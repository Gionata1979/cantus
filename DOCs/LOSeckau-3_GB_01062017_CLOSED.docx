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20" w:rsidRPr="00D734F4" w:rsidRDefault="00FC5820" w:rsidP="00415109">
      <w:pPr>
        <w:pStyle w:val="berschrift1"/>
        <w:rPr>
          <w:lang w:val="it-IT"/>
        </w:rPr>
      </w:pPr>
      <w:r w:rsidRPr="00736684">
        <w:rPr>
          <w:lang w:val="it-IT"/>
        </w:rPr>
        <w:t xml:space="preserve">(1r) IN VIGILIA PENTECOSTES </w:t>
      </w:r>
    </w:p>
    <w:p w:rsidR="00FC5820" w:rsidRPr="00BF2E2D" w:rsidRDefault="00FC5820" w:rsidP="00415109">
      <w:pPr>
        <w:rPr>
          <w:lang w:val="hu-HU"/>
        </w:rPr>
      </w:pPr>
      <w:r w:rsidRPr="00794880">
        <w:rPr>
          <w:rStyle w:val="Time1"/>
          <w:lang w:val="it-IT"/>
        </w:rPr>
        <w:t>Ad primas vesperas</w:t>
      </w:r>
      <w:r w:rsidRPr="00BF2E2D">
        <w:rPr>
          <w:lang w:val="la-Latn"/>
        </w:rPr>
        <w:t xml:space="preserve"> AN </w:t>
      </w:r>
      <w:r w:rsidRPr="00221B6D">
        <w:rPr>
          <w:rStyle w:val="Incipit"/>
          <w:lang w:val="it-IT"/>
        </w:rPr>
        <w:t>Veni</w:t>
      </w:r>
      <w:r w:rsidR="005A362F" w:rsidRPr="005A362F">
        <w:rPr>
          <w:lang w:val="it-IT"/>
        </w:rPr>
        <w:t xml:space="preserve"> </w:t>
      </w:r>
      <w:r w:rsidRPr="00221B6D">
        <w:rPr>
          <w:rStyle w:val="Incipit"/>
          <w:lang w:val="it-IT"/>
        </w:rPr>
        <w:t>sancte</w:t>
      </w:r>
      <w:r w:rsidR="005A362F" w:rsidRPr="005A362F">
        <w:rPr>
          <w:lang w:val="it-IT"/>
        </w:rPr>
        <w:t xml:space="preserve"> </w:t>
      </w:r>
      <w:r w:rsidRPr="00221B6D">
        <w:rPr>
          <w:rStyle w:val="Incipit"/>
          <w:lang w:val="it-IT"/>
        </w:rPr>
        <w:t>spiritus</w:t>
      </w:r>
      <w:r w:rsidRPr="00BF2E2D">
        <w:rPr>
          <w:lang w:val="la-Latn"/>
        </w:rPr>
        <w:t xml:space="preserve">. Psalmi omnia Laudate. RP </w:t>
      </w:r>
      <w:r w:rsidRPr="00736684">
        <w:rPr>
          <w:rStyle w:val="Incipit"/>
          <w:lang w:val="la-Latn"/>
        </w:rPr>
        <w:t>Apparuerunt apostolis</w:t>
      </w:r>
      <w:r w:rsidRPr="0062507A">
        <w:rPr>
          <w:lang w:val="la-Latn"/>
        </w:rPr>
        <w:t>.</w:t>
      </w:r>
      <w:r w:rsidRPr="00BF2E2D">
        <w:rPr>
          <w:lang w:val="la-Latn"/>
        </w:rPr>
        <w:t xml:space="preserve"> HY </w:t>
      </w:r>
      <w:r w:rsidRPr="00221B6D">
        <w:rPr>
          <w:rStyle w:val="Incipit"/>
          <w:lang w:val="la-Latn"/>
        </w:rPr>
        <w:t>Veni</w:t>
      </w:r>
      <w:r w:rsidR="005A362F" w:rsidRPr="005A362F">
        <w:rPr>
          <w:lang w:val="la-Latn"/>
        </w:rPr>
        <w:t xml:space="preserve"> </w:t>
      </w:r>
      <w:r w:rsidRPr="00221B6D">
        <w:rPr>
          <w:rStyle w:val="Incipit"/>
          <w:lang w:val="la-Latn"/>
        </w:rPr>
        <w:t>creator</w:t>
      </w:r>
      <w:r w:rsidR="005A362F" w:rsidRPr="005A362F">
        <w:rPr>
          <w:lang w:val="la-Latn"/>
        </w:rPr>
        <w:t xml:space="preserve"> </w:t>
      </w:r>
      <w:r w:rsidRPr="00221B6D">
        <w:rPr>
          <w:rStyle w:val="Incipit"/>
          <w:lang w:val="la-Latn"/>
        </w:rPr>
        <w:t>spiritus</w:t>
      </w:r>
      <w:r w:rsidRPr="00BF2E2D">
        <w:rPr>
          <w:lang w:val="la-Latn"/>
        </w:rPr>
        <w:t xml:space="preserve">. VS </w:t>
      </w:r>
      <w:r w:rsidRPr="00BF2E2D">
        <w:rPr>
          <w:rStyle w:val="Incipit"/>
          <w:lang w:val="la-Latn"/>
        </w:rPr>
        <w:t>Loquebantur</w:t>
      </w:r>
      <w:r w:rsidR="005A362F" w:rsidRPr="005A362F">
        <w:rPr>
          <w:lang w:val="la-Latn"/>
        </w:rPr>
        <w:t xml:space="preserve"> </w:t>
      </w:r>
      <w:r w:rsidRPr="00BF2E2D">
        <w:rPr>
          <w:rStyle w:val="Incipit"/>
          <w:lang w:val="la-Latn"/>
        </w:rPr>
        <w:t>variis</w:t>
      </w:r>
      <w:r w:rsidR="005A362F" w:rsidRPr="005A362F">
        <w:rPr>
          <w:lang w:val="la-Latn"/>
        </w:rPr>
        <w:t xml:space="preserve"> </w:t>
      </w:r>
      <w:r w:rsidRPr="00BF2E2D">
        <w:rPr>
          <w:rStyle w:val="Incipit"/>
          <w:lang w:val="la-Latn"/>
        </w:rPr>
        <w:t>linguis</w:t>
      </w:r>
      <w:r w:rsidR="005A362F" w:rsidRPr="005A362F">
        <w:rPr>
          <w:lang w:val="la-Latn"/>
        </w:rPr>
        <w:t xml:space="preserve"> </w:t>
      </w:r>
      <w:r w:rsidRPr="00BF2E2D">
        <w:rPr>
          <w:rStyle w:val="Incipit"/>
          <w:lang w:val="la-Latn"/>
        </w:rPr>
        <w:t>apostoli</w:t>
      </w:r>
      <w:r w:rsidR="005A362F" w:rsidRPr="005A362F">
        <w:rPr>
          <w:lang w:val="la-Latn"/>
        </w:rPr>
        <w:t xml:space="preserve"> </w:t>
      </w:r>
      <w:r w:rsidRPr="00BF2E2D">
        <w:rPr>
          <w:rStyle w:val="Incipit"/>
          <w:lang w:val="la-Latn"/>
        </w:rPr>
        <w:t>alleluia</w:t>
      </w:r>
      <w:r w:rsidRPr="00BF2E2D">
        <w:rPr>
          <w:lang w:val="la-Latn"/>
        </w:rPr>
        <w:t xml:space="preserve">. AM </w:t>
      </w:r>
      <w:r w:rsidRPr="00BF2E2D">
        <w:rPr>
          <w:rStyle w:val="Incipit"/>
          <w:lang w:val="la-Latn"/>
        </w:rPr>
        <w:t>Non</w:t>
      </w:r>
      <w:r w:rsidR="005A362F" w:rsidRPr="005A362F">
        <w:rPr>
          <w:lang w:val="la-Latn"/>
        </w:rPr>
        <w:t xml:space="preserve"> </w:t>
      </w:r>
      <w:r w:rsidRPr="00BF2E2D">
        <w:rPr>
          <w:rStyle w:val="Incipit"/>
          <w:lang w:val="la-Latn"/>
        </w:rPr>
        <w:t>vos</w:t>
      </w:r>
      <w:r w:rsidR="005A362F" w:rsidRPr="005A362F">
        <w:rPr>
          <w:lang w:val="la-Latn"/>
        </w:rPr>
        <w:t xml:space="preserve"> </w:t>
      </w:r>
      <w:r w:rsidRPr="00BF2E2D">
        <w:rPr>
          <w:rStyle w:val="Incipit"/>
          <w:lang w:val="la-Latn"/>
        </w:rPr>
        <w:t>relinquam</w:t>
      </w:r>
      <w:r w:rsidR="005A362F" w:rsidRPr="005A362F">
        <w:rPr>
          <w:lang w:val="la-Latn"/>
        </w:rPr>
        <w:t xml:space="preserve"> </w:t>
      </w:r>
      <w:r w:rsidRPr="00BF2E2D">
        <w:rPr>
          <w:rStyle w:val="Incipit"/>
          <w:lang w:val="la-Latn"/>
        </w:rPr>
        <w:t>orphanos</w:t>
      </w:r>
      <w:r w:rsidR="006A3ED5" w:rsidRPr="005B472A">
        <w:rPr>
          <w:lang w:val="la-Latn"/>
        </w:rPr>
        <w:t>.</w:t>
      </w:r>
      <w:r w:rsidR="006A3ED5" w:rsidRPr="00221B6D">
        <w:rPr>
          <w:lang w:val="la-Latn"/>
        </w:rPr>
        <w:t xml:space="preserve"> </w:t>
      </w:r>
      <w:r w:rsidRPr="00BF2E2D">
        <w:rPr>
          <w:lang w:val="la-Latn"/>
        </w:rPr>
        <w:t xml:space="preserve">Nullum suffragium dicitur nisi occurrat festum alicuius sancti. [BD] </w:t>
      </w:r>
      <w:r w:rsidRPr="00221B6D">
        <w:rPr>
          <w:rStyle w:val="Incipit"/>
          <w:lang w:val="la-Latn"/>
        </w:rPr>
        <w:t>Benedicamus</w:t>
      </w:r>
      <w:r w:rsidRPr="00BF2E2D">
        <w:rPr>
          <w:lang w:val="la-Latn"/>
        </w:rPr>
        <w:t xml:space="preserve"> cum quinque alleluia</w:t>
      </w:r>
      <w:r w:rsidR="00BF2E2D">
        <w:rPr>
          <w:lang w:val="la-Latn"/>
        </w:rPr>
        <w:t>.</w:t>
      </w:r>
    </w:p>
    <w:p w:rsidR="00FC5820" w:rsidRPr="00736684" w:rsidRDefault="00FC5820" w:rsidP="00415109">
      <w:pPr>
        <w:rPr>
          <w:lang w:val="la-Latn"/>
        </w:rPr>
      </w:pPr>
      <w:r w:rsidRPr="00794880">
        <w:rPr>
          <w:rStyle w:val="Time1"/>
          <w:lang w:val="hu-HU"/>
        </w:rPr>
        <w:t>Ad completorium</w:t>
      </w:r>
      <w:r w:rsidRPr="00BF2E2D">
        <w:rPr>
          <w:lang w:val="la-Latn"/>
        </w:rPr>
        <w:t xml:space="preserve"> HY </w:t>
      </w:r>
      <w:r w:rsidRPr="00736684">
        <w:rPr>
          <w:rStyle w:val="Incipit"/>
          <w:lang w:val="it-IT"/>
        </w:rPr>
        <w:t>Veni</w:t>
      </w:r>
      <w:r w:rsidR="005A362F" w:rsidRPr="00736684">
        <w:rPr>
          <w:rStyle w:val="Incipit"/>
          <w:lang w:val="it-IT"/>
        </w:rPr>
        <w:t xml:space="preserve"> </w:t>
      </w:r>
      <w:r w:rsidR="00221B6D" w:rsidRPr="00736684">
        <w:rPr>
          <w:rStyle w:val="Incipit"/>
          <w:lang w:val="it-IT"/>
        </w:rPr>
        <w:t>%D::</w:t>
      </w:r>
      <w:r w:rsidR="00FC6557" w:rsidRPr="00736684">
        <w:rPr>
          <w:rStyle w:val="Incipit"/>
          <w:lang w:val="it-IT"/>
        </w:rPr>
        <w:t>sancte</w:t>
      </w:r>
      <w:r w:rsidR="00221B6D" w:rsidRPr="00736684">
        <w:rPr>
          <w:rStyle w:val="Incipit"/>
          <w:lang w:val="it-IT"/>
        </w:rPr>
        <w:t>%</w:t>
      </w:r>
      <w:r w:rsidR="005A362F" w:rsidRPr="00736684">
        <w:rPr>
          <w:rStyle w:val="Incipit"/>
          <w:lang w:val="it-IT"/>
        </w:rPr>
        <w:t xml:space="preserve"> </w:t>
      </w:r>
      <w:r w:rsidR="00A7319C" w:rsidRPr="00736684">
        <w:rPr>
          <w:rStyle w:val="Incipit"/>
          <w:lang w:val="it-IT"/>
        </w:rPr>
        <w:t>$E::</w:t>
      </w:r>
      <w:r w:rsidRPr="00736684">
        <w:rPr>
          <w:rStyle w:val="Incipit"/>
          <w:lang w:val="it-IT"/>
        </w:rPr>
        <w:t>creato</w:t>
      </w:r>
      <w:r w:rsidR="00FC6557" w:rsidRPr="00736684">
        <w:rPr>
          <w:rStyle w:val="Incipit"/>
          <w:lang w:val="it-IT"/>
        </w:rPr>
        <w:t>r</w:t>
      </w:r>
      <w:r w:rsidR="00A7319C" w:rsidRPr="00736684">
        <w:rPr>
          <w:rStyle w:val="Incipit"/>
          <w:lang w:val="it-IT"/>
        </w:rPr>
        <w:t>$</w:t>
      </w:r>
      <w:r w:rsidR="005A362F" w:rsidRPr="00736684">
        <w:rPr>
          <w:rStyle w:val="Incipit"/>
          <w:lang w:val="it-IT"/>
        </w:rPr>
        <w:t xml:space="preserve"> </w:t>
      </w:r>
      <w:r w:rsidRPr="00736684">
        <w:rPr>
          <w:rStyle w:val="Incipit"/>
          <w:lang w:val="it-IT"/>
        </w:rPr>
        <w:t>spiritus</w:t>
      </w:r>
      <w:r w:rsidRPr="00BF2E2D">
        <w:rPr>
          <w:lang w:val="la-Latn"/>
        </w:rPr>
        <w:t xml:space="preserve">. AD </w:t>
      </w:r>
      <w:r w:rsidRPr="00221B6D">
        <w:rPr>
          <w:rStyle w:val="Incipit"/>
          <w:lang w:val="hu-HU"/>
        </w:rPr>
        <w:t>Alleluia</w:t>
      </w:r>
      <w:r w:rsidR="005A362F" w:rsidRPr="005A362F">
        <w:rPr>
          <w:lang w:val="hu-HU"/>
        </w:rPr>
        <w:t xml:space="preserve"> </w:t>
      </w:r>
      <w:r w:rsidRPr="00221B6D">
        <w:rPr>
          <w:rStyle w:val="Incipit"/>
          <w:lang w:val="hu-HU"/>
        </w:rPr>
        <w:t>spiritus</w:t>
      </w:r>
      <w:r w:rsidR="005A362F" w:rsidRPr="005A362F">
        <w:rPr>
          <w:lang w:val="hu-HU"/>
        </w:rPr>
        <w:t xml:space="preserve"> </w:t>
      </w:r>
      <w:r w:rsidRPr="00221B6D">
        <w:rPr>
          <w:rStyle w:val="Incipit"/>
          <w:lang w:val="hu-HU"/>
        </w:rPr>
        <w:t>paraclitus</w:t>
      </w:r>
      <w:r w:rsidR="005A362F" w:rsidRPr="005A362F">
        <w:rPr>
          <w:lang w:val="hu-HU"/>
        </w:rPr>
        <w:t xml:space="preserve"> </w:t>
      </w:r>
      <w:r w:rsidRPr="00221B6D">
        <w:rPr>
          <w:rStyle w:val="Incipit"/>
          <w:lang w:val="hu-HU"/>
        </w:rPr>
        <w:t>alleluia</w:t>
      </w:r>
      <w:r w:rsidRPr="00221B6D">
        <w:rPr>
          <w:lang w:val="hu-HU"/>
        </w:rPr>
        <w:t>.</w:t>
      </w:r>
      <w:r w:rsidRPr="00BF2E2D">
        <w:rPr>
          <w:lang w:val="la-Latn"/>
        </w:rPr>
        <w:t xml:space="preserve"> Post collectam AC </w:t>
      </w:r>
      <w:r w:rsidRPr="00221B6D">
        <w:rPr>
          <w:rStyle w:val="Incipit"/>
          <w:lang w:val="hu-HU"/>
        </w:rPr>
        <w:t>Gaude</w:t>
      </w:r>
      <w:r w:rsidR="005A362F" w:rsidRPr="005A362F">
        <w:rPr>
          <w:lang w:val="hu-HU"/>
        </w:rPr>
        <w:t xml:space="preserve"> </w:t>
      </w:r>
      <w:r w:rsidRPr="00221B6D">
        <w:rPr>
          <w:rStyle w:val="Incipit"/>
          <w:lang w:val="hu-HU"/>
        </w:rPr>
        <w:t>virgo</w:t>
      </w:r>
      <w:r w:rsidRPr="00221B6D">
        <w:rPr>
          <w:lang w:val="hu-HU"/>
        </w:rPr>
        <w:t>.</w:t>
      </w:r>
      <w:r w:rsidRPr="00BF2E2D">
        <w:rPr>
          <w:lang w:val="la-Latn"/>
        </w:rPr>
        <w:t xml:space="preserve"> Ad Salve </w:t>
      </w:r>
      <w:r w:rsidR="00947A58" w:rsidRPr="00736684">
        <w:rPr>
          <w:lang w:val="la-Latn"/>
        </w:rPr>
        <w:t>r</w:t>
      </w:r>
      <w:r w:rsidRPr="00BF2E2D">
        <w:rPr>
          <w:lang w:val="la-Latn"/>
        </w:rPr>
        <w:t>egina cant</w:t>
      </w:r>
      <w:r w:rsidR="006B0A42" w:rsidRPr="00736684">
        <w:rPr>
          <w:lang w:val="la-Latn"/>
        </w:rPr>
        <w:t>$E::</w:t>
      </w:r>
      <w:r w:rsidRPr="00BF2E2D">
        <w:rPr>
          <w:lang w:val="la-Latn"/>
        </w:rPr>
        <w:t>e</w:t>
      </w:r>
      <w:r w:rsidR="006B0A42" w:rsidRPr="00736684">
        <w:rPr>
          <w:lang w:val="la-Latn"/>
        </w:rPr>
        <w:t>$</w:t>
      </w:r>
      <w:r w:rsidRPr="00BF2E2D">
        <w:rPr>
          <w:lang w:val="la-Latn"/>
        </w:rPr>
        <w:t xml:space="preserve">tur SE </w:t>
      </w:r>
      <w:r w:rsidRPr="00736684">
        <w:rPr>
          <w:rStyle w:val="Incipit"/>
          <w:lang w:val="la-Latn"/>
        </w:rPr>
        <w:t>Veni</w:t>
      </w:r>
      <w:r w:rsidR="005A362F" w:rsidRPr="00736684">
        <w:rPr>
          <w:lang w:val="la-Latn"/>
        </w:rPr>
        <w:t xml:space="preserve"> </w:t>
      </w:r>
      <w:r w:rsidRPr="00736684">
        <w:rPr>
          <w:rStyle w:val="Incipit"/>
          <w:lang w:val="la-Latn"/>
        </w:rPr>
        <w:t>virgo</w:t>
      </w:r>
      <w:r w:rsidR="005A362F" w:rsidRPr="00736684">
        <w:rPr>
          <w:lang w:val="la-Latn"/>
        </w:rPr>
        <w:t xml:space="preserve"> </w:t>
      </w:r>
      <w:r w:rsidRPr="00736684">
        <w:rPr>
          <w:rStyle w:val="Incipit"/>
          <w:lang w:val="la-Latn"/>
        </w:rPr>
        <w:t>virginum</w:t>
      </w:r>
      <w:r w:rsidRPr="00736684">
        <w:rPr>
          <w:lang w:val="la-Latn"/>
        </w:rPr>
        <w:t>.</w:t>
      </w:r>
    </w:p>
    <w:p w:rsidR="00FC5820" w:rsidRPr="00736684" w:rsidRDefault="00FC5820" w:rsidP="00415109">
      <w:pPr>
        <w:pStyle w:val="berschrift1"/>
        <w:rPr>
          <w:lang w:val="la-Latn"/>
        </w:rPr>
      </w:pPr>
      <w:r w:rsidRPr="00736684">
        <w:rPr>
          <w:lang w:val="la-Latn"/>
        </w:rPr>
        <w:t xml:space="preserve">IN NOCTE PENTECOSTES </w:t>
      </w:r>
    </w:p>
    <w:p w:rsidR="00FC5820" w:rsidRPr="00221B6D" w:rsidRDefault="00FC5820" w:rsidP="00415109">
      <w:pPr>
        <w:rPr>
          <w:lang w:val="la-Latn"/>
        </w:rPr>
      </w:pPr>
      <w:r w:rsidRPr="00736684">
        <w:rPr>
          <w:rStyle w:val="Time1"/>
          <w:lang w:val="la-Latn"/>
        </w:rPr>
        <w:t>Ad nocturnum</w:t>
      </w:r>
      <w:r w:rsidRPr="00A756E6">
        <w:rPr>
          <w:lang w:val="la-Latn"/>
        </w:rPr>
        <w:t xml:space="preserve"> dicantur tantum tres psalmi cum antiphonis sicut in pascha domini. Qui etiam per totam hanc hebdomadam non mutabuntur. INV </w:t>
      </w:r>
      <w:r w:rsidRPr="00794880">
        <w:rPr>
          <w:rStyle w:val="Incipit"/>
          <w:lang w:val="la-Latn"/>
        </w:rPr>
        <w:t>Alleluia</w:t>
      </w:r>
      <w:r w:rsidR="005A362F" w:rsidRPr="005A362F">
        <w:rPr>
          <w:i/>
          <w:lang w:val="la-Latn"/>
        </w:rPr>
        <w:t xml:space="preserve"> </w:t>
      </w:r>
      <w:r w:rsidRPr="00794880">
        <w:rPr>
          <w:rStyle w:val="Incipit"/>
          <w:lang w:val="la-Latn"/>
        </w:rPr>
        <w:t>spiritus</w:t>
      </w:r>
      <w:r w:rsidR="005A362F" w:rsidRPr="005A362F">
        <w:rPr>
          <w:i/>
          <w:lang w:val="la-Latn"/>
        </w:rPr>
        <w:t xml:space="preserve"> </w:t>
      </w:r>
      <w:r w:rsidRPr="00794880">
        <w:rPr>
          <w:rStyle w:val="Incipit"/>
          <w:lang w:val="la-Latn"/>
        </w:rPr>
        <w:t>domini</w:t>
      </w:r>
      <w:r w:rsidRPr="00A756E6">
        <w:rPr>
          <w:lang w:val="la-Latn"/>
        </w:rPr>
        <w:t xml:space="preserve">. HY </w:t>
      </w:r>
      <w:r w:rsidRPr="00794880">
        <w:rPr>
          <w:rStyle w:val="Incipit"/>
          <w:lang w:val="la-Latn"/>
        </w:rPr>
        <w:t>Beata</w:t>
      </w:r>
      <w:r w:rsidR="005A362F" w:rsidRPr="005A362F">
        <w:rPr>
          <w:i/>
          <w:lang w:val="la-Latn"/>
        </w:rPr>
        <w:t xml:space="preserve"> </w:t>
      </w:r>
      <w:r w:rsidRPr="00794880">
        <w:rPr>
          <w:rStyle w:val="Incipit"/>
          <w:lang w:val="la-Latn"/>
        </w:rPr>
        <w:t>nobis</w:t>
      </w:r>
      <w:r w:rsidR="005A362F" w:rsidRPr="005A362F">
        <w:rPr>
          <w:i/>
          <w:lang w:val="la-Latn"/>
        </w:rPr>
        <w:t xml:space="preserve"> </w:t>
      </w:r>
      <w:r w:rsidRPr="00794880">
        <w:rPr>
          <w:rStyle w:val="Incipit"/>
          <w:lang w:val="la-Latn"/>
        </w:rPr>
        <w:t>gaudia</w:t>
      </w:r>
      <w:r w:rsidRPr="00A756E6">
        <w:rPr>
          <w:lang w:val="la-Latn"/>
        </w:rPr>
        <w:t xml:space="preserve">. AN </w:t>
      </w:r>
      <w:r w:rsidRPr="00794880">
        <w:rPr>
          <w:rStyle w:val="Incipit"/>
          <w:lang w:val="la-Latn"/>
        </w:rPr>
        <w:t>Factus</w:t>
      </w:r>
      <w:r w:rsidR="005A362F" w:rsidRPr="005A362F">
        <w:rPr>
          <w:i/>
          <w:lang w:val="la-Latn"/>
        </w:rPr>
        <w:t xml:space="preserve"> </w:t>
      </w:r>
      <w:r w:rsidRPr="00794880">
        <w:rPr>
          <w:rStyle w:val="Incipit"/>
          <w:lang w:val="la-Latn"/>
        </w:rPr>
        <w:t>est</w:t>
      </w:r>
      <w:r w:rsidR="005A362F" w:rsidRPr="005A362F">
        <w:rPr>
          <w:i/>
          <w:lang w:val="la-Latn"/>
        </w:rPr>
        <w:t xml:space="preserve"> </w:t>
      </w:r>
      <w:r w:rsidRPr="00794880">
        <w:rPr>
          <w:rStyle w:val="Incipit"/>
          <w:lang w:val="la-Latn"/>
        </w:rPr>
        <w:t>repente</w:t>
      </w:r>
      <w:r w:rsidRPr="00A756E6">
        <w:rPr>
          <w:lang w:val="la-Latn"/>
        </w:rPr>
        <w:t xml:space="preserve">. PS </w:t>
      </w:r>
      <w:r w:rsidRPr="00794880">
        <w:rPr>
          <w:rStyle w:val="Incipit"/>
          <w:lang w:val="pt-PT"/>
        </w:rPr>
        <w:t>Magnus</w:t>
      </w:r>
      <w:r w:rsidR="005A362F" w:rsidRPr="005A362F">
        <w:rPr>
          <w:i/>
          <w:lang w:val="pt-PT"/>
        </w:rPr>
        <w:t xml:space="preserve"> </w:t>
      </w:r>
      <w:r w:rsidRPr="00794880">
        <w:rPr>
          <w:rStyle w:val="Incipit"/>
          <w:lang w:val="pt-PT"/>
        </w:rPr>
        <w:t>dominus</w:t>
      </w:r>
      <w:r w:rsidRPr="00A756E6">
        <w:rPr>
          <w:lang w:val="la-Latn"/>
        </w:rPr>
        <w:t xml:space="preserve">. AN </w:t>
      </w:r>
      <w:r w:rsidRPr="00794880">
        <w:rPr>
          <w:rStyle w:val="Incipit"/>
          <w:lang w:val="pt-PT"/>
        </w:rPr>
        <w:t>Confirma</w:t>
      </w:r>
      <w:r w:rsidR="005A362F" w:rsidRPr="005A362F">
        <w:rPr>
          <w:i/>
          <w:lang w:val="pt-PT"/>
        </w:rPr>
        <w:t xml:space="preserve"> </w:t>
      </w:r>
      <w:r w:rsidRPr="00794880">
        <w:rPr>
          <w:rStyle w:val="Incipit"/>
          <w:lang w:val="pt-PT"/>
        </w:rPr>
        <w:t>hoc</w:t>
      </w:r>
      <w:r w:rsidR="005A362F" w:rsidRPr="005A362F">
        <w:rPr>
          <w:i/>
          <w:lang w:val="pt-PT"/>
        </w:rPr>
        <w:t xml:space="preserve"> </w:t>
      </w:r>
      <w:r w:rsidRPr="00794880">
        <w:rPr>
          <w:rStyle w:val="Incipit"/>
          <w:lang w:val="pt-PT"/>
        </w:rPr>
        <w:t>deus</w:t>
      </w:r>
      <w:r w:rsidRPr="00A756E6">
        <w:rPr>
          <w:lang w:val="la-Latn"/>
        </w:rPr>
        <w:t xml:space="preserve">. PS </w:t>
      </w:r>
      <w:r w:rsidRPr="00794880">
        <w:rPr>
          <w:rStyle w:val="Incipit"/>
          <w:lang w:val="pt-PT"/>
        </w:rPr>
        <w:t>Exurgat</w:t>
      </w:r>
      <w:r w:rsidR="005A362F" w:rsidRPr="005A362F">
        <w:rPr>
          <w:i/>
          <w:lang w:val="pt-PT"/>
        </w:rPr>
        <w:t xml:space="preserve"> </w:t>
      </w:r>
      <w:r w:rsidRPr="00794880">
        <w:rPr>
          <w:rStyle w:val="Incipit"/>
          <w:lang w:val="pt-PT"/>
        </w:rPr>
        <w:t>deus</w:t>
      </w:r>
      <w:r w:rsidRPr="00A756E6">
        <w:rPr>
          <w:lang w:val="la-Latn"/>
        </w:rPr>
        <w:t xml:space="preserve">. AN </w:t>
      </w:r>
      <w:r w:rsidRPr="00794880">
        <w:rPr>
          <w:rStyle w:val="Incipit"/>
          <w:lang w:val="pt-PT"/>
        </w:rPr>
        <w:t>Emitte</w:t>
      </w:r>
      <w:r w:rsidR="005A362F" w:rsidRPr="005A362F">
        <w:rPr>
          <w:i/>
          <w:lang w:val="pt-PT"/>
        </w:rPr>
        <w:t xml:space="preserve"> </w:t>
      </w:r>
      <w:r w:rsidRPr="00794880">
        <w:rPr>
          <w:rStyle w:val="Incipit"/>
          <w:lang w:val="pt-PT"/>
        </w:rPr>
        <w:t>spiritum</w:t>
      </w:r>
      <w:r w:rsidRPr="00A756E6">
        <w:rPr>
          <w:lang w:val="la-Latn"/>
        </w:rPr>
        <w:t xml:space="preserve">. PS </w:t>
      </w:r>
      <w:r w:rsidRPr="00794880">
        <w:rPr>
          <w:rStyle w:val="Incipit"/>
          <w:lang w:val="pt-PT"/>
        </w:rPr>
        <w:t>Benedic</w:t>
      </w:r>
      <w:r w:rsidR="005A362F" w:rsidRPr="005A362F">
        <w:rPr>
          <w:i/>
          <w:lang w:val="pt-PT"/>
        </w:rPr>
        <w:t xml:space="preserve"> </w:t>
      </w:r>
      <w:r w:rsidRPr="00794880">
        <w:rPr>
          <w:rStyle w:val="Incipit"/>
          <w:lang w:val="pt-PT"/>
        </w:rPr>
        <w:t>anima</w:t>
      </w:r>
      <w:r w:rsidRPr="00A756E6">
        <w:rPr>
          <w:lang w:val="la-Latn"/>
        </w:rPr>
        <w:t xml:space="preserve"> </w:t>
      </w:r>
      <w:r w:rsidRPr="00A756E6">
        <w:rPr>
          <w:lang w:val="pt-PT"/>
        </w:rPr>
        <w:t>secundum</w:t>
      </w:r>
      <w:r w:rsidRPr="00A756E6">
        <w:rPr>
          <w:lang w:val="la-Latn"/>
        </w:rPr>
        <w:t xml:space="preserve">. VS </w:t>
      </w:r>
      <w:r w:rsidRPr="00794880">
        <w:rPr>
          <w:rStyle w:val="Incipit"/>
          <w:lang w:val="en-US"/>
        </w:rPr>
        <w:t>Confirma</w:t>
      </w:r>
      <w:r w:rsidR="005A362F" w:rsidRPr="005A362F">
        <w:rPr>
          <w:i/>
          <w:lang w:val="en-US"/>
        </w:rPr>
        <w:t xml:space="preserve"> </w:t>
      </w:r>
      <w:r w:rsidRPr="00794880">
        <w:rPr>
          <w:rStyle w:val="Incipit"/>
          <w:lang w:val="en-US"/>
        </w:rPr>
        <w:t>hoc</w:t>
      </w:r>
      <w:r w:rsidR="005A362F" w:rsidRPr="005A362F">
        <w:rPr>
          <w:i/>
          <w:lang w:val="en-US"/>
        </w:rPr>
        <w:t xml:space="preserve"> </w:t>
      </w:r>
      <w:r w:rsidRPr="00794880">
        <w:rPr>
          <w:rStyle w:val="Incipit"/>
          <w:lang w:val="en-US"/>
        </w:rPr>
        <w:t>deus</w:t>
      </w:r>
      <w:r w:rsidR="005A362F" w:rsidRPr="005A362F">
        <w:rPr>
          <w:i/>
          <w:lang w:val="en-US"/>
        </w:rPr>
        <w:t xml:space="preserve"> </w:t>
      </w:r>
      <w:r w:rsidRPr="00794880">
        <w:rPr>
          <w:rStyle w:val="Incipit"/>
          <w:lang w:val="en-US"/>
        </w:rPr>
        <w:t>quod</w:t>
      </w:r>
      <w:r w:rsidR="005A362F" w:rsidRPr="005A362F">
        <w:rPr>
          <w:i/>
          <w:lang w:val="en-US"/>
        </w:rPr>
        <w:t xml:space="preserve"> </w:t>
      </w:r>
      <w:r w:rsidRPr="00794880">
        <w:rPr>
          <w:rStyle w:val="Incipit"/>
          <w:lang w:val="en-US"/>
        </w:rPr>
        <w:t>operatus</w:t>
      </w:r>
      <w:r w:rsidR="005A362F" w:rsidRPr="005A362F">
        <w:rPr>
          <w:i/>
          <w:lang w:val="en-US"/>
        </w:rPr>
        <w:t xml:space="preserve"> </w:t>
      </w:r>
      <w:r w:rsidRPr="00794880">
        <w:rPr>
          <w:rStyle w:val="Incipit"/>
          <w:lang w:val="en-US"/>
        </w:rPr>
        <w:t>es</w:t>
      </w:r>
      <w:r w:rsidR="005A362F" w:rsidRPr="005A362F">
        <w:rPr>
          <w:i/>
          <w:lang w:val="en-US"/>
        </w:rPr>
        <w:t xml:space="preserve"> </w:t>
      </w:r>
      <w:r w:rsidRPr="00794880">
        <w:rPr>
          <w:rStyle w:val="Incipit"/>
          <w:lang w:val="en-US"/>
        </w:rPr>
        <w:t>in</w:t>
      </w:r>
      <w:r w:rsidR="005A362F" w:rsidRPr="005A362F">
        <w:rPr>
          <w:i/>
          <w:lang w:val="en-US"/>
        </w:rPr>
        <w:t xml:space="preserve"> </w:t>
      </w:r>
      <w:r w:rsidRPr="00794880">
        <w:rPr>
          <w:rStyle w:val="Incipit"/>
          <w:lang w:val="en-US"/>
        </w:rPr>
        <w:t>nobis</w:t>
      </w:r>
      <w:r w:rsidR="005A362F" w:rsidRPr="005A362F">
        <w:rPr>
          <w:i/>
          <w:lang w:val="en-US"/>
        </w:rPr>
        <w:t xml:space="preserve"> </w:t>
      </w:r>
      <w:r w:rsidRPr="00794880">
        <w:rPr>
          <w:rStyle w:val="Incipit"/>
          <w:lang w:val="en-US"/>
        </w:rPr>
        <w:t>alleluia</w:t>
      </w:r>
      <w:r w:rsidRPr="00A756E6">
        <w:rPr>
          <w:lang w:val="la-Latn"/>
        </w:rPr>
        <w:t xml:space="preserve">. EV </w:t>
      </w:r>
      <w:r w:rsidRPr="00794880">
        <w:rPr>
          <w:rStyle w:val="Incipit"/>
          <w:lang w:val="fr-FR"/>
        </w:rPr>
        <w:t>Si</w:t>
      </w:r>
      <w:r w:rsidR="005A362F" w:rsidRPr="005A362F">
        <w:rPr>
          <w:i/>
          <w:lang w:val="fr-FR"/>
        </w:rPr>
        <w:t xml:space="preserve"> </w:t>
      </w:r>
      <w:r w:rsidRPr="00794880">
        <w:rPr>
          <w:rStyle w:val="Incipit"/>
          <w:lang w:val="fr-FR"/>
        </w:rPr>
        <w:t>quis</w:t>
      </w:r>
      <w:r w:rsidR="005A362F" w:rsidRPr="005A362F">
        <w:rPr>
          <w:i/>
          <w:lang w:val="fr-FR"/>
        </w:rPr>
        <w:t xml:space="preserve"> </w:t>
      </w:r>
      <w:r w:rsidRPr="00794880">
        <w:rPr>
          <w:rStyle w:val="Incipit"/>
          <w:lang w:val="fr-FR"/>
        </w:rPr>
        <w:t>diligit</w:t>
      </w:r>
      <w:r w:rsidR="005A362F" w:rsidRPr="005A362F">
        <w:rPr>
          <w:i/>
          <w:lang w:val="fr-FR"/>
        </w:rPr>
        <w:t xml:space="preserve"> </w:t>
      </w:r>
      <w:r w:rsidRPr="00794880">
        <w:rPr>
          <w:rStyle w:val="Incipit"/>
          <w:lang w:val="fr-FR"/>
        </w:rPr>
        <w:t>me</w:t>
      </w:r>
      <w:r w:rsidR="005A362F" w:rsidRPr="005A362F">
        <w:rPr>
          <w:i/>
          <w:lang w:val="fr-FR"/>
        </w:rPr>
        <w:t xml:space="preserve"> </w:t>
      </w:r>
      <w:r w:rsidRPr="00A756E6">
        <w:rPr>
          <w:lang w:val="la-Latn"/>
        </w:rPr>
        <w:t xml:space="preserve">etc. RP </w:t>
      </w:r>
      <w:r w:rsidRPr="00794880">
        <w:rPr>
          <w:rStyle w:val="Incipit"/>
          <w:lang w:val="fr-FR"/>
        </w:rPr>
        <w:t>Dum</w:t>
      </w:r>
      <w:r w:rsidR="005A362F" w:rsidRPr="005A362F">
        <w:rPr>
          <w:i/>
          <w:lang w:val="fr-FR"/>
        </w:rPr>
        <w:t xml:space="preserve"> </w:t>
      </w:r>
      <w:r w:rsidRPr="00794880">
        <w:rPr>
          <w:rStyle w:val="Incipit"/>
          <w:lang w:val="fr-FR"/>
        </w:rPr>
        <w:t>complerentur</w:t>
      </w:r>
      <w:r w:rsidRPr="00A756E6">
        <w:rPr>
          <w:lang w:val="la-Latn"/>
        </w:rPr>
        <w:t xml:space="preserve">. [RP] </w:t>
      </w:r>
      <w:r w:rsidRPr="00794880">
        <w:rPr>
          <w:rStyle w:val="Incipit"/>
          <w:lang w:val="fr-FR"/>
        </w:rPr>
        <w:t>Repleti</w:t>
      </w:r>
      <w:r w:rsidR="005A362F" w:rsidRPr="005A362F">
        <w:rPr>
          <w:i/>
          <w:lang w:val="fr-FR"/>
        </w:rPr>
        <w:t xml:space="preserve"> </w:t>
      </w:r>
      <w:r w:rsidRPr="00794880">
        <w:rPr>
          <w:rStyle w:val="Incipit"/>
          <w:lang w:val="fr-FR"/>
        </w:rPr>
        <w:t>sunt</w:t>
      </w:r>
      <w:r w:rsidR="005A362F" w:rsidRPr="005A362F">
        <w:rPr>
          <w:i/>
          <w:lang w:val="fr-FR"/>
        </w:rPr>
        <w:t xml:space="preserve"> </w:t>
      </w:r>
      <w:r w:rsidRPr="00794880">
        <w:rPr>
          <w:rStyle w:val="Incipit"/>
          <w:lang w:val="fr-FR"/>
        </w:rPr>
        <w:t>omnes</w:t>
      </w:r>
      <w:r w:rsidRPr="00A756E6">
        <w:rPr>
          <w:lang w:val="la-Latn"/>
        </w:rPr>
        <w:t xml:space="preserve">. [RP] </w:t>
      </w:r>
      <w:r w:rsidRPr="00794880">
        <w:rPr>
          <w:rStyle w:val="Incipit"/>
          <w:lang w:val="la-Latn"/>
        </w:rPr>
        <w:t>Apparuerunt</w:t>
      </w:r>
      <w:r w:rsidR="005A362F" w:rsidRPr="005A362F">
        <w:rPr>
          <w:i/>
          <w:lang w:val="la-Latn"/>
        </w:rPr>
        <w:t xml:space="preserve"> </w:t>
      </w:r>
      <w:r w:rsidRPr="00794880">
        <w:rPr>
          <w:rStyle w:val="Incipit"/>
          <w:lang w:val="la-Latn"/>
        </w:rPr>
        <w:t>apostolis</w:t>
      </w:r>
      <w:r w:rsidRPr="00A756E6">
        <w:rPr>
          <w:lang w:val="la-Latn"/>
        </w:rPr>
        <w:t xml:space="preserve">. [TD] </w:t>
      </w:r>
      <w:r w:rsidRPr="00794880">
        <w:rPr>
          <w:rStyle w:val="Incipit"/>
          <w:lang w:val="la-Latn"/>
        </w:rPr>
        <w:t>Te</w:t>
      </w:r>
      <w:r w:rsidR="005A362F" w:rsidRPr="005A362F">
        <w:rPr>
          <w:i/>
          <w:lang w:val="la-Latn"/>
        </w:rPr>
        <w:t xml:space="preserve"> </w:t>
      </w:r>
      <w:r w:rsidRPr="00794880">
        <w:rPr>
          <w:rStyle w:val="Incipit"/>
          <w:lang w:val="la-Latn"/>
        </w:rPr>
        <w:t>deum</w:t>
      </w:r>
      <w:r w:rsidR="006B0A42" w:rsidRPr="00736684">
        <w:rPr>
          <w:rStyle w:val="Incipit"/>
          <w:lang w:val="la-Latn"/>
        </w:rPr>
        <w:t xml:space="preserve"> laudamus</w:t>
      </w:r>
      <w:r w:rsidRPr="00A756E6">
        <w:rPr>
          <w:lang w:val="la-Latn"/>
        </w:rPr>
        <w:t xml:space="preserve"> per totam octavam dicitur.</w:t>
      </w:r>
    </w:p>
    <w:p w:rsidR="00FC5820" w:rsidRPr="00A756E6" w:rsidRDefault="00FC5820" w:rsidP="00415109">
      <w:pPr>
        <w:rPr>
          <w:lang w:val="la-Latn"/>
        </w:rPr>
      </w:pPr>
      <w:r w:rsidRPr="007371ED">
        <w:rPr>
          <w:rStyle w:val="Time1"/>
          <w:lang w:val="la-Latn"/>
        </w:rPr>
        <w:t>Ad laudes</w:t>
      </w:r>
      <w:r w:rsidRPr="00A756E6">
        <w:rPr>
          <w:lang w:val="la-Latn"/>
        </w:rPr>
        <w:t xml:space="preserve"> AN </w:t>
      </w:r>
      <w:r w:rsidRPr="00736684">
        <w:rPr>
          <w:rStyle w:val="Incipit"/>
          <w:lang w:val="la-Latn"/>
        </w:rPr>
        <w:t>Dum complerentur</w:t>
      </w:r>
      <w:r w:rsidRPr="00A756E6">
        <w:rPr>
          <w:lang w:val="la-Latn"/>
        </w:rPr>
        <w:t xml:space="preserve"> cum reliquis quattuor. PS </w:t>
      </w:r>
      <w:r w:rsidRPr="00736684">
        <w:rPr>
          <w:rStyle w:val="Incipit"/>
          <w:lang w:val="la-Latn"/>
        </w:rPr>
        <w:t>Dominus regnavit</w:t>
      </w:r>
      <w:r w:rsidRPr="00A756E6">
        <w:rPr>
          <w:lang w:val="la-Latn"/>
        </w:rPr>
        <w:t xml:space="preserve"> cum ceteris. HY </w:t>
      </w:r>
      <w:r w:rsidRPr="00736684">
        <w:rPr>
          <w:rStyle w:val="Incipit"/>
          <w:lang w:val="la-Latn"/>
        </w:rPr>
        <w:t>Veni creator spiritus</w:t>
      </w:r>
      <w:r w:rsidRPr="0062507A">
        <w:rPr>
          <w:lang w:val="la-Latn"/>
        </w:rPr>
        <w:t>.</w:t>
      </w:r>
      <w:r w:rsidRPr="00A756E6">
        <w:rPr>
          <w:lang w:val="la-Latn"/>
        </w:rPr>
        <w:t xml:space="preserve"> AB </w:t>
      </w:r>
      <w:r w:rsidRPr="00736684">
        <w:rPr>
          <w:rStyle w:val="Incipit"/>
          <w:lang w:val="la-Latn"/>
        </w:rPr>
        <w:t>Accipite spiritum sanctum</w:t>
      </w:r>
      <w:r w:rsidRPr="00A756E6">
        <w:rPr>
          <w:lang w:val="la-Latn"/>
        </w:rPr>
        <w:t xml:space="preserve">. VS </w:t>
      </w:r>
      <w:r w:rsidR="00BE7D55" w:rsidRPr="00736684">
        <w:rPr>
          <w:rStyle w:val="Incipit"/>
          <w:lang w:val="la-Latn"/>
        </w:rPr>
        <w:t>%D::</w:t>
      </w:r>
      <w:r w:rsidR="00E60A2E" w:rsidRPr="00736684">
        <w:rPr>
          <w:rStyle w:val="Incipit"/>
          <w:lang w:val="la-Latn"/>
        </w:rPr>
        <w:t>Loquebantur</w:t>
      </w:r>
      <w:r w:rsidR="00BE7D55" w:rsidRPr="00736684">
        <w:rPr>
          <w:rStyle w:val="Incipit"/>
          <w:lang w:val="la-Latn"/>
        </w:rPr>
        <w:t>%</w:t>
      </w:r>
      <w:r w:rsidR="00E60A2E" w:rsidRPr="00736684">
        <w:rPr>
          <w:rStyle w:val="Incipit"/>
          <w:lang w:val="la-Latn"/>
        </w:rPr>
        <w:t xml:space="preserve"> </w:t>
      </w:r>
      <w:r w:rsidRPr="00736684">
        <w:rPr>
          <w:rStyle w:val="Incipit"/>
          <w:lang w:val="la-Latn"/>
        </w:rPr>
        <w:t>Replet</w:t>
      </w:r>
      <w:r w:rsidR="00E60A2E" w:rsidRPr="00736684">
        <w:rPr>
          <w:rStyle w:val="Incipit"/>
          <w:lang w:val="la-Latn"/>
        </w:rPr>
        <w:t xml:space="preserve">i </w:t>
      </w:r>
      <w:r w:rsidRPr="00736684">
        <w:rPr>
          <w:rStyle w:val="Incipit"/>
          <w:lang w:val="la-Latn"/>
        </w:rPr>
        <w:t>sunt omnes spiritu sancto alleluia. Et coeperunt loqui alleluia</w:t>
      </w:r>
      <w:r w:rsidRPr="0062507A">
        <w:rPr>
          <w:lang w:val="la-Latn"/>
        </w:rPr>
        <w:t>.</w:t>
      </w:r>
      <w:r w:rsidRPr="00A756E6">
        <w:rPr>
          <w:lang w:val="la-Latn"/>
        </w:rPr>
        <w:t xml:space="preserve"> [BD] </w:t>
      </w:r>
      <w:r w:rsidRPr="00736684">
        <w:rPr>
          <w:rStyle w:val="Incipit"/>
          <w:lang w:val="la-Latn"/>
        </w:rPr>
        <w:t>Benedicamus</w:t>
      </w:r>
      <w:r w:rsidRPr="00A756E6">
        <w:rPr>
          <w:lang w:val="la-Latn"/>
        </w:rPr>
        <w:t xml:space="preserve"> cum quinque alleluia.</w:t>
      </w:r>
    </w:p>
    <w:p w:rsidR="00FC5820" w:rsidRPr="00A756E6" w:rsidRDefault="00963842" w:rsidP="00415109">
      <w:pPr>
        <w:rPr>
          <w:lang w:val="la-Latn"/>
        </w:rPr>
      </w:pPr>
      <w:r w:rsidRPr="007371ED">
        <w:rPr>
          <w:rStyle w:val="Time1"/>
          <w:lang w:val="la-Latn"/>
        </w:rPr>
        <w:t>Ad</w:t>
      </w:r>
      <w:r w:rsidRPr="00736684">
        <w:rPr>
          <w:rStyle w:val="Time1"/>
          <w:lang w:val="la-Latn"/>
        </w:rPr>
        <w:t xml:space="preserve"> primam</w:t>
      </w:r>
      <w:r w:rsidR="00FC5820" w:rsidRPr="00A756E6">
        <w:rPr>
          <w:lang w:val="la-Latn"/>
        </w:rPr>
        <w:t xml:space="preserve"> HY </w:t>
      </w:r>
      <w:r w:rsidR="00FC5820" w:rsidRPr="00BE7D55">
        <w:rPr>
          <w:rStyle w:val="Incipit"/>
          <w:lang w:val="la-Latn"/>
        </w:rPr>
        <w:t>Veni</w:t>
      </w:r>
      <w:r w:rsidR="005A362F" w:rsidRPr="00BE7D55">
        <w:rPr>
          <w:rStyle w:val="Incipit"/>
          <w:lang w:val="la-Latn"/>
        </w:rPr>
        <w:t xml:space="preserve"> </w:t>
      </w:r>
      <w:r w:rsidR="00BE7D55" w:rsidRPr="007371ED">
        <w:rPr>
          <w:rStyle w:val="Incipit"/>
          <w:lang w:val="la-Latn"/>
        </w:rPr>
        <w:t>%D::</w:t>
      </w:r>
      <w:r w:rsidR="00E60A2E" w:rsidRPr="007371ED">
        <w:rPr>
          <w:rStyle w:val="Incipit"/>
          <w:lang w:val="la-Latn"/>
        </w:rPr>
        <w:t>sancte</w:t>
      </w:r>
      <w:r w:rsidR="00BE7D55" w:rsidRPr="007371ED">
        <w:rPr>
          <w:rStyle w:val="Incipit"/>
          <w:lang w:val="la-Latn"/>
        </w:rPr>
        <w:t>%</w:t>
      </w:r>
      <w:r w:rsidR="005A362F" w:rsidRPr="00BE7D55">
        <w:rPr>
          <w:rStyle w:val="Incipit"/>
          <w:lang w:val="la-Latn"/>
        </w:rPr>
        <w:t xml:space="preserve"> </w:t>
      </w:r>
      <w:r w:rsidR="00FC5820" w:rsidRPr="00BE7D55">
        <w:rPr>
          <w:rStyle w:val="Incipit"/>
          <w:lang w:val="la-Latn"/>
        </w:rPr>
        <w:t>creato</w:t>
      </w:r>
      <w:r w:rsidR="00E60A2E" w:rsidRPr="00BE7D55">
        <w:rPr>
          <w:rStyle w:val="Incipit"/>
          <w:lang w:val="la-Latn"/>
        </w:rPr>
        <w:t>r</w:t>
      </w:r>
      <w:r w:rsidR="00E60A2E" w:rsidRPr="00A756E6">
        <w:rPr>
          <w:lang w:val="la-Latn"/>
        </w:rPr>
        <w:t>.</w:t>
      </w:r>
      <w:r w:rsidR="00FC5820" w:rsidRPr="00A756E6">
        <w:rPr>
          <w:lang w:val="la-Latn"/>
        </w:rPr>
        <w:t xml:space="preserve"> </w:t>
      </w:r>
      <w:r w:rsidR="00FC5820" w:rsidRPr="00A756E6">
        <w:rPr>
          <w:lang w:val="fr-FR"/>
        </w:rPr>
        <w:t>H</w:t>
      </w:r>
      <w:r w:rsidR="00FC5820" w:rsidRPr="00A756E6">
        <w:rPr>
          <w:lang w:val="la-Latn"/>
        </w:rPr>
        <w:t xml:space="preserve">V </w:t>
      </w:r>
      <w:r w:rsidR="00FC5820" w:rsidRPr="00794880">
        <w:rPr>
          <w:rStyle w:val="Incipit"/>
          <w:lang w:val="fr-FR"/>
        </w:rPr>
        <w:t>Qui</w:t>
      </w:r>
      <w:r w:rsidR="005A362F" w:rsidRPr="005A362F">
        <w:rPr>
          <w:lang w:val="fr-FR"/>
        </w:rPr>
        <w:t xml:space="preserve"> </w:t>
      </w:r>
      <w:r w:rsidR="00FC5820" w:rsidRPr="00794880">
        <w:rPr>
          <w:rStyle w:val="Incipit"/>
          <w:lang w:val="fr-FR"/>
        </w:rPr>
        <w:t>paraclitus</w:t>
      </w:r>
      <w:r w:rsidR="00FC5820" w:rsidRPr="00A756E6">
        <w:rPr>
          <w:lang w:val="la-Latn"/>
        </w:rPr>
        <w:t xml:space="preserve">. </w:t>
      </w:r>
      <w:r w:rsidR="00FC5820" w:rsidRPr="00A756E6">
        <w:rPr>
          <w:lang w:val="fr-FR"/>
        </w:rPr>
        <w:t>H</w:t>
      </w:r>
      <w:r w:rsidR="00FC5820" w:rsidRPr="00A756E6">
        <w:rPr>
          <w:lang w:val="la-Latn"/>
        </w:rPr>
        <w:t xml:space="preserve">V </w:t>
      </w:r>
      <w:r w:rsidR="00FC5820" w:rsidRPr="00794880">
        <w:rPr>
          <w:rStyle w:val="Incipit"/>
          <w:lang w:val="fr-FR"/>
        </w:rPr>
        <w:t>Per</w:t>
      </w:r>
      <w:r w:rsidR="005A362F" w:rsidRPr="005A362F">
        <w:rPr>
          <w:lang w:val="fr-FR"/>
        </w:rPr>
        <w:t xml:space="preserve"> </w:t>
      </w:r>
      <w:r w:rsidR="00FC5820" w:rsidRPr="00794880">
        <w:rPr>
          <w:rStyle w:val="Incipit"/>
          <w:lang w:val="fr-FR"/>
        </w:rPr>
        <w:t>te</w:t>
      </w:r>
      <w:r w:rsidR="005A362F" w:rsidRPr="005A362F">
        <w:rPr>
          <w:lang w:val="fr-FR"/>
        </w:rPr>
        <w:t xml:space="preserve"> </w:t>
      </w:r>
      <w:r w:rsidR="00FC5820" w:rsidRPr="00794880">
        <w:rPr>
          <w:rStyle w:val="Incipit"/>
          <w:lang w:val="fr-FR"/>
        </w:rPr>
        <w:t>sciamus</w:t>
      </w:r>
      <w:r w:rsidR="00FC5820" w:rsidRPr="00A756E6">
        <w:rPr>
          <w:lang w:val="la-Latn"/>
        </w:rPr>
        <w:t xml:space="preserve">. AN </w:t>
      </w:r>
      <w:r w:rsidR="00FC5820" w:rsidRPr="00794880">
        <w:rPr>
          <w:rStyle w:val="Incipit"/>
          <w:lang w:val="fr-FR"/>
        </w:rPr>
        <w:t>Veni</w:t>
      </w:r>
      <w:r w:rsidR="005A362F" w:rsidRPr="005A362F">
        <w:rPr>
          <w:lang w:val="fr-FR"/>
        </w:rPr>
        <w:t xml:space="preserve"> </w:t>
      </w:r>
      <w:r w:rsidR="00FC5820" w:rsidRPr="00794880">
        <w:rPr>
          <w:rStyle w:val="Incipit"/>
          <w:lang w:val="fr-FR"/>
        </w:rPr>
        <w:t>sancte</w:t>
      </w:r>
      <w:r w:rsidR="00FC5820" w:rsidRPr="00A756E6">
        <w:rPr>
          <w:lang w:val="la-Latn"/>
        </w:rPr>
        <w:t>. Quae dicatur ad omnes horas.</w:t>
      </w:r>
    </w:p>
    <w:p w:rsidR="00FC5820" w:rsidRPr="00A756E6" w:rsidRDefault="00963842" w:rsidP="00415109">
      <w:pPr>
        <w:rPr>
          <w:lang w:val="it-IT"/>
        </w:rPr>
      </w:pPr>
      <w:r w:rsidRPr="007371ED">
        <w:rPr>
          <w:rStyle w:val="Time1"/>
          <w:lang w:val="la-Latn"/>
        </w:rPr>
        <w:t>Ad</w:t>
      </w:r>
      <w:r w:rsidRPr="00736684">
        <w:rPr>
          <w:rStyle w:val="Time1"/>
          <w:lang w:val="it-IT"/>
        </w:rPr>
        <w:t xml:space="preserve"> tertiam</w:t>
      </w:r>
      <w:r w:rsidR="00FC5820" w:rsidRPr="00A756E6">
        <w:rPr>
          <w:lang w:val="la-Latn"/>
        </w:rPr>
        <w:t xml:space="preserve"> HY </w:t>
      </w:r>
      <w:r w:rsidR="00FC5820" w:rsidRPr="00736684">
        <w:rPr>
          <w:rStyle w:val="Incipit"/>
          <w:lang w:val="it-IT"/>
        </w:rPr>
        <w:t>Veni creator</w:t>
      </w:r>
      <w:r w:rsidR="00FC5820" w:rsidRPr="00A756E6">
        <w:rPr>
          <w:lang w:val="la-Latn"/>
        </w:rPr>
        <w:t xml:space="preserve">. </w:t>
      </w:r>
      <w:r w:rsidR="00FC5820" w:rsidRPr="00A756E6">
        <w:rPr>
          <w:lang w:val="it-IT"/>
        </w:rPr>
        <w:t>H</w:t>
      </w:r>
      <w:r w:rsidR="00FC5820" w:rsidRPr="00A756E6">
        <w:rPr>
          <w:lang w:val="la-Latn"/>
        </w:rPr>
        <w:t xml:space="preserve">V </w:t>
      </w:r>
      <w:r w:rsidR="00FC5820" w:rsidRPr="00736684">
        <w:rPr>
          <w:rStyle w:val="Incipit"/>
          <w:lang w:val="it-IT"/>
        </w:rPr>
        <w:t>Accende lumen</w:t>
      </w:r>
      <w:r w:rsidR="00FC5820" w:rsidRPr="00A756E6">
        <w:rPr>
          <w:lang w:val="la-Latn"/>
        </w:rPr>
        <w:t xml:space="preserve">. </w:t>
      </w:r>
      <w:r w:rsidR="00FC5820" w:rsidRPr="00A756E6">
        <w:rPr>
          <w:lang w:val="it-IT"/>
        </w:rPr>
        <w:t>H</w:t>
      </w:r>
      <w:r w:rsidR="00FC5820" w:rsidRPr="00A756E6">
        <w:rPr>
          <w:lang w:val="la-Latn"/>
        </w:rPr>
        <w:t xml:space="preserve">V </w:t>
      </w:r>
      <w:r w:rsidR="00FC5820" w:rsidRPr="00736684">
        <w:rPr>
          <w:rStyle w:val="Incipit"/>
          <w:lang w:val="it-IT"/>
        </w:rPr>
        <w:t>Per te sciamus</w:t>
      </w:r>
      <w:r w:rsidR="00FC5820" w:rsidRPr="00A756E6">
        <w:rPr>
          <w:lang w:val="la-Latn"/>
        </w:rPr>
        <w:t>.</w:t>
      </w:r>
    </w:p>
    <w:p w:rsidR="00FC5820" w:rsidRPr="00A756E6" w:rsidRDefault="00963842" w:rsidP="00415109">
      <w:pPr>
        <w:rPr>
          <w:lang w:val="it-IT"/>
        </w:rPr>
      </w:pPr>
      <w:r w:rsidRPr="007371ED">
        <w:rPr>
          <w:rStyle w:val="Time1"/>
          <w:lang w:val="la-Latn"/>
        </w:rPr>
        <w:t>Ad</w:t>
      </w:r>
      <w:r w:rsidRPr="00736684">
        <w:rPr>
          <w:rStyle w:val="Time1"/>
          <w:lang w:val="it-IT"/>
        </w:rPr>
        <w:t xml:space="preserve"> aspersionem</w:t>
      </w:r>
      <w:r w:rsidR="00FC5820" w:rsidRPr="00A756E6">
        <w:rPr>
          <w:lang w:val="la-Latn"/>
        </w:rPr>
        <w:t xml:space="preserve"> A</w:t>
      </w:r>
      <w:r w:rsidR="00FC5820" w:rsidRPr="00A756E6">
        <w:rPr>
          <w:lang w:val="it-IT"/>
        </w:rPr>
        <w:t>P</w:t>
      </w:r>
      <w:r w:rsidR="00FC5820" w:rsidRPr="00A756E6">
        <w:rPr>
          <w:lang w:val="la-Latn"/>
        </w:rPr>
        <w:t xml:space="preserve"> </w:t>
      </w:r>
      <w:r w:rsidR="00FC5820" w:rsidRPr="00736684">
        <w:rPr>
          <w:rStyle w:val="Incipit"/>
          <w:lang w:val="it-IT"/>
        </w:rPr>
        <w:t>Vidi aquam egredientem</w:t>
      </w:r>
      <w:r w:rsidR="00FC5820" w:rsidRPr="00A756E6">
        <w:rPr>
          <w:lang w:val="la-Latn"/>
        </w:rPr>
        <w:t>.</w:t>
      </w:r>
    </w:p>
    <w:p w:rsidR="00FC5820" w:rsidRPr="004518BD" w:rsidRDefault="00963842" w:rsidP="00415109">
      <w:pPr>
        <w:rPr>
          <w:lang w:val="la-Latn"/>
        </w:rPr>
      </w:pPr>
      <w:r w:rsidRPr="007371ED">
        <w:rPr>
          <w:rStyle w:val="Time1"/>
          <w:lang w:val="la-Latn"/>
        </w:rPr>
        <w:t>Ad</w:t>
      </w:r>
      <w:r w:rsidRPr="00736684">
        <w:rPr>
          <w:rStyle w:val="Time1"/>
          <w:lang w:val="it-IT"/>
        </w:rPr>
        <w:t xml:space="preserve"> processionem</w:t>
      </w:r>
      <w:r w:rsidR="00FC5820" w:rsidRPr="00A756E6">
        <w:rPr>
          <w:lang w:val="la-Latn"/>
        </w:rPr>
        <w:t xml:space="preserve"> A</w:t>
      </w:r>
      <w:r w:rsidR="00FC5820" w:rsidRPr="00A756E6">
        <w:rPr>
          <w:lang w:val="it-IT"/>
        </w:rPr>
        <w:t>P</w:t>
      </w:r>
      <w:r w:rsidR="00FC5820" w:rsidRPr="00A756E6">
        <w:rPr>
          <w:lang w:val="la-Latn"/>
        </w:rPr>
        <w:t xml:space="preserve"> </w:t>
      </w:r>
      <w:r w:rsidR="00FC5820" w:rsidRPr="00794880">
        <w:rPr>
          <w:rStyle w:val="Incipit"/>
          <w:lang w:val="it-IT"/>
        </w:rPr>
        <w:t>Cum</w:t>
      </w:r>
      <w:r w:rsidR="005A362F" w:rsidRPr="005A362F">
        <w:rPr>
          <w:i/>
          <w:lang w:val="it-IT"/>
        </w:rPr>
        <w:t xml:space="preserve"> </w:t>
      </w:r>
      <w:r w:rsidR="00FC5820" w:rsidRPr="00794880">
        <w:rPr>
          <w:rStyle w:val="Incipit"/>
          <w:lang w:val="it-IT"/>
        </w:rPr>
        <w:t>rex</w:t>
      </w:r>
      <w:r w:rsidR="005A362F" w:rsidRPr="005A362F">
        <w:rPr>
          <w:i/>
          <w:lang w:val="it-IT"/>
        </w:rPr>
        <w:t xml:space="preserve"> </w:t>
      </w:r>
      <w:r w:rsidR="00FC5820" w:rsidRPr="00794880">
        <w:rPr>
          <w:rStyle w:val="Incipit"/>
          <w:lang w:val="it-IT"/>
        </w:rPr>
        <w:t>gloriae</w:t>
      </w:r>
      <w:r w:rsidR="00FC5820" w:rsidRPr="00A756E6">
        <w:rPr>
          <w:lang w:val="la-Latn"/>
        </w:rPr>
        <w:t>. Finita antiphona cantetur</w:t>
      </w:r>
      <w:r w:rsidR="00FC5820" w:rsidRPr="00A756E6">
        <w:rPr>
          <w:lang w:val="it-IT"/>
        </w:rPr>
        <w:t xml:space="preserve"> [</w:t>
      </w:r>
      <w:r w:rsidR="00FC5820" w:rsidRPr="00A756E6">
        <w:rPr>
          <w:lang w:val="la-Latn"/>
        </w:rPr>
        <w:t xml:space="preserve">HY] </w:t>
      </w:r>
      <w:r w:rsidR="00FC5820" w:rsidRPr="00794880">
        <w:rPr>
          <w:rStyle w:val="Incipit"/>
          <w:lang w:val="it-IT"/>
        </w:rPr>
        <w:t>Salve</w:t>
      </w:r>
      <w:r w:rsidR="005A362F" w:rsidRPr="005A362F">
        <w:rPr>
          <w:i/>
          <w:lang w:val="it-IT"/>
        </w:rPr>
        <w:t xml:space="preserve"> </w:t>
      </w:r>
      <w:r w:rsidR="00FC5820" w:rsidRPr="00794880">
        <w:rPr>
          <w:rStyle w:val="Incipit"/>
          <w:lang w:val="it-IT"/>
        </w:rPr>
        <w:t>festa</w:t>
      </w:r>
      <w:r w:rsidR="005A362F" w:rsidRPr="005A362F">
        <w:rPr>
          <w:i/>
          <w:lang w:val="it-IT"/>
        </w:rPr>
        <w:t xml:space="preserve"> </w:t>
      </w:r>
      <w:r w:rsidR="00FC5820" w:rsidRPr="00794880">
        <w:rPr>
          <w:rStyle w:val="Incipit"/>
          <w:lang w:val="it-IT"/>
        </w:rPr>
        <w:t>dies</w:t>
      </w:r>
      <w:r w:rsidR="00FC5820" w:rsidRPr="00A756E6">
        <w:rPr>
          <w:lang w:val="la-Latn"/>
        </w:rPr>
        <w:t xml:space="preserve"> cum tali </w:t>
      </w:r>
      <w:r w:rsidR="006B0A42" w:rsidRPr="00736684">
        <w:rPr>
          <w:lang w:val="it-IT"/>
        </w:rPr>
        <w:t>versu [HV]</w:t>
      </w:r>
      <w:r w:rsidR="00FC5820" w:rsidRPr="00A756E6">
        <w:rPr>
          <w:lang w:val="la-Latn"/>
        </w:rPr>
        <w:t xml:space="preserve"> </w:t>
      </w:r>
      <w:r w:rsidR="00FC5820" w:rsidRPr="00794880">
        <w:rPr>
          <w:rStyle w:val="Incipit"/>
          <w:lang w:val="it-IT"/>
        </w:rPr>
        <w:t>Qua</w:t>
      </w:r>
      <w:r w:rsidR="005A362F" w:rsidRPr="005A362F">
        <w:rPr>
          <w:i/>
          <w:lang w:val="it-IT"/>
        </w:rPr>
        <w:t xml:space="preserve"> </w:t>
      </w:r>
      <w:r w:rsidR="00FC5820" w:rsidRPr="00794880">
        <w:rPr>
          <w:rStyle w:val="Incipit"/>
          <w:lang w:val="it-IT"/>
        </w:rPr>
        <w:t>deus</w:t>
      </w:r>
      <w:r w:rsidR="005A362F" w:rsidRPr="005A362F">
        <w:rPr>
          <w:i/>
          <w:lang w:val="it-IT"/>
        </w:rPr>
        <w:t xml:space="preserve"> </w:t>
      </w:r>
      <w:r w:rsidR="00FC5820" w:rsidRPr="00794880">
        <w:rPr>
          <w:rStyle w:val="Incipit"/>
          <w:lang w:val="it-IT"/>
        </w:rPr>
        <w:t>spiritum</w:t>
      </w:r>
      <w:r w:rsidR="005A362F" w:rsidRPr="005A362F">
        <w:rPr>
          <w:i/>
          <w:lang w:val="it-IT"/>
        </w:rPr>
        <w:t xml:space="preserve"> </w:t>
      </w:r>
      <w:r w:rsidR="00FC5820" w:rsidRPr="00794880">
        <w:rPr>
          <w:rStyle w:val="Incipit"/>
          <w:lang w:val="it-IT"/>
        </w:rPr>
        <w:t>pneuma</w:t>
      </w:r>
      <w:r w:rsidR="005A362F" w:rsidRPr="005A362F">
        <w:rPr>
          <w:i/>
          <w:lang w:val="it-IT"/>
        </w:rPr>
        <w:t xml:space="preserve"> </w:t>
      </w:r>
      <w:r w:rsidR="00FC5820" w:rsidRPr="00794880">
        <w:rPr>
          <w:rStyle w:val="Incipit"/>
          <w:lang w:val="it-IT"/>
        </w:rPr>
        <w:t>misit</w:t>
      </w:r>
      <w:r w:rsidR="005A362F" w:rsidRPr="005A362F">
        <w:rPr>
          <w:i/>
          <w:lang w:val="it-IT"/>
        </w:rPr>
        <w:t xml:space="preserve"> </w:t>
      </w:r>
      <w:r w:rsidR="00FC5820" w:rsidRPr="00794880">
        <w:rPr>
          <w:rStyle w:val="Incipit"/>
          <w:lang w:val="it-IT"/>
        </w:rPr>
        <w:t>in</w:t>
      </w:r>
      <w:r w:rsidR="005A362F" w:rsidRPr="005A362F">
        <w:rPr>
          <w:i/>
          <w:lang w:val="it-IT"/>
        </w:rPr>
        <w:t xml:space="preserve"> </w:t>
      </w:r>
      <w:r w:rsidR="00FC5820" w:rsidRPr="00794880">
        <w:rPr>
          <w:rStyle w:val="Incipit"/>
          <w:lang w:val="it-IT"/>
        </w:rPr>
        <w:t>discipulos</w:t>
      </w:r>
      <w:r w:rsidR="00FC5820" w:rsidRPr="00A756E6">
        <w:rPr>
          <w:lang w:val="la-Latn"/>
        </w:rPr>
        <w:t>. In reditu R</w:t>
      </w:r>
      <w:r w:rsidR="00FC5820" w:rsidRPr="004518BD">
        <w:rPr>
          <w:lang w:val="la-Latn"/>
        </w:rPr>
        <w:t>P</w:t>
      </w:r>
      <w:r w:rsidR="00FC5820" w:rsidRPr="00A756E6">
        <w:rPr>
          <w:lang w:val="la-Latn"/>
        </w:rPr>
        <w:t xml:space="preserve">P </w:t>
      </w:r>
      <w:r w:rsidR="006554A1" w:rsidRPr="004518BD">
        <w:rPr>
          <w:rStyle w:val="Incipit"/>
          <w:lang w:val="la-Latn"/>
        </w:rPr>
        <w:t>Apparuerunt</w:t>
      </w:r>
      <w:r w:rsidR="005A362F" w:rsidRPr="004518BD">
        <w:rPr>
          <w:i/>
          <w:lang w:val="la-Latn"/>
        </w:rPr>
        <w:t xml:space="preserve"> </w:t>
      </w:r>
      <w:r w:rsidR="006554A1" w:rsidRPr="004518BD">
        <w:rPr>
          <w:rStyle w:val="Incipit"/>
          <w:lang w:val="la-Latn"/>
        </w:rPr>
        <w:t>apostoli</w:t>
      </w:r>
      <w:r w:rsidR="00FC5820" w:rsidRPr="004518BD">
        <w:rPr>
          <w:rStyle w:val="Incipit"/>
          <w:lang w:val="la-Latn"/>
        </w:rPr>
        <w:t>s</w:t>
      </w:r>
      <w:r w:rsidR="00FC5820" w:rsidRPr="00A756E6">
        <w:rPr>
          <w:lang w:val="la-Latn"/>
        </w:rPr>
        <w:t>. Et nulla fit statio.</w:t>
      </w:r>
    </w:p>
    <w:p w:rsidR="0062507A" w:rsidRPr="004518BD" w:rsidRDefault="00F52619" w:rsidP="00415109">
      <w:pPr>
        <w:pStyle w:val="berschrift1"/>
        <w:rPr>
          <w:lang w:val="la-Latn"/>
        </w:rPr>
      </w:pPr>
      <w:r w:rsidRPr="004518BD">
        <w:rPr>
          <w:lang w:val="la-Latn"/>
        </w:rPr>
        <w:lastRenderedPageBreak/>
        <w:t xml:space="preserve">(1v) </w:t>
      </w:r>
      <w:r w:rsidR="0062507A" w:rsidRPr="004518BD">
        <w:rPr>
          <w:lang w:val="la-Latn"/>
        </w:rPr>
        <w:t xml:space="preserve">IN DIE SANCTO PENTECOSTES </w:t>
      </w:r>
    </w:p>
    <w:p w:rsidR="00FC5820" w:rsidRPr="00B779A9" w:rsidRDefault="00FC5820" w:rsidP="00415109">
      <w:pPr>
        <w:rPr>
          <w:lang w:val="la-Latn"/>
        </w:rPr>
      </w:pPr>
      <w:r w:rsidRPr="004518BD">
        <w:rPr>
          <w:rStyle w:val="Time1"/>
          <w:lang w:val="la-Latn"/>
        </w:rPr>
        <w:t>Ad officium</w:t>
      </w:r>
      <w:r>
        <w:rPr>
          <w:lang w:val="la-Latn"/>
        </w:rPr>
        <w:t xml:space="preserve"> IN </w:t>
      </w:r>
      <w:r w:rsidRPr="004518BD">
        <w:rPr>
          <w:rStyle w:val="Incipit"/>
          <w:lang w:val="la-Latn"/>
        </w:rPr>
        <w:t>Spiritus domini</w:t>
      </w:r>
      <w:r>
        <w:rPr>
          <w:lang w:val="la-Latn"/>
        </w:rPr>
        <w:t xml:space="preserve">. </w:t>
      </w:r>
      <w:r w:rsidRPr="00B779A9">
        <w:rPr>
          <w:lang w:val="la-Latn"/>
        </w:rPr>
        <w:t>[</w:t>
      </w:r>
      <w:r w:rsidRPr="00851330">
        <w:rPr>
          <w:lang w:val="la-Latn"/>
        </w:rPr>
        <w:t>KY</w:t>
      </w:r>
      <w:r w:rsidRPr="00B779A9">
        <w:rPr>
          <w:lang w:val="la-Latn"/>
        </w:rPr>
        <w:t xml:space="preserve">] </w:t>
      </w:r>
      <w:r w:rsidRPr="00736684">
        <w:rPr>
          <w:rStyle w:val="Incipit"/>
          <w:lang w:val="la-Latn"/>
        </w:rPr>
        <w:t>Kyrie</w:t>
      </w:r>
      <w:r w:rsidRPr="00B779A9">
        <w:rPr>
          <w:lang w:val="la-Latn"/>
        </w:rPr>
        <w:t>. [TP]</w:t>
      </w:r>
      <w:r w:rsidRPr="00851330">
        <w:rPr>
          <w:lang w:val="la-Latn"/>
        </w:rPr>
        <w:t xml:space="preserve"> </w:t>
      </w:r>
      <w:r w:rsidRPr="00736684">
        <w:rPr>
          <w:rStyle w:val="Incipit"/>
          <w:lang w:val="la-Latn"/>
        </w:rPr>
        <w:t>Magne deus</w:t>
      </w:r>
      <w:r w:rsidRPr="00851330">
        <w:rPr>
          <w:lang w:val="la-Latn"/>
        </w:rPr>
        <w:t>.</w:t>
      </w:r>
      <w:r>
        <w:rPr>
          <w:lang w:val="la-Latn"/>
        </w:rPr>
        <w:t xml:space="preserve"> Primum AL</w:t>
      </w:r>
      <w:r w:rsidRPr="00B779A9">
        <w:rPr>
          <w:lang w:val="la-Latn"/>
        </w:rPr>
        <w:t>V</w:t>
      </w:r>
      <w:r>
        <w:rPr>
          <w:lang w:val="la-Latn"/>
        </w:rPr>
        <w:t xml:space="preserve"> </w:t>
      </w:r>
      <w:r w:rsidRPr="00736684">
        <w:rPr>
          <w:rStyle w:val="Incipit"/>
          <w:lang w:val="la-Latn"/>
        </w:rPr>
        <w:t>Emitte spiritum</w:t>
      </w:r>
      <w:r>
        <w:rPr>
          <w:lang w:val="la-Latn"/>
        </w:rPr>
        <w:t>. Secundum AL</w:t>
      </w:r>
      <w:r w:rsidRPr="00B779A9">
        <w:rPr>
          <w:lang w:val="la-Latn"/>
        </w:rPr>
        <w:t>V</w:t>
      </w:r>
      <w:r>
        <w:rPr>
          <w:lang w:val="la-Latn"/>
        </w:rPr>
        <w:t xml:space="preserve"> </w:t>
      </w:r>
      <w:r w:rsidRPr="00736684">
        <w:rPr>
          <w:rStyle w:val="Incipit"/>
          <w:lang w:val="la-Latn"/>
        </w:rPr>
        <w:t>Veni sancte spiritus</w:t>
      </w:r>
      <w:r>
        <w:rPr>
          <w:lang w:val="la-Latn"/>
        </w:rPr>
        <w:t xml:space="preserve">. SE </w:t>
      </w:r>
      <w:r w:rsidRPr="00736684">
        <w:rPr>
          <w:rStyle w:val="Incipit"/>
          <w:lang w:val="la-Latn"/>
        </w:rPr>
        <w:t>Sancti spiritus adsit nobis gratia</w:t>
      </w:r>
      <w:r>
        <w:rPr>
          <w:lang w:val="la-Latn"/>
        </w:rPr>
        <w:t xml:space="preserve">. OF </w:t>
      </w:r>
      <w:r w:rsidRPr="00736684">
        <w:rPr>
          <w:rStyle w:val="Incipit"/>
          <w:lang w:val="la-Latn"/>
        </w:rPr>
        <w:t>Confirma hoc deus</w:t>
      </w:r>
      <w:r>
        <w:rPr>
          <w:lang w:val="la-Latn"/>
        </w:rPr>
        <w:t xml:space="preserve">. </w:t>
      </w:r>
      <w:r w:rsidRPr="00B779A9">
        <w:rPr>
          <w:lang w:val="la-Latn"/>
        </w:rPr>
        <w:t>[</w:t>
      </w:r>
      <w:r w:rsidRPr="00727088">
        <w:rPr>
          <w:lang w:val="la-Latn"/>
        </w:rPr>
        <w:t>SA</w:t>
      </w:r>
      <w:r w:rsidRPr="00B779A9">
        <w:rPr>
          <w:lang w:val="la-Latn"/>
        </w:rPr>
        <w:t xml:space="preserve">] </w:t>
      </w:r>
      <w:r w:rsidRPr="00736684">
        <w:rPr>
          <w:rStyle w:val="Incipit"/>
          <w:lang w:val="la-Latn"/>
        </w:rPr>
        <w:t>Sanctus</w:t>
      </w:r>
      <w:r w:rsidRPr="00727088">
        <w:rPr>
          <w:lang w:val="la-Latn"/>
        </w:rPr>
        <w:t xml:space="preserve"> </w:t>
      </w:r>
      <w:r w:rsidRPr="00B779A9">
        <w:rPr>
          <w:lang w:val="la-Latn"/>
        </w:rPr>
        <w:t>m</w:t>
      </w:r>
      <w:r w:rsidRPr="00727088">
        <w:rPr>
          <w:lang w:val="la-Latn"/>
        </w:rPr>
        <w:t>aius festivale.</w:t>
      </w:r>
      <w:r>
        <w:rPr>
          <w:lang w:val="la-Latn"/>
        </w:rPr>
        <w:t xml:space="preserve"> CO </w:t>
      </w:r>
      <w:r w:rsidRPr="00736684">
        <w:rPr>
          <w:rStyle w:val="Incipit"/>
          <w:lang w:val="la-Latn"/>
        </w:rPr>
        <w:t>Factus est repente</w:t>
      </w:r>
      <w:r>
        <w:rPr>
          <w:lang w:val="la-Latn"/>
        </w:rPr>
        <w:t>.</w:t>
      </w:r>
    </w:p>
    <w:p w:rsidR="00FC5820" w:rsidRDefault="00FC5820" w:rsidP="00415109">
      <w:r w:rsidRPr="00736684">
        <w:rPr>
          <w:rStyle w:val="Time1"/>
          <w:lang w:val="it-IT"/>
        </w:rPr>
        <w:t>Ad sextam</w:t>
      </w:r>
      <w:r>
        <w:rPr>
          <w:lang w:val="la-Latn"/>
        </w:rPr>
        <w:t xml:space="preserve"> HY </w:t>
      </w:r>
      <w:r w:rsidRPr="00736684">
        <w:rPr>
          <w:rStyle w:val="Incipit"/>
          <w:lang w:val="it-IT"/>
        </w:rPr>
        <w:t>Veni creator</w:t>
      </w:r>
      <w:r>
        <w:rPr>
          <w:lang w:val="la-Latn"/>
        </w:rPr>
        <w:t xml:space="preserve">. </w:t>
      </w:r>
      <w:r>
        <w:t>H</w:t>
      </w:r>
      <w:r>
        <w:rPr>
          <w:lang w:val="la-Latn"/>
        </w:rPr>
        <w:t xml:space="preserve">V </w:t>
      </w:r>
      <w:r w:rsidRPr="002834B2">
        <w:rPr>
          <w:rStyle w:val="Incipit"/>
        </w:rPr>
        <w:t>Hostem</w:t>
      </w:r>
      <w:r>
        <w:rPr>
          <w:lang w:val="la-Latn"/>
        </w:rPr>
        <w:t xml:space="preserve">. </w:t>
      </w:r>
      <w:r>
        <w:t>H</w:t>
      </w:r>
      <w:r>
        <w:rPr>
          <w:lang w:val="la-Latn"/>
        </w:rPr>
        <w:t xml:space="preserve">V </w:t>
      </w:r>
      <w:r w:rsidRPr="002834B2">
        <w:rPr>
          <w:rStyle w:val="Incipit"/>
        </w:rPr>
        <w:t>Per te sciamus</w:t>
      </w:r>
      <w:r>
        <w:rPr>
          <w:lang w:val="la-Latn"/>
        </w:rPr>
        <w:t xml:space="preserve">. AN </w:t>
      </w:r>
      <w:r w:rsidRPr="002834B2">
        <w:rPr>
          <w:rStyle w:val="Incipit"/>
        </w:rPr>
        <w:t>Veni</w:t>
      </w:r>
      <w:r>
        <w:rPr>
          <w:lang w:val="la-Latn"/>
        </w:rPr>
        <w:t xml:space="preserve">. RB </w:t>
      </w:r>
      <w:r w:rsidRPr="002834B2">
        <w:rPr>
          <w:rStyle w:val="Incipit"/>
        </w:rPr>
        <w:t>Emitte spiritum</w:t>
      </w:r>
      <w:r>
        <w:rPr>
          <w:lang w:val="la-Latn"/>
        </w:rPr>
        <w:t>.</w:t>
      </w:r>
    </w:p>
    <w:p w:rsidR="00FC5820" w:rsidRPr="00B779A9" w:rsidRDefault="00FC5820" w:rsidP="00415109">
      <w:pPr>
        <w:rPr>
          <w:lang w:val="fr-FR"/>
        </w:rPr>
      </w:pPr>
      <w:r w:rsidRPr="00736684">
        <w:rPr>
          <w:rStyle w:val="Time1"/>
          <w:lang w:val="it-IT"/>
        </w:rPr>
        <w:t>Ad nonam</w:t>
      </w:r>
      <w:r>
        <w:rPr>
          <w:lang w:val="la-Latn"/>
        </w:rPr>
        <w:t xml:space="preserve"> HY </w:t>
      </w:r>
      <w:r w:rsidRPr="00736684">
        <w:rPr>
          <w:rStyle w:val="Incipit"/>
          <w:lang w:val="it-IT"/>
        </w:rPr>
        <w:t>Veni creator</w:t>
      </w:r>
      <w:r>
        <w:rPr>
          <w:lang w:val="la-Latn"/>
        </w:rPr>
        <w:t xml:space="preserve">. </w:t>
      </w:r>
      <w:r w:rsidRPr="00B779A9">
        <w:rPr>
          <w:lang w:val="it-IT"/>
        </w:rPr>
        <w:t>H</w:t>
      </w:r>
      <w:r>
        <w:rPr>
          <w:lang w:val="la-Latn"/>
        </w:rPr>
        <w:t xml:space="preserve">V </w:t>
      </w:r>
      <w:r w:rsidRPr="00736684">
        <w:rPr>
          <w:rStyle w:val="Incipit"/>
          <w:lang w:val="it-IT"/>
        </w:rPr>
        <w:t>Da gaudiorum</w:t>
      </w:r>
      <w:r>
        <w:rPr>
          <w:lang w:val="la-Latn"/>
        </w:rPr>
        <w:t xml:space="preserve">. </w:t>
      </w:r>
      <w:r w:rsidRPr="00B779A9">
        <w:rPr>
          <w:lang w:val="it-IT"/>
        </w:rPr>
        <w:t>H</w:t>
      </w:r>
      <w:r>
        <w:rPr>
          <w:lang w:val="la-Latn"/>
        </w:rPr>
        <w:t xml:space="preserve">V </w:t>
      </w:r>
      <w:r w:rsidRPr="00736684">
        <w:rPr>
          <w:rStyle w:val="Incipit"/>
          <w:lang w:val="it-IT"/>
        </w:rPr>
        <w:t>Per te sciamus</w:t>
      </w:r>
      <w:r>
        <w:rPr>
          <w:lang w:val="la-Latn"/>
        </w:rPr>
        <w:t xml:space="preserve">. Antiphona ut supra. RB </w:t>
      </w:r>
      <w:r w:rsidRPr="00736684">
        <w:rPr>
          <w:rStyle w:val="Incipit"/>
          <w:lang w:val="fr-FR"/>
        </w:rPr>
        <w:t>Spiritus domini</w:t>
      </w:r>
      <w:r>
        <w:rPr>
          <w:lang w:val="la-Latn"/>
        </w:rPr>
        <w:t>.</w:t>
      </w:r>
    </w:p>
    <w:p w:rsidR="00FC5820" w:rsidRPr="00B779A9" w:rsidRDefault="00FC5820" w:rsidP="00415109">
      <w:pPr>
        <w:rPr>
          <w:lang w:val="it-IT"/>
        </w:rPr>
      </w:pPr>
      <w:r w:rsidRPr="00736684">
        <w:rPr>
          <w:rStyle w:val="Time1"/>
          <w:lang w:val="fr-FR"/>
        </w:rPr>
        <w:t>In secundis vesperis</w:t>
      </w:r>
      <w:r>
        <w:rPr>
          <w:lang w:val="la-Latn"/>
        </w:rPr>
        <w:t xml:space="preserve"> AN </w:t>
      </w:r>
      <w:r w:rsidRPr="00736684">
        <w:rPr>
          <w:rStyle w:val="Incipit"/>
          <w:lang w:val="fr-FR"/>
        </w:rPr>
        <w:t>Veni sancte spiritus</w:t>
      </w:r>
      <w:r>
        <w:rPr>
          <w:lang w:val="la-Latn"/>
        </w:rPr>
        <w:t xml:space="preserve">. PS </w:t>
      </w:r>
      <w:r w:rsidRPr="00736684">
        <w:rPr>
          <w:rStyle w:val="Incipit"/>
          <w:lang w:val="fr-FR"/>
        </w:rPr>
        <w:t>Dixit dominus</w:t>
      </w:r>
      <w:r>
        <w:rPr>
          <w:lang w:val="la-Latn"/>
        </w:rPr>
        <w:t xml:space="preserve">. [PS] </w:t>
      </w:r>
      <w:r w:rsidRPr="00736684">
        <w:rPr>
          <w:rStyle w:val="Incipit"/>
          <w:lang w:val="la-Latn"/>
        </w:rPr>
        <w:t>Confitebor</w:t>
      </w:r>
      <w:r>
        <w:rPr>
          <w:lang w:val="la-Latn"/>
        </w:rPr>
        <w:t xml:space="preserve">. [PS] </w:t>
      </w:r>
      <w:r w:rsidRPr="00736684">
        <w:rPr>
          <w:rStyle w:val="Incipit"/>
          <w:lang w:val="la-Latn"/>
        </w:rPr>
        <w:t>Beatus vir</w:t>
      </w:r>
      <w:r>
        <w:rPr>
          <w:lang w:val="la-Latn"/>
        </w:rPr>
        <w:t>. [PS]</w:t>
      </w:r>
      <w:r w:rsidRPr="00B779A9">
        <w:rPr>
          <w:lang w:val="la-Latn"/>
        </w:rPr>
        <w:t xml:space="preserve"> </w:t>
      </w:r>
      <w:r w:rsidRPr="00736684">
        <w:rPr>
          <w:rStyle w:val="Incipit"/>
          <w:lang w:val="la-Latn"/>
        </w:rPr>
        <w:t>Laudate pueri</w:t>
      </w:r>
      <w:r>
        <w:rPr>
          <w:lang w:val="la-Latn"/>
        </w:rPr>
        <w:t xml:space="preserve">. [PS] </w:t>
      </w:r>
      <w:r w:rsidRPr="00736684">
        <w:rPr>
          <w:rStyle w:val="Incipit"/>
          <w:lang w:val="la-Latn"/>
        </w:rPr>
        <w:t>In exitu Israel</w:t>
      </w:r>
      <w:r>
        <w:rPr>
          <w:lang w:val="la-Latn"/>
        </w:rPr>
        <w:t xml:space="preserve">. Responsorium nullum. HY </w:t>
      </w:r>
      <w:r w:rsidR="006554A1" w:rsidRPr="00736684">
        <w:rPr>
          <w:rStyle w:val="Incipit"/>
          <w:lang w:val="la-Latn"/>
        </w:rPr>
        <w:t>Veni crea</w:t>
      </w:r>
      <w:r w:rsidRPr="00736684">
        <w:rPr>
          <w:rStyle w:val="Incipit"/>
          <w:lang w:val="la-Latn"/>
        </w:rPr>
        <w:t>tor</w:t>
      </w:r>
      <w:r>
        <w:rPr>
          <w:lang w:val="la-Latn"/>
        </w:rPr>
        <w:t xml:space="preserve">. VS </w:t>
      </w:r>
      <w:r w:rsidRPr="00736684">
        <w:rPr>
          <w:rStyle w:val="Incipit"/>
          <w:lang w:val="la-Latn"/>
        </w:rPr>
        <w:t>Loquebantur variis linguis apostoli alleluia</w:t>
      </w:r>
      <w:r>
        <w:rPr>
          <w:lang w:val="la-Latn"/>
        </w:rPr>
        <w:t xml:space="preserve">. AM </w:t>
      </w:r>
      <w:r w:rsidRPr="00736684">
        <w:rPr>
          <w:rStyle w:val="Incipit"/>
          <w:lang w:val="la-Latn"/>
        </w:rPr>
        <w:t>Hodie completi sunt</w:t>
      </w:r>
      <w:r>
        <w:rPr>
          <w:lang w:val="la-Latn"/>
        </w:rPr>
        <w:t xml:space="preserve">. </w:t>
      </w:r>
      <w:r w:rsidRPr="00B779A9">
        <w:rPr>
          <w:lang w:val="la-Latn"/>
        </w:rPr>
        <w:t>[</w:t>
      </w:r>
      <w:r w:rsidRPr="002A055E">
        <w:rPr>
          <w:lang w:val="la-Latn"/>
        </w:rPr>
        <w:t>BD</w:t>
      </w:r>
      <w:r w:rsidRPr="00B779A9">
        <w:rPr>
          <w:lang w:val="la-Latn"/>
        </w:rPr>
        <w:t>]</w:t>
      </w:r>
      <w:r w:rsidRPr="002A055E">
        <w:rPr>
          <w:lang w:val="la-Latn"/>
        </w:rPr>
        <w:t xml:space="preserve"> </w:t>
      </w:r>
      <w:r w:rsidRPr="00736684">
        <w:rPr>
          <w:rStyle w:val="Incipit"/>
          <w:lang w:val="la-Latn"/>
        </w:rPr>
        <w:t>Benedicamus</w:t>
      </w:r>
      <w:r w:rsidRPr="00B779A9">
        <w:rPr>
          <w:lang w:val="la-Latn"/>
        </w:rPr>
        <w:t xml:space="preserve"> c</w:t>
      </w:r>
      <w:r w:rsidRPr="002A055E">
        <w:rPr>
          <w:lang w:val="la-Latn"/>
        </w:rPr>
        <w:t>um quinque alleluia.</w:t>
      </w:r>
      <w:r>
        <w:rPr>
          <w:lang w:val="la-Latn"/>
        </w:rPr>
        <w:t xml:space="preserve"> Si festum alicuius sancti infra octavam pentecostes evenerit de eo accipitur AC </w:t>
      </w:r>
      <w:r w:rsidRPr="00736684">
        <w:rPr>
          <w:rStyle w:val="Incipit"/>
          <w:lang w:val="la-Latn"/>
        </w:rPr>
        <w:t>Filiae Hierusalem</w:t>
      </w:r>
      <w:r>
        <w:rPr>
          <w:lang w:val="la-Latn"/>
        </w:rPr>
        <w:t xml:space="preserve">. Ad </w:t>
      </w:r>
      <w:r w:rsidRPr="00736684">
        <w:rPr>
          <w:rStyle w:val="Ort"/>
          <w:lang w:val="it-IT"/>
        </w:rPr>
        <w:t>fontem</w:t>
      </w:r>
      <w:r>
        <w:rPr>
          <w:lang w:val="la-Latn"/>
        </w:rPr>
        <w:t xml:space="preserve"> non itur sicut in pascha.</w:t>
      </w:r>
    </w:p>
    <w:p w:rsidR="00FC5820" w:rsidRPr="00B779A9" w:rsidRDefault="00FC5820" w:rsidP="00415109">
      <w:pPr>
        <w:rPr>
          <w:lang w:val="la-Latn"/>
        </w:rPr>
      </w:pPr>
      <w:r w:rsidRPr="00736684">
        <w:rPr>
          <w:rStyle w:val="Time1"/>
          <w:lang w:val="it-IT"/>
        </w:rPr>
        <w:t>Ad completorium</w:t>
      </w:r>
      <w:r w:rsidRPr="00B779A9">
        <w:rPr>
          <w:lang w:val="it-IT"/>
        </w:rPr>
        <w:t xml:space="preserve"> </w:t>
      </w:r>
      <w:r>
        <w:rPr>
          <w:lang w:val="la-Latn"/>
        </w:rPr>
        <w:t xml:space="preserve">HY </w:t>
      </w:r>
      <w:r w:rsidRPr="00736684">
        <w:rPr>
          <w:rStyle w:val="Incipit"/>
          <w:lang w:val="it-IT"/>
        </w:rPr>
        <w:t>Veni creator spiritus</w:t>
      </w:r>
      <w:r>
        <w:rPr>
          <w:lang w:val="la-Latn"/>
        </w:rPr>
        <w:t xml:space="preserve">. AD </w:t>
      </w:r>
      <w:r w:rsidRPr="00736684">
        <w:rPr>
          <w:rStyle w:val="Incipit"/>
          <w:lang w:val="la-Latn"/>
        </w:rPr>
        <w:t>Alleluia spiritus paraclitus alleluia</w:t>
      </w:r>
      <w:r>
        <w:rPr>
          <w:lang w:val="la-Latn"/>
        </w:rPr>
        <w:t>. Post collectam A</w:t>
      </w:r>
      <w:r w:rsidRPr="00B779A9">
        <w:rPr>
          <w:lang w:val="la-Latn"/>
        </w:rPr>
        <w:t>C</w:t>
      </w:r>
      <w:r>
        <w:rPr>
          <w:lang w:val="la-Latn"/>
        </w:rPr>
        <w:t xml:space="preserve"> </w:t>
      </w:r>
      <w:r w:rsidRPr="00736684">
        <w:rPr>
          <w:rStyle w:val="Incipit"/>
          <w:lang w:val="la-Latn"/>
        </w:rPr>
        <w:t>Regina caeli</w:t>
      </w:r>
      <w:r>
        <w:rPr>
          <w:lang w:val="la-Latn"/>
        </w:rPr>
        <w:t xml:space="preserve"> cum VS </w:t>
      </w:r>
      <w:r w:rsidRPr="00736684">
        <w:rPr>
          <w:rStyle w:val="Incipit"/>
          <w:lang w:val="la-Latn"/>
        </w:rPr>
        <w:t>Qui spiritum misisti rex domine fac nos ipsum cernere alleluia</w:t>
      </w:r>
      <w:r>
        <w:rPr>
          <w:lang w:val="la-Latn"/>
        </w:rPr>
        <w:t xml:space="preserve">. </w:t>
      </w:r>
    </w:p>
    <w:p w:rsidR="00743B5D" w:rsidRPr="00736684" w:rsidRDefault="00FC5820" w:rsidP="00415109">
      <w:pPr>
        <w:rPr>
          <w:lang w:val="pt-PT"/>
        </w:rPr>
      </w:pPr>
      <w:r>
        <w:rPr>
          <w:lang w:val="la-Latn"/>
        </w:rPr>
        <w:t>Cursus et psalmi paenitentiales per totam octavam pentecostes omittuntur.</w:t>
      </w:r>
    </w:p>
    <w:p w:rsidR="00FC5820" w:rsidRPr="00304523" w:rsidRDefault="00FC5820" w:rsidP="00415109">
      <w:pPr>
        <w:pStyle w:val="berschrift1"/>
        <w:rPr>
          <w:lang w:val="pt-PT"/>
        </w:rPr>
      </w:pPr>
      <w:r w:rsidRPr="00736684">
        <w:rPr>
          <w:lang w:val="pt-PT"/>
        </w:rPr>
        <w:t xml:space="preserve">FERIA SECUNDA </w:t>
      </w:r>
    </w:p>
    <w:p w:rsidR="00FC5820" w:rsidRPr="00736684" w:rsidRDefault="00FC5820" w:rsidP="00415109">
      <w:pPr>
        <w:rPr>
          <w:lang w:val="la-Latn"/>
        </w:rPr>
      </w:pPr>
      <w:r w:rsidRPr="00736684">
        <w:rPr>
          <w:rStyle w:val="Time1"/>
          <w:lang w:val="pt-PT"/>
        </w:rPr>
        <w:t>Ad matutinum</w:t>
      </w:r>
      <w:r>
        <w:rPr>
          <w:lang w:val="la-Latn"/>
        </w:rPr>
        <w:t xml:space="preserve"> </w:t>
      </w:r>
      <w:r w:rsidRPr="00B779A9">
        <w:rPr>
          <w:lang w:val="pt-PT"/>
        </w:rPr>
        <w:t>i</w:t>
      </w:r>
      <w:r>
        <w:rPr>
          <w:lang w:val="la-Latn"/>
        </w:rPr>
        <w:t>nvita</w:t>
      </w:r>
      <w:r w:rsidR="002930CA" w:rsidRPr="00736684">
        <w:rPr>
          <w:lang w:val="pt-PT"/>
        </w:rPr>
        <w:t>$E::</w:t>
      </w:r>
      <w:r>
        <w:rPr>
          <w:lang w:val="la-Latn"/>
        </w:rPr>
        <w:t>to</w:t>
      </w:r>
      <w:r w:rsidR="002930CA" w:rsidRPr="00736684">
        <w:rPr>
          <w:lang w:val="pt-PT"/>
        </w:rPr>
        <w:t>$</w:t>
      </w:r>
      <w:r>
        <w:rPr>
          <w:lang w:val="la-Latn"/>
        </w:rPr>
        <w:t>rium</w:t>
      </w:r>
      <w:r w:rsidR="002930CA" w:rsidRPr="00736684">
        <w:rPr>
          <w:lang w:val="pt-PT"/>
        </w:rPr>
        <w:t>,</w:t>
      </w:r>
      <w:r>
        <w:rPr>
          <w:lang w:val="la-Latn"/>
        </w:rPr>
        <w:t xml:space="preserve"> hymnus</w:t>
      </w:r>
      <w:r w:rsidR="002930CA" w:rsidRPr="00736684">
        <w:rPr>
          <w:lang w:val="pt-PT"/>
        </w:rPr>
        <w:t>,</w:t>
      </w:r>
      <w:r>
        <w:rPr>
          <w:lang w:val="la-Latn"/>
        </w:rPr>
        <w:t xml:space="preserve"> antiphonae et psalmi dicuntur ut supra in nocte sancta. VS </w:t>
      </w:r>
      <w:r w:rsidRPr="00736684">
        <w:rPr>
          <w:rStyle w:val="Incipit"/>
          <w:lang w:val="la-Latn"/>
        </w:rPr>
        <w:t>Emitte spiritum tuum et creabuntur</w:t>
      </w:r>
      <w:r>
        <w:rPr>
          <w:lang w:val="la-Latn"/>
        </w:rPr>
        <w:t xml:space="preserve">. EV </w:t>
      </w:r>
      <w:r w:rsidRPr="00736684">
        <w:rPr>
          <w:rStyle w:val="Incipit"/>
          <w:lang w:val="la-Latn"/>
        </w:rPr>
        <w:t>Sic deus dilexit mundum</w:t>
      </w:r>
      <w:r>
        <w:rPr>
          <w:lang w:val="la-Latn"/>
        </w:rPr>
        <w:t xml:space="preserve">. RP </w:t>
      </w:r>
      <w:r w:rsidRPr="00736684">
        <w:rPr>
          <w:rStyle w:val="Incipit"/>
          <w:lang w:val="pt-PT"/>
        </w:rPr>
        <w:t>Iam non dicam vos</w:t>
      </w:r>
      <w:r>
        <w:rPr>
          <w:lang w:val="la-Latn"/>
        </w:rPr>
        <w:t xml:space="preserve">. RP </w:t>
      </w:r>
      <w:r w:rsidRPr="00736684">
        <w:rPr>
          <w:rStyle w:val="Incipit"/>
          <w:lang w:val="pt-PT"/>
        </w:rPr>
        <w:t>Mentes nostras</w:t>
      </w:r>
      <w:r>
        <w:rPr>
          <w:lang w:val="la-Latn"/>
        </w:rPr>
        <w:t xml:space="preserve">. RP </w:t>
      </w:r>
      <w:r w:rsidRPr="00736684">
        <w:rPr>
          <w:rStyle w:val="Incipit"/>
          <w:lang w:val="pt-PT"/>
        </w:rPr>
        <w:t>Disciplinam et sapientiam</w:t>
      </w:r>
      <w:r>
        <w:rPr>
          <w:lang w:val="la-Latn"/>
        </w:rPr>
        <w:t xml:space="preserve">. </w:t>
      </w:r>
      <w:r w:rsidRPr="00736684">
        <w:rPr>
          <w:lang w:val="la-Latn"/>
        </w:rPr>
        <w:t xml:space="preserve">[TD] </w:t>
      </w:r>
      <w:r w:rsidRPr="00736684">
        <w:rPr>
          <w:rStyle w:val="Incipit"/>
          <w:lang w:val="la-Latn"/>
        </w:rPr>
        <w:t>Te deum</w:t>
      </w:r>
      <w:r w:rsidR="00FB4B09" w:rsidRPr="00736684">
        <w:rPr>
          <w:rStyle w:val="Incipit"/>
          <w:lang w:val="la-Latn"/>
        </w:rPr>
        <w:t xml:space="preserve"> laudamus</w:t>
      </w:r>
      <w:r>
        <w:rPr>
          <w:lang w:val="la-Latn"/>
        </w:rPr>
        <w:t>.</w:t>
      </w:r>
    </w:p>
    <w:p w:rsidR="00FC5820" w:rsidRPr="00736684" w:rsidRDefault="00FC5820" w:rsidP="00415109">
      <w:pPr>
        <w:rPr>
          <w:lang w:val="la-Latn"/>
        </w:rPr>
      </w:pPr>
      <w:r w:rsidRPr="00736684">
        <w:rPr>
          <w:rStyle w:val="Time1"/>
          <w:lang w:val="la-Latn"/>
        </w:rPr>
        <w:t>Ad laudes</w:t>
      </w:r>
      <w:r>
        <w:rPr>
          <w:lang w:val="la-Latn"/>
        </w:rPr>
        <w:t xml:space="preserve"> AN </w:t>
      </w:r>
      <w:r w:rsidRPr="00736684">
        <w:rPr>
          <w:rStyle w:val="Incipit"/>
          <w:lang w:val="la-Latn"/>
        </w:rPr>
        <w:t>Dum complerentur</w:t>
      </w:r>
      <w:r>
        <w:rPr>
          <w:lang w:val="la-Latn"/>
        </w:rPr>
        <w:t xml:space="preserve"> cum reliquis quattu</w:t>
      </w:r>
      <w:r w:rsidRPr="00736684">
        <w:rPr>
          <w:lang w:val="la-Latn"/>
        </w:rPr>
        <w:t>o</w:t>
      </w:r>
      <w:r>
        <w:rPr>
          <w:lang w:val="la-Latn"/>
        </w:rPr>
        <w:t xml:space="preserve">r antiphonis. HY </w:t>
      </w:r>
      <w:r w:rsidRPr="00736684">
        <w:rPr>
          <w:rStyle w:val="Incipit"/>
          <w:lang w:val="la-Latn"/>
        </w:rPr>
        <w:t>Veni creator</w:t>
      </w:r>
      <w:r>
        <w:rPr>
          <w:lang w:val="la-Latn"/>
        </w:rPr>
        <w:t xml:space="preserve">. VS </w:t>
      </w:r>
      <w:r w:rsidRPr="00736684">
        <w:rPr>
          <w:rStyle w:val="Incipit"/>
          <w:lang w:val="la-Latn"/>
        </w:rPr>
        <w:t>Repleti sunt omnes spiritu sancto alleluia. Et coeperunt loqui magnalia dei alleluia</w:t>
      </w:r>
      <w:r>
        <w:rPr>
          <w:lang w:val="la-Latn"/>
        </w:rPr>
        <w:t xml:space="preserve">. AB </w:t>
      </w:r>
      <w:r w:rsidRPr="00736684">
        <w:rPr>
          <w:rStyle w:val="Incipit"/>
          <w:lang w:val="la-Latn"/>
        </w:rPr>
        <w:t>Sic deus dilexit mundum</w:t>
      </w:r>
      <w:r>
        <w:rPr>
          <w:lang w:val="la-Latn"/>
        </w:rPr>
        <w:t xml:space="preserve">. </w:t>
      </w:r>
      <w:r w:rsidRPr="00736684">
        <w:rPr>
          <w:lang w:val="la-Latn"/>
        </w:rPr>
        <w:t>[</w:t>
      </w:r>
      <w:r w:rsidRPr="002A055E">
        <w:rPr>
          <w:lang w:val="la-Latn"/>
        </w:rPr>
        <w:t>BD</w:t>
      </w:r>
      <w:r w:rsidRPr="00736684">
        <w:rPr>
          <w:lang w:val="la-Latn"/>
        </w:rPr>
        <w:t>]</w:t>
      </w:r>
      <w:r w:rsidRPr="002A055E">
        <w:rPr>
          <w:lang w:val="la-Latn"/>
        </w:rPr>
        <w:t xml:space="preserve"> </w:t>
      </w:r>
      <w:r w:rsidRPr="00736684">
        <w:rPr>
          <w:rStyle w:val="Incipit"/>
          <w:lang w:val="la-Latn"/>
        </w:rPr>
        <w:t>Benedicamus</w:t>
      </w:r>
      <w:r w:rsidRPr="00736684">
        <w:rPr>
          <w:lang w:val="la-Latn"/>
        </w:rPr>
        <w:t xml:space="preserve"> c</w:t>
      </w:r>
      <w:r w:rsidRPr="002A055E">
        <w:rPr>
          <w:lang w:val="la-Latn"/>
        </w:rPr>
        <w:t>um quinque alleluia.</w:t>
      </w:r>
    </w:p>
    <w:p w:rsidR="00C42BB0" w:rsidRDefault="00FC5820" w:rsidP="00415109">
      <w:pPr>
        <w:rPr>
          <w:lang w:val="la-Latn"/>
        </w:rPr>
      </w:pPr>
      <w:r w:rsidRPr="00736684">
        <w:rPr>
          <w:rStyle w:val="Time1"/>
          <w:lang w:val="la-Latn"/>
        </w:rPr>
        <w:t>Ad omnes horas</w:t>
      </w:r>
      <w:r>
        <w:rPr>
          <w:lang w:val="la-Latn"/>
        </w:rPr>
        <w:t xml:space="preserve"> infra octavam hanc hymni</w:t>
      </w:r>
      <w:r w:rsidR="002930CA" w:rsidRPr="00736684">
        <w:rPr>
          <w:lang w:val="la-Latn"/>
        </w:rPr>
        <w:t>,</w:t>
      </w:r>
      <w:r>
        <w:rPr>
          <w:lang w:val="la-Latn"/>
        </w:rPr>
        <w:t xml:space="preserve"> antiphonae</w:t>
      </w:r>
      <w:r w:rsidR="002930CA" w:rsidRPr="00736684">
        <w:rPr>
          <w:lang w:val="la-Latn"/>
        </w:rPr>
        <w:t>,</w:t>
      </w:r>
      <w:r>
        <w:rPr>
          <w:lang w:val="la-Latn"/>
        </w:rPr>
        <w:t xml:space="preserve"> psalmi</w:t>
      </w:r>
      <w:r w:rsidR="002930CA" w:rsidRPr="00736684">
        <w:rPr>
          <w:lang w:val="la-Latn"/>
        </w:rPr>
        <w:t>,</w:t>
      </w:r>
      <w:r>
        <w:rPr>
          <w:lang w:val="la-Latn"/>
        </w:rPr>
        <w:t xml:space="preserve"> et responsoria de ipso </w:t>
      </w:r>
      <w:r w:rsidRPr="00736684">
        <w:rPr>
          <w:lang w:val="la-Latn"/>
        </w:rPr>
        <w:t xml:space="preserve">festo </w:t>
      </w:r>
      <w:r>
        <w:rPr>
          <w:lang w:val="la-Latn"/>
        </w:rPr>
        <w:t>pentecostes petantur.</w:t>
      </w:r>
      <w:r w:rsidRPr="00736684">
        <w:rPr>
          <w:lang w:val="la-Latn"/>
        </w:rPr>
        <w:t xml:space="preserve"> </w:t>
      </w:r>
    </w:p>
    <w:p w:rsidR="00FC5820" w:rsidRPr="00B779A9" w:rsidRDefault="00FC5820" w:rsidP="00415109">
      <w:pPr>
        <w:rPr>
          <w:lang w:val="la-Latn"/>
        </w:rPr>
      </w:pPr>
      <w:r>
        <w:rPr>
          <w:lang w:val="la-Latn"/>
        </w:rPr>
        <w:lastRenderedPageBreak/>
        <w:t>(2r)</w:t>
      </w:r>
      <w:r w:rsidR="00C42BB0" w:rsidRPr="004518BD">
        <w:rPr>
          <w:lang w:val="en-US"/>
        </w:rPr>
        <w:t xml:space="preserve"> </w:t>
      </w:r>
      <w:r w:rsidRPr="00736684">
        <w:rPr>
          <w:rStyle w:val="Time1"/>
          <w:lang w:val="la-Latn"/>
        </w:rPr>
        <w:t>Ad missam</w:t>
      </w:r>
      <w:r>
        <w:rPr>
          <w:lang w:val="la-Latn"/>
        </w:rPr>
        <w:t xml:space="preserve"> IN </w:t>
      </w:r>
      <w:r w:rsidRPr="00736684">
        <w:rPr>
          <w:rStyle w:val="Incipit"/>
          <w:lang w:val="la-Latn"/>
        </w:rPr>
        <w:t>Cibavit eos</w:t>
      </w:r>
      <w:r>
        <w:rPr>
          <w:lang w:val="la-Latn"/>
        </w:rPr>
        <w:t xml:space="preserve">. </w:t>
      </w:r>
      <w:r w:rsidRPr="00736684">
        <w:rPr>
          <w:lang w:val="la-Latn"/>
        </w:rPr>
        <w:t>[</w:t>
      </w:r>
      <w:r w:rsidRPr="00851330">
        <w:rPr>
          <w:lang w:val="la-Latn"/>
        </w:rPr>
        <w:t>KY</w:t>
      </w:r>
      <w:r w:rsidRPr="00736684">
        <w:rPr>
          <w:lang w:val="la-Latn"/>
        </w:rPr>
        <w:t xml:space="preserve">] </w:t>
      </w:r>
      <w:r w:rsidRPr="00736684">
        <w:rPr>
          <w:rStyle w:val="Incipit"/>
          <w:lang w:val="la-Latn"/>
        </w:rPr>
        <w:t>Kyrie</w:t>
      </w:r>
      <w:r w:rsidRPr="00736684">
        <w:rPr>
          <w:lang w:val="la-Latn"/>
        </w:rPr>
        <w:t>. [TP]</w:t>
      </w:r>
      <w:r w:rsidRPr="00851330">
        <w:rPr>
          <w:lang w:val="la-Latn"/>
        </w:rPr>
        <w:t xml:space="preserve"> </w:t>
      </w:r>
      <w:r w:rsidRPr="00736684">
        <w:rPr>
          <w:rStyle w:val="Incipit"/>
          <w:lang w:val="la-Latn"/>
        </w:rPr>
        <w:t>Fons bonitatis</w:t>
      </w:r>
      <w:r w:rsidRPr="00851330">
        <w:rPr>
          <w:lang w:val="la-Latn"/>
        </w:rPr>
        <w:t>.</w:t>
      </w:r>
      <w:r>
        <w:rPr>
          <w:lang w:val="la-Latn"/>
        </w:rPr>
        <w:t xml:space="preserve"> AL</w:t>
      </w:r>
      <w:r w:rsidRPr="00B779A9">
        <w:rPr>
          <w:lang w:val="la-Latn"/>
        </w:rPr>
        <w:t>V</w:t>
      </w:r>
      <w:r>
        <w:rPr>
          <w:lang w:val="la-Latn"/>
        </w:rPr>
        <w:t xml:space="preserve"> </w:t>
      </w:r>
      <w:r w:rsidRPr="00736684">
        <w:rPr>
          <w:rStyle w:val="Incipit"/>
          <w:lang w:val="la-Latn"/>
        </w:rPr>
        <w:t>Emitte spiritum</w:t>
      </w:r>
      <w:r>
        <w:rPr>
          <w:lang w:val="la-Latn"/>
        </w:rPr>
        <w:t>. Secundum AL</w:t>
      </w:r>
      <w:r w:rsidRPr="00B779A9">
        <w:rPr>
          <w:lang w:val="la-Latn"/>
        </w:rPr>
        <w:t>V</w:t>
      </w:r>
      <w:r>
        <w:rPr>
          <w:lang w:val="la-Latn"/>
        </w:rPr>
        <w:t xml:space="preserve"> </w:t>
      </w:r>
      <w:r w:rsidRPr="00736684">
        <w:rPr>
          <w:rStyle w:val="Incipit"/>
          <w:lang w:val="la-Latn"/>
        </w:rPr>
        <w:t>Spiritus domini</w:t>
      </w:r>
      <w:r>
        <w:rPr>
          <w:lang w:val="la-Latn"/>
        </w:rPr>
        <w:t xml:space="preserve">. SE </w:t>
      </w:r>
      <w:r w:rsidRPr="00736684">
        <w:rPr>
          <w:rStyle w:val="Incipit"/>
          <w:lang w:val="la-Latn"/>
        </w:rPr>
        <w:t>Veni sancte spiritus et emitte caelitus</w:t>
      </w:r>
      <w:r>
        <w:rPr>
          <w:lang w:val="la-Latn"/>
        </w:rPr>
        <w:t xml:space="preserve">. OF </w:t>
      </w:r>
      <w:r w:rsidRPr="00736684">
        <w:rPr>
          <w:rStyle w:val="Incipit"/>
          <w:lang w:val="la-Latn"/>
        </w:rPr>
        <w:t>Intonuit de caelo</w:t>
      </w:r>
      <w:r>
        <w:rPr>
          <w:lang w:val="la-Latn"/>
        </w:rPr>
        <w:t xml:space="preserve">. </w:t>
      </w:r>
      <w:r w:rsidRPr="00B779A9">
        <w:rPr>
          <w:lang w:val="la-Latn"/>
        </w:rPr>
        <w:t>[</w:t>
      </w:r>
      <w:r w:rsidRPr="00727088">
        <w:rPr>
          <w:lang w:val="la-Latn"/>
        </w:rPr>
        <w:t>SA</w:t>
      </w:r>
      <w:r w:rsidRPr="00B779A9">
        <w:rPr>
          <w:lang w:val="la-Latn"/>
        </w:rPr>
        <w:t xml:space="preserve">] </w:t>
      </w:r>
      <w:r w:rsidRPr="00736684">
        <w:rPr>
          <w:rStyle w:val="Incipit"/>
          <w:lang w:val="la-Latn"/>
        </w:rPr>
        <w:t>Sanctus</w:t>
      </w:r>
      <w:r w:rsidRPr="00727088">
        <w:rPr>
          <w:lang w:val="la-Latn"/>
        </w:rPr>
        <w:t xml:space="preserve"> </w:t>
      </w:r>
      <w:r>
        <w:rPr>
          <w:lang w:val="la-Latn"/>
        </w:rPr>
        <w:t>f</w:t>
      </w:r>
      <w:r w:rsidRPr="00FA3AA0">
        <w:rPr>
          <w:lang w:val="la-Latn"/>
        </w:rPr>
        <w:t>estivaliter</w:t>
      </w:r>
      <w:r>
        <w:rPr>
          <w:lang w:val="la-Latn"/>
        </w:rPr>
        <w:t xml:space="preserve">. CO </w:t>
      </w:r>
      <w:r w:rsidRPr="00736684">
        <w:rPr>
          <w:rStyle w:val="Incipit"/>
          <w:lang w:val="la-Latn"/>
        </w:rPr>
        <w:t>Spiritus sanctus docebit vos</w:t>
      </w:r>
      <w:r>
        <w:rPr>
          <w:lang w:val="la-Latn"/>
        </w:rPr>
        <w:t>.</w:t>
      </w:r>
    </w:p>
    <w:p w:rsidR="00FC5820" w:rsidRPr="00B779A9" w:rsidRDefault="00FC5820" w:rsidP="00415109">
      <w:pPr>
        <w:rPr>
          <w:lang w:val="la-Latn"/>
        </w:rPr>
      </w:pPr>
      <w:r w:rsidRPr="00736684">
        <w:rPr>
          <w:rStyle w:val="Time1"/>
          <w:lang w:val="la-Latn"/>
        </w:rPr>
        <w:t>Ad secundas vesperas</w:t>
      </w:r>
      <w:r w:rsidRPr="00B779A9">
        <w:rPr>
          <w:lang w:val="la-Latn"/>
        </w:rPr>
        <w:t xml:space="preserve"> </w:t>
      </w:r>
      <w:r>
        <w:rPr>
          <w:lang w:val="la-Latn"/>
        </w:rPr>
        <w:t xml:space="preserve">AN </w:t>
      </w:r>
      <w:r w:rsidRPr="00794880">
        <w:rPr>
          <w:rStyle w:val="Incipit"/>
          <w:lang w:val="la-Latn"/>
        </w:rPr>
        <w:t>Veni</w:t>
      </w:r>
      <w:r w:rsidR="005A362F" w:rsidRPr="005A362F">
        <w:rPr>
          <w:i/>
          <w:lang w:val="la-Latn"/>
        </w:rPr>
        <w:t xml:space="preserve"> </w:t>
      </w:r>
      <w:r w:rsidRPr="00794880">
        <w:rPr>
          <w:rStyle w:val="Incipit"/>
          <w:lang w:val="la-Latn"/>
        </w:rPr>
        <w:t>sancte</w:t>
      </w:r>
      <w:r>
        <w:rPr>
          <w:lang w:val="la-Latn"/>
        </w:rPr>
        <w:t xml:space="preserve">. PS </w:t>
      </w:r>
      <w:r w:rsidRPr="00794880">
        <w:rPr>
          <w:rStyle w:val="Incipit"/>
          <w:lang w:val="la-Latn"/>
        </w:rPr>
        <w:t>Dixit</w:t>
      </w:r>
      <w:r w:rsidR="005A362F" w:rsidRPr="005A362F">
        <w:rPr>
          <w:i/>
          <w:lang w:val="la-Latn"/>
        </w:rPr>
        <w:t xml:space="preserve"> </w:t>
      </w:r>
      <w:r w:rsidRPr="00794880">
        <w:rPr>
          <w:rStyle w:val="Incipit"/>
          <w:lang w:val="la-Latn"/>
        </w:rPr>
        <w:t>dominus</w:t>
      </w:r>
      <w:r>
        <w:rPr>
          <w:lang w:val="la-Latn"/>
        </w:rPr>
        <w:t xml:space="preserve"> cum reliquis quattu</w:t>
      </w:r>
      <w:r w:rsidRPr="00B779A9">
        <w:rPr>
          <w:lang w:val="la-Latn"/>
        </w:rPr>
        <w:t>o</w:t>
      </w:r>
      <w:r>
        <w:rPr>
          <w:lang w:val="la-Latn"/>
        </w:rPr>
        <w:t xml:space="preserve">r. HY </w:t>
      </w:r>
      <w:r w:rsidRPr="00794880">
        <w:rPr>
          <w:rStyle w:val="Incipit"/>
          <w:lang w:val="la-Latn"/>
        </w:rPr>
        <w:t>Veni</w:t>
      </w:r>
      <w:r w:rsidR="005A362F" w:rsidRPr="005A362F">
        <w:rPr>
          <w:i/>
          <w:lang w:val="la-Latn"/>
        </w:rPr>
        <w:t xml:space="preserve"> </w:t>
      </w:r>
      <w:r w:rsidRPr="00794880">
        <w:rPr>
          <w:rStyle w:val="Incipit"/>
          <w:lang w:val="la-Latn"/>
        </w:rPr>
        <w:t>creator</w:t>
      </w:r>
      <w:r>
        <w:rPr>
          <w:lang w:val="la-Latn"/>
        </w:rPr>
        <w:t xml:space="preserve">. VS </w:t>
      </w:r>
      <w:r w:rsidRPr="00794880">
        <w:rPr>
          <w:rStyle w:val="Incipit"/>
          <w:lang w:val="la-Latn"/>
        </w:rPr>
        <w:t>Loquebantur</w:t>
      </w:r>
      <w:r>
        <w:rPr>
          <w:lang w:val="la-Latn"/>
        </w:rPr>
        <w:t xml:space="preserve">. AM </w:t>
      </w:r>
      <w:r w:rsidRPr="00794880">
        <w:rPr>
          <w:rStyle w:val="Incipit"/>
          <w:lang w:val="la-Latn"/>
        </w:rPr>
        <w:t>Si</w:t>
      </w:r>
      <w:r w:rsidR="005A362F" w:rsidRPr="005A362F">
        <w:rPr>
          <w:i/>
          <w:lang w:val="la-Latn"/>
        </w:rPr>
        <w:t xml:space="preserve"> </w:t>
      </w:r>
      <w:r w:rsidRPr="00794880">
        <w:rPr>
          <w:rStyle w:val="Incipit"/>
          <w:lang w:val="la-Latn"/>
        </w:rPr>
        <w:t>quis</w:t>
      </w:r>
      <w:r w:rsidR="005A362F" w:rsidRPr="005A362F">
        <w:rPr>
          <w:i/>
          <w:lang w:val="la-Latn"/>
        </w:rPr>
        <w:t xml:space="preserve"> </w:t>
      </w:r>
      <w:r w:rsidRPr="00794880">
        <w:rPr>
          <w:rStyle w:val="Incipit"/>
          <w:lang w:val="la-Latn"/>
        </w:rPr>
        <w:t>diligit</w:t>
      </w:r>
      <w:r w:rsidR="005A362F" w:rsidRPr="005A362F">
        <w:rPr>
          <w:i/>
          <w:lang w:val="la-Latn"/>
        </w:rPr>
        <w:t xml:space="preserve"> </w:t>
      </w:r>
      <w:r w:rsidRPr="00794880">
        <w:rPr>
          <w:rStyle w:val="Incipit"/>
          <w:lang w:val="la-Latn"/>
        </w:rPr>
        <w:t>me</w:t>
      </w:r>
      <w:r>
        <w:rPr>
          <w:lang w:val="la-Latn"/>
        </w:rPr>
        <w:t xml:space="preserve">. </w:t>
      </w:r>
      <w:r w:rsidRPr="00B779A9">
        <w:rPr>
          <w:lang w:val="la-Latn"/>
        </w:rPr>
        <w:t>[</w:t>
      </w:r>
      <w:r w:rsidRPr="002A055E">
        <w:rPr>
          <w:lang w:val="la-Latn"/>
        </w:rPr>
        <w:t>BD</w:t>
      </w:r>
      <w:r w:rsidRPr="00B779A9">
        <w:rPr>
          <w:lang w:val="la-Latn"/>
        </w:rPr>
        <w:t>]</w:t>
      </w:r>
      <w:r w:rsidRPr="002A055E">
        <w:rPr>
          <w:lang w:val="la-Latn"/>
        </w:rPr>
        <w:t xml:space="preserve"> </w:t>
      </w:r>
      <w:r w:rsidRPr="00794880">
        <w:rPr>
          <w:rStyle w:val="Incipit"/>
          <w:lang w:val="la-Latn"/>
        </w:rPr>
        <w:t>Benedicamus</w:t>
      </w:r>
      <w:r w:rsidRPr="00B779A9">
        <w:rPr>
          <w:lang w:val="la-Latn"/>
        </w:rPr>
        <w:t xml:space="preserve"> c</w:t>
      </w:r>
      <w:r w:rsidRPr="002A055E">
        <w:rPr>
          <w:lang w:val="la-Latn"/>
        </w:rPr>
        <w:t>um quinque alleluia.</w:t>
      </w:r>
    </w:p>
    <w:p w:rsidR="00FC5820" w:rsidRPr="00B779A9" w:rsidRDefault="00FC5820" w:rsidP="00415109">
      <w:pPr>
        <w:rPr>
          <w:lang w:val="la-Latn"/>
        </w:rPr>
      </w:pPr>
      <w:r w:rsidRPr="00736684">
        <w:rPr>
          <w:rStyle w:val="Time1"/>
          <w:lang w:val="la-Latn"/>
        </w:rPr>
        <w:t>Ad completorium</w:t>
      </w:r>
      <w:r w:rsidRPr="00B779A9">
        <w:rPr>
          <w:lang w:val="la-Latn"/>
        </w:rPr>
        <w:t xml:space="preserve"> </w:t>
      </w:r>
      <w:r>
        <w:rPr>
          <w:lang w:val="la-Latn"/>
        </w:rPr>
        <w:t>omnia ut in die sancto.</w:t>
      </w:r>
    </w:p>
    <w:p w:rsidR="00FC5820" w:rsidRPr="00736684" w:rsidRDefault="00FC5820" w:rsidP="00415109">
      <w:pPr>
        <w:pStyle w:val="berschrift1"/>
        <w:rPr>
          <w:lang w:val="la-Latn"/>
        </w:rPr>
      </w:pPr>
      <w:r w:rsidRPr="00736684">
        <w:rPr>
          <w:lang w:val="la-Latn"/>
        </w:rPr>
        <w:t xml:space="preserve">FERIA TERTIA </w:t>
      </w:r>
    </w:p>
    <w:p w:rsidR="00FC5820" w:rsidRPr="00B779A9" w:rsidRDefault="00FC5820" w:rsidP="00415109">
      <w:pPr>
        <w:rPr>
          <w:lang w:val="la-Latn"/>
        </w:rPr>
      </w:pPr>
      <w:r w:rsidRPr="00736684">
        <w:rPr>
          <w:rStyle w:val="Time1"/>
          <w:lang w:val="la-Latn"/>
        </w:rPr>
        <w:t>[Ad matutinum]</w:t>
      </w:r>
      <w:r>
        <w:rPr>
          <w:lang w:val="la-Latn"/>
        </w:rPr>
        <w:t xml:space="preserve"> </w:t>
      </w:r>
      <w:r w:rsidRPr="00B779A9">
        <w:rPr>
          <w:lang w:val="la-Latn"/>
        </w:rPr>
        <w:t>I</w:t>
      </w:r>
      <w:r>
        <w:rPr>
          <w:lang w:val="la-Latn"/>
        </w:rPr>
        <w:t>nvitatorium</w:t>
      </w:r>
      <w:r w:rsidR="002930CA" w:rsidRPr="00736684">
        <w:rPr>
          <w:lang w:val="la-Latn"/>
        </w:rPr>
        <w:t>,</w:t>
      </w:r>
      <w:r>
        <w:rPr>
          <w:lang w:val="la-Latn"/>
        </w:rPr>
        <w:t xml:space="preserve"> hymnu</w:t>
      </w:r>
      <w:r w:rsidRPr="00B779A9">
        <w:rPr>
          <w:lang w:val="la-Latn"/>
        </w:rPr>
        <w:t>s</w:t>
      </w:r>
      <w:r w:rsidR="002930CA" w:rsidRPr="00736684">
        <w:rPr>
          <w:lang w:val="la-Latn"/>
        </w:rPr>
        <w:t>,</w:t>
      </w:r>
      <w:r w:rsidR="00A20A96" w:rsidRPr="00736684">
        <w:rPr>
          <w:lang w:val="la-Latn"/>
        </w:rPr>
        <w:t xml:space="preserve"> %D::et%</w:t>
      </w:r>
      <w:r w:rsidR="00E60A2E" w:rsidRPr="00B779A9">
        <w:rPr>
          <w:lang w:val="la-Latn"/>
        </w:rPr>
        <w:t xml:space="preserve"> </w:t>
      </w:r>
      <w:r>
        <w:rPr>
          <w:lang w:val="la-Latn"/>
        </w:rPr>
        <w:t>psalm</w:t>
      </w:r>
      <w:r w:rsidR="00E60A2E" w:rsidRPr="00B779A9">
        <w:rPr>
          <w:lang w:val="la-Latn"/>
        </w:rPr>
        <w:t>i</w:t>
      </w:r>
      <w:r>
        <w:rPr>
          <w:lang w:val="la-Latn"/>
        </w:rPr>
        <w:t xml:space="preserve"> et antiphonae ex pr</w:t>
      </w:r>
      <w:r w:rsidRPr="00B779A9">
        <w:rPr>
          <w:lang w:val="la-Latn"/>
        </w:rPr>
        <w:t>a</w:t>
      </w:r>
      <w:r>
        <w:rPr>
          <w:lang w:val="la-Latn"/>
        </w:rPr>
        <w:t xml:space="preserve">ecedenti feria sumantur. VS </w:t>
      </w:r>
      <w:r w:rsidRPr="00736684">
        <w:rPr>
          <w:rStyle w:val="Incipit"/>
          <w:lang w:val="la-Latn"/>
        </w:rPr>
        <w:t>Spiritus domini replevit orbem terrarum alleluia. Et hoc quod continet omnia scientiam habet vocis alleluia</w:t>
      </w:r>
      <w:r w:rsidR="002930CA">
        <w:rPr>
          <w:lang w:val="la-Latn"/>
        </w:rPr>
        <w:t>. EV</w:t>
      </w:r>
      <w:r w:rsidRPr="00B779A9">
        <w:rPr>
          <w:lang w:val="la-Latn"/>
        </w:rPr>
        <w:t xml:space="preserve"> </w:t>
      </w:r>
      <w:r w:rsidRPr="00736684">
        <w:rPr>
          <w:rStyle w:val="Incipit"/>
          <w:lang w:val="la-Latn"/>
        </w:rPr>
        <w:t>Amen amen dico vobis</w:t>
      </w:r>
      <w:r w:rsidR="002930CA" w:rsidRPr="00736684">
        <w:rPr>
          <w:rStyle w:val="Incipit"/>
          <w:lang w:val="la-Latn"/>
        </w:rPr>
        <w:t xml:space="preserve"> q</w:t>
      </w:r>
      <w:r w:rsidRPr="00736684">
        <w:rPr>
          <w:rStyle w:val="Incipit"/>
          <w:lang w:val="la-Latn"/>
        </w:rPr>
        <w:t>ui non intrat</w:t>
      </w:r>
      <w:r w:rsidRPr="00736684">
        <w:rPr>
          <w:lang w:val="la-Latn"/>
        </w:rPr>
        <w:t xml:space="preserve"> etc</w:t>
      </w:r>
      <w:r>
        <w:rPr>
          <w:lang w:val="la-Latn"/>
        </w:rPr>
        <w:t xml:space="preserve">. RP </w:t>
      </w:r>
      <w:r w:rsidRPr="00736684">
        <w:rPr>
          <w:rStyle w:val="Incipit"/>
          <w:lang w:val="la-Latn"/>
        </w:rPr>
        <w:t>Spiritus sanctus</w:t>
      </w:r>
      <w:r>
        <w:rPr>
          <w:lang w:val="la-Latn"/>
        </w:rPr>
        <w:t xml:space="preserve">. RP </w:t>
      </w:r>
      <w:r w:rsidRPr="00736684">
        <w:rPr>
          <w:rStyle w:val="Incipit"/>
          <w:lang w:val="la-Latn"/>
        </w:rPr>
        <w:t>Ultimo festivitatis die</w:t>
      </w:r>
      <w:r>
        <w:rPr>
          <w:lang w:val="la-Latn"/>
        </w:rPr>
        <w:t xml:space="preserve">. RP </w:t>
      </w:r>
      <w:r w:rsidRPr="00736684">
        <w:rPr>
          <w:rStyle w:val="Incipit"/>
          <w:lang w:val="la-Latn"/>
        </w:rPr>
        <w:t>Repleti sunt omnes</w:t>
      </w:r>
      <w:r>
        <w:rPr>
          <w:lang w:val="la-Latn"/>
        </w:rPr>
        <w:t xml:space="preserve">. </w:t>
      </w:r>
      <w:r w:rsidRPr="00B779A9">
        <w:rPr>
          <w:lang w:val="la-Latn"/>
        </w:rPr>
        <w:t xml:space="preserve">[TD] </w:t>
      </w:r>
      <w:r w:rsidRPr="00736684">
        <w:rPr>
          <w:rStyle w:val="Incipit"/>
          <w:lang w:val="la-Latn"/>
        </w:rPr>
        <w:t>Te deum</w:t>
      </w:r>
      <w:r w:rsidR="007E157F" w:rsidRPr="00736684">
        <w:rPr>
          <w:rStyle w:val="Incipit"/>
          <w:lang w:val="la-Latn"/>
        </w:rPr>
        <w:t xml:space="preserve"> laudamus</w:t>
      </w:r>
      <w:r>
        <w:rPr>
          <w:lang w:val="la-Latn"/>
        </w:rPr>
        <w:t>.</w:t>
      </w:r>
    </w:p>
    <w:p w:rsidR="00FC5820" w:rsidRPr="00B779A9" w:rsidRDefault="00FC5820" w:rsidP="00415109">
      <w:pPr>
        <w:rPr>
          <w:lang w:val="it-IT"/>
        </w:rPr>
      </w:pPr>
      <w:r w:rsidRPr="00736684">
        <w:rPr>
          <w:rStyle w:val="Time1"/>
          <w:lang w:val="la-Latn"/>
        </w:rPr>
        <w:t>Ad laudes</w:t>
      </w:r>
      <w:r>
        <w:rPr>
          <w:lang w:val="la-Latn"/>
        </w:rPr>
        <w:t xml:space="preserve"> AN </w:t>
      </w:r>
      <w:r w:rsidRPr="00794880">
        <w:rPr>
          <w:rStyle w:val="Incipit"/>
          <w:lang w:val="la-Latn"/>
        </w:rPr>
        <w:t>Dum</w:t>
      </w:r>
      <w:r w:rsidR="005A362F" w:rsidRPr="005A362F">
        <w:rPr>
          <w:i/>
          <w:lang w:val="la-Latn"/>
        </w:rPr>
        <w:t xml:space="preserve"> </w:t>
      </w:r>
      <w:r w:rsidRPr="00794880">
        <w:rPr>
          <w:rStyle w:val="Incipit"/>
          <w:lang w:val="la-Latn"/>
        </w:rPr>
        <w:t>complerentur</w:t>
      </w:r>
      <w:r>
        <w:rPr>
          <w:lang w:val="la-Latn"/>
        </w:rPr>
        <w:t xml:space="preserve"> cum reliquis. HY </w:t>
      </w:r>
      <w:r w:rsidRPr="00794880">
        <w:rPr>
          <w:rStyle w:val="Incipit"/>
          <w:lang w:val="la-Latn"/>
        </w:rPr>
        <w:t>Veni</w:t>
      </w:r>
      <w:r w:rsidR="005A362F" w:rsidRPr="005A362F">
        <w:rPr>
          <w:i/>
          <w:lang w:val="la-Latn"/>
        </w:rPr>
        <w:t xml:space="preserve"> </w:t>
      </w:r>
      <w:r w:rsidRPr="00794880">
        <w:rPr>
          <w:rStyle w:val="Incipit"/>
          <w:lang w:val="la-Latn"/>
        </w:rPr>
        <w:t>creator</w:t>
      </w:r>
      <w:r>
        <w:rPr>
          <w:lang w:val="la-Latn"/>
        </w:rPr>
        <w:t xml:space="preserve">. AB </w:t>
      </w:r>
      <w:r w:rsidRPr="00794880">
        <w:rPr>
          <w:rStyle w:val="Incipit"/>
          <w:lang w:val="la-Latn"/>
        </w:rPr>
        <w:t>Ego</w:t>
      </w:r>
      <w:r w:rsidR="005A362F" w:rsidRPr="005A362F">
        <w:rPr>
          <w:i/>
          <w:lang w:val="la-Latn"/>
        </w:rPr>
        <w:t xml:space="preserve"> </w:t>
      </w:r>
      <w:r w:rsidRPr="00794880">
        <w:rPr>
          <w:rStyle w:val="Incipit"/>
          <w:lang w:val="la-Latn"/>
        </w:rPr>
        <w:t>sum</w:t>
      </w:r>
      <w:r w:rsidR="005A362F" w:rsidRPr="005A362F">
        <w:rPr>
          <w:i/>
          <w:lang w:val="la-Latn"/>
        </w:rPr>
        <w:t xml:space="preserve"> </w:t>
      </w:r>
      <w:r w:rsidRPr="00794880">
        <w:rPr>
          <w:rStyle w:val="Incipit"/>
          <w:lang w:val="la-Latn"/>
        </w:rPr>
        <w:t>ostium</w:t>
      </w:r>
      <w:r>
        <w:rPr>
          <w:lang w:val="la-Latn"/>
        </w:rPr>
        <w:t xml:space="preserve">. VS </w:t>
      </w:r>
      <w:r w:rsidRPr="00794880">
        <w:rPr>
          <w:rStyle w:val="Incipit"/>
          <w:lang w:val="la-Latn"/>
        </w:rPr>
        <w:t>Repleti</w:t>
      </w:r>
      <w:r w:rsidR="005A362F" w:rsidRPr="005A362F">
        <w:rPr>
          <w:i/>
          <w:lang w:val="la-Latn"/>
        </w:rPr>
        <w:t xml:space="preserve"> </w:t>
      </w:r>
      <w:r w:rsidRPr="00794880">
        <w:rPr>
          <w:rStyle w:val="Incipit"/>
          <w:lang w:val="la-Latn"/>
        </w:rPr>
        <w:t>sunt</w:t>
      </w:r>
      <w:r>
        <w:rPr>
          <w:lang w:val="la-Latn"/>
        </w:rPr>
        <w:t xml:space="preserve"> per totam octavam dicitur. </w:t>
      </w:r>
      <w:r w:rsidRPr="00B779A9">
        <w:rPr>
          <w:lang w:val="it-IT"/>
        </w:rPr>
        <w:t>[</w:t>
      </w:r>
      <w:r w:rsidRPr="002A055E">
        <w:rPr>
          <w:lang w:val="la-Latn"/>
        </w:rPr>
        <w:t>BD</w:t>
      </w:r>
      <w:r w:rsidRPr="00B779A9">
        <w:rPr>
          <w:lang w:val="it-IT"/>
        </w:rPr>
        <w:t>]</w:t>
      </w:r>
      <w:r w:rsidRPr="002A055E">
        <w:rPr>
          <w:lang w:val="la-Latn"/>
        </w:rPr>
        <w:t xml:space="preserve"> </w:t>
      </w:r>
      <w:r w:rsidRPr="00794880">
        <w:rPr>
          <w:rStyle w:val="Incipit"/>
          <w:lang w:val="it-IT"/>
        </w:rPr>
        <w:t>Benedicamus</w:t>
      </w:r>
      <w:r w:rsidRPr="00B779A9">
        <w:rPr>
          <w:lang w:val="it-IT"/>
        </w:rPr>
        <w:t xml:space="preserve"> c</w:t>
      </w:r>
      <w:r w:rsidRPr="002A055E">
        <w:rPr>
          <w:lang w:val="la-Latn"/>
        </w:rPr>
        <w:t>um quinque alleluia.</w:t>
      </w:r>
    </w:p>
    <w:p w:rsidR="00FC5820" w:rsidRPr="00B779A9" w:rsidRDefault="00FC5820" w:rsidP="00415109">
      <w:pPr>
        <w:rPr>
          <w:lang w:val="it-IT"/>
        </w:rPr>
      </w:pPr>
      <w:r w:rsidRPr="00736684">
        <w:rPr>
          <w:rStyle w:val="Time1"/>
          <w:lang w:val="it-IT"/>
        </w:rPr>
        <w:t>Ad horas</w:t>
      </w:r>
      <w:r w:rsidRPr="00B779A9">
        <w:rPr>
          <w:lang w:val="it-IT"/>
        </w:rPr>
        <w:t xml:space="preserve"> </w:t>
      </w:r>
      <w:r>
        <w:rPr>
          <w:lang w:val="la-Latn"/>
        </w:rPr>
        <w:t>ut supra.</w:t>
      </w:r>
    </w:p>
    <w:p w:rsidR="00FC5820" w:rsidRPr="00B779A9" w:rsidRDefault="00FC5820" w:rsidP="00415109">
      <w:pPr>
        <w:rPr>
          <w:lang w:val="la-Latn"/>
        </w:rPr>
      </w:pPr>
      <w:r w:rsidRPr="00736684">
        <w:rPr>
          <w:rStyle w:val="Time1"/>
          <w:lang w:val="it-IT"/>
        </w:rPr>
        <w:t>Ad officium</w:t>
      </w:r>
      <w:r>
        <w:rPr>
          <w:lang w:val="la-Latn"/>
        </w:rPr>
        <w:t xml:space="preserve"> IN </w:t>
      </w:r>
      <w:r w:rsidRPr="00736684">
        <w:rPr>
          <w:rStyle w:val="Incipit"/>
          <w:lang w:val="it-IT"/>
        </w:rPr>
        <w:t>Accipite iocunditatem</w:t>
      </w:r>
      <w:r>
        <w:rPr>
          <w:lang w:val="la-Latn"/>
        </w:rPr>
        <w:t xml:space="preserve">. </w:t>
      </w:r>
      <w:r w:rsidRPr="00B779A9">
        <w:rPr>
          <w:lang w:val="la-Latn"/>
        </w:rPr>
        <w:t>[</w:t>
      </w:r>
      <w:r w:rsidRPr="00851330">
        <w:rPr>
          <w:lang w:val="la-Latn"/>
        </w:rPr>
        <w:t>KY</w:t>
      </w:r>
      <w:r w:rsidRPr="00B779A9">
        <w:rPr>
          <w:lang w:val="la-Latn"/>
        </w:rPr>
        <w:t xml:space="preserve">] </w:t>
      </w:r>
      <w:r w:rsidRPr="00736684">
        <w:rPr>
          <w:rStyle w:val="Incipit"/>
          <w:lang w:val="la-Latn"/>
        </w:rPr>
        <w:t>Kyrie</w:t>
      </w:r>
      <w:r w:rsidRPr="00B779A9">
        <w:rPr>
          <w:lang w:val="la-Latn"/>
        </w:rPr>
        <w:t xml:space="preserve"> a</w:t>
      </w:r>
      <w:r w:rsidRPr="00D32B4C">
        <w:rPr>
          <w:lang w:val="la-Latn"/>
        </w:rPr>
        <w:t>ngelicum</w:t>
      </w:r>
      <w:r>
        <w:rPr>
          <w:lang w:val="la-Latn"/>
        </w:rPr>
        <w:t>. Primum AL</w:t>
      </w:r>
      <w:r w:rsidRPr="00B779A9">
        <w:rPr>
          <w:lang w:val="la-Latn"/>
        </w:rPr>
        <w:t>V</w:t>
      </w:r>
      <w:r>
        <w:rPr>
          <w:lang w:val="la-Latn"/>
        </w:rPr>
        <w:t xml:space="preserve"> </w:t>
      </w:r>
      <w:r w:rsidRPr="00736684">
        <w:rPr>
          <w:rStyle w:val="Incipit"/>
          <w:lang w:val="la-Latn"/>
        </w:rPr>
        <w:t>Emitte spiritum</w:t>
      </w:r>
      <w:r>
        <w:rPr>
          <w:lang w:val="la-Latn"/>
        </w:rPr>
        <w:t>. Secundum AL</w:t>
      </w:r>
      <w:r w:rsidRPr="00B779A9">
        <w:rPr>
          <w:lang w:val="la-Latn"/>
        </w:rPr>
        <w:t>V</w:t>
      </w:r>
      <w:r>
        <w:rPr>
          <w:lang w:val="la-Latn"/>
        </w:rPr>
        <w:t xml:space="preserve"> </w:t>
      </w:r>
      <w:r w:rsidRPr="00736684">
        <w:rPr>
          <w:rStyle w:val="Incipit"/>
          <w:lang w:val="la-Latn"/>
        </w:rPr>
        <w:t>Sancti spiritus domine</w:t>
      </w:r>
      <w:r>
        <w:rPr>
          <w:lang w:val="la-Latn"/>
        </w:rPr>
        <w:t xml:space="preserve">. SE </w:t>
      </w:r>
      <w:r w:rsidRPr="00736684">
        <w:rPr>
          <w:rStyle w:val="Incipit"/>
          <w:lang w:val="la-Latn"/>
        </w:rPr>
        <w:t>Veni sancte spiritus</w:t>
      </w:r>
      <w:r>
        <w:rPr>
          <w:lang w:val="la-Latn"/>
        </w:rPr>
        <w:t xml:space="preserve">. OF </w:t>
      </w:r>
      <w:r w:rsidRPr="00736684">
        <w:rPr>
          <w:rStyle w:val="Incipit"/>
          <w:lang w:val="la-Latn"/>
        </w:rPr>
        <w:t>Portas caeli</w:t>
      </w:r>
      <w:r>
        <w:rPr>
          <w:lang w:val="la-Latn"/>
        </w:rPr>
        <w:t xml:space="preserve">. </w:t>
      </w:r>
      <w:r w:rsidRPr="00B779A9">
        <w:rPr>
          <w:lang w:val="la-Latn"/>
        </w:rPr>
        <w:t>[</w:t>
      </w:r>
      <w:r w:rsidRPr="00727088">
        <w:rPr>
          <w:lang w:val="la-Latn"/>
        </w:rPr>
        <w:t>SA</w:t>
      </w:r>
      <w:r w:rsidRPr="00B779A9">
        <w:rPr>
          <w:lang w:val="la-Latn"/>
        </w:rPr>
        <w:t xml:space="preserve">] </w:t>
      </w:r>
      <w:r w:rsidRPr="00736684">
        <w:rPr>
          <w:rStyle w:val="Incipit"/>
          <w:lang w:val="la-Latn"/>
        </w:rPr>
        <w:t>Sanctus</w:t>
      </w:r>
      <w:r w:rsidRPr="00727088">
        <w:rPr>
          <w:lang w:val="la-Latn"/>
        </w:rPr>
        <w:t xml:space="preserve"> </w:t>
      </w:r>
      <w:r w:rsidRPr="00B779A9">
        <w:rPr>
          <w:lang w:val="la-Latn"/>
        </w:rPr>
        <w:t>m</w:t>
      </w:r>
      <w:r w:rsidRPr="00727088">
        <w:rPr>
          <w:lang w:val="la-Latn"/>
        </w:rPr>
        <w:t>aius festival</w:t>
      </w:r>
      <w:r w:rsidR="009D1B67" w:rsidRPr="00736684">
        <w:rPr>
          <w:lang w:val="la-Latn"/>
        </w:rPr>
        <w:t>%D::iter%$</w:t>
      </w:r>
      <w:r w:rsidR="00913211" w:rsidRPr="004518BD">
        <w:rPr>
          <w:lang w:val="la-Latn"/>
        </w:rPr>
        <w:t>E</w:t>
      </w:r>
      <w:r w:rsidR="009D1B67" w:rsidRPr="00736684">
        <w:rPr>
          <w:lang w:val="la-Latn"/>
        </w:rPr>
        <w:t>::</w:t>
      </w:r>
      <w:r w:rsidRPr="00727088">
        <w:rPr>
          <w:lang w:val="la-Latn"/>
        </w:rPr>
        <w:t>e</w:t>
      </w:r>
      <w:r w:rsidR="009D1B67" w:rsidRPr="00736684">
        <w:rPr>
          <w:lang w:val="la-Latn"/>
        </w:rPr>
        <w:t>$</w:t>
      </w:r>
      <w:r>
        <w:rPr>
          <w:lang w:val="la-Latn"/>
        </w:rPr>
        <w:t xml:space="preserve">. CO </w:t>
      </w:r>
      <w:r w:rsidRPr="00736684">
        <w:rPr>
          <w:rStyle w:val="Incipit"/>
          <w:lang w:val="la-Latn"/>
        </w:rPr>
        <w:t>Spiritus qui a patre procedit</w:t>
      </w:r>
      <w:r>
        <w:rPr>
          <w:lang w:val="la-Latn"/>
        </w:rPr>
        <w:t>.</w:t>
      </w:r>
    </w:p>
    <w:p w:rsidR="00FC5820" w:rsidRPr="00B779A9" w:rsidRDefault="00FC5820" w:rsidP="00415109">
      <w:pPr>
        <w:rPr>
          <w:lang w:val="pt-PT"/>
        </w:rPr>
      </w:pPr>
      <w:r w:rsidRPr="00736684">
        <w:rPr>
          <w:rStyle w:val="Time1"/>
          <w:lang w:val="la-Latn"/>
        </w:rPr>
        <w:t>In secundis vesperis</w:t>
      </w:r>
      <w:r w:rsidRPr="00DA2372">
        <w:rPr>
          <w:caps/>
          <w:lang w:val="la-Latn"/>
        </w:rPr>
        <w:t xml:space="preserve"> </w:t>
      </w:r>
      <w:r>
        <w:rPr>
          <w:lang w:val="la-Latn"/>
        </w:rPr>
        <w:t xml:space="preserve">antiphonae psalmi </w:t>
      </w:r>
      <w:r w:rsidR="00C61995" w:rsidRPr="00736684">
        <w:rPr>
          <w:lang w:val="la-Latn"/>
        </w:rPr>
        <w:t>%D::et%</w:t>
      </w:r>
      <w:r w:rsidR="00E60A2E" w:rsidRPr="00B779A9">
        <w:rPr>
          <w:lang w:val="la-Latn"/>
        </w:rPr>
        <w:t xml:space="preserve"> </w:t>
      </w:r>
      <w:r w:rsidR="009D1B67" w:rsidRPr="00736684">
        <w:rPr>
          <w:lang w:val="la-Latn"/>
        </w:rPr>
        <w:t>$E::</w:t>
      </w:r>
      <w:r>
        <w:rPr>
          <w:lang w:val="la-Latn"/>
        </w:rPr>
        <w:t>cum</w:t>
      </w:r>
      <w:r w:rsidR="009D1B67" w:rsidRPr="00736684">
        <w:rPr>
          <w:lang w:val="la-Latn"/>
        </w:rPr>
        <w:t>$</w:t>
      </w:r>
      <w:r>
        <w:rPr>
          <w:lang w:val="la-Latn"/>
        </w:rPr>
        <w:t xml:space="preserve"> hymno ut superioribus diebus. VS </w:t>
      </w:r>
      <w:r w:rsidRPr="00794880">
        <w:rPr>
          <w:rStyle w:val="Incipit"/>
          <w:lang w:val="pt-PT"/>
        </w:rPr>
        <w:t>Loquebantur</w:t>
      </w:r>
      <w:r>
        <w:rPr>
          <w:lang w:val="la-Latn"/>
        </w:rPr>
        <w:t xml:space="preserve">. AM </w:t>
      </w:r>
      <w:r w:rsidRPr="00794880">
        <w:rPr>
          <w:rStyle w:val="Incipit"/>
          <w:lang w:val="pt-PT"/>
        </w:rPr>
        <w:t>Audistis</w:t>
      </w:r>
      <w:r w:rsidR="005A362F" w:rsidRPr="005A362F">
        <w:rPr>
          <w:i/>
          <w:lang w:val="pt-PT"/>
        </w:rPr>
        <w:t xml:space="preserve"> </w:t>
      </w:r>
      <w:r w:rsidRPr="00794880">
        <w:rPr>
          <w:rStyle w:val="Incipit"/>
          <w:lang w:val="pt-PT"/>
        </w:rPr>
        <w:t>quia</w:t>
      </w:r>
      <w:r>
        <w:rPr>
          <w:lang w:val="la-Latn"/>
        </w:rPr>
        <w:t xml:space="preserve">. </w:t>
      </w:r>
      <w:r w:rsidRPr="00B779A9">
        <w:rPr>
          <w:lang w:val="pt-PT"/>
        </w:rPr>
        <w:t>[</w:t>
      </w:r>
      <w:r w:rsidRPr="002A055E">
        <w:rPr>
          <w:lang w:val="la-Latn"/>
        </w:rPr>
        <w:t>BD</w:t>
      </w:r>
      <w:r w:rsidRPr="00B779A9">
        <w:rPr>
          <w:lang w:val="pt-PT"/>
        </w:rPr>
        <w:t>]</w:t>
      </w:r>
      <w:r w:rsidRPr="002A055E">
        <w:rPr>
          <w:lang w:val="la-Latn"/>
        </w:rPr>
        <w:t xml:space="preserve"> </w:t>
      </w:r>
      <w:r w:rsidRPr="00794880">
        <w:rPr>
          <w:rStyle w:val="Incipit"/>
          <w:lang w:val="pt-PT"/>
        </w:rPr>
        <w:t>Benedicamus</w:t>
      </w:r>
      <w:r w:rsidRPr="00B779A9">
        <w:rPr>
          <w:lang w:val="pt-PT"/>
        </w:rPr>
        <w:t xml:space="preserve"> c</w:t>
      </w:r>
      <w:r w:rsidRPr="002A055E">
        <w:rPr>
          <w:lang w:val="la-Latn"/>
        </w:rPr>
        <w:t>um quinque alleluia.</w:t>
      </w:r>
    </w:p>
    <w:p w:rsidR="00FC5820" w:rsidRPr="00B779A9" w:rsidRDefault="00FC5820" w:rsidP="00415109">
      <w:pPr>
        <w:rPr>
          <w:lang w:val="it-IT"/>
        </w:rPr>
      </w:pPr>
      <w:r w:rsidRPr="00736684">
        <w:rPr>
          <w:rStyle w:val="Time1"/>
          <w:lang w:val="it-IT"/>
        </w:rPr>
        <w:t>Ad completorium</w:t>
      </w:r>
      <w:r>
        <w:rPr>
          <w:lang w:val="la-Latn"/>
        </w:rPr>
        <w:t xml:space="preserve"> per totum ut in die sancto cantetur.</w:t>
      </w:r>
    </w:p>
    <w:p w:rsidR="00FC5820" w:rsidRPr="004518BD" w:rsidRDefault="00FC5820" w:rsidP="00415109">
      <w:pPr>
        <w:pStyle w:val="berschrift1"/>
        <w:rPr>
          <w:lang w:val="it-IT"/>
        </w:rPr>
      </w:pPr>
      <w:r w:rsidRPr="00736684">
        <w:rPr>
          <w:lang w:val="it-IT"/>
        </w:rPr>
        <w:t xml:space="preserve">FERIA QUARTA </w:t>
      </w:r>
    </w:p>
    <w:p w:rsidR="00FC5820" w:rsidRPr="00B779A9" w:rsidRDefault="00FC5820" w:rsidP="00415109">
      <w:pPr>
        <w:rPr>
          <w:lang w:val="la-Latn"/>
        </w:rPr>
      </w:pPr>
      <w:r w:rsidRPr="00736684">
        <w:rPr>
          <w:rStyle w:val="Time1"/>
          <w:lang w:val="pt-PT"/>
        </w:rPr>
        <w:t>Ad matutinum</w:t>
      </w:r>
      <w:r w:rsidRPr="00B779A9">
        <w:rPr>
          <w:lang w:val="pt-PT"/>
        </w:rPr>
        <w:t xml:space="preserve"> i</w:t>
      </w:r>
      <w:r>
        <w:rPr>
          <w:lang w:val="la-Latn"/>
        </w:rPr>
        <w:t>nvitatorium</w:t>
      </w:r>
      <w:r w:rsidR="009D1B67" w:rsidRPr="00736684">
        <w:rPr>
          <w:lang w:val="pt-PT"/>
        </w:rPr>
        <w:t>,</w:t>
      </w:r>
      <w:r>
        <w:rPr>
          <w:lang w:val="la-Latn"/>
        </w:rPr>
        <w:t xml:space="preserve"> hymnu</w:t>
      </w:r>
      <w:r w:rsidRPr="00B779A9">
        <w:rPr>
          <w:lang w:val="pt-PT"/>
        </w:rPr>
        <w:t>m</w:t>
      </w:r>
      <w:r w:rsidR="009D1B67">
        <w:rPr>
          <w:lang w:val="pt-PT"/>
        </w:rPr>
        <w:t>,</w:t>
      </w:r>
      <w:r>
        <w:rPr>
          <w:lang w:val="la-Latn"/>
        </w:rPr>
        <w:t xml:space="preserve"> antiphonas</w:t>
      </w:r>
      <w:r w:rsidR="009D1B67" w:rsidRPr="00736684">
        <w:rPr>
          <w:lang w:val="pt-PT"/>
        </w:rPr>
        <w:t>,</w:t>
      </w:r>
      <w:r>
        <w:rPr>
          <w:lang w:val="la-Latn"/>
        </w:rPr>
        <w:t xml:space="preserve"> </w:t>
      </w:r>
      <w:r w:rsidRPr="00B779A9">
        <w:rPr>
          <w:lang w:val="pt-PT"/>
        </w:rPr>
        <w:t>septem</w:t>
      </w:r>
      <w:r>
        <w:rPr>
          <w:lang w:val="la-Latn"/>
        </w:rPr>
        <w:t xml:space="preserve"> psalmos de festo pentecostes. VS </w:t>
      </w:r>
      <w:r w:rsidRPr="00794880">
        <w:rPr>
          <w:rStyle w:val="Incipit"/>
          <w:lang w:val="la-Latn"/>
        </w:rPr>
        <w:t>Confirma</w:t>
      </w:r>
      <w:r w:rsidR="005A362F" w:rsidRPr="005A362F">
        <w:rPr>
          <w:i/>
          <w:lang w:val="la-Latn"/>
        </w:rPr>
        <w:t xml:space="preserve"> </w:t>
      </w:r>
      <w:r w:rsidRPr="00794880">
        <w:rPr>
          <w:rStyle w:val="Incipit"/>
          <w:lang w:val="la-Latn"/>
        </w:rPr>
        <w:t>hoc</w:t>
      </w:r>
      <w:r w:rsidR="005A362F" w:rsidRPr="005A362F">
        <w:rPr>
          <w:i/>
          <w:lang w:val="la-Latn"/>
        </w:rPr>
        <w:t xml:space="preserve"> </w:t>
      </w:r>
      <w:r w:rsidRPr="00794880">
        <w:rPr>
          <w:rStyle w:val="Incipit"/>
          <w:lang w:val="la-Latn"/>
        </w:rPr>
        <w:t>deus</w:t>
      </w:r>
      <w:r>
        <w:rPr>
          <w:lang w:val="la-Latn"/>
        </w:rPr>
        <w:t xml:space="preserve">. EV </w:t>
      </w:r>
      <w:r w:rsidRPr="00794880">
        <w:rPr>
          <w:rStyle w:val="Incipit"/>
          <w:lang w:val="la-Latn"/>
        </w:rPr>
        <w:t>Nemo</w:t>
      </w:r>
      <w:r w:rsidR="005A362F" w:rsidRPr="005A362F">
        <w:rPr>
          <w:i/>
          <w:lang w:val="la-Latn"/>
        </w:rPr>
        <w:t xml:space="preserve"> </w:t>
      </w:r>
      <w:r w:rsidR="009D1B67">
        <w:rPr>
          <w:rStyle w:val="Incipit"/>
          <w:lang w:val="la-Latn"/>
        </w:rPr>
        <w:t>potest</w:t>
      </w:r>
      <w:r w:rsidR="005A362F" w:rsidRPr="005A362F">
        <w:rPr>
          <w:i/>
          <w:lang w:val="la-Latn"/>
        </w:rPr>
        <w:t xml:space="preserve"> </w:t>
      </w:r>
      <w:r w:rsidRPr="00794880">
        <w:rPr>
          <w:rStyle w:val="Incipit"/>
          <w:lang w:val="la-Latn"/>
        </w:rPr>
        <w:t>venire</w:t>
      </w:r>
      <w:r w:rsidR="005A362F" w:rsidRPr="005A362F">
        <w:rPr>
          <w:i/>
          <w:lang w:val="la-Latn"/>
        </w:rPr>
        <w:t xml:space="preserve"> </w:t>
      </w:r>
      <w:r w:rsidRPr="00794880">
        <w:rPr>
          <w:rStyle w:val="Incipit"/>
          <w:lang w:val="la-Latn"/>
        </w:rPr>
        <w:t>ad</w:t>
      </w:r>
      <w:r w:rsidR="005A362F" w:rsidRPr="005A362F">
        <w:rPr>
          <w:i/>
          <w:lang w:val="la-Latn"/>
        </w:rPr>
        <w:t xml:space="preserve"> </w:t>
      </w:r>
      <w:r w:rsidRPr="00794880">
        <w:rPr>
          <w:rStyle w:val="Incipit"/>
          <w:lang w:val="la-Latn"/>
        </w:rPr>
        <w:t>me</w:t>
      </w:r>
      <w:r>
        <w:rPr>
          <w:lang w:val="la-Latn"/>
        </w:rPr>
        <w:t xml:space="preserve">. RP </w:t>
      </w:r>
      <w:r w:rsidRPr="00794880">
        <w:rPr>
          <w:rStyle w:val="Incipit"/>
          <w:lang w:val="la-Latn"/>
        </w:rPr>
        <w:t>Loquebantur</w:t>
      </w:r>
      <w:r w:rsidR="005A362F" w:rsidRPr="005A362F">
        <w:rPr>
          <w:i/>
          <w:lang w:val="la-Latn"/>
        </w:rPr>
        <w:t xml:space="preserve"> </w:t>
      </w:r>
      <w:r w:rsidRPr="004518BD">
        <w:rPr>
          <w:rStyle w:val="Incipit"/>
          <w:lang w:val="la-Latn"/>
        </w:rPr>
        <w:t>variis</w:t>
      </w:r>
      <w:r w:rsidR="005A362F" w:rsidRPr="005A362F">
        <w:rPr>
          <w:i/>
          <w:lang w:val="la-Latn"/>
        </w:rPr>
        <w:t xml:space="preserve"> </w:t>
      </w:r>
      <w:r w:rsidRPr="00794880">
        <w:rPr>
          <w:rStyle w:val="Incipit"/>
          <w:lang w:val="la-Latn"/>
        </w:rPr>
        <w:t>linguis</w:t>
      </w:r>
      <w:r>
        <w:rPr>
          <w:lang w:val="la-Latn"/>
        </w:rPr>
        <w:t xml:space="preserve">. RP </w:t>
      </w:r>
      <w:r w:rsidRPr="00794880">
        <w:rPr>
          <w:rStyle w:val="Incipit"/>
          <w:lang w:val="la-Latn"/>
        </w:rPr>
        <w:t>Non</w:t>
      </w:r>
      <w:r w:rsidR="005A362F" w:rsidRPr="005A362F">
        <w:rPr>
          <w:i/>
          <w:lang w:val="la-Latn"/>
        </w:rPr>
        <w:t xml:space="preserve"> </w:t>
      </w:r>
      <w:r w:rsidRPr="00794880">
        <w:rPr>
          <w:rStyle w:val="Incipit"/>
          <w:lang w:val="la-Latn"/>
        </w:rPr>
        <w:t>relinquam</w:t>
      </w:r>
      <w:r w:rsidR="005A362F" w:rsidRPr="005A362F">
        <w:rPr>
          <w:i/>
          <w:lang w:val="la-Latn"/>
        </w:rPr>
        <w:t xml:space="preserve"> </w:t>
      </w:r>
      <w:r w:rsidRPr="00794880">
        <w:rPr>
          <w:rStyle w:val="Incipit"/>
          <w:lang w:val="la-Latn"/>
        </w:rPr>
        <w:t>vos</w:t>
      </w:r>
      <w:r w:rsidRPr="005B472A">
        <w:rPr>
          <w:lang w:val="la-Latn"/>
        </w:rPr>
        <w:t>.</w:t>
      </w:r>
      <w:r>
        <w:rPr>
          <w:lang w:val="la-Latn"/>
        </w:rPr>
        <w:t xml:space="preserve"> (2v) RP </w:t>
      </w:r>
      <w:r w:rsidRPr="00794880">
        <w:rPr>
          <w:rStyle w:val="Incipit"/>
          <w:lang w:val="la-Latn"/>
        </w:rPr>
        <w:t>Mentibus</w:t>
      </w:r>
      <w:r w:rsidR="005A362F" w:rsidRPr="005A362F">
        <w:rPr>
          <w:i/>
          <w:lang w:val="la-Latn"/>
        </w:rPr>
        <w:t xml:space="preserve"> </w:t>
      </w:r>
      <w:r w:rsidRPr="00794880">
        <w:rPr>
          <w:rStyle w:val="Incipit"/>
          <w:lang w:val="la-Latn"/>
        </w:rPr>
        <w:t>nostris</w:t>
      </w:r>
      <w:r>
        <w:rPr>
          <w:lang w:val="la-Latn"/>
        </w:rPr>
        <w:t xml:space="preserve">. </w:t>
      </w:r>
      <w:r w:rsidRPr="00B779A9">
        <w:rPr>
          <w:lang w:val="la-Latn"/>
        </w:rPr>
        <w:t xml:space="preserve">[TD] </w:t>
      </w:r>
      <w:r w:rsidRPr="00794880">
        <w:rPr>
          <w:rStyle w:val="Incipit"/>
          <w:lang w:val="la-Latn"/>
        </w:rPr>
        <w:t>Te</w:t>
      </w:r>
      <w:r w:rsidR="005A362F" w:rsidRPr="005A362F">
        <w:rPr>
          <w:i/>
          <w:lang w:val="la-Latn"/>
        </w:rPr>
        <w:t xml:space="preserve"> </w:t>
      </w:r>
      <w:r w:rsidRPr="00794880">
        <w:rPr>
          <w:rStyle w:val="Incipit"/>
          <w:lang w:val="la-Latn"/>
        </w:rPr>
        <w:t>deum</w:t>
      </w:r>
      <w:r w:rsidR="005A362F" w:rsidRPr="005A362F">
        <w:rPr>
          <w:i/>
          <w:lang w:val="la-Latn"/>
        </w:rPr>
        <w:t xml:space="preserve"> </w:t>
      </w:r>
      <w:r w:rsidR="007E157F" w:rsidRPr="00794880">
        <w:rPr>
          <w:rStyle w:val="Incipit"/>
          <w:lang w:val="la-Latn"/>
        </w:rPr>
        <w:t>laudamus</w:t>
      </w:r>
      <w:r>
        <w:rPr>
          <w:lang w:val="la-Latn"/>
        </w:rPr>
        <w:t xml:space="preserve">. </w:t>
      </w:r>
    </w:p>
    <w:p w:rsidR="00FC5820" w:rsidRPr="00B779A9" w:rsidRDefault="00FC5820" w:rsidP="00415109">
      <w:pPr>
        <w:rPr>
          <w:lang w:val="la-Latn"/>
        </w:rPr>
      </w:pPr>
      <w:r w:rsidRPr="00736684">
        <w:rPr>
          <w:rStyle w:val="Time1"/>
          <w:lang w:val="la-Latn"/>
        </w:rPr>
        <w:lastRenderedPageBreak/>
        <w:t>Laudes</w:t>
      </w:r>
      <w:r w:rsidRPr="00736684">
        <w:rPr>
          <w:lang w:val="la-Latn"/>
        </w:rPr>
        <w:t xml:space="preserve"> </w:t>
      </w:r>
      <w:r w:rsidRPr="00B779A9">
        <w:rPr>
          <w:lang w:val="la-Latn"/>
        </w:rPr>
        <w:t>[</w:t>
      </w:r>
      <w:r>
        <w:rPr>
          <w:lang w:val="la-Latn"/>
        </w:rPr>
        <w:t>AN]</w:t>
      </w:r>
      <w:r w:rsidRPr="00B779A9">
        <w:rPr>
          <w:lang w:val="la-Latn"/>
        </w:rPr>
        <w:t xml:space="preserve"> </w:t>
      </w:r>
      <w:r w:rsidRPr="00794880">
        <w:rPr>
          <w:rStyle w:val="Incipit"/>
          <w:lang w:val="la-Latn"/>
        </w:rPr>
        <w:t>Dum</w:t>
      </w:r>
      <w:r w:rsidR="005A362F" w:rsidRPr="005A362F">
        <w:rPr>
          <w:i/>
          <w:lang w:val="la-Latn"/>
        </w:rPr>
        <w:t xml:space="preserve"> </w:t>
      </w:r>
      <w:r w:rsidRPr="00794880">
        <w:rPr>
          <w:rStyle w:val="Incipit"/>
          <w:lang w:val="la-Latn"/>
        </w:rPr>
        <w:t>complerentur</w:t>
      </w:r>
      <w:r>
        <w:rPr>
          <w:lang w:val="la-Latn"/>
        </w:rPr>
        <w:t xml:space="preserve"> cum reliquis. VS </w:t>
      </w:r>
      <w:r w:rsidRPr="00794880">
        <w:rPr>
          <w:rStyle w:val="Incipit"/>
          <w:lang w:val="la-Latn"/>
        </w:rPr>
        <w:t>Repleti</w:t>
      </w:r>
      <w:r w:rsidR="005A362F" w:rsidRPr="005A362F">
        <w:rPr>
          <w:i/>
          <w:lang w:val="la-Latn"/>
        </w:rPr>
        <w:t xml:space="preserve"> </w:t>
      </w:r>
      <w:r w:rsidRPr="00794880">
        <w:rPr>
          <w:rStyle w:val="Incipit"/>
          <w:lang w:val="la-Latn"/>
        </w:rPr>
        <w:t>sunt</w:t>
      </w:r>
      <w:r>
        <w:rPr>
          <w:lang w:val="la-Latn"/>
        </w:rPr>
        <w:t xml:space="preserve">. AB </w:t>
      </w:r>
      <w:r w:rsidRPr="00794880">
        <w:rPr>
          <w:rStyle w:val="Incipit"/>
          <w:lang w:val="la-Latn"/>
        </w:rPr>
        <w:t>Si</w:t>
      </w:r>
      <w:r w:rsidR="005A362F" w:rsidRPr="005A362F">
        <w:rPr>
          <w:i/>
          <w:lang w:val="la-Latn"/>
        </w:rPr>
        <w:t xml:space="preserve"> </w:t>
      </w:r>
      <w:r w:rsidRPr="00794880">
        <w:rPr>
          <w:rStyle w:val="Incipit"/>
          <w:lang w:val="la-Latn"/>
        </w:rPr>
        <w:t>diligitis</w:t>
      </w:r>
      <w:r w:rsidR="005A362F" w:rsidRPr="005A362F">
        <w:rPr>
          <w:i/>
          <w:lang w:val="la-Latn"/>
        </w:rPr>
        <w:t xml:space="preserve"> </w:t>
      </w:r>
      <w:r w:rsidRPr="00794880">
        <w:rPr>
          <w:rStyle w:val="Incipit"/>
          <w:lang w:val="la-Latn"/>
        </w:rPr>
        <w:t>me</w:t>
      </w:r>
      <w:r>
        <w:rPr>
          <w:lang w:val="la-Latn"/>
        </w:rPr>
        <w:t xml:space="preserve">. </w:t>
      </w:r>
      <w:r w:rsidRPr="00B779A9">
        <w:rPr>
          <w:lang w:val="la-Latn"/>
        </w:rPr>
        <w:t>[</w:t>
      </w:r>
      <w:r w:rsidRPr="002A055E">
        <w:rPr>
          <w:lang w:val="la-Latn"/>
        </w:rPr>
        <w:t>BD</w:t>
      </w:r>
      <w:r w:rsidRPr="00B779A9">
        <w:rPr>
          <w:lang w:val="la-Latn"/>
        </w:rPr>
        <w:t>]</w:t>
      </w:r>
      <w:r w:rsidRPr="002A055E">
        <w:rPr>
          <w:lang w:val="la-Latn"/>
        </w:rPr>
        <w:t xml:space="preserve"> </w:t>
      </w:r>
      <w:r w:rsidRPr="00794880">
        <w:rPr>
          <w:rStyle w:val="Incipit"/>
          <w:lang w:val="la-Latn"/>
        </w:rPr>
        <w:t>Benedicamus</w:t>
      </w:r>
      <w:r w:rsidRPr="00B779A9">
        <w:rPr>
          <w:lang w:val="la-Latn"/>
        </w:rPr>
        <w:t xml:space="preserve"> c</w:t>
      </w:r>
      <w:r w:rsidRPr="002A055E">
        <w:rPr>
          <w:lang w:val="la-Latn"/>
        </w:rPr>
        <w:t>um quinque alleluia.</w:t>
      </w:r>
    </w:p>
    <w:p w:rsidR="00FC5820" w:rsidRPr="00B779A9" w:rsidRDefault="00FC5820" w:rsidP="00415109">
      <w:pPr>
        <w:rPr>
          <w:lang w:val="la-Latn"/>
        </w:rPr>
      </w:pPr>
      <w:r w:rsidRPr="00736684">
        <w:rPr>
          <w:rStyle w:val="Time1"/>
          <w:lang w:val="pt-PT"/>
        </w:rPr>
        <w:t>Ad horas</w:t>
      </w:r>
      <w:r>
        <w:rPr>
          <w:lang w:val="la-Latn"/>
        </w:rPr>
        <w:t xml:space="preserve"> AN </w:t>
      </w:r>
      <w:r w:rsidRPr="00794880">
        <w:rPr>
          <w:rStyle w:val="Incipit"/>
          <w:lang w:val="la-Latn"/>
        </w:rPr>
        <w:t>Veni</w:t>
      </w:r>
      <w:r w:rsidR="005A362F" w:rsidRPr="005A362F">
        <w:rPr>
          <w:i/>
          <w:lang w:val="la-Latn"/>
        </w:rPr>
        <w:t xml:space="preserve"> </w:t>
      </w:r>
      <w:r w:rsidRPr="00794880">
        <w:rPr>
          <w:rStyle w:val="Incipit"/>
          <w:lang w:val="la-Latn"/>
        </w:rPr>
        <w:t>sancte</w:t>
      </w:r>
      <w:r w:rsidRPr="005B472A">
        <w:rPr>
          <w:lang w:val="pt-PT"/>
        </w:rPr>
        <w:t>.</w:t>
      </w:r>
      <w:r>
        <w:rPr>
          <w:lang w:val="la-Latn"/>
        </w:rPr>
        <w:t xml:space="preserve"> </w:t>
      </w:r>
      <w:r w:rsidRPr="00B779A9">
        <w:rPr>
          <w:lang w:val="la-Latn"/>
        </w:rPr>
        <w:t>R</w:t>
      </w:r>
      <w:r>
        <w:rPr>
          <w:lang w:val="la-Latn"/>
        </w:rPr>
        <w:t>eliqua c</w:t>
      </w:r>
      <w:r w:rsidRPr="00B779A9">
        <w:rPr>
          <w:lang w:val="la-Latn"/>
        </w:rPr>
        <w:t>a</w:t>
      </w:r>
      <w:r>
        <w:rPr>
          <w:lang w:val="la-Latn"/>
        </w:rPr>
        <w:t>pies ex pr</w:t>
      </w:r>
      <w:r w:rsidRPr="00B779A9">
        <w:rPr>
          <w:lang w:val="la-Latn"/>
        </w:rPr>
        <w:t>a</w:t>
      </w:r>
      <w:r>
        <w:rPr>
          <w:lang w:val="la-Latn"/>
        </w:rPr>
        <w:t>ecedentibus.</w:t>
      </w:r>
    </w:p>
    <w:p w:rsidR="00FC5820" w:rsidRPr="00E50D9D" w:rsidRDefault="00FC5820" w:rsidP="00415109">
      <w:pPr>
        <w:rPr>
          <w:lang w:val="la-Latn"/>
        </w:rPr>
      </w:pPr>
      <w:r>
        <w:rPr>
          <w:lang w:val="la-Latn"/>
        </w:rPr>
        <w:t xml:space="preserve">Hac die </w:t>
      </w:r>
      <w:r w:rsidRPr="00736684">
        <w:rPr>
          <w:rStyle w:val="Time1"/>
          <w:lang w:val="la-Latn"/>
        </w:rPr>
        <w:t>officium</w:t>
      </w:r>
      <w:r>
        <w:rPr>
          <w:lang w:val="la-Latn"/>
        </w:rPr>
        <w:t xml:space="preserve"> de tempore in </w:t>
      </w:r>
      <w:r w:rsidRPr="00736684">
        <w:rPr>
          <w:rStyle w:val="Ort"/>
          <w:lang w:val="la-Latn"/>
        </w:rPr>
        <w:t>choro</w:t>
      </w:r>
      <w:r>
        <w:rPr>
          <w:lang w:val="la-Latn"/>
        </w:rPr>
        <w:t xml:space="preserve"> post sextam cantetur cuius </w:t>
      </w:r>
      <w:r w:rsidR="009D1B67" w:rsidRPr="00736684">
        <w:rPr>
          <w:lang w:val="la-Latn"/>
        </w:rPr>
        <w:t>introitus [</w:t>
      </w:r>
      <w:r>
        <w:rPr>
          <w:lang w:val="la-Latn"/>
        </w:rPr>
        <w:t>IN</w:t>
      </w:r>
      <w:r w:rsidR="009D1B67" w:rsidRPr="00736684">
        <w:rPr>
          <w:lang w:val="la-Latn"/>
        </w:rPr>
        <w:t>]</w:t>
      </w:r>
      <w:r>
        <w:rPr>
          <w:lang w:val="la-Latn"/>
        </w:rPr>
        <w:t xml:space="preserve"> </w:t>
      </w:r>
      <w:r w:rsidRPr="00794880">
        <w:rPr>
          <w:rStyle w:val="Incipit"/>
          <w:lang w:val="la-Latn"/>
        </w:rPr>
        <w:t>Deus</w:t>
      </w:r>
      <w:r w:rsidR="005A362F" w:rsidRPr="005A362F">
        <w:rPr>
          <w:i/>
          <w:lang w:val="la-Latn"/>
        </w:rPr>
        <w:t xml:space="preserve"> </w:t>
      </w:r>
      <w:r w:rsidRPr="00794880">
        <w:rPr>
          <w:rStyle w:val="Incipit"/>
          <w:lang w:val="la-Latn"/>
        </w:rPr>
        <w:t>cum</w:t>
      </w:r>
      <w:r w:rsidR="005A362F" w:rsidRPr="005A362F">
        <w:rPr>
          <w:i/>
          <w:lang w:val="la-Latn"/>
        </w:rPr>
        <w:t xml:space="preserve"> </w:t>
      </w:r>
      <w:r w:rsidRPr="00794880">
        <w:rPr>
          <w:rStyle w:val="Incipit"/>
          <w:lang w:val="la-Latn"/>
        </w:rPr>
        <w:t>egredieris</w:t>
      </w:r>
      <w:r w:rsidR="005A362F" w:rsidRPr="005A362F">
        <w:rPr>
          <w:i/>
          <w:lang w:val="la-Latn"/>
        </w:rPr>
        <w:t xml:space="preserve"> </w:t>
      </w:r>
      <w:r w:rsidRPr="00B779A9">
        <w:rPr>
          <w:lang w:val="la-Latn"/>
        </w:rPr>
        <w:t>dicitur</w:t>
      </w:r>
      <w:r>
        <w:rPr>
          <w:lang w:val="la-Latn"/>
        </w:rPr>
        <w:t>. [</w:t>
      </w:r>
      <w:r w:rsidRPr="00DD6C30">
        <w:rPr>
          <w:lang w:val="la-Latn"/>
        </w:rPr>
        <w:t>KY</w:t>
      </w:r>
      <w:r>
        <w:rPr>
          <w:lang w:val="la-Latn"/>
        </w:rPr>
        <w:t>]</w:t>
      </w:r>
      <w:r w:rsidRPr="00DD6C30">
        <w:rPr>
          <w:lang w:val="la-Latn"/>
        </w:rPr>
        <w:t xml:space="preserve"> </w:t>
      </w:r>
      <w:r w:rsidRPr="00794880">
        <w:rPr>
          <w:rStyle w:val="Incipit"/>
          <w:lang w:val="la-Latn"/>
        </w:rPr>
        <w:t>Kyrie</w:t>
      </w:r>
      <w:r>
        <w:rPr>
          <w:lang w:val="la-Latn"/>
        </w:rPr>
        <w:t xml:space="preserve"> et [</w:t>
      </w:r>
      <w:r w:rsidRPr="00DD6C30">
        <w:rPr>
          <w:lang w:val="la-Latn"/>
        </w:rPr>
        <w:t>SA</w:t>
      </w:r>
      <w:r>
        <w:rPr>
          <w:lang w:val="la-Latn"/>
        </w:rPr>
        <w:t>]</w:t>
      </w:r>
      <w:r w:rsidRPr="00B779A9">
        <w:rPr>
          <w:lang w:val="la-Latn"/>
        </w:rPr>
        <w:t xml:space="preserve"> </w:t>
      </w:r>
      <w:r w:rsidRPr="00794880">
        <w:rPr>
          <w:rStyle w:val="Incipit"/>
          <w:lang w:val="la-Latn"/>
        </w:rPr>
        <w:t>Sanctus</w:t>
      </w:r>
      <w:r>
        <w:rPr>
          <w:lang w:val="la-Latn"/>
        </w:rPr>
        <w:t xml:space="preserve"> ferialiter.</w:t>
      </w:r>
      <w:r w:rsidR="00E9213D">
        <w:rPr>
          <w:lang w:val="la-Latn"/>
        </w:rPr>
        <w:t xml:space="preserve"> </w:t>
      </w:r>
      <w:r w:rsidR="00E9213D" w:rsidRPr="00B779A9">
        <w:rPr>
          <w:lang w:val="la-Latn"/>
        </w:rPr>
        <w:t>EPP</w:t>
      </w:r>
      <w:r>
        <w:rPr>
          <w:lang w:val="la-Latn"/>
        </w:rPr>
        <w:t xml:space="preserve"> </w:t>
      </w:r>
      <w:r w:rsidRPr="00794880">
        <w:rPr>
          <w:rStyle w:val="Incipit"/>
          <w:lang w:val="la-Latn"/>
        </w:rPr>
        <w:t>Dixit</w:t>
      </w:r>
      <w:r w:rsidR="005A362F" w:rsidRPr="005A362F">
        <w:rPr>
          <w:i/>
          <w:lang w:val="la-Latn"/>
        </w:rPr>
        <w:t xml:space="preserve"> </w:t>
      </w:r>
      <w:r w:rsidRPr="00794880">
        <w:rPr>
          <w:rStyle w:val="Incipit"/>
          <w:lang w:val="la-Latn"/>
        </w:rPr>
        <w:t>Salomon</w:t>
      </w:r>
      <w:r w:rsidR="005A362F" w:rsidRPr="005A362F">
        <w:rPr>
          <w:i/>
          <w:lang w:val="la-Latn"/>
        </w:rPr>
        <w:t xml:space="preserve"> </w:t>
      </w:r>
      <w:r w:rsidRPr="00794880">
        <w:rPr>
          <w:rStyle w:val="Incipit"/>
          <w:lang w:val="la-Latn"/>
        </w:rPr>
        <w:t>filiis</w:t>
      </w:r>
      <w:r w:rsidR="005A362F" w:rsidRPr="005A362F">
        <w:rPr>
          <w:i/>
          <w:lang w:val="la-Latn"/>
        </w:rPr>
        <w:t xml:space="preserve"> </w:t>
      </w:r>
      <w:r w:rsidRPr="00794880">
        <w:rPr>
          <w:rStyle w:val="Incipit"/>
          <w:lang w:val="la-Latn"/>
        </w:rPr>
        <w:t>Israel</w:t>
      </w:r>
      <w:r>
        <w:rPr>
          <w:lang w:val="la-Latn"/>
        </w:rPr>
        <w:t xml:space="preserve"> aliquis </w:t>
      </w:r>
      <w:r w:rsidRPr="00736684">
        <w:rPr>
          <w:rStyle w:val="Funktion"/>
          <w:lang w:val="la-Latn"/>
        </w:rPr>
        <w:t>puerorum</w:t>
      </w:r>
      <w:r>
        <w:rPr>
          <w:lang w:val="la-Latn"/>
        </w:rPr>
        <w:t xml:space="preserve"> cantet. Qua finita subditur AL</w:t>
      </w:r>
      <w:r w:rsidRPr="009209F3">
        <w:rPr>
          <w:lang w:val="la-Latn"/>
        </w:rPr>
        <w:t>V</w:t>
      </w:r>
      <w:r>
        <w:rPr>
          <w:lang w:val="la-Latn"/>
        </w:rPr>
        <w:t xml:space="preserve"> </w:t>
      </w:r>
      <w:r w:rsidRPr="00794880">
        <w:rPr>
          <w:rStyle w:val="Incipit"/>
          <w:lang w:val="la-Latn"/>
        </w:rPr>
        <w:t>Emitte</w:t>
      </w:r>
      <w:r w:rsidR="005A362F" w:rsidRPr="005A362F">
        <w:rPr>
          <w:i/>
          <w:lang w:val="la-Latn"/>
        </w:rPr>
        <w:t xml:space="preserve"> </w:t>
      </w:r>
      <w:r w:rsidRPr="00794880">
        <w:rPr>
          <w:rStyle w:val="Incipit"/>
          <w:lang w:val="la-Latn"/>
        </w:rPr>
        <w:t>spiritum</w:t>
      </w:r>
      <w:r>
        <w:rPr>
          <w:lang w:val="la-Latn"/>
        </w:rPr>
        <w:t xml:space="preserve"> </w:t>
      </w:r>
      <w:r>
        <w:rPr>
          <w:color w:val="000000"/>
          <w:lang w:val="la-Latn"/>
        </w:rPr>
        <w:t xml:space="preserve">absque </w:t>
      </w:r>
      <w:r>
        <w:rPr>
          <w:lang w:val="la-Latn"/>
        </w:rPr>
        <w:t xml:space="preserve">repetitione. Post epistolam </w:t>
      </w:r>
      <w:r>
        <w:rPr>
          <w:color w:val="000000"/>
          <w:lang w:val="la-Latn"/>
        </w:rPr>
        <w:t>rursu</w:t>
      </w:r>
      <w:r w:rsidRPr="00DD6C30">
        <w:rPr>
          <w:color w:val="000000"/>
          <w:lang w:val="la-Latn"/>
        </w:rPr>
        <w:t>s</w:t>
      </w:r>
      <w:r>
        <w:rPr>
          <w:color w:val="000000"/>
          <w:lang w:val="la-Latn"/>
        </w:rPr>
        <w:t xml:space="preserve"> </w:t>
      </w:r>
      <w:r>
        <w:rPr>
          <w:lang w:val="la-Latn"/>
        </w:rPr>
        <w:t>alterum AL</w:t>
      </w:r>
      <w:r w:rsidRPr="00DD6C30">
        <w:rPr>
          <w:lang w:val="la-Latn"/>
        </w:rPr>
        <w:t>V</w:t>
      </w:r>
      <w:r>
        <w:rPr>
          <w:lang w:val="la-Latn"/>
        </w:rPr>
        <w:t xml:space="preserve"> </w:t>
      </w:r>
      <w:r w:rsidRPr="00794880">
        <w:rPr>
          <w:rStyle w:val="Incipit"/>
          <w:lang w:val="la-Latn"/>
        </w:rPr>
        <w:t>Spiritus</w:t>
      </w:r>
      <w:r w:rsidR="005A362F" w:rsidRPr="005A362F">
        <w:rPr>
          <w:i/>
          <w:lang w:val="la-Latn"/>
        </w:rPr>
        <w:t xml:space="preserve"> </w:t>
      </w:r>
      <w:r w:rsidRPr="00794880">
        <w:rPr>
          <w:rStyle w:val="Incipit"/>
          <w:lang w:val="la-Latn"/>
        </w:rPr>
        <w:t>paraclitus</w:t>
      </w:r>
      <w:r>
        <w:rPr>
          <w:lang w:val="la-Latn"/>
        </w:rPr>
        <w:t xml:space="preserve"> etiam sine repetitione cantetur. OF </w:t>
      </w:r>
      <w:r w:rsidRPr="00794880">
        <w:rPr>
          <w:rStyle w:val="Incipit"/>
          <w:lang w:val="pt-PT"/>
        </w:rPr>
        <w:t>Emitte</w:t>
      </w:r>
      <w:r w:rsidR="005A362F" w:rsidRPr="005A362F">
        <w:rPr>
          <w:i/>
          <w:lang w:val="pt-PT"/>
        </w:rPr>
        <w:t xml:space="preserve"> </w:t>
      </w:r>
      <w:r w:rsidRPr="00794880">
        <w:rPr>
          <w:rStyle w:val="Incipit"/>
          <w:lang w:val="pt-PT"/>
        </w:rPr>
        <w:t>spiritum</w:t>
      </w:r>
      <w:r>
        <w:rPr>
          <w:lang w:val="la-Latn"/>
        </w:rPr>
        <w:t xml:space="preserve">. CO </w:t>
      </w:r>
      <w:r w:rsidRPr="00794880">
        <w:rPr>
          <w:rStyle w:val="Incipit"/>
          <w:lang w:val="pt-PT"/>
        </w:rPr>
        <w:t>Pacem</w:t>
      </w:r>
      <w:r w:rsidR="005A362F" w:rsidRPr="005A362F">
        <w:rPr>
          <w:i/>
          <w:lang w:val="pt-PT"/>
        </w:rPr>
        <w:t xml:space="preserve"> </w:t>
      </w:r>
      <w:r w:rsidRPr="00794880">
        <w:rPr>
          <w:rStyle w:val="Incipit"/>
          <w:lang w:val="pt-PT"/>
        </w:rPr>
        <w:t>meam</w:t>
      </w:r>
      <w:r w:rsidR="005A362F" w:rsidRPr="005A362F">
        <w:rPr>
          <w:i/>
          <w:lang w:val="pt-PT"/>
        </w:rPr>
        <w:t xml:space="preserve"> </w:t>
      </w:r>
      <w:r w:rsidRPr="00794880">
        <w:rPr>
          <w:rStyle w:val="Incipit"/>
          <w:lang w:val="pt-PT"/>
        </w:rPr>
        <w:t>do</w:t>
      </w:r>
      <w:r w:rsidR="005A362F" w:rsidRPr="005A362F">
        <w:rPr>
          <w:i/>
          <w:lang w:val="pt-PT"/>
        </w:rPr>
        <w:t xml:space="preserve"> </w:t>
      </w:r>
      <w:r w:rsidRPr="00794880">
        <w:rPr>
          <w:rStyle w:val="Incipit"/>
          <w:lang w:val="pt-PT"/>
        </w:rPr>
        <w:t>vobis</w:t>
      </w:r>
      <w:r w:rsidRPr="005B472A">
        <w:rPr>
          <w:lang w:val="pt-PT"/>
        </w:rPr>
        <w:t>.</w:t>
      </w:r>
    </w:p>
    <w:p w:rsidR="00CF72DF" w:rsidRPr="004518BD" w:rsidRDefault="00FC5820" w:rsidP="00415109">
      <w:pPr>
        <w:rPr>
          <w:lang w:val="pt-PT"/>
        </w:rPr>
      </w:pPr>
      <w:r>
        <w:rPr>
          <w:lang w:val="la-Latn"/>
        </w:rPr>
        <w:t xml:space="preserve">Deinde subiungitur </w:t>
      </w:r>
      <w:r w:rsidRPr="00736684">
        <w:rPr>
          <w:rStyle w:val="Time1"/>
          <w:lang w:val="pt-PT"/>
        </w:rPr>
        <w:t>nona</w:t>
      </w:r>
    </w:p>
    <w:p w:rsidR="00FC5820" w:rsidRPr="005B472A" w:rsidRDefault="00FC5820" w:rsidP="00415109">
      <w:pPr>
        <w:rPr>
          <w:lang w:val="la-Latn"/>
        </w:rPr>
      </w:pPr>
      <w:r>
        <w:rPr>
          <w:lang w:val="la-Latn"/>
        </w:rPr>
        <w:t xml:space="preserve">Post nonam sermo habetur. Finito sermone habetur </w:t>
      </w:r>
      <w:r w:rsidRPr="00736684">
        <w:rPr>
          <w:rStyle w:val="Time1"/>
          <w:lang w:val="la-Latn"/>
        </w:rPr>
        <w:t>officium</w:t>
      </w:r>
      <w:r>
        <w:rPr>
          <w:lang w:val="la-Latn"/>
        </w:rPr>
        <w:t xml:space="preserve"> apud </w:t>
      </w:r>
      <w:r w:rsidRPr="00736684">
        <w:rPr>
          <w:rStyle w:val="Ort"/>
          <w:lang w:val="la-Latn"/>
        </w:rPr>
        <w:t>altare beatae Mariae in Neustifft</w:t>
      </w:r>
      <w:r>
        <w:rPr>
          <w:lang w:val="la-Latn"/>
        </w:rPr>
        <w:t xml:space="preserve"> </w:t>
      </w:r>
      <w:r w:rsidRPr="00B779A9">
        <w:rPr>
          <w:lang w:val="la-Latn"/>
        </w:rPr>
        <w:t>d</w:t>
      </w:r>
      <w:r>
        <w:rPr>
          <w:lang w:val="la-Latn"/>
        </w:rPr>
        <w:t>e assumptione cum cantu et organo</w:t>
      </w:r>
      <w:r w:rsidRPr="00B779A9">
        <w:rPr>
          <w:lang w:val="la-Latn"/>
        </w:rPr>
        <w:t>.</w:t>
      </w:r>
      <w:r>
        <w:rPr>
          <w:lang w:val="la-Latn"/>
        </w:rPr>
        <w:t xml:space="preserve"> </w:t>
      </w:r>
      <w:r w:rsidRPr="00B779A9">
        <w:rPr>
          <w:lang w:val="la-Latn"/>
        </w:rPr>
        <w:t>D</w:t>
      </w:r>
      <w:r>
        <w:rPr>
          <w:lang w:val="la-Latn"/>
        </w:rPr>
        <w:t xml:space="preserve">uo </w:t>
      </w:r>
      <w:r w:rsidRPr="00736684">
        <w:rPr>
          <w:rStyle w:val="Funktion"/>
          <w:lang w:val="la-Latn"/>
        </w:rPr>
        <w:t>levitae</w:t>
      </w:r>
      <w:r>
        <w:rPr>
          <w:lang w:val="la-Latn"/>
        </w:rPr>
        <w:t xml:space="preserve"> ministrant </w:t>
      </w:r>
      <w:r w:rsidRPr="00736684">
        <w:rPr>
          <w:rStyle w:val="Funktion"/>
          <w:lang w:val="la-Latn"/>
        </w:rPr>
        <w:t>praelato</w:t>
      </w:r>
      <w:r>
        <w:rPr>
          <w:lang w:val="la-Latn"/>
        </w:rPr>
        <w:t xml:space="preserve"> aut </w:t>
      </w:r>
      <w:r w:rsidRPr="00736684">
        <w:rPr>
          <w:rStyle w:val="Funktion"/>
          <w:lang w:val="la-Latn"/>
        </w:rPr>
        <w:t>decano</w:t>
      </w:r>
      <w:r>
        <w:rPr>
          <w:lang w:val="la-Latn"/>
        </w:rPr>
        <w:t xml:space="preserve"> illo absente.</w:t>
      </w:r>
    </w:p>
    <w:p w:rsidR="00FC5820" w:rsidRPr="00B779A9" w:rsidRDefault="00FC5820" w:rsidP="00415109">
      <w:pPr>
        <w:rPr>
          <w:lang w:val="la-Latn"/>
        </w:rPr>
      </w:pPr>
      <w:r w:rsidRPr="00736684">
        <w:rPr>
          <w:rStyle w:val="Time1"/>
          <w:lang w:val="la-Latn"/>
        </w:rPr>
        <w:t>Ad secundas vesperas</w:t>
      </w:r>
      <w:r w:rsidRPr="00B779A9">
        <w:rPr>
          <w:lang w:val="la-Latn"/>
        </w:rPr>
        <w:t xml:space="preserve"> </w:t>
      </w:r>
      <w:r>
        <w:rPr>
          <w:lang w:val="la-Latn"/>
        </w:rPr>
        <w:t xml:space="preserve">AN </w:t>
      </w:r>
      <w:r w:rsidRPr="00736684">
        <w:rPr>
          <w:rStyle w:val="Incipit"/>
          <w:lang w:val="la-Latn"/>
        </w:rPr>
        <w:t>Veni</w:t>
      </w:r>
      <w:r w:rsidR="005A362F" w:rsidRPr="00736684">
        <w:rPr>
          <w:rStyle w:val="Incipit"/>
          <w:lang w:val="la-Latn"/>
        </w:rPr>
        <w:t xml:space="preserve"> </w:t>
      </w:r>
      <w:r w:rsidRPr="00736684">
        <w:rPr>
          <w:rStyle w:val="Incipit"/>
          <w:lang w:val="la-Latn"/>
        </w:rPr>
        <w:t>sancte</w:t>
      </w:r>
      <w:r>
        <w:rPr>
          <w:lang w:val="la-Latn"/>
        </w:rPr>
        <w:t xml:space="preserve">. PS </w:t>
      </w:r>
      <w:r w:rsidRPr="00794880">
        <w:rPr>
          <w:rStyle w:val="Incipit"/>
          <w:lang w:val="la-Latn"/>
        </w:rPr>
        <w:t>Dixit</w:t>
      </w:r>
      <w:r w:rsidR="005A362F" w:rsidRPr="005A362F">
        <w:rPr>
          <w:i/>
          <w:lang w:val="la-Latn"/>
        </w:rPr>
        <w:t xml:space="preserve"> </w:t>
      </w:r>
      <w:r w:rsidRPr="00794880">
        <w:rPr>
          <w:rStyle w:val="Incipit"/>
          <w:lang w:val="la-Latn"/>
        </w:rPr>
        <w:t>dominus</w:t>
      </w:r>
      <w:r>
        <w:rPr>
          <w:lang w:val="la-Latn"/>
        </w:rPr>
        <w:t xml:space="preserve"> cum reliquis. HY </w:t>
      </w:r>
      <w:r w:rsidRPr="00794880">
        <w:rPr>
          <w:rStyle w:val="Incipit"/>
          <w:lang w:val="la-Latn"/>
        </w:rPr>
        <w:t>Veni</w:t>
      </w:r>
      <w:r w:rsidR="005A362F" w:rsidRPr="005A362F">
        <w:rPr>
          <w:i/>
          <w:lang w:val="la-Latn"/>
        </w:rPr>
        <w:t xml:space="preserve"> </w:t>
      </w:r>
      <w:r w:rsidRPr="00794880">
        <w:rPr>
          <w:rStyle w:val="Incipit"/>
          <w:lang w:val="la-Latn"/>
        </w:rPr>
        <w:t>creator</w:t>
      </w:r>
      <w:r>
        <w:rPr>
          <w:lang w:val="la-Latn"/>
        </w:rPr>
        <w:t>.</w:t>
      </w:r>
      <w:r w:rsidRPr="00B779A9">
        <w:rPr>
          <w:lang w:val="la-Latn"/>
        </w:rPr>
        <w:t xml:space="preserve"> </w:t>
      </w:r>
      <w:r w:rsidR="00C61995" w:rsidRPr="00736684">
        <w:rPr>
          <w:lang w:val="la-Latn"/>
        </w:rPr>
        <w:t>%D::</w:t>
      </w:r>
      <w:r w:rsidR="00723948" w:rsidRPr="00C61995">
        <w:rPr>
          <w:lang w:val="la-Latn"/>
        </w:rPr>
        <w:t>In</w:t>
      </w:r>
      <w:r w:rsidR="00D734F4" w:rsidRPr="00C61995">
        <w:rPr>
          <w:lang w:val="la-Latn"/>
        </w:rPr>
        <w:t xml:space="preserve"> </w:t>
      </w:r>
      <w:r w:rsidR="00723948" w:rsidRPr="00C61995">
        <w:rPr>
          <w:lang w:val="la-Latn"/>
        </w:rPr>
        <w:t>evangelio</w:t>
      </w:r>
      <w:r w:rsidR="00C61995" w:rsidRPr="00736684">
        <w:rPr>
          <w:lang w:val="la-Latn"/>
        </w:rPr>
        <w:t>%</w:t>
      </w:r>
      <w:r w:rsidR="00723948" w:rsidRPr="00B779A9">
        <w:rPr>
          <w:lang w:val="la-Latn"/>
        </w:rPr>
        <w:t xml:space="preserve"> </w:t>
      </w:r>
      <w:r>
        <w:rPr>
          <w:lang w:val="la-Latn"/>
        </w:rPr>
        <w:t xml:space="preserve">VS </w:t>
      </w:r>
      <w:r w:rsidRPr="00794880">
        <w:rPr>
          <w:rStyle w:val="Incipit"/>
          <w:lang w:val="la-Latn"/>
        </w:rPr>
        <w:t>Loquebantur</w:t>
      </w:r>
      <w:r w:rsidR="005A362F" w:rsidRPr="005A362F">
        <w:rPr>
          <w:i/>
          <w:lang w:val="la-Latn"/>
        </w:rPr>
        <w:t xml:space="preserve"> </w:t>
      </w:r>
      <w:r w:rsidRPr="00B779A9">
        <w:rPr>
          <w:lang w:val="la-Latn"/>
        </w:rPr>
        <w:t>etc</w:t>
      </w:r>
      <w:r>
        <w:rPr>
          <w:lang w:val="la-Latn"/>
        </w:rPr>
        <w:t xml:space="preserve">. AM </w:t>
      </w:r>
      <w:r w:rsidRPr="00794880">
        <w:rPr>
          <w:rStyle w:val="Incipit"/>
          <w:lang w:val="la-Latn"/>
        </w:rPr>
        <w:t>Iam</w:t>
      </w:r>
      <w:r w:rsidR="005A362F" w:rsidRPr="005A362F">
        <w:rPr>
          <w:i/>
          <w:lang w:val="la-Latn"/>
        </w:rPr>
        <w:t xml:space="preserve"> </w:t>
      </w:r>
      <w:r w:rsidRPr="00794880">
        <w:rPr>
          <w:rStyle w:val="Incipit"/>
          <w:lang w:val="la-Latn"/>
        </w:rPr>
        <w:t>non</w:t>
      </w:r>
      <w:r w:rsidR="005A362F" w:rsidRPr="005A362F">
        <w:rPr>
          <w:i/>
          <w:lang w:val="la-Latn"/>
        </w:rPr>
        <w:t xml:space="preserve"> </w:t>
      </w:r>
      <w:r w:rsidRPr="00794880">
        <w:rPr>
          <w:rStyle w:val="Incipit"/>
          <w:lang w:val="la-Latn"/>
        </w:rPr>
        <w:t>multa</w:t>
      </w:r>
      <w:r>
        <w:rPr>
          <w:lang w:val="la-Latn"/>
        </w:rPr>
        <w:t xml:space="preserve">. </w:t>
      </w:r>
      <w:r w:rsidRPr="00B779A9">
        <w:rPr>
          <w:lang w:val="la-Latn"/>
        </w:rPr>
        <w:t>[</w:t>
      </w:r>
      <w:r w:rsidRPr="002A055E">
        <w:rPr>
          <w:lang w:val="la-Latn"/>
        </w:rPr>
        <w:t>BD</w:t>
      </w:r>
      <w:r w:rsidRPr="00B779A9">
        <w:rPr>
          <w:lang w:val="la-Latn"/>
        </w:rPr>
        <w:t>]</w:t>
      </w:r>
      <w:r w:rsidRPr="002A055E">
        <w:rPr>
          <w:lang w:val="la-Latn"/>
        </w:rPr>
        <w:t xml:space="preserve"> </w:t>
      </w:r>
      <w:r w:rsidR="005F6F99" w:rsidRPr="00794880">
        <w:rPr>
          <w:rStyle w:val="Incipit"/>
          <w:lang w:val="la-Latn"/>
        </w:rPr>
        <w:t>Benedicamus</w:t>
      </w:r>
      <w:r w:rsidRPr="00B779A9">
        <w:rPr>
          <w:lang w:val="la-Latn"/>
        </w:rPr>
        <w:t xml:space="preserve"> c</w:t>
      </w:r>
      <w:r w:rsidRPr="002A055E">
        <w:rPr>
          <w:lang w:val="la-Latn"/>
        </w:rPr>
        <w:t>um quinque alleluia.</w:t>
      </w:r>
    </w:p>
    <w:p w:rsidR="00FC5820" w:rsidRPr="00B779A9" w:rsidRDefault="00FC5820" w:rsidP="00415109">
      <w:pPr>
        <w:rPr>
          <w:lang w:val="pt-PT"/>
        </w:rPr>
      </w:pPr>
      <w:r w:rsidRPr="00736684">
        <w:rPr>
          <w:rStyle w:val="Time1"/>
          <w:lang w:val="pt-PT"/>
        </w:rPr>
        <w:t>Completorii</w:t>
      </w:r>
      <w:r w:rsidRPr="00B779A9">
        <w:rPr>
          <w:lang w:val="pt-PT"/>
        </w:rPr>
        <w:t xml:space="preserve"> </w:t>
      </w:r>
      <w:r w:rsidR="0091104F" w:rsidRPr="00B779A9">
        <w:rPr>
          <w:lang w:val="pt-PT"/>
        </w:rPr>
        <w:t>hymnum</w:t>
      </w:r>
      <w:r>
        <w:rPr>
          <w:lang w:val="la-Latn"/>
        </w:rPr>
        <w:t xml:space="preserve"> et </w:t>
      </w:r>
      <w:r w:rsidRPr="00B779A9">
        <w:rPr>
          <w:lang w:val="pt-PT"/>
        </w:rPr>
        <w:t>antiphonam super Nunc dimittis</w:t>
      </w:r>
      <w:r>
        <w:rPr>
          <w:lang w:val="la-Latn"/>
        </w:rPr>
        <w:t xml:space="preserve"> </w:t>
      </w:r>
      <w:r w:rsidRPr="00B779A9">
        <w:rPr>
          <w:lang w:val="pt-PT"/>
        </w:rPr>
        <w:t>i</w:t>
      </w:r>
      <w:r>
        <w:rPr>
          <w:lang w:val="la-Latn"/>
        </w:rPr>
        <w:t>am ex diebus superioribus intellige</w:t>
      </w:r>
      <w:r w:rsidRPr="00B779A9">
        <w:rPr>
          <w:lang w:val="pt-PT"/>
        </w:rPr>
        <w:t>s</w:t>
      </w:r>
      <w:r>
        <w:rPr>
          <w:lang w:val="la-Latn"/>
        </w:rPr>
        <w:t>.</w:t>
      </w:r>
    </w:p>
    <w:p w:rsidR="00FC5820" w:rsidRPr="00B779A9" w:rsidRDefault="00FC5820" w:rsidP="00415109">
      <w:pPr>
        <w:pStyle w:val="berschrift1"/>
        <w:rPr>
          <w:lang w:val="pt-PT"/>
        </w:rPr>
      </w:pPr>
      <w:r w:rsidRPr="00736684">
        <w:rPr>
          <w:lang w:val="pt-PT"/>
        </w:rPr>
        <w:t xml:space="preserve">FERIA QUINTA </w:t>
      </w:r>
    </w:p>
    <w:p w:rsidR="00FC5820" w:rsidRPr="00B779A9" w:rsidRDefault="00FC5820" w:rsidP="00415109">
      <w:pPr>
        <w:rPr>
          <w:lang w:val="la-Latn"/>
        </w:rPr>
      </w:pPr>
      <w:r w:rsidRPr="00736684">
        <w:rPr>
          <w:rStyle w:val="Time1"/>
          <w:lang w:val="pt-PT"/>
        </w:rPr>
        <w:t>[Ad matutinum]</w:t>
      </w:r>
      <w:r>
        <w:rPr>
          <w:lang w:val="la-Latn"/>
        </w:rPr>
        <w:t xml:space="preserve"> VS </w:t>
      </w:r>
      <w:r w:rsidRPr="00736684">
        <w:rPr>
          <w:rStyle w:val="Incipit"/>
          <w:lang w:val="pt-PT"/>
        </w:rPr>
        <w:t>Emitte spiritum</w:t>
      </w:r>
      <w:r>
        <w:rPr>
          <w:lang w:val="la-Latn"/>
        </w:rPr>
        <w:t xml:space="preserve">. EV </w:t>
      </w:r>
      <w:r w:rsidRPr="00736684">
        <w:rPr>
          <w:rStyle w:val="Incipit"/>
          <w:lang w:val="pt-PT"/>
        </w:rPr>
        <w:t>Convocatis Iesus duodecim apostolis</w:t>
      </w:r>
      <w:r>
        <w:rPr>
          <w:lang w:val="la-Latn"/>
        </w:rPr>
        <w:t xml:space="preserve">. RP </w:t>
      </w:r>
      <w:r w:rsidRPr="00736684">
        <w:rPr>
          <w:rStyle w:val="Incipit"/>
          <w:lang w:val="la-Latn"/>
        </w:rPr>
        <w:t>Dum complerentur dies</w:t>
      </w:r>
      <w:r>
        <w:rPr>
          <w:lang w:val="la-Latn"/>
        </w:rPr>
        <w:t xml:space="preserve">. RP </w:t>
      </w:r>
      <w:r w:rsidRPr="00736684">
        <w:rPr>
          <w:rStyle w:val="Incipit"/>
          <w:lang w:val="la-Latn"/>
        </w:rPr>
        <w:t>Repleti sunt omnes</w:t>
      </w:r>
      <w:r>
        <w:rPr>
          <w:lang w:val="la-Latn"/>
        </w:rPr>
        <w:t xml:space="preserve">. RP </w:t>
      </w:r>
      <w:r w:rsidR="006554A1" w:rsidRPr="00736684">
        <w:rPr>
          <w:rStyle w:val="Incipit"/>
          <w:lang w:val="la-Latn"/>
        </w:rPr>
        <w:t>Apparuerunt apostoli</w:t>
      </w:r>
      <w:r w:rsidRPr="00736684">
        <w:rPr>
          <w:rStyle w:val="Incipit"/>
          <w:lang w:val="la-Latn"/>
        </w:rPr>
        <w:t>s</w:t>
      </w:r>
      <w:r>
        <w:rPr>
          <w:lang w:val="la-Latn"/>
        </w:rPr>
        <w:t xml:space="preserve">. </w:t>
      </w:r>
      <w:r w:rsidRPr="00B779A9">
        <w:rPr>
          <w:lang w:val="la-Latn"/>
        </w:rPr>
        <w:t xml:space="preserve">[TD] </w:t>
      </w:r>
      <w:r w:rsidRPr="00736684">
        <w:rPr>
          <w:rStyle w:val="Incipit"/>
          <w:lang w:val="la-Latn"/>
        </w:rPr>
        <w:t>Te deum</w:t>
      </w:r>
      <w:r w:rsidR="00E9213D" w:rsidRPr="00736684">
        <w:rPr>
          <w:rStyle w:val="Incipit"/>
          <w:lang w:val="la-Latn"/>
        </w:rPr>
        <w:t xml:space="preserve"> laudamus</w:t>
      </w:r>
      <w:r>
        <w:rPr>
          <w:lang w:val="la-Latn"/>
        </w:rPr>
        <w:t>.</w:t>
      </w:r>
      <w:r w:rsidRPr="00B779A9">
        <w:rPr>
          <w:lang w:val="la-Latn"/>
        </w:rPr>
        <w:t xml:space="preserve"> </w:t>
      </w:r>
      <w:r>
        <w:rPr>
          <w:lang w:val="la-Latn"/>
        </w:rPr>
        <w:t>(3r)</w:t>
      </w:r>
    </w:p>
    <w:p w:rsidR="00FC5820" w:rsidRPr="00B779A9" w:rsidRDefault="00FC5820" w:rsidP="00415109">
      <w:pPr>
        <w:rPr>
          <w:lang w:val="la-Latn"/>
        </w:rPr>
      </w:pPr>
      <w:r w:rsidRPr="00736684">
        <w:rPr>
          <w:rStyle w:val="Time1"/>
          <w:lang w:val="la-Latn"/>
        </w:rPr>
        <w:t>Ad laudes</w:t>
      </w:r>
      <w:r w:rsidRPr="00B779A9">
        <w:rPr>
          <w:lang w:val="la-Latn"/>
        </w:rPr>
        <w:t xml:space="preserve"> </w:t>
      </w:r>
      <w:r>
        <w:rPr>
          <w:lang w:val="la-Latn"/>
        </w:rPr>
        <w:t xml:space="preserve">AB </w:t>
      </w:r>
      <w:r w:rsidRPr="00794880">
        <w:rPr>
          <w:rStyle w:val="Incipit"/>
          <w:lang w:val="la-Latn"/>
        </w:rPr>
        <w:t>Dum</w:t>
      </w:r>
      <w:r w:rsidR="005A362F" w:rsidRPr="005A362F">
        <w:rPr>
          <w:i/>
          <w:lang w:val="la-Latn"/>
        </w:rPr>
        <w:t xml:space="preserve"> </w:t>
      </w:r>
      <w:r w:rsidRPr="00794880">
        <w:rPr>
          <w:rStyle w:val="Incipit"/>
          <w:lang w:val="la-Latn"/>
        </w:rPr>
        <w:t>complerentur</w:t>
      </w:r>
      <w:r w:rsidR="005A362F" w:rsidRPr="005A362F">
        <w:rPr>
          <w:i/>
          <w:lang w:val="la-Latn"/>
        </w:rPr>
        <w:t xml:space="preserve"> </w:t>
      </w:r>
      <w:r w:rsidRPr="00794880">
        <w:rPr>
          <w:rStyle w:val="Incipit"/>
          <w:lang w:val="la-Latn"/>
        </w:rPr>
        <w:t>dies</w:t>
      </w:r>
      <w:r>
        <w:rPr>
          <w:lang w:val="la-Latn"/>
        </w:rPr>
        <w:t xml:space="preserve"> cetera per se nota sunt.</w:t>
      </w:r>
    </w:p>
    <w:p w:rsidR="00FC5820" w:rsidRDefault="00FC5820" w:rsidP="00415109">
      <w:pPr>
        <w:rPr>
          <w:lang w:val="en-US"/>
        </w:rPr>
      </w:pPr>
      <w:r w:rsidRPr="00736684">
        <w:rPr>
          <w:rStyle w:val="Time1"/>
          <w:lang w:val="en-US"/>
        </w:rPr>
        <w:t>Ad horas</w:t>
      </w:r>
      <w:r>
        <w:rPr>
          <w:lang w:val="la-Latn"/>
        </w:rPr>
        <w:t xml:space="preserve"> AN </w:t>
      </w:r>
      <w:r w:rsidRPr="00794880">
        <w:rPr>
          <w:rStyle w:val="Incipit"/>
          <w:lang w:val="en-US"/>
        </w:rPr>
        <w:t>Veni</w:t>
      </w:r>
      <w:r w:rsidR="005A362F" w:rsidRPr="005A362F">
        <w:rPr>
          <w:i/>
          <w:lang w:val="en-US"/>
        </w:rPr>
        <w:t xml:space="preserve"> </w:t>
      </w:r>
      <w:r w:rsidRPr="00794880">
        <w:rPr>
          <w:rStyle w:val="Incipit"/>
          <w:lang w:val="en-US"/>
        </w:rPr>
        <w:t>sancte</w:t>
      </w:r>
      <w:r>
        <w:rPr>
          <w:lang w:val="la-Latn"/>
        </w:rPr>
        <w:t xml:space="preserve"> ut supra.</w:t>
      </w:r>
    </w:p>
    <w:p w:rsidR="00FC5820" w:rsidRPr="00B779A9" w:rsidRDefault="00FC5820" w:rsidP="00415109">
      <w:pPr>
        <w:rPr>
          <w:lang w:val="la-Latn"/>
        </w:rPr>
      </w:pPr>
      <w:r w:rsidRPr="00736684">
        <w:rPr>
          <w:rStyle w:val="Time1"/>
          <w:lang w:val="it-IT"/>
        </w:rPr>
        <w:t>Ad missam</w:t>
      </w:r>
      <w:r w:rsidRPr="00B779A9">
        <w:rPr>
          <w:lang w:val="it-IT"/>
        </w:rPr>
        <w:t xml:space="preserve"> </w:t>
      </w:r>
      <w:r>
        <w:rPr>
          <w:lang w:val="la-Latn"/>
        </w:rPr>
        <w:t xml:space="preserve">IN </w:t>
      </w:r>
      <w:r w:rsidRPr="00736684">
        <w:rPr>
          <w:rStyle w:val="Incipit"/>
          <w:lang w:val="it-IT"/>
        </w:rPr>
        <w:t>Spiritus domini</w:t>
      </w:r>
      <w:r>
        <w:rPr>
          <w:lang w:val="la-Latn"/>
        </w:rPr>
        <w:t xml:space="preserve">. </w:t>
      </w:r>
      <w:r w:rsidRPr="00B779A9">
        <w:rPr>
          <w:lang w:val="la-Latn"/>
        </w:rPr>
        <w:t>[</w:t>
      </w:r>
      <w:r w:rsidRPr="00851330">
        <w:rPr>
          <w:lang w:val="la-Latn"/>
        </w:rPr>
        <w:t>KY</w:t>
      </w:r>
      <w:r w:rsidRPr="00B779A9">
        <w:rPr>
          <w:lang w:val="la-Latn"/>
        </w:rPr>
        <w:t xml:space="preserve">] </w:t>
      </w:r>
      <w:r w:rsidRPr="00736684">
        <w:rPr>
          <w:rStyle w:val="Incipit"/>
          <w:lang w:val="la-Latn"/>
        </w:rPr>
        <w:t>Kyrie</w:t>
      </w:r>
      <w:r w:rsidRPr="00B779A9">
        <w:rPr>
          <w:lang w:val="la-Latn"/>
        </w:rPr>
        <w:t xml:space="preserve"> a</w:t>
      </w:r>
      <w:r w:rsidRPr="00D32B4C">
        <w:rPr>
          <w:lang w:val="la-Latn"/>
        </w:rPr>
        <w:t>ngelicum.</w:t>
      </w:r>
      <w:r>
        <w:rPr>
          <w:lang w:val="la-Latn"/>
        </w:rPr>
        <w:t xml:space="preserve"> Primum AL</w:t>
      </w:r>
      <w:r w:rsidRPr="00B779A9">
        <w:rPr>
          <w:lang w:val="la-Latn"/>
        </w:rPr>
        <w:t>V</w:t>
      </w:r>
      <w:r>
        <w:rPr>
          <w:lang w:val="la-Latn"/>
        </w:rPr>
        <w:t xml:space="preserve"> </w:t>
      </w:r>
      <w:r w:rsidRPr="00736684">
        <w:rPr>
          <w:rStyle w:val="Incipit"/>
          <w:lang w:val="la-Latn"/>
        </w:rPr>
        <w:t>Emitte spiritum</w:t>
      </w:r>
      <w:r>
        <w:rPr>
          <w:lang w:val="la-Latn"/>
        </w:rPr>
        <w:t>. Secundum AL</w:t>
      </w:r>
      <w:r w:rsidRPr="00B779A9">
        <w:rPr>
          <w:lang w:val="la-Latn"/>
        </w:rPr>
        <w:t>V</w:t>
      </w:r>
      <w:r>
        <w:rPr>
          <w:lang w:val="la-Latn"/>
        </w:rPr>
        <w:t xml:space="preserve"> </w:t>
      </w:r>
      <w:r w:rsidRPr="00736684">
        <w:rPr>
          <w:rStyle w:val="Incipit"/>
          <w:lang w:val="la-Latn"/>
        </w:rPr>
        <w:t>Veni sancte spiritus</w:t>
      </w:r>
      <w:r>
        <w:rPr>
          <w:lang w:val="la-Latn"/>
        </w:rPr>
        <w:t xml:space="preserve">. SE </w:t>
      </w:r>
      <w:r w:rsidRPr="00736684">
        <w:rPr>
          <w:rStyle w:val="Incipit"/>
          <w:lang w:val="la-Latn"/>
        </w:rPr>
        <w:t>Veni sancte spiritus</w:t>
      </w:r>
      <w:r>
        <w:rPr>
          <w:lang w:val="la-Latn"/>
        </w:rPr>
        <w:t xml:space="preserve">. OF </w:t>
      </w:r>
      <w:r w:rsidRPr="00736684">
        <w:rPr>
          <w:rStyle w:val="Incipit"/>
          <w:lang w:val="la-Latn"/>
        </w:rPr>
        <w:t>Confirma hoc deus</w:t>
      </w:r>
      <w:r>
        <w:rPr>
          <w:lang w:val="la-Latn"/>
        </w:rPr>
        <w:t xml:space="preserve">. </w:t>
      </w:r>
      <w:r w:rsidRPr="00B779A9">
        <w:rPr>
          <w:lang w:val="la-Latn"/>
        </w:rPr>
        <w:t>[</w:t>
      </w:r>
      <w:r w:rsidRPr="00727088">
        <w:rPr>
          <w:lang w:val="la-Latn"/>
        </w:rPr>
        <w:t>SA</w:t>
      </w:r>
      <w:r w:rsidRPr="00B779A9">
        <w:rPr>
          <w:lang w:val="la-Latn"/>
        </w:rPr>
        <w:t xml:space="preserve">] </w:t>
      </w:r>
      <w:r w:rsidRPr="00736684">
        <w:rPr>
          <w:rStyle w:val="Incipit"/>
          <w:lang w:val="la-Latn"/>
        </w:rPr>
        <w:t>Sanctus</w:t>
      </w:r>
      <w:r w:rsidRPr="00727088">
        <w:rPr>
          <w:lang w:val="la-Latn"/>
        </w:rPr>
        <w:t xml:space="preserve"> festivale</w:t>
      </w:r>
      <w:r w:rsidRPr="00D32B4C">
        <w:rPr>
          <w:lang w:val="la-Latn"/>
        </w:rPr>
        <w:t>.</w:t>
      </w:r>
      <w:r>
        <w:rPr>
          <w:lang w:val="la-Latn"/>
        </w:rPr>
        <w:t xml:space="preserve"> CO </w:t>
      </w:r>
      <w:r w:rsidRPr="00736684">
        <w:rPr>
          <w:rStyle w:val="Incipit"/>
          <w:lang w:val="la-Latn"/>
        </w:rPr>
        <w:t>Factus est repente</w:t>
      </w:r>
      <w:r>
        <w:rPr>
          <w:lang w:val="la-Latn"/>
        </w:rPr>
        <w:t>.</w:t>
      </w:r>
    </w:p>
    <w:p w:rsidR="00FC5820" w:rsidRPr="00B779A9" w:rsidRDefault="00FC5820" w:rsidP="00415109">
      <w:pPr>
        <w:rPr>
          <w:lang w:val="la-Latn"/>
        </w:rPr>
      </w:pPr>
      <w:r w:rsidRPr="00736684">
        <w:rPr>
          <w:rStyle w:val="Time1"/>
          <w:lang w:val="la-Latn"/>
        </w:rPr>
        <w:t>Ad secundas vesperas</w:t>
      </w:r>
      <w:r w:rsidRPr="00B779A9">
        <w:rPr>
          <w:lang w:val="la-Latn"/>
        </w:rPr>
        <w:t xml:space="preserve"> </w:t>
      </w:r>
      <w:r>
        <w:rPr>
          <w:lang w:val="la-Latn"/>
        </w:rPr>
        <w:t xml:space="preserve">AM </w:t>
      </w:r>
      <w:r w:rsidR="006554A1" w:rsidRPr="00736684">
        <w:rPr>
          <w:rStyle w:val="Incipit"/>
          <w:lang w:val="la-Latn"/>
        </w:rPr>
        <w:t>Apparuerunt</w:t>
      </w:r>
      <w:r w:rsidR="005A362F" w:rsidRPr="00736684">
        <w:rPr>
          <w:rStyle w:val="Incipit"/>
          <w:lang w:val="la-Latn"/>
        </w:rPr>
        <w:t xml:space="preserve"> </w:t>
      </w:r>
      <w:r w:rsidR="00E9213D" w:rsidRPr="00736684">
        <w:rPr>
          <w:rStyle w:val="Incipit"/>
          <w:lang w:val="la-Latn"/>
        </w:rPr>
        <w:t>|</w:t>
      </w:r>
      <w:r w:rsidR="00E9213D" w:rsidRPr="00794880">
        <w:rPr>
          <w:rStyle w:val="Incipit"/>
          <w:lang w:val="la-Latn"/>
        </w:rPr>
        <w:t>apostoli::</w:t>
      </w:r>
      <w:r w:rsidR="006554A1" w:rsidRPr="00794880">
        <w:rPr>
          <w:rStyle w:val="Incipit"/>
          <w:lang w:val="la-Latn"/>
        </w:rPr>
        <w:t>apostoli</w:t>
      </w:r>
      <w:r w:rsidRPr="00794880">
        <w:rPr>
          <w:rStyle w:val="Incipit"/>
          <w:lang w:val="la-Latn"/>
        </w:rPr>
        <w:t>s</w:t>
      </w:r>
      <w:r w:rsidR="00E9213D" w:rsidRPr="00794880">
        <w:rPr>
          <w:rStyle w:val="Incipit"/>
          <w:lang w:val="la-Latn"/>
        </w:rPr>
        <w:t>|</w:t>
      </w:r>
      <w:r>
        <w:rPr>
          <w:lang w:val="la-Latn"/>
        </w:rPr>
        <w:t xml:space="preserve">. </w:t>
      </w:r>
      <w:r w:rsidRPr="00B779A9">
        <w:rPr>
          <w:lang w:val="la-Latn"/>
        </w:rPr>
        <w:t>[</w:t>
      </w:r>
      <w:r w:rsidRPr="002A055E">
        <w:rPr>
          <w:lang w:val="la-Latn"/>
        </w:rPr>
        <w:t>BD</w:t>
      </w:r>
      <w:r w:rsidRPr="00B779A9">
        <w:rPr>
          <w:lang w:val="la-Latn"/>
        </w:rPr>
        <w:t>]</w:t>
      </w:r>
      <w:r w:rsidRPr="002A055E">
        <w:rPr>
          <w:lang w:val="la-Latn"/>
        </w:rPr>
        <w:t xml:space="preserve"> </w:t>
      </w:r>
      <w:r w:rsidRPr="00794880">
        <w:rPr>
          <w:rStyle w:val="Incipit"/>
          <w:lang w:val="la-Latn"/>
        </w:rPr>
        <w:t>Benedicamus</w:t>
      </w:r>
      <w:r w:rsidRPr="00B779A9">
        <w:rPr>
          <w:lang w:val="la-Latn"/>
        </w:rPr>
        <w:t xml:space="preserve"> c</w:t>
      </w:r>
      <w:r w:rsidRPr="002A055E">
        <w:rPr>
          <w:lang w:val="la-Latn"/>
        </w:rPr>
        <w:t>um quinque alleluia.</w:t>
      </w:r>
    </w:p>
    <w:p w:rsidR="00FC5820" w:rsidRDefault="00FC5820" w:rsidP="00415109">
      <w:pPr>
        <w:rPr>
          <w:lang w:val="de-DE"/>
        </w:rPr>
      </w:pPr>
      <w:r w:rsidRPr="00C61995">
        <w:rPr>
          <w:rStyle w:val="Time1"/>
        </w:rPr>
        <w:t>Completorium</w:t>
      </w:r>
      <w:r w:rsidRPr="00221B6D">
        <w:t xml:space="preserve"> </w:t>
      </w:r>
      <w:r>
        <w:rPr>
          <w:lang w:val="la-Latn"/>
        </w:rPr>
        <w:t>ut supra in die sancto.</w:t>
      </w:r>
    </w:p>
    <w:p w:rsidR="00C61995" w:rsidRPr="00736684" w:rsidRDefault="00C61995" w:rsidP="00415109">
      <w:pPr>
        <w:pStyle w:val="berschrift1"/>
        <w:rPr>
          <w:lang w:val="pt-PT"/>
        </w:rPr>
      </w:pPr>
      <w:r w:rsidRPr="00736684">
        <w:rPr>
          <w:lang w:val="pt-PT"/>
        </w:rPr>
        <w:lastRenderedPageBreak/>
        <w:t>FERIA SEXTA</w:t>
      </w:r>
    </w:p>
    <w:p w:rsidR="00FC5820" w:rsidRPr="00B779A9" w:rsidRDefault="00AD01D2" w:rsidP="00415109">
      <w:pPr>
        <w:rPr>
          <w:lang w:val="la-Latn"/>
        </w:rPr>
      </w:pPr>
      <w:r w:rsidRPr="00736684">
        <w:rPr>
          <w:rStyle w:val="Time1"/>
          <w:lang w:val="pt-PT"/>
        </w:rPr>
        <w:t>Ad matutin</w:t>
      </w:r>
      <w:r w:rsidR="00FC5820" w:rsidRPr="00736684">
        <w:rPr>
          <w:rStyle w:val="Time1"/>
          <w:lang w:val="pt-PT"/>
        </w:rPr>
        <w:t>as</w:t>
      </w:r>
      <w:r w:rsidR="00FC5820" w:rsidRPr="00736684">
        <w:rPr>
          <w:lang w:val="pt-PT"/>
        </w:rPr>
        <w:t xml:space="preserve"> </w:t>
      </w:r>
      <w:r w:rsidR="00FC5820">
        <w:rPr>
          <w:lang w:val="la-Latn"/>
        </w:rPr>
        <w:t xml:space="preserve">VS </w:t>
      </w:r>
      <w:r w:rsidR="00FC5820" w:rsidRPr="00736684">
        <w:rPr>
          <w:rStyle w:val="Incipit"/>
          <w:lang w:val="pt-PT"/>
        </w:rPr>
        <w:t>Spiritus domini replevit orbem terrarum alleluia</w:t>
      </w:r>
      <w:r w:rsidR="00FC5820">
        <w:rPr>
          <w:lang w:val="la-Latn"/>
        </w:rPr>
        <w:t xml:space="preserve">. EV </w:t>
      </w:r>
      <w:r w:rsidR="00FC5820" w:rsidRPr="00736684">
        <w:rPr>
          <w:rStyle w:val="Incipit"/>
          <w:lang w:val="la-Latn"/>
        </w:rPr>
        <w:t>Factum est in una dierum et Iesus sedebat docens</w:t>
      </w:r>
      <w:r w:rsidR="00FC5820">
        <w:rPr>
          <w:lang w:val="la-Latn"/>
        </w:rPr>
        <w:t xml:space="preserve">. RP </w:t>
      </w:r>
      <w:r w:rsidR="00FC5820" w:rsidRPr="00736684">
        <w:rPr>
          <w:rStyle w:val="Incipit"/>
          <w:lang w:val="la-Latn"/>
        </w:rPr>
        <w:t>Iam non dicam vos</w:t>
      </w:r>
      <w:r w:rsidR="00FC5820">
        <w:rPr>
          <w:lang w:val="la-Latn"/>
        </w:rPr>
        <w:t xml:space="preserve">. RP </w:t>
      </w:r>
      <w:r w:rsidR="00FC5820" w:rsidRPr="00736684">
        <w:rPr>
          <w:rStyle w:val="Incipit"/>
          <w:lang w:val="la-Latn"/>
        </w:rPr>
        <w:t>Factus est repente</w:t>
      </w:r>
      <w:r w:rsidR="00FC5820">
        <w:rPr>
          <w:lang w:val="la-Latn"/>
        </w:rPr>
        <w:t xml:space="preserve">. RP </w:t>
      </w:r>
      <w:r w:rsidR="00FC5820" w:rsidRPr="00736684">
        <w:rPr>
          <w:rStyle w:val="Incipit"/>
          <w:lang w:val="la-Latn"/>
        </w:rPr>
        <w:t>Disciplinam et sapientiam</w:t>
      </w:r>
      <w:r w:rsidR="00FC5820">
        <w:rPr>
          <w:lang w:val="la-Latn"/>
        </w:rPr>
        <w:t xml:space="preserve">. </w:t>
      </w:r>
      <w:r w:rsidR="00FC5820" w:rsidRPr="00B779A9">
        <w:rPr>
          <w:lang w:val="la-Latn"/>
        </w:rPr>
        <w:t xml:space="preserve">[TD] </w:t>
      </w:r>
      <w:r w:rsidR="00FC5820" w:rsidRPr="00736684">
        <w:rPr>
          <w:rStyle w:val="Incipit"/>
          <w:lang w:val="la-Latn"/>
        </w:rPr>
        <w:t>Te deum</w:t>
      </w:r>
      <w:r w:rsidR="00E9213D" w:rsidRPr="00736684">
        <w:rPr>
          <w:rStyle w:val="Incipit"/>
          <w:lang w:val="la-Latn"/>
        </w:rPr>
        <w:t xml:space="preserve"> laudamus</w:t>
      </w:r>
      <w:r w:rsidR="00FC5820">
        <w:rPr>
          <w:lang w:val="la-Latn"/>
        </w:rPr>
        <w:t>.</w:t>
      </w:r>
    </w:p>
    <w:p w:rsidR="00FC5820" w:rsidRPr="00B779A9" w:rsidRDefault="00903809" w:rsidP="00415109">
      <w:pPr>
        <w:rPr>
          <w:lang w:val="la-Latn"/>
        </w:rPr>
      </w:pPr>
      <w:r w:rsidRPr="00736684">
        <w:rPr>
          <w:rStyle w:val="Time1"/>
          <w:lang w:val="la-Latn"/>
        </w:rPr>
        <w:t>L</w:t>
      </w:r>
      <w:r w:rsidR="00FC5820" w:rsidRPr="00736684">
        <w:rPr>
          <w:rStyle w:val="Time1"/>
          <w:lang w:val="la-Latn"/>
        </w:rPr>
        <w:t>audes</w:t>
      </w:r>
      <w:r w:rsidR="00FC5820">
        <w:rPr>
          <w:lang w:val="la-Latn"/>
        </w:rPr>
        <w:t xml:space="preserve"> [</w:t>
      </w:r>
      <w:r w:rsidR="00FC5820" w:rsidRPr="00B779A9">
        <w:rPr>
          <w:lang w:val="la-Latn"/>
        </w:rPr>
        <w:t>AN</w:t>
      </w:r>
      <w:r w:rsidR="00FC5820">
        <w:rPr>
          <w:lang w:val="la-Latn"/>
        </w:rPr>
        <w:t xml:space="preserve">] </w:t>
      </w:r>
      <w:r w:rsidR="00FC5820" w:rsidRPr="00794880">
        <w:rPr>
          <w:rStyle w:val="Incipit"/>
          <w:lang w:val="la-Latn"/>
        </w:rPr>
        <w:t>Dum</w:t>
      </w:r>
      <w:r w:rsidR="005A362F" w:rsidRPr="005A362F">
        <w:rPr>
          <w:lang w:val="la-Latn"/>
        </w:rPr>
        <w:t xml:space="preserve"> </w:t>
      </w:r>
      <w:r w:rsidR="00FC5820" w:rsidRPr="00794880">
        <w:rPr>
          <w:rStyle w:val="Incipit"/>
          <w:lang w:val="la-Latn"/>
        </w:rPr>
        <w:t>complerentur</w:t>
      </w:r>
      <w:r w:rsidR="00FC5820">
        <w:rPr>
          <w:lang w:val="la-Latn"/>
        </w:rPr>
        <w:t xml:space="preserve"> cum reliquis</w:t>
      </w:r>
      <w:r w:rsidR="00FC5820" w:rsidRPr="00B779A9">
        <w:rPr>
          <w:lang w:val="la-Latn"/>
        </w:rPr>
        <w:t>.</w:t>
      </w:r>
      <w:r w:rsidR="00FC5820">
        <w:rPr>
          <w:lang w:val="la-Latn"/>
        </w:rPr>
        <w:t xml:space="preserve"> VS </w:t>
      </w:r>
      <w:r w:rsidR="00FC5820" w:rsidRPr="00794880">
        <w:rPr>
          <w:rStyle w:val="Incipit"/>
          <w:lang w:val="la-Latn"/>
        </w:rPr>
        <w:t>Repleti</w:t>
      </w:r>
      <w:r w:rsidR="005A362F" w:rsidRPr="005A362F">
        <w:rPr>
          <w:lang w:val="la-Latn"/>
        </w:rPr>
        <w:t xml:space="preserve"> </w:t>
      </w:r>
      <w:r w:rsidR="00FC5820" w:rsidRPr="00794880">
        <w:rPr>
          <w:rStyle w:val="Incipit"/>
          <w:lang w:val="la-Latn"/>
        </w:rPr>
        <w:t>sunt</w:t>
      </w:r>
      <w:r w:rsidR="00FC5820">
        <w:rPr>
          <w:lang w:val="la-Latn"/>
        </w:rPr>
        <w:t xml:space="preserve">. AB </w:t>
      </w:r>
      <w:r w:rsidR="00FC5820" w:rsidRPr="00794880">
        <w:rPr>
          <w:rStyle w:val="Incipit"/>
          <w:lang w:val="la-Latn"/>
        </w:rPr>
        <w:t>Hi</w:t>
      </w:r>
      <w:r w:rsidR="005A362F" w:rsidRPr="005A362F">
        <w:rPr>
          <w:lang w:val="la-Latn"/>
        </w:rPr>
        <w:t xml:space="preserve"> </w:t>
      </w:r>
      <w:r w:rsidR="00FC5820" w:rsidRPr="00794880">
        <w:rPr>
          <w:rStyle w:val="Incipit"/>
          <w:lang w:val="la-Latn"/>
        </w:rPr>
        <w:t>qui</w:t>
      </w:r>
      <w:r w:rsidR="005A362F" w:rsidRPr="005A362F">
        <w:rPr>
          <w:lang w:val="la-Latn"/>
        </w:rPr>
        <w:t xml:space="preserve"> </w:t>
      </w:r>
      <w:r w:rsidR="00FC5820" w:rsidRPr="00794880">
        <w:rPr>
          <w:rStyle w:val="Incipit"/>
          <w:lang w:val="la-Latn"/>
        </w:rPr>
        <w:t>linguis</w:t>
      </w:r>
      <w:r w:rsidR="005A362F" w:rsidRPr="005A362F">
        <w:rPr>
          <w:lang w:val="la-Latn"/>
        </w:rPr>
        <w:t xml:space="preserve"> </w:t>
      </w:r>
      <w:r w:rsidR="00FC5820" w:rsidRPr="00794880">
        <w:rPr>
          <w:rStyle w:val="Incipit"/>
          <w:lang w:val="la-Latn"/>
        </w:rPr>
        <w:t>loquuntur</w:t>
      </w:r>
      <w:r w:rsidR="005A362F" w:rsidRPr="005A362F">
        <w:rPr>
          <w:lang w:val="la-Latn"/>
        </w:rPr>
        <w:t xml:space="preserve"> </w:t>
      </w:r>
      <w:r w:rsidR="00FC5820" w:rsidRPr="00794880">
        <w:rPr>
          <w:rStyle w:val="Incipit"/>
          <w:lang w:val="la-Latn"/>
        </w:rPr>
        <w:t>novis</w:t>
      </w:r>
      <w:r w:rsidR="00FC5820">
        <w:rPr>
          <w:lang w:val="la-Latn"/>
        </w:rPr>
        <w:t xml:space="preserve">. </w:t>
      </w:r>
      <w:r w:rsidR="00FC5820" w:rsidRPr="00B779A9">
        <w:rPr>
          <w:lang w:val="la-Latn"/>
        </w:rPr>
        <w:t>[</w:t>
      </w:r>
      <w:r w:rsidR="00FC5820" w:rsidRPr="002A055E">
        <w:rPr>
          <w:lang w:val="la-Latn"/>
        </w:rPr>
        <w:t>BD</w:t>
      </w:r>
      <w:r w:rsidR="00FC5820" w:rsidRPr="00B779A9">
        <w:rPr>
          <w:lang w:val="la-Latn"/>
        </w:rPr>
        <w:t>]</w:t>
      </w:r>
      <w:r w:rsidR="00FC5820" w:rsidRPr="002A055E">
        <w:rPr>
          <w:lang w:val="la-Latn"/>
        </w:rPr>
        <w:t xml:space="preserve"> </w:t>
      </w:r>
      <w:r w:rsidR="00FC5820" w:rsidRPr="00794880">
        <w:rPr>
          <w:rStyle w:val="Incipit"/>
          <w:lang w:val="la-Latn"/>
        </w:rPr>
        <w:t>Benedicamus</w:t>
      </w:r>
      <w:r w:rsidR="00FC5820" w:rsidRPr="00B779A9">
        <w:rPr>
          <w:lang w:val="la-Latn"/>
        </w:rPr>
        <w:t xml:space="preserve"> c</w:t>
      </w:r>
      <w:r w:rsidR="00FC5820" w:rsidRPr="002A055E">
        <w:rPr>
          <w:lang w:val="la-Latn"/>
        </w:rPr>
        <w:t>um quinque alleluia.</w:t>
      </w:r>
    </w:p>
    <w:p w:rsidR="00FC5820" w:rsidRPr="00A07621" w:rsidRDefault="00CF72DF" w:rsidP="00415109">
      <w:pPr>
        <w:rPr>
          <w:lang w:val="hu-HU"/>
        </w:rPr>
      </w:pPr>
      <w:r w:rsidRPr="00185B52">
        <w:rPr>
          <w:rStyle w:val="Time1"/>
          <w:lang w:val="la-Latn"/>
        </w:rPr>
        <w:t>[Ad processionem]</w:t>
      </w:r>
      <w:r w:rsidRPr="004518BD">
        <w:rPr>
          <w:lang w:val="la-Latn"/>
        </w:rPr>
        <w:t xml:space="preserve"> </w:t>
      </w:r>
      <w:r w:rsidR="00FC5820">
        <w:rPr>
          <w:lang w:val="la-Latn"/>
        </w:rPr>
        <w:t>Hac die</w:t>
      </w:r>
      <w:r w:rsidR="00F500BA" w:rsidRPr="00736684">
        <w:rPr>
          <w:lang w:val="la-Latn"/>
        </w:rPr>
        <w:t xml:space="preserve"> </w:t>
      </w:r>
      <w:r w:rsidR="00F500BA" w:rsidRPr="004518BD">
        <w:rPr>
          <w:lang w:val="la-Latn"/>
        </w:rPr>
        <w:t>post sextam</w:t>
      </w:r>
      <w:r w:rsidR="00FC5820" w:rsidRPr="004518BD">
        <w:rPr>
          <w:lang w:val="la-Latn"/>
        </w:rPr>
        <w:t xml:space="preserve"> </w:t>
      </w:r>
      <w:r w:rsidR="00FC5820">
        <w:rPr>
          <w:lang w:val="la-Latn"/>
        </w:rPr>
        <w:t>cum processione itur</w:t>
      </w:r>
      <w:r w:rsidR="00CB4526" w:rsidRPr="00736684">
        <w:rPr>
          <w:lang w:val="la-Latn"/>
        </w:rPr>
        <w:t xml:space="preserve"> ad </w:t>
      </w:r>
      <w:r w:rsidR="00FC5820" w:rsidRPr="00736684">
        <w:rPr>
          <w:rStyle w:val="Ort"/>
          <w:lang w:val="la-Latn"/>
        </w:rPr>
        <w:t>templum parochiale</w:t>
      </w:r>
      <w:r w:rsidR="00FC5820">
        <w:rPr>
          <w:lang w:val="la-Latn"/>
        </w:rPr>
        <w:t xml:space="preserve"> et cantetur </w:t>
      </w:r>
      <w:r w:rsidR="00FC5820" w:rsidRPr="004518BD">
        <w:rPr>
          <w:lang w:val="la-Latn"/>
        </w:rPr>
        <w:t>ante processionem</w:t>
      </w:r>
      <w:r w:rsidR="00FC5820">
        <w:rPr>
          <w:lang w:val="la-Latn"/>
        </w:rPr>
        <w:t xml:space="preserve"> </w:t>
      </w:r>
      <w:r w:rsidR="00E9213D">
        <w:rPr>
          <w:lang w:val="la-Latn"/>
        </w:rPr>
        <w:t>[</w:t>
      </w:r>
      <w:r w:rsidR="00FC5820">
        <w:rPr>
          <w:lang w:val="la-Latn"/>
        </w:rPr>
        <w:t>A</w:t>
      </w:r>
      <w:r w:rsidR="00FC5820" w:rsidRPr="00B779A9">
        <w:rPr>
          <w:lang w:val="la-Latn"/>
        </w:rPr>
        <w:t>P</w:t>
      </w:r>
      <w:r w:rsidR="00E9213D" w:rsidRPr="00B779A9">
        <w:rPr>
          <w:lang w:val="la-Latn"/>
        </w:rPr>
        <w:t>]</w:t>
      </w:r>
      <w:r w:rsidR="00FC5820">
        <w:rPr>
          <w:lang w:val="la-Latn"/>
        </w:rPr>
        <w:t xml:space="preserve"> </w:t>
      </w:r>
      <w:r w:rsidR="00903809" w:rsidRPr="00736684">
        <w:rPr>
          <w:rStyle w:val="Incipit"/>
          <w:lang w:val="la-Latn"/>
        </w:rPr>
        <w:t>%D::</w:t>
      </w:r>
      <w:r w:rsidR="00723948" w:rsidRPr="00736684">
        <w:rPr>
          <w:rStyle w:val="Incipit"/>
          <w:lang w:val="la-Latn"/>
        </w:rPr>
        <w:t>Exurge</w:t>
      </w:r>
      <w:r w:rsidR="00903809" w:rsidRPr="00736684">
        <w:rPr>
          <w:rStyle w:val="Incipit"/>
          <w:lang w:val="la-Latn"/>
        </w:rPr>
        <w:t>%</w:t>
      </w:r>
      <w:r w:rsidR="005A362F" w:rsidRPr="00736684">
        <w:rPr>
          <w:rStyle w:val="Incipit"/>
          <w:lang w:val="la-Latn"/>
        </w:rPr>
        <w:t xml:space="preserve"> </w:t>
      </w:r>
      <w:r w:rsidR="00FC5820" w:rsidRPr="00736684">
        <w:rPr>
          <w:rStyle w:val="Incipit"/>
          <w:lang w:val="la-Latn"/>
        </w:rPr>
        <w:t>Exaudi</w:t>
      </w:r>
      <w:r w:rsidR="005A362F" w:rsidRPr="00736684">
        <w:rPr>
          <w:rStyle w:val="Incipit"/>
          <w:lang w:val="la-Latn"/>
        </w:rPr>
        <w:t xml:space="preserve"> </w:t>
      </w:r>
      <w:r w:rsidR="00FC5820" w:rsidRPr="00736684">
        <w:rPr>
          <w:rStyle w:val="Incipit"/>
          <w:lang w:val="la-Latn"/>
        </w:rPr>
        <w:t>nos</w:t>
      </w:r>
      <w:r w:rsidR="005A362F" w:rsidRPr="00736684">
        <w:rPr>
          <w:rStyle w:val="Incipit"/>
          <w:lang w:val="la-Latn"/>
        </w:rPr>
        <w:t xml:space="preserve"> </w:t>
      </w:r>
      <w:r w:rsidR="00FC5820" w:rsidRPr="00736684">
        <w:rPr>
          <w:rStyle w:val="Incipit"/>
          <w:lang w:val="la-Latn"/>
        </w:rPr>
        <w:t>domine</w:t>
      </w:r>
      <w:r w:rsidR="00723948" w:rsidRPr="004518BD">
        <w:rPr>
          <w:lang w:val="la-Latn"/>
        </w:rPr>
        <w:t>.</w:t>
      </w:r>
      <w:r w:rsidR="00723948">
        <w:rPr>
          <w:lang w:val="la-Latn"/>
        </w:rPr>
        <w:t xml:space="preserve"> </w:t>
      </w:r>
      <w:r w:rsidR="00FC5820">
        <w:rPr>
          <w:lang w:val="la-Latn"/>
        </w:rPr>
        <w:t>Postmodum in exitu R</w:t>
      </w:r>
      <w:r w:rsidR="00FC5820" w:rsidRPr="00B779A9">
        <w:rPr>
          <w:lang w:val="la-Latn"/>
        </w:rPr>
        <w:t>PP</w:t>
      </w:r>
      <w:r w:rsidR="00FC5820">
        <w:rPr>
          <w:lang w:val="la-Latn"/>
        </w:rPr>
        <w:t xml:space="preserve"> </w:t>
      </w:r>
      <w:r w:rsidR="00FC5820" w:rsidRPr="00794880">
        <w:rPr>
          <w:rStyle w:val="Incipit"/>
          <w:lang w:val="la-Latn"/>
        </w:rPr>
        <w:t>Salvator</w:t>
      </w:r>
      <w:r w:rsidR="005A362F" w:rsidRPr="005A362F">
        <w:rPr>
          <w:i/>
          <w:lang w:val="la-Latn"/>
        </w:rPr>
        <w:t xml:space="preserve"> </w:t>
      </w:r>
      <w:r w:rsidR="00FC5820" w:rsidRPr="00794880">
        <w:rPr>
          <w:rStyle w:val="Incipit"/>
          <w:lang w:val="la-Latn"/>
        </w:rPr>
        <w:t>mundi</w:t>
      </w:r>
      <w:r w:rsidR="00FC5820">
        <w:rPr>
          <w:lang w:val="la-Latn"/>
        </w:rPr>
        <w:t xml:space="preserve">. Finito hoc </w:t>
      </w:r>
      <w:r w:rsidR="00FC5820" w:rsidRPr="00B779A9">
        <w:rPr>
          <w:color w:val="000000"/>
          <w:lang w:val="la-Latn"/>
        </w:rPr>
        <w:t>RPP</w:t>
      </w:r>
      <w:r w:rsidR="00FC5820">
        <w:rPr>
          <w:color w:val="000000"/>
          <w:lang w:val="la-Latn"/>
        </w:rPr>
        <w:t xml:space="preserve"> </w:t>
      </w:r>
      <w:r w:rsidR="00FC5820" w:rsidRPr="00736684">
        <w:rPr>
          <w:rStyle w:val="Incipit"/>
          <w:lang w:val="la-Latn"/>
        </w:rPr>
        <w:t>Te</w:t>
      </w:r>
      <w:r w:rsidR="005A362F" w:rsidRPr="00736684">
        <w:rPr>
          <w:rStyle w:val="Incipit"/>
          <w:lang w:val="la-Latn"/>
        </w:rPr>
        <w:t xml:space="preserve"> </w:t>
      </w:r>
      <w:r w:rsidR="00FC5820" w:rsidRPr="00736684">
        <w:rPr>
          <w:rStyle w:val="Incipit"/>
          <w:lang w:val="la-Latn"/>
        </w:rPr>
        <w:t>sanctum</w:t>
      </w:r>
      <w:r w:rsidR="005A362F" w:rsidRPr="00736684">
        <w:rPr>
          <w:rStyle w:val="Incipit"/>
          <w:lang w:val="la-Latn"/>
        </w:rPr>
        <w:t xml:space="preserve"> </w:t>
      </w:r>
      <w:r w:rsidR="00FC5820" w:rsidRPr="00736684">
        <w:rPr>
          <w:rStyle w:val="Incipit"/>
          <w:lang w:val="la-Latn"/>
        </w:rPr>
        <w:t>dominum</w:t>
      </w:r>
      <w:r w:rsidR="00FC5820">
        <w:rPr>
          <w:lang w:val="la-Latn"/>
        </w:rPr>
        <w:t xml:space="preserve"> </w:t>
      </w:r>
      <w:r w:rsidR="00CB4526" w:rsidRPr="00736684">
        <w:rPr>
          <w:lang w:val="la-Latn"/>
        </w:rPr>
        <w:t xml:space="preserve">ad </w:t>
      </w:r>
      <w:r w:rsidR="00FC5820" w:rsidRPr="00736684">
        <w:rPr>
          <w:rStyle w:val="Ort"/>
          <w:lang w:val="la-Latn"/>
        </w:rPr>
        <w:t>ingressum templi parochiali</w:t>
      </w:r>
      <w:r w:rsidR="00FC5820" w:rsidRPr="00B779A9">
        <w:rPr>
          <w:lang w:val="la-Latn"/>
        </w:rPr>
        <w:t xml:space="preserve"> </w:t>
      </w:r>
      <w:r w:rsidR="00903809" w:rsidRPr="00736684">
        <w:rPr>
          <w:lang w:val="la-Latn"/>
        </w:rPr>
        <w:t xml:space="preserve">ad </w:t>
      </w:r>
      <w:r w:rsidR="00FC5820" w:rsidRPr="00B779A9">
        <w:rPr>
          <w:lang w:val="la-Latn"/>
        </w:rPr>
        <w:t>quod</w:t>
      </w:r>
      <w:r w:rsidR="00FC5820">
        <w:rPr>
          <w:lang w:val="la-Latn"/>
        </w:rPr>
        <w:t xml:space="preserve"> seq</w:t>
      </w:r>
      <w:r w:rsidR="00FC5820" w:rsidRPr="00B779A9">
        <w:rPr>
          <w:lang w:val="la-Latn"/>
        </w:rPr>
        <w:t>u</w:t>
      </w:r>
      <w:r w:rsidR="00FC5820">
        <w:rPr>
          <w:lang w:val="la-Latn"/>
        </w:rPr>
        <w:t xml:space="preserve">itur </w:t>
      </w:r>
      <w:r w:rsidR="00AD01D2" w:rsidRPr="00736684">
        <w:rPr>
          <w:lang w:val="la-Latn"/>
        </w:rPr>
        <w:t>introitus missae [</w:t>
      </w:r>
      <w:r w:rsidR="00FC5820">
        <w:rPr>
          <w:lang w:val="la-Latn"/>
        </w:rPr>
        <w:t>IN</w:t>
      </w:r>
      <w:r w:rsidR="00AD01D2" w:rsidRPr="00736684">
        <w:rPr>
          <w:lang w:val="la-Latn"/>
        </w:rPr>
        <w:t>]</w:t>
      </w:r>
      <w:r w:rsidR="00FC5820">
        <w:rPr>
          <w:lang w:val="la-Latn"/>
        </w:rPr>
        <w:t xml:space="preserve"> </w:t>
      </w:r>
      <w:r w:rsidR="00FC5820" w:rsidRPr="00794880">
        <w:rPr>
          <w:rStyle w:val="Incipit"/>
          <w:lang w:val="la-Latn"/>
        </w:rPr>
        <w:t>Si</w:t>
      </w:r>
      <w:r w:rsidR="005A362F" w:rsidRPr="005A362F">
        <w:rPr>
          <w:i/>
          <w:lang w:val="la-Latn"/>
        </w:rPr>
        <w:t xml:space="preserve"> </w:t>
      </w:r>
      <w:r w:rsidR="00FC5820" w:rsidRPr="00794880">
        <w:rPr>
          <w:rStyle w:val="Incipit"/>
          <w:lang w:val="la-Latn"/>
        </w:rPr>
        <w:t>iniquitates</w:t>
      </w:r>
      <w:r w:rsidR="005A362F" w:rsidRPr="005A362F">
        <w:rPr>
          <w:i/>
          <w:lang w:val="la-Latn"/>
        </w:rPr>
        <w:t xml:space="preserve"> </w:t>
      </w:r>
      <w:r w:rsidR="00FC5820" w:rsidRPr="00794880">
        <w:rPr>
          <w:rStyle w:val="Incipit"/>
          <w:lang w:val="la-Latn"/>
        </w:rPr>
        <w:t>observaveris</w:t>
      </w:r>
      <w:r w:rsidR="005A362F" w:rsidRPr="005A362F">
        <w:rPr>
          <w:i/>
          <w:lang w:val="la-Latn"/>
        </w:rPr>
        <w:t xml:space="preserve"> </w:t>
      </w:r>
      <w:r w:rsidR="00FC5820" w:rsidRPr="00794880">
        <w:rPr>
          <w:rStyle w:val="Incipit"/>
          <w:lang w:val="la-Latn"/>
        </w:rPr>
        <w:t>domine</w:t>
      </w:r>
      <w:r w:rsidR="00FC5820">
        <w:rPr>
          <w:lang w:val="la-Latn"/>
        </w:rPr>
        <w:t>. [</w:t>
      </w:r>
      <w:r w:rsidR="00FC5820" w:rsidRPr="00B779A9">
        <w:rPr>
          <w:lang w:val="la-Latn"/>
        </w:rPr>
        <w:t>KY</w:t>
      </w:r>
      <w:r w:rsidR="00FC5820">
        <w:rPr>
          <w:lang w:val="la-Latn"/>
        </w:rPr>
        <w:t>]</w:t>
      </w:r>
      <w:r w:rsidR="00FC5820" w:rsidRPr="00B779A9">
        <w:rPr>
          <w:lang w:val="la-Latn"/>
        </w:rPr>
        <w:t xml:space="preserve"> </w:t>
      </w:r>
      <w:r w:rsidR="00FC5820" w:rsidRPr="00794880">
        <w:rPr>
          <w:rStyle w:val="Incipit"/>
          <w:lang w:val="la-Latn"/>
        </w:rPr>
        <w:t>Kyrie</w:t>
      </w:r>
      <w:r w:rsidR="00FC5820">
        <w:rPr>
          <w:lang w:val="la-Latn"/>
        </w:rPr>
        <w:t xml:space="preserve"> et [</w:t>
      </w:r>
      <w:r w:rsidR="00FC5820" w:rsidRPr="00B779A9">
        <w:rPr>
          <w:lang w:val="la-Latn"/>
        </w:rPr>
        <w:t>SA</w:t>
      </w:r>
      <w:r w:rsidR="00FC5820">
        <w:rPr>
          <w:lang w:val="la-Latn"/>
        </w:rPr>
        <w:t>]</w:t>
      </w:r>
      <w:r w:rsidR="00FC5820" w:rsidRPr="00B779A9">
        <w:rPr>
          <w:lang w:val="la-Latn"/>
        </w:rPr>
        <w:t xml:space="preserve"> </w:t>
      </w:r>
      <w:r w:rsidR="00FC5820" w:rsidRPr="00794880">
        <w:rPr>
          <w:rStyle w:val="Incipit"/>
          <w:lang w:val="la-Latn"/>
        </w:rPr>
        <w:t>Sanctus</w:t>
      </w:r>
      <w:r w:rsidR="00FC5820">
        <w:rPr>
          <w:lang w:val="la-Latn"/>
        </w:rPr>
        <w:t xml:space="preserve"> ferialiter. AL</w:t>
      </w:r>
      <w:r w:rsidR="00FC5820" w:rsidRPr="00B779A9">
        <w:rPr>
          <w:lang w:val="la-Latn"/>
        </w:rPr>
        <w:t>V</w:t>
      </w:r>
      <w:r w:rsidR="00FC5820">
        <w:rPr>
          <w:lang w:val="la-Latn"/>
        </w:rPr>
        <w:t xml:space="preserve"> </w:t>
      </w:r>
      <w:r w:rsidR="00FC5820" w:rsidRPr="00794880">
        <w:rPr>
          <w:rStyle w:val="Incipit"/>
          <w:lang w:val="la-Latn"/>
        </w:rPr>
        <w:t>Ostende</w:t>
      </w:r>
      <w:r w:rsidR="005A362F" w:rsidRPr="005A362F">
        <w:rPr>
          <w:i/>
          <w:lang w:val="la-Latn"/>
        </w:rPr>
        <w:t xml:space="preserve"> </w:t>
      </w:r>
      <w:r w:rsidR="00FC5820" w:rsidRPr="00794880">
        <w:rPr>
          <w:rStyle w:val="Incipit"/>
          <w:lang w:val="la-Latn"/>
        </w:rPr>
        <w:t>nobis</w:t>
      </w:r>
      <w:r w:rsidR="005A362F" w:rsidRPr="005A362F">
        <w:rPr>
          <w:i/>
          <w:lang w:val="la-Latn"/>
        </w:rPr>
        <w:t xml:space="preserve"> </w:t>
      </w:r>
      <w:r w:rsidR="00FC5820" w:rsidRPr="00794880">
        <w:rPr>
          <w:rStyle w:val="Incipit"/>
          <w:lang w:val="la-Latn"/>
        </w:rPr>
        <w:t>domine</w:t>
      </w:r>
      <w:r w:rsidR="00FC5820">
        <w:rPr>
          <w:lang w:val="la-Latn"/>
        </w:rPr>
        <w:t xml:space="preserve">. OF </w:t>
      </w:r>
      <w:r w:rsidR="00FC5820" w:rsidRPr="004518BD">
        <w:rPr>
          <w:rStyle w:val="Incipit"/>
          <w:lang w:val="la-Latn"/>
        </w:rPr>
        <w:t>Deus</w:t>
      </w:r>
      <w:r w:rsidR="005A362F" w:rsidRPr="004518BD">
        <w:rPr>
          <w:rStyle w:val="Incipit"/>
          <w:lang w:val="la-Latn"/>
        </w:rPr>
        <w:t xml:space="preserve"> </w:t>
      </w:r>
      <w:r w:rsidR="00FC5820" w:rsidRPr="004518BD">
        <w:rPr>
          <w:rStyle w:val="Incipit"/>
          <w:lang w:val="la-Latn"/>
        </w:rPr>
        <w:t>tu</w:t>
      </w:r>
      <w:r w:rsidR="005A362F" w:rsidRPr="004518BD">
        <w:rPr>
          <w:rStyle w:val="Incipit"/>
          <w:lang w:val="la-Latn"/>
        </w:rPr>
        <w:t xml:space="preserve"> </w:t>
      </w:r>
      <w:r w:rsidR="006554A1" w:rsidRPr="004518BD">
        <w:rPr>
          <w:rStyle w:val="Incipit"/>
          <w:lang w:val="la-Latn"/>
        </w:rPr>
        <w:t>|</w:t>
      </w:r>
      <w:r w:rsidR="00FC5820" w:rsidRPr="004518BD">
        <w:rPr>
          <w:rStyle w:val="Incipit"/>
          <w:lang w:val="la-Latn"/>
        </w:rPr>
        <w:t>conversus</w:t>
      </w:r>
      <w:r w:rsidR="006554A1" w:rsidRPr="004518BD">
        <w:rPr>
          <w:rStyle w:val="Incipit"/>
          <w:lang w:val="la-Latn"/>
        </w:rPr>
        <w:t>::convertens|</w:t>
      </w:r>
      <w:r w:rsidR="005A362F" w:rsidRPr="004518BD">
        <w:rPr>
          <w:rStyle w:val="Incipit"/>
          <w:lang w:val="la-Latn"/>
        </w:rPr>
        <w:t xml:space="preserve"> </w:t>
      </w:r>
      <w:r w:rsidR="00FC5820" w:rsidRPr="004518BD">
        <w:rPr>
          <w:rStyle w:val="Incipit"/>
          <w:lang w:val="la-Latn"/>
        </w:rPr>
        <w:t>vivificabis</w:t>
      </w:r>
      <w:r w:rsidR="00FC5820">
        <w:rPr>
          <w:lang w:val="la-Latn"/>
        </w:rPr>
        <w:t>.</w:t>
      </w:r>
      <w:r w:rsidR="00FC5820">
        <w:rPr>
          <w:lang w:val="hu-HU"/>
        </w:rPr>
        <w:t xml:space="preserve"> </w:t>
      </w:r>
      <w:r w:rsidR="00FC5820">
        <w:rPr>
          <w:lang w:val="la-Latn"/>
        </w:rPr>
        <w:t xml:space="preserve">CO </w:t>
      </w:r>
      <w:r w:rsidR="00FC5820" w:rsidRPr="00794880">
        <w:rPr>
          <w:rStyle w:val="Incipit"/>
          <w:lang w:val="hu-HU"/>
        </w:rPr>
        <w:t>Dico</w:t>
      </w:r>
      <w:r w:rsidR="005A362F" w:rsidRPr="005A362F">
        <w:rPr>
          <w:i/>
          <w:lang w:val="hu-HU"/>
        </w:rPr>
        <w:t xml:space="preserve"> </w:t>
      </w:r>
      <w:r w:rsidR="00FC5820" w:rsidRPr="00794880">
        <w:rPr>
          <w:rStyle w:val="Incipit"/>
          <w:lang w:val="hu-HU"/>
        </w:rPr>
        <w:t>vobis</w:t>
      </w:r>
      <w:r w:rsidR="00FC5820">
        <w:rPr>
          <w:lang w:val="la-Latn"/>
        </w:rPr>
        <w:t xml:space="preserve">. Ad reditum </w:t>
      </w:r>
      <w:r w:rsidR="00FC5820" w:rsidRPr="00B779A9">
        <w:rPr>
          <w:lang w:val="hu-HU"/>
        </w:rPr>
        <w:t>a</w:t>
      </w:r>
      <w:r w:rsidR="00FC5820">
        <w:rPr>
          <w:lang w:val="la-Latn"/>
        </w:rPr>
        <w:t xml:space="preserve"> </w:t>
      </w:r>
      <w:r w:rsidR="00FC5820" w:rsidRPr="00736684">
        <w:rPr>
          <w:rStyle w:val="Funktion"/>
          <w:lang w:val="hu-HU"/>
        </w:rPr>
        <w:t>pueris</w:t>
      </w:r>
      <w:r w:rsidR="00FC5820">
        <w:rPr>
          <w:lang w:val="la-Latn"/>
        </w:rPr>
        <w:t xml:space="preserve"> cantetur l</w:t>
      </w:r>
      <w:r w:rsidR="00FC5820" w:rsidRPr="00B779A9">
        <w:rPr>
          <w:lang w:val="hu-HU"/>
        </w:rPr>
        <w:t>i</w:t>
      </w:r>
      <w:r w:rsidR="00FC5820">
        <w:rPr>
          <w:lang w:val="la-Latn"/>
        </w:rPr>
        <w:t>tania. Deinde subiungitur</w:t>
      </w:r>
      <w:r w:rsidR="00CB4526" w:rsidRPr="00736684">
        <w:rPr>
          <w:lang w:val="hu-HU"/>
        </w:rPr>
        <w:t xml:space="preserve"> </w:t>
      </w:r>
      <w:r w:rsidR="00CB4526" w:rsidRPr="00185B52">
        <w:rPr>
          <w:rStyle w:val="Time1"/>
          <w:lang w:val="hu-HU"/>
        </w:rPr>
        <w:t>officium summum</w:t>
      </w:r>
      <w:r w:rsidR="00CB4526" w:rsidRPr="00736684">
        <w:rPr>
          <w:lang w:val="hu-HU"/>
        </w:rPr>
        <w:t xml:space="preserve"> </w:t>
      </w:r>
      <w:r w:rsidR="00FC5820">
        <w:rPr>
          <w:lang w:val="la-Latn"/>
        </w:rPr>
        <w:t xml:space="preserve">in </w:t>
      </w:r>
      <w:r w:rsidR="00FC5820" w:rsidRPr="00736684">
        <w:rPr>
          <w:rStyle w:val="Ort"/>
          <w:lang w:val="hu-HU"/>
        </w:rPr>
        <w:t>choro</w:t>
      </w:r>
      <w:r w:rsidR="00FC5820">
        <w:rPr>
          <w:lang w:val="la-Latn"/>
        </w:rPr>
        <w:t>.</w:t>
      </w:r>
      <w:r w:rsidR="00AD01D2">
        <w:rPr>
          <w:lang w:val="hu-HU"/>
        </w:rPr>
        <w:t xml:space="preserve"> </w:t>
      </w:r>
      <w:r w:rsidR="00AD01D2" w:rsidRPr="00736684">
        <w:rPr>
          <w:lang w:val="hu-HU"/>
        </w:rPr>
        <w:t>Introitus est [IN]</w:t>
      </w:r>
      <w:r w:rsidR="00FC5820">
        <w:rPr>
          <w:lang w:val="la-Latn"/>
        </w:rPr>
        <w:t xml:space="preserve"> </w:t>
      </w:r>
      <w:r w:rsidR="00FC5820" w:rsidRPr="00736684">
        <w:rPr>
          <w:rStyle w:val="Incipit"/>
          <w:lang w:val="hu-HU"/>
        </w:rPr>
        <w:t>Repleatur os meum</w:t>
      </w:r>
      <w:r w:rsidR="00FC5820">
        <w:rPr>
          <w:lang w:val="la-Latn"/>
        </w:rPr>
        <w:t>. [</w:t>
      </w:r>
      <w:r w:rsidR="00FC5820" w:rsidRPr="00B779A9">
        <w:rPr>
          <w:lang w:val="fr-FR"/>
        </w:rPr>
        <w:t>KY</w:t>
      </w:r>
      <w:r w:rsidR="00FC5820">
        <w:rPr>
          <w:lang w:val="la-Latn"/>
        </w:rPr>
        <w:t>]</w:t>
      </w:r>
      <w:r w:rsidR="00FC5820" w:rsidRPr="00B779A9">
        <w:rPr>
          <w:lang w:val="fr-FR"/>
        </w:rPr>
        <w:t xml:space="preserve"> </w:t>
      </w:r>
      <w:r w:rsidR="00FC5820" w:rsidRPr="00736684">
        <w:rPr>
          <w:rStyle w:val="Incipit"/>
          <w:lang w:val="fr-FR"/>
        </w:rPr>
        <w:t>Kyrie</w:t>
      </w:r>
      <w:r w:rsidR="00FC5820">
        <w:rPr>
          <w:lang w:val="la-Latn"/>
        </w:rPr>
        <w:t xml:space="preserve"> et [</w:t>
      </w:r>
      <w:r w:rsidR="00FC5820" w:rsidRPr="00B779A9">
        <w:rPr>
          <w:lang w:val="fr-FR"/>
        </w:rPr>
        <w:t>SA</w:t>
      </w:r>
      <w:r w:rsidR="00FC5820">
        <w:rPr>
          <w:lang w:val="la-Latn"/>
        </w:rPr>
        <w:t>]</w:t>
      </w:r>
      <w:r w:rsidR="00FC5820" w:rsidRPr="00B779A9">
        <w:rPr>
          <w:lang w:val="fr-FR"/>
        </w:rPr>
        <w:t xml:space="preserve"> </w:t>
      </w:r>
      <w:r w:rsidR="00FC5820" w:rsidRPr="00736684">
        <w:rPr>
          <w:rStyle w:val="Incipit"/>
          <w:lang w:val="fr-FR"/>
        </w:rPr>
        <w:t>Sanctus</w:t>
      </w:r>
      <w:r w:rsidR="00FC5820">
        <w:rPr>
          <w:lang w:val="la-Latn"/>
        </w:rPr>
        <w:t xml:space="preserve"> (3v) ferialiter. AL</w:t>
      </w:r>
      <w:r w:rsidR="00FC5820" w:rsidRPr="00B779A9">
        <w:rPr>
          <w:lang w:val="la-Latn"/>
        </w:rPr>
        <w:t>V</w:t>
      </w:r>
      <w:r w:rsidR="00FC5820">
        <w:rPr>
          <w:lang w:val="la-Latn"/>
        </w:rPr>
        <w:t xml:space="preserve"> </w:t>
      </w:r>
      <w:r w:rsidR="00AD01D2" w:rsidRPr="004518BD">
        <w:rPr>
          <w:rStyle w:val="Incipit"/>
          <w:lang w:val="la-Latn"/>
        </w:rPr>
        <w:t>Paracle</w:t>
      </w:r>
      <w:r w:rsidR="00FC5820" w:rsidRPr="004518BD">
        <w:rPr>
          <w:rStyle w:val="Incipit"/>
          <w:lang w:val="la-Latn"/>
        </w:rPr>
        <w:t>tus spiritus sanctus</w:t>
      </w:r>
      <w:r w:rsidR="00FC5820">
        <w:rPr>
          <w:lang w:val="la-Latn"/>
        </w:rPr>
        <w:t xml:space="preserve">. OF </w:t>
      </w:r>
      <w:r w:rsidR="00FC5820" w:rsidRPr="004518BD">
        <w:rPr>
          <w:rStyle w:val="Incipit"/>
          <w:lang w:val="la-Latn"/>
        </w:rPr>
        <w:t>Lauda anima mea dominum</w:t>
      </w:r>
      <w:r w:rsidR="00FC5820">
        <w:rPr>
          <w:lang w:val="la-Latn"/>
        </w:rPr>
        <w:t xml:space="preserve">. CO </w:t>
      </w:r>
      <w:r w:rsidR="00FC5820" w:rsidRPr="00736684">
        <w:rPr>
          <w:rStyle w:val="Incipit"/>
          <w:lang w:val="la-Latn"/>
        </w:rPr>
        <w:t>Spiritus ubi vult spirat</w:t>
      </w:r>
      <w:r w:rsidR="00FC5820">
        <w:rPr>
          <w:lang w:val="la-Latn"/>
        </w:rPr>
        <w:t>.</w:t>
      </w:r>
    </w:p>
    <w:p w:rsidR="00FC5820" w:rsidRPr="00B779A9" w:rsidRDefault="00FC5820" w:rsidP="00415109">
      <w:pPr>
        <w:rPr>
          <w:lang w:val="la-Latn"/>
        </w:rPr>
      </w:pPr>
      <w:r w:rsidRPr="00736684">
        <w:rPr>
          <w:rStyle w:val="Time1"/>
          <w:lang w:val="la-Latn"/>
        </w:rPr>
        <w:t>Ad secundas vesperas</w:t>
      </w:r>
      <w:r w:rsidRPr="00B779A9">
        <w:rPr>
          <w:lang w:val="la-Latn"/>
        </w:rPr>
        <w:t xml:space="preserve"> </w:t>
      </w:r>
      <w:r>
        <w:rPr>
          <w:lang w:val="la-Latn"/>
        </w:rPr>
        <w:t xml:space="preserve">AN </w:t>
      </w:r>
      <w:r w:rsidRPr="00736684">
        <w:rPr>
          <w:rStyle w:val="Incipit"/>
          <w:lang w:val="la-Latn"/>
        </w:rPr>
        <w:t>Veni sancte spiritus</w:t>
      </w:r>
      <w:r>
        <w:rPr>
          <w:lang w:val="la-Latn"/>
        </w:rPr>
        <w:t xml:space="preserve">. PS </w:t>
      </w:r>
      <w:r w:rsidRPr="00736684">
        <w:rPr>
          <w:rStyle w:val="Incipit"/>
          <w:lang w:val="la-Latn"/>
        </w:rPr>
        <w:t>Dixit dominus</w:t>
      </w:r>
      <w:r>
        <w:rPr>
          <w:lang w:val="la-Latn"/>
        </w:rPr>
        <w:t>. [</w:t>
      </w:r>
      <w:r w:rsidRPr="00736684">
        <w:rPr>
          <w:lang w:val="la-Latn"/>
        </w:rPr>
        <w:t>PS</w:t>
      </w:r>
      <w:r>
        <w:rPr>
          <w:lang w:val="la-Latn"/>
        </w:rPr>
        <w:t xml:space="preserve">] </w:t>
      </w:r>
      <w:r w:rsidRPr="00736684">
        <w:rPr>
          <w:rStyle w:val="Incipit"/>
          <w:lang w:val="la-Latn"/>
        </w:rPr>
        <w:t>Confitebor</w:t>
      </w:r>
      <w:r>
        <w:rPr>
          <w:lang w:val="la-Latn"/>
        </w:rPr>
        <w:t>. [</w:t>
      </w:r>
      <w:r w:rsidRPr="00736684">
        <w:rPr>
          <w:lang w:val="la-Latn"/>
        </w:rPr>
        <w:t>PS</w:t>
      </w:r>
      <w:r>
        <w:rPr>
          <w:lang w:val="la-Latn"/>
        </w:rPr>
        <w:t xml:space="preserve">] </w:t>
      </w:r>
      <w:r w:rsidRPr="00736684">
        <w:rPr>
          <w:rStyle w:val="Incipit"/>
          <w:lang w:val="la-Latn"/>
        </w:rPr>
        <w:t>Beatus vir</w:t>
      </w:r>
      <w:r>
        <w:rPr>
          <w:lang w:val="la-Latn"/>
        </w:rPr>
        <w:t>. [</w:t>
      </w:r>
      <w:r w:rsidRPr="00736684">
        <w:rPr>
          <w:lang w:val="la-Latn"/>
        </w:rPr>
        <w:t>PS</w:t>
      </w:r>
      <w:r>
        <w:rPr>
          <w:lang w:val="la-Latn"/>
        </w:rPr>
        <w:t xml:space="preserve">] </w:t>
      </w:r>
      <w:r w:rsidRPr="00736684">
        <w:rPr>
          <w:rStyle w:val="Incipit"/>
          <w:lang w:val="la-Latn"/>
        </w:rPr>
        <w:t>Laudate</w:t>
      </w:r>
      <w:r>
        <w:rPr>
          <w:lang w:val="la-Latn"/>
        </w:rPr>
        <w:t>. [</w:t>
      </w:r>
      <w:r w:rsidRPr="00736684">
        <w:rPr>
          <w:lang w:val="la-Latn"/>
        </w:rPr>
        <w:t>PS</w:t>
      </w:r>
      <w:r>
        <w:rPr>
          <w:lang w:val="la-Latn"/>
        </w:rPr>
        <w:t xml:space="preserve">] </w:t>
      </w:r>
      <w:r w:rsidRPr="00736684">
        <w:rPr>
          <w:rStyle w:val="Incipit"/>
          <w:lang w:val="la-Latn"/>
        </w:rPr>
        <w:t>In exitu</w:t>
      </w:r>
      <w:r>
        <w:rPr>
          <w:lang w:val="la-Latn"/>
        </w:rPr>
        <w:t xml:space="preserve">. HY </w:t>
      </w:r>
      <w:r w:rsidRPr="00736684">
        <w:rPr>
          <w:rStyle w:val="Incipit"/>
          <w:lang w:val="la-Latn"/>
        </w:rPr>
        <w:t>Veni creator</w:t>
      </w:r>
      <w:r>
        <w:rPr>
          <w:lang w:val="la-Latn"/>
        </w:rPr>
        <w:t>. V</w:t>
      </w:r>
      <w:r w:rsidRPr="00B779A9">
        <w:rPr>
          <w:lang w:val="la-Latn"/>
        </w:rPr>
        <w:t>S</w:t>
      </w:r>
      <w:r>
        <w:rPr>
          <w:lang w:val="la-Latn"/>
        </w:rPr>
        <w:t xml:space="preserve"> </w:t>
      </w:r>
      <w:r w:rsidRPr="00736684">
        <w:rPr>
          <w:rStyle w:val="Incipit"/>
          <w:lang w:val="la-Latn"/>
        </w:rPr>
        <w:t>Loquebantur</w:t>
      </w:r>
      <w:r>
        <w:rPr>
          <w:lang w:val="la-Latn"/>
        </w:rPr>
        <w:t xml:space="preserve">. AM </w:t>
      </w:r>
      <w:r w:rsidRPr="00736684">
        <w:rPr>
          <w:rStyle w:val="Incipit"/>
          <w:lang w:val="la-Latn"/>
        </w:rPr>
        <w:t>Spiritus qui a patre procedit</w:t>
      </w:r>
      <w:r>
        <w:rPr>
          <w:lang w:val="la-Latn"/>
        </w:rPr>
        <w:t xml:space="preserve">. </w:t>
      </w:r>
      <w:r w:rsidRPr="00B779A9">
        <w:rPr>
          <w:lang w:val="la-Latn"/>
        </w:rPr>
        <w:t>[</w:t>
      </w:r>
      <w:r w:rsidRPr="002A055E">
        <w:rPr>
          <w:lang w:val="la-Latn"/>
        </w:rPr>
        <w:t>BD</w:t>
      </w:r>
      <w:r w:rsidRPr="00B779A9">
        <w:rPr>
          <w:lang w:val="la-Latn"/>
        </w:rPr>
        <w:t>]</w:t>
      </w:r>
      <w:r w:rsidRPr="002A055E">
        <w:rPr>
          <w:lang w:val="la-Latn"/>
        </w:rPr>
        <w:t xml:space="preserve"> </w:t>
      </w:r>
      <w:r w:rsidRPr="00736684">
        <w:rPr>
          <w:rStyle w:val="Incipit"/>
          <w:lang w:val="la-Latn"/>
        </w:rPr>
        <w:t>Benedicamus</w:t>
      </w:r>
      <w:r w:rsidRPr="00B779A9">
        <w:rPr>
          <w:lang w:val="la-Latn"/>
        </w:rPr>
        <w:t xml:space="preserve"> c</w:t>
      </w:r>
      <w:r w:rsidRPr="002A055E">
        <w:rPr>
          <w:lang w:val="la-Latn"/>
        </w:rPr>
        <w:t>um quinque alleluia.</w:t>
      </w:r>
    </w:p>
    <w:p w:rsidR="00FC5820" w:rsidRPr="00B779A9" w:rsidRDefault="00FC5820" w:rsidP="00415109">
      <w:pPr>
        <w:rPr>
          <w:lang w:val="la-Latn"/>
        </w:rPr>
      </w:pPr>
      <w:r w:rsidRPr="00736684">
        <w:rPr>
          <w:rStyle w:val="Time1"/>
          <w:lang w:val="la-Latn"/>
        </w:rPr>
        <w:t>Ad completorium</w:t>
      </w:r>
      <w:r w:rsidRPr="00B779A9">
        <w:rPr>
          <w:lang w:val="la-Latn"/>
        </w:rPr>
        <w:t xml:space="preserve"> </w:t>
      </w:r>
      <w:r>
        <w:rPr>
          <w:lang w:val="la-Latn"/>
        </w:rPr>
        <w:t xml:space="preserve">AD </w:t>
      </w:r>
      <w:r w:rsidRPr="00736684">
        <w:rPr>
          <w:rStyle w:val="Incipit"/>
          <w:lang w:val="la-Latn"/>
        </w:rPr>
        <w:t>Alleluia spiritu</w:t>
      </w:r>
      <w:r w:rsidR="003777B4" w:rsidRPr="00736684">
        <w:rPr>
          <w:rStyle w:val="Incipit"/>
          <w:lang w:val="la-Latn"/>
        </w:rPr>
        <w:t>s paracle</w:t>
      </w:r>
      <w:r w:rsidRPr="00736684">
        <w:rPr>
          <w:rStyle w:val="Incipit"/>
          <w:lang w:val="la-Latn"/>
        </w:rPr>
        <w:t>tus</w:t>
      </w:r>
      <w:r>
        <w:rPr>
          <w:lang w:val="la-Latn"/>
        </w:rPr>
        <w:t>. Post collectam A</w:t>
      </w:r>
      <w:r w:rsidRPr="00B779A9">
        <w:rPr>
          <w:lang w:val="la-Latn"/>
        </w:rPr>
        <w:t>C</w:t>
      </w:r>
      <w:r>
        <w:rPr>
          <w:lang w:val="la-Latn"/>
        </w:rPr>
        <w:t xml:space="preserve"> </w:t>
      </w:r>
      <w:r w:rsidRPr="00736684">
        <w:rPr>
          <w:rStyle w:val="Incipit"/>
          <w:lang w:val="la-Latn"/>
        </w:rPr>
        <w:t>Alma redemptoris mater</w:t>
      </w:r>
      <w:r>
        <w:rPr>
          <w:lang w:val="la-Latn"/>
        </w:rPr>
        <w:t>.</w:t>
      </w:r>
    </w:p>
    <w:p w:rsidR="00FC5820" w:rsidRPr="00736684" w:rsidRDefault="00FC5820" w:rsidP="00415109">
      <w:pPr>
        <w:pStyle w:val="berschrift1"/>
        <w:rPr>
          <w:lang w:val="la-Latn"/>
        </w:rPr>
      </w:pPr>
      <w:r w:rsidRPr="00736684">
        <w:rPr>
          <w:lang w:val="la-Latn"/>
        </w:rPr>
        <w:t>SABBATO POST PENTECOSTES</w:t>
      </w:r>
    </w:p>
    <w:p w:rsidR="00FC5820" w:rsidRPr="00B779A9" w:rsidRDefault="00FC5820" w:rsidP="00415109">
      <w:pPr>
        <w:rPr>
          <w:lang w:val="la-Latn"/>
        </w:rPr>
      </w:pPr>
      <w:r w:rsidRPr="00736684">
        <w:rPr>
          <w:rStyle w:val="Time1"/>
          <w:lang w:val="la-Latn"/>
        </w:rPr>
        <w:t>Ad matutinum</w:t>
      </w:r>
      <w:r w:rsidRPr="00736684">
        <w:rPr>
          <w:lang w:val="la-Latn"/>
        </w:rPr>
        <w:t xml:space="preserve"> </w:t>
      </w:r>
      <w:r>
        <w:rPr>
          <w:lang w:val="la-Latn"/>
        </w:rPr>
        <w:t>I</w:t>
      </w:r>
      <w:r w:rsidRPr="00736684">
        <w:rPr>
          <w:lang w:val="la-Latn"/>
        </w:rPr>
        <w:t>N</w:t>
      </w:r>
      <w:r>
        <w:rPr>
          <w:lang w:val="la-Latn"/>
        </w:rPr>
        <w:t xml:space="preserve">V </w:t>
      </w:r>
      <w:r w:rsidRPr="00736684">
        <w:rPr>
          <w:rStyle w:val="Incipit"/>
          <w:lang w:val="la-Latn"/>
        </w:rPr>
        <w:t>Alleluia spiritus domini</w:t>
      </w:r>
      <w:r>
        <w:rPr>
          <w:lang w:val="la-Latn"/>
        </w:rPr>
        <w:t>. AN</w:t>
      </w:r>
      <w:r w:rsidRPr="00736684">
        <w:rPr>
          <w:lang w:val="la-Latn"/>
        </w:rPr>
        <w:t xml:space="preserve"> </w:t>
      </w:r>
      <w:r w:rsidRPr="00736684">
        <w:rPr>
          <w:rStyle w:val="Incipit"/>
          <w:lang w:val="la-Latn"/>
        </w:rPr>
        <w:t>Factus est</w:t>
      </w:r>
      <w:r>
        <w:rPr>
          <w:lang w:val="la-Latn"/>
        </w:rPr>
        <w:t xml:space="preserve">. PS </w:t>
      </w:r>
      <w:r w:rsidRPr="00736684">
        <w:rPr>
          <w:rStyle w:val="Incipit"/>
          <w:lang w:val="fr-FR"/>
        </w:rPr>
        <w:t>Magnus dominus</w:t>
      </w:r>
      <w:r>
        <w:rPr>
          <w:lang w:val="la-Latn"/>
        </w:rPr>
        <w:t xml:space="preserve">. AN </w:t>
      </w:r>
      <w:r w:rsidRPr="00736684">
        <w:rPr>
          <w:rStyle w:val="Incipit"/>
          <w:lang w:val="fr-FR"/>
        </w:rPr>
        <w:t>Confirma</w:t>
      </w:r>
      <w:r>
        <w:rPr>
          <w:lang w:val="la-Latn"/>
        </w:rPr>
        <w:t xml:space="preserve">. PS </w:t>
      </w:r>
      <w:r w:rsidRPr="00736684">
        <w:rPr>
          <w:rStyle w:val="Incipit"/>
          <w:lang w:val="pt-PT"/>
        </w:rPr>
        <w:t>Exurgat deus</w:t>
      </w:r>
      <w:r>
        <w:rPr>
          <w:lang w:val="la-Latn"/>
        </w:rPr>
        <w:t xml:space="preserve">. AN </w:t>
      </w:r>
      <w:r w:rsidRPr="00736684">
        <w:rPr>
          <w:rStyle w:val="Incipit"/>
          <w:lang w:val="pt-PT"/>
        </w:rPr>
        <w:t>Emitte</w:t>
      </w:r>
      <w:r>
        <w:rPr>
          <w:lang w:val="la-Latn"/>
        </w:rPr>
        <w:t xml:space="preserve">. PS </w:t>
      </w:r>
      <w:r w:rsidRPr="00736684">
        <w:rPr>
          <w:rStyle w:val="Incipit"/>
          <w:lang w:val="pt-PT"/>
        </w:rPr>
        <w:t>Benedic anima mea</w:t>
      </w:r>
      <w:r>
        <w:rPr>
          <w:lang w:val="la-Latn"/>
        </w:rPr>
        <w:t xml:space="preserve"> </w:t>
      </w:r>
      <w:r w:rsidRPr="00B779A9">
        <w:rPr>
          <w:lang w:val="pt-PT"/>
        </w:rPr>
        <w:t>s</w:t>
      </w:r>
      <w:r>
        <w:rPr>
          <w:lang w:val="la-Latn"/>
        </w:rPr>
        <w:t>ecundum</w:t>
      </w:r>
      <w:r w:rsidRPr="00B779A9">
        <w:rPr>
          <w:lang w:val="pt-PT"/>
        </w:rPr>
        <w:t>.</w:t>
      </w:r>
      <w:r>
        <w:rPr>
          <w:lang w:val="la-Latn"/>
        </w:rPr>
        <w:t xml:space="preserve"> VS </w:t>
      </w:r>
      <w:r w:rsidRPr="00736684">
        <w:rPr>
          <w:rStyle w:val="Incipit"/>
          <w:lang w:val="pt-PT"/>
        </w:rPr>
        <w:t>Confirma hoc deus</w:t>
      </w:r>
      <w:r>
        <w:rPr>
          <w:lang w:val="la-Latn"/>
        </w:rPr>
        <w:t xml:space="preserve">. EV </w:t>
      </w:r>
      <w:r w:rsidRPr="00736684">
        <w:rPr>
          <w:rStyle w:val="Incipit"/>
          <w:lang w:val="fr-FR"/>
        </w:rPr>
        <w:t>Surgens Iesus de synagoga</w:t>
      </w:r>
      <w:r>
        <w:rPr>
          <w:lang w:val="la-Latn"/>
        </w:rPr>
        <w:t xml:space="preserve">. RP </w:t>
      </w:r>
      <w:r w:rsidRPr="00736684">
        <w:rPr>
          <w:rStyle w:val="Incipit"/>
          <w:lang w:val="fr-FR"/>
        </w:rPr>
        <w:t>Spiritus sanctus</w:t>
      </w:r>
      <w:r>
        <w:rPr>
          <w:lang w:val="la-Latn"/>
        </w:rPr>
        <w:t xml:space="preserve">. RP </w:t>
      </w:r>
      <w:r w:rsidRPr="00736684">
        <w:rPr>
          <w:rStyle w:val="Incipit"/>
          <w:lang w:val="fr-FR"/>
        </w:rPr>
        <w:t>Ultimo festivitatis</w:t>
      </w:r>
      <w:r>
        <w:rPr>
          <w:lang w:val="la-Latn"/>
        </w:rPr>
        <w:t xml:space="preserve">. RP </w:t>
      </w:r>
      <w:r w:rsidRPr="00736684">
        <w:rPr>
          <w:rStyle w:val="Incipit"/>
          <w:lang w:val="la-Latn"/>
        </w:rPr>
        <w:t>Loquebantur variis</w:t>
      </w:r>
      <w:r>
        <w:rPr>
          <w:lang w:val="la-Latn"/>
        </w:rPr>
        <w:t xml:space="preserve">. </w:t>
      </w:r>
      <w:r w:rsidRPr="00B779A9">
        <w:rPr>
          <w:lang w:val="la-Latn"/>
        </w:rPr>
        <w:t xml:space="preserve">[TD] </w:t>
      </w:r>
      <w:r w:rsidRPr="00736684">
        <w:rPr>
          <w:rStyle w:val="Incipit"/>
          <w:lang w:val="la-Latn"/>
        </w:rPr>
        <w:t>Te deum</w:t>
      </w:r>
      <w:r w:rsidR="003B6AF5" w:rsidRPr="00736684">
        <w:rPr>
          <w:rStyle w:val="Incipit"/>
          <w:lang w:val="la-Latn"/>
        </w:rPr>
        <w:t xml:space="preserve"> laudamus</w:t>
      </w:r>
      <w:r>
        <w:rPr>
          <w:lang w:val="la-Latn"/>
        </w:rPr>
        <w:t>.</w:t>
      </w:r>
    </w:p>
    <w:p w:rsidR="00FC5820" w:rsidRDefault="00FC5820" w:rsidP="00415109">
      <w:pPr>
        <w:rPr>
          <w:lang w:val="la-Latn"/>
        </w:rPr>
      </w:pPr>
      <w:r w:rsidRPr="00736684">
        <w:rPr>
          <w:rStyle w:val="Time1"/>
          <w:lang w:val="la-Latn"/>
        </w:rPr>
        <w:t>Ad laudes</w:t>
      </w:r>
      <w:r w:rsidRPr="00B779A9">
        <w:rPr>
          <w:lang w:val="la-Latn"/>
        </w:rPr>
        <w:t xml:space="preserve"> </w:t>
      </w:r>
      <w:r>
        <w:rPr>
          <w:lang w:val="la-Latn"/>
        </w:rPr>
        <w:t xml:space="preserve">AN </w:t>
      </w:r>
      <w:r w:rsidRPr="00736684">
        <w:rPr>
          <w:rStyle w:val="Incipit"/>
          <w:lang w:val="la-Latn"/>
        </w:rPr>
        <w:t>Dum complerentur</w:t>
      </w:r>
      <w:r>
        <w:rPr>
          <w:lang w:val="la-Latn"/>
        </w:rPr>
        <w:t xml:space="preserve"> cum reliquis quattu</w:t>
      </w:r>
      <w:r w:rsidRPr="00B779A9">
        <w:rPr>
          <w:lang w:val="la-Latn"/>
        </w:rPr>
        <w:t>o</w:t>
      </w:r>
      <w:r>
        <w:rPr>
          <w:lang w:val="la-Latn"/>
        </w:rPr>
        <w:t xml:space="preserve">r. HY </w:t>
      </w:r>
      <w:r w:rsidRPr="00736684">
        <w:rPr>
          <w:rStyle w:val="Incipit"/>
          <w:lang w:val="it-IT"/>
        </w:rPr>
        <w:t>Veni creator</w:t>
      </w:r>
      <w:r>
        <w:rPr>
          <w:lang w:val="la-Latn"/>
        </w:rPr>
        <w:t xml:space="preserve">. VS </w:t>
      </w:r>
      <w:r w:rsidRPr="00736684">
        <w:rPr>
          <w:rStyle w:val="Incipit"/>
          <w:lang w:val="it-IT"/>
        </w:rPr>
        <w:t>Repleti sunt omnes</w:t>
      </w:r>
      <w:r>
        <w:rPr>
          <w:lang w:val="la-Latn"/>
        </w:rPr>
        <w:t xml:space="preserve">. AB </w:t>
      </w:r>
      <w:r w:rsidRPr="00736684">
        <w:rPr>
          <w:rStyle w:val="Incipit"/>
          <w:lang w:val="la-Latn"/>
        </w:rPr>
        <w:t>Spiritus sanctus procedens</w:t>
      </w:r>
      <w:r>
        <w:rPr>
          <w:lang w:val="la-Latn"/>
        </w:rPr>
        <w:t xml:space="preserve">. </w:t>
      </w:r>
      <w:r w:rsidRPr="00B779A9">
        <w:rPr>
          <w:lang w:val="la-Latn"/>
        </w:rPr>
        <w:t>[</w:t>
      </w:r>
      <w:r w:rsidRPr="002A055E">
        <w:rPr>
          <w:lang w:val="la-Latn"/>
        </w:rPr>
        <w:t>BD</w:t>
      </w:r>
      <w:r w:rsidRPr="00B779A9">
        <w:rPr>
          <w:lang w:val="la-Latn"/>
        </w:rPr>
        <w:t>]</w:t>
      </w:r>
      <w:r w:rsidRPr="002A055E">
        <w:rPr>
          <w:lang w:val="la-Latn"/>
        </w:rPr>
        <w:t xml:space="preserve"> </w:t>
      </w:r>
      <w:r w:rsidRPr="00736684">
        <w:rPr>
          <w:rStyle w:val="Incipit"/>
          <w:lang w:val="la-Latn"/>
        </w:rPr>
        <w:t>Benedicamus</w:t>
      </w:r>
      <w:r w:rsidRPr="00B779A9">
        <w:rPr>
          <w:lang w:val="la-Latn"/>
        </w:rPr>
        <w:t xml:space="preserve"> c</w:t>
      </w:r>
      <w:r w:rsidRPr="002A055E">
        <w:rPr>
          <w:lang w:val="la-Latn"/>
        </w:rPr>
        <w:t>um quinque alleluia.</w:t>
      </w:r>
    </w:p>
    <w:p w:rsidR="00FC5820" w:rsidRDefault="00FC5820" w:rsidP="00415109">
      <w:pPr>
        <w:rPr>
          <w:lang w:val="la-Latn"/>
        </w:rPr>
      </w:pPr>
      <w:r>
        <w:rPr>
          <w:lang w:val="la-Latn"/>
        </w:rPr>
        <w:lastRenderedPageBreak/>
        <w:t xml:space="preserve">Hac </w:t>
      </w:r>
      <w:r w:rsidRPr="004518BD">
        <w:rPr>
          <w:lang w:val="la-Latn"/>
        </w:rPr>
        <w:t>die post primam</w:t>
      </w:r>
      <w:r>
        <w:rPr>
          <w:lang w:val="la-Latn"/>
        </w:rPr>
        <w:t xml:space="preserve"> </w:t>
      </w:r>
      <w:r w:rsidRPr="00DD6C30">
        <w:rPr>
          <w:lang w:val="la-Latn"/>
        </w:rPr>
        <w:t>habetur Placebo cum</w:t>
      </w:r>
      <w:r>
        <w:rPr>
          <w:lang w:val="la-Latn"/>
        </w:rPr>
        <w:t xml:space="preserve"> </w:t>
      </w:r>
      <w:r w:rsidR="003777B4" w:rsidRPr="00736684">
        <w:rPr>
          <w:lang w:val="la-Latn"/>
        </w:rPr>
        <w:t>R</w:t>
      </w:r>
      <w:r>
        <w:rPr>
          <w:lang w:val="la-Latn"/>
        </w:rPr>
        <w:t>equie</w:t>
      </w:r>
      <w:r w:rsidR="003777B4" w:rsidRPr="00736684">
        <w:rPr>
          <w:lang w:val="la-Latn"/>
        </w:rPr>
        <w:t>m</w:t>
      </w:r>
      <w:r>
        <w:rPr>
          <w:lang w:val="la-Latn"/>
        </w:rPr>
        <w:t xml:space="preserve"> fratribus qui hinc </w:t>
      </w:r>
      <w:r w:rsidR="00CB4526" w:rsidRPr="00736684">
        <w:rPr>
          <w:lang w:val="la-Latn"/>
        </w:rPr>
        <w:t xml:space="preserve">%D::pie% </w:t>
      </w:r>
      <w:r>
        <w:rPr>
          <w:lang w:val="la-Latn"/>
        </w:rPr>
        <w:t xml:space="preserve">christiane et pie </w:t>
      </w:r>
      <w:r w:rsidR="00B048F6">
        <w:rPr>
          <w:lang w:val="la-Latn"/>
        </w:rPr>
        <w:t>obdormierunt de societate</w:t>
      </w:r>
      <w:r w:rsidR="00B048F6" w:rsidRPr="00736684">
        <w:rPr>
          <w:lang w:val="la-Latn"/>
        </w:rPr>
        <w:t xml:space="preserve"> </w:t>
      </w:r>
      <w:r>
        <w:rPr>
          <w:lang w:val="la-Latn"/>
        </w:rPr>
        <w:t xml:space="preserve">beatae </w:t>
      </w:r>
      <w:r w:rsidRPr="00736684">
        <w:rPr>
          <w:rStyle w:val="Person"/>
          <w:lang w:val="la-Latn"/>
        </w:rPr>
        <w:t>Mariae</w:t>
      </w:r>
      <w:r>
        <w:rPr>
          <w:lang w:val="la-Latn"/>
        </w:rPr>
        <w:t xml:space="preserve"> in </w:t>
      </w:r>
      <w:r w:rsidRPr="00736684">
        <w:rPr>
          <w:rStyle w:val="Ort"/>
          <w:lang w:val="la-Latn"/>
        </w:rPr>
        <w:t>Neustifft</w:t>
      </w:r>
      <w:r>
        <w:rPr>
          <w:lang w:val="la-Latn"/>
        </w:rPr>
        <w:t>.</w:t>
      </w:r>
    </w:p>
    <w:p w:rsidR="00FC5820" w:rsidRPr="00B779A9" w:rsidRDefault="00FC5820" w:rsidP="00415109">
      <w:pPr>
        <w:rPr>
          <w:lang w:val="it-IT"/>
        </w:rPr>
      </w:pPr>
      <w:r w:rsidRPr="00736684">
        <w:rPr>
          <w:rStyle w:val="Time1"/>
          <w:lang w:val="it-IT"/>
        </w:rPr>
        <w:t>Tertia et sexta</w:t>
      </w:r>
      <w:r>
        <w:rPr>
          <w:lang w:val="la-Latn"/>
        </w:rPr>
        <w:t xml:space="preserve"> sub una vice cantentur.</w:t>
      </w:r>
    </w:p>
    <w:p w:rsidR="00FC5820" w:rsidRPr="00B779A9" w:rsidRDefault="00FC5820" w:rsidP="00415109">
      <w:pPr>
        <w:rPr>
          <w:lang w:val="la-Latn"/>
        </w:rPr>
      </w:pPr>
      <w:r w:rsidRPr="00736684">
        <w:rPr>
          <w:rStyle w:val="Time1"/>
          <w:lang w:val="it-IT"/>
        </w:rPr>
        <w:t>Ad missam</w:t>
      </w:r>
      <w:r w:rsidRPr="00B779A9">
        <w:rPr>
          <w:lang w:val="it-IT"/>
        </w:rPr>
        <w:t xml:space="preserve"> </w:t>
      </w:r>
      <w:r>
        <w:rPr>
          <w:lang w:val="la-Latn"/>
        </w:rPr>
        <w:t xml:space="preserve">IN </w:t>
      </w:r>
      <w:r w:rsidRPr="00794880">
        <w:rPr>
          <w:rStyle w:val="Incipit"/>
          <w:lang w:val="it-IT"/>
        </w:rPr>
        <w:t>Caritas</w:t>
      </w:r>
      <w:r w:rsidR="005A362F" w:rsidRPr="005A362F">
        <w:rPr>
          <w:i/>
          <w:lang w:val="it-IT"/>
        </w:rPr>
        <w:t xml:space="preserve"> </w:t>
      </w:r>
      <w:r w:rsidRPr="00794880">
        <w:rPr>
          <w:rStyle w:val="Incipit"/>
          <w:lang w:val="it-IT"/>
        </w:rPr>
        <w:t>Dei</w:t>
      </w:r>
      <w:r>
        <w:rPr>
          <w:lang w:val="la-Latn"/>
        </w:rPr>
        <w:t>. [</w:t>
      </w:r>
      <w:r w:rsidRPr="00B779A9">
        <w:rPr>
          <w:lang w:val="fr-FR"/>
        </w:rPr>
        <w:t>KY</w:t>
      </w:r>
      <w:r>
        <w:rPr>
          <w:lang w:val="la-Latn"/>
        </w:rPr>
        <w:t>]</w:t>
      </w:r>
      <w:r w:rsidRPr="00B779A9">
        <w:rPr>
          <w:lang w:val="fr-FR"/>
        </w:rPr>
        <w:t xml:space="preserve"> </w:t>
      </w:r>
      <w:r w:rsidRPr="00794880">
        <w:rPr>
          <w:rStyle w:val="Incipit"/>
          <w:lang w:val="fr-FR"/>
        </w:rPr>
        <w:t>Kyrie</w:t>
      </w:r>
      <w:r>
        <w:rPr>
          <w:lang w:val="la-Latn"/>
        </w:rPr>
        <w:t xml:space="preserve"> et [</w:t>
      </w:r>
      <w:r w:rsidRPr="00B779A9">
        <w:rPr>
          <w:lang w:val="fr-FR"/>
        </w:rPr>
        <w:t>SA</w:t>
      </w:r>
      <w:r>
        <w:rPr>
          <w:lang w:val="la-Latn"/>
        </w:rPr>
        <w:t>]</w:t>
      </w:r>
      <w:r w:rsidRPr="00B779A9">
        <w:rPr>
          <w:lang w:val="fr-FR"/>
        </w:rPr>
        <w:t xml:space="preserve"> </w:t>
      </w:r>
      <w:r w:rsidRPr="00794880">
        <w:rPr>
          <w:rStyle w:val="Incipit"/>
          <w:lang w:val="fr-FR"/>
        </w:rPr>
        <w:t>Sanctus</w:t>
      </w:r>
      <w:r>
        <w:rPr>
          <w:lang w:val="la-Latn"/>
        </w:rPr>
        <w:t xml:space="preserve"> ferialiter. Prophetiae </w:t>
      </w:r>
      <w:r w:rsidRPr="00B779A9">
        <w:rPr>
          <w:lang w:val="la-Latn"/>
        </w:rPr>
        <w:t>a</w:t>
      </w:r>
      <w:r>
        <w:rPr>
          <w:lang w:val="la-Latn"/>
        </w:rPr>
        <w:t xml:space="preserve"> </w:t>
      </w:r>
      <w:r w:rsidR="006554A1" w:rsidRPr="00736684">
        <w:rPr>
          <w:rStyle w:val="Funktion"/>
          <w:lang w:val="la-Latn"/>
        </w:rPr>
        <w:t>|</w:t>
      </w:r>
      <w:r w:rsidRPr="00736684">
        <w:rPr>
          <w:rStyle w:val="Funktion"/>
          <w:lang w:val="la-Latn"/>
        </w:rPr>
        <w:t>puris</w:t>
      </w:r>
      <w:r w:rsidR="006554A1" w:rsidRPr="00736684">
        <w:rPr>
          <w:rStyle w:val="Funktion"/>
          <w:lang w:val="la-Latn"/>
        </w:rPr>
        <w:t>::pueris|</w:t>
      </w:r>
      <w:r w:rsidRPr="00B779A9">
        <w:rPr>
          <w:lang w:val="la-Latn"/>
        </w:rPr>
        <w:t xml:space="preserve"> </w:t>
      </w:r>
      <w:r w:rsidR="003B6AF5">
        <w:rPr>
          <w:lang w:val="la-Latn"/>
        </w:rPr>
        <w:t xml:space="preserve">cantentur. Prima </w:t>
      </w:r>
      <w:r w:rsidR="003777B4" w:rsidRPr="00736684">
        <w:rPr>
          <w:lang w:val="la-Latn"/>
        </w:rPr>
        <w:t xml:space="preserve">est </w:t>
      </w:r>
      <w:r w:rsidR="003B6AF5">
        <w:rPr>
          <w:lang w:val="la-Latn"/>
        </w:rPr>
        <w:t>[</w:t>
      </w:r>
      <w:r w:rsidR="003B6AF5" w:rsidRPr="00B779A9">
        <w:rPr>
          <w:lang w:val="la-Latn"/>
        </w:rPr>
        <w:t>EPP</w:t>
      </w:r>
      <w:r>
        <w:rPr>
          <w:lang w:val="la-Latn"/>
        </w:rPr>
        <w:t xml:space="preserve">] </w:t>
      </w:r>
      <w:r w:rsidR="003777B4">
        <w:rPr>
          <w:rStyle w:val="Incipit"/>
          <w:lang w:val="la-Latn"/>
        </w:rPr>
        <w:t>E</w:t>
      </w:r>
      <w:r w:rsidRPr="00794880">
        <w:rPr>
          <w:rStyle w:val="Incipit"/>
          <w:lang w:val="la-Latn"/>
        </w:rPr>
        <w:t>ffundam</w:t>
      </w:r>
      <w:r w:rsidR="005A362F" w:rsidRPr="005A362F">
        <w:rPr>
          <w:i/>
          <w:lang w:val="la-Latn"/>
        </w:rPr>
        <w:t xml:space="preserve"> </w:t>
      </w:r>
      <w:r w:rsidRPr="00794880">
        <w:rPr>
          <w:rStyle w:val="Incipit"/>
          <w:lang w:val="la-Latn"/>
        </w:rPr>
        <w:t>de</w:t>
      </w:r>
      <w:r w:rsidR="005A362F" w:rsidRPr="005A362F">
        <w:rPr>
          <w:i/>
          <w:lang w:val="la-Latn"/>
        </w:rPr>
        <w:t xml:space="preserve"> </w:t>
      </w:r>
      <w:r w:rsidRPr="00794880">
        <w:rPr>
          <w:rStyle w:val="Incipit"/>
          <w:lang w:val="la-Latn"/>
        </w:rPr>
        <w:t>spiritu</w:t>
      </w:r>
      <w:r w:rsidR="005A362F" w:rsidRPr="005A362F">
        <w:rPr>
          <w:i/>
          <w:lang w:val="la-Latn"/>
        </w:rPr>
        <w:t xml:space="preserve"> </w:t>
      </w:r>
      <w:r w:rsidRPr="00794880">
        <w:rPr>
          <w:rStyle w:val="Incipit"/>
          <w:lang w:val="la-Latn"/>
        </w:rPr>
        <w:t>meo</w:t>
      </w:r>
      <w:r>
        <w:rPr>
          <w:lang w:val="la-Latn"/>
        </w:rPr>
        <w:t>. AL</w:t>
      </w:r>
      <w:r w:rsidRPr="00B779A9">
        <w:rPr>
          <w:lang w:val="pt-PT"/>
        </w:rPr>
        <w:t>V</w:t>
      </w:r>
      <w:r>
        <w:rPr>
          <w:lang w:val="la-Latn"/>
        </w:rPr>
        <w:t xml:space="preserve"> </w:t>
      </w:r>
      <w:r w:rsidRPr="00794880">
        <w:rPr>
          <w:rStyle w:val="Incipit"/>
          <w:lang w:val="pt-PT"/>
        </w:rPr>
        <w:t>Emitte</w:t>
      </w:r>
      <w:r w:rsidR="005A362F" w:rsidRPr="005A362F">
        <w:rPr>
          <w:i/>
          <w:lang w:val="pt-PT"/>
        </w:rPr>
        <w:t xml:space="preserve"> </w:t>
      </w:r>
      <w:r w:rsidRPr="00794880">
        <w:rPr>
          <w:rStyle w:val="Incipit"/>
          <w:lang w:val="pt-PT"/>
        </w:rPr>
        <w:t>spiritum</w:t>
      </w:r>
      <w:r w:rsidRPr="005B472A">
        <w:rPr>
          <w:lang w:val="pt-PT"/>
        </w:rPr>
        <w:t>.</w:t>
      </w:r>
      <w:r w:rsidR="003B6AF5" w:rsidRPr="005B472A">
        <w:rPr>
          <w:lang w:val="pt-PT"/>
        </w:rPr>
        <w:t xml:space="preserve"> </w:t>
      </w:r>
      <w:r w:rsidR="003B6AF5">
        <w:rPr>
          <w:lang w:val="la-Latn"/>
        </w:rPr>
        <w:t>Secunda [</w:t>
      </w:r>
      <w:r>
        <w:rPr>
          <w:lang w:val="la-Latn"/>
        </w:rPr>
        <w:t>E</w:t>
      </w:r>
      <w:r w:rsidR="003B6AF5" w:rsidRPr="00B779A9">
        <w:rPr>
          <w:lang w:val="pt-PT"/>
        </w:rPr>
        <w:t>PP</w:t>
      </w:r>
      <w:r>
        <w:rPr>
          <w:lang w:val="la-Latn"/>
        </w:rPr>
        <w:t>]</w:t>
      </w:r>
      <w:r w:rsidRPr="00B779A9">
        <w:rPr>
          <w:lang w:val="pt-PT"/>
        </w:rPr>
        <w:t xml:space="preserve"> </w:t>
      </w:r>
      <w:r w:rsidRPr="00794880">
        <w:rPr>
          <w:rStyle w:val="Incipit"/>
          <w:lang w:val="pt-PT"/>
        </w:rPr>
        <w:t>Lo(4r)cutus</w:t>
      </w:r>
      <w:r w:rsidR="005A362F" w:rsidRPr="005A362F">
        <w:rPr>
          <w:i/>
          <w:lang w:val="pt-PT"/>
        </w:rPr>
        <w:t xml:space="preserve"> </w:t>
      </w:r>
      <w:r w:rsidRPr="00794880">
        <w:rPr>
          <w:rStyle w:val="Incipit"/>
          <w:lang w:val="pt-PT"/>
        </w:rPr>
        <w:t>est</w:t>
      </w:r>
      <w:r w:rsidR="005A362F" w:rsidRPr="005A362F">
        <w:rPr>
          <w:i/>
          <w:lang w:val="pt-PT"/>
        </w:rPr>
        <w:t xml:space="preserve"> </w:t>
      </w:r>
      <w:r w:rsidRPr="00794880">
        <w:rPr>
          <w:rStyle w:val="Incipit"/>
          <w:lang w:val="pt-PT"/>
        </w:rPr>
        <w:t>dominus</w:t>
      </w:r>
      <w:r w:rsidR="005A362F" w:rsidRPr="005A362F">
        <w:rPr>
          <w:i/>
          <w:lang w:val="pt-PT"/>
        </w:rPr>
        <w:t xml:space="preserve"> </w:t>
      </w:r>
      <w:r w:rsidRPr="00794880">
        <w:rPr>
          <w:rStyle w:val="Incipit"/>
          <w:lang w:val="pt-PT"/>
        </w:rPr>
        <w:t>ad</w:t>
      </w:r>
      <w:r w:rsidR="005A362F" w:rsidRPr="005A362F">
        <w:rPr>
          <w:i/>
          <w:lang w:val="pt-PT"/>
        </w:rPr>
        <w:t xml:space="preserve"> </w:t>
      </w:r>
      <w:r w:rsidRPr="00794880">
        <w:rPr>
          <w:rStyle w:val="Incipit"/>
          <w:lang w:val="pt-PT"/>
        </w:rPr>
        <w:t>Moysen</w:t>
      </w:r>
      <w:r>
        <w:rPr>
          <w:lang w:val="la-Latn"/>
        </w:rPr>
        <w:t>. AL</w:t>
      </w:r>
      <w:r w:rsidRPr="00B779A9">
        <w:rPr>
          <w:lang w:val="la-Latn"/>
        </w:rPr>
        <w:t>V</w:t>
      </w:r>
      <w:r>
        <w:rPr>
          <w:lang w:val="la-Latn"/>
        </w:rPr>
        <w:t xml:space="preserve"> </w:t>
      </w:r>
      <w:r w:rsidRPr="00794880">
        <w:rPr>
          <w:rStyle w:val="Incipit"/>
          <w:lang w:val="la-Latn"/>
        </w:rPr>
        <w:t>Spiritus</w:t>
      </w:r>
      <w:r w:rsidR="005A362F" w:rsidRPr="005A362F">
        <w:rPr>
          <w:i/>
          <w:lang w:val="la-Latn"/>
        </w:rPr>
        <w:t xml:space="preserve"> </w:t>
      </w:r>
      <w:r w:rsidRPr="00794880">
        <w:rPr>
          <w:rStyle w:val="Incipit"/>
          <w:lang w:val="la-Latn"/>
        </w:rPr>
        <w:t>domini</w:t>
      </w:r>
      <w:r w:rsidR="003B6AF5">
        <w:rPr>
          <w:lang w:val="la-Latn"/>
        </w:rPr>
        <w:t>. Tertia [</w:t>
      </w:r>
      <w:r w:rsidR="008A3932">
        <w:rPr>
          <w:lang w:val="la-Latn"/>
        </w:rPr>
        <w:t>EVI</w:t>
      </w:r>
      <w:r>
        <w:rPr>
          <w:lang w:val="la-Latn"/>
        </w:rPr>
        <w:t xml:space="preserve">] </w:t>
      </w:r>
      <w:r w:rsidRPr="00794880">
        <w:rPr>
          <w:rStyle w:val="Incipit"/>
          <w:lang w:val="la-Latn"/>
        </w:rPr>
        <w:t>Dixit</w:t>
      </w:r>
      <w:r w:rsidR="005A362F" w:rsidRPr="005A362F">
        <w:rPr>
          <w:i/>
          <w:lang w:val="la-Latn"/>
        </w:rPr>
        <w:t xml:space="preserve"> </w:t>
      </w:r>
      <w:r w:rsidRPr="00794880">
        <w:rPr>
          <w:rStyle w:val="Incipit"/>
          <w:lang w:val="la-Latn"/>
        </w:rPr>
        <w:t>Moyses</w:t>
      </w:r>
      <w:r w:rsidR="003777B4" w:rsidRPr="005B472A">
        <w:rPr>
          <w:lang w:val="la-Latn"/>
        </w:rPr>
        <w:t>.</w:t>
      </w:r>
      <w:r w:rsidR="005A362F" w:rsidRPr="005A362F">
        <w:rPr>
          <w:i/>
          <w:lang w:val="la-Latn"/>
        </w:rPr>
        <w:t xml:space="preserve"> </w:t>
      </w:r>
      <w:r w:rsidR="003777B4" w:rsidRPr="004518BD">
        <w:rPr>
          <w:lang w:val="la-Latn"/>
        </w:rPr>
        <w:t>[EPP]</w:t>
      </w:r>
      <w:r w:rsidR="003777B4" w:rsidRPr="004518BD">
        <w:rPr>
          <w:i/>
          <w:lang w:val="la-Latn"/>
        </w:rPr>
        <w:t xml:space="preserve"> </w:t>
      </w:r>
      <w:r w:rsidR="003777B4" w:rsidRPr="004518BD">
        <w:rPr>
          <w:rStyle w:val="Incipit"/>
          <w:lang w:val="la-Latn"/>
        </w:rPr>
        <w:t>A</w:t>
      </w:r>
      <w:r w:rsidRPr="00794880">
        <w:rPr>
          <w:rStyle w:val="Incipit"/>
          <w:lang w:val="la-Latn"/>
        </w:rPr>
        <w:t>u</w:t>
      </w:r>
      <w:r w:rsidRPr="004518BD">
        <w:rPr>
          <w:rStyle w:val="Incipit"/>
          <w:lang w:val="la-Latn"/>
        </w:rPr>
        <w:t>di</w:t>
      </w:r>
      <w:r w:rsidR="005A362F" w:rsidRPr="004518BD">
        <w:rPr>
          <w:rStyle w:val="Incipit"/>
          <w:lang w:val="la-Latn"/>
        </w:rPr>
        <w:t xml:space="preserve"> </w:t>
      </w:r>
      <w:r w:rsidRPr="00794880">
        <w:rPr>
          <w:rStyle w:val="Incipit"/>
          <w:lang w:val="la-Latn"/>
        </w:rPr>
        <w:t>Israel</w:t>
      </w:r>
      <w:r>
        <w:rPr>
          <w:lang w:val="la-Latn"/>
        </w:rPr>
        <w:t>. AL</w:t>
      </w:r>
      <w:r w:rsidRPr="00B779A9">
        <w:rPr>
          <w:lang w:val="la-Latn"/>
        </w:rPr>
        <w:t>V</w:t>
      </w:r>
      <w:r>
        <w:rPr>
          <w:lang w:val="la-Latn"/>
        </w:rPr>
        <w:t xml:space="preserve"> </w:t>
      </w:r>
      <w:r w:rsidRPr="00794880">
        <w:rPr>
          <w:rStyle w:val="Incipit"/>
          <w:lang w:val="la-Latn"/>
        </w:rPr>
        <w:t>Veni</w:t>
      </w:r>
      <w:r w:rsidR="005A362F" w:rsidRPr="005A362F">
        <w:rPr>
          <w:i/>
          <w:lang w:val="la-Latn"/>
        </w:rPr>
        <w:t xml:space="preserve"> </w:t>
      </w:r>
      <w:r w:rsidRPr="00794880">
        <w:rPr>
          <w:rStyle w:val="Incipit"/>
          <w:lang w:val="la-Latn"/>
        </w:rPr>
        <w:t>sancte</w:t>
      </w:r>
      <w:r w:rsidR="003B6AF5">
        <w:rPr>
          <w:lang w:val="la-Latn"/>
        </w:rPr>
        <w:t>. Quarta [</w:t>
      </w:r>
      <w:r>
        <w:rPr>
          <w:lang w:val="la-Latn"/>
        </w:rPr>
        <w:t>E</w:t>
      </w:r>
      <w:r w:rsidR="003B6AF5" w:rsidRPr="00B779A9">
        <w:rPr>
          <w:lang w:val="la-Latn"/>
        </w:rPr>
        <w:t>PP</w:t>
      </w:r>
      <w:r>
        <w:rPr>
          <w:lang w:val="la-Latn"/>
        </w:rPr>
        <w:t xml:space="preserve">] </w:t>
      </w:r>
      <w:r w:rsidRPr="00794880">
        <w:rPr>
          <w:rStyle w:val="Incipit"/>
          <w:lang w:val="la-Latn"/>
        </w:rPr>
        <w:t>Dixit</w:t>
      </w:r>
      <w:r w:rsidR="005A362F" w:rsidRPr="005A362F">
        <w:rPr>
          <w:i/>
          <w:lang w:val="la-Latn"/>
        </w:rPr>
        <w:t xml:space="preserve"> </w:t>
      </w:r>
      <w:r w:rsidRPr="00794880">
        <w:rPr>
          <w:rStyle w:val="Incipit"/>
          <w:lang w:val="la-Latn"/>
        </w:rPr>
        <w:t>dominus</w:t>
      </w:r>
      <w:r w:rsidR="005A362F" w:rsidRPr="005A362F">
        <w:rPr>
          <w:i/>
          <w:lang w:val="la-Latn"/>
        </w:rPr>
        <w:t xml:space="preserve"> </w:t>
      </w:r>
      <w:r w:rsidRPr="00794880">
        <w:rPr>
          <w:rStyle w:val="Incipit"/>
          <w:lang w:val="la-Latn"/>
        </w:rPr>
        <w:t>ad</w:t>
      </w:r>
      <w:r w:rsidR="005A362F" w:rsidRPr="005A362F">
        <w:rPr>
          <w:i/>
          <w:lang w:val="la-Latn"/>
        </w:rPr>
        <w:t xml:space="preserve"> </w:t>
      </w:r>
      <w:r w:rsidRPr="00794880">
        <w:rPr>
          <w:rStyle w:val="Incipit"/>
          <w:lang w:val="la-Latn"/>
        </w:rPr>
        <w:t>Moysen</w:t>
      </w:r>
      <w:r>
        <w:rPr>
          <w:lang w:val="la-Latn"/>
        </w:rPr>
        <w:t>. AL</w:t>
      </w:r>
      <w:r w:rsidRPr="00B779A9">
        <w:rPr>
          <w:lang w:val="la-Latn"/>
        </w:rPr>
        <w:t>V</w:t>
      </w:r>
      <w:r>
        <w:rPr>
          <w:lang w:val="la-Latn"/>
        </w:rPr>
        <w:t xml:space="preserve"> </w:t>
      </w:r>
      <w:r w:rsidRPr="00794880">
        <w:rPr>
          <w:rStyle w:val="Incipit"/>
          <w:lang w:val="la-Latn"/>
        </w:rPr>
        <w:t>Dum</w:t>
      </w:r>
      <w:r w:rsidR="005A362F" w:rsidRPr="005A362F">
        <w:rPr>
          <w:i/>
          <w:lang w:val="la-Latn"/>
        </w:rPr>
        <w:t xml:space="preserve"> </w:t>
      </w:r>
      <w:r w:rsidRPr="00794880">
        <w:rPr>
          <w:rStyle w:val="Incipit"/>
          <w:lang w:val="la-Latn"/>
        </w:rPr>
        <w:t>complerentur</w:t>
      </w:r>
      <w:r w:rsidR="003B6AF5">
        <w:rPr>
          <w:lang w:val="la-Latn"/>
        </w:rPr>
        <w:t>. Quinta [</w:t>
      </w:r>
      <w:r>
        <w:rPr>
          <w:lang w:val="la-Latn"/>
        </w:rPr>
        <w:t>E</w:t>
      </w:r>
      <w:r w:rsidR="003B6AF5" w:rsidRPr="00B779A9">
        <w:rPr>
          <w:lang w:val="la-Latn"/>
        </w:rPr>
        <w:t>PP</w:t>
      </w:r>
      <w:r>
        <w:rPr>
          <w:lang w:val="la-Latn"/>
        </w:rPr>
        <w:t xml:space="preserve">] </w:t>
      </w:r>
      <w:r w:rsidRPr="00794880">
        <w:rPr>
          <w:rStyle w:val="Incipit"/>
          <w:lang w:val="la-Latn"/>
        </w:rPr>
        <w:t>Angelus</w:t>
      </w:r>
      <w:r w:rsidR="005A362F" w:rsidRPr="005A362F">
        <w:rPr>
          <w:i/>
          <w:lang w:val="la-Latn"/>
        </w:rPr>
        <w:t xml:space="preserve"> </w:t>
      </w:r>
      <w:r w:rsidRPr="00794880">
        <w:rPr>
          <w:rStyle w:val="Incipit"/>
          <w:lang w:val="la-Latn"/>
        </w:rPr>
        <w:t>domini</w:t>
      </w:r>
      <w:r w:rsidR="005A362F" w:rsidRPr="005A362F">
        <w:rPr>
          <w:i/>
          <w:lang w:val="la-Latn"/>
        </w:rPr>
        <w:t xml:space="preserve"> </w:t>
      </w:r>
      <w:r w:rsidRPr="00794880">
        <w:rPr>
          <w:rStyle w:val="Incipit"/>
          <w:lang w:val="la-Latn"/>
        </w:rPr>
        <w:t>descendit</w:t>
      </w:r>
      <w:r>
        <w:rPr>
          <w:lang w:val="la-Latn"/>
        </w:rPr>
        <w:t>. AL</w:t>
      </w:r>
      <w:r w:rsidRPr="00B779A9">
        <w:rPr>
          <w:lang w:val="la-Latn"/>
        </w:rPr>
        <w:t>V</w:t>
      </w:r>
      <w:r>
        <w:rPr>
          <w:lang w:val="la-Latn"/>
        </w:rPr>
        <w:t xml:space="preserve"> </w:t>
      </w:r>
      <w:r w:rsidRPr="00794880">
        <w:rPr>
          <w:rStyle w:val="Incipit"/>
          <w:lang w:val="la-Latn"/>
        </w:rPr>
        <w:t>Benedictus</w:t>
      </w:r>
      <w:r w:rsidR="005A362F" w:rsidRPr="005A362F">
        <w:rPr>
          <w:i/>
          <w:lang w:val="la-Latn"/>
        </w:rPr>
        <w:t xml:space="preserve"> </w:t>
      </w:r>
      <w:r w:rsidRPr="00794880">
        <w:rPr>
          <w:rStyle w:val="Incipit"/>
          <w:lang w:val="la-Latn"/>
        </w:rPr>
        <w:t>es</w:t>
      </w:r>
      <w:r>
        <w:rPr>
          <w:lang w:val="la-Latn"/>
        </w:rPr>
        <w:t xml:space="preserve"> </w:t>
      </w:r>
      <w:r w:rsidRPr="00736684">
        <w:rPr>
          <w:rStyle w:val="Funktion"/>
          <w:lang w:val="la-Latn"/>
        </w:rPr>
        <w:t>pueri</w:t>
      </w:r>
      <w:r>
        <w:rPr>
          <w:lang w:val="la-Latn"/>
        </w:rPr>
        <w:t xml:space="preserve"> cantent. Epistola convenit. AL</w:t>
      </w:r>
      <w:r w:rsidRPr="00B779A9">
        <w:rPr>
          <w:lang w:val="la-Latn"/>
        </w:rPr>
        <w:t>V</w:t>
      </w:r>
      <w:r>
        <w:rPr>
          <w:lang w:val="la-Latn"/>
        </w:rPr>
        <w:t xml:space="preserve"> </w:t>
      </w:r>
      <w:r w:rsidRPr="00794880">
        <w:rPr>
          <w:rStyle w:val="Incipit"/>
          <w:lang w:val="la-Latn"/>
        </w:rPr>
        <w:t>Laudate</w:t>
      </w:r>
      <w:r w:rsidR="005A362F" w:rsidRPr="005A362F">
        <w:rPr>
          <w:i/>
          <w:lang w:val="la-Latn"/>
        </w:rPr>
        <w:t xml:space="preserve"> </w:t>
      </w:r>
      <w:r w:rsidRPr="00794880">
        <w:rPr>
          <w:rStyle w:val="Incipit"/>
          <w:lang w:val="la-Latn"/>
        </w:rPr>
        <w:t>dominum</w:t>
      </w:r>
      <w:r w:rsidR="005A362F" w:rsidRPr="005A362F">
        <w:rPr>
          <w:i/>
          <w:lang w:val="la-Latn"/>
        </w:rPr>
        <w:t xml:space="preserve"> </w:t>
      </w:r>
      <w:r w:rsidRPr="00794880">
        <w:rPr>
          <w:rStyle w:val="Incipit"/>
          <w:lang w:val="la-Latn"/>
        </w:rPr>
        <w:t>omnes</w:t>
      </w:r>
      <w:r w:rsidR="005A362F" w:rsidRPr="005A362F">
        <w:rPr>
          <w:i/>
          <w:lang w:val="la-Latn"/>
        </w:rPr>
        <w:t xml:space="preserve"> </w:t>
      </w:r>
      <w:r w:rsidRPr="00794880">
        <w:rPr>
          <w:rStyle w:val="Incipit"/>
          <w:lang w:val="la-Latn"/>
        </w:rPr>
        <w:t>gentes</w:t>
      </w:r>
      <w:r>
        <w:rPr>
          <w:lang w:val="la-Latn"/>
        </w:rPr>
        <w:t xml:space="preserve"> in fine iteratur </w:t>
      </w:r>
      <w:r w:rsidR="008A1ED5">
        <w:rPr>
          <w:lang w:val="la-Latn"/>
        </w:rPr>
        <w:t>[</w:t>
      </w:r>
      <w:r w:rsidR="008A1ED5" w:rsidRPr="00B779A9">
        <w:rPr>
          <w:lang w:val="la-Latn"/>
        </w:rPr>
        <w:t>AL</w:t>
      </w:r>
      <w:r w:rsidR="008A1ED5">
        <w:rPr>
          <w:lang w:val="la-Latn"/>
        </w:rPr>
        <w:t>]</w:t>
      </w:r>
      <w:r w:rsidR="008A1ED5" w:rsidRPr="00B779A9">
        <w:rPr>
          <w:lang w:val="la-Latn"/>
        </w:rPr>
        <w:t xml:space="preserve"> </w:t>
      </w:r>
      <w:r w:rsidR="008A1ED5" w:rsidRPr="00794880">
        <w:rPr>
          <w:rStyle w:val="Incipit"/>
          <w:lang w:val="la-Latn"/>
        </w:rPr>
        <w:t>A</w:t>
      </w:r>
      <w:r w:rsidRPr="00794880">
        <w:rPr>
          <w:rStyle w:val="Incipit"/>
          <w:lang w:val="la-Latn"/>
        </w:rPr>
        <w:t>lleluia</w:t>
      </w:r>
      <w:r>
        <w:rPr>
          <w:lang w:val="la-Latn"/>
        </w:rPr>
        <w:t xml:space="preserve">. OF </w:t>
      </w:r>
      <w:r w:rsidRPr="00794880">
        <w:rPr>
          <w:rStyle w:val="Incipit"/>
          <w:lang w:val="la-Latn"/>
        </w:rPr>
        <w:t>Confirma</w:t>
      </w:r>
      <w:r w:rsidR="005A362F" w:rsidRPr="005A362F">
        <w:rPr>
          <w:i/>
          <w:lang w:val="la-Latn"/>
        </w:rPr>
        <w:t xml:space="preserve"> </w:t>
      </w:r>
      <w:r w:rsidRPr="00794880">
        <w:rPr>
          <w:rStyle w:val="Incipit"/>
          <w:lang w:val="la-Latn"/>
        </w:rPr>
        <w:t>hoc</w:t>
      </w:r>
      <w:r w:rsidR="005A362F" w:rsidRPr="005A362F">
        <w:rPr>
          <w:i/>
          <w:lang w:val="la-Latn"/>
        </w:rPr>
        <w:t xml:space="preserve"> </w:t>
      </w:r>
      <w:r w:rsidRPr="00794880">
        <w:rPr>
          <w:rStyle w:val="Incipit"/>
          <w:lang w:val="la-Latn"/>
        </w:rPr>
        <w:t>deus</w:t>
      </w:r>
      <w:r>
        <w:rPr>
          <w:lang w:val="la-Latn"/>
        </w:rPr>
        <w:t xml:space="preserve">. CO </w:t>
      </w:r>
      <w:r w:rsidRPr="00794880">
        <w:rPr>
          <w:rStyle w:val="Incipit"/>
          <w:lang w:val="la-Latn"/>
        </w:rPr>
        <w:t>Non</w:t>
      </w:r>
      <w:r w:rsidR="005A362F" w:rsidRPr="005A362F">
        <w:rPr>
          <w:i/>
          <w:lang w:val="la-Latn"/>
        </w:rPr>
        <w:t xml:space="preserve"> </w:t>
      </w:r>
      <w:r w:rsidRPr="00794880">
        <w:rPr>
          <w:rStyle w:val="Incipit"/>
          <w:lang w:val="la-Latn"/>
        </w:rPr>
        <w:t>vos</w:t>
      </w:r>
      <w:r w:rsidR="005A362F" w:rsidRPr="005A362F">
        <w:rPr>
          <w:i/>
          <w:lang w:val="la-Latn"/>
        </w:rPr>
        <w:t xml:space="preserve"> </w:t>
      </w:r>
      <w:r w:rsidRPr="00794880">
        <w:rPr>
          <w:rStyle w:val="Incipit"/>
          <w:lang w:val="la-Latn"/>
        </w:rPr>
        <w:t>relinquam</w:t>
      </w:r>
      <w:r w:rsidR="005A362F" w:rsidRPr="005A362F">
        <w:rPr>
          <w:i/>
          <w:lang w:val="la-Latn"/>
        </w:rPr>
        <w:t xml:space="preserve"> </w:t>
      </w:r>
      <w:r w:rsidRPr="00794880">
        <w:rPr>
          <w:rStyle w:val="Incipit"/>
          <w:lang w:val="la-Latn"/>
        </w:rPr>
        <w:t>orphanos</w:t>
      </w:r>
      <w:r>
        <w:rPr>
          <w:lang w:val="la-Latn"/>
        </w:rPr>
        <w:t>.</w:t>
      </w:r>
    </w:p>
    <w:p w:rsidR="00FC5820" w:rsidRPr="00736684" w:rsidRDefault="00FC5820" w:rsidP="00415109">
      <w:pPr>
        <w:pStyle w:val="berschrift1"/>
        <w:rPr>
          <w:lang w:val="pt-PT"/>
        </w:rPr>
      </w:pPr>
      <w:r w:rsidRPr="00736684">
        <w:rPr>
          <w:lang w:val="pt-PT"/>
        </w:rPr>
        <w:t>IN FESTO SANCTISSIMAE ET INDIVIDUAE TRINITATIS</w:t>
      </w:r>
    </w:p>
    <w:p w:rsidR="00FC5820" w:rsidRPr="00B779A9" w:rsidRDefault="00FC5820" w:rsidP="00415109">
      <w:pPr>
        <w:rPr>
          <w:lang w:val="la-Latn"/>
        </w:rPr>
      </w:pPr>
      <w:r w:rsidRPr="00B779A9">
        <w:rPr>
          <w:lang w:val="la-Latn"/>
        </w:rPr>
        <w:t>S</w:t>
      </w:r>
      <w:r>
        <w:rPr>
          <w:lang w:val="la-Latn"/>
        </w:rPr>
        <w:t>ummum festum facimus.</w:t>
      </w:r>
    </w:p>
    <w:p w:rsidR="00FC5820" w:rsidRPr="00DD6C30" w:rsidRDefault="00FC5820" w:rsidP="00415109">
      <w:pPr>
        <w:rPr>
          <w:lang w:val="la-Latn"/>
        </w:rPr>
      </w:pPr>
      <w:r w:rsidRPr="00736684">
        <w:rPr>
          <w:rStyle w:val="Time1"/>
          <w:lang w:val="la-Latn"/>
        </w:rPr>
        <w:t>Ad vesperas</w:t>
      </w:r>
      <w:r w:rsidRPr="00B779A9">
        <w:rPr>
          <w:lang w:val="la-Latn"/>
        </w:rPr>
        <w:t xml:space="preserve"> </w:t>
      </w:r>
      <w:r>
        <w:rPr>
          <w:lang w:val="la-Latn"/>
        </w:rPr>
        <w:t xml:space="preserve">super psalmos </w:t>
      </w:r>
      <w:r w:rsidRPr="00B779A9">
        <w:rPr>
          <w:lang w:val="la-Latn"/>
        </w:rPr>
        <w:t>AN</w:t>
      </w:r>
      <w:r>
        <w:rPr>
          <w:lang w:val="la-Latn"/>
        </w:rPr>
        <w:t xml:space="preserve"> </w:t>
      </w:r>
      <w:r w:rsidRPr="00736684">
        <w:rPr>
          <w:rStyle w:val="Incipit"/>
          <w:lang w:val="la-Latn"/>
        </w:rPr>
        <w:t>Te invocamus</w:t>
      </w:r>
      <w:r>
        <w:rPr>
          <w:lang w:val="la-Latn"/>
        </w:rPr>
        <w:t xml:space="preserve">. </w:t>
      </w:r>
      <w:r w:rsidR="009F136A">
        <w:rPr>
          <w:lang w:val="la-Latn"/>
        </w:rPr>
        <w:t>Psalmi omnia Laudate</w:t>
      </w:r>
      <w:r>
        <w:rPr>
          <w:lang w:val="la-Latn"/>
        </w:rPr>
        <w:t>. R</w:t>
      </w:r>
      <w:r w:rsidRPr="00736684">
        <w:rPr>
          <w:lang w:val="la-Latn"/>
        </w:rPr>
        <w:t>P</w:t>
      </w:r>
      <w:r>
        <w:rPr>
          <w:lang w:val="la-Latn"/>
        </w:rPr>
        <w:t xml:space="preserve"> </w:t>
      </w:r>
      <w:r w:rsidRPr="00736684">
        <w:rPr>
          <w:rStyle w:val="Incipit"/>
          <w:lang w:val="la-Latn"/>
        </w:rPr>
        <w:t>Summae trinitati</w:t>
      </w:r>
      <w:r>
        <w:rPr>
          <w:lang w:val="la-Latn"/>
        </w:rPr>
        <w:t xml:space="preserve">. HY </w:t>
      </w:r>
      <w:r w:rsidRPr="00736684">
        <w:rPr>
          <w:rStyle w:val="Incipit"/>
          <w:lang w:val="la-Latn"/>
        </w:rPr>
        <w:t>O lux beata</w:t>
      </w:r>
      <w:r>
        <w:rPr>
          <w:lang w:val="la-Latn"/>
        </w:rPr>
        <w:t xml:space="preserve">. VS </w:t>
      </w:r>
      <w:r w:rsidRPr="00736684">
        <w:rPr>
          <w:rStyle w:val="Incipit"/>
          <w:lang w:val="la-Latn"/>
        </w:rPr>
        <w:t>Benedicamus patrem et filium cum sancto spiritu. Laudemus et super exaltemus eum in saecula</w:t>
      </w:r>
      <w:r>
        <w:rPr>
          <w:lang w:val="la-Latn"/>
        </w:rPr>
        <w:t xml:space="preserve"> </w:t>
      </w:r>
      <w:r w:rsidR="00BB1BEB" w:rsidRPr="00BB1BEB">
        <w:rPr>
          <w:lang w:val="la-Latn"/>
        </w:rPr>
        <w:t>|</w:t>
      </w:r>
      <w:r w:rsidR="00BB1BEB" w:rsidRPr="00736684">
        <w:rPr>
          <w:lang w:val="la-Latn"/>
        </w:rPr>
        <w:t>R::</w:t>
      </w:r>
      <w:r w:rsidRPr="00736684">
        <w:rPr>
          <w:lang w:val="la-Latn"/>
        </w:rPr>
        <w:t>c</w:t>
      </w:r>
      <w:r>
        <w:rPr>
          <w:lang w:val="la-Latn"/>
        </w:rPr>
        <w:t>um</w:t>
      </w:r>
      <w:r w:rsidR="00BB1BEB" w:rsidRPr="00BB1BEB">
        <w:rPr>
          <w:lang w:val="la-Latn"/>
        </w:rPr>
        <w:t>|</w:t>
      </w:r>
      <w:r w:rsidRPr="00736684">
        <w:rPr>
          <w:lang w:val="la-Latn"/>
        </w:rPr>
        <w:t xml:space="preserve"> </w:t>
      </w:r>
      <w:r w:rsidRPr="00EA29F9">
        <w:rPr>
          <w:lang w:val="la-Latn"/>
        </w:rPr>
        <w:t>alleluia dicitur</w:t>
      </w:r>
      <w:r w:rsidR="00723948" w:rsidRPr="00736684">
        <w:rPr>
          <w:lang w:val="la-Latn"/>
        </w:rPr>
        <w:t xml:space="preserve"> </w:t>
      </w:r>
      <w:r w:rsidR="00563F88" w:rsidRPr="00736684">
        <w:rPr>
          <w:lang w:val="la-Latn"/>
        </w:rPr>
        <w:t>%D::</w:t>
      </w:r>
      <w:r w:rsidR="00723948" w:rsidRPr="00736684">
        <w:rPr>
          <w:lang w:val="la-Latn"/>
        </w:rPr>
        <w:t>quia</w:t>
      </w:r>
      <w:r w:rsidR="00D734F4" w:rsidRPr="00736684">
        <w:rPr>
          <w:lang w:val="la-Latn"/>
        </w:rPr>
        <w:t xml:space="preserve"> </w:t>
      </w:r>
      <w:r w:rsidR="00723948" w:rsidRPr="00736684">
        <w:rPr>
          <w:lang w:val="la-Latn"/>
        </w:rPr>
        <w:t>amplius</w:t>
      </w:r>
      <w:r w:rsidR="00D734F4" w:rsidRPr="00736684">
        <w:rPr>
          <w:lang w:val="la-Latn"/>
        </w:rPr>
        <w:t xml:space="preserve"> </w:t>
      </w:r>
      <w:r w:rsidR="00723948" w:rsidRPr="00736684">
        <w:rPr>
          <w:lang w:val="la-Latn"/>
        </w:rPr>
        <w:t>ad</w:t>
      </w:r>
      <w:r w:rsidR="00D734F4" w:rsidRPr="00736684">
        <w:rPr>
          <w:lang w:val="la-Latn"/>
        </w:rPr>
        <w:t xml:space="preserve"> </w:t>
      </w:r>
      <w:r w:rsidR="00723948" w:rsidRPr="00736684">
        <w:rPr>
          <w:lang w:val="la-Latn"/>
        </w:rPr>
        <w:t>responsoria</w:t>
      </w:r>
      <w:r w:rsidR="00D734F4" w:rsidRPr="00736684">
        <w:rPr>
          <w:lang w:val="la-Latn"/>
        </w:rPr>
        <w:t xml:space="preserve"> </w:t>
      </w:r>
      <w:r w:rsidR="00723948" w:rsidRPr="00736684">
        <w:rPr>
          <w:lang w:val="la-Latn"/>
        </w:rPr>
        <w:t>et</w:t>
      </w:r>
      <w:r w:rsidR="00D734F4" w:rsidRPr="00736684">
        <w:rPr>
          <w:lang w:val="la-Latn"/>
        </w:rPr>
        <w:t xml:space="preserve"> </w:t>
      </w:r>
      <w:r w:rsidR="00723948" w:rsidRPr="00736684">
        <w:rPr>
          <w:lang w:val="la-Latn"/>
        </w:rPr>
        <w:t>ad</w:t>
      </w:r>
      <w:r w:rsidR="00D734F4" w:rsidRPr="00736684">
        <w:rPr>
          <w:lang w:val="la-Latn"/>
        </w:rPr>
        <w:t xml:space="preserve"> </w:t>
      </w:r>
      <w:r w:rsidR="00723948" w:rsidRPr="00736684">
        <w:rPr>
          <w:lang w:val="la-Latn"/>
        </w:rPr>
        <w:t>versus</w:t>
      </w:r>
      <w:r w:rsidR="00D734F4" w:rsidRPr="00736684">
        <w:rPr>
          <w:lang w:val="la-Latn"/>
        </w:rPr>
        <w:t xml:space="preserve"> </w:t>
      </w:r>
      <w:r w:rsidR="00723948" w:rsidRPr="00736684">
        <w:rPr>
          <w:lang w:val="la-Latn"/>
        </w:rPr>
        <w:t>et</w:t>
      </w:r>
      <w:r w:rsidR="00D734F4" w:rsidRPr="00736684">
        <w:rPr>
          <w:lang w:val="la-Latn"/>
        </w:rPr>
        <w:t xml:space="preserve"> </w:t>
      </w:r>
      <w:r w:rsidR="00723948" w:rsidRPr="00736684">
        <w:rPr>
          <w:lang w:val="la-Latn"/>
        </w:rPr>
        <w:t>ad</w:t>
      </w:r>
      <w:r w:rsidR="00D734F4" w:rsidRPr="00736684">
        <w:rPr>
          <w:lang w:val="la-Latn"/>
        </w:rPr>
        <w:t xml:space="preserve"> </w:t>
      </w:r>
      <w:r w:rsidR="00723948" w:rsidRPr="00736684">
        <w:rPr>
          <w:lang w:val="la-Latn"/>
        </w:rPr>
        <w:t>Benedicamus</w:t>
      </w:r>
      <w:r w:rsidR="00D734F4" w:rsidRPr="00736684">
        <w:rPr>
          <w:lang w:val="la-Latn"/>
        </w:rPr>
        <w:t xml:space="preserve"> </w:t>
      </w:r>
      <w:r w:rsidR="00723948" w:rsidRPr="00736684">
        <w:rPr>
          <w:lang w:val="la-Latn"/>
        </w:rPr>
        <w:t>non</w:t>
      </w:r>
      <w:r w:rsidR="00D734F4" w:rsidRPr="00736684">
        <w:rPr>
          <w:lang w:val="la-Latn"/>
        </w:rPr>
        <w:t xml:space="preserve"> </w:t>
      </w:r>
      <w:r w:rsidR="00723948" w:rsidRPr="00736684">
        <w:rPr>
          <w:lang w:val="la-Latn"/>
        </w:rPr>
        <w:t>plus</w:t>
      </w:r>
      <w:r w:rsidR="00D734F4" w:rsidRPr="00736684">
        <w:rPr>
          <w:lang w:val="la-Latn"/>
        </w:rPr>
        <w:t xml:space="preserve"> </w:t>
      </w:r>
      <w:r w:rsidR="00723948" w:rsidRPr="00736684">
        <w:rPr>
          <w:lang w:val="la-Latn"/>
        </w:rPr>
        <w:t>dicitur</w:t>
      </w:r>
      <w:r w:rsidR="00D734F4" w:rsidRPr="00736684">
        <w:rPr>
          <w:lang w:val="la-Latn"/>
        </w:rPr>
        <w:t xml:space="preserve"> </w:t>
      </w:r>
      <w:r w:rsidR="00723948" w:rsidRPr="00736684">
        <w:rPr>
          <w:lang w:val="la-Latn"/>
        </w:rPr>
        <w:t>alleluia</w:t>
      </w:r>
      <w:r w:rsidR="00D734F4" w:rsidRPr="00736684">
        <w:rPr>
          <w:lang w:val="la-Latn"/>
        </w:rPr>
        <w:t xml:space="preserve"> </w:t>
      </w:r>
      <w:r w:rsidR="00723948" w:rsidRPr="00736684">
        <w:rPr>
          <w:lang w:val="la-Latn"/>
        </w:rPr>
        <w:t>nisi</w:t>
      </w:r>
      <w:r w:rsidR="00D734F4" w:rsidRPr="00736684">
        <w:rPr>
          <w:lang w:val="la-Latn"/>
        </w:rPr>
        <w:t xml:space="preserve"> </w:t>
      </w:r>
      <w:r w:rsidR="00723948" w:rsidRPr="00736684">
        <w:rPr>
          <w:lang w:val="la-Latn"/>
        </w:rPr>
        <w:t>infra</w:t>
      </w:r>
      <w:r w:rsidR="00D734F4" w:rsidRPr="00736684">
        <w:rPr>
          <w:lang w:val="la-Latn"/>
        </w:rPr>
        <w:t xml:space="preserve"> </w:t>
      </w:r>
      <w:r w:rsidR="00723948" w:rsidRPr="00736684">
        <w:rPr>
          <w:lang w:val="la-Latn"/>
        </w:rPr>
        <w:t>octavas</w:t>
      </w:r>
      <w:r w:rsidR="00D734F4" w:rsidRPr="00736684">
        <w:rPr>
          <w:lang w:val="la-Latn"/>
        </w:rPr>
        <w:t xml:space="preserve"> </w:t>
      </w:r>
      <w:r w:rsidR="00723948" w:rsidRPr="00736684">
        <w:rPr>
          <w:lang w:val="la-Latn"/>
        </w:rPr>
        <w:t>corporis</w:t>
      </w:r>
      <w:r w:rsidR="00B04A59" w:rsidRPr="00736684">
        <w:rPr>
          <w:lang w:val="la-Latn"/>
        </w:rPr>
        <w:t xml:space="preserve"> Christi</w:t>
      </w:r>
      <w:r w:rsidR="00563F88" w:rsidRPr="00736684">
        <w:rPr>
          <w:lang w:val="la-Latn"/>
        </w:rPr>
        <w:t>%</w:t>
      </w:r>
      <w:r w:rsidR="00723948" w:rsidRPr="00736684">
        <w:rPr>
          <w:lang w:val="la-Latn"/>
        </w:rPr>
        <w:t>.</w:t>
      </w:r>
      <w:r w:rsidRPr="00563F88">
        <w:rPr>
          <w:lang w:val="la-Latn"/>
        </w:rPr>
        <w:t xml:space="preserve"> </w:t>
      </w:r>
      <w:r w:rsidRPr="00EA29F9">
        <w:rPr>
          <w:lang w:val="la-Latn"/>
        </w:rPr>
        <w:t>AM</w:t>
      </w:r>
      <w:r>
        <w:rPr>
          <w:lang w:val="la-Latn"/>
        </w:rPr>
        <w:t xml:space="preserve"> </w:t>
      </w:r>
      <w:r w:rsidRPr="00736684">
        <w:rPr>
          <w:rStyle w:val="Incipit"/>
          <w:lang w:val="pt-PT"/>
        </w:rPr>
        <w:t>Te deum patrem ingenitum</w:t>
      </w:r>
      <w:r>
        <w:rPr>
          <w:lang w:val="la-Latn"/>
        </w:rPr>
        <w:t xml:space="preserve">. Nullum suffragium. </w:t>
      </w:r>
      <w:r w:rsidRPr="00DD6C30">
        <w:rPr>
          <w:lang w:val="la-Latn"/>
        </w:rPr>
        <w:t>[</w:t>
      </w:r>
      <w:r w:rsidRPr="002A055E">
        <w:rPr>
          <w:lang w:val="la-Latn"/>
        </w:rPr>
        <w:t>BD</w:t>
      </w:r>
      <w:r w:rsidRPr="00DD6C30">
        <w:rPr>
          <w:lang w:val="la-Latn"/>
        </w:rPr>
        <w:t>]</w:t>
      </w:r>
      <w:r w:rsidRPr="002A055E">
        <w:rPr>
          <w:lang w:val="la-Latn"/>
        </w:rPr>
        <w:t xml:space="preserve"> </w:t>
      </w:r>
      <w:r w:rsidRPr="00736684">
        <w:rPr>
          <w:rStyle w:val="Incipit"/>
          <w:lang w:val="pt-PT"/>
        </w:rPr>
        <w:t>Benedicamus</w:t>
      </w:r>
      <w:r w:rsidRPr="00DD6C30">
        <w:rPr>
          <w:lang w:val="la-Latn"/>
        </w:rPr>
        <w:t xml:space="preserve"> c</w:t>
      </w:r>
      <w:r w:rsidRPr="002A055E">
        <w:rPr>
          <w:lang w:val="la-Latn"/>
        </w:rPr>
        <w:t>um quinque alleluia.</w:t>
      </w:r>
    </w:p>
    <w:p w:rsidR="00FC5820" w:rsidRPr="00B779A9" w:rsidRDefault="00FC5820" w:rsidP="00415109">
      <w:pPr>
        <w:rPr>
          <w:lang w:val="la-Latn"/>
        </w:rPr>
      </w:pPr>
      <w:r w:rsidRPr="00736684">
        <w:rPr>
          <w:rStyle w:val="Time1"/>
          <w:lang w:val="pt-PT"/>
        </w:rPr>
        <w:t>Ad completorium</w:t>
      </w:r>
      <w:r w:rsidRPr="00DD6C30">
        <w:rPr>
          <w:lang w:val="la-Latn"/>
        </w:rPr>
        <w:t xml:space="preserve"> </w:t>
      </w:r>
      <w:r>
        <w:rPr>
          <w:lang w:val="la-Latn"/>
        </w:rPr>
        <w:t xml:space="preserve">HY </w:t>
      </w:r>
      <w:r w:rsidRPr="00794880">
        <w:rPr>
          <w:rStyle w:val="Incipit"/>
          <w:lang w:val="pt-PT"/>
        </w:rPr>
        <w:t>Te</w:t>
      </w:r>
      <w:r w:rsidR="005A362F" w:rsidRPr="005A362F">
        <w:rPr>
          <w:lang w:val="pt-PT"/>
        </w:rPr>
        <w:t xml:space="preserve"> </w:t>
      </w:r>
      <w:r w:rsidRPr="00794880">
        <w:rPr>
          <w:rStyle w:val="Incipit"/>
          <w:lang w:val="pt-PT"/>
        </w:rPr>
        <w:t>lucis</w:t>
      </w:r>
      <w:r w:rsidR="005A362F" w:rsidRPr="005A362F">
        <w:rPr>
          <w:lang w:val="pt-PT"/>
        </w:rPr>
        <w:t xml:space="preserve"> </w:t>
      </w:r>
      <w:r w:rsidRPr="00794880">
        <w:rPr>
          <w:rStyle w:val="Incipit"/>
          <w:lang w:val="pt-PT"/>
        </w:rPr>
        <w:t>ante</w:t>
      </w:r>
      <w:r w:rsidR="005A362F" w:rsidRPr="005A362F">
        <w:rPr>
          <w:lang w:val="pt-PT"/>
        </w:rPr>
        <w:t xml:space="preserve"> </w:t>
      </w:r>
      <w:r w:rsidRPr="00794880">
        <w:rPr>
          <w:rStyle w:val="Incipit"/>
          <w:lang w:val="pt-PT"/>
        </w:rPr>
        <w:t>terminum</w:t>
      </w:r>
      <w:r>
        <w:rPr>
          <w:lang w:val="la-Latn"/>
        </w:rPr>
        <w:t xml:space="preserve">. AD </w:t>
      </w:r>
      <w:r w:rsidRPr="00794880">
        <w:rPr>
          <w:rStyle w:val="Incipit"/>
          <w:lang w:val="pt-PT"/>
        </w:rPr>
        <w:t>Pacem</w:t>
      </w:r>
      <w:r w:rsidR="005A362F" w:rsidRPr="005A362F">
        <w:rPr>
          <w:lang w:val="pt-PT"/>
        </w:rPr>
        <w:t xml:space="preserve"> </w:t>
      </w:r>
      <w:r w:rsidRPr="00794880">
        <w:rPr>
          <w:rStyle w:val="Incipit"/>
          <w:lang w:val="pt-PT"/>
        </w:rPr>
        <w:t>tuam</w:t>
      </w:r>
      <w:r>
        <w:rPr>
          <w:lang w:val="la-Latn"/>
        </w:rPr>
        <w:t>. Post collectam A</w:t>
      </w:r>
      <w:r w:rsidRPr="00B779A9">
        <w:rPr>
          <w:lang w:val="pt-PT"/>
        </w:rPr>
        <w:t>C</w:t>
      </w:r>
      <w:r>
        <w:rPr>
          <w:lang w:val="la-Latn"/>
        </w:rPr>
        <w:t xml:space="preserve"> </w:t>
      </w:r>
      <w:r w:rsidRPr="00794880">
        <w:rPr>
          <w:rStyle w:val="Incipit"/>
          <w:lang w:val="pt-PT"/>
        </w:rPr>
        <w:t>Gaude</w:t>
      </w:r>
      <w:r w:rsidR="005A362F" w:rsidRPr="005A362F">
        <w:rPr>
          <w:lang w:val="pt-PT"/>
        </w:rPr>
        <w:t xml:space="preserve"> </w:t>
      </w:r>
      <w:r w:rsidRPr="00794880">
        <w:rPr>
          <w:rStyle w:val="Incipit"/>
          <w:lang w:val="pt-PT"/>
        </w:rPr>
        <w:t>virgo</w:t>
      </w:r>
      <w:r>
        <w:rPr>
          <w:lang w:val="la-Latn"/>
        </w:rPr>
        <w:t xml:space="preserve">. Ad Salve </w:t>
      </w:r>
      <w:r w:rsidR="008535DA" w:rsidRPr="00B779A9">
        <w:rPr>
          <w:lang w:val="pt-PT"/>
        </w:rPr>
        <w:t>r</w:t>
      </w:r>
      <w:r w:rsidRPr="00BB7C51">
        <w:rPr>
          <w:lang w:val="la-Latn"/>
        </w:rPr>
        <w:t>egina</w:t>
      </w:r>
      <w:r>
        <w:rPr>
          <w:lang w:val="la-Latn"/>
        </w:rPr>
        <w:t xml:space="preserve"> SE </w:t>
      </w:r>
      <w:r w:rsidRPr="00794880">
        <w:rPr>
          <w:rStyle w:val="Incipit"/>
          <w:lang w:val="pt-PT"/>
        </w:rPr>
        <w:t>Imperatrix</w:t>
      </w:r>
      <w:r w:rsidR="005A362F" w:rsidRPr="00736684">
        <w:rPr>
          <w:rStyle w:val="Incipit"/>
          <w:lang w:val="pt-PT"/>
        </w:rPr>
        <w:t xml:space="preserve"> </w:t>
      </w:r>
      <w:r w:rsidRPr="00736684">
        <w:rPr>
          <w:rStyle w:val="Incipit"/>
          <w:lang w:val="pt-PT"/>
        </w:rPr>
        <w:t>gloriosa</w:t>
      </w:r>
      <w:r>
        <w:rPr>
          <w:lang w:val="la-Latn"/>
        </w:rPr>
        <w:t xml:space="preserve">. </w:t>
      </w:r>
      <w:r w:rsidR="00563F88">
        <w:rPr>
          <w:lang w:val="la-Latn"/>
        </w:rPr>
        <w:t>[</w:t>
      </w:r>
      <w:r w:rsidR="00563F88" w:rsidRPr="00736684">
        <w:rPr>
          <w:lang w:val="la-Latn"/>
        </w:rPr>
        <w:t>AS</w:t>
      </w:r>
      <w:r w:rsidR="00563F88" w:rsidRPr="004174C4">
        <w:rPr>
          <w:lang w:val="la-Latn"/>
        </w:rPr>
        <w:t>]</w:t>
      </w:r>
      <w:r w:rsidR="00563F88" w:rsidRPr="00736684">
        <w:rPr>
          <w:lang w:val="la-Latn"/>
        </w:rPr>
        <w:t xml:space="preserve"> </w:t>
      </w:r>
      <w:r w:rsidRPr="00736684">
        <w:rPr>
          <w:rStyle w:val="Incipit"/>
          <w:lang w:val="la-Latn"/>
        </w:rPr>
        <w:t>Regina caeli</w:t>
      </w:r>
      <w:r>
        <w:rPr>
          <w:lang w:val="la-Latn"/>
        </w:rPr>
        <w:t xml:space="preserve"> post hac non cantetur. VS </w:t>
      </w:r>
      <w:r w:rsidRPr="00363305">
        <w:rPr>
          <w:rStyle w:val="Incipit"/>
          <w:lang w:val="la-Latn"/>
        </w:rPr>
        <w:t>Speciosa</w:t>
      </w:r>
      <w:r w:rsidR="005A362F" w:rsidRPr="00363305">
        <w:rPr>
          <w:rStyle w:val="Incipit"/>
          <w:lang w:val="la-Latn"/>
        </w:rPr>
        <w:t xml:space="preserve"> </w:t>
      </w:r>
      <w:r w:rsidRPr="00363305">
        <w:rPr>
          <w:rStyle w:val="Incipit"/>
          <w:lang w:val="la-Latn"/>
        </w:rPr>
        <w:t>facta</w:t>
      </w:r>
      <w:r w:rsidR="005A362F" w:rsidRPr="00363305">
        <w:rPr>
          <w:rStyle w:val="Incipit"/>
          <w:lang w:val="la-Latn"/>
        </w:rPr>
        <w:t xml:space="preserve"> </w:t>
      </w:r>
      <w:r w:rsidRPr="00363305">
        <w:rPr>
          <w:rStyle w:val="Incipit"/>
          <w:lang w:val="la-Latn"/>
        </w:rPr>
        <w:t>es</w:t>
      </w:r>
      <w:r w:rsidR="005A362F" w:rsidRPr="00363305">
        <w:rPr>
          <w:rStyle w:val="Incipit"/>
          <w:lang w:val="la-Latn"/>
        </w:rPr>
        <w:t xml:space="preserve"> </w:t>
      </w:r>
      <w:r w:rsidRPr="00363305">
        <w:rPr>
          <w:rStyle w:val="Incipit"/>
          <w:lang w:val="la-Latn"/>
        </w:rPr>
        <w:t>et</w:t>
      </w:r>
      <w:r w:rsidR="005A362F" w:rsidRPr="00363305">
        <w:rPr>
          <w:rStyle w:val="Incipit"/>
          <w:lang w:val="la-Latn"/>
        </w:rPr>
        <w:t xml:space="preserve"> </w:t>
      </w:r>
      <w:r w:rsidRPr="00363305">
        <w:rPr>
          <w:rStyle w:val="Incipit"/>
          <w:lang w:val="la-Latn"/>
        </w:rPr>
        <w:t>suavis</w:t>
      </w:r>
      <w:r w:rsidR="00794880" w:rsidRPr="00363305">
        <w:rPr>
          <w:rStyle w:val="Incipit"/>
          <w:lang w:val="la-Latn"/>
        </w:rPr>
        <w:t xml:space="preserve">. </w:t>
      </w:r>
      <w:r w:rsidRPr="00363305">
        <w:rPr>
          <w:rStyle w:val="Incipit"/>
          <w:lang w:val="la-Latn"/>
        </w:rPr>
        <w:t>In</w:t>
      </w:r>
      <w:r w:rsidR="005A362F" w:rsidRPr="00363305">
        <w:rPr>
          <w:rStyle w:val="Incipit"/>
          <w:lang w:val="la-Latn"/>
        </w:rPr>
        <w:t xml:space="preserve"> </w:t>
      </w:r>
      <w:r w:rsidRPr="00363305">
        <w:rPr>
          <w:rStyle w:val="Incipit"/>
          <w:lang w:val="la-Latn"/>
        </w:rPr>
        <w:t>deliciis</w:t>
      </w:r>
      <w:r w:rsidR="005A362F" w:rsidRPr="00363305">
        <w:rPr>
          <w:rStyle w:val="Incipit"/>
          <w:lang w:val="la-Latn"/>
        </w:rPr>
        <w:t xml:space="preserve"> </w:t>
      </w:r>
      <w:r w:rsidRPr="00363305">
        <w:rPr>
          <w:rStyle w:val="Incipit"/>
          <w:lang w:val="la-Latn"/>
        </w:rPr>
        <w:t>tuis etc</w:t>
      </w:r>
      <w:r w:rsidRPr="00B779A9">
        <w:rPr>
          <w:lang w:val="la-Latn"/>
        </w:rPr>
        <w:t>.</w:t>
      </w:r>
    </w:p>
    <w:p w:rsidR="00FC5820" w:rsidRPr="00B779A9" w:rsidRDefault="00BB1BEB" w:rsidP="00415109">
      <w:pPr>
        <w:rPr>
          <w:lang w:val="la-Latn"/>
        </w:rPr>
      </w:pPr>
      <w:r w:rsidRPr="00736684">
        <w:rPr>
          <w:rStyle w:val="Time1"/>
          <w:lang w:val="la-Latn"/>
        </w:rPr>
        <w:t>Ad matutin</w:t>
      </w:r>
      <w:r w:rsidR="00FC5820" w:rsidRPr="00736684">
        <w:rPr>
          <w:rStyle w:val="Time1"/>
          <w:lang w:val="la-Latn"/>
        </w:rPr>
        <w:t>as</w:t>
      </w:r>
      <w:r w:rsidR="00FC5820" w:rsidRPr="00B779A9">
        <w:rPr>
          <w:lang w:val="la-Latn"/>
        </w:rPr>
        <w:t xml:space="preserve"> </w:t>
      </w:r>
      <w:r w:rsidR="00FC5820">
        <w:rPr>
          <w:lang w:val="la-Latn"/>
        </w:rPr>
        <w:t>I</w:t>
      </w:r>
      <w:r w:rsidR="00FC5820" w:rsidRPr="00B779A9">
        <w:rPr>
          <w:lang w:val="la-Latn"/>
        </w:rPr>
        <w:t>N</w:t>
      </w:r>
      <w:r w:rsidR="00FC5820">
        <w:rPr>
          <w:lang w:val="la-Latn"/>
        </w:rPr>
        <w:t xml:space="preserve">V </w:t>
      </w:r>
      <w:r w:rsidR="00FC5820" w:rsidRPr="00736684">
        <w:rPr>
          <w:rStyle w:val="Incipit"/>
          <w:lang w:val="la-Latn"/>
        </w:rPr>
        <w:t>Deum verum</w:t>
      </w:r>
      <w:r w:rsidR="00FC5820">
        <w:rPr>
          <w:lang w:val="la-Latn"/>
        </w:rPr>
        <w:t xml:space="preserve">. HY </w:t>
      </w:r>
      <w:r w:rsidR="00FC5820" w:rsidRPr="00736684">
        <w:rPr>
          <w:rStyle w:val="Incipit"/>
          <w:lang w:val="la-Latn"/>
        </w:rPr>
        <w:t>Nocte surgentes</w:t>
      </w:r>
      <w:r w:rsidR="00FC5820">
        <w:rPr>
          <w:lang w:val="la-Latn"/>
        </w:rPr>
        <w:t>.</w:t>
      </w:r>
    </w:p>
    <w:p w:rsidR="008A3932" w:rsidRDefault="00FC5820" w:rsidP="00415109">
      <w:pPr>
        <w:rPr>
          <w:lang w:val="la-Latn"/>
        </w:rPr>
      </w:pPr>
      <w:r w:rsidRPr="00736684">
        <w:rPr>
          <w:rStyle w:val="Time2"/>
          <w:lang w:val="la-Latn"/>
        </w:rPr>
        <w:t>Ad nocturnum</w:t>
      </w:r>
      <w:r w:rsidRPr="00B779A9">
        <w:rPr>
          <w:lang w:val="la-Latn"/>
        </w:rPr>
        <w:t xml:space="preserve"> d</w:t>
      </w:r>
      <w:r>
        <w:rPr>
          <w:lang w:val="la-Latn"/>
        </w:rPr>
        <w:t xml:space="preserve">icantur tantum tres psalmi cum </w:t>
      </w:r>
      <w:r w:rsidRPr="00B779A9">
        <w:rPr>
          <w:lang w:val="la-Latn"/>
        </w:rPr>
        <w:t>a</w:t>
      </w:r>
      <w:r>
        <w:rPr>
          <w:lang w:val="la-Latn"/>
        </w:rPr>
        <w:t xml:space="preserve">ntiphonis. </w:t>
      </w:r>
    </w:p>
    <w:p w:rsidR="00FC5820" w:rsidRPr="004518BD" w:rsidRDefault="00FC5820" w:rsidP="00415109">
      <w:pPr>
        <w:rPr>
          <w:lang w:val="la-Latn"/>
        </w:rPr>
      </w:pPr>
      <w:r>
        <w:rPr>
          <w:lang w:val="la-Latn"/>
        </w:rPr>
        <w:t xml:space="preserve">Deinde </w:t>
      </w:r>
      <w:r w:rsidRPr="00736684">
        <w:rPr>
          <w:rStyle w:val="Time1"/>
          <w:lang w:val="la-Latn"/>
        </w:rPr>
        <w:t>laudes</w:t>
      </w:r>
      <w:r>
        <w:rPr>
          <w:lang w:val="la-Latn"/>
        </w:rPr>
        <w:t xml:space="preserve"> </w:t>
      </w:r>
      <w:r w:rsidR="00247478">
        <w:rPr>
          <w:lang w:val="la-Latn"/>
        </w:rPr>
        <w:t>a</w:t>
      </w:r>
      <w:r w:rsidR="00BB1BEB" w:rsidRPr="00736684">
        <w:rPr>
          <w:lang w:val="la-Latn"/>
        </w:rPr>
        <w:t xml:space="preserve">ntiphona </w:t>
      </w:r>
      <w:r w:rsidR="00BB1BEB">
        <w:rPr>
          <w:lang w:val="la-Latn"/>
        </w:rPr>
        <w:t>p</w:t>
      </w:r>
      <w:r>
        <w:rPr>
          <w:lang w:val="la-Latn"/>
        </w:rPr>
        <w:t xml:space="preserve">rima </w:t>
      </w:r>
      <w:r w:rsidR="00BB1BEB" w:rsidRPr="00736684">
        <w:rPr>
          <w:lang w:val="la-Latn"/>
        </w:rPr>
        <w:t>[</w:t>
      </w:r>
      <w:r>
        <w:rPr>
          <w:lang w:val="la-Latn"/>
        </w:rPr>
        <w:t>AN</w:t>
      </w:r>
      <w:r w:rsidR="00BB1BEB" w:rsidRPr="00736684">
        <w:rPr>
          <w:lang w:val="la-Latn"/>
        </w:rPr>
        <w:t>]</w:t>
      </w:r>
      <w:r>
        <w:rPr>
          <w:lang w:val="la-Latn"/>
        </w:rPr>
        <w:t xml:space="preserve"> </w:t>
      </w:r>
      <w:r w:rsidRPr="00736684">
        <w:rPr>
          <w:rStyle w:val="Incipit"/>
          <w:lang w:val="la-Latn"/>
        </w:rPr>
        <w:t>Adesto deus unus</w:t>
      </w:r>
      <w:r>
        <w:rPr>
          <w:lang w:val="la-Latn"/>
        </w:rPr>
        <w:t xml:space="preserve">. PS </w:t>
      </w:r>
      <w:r w:rsidRPr="00736684">
        <w:rPr>
          <w:rStyle w:val="Incipit"/>
          <w:lang w:val="la-Latn"/>
        </w:rPr>
        <w:t>Domine dominus</w:t>
      </w:r>
      <w:r>
        <w:rPr>
          <w:lang w:val="la-Latn"/>
        </w:rPr>
        <w:t xml:space="preserve">. AN </w:t>
      </w:r>
      <w:r w:rsidRPr="00736684">
        <w:rPr>
          <w:rStyle w:val="Incipit"/>
          <w:lang w:val="pt-PT"/>
        </w:rPr>
        <w:t>Te unum in substantia</w:t>
      </w:r>
      <w:r>
        <w:rPr>
          <w:lang w:val="la-Latn"/>
        </w:rPr>
        <w:t xml:space="preserve">. PS </w:t>
      </w:r>
      <w:r w:rsidRPr="00736684">
        <w:rPr>
          <w:rStyle w:val="Incipit"/>
          <w:lang w:val="pt-PT"/>
        </w:rPr>
        <w:t>Caeli enarrant</w:t>
      </w:r>
      <w:r>
        <w:rPr>
          <w:lang w:val="la-Latn"/>
        </w:rPr>
        <w:t xml:space="preserve">. AN </w:t>
      </w:r>
      <w:r w:rsidRPr="00736684">
        <w:rPr>
          <w:rStyle w:val="Incipit"/>
          <w:lang w:val="pt-PT"/>
        </w:rPr>
        <w:t>Te semper idem esse</w:t>
      </w:r>
      <w:r>
        <w:rPr>
          <w:lang w:val="la-Latn"/>
        </w:rPr>
        <w:t xml:space="preserve">. PS </w:t>
      </w:r>
      <w:r w:rsidRPr="00736684">
        <w:rPr>
          <w:rStyle w:val="Incipit"/>
          <w:lang w:val="pt-PT"/>
        </w:rPr>
        <w:t>Domini est terra</w:t>
      </w:r>
      <w:r>
        <w:rPr>
          <w:lang w:val="la-Latn"/>
        </w:rPr>
        <w:t xml:space="preserve">. (4v) VS </w:t>
      </w:r>
      <w:r w:rsidRPr="00736684">
        <w:rPr>
          <w:rStyle w:val="Incipit"/>
          <w:lang w:val="la-Latn"/>
        </w:rPr>
        <w:t>Verbo domini caeli firmati sunt alleluia. Et spiritu oris eius omnis virtus eorum alleluia</w:t>
      </w:r>
      <w:r>
        <w:rPr>
          <w:lang w:val="la-Latn"/>
        </w:rPr>
        <w:t xml:space="preserve">. EV </w:t>
      </w:r>
      <w:r w:rsidR="00BB1BEB" w:rsidRPr="00736684">
        <w:rPr>
          <w:rStyle w:val="Incipit"/>
          <w:lang w:val="la-Latn"/>
        </w:rPr>
        <w:t>Cum venerit paracle</w:t>
      </w:r>
      <w:r w:rsidRPr="00736684">
        <w:rPr>
          <w:rStyle w:val="Incipit"/>
          <w:lang w:val="la-Latn"/>
        </w:rPr>
        <w:t>tus</w:t>
      </w:r>
      <w:r>
        <w:rPr>
          <w:lang w:val="la-Latn"/>
        </w:rPr>
        <w:t xml:space="preserve">. Ultima </w:t>
      </w:r>
      <w:r w:rsidR="004174C4" w:rsidRPr="004174C4">
        <w:rPr>
          <w:lang w:val="la-Latn"/>
        </w:rPr>
        <w:t xml:space="preserve">lectio </w:t>
      </w:r>
      <w:r w:rsidR="00BB1BEB">
        <w:rPr>
          <w:lang w:val="la-Latn"/>
        </w:rPr>
        <w:t xml:space="preserve">erit </w:t>
      </w:r>
      <w:r>
        <w:rPr>
          <w:lang w:val="la-Latn"/>
        </w:rPr>
        <w:t>E</w:t>
      </w:r>
      <w:r w:rsidR="004174C4" w:rsidRPr="00605B2D">
        <w:rPr>
          <w:lang w:val="la-Latn"/>
        </w:rPr>
        <w:t>V</w:t>
      </w:r>
      <w:r>
        <w:rPr>
          <w:lang w:val="la-Latn"/>
        </w:rPr>
        <w:t xml:space="preserve"> </w:t>
      </w:r>
      <w:r w:rsidRPr="00736684">
        <w:rPr>
          <w:rStyle w:val="Incipit"/>
          <w:lang w:val="pt-PT"/>
        </w:rPr>
        <w:t>Erat autem homo ex Phariseis Nicodemus nomine</w:t>
      </w:r>
      <w:r w:rsidR="004174C4" w:rsidRPr="004174C4">
        <w:rPr>
          <w:lang w:val="la-Latn"/>
        </w:rPr>
        <w:t>.</w:t>
      </w:r>
      <w:r>
        <w:rPr>
          <w:lang w:val="la-Latn"/>
        </w:rPr>
        <w:t xml:space="preserve"> RP </w:t>
      </w:r>
      <w:r w:rsidRPr="00736684">
        <w:rPr>
          <w:rStyle w:val="Incipit"/>
          <w:lang w:val="la-Latn"/>
        </w:rPr>
        <w:t>Summae trinitati</w:t>
      </w:r>
      <w:r>
        <w:rPr>
          <w:lang w:val="la-Latn"/>
        </w:rPr>
        <w:t xml:space="preserve"> cum duobus sequentibus. </w:t>
      </w:r>
      <w:r w:rsidRPr="004174C4">
        <w:rPr>
          <w:lang w:val="la-Latn"/>
        </w:rPr>
        <w:t xml:space="preserve">[TD] </w:t>
      </w:r>
      <w:r w:rsidRPr="00736684">
        <w:rPr>
          <w:rStyle w:val="Incipit"/>
          <w:lang w:val="la-Latn"/>
        </w:rPr>
        <w:t>Te deum</w:t>
      </w:r>
      <w:r w:rsidR="00964808" w:rsidRPr="00736684">
        <w:rPr>
          <w:rStyle w:val="Incipit"/>
          <w:lang w:val="la-Latn"/>
        </w:rPr>
        <w:t xml:space="preserve"> </w:t>
      </w:r>
      <w:r w:rsidR="008A1ED5" w:rsidRPr="00736684">
        <w:rPr>
          <w:rStyle w:val="Incipit"/>
          <w:lang w:val="la-Latn"/>
        </w:rPr>
        <w:t>laudamus</w:t>
      </w:r>
      <w:r>
        <w:rPr>
          <w:lang w:val="la-Latn"/>
        </w:rPr>
        <w:t>.</w:t>
      </w:r>
    </w:p>
    <w:p w:rsidR="00FC5820" w:rsidRPr="00B779A9" w:rsidRDefault="00BB1BEB" w:rsidP="00415109">
      <w:pPr>
        <w:rPr>
          <w:lang w:val="pt-PT"/>
        </w:rPr>
      </w:pPr>
      <w:r w:rsidRPr="00736684">
        <w:rPr>
          <w:rStyle w:val="Time1"/>
          <w:lang w:val="la-Latn"/>
        </w:rPr>
        <w:lastRenderedPageBreak/>
        <w:t>L</w:t>
      </w:r>
      <w:r w:rsidR="00FC5820" w:rsidRPr="00736684">
        <w:rPr>
          <w:rStyle w:val="Time1"/>
          <w:lang w:val="la-Latn"/>
        </w:rPr>
        <w:t>audes</w:t>
      </w:r>
      <w:r w:rsidR="00FC5820" w:rsidRPr="004174C4">
        <w:rPr>
          <w:lang w:val="la-Latn"/>
        </w:rPr>
        <w:t xml:space="preserve"> </w:t>
      </w:r>
      <w:r w:rsidRPr="00736684">
        <w:rPr>
          <w:lang w:val="la-Latn"/>
        </w:rPr>
        <w:t>antiphonae sunt [</w:t>
      </w:r>
      <w:r w:rsidR="00FC5820">
        <w:rPr>
          <w:lang w:val="la-Latn"/>
        </w:rPr>
        <w:t>AN</w:t>
      </w:r>
      <w:r w:rsidRPr="00736684">
        <w:rPr>
          <w:lang w:val="la-Latn"/>
        </w:rPr>
        <w:t>]</w:t>
      </w:r>
      <w:r w:rsidR="00FC5820">
        <w:rPr>
          <w:lang w:val="la-Latn"/>
        </w:rPr>
        <w:t xml:space="preserve"> </w:t>
      </w:r>
      <w:r w:rsidR="00FC5820" w:rsidRPr="00736684">
        <w:rPr>
          <w:rStyle w:val="Incipit"/>
          <w:lang w:val="la-Latn"/>
        </w:rPr>
        <w:t>Gloria tibi trinitas</w:t>
      </w:r>
      <w:r w:rsidR="00FC5820">
        <w:rPr>
          <w:lang w:val="la-Latn"/>
        </w:rPr>
        <w:t xml:space="preserve">. AN </w:t>
      </w:r>
      <w:r w:rsidR="00FC5820" w:rsidRPr="00736684">
        <w:rPr>
          <w:rStyle w:val="Incipit"/>
          <w:lang w:val="la-Latn"/>
        </w:rPr>
        <w:t>Laus et perennis</w:t>
      </w:r>
      <w:r w:rsidR="00FC5820">
        <w:rPr>
          <w:lang w:val="la-Latn"/>
        </w:rPr>
        <w:t xml:space="preserve"> cum tribus sequentibus. HY </w:t>
      </w:r>
      <w:r w:rsidR="00FC5820" w:rsidRPr="00736684">
        <w:rPr>
          <w:rStyle w:val="Incipit"/>
          <w:lang w:val="la-Latn"/>
        </w:rPr>
        <w:t>Ecce iam noctis</w:t>
      </w:r>
      <w:r w:rsidR="00FC5820">
        <w:rPr>
          <w:lang w:val="la-Latn"/>
        </w:rPr>
        <w:t xml:space="preserve">. VS </w:t>
      </w:r>
      <w:r w:rsidR="00FC5820" w:rsidRPr="00736684">
        <w:rPr>
          <w:rStyle w:val="Incipit"/>
          <w:lang w:val="la-Latn"/>
        </w:rPr>
        <w:t>Benedictus es domine in firmamento caeli alleluia</w:t>
      </w:r>
      <w:r w:rsidR="00FC5820">
        <w:rPr>
          <w:lang w:val="la-Latn"/>
        </w:rPr>
        <w:t xml:space="preserve">. AB </w:t>
      </w:r>
      <w:r w:rsidR="00FC5820" w:rsidRPr="00736684">
        <w:rPr>
          <w:rStyle w:val="Incipit"/>
          <w:lang w:val="pt-PT"/>
        </w:rPr>
        <w:t>Tibi decus</w:t>
      </w:r>
      <w:r w:rsidR="00FC5820">
        <w:rPr>
          <w:lang w:val="la-Latn"/>
        </w:rPr>
        <w:t xml:space="preserve">. </w:t>
      </w:r>
      <w:r w:rsidR="00FC5820" w:rsidRPr="00B779A9">
        <w:rPr>
          <w:lang w:val="pt-PT"/>
        </w:rPr>
        <w:t>[</w:t>
      </w:r>
      <w:r w:rsidR="00FC5820" w:rsidRPr="002A055E">
        <w:rPr>
          <w:lang w:val="la-Latn"/>
        </w:rPr>
        <w:t>BD</w:t>
      </w:r>
      <w:r w:rsidR="00FC5820" w:rsidRPr="00B779A9">
        <w:rPr>
          <w:lang w:val="pt-PT"/>
        </w:rPr>
        <w:t>]</w:t>
      </w:r>
      <w:r w:rsidR="00FC5820" w:rsidRPr="002A055E">
        <w:rPr>
          <w:lang w:val="la-Latn"/>
        </w:rPr>
        <w:t xml:space="preserve"> </w:t>
      </w:r>
      <w:r w:rsidR="00FC5820" w:rsidRPr="00736684">
        <w:rPr>
          <w:rStyle w:val="Incipit"/>
          <w:lang w:val="pt-PT"/>
        </w:rPr>
        <w:t>Benedicamus</w:t>
      </w:r>
      <w:r w:rsidR="00FC5820" w:rsidRPr="00B779A9">
        <w:rPr>
          <w:lang w:val="pt-PT"/>
        </w:rPr>
        <w:t xml:space="preserve"> c</w:t>
      </w:r>
      <w:r w:rsidR="00FC5820" w:rsidRPr="002A055E">
        <w:rPr>
          <w:lang w:val="la-Latn"/>
        </w:rPr>
        <w:t>um quinque alleluia.</w:t>
      </w:r>
    </w:p>
    <w:p w:rsidR="00FC5820" w:rsidRDefault="00BB1BEB" w:rsidP="00415109">
      <w:pPr>
        <w:rPr>
          <w:lang w:val="la-Latn"/>
        </w:rPr>
      </w:pPr>
      <w:r w:rsidRPr="004518BD">
        <w:rPr>
          <w:rStyle w:val="Time1"/>
          <w:lang w:val="pt-PT"/>
        </w:rPr>
        <w:t>%D::Ad horas%</w:t>
      </w:r>
      <w:r w:rsidR="00345845" w:rsidRPr="00185B52">
        <w:rPr>
          <w:rStyle w:val="Time1"/>
          <w:lang w:val="pt-PT"/>
        </w:rPr>
        <w:t>@</w:t>
      </w:r>
      <w:r w:rsidRPr="004518BD">
        <w:rPr>
          <w:rStyle w:val="Time1"/>
          <w:lang w:val="pt-PT"/>
        </w:rPr>
        <w:t>$E</w:t>
      </w:r>
      <w:r w:rsidR="006D396C">
        <w:rPr>
          <w:rStyle w:val="Time1"/>
          <w:lang w:val="pt-PT"/>
        </w:rPr>
        <w:t>::</w:t>
      </w:r>
      <w:r w:rsidR="00563F88" w:rsidRPr="004518BD">
        <w:rPr>
          <w:rStyle w:val="Time1"/>
          <w:lang w:val="pt-PT"/>
        </w:rPr>
        <w:t xml:space="preserve">Ad </w:t>
      </w:r>
      <w:r w:rsidR="00A651AD" w:rsidRPr="004518BD">
        <w:rPr>
          <w:rStyle w:val="Time1"/>
          <w:lang w:val="pt-PT"/>
        </w:rPr>
        <w:t>primam</w:t>
      </w:r>
      <w:r w:rsidR="006D396C">
        <w:rPr>
          <w:rStyle w:val="Time1"/>
          <w:lang w:val="pt-PT"/>
        </w:rPr>
        <w:t>$</w:t>
      </w:r>
      <w:r w:rsidR="00FC5820">
        <w:rPr>
          <w:lang w:val="la-Latn"/>
        </w:rPr>
        <w:t xml:space="preserve"> HY </w:t>
      </w:r>
      <w:r w:rsidR="00FC5820" w:rsidRPr="00736684">
        <w:rPr>
          <w:rStyle w:val="Incipit"/>
          <w:lang w:val="pt-PT"/>
        </w:rPr>
        <w:t>Iam lucis</w:t>
      </w:r>
      <w:r w:rsidR="00FC5820">
        <w:rPr>
          <w:lang w:val="la-Latn"/>
        </w:rPr>
        <w:t xml:space="preserve">. AN </w:t>
      </w:r>
      <w:r w:rsidR="00FC5820" w:rsidRPr="00736684">
        <w:rPr>
          <w:rStyle w:val="Incipit"/>
          <w:lang w:val="it-IT"/>
        </w:rPr>
        <w:t>Gloria tibi trinitas</w:t>
      </w:r>
      <w:r w:rsidR="00FC5820">
        <w:rPr>
          <w:lang w:val="la-Latn"/>
        </w:rPr>
        <w:t xml:space="preserve">. RB </w:t>
      </w:r>
      <w:r w:rsidR="00FC5820" w:rsidRPr="00736684">
        <w:rPr>
          <w:rStyle w:val="Incipit"/>
          <w:lang w:val="it-IT"/>
        </w:rPr>
        <w:t>Christe fili dei vivi miserere nobis alleluia</w:t>
      </w:r>
      <w:r w:rsidR="00FC5820">
        <w:rPr>
          <w:lang w:val="la-Latn"/>
        </w:rPr>
        <w:t xml:space="preserve">. </w:t>
      </w:r>
      <w:r w:rsidR="00FC5820">
        <w:rPr>
          <w:color w:val="000000"/>
          <w:lang w:val="la-Latn"/>
        </w:rPr>
        <w:t>[</w:t>
      </w:r>
      <w:r w:rsidR="00FC5820" w:rsidRPr="009209F3">
        <w:rPr>
          <w:color w:val="000000"/>
          <w:lang w:val="la-Latn"/>
        </w:rPr>
        <w:t>R</w:t>
      </w:r>
      <w:r w:rsidR="00FC5820">
        <w:rPr>
          <w:color w:val="000000"/>
          <w:lang w:val="la-Latn"/>
        </w:rPr>
        <w:t>V]</w:t>
      </w:r>
      <w:r w:rsidR="00FC5820">
        <w:rPr>
          <w:lang w:val="la-Latn"/>
        </w:rPr>
        <w:t xml:space="preserve"> </w:t>
      </w:r>
      <w:r w:rsidR="00FC5820" w:rsidRPr="00736684">
        <w:rPr>
          <w:rStyle w:val="Incipit"/>
          <w:lang w:val="it-IT"/>
        </w:rPr>
        <w:t>Qui sedes ad dexteram dei patris omnipotentis</w:t>
      </w:r>
      <w:r w:rsidR="00FC5820">
        <w:rPr>
          <w:lang w:val="la-Latn"/>
        </w:rPr>
        <w:t>.</w:t>
      </w:r>
    </w:p>
    <w:p w:rsidR="00FC5820" w:rsidRPr="002E4FC0" w:rsidRDefault="00FC5820" w:rsidP="00415109">
      <w:pPr>
        <w:rPr>
          <w:lang w:val="it-IT"/>
        </w:rPr>
      </w:pPr>
      <w:r>
        <w:rPr>
          <w:lang w:val="la-Latn"/>
        </w:rPr>
        <w:t xml:space="preserve">Nota. Hac die cantetur </w:t>
      </w:r>
      <w:r w:rsidRPr="00736684">
        <w:rPr>
          <w:rStyle w:val="Time1"/>
          <w:lang w:val="it-IT"/>
        </w:rPr>
        <w:t>prior missa</w:t>
      </w:r>
      <w:r>
        <w:rPr>
          <w:lang w:val="la-Latn"/>
        </w:rPr>
        <w:t xml:space="preserve"> in </w:t>
      </w:r>
      <w:r w:rsidRPr="00736684">
        <w:rPr>
          <w:rStyle w:val="Ort"/>
          <w:lang w:val="it-IT"/>
        </w:rPr>
        <w:t>choro</w:t>
      </w:r>
      <w:r>
        <w:rPr>
          <w:lang w:val="la-Latn"/>
        </w:rPr>
        <w:t xml:space="preserve"> de sancta trinitate. Qua finita incipientur horae prima et tertia. Deinde fit statim</w:t>
      </w:r>
      <w:r w:rsidR="00A651AD" w:rsidRPr="00736684">
        <w:rPr>
          <w:lang w:val="it-IT"/>
        </w:rPr>
        <w:t xml:space="preserve"> processio </w:t>
      </w:r>
      <w:r>
        <w:rPr>
          <w:color w:val="000000"/>
          <w:lang w:val="la-Latn"/>
        </w:rPr>
        <w:t xml:space="preserve">per </w:t>
      </w:r>
      <w:r w:rsidRPr="00736684">
        <w:rPr>
          <w:rStyle w:val="Ort"/>
          <w:lang w:val="it-IT"/>
        </w:rPr>
        <w:t>coemeterium</w:t>
      </w:r>
      <w:r>
        <w:rPr>
          <w:color w:val="000000"/>
          <w:lang w:val="la-Latn"/>
        </w:rPr>
        <w:t xml:space="preserve">. </w:t>
      </w:r>
    </w:p>
    <w:p w:rsidR="00FC5820" w:rsidRDefault="00FC5820" w:rsidP="00415109">
      <w:pPr>
        <w:rPr>
          <w:lang w:val="en-US"/>
        </w:rPr>
      </w:pPr>
      <w:r w:rsidRPr="00736684">
        <w:rPr>
          <w:rStyle w:val="Time1"/>
          <w:lang w:val="it-IT"/>
        </w:rPr>
        <w:t>Ante processionem</w:t>
      </w:r>
      <w:r>
        <w:rPr>
          <w:lang w:val="la-Latn"/>
        </w:rPr>
        <w:t xml:space="preserve"> cantetur [A</w:t>
      </w:r>
      <w:r w:rsidRPr="00B779A9">
        <w:rPr>
          <w:lang w:val="it-IT"/>
        </w:rPr>
        <w:t>P</w:t>
      </w:r>
      <w:r>
        <w:rPr>
          <w:lang w:val="la-Latn"/>
        </w:rPr>
        <w:t xml:space="preserve">] </w:t>
      </w:r>
      <w:r w:rsidRPr="00794880">
        <w:rPr>
          <w:rStyle w:val="Incipit"/>
          <w:lang w:val="it-IT"/>
        </w:rPr>
        <w:t>Asperges</w:t>
      </w:r>
      <w:r w:rsidR="005A362F" w:rsidRPr="005A362F">
        <w:rPr>
          <w:i/>
          <w:lang w:val="it-IT"/>
        </w:rPr>
        <w:t xml:space="preserve"> </w:t>
      </w:r>
      <w:r w:rsidRPr="00794880">
        <w:rPr>
          <w:rStyle w:val="Incipit"/>
          <w:lang w:val="it-IT"/>
        </w:rPr>
        <w:t>me</w:t>
      </w:r>
      <w:r w:rsidR="005A362F" w:rsidRPr="005A362F">
        <w:rPr>
          <w:i/>
          <w:lang w:val="it-IT"/>
        </w:rPr>
        <w:t xml:space="preserve"> </w:t>
      </w:r>
      <w:r w:rsidRPr="00794880">
        <w:rPr>
          <w:rStyle w:val="Incipit"/>
          <w:lang w:val="it-IT"/>
        </w:rPr>
        <w:t>domine</w:t>
      </w:r>
      <w:r>
        <w:rPr>
          <w:lang w:val="la-Latn"/>
        </w:rPr>
        <w:t>. Ad exitum R</w:t>
      </w:r>
      <w:r w:rsidRPr="00B779A9">
        <w:rPr>
          <w:lang w:val="it-IT"/>
        </w:rPr>
        <w:t>P</w:t>
      </w:r>
      <w:r>
        <w:rPr>
          <w:lang w:val="la-Latn"/>
        </w:rPr>
        <w:t xml:space="preserve">P </w:t>
      </w:r>
      <w:r w:rsidRPr="00794880">
        <w:rPr>
          <w:rStyle w:val="Incipit"/>
          <w:lang w:val="it-IT"/>
        </w:rPr>
        <w:t>Summae</w:t>
      </w:r>
      <w:r w:rsidR="005A362F" w:rsidRPr="005A362F">
        <w:rPr>
          <w:i/>
          <w:lang w:val="it-IT"/>
        </w:rPr>
        <w:t xml:space="preserve"> </w:t>
      </w:r>
      <w:r w:rsidRPr="00794880">
        <w:rPr>
          <w:rStyle w:val="Incipit"/>
          <w:lang w:val="it-IT"/>
        </w:rPr>
        <w:t>trinitati</w:t>
      </w:r>
      <w:r>
        <w:rPr>
          <w:lang w:val="la-Latn"/>
        </w:rPr>
        <w:t>. Ad reditum R</w:t>
      </w:r>
      <w:r w:rsidRPr="00AC33CC">
        <w:rPr>
          <w:lang w:val="en-US"/>
        </w:rPr>
        <w:t>P</w:t>
      </w:r>
      <w:r>
        <w:rPr>
          <w:lang w:val="la-Latn"/>
        </w:rPr>
        <w:t xml:space="preserve">P </w:t>
      </w:r>
      <w:r w:rsidRPr="00794880">
        <w:rPr>
          <w:rStyle w:val="Incipit"/>
          <w:lang w:val="en-US"/>
        </w:rPr>
        <w:t>Benedicat</w:t>
      </w:r>
      <w:r w:rsidR="005A362F" w:rsidRPr="005A362F">
        <w:rPr>
          <w:i/>
          <w:lang w:val="en-US"/>
        </w:rPr>
        <w:t xml:space="preserve"> </w:t>
      </w:r>
      <w:r w:rsidRPr="00794880">
        <w:rPr>
          <w:rStyle w:val="Incipit"/>
          <w:lang w:val="en-US"/>
        </w:rPr>
        <w:t>nos</w:t>
      </w:r>
      <w:r w:rsidR="005A362F" w:rsidRPr="005A362F">
        <w:rPr>
          <w:i/>
          <w:lang w:val="en-US"/>
        </w:rPr>
        <w:t xml:space="preserve"> </w:t>
      </w:r>
      <w:r w:rsidRPr="00794880">
        <w:rPr>
          <w:rStyle w:val="Incipit"/>
          <w:lang w:val="en-US"/>
        </w:rPr>
        <w:t>deus</w:t>
      </w:r>
      <w:r>
        <w:rPr>
          <w:lang w:val="la-Latn"/>
        </w:rPr>
        <w:t>. Nulla fit statio.</w:t>
      </w:r>
    </w:p>
    <w:p w:rsidR="00FC5820" w:rsidRDefault="00FC5820" w:rsidP="00415109">
      <w:pPr>
        <w:rPr>
          <w:lang w:val="en-US"/>
        </w:rPr>
      </w:pPr>
      <w:r w:rsidRPr="00736684">
        <w:rPr>
          <w:rStyle w:val="Time1"/>
          <w:lang w:val="en-US"/>
        </w:rPr>
        <w:t>Ad summum officium</w:t>
      </w:r>
      <w:r>
        <w:rPr>
          <w:lang w:val="la-Latn"/>
        </w:rPr>
        <w:t xml:space="preserve"> IN </w:t>
      </w:r>
      <w:r w:rsidRPr="00736684">
        <w:rPr>
          <w:rStyle w:val="Incipit"/>
          <w:lang w:val="en-US"/>
        </w:rPr>
        <w:t>Benedicta sit</w:t>
      </w:r>
      <w:r>
        <w:rPr>
          <w:lang w:val="la-Latn"/>
        </w:rPr>
        <w:t xml:space="preserve">. </w:t>
      </w:r>
      <w:r w:rsidRPr="00B779A9">
        <w:rPr>
          <w:lang w:val="es-ES"/>
        </w:rPr>
        <w:t>[</w:t>
      </w:r>
      <w:r w:rsidRPr="00851330">
        <w:rPr>
          <w:lang w:val="la-Latn"/>
        </w:rPr>
        <w:t>KY</w:t>
      </w:r>
      <w:r w:rsidRPr="00B779A9">
        <w:rPr>
          <w:lang w:val="es-ES"/>
        </w:rPr>
        <w:t xml:space="preserve">] </w:t>
      </w:r>
      <w:r w:rsidRPr="00736684">
        <w:rPr>
          <w:rStyle w:val="Incipit"/>
          <w:lang w:val="es-ES"/>
        </w:rPr>
        <w:t>Kyrie</w:t>
      </w:r>
      <w:r w:rsidRPr="00B779A9">
        <w:rPr>
          <w:lang w:val="es-ES"/>
        </w:rPr>
        <w:t>. [TP]</w:t>
      </w:r>
      <w:r>
        <w:rPr>
          <w:lang w:val="la-Latn"/>
        </w:rPr>
        <w:t xml:space="preserve"> </w:t>
      </w:r>
      <w:r w:rsidRPr="00736684">
        <w:rPr>
          <w:rStyle w:val="Incipit"/>
          <w:lang w:val="es-ES"/>
        </w:rPr>
        <w:t>Magne deus</w:t>
      </w:r>
      <w:r>
        <w:rPr>
          <w:lang w:val="la-Latn"/>
        </w:rPr>
        <w:t xml:space="preserve">. GR </w:t>
      </w:r>
      <w:r w:rsidRPr="00736684">
        <w:rPr>
          <w:rStyle w:val="Incipit"/>
          <w:lang w:val="es-ES"/>
        </w:rPr>
        <w:t>Benedictus es</w:t>
      </w:r>
      <w:r>
        <w:rPr>
          <w:lang w:val="la-Latn"/>
        </w:rPr>
        <w:t xml:space="preserve">. SE </w:t>
      </w:r>
      <w:r w:rsidRPr="00736684">
        <w:rPr>
          <w:rStyle w:val="Incipit"/>
          <w:lang w:val="es-ES"/>
        </w:rPr>
        <w:t>Benedicta sit</w:t>
      </w:r>
      <w:r>
        <w:rPr>
          <w:lang w:val="la-Latn"/>
        </w:rPr>
        <w:t xml:space="preserve">. OF </w:t>
      </w:r>
      <w:r w:rsidRPr="00736684">
        <w:rPr>
          <w:rStyle w:val="Incipit"/>
          <w:lang w:val="en-US"/>
        </w:rPr>
        <w:t>Benedictus sit deus</w:t>
      </w:r>
      <w:r>
        <w:rPr>
          <w:lang w:val="la-Latn"/>
        </w:rPr>
        <w:t xml:space="preserve">. </w:t>
      </w:r>
      <w:r w:rsidRPr="00DD6C30">
        <w:rPr>
          <w:lang w:val="en-US"/>
        </w:rPr>
        <w:t>[</w:t>
      </w:r>
      <w:r w:rsidRPr="00727088">
        <w:rPr>
          <w:lang w:val="la-Latn"/>
        </w:rPr>
        <w:t>SA</w:t>
      </w:r>
      <w:r w:rsidRPr="00DD6C30">
        <w:rPr>
          <w:lang w:val="en-US"/>
        </w:rPr>
        <w:t xml:space="preserve">] </w:t>
      </w:r>
      <w:r w:rsidRPr="00736684">
        <w:rPr>
          <w:rStyle w:val="Incipit"/>
          <w:lang w:val="en-US"/>
        </w:rPr>
        <w:t>Sanctus</w:t>
      </w:r>
      <w:r w:rsidRPr="00727088">
        <w:rPr>
          <w:lang w:val="la-Latn"/>
        </w:rPr>
        <w:t xml:space="preserve"> festivale</w:t>
      </w:r>
      <w:r>
        <w:rPr>
          <w:lang w:val="la-Latn"/>
        </w:rPr>
        <w:t xml:space="preserve">. CO </w:t>
      </w:r>
      <w:r w:rsidRPr="00736684">
        <w:rPr>
          <w:rStyle w:val="Incipit"/>
          <w:lang w:val="en-US"/>
        </w:rPr>
        <w:t>Benedicite deum</w:t>
      </w:r>
      <w:r>
        <w:rPr>
          <w:lang w:val="la-Latn"/>
        </w:rPr>
        <w:t>.</w:t>
      </w:r>
    </w:p>
    <w:p w:rsidR="00FC5820" w:rsidRPr="00B779A9" w:rsidRDefault="00FC5820" w:rsidP="00415109">
      <w:pPr>
        <w:rPr>
          <w:lang w:val="pt-PT"/>
        </w:rPr>
      </w:pPr>
      <w:r w:rsidRPr="00736684">
        <w:rPr>
          <w:rStyle w:val="Time1"/>
          <w:lang w:val="pt-PT"/>
        </w:rPr>
        <w:t>Ad sextam et nonam</w:t>
      </w:r>
      <w:r w:rsidRPr="00B779A9">
        <w:rPr>
          <w:lang w:val="pt-PT"/>
        </w:rPr>
        <w:t xml:space="preserve"> </w:t>
      </w:r>
      <w:r>
        <w:rPr>
          <w:lang w:val="la-Latn"/>
        </w:rPr>
        <w:t>duae antiphonae ex laudibus.</w:t>
      </w:r>
    </w:p>
    <w:p w:rsidR="00FC5820" w:rsidRPr="00B779A9" w:rsidRDefault="00FC5820" w:rsidP="00415109">
      <w:pPr>
        <w:rPr>
          <w:lang w:val="la-Latn"/>
        </w:rPr>
      </w:pPr>
      <w:r w:rsidRPr="00736684">
        <w:rPr>
          <w:rStyle w:val="Time1"/>
          <w:lang w:val="pt-PT"/>
        </w:rPr>
        <w:t>Ad secundas vesperas</w:t>
      </w:r>
      <w:r w:rsidRPr="00B779A9">
        <w:rPr>
          <w:lang w:val="pt-PT"/>
        </w:rPr>
        <w:t xml:space="preserve"> </w:t>
      </w:r>
      <w:r>
        <w:rPr>
          <w:lang w:val="la-Latn"/>
        </w:rPr>
        <w:t xml:space="preserve">AN </w:t>
      </w:r>
      <w:r w:rsidRPr="00736684">
        <w:rPr>
          <w:rStyle w:val="Incipit"/>
          <w:lang w:val="pt-PT"/>
        </w:rPr>
        <w:t>Gloria tibi trinitas</w:t>
      </w:r>
      <w:r>
        <w:rPr>
          <w:lang w:val="la-Latn"/>
        </w:rPr>
        <w:t xml:space="preserve"> cum reliquis quattu</w:t>
      </w:r>
      <w:r w:rsidRPr="00B779A9">
        <w:rPr>
          <w:lang w:val="pt-PT"/>
        </w:rPr>
        <w:t>o</w:t>
      </w:r>
      <w:r>
        <w:rPr>
          <w:lang w:val="la-Latn"/>
        </w:rPr>
        <w:t xml:space="preserve">r. PS </w:t>
      </w:r>
      <w:r w:rsidRPr="00736684">
        <w:rPr>
          <w:rStyle w:val="Incipit"/>
          <w:lang w:val="la-Latn"/>
        </w:rPr>
        <w:t>Dixit</w:t>
      </w:r>
      <w:r>
        <w:rPr>
          <w:lang w:val="la-Latn"/>
        </w:rPr>
        <w:t xml:space="preserve">. [PS] </w:t>
      </w:r>
      <w:r w:rsidRPr="00736684">
        <w:rPr>
          <w:rStyle w:val="Incipit"/>
          <w:lang w:val="la-Latn"/>
        </w:rPr>
        <w:t>Confitebor</w:t>
      </w:r>
      <w:r w:rsidR="00D34A14">
        <w:rPr>
          <w:lang w:val="la-Latn"/>
        </w:rPr>
        <w:t>. (5r)</w:t>
      </w:r>
      <w:r>
        <w:rPr>
          <w:lang w:val="la-Latn"/>
        </w:rPr>
        <w:t xml:space="preserve"> [PS] </w:t>
      </w:r>
      <w:r w:rsidRPr="00736684">
        <w:rPr>
          <w:rStyle w:val="Incipit"/>
          <w:lang w:val="la-Latn"/>
        </w:rPr>
        <w:t>Laudate pueri</w:t>
      </w:r>
      <w:r>
        <w:rPr>
          <w:lang w:val="la-Latn"/>
        </w:rPr>
        <w:t>.</w:t>
      </w:r>
      <w:r w:rsidRPr="00B779A9">
        <w:rPr>
          <w:lang w:val="la-Latn"/>
        </w:rPr>
        <w:t xml:space="preserve"> </w:t>
      </w:r>
      <w:r>
        <w:rPr>
          <w:lang w:val="la-Latn"/>
        </w:rPr>
        <w:t xml:space="preserve">[PS] </w:t>
      </w:r>
      <w:r w:rsidRPr="00736684">
        <w:rPr>
          <w:rStyle w:val="Incipit"/>
          <w:lang w:val="la-Latn"/>
        </w:rPr>
        <w:t>Beatus vir</w:t>
      </w:r>
      <w:r>
        <w:rPr>
          <w:lang w:val="la-Latn"/>
        </w:rPr>
        <w:t xml:space="preserve">. [PS] </w:t>
      </w:r>
      <w:r w:rsidRPr="00736684">
        <w:rPr>
          <w:rStyle w:val="Incipit"/>
          <w:lang w:val="es-ES"/>
        </w:rPr>
        <w:t>In exitu</w:t>
      </w:r>
      <w:r>
        <w:rPr>
          <w:lang w:val="la-Latn"/>
        </w:rPr>
        <w:t xml:space="preserve">. HY </w:t>
      </w:r>
      <w:r w:rsidRPr="00736684">
        <w:rPr>
          <w:rStyle w:val="Incipit"/>
          <w:lang w:val="es-ES"/>
        </w:rPr>
        <w:t>O lux beata</w:t>
      </w:r>
      <w:r>
        <w:rPr>
          <w:lang w:val="la-Latn"/>
        </w:rPr>
        <w:t xml:space="preserve"> vel [</w:t>
      </w:r>
      <w:r w:rsidRPr="00B779A9">
        <w:rPr>
          <w:lang w:val="es-ES"/>
        </w:rPr>
        <w:t>HY</w:t>
      </w:r>
      <w:r>
        <w:rPr>
          <w:lang w:val="la-Latn"/>
        </w:rPr>
        <w:t>]</w:t>
      </w:r>
      <w:r w:rsidRPr="00B779A9">
        <w:rPr>
          <w:lang w:val="es-ES"/>
        </w:rPr>
        <w:t xml:space="preserve"> </w:t>
      </w:r>
      <w:r w:rsidRPr="00736684">
        <w:rPr>
          <w:rStyle w:val="Incipit"/>
          <w:lang w:val="es-ES"/>
        </w:rPr>
        <w:t>Lucis creator</w:t>
      </w:r>
      <w:r>
        <w:rPr>
          <w:lang w:val="la-Latn"/>
        </w:rPr>
        <w:t xml:space="preserve">. VS </w:t>
      </w:r>
      <w:r w:rsidRPr="00736684">
        <w:rPr>
          <w:rStyle w:val="Incipit"/>
          <w:lang w:val="pt-PT"/>
        </w:rPr>
        <w:t>Benedicamus patrem et filium cum sancto spiritu alleluia</w:t>
      </w:r>
      <w:r>
        <w:rPr>
          <w:lang w:val="la-Latn"/>
        </w:rPr>
        <w:t xml:space="preserve">. AM </w:t>
      </w:r>
      <w:r w:rsidRPr="00736684">
        <w:rPr>
          <w:rStyle w:val="Incipit"/>
          <w:lang w:val="pt-PT"/>
        </w:rPr>
        <w:t>Gratias tibi deus</w:t>
      </w:r>
      <w:r>
        <w:rPr>
          <w:lang w:val="la-Latn"/>
        </w:rPr>
        <w:t xml:space="preserve">. </w:t>
      </w:r>
      <w:r w:rsidRPr="00B779A9">
        <w:rPr>
          <w:lang w:val="la-Latn"/>
        </w:rPr>
        <w:t>[</w:t>
      </w:r>
      <w:r w:rsidRPr="002A055E">
        <w:rPr>
          <w:lang w:val="la-Latn"/>
        </w:rPr>
        <w:t>BD</w:t>
      </w:r>
      <w:r w:rsidRPr="00B779A9">
        <w:rPr>
          <w:lang w:val="la-Latn"/>
        </w:rPr>
        <w:t>]</w:t>
      </w:r>
      <w:r w:rsidRPr="002A055E">
        <w:rPr>
          <w:lang w:val="la-Latn"/>
        </w:rPr>
        <w:t xml:space="preserve"> </w:t>
      </w:r>
      <w:r w:rsidRPr="00736684">
        <w:rPr>
          <w:rStyle w:val="Incipit"/>
          <w:lang w:val="la-Latn"/>
        </w:rPr>
        <w:t>Benedicamus</w:t>
      </w:r>
      <w:r w:rsidRPr="00B779A9">
        <w:rPr>
          <w:lang w:val="la-Latn"/>
        </w:rPr>
        <w:t xml:space="preserve"> c</w:t>
      </w:r>
      <w:r w:rsidRPr="002A055E">
        <w:rPr>
          <w:lang w:val="la-Latn"/>
        </w:rPr>
        <w:t>um quinque alleluia.</w:t>
      </w:r>
    </w:p>
    <w:p w:rsidR="00FC5820" w:rsidRPr="00B779A9" w:rsidRDefault="00FC5820" w:rsidP="00415109">
      <w:pPr>
        <w:rPr>
          <w:lang w:val="la-Latn"/>
        </w:rPr>
      </w:pPr>
      <w:r w:rsidRPr="00736684">
        <w:rPr>
          <w:rStyle w:val="Time1"/>
          <w:lang w:val="la-Latn"/>
        </w:rPr>
        <w:t>Ad completorium</w:t>
      </w:r>
      <w:r w:rsidRPr="00B779A9">
        <w:rPr>
          <w:lang w:val="la-Latn"/>
        </w:rPr>
        <w:t xml:space="preserve"> </w:t>
      </w:r>
      <w:r>
        <w:rPr>
          <w:lang w:val="la-Latn"/>
        </w:rPr>
        <w:t xml:space="preserve">HY </w:t>
      </w:r>
      <w:r w:rsidRPr="00794880">
        <w:rPr>
          <w:rStyle w:val="Incipit"/>
          <w:lang w:val="la-Latn"/>
        </w:rPr>
        <w:t>Te</w:t>
      </w:r>
      <w:r w:rsidR="005A362F" w:rsidRPr="005A362F">
        <w:rPr>
          <w:i/>
          <w:lang w:val="la-Latn"/>
        </w:rPr>
        <w:t xml:space="preserve"> </w:t>
      </w:r>
      <w:r w:rsidRPr="00794880">
        <w:rPr>
          <w:rStyle w:val="Incipit"/>
          <w:lang w:val="la-Latn"/>
        </w:rPr>
        <w:t>lucis</w:t>
      </w:r>
      <w:r w:rsidR="005A362F" w:rsidRPr="005A362F">
        <w:rPr>
          <w:i/>
          <w:lang w:val="la-Latn"/>
        </w:rPr>
        <w:t xml:space="preserve"> </w:t>
      </w:r>
      <w:r w:rsidRPr="00794880">
        <w:rPr>
          <w:rStyle w:val="Incipit"/>
          <w:lang w:val="la-Latn"/>
        </w:rPr>
        <w:t>ante</w:t>
      </w:r>
      <w:r>
        <w:rPr>
          <w:lang w:val="la-Latn"/>
        </w:rPr>
        <w:t xml:space="preserve">. AD </w:t>
      </w:r>
      <w:r w:rsidRPr="00794880">
        <w:rPr>
          <w:rStyle w:val="Incipit"/>
          <w:lang w:val="la-Latn"/>
        </w:rPr>
        <w:t>Pacem</w:t>
      </w:r>
      <w:r w:rsidR="005A362F" w:rsidRPr="005A362F">
        <w:rPr>
          <w:i/>
          <w:lang w:val="la-Latn"/>
        </w:rPr>
        <w:t xml:space="preserve"> </w:t>
      </w:r>
      <w:r w:rsidRPr="00794880">
        <w:rPr>
          <w:rStyle w:val="Incipit"/>
          <w:lang w:val="la-Latn"/>
        </w:rPr>
        <w:t>tuam</w:t>
      </w:r>
      <w:r>
        <w:rPr>
          <w:lang w:val="la-Latn"/>
        </w:rPr>
        <w:t>. Post collectam [A</w:t>
      </w:r>
      <w:r w:rsidRPr="00B779A9">
        <w:rPr>
          <w:lang w:val="la-Latn"/>
        </w:rPr>
        <w:t>C</w:t>
      </w:r>
      <w:r>
        <w:rPr>
          <w:lang w:val="la-Latn"/>
        </w:rPr>
        <w:t xml:space="preserve">] </w:t>
      </w:r>
      <w:r w:rsidRPr="00794880">
        <w:rPr>
          <w:rStyle w:val="Incipit"/>
          <w:lang w:val="la-Latn"/>
        </w:rPr>
        <w:t>Speciosa</w:t>
      </w:r>
      <w:r w:rsidR="005A362F" w:rsidRPr="005A362F">
        <w:rPr>
          <w:i/>
          <w:lang w:val="la-Latn"/>
        </w:rPr>
        <w:t xml:space="preserve"> </w:t>
      </w:r>
      <w:r w:rsidRPr="00794880">
        <w:rPr>
          <w:rStyle w:val="Incipit"/>
          <w:lang w:val="la-Latn"/>
        </w:rPr>
        <w:t>facta</w:t>
      </w:r>
      <w:r w:rsidR="005A362F" w:rsidRPr="005A362F">
        <w:rPr>
          <w:i/>
          <w:lang w:val="la-Latn"/>
        </w:rPr>
        <w:t xml:space="preserve"> </w:t>
      </w:r>
      <w:r w:rsidRPr="00794880">
        <w:rPr>
          <w:rStyle w:val="Incipit"/>
          <w:lang w:val="la-Latn"/>
        </w:rPr>
        <w:t>es</w:t>
      </w:r>
      <w:r w:rsidRPr="00B779A9">
        <w:rPr>
          <w:lang w:val="la-Latn"/>
        </w:rPr>
        <w:t>.</w:t>
      </w:r>
    </w:p>
    <w:p w:rsidR="00FC5820" w:rsidRPr="00B779A9" w:rsidRDefault="00743E58" w:rsidP="00415109">
      <w:pPr>
        <w:rPr>
          <w:lang w:val="la-Latn"/>
        </w:rPr>
      </w:pPr>
      <w:r w:rsidRPr="00743E58">
        <w:rPr>
          <w:lang w:val="la-Latn"/>
        </w:rPr>
        <w:t>|</w:t>
      </w:r>
      <w:r w:rsidRPr="00736684">
        <w:rPr>
          <w:lang w:val="la-Latn"/>
        </w:rPr>
        <w:t>M::</w:t>
      </w:r>
      <w:r w:rsidR="00A651AD">
        <w:rPr>
          <w:lang w:val="la-Latn"/>
        </w:rPr>
        <w:t>Psalmi paenitentiales</w:t>
      </w:r>
      <w:r w:rsidR="00A651AD" w:rsidRPr="00736684">
        <w:rPr>
          <w:lang w:val="la-Latn"/>
        </w:rPr>
        <w:t xml:space="preserve"> </w:t>
      </w:r>
      <w:r w:rsidR="00FC5820" w:rsidRPr="00B779A9">
        <w:rPr>
          <w:lang w:val="la-Latn"/>
        </w:rPr>
        <w:t>usque ad festum corporis</w:t>
      </w:r>
      <w:r w:rsidR="00B04A59" w:rsidRPr="00736684">
        <w:rPr>
          <w:lang w:val="la-Latn"/>
        </w:rPr>
        <w:t xml:space="preserve"> Christi </w:t>
      </w:r>
      <w:r w:rsidR="00FC5820" w:rsidRPr="00B779A9">
        <w:rPr>
          <w:lang w:val="la-Latn"/>
        </w:rPr>
        <w:t>absque cursu dicuntur</w:t>
      </w:r>
      <w:r w:rsidRPr="00743E58">
        <w:rPr>
          <w:lang w:val="la-Latn"/>
        </w:rPr>
        <w:t>|</w:t>
      </w:r>
      <w:r w:rsidR="00FC5820" w:rsidRPr="00B779A9">
        <w:rPr>
          <w:lang w:val="la-Latn"/>
        </w:rPr>
        <w:t>.</w:t>
      </w:r>
    </w:p>
    <w:p w:rsidR="00A651AD" w:rsidRPr="00736684" w:rsidRDefault="00FC5820" w:rsidP="00415109">
      <w:pPr>
        <w:pStyle w:val="berschrift1"/>
        <w:rPr>
          <w:lang w:val="la-Latn"/>
        </w:rPr>
      </w:pPr>
      <w:r w:rsidRPr="00736684">
        <w:rPr>
          <w:lang w:val="la-Latn"/>
        </w:rPr>
        <w:t xml:space="preserve">FERIA SECUNDA </w:t>
      </w:r>
    </w:p>
    <w:p w:rsidR="00FC5820" w:rsidRPr="00B779A9" w:rsidRDefault="00FC5820" w:rsidP="008A3932">
      <w:pPr>
        <w:rPr>
          <w:lang w:val="la-Latn"/>
        </w:rPr>
      </w:pPr>
      <w:r w:rsidRPr="00736684">
        <w:rPr>
          <w:rStyle w:val="Time1"/>
          <w:lang w:val="la-Latn"/>
        </w:rPr>
        <w:t>[Ad matutinum]</w:t>
      </w:r>
      <w:r w:rsidRPr="00B779A9">
        <w:rPr>
          <w:lang w:val="la-Latn"/>
        </w:rPr>
        <w:t xml:space="preserve"> </w:t>
      </w:r>
      <w:r>
        <w:rPr>
          <w:lang w:val="la-Latn"/>
        </w:rPr>
        <w:t>I</w:t>
      </w:r>
      <w:r w:rsidRPr="00B779A9">
        <w:rPr>
          <w:lang w:val="la-Latn"/>
        </w:rPr>
        <w:t>N</w:t>
      </w:r>
      <w:r>
        <w:rPr>
          <w:lang w:val="la-Latn"/>
        </w:rPr>
        <w:t xml:space="preserve">V </w:t>
      </w:r>
      <w:r w:rsidRPr="00736684">
        <w:rPr>
          <w:rStyle w:val="Incipit"/>
          <w:lang w:val="la-Latn"/>
        </w:rPr>
        <w:t>Deum verum</w:t>
      </w:r>
      <w:r w:rsidR="00FB7666">
        <w:rPr>
          <w:lang w:val="la-Latn"/>
        </w:rPr>
        <w:t xml:space="preserve">. </w:t>
      </w:r>
      <w:r w:rsidR="00BE7FCA">
        <w:rPr>
          <w:lang w:val="la-Latn"/>
        </w:rPr>
        <w:t>H</w:t>
      </w:r>
      <w:r w:rsidR="008A3932">
        <w:rPr>
          <w:lang w:val="la-Latn"/>
        </w:rPr>
        <w:t>Y</w:t>
      </w:r>
      <w:r w:rsidR="00BE7FCA" w:rsidRPr="00736684">
        <w:rPr>
          <w:lang w:val="pt-PT"/>
        </w:rPr>
        <w:t xml:space="preserve"> </w:t>
      </w:r>
      <w:r w:rsidR="00A651AD" w:rsidRPr="004518BD">
        <w:rPr>
          <w:rStyle w:val="Incipit"/>
          <w:lang w:val="pt-PT"/>
        </w:rPr>
        <w:t>%D::</w:t>
      </w:r>
      <w:r w:rsidR="004174C4" w:rsidRPr="004518BD">
        <w:rPr>
          <w:rStyle w:val="Incipit"/>
          <w:lang w:val="pt-PT"/>
        </w:rPr>
        <w:t>Nocte</w:t>
      </w:r>
      <w:r w:rsidR="00D734F4" w:rsidRPr="004518BD">
        <w:rPr>
          <w:rStyle w:val="Incipit"/>
          <w:lang w:val="pt-PT"/>
        </w:rPr>
        <w:t xml:space="preserve"> </w:t>
      </w:r>
      <w:r w:rsidR="004174C4" w:rsidRPr="004518BD">
        <w:rPr>
          <w:rStyle w:val="Incipit"/>
          <w:lang w:val="pt-PT"/>
        </w:rPr>
        <w:t>surgentes</w:t>
      </w:r>
      <w:r w:rsidR="00A651AD" w:rsidRPr="004518BD">
        <w:rPr>
          <w:rStyle w:val="Incipit"/>
          <w:lang w:val="pt-PT"/>
        </w:rPr>
        <w:t>%</w:t>
      </w:r>
      <w:r w:rsidR="004174C4" w:rsidRPr="004174C4">
        <w:rPr>
          <w:lang w:val="la-Latn"/>
        </w:rPr>
        <w:t xml:space="preserve"> </w:t>
      </w:r>
      <w:r w:rsidR="00BE7FCA" w:rsidRPr="00736684">
        <w:rPr>
          <w:lang w:val="pt-PT"/>
        </w:rPr>
        <w:t>$E::</w:t>
      </w:r>
      <w:r w:rsidR="00FB7666" w:rsidRPr="00FB7666">
        <w:rPr>
          <w:lang w:val="la-Latn"/>
        </w:rPr>
        <w:t>f</w:t>
      </w:r>
      <w:r>
        <w:rPr>
          <w:lang w:val="la-Latn"/>
        </w:rPr>
        <w:t>erialiter</w:t>
      </w:r>
      <w:r w:rsidR="00BE7FCA" w:rsidRPr="00736684">
        <w:rPr>
          <w:lang w:val="pt-PT"/>
        </w:rPr>
        <w:t>$</w:t>
      </w:r>
      <w:r w:rsidR="004174C4" w:rsidRPr="004174C4">
        <w:rPr>
          <w:lang w:val="la-Latn"/>
        </w:rPr>
        <w:t>.</w:t>
      </w:r>
      <w:r w:rsidR="004174C4">
        <w:rPr>
          <w:lang w:val="la-Latn"/>
        </w:rPr>
        <w:t xml:space="preserve"> </w:t>
      </w:r>
      <w:r>
        <w:rPr>
          <w:lang w:val="la-Latn"/>
        </w:rPr>
        <w:t xml:space="preserve">AN </w:t>
      </w:r>
      <w:r w:rsidRPr="00736684">
        <w:rPr>
          <w:rStyle w:val="Incipit"/>
          <w:lang w:val="la-Latn"/>
        </w:rPr>
        <w:t>Te invocamus</w:t>
      </w:r>
      <w:r>
        <w:rPr>
          <w:lang w:val="la-Latn"/>
        </w:rPr>
        <w:t xml:space="preserve">. PS </w:t>
      </w:r>
      <w:r w:rsidRPr="00736684">
        <w:rPr>
          <w:rStyle w:val="Incipit"/>
          <w:lang w:val="la-Latn"/>
        </w:rPr>
        <w:t>Omnes gentes</w:t>
      </w:r>
      <w:r>
        <w:rPr>
          <w:lang w:val="la-Latn"/>
        </w:rPr>
        <w:t xml:space="preserve">. AN </w:t>
      </w:r>
      <w:r w:rsidRPr="00736684">
        <w:rPr>
          <w:rStyle w:val="Incipit"/>
          <w:lang w:val="la-Latn"/>
        </w:rPr>
        <w:t>Spes nostra salus</w:t>
      </w:r>
      <w:r>
        <w:rPr>
          <w:lang w:val="la-Latn"/>
        </w:rPr>
        <w:t xml:space="preserve">. PS </w:t>
      </w:r>
      <w:r w:rsidRPr="00736684">
        <w:rPr>
          <w:rStyle w:val="Incipit"/>
          <w:lang w:val="la-Latn"/>
        </w:rPr>
        <w:t>Magnus dominus</w:t>
      </w:r>
      <w:r>
        <w:rPr>
          <w:lang w:val="la-Latn"/>
        </w:rPr>
        <w:t xml:space="preserve">. AN </w:t>
      </w:r>
      <w:r w:rsidRPr="00736684">
        <w:rPr>
          <w:rStyle w:val="Incipit"/>
          <w:lang w:val="la-Latn"/>
        </w:rPr>
        <w:t>Libera nos</w:t>
      </w:r>
      <w:r>
        <w:rPr>
          <w:lang w:val="la-Latn"/>
        </w:rPr>
        <w:t xml:space="preserve">. PS </w:t>
      </w:r>
      <w:r w:rsidRPr="00736684">
        <w:rPr>
          <w:rStyle w:val="Incipit"/>
          <w:lang w:val="la-Latn"/>
        </w:rPr>
        <w:t xml:space="preserve">Deus </w:t>
      </w:r>
      <w:r w:rsidR="006554A1" w:rsidRPr="00736684">
        <w:rPr>
          <w:rStyle w:val="Incipit"/>
          <w:lang w:val="la-Latn"/>
        </w:rPr>
        <w:t>|</w:t>
      </w:r>
      <w:r w:rsidRPr="00736684">
        <w:rPr>
          <w:rStyle w:val="Incipit"/>
          <w:lang w:val="la-Latn"/>
        </w:rPr>
        <w:t>iudicicium</w:t>
      </w:r>
      <w:r w:rsidR="006554A1" w:rsidRPr="00736684">
        <w:rPr>
          <w:rStyle w:val="Incipit"/>
          <w:lang w:val="la-Latn"/>
        </w:rPr>
        <w:t>::iudicium|</w:t>
      </w:r>
      <w:r w:rsidRPr="00E35BB9">
        <w:rPr>
          <w:lang w:val="la-Latn"/>
        </w:rPr>
        <w:t>.</w:t>
      </w:r>
      <w:r>
        <w:rPr>
          <w:lang w:val="la-Latn"/>
        </w:rPr>
        <w:t xml:space="preserve"> </w:t>
      </w:r>
      <w:r w:rsidR="00743E58" w:rsidRPr="00736684">
        <w:rPr>
          <w:lang w:val="la-Latn"/>
        </w:rPr>
        <w:t xml:space="preserve">Versiculus </w:t>
      </w:r>
      <w:r w:rsidR="00743E58">
        <w:rPr>
          <w:lang w:val="la-Latn"/>
        </w:rPr>
        <w:t xml:space="preserve">duo cantent </w:t>
      </w:r>
      <w:r w:rsidR="00743E58" w:rsidRPr="00736684">
        <w:rPr>
          <w:lang w:val="la-Latn"/>
        </w:rPr>
        <w:t>[</w:t>
      </w:r>
      <w:r>
        <w:rPr>
          <w:lang w:val="la-Latn"/>
        </w:rPr>
        <w:t>VS</w:t>
      </w:r>
      <w:r w:rsidR="00743E58" w:rsidRPr="00736684">
        <w:rPr>
          <w:lang w:val="la-Latn"/>
        </w:rPr>
        <w:t>]</w:t>
      </w:r>
      <w:r>
        <w:rPr>
          <w:lang w:val="la-Latn"/>
        </w:rPr>
        <w:t xml:space="preserve"> </w:t>
      </w:r>
      <w:r w:rsidRPr="00736684">
        <w:rPr>
          <w:rStyle w:val="Incipit"/>
          <w:lang w:val="la-Latn"/>
        </w:rPr>
        <w:t xml:space="preserve">Magnus dominus et </w:t>
      </w:r>
      <w:r w:rsidR="00A97E4C" w:rsidRPr="00736684">
        <w:rPr>
          <w:rStyle w:val="Incipit"/>
          <w:lang w:val="la-Latn"/>
        </w:rPr>
        <w:t>%D::</w:t>
      </w:r>
      <w:r w:rsidR="000305A4" w:rsidRPr="00736684">
        <w:rPr>
          <w:rStyle w:val="Incipit"/>
          <w:lang w:val="la-Latn"/>
        </w:rPr>
        <w:t>laud</w:t>
      </w:r>
      <w:r w:rsidR="00A97E4C" w:rsidRPr="00736684">
        <w:rPr>
          <w:rStyle w:val="Incipit"/>
          <w:lang w:val="la-Latn"/>
        </w:rPr>
        <w:t>%</w:t>
      </w:r>
      <w:r w:rsidR="000305A4" w:rsidRPr="00736684">
        <w:rPr>
          <w:rStyle w:val="Incipit"/>
          <w:lang w:val="la-Latn"/>
        </w:rPr>
        <w:t xml:space="preserve"> </w:t>
      </w:r>
      <w:r w:rsidRPr="00736684">
        <w:rPr>
          <w:rStyle w:val="Incipit"/>
          <w:lang w:val="la-Latn"/>
        </w:rPr>
        <w:t>magn</w:t>
      </w:r>
      <w:r w:rsidR="000305A4" w:rsidRPr="00736684">
        <w:rPr>
          <w:rStyle w:val="Incipit"/>
          <w:lang w:val="la-Latn"/>
        </w:rPr>
        <w:t>a</w:t>
      </w:r>
      <w:r w:rsidRPr="00736684">
        <w:rPr>
          <w:rStyle w:val="Incipit"/>
          <w:lang w:val="la-Latn"/>
        </w:rPr>
        <w:t xml:space="preserve"> </w:t>
      </w:r>
      <w:r w:rsidR="00A97E4C" w:rsidRPr="00736684">
        <w:rPr>
          <w:rStyle w:val="Incipit"/>
          <w:lang w:val="la-Latn"/>
        </w:rPr>
        <w:t>%D::</w:t>
      </w:r>
      <w:r w:rsidR="000305A4" w:rsidRPr="00736684">
        <w:rPr>
          <w:rStyle w:val="Incipit"/>
          <w:lang w:val="la-Latn"/>
        </w:rPr>
        <w:t>et</w:t>
      </w:r>
      <w:r w:rsidR="00A97E4C" w:rsidRPr="00736684">
        <w:rPr>
          <w:rStyle w:val="Incipit"/>
          <w:lang w:val="la-Latn"/>
        </w:rPr>
        <w:t>%</w:t>
      </w:r>
      <w:r w:rsidR="000305A4" w:rsidRPr="00736684">
        <w:rPr>
          <w:rStyle w:val="Incipit"/>
          <w:lang w:val="la-Latn"/>
        </w:rPr>
        <w:t xml:space="preserve"> </w:t>
      </w:r>
      <w:r w:rsidRPr="00736684">
        <w:rPr>
          <w:rStyle w:val="Incipit"/>
          <w:lang w:val="la-Latn"/>
        </w:rPr>
        <w:t>virtu</w:t>
      </w:r>
      <w:r w:rsidR="000305A4" w:rsidRPr="00736684">
        <w:rPr>
          <w:rStyle w:val="Incipit"/>
          <w:lang w:val="la-Latn"/>
        </w:rPr>
        <w:t xml:space="preserve">s </w:t>
      </w:r>
      <w:r w:rsidRPr="00736684">
        <w:rPr>
          <w:rStyle w:val="Incipit"/>
          <w:lang w:val="la-Latn"/>
        </w:rPr>
        <w:t>eius</w:t>
      </w:r>
      <w:r>
        <w:rPr>
          <w:lang w:val="la-Latn"/>
        </w:rPr>
        <w:t xml:space="preserve"> absque alleluia dicitur</w:t>
      </w:r>
      <w:r w:rsidR="00743E58" w:rsidRPr="00736684">
        <w:rPr>
          <w:lang w:val="la-Latn"/>
        </w:rPr>
        <w:t>,</w:t>
      </w:r>
      <w:r>
        <w:rPr>
          <w:lang w:val="la-Latn"/>
        </w:rPr>
        <w:t xml:space="preserve"> quia ab hinc usque ad festum corporis </w:t>
      </w:r>
      <w:r w:rsidR="00B04A59" w:rsidRPr="00736684">
        <w:rPr>
          <w:lang w:val="la-Latn"/>
        </w:rPr>
        <w:t>Christi</w:t>
      </w:r>
      <w:r w:rsidR="00B04A59">
        <w:rPr>
          <w:lang w:val="la-Latn"/>
        </w:rPr>
        <w:t xml:space="preserve"> </w:t>
      </w:r>
      <w:r>
        <w:rPr>
          <w:lang w:val="la-Latn"/>
        </w:rPr>
        <w:t xml:space="preserve">ad responsoria et ad versus et ad </w:t>
      </w:r>
      <w:r w:rsidR="003541BE">
        <w:rPr>
          <w:lang w:val="la-Latn"/>
        </w:rPr>
        <w:t xml:space="preserve">[BD] </w:t>
      </w:r>
      <w:r w:rsidR="003541BE" w:rsidRPr="00736684">
        <w:rPr>
          <w:rStyle w:val="Incipit"/>
          <w:lang w:val="la-Latn"/>
        </w:rPr>
        <w:t>Benedicamus</w:t>
      </w:r>
      <w:r>
        <w:rPr>
          <w:lang w:val="la-Latn"/>
        </w:rPr>
        <w:t xml:space="preserve"> non plus dicitur alleluia. EV </w:t>
      </w:r>
      <w:r w:rsidRPr="00736684">
        <w:rPr>
          <w:rStyle w:val="Incipit"/>
          <w:lang w:val="la-Latn"/>
        </w:rPr>
        <w:t>Cum ve</w:t>
      </w:r>
      <w:r w:rsidR="00743E58" w:rsidRPr="00736684">
        <w:rPr>
          <w:rStyle w:val="Incipit"/>
          <w:lang w:val="la-Latn"/>
        </w:rPr>
        <w:t>nerit paracle</w:t>
      </w:r>
      <w:r w:rsidRPr="00736684">
        <w:rPr>
          <w:rStyle w:val="Incipit"/>
          <w:lang w:val="la-Latn"/>
        </w:rPr>
        <w:t>tus</w:t>
      </w:r>
      <w:r>
        <w:rPr>
          <w:lang w:val="la-Latn"/>
        </w:rPr>
        <w:t xml:space="preserve">. RP </w:t>
      </w:r>
      <w:r w:rsidRPr="00736684">
        <w:rPr>
          <w:rStyle w:val="Incipit"/>
          <w:lang w:val="la-Latn"/>
        </w:rPr>
        <w:t>Magnus dominus</w:t>
      </w:r>
      <w:r>
        <w:rPr>
          <w:lang w:val="la-Latn"/>
        </w:rPr>
        <w:t xml:space="preserve"> cum duobus sequentibus. </w:t>
      </w:r>
      <w:r w:rsidRPr="00B779A9">
        <w:rPr>
          <w:lang w:val="la-Latn"/>
        </w:rPr>
        <w:t xml:space="preserve">[TD] </w:t>
      </w:r>
      <w:r w:rsidRPr="00736684">
        <w:rPr>
          <w:rStyle w:val="Incipit"/>
          <w:lang w:val="la-Latn"/>
        </w:rPr>
        <w:t>Te deum</w:t>
      </w:r>
      <w:r w:rsidR="00FB7666" w:rsidRPr="00736684">
        <w:rPr>
          <w:rStyle w:val="Incipit"/>
          <w:lang w:val="la-Latn"/>
        </w:rPr>
        <w:t xml:space="preserve"> laudamus</w:t>
      </w:r>
      <w:r>
        <w:rPr>
          <w:lang w:val="la-Latn"/>
        </w:rPr>
        <w:t>.</w:t>
      </w:r>
    </w:p>
    <w:p w:rsidR="00FC5820" w:rsidRPr="005F6F99" w:rsidRDefault="00FC5820" w:rsidP="00415109">
      <w:pPr>
        <w:rPr>
          <w:lang w:val="la-Latn"/>
        </w:rPr>
      </w:pPr>
      <w:r w:rsidRPr="00736684">
        <w:rPr>
          <w:rStyle w:val="Time1"/>
          <w:lang w:val="la-Latn"/>
        </w:rPr>
        <w:lastRenderedPageBreak/>
        <w:t>Ad laudes</w:t>
      </w:r>
      <w:r w:rsidRPr="00B779A9">
        <w:rPr>
          <w:lang w:val="la-Latn"/>
        </w:rPr>
        <w:t xml:space="preserve"> </w:t>
      </w:r>
      <w:r>
        <w:rPr>
          <w:lang w:val="la-Latn"/>
        </w:rPr>
        <w:t xml:space="preserve">AN </w:t>
      </w:r>
      <w:r w:rsidRPr="00736684">
        <w:rPr>
          <w:rStyle w:val="Incipit"/>
          <w:lang w:val="la-Latn"/>
        </w:rPr>
        <w:t>Gloria tibi trinitas</w:t>
      </w:r>
      <w:r>
        <w:rPr>
          <w:lang w:val="la-Latn"/>
        </w:rPr>
        <w:t xml:space="preserve"> cum reliquis quattu</w:t>
      </w:r>
      <w:r w:rsidRPr="00B779A9">
        <w:rPr>
          <w:lang w:val="la-Latn"/>
        </w:rPr>
        <w:t>o</w:t>
      </w:r>
      <w:r>
        <w:rPr>
          <w:lang w:val="la-Latn"/>
        </w:rPr>
        <w:t xml:space="preserve">r. </w:t>
      </w:r>
      <w:r w:rsidR="00743E58" w:rsidRPr="00736684">
        <w:rPr>
          <w:lang w:val="la-Latn"/>
        </w:rPr>
        <w:t>H</w:t>
      </w:r>
      <w:r w:rsidR="008A3932" w:rsidRPr="00363305">
        <w:rPr>
          <w:lang w:val="it-IT"/>
        </w:rPr>
        <w:t>Y</w:t>
      </w:r>
      <w:r w:rsidR="00743E58" w:rsidRPr="00736684">
        <w:rPr>
          <w:lang w:val="la-Latn"/>
        </w:rPr>
        <w:t xml:space="preserve"> </w:t>
      </w:r>
      <w:r w:rsidR="00A97E4C" w:rsidRPr="00363305">
        <w:rPr>
          <w:rStyle w:val="Incipit"/>
          <w:lang w:val="it-IT"/>
        </w:rPr>
        <w:t>%D::</w:t>
      </w:r>
      <w:r w:rsidR="004174C4" w:rsidRPr="00363305">
        <w:rPr>
          <w:rStyle w:val="Incipit"/>
          <w:lang w:val="it-IT"/>
        </w:rPr>
        <w:t>Ecce</w:t>
      </w:r>
      <w:r w:rsidR="00D734F4" w:rsidRPr="00363305">
        <w:rPr>
          <w:rStyle w:val="Incipit"/>
          <w:lang w:val="it-IT"/>
        </w:rPr>
        <w:t xml:space="preserve"> </w:t>
      </w:r>
      <w:r w:rsidR="004174C4" w:rsidRPr="00363305">
        <w:rPr>
          <w:rStyle w:val="Incipit"/>
          <w:lang w:val="it-IT"/>
        </w:rPr>
        <w:t>iam</w:t>
      </w:r>
      <w:r w:rsidR="00D734F4" w:rsidRPr="00363305">
        <w:rPr>
          <w:rStyle w:val="Incipit"/>
          <w:lang w:val="it-IT"/>
        </w:rPr>
        <w:t xml:space="preserve"> </w:t>
      </w:r>
      <w:r w:rsidR="004174C4" w:rsidRPr="00363305">
        <w:rPr>
          <w:rStyle w:val="Incipit"/>
          <w:lang w:val="it-IT"/>
        </w:rPr>
        <w:t>noctis</w:t>
      </w:r>
      <w:r w:rsidR="00A97E4C" w:rsidRPr="00363305">
        <w:rPr>
          <w:rStyle w:val="Incipit"/>
          <w:lang w:val="it-IT"/>
        </w:rPr>
        <w:t>%</w:t>
      </w:r>
      <w:r w:rsidR="00363305" w:rsidRPr="00363305">
        <w:rPr>
          <w:lang w:val="it-IT"/>
        </w:rPr>
        <w:t>@</w:t>
      </w:r>
      <w:r w:rsidR="00743E58" w:rsidRPr="00736684">
        <w:rPr>
          <w:lang w:val="la-Latn"/>
        </w:rPr>
        <w:t>$E::</w:t>
      </w:r>
      <w:r w:rsidR="00FB7666" w:rsidRPr="00FB7666">
        <w:rPr>
          <w:lang w:val="la-Latn"/>
        </w:rPr>
        <w:t>f</w:t>
      </w:r>
      <w:r w:rsidR="00FB7666">
        <w:rPr>
          <w:lang w:val="la-Latn"/>
        </w:rPr>
        <w:t>erialiter</w:t>
      </w:r>
      <w:r w:rsidR="00743E58" w:rsidRPr="00736684">
        <w:rPr>
          <w:lang w:val="la-Latn"/>
        </w:rPr>
        <w:t>$</w:t>
      </w:r>
      <w:r w:rsidR="004174C4" w:rsidRPr="00605B2D">
        <w:rPr>
          <w:lang w:val="la-Latn"/>
        </w:rPr>
        <w:t>.</w:t>
      </w:r>
      <w:r w:rsidR="004174C4">
        <w:rPr>
          <w:lang w:val="la-Latn"/>
        </w:rPr>
        <w:t xml:space="preserve"> </w:t>
      </w:r>
      <w:r>
        <w:rPr>
          <w:lang w:val="la-Latn"/>
        </w:rPr>
        <w:t xml:space="preserve">VS </w:t>
      </w:r>
      <w:r w:rsidRPr="00736684">
        <w:rPr>
          <w:rStyle w:val="Incipit"/>
          <w:lang w:val="la-Latn"/>
        </w:rPr>
        <w:t>Benedictus es domine in firmamento caeli</w:t>
      </w:r>
      <w:r>
        <w:rPr>
          <w:lang w:val="la-Latn"/>
        </w:rPr>
        <w:t xml:space="preserve">. AB </w:t>
      </w:r>
      <w:r w:rsidRPr="00736684">
        <w:rPr>
          <w:rStyle w:val="Incipit"/>
          <w:lang w:val="la-Latn"/>
        </w:rPr>
        <w:t>Tibi decus</w:t>
      </w:r>
      <w:r>
        <w:rPr>
          <w:lang w:val="la-Latn"/>
        </w:rPr>
        <w:t xml:space="preserve">. </w:t>
      </w:r>
      <w:r w:rsidR="00743E58" w:rsidRPr="00736684">
        <w:rPr>
          <w:lang w:val="la-Latn"/>
        </w:rPr>
        <w:t>Suffragium d</w:t>
      </w:r>
      <w:r>
        <w:rPr>
          <w:lang w:val="la-Latn"/>
        </w:rPr>
        <w:t xml:space="preserve">e beata virgine </w:t>
      </w:r>
      <w:r w:rsidR="00743E58" w:rsidRPr="00736684">
        <w:rPr>
          <w:lang w:val="la-Latn"/>
        </w:rPr>
        <w:t>[</w:t>
      </w:r>
      <w:r w:rsidRPr="005F6F99">
        <w:rPr>
          <w:lang w:val="la-Latn"/>
        </w:rPr>
        <w:t>AC</w:t>
      </w:r>
      <w:r w:rsidR="00743E58" w:rsidRPr="00736684">
        <w:rPr>
          <w:lang w:val="la-Latn"/>
        </w:rPr>
        <w:t>]</w:t>
      </w:r>
      <w:r w:rsidRPr="005F6F99">
        <w:rPr>
          <w:lang w:val="la-Latn"/>
        </w:rPr>
        <w:t xml:space="preserve"> </w:t>
      </w:r>
      <w:r w:rsidRPr="00736684">
        <w:rPr>
          <w:rStyle w:val="Incipit"/>
          <w:lang w:val="la-Latn"/>
        </w:rPr>
        <w:t>Tota pulchra es</w:t>
      </w:r>
      <w:r>
        <w:rPr>
          <w:lang w:val="la-Latn"/>
        </w:rPr>
        <w:t xml:space="preserve">. </w:t>
      </w:r>
      <w:r w:rsidRPr="005F6F99">
        <w:rPr>
          <w:lang w:val="la-Latn"/>
        </w:rPr>
        <w:t>[</w:t>
      </w:r>
      <w:r w:rsidRPr="002A055E">
        <w:rPr>
          <w:lang w:val="la-Latn"/>
        </w:rPr>
        <w:t>BD</w:t>
      </w:r>
      <w:r w:rsidRPr="005F6F99">
        <w:rPr>
          <w:lang w:val="la-Latn"/>
        </w:rPr>
        <w:t>]</w:t>
      </w:r>
      <w:r w:rsidRPr="002A055E">
        <w:rPr>
          <w:lang w:val="la-Latn"/>
        </w:rPr>
        <w:t xml:space="preserve"> </w:t>
      </w:r>
      <w:r w:rsidRPr="00736684">
        <w:rPr>
          <w:rStyle w:val="Incipit"/>
          <w:lang w:val="la-Latn"/>
        </w:rPr>
        <w:t>Benedicamus</w:t>
      </w:r>
      <w:r w:rsidRPr="005F6F99">
        <w:rPr>
          <w:lang w:val="la-Latn"/>
        </w:rPr>
        <w:t xml:space="preserve"> a</w:t>
      </w:r>
      <w:r>
        <w:rPr>
          <w:lang w:val="la-Latn"/>
        </w:rPr>
        <w:t>ngelicum.</w:t>
      </w:r>
    </w:p>
    <w:p w:rsidR="00FC5820" w:rsidRPr="00B779A9" w:rsidRDefault="00FC5820" w:rsidP="00415109">
      <w:pPr>
        <w:rPr>
          <w:lang w:val="la-Latn"/>
        </w:rPr>
      </w:pPr>
      <w:r w:rsidRPr="00736684">
        <w:rPr>
          <w:rStyle w:val="Time1"/>
          <w:lang w:val="la-Latn"/>
        </w:rPr>
        <w:t>Ad horas</w:t>
      </w:r>
      <w:r w:rsidRPr="00B779A9">
        <w:rPr>
          <w:lang w:val="la-Latn"/>
        </w:rPr>
        <w:t xml:space="preserve"> laudes </w:t>
      </w:r>
      <w:r w:rsidRPr="005B472A">
        <w:rPr>
          <w:lang w:val="la-Latn"/>
        </w:rPr>
        <w:t>antiphonae.</w:t>
      </w:r>
      <w:r>
        <w:rPr>
          <w:lang w:val="la-Latn"/>
        </w:rPr>
        <w:t xml:space="preserve"> Cetera nota sunt.</w:t>
      </w:r>
    </w:p>
    <w:p w:rsidR="00FC5820" w:rsidRPr="00B779A9" w:rsidRDefault="00FC5820" w:rsidP="00415109">
      <w:pPr>
        <w:rPr>
          <w:lang w:val="la-Latn"/>
        </w:rPr>
      </w:pPr>
      <w:r>
        <w:rPr>
          <w:lang w:val="la-Latn"/>
        </w:rPr>
        <w:t>Ab hi</w:t>
      </w:r>
      <w:r w:rsidRPr="00B779A9">
        <w:rPr>
          <w:lang w:val="la-Latn"/>
        </w:rPr>
        <w:t>n</w:t>
      </w:r>
      <w:r>
        <w:rPr>
          <w:lang w:val="la-Latn"/>
        </w:rPr>
        <w:t>c usque ad ad</w:t>
      </w:r>
      <w:r w:rsidRPr="00B779A9">
        <w:rPr>
          <w:lang w:val="la-Latn"/>
        </w:rPr>
        <w:t>ven</w:t>
      </w:r>
      <w:r>
        <w:rPr>
          <w:lang w:val="la-Latn"/>
        </w:rPr>
        <w:t>tu</w:t>
      </w:r>
      <w:r w:rsidRPr="00B779A9">
        <w:rPr>
          <w:lang w:val="la-Latn"/>
        </w:rPr>
        <w:t>m</w:t>
      </w:r>
      <w:r>
        <w:rPr>
          <w:lang w:val="la-Latn"/>
        </w:rPr>
        <w:t xml:space="preserve"> domini </w:t>
      </w:r>
      <w:r w:rsidRPr="004518BD">
        <w:rPr>
          <w:lang w:val="la-Latn"/>
        </w:rPr>
        <w:t>officium diurnum</w:t>
      </w:r>
      <w:r>
        <w:rPr>
          <w:lang w:val="la-Latn"/>
        </w:rPr>
        <w:t xml:space="preserve"> de beata virgine hoc modo cantetur. IN </w:t>
      </w:r>
      <w:r w:rsidRPr="00794880">
        <w:rPr>
          <w:rStyle w:val="Incipit"/>
          <w:lang w:val="la-Latn"/>
        </w:rPr>
        <w:t>Salve</w:t>
      </w:r>
      <w:r w:rsidR="005A362F" w:rsidRPr="005A362F">
        <w:rPr>
          <w:i/>
          <w:lang w:val="la-Latn"/>
        </w:rPr>
        <w:t xml:space="preserve"> </w:t>
      </w:r>
      <w:r w:rsidRPr="00794880">
        <w:rPr>
          <w:rStyle w:val="Incipit"/>
          <w:lang w:val="la-Latn"/>
        </w:rPr>
        <w:t>sancta</w:t>
      </w:r>
      <w:r w:rsidR="005A362F" w:rsidRPr="005A362F">
        <w:rPr>
          <w:i/>
          <w:lang w:val="la-Latn"/>
        </w:rPr>
        <w:t xml:space="preserve"> </w:t>
      </w:r>
      <w:r w:rsidRPr="00794880">
        <w:rPr>
          <w:rStyle w:val="Incipit"/>
          <w:lang w:val="la-Latn"/>
        </w:rPr>
        <w:t>parens</w:t>
      </w:r>
      <w:r>
        <w:rPr>
          <w:lang w:val="la-Latn"/>
        </w:rPr>
        <w:t xml:space="preserve">. </w:t>
      </w:r>
      <w:r w:rsidRPr="00B779A9">
        <w:rPr>
          <w:lang w:val="la-Latn"/>
        </w:rPr>
        <w:t>[</w:t>
      </w:r>
      <w:r w:rsidRPr="00851330">
        <w:rPr>
          <w:lang w:val="la-Latn"/>
        </w:rPr>
        <w:t>KY</w:t>
      </w:r>
      <w:r w:rsidRPr="00B779A9">
        <w:rPr>
          <w:lang w:val="la-Latn"/>
        </w:rPr>
        <w:t xml:space="preserve">] </w:t>
      </w:r>
      <w:r w:rsidRPr="00794880">
        <w:rPr>
          <w:rStyle w:val="Incipit"/>
          <w:lang w:val="la-Latn"/>
        </w:rPr>
        <w:t>Kyrie</w:t>
      </w:r>
      <w:r w:rsidR="00363305" w:rsidRPr="0041561C">
        <w:rPr>
          <w:lang w:val="la-Latn"/>
        </w:rPr>
        <w:t>@</w:t>
      </w:r>
      <w:r w:rsidR="000E4D05" w:rsidRPr="00736684">
        <w:rPr>
          <w:lang w:val="la-Latn"/>
        </w:rPr>
        <w:t>%D::</w:t>
      </w:r>
      <w:r w:rsidR="000305A4" w:rsidRPr="000E4D05">
        <w:rPr>
          <w:lang w:val="la-Latn"/>
        </w:rPr>
        <w:t>ad</w:t>
      </w:r>
      <w:r w:rsidR="000E4D05" w:rsidRPr="00736684">
        <w:rPr>
          <w:lang w:val="la-Latn"/>
        </w:rPr>
        <w:t>%</w:t>
      </w:r>
      <w:r w:rsidR="000305A4" w:rsidRPr="000305A4">
        <w:rPr>
          <w:lang w:val="la-Latn"/>
        </w:rPr>
        <w:t xml:space="preserve"> </w:t>
      </w:r>
      <w:r>
        <w:rPr>
          <w:lang w:val="la-Latn"/>
        </w:rPr>
        <w:t>e</w:t>
      </w:r>
      <w:r w:rsidR="000305A4" w:rsidRPr="00B779A9">
        <w:rPr>
          <w:lang w:val="la-Latn"/>
        </w:rPr>
        <w:t>t</w:t>
      </w:r>
      <w:r>
        <w:rPr>
          <w:lang w:val="la-Latn"/>
        </w:rPr>
        <w:t xml:space="preserve"> </w:t>
      </w:r>
      <w:r w:rsidRPr="00B779A9">
        <w:rPr>
          <w:lang w:val="la-Latn"/>
        </w:rPr>
        <w:t>[</w:t>
      </w:r>
      <w:r w:rsidRPr="00727088">
        <w:rPr>
          <w:lang w:val="la-Latn"/>
        </w:rPr>
        <w:t>SA</w:t>
      </w:r>
      <w:r w:rsidRPr="00B779A9">
        <w:rPr>
          <w:lang w:val="la-Latn"/>
        </w:rPr>
        <w:t xml:space="preserve">] </w:t>
      </w:r>
      <w:r w:rsidRPr="00794880">
        <w:rPr>
          <w:rStyle w:val="Incipit"/>
          <w:lang w:val="la-Latn"/>
        </w:rPr>
        <w:t>Sanctus</w:t>
      </w:r>
      <w:r>
        <w:rPr>
          <w:lang w:val="la-Latn"/>
        </w:rPr>
        <w:t xml:space="preserve"> ad placitum. GR </w:t>
      </w:r>
      <w:r w:rsidRPr="00794880">
        <w:rPr>
          <w:rStyle w:val="Incipit"/>
          <w:lang w:val="la-Latn"/>
        </w:rPr>
        <w:t>Benedicta</w:t>
      </w:r>
      <w:r>
        <w:rPr>
          <w:lang w:val="la-Latn"/>
        </w:rPr>
        <w:t>. AL</w:t>
      </w:r>
      <w:r w:rsidRPr="00B779A9">
        <w:rPr>
          <w:lang w:val="la-Latn"/>
        </w:rPr>
        <w:t>V</w:t>
      </w:r>
      <w:r>
        <w:rPr>
          <w:lang w:val="la-Latn"/>
        </w:rPr>
        <w:t xml:space="preserve"> </w:t>
      </w:r>
      <w:r w:rsidRPr="00794880">
        <w:rPr>
          <w:rStyle w:val="Incipit"/>
          <w:lang w:val="la-Latn"/>
        </w:rPr>
        <w:t>Sancta</w:t>
      </w:r>
      <w:r w:rsidR="005A362F" w:rsidRPr="005A362F">
        <w:rPr>
          <w:i/>
          <w:lang w:val="la-Latn"/>
        </w:rPr>
        <w:t xml:space="preserve"> </w:t>
      </w:r>
      <w:r w:rsidRPr="00794880">
        <w:rPr>
          <w:rStyle w:val="Incipit"/>
          <w:lang w:val="la-Latn"/>
        </w:rPr>
        <w:t>dei</w:t>
      </w:r>
      <w:r w:rsidR="005A362F" w:rsidRPr="005A362F">
        <w:rPr>
          <w:i/>
          <w:lang w:val="la-Latn"/>
        </w:rPr>
        <w:t xml:space="preserve"> </w:t>
      </w:r>
      <w:r w:rsidRPr="00794880">
        <w:rPr>
          <w:rStyle w:val="Incipit"/>
          <w:lang w:val="la-Latn"/>
        </w:rPr>
        <w:t>genitrix</w:t>
      </w:r>
      <w:r>
        <w:rPr>
          <w:lang w:val="la-Latn"/>
        </w:rPr>
        <w:t xml:space="preserve">. SE </w:t>
      </w:r>
      <w:r w:rsidRPr="00794880">
        <w:rPr>
          <w:rStyle w:val="Incipit"/>
          <w:lang w:val="pt-PT"/>
        </w:rPr>
        <w:t>Verbum</w:t>
      </w:r>
      <w:r w:rsidR="005A362F" w:rsidRPr="005A362F">
        <w:rPr>
          <w:i/>
          <w:lang w:val="pt-PT"/>
        </w:rPr>
        <w:t xml:space="preserve"> </w:t>
      </w:r>
      <w:r w:rsidRPr="00794880">
        <w:rPr>
          <w:rStyle w:val="Incipit"/>
          <w:lang w:val="pt-PT"/>
        </w:rPr>
        <w:t>bonum</w:t>
      </w:r>
      <w:r>
        <w:rPr>
          <w:lang w:val="la-Latn"/>
        </w:rPr>
        <w:t xml:space="preserve"> vel etiam ad placitum. OF </w:t>
      </w:r>
      <w:r w:rsidRPr="00794880">
        <w:rPr>
          <w:rStyle w:val="Incipit"/>
          <w:lang w:val="pt-PT"/>
        </w:rPr>
        <w:t>Recordare</w:t>
      </w:r>
      <w:r>
        <w:rPr>
          <w:lang w:val="la-Latn"/>
        </w:rPr>
        <w:t xml:space="preserve"> vel [</w:t>
      </w:r>
      <w:r w:rsidRPr="00B779A9">
        <w:rPr>
          <w:lang w:val="pt-PT"/>
        </w:rPr>
        <w:t>OF</w:t>
      </w:r>
      <w:r>
        <w:rPr>
          <w:lang w:val="la-Latn"/>
        </w:rPr>
        <w:t>]</w:t>
      </w:r>
      <w:r w:rsidRPr="00B779A9">
        <w:rPr>
          <w:lang w:val="pt-PT"/>
        </w:rPr>
        <w:t xml:space="preserve"> </w:t>
      </w:r>
      <w:r w:rsidRPr="00794880">
        <w:rPr>
          <w:rStyle w:val="Incipit"/>
          <w:lang w:val="pt-PT"/>
        </w:rPr>
        <w:t>Felix</w:t>
      </w:r>
      <w:r w:rsidR="005A362F" w:rsidRPr="005A362F">
        <w:rPr>
          <w:i/>
          <w:lang w:val="pt-PT"/>
        </w:rPr>
        <w:t xml:space="preserve"> </w:t>
      </w:r>
      <w:r w:rsidRPr="00794880">
        <w:rPr>
          <w:rStyle w:val="Incipit"/>
          <w:lang w:val="pt-PT"/>
        </w:rPr>
        <w:t>namque</w:t>
      </w:r>
      <w:r>
        <w:rPr>
          <w:lang w:val="la-Latn"/>
        </w:rPr>
        <w:t xml:space="preserve">. CO </w:t>
      </w:r>
      <w:r w:rsidRPr="00794880">
        <w:rPr>
          <w:rStyle w:val="Incipit"/>
          <w:lang w:val="la-Latn"/>
        </w:rPr>
        <w:t>Beata</w:t>
      </w:r>
      <w:r w:rsidR="005A362F" w:rsidRPr="005A362F">
        <w:rPr>
          <w:i/>
          <w:lang w:val="la-Latn"/>
        </w:rPr>
        <w:t xml:space="preserve"> </w:t>
      </w:r>
      <w:r w:rsidRPr="00794880">
        <w:rPr>
          <w:rStyle w:val="Incipit"/>
          <w:lang w:val="la-Latn"/>
        </w:rPr>
        <w:t>viscera</w:t>
      </w:r>
      <w:r>
        <w:rPr>
          <w:lang w:val="la-Latn"/>
        </w:rPr>
        <w:t>.</w:t>
      </w:r>
      <w:r w:rsidRPr="00B779A9">
        <w:rPr>
          <w:lang w:val="la-Latn"/>
        </w:rPr>
        <w:t xml:space="preserve"> </w:t>
      </w:r>
      <w:r>
        <w:rPr>
          <w:lang w:val="la-Latn"/>
        </w:rPr>
        <w:t>(5v)</w:t>
      </w:r>
    </w:p>
    <w:p w:rsidR="00FC5820" w:rsidRPr="00B779A9" w:rsidRDefault="00FC5820" w:rsidP="00415109">
      <w:pPr>
        <w:rPr>
          <w:lang w:val="la-Latn"/>
        </w:rPr>
      </w:pPr>
      <w:r w:rsidRPr="00736684">
        <w:rPr>
          <w:rStyle w:val="Time1"/>
          <w:lang w:val="en-US"/>
        </w:rPr>
        <w:t>Officium summum</w:t>
      </w:r>
      <w:r w:rsidRPr="00B779A9">
        <w:rPr>
          <w:lang w:val="la-Latn"/>
        </w:rPr>
        <w:t xml:space="preserve"> </w:t>
      </w:r>
      <w:r w:rsidR="009330BA" w:rsidRPr="00736684">
        <w:rPr>
          <w:lang w:val="en-US"/>
        </w:rPr>
        <w:t xml:space="preserve">hac die </w:t>
      </w:r>
      <w:r>
        <w:rPr>
          <w:lang w:val="la-Latn"/>
        </w:rPr>
        <w:t xml:space="preserve">IN </w:t>
      </w:r>
      <w:r w:rsidRPr="00794880">
        <w:rPr>
          <w:rStyle w:val="Incipit"/>
          <w:lang w:val="la-Latn"/>
        </w:rPr>
        <w:t>Benedicta</w:t>
      </w:r>
      <w:r w:rsidR="005A362F" w:rsidRPr="005A362F">
        <w:rPr>
          <w:i/>
          <w:lang w:val="la-Latn"/>
        </w:rPr>
        <w:t xml:space="preserve"> </w:t>
      </w:r>
      <w:r w:rsidRPr="00794880">
        <w:rPr>
          <w:rStyle w:val="Incipit"/>
          <w:lang w:val="la-Latn"/>
        </w:rPr>
        <w:t>sit</w:t>
      </w:r>
      <w:r>
        <w:rPr>
          <w:lang w:val="la-Latn"/>
        </w:rPr>
        <w:t xml:space="preserve">. </w:t>
      </w:r>
      <w:r w:rsidRPr="00B779A9">
        <w:rPr>
          <w:lang w:val="la-Latn"/>
        </w:rPr>
        <w:t>[</w:t>
      </w:r>
      <w:r w:rsidRPr="00851330">
        <w:rPr>
          <w:lang w:val="la-Latn"/>
        </w:rPr>
        <w:t>KY</w:t>
      </w:r>
      <w:r w:rsidRPr="00B779A9">
        <w:rPr>
          <w:lang w:val="la-Latn"/>
        </w:rPr>
        <w:t xml:space="preserve">] </w:t>
      </w:r>
      <w:r w:rsidRPr="00794880">
        <w:rPr>
          <w:rStyle w:val="Incipit"/>
          <w:lang w:val="la-Latn"/>
        </w:rPr>
        <w:t>Kyrie</w:t>
      </w:r>
      <w:r w:rsidR="005A362F" w:rsidRPr="005A362F">
        <w:rPr>
          <w:i/>
          <w:lang w:val="la-Latn"/>
        </w:rPr>
        <w:t xml:space="preserve"> </w:t>
      </w:r>
      <w:r w:rsidRPr="00B779A9">
        <w:rPr>
          <w:lang w:val="la-Latn"/>
        </w:rPr>
        <w:t>a</w:t>
      </w:r>
      <w:r w:rsidRPr="000204D9">
        <w:rPr>
          <w:lang w:val="la-Latn"/>
        </w:rPr>
        <w:t>ngelicum</w:t>
      </w:r>
      <w:r>
        <w:rPr>
          <w:lang w:val="la-Latn"/>
        </w:rPr>
        <w:t xml:space="preserve">. GR </w:t>
      </w:r>
      <w:r w:rsidRPr="00794880">
        <w:rPr>
          <w:rStyle w:val="Incipit"/>
          <w:lang w:val="la-Latn"/>
        </w:rPr>
        <w:t>Benedictus</w:t>
      </w:r>
      <w:r w:rsidR="005A362F" w:rsidRPr="005A362F">
        <w:rPr>
          <w:i/>
          <w:lang w:val="la-Latn"/>
        </w:rPr>
        <w:t xml:space="preserve"> </w:t>
      </w:r>
      <w:r w:rsidRPr="00794880">
        <w:rPr>
          <w:rStyle w:val="Incipit"/>
          <w:lang w:val="la-Latn"/>
        </w:rPr>
        <w:t>es</w:t>
      </w:r>
      <w:r>
        <w:rPr>
          <w:lang w:val="la-Latn"/>
        </w:rPr>
        <w:t>. AL</w:t>
      </w:r>
      <w:r w:rsidRPr="00B779A9">
        <w:rPr>
          <w:lang w:val="la-Latn"/>
        </w:rPr>
        <w:t>V</w:t>
      </w:r>
      <w:r>
        <w:rPr>
          <w:lang w:val="la-Latn"/>
        </w:rPr>
        <w:t xml:space="preserve"> </w:t>
      </w:r>
      <w:r w:rsidRPr="00794880">
        <w:rPr>
          <w:rStyle w:val="Incipit"/>
          <w:lang w:val="la-Latn"/>
        </w:rPr>
        <w:t>Benedictus</w:t>
      </w:r>
      <w:r w:rsidR="005A362F" w:rsidRPr="005A362F">
        <w:rPr>
          <w:i/>
          <w:lang w:val="la-Latn"/>
        </w:rPr>
        <w:t xml:space="preserve"> </w:t>
      </w:r>
      <w:r w:rsidRPr="00794880">
        <w:rPr>
          <w:rStyle w:val="Incipit"/>
          <w:lang w:val="la-Latn"/>
        </w:rPr>
        <w:t>es</w:t>
      </w:r>
      <w:r>
        <w:rPr>
          <w:lang w:val="la-Latn"/>
        </w:rPr>
        <w:t xml:space="preserve">. SE </w:t>
      </w:r>
      <w:r w:rsidRPr="00794880">
        <w:rPr>
          <w:rStyle w:val="Incipit"/>
          <w:lang w:val="la-Latn"/>
        </w:rPr>
        <w:t>O</w:t>
      </w:r>
      <w:r w:rsidR="005A362F" w:rsidRPr="005A362F">
        <w:rPr>
          <w:i/>
          <w:lang w:val="la-Latn"/>
        </w:rPr>
        <w:t xml:space="preserve"> </w:t>
      </w:r>
      <w:r w:rsidRPr="00794880">
        <w:rPr>
          <w:rStyle w:val="Incipit"/>
          <w:lang w:val="la-Latn"/>
        </w:rPr>
        <w:t>veneranda</w:t>
      </w:r>
      <w:r w:rsidR="005A362F" w:rsidRPr="005A362F">
        <w:rPr>
          <w:i/>
          <w:lang w:val="la-Latn"/>
        </w:rPr>
        <w:t xml:space="preserve"> </w:t>
      </w:r>
      <w:r w:rsidRPr="00794880">
        <w:rPr>
          <w:rStyle w:val="Incipit"/>
          <w:lang w:val="la-Latn"/>
        </w:rPr>
        <w:t>trinitas</w:t>
      </w:r>
      <w:r>
        <w:rPr>
          <w:lang w:val="la-Latn"/>
        </w:rPr>
        <w:t xml:space="preserve"> </w:t>
      </w:r>
      <w:r w:rsidRPr="00B779A9">
        <w:rPr>
          <w:lang w:val="la-Latn"/>
        </w:rPr>
        <w:t>a</w:t>
      </w:r>
      <w:r>
        <w:rPr>
          <w:lang w:val="la-Latn"/>
        </w:rPr>
        <w:t xml:space="preserve"> </w:t>
      </w:r>
      <w:r w:rsidRPr="00736684">
        <w:rPr>
          <w:rStyle w:val="Funktion"/>
          <w:lang w:val="la-Latn"/>
        </w:rPr>
        <w:t>pueris</w:t>
      </w:r>
      <w:r>
        <w:rPr>
          <w:lang w:val="la-Latn"/>
        </w:rPr>
        <w:t xml:space="preserve"> incipietur. OF </w:t>
      </w:r>
      <w:r w:rsidRPr="00794880">
        <w:rPr>
          <w:rStyle w:val="Incipit"/>
          <w:lang w:val="la-Latn"/>
        </w:rPr>
        <w:t>Benedictus</w:t>
      </w:r>
      <w:r w:rsidR="005A362F" w:rsidRPr="005A362F">
        <w:rPr>
          <w:i/>
          <w:lang w:val="la-Latn"/>
        </w:rPr>
        <w:t xml:space="preserve"> </w:t>
      </w:r>
      <w:r w:rsidRPr="00794880">
        <w:rPr>
          <w:rStyle w:val="Incipit"/>
          <w:lang w:val="la-Latn"/>
        </w:rPr>
        <w:t>sit</w:t>
      </w:r>
      <w:r w:rsidR="005A362F" w:rsidRPr="005A362F">
        <w:rPr>
          <w:i/>
          <w:lang w:val="la-Latn"/>
        </w:rPr>
        <w:t xml:space="preserve"> </w:t>
      </w:r>
      <w:r w:rsidRPr="00794880">
        <w:rPr>
          <w:rStyle w:val="Incipit"/>
          <w:lang w:val="la-Latn"/>
        </w:rPr>
        <w:t>deus</w:t>
      </w:r>
      <w:r>
        <w:rPr>
          <w:lang w:val="la-Latn"/>
        </w:rPr>
        <w:t xml:space="preserve">. </w:t>
      </w:r>
      <w:r w:rsidRPr="00B779A9">
        <w:rPr>
          <w:lang w:val="la-Latn"/>
        </w:rPr>
        <w:t>[</w:t>
      </w:r>
      <w:r w:rsidRPr="00727088">
        <w:rPr>
          <w:lang w:val="la-Latn"/>
        </w:rPr>
        <w:t>SA</w:t>
      </w:r>
      <w:r w:rsidRPr="00B779A9">
        <w:rPr>
          <w:lang w:val="la-Latn"/>
        </w:rPr>
        <w:t xml:space="preserve">] </w:t>
      </w:r>
      <w:r w:rsidRPr="00794880">
        <w:rPr>
          <w:rStyle w:val="Incipit"/>
          <w:lang w:val="la-Latn"/>
        </w:rPr>
        <w:t>Sanctus</w:t>
      </w:r>
      <w:r w:rsidRPr="00727088">
        <w:rPr>
          <w:lang w:val="la-Latn"/>
        </w:rPr>
        <w:t xml:space="preserve"> </w:t>
      </w:r>
      <w:r w:rsidRPr="00B779A9">
        <w:rPr>
          <w:lang w:val="la-Latn"/>
        </w:rPr>
        <w:t xml:space="preserve">minus </w:t>
      </w:r>
      <w:r w:rsidRPr="000204D9">
        <w:rPr>
          <w:lang w:val="la-Latn"/>
        </w:rPr>
        <w:t>festi</w:t>
      </w:r>
      <w:r w:rsidRPr="00B779A9">
        <w:rPr>
          <w:lang w:val="la-Latn"/>
        </w:rPr>
        <w:t>v</w:t>
      </w:r>
      <w:r>
        <w:rPr>
          <w:lang w:val="la-Latn"/>
        </w:rPr>
        <w:t>a</w:t>
      </w:r>
      <w:r w:rsidRPr="00B779A9">
        <w:rPr>
          <w:lang w:val="la-Latn"/>
        </w:rPr>
        <w:t>le</w:t>
      </w:r>
      <w:r w:rsidRPr="000204D9">
        <w:rPr>
          <w:lang w:val="la-Latn"/>
        </w:rPr>
        <w:t>.</w:t>
      </w:r>
      <w:r>
        <w:rPr>
          <w:lang w:val="la-Latn"/>
        </w:rPr>
        <w:t xml:space="preserve"> CO </w:t>
      </w:r>
      <w:r w:rsidRPr="00794880">
        <w:rPr>
          <w:rStyle w:val="Incipit"/>
          <w:lang w:val="la-Latn"/>
        </w:rPr>
        <w:t>Benedicite</w:t>
      </w:r>
      <w:r>
        <w:rPr>
          <w:lang w:val="la-Latn"/>
        </w:rPr>
        <w:t>.</w:t>
      </w:r>
    </w:p>
    <w:p w:rsidR="00FC5820" w:rsidRDefault="00FC5820" w:rsidP="00415109">
      <w:pPr>
        <w:rPr>
          <w:lang w:val="la-Latn"/>
        </w:rPr>
      </w:pPr>
      <w:r w:rsidRPr="00736684">
        <w:rPr>
          <w:rStyle w:val="Time1"/>
          <w:lang w:val="la-Latn"/>
        </w:rPr>
        <w:t>Ad vesperas</w:t>
      </w:r>
      <w:r w:rsidRPr="00B779A9">
        <w:rPr>
          <w:lang w:val="la-Latn"/>
        </w:rPr>
        <w:t xml:space="preserve"> </w:t>
      </w:r>
      <w:r>
        <w:rPr>
          <w:lang w:val="la-Latn"/>
        </w:rPr>
        <w:t xml:space="preserve">antiphonae et psalmi ferialiter. Nullum responsorium. HY </w:t>
      </w:r>
      <w:r w:rsidRPr="00794880">
        <w:rPr>
          <w:rStyle w:val="Incipit"/>
          <w:lang w:val="la-Latn"/>
        </w:rPr>
        <w:t>Immense</w:t>
      </w:r>
      <w:r w:rsidR="005A362F" w:rsidRPr="005A362F">
        <w:rPr>
          <w:i/>
          <w:lang w:val="la-Latn"/>
        </w:rPr>
        <w:t xml:space="preserve"> </w:t>
      </w:r>
      <w:r w:rsidRPr="00794880">
        <w:rPr>
          <w:rStyle w:val="Incipit"/>
          <w:lang w:val="la-Latn"/>
        </w:rPr>
        <w:t>caeli</w:t>
      </w:r>
      <w:r w:rsidR="005A362F" w:rsidRPr="005A362F">
        <w:rPr>
          <w:i/>
          <w:lang w:val="la-Latn"/>
        </w:rPr>
        <w:t xml:space="preserve"> </w:t>
      </w:r>
      <w:r w:rsidRPr="00794880">
        <w:rPr>
          <w:rStyle w:val="Incipit"/>
          <w:lang w:val="la-Latn"/>
        </w:rPr>
        <w:t>conditor</w:t>
      </w:r>
      <w:r>
        <w:rPr>
          <w:lang w:val="la-Latn"/>
        </w:rPr>
        <w:t xml:space="preserve">. VS </w:t>
      </w:r>
      <w:r w:rsidRPr="00794880">
        <w:rPr>
          <w:rStyle w:val="Incipit"/>
          <w:lang w:val="pt-PT"/>
        </w:rPr>
        <w:t>Benedicamus</w:t>
      </w:r>
      <w:r w:rsidR="005A362F" w:rsidRPr="005A362F">
        <w:rPr>
          <w:i/>
          <w:lang w:val="pt-PT"/>
        </w:rPr>
        <w:t xml:space="preserve"> </w:t>
      </w:r>
      <w:r w:rsidRPr="00794880">
        <w:rPr>
          <w:rStyle w:val="Incipit"/>
          <w:lang w:val="pt-PT"/>
        </w:rPr>
        <w:t>patrem</w:t>
      </w:r>
      <w:r>
        <w:rPr>
          <w:lang w:val="la-Latn"/>
        </w:rPr>
        <w:t xml:space="preserve">. AM </w:t>
      </w:r>
      <w:r w:rsidRPr="00794880">
        <w:rPr>
          <w:rStyle w:val="Incipit"/>
          <w:lang w:val="pt-PT"/>
        </w:rPr>
        <w:t>Te</w:t>
      </w:r>
      <w:r w:rsidR="005A362F" w:rsidRPr="005A362F">
        <w:rPr>
          <w:i/>
          <w:lang w:val="pt-PT"/>
        </w:rPr>
        <w:t xml:space="preserve"> </w:t>
      </w:r>
      <w:r w:rsidRPr="00794880">
        <w:rPr>
          <w:rStyle w:val="Incipit"/>
          <w:lang w:val="pt-PT"/>
        </w:rPr>
        <w:t>deum</w:t>
      </w:r>
      <w:r w:rsidR="005A362F" w:rsidRPr="005A362F">
        <w:rPr>
          <w:i/>
          <w:lang w:val="pt-PT"/>
        </w:rPr>
        <w:t xml:space="preserve"> </w:t>
      </w:r>
      <w:r w:rsidRPr="00794880">
        <w:rPr>
          <w:rStyle w:val="Incipit"/>
          <w:lang w:val="pt-PT"/>
        </w:rPr>
        <w:t>patrem</w:t>
      </w:r>
      <w:r>
        <w:rPr>
          <w:lang w:val="la-Latn"/>
        </w:rPr>
        <w:t xml:space="preserve">. </w:t>
      </w:r>
      <w:r w:rsidR="009330BA" w:rsidRPr="00736684">
        <w:rPr>
          <w:lang w:val="pt-PT"/>
        </w:rPr>
        <w:t xml:space="preserve">Suffragium </w:t>
      </w:r>
      <w:r w:rsidR="009330BA">
        <w:rPr>
          <w:lang w:val="pt-PT"/>
        </w:rPr>
        <w:t>d</w:t>
      </w:r>
      <w:r>
        <w:rPr>
          <w:lang w:val="la-Latn"/>
        </w:rPr>
        <w:t xml:space="preserve">e beata virgine </w:t>
      </w:r>
      <w:r w:rsidR="009330BA" w:rsidRPr="00736684">
        <w:rPr>
          <w:lang w:val="pt-PT"/>
        </w:rPr>
        <w:t>[</w:t>
      </w:r>
      <w:r>
        <w:rPr>
          <w:lang w:val="la-Latn"/>
        </w:rPr>
        <w:t>AC</w:t>
      </w:r>
      <w:r w:rsidR="009330BA" w:rsidRPr="00736684">
        <w:rPr>
          <w:lang w:val="pt-PT"/>
        </w:rPr>
        <w:t>]</w:t>
      </w:r>
      <w:r>
        <w:rPr>
          <w:lang w:val="la-Latn"/>
        </w:rPr>
        <w:t xml:space="preserve"> </w:t>
      </w:r>
      <w:r w:rsidRPr="00794880">
        <w:rPr>
          <w:rStyle w:val="Incipit"/>
          <w:lang w:val="pt-PT"/>
        </w:rPr>
        <w:t>Sub</w:t>
      </w:r>
      <w:r w:rsidR="005A362F" w:rsidRPr="005A362F">
        <w:rPr>
          <w:i/>
          <w:lang w:val="pt-PT"/>
        </w:rPr>
        <w:t xml:space="preserve"> </w:t>
      </w:r>
      <w:r w:rsidRPr="00794880">
        <w:rPr>
          <w:rStyle w:val="Incipit"/>
          <w:lang w:val="pt-PT"/>
        </w:rPr>
        <w:t>tuam</w:t>
      </w:r>
      <w:r w:rsidR="005A362F" w:rsidRPr="005A362F">
        <w:rPr>
          <w:i/>
          <w:lang w:val="pt-PT"/>
        </w:rPr>
        <w:t xml:space="preserve"> </w:t>
      </w:r>
      <w:r w:rsidRPr="00794880">
        <w:rPr>
          <w:rStyle w:val="Incipit"/>
          <w:lang w:val="pt-PT"/>
        </w:rPr>
        <w:t>protectionem</w:t>
      </w:r>
      <w:r>
        <w:rPr>
          <w:lang w:val="la-Latn"/>
        </w:rPr>
        <w:t>. De sancta cruce [AC]</w:t>
      </w:r>
      <w:r w:rsidRPr="00B779A9">
        <w:rPr>
          <w:lang w:val="pt-PT"/>
        </w:rPr>
        <w:t xml:space="preserve"> </w:t>
      </w:r>
      <w:r w:rsidRPr="00794880">
        <w:rPr>
          <w:rStyle w:val="Incipit"/>
          <w:lang w:val="pt-PT"/>
        </w:rPr>
        <w:t>Tuam</w:t>
      </w:r>
      <w:r w:rsidR="005A362F" w:rsidRPr="005A362F">
        <w:rPr>
          <w:i/>
          <w:lang w:val="pt-PT"/>
        </w:rPr>
        <w:t xml:space="preserve"> </w:t>
      </w:r>
      <w:r w:rsidRPr="00794880">
        <w:rPr>
          <w:rStyle w:val="Incipit"/>
          <w:lang w:val="pt-PT"/>
        </w:rPr>
        <w:t>crucem</w:t>
      </w:r>
      <w:r>
        <w:rPr>
          <w:lang w:val="la-Latn"/>
        </w:rPr>
        <w:t>. De omnibus sanctis [AC]</w:t>
      </w:r>
      <w:r w:rsidRPr="009209F3">
        <w:rPr>
          <w:lang w:val="la-Latn"/>
        </w:rPr>
        <w:t xml:space="preserve"> </w:t>
      </w:r>
      <w:r w:rsidRPr="00794880">
        <w:rPr>
          <w:rStyle w:val="Incipit"/>
          <w:lang w:val="pt-PT"/>
        </w:rPr>
        <w:t>Reddet</w:t>
      </w:r>
      <w:r w:rsidR="005A362F" w:rsidRPr="005A362F">
        <w:rPr>
          <w:i/>
          <w:lang w:val="pt-PT"/>
        </w:rPr>
        <w:t xml:space="preserve"> </w:t>
      </w:r>
      <w:r w:rsidRPr="00794880">
        <w:rPr>
          <w:rStyle w:val="Incipit"/>
          <w:lang w:val="pt-PT"/>
        </w:rPr>
        <w:t>deus</w:t>
      </w:r>
      <w:r>
        <w:rPr>
          <w:lang w:val="la-Latn"/>
        </w:rPr>
        <w:t xml:space="preserve">. </w:t>
      </w:r>
      <w:r w:rsidRPr="00DD6C30">
        <w:rPr>
          <w:lang w:val="la-Latn"/>
        </w:rPr>
        <w:t>[</w:t>
      </w:r>
      <w:r w:rsidRPr="002A055E">
        <w:rPr>
          <w:lang w:val="la-Latn"/>
        </w:rPr>
        <w:t>BD</w:t>
      </w:r>
      <w:r w:rsidRPr="00DD6C30">
        <w:rPr>
          <w:lang w:val="la-Latn"/>
        </w:rPr>
        <w:t>]</w:t>
      </w:r>
      <w:r w:rsidRPr="002A055E">
        <w:rPr>
          <w:lang w:val="la-Latn"/>
        </w:rPr>
        <w:t xml:space="preserve"> </w:t>
      </w:r>
      <w:r w:rsidRPr="00794880">
        <w:rPr>
          <w:rStyle w:val="Incipit"/>
          <w:lang w:val="la-Latn"/>
        </w:rPr>
        <w:t>Benedicamus</w:t>
      </w:r>
      <w:r w:rsidR="005A362F" w:rsidRPr="005A362F">
        <w:rPr>
          <w:i/>
          <w:lang w:val="la-Latn"/>
        </w:rPr>
        <w:t xml:space="preserve"> </w:t>
      </w:r>
      <w:r w:rsidRPr="00DD6C30">
        <w:rPr>
          <w:lang w:val="la-Latn"/>
        </w:rPr>
        <w:t>a</w:t>
      </w:r>
      <w:r>
        <w:rPr>
          <w:lang w:val="la-Latn"/>
        </w:rPr>
        <w:t>ngelicum.</w:t>
      </w:r>
    </w:p>
    <w:p w:rsidR="00FC5820" w:rsidRDefault="009330BA" w:rsidP="00415109">
      <w:pPr>
        <w:rPr>
          <w:lang w:val="la-Latn"/>
        </w:rPr>
      </w:pPr>
      <w:r>
        <w:rPr>
          <w:lang w:val="la-Latn"/>
        </w:rPr>
        <w:t>Notandum q</w:t>
      </w:r>
      <w:r w:rsidR="00FC5820">
        <w:rPr>
          <w:lang w:val="la-Latn"/>
        </w:rPr>
        <w:t xml:space="preserve">uod si festum alicuius sancti novem vel trium lectionum infra octavam sanctae trinitatis et corporis </w:t>
      </w:r>
      <w:r w:rsidR="00B04A59" w:rsidRPr="00736684">
        <w:rPr>
          <w:lang w:val="la-Latn"/>
        </w:rPr>
        <w:t>Christi</w:t>
      </w:r>
      <w:r w:rsidR="00FC5820">
        <w:rPr>
          <w:lang w:val="la-Latn"/>
        </w:rPr>
        <w:t xml:space="preserve"> evenerit nihil de eo nisi suffragium dicetur.</w:t>
      </w:r>
    </w:p>
    <w:p w:rsidR="00FC5820" w:rsidRPr="00736684" w:rsidRDefault="00FC5820" w:rsidP="00415109">
      <w:pPr>
        <w:pStyle w:val="berschrift1"/>
        <w:rPr>
          <w:lang w:val="la-Latn"/>
        </w:rPr>
      </w:pPr>
      <w:r w:rsidRPr="00736684">
        <w:rPr>
          <w:lang w:val="la-Latn"/>
        </w:rPr>
        <w:t xml:space="preserve">FERIA TERTIA </w:t>
      </w:r>
    </w:p>
    <w:p w:rsidR="00FC5820" w:rsidRPr="00B779A9" w:rsidRDefault="00FC5820" w:rsidP="00415109">
      <w:pPr>
        <w:rPr>
          <w:lang w:val="la-Latn"/>
        </w:rPr>
      </w:pPr>
      <w:r w:rsidRPr="00736684">
        <w:rPr>
          <w:rStyle w:val="Time1"/>
          <w:lang w:val="la-Latn"/>
        </w:rPr>
        <w:t>[Ad matutinum]</w:t>
      </w:r>
      <w:r w:rsidRPr="00B779A9">
        <w:rPr>
          <w:lang w:val="la-Latn"/>
        </w:rPr>
        <w:t xml:space="preserve"> </w:t>
      </w:r>
      <w:r>
        <w:rPr>
          <w:lang w:val="la-Latn"/>
        </w:rPr>
        <w:t>I</w:t>
      </w:r>
      <w:r w:rsidRPr="00B779A9">
        <w:rPr>
          <w:lang w:val="la-Latn"/>
        </w:rPr>
        <w:t>N</w:t>
      </w:r>
      <w:r>
        <w:rPr>
          <w:lang w:val="la-Latn"/>
        </w:rPr>
        <w:t xml:space="preserve">V </w:t>
      </w:r>
      <w:r w:rsidRPr="00794880">
        <w:rPr>
          <w:rStyle w:val="Incipit"/>
          <w:lang w:val="la-Latn"/>
        </w:rPr>
        <w:t>Deum</w:t>
      </w:r>
      <w:r w:rsidR="005A362F" w:rsidRPr="005A362F">
        <w:rPr>
          <w:i/>
          <w:lang w:val="la-Latn"/>
        </w:rPr>
        <w:t xml:space="preserve"> </w:t>
      </w:r>
      <w:r w:rsidRPr="00794880">
        <w:rPr>
          <w:rStyle w:val="Incipit"/>
          <w:lang w:val="la-Latn"/>
        </w:rPr>
        <w:t>verum</w:t>
      </w:r>
      <w:r>
        <w:rPr>
          <w:lang w:val="la-Latn"/>
        </w:rPr>
        <w:t xml:space="preserve">. HY </w:t>
      </w:r>
      <w:r w:rsidRPr="00794880">
        <w:rPr>
          <w:rStyle w:val="Incipit"/>
          <w:lang w:val="la-Latn"/>
        </w:rPr>
        <w:t>Consors</w:t>
      </w:r>
      <w:r w:rsidR="005A362F" w:rsidRPr="005A362F">
        <w:rPr>
          <w:i/>
          <w:lang w:val="la-Latn"/>
        </w:rPr>
        <w:t xml:space="preserve"> </w:t>
      </w:r>
      <w:r w:rsidRPr="00794880">
        <w:rPr>
          <w:rStyle w:val="Incipit"/>
          <w:lang w:val="la-Latn"/>
        </w:rPr>
        <w:t>paterni</w:t>
      </w:r>
      <w:r w:rsidR="005A362F" w:rsidRPr="005A362F">
        <w:rPr>
          <w:i/>
          <w:lang w:val="la-Latn"/>
        </w:rPr>
        <w:t xml:space="preserve"> </w:t>
      </w:r>
      <w:r w:rsidRPr="00794880">
        <w:rPr>
          <w:rStyle w:val="Incipit"/>
          <w:lang w:val="la-Latn"/>
        </w:rPr>
        <w:t>luminis</w:t>
      </w:r>
      <w:r>
        <w:rPr>
          <w:lang w:val="la-Latn"/>
        </w:rPr>
        <w:t xml:space="preserve">. </w:t>
      </w:r>
      <w:r w:rsidR="00B20A4E" w:rsidRPr="00736684">
        <w:rPr>
          <w:lang w:val="la-Latn"/>
        </w:rPr>
        <w:t xml:space="preserve">Antiphona </w:t>
      </w:r>
      <w:r w:rsidR="00B20A4E">
        <w:rPr>
          <w:lang w:val="la-Latn"/>
        </w:rPr>
        <w:t>e</w:t>
      </w:r>
      <w:r>
        <w:rPr>
          <w:lang w:val="la-Latn"/>
        </w:rPr>
        <w:t xml:space="preserve">x tertio nocturno sanctae trinitatis </w:t>
      </w:r>
      <w:r w:rsidRPr="00B779A9">
        <w:rPr>
          <w:lang w:val="la-Latn"/>
        </w:rPr>
        <w:t xml:space="preserve">AN </w:t>
      </w:r>
      <w:r w:rsidRPr="00736684">
        <w:rPr>
          <w:rStyle w:val="Incipit"/>
          <w:lang w:val="la-Latn"/>
        </w:rPr>
        <w:t>Caritas</w:t>
      </w:r>
      <w:r w:rsidR="005A362F" w:rsidRPr="00736684">
        <w:rPr>
          <w:rStyle w:val="Incipit"/>
          <w:lang w:val="la-Latn"/>
        </w:rPr>
        <w:t xml:space="preserve"> </w:t>
      </w:r>
      <w:r w:rsidR="000E4D05" w:rsidRPr="00736684">
        <w:rPr>
          <w:rStyle w:val="Incipit"/>
          <w:lang w:val="la-Latn"/>
        </w:rPr>
        <w:t>%D::</w:t>
      </w:r>
      <w:r w:rsidR="004174C4" w:rsidRPr="00736684">
        <w:rPr>
          <w:rStyle w:val="Incipit"/>
          <w:lang w:val="la-Latn"/>
        </w:rPr>
        <w:t>dei</w:t>
      </w:r>
      <w:r w:rsidR="000E4D05" w:rsidRPr="00736684">
        <w:rPr>
          <w:rStyle w:val="Incipit"/>
          <w:lang w:val="la-Latn"/>
        </w:rPr>
        <w:t>%</w:t>
      </w:r>
      <w:r w:rsidR="005A362F" w:rsidRPr="00736684">
        <w:rPr>
          <w:rStyle w:val="Incipit"/>
          <w:lang w:val="la-Latn"/>
        </w:rPr>
        <w:t xml:space="preserve"> </w:t>
      </w:r>
      <w:r w:rsidRPr="00736684">
        <w:rPr>
          <w:rStyle w:val="Incipit"/>
          <w:lang w:val="la-Latn"/>
        </w:rPr>
        <w:t>pater</w:t>
      </w:r>
      <w:r w:rsidR="005A362F" w:rsidRPr="00736684">
        <w:rPr>
          <w:rStyle w:val="Incipit"/>
          <w:lang w:val="la-Latn"/>
        </w:rPr>
        <w:t xml:space="preserve"> </w:t>
      </w:r>
      <w:r w:rsidRPr="00736684">
        <w:rPr>
          <w:rStyle w:val="Incipit"/>
          <w:lang w:val="la-Latn"/>
        </w:rPr>
        <w:t>est</w:t>
      </w:r>
      <w:r>
        <w:rPr>
          <w:lang w:val="la-Latn"/>
        </w:rPr>
        <w:t xml:space="preserve"> cum duabus sequentibus. PS </w:t>
      </w:r>
      <w:r w:rsidRPr="00794880">
        <w:rPr>
          <w:rStyle w:val="Incipit"/>
          <w:lang w:val="la-Latn"/>
        </w:rPr>
        <w:t>Fundamenta</w:t>
      </w:r>
      <w:r w:rsidR="00794880" w:rsidRPr="00794880">
        <w:rPr>
          <w:lang w:val="la-Latn"/>
        </w:rPr>
        <w:t xml:space="preserve">. </w:t>
      </w:r>
      <w:r w:rsidR="0024564B" w:rsidRPr="00B779A9">
        <w:rPr>
          <w:lang w:val="la-Latn"/>
        </w:rPr>
        <w:t>[PS]</w:t>
      </w:r>
      <w:r w:rsidR="0024564B">
        <w:rPr>
          <w:lang w:val="la-Latn"/>
        </w:rPr>
        <w:t xml:space="preserve"> </w:t>
      </w:r>
      <w:r w:rsidR="0024564B" w:rsidRPr="00794880">
        <w:rPr>
          <w:rStyle w:val="Incipit"/>
          <w:lang w:val="la-Latn"/>
        </w:rPr>
        <w:t>C</w:t>
      </w:r>
      <w:r w:rsidRPr="00794880">
        <w:rPr>
          <w:rStyle w:val="Incipit"/>
          <w:lang w:val="la-Latn"/>
        </w:rPr>
        <w:t>antat</w:t>
      </w:r>
      <w:r w:rsidR="0024564B" w:rsidRPr="00794880">
        <w:rPr>
          <w:rStyle w:val="Incipit"/>
          <w:lang w:val="la-Latn"/>
        </w:rPr>
        <w:t>e</w:t>
      </w:r>
      <w:r>
        <w:rPr>
          <w:lang w:val="la-Latn"/>
        </w:rPr>
        <w:t xml:space="preserve"> primum et</w:t>
      </w:r>
      <w:r w:rsidR="00BE7FCA" w:rsidRPr="00736684">
        <w:rPr>
          <w:lang w:val="pt-PT"/>
        </w:rPr>
        <w:t xml:space="preserve"> </w:t>
      </w:r>
      <w:r>
        <w:rPr>
          <w:lang w:val="la-Latn"/>
        </w:rPr>
        <w:t>secundum</w:t>
      </w:r>
      <w:r w:rsidR="0024564B" w:rsidRPr="00B779A9">
        <w:rPr>
          <w:lang w:val="la-Latn"/>
        </w:rPr>
        <w:t>.</w:t>
      </w:r>
      <w:r>
        <w:rPr>
          <w:lang w:val="la-Latn"/>
        </w:rPr>
        <w:t xml:space="preserve"> VS </w:t>
      </w:r>
      <w:r w:rsidRPr="00794880">
        <w:rPr>
          <w:rStyle w:val="Incipit"/>
          <w:lang w:val="la-Latn"/>
        </w:rPr>
        <w:t>Quis</w:t>
      </w:r>
      <w:r w:rsidR="005A362F" w:rsidRPr="005A362F">
        <w:rPr>
          <w:i/>
          <w:lang w:val="la-Latn"/>
        </w:rPr>
        <w:t xml:space="preserve"> </w:t>
      </w:r>
      <w:r w:rsidRPr="00794880">
        <w:rPr>
          <w:rStyle w:val="Incipit"/>
          <w:lang w:val="la-Latn"/>
        </w:rPr>
        <w:t>deus</w:t>
      </w:r>
      <w:r w:rsidR="005A362F" w:rsidRPr="005A362F">
        <w:rPr>
          <w:i/>
          <w:lang w:val="la-Latn"/>
        </w:rPr>
        <w:t xml:space="preserve"> </w:t>
      </w:r>
      <w:r w:rsidRPr="00794880">
        <w:rPr>
          <w:rStyle w:val="Incipit"/>
          <w:lang w:val="la-Latn"/>
        </w:rPr>
        <w:t>magnus</w:t>
      </w:r>
      <w:r w:rsidR="005A362F" w:rsidRPr="005A362F">
        <w:rPr>
          <w:i/>
          <w:lang w:val="la-Latn"/>
        </w:rPr>
        <w:t xml:space="preserve"> </w:t>
      </w:r>
      <w:r w:rsidRPr="00794880">
        <w:rPr>
          <w:rStyle w:val="Incipit"/>
          <w:lang w:val="la-Latn"/>
        </w:rPr>
        <w:t>sicut</w:t>
      </w:r>
      <w:r w:rsidR="005A362F" w:rsidRPr="005A362F">
        <w:rPr>
          <w:i/>
          <w:lang w:val="la-Latn"/>
        </w:rPr>
        <w:t xml:space="preserve"> </w:t>
      </w:r>
      <w:r w:rsidRPr="00794880">
        <w:rPr>
          <w:rStyle w:val="Incipit"/>
          <w:lang w:val="la-Latn"/>
        </w:rPr>
        <w:t>deus</w:t>
      </w:r>
      <w:r w:rsidR="005A362F" w:rsidRPr="005A362F">
        <w:rPr>
          <w:i/>
          <w:lang w:val="la-Latn"/>
        </w:rPr>
        <w:t xml:space="preserve"> </w:t>
      </w:r>
      <w:r w:rsidRPr="00794880">
        <w:rPr>
          <w:rStyle w:val="Incipit"/>
          <w:lang w:val="la-Latn"/>
        </w:rPr>
        <w:t>noster</w:t>
      </w:r>
      <w:r>
        <w:rPr>
          <w:lang w:val="la-Latn"/>
        </w:rPr>
        <w:t xml:space="preserve">. EV </w:t>
      </w:r>
      <w:r w:rsidRPr="00794880">
        <w:rPr>
          <w:rStyle w:val="Incipit"/>
          <w:lang w:val="la-Latn"/>
        </w:rPr>
        <w:t>Cum</w:t>
      </w:r>
      <w:r w:rsidR="005A362F" w:rsidRPr="005A362F">
        <w:rPr>
          <w:i/>
          <w:lang w:val="la-Latn"/>
        </w:rPr>
        <w:t xml:space="preserve"> </w:t>
      </w:r>
      <w:r w:rsidRPr="00794880">
        <w:rPr>
          <w:rStyle w:val="Incipit"/>
          <w:lang w:val="la-Latn"/>
        </w:rPr>
        <w:t>venerit</w:t>
      </w:r>
      <w:r w:rsidR="005A362F" w:rsidRPr="005A362F">
        <w:rPr>
          <w:i/>
          <w:lang w:val="la-Latn"/>
        </w:rPr>
        <w:t xml:space="preserve"> </w:t>
      </w:r>
      <w:r w:rsidR="00B20A4E">
        <w:rPr>
          <w:rStyle w:val="Incipit"/>
          <w:lang w:val="la-Latn"/>
        </w:rPr>
        <w:t>paracle</w:t>
      </w:r>
      <w:r w:rsidRPr="00794880">
        <w:rPr>
          <w:rStyle w:val="Incipit"/>
          <w:lang w:val="la-Latn"/>
        </w:rPr>
        <w:t>tus</w:t>
      </w:r>
      <w:r>
        <w:rPr>
          <w:lang w:val="la-Latn"/>
        </w:rPr>
        <w:t xml:space="preserve">. RP </w:t>
      </w:r>
      <w:r w:rsidRPr="00794880">
        <w:rPr>
          <w:rStyle w:val="Incipit"/>
          <w:lang w:val="la-Latn"/>
        </w:rPr>
        <w:t>Summae</w:t>
      </w:r>
      <w:r w:rsidR="005A362F" w:rsidRPr="005A362F">
        <w:rPr>
          <w:i/>
          <w:lang w:val="la-Latn"/>
        </w:rPr>
        <w:t xml:space="preserve"> </w:t>
      </w:r>
      <w:r w:rsidRPr="00794880">
        <w:rPr>
          <w:rStyle w:val="Incipit"/>
          <w:lang w:val="la-Latn"/>
        </w:rPr>
        <w:t>trinitati</w:t>
      </w:r>
      <w:r>
        <w:rPr>
          <w:lang w:val="la-Latn"/>
        </w:rPr>
        <w:t xml:space="preserve"> cum duobus sequentibus. </w:t>
      </w:r>
      <w:r w:rsidRPr="00B779A9">
        <w:rPr>
          <w:lang w:val="la-Latn"/>
        </w:rPr>
        <w:t xml:space="preserve">[TD] </w:t>
      </w:r>
      <w:r w:rsidRPr="00794880">
        <w:rPr>
          <w:rStyle w:val="Incipit"/>
          <w:lang w:val="la-Latn"/>
        </w:rPr>
        <w:t>Te</w:t>
      </w:r>
      <w:r w:rsidR="005A362F" w:rsidRPr="005A362F">
        <w:rPr>
          <w:i/>
          <w:lang w:val="la-Latn"/>
        </w:rPr>
        <w:t xml:space="preserve"> </w:t>
      </w:r>
      <w:r w:rsidRPr="00794880">
        <w:rPr>
          <w:rStyle w:val="Incipit"/>
          <w:lang w:val="la-Latn"/>
        </w:rPr>
        <w:t>deum</w:t>
      </w:r>
      <w:r w:rsidR="005A362F" w:rsidRPr="005A362F">
        <w:rPr>
          <w:i/>
          <w:lang w:val="la-Latn"/>
        </w:rPr>
        <w:t xml:space="preserve"> </w:t>
      </w:r>
      <w:r w:rsidR="00007760" w:rsidRPr="00794880">
        <w:rPr>
          <w:rStyle w:val="Incipit"/>
          <w:lang w:val="la-Latn"/>
        </w:rPr>
        <w:t>laudamus</w:t>
      </w:r>
      <w:r>
        <w:rPr>
          <w:lang w:val="la-Latn"/>
        </w:rPr>
        <w:t>.</w:t>
      </w:r>
    </w:p>
    <w:p w:rsidR="00FC5820" w:rsidRPr="00B779A9" w:rsidRDefault="00FC5820" w:rsidP="00415109">
      <w:pPr>
        <w:rPr>
          <w:lang w:val="la-Latn"/>
        </w:rPr>
      </w:pPr>
      <w:r w:rsidRPr="00736684">
        <w:rPr>
          <w:rStyle w:val="Time1"/>
          <w:lang w:val="la-Latn"/>
        </w:rPr>
        <w:t>Ad laudes</w:t>
      </w:r>
      <w:r w:rsidRPr="00B779A9">
        <w:rPr>
          <w:lang w:val="la-Latn"/>
        </w:rPr>
        <w:t xml:space="preserve"> </w:t>
      </w:r>
      <w:r>
        <w:rPr>
          <w:lang w:val="la-Latn"/>
        </w:rPr>
        <w:t xml:space="preserve">AN </w:t>
      </w:r>
      <w:r w:rsidRPr="00794880">
        <w:rPr>
          <w:rStyle w:val="Incipit"/>
          <w:lang w:val="la-Latn"/>
        </w:rPr>
        <w:t>Gloria</w:t>
      </w:r>
      <w:r w:rsidR="005A362F" w:rsidRPr="005A362F">
        <w:rPr>
          <w:i/>
          <w:lang w:val="la-Latn"/>
        </w:rPr>
        <w:t xml:space="preserve"> </w:t>
      </w:r>
      <w:r w:rsidRPr="00794880">
        <w:rPr>
          <w:rStyle w:val="Incipit"/>
          <w:lang w:val="la-Latn"/>
        </w:rPr>
        <w:t>tibi</w:t>
      </w:r>
      <w:r>
        <w:rPr>
          <w:lang w:val="la-Latn"/>
        </w:rPr>
        <w:t xml:space="preserve"> cum reliquis. HY </w:t>
      </w:r>
      <w:r w:rsidRPr="00794880">
        <w:rPr>
          <w:rStyle w:val="Incipit"/>
          <w:lang w:val="la-Latn"/>
        </w:rPr>
        <w:t>Ales</w:t>
      </w:r>
      <w:r w:rsidR="005A362F" w:rsidRPr="005A362F">
        <w:rPr>
          <w:i/>
          <w:lang w:val="la-Latn"/>
        </w:rPr>
        <w:t xml:space="preserve"> </w:t>
      </w:r>
      <w:r w:rsidRPr="00794880">
        <w:rPr>
          <w:rStyle w:val="Incipit"/>
          <w:lang w:val="la-Latn"/>
        </w:rPr>
        <w:t>diei</w:t>
      </w:r>
      <w:r>
        <w:rPr>
          <w:lang w:val="la-Latn"/>
        </w:rPr>
        <w:t xml:space="preserve">. VS </w:t>
      </w:r>
      <w:r w:rsidRPr="00794880">
        <w:rPr>
          <w:rStyle w:val="Incipit"/>
          <w:lang w:val="la-Latn"/>
        </w:rPr>
        <w:t>Benedictus</w:t>
      </w:r>
      <w:r w:rsidR="005A362F" w:rsidRPr="005A362F">
        <w:rPr>
          <w:i/>
          <w:lang w:val="la-Latn"/>
        </w:rPr>
        <w:t xml:space="preserve"> </w:t>
      </w:r>
      <w:r w:rsidRPr="00794880">
        <w:rPr>
          <w:rStyle w:val="Incipit"/>
          <w:lang w:val="la-Latn"/>
        </w:rPr>
        <w:t>es</w:t>
      </w:r>
      <w:r>
        <w:rPr>
          <w:lang w:val="la-Latn"/>
        </w:rPr>
        <w:t xml:space="preserve">. AB </w:t>
      </w:r>
      <w:r w:rsidRPr="00794880">
        <w:rPr>
          <w:rStyle w:val="Incipit"/>
          <w:lang w:val="la-Latn"/>
        </w:rPr>
        <w:t>Tibi</w:t>
      </w:r>
      <w:r w:rsidR="005A362F" w:rsidRPr="005A362F">
        <w:rPr>
          <w:i/>
          <w:lang w:val="la-Latn"/>
        </w:rPr>
        <w:t xml:space="preserve"> </w:t>
      </w:r>
      <w:r w:rsidRPr="00794880">
        <w:rPr>
          <w:rStyle w:val="Incipit"/>
          <w:lang w:val="la-Latn"/>
        </w:rPr>
        <w:t>decus</w:t>
      </w:r>
      <w:r>
        <w:rPr>
          <w:lang w:val="la-Latn"/>
        </w:rPr>
        <w:t xml:space="preserve">. </w:t>
      </w:r>
      <w:r w:rsidR="00B20A4E" w:rsidRPr="00736684">
        <w:rPr>
          <w:lang w:val="la-Latn"/>
        </w:rPr>
        <w:t>Suffragium d</w:t>
      </w:r>
      <w:r>
        <w:rPr>
          <w:lang w:val="la-Latn"/>
        </w:rPr>
        <w:t xml:space="preserve">e </w:t>
      </w:r>
      <w:r w:rsidRPr="00736684">
        <w:rPr>
          <w:lang w:val="la-Latn"/>
        </w:rPr>
        <w:t>s</w:t>
      </w:r>
      <w:r>
        <w:rPr>
          <w:lang w:val="la-Latn"/>
        </w:rPr>
        <w:t xml:space="preserve">ancta </w:t>
      </w:r>
      <w:r w:rsidRPr="00736684">
        <w:rPr>
          <w:lang w:val="la-Latn"/>
        </w:rPr>
        <w:t>c</w:t>
      </w:r>
      <w:r>
        <w:rPr>
          <w:lang w:val="la-Latn"/>
        </w:rPr>
        <w:t xml:space="preserve">ruce </w:t>
      </w:r>
      <w:r w:rsidR="00B20A4E" w:rsidRPr="00736684">
        <w:rPr>
          <w:lang w:val="la-Latn"/>
        </w:rPr>
        <w:t>[</w:t>
      </w:r>
      <w:r>
        <w:rPr>
          <w:lang w:val="la-Latn"/>
        </w:rPr>
        <w:t>AC</w:t>
      </w:r>
      <w:r w:rsidR="00B20A4E" w:rsidRPr="00736684">
        <w:rPr>
          <w:lang w:val="la-Latn"/>
        </w:rPr>
        <w:t>]</w:t>
      </w:r>
      <w:r>
        <w:rPr>
          <w:lang w:val="la-Latn"/>
        </w:rPr>
        <w:t xml:space="preserve"> </w:t>
      </w:r>
      <w:r w:rsidRPr="00736684">
        <w:rPr>
          <w:rStyle w:val="Incipit"/>
          <w:lang w:val="la-Latn"/>
        </w:rPr>
        <w:t>Per</w:t>
      </w:r>
      <w:r w:rsidR="005A362F" w:rsidRPr="00736684">
        <w:rPr>
          <w:i/>
          <w:lang w:val="la-Latn"/>
        </w:rPr>
        <w:t xml:space="preserve"> </w:t>
      </w:r>
      <w:r w:rsidRPr="00736684">
        <w:rPr>
          <w:rStyle w:val="Incipit"/>
          <w:lang w:val="la-Latn"/>
        </w:rPr>
        <w:t>signum</w:t>
      </w:r>
      <w:r>
        <w:rPr>
          <w:lang w:val="la-Latn"/>
        </w:rPr>
        <w:t xml:space="preserve">. De beata virgine [AC] </w:t>
      </w:r>
      <w:r w:rsidRPr="00736684">
        <w:rPr>
          <w:rStyle w:val="Incipit"/>
          <w:lang w:val="la-Latn"/>
        </w:rPr>
        <w:t>Alma</w:t>
      </w:r>
      <w:r w:rsidR="005A362F" w:rsidRPr="00736684">
        <w:rPr>
          <w:i/>
          <w:lang w:val="la-Latn"/>
        </w:rPr>
        <w:t xml:space="preserve"> </w:t>
      </w:r>
      <w:r w:rsidRPr="00736684">
        <w:rPr>
          <w:rStyle w:val="Incipit"/>
          <w:lang w:val="la-Latn"/>
        </w:rPr>
        <w:t>virgo</w:t>
      </w:r>
      <w:r>
        <w:rPr>
          <w:lang w:val="la-Latn"/>
        </w:rPr>
        <w:t xml:space="preserve">. De omnibus sanctis [AC] </w:t>
      </w:r>
      <w:r w:rsidRPr="00794880">
        <w:rPr>
          <w:rStyle w:val="Incipit"/>
          <w:lang w:val="la-Latn"/>
        </w:rPr>
        <w:t>Omnes</w:t>
      </w:r>
      <w:r w:rsidR="005A362F" w:rsidRPr="005A362F">
        <w:rPr>
          <w:i/>
          <w:lang w:val="la-Latn"/>
        </w:rPr>
        <w:t xml:space="preserve"> </w:t>
      </w:r>
      <w:r w:rsidRPr="00794880">
        <w:rPr>
          <w:rStyle w:val="Incipit"/>
          <w:lang w:val="la-Latn"/>
        </w:rPr>
        <w:t>sancti</w:t>
      </w:r>
      <w:r>
        <w:rPr>
          <w:lang w:val="la-Latn"/>
        </w:rPr>
        <w:t xml:space="preserve">. </w:t>
      </w:r>
      <w:r w:rsidRPr="00B779A9">
        <w:rPr>
          <w:lang w:val="la-Latn"/>
        </w:rPr>
        <w:t>[</w:t>
      </w:r>
      <w:r w:rsidRPr="002A055E">
        <w:rPr>
          <w:lang w:val="la-Latn"/>
        </w:rPr>
        <w:t>BD</w:t>
      </w:r>
      <w:r w:rsidRPr="00B779A9">
        <w:rPr>
          <w:lang w:val="la-Latn"/>
        </w:rPr>
        <w:t>]</w:t>
      </w:r>
      <w:r w:rsidRPr="002A055E">
        <w:rPr>
          <w:lang w:val="la-Latn"/>
        </w:rPr>
        <w:t xml:space="preserve"> </w:t>
      </w:r>
      <w:r w:rsidRPr="00794880">
        <w:rPr>
          <w:rStyle w:val="Incipit"/>
          <w:lang w:val="la-Latn"/>
        </w:rPr>
        <w:t>Benedicamus</w:t>
      </w:r>
      <w:r w:rsidRPr="00B779A9">
        <w:rPr>
          <w:lang w:val="la-Latn"/>
        </w:rPr>
        <w:t xml:space="preserve"> a</w:t>
      </w:r>
      <w:r>
        <w:rPr>
          <w:lang w:val="la-Latn"/>
        </w:rPr>
        <w:t>ngeli</w:t>
      </w:r>
      <w:r w:rsidRPr="00B779A9">
        <w:rPr>
          <w:lang w:val="la-Latn"/>
        </w:rPr>
        <w:t>cum</w:t>
      </w:r>
      <w:r>
        <w:rPr>
          <w:lang w:val="la-Latn"/>
        </w:rPr>
        <w:t>.</w:t>
      </w:r>
      <w:r w:rsidRPr="00B779A9">
        <w:rPr>
          <w:lang w:val="la-Latn"/>
        </w:rPr>
        <w:t xml:space="preserve"> </w:t>
      </w:r>
    </w:p>
    <w:p w:rsidR="00FC5820" w:rsidRPr="00B779A9" w:rsidRDefault="00FC5820" w:rsidP="00415109">
      <w:pPr>
        <w:rPr>
          <w:lang w:val="la-Latn"/>
        </w:rPr>
      </w:pPr>
      <w:r w:rsidRPr="00736684">
        <w:rPr>
          <w:rStyle w:val="Time1"/>
          <w:lang w:val="la-Latn"/>
        </w:rPr>
        <w:t>Ad horas</w:t>
      </w:r>
      <w:r>
        <w:rPr>
          <w:lang w:val="la-Latn"/>
        </w:rPr>
        <w:t xml:space="preserve"> antiphonae ex laudibus.</w:t>
      </w:r>
    </w:p>
    <w:p w:rsidR="00FC5820" w:rsidRDefault="00FC5820" w:rsidP="00415109">
      <w:pPr>
        <w:rPr>
          <w:lang w:val="la-Latn"/>
        </w:rPr>
      </w:pPr>
      <w:r w:rsidRPr="00736684">
        <w:rPr>
          <w:rStyle w:val="Time1"/>
          <w:lang w:val="la-Latn"/>
        </w:rPr>
        <w:lastRenderedPageBreak/>
        <w:t>Ad tertiam</w:t>
      </w:r>
      <w:r w:rsidRPr="00B779A9">
        <w:rPr>
          <w:lang w:val="la-Latn"/>
        </w:rPr>
        <w:t xml:space="preserve"> </w:t>
      </w:r>
      <w:r>
        <w:rPr>
          <w:lang w:val="la-Latn"/>
        </w:rPr>
        <w:t xml:space="preserve">AN </w:t>
      </w:r>
      <w:r w:rsidRPr="00736684">
        <w:rPr>
          <w:rStyle w:val="Incipit"/>
          <w:lang w:val="la-Latn"/>
        </w:rPr>
        <w:t>Laus et perennis</w:t>
      </w:r>
      <w:r w:rsidRPr="00B779A9">
        <w:rPr>
          <w:lang w:val="la-Latn"/>
        </w:rPr>
        <w:t>.</w:t>
      </w:r>
      <w:r>
        <w:rPr>
          <w:lang w:val="la-Latn"/>
        </w:rPr>
        <w:t xml:space="preserve"> [</w:t>
      </w:r>
      <w:r w:rsidRPr="00C20172">
        <w:rPr>
          <w:lang w:val="la-Latn"/>
        </w:rPr>
        <w:t>RB</w:t>
      </w:r>
      <w:r>
        <w:rPr>
          <w:lang w:val="la-Latn"/>
        </w:rPr>
        <w:t xml:space="preserve">] </w:t>
      </w:r>
      <w:r w:rsidRPr="00736684">
        <w:rPr>
          <w:rStyle w:val="Incipit"/>
          <w:lang w:val="pt-PT"/>
        </w:rPr>
        <w:t>Quis deus magnus sicut deus noster</w:t>
      </w:r>
      <w:r>
        <w:rPr>
          <w:lang w:val="la-Latn"/>
        </w:rPr>
        <w:t>. [</w:t>
      </w:r>
      <w:r w:rsidRPr="00C20172">
        <w:rPr>
          <w:lang w:val="la-Latn"/>
        </w:rPr>
        <w:t>RV</w:t>
      </w:r>
      <w:r>
        <w:rPr>
          <w:lang w:val="la-Latn"/>
        </w:rPr>
        <w:t xml:space="preserve">] </w:t>
      </w:r>
      <w:r w:rsidRPr="00736684">
        <w:rPr>
          <w:rStyle w:val="Incipit"/>
          <w:lang w:val="la-Latn"/>
        </w:rPr>
        <w:t>Tu es deus qui facis mirabilia</w:t>
      </w:r>
      <w:r>
        <w:rPr>
          <w:lang w:val="la-Latn"/>
        </w:rPr>
        <w:t>. [</w:t>
      </w:r>
      <w:r>
        <w:rPr>
          <w:color w:val="000000"/>
          <w:lang w:val="la-Latn"/>
        </w:rPr>
        <w:t xml:space="preserve">VS] </w:t>
      </w:r>
      <w:r w:rsidRPr="00736684">
        <w:rPr>
          <w:rStyle w:val="Incipit"/>
          <w:lang w:val="la-Latn"/>
        </w:rPr>
        <w:t>Verbo domini</w:t>
      </w:r>
      <w:r>
        <w:rPr>
          <w:lang w:val="la-Latn"/>
        </w:rPr>
        <w:t xml:space="preserve"> etc.</w:t>
      </w:r>
    </w:p>
    <w:p w:rsidR="00B20A4E" w:rsidRDefault="00FC5820" w:rsidP="00415109">
      <w:pPr>
        <w:rPr>
          <w:lang w:val="la-Latn"/>
        </w:rPr>
      </w:pPr>
      <w:r w:rsidRPr="00736684">
        <w:rPr>
          <w:rStyle w:val="Time1"/>
          <w:lang w:val="la-Latn"/>
        </w:rPr>
        <w:t>Ad sextam</w:t>
      </w:r>
      <w:r w:rsidRPr="00C20172">
        <w:rPr>
          <w:lang w:val="la-Latn"/>
        </w:rPr>
        <w:t xml:space="preserve"> </w:t>
      </w:r>
      <w:r>
        <w:rPr>
          <w:lang w:val="la-Latn"/>
        </w:rPr>
        <w:t xml:space="preserve">AN </w:t>
      </w:r>
      <w:r w:rsidRPr="00736684">
        <w:rPr>
          <w:rStyle w:val="Incipit"/>
          <w:lang w:val="la-Latn"/>
        </w:rPr>
        <w:t>Gloria laudis</w:t>
      </w:r>
      <w:r>
        <w:rPr>
          <w:lang w:val="la-Latn"/>
        </w:rPr>
        <w:t xml:space="preserve">. RB </w:t>
      </w:r>
      <w:r w:rsidRPr="00736684">
        <w:rPr>
          <w:rStyle w:val="Incipit"/>
          <w:lang w:val="la-Latn"/>
        </w:rPr>
        <w:t>Verbo domini caeli firmati sunt</w:t>
      </w:r>
      <w:r>
        <w:rPr>
          <w:lang w:val="la-Latn"/>
        </w:rPr>
        <w:t>. [</w:t>
      </w:r>
      <w:r w:rsidRPr="00C20172">
        <w:rPr>
          <w:lang w:val="la-Latn"/>
        </w:rPr>
        <w:t>RV</w:t>
      </w:r>
      <w:r>
        <w:rPr>
          <w:lang w:val="la-Latn"/>
        </w:rPr>
        <w:t xml:space="preserve">] </w:t>
      </w:r>
      <w:r w:rsidRPr="00736684">
        <w:rPr>
          <w:rStyle w:val="Incipit"/>
          <w:lang w:val="la-Latn"/>
        </w:rPr>
        <w:t>Et spiritu oris eius omnis virtus eorum</w:t>
      </w:r>
      <w:r>
        <w:rPr>
          <w:lang w:val="la-Latn"/>
        </w:rPr>
        <w:t>. [</w:t>
      </w:r>
      <w:r>
        <w:rPr>
          <w:color w:val="000000"/>
          <w:lang w:val="la-Latn"/>
        </w:rPr>
        <w:t xml:space="preserve">VS] </w:t>
      </w:r>
      <w:r w:rsidRPr="00736684">
        <w:rPr>
          <w:rStyle w:val="Incipit"/>
          <w:lang w:val="la-Latn"/>
        </w:rPr>
        <w:t>Benedicat nos deus</w:t>
      </w:r>
      <w:r w:rsidRPr="00B779A9">
        <w:rPr>
          <w:lang w:val="la-Latn"/>
        </w:rPr>
        <w:t xml:space="preserve"> etc. </w:t>
      </w:r>
    </w:p>
    <w:p w:rsidR="00FC5820" w:rsidRPr="00B779A9" w:rsidRDefault="00FC5820" w:rsidP="00415109">
      <w:pPr>
        <w:rPr>
          <w:lang w:val="la-Latn"/>
        </w:rPr>
      </w:pPr>
      <w:r>
        <w:rPr>
          <w:lang w:val="la-Latn"/>
        </w:rPr>
        <w:t>(6r)</w:t>
      </w:r>
      <w:r w:rsidR="00B20A4E" w:rsidRPr="00736684">
        <w:rPr>
          <w:lang w:val="la-Latn"/>
        </w:rPr>
        <w:t xml:space="preserve"> </w:t>
      </w:r>
      <w:r w:rsidRPr="00736684">
        <w:rPr>
          <w:rStyle w:val="Time1"/>
          <w:lang w:val="la-Latn"/>
        </w:rPr>
        <w:t>Ad nonam</w:t>
      </w:r>
      <w:r w:rsidRPr="00B779A9">
        <w:rPr>
          <w:lang w:val="la-Latn"/>
        </w:rPr>
        <w:t xml:space="preserve"> </w:t>
      </w:r>
      <w:r>
        <w:rPr>
          <w:lang w:val="la-Latn"/>
        </w:rPr>
        <w:t xml:space="preserve">AN </w:t>
      </w:r>
      <w:r w:rsidRPr="00736684">
        <w:rPr>
          <w:rStyle w:val="Incipit"/>
          <w:lang w:val="la-Latn"/>
        </w:rPr>
        <w:t>Ex quo omnia</w:t>
      </w:r>
      <w:r>
        <w:rPr>
          <w:lang w:val="la-Latn"/>
        </w:rPr>
        <w:t xml:space="preserve">. RB </w:t>
      </w:r>
      <w:r w:rsidRPr="00736684">
        <w:rPr>
          <w:rStyle w:val="Incipit"/>
          <w:lang w:val="pt-PT"/>
        </w:rPr>
        <w:t>Benedicat nos deus deus noster et benedicat nos deus</w:t>
      </w:r>
      <w:r>
        <w:rPr>
          <w:lang w:val="la-Latn"/>
        </w:rPr>
        <w:t>. [</w:t>
      </w:r>
      <w:r w:rsidRPr="00C20172">
        <w:rPr>
          <w:lang w:val="la-Latn"/>
        </w:rPr>
        <w:t>RV</w:t>
      </w:r>
      <w:r>
        <w:rPr>
          <w:lang w:val="la-Latn"/>
        </w:rPr>
        <w:t xml:space="preserve">] </w:t>
      </w:r>
      <w:r w:rsidRPr="00736684">
        <w:rPr>
          <w:rStyle w:val="Incipit"/>
          <w:lang w:val="la-Latn"/>
        </w:rPr>
        <w:t>Et metuant eum omnes fines terrae</w:t>
      </w:r>
      <w:r>
        <w:rPr>
          <w:lang w:val="la-Latn"/>
        </w:rPr>
        <w:t xml:space="preserve">. VS </w:t>
      </w:r>
      <w:r w:rsidRPr="00736684">
        <w:rPr>
          <w:rStyle w:val="Incipit"/>
          <w:lang w:val="la-Latn"/>
        </w:rPr>
        <w:t>Benedictus deus patrum nostrorum. Et laudabilis et gloriosus et super exaltatus in saecula</w:t>
      </w:r>
      <w:r>
        <w:rPr>
          <w:lang w:val="la-Latn"/>
        </w:rPr>
        <w:t>.</w:t>
      </w:r>
    </w:p>
    <w:p w:rsidR="00FC5820" w:rsidRPr="00B779A9" w:rsidRDefault="00FC5820" w:rsidP="00415109">
      <w:pPr>
        <w:rPr>
          <w:lang w:val="it-IT"/>
        </w:rPr>
      </w:pPr>
      <w:r w:rsidRPr="00736684">
        <w:rPr>
          <w:rStyle w:val="Time1"/>
          <w:lang w:val="it-IT"/>
        </w:rPr>
        <w:t>Ad officium</w:t>
      </w:r>
      <w:r w:rsidRPr="00B779A9">
        <w:rPr>
          <w:lang w:val="it-IT"/>
        </w:rPr>
        <w:t xml:space="preserve"> </w:t>
      </w:r>
      <w:r>
        <w:rPr>
          <w:lang w:val="la-Latn"/>
        </w:rPr>
        <w:t>per totum ut in praecedenti feria.</w:t>
      </w:r>
    </w:p>
    <w:p w:rsidR="00FC5820" w:rsidRPr="00736684" w:rsidRDefault="00FC5820" w:rsidP="00415109">
      <w:pPr>
        <w:rPr>
          <w:lang w:val="la-Latn"/>
        </w:rPr>
      </w:pPr>
      <w:r w:rsidRPr="00736684">
        <w:rPr>
          <w:rStyle w:val="Time1"/>
          <w:lang w:val="it-IT"/>
        </w:rPr>
        <w:t>Ad vesperas</w:t>
      </w:r>
      <w:r>
        <w:rPr>
          <w:lang w:val="la-Latn"/>
        </w:rPr>
        <w:t xml:space="preserve"> cantetur de beata virgine AN </w:t>
      </w:r>
      <w:r w:rsidRPr="00794880">
        <w:rPr>
          <w:rStyle w:val="Incipit"/>
          <w:lang w:val="it-IT"/>
        </w:rPr>
        <w:t>Ecce</w:t>
      </w:r>
      <w:r w:rsidR="005A362F" w:rsidRPr="005A362F">
        <w:rPr>
          <w:i/>
          <w:lang w:val="it-IT"/>
        </w:rPr>
        <w:t xml:space="preserve"> </w:t>
      </w:r>
      <w:r w:rsidRPr="00794880">
        <w:rPr>
          <w:rStyle w:val="Incipit"/>
          <w:lang w:val="it-IT"/>
        </w:rPr>
        <w:t>tu</w:t>
      </w:r>
      <w:r w:rsidR="005A362F" w:rsidRPr="005A362F">
        <w:rPr>
          <w:i/>
          <w:lang w:val="it-IT"/>
        </w:rPr>
        <w:t xml:space="preserve"> </w:t>
      </w:r>
      <w:r w:rsidRPr="00794880">
        <w:rPr>
          <w:rStyle w:val="Incipit"/>
          <w:lang w:val="it-IT"/>
        </w:rPr>
        <w:t>pulchra</w:t>
      </w:r>
      <w:r w:rsidR="005A362F" w:rsidRPr="005A362F">
        <w:rPr>
          <w:i/>
          <w:lang w:val="it-IT"/>
        </w:rPr>
        <w:t xml:space="preserve"> </w:t>
      </w:r>
      <w:r w:rsidRPr="00794880">
        <w:rPr>
          <w:rStyle w:val="Incipit"/>
          <w:lang w:val="it-IT"/>
        </w:rPr>
        <w:t>es</w:t>
      </w:r>
      <w:r>
        <w:rPr>
          <w:lang w:val="la-Latn"/>
        </w:rPr>
        <w:t xml:space="preserve"> cum reliquis. RP </w:t>
      </w:r>
      <w:r w:rsidRPr="00794880">
        <w:rPr>
          <w:rStyle w:val="Incipit"/>
          <w:lang w:val="it-IT"/>
        </w:rPr>
        <w:t>Beata</w:t>
      </w:r>
      <w:r w:rsidR="005A362F" w:rsidRPr="005A362F">
        <w:rPr>
          <w:i/>
          <w:lang w:val="it-IT"/>
        </w:rPr>
        <w:t xml:space="preserve"> </w:t>
      </w:r>
      <w:r w:rsidRPr="00794880">
        <w:rPr>
          <w:rStyle w:val="Incipit"/>
          <w:lang w:val="it-IT"/>
        </w:rPr>
        <w:t>es</w:t>
      </w:r>
      <w:r w:rsidRPr="005B472A">
        <w:rPr>
          <w:lang w:val="it-IT"/>
        </w:rPr>
        <w:t>.</w:t>
      </w:r>
      <w:r>
        <w:rPr>
          <w:lang w:val="la-Latn"/>
        </w:rPr>
        <w:t xml:space="preserve"> HY </w:t>
      </w:r>
      <w:r w:rsidRPr="00794880">
        <w:rPr>
          <w:rStyle w:val="Incipit"/>
          <w:lang w:val="it-IT"/>
        </w:rPr>
        <w:t>Ave</w:t>
      </w:r>
      <w:r w:rsidR="005A362F" w:rsidRPr="005A362F">
        <w:rPr>
          <w:i/>
          <w:lang w:val="it-IT"/>
        </w:rPr>
        <w:t xml:space="preserve"> </w:t>
      </w:r>
      <w:r w:rsidRPr="00794880">
        <w:rPr>
          <w:rStyle w:val="Incipit"/>
          <w:lang w:val="it-IT"/>
        </w:rPr>
        <w:t>maris</w:t>
      </w:r>
      <w:r w:rsidR="005A362F" w:rsidRPr="005A362F">
        <w:rPr>
          <w:i/>
          <w:lang w:val="it-IT"/>
        </w:rPr>
        <w:t xml:space="preserve"> </w:t>
      </w:r>
      <w:r w:rsidRPr="00794880">
        <w:rPr>
          <w:rStyle w:val="Incipit"/>
          <w:lang w:val="it-IT"/>
        </w:rPr>
        <w:t>stella</w:t>
      </w:r>
      <w:r>
        <w:rPr>
          <w:lang w:val="la-Latn"/>
        </w:rPr>
        <w:t xml:space="preserve">. VS </w:t>
      </w:r>
      <w:r w:rsidRPr="00794880">
        <w:rPr>
          <w:rStyle w:val="Incipit"/>
          <w:lang w:val="fr-FR"/>
        </w:rPr>
        <w:t>Ave</w:t>
      </w:r>
      <w:r w:rsidR="005A362F" w:rsidRPr="005A362F">
        <w:rPr>
          <w:i/>
          <w:lang w:val="fr-FR"/>
        </w:rPr>
        <w:t xml:space="preserve"> </w:t>
      </w:r>
      <w:r w:rsidRPr="00794880">
        <w:rPr>
          <w:rStyle w:val="Incipit"/>
          <w:lang w:val="fr-FR"/>
        </w:rPr>
        <w:t>Maria</w:t>
      </w:r>
      <w:r>
        <w:rPr>
          <w:lang w:val="la-Latn"/>
        </w:rPr>
        <w:t xml:space="preserve"> unus cantet. AM </w:t>
      </w:r>
      <w:r w:rsidRPr="00794880">
        <w:rPr>
          <w:rStyle w:val="Incipit"/>
          <w:lang w:val="fr-FR"/>
        </w:rPr>
        <w:t>Dilecte</w:t>
      </w:r>
      <w:r w:rsidR="005A362F" w:rsidRPr="005A362F">
        <w:rPr>
          <w:i/>
          <w:lang w:val="fr-FR"/>
        </w:rPr>
        <w:t xml:space="preserve"> </w:t>
      </w:r>
      <w:r w:rsidRPr="00794880">
        <w:rPr>
          <w:rStyle w:val="Incipit"/>
          <w:lang w:val="fr-FR"/>
        </w:rPr>
        <w:t>mi</w:t>
      </w:r>
      <w:r>
        <w:rPr>
          <w:lang w:val="la-Latn"/>
        </w:rPr>
        <w:t xml:space="preserve">. De </w:t>
      </w:r>
      <w:r w:rsidRPr="000E4D05">
        <w:rPr>
          <w:lang w:val="la-Latn"/>
        </w:rPr>
        <w:t xml:space="preserve">sancta </w:t>
      </w:r>
      <w:r w:rsidR="000E4D05" w:rsidRPr="00736684">
        <w:rPr>
          <w:lang w:val="fr-FR"/>
        </w:rPr>
        <w:t>%D::</w:t>
      </w:r>
      <w:r w:rsidR="000305A4" w:rsidRPr="000E4D05">
        <w:rPr>
          <w:lang w:val="fr-FR"/>
        </w:rPr>
        <w:t>cruce</w:t>
      </w:r>
      <w:r w:rsidR="000E4D05" w:rsidRPr="000E4D05">
        <w:rPr>
          <w:lang w:val="fr-FR"/>
        </w:rPr>
        <w:t>%</w:t>
      </w:r>
      <w:r w:rsidR="000305A4" w:rsidRPr="00B779A9">
        <w:rPr>
          <w:lang w:val="fr-FR"/>
        </w:rPr>
        <w:t xml:space="preserve"> </w:t>
      </w:r>
      <w:r>
        <w:rPr>
          <w:lang w:val="la-Latn"/>
        </w:rPr>
        <w:t>trinitat</w:t>
      </w:r>
      <w:r w:rsidR="000305A4" w:rsidRPr="00B779A9">
        <w:rPr>
          <w:lang w:val="fr-FR"/>
        </w:rPr>
        <w:t xml:space="preserve">e </w:t>
      </w:r>
      <w:r>
        <w:rPr>
          <w:lang w:val="la-Latn"/>
        </w:rPr>
        <w:t xml:space="preserve">AC </w:t>
      </w:r>
      <w:r w:rsidRPr="00794880">
        <w:rPr>
          <w:rStyle w:val="Incipit"/>
          <w:lang w:val="fr-FR"/>
        </w:rPr>
        <w:t>Laus</w:t>
      </w:r>
      <w:r w:rsidR="005A362F" w:rsidRPr="005A362F">
        <w:rPr>
          <w:i/>
          <w:lang w:val="fr-FR"/>
        </w:rPr>
        <w:t xml:space="preserve"> </w:t>
      </w:r>
      <w:r w:rsidRPr="00794880">
        <w:rPr>
          <w:rStyle w:val="Incipit"/>
          <w:lang w:val="fr-FR"/>
        </w:rPr>
        <w:t>et</w:t>
      </w:r>
      <w:r w:rsidR="005A362F" w:rsidRPr="005A362F">
        <w:rPr>
          <w:i/>
          <w:lang w:val="fr-FR"/>
        </w:rPr>
        <w:t xml:space="preserve"> </w:t>
      </w:r>
      <w:r w:rsidRPr="00794880">
        <w:rPr>
          <w:rStyle w:val="Incipit"/>
          <w:lang w:val="fr-FR"/>
        </w:rPr>
        <w:t>perennis</w:t>
      </w:r>
      <w:r w:rsidR="005A362F" w:rsidRPr="005A362F">
        <w:rPr>
          <w:i/>
          <w:lang w:val="fr-FR"/>
        </w:rPr>
        <w:t xml:space="preserve"> </w:t>
      </w:r>
      <w:r w:rsidRPr="00794880">
        <w:rPr>
          <w:rStyle w:val="Incipit"/>
          <w:lang w:val="fr-FR"/>
        </w:rPr>
        <w:t>gloria</w:t>
      </w:r>
      <w:r>
        <w:rPr>
          <w:lang w:val="la-Latn"/>
        </w:rPr>
        <w:t xml:space="preserve">. </w:t>
      </w:r>
      <w:r w:rsidR="00B20A4E" w:rsidRPr="00736684">
        <w:rPr>
          <w:lang w:val="la-Latn"/>
        </w:rPr>
        <w:t>Suffragium d</w:t>
      </w:r>
      <w:r>
        <w:rPr>
          <w:lang w:val="la-Latn"/>
        </w:rPr>
        <w:t xml:space="preserve">e sancta cruce [AC] </w:t>
      </w:r>
      <w:r w:rsidRPr="00736684">
        <w:rPr>
          <w:rStyle w:val="Incipit"/>
          <w:lang w:val="la-Latn"/>
        </w:rPr>
        <w:t>Tuam</w:t>
      </w:r>
      <w:r w:rsidR="005A362F" w:rsidRPr="00736684">
        <w:rPr>
          <w:i/>
          <w:lang w:val="la-Latn"/>
        </w:rPr>
        <w:t xml:space="preserve"> </w:t>
      </w:r>
      <w:r w:rsidRPr="00736684">
        <w:rPr>
          <w:rStyle w:val="Incipit"/>
          <w:lang w:val="la-Latn"/>
        </w:rPr>
        <w:t>crucem</w:t>
      </w:r>
      <w:r>
        <w:rPr>
          <w:lang w:val="la-Latn"/>
        </w:rPr>
        <w:t xml:space="preserve">. De omnibus sanctis [AC] </w:t>
      </w:r>
      <w:r w:rsidRPr="00736684">
        <w:rPr>
          <w:rStyle w:val="Incipit"/>
          <w:lang w:val="la-Latn"/>
        </w:rPr>
        <w:t>Reddet</w:t>
      </w:r>
      <w:r w:rsidR="005A362F" w:rsidRPr="00736684">
        <w:rPr>
          <w:i/>
          <w:lang w:val="la-Latn"/>
        </w:rPr>
        <w:t xml:space="preserve"> </w:t>
      </w:r>
      <w:r w:rsidRPr="00736684">
        <w:rPr>
          <w:rStyle w:val="Incipit"/>
          <w:lang w:val="la-Latn"/>
        </w:rPr>
        <w:t>deus</w:t>
      </w:r>
      <w:r>
        <w:rPr>
          <w:lang w:val="la-Latn"/>
        </w:rPr>
        <w:t>. [BD]</w:t>
      </w:r>
      <w:r w:rsidRPr="00736684">
        <w:rPr>
          <w:lang w:val="la-Latn"/>
        </w:rPr>
        <w:t xml:space="preserve"> </w:t>
      </w:r>
      <w:r w:rsidRPr="00736684">
        <w:rPr>
          <w:rStyle w:val="Incipit"/>
          <w:lang w:val="la-Latn"/>
        </w:rPr>
        <w:t>Benedicamus</w:t>
      </w:r>
      <w:r w:rsidR="005A362F" w:rsidRPr="00736684">
        <w:rPr>
          <w:i/>
          <w:lang w:val="la-Latn"/>
        </w:rPr>
        <w:t xml:space="preserve"> </w:t>
      </w:r>
      <w:r w:rsidRPr="00736684">
        <w:rPr>
          <w:lang w:val="la-Latn"/>
        </w:rPr>
        <w:t>f</w:t>
      </w:r>
      <w:r>
        <w:rPr>
          <w:lang w:val="la-Latn"/>
        </w:rPr>
        <w:t>erialiter.</w:t>
      </w:r>
    </w:p>
    <w:p w:rsidR="00FC5820" w:rsidRPr="00736684" w:rsidRDefault="00FC5820" w:rsidP="00415109">
      <w:pPr>
        <w:rPr>
          <w:color w:val="FF0000"/>
          <w:lang w:val="pt-PT"/>
        </w:rPr>
      </w:pPr>
      <w:r w:rsidRPr="00736684">
        <w:rPr>
          <w:rStyle w:val="Time1"/>
          <w:lang w:val="la-Latn"/>
        </w:rPr>
        <w:t>Ad completorium</w:t>
      </w:r>
      <w:r w:rsidRPr="00736684">
        <w:rPr>
          <w:lang w:val="la-Latn"/>
        </w:rPr>
        <w:t xml:space="preserve"> </w:t>
      </w:r>
      <w:r>
        <w:rPr>
          <w:lang w:val="la-Latn"/>
        </w:rPr>
        <w:t xml:space="preserve">HY </w:t>
      </w:r>
      <w:r w:rsidRPr="00736684">
        <w:rPr>
          <w:rStyle w:val="Incipit"/>
          <w:lang w:val="la-Latn"/>
        </w:rPr>
        <w:t>Rex Christe clementissime</w:t>
      </w:r>
      <w:r>
        <w:rPr>
          <w:lang w:val="la-Latn"/>
        </w:rPr>
        <w:t xml:space="preserve">. AD </w:t>
      </w:r>
      <w:r w:rsidRPr="00736684">
        <w:rPr>
          <w:rStyle w:val="Incipit"/>
          <w:lang w:val="pt-PT"/>
        </w:rPr>
        <w:t>Glorificamus te</w:t>
      </w:r>
      <w:r>
        <w:rPr>
          <w:lang w:val="la-Latn"/>
        </w:rPr>
        <w:t>. Post collectam A</w:t>
      </w:r>
      <w:r w:rsidRPr="00736684">
        <w:rPr>
          <w:lang w:val="pt-PT"/>
        </w:rPr>
        <w:t>C</w:t>
      </w:r>
      <w:r>
        <w:rPr>
          <w:lang w:val="la-Latn"/>
        </w:rPr>
        <w:t xml:space="preserve"> </w:t>
      </w:r>
      <w:r w:rsidRPr="00736684">
        <w:rPr>
          <w:rStyle w:val="Incipit"/>
          <w:lang w:val="pt-PT"/>
        </w:rPr>
        <w:t>Speciosa</w:t>
      </w:r>
      <w:r>
        <w:rPr>
          <w:lang w:val="la-Latn"/>
        </w:rPr>
        <w:t>.</w:t>
      </w:r>
    </w:p>
    <w:p w:rsidR="00FC5820" w:rsidRPr="00736684" w:rsidRDefault="00FC5820" w:rsidP="00415109">
      <w:pPr>
        <w:pStyle w:val="berschrift1"/>
        <w:rPr>
          <w:lang w:val="pt-PT"/>
        </w:rPr>
      </w:pPr>
      <w:r w:rsidRPr="00736684">
        <w:rPr>
          <w:lang w:val="pt-PT"/>
        </w:rPr>
        <w:t>[DE SANCTA MARIA]</w:t>
      </w:r>
    </w:p>
    <w:p w:rsidR="00FC5820" w:rsidRPr="00B779A9" w:rsidRDefault="00FC5820" w:rsidP="00415109">
      <w:pPr>
        <w:rPr>
          <w:lang w:val="la-Latn"/>
        </w:rPr>
      </w:pPr>
      <w:r w:rsidRPr="00736684">
        <w:rPr>
          <w:rStyle w:val="Time1"/>
          <w:lang w:val="pt-PT"/>
        </w:rPr>
        <w:t>Ad matutinum</w:t>
      </w:r>
      <w:r w:rsidRPr="00B779A9">
        <w:rPr>
          <w:lang w:val="pt-PT"/>
        </w:rPr>
        <w:t xml:space="preserve"> </w:t>
      </w:r>
      <w:r>
        <w:rPr>
          <w:lang w:val="la-Latn"/>
        </w:rPr>
        <w:t>I</w:t>
      </w:r>
      <w:r w:rsidRPr="00B779A9">
        <w:rPr>
          <w:lang w:val="pt-PT"/>
        </w:rPr>
        <w:t>N</w:t>
      </w:r>
      <w:r>
        <w:rPr>
          <w:lang w:val="la-Latn"/>
        </w:rPr>
        <w:t xml:space="preserve">V </w:t>
      </w:r>
      <w:r w:rsidRPr="00794880">
        <w:rPr>
          <w:rStyle w:val="Incipit"/>
          <w:lang w:val="pt-PT"/>
        </w:rPr>
        <w:t>Ave</w:t>
      </w:r>
      <w:r w:rsidR="005A362F" w:rsidRPr="005A362F">
        <w:rPr>
          <w:i/>
          <w:lang w:val="pt-PT"/>
        </w:rPr>
        <w:t xml:space="preserve"> </w:t>
      </w:r>
      <w:r w:rsidRPr="00794880">
        <w:rPr>
          <w:rStyle w:val="Incipit"/>
          <w:lang w:val="pt-PT"/>
        </w:rPr>
        <w:t>Maria</w:t>
      </w:r>
      <w:r w:rsidRPr="005B472A">
        <w:rPr>
          <w:lang w:val="pt-PT"/>
        </w:rPr>
        <w:t xml:space="preserve">. </w:t>
      </w:r>
      <w:r w:rsidRPr="00B779A9">
        <w:rPr>
          <w:lang w:val="la-Latn"/>
        </w:rPr>
        <w:t>R</w:t>
      </w:r>
      <w:r>
        <w:rPr>
          <w:lang w:val="la-Latn"/>
        </w:rPr>
        <w:t xml:space="preserve">eliqua nota sunt. EV </w:t>
      </w:r>
      <w:r w:rsidRPr="00794880">
        <w:rPr>
          <w:rStyle w:val="Incipit"/>
          <w:lang w:val="la-Latn"/>
        </w:rPr>
        <w:t>Stabat</w:t>
      </w:r>
      <w:r w:rsidR="005A362F" w:rsidRPr="005A362F">
        <w:rPr>
          <w:i/>
          <w:lang w:val="la-Latn"/>
        </w:rPr>
        <w:t xml:space="preserve"> </w:t>
      </w:r>
      <w:r w:rsidRPr="00794880">
        <w:rPr>
          <w:rStyle w:val="Incipit"/>
          <w:lang w:val="la-Latn"/>
        </w:rPr>
        <w:t>mater</w:t>
      </w:r>
      <w:r>
        <w:rPr>
          <w:lang w:val="la-Latn"/>
        </w:rPr>
        <w:t xml:space="preserve">. </w:t>
      </w:r>
      <w:r w:rsidR="00B20A4E" w:rsidRPr="00736684">
        <w:rPr>
          <w:lang w:val="pt-PT"/>
        </w:rPr>
        <w:t>Antiphona d</w:t>
      </w:r>
      <w:r>
        <w:rPr>
          <w:lang w:val="la-Latn"/>
        </w:rPr>
        <w:t>e sancta trinitate</w:t>
      </w:r>
      <w:r w:rsidRPr="00B779A9">
        <w:rPr>
          <w:lang w:val="la-Latn"/>
        </w:rPr>
        <w:t xml:space="preserve"> </w:t>
      </w:r>
      <w:r w:rsidR="00B20A4E" w:rsidRPr="00736684">
        <w:rPr>
          <w:lang w:val="pt-PT"/>
        </w:rPr>
        <w:t>[</w:t>
      </w:r>
      <w:r w:rsidRPr="00B779A9">
        <w:rPr>
          <w:lang w:val="la-Latn"/>
        </w:rPr>
        <w:t>AC</w:t>
      </w:r>
      <w:r w:rsidR="00B20A4E" w:rsidRPr="00736684">
        <w:rPr>
          <w:lang w:val="pt-PT"/>
        </w:rPr>
        <w:t>]</w:t>
      </w:r>
      <w:r>
        <w:rPr>
          <w:lang w:val="la-Latn"/>
        </w:rPr>
        <w:t xml:space="preserve"> </w:t>
      </w:r>
      <w:r w:rsidRPr="00794880">
        <w:rPr>
          <w:rStyle w:val="Incipit"/>
          <w:lang w:val="la-Latn"/>
        </w:rPr>
        <w:t>Te</w:t>
      </w:r>
      <w:r w:rsidR="005A362F" w:rsidRPr="005A362F">
        <w:rPr>
          <w:i/>
          <w:lang w:val="la-Latn"/>
        </w:rPr>
        <w:t xml:space="preserve"> </w:t>
      </w:r>
      <w:r w:rsidRPr="00794880">
        <w:rPr>
          <w:rStyle w:val="Incipit"/>
          <w:lang w:val="la-Latn"/>
        </w:rPr>
        <w:t>invocamus</w:t>
      </w:r>
      <w:r>
        <w:rPr>
          <w:lang w:val="la-Latn"/>
        </w:rPr>
        <w:t xml:space="preserve">. De sancta cruce [AC] </w:t>
      </w:r>
      <w:r w:rsidRPr="00794880">
        <w:rPr>
          <w:rStyle w:val="Incipit"/>
          <w:lang w:val="la-Latn"/>
        </w:rPr>
        <w:t>Per</w:t>
      </w:r>
      <w:r w:rsidR="005A362F" w:rsidRPr="005A362F">
        <w:rPr>
          <w:i/>
          <w:lang w:val="la-Latn"/>
        </w:rPr>
        <w:t xml:space="preserve"> </w:t>
      </w:r>
      <w:r w:rsidRPr="00794880">
        <w:rPr>
          <w:rStyle w:val="Incipit"/>
          <w:lang w:val="la-Latn"/>
        </w:rPr>
        <w:t>signum</w:t>
      </w:r>
      <w:r>
        <w:rPr>
          <w:lang w:val="la-Latn"/>
        </w:rPr>
        <w:t xml:space="preserve">. De omnibus sanctis [AC] </w:t>
      </w:r>
      <w:r w:rsidRPr="00794880">
        <w:rPr>
          <w:rStyle w:val="Incipit"/>
          <w:lang w:val="la-Latn"/>
        </w:rPr>
        <w:t>Omnes</w:t>
      </w:r>
      <w:r w:rsidR="005A362F" w:rsidRPr="005A362F">
        <w:rPr>
          <w:i/>
          <w:lang w:val="la-Latn"/>
        </w:rPr>
        <w:t xml:space="preserve"> </w:t>
      </w:r>
      <w:r w:rsidRPr="00794880">
        <w:rPr>
          <w:rStyle w:val="Incipit"/>
          <w:lang w:val="la-Latn"/>
        </w:rPr>
        <w:t>sancti</w:t>
      </w:r>
      <w:r>
        <w:rPr>
          <w:lang w:val="la-Latn"/>
        </w:rPr>
        <w:t>. [BD]</w:t>
      </w:r>
      <w:r w:rsidRPr="00B779A9">
        <w:rPr>
          <w:lang w:val="la-Latn"/>
        </w:rPr>
        <w:t xml:space="preserve"> </w:t>
      </w:r>
      <w:r w:rsidRPr="00794880">
        <w:rPr>
          <w:rStyle w:val="Incipit"/>
          <w:lang w:val="la-Latn"/>
        </w:rPr>
        <w:t>Benedicamus</w:t>
      </w:r>
      <w:r w:rsidR="005A362F" w:rsidRPr="005A362F">
        <w:rPr>
          <w:i/>
          <w:lang w:val="la-Latn"/>
        </w:rPr>
        <w:t xml:space="preserve"> </w:t>
      </w:r>
      <w:r w:rsidRPr="00B779A9">
        <w:rPr>
          <w:lang w:val="la-Latn"/>
        </w:rPr>
        <w:t>f</w:t>
      </w:r>
      <w:r>
        <w:rPr>
          <w:lang w:val="la-Latn"/>
        </w:rPr>
        <w:t>erialiter.</w:t>
      </w:r>
    </w:p>
    <w:p w:rsidR="00FC5820" w:rsidRDefault="00FC5820" w:rsidP="00415109">
      <w:pPr>
        <w:rPr>
          <w:lang w:val="en-US"/>
        </w:rPr>
      </w:pPr>
      <w:r>
        <w:rPr>
          <w:lang w:val="la-Latn"/>
        </w:rPr>
        <w:t xml:space="preserve">Hac die post diurnum officium cantetur </w:t>
      </w:r>
      <w:r w:rsidRPr="00736684">
        <w:rPr>
          <w:rStyle w:val="Time1"/>
          <w:lang w:val="la-Latn"/>
        </w:rPr>
        <w:t>missa</w:t>
      </w:r>
      <w:r>
        <w:rPr>
          <w:lang w:val="la-Latn"/>
        </w:rPr>
        <w:t xml:space="preserve"> in </w:t>
      </w:r>
      <w:r w:rsidRPr="00736684">
        <w:rPr>
          <w:rStyle w:val="Ort"/>
          <w:lang w:val="la-Latn"/>
        </w:rPr>
        <w:t>choro</w:t>
      </w:r>
      <w:r>
        <w:rPr>
          <w:lang w:val="la-Latn"/>
        </w:rPr>
        <w:t xml:space="preserve"> de sancta trinitate IN </w:t>
      </w:r>
      <w:r w:rsidRPr="00794880">
        <w:rPr>
          <w:rStyle w:val="Incipit"/>
          <w:lang w:val="la-Latn"/>
        </w:rPr>
        <w:t>Benedicta</w:t>
      </w:r>
      <w:r w:rsidRPr="005B472A">
        <w:rPr>
          <w:lang w:val="la-Latn"/>
        </w:rPr>
        <w:t xml:space="preserve">. </w:t>
      </w:r>
      <w:r w:rsidRPr="005B472A">
        <w:rPr>
          <w:lang w:val="pt-PT"/>
        </w:rPr>
        <w:t>[KY</w:t>
      </w:r>
      <w:r w:rsidRPr="00B779A9">
        <w:rPr>
          <w:lang w:val="pt-PT"/>
        </w:rPr>
        <w:t xml:space="preserve">] </w:t>
      </w:r>
      <w:r w:rsidRPr="00794880">
        <w:rPr>
          <w:rStyle w:val="Incipit"/>
          <w:lang w:val="pt-PT"/>
        </w:rPr>
        <w:t>Kyrie</w:t>
      </w:r>
      <w:r w:rsidR="005A362F" w:rsidRPr="005A362F">
        <w:rPr>
          <w:i/>
          <w:lang w:val="pt-PT"/>
        </w:rPr>
        <w:t xml:space="preserve"> </w:t>
      </w:r>
      <w:r w:rsidRPr="00B779A9">
        <w:rPr>
          <w:lang w:val="pt-PT"/>
        </w:rPr>
        <w:t>a</w:t>
      </w:r>
      <w:r w:rsidRPr="00C20172">
        <w:rPr>
          <w:lang w:val="la-Latn"/>
        </w:rPr>
        <w:t>ngelicum</w:t>
      </w:r>
      <w:r>
        <w:rPr>
          <w:lang w:val="la-Latn"/>
        </w:rPr>
        <w:t>. Absque graduale. AL</w:t>
      </w:r>
      <w:r w:rsidRPr="00B779A9">
        <w:rPr>
          <w:lang w:val="pt-PT"/>
        </w:rPr>
        <w:t>V</w:t>
      </w:r>
      <w:r>
        <w:rPr>
          <w:lang w:val="la-Latn"/>
        </w:rPr>
        <w:t xml:space="preserve"> </w:t>
      </w:r>
      <w:r w:rsidRPr="00794880">
        <w:rPr>
          <w:rStyle w:val="Incipit"/>
          <w:lang w:val="pt-PT"/>
        </w:rPr>
        <w:t>Benedictus</w:t>
      </w:r>
      <w:r>
        <w:rPr>
          <w:lang w:val="la-Latn"/>
        </w:rPr>
        <w:t xml:space="preserve">. SE </w:t>
      </w:r>
      <w:r w:rsidRPr="00794880">
        <w:rPr>
          <w:rStyle w:val="Incipit"/>
          <w:lang w:val="pt-PT"/>
        </w:rPr>
        <w:t>O</w:t>
      </w:r>
      <w:r w:rsidR="005A362F" w:rsidRPr="005A362F">
        <w:rPr>
          <w:i/>
          <w:lang w:val="pt-PT"/>
        </w:rPr>
        <w:t xml:space="preserve"> </w:t>
      </w:r>
      <w:r w:rsidRPr="00794880">
        <w:rPr>
          <w:rStyle w:val="Incipit"/>
          <w:lang w:val="pt-PT"/>
        </w:rPr>
        <w:t>veneranda</w:t>
      </w:r>
      <w:r>
        <w:rPr>
          <w:lang w:val="la-Latn"/>
        </w:rPr>
        <w:t xml:space="preserve">. OF </w:t>
      </w:r>
      <w:r w:rsidRPr="004518BD">
        <w:rPr>
          <w:rStyle w:val="Incipit"/>
          <w:lang w:val="en-US"/>
        </w:rPr>
        <w:t>Benedictus</w:t>
      </w:r>
      <w:r w:rsidR="005A362F" w:rsidRPr="004518BD">
        <w:rPr>
          <w:rStyle w:val="Incipit"/>
          <w:lang w:val="en-US"/>
        </w:rPr>
        <w:t xml:space="preserve"> </w:t>
      </w:r>
      <w:r w:rsidR="00C534FC" w:rsidRPr="004518BD">
        <w:rPr>
          <w:rStyle w:val="Incipit"/>
          <w:lang w:val="en-US"/>
        </w:rPr>
        <w:t>|</w:t>
      </w:r>
      <w:r w:rsidRPr="00794880">
        <w:rPr>
          <w:rStyle w:val="Incipit"/>
          <w:lang w:val="en-US"/>
        </w:rPr>
        <w:t>es</w:t>
      </w:r>
      <w:r w:rsidR="00C534FC" w:rsidRPr="00794880">
        <w:rPr>
          <w:rStyle w:val="Incipit"/>
          <w:lang w:val="en-US"/>
        </w:rPr>
        <w:t>::sit|</w:t>
      </w:r>
      <w:r w:rsidR="00794880" w:rsidRPr="00794880">
        <w:rPr>
          <w:lang w:val="en-US"/>
        </w:rPr>
        <w:t xml:space="preserve">. </w:t>
      </w:r>
      <w:r w:rsidRPr="00DD6C30">
        <w:rPr>
          <w:lang w:val="en-US"/>
        </w:rPr>
        <w:t>[</w:t>
      </w:r>
      <w:r w:rsidRPr="00727088">
        <w:rPr>
          <w:lang w:val="la-Latn"/>
        </w:rPr>
        <w:t>SA</w:t>
      </w:r>
      <w:r w:rsidRPr="00DD6C30">
        <w:rPr>
          <w:lang w:val="en-US"/>
        </w:rPr>
        <w:t xml:space="preserve">] </w:t>
      </w:r>
      <w:r w:rsidRPr="00794880">
        <w:rPr>
          <w:rStyle w:val="Incipit"/>
          <w:lang w:val="en-US"/>
        </w:rPr>
        <w:t>Sanctus</w:t>
      </w:r>
      <w:r w:rsidRPr="00727088">
        <w:rPr>
          <w:lang w:val="la-Latn"/>
        </w:rPr>
        <w:t xml:space="preserve"> </w:t>
      </w:r>
      <w:r w:rsidRPr="00DD6C30">
        <w:rPr>
          <w:lang w:val="en-US"/>
        </w:rPr>
        <w:t>minus</w:t>
      </w:r>
      <w:r w:rsidRPr="00C20172">
        <w:rPr>
          <w:lang w:val="la-Latn"/>
        </w:rPr>
        <w:t xml:space="preserve"> </w:t>
      </w:r>
      <w:r>
        <w:rPr>
          <w:lang w:val="la-Latn"/>
        </w:rPr>
        <w:t>festi</w:t>
      </w:r>
      <w:r w:rsidRPr="00C20172">
        <w:rPr>
          <w:lang w:val="en-US"/>
        </w:rPr>
        <w:t>v</w:t>
      </w:r>
      <w:r>
        <w:rPr>
          <w:lang w:val="la-Latn"/>
        </w:rPr>
        <w:t>ale</w:t>
      </w:r>
      <w:r w:rsidRPr="00C20172">
        <w:rPr>
          <w:lang w:val="la-Latn"/>
        </w:rPr>
        <w:t>.</w:t>
      </w:r>
      <w:r>
        <w:rPr>
          <w:lang w:val="la-Latn"/>
        </w:rPr>
        <w:t xml:space="preserve"> Post elevationem incipietur [A</w:t>
      </w:r>
      <w:r w:rsidRPr="00AC33CC">
        <w:rPr>
          <w:lang w:val="en-US"/>
        </w:rPr>
        <w:t>S</w:t>
      </w:r>
      <w:r>
        <w:rPr>
          <w:lang w:val="la-Latn"/>
        </w:rPr>
        <w:t xml:space="preserve">] </w:t>
      </w:r>
      <w:r w:rsidRPr="00794880">
        <w:rPr>
          <w:rStyle w:val="Incipit"/>
          <w:lang w:val="en-US"/>
        </w:rPr>
        <w:t>Salve</w:t>
      </w:r>
      <w:r w:rsidR="005A362F" w:rsidRPr="005A362F">
        <w:rPr>
          <w:i/>
          <w:lang w:val="en-US"/>
        </w:rPr>
        <w:t xml:space="preserve"> </w:t>
      </w:r>
      <w:r w:rsidRPr="00794880">
        <w:rPr>
          <w:rStyle w:val="Incipit"/>
          <w:lang w:val="en-US"/>
        </w:rPr>
        <w:t>regina</w:t>
      </w:r>
      <w:r>
        <w:rPr>
          <w:lang w:val="la-Latn"/>
        </w:rPr>
        <w:t>.</w:t>
      </w:r>
    </w:p>
    <w:p w:rsidR="00FC5820" w:rsidRDefault="00FC5820" w:rsidP="00415109">
      <w:pPr>
        <w:rPr>
          <w:lang w:val="en-US"/>
        </w:rPr>
      </w:pPr>
      <w:r w:rsidRPr="00736684">
        <w:rPr>
          <w:rStyle w:val="Time1"/>
          <w:lang w:val="en-US"/>
        </w:rPr>
        <w:t>Ad horas</w:t>
      </w:r>
      <w:r>
        <w:rPr>
          <w:lang w:val="la-Latn"/>
        </w:rPr>
        <w:t xml:space="preserve"> singula ut in veneratione beatae</w:t>
      </w:r>
      <w:r w:rsidR="00A86011" w:rsidRPr="00736684">
        <w:rPr>
          <w:lang w:val="en-US"/>
        </w:rPr>
        <w:t xml:space="preserve"> Mariae.</w:t>
      </w:r>
    </w:p>
    <w:p w:rsidR="00FC5820" w:rsidRPr="00B779A9" w:rsidRDefault="00FC5820" w:rsidP="00415109">
      <w:pPr>
        <w:rPr>
          <w:lang w:val="pt-PT"/>
        </w:rPr>
      </w:pPr>
      <w:r w:rsidRPr="00736684">
        <w:rPr>
          <w:rStyle w:val="Time1"/>
          <w:lang w:val="en-US"/>
        </w:rPr>
        <w:t>Ad officium</w:t>
      </w:r>
      <w:r w:rsidRPr="00C20172">
        <w:rPr>
          <w:lang w:val="en-US"/>
        </w:rPr>
        <w:t xml:space="preserve"> </w:t>
      </w:r>
      <w:r>
        <w:rPr>
          <w:lang w:val="la-Latn"/>
        </w:rPr>
        <w:t>omnia ex diurno officio infra pentecostes et adventu</w:t>
      </w:r>
      <w:r>
        <w:rPr>
          <w:lang w:val="en-US"/>
        </w:rPr>
        <w:t>m</w:t>
      </w:r>
      <w:r>
        <w:rPr>
          <w:lang w:val="la-Latn"/>
        </w:rPr>
        <w:t xml:space="preserve"> domini petantur.</w:t>
      </w:r>
      <w:r w:rsidRPr="00705251">
        <w:rPr>
          <w:lang w:val="en-US"/>
        </w:rPr>
        <w:t xml:space="preserve"> </w:t>
      </w:r>
      <w:r>
        <w:rPr>
          <w:lang w:val="la-Latn"/>
        </w:rPr>
        <w:t>(6v)</w:t>
      </w:r>
    </w:p>
    <w:p w:rsidR="00FC5820" w:rsidRPr="00B779A9" w:rsidRDefault="00FC5820" w:rsidP="00415109">
      <w:pPr>
        <w:pStyle w:val="berschrift1"/>
        <w:rPr>
          <w:lang w:val="pt-PT"/>
        </w:rPr>
      </w:pPr>
      <w:r w:rsidRPr="00736684">
        <w:rPr>
          <w:lang w:val="pt-PT"/>
        </w:rPr>
        <w:t xml:space="preserve">FERIA QUARTA ANTE </w:t>
      </w:r>
      <w:r w:rsidR="0086266C" w:rsidRPr="00736684">
        <w:rPr>
          <w:lang w:val="pt-PT"/>
        </w:rPr>
        <w:t>SOLLEMN</w:t>
      </w:r>
      <w:r w:rsidRPr="00736684">
        <w:rPr>
          <w:lang w:val="pt-PT"/>
        </w:rPr>
        <w:t xml:space="preserve">ITATEM CORPORIS CHRISTI </w:t>
      </w:r>
    </w:p>
    <w:p w:rsidR="00FC5820" w:rsidRPr="00B779A9" w:rsidRDefault="00FC5820" w:rsidP="00415109">
      <w:pPr>
        <w:rPr>
          <w:lang w:val="pt-PT"/>
        </w:rPr>
      </w:pPr>
      <w:r w:rsidRPr="00B779A9">
        <w:rPr>
          <w:lang w:val="pt-PT"/>
        </w:rPr>
        <w:t>S</w:t>
      </w:r>
      <w:r>
        <w:rPr>
          <w:lang w:val="la-Latn"/>
        </w:rPr>
        <w:t xml:space="preserve">ummum festum facimus. </w:t>
      </w:r>
    </w:p>
    <w:p w:rsidR="00FC5820" w:rsidRPr="00B779A9" w:rsidRDefault="00FC5820" w:rsidP="00415109">
      <w:pPr>
        <w:rPr>
          <w:lang w:val="la-Latn"/>
        </w:rPr>
      </w:pPr>
      <w:r w:rsidRPr="00736684">
        <w:rPr>
          <w:rStyle w:val="Time1"/>
          <w:lang w:val="pt-PT"/>
        </w:rPr>
        <w:lastRenderedPageBreak/>
        <w:t>In primis vesperis</w:t>
      </w:r>
      <w:r w:rsidRPr="00B779A9">
        <w:rPr>
          <w:lang w:val="pt-PT"/>
        </w:rPr>
        <w:t xml:space="preserve"> </w:t>
      </w:r>
      <w:r>
        <w:rPr>
          <w:lang w:val="la-Latn"/>
        </w:rPr>
        <w:t xml:space="preserve">super psalmos </w:t>
      </w:r>
      <w:r w:rsidRPr="00B779A9">
        <w:rPr>
          <w:lang w:val="pt-PT"/>
        </w:rPr>
        <w:t>AN</w:t>
      </w:r>
      <w:r>
        <w:rPr>
          <w:lang w:val="la-Latn"/>
        </w:rPr>
        <w:t xml:space="preserve"> </w:t>
      </w:r>
      <w:r w:rsidRPr="00736684">
        <w:rPr>
          <w:rStyle w:val="Incipit"/>
          <w:lang w:val="pt-PT"/>
        </w:rPr>
        <w:t>Gaude felix</w:t>
      </w:r>
      <w:r>
        <w:rPr>
          <w:lang w:val="la-Latn"/>
        </w:rPr>
        <w:t xml:space="preserve"> cum reliquis quattu</w:t>
      </w:r>
      <w:r w:rsidRPr="00B779A9">
        <w:rPr>
          <w:lang w:val="pt-PT"/>
        </w:rPr>
        <w:t>o</w:t>
      </w:r>
      <w:r>
        <w:rPr>
          <w:lang w:val="la-Latn"/>
        </w:rPr>
        <w:t>r. P</w:t>
      </w:r>
      <w:r w:rsidRPr="00B779A9">
        <w:rPr>
          <w:lang w:val="it-IT"/>
        </w:rPr>
        <w:t>salmi</w:t>
      </w:r>
      <w:r>
        <w:rPr>
          <w:lang w:val="la-Latn"/>
        </w:rPr>
        <w:t xml:space="preserve"> </w:t>
      </w:r>
      <w:r w:rsidRPr="00B779A9">
        <w:rPr>
          <w:lang w:val="it-IT"/>
        </w:rPr>
        <w:t>o</w:t>
      </w:r>
      <w:r w:rsidRPr="00705251">
        <w:rPr>
          <w:lang w:val="la-Latn"/>
        </w:rPr>
        <w:t>mnia Laudate.</w:t>
      </w:r>
      <w:r>
        <w:rPr>
          <w:lang w:val="la-Latn"/>
        </w:rPr>
        <w:t xml:space="preserve"> RP </w:t>
      </w:r>
      <w:r w:rsidRPr="00736684">
        <w:rPr>
          <w:rStyle w:val="Incipit"/>
          <w:lang w:val="it-IT"/>
        </w:rPr>
        <w:t>O cena magnifica</w:t>
      </w:r>
      <w:r>
        <w:rPr>
          <w:lang w:val="la-Latn"/>
        </w:rPr>
        <w:t xml:space="preserve">. HY </w:t>
      </w:r>
      <w:r w:rsidRPr="00736684">
        <w:rPr>
          <w:rStyle w:val="Incipit"/>
          <w:lang w:val="it-IT"/>
        </w:rPr>
        <w:t>Pange lingua</w:t>
      </w:r>
      <w:r>
        <w:rPr>
          <w:lang w:val="la-Latn"/>
        </w:rPr>
        <w:t xml:space="preserve">. VS </w:t>
      </w:r>
      <w:r w:rsidR="00C534FC" w:rsidRPr="00736684">
        <w:rPr>
          <w:rStyle w:val="Incipit"/>
          <w:lang w:val="la-Latn"/>
        </w:rPr>
        <w:t>|</w:t>
      </w:r>
      <w:r w:rsidRPr="00736684">
        <w:rPr>
          <w:rStyle w:val="Incipit"/>
          <w:lang w:val="la-Latn"/>
        </w:rPr>
        <w:t>Pane</w:t>
      </w:r>
      <w:r w:rsidR="00C534FC" w:rsidRPr="00736684">
        <w:rPr>
          <w:rStyle w:val="Incipit"/>
          <w:lang w:val="la-Latn"/>
        </w:rPr>
        <w:t>::Panem|</w:t>
      </w:r>
      <w:r w:rsidRPr="00736684">
        <w:rPr>
          <w:rStyle w:val="Incipit"/>
          <w:lang w:val="la-Latn"/>
        </w:rPr>
        <w:t xml:space="preserve"> caeli dedit eis dominus alleluia. Panem angelorum manducavit homo alleluia</w:t>
      </w:r>
      <w:r>
        <w:rPr>
          <w:lang w:val="la-Latn"/>
        </w:rPr>
        <w:t xml:space="preserve">. Per hanc octavam in fine versuum ad responsoria ad horas </w:t>
      </w:r>
      <w:r w:rsidR="005F6F99">
        <w:rPr>
          <w:lang w:val="la-Latn"/>
        </w:rPr>
        <w:t xml:space="preserve">et ad </w:t>
      </w:r>
      <w:r w:rsidR="003541BE" w:rsidRPr="00B779A9">
        <w:rPr>
          <w:lang w:val="la-Latn"/>
        </w:rPr>
        <w:t xml:space="preserve">[BD] </w:t>
      </w:r>
      <w:r w:rsidR="003541BE" w:rsidRPr="00736684">
        <w:rPr>
          <w:rStyle w:val="Incipit"/>
          <w:lang w:val="la-Latn"/>
        </w:rPr>
        <w:t>Benedicamus</w:t>
      </w:r>
      <w:r>
        <w:rPr>
          <w:lang w:val="la-Latn"/>
        </w:rPr>
        <w:t xml:space="preserve"> dicimus alleluia. AM </w:t>
      </w:r>
      <w:r w:rsidRPr="00736684">
        <w:rPr>
          <w:rStyle w:val="Incipit"/>
          <w:lang w:val="pt-PT"/>
        </w:rPr>
        <w:t>Ave fons delitiarum</w:t>
      </w:r>
      <w:r>
        <w:rPr>
          <w:lang w:val="la-Latn"/>
        </w:rPr>
        <w:t xml:space="preserve">. </w:t>
      </w:r>
      <w:r w:rsidR="00CE4379">
        <w:rPr>
          <w:lang w:val="pt-PT"/>
        </w:rPr>
        <w:t>Suffragium d</w:t>
      </w:r>
      <w:r>
        <w:rPr>
          <w:lang w:val="la-Latn"/>
        </w:rPr>
        <w:t xml:space="preserve">e beata virgine </w:t>
      </w:r>
      <w:r w:rsidR="00CE4379" w:rsidRPr="00736684">
        <w:rPr>
          <w:lang w:val="pt-PT"/>
        </w:rPr>
        <w:t>[</w:t>
      </w:r>
      <w:r>
        <w:rPr>
          <w:lang w:val="la-Latn"/>
        </w:rPr>
        <w:t>AC</w:t>
      </w:r>
      <w:r w:rsidR="00CE4379" w:rsidRPr="00736684">
        <w:rPr>
          <w:lang w:val="pt-PT"/>
        </w:rPr>
        <w:t>]</w:t>
      </w:r>
      <w:r>
        <w:rPr>
          <w:lang w:val="la-Latn"/>
        </w:rPr>
        <w:t xml:space="preserve"> </w:t>
      </w:r>
      <w:r w:rsidRPr="00736684">
        <w:rPr>
          <w:rStyle w:val="Incipit"/>
          <w:lang w:val="pt-PT"/>
        </w:rPr>
        <w:t>Maria virgo</w:t>
      </w:r>
      <w:r>
        <w:rPr>
          <w:lang w:val="la-Latn"/>
        </w:rPr>
        <w:t>. [BD]</w:t>
      </w:r>
      <w:r w:rsidRPr="00B779A9">
        <w:rPr>
          <w:lang w:val="la-Latn"/>
        </w:rPr>
        <w:t xml:space="preserve"> </w:t>
      </w:r>
      <w:r w:rsidR="005F6F99" w:rsidRPr="00736684">
        <w:rPr>
          <w:rStyle w:val="Incipit"/>
          <w:lang w:val="la-Latn"/>
        </w:rPr>
        <w:t>Benedicamus</w:t>
      </w:r>
      <w:r>
        <w:rPr>
          <w:lang w:val="la-Latn"/>
        </w:rPr>
        <w:t xml:space="preserve"> </w:t>
      </w:r>
      <w:r w:rsidRPr="00B779A9">
        <w:rPr>
          <w:lang w:val="la-Latn"/>
        </w:rPr>
        <w:t>c</w:t>
      </w:r>
      <w:r>
        <w:rPr>
          <w:lang w:val="la-Latn"/>
        </w:rPr>
        <w:t>um quinque alleluia.</w:t>
      </w:r>
    </w:p>
    <w:p w:rsidR="00FC5820" w:rsidRPr="00B779A9" w:rsidRDefault="00FC5820" w:rsidP="00415109">
      <w:pPr>
        <w:rPr>
          <w:lang w:val="la-Latn"/>
        </w:rPr>
      </w:pPr>
      <w:r w:rsidRPr="00736684">
        <w:rPr>
          <w:rStyle w:val="Time1"/>
          <w:lang w:val="la-Latn"/>
        </w:rPr>
        <w:t>Ad completorium</w:t>
      </w:r>
      <w:r w:rsidRPr="00B779A9">
        <w:rPr>
          <w:lang w:val="la-Latn"/>
        </w:rPr>
        <w:t xml:space="preserve"> </w:t>
      </w:r>
      <w:r>
        <w:rPr>
          <w:lang w:val="la-Latn"/>
        </w:rPr>
        <w:t xml:space="preserve">super psalmos </w:t>
      </w:r>
      <w:r w:rsidRPr="00B779A9">
        <w:rPr>
          <w:lang w:val="la-Latn"/>
        </w:rPr>
        <w:t>AN</w:t>
      </w:r>
      <w:r>
        <w:rPr>
          <w:lang w:val="la-Latn"/>
        </w:rPr>
        <w:t xml:space="preserve"> </w:t>
      </w:r>
      <w:r w:rsidRPr="00794880">
        <w:rPr>
          <w:rStyle w:val="Incipit"/>
          <w:lang w:val="la-Latn"/>
        </w:rPr>
        <w:t>Per</w:t>
      </w:r>
      <w:r w:rsidR="005A362F" w:rsidRPr="005A362F">
        <w:rPr>
          <w:i/>
          <w:lang w:val="la-Latn"/>
        </w:rPr>
        <w:t xml:space="preserve"> </w:t>
      </w:r>
      <w:r w:rsidRPr="00794880">
        <w:rPr>
          <w:rStyle w:val="Incipit"/>
          <w:lang w:val="la-Latn"/>
        </w:rPr>
        <w:t>frumenti</w:t>
      </w:r>
      <w:r>
        <w:rPr>
          <w:lang w:val="la-Latn"/>
        </w:rPr>
        <w:t xml:space="preserve">. HY </w:t>
      </w:r>
      <w:r w:rsidRPr="00794880">
        <w:rPr>
          <w:rStyle w:val="Incipit"/>
          <w:lang w:val="la-Latn"/>
        </w:rPr>
        <w:t>O</w:t>
      </w:r>
      <w:r w:rsidR="005A362F" w:rsidRPr="005A362F">
        <w:rPr>
          <w:i/>
          <w:lang w:val="la-Latn"/>
        </w:rPr>
        <w:t xml:space="preserve"> </w:t>
      </w:r>
      <w:r w:rsidRPr="00794880">
        <w:rPr>
          <w:rStyle w:val="Incipit"/>
          <w:lang w:val="la-Latn"/>
        </w:rPr>
        <w:t>salutaris</w:t>
      </w:r>
      <w:r w:rsidR="005A362F" w:rsidRPr="005A362F">
        <w:rPr>
          <w:i/>
          <w:lang w:val="la-Latn"/>
        </w:rPr>
        <w:t xml:space="preserve"> </w:t>
      </w:r>
      <w:r w:rsidRPr="00794880">
        <w:rPr>
          <w:rStyle w:val="Incipit"/>
          <w:lang w:val="la-Latn"/>
        </w:rPr>
        <w:t>hostia</w:t>
      </w:r>
      <w:r>
        <w:rPr>
          <w:lang w:val="la-Latn"/>
        </w:rPr>
        <w:t xml:space="preserve">. AD </w:t>
      </w:r>
      <w:r w:rsidRPr="00794880">
        <w:rPr>
          <w:rStyle w:val="Incipit"/>
          <w:lang w:val="la-Latn"/>
        </w:rPr>
        <w:t>Mensa</w:t>
      </w:r>
      <w:r w:rsidR="005A362F" w:rsidRPr="005A362F">
        <w:rPr>
          <w:i/>
          <w:lang w:val="la-Latn"/>
        </w:rPr>
        <w:t xml:space="preserve"> </w:t>
      </w:r>
      <w:r w:rsidRPr="00794880">
        <w:rPr>
          <w:rStyle w:val="Incipit"/>
          <w:lang w:val="la-Latn"/>
        </w:rPr>
        <w:t>nobis</w:t>
      </w:r>
      <w:r>
        <w:rPr>
          <w:lang w:val="la-Latn"/>
        </w:rPr>
        <w:t>. Post collectam [A</w:t>
      </w:r>
      <w:r w:rsidRPr="00B779A9">
        <w:rPr>
          <w:lang w:val="la-Latn"/>
        </w:rPr>
        <w:t>C</w:t>
      </w:r>
      <w:r>
        <w:rPr>
          <w:lang w:val="la-Latn"/>
        </w:rPr>
        <w:t xml:space="preserve">] </w:t>
      </w:r>
      <w:r w:rsidRPr="00794880">
        <w:rPr>
          <w:rStyle w:val="Incipit"/>
          <w:lang w:val="la-Latn"/>
        </w:rPr>
        <w:t>Speciosa</w:t>
      </w:r>
      <w:r>
        <w:rPr>
          <w:lang w:val="la-Latn"/>
        </w:rPr>
        <w:t>.</w:t>
      </w:r>
    </w:p>
    <w:p w:rsidR="00FC5820" w:rsidRPr="00B779A9" w:rsidRDefault="00FC5820" w:rsidP="00415109">
      <w:pPr>
        <w:rPr>
          <w:lang w:val="pt-PT"/>
        </w:rPr>
      </w:pPr>
      <w:r w:rsidRPr="00736684">
        <w:rPr>
          <w:rStyle w:val="Time1"/>
          <w:lang w:val="en-US"/>
        </w:rPr>
        <w:t>Ad matutinum</w:t>
      </w:r>
      <w:r w:rsidRPr="00E831B7">
        <w:rPr>
          <w:lang w:val="en-US"/>
        </w:rPr>
        <w:t xml:space="preserve"> </w:t>
      </w:r>
      <w:r>
        <w:rPr>
          <w:lang w:val="la-Latn"/>
        </w:rPr>
        <w:t>I</w:t>
      </w:r>
      <w:r w:rsidRPr="00183717">
        <w:rPr>
          <w:lang w:val="en-US"/>
        </w:rPr>
        <w:t>N</w:t>
      </w:r>
      <w:r>
        <w:rPr>
          <w:lang w:val="la-Latn"/>
        </w:rPr>
        <w:t xml:space="preserve">V </w:t>
      </w:r>
      <w:r w:rsidRPr="00736684">
        <w:rPr>
          <w:rStyle w:val="Incipit"/>
          <w:lang w:val="en-US"/>
        </w:rPr>
        <w:t>Omnes ad cenam</w:t>
      </w:r>
      <w:r>
        <w:rPr>
          <w:lang w:val="la-Latn"/>
        </w:rPr>
        <w:t xml:space="preserve">. HY </w:t>
      </w:r>
      <w:r w:rsidRPr="00736684">
        <w:rPr>
          <w:rStyle w:val="Incipit"/>
          <w:lang w:val="pt-PT"/>
        </w:rPr>
        <w:t>Verbum supernum</w:t>
      </w:r>
      <w:r>
        <w:rPr>
          <w:lang w:val="la-Latn"/>
        </w:rPr>
        <w:t xml:space="preserve">. </w:t>
      </w:r>
    </w:p>
    <w:p w:rsidR="00FC5820" w:rsidRPr="00B779A9" w:rsidRDefault="00FC5820" w:rsidP="00415109">
      <w:pPr>
        <w:rPr>
          <w:lang w:val="pt-PT"/>
        </w:rPr>
      </w:pPr>
      <w:r w:rsidRPr="007371ED">
        <w:rPr>
          <w:rStyle w:val="Time2"/>
          <w:lang w:val="pt-PT"/>
        </w:rPr>
        <w:t>In primo nocturno</w:t>
      </w:r>
      <w:r w:rsidRPr="00B779A9">
        <w:rPr>
          <w:lang w:val="pt-PT"/>
        </w:rPr>
        <w:t xml:space="preserve"> </w:t>
      </w:r>
      <w:r>
        <w:rPr>
          <w:lang w:val="la-Latn"/>
        </w:rPr>
        <w:t xml:space="preserve">AN </w:t>
      </w:r>
      <w:r w:rsidRPr="00736684">
        <w:rPr>
          <w:rStyle w:val="Incipit"/>
          <w:lang w:val="pt-PT"/>
        </w:rPr>
        <w:t>Fructum salutiferum</w:t>
      </w:r>
      <w:r>
        <w:rPr>
          <w:lang w:val="la-Latn"/>
        </w:rPr>
        <w:t xml:space="preserve"> cum reliquis duabus. PS </w:t>
      </w:r>
      <w:r w:rsidRPr="00736684">
        <w:rPr>
          <w:rStyle w:val="Incipit"/>
          <w:lang w:val="pt-PT"/>
        </w:rPr>
        <w:t>Beatus vir</w:t>
      </w:r>
      <w:r>
        <w:rPr>
          <w:lang w:val="la-Latn"/>
        </w:rPr>
        <w:t xml:space="preserve">. [PS] </w:t>
      </w:r>
      <w:r w:rsidRPr="00736684">
        <w:rPr>
          <w:rStyle w:val="Incipit"/>
          <w:lang w:val="pt-PT"/>
        </w:rPr>
        <w:t>Cum invocarem</w:t>
      </w:r>
      <w:r>
        <w:rPr>
          <w:lang w:val="la-Latn"/>
        </w:rPr>
        <w:t xml:space="preserve">. [PS] </w:t>
      </w:r>
      <w:r w:rsidRPr="00736684">
        <w:rPr>
          <w:rStyle w:val="Incipit"/>
          <w:lang w:val="pt-PT"/>
        </w:rPr>
        <w:t>Conserva me domine</w:t>
      </w:r>
      <w:r>
        <w:rPr>
          <w:lang w:val="la-Latn"/>
        </w:rPr>
        <w:t xml:space="preserve">. VS </w:t>
      </w:r>
      <w:r w:rsidRPr="00736684">
        <w:rPr>
          <w:rStyle w:val="Incipit"/>
          <w:lang w:val="pt-PT"/>
        </w:rPr>
        <w:t xml:space="preserve">Panem </w:t>
      </w:r>
      <w:r w:rsidR="00CE4379" w:rsidRPr="00736684">
        <w:rPr>
          <w:rStyle w:val="Incipit"/>
          <w:lang w:val="pt-PT"/>
        </w:rPr>
        <w:t xml:space="preserve">%D::de% </w:t>
      </w:r>
      <w:r w:rsidRPr="00736684">
        <w:rPr>
          <w:rStyle w:val="Incipit"/>
          <w:lang w:val="pt-PT"/>
        </w:rPr>
        <w:t>cael</w:t>
      </w:r>
      <w:r w:rsidR="00CE4379" w:rsidRPr="00736684">
        <w:rPr>
          <w:rStyle w:val="Incipit"/>
          <w:lang w:val="pt-PT"/>
        </w:rPr>
        <w:t>%D::o%$E::</w:t>
      </w:r>
      <w:r w:rsidRPr="00736684">
        <w:rPr>
          <w:rStyle w:val="Incipit"/>
          <w:lang w:val="pt-PT"/>
        </w:rPr>
        <w:t>i</w:t>
      </w:r>
      <w:r w:rsidR="00CE4379" w:rsidRPr="00736684">
        <w:rPr>
          <w:rStyle w:val="Incipit"/>
          <w:lang w:val="pt-PT"/>
        </w:rPr>
        <w:t>$</w:t>
      </w:r>
      <w:r w:rsidRPr="00736684">
        <w:rPr>
          <w:rStyle w:val="Incipit"/>
          <w:lang w:val="pt-PT"/>
        </w:rPr>
        <w:t xml:space="preserve"> dedit eis dominus alleluia</w:t>
      </w:r>
      <w:r>
        <w:rPr>
          <w:lang w:val="la-Latn"/>
        </w:rPr>
        <w:t>. L</w:t>
      </w:r>
      <w:r w:rsidRPr="00B779A9">
        <w:rPr>
          <w:lang w:val="la-Latn"/>
        </w:rPr>
        <w:t>HI</w:t>
      </w:r>
      <w:r>
        <w:rPr>
          <w:lang w:val="la-Latn"/>
        </w:rPr>
        <w:t xml:space="preserve"> </w:t>
      </w:r>
      <w:r w:rsidRPr="00736684">
        <w:rPr>
          <w:rStyle w:val="Incipit"/>
          <w:lang w:val="la-Latn"/>
        </w:rPr>
        <w:t>Urbanus episcopus servus servorum dei</w:t>
      </w:r>
      <w:r>
        <w:rPr>
          <w:lang w:val="la-Latn"/>
        </w:rPr>
        <w:t xml:space="preserve">. RP </w:t>
      </w:r>
      <w:r w:rsidRPr="00736684">
        <w:rPr>
          <w:rStyle w:val="Incipit"/>
          <w:lang w:val="la-Latn"/>
        </w:rPr>
        <w:t>Felix tempus</w:t>
      </w:r>
      <w:r>
        <w:rPr>
          <w:lang w:val="la-Latn"/>
        </w:rPr>
        <w:t xml:space="preserve">. RP </w:t>
      </w:r>
      <w:r w:rsidRPr="00736684">
        <w:rPr>
          <w:rStyle w:val="Incipit"/>
          <w:lang w:val="la-Latn"/>
        </w:rPr>
        <w:t>Haec est cena</w:t>
      </w:r>
      <w:r>
        <w:rPr>
          <w:lang w:val="la-Latn"/>
        </w:rPr>
        <w:t xml:space="preserve">. RP </w:t>
      </w:r>
      <w:r w:rsidRPr="00736684">
        <w:rPr>
          <w:rStyle w:val="Incipit"/>
          <w:lang w:val="pt-PT"/>
        </w:rPr>
        <w:t>O quam bonus</w:t>
      </w:r>
      <w:r>
        <w:rPr>
          <w:lang w:val="la-Latn"/>
        </w:rPr>
        <w:t>.</w:t>
      </w:r>
    </w:p>
    <w:p w:rsidR="00FC5820" w:rsidRPr="00E831B7" w:rsidRDefault="00FC5820" w:rsidP="00415109">
      <w:pPr>
        <w:rPr>
          <w:lang w:val="la-Latn"/>
        </w:rPr>
      </w:pPr>
      <w:r w:rsidRPr="007371ED">
        <w:rPr>
          <w:rStyle w:val="Time2"/>
          <w:lang w:val="pt-PT"/>
        </w:rPr>
        <w:t>In secundo nocturno</w:t>
      </w:r>
      <w:r>
        <w:rPr>
          <w:lang w:val="la-Latn"/>
        </w:rPr>
        <w:t xml:space="preserve"> AN </w:t>
      </w:r>
      <w:r w:rsidRPr="00736684">
        <w:rPr>
          <w:rStyle w:val="Incipit"/>
          <w:lang w:val="pt-PT"/>
        </w:rPr>
        <w:t>Nostrum tibi domine</w:t>
      </w:r>
      <w:r>
        <w:rPr>
          <w:lang w:val="la-Latn"/>
        </w:rPr>
        <w:t xml:space="preserve"> cum reliquis duabus. PS </w:t>
      </w:r>
      <w:r w:rsidRPr="00736684">
        <w:rPr>
          <w:rStyle w:val="Incipit"/>
          <w:lang w:val="fr-FR"/>
        </w:rPr>
        <w:t>Exaudiat te dominus</w:t>
      </w:r>
      <w:r>
        <w:rPr>
          <w:lang w:val="la-Latn"/>
        </w:rPr>
        <w:t xml:space="preserve">. [PS] </w:t>
      </w:r>
      <w:r w:rsidRPr="00736684">
        <w:rPr>
          <w:rStyle w:val="Incipit"/>
          <w:lang w:val="fr-FR"/>
        </w:rPr>
        <w:t>Dominus regit me</w:t>
      </w:r>
      <w:r>
        <w:rPr>
          <w:lang w:val="la-Latn"/>
        </w:rPr>
        <w:t xml:space="preserve">. [PS] </w:t>
      </w:r>
      <w:r w:rsidRPr="00736684">
        <w:rPr>
          <w:rStyle w:val="Incipit"/>
          <w:lang w:val="la-Latn"/>
        </w:rPr>
        <w:t>Quemadmodum desiderat</w:t>
      </w:r>
      <w:r>
        <w:rPr>
          <w:lang w:val="la-Latn"/>
        </w:rPr>
        <w:t xml:space="preserve">. VS </w:t>
      </w:r>
      <w:r w:rsidRPr="00736684">
        <w:rPr>
          <w:rStyle w:val="Incipit"/>
          <w:lang w:val="la-Latn"/>
        </w:rPr>
        <w:t xml:space="preserve">Cibavit eos ex adipe frumenti alleluia. </w:t>
      </w:r>
      <w:r w:rsidRPr="00736684">
        <w:rPr>
          <w:rStyle w:val="Incipit"/>
          <w:lang w:val="fr-FR"/>
        </w:rPr>
        <w:t>Et de petra melle saturavit eos alleluia</w:t>
      </w:r>
      <w:r>
        <w:rPr>
          <w:lang w:val="la-Latn"/>
        </w:rPr>
        <w:t xml:space="preserve">. RP </w:t>
      </w:r>
      <w:r w:rsidRPr="00736684">
        <w:rPr>
          <w:rStyle w:val="Incipit"/>
          <w:lang w:val="fr-FR"/>
        </w:rPr>
        <w:t>In figuris sacramentum</w:t>
      </w:r>
      <w:r>
        <w:rPr>
          <w:lang w:val="la-Latn"/>
        </w:rPr>
        <w:t xml:space="preserve">. RP </w:t>
      </w:r>
      <w:r w:rsidRPr="00736684">
        <w:rPr>
          <w:rStyle w:val="Incipit"/>
          <w:lang w:val="la-Latn"/>
        </w:rPr>
        <w:t>Verum manna modo datur</w:t>
      </w:r>
      <w:r>
        <w:rPr>
          <w:lang w:val="la-Latn"/>
        </w:rPr>
        <w:t xml:space="preserve">. RP </w:t>
      </w:r>
      <w:r w:rsidRPr="00736684">
        <w:rPr>
          <w:rStyle w:val="Incipit"/>
          <w:lang w:val="la-Latn"/>
        </w:rPr>
        <w:t>Helias hunc</w:t>
      </w:r>
      <w:r>
        <w:rPr>
          <w:lang w:val="la-Latn"/>
        </w:rPr>
        <w:t>.</w:t>
      </w:r>
    </w:p>
    <w:p w:rsidR="00FC5820" w:rsidRPr="00B779A9" w:rsidRDefault="00FC5820" w:rsidP="00415109">
      <w:pPr>
        <w:rPr>
          <w:lang w:val="pt-PT"/>
        </w:rPr>
      </w:pPr>
      <w:r w:rsidRPr="00736684">
        <w:rPr>
          <w:rStyle w:val="Time2"/>
          <w:lang w:val="la-Latn"/>
        </w:rPr>
        <w:t>In tertio nocturno</w:t>
      </w:r>
      <w:r w:rsidRPr="00B779A9">
        <w:rPr>
          <w:lang w:val="la-Latn"/>
        </w:rPr>
        <w:t xml:space="preserve"> </w:t>
      </w:r>
      <w:r>
        <w:rPr>
          <w:lang w:val="la-Latn"/>
        </w:rPr>
        <w:t xml:space="preserve">AN </w:t>
      </w:r>
      <w:r w:rsidRPr="00736684">
        <w:rPr>
          <w:rStyle w:val="Incipit"/>
          <w:lang w:val="la-Latn"/>
        </w:rPr>
        <w:t>Altaris participatio</w:t>
      </w:r>
      <w:r>
        <w:rPr>
          <w:lang w:val="la-Latn"/>
        </w:rPr>
        <w:t xml:space="preserve"> cum sequentibus. PS </w:t>
      </w:r>
      <w:r w:rsidRPr="00736684">
        <w:rPr>
          <w:rStyle w:val="Incipit"/>
          <w:lang w:val="la-Latn"/>
        </w:rPr>
        <w:t>Iudica me deus</w:t>
      </w:r>
      <w:r>
        <w:rPr>
          <w:lang w:val="la-Latn"/>
        </w:rPr>
        <w:t xml:space="preserve">. [PS] </w:t>
      </w:r>
      <w:r w:rsidRPr="00736684">
        <w:rPr>
          <w:rStyle w:val="Incipit"/>
          <w:lang w:val="pt-PT"/>
        </w:rPr>
        <w:t>Exultate deo adiutori nostro</w:t>
      </w:r>
      <w:r>
        <w:rPr>
          <w:lang w:val="la-Latn"/>
        </w:rPr>
        <w:t xml:space="preserve">. [PS] </w:t>
      </w:r>
      <w:r w:rsidRPr="00736684">
        <w:rPr>
          <w:rStyle w:val="Incipit"/>
          <w:lang w:val="pt-PT"/>
        </w:rPr>
        <w:t>Quam dilecta tabernacula</w:t>
      </w:r>
      <w:r>
        <w:rPr>
          <w:lang w:val="la-Latn"/>
        </w:rPr>
        <w:t xml:space="preserve">. VS </w:t>
      </w:r>
      <w:r w:rsidRPr="00736684">
        <w:rPr>
          <w:rStyle w:val="Incipit"/>
          <w:lang w:val="pt-PT"/>
        </w:rPr>
        <w:t xml:space="preserve">Educas panem de terra domine alleluia. Et vinum laetificat cor </w:t>
      </w:r>
      <w:r w:rsidR="00C534FC" w:rsidRPr="00736684">
        <w:rPr>
          <w:rStyle w:val="Incipit"/>
          <w:lang w:val="pt-PT"/>
        </w:rPr>
        <w:t>|</w:t>
      </w:r>
      <w:r w:rsidRPr="00736684">
        <w:rPr>
          <w:rStyle w:val="Incipit"/>
          <w:lang w:val="pt-PT"/>
        </w:rPr>
        <w:t>hommis</w:t>
      </w:r>
      <w:r w:rsidR="00C534FC" w:rsidRPr="00736684">
        <w:rPr>
          <w:rStyle w:val="Incipit"/>
          <w:lang w:val="pt-PT"/>
        </w:rPr>
        <w:t>::hominis|</w:t>
      </w:r>
      <w:r w:rsidRPr="00736684">
        <w:rPr>
          <w:rStyle w:val="Incipit"/>
          <w:lang w:val="pt-PT"/>
        </w:rPr>
        <w:t xml:space="preserve"> alleluia</w:t>
      </w:r>
      <w:r>
        <w:rPr>
          <w:lang w:val="la-Latn"/>
        </w:rPr>
        <w:t>.</w:t>
      </w:r>
      <w:r w:rsidRPr="00E831B7">
        <w:rPr>
          <w:lang w:val="la-Latn"/>
        </w:rPr>
        <w:t xml:space="preserve"> </w:t>
      </w:r>
      <w:r>
        <w:rPr>
          <w:lang w:val="la-Latn"/>
        </w:rPr>
        <w:t xml:space="preserve">EV </w:t>
      </w:r>
      <w:r w:rsidRPr="00736684">
        <w:rPr>
          <w:rStyle w:val="Incipit"/>
          <w:lang w:val="pt-PT"/>
        </w:rPr>
        <w:t>Caro mea (7r) vere est cibus</w:t>
      </w:r>
      <w:r>
        <w:rPr>
          <w:lang w:val="la-Latn"/>
        </w:rPr>
        <w:t xml:space="preserve">. RP </w:t>
      </w:r>
      <w:r w:rsidRPr="00736684">
        <w:rPr>
          <w:rStyle w:val="Incipit"/>
          <w:lang w:val="pt-PT"/>
        </w:rPr>
        <w:t>Quod Asuerus omnibus</w:t>
      </w:r>
      <w:r>
        <w:rPr>
          <w:lang w:val="la-Latn"/>
        </w:rPr>
        <w:t xml:space="preserve">. RP </w:t>
      </w:r>
      <w:r w:rsidRPr="00736684">
        <w:rPr>
          <w:rStyle w:val="Incipit"/>
          <w:lang w:val="pt-PT"/>
        </w:rPr>
        <w:t>Corpus hoc</w:t>
      </w:r>
      <w:r>
        <w:rPr>
          <w:lang w:val="la-Latn"/>
        </w:rPr>
        <w:t xml:space="preserve">. RP </w:t>
      </w:r>
      <w:r w:rsidRPr="00736684">
        <w:rPr>
          <w:rStyle w:val="Incipit"/>
          <w:lang w:val="pt-PT"/>
        </w:rPr>
        <w:t>O manna deificum</w:t>
      </w:r>
      <w:r>
        <w:rPr>
          <w:lang w:val="la-Latn"/>
        </w:rPr>
        <w:t xml:space="preserve">. </w:t>
      </w:r>
      <w:r w:rsidRPr="00B779A9">
        <w:rPr>
          <w:lang w:val="pt-PT"/>
        </w:rPr>
        <w:t xml:space="preserve">[TD] </w:t>
      </w:r>
      <w:r w:rsidRPr="00736684">
        <w:rPr>
          <w:rStyle w:val="Incipit"/>
          <w:lang w:val="pt-PT"/>
        </w:rPr>
        <w:t>Te deum</w:t>
      </w:r>
      <w:r w:rsidR="00A07BED" w:rsidRPr="00736684">
        <w:rPr>
          <w:rStyle w:val="Incipit"/>
          <w:lang w:val="pt-PT"/>
        </w:rPr>
        <w:t xml:space="preserve"> laudamus</w:t>
      </w:r>
      <w:r>
        <w:rPr>
          <w:lang w:val="la-Latn"/>
        </w:rPr>
        <w:t>.</w:t>
      </w:r>
    </w:p>
    <w:p w:rsidR="00FC5820" w:rsidRPr="00B779A9" w:rsidRDefault="00FC5820" w:rsidP="00415109">
      <w:pPr>
        <w:rPr>
          <w:lang w:val="la-Latn"/>
        </w:rPr>
      </w:pPr>
      <w:r w:rsidRPr="00736684">
        <w:rPr>
          <w:rStyle w:val="Time1"/>
          <w:lang w:val="pt-PT"/>
        </w:rPr>
        <w:t>Ad laudes</w:t>
      </w:r>
      <w:r w:rsidRPr="00B779A9">
        <w:rPr>
          <w:lang w:val="pt-PT"/>
        </w:rPr>
        <w:t xml:space="preserve"> </w:t>
      </w:r>
      <w:r>
        <w:rPr>
          <w:lang w:val="la-Latn"/>
        </w:rPr>
        <w:t xml:space="preserve">AN </w:t>
      </w:r>
      <w:r w:rsidRPr="00794880">
        <w:rPr>
          <w:rStyle w:val="Incipit"/>
          <w:lang w:val="pt-PT"/>
        </w:rPr>
        <w:t>Orbem</w:t>
      </w:r>
      <w:r w:rsidR="005A362F" w:rsidRPr="005A362F">
        <w:rPr>
          <w:i/>
          <w:lang w:val="pt-PT"/>
        </w:rPr>
        <w:t xml:space="preserve"> </w:t>
      </w:r>
      <w:r w:rsidRPr="00794880">
        <w:rPr>
          <w:rStyle w:val="Incipit"/>
          <w:lang w:val="pt-PT"/>
        </w:rPr>
        <w:t>terrae</w:t>
      </w:r>
      <w:r>
        <w:rPr>
          <w:lang w:val="la-Latn"/>
        </w:rPr>
        <w:t xml:space="preserve"> cum reliquis quattu</w:t>
      </w:r>
      <w:r w:rsidRPr="00B779A9">
        <w:rPr>
          <w:lang w:val="pt-PT"/>
        </w:rPr>
        <w:t>o</w:t>
      </w:r>
      <w:r>
        <w:rPr>
          <w:lang w:val="la-Latn"/>
        </w:rPr>
        <w:t xml:space="preserve">r. HY </w:t>
      </w:r>
      <w:r w:rsidRPr="00794880">
        <w:rPr>
          <w:rStyle w:val="Incipit"/>
          <w:lang w:val="la-Latn"/>
        </w:rPr>
        <w:t>Sacris</w:t>
      </w:r>
      <w:r w:rsidR="005A362F" w:rsidRPr="005A362F">
        <w:rPr>
          <w:i/>
          <w:lang w:val="la-Latn"/>
        </w:rPr>
        <w:t xml:space="preserve"> </w:t>
      </w:r>
      <w:r w:rsidR="0086266C">
        <w:rPr>
          <w:rStyle w:val="Incipit"/>
          <w:lang w:val="la-Latn"/>
        </w:rPr>
        <w:t>sollemn</w:t>
      </w:r>
      <w:r w:rsidRPr="00794880">
        <w:rPr>
          <w:rStyle w:val="Incipit"/>
          <w:lang w:val="la-Latn"/>
        </w:rPr>
        <w:t>iis</w:t>
      </w:r>
      <w:r>
        <w:rPr>
          <w:lang w:val="la-Latn"/>
        </w:rPr>
        <w:t xml:space="preserve">. VS </w:t>
      </w:r>
      <w:r w:rsidRPr="00794880">
        <w:rPr>
          <w:rStyle w:val="Incipit"/>
          <w:lang w:val="la-Latn"/>
        </w:rPr>
        <w:t>Posuit</w:t>
      </w:r>
      <w:r w:rsidR="005A362F" w:rsidRPr="005A362F">
        <w:rPr>
          <w:i/>
          <w:lang w:val="la-Latn"/>
        </w:rPr>
        <w:t xml:space="preserve"> </w:t>
      </w:r>
      <w:r w:rsidRPr="00794880">
        <w:rPr>
          <w:rStyle w:val="Incipit"/>
          <w:lang w:val="la-Latn"/>
        </w:rPr>
        <w:t>fines</w:t>
      </w:r>
      <w:r w:rsidR="005A362F" w:rsidRPr="005A362F">
        <w:rPr>
          <w:i/>
          <w:lang w:val="la-Latn"/>
        </w:rPr>
        <w:t xml:space="preserve"> </w:t>
      </w:r>
      <w:r w:rsidRPr="00794880">
        <w:rPr>
          <w:rStyle w:val="Incipit"/>
          <w:lang w:val="la-Latn"/>
        </w:rPr>
        <w:t>tuos</w:t>
      </w:r>
      <w:r w:rsidR="005A362F" w:rsidRPr="005A362F">
        <w:rPr>
          <w:i/>
          <w:lang w:val="la-Latn"/>
        </w:rPr>
        <w:t xml:space="preserve"> </w:t>
      </w:r>
      <w:r w:rsidRPr="00794880">
        <w:rPr>
          <w:rStyle w:val="Incipit"/>
          <w:lang w:val="la-Latn"/>
        </w:rPr>
        <w:t>pacem</w:t>
      </w:r>
      <w:r w:rsidR="005A362F" w:rsidRPr="005A362F">
        <w:rPr>
          <w:i/>
          <w:lang w:val="la-Latn"/>
        </w:rPr>
        <w:t xml:space="preserve"> </w:t>
      </w:r>
      <w:r w:rsidRPr="00794880">
        <w:rPr>
          <w:rStyle w:val="Incipit"/>
          <w:lang w:val="la-Latn"/>
        </w:rPr>
        <w:t>alleluia</w:t>
      </w:r>
      <w:r>
        <w:rPr>
          <w:lang w:val="la-Latn"/>
        </w:rPr>
        <w:t xml:space="preserve">. </w:t>
      </w:r>
      <w:r w:rsidRPr="00092F91">
        <w:rPr>
          <w:lang w:val="la-Latn"/>
        </w:rPr>
        <w:t xml:space="preserve">AB </w:t>
      </w:r>
      <w:r w:rsidRPr="00794880">
        <w:rPr>
          <w:rStyle w:val="Incipit"/>
          <w:lang w:val="la-Latn"/>
        </w:rPr>
        <w:t>O</w:t>
      </w:r>
      <w:r w:rsidR="005A362F" w:rsidRPr="005A362F">
        <w:rPr>
          <w:i/>
          <w:lang w:val="la-Latn"/>
        </w:rPr>
        <w:t xml:space="preserve"> </w:t>
      </w:r>
      <w:r w:rsidRPr="00794880">
        <w:rPr>
          <w:rStyle w:val="Incipit"/>
          <w:lang w:val="la-Latn"/>
        </w:rPr>
        <w:t>miranda</w:t>
      </w:r>
      <w:r w:rsidR="005A362F" w:rsidRPr="005A362F">
        <w:rPr>
          <w:i/>
          <w:lang w:val="la-Latn"/>
        </w:rPr>
        <w:t xml:space="preserve"> </w:t>
      </w:r>
      <w:r w:rsidRPr="00794880">
        <w:rPr>
          <w:rStyle w:val="Incipit"/>
          <w:lang w:val="la-Latn"/>
        </w:rPr>
        <w:t>pietas</w:t>
      </w:r>
      <w:r w:rsidRPr="00092F91">
        <w:rPr>
          <w:lang w:val="la-Latn"/>
        </w:rPr>
        <w:t xml:space="preserve">. </w:t>
      </w:r>
      <w:r w:rsidR="00307EE4" w:rsidRPr="00736684">
        <w:rPr>
          <w:lang w:val="la-Latn"/>
        </w:rPr>
        <w:t>%D::</w:t>
      </w:r>
      <w:r w:rsidR="00092F91" w:rsidRPr="00307EE4">
        <w:rPr>
          <w:lang w:val="la-Latn"/>
        </w:rPr>
        <w:t>De</w:t>
      </w:r>
      <w:r w:rsidR="00D734F4" w:rsidRPr="00307EE4">
        <w:rPr>
          <w:lang w:val="la-Latn"/>
        </w:rPr>
        <w:t xml:space="preserve"> </w:t>
      </w:r>
      <w:r w:rsidR="00092F91" w:rsidRPr="00307EE4">
        <w:rPr>
          <w:lang w:val="la-Latn"/>
        </w:rPr>
        <w:t>beata</w:t>
      </w:r>
      <w:r w:rsidR="00D734F4" w:rsidRPr="00307EE4">
        <w:rPr>
          <w:lang w:val="la-Latn"/>
        </w:rPr>
        <w:t xml:space="preserve"> </w:t>
      </w:r>
      <w:r w:rsidR="00092F91" w:rsidRPr="00307EE4">
        <w:rPr>
          <w:lang w:val="la-Latn"/>
        </w:rPr>
        <w:t>virgine</w:t>
      </w:r>
      <w:r w:rsidR="00914634" w:rsidRPr="004518BD">
        <w:rPr>
          <w:lang w:val="la-Latn"/>
        </w:rPr>
        <w:t>%</w:t>
      </w:r>
      <w:r w:rsidR="00D734F4" w:rsidRPr="00307EE4">
        <w:rPr>
          <w:lang w:val="la-Latn"/>
        </w:rPr>
        <w:t xml:space="preserve"> </w:t>
      </w:r>
      <w:r w:rsidR="008A3932" w:rsidRPr="004518BD">
        <w:rPr>
          <w:lang w:val="la-Latn"/>
        </w:rPr>
        <w:t xml:space="preserve">[AC] </w:t>
      </w:r>
      <w:r w:rsidR="008A3932" w:rsidRPr="004518BD">
        <w:rPr>
          <w:rStyle w:val="Incipit"/>
          <w:lang w:val="la-Latn"/>
        </w:rPr>
        <w:t>%D::</w:t>
      </w:r>
      <w:r w:rsidR="00092F91" w:rsidRPr="004518BD">
        <w:rPr>
          <w:rStyle w:val="Incipit"/>
          <w:lang w:val="la-Latn"/>
        </w:rPr>
        <w:t>Tota</w:t>
      </w:r>
      <w:r w:rsidR="00D734F4" w:rsidRPr="004518BD">
        <w:rPr>
          <w:rStyle w:val="Incipit"/>
          <w:lang w:val="la-Latn"/>
        </w:rPr>
        <w:t xml:space="preserve"> </w:t>
      </w:r>
      <w:r w:rsidR="00092F91" w:rsidRPr="004518BD">
        <w:rPr>
          <w:rStyle w:val="Incipit"/>
          <w:lang w:val="la-Latn"/>
        </w:rPr>
        <w:t>pulchra</w:t>
      </w:r>
      <w:r w:rsidR="00307EE4" w:rsidRPr="004518BD">
        <w:rPr>
          <w:rStyle w:val="Incipit"/>
          <w:lang w:val="la-Latn"/>
        </w:rPr>
        <w:t>%</w:t>
      </w:r>
      <w:r w:rsidR="00092F91" w:rsidRPr="00307EE4">
        <w:rPr>
          <w:lang w:val="la-Latn"/>
        </w:rPr>
        <w:t xml:space="preserve"> $</w:t>
      </w:r>
      <w:r w:rsidR="000712F4" w:rsidRPr="00736684">
        <w:rPr>
          <w:lang w:val="la-Latn"/>
        </w:rPr>
        <w:t>E::</w:t>
      </w:r>
      <w:r w:rsidR="008A3932">
        <w:rPr>
          <w:lang w:val="la-Latn"/>
        </w:rPr>
        <w:t>n</w:t>
      </w:r>
      <w:r w:rsidRPr="00307EE4">
        <w:rPr>
          <w:lang w:val="la-Latn"/>
        </w:rPr>
        <w:t>ullum suffragium</w:t>
      </w:r>
      <w:r w:rsidR="00092F91" w:rsidRPr="00B779A9">
        <w:rPr>
          <w:lang w:val="la-Latn"/>
        </w:rPr>
        <w:t>$</w:t>
      </w:r>
      <w:r w:rsidR="00914634" w:rsidRPr="004518BD">
        <w:rPr>
          <w:lang w:val="la-Latn"/>
        </w:rPr>
        <w:t>.</w:t>
      </w:r>
      <w:r w:rsidR="00092F91" w:rsidRPr="00092F91">
        <w:rPr>
          <w:lang w:val="la-Latn"/>
        </w:rPr>
        <w:t xml:space="preserve"> </w:t>
      </w:r>
      <w:r w:rsidRPr="00092F91">
        <w:rPr>
          <w:lang w:val="la-Latn"/>
        </w:rPr>
        <w:t>[BD]</w:t>
      </w:r>
      <w:r w:rsidRPr="00B779A9">
        <w:rPr>
          <w:lang w:val="la-Latn"/>
        </w:rPr>
        <w:t xml:space="preserve"> </w:t>
      </w:r>
      <w:r w:rsidR="005F6F99" w:rsidRPr="00794880">
        <w:rPr>
          <w:rStyle w:val="Incipit"/>
          <w:lang w:val="la-Latn"/>
        </w:rPr>
        <w:t>Benedicamus</w:t>
      </w:r>
      <w:r>
        <w:rPr>
          <w:lang w:val="la-Latn"/>
        </w:rPr>
        <w:t xml:space="preserve"> </w:t>
      </w:r>
      <w:r w:rsidRPr="00B779A9">
        <w:rPr>
          <w:lang w:val="la-Latn"/>
        </w:rPr>
        <w:t>c</w:t>
      </w:r>
      <w:r>
        <w:rPr>
          <w:lang w:val="la-Latn"/>
        </w:rPr>
        <w:t>um quinque alleluia.</w:t>
      </w:r>
    </w:p>
    <w:p w:rsidR="00FC5820" w:rsidRPr="00185B52" w:rsidRDefault="00FC5820" w:rsidP="00415109">
      <w:pPr>
        <w:rPr>
          <w:lang w:val="la-Latn"/>
        </w:rPr>
      </w:pPr>
      <w:r w:rsidRPr="004518BD">
        <w:rPr>
          <w:rStyle w:val="Time1"/>
          <w:lang w:val="it-IT"/>
        </w:rPr>
        <w:t>Diurnum officium</w:t>
      </w:r>
      <w:r>
        <w:rPr>
          <w:lang w:val="la-Latn"/>
        </w:rPr>
        <w:t xml:space="preserve"> de assumptione</w:t>
      </w:r>
      <w:r w:rsidR="00054D68" w:rsidRPr="00736684">
        <w:rPr>
          <w:lang w:val="la-Latn"/>
        </w:rPr>
        <w:t>.</w:t>
      </w:r>
      <w:r>
        <w:rPr>
          <w:lang w:val="la-Latn"/>
        </w:rPr>
        <w:t xml:space="preserve"> </w:t>
      </w:r>
      <w:r w:rsidR="00054D68" w:rsidRPr="00736684">
        <w:rPr>
          <w:lang w:val="it-IT"/>
        </w:rPr>
        <w:t>Q</w:t>
      </w:r>
      <w:r>
        <w:rPr>
          <w:lang w:val="la-Latn"/>
        </w:rPr>
        <w:t>uo finit</w:t>
      </w:r>
      <w:r w:rsidRPr="00B779A9">
        <w:rPr>
          <w:lang w:val="it-IT"/>
        </w:rPr>
        <w:t>o</w:t>
      </w:r>
      <w:r>
        <w:rPr>
          <w:lang w:val="la-Latn"/>
        </w:rPr>
        <w:t xml:space="preserve"> cantetur </w:t>
      </w:r>
      <w:r w:rsidRPr="004518BD">
        <w:rPr>
          <w:rStyle w:val="Time1"/>
          <w:lang w:val="it-IT"/>
        </w:rPr>
        <w:t xml:space="preserve">prior </w:t>
      </w:r>
      <w:r w:rsidR="00926B25" w:rsidRPr="004518BD">
        <w:rPr>
          <w:rStyle w:val="Time1"/>
          <w:lang w:val="it-IT"/>
        </w:rPr>
        <w:t>[officium]</w:t>
      </w:r>
      <w:r w:rsidR="00926B25">
        <w:rPr>
          <w:lang w:val="it-IT"/>
        </w:rPr>
        <w:t xml:space="preserve"> </w:t>
      </w:r>
      <w:r>
        <w:rPr>
          <w:lang w:val="la-Latn"/>
        </w:rPr>
        <w:t>de corpore</w:t>
      </w:r>
      <w:r w:rsidR="00B04A59" w:rsidRPr="00736684">
        <w:rPr>
          <w:lang w:val="it-IT"/>
        </w:rPr>
        <w:t xml:space="preserve"> Christi</w:t>
      </w:r>
      <w:r>
        <w:rPr>
          <w:lang w:val="la-Latn"/>
        </w:rPr>
        <w:t xml:space="preserve"> in </w:t>
      </w:r>
      <w:r w:rsidRPr="00736684">
        <w:rPr>
          <w:rStyle w:val="Ort"/>
          <w:lang w:val="it-IT"/>
        </w:rPr>
        <w:t>choro</w:t>
      </w:r>
      <w:r>
        <w:rPr>
          <w:lang w:val="la-Latn"/>
        </w:rPr>
        <w:t xml:space="preserve">. IN </w:t>
      </w:r>
      <w:r w:rsidRPr="00794880">
        <w:rPr>
          <w:rStyle w:val="Incipit"/>
          <w:lang w:val="it-IT"/>
        </w:rPr>
        <w:t>Cibavit</w:t>
      </w:r>
      <w:r w:rsidR="005A362F" w:rsidRPr="005A362F">
        <w:rPr>
          <w:i/>
          <w:lang w:val="it-IT"/>
        </w:rPr>
        <w:t xml:space="preserve"> </w:t>
      </w:r>
      <w:r w:rsidRPr="00794880">
        <w:rPr>
          <w:rStyle w:val="Incipit"/>
          <w:lang w:val="it-IT"/>
        </w:rPr>
        <w:t>eos</w:t>
      </w:r>
      <w:r>
        <w:rPr>
          <w:lang w:val="la-Latn"/>
        </w:rPr>
        <w:t xml:space="preserve">. </w:t>
      </w:r>
      <w:r w:rsidRPr="00B779A9">
        <w:rPr>
          <w:lang w:val="it-IT"/>
        </w:rPr>
        <w:t>[</w:t>
      </w:r>
      <w:r w:rsidRPr="00851330">
        <w:rPr>
          <w:lang w:val="la-Latn"/>
        </w:rPr>
        <w:t>KY</w:t>
      </w:r>
      <w:r w:rsidRPr="00B779A9">
        <w:rPr>
          <w:lang w:val="it-IT"/>
        </w:rPr>
        <w:t xml:space="preserve">] </w:t>
      </w:r>
      <w:r w:rsidRPr="00794880">
        <w:rPr>
          <w:rStyle w:val="Incipit"/>
          <w:lang w:val="it-IT"/>
        </w:rPr>
        <w:t>Kyrie</w:t>
      </w:r>
      <w:r w:rsidR="005A362F" w:rsidRPr="005A362F">
        <w:rPr>
          <w:i/>
          <w:lang w:val="it-IT"/>
        </w:rPr>
        <w:t xml:space="preserve"> </w:t>
      </w:r>
      <w:r w:rsidRPr="00B779A9">
        <w:rPr>
          <w:lang w:val="it-IT"/>
        </w:rPr>
        <w:t>a</w:t>
      </w:r>
      <w:r w:rsidRPr="00E831B7">
        <w:rPr>
          <w:lang w:val="la-Latn"/>
        </w:rPr>
        <w:t>ngelicum.</w:t>
      </w:r>
      <w:r>
        <w:rPr>
          <w:lang w:val="la-Latn"/>
        </w:rPr>
        <w:t xml:space="preserve"> Nullum graduale. AL</w:t>
      </w:r>
      <w:r w:rsidRPr="00B779A9">
        <w:rPr>
          <w:lang w:val="it-IT"/>
        </w:rPr>
        <w:t>V</w:t>
      </w:r>
      <w:r>
        <w:rPr>
          <w:lang w:val="la-Latn"/>
        </w:rPr>
        <w:t xml:space="preserve"> </w:t>
      </w:r>
      <w:r w:rsidRPr="00794880">
        <w:rPr>
          <w:rStyle w:val="Incipit"/>
          <w:lang w:val="it-IT"/>
        </w:rPr>
        <w:t>Caro</w:t>
      </w:r>
      <w:r w:rsidR="005A362F" w:rsidRPr="005A362F">
        <w:rPr>
          <w:i/>
          <w:lang w:val="it-IT"/>
        </w:rPr>
        <w:t xml:space="preserve"> </w:t>
      </w:r>
      <w:r w:rsidRPr="00794880">
        <w:rPr>
          <w:rStyle w:val="Incipit"/>
          <w:lang w:val="it-IT"/>
        </w:rPr>
        <w:t>mea</w:t>
      </w:r>
      <w:r w:rsidR="005A362F" w:rsidRPr="005A362F">
        <w:rPr>
          <w:i/>
          <w:lang w:val="it-IT"/>
        </w:rPr>
        <w:t xml:space="preserve"> </w:t>
      </w:r>
      <w:r w:rsidRPr="00794880">
        <w:rPr>
          <w:rStyle w:val="Incipit"/>
          <w:lang w:val="it-IT"/>
        </w:rPr>
        <w:t>vere</w:t>
      </w:r>
      <w:r>
        <w:rPr>
          <w:lang w:val="la-Latn"/>
        </w:rPr>
        <w:t xml:space="preserve">. SE </w:t>
      </w:r>
      <w:r w:rsidRPr="00794880">
        <w:rPr>
          <w:rStyle w:val="Incipit"/>
          <w:lang w:val="la-Latn"/>
        </w:rPr>
        <w:t>Lauda</w:t>
      </w:r>
      <w:r w:rsidR="005A362F" w:rsidRPr="005A362F">
        <w:rPr>
          <w:i/>
          <w:lang w:val="la-Latn"/>
        </w:rPr>
        <w:t xml:space="preserve"> </w:t>
      </w:r>
      <w:r w:rsidRPr="00794880">
        <w:rPr>
          <w:rStyle w:val="Incipit"/>
          <w:lang w:val="la-Latn"/>
        </w:rPr>
        <w:t>Sion</w:t>
      </w:r>
      <w:r w:rsidR="00794880" w:rsidRPr="00794880">
        <w:rPr>
          <w:lang w:val="la-Latn"/>
        </w:rPr>
        <w:t xml:space="preserve">. </w:t>
      </w:r>
      <w:r w:rsidR="008A3932" w:rsidRPr="004518BD">
        <w:rPr>
          <w:lang w:val="la-Latn"/>
        </w:rPr>
        <w:t xml:space="preserve">[SV] </w:t>
      </w:r>
      <w:r w:rsidR="00092F91" w:rsidRPr="004518BD">
        <w:rPr>
          <w:rStyle w:val="Incipit"/>
          <w:lang w:val="la-Latn"/>
        </w:rPr>
        <w:t>$E::</w:t>
      </w:r>
      <w:r w:rsidRPr="004518BD">
        <w:rPr>
          <w:rStyle w:val="Incipit"/>
          <w:lang w:val="la-Latn"/>
        </w:rPr>
        <w:t>A</w:t>
      </w:r>
      <w:r w:rsidR="005A362F" w:rsidRPr="004518BD">
        <w:rPr>
          <w:rStyle w:val="Incipit"/>
          <w:lang w:val="la-Latn"/>
        </w:rPr>
        <w:t xml:space="preserve"> </w:t>
      </w:r>
      <w:r w:rsidRPr="004518BD">
        <w:rPr>
          <w:rStyle w:val="Incipit"/>
          <w:lang w:val="la-Latn"/>
        </w:rPr>
        <w:t>sumente</w:t>
      </w:r>
      <w:r w:rsidR="00914634" w:rsidRPr="004518BD">
        <w:rPr>
          <w:rStyle w:val="Incipit"/>
          <w:lang w:val="la-Latn"/>
        </w:rPr>
        <w:t>$</w:t>
      </w:r>
      <w:r w:rsidR="005A362F" w:rsidRPr="005A362F">
        <w:rPr>
          <w:i/>
          <w:lang w:val="la-Latn"/>
        </w:rPr>
        <w:t xml:space="preserve"> </w:t>
      </w:r>
      <w:r w:rsidR="00914634" w:rsidRPr="004518BD">
        <w:rPr>
          <w:lang w:val="la-Latn"/>
        </w:rPr>
        <w:t>$E::</w:t>
      </w:r>
      <w:r>
        <w:rPr>
          <w:lang w:val="la-Latn"/>
        </w:rPr>
        <w:t>304</w:t>
      </w:r>
      <w:r w:rsidR="00092F91" w:rsidRPr="00B779A9">
        <w:rPr>
          <w:lang w:val="la-Latn"/>
        </w:rPr>
        <w:t>$</w:t>
      </w:r>
      <w:r w:rsidR="00914634" w:rsidRPr="004518BD">
        <w:rPr>
          <w:lang w:val="la-Latn"/>
        </w:rPr>
        <w:t>.</w:t>
      </w:r>
      <w:r>
        <w:rPr>
          <w:lang w:val="la-Latn"/>
        </w:rPr>
        <w:t xml:space="preserve"> OF </w:t>
      </w:r>
      <w:r w:rsidRPr="00794880">
        <w:rPr>
          <w:rStyle w:val="Incipit"/>
          <w:lang w:val="la-Latn"/>
        </w:rPr>
        <w:t>Portas</w:t>
      </w:r>
      <w:r w:rsidR="005A362F" w:rsidRPr="005A362F">
        <w:rPr>
          <w:i/>
          <w:lang w:val="la-Latn"/>
        </w:rPr>
        <w:t xml:space="preserve"> </w:t>
      </w:r>
      <w:r w:rsidRPr="00794880">
        <w:rPr>
          <w:rStyle w:val="Incipit"/>
          <w:lang w:val="la-Latn"/>
        </w:rPr>
        <w:t>caeli</w:t>
      </w:r>
      <w:r>
        <w:rPr>
          <w:lang w:val="la-Latn"/>
        </w:rPr>
        <w:t xml:space="preserve">. </w:t>
      </w:r>
      <w:r w:rsidRPr="00B779A9">
        <w:rPr>
          <w:lang w:val="la-Latn"/>
        </w:rPr>
        <w:t>[</w:t>
      </w:r>
      <w:r w:rsidRPr="00727088">
        <w:rPr>
          <w:lang w:val="la-Latn"/>
        </w:rPr>
        <w:t>SA</w:t>
      </w:r>
      <w:r w:rsidRPr="00B779A9">
        <w:rPr>
          <w:lang w:val="la-Latn"/>
        </w:rPr>
        <w:t xml:space="preserve">] </w:t>
      </w:r>
      <w:r w:rsidRPr="00794880">
        <w:rPr>
          <w:rStyle w:val="Incipit"/>
          <w:lang w:val="la-Latn"/>
        </w:rPr>
        <w:t>Sanctus</w:t>
      </w:r>
      <w:r w:rsidRPr="00727088">
        <w:rPr>
          <w:lang w:val="la-Latn"/>
        </w:rPr>
        <w:t xml:space="preserve"> </w:t>
      </w:r>
      <w:r>
        <w:rPr>
          <w:lang w:val="la-Latn"/>
        </w:rPr>
        <w:t>festival</w:t>
      </w:r>
      <w:r w:rsidRPr="00B779A9">
        <w:rPr>
          <w:lang w:val="la-Latn"/>
        </w:rPr>
        <w:t>iter</w:t>
      </w:r>
      <w:r w:rsidRPr="00E831B7">
        <w:rPr>
          <w:lang w:val="la-Latn"/>
        </w:rPr>
        <w:t>.</w:t>
      </w:r>
      <w:r>
        <w:rPr>
          <w:lang w:val="la-Latn"/>
        </w:rPr>
        <w:t xml:space="preserve"> Ad </w:t>
      </w:r>
      <w:r w:rsidRPr="00B779A9">
        <w:rPr>
          <w:lang w:val="la-Latn"/>
        </w:rPr>
        <w:t xml:space="preserve">quod </w:t>
      </w:r>
      <w:r>
        <w:rPr>
          <w:lang w:val="la-Latn"/>
        </w:rPr>
        <w:t>incipietur [A</w:t>
      </w:r>
      <w:r w:rsidRPr="00B779A9">
        <w:rPr>
          <w:lang w:val="la-Latn"/>
        </w:rPr>
        <w:t>S</w:t>
      </w:r>
      <w:r>
        <w:rPr>
          <w:lang w:val="la-Latn"/>
        </w:rPr>
        <w:t xml:space="preserve">] </w:t>
      </w:r>
      <w:r w:rsidRPr="00794880">
        <w:rPr>
          <w:rStyle w:val="Incipit"/>
          <w:lang w:val="la-Latn"/>
        </w:rPr>
        <w:t>Salve</w:t>
      </w:r>
      <w:r w:rsidR="005A362F" w:rsidRPr="005A362F">
        <w:rPr>
          <w:i/>
          <w:lang w:val="la-Latn"/>
        </w:rPr>
        <w:t xml:space="preserve"> </w:t>
      </w:r>
      <w:r w:rsidRPr="00794880">
        <w:rPr>
          <w:rStyle w:val="Incipit"/>
          <w:lang w:val="la-Latn"/>
        </w:rPr>
        <w:t>regina</w:t>
      </w:r>
      <w:r>
        <w:rPr>
          <w:lang w:val="la-Latn"/>
        </w:rPr>
        <w:t>.</w:t>
      </w:r>
    </w:p>
    <w:p w:rsidR="00FC5820" w:rsidRPr="00B779A9" w:rsidRDefault="00FC5820" w:rsidP="00415109">
      <w:pPr>
        <w:rPr>
          <w:lang w:val="it-IT"/>
        </w:rPr>
      </w:pPr>
      <w:r w:rsidRPr="00736684">
        <w:rPr>
          <w:rStyle w:val="Time1"/>
          <w:lang w:val="la-Latn"/>
        </w:rPr>
        <w:t>Ad primam</w:t>
      </w:r>
      <w:r w:rsidRPr="00B779A9">
        <w:rPr>
          <w:lang w:val="la-Latn"/>
        </w:rPr>
        <w:t xml:space="preserve"> </w:t>
      </w:r>
      <w:r>
        <w:rPr>
          <w:lang w:val="la-Latn"/>
        </w:rPr>
        <w:t xml:space="preserve">HY </w:t>
      </w:r>
      <w:r w:rsidRPr="00794880">
        <w:rPr>
          <w:rStyle w:val="Incipit"/>
          <w:lang w:val="la-Latn"/>
        </w:rPr>
        <w:t>O</w:t>
      </w:r>
      <w:r w:rsidR="005A362F" w:rsidRPr="005A362F">
        <w:rPr>
          <w:i/>
          <w:lang w:val="la-Latn"/>
        </w:rPr>
        <w:t xml:space="preserve"> </w:t>
      </w:r>
      <w:r w:rsidRPr="00794880">
        <w:rPr>
          <w:rStyle w:val="Incipit"/>
          <w:lang w:val="la-Latn"/>
        </w:rPr>
        <w:t>salutaris</w:t>
      </w:r>
      <w:r w:rsidR="005A362F" w:rsidRPr="005A362F">
        <w:rPr>
          <w:i/>
          <w:lang w:val="la-Latn"/>
        </w:rPr>
        <w:t xml:space="preserve"> </w:t>
      </w:r>
      <w:r w:rsidRPr="00794880">
        <w:rPr>
          <w:rStyle w:val="Incipit"/>
          <w:lang w:val="la-Latn"/>
        </w:rPr>
        <w:t>hostia</w:t>
      </w:r>
      <w:r>
        <w:rPr>
          <w:lang w:val="la-Latn"/>
        </w:rPr>
        <w:t xml:space="preserve"> qui ad omnes horas per octavam dicetur. AN </w:t>
      </w:r>
      <w:r w:rsidRPr="00794880">
        <w:rPr>
          <w:rStyle w:val="Incipit"/>
          <w:lang w:val="it-IT"/>
        </w:rPr>
        <w:t>Beati</w:t>
      </w:r>
      <w:r w:rsidR="005A362F" w:rsidRPr="005A362F">
        <w:rPr>
          <w:i/>
          <w:lang w:val="it-IT"/>
        </w:rPr>
        <w:t xml:space="preserve"> </w:t>
      </w:r>
      <w:r w:rsidRPr="00794880">
        <w:rPr>
          <w:rStyle w:val="Incipit"/>
          <w:lang w:val="it-IT"/>
        </w:rPr>
        <w:t>qui</w:t>
      </w:r>
      <w:r w:rsidR="005A362F" w:rsidRPr="005A362F">
        <w:rPr>
          <w:i/>
          <w:lang w:val="it-IT"/>
        </w:rPr>
        <w:t xml:space="preserve"> </w:t>
      </w:r>
      <w:r w:rsidRPr="00794880">
        <w:rPr>
          <w:rStyle w:val="Incipit"/>
          <w:lang w:val="it-IT"/>
        </w:rPr>
        <w:t>esuriunt</w:t>
      </w:r>
      <w:r>
        <w:rPr>
          <w:lang w:val="la-Latn"/>
        </w:rPr>
        <w:t>.</w:t>
      </w:r>
    </w:p>
    <w:p w:rsidR="008A3932" w:rsidRPr="004518BD" w:rsidRDefault="00FC5820" w:rsidP="00415109">
      <w:pPr>
        <w:rPr>
          <w:lang w:val="la-Latn"/>
        </w:rPr>
      </w:pPr>
      <w:r w:rsidRPr="00736684">
        <w:rPr>
          <w:rStyle w:val="Time1"/>
          <w:lang w:val="it-IT"/>
        </w:rPr>
        <w:lastRenderedPageBreak/>
        <w:t>Ad tertiam</w:t>
      </w:r>
      <w:r w:rsidRPr="00B779A9">
        <w:rPr>
          <w:lang w:val="it-IT"/>
        </w:rPr>
        <w:t xml:space="preserve"> </w:t>
      </w:r>
      <w:r>
        <w:rPr>
          <w:lang w:val="la-Latn"/>
        </w:rPr>
        <w:t xml:space="preserve">AN </w:t>
      </w:r>
      <w:r w:rsidRPr="00736684">
        <w:rPr>
          <w:rStyle w:val="Incipit"/>
          <w:lang w:val="it-IT"/>
        </w:rPr>
        <w:t>Beati qui vocati sunt</w:t>
      </w:r>
      <w:r>
        <w:rPr>
          <w:lang w:val="la-Latn"/>
        </w:rPr>
        <w:t xml:space="preserve">. RB </w:t>
      </w:r>
      <w:r w:rsidRPr="00736684">
        <w:rPr>
          <w:rStyle w:val="Incipit"/>
          <w:lang w:val="pt-PT"/>
        </w:rPr>
        <w:t>Panem caeli dedit eis dominus alleluia</w:t>
      </w:r>
      <w:r w:rsidRPr="00E831B7">
        <w:rPr>
          <w:lang w:val="la-Latn"/>
        </w:rPr>
        <w:t>.</w:t>
      </w:r>
      <w:r>
        <w:rPr>
          <w:lang w:val="la-Latn"/>
        </w:rPr>
        <w:t xml:space="preserve"> </w:t>
      </w:r>
      <w:r w:rsidRPr="00B779A9">
        <w:rPr>
          <w:lang w:val="la-Latn"/>
        </w:rPr>
        <w:t xml:space="preserve">[RV] </w:t>
      </w:r>
      <w:r w:rsidRPr="00736684">
        <w:rPr>
          <w:rStyle w:val="Incipit"/>
          <w:lang w:val="la-Latn"/>
        </w:rPr>
        <w:t>Panem angelorum manducavit homo alleluia alleluia</w:t>
      </w:r>
      <w:r>
        <w:rPr>
          <w:lang w:val="la-Latn"/>
        </w:rPr>
        <w:t xml:space="preserve">. VS </w:t>
      </w:r>
      <w:r w:rsidRPr="00736684">
        <w:rPr>
          <w:rStyle w:val="Incipit"/>
          <w:lang w:val="la-Latn"/>
        </w:rPr>
        <w:t>Cibavit eos</w:t>
      </w:r>
      <w:r>
        <w:rPr>
          <w:lang w:val="la-Latn"/>
        </w:rPr>
        <w:t>.</w:t>
      </w:r>
      <w:r w:rsidR="00914634" w:rsidRPr="004518BD">
        <w:rPr>
          <w:lang w:val="la-Latn"/>
        </w:rPr>
        <w:t xml:space="preserve"> </w:t>
      </w:r>
    </w:p>
    <w:p w:rsidR="00FC5820" w:rsidRPr="004518BD" w:rsidRDefault="00FC5820" w:rsidP="00415109">
      <w:pPr>
        <w:rPr>
          <w:lang w:val="la-Latn"/>
        </w:rPr>
      </w:pPr>
      <w:r>
        <w:rPr>
          <w:lang w:val="la-Latn"/>
        </w:rPr>
        <w:t xml:space="preserve">Post tertiam cantetur </w:t>
      </w:r>
      <w:r w:rsidRPr="00736684">
        <w:rPr>
          <w:rStyle w:val="Time1"/>
          <w:lang w:val="en-US"/>
        </w:rPr>
        <w:t>summum officium</w:t>
      </w:r>
      <w:r>
        <w:rPr>
          <w:lang w:val="la-Latn"/>
        </w:rPr>
        <w:t xml:space="preserve">. IN </w:t>
      </w:r>
      <w:r w:rsidRPr="00794880">
        <w:rPr>
          <w:rStyle w:val="Incipit"/>
          <w:lang w:val="la-Latn"/>
        </w:rPr>
        <w:t>Cibavit</w:t>
      </w:r>
      <w:r>
        <w:rPr>
          <w:lang w:val="la-Latn"/>
        </w:rPr>
        <w:t xml:space="preserve">. </w:t>
      </w:r>
      <w:r w:rsidRPr="00B779A9">
        <w:rPr>
          <w:lang w:val="la-Latn"/>
        </w:rPr>
        <w:t>[</w:t>
      </w:r>
      <w:r w:rsidRPr="00851330">
        <w:rPr>
          <w:lang w:val="la-Latn"/>
        </w:rPr>
        <w:t>KY</w:t>
      </w:r>
      <w:r w:rsidRPr="00B779A9">
        <w:rPr>
          <w:lang w:val="la-Latn"/>
        </w:rPr>
        <w:t xml:space="preserve">] </w:t>
      </w:r>
      <w:r w:rsidRPr="00794880">
        <w:rPr>
          <w:rStyle w:val="Incipit"/>
          <w:lang w:val="la-Latn"/>
        </w:rPr>
        <w:t>Kyrie</w:t>
      </w:r>
      <w:r w:rsidRPr="00B779A9">
        <w:rPr>
          <w:lang w:val="la-Latn"/>
        </w:rPr>
        <w:t>. [TP]</w:t>
      </w:r>
      <w:r>
        <w:rPr>
          <w:lang w:val="la-Latn"/>
        </w:rPr>
        <w:t xml:space="preserve"> </w:t>
      </w:r>
      <w:r w:rsidRPr="00794880">
        <w:rPr>
          <w:rStyle w:val="Incipit"/>
          <w:lang w:val="la-Latn"/>
        </w:rPr>
        <w:t>Magne</w:t>
      </w:r>
      <w:r w:rsidR="005A362F" w:rsidRPr="005A362F">
        <w:rPr>
          <w:i/>
          <w:lang w:val="la-Latn"/>
        </w:rPr>
        <w:t xml:space="preserve"> </w:t>
      </w:r>
      <w:r w:rsidRPr="00794880">
        <w:rPr>
          <w:rStyle w:val="Incipit"/>
          <w:lang w:val="la-Latn"/>
        </w:rPr>
        <w:t>deus</w:t>
      </w:r>
      <w:r>
        <w:rPr>
          <w:lang w:val="la-Latn"/>
        </w:rPr>
        <w:t xml:space="preserve">. GR </w:t>
      </w:r>
      <w:r w:rsidRPr="00794880">
        <w:rPr>
          <w:rStyle w:val="Incipit"/>
          <w:lang w:val="pt-PT"/>
        </w:rPr>
        <w:t>Oculi</w:t>
      </w:r>
      <w:r w:rsidR="005A362F" w:rsidRPr="005A362F">
        <w:rPr>
          <w:i/>
          <w:lang w:val="pt-PT"/>
        </w:rPr>
        <w:t xml:space="preserve"> </w:t>
      </w:r>
      <w:r w:rsidRPr="00794880">
        <w:rPr>
          <w:rStyle w:val="Incipit"/>
          <w:lang w:val="pt-PT"/>
        </w:rPr>
        <w:t>omnium</w:t>
      </w:r>
      <w:r>
        <w:rPr>
          <w:lang w:val="la-Latn"/>
        </w:rPr>
        <w:t>. AL</w:t>
      </w:r>
      <w:r w:rsidRPr="00B779A9">
        <w:rPr>
          <w:lang w:val="pt-PT"/>
        </w:rPr>
        <w:t>V</w:t>
      </w:r>
      <w:r>
        <w:rPr>
          <w:lang w:val="la-Latn"/>
        </w:rPr>
        <w:t xml:space="preserve"> </w:t>
      </w:r>
      <w:r w:rsidRPr="00794880">
        <w:rPr>
          <w:rStyle w:val="Incipit"/>
          <w:lang w:val="pt-PT"/>
        </w:rPr>
        <w:t>Caro</w:t>
      </w:r>
      <w:r w:rsidR="005A362F" w:rsidRPr="005A362F">
        <w:rPr>
          <w:i/>
          <w:lang w:val="pt-PT"/>
        </w:rPr>
        <w:t xml:space="preserve"> </w:t>
      </w:r>
      <w:r w:rsidRPr="00794880">
        <w:rPr>
          <w:rStyle w:val="Incipit"/>
          <w:lang w:val="pt-PT"/>
        </w:rPr>
        <w:t>mea</w:t>
      </w:r>
      <w:r>
        <w:rPr>
          <w:lang w:val="la-Latn"/>
        </w:rPr>
        <w:t xml:space="preserve">. SE </w:t>
      </w:r>
      <w:r w:rsidRPr="00794880">
        <w:rPr>
          <w:rStyle w:val="Incipit"/>
          <w:lang w:val="pt-PT"/>
        </w:rPr>
        <w:t>Lauda</w:t>
      </w:r>
      <w:r w:rsidR="005A362F" w:rsidRPr="005A362F">
        <w:rPr>
          <w:i/>
          <w:lang w:val="pt-PT"/>
        </w:rPr>
        <w:t xml:space="preserve"> </w:t>
      </w:r>
      <w:r w:rsidRPr="00794880">
        <w:rPr>
          <w:rStyle w:val="Incipit"/>
          <w:lang w:val="pt-PT"/>
        </w:rPr>
        <w:t>Sion</w:t>
      </w:r>
      <w:r>
        <w:rPr>
          <w:lang w:val="la-Latn"/>
        </w:rPr>
        <w:t xml:space="preserve">. OF </w:t>
      </w:r>
      <w:r w:rsidRPr="00794880">
        <w:rPr>
          <w:rStyle w:val="Incipit"/>
          <w:lang w:val="pt-PT"/>
        </w:rPr>
        <w:t>Portas</w:t>
      </w:r>
      <w:r w:rsidR="005A362F" w:rsidRPr="005A362F">
        <w:rPr>
          <w:i/>
          <w:lang w:val="pt-PT"/>
        </w:rPr>
        <w:t xml:space="preserve"> </w:t>
      </w:r>
      <w:r w:rsidRPr="00794880">
        <w:rPr>
          <w:rStyle w:val="Incipit"/>
          <w:lang w:val="pt-PT"/>
        </w:rPr>
        <w:t>caeli</w:t>
      </w:r>
      <w:r>
        <w:rPr>
          <w:lang w:val="la-Latn"/>
        </w:rPr>
        <w:t xml:space="preserve">. </w:t>
      </w:r>
      <w:r w:rsidRPr="00B779A9">
        <w:rPr>
          <w:lang w:val="la-Latn"/>
        </w:rPr>
        <w:t>[</w:t>
      </w:r>
      <w:r w:rsidRPr="00727088">
        <w:rPr>
          <w:lang w:val="la-Latn"/>
        </w:rPr>
        <w:t>SA</w:t>
      </w:r>
      <w:r w:rsidRPr="00B779A9">
        <w:rPr>
          <w:lang w:val="la-Latn"/>
        </w:rPr>
        <w:t xml:space="preserve">] </w:t>
      </w:r>
      <w:r w:rsidRPr="00794880">
        <w:rPr>
          <w:rStyle w:val="Incipit"/>
          <w:lang w:val="la-Latn"/>
        </w:rPr>
        <w:t>Sanctus</w:t>
      </w:r>
      <w:r w:rsidR="00A07BED">
        <w:rPr>
          <w:lang w:val="la-Latn"/>
        </w:rPr>
        <w:t xml:space="preserve"> festival</w:t>
      </w:r>
      <w:r w:rsidR="00A07BED" w:rsidRPr="00B779A9">
        <w:rPr>
          <w:lang w:val="la-Latn"/>
        </w:rPr>
        <w:t>iter</w:t>
      </w:r>
      <w:r w:rsidRPr="00E831B7">
        <w:rPr>
          <w:lang w:val="la-Latn"/>
        </w:rPr>
        <w:t>.</w:t>
      </w:r>
      <w:r>
        <w:rPr>
          <w:lang w:val="la-Latn"/>
        </w:rPr>
        <w:t xml:space="preserve"> CO </w:t>
      </w:r>
      <w:r w:rsidRPr="00794880">
        <w:rPr>
          <w:rStyle w:val="Incipit"/>
          <w:lang w:val="la-Latn"/>
        </w:rPr>
        <w:t>Qui</w:t>
      </w:r>
      <w:r w:rsidR="005A362F" w:rsidRPr="005A362F">
        <w:rPr>
          <w:i/>
          <w:lang w:val="la-Latn"/>
        </w:rPr>
        <w:t xml:space="preserve"> </w:t>
      </w:r>
      <w:r w:rsidRPr="00794880">
        <w:rPr>
          <w:rStyle w:val="Incipit"/>
          <w:lang w:val="la-Latn"/>
        </w:rPr>
        <w:t>manducat</w:t>
      </w:r>
      <w:r>
        <w:rPr>
          <w:lang w:val="la-Latn"/>
        </w:rPr>
        <w:t>.</w:t>
      </w:r>
    </w:p>
    <w:p w:rsidR="00926B25" w:rsidRPr="004518BD" w:rsidRDefault="00914634" w:rsidP="00415109">
      <w:pPr>
        <w:rPr>
          <w:lang w:val="la-Latn"/>
        </w:rPr>
      </w:pPr>
      <w:r w:rsidRPr="004518BD">
        <w:rPr>
          <w:rStyle w:val="Time1"/>
          <w:lang w:val="la-Latn"/>
        </w:rPr>
        <w:t xml:space="preserve">[Ad </w:t>
      </w:r>
      <w:r w:rsidR="00926B25" w:rsidRPr="004518BD">
        <w:rPr>
          <w:rStyle w:val="Time1"/>
          <w:lang w:val="la-Latn"/>
        </w:rPr>
        <w:t>processionem</w:t>
      </w:r>
      <w:r w:rsidRPr="004518BD">
        <w:rPr>
          <w:rStyle w:val="Time1"/>
          <w:lang w:val="la-Latn"/>
        </w:rPr>
        <w:t>]</w:t>
      </w:r>
      <w:r w:rsidRPr="004518BD">
        <w:rPr>
          <w:lang w:val="la-Latn"/>
        </w:rPr>
        <w:t xml:space="preserve"> </w:t>
      </w:r>
      <w:r w:rsidR="00FC5820">
        <w:rPr>
          <w:lang w:val="la-Latn"/>
        </w:rPr>
        <w:t xml:space="preserve">Deinceps </w:t>
      </w:r>
      <w:r w:rsidR="00FC5820" w:rsidRPr="004518BD">
        <w:rPr>
          <w:lang w:val="la-Latn"/>
        </w:rPr>
        <w:t>sequitur processio</w:t>
      </w:r>
      <w:r w:rsidR="00FC5820">
        <w:rPr>
          <w:lang w:val="la-Latn"/>
        </w:rPr>
        <w:t>. Primum RP</w:t>
      </w:r>
      <w:r w:rsidR="00FC5820" w:rsidRPr="00B779A9">
        <w:rPr>
          <w:lang w:val="la-Latn"/>
        </w:rPr>
        <w:t>P</w:t>
      </w:r>
      <w:r w:rsidR="00FC5820">
        <w:rPr>
          <w:lang w:val="la-Latn"/>
        </w:rPr>
        <w:t xml:space="preserve"> </w:t>
      </w:r>
      <w:r w:rsidR="00FC5820" w:rsidRPr="00794880">
        <w:rPr>
          <w:rStyle w:val="Incipit"/>
          <w:lang w:val="la-Latn"/>
        </w:rPr>
        <w:t>Homo</w:t>
      </w:r>
      <w:r w:rsidR="005A362F" w:rsidRPr="005A362F">
        <w:rPr>
          <w:i/>
          <w:lang w:val="la-Latn"/>
        </w:rPr>
        <w:t xml:space="preserve"> </w:t>
      </w:r>
      <w:r w:rsidR="00FC5820" w:rsidRPr="00794880">
        <w:rPr>
          <w:rStyle w:val="Incipit"/>
          <w:lang w:val="la-Latn"/>
        </w:rPr>
        <w:t>quidam</w:t>
      </w:r>
      <w:r w:rsidR="00FC5820">
        <w:rPr>
          <w:lang w:val="la-Latn"/>
        </w:rPr>
        <w:t xml:space="preserve"> a </w:t>
      </w:r>
      <w:r w:rsidR="00FC5820" w:rsidRPr="00736684">
        <w:rPr>
          <w:rStyle w:val="Funktion"/>
          <w:lang w:val="la-Latn"/>
        </w:rPr>
        <w:t>sacerdote</w:t>
      </w:r>
      <w:r w:rsidR="00836C39" w:rsidRPr="005B472A">
        <w:rPr>
          <w:lang w:val="la-Latn"/>
        </w:rPr>
        <w:t xml:space="preserve">, </w:t>
      </w:r>
      <w:r w:rsidR="00FC5820">
        <w:rPr>
          <w:lang w:val="la-Latn"/>
        </w:rPr>
        <w:t>sta</w:t>
      </w:r>
      <w:r w:rsidR="00FC5820" w:rsidRPr="00B779A9">
        <w:rPr>
          <w:lang w:val="la-Latn"/>
        </w:rPr>
        <w:t>n</w:t>
      </w:r>
      <w:r w:rsidR="00FC5820">
        <w:rPr>
          <w:lang w:val="la-Latn"/>
        </w:rPr>
        <w:t xml:space="preserve">s ante </w:t>
      </w:r>
      <w:r w:rsidR="00FC5820" w:rsidRPr="00736684">
        <w:rPr>
          <w:rStyle w:val="Ort"/>
          <w:lang w:val="la-Latn"/>
        </w:rPr>
        <w:t>altare</w:t>
      </w:r>
      <w:r w:rsidR="00FC5820">
        <w:rPr>
          <w:lang w:val="la-Latn"/>
        </w:rPr>
        <w:t xml:space="preserve"> cum venerabili sacramento</w:t>
      </w:r>
      <w:r w:rsidR="00836C39" w:rsidRPr="005B472A">
        <w:rPr>
          <w:lang w:val="la-Latn"/>
        </w:rPr>
        <w:t>,</w:t>
      </w:r>
      <w:r w:rsidR="00FC5820">
        <w:rPr>
          <w:lang w:val="la-Latn"/>
        </w:rPr>
        <w:t xml:space="preserve"> incipietur. Deinde alternatim imponuntur cetera </w:t>
      </w:r>
      <w:r w:rsidR="00054D68" w:rsidRPr="00736684">
        <w:rPr>
          <w:lang w:val="la-Latn"/>
        </w:rPr>
        <w:t>responsoria [</w:t>
      </w:r>
      <w:r w:rsidR="00FC5820">
        <w:rPr>
          <w:lang w:val="la-Latn"/>
        </w:rPr>
        <w:t>R</w:t>
      </w:r>
      <w:r w:rsidR="00FC5820" w:rsidRPr="00B779A9">
        <w:rPr>
          <w:lang w:val="la-Latn"/>
        </w:rPr>
        <w:t>P</w:t>
      </w:r>
      <w:r w:rsidR="00FC5820">
        <w:rPr>
          <w:lang w:val="la-Latn"/>
        </w:rPr>
        <w:t>P</w:t>
      </w:r>
      <w:r w:rsidR="00054D68" w:rsidRPr="00736684">
        <w:rPr>
          <w:lang w:val="la-Latn"/>
        </w:rPr>
        <w:t>]</w:t>
      </w:r>
      <w:r w:rsidR="00FC5820">
        <w:rPr>
          <w:lang w:val="la-Latn"/>
        </w:rPr>
        <w:t xml:space="preserve"> </w:t>
      </w:r>
      <w:r w:rsidR="00FC5820" w:rsidRPr="00794880">
        <w:rPr>
          <w:rStyle w:val="Incipit"/>
          <w:lang w:val="la-Latn"/>
        </w:rPr>
        <w:t>O</w:t>
      </w:r>
      <w:r w:rsidR="005A362F" w:rsidRPr="005A362F">
        <w:rPr>
          <w:i/>
          <w:lang w:val="la-Latn"/>
        </w:rPr>
        <w:t xml:space="preserve"> </w:t>
      </w:r>
      <w:r w:rsidR="00FC5820" w:rsidRPr="00794880">
        <w:rPr>
          <w:rStyle w:val="Incipit"/>
          <w:lang w:val="la-Latn"/>
        </w:rPr>
        <w:t>cena</w:t>
      </w:r>
      <w:r w:rsidR="005A362F" w:rsidRPr="005A362F">
        <w:rPr>
          <w:i/>
          <w:lang w:val="la-Latn"/>
        </w:rPr>
        <w:t xml:space="preserve"> </w:t>
      </w:r>
      <w:r w:rsidR="00FC5820" w:rsidRPr="00794880">
        <w:rPr>
          <w:rStyle w:val="Incipit"/>
          <w:lang w:val="la-Latn"/>
        </w:rPr>
        <w:t>magnifica</w:t>
      </w:r>
      <w:r w:rsidR="00FC5820">
        <w:rPr>
          <w:lang w:val="la-Latn"/>
        </w:rPr>
        <w:t xml:space="preserve"> cum reliquis.</w:t>
      </w:r>
      <w:r w:rsidR="00FC5820" w:rsidRPr="00B779A9">
        <w:rPr>
          <w:lang w:val="la-Latn"/>
        </w:rPr>
        <w:t xml:space="preserve"> </w:t>
      </w:r>
      <w:r w:rsidR="00FC5820">
        <w:rPr>
          <w:lang w:val="la-Latn"/>
        </w:rPr>
        <w:t>(7v)</w:t>
      </w:r>
      <w:r w:rsidR="00054D68" w:rsidRPr="00736684">
        <w:rPr>
          <w:lang w:val="la-Latn"/>
        </w:rPr>
        <w:t xml:space="preserve"> </w:t>
      </w:r>
      <w:r w:rsidR="00FC5820">
        <w:rPr>
          <w:lang w:val="la-Latn"/>
        </w:rPr>
        <w:t xml:space="preserve">Post reditum cantetur </w:t>
      </w:r>
    </w:p>
    <w:p w:rsidR="00FC5820" w:rsidRPr="00D46C6C" w:rsidRDefault="00307EE4" w:rsidP="00415109">
      <w:pPr>
        <w:rPr>
          <w:lang w:val="la-Latn"/>
        </w:rPr>
      </w:pPr>
      <w:r w:rsidRPr="00736684">
        <w:rPr>
          <w:rStyle w:val="Time1"/>
          <w:lang w:val="la-Latn"/>
        </w:rPr>
        <w:t>sexta</w:t>
      </w:r>
      <w:r w:rsidR="00FC5820" w:rsidRPr="00B779A9">
        <w:rPr>
          <w:lang w:val="la-Latn"/>
        </w:rPr>
        <w:t xml:space="preserve"> </w:t>
      </w:r>
      <w:r w:rsidR="00FC5820">
        <w:rPr>
          <w:lang w:val="la-Latn"/>
        </w:rPr>
        <w:t xml:space="preserve">AN </w:t>
      </w:r>
      <w:r w:rsidR="00FC5820" w:rsidRPr="00736684">
        <w:rPr>
          <w:rStyle w:val="Incipit"/>
          <w:lang w:val="la-Latn"/>
        </w:rPr>
        <w:t>Confortat panis</w:t>
      </w:r>
      <w:r w:rsidR="00FC5820">
        <w:rPr>
          <w:lang w:val="la-Latn"/>
        </w:rPr>
        <w:t xml:space="preserve">. RB </w:t>
      </w:r>
      <w:r w:rsidR="00FC5820" w:rsidRPr="00736684">
        <w:rPr>
          <w:rStyle w:val="Incipit"/>
          <w:lang w:val="la-Latn"/>
        </w:rPr>
        <w:t>Cibavit eos dominus ex adipe frumenti alleluia</w:t>
      </w:r>
      <w:r w:rsidR="00FC5820">
        <w:rPr>
          <w:lang w:val="la-Latn"/>
        </w:rPr>
        <w:t>. [</w:t>
      </w:r>
      <w:r w:rsidR="00FC5820" w:rsidRPr="009209F3">
        <w:rPr>
          <w:lang w:val="la-Latn"/>
        </w:rPr>
        <w:t>RV</w:t>
      </w:r>
      <w:r w:rsidR="00FC5820">
        <w:rPr>
          <w:lang w:val="la-Latn"/>
        </w:rPr>
        <w:t>]</w:t>
      </w:r>
      <w:r w:rsidR="00FC5820" w:rsidRPr="009209F3">
        <w:rPr>
          <w:lang w:val="la-Latn"/>
        </w:rPr>
        <w:t xml:space="preserve"> </w:t>
      </w:r>
      <w:r w:rsidR="00FC5820" w:rsidRPr="00736684">
        <w:rPr>
          <w:rStyle w:val="Incipit"/>
          <w:lang w:val="pt-PT"/>
        </w:rPr>
        <w:t>Et de petra melle saturavit eos alleluia</w:t>
      </w:r>
      <w:r w:rsidR="00FC5820">
        <w:rPr>
          <w:lang w:val="la-Latn"/>
        </w:rPr>
        <w:t xml:space="preserve">. VS </w:t>
      </w:r>
      <w:r w:rsidR="00FC5820" w:rsidRPr="00736684">
        <w:rPr>
          <w:rStyle w:val="Incipit"/>
          <w:lang w:val="pt-PT"/>
        </w:rPr>
        <w:t>Educas panem de terra</w:t>
      </w:r>
      <w:r w:rsidR="00FC5820">
        <w:rPr>
          <w:lang w:val="la-Latn"/>
        </w:rPr>
        <w:t xml:space="preserve"> etc. Deinde pausatur usque ad horam duodecimam.</w:t>
      </w:r>
    </w:p>
    <w:p w:rsidR="00885488" w:rsidRPr="00E35BB9" w:rsidRDefault="00885488" w:rsidP="00415109">
      <w:pPr>
        <w:rPr>
          <w:lang w:val="la-Latn"/>
        </w:rPr>
      </w:pPr>
      <w:r w:rsidRPr="00736684">
        <w:rPr>
          <w:rStyle w:val="Time1"/>
          <w:lang w:val="pt-PT"/>
        </w:rPr>
        <w:t>A</w:t>
      </w:r>
      <w:r w:rsidR="008C6862" w:rsidRPr="00736684">
        <w:rPr>
          <w:rStyle w:val="Time1"/>
          <w:lang w:val="pt-PT"/>
        </w:rPr>
        <w:t>d nonam</w:t>
      </w:r>
      <w:r w:rsidR="008C6862" w:rsidRPr="00B779A9">
        <w:rPr>
          <w:lang w:val="pt-PT"/>
        </w:rPr>
        <w:t xml:space="preserve"> </w:t>
      </w:r>
      <w:r>
        <w:rPr>
          <w:lang w:val="la-Latn"/>
        </w:rPr>
        <w:t xml:space="preserve">AN </w:t>
      </w:r>
      <w:r w:rsidRPr="00736684">
        <w:rPr>
          <w:rStyle w:val="Incipit"/>
          <w:lang w:val="pt-PT"/>
        </w:rPr>
        <w:t xml:space="preserve">Mors </w:t>
      </w:r>
      <w:r w:rsidR="00BA4CFB" w:rsidRPr="00736684">
        <w:rPr>
          <w:rStyle w:val="Incipit"/>
          <w:lang w:val="pt-PT"/>
        </w:rPr>
        <w:t>divi</w:t>
      </w:r>
      <w:r w:rsidRPr="00736684">
        <w:rPr>
          <w:rStyle w:val="Incipit"/>
          <w:lang w:val="pt-PT"/>
        </w:rPr>
        <w:t>na</w:t>
      </w:r>
      <w:r>
        <w:rPr>
          <w:lang w:val="la-Latn"/>
        </w:rPr>
        <w:t xml:space="preserve">. RB </w:t>
      </w:r>
      <w:r w:rsidRPr="00736684">
        <w:rPr>
          <w:rStyle w:val="Incipit"/>
          <w:lang w:val="pt-PT"/>
        </w:rPr>
        <w:t>Educas panem de terra domine alleluia</w:t>
      </w:r>
      <w:r>
        <w:rPr>
          <w:lang w:val="la-Latn"/>
        </w:rPr>
        <w:t xml:space="preserve">. </w:t>
      </w:r>
      <w:r w:rsidR="008C6862">
        <w:rPr>
          <w:lang w:val="la-Latn"/>
        </w:rPr>
        <w:t>[</w:t>
      </w:r>
      <w:r w:rsidR="008C6862" w:rsidRPr="009209F3">
        <w:rPr>
          <w:lang w:val="la-Latn"/>
        </w:rPr>
        <w:t>RV</w:t>
      </w:r>
      <w:r w:rsidR="008C6862">
        <w:rPr>
          <w:lang w:val="la-Latn"/>
        </w:rPr>
        <w:t>]</w:t>
      </w:r>
      <w:r>
        <w:rPr>
          <w:lang w:val="la-Latn"/>
        </w:rPr>
        <w:t xml:space="preserve"> </w:t>
      </w:r>
      <w:r w:rsidRPr="00736684">
        <w:rPr>
          <w:rStyle w:val="Incipit"/>
          <w:lang w:val="la-Latn"/>
        </w:rPr>
        <w:t xml:space="preserve">Et </w:t>
      </w:r>
      <w:r w:rsidR="00E84629" w:rsidRPr="00736684">
        <w:rPr>
          <w:rStyle w:val="Incipit"/>
          <w:lang w:val="la-Latn"/>
        </w:rPr>
        <w:t>vin</w:t>
      </w:r>
      <w:r w:rsidRPr="00736684">
        <w:rPr>
          <w:rStyle w:val="Incipit"/>
          <w:lang w:val="la-Latn"/>
        </w:rPr>
        <w:t xml:space="preserve">um </w:t>
      </w:r>
      <w:r w:rsidR="003A13A4" w:rsidRPr="00736684">
        <w:rPr>
          <w:rStyle w:val="Incipit"/>
          <w:lang w:val="la-Latn"/>
        </w:rPr>
        <w:t>laetificat</w:t>
      </w:r>
      <w:r w:rsidRPr="00736684">
        <w:rPr>
          <w:rStyle w:val="Incipit"/>
          <w:lang w:val="la-Latn"/>
        </w:rPr>
        <w:t xml:space="preserve"> cor hominis alleluia</w:t>
      </w:r>
      <w:r>
        <w:rPr>
          <w:lang w:val="la-Latn"/>
        </w:rPr>
        <w:t xml:space="preserve">. VS </w:t>
      </w:r>
      <w:r w:rsidR="00054D68" w:rsidRPr="00736684">
        <w:rPr>
          <w:rStyle w:val="Incipit"/>
          <w:lang w:val="la-Latn"/>
        </w:rPr>
        <w:t>Panem caeli prae</w:t>
      </w:r>
      <w:r w:rsidRPr="00736684">
        <w:rPr>
          <w:rStyle w:val="Incipit"/>
          <w:lang w:val="la-Latn"/>
        </w:rPr>
        <w:t>stitisti eis domine alleluia.</w:t>
      </w:r>
      <w:r w:rsidR="008C6862" w:rsidRPr="00736684">
        <w:rPr>
          <w:rStyle w:val="Incipit"/>
          <w:lang w:val="la-Latn"/>
        </w:rPr>
        <w:t xml:space="preserve"> </w:t>
      </w:r>
      <w:r w:rsidRPr="00736684">
        <w:rPr>
          <w:rStyle w:val="Incipit"/>
          <w:lang w:val="pt-PT"/>
        </w:rPr>
        <w:t>Omne delectamentum in se habentem</w:t>
      </w:r>
      <w:r>
        <w:rPr>
          <w:lang w:val="la-Latn"/>
        </w:rPr>
        <w:t xml:space="preserve">. </w:t>
      </w:r>
    </w:p>
    <w:p w:rsidR="00885488" w:rsidRDefault="00885488" w:rsidP="00415109">
      <w:pPr>
        <w:rPr>
          <w:lang w:val="en-US"/>
        </w:rPr>
      </w:pPr>
      <w:r w:rsidRPr="00736684">
        <w:rPr>
          <w:rStyle w:val="Time1"/>
          <w:lang w:val="pt-PT"/>
        </w:rPr>
        <w:t>A</w:t>
      </w:r>
      <w:r w:rsidR="008C6862" w:rsidRPr="00736684">
        <w:rPr>
          <w:rStyle w:val="Time1"/>
          <w:lang w:val="pt-PT"/>
        </w:rPr>
        <w:t>d secundas vesperas</w:t>
      </w:r>
      <w:r w:rsidR="008C6862" w:rsidRPr="009209F3">
        <w:rPr>
          <w:lang w:val="la-Latn"/>
        </w:rPr>
        <w:t xml:space="preserve"> </w:t>
      </w:r>
      <w:r>
        <w:rPr>
          <w:lang w:val="la-Latn"/>
        </w:rPr>
        <w:t xml:space="preserve">AN </w:t>
      </w:r>
      <w:r w:rsidRPr="00736684">
        <w:rPr>
          <w:rStyle w:val="Incipit"/>
          <w:lang w:val="pt-PT"/>
        </w:rPr>
        <w:t>Orbem terrae</w:t>
      </w:r>
      <w:r>
        <w:rPr>
          <w:lang w:val="la-Latn"/>
        </w:rPr>
        <w:t xml:space="preserve"> cum reliquis. PS </w:t>
      </w:r>
      <w:r w:rsidRPr="00736684">
        <w:rPr>
          <w:rStyle w:val="Incipit"/>
          <w:lang w:val="la-Latn"/>
        </w:rPr>
        <w:t>Dixit</w:t>
      </w:r>
      <w:r>
        <w:rPr>
          <w:lang w:val="la-Latn"/>
        </w:rPr>
        <w:t xml:space="preserve">. </w:t>
      </w:r>
      <w:r w:rsidR="008C6862">
        <w:rPr>
          <w:lang w:val="la-Latn"/>
        </w:rPr>
        <w:t>[</w:t>
      </w:r>
      <w:r w:rsidR="008C6862" w:rsidRPr="00B779A9">
        <w:rPr>
          <w:lang w:val="la-Latn"/>
        </w:rPr>
        <w:t>PS</w:t>
      </w:r>
      <w:r w:rsidR="008C6862">
        <w:rPr>
          <w:lang w:val="la-Latn"/>
        </w:rPr>
        <w:t>]</w:t>
      </w:r>
      <w:r>
        <w:rPr>
          <w:lang w:val="la-Latn"/>
        </w:rPr>
        <w:t xml:space="preserve"> </w:t>
      </w:r>
      <w:r w:rsidRPr="00736684">
        <w:rPr>
          <w:rStyle w:val="Incipit"/>
          <w:lang w:val="la-Latn"/>
        </w:rPr>
        <w:t>Confitebor</w:t>
      </w:r>
      <w:r>
        <w:rPr>
          <w:lang w:val="la-Latn"/>
        </w:rPr>
        <w:t xml:space="preserve">. </w:t>
      </w:r>
      <w:r w:rsidR="008C6862">
        <w:rPr>
          <w:lang w:val="la-Latn"/>
        </w:rPr>
        <w:t>[</w:t>
      </w:r>
      <w:r w:rsidR="008C6862" w:rsidRPr="00B779A9">
        <w:rPr>
          <w:lang w:val="la-Latn"/>
        </w:rPr>
        <w:t>PS</w:t>
      </w:r>
      <w:r w:rsidR="008C6862">
        <w:rPr>
          <w:lang w:val="la-Latn"/>
        </w:rPr>
        <w:t>]</w:t>
      </w:r>
      <w:r>
        <w:rPr>
          <w:lang w:val="la-Latn"/>
        </w:rPr>
        <w:t xml:space="preserve"> </w:t>
      </w:r>
      <w:r w:rsidRPr="00736684">
        <w:rPr>
          <w:rStyle w:val="Incipit"/>
          <w:lang w:val="la-Latn"/>
        </w:rPr>
        <w:t>Credidi</w:t>
      </w:r>
      <w:r>
        <w:rPr>
          <w:lang w:val="la-Latn"/>
        </w:rPr>
        <w:t xml:space="preserve">. </w:t>
      </w:r>
      <w:r w:rsidR="008C6862">
        <w:rPr>
          <w:lang w:val="la-Latn"/>
        </w:rPr>
        <w:t>[</w:t>
      </w:r>
      <w:r w:rsidR="008C6862" w:rsidRPr="00B779A9">
        <w:rPr>
          <w:lang w:val="la-Latn"/>
        </w:rPr>
        <w:t>PS</w:t>
      </w:r>
      <w:r w:rsidR="008C6862">
        <w:rPr>
          <w:lang w:val="la-Latn"/>
        </w:rPr>
        <w:t>]</w:t>
      </w:r>
      <w:r>
        <w:rPr>
          <w:lang w:val="la-Latn"/>
        </w:rPr>
        <w:t xml:space="preserve"> </w:t>
      </w:r>
      <w:r w:rsidRPr="00736684">
        <w:rPr>
          <w:rStyle w:val="Incipit"/>
          <w:lang w:val="la-Latn"/>
        </w:rPr>
        <w:t>Beati omnes</w:t>
      </w:r>
      <w:r>
        <w:rPr>
          <w:lang w:val="la-Latn"/>
        </w:rPr>
        <w:t xml:space="preserve">. </w:t>
      </w:r>
      <w:r w:rsidR="008C6862">
        <w:rPr>
          <w:lang w:val="la-Latn"/>
        </w:rPr>
        <w:t>[</w:t>
      </w:r>
      <w:r w:rsidR="008C6862" w:rsidRPr="00B779A9">
        <w:rPr>
          <w:lang w:val="pt-PT"/>
        </w:rPr>
        <w:t>PS</w:t>
      </w:r>
      <w:r w:rsidR="008C6862">
        <w:rPr>
          <w:lang w:val="la-Latn"/>
        </w:rPr>
        <w:t>]</w:t>
      </w:r>
      <w:r w:rsidR="008C6862" w:rsidRPr="00B779A9">
        <w:rPr>
          <w:lang w:val="pt-PT"/>
        </w:rPr>
        <w:t xml:space="preserve"> </w:t>
      </w:r>
      <w:r w:rsidRPr="00736684">
        <w:rPr>
          <w:rStyle w:val="Incipit"/>
          <w:lang w:val="pt-PT"/>
        </w:rPr>
        <w:t>Lauda</w:t>
      </w:r>
      <w:r>
        <w:rPr>
          <w:lang w:val="la-Latn"/>
        </w:rPr>
        <w:t xml:space="preserve">. RP </w:t>
      </w:r>
      <w:r w:rsidRPr="00736684">
        <w:rPr>
          <w:rStyle w:val="Incipit"/>
          <w:lang w:val="pt-PT"/>
        </w:rPr>
        <w:t>O manna deificum</w:t>
      </w:r>
      <w:r>
        <w:rPr>
          <w:lang w:val="la-Latn"/>
        </w:rPr>
        <w:t xml:space="preserve">. HY </w:t>
      </w:r>
      <w:r w:rsidRPr="00736684">
        <w:rPr>
          <w:rStyle w:val="Incipit"/>
          <w:lang w:val="pt-PT"/>
        </w:rPr>
        <w:t>Pange lingua</w:t>
      </w:r>
      <w:r>
        <w:rPr>
          <w:lang w:val="la-Latn"/>
        </w:rPr>
        <w:t xml:space="preserve">. VS </w:t>
      </w:r>
      <w:r w:rsidRPr="00736684">
        <w:rPr>
          <w:rStyle w:val="Incipit"/>
          <w:lang w:val="pt-PT"/>
        </w:rPr>
        <w:t>Panem caeli dedit eis dominus alleluia</w:t>
      </w:r>
      <w:r>
        <w:rPr>
          <w:lang w:val="la-Latn"/>
        </w:rPr>
        <w:t xml:space="preserve">. AM </w:t>
      </w:r>
      <w:r w:rsidRPr="00736684">
        <w:rPr>
          <w:rStyle w:val="Incipit"/>
          <w:lang w:val="en-US"/>
        </w:rPr>
        <w:t>Laus sit tibi</w:t>
      </w:r>
      <w:r>
        <w:rPr>
          <w:lang w:val="la-Latn"/>
        </w:rPr>
        <w:t xml:space="preserve">. </w:t>
      </w:r>
      <w:r w:rsidR="009F335D">
        <w:rPr>
          <w:lang w:val="la-Latn"/>
        </w:rPr>
        <w:t>[</w:t>
      </w:r>
      <w:r>
        <w:rPr>
          <w:lang w:val="la-Latn"/>
        </w:rPr>
        <w:t>BD</w:t>
      </w:r>
      <w:r w:rsidR="009F335D">
        <w:rPr>
          <w:lang w:val="la-Latn"/>
        </w:rPr>
        <w:t xml:space="preserve">] </w:t>
      </w:r>
      <w:r w:rsidR="005F6F99" w:rsidRPr="00736684">
        <w:rPr>
          <w:rStyle w:val="Incipit"/>
          <w:lang w:val="en-US"/>
        </w:rPr>
        <w:t>Benedicamus</w:t>
      </w:r>
      <w:r w:rsidR="009F335D" w:rsidRPr="00D46C6C">
        <w:rPr>
          <w:lang w:val="en-US"/>
        </w:rPr>
        <w:t xml:space="preserve"> c</w:t>
      </w:r>
      <w:r>
        <w:rPr>
          <w:lang w:val="la-Latn"/>
        </w:rPr>
        <w:t xml:space="preserve">um quinque alleluia. </w:t>
      </w:r>
    </w:p>
    <w:p w:rsidR="00885488" w:rsidRPr="00B779A9" w:rsidRDefault="00885488" w:rsidP="00415109">
      <w:pPr>
        <w:rPr>
          <w:lang w:val="pt-PT"/>
        </w:rPr>
      </w:pPr>
      <w:r w:rsidRPr="00736684">
        <w:rPr>
          <w:rStyle w:val="Time1"/>
          <w:lang w:val="en-US"/>
        </w:rPr>
        <w:t>A</w:t>
      </w:r>
      <w:r w:rsidR="00BE1036" w:rsidRPr="00736684">
        <w:rPr>
          <w:rStyle w:val="Time1"/>
          <w:lang w:val="en-US"/>
        </w:rPr>
        <w:t>d completorium</w:t>
      </w:r>
      <w:r>
        <w:rPr>
          <w:lang w:val="la-Latn"/>
        </w:rPr>
        <w:t xml:space="preserve"> AN </w:t>
      </w:r>
      <w:r w:rsidRPr="00736684">
        <w:rPr>
          <w:rStyle w:val="Incipit"/>
          <w:lang w:val="en-US"/>
        </w:rPr>
        <w:t>Per frumenti</w:t>
      </w:r>
      <w:r>
        <w:rPr>
          <w:lang w:val="la-Latn"/>
        </w:rPr>
        <w:t xml:space="preserve">. HY </w:t>
      </w:r>
      <w:r w:rsidRPr="00736684">
        <w:rPr>
          <w:rStyle w:val="Incipit"/>
          <w:lang w:val="pt-PT"/>
        </w:rPr>
        <w:t>O salutaris hostia</w:t>
      </w:r>
      <w:r>
        <w:rPr>
          <w:lang w:val="la-Latn"/>
        </w:rPr>
        <w:t xml:space="preserve">. AD </w:t>
      </w:r>
      <w:r w:rsidRPr="00736684">
        <w:rPr>
          <w:rStyle w:val="Incipit"/>
          <w:lang w:val="pt-PT"/>
        </w:rPr>
        <w:t>Mensa nobis</w:t>
      </w:r>
      <w:r>
        <w:rPr>
          <w:lang w:val="la-Latn"/>
        </w:rPr>
        <w:t>.</w:t>
      </w:r>
    </w:p>
    <w:p w:rsidR="00885488" w:rsidRPr="00B779A9" w:rsidRDefault="00885488" w:rsidP="00415109">
      <w:pPr>
        <w:pStyle w:val="berschrift1"/>
        <w:rPr>
          <w:lang w:val="pt-PT"/>
        </w:rPr>
      </w:pPr>
      <w:r w:rsidRPr="00736684">
        <w:rPr>
          <w:lang w:val="pt-PT"/>
        </w:rPr>
        <w:t>FERIA SEXTA</w:t>
      </w:r>
    </w:p>
    <w:p w:rsidR="00885488" w:rsidRPr="00B779A9" w:rsidRDefault="00BE1036" w:rsidP="00415109">
      <w:pPr>
        <w:rPr>
          <w:lang w:val="la-Latn"/>
        </w:rPr>
      </w:pPr>
      <w:r w:rsidRPr="00736684">
        <w:rPr>
          <w:rStyle w:val="Time1"/>
          <w:lang w:val="en-US"/>
        </w:rPr>
        <w:t>[Ad matutinum]</w:t>
      </w:r>
      <w:r w:rsidR="00885488">
        <w:rPr>
          <w:lang w:val="la-Latn"/>
        </w:rPr>
        <w:t xml:space="preserve"> I</w:t>
      </w:r>
      <w:r>
        <w:rPr>
          <w:lang w:val="hu-HU"/>
        </w:rPr>
        <w:t>N</w:t>
      </w:r>
      <w:r w:rsidR="00885488">
        <w:rPr>
          <w:lang w:val="la-Latn"/>
        </w:rPr>
        <w:t xml:space="preserve">V </w:t>
      </w:r>
      <w:r w:rsidR="00885488" w:rsidRPr="00794880">
        <w:rPr>
          <w:rStyle w:val="Incipit"/>
          <w:lang w:val="en-US"/>
        </w:rPr>
        <w:t>Omnes</w:t>
      </w:r>
      <w:r w:rsidR="005A362F" w:rsidRPr="005A362F">
        <w:rPr>
          <w:i/>
          <w:lang w:val="en-US"/>
        </w:rPr>
        <w:t xml:space="preserve"> </w:t>
      </w:r>
      <w:r w:rsidR="00885488" w:rsidRPr="00794880">
        <w:rPr>
          <w:rStyle w:val="Incipit"/>
          <w:lang w:val="en-US"/>
        </w:rPr>
        <w:t>ad</w:t>
      </w:r>
      <w:r w:rsidR="005A362F" w:rsidRPr="005A362F">
        <w:rPr>
          <w:i/>
          <w:lang w:val="en-US"/>
        </w:rPr>
        <w:t xml:space="preserve"> </w:t>
      </w:r>
      <w:r w:rsidR="001B7479" w:rsidRPr="00794880">
        <w:rPr>
          <w:rStyle w:val="Incipit"/>
          <w:lang w:val="en-US"/>
        </w:rPr>
        <w:t>cena</w:t>
      </w:r>
      <w:r w:rsidR="00885488" w:rsidRPr="00794880">
        <w:rPr>
          <w:rStyle w:val="Incipit"/>
          <w:lang w:val="en-US"/>
        </w:rPr>
        <w:t>m</w:t>
      </w:r>
      <w:r w:rsidR="00885488">
        <w:rPr>
          <w:lang w:val="la-Latn"/>
        </w:rPr>
        <w:t xml:space="preserve">. </w:t>
      </w:r>
      <w:r w:rsidR="00054D68" w:rsidRPr="00736684">
        <w:rPr>
          <w:lang w:val="pt-PT"/>
        </w:rPr>
        <w:t>%D::</w:t>
      </w:r>
      <w:r w:rsidR="00885488">
        <w:rPr>
          <w:lang w:val="la-Latn"/>
        </w:rPr>
        <w:t>Antiphona</w:t>
      </w:r>
      <w:r w:rsidR="00054D68" w:rsidRPr="00736684">
        <w:rPr>
          <w:lang w:val="pt-PT"/>
        </w:rPr>
        <w:t>%</w:t>
      </w:r>
      <w:r w:rsidR="00885488">
        <w:rPr>
          <w:lang w:val="la-Latn"/>
        </w:rPr>
        <w:t xml:space="preserve"> HY </w:t>
      </w:r>
      <w:r w:rsidR="00885488" w:rsidRPr="00794880">
        <w:rPr>
          <w:rStyle w:val="Incipit"/>
          <w:lang w:val="la-Latn"/>
        </w:rPr>
        <w:t>Verbum</w:t>
      </w:r>
      <w:r w:rsidR="005A362F" w:rsidRPr="005A362F">
        <w:rPr>
          <w:i/>
          <w:lang w:val="la-Latn"/>
        </w:rPr>
        <w:t xml:space="preserve"> </w:t>
      </w:r>
      <w:r w:rsidR="00885488" w:rsidRPr="00794880">
        <w:rPr>
          <w:rStyle w:val="Incipit"/>
          <w:lang w:val="la-Latn"/>
        </w:rPr>
        <w:t>supernum</w:t>
      </w:r>
      <w:r w:rsidR="00885488">
        <w:rPr>
          <w:lang w:val="la-Latn"/>
        </w:rPr>
        <w:t xml:space="preserve">. AN </w:t>
      </w:r>
      <w:r w:rsidR="00885488" w:rsidRPr="00794880">
        <w:rPr>
          <w:rStyle w:val="Incipit"/>
          <w:lang w:val="la-Latn"/>
        </w:rPr>
        <w:t>Quos</w:t>
      </w:r>
      <w:r w:rsidR="005A362F" w:rsidRPr="005A362F">
        <w:rPr>
          <w:i/>
          <w:lang w:val="la-Latn"/>
        </w:rPr>
        <w:t xml:space="preserve"> </w:t>
      </w:r>
      <w:r w:rsidR="00885488" w:rsidRPr="00794880">
        <w:rPr>
          <w:rStyle w:val="Incipit"/>
          <w:lang w:val="la-Latn"/>
        </w:rPr>
        <w:t>thau</w:t>
      </w:r>
      <w:r w:rsidR="00723FB9">
        <w:rPr>
          <w:lang w:val="la-Latn"/>
        </w:rPr>
        <w:t xml:space="preserve"> sola dicitur. P</w:t>
      </w:r>
      <w:r w:rsidR="00723FB9" w:rsidRPr="00736684">
        <w:rPr>
          <w:lang w:val="la-Latn"/>
        </w:rPr>
        <w:t>salmi f</w:t>
      </w:r>
      <w:r>
        <w:rPr>
          <w:lang w:val="la-Latn"/>
        </w:rPr>
        <w:t>erialiter. [PS]</w:t>
      </w:r>
      <w:r w:rsidR="00885488">
        <w:rPr>
          <w:lang w:val="la-Latn"/>
        </w:rPr>
        <w:t xml:space="preserve"> </w:t>
      </w:r>
      <w:r w:rsidR="00885488" w:rsidRPr="00736684">
        <w:rPr>
          <w:rStyle w:val="Incipit"/>
          <w:lang w:val="la-Latn"/>
        </w:rPr>
        <w:t>Exultate</w:t>
      </w:r>
      <w:r w:rsidR="005A362F" w:rsidRPr="00736684">
        <w:rPr>
          <w:i/>
          <w:lang w:val="la-Latn"/>
        </w:rPr>
        <w:t xml:space="preserve"> </w:t>
      </w:r>
      <w:r w:rsidR="00054D68" w:rsidRPr="00736684">
        <w:rPr>
          <w:rStyle w:val="Incipit"/>
          <w:lang w:val="la-Latn"/>
        </w:rPr>
        <w:t>d</w:t>
      </w:r>
      <w:r w:rsidR="00885488" w:rsidRPr="00736684">
        <w:rPr>
          <w:rStyle w:val="Incipit"/>
          <w:lang w:val="la-Latn"/>
        </w:rPr>
        <w:t>eo</w:t>
      </w:r>
      <w:r w:rsidR="00885488">
        <w:rPr>
          <w:lang w:val="la-Latn"/>
        </w:rPr>
        <w:t xml:space="preserve">. VS </w:t>
      </w:r>
      <w:r w:rsidR="00885488" w:rsidRPr="00736684">
        <w:rPr>
          <w:rStyle w:val="Incipit"/>
          <w:lang w:val="la-Latn"/>
        </w:rPr>
        <w:t>Panem</w:t>
      </w:r>
      <w:r w:rsidR="005A362F" w:rsidRPr="00736684">
        <w:rPr>
          <w:i/>
          <w:lang w:val="la-Latn"/>
        </w:rPr>
        <w:t xml:space="preserve"> </w:t>
      </w:r>
      <w:r w:rsidR="00885488" w:rsidRPr="00736684">
        <w:rPr>
          <w:rStyle w:val="Incipit"/>
          <w:lang w:val="la-Latn"/>
        </w:rPr>
        <w:t>caeli</w:t>
      </w:r>
      <w:r w:rsidR="005A362F" w:rsidRPr="00736684">
        <w:rPr>
          <w:i/>
          <w:lang w:val="la-Latn"/>
        </w:rPr>
        <w:t xml:space="preserve"> </w:t>
      </w:r>
      <w:r w:rsidR="00885488" w:rsidRPr="00736684">
        <w:rPr>
          <w:rStyle w:val="Incipit"/>
          <w:lang w:val="la-Latn"/>
        </w:rPr>
        <w:t>dedit</w:t>
      </w:r>
      <w:r w:rsidR="005A362F" w:rsidRPr="00736684">
        <w:rPr>
          <w:i/>
          <w:lang w:val="la-Latn"/>
        </w:rPr>
        <w:t xml:space="preserve"> </w:t>
      </w:r>
      <w:r w:rsidR="00885488" w:rsidRPr="00736684">
        <w:rPr>
          <w:rStyle w:val="Incipit"/>
          <w:lang w:val="la-Latn"/>
        </w:rPr>
        <w:t>eis</w:t>
      </w:r>
      <w:r w:rsidR="005A362F" w:rsidRPr="00736684">
        <w:rPr>
          <w:i/>
          <w:lang w:val="la-Latn"/>
        </w:rPr>
        <w:t xml:space="preserve"> </w:t>
      </w:r>
      <w:r w:rsidR="00885488" w:rsidRPr="00736684">
        <w:rPr>
          <w:rStyle w:val="Incipit"/>
          <w:lang w:val="la-Latn"/>
        </w:rPr>
        <w:t>dominus</w:t>
      </w:r>
      <w:r w:rsidR="005A362F" w:rsidRPr="00736684">
        <w:rPr>
          <w:i/>
          <w:lang w:val="la-Latn"/>
        </w:rPr>
        <w:t xml:space="preserve"> </w:t>
      </w:r>
      <w:r w:rsidR="00885488" w:rsidRPr="00736684">
        <w:rPr>
          <w:rStyle w:val="Incipit"/>
          <w:lang w:val="la-Latn"/>
        </w:rPr>
        <w:t>alleluia</w:t>
      </w:r>
      <w:r w:rsidR="00E10D2B">
        <w:rPr>
          <w:lang w:val="la-Latn"/>
        </w:rPr>
        <w:t>. Lectiones de corpor</w:t>
      </w:r>
      <w:r w:rsidR="009B00F7" w:rsidRPr="00736684">
        <w:rPr>
          <w:lang w:val="it-IT"/>
        </w:rPr>
        <w:t xml:space="preserve">e Christi </w:t>
      </w:r>
      <w:r w:rsidR="00885488">
        <w:rPr>
          <w:lang w:val="la-Latn"/>
        </w:rPr>
        <w:t>ut superiori die. Responsoria</w:t>
      </w:r>
      <w:r w:rsidR="00BE7FCA" w:rsidRPr="00736684">
        <w:rPr>
          <w:lang w:val="it-IT"/>
        </w:rPr>
        <w:t xml:space="preserve"> ex</w:t>
      </w:r>
      <w:r w:rsidR="00885488">
        <w:rPr>
          <w:lang w:val="la-Latn"/>
        </w:rPr>
        <w:t xml:space="preserve"> </w:t>
      </w:r>
      <w:r w:rsidR="008F30D8" w:rsidRPr="00736684">
        <w:rPr>
          <w:lang w:val="it-IT"/>
        </w:rPr>
        <w:t>%D::</w:t>
      </w:r>
      <w:r w:rsidR="00092F91" w:rsidRPr="008F30D8">
        <w:rPr>
          <w:lang w:val="la-Latn"/>
        </w:rPr>
        <w:t>secundo</w:t>
      </w:r>
      <w:r w:rsidR="008F30D8" w:rsidRPr="00736684">
        <w:rPr>
          <w:lang w:val="it-IT"/>
        </w:rPr>
        <w:t>%</w:t>
      </w:r>
      <w:r w:rsidR="00092F91" w:rsidRPr="00B779A9">
        <w:rPr>
          <w:lang w:val="la-Latn"/>
        </w:rPr>
        <w:t xml:space="preserve"> $</w:t>
      </w:r>
      <w:r w:rsidR="003D46DB" w:rsidRPr="00B779A9">
        <w:rPr>
          <w:lang w:val="la-Latn"/>
        </w:rPr>
        <w:t>E::</w:t>
      </w:r>
      <w:r w:rsidR="00885488">
        <w:rPr>
          <w:lang w:val="la-Latn"/>
        </w:rPr>
        <w:t>prim</w:t>
      </w:r>
      <w:r w:rsidR="00092F91" w:rsidRPr="00B779A9">
        <w:rPr>
          <w:lang w:val="la-Latn"/>
        </w:rPr>
        <w:t xml:space="preserve">o$ </w:t>
      </w:r>
      <w:r w:rsidR="00885488">
        <w:rPr>
          <w:lang w:val="la-Latn"/>
        </w:rPr>
        <w:t>nocturno corporis</w:t>
      </w:r>
      <w:r w:rsidR="009B00F7" w:rsidRPr="00736684">
        <w:rPr>
          <w:lang w:val="it-IT"/>
        </w:rPr>
        <w:t xml:space="preserve"> Christi.</w:t>
      </w:r>
      <w:r w:rsidR="00885488">
        <w:rPr>
          <w:lang w:val="la-Latn"/>
        </w:rPr>
        <w:t xml:space="preserve"> </w:t>
      </w:r>
      <w:r w:rsidR="00753A1C" w:rsidRPr="00B779A9">
        <w:rPr>
          <w:lang w:val="la-Latn"/>
        </w:rPr>
        <w:t xml:space="preserve">[TD] </w:t>
      </w:r>
      <w:r w:rsidR="00753A1C" w:rsidRPr="00794880">
        <w:rPr>
          <w:rStyle w:val="Incipit"/>
          <w:lang w:val="la-Latn"/>
        </w:rPr>
        <w:t>Te</w:t>
      </w:r>
      <w:r w:rsidR="005A362F" w:rsidRPr="005A362F">
        <w:rPr>
          <w:i/>
          <w:lang w:val="la-Latn"/>
        </w:rPr>
        <w:t xml:space="preserve"> </w:t>
      </w:r>
      <w:r w:rsidR="00753A1C" w:rsidRPr="00794880">
        <w:rPr>
          <w:rStyle w:val="Incipit"/>
          <w:lang w:val="la-Latn"/>
        </w:rPr>
        <w:t>deum</w:t>
      </w:r>
      <w:r w:rsidR="005A362F" w:rsidRPr="005A362F">
        <w:rPr>
          <w:i/>
          <w:lang w:val="la-Latn"/>
        </w:rPr>
        <w:t xml:space="preserve"> </w:t>
      </w:r>
      <w:r w:rsidR="00885488" w:rsidRPr="00794880">
        <w:rPr>
          <w:rStyle w:val="Incipit"/>
          <w:lang w:val="la-Latn"/>
        </w:rPr>
        <w:t>laudamus</w:t>
      </w:r>
      <w:r w:rsidR="00885488">
        <w:rPr>
          <w:lang w:val="la-Latn"/>
        </w:rPr>
        <w:t xml:space="preserve"> non dicitur.</w:t>
      </w:r>
    </w:p>
    <w:p w:rsidR="00885488" w:rsidRPr="00736684" w:rsidRDefault="00885488" w:rsidP="00415109">
      <w:pPr>
        <w:rPr>
          <w:lang w:val="la-Latn"/>
        </w:rPr>
      </w:pPr>
      <w:r w:rsidRPr="00736684">
        <w:rPr>
          <w:rStyle w:val="Time1"/>
          <w:lang w:val="la-Latn"/>
        </w:rPr>
        <w:t>A</w:t>
      </w:r>
      <w:r w:rsidR="00BE1036" w:rsidRPr="00736684">
        <w:rPr>
          <w:rStyle w:val="Time1"/>
          <w:lang w:val="la-Latn"/>
        </w:rPr>
        <w:t>d laudes</w:t>
      </w:r>
      <w:r w:rsidR="00BE1036">
        <w:rPr>
          <w:lang w:val="hu-HU"/>
        </w:rPr>
        <w:t xml:space="preserve"> </w:t>
      </w:r>
      <w:r>
        <w:rPr>
          <w:lang w:val="la-Latn"/>
        </w:rPr>
        <w:t xml:space="preserve">AN </w:t>
      </w:r>
      <w:r w:rsidRPr="00736684">
        <w:rPr>
          <w:rStyle w:val="Incipit"/>
          <w:lang w:val="la-Latn"/>
        </w:rPr>
        <w:t>Orbem</w:t>
      </w:r>
      <w:r w:rsidR="005A362F" w:rsidRPr="00736684">
        <w:rPr>
          <w:i/>
          <w:lang w:val="la-Latn"/>
        </w:rPr>
        <w:t xml:space="preserve"> </w:t>
      </w:r>
      <w:r w:rsidRPr="00736684">
        <w:rPr>
          <w:rStyle w:val="Incipit"/>
          <w:lang w:val="la-Latn"/>
        </w:rPr>
        <w:t>terrae</w:t>
      </w:r>
      <w:r>
        <w:rPr>
          <w:lang w:val="la-Latn"/>
        </w:rPr>
        <w:t xml:space="preserve"> sola dicitur. HY </w:t>
      </w:r>
      <w:r w:rsidRPr="00736684">
        <w:rPr>
          <w:rStyle w:val="Incipit"/>
          <w:lang w:val="la-Latn"/>
        </w:rPr>
        <w:t>Sacris</w:t>
      </w:r>
      <w:r w:rsidR="005A362F" w:rsidRPr="00736684">
        <w:rPr>
          <w:i/>
          <w:lang w:val="la-Latn"/>
        </w:rPr>
        <w:t xml:space="preserve"> </w:t>
      </w:r>
      <w:r w:rsidR="0086266C" w:rsidRPr="00736684">
        <w:rPr>
          <w:rStyle w:val="Incipit"/>
          <w:lang w:val="la-Latn"/>
        </w:rPr>
        <w:t>sollemn</w:t>
      </w:r>
      <w:r w:rsidRPr="00736684">
        <w:rPr>
          <w:rStyle w:val="Incipit"/>
          <w:lang w:val="la-Latn"/>
        </w:rPr>
        <w:t>iis</w:t>
      </w:r>
      <w:r>
        <w:rPr>
          <w:lang w:val="la-Latn"/>
        </w:rPr>
        <w:t xml:space="preserve">. VS </w:t>
      </w:r>
      <w:r w:rsidRPr="00736684">
        <w:rPr>
          <w:rStyle w:val="Incipit"/>
          <w:lang w:val="la-Latn"/>
        </w:rPr>
        <w:t>Posuit</w:t>
      </w:r>
      <w:r w:rsidR="005A362F" w:rsidRPr="00736684">
        <w:rPr>
          <w:i/>
          <w:lang w:val="la-Latn"/>
        </w:rPr>
        <w:t xml:space="preserve"> </w:t>
      </w:r>
      <w:r w:rsidRPr="00736684">
        <w:rPr>
          <w:rStyle w:val="Incipit"/>
          <w:lang w:val="la-Latn"/>
        </w:rPr>
        <w:t>fines</w:t>
      </w:r>
      <w:r w:rsidR="005A362F" w:rsidRPr="00736684">
        <w:rPr>
          <w:i/>
          <w:lang w:val="la-Latn"/>
        </w:rPr>
        <w:t xml:space="preserve"> </w:t>
      </w:r>
      <w:r w:rsidRPr="00736684">
        <w:rPr>
          <w:rStyle w:val="Incipit"/>
          <w:lang w:val="la-Latn"/>
        </w:rPr>
        <w:t>tuos</w:t>
      </w:r>
      <w:r w:rsidR="005A362F" w:rsidRPr="00736684">
        <w:rPr>
          <w:i/>
          <w:lang w:val="la-Latn"/>
        </w:rPr>
        <w:t xml:space="preserve"> </w:t>
      </w:r>
      <w:r w:rsidRPr="00736684">
        <w:rPr>
          <w:rStyle w:val="Incipit"/>
          <w:lang w:val="la-Latn"/>
        </w:rPr>
        <w:t>pacem</w:t>
      </w:r>
      <w:r w:rsidR="005A362F" w:rsidRPr="00736684">
        <w:rPr>
          <w:i/>
          <w:lang w:val="la-Latn"/>
        </w:rPr>
        <w:t xml:space="preserve"> </w:t>
      </w:r>
      <w:r w:rsidRPr="00736684">
        <w:rPr>
          <w:rStyle w:val="Incipit"/>
          <w:lang w:val="la-Latn"/>
        </w:rPr>
        <w:t>alleluia</w:t>
      </w:r>
      <w:r>
        <w:rPr>
          <w:lang w:val="la-Latn"/>
        </w:rPr>
        <w:t xml:space="preserve">. AB </w:t>
      </w:r>
      <w:r w:rsidRPr="00736684">
        <w:rPr>
          <w:rStyle w:val="Incipit"/>
          <w:lang w:val="la-Latn"/>
        </w:rPr>
        <w:t>Fructum</w:t>
      </w:r>
      <w:r w:rsidR="005A362F" w:rsidRPr="00736684">
        <w:rPr>
          <w:i/>
          <w:lang w:val="la-Latn"/>
        </w:rPr>
        <w:t xml:space="preserve"> </w:t>
      </w:r>
      <w:r w:rsidRPr="00736684">
        <w:rPr>
          <w:rStyle w:val="Incipit"/>
          <w:lang w:val="la-Latn"/>
        </w:rPr>
        <w:t>salutiferum</w:t>
      </w:r>
      <w:r>
        <w:rPr>
          <w:lang w:val="la-Latn"/>
        </w:rPr>
        <w:t xml:space="preserve">. </w:t>
      </w:r>
      <w:r w:rsidR="00460E2A" w:rsidRPr="00736684">
        <w:rPr>
          <w:lang w:val="la-Latn"/>
        </w:rPr>
        <w:t>Suffragium d</w:t>
      </w:r>
      <w:r>
        <w:rPr>
          <w:lang w:val="la-Latn"/>
        </w:rPr>
        <w:t xml:space="preserve">e sancta cruce </w:t>
      </w:r>
      <w:r w:rsidR="00460E2A" w:rsidRPr="00736684">
        <w:rPr>
          <w:lang w:val="la-Latn"/>
        </w:rPr>
        <w:t>[</w:t>
      </w:r>
      <w:r>
        <w:rPr>
          <w:lang w:val="la-Latn"/>
        </w:rPr>
        <w:t>AC</w:t>
      </w:r>
      <w:r w:rsidR="00460E2A" w:rsidRPr="00736684">
        <w:rPr>
          <w:lang w:val="la-Latn"/>
        </w:rPr>
        <w:t>]</w:t>
      </w:r>
      <w:r>
        <w:rPr>
          <w:lang w:val="la-Latn"/>
        </w:rPr>
        <w:t xml:space="preserve"> </w:t>
      </w:r>
      <w:r w:rsidRPr="00736684">
        <w:rPr>
          <w:rStyle w:val="Incipit"/>
          <w:lang w:val="la-Latn"/>
        </w:rPr>
        <w:t>Per</w:t>
      </w:r>
      <w:r w:rsidR="005A362F" w:rsidRPr="00736684">
        <w:rPr>
          <w:i/>
          <w:lang w:val="la-Latn"/>
        </w:rPr>
        <w:t xml:space="preserve"> </w:t>
      </w:r>
      <w:r w:rsidRPr="00736684">
        <w:rPr>
          <w:rStyle w:val="Incipit"/>
          <w:lang w:val="la-Latn"/>
        </w:rPr>
        <w:t>signum</w:t>
      </w:r>
      <w:r w:rsidR="00BE1036">
        <w:rPr>
          <w:lang w:val="la-Latn"/>
        </w:rPr>
        <w:t>. De beata virgine [AC]</w:t>
      </w:r>
      <w:r>
        <w:rPr>
          <w:lang w:val="la-Latn"/>
        </w:rPr>
        <w:t xml:space="preserve"> </w:t>
      </w:r>
      <w:r w:rsidRPr="00736684">
        <w:rPr>
          <w:rStyle w:val="Incipit"/>
          <w:lang w:val="la-Latn"/>
        </w:rPr>
        <w:t>Alma</w:t>
      </w:r>
      <w:r w:rsidR="005A362F" w:rsidRPr="00736684">
        <w:rPr>
          <w:i/>
          <w:lang w:val="la-Latn"/>
        </w:rPr>
        <w:t xml:space="preserve"> </w:t>
      </w:r>
      <w:r w:rsidRPr="00736684">
        <w:rPr>
          <w:rStyle w:val="Incipit"/>
          <w:lang w:val="la-Latn"/>
        </w:rPr>
        <w:t>virgo</w:t>
      </w:r>
      <w:r>
        <w:rPr>
          <w:lang w:val="la-Latn"/>
        </w:rPr>
        <w:t xml:space="preserve">. De omnibus sanctis </w:t>
      </w:r>
      <w:r w:rsidR="00BE1036">
        <w:rPr>
          <w:lang w:val="la-Latn"/>
        </w:rPr>
        <w:t>[AC]</w:t>
      </w:r>
      <w:r>
        <w:rPr>
          <w:lang w:val="la-Latn"/>
        </w:rPr>
        <w:t xml:space="preserve"> </w:t>
      </w:r>
      <w:r w:rsidRPr="00794880">
        <w:rPr>
          <w:rStyle w:val="Incipit"/>
          <w:lang w:val="la-Latn"/>
        </w:rPr>
        <w:t>Omnes</w:t>
      </w:r>
      <w:r w:rsidR="005A362F" w:rsidRPr="005A362F">
        <w:rPr>
          <w:i/>
          <w:lang w:val="la-Latn"/>
        </w:rPr>
        <w:t xml:space="preserve"> </w:t>
      </w:r>
      <w:r w:rsidRPr="00794880">
        <w:rPr>
          <w:rStyle w:val="Incipit"/>
          <w:lang w:val="la-Latn"/>
        </w:rPr>
        <w:t>sancti</w:t>
      </w:r>
      <w:r w:rsidR="00723FB9">
        <w:rPr>
          <w:lang w:val="la-Latn"/>
        </w:rPr>
        <w:t>. [BD]</w:t>
      </w:r>
      <w:r w:rsidR="00723FB9" w:rsidRPr="00B779A9">
        <w:rPr>
          <w:lang w:val="la-Latn"/>
        </w:rPr>
        <w:t xml:space="preserve"> </w:t>
      </w:r>
      <w:r w:rsidR="005F6F99" w:rsidRPr="00794880">
        <w:rPr>
          <w:rStyle w:val="Incipit"/>
          <w:lang w:val="la-Latn"/>
        </w:rPr>
        <w:t>Benedicamus</w:t>
      </w:r>
      <w:r w:rsidR="00723FB9" w:rsidRPr="00B779A9">
        <w:rPr>
          <w:lang w:val="la-Latn"/>
        </w:rPr>
        <w:t xml:space="preserve"> c</w:t>
      </w:r>
      <w:r>
        <w:rPr>
          <w:lang w:val="la-Latn"/>
        </w:rPr>
        <w:t>um tri</w:t>
      </w:r>
      <w:r w:rsidRPr="00B779A9">
        <w:rPr>
          <w:lang w:val="la-Latn"/>
        </w:rPr>
        <w:t>bus</w:t>
      </w:r>
      <w:r>
        <w:rPr>
          <w:lang w:val="la-Latn"/>
        </w:rPr>
        <w:t xml:space="preserve"> alleluia</w:t>
      </w:r>
      <w:r w:rsidRPr="00B779A9">
        <w:rPr>
          <w:lang w:val="la-Latn"/>
        </w:rPr>
        <w:t xml:space="preserve"> maiu</w:t>
      </w:r>
      <w:r w:rsidR="00F02FA3" w:rsidRPr="00736684">
        <w:rPr>
          <w:lang w:val="la-Latn"/>
        </w:rPr>
        <w:t>s.</w:t>
      </w:r>
    </w:p>
    <w:p w:rsidR="00885488" w:rsidRPr="00B779A9" w:rsidRDefault="00885488" w:rsidP="00415109">
      <w:pPr>
        <w:rPr>
          <w:lang w:val="la-Latn"/>
        </w:rPr>
      </w:pPr>
      <w:r w:rsidRPr="00736684">
        <w:rPr>
          <w:rStyle w:val="Time1"/>
          <w:lang w:val="en-US"/>
        </w:rPr>
        <w:t>A</w:t>
      </w:r>
      <w:r w:rsidR="00BE1036" w:rsidRPr="00736684">
        <w:rPr>
          <w:rStyle w:val="Time1"/>
          <w:lang w:val="en-US"/>
        </w:rPr>
        <w:t>d primam</w:t>
      </w:r>
      <w:r>
        <w:rPr>
          <w:lang w:val="la-Latn"/>
        </w:rPr>
        <w:t xml:space="preserve"> AN </w:t>
      </w:r>
      <w:r w:rsidRPr="00794880">
        <w:rPr>
          <w:rStyle w:val="Incipit"/>
          <w:lang w:val="la-Latn"/>
        </w:rPr>
        <w:t>Orbem</w:t>
      </w:r>
      <w:r w:rsidR="005A362F" w:rsidRPr="005A362F">
        <w:rPr>
          <w:i/>
          <w:lang w:val="la-Latn"/>
        </w:rPr>
        <w:t xml:space="preserve"> </w:t>
      </w:r>
      <w:r w:rsidRPr="00794880">
        <w:rPr>
          <w:rStyle w:val="Incipit"/>
          <w:lang w:val="la-Latn"/>
        </w:rPr>
        <w:t>terrae</w:t>
      </w:r>
      <w:r>
        <w:rPr>
          <w:lang w:val="la-Latn"/>
        </w:rPr>
        <w:t>.</w:t>
      </w:r>
    </w:p>
    <w:p w:rsidR="00460E2A" w:rsidRDefault="00885488" w:rsidP="00415109">
      <w:pPr>
        <w:rPr>
          <w:lang w:val="la-Latn"/>
        </w:rPr>
      </w:pPr>
      <w:r w:rsidRPr="00736684">
        <w:rPr>
          <w:rStyle w:val="Time1"/>
          <w:lang w:val="pt-PT"/>
        </w:rPr>
        <w:lastRenderedPageBreak/>
        <w:t>A</w:t>
      </w:r>
      <w:r w:rsidR="00BE1036" w:rsidRPr="00736684">
        <w:rPr>
          <w:rStyle w:val="Time1"/>
          <w:lang w:val="pt-PT"/>
        </w:rPr>
        <w:t>d tertiam</w:t>
      </w:r>
      <w:r w:rsidR="00BE1036">
        <w:rPr>
          <w:lang w:val="hu-HU"/>
        </w:rPr>
        <w:t xml:space="preserve"> </w:t>
      </w:r>
      <w:r>
        <w:rPr>
          <w:lang w:val="la-Latn"/>
        </w:rPr>
        <w:t xml:space="preserve">AN </w:t>
      </w:r>
      <w:r w:rsidRPr="00794880">
        <w:rPr>
          <w:rStyle w:val="Incipit"/>
          <w:lang w:val="pt-PT"/>
        </w:rPr>
        <w:t>Sciat</w:t>
      </w:r>
      <w:r w:rsidR="005A362F" w:rsidRPr="005A362F">
        <w:rPr>
          <w:i/>
          <w:lang w:val="pt-PT"/>
        </w:rPr>
        <w:t xml:space="preserve"> </w:t>
      </w:r>
      <w:r w:rsidRPr="00794880">
        <w:rPr>
          <w:rStyle w:val="Incipit"/>
          <w:lang w:val="pt-PT"/>
        </w:rPr>
        <w:t>omnis</w:t>
      </w:r>
      <w:r w:rsidR="005A362F" w:rsidRPr="005A362F">
        <w:rPr>
          <w:i/>
          <w:lang w:val="pt-PT"/>
        </w:rPr>
        <w:t xml:space="preserve"> </w:t>
      </w:r>
      <w:r w:rsidRPr="00794880">
        <w:rPr>
          <w:rStyle w:val="Incipit"/>
          <w:lang w:val="pt-PT"/>
        </w:rPr>
        <w:t>populus</w:t>
      </w:r>
      <w:r>
        <w:rPr>
          <w:lang w:val="la-Latn"/>
        </w:rPr>
        <w:t>. R</w:t>
      </w:r>
      <w:r w:rsidRPr="00B779A9">
        <w:rPr>
          <w:lang w:val="pt-PT"/>
        </w:rPr>
        <w:t>B</w:t>
      </w:r>
      <w:r>
        <w:rPr>
          <w:lang w:val="la-Latn"/>
        </w:rPr>
        <w:t xml:space="preserve"> </w:t>
      </w:r>
      <w:r w:rsidRPr="00794880">
        <w:rPr>
          <w:rStyle w:val="Incipit"/>
          <w:lang w:val="pt-PT"/>
        </w:rPr>
        <w:t>Panem</w:t>
      </w:r>
      <w:r w:rsidR="005A362F" w:rsidRPr="005A362F">
        <w:rPr>
          <w:i/>
          <w:lang w:val="pt-PT"/>
        </w:rPr>
        <w:t xml:space="preserve"> </w:t>
      </w:r>
      <w:r w:rsidRPr="00794880">
        <w:rPr>
          <w:rStyle w:val="Incipit"/>
          <w:lang w:val="pt-PT"/>
        </w:rPr>
        <w:t>caeli</w:t>
      </w:r>
      <w:r>
        <w:rPr>
          <w:lang w:val="la-Latn"/>
        </w:rPr>
        <w:t xml:space="preserve"> </w:t>
      </w:r>
      <w:r w:rsidRPr="00B779A9">
        <w:rPr>
          <w:lang w:val="pt-PT"/>
        </w:rPr>
        <w:t>etc.</w:t>
      </w:r>
      <w:r>
        <w:rPr>
          <w:lang w:val="la-Latn"/>
        </w:rPr>
        <w:t xml:space="preserve"> ut supra. </w:t>
      </w:r>
    </w:p>
    <w:p w:rsidR="00885488" w:rsidRPr="00B779A9" w:rsidRDefault="003B0C3E" w:rsidP="00415109">
      <w:pPr>
        <w:rPr>
          <w:lang w:val="la-Latn"/>
        </w:rPr>
      </w:pPr>
      <w:r>
        <w:rPr>
          <w:lang w:val="la-Latn"/>
        </w:rPr>
        <w:t>(8r)</w:t>
      </w:r>
      <w:r w:rsidR="00460E2A" w:rsidRPr="00736684">
        <w:rPr>
          <w:lang w:val="la-Latn"/>
        </w:rPr>
        <w:t xml:space="preserve"> </w:t>
      </w:r>
      <w:r w:rsidR="00A8635F" w:rsidRPr="004518BD">
        <w:rPr>
          <w:rStyle w:val="Time1"/>
          <w:lang w:val="la-Latn"/>
        </w:rPr>
        <w:t>[Ad processionem]</w:t>
      </w:r>
      <w:r w:rsidR="00A8635F" w:rsidRPr="004518BD">
        <w:rPr>
          <w:lang w:val="la-Latn"/>
        </w:rPr>
        <w:t xml:space="preserve"> </w:t>
      </w:r>
      <w:r w:rsidR="00885488">
        <w:rPr>
          <w:lang w:val="la-Latn"/>
        </w:rPr>
        <w:t xml:space="preserve">Hac die post tertiam ac singulis deinceps sextis feriis habetur </w:t>
      </w:r>
      <w:r w:rsidR="00885488" w:rsidRPr="004518BD">
        <w:rPr>
          <w:lang w:val="la-Latn"/>
        </w:rPr>
        <w:t>processio</w:t>
      </w:r>
      <w:r w:rsidR="00885488">
        <w:rPr>
          <w:lang w:val="la-Latn"/>
        </w:rPr>
        <w:t xml:space="preserve"> per </w:t>
      </w:r>
      <w:r w:rsidR="00885488" w:rsidRPr="00736684">
        <w:rPr>
          <w:lang w:val="la-Latn"/>
        </w:rPr>
        <w:t>ambitum</w:t>
      </w:r>
      <w:r w:rsidR="00885488">
        <w:rPr>
          <w:lang w:val="la-Latn"/>
        </w:rPr>
        <w:t xml:space="preserve"> usque ad festum bini</w:t>
      </w:r>
      <w:r w:rsidR="00B04A59" w:rsidRPr="00736684">
        <w:rPr>
          <w:lang w:val="la-Latn"/>
        </w:rPr>
        <w:t xml:space="preserve"> Michaelis</w:t>
      </w:r>
      <w:r w:rsidR="002F67B6">
        <w:rPr>
          <w:lang w:val="la-Latn"/>
        </w:rPr>
        <w:t xml:space="preserve"> et cantetur semper A</w:t>
      </w:r>
      <w:r w:rsidR="002F67B6" w:rsidRPr="00B779A9">
        <w:rPr>
          <w:lang w:val="la-Latn"/>
        </w:rPr>
        <w:t>P</w:t>
      </w:r>
      <w:r w:rsidR="00885488">
        <w:rPr>
          <w:lang w:val="la-Latn"/>
        </w:rPr>
        <w:t xml:space="preserve"> </w:t>
      </w:r>
      <w:r w:rsidR="00885488" w:rsidRPr="00794880">
        <w:rPr>
          <w:rStyle w:val="Incipit"/>
          <w:lang w:val="la-Latn"/>
        </w:rPr>
        <w:t>Sancta</w:t>
      </w:r>
      <w:r w:rsidR="005A362F" w:rsidRPr="005A362F">
        <w:rPr>
          <w:i/>
          <w:lang w:val="la-Latn"/>
        </w:rPr>
        <w:t xml:space="preserve"> </w:t>
      </w:r>
      <w:r w:rsidR="00885488" w:rsidRPr="00794880">
        <w:rPr>
          <w:rStyle w:val="Incipit"/>
          <w:lang w:val="la-Latn"/>
        </w:rPr>
        <w:t>Maria</w:t>
      </w:r>
      <w:r w:rsidR="00885488">
        <w:rPr>
          <w:lang w:val="la-Latn"/>
        </w:rPr>
        <w:t xml:space="preserve"> </w:t>
      </w:r>
      <w:r w:rsidR="00885488" w:rsidRPr="00B779A9">
        <w:rPr>
          <w:lang w:val="la-Latn"/>
        </w:rPr>
        <w:t>etc</w:t>
      </w:r>
      <w:r w:rsidR="00885488">
        <w:rPr>
          <w:lang w:val="la-Latn"/>
        </w:rPr>
        <w:t>.</w:t>
      </w:r>
    </w:p>
    <w:p w:rsidR="00885488" w:rsidRPr="00B779A9" w:rsidRDefault="00885488" w:rsidP="00415109">
      <w:pPr>
        <w:rPr>
          <w:lang w:val="la-Latn"/>
        </w:rPr>
      </w:pPr>
      <w:r w:rsidRPr="00736684">
        <w:rPr>
          <w:rStyle w:val="Time1"/>
          <w:lang w:val="it-IT"/>
        </w:rPr>
        <w:t>A</w:t>
      </w:r>
      <w:r w:rsidR="00BE1036" w:rsidRPr="00736684">
        <w:rPr>
          <w:rStyle w:val="Time1"/>
          <w:lang w:val="it-IT"/>
        </w:rPr>
        <w:t>d officium</w:t>
      </w:r>
      <w:r w:rsidR="00BE1036">
        <w:rPr>
          <w:lang w:val="hu-HU"/>
        </w:rPr>
        <w:t xml:space="preserve"> </w:t>
      </w:r>
      <w:r>
        <w:rPr>
          <w:lang w:val="la-Latn"/>
        </w:rPr>
        <w:t xml:space="preserve">IN </w:t>
      </w:r>
      <w:r w:rsidRPr="00736684">
        <w:rPr>
          <w:rStyle w:val="Incipit"/>
          <w:lang w:val="it-IT"/>
        </w:rPr>
        <w:t>Cibavit</w:t>
      </w:r>
      <w:r>
        <w:rPr>
          <w:lang w:val="la-Latn"/>
        </w:rPr>
        <w:t xml:space="preserve">. </w:t>
      </w:r>
      <w:r w:rsidR="003B0C3E">
        <w:rPr>
          <w:lang w:val="la-Latn"/>
        </w:rPr>
        <w:t>[</w:t>
      </w:r>
      <w:r w:rsidRPr="00BE1036">
        <w:rPr>
          <w:lang w:val="la-Latn"/>
        </w:rPr>
        <w:t>KY</w:t>
      </w:r>
      <w:r w:rsidR="003B0C3E">
        <w:rPr>
          <w:lang w:val="la-Latn"/>
        </w:rPr>
        <w:t>]</w:t>
      </w:r>
      <w:r w:rsidRPr="00BE1036">
        <w:rPr>
          <w:lang w:val="la-Latn"/>
        </w:rPr>
        <w:t xml:space="preserve"> </w:t>
      </w:r>
      <w:r w:rsidR="003B0C3E" w:rsidRPr="00736684">
        <w:rPr>
          <w:rStyle w:val="Incipit"/>
          <w:lang w:val="it-IT"/>
        </w:rPr>
        <w:t>Kyrie</w:t>
      </w:r>
      <w:r w:rsidR="003B0C3E" w:rsidRPr="00B779A9">
        <w:rPr>
          <w:lang w:val="it-IT"/>
        </w:rPr>
        <w:t xml:space="preserve"> a</w:t>
      </w:r>
      <w:r w:rsidRPr="00BE1036">
        <w:rPr>
          <w:lang w:val="la-Latn"/>
        </w:rPr>
        <w:t>ngelicum.</w:t>
      </w:r>
      <w:r>
        <w:rPr>
          <w:lang w:val="la-Latn"/>
        </w:rPr>
        <w:t xml:space="preserve"> GR </w:t>
      </w:r>
      <w:r w:rsidRPr="00736684">
        <w:rPr>
          <w:rStyle w:val="Incipit"/>
          <w:lang w:val="pt-PT"/>
        </w:rPr>
        <w:t>Oculi omnium</w:t>
      </w:r>
      <w:r>
        <w:rPr>
          <w:lang w:val="la-Latn"/>
        </w:rPr>
        <w:t>. AL</w:t>
      </w:r>
      <w:r w:rsidR="00BE1036">
        <w:rPr>
          <w:lang w:val="hu-HU"/>
        </w:rPr>
        <w:t>V</w:t>
      </w:r>
      <w:r>
        <w:rPr>
          <w:lang w:val="la-Latn"/>
        </w:rPr>
        <w:t xml:space="preserve"> </w:t>
      </w:r>
      <w:r w:rsidRPr="00736684">
        <w:rPr>
          <w:rStyle w:val="Incipit"/>
          <w:lang w:val="pt-PT"/>
        </w:rPr>
        <w:t>Caro mea</w:t>
      </w:r>
      <w:r w:rsidR="00033E0B">
        <w:rPr>
          <w:lang w:val="la-Latn"/>
        </w:rPr>
        <w:t>. S</w:t>
      </w:r>
      <w:r w:rsidR="00033E0B" w:rsidRPr="00B779A9">
        <w:rPr>
          <w:lang w:val="la-Latn"/>
        </w:rPr>
        <w:t>V</w:t>
      </w:r>
      <w:r>
        <w:rPr>
          <w:lang w:val="la-Latn"/>
        </w:rPr>
        <w:t xml:space="preserve"> </w:t>
      </w:r>
      <w:r w:rsidRPr="00736684">
        <w:rPr>
          <w:rStyle w:val="Incipit"/>
          <w:lang w:val="la-Latn"/>
        </w:rPr>
        <w:t>Ecce panis angelicum</w:t>
      </w:r>
      <w:r>
        <w:rPr>
          <w:lang w:val="la-Latn"/>
        </w:rPr>
        <w:t xml:space="preserve">. OF </w:t>
      </w:r>
      <w:r w:rsidRPr="00736684">
        <w:rPr>
          <w:rStyle w:val="Incipit"/>
          <w:lang w:val="la-Latn"/>
        </w:rPr>
        <w:t>Portas caeli</w:t>
      </w:r>
      <w:r>
        <w:rPr>
          <w:lang w:val="la-Latn"/>
        </w:rPr>
        <w:t xml:space="preserve">. </w:t>
      </w:r>
      <w:r w:rsidR="003B0C3E">
        <w:rPr>
          <w:lang w:val="la-Latn"/>
        </w:rPr>
        <w:t>[</w:t>
      </w:r>
      <w:r w:rsidRPr="00BE1036">
        <w:rPr>
          <w:lang w:val="la-Latn"/>
        </w:rPr>
        <w:t>SA</w:t>
      </w:r>
      <w:r w:rsidR="003B0C3E">
        <w:rPr>
          <w:lang w:val="la-Latn"/>
        </w:rPr>
        <w:t xml:space="preserve">] </w:t>
      </w:r>
      <w:r w:rsidR="003B0C3E" w:rsidRPr="00736684">
        <w:rPr>
          <w:rStyle w:val="Incipit"/>
          <w:lang w:val="la-Latn"/>
        </w:rPr>
        <w:t>Sanctus</w:t>
      </w:r>
      <w:r w:rsidR="003B0C3E" w:rsidRPr="00B779A9">
        <w:rPr>
          <w:lang w:val="la-Latn"/>
        </w:rPr>
        <w:t xml:space="preserve"> m</w:t>
      </w:r>
      <w:r w:rsidRPr="00BE1036">
        <w:rPr>
          <w:lang w:val="la-Latn"/>
        </w:rPr>
        <w:t xml:space="preserve">inus festivale. </w:t>
      </w:r>
      <w:r>
        <w:rPr>
          <w:lang w:val="la-Latn"/>
        </w:rPr>
        <w:t xml:space="preserve">CO </w:t>
      </w:r>
      <w:r w:rsidRPr="00736684">
        <w:rPr>
          <w:rStyle w:val="Incipit"/>
          <w:lang w:val="la-Latn"/>
        </w:rPr>
        <w:t>Qui manducat</w:t>
      </w:r>
      <w:r>
        <w:rPr>
          <w:lang w:val="la-Latn"/>
        </w:rPr>
        <w:t>.</w:t>
      </w:r>
    </w:p>
    <w:p w:rsidR="00885488" w:rsidRPr="00B779A9" w:rsidRDefault="00885488" w:rsidP="00415109">
      <w:pPr>
        <w:rPr>
          <w:lang w:val="la-Latn"/>
        </w:rPr>
      </w:pPr>
      <w:r w:rsidRPr="00736684">
        <w:rPr>
          <w:rStyle w:val="Time1"/>
          <w:lang w:val="la-Latn"/>
        </w:rPr>
        <w:t>A</w:t>
      </w:r>
      <w:r w:rsidR="00BE1036" w:rsidRPr="00736684">
        <w:rPr>
          <w:rStyle w:val="Time1"/>
          <w:lang w:val="la-Latn"/>
        </w:rPr>
        <w:t>d sextam</w:t>
      </w:r>
      <w:r>
        <w:rPr>
          <w:lang w:val="la-Latn"/>
        </w:rPr>
        <w:t xml:space="preserve"> AN </w:t>
      </w:r>
      <w:r w:rsidRPr="00794880">
        <w:rPr>
          <w:rStyle w:val="Incipit"/>
          <w:lang w:val="la-Latn"/>
        </w:rPr>
        <w:t>Sitim</w:t>
      </w:r>
      <w:r w:rsidR="005A362F" w:rsidRPr="005A362F">
        <w:rPr>
          <w:i/>
          <w:lang w:val="la-Latn"/>
        </w:rPr>
        <w:t xml:space="preserve"> </w:t>
      </w:r>
      <w:r w:rsidRPr="00794880">
        <w:rPr>
          <w:rStyle w:val="Incipit"/>
          <w:lang w:val="la-Latn"/>
        </w:rPr>
        <w:t>nostram</w:t>
      </w:r>
      <w:r>
        <w:rPr>
          <w:lang w:val="la-Latn"/>
        </w:rPr>
        <w:t xml:space="preserve">. RB </w:t>
      </w:r>
      <w:r w:rsidRPr="00794880">
        <w:rPr>
          <w:rStyle w:val="Incipit"/>
          <w:lang w:val="la-Latn"/>
        </w:rPr>
        <w:t>Cibavit</w:t>
      </w:r>
      <w:r w:rsidR="005A362F" w:rsidRPr="005A362F">
        <w:rPr>
          <w:i/>
          <w:lang w:val="la-Latn"/>
        </w:rPr>
        <w:t xml:space="preserve"> </w:t>
      </w:r>
      <w:r w:rsidRPr="00B779A9">
        <w:rPr>
          <w:lang w:val="la-Latn"/>
        </w:rPr>
        <w:t>etc.</w:t>
      </w:r>
    </w:p>
    <w:p w:rsidR="00885488" w:rsidRPr="00B779A9" w:rsidRDefault="00885488" w:rsidP="00415109">
      <w:pPr>
        <w:rPr>
          <w:lang w:val="la-Latn"/>
        </w:rPr>
      </w:pPr>
      <w:r w:rsidRPr="00736684">
        <w:rPr>
          <w:rStyle w:val="Time1"/>
          <w:lang w:val="la-Latn"/>
        </w:rPr>
        <w:t>A</w:t>
      </w:r>
      <w:r w:rsidR="00BE1036" w:rsidRPr="00736684">
        <w:rPr>
          <w:rStyle w:val="Time1"/>
          <w:lang w:val="la-Latn"/>
        </w:rPr>
        <w:t>d nonam</w:t>
      </w:r>
      <w:r>
        <w:rPr>
          <w:lang w:val="la-Latn"/>
        </w:rPr>
        <w:t xml:space="preserve"> AN </w:t>
      </w:r>
      <w:r w:rsidRPr="00736684">
        <w:rPr>
          <w:rStyle w:val="Incipit"/>
          <w:lang w:val="la-Latn"/>
        </w:rPr>
        <w:t>Senes cum iuvenibus</w:t>
      </w:r>
      <w:r>
        <w:rPr>
          <w:lang w:val="la-Latn"/>
        </w:rPr>
        <w:t xml:space="preserve">. RB </w:t>
      </w:r>
      <w:r w:rsidRPr="00736684">
        <w:rPr>
          <w:rStyle w:val="Incipit"/>
          <w:lang w:val="la-Latn"/>
        </w:rPr>
        <w:t>Educas</w:t>
      </w:r>
      <w:r>
        <w:rPr>
          <w:lang w:val="la-Latn"/>
        </w:rPr>
        <w:t xml:space="preserve"> </w:t>
      </w:r>
      <w:r w:rsidRPr="00B779A9">
        <w:rPr>
          <w:lang w:val="la-Latn"/>
        </w:rPr>
        <w:t>etc</w:t>
      </w:r>
      <w:r>
        <w:rPr>
          <w:lang w:val="la-Latn"/>
        </w:rPr>
        <w:t>.</w:t>
      </w:r>
    </w:p>
    <w:p w:rsidR="00885488" w:rsidRPr="00B779A9" w:rsidRDefault="00885488" w:rsidP="00415109">
      <w:pPr>
        <w:rPr>
          <w:lang w:val="la-Latn"/>
        </w:rPr>
      </w:pPr>
      <w:r w:rsidRPr="00736684">
        <w:rPr>
          <w:rStyle w:val="Time1"/>
          <w:lang w:val="la-Latn"/>
        </w:rPr>
        <w:t>A</w:t>
      </w:r>
      <w:r w:rsidR="00BE1036" w:rsidRPr="00736684">
        <w:rPr>
          <w:rStyle w:val="Time1"/>
          <w:lang w:val="la-Latn"/>
        </w:rPr>
        <w:t>d vesperas</w:t>
      </w:r>
      <w:r>
        <w:rPr>
          <w:lang w:val="la-Latn"/>
        </w:rPr>
        <w:t xml:space="preserve"> </w:t>
      </w:r>
      <w:r w:rsidRPr="00B779A9">
        <w:rPr>
          <w:lang w:val="la-Latn"/>
        </w:rPr>
        <w:t>primatur de corpore</w:t>
      </w:r>
      <w:r w:rsidR="009B00F7" w:rsidRPr="00736684">
        <w:rPr>
          <w:lang w:val="la-Latn"/>
        </w:rPr>
        <w:t xml:space="preserve"> Christi</w:t>
      </w:r>
      <w:r>
        <w:rPr>
          <w:lang w:val="la-Latn"/>
        </w:rPr>
        <w:t xml:space="preserve"> AN </w:t>
      </w:r>
      <w:r w:rsidRPr="00736684">
        <w:rPr>
          <w:rStyle w:val="Incipit"/>
          <w:lang w:val="la-Latn"/>
        </w:rPr>
        <w:t xml:space="preserve">Gaude </w:t>
      </w:r>
      <w:r w:rsidR="000F4FB4" w:rsidRPr="00736684">
        <w:rPr>
          <w:rStyle w:val="Incipit"/>
          <w:lang w:val="la-Latn"/>
        </w:rPr>
        <w:t>feli</w:t>
      </w:r>
      <w:r w:rsidRPr="00736684">
        <w:rPr>
          <w:rStyle w:val="Incipit"/>
          <w:lang w:val="la-Latn"/>
        </w:rPr>
        <w:t>x</w:t>
      </w:r>
      <w:r>
        <w:rPr>
          <w:lang w:val="la-Latn"/>
        </w:rPr>
        <w:t xml:space="preserve"> cum reliquis. PS </w:t>
      </w:r>
      <w:r w:rsidRPr="00736684">
        <w:rPr>
          <w:rStyle w:val="Incipit"/>
          <w:lang w:val="la-Latn"/>
        </w:rPr>
        <w:t>Dixit</w:t>
      </w:r>
      <w:r>
        <w:rPr>
          <w:lang w:val="la-Latn"/>
        </w:rPr>
        <w:t>.</w:t>
      </w:r>
      <w:r w:rsidR="00BE1036">
        <w:rPr>
          <w:lang w:val="la-Latn"/>
        </w:rPr>
        <w:t xml:space="preserve"> [PS]</w:t>
      </w:r>
      <w:r>
        <w:rPr>
          <w:lang w:val="la-Latn"/>
        </w:rPr>
        <w:t xml:space="preserve"> </w:t>
      </w:r>
      <w:r w:rsidRPr="00736684">
        <w:rPr>
          <w:rStyle w:val="Incipit"/>
          <w:lang w:val="la-Latn"/>
        </w:rPr>
        <w:t>Confitebor</w:t>
      </w:r>
      <w:r>
        <w:rPr>
          <w:lang w:val="la-Latn"/>
        </w:rPr>
        <w:t xml:space="preserve">. </w:t>
      </w:r>
      <w:r w:rsidR="00BE1036">
        <w:rPr>
          <w:lang w:val="la-Latn"/>
        </w:rPr>
        <w:t>[PS]</w:t>
      </w:r>
      <w:r>
        <w:rPr>
          <w:lang w:val="la-Latn"/>
        </w:rPr>
        <w:t xml:space="preserve"> </w:t>
      </w:r>
      <w:r w:rsidRPr="00736684">
        <w:rPr>
          <w:rStyle w:val="Incipit"/>
          <w:lang w:val="la-Latn"/>
        </w:rPr>
        <w:t>Credidi</w:t>
      </w:r>
      <w:r>
        <w:rPr>
          <w:lang w:val="la-Latn"/>
        </w:rPr>
        <w:t xml:space="preserve">. </w:t>
      </w:r>
      <w:r w:rsidR="00BE1036">
        <w:rPr>
          <w:lang w:val="la-Latn"/>
        </w:rPr>
        <w:t>[PS]</w:t>
      </w:r>
      <w:r>
        <w:rPr>
          <w:lang w:val="la-Latn"/>
        </w:rPr>
        <w:t xml:space="preserve"> </w:t>
      </w:r>
      <w:r w:rsidRPr="00736684">
        <w:rPr>
          <w:rStyle w:val="Incipit"/>
          <w:lang w:val="la-Latn"/>
        </w:rPr>
        <w:t>Beati omnes</w:t>
      </w:r>
      <w:r>
        <w:rPr>
          <w:lang w:val="la-Latn"/>
        </w:rPr>
        <w:t xml:space="preserve">. </w:t>
      </w:r>
      <w:r w:rsidR="00BE1036">
        <w:rPr>
          <w:lang w:val="la-Latn"/>
        </w:rPr>
        <w:t>[PS]</w:t>
      </w:r>
      <w:r>
        <w:rPr>
          <w:lang w:val="la-Latn"/>
        </w:rPr>
        <w:t xml:space="preserve"> </w:t>
      </w:r>
      <w:r w:rsidRPr="00736684">
        <w:rPr>
          <w:rStyle w:val="Incipit"/>
          <w:lang w:val="la-Latn"/>
        </w:rPr>
        <w:t>Lauda</w:t>
      </w:r>
      <w:r>
        <w:rPr>
          <w:lang w:val="la-Latn"/>
        </w:rPr>
        <w:t xml:space="preserve">. RP </w:t>
      </w:r>
      <w:r w:rsidRPr="00736684">
        <w:rPr>
          <w:rStyle w:val="Incipit"/>
          <w:lang w:val="pt-PT"/>
        </w:rPr>
        <w:t xml:space="preserve">O </w:t>
      </w:r>
      <w:r w:rsidR="001B7479" w:rsidRPr="00736684">
        <w:rPr>
          <w:rStyle w:val="Incipit"/>
          <w:lang w:val="pt-PT"/>
        </w:rPr>
        <w:t>cena</w:t>
      </w:r>
      <w:r w:rsidR="003B0C3E" w:rsidRPr="00736684">
        <w:rPr>
          <w:rStyle w:val="Incipit"/>
          <w:lang w:val="pt-PT"/>
        </w:rPr>
        <w:t xml:space="preserve"> magni</w:t>
      </w:r>
      <w:r w:rsidRPr="00736684">
        <w:rPr>
          <w:rStyle w:val="Incipit"/>
          <w:lang w:val="pt-PT"/>
        </w:rPr>
        <w:t>fica</w:t>
      </w:r>
      <w:r>
        <w:rPr>
          <w:lang w:val="la-Latn"/>
        </w:rPr>
        <w:t xml:space="preserve">. HY </w:t>
      </w:r>
      <w:r w:rsidRPr="00736684">
        <w:rPr>
          <w:rStyle w:val="Incipit"/>
          <w:lang w:val="pt-PT"/>
        </w:rPr>
        <w:t>Pange lingua</w:t>
      </w:r>
      <w:r>
        <w:rPr>
          <w:lang w:val="la-Latn"/>
        </w:rPr>
        <w:t xml:space="preserve">. VS </w:t>
      </w:r>
      <w:r w:rsidRPr="00736684">
        <w:rPr>
          <w:rStyle w:val="Incipit"/>
          <w:lang w:val="pt-PT"/>
        </w:rPr>
        <w:t>Panem caeli</w:t>
      </w:r>
      <w:r>
        <w:rPr>
          <w:lang w:val="la-Latn"/>
        </w:rPr>
        <w:t xml:space="preserve">. </w:t>
      </w:r>
      <w:r w:rsidR="009179B6" w:rsidRPr="00736684">
        <w:rPr>
          <w:lang w:val="pt-PT"/>
        </w:rPr>
        <w:t xml:space="preserve">AM </w:t>
      </w:r>
      <w:r w:rsidR="009179B6" w:rsidRPr="00736684">
        <w:rPr>
          <w:rStyle w:val="Incipit"/>
          <w:lang w:val="pt-PT"/>
        </w:rPr>
        <w:t>%D::</w:t>
      </w:r>
      <w:r w:rsidR="00C4302D" w:rsidRPr="00736684">
        <w:rPr>
          <w:rStyle w:val="Incipit"/>
          <w:lang w:val="pt-PT"/>
        </w:rPr>
        <w:t>Ave</w:t>
      </w:r>
      <w:r w:rsidR="005A362F" w:rsidRPr="00736684">
        <w:rPr>
          <w:rStyle w:val="Incipit"/>
          <w:lang w:val="pt-PT"/>
        </w:rPr>
        <w:t xml:space="preserve"> </w:t>
      </w:r>
      <w:r w:rsidR="00C4302D" w:rsidRPr="00736684">
        <w:rPr>
          <w:rStyle w:val="Incipit"/>
          <w:lang w:val="pt-PT"/>
        </w:rPr>
        <w:t>fons</w:t>
      </w:r>
      <w:r w:rsidR="00F02FA3" w:rsidRPr="004518BD">
        <w:rPr>
          <w:rStyle w:val="Incipit"/>
          <w:lang w:val="pt-PT"/>
        </w:rPr>
        <w:t>%</w:t>
      </w:r>
      <w:r w:rsidR="007D521F">
        <w:rPr>
          <w:lang w:val="pt-PT"/>
        </w:rPr>
        <w:t xml:space="preserve">. </w:t>
      </w:r>
      <w:r w:rsidR="008A3932">
        <w:rPr>
          <w:lang w:val="pt-PT"/>
        </w:rPr>
        <w:t xml:space="preserve">[AM] </w:t>
      </w:r>
      <w:r w:rsidR="008A3932" w:rsidRPr="004518BD">
        <w:rPr>
          <w:rStyle w:val="Incipit"/>
          <w:lang w:val="pt-PT"/>
        </w:rPr>
        <w:t>$E::</w:t>
      </w:r>
      <w:r w:rsidR="00C4302D" w:rsidRPr="004518BD">
        <w:rPr>
          <w:rStyle w:val="Incipit"/>
          <w:lang w:val="pt-PT"/>
        </w:rPr>
        <w:t>Hereditas nobis redditur</w:t>
      </w:r>
      <w:r w:rsidR="00F02FA3" w:rsidRPr="004518BD">
        <w:rPr>
          <w:rStyle w:val="Incipit"/>
          <w:lang w:val="pt-PT"/>
        </w:rPr>
        <w:t>$</w:t>
      </w:r>
      <w:r w:rsidR="00F879CD">
        <w:rPr>
          <w:lang w:val="pt-PT"/>
        </w:rPr>
        <w:t>.</w:t>
      </w:r>
      <w:r>
        <w:rPr>
          <w:lang w:val="la-Latn"/>
        </w:rPr>
        <w:t xml:space="preserve"> </w:t>
      </w:r>
      <w:r w:rsidR="009179B6">
        <w:rPr>
          <w:lang w:val="pt-PT"/>
        </w:rPr>
        <w:t>Suffragium d</w:t>
      </w:r>
      <w:r>
        <w:rPr>
          <w:lang w:val="la-Latn"/>
        </w:rPr>
        <w:t xml:space="preserve">e sancta cruce </w:t>
      </w:r>
      <w:r w:rsidR="009179B6" w:rsidRPr="00736684">
        <w:rPr>
          <w:lang w:val="pt-PT"/>
        </w:rPr>
        <w:t>[</w:t>
      </w:r>
      <w:r>
        <w:rPr>
          <w:lang w:val="la-Latn"/>
        </w:rPr>
        <w:t>AC</w:t>
      </w:r>
      <w:r w:rsidR="009179B6" w:rsidRPr="00736684">
        <w:rPr>
          <w:lang w:val="pt-PT"/>
        </w:rPr>
        <w:t>]</w:t>
      </w:r>
      <w:r>
        <w:rPr>
          <w:lang w:val="la-Latn"/>
        </w:rPr>
        <w:t xml:space="preserve"> </w:t>
      </w:r>
      <w:r w:rsidRPr="00736684">
        <w:rPr>
          <w:rStyle w:val="Incipit"/>
          <w:lang w:val="pt-PT"/>
        </w:rPr>
        <w:t>Tuam crucem</w:t>
      </w:r>
      <w:r>
        <w:rPr>
          <w:lang w:val="la-Latn"/>
        </w:rPr>
        <w:t xml:space="preserve">. De beata virgine </w:t>
      </w:r>
      <w:r w:rsidR="00BE1036">
        <w:rPr>
          <w:lang w:val="la-Latn"/>
        </w:rPr>
        <w:t>[</w:t>
      </w:r>
      <w:r w:rsidR="00BE1036">
        <w:rPr>
          <w:lang w:val="hu-HU"/>
        </w:rPr>
        <w:t>AC</w:t>
      </w:r>
      <w:r w:rsidR="00BE1036">
        <w:rPr>
          <w:lang w:val="la-Latn"/>
        </w:rPr>
        <w:t>]</w:t>
      </w:r>
      <w:r>
        <w:rPr>
          <w:lang w:val="la-Latn"/>
        </w:rPr>
        <w:t xml:space="preserve"> </w:t>
      </w:r>
      <w:r w:rsidRPr="00736684">
        <w:rPr>
          <w:rStyle w:val="Incipit"/>
          <w:lang w:val="la-Latn"/>
        </w:rPr>
        <w:t>Sub tuam protectionem</w:t>
      </w:r>
      <w:r>
        <w:rPr>
          <w:lang w:val="la-Latn"/>
        </w:rPr>
        <w:t xml:space="preserve">. De omnibus sanctis </w:t>
      </w:r>
      <w:r w:rsidR="00BE1036">
        <w:rPr>
          <w:lang w:val="la-Latn"/>
        </w:rPr>
        <w:t>[</w:t>
      </w:r>
      <w:r w:rsidR="00BE1036">
        <w:rPr>
          <w:lang w:val="hu-HU"/>
        </w:rPr>
        <w:t>AC</w:t>
      </w:r>
      <w:r w:rsidR="00BE1036">
        <w:rPr>
          <w:lang w:val="la-Latn"/>
        </w:rPr>
        <w:t>]</w:t>
      </w:r>
      <w:r>
        <w:rPr>
          <w:lang w:val="la-Latn"/>
        </w:rPr>
        <w:t xml:space="preserve"> </w:t>
      </w:r>
      <w:r w:rsidRPr="00736684">
        <w:rPr>
          <w:rStyle w:val="Incipit"/>
          <w:lang w:val="la-Latn"/>
        </w:rPr>
        <w:t>Reddet deus</w:t>
      </w:r>
      <w:r>
        <w:rPr>
          <w:lang w:val="la-Latn"/>
        </w:rPr>
        <w:t xml:space="preserve">. </w:t>
      </w:r>
      <w:r w:rsidR="003B0C3E">
        <w:rPr>
          <w:lang w:val="la-Latn"/>
        </w:rPr>
        <w:t>[BD]</w:t>
      </w:r>
      <w:r w:rsidR="003B0C3E" w:rsidRPr="00B779A9">
        <w:rPr>
          <w:lang w:val="la-Latn"/>
        </w:rPr>
        <w:t xml:space="preserve"> </w:t>
      </w:r>
      <w:r w:rsidR="005F6F99" w:rsidRPr="00736684">
        <w:rPr>
          <w:rStyle w:val="Incipit"/>
          <w:lang w:val="la-Latn"/>
        </w:rPr>
        <w:t>Benedicamus</w:t>
      </w:r>
      <w:r w:rsidR="003B0C3E">
        <w:rPr>
          <w:lang w:val="la-Latn"/>
        </w:rPr>
        <w:t xml:space="preserve"> </w:t>
      </w:r>
      <w:r w:rsidR="003B0C3E" w:rsidRPr="00B779A9">
        <w:rPr>
          <w:lang w:val="la-Latn"/>
        </w:rPr>
        <w:t>c</w:t>
      </w:r>
      <w:r>
        <w:rPr>
          <w:lang w:val="la-Latn"/>
        </w:rPr>
        <w:t>u</w:t>
      </w:r>
      <w:r w:rsidRPr="00B779A9">
        <w:rPr>
          <w:lang w:val="la-Latn"/>
        </w:rPr>
        <w:t>m tribus alleluia.</w:t>
      </w:r>
    </w:p>
    <w:p w:rsidR="00885488" w:rsidRPr="00B779A9" w:rsidRDefault="00885488" w:rsidP="00415109">
      <w:pPr>
        <w:rPr>
          <w:lang w:val="la-Latn"/>
        </w:rPr>
      </w:pPr>
      <w:r w:rsidRPr="00736684">
        <w:rPr>
          <w:rStyle w:val="Time1"/>
          <w:lang w:val="la-Latn"/>
        </w:rPr>
        <w:t>A</w:t>
      </w:r>
      <w:r w:rsidR="00BE1036" w:rsidRPr="00736684">
        <w:rPr>
          <w:rStyle w:val="Time1"/>
          <w:lang w:val="la-Latn"/>
        </w:rPr>
        <w:t>d completorium</w:t>
      </w:r>
      <w:r>
        <w:rPr>
          <w:lang w:val="la-Latn"/>
        </w:rPr>
        <w:t xml:space="preserve"> AN </w:t>
      </w:r>
      <w:r w:rsidRPr="00736684">
        <w:rPr>
          <w:rStyle w:val="Incipit"/>
          <w:lang w:val="la-Latn"/>
        </w:rPr>
        <w:t>Per frumenti</w:t>
      </w:r>
      <w:r>
        <w:rPr>
          <w:lang w:val="la-Latn"/>
        </w:rPr>
        <w:t xml:space="preserve">. PS </w:t>
      </w:r>
      <w:r w:rsidRPr="00736684">
        <w:rPr>
          <w:rStyle w:val="Incipit"/>
          <w:lang w:val="la-Latn"/>
        </w:rPr>
        <w:t>Cum in</w:t>
      </w:r>
      <w:r w:rsidR="001B7479" w:rsidRPr="00736684">
        <w:rPr>
          <w:rStyle w:val="Incipit"/>
          <w:lang w:val="la-Latn"/>
        </w:rPr>
        <w:t>vo</w:t>
      </w:r>
      <w:r w:rsidR="003B0C3E" w:rsidRPr="00736684">
        <w:rPr>
          <w:rStyle w:val="Incipit"/>
          <w:lang w:val="la-Latn"/>
        </w:rPr>
        <w:t>ca</w:t>
      </w:r>
      <w:r w:rsidRPr="00736684">
        <w:rPr>
          <w:rStyle w:val="Incipit"/>
          <w:lang w:val="la-Latn"/>
        </w:rPr>
        <w:t>rem</w:t>
      </w:r>
      <w:r>
        <w:rPr>
          <w:lang w:val="la-Latn"/>
        </w:rPr>
        <w:t xml:space="preserve">. HY </w:t>
      </w:r>
      <w:r w:rsidRPr="00736684">
        <w:rPr>
          <w:rStyle w:val="Incipit"/>
          <w:lang w:val="la-Latn"/>
        </w:rPr>
        <w:t>O salutaris hostia</w:t>
      </w:r>
      <w:r>
        <w:rPr>
          <w:lang w:val="la-Latn"/>
        </w:rPr>
        <w:t xml:space="preserve">. AD </w:t>
      </w:r>
      <w:r w:rsidRPr="00736684">
        <w:rPr>
          <w:rStyle w:val="Incipit"/>
          <w:lang w:val="la-Latn"/>
        </w:rPr>
        <w:t>Mensa nobis</w:t>
      </w:r>
      <w:r w:rsidR="00BE1036">
        <w:rPr>
          <w:lang w:val="la-Latn"/>
        </w:rPr>
        <w:t>. Post collectam A</w:t>
      </w:r>
      <w:r w:rsidR="00BE1036">
        <w:rPr>
          <w:lang w:val="hu-HU"/>
        </w:rPr>
        <w:t>C</w:t>
      </w:r>
      <w:r>
        <w:rPr>
          <w:lang w:val="la-Latn"/>
        </w:rPr>
        <w:t xml:space="preserve"> </w:t>
      </w:r>
      <w:r w:rsidRPr="00736684">
        <w:rPr>
          <w:rStyle w:val="Incipit"/>
          <w:lang w:val="la-Latn"/>
        </w:rPr>
        <w:t>Alma redemptoris mater</w:t>
      </w:r>
      <w:r>
        <w:rPr>
          <w:lang w:val="la-Latn"/>
        </w:rPr>
        <w:t>.</w:t>
      </w:r>
    </w:p>
    <w:p w:rsidR="00885488" w:rsidRPr="00736684" w:rsidRDefault="00885488" w:rsidP="00415109">
      <w:pPr>
        <w:pStyle w:val="berschrift1"/>
        <w:rPr>
          <w:lang w:val="la-Latn"/>
        </w:rPr>
      </w:pPr>
      <w:r w:rsidRPr="00736684">
        <w:rPr>
          <w:lang w:val="la-Latn"/>
        </w:rPr>
        <w:t>DE SANCTO U</w:t>
      </w:r>
      <w:r w:rsidR="00FE0A09" w:rsidRPr="00736684">
        <w:rPr>
          <w:lang w:val="la-Latn"/>
        </w:rPr>
        <w:t>RBANO PAPAE ET MARTYRIS</w:t>
      </w:r>
    </w:p>
    <w:p w:rsidR="00885488" w:rsidRPr="00B779A9" w:rsidRDefault="003B0C3E" w:rsidP="00415109">
      <w:pPr>
        <w:rPr>
          <w:lang w:val="la-Latn"/>
        </w:rPr>
      </w:pPr>
      <w:r>
        <w:rPr>
          <w:lang w:val="la-Latn"/>
        </w:rPr>
        <w:t>Novem lectiones</w:t>
      </w:r>
      <w:r w:rsidR="00885488">
        <w:rPr>
          <w:lang w:val="la-Latn"/>
        </w:rPr>
        <w:t xml:space="preserve"> facimus.</w:t>
      </w:r>
    </w:p>
    <w:p w:rsidR="00885488" w:rsidRPr="00B779A9" w:rsidRDefault="00885488" w:rsidP="00415109">
      <w:pPr>
        <w:rPr>
          <w:lang w:val="pt-PT"/>
        </w:rPr>
      </w:pPr>
      <w:r w:rsidRPr="00736684">
        <w:rPr>
          <w:rStyle w:val="Time1"/>
          <w:lang w:val="la-Latn"/>
        </w:rPr>
        <w:t>A</w:t>
      </w:r>
      <w:r w:rsidR="00BE1036" w:rsidRPr="00736684">
        <w:rPr>
          <w:rStyle w:val="Time1"/>
          <w:lang w:val="la-Latn"/>
        </w:rPr>
        <w:t>d vesperas</w:t>
      </w:r>
      <w:r>
        <w:rPr>
          <w:lang w:val="la-Latn"/>
        </w:rPr>
        <w:t xml:space="preserve"> antiphonae et psalmi ferialiter. RP </w:t>
      </w:r>
      <w:r w:rsidR="00BE1036" w:rsidRPr="00794880">
        <w:rPr>
          <w:rStyle w:val="Incipit"/>
          <w:lang w:val="la-Latn"/>
        </w:rPr>
        <w:t>Gloria</w:t>
      </w:r>
      <w:r w:rsidR="005A362F" w:rsidRPr="005A362F">
        <w:rPr>
          <w:i/>
          <w:lang w:val="la-Latn"/>
        </w:rPr>
        <w:t xml:space="preserve"> </w:t>
      </w:r>
      <w:r w:rsidR="00BE1036" w:rsidRPr="00794880">
        <w:rPr>
          <w:rStyle w:val="Incipit"/>
          <w:lang w:val="la-Latn"/>
        </w:rPr>
        <w:t>et</w:t>
      </w:r>
      <w:r w:rsidR="005A362F" w:rsidRPr="005A362F">
        <w:rPr>
          <w:i/>
          <w:lang w:val="la-Latn"/>
        </w:rPr>
        <w:t xml:space="preserve"> </w:t>
      </w:r>
      <w:r w:rsidR="00BE1036" w:rsidRPr="00794880">
        <w:rPr>
          <w:rStyle w:val="Incipit"/>
          <w:lang w:val="la-Latn"/>
        </w:rPr>
        <w:t>ho</w:t>
      </w:r>
      <w:r w:rsidRPr="00794880">
        <w:rPr>
          <w:rStyle w:val="Incipit"/>
          <w:lang w:val="la-Latn"/>
        </w:rPr>
        <w:t>nore</w:t>
      </w:r>
      <w:r>
        <w:rPr>
          <w:lang w:val="la-Latn"/>
        </w:rPr>
        <w:t xml:space="preserve">. HY </w:t>
      </w:r>
      <w:r w:rsidRPr="00794880">
        <w:rPr>
          <w:rStyle w:val="Incipit"/>
          <w:lang w:val="pt-PT"/>
        </w:rPr>
        <w:t>Deus</w:t>
      </w:r>
      <w:r w:rsidR="005A362F" w:rsidRPr="005A362F">
        <w:rPr>
          <w:i/>
          <w:lang w:val="pt-PT"/>
        </w:rPr>
        <w:t xml:space="preserve"> </w:t>
      </w:r>
      <w:r w:rsidRPr="00794880">
        <w:rPr>
          <w:rStyle w:val="Incipit"/>
          <w:lang w:val="pt-PT"/>
        </w:rPr>
        <w:t>t</w:t>
      </w:r>
      <w:r w:rsidR="006D0043" w:rsidRPr="00794880">
        <w:rPr>
          <w:rStyle w:val="Incipit"/>
          <w:lang w:val="pt-PT"/>
        </w:rPr>
        <w:t>u</w:t>
      </w:r>
      <w:r w:rsidR="001B7479" w:rsidRPr="00794880">
        <w:rPr>
          <w:rStyle w:val="Incipit"/>
          <w:lang w:val="pt-PT"/>
        </w:rPr>
        <w:t>o</w:t>
      </w:r>
      <w:r w:rsidRPr="00794880">
        <w:rPr>
          <w:rStyle w:val="Incipit"/>
          <w:lang w:val="pt-PT"/>
        </w:rPr>
        <w:t>rum</w:t>
      </w:r>
      <w:r>
        <w:rPr>
          <w:lang w:val="la-Latn"/>
        </w:rPr>
        <w:t xml:space="preserve">. AM </w:t>
      </w:r>
      <w:r w:rsidRPr="00794880">
        <w:rPr>
          <w:rStyle w:val="Incipit"/>
          <w:lang w:val="pt-PT"/>
        </w:rPr>
        <w:t>Qui</w:t>
      </w:r>
      <w:r w:rsidR="005A362F" w:rsidRPr="005A362F">
        <w:rPr>
          <w:i/>
          <w:lang w:val="pt-PT"/>
        </w:rPr>
        <w:t xml:space="preserve"> </w:t>
      </w:r>
      <w:r w:rsidRPr="00794880">
        <w:rPr>
          <w:rStyle w:val="Incipit"/>
          <w:lang w:val="pt-PT"/>
        </w:rPr>
        <w:t>dum</w:t>
      </w:r>
      <w:r w:rsidR="005A362F" w:rsidRPr="005A362F">
        <w:rPr>
          <w:i/>
          <w:lang w:val="pt-PT"/>
        </w:rPr>
        <w:t xml:space="preserve"> </w:t>
      </w:r>
      <w:r w:rsidRPr="00794880">
        <w:rPr>
          <w:rStyle w:val="Incipit"/>
          <w:lang w:val="pt-PT"/>
        </w:rPr>
        <w:t>esset</w:t>
      </w:r>
      <w:r>
        <w:rPr>
          <w:lang w:val="la-Latn"/>
        </w:rPr>
        <w:t>.</w:t>
      </w:r>
    </w:p>
    <w:p w:rsidR="00885488" w:rsidRPr="00B779A9" w:rsidRDefault="00885488" w:rsidP="00415109">
      <w:pPr>
        <w:rPr>
          <w:lang w:val="la-Latn"/>
        </w:rPr>
      </w:pPr>
      <w:r w:rsidRPr="00736684">
        <w:rPr>
          <w:rStyle w:val="Time1"/>
          <w:lang w:val="pt-PT"/>
        </w:rPr>
        <w:t>A</w:t>
      </w:r>
      <w:r w:rsidR="00BE1036" w:rsidRPr="00736684">
        <w:rPr>
          <w:rStyle w:val="Time1"/>
          <w:lang w:val="pt-PT"/>
        </w:rPr>
        <w:t>d completorium</w:t>
      </w:r>
      <w:r>
        <w:rPr>
          <w:lang w:val="la-Latn"/>
        </w:rPr>
        <w:t xml:space="preserve"> HY </w:t>
      </w:r>
      <w:r w:rsidRPr="00794880">
        <w:rPr>
          <w:rStyle w:val="Incipit"/>
          <w:lang w:val="pt-PT"/>
        </w:rPr>
        <w:t>Te</w:t>
      </w:r>
      <w:r w:rsidR="005A362F" w:rsidRPr="005A362F">
        <w:rPr>
          <w:i/>
          <w:lang w:val="pt-PT"/>
        </w:rPr>
        <w:t xml:space="preserve"> </w:t>
      </w:r>
      <w:r w:rsidRPr="00794880">
        <w:rPr>
          <w:rStyle w:val="Incipit"/>
          <w:lang w:val="pt-PT"/>
        </w:rPr>
        <w:t>lucis</w:t>
      </w:r>
      <w:r w:rsidR="005A362F" w:rsidRPr="005A362F">
        <w:rPr>
          <w:i/>
          <w:lang w:val="pt-PT"/>
        </w:rPr>
        <w:t xml:space="preserve"> </w:t>
      </w:r>
      <w:r w:rsidRPr="00794880">
        <w:rPr>
          <w:rStyle w:val="Incipit"/>
          <w:lang w:val="pt-PT"/>
        </w:rPr>
        <w:t>ante</w:t>
      </w:r>
      <w:r>
        <w:rPr>
          <w:lang w:val="la-Latn"/>
        </w:rPr>
        <w:t xml:space="preserve">. AD </w:t>
      </w:r>
      <w:r w:rsidRPr="00794880">
        <w:rPr>
          <w:rStyle w:val="Incipit"/>
          <w:lang w:val="la-Latn"/>
        </w:rPr>
        <w:t>Vigila</w:t>
      </w:r>
      <w:r>
        <w:rPr>
          <w:lang w:val="la-Latn"/>
        </w:rPr>
        <w:t>.</w:t>
      </w:r>
    </w:p>
    <w:p w:rsidR="00885488" w:rsidRPr="00B779A9" w:rsidRDefault="00885488" w:rsidP="00415109">
      <w:pPr>
        <w:rPr>
          <w:lang w:val="la-Latn"/>
        </w:rPr>
      </w:pPr>
      <w:r w:rsidRPr="00736684">
        <w:rPr>
          <w:rStyle w:val="Time1"/>
          <w:lang w:val="la-Latn"/>
        </w:rPr>
        <w:t>A</w:t>
      </w:r>
      <w:r w:rsidR="00BE1036" w:rsidRPr="00736684">
        <w:rPr>
          <w:rStyle w:val="Time1"/>
          <w:lang w:val="la-Latn"/>
        </w:rPr>
        <w:t>d matutinum</w:t>
      </w:r>
      <w:r w:rsidR="00BE1036">
        <w:rPr>
          <w:lang w:val="hu-HU"/>
        </w:rPr>
        <w:t xml:space="preserve"> </w:t>
      </w:r>
      <w:r>
        <w:rPr>
          <w:lang w:val="la-Latn"/>
        </w:rPr>
        <w:t>I</w:t>
      </w:r>
      <w:r w:rsidR="00BE1036">
        <w:rPr>
          <w:lang w:val="hu-HU"/>
        </w:rPr>
        <w:t>N</w:t>
      </w:r>
      <w:r>
        <w:rPr>
          <w:lang w:val="la-Latn"/>
        </w:rPr>
        <w:t xml:space="preserve">V </w:t>
      </w:r>
      <w:r w:rsidRPr="00794880">
        <w:rPr>
          <w:rStyle w:val="Incipit"/>
          <w:lang w:val="la-Latn"/>
        </w:rPr>
        <w:t>Regem</w:t>
      </w:r>
      <w:r w:rsidR="005A362F" w:rsidRPr="005A362F">
        <w:rPr>
          <w:i/>
          <w:lang w:val="la-Latn"/>
        </w:rPr>
        <w:t xml:space="preserve"> </w:t>
      </w:r>
      <w:r w:rsidRPr="00794880">
        <w:rPr>
          <w:rStyle w:val="Incipit"/>
          <w:lang w:val="la-Latn"/>
        </w:rPr>
        <w:t>mart</w:t>
      </w:r>
      <w:r w:rsidR="003B0C3E" w:rsidRPr="00794880">
        <w:rPr>
          <w:rStyle w:val="Incipit"/>
          <w:lang w:val="la-Latn"/>
        </w:rPr>
        <w:t>y</w:t>
      </w:r>
      <w:r w:rsidRPr="00794880">
        <w:rPr>
          <w:rStyle w:val="Incipit"/>
          <w:lang w:val="la-Latn"/>
        </w:rPr>
        <w:t>rum</w:t>
      </w:r>
      <w:r w:rsidR="009179B6" w:rsidRPr="00736684">
        <w:rPr>
          <w:lang w:val="la-Latn"/>
        </w:rPr>
        <w:t xml:space="preserve">. </w:t>
      </w:r>
      <w:r w:rsidR="009179B6">
        <w:rPr>
          <w:lang w:val="la-Latn"/>
        </w:rPr>
        <w:t>R</w:t>
      </w:r>
      <w:r>
        <w:rPr>
          <w:lang w:val="la-Latn"/>
        </w:rPr>
        <w:t xml:space="preserve">eliqua ut de martyre et pontifice. AB </w:t>
      </w:r>
      <w:r w:rsidRPr="00794880">
        <w:rPr>
          <w:rStyle w:val="Incipit"/>
          <w:lang w:val="la-Latn"/>
        </w:rPr>
        <w:t>Stola</w:t>
      </w:r>
      <w:r w:rsidR="005A362F" w:rsidRPr="005A362F">
        <w:rPr>
          <w:i/>
          <w:lang w:val="la-Latn"/>
        </w:rPr>
        <w:t xml:space="preserve"> </w:t>
      </w:r>
      <w:r w:rsidRPr="00794880">
        <w:rPr>
          <w:rStyle w:val="Incipit"/>
          <w:lang w:val="la-Latn"/>
        </w:rPr>
        <w:t>iocunditatis</w:t>
      </w:r>
      <w:r>
        <w:rPr>
          <w:lang w:val="la-Latn"/>
        </w:rPr>
        <w:t>.</w:t>
      </w:r>
    </w:p>
    <w:p w:rsidR="00885488" w:rsidRPr="00736684" w:rsidRDefault="009179B6" w:rsidP="00415109">
      <w:pPr>
        <w:pStyle w:val="berschrift1"/>
        <w:rPr>
          <w:lang w:val="la-Latn"/>
        </w:rPr>
      </w:pPr>
      <w:r w:rsidRPr="00736684">
        <w:rPr>
          <w:lang w:val="la-Latn"/>
        </w:rPr>
        <w:t xml:space="preserve">(8v) </w:t>
      </w:r>
      <w:r w:rsidR="00FE0A09" w:rsidRPr="00736684">
        <w:rPr>
          <w:lang w:val="la-Latn"/>
        </w:rPr>
        <w:t>NICOMEDIS MARTYRIS</w:t>
      </w:r>
    </w:p>
    <w:p w:rsidR="00885488" w:rsidRPr="00B779A9" w:rsidRDefault="00885488" w:rsidP="00415109">
      <w:pPr>
        <w:rPr>
          <w:lang w:val="la-Latn"/>
        </w:rPr>
      </w:pPr>
      <w:r>
        <w:rPr>
          <w:lang w:val="la-Latn"/>
        </w:rPr>
        <w:t>Tres lectiones.</w:t>
      </w:r>
    </w:p>
    <w:p w:rsidR="00885488" w:rsidRPr="00B779A9" w:rsidRDefault="00885488" w:rsidP="00415109">
      <w:pPr>
        <w:rPr>
          <w:lang w:val="la-Latn"/>
        </w:rPr>
      </w:pPr>
      <w:r w:rsidRPr="00736684">
        <w:rPr>
          <w:rStyle w:val="Time1"/>
          <w:lang w:val="en-US"/>
        </w:rPr>
        <w:t>A</w:t>
      </w:r>
      <w:r w:rsidR="00BE1036" w:rsidRPr="00736684">
        <w:rPr>
          <w:rStyle w:val="Time1"/>
          <w:lang w:val="en-US"/>
        </w:rPr>
        <w:t>d vesperas</w:t>
      </w:r>
      <w:r>
        <w:rPr>
          <w:lang w:val="la-Latn"/>
        </w:rPr>
        <w:t xml:space="preserve"> AM </w:t>
      </w:r>
      <w:r w:rsidRPr="00794880">
        <w:rPr>
          <w:rStyle w:val="Incipit"/>
          <w:lang w:val="la-Latn"/>
        </w:rPr>
        <w:t>Beatus</w:t>
      </w:r>
      <w:r w:rsidR="005A362F" w:rsidRPr="005A362F">
        <w:rPr>
          <w:i/>
          <w:lang w:val="la-Latn"/>
        </w:rPr>
        <w:t xml:space="preserve"> </w:t>
      </w:r>
      <w:r w:rsidR="00C31823" w:rsidRPr="00794880">
        <w:rPr>
          <w:rStyle w:val="Incipit"/>
          <w:lang w:val="la-Latn"/>
        </w:rPr>
        <w:t>vir</w:t>
      </w:r>
      <w:r>
        <w:rPr>
          <w:lang w:val="la-Latn"/>
        </w:rPr>
        <w:t xml:space="preserve">. </w:t>
      </w:r>
    </w:p>
    <w:p w:rsidR="00885488" w:rsidRPr="00B779A9" w:rsidRDefault="00885488" w:rsidP="00415109">
      <w:pPr>
        <w:rPr>
          <w:lang w:val="la-Latn"/>
        </w:rPr>
      </w:pPr>
      <w:r w:rsidRPr="00736684">
        <w:rPr>
          <w:rStyle w:val="Time1"/>
          <w:lang w:val="en-US"/>
        </w:rPr>
        <w:t>A</w:t>
      </w:r>
      <w:r w:rsidR="009179B6" w:rsidRPr="00736684">
        <w:rPr>
          <w:rStyle w:val="Time1"/>
          <w:lang w:val="en-US"/>
        </w:rPr>
        <w:t>d matutinas</w:t>
      </w:r>
      <w:r w:rsidR="00BE1036">
        <w:rPr>
          <w:lang w:val="hu-HU"/>
        </w:rPr>
        <w:t xml:space="preserve"> </w:t>
      </w:r>
      <w:r w:rsidR="009179B6">
        <w:rPr>
          <w:lang w:val="hu-HU"/>
        </w:rPr>
        <w:t xml:space="preserve">AB </w:t>
      </w:r>
      <w:r w:rsidRPr="00736684">
        <w:rPr>
          <w:rStyle w:val="Incipit"/>
          <w:lang w:val="en-US"/>
        </w:rPr>
        <w:t>Hic</w:t>
      </w:r>
      <w:r w:rsidR="00D734F4" w:rsidRPr="00736684">
        <w:rPr>
          <w:rStyle w:val="Incipit"/>
          <w:lang w:val="en-US"/>
        </w:rPr>
        <w:t xml:space="preserve"> </w:t>
      </w:r>
      <w:r w:rsidR="009179B6" w:rsidRPr="00736684">
        <w:rPr>
          <w:rStyle w:val="Incipit"/>
          <w:lang w:val="en-US"/>
        </w:rPr>
        <w:t>%D::</w:t>
      </w:r>
      <w:r w:rsidR="003D46DB" w:rsidRPr="00736684">
        <w:rPr>
          <w:rStyle w:val="Incipit"/>
          <w:lang w:val="en-US"/>
        </w:rPr>
        <w:t>accipiet</w:t>
      </w:r>
      <w:r w:rsidR="00D734F4" w:rsidRPr="00736684">
        <w:rPr>
          <w:rStyle w:val="Incipit"/>
          <w:lang w:val="en-US"/>
        </w:rPr>
        <w:t xml:space="preserve"> </w:t>
      </w:r>
      <w:r w:rsidR="003D46DB" w:rsidRPr="00736684">
        <w:rPr>
          <w:rStyle w:val="Incipit"/>
          <w:lang w:val="en-US"/>
        </w:rPr>
        <w:t>benedictionem</w:t>
      </w:r>
      <w:r w:rsidR="009179B6" w:rsidRPr="00736684">
        <w:rPr>
          <w:rStyle w:val="Incipit"/>
          <w:lang w:val="en-US"/>
        </w:rPr>
        <w:t>%</w:t>
      </w:r>
      <w:r w:rsidR="000B0090">
        <w:rPr>
          <w:rStyle w:val="Incipit"/>
          <w:lang w:val="en-US"/>
        </w:rPr>
        <w:t xml:space="preserve"> </w:t>
      </w:r>
      <w:r w:rsidR="00F879CD">
        <w:rPr>
          <w:rStyle w:val="Incipit"/>
          <w:lang w:val="en-US"/>
        </w:rPr>
        <w:t>$E::</w:t>
      </w:r>
      <w:r w:rsidR="00C31823" w:rsidRPr="00736684">
        <w:rPr>
          <w:rStyle w:val="Incipit"/>
          <w:lang w:val="en-US"/>
        </w:rPr>
        <w:t>vir</w:t>
      </w:r>
      <w:r w:rsidRPr="00736684">
        <w:rPr>
          <w:rStyle w:val="Incipit"/>
          <w:lang w:val="en-US"/>
        </w:rPr>
        <w:t xml:space="preserve"> </w:t>
      </w:r>
      <w:r w:rsidRPr="004518BD">
        <w:rPr>
          <w:rStyle w:val="Incipit"/>
          <w:lang w:val="en-US"/>
        </w:rPr>
        <w:t>despicien</w:t>
      </w:r>
      <w:r w:rsidR="003D46DB" w:rsidRPr="004518BD">
        <w:rPr>
          <w:rStyle w:val="Incipit"/>
          <w:lang w:val="en-US"/>
        </w:rPr>
        <w:t>s$</w:t>
      </w:r>
      <w:r w:rsidR="00F879CD" w:rsidRPr="005B472A">
        <w:rPr>
          <w:lang w:val="en-US"/>
        </w:rPr>
        <w:t>.</w:t>
      </w:r>
    </w:p>
    <w:p w:rsidR="00885488" w:rsidRPr="00736684" w:rsidRDefault="00885488" w:rsidP="00415109">
      <w:pPr>
        <w:pStyle w:val="berschrift1"/>
        <w:rPr>
          <w:lang w:val="en-US"/>
        </w:rPr>
      </w:pPr>
      <w:r w:rsidRPr="00736684">
        <w:rPr>
          <w:lang w:val="en-US"/>
        </w:rPr>
        <w:lastRenderedPageBreak/>
        <w:t xml:space="preserve">MARCELLINI ET PETRI </w:t>
      </w:r>
      <w:r w:rsidR="004E2B95" w:rsidRPr="00736684">
        <w:rPr>
          <w:lang w:val="en-US"/>
        </w:rPr>
        <w:t>$E::</w:t>
      </w:r>
      <w:r w:rsidRPr="00736684">
        <w:rPr>
          <w:lang w:val="en-US"/>
        </w:rPr>
        <w:t>MART</w:t>
      </w:r>
      <w:r w:rsidR="00E9018E" w:rsidRPr="00736684">
        <w:rPr>
          <w:lang w:val="en-US"/>
        </w:rPr>
        <w:t>Y</w:t>
      </w:r>
      <w:r w:rsidRPr="00736684">
        <w:rPr>
          <w:lang w:val="en-US"/>
        </w:rPr>
        <w:t>RUM</w:t>
      </w:r>
      <w:r w:rsidR="004E2B95" w:rsidRPr="00736684">
        <w:rPr>
          <w:lang w:val="en-US"/>
        </w:rPr>
        <w:t>$</w:t>
      </w:r>
    </w:p>
    <w:p w:rsidR="00885488" w:rsidRPr="00736684" w:rsidRDefault="00885488" w:rsidP="00415109">
      <w:pPr>
        <w:rPr>
          <w:lang w:val="en-US"/>
        </w:rPr>
      </w:pPr>
      <w:r>
        <w:rPr>
          <w:lang w:val="la-Latn"/>
        </w:rPr>
        <w:t xml:space="preserve">Novem </w:t>
      </w:r>
      <w:r w:rsidR="003B0C3E">
        <w:rPr>
          <w:lang w:val="la-Latn"/>
        </w:rPr>
        <w:t>lectiones</w:t>
      </w:r>
      <w:r>
        <w:rPr>
          <w:lang w:val="la-Latn"/>
        </w:rPr>
        <w:t>.</w:t>
      </w:r>
    </w:p>
    <w:p w:rsidR="00885488" w:rsidRPr="00736684" w:rsidRDefault="00BE1036" w:rsidP="00415109">
      <w:pPr>
        <w:rPr>
          <w:lang w:val="la-Latn"/>
        </w:rPr>
      </w:pPr>
      <w:r w:rsidRPr="00736684">
        <w:rPr>
          <w:rStyle w:val="Time1"/>
          <w:lang w:val="en-US"/>
        </w:rPr>
        <w:t>Ad vesperas</w:t>
      </w:r>
      <w:r w:rsidR="00885488">
        <w:rPr>
          <w:lang w:val="la-Latn"/>
        </w:rPr>
        <w:t xml:space="preserve"> antiphonae et psalmi ferialiter. RP </w:t>
      </w:r>
      <w:r w:rsidR="00885488" w:rsidRPr="00736684">
        <w:rPr>
          <w:rStyle w:val="Incipit"/>
          <w:lang w:val="en-US"/>
        </w:rPr>
        <w:t>Isti</w:t>
      </w:r>
      <w:r w:rsidR="005A362F" w:rsidRPr="00736684">
        <w:rPr>
          <w:i/>
          <w:lang w:val="en-US"/>
        </w:rPr>
        <w:t xml:space="preserve"> </w:t>
      </w:r>
      <w:r w:rsidR="00885488" w:rsidRPr="00736684">
        <w:rPr>
          <w:rStyle w:val="Incipit"/>
          <w:lang w:val="en-US"/>
        </w:rPr>
        <w:t>sunt</w:t>
      </w:r>
      <w:r w:rsidR="00885488">
        <w:rPr>
          <w:lang w:val="la-Latn"/>
        </w:rPr>
        <w:t xml:space="preserve">. HY </w:t>
      </w:r>
      <w:r w:rsidR="00885488" w:rsidRPr="00736684">
        <w:rPr>
          <w:rStyle w:val="Incipit"/>
          <w:lang w:val="da-DK"/>
        </w:rPr>
        <w:t>Sanctorum</w:t>
      </w:r>
      <w:r w:rsidR="005A362F" w:rsidRPr="00736684">
        <w:rPr>
          <w:i/>
          <w:lang w:val="da-DK"/>
        </w:rPr>
        <w:t xml:space="preserve"> </w:t>
      </w:r>
      <w:r w:rsidR="00885488" w:rsidRPr="00736684">
        <w:rPr>
          <w:rStyle w:val="Incipit"/>
          <w:lang w:val="da-DK"/>
        </w:rPr>
        <w:t>meritis</w:t>
      </w:r>
      <w:r w:rsidR="00885488">
        <w:rPr>
          <w:lang w:val="la-Latn"/>
        </w:rPr>
        <w:t xml:space="preserve">. VS </w:t>
      </w:r>
      <w:r w:rsidR="00885488" w:rsidRPr="00736684">
        <w:rPr>
          <w:rStyle w:val="Incipit"/>
          <w:lang w:val="da-DK"/>
        </w:rPr>
        <w:t>Laetamini</w:t>
      </w:r>
      <w:r w:rsidR="005A362F" w:rsidRPr="00736684">
        <w:rPr>
          <w:i/>
          <w:lang w:val="da-DK"/>
        </w:rPr>
        <w:t xml:space="preserve"> </w:t>
      </w:r>
      <w:r w:rsidR="00885488" w:rsidRPr="00736684">
        <w:rPr>
          <w:rStyle w:val="Incipit"/>
          <w:lang w:val="da-DK"/>
        </w:rPr>
        <w:t>in</w:t>
      </w:r>
      <w:r w:rsidR="00885488">
        <w:rPr>
          <w:lang w:val="la-Latn"/>
        </w:rPr>
        <w:t xml:space="preserve">. AM </w:t>
      </w:r>
      <w:r w:rsidR="00885488" w:rsidRPr="00736684">
        <w:rPr>
          <w:rStyle w:val="Incipit"/>
          <w:lang w:val="la-Latn"/>
        </w:rPr>
        <w:t>Absterget</w:t>
      </w:r>
      <w:r w:rsidR="005A362F" w:rsidRPr="00736684">
        <w:rPr>
          <w:i/>
          <w:lang w:val="la-Latn"/>
        </w:rPr>
        <w:t xml:space="preserve"> </w:t>
      </w:r>
      <w:r w:rsidR="00885488" w:rsidRPr="00736684">
        <w:rPr>
          <w:rStyle w:val="Incipit"/>
          <w:lang w:val="la-Latn"/>
        </w:rPr>
        <w:t>deus</w:t>
      </w:r>
      <w:r w:rsidR="00885488">
        <w:rPr>
          <w:lang w:val="la-Latn"/>
        </w:rPr>
        <w:t>.</w:t>
      </w:r>
    </w:p>
    <w:p w:rsidR="00885488" w:rsidRPr="00736684" w:rsidRDefault="00BE1036" w:rsidP="00415109">
      <w:pPr>
        <w:rPr>
          <w:lang w:val="la-Latn"/>
        </w:rPr>
      </w:pPr>
      <w:r w:rsidRPr="00736684">
        <w:rPr>
          <w:rStyle w:val="Time1"/>
          <w:lang w:val="la-Latn"/>
        </w:rPr>
        <w:t>Ad matutin</w:t>
      </w:r>
      <w:r w:rsidR="004E2B95" w:rsidRPr="00736684">
        <w:rPr>
          <w:rStyle w:val="Time1"/>
          <w:lang w:val="la-Latn"/>
        </w:rPr>
        <w:t>as</w:t>
      </w:r>
      <w:r>
        <w:rPr>
          <w:lang w:val="hu-HU"/>
        </w:rPr>
        <w:t xml:space="preserve"> </w:t>
      </w:r>
      <w:r w:rsidR="00885488">
        <w:rPr>
          <w:lang w:val="la-Latn"/>
        </w:rPr>
        <w:t xml:space="preserve">AB </w:t>
      </w:r>
      <w:r w:rsidR="00885488" w:rsidRPr="00736684">
        <w:rPr>
          <w:rStyle w:val="Incipit"/>
          <w:lang w:val="la-Latn"/>
        </w:rPr>
        <w:t>Cum</w:t>
      </w:r>
      <w:r w:rsidR="005A362F" w:rsidRPr="00736684">
        <w:rPr>
          <w:i/>
          <w:lang w:val="la-Latn"/>
        </w:rPr>
        <w:t xml:space="preserve"> </w:t>
      </w:r>
      <w:r w:rsidR="00885488" w:rsidRPr="00736684">
        <w:rPr>
          <w:rStyle w:val="Incipit"/>
          <w:lang w:val="la-Latn"/>
        </w:rPr>
        <w:t>audieritis</w:t>
      </w:r>
      <w:r w:rsidR="00885488">
        <w:rPr>
          <w:lang w:val="la-Latn"/>
        </w:rPr>
        <w:t>.</w:t>
      </w:r>
    </w:p>
    <w:p w:rsidR="00885488" w:rsidRPr="00736684" w:rsidRDefault="00885488" w:rsidP="00415109">
      <w:pPr>
        <w:pStyle w:val="berschrift1"/>
        <w:rPr>
          <w:lang w:val="la-Latn"/>
        </w:rPr>
      </w:pPr>
      <w:r w:rsidRPr="00736684">
        <w:rPr>
          <w:lang w:val="la-Latn"/>
        </w:rPr>
        <w:t>ERASMI EPISCOPI ET MARTYRIS</w:t>
      </w:r>
    </w:p>
    <w:p w:rsidR="00885488" w:rsidRPr="00736684" w:rsidRDefault="00BE1036" w:rsidP="00415109">
      <w:pPr>
        <w:rPr>
          <w:lang w:val="la-Latn"/>
        </w:rPr>
      </w:pPr>
      <w:r>
        <w:rPr>
          <w:lang w:val="la-Latn"/>
        </w:rPr>
        <w:t>Novem lectio</w:t>
      </w:r>
      <w:r w:rsidR="003B0C3E">
        <w:rPr>
          <w:lang w:val="la-Latn"/>
        </w:rPr>
        <w:t>nes</w:t>
      </w:r>
      <w:r w:rsidR="00885488">
        <w:rPr>
          <w:lang w:val="la-Latn"/>
        </w:rPr>
        <w:t>.</w:t>
      </w:r>
    </w:p>
    <w:p w:rsidR="00885488" w:rsidRPr="00736684" w:rsidRDefault="00885488" w:rsidP="00415109">
      <w:pPr>
        <w:rPr>
          <w:lang w:val="la-Latn"/>
        </w:rPr>
      </w:pPr>
      <w:r w:rsidRPr="00736684">
        <w:rPr>
          <w:rStyle w:val="Time1"/>
          <w:lang w:val="la-Latn"/>
        </w:rPr>
        <w:t>A</w:t>
      </w:r>
      <w:r w:rsidR="00BE1036" w:rsidRPr="00736684">
        <w:rPr>
          <w:rStyle w:val="Time1"/>
          <w:lang w:val="la-Latn"/>
        </w:rPr>
        <w:t>d vesperas</w:t>
      </w:r>
      <w:r>
        <w:rPr>
          <w:lang w:val="la-Latn"/>
        </w:rPr>
        <w:t xml:space="preserve"> antiphonae et psalmi ferialiter. RP </w:t>
      </w:r>
      <w:r w:rsidRPr="00736684">
        <w:rPr>
          <w:rStyle w:val="Incipit"/>
          <w:lang w:val="la-Latn"/>
        </w:rPr>
        <w:t>Iustum</w:t>
      </w:r>
      <w:r w:rsidR="005A362F" w:rsidRPr="00736684">
        <w:rPr>
          <w:i/>
          <w:lang w:val="la-Latn"/>
        </w:rPr>
        <w:t xml:space="preserve"> </w:t>
      </w:r>
      <w:r w:rsidRPr="00736684">
        <w:rPr>
          <w:rStyle w:val="Incipit"/>
          <w:lang w:val="la-Latn"/>
        </w:rPr>
        <w:t>deduxit</w:t>
      </w:r>
      <w:r>
        <w:rPr>
          <w:lang w:val="la-Latn"/>
        </w:rPr>
        <w:t xml:space="preserve">. HY </w:t>
      </w:r>
      <w:r w:rsidRPr="00736684">
        <w:rPr>
          <w:rStyle w:val="Incipit"/>
          <w:lang w:val="la-Latn"/>
        </w:rPr>
        <w:t>Deus</w:t>
      </w:r>
      <w:r w:rsidR="005A362F" w:rsidRPr="00736684">
        <w:rPr>
          <w:i/>
          <w:lang w:val="la-Latn"/>
        </w:rPr>
        <w:t xml:space="preserve"> </w:t>
      </w:r>
      <w:r w:rsidRPr="00736684">
        <w:rPr>
          <w:rStyle w:val="Incipit"/>
          <w:lang w:val="la-Latn"/>
        </w:rPr>
        <w:t>t</w:t>
      </w:r>
      <w:r w:rsidR="006D0043" w:rsidRPr="00736684">
        <w:rPr>
          <w:rStyle w:val="Incipit"/>
          <w:lang w:val="la-Latn"/>
        </w:rPr>
        <w:t>u</w:t>
      </w:r>
      <w:r w:rsidR="001B7479" w:rsidRPr="00736684">
        <w:rPr>
          <w:rStyle w:val="Incipit"/>
          <w:lang w:val="la-Latn"/>
        </w:rPr>
        <w:t>o</w:t>
      </w:r>
      <w:r w:rsidRPr="00736684">
        <w:rPr>
          <w:rStyle w:val="Incipit"/>
          <w:lang w:val="la-Latn"/>
        </w:rPr>
        <w:t>rum</w:t>
      </w:r>
      <w:r>
        <w:rPr>
          <w:lang w:val="la-Latn"/>
        </w:rPr>
        <w:t xml:space="preserve">. VS </w:t>
      </w:r>
      <w:r w:rsidRPr="00736684">
        <w:rPr>
          <w:rStyle w:val="Incipit"/>
          <w:lang w:val="la-Latn"/>
        </w:rPr>
        <w:t>Gloria</w:t>
      </w:r>
      <w:r w:rsidR="005A362F" w:rsidRPr="00736684">
        <w:rPr>
          <w:i/>
          <w:lang w:val="la-Latn"/>
        </w:rPr>
        <w:t xml:space="preserve"> </w:t>
      </w:r>
      <w:r w:rsidRPr="00736684">
        <w:rPr>
          <w:rStyle w:val="Incipit"/>
          <w:lang w:val="la-Latn"/>
        </w:rPr>
        <w:t>et</w:t>
      </w:r>
      <w:r w:rsidR="005A362F" w:rsidRPr="00736684">
        <w:rPr>
          <w:i/>
          <w:lang w:val="la-Latn"/>
        </w:rPr>
        <w:t xml:space="preserve"> </w:t>
      </w:r>
      <w:r w:rsidRPr="00736684">
        <w:rPr>
          <w:rStyle w:val="Incipit"/>
          <w:lang w:val="la-Latn"/>
        </w:rPr>
        <w:t>honore</w:t>
      </w:r>
      <w:r>
        <w:rPr>
          <w:lang w:val="la-Latn"/>
        </w:rPr>
        <w:t xml:space="preserve">. AM </w:t>
      </w:r>
      <w:r w:rsidRPr="00736684">
        <w:rPr>
          <w:rStyle w:val="Incipit"/>
          <w:lang w:val="la-Latn"/>
        </w:rPr>
        <w:t>Beatus</w:t>
      </w:r>
      <w:r w:rsidR="005A362F" w:rsidRPr="00736684">
        <w:rPr>
          <w:i/>
          <w:lang w:val="la-Latn"/>
        </w:rPr>
        <w:t xml:space="preserve"> </w:t>
      </w:r>
      <w:r w:rsidR="00C31823" w:rsidRPr="00736684">
        <w:rPr>
          <w:rStyle w:val="Incipit"/>
          <w:lang w:val="la-Latn"/>
        </w:rPr>
        <w:t>vir</w:t>
      </w:r>
      <w:r w:rsidR="005A362F" w:rsidRPr="00736684">
        <w:rPr>
          <w:i/>
          <w:lang w:val="la-Latn"/>
        </w:rPr>
        <w:t xml:space="preserve"> </w:t>
      </w:r>
      <w:r w:rsidRPr="00736684">
        <w:rPr>
          <w:rStyle w:val="Incipit"/>
          <w:lang w:val="la-Latn"/>
        </w:rPr>
        <w:t>qui</w:t>
      </w:r>
      <w:r>
        <w:rPr>
          <w:lang w:val="la-Latn"/>
        </w:rPr>
        <w:t>.</w:t>
      </w:r>
    </w:p>
    <w:p w:rsidR="00885488" w:rsidRPr="00736684" w:rsidRDefault="00BE1036" w:rsidP="00415109">
      <w:pPr>
        <w:rPr>
          <w:lang w:val="la-Latn"/>
        </w:rPr>
      </w:pPr>
      <w:r w:rsidRPr="00736684">
        <w:rPr>
          <w:rStyle w:val="Time1"/>
          <w:lang w:val="la-Latn"/>
        </w:rPr>
        <w:t>Ad matutin</w:t>
      </w:r>
      <w:r w:rsidR="004E2B95" w:rsidRPr="00736684">
        <w:rPr>
          <w:rStyle w:val="Time1"/>
          <w:lang w:val="la-Latn"/>
        </w:rPr>
        <w:t>as</w:t>
      </w:r>
      <w:r>
        <w:rPr>
          <w:lang w:val="hu-HU"/>
        </w:rPr>
        <w:t xml:space="preserve"> </w:t>
      </w:r>
      <w:r w:rsidR="00885488">
        <w:rPr>
          <w:lang w:val="la-Latn"/>
        </w:rPr>
        <w:t xml:space="preserve">AB </w:t>
      </w:r>
      <w:r w:rsidR="00885488" w:rsidRPr="00736684">
        <w:rPr>
          <w:rStyle w:val="Incipit"/>
          <w:lang w:val="la-Latn"/>
        </w:rPr>
        <w:t>Hic vir despiciens</w:t>
      </w:r>
      <w:r w:rsidR="00885488">
        <w:rPr>
          <w:lang w:val="la-Latn"/>
        </w:rPr>
        <w:t>.</w:t>
      </w:r>
    </w:p>
    <w:p w:rsidR="00885488" w:rsidRPr="00736684" w:rsidRDefault="00885488" w:rsidP="00415109">
      <w:pPr>
        <w:pStyle w:val="berschrift1"/>
        <w:rPr>
          <w:lang w:val="la-Latn"/>
        </w:rPr>
      </w:pPr>
      <w:r w:rsidRPr="00736684">
        <w:rPr>
          <w:lang w:val="la-Latn"/>
        </w:rPr>
        <w:t>BONIFACII ET SOCIORUM EIUS</w:t>
      </w:r>
    </w:p>
    <w:p w:rsidR="00885488" w:rsidRPr="00736684" w:rsidRDefault="002E4FC0" w:rsidP="00415109">
      <w:pPr>
        <w:rPr>
          <w:lang w:val="la-Latn"/>
        </w:rPr>
      </w:pPr>
      <w:r w:rsidRPr="004518BD">
        <w:rPr>
          <w:rStyle w:val="Time1"/>
          <w:lang w:val="pt-PT"/>
        </w:rPr>
        <w:t>Ad vesperas</w:t>
      </w:r>
      <w:r w:rsidRPr="004518BD">
        <w:rPr>
          <w:lang w:val="pt-PT"/>
        </w:rPr>
        <w:t xml:space="preserve"> AM </w:t>
      </w:r>
      <w:r w:rsidR="00885488" w:rsidRPr="00736684">
        <w:rPr>
          <w:rStyle w:val="Incipit"/>
          <w:lang w:val="la-Latn"/>
        </w:rPr>
        <w:t>Absterget</w:t>
      </w:r>
      <w:r w:rsidR="005A362F" w:rsidRPr="00736684">
        <w:rPr>
          <w:i/>
          <w:lang w:val="la-Latn"/>
        </w:rPr>
        <w:t xml:space="preserve"> </w:t>
      </w:r>
      <w:r w:rsidR="00885488" w:rsidRPr="00736684">
        <w:rPr>
          <w:rStyle w:val="Incipit"/>
          <w:lang w:val="la-Latn"/>
        </w:rPr>
        <w:t>deus</w:t>
      </w:r>
      <w:r w:rsidR="00885488">
        <w:rPr>
          <w:lang w:val="la-Latn"/>
        </w:rPr>
        <w:t xml:space="preserve">. </w:t>
      </w:r>
    </w:p>
    <w:p w:rsidR="00885488" w:rsidRPr="00736684" w:rsidRDefault="00BE1036" w:rsidP="00415109">
      <w:pPr>
        <w:rPr>
          <w:lang w:val="la-Latn"/>
        </w:rPr>
      </w:pPr>
      <w:r w:rsidRPr="00736684">
        <w:rPr>
          <w:rStyle w:val="Time1"/>
          <w:lang w:val="la-Latn"/>
        </w:rPr>
        <w:t>Ad matutin</w:t>
      </w:r>
      <w:r w:rsidR="004E2B95" w:rsidRPr="00736684">
        <w:rPr>
          <w:rStyle w:val="Time1"/>
          <w:lang w:val="la-Latn"/>
        </w:rPr>
        <w:t>as</w:t>
      </w:r>
      <w:r>
        <w:rPr>
          <w:lang w:val="hu-HU"/>
        </w:rPr>
        <w:t xml:space="preserve"> </w:t>
      </w:r>
      <w:r w:rsidR="00885488">
        <w:rPr>
          <w:lang w:val="la-Latn"/>
        </w:rPr>
        <w:t xml:space="preserve">AB </w:t>
      </w:r>
      <w:r w:rsidR="004E2B95" w:rsidRPr="00736684">
        <w:rPr>
          <w:rStyle w:val="Incipit"/>
          <w:lang w:val="la-Latn"/>
        </w:rPr>
        <w:t>%D::Cum audieritis</w:t>
      </w:r>
      <w:r w:rsidR="004E2B95" w:rsidRPr="004518BD">
        <w:rPr>
          <w:rStyle w:val="Incipit"/>
          <w:lang w:val="pt-PT"/>
        </w:rPr>
        <w:t>%</w:t>
      </w:r>
      <w:r w:rsidR="002B0A7A" w:rsidRPr="005B472A">
        <w:rPr>
          <w:lang w:val="pt-PT"/>
        </w:rPr>
        <w:t xml:space="preserve">. </w:t>
      </w:r>
      <w:r w:rsidR="008A3932" w:rsidRPr="004518BD">
        <w:rPr>
          <w:lang w:val="pt-PT"/>
        </w:rPr>
        <w:t xml:space="preserve">[AB] </w:t>
      </w:r>
      <w:r w:rsidR="008A3932" w:rsidRPr="004518BD">
        <w:rPr>
          <w:rStyle w:val="Incipit"/>
          <w:lang w:val="pt-PT"/>
        </w:rPr>
        <w:t>$E::</w:t>
      </w:r>
      <w:r w:rsidR="00885488" w:rsidRPr="004518BD">
        <w:rPr>
          <w:rStyle w:val="Incipit"/>
          <w:lang w:val="pt-PT"/>
        </w:rPr>
        <w:t>Tradiderunt corpora</w:t>
      </w:r>
      <w:r w:rsidR="004E2B95" w:rsidRPr="004518BD">
        <w:rPr>
          <w:rStyle w:val="Incipit"/>
          <w:lang w:val="pt-PT"/>
        </w:rPr>
        <w:t>$</w:t>
      </w:r>
      <w:r w:rsidR="00885488" w:rsidRPr="00736684">
        <w:rPr>
          <w:lang w:val="la-Latn"/>
        </w:rPr>
        <w:t>.</w:t>
      </w:r>
      <w:r w:rsidR="00885488">
        <w:rPr>
          <w:lang w:val="la-Latn"/>
        </w:rPr>
        <w:t xml:space="preserve"> </w:t>
      </w:r>
    </w:p>
    <w:p w:rsidR="00885488" w:rsidRPr="004518BD" w:rsidRDefault="00885488" w:rsidP="00415109">
      <w:pPr>
        <w:pStyle w:val="berschrift1"/>
        <w:rPr>
          <w:lang w:val="pt-PT"/>
        </w:rPr>
      </w:pPr>
      <w:r w:rsidRPr="004518BD">
        <w:rPr>
          <w:lang w:val="pt-PT"/>
        </w:rPr>
        <w:t xml:space="preserve">PRIMI ET </w:t>
      </w:r>
      <w:r w:rsidR="000F4FB4" w:rsidRPr="004518BD">
        <w:rPr>
          <w:lang w:val="pt-PT"/>
        </w:rPr>
        <w:t>FELI</w:t>
      </w:r>
      <w:r w:rsidRPr="004518BD">
        <w:rPr>
          <w:lang w:val="pt-PT"/>
        </w:rPr>
        <w:t>CIANI MARTYRUM</w:t>
      </w:r>
    </w:p>
    <w:p w:rsidR="00885488" w:rsidRPr="004518BD" w:rsidRDefault="00885488" w:rsidP="00415109">
      <w:pPr>
        <w:rPr>
          <w:lang w:val="pt-PT"/>
        </w:rPr>
      </w:pPr>
      <w:r>
        <w:rPr>
          <w:lang w:val="la-Latn"/>
        </w:rPr>
        <w:t>Tres lectiones.</w:t>
      </w:r>
    </w:p>
    <w:p w:rsidR="00885488" w:rsidRPr="00B779A9" w:rsidRDefault="00BE1036" w:rsidP="00415109">
      <w:pPr>
        <w:rPr>
          <w:lang w:val="pt-PT"/>
        </w:rPr>
      </w:pPr>
      <w:r w:rsidRPr="004518BD">
        <w:rPr>
          <w:rStyle w:val="Time1"/>
          <w:lang w:val="pt-PT"/>
        </w:rPr>
        <w:t>Ad vesperas</w:t>
      </w:r>
      <w:r>
        <w:rPr>
          <w:lang w:val="la-Latn"/>
        </w:rPr>
        <w:t xml:space="preserve"> </w:t>
      </w:r>
      <w:r w:rsidR="00885488">
        <w:rPr>
          <w:lang w:val="la-Latn"/>
        </w:rPr>
        <w:t xml:space="preserve">AM </w:t>
      </w:r>
      <w:r w:rsidR="00885488" w:rsidRPr="00794880">
        <w:rPr>
          <w:rStyle w:val="Incipit"/>
          <w:lang w:val="pt-PT"/>
        </w:rPr>
        <w:t>Absterget</w:t>
      </w:r>
      <w:r w:rsidR="005A362F" w:rsidRPr="005A362F">
        <w:rPr>
          <w:i/>
          <w:lang w:val="pt-PT"/>
        </w:rPr>
        <w:t xml:space="preserve"> </w:t>
      </w:r>
      <w:r w:rsidR="00885488" w:rsidRPr="00794880">
        <w:rPr>
          <w:rStyle w:val="Incipit"/>
          <w:lang w:val="pt-PT"/>
        </w:rPr>
        <w:t>deus</w:t>
      </w:r>
      <w:r w:rsidR="00885488">
        <w:rPr>
          <w:lang w:val="la-Latn"/>
        </w:rPr>
        <w:t xml:space="preserve">. </w:t>
      </w:r>
    </w:p>
    <w:p w:rsidR="00885488" w:rsidRPr="004518BD" w:rsidRDefault="00BE1036" w:rsidP="00415109">
      <w:pPr>
        <w:rPr>
          <w:lang w:val="pt-PT"/>
        </w:rPr>
      </w:pPr>
      <w:r w:rsidRPr="004518BD">
        <w:rPr>
          <w:rStyle w:val="Time1"/>
          <w:lang w:val="pt-PT"/>
        </w:rPr>
        <w:t>Ad matutinum</w:t>
      </w:r>
      <w:r>
        <w:rPr>
          <w:lang w:val="hu-HU"/>
        </w:rPr>
        <w:t xml:space="preserve"> </w:t>
      </w:r>
      <w:r w:rsidR="008A3932">
        <w:rPr>
          <w:lang w:val="hu-HU"/>
        </w:rPr>
        <w:t xml:space="preserve">[AB] </w:t>
      </w:r>
      <w:r w:rsidR="00FE0A09" w:rsidRPr="004518BD">
        <w:rPr>
          <w:rStyle w:val="Incipit"/>
          <w:lang w:val="pt-PT"/>
        </w:rPr>
        <w:t>%D::</w:t>
      </w:r>
      <w:r w:rsidR="003D46DB" w:rsidRPr="004518BD">
        <w:rPr>
          <w:rStyle w:val="Incipit"/>
          <w:lang w:val="pt-PT"/>
        </w:rPr>
        <w:t>Cum</w:t>
      </w:r>
      <w:r w:rsidR="00D734F4" w:rsidRPr="004518BD">
        <w:rPr>
          <w:rStyle w:val="Incipit"/>
          <w:lang w:val="pt-PT"/>
        </w:rPr>
        <w:t xml:space="preserve"> </w:t>
      </w:r>
      <w:r w:rsidR="003D46DB" w:rsidRPr="004518BD">
        <w:rPr>
          <w:rStyle w:val="Incipit"/>
          <w:lang w:val="pt-PT"/>
        </w:rPr>
        <w:t>audieritis</w:t>
      </w:r>
      <w:r w:rsidR="00FE0A09" w:rsidRPr="004518BD">
        <w:rPr>
          <w:rStyle w:val="Incipit"/>
          <w:lang w:val="pt-PT"/>
        </w:rPr>
        <w:t>%</w:t>
      </w:r>
      <w:r w:rsidR="003D46DB" w:rsidRPr="00B779A9">
        <w:rPr>
          <w:lang w:val="pt-PT"/>
        </w:rPr>
        <w:t xml:space="preserve"> </w:t>
      </w:r>
      <w:r w:rsidR="003D46DB" w:rsidRPr="004518BD">
        <w:rPr>
          <w:lang w:val="pt-PT"/>
        </w:rPr>
        <w:t>$E::</w:t>
      </w:r>
      <w:r w:rsidR="00FE0A09" w:rsidRPr="004518BD">
        <w:rPr>
          <w:lang w:val="pt-PT"/>
        </w:rPr>
        <w:t xml:space="preserve">AB </w:t>
      </w:r>
      <w:r w:rsidR="00885488" w:rsidRPr="004518BD">
        <w:rPr>
          <w:rStyle w:val="Incipit"/>
          <w:lang w:val="pt-PT"/>
        </w:rPr>
        <w:t>Tradiderunt corpora</w:t>
      </w:r>
      <w:r w:rsidR="00AD29A8" w:rsidRPr="004518BD">
        <w:rPr>
          <w:lang w:val="pt-PT"/>
        </w:rPr>
        <w:t>$.</w:t>
      </w:r>
    </w:p>
    <w:p w:rsidR="00885488" w:rsidRPr="00736684" w:rsidRDefault="00885488" w:rsidP="00415109">
      <w:pPr>
        <w:pStyle w:val="berschrift1"/>
        <w:rPr>
          <w:lang w:val="pt-PT"/>
        </w:rPr>
      </w:pPr>
      <w:r w:rsidRPr="00736684">
        <w:rPr>
          <w:lang w:val="pt-PT"/>
        </w:rPr>
        <w:t>BARNAB</w:t>
      </w:r>
      <w:r w:rsidRPr="00B779A9">
        <w:rPr>
          <w:lang w:val="pt-PT"/>
        </w:rPr>
        <w:t>A</w:t>
      </w:r>
      <w:r w:rsidRPr="00736684">
        <w:rPr>
          <w:lang w:val="pt-PT"/>
        </w:rPr>
        <w:t>E APOSTOLI</w:t>
      </w:r>
    </w:p>
    <w:p w:rsidR="00885488" w:rsidRPr="00B779A9" w:rsidRDefault="00885488" w:rsidP="00415109">
      <w:pPr>
        <w:rPr>
          <w:lang w:val="pt-PT"/>
        </w:rPr>
      </w:pPr>
      <w:r>
        <w:rPr>
          <w:lang w:val="la-Latn"/>
        </w:rPr>
        <w:t xml:space="preserve">Novem </w:t>
      </w:r>
      <w:r w:rsidR="003B0C3E">
        <w:rPr>
          <w:lang w:val="la-Latn"/>
        </w:rPr>
        <w:t>lectiones</w:t>
      </w:r>
      <w:r>
        <w:rPr>
          <w:lang w:val="la-Latn"/>
        </w:rPr>
        <w:t>.</w:t>
      </w:r>
    </w:p>
    <w:p w:rsidR="00885488" w:rsidRDefault="00BE1036" w:rsidP="00415109">
      <w:pPr>
        <w:rPr>
          <w:lang w:val="la-Latn"/>
        </w:rPr>
      </w:pPr>
      <w:r w:rsidRPr="00736684">
        <w:rPr>
          <w:rStyle w:val="Time1"/>
          <w:lang w:val="pt-PT"/>
        </w:rPr>
        <w:lastRenderedPageBreak/>
        <w:t>Ad vesperas</w:t>
      </w:r>
      <w:r w:rsidR="00885488">
        <w:rPr>
          <w:lang w:val="la-Latn"/>
        </w:rPr>
        <w:t xml:space="preserve"> antiphonae et psalmi ferialiter. RP </w:t>
      </w:r>
      <w:r w:rsidR="00885488" w:rsidRPr="00736684">
        <w:rPr>
          <w:rStyle w:val="Incipit"/>
          <w:lang w:val="pt-PT"/>
        </w:rPr>
        <w:t>Fuerunt sine querela</w:t>
      </w:r>
      <w:r w:rsidR="00885488">
        <w:rPr>
          <w:lang w:val="la-Latn"/>
        </w:rPr>
        <w:t xml:space="preserve">. HY </w:t>
      </w:r>
      <w:r w:rsidR="00885488" w:rsidRPr="004518BD">
        <w:rPr>
          <w:rStyle w:val="Incipit"/>
          <w:lang w:val="la-Latn"/>
        </w:rPr>
        <w:t>Exultet caelum</w:t>
      </w:r>
      <w:r w:rsidR="00885488">
        <w:rPr>
          <w:lang w:val="la-Latn"/>
        </w:rPr>
        <w:t xml:space="preserve">. VS </w:t>
      </w:r>
      <w:r w:rsidR="00885488" w:rsidRPr="004518BD">
        <w:rPr>
          <w:rStyle w:val="Incipit"/>
          <w:lang w:val="la-Latn"/>
        </w:rPr>
        <w:t>In omnem terram</w:t>
      </w:r>
      <w:r w:rsidR="00885488">
        <w:rPr>
          <w:lang w:val="la-Latn"/>
        </w:rPr>
        <w:t xml:space="preserve">. AM </w:t>
      </w:r>
      <w:r w:rsidR="00885488" w:rsidRPr="004518BD">
        <w:rPr>
          <w:rStyle w:val="Incipit"/>
          <w:lang w:val="la-Latn"/>
        </w:rPr>
        <w:t xml:space="preserve">Ecce ego mitto </w:t>
      </w:r>
      <w:r w:rsidR="000F4FB4" w:rsidRPr="004518BD">
        <w:rPr>
          <w:rStyle w:val="Incipit"/>
          <w:lang w:val="la-Latn"/>
        </w:rPr>
        <w:t>vos</w:t>
      </w:r>
      <w:r w:rsidR="00885488">
        <w:rPr>
          <w:lang w:val="la-Latn"/>
        </w:rPr>
        <w:t>.</w:t>
      </w:r>
    </w:p>
    <w:p w:rsidR="00885488" w:rsidRPr="00B779A9" w:rsidRDefault="00730C04" w:rsidP="00415109">
      <w:pPr>
        <w:rPr>
          <w:lang w:val="la-Latn"/>
        </w:rPr>
      </w:pPr>
      <w:r w:rsidRPr="004518BD">
        <w:rPr>
          <w:rStyle w:val="Time1"/>
          <w:lang w:val="la-Latn"/>
        </w:rPr>
        <w:t>Ad matutinum</w:t>
      </w:r>
      <w:r>
        <w:rPr>
          <w:lang w:val="hu-HU"/>
        </w:rPr>
        <w:t xml:space="preserve"> </w:t>
      </w:r>
      <w:r w:rsidR="00885488">
        <w:rPr>
          <w:lang w:val="la-Latn"/>
        </w:rPr>
        <w:t>I</w:t>
      </w:r>
      <w:r>
        <w:rPr>
          <w:lang w:val="hu-HU"/>
        </w:rPr>
        <w:t>N</w:t>
      </w:r>
      <w:r w:rsidR="00885488">
        <w:rPr>
          <w:lang w:val="la-Latn"/>
        </w:rPr>
        <w:t xml:space="preserve">V </w:t>
      </w:r>
      <w:r w:rsidR="00885488" w:rsidRPr="00794880">
        <w:rPr>
          <w:rStyle w:val="Incipit"/>
          <w:lang w:val="la-Latn"/>
        </w:rPr>
        <w:t>Regem</w:t>
      </w:r>
      <w:r w:rsidR="005A362F" w:rsidRPr="005A362F">
        <w:rPr>
          <w:i/>
          <w:lang w:val="la-Latn"/>
        </w:rPr>
        <w:t xml:space="preserve"> </w:t>
      </w:r>
      <w:r w:rsidR="00885488" w:rsidRPr="00794880">
        <w:rPr>
          <w:rStyle w:val="Incipit"/>
          <w:lang w:val="la-Latn"/>
        </w:rPr>
        <w:t>apostolorum</w:t>
      </w:r>
      <w:r w:rsidR="00885488">
        <w:rPr>
          <w:lang w:val="la-Latn"/>
        </w:rPr>
        <w:t xml:space="preserve">. HY </w:t>
      </w:r>
      <w:r w:rsidR="00885488" w:rsidRPr="00794880">
        <w:rPr>
          <w:rStyle w:val="Incipit"/>
          <w:lang w:val="la-Latn"/>
        </w:rPr>
        <w:t>Exultet</w:t>
      </w:r>
      <w:r w:rsidR="005A362F" w:rsidRPr="005A362F">
        <w:rPr>
          <w:i/>
          <w:lang w:val="la-Latn"/>
        </w:rPr>
        <w:t xml:space="preserve"> </w:t>
      </w:r>
      <w:r w:rsidR="00885488" w:rsidRPr="00794880">
        <w:rPr>
          <w:rStyle w:val="Incipit"/>
          <w:lang w:val="la-Latn"/>
        </w:rPr>
        <w:t>caelum</w:t>
      </w:r>
      <w:r w:rsidR="00885488">
        <w:rPr>
          <w:lang w:val="la-Latn"/>
        </w:rPr>
        <w:t xml:space="preserve">. Antiphonae et psalmi de apostolis in </w:t>
      </w:r>
      <w:r w:rsidR="009772E9">
        <w:rPr>
          <w:lang w:val="la-Latn"/>
        </w:rPr>
        <w:t>commu</w:t>
      </w:r>
      <w:r w:rsidR="00885488">
        <w:rPr>
          <w:lang w:val="la-Latn"/>
        </w:rPr>
        <w:t>n</w:t>
      </w:r>
      <w:r w:rsidR="00885488" w:rsidRPr="00B779A9">
        <w:rPr>
          <w:lang w:val="la-Latn"/>
        </w:rPr>
        <w:t>i</w:t>
      </w:r>
      <w:r w:rsidR="00885488">
        <w:rPr>
          <w:lang w:val="la-Latn"/>
        </w:rPr>
        <w:t xml:space="preserve">. EV </w:t>
      </w:r>
      <w:r w:rsidR="00885488" w:rsidRPr="00794880">
        <w:rPr>
          <w:rStyle w:val="Incipit"/>
          <w:lang w:val="la-Latn"/>
        </w:rPr>
        <w:t>Designavit</w:t>
      </w:r>
      <w:r w:rsidR="00885488">
        <w:rPr>
          <w:lang w:val="la-Latn"/>
        </w:rPr>
        <w:t>.</w:t>
      </w:r>
    </w:p>
    <w:p w:rsidR="00885488" w:rsidRDefault="00885488" w:rsidP="00415109">
      <w:pPr>
        <w:rPr>
          <w:lang w:val="en-US"/>
        </w:rPr>
      </w:pPr>
      <w:r w:rsidRPr="00736684">
        <w:rPr>
          <w:rStyle w:val="Time1"/>
          <w:lang w:val="la-Latn"/>
        </w:rPr>
        <w:t>A</w:t>
      </w:r>
      <w:r w:rsidR="00730C04" w:rsidRPr="00736684">
        <w:rPr>
          <w:rStyle w:val="Time1"/>
          <w:lang w:val="la-Latn"/>
        </w:rPr>
        <w:t>d laudes</w:t>
      </w:r>
      <w:r>
        <w:rPr>
          <w:lang w:val="la-Latn"/>
        </w:rPr>
        <w:t xml:space="preserve"> AN </w:t>
      </w:r>
      <w:r w:rsidRPr="00736684">
        <w:rPr>
          <w:rStyle w:val="Incipit"/>
          <w:lang w:val="la-Latn"/>
        </w:rPr>
        <w:t>Hoc est praeceptum</w:t>
      </w:r>
      <w:r>
        <w:rPr>
          <w:lang w:val="la-Latn"/>
        </w:rPr>
        <w:t xml:space="preserve"> cum reliquis. HY </w:t>
      </w:r>
      <w:r w:rsidRPr="00736684">
        <w:rPr>
          <w:rStyle w:val="Incipit"/>
          <w:lang w:val="la-Latn"/>
        </w:rPr>
        <w:t xml:space="preserve">Ortu </w:t>
      </w:r>
      <w:r w:rsidR="00444DCC" w:rsidRPr="00736684">
        <w:rPr>
          <w:rStyle w:val="Incipit"/>
          <w:lang w:val="la-Latn"/>
        </w:rPr>
        <w:t>phoeb</w:t>
      </w:r>
      <w:r w:rsidRPr="00736684">
        <w:rPr>
          <w:rStyle w:val="Incipit"/>
          <w:lang w:val="la-Latn"/>
        </w:rPr>
        <w:t>i</w:t>
      </w:r>
      <w:r>
        <w:rPr>
          <w:lang w:val="la-Latn"/>
        </w:rPr>
        <w:t xml:space="preserve">. VS </w:t>
      </w:r>
      <w:r w:rsidR="00966091" w:rsidRPr="00736684">
        <w:rPr>
          <w:rStyle w:val="Incipit"/>
          <w:lang w:val="en-US"/>
        </w:rPr>
        <w:t>Dedisti hereditatem</w:t>
      </w:r>
      <w:r>
        <w:rPr>
          <w:lang w:val="en-US"/>
        </w:rPr>
        <w:t xml:space="preserve">. </w:t>
      </w:r>
      <w:r>
        <w:rPr>
          <w:lang w:val="la-Latn"/>
        </w:rPr>
        <w:t xml:space="preserve">AB </w:t>
      </w:r>
      <w:r w:rsidRPr="00736684">
        <w:rPr>
          <w:rStyle w:val="Incipit"/>
          <w:lang w:val="en-US"/>
        </w:rPr>
        <w:t>Tradent enim</w:t>
      </w:r>
      <w:r>
        <w:rPr>
          <w:lang w:val="la-Latn"/>
        </w:rPr>
        <w:t xml:space="preserve">. </w:t>
      </w:r>
    </w:p>
    <w:p w:rsidR="00885488" w:rsidRDefault="0081631B" w:rsidP="00415109">
      <w:pPr>
        <w:rPr>
          <w:lang w:val="en-US"/>
        </w:rPr>
      </w:pPr>
      <w:r w:rsidRPr="00736684">
        <w:rPr>
          <w:rStyle w:val="Time1"/>
          <w:lang w:val="en-US"/>
        </w:rPr>
        <w:t>Ad horas</w:t>
      </w:r>
      <w:r w:rsidR="00885488">
        <w:rPr>
          <w:lang w:val="la-Latn"/>
        </w:rPr>
        <w:t xml:space="preserve"> laudes antiphonae.</w:t>
      </w:r>
    </w:p>
    <w:p w:rsidR="004E2B95" w:rsidRDefault="00885488" w:rsidP="00415109">
      <w:pPr>
        <w:rPr>
          <w:lang w:val="pt-PT"/>
        </w:rPr>
      </w:pPr>
      <w:r w:rsidRPr="00736684">
        <w:rPr>
          <w:rStyle w:val="Time1"/>
          <w:lang w:val="it-IT"/>
        </w:rPr>
        <w:t>A</w:t>
      </w:r>
      <w:r w:rsidR="00730C04" w:rsidRPr="00736684">
        <w:rPr>
          <w:rStyle w:val="Time1"/>
          <w:lang w:val="it-IT"/>
        </w:rPr>
        <w:t>d officium</w:t>
      </w:r>
      <w:r w:rsidR="00730C04">
        <w:rPr>
          <w:lang w:val="la-Latn"/>
        </w:rPr>
        <w:t xml:space="preserve"> [IN]</w:t>
      </w:r>
      <w:r>
        <w:rPr>
          <w:lang w:val="la-Latn"/>
        </w:rPr>
        <w:t xml:space="preserve"> </w:t>
      </w:r>
      <w:r w:rsidRPr="00736684">
        <w:rPr>
          <w:rStyle w:val="Incipit"/>
          <w:lang w:val="it-IT"/>
        </w:rPr>
        <w:t>Os iusti</w:t>
      </w:r>
      <w:r>
        <w:rPr>
          <w:lang w:val="la-Latn"/>
        </w:rPr>
        <w:t xml:space="preserve">. GR </w:t>
      </w:r>
      <w:r w:rsidRPr="00736684">
        <w:rPr>
          <w:rStyle w:val="Incipit"/>
          <w:lang w:val="en-US"/>
        </w:rPr>
        <w:t xml:space="preserve">Beatus </w:t>
      </w:r>
      <w:r w:rsidR="00C31823" w:rsidRPr="00736684">
        <w:rPr>
          <w:rStyle w:val="Incipit"/>
          <w:lang w:val="en-US"/>
        </w:rPr>
        <w:t>vir</w:t>
      </w:r>
      <w:r>
        <w:rPr>
          <w:lang w:val="la-Latn"/>
        </w:rPr>
        <w:t>. AL</w:t>
      </w:r>
      <w:r w:rsidR="00730C04">
        <w:rPr>
          <w:lang w:val="hu-HU"/>
        </w:rPr>
        <w:t>V</w:t>
      </w:r>
      <w:r>
        <w:rPr>
          <w:lang w:val="la-Latn"/>
        </w:rPr>
        <w:t xml:space="preserve"> </w:t>
      </w:r>
      <w:r w:rsidRPr="00736684">
        <w:rPr>
          <w:rStyle w:val="Incipit"/>
          <w:lang w:val="en-US"/>
        </w:rPr>
        <w:t>Iam non estis</w:t>
      </w:r>
      <w:r>
        <w:rPr>
          <w:lang w:val="la-Latn"/>
        </w:rPr>
        <w:t xml:space="preserve">. EV </w:t>
      </w:r>
      <w:r w:rsidRPr="00736684">
        <w:rPr>
          <w:rStyle w:val="Incipit"/>
          <w:lang w:val="en-US"/>
        </w:rPr>
        <w:t>Designavit</w:t>
      </w:r>
      <w:r>
        <w:rPr>
          <w:lang w:val="la-Latn"/>
        </w:rPr>
        <w:t xml:space="preserve">. OF </w:t>
      </w:r>
      <w:r w:rsidRPr="00736684">
        <w:rPr>
          <w:rStyle w:val="Incipit"/>
          <w:lang w:val="en-US"/>
        </w:rPr>
        <w:t>Inveni David</w:t>
      </w:r>
      <w:r>
        <w:rPr>
          <w:lang w:val="la-Latn"/>
        </w:rPr>
        <w:t xml:space="preserve">. CO </w:t>
      </w:r>
      <w:r w:rsidRPr="00736684">
        <w:rPr>
          <w:rStyle w:val="Incipit"/>
          <w:lang w:val="pt-PT"/>
        </w:rPr>
        <w:t>Magna est gloria</w:t>
      </w:r>
      <w:r>
        <w:rPr>
          <w:lang w:val="la-Latn"/>
        </w:rPr>
        <w:t>.</w:t>
      </w:r>
      <w:r w:rsidR="00966091" w:rsidRPr="00B779A9">
        <w:rPr>
          <w:lang w:val="pt-PT"/>
        </w:rPr>
        <w:t xml:space="preserve"> </w:t>
      </w:r>
    </w:p>
    <w:p w:rsidR="00885488" w:rsidRPr="00736684" w:rsidRDefault="00966091" w:rsidP="00415109">
      <w:pPr>
        <w:rPr>
          <w:lang w:val="la-Latn"/>
        </w:rPr>
      </w:pPr>
      <w:r>
        <w:rPr>
          <w:lang w:val="la-Latn"/>
        </w:rPr>
        <w:t>(9r)</w:t>
      </w:r>
      <w:r w:rsidR="004E2B95">
        <w:rPr>
          <w:lang w:val="pt-PT"/>
        </w:rPr>
        <w:t xml:space="preserve"> </w:t>
      </w:r>
      <w:r w:rsidR="00885488" w:rsidRPr="00736684">
        <w:rPr>
          <w:rStyle w:val="Time1"/>
          <w:lang w:val="pt-PT"/>
        </w:rPr>
        <w:t>A</w:t>
      </w:r>
      <w:r w:rsidR="00730C04" w:rsidRPr="00736684">
        <w:rPr>
          <w:rStyle w:val="Time1"/>
          <w:lang w:val="pt-PT"/>
        </w:rPr>
        <w:t>d secundas vesperas</w:t>
      </w:r>
      <w:r w:rsidR="00885488">
        <w:rPr>
          <w:lang w:val="la-Latn"/>
        </w:rPr>
        <w:t xml:space="preserve"> AN </w:t>
      </w:r>
      <w:r w:rsidR="00885488" w:rsidRPr="00736684">
        <w:rPr>
          <w:rStyle w:val="Incipit"/>
          <w:lang w:val="pt-PT"/>
        </w:rPr>
        <w:t>Iuravit dominus</w:t>
      </w:r>
      <w:r w:rsidR="00885488">
        <w:rPr>
          <w:lang w:val="la-Latn"/>
        </w:rPr>
        <w:t xml:space="preserve"> cum reliquis. PS </w:t>
      </w:r>
      <w:r w:rsidR="00885488" w:rsidRPr="00736684">
        <w:rPr>
          <w:rStyle w:val="Incipit"/>
          <w:lang w:val="fr-FR"/>
        </w:rPr>
        <w:t>Dixit</w:t>
      </w:r>
      <w:r w:rsidR="00730C04">
        <w:rPr>
          <w:lang w:val="la-Latn"/>
        </w:rPr>
        <w:t>. [PS]</w:t>
      </w:r>
      <w:r w:rsidR="00885488">
        <w:rPr>
          <w:lang w:val="la-Latn"/>
        </w:rPr>
        <w:t xml:space="preserve"> </w:t>
      </w:r>
      <w:r w:rsidR="00885488" w:rsidRPr="00736684">
        <w:rPr>
          <w:rStyle w:val="Incipit"/>
          <w:lang w:val="fr-FR"/>
        </w:rPr>
        <w:t>Laudate pueri</w:t>
      </w:r>
      <w:r w:rsidR="00885488">
        <w:rPr>
          <w:lang w:val="la-Latn"/>
        </w:rPr>
        <w:t xml:space="preserve">. </w:t>
      </w:r>
      <w:r w:rsidR="00730C04">
        <w:rPr>
          <w:lang w:val="la-Latn"/>
        </w:rPr>
        <w:t>[PS]</w:t>
      </w:r>
      <w:r w:rsidR="00885488">
        <w:rPr>
          <w:lang w:val="la-Latn"/>
        </w:rPr>
        <w:t xml:space="preserve"> </w:t>
      </w:r>
      <w:r w:rsidR="00885488" w:rsidRPr="00736684">
        <w:rPr>
          <w:rStyle w:val="Incipit"/>
          <w:lang w:val="it-IT"/>
        </w:rPr>
        <w:t>Credidi</w:t>
      </w:r>
      <w:r w:rsidR="00885488">
        <w:rPr>
          <w:lang w:val="la-Latn"/>
        </w:rPr>
        <w:t xml:space="preserve">. </w:t>
      </w:r>
      <w:r w:rsidR="00730C04">
        <w:rPr>
          <w:lang w:val="la-Latn"/>
        </w:rPr>
        <w:t>[PS]</w:t>
      </w:r>
      <w:r w:rsidR="00885488">
        <w:rPr>
          <w:lang w:val="la-Latn"/>
        </w:rPr>
        <w:t xml:space="preserve"> </w:t>
      </w:r>
      <w:r w:rsidR="00885488" w:rsidRPr="00736684">
        <w:rPr>
          <w:rStyle w:val="Incipit"/>
          <w:lang w:val="it-IT"/>
        </w:rPr>
        <w:t xml:space="preserve">In </w:t>
      </w:r>
      <w:r w:rsidR="009772E9" w:rsidRPr="00736684">
        <w:rPr>
          <w:rStyle w:val="Incipit"/>
          <w:lang w:val="it-IT"/>
        </w:rPr>
        <w:t>conv</w:t>
      </w:r>
      <w:r w:rsidR="00885488" w:rsidRPr="00736684">
        <w:rPr>
          <w:rStyle w:val="Incipit"/>
          <w:lang w:val="it-IT"/>
        </w:rPr>
        <w:t>ertendo</w:t>
      </w:r>
      <w:r w:rsidR="00885488">
        <w:rPr>
          <w:lang w:val="la-Latn"/>
        </w:rPr>
        <w:t xml:space="preserve">. </w:t>
      </w:r>
      <w:r w:rsidR="00730C04">
        <w:rPr>
          <w:lang w:val="la-Latn"/>
        </w:rPr>
        <w:t>[PS]</w:t>
      </w:r>
      <w:r w:rsidR="00885488">
        <w:rPr>
          <w:lang w:val="la-Latn"/>
        </w:rPr>
        <w:t xml:space="preserve"> </w:t>
      </w:r>
      <w:r w:rsidR="00885488" w:rsidRPr="00736684">
        <w:rPr>
          <w:rStyle w:val="Incipit"/>
          <w:lang w:val="it-IT"/>
        </w:rPr>
        <w:t>Domine probasti</w:t>
      </w:r>
      <w:r w:rsidR="00885488">
        <w:rPr>
          <w:lang w:val="la-Latn"/>
        </w:rPr>
        <w:t xml:space="preserve">. HY </w:t>
      </w:r>
      <w:r w:rsidR="00885488" w:rsidRPr="00736684">
        <w:rPr>
          <w:rStyle w:val="Incipit"/>
          <w:lang w:val="it-IT"/>
        </w:rPr>
        <w:t>Exultet</w:t>
      </w:r>
      <w:r w:rsidR="00885488">
        <w:rPr>
          <w:lang w:val="la-Latn"/>
        </w:rPr>
        <w:t xml:space="preserve">. VS </w:t>
      </w:r>
      <w:r w:rsidR="00885488" w:rsidRPr="00736684">
        <w:rPr>
          <w:rStyle w:val="Incipit"/>
          <w:lang w:val="la-Latn"/>
        </w:rPr>
        <w:t>Dedisti</w:t>
      </w:r>
      <w:r w:rsidR="00885488">
        <w:rPr>
          <w:lang w:val="la-Latn"/>
        </w:rPr>
        <w:t xml:space="preserve">. AM </w:t>
      </w:r>
      <w:r w:rsidR="00885488" w:rsidRPr="00736684">
        <w:rPr>
          <w:rStyle w:val="Incipit"/>
          <w:lang w:val="la-Latn"/>
        </w:rPr>
        <w:t>Beati eritis</w:t>
      </w:r>
      <w:r w:rsidR="00885488">
        <w:rPr>
          <w:lang w:val="la-Latn"/>
        </w:rPr>
        <w:t>.</w:t>
      </w:r>
    </w:p>
    <w:p w:rsidR="00885488" w:rsidRPr="00736684" w:rsidRDefault="00885488" w:rsidP="00415109">
      <w:pPr>
        <w:pStyle w:val="berschrift1"/>
        <w:rPr>
          <w:lang w:val="la-Latn"/>
        </w:rPr>
      </w:pPr>
      <w:r w:rsidRPr="00736684">
        <w:rPr>
          <w:lang w:val="la-Latn"/>
        </w:rPr>
        <w:t>BASI</w:t>
      </w:r>
      <w:r w:rsidR="005475FC" w:rsidRPr="00736684">
        <w:rPr>
          <w:lang w:val="la-Latn"/>
        </w:rPr>
        <w:t>LIDIS CYRINI NABORIS ET NAZARII</w:t>
      </w:r>
    </w:p>
    <w:p w:rsidR="00885488" w:rsidRDefault="00966091" w:rsidP="00415109">
      <w:pPr>
        <w:rPr>
          <w:lang w:val="la-Latn"/>
        </w:rPr>
      </w:pPr>
      <w:r>
        <w:rPr>
          <w:lang w:val="la-Latn"/>
        </w:rPr>
        <w:t>Tres lectiones</w:t>
      </w:r>
      <w:r w:rsidR="00885488">
        <w:rPr>
          <w:lang w:val="la-Latn"/>
        </w:rPr>
        <w:t xml:space="preserve"> ut de pluribus martyribus.</w:t>
      </w:r>
    </w:p>
    <w:p w:rsidR="00885488" w:rsidRDefault="00885488" w:rsidP="00415109">
      <w:pPr>
        <w:rPr>
          <w:lang w:val="la-Latn"/>
        </w:rPr>
      </w:pPr>
      <w:r w:rsidRPr="005475FC">
        <w:rPr>
          <w:rStyle w:val="Time1"/>
        </w:rPr>
        <w:t>A</w:t>
      </w:r>
      <w:r w:rsidR="00730C04" w:rsidRPr="005475FC">
        <w:rPr>
          <w:rStyle w:val="Time1"/>
        </w:rPr>
        <w:t>d vesperas</w:t>
      </w:r>
      <w:r>
        <w:rPr>
          <w:lang w:val="la-Latn"/>
        </w:rPr>
        <w:t xml:space="preserve"> AM </w:t>
      </w:r>
      <w:r w:rsidRPr="00794880">
        <w:rPr>
          <w:rStyle w:val="Incipit"/>
          <w:lang w:val="la-Latn"/>
        </w:rPr>
        <w:t>Absterget</w:t>
      </w:r>
      <w:r w:rsidR="005A362F" w:rsidRPr="005A362F">
        <w:rPr>
          <w:i/>
          <w:lang w:val="la-Latn"/>
        </w:rPr>
        <w:t xml:space="preserve"> </w:t>
      </w:r>
      <w:r w:rsidRPr="00794880">
        <w:rPr>
          <w:rStyle w:val="Incipit"/>
          <w:lang w:val="la-Latn"/>
        </w:rPr>
        <w:t>deus</w:t>
      </w:r>
      <w:r>
        <w:rPr>
          <w:lang w:val="la-Latn"/>
        </w:rPr>
        <w:t xml:space="preserve">. </w:t>
      </w:r>
    </w:p>
    <w:p w:rsidR="00885488" w:rsidRPr="00D46C6C" w:rsidRDefault="00885488" w:rsidP="00415109">
      <w:pPr>
        <w:rPr>
          <w:lang w:val="la-Latn"/>
        </w:rPr>
      </w:pPr>
      <w:r w:rsidRPr="005475FC">
        <w:rPr>
          <w:rStyle w:val="Time1"/>
        </w:rPr>
        <w:t>A</w:t>
      </w:r>
      <w:r w:rsidR="00730C04" w:rsidRPr="005475FC">
        <w:rPr>
          <w:rStyle w:val="Time1"/>
        </w:rPr>
        <w:t>d matutinum</w:t>
      </w:r>
      <w:r>
        <w:rPr>
          <w:lang w:val="la-Latn"/>
        </w:rPr>
        <w:t xml:space="preserve"> </w:t>
      </w:r>
      <w:r w:rsidR="004E2B95">
        <w:rPr>
          <w:lang w:val="de-DE"/>
        </w:rPr>
        <w:t xml:space="preserve">AB </w:t>
      </w:r>
      <w:r w:rsidR="004E2B95" w:rsidRPr="000E124F">
        <w:rPr>
          <w:rStyle w:val="Incipit"/>
        </w:rPr>
        <w:t>%</w:t>
      </w:r>
      <w:r w:rsidR="004E2B95" w:rsidRPr="00901832">
        <w:rPr>
          <w:rStyle w:val="Incipit"/>
        </w:rPr>
        <w:t>D::</w:t>
      </w:r>
      <w:r w:rsidR="00F05251" w:rsidRPr="00901832">
        <w:rPr>
          <w:rStyle w:val="Incipit"/>
        </w:rPr>
        <w:t>Cum</w:t>
      </w:r>
      <w:r w:rsidR="00D734F4" w:rsidRPr="00901832">
        <w:rPr>
          <w:rStyle w:val="Incipit"/>
        </w:rPr>
        <w:t xml:space="preserve"> </w:t>
      </w:r>
      <w:r w:rsidR="00F05251" w:rsidRPr="00901832">
        <w:rPr>
          <w:rStyle w:val="Incipit"/>
        </w:rPr>
        <w:t>audieritis</w:t>
      </w:r>
      <w:r w:rsidR="003D56AC" w:rsidRPr="00901832">
        <w:rPr>
          <w:rStyle w:val="Incipit"/>
        </w:rPr>
        <w:t>%</w:t>
      </w:r>
      <w:r w:rsidR="007D521F" w:rsidRPr="007D521F">
        <w:t>.</w:t>
      </w:r>
      <w:r w:rsidR="00F337B7">
        <w:rPr>
          <w:lang w:val="de-DE"/>
        </w:rPr>
        <w:t xml:space="preserve"> </w:t>
      </w:r>
      <w:r w:rsidR="008A3932">
        <w:rPr>
          <w:lang w:val="de-DE"/>
        </w:rPr>
        <w:t xml:space="preserve">[AB] </w:t>
      </w:r>
      <w:r w:rsidR="008A3932">
        <w:rPr>
          <w:rStyle w:val="Incipit"/>
        </w:rPr>
        <w:t>$E::</w:t>
      </w:r>
      <w:r w:rsidRPr="00901832">
        <w:rPr>
          <w:rStyle w:val="Incipit"/>
        </w:rPr>
        <w:t>Tradiderunt</w:t>
      </w:r>
      <w:r w:rsidR="00AD29A8">
        <w:rPr>
          <w:rStyle w:val="Incipit"/>
        </w:rPr>
        <w:t>$</w:t>
      </w:r>
      <w:r w:rsidR="00AD29A8" w:rsidRPr="00F337B7">
        <w:t>.</w:t>
      </w:r>
    </w:p>
    <w:p w:rsidR="00885488" w:rsidRPr="00B779A9" w:rsidRDefault="00885488" w:rsidP="00415109">
      <w:pPr>
        <w:rPr>
          <w:lang w:val="la-Latn"/>
        </w:rPr>
      </w:pPr>
      <w:r w:rsidRPr="00736684">
        <w:rPr>
          <w:rStyle w:val="Time1"/>
          <w:lang w:val="it-IT"/>
        </w:rPr>
        <w:t>A</w:t>
      </w:r>
      <w:r w:rsidR="00730C04" w:rsidRPr="00736684">
        <w:rPr>
          <w:rStyle w:val="Time1"/>
          <w:lang w:val="it-IT"/>
        </w:rPr>
        <w:t>d missam</w:t>
      </w:r>
      <w:r>
        <w:rPr>
          <w:lang w:val="la-Latn"/>
        </w:rPr>
        <w:t xml:space="preserve"> IN </w:t>
      </w:r>
      <w:r w:rsidRPr="00736684">
        <w:rPr>
          <w:rStyle w:val="Incipit"/>
          <w:lang w:val="it-IT"/>
        </w:rPr>
        <w:t>Intret in conspectu</w:t>
      </w:r>
      <w:r>
        <w:rPr>
          <w:lang w:val="la-Latn"/>
        </w:rPr>
        <w:t xml:space="preserve">. GR </w:t>
      </w:r>
      <w:r w:rsidRPr="00736684">
        <w:rPr>
          <w:rStyle w:val="Incipit"/>
          <w:lang w:val="it-IT"/>
        </w:rPr>
        <w:t>Vindica domine</w:t>
      </w:r>
      <w:r>
        <w:rPr>
          <w:lang w:val="la-Latn"/>
        </w:rPr>
        <w:t>. AL</w:t>
      </w:r>
      <w:r w:rsidR="00730C04">
        <w:rPr>
          <w:lang w:val="hu-HU"/>
        </w:rPr>
        <w:t>V</w:t>
      </w:r>
      <w:r>
        <w:rPr>
          <w:lang w:val="la-Latn"/>
        </w:rPr>
        <w:t xml:space="preserve"> </w:t>
      </w:r>
      <w:r w:rsidR="00C534FC" w:rsidRPr="00736684">
        <w:rPr>
          <w:rStyle w:val="Incipit"/>
          <w:lang w:val="it-IT"/>
        </w:rPr>
        <w:t>|</w:t>
      </w:r>
      <w:r w:rsidRPr="00736684">
        <w:rPr>
          <w:rStyle w:val="Incipit"/>
          <w:lang w:val="it-IT"/>
        </w:rPr>
        <w:t>Mirabiliter</w:t>
      </w:r>
      <w:r w:rsidR="00C534FC" w:rsidRPr="00736684">
        <w:rPr>
          <w:rStyle w:val="Incipit"/>
          <w:lang w:val="it-IT"/>
        </w:rPr>
        <w:t>::Mirabilis|</w:t>
      </w:r>
      <w:r>
        <w:rPr>
          <w:lang w:val="la-Latn"/>
        </w:rPr>
        <w:t>.</w:t>
      </w:r>
      <w:r w:rsidRPr="00B779A9">
        <w:rPr>
          <w:lang w:val="la-Latn"/>
        </w:rPr>
        <w:t xml:space="preserve"> </w:t>
      </w:r>
      <w:r>
        <w:rPr>
          <w:lang w:val="la-Latn"/>
        </w:rPr>
        <w:t xml:space="preserve">OF </w:t>
      </w:r>
      <w:r w:rsidRPr="00736684">
        <w:rPr>
          <w:rStyle w:val="Incipit"/>
          <w:lang w:val="la-Latn"/>
        </w:rPr>
        <w:t>Exultabunt</w:t>
      </w:r>
      <w:r>
        <w:rPr>
          <w:lang w:val="la-Latn"/>
        </w:rPr>
        <w:t xml:space="preserve">. CO </w:t>
      </w:r>
      <w:r w:rsidRPr="00736684">
        <w:rPr>
          <w:rStyle w:val="Incipit"/>
          <w:lang w:val="la-Latn"/>
        </w:rPr>
        <w:t>Posuerunt</w:t>
      </w:r>
      <w:r>
        <w:rPr>
          <w:lang w:val="la-Latn"/>
        </w:rPr>
        <w:t>.</w:t>
      </w:r>
    </w:p>
    <w:p w:rsidR="003D56AC" w:rsidRPr="00736684" w:rsidRDefault="00885488" w:rsidP="00415109">
      <w:pPr>
        <w:pStyle w:val="berschrift1"/>
        <w:rPr>
          <w:lang w:val="la-Latn"/>
        </w:rPr>
      </w:pPr>
      <w:r w:rsidRPr="00736684">
        <w:rPr>
          <w:lang w:val="la-Latn"/>
        </w:rPr>
        <w:t xml:space="preserve">VITI MODESTI ET CRESCENTIAE MARTYRUM </w:t>
      </w:r>
    </w:p>
    <w:p w:rsidR="00885488" w:rsidRPr="00B779A9" w:rsidRDefault="00885488" w:rsidP="00415109">
      <w:pPr>
        <w:rPr>
          <w:lang w:val="la-Latn"/>
        </w:rPr>
      </w:pPr>
      <w:r>
        <w:rPr>
          <w:lang w:val="la-Latn"/>
        </w:rPr>
        <w:t>Binos facimus.</w:t>
      </w:r>
    </w:p>
    <w:p w:rsidR="00885488" w:rsidRDefault="00035F1F" w:rsidP="00415109">
      <w:pPr>
        <w:rPr>
          <w:lang w:val="la-Latn"/>
        </w:rPr>
      </w:pPr>
      <w:r w:rsidRPr="00736684">
        <w:rPr>
          <w:rStyle w:val="Time1"/>
          <w:lang w:val="en-US"/>
        </w:rPr>
        <w:t>Ad vesperas</w:t>
      </w:r>
      <w:r>
        <w:rPr>
          <w:lang w:val="la-Latn"/>
        </w:rPr>
        <w:t xml:space="preserve"> </w:t>
      </w:r>
      <w:r w:rsidR="00885488">
        <w:rPr>
          <w:lang w:val="la-Latn"/>
        </w:rPr>
        <w:t xml:space="preserve">super psalmos AN </w:t>
      </w:r>
      <w:r w:rsidR="00885488" w:rsidRPr="00794880">
        <w:rPr>
          <w:rStyle w:val="Incipit"/>
          <w:lang w:val="la-Latn"/>
        </w:rPr>
        <w:t>Gaudent</w:t>
      </w:r>
      <w:r w:rsidR="005A362F" w:rsidRPr="005A362F">
        <w:rPr>
          <w:i/>
          <w:lang w:val="la-Latn"/>
        </w:rPr>
        <w:t xml:space="preserve"> </w:t>
      </w:r>
      <w:r w:rsidR="00885488" w:rsidRPr="00794880">
        <w:rPr>
          <w:rStyle w:val="Incipit"/>
          <w:lang w:val="la-Latn"/>
        </w:rPr>
        <w:t>in</w:t>
      </w:r>
      <w:r w:rsidR="005A362F" w:rsidRPr="005A362F">
        <w:rPr>
          <w:i/>
          <w:lang w:val="la-Latn"/>
        </w:rPr>
        <w:t xml:space="preserve"> </w:t>
      </w:r>
      <w:r w:rsidR="00885488" w:rsidRPr="00794880">
        <w:rPr>
          <w:rStyle w:val="Incipit"/>
          <w:lang w:val="la-Latn"/>
        </w:rPr>
        <w:t>caelis</w:t>
      </w:r>
      <w:r w:rsidR="00966091">
        <w:rPr>
          <w:lang w:val="la-Latn"/>
        </w:rPr>
        <w:t>. P</w:t>
      </w:r>
      <w:r w:rsidR="00966091" w:rsidRPr="00B779A9">
        <w:rPr>
          <w:lang w:val="it-IT"/>
        </w:rPr>
        <w:t>salmi</w:t>
      </w:r>
      <w:r w:rsidR="00885488">
        <w:rPr>
          <w:lang w:val="la-Latn"/>
        </w:rPr>
        <w:t xml:space="preserve"> </w:t>
      </w:r>
      <w:r w:rsidR="00966091" w:rsidRPr="00B779A9">
        <w:rPr>
          <w:lang w:val="it-IT"/>
        </w:rPr>
        <w:t>o</w:t>
      </w:r>
      <w:r w:rsidR="00885488">
        <w:rPr>
          <w:lang w:val="la-Latn"/>
        </w:rPr>
        <w:t xml:space="preserve">mnia </w:t>
      </w:r>
      <w:r w:rsidR="00885488" w:rsidRPr="00966091">
        <w:rPr>
          <w:lang w:val="la-Latn"/>
        </w:rPr>
        <w:t>Laudate.</w:t>
      </w:r>
      <w:r w:rsidR="00885488">
        <w:rPr>
          <w:lang w:val="la-Latn"/>
        </w:rPr>
        <w:t xml:space="preserve"> RP </w:t>
      </w:r>
      <w:r w:rsidR="00885488" w:rsidRPr="00794880">
        <w:rPr>
          <w:rStyle w:val="Incipit"/>
          <w:lang w:val="it-IT"/>
        </w:rPr>
        <w:t>Isti</w:t>
      </w:r>
      <w:r w:rsidR="005A362F" w:rsidRPr="005A362F">
        <w:rPr>
          <w:i/>
          <w:lang w:val="it-IT"/>
        </w:rPr>
        <w:t xml:space="preserve"> </w:t>
      </w:r>
      <w:r w:rsidR="00885488" w:rsidRPr="00794880">
        <w:rPr>
          <w:rStyle w:val="Incipit"/>
          <w:lang w:val="it-IT"/>
        </w:rPr>
        <w:t>sunt</w:t>
      </w:r>
      <w:r w:rsidR="00885488">
        <w:rPr>
          <w:lang w:val="la-Latn"/>
        </w:rPr>
        <w:t xml:space="preserve">. HY </w:t>
      </w:r>
      <w:r w:rsidR="00885488" w:rsidRPr="00794880">
        <w:rPr>
          <w:rStyle w:val="Incipit"/>
          <w:lang w:val="la-Latn"/>
        </w:rPr>
        <w:t>Sanctorum</w:t>
      </w:r>
      <w:r w:rsidR="005A362F" w:rsidRPr="005A362F">
        <w:rPr>
          <w:i/>
          <w:lang w:val="la-Latn"/>
        </w:rPr>
        <w:t xml:space="preserve"> </w:t>
      </w:r>
      <w:r w:rsidR="00885488" w:rsidRPr="00794880">
        <w:rPr>
          <w:rStyle w:val="Incipit"/>
          <w:lang w:val="la-Latn"/>
        </w:rPr>
        <w:t>meritis</w:t>
      </w:r>
      <w:r w:rsidR="00885488">
        <w:rPr>
          <w:lang w:val="la-Latn"/>
        </w:rPr>
        <w:t xml:space="preserve">. VS </w:t>
      </w:r>
      <w:r w:rsidR="00885488" w:rsidRPr="00794880">
        <w:rPr>
          <w:rStyle w:val="Incipit"/>
          <w:lang w:val="la-Latn"/>
        </w:rPr>
        <w:t>Laetamini</w:t>
      </w:r>
      <w:r w:rsidR="00885488" w:rsidRPr="005B472A">
        <w:rPr>
          <w:lang w:val="la-Latn"/>
        </w:rPr>
        <w:t>. AM</w:t>
      </w:r>
      <w:r w:rsidR="00885488">
        <w:rPr>
          <w:lang w:val="la-Latn"/>
        </w:rPr>
        <w:t xml:space="preserve"> </w:t>
      </w:r>
      <w:r w:rsidR="00885488" w:rsidRPr="00794880">
        <w:rPr>
          <w:rStyle w:val="Incipit"/>
          <w:lang w:val="la-Latn"/>
        </w:rPr>
        <w:t>Sanctum</w:t>
      </w:r>
      <w:r w:rsidR="005A362F" w:rsidRPr="005A362F">
        <w:rPr>
          <w:i/>
          <w:lang w:val="la-Latn"/>
        </w:rPr>
        <w:t xml:space="preserve"> </w:t>
      </w:r>
      <w:r w:rsidR="00885488" w:rsidRPr="00794880">
        <w:rPr>
          <w:rStyle w:val="Incipit"/>
          <w:lang w:val="la-Latn"/>
        </w:rPr>
        <w:t>est</w:t>
      </w:r>
      <w:r w:rsidR="005A362F" w:rsidRPr="005A362F">
        <w:rPr>
          <w:i/>
          <w:lang w:val="la-Latn"/>
        </w:rPr>
        <w:t xml:space="preserve"> </w:t>
      </w:r>
      <w:r w:rsidR="002332ED" w:rsidRPr="00794880">
        <w:rPr>
          <w:rStyle w:val="Incipit"/>
          <w:lang w:val="la-Latn"/>
        </w:rPr>
        <w:t>verum</w:t>
      </w:r>
      <w:r w:rsidR="005A362F" w:rsidRPr="005A362F">
        <w:rPr>
          <w:i/>
          <w:lang w:val="la-Latn"/>
        </w:rPr>
        <w:t xml:space="preserve"> </w:t>
      </w:r>
      <w:r w:rsidR="00885488" w:rsidRPr="00794880">
        <w:rPr>
          <w:rStyle w:val="Incipit"/>
          <w:lang w:val="la-Latn"/>
        </w:rPr>
        <w:t>lumen</w:t>
      </w:r>
      <w:r w:rsidR="00885488">
        <w:rPr>
          <w:lang w:val="la-Latn"/>
        </w:rPr>
        <w:t xml:space="preserve">. </w:t>
      </w:r>
      <w:r w:rsidR="00B40E63" w:rsidRPr="00736684">
        <w:rPr>
          <w:lang w:val="la-Latn"/>
        </w:rPr>
        <w:t>Suffragium d</w:t>
      </w:r>
      <w:r w:rsidR="00885488">
        <w:rPr>
          <w:lang w:val="la-Latn"/>
        </w:rPr>
        <w:t xml:space="preserve">e beata virgine </w:t>
      </w:r>
      <w:r w:rsidR="00B40E63" w:rsidRPr="00736684">
        <w:rPr>
          <w:lang w:val="la-Latn"/>
        </w:rPr>
        <w:t>[</w:t>
      </w:r>
      <w:r w:rsidR="00885488">
        <w:rPr>
          <w:lang w:val="la-Latn"/>
        </w:rPr>
        <w:t>AC</w:t>
      </w:r>
      <w:r w:rsidR="00B40E63" w:rsidRPr="00736684">
        <w:rPr>
          <w:lang w:val="la-Latn"/>
        </w:rPr>
        <w:t>]</w:t>
      </w:r>
      <w:r w:rsidR="00885488">
        <w:rPr>
          <w:lang w:val="la-Latn"/>
        </w:rPr>
        <w:t xml:space="preserve"> </w:t>
      </w:r>
      <w:r w:rsidR="00885488" w:rsidRPr="00736684">
        <w:rPr>
          <w:rStyle w:val="Incipit"/>
          <w:lang w:val="la-Latn"/>
        </w:rPr>
        <w:t>Omnium</w:t>
      </w:r>
      <w:r w:rsidR="005A362F" w:rsidRPr="00736684">
        <w:rPr>
          <w:i/>
          <w:lang w:val="la-Latn"/>
        </w:rPr>
        <w:t xml:space="preserve"> </w:t>
      </w:r>
      <w:r w:rsidR="00885488" w:rsidRPr="00736684">
        <w:rPr>
          <w:rStyle w:val="Incipit"/>
          <w:lang w:val="la-Latn"/>
        </w:rPr>
        <w:t>rerum</w:t>
      </w:r>
      <w:r w:rsidR="00885488">
        <w:rPr>
          <w:lang w:val="la-Latn"/>
        </w:rPr>
        <w:t xml:space="preserve">. </w:t>
      </w:r>
      <w:r w:rsidR="00966091">
        <w:rPr>
          <w:lang w:val="la-Latn"/>
        </w:rPr>
        <w:t>[</w:t>
      </w:r>
      <w:r w:rsidR="00885488">
        <w:rPr>
          <w:lang w:val="la-Latn"/>
        </w:rPr>
        <w:t>BD</w:t>
      </w:r>
      <w:r w:rsidR="00966091">
        <w:rPr>
          <w:lang w:val="la-Latn"/>
        </w:rPr>
        <w:t>]</w:t>
      </w:r>
      <w:r w:rsidR="00885488">
        <w:rPr>
          <w:lang w:val="la-Latn"/>
        </w:rPr>
        <w:t xml:space="preserve"> </w:t>
      </w:r>
      <w:r w:rsidR="005F6F99" w:rsidRPr="00736684">
        <w:rPr>
          <w:rStyle w:val="Incipit"/>
          <w:lang w:val="la-Latn"/>
        </w:rPr>
        <w:t>Benedicamus</w:t>
      </w:r>
      <w:r w:rsidR="00966091" w:rsidRPr="00736684">
        <w:rPr>
          <w:lang w:val="la-Latn"/>
        </w:rPr>
        <w:t xml:space="preserve"> d</w:t>
      </w:r>
      <w:r w:rsidR="00885488">
        <w:rPr>
          <w:lang w:val="la-Latn"/>
        </w:rPr>
        <w:t>e martyribus.</w:t>
      </w:r>
    </w:p>
    <w:p w:rsidR="00885488" w:rsidRDefault="00885488" w:rsidP="00415109">
      <w:pPr>
        <w:rPr>
          <w:lang w:val="en-US"/>
        </w:rPr>
      </w:pPr>
      <w:r w:rsidRPr="00736684">
        <w:rPr>
          <w:rStyle w:val="Time1"/>
          <w:lang w:val="la-Latn"/>
        </w:rPr>
        <w:t>A</w:t>
      </w:r>
      <w:r w:rsidR="00035F1F" w:rsidRPr="00736684">
        <w:rPr>
          <w:rStyle w:val="Time1"/>
          <w:lang w:val="la-Latn"/>
        </w:rPr>
        <w:t>d completorium</w:t>
      </w:r>
      <w:r w:rsidR="00035F1F">
        <w:rPr>
          <w:lang w:val="hu-HU"/>
        </w:rPr>
        <w:t xml:space="preserve"> </w:t>
      </w:r>
      <w:r>
        <w:rPr>
          <w:lang w:val="la-Latn"/>
        </w:rPr>
        <w:t xml:space="preserve">HY </w:t>
      </w:r>
      <w:r w:rsidRPr="00736684">
        <w:rPr>
          <w:rStyle w:val="Incipit"/>
          <w:lang w:val="la-Latn"/>
        </w:rPr>
        <w:t>Te</w:t>
      </w:r>
      <w:r w:rsidR="005A362F" w:rsidRPr="00736684">
        <w:rPr>
          <w:i/>
          <w:lang w:val="la-Latn"/>
        </w:rPr>
        <w:t xml:space="preserve"> </w:t>
      </w:r>
      <w:r w:rsidRPr="00736684">
        <w:rPr>
          <w:rStyle w:val="Incipit"/>
          <w:lang w:val="la-Latn"/>
        </w:rPr>
        <w:t>lucis</w:t>
      </w:r>
      <w:r>
        <w:rPr>
          <w:lang w:val="la-Latn"/>
        </w:rPr>
        <w:t xml:space="preserve">. AD </w:t>
      </w:r>
      <w:r w:rsidRPr="00794880">
        <w:rPr>
          <w:rStyle w:val="Incipit"/>
          <w:lang w:val="en-US"/>
        </w:rPr>
        <w:t>Pacem</w:t>
      </w:r>
      <w:r w:rsidR="005A362F" w:rsidRPr="005A362F">
        <w:rPr>
          <w:i/>
          <w:lang w:val="en-US"/>
        </w:rPr>
        <w:t xml:space="preserve"> </w:t>
      </w:r>
      <w:r w:rsidRPr="00794880">
        <w:rPr>
          <w:rStyle w:val="Incipit"/>
          <w:lang w:val="en-US"/>
        </w:rPr>
        <w:t>tuam</w:t>
      </w:r>
      <w:r>
        <w:rPr>
          <w:lang w:val="la-Latn"/>
        </w:rPr>
        <w:t>.</w:t>
      </w:r>
    </w:p>
    <w:p w:rsidR="00885488" w:rsidRPr="00B779A9" w:rsidRDefault="00885488" w:rsidP="00415109">
      <w:pPr>
        <w:rPr>
          <w:lang w:val="la-Latn"/>
        </w:rPr>
      </w:pPr>
      <w:r w:rsidRPr="00736684">
        <w:rPr>
          <w:rStyle w:val="Time1"/>
          <w:lang w:val="en-US"/>
        </w:rPr>
        <w:lastRenderedPageBreak/>
        <w:t>A</w:t>
      </w:r>
      <w:r w:rsidR="00035F1F" w:rsidRPr="00736684">
        <w:rPr>
          <w:rStyle w:val="Time1"/>
          <w:lang w:val="en-US"/>
        </w:rPr>
        <w:t>d matutinum</w:t>
      </w:r>
      <w:r w:rsidR="00035F1F">
        <w:rPr>
          <w:lang w:val="hu-HU"/>
        </w:rPr>
        <w:t xml:space="preserve"> </w:t>
      </w:r>
      <w:r>
        <w:rPr>
          <w:lang w:val="la-Latn"/>
        </w:rPr>
        <w:t>I</w:t>
      </w:r>
      <w:r w:rsidR="00035F1F">
        <w:rPr>
          <w:lang w:val="hu-HU"/>
        </w:rPr>
        <w:t>N</w:t>
      </w:r>
      <w:r>
        <w:rPr>
          <w:lang w:val="la-Latn"/>
        </w:rPr>
        <w:t xml:space="preserve">V </w:t>
      </w:r>
      <w:r w:rsidRPr="00794880">
        <w:rPr>
          <w:rStyle w:val="Incipit"/>
          <w:lang w:val="en-US"/>
        </w:rPr>
        <w:t>Regem</w:t>
      </w:r>
      <w:r w:rsidR="005A362F" w:rsidRPr="005A362F">
        <w:rPr>
          <w:i/>
          <w:lang w:val="en-US"/>
        </w:rPr>
        <w:t xml:space="preserve"> </w:t>
      </w:r>
      <w:r w:rsidRPr="00794880">
        <w:rPr>
          <w:rStyle w:val="Incipit"/>
          <w:lang w:val="en-US"/>
        </w:rPr>
        <w:t>martyrum</w:t>
      </w:r>
      <w:r>
        <w:rPr>
          <w:lang w:val="la-Latn"/>
        </w:rPr>
        <w:t xml:space="preserve">. HY </w:t>
      </w:r>
      <w:r w:rsidR="00BA4CFB" w:rsidRPr="00794880">
        <w:rPr>
          <w:rStyle w:val="Incipit"/>
          <w:lang w:val="la-Latn"/>
        </w:rPr>
        <w:t>Aetern</w:t>
      </w:r>
      <w:r w:rsidRPr="00794880">
        <w:rPr>
          <w:rStyle w:val="Incipit"/>
          <w:lang w:val="la-Latn"/>
        </w:rPr>
        <w:t>a</w:t>
      </w:r>
      <w:r w:rsidR="005A362F" w:rsidRPr="005A362F">
        <w:rPr>
          <w:i/>
          <w:lang w:val="la-Latn"/>
        </w:rPr>
        <w:t xml:space="preserve"> </w:t>
      </w:r>
      <w:r w:rsidRPr="00794880">
        <w:rPr>
          <w:rStyle w:val="Incipit"/>
          <w:lang w:val="la-Latn"/>
        </w:rPr>
        <w:t>Christi</w:t>
      </w:r>
      <w:r>
        <w:rPr>
          <w:lang w:val="la-Latn"/>
        </w:rPr>
        <w:t>. Antiphonae</w:t>
      </w:r>
      <w:r w:rsidR="00B40E63" w:rsidRPr="00736684">
        <w:rPr>
          <w:lang w:val="la-Latn"/>
        </w:rPr>
        <w:t>,</w:t>
      </w:r>
      <w:r>
        <w:rPr>
          <w:lang w:val="la-Latn"/>
        </w:rPr>
        <w:t xml:space="preserve"> psalmi et responsoria de mart</w:t>
      </w:r>
      <w:r w:rsidR="00E9018E" w:rsidRPr="00B779A9">
        <w:rPr>
          <w:lang w:val="la-Latn"/>
        </w:rPr>
        <w:t>y</w:t>
      </w:r>
      <w:r>
        <w:rPr>
          <w:lang w:val="la-Latn"/>
        </w:rPr>
        <w:t xml:space="preserve">ribus. EV </w:t>
      </w:r>
      <w:r w:rsidRPr="00794880">
        <w:rPr>
          <w:rStyle w:val="Incipit"/>
          <w:lang w:val="la-Latn"/>
        </w:rPr>
        <w:t>Cum</w:t>
      </w:r>
      <w:r w:rsidR="005A362F" w:rsidRPr="005A362F">
        <w:rPr>
          <w:i/>
          <w:lang w:val="la-Latn"/>
        </w:rPr>
        <w:t xml:space="preserve"> </w:t>
      </w:r>
      <w:r w:rsidRPr="00794880">
        <w:rPr>
          <w:rStyle w:val="Incipit"/>
          <w:lang w:val="la-Latn"/>
        </w:rPr>
        <w:t>perseq</w:t>
      </w:r>
      <w:r w:rsidR="00AC32FA" w:rsidRPr="00794880">
        <w:rPr>
          <w:rStyle w:val="Incipit"/>
          <w:lang w:val="la-Latn"/>
        </w:rPr>
        <w:t>u</w:t>
      </w:r>
      <w:r w:rsidR="00872B44" w:rsidRPr="00794880">
        <w:rPr>
          <w:rStyle w:val="Incipit"/>
          <w:lang w:val="la-Latn"/>
        </w:rPr>
        <w:t>ent</w:t>
      </w:r>
      <w:r w:rsidRPr="00794880">
        <w:rPr>
          <w:rStyle w:val="Incipit"/>
          <w:lang w:val="la-Latn"/>
        </w:rPr>
        <w:t>ur</w:t>
      </w:r>
      <w:r w:rsidR="005A362F" w:rsidRPr="005A362F">
        <w:rPr>
          <w:i/>
          <w:lang w:val="la-Latn"/>
        </w:rPr>
        <w:t xml:space="preserve"> </w:t>
      </w:r>
      <w:r w:rsidR="000F4FB4" w:rsidRPr="00794880">
        <w:rPr>
          <w:rStyle w:val="Incipit"/>
          <w:lang w:val="la-Latn"/>
        </w:rPr>
        <w:t>vos</w:t>
      </w:r>
      <w:r>
        <w:rPr>
          <w:lang w:val="la-Latn"/>
        </w:rPr>
        <w:t>.</w:t>
      </w:r>
    </w:p>
    <w:p w:rsidR="00885488" w:rsidRDefault="00885488" w:rsidP="00415109">
      <w:pPr>
        <w:rPr>
          <w:lang w:val="la-Latn"/>
        </w:rPr>
      </w:pPr>
      <w:r w:rsidRPr="00736684">
        <w:rPr>
          <w:rStyle w:val="Time1"/>
          <w:lang w:val="la-Latn"/>
        </w:rPr>
        <w:t>A</w:t>
      </w:r>
      <w:r w:rsidR="00035F1F" w:rsidRPr="00736684">
        <w:rPr>
          <w:rStyle w:val="Time1"/>
          <w:lang w:val="la-Latn"/>
        </w:rPr>
        <w:t>d laudes</w:t>
      </w:r>
      <w:r>
        <w:rPr>
          <w:lang w:val="la-Latn"/>
        </w:rPr>
        <w:t xml:space="preserve"> AN </w:t>
      </w:r>
      <w:r w:rsidRPr="00794880">
        <w:rPr>
          <w:rStyle w:val="Incipit"/>
          <w:lang w:val="la-Latn"/>
        </w:rPr>
        <w:t>Omnes</w:t>
      </w:r>
      <w:r w:rsidR="005A362F" w:rsidRPr="005A362F">
        <w:rPr>
          <w:i/>
          <w:lang w:val="la-Latn"/>
        </w:rPr>
        <w:t xml:space="preserve"> </w:t>
      </w:r>
      <w:r w:rsidRPr="00794880">
        <w:rPr>
          <w:rStyle w:val="Incipit"/>
          <w:lang w:val="la-Latn"/>
        </w:rPr>
        <w:t>sancti</w:t>
      </w:r>
      <w:r>
        <w:rPr>
          <w:lang w:val="la-Latn"/>
        </w:rPr>
        <w:t xml:space="preserve"> cum reliquis. HY </w:t>
      </w:r>
      <w:r w:rsidRPr="00794880">
        <w:rPr>
          <w:rStyle w:val="Incipit"/>
          <w:lang w:val="la-Latn"/>
        </w:rPr>
        <w:t>Rex</w:t>
      </w:r>
      <w:r w:rsidR="005A362F" w:rsidRPr="005A362F">
        <w:rPr>
          <w:i/>
          <w:lang w:val="la-Latn"/>
        </w:rPr>
        <w:t xml:space="preserve"> </w:t>
      </w:r>
      <w:r w:rsidRPr="00794880">
        <w:rPr>
          <w:rStyle w:val="Incipit"/>
          <w:lang w:val="la-Latn"/>
        </w:rPr>
        <w:t>gloriose</w:t>
      </w:r>
      <w:r>
        <w:rPr>
          <w:lang w:val="la-Latn"/>
        </w:rPr>
        <w:t xml:space="preserve">. VS </w:t>
      </w:r>
      <w:r w:rsidRPr="00794880">
        <w:rPr>
          <w:rStyle w:val="Incipit"/>
          <w:lang w:val="la-Latn"/>
        </w:rPr>
        <w:t>Iustorum</w:t>
      </w:r>
      <w:r w:rsidR="005A362F" w:rsidRPr="005A362F">
        <w:rPr>
          <w:i/>
          <w:lang w:val="la-Latn"/>
        </w:rPr>
        <w:t xml:space="preserve"> </w:t>
      </w:r>
      <w:r w:rsidRPr="00794880">
        <w:rPr>
          <w:rStyle w:val="Incipit"/>
          <w:lang w:val="la-Latn"/>
        </w:rPr>
        <w:t>animae</w:t>
      </w:r>
      <w:r>
        <w:rPr>
          <w:lang w:val="la-Latn"/>
        </w:rPr>
        <w:t xml:space="preserve">. AB </w:t>
      </w:r>
      <w:r w:rsidRPr="00794880">
        <w:rPr>
          <w:rStyle w:val="Incipit"/>
          <w:lang w:val="la-Latn"/>
        </w:rPr>
        <w:t>Cum</w:t>
      </w:r>
      <w:r w:rsidR="005A362F" w:rsidRPr="005A362F">
        <w:rPr>
          <w:i/>
          <w:lang w:val="la-Latn"/>
        </w:rPr>
        <w:t xml:space="preserve"> </w:t>
      </w:r>
      <w:r w:rsidRPr="00794880">
        <w:rPr>
          <w:rStyle w:val="Incipit"/>
          <w:lang w:val="la-Latn"/>
        </w:rPr>
        <w:t>audieritis</w:t>
      </w:r>
      <w:r>
        <w:rPr>
          <w:lang w:val="la-Latn"/>
        </w:rPr>
        <w:t xml:space="preserve">. </w:t>
      </w:r>
      <w:r w:rsidR="00B40E63" w:rsidRPr="00736684">
        <w:rPr>
          <w:lang w:val="la-Latn"/>
        </w:rPr>
        <w:t>Suffragium d</w:t>
      </w:r>
      <w:r>
        <w:rPr>
          <w:lang w:val="la-Latn"/>
        </w:rPr>
        <w:t xml:space="preserve">e beata virgine </w:t>
      </w:r>
      <w:r w:rsidR="00B40E63" w:rsidRPr="00736684">
        <w:rPr>
          <w:lang w:val="la-Latn"/>
        </w:rPr>
        <w:t>[</w:t>
      </w:r>
      <w:r>
        <w:rPr>
          <w:lang w:val="la-Latn"/>
        </w:rPr>
        <w:t>AC</w:t>
      </w:r>
      <w:r w:rsidR="00B40E63" w:rsidRPr="00736684">
        <w:rPr>
          <w:lang w:val="la-Latn"/>
        </w:rPr>
        <w:t>]</w:t>
      </w:r>
      <w:r>
        <w:rPr>
          <w:lang w:val="la-Latn"/>
        </w:rPr>
        <w:t xml:space="preserve"> </w:t>
      </w:r>
      <w:r w:rsidRPr="00794880">
        <w:rPr>
          <w:rStyle w:val="Incipit"/>
          <w:lang w:val="la-Latn"/>
        </w:rPr>
        <w:t>Tota</w:t>
      </w:r>
      <w:r w:rsidR="005A362F" w:rsidRPr="005A362F">
        <w:rPr>
          <w:i/>
          <w:lang w:val="la-Latn"/>
        </w:rPr>
        <w:t xml:space="preserve"> </w:t>
      </w:r>
      <w:r w:rsidRPr="00794880">
        <w:rPr>
          <w:rStyle w:val="Incipit"/>
          <w:lang w:val="la-Latn"/>
        </w:rPr>
        <w:t>pulchra</w:t>
      </w:r>
      <w:r w:rsidR="005A362F" w:rsidRPr="005A362F">
        <w:rPr>
          <w:i/>
          <w:lang w:val="la-Latn"/>
        </w:rPr>
        <w:t xml:space="preserve"> </w:t>
      </w:r>
      <w:r w:rsidRPr="00794880">
        <w:rPr>
          <w:rStyle w:val="Incipit"/>
          <w:lang w:val="la-Latn"/>
        </w:rPr>
        <w:t>es</w:t>
      </w:r>
      <w:r>
        <w:rPr>
          <w:lang w:val="la-Latn"/>
        </w:rPr>
        <w:t xml:space="preserve">. </w:t>
      </w:r>
      <w:r w:rsidR="00966091">
        <w:rPr>
          <w:lang w:val="la-Latn"/>
        </w:rPr>
        <w:t xml:space="preserve">[BD] </w:t>
      </w:r>
      <w:r w:rsidR="005F6F99" w:rsidRPr="00794880">
        <w:rPr>
          <w:rStyle w:val="Incipit"/>
          <w:lang w:val="la-Latn"/>
        </w:rPr>
        <w:t>Benedicamus</w:t>
      </w:r>
      <w:r w:rsidR="00966091" w:rsidRPr="005F6F99">
        <w:rPr>
          <w:lang w:val="la-Latn"/>
        </w:rPr>
        <w:t xml:space="preserve"> d</w:t>
      </w:r>
      <w:r w:rsidR="00966091">
        <w:rPr>
          <w:lang w:val="la-Latn"/>
        </w:rPr>
        <w:t>e martyribus.</w:t>
      </w:r>
    </w:p>
    <w:p w:rsidR="00885488" w:rsidRPr="00E35BB9" w:rsidRDefault="0081631B" w:rsidP="00415109">
      <w:pPr>
        <w:rPr>
          <w:lang w:val="la-Latn"/>
        </w:rPr>
      </w:pPr>
      <w:r w:rsidRPr="00736684">
        <w:rPr>
          <w:rStyle w:val="Time1"/>
          <w:lang w:val="pt-PT"/>
        </w:rPr>
        <w:t>Ad horas</w:t>
      </w:r>
      <w:r w:rsidR="00035F1F">
        <w:rPr>
          <w:lang w:val="la-Latn"/>
        </w:rPr>
        <w:t xml:space="preserve"> [AN]</w:t>
      </w:r>
      <w:r w:rsidR="00885488">
        <w:rPr>
          <w:lang w:val="la-Latn"/>
        </w:rPr>
        <w:t xml:space="preserve"> </w:t>
      </w:r>
      <w:r w:rsidR="00885488" w:rsidRPr="00794880">
        <w:rPr>
          <w:rStyle w:val="Incipit"/>
          <w:lang w:val="pt-PT"/>
        </w:rPr>
        <w:t>Iustorum</w:t>
      </w:r>
      <w:r w:rsidR="005A362F" w:rsidRPr="005A362F">
        <w:rPr>
          <w:i/>
          <w:lang w:val="pt-PT"/>
        </w:rPr>
        <w:t xml:space="preserve"> </w:t>
      </w:r>
      <w:r w:rsidR="00885488" w:rsidRPr="00794880">
        <w:rPr>
          <w:rStyle w:val="Incipit"/>
          <w:lang w:val="pt-PT"/>
        </w:rPr>
        <w:t>autem</w:t>
      </w:r>
      <w:r w:rsidR="00885488">
        <w:rPr>
          <w:lang w:val="la-Latn"/>
        </w:rPr>
        <w:t xml:space="preserve"> cum reliquis.</w:t>
      </w:r>
    </w:p>
    <w:p w:rsidR="00885488" w:rsidRPr="00B779A9" w:rsidRDefault="00885488" w:rsidP="00415109">
      <w:pPr>
        <w:rPr>
          <w:lang w:val="pt-PT"/>
        </w:rPr>
      </w:pPr>
      <w:r w:rsidRPr="00736684">
        <w:rPr>
          <w:rStyle w:val="Time1"/>
          <w:lang w:val="fr-FR"/>
        </w:rPr>
        <w:t>A</w:t>
      </w:r>
      <w:r w:rsidR="00035F1F" w:rsidRPr="00736684">
        <w:rPr>
          <w:rStyle w:val="Time1"/>
          <w:lang w:val="fr-FR"/>
        </w:rPr>
        <w:t>d officium</w:t>
      </w:r>
      <w:r>
        <w:rPr>
          <w:lang w:val="la-Latn"/>
        </w:rPr>
        <w:t xml:space="preserve"> IN </w:t>
      </w:r>
      <w:r w:rsidRPr="00736684">
        <w:rPr>
          <w:rStyle w:val="Incipit"/>
          <w:lang w:val="fr-FR"/>
        </w:rPr>
        <w:t>Clamaverunt</w:t>
      </w:r>
      <w:r>
        <w:rPr>
          <w:lang w:val="la-Latn"/>
        </w:rPr>
        <w:t xml:space="preserve">. </w:t>
      </w:r>
      <w:r w:rsidR="00966091">
        <w:rPr>
          <w:lang w:val="la-Latn"/>
        </w:rPr>
        <w:t>[</w:t>
      </w:r>
      <w:r w:rsidR="00966091" w:rsidRPr="00B779A9">
        <w:rPr>
          <w:lang w:val="fr-FR"/>
        </w:rPr>
        <w:t>KY</w:t>
      </w:r>
      <w:r w:rsidR="00966091">
        <w:rPr>
          <w:lang w:val="la-Latn"/>
        </w:rPr>
        <w:t xml:space="preserve">] </w:t>
      </w:r>
      <w:r w:rsidRPr="00736684">
        <w:rPr>
          <w:rStyle w:val="Incipit"/>
          <w:lang w:val="fr-FR"/>
        </w:rPr>
        <w:t>Kyrie</w:t>
      </w:r>
      <w:r>
        <w:rPr>
          <w:lang w:val="la-Latn"/>
        </w:rPr>
        <w:t xml:space="preserve"> et </w:t>
      </w:r>
      <w:r w:rsidR="00966091">
        <w:rPr>
          <w:lang w:val="la-Latn"/>
        </w:rPr>
        <w:t>[</w:t>
      </w:r>
      <w:r w:rsidR="00966091" w:rsidRPr="00B779A9">
        <w:rPr>
          <w:lang w:val="fr-FR"/>
        </w:rPr>
        <w:t>SA</w:t>
      </w:r>
      <w:r w:rsidR="00966091">
        <w:rPr>
          <w:lang w:val="la-Latn"/>
        </w:rPr>
        <w:t xml:space="preserve">] </w:t>
      </w:r>
      <w:r w:rsidRPr="00736684">
        <w:rPr>
          <w:rStyle w:val="Incipit"/>
          <w:lang w:val="fr-FR"/>
        </w:rPr>
        <w:t>Sanctus</w:t>
      </w:r>
      <w:r>
        <w:rPr>
          <w:lang w:val="la-Latn"/>
        </w:rPr>
        <w:t xml:space="preserve"> de martyribus. GR </w:t>
      </w:r>
      <w:r w:rsidRPr="00736684">
        <w:rPr>
          <w:rStyle w:val="Incipit"/>
          <w:lang w:val="la-Latn"/>
        </w:rPr>
        <w:t>Gloriosus deus</w:t>
      </w:r>
      <w:r>
        <w:rPr>
          <w:lang w:val="la-Latn"/>
        </w:rPr>
        <w:t>. AL</w:t>
      </w:r>
      <w:r w:rsidR="00035F1F">
        <w:rPr>
          <w:lang w:val="hu-HU"/>
        </w:rPr>
        <w:t>V</w:t>
      </w:r>
      <w:r>
        <w:rPr>
          <w:lang w:val="la-Latn"/>
        </w:rPr>
        <w:t xml:space="preserve"> </w:t>
      </w:r>
      <w:r w:rsidRPr="00736684">
        <w:rPr>
          <w:rStyle w:val="Incipit"/>
          <w:lang w:val="la-Latn"/>
        </w:rPr>
        <w:t>Fulgebunt iusti</w:t>
      </w:r>
      <w:r>
        <w:rPr>
          <w:lang w:val="la-Latn"/>
        </w:rPr>
        <w:t xml:space="preserve">. SE </w:t>
      </w:r>
      <w:r w:rsidRPr="00736684">
        <w:rPr>
          <w:rStyle w:val="Incipit"/>
          <w:lang w:val="la-Latn"/>
        </w:rPr>
        <w:t>Agone triumphali</w:t>
      </w:r>
      <w:r>
        <w:rPr>
          <w:lang w:val="la-Latn"/>
        </w:rPr>
        <w:t xml:space="preserve">. OF </w:t>
      </w:r>
      <w:r w:rsidRPr="00736684">
        <w:rPr>
          <w:rStyle w:val="Incipit"/>
          <w:lang w:val="la-Latn"/>
        </w:rPr>
        <w:t>Mirabilis deus</w:t>
      </w:r>
      <w:r>
        <w:rPr>
          <w:lang w:val="la-Latn"/>
        </w:rPr>
        <w:t xml:space="preserve">. CO </w:t>
      </w:r>
      <w:r w:rsidRPr="00736684">
        <w:rPr>
          <w:rStyle w:val="Incipit"/>
          <w:lang w:val="pt-PT"/>
        </w:rPr>
        <w:t>Iustorum animae</w:t>
      </w:r>
      <w:r>
        <w:rPr>
          <w:lang w:val="la-Latn"/>
        </w:rPr>
        <w:t>.</w:t>
      </w:r>
    </w:p>
    <w:p w:rsidR="00885488" w:rsidRPr="00185B52" w:rsidRDefault="00885488" w:rsidP="00415109">
      <w:pPr>
        <w:rPr>
          <w:lang w:val="pt-PT"/>
        </w:rPr>
      </w:pPr>
      <w:r w:rsidRPr="00736684">
        <w:rPr>
          <w:rStyle w:val="Time1"/>
          <w:lang w:val="pt-PT"/>
        </w:rPr>
        <w:t>A</w:t>
      </w:r>
      <w:r w:rsidR="00035F1F" w:rsidRPr="00736684">
        <w:rPr>
          <w:rStyle w:val="Time1"/>
          <w:lang w:val="pt-PT"/>
        </w:rPr>
        <w:t>d secundas vesperas</w:t>
      </w:r>
      <w:r>
        <w:rPr>
          <w:lang w:val="la-Latn"/>
        </w:rPr>
        <w:t xml:space="preserve"> AN </w:t>
      </w:r>
      <w:r w:rsidRPr="00794880">
        <w:rPr>
          <w:rStyle w:val="Incipit"/>
          <w:lang w:val="pt-PT"/>
        </w:rPr>
        <w:t>Virgam</w:t>
      </w:r>
      <w:r w:rsidR="005A362F" w:rsidRPr="005A362F">
        <w:rPr>
          <w:i/>
          <w:lang w:val="pt-PT"/>
        </w:rPr>
        <w:t xml:space="preserve"> </w:t>
      </w:r>
      <w:r w:rsidR="00C31823" w:rsidRPr="00794880">
        <w:rPr>
          <w:rStyle w:val="Incipit"/>
          <w:lang w:val="pt-PT"/>
        </w:rPr>
        <w:t>vir</w:t>
      </w:r>
      <w:r w:rsidRPr="00794880">
        <w:rPr>
          <w:rStyle w:val="Incipit"/>
          <w:lang w:val="pt-PT"/>
        </w:rPr>
        <w:t>tutis</w:t>
      </w:r>
      <w:r>
        <w:rPr>
          <w:lang w:val="la-Latn"/>
        </w:rPr>
        <w:t xml:space="preserve"> cum reliquis.</w:t>
      </w:r>
      <w:r w:rsidR="003D56AC" w:rsidRPr="00736684">
        <w:rPr>
          <w:lang w:val="pt-PT"/>
        </w:rPr>
        <w:t xml:space="preserve"> HY </w:t>
      </w:r>
      <w:r w:rsidRPr="00794880">
        <w:rPr>
          <w:rStyle w:val="Incipit"/>
          <w:lang w:val="la-Latn"/>
        </w:rPr>
        <w:t>Rex</w:t>
      </w:r>
      <w:r w:rsidR="005A362F" w:rsidRPr="005A362F">
        <w:rPr>
          <w:i/>
          <w:lang w:val="la-Latn"/>
        </w:rPr>
        <w:t xml:space="preserve"> </w:t>
      </w:r>
      <w:r w:rsidRPr="00794880">
        <w:rPr>
          <w:rStyle w:val="Incipit"/>
          <w:lang w:val="la-Latn"/>
        </w:rPr>
        <w:t>gloriose</w:t>
      </w:r>
      <w:r>
        <w:rPr>
          <w:lang w:val="la-Latn"/>
        </w:rPr>
        <w:t xml:space="preserve">. VS </w:t>
      </w:r>
      <w:r w:rsidRPr="00794880">
        <w:rPr>
          <w:rStyle w:val="Incipit"/>
          <w:lang w:val="la-Latn"/>
        </w:rPr>
        <w:t>Iustorum</w:t>
      </w:r>
      <w:r w:rsidR="005A362F" w:rsidRPr="005A362F">
        <w:rPr>
          <w:i/>
          <w:lang w:val="la-Latn"/>
        </w:rPr>
        <w:t xml:space="preserve"> </w:t>
      </w:r>
      <w:r w:rsidRPr="00794880">
        <w:rPr>
          <w:rStyle w:val="Incipit"/>
          <w:lang w:val="la-Latn"/>
        </w:rPr>
        <w:t>animae</w:t>
      </w:r>
      <w:r>
        <w:rPr>
          <w:lang w:val="la-Latn"/>
        </w:rPr>
        <w:t xml:space="preserve">. AM </w:t>
      </w:r>
      <w:r w:rsidRPr="00736684">
        <w:rPr>
          <w:rStyle w:val="Incipit"/>
          <w:lang w:val="pt-PT"/>
        </w:rPr>
        <w:t>Haec</w:t>
      </w:r>
      <w:r w:rsidR="005A362F" w:rsidRPr="00736684">
        <w:rPr>
          <w:rStyle w:val="Incipit"/>
          <w:lang w:val="pt-PT"/>
        </w:rPr>
        <w:t xml:space="preserve"> </w:t>
      </w:r>
      <w:r w:rsidRPr="00736684">
        <w:rPr>
          <w:rStyle w:val="Incipit"/>
          <w:lang w:val="pt-PT"/>
        </w:rPr>
        <w:t>est</w:t>
      </w:r>
      <w:r w:rsidR="005A362F" w:rsidRPr="00736684">
        <w:rPr>
          <w:rStyle w:val="Incipit"/>
          <w:lang w:val="pt-PT"/>
        </w:rPr>
        <w:t xml:space="preserve"> </w:t>
      </w:r>
      <w:r w:rsidR="00F165CE">
        <w:rPr>
          <w:rStyle w:val="Incipit"/>
          <w:lang w:val="pt-PT"/>
        </w:rPr>
        <w:t>Ä+</w:t>
      </w:r>
      <w:r w:rsidR="00B40E63" w:rsidRPr="00736684">
        <w:rPr>
          <w:rStyle w:val="Incipit"/>
          <w:lang w:val="pt-PT"/>
        </w:rPr>
        <w:t>vera</w:t>
      </w:r>
      <w:r w:rsidR="00F165CE">
        <w:rPr>
          <w:rStyle w:val="Incipit"/>
          <w:lang w:val="pt-PT"/>
        </w:rPr>
        <w:t>+Ä</w:t>
      </w:r>
      <w:r w:rsidR="00B40E63" w:rsidRPr="00736684">
        <w:rPr>
          <w:rStyle w:val="Incipit"/>
          <w:lang w:val="pt-PT"/>
        </w:rPr>
        <w:t xml:space="preserve"> </w:t>
      </w:r>
      <w:r w:rsidRPr="00736684">
        <w:rPr>
          <w:rStyle w:val="Incipit"/>
          <w:lang w:val="pt-PT"/>
        </w:rPr>
        <w:t>frater</w:t>
      </w:r>
      <w:r w:rsidR="00B40E63" w:rsidRPr="00736684">
        <w:rPr>
          <w:rStyle w:val="Incipit"/>
          <w:lang w:val="pt-PT"/>
        </w:rPr>
        <w:t>nitas</w:t>
      </w:r>
      <w:r>
        <w:rPr>
          <w:lang w:val="la-Latn"/>
        </w:rPr>
        <w:t xml:space="preserve">. </w:t>
      </w:r>
      <w:r w:rsidR="00B40E63">
        <w:rPr>
          <w:lang w:val="la-Latn"/>
        </w:rPr>
        <w:t>Suffragium d</w:t>
      </w:r>
      <w:r>
        <w:rPr>
          <w:lang w:val="la-Latn"/>
        </w:rPr>
        <w:t>e beata virgine</w:t>
      </w:r>
      <w:r w:rsidR="008A3932" w:rsidRPr="004518BD">
        <w:rPr>
          <w:lang w:val="pt-PT"/>
        </w:rPr>
        <w:t xml:space="preserve"> [AC]</w:t>
      </w:r>
      <w:r>
        <w:rPr>
          <w:lang w:val="la-Latn"/>
        </w:rPr>
        <w:t xml:space="preserve"> </w:t>
      </w:r>
      <w:r w:rsidR="003D56AC" w:rsidRPr="004518BD">
        <w:rPr>
          <w:rStyle w:val="Incipit"/>
          <w:lang w:val="pt-PT"/>
        </w:rPr>
        <w:t>%D::</w:t>
      </w:r>
      <w:r w:rsidR="00F05251" w:rsidRPr="004518BD">
        <w:rPr>
          <w:rStyle w:val="Incipit"/>
          <w:lang w:val="pt-PT"/>
        </w:rPr>
        <w:t>Tota</w:t>
      </w:r>
      <w:r w:rsidR="003D56AC" w:rsidRPr="004518BD">
        <w:rPr>
          <w:rStyle w:val="Incipit"/>
          <w:lang w:val="pt-PT"/>
        </w:rPr>
        <w:t>%</w:t>
      </w:r>
      <w:r w:rsidR="007D521F" w:rsidRPr="005B472A">
        <w:rPr>
          <w:lang w:val="pt-PT"/>
        </w:rPr>
        <w:t xml:space="preserve">. </w:t>
      </w:r>
      <w:r w:rsidR="008A3932" w:rsidRPr="004518BD">
        <w:rPr>
          <w:lang w:val="pt-PT"/>
        </w:rPr>
        <w:t xml:space="preserve">[AC] </w:t>
      </w:r>
      <w:r w:rsidR="00F05251" w:rsidRPr="004518BD">
        <w:rPr>
          <w:rStyle w:val="Incipit"/>
          <w:lang w:val="pt-PT"/>
        </w:rPr>
        <w:t>$E::</w:t>
      </w:r>
      <w:r w:rsidRPr="004518BD">
        <w:rPr>
          <w:rStyle w:val="Incipit"/>
          <w:lang w:val="pt-PT"/>
        </w:rPr>
        <w:t>Maria</w:t>
      </w:r>
      <w:r w:rsidR="005A362F" w:rsidRPr="004518BD">
        <w:rPr>
          <w:rStyle w:val="Incipit"/>
          <w:lang w:val="pt-PT"/>
        </w:rPr>
        <w:t xml:space="preserve"> </w:t>
      </w:r>
      <w:r w:rsidRPr="004518BD">
        <w:rPr>
          <w:rStyle w:val="Incipit"/>
          <w:lang w:val="pt-PT"/>
        </w:rPr>
        <w:t>virgo</w:t>
      </w:r>
      <w:r w:rsidR="00AD29A8" w:rsidRPr="004518BD">
        <w:rPr>
          <w:rStyle w:val="Incipit"/>
          <w:lang w:val="pt-PT"/>
        </w:rPr>
        <w:t>$</w:t>
      </w:r>
      <w:r w:rsidR="00AD29A8">
        <w:rPr>
          <w:lang w:val="la-Latn"/>
        </w:rPr>
        <w:t>.</w:t>
      </w:r>
      <w:r>
        <w:rPr>
          <w:lang w:val="la-Latn"/>
        </w:rPr>
        <w:t xml:space="preserve"> </w:t>
      </w:r>
      <w:r w:rsidR="00966091">
        <w:rPr>
          <w:lang w:val="la-Latn"/>
        </w:rPr>
        <w:t xml:space="preserve">[BD] </w:t>
      </w:r>
      <w:r w:rsidR="005F6F99" w:rsidRPr="00185B52">
        <w:rPr>
          <w:rStyle w:val="Incipit"/>
          <w:lang w:val="pt-PT"/>
        </w:rPr>
        <w:t>Benedicamus</w:t>
      </w:r>
      <w:r w:rsidR="00966091" w:rsidRPr="00185B52">
        <w:rPr>
          <w:lang w:val="pt-PT"/>
        </w:rPr>
        <w:t xml:space="preserve"> d</w:t>
      </w:r>
      <w:r w:rsidR="00966091">
        <w:rPr>
          <w:lang w:val="la-Latn"/>
        </w:rPr>
        <w:t>e</w:t>
      </w:r>
      <w:r>
        <w:rPr>
          <w:lang w:val="la-Latn"/>
        </w:rPr>
        <w:t xml:space="preserve"> martyribus.</w:t>
      </w:r>
    </w:p>
    <w:p w:rsidR="003D56AC" w:rsidRPr="00185B52" w:rsidRDefault="00B40E63" w:rsidP="00415109">
      <w:pPr>
        <w:pStyle w:val="berschrift1"/>
        <w:rPr>
          <w:lang w:val="pt-PT"/>
        </w:rPr>
      </w:pPr>
      <w:r w:rsidRPr="00185B52">
        <w:rPr>
          <w:lang w:val="pt-PT"/>
        </w:rPr>
        <w:t xml:space="preserve">(9v) </w:t>
      </w:r>
      <w:r w:rsidR="00885488" w:rsidRPr="00185B52">
        <w:rPr>
          <w:lang w:val="pt-PT"/>
        </w:rPr>
        <w:t xml:space="preserve">MARCI ET MARCELLIANI MARTYRUM </w:t>
      </w:r>
    </w:p>
    <w:p w:rsidR="00885488" w:rsidRPr="00185B52" w:rsidRDefault="00966091" w:rsidP="00415109">
      <w:pPr>
        <w:rPr>
          <w:lang w:val="pt-PT"/>
        </w:rPr>
      </w:pPr>
      <w:r>
        <w:rPr>
          <w:lang w:val="la-Latn"/>
        </w:rPr>
        <w:t>Tres lectiones</w:t>
      </w:r>
      <w:r w:rsidR="00885488">
        <w:rPr>
          <w:lang w:val="la-Latn"/>
        </w:rPr>
        <w:t>.</w:t>
      </w:r>
    </w:p>
    <w:p w:rsidR="00885488" w:rsidRPr="00B779A9" w:rsidRDefault="00885488" w:rsidP="00415109">
      <w:pPr>
        <w:rPr>
          <w:lang w:val="it-IT"/>
        </w:rPr>
      </w:pPr>
      <w:r w:rsidRPr="00185B52">
        <w:rPr>
          <w:rStyle w:val="Time1"/>
          <w:lang w:val="pt-PT"/>
        </w:rPr>
        <w:t>A</w:t>
      </w:r>
      <w:r w:rsidR="00035F1F" w:rsidRPr="00185B52">
        <w:rPr>
          <w:rStyle w:val="Time1"/>
          <w:lang w:val="pt-PT"/>
        </w:rPr>
        <w:t>d vesperas</w:t>
      </w:r>
      <w:r>
        <w:rPr>
          <w:lang w:val="la-Latn"/>
        </w:rPr>
        <w:t xml:space="preserve"> psalmi antiphonae ferialiter. HY </w:t>
      </w:r>
      <w:r w:rsidRPr="00794880">
        <w:rPr>
          <w:rStyle w:val="Incipit"/>
          <w:lang w:val="it-IT"/>
        </w:rPr>
        <w:t>Sanctorum</w:t>
      </w:r>
      <w:r w:rsidR="005A362F" w:rsidRPr="005A362F">
        <w:rPr>
          <w:i/>
          <w:lang w:val="it-IT"/>
        </w:rPr>
        <w:t xml:space="preserve"> </w:t>
      </w:r>
      <w:r w:rsidRPr="00794880">
        <w:rPr>
          <w:rStyle w:val="Incipit"/>
          <w:lang w:val="it-IT"/>
        </w:rPr>
        <w:t>meritis</w:t>
      </w:r>
      <w:r>
        <w:rPr>
          <w:lang w:val="la-Latn"/>
        </w:rPr>
        <w:t xml:space="preserve">. VS </w:t>
      </w:r>
      <w:r w:rsidR="00022B7D" w:rsidRPr="00794880">
        <w:rPr>
          <w:rStyle w:val="Incipit"/>
          <w:lang w:val="it-IT"/>
        </w:rPr>
        <w:t>Laetamini</w:t>
      </w:r>
      <w:r w:rsidR="005A362F" w:rsidRPr="005A362F">
        <w:rPr>
          <w:i/>
          <w:lang w:val="it-IT"/>
        </w:rPr>
        <w:t xml:space="preserve"> </w:t>
      </w:r>
      <w:r w:rsidRPr="00794880">
        <w:rPr>
          <w:rStyle w:val="Incipit"/>
          <w:lang w:val="it-IT"/>
        </w:rPr>
        <w:t>in</w:t>
      </w:r>
      <w:r w:rsidR="005A362F" w:rsidRPr="005A362F">
        <w:rPr>
          <w:i/>
          <w:lang w:val="it-IT"/>
        </w:rPr>
        <w:t xml:space="preserve"> </w:t>
      </w:r>
      <w:r w:rsidRPr="00794880">
        <w:rPr>
          <w:rStyle w:val="Incipit"/>
          <w:lang w:val="it-IT"/>
        </w:rPr>
        <w:t>domino</w:t>
      </w:r>
      <w:r>
        <w:rPr>
          <w:lang w:val="la-Latn"/>
        </w:rPr>
        <w:t>.</w:t>
      </w:r>
      <w:r w:rsidRPr="00B779A9">
        <w:rPr>
          <w:lang w:val="it-IT"/>
        </w:rPr>
        <w:t xml:space="preserve"> </w:t>
      </w:r>
      <w:r>
        <w:rPr>
          <w:lang w:val="la-Latn"/>
        </w:rPr>
        <w:t xml:space="preserve">AM </w:t>
      </w:r>
      <w:r w:rsidRPr="00794880">
        <w:rPr>
          <w:rStyle w:val="Incipit"/>
          <w:lang w:val="it-IT"/>
        </w:rPr>
        <w:t>Absterget</w:t>
      </w:r>
      <w:r w:rsidR="005A362F" w:rsidRPr="005A362F">
        <w:rPr>
          <w:i/>
          <w:lang w:val="it-IT"/>
        </w:rPr>
        <w:t xml:space="preserve"> </w:t>
      </w:r>
      <w:r w:rsidRPr="00794880">
        <w:rPr>
          <w:rStyle w:val="Incipit"/>
          <w:lang w:val="it-IT"/>
        </w:rPr>
        <w:t>deus</w:t>
      </w:r>
      <w:r>
        <w:rPr>
          <w:lang w:val="la-Latn"/>
        </w:rPr>
        <w:t>.</w:t>
      </w:r>
    </w:p>
    <w:p w:rsidR="00885488" w:rsidRPr="00736684" w:rsidRDefault="00885488" w:rsidP="00415109">
      <w:pPr>
        <w:rPr>
          <w:lang w:val="la-Latn"/>
        </w:rPr>
      </w:pPr>
      <w:r w:rsidRPr="00736684">
        <w:rPr>
          <w:rStyle w:val="Time1"/>
          <w:lang w:val="it-IT"/>
        </w:rPr>
        <w:t>A</w:t>
      </w:r>
      <w:r w:rsidR="00035F1F" w:rsidRPr="00736684">
        <w:rPr>
          <w:rStyle w:val="Time1"/>
          <w:lang w:val="it-IT"/>
        </w:rPr>
        <w:t>d matutinum</w:t>
      </w:r>
      <w:r>
        <w:rPr>
          <w:lang w:val="la-Latn"/>
        </w:rPr>
        <w:t xml:space="preserve"> I</w:t>
      </w:r>
      <w:r w:rsidR="00035F1F">
        <w:rPr>
          <w:lang w:val="hu-HU"/>
        </w:rPr>
        <w:t>N</w:t>
      </w:r>
      <w:r>
        <w:rPr>
          <w:lang w:val="la-Latn"/>
        </w:rPr>
        <w:t xml:space="preserve">V </w:t>
      </w:r>
      <w:r w:rsidRPr="00794880">
        <w:rPr>
          <w:rStyle w:val="Incipit"/>
          <w:lang w:val="it-IT"/>
        </w:rPr>
        <w:t>Regem</w:t>
      </w:r>
      <w:r w:rsidR="005A362F" w:rsidRPr="005A362F">
        <w:rPr>
          <w:i/>
          <w:lang w:val="it-IT"/>
        </w:rPr>
        <w:t xml:space="preserve"> </w:t>
      </w:r>
      <w:r w:rsidRPr="00794880">
        <w:rPr>
          <w:rStyle w:val="Incipit"/>
          <w:lang w:val="it-IT"/>
        </w:rPr>
        <w:t>martyrum</w:t>
      </w:r>
      <w:r w:rsidR="00966091">
        <w:rPr>
          <w:lang w:val="la-Latn"/>
        </w:rPr>
        <w:t xml:space="preserve"> unus cantet. H</w:t>
      </w:r>
      <w:r w:rsidR="00966091" w:rsidRPr="00B779A9">
        <w:rPr>
          <w:lang w:val="it-IT"/>
        </w:rPr>
        <w:t>ymnus</w:t>
      </w:r>
      <w:r w:rsidR="00966091">
        <w:rPr>
          <w:lang w:val="la-Latn"/>
        </w:rPr>
        <w:t xml:space="preserve"> </w:t>
      </w:r>
      <w:r w:rsidR="00966091" w:rsidRPr="00B779A9">
        <w:rPr>
          <w:lang w:val="it-IT"/>
        </w:rPr>
        <w:t>f</w:t>
      </w:r>
      <w:r w:rsidR="002929E7">
        <w:rPr>
          <w:lang w:val="la-Latn"/>
        </w:rPr>
        <w:t>erialiter pro</w:t>
      </w:r>
      <w:r>
        <w:rPr>
          <w:lang w:val="la-Latn"/>
        </w:rPr>
        <w:t>ut feria habet. Antiphonae et psalmi quoque ferialiter. Lectiones de tempore. Responsoria de martyribus ad placitum.</w:t>
      </w:r>
    </w:p>
    <w:p w:rsidR="00885488" w:rsidRPr="00736684" w:rsidRDefault="00885488" w:rsidP="00415109">
      <w:pPr>
        <w:rPr>
          <w:lang w:val="pt-PT"/>
        </w:rPr>
      </w:pPr>
      <w:r w:rsidRPr="00736684">
        <w:rPr>
          <w:rStyle w:val="Time1"/>
          <w:lang w:val="la-Latn"/>
        </w:rPr>
        <w:t>A</w:t>
      </w:r>
      <w:r w:rsidR="00035F1F" w:rsidRPr="00736684">
        <w:rPr>
          <w:rStyle w:val="Time1"/>
          <w:lang w:val="la-Latn"/>
        </w:rPr>
        <w:t>d laudes</w:t>
      </w:r>
      <w:r>
        <w:rPr>
          <w:lang w:val="la-Latn"/>
        </w:rPr>
        <w:t xml:space="preserve"> AN </w:t>
      </w:r>
      <w:r w:rsidRPr="00736684">
        <w:rPr>
          <w:rStyle w:val="Incipit"/>
          <w:lang w:val="la-Latn"/>
        </w:rPr>
        <w:t>Omnes sancti</w:t>
      </w:r>
      <w:r>
        <w:rPr>
          <w:lang w:val="la-Latn"/>
        </w:rPr>
        <w:t xml:space="preserve"> sola dicitur. HY </w:t>
      </w:r>
      <w:r w:rsidRPr="00736684">
        <w:rPr>
          <w:rStyle w:val="Incipit"/>
          <w:lang w:val="la-Latn"/>
        </w:rPr>
        <w:t>Rex gloriose</w:t>
      </w:r>
      <w:r>
        <w:rPr>
          <w:lang w:val="la-Latn"/>
        </w:rPr>
        <w:t xml:space="preserve">. VS </w:t>
      </w:r>
      <w:r w:rsidRPr="00736684">
        <w:rPr>
          <w:rStyle w:val="Incipit"/>
          <w:lang w:val="la-Latn"/>
        </w:rPr>
        <w:t>Iustorum animae</w:t>
      </w:r>
      <w:r>
        <w:rPr>
          <w:lang w:val="la-Latn"/>
        </w:rPr>
        <w:t xml:space="preserve">. AB </w:t>
      </w:r>
      <w:r w:rsidRPr="00736684">
        <w:rPr>
          <w:rStyle w:val="Incipit"/>
          <w:lang w:val="pt-PT"/>
        </w:rPr>
        <w:t>Tradiderunt corpora sua</w:t>
      </w:r>
      <w:r>
        <w:rPr>
          <w:lang w:val="la-Latn"/>
        </w:rPr>
        <w:t>.</w:t>
      </w:r>
    </w:p>
    <w:p w:rsidR="00885488" w:rsidRPr="00B779A9" w:rsidRDefault="003D56AC" w:rsidP="00415109">
      <w:pPr>
        <w:rPr>
          <w:lang w:val="pt-PT"/>
        </w:rPr>
      </w:pPr>
      <w:r w:rsidRPr="004518BD">
        <w:rPr>
          <w:rStyle w:val="Time1"/>
          <w:lang w:val="pt-PT"/>
        </w:rPr>
        <w:t>%D::</w:t>
      </w:r>
      <w:r w:rsidR="0081631B" w:rsidRPr="004518BD">
        <w:rPr>
          <w:rStyle w:val="Time1"/>
          <w:lang w:val="pt-PT"/>
        </w:rPr>
        <w:t>Ad</w:t>
      </w:r>
      <w:r w:rsidR="0071662F" w:rsidRPr="004518BD">
        <w:rPr>
          <w:rStyle w:val="Time1"/>
          <w:lang w:val="pt-PT"/>
        </w:rPr>
        <w:t xml:space="preserve"> laudes</w:t>
      </w:r>
      <w:r w:rsidR="0071662F" w:rsidRPr="00185B52">
        <w:rPr>
          <w:rStyle w:val="Time1"/>
          <w:lang w:val="pt-PT"/>
        </w:rPr>
        <w:t>%</w:t>
      </w:r>
      <w:r w:rsidR="00345845" w:rsidRPr="00185B52">
        <w:rPr>
          <w:rStyle w:val="Time1"/>
          <w:lang w:val="pt-PT"/>
        </w:rPr>
        <w:t>@</w:t>
      </w:r>
      <w:r w:rsidR="006D396C" w:rsidRPr="00185B52">
        <w:rPr>
          <w:rStyle w:val="Time1"/>
          <w:lang w:val="pt-PT"/>
        </w:rPr>
        <w:t>$</w:t>
      </w:r>
      <w:r w:rsidR="006D396C">
        <w:rPr>
          <w:rStyle w:val="Time1"/>
          <w:lang w:val="pt-PT"/>
        </w:rPr>
        <w:t>E::</w:t>
      </w:r>
      <w:r w:rsidR="008A3932" w:rsidRPr="004518BD">
        <w:rPr>
          <w:rStyle w:val="Time1"/>
          <w:lang w:val="pt-PT"/>
        </w:rPr>
        <w:t>Ad horas</w:t>
      </w:r>
      <w:r w:rsidR="006D396C">
        <w:rPr>
          <w:rStyle w:val="Time1"/>
          <w:lang w:val="pt-PT"/>
        </w:rPr>
        <w:t>$</w:t>
      </w:r>
      <w:r w:rsidR="00885488">
        <w:rPr>
          <w:lang w:val="la-Latn"/>
        </w:rPr>
        <w:t xml:space="preserve"> AN </w:t>
      </w:r>
      <w:r w:rsidR="00885488" w:rsidRPr="00794880">
        <w:rPr>
          <w:rStyle w:val="Incipit"/>
          <w:lang w:val="pt-PT"/>
        </w:rPr>
        <w:t>Iustorum</w:t>
      </w:r>
      <w:r w:rsidR="005A362F" w:rsidRPr="005A362F">
        <w:rPr>
          <w:i/>
          <w:lang w:val="pt-PT"/>
        </w:rPr>
        <w:t xml:space="preserve"> </w:t>
      </w:r>
      <w:r w:rsidR="00885488" w:rsidRPr="00794880">
        <w:rPr>
          <w:rStyle w:val="Incipit"/>
          <w:lang w:val="pt-PT"/>
        </w:rPr>
        <w:t>autem</w:t>
      </w:r>
      <w:r w:rsidR="005A362F" w:rsidRPr="005A362F">
        <w:rPr>
          <w:i/>
          <w:lang w:val="pt-PT"/>
        </w:rPr>
        <w:t xml:space="preserve"> </w:t>
      </w:r>
      <w:r w:rsidR="00885488" w:rsidRPr="00794880">
        <w:rPr>
          <w:rStyle w:val="Incipit"/>
          <w:lang w:val="pt-PT"/>
        </w:rPr>
        <w:t>animae</w:t>
      </w:r>
      <w:r w:rsidR="00885488">
        <w:rPr>
          <w:lang w:val="la-Latn"/>
        </w:rPr>
        <w:t xml:space="preserve"> cum reliquis.</w:t>
      </w:r>
    </w:p>
    <w:p w:rsidR="00885488" w:rsidRPr="00B779A9" w:rsidRDefault="00885488" w:rsidP="00415109">
      <w:pPr>
        <w:rPr>
          <w:lang w:val="la-Latn"/>
        </w:rPr>
      </w:pPr>
      <w:r w:rsidRPr="00736684">
        <w:rPr>
          <w:rStyle w:val="Time1"/>
          <w:lang w:val="en-US"/>
        </w:rPr>
        <w:t>A</w:t>
      </w:r>
      <w:r w:rsidR="00035F1F" w:rsidRPr="00736684">
        <w:rPr>
          <w:rStyle w:val="Time1"/>
          <w:lang w:val="en-US"/>
        </w:rPr>
        <w:t>d missam</w:t>
      </w:r>
      <w:r>
        <w:rPr>
          <w:lang w:val="la-Latn"/>
        </w:rPr>
        <w:t xml:space="preserve"> IN </w:t>
      </w:r>
      <w:r w:rsidRPr="00736684">
        <w:rPr>
          <w:rStyle w:val="Incipit"/>
          <w:lang w:val="en-US"/>
        </w:rPr>
        <w:t>Salus autem</w:t>
      </w:r>
      <w:r>
        <w:rPr>
          <w:lang w:val="la-Latn"/>
        </w:rPr>
        <w:t xml:space="preserve">. GR </w:t>
      </w:r>
      <w:r w:rsidRPr="00736684">
        <w:rPr>
          <w:rStyle w:val="Incipit"/>
          <w:lang w:val="it-IT"/>
        </w:rPr>
        <w:t>Anima nostra</w:t>
      </w:r>
      <w:r>
        <w:rPr>
          <w:lang w:val="la-Latn"/>
        </w:rPr>
        <w:t>. AL</w:t>
      </w:r>
      <w:r w:rsidR="00035F1F">
        <w:rPr>
          <w:lang w:val="hu-HU"/>
        </w:rPr>
        <w:t>V</w:t>
      </w:r>
      <w:r>
        <w:rPr>
          <w:lang w:val="la-Latn"/>
        </w:rPr>
        <w:t xml:space="preserve"> </w:t>
      </w:r>
      <w:r w:rsidRPr="00736684">
        <w:rPr>
          <w:rStyle w:val="Incipit"/>
          <w:lang w:val="it-IT"/>
        </w:rPr>
        <w:t>Exultent iusti</w:t>
      </w:r>
      <w:r>
        <w:rPr>
          <w:lang w:val="la-Latn"/>
        </w:rPr>
        <w:t xml:space="preserve">. OF </w:t>
      </w:r>
      <w:r w:rsidRPr="00736684">
        <w:rPr>
          <w:rStyle w:val="Incipit"/>
          <w:lang w:val="it-IT"/>
        </w:rPr>
        <w:t>Anima nostra</w:t>
      </w:r>
      <w:r>
        <w:rPr>
          <w:lang w:val="la-Latn"/>
        </w:rPr>
        <w:t xml:space="preserve">. CO </w:t>
      </w:r>
      <w:r w:rsidRPr="00736684">
        <w:rPr>
          <w:rStyle w:val="Incipit"/>
          <w:lang w:val="it-IT"/>
        </w:rPr>
        <w:t xml:space="preserve">Amen amen dico </w:t>
      </w:r>
      <w:r w:rsidR="001B7479" w:rsidRPr="00736684">
        <w:rPr>
          <w:rStyle w:val="Incipit"/>
          <w:lang w:val="it-IT"/>
        </w:rPr>
        <w:t>vobis</w:t>
      </w:r>
      <w:r>
        <w:rPr>
          <w:lang w:val="la-Latn"/>
        </w:rPr>
        <w:t>.</w:t>
      </w:r>
    </w:p>
    <w:p w:rsidR="00885488" w:rsidRPr="00736684" w:rsidRDefault="00885488" w:rsidP="00415109">
      <w:pPr>
        <w:pStyle w:val="berschrift1"/>
        <w:rPr>
          <w:lang w:val="it-IT"/>
        </w:rPr>
      </w:pPr>
      <w:r w:rsidRPr="00736684">
        <w:rPr>
          <w:lang w:val="it-IT"/>
        </w:rPr>
        <w:t>GERVASI ET P</w:t>
      </w:r>
      <w:r w:rsidR="00E108B7" w:rsidRPr="00736684">
        <w:rPr>
          <w:lang w:val="it-IT"/>
        </w:rPr>
        <w:t>ROT</w:t>
      </w:r>
      <w:r w:rsidRPr="00736684">
        <w:rPr>
          <w:lang w:val="it-IT"/>
        </w:rPr>
        <w:t>ASII MARTYRUM</w:t>
      </w:r>
    </w:p>
    <w:p w:rsidR="00885488" w:rsidRPr="00B779A9" w:rsidRDefault="00885488" w:rsidP="00415109">
      <w:pPr>
        <w:rPr>
          <w:lang w:val="la-Latn"/>
        </w:rPr>
      </w:pPr>
      <w:r>
        <w:rPr>
          <w:lang w:val="la-Latn"/>
        </w:rPr>
        <w:t>Tres lectiones.</w:t>
      </w:r>
    </w:p>
    <w:p w:rsidR="00885488" w:rsidRPr="00B779A9" w:rsidRDefault="00885488" w:rsidP="00415109">
      <w:pPr>
        <w:rPr>
          <w:lang w:val="la-Latn"/>
        </w:rPr>
      </w:pPr>
      <w:r w:rsidRPr="00736684">
        <w:rPr>
          <w:rStyle w:val="Time1"/>
          <w:lang w:val="it-IT"/>
        </w:rPr>
        <w:lastRenderedPageBreak/>
        <w:t>A</w:t>
      </w:r>
      <w:r w:rsidR="00035F1F" w:rsidRPr="00736684">
        <w:rPr>
          <w:rStyle w:val="Time1"/>
          <w:lang w:val="it-IT"/>
        </w:rPr>
        <w:t>d vesperas</w:t>
      </w:r>
      <w:r>
        <w:rPr>
          <w:lang w:val="la-Latn"/>
        </w:rPr>
        <w:t xml:space="preserve"> antiphonae et psalmi ferialiter. HY </w:t>
      </w:r>
      <w:r w:rsidRPr="00794880">
        <w:rPr>
          <w:rStyle w:val="Incipit"/>
          <w:lang w:val="la-Latn"/>
        </w:rPr>
        <w:t>Sanctorum</w:t>
      </w:r>
      <w:r w:rsidR="005A362F" w:rsidRPr="005A362F">
        <w:rPr>
          <w:i/>
          <w:lang w:val="la-Latn"/>
        </w:rPr>
        <w:t xml:space="preserve"> </w:t>
      </w:r>
      <w:r w:rsidRPr="00794880">
        <w:rPr>
          <w:rStyle w:val="Incipit"/>
          <w:lang w:val="la-Latn"/>
        </w:rPr>
        <w:t>meritis</w:t>
      </w:r>
      <w:r>
        <w:rPr>
          <w:lang w:val="la-Latn"/>
        </w:rPr>
        <w:t xml:space="preserve">. VS </w:t>
      </w:r>
      <w:r w:rsidRPr="00794880">
        <w:rPr>
          <w:rStyle w:val="Incipit"/>
          <w:lang w:val="la-Latn"/>
        </w:rPr>
        <w:t>Laetamini</w:t>
      </w:r>
      <w:r>
        <w:rPr>
          <w:lang w:val="la-Latn"/>
        </w:rPr>
        <w:t xml:space="preserve">. AM </w:t>
      </w:r>
      <w:r w:rsidRPr="00794880">
        <w:rPr>
          <w:rStyle w:val="Incipit"/>
          <w:lang w:val="la-Latn"/>
        </w:rPr>
        <w:t>Absterget</w:t>
      </w:r>
      <w:r w:rsidR="005A362F" w:rsidRPr="005A362F">
        <w:rPr>
          <w:i/>
          <w:lang w:val="la-Latn"/>
        </w:rPr>
        <w:t xml:space="preserve"> </w:t>
      </w:r>
      <w:r w:rsidRPr="00794880">
        <w:rPr>
          <w:rStyle w:val="Incipit"/>
          <w:lang w:val="la-Latn"/>
        </w:rPr>
        <w:t>deus</w:t>
      </w:r>
      <w:r>
        <w:rPr>
          <w:lang w:val="la-Latn"/>
        </w:rPr>
        <w:t>.</w:t>
      </w:r>
    </w:p>
    <w:p w:rsidR="00885488" w:rsidRPr="00B779A9" w:rsidRDefault="00035F1F" w:rsidP="00415109">
      <w:pPr>
        <w:rPr>
          <w:lang w:val="la-Latn"/>
        </w:rPr>
      </w:pPr>
      <w:r w:rsidRPr="00736684">
        <w:rPr>
          <w:rStyle w:val="Time1"/>
          <w:lang w:val="it-IT"/>
        </w:rPr>
        <w:t>Ad matutinum</w:t>
      </w:r>
      <w:r>
        <w:rPr>
          <w:lang w:val="la-Latn"/>
        </w:rPr>
        <w:t xml:space="preserve"> I</w:t>
      </w:r>
      <w:r>
        <w:rPr>
          <w:lang w:val="hu-HU"/>
        </w:rPr>
        <w:t>N</w:t>
      </w:r>
      <w:r>
        <w:rPr>
          <w:lang w:val="la-Latn"/>
        </w:rPr>
        <w:t xml:space="preserve">V </w:t>
      </w:r>
      <w:r w:rsidR="00885488" w:rsidRPr="00794880">
        <w:rPr>
          <w:rStyle w:val="Incipit"/>
          <w:lang w:val="la-Latn"/>
        </w:rPr>
        <w:t>Regem</w:t>
      </w:r>
      <w:r w:rsidR="005A362F" w:rsidRPr="005A362F">
        <w:rPr>
          <w:i/>
          <w:lang w:val="la-Latn"/>
        </w:rPr>
        <w:t xml:space="preserve"> </w:t>
      </w:r>
      <w:r w:rsidR="00885488" w:rsidRPr="00794880">
        <w:rPr>
          <w:rStyle w:val="Incipit"/>
          <w:lang w:val="la-Latn"/>
        </w:rPr>
        <w:t>martyrum</w:t>
      </w:r>
      <w:r w:rsidR="00885488">
        <w:rPr>
          <w:lang w:val="la-Latn"/>
        </w:rPr>
        <w:t xml:space="preserve">. </w:t>
      </w:r>
      <w:r w:rsidR="00982EF5">
        <w:rPr>
          <w:lang w:val="la-Latn"/>
        </w:rPr>
        <w:t>Hymnu</w:t>
      </w:r>
      <w:r w:rsidR="00885488">
        <w:rPr>
          <w:lang w:val="la-Latn"/>
        </w:rPr>
        <w:t>s</w:t>
      </w:r>
      <w:r w:rsidR="002929E7" w:rsidRPr="00736684">
        <w:rPr>
          <w:lang w:val="fr-FR"/>
        </w:rPr>
        <w:t>,</w:t>
      </w:r>
      <w:r w:rsidR="00885488">
        <w:rPr>
          <w:lang w:val="la-Latn"/>
        </w:rPr>
        <w:t xml:space="preserve"> antiphonae et psalmi ferialiter. Lectiones tres de tempore. Responsoria de martyribus ad placitum.</w:t>
      </w:r>
    </w:p>
    <w:p w:rsidR="00885488" w:rsidRPr="00B779A9" w:rsidRDefault="00035F1F" w:rsidP="00415109">
      <w:pPr>
        <w:rPr>
          <w:lang w:val="la-Latn"/>
        </w:rPr>
      </w:pPr>
      <w:r w:rsidRPr="00736684">
        <w:rPr>
          <w:rStyle w:val="Time1"/>
          <w:lang w:val="la-Latn"/>
        </w:rPr>
        <w:t>Ad laudes</w:t>
      </w:r>
      <w:r>
        <w:rPr>
          <w:lang w:val="la-Latn"/>
        </w:rPr>
        <w:t xml:space="preserve"> </w:t>
      </w:r>
      <w:r w:rsidR="00885488">
        <w:rPr>
          <w:lang w:val="la-Latn"/>
        </w:rPr>
        <w:t xml:space="preserve">AN </w:t>
      </w:r>
      <w:r w:rsidR="00885488" w:rsidRPr="00736684">
        <w:rPr>
          <w:rStyle w:val="Incipit"/>
          <w:lang w:val="la-Latn"/>
        </w:rPr>
        <w:t>Omnes sancti</w:t>
      </w:r>
      <w:r w:rsidR="00885488">
        <w:rPr>
          <w:lang w:val="la-Latn"/>
        </w:rPr>
        <w:t xml:space="preserve"> sola dicitur. HY </w:t>
      </w:r>
      <w:r w:rsidR="00885488" w:rsidRPr="00736684">
        <w:rPr>
          <w:rStyle w:val="Incipit"/>
          <w:lang w:val="la-Latn"/>
        </w:rPr>
        <w:t>Rex gloriose</w:t>
      </w:r>
      <w:r w:rsidR="00885488">
        <w:rPr>
          <w:lang w:val="la-Latn"/>
        </w:rPr>
        <w:t xml:space="preserve">. </w:t>
      </w:r>
      <w:r w:rsidR="002929E7" w:rsidRPr="002929E7">
        <w:rPr>
          <w:lang w:val="la-Latn"/>
        </w:rPr>
        <w:t>|</w:t>
      </w:r>
      <w:r w:rsidR="002929E7" w:rsidRPr="00736684">
        <w:rPr>
          <w:lang w:val="la-Latn"/>
        </w:rPr>
        <w:t>M::</w:t>
      </w:r>
      <w:r w:rsidR="00885488">
        <w:rPr>
          <w:lang w:val="la-Latn"/>
        </w:rPr>
        <w:t xml:space="preserve">VS </w:t>
      </w:r>
      <w:r w:rsidR="00885488" w:rsidRPr="00736684">
        <w:rPr>
          <w:rStyle w:val="Incipit"/>
          <w:lang w:val="la-Latn"/>
        </w:rPr>
        <w:t>Iustorum animae</w:t>
      </w:r>
      <w:r w:rsidR="002929E7" w:rsidRPr="00F77676">
        <w:rPr>
          <w:lang w:val="la-Latn"/>
        </w:rPr>
        <w:t>|</w:t>
      </w:r>
      <w:r w:rsidR="00885488">
        <w:rPr>
          <w:lang w:val="la-Latn"/>
        </w:rPr>
        <w:t>.</w:t>
      </w:r>
      <w:r w:rsidR="00885488" w:rsidRPr="00B779A9">
        <w:rPr>
          <w:lang w:val="la-Latn"/>
        </w:rPr>
        <w:t xml:space="preserve"> </w:t>
      </w:r>
      <w:r w:rsidR="00885488">
        <w:rPr>
          <w:lang w:val="la-Latn"/>
        </w:rPr>
        <w:t xml:space="preserve">AB </w:t>
      </w:r>
      <w:r w:rsidR="00885488" w:rsidRPr="00736684">
        <w:rPr>
          <w:rStyle w:val="Incipit"/>
          <w:lang w:val="pt-PT"/>
        </w:rPr>
        <w:t>Tradiderunt corpora sua</w:t>
      </w:r>
      <w:r w:rsidR="00885488">
        <w:rPr>
          <w:lang w:val="la-Latn"/>
        </w:rPr>
        <w:t xml:space="preserve">. </w:t>
      </w:r>
    </w:p>
    <w:p w:rsidR="00885488" w:rsidRPr="00B779A9" w:rsidRDefault="0081631B" w:rsidP="00415109">
      <w:pPr>
        <w:rPr>
          <w:lang w:val="pt-PT"/>
        </w:rPr>
      </w:pPr>
      <w:r w:rsidRPr="00736684">
        <w:rPr>
          <w:rStyle w:val="Time1"/>
          <w:lang w:val="pt-PT"/>
        </w:rPr>
        <w:t>Ad horas</w:t>
      </w:r>
      <w:r w:rsidR="006314C9">
        <w:rPr>
          <w:lang w:val="la-Latn"/>
        </w:rPr>
        <w:t xml:space="preserve"> [AN]</w:t>
      </w:r>
      <w:r w:rsidR="00885488">
        <w:rPr>
          <w:lang w:val="la-Latn"/>
        </w:rPr>
        <w:t xml:space="preserve"> </w:t>
      </w:r>
      <w:r w:rsidR="00885488" w:rsidRPr="00794880">
        <w:rPr>
          <w:rStyle w:val="Incipit"/>
          <w:lang w:val="pt-PT"/>
        </w:rPr>
        <w:t>Iustorum</w:t>
      </w:r>
      <w:r w:rsidR="005A362F" w:rsidRPr="005A362F">
        <w:rPr>
          <w:i/>
          <w:lang w:val="pt-PT"/>
        </w:rPr>
        <w:t xml:space="preserve"> </w:t>
      </w:r>
      <w:r w:rsidR="00885488" w:rsidRPr="00794880">
        <w:rPr>
          <w:rStyle w:val="Incipit"/>
          <w:lang w:val="pt-PT"/>
        </w:rPr>
        <w:t>autem</w:t>
      </w:r>
      <w:r w:rsidR="005A362F" w:rsidRPr="005A362F">
        <w:rPr>
          <w:i/>
          <w:lang w:val="pt-PT"/>
        </w:rPr>
        <w:t xml:space="preserve"> </w:t>
      </w:r>
      <w:r w:rsidR="00885488">
        <w:rPr>
          <w:lang w:val="la-Latn"/>
        </w:rPr>
        <w:t>cum reliquis.</w:t>
      </w:r>
    </w:p>
    <w:p w:rsidR="00885488" w:rsidRPr="00736684" w:rsidRDefault="00885488" w:rsidP="00415109">
      <w:pPr>
        <w:rPr>
          <w:lang w:val="la-Latn"/>
        </w:rPr>
      </w:pPr>
      <w:r w:rsidRPr="00736684">
        <w:rPr>
          <w:rStyle w:val="Time1"/>
          <w:lang w:val="it-IT"/>
        </w:rPr>
        <w:t>A</w:t>
      </w:r>
      <w:r w:rsidR="00035F1F" w:rsidRPr="00736684">
        <w:rPr>
          <w:rStyle w:val="Time1"/>
          <w:lang w:val="it-IT"/>
        </w:rPr>
        <w:t>d missam</w:t>
      </w:r>
      <w:r>
        <w:rPr>
          <w:lang w:val="la-Latn"/>
        </w:rPr>
        <w:t xml:space="preserve"> IN </w:t>
      </w:r>
      <w:r w:rsidRPr="00736684">
        <w:rPr>
          <w:rStyle w:val="Incipit"/>
          <w:lang w:val="it-IT"/>
        </w:rPr>
        <w:t>Loquetur dominus</w:t>
      </w:r>
      <w:r>
        <w:rPr>
          <w:lang w:val="la-Latn"/>
        </w:rPr>
        <w:t xml:space="preserve">. GR </w:t>
      </w:r>
      <w:r w:rsidRPr="00736684">
        <w:rPr>
          <w:rStyle w:val="Incipit"/>
          <w:lang w:val="it-IT"/>
        </w:rPr>
        <w:t>Iustorum animae</w:t>
      </w:r>
      <w:r>
        <w:rPr>
          <w:lang w:val="la-Latn"/>
        </w:rPr>
        <w:t>. AL</w:t>
      </w:r>
      <w:r w:rsidR="00035F1F">
        <w:rPr>
          <w:lang w:val="hu-HU"/>
        </w:rPr>
        <w:t>V</w:t>
      </w:r>
      <w:r>
        <w:rPr>
          <w:lang w:val="la-Latn"/>
        </w:rPr>
        <w:t xml:space="preserve"> </w:t>
      </w:r>
      <w:r w:rsidR="00E56159" w:rsidRPr="00736684">
        <w:rPr>
          <w:rStyle w:val="Incipit"/>
          <w:lang w:val="it-IT"/>
        </w:rPr>
        <w:t>Pretios</w:t>
      </w:r>
      <w:r w:rsidRPr="00736684">
        <w:rPr>
          <w:rStyle w:val="Incipit"/>
          <w:lang w:val="it-IT"/>
        </w:rPr>
        <w:t>a</w:t>
      </w:r>
      <w:r>
        <w:rPr>
          <w:lang w:val="la-Latn"/>
        </w:rPr>
        <w:t xml:space="preserve">. OF </w:t>
      </w:r>
      <w:r w:rsidRPr="00736684">
        <w:rPr>
          <w:rStyle w:val="Incipit"/>
          <w:lang w:val="it-IT"/>
        </w:rPr>
        <w:t>Laetamini in domino</w:t>
      </w:r>
      <w:r>
        <w:rPr>
          <w:lang w:val="la-Latn"/>
        </w:rPr>
        <w:t xml:space="preserve">. CO </w:t>
      </w:r>
      <w:r w:rsidRPr="00736684">
        <w:rPr>
          <w:rStyle w:val="Incipit"/>
          <w:lang w:val="la-Latn"/>
        </w:rPr>
        <w:t>Posuerunt</w:t>
      </w:r>
      <w:r>
        <w:rPr>
          <w:lang w:val="la-Latn"/>
        </w:rPr>
        <w:t>.</w:t>
      </w:r>
    </w:p>
    <w:p w:rsidR="00885488" w:rsidRPr="00736684" w:rsidRDefault="00885488" w:rsidP="00415109">
      <w:pPr>
        <w:pStyle w:val="berschrift1"/>
        <w:rPr>
          <w:lang w:val="la-Latn"/>
        </w:rPr>
      </w:pPr>
      <w:r w:rsidRPr="00736684">
        <w:rPr>
          <w:lang w:val="la-Latn"/>
        </w:rPr>
        <w:t>ALBANI MARTYRIS</w:t>
      </w:r>
    </w:p>
    <w:p w:rsidR="00885488" w:rsidRPr="00B779A9" w:rsidRDefault="00966091" w:rsidP="00415109">
      <w:pPr>
        <w:rPr>
          <w:lang w:val="la-Latn"/>
        </w:rPr>
      </w:pPr>
      <w:r>
        <w:rPr>
          <w:lang w:val="la-Latn"/>
        </w:rPr>
        <w:t>Novem lectio</w:t>
      </w:r>
      <w:r w:rsidR="00885488">
        <w:rPr>
          <w:lang w:val="la-Latn"/>
        </w:rPr>
        <w:t>nes.</w:t>
      </w:r>
    </w:p>
    <w:p w:rsidR="00885488" w:rsidRPr="00B779A9" w:rsidRDefault="006314C9" w:rsidP="00415109">
      <w:pPr>
        <w:rPr>
          <w:lang w:val="la-Latn"/>
        </w:rPr>
      </w:pPr>
      <w:r w:rsidRPr="00736684">
        <w:rPr>
          <w:rStyle w:val="Time1"/>
          <w:lang w:val="la-Latn"/>
        </w:rPr>
        <w:t>Ad vesperas</w:t>
      </w:r>
      <w:r w:rsidR="00885488">
        <w:rPr>
          <w:lang w:val="la-Latn"/>
        </w:rPr>
        <w:t xml:space="preserve"> antiphonae et psalmi ferialiter. RP </w:t>
      </w:r>
      <w:r w:rsidR="00885488" w:rsidRPr="00794880">
        <w:rPr>
          <w:rStyle w:val="Incipit"/>
          <w:lang w:val="la-Latn"/>
        </w:rPr>
        <w:t>Sancte</w:t>
      </w:r>
      <w:r w:rsidR="005A362F" w:rsidRPr="005A362F">
        <w:rPr>
          <w:i/>
          <w:lang w:val="la-Latn"/>
        </w:rPr>
        <w:t xml:space="preserve"> </w:t>
      </w:r>
      <w:r w:rsidR="00885488" w:rsidRPr="00794880">
        <w:rPr>
          <w:rStyle w:val="Incipit"/>
          <w:lang w:val="la-Latn"/>
        </w:rPr>
        <w:t>Albane</w:t>
      </w:r>
      <w:r w:rsidR="00885488">
        <w:rPr>
          <w:lang w:val="la-Latn"/>
        </w:rPr>
        <w:t xml:space="preserve">. HY </w:t>
      </w:r>
      <w:r w:rsidR="00885488" w:rsidRPr="00794880">
        <w:rPr>
          <w:rStyle w:val="Incipit"/>
          <w:lang w:val="la-Latn"/>
        </w:rPr>
        <w:t>Fortitudo</w:t>
      </w:r>
      <w:r w:rsidR="00885488">
        <w:rPr>
          <w:lang w:val="la-Latn"/>
        </w:rPr>
        <w:t xml:space="preserve">. VS </w:t>
      </w:r>
      <w:r w:rsidR="00885488" w:rsidRPr="00794880">
        <w:rPr>
          <w:rStyle w:val="Incipit"/>
          <w:lang w:val="la-Latn"/>
        </w:rPr>
        <w:t>Gloria</w:t>
      </w:r>
      <w:r w:rsidR="005A362F" w:rsidRPr="005A362F">
        <w:rPr>
          <w:i/>
          <w:lang w:val="la-Latn"/>
        </w:rPr>
        <w:t xml:space="preserve"> </w:t>
      </w:r>
      <w:r w:rsidR="00885488" w:rsidRPr="00794880">
        <w:rPr>
          <w:rStyle w:val="Incipit"/>
          <w:lang w:val="la-Latn"/>
        </w:rPr>
        <w:t>et</w:t>
      </w:r>
      <w:r w:rsidR="005A362F" w:rsidRPr="005A362F">
        <w:rPr>
          <w:i/>
          <w:lang w:val="la-Latn"/>
        </w:rPr>
        <w:t xml:space="preserve"> </w:t>
      </w:r>
      <w:r w:rsidR="00885488" w:rsidRPr="00794880">
        <w:rPr>
          <w:rStyle w:val="Incipit"/>
          <w:lang w:val="la-Latn"/>
        </w:rPr>
        <w:t>honore</w:t>
      </w:r>
      <w:r w:rsidR="00885488">
        <w:rPr>
          <w:lang w:val="la-Latn"/>
        </w:rPr>
        <w:t xml:space="preserve">. AM </w:t>
      </w:r>
      <w:r w:rsidR="00885488" w:rsidRPr="00794880">
        <w:rPr>
          <w:rStyle w:val="Incipit"/>
          <w:lang w:val="la-Latn"/>
        </w:rPr>
        <w:t>Consona</w:t>
      </w:r>
      <w:r w:rsidR="005A362F" w:rsidRPr="005A362F">
        <w:rPr>
          <w:i/>
          <w:lang w:val="la-Latn"/>
        </w:rPr>
        <w:t xml:space="preserve"> </w:t>
      </w:r>
      <w:r w:rsidR="00885488" w:rsidRPr="00794880">
        <w:rPr>
          <w:rStyle w:val="Incipit"/>
          <w:lang w:val="la-Latn"/>
        </w:rPr>
        <w:t>coronae</w:t>
      </w:r>
      <w:r w:rsidR="005A362F" w:rsidRPr="005A362F">
        <w:rPr>
          <w:i/>
          <w:lang w:val="la-Latn"/>
        </w:rPr>
        <w:t xml:space="preserve"> </w:t>
      </w:r>
      <w:r w:rsidR="00885488" w:rsidRPr="00794880">
        <w:rPr>
          <w:rStyle w:val="Incipit"/>
          <w:lang w:val="la-Latn"/>
        </w:rPr>
        <w:t>tuae</w:t>
      </w:r>
      <w:r w:rsidR="00885488">
        <w:rPr>
          <w:lang w:val="la-Latn"/>
        </w:rPr>
        <w:t>.</w:t>
      </w:r>
    </w:p>
    <w:p w:rsidR="00901832" w:rsidRDefault="00885488" w:rsidP="00415109">
      <w:pPr>
        <w:rPr>
          <w:lang w:val="la-Latn"/>
        </w:rPr>
      </w:pPr>
      <w:r w:rsidRPr="00736684">
        <w:rPr>
          <w:rStyle w:val="Time1"/>
          <w:lang w:val="la-Latn"/>
        </w:rPr>
        <w:t>A</w:t>
      </w:r>
      <w:r w:rsidR="006314C9" w:rsidRPr="00736684">
        <w:rPr>
          <w:rStyle w:val="Time1"/>
          <w:lang w:val="la-Latn"/>
        </w:rPr>
        <w:t>d completorium</w:t>
      </w:r>
      <w:r>
        <w:rPr>
          <w:lang w:val="la-Latn"/>
        </w:rPr>
        <w:t xml:space="preserve"> AD </w:t>
      </w:r>
      <w:r w:rsidRPr="00794880">
        <w:rPr>
          <w:rStyle w:val="Incipit"/>
          <w:lang w:val="la-Latn"/>
        </w:rPr>
        <w:t>Vigila</w:t>
      </w:r>
      <w:r>
        <w:rPr>
          <w:lang w:val="la-Latn"/>
        </w:rPr>
        <w:t>.</w:t>
      </w:r>
      <w:r w:rsidR="00966091" w:rsidRPr="00B779A9">
        <w:rPr>
          <w:lang w:val="la-Latn"/>
        </w:rPr>
        <w:t xml:space="preserve"> </w:t>
      </w:r>
    </w:p>
    <w:p w:rsidR="00885488" w:rsidRPr="00901832" w:rsidRDefault="00966091" w:rsidP="00415109">
      <w:pPr>
        <w:rPr>
          <w:lang w:val="la-Latn"/>
        </w:rPr>
      </w:pPr>
      <w:r>
        <w:rPr>
          <w:lang w:val="la-Latn"/>
        </w:rPr>
        <w:t>(10r)</w:t>
      </w:r>
      <w:r w:rsidR="00901832" w:rsidRPr="004518BD">
        <w:rPr>
          <w:lang w:val="la-Latn"/>
        </w:rPr>
        <w:t xml:space="preserve"> </w:t>
      </w:r>
      <w:r w:rsidR="00885488" w:rsidRPr="00736684">
        <w:rPr>
          <w:rStyle w:val="Time1"/>
          <w:lang w:val="la-Latn"/>
        </w:rPr>
        <w:t>A</w:t>
      </w:r>
      <w:r w:rsidR="006314C9" w:rsidRPr="00736684">
        <w:rPr>
          <w:rStyle w:val="Time1"/>
          <w:lang w:val="la-Latn"/>
        </w:rPr>
        <w:t>d matutinum</w:t>
      </w:r>
      <w:r w:rsidR="00885488">
        <w:rPr>
          <w:lang w:val="la-Latn"/>
        </w:rPr>
        <w:t xml:space="preserve"> I</w:t>
      </w:r>
      <w:r w:rsidR="006314C9">
        <w:rPr>
          <w:lang w:val="hu-HU"/>
        </w:rPr>
        <w:t>N</w:t>
      </w:r>
      <w:r w:rsidR="00885488">
        <w:rPr>
          <w:lang w:val="la-Latn"/>
        </w:rPr>
        <w:t xml:space="preserve">V </w:t>
      </w:r>
      <w:r w:rsidR="00885488" w:rsidRPr="00794880">
        <w:rPr>
          <w:rStyle w:val="Incipit"/>
          <w:lang w:val="la-Latn"/>
        </w:rPr>
        <w:t>Regem</w:t>
      </w:r>
      <w:r w:rsidR="005A362F" w:rsidRPr="005A362F">
        <w:rPr>
          <w:i/>
          <w:lang w:val="la-Latn"/>
        </w:rPr>
        <w:t xml:space="preserve"> </w:t>
      </w:r>
      <w:r w:rsidR="00885488" w:rsidRPr="00794880">
        <w:rPr>
          <w:rStyle w:val="Incipit"/>
          <w:lang w:val="la-Latn"/>
        </w:rPr>
        <w:t>martyrum</w:t>
      </w:r>
      <w:r w:rsidR="002929E7" w:rsidRPr="00736684">
        <w:rPr>
          <w:lang w:val="la-Latn"/>
        </w:rPr>
        <w:t xml:space="preserve">. </w:t>
      </w:r>
      <w:r w:rsidR="002929E7">
        <w:rPr>
          <w:lang w:val="la-Latn"/>
        </w:rPr>
        <w:t>C</w:t>
      </w:r>
      <w:r w:rsidR="000F4FB4">
        <w:rPr>
          <w:lang w:val="la-Latn"/>
        </w:rPr>
        <w:t>eter</w:t>
      </w:r>
      <w:r w:rsidR="00885488">
        <w:rPr>
          <w:lang w:val="la-Latn"/>
        </w:rPr>
        <w:t xml:space="preserve">a omnia ut de uno martyre. EV </w:t>
      </w:r>
      <w:r w:rsidR="00885488" w:rsidRPr="00794880">
        <w:rPr>
          <w:rStyle w:val="Incipit"/>
          <w:lang w:val="fr-FR"/>
        </w:rPr>
        <w:t>Nolite</w:t>
      </w:r>
      <w:r w:rsidR="005A362F" w:rsidRPr="005A362F">
        <w:rPr>
          <w:i/>
          <w:lang w:val="fr-FR"/>
        </w:rPr>
        <w:t xml:space="preserve"> </w:t>
      </w:r>
      <w:r w:rsidR="00885488" w:rsidRPr="00794880">
        <w:rPr>
          <w:rStyle w:val="Incipit"/>
          <w:lang w:val="fr-FR"/>
        </w:rPr>
        <w:t>arbitrari</w:t>
      </w:r>
      <w:r w:rsidR="00885488">
        <w:rPr>
          <w:lang w:val="la-Latn"/>
        </w:rPr>
        <w:t>.</w:t>
      </w:r>
    </w:p>
    <w:p w:rsidR="00885488" w:rsidRPr="00B779A9" w:rsidRDefault="00885488" w:rsidP="00415109">
      <w:pPr>
        <w:rPr>
          <w:lang w:val="la-Latn"/>
        </w:rPr>
      </w:pPr>
      <w:r w:rsidRPr="00736684">
        <w:rPr>
          <w:rStyle w:val="Time1"/>
          <w:lang w:val="fr-FR"/>
        </w:rPr>
        <w:t>A</w:t>
      </w:r>
      <w:r w:rsidR="006314C9" w:rsidRPr="00736684">
        <w:rPr>
          <w:rStyle w:val="Time1"/>
          <w:lang w:val="fr-FR"/>
        </w:rPr>
        <w:t>d laudes</w:t>
      </w:r>
      <w:r>
        <w:rPr>
          <w:lang w:val="la-Latn"/>
        </w:rPr>
        <w:t xml:space="preserve"> AN </w:t>
      </w:r>
      <w:r w:rsidRPr="00736684">
        <w:rPr>
          <w:rStyle w:val="Incipit"/>
          <w:lang w:val="fr-FR"/>
        </w:rPr>
        <w:t>Qui me confessus fuerit</w:t>
      </w:r>
      <w:r>
        <w:rPr>
          <w:lang w:val="la-Latn"/>
        </w:rPr>
        <w:t xml:space="preserve"> cum reliquis. HY </w:t>
      </w:r>
      <w:r w:rsidRPr="00736684">
        <w:rPr>
          <w:rStyle w:val="Incipit"/>
          <w:lang w:val="la-Latn"/>
        </w:rPr>
        <w:t>Martyr dei</w:t>
      </w:r>
      <w:r>
        <w:rPr>
          <w:lang w:val="la-Latn"/>
        </w:rPr>
        <w:t xml:space="preserve">. VS </w:t>
      </w:r>
      <w:r w:rsidRPr="00736684">
        <w:rPr>
          <w:rStyle w:val="Incipit"/>
          <w:lang w:val="la-Latn"/>
        </w:rPr>
        <w:t>Iustus ut</w:t>
      </w:r>
      <w:r>
        <w:rPr>
          <w:lang w:val="la-Latn"/>
        </w:rPr>
        <w:t xml:space="preserve">. AB </w:t>
      </w:r>
      <w:r w:rsidRPr="00736684">
        <w:rPr>
          <w:rStyle w:val="Incipit"/>
          <w:lang w:val="la-Latn"/>
        </w:rPr>
        <w:t xml:space="preserve">Hic </w:t>
      </w:r>
      <w:r w:rsidR="00C31823" w:rsidRPr="00736684">
        <w:rPr>
          <w:rStyle w:val="Incipit"/>
          <w:lang w:val="la-Latn"/>
        </w:rPr>
        <w:t>vir</w:t>
      </w:r>
      <w:r w:rsidRPr="00736684">
        <w:rPr>
          <w:rStyle w:val="Incipit"/>
          <w:lang w:val="la-Latn"/>
        </w:rPr>
        <w:t xml:space="preserve"> despiciens</w:t>
      </w:r>
      <w:r>
        <w:rPr>
          <w:lang w:val="la-Latn"/>
        </w:rPr>
        <w:t>.</w:t>
      </w:r>
    </w:p>
    <w:p w:rsidR="00885488" w:rsidRPr="00B779A9" w:rsidRDefault="0081631B" w:rsidP="00415109">
      <w:pPr>
        <w:rPr>
          <w:lang w:val="la-Latn"/>
        </w:rPr>
      </w:pPr>
      <w:r w:rsidRPr="00736684">
        <w:rPr>
          <w:rStyle w:val="Time1"/>
          <w:lang w:val="la-Latn"/>
        </w:rPr>
        <w:t>Ad horas</w:t>
      </w:r>
      <w:r w:rsidR="00885488">
        <w:rPr>
          <w:lang w:val="la-Latn"/>
        </w:rPr>
        <w:t xml:space="preserve"> laudes antiphonae.</w:t>
      </w:r>
    </w:p>
    <w:p w:rsidR="00885488" w:rsidRPr="00234396" w:rsidRDefault="00A71013" w:rsidP="00415109">
      <w:pPr>
        <w:rPr>
          <w:lang w:val="la-Latn"/>
        </w:rPr>
      </w:pPr>
      <w:r w:rsidRPr="004518BD">
        <w:rPr>
          <w:rStyle w:val="Time1"/>
          <w:lang w:val="la-Latn"/>
        </w:rPr>
        <w:t>%D::</w:t>
      </w:r>
      <w:r w:rsidR="007B62E0" w:rsidRPr="004518BD">
        <w:rPr>
          <w:rStyle w:val="Time1"/>
          <w:lang w:val="la-Latn"/>
        </w:rPr>
        <w:t xml:space="preserve">Ad </w:t>
      </w:r>
      <w:r w:rsidRPr="004518BD">
        <w:rPr>
          <w:rStyle w:val="Time1"/>
          <w:lang w:val="la-Latn"/>
        </w:rPr>
        <w:t>missam</w:t>
      </w:r>
      <w:r w:rsidRPr="00185B52">
        <w:rPr>
          <w:rStyle w:val="Time1"/>
          <w:lang w:val="la-Latn"/>
        </w:rPr>
        <w:t>%</w:t>
      </w:r>
      <w:r w:rsidR="00345845" w:rsidRPr="00185B52">
        <w:rPr>
          <w:rStyle w:val="Time1"/>
          <w:lang w:val="la-Latn"/>
        </w:rPr>
        <w:t>@</w:t>
      </w:r>
      <w:r w:rsidR="002929E7" w:rsidRPr="00185B52">
        <w:rPr>
          <w:rStyle w:val="Time1"/>
          <w:lang w:val="la-Latn"/>
        </w:rPr>
        <w:t>$</w:t>
      </w:r>
      <w:r w:rsidR="002929E7" w:rsidRPr="004518BD">
        <w:rPr>
          <w:rStyle w:val="Time1"/>
          <w:lang w:val="la-Latn"/>
        </w:rPr>
        <w:t>E</w:t>
      </w:r>
      <w:r w:rsidR="006D396C">
        <w:rPr>
          <w:rStyle w:val="Time1"/>
          <w:lang w:val="la-Latn"/>
        </w:rPr>
        <w:t>::</w:t>
      </w:r>
      <w:r w:rsidR="007B62E0" w:rsidRPr="004518BD">
        <w:rPr>
          <w:rStyle w:val="Time1"/>
          <w:lang w:val="la-Latn"/>
        </w:rPr>
        <w:t xml:space="preserve">Ad </w:t>
      </w:r>
      <w:r w:rsidR="0071662F" w:rsidRPr="004518BD">
        <w:rPr>
          <w:rStyle w:val="Time1"/>
          <w:lang w:val="la-Latn"/>
        </w:rPr>
        <w:t>officium</w:t>
      </w:r>
      <w:r w:rsidR="006D396C" w:rsidRPr="005B472A">
        <w:rPr>
          <w:rStyle w:val="Time1"/>
          <w:lang w:val="la-Latn"/>
        </w:rPr>
        <w:t>$</w:t>
      </w:r>
      <w:r w:rsidR="0071662F" w:rsidRPr="00736684">
        <w:rPr>
          <w:lang w:val="la-Latn"/>
        </w:rPr>
        <w:t xml:space="preserve"> </w:t>
      </w:r>
      <w:r w:rsidR="00885488">
        <w:rPr>
          <w:lang w:val="la-Latn"/>
        </w:rPr>
        <w:t xml:space="preserve">IN </w:t>
      </w:r>
      <w:r w:rsidR="00885488" w:rsidRPr="00736684">
        <w:rPr>
          <w:rStyle w:val="Incipit"/>
          <w:lang w:val="la-Latn"/>
        </w:rPr>
        <w:t>Laetabitur</w:t>
      </w:r>
      <w:r w:rsidR="00885488">
        <w:rPr>
          <w:lang w:val="la-Latn"/>
        </w:rPr>
        <w:t xml:space="preserve">. </w:t>
      </w:r>
      <w:r w:rsidR="000E67E9">
        <w:rPr>
          <w:lang w:val="la-Latn"/>
        </w:rPr>
        <w:t>[</w:t>
      </w:r>
      <w:r w:rsidR="000E67E9" w:rsidRPr="00B779A9">
        <w:rPr>
          <w:lang w:val="la-Latn"/>
        </w:rPr>
        <w:t>KY</w:t>
      </w:r>
      <w:r w:rsidR="000E67E9">
        <w:rPr>
          <w:lang w:val="la-Latn"/>
        </w:rPr>
        <w:t xml:space="preserve">] </w:t>
      </w:r>
      <w:r w:rsidR="000E67E9" w:rsidRPr="004518BD">
        <w:rPr>
          <w:rStyle w:val="Incipit"/>
          <w:lang w:val="la-Latn"/>
        </w:rPr>
        <w:t>Kyrie</w:t>
      </w:r>
      <w:r w:rsidR="000E67E9">
        <w:rPr>
          <w:lang w:val="la-Latn"/>
        </w:rPr>
        <w:t xml:space="preserve"> et [</w:t>
      </w:r>
      <w:r w:rsidR="000E67E9" w:rsidRPr="00B779A9">
        <w:rPr>
          <w:lang w:val="la-Latn"/>
        </w:rPr>
        <w:t>SA</w:t>
      </w:r>
      <w:r w:rsidR="000E67E9">
        <w:rPr>
          <w:lang w:val="la-Latn"/>
        </w:rPr>
        <w:t xml:space="preserve">] </w:t>
      </w:r>
      <w:r w:rsidR="000E67E9" w:rsidRPr="004518BD">
        <w:rPr>
          <w:rStyle w:val="Incipit"/>
          <w:lang w:val="la-Latn"/>
        </w:rPr>
        <w:t>Sanctus</w:t>
      </w:r>
      <w:r w:rsidR="000E67E9">
        <w:rPr>
          <w:lang w:val="la-Latn"/>
        </w:rPr>
        <w:t xml:space="preserve"> de martyribus</w:t>
      </w:r>
      <w:r w:rsidR="00885488">
        <w:rPr>
          <w:lang w:val="la-Latn"/>
        </w:rPr>
        <w:t xml:space="preserve">. GR </w:t>
      </w:r>
      <w:r w:rsidR="00885488" w:rsidRPr="00736684">
        <w:rPr>
          <w:rStyle w:val="Incipit"/>
          <w:lang w:val="la-Latn"/>
        </w:rPr>
        <w:t>Iustus ut palma</w:t>
      </w:r>
      <w:r w:rsidR="00885488">
        <w:rPr>
          <w:lang w:val="la-Latn"/>
        </w:rPr>
        <w:t>. AL</w:t>
      </w:r>
      <w:r w:rsidR="006314C9">
        <w:rPr>
          <w:lang w:val="hu-HU"/>
        </w:rPr>
        <w:t>V</w:t>
      </w:r>
      <w:r w:rsidR="00885488">
        <w:rPr>
          <w:lang w:val="la-Latn"/>
        </w:rPr>
        <w:t xml:space="preserve"> </w:t>
      </w:r>
      <w:r w:rsidR="00885488" w:rsidRPr="00736684">
        <w:rPr>
          <w:rStyle w:val="Incipit"/>
          <w:lang w:val="la-Latn"/>
        </w:rPr>
        <w:t>O Albane</w:t>
      </w:r>
      <w:r w:rsidR="00885488">
        <w:rPr>
          <w:lang w:val="la-Latn"/>
        </w:rPr>
        <w:t xml:space="preserve">. </w:t>
      </w:r>
      <w:r w:rsidR="002929E7" w:rsidRPr="00736684">
        <w:rPr>
          <w:lang w:val="la-Latn"/>
        </w:rPr>
        <w:t>|M</w:t>
      </w:r>
      <w:r w:rsidR="00F05251" w:rsidRPr="00736684">
        <w:rPr>
          <w:lang w:val="la-Latn"/>
        </w:rPr>
        <w:t>::</w:t>
      </w:r>
      <w:r w:rsidR="00885488">
        <w:rPr>
          <w:lang w:val="la-Latn"/>
        </w:rPr>
        <w:t xml:space="preserve">SE </w:t>
      </w:r>
      <w:r w:rsidR="00885488" w:rsidRPr="00736684">
        <w:rPr>
          <w:rStyle w:val="Incipit"/>
          <w:lang w:val="la-Latn"/>
        </w:rPr>
        <w:t>Laude iocundentur angelorum agmina</w:t>
      </w:r>
      <w:r w:rsidR="00DD1415">
        <w:rPr>
          <w:lang w:val="la-Latn"/>
        </w:rPr>
        <w:t>@263.</w:t>
      </w:r>
      <w:r w:rsidR="002929E7" w:rsidRPr="00736684">
        <w:rPr>
          <w:lang w:val="la-Latn"/>
        </w:rPr>
        <w:t>|</w:t>
      </w:r>
      <w:r w:rsidR="00885488">
        <w:rPr>
          <w:lang w:val="la-Latn"/>
        </w:rPr>
        <w:t xml:space="preserve"> OF </w:t>
      </w:r>
      <w:r w:rsidR="00885488" w:rsidRPr="00736684">
        <w:rPr>
          <w:rStyle w:val="Incipit"/>
          <w:lang w:val="la-Latn"/>
        </w:rPr>
        <w:t>In virtute</w:t>
      </w:r>
      <w:r w:rsidR="00885488">
        <w:rPr>
          <w:lang w:val="la-Latn"/>
        </w:rPr>
        <w:t xml:space="preserve">. CO </w:t>
      </w:r>
      <w:r w:rsidR="00885488" w:rsidRPr="00234396">
        <w:rPr>
          <w:rStyle w:val="Incipit"/>
          <w:lang w:val="la-Latn"/>
        </w:rPr>
        <w:t>Qui mihi ministrat</w:t>
      </w:r>
      <w:r w:rsidR="00885488">
        <w:rPr>
          <w:lang w:val="la-Latn"/>
        </w:rPr>
        <w:t xml:space="preserve">. </w:t>
      </w:r>
    </w:p>
    <w:p w:rsidR="00885488" w:rsidRPr="00234396" w:rsidRDefault="00E108B7" w:rsidP="00415109">
      <w:pPr>
        <w:pStyle w:val="berschrift1"/>
        <w:rPr>
          <w:lang w:val="la-Latn"/>
        </w:rPr>
      </w:pPr>
      <w:r w:rsidRPr="00234396">
        <w:rPr>
          <w:lang w:val="la-Latn"/>
        </w:rPr>
        <w:t>ACHAC</w:t>
      </w:r>
      <w:r w:rsidR="00885488" w:rsidRPr="00234396">
        <w:rPr>
          <w:lang w:val="la-Latn"/>
        </w:rPr>
        <w:t>II ET SOCIORUM EIUS</w:t>
      </w:r>
    </w:p>
    <w:p w:rsidR="00885488" w:rsidRPr="00234396" w:rsidRDefault="00885488" w:rsidP="00415109">
      <w:pPr>
        <w:rPr>
          <w:lang w:val="la-Latn"/>
        </w:rPr>
      </w:pPr>
      <w:r>
        <w:rPr>
          <w:lang w:val="la-Latn"/>
        </w:rPr>
        <w:t>Binos facimus.</w:t>
      </w:r>
    </w:p>
    <w:p w:rsidR="00885488" w:rsidRPr="00234396" w:rsidRDefault="00885488" w:rsidP="00415109">
      <w:pPr>
        <w:rPr>
          <w:lang w:val="la-Latn"/>
        </w:rPr>
      </w:pPr>
      <w:r w:rsidRPr="00234396">
        <w:rPr>
          <w:rStyle w:val="Time1"/>
          <w:lang w:val="la-Latn"/>
        </w:rPr>
        <w:lastRenderedPageBreak/>
        <w:t>A</w:t>
      </w:r>
      <w:r w:rsidR="006314C9" w:rsidRPr="00234396">
        <w:rPr>
          <w:rStyle w:val="Time1"/>
          <w:lang w:val="la-Latn"/>
        </w:rPr>
        <w:t>d vesperas</w:t>
      </w:r>
      <w:r>
        <w:rPr>
          <w:lang w:val="la-Latn"/>
        </w:rPr>
        <w:t xml:space="preserve"> super psalmos AN </w:t>
      </w:r>
      <w:r w:rsidRPr="00234396">
        <w:rPr>
          <w:rStyle w:val="Incipit"/>
          <w:lang w:val="la-Latn"/>
        </w:rPr>
        <w:t>Gaudent</w:t>
      </w:r>
      <w:r w:rsidR="005A362F" w:rsidRPr="00234396">
        <w:rPr>
          <w:i/>
          <w:lang w:val="la-Latn"/>
        </w:rPr>
        <w:t xml:space="preserve"> </w:t>
      </w:r>
      <w:r w:rsidRPr="00234396">
        <w:rPr>
          <w:rStyle w:val="Incipit"/>
          <w:lang w:val="la-Latn"/>
        </w:rPr>
        <w:t>in</w:t>
      </w:r>
      <w:r w:rsidR="005A362F" w:rsidRPr="00234396">
        <w:rPr>
          <w:i/>
          <w:lang w:val="la-Latn"/>
        </w:rPr>
        <w:t xml:space="preserve"> </w:t>
      </w:r>
      <w:r w:rsidRPr="00234396">
        <w:rPr>
          <w:rStyle w:val="Incipit"/>
          <w:lang w:val="la-Latn"/>
        </w:rPr>
        <w:t>caelis</w:t>
      </w:r>
      <w:r w:rsidR="005A362F" w:rsidRPr="00234396">
        <w:rPr>
          <w:i/>
          <w:lang w:val="la-Latn"/>
        </w:rPr>
        <w:t xml:space="preserve"> </w:t>
      </w:r>
      <w:r w:rsidRPr="00234396">
        <w:rPr>
          <w:rStyle w:val="Incipit"/>
          <w:lang w:val="la-Latn"/>
        </w:rPr>
        <w:t>animae</w:t>
      </w:r>
      <w:r w:rsidR="005A362F" w:rsidRPr="00234396">
        <w:rPr>
          <w:i/>
          <w:lang w:val="la-Latn"/>
        </w:rPr>
        <w:t xml:space="preserve"> </w:t>
      </w:r>
      <w:r w:rsidRPr="00234396">
        <w:rPr>
          <w:rStyle w:val="Incipit"/>
          <w:lang w:val="la-Latn"/>
        </w:rPr>
        <w:t>sanctorum</w:t>
      </w:r>
      <w:r>
        <w:rPr>
          <w:lang w:val="la-Latn"/>
        </w:rPr>
        <w:t xml:space="preserve"> reliqua omnia ut supra in die</w:t>
      </w:r>
      <w:r w:rsidR="00497A85" w:rsidRPr="00234396">
        <w:rPr>
          <w:lang w:val="la-Latn"/>
        </w:rPr>
        <w:t xml:space="preserve"> Viti Modesti et Crescentiae</w:t>
      </w:r>
      <w:r w:rsidR="00080E10" w:rsidRPr="00234396">
        <w:rPr>
          <w:lang w:val="la-Latn"/>
        </w:rPr>
        <w:t xml:space="preserve"> </w:t>
      </w:r>
      <w:r>
        <w:rPr>
          <w:lang w:val="la-Latn"/>
        </w:rPr>
        <w:t xml:space="preserve">martyrum tam </w:t>
      </w:r>
      <w:r w:rsidR="0081631B">
        <w:rPr>
          <w:lang w:val="la-Latn"/>
        </w:rPr>
        <w:t>ad horas</w:t>
      </w:r>
      <w:r>
        <w:rPr>
          <w:lang w:val="la-Latn"/>
        </w:rPr>
        <w:t xml:space="preserve"> quam ad laudes.</w:t>
      </w:r>
    </w:p>
    <w:p w:rsidR="00885488" w:rsidRPr="00234396" w:rsidRDefault="00885488" w:rsidP="00415109">
      <w:pPr>
        <w:rPr>
          <w:lang w:val="la-Latn"/>
        </w:rPr>
      </w:pPr>
      <w:r w:rsidRPr="00234396">
        <w:rPr>
          <w:rStyle w:val="Time1"/>
          <w:lang w:val="la-Latn"/>
        </w:rPr>
        <w:t>A</w:t>
      </w:r>
      <w:r w:rsidR="006314C9" w:rsidRPr="00234396">
        <w:rPr>
          <w:rStyle w:val="Time1"/>
          <w:lang w:val="la-Latn"/>
        </w:rPr>
        <w:t>d matutinum</w:t>
      </w:r>
      <w:r w:rsidR="006314C9">
        <w:rPr>
          <w:lang w:val="hu-HU"/>
        </w:rPr>
        <w:t xml:space="preserve"> </w:t>
      </w:r>
      <w:r>
        <w:rPr>
          <w:lang w:val="la-Latn"/>
        </w:rPr>
        <w:t xml:space="preserve">EV </w:t>
      </w:r>
      <w:r w:rsidRPr="00234396">
        <w:rPr>
          <w:rStyle w:val="Incipit"/>
          <w:lang w:val="la-Latn"/>
        </w:rPr>
        <w:t>Videns Iesus turbas ascendit in montem</w:t>
      </w:r>
      <w:r>
        <w:rPr>
          <w:lang w:val="la-Latn"/>
        </w:rPr>
        <w:t>.</w:t>
      </w:r>
    </w:p>
    <w:p w:rsidR="00885488" w:rsidRPr="00B779A9" w:rsidRDefault="00885488" w:rsidP="00415109">
      <w:pPr>
        <w:rPr>
          <w:lang w:val="pt-PT"/>
        </w:rPr>
      </w:pPr>
      <w:r w:rsidRPr="00234396">
        <w:rPr>
          <w:rStyle w:val="Time1"/>
          <w:lang w:val="la-Latn"/>
        </w:rPr>
        <w:t>A</w:t>
      </w:r>
      <w:r w:rsidR="006314C9" w:rsidRPr="00234396">
        <w:rPr>
          <w:rStyle w:val="Time1"/>
          <w:lang w:val="la-Latn"/>
        </w:rPr>
        <w:t>d officium</w:t>
      </w:r>
      <w:r>
        <w:rPr>
          <w:lang w:val="la-Latn"/>
        </w:rPr>
        <w:t xml:space="preserve"> IN </w:t>
      </w:r>
      <w:r w:rsidRPr="00234396">
        <w:rPr>
          <w:rStyle w:val="Incipit"/>
          <w:lang w:val="la-Latn"/>
        </w:rPr>
        <w:t>Intret in conspectu</w:t>
      </w:r>
      <w:r>
        <w:rPr>
          <w:lang w:val="la-Latn"/>
        </w:rPr>
        <w:t xml:space="preserve">. </w:t>
      </w:r>
      <w:r w:rsidR="000E67E9">
        <w:rPr>
          <w:lang w:val="la-Latn"/>
        </w:rPr>
        <w:t>[</w:t>
      </w:r>
      <w:r w:rsidR="000E67E9" w:rsidRPr="00234396">
        <w:rPr>
          <w:lang w:val="la-Latn"/>
        </w:rPr>
        <w:t>KY</w:t>
      </w:r>
      <w:r w:rsidR="000E67E9">
        <w:rPr>
          <w:lang w:val="la-Latn"/>
        </w:rPr>
        <w:t xml:space="preserve">] </w:t>
      </w:r>
      <w:r w:rsidR="000E67E9" w:rsidRPr="00234396">
        <w:rPr>
          <w:rStyle w:val="Incipit"/>
          <w:lang w:val="la-Latn"/>
        </w:rPr>
        <w:t>Kyrie</w:t>
      </w:r>
      <w:r w:rsidR="000E67E9">
        <w:rPr>
          <w:lang w:val="la-Latn"/>
        </w:rPr>
        <w:t xml:space="preserve"> et [</w:t>
      </w:r>
      <w:r w:rsidR="000E67E9" w:rsidRPr="00234396">
        <w:rPr>
          <w:lang w:val="la-Latn"/>
        </w:rPr>
        <w:t>SA</w:t>
      </w:r>
      <w:r w:rsidR="000E67E9">
        <w:rPr>
          <w:lang w:val="la-Latn"/>
        </w:rPr>
        <w:t xml:space="preserve">] </w:t>
      </w:r>
      <w:r w:rsidR="000E67E9" w:rsidRPr="00234396">
        <w:rPr>
          <w:rStyle w:val="Incipit"/>
          <w:lang w:val="la-Latn"/>
        </w:rPr>
        <w:t>Sanctus</w:t>
      </w:r>
      <w:r w:rsidR="000E67E9">
        <w:rPr>
          <w:lang w:val="la-Latn"/>
        </w:rPr>
        <w:t xml:space="preserve"> de martyribus</w:t>
      </w:r>
      <w:r>
        <w:rPr>
          <w:lang w:val="la-Latn"/>
        </w:rPr>
        <w:t xml:space="preserve">. GR </w:t>
      </w:r>
      <w:r w:rsidRPr="00736684">
        <w:rPr>
          <w:rStyle w:val="Incipit"/>
          <w:lang w:val="it-IT"/>
        </w:rPr>
        <w:t>Vindica</w:t>
      </w:r>
      <w:r>
        <w:rPr>
          <w:lang w:val="la-Latn"/>
        </w:rPr>
        <w:t>. AL</w:t>
      </w:r>
      <w:r w:rsidR="006314C9">
        <w:rPr>
          <w:lang w:val="hu-HU"/>
        </w:rPr>
        <w:t>V</w:t>
      </w:r>
      <w:r>
        <w:rPr>
          <w:lang w:val="la-Latn"/>
        </w:rPr>
        <w:t xml:space="preserve"> </w:t>
      </w:r>
      <w:r w:rsidRPr="00736684">
        <w:rPr>
          <w:rStyle w:val="Incipit"/>
          <w:lang w:val="it-IT"/>
        </w:rPr>
        <w:t>Laetamini in domino</w:t>
      </w:r>
      <w:r>
        <w:rPr>
          <w:lang w:val="la-Latn"/>
        </w:rPr>
        <w:t xml:space="preserve">. SE </w:t>
      </w:r>
      <w:r w:rsidRPr="00736684">
        <w:rPr>
          <w:rStyle w:val="Incipit"/>
          <w:lang w:val="it-IT"/>
        </w:rPr>
        <w:t>O beata beatorum</w:t>
      </w:r>
      <w:r>
        <w:rPr>
          <w:lang w:val="la-Latn"/>
        </w:rPr>
        <w:t xml:space="preserve">. OF </w:t>
      </w:r>
      <w:r w:rsidRPr="00736684">
        <w:rPr>
          <w:rStyle w:val="Incipit"/>
          <w:lang w:val="pt-PT"/>
        </w:rPr>
        <w:t>Mirabilis deus</w:t>
      </w:r>
      <w:r>
        <w:rPr>
          <w:lang w:val="la-Latn"/>
        </w:rPr>
        <w:t xml:space="preserve">. CO </w:t>
      </w:r>
      <w:r w:rsidRPr="00736684">
        <w:rPr>
          <w:rStyle w:val="Incipit"/>
          <w:lang w:val="pt-PT"/>
        </w:rPr>
        <w:t>Dico autem</w:t>
      </w:r>
      <w:r>
        <w:rPr>
          <w:lang w:val="la-Latn"/>
        </w:rPr>
        <w:t>.</w:t>
      </w:r>
    </w:p>
    <w:p w:rsidR="00885488" w:rsidRPr="00B779A9" w:rsidRDefault="00885488" w:rsidP="00415109">
      <w:pPr>
        <w:rPr>
          <w:lang w:val="la-Latn"/>
        </w:rPr>
      </w:pPr>
      <w:r w:rsidRPr="00736684">
        <w:rPr>
          <w:rStyle w:val="Time1"/>
          <w:lang w:val="pt-PT"/>
        </w:rPr>
        <w:t>A</w:t>
      </w:r>
      <w:r w:rsidR="006314C9" w:rsidRPr="00736684">
        <w:rPr>
          <w:rStyle w:val="Time1"/>
          <w:lang w:val="pt-PT"/>
        </w:rPr>
        <w:t>d secundas vesperas</w:t>
      </w:r>
      <w:r>
        <w:rPr>
          <w:lang w:val="la-Latn"/>
        </w:rPr>
        <w:t xml:space="preserve"> AN </w:t>
      </w:r>
      <w:r w:rsidRPr="00794880">
        <w:rPr>
          <w:rStyle w:val="Incipit"/>
          <w:lang w:val="pt-PT"/>
        </w:rPr>
        <w:t>Virgam</w:t>
      </w:r>
      <w:r w:rsidR="005A362F" w:rsidRPr="005A362F">
        <w:rPr>
          <w:i/>
          <w:lang w:val="pt-PT"/>
        </w:rPr>
        <w:t xml:space="preserve"> </w:t>
      </w:r>
      <w:r w:rsidRPr="00794880">
        <w:rPr>
          <w:rStyle w:val="Incipit"/>
          <w:lang w:val="pt-PT"/>
        </w:rPr>
        <w:t>virtutis</w:t>
      </w:r>
      <w:r>
        <w:rPr>
          <w:lang w:val="la-Latn"/>
        </w:rPr>
        <w:t xml:space="preserve"> cum reliquis. </w:t>
      </w:r>
      <w:r w:rsidR="00A71013" w:rsidRPr="00736684">
        <w:rPr>
          <w:lang w:val="la-Latn"/>
        </w:rPr>
        <w:t>%D::</w:t>
      </w:r>
      <w:r w:rsidR="008B74B1">
        <w:rPr>
          <w:lang w:val="la-Latn"/>
        </w:rPr>
        <w:t>P</w:t>
      </w:r>
      <w:r w:rsidR="00901832">
        <w:rPr>
          <w:lang w:val="la-Latn"/>
        </w:rPr>
        <w:t>salmus</w:t>
      </w:r>
      <w:r w:rsidR="00A71013" w:rsidRPr="00736684">
        <w:rPr>
          <w:lang w:val="la-Latn"/>
        </w:rPr>
        <w:t>%</w:t>
      </w:r>
      <w:r w:rsidR="00F05251" w:rsidRPr="00A71013">
        <w:rPr>
          <w:lang w:val="la-Latn"/>
        </w:rPr>
        <w:t xml:space="preserve"> </w:t>
      </w:r>
      <w:r>
        <w:rPr>
          <w:lang w:val="la-Latn"/>
        </w:rPr>
        <w:t xml:space="preserve">HY </w:t>
      </w:r>
      <w:r w:rsidRPr="00794880">
        <w:rPr>
          <w:rStyle w:val="Incipit"/>
          <w:lang w:val="la-Latn"/>
        </w:rPr>
        <w:t>Rex</w:t>
      </w:r>
      <w:r w:rsidR="005A362F" w:rsidRPr="005A362F">
        <w:rPr>
          <w:i/>
          <w:lang w:val="la-Latn"/>
        </w:rPr>
        <w:t xml:space="preserve"> </w:t>
      </w:r>
      <w:r w:rsidRPr="00794880">
        <w:rPr>
          <w:rStyle w:val="Incipit"/>
          <w:lang w:val="la-Latn"/>
        </w:rPr>
        <w:t>gloriose</w:t>
      </w:r>
      <w:r>
        <w:rPr>
          <w:lang w:val="la-Latn"/>
        </w:rPr>
        <w:t xml:space="preserve">. VS </w:t>
      </w:r>
      <w:r w:rsidRPr="00794880">
        <w:rPr>
          <w:rStyle w:val="Incipit"/>
          <w:lang w:val="la-Latn"/>
        </w:rPr>
        <w:t>Iustorum</w:t>
      </w:r>
      <w:r w:rsidR="005A362F" w:rsidRPr="005A362F">
        <w:rPr>
          <w:i/>
          <w:lang w:val="la-Latn"/>
        </w:rPr>
        <w:t xml:space="preserve"> </w:t>
      </w:r>
      <w:r w:rsidRPr="00794880">
        <w:rPr>
          <w:rStyle w:val="Incipit"/>
          <w:lang w:val="la-Latn"/>
        </w:rPr>
        <w:t>animae</w:t>
      </w:r>
      <w:r>
        <w:rPr>
          <w:lang w:val="la-Latn"/>
        </w:rPr>
        <w:t xml:space="preserve">. AM </w:t>
      </w:r>
      <w:r w:rsidRPr="00794880">
        <w:rPr>
          <w:rStyle w:val="Incipit"/>
          <w:lang w:val="la-Latn"/>
        </w:rPr>
        <w:t>Haec</w:t>
      </w:r>
      <w:r w:rsidR="005A362F" w:rsidRPr="005A362F">
        <w:rPr>
          <w:i/>
          <w:lang w:val="la-Latn"/>
        </w:rPr>
        <w:t xml:space="preserve"> </w:t>
      </w:r>
      <w:r w:rsidRPr="00794880">
        <w:rPr>
          <w:rStyle w:val="Incipit"/>
          <w:lang w:val="la-Latn"/>
        </w:rPr>
        <w:t>est</w:t>
      </w:r>
      <w:r w:rsidR="005A362F" w:rsidRPr="005A362F">
        <w:rPr>
          <w:i/>
          <w:lang w:val="la-Latn"/>
        </w:rPr>
        <w:t xml:space="preserve"> </w:t>
      </w:r>
      <w:r w:rsidR="0007245A" w:rsidRPr="00794880">
        <w:rPr>
          <w:rStyle w:val="Incipit"/>
          <w:lang w:val="la-Latn"/>
        </w:rPr>
        <w:t>vera</w:t>
      </w:r>
      <w:r w:rsidR="005A362F" w:rsidRPr="005A362F">
        <w:rPr>
          <w:i/>
          <w:lang w:val="la-Latn"/>
        </w:rPr>
        <w:t xml:space="preserve"> </w:t>
      </w:r>
      <w:r w:rsidRPr="00794880">
        <w:rPr>
          <w:rStyle w:val="Incipit"/>
          <w:lang w:val="la-Latn"/>
        </w:rPr>
        <w:t>fraternitas</w:t>
      </w:r>
      <w:r>
        <w:rPr>
          <w:lang w:val="la-Latn"/>
        </w:rPr>
        <w:t>. De beata virgine</w:t>
      </w:r>
      <w:r w:rsidR="001748A4" w:rsidRPr="00736684">
        <w:rPr>
          <w:lang w:val="la-Latn"/>
        </w:rPr>
        <w:t xml:space="preserve"> suffragium</w:t>
      </w:r>
      <w:r>
        <w:rPr>
          <w:lang w:val="la-Latn"/>
        </w:rPr>
        <w:t xml:space="preserve"> </w:t>
      </w:r>
      <w:r w:rsidR="001748A4" w:rsidRPr="00736684">
        <w:rPr>
          <w:lang w:val="la-Latn"/>
        </w:rPr>
        <w:t>[</w:t>
      </w:r>
      <w:r>
        <w:rPr>
          <w:lang w:val="la-Latn"/>
        </w:rPr>
        <w:t>AC</w:t>
      </w:r>
      <w:r w:rsidR="001748A4" w:rsidRPr="00736684">
        <w:rPr>
          <w:lang w:val="la-Latn"/>
        </w:rPr>
        <w:t>]</w:t>
      </w:r>
      <w:r>
        <w:rPr>
          <w:lang w:val="la-Latn"/>
        </w:rPr>
        <w:t xml:space="preserve"> </w:t>
      </w:r>
      <w:r w:rsidRPr="00794880">
        <w:rPr>
          <w:rStyle w:val="Incipit"/>
          <w:lang w:val="la-Latn"/>
        </w:rPr>
        <w:t>Maria</w:t>
      </w:r>
      <w:r w:rsidR="005A362F" w:rsidRPr="005A362F">
        <w:rPr>
          <w:i/>
          <w:lang w:val="la-Latn"/>
        </w:rPr>
        <w:t xml:space="preserve"> </w:t>
      </w:r>
      <w:r w:rsidRPr="00794880">
        <w:rPr>
          <w:rStyle w:val="Incipit"/>
          <w:lang w:val="la-Latn"/>
        </w:rPr>
        <w:t>virgo</w:t>
      </w:r>
      <w:r>
        <w:rPr>
          <w:lang w:val="la-Latn"/>
        </w:rPr>
        <w:t xml:space="preserve">. </w:t>
      </w:r>
      <w:r w:rsidR="000E67E9">
        <w:rPr>
          <w:lang w:val="la-Latn"/>
        </w:rPr>
        <w:t>[</w:t>
      </w:r>
      <w:r>
        <w:rPr>
          <w:lang w:val="la-Latn"/>
        </w:rPr>
        <w:t>BD</w:t>
      </w:r>
      <w:r w:rsidR="000E67E9">
        <w:rPr>
          <w:lang w:val="la-Latn"/>
        </w:rPr>
        <w:t>]</w:t>
      </w:r>
      <w:r>
        <w:rPr>
          <w:lang w:val="la-Latn"/>
        </w:rPr>
        <w:t xml:space="preserve"> </w:t>
      </w:r>
      <w:r w:rsidR="005F6F99" w:rsidRPr="00794880">
        <w:rPr>
          <w:rStyle w:val="Incipit"/>
          <w:lang w:val="la-Latn"/>
        </w:rPr>
        <w:t>Benedicamus</w:t>
      </w:r>
      <w:r w:rsidR="000E67E9" w:rsidRPr="00B779A9">
        <w:rPr>
          <w:lang w:val="la-Latn"/>
        </w:rPr>
        <w:t xml:space="preserve"> d</w:t>
      </w:r>
      <w:r>
        <w:rPr>
          <w:lang w:val="la-Latn"/>
        </w:rPr>
        <w:t>e martyribus.</w:t>
      </w:r>
    </w:p>
    <w:p w:rsidR="00885488" w:rsidRPr="00736684" w:rsidRDefault="00885488" w:rsidP="00415109">
      <w:pPr>
        <w:pStyle w:val="berschrift1"/>
        <w:rPr>
          <w:lang w:val="la-Latn"/>
        </w:rPr>
      </w:pPr>
      <w:r w:rsidRPr="00736684">
        <w:rPr>
          <w:lang w:val="la-Latn"/>
        </w:rPr>
        <w:t>IN V</w:t>
      </w:r>
      <w:r w:rsidR="00A71013" w:rsidRPr="00736684">
        <w:rPr>
          <w:lang w:val="la-Latn"/>
        </w:rPr>
        <w:t>IGILIA SANCTI IOANNIS BAPTISTAE</w:t>
      </w:r>
    </w:p>
    <w:p w:rsidR="001748A4" w:rsidRPr="00736684" w:rsidRDefault="006314C9" w:rsidP="00415109">
      <w:pPr>
        <w:rPr>
          <w:lang w:val="la-Latn"/>
        </w:rPr>
      </w:pPr>
      <w:r w:rsidRPr="00736684">
        <w:rPr>
          <w:rStyle w:val="Time1"/>
          <w:lang w:val="la-Latn"/>
        </w:rPr>
        <w:t>Ad matutinum</w:t>
      </w:r>
      <w:r>
        <w:rPr>
          <w:lang w:val="la-Latn"/>
        </w:rPr>
        <w:t xml:space="preserve"> </w:t>
      </w:r>
      <w:r>
        <w:rPr>
          <w:lang w:val="hu-HU"/>
        </w:rPr>
        <w:t>i</w:t>
      </w:r>
      <w:r w:rsidR="00885488">
        <w:rPr>
          <w:lang w:val="la-Latn"/>
        </w:rPr>
        <w:t>nvitatorium</w:t>
      </w:r>
      <w:r w:rsidR="001748A4" w:rsidRPr="00736684">
        <w:rPr>
          <w:lang w:val="la-Latn"/>
        </w:rPr>
        <w:t>,</w:t>
      </w:r>
      <w:r w:rsidR="00885488">
        <w:rPr>
          <w:lang w:val="la-Latn"/>
        </w:rPr>
        <w:t xml:space="preserve"> </w:t>
      </w:r>
      <w:r w:rsidR="00982EF5">
        <w:rPr>
          <w:lang w:val="la-Latn"/>
        </w:rPr>
        <w:t>hymnu</w:t>
      </w:r>
      <w:r w:rsidR="00885488">
        <w:rPr>
          <w:lang w:val="la-Latn"/>
        </w:rPr>
        <w:t>s</w:t>
      </w:r>
      <w:r w:rsidR="001748A4" w:rsidRPr="00736684">
        <w:rPr>
          <w:lang w:val="la-Latn"/>
        </w:rPr>
        <w:t>,</w:t>
      </w:r>
      <w:r w:rsidR="00885488">
        <w:rPr>
          <w:lang w:val="la-Latn"/>
        </w:rPr>
        <w:t xml:space="preserve"> antiphonae et psalmi ferialiter. EV </w:t>
      </w:r>
      <w:r w:rsidR="00885488" w:rsidRPr="00736684">
        <w:rPr>
          <w:rStyle w:val="Incipit"/>
          <w:lang w:val="la-Latn"/>
        </w:rPr>
        <w:t>Fuit</w:t>
      </w:r>
      <w:r w:rsidR="005A362F" w:rsidRPr="00736684">
        <w:rPr>
          <w:i/>
          <w:lang w:val="la-Latn"/>
        </w:rPr>
        <w:t xml:space="preserve"> </w:t>
      </w:r>
      <w:r w:rsidR="00885488" w:rsidRPr="00736684">
        <w:rPr>
          <w:rStyle w:val="Incipit"/>
          <w:lang w:val="la-Latn"/>
        </w:rPr>
        <w:t>in</w:t>
      </w:r>
      <w:r w:rsidR="005A362F" w:rsidRPr="00736684">
        <w:rPr>
          <w:i/>
          <w:lang w:val="la-Latn"/>
        </w:rPr>
        <w:t xml:space="preserve"> </w:t>
      </w:r>
      <w:r w:rsidR="00885488" w:rsidRPr="00736684">
        <w:rPr>
          <w:rStyle w:val="Incipit"/>
          <w:lang w:val="la-Latn"/>
        </w:rPr>
        <w:t>diebus</w:t>
      </w:r>
      <w:r w:rsidR="005A362F" w:rsidRPr="00736684">
        <w:rPr>
          <w:i/>
          <w:lang w:val="la-Latn"/>
        </w:rPr>
        <w:t xml:space="preserve"> </w:t>
      </w:r>
      <w:r w:rsidR="00885488" w:rsidRPr="00736684">
        <w:rPr>
          <w:rStyle w:val="Incipit"/>
          <w:lang w:val="la-Latn"/>
        </w:rPr>
        <w:t>Herodis</w:t>
      </w:r>
      <w:r w:rsidR="00885488">
        <w:rPr>
          <w:lang w:val="la-Latn"/>
        </w:rPr>
        <w:t>. Responsoria de dominica.</w:t>
      </w:r>
      <w:r w:rsidR="000E67E9" w:rsidRPr="00736684">
        <w:rPr>
          <w:lang w:val="la-Latn"/>
        </w:rPr>
        <w:t xml:space="preserve"> </w:t>
      </w:r>
    </w:p>
    <w:p w:rsidR="00885488" w:rsidRPr="00736684" w:rsidRDefault="000E67E9" w:rsidP="00415109">
      <w:pPr>
        <w:rPr>
          <w:lang w:val="it-IT"/>
        </w:rPr>
      </w:pPr>
      <w:r>
        <w:rPr>
          <w:lang w:val="la-Latn"/>
        </w:rPr>
        <w:t>(10v)</w:t>
      </w:r>
      <w:r w:rsidR="001748A4" w:rsidRPr="00736684">
        <w:rPr>
          <w:lang w:val="la-Latn"/>
        </w:rPr>
        <w:t xml:space="preserve"> </w:t>
      </w:r>
      <w:r w:rsidR="00885488" w:rsidRPr="00736684">
        <w:rPr>
          <w:rStyle w:val="Time1"/>
          <w:lang w:val="la-Latn"/>
        </w:rPr>
        <w:t>A</w:t>
      </w:r>
      <w:r w:rsidR="006314C9" w:rsidRPr="00736684">
        <w:rPr>
          <w:rStyle w:val="Time1"/>
          <w:lang w:val="la-Latn"/>
        </w:rPr>
        <w:t>d laudes</w:t>
      </w:r>
      <w:r w:rsidR="00584670">
        <w:rPr>
          <w:lang w:val="la-Latn"/>
        </w:rPr>
        <w:t xml:space="preserve"> </w:t>
      </w:r>
      <w:r w:rsidR="00584670" w:rsidRPr="00736684">
        <w:rPr>
          <w:lang w:val="la-Latn"/>
        </w:rPr>
        <w:t>a</w:t>
      </w:r>
      <w:r w:rsidRPr="00736684">
        <w:rPr>
          <w:lang w:val="la-Latn"/>
        </w:rPr>
        <w:t xml:space="preserve">ntiphona </w:t>
      </w:r>
      <w:r w:rsidR="001748A4" w:rsidRPr="00736684">
        <w:rPr>
          <w:lang w:val="la-Latn"/>
        </w:rPr>
        <w:t>|</w:t>
      </w:r>
      <w:r w:rsidRPr="00736684">
        <w:rPr>
          <w:lang w:val="la-Latn"/>
        </w:rPr>
        <w:t>u</w:t>
      </w:r>
      <w:r w:rsidR="00885488">
        <w:rPr>
          <w:lang w:val="la-Latn"/>
        </w:rPr>
        <w:t>na</w:t>
      </w:r>
      <w:r w:rsidR="00885488" w:rsidRPr="00736684">
        <w:rPr>
          <w:lang w:val="la-Latn"/>
        </w:rPr>
        <w:t>m</w:t>
      </w:r>
      <w:r w:rsidR="001748A4" w:rsidRPr="00736684">
        <w:rPr>
          <w:lang w:val="la-Latn"/>
        </w:rPr>
        <w:t>::una|</w:t>
      </w:r>
      <w:r>
        <w:rPr>
          <w:lang w:val="la-Latn"/>
        </w:rPr>
        <w:t xml:space="preserve"> ex feriis. H</w:t>
      </w:r>
      <w:r w:rsidRPr="00736684">
        <w:rPr>
          <w:lang w:val="la-Latn"/>
        </w:rPr>
        <w:t>ymnus d</w:t>
      </w:r>
      <w:r w:rsidR="00885488">
        <w:rPr>
          <w:lang w:val="la-Latn"/>
        </w:rPr>
        <w:t xml:space="preserve">e feria. VS </w:t>
      </w:r>
      <w:r w:rsidR="00885488" w:rsidRPr="00736684">
        <w:rPr>
          <w:rStyle w:val="Incipit"/>
          <w:lang w:val="it-IT"/>
        </w:rPr>
        <w:t>Repleti</w:t>
      </w:r>
      <w:r w:rsidR="005A362F" w:rsidRPr="00736684">
        <w:rPr>
          <w:i/>
          <w:lang w:val="it-IT"/>
        </w:rPr>
        <w:t xml:space="preserve"> </w:t>
      </w:r>
      <w:r w:rsidR="00885488" w:rsidRPr="00736684">
        <w:rPr>
          <w:rStyle w:val="Incipit"/>
          <w:lang w:val="it-IT"/>
        </w:rPr>
        <w:t>sumus</w:t>
      </w:r>
      <w:r w:rsidR="005A362F" w:rsidRPr="00736684">
        <w:rPr>
          <w:i/>
          <w:lang w:val="it-IT"/>
        </w:rPr>
        <w:t xml:space="preserve"> </w:t>
      </w:r>
      <w:r w:rsidR="00885488" w:rsidRPr="00736684">
        <w:rPr>
          <w:rStyle w:val="Incipit"/>
          <w:lang w:val="it-IT"/>
        </w:rPr>
        <w:t>mane</w:t>
      </w:r>
      <w:r w:rsidR="005A362F" w:rsidRPr="00736684">
        <w:rPr>
          <w:i/>
          <w:lang w:val="it-IT"/>
        </w:rPr>
        <w:t xml:space="preserve"> </w:t>
      </w:r>
      <w:r w:rsidR="00885488" w:rsidRPr="00736684">
        <w:rPr>
          <w:rStyle w:val="Incipit"/>
          <w:lang w:val="it-IT"/>
        </w:rPr>
        <w:t>misericordia</w:t>
      </w:r>
      <w:r w:rsidR="005A362F" w:rsidRPr="00736684">
        <w:rPr>
          <w:i/>
          <w:lang w:val="it-IT"/>
        </w:rPr>
        <w:t xml:space="preserve"> </w:t>
      </w:r>
      <w:r w:rsidR="00885488" w:rsidRPr="00736684">
        <w:rPr>
          <w:rStyle w:val="Incipit"/>
          <w:lang w:val="it-IT"/>
        </w:rPr>
        <w:t>tua</w:t>
      </w:r>
      <w:r w:rsidR="00584670">
        <w:rPr>
          <w:lang w:val="la-Latn"/>
        </w:rPr>
        <w:t xml:space="preserve">. </w:t>
      </w:r>
      <w:r w:rsidR="00584670" w:rsidRPr="00B779A9">
        <w:rPr>
          <w:lang w:val="la-Latn"/>
        </w:rPr>
        <w:t>Super Benedictus antiphona</w:t>
      </w:r>
      <w:r w:rsidR="00584670">
        <w:rPr>
          <w:lang w:val="la-Latn"/>
        </w:rPr>
        <w:t xml:space="preserve"> </w:t>
      </w:r>
      <w:r w:rsidR="00584670" w:rsidRPr="00B779A9">
        <w:rPr>
          <w:lang w:val="la-Latn"/>
        </w:rPr>
        <w:t>d</w:t>
      </w:r>
      <w:r w:rsidR="00885488">
        <w:rPr>
          <w:lang w:val="la-Latn"/>
        </w:rPr>
        <w:t>e dominica.</w:t>
      </w:r>
    </w:p>
    <w:p w:rsidR="00885488" w:rsidRPr="00B779A9" w:rsidRDefault="00885488" w:rsidP="00415109">
      <w:pPr>
        <w:rPr>
          <w:lang w:val="la-Latn"/>
        </w:rPr>
      </w:pPr>
      <w:r w:rsidRPr="00736684">
        <w:rPr>
          <w:rStyle w:val="Time1"/>
          <w:lang w:val="it-IT"/>
        </w:rPr>
        <w:t>A</w:t>
      </w:r>
      <w:r w:rsidR="006314C9" w:rsidRPr="00736684">
        <w:rPr>
          <w:rStyle w:val="Time1"/>
          <w:lang w:val="it-IT"/>
        </w:rPr>
        <w:t>d missam</w:t>
      </w:r>
      <w:r>
        <w:rPr>
          <w:lang w:val="la-Latn"/>
        </w:rPr>
        <w:t xml:space="preserve"> IN </w:t>
      </w:r>
      <w:r w:rsidRPr="00794880">
        <w:rPr>
          <w:rStyle w:val="Incipit"/>
          <w:lang w:val="la-Latn"/>
        </w:rPr>
        <w:t>Ne</w:t>
      </w:r>
      <w:r w:rsidR="005A362F" w:rsidRPr="005A362F">
        <w:rPr>
          <w:i/>
          <w:lang w:val="la-Latn"/>
        </w:rPr>
        <w:t xml:space="preserve"> </w:t>
      </w:r>
      <w:r w:rsidRPr="00794880">
        <w:rPr>
          <w:rStyle w:val="Incipit"/>
          <w:lang w:val="la-Latn"/>
        </w:rPr>
        <w:t>timeas</w:t>
      </w:r>
      <w:r w:rsidR="005A362F" w:rsidRPr="005A362F">
        <w:rPr>
          <w:i/>
          <w:lang w:val="la-Latn"/>
        </w:rPr>
        <w:t xml:space="preserve"> </w:t>
      </w:r>
      <w:r w:rsidRPr="00794880">
        <w:rPr>
          <w:rStyle w:val="Incipit"/>
          <w:lang w:val="la-Latn"/>
        </w:rPr>
        <w:t>Zacharia</w:t>
      </w:r>
      <w:r>
        <w:rPr>
          <w:lang w:val="la-Latn"/>
        </w:rPr>
        <w:t xml:space="preserve">. </w:t>
      </w:r>
      <w:r w:rsidR="000E67E9">
        <w:rPr>
          <w:lang w:val="la-Latn"/>
        </w:rPr>
        <w:t>[</w:t>
      </w:r>
      <w:r w:rsidR="000E67E9" w:rsidRPr="00B779A9">
        <w:rPr>
          <w:lang w:val="la-Latn"/>
        </w:rPr>
        <w:t>KY</w:t>
      </w:r>
      <w:r w:rsidR="000E67E9">
        <w:rPr>
          <w:lang w:val="la-Latn"/>
        </w:rPr>
        <w:t xml:space="preserve">] </w:t>
      </w:r>
      <w:r w:rsidR="000E67E9" w:rsidRPr="00794880">
        <w:rPr>
          <w:rStyle w:val="Incipit"/>
          <w:lang w:val="la-Latn"/>
        </w:rPr>
        <w:t>Kyrie</w:t>
      </w:r>
      <w:r w:rsidR="000E67E9">
        <w:rPr>
          <w:lang w:val="la-Latn"/>
        </w:rPr>
        <w:t xml:space="preserve"> et [</w:t>
      </w:r>
      <w:r w:rsidR="000E67E9" w:rsidRPr="00B779A9">
        <w:rPr>
          <w:lang w:val="la-Latn"/>
        </w:rPr>
        <w:t>SA</w:t>
      </w:r>
      <w:r w:rsidR="000E67E9">
        <w:rPr>
          <w:lang w:val="la-Latn"/>
        </w:rPr>
        <w:t xml:space="preserve">] </w:t>
      </w:r>
      <w:r w:rsidR="000E67E9" w:rsidRPr="00794880">
        <w:rPr>
          <w:rStyle w:val="Incipit"/>
          <w:lang w:val="la-Latn"/>
        </w:rPr>
        <w:t>Sanctus</w:t>
      </w:r>
      <w:r w:rsidR="000E67E9">
        <w:rPr>
          <w:lang w:val="la-Latn"/>
        </w:rPr>
        <w:t xml:space="preserve"> </w:t>
      </w:r>
      <w:r>
        <w:rPr>
          <w:lang w:val="la-Latn"/>
        </w:rPr>
        <w:t xml:space="preserve">ferialiter. GR </w:t>
      </w:r>
      <w:r w:rsidRPr="00794880">
        <w:rPr>
          <w:rStyle w:val="Incipit"/>
          <w:lang w:val="la-Latn"/>
        </w:rPr>
        <w:t>Fuit</w:t>
      </w:r>
      <w:r w:rsidR="005A362F" w:rsidRPr="005A362F">
        <w:rPr>
          <w:i/>
          <w:lang w:val="la-Latn"/>
        </w:rPr>
        <w:t xml:space="preserve"> </w:t>
      </w:r>
      <w:r w:rsidRPr="00794880">
        <w:rPr>
          <w:rStyle w:val="Incipit"/>
          <w:lang w:val="la-Latn"/>
        </w:rPr>
        <w:t>homo</w:t>
      </w:r>
      <w:r>
        <w:rPr>
          <w:lang w:val="la-Latn"/>
        </w:rPr>
        <w:t xml:space="preserve">. OF </w:t>
      </w:r>
      <w:r w:rsidRPr="00794880">
        <w:rPr>
          <w:rStyle w:val="Incipit"/>
          <w:lang w:val="la-Latn"/>
        </w:rPr>
        <w:t>Gloria</w:t>
      </w:r>
      <w:r w:rsidR="005A362F" w:rsidRPr="005A362F">
        <w:rPr>
          <w:i/>
          <w:lang w:val="la-Latn"/>
        </w:rPr>
        <w:t xml:space="preserve"> </w:t>
      </w:r>
      <w:r w:rsidRPr="00794880">
        <w:rPr>
          <w:rStyle w:val="Incipit"/>
          <w:lang w:val="la-Latn"/>
        </w:rPr>
        <w:t>et</w:t>
      </w:r>
      <w:r w:rsidR="005A362F" w:rsidRPr="005A362F">
        <w:rPr>
          <w:i/>
          <w:lang w:val="la-Latn"/>
        </w:rPr>
        <w:t xml:space="preserve"> </w:t>
      </w:r>
      <w:r w:rsidRPr="00794880">
        <w:rPr>
          <w:rStyle w:val="Incipit"/>
          <w:lang w:val="la-Latn"/>
        </w:rPr>
        <w:t>honore</w:t>
      </w:r>
      <w:r>
        <w:rPr>
          <w:lang w:val="la-Latn"/>
        </w:rPr>
        <w:t xml:space="preserve">. CO </w:t>
      </w:r>
      <w:r w:rsidRPr="00794880">
        <w:rPr>
          <w:rStyle w:val="Incipit"/>
          <w:lang w:val="la-Latn"/>
        </w:rPr>
        <w:t>Magna</w:t>
      </w:r>
      <w:r w:rsidR="005A362F" w:rsidRPr="005A362F">
        <w:rPr>
          <w:i/>
          <w:lang w:val="la-Latn"/>
        </w:rPr>
        <w:t xml:space="preserve"> </w:t>
      </w:r>
      <w:r w:rsidRPr="00794880">
        <w:rPr>
          <w:rStyle w:val="Incipit"/>
          <w:lang w:val="la-Latn"/>
        </w:rPr>
        <w:t>est</w:t>
      </w:r>
      <w:r w:rsidR="005A362F" w:rsidRPr="005A362F">
        <w:rPr>
          <w:i/>
          <w:lang w:val="la-Latn"/>
        </w:rPr>
        <w:t xml:space="preserve"> </w:t>
      </w:r>
      <w:r w:rsidRPr="00794880">
        <w:rPr>
          <w:rStyle w:val="Incipit"/>
          <w:lang w:val="la-Latn"/>
        </w:rPr>
        <w:t>gloria</w:t>
      </w:r>
      <w:r>
        <w:rPr>
          <w:lang w:val="la-Latn"/>
        </w:rPr>
        <w:t xml:space="preserve">. </w:t>
      </w:r>
      <w:r w:rsidR="00A71013" w:rsidRPr="00736684">
        <w:rPr>
          <w:lang w:val="la-Latn"/>
        </w:rPr>
        <w:t>%D::</w:t>
      </w:r>
      <w:r w:rsidR="00C4302D" w:rsidRPr="00A71013">
        <w:rPr>
          <w:lang w:val="la-Latn"/>
        </w:rPr>
        <w:t>Et</w:t>
      </w:r>
      <w:r w:rsidR="00D734F4" w:rsidRPr="00A71013">
        <w:rPr>
          <w:lang w:val="la-Latn"/>
        </w:rPr>
        <w:t xml:space="preserve"> </w:t>
      </w:r>
      <w:r w:rsidR="00C4302D" w:rsidRPr="00A71013">
        <w:rPr>
          <w:lang w:val="la-Latn"/>
        </w:rPr>
        <w:t>cantetur</w:t>
      </w:r>
      <w:r w:rsidR="00A71013" w:rsidRPr="00736684">
        <w:rPr>
          <w:lang w:val="la-Latn"/>
        </w:rPr>
        <w:t>%</w:t>
      </w:r>
      <w:r w:rsidR="00C4302D" w:rsidRPr="00B779A9">
        <w:rPr>
          <w:lang w:val="la-Latn"/>
        </w:rPr>
        <w:t xml:space="preserve"> h</w:t>
      </w:r>
      <w:r>
        <w:rPr>
          <w:lang w:val="la-Latn"/>
        </w:rPr>
        <w:t>oc officium post nonam dicimus</w:t>
      </w:r>
      <w:r w:rsidRPr="00B779A9">
        <w:rPr>
          <w:lang w:val="la-Latn"/>
        </w:rPr>
        <w:t>.</w:t>
      </w:r>
    </w:p>
    <w:p w:rsidR="00885488" w:rsidRPr="00B779A9" w:rsidRDefault="00885488" w:rsidP="00415109">
      <w:pPr>
        <w:rPr>
          <w:lang w:val="la-Latn"/>
        </w:rPr>
      </w:pPr>
      <w:r w:rsidRPr="00B779A9">
        <w:rPr>
          <w:lang w:val="la-Latn"/>
        </w:rPr>
        <w:t>S</w:t>
      </w:r>
      <w:r>
        <w:rPr>
          <w:lang w:val="la-Latn"/>
        </w:rPr>
        <w:t xml:space="preserve">i in </w:t>
      </w:r>
      <w:r w:rsidR="00BA4CFB">
        <w:rPr>
          <w:lang w:val="la-Latn"/>
        </w:rPr>
        <w:t>octava</w:t>
      </w:r>
      <w:r>
        <w:rPr>
          <w:lang w:val="la-Latn"/>
        </w:rPr>
        <w:t>m corporis</w:t>
      </w:r>
      <w:r w:rsidR="00497A85" w:rsidRPr="00736684">
        <w:rPr>
          <w:lang w:val="la-Latn"/>
        </w:rPr>
        <w:t xml:space="preserve"> Christi</w:t>
      </w:r>
      <w:r>
        <w:rPr>
          <w:lang w:val="la-Latn"/>
        </w:rPr>
        <w:t xml:space="preserve"> </w:t>
      </w:r>
      <w:r w:rsidR="00A71013" w:rsidRPr="00736684">
        <w:rPr>
          <w:lang w:val="la-Latn"/>
        </w:rPr>
        <w:t>%D::</w:t>
      </w:r>
      <w:r w:rsidR="00C4302D" w:rsidRPr="00A71013">
        <w:rPr>
          <w:lang w:val="la-Latn"/>
        </w:rPr>
        <w:t>vigilia</w:t>
      </w:r>
      <w:r w:rsidR="00A71013" w:rsidRPr="00736684">
        <w:rPr>
          <w:lang w:val="la-Latn"/>
        </w:rPr>
        <w:t>%</w:t>
      </w:r>
      <w:r w:rsidR="00C4302D" w:rsidRPr="00B779A9">
        <w:rPr>
          <w:lang w:val="la-Latn"/>
        </w:rPr>
        <w:t xml:space="preserve"> </w:t>
      </w:r>
      <w:r>
        <w:rPr>
          <w:lang w:val="la-Latn"/>
        </w:rPr>
        <w:t>evenerit</w:t>
      </w:r>
      <w:r w:rsidRPr="00B779A9">
        <w:rPr>
          <w:lang w:val="la-Latn"/>
        </w:rPr>
        <w:t xml:space="preserve"> p</w:t>
      </w:r>
      <w:r>
        <w:rPr>
          <w:lang w:val="la-Latn"/>
        </w:rPr>
        <w:t xml:space="preserve">ost tertiam cantetur de corpore </w:t>
      </w:r>
      <w:r w:rsidR="00497A85" w:rsidRPr="00736684">
        <w:rPr>
          <w:lang w:val="la-Latn"/>
        </w:rPr>
        <w:t>Christi</w:t>
      </w:r>
      <w:r w:rsidR="00497A85">
        <w:rPr>
          <w:lang w:val="la-Latn"/>
        </w:rPr>
        <w:t xml:space="preserve"> </w:t>
      </w:r>
      <w:r>
        <w:rPr>
          <w:lang w:val="la-Latn"/>
        </w:rPr>
        <w:t>officium</w:t>
      </w:r>
      <w:r w:rsidRPr="00B779A9">
        <w:rPr>
          <w:lang w:val="la-Latn"/>
        </w:rPr>
        <w:t xml:space="preserve"> d</w:t>
      </w:r>
      <w:r>
        <w:rPr>
          <w:lang w:val="la-Latn"/>
        </w:rPr>
        <w:t>ein</w:t>
      </w:r>
      <w:r w:rsidR="006314C9">
        <w:rPr>
          <w:lang w:val="la-Latn"/>
        </w:rPr>
        <w:t>ceps post nonam de vig</w:t>
      </w:r>
      <w:r w:rsidR="000E67E9">
        <w:rPr>
          <w:lang w:val="la-Latn"/>
        </w:rPr>
        <w:t>ilia</w:t>
      </w:r>
      <w:r w:rsidR="00497A85" w:rsidRPr="00736684">
        <w:rPr>
          <w:lang w:val="la-Latn"/>
        </w:rPr>
        <w:t xml:space="preserve"> Ioannis Baptistae.</w:t>
      </w:r>
    </w:p>
    <w:p w:rsidR="00885488" w:rsidRPr="00736684" w:rsidRDefault="00885488" w:rsidP="00415109">
      <w:pPr>
        <w:pStyle w:val="berschrift1"/>
        <w:rPr>
          <w:lang w:val="pt-PT"/>
        </w:rPr>
      </w:pPr>
      <w:r w:rsidRPr="00736684">
        <w:rPr>
          <w:lang w:val="pt-PT"/>
        </w:rPr>
        <w:t>DE SANCTO IOANNE BAPTISTA PRAECURSORIS DOMINI</w:t>
      </w:r>
    </w:p>
    <w:p w:rsidR="00885488" w:rsidRPr="00B779A9" w:rsidRDefault="00885488" w:rsidP="00415109">
      <w:pPr>
        <w:rPr>
          <w:lang w:val="pt-PT"/>
        </w:rPr>
      </w:pPr>
      <w:r>
        <w:rPr>
          <w:lang w:val="la-Latn"/>
        </w:rPr>
        <w:t>Summum festum facimus.</w:t>
      </w:r>
    </w:p>
    <w:p w:rsidR="00885488" w:rsidRPr="00B779A9" w:rsidRDefault="00885488" w:rsidP="00415109">
      <w:pPr>
        <w:rPr>
          <w:lang w:val="pt-PT"/>
        </w:rPr>
      </w:pPr>
      <w:r w:rsidRPr="00736684">
        <w:rPr>
          <w:rStyle w:val="Time1"/>
          <w:lang w:val="pt-PT"/>
        </w:rPr>
        <w:t>A</w:t>
      </w:r>
      <w:r w:rsidR="006314C9" w:rsidRPr="00736684">
        <w:rPr>
          <w:rStyle w:val="Time1"/>
          <w:lang w:val="pt-PT"/>
        </w:rPr>
        <w:t>d vesperas</w:t>
      </w:r>
      <w:r>
        <w:rPr>
          <w:lang w:val="la-Latn"/>
        </w:rPr>
        <w:t xml:space="preserve"> super psalmos AN </w:t>
      </w:r>
      <w:r w:rsidRPr="00794880">
        <w:rPr>
          <w:rStyle w:val="Incipit"/>
          <w:lang w:val="pt-PT"/>
        </w:rPr>
        <w:t>Descendit</w:t>
      </w:r>
      <w:r w:rsidR="005A362F" w:rsidRPr="005A362F">
        <w:rPr>
          <w:i/>
          <w:lang w:val="pt-PT"/>
        </w:rPr>
        <w:t xml:space="preserve"> </w:t>
      </w:r>
      <w:r w:rsidRPr="00794880">
        <w:rPr>
          <w:rStyle w:val="Incipit"/>
          <w:lang w:val="pt-PT"/>
        </w:rPr>
        <w:t>angelus</w:t>
      </w:r>
      <w:r w:rsidR="000E67E9">
        <w:rPr>
          <w:lang w:val="la-Latn"/>
        </w:rPr>
        <w:t xml:space="preserve">. </w:t>
      </w:r>
      <w:r w:rsidR="000E67E9" w:rsidRPr="000E67E9">
        <w:rPr>
          <w:lang w:val="la-Latn"/>
        </w:rPr>
        <w:t>P</w:t>
      </w:r>
      <w:r w:rsidR="000E67E9" w:rsidRPr="00B779A9">
        <w:rPr>
          <w:lang w:val="pt-PT"/>
        </w:rPr>
        <w:t>salmi</w:t>
      </w:r>
      <w:r w:rsidR="000E67E9" w:rsidRPr="000E67E9">
        <w:rPr>
          <w:lang w:val="la-Latn"/>
        </w:rPr>
        <w:t xml:space="preserve"> </w:t>
      </w:r>
      <w:r w:rsidR="000E67E9" w:rsidRPr="00B779A9">
        <w:rPr>
          <w:lang w:val="pt-PT"/>
        </w:rPr>
        <w:t>o</w:t>
      </w:r>
      <w:r w:rsidRPr="000E67E9">
        <w:rPr>
          <w:lang w:val="la-Latn"/>
        </w:rPr>
        <w:t>mnia Laudate.</w:t>
      </w:r>
      <w:r>
        <w:rPr>
          <w:lang w:val="la-Latn"/>
        </w:rPr>
        <w:t xml:space="preserve"> RP </w:t>
      </w:r>
      <w:r w:rsidRPr="00794880">
        <w:rPr>
          <w:rStyle w:val="Incipit"/>
          <w:lang w:val="pt-PT"/>
        </w:rPr>
        <w:t>Inter</w:t>
      </w:r>
      <w:r w:rsidR="005A362F" w:rsidRPr="005A362F">
        <w:rPr>
          <w:i/>
          <w:lang w:val="pt-PT"/>
        </w:rPr>
        <w:t xml:space="preserve"> </w:t>
      </w:r>
      <w:r w:rsidRPr="00794880">
        <w:rPr>
          <w:rStyle w:val="Incipit"/>
          <w:lang w:val="pt-PT"/>
        </w:rPr>
        <w:t>natos</w:t>
      </w:r>
      <w:r w:rsidR="005A362F" w:rsidRPr="005A362F">
        <w:rPr>
          <w:i/>
          <w:lang w:val="pt-PT"/>
        </w:rPr>
        <w:t xml:space="preserve"> </w:t>
      </w:r>
      <w:r w:rsidRPr="00794880">
        <w:rPr>
          <w:rStyle w:val="Incipit"/>
          <w:lang w:val="pt-PT"/>
        </w:rPr>
        <w:t>mulierum</w:t>
      </w:r>
      <w:r>
        <w:rPr>
          <w:lang w:val="la-Latn"/>
        </w:rPr>
        <w:t xml:space="preserve">. HY </w:t>
      </w:r>
      <w:r w:rsidRPr="00794880">
        <w:rPr>
          <w:rStyle w:val="Incipit"/>
          <w:lang w:val="pt-PT"/>
        </w:rPr>
        <w:t>Ut</w:t>
      </w:r>
      <w:r w:rsidR="005A362F" w:rsidRPr="005A362F">
        <w:rPr>
          <w:i/>
          <w:lang w:val="pt-PT"/>
        </w:rPr>
        <w:t xml:space="preserve"> </w:t>
      </w:r>
      <w:r w:rsidRPr="00794880">
        <w:rPr>
          <w:rStyle w:val="Incipit"/>
          <w:lang w:val="pt-PT"/>
        </w:rPr>
        <w:t>queant</w:t>
      </w:r>
      <w:r w:rsidR="005A362F" w:rsidRPr="005A362F">
        <w:rPr>
          <w:i/>
          <w:lang w:val="pt-PT"/>
        </w:rPr>
        <w:t xml:space="preserve"> </w:t>
      </w:r>
      <w:r w:rsidRPr="00794880">
        <w:rPr>
          <w:rStyle w:val="Incipit"/>
          <w:lang w:val="pt-PT"/>
        </w:rPr>
        <w:t>laxis</w:t>
      </w:r>
      <w:r>
        <w:rPr>
          <w:lang w:val="la-Latn"/>
        </w:rPr>
        <w:t xml:space="preserve">. VS </w:t>
      </w:r>
      <w:r w:rsidRPr="00736684">
        <w:rPr>
          <w:rStyle w:val="Incipit"/>
          <w:lang w:val="la-Latn"/>
        </w:rPr>
        <w:t>Gloria</w:t>
      </w:r>
      <w:r w:rsidR="005A362F" w:rsidRPr="00736684">
        <w:rPr>
          <w:i/>
          <w:lang w:val="la-Latn"/>
        </w:rPr>
        <w:t xml:space="preserve"> </w:t>
      </w:r>
      <w:r w:rsidRPr="00736684">
        <w:rPr>
          <w:rStyle w:val="Incipit"/>
          <w:lang w:val="la-Latn"/>
        </w:rPr>
        <w:t>et</w:t>
      </w:r>
      <w:r w:rsidR="005A362F" w:rsidRPr="00736684">
        <w:rPr>
          <w:i/>
          <w:lang w:val="la-Latn"/>
        </w:rPr>
        <w:t xml:space="preserve"> </w:t>
      </w:r>
      <w:r w:rsidRPr="00736684">
        <w:rPr>
          <w:rStyle w:val="Incipit"/>
          <w:lang w:val="la-Latn"/>
        </w:rPr>
        <w:t>honore</w:t>
      </w:r>
      <w:r>
        <w:rPr>
          <w:lang w:val="la-Latn"/>
        </w:rPr>
        <w:t xml:space="preserve">. AM </w:t>
      </w:r>
      <w:r w:rsidRPr="00736684">
        <w:rPr>
          <w:rStyle w:val="Incipit"/>
          <w:lang w:val="la-Latn"/>
        </w:rPr>
        <w:t>Ingresso</w:t>
      </w:r>
      <w:r w:rsidR="005A362F" w:rsidRPr="00736684">
        <w:rPr>
          <w:i/>
          <w:lang w:val="la-Latn"/>
        </w:rPr>
        <w:t xml:space="preserve"> </w:t>
      </w:r>
      <w:r w:rsidRPr="00736684">
        <w:rPr>
          <w:rStyle w:val="Incipit"/>
          <w:lang w:val="la-Latn"/>
        </w:rPr>
        <w:t>Zacharia</w:t>
      </w:r>
      <w:r>
        <w:rPr>
          <w:lang w:val="la-Latn"/>
        </w:rPr>
        <w:t xml:space="preserve">. </w:t>
      </w:r>
      <w:r w:rsidR="001748A4" w:rsidRPr="00736684">
        <w:rPr>
          <w:lang w:val="la-Latn"/>
        </w:rPr>
        <w:t>Suffragium d</w:t>
      </w:r>
      <w:r>
        <w:rPr>
          <w:lang w:val="la-Latn"/>
        </w:rPr>
        <w:t xml:space="preserve">e beata virgine </w:t>
      </w:r>
      <w:r w:rsidR="001748A4" w:rsidRPr="00736684">
        <w:rPr>
          <w:lang w:val="la-Latn"/>
        </w:rPr>
        <w:t>[</w:t>
      </w:r>
      <w:r>
        <w:rPr>
          <w:lang w:val="la-Latn"/>
        </w:rPr>
        <w:t>AC</w:t>
      </w:r>
      <w:r w:rsidR="001748A4" w:rsidRPr="00736684">
        <w:rPr>
          <w:lang w:val="la-Latn"/>
        </w:rPr>
        <w:t>]</w:t>
      </w:r>
      <w:r>
        <w:rPr>
          <w:lang w:val="la-Latn"/>
        </w:rPr>
        <w:t xml:space="preserve"> </w:t>
      </w:r>
      <w:r w:rsidRPr="00736684">
        <w:rPr>
          <w:rStyle w:val="Incipit"/>
          <w:lang w:val="la-Latn"/>
        </w:rPr>
        <w:t>Omnium</w:t>
      </w:r>
      <w:r w:rsidR="005A362F" w:rsidRPr="00736684">
        <w:rPr>
          <w:i/>
          <w:lang w:val="la-Latn"/>
        </w:rPr>
        <w:t xml:space="preserve"> </w:t>
      </w:r>
      <w:r w:rsidRPr="00736684">
        <w:rPr>
          <w:rStyle w:val="Incipit"/>
          <w:lang w:val="la-Latn"/>
        </w:rPr>
        <w:t>rerum</w:t>
      </w:r>
      <w:r>
        <w:rPr>
          <w:lang w:val="la-Latn"/>
        </w:rPr>
        <w:t>.</w:t>
      </w:r>
      <w:r w:rsidRPr="00736684">
        <w:rPr>
          <w:lang w:val="la-Latn"/>
        </w:rPr>
        <w:t xml:space="preserve"> </w:t>
      </w:r>
      <w:r>
        <w:rPr>
          <w:lang w:val="la-Latn"/>
        </w:rPr>
        <w:t xml:space="preserve">Si autem hoc festum infra </w:t>
      </w:r>
      <w:r w:rsidR="00BA4CFB">
        <w:rPr>
          <w:lang w:val="la-Latn"/>
        </w:rPr>
        <w:t>octava</w:t>
      </w:r>
      <w:r>
        <w:rPr>
          <w:lang w:val="la-Latn"/>
        </w:rPr>
        <w:t xml:space="preserve">m corporis </w:t>
      </w:r>
      <w:r w:rsidR="006046C4" w:rsidRPr="00736684">
        <w:rPr>
          <w:lang w:val="la-Latn"/>
        </w:rPr>
        <w:t>%D::</w:t>
      </w:r>
      <w:r w:rsidRPr="00736684">
        <w:rPr>
          <w:lang w:val="la-Latn"/>
        </w:rPr>
        <w:t>C</w:t>
      </w:r>
      <w:r w:rsidRPr="006046C4">
        <w:rPr>
          <w:lang w:val="la-Latn"/>
        </w:rPr>
        <w:t>hristi</w:t>
      </w:r>
      <w:r w:rsidR="006046C4" w:rsidRPr="00736684">
        <w:rPr>
          <w:lang w:val="la-Latn"/>
        </w:rPr>
        <w:t>%</w:t>
      </w:r>
      <w:r>
        <w:rPr>
          <w:lang w:val="la-Latn"/>
        </w:rPr>
        <w:t xml:space="preserve"> </w:t>
      </w:r>
      <w:r w:rsidR="00497A85" w:rsidRPr="00736684">
        <w:rPr>
          <w:lang w:val="la-Latn"/>
        </w:rPr>
        <w:t>Christi</w:t>
      </w:r>
      <w:r w:rsidR="00497A85">
        <w:rPr>
          <w:lang w:val="la-Latn"/>
        </w:rPr>
        <w:t xml:space="preserve"> </w:t>
      </w:r>
      <w:r>
        <w:rPr>
          <w:lang w:val="la-Latn"/>
        </w:rPr>
        <w:t xml:space="preserve">evenerit dicatur etiam antiphona de corpore </w:t>
      </w:r>
      <w:r w:rsidR="00497A85" w:rsidRPr="00736684">
        <w:rPr>
          <w:lang w:val="la-Latn"/>
        </w:rPr>
        <w:t>Christi</w:t>
      </w:r>
      <w:r w:rsidR="00497A85">
        <w:rPr>
          <w:lang w:val="la-Latn"/>
        </w:rPr>
        <w:t xml:space="preserve"> </w:t>
      </w:r>
      <w:r>
        <w:rPr>
          <w:lang w:val="la-Latn"/>
        </w:rPr>
        <w:t>qu</w:t>
      </w:r>
      <w:r w:rsidRPr="00736684">
        <w:rPr>
          <w:lang w:val="la-Latn"/>
        </w:rPr>
        <w:t>am</w:t>
      </w:r>
      <w:r>
        <w:rPr>
          <w:lang w:val="la-Latn"/>
        </w:rPr>
        <w:t xml:space="preserve"> feria repraesentabit. </w:t>
      </w:r>
      <w:r w:rsidR="000E67E9">
        <w:rPr>
          <w:lang w:val="la-Latn"/>
        </w:rPr>
        <w:t xml:space="preserve">[BD] </w:t>
      </w:r>
      <w:r w:rsidR="005F6F99" w:rsidRPr="00794880">
        <w:rPr>
          <w:rStyle w:val="Incipit"/>
          <w:lang w:val="pt-PT"/>
        </w:rPr>
        <w:t>Benedicamus</w:t>
      </w:r>
      <w:r w:rsidR="000E67E9">
        <w:rPr>
          <w:lang w:val="la-Latn"/>
        </w:rPr>
        <w:t xml:space="preserve"> </w:t>
      </w:r>
      <w:r w:rsidR="000E67E9" w:rsidRPr="00B779A9">
        <w:rPr>
          <w:lang w:val="pt-PT"/>
        </w:rPr>
        <w:t>d</w:t>
      </w:r>
      <w:r>
        <w:rPr>
          <w:lang w:val="la-Latn"/>
        </w:rPr>
        <w:t>e confessoribus.</w:t>
      </w:r>
    </w:p>
    <w:p w:rsidR="00885488" w:rsidRPr="00232DA5" w:rsidRDefault="00885488" w:rsidP="00415109">
      <w:pPr>
        <w:rPr>
          <w:lang w:val="pt-PT"/>
        </w:rPr>
      </w:pPr>
      <w:r w:rsidRPr="00736684">
        <w:rPr>
          <w:rStyle w:val="Time1"/>
          <w:lang w:val="pt-PT"/>
        </w:rPr>
        <w:t>A</w:t>
      </w:r>
      <w:r w:rsidR="006314C9" w:rsidRPr="00736684">
        <w:rPr>
          <w:rStyle w:val="Time1"/>
          <w:lang w:val="pt-PT"/>
        </w:rPr>
        <w:t>d</w:t>
      </w:r>
      <w:r w:rsidR="00964808" w:rsidRPr="00736684">
        <w:rPr>
          <w:rStyle w:val="Time1"/>
          <w:lang w:val="pt-PT"/>
        </w:rPr>
        <w:t xml:space="preserve"> </w:t>
      </w:r>
      <w:r w:rsidR="006314C9" w:rsidRPr="00736684">
        <w:rPr>
          <w:rStyle w:val="Time1"/>
          <w:lang w:val="pt-PT"/>
        </w:rPr>
        <w:t>completorium</w:t>
      </w:r>
      <w:r>
        <w:rPr>
          <w:lang w:val="la-Latn"/>
        </w:rPr>
        <w:t xml:space="preserve"> AD </w:t>
      </w:r>
      <w:r w:rsidRPr="00794880">
        <w:rPr>
          <w:rStyle w:val="Incipit"/>
          <w:lang w:val="pt-PT"/>
        </w:rPr>
        <w:t>Pacem</w:t>
      </w:r>
      <w:r w:rsidR="005A362F" w:rsidRPr="005A362F">
        <w:rPr>
          <w:i/>
          <w:lang w:val="pt-PT"/>
        </w:rPr>
        <w:t xml:space="preserve"> </w:t>
      </w:r>
      <w:r w:rsidRPr="00794880">
        <w:rPr>
          <w:rStyle w:val="Incipit"/>
          <w:lang w:val="pt-PT"/>
        </w:rPr>
        <w:t>tuam</w:t>
      </w:r>
      <w:r>
        <w:rPr>
          <w:lang w:val="la-Latn"/>
        </w:rPr>
        <w:t>.</w:t>
      </w:r>
    </w:p>
    <w:p w:rsidR="00885488" w:rsidRPr="00B779A9" w:rsidRDefault="00885488" w:rsidP="00415109">
      <w:pPr>
        <w:rPr>
          <w:lang w:val="la-Latn"/>
        </w:rPr>
      </w:pPr>
      <w:r w:rsidRPr="00736684">
        <w:rPr>
          <w:rStyle w:val="Time1"/>
          <w:lang w:val="pt-PT"/>
        </w:rPr>
        <w:lastRenderedPageBreak/>
        <w:t>A</w:t>
      </w:r>
      <w:r w:rsidR="006314C9" w:rsidRPr="00736684">
        <w:rPr>
          <w:rStyle w:val="Time1"/>
          <w:lang w:val="pt-PT"/>
        </w:rPr>
        <w:t>d matutinum</w:t>
      </w:r>
      <w:r>
        <w:rPr>
          <w:lang w:val="la-Latn"/>
        </w:rPr>
        <w:t xml:space="preserve"> I</w:t>
      </w:r>
      <w:r w:rsidR="006314C9">
        <w:rPr>
          <w:lang w:val="hu-HU"/>
        </w:rPr>
        <w:t>N</w:t>
      </w:r>
      <w:r>
        <w:rPr>
          <w:lang w:val="la-Latn"/>
        </w:rPr>
        <w:t xml:space="preserve">V </w:t>
      </w:r>
      <w:r w:rsidRPr="00794880">
        <w:rPr>
          <w:rStyle w:val="Incipit"/>
          <w:lang w:val="pt-PT"/>
        </w:rPr>
        <w:t>Regem</w:t>
      </w:r>
      <w:r w:rsidR="005A362F" w:rsidRPr="005A362F">
        <w:rPr>
          <w:i/>
          <w:lang w:val="pt-PT"/>
        </w:rPr>
        <w:t xml:space="preserve"> </w:t>
      </w:r>
      <w:r w:rsidRPr="00794880">
        <w:rPr>
          <w:rStyle w:val="Incipit"/>
          <w:lang w:val="pt-PT"/>
        </w:rPr>
        <w:t>praecursoris</w:t>
      </w:r>
      <w:r w:rsidR="005A362F" w:rsidRPr="005A362F">
        <w:rPr>
          <w:i/>
          <w:lang w:val="pt-PT"/>
        </w:rPr>
        <w:t xml:space="preserve"> </w:t>
      </w:r>
      <w:r w:rsidRPr="00794880">
        <w:rPr>
          <w:rStyle w:val="Incipit"/>
          <w:lang w:val="pt-PT"/>
        </w:rPr>
        <w:t>domini</w:t>
      </w:r>
      <w:r>
        <w:rPr>
          <w:lang w:val="la-Latn"/>
        </w:rPr>
        <w:t xml:space="preserve">. HY </w:t>
      </w:r>
      <w:r w:rsidRPr="00794880">
        <w:rPr>
          <w:rStyle w:val="Incipit"/>
          <w:lang w:val="la-Latn"/>
        </w:rPr>
        <w:t>Ut</w:t>
      </w:r>
      <w:r w:rsidR="005A362F" w:rsidRPr="005A362F">
        <w:rPr>
          <w:i/>
          <w:lang w:val="la-Latn"/>
        </w:rPr>
        <w:t xml:space="preserve"> </w:t>
      </w:r>
      <w:r w:rsidRPr="00794880">
        <w:rPr>
          <w:rStyle w:val="Incipit"/>
          <w:lang w:val="la-Latn"/>
        </w:rPr>
        <w:t>queant</w:t>
      </w:r>
      <w:r w:rsidR="005A362F" w:rsidRPr="005A362F">
        <w:rPr>
          <w:i/>
          <w:lang w:val="la-Latn"/>
        </w:rPr>
        <w:t xml:space="preserve"> </w:t>
      </w:r>
      <w:r w:rsidRPr="00794880">
        <w:rPr>
          <w:rStyle w:val="Incipit"/>
          <w:lang w:val="la-Latn"/>
        </w:rPr>
        <w:t>laxis</w:t>
      </w:r>
      <w:r>
        <w:rPr>
          <w:lang w:val="la-Latn"/>
        </w:rPr>
        <w:t xml:space="preserve"> usque </w:t>
      </w:r>
      <w:r w:rsidR="000E67E9">
        <w:rPr>
          <w:lang w:val="la-Latn"/>
        </w:rPr>
        <w:t>[</w:t>
      </w:r>
      <w:r w:rsidR="000E67E9" w:rsidRPr="00B779A9">
        <w:rPr>
          <w:lang w:val="la-Latn"/>
        </w:rPr>
        <w:t>HV</w:t>
      </w:r>
      <w:r w:rsidR="000E67E9">
        <w:rPr>
          <w:lang w:val="la-Latn"/>
        </w:rPr>
        <w:t>]</w:t>
      </w:r>
      <w:r w:rsidR="000E67E9" w:rsidRPr="00B779A9">
        <w:rPr>
          <w:lang w:val="la-Latn"/>
        </w:rPr>
        <w:t xml:space="preserve"> </w:t>
      </w:r>
      <w:r w:rsidRPr="00794880">
        <w:rPr>
          <w:rStyle w:val="Incipit"/>
          <w:lang w:val="la-Latn"/>
        </w:rPr>
        <w:t>O</w:t>
      </w:r>
      <w:r w:rsidR="005A362F" w:rsidRPr="005A362F">
        <w:rPr>
          <w:i/>
          <w:lang w:val="la-Latn"/>
        </w:rPr>
        <w:t xml:space="preserve"> </w:t>
      </w:r>
      <w:r w:rsidRPr="00794880">
        <w:rPr>
          <w:rStyle w:val="Incipit"/>
          <w:lang w:val="la-Latn"/>
        </w:rPr>
        <w:t>nimis</w:t>
      </w:r>
      <w:r w:rsidR="005A362F" w:rsidRPr="005A362F">
        <w:rPr>
          <w:i/>
          <w:lang w:val="la-Latn"/>
        </w:rPr>
        <w:t xml:space="preserve"> </w:t>
      </w:r>
      <w:r w:rsidR="000F4FB4" w:rsidRPr="00794880">
        <w:rPr>
          <w:rStyle w:val="Incipit"/>
          <w:lang w:val="la-Latn"/>
        </w:rPr>
        <w:t>feli</w:t>
      </w:r>
      <w:r w:rsidRPr="00794880">
        <w:rPr>
          <w:rStyle w:val="Incipit"/>
          <w:lang w:val="la-Latn"/>
        </w:rPr>
        <w:t>x</w:t>
      </w:r>
      <w:r>
        <w:rPr>
          <w:lang w:val="la-Latn"/>
        </w:rPr>
        <w:t xml:space="preserve"> et cum ultimo versu finitur.</w:t>
      </w:r>
    </w:p>
    <w:p w:rsidR="00885488" w:rsidRPr="00B779A9" w:rsidRDefault="00885488" w:rsidP="00415109">
      <w:pPr>
        <w:rPr>
          <w:lang w:val="pt-PT"/>
        </w:rPr>
      </w:pPr>
      <w:r w:rsidRPr="00736684">
        <w:rPr>
          <w:rStyle w:val="Time2"/>
          <w:lang w:val="la-Latn"/>
        </w:rPr>
        <w:t>I</w:t>
      </w:r>
      <w:r w:rsidR="006314C9" w:rsidRPr="00736684">
        <w:rPr>
          <w:rStyle w:val="Time2"/>
          <w:lang w:val="la-Latn"/>
        </w:rPr>
        <w:t>n primo nocturno</w:t>
      </w:r>
      <w:r>
        <w:rPr>
          <w:lang w:val="la-Latn"/>
        </w:rPr>
        <w:t xml:space="preserve"> AN </w:t>
      </w:r>
      <w:r w:rsidRPr="00736684">
        <w:rPr>
          <w:rStyle w:val="Incipit"/>
          <w:lang w:val="la-Latn"/>
        </w:rPr>
        <w:t xml:space="preserve">Priusquam te formarem in utero </w:t>
      </w:r>
      <w:r w:rsidR="00D80D0C" w:rsidRPr="00736684">
        <w:rPr>
          <w:rStyle w:val="Incipit"/>
          <w:lang w:val="la-Latn"/>
        </w:rPr>
        <w:t>nov</w:t>
      </w:r>
      <w:r w:rsidRPr="00736684">
        <w:rPr>
          <w:rStyle w:val="Incipit"/>
          <w:lang w:val="la-Latn"/>
        </w:rPr>
        <w:t>i te</w:t>
      </w:r>
      <w:r w:rsidR="001748A4">
        <w:rPr>
          <w:lang w:val="la-Latn"/>
        </w:rPr>
        <w:t xml:space="preserve"> cum </w:t>
      </w:r>
      <w:r w:rsidR="001748A4" w:rsidRPr="00736684">
        <w:rPr>
          <w:lang w:val="la-Latn"/>
        </w:rPr>
        <w:t xml:space="preserve">duabus </w:t>
      </w:r>
      <w:r>
        <w:rPr>
          <w:lang w:val="la-Latn"/>
        </w:rPr>
        <w:t xml:space="preserve">sequentibus. PS </w:t>
      </w:r>
      <w:r w:rsidRPr="00736684">
        <w:rPr>
          <w:rStyle w:val="Incipit"/>
          <w:lang w:val="fr-FR"/>
        </w:rPr>
        <w:t xml:space="preserve">Beatus </w:t>
      </w:r>
      <w:r w:rsidR="00C31823" w:rsidRPr="00736684">
        <w:rPr>
          <w:rStyle w:val="Incipit"/>
          <w:lang w:val="fr-FR"/>
        </w:rPr>
        <w:t>vir</w:t>
      </w:r>
      <w:r w:rsidRPr="00736684">
        <w:rPr>
          <w:rStyle w:val="Incipit"/>
          <w:lang w:val="fr-FR"/>
        </w:rPr>
        <w:t xml:space="preserve"> qui non abiit</w:t>
      </w:r>
      <w:r>
        <w:rPr>
          <w:lang w:val="la-Latn"/>
        </w:rPr>
        <w:t xml:space="preserve">. </w:t>
      </w:r>
      <w:r w:rsidR="006314C9">
        <w:rPr>
          <w:lang w:val="la-Latn"/>
        </w:rPr>
        <w:t>[</w:t>
      </w:r>
      <w:r>
        <w:rPr>
          <w:lang w:val="la-Latn"/>
        </w:rPr>
        <w:t>PS</w:t>
      </w:r>
      <w:r w:rsidR="006314C9">
        <w:rPr>
          <w:lang w:val="la-Latn"/>
        </w:rPr>
        <w:t>]</w:t>
      </w:r>
      <w:r>
        <w:rPr>
          <w:lang w:val="la-Latn"/>
        </w:rPr>
        <w:t xml:space="preserve"> </w:t>
      </w:r>
      <w:r w:rsidRPr="00736684">
        <w:rPr>
          <w:rStyle w:val="Incipit"/>
          <w:lang w:val="fr-FR"/>
        </w:rPr>
        <w:t>Quare fremuerunt</w:t>
      </w:r>
      <w:r>
        <w:rPr>
          <w:lang w:val="la-Latn"/>
        </w:rPr>
        <w:t xml:space="preserve">. </w:t>
      </w:r>
      <w:r w:rsidR="006314C9">
        <w:rPr>
          <w:lang w:val="la-Latn"/>
        </w:rPr>
        <w:t>[PS]</w:t>
      </w:r>
      <w:r>
        <w:rPr>
          <w:lang w:val="la-Latn"/>
        </w:rPr>
        <w:t xml:space="preserve"> </w:t>
      </w:r>
      <w:r w:rsidRPr="00736684">
        <w:rPr>
          <w:rStyle w:val="Incipit"/>
          <w:lang w:val="fr-FR"/>
        </w:rPr>
        <w:t>Domine quid multiplicati sunt</w:t>
      </w:r>
      <w:r>
        <w:rPr>
          <w:lang w:val="la-Latn"/>
        </w:rPr>
        <w:t xml:space="preserve">. VS </w:t>
      </w:r>
      <w:r w:rsidRPr="00736684">
        <w:rPr>
          <w:rStyle w:val="Incipit"/>
          <w:lang w:val="la-Latn"/>
        </w:rPr>
        <w:t>Gloria et honore</w:t>
      </w:r>
      <w:r w:rsidR="00443943">
        <w:rPr>
          <w:lang w:val="la-Latn"/>
        </w:rPr>
        <w:t xml:space="preserve">. </w:t>
      </w:r>
      <w:r w:rsidR="001748A4" w:rsidRPr="00736684">
        <w:rPr>
          <w:lang w:val="la-Latn"/>
        </w:rPr>
        <w:t xml:space="preserve">Lectiones </w:t>
      </w:r>
      <w:r w:rsidR="009B00F7" w:rsidRPr="00736684">
        <w:rPr>
          <w:rStyle w:val="Person"/>
          <w:lang w:val="la-Latn"/>
        </w:rPr>
        <w:t xml:space="preserve">Maximi </w:t>
      </w:r>
      <w:r w:rsidR="008B74B1" w:rsidRPr="00736684">
        <w:rPr>
          <w:rStyle w:val="Person"/>
          <w:lang w:val="la-Latn"/>
        </w:rPr>
        <w:t>episcopi</w:t>
      </w:r>
      <w:r w:rsidR="008B74B1" w:rsidRPr="00736684">
        <w:rPr>
          <w:lang w:val="la-Latn"/>
        </w:rPr>
        <w:t xml:space="preserve"> </w:t>
      </w:r>
      <w:r w:rsidR="001748A4" w:rsidRPr="00736684">
        <w:rPr>
          <w:lang w:val="la-Latn"/>
        </w:rPr>
        <w:t>[</w:t>
      </w:r>
      <w:r w:rsidR="00443943" w:rsidRPr="00B779A9">
        <w:rPr>
          <w:lang w:val="la-Latn"/>
        </w:rPr>
        <w:t>LH</w:t>
      </w:r>
      <w:r w:rsidR="001748A4" w:rsidRPr="00736684">
        <w:rPr>
          <w:lang w:val="la-Latn"/>
        </w:rPr>
        <w:t>]</w:t>
      </w:r>
      <w:r>
        <w:rPr>
          <w:lang w:val="la-Latn"/>
        </w:rPr>
        <w:t xml:space="preserve"> </w:t>
      </w:r>
      <w:r w:rsidR="0086266C" w:rsidRPr="00736684">
        <w:rPr>
          <w:rStyle w:val="Incipit"/>
          <w:lang w:val="la-Latn"/>
        </w:rPr>
        <w:t>Sollemn</w:t>
      </w:r>
      <w:r w:rsidRPr="00736684">
        <w:rPr>
          <w:rStyle w:val="Incipit"/>
          <w:lang w:val="la-Latn"/>
        </w:rPr>
        <w:t>itates nobis</w:t>
      </w:r>
      <w:r w:rsidR="00603E0B" w:rsidRPr="00736684">
        <w:rPr>
          <w:rStyle w:val="Incipit"/>
          <w:lang w:val="la-Latn"/>
        </w:rPr>
        <w:t xml:space="preserve"> div</w:t>
      </w:r>
      <w:r w:rsidRPr="00736684">
        <w:rPr>
          <w:rStyle w:val="Incipit"/>
          <w:lang w:val="la-Latn"/>
        </w:rPr>
        <w:t>ersorum martyrum</w:t>
      </w:r>
      <w:r>
        <w:rPr>
          <w:lang w:val="la-Latn"/>
        </w:rPr>
        <w:t xml:space="preserve">. (11r) RP </w:t>
      </w:r>
      <w:r w:rsidRPr="00736684">
        <w:rPr>
          <w:rStyle w:val="Incipit"/>
          <w:lang w:val="pt-PT"/>
        </w:rPr>
        <w:t>Fuit homo</w:t>
      </w:r>
      <w:r>
        <w:rPr>
          <w:lang w:val="la-Latn"/>
        </w:rPr>
        <w:t xml:space="preserve">. RP </w:t>
      </w:r>
      <w:r w:rsidRPr="00736684">
        <w:rPr>
          <w:rStyle w:val="Incipit"/>
          <w:lang w:val="pt-PT"/>
        </w:rPr>
        <w:t>Elisabeth Zachariae</w:t>
      </w:r>
      <w:r>
        <w:rPr>
          <w:lang w:val="la-Latn"/>
        </w:rPr>
        <w:t xml:space="preserve">. RP </w:t>
      </w:r>
      <w:r w:rsidRPr="00736684">
        <w:rPr>
          <w:rStyle w:val="Incipit"/>
          <w:lang w:val="pt-PT"/>
        </w:rPr>
        <w:t>Priusquam te formarem</w:t>
      </w:r>
      <w:r>
        <w:rPr>
          <w:lang w:val="la-Latn"/>
        </w:rPr>
        <w:t>.</w:t>
      </w:r>
    </w:p>
    <w:p w:rsidR="00885488" w:rsidRPr="00B779A9" w:rsidRDefault="00885488" w:rsidP="00415109">
      <w:pPr>
        <w:rPr>
          <w:lang w:val="pt-PT"/>
        </w:rPr>
      </w:pPr>
      <w:r w:rsidRPr="00736684">
        <w:rPr>
          <w:rStyle w:val="Time2"/>
          <w:lang w:val="pt-PT"/>
        </w:rPr>
        <w:t>I</w:t>
      </w:r>
      <w:r w:rsidR="006314C9" w:rsidRPr="00736684">
        <w:rPr>
          <w:rStyle w:val="Time2"/>
          <w:lang w:val="pt-PT"/>
        </w:rPr>
        <w:t>n secundo nocturno</w:t>
      </w:r>
      <w:r>
        <w:rPr>
          <w:lang w:val="la-Latn"/>
        </w:rPr>
        <w:t xml:space="preserve"> AN </w:t>
      </w:r>
      <w:r w:rsidRPr="00736684">
        <w:rPr>
          <w:rStyle w:val="Incipit"/>
          <w:lang w:val="pt-PT"/>
        </w:rPr>
        <w:t>Misit dominus manum suam</w:t>
      </w:r>
      <w:r>
        <w:rPr>
          <w:lang w:val="la-Latn"/>
        </w:rPr>
        <w:t xml:space="preserve"> cum sequentibus duabus. PS </w:t>
      </w:r>
      <w:r w:rsidRPr="00736684">
        <w:rPr>
          <w:rStyle w:val="Incipit"/>
          <w:lang w:val="pt-PT"/>
        </w:rPr>
        <w:t>Cum in</w:t>
      </w:r>
      <w:r w:rsidR="001B7479" w:rsidRPr="00736684">
        <w:rPr>
          <w:rStyle w:val="Incipit"/>
          <w:lang w:val="pt-PT"/>
        </w:rPr>
        <w:t>v</w:t>
      </w:r>
      <w:r w:rsidRPr="00736684">
        <w:rPr>
          <w:rStyle w:val="Incipit"/>
          <w:lang w:val="pt-PT"/>
        </w:rPr>
        <w:t>ocarem</w:t>
      </w:r>
      <w:r>
        <w:rPr>
          <w:lang w:val="la-Latn"/>
        </w:rPr>
        <w:t xml:space="preserve">. </w:t>
      </w:r>
      <w:r w:rsidR="006314C9">
        <w:rPr>
          <w:lang w:val="la-Latn"/>
        </w:rPr>
        <w:t>[PS]</w:t>
      </w:r>
      <w:r>
        <w:rPr>
          <w:lang w:val="la-Latn"/>
        </w:rPr>
        <w:t xml:space="preserve"> </w:t>
      </w:r>
      <w:r w:rsidRPr="00736684">
        <w:rPr>
          <w:rStyle w:val="Incipit"/>
          <w:lang w:val="pt-PT"/>
        </w:rPr>
        <w:t>Verba mea</w:t>
      </w:r>
      <w:r>
        <w:rPr>
          <w:lang w:val="la-Latn"/>
        </w:rPr>
        <w:t xml:space="preserve">. </w:t>
      </w:r>
      <w:r w:rsidR="006314C9">
        <w:rPr>
          <w:lang w:val="la-Latn"/>
        </w:rPr>
        <w:t>[PS]</w:t>
      </w:r>
      <w:r>
        <w:rPr>
          <w:lang w:val="la-Latn"/>
        </w:rPr>
        <w:t xml:space="preserve"> </w:t>
      </w:r>
      <w:r w:rsidRPr="00736684">
        <w:rPr>
          <w:rStyle w:val="Incipit"/>
          <w:lang w:val="pt-PT"/>
        </w:rPr>
        <w:t>Domine dominus noster</w:t>
      </w:r>
      <w:r>
        <w:rPr>
          <w:lang w:val="la-Latn"/>
        </w:rPr>
        <w:t xml:space="preserve">. VS </w:t>
      </w:r>
      <w:r w:rsidRPr="00736684">
        <w:rPr>
          <w:rStyle w:val="Incipit"/>
          <w:lang w:val="pt-PT"/>
        </w:rPr>
        <w:t>Posuisti domine</w:t>
      </w:r>
      <w:r>
        <w:rPr>
          <w:lang w:val="la-Latn"/>
        </w:rPr>
        <w:t xml:space="preserve">. RP </w:t>
      </w:r>
      <w:r w:rsidRPr="00736684">
        <w:rPr>
          <w:rStyle w:val="Incipit"/>
          <w:lang w:val="pt-PT"/>
        </w:rPr>
        <w:t>Descendit angelus</w:t>
      </w:r>
      <w:r>
        <w:rPr>
          <w:lang w:val="la-Latn"/>
        </w:rPr>
        <w:t xml:space="preserve"> cum sequentibus d</w:t>
      </w:r>
      <w:r w:rsidR="001B7479" w:rsidRPr="00B779A9">
        <w:rPr>
          <w:lang w:val="pt-PT"/>
        </w:rPr>
        <w:t>uo</w:t>
      </w:r>
      <w:r>
        <w:rPr>
          <w:lang w:val="la-Latn"/>
        </w:rPr>
        <w:t>bus.</w:t>
      </w:r>
    </w:p>
    <w:p w:rsidR="00885488" w:rsidRPr="00B779A9" w:rsidRDefault="00885488" w:rsidP="00415109">
      <w:pPr>
        <w:rPr>
          <w:lang w:val="la-Latn"/>
        </w:rPr>
      </w:pPr>
      <w:r w:rsidRPr="00736684">
        <w:rPr>
          <w:rStyle w:val="Time2"/>
          <w:lang w:val="pt-PT"/>
        </w:rPr>
        <w:t>I</w:t>
      </w:r>
      <w:r w:rsidR="006314C9" w:rsidRPr="00736684">
        <w:rPr>
          <w:rStyle w:val="Time2"/>
          <w:lang w:val="pt-PT"/>
        </w:rPr>
        <w:t>n tertio nocturno</w:t>
      </w:r>
      <w:r>
        <w:rPr>
          <w:lang w:val="la-Latn"/>
        </w:rPr>
        <w:t xml:space="preserve"> AN </w:t>
      </w:r>
      <w:r w:rsidRPr="00736684">
        <w:rPr>
          <w:rStyle w:val="Incipit"/>
          <w:lang w:val="pt-PT"/>
        </w:rPr>
        <w:t>Posuit os meum</w:t>
      </w:r>
      <w:r>
        <w:rPr>
          <w:lang w:val="la-Latn"/>
        </w:rPr>
        <w:t xml:space="preserve"> cum sequentibus. PS </w:t>
      </w:r>
      <w:r w:rsidRPr="00736684">
        <w:rPr>
          <w:rStyle w:val="Incipit"/>
          <w:lang w:val="fr-FR"/>
        </w:rPr>
        <w:t>Domine quis habitabit</w:t>
      </w:r>
      <w:r>
        <w:rPr>
          <w:lang w:val="la-Latn"/>
        </w:rPr>
        <w:t xml:space="preserve">. </w:t>
      </w:r>
      <w:r w:rsidR="006314C9">
        <w:rPr>
          <w:lang w:val="la-Latn"/>
        </w:rPr>
        <w:t>[PS]</w:t>
      </w:r>
      <w:r>
        <w:rPr>
          <w:lang w:val="la-Latn"/>
        </w:rPr>
        <w:t xml:space="preserve"> </w:t>
      </w:r>
      <w:r w:rsidRPr="00736684">
        <w:rPr>
          <w:rStyle w:val="Incipit"/>
          <w:lang w:val="fr-FR"/>
        </w:rPr>
        <w:t>Domine in virtute</w:t>
      </w:r>
      <w:r>
        <w:rPr>
          <w:lang w:val="la-Latn"/>
        </w:rPr>
        <w:t xml:space="preserve">. </w:t>
      </w:r>
      <w:r w:rsidR="006314C9">
        <w:rPr>
          <w:lang w:val="la-Latn"/>
        </w:rPr>
        <w:t>[PS]</w:t>
      </w:r>
      <w:r>
        <w:rPr>
          <w:lang w:val="la-Latn"/>
        </w:rPr>
        <w:t xml:space="preserve"> </w:t>
      </w:r>
      <w:r w:rsidRPr="00736684">
        <w:rPr>
          <w:rStyle w:val="Incipit"/>
          <w:lang w:val="la-Latn"/>
        </w:rPr>
        <w:t>Bonum est confiteri domino</w:t>
      </w:r>
      <w:r>
        <w:rPr>
          <w:lang w:val="la-Latn"/>
        </w:rPr>
        <w:t xml:space="preserve">. VS </w:t>
      </w:r>
      <w:r w:rsidRPr="00736684">
        <w:rPr>
          <w:rStyle w:val="Incipit"/>
          <w:lang w:val="la-Latn"/>
        </w:rPr>
        <w:t>Magna est gloria</w:t>
      </w:r>
      <w:r>
        <w:rPr>
          <w:lang w:val="la-Latn"/>
        </w:rPr>
        <w:t xml:space="preserve">. EV </w:t>
      </w:r>
      <w:r w:rsidRPr="00736684">
        <w:rPr>
          <w:rStyle w:val="Incipit"/>
          <w:lang w:val="la-Latn"/>
        </w:rPr>
        <w:t>Elisabeth impletum est tempus pariendi</w:t>
      </w:r>
      <w:r>
        <w:rPr>
          <w:lang w:val="la-Latn"/>
        </w:rPr>
        <w:t xml:space="preserve">. RP </w:t>
      </w:r>
      <w:r w:rsidRPr="00736684">
        <w:rPr>
          <w:rStyle w:val="Incipit"/>
          <w:lang w:val="la-Latn"/>
        </w:rPr>
        <w:t>Praecursor domini</w:t>
      </w:r>
      <w:r>
        <w:rPr>
          <w:lang w:val="la-Latn"/>
        </w:rPr>
        <w:t xml:space="preserve">. RP </w:t>
      </w:r>
      <w:r w:rsidRPr="00736684">
        <w:rPr>
          <w:rStyle w:val="Incipit"/>
          <w:lang w:val="la-Latn"/>
        </w:rPr>
        <w:t>Gabriel archangelus</w:t>
      </w:r>
      <w:r>
        <w:rPr>
          <w:lang w:val="la-Latn"/>
        </w:rPr>
        <w:t xml:space="preserve">. RP </w:t>
      </w:r>
      <w:r w:rsidRPr="00736684">
        <w:rPr>
          <w:rStyle w:val="Incipit"/>
          <w:lang w:val="la-Latn"/>
        </w:rPr>
        <w:t>Inter natos mulierum</w:t>
      </w:r>
      <w:r>
        <w:rPr>
          <w:lang w:val="la-Latn"/>
        </w:rPr>
        <w:t xml:space="preserve">. </w:t>
      </w:r>
      <w:r w:rsidR="000E67E9">
        <w:rPr>
          <w:lang w:val="la-Latn"/>
        </w:rPr>
        <w:t>[</w:t>
      </w:r>
      <w:r>
        <w:rPr>
          <w:lang w:val="la-Latn"/>
        </w:rPr>
        <w:t>TD</w:t>
      </w:r>
      <w:r w:rsidR="000E67E9">
        <w:rPr>
          <w:lang w:val="la-Latn"/>
        </w:rPr>
        <w:t>]</w:t>
      </w:r>
      <w:r w:rsidR="000E67E9" w:rsidRPr="00B779A9">
        <w:rPr>
          <w:lang w:val="la-Latn"/>
        </w:rPr>
        <w:t xml:space="preserve"> </w:t>
      </w:r>
      <w:r w:rsidR="000E67E9" w:rsidRPr="00736684">
        <w:rPr>
          <w:rStyle w:val="Incipit"/>
          <w:lang w:val="la-Latn"/>
        </w:rPr>
        <w:t>Te deum</w:t>
      </w:r>
      <w:r w:rsidR="000A0554" w:rsidRPr="00736684">
        <w:rPr>
          <w:rStyle w:val="Incipit"/>
          <w:lang w:val="la-Latn"/>
        </w:rPr>
        <w:t xml:space="preserve"> laudamus</w:t>
      </w:r>
      <w:r>
        <w:rPr>
          <w:lang w:val="la-Latn"/>
        </w:rPr>
        <w:t>.</w:t>
      </w:r>
    </w:p>
    <w:p w:rsidR="00885488" w:rsidRPr="00736684" w:rsidRDefault="00885488" w:rsidP="00415109">
      <w:pPr>
        <w:rPr>
          <w:lang w:val="la-Latn"/>
        </w:rPr>
      </w:pPr>
      <w:r w:rsidRPr="00736684">
        <w:rPr>
          <w:rStyle w:val="Time1"/>
          <w:lang w:val="la-Latn"/>
        </w:rPr>
        <w:t>A</w:t>
      </w:r>
      <w:r w:rsidR="006314C9" w:rsidRPr="00736684">
        <w:rPr>
          <w:rStyle w:val="Time1"/>
          <w:lang w:val="la-Latn"/>
        </w:rPr>
        <w:t>d laudes</w:t>
      </w:r>
      <w:r>
        <w:rPr>
          <w:lang w:val="la-Latn"/>
        </w:rPr>
        <w:t xml:space="preserve"> AN </w:t>
      </w:r>
      <w:r w:rsidRPr="00794880">
        <w:rPr>
          <w:rStyle w:val="Incipit"/>
          <w:lang w:val="la-Latn"/>
        </w:rPr>
        <w:t>Elisabeth</w:t>
      </w:r>
      <w:r w:rsidR="005A362F" w:rsidRPr="005A362F">
        <w:rPr>
          <w:i/>
          <w:lang w:val="la-Latn"/>
        </w:rPr>
        <w:t xml:space="preserve"> </w:t>
      </w:r>
      <w:r w:rsidRPr="00794880">
        <w:rPr>
          <w:rStyle w:val="Incipit"/>
          <w:lang w:val="la-Latn"/>
        </w:rPr>
        <w:t>Zachariae</w:t>
      </w:r>
      <w:r w:rsidR="00443943">
        <w:rPr>
          <w:lang w:val="la-Latn"/>
        </w:rPr>
        <w:t xml:space="preserve"> cum reliquis quatt</w:t>
      </w:r>
      <w:r>
        <w:rPr>
          <w:lang w:val="la-Latn"/>
        </w:rPr>
        <w:t>u</w:t>
      </w:r>
      <w:r w:rsidR="00443943" w:rsidRPr="00B779A9">
        <w:rPr>
          <w:lang w:val="la-Latn"/>
        </w:rPr>
        <w:t>o</w:t>
      </w:r>
      <w:r>
        <w:rPr>
          <w:lang w:val="la-Latn"/>
        </w:rPr>
        <w:t xml:space="preserve">r. HY </w:t>
      </w:r>
      <w:r w:rsidRPr="00736684">
        <w:rPr>
          <w:rStyle w:val="Incipit"/>
          <w:lang w:val="la-Latn"/>
        </w:rPr>
        <w:t>O</w:t>
      </w:r>
      <w:r w:rsidR="005A362F" w:rsidRPr="00736684">
        <w:rPr>
          <w:i/>
          <w:lang w:val="la-Latn"/>
        </w:rPr>
        <w:t xml:space="preserve"> </w:t>
      </w:r>
      <w:r w:rsidRPr="00736684">
        <w:rPr>
          <w:rStyle w:val="Incipit"/>
          <w:lang w:val="la-Latn"/>
        </w:rPr>
        <w:t>nimis</w:t>
      </w:r>
      <w:r w:rsidR="005A362F" w:rsidRPr="00736684">
        <w:rPr>
          <w:i/>
          <w:lang w:val="la-Latn"/>
        </w:rPr>
        <w:t xml:space="preserve"> </w:t>
      </w:r>
      <w:r w:rsidR="000F4FB4" w:rsidRPr="00736684">
        <w:rPr>
          <w:rStyle w:val="Incipit"/>
          <w:lang w:val="la-Latn"/>
        </w:rPr>
        <w:t>feli</w:t>
      </w:r>
      <w:r w:rsidRPr="00736684">
        <w:rPr>
          <w:rStyle w:val="Incipit"/>
          <w:lang w:val="la-Latn"/>
        </w:rPr>
        <w:t>x</w:t>
      </w:r>
      <w:r>
        <w:rPr>
          <w:lang w:val="la-Latn"/>
        </w:rPr>
        <w:t xml:space="preserve">. VS </w:t>
      </w:r>
      <w:r w:rsidRPr="00736684">
        <w:rPr>
          <w:rStyle w:val="Incipit"/>
          <w:lang w:val="la-Latn"/>
        </w:rPr>
        <w:t>Iustus</w:t>
      </w:r>
      <w:r w:rsidR="005A362F" w:rsidRPr="00736684">
        <w:rPr>
          <w:i/>
          <w:lang w:val="la-Latn"/>
        </w:rPr>
        <w:t xml:space="preserve"> </w:t>
      </w:r>
      <w:r w:rsidRPr="00736684">
        <w:rPr>
          <w:rStyle w:val="Incipit"/>
          <w:lang w:val="la-Latn"/>
        </w:rPr>
        <w:t>ut</w:t>
      </w:r>
      <w:r w:rsidR="005A362F" w:rsidRPr="00736684">
        <w:rPr>
          <w:i/>
          <w:lang w:val="la-Latn"/>
        </w:rPr>
        <w:t xml:space="preserve"> </w:t>
      </w:r>
      <w:r w:rsidRPr="00736684">
        <w:rPr>
          <w:rStyle w:val="Incipit"/>
          <w:lang w:val="la-Latn"/>
        </w:rPr>
        <w:t>palma</w:t>
      </w:r>
      <w:r>
        <w:rPr>
          <w:lang w:val="la-Latn"/>
        </w:rPr>
        <w:t xml:space="preserve">. </w:t>
      </w:r>
      <w:r w:rsidR="007A2B86" w:rsidRPr="00736684">
        <w:rPr>
          <w:lang w:val="la-Latn"/>
        </w:rPr>
        <w:t>Super canticum Zachariae [</w:t>
      </w:r>
      <w:r>
        <w:rPr>
          <w:lang w:val="la-Latn"/>
        </w:rPr>
        <w:t>AB</w:t>
      </w:r>
      <w:r w:rsidR="007A2B86" w:rsidRPr="00736684">
        <w:rPr>
          <w:lang w:val="la-Latn"/>
        </w:rPr>
        <w:t>]</w:t>
      </w:r>
      <w:r>
        <w:rPr>
          <w:lang w:val="la-Latn"/>
        </w:rPr>
        <w:t xml:space="preserve"> </w:t>
      </w:r>
      <w:r w:rsidRPr="00736684">
        <w:rPr>
          <w:rStyle w:val="Incipit"/>
          <w:lang w:val="la-Latn"/>
        </w:rPr>
        <w:t>Apertum</w:t>
      </w:r>
      <w:r w:rsidR="005A362F" w:rsidRPr="00736684">
        <w:rPr>
          <w:i/>
          <w:lang w:val="la-Latn"/>
        </w:rPr>
        <w:t xml:space="preserve"> </w:t>
      </w:r>
      <w:r w:rsidRPr="00736684">
        <w:rPr>
          <w:rStyle w:val="Incipit"/>
          <w:lang w:val="la-Latn"/>
        </w:rPr>
        <w:t>est</w:t>
      </w:r>
      <w:r w:rsidR="005A362F" w:rsidRPr="00736684">
        <w:rPr>
          <w:i/>
          <w:lang w:val="la-Latn"/>
        </w:rPr>
        <w:t xml:space="preserve"> </w:t>
      </w:r>
      <w:r w:rsidRPr="00736684">
        <w:rPr>
          <w:rStyle w:val="Incipit"/>
          <w:lang w:val="la-Latn"/>
        </w:rPr>
        <w:t>os</w:t>
      </w:r>
      <w:r w:rsidR="005A362F" w:rsidRPr="00736684">
        <w:rPr>
          <w:i/>
          <w:lang w:val="la-Latn"/>
        </w:rPr>
        <w:t xml:space="preserve"> </w:t>
      </w:r>
      <w:r w:rsidRPr="00736684">
        <w:rPr>
          <w:rStyle w:val="Incipit"/>
          <w:lang w:val="la-Latn"/>
        </w:rPr>
        <w:t>Zachariae</w:t>
      </w:r>
      <w:r>
        <w:rPr>
          <w:lang w:val="la-Latn"/>
        </w:rPr>
        <w:t xml:space="preserve">. </w:t>
      </w:r>
      <w:r w:rsidR="007A2B86" w:rsidRPr="00736684">
        <w:rPr>
          <w:lang w:val="la-Latn"/>
        </w:rPr>
        <w:t>Suffragium d</w:t>
      </w:r>
      <w:r>
        <w:rPr>
          <w:lang w:val="la-Latn"/>
        </w:rPr>
        <w:t xml:space="preserve">e beata virgine </w:t>
      </w:r>
      <w:r w:rsidR="007A2B86" w:rsidRPr="00736684">
        <w:rPr>
          <w:lang w:val="la-Latn"/>
        </w:rPr>
        <w:t>[</w:t>
      </w:r>
      <w:r>
        <w:rPr>
          <w:lang w:val="la-Latn"/>
        </w:rPr>
        <w:t>AC</w:t>
      </w:r>
      <w:r w:rsidR="007A2B86" w:rsidRPr="00736684">
        <w:rPr>
          <w:lang w:val="la-Latn"/>
        </w:rPr>
        <w:t>]</w:t>
      </w:r>
      <w:r>
        <w:rPr>
          <w:lang w:val="la-Latn"/>
        </w:rPr>
        <w:t xml:space="preserve"> </w:t>
      </w:r>
      <w:r w:rsidRPr="00736684">
        <w:rPr>
          <w:rStyle w:val="Incipit"/>
          <w:lang w:val="la-Latn"/>
        </w:rPr>
        <w:t>Tota</w:t>
      </w:r>
      <w:r w:rsidR="005A362F" w:rsidRPr="00736684">
        <w:rPr>
          <w:i/>
          <w:lang w:val="la-Latn"/>
        </w:rPr>
        <w:t xml:space="preserve"> </w:t>
      </w:r>
      <w:r w:rsidRPr="00736684">
        <w:rPr>
          <w:rStyle w:val="Incipit"/>
          <w:lang w:val="la-Latn"/>
        </w:rPr>
        <w:t>pulchra</w:t>
      </w:r>
      <w:r w:rsidR="005A362F" w:rsidRPr="00736684">
        <w:rPr>
          <w:i/>
          <w:lang w:val="la-Latn"/>
        </w:rPr>
        <w:t xml:space="preserve"> </w:t>
      </w:r>
      <w:r w:rsidRPr="00736684">
        <w:rPr>
          <w:rStyle w:val="Incipit"/>
          <w:lang w:val="la-Latn"/>
        </w:rPr>
        <w:t>es</w:t>
      </w:r>
      <w:r>
        <w:rPr>
          <w:lang w:val="la-Latn"/>
        </w:rPr>
        <w:t xml:space="preserve">. </w:t>
      </w:r>
      <w:r w:rsidR="000E67E9">
        <w:rPr>
          <w:lang w:val="la-Latn"/>
        </w:rPr>
        <w:t xml:space="preserve">[BD] </w:t>
      </w:r>
      <w:r w:rsidR="005F6F99" w:rsidRPr="00736684">
        <w:rPr>
          <w:rStyle w:val="Incipit"/>
          <w:lang w:val="la-Latn"/>
        </w:rPr>
        <w:t>Benedicamus</w:t>
      </w:r>
      <w:r w:rsidR="000E67E9">
        <w:rPr>
          <w:lang w:val="la-Latn"/>
        </w:rPr>
        <w:t xml:space="preserve"> </w:t>
      </w:r>
      <w:r w:rsidR="000E67E9" w:rsidRPr="00736684">
        <w:rPr>
          <w:lang w:val="la-Latn"/>
        </w:rPr>
        <w:t>d</w:t>
      </w:r>
      <w:r w:rsidR="000E67E9">
        <w:rPr>
          <w:lang w:val="la-Latn"/>
        </w:rPr>
        <w:t xml:space="preserve">e </w:t>
      </w:r>
      <w:r>
        <w:rPr>
          <w:lang w:val="la-Latn"/>
        </w:rPr>
        <w:t>confessoribus.</w:t>
      </w:r>
    </w:p>
    <w:p w:rsidR="00885488" w:rsidRPr="00736684" w:rsidRDefault="00885488" w:rsidP="00415109">
      <w:pPr>
        <w:rPr>
          <w:lang w:val="la-Latn"/>
        </w:rPr>
      </w:pPr>
      <w:r w:rsidRPr="00736684">
        <w:rPr>
          <w:rStyle w:val="Time1"/>
          <w:lang w:val="la-Latn"/>
        </w:rPr>
        <w:t>A</w:t>
      </w:r>
      <w:r w:rsidR="00BF2BB8" w:rsidRPr="00736684">
        <w:rPr>
          <w:rStyle w:val="Time1"/>
          <w:lang w:val="la-Latn"/>
        </w:rPr>
        <w:t>d primam</w:t>
      </w:r>
      <w:r>
        <w:rPr>
          <w:lang w:val="la-Latn"/>
        </w:rPr>
        <w:t xml:space="preserve"> AN </w:t>
      </w:r>
      <w:r w:rsidRPr="00736684">
        <w:rPr>
          <w:rStyle w:val="Incipit"/>
          <w:lang w:val="la-Latn"/>
        </w:rPr>
        <w:t>Ex utero senectutis</w:t>
      </w:r>
      <w:r>
        <w:rPr>
          <w:lang w:val="la-Latn"/>
        </w:rPr>
        <w:t>.</w:t>
      </w:r>
    </w:p>
    <w:p w:rsidR="00885488" w:rsidRPr="00B779A9" w:rsidRDefault="00885488" w:rsidP="00415109">
      <w:pPr>
        <w:rPr>
          <w:lang w:val="pt-PT"/>
        </w:rPr>
      </w:pPr>
      <w:r w:rsidRPr="00736684">
        <w:rPr>
          <w:rStyle w:val="Time1"/>
          <w:lang w:val="it-IT"/>
        </w:rPr>
        <w:t>A</w:t>
      </w:r>
      <w:r w:rsidR="00BF2BB8" w:rsidRPr="00736684">
        <w:rPr>
          <w:rStyle w:val="Time1"/>
          <w:lang w:val="it-IT"/>
        </w:rPr>
        <w:t>d tertiam</w:t>
      </w:r>
      <w:r>
        <w:rPr>
          <w:lang w:val="la-Latn"/>
        </w:rPr>
        <w:t xml:space="preserve"> AN </w:t>
      </w:r>
      <w:r w:rsidRPr="00736684">
        <w:rPr>
          <w:rStyle w:val="Incipit"/>
          <w:lang w:val="it-IT"/>
        </w:rPr>
        <w:t>Innuebant patri eius</w:t>
      </w:r>
      <w:r>
        <w:rPr>
          <w:lang w:val="la-Latn"/>
        </w:rPr>
        <w:t xml:space="preserve">. RB </w:t>
      </w:r>
      <w:r w:rsidRPr="00736684">
        <w:rPr>
          <w:rStyle w:val="Incipit"/>
          <w:lang w:val="it-IT"/>
        </w:rPr>
        <w:t>Gloria et honore coronasti eum domine</w:t>
      </w:r>
      <w:r>
        <w:rPr>
          <w:lang w:val="la-Latn"/>
        </w:rPr>
        <w:t xml:space="preserve">. </w:t>
      </w:r>
      <w:r w:rsidR="00BF2BB8">
        <w:rPr>
          <w:lang w:val="la-Latn"/>
        </w:rPr>
        <w:t>[</w:t>
      </w:r>
      <w:r w:rsidR="00BF2BB8">
        <w:rPr>
          <w:lang w:val="hu-HU"/>
        </w:rPr>
        <w:t>RV</w:t>
      </w:r>
      <w:r w:rsidR="00BF2BB8">
        <w:rPr>
          <w:lang w:val="la-Latn"/>
        </w:rPr>
        <w:t>]</w:t>
      </w:r>
      <w:r>
        <w:rPr>
          <w:lang w:val="la-Latn"/>
        </w:rPr>
        <w:t xml:space="preserve"> </w:t>
      </w:r>
      <w:r w:rsidRPr="00736684">
        <w:rPr>
          <w:rStyle w:val="Incipit"/>
          <w:lang w:val="pt-PT"/>
        </w:rPr>
        <w:t>Et constituisti eum super opera manuum tuarum</w:t>
      </w:r>
      <w:r>
        <w:rPr>
          <w:lang w:val="la-Latn"/>
        </w:rPr>
        <w:t xml:space="preserve">. VS </w:t>
      </w:r>
      <w:r w:rsidRPr="00736684">
        <w:rPr>
          <w:rStyle w:val="Incipit"/>
          <w:lang w:val="pt-PT"/>
        </w:rPr>
        <w:t>Posuisti domine</w:t>
      </w:r>
      <w:r>
        <w:rPr>
          <w:lang w:val="la-Latn"/>
        </w:rPr>
        <w:t xml:space="preserve"> </w:t>
      </w:r>
      <w:r w:rsidRPr="00B779A9">
        <w:rPr>
          <w:lang w:val="pt-PT"/>
        </w:rPr>
        <w:t>etc.</w:t>
      </w:r>
      <w:r w:rsidR="00BF2BB8">
        <w:rPr>
          <w:lang w:val="la-Latn"/>
        </w:rPr>
        <w:t xml:space="preserve"> ut de con</w:t>
      </w:r>
      <w:r w:rsidR="000E67E9">
        <w:rPr>
          <w:lang w:val="la-Latn"/>
        </w:rPr>
        <w:t>fessoris</w:t>
      </w:r>
      <w:r w:rsidRPr="00B779A9">
        <w:rPr>
          <w:lang w:val="pt-PT"/>
        </w:rPr>
        <w:t>.</w:t>
      </w:r>
    </w:p>
    <w:p w:rsidR="00885488" w:rsidRPr="00B779A9" w:rsidRDefault="00885488" w:rsidP="00415109">
      <w:pPr>
        <w:rPr>
          <w:lang w:val="it-IT"/>
        </w:rPr>
      </w:pPr>
      <w:r w:rsidRPr="00736684">
        <w:rPr>
          <w:rStyle w:val="Time1"/>
          <w:lang w:val="pt-PT"/>
        </w:rPr>
        <w:t>A</w:t>
      </w:r>
      <w:r w:rsidR="00EB4636" w:rsidRPr="00736684">
        <w:rPr>
          <w:rStyle w:val="Time1"/>
          <w:lang w:val="pt-PT"/>
        </w:rPr>
        <w:t>d summum officium</w:t>
      </w:r>
      <w:r>
        <w:rPr>
          <w:lang w:val="la-Latn"/>
        </w:rPr>
        <w:t xml:space="preserve"> IN </w:t>
      </w:r>
      <w:r w:rsidRPr="00736684">
        <w:rPr>
          <w:rStyle w:val="Incipit"/>
          <w:lang w:val="pt-PT"/>
        </w:rPr>
        <w:t>De ventre matris meae</w:t>
      </w:r>
      <w:r>
        <w:rPr>
          <w:lang w:val="la-Latn"/>
        </w:rPr>
        <w:t xml:space="preserve">. </w:t>
      </w:r>
      <w:r w:rsidR="000E67E9">
        <w:rPr>
          <w:lang w:val="la-Latn"/>
        </w:rPr>
        <w:t>[</w:t>
      </w:r>
      <w:r w:rsidR="000E67E9" w:rsidRPr="00B779A9">
        <w:rPr>
          <w:lang w:val="pt-PT"/>
        </w:rPr>
        <w:t>KY</w:t>
      </w:r>
      <w:r w:rsidR="000E67E9">
        <w:rPr>
          <w:lang w:val="la-Latn"/>
        </w:rPr>
        <w:t xml:space="preserve">] </w:t>
      </w:r>
      <w:r w:rsidR="000E67E9" w:rsidRPr="00736684">
        <w:rPr>
          <w:rStyle w:val="Incipit"/>
          <w:lang w:val="pt-PT"/>
        </w:rPr>
        <w:t>Kyrie</w:t>
      </w:r>
      <w:r w:rsidR="000E67E9">
        <w:rPr>
          <w:lang w:val="la-Latn"/>
        </w:rPr>
        <w:t xml:space="preserve"> et [</w:t>
      </w:r>
      <w:r w:rsidR="000E67E9" w:rsidRPr="00B779A9">
        <w:rPr>
          <w:lang w:val="pt-PT"/>
        </w:rPr>
        <w:t>SA</w:t>
      </w:r>
      <w:r w:rsidR="000E67E9">
        <w:rPr>
          <w:lang w:val="la-Latn"/>
        </w:rPr>
        <w:t xml:space="preserve">] </w:t>
      </w:r>
      <w:r w:rsidR="000E67E9" w:rsidRPr="00736684">
        <w:rPr>
          <w:rStyle w:val="Incipit"/>
          <w:lang w:val="pt-PT"/>
        </w:rPr>
        <w:t>Sanctus</w:t>
      </w:r>
      <w:r w:rsidR="000E67E9">
        <w:rPr>
          <w:lang w:val="la-Latn"/>
        </w:rPr>
        <w:t xml:space="preserve"> </w:t>
      </w:r>
      <w:r>
        <w:rPr>
          <w:lang w:val="la-Latn"/>
        </w:rPr>
        <w:t xml:space="preserve">paschale. GR </w:t>
      </w:r>
      <w:r w:rsidRPr="00736684">
        <w:rPr>
          <w:rStyle w:val="Incipit"/>
          <w:lang w:val="pt-PT"/>
        </w:rPr>
        <w:t>Priusquam te formarem</w:t>
      </w:r>
      <w:r>
        <w:rPr>
          <w:lang w:val="la-Latn"/>
        </w:rPr>
        <w:t xml:space="preserve">. </w:t>
      </w:r>
      <w:r w:rsidR="00EB4636">
        <w:rPr>
          <w:lang w:val="hu-HU"/>
        </w:rPr>
        <w:t>G</w:t>
      </w:r>
      <w:r>
        <w:rPr>
          <w:lang w:val="la-Latn"/>
        </w:rPr>
        <w:t xml:space="preserve">V </w:t>
      </w:r>
      <w:r w:rsidRPr="00736684">
        <w:rPr>
          <w:rStyle w:val="Incipit"/>
          <w:lang w:val="pt-PT"/>
        </w:rPr>
        <w:t>Misit dominus</w:t>
      </w:r>
      <w:r>
        <w:rPr>
          <w:lang w:val="la-Latn"/>
        </w:rPr>
        <w:t>. Finito</w:t>
      </w:r>
      <w:r w:rsidR="00691548">
        <w:rPr>
          <w:lang w:val="la-Latn"/>
        </w:rPr>
        <w:t xml:space="preserve"> ve</w:t>
      </w:r>
      <w:r w:rsidR="000E67E9">
        <w:rPr>
          <w:lang w:val="la-Latn"/>
        </w:rPr>
        <w:t>rsu graduale</w:t>
      </w:r>
      <w:r>
        <w:rPr>
          <w:lang w:val="la-Latn"/>
        </w:rPr>
        <w:t xml:space="preserve"> reincipiatur. AL</w:t>
      </w:r>
      <w:r w:rsidR="00EB4636">
        <w:rPr>
          <w:lang w:val="hu-HU"/>
        </w:rPr>
        <w:t>V</w:t>
      </w:r>
      <w:r>
        <w:rPr>
          <w:lang w:val="la-Latn"/>
        </w:rPr>
        <w:t xml:space="preserve"> </w:t>
      </w:r>
      <w:r w:rsidRPr="00736684">
        <w:rPr>
          <w:rStyle w:val="Incipit"/>
          <w:lang w:val="la-Latn"/>
        </w:rPr>
        <w:t>Inter natos</w:t>
      </w:r>
      <w:r>
        <w:rPr>
          <w:lang w:val="la-Latn"/>
        </w:rPr>
        <w:t xml:space="preserve">. SE </w:t>
      </w:r>
      <w:r w:rsidRPr="00736684">
        <w:rPr>
          <w:rStyle w:val="Incipit"/>
          <w:lang w:val="la-Latn"/>
        </w:rPr>
        <w:t>Sancti baptistae Christi</w:t>
      </w:r>
      <w:r>
        <w:rPr>
          <w:lang w:val="la-Latn"/>
        </w:rPr>
        <w:t xml:space="preserve">. OF </w:t>
      </w:r>
      <w:r w:rsidRPr="00736684">
        <w:rPr>
          <w:rStyle w:val="Incipit"/>
          <w:lang w:val="la-Latn"/>
        </w:rPr>
        <w:t>Iustus ut palma</w:t>
      </w:r>
      <w:r>
        <w:rPr>
          <w:lang w:val="la-Latn"/>
        </w:rPr>
        <w:t xml:space="preserve">. CO </w:t>
      </w:r>
      <w:r w:rsidRPr="00736684">
        <w:rPr>
          <w:rStyle w:val="Incipit"/>
          <w:lang w:val="it-IT"/>
        </w:rPr>
        <w:t>Tu puer propheta</w:t>
      </w:r>
      <w:r>
        <w:rPr>
          <w:lang w:val="la-Latn"/>
        </w:rPr>
        <w:t>.</w:t>
      </w:r>
    </w:p>
    <w:p w:rsidR="00885488" w:rsidRPr="00B779A9" w:rsidRDefault="00885488" w:rsidP="00415109">
      <w:pPr>
        <w:rPr>
          <w:lang w:val="la-Latn"/>
        </w:rPr>
      </w:pPr>
      <w:r w:rsidRPr="00736684">
        <w:rPr>
          <w:rStyle w:val="Time1"/>
          <w:lang w:val="it-IT"/>
        </w:rPr>
        <w:t>A</w:t>
      </w:r>
      <w:r w:rsidR="00EB4636" w:rsidRPr="00736684">
        <w:rPr>
          <w:rStyle w:val="Time1"/>
          <w:lang w:val="it-IT"/>
        </w:rPr>
        <w:t>d sextam</w:t>
      </w:r>
      <w:r>
        <w:rPr>
          <w:lang w:val="la-Latn"/>
        </w:rPr>
        <w:t xml:space="preserve"> AN </w:t>
      </w:r>
      <w:r w:rsidRPr="00736684">
        <w:rPr>
          <w:rStyle w:val="Incipit"/>
          <w:lang w:val="it-IT"/>
        </w:rPr>
        <w:t>Pro eo quod non credidisti</w:t>
      </w:r>
      <w:r>
        <w:rPr>
          <w:lang w:val="la-Latn"/>
        </w:rPr>
        <w:t xml:space="preserve">. RB </w:t>
      </w:r>
      <w:r w:rsidRPr="00736684">
        <w:rPr>
          <w:rStyle w:val="Incipit"/>
          <w:lang w:val="la-Latn"/>
        </w:rPr>
        <w:t>Posuisti domine</w:t>
      </w:r>
      <w:r>
        <w:rPr>
          <w:lang w:val="la-Latn"/>
        </w:rPr>
        <w:t xml:space="preserve">. VS </w:t>
      </w:r>
      <w:r w:rsidRPr="00736684">
        <w:rPr>
          <w:rStyle w:val="Incipit"/>
          <w:lang w:val="la-Latn"/>
        </w:rPr>
        <w:t>Magna est gloria</w:t>
      </w:r>
      <w:r>
        <w:rPr>
          <w:lang w:val="la-Latn"/>
        </w:rPr>
        <w:t>.</w:t>
      </w:r>
    </w:p>
    <w:p w:rsidR="00885488" w:rsidRPr="00B779A9" w:rsidRDefault="00885488" w:rsidP="00415109">
      <w:pPr>
        <w:rPr>
          <w:lang w:val="la-Latn"/>
        </w:rPr>
      </w:pPr>
      <w:r w:rsidRPr="00736684">
        <w:rPr>
          <w:rStyle w:val="Time1"/>
          <w:lang w:val="la-Latn"/>
        </w:rPr>
        <w:t>A</w:t>
      </w:r>
      <w:r w:rsidR="00EB4636" w:rsidRPr="00736684">
        <w:rPr>
          <w:rStyle w:val="Time1"/>
          <w:lang w:val="la-Latn"/>
        </w:rPr>
        <w:t>d nonam</w:t>
      </w:r>
      <w:r>
        <w:rPr>
          <w:lang w:val="la-Latn"/>
        </w:rPr>
        <w:t xml:space="preserve"> AN </w:t>
      </w:r>
      <w:r w:rsidRPr="00736684">
        <w:rPr>
          <w:rStyle w:val="Incipit"/>
          <w:lang w:val="la-Latn"/>
        </w:rPr>
        <w:t>Tu puer propheta</w:t>
      </w:r>
      <w:r>
        <w:rPr>
          <w:lang w:val="la-Latn"/>
        </w:rPr>
        <w:t xml:space="preserve">. RB </w:t>
      </w:r>
      <w:r w:rsidRPr="00736684">
        <w:rPr>
          <w:rStyle w:val="Incipit"/>
          <w:lang w:val="la-Latn"/>
        </w:rPr>
        <w:t>Magna est gloria</w:t>
      </w:r>
      <w:r>
        <w:rPr>
          <w:lang w:val="la-Latn"/>
        </w:rPr>
        <w:t xml:space="preserve">. VS </w:t>
      </w:r>
      <w:r w:rsidRPr="00736684">
        <w:rPr>
          <w:rStyle w:val="Incipit"/>
          <w:lang w:val="la-Latn"/>
        </w:rPr>
        <w:t>Iustus ut palma</w:t>
      </w:r>
      <w:r>
        <w:rPr>
          <w:lang w:val="la-Latn"/>
        </w:rPr>
        <w:t>.</w:t>
      </w:r>
    </w:p>
    <w:p w:rsidR="00885488" w:rsidRPr="00736684" w:rsidRDefault="00885488" w:rsidP="00415109">
      <w:pPr>
        <w:rPr>
          <w:lang w:val="la-Latn"/>
        </w:rPr>
      </w:pPr>
      <w:r w:rsidRPr="00736684">
        <w:rPr>
          <w:rStyle w:val="Time1"/>
          <w:lang w:val="pt-PT"/>
        </w:rPr>
        <w:t>A</w:t>
      </w:r>
      <w:r w:rsidR="00EB4636" w:rsidRPr="00736684">
        <w:rPr>
          <w:rStyle w:val="Time1"/>
          <w:lang w:val="pt-PT"/>
        </w:rPr>
        <w:t>d secundas vesperas</w:t>
      </w:r>
      <w:r>
        <w:rPr>
          <w:lang w:val="la-Latn"/>
        </w:rPr>
        <w:t xml:space="preserve"> AN </w:t>
      </w:r>
      <w:r w:rsidRPr="00736684">
        <w:rPr>
          <w:rStyle w:val="Incipit"/>
          <w:lang w:val="pt-PT"/>
        </w:rPr>
        <w:t>Elisabeth Zachariae</w:t>
      </w:r>
      <w:r w:rsidR="00D93308">
        <w:rPr>
          <w:lang w:val="la-Latn"/>
        </w:rPr>
        <w:t xml:space="preserve"> cum reliquis quatt</w:t>
      </w:r>
      <w:r>
        <w:rPr>
          <w:lang w:val="la-Latn"/>
        </w:rPr>
        <w:t>u</w:t>
      </w:r>
      <w:r w:rsidR="00D93308" w:rsidRPr="00B779A9">
        <w:rPr>
          <w:lang w:val="pt-PT"/>
        </w:rPr>
        <w:t>o</w:t>
      </w:r>
      <w:r>
        <w:rPr>
          <w:lang w:val="la-Latn"/>
        </w:rPr>
        <w:t xml:space="preserve">r. PS </w:t>
      </w:r>
      <w:r w:rsidRPr="00736684">
        <w:rPr>
          <w:rStyle w:val="Incipit"/>
          <w:lang w:val="fr-FR"/>
        </w:rPr>
        <w:t>Dixit dominus</w:t>
      </w:r>
      <w:r>
        <w:rPr>
          <w:lang w:val="la-Latn"/>
        </w:rPr>
        <w:t xml:space="preserve">. </w:t>
      </w:r>
      <w:r w:rsidR="00EB4636">
        <w:rPr>
          <w:lang w:val="la-Latn"/>
        </w:rPr>
        <w:t>[PS]</w:t>
      </w:r>
      <w:r>
        <w:rPr>
          <w:lang w:val="la-Latn"/>
        </w:rPr>
        <w:t xml:space="preserve"> </w:t>
      </w:r>
      <w:r w:rsidRPr="00736684">
        <w:rPr>
          <w:rStyle w:val="Incipit"/>
          <w:lang w:val="fr-FR"/>
        </w:rPr>
        <w:t>Confitebor</w:t>
      </w:r>
      <w:r>
        <w:rPr>
          <w:lang w:val="la-Latn"/>
        </w:rPr>
        <w:t xml:space="preserve">. </w:t>
      </w:r>
      <w:r w:rsidR="00EB4636">
        <w:rPr>
          <w:lang w:val="la-Latn"/>
        </w:rPr>
        <w:t>[PS]</w:t>
      </w:r>
      <w:r>
        <w:rPr>
          <w:lang w:val="la-Latn"/>
        </w:rPr>
        <w:t xml:space="preserve"> </w:t>
      </w:r>
      <w:r w:rsidRPr="00736684">
        <w:rPr>
          <w:rStyle w:val="Incipit"/>
          <w:lang w:val="fr-FR"/>
        </w:rPr>
        <w:t>Beatus</w:t>
      </w:r>
      <w:r>
        <w:rPr>
          <w:lang w:val="la-Latn"/>
        </w:rPr>
        <w:t xml:space="preserve">. </w:t>
      </w:r>
      <w:r w:rsidR="00EB4636">
        <w:rPr>
          <w:lang w:val="la-Latn"/>
        </w:rPr>
        <w:t>[PS]</w:t>
      </w:r>
      <w:r>
        <w:rPr>
          <w:lang w:val="la-Latn"/>
        </w:rPr>
        <w:t xml:space="preserve"> </w:t>
      </w:r>
      <w:r w:rsidRPr="00736684">
        <w:rPr>
          <w:rStyle w:val="Incipit"/>
          <w:lang w:val="fr-FR"/>
        </w:rPr>
        <w:t>De profundis</w:t>
      </w:r>
      <w:r>
        <w:rPr>
          <w:lang w:val="la-Latn"/>
        </w:rPr>
        <w:t xml:space="preserve">. </w:t>
      </w:r>
      <w:r w:rsidR="00EB4636">
        <w:rPr>
          <w:lang w:val="la-Latn"/>
        </w:rPr>
        <w:t xml:space="preserve">[PS] </w:t>
      </w:r>
      <w:r w:rsidRPr="00736684">
        <w:rPr>
          <w:rStyle w:val="Incipit"/>
          <w:lang w:val="la-Latn"/>
        </w:rPr>
        <w:t>Memento domine David</w:t>
      </w:r>
      <w:r>
        <w:rPr>
          <w:lang w:val="la-Latn"/>
        </w:rPr>
        <w:t xml:space="preserve">. HY </w:t>
      </w:r>
      <w:r w:rsidRPr="00736684">
        <w:rPr>
          <w:rStyle w:val="Incipit"/>
          <w:lang w:val="la-Latn"/>
        </w:rPr>
        <w:t>Ut (11v) queant laxis</w:t>
      </w:r>
      <w:r>
        <w:rPr>
          <w:lang w:val="la-Latn"/>
        </w:rPr>
        <w:t xml:space="preserve">. VS </w:t>
      </w:r>
      <w:r w:rsidRPr="00736684">
        <w:rPr>
          <w:rStyle w:val="Incipit"/>
          <w:lang w:val="la-Latn"/>
        </w:rPr>
        <w:t>Iustus ut palma</w:t>
      </w:r>
      <w:r>
        <w:rPr>
          <w:lang w:val="la-Latn"/>
        </w:rPr>
        <w:t xml:space="preserve">. AM </w:t>
      </w:r>
      <w:r w:rsidRPr="00736684">
        <w:rPr>
          <w:rStyle w:val="Incipit"/>
          <w:lang w:val="la-Latn"/>
        </w:rPr>
        <w:t xml:space="preserve">Puer </w:t>
      </w:r>
      <w:r w:rsidR="00C4302D" w:rsidRPr="00736684">
        <w:rPr>
          <w:rStyle w:val="Incipit"/>
          <w:lang w:val="la-Latn"/>
        </w:rPr>
        <w:t>$E::</w:t>
      </w:r>
      <w:r w:rsidRPr="00736684">
        <w:rPr>
          <w:rStyle w:val="Incipit"/>
          <w:lang w:val="la-Latn"/>
        </w:rPr>
        <w:t>qui</w:t>
      </w:r>
      <w:r w:rsidR="00C4302D" w:rsidRPr="00736684">
        <w:rPr>
          <w:rStyle w:val="Incipit"/>
          <w:lang w:val="la-Latn"/>
        </w:rPr>
        <w:t>$</w:t>
      </w:r>
      <w:r w:rsidRPr="00736684">
        <w:rPr>
          <w:rStyle w:val="Incipit"/>
          <w:lang w:val="la-Latn"/>
        </w:rPr>
        <w:t xml:space="preserve"> natus est nobis</w:t>
      </w:r>
      <w:r>
        <w:rPr>
          <w:lang w:val="la-Latn"/>
        </w:rPr>
        <w:t xml:space="preserve">. </w:t>
      </w:r>
      <w:r w:rsidR="007A2B86" w:rsidRPr="00736684">
        <w:rPr>
          <w:lang w:val="la-Latn"/>
        </w:rPr>
        <w:t>Suffragium d</w:t>
      </w:r>
      <w:r>
        <w:rPr>
          <w:lang w:val="la-Latn"/>
        </w:rPr>
        <w:t xml:space="preserve">e beata </w:t>
      </w:r>
      <w:r w:rsidR="00C31823">
        <w:rPr>
          <w:lang w:val="la-Latn"/>
        </w:rPr>
        <w:t>vir</w:t>
      </w:r>
      <w:r>
        <w:rPr>
          <w:lang w:val="la-Latn"/>
        </w:rPr>
        <w:t xml:space="preserve">gine </w:t>
      </w:r>
      <w:r w:rsidR="007A2B86" w:rsidRPr="00736684">
        <w:rPr>
          <w:lang w:val="la-Latn"/>
        </w:rPr>
        <w:t>[</w:t>
      </w:r>
      <w:r>
        <w:rPr>
          <w:lang w:val="la-Latn"/>
        </w:rPr>
        <w:t>AC</w:t>
      </w:r>
      <w:r w:rsidR="007A2B86" w:rsidRPr="00736684">
        <w:rPr>
          <w:lang w:val="la-Latn"/>
        </w:rPr>
        <w:t>]</w:t>
      </w:r>
      <w:r>
        <w:rPr>
          <w:lang w:val="la-Latn"/>
        </w:rPr>
        <w:t xml:space="preserve"> </w:t>
      </w:r>
      <w:r w:rsidRPr="00736684">
        <w:rPr>
          <w:rStyle w:val="Incipit"/>
          <w:lang w:val="la-Latn"/>
        </w:rPr>
        <w:t>Maria virgo</w:t>
      </w:r>
      <w:r>
        <w:rPr>
          <w:lang w:val="la-Latn"/>
        </w:rPr>
        <w:t xml:space="preserve">. </w:t>
      </w:r>
      <w:r w:rsidR="007924CE">
        <w:rPr>
          <w:lang w:val="la-Latn"/>
        </w:rPr>
        <w:t xml:space="preserve">[BD] </w:t>
      </w:r>
      <w:r w:rsidR="005F6F99" w:rsidRPr="00736684">
        <w:rPr>
          <w:rStyle w:val="Incipit"/>
          <w:lang w:val="la-Latn"/>
        </w:rPr>
        <w:t>Benedicamus</w:t>
      </w:r>
      <w:r w:rsidR="007924CE">
        <w:rPr>
          <w:lang w:val="la-Latn"/>
        </w:rPr>
        <w:t xml:space="preserve"> </w:t>
      </w:r>
      <w:r w:rsidR="007924CE" w:rsidRPr="00736684">
        <w:rPr>
          <w:lang w:val="la-Latn"/>
        </w:rPr>
        <w:t>d</w:t>
      </w:r>
      <w:r w:rsidR="007924CE">
        <w:rPr>
          <w:lang w:val="la-Latn"/>
        </w:rPr>
        <w:t xml:space="preserve">e </w:t>
      </w:r>
      <w:r>
        <w:rPr>
          <w:lang w:val="la-Latn"/>
        </w:rPr>
        <w:t>confessoribus.</w:t>
      </w:r>
    </w:p>
    <w:p w:rsidR="00885488" w:rsidRPr="00736684" w:rsidRDefault="00885488" w:rsidP="00415109">
      <w:pPr>
        <w:rPr>
          <w:lang w:val="la-Latn"/>
        </w:rPr>
      </w:pPr>
      <w:r>
        <w:rPr>
          <w:lang w:val="la-Latn"/>
        </w:rPr>
        <w:lastRenderedPageBreak/>
        <w:t xml:space="preserve">Nota. De hoc festo per </w:t>
      </w:r>
      <w:r w:rsidR="00BA4CFB">
        <w:rPr>
          <w:lang w:val="la-Latn"/>
        </w:rPr>
        <w:t>octava</w:t>
      </w:r>
      <w:r>
        <w:rPr>
          <w:lang w:val="la-Latn"/>
        </w:rPr>
        <w:t>m suffragatur.</w:t>
      </w:r>
    </w:p>
    <w:p w:rsidR="00885488" w:rsidRPr="00736684" w:rsidRDefault="00885488" w:rsidP="00415109">
      <w:pPr>
        <w:rPr>
          <w:lang w:val="la-Latn"/>
        </w:rPr>
      </w:pPr>
      <w:r w:rsidRPr="00736684">
        <w:rPr>
          <w:rStyle w:val="Time1"/>
          <w:lang w:val="la-Latn"/>
        </w:rPr>
        <w:t>A</w:t>
      </w:r>
      <w:r w:rsidR="00EB4636" w:rsidRPr="00736684">
        <w:rPr>
          <w:rStyle w:val="Time1"/>
          <w:lang w:val="la-Latn"/>
        </w:rPr>
        <w:t>d completorium</w:t>
      </w:r>
      <w:r w:rsidR="00EB4636">
        <w:rPr>
          <w:lang w:val="hu-HU"/>
        </w:rPr>
        <w:t xml:space="preserve"> </w:t>
      </w:r>
      <w:r>
        <w:rPr>
          <w:lang w:val="la-Latn"/>
        </w:rPr>
        <w:t xml:space="preserve">AD </w:t>
      </w:r>
      <w:r w:rsidRPr="00736684">
        <w:rPr>
          <w:rStyle w:val="Incipit"/>
          <w:lang w:val="la-Latn"/>
        </w:rPr>
        <w:t>Vigila</w:t>
      </w:r>
      <w:r>
        <w:rPr>
          <w:lang w:val="la-Latn"/>
        </w:rPr>
        <w:t>.</w:t>
      </w:r>
    </w:p>
    <w:p w:rsidR="00885488" w:rsidRPr="00736684" w:rsidRDefault="008B74B1" w:rsidP="00415109">
      <w:pPr>
        <w:rPr>
          <w:lang w:val="la-Latn"/>
        </w:rPr>
      </w:pPr>
      <w:r w:rsidRPr="004518BD">
        <w:rPr>
          <w:rStyle w:val="Time1"/>
          <w:lang w:val="la-Latn"/>
        </w:rPr>
        <w:t>$E</w:t>
      </w:r>
      <w:r w:rsidR="005076DC" w:rsidRPr="00C51D35">
        <w:rPr>
          <w:rStyle w:val="Time1"/>
          <w:lang w:val="la-Latn"/>
        </w:rPr>
        <w:t>::</w:t>
      </w:r>
      <w:r w:rsidR="00885488" w:rsidRPr="004518BD">
        <w:rPr>
          <w:rStyle w:val="Time1"/>
          <w:lang w:val="la-Latn"/>
        </w:rPr>
        <w:t>A</w:t>
      </w:r>
      <w:r w:rsidR="00EB4636" w:rsidRPr="004518BD">
        <w:rPr>
          <w:rStyle w:val="Time1"/>
          <w:lang w:val="la-Latn"/>
        </w:rPr>
        <w:t>d matutinum</w:t>
      </w:r>
      <w:r w:rsidR="005076DC" w:rsidRPr="00C51D35">
        <w:rPr>
          <w:rStyle w:val="Time1"/>
          <w:lang w:val="la-Latn"/>
        </w:rPr>
        <w:t>$</w:t>
      </w:r>
      <w:r w:rsidR="00885488">
        <w:rPr>
          <w:lang w:val="la-Latn"/>
        </w:rPr>
        <w:t xml:space="preserve"> </w:t>
      </w:r>
      <w:r w:rsidR="007A2B86" w:rsidRPr="00736684">
        <w:rPr>
          <w:lang w:val="la-Latn"/>
        </w:rPr>
        <w:t xml:space="preserve">suffragium </w:t>
      </w:r>
      <w:r w:rsidR="00443943" w:rsidRPr="00736684">
        <w:rPr>
          <w:lang w:val="la-Latn"/>
        </w:rPr>
        <w:t>de sancto Ioanne</w:t>
      </w:r>
      <w:r w:rsidR="00885488">
        <w:rPr>
          <w:lang w:val="la-Latn"/>
        </w:rPr>
        <w:t xml:space="preserve"> </w:t>
      </w:r>
      <w:r w:rsidR="007A2B86">
        <w:rPr>
          <w:lang w:val="la-Latn"/>
        </w:rPr>
        <w:t xml:space="preserve">ex primo nocturno </w:t>
      </w:r>
      <w:r w:rsidR="007A2B86" w:rsidRPr="00736684">
        <w:rPr>
          <w:lang w:val="la-Latn"/>
        </w:rPr>
        <w:t>[</w:t>
      </w:r>
      <w:r w:rsidR="00885488">
        <w:rPr>
          <w:lang w:val="la-Latn"/>
        </w:rPr>
        <w:t>AC</w:t>
      </w:r>
      <w:r w:rsidR="007A2B86" w:rsidRPr="00736684">
        <w:rPr>
          <w:lang w:val="la-Latn"/>
        </w:rPr>
        <w:t>]</w:t>
      </w:r>
      <w:r w:rsidR="00885488">
        <w:rPr>
          <w:lang w:val="la-Latn"/>
        </w:rPr>
        <w:t xml:space="preserve"> </w:t>
      </w:r>
      <w:r w:rsidR="00885488" w:rsidRPr="00736684">
        <w:rPr>
          <w:rStyle w:val="Incipit"/>
          <w:lang w:val="la-Latn"/>
        </w:rPr>
        <w:t>Priusquam</w:t>
      </w:r>
      <w:r w:rsidR="005A362F" w:rsidRPr="00736684">
        <w:rPr>
          <w:i/>
          <w:lang w:val="la-Latn"/>
        </w:rPr>
        <w:t xml:space="preserve"> </w:t>
      </w:r>
      <w:r w:rsidR="00885488" w:rsidRPr="00736684">
        <w:rPr>
          <w:rStyle w:val="Incipit"/>
          <w:lang w:val="la-Latn"/>
        </w:rPr>
        <w:t>te</w:t>
      </w:r>
      <w:r w:rsidR="005A362F" w:rsidRPr="00736684">
        <w:rPr>
          <w:i/>
          <w:lang w:val="la-Latn"/>
        </w:rPr>
        <w:t xml:space="preserve"> </w:t>
      </w:r>
      <w:r w:rsidR="00885488" w:rsidRPr="00736684">
        <w:rPr>
          <w:rStyle w:val="Incipit"/>
          <w:lang w:val="la-Latn"/>
        </w:rPr>
        <w:t>formarem</w:t>
      </w:r>
      <w:r w:rsidR="00D5061E" w:rsidRPr="00736684">
        <w:rPr>
          <w:lang w:val="la-Latn"/>
        </w:rPr>
        <w:t>.</w:t>
      </w:r>
    </w:p>
    <w:p w:rsidR="00885488" w:rsidRPr="00736684" w:rsidRDefault="00885488" w:rsidP="00415109">
      <w:pPr>
        <w:pStyle w:val="berschrift1"/>
        <w:rPr>
          <w:lang w:val="la-Latn"/>
        </w:rPr>
      </w:pPr>
      <w:r w:rsidRPr="00736684">
        <w:rPr>
          <w:lang w:val="la-Latn"/>
        </w:rPr>
        <w:t>IOANNIS ET PAULI MARTYRUM</w:t>
      </w:r>
    </w:p>
    <w:p w:rsidR="00885488" w:rsidRPr="00736684" w:rsidRDefault="00885488" w:rsidP="00415109">
      <w:pPr>
        <w:rPr>
          <w:lang w:val="la-Latn"/>
        </w:rPr>
      </w:pPr>
      <w:r>
        <w:rPr>
          <w:lang w:val="la-Latn"/>
        </w:rPr>
        <w:t>Novem lectiones facimus.</w:t>
      </w:r>
    </w:p>
    <w:p w:rsidR="00885488" w:rsidRPr="00736684" w:rsidRDefault="00885488" w:rsidP="00415109">
      <w:pPr>
        <w:rPr>
          <w:lang w:val="la-Latn"/>
        </w:rPr>
      </w:pPr>
      <w:r w:rsidRPr="00736684">
        <w:rPr>
          <w:rStyle w:val="Time1"/>
          <w:lang w:val="la-Latn"/>
        </w:rPr>
        <w:t>A</w:t>
      </w:r>
      <w:r w:rsidR="00EB4636" w:rsidRPr="00736684">
        <w:rPr>
          <w:rStyle w:val="Time1"/>
          <w:lang w:val="la-Latn"/>
        </w:rPr>
        <w:t>d vesperas</w:t>
      </w:r>
      <w:r>
        <w:rPr>
          <w:lang w:val="la-Latn"/>
        </w:rPr>
        <w:t xml:space="preserve"> antiphonae et psalmi ferialiter. RP </w:t>
      </w:r>
      <w:r w:rsidRPr="00736684">
        <w:rPr>
          <w:rStyle w:val="Incipit"/>
          <w:lang w:val="la-Latn"/>
        </w:rPr>
        <w:t>Beati</w:t>
      </w:r>
      <w:r w:rsidR="005A362F" w:rsidRPr="00736684">
        <w:rPr>
          <w:i/>
          <w:lang w:val="la-Latn"/>
        </w:rPr>
        <w:t xml:space="preserve"> </w:t>
      </w:r>
      <w:r w:rsidRPr="00736684">
        <w:rPr>
          <w:rStyle w:val="Incipit"/>
          <w:lang w:val="la-Latn"/>
        </w:rPr>
        <w:t>martyres</w:t>
      </w:r>
      <w:r>
        <w:rPr>
          <w:lang w:val="la-Latn"/>
        </w:rPr>
        <w:t xml:space="preserve">. HY </w:t>
      </w:r>
      <w:r w:rsidRPr="00794880">
        <w:rPr>
          <w:rStyle w:val="Incipit"/>
          <w:lang w:val="da-DK"/>
        </w:rPr>
        <w:t>Sanctorum</w:t>
      </w:r>
      <w:r w:rsidR="005A362F" w:rsidRPr="005A362F">
        <w:rPr>
          <w:i/>
          <w:lang w:val="da-DK"/>
        </w:rPr>
        <w:t xml:space="preserve"> </w:t>
      </w:r>
      <w:r w:rsidRPr="00794880">
        <w:rPr>
          <w:rStyle w:val="Incipit"/>
          <w:lang w:val="da-DK"/>
        </w:rPr>
        <w:t>meritis</w:t>
      </w:r>
      <w:r>
        <w:rPr>
          <w:lang w:val="la-Latn"/>
        </w:rPr>
        <w:t xml:space="preserve">. VS </w:t>
      </w:r>
      <w:r w:rsidRPr="00794880">
        <w:rPr>
          <w:rStyle w:val="Incipit"/>
          <w:lang w:val="da-DK"/>
        </w:rPr>
        <w:t>Laetamini</w:t>
      </w:r>
      <w:r w:rsidR="005A362F" w:rsidRPr="005A362F">
        <w:rPr>
          <w:i/>
          <w:lang w:val="da-DK"/>
        </w:rPr>
        <w:t xml:space="preserve"> </w:t>
      </w:r>
      <w:r w:rsidRPr="00794880">
        <w:rPr>
          <w:rStyle w:val="Incipit"/>
          <w:lang w:val="da-DK"/>
        </w:rPr>
        <w:t>in</w:t>
      </w:r>
      <w:r>
        <w:rPr>
          <w:lang w:val="la-Latn"/>
        </w:rPr>
        <w:t xml:space="preserve">. AM </w:t>
      </w:r>
      <w:r w:rsidRPr="00794880">
        <w:rPr>
          <w:rStyle w:val="Incipit"/>
          <w:lang w:val="la-Latn"/>
        </w:rPr>
        <w:t>Isti</w:t>
      </w:r>
      <w:r w:rsidR="005A362F" w:rsidRPr="005A362F">
        <w:rPr>
          <w:i/>
          <w:lang w:val="la-Latn"/>
        </w:rPr>
        <w:t xml:space="preserve"> </w:t>
      </w:r>
      <w:r w:rsidRPr="00794880">
        <w:rPr>
          <w:rStyle w:val="Incipit"/>
          <w:lang w:val="la-Latn"/>
        </w:rPr>
        <w:t>sunt</w:t>
      </w:r>
      <w:r w:rsidR="005A362F" w:rsidRPr="005A362F">
        <w:rPr>
          <w:i/>
          <w:lang w:val="la-Latn"/>
        </w:rPr>
        <w:t xml:space="preserve"> </w:t>
      </w:r>
      <w:r w:rsidR="007A2B86">
        <w:rPr>
          <w:rStyle w:val="Incipit"/>
          <w:lang w:val="la-Latn"/>
        </w:rPr>
        <w:t>duo</w:t>
      </w:r>
      <w:r w:rsidR="005A362F" w:rsidRPr="005A362F">
        <w:rPr>
          <w:i/>
          <w:lang w:val="la-Latn"/>
        </w:rPr>
        <w:t xml:space="preserve"> </w:t>
      </w:r>
      <w:r w:rsidR="00FA3B56" w:rsidRPr="00794880">
        <w:rPr>
          <w:rStyle w:val="Incipit"/>
          <w:lang w:val="la-Latn"/>
        </w:rPr>
        <w:t>oliv</w:t>
      </w:r>
      <w:r w:rsidRPr="00794880">
        <w:rPr>
          <w:rStyle w:val="Incipit"/>
          <w:lang w:val="la-Latn"/>
        </w:rPr>
        <w:t>ae</w:t>
      </w:r>
      <w:r w:rsidR="00443943" w:rsidRPr="00B779A9">
        <w:rPr>
          <w:lang w:val="la-Latn"/>
        </w:rPr>
        <w:t xml:space="preserve">. </w:t>
      </w:r>
      <w:r w:rsidR="00D5061E" w:rsidRPr="00B779A9">
        <w:rPr>
          <w:lang w:val="la-Latn"/>
        </w:rPr>
        <w:t>$E::</w:t>
      </w:r>
      <w:r w:rsidR="007A2B86" w:rsidRPr="00736684">
        <w:rPr>
          <w:lang w:val="la-Latn"/>
        </w:rPr>
        <w:t>Suffragium d</w:t>
      </w:r>
      <w:r w:rsidR="00443943" w:rsidRPr="00B779A9">
        <w:rPr>
          <w:lang w:val="la-Latn"/>
        </w:rPr>
        <w:t>e</w:t>
      </w:r>
      <w:r>
        <w:rPr>
          <w:caps/>
          <w:lang w:val="la-Latn"/>
        </w:rPr>
        <w:t xml:space="preserve"> </w:t>
      </w:r>
      <w:r w:rsidR="00443943" w:rsidRPr="00B779A9">
        <w:rPr>
          <w:lang w:val="la-Latn"/>
        </w:rPr>
        <w:t>sancto Ioanne Baptista</w:t>
      </w:r>
      <w:r>
        <w:rPr>
          <w:lang w:val="la-Latn"/>
        </w:rPr>
        <w:t xml:space="preserve"> </w:t>
      </w:r>
      <w:r w:rsidR="007A2B86" w:rsidRPr="00736684">
        <w:rPr>
          <w:lang w:val="la-Latn"/>
        </w:rPr>
        <w:t>[</w:t>
      </w:r>
      <w:r>
        <w:rPr>
          <w:lang w:val="la-Latn"/>
        </w:rPr>
        <w:t>AC</w:t>
      </w:r>
      <w:r w:rsidR="007A2B86" w:rsidRPr="00736684">
        <w:rPr>
          <w:lang w:val="la-Latn"/>
        </w:rPr>
        <w:t>]</w:t>
      </w:r>
      <w:r>
        <w:rPr>
          <w:lang w:val="la-Latn"/>
        </w:rPr>
        <w:t xml:space="preserve"> </w:t>
      </w:r>
      <w:r w:rsidRPr="00794880">
        <w:rPr>
          <w:rStyle w:val="Incipit"/>
          <w:lang w:val="la-Latn"/>
        </w:rPr>
        <w:t>Elisabet</w:t>
      </w:r>
      <w:r w:rsidR="003A13A4" w:rsidRPr="00794880">
        <w:rPr>
          <w:rStyle w:val="Incipit"/>
          <w:lang w:val="la-Latn"/>
        </w:rPr>
        <w:t>h</w:t>
      </w:r>
      <w:r w:rsidR="005A362F" w:rsidRPr="005A362F">
        <w:rPr>
          <w:i/>
          <w:lang w:val="la-Latn"/>
        </w:rPr>
        <w:t xml:space="preserve"> </w:t>
      </w:r>
      <w:r w:rsidRPr="00794880">
        <w:rPr>
          <w:rStyle w:val="Incipit"/>
          <w:lang w:val="la-Latn"/>
        </w:rPr>
        <w:t>Zachariae</w:t>
      </w:r>
      <w:r w:rsidR="00AD29A8">
        <w:rPr>
          <w:lang w:val="la-Latn"/>
        </w:rPr>
        <w:t>$.</w:t>
      </w:r>
    </w:p>
    <w:p w:rsidR="00885488" w:rsidRPr="00B779A9" w:rsidRDefault="00885488" w:rsidP="00415109">
      <w:pPr>
        <w:rPr>
          <w:lang w:val="la-Latn"/>
        </w:rPr>
      </w:pPr>
      <w:r w:rsidRPr="00736684">
        <w:rPr>
          <w:rStyle w:val="Time1"/>
          <w:lang w:val="la-Latn"/>
        </w:rPr>
        <w:t>A</w:t>
      </w:r>
      <w:r w:rsidR="00EB4636" w:rsidRPr="00736684">
        <w:rPr>
          <w:rStyle w:val="Time1"/>
          <w:lang w:val="la-Latn"/>
        </w:rPr>
        <w:t>d completorium</w:t>
      </w:r>
      <w:r>
        <w:rPr>
          <w:lang w:val="la-Latn"/>
        </w:rPr>
        <w:t xml:space="preserve"> AD </w:t>
      </w:r>
      <w:r w:rsidRPr="00794880">
        <w:rPr>
          <w:rStyle w:val="Incipit"/>
          <w:lang w:val="la-Latn"/>
        </w:rPr>
        <w:t>Vigila</w:t>
      </w:r>
      <w:r>
        <w:rPr>
          <w:lang w:val="la-Latn"/>
        </w:rPr>
        <w:t>.</w:t>
      </w:r>
    </w:p>
    <w:p w:rsidR="00885488" w:rsidRPr="005B472A" w:rsidRDefault="00885488" w:rsidP="00415109">
      <w:pPr>
        <w:rPr>
          <w:lang w:val="la-Latn"/>
        </w:rPr>
      </w:pPr>
      <w:r w:rsidRPr="00736684">
        <w:rPr>
          <w:rStyle w:val="Time1"/>
          <w:lang w:val="la-Latn"/>
        </w:rPr>
        <w:t>A</w:t>
      </w:r>
      <w:r w:rsidR="00EB4636" w:rsidRPr="00736684">
        <w:rPr>
          <w:rStyle w:val="Time1"/>
          <w:lang w:val="la-Latn"/>
        </w:rPr>
        <w:t>d matutinum</w:t>
      </w:r>
      <w:r>
        <w:rPr>
          <w:lang w:val="la-Latn"/>
        </w:rPr>
        <w:t xml:space="preserve"> I</w:t>
      </w:r>
      <w:r w:rsidR="00EB4636">
        <w:rPr>
          <w:lang w:val="hu-HU"/>
        </w:rPr>
        <w:t>N</w:t>
      </w:r>
      <w:r>
        <w:rPr>
          <w:lang w:val="la-Latn"/>
        </w:rPr>
        <w:t xml:space="preserve">V </w:t>
      </w:r>
      <w:r w:rsidRPr="00794880">
        <w:rPr>
          <w:rStyle w:val="Incipit"/>
          <w:lang w:val="la-Latn"/>
        </w:rPr>
        <w:t>Regem</w:t>
      </w:r>
      <w:r w:rsidR="005A362F" w:rsidRPr="005A362F">
        <w:rPr>
          <w:i/>
          <w:lang w:val="la-Latn"/>
        </w:rPr>
        <w:t xml:space="preserve"> </w:t>
      </w:r>
      <w:r w:rsidRPr="00794880">
        <w:rPr>
          <w:rStyle w:val="Incipit"/>
          <w:lang w:val="la-Latn"/>
        </w:rPr>
        <w:t>martyrum</w:t>
      </w:r>
      <w:r>
        <w:rPr>
          <w:lang w:val="la-Latn"/>
        </w:rPr>
        <w:t xml:space="preserve">. </w:t>
      </w:r>
      <w:r w:rsidR="007A2B86" w:rsidRPr="00736684">
        <w:rPr>
          <w:lang w:val="la-Latn"/>
        </w:rPr>
        <w:t xml:space="preserve">HY </w:t>
      </w:r>
      <w:r w:rsidR="007A2B86" w:rsidRPr="00736684">
        <w:rPr>
          <w:rStyle w:val="Incipit"/>
          <w:lang w:val="la-Latn"/>
        </w:rPr>
        <w:t>%D::</w:t>
      </w:r>
      <w:r w:rsidR="00D5061E" w:rsidRPr="00736684">
        <w:rPr>
          <w:rStyle w:val="Incipit"/>
          <w:lang w:val="la-Latn"/>
        </w:rPr>
        <w:t>Sanctorum</w:t>
      </w:r>
      <w:r w:rsidR="00D734F4" w:rsidRPr="00736684">
        <w:rPr>
          <w:rStyle w:val="Incipit"/>
          <w:lang w:val="la-Latn"/>
        </w:rPr>
        <w:t xml:space="preserve"> </w:t>
      </w:r>
      <w:r w:rsidR="00D5061E" w:rsidRPr="00736684">
        <w:rPr>
          <w:rStyle w:val="Incipit"/>
          <w:lang w:val="la-Latn"/>
        </w:rPr>
        <w:t>meriti</w:t>
      </w:r>
      <w:r w:rsidR="00B326F1" w:rsidRPr="00736684">
        <w:rPr>
          <w:rStyle w:val="Incipit"/>
          <w:lang w:val="la-Latn"/>
        </w:rPr>
        <w:t>s</w:t>
      </w:r>
      <w:r w:rsidR="00B326F1" w:rsidRPr="004518BD">
        <w:rPr>
          <w:rStyle w:val="Incipit"/>
          <w:lang w:val="la-Latn"/>
        </w:rPr>
        <w:t>%</w:t>
      </w:r>
      <w:r w:rsidR="007D521F" w:rsidRPr="005B472A">
        <w:rPr>
          <w:lang w:val="la-Latn"/>
        </w:rPr>
        <w:t xml:space="preserve">. </w:t>
      </w:r>
      <w:r w:rsidR="008A3932" w:rsidRPr="004518BD">
        <w:rPr>
          <w:lang w:val="la-Latn"/>
        </w:rPr>
        <w:t xml:space="preserve">[HY] </w:t>
      </w:r>
      <w:r w:rsidR="00B326F1" w:rsidRPr="004518BD">
        <w:rPr>
          <w:rStyle w:val="Incipit"/>
          <w:lang w:val="la-Latn"/>
        </w:rPr>
        <w:t>$E::</w:t>
      </w:r>
      <w:r w:rsidR="00BA4CFB" w:rsidRPr="004518BD">
        <w:rPr>
          <w:rStyle w:val="Incipit"/>
          <w:lang w:val="la-Latn"/>
        </w:rPr>
        <w:t>Aetern</w:t>
      </w:r>
      <w:r w:rsidRPr="004518BD">
        <w:rPr>
          <w:rStyle w:val="Incipit"/>
          <w:lang w:val="la-Latn"/>
        </w:rPr>
        <w:t>a</w:t>
      </w:r>
      <w:r w:rsidR="005A362F" w:rsidRPr="004518BD">
        <w:rPr>
          <w:rStyle w:val="Incipit"/>
          <w:lang w:val="la-Latn"/>
        </w:rPr>
        <w:t xml:space="preserve"> </w:t>
      </w:r>
      <w:r w:rsidRPr="004518BD">
        <w:rPr>
          <w:rStyle w:val="Incipit"/>
          <w:lang w:val="la-Latn"/>
        </w:rPr>
        <w:t>Christi</w:t>
      </w:r>
      <w:r w:rsidR="005A362F" w:rsidRPr="004518BD">
        <w:rPr>
          <w:rStyle w:val="Incipit"/>
          <w:lang w:val="la-Latn"/>
        </w:rPr>
        <w:t xml:space="preserve"> </w:t>
      </w:r>
      <w:r w:rsidRPr="004518BD">
        <w:rPr>
          <w:rStyle w:val="Incipit"/>
          <w:lang w:val="la-Latn"/>
        </w:rPr>
        <w:t>munera</w:t>
      </w:r>
      <w:r w:rsidR="00AD29A8" w:rsidRPr="004518BD">
        <w:rPr>
          <w:rStyle w:val="Incipit"/>
          <w:lang w:val="la-Latn"/>
        </w:rPr>
        <w:t>$</w:t>
      </w:r>
      <w:r w:rsidR="00AD29A8" w:rsidRPr="004518BD">
        <w:rPr>
          <w:lang w:val="la-Latn"/>
        </w:rPr>
        <w:t>.</w:t>
      </w:r>
      <w:r w:rsidR="00B326F1" w:rsidRPr="004518BD">
        <w:rPr>
          <w:lang w:val="la-Latn"/>
        </w:rPr>
        <w:t xml:space="preserve"> </w:t>
      </w:r>
      <w:r>
        <w:rPr>
          <w:lang w:val="la-Latn"/>
        </w:rPr>
        <w:t xml:space="preserve">Antiphonae psalmi et </w:t>
      </w:r>
      <w:r w:rsidRPr="00B779A9">
        <w:rPr>
          <w:lang w:val="la-Latn"/>
        </w:rPr>
        <w:t xml:space="preserve">priora sex </w:t>
      </w:r>
      <w:r>
        <w:rPr>
          <w:lang w:val="la-Latn"/>
        </w:rPr>
        <w:t xml:space="preserve">responsoria sumantur de martyribus in </w:t>
      </w:r>
      <w:r w:rsidR="009772E9" w:rsidRPr="00B779A9">
        <w:rPr>
          <w:lang w:val="la-Latn"/>
        </w:rPr>
        <w:t>commu</w:t>
      </w:r>
      <w:r w:rsidRPr="00B779A9">
        <w:rPr>
          <w:lang w:val="la-Latn"/>
        </w:rPr>
        <w:t>ni.</w:t>
      </w:r>
      <w:r>
        <w:rPr>
          <w:lang w:val="la-Latn"/>
        </w:rPr>
        <w:t xml:space="preserve"> EV </w:t>
      </w:r>
      <w:r w:rsidRPr="00794880">
        <w:rPr>
          <w:rStyle w:val="Incipit"/>
          <w:lang w:val="it-IT"/>
        </w:rPr>
        <w:t>Attendite</w:t>
      </w:r>
      <w:r w:rsidR="005A362F" w:rsidRPr="005A362F">
        <w:rPr>
          <w:i/>
          <w:lang w:val="it-IT"/>
        </w:rPr>
        <w:t xml:space="preserve"> </w:t>
      </w:r>
      <w:r w:rsidRPr="00794880">
        <w:rPr>
          <w:rStyle w:val="Incipit"/>
          <w:lang w:val="it-IT"/>
        </w:rPr>
        <w:t>a</w:t>
      </w:r>
      <w:r w:rsidR="005A362F" w:rsidRPr="005A362F">
        <w:rPr>
          <w:i/>
          <w:lang w:val="it-IT"/>
        </w:rPr>
        <w:t xml:space="preserve"> </w:t>
      </w:r>
      <w:r w:rsidRPr="00794880">
        <w:rPr>
          <w:rStyle w:val="Incipit"/>
          <w:lang w:val="it-IT"/>
        </w:rPr>
        <w:t>fermento</w:t>
      </w:r>
      <w:r>
        <w:rPr>
          <w:lang w:val="la-Latn"/>
        </w:rPr>
        <w:t xml:space="preserve">. RP </w:t>
      </w:r>
      <w:r w:rsidRPr="005B472A">
        <w:rPr>
          <w:rStyle w:val="Incipit"/>
          <w:lang w:val="la-Latn"/>
        </w:rPr>
        <w:t>Isti</w:t>
      </w:r>
      <w:r w:rsidR="005A362F" w:rsidRPr="005B472A">
        <w:rPr>
          <w:i/>
          <w:lang w:val="la-Latn"/>
        </w:rPr>
        <w:t xml:space="preserve"> </w:t>
      </w:r>
      <w:r w:rsidRPr="005B472A">
        <w:rPr>
          <w:rStyle w:val="Incipit"/>
          <w:lang w:val="la-Latn"/>
        </w:rPr>
        <w:t>sunt</w:t>
      </w:r>
      <w:r w:rsidR="005A362F" w:rsidRPr="005B472A">
        <w:rPr>
          <w:i/>
          <w:lang w:val="la-Latn"/>
        </w:rPr>
        <w:t xml:space="preserve"> </w:t>
      </w:r>
      <w:r w:rsidRPr="005B472A">
        <w:rPr>
          <w:rStyle w:val="Incipit"/>
          <w:lang w:val="la-Latn"/>
        </w:rPr>
        <w:t>duo</w:t>
      </w:r>
      <w:r w:rsidR="005A362F" w:rsidRPr="005B472A">
        <w:rPr>
          <w:i/>
          <w:lang w:val="la-Latn"/>
        </w:rPr>
        <w:t xml:space="preserve"> </w:t>
      </w:r>
      <w:r w:rsidRPr="005B472A">
        <w:rPr>
          <w:rStyle w:val="Incipit"/>
          <w:lang w:val="la-Latn"/>
        </w:rPr>
        <w:t>viri</w:t>
      </w:r>
      <w:r>
        <w:rPr>
          <w:lang w:val="la-Latn"/>
        </w:rPr>
        <w:t xml:space="preserve"> cum duobus sequentibus.</w:t>
      </w:r>
    </w:p>
    <w:p w:rsidR="00885488" w:rsidRPr="004518BD" w:rsidRDefault="00885488" w:rsidP="00415109">
      <w:pPr>
        <w:rPr>
          <w:lang w:val="la-Latn"/>
        </w:rPr>
      </w:pPr>
      <w:r w:rsidRPr="005B472A">
        <w:rPr>
          <w:rStyle w:val="Time1"/>
          <w:lang w:val="la-Latn"/>
        </w:rPr>
        <w:t>A</w:t>
      </w:r>
      <w:r w:rsidR="00EB4636" w:rsidRPr="005B472A">
        <w:rPr>
          <w:rStyle w:val="Time1"/>
          <w:lang w:val="la-Latn"/>
        </w:rPr>
        <w:t>d laudes</w:t>
      </w:r>
      <w:r>
        <w:rPr>
          <w:lang w:val="la-Latn"/>
        </w:rPr>
        <w:t xml:space="preserve"> AN </w:t>
      </w:r>
      <w:r w:rsidRPr="005B472A">
        <w:rPr>
          <w:rStyle w:val="Incipit"/>
          <w:lang w:val="la-Latn"/>
        </w:rPr>
        <w:t>Paulus et Ioannes</w:t>
      </w:r>
      <w:r>
        <w:rPr>
          <w:lang w:val="la-Latn"/>
        </w:rPr>
        <w:t xml:space="preserve"> cum sequentibus. HY </w:t>
      </w:r>
      <w:r w:rsidRPr="004518BD">
        <w:rPr>
          <w:rStyle w:val="Incipit"/>
          <w:lang w:val="la-Latn"/>
        </w:rPr>
        <w:t>Rex gloriose</w:t>
      </w:r>
      <w:r>
        <w:rPr>
          <w:lang w:val="la-Latn"/>
        </w:rPr>
        <w:t xml:space="preserve">. </w:t>
      </w:r>
      <w:r w:rsidR="00972814" w:rsidRPr="004518BD">
        <w:rPr>
          <w:lang w:val="la-Latn"/>
        </w:rPr>
        <w:t xml:space="preserve">AB </w:t>
      </w:r>
      <w:r w:rsidR="00972814" w:rsidRPr="004518BD">
        <w:rPr>
          <w:rStyle w:val="Incipit"/>
          <w:lang w:val="la-Latn"/>
        </w:rPr>
        <w:t>%D::</w:t>
      </w:r>
      <w:r w:rsidR="00D5061E" w:rsidRPr="004518BD">
        <w:rPr>
          <w:rStyle w:val="Incipit"/>
          <w:lang w:val="la-Latn"/>
        </w:rPr>
        <w:t>Attendite</w:t>
      </w:r>
      <w:r w:rsidR="00B326F1" w:rsidRPr="004518BD">
        <w:rPr>
          <w:rStyle w:val="Incipit"/>
          <w:lang w:val="la-Latn"/>
        </w:rPr>
        <w:t>%</w:t>
      </w:r>
      <w:r w:rsidR="007D521F" w:rsidRPr="005B472A">
        <w:rPr>
          <w:lang w:val="it-IT"/>
        </w:rPr>
        <w:t xml:space="preserve">. </w:t>
      </w:r>
      <w:r w:rsidR="008A3932" w:rsidRPr="004518BD">
        <w:rPr>
          <w:lang w:val="la-Latn"/>
        </w:rPr>
        <w:t xml:space="preserve">[AB] </w:t>
      </w:r>
      <w:r w:rsidR="00D5061E" w:rsidRPr="004518BD">
        <w:rPr>
          <w:rStyle w:val="Incipit"/>
          <w:lang w:val="la-Latn"/>
        </w:rPr>
        <w:t>$E::</w:t>
      </w:r>
      <w:r w:rsidRPr="004518BD">
        <w:rPr>
          <w:rStyle w:val="Incipit"/>
          <w:lang w:val="la-Latn"/>
        </w:rPr>
        <w:t>Astiterun</w:t>
      </w:r>
      <w:r w:rsidR="00D5061E" w:rsidRPr="004518BD">
        <w:rPr>
          <w:rStyle w:val="Incipit"/>
          <w:lang w:val="la-Latn"/>
        </w:rPr>
        <w:t>t</w:t>
      </w:r>
      <w:r w:rsidRPr="004518BD">
        <w:rPr>
          <w:rStyle w:val="Incipit"/>
          <w:lang w:val="la-Latn"/>
        </w:rPr>
        <w:t xml:space="preserve"> iusti</w:t>
      </w:r>
      <w:r w:rsidR="00D5061E" w:rsidRPr="004518BD">
        <w:rPr>
          <w:rStyle w:val="Incipit"/>
          <w:lang w:val="la-Latn"/>
        </w:rPr>
        <w:t>$</w:t>
      </w:r>
      <w:r w:rsidR="00465E69" w:rsidRPr="004518BD">
        <w:rPr>
          <w:lang w:val="la-Latn"/>
        </w:rPr>
        <w:t>.</w:t>
      </w:r>
    </w:p>
    <w:p w:rsidR="00885488" w:rsidRPr="004518BD" w:rsidRDefault="0081631B" w:rsidP="00415109">
      <w:pPr>
        <w:rPr>
          <w:lang w:val="la-Latn"/>
        </w:rPr>
      </w:pPr>
      <w:r w:rsidRPr="004518BD">
        <w:rPr>
          <w:rStyle w:val="Time1"/>
          <w:lang w:val="la-Latn"/>
        </w:rPr>
        <w:t>Ad horas</w:t>
      </w:r>
      <w:r w:rsidR="00972814">
        <w:rPr>
          <w:lang w:val="la-Latn"/>
        </w:rPr>
        <w:t xml:space="preserve"> laudes</w:t>
      </w:r>
      <w:r w:rsidR="00885488">
        <w:rPr>
          <w:lang w:val="la-Latn"/>
        </w:rPr>
        <w:t>.</w:t>
      </w:r>
    </w:p>
    <w:p w:rsidR="00885488" w:rsidRPr="00B779A9" w:rsidRDefault="00EB4636" w:rsidP="00415109">
      <w:pPr>
        <w:rPr>
          <w:lang w:val="la-Latn"/>
        </w:rPr>
      </w:pPr>
      <w:r w:rsidRPr="004518BD">
        <w:rPr>
          <w:rStyle w:val="Time1"/>
          <w:lang w:val="la-Latn"/>
        </w:rPr>
        <w:t>Ad officium</w:t>
      </w:r>
      <w:r w:rsidR="00885488">
        <w:rPr>
          <w:lang w:val="la-Latn"/>
        </w:rPr>
        <w:t xml:space="preserve"> IN </w:t>
      </w:r>
      <w:r w:rsidR="00885488" w:rsidRPr="004518BD">
        <w:rPr>
          <w:rStyle w:val="Incipit"/>
          <w:lang w:val="la-Latn"/>
        </w:rPr>
        <w:t>Multae tribulationes</w:t>
      </w:r>
      <w:r w:rsidR="00885488">
        <w:rPr>
          <w:lang w:val="la-Latn"/>
        </w:rPr>
        <w:t xml:space="preserve">. </w:t>
      </w:r>
      <w:r w:rsidR="007924CE">
        <w:rPr>
          <w:lang w:val="la-Latn"/>
        </w:rPr>
        <w:t>[</w:t>
      </w:r>
      <w:r w:rsidR="007924CE" w:rsidRPr="004518BD">
        <w:rPr>
          <w:lang w:val="la-Latn"/>
        </w:rPr>
        <w:t>KY</w:t>
      </w:r>
      <w:r w:rsidR="007924CE">
        <w:rPr>
          <w:lang w:val="la-Latn"/>
        </w:rPr>
        <w:t>]</w:t>
      </w:r>
      <w:r w:rsidR="007924CE" w:rsidRPr="004518BD">
        <w:rPr>
          <w:lang w:val="la-Latn"/>
        </w:rPr>
        <w:t xml:space="preserve"> </w:t>
      </w:r>
      <w:r w:rsidR="00885488" w:rsidRPr="004518BD">
        <w:rPr>
          <w:rStyle w:val="Incipit"/>
          <w:lang w:val="la-Latn"/>
        </w:rPr>
        <w:t>Kyrie</w:t>
      </w:r>
      <w:r w:rsidR="00885488">
        <w:rPr>
          <w:lang w:val="la-Latn"/>
        </w:rPr>
        <w:t xml:space="preserve"> et </w:t>
      </w:r>
      <w:r w:rsidR="007924CE">
        <w:rPr>
          <w:lang w:val="la-Latn"/>
        </w:rPr>
        <w:t>[</w:t>
      </w:r>
      <w:r w:rsidR="007924CE" w:rsidRPr="004518BD">
        <w:rPr>
          <w:lang w:val="la-Latn"/>
        </w:rPr>
        <w:t>SA</w:t>
      </w:r>
      <w:r w:rsidR="007924CE">
        <w:rPr>
          <w:lang w:val="la-Latn"/>
        </w:rPr>
        <w:t>]</w:t>
      </w:r>
      <w:r w:rsidR="007924CE" w:rsidRPr="004518BD">
        <w:rPr>
          <w:lang w:val="la-Latn"/>
        </w:rPr>
        <w:t xml:space="preserve"> </w:t>
      </w:r>
      <w:r w:rsidR="00885488" w:rsidRPr="004518BD">
        <w:rPr>
          <w:rStyle w:val="Incipit"/>
          <w:lang w:val="la-Latn"/>
        </w:rPr>
        <w:t>Sanctus</w:t>
      </w:r>
      <w:r w:rsidR="00885488">
        <w:rPr>
          <w:lang w:val="la-Latn"/>
        </w:rPr>
        <w:t xml:space="preserve"> de martyribus. GR </w:t>
      </w:r>
      <w:r w:rsidR="00885488" w:rsidRPr="00736684">
        <w:rPr>
          <w:rStyle w:val="Incipit"/>
          <w:lang w:val="la-Latn"/>
        </w:rPr>
        <w:t>Ecce quam</w:t>
      </w:r>
      <w:r w:rsidR="00885488">
        <w:rPr>
          <w:lang w:val="la-Latn"/>
        </w:rPr>
        <w:t>. AL</w:t>
      </w:r>
      <w:r>
        <w:rPr>
          <w:lang w:val="hu-HU"/>
        </w:rPr>
        <w:t>V</w:t>
      </w:r>
      <w:r w:rsidR="00885488">
        <w:rPr>
          <w:lang w:val="la-Latn"/>
        </w:rPr>
        <w:t xml:space="preserve"> </w:t>
      </w:r>
      <w:r w:rsidR="00885488" w:rsidRPr="00736684">
        <w:rPr>
          <w:rStyle w:val="Incipit"/>
          <w:lang w:val="la-Latn"/>
        </w:rPr>
        <w:t>Iusti epulentur</w:t>
      </w:r>
      <w:r w:rsidR="00885488">
        <w:rPr>
          <w:lang w:val="la-Latn"/>
        </w:rPr>
        <w:t xml:space="preserve">. SE </w:t>
      </w:r>
      <w:r w:rsidR="00885488" w:rsidRPr="00736684">
        <w:rPr>
          <w:rStyle w:val="Incipit"/>
          <w:lang w:val="la-Latn"/>
        </w:rPr>
        <w:t>Agonae triumphali</w:t>
      </w:r>
      <w:r w:rsidR="00885488">
        <w:rPr>
          <w:lang w:val="la-Latn"/>
        </w:rPr>
        <w:t xml:space="preserve">. OF </w:t>
      </w:r>
      <w:r w:rsidR="00885488" w:rsidRPr="00736684">
        <w:rPr>
          <w:rStyle w:val="Incipit"/>
          <w:lang w:val="la-Latn"/>
        </w:rPr>
        <w:t>Gloriabuntur omnes in te</w:t>
      </w:r>
      <w:r w:rsidR="00885488">
        <w:rPr>
          <w:lang w:val="la-Latn"/>
        </w:rPr>
        <w:t xml:space="preserve">. CO </w:t>
      </w:r>
      <w:r w:rsidR="00885488" w:rsidRPr="00736684">
        <w:rPr>
          <w:rStyle w:val="Incipit"/>
          <w:lang w:val="la-Latn"/>
        </w:rPr>
        <w:t>Et si coram hominibus tormenta passi sunt</w:t>
      </w:r>
      <w:r w:rsidR="00885488">
        <w:rPr>
          <w:lang w:val="la-Latn"/>
        </w:rPr>
        <w:t>.</w:t>
      </w:r>
    </w:p>
    <w:p w:rsidR="00885488" w:rsidRPr="00B779A9" w:rsidRDefault="00885488" w:rsidP="00415109">
      <w:pPr>
        <w:rPr>
          <w:lang w:val="la-Latn"/>
        </w:rPr>
      </w:pPr>
      <w:r w:rsidRPr="00736684">
        <w:rPr>
          <w:rStyle w:val="Time1"/>
          <w:lang w:val="pt-PT"/>
        </w:rPr>
        <w:t>A</w:t>
      </w:r>
      <w:r w:rsidR="00EB4636" w:rsidRPr="00736684">
        <w:rPr>
          <w:rStyle w:val="Time1"/>
          <w:lang w:val="pt-PT"/>
        </w:rPr>
        <w:t>d secundas vesperas</w:t>
      </w:r>
      <w:r>
        <w:rPr>
          <w:lang w:val="la-Latn"/>
        </w:rPr>
        <w:t xml:space="preserve"> AN </w:t>
      </w:r>
      <w:r w:rsidRPr="00736684">
        <w:rPr>
          <w:rStyle w:val="Incipit"/>
          <w:lang w:val="pt-PT"/>
        </w:rPr>
        <w:t xml:space="preserve">Virgam </w:t>
      </w:r>
      <w:r w:rsidR="00C31823" w:rsidRPr="00736684">
        <w:rPr>
          <w:rStyle w:val="Incipit"/>
          <w:lang w:val="pt-PT"/>
        </w:rPr>
        <w:t>vir</w:t>
      </w:r>
      <w:r w:rsidRPr="00736684">
        <w:rPr>
          <w:rStyle w:val="Incipit"/>
          <w:lang w:val="pt-PT"/>
        </w:rPr>
        <w:t>tutis</w:t>
      </w:r>
      <w:r>
        <w:rPr>
          <w:lang w:val="la-Latn"/>
        </w:rPr>
        <w:t xml:space="preserve"> cum reliquis. PS </w:t>
      </w:r>
      <w:r w:rsidRPr="00736684">
        <w:rPr>
          <w:rStyle w:val="Incipit"/>
          <w:lang w:val="fr-FR"/>
        </w:rPr>
        <w:t>Dixit</w:t>
      </w:r>
      <w:r>
        <w:rPr>
          <w:lang w:val="la-Latn"/>
        </w:rPr>
        <w:t xml:space="preserve">. </w:t>
      </w:r>
      <w:r w:rsidR="00EB4636">
        <w:rPr>
          <w:lang w:val="la-Latn"/>
        </w:rPr>
        <w:t>[PS]</w:t>
      </w:r>
      <w:r>
        <w:rPr>
          <w:lang w:val="la-Latn"/>
        </w:rPr>
        <w:t xml:space="preserve"> </w:t>
      </w:r>
      <w:r w:rsidRPr="00736684">
        <w:rPr>
          <w:rStyle w:val="Incipit"/>
          <w:lang w:val="fr-FR"/>
        </w:rPr>
        <w:t xml:space="preserve">Beatus </w:t>
      </w:r>
      <w:r w:rsidR="00C31823" w:rsidRPr="00736684">
        <w:rPr>
          <w:rStyle w:val="Incipit"/>
          <w:lang w:val="fr-FR"/>
        </w:rPr>
        <w:t>vir</w:t>
      </w:r>
      <w:r>
        <w:rPr>
          <w:lang w:val="la-Latn"/>
        </w:rPr>
        <w:t xml:space="preserve">. </w:t>
      </w:r>
      <w:r w:rsidR="00EB4636">
        <w:rPr>
          <w:lang w:val="la-Latn"/>
        </w:rPr>
        <w:t xml:space="preserve">[PS] </w:t>
      </w:r>
      <w:r w:rsidRPr="00736684">
        <w:rPr>
          <w:rStyle w:val="Incipit"/>
          <w:lang w:val="la-Latn"/>
        </w:rPr>
        <w:t>In</w:t>
      </w:r>
      <w:r w:rsidR="00972814" w:rsidRPr="00736684">
        <w:rPr>
          <w:rStyle w:val="Incipit"/>
          <w:lang w:val="la-Latn"/>
        </w:rPr>
        <w:t xml:space="preserve"> </w:t>
      </w:r>
      <w:r w:rsidR="009772E9" w:rsidRPr="00736684">
        <w:rPr>
          <w:rStyle w:val="Incipit"/>
          <w:lang w:val="la-Latn"/>
        </w:rPr>
        <w:t>conv</w:t>
      </w:r>
      <w:r w:rsidRPr="00736684">
        <w:rPr>
          <w:rStyle w:val="Incipit"/>
          <w:lang w:val="la-Latn"/>
        </w:rPr>
        <w:t>ertendo</w:t>
      </w:r>
      <w:r>
        <w:rPr>
          <w:lang w:val="la-Latn"/>
        </w:rPr>
        <w:t xml:space="preserve">. </w:t>
      </w:r>
      <w:r w:rsidR="00EB4636">
        <w:rPr>
          <w:lang w:val="la-Latn"/>
        </w:rPr>
        <w:t xml:space="preserve">[PS] </w:t>
      </w:r>
      <w:r w:rsidRPr="00736684">
        <w:rPr>
          <w:rStyle w:val="Incipit"/>
          <w:lang w:val="la-Latn"/>
        </w:rPr>
        <w:t>Eripe me</w:t>
      </w:r>
      <w:r>
        <w:rPr>
          <w:lang w:val="la-Latn"/>
        </w:rPr>
        <w:t xml:space="preserve">. </w:t>
      </w:r>
      <w:r w:rsidR="00EB4636">
        <w:rPr>
          <w:lang w:val="la-Latn"/>
        </w:rPr>
        <w:t xml:space="preserve">[PS] </w:t>
      </w:r>
      <w:r w:rsidRPr="00736684">
        <w:rPr>
          <w:rStyle w:val="Incipit"/>
          <w:lang w:val="la-Latn"/>
        </w:rPr>
        <w:t>Lauda Hierusalem</w:t>
      </w:r>
      <w:r>
        <w:rPr>
          <w:lang w:val="la-Latn"/>
        </w:rPr>
        <w:t xml:space="preserve">. HY </w:t>
      </w:r>
      <w:r w:rsidRPr="00736684">
        <w:rPr>
          <w:rStyle w:val="Incipit"/>
          <w:lang w:val="la-Latn"/>
        </w:rPr>
        <w:t>Rex gloriose</w:t>
      </w:r>
      <w:r>
        <w:rPr>
          <w:lang w:val="la-Latn"/>
        </w:rPr>
        <w:t xml:space="preserve">. VS </w:t>
      </w:r>
      <w:r w:rsidRPr="00736684">
        <w:rPr>
          <w:rStyle w:val="Incipit"/>
          <w:lang w:val="la-Latn"/>
        </w:rPr>
        <w:t>Iustorum animae</w:t>
      </w:r>
      <w:r>
        <w:rPr>
          <w:lang w:val="la-Latn"/>
        </w:rPr>
        <w:t xml:space="preserve">. AM </w:t>
      </w:r>
      <w:r w:rsidRPr="00736684">
        <w:rPr>
          <w:rStyle w:val="Incipit"/>
          <w:lang w:val="la-Latn"/>
        </w:rPr>
        <w:t>Isti sunt sancti</w:t>
      </w:r>
      <w:r>
        <w:rPr>
          <w:lang w:val="la-Latn"/>
        </w:rPr>
        <w:t xml:space="preserve">. </w:t>
      </w:r>
      <w:r w:rsidR="00972814">
        <w:rPr>
          <w:lang w:val="la-Latn"/>
        </w:rPr>
        <w:t>Suffragium d</w:t>
      </w:r>
      <w:r w:rsidR="00EC496F" w:rsidRPr="00B779A9">
        <w:rPr>
          <w:lang w:val="la-Latn"/>
        </w:rPr>
        <w:t>e</w:t>
      </w:r>
      <w:r w:rsidR="00EC496F">
        <w:rPr>
          <w:caps/>
          <w:lang w:val="la-Latn"/>
        </w:rPr>
        <w:t xml:space="preserve"> </w:t>
      </w:r>
      <w:r w:rsidR="00EC496F" w:rsidRPr="00B779A9">
        <w:rPr>
          <w:lang w:val="la-Latn"/>
        </w:rPr>
        <w:t>sancto Ioanne Baptista</w:t>
      </w:r>
      <w:r w:rsidR="00EC496F">
        <w:rPr>
          <w:lang w:val="la-Latn"/>
        </w:rPr>
        <w:t xml:space="preserve"> </w:t>
      </w:r>
      <w:r w:rsidR="00972814" w:rsidRPr="00736684">
        <w:rPr>
          <w:lang w:val="la-Latn"/>
        </w:rPr>
        <w:t>[</w:t>
      </w:r>
      <w:r>
        <w:rPr>
          <w:lang w:val="la-Latn"/>
        </w:rPr>
        <w:t>AC</w:t>
      </w:r>
      <w:r w:rsidR="00972814" w:rsidRPr="00736684">
        <w:rPr>
          <w:lang w:val="la-Latn"/>
        </w:rPr>
        <w:t>]</w:t>
      </w:r>
      <w:r>
        <w:rPr>
          <w:lang w:val="la-Latn"/>
        </w:rPr>
        <w:t xml:space="preserve"> </w:t>
      </w:r>
      <w:r w:rsidRPr="00736684">
        <w:rPr>
          <w:rStyle w:val="Incipit"/>
          <w:lang w:val="la-Latn"/>
        </w:rPr>
        <w:t>Innuebant patri</w:t>
      </w:r>
      <w:r w:rsidR="00DD1415">
        <w:rPr>
          <w:lang w:val="la-Latn"/>
        </w:rPr>
        <w:t>@134</w:t>
      </w:r>
      <w:r w:rsidR="00DD1415" w:rsidRPr="00B779A9">
        <w:rPr>
          <w:lang w:val="la-Latn"/>
        </w:rPr>
        <w:t>.</w:t>
      </w:r>
      <w:r w:rsidR="00EB4636">
        <w:rPr>
          <w:lang w:val="la-Latn"/>
        </w:rPr>
        <w:t xml:space="preserve"> </w:t>
      </w:r>
      <w:r w:rsidR="007924CE">
        <w:rPr>
          <w:lang w:val="la-Latn"/>
        </w:rPr>
        <w:t xml:space="preserve">[BD] </w:t>
      </w:r>
      <w:r w:rsidR="005F6F99" w:rsidRPr="00736684">
        <w:rPr>
          <w:rStyle w:val="Incipit"/>
          <w:lang w:val="pt-PT"/>
        </w:rPr>
        <w:t>Benedicamus</w:t>
      </w:r>
      <w:r w:rsidR="007924CE">
        <w:rPr>
          <w:lang w:val="la-Latn"/>
        </w:rPr>
        <w:t xml:space="preserve"> </w:t>
      </w:r>
      <w:r w:rsidR="007924CE" w:rsidRPr="00B779A9">
        <w:rPr>
          <w:lang w:val="la-Latn"/>
        </w:rPr>
        <w:t>f</w:t>
      </w:r>
      <w:r w:rsidR="007924CE">
        <w:rPr>
          <w:lang w:val="la-Latn"/>
        </w:rPr>
        <w:t>erial</w:t>
      </w:r>
      <w:r w:rsidR="007924CE" w:rsidRPr="00B779A9">
        <w:rPr>
          <w:lang w:val="la-Latn"/>
        </w:rPr>
        <w:t>iter</w:t>
      </w:r>
      <w:r>
        <w:rPr>
          <w:lang w:val="la-Latn"/>
        </w:rPr>
        <w:t>.</w:t>
      </w:r>
      <w:r w:rsidR="007924CE" w:rsidRPr="00B779A9">
        <w:rPr>
          <w:lang w:val="la-Latn"/>
        </w:rPr>
        <w:t xml:space="preserve"> </w:t>
      </w:r>
      <w:r w:rsidR="007924CE">
        <w:rPr>
          <w:lang w:val="la-Latn"/>
        </w:rPr>
        <w:t>(12r)</w:t>
      </w:r>
    </w:p>
    <w:p w:rsidR="00885488" w:rsidRPr="00736684" w:rsidRDefault="00E40A48" w:rsidP="00415109">
      <w:pPr>
        <w:pStyle w:val="berschrift1"/>
        <w:rPr>
          <w:lang w:val="pt-PT"/>
        </w:rPr>
      </w:pPr>
      <w:r w:rsidRPr="00736684">
        <w:rPr>
          <w:lang w:val="pt-PT"/>
        </w:rPr>
        <w:t>DE SANCTO LEO</w:t>
      </w:r>
      <w:r w:rsidR="00972814" w:rsidRPr="00736684">
        <w:rPr>
          <w:lang w:val="pt-PT"/>
        </w:rPr>
        <w:t>NE</w:t>
      </w:r>
    </w:p>
    <w:p w:rsidR="00885488" w:rsidRPr="00B779A9" w:rsidRDefault="00EB4636" w:rsidP="00415109">
      <w:pPr>
        <w:rPr>
          <w:lang w:val="la-Latn"/>
        </w:rPr>
      </w:pPr>
      <w:r w:rsidRPr="00736684">
        <w:rPr>
          <w:rStyle w:val="Time1"/>
          <w:lang w:val="pt-PT"/>
        </w:rPr>
        <w:t>[Ad vesperas</w:t>
      </w:r>
      <w:r w:rsidR="00B326F1" w:rsidRPr="00736684">
        <w:rPr>
          <w:rStyle w:val="Time1"/>
          <w:lang w:val="pt-PT"/>
        </w:rPr>
        <w:t>]</w:t>
      </w:r>
      <w:r w:rsidR="00885488" w:rsidRPr="00B779A9">
        <w:rPr>
          <w:lang w:val="la-Latn"/>
        </w:rPr>
        <w:t xml:space="preserve"> </w:t>
      </w:r>
      <w:r w:rsidR="00B326F1" w:rsidRPr="00736684">
        <w:rPr>
          <w:lang w:val="pt-PT"/>
        </w:rPr>
        <w:t>[</w:t>
      </w:r>
      <w:r>
        <w:rPr>
          <w:lang w:val="la-Latn"/>
        </w:rPr>
        <w:t>AM]</w:t>
      </w:r>
      <w:r w:rsidR="00885488">
        <w:rPr>
          <w:lang w:val="la-Latn"/>
        </w:rPr>
        <w:t xml:space="preserve"> </w:t>
      </w:r>
      <w:r w:rsidR="00885488" w:rsidRPr="00736684">
        <w:rPr>
          <w:rStyle w:val="Incipit"/>
          <w:lang w:val="pt-PT"/>
        </w:rPr>
        <w:t>Sacerdos et pontifex</w:t>
      </w:r>
      <w:r w:rsidR="00885488">
        <w:rPr>
          <w:lang w:val="la-Latn"/>
        </w:rPr>
        <w:t xml:space="preserve">. </w:t>
      </w:r>
    </w:p>
    <w:p w:rsidR="00885488" w:rsidRPr="00B779A9" w:rsidRDefault="00EB4636" w:rsidP="00415109">
      <w:pPr>
        <w:rPr>
          <w:color w:val="FF0000"/>
          <w:lang w:val="la-Latn"/>
        </w:rPr>
      </w:pPr>
      <w:r w:rsidRPr="00736684">
        <w:rPr>
          <w:rStyle w:val="Time1"/>
          <w:lang w:val="en-US"/>
        </w:rPr>
        <w:t>[Ad laudes]</w:t>
      </w:r>
      <w:r w:rsidR="00885488">
        <w:rPr>
          <w:lang w:val="la-Latn"/>
        </w:rPr>
        <w:t xml:space="preserve"> AB </w:t>
      </w:r>
      <w:r w:rsidR="00885488" w:rsidRPr="00736684">
        <w:rPr>
          <w:rStyle w:val="Incipit"/>
          <w:lang w:val="en-US"/>
        </w:rPr>
        <w:t xml:space="preserve">Euge </w:t>
      </w:r>
      <w:r w:rsidR="00D66EA2" w:rsidRPr="00736684">
        <w:rPr>
          <w:rStyle w:val="Incipit"/>
          <w:lang w:val="en-US"/>
        </w:rPr>
        <w:t>serve</w:t>
      </w:r>
      <w:r w:rsidR="00885488" w:rsidRPr="00736684">
        <w:rPr>
          <w:rStyle w:val="Incipit"/>
          <w:lang w:val="en-US"/>
        </w:rPr>
        <w:t xml:space="preserve"> bone et fidelis</w:t>
      </w:r>
      <w:r w:rsidR="00885488">
        <w:rPr>
          <w:lang w:val="la-Latn"/>
        </w:rPr>
        <w:t xml:space="preserve">. </w:t>
      </w:r>
    </w:p>
    <w:p w:rsidR="00885488" w:rsidRPr="00736684" w:rsidRDefault="00E9018E" w:rsidP="00415109">
      <w:pPr>
        <w:pStyle w:val="berschrift1"/>
        <w:rPr>
          <w:lang w:val="en-US"/>
        </w:rPr>
      </w:pPr>
      <w:r w:rsidRPr="00736684">
        <w:rPr>
          <w:lang w:val="en-US"/>
        </w:rPr>
        <w:lastRenderedPageBreak/>
        <w:t>SABBAT</w:t>
      </w:r>
      <w:r w:rsidR="00885488" w:rsidRPr="00736684">
        <w:rPr>
          <w:lang w:val="en-US"/>
        </w:rPr>
        <w:t>O POST FESTUM CORPORIS CHRISTI</w:t>
      </w:r>
    </w:p>
    <w:p w:rsidR="00885488" w:rsidRPr="00B779A9" w:rsidRDefault="00972814" w:rsidP="00415109">
      <w:pPr>
        <w:rPr>
          <w:lang w:val="fr-FR"/>
        </w:rPr>
      </w:pPr>
      <w:r w:rsidRPr="00736684">
        <w:rPr>
          <w:rStyle w:val="Time1"/>
          <w:lang w:val="en-US"/>
        </w:rPr>
        <w:t>Ad matutinas</w:t>
      </w:r>
      <w:r w:rsidR="00885488">
        <w:rPr>
          <w:lang w:val="la-Latn"/>
        </w:rPr>
        <w:t xml:space="preserve"> </w:t>
      </w:r>
      <w:r w:rsidR="00885488">
        <w:rPr>
          <w:lang w:val="en-US"/>
        </w:rPr>
        <w:t>s</w:t>
      </w:r>
      <w:r w:rsidR="00885488">
        <w:rPr>
          <w:lang w:val="la-Latn"/>
        </w:rPr>
        <w:t xml:space="preserve">ingula ut in ipso festo tam ad </w:t>
      </w:r>
      <w:r w:rsidR="00885488">
        <w:rPr>
          <w:lang w:val="en-US"/>
        </w:rPr>
        <w:t>laudes</w:t>
      </w:r>
      <w:r w:rsidR="00885488">
        <w:rPr>
          <w:lang w:val="la-Latn"/>
        </w:rPr>
        <w:t xml:space="preserve"> quam </w:t>
      </w:r>
      <w:r w:rsidR="0081631B">
        <w:rPr>
          <w:lang w:val="la-Latn"/>
        </w:rPr>
        <w:t>ad horas</w:t>
      </w:r>
      <w:r>
        <w:rPr>
          <w:lang w:val="la-Latn"/>
        </w:rPr>
        <w:t>,</w:t>
      </w:r>
      <w:r w:rsidR="00885488">
        <w:rPr>
          <w:lang w:val="la-Latn"/>
        </w:rPr>
        <w:t xml:space="preserve"> </w:t>
      </w:r>
      <w:r>
        <w:rPr>
          <w:lang w:val="la-Latn"/>
        </w:rPr>
        <w:t xml:space="preserve">nisi </w:t>
      </w:r>
      <w:r w:rsidRPr="00736684">
        <w:rPr>
          <w:lang w:val="en-US"/>
        </w:rPr>
        <w:t>quod suffragatur a</w:t>
      </w:r>
      <w:r w:rsidR="00EB4636" w:rsidRPr="00736684">
        <w:rPr>
          <w:lang w:val="en-US"/>
        </w:rPr>
        <w:t>d matutin</w:t>
      </w:r>
      <w:r w:rsidRPr="00736684">
        <w:rPr>
          <w:lang w:val="en-US"/>
        </w:rPr>
        <w:t>as</w:t>
      </w:r>
      <w:r w:rsidR="00EB4636">
        <w:rPr>
          <w:lang w:val="la-Latn"/>
        </w:rPr>
        <w:t xml:space="preserve"> </w:t>
      </w:r>
      <w:r w:rsidR="00885488">
        <w:rPr>
          <w:lang w:val="la-Latn"/>
        </w:rPr>
        <w:t xml:space="preserve">de sancta cruce AC </w:t>
      </w:r>
      <w:r w:rsidR="00885488" w:rsidRPr="00736684">
        <w:rPr>
          <w:rStyle w:val="Incipit"/>
          <w:lang w:val="en-US"/>
        </w:rPr>
        <w:t>Per</w:t>
      </w:r>
      <w:r w:rsidR="005A362F" w:rsidRPr="00736684">
        <w:rPr>
          <w:i/>
          <w:lang w:val="en-US"/>
        </w:rPr>
        <w:t xml:space="preserve"> </w:t>
      </w:r>
      <w:r w:rsidR="00885488" w:rsidRPr="00736684">
        <w:rPr>
          <w:rStyle w:val="Incipit"/>
          <w:lang w:val="en-US"/>
        </w:rPr>
        <w:t>signum</w:t>
      </w:r>
      <w:r w:rsidR="00885488">
        <w:rPr>
          <w:lang w:val="la-Latn"/>
        </w:rPr>
        <w:t xml:space="preserve">. Etiam de omnibus sanctis AC </w:t>
      </w:r>
      <w:r w:rsidR="00885488" w:rsidRPr="00794880">
        <w:rPr>
          <w:rStyle w:val="Incipit"/>
          <w:lang w:val="fr-FR"/>
        </w:rPr>
        <w:t>Omnes</w:t>
      </w:r>
      <w:r w:rsidR="005A362F" w:rsidRPr="005A362F">
        <w:rPr>
          <w:i/>
          <w:lang w:val="fr-FR"/>
        </w:rPr>
        <w:t xml:space="preserve"> </w:t>
      </w:r>
      <w:r w:rsidR="00885488" w:rsidRPr="00794880">
        <w:rPr>
          <w:rStyle w:val="Incipit"/>
          <w:lang w:val="fr-FR"/>
        </w:rPr>
        <w:t>sancti</w:t>
      </w:r>
      <w:r w:rsidR="00B71BD8">
        <w:rPr>
          <w:lang w:val="la-Latn"/>
        </w:rPr>
        <w:t xml:space="preserve"> </w:t>
      </w:r>
      <w:r w:rsidR="00B71BD8" w:rsidRPr="00B779A9">
        <w:rPr>
          <w:lang w:val="fr-FR"/>
        </w:rPr>
        <w:t>q</w:t>
      </w:r>
      <w:r w:rsidR="00885488">
        <w:rPr>
          <w:lang w:val="la-Latn"/>
        </w:rPr>
        <w:t xml:space="preserve">uod in ipso festo non </w:t>
      </w:r>
      <w:r w:rsidR="00885488" w:rsidRPr="00B779A9">
        <w:rPr>
          <w:lang w:val="fr-FR"/>
        </w:rPr>
        <w:t>f</w:t>
      </w:r>
      <w:r w:rsidR="00885488">
        <w:rPr>
          <w:lang w:val="la-Latn"/>
        </w:rPr>
        <w:t>it.</w:t>
      </w:r>
    </w:p>
    <w:p w:rsidR="00885488" w:rsidRPr="00736684" w:rsidRDefault="00885488" w:rsidP="00415109">
      <w:pPr>
        <w:rPr>
          <w:lang w:val="pt-PT"/>
        </w:rPr>
      </w:pPr>
      <w:r w:rsidRPr="00736684">
        <w:rPr>
          <w:rStyle w:val="Time1"/>
          <w:lang w:val="pt-PT"/>
        </w:rPr>
        <w:t>A</w:t>
      </w:r>
      <w:r w:rsidR="00EB4636" w:rsidRPr="00736684">
        <w:rPr>
          <w:rStyle w:val="Time1"/>
          <w:lang w:val="pt-PT"/>
        </w:rPr>
        <w:t>d vesperas</w:t>
      </w:r>
      <w:r>
        <w:rPr>
          <w:lang w:val="la-Latn"/>
        </w:rPr>
        <w:t xml:space="preserve"> </w:t>
      </w:r>
      <w:r w:rsidR="00E9018E">
        <w:rPr>
          <w:lang w:val="la-Latn"/>
        </w:rPr>
        <w:t>sabbat</w:t>
      </w:r>
      <w:r w:rsidR="00D46C6C">
        <w:rPr>
          <w:lang w:val="la-Latn"/>
        </w:rPr>
        <w:t xml:space="preserve">o rursus primatur de corpore </w:t>
      </w:r>
      <w:r w:rsidR="00497A85" w:rsidRPr="00736684">
        <w:rPr>
          <w:lang w:val="pt-PT"/>
        </w:rPr>
        <w:t>Christi</w:t>
      </w:r>
      <w:r w:rsidR="000F56B0" w:rsidRPr="00736684">
        <w:rPr>
          <w:lang w:val="pt-PT"/>
        </w:rPr>
        <w:t>.</w:t>
      </w:r>
      <w:r w:rsidR="00497A85">
        <w:rPr>
          <w:lang w:val="la-Latn"/>
        </w:rPr>
        <w:t xml:space="preserve"> </w:t>
      </w:r>
      <w:r w:rsidR="000F56B0" w:rsidRPr="00736684">
        <w:rPr>
          <w:lang w:val="pt-PT"/>
        </w:rPr>
        <w:t>I</w:t>
      </w:r>
      <w:r>
        <w:rPr>
          <w:lang w:val="la-Latn"/>
        </w:rPr>
        <w:t>taque singula</w:t>
      </w:r>
      <w:r w:rsidR="000F56B0" w:rsidRPr="00736684">
        <w:rPr>
          <w:lang w:val="pt-PT"/>
        </w:rPr>
        <w:t>.</w:t>
      </w:r>
      <w:r>
        <w:rPr>
          <w:lang w:val="la-Latn"/>
        </w:rPr>
        <w:t xml:space="preserve"> </w:t>
      </w:r>
      <w:r w:rsidR="000F56B0" w:rsidRPr="00736684">
        <w:rPr>
          <w:lang w:val="pt-PT"/>
        </w:rPr>
        <w:t>A</w:t>
      </w:r>
      <w:r>
        <w:rPr>
          <w:lang w:val="la-Latn"/>
        </w:rPr>
        <w:t>d vesperas</w:t>
      </w:r>
      <w:r w:rsidR="000F56B0" w:rsidRPr="000F56B0">
        <w:rPr>
          <w:lang w:val="la-Latn"/>
        </w:rPr>
        <w:t xml:space="preserve"> </w:t>
      </w:r>
      <w:r w:rsidR="000F56B0" w:rsidRPr="00736684">
        <w:rPr>
          <w:lang w:val="pt-PT"/>
        </w:rPr>
        <w:t>$E::antiphona</w:t>
      </w:r>
      <w:r w:rsidR="000F56B0">
        <w:rPr>
          <w:lang w:val="la-Latn"/>
        </w:rPr>
        <w:t xml:space="preserve"> de dominica </w:t>
      </w:r>
      <w:r w:rsidR="000F56B0" w:rsidRPr="00736684">
        <w:rPr>
          <w:lang w:val="pt-PT"/>
        </w:rPr>
        <w:t xml:space="preserve">[AM] </w:t>
      </w:r>
      <w:r w:rsidR="000F56B0" w:rsidRPr="00736684">
        <w:rPr>
          <w:rStyle w:val="Incipit"/>
          <w:lang w:val="pt-PT"/>
        </w:rPr>
        <w:t>Deus</w:t>
      </w:r>
      <w:r w:rsidR="000F56B0" w:rsidRPr="00736684">
        <w:rPr>
          <w:i/>
          <w:lang w:val="pt-PT"/>
        </w:rPr>
        <w:t xml:space="preserve"> </w:t>
      </w:r>
      <w:r w:rsidR="000F56B0" w:rsidRPr="00736684">
        <w:rPr>
          <w:rStyle w:val="Incipit"/>
          <w:lang w:val="pt-PT"/>
        </w:rPr>
        <w:t>caritas</w:t>
      </w:r>
      <w:r w:rsidR="000F56B0" w:rsidRPr="00736684">
        <w:rPr>
          <w:i/>
          <w:lang w:val="pt-PT"/>
        </w:rPr>
        <w:t xml:space="preserve"> </w:t>
      </w:r>
      <w:r w:rsidR="000F56B0" w:rsidRPr="00736684">
        <w:rPr>
          <w:rStyle w:val="Incipit"/>
          <w:lang w:val="pt-PT"/>
        </w:rPr>
        <w:t>est</w:t>
      </w:r>
      <w:r w:rsidR="00AD29A8">
        <w:rPr>
          <w:lang w:val="pt-PT"/>
        </w:rPr>
        <w:t>$.</w:t>
      </w:r>
      <w:r w:rsidRPr="00736684">
        <w:rPr>
          <w:lang w:val="pt-PT"/>
        </w:rPr>
        <w:t xml:space="preserve"> </w:t>
      </w:r>
      <w:r w:rsidR="000F56B0" w:rsidRPr="00736684">
        <w:rPr>
          <w:lang w:val="pt-PT"/>
        </w:rPr>
        <w:t>A</w:t>
      </w:r>
      <w:r>
        <w:rPr>
          <w:lang w:val="la-Latn"/>
        </w:rPr>
        <w:t>d completorium</w:t>
      </w:r>
      <w:r w:rsidR="000F56B0" w:rsidRPr="00736684">
        <w:rPr>
          <w:lang w:val="pt-PT"/>
        </w:rPr>
        <w:t>,</w:t>
      </w:r>
      <w:r>
        <w:rPr>
          <w:lang w:val="la-Latn"/>
        </w:rPr>
        <w:t xml:space="preserve"> ad matutinum</w:t>
      </w:r>
      <w:r w:rsidR="000F56B0" w:rsidRPr="00736684">
        <w:rPr>
          <w:lang w:val="pt-PT"/>
        </w:rPr>
        <w:t>,</w:t>
      </w:r>
      <w:r>
        <w:rPr>
          <w:lang w:val="la-Latn"/>
        </w:rPr>
        <w:t xml:space="preserve"> et </w:t>
      </w:r>
      <w:r w:rsidR="0081631B">
        <w:rPr>
          <w:lang w:val="la-Latn"/>
        </w:rPr>
        <w:t>ad horas</w:t>
      </w:r>
      <w:r w:rsidR="000F56B0">
        <w:rPr>
          <w:lang w:val="la-Latn"/>
        </w:rPr>
        <w:t xml:space="preserve"> de ipso festo petantur</w:t>
      </w:r>
      <w:r w:rsidR="000F56B0" w:rsidRPr="00736684">
        <w:rPr>
          <w:lang w:val="pt-PT"/>
        </w:rPr>
        <w:t>.</w:t>
      </w:r>
    </w:p>
    <w:p w:rsidR="002E4FC0" w:rsidRDefault="00EB4636" w:rsidP="00415109">
      <w:pPr>
        <w:rPr>
          <w:lang w:val="pt-PT"/>
        </w:rPr>
      </w:pPr>
      <w:r w:rsidRPr="00736684">
        <w:rPr>
          <w:rStyle w:val="Time1"/>
          <w:lang w:val="pt-PT"/>
        </w:rPr>
        <w:t>Ad matutinum</w:t>
      </w:r>
      <w:r>
        <w:rPr>
          <w:lang w:val="la-Latn"/>
        </w:rPr>
        <w:t xml:space="preserve"> </w:t>
      </w:r>
      <w:r w:rsidR="00885488">
        <w:rPr>
          <w:lang w:val="la-Latn"/>
        </w:rPr>
        <w:t xml:space="preserve">hac nocte ultima lectio erit </w:t>
      </w:r>
      <w:r w:rsidR="000F56B0" w:rsidRPr="00736684">
        <w:rPr>
          <w:lang w:val="pt-PT"/>
        </w:rPr>
        <w:t xml:space="preserve">evangelium </w:t>
      </w:r>
      <w:r w:rsidR="00885488">
        <w:rPr>
          <w:lang w:val="la-Latn"/>
        </w:rPr>
        <w:t xml:space="preserve">de dominica </w:t>
      </w:r>
      <w:r w:rsidR="000F56B0" w:rsidRPr="00736684">
        <w:rPr>
          <w:lang w:val="pt-PT"/>
        </w:rPr>
        <w:t>[</w:t>
      </w:r>
      <w:r w:rsidR="00885488" w:rsidRPr="00B779A9">
        <w:rPr>
          <w:lang w:val="pt-PT"/>
        </w:rPr>
        <w:t>EV</w:t>
      </w:r>
      <w:r w:rsidR="000F56B0">
        <w:rPr>
          <w:lang w:val="pt-PT"/>
        </w:rPr>
        <w:t>]</w:t>
      </w:r>
      <w:r w:rsidR="00885488" w:rsidRPr="00B779A9">
        <w:rPr>
          <w:lang w:val="pt-PT"/>
        </w:rPr>
        <w:t xml:space="preserve"> </w:t>
      </w:r>
      <w:r w:rsidR="00885488" w:rsidRPr="00794880">
        <w:rPr>
          <w:rStyle w:val="Incipit"/>
          <w:lang w:val="pt-PT"/>
        </w:rPr>
        <w:t>Homo</w:t>
      </w:r>
      <w:r w:rsidR="005A362F" w:rsidRPr="005A362F">
        <w:rPr>
          <w:i/>
          <w:lang w:val="pt-PT"/>
        </w:rPr>
        <w:t xml:space="preserve"> </w:t>
      </w:r>
      <w:r w:rsidR="00885488" w:rsidRPr="00794880">
        <w:rPr>
          <w:rStyle w:val="Incipit"/>
          <w:lang w:val="pt-PT"/>
        </w:rPr>
        <w:t>quidam</w:t>
      </w:r>
      <w:r w:rsidR="005A362F" w:rsidRPr="005A362F">
        <w:rPr>
          <w:i/>
          <w:lang w:val="pt-PT"/>
        </w:rPr>
        <w:t xml:space="preserve"> </w:t>
      </w:r>
      <w:r w:rsidR="00885488" w:rsidRPr="00794880">
        <w:rPr>
          <w:rStyle w:val="Incipit"/>
          <w:lang w:val="pt-PT"/>
        </w:rPr>
        <w:t>erat</w:t>
      </w:r>
      <w:r w:rsidR="005A362F" w:rsidRPr="005A362F">
        <w:rPr>
          <w:i/>
          <w:lang w:val="pt-PT"/>
        </w:rPr>
        <w:t xml:space="preserve"> </w:t>
      </w:r>
      <w:r w:rsidR="00603E0B" w:rsidRPr="00794880">
        <w:rPr>
          <w:rStyle w:val="Incipit"/>
          <w:lang w:val="pt-PT"/>
        </w:rPr>
        <w:t>div</w:t>
      </w:r>
      <w:r w:rsidR="00885488" w:rsidRPr="00794880">
        <w:rPr>
          <w:rStyle w:val="Incipit"/>
          <w:lang w:val="pt-PT"/>
        </w:rPr>
        <w:t>es</w:t>
      </w:r>
      <w:r w:rsidR="00C377CB" w:rsidRPr="00736684">
        <w:rPr>
          <w:lang w:val="pt-PT"/>
        </w:rPr>
        <w:t xml:space="preserve">. </w:t>
      </w:r>
    </w:p>
    <w:p w:rsidR="00885488" w:rsidRPr="00B779A9" w:rsidRDefault="00C377CB" w:rsidP="00415109">
      <w:pPr>
        <w:rPr>
          <w:lang w:val="la-Latn"/>
        </w:rPr>
      </w:pPr>
      <w:r w:rsidRPr="00736684">
        <w:rPr>
          <w:rStyle w:val="Time1"/>
          <w:lang w:val="pt-PT"/>
        </w:rPr>
        <w:t>[Ad laudes]</w:t>
      </w:r>
      <w:r w:rsidRPr="00736684">
        <w:rPr>
          <w:lang w:val="pt-PT"/>
        </w:rPr>
        <w:t xml:space="preserve"> </w:t>
      </w:r>
      <w:r w:rsidR="00885488">
        <w:rPr>
          <w:lang w:val="la-Latn"/>
        </w:rPr>
        <w:t>etiam</w:t>
      </w:r>
      <w:r w:rsidRPr="00736684">
        <w:rPr>
          <w:lang w:val="pt-PT"/>
        </w:rPr>
        <w:t xml:space="preserve"> antiphona</w:t>
      </w:r>
      <w:r w:rsidR="00885488">
        <w:rPr>
          <w:lang w:val="la-Latn"/>
        </w:rPr>
        <w:t xml:space="preserve"> </w:t>
      </w:r>
      <w:r w:rsidR="00885488" w:rsidRPr="00B779A9">
        <w:rPr>
          <w:lang w:val="pt-PT"/>
        </w:rPr>
        <w:t>imponatur d</w:t>
      </w:r>
      <w:r w:rsidR="00885488">
        <w:rPr>
          <w:lang w:val="la-Latn"/>
        </w:rPr>
        <w:t>e dominica</w:t>
      </w:r>
      <w:r w:rsidRPr="00736684">
        <w:rPr>
          <w:lang w:val="pt-PT"/>
        </w:rPr>
        <w:t xml:space="preserve"> [</w:t>
      </w:r>
      <w:r>
        <w:rPr>
          <w:lang w:val="pt-PT"/>
        </w:rPr>
        <w:t>AB]</w:t>
      </w:r>
      <w:r w:rsidR="00885488">
        <w:rPr>
          <w:lang w:val="la-Latn"/>
        </w:rPr>
        <w:t xml:space="preserve"> </w:t>
      </w:r>
      <w:r w:rsidR="00885488" w:rsidRPr="00794880">
        <w:rPr>
          <w:rStyle w:val="Incipit"/>
          <w:lang w:val="pt-PT"/>
        </w:rPr>
        <w:t>Homo</w:t>
      </w:r>
      <w:r w:rsidR="005A362F" w:rsidRPr="005A362F">
        <w:rPr>
          <w:i/>
          <w:lang w:val="pt-PT"/>
        </w:rPr>
        <w:t xml:space="preserve"> </w:t>
      </w:r>
      <w:r w:rsidR="00885488" w:rsidRPr="00794880">
        <w:rPr>
          <w:rStyle w:val="Incipit"/>
          <w:lang w:val="pt-PT"/>
        </w:rPr>
        <w:t>quidam</w:t>
      </w:r>
      <w:r w:rsidR="005A362F" w:rsidRPr="005A362F">
        <w:rPr>
          <w:i/>
          <w:lang w:val="pt-PT"/>
        </w:rPr>
        <w:t xml:space="preserve"> </w:t>
      </w:r>
      <w:r w:rsidR="00885488" w:rsidRPr="00794880">
        <w:rPr>
          <w:rStyle w:val="Incipit"/>
          <w:lang w:val="pt-PT"/>
        </w:rPr>
        <w:t>erat</w:t>
      </w:r>
      <w:r w:rsidR="00885488" w:rsidRPr="005B472A">
        <w:rPr>
          <w:lang w:val="pt-PT"/>
        </w:rPr>
        <w:t>. Ita</w:t>
      </w:r>
      <w:r w:rsidR="00885488">
        <w:rPr>
          <w:lang w:val="la-Latn"/>
        </w:rPr>
        <w:t xml:space="preserve"> etiam semper cogitandum est quod quando</w:t>
      </w:r>
      <w:r w:rsidR="00AB7195">
        <w:rPr>
          <w:lang w:val="la-Latn"/>
        </w:rPr>
        <w:t>cumque</w:t>
      </w:r>
      <w:r w:rsidR="00885488">
        <w:rPr>
          <w:lang w:val="la-Latn"/>
        </w:rPr>
        <w:t xml:space="preserve"> primatur de hoc festo</w:t>
      </w:r>
      <w:r w:rsidRPr="00736684">
        <w:rPr>
          <w:lang w:val="pt-PT"/>
        </w:rPr>
        <w:t>,</w:t>
      </w:r>
      <w:r w:rsidR="00885488">
        <w:rPr>
          <w:lang w:val="la-Latn"/>
        </w:rPr>
        <w:t xml:space="preserve"> singula accipienda sint de ipso festo. Et quando</w:t>
      </w:r>
      <w:r w:rsidR="00AB7195">
        <w:rPr>
          <w:lang w:val="la-Latn"/>
        </w:rPr>
        <w:t>cumque</w:t>
      </w:r>
      <w:r w:rsidR="00885488">
        <w:rPr>
          <w:lang w:val="la-Latn"/>
        </w:rPr>
        <w:t xml:space="preserve"> pri</w:t>
      </w:r>
      <w:r>
        <w:rPr>
          <w:lang w:val="la-Latn"/>
        </w:rPr>
        <w:t>matur su</w:t>
      </w:r>
      <w:r w:rsidR="007924CE">
        <w:rPr>
          <w:lang w:val="la-Latn"/>
        </w:rPr>
        <w:t>mantur etiam tres noct</w:t>
      </w:r>
      <w:r w:rsidR="00885488" w:rsidRPr="00B779A9">
        <w:rPr>
          <w:lang w:val="la-Latn"/>
        </w:rPr>
        <w:t>urni</w:t>
      </w:r>
      <w:r w:rsidR="00EB4636">
        <w:rPr>
          <w:lang w:val="la-Latn"/>
        </w:rPr>
        <w:t xml:space="preserve"> ad matuti</w:t>
      </w:r>
      <w:r w:rsidR="007924CE">
        <w:rPr>
          <w:lang w:val="la-Latn"/>
        </w:rPr>
        <w:t>num</w:t>
      </w:r>
      <w:r w:rsidR="00885488">
        <w:rPr>
          <w:lang w:val="la-Latn"/>
        </w:rPr>
        <w:t>.</w:t>
      </w:r>
    </w:p>
    <w:p w:rsidR="00844F6D" w:rsidRPr="00736684" w:rsidRDefault="00885488" w:rsidP="00415109">
      <w:pPr>
        <w:pStyle w:val="berschrift1"/>
        <w:rPr>
          <w:lang w:val="la-Latn"/>
        </w:rPr>
      </w:pPr>
      <w:r w:rsidRPr="00736684">
        <w:rPr>
          <w:lang w:val="la-Latn"/>
        </w:rPr>
        <w:t xml:space="preserve">DOMINICA POST FESTUM CORPORIS CHRISTI </w:t>
      </w:r>
    </w:p>
    <w:p w:rsidR="002E4FC0" w:rsidRDefault="00885488" w:rsidP="00415109">
      <w:pPr>
        <w:rPr>
          <w:lang w:val="la-Latn"/>
        </w:rPr>
      </w:pPr>
      <w:r>
        <w:rPr>
          <w:lang w:val="la-Latn"/>
        </w:rPr>
        <w:t>quae est prima post festum sanctae trinitatis</w:t>
      </w:r>
      <w:r w:rsidR="002E4FC0" w:rsidRPr="004518BD">
        <w:rPr>
          <w:lang w:val="la-Latn"/>
        </w:rPr>
        <w:t>.</w:t>
      </w:r>
      <w:r>
        <w:rPr>
          <w:lang w:val="la-Latn"/>
        </w:rPr>
        <w:t xml:space="preserve"> </w:t>
      </w:r>
    </w:p>
    <w:p w:rsidR="00BC1A32" w:rsidRDefault="002E4FC0" w:rsidP="00415109">
      <w:pPr>
        <w:rPr>
          <w:lang w:val="la-Latn"/>
        </w:rPr>
      </w:pPr>
      <w:r w:rsidRPr="004518BD">
        <w:rPr>
          <w:rStyle w:val="Time1"/>
          <w:lang w:val="la-Latn"/>
        </w:rPr>
        <w:t>[Ad processionem]</w:t>
      </w:r>
      <w:r w:rsidRPr="004518BD">
        <w:rPr>
          <w:lang w:val="la-Latn"/>
        </w:rPr>
        <w:t xml:space="preserve"> </w:t>
      </w:r>
      <w:r w:rsidR="00885488">
        <w:rPr>
          <w:lang w:val="la-Latn"/>
        </w:rPr>
        <w:t xml:space="preserve">habetur rursus post tertiam </w:t>
      </w:r>
      <w:r w:rsidR="00885488" w:rsidRPr="004518BD">
        <w:rPr>
          <w:lang w:val="la-Latn"/>
        </w:rPr>
        <w:t>processio</w:t>
      </w:r>
      <w:r w:rsidR="00885488">
        <w:rPr>
          <w:lang w:val="la-Latn"/>
        </w:rPr>
        <w:t xml:space="preserve"> ad </w:t>
      </w:r>
      <w:r w:rsidR="00885488" w:rsidRPr="00736684">
        <w:rPr>
          <w:rStyle w:val="Ort"/>
          <w:lang w:val="la-Latn"/>
        </w:rPr>
        <w:t>templum parochiale</w:t>
      </w:r>
      <w:r w:rsidR="00885488">
        <w:rPr>
          <w:lang w:val="la-Latn"/>
        </w:rPr>
        <w:t xml:space="preserve"> cum vexillis et eucharistiae sacramento. Primum </w:t>
      </w:r>
      <w:r w:rsidR="00BC1A32" w:rsidRPr="00736684">
        <w:rPr>
          <w:lang w:val="pt-PT"/>
        </w:rPr>
        <w:t>responsorium ad processionem [</w:t>
      </w:r>
      <w:r w:rsidR="00885488">
        <w:rPr>
          <w:lang w:val="la-Latn"/>
        </w:rPr>
        <w:t>RP</w:t>
      </w:r>
      <w:r w:rsidR="00EB4636">
        <w:rPr>
          <w:lang w:val="hu-HU"/>
        </w:rPr>
        <w:t>P</w:t>
      </w:r>
      <w:r w:rsidR="00BC1A32">
        <w:rPr>
          <w:lang w:val="hu-HU"/>
        </w:rPr>
        <w:t>]</w:t>
      </w:r>
      <w:r w:rsidR="00885488">
        <w:rPr>
          <w:lang w:val="la-Latn"/>
        </w:rPr>
        <w:t xml:space="preserve"> </w:t>
      </w:r>
      <w:r w:rsidR="00885488" w:rsidRPr="00794880">
        <w:rPr>
          <w:rStyle w:val="Incipit"/>
          <w:lang w:val="pt-PT"/>
        </w:rPr>
        <w:t>Homo</w:t>
      </w:r>
      <w:r w:rsidR="005A362F" w:rsidRPr="005A362F">
        <w:rPr>
          <w:i/>
          <w:lang w:val="pt-PT"/>
        </w:rPr>
        <w:t xml:space="preserve"> </w:t>
      </w:r>
      <w:r w:rsidR="00885488" w:rsidRPr="00794880">
        <w:rPr>
          <w:rStyle w:val="Incipit"/>
          <w:lang w:val="pt-PT"/>
        </w:rPr>
        <w:t>quidam</w:t>
      </w:r>
      <w:r w:rsidR="00885488">
        <w:rPr>
          <w:lang w:val="la-Latn"/>
        </w:rPr>
        <w:t>. Deinde RP</w:t>
      </w:r>
      <w:r w:rsidR="00EB4636">
        <w:rPr>
          <w:lang w:val="hu-HU"/>
        </w:rPr>
        <w:t>P</w:t>
      </w:r>
      <w:r w:rsidR="00885488">
        <w:rPr>
          <w:lang w:val="la-Latn"/>
        </w:rPr>
        <w:t xml:space="preserve"> </w:t>
      </w:r>
      <w:r w:rsidR="00885488" w:rsidRPr="00794880">
        <w:rPr>
          <w:rStyle w:val="Incipit"/>
          <w:lang w:val="pt-PT"/>
        </w:rPr>
        <w:t>O</w:t>
      </w:r>
      <w:r w:rsidR="005A362F" w:rsidRPr="005A362F">
        <w:rPr>
          <w:i/>
          <w:lang w:val="pt-PT"/>
        </w:rPr>
        <w:t xml:space="preserve"> </w:t>
      </w:r>
      <w:r w:rsidR="001B7479" w:rsidRPr="00794880">
        <w:rPr>
          <w:rStyle w:val="Incipit"/>
          <w:lang w:val="pt-PT"/>
        </w:rPr>
        <w:t>cena</w:t>
      </w:r>
      <w:r w:rsidR="005A362F" w:rsidRPr="005A362F">
        <w:rPr>
          <w:i/>
          <w:lang w:val="pt-PT"/>
        </w:rPr>
        <w:t xml:space="preserve"> </w:t>
      </w:r>
      <w:r w:rsidR="00885488" w:rsidRPr="00794880">
        <w:rPr>
          <w:rStyle w:val="Incipit"/>
          <w:lang w:val="pt-PT"/>
        </w:rPr>
        <w:t>magnifica</w:t>
      </w:r>
      <w:r w:rsidR="00885488">
        <w:rPr>
          <w:lang w:val="la-Latn"/>
        </w:rPr>
        <w:t xml:space="preserve"> cum reliquis ut supra in die. Post reditum cantetur officium.</w:t>
      </w:r>
      <w:r w:rsidR="007924CE" w:rsidRPr="00B779A9">
        <w:rPr>
          <w:lang w:val="la-Latn"/>
        </w:rPr>
        <w:t xml:space="preserve"> </w:t>
      </w:r>
    </w:p>
    <w:p w:rsidR="00885488" w:rsidRPr="00BC1A32" w:rsidRDefault="007924CE" w:rsidP="00415109">
      <w:pPr>
        <w:rPr>
          <w:lang w:val="la-Latn"/>
        </w:rPr>
      </w:pPr>
      <w:r>
        <w:rPr>
          <w:lang w:val="la-Latn"/>
        </w:rPr>
        <w:t>(12v)</w:t>
      </w:r>
      <w:r w:rsidR="00BC1A32" w:rsidRPr="00736684">
        <w:rPr>
          <w:lang w:val="la-Latn"/>
        </w:rPr>
        <w:t xml:space="preserve"> </w:t>
      </w:r>
      <w:r w:rsidR="00885488" w:rsidRPr="00736684">
        <w:rPr>
          <w:rStyle w:val="Time1"/>
          <w:lang w:val="la-Latn"/>
        </w:rPr>
        <w:t>A</w:t>
      </w:r>
      <w:r w:rsidR="00EB4636" w:rsidRPr="00736684">
        <w:rPr>
          <w:rStyle w:val="Time1"/>
          <w:lang w:val="la-Latn"/>
        </w:rPr>
        <w:t>d officium</w:t>
      </w:r>
      <w:r w:rsidR="00885488">
        <w:rPr>
          <w:lang w:val="la-Latn"/>
        </w:rPr>
        <w:t xml:space="preserve"> IN </w:t>
      </w:r>
      <w:r w:rsidR="00885488" w:rsidRPr="00794880">
        <w:rPr>
          <w:rStyle w:val="Incipit"/>
          <w:lang w:val="la-Latn"/>
        </w:rPr>
        <w:t>Cibavit</w:t>
      </w:r>
      <w:r w:rsidR="00885488" w:rsidRPr="005B472A">
        <w:rPr>
          <w:lang w:val="la-Latn"/>
        </w:rPr>
        <w:t xml:space="preserve">. </w:t>
      </w:r>
      <w:r w:rsidR="00EB4636" w:rsidRPr="005B472A">
        <w:rPr>
          <w:lang w:val="la-Latn"/>
        </w:rPr>
        <w:t>[</w:t>
      </w:r>
      <w:r w:rsidRPr="00B779A9">
        <w:rPr>
          <w:lang w:val="la-Latn"/>
        </w:rPr>
        <w:t>KY</w:t>
      </w:r>
      <w:r w:rsidR="00EB4636">
        <w:rPr>
          <w:lang w:val="la-Latn"/>
        </w:rPr>
        <w:t>]</w:t>
      </w:r>
      <w:r w:rsidRPr="00B779A9">
        <w:rPr>
          <w:lang w:val="la-Latn"/>
        </w:rPr>
        <w:t xml:space="preserve"> </w:t>
      </w:r>
      <w:r w:rsidRPr="00794880">
        <w:rPr>
          <w:rStyle w:val="Incipit"/>
          <w:lang w:val="la-Latn"/>
        </w:rPr>
        <w:t>Kyrie</w:t>
      </w:r>
      <w:r w:rsidR="005A362F" w:rsidRPr="005A362F">
        <w:rPr>
          <w:i/>
          <w:lang w:val="la-Latn"/>
        </w:rPr>
        <w:t xml:space="preserve"> </w:t>
      </w:r>
      <w:r w:rsidRPr="00B779A9">
        <w:rPr>
          <w:lang w:val="la-Latn"/>
        </w:rPr>
        <w:t>angelicum</w:t>
      </w:r>
      <w:r w:rsidR="00885488" w:rsidRPr="00EB4636">
        <w:rPr>
          <w:lang w:val="la-Latn"/>
        </w:rPr>
        <w:t>.</w:t>
      </w:r>
      <w:r w:rsidR="00885488">
        <w:rPr>
          <w:lang w:val="la-Latn"/>
        </w:rPr>
        <w:t xml:space="preserve"> GR </w:t>
      </w:r>
      <w:r w:rsidR="00885488" w:rsidRPr="00794880">
        <w:rPr>
          <w:rStyle w:val="Incipit"/>
          <w:lang w:val="la-Latn"/>
        </w:rPr>
        <w:t>Oculi</w:t>
      </w:r>
      <w:r w:rsidR="005A362F" w:rsidRPr="005A362F">
        <w:rPr>
          <w:i/>
          <w:lang w:val="la-Latn"/>
        </w:rPr>
        <w:t xml:space="preserve"> </w:t>
      </w:r>
      <w:r w:rsidR="00885488" w:rsidRPr="00794880">
        <w:rPr>
          <w:rStyle w:val="Incipit"/>
          <w:lang w:val="la-Latn"/>
        </w:rPr>
        <w:t>omnium</w:t>
      </w:r>
      <w:r w:rsidR="00885488">
        <w:rPr>
          <w:lang w:val="la-Latn"/>
        </w:rPr>
        <w:t>. AL</w:t>
      </w:r>
      <w:r w:rsidR="00EB4636">
        <w:rPr>
          <w:lang w:val="hu-HU"/>
        </w:rPr>
        <w:t>V</w:t>
      </w:r>
      <w:r w:rsidR="00885488">
        <w:rPr>
          <w:lang w:val="la-Latn"/>
        </w:rPr>
        <w:t xml:space="preserve"> </w:t>
      </w:r>
      <w:r w:rsidR="00885488" w:rsidRPr="00794880">
        <w:rPr>
          <w:rStyle w:val="Incipit"/>
          <w:lang w:val="la-Latn"/>
        </w:rPr>
        <w:t>Caro</w:t>
      </w:r>
      <w:r w:rsidR="005A362F" w:rsidRPr="005A362F">
        <w:rPr>
          <w:i/>
          <w:lang w:val="la-Latn"/>
        </w:rPr>
        <w:t xml:space="preserve"> </w:t>
      </w:r>
      <w:r w:rsidR="00885488" w:rsidRPr="00794880">
        <w:rPr>
          <w:rStyle w:val="Incipit"/>
          <w:lang w:val="la-Latn"/>
        </w:rPr>
        <w:t>mea</w:t>
      </w:r>
      <w:r w:rsidR="00136720">
        <w:rPr>
          <w:lang w:val="la-Latn"/>
        </w:rPr>
        <w:t>. S</w:t>
      </w:r>
      <w:r w:rsidR="00136720" w:rsidRPr="00B779A9">
        <w:rPr>
          <w:lang w:val="la-Latn"/>
        </w:rPr>
        <w:t>equentia</w:t>
      </w:r>
      <w:r w:rsidR="00136720">
        <w:rPr>
          <w:lang w:val="la-Latn"/>
        </w:rPr>
        <w:t xml:space="preserve"> </w:t>
      </w:r>
      <w:r w:rsidR="00136720" w:rsidRPr="00B779A9">
        <w:rPr>
          <w:lang w:val="la-Latn"/>
        </w:rPr>
        <w:t>a</w:t>
      </w:r>
      <w:r w:rsidR="00885488">
        <w:rPr>
          <w:lang w:val="la-Latn"/>
        </w:rPr>
        <w:t xml:space="preserve">b hinc </w:t>
      </w:r>
      <w:r w:rsidR="00136720">
        <w:rPr>
          <w:lang w:val="la-Latn"/>
        </w:rPr>
        <w:t>[</w:t>
      </w:r>
      <w:r w:rsidR="00EC496F" w:rsidRPr="00B779A9">
        <w:rPr>
          <w:lang w:val="la-Latn"/>
        </w:rPr>
        <w:t>SV</w:t>
      </w:r>
      <w:r w:rsidR="00136720" w:rsidRPr="00B779A9">
        <w:rPr>
          <w:lang w:val="la-Latn"/>
        </w:rPr>
        <w:t>]</w:t>
      </w:r>
      <w:r w:rsidR="00EC496F" w:rsidRPr="00B779A9">
        <w:rPr>
          <w:lang w:val="la-Latn"/>
        </w:rPr>
        <w:t xml:space="preserve"> </w:t>
      </w:r>
      <w:r w:rsidR="00B71BD8" w:rsidRPr="00794880">
        <w:rPr>
          <w:rStyle w:val="Incipit"/>
          <w:lang w:val="la-Latn"/>
        </w:rPr>
        <w:t>A</w:t>
      </w:r>
      <w:r w:rsidR="005A362F" w:rsidRPr="005A362F">
        <w:rPr>
          <w:i/>
          <w:lang w:val="la-Latn"/>
        </w:rPr>
        <w:t xml:space="preserve"> </w:t>
      </w:r>
      <w:r w:rsidR="009E6441" w:rsidRPr="00794880">
        <w:rPr>
          <w:rStyle w:val="Incipit"/>
          <w:lang w:val="la-Latn"/>
        </w:rPr>
        <w:t>su</w:t>
      </w:r>
      <w:r w:rsidR="00885488" w:rsidRPr="00794880">
        <w:rPr>
          <w:rStyle w:val="Incipit"/>
          <w:lang w:val="la-Latn"/>
        </w:rPr>
        <w:t>mente</w:t>
      </w:r>
      <w:r w:rsidR="005A362F" w:rsidRPr="005A362F">
        <w:rPr>
          <w:i/>
          <w:lang w:val="la-Latn"/>
        </w:rPr>
        <w:t xml:space="preserve"> </w:t>
      </w:r>
      <w:r w:rsidR="00885488" w:rsidRPr="00794880">
        <w:rPr>
          <w:rStyle w:val="Incipit"/>
          <w:lang w:val="la-Latn"/>
        </w:rPr>
        <w:t>non</w:t>
      </w:r>
      <w:r w:rsidR="005A362F" w:rsidRPr="005A362F">
        <w:rPr>
          <w:i/>
          <w:lang w:val="la-Latn"/>
        </w:rPr>
        <w:t xml:space="preserve"> </w:t>
      </w:r>
      <w:r w:rsidR="00885488" w:rsidRPr="00794880">
        <w:rPr>
          <w:rStyle w:val="Incipit"/>
          <w:lang w:val="la-Latn"/>
        </w:rPr>
        <w:t>concisus</w:t>
      </w:r>
      <w:r w:rsidR="00885488">
        <w:rPr>
          <w:lang w:val="la-Latn"/>
        </w:rPr>
        <w:t xml:space="preserve">. OF </w:t>
      </w:r>
      <w:r w:rsidR="00885488" w:rsidRPr="00794880">
        <w:rPr>
          <w:rStyle w:val="Incipit"/>
          <w:lang w:val="fr-FR"/>
        </w:rPr>
        <w:t>Portas</w:t>
      </w:r>
      <w:r w:rsidR="005A362F" w:rsidRPr="005A362F">
        <w:rPr>
          <w:i/>
          <w:lang w:val="fr-FR"/>
        </w:rPr>
        <w:t xml:space="preserve"> </w:t>
      </w:r>
      <w:r w:rsidR="00885488" w:rsidRPr="00794880">
        <w:rPr>
          <w:rStyle w:val="Incipit"/>
          <w:lang w:val="fr-FR"/>
        </w:rPr>
        <w:t>caeli</w:t>
      </w:r>
      <w:r w:rsidR="00885488">
        <w:rPr>
          <w:lang w:val="la-Latn"/>
        </w:rPr>
        <w:t xml:space="preserve">. </w:t>
      </w:r>
      <w:r>
        <w:rPr>
          <w:lang w:val="la-Latn"/>
        </w:rPr>
        <w:t>[</w:t>
      </w:r>
      <w:r w:rsidR="00885488" w:rsidRPr="00EB4636">
        <w:rPr>
          <w:lang w:val="la-Latn"/>
        </w:rPr>
        <w:t>SA</w:t>
      </w:r>
      <w:r>
        <w:rPr>
          <w:lang w:val="la-Latn"/>
        </w:rPr>
        <w:t xml:space="preserve">] </w:t>
      </w:r>
      <w:r w:rsidRPr="00794880">
        <w:rPr>
          <w:rStyle w:val="Incipit"/>
          <w:lang w:val="fr-FR"/>
        </w:rPr>
        <w:t>Sanctus</w:t>
      </w:r>
      <w:r w:rsidRPr="00B779A9">
        <w:rPr>
          <w:lang w:val="fr-FR"/>
        </w:rPr>
        <w:t xml:space="preserve"> f</w:t>
      </w:r>
      <w:r w:rsidR="00885488" w:rsidRPr="00EB4636">
        <w:rPr>
          <w:lang w:val="la-Latn"/>
        </w:rPr>
        <w:t>estivale minus.</w:t>
      </w:r>
      <w:r w:rsidR="00885488">
        <w:rPr>
          <w:lang w:val="la-Latn"/>
        </w:rPr>
        <w:t xml:space="preserve"> CO </w:t>
      </w:r>
      <w:r w:rsidR="00885488" w:rsidRPr="00794880">
        <w:rPr>
          <w:rStyle w:val="Incipit"/>
          <w:lang w:val="fr-FR"/>
        </w:rPr>
        <w:t>Qui</w:t>
      </w:r>
      <w:r w:rsidR="005A362F" w:rsidRPr="005A362F">
        <w:rPr>
          <w:i/>
          <w:lang w:val="fr-FR"/>
        </w:rPr>
        <w:t xml:space="preserve"> </w:t>
      </w:r>
      <w:r w:rsidR="00885488" w:rsidRPr="00794880">
        <w:rPr>
          <w:rStyle w:val="Incipit"/>
          <w:lang w:val="fr-FR"/>
        </w:rPr>
        <w:t>manducat</w:t>
      </w:r>
      <w:r w:rsidR="00885488">
        <w:rPr>
          <w:lang w:val="la-Latn"/>
        </w:rPr>
        <w:t>.</w:t>
      </w:r>
    </w:p>
    <w:p w:rsidR="00885488" w:rsidRPr="00B779A9" w:rsidRDefault="00885488" w:rsidP="00415109">
      <w:pPr>
        <w:rPr>
          <w:lang w:val="pt-PT"/>
        </w:rPr>
      </w:pPr>
      <w:r w:rsidRPr="00736684">
        <w:rPr>
          <w:rStyle w:val="Time1"/>
          <w:lang w:val="es-ES"/>
        </w:rPr>
        <w:t>A</w:t>
      </w:r>
      <w:r w:rsidR="00EB4636" w:rsidRPr="00736684">
        <w:rPr>
          <w:rStyle w:val="Time1"/>
          <w:lang w:val="es-ES"/>
        </w:rPr>
        <w:t>d vesperas</w:t>
      </w:r>
      <w:r w:rsidR="00451249">
        <w:rPr>
          <w:lang w:val="la-Latn"/>
        </w:rPr>
        <w:t xml:space="preserve"> </w:t>
      </w:r>
      <w:r w:rsidR="00451249" w:rsidRPr="00B779A9">
        <w:rPr>
          <w:lang w:val="es-ES"/>
        </w:rPr>
        <w:t>antiphona</w:t>
      </w:r>
      <w:r w:rsidR="00451249">
        <w:rPr>
          <w:lang w:val="la-Latn"/>
        </w:rPr>
        <w:t xml:space="preserve"> </w:t>
      </w:r>
      <w:r w:rsidR="00451249" w:rsidRPr="00B779A9">
        <w:rPr>
          <w:lang w:val="es-ES"/>
        </w:rPr>
        <w:t>l</w:t>
      </w:r>
      <w:r>
        <w:rPr>
          <w:lang w:val="la-Latn"/>
        </w:rPr>
        <w:t>aude</w:t>
      </w:r>
      <w:r w:rsidR="00451249" w:rsidRPr="00B779A9">
        <w:rPr>
          <w:lang w:val="es-ES"/>
        </w:rPr>
        <w:t>s</w:t>
      </w:r>
      <w:r>
        <w:rPr>
          <w:lang w:val="la-Latn"/>
        </w:rPr>
        <w:t xml:space="preserve">. PS </w:t>
      </w:r>
      <w:r w:rsidRPr="00736684">
        <w:rPr>
          <w:rStyle w:val="Incipit"/>
          <w:lang w:val="es-ES"/>
        </w:rPr>
        <w:t>Dixit</w:t>
      </w:r>
      <w:r>
        <w:rPr>
          <w:lang w:val="la-Latn"/>
        </w:rPr>
        <w:t xml:space="preserve">. </w:t>
      </w:r>
      <w:r w:rsidR="00EB4636">
        <w:rPr>
          <w:lang w:val="la-Latn"/>
        </w:rPr>
        <w:t>[PS]</w:t>
      </w:r>
      <w:r>
        <w:rPr>
          <w:lang w:val="la-Latn"/>
        </w:rPr>
        <w:t xml:space="preserve"> </w:t>
      </w:r>
      <w:r w:rsidRPr="00736684">
        <w:rPr>
          <w:rStyle w:val="Incipit"/>
          <w:lang w:val="la-Latn"/>
        </w:rPr>
        <w:t>Confitebor</w:t>
      </w:r>
      <w:r>
        <w:rPr>
          <w:lang w:val="la-Latn"/>
        </w:rPr>
        <w:t xml:space="preserve">. </w:t>
      </w:r>
      <w:r w:rsidR="00EB4636">
        <w:rPr>
          <w:lang w:val="la-Latn"/>
        </w:rPr>
        <w:t>[PS]</w:t>
      </w:r>
      <w:r>
        <w:rPr>
          <w:lang w:val="la-Latn"/>
        </w:rPr>
        <w:t xml:space="preserve"> </w:t>
      </w:r>
      <w:r w:rsidRPr="00736684">
        <w:rPr>
          <w:rStyle w:val="Incipit"/>
          <w:lang w:val="la-Latn"/>
        </w:rPr>
        <w:t>Credidi</w:t>
      </w:r>
      <w:r>
        <w:rPr>
          <w:lang w:val="la-Latn"/>
        </w:rPr>
        <w:t xml:space="preserve">. </w:t>
      </w:r>
      <w:r w:rsidR="00EB4636">
        <w:rPr>
          <w:lang w:val="la-Latn"/>
        </w:rPr>
        <w:t>[PS]</w:t>
      </w:r>
      <w:r w:rsidR="00EB4636">
        <w:rPr>
          <w:lang w:val="hu-HU"/>
        </w:rPr>
        <w:t xml:space="preserve"> </w:t>
      </w:r>
      <w:r w:rsidRPr="00736684">
        <w:rPr>
          <w:rStyle w:val="Incipit"/>
          <w:lang w:val="la-Latn"/>
        </w:rPr>
        <w:t>Beati omnes</w:t>
      </w:r>
      <w:r>
        <w:rPr>
          <w:lang w:val="la-Latn"/>
        </w:rPr>
        <w:t xml:space="preserve">. </w:t>
      </w:r>
      <w:r w:rsidR="00EB4636">
        <w:rPr>
          <w:lang w:val="la-Latn"/>
        </w:rPr>
        <w:t>[PS]</w:t>
      </w:r>
      <w:r>
        <w:rPr>
          <w:lang w:val="la-Latn"/>
        </w:rPr>
        <w:t xml:space="preserve"> </w:t>
      </w:r>
      <w:r w:rsidRPr="00736684">
        <w:rPr>
          <w:rStyle w:val="Incipit"/>
          <w:lang w:val="pt-PT"/>
        </w:rPr>
        <w:t>Lauda</w:t>
      </w:r>
      <w:r>
        <w:rPr>
          <w:lang w:val="la-Latn"/>
        </w:rPr>
        <w:t xml:space="preserve">. RP </w:t>
      </w:r>
      <w:r w:rsidRPr="00736684">
        <w:rPr>
          <w:rStyle w:val="Incipit"/>
          <w:lang w:val="pt-PT"/>
        </w:rPr>
        <w:t>O manna deificum</w:t>
      </w:r>
      <w:r>
        <w:rPr>
          <w:lang w:val="la-Latn"/>
        </w:rPr>
        <w:t xml:space="preserve">. HY </w:t>
      </w:r>
      <w:r w:rsidRPr="00736684">
        <w:rPr>
          <w:rStyle w:val="Incipit"/>
          <w:lang w:val="pt-PT"/>
        </w:rPr>
        <w:t>Pange lingua</w:t>
      </w:r>
      <w:r>
        <w:rPr>
          <w:lang w:val="la-Latn"/>
        </w:rPr>
        <w:t xml:space="preserve">. VS </w:t>
      </w:r>
      <w:r w:rsidRPr="00736684">
        <w:rPr>
          <w:rStyle w:val="Incipit"/>
          <w:lang w:val="pt-PT"/>
        </w:rPr>
        <w:t>Panem caeli</w:t>
      </w:r>
      <w:r>
        <w:rPr>
          <w:lang w:val="la-Latn"/>
        </w:rPr>
        <w:t xml:space="preserve">. AM </w:t>
      </w:r>
      <w:r w:rsidRPr="00736684">
        <w:rPr>
          <w:rStyle w:val="Incipit"/>
          <w:lang w:val="pt-PT"/>
        </w:rPr>
        <w:t>Laus sit tibi domine</w:t>
      </w:r>
      <w:r>
        <w:rPr>
          <w:lang w:val="la-Latn"/>
        </w:rPr>
        <w:t xml:space="preserve">. </w:t>
      </w:r>
      <w:r w:rsidR="00A06908" w:rsidRPr="00736684">
        <w:rPr>
          <w:lang w:val="pt-PT"/>
        </w:rPr>
        <w:t xml:space="preserve">Suffragium </w:t>
      </w:r>
      <w:r w:rsidR="00A06908">
        <w:rPr>
          <w:lang w:val="pt-PT"/>
        </w:rPr>
        <w:t>d</w:t>
      </w:r>
      <w:r w:rsidRPr="00B779A9">
        <w:rPr>
          <w:lang w:val="pt-PT"/>
        </w:rPr>
        <w:t>e</w:t>
      </w:r>
      <w:r>
        <w:rPr>
          <w:lang w:val="la-Latn"/>
        </w:rPr>
        <w:t xml:space="preserve"> dominica </w:t>
      </w:r>
      <w:r w:rsidR="00A06908" w:rsidRPr="00736684">
        <w:rPr>
          <w:lang w:val="pt-PT"/>
        </w:rPr>
        <w:t>[</w:t>
      </w:r>
      <w:r>
        <w:rPr>
          <w:lang w:val="la-Latn"/>
        </w:rPr>
        <w:t>AC</w:t>
      </w:r>
      <w:r w:rsidR="00A06908" w:rsidRPr="00736684">
        <w:rPr>
          <w:lang w:val="pt-PT"/>
        </w:rPr>
        <w:t>]</w:t>
      </w:r>
      <w:r>
        <w:rPr>
          <w:lang w:val="la-Latn"/>
        </w:rPr>
        <w:t xml:space="preserve"> </w:t>
      </w:r>
      <w:r w:rsidRPr="00736684">
        <w:rPr>
          <w:rStyle w:val="Incipit"/>
          <w:lang w:val="pt-PT"/>
        </w:rPr>
        <w:t>Factum est autem ut moreretur mendicus</w:t>
      </w:r>
      <w:r>
        <w:rPr>
          <w:lang w:val="la-Latn"/>
        </w:rPr>
        <w:t>.</w:t>
      </w:r>
    </w:p>
    <w:p w:rsidR="00885488" w:rsidRPr="00B779A9" w:rsidRDefault="00885488" w:rsidP="00415109">
      <w:pPr>
        <w:pStyle w:val="berschrift1"/>
        <w:rPr>
          <w:lang w:val="pt-PT"/>
        </w:rPr>
      </w:pPr>
      <w:r w:rsidRPr="00736684">
        <w:rPr>
          <w:lang w:val="pt-PT"/>
        </w:rPr>
        <w:t xml:space="preserve">FERIA SECUNDA </w:t>
      </w:r>
    </w:p>
    <w:p w:rsidR="00885488" w:rsidRPr="00B779A9" w:rsidRDefault="00EB4636" w:rsidP="00415109">
      <w:pPr>
        <w:rPr>
          <w:lang w:val="la-Latn"/>
        </w:rPr>
      </w:pPr>
      <w:r w:rsidRPr="00736684">
        <w:rPr>
          <w:rStyle w:val="Time1"/>
          <w:lang w:val="en-US"/>
        </w:rPr>
        <w:t>[Ad matutinum]</w:t>
      </w:r>
      <w:r>
        <w:rPr>
          <w:lang w:val="en-US"/>
        </w:rPr>
        <w:t xml:space="preserve"> </w:t>
      </w:r>
      <w:r w:rsidR="00885488">
        <w:rPr>
          <w:lang w:val="la-Latn"/>
        </w:rPr>
        <w:t>I</w:t>
      </w:r>
      <w:r>
        <w:rPr>
          <w:lang w:val="hu-HU"/>
        </w:rPr>
        <w:t>N</w:t>
      </w:r>
      <w:r w:rsidR="00885488">
        <w:rPr>
          <w:lang w:val="la-Latn"/>
        </w:rPr>
        <w:t xml:space="preserve">V </w:t>
      </w:r>
      <w:r w:rsidR="00885488" w:rsidRPr="00794880">
        <w:rPr>
          <w:rStyle w:val="Incipit"/>
          <w:lang w:val="en-US"/>
        </w:rPr>
        <w:t>Omnes</w:t>
      </w:r>
      <w:r w:rsidR="005A362F" w:rsidRPr="005A362F">
        <w:rPr>
          <w:i/>
          <w:lang w:val="en-US"/>
        </w:rPr>
        <w:t xml:space="preserve"> </w:t>
      </w:r>
      <w:r w:rsidR="00885488" w:rsidRPr="00794880">
        <w:rPr>
          <w:rStyle w:val="Incipit"/>
          <w:lang w:val="en-US"/>
        </w:rPr>
        <w:t>ad</w:t>
      </w:r>
      <w:r w:rsidR="005A362F" w:rsidRPr="005A362F">
        <w:rPr>
          <w:i/>
          <w:lang w:val="en-US"/>
        </w:rPr>
        <w:t xml:space="preserve"> </w:t>
      </w:r>
      <w:r w:rsidR="001B7479" w:rsidRPr="00794880">
        <w:rPr>
          <w:rStyle w:val="Incipit"/>
          <w:lang w:val="en-US"/>
        </w:rPr>
        <w:t>cena</w:t>
      </w:r>
      <w:r w:rsidR="00885488" w:rsidRPr="00794880">
        <w:rPr>
          <w:rStyle w:val="Incipit"/>
          <w:lang w:val="en-US"/>
        </w:rPr>
        <w:t>m</w:t>
      </w:r>
      <w:r w:rsidR="00885488">
        <w:rPr>
          <w:lang w:val="la-Latn"/>
        </w:rPr>
        <w:t xml:space="preserve">. HY </w:t>
      </w:r>
      <w:r w:rsidR="00885488" w:rsidRPr="00794880">
        <w:rPr>
          <w:rStyle w:val="Incipit"/>
          <w:lang w:val="pt-PT"/>
        </w:rPr>
        <w:t>Verbum</w:t>
      </w:r>
      <w:r w:rsidR="005A362F" w:rsidRPr="005A362F">
        <w:rPr>
          <w:i/>
          <w:lang w:val="pt-PT"/>
        </w:rPr>
        <w:t xml:space="preserve"> </w:t>
      </w:r>
      <w:r w:rsidR="00885488" w:rsidRPr="00794880">
        <w:rPr>
          <w:rStyle w:val="Incipit"/>
          <w:lang w:val="pt-PT"/>
        </w:rPr>
        <w:t>supernum</w:t>
      </w:r>
      <w:r w:rsidR="00885488">
        <w:rPr>
          <w:lang w:val="la-Latn"/>
        </w:rPr>
        <w:t xml:space="preserve">. </w:t>
      </w:r>
      <w:r w:rsidR="00A06908" w:rsidRPr="00736684">
        <w:rPr>
          <w:lang w:val="pt-PT"/>
        </w:rPr>
        <w:t xml:space="preserve">Antiphona </w:t>
      </w:r>
      <w:r w:rsidR="00A06908">
        <w:rPr>
          <w:lang w:val="pt-PT"/>
        </w:rPr>
        <w:t>s</w:t>
      </w:r>
      <w:r w:rsidR="00885488">
        <w:rPr>
          <w:lang w:val="la-Latn"/>
        </w:rPr>
        <w:t xml:space="preserve">uper psalmos </w:t>
      </w:r>
      <w:r w:rsidR="00A06908" w:rsidRPr="00736684">
        <w:rPr>
          <w:lang w:val="pt-PT"/>
        </w:rPr>
        <w:t>[</w:t>
      </w:r>
      <w:r w:rsidR="00885488" w:rsidRPr="00B779A9">
        <w:rPr>
          <w:lang w:val="pt-PT"/>
        </w:rPr>
        <w:t>AN</w:t>
      </w:r>
      <w:r w:rsidR="00A06908">
        <w:rPr>
          <w:lang w:val="pt-PT"/>
        </w:rPr>
        <w:t>]</w:t>
      </w:r>
      <w:r w:rsidR="00885488" w:rsidRPr="00B779A9">
        <w:rPr>
          <w:lang w:val="pt-PT"/>
        </w:rPr>
        <w:t xml:space="preserve"> </w:t>
      </w:r>
      <w:r w:rsidR="00885488" w:rsidRPr="00794880">
        <w:rPr>
          <w:rStyle w:val="Incipit"/>
          <w:lang w:val="pt-PT"/>
        </w:rPr>
        <w:t>Mensa</w:t>
      </w:r>
      <w:r w:rsidR="005A362F" w:rsidRPr="005A362F">
        <w:rPr>
          <w:i/>
          <w:lang w:val="pt-PT"/>
        </w:rPr>
        <w:t xml:space="preserve"> </w:t>
      </w:r>
      <w:r w:rsidR="00885488" w:rsidRPr="00794880">
        <w:rPr>
          <w:rStyle w:val="Incipit"/>
          <w:lang w:val="pt-PT"/>
        </w:rPr>
        <w:t>nobis</w:t>
      </w:r>
      <w:r w:rsidR="00451249">
        <w:rPr>
          <w:lang w:val="la-Latn"/>
        </w:rPr>
        <w:t>. P</w:t>
      </w:r>
      <w:r w:rsidR="00451249" w:rsidRPr="00B779A9">
        <w:rPr>
          <w:lang w:val="la-Latn"/>
        </w:rPr>
        <w:t>salmi f</w:t>
      </w:r>
      <w:r w:rsidR="00885488">
        <w:rPr>
          <w:lang w:val="la-Latn"/>
        </w:rPr>
        <w:t xml:space="preserve">erialiter. VS </w:t>
      </w:r>
      <w:r w:rsidR="00885488" w:rsidRPr="00794880">
        <w:rPr>
          <w:rStyle w:val="Incipit"/>
          <w:lang w:val="la-Latn"/>
        </w:rPr>
        <w:t>Panem</w:t>
      </w:r>
      <w:r w:rsidR="005A362F" w:rsidRPr="005A362F">
        <w:rPr>
          <w:i/>
          <w:lang w:val="la-Latn"/>
        </w:rPr>
        <w:t xml:space="preserve"> </w:t>
      </w:r>
      <w:r w:rsidR="00885488" w:rsidRPr="00794880">
        <w:rPr>
          <w:rStyle w:val="Incipit"/>
          <w:lang w:val="la-Latn"/>
        </w:rPr>
        <w:t>caeli</w:t>
      </w:r>
      <w:r w:rsidR="005A362F" w:rsidRPr="005A362F">
        <w:rPr>
          <w:i/>
          <w:lang w:val="la-Latn"/>
        </w:rPr>
        <w:t xml:space="preserve"> </w:t>
      </w:r>
      <w:r w:rsidR="00885488" w:rsidRPr="00794880">
        <w:rPr>
          <w:rStyle w:val="Incipit"/>
          <w:lang w:val="la-Latn"/>
        </w:rPr>
        <w:t>dedit</w:t>
      </w:r>
      <w:r w:rsidR="00885488">
        <w:rPr>
          <w:lang w:val="la-Latn"/>
        </w:rPr>
        <w:t>. L</w:t>
      </w:r>
      <w:r w:rsidR="00451249" w:rsidRPr="00B779A9">
        <w:rPr>
          <w:lang w:val="la-Latn"/>
        </w:rPr>
        <w:t>ectiones d</w:t>
      </w:r>
      <w:r w:rsidR="00885488">
        <w:rPr>
          <w:lang w:val="la-Latn"/>
        </w:rPr>
        <w:t>e corpore</w:t>
      </w:r>
      <w:r w:rsidR="00E40A48" w:rsidRPr="00736684">
        <w:rPr>
          <w:lang w:val="la-Latn"/>
        </w:rPr>
        <w:t xml:space="preserve"> Christi.</w:t>
      </w:r>
      <w:r w:rsidR="00885488">
        <w:rPr>
          <w:lang w:val="la-Latn"/>
        </w:rPr>
        <w:t xml:space="preserve"> Responsoria ex primo nocturno.</w:t>
      </w:r>
    </w:p>
    <w:p w:rsidR="00885488" w:rsidRPr="00B779A9" w:rsidRDefault="00885488" w:rsidP="00415109">
      <w:pPr>
        <w:rPr>
          <w:lang w:val="la-Latn"/>
        </w:rPr>
      </w:pPr>
      <w:r w:rsidRPr="00736684">
        <w:rPr>
          <w:rStyle w:val="Time1"/>
          <w:lang w:val="la-Latn"/>
        </w:rPr>
        <w:lastRenderedPageBreak/>
        <w:t>A</w:t>
      </w:r>
      <w:r w:rsidR="00EB4636" w:rsidRPr="00736684">
        <w:rPr>
          <w:rStyle w:val="Time1"/>
          <w:lang w:val="la-Latn"/>
        </w:rPr>
        <w:t>d laudes</w:t>
      </w:r>
      <w:r>
        <w:rPr>
          <w:lang w:val="la-Latn"/>
        </w:rPr>
        <w:t xml:space="preserve"> AN </w:t>
      </w:r>
      <w:r w:rsidRPr="00794880">
        <w:rPr>
          <w:rStyle w:val="Incipit"/>
          <w:lang w:val="la-Latn"/>
        </w:rPr>
        <w:t>Orbem</w:t>
      </w:r>
      <w:r w:rsidR="005A362F" w:rsidRPr="005A362F">
        <w:rPr>
          <w:i/>
          <w:lang w:val="la-Latn"/>
        </w:rPr>
        <w:t xml:space="preserve"> </w:t>
      </w:r>
      <w:r w:rsidRPr="00794880">
        <w:rPr>
          <w:rStyle w:val="Incipit"/>
          <w:lang w:val="la-Latn"/>
        </w:rPr>
        <w:t>terrae</w:t>
      </w:r>
      <w:r w:rsidR="000C590F" w:rsidRPr="005B472A">
        <w:rPr>
          <w:lang w:val="la-Latn"/>
        </w:rPr>
        <w:t>@</w:t>
      </w:r>
      <w:r w:rsidR="00844F6D" w:rsidRPr="00736684">
        <w:rPr>
          <w:lang w:val="la-Latn"/>
        </w:rPr>
        <w:t>%D::</w:t>
      </w:r>
      <w:r w:rsidR="00D5061E" w:rsidRPr="00844F6D">
        <w:rPr>
          <w:lang w:val="la-Latn"/>
        </w:rPr>
        <w:t>cum</w:t>
      </w:r>
      <w:r w:rsidR="00D734F4" w:rsidRPr="00844F6D">
        <w:rPr>
          <w:lang w:val="la-Latn"/>
        </w:rPr>
        <w:t xml:space="preserve"> </w:t>
      </w:r>
      <w:r w:rsidR="00D5061E" w:rsidRPr="00844F6D">
        <w:rPr>
          <w:lang w:val="la-Latn"/>
        </w:rPr>
        <w:t>reliquis</w:t>
      </w:r>
      <w:r w:rsidR="00844F6D" w:rsidRPr="00736684">
        <w:rPr>
          <w:lang w:val="la-Latn"/>
        </w:rPr>
        <w:t>%</w:t>
      </w:r>
      <w:r w:rsidR="00D5061E" w:rsidRPr="00B779A9">
        <w:rPr>
          <w:lang w:val="la-Latn"/>
        </w:rPr>
        <w:t xml:space="preserve"> </w:t>
      </w:r>
      <w:r>
        <w:rPr>
          <w:lang w:val="la-Latn"/>
        </w:rPr>
        <w:t>sola dicitur</w:t>
      </w:r>
      <w:r w:rsidR="00D5061E" w:rsidRPr="00B779A9">
        <w:rPr>
          <w:lang w:val="la-Latn"/>
        </w:rPr>
        <w:t>.</w:t>
      </w:r>
      <w:r>
        <w:rPr>
          <w:lang w:val="la-Latn"/>
        </w:rPr>
        <w:t xml:space="preserve"> HY </w:t>
      </w:r>
      <w:r w:rsidRPr="00794880">
        <w:rPr>
          <w:rStyle w:val="Incipit"/>
          <w:lang w:val="fr-FR"/>
        </w:rPr>
        <w:t>Sacris</w:t>
      </w:r>
      <w:r w:rsidR="005A362F" w:rsidRPr="005A362F">
        <w:rPr>
          <w:i/>
          <w:lang w:val="fr-FR"/>
        </w:rPr>
        <w:t xml:space="preserve"> </w:t>
      </w:r>
      <w:r w:rsidR="0086266C">
        <w:rPr>
          <w:rStyle w:val="Incipit"/>
          <w:lang w:val="fr-FR"/>
        </w:rPr>
        <w:t>sollemn</w:t>
      </w:r>
      <w:r w:rsidRPr="00794880">
        <w:rPr>
          <w:rStyle w:val="Incipit"/>
          <w:lang w:val="fr-FR"/>
        </w:rPr>
        <w:t>iis</w:t>
      </w:r>
      <w:r>
        <w:rPr>
          <w:lang w:val="la-Latn"/>
        </w:rPr>
        <w:t xml:space="preserve">. VS </w:t>
      </w:r>
      <w:r w:rsidRPr="00794880">
        <w:rPr>
          <w:rStyle w:val="Incipit"/>
          <w:lang w:val="fr-FR"/>
        </w:rPr>
        <w:t>Posuit</w:t>
      </w:r>
      <w:r w:rsidR="005A362F" w:rsidRPr="005A362F">
        <w:rPr>
          <w:i/>
          <w:lang w:val="fr-FR"/>
        </w:rPr>
        <w:t xml:space="preserve"> </w:t>
      </w:r>
      <w:r w:rsidRPr="00794880">
        <w:rPr>
          <w:rStyle w:val="Incipit"/>
          <w:lang w:val="fr-FR"/>
        </w:rPr>
        <w:t>fines</w:t>
      </w:r>
      <w:r>
        <w:rPr>
          <w:lang w:val="la-Latn"/>
        </w:rPr>
        <w:t xml:space="preserve"> etc. AB </w:t>
      </w:r>
      <w:r w:rsidRPr="00794880">
        <w:rPr>
          <w:rStyle w:val="Incipit"/>
          <w:lang w:val="la-Latn"/>
        </w:rPr>
        <w:t>Beati</w:t>
      </w:r>
      <w:r w:rsidR="005A362F" w:rsidRPr="005A362F">
        <w:rPr>
          <w:i/>
          <w:lang w:val="la-Latn"/>
        </w:rPr>
        <w:t xml:space="preserve"> </w:t>
      </w:r>
      <w:r w:rsidRPr="00794880">
        <w:rPr>
          <w:rStyle w:val="Incipit"/>
          <w:lang w:val="la-Latn"/>
        </w:rPr>
        <w:t>qui</w:t>
      </w:r>
      <w:r w:rsidR="005A362F" w:rsidRPr="005A362F">
        <w:rPr>
          <w:i/>
          <w:lang w:val="la-Latn"/>
        </w:rPr>
        <w:t xml:space="preserve"> </w:t>
      </w:r>
      <w:r w:rsidRPr="00794880">
        <w:rPr>
          <w:rStyle w:val="Incipit"/>
          <w:lang w:val="la-Latn"/>
        </w:rPr>
        <w:t>esuriunt</w:t>
      </w:r>
      <w:r>
        <w:rPr>
          <w:lang w:val="la-Latn"/>
        </w:rPr>
        <w:t xml:space="preserve">. </w:t>
      </w:r>
      <w:r w:rsidR="00451249">
        <w:rPr>
          <w:lang w:val="la-Latn"/>
        </w:rPr>
        <w:t>[</w:t>
      </w:r>
      <w:r>
        <w:rPr>
          <w:lang w:val="la-Latn"/>
        </w:rPr>
        <w:t>BD</w:t>
      </w:r>
      <w:r w:rsidR="00451249">
        <w:rPr>
          <w:lang w:val="la-Latn"/>
        </w:rPr>
        <w:t xml:space="preserve">] </w:t>
      </w:r>
      <w:r w:rsidR="005F6F99" w:rsidRPr="00794880">
        <w:rPr>
          <w:rStyle w:val="Incipit"/>
          <w:lang w:val="la-Latn"/>
        </w:rPr>
        <w:t>Benedicamus</w:t>
      </w:r>
      <w:r w:rsidR="00451249" w:rsidRPr="00B779A9">
        <w:rPr>
          <w:lang w:val="la-Latn"/>
        </w:rPr>
        <w:t xml:space="preserve"> c</w:t>
      </w:r>
      <w:r>
        <w:rPr>
          <w:lang w:val="la-Latn"/>
        </w:rPr>
        <w:t>um</w:t>
      </w:r>
      <w:r w:rsidRPr="00B779A9">
        <w:rPr>
          <w:lang w:val="la-Latn"/>
        </w:rPr>
        <w:t xml:space="preserve"> tribus</w:t>
      </w:r>
      <w:r>
        <w:rPr>
          <w:lang w:val="la-Latn"/>
        </w:rPr>
        <w:t xml:space="preserve"> alleluia.</w:t>
      </w:r>
    </w:p>
    <w:p w:rsidR="00885488" w:rsidRPr="00B779A9" w:rsidRDefault="0081631B" w:rsidP="00415109">
      <w:pPr>
        <w:rPr>
          <w:lang w:val="la-Latn"/>
        </w:rPr>
      </w:pPr>
      <w:r w:rsidRPr="00736684">
        <w:rPr>
          <w:rStyle w:val="Time1"/>
          <w:lang w:val="la-Latn"/>
        </w:rPr>
        <w:t>Ad horas</w:t>
      </w:r>
      <w:r w:rsidR="00885488">
        <w:rPr>
          <w:lang w:val="la-Latn"/>
        </w:rPr>
        <w:t xml:space="preserve"> dicantur laudes</w:t>
      </w:r>
      <w:r w:rsidR="00EB4636" w:rsidRPr="00B779A9">
        <w:rPr>
          <w:lang w:val="la-Latn"/>
        </w:rPr>
        <w:t xml:space="preserve"> [antiphonae]</w:t>
      </w:r>
      <w:r w:rsidR="00885488">
        <w:rPr>
          <w:lang w:val="la-Latn"/>
        </w:rPr>
        <w:t>.</w:t>
      </w:r>
    </w:p>
    <w:p w:rsidR="00885488" w:rsidRPr="00B779A9" w:rsidRDefault="00885488" w:rsidP="00415109">
      <w:pPr>
        <w:rPr>
          <w:lang w:val="it-IT"/>
        </w:rPr>
      </w:pPr>
      <w:r w:rsidRPr="00736684">
        <w:rPr>
          <w:rStyle w:val="Time1"/>
          <w:lang w:val="it-IT"/>
        </w:rPr>
        <w:t>A</w:t>
      </w:r>
      <w:r w:rsidR="00EB4636" w:rsidRPr="00736684">
        <w:rPr>
          <w:rStyle w:val="Time1"/>
          <w:lang w:val="it-IT"/>
        </w:rPr>
        <w:t>d officium</w:t>
      </w:r>
      <w:r w:rsidR="00B10E25">
        <w:rPr>
          <w:lang w:val="la-Latn"/>
        </w:rPr>
        <w:t xml:space="preserve"> S</w:t>
      </w:r>
      <w:r w:rsidR="00B10E25" w:rsidRPr="00B779A9">
        <w:rPr>
          <w:lang w:val="it-IT"/>
        </w:rPr>
        <w:t>V</w:t>
      </w:r>
      <w:r>
        <w:rPr>
          <w:lang w:val="la-Latn"/>
        </w:rPr>
        <w:t xml:space="preserve"> </w:t>
      </w:r>
      <w:r w:rsidRPr="00794880">
        <w:rPr>
          <w:rStyle w:val="Incipit"/>
          <w:lang w:val="it-IT"/>
        </w:rPr>
        <w:t>Ecce</w:t>
      </w:r>
      <w:r w:rsidR="005A362F" w:rsidRPr="005A362F">
        <w:rPr>
          <w:i/>
          <w:lang w:val="it-IT"/>
        </w:rPr>
        <w:t xml:space="preserve"> </w:t>
      </w:r>
      <w:r w:rsidRPr="00794880">
        <w:rPr>
          <w:rStyle w:val="Incipit"/>
          <w:lang w:val="it-IT"/>
        </w:rPr>
        <w:t>panis</w:t>
      </w:r>
      <w:r>
        <w:rPr>
          <w:lang w:val="la-Latn"/>
        </w:rPr>
        <w:t xml:space="preserve"> reliqua omnia ut superiori die.</w:t>
      </w:r>
    </w:p>
    <w:p w:rsidR="00885488" w:rsidRPr="00B779A9" w:rsidRDefault="00885488" w:rsidP="00415109">
      <w:pPr>
        <w:rPr>
          <w:lang w:val="la-Latn"/>
        </w:rPr>
      </w:pPr>
      <w:r w:rsidRPr="00736684">
        <w:rPr>
          <w:rStyle w:val="Time1"/>
          <w:lang w:val="pt-PT"/>
        </w:rPr>
        <w:t>A</w:t>
      </w:r>
      <w:r w:rsidR="00EB4636" w:rsidRPr="00736684">
        <w:rPr>
          <w:rStyle w:val="Time1"/>
          <w:lang w:val="pt-PT"/>
        </w:rPr>
        <w:t>d vesperas</w:t>
      </w:r>
      <w:r>
        <w:rPr>
          <w:lang w:val="la-Latn"/>
        </w:rPr>
        <w:t xml:space="preserve"> primatur rursus AM </w:t>
      </w:r>
      <w:r w:rsidRPr="00794880">
        <w:rPr>
          <w:rStyle w:val="Incipit"/>
          <w:lang w:val="pt-PT"/>
        </w:rPr>
        <w:t>Altaris</w:t>
      </w:r>
      <w:r w:rsidR="005A362F" w:rsidRPr="005A362F">
        <w:rPr>
          <w:i/>
          <w:lang w:val="pt-PT"/>
        </w:rPr>
        <w:t xml:space="preserve"> </w:t>
      </w:r>
      <w:r w:rsidRPr="00794880">
        <w:rPr>
          <w:rStyle w:val="Incipit"/>
          <w:lang w:val="pt-PT"/>
        </w:rPr>
        <w:t>participatio</w:t>
      </w:r>
      <w:r>
        <w:rPr>
          <w:lang w:val="la-Latn"/>
        </w:rPr>
        <w:t xml:space="preserve">. </w:t>
      </w:r>
      <w:r w:rsidR="00A06908">
        <w:rPr>
          <w:lang w:val="pt-PT"/>
        </w:rPr>
        <w:t>Suffragium d</w:t>
      </w:r>
      <w:r>
        <w:rPr>
          <w:lang w:val="la-Latn"/>
        </w:rPr>
        <w:t xml:space="preserve">e sancta cruce </w:t>
      </w:r>
      <w:r w:rsidR="00A06908" w:rsidRPr="00736684">
        <w:rPr>
          <w:lang w:val="pt-PT"/>
        </w:rPr>
        <w:t>[</w:t>
      </w:r>
      <w:r>
        <w:rPr>
          <w:lang w:val="la-Latn"/>
        </w:rPr>
        <w:t>AC</w:t>
      </w:r>
      <w:r w:rsidR="00A06908" w:rsidRPr="00736684">
        <w:rPr>
          <w:lang w:val="pt-PT"/>
        </w:rPr>
        <w:t>]</w:t>
      </w:r>
      <w:r>
        <w:rPr>
          <w:lang w:val="la-Latn"/>
        </w:rPr>
        <w:t xml:space="preserve"> </w:t>
      </w:r>
      <w:r w:rsidRPr="00794880">
        <w:rPr>
          <w:rStyle w:val="Incipit"/>
          <w:lang w:val="pt-PT"/>
        </w:rPr>
        <w:t>Tuam</w:t>
      </w:r>
      <w:r w:rsidR="005A362F" w:rsidRPr="005A362F">
        <w:rPr>
          <w:i/>
          <w:lang w:val="pt-PT"/>
        </w:rPr>
        <w:t xml:space="preserve"> </w:t>
      </w:r>
      <w:r w:rsidRPr="00794880">
        <w:rPr>
          <w:rStyle w:val="Incipit"/>
          <w:lang w:val="pt-PT"/>
        </w:rPr>
        <w:t>crucem</w:t>
      </w:r>
      <w:r w:rsidR="00346E32">
        <w:rPr>
          <w:lang w:val="la-Latn"/>
        </w:rPr>
        <w:t>. De beata virgine [AC]</w:t>
      </w:r>
      <w:r>
        <w:rPr>
          <w:lang w:val="la-Latn"/>
        </w:rPr>
        <w:t xml:space="preserve"> </w:t>
      </w:r>
      <w:r w:rsidRPr="00794880">
        <w:rPr>
          <w:rStyle w:val="Incipit"/>
          <w:lang w:val="la-Latn"/>
        </w:rPr>
        <w:t>Sub</w:t>
      </w:r>
      <w:r w:rsidR="005A362F" w:rsidRPr="005A362F">
        <w:rPr>
          <w:i/>
          <w:lang w:val="la-Latn"/>
        </w:rPr>
        <w:t xml:space="preserve"> </w:t>
      </w:r>
      <w:r w:rsidRPr="00794880">
        <w:rPr>
          <w:rStyle w:val="Incipit"/>
          <w:lang w:val="la-Latn"/>
        </w:rPr>
        <w:t>tuam</w:t>
      </w:r>
      <w:r w:rsidR="005A362F" w:rsidRPr="005A362F">
        <w:rPr>
          <w:i/>
          <w:lang w:val="la-Latn"/>
        </w:rPr>
        <w:t xml:space="preserve"> </w:t>
      </w:r>
      <w:r w:rsidRPr="00794880">
        <w:rPr>
          <w:rStyle w:val="Incipit"/>
          <w:lang w:val="la-Latn"/>
        </w:rPr>
        <w:t>protectionem</w:t>
      </w:r>
      <w:r>
        <w:rPr>
          <w:lang w:val="la-Latn"/>
        </w:rPr>
        <w:t xml:space="preserve">. De omnibus sanctis </w:t>
      </w:r>
      <w:r w:rsidR="00346E32">
        <w:rPr>
          <w:lang w:val="la-Latn"/>
        </w:rPr>
        <w:t>[AC]</w:t>
      </w:r>
      <w:r>
        <w:rPr>
          <w:lang w:val="la-Latn"/>
        </w:rPr>
        <w:t xml:space="preserve"> </w:t>
      </w:r>
      <w:r w:rsidRPr="00794880">
        <w:rPr>
          <w:rStyle w:val="Incipit"/>
          <w:lang w:val="la-Latn"/>
        </w:rPr>
        <w:t>Reddet</w:t>
      </w:r>
      <w:r w:rsidR="005A362F" w:rsidRPr="005A362F">
        <w:rPr>
          <w:i/>
          <w:lang w:val="la-Latn"/>
        </w:rPr>
        <w:t xml:space="preserve"> </w:t>
      </w:r>
      <w:r w:rsidRPr="00794880">
        <w:rPr>
          <w:rStyle w:val="Incipit"/>
          <w:lang w:val="la-Latn"/>
        </w:rPr>
        <w:t>deus</w:t>
      </w:r>
      <w:r>
        <w:rPr>
          <w:lang w:val="la-Latn"/>
        </w:rPr>
        <w:t xml:space="preserve">. </w:t>
      </w:r>
      <w:r w:rsidR="00B10E25">
        <w:rPr>
          <w:lang w:val="la-Latn"/>
        </w:rPr>
        <w:t xml:space="preserve">[BD] </w:t>
      </w:r>
      <w:r w:rsidR="005F6F99" w:rsidRPr="00794880">
        <w:rPr>
          <w:rStyle w:val="Incipit"/>
          <w:lang w:val="la-Latn"/>
        </w:rPr>
        <w:t>Benedicamus</w:t>
      </w:r>
      <w:r w:rsidR="00B10E25" w:rsidRPr="00B779A9">
        <w:rPr>
          <w:lang w:val="la-Latn"/>
        </w:rPr>
        <w:t xml:space="preserve"> c</w:t>
      </w:r>
      <w:r w:rsidR="00B10E25">
        <w:rPr>
          <w:lang w:val="la-Latn"/>
        </w:rPr>
        <w:t>um</w:t>
      </w:r>
      <w:r w:rsidR="00B10E25" w:rsidRPr="00B779A9">
        <w:rPr>
          <w:lang w:val="la-Latn"/>
        </w:rPr>
        <w:t xml:space="preserve"> </w:t>
      </w:r>
      <w:r w:rsidRPr="00B779A9">
        <w:rPr>
          <w:lang w:val="la-Latn"/>
        </w:rPr>
        <w:t>tribus</w:t>
      </w:r>
      <w:r>
        <w:rPr>
          <w:lang w:val="la-Latn"/>
        </w:rPr>
        <w:t xml:space="preserve"> alleluia.</w:t>
      </w:r>
    </w:p>
    <w:p w:rsidR="00885488" w:rsidRPr="00B779A9" w:rsidRDefault="00885488" w:rsidP="00415109">
      <w:pPr>
        <w:rPr>
          <w:lang w:val="it-IT"/>
        </w:rPr>
      </w:pPr>
      <w:r w:rsidRPr="00736684">
        <w:rPr>
          <w:rStyle w:val="Time1"/>
          <w:lang w:val="it-IT"/>
        </w:rPr>
        <w:t>A</w:t>
      </w:r>
      <w:r w:rsidR="00346E32" w:rsidRPr="00736684">
        <w:rPr>
          <w:rStyle w:val="Time1"/>
          <w:lang w:val="it-IT"/>
        </w:rPr>
        <w:t>d completorium</w:t>
      </w:r>
      <w:r>
        <w:rPr>
          <w:lang w:val="la-Latn"/>
        </w:rPr>
        <w:t xml:space="preserve"> AN </w:t>
      </w:r>
      <w:r w:rsidRPr="00794880">
        <w:rPr>
          <w:rStyle w:val="Incipit"/>
          <w:lang w:val="it-IT"/>
        </w:rPr>
        <w:t>Per</w:t>
      </w:r>
      <w:r w:rsidR="005A362F" w:rsidRPr="005A362F">
        <w:rPr>
          <w:i/>
          <w:lang w:val="it-IT"/>
        </w:rPr>
        <w:t xml:space="preserve"> </w:t>
      </w:r>
      <w:r w:rsidRPr="00794880">
        <w:rPr>
          <w:rStyle w:val="Incipit"/>
          <w:lang w:val="it-IT"/>
        </w:rPr>
        <w:t>frumenti</w:t>
      </w:r>
      <w:r>
        <w:rPr>
          <w:lang w:val="la-Latn"/>
        </w:rPr>
        <w:t xml:space="preserve">. AD </w:t>
      </w:r>
      <w:r w:rsidRPr="00794880">
        <w:rPr>
          <w:rStyle w:val="Incipit"/>
          <w:lang w:val="it-IT"/>
        </w:rPr>
        <w:t>Mensa</w:t>
      </w:r>
      <w:r w:rsidR="005A362F" w:rsidRPr="005A362F">
        <w:rPr>
          <w:i/>
          <w:lang w:val="it-IT"/>
        </w:rPr>
        <w:t xml:space="preserve"> </w:t>
      </w:r>
      <w:r w:rsidRPr="00794880">
        <w:rPr>
          <w:rStyle w:val="Incipit"/>
          <w:lang w:val="it-IT"/>
        </w:rPr>
        <w:t>nobis</w:t>
      </w:r>
      <w:r>
        <w:rPr>
          <w:lang w:val="la-Latn"/>
        </w:rPr>
        <w:t>.</w:t>
      </w:r>
    </w:p>
    <w:p w:rsidR="00885488" w:rsidRPr="00B779A9" w:rsidRDefault="00885488" w:rsidP="00415109">
      <w:pPr>
        <w:pStyle w:val="berschrift1"/>
        <w:rPr>
          <w:lang w:val="it-IT"/>
        </w:rPr>
      </w:pPr>
      <w:r w:rsidRPr="00736684">
        <w:rPr>
          <w:lang w:val="it-IT"/>
        </w:rPr>
        <w:t>FERIA TERTIA</w:t>
      </w:r>
    </w:p>
    <w:p w:rsidR="0057583C" w:rsidRDefault="00346E32" w:rsidP="00415109">
      <w:pPr>
        <w:rPr>
          <w:lang w:val="la-Latn"/>
        </w:rPr>
      </w:pPr>
      <w:r w:rsidRPr="00736684">
        <w:rPr>
          <w:rStyle w:val="Time1"/>
          <w:lang w:val="it-IT"/>
        </w:rPr>
        <w:t>[Ad matutinum]</w:t>
      </w:r>
      <w:r w:rsidR="00885488" w:rsidRPr="00B779A9">
        <w:rPr>
          <w:lang w:val="it-IT"/>
        </w:rPr>
        <w:t xml:space="preserve"> o</w:t>
      </w:r>
      <w:r w:rsidR="00885488">
        <w:rPr>
          <w:lang w:val="la-Latn"/>
        </w:rPr>
        <w:t xml:space="preserve">mnia </w:t>
      </w:r>
      <w:r w:rsidR="00A06908" w:rsidRPr="00736684">
        <w:rPr>
          <w:lang w:val="it-IT"/>
        </w:rPr>
        <w:t>%D::ex% $E::</w:t>
      </w:r>
      <w:r w:rsidR="00885488">
        <w:rPr>
          <w:lang w:val="la-Latn"/>
        </w:rPr>
        <w:t>de</w:t>
      </w:r>
      <w:r w:rsidR="00A06908" w:rsidRPr="00736684">
        <w:rPr>
          <w:lang w:val="it-IT"/>
        </w:rPr>
        <w:t>$</w:t>
      </w:r>
      <w:r w:rsidR="00885488">
        <w:rPr>
          <w:lang w:val="la-Latn"/>
        </w:rPr>
        <w:t xml:space="preserve"> ipso festo petantur. AB </w:t>
      </w:r>
      <w:r w:rsidR="00885488" w:rsidRPr="00794880">
        <w:rPr>
          <w:rStyle w:val="Incipit"/>
          <w:lang w:val="it-IT"/>
        </w:rPr>
        <w:t>Beati</w:t>
      </w:r>
      <w:r w:rsidR="005A362F" w:rsidRPr="005A362F">
        <w:rPr>
          <w:i/>
          <w:lang w:val="it-IT"/>
        </w:rPr>
        <w:t xml:space="preserve"> </w:t>
      </w:r>
      <w:r w:rsidR="00885488" w:rsidRPr="00794880">
        <w:rPr>
          <w:rStyle w:val="Incipit"/>
          <w:lang w:val="it-IT"/>
        </w:rPr>
        <w:t>qui</w:t>
      </w:r>
      <w:r w:rsidR="005A362F" w:rsidRPr="005A362F">
        <w:rPr>
          <w:i/>
          <w:lang w:val="it-IT"/>
        </w:rPr>
        <w:t xml:space="preserve"> </w:t>
      </w:r>
      <w:r w:rsidR="00885488" w:rsidRPr="00794880">
        <w:rPr>
          <w:rStyle w:val="Incipit"/>
          <w:lang w:val="it-IT"/>
        </w:rPr>
        <w:t>esuriunt</w:t>
      </w:r>
      <w:r w:rsidR="00885488">
        <w:rPr>
          <w:lang w:val="la-Latn"/>
        </w:rPr>
        <w:t xml:space="preserve">. De sancta cruce </w:t>
      </w:r>
      <w:r w:rsidR="00A06908" w:rsidRPr="00736684">
        <w:rPr>
          <w:lang w:val="it-IT"/>
        </w:rPr>
        <w:t>suffragium [</w:t>
      </w:r>
      <w:r w:rsidR="00885488">
        <w:rPr>
          <w:lang w:val="la-Latn"/>
        </w:rPr>
        <w:t>AC</w:t>
      </w:r>
      <w:r w:rsidR="00A06908" w:rsidRPr="00736684">
        <w:rPr>
          <w:lang w:val="it-IT"/>
        </w:rPr>
        <w:t>]</w:t>
      </w:r>
      <w:r w:rsidR="00885488">
        <w:rPr>
          <w:lang w:val="la-Latn"/>
        </w:rPr>
        <w:t xml:space="preserve"> </w:t>
      </w:r>
      <w:r w:rsidR="00885488" w:rsidRPr="00736684">
        <w:rPr>
          <w:rStyle w:val="Incipit"/>
          <w:lang w:val="it-IT"/>
        </w:rPr>
        <w:t>Per</w:t>
      </w:r>
      <w:r w:rsidR="005A362F" w:rsidRPr="00736684">
        <w:rPr>
          <w:i/>
          <w:lang w:val="it-IT"/>
        </w:rPr>
        <w:t xml:space="preserve"> </w:t>
      </w:r>
      <w:r w:rsidR="00885488" w:rsidRPr="00736684">
        <w:rPr>
          <w:rStyle w:val="Incipit"/>
          <w:lang w:val="it-IT"/>
        </w:rPr>
        <w:t>signum</w:t>
      </w:r>
      <w:r w:rsidR="00885488">
        <w:rPr>
          <w:lang w:val="la-Latn"/>
        </w:rPr>
        <w:t xml:space="preserve">. De beata virgine </w:t>
      </w:r>
      <w:r>
        <w:rPr>
          <w:lang w:val="la-Latn"/>
        </w:rPr>
        <w:t>[AC]</w:t>
      </w:r>
      <w:r w:rsidR="00885488">
        <w:rPr>
          <w:lang w:val="la-Latn"/>
        </w:rPr>
        <w:t xml:space="preserve"> </w:t>
      </w:r>
      <w:r w:rsidR="00885488" w:rsidRPr="00736684">
        <w:rPr>
          <w:rStyle w:val="Incipit"/>
          <w:lang w:val="la-Latn"/>
        </w:rPr>
        <w:t>Alma</w:t>
      </w:r>
      <w:r w:rsidR="005A362F" w:rsidRPr="00736684">
        <w:rPr>
          <w:i/>
          <w:lang w:val="la-Latn"/>
        </w:rPr>
        <w:t xml:space="preserve"> </w:t>
      </w:r>
      <w:r w:rsidR="00885488" w:rsidRPr="00736684">
        <w:rPr>
          <w:rStyle w:val="Incipit"/>
          <w:lang w:val="la-Latn"/>
        </w:rPr>
        <w:t>virgo</w:t>
      </w:r>
      <w:r w:rsidR="00885488">
        <w:rPr>
          <w:lang w:val="la-Latn"/>
        </w:rPr>
        <w:t xml:space="preserve">. De omnibus sanctis </w:t>
      </w:r>
      <w:r>
        <w:rPr>
          <w:lang w:val="la-Latn"/>
        </w:rPr>
        <w:t>[AC]</w:t>
      </w:r>
      <w:r w:rsidR="00885488">
        <w:rPr>
          <w:lang w:val="la-Latn"/>
        </w:rPr>
        <w:t xml:space="preserve"> </w:t>
      </w:r>
      <w:r w:rsidR="00885488" w:rsidRPr="00794880">
        <w:rPr>
          <w:rStyle w:val="Incipit"/>
          <w:lang w:val="la-Latn"/>
        </w:rPr>
        <w:t>Omnes</w:t>
      </w:r>
      <w:r w:rsidR="005A362F" w:rsidRPr="005A362F">
        <w:rPr>
          <w:i/>
          <w:lang w:val="la-Latn"/>
        </w:rPr>
        <w:t xml:space="preserve"> </w:t>
      </w:r>
      <w:r w:rsidR="00885488" w:rsidRPr="00794880">
        <w:rPr>
          <w:rStyle w:val="Incipit"/>
          <w:lang w:val="la-Latn"/>
        </w:rPr>
        <w:t>sancti</w:t>
      </w:r>
      <w:r w:rsidR="00885488">
        <w:rPr>
          <w:lang w:val="la-Latn"/>
        </w:rPr>
        <w:t xml:space="preserve">. </w:t>
      </w:r>
      <w:r w:rsidR="00B10E25">
        <w:rPr>
          <w:lang w:val="la-Latn"/>
        </w:rPr>
        <w:t xml:space="preserve">[BD] </w:t>
      </w:r>
      <w:r w:rsidR="005F6F99" w:rsidRPr="00794880">
        <w:rPr>
          <w:rStyle w:val="Incipit"/>
          <w:lang w:val="la-Latn"/>
        </w:rPr>
        <w:t>Benedicamus</w:t>
      </w:r>
      <w:r w:rsidR="00B10E25" w:rsidRPr="00B779A9">
        <w:rPr>
          <w:lang w:val="la-Latn"/>
        </w:rPr>
        <w:t xml:space="preserve"> c</w:t>
      </w:r>
      <w:r w:rsidR="00B10E25">
        <w:rPr>
          <w:lang w:val="la-Latn"/>
        </w:rPr>
        <w:t>um</w:t>
      </w:r>
      <w:r w:rsidR="00B10E25" w:rsidRPr="00B779A9">
        <w:rPr>
          <w:lang w:val="la-Latn"/>
        </w:rPr>
        <w:t xml:space="preserve"> </w:t>
      </w:r>
      <w:r w:rsidR="00885488" w:rsidRPr="00B779A9">
        <w:rPr>
          <w:lang w:val="la-Latn"/>
        </w:rPr>
        <w:t xml:space="preserve">tribus </w:t>
      </w:r>
      <w:r w:rsidR="00885488">
        <w:rPr>
          <w:lang w:val="la-Latn"/>
        </w:rPr>
        <w:t>alleluia.</w:t>
      </w:r>
      <w:r w:rsidR="00B10E25" w:rsidRPr="00B779A9">
        <w:rPr>
          <w:lang w:val="la-Latn"/>
        </w:rPr>
        <w:t xml:space="preserve"> </w:t>
      </w:r>
    </w:p>
    <w:p w:rsidR="00885488" w:rsidRPr="00B779A9" w:rsidRDefault="00B10E25" w:rsidP="00415109">
      <w:pPr>
        <w:rPr>
          <w:lang w:val="la-Latn"/>
        </w:rPr>
      </w:pPr>
      <w:r>
        <w:rPr>
          <w:lang w:val="la-Latn"/>
        </w:rPr>
        <w:t>(13r)</w:t>
      </w:r>
      <w:r w:rsidR="0057583C" w:rsidRPr="00736684">
        <w:rPr>
          <w:lang w:val="pt-PT"/>
        </w:rPr>
        <w:t xml:space="preserve"> </w:t>
      </w:r>
      <w:r w:rsidR="0081631B" w:rsidRPr="00736684">
        <w:rPr>
          <w:rStyle w:val="Time1"/>
          <w:lang w:val="pt-PT"/>
        </w:rPr>
        <w:t>Ad horas</w:t>
      </w:r>
      <w:r w:rsidR="00885488">
        <w:rPr>
          <w:lang w:val="la-Latn"/>
        </w:rPr>
        <w:t xml:space="preserve"> AN </w:t>
      </w:r>
      <w:r w:rsidR="00885488" w:rsidRPr="00794880">
        <w:rPr>
          <w:rStyle w:val="Incipit"/>
          <w:lang w:val="la-Latn"/>
        </w:rPr>
        <w:t>Beati</w:t>
      </w:r>
      <w:r w:rsidR="005A362F" w:rsidRPr="005A362F">
        <w:rPr>
          <w:i/>
          <w:lang w:val="la-Latn"/>
        </w:rPr>
        <w:t xml:space="preserve"> </w:t>
      </w:r>
      <w:r w:rsidR="00885488" w:rsidRPr="00794880">
        <w:rPr>
          <w:rStyle w:val="Incipit"/>
          <w:lang w:val="la-Latn"/>
        </w:rPr>
        <w:t>qui</w:t>
      </w:r>
      <w:r w:rsidR="005A362F" w:rsidRPr="005A362F">
        <w:rPr>
          <w:i/>
          <w:lang w:val="la-Latn"/>
        </w:rPr>
        <w:t xml:space="preserve"> </w:t>
      </w:r>
      <w:r w:rsidR="00885488" w:rsidRPr="00794880">
        <w:rPr>
          <w:rStyle w:val="Incipit"/>
          <w:lang w:val="la-Latn"/>
        </w:rPr>
        <w:t>esuriunt</w:t>
      </w:r>
      <w:r w:rsidR="00885488">
        <w:rPr>
          <w:lang w:val="la-Latn"/>
        </w:rPr>
        <w:t xml:space="preserve"> cum reliquis.</w:t>
      </w:r>
    </w:p>
    <w:p w:rsidR="00885488" w:rsidRPr="00B779A9" w:rsidRDefault="00885488" w:rsidP="00415109">
      <w:pPr>
        <w:rPr>
          <w:lang w:val="pt-PT"/>
        </w:rPr>
      </w:pPr>
      <w:r w:rsidRPr="00736684">
        <w:rPr>
          <w:rStyle w:val="Time1"/>
          <w:lang w:val="it-IT"/>
        </w:rPr>
        <w:t>A</w:t>
      </w:r>
      <w:r w:rsidR="00346E32" w:rsidRPr="00736684">
        <w:rPr>
          <w:rStyle w:val="Time1"/>
          <w:lang w:val="it-IT"/>
        </w:rPr>
        <w:t>d officium</w:t>
      </w:r>
      <w:r w:rsidR="00346E32">
        <w:rPr>
          <w:lang w:val="hu-HU"/>
        </w:rPr>
        <w:t xml:space="preserve"> </w:t>
      </w:r>
      <w:r>
        <w:rPr>
          <w:lang w:val="la-Latn"/>
        </w:rPr>
        <w:t>omni</w:t>
      </w:r>
      <w:r w:rsidRPr="00B779A9">
        <w:rPr>
          <w:lang w:val="la-Latn"/>
        </w:rPr>
        <w:t>a</w:t>
      </w:r>
      <w:r w:rsidR="00B71BD8">
        <w:rPr>
          <w:lang w:val="la-Latn"/>
        </w:rPr>
        <w:t xml:space="preserve"> </w:t>
      </w:r>
      <w:r w:rsidR="004F4754">
        <w:rPr>
          <w:lang w:val="la-Latn"/>
        </w:rPr>
        <w:t>ut in hesterni feria. S</w:t>
      </w:r>
      <w:r w:rsidR="004F4754" w:rsidRPr="00B779A9">
        <w:rPr>
          <w:lang w:val="pt-PT"/>
        </w:rPr>
        <w:t>V</w:t>
      </w:r>
      <w:r>
        <w:rPr>
          <w:lang w:val="la-Latn"/>
        </w:rPr>
        <w:t xml:space="preserve"> </w:t>
      </w:r>
      <w:r w:rsidR="00B71BD8" w:rsidRPr="00794880">
        <w:rPr>
          <w:rStyle w:val="Incipit"/>
          <w:lang w:val="pt-PT"/>
        </w:rPr>
        <w:t>A</w:t>
      </w:r>
      <w:r w:rsidR="005A362F" w:rsidRPr="005A362F">
        <w:rPr>
          <w:i/>
          <w:lang w:val="pt-PT"/>
        </w:rPr>
        <w:t xml:space="preserve"> </w:t>
      </w:r>
      <w:r w:rsidRPr="00794880">
        <w:rPr>
          <w:rStyle w:val="Incipit"/>
          <w:lang w:val="pt-PT"/>
        </w:rPr>
        <w:t>summente</w:t>
      </w:r>
      <w:r>
        <w:rPr>
          <w:lang w:val="la-Latn"/>
        </w:rPr>
        <w:t>.</w:t>
      </w:r>
    </w:p>
    <w:p w:rsidR="00885488" w:rsidRPr="00736684" w:rsidRDefault="00885488" w:rsidP="00415109">
      <w:pPr>
        <w:rPr>
          <w:lang w:val="la-Latn"/>
        </w:rPr>
      </w:pPr>
      <w:r w:rsidRPr="00736684">
        <w:rPr>
          <w:rStyle w:val="Time1"/>
          <w:lang w:val="pt-PT"/>
        </w:rPr>
        <w:t>A</w:t>
      </w:r>
      <w:r w:rsidR="00346E32" w:rsidRPr="00736684">
        <w:rPr>
          <w:rStyle w:val="Time1"/>
          <w:lang w:val="pt-PT"/>
        </w:rPr>
        <w:t>d secundas vesperas</w:t>
      </w:r>
      <w:r>
        <w:rPr>
          <w:lang w:val="la-Latn"/>
        </w:rPr>
        <w:t xml:space="preserve"> </w:t>
      </w:r>
      <w:r w:rsidR="0057583C" w:rsidRPr="00736684">
        <w:rPr>
          <w:lang w:val="pt-PT"/>
        </w:rPr>
        <w:t xml:space="preserve">antiphona </w:t>
      </w:r>
      <w:r w:rsidR="0057583C">
        <w:rPr>
          <w:lang w:val="la-Latn"/>
        </w:rPr>
        <w:t xml:space="preserve">super psalmos </w:t>
      </w:r>
      <w:r w:rsidR="0057583C" w:rsidRPr="00736684">
        <w:rPr>
          <w:lang w:val="pt-PT"/>
        </w:rPr>
        <w:t>[</w:t>
      </w:r>
      <w:r w:rsidRPr="00B779A9">
        <w:rPr>
          <w:lang w:val="pt-PT"/>
        </w:rPr>
        <w:t>AN</w:t>
      </w:r>
      <w:r w:rsidR="0057583C">
        <w:rPr>
          <w:lang w:val="pt-PT"/>
        </w:rPr>
        <w:t>]</w:t>
      </w:r>
      <w:r w:rsidRPr="00B779A9">
        <w:rPr>
          <w:lang w:val="pt-PT"/>
        </w:rPr>
        <w:t xml:space="preserve"> </w:t>
      </w:r>
      <w:r w:rsidRPr="00794880">
        <w:rPr>
          <w:rStyle w:val="Incipit"/>
          <w:lang w:val="pt-PT"/>
        </w:rPr>
        <w:t>Orbem</w:t>
      </w:r>
      <w:r w:rsidR="005A362F" w:rsidRPr="005A362F">
        <w:rPr>
          <w:i/>
          <w:lang w:val="pt-PT"/>
        </w:rPr>
        <w:t xml:space="preserve"> </w:t>
      </w:r>
      <w:r w:rsidRPr="00794880">
        <w:rPr>
          <w:rStyle w:val="Incipit"/>
          <w:lang w:val="pt-PT"/>
        </w:rPr>
        <w:t>terrae</w:t>
      </w:r>
      <w:r>
        <w:rPr>
          <w:lang w:val="la-Latn"/>
        </w:rPr>
        <w:t xml:space="preserve"> cum sequentibus. RP </w:t>
      </w:r>
      <w:r w:rsidR="00B10E25" w:rsidRPr="00794880">
        <w:rPr>
          <w:rStyle w:val="Incipit"/>
          <w:lang w:val="pt-PT"/>
        </w:rPr>
        <w:t>O</w:t>
      </w:r>
      <w:r w:rsidR="005A362F" w:rsidRPr="005A362F">
        <w:rPr>
          <w:i/>
          <w:lang w:val="pt-PT"/>
        </w:rPr>
        <w:t xml:space="preserve"> </w:t>
      </w:r>
      <w:r w:rsidR="00B10E25" w:rsidRPr="00794880">
        <w:rPr>
          <w:rStyle w:val="Incipit"/>
          <w:lang w:val="pt-PT"/>
        </w:rPr>
        <w:t>manna</w:t>
      </w:r>
      <w:r w:rsidR="005A362F" w:rsidRPr="005A362F">
        <w:rPr>
          <w:i/>
          <w:lang w:val="pt-PT"/>
        </w:rPr>
        <w:t xml:space="preserve"> </w:t>
      </w:r>
      <w:r w:rsidR="00B10E25" w:rsidRPr="00794880">
        <w:rPr>
          <w:rStyle w:val="Incipit"/>
          <w:lang w:val="pt-PT"/>
        </w:rPr>
        <w:t>dei</w:t>
      </w:r>
      <w:r w:rsidRPr="00794880">
        <w:rPr>
          <w:rStyle w:val="Incipit"/>
          <w:lang w:val="pt-PT"/>
        </w:rPr>
        <w:t>ficum</w:t>
      </w:r>
      <w:r>
        <w:rPr>
          <w:lang w:val="la-Latn"/>
        </w:rPr>
        <w:t xml:space="preserve">. HY </w:t>
      </w:r>
      <w:r w:rsidRPr="00794880">
        <w:rPr>
          <w:rStyle w:val="Incipit"/>
          <w:lang w:val="pt-PT"/>
        </w:rPr>
        <w:t>Pange</w:t>
      </w:r>
      <w:r w:rsidR="005A362F" w:rsidRPr="005A362F">
        <w:rPr>
          <w:i/>
          <w:lang w:val="pt-PT"/>
        </w:rPr>
        <w:t xml:space="preserve"> </w:t>
      </w:r>
      <w:r w:rsidRPr="00794880">
        <w:rPr>
          <w:rStyle w:val="Incipit"/>
          <w:lang w:val="pt-PT"/>
        </w:rPr>
        <w:t>lingua</w:t>
      </w:r>
      <w:r>
        <w:rPr>
          <w:lang w:val="la-Latn"/>
        </w:rPr>
        <w:t xml:space="preserve">. VS </w:t>
      </w:r>
      <w:r w:rsidRPr="00794880">
        <w:rPr>
          <w:rStyle w:val="Incipit"/>
          <w:lang w:val="pt-PT"/>
        </w:rPr>
        <w:t>Panem</w:t>
      </w:r>
      <w:r w:rsidR="005A362F" w:rsidRPr="005A362F">
        <w:rPr>
          <w:i/>
          <w:lang w:val="pt-PT"/>
        </w:rPr>
        <w:t xml:space="preserve"> </w:t>
      </w:r>
      <w:r w:rsidRPr="00794880">
        <w:rPr>
          <w:rStyle w:val="Incipit"/>
          <w:lang w:val="pt-PT"/>
        </w:rPr>
        <w:t>caeli</w:t>
      </w:r>
      <w:r w:rsidRPr="005B472A">
        <w:rPr>
          <w:lang w:val="pt-PT"/>
        </w:rPr>
        <w:t xml:space="preserve">. </w:t>
      </w:r>
      <w:r w:rsidRPr="005B472A">
        <w:rPr>
          <w:lang w:val="fr-FR"/>
        </w:rPr>
        <w:t>AM</w:t>
      </w:r>
      <w:r>
        <w:rPr>
          <w:lang w:val="la-Latn"/>
        </w:rPr>
        <w:t xml:space="preserve"> </w:t>
      </w:r>
      <w:r w:rsidRPr="00794880">
        <w:rPr>
          <w:rStyle w:val="Incipit"/>
          <w:lang w:val="la-Latn"/>
        </w:rPr>
        <w:t>Beati</w:t>
      </w:r>
      <w:r w:rsidR="005A362F" w:rsidRPr="005A362F">
        <w:rPr>
          <w:i/>
          <w:lang w:val="la-Latn"/>
        </w:rPr>
        <w:t xml:space="preserve"> </w:t>
      </w:r>
      <w:r w:rsidRPr="00794880">
        <w:rPr>
          <w:rStyle w:val="Incipit"/>
          <w:lang w:val="la-Latn"/>
        </w:rPr>
        <w:t>qui</w:t>
      </w:r>
      <w:r w:rsidR="005A362F" w:rsidRPr="005A362F">
        <w:rPr>
          <w:i/>
          <w:lang w:val="la-Latn"/>
        </w:rPr>
        <w:t xml:space="preserve"> </w:t>
      </w:r>
      <w:r w:rsidR="001B7479" w:rsidRPr="00794880">
        <w:rPr>
          <w:rStyle w:val="Incipit"/>
          <w:lang w:val="la-Latn"/>
        </w:rPr>
        <w:t>vocati</w:t>
      </w:r>
      <w:r w:rsidR="005A362F" w:rsidRPr="005A362F">
        <w:rPr>
          <w:i/>
          <w:lang w:val="la-Latn"/>
        </w:rPr>
        <w:t xml:space="preserve"> </w:t>
      </w:r>
      <w:r w:rsidRPr="00794880">
        <w:rPr>
          <w:rStyle w:val="Incipit"/>
          <w:lang w:val="la-Latn"/>
        </w:rPr>
        <w:t>sunt</w:t>
      </w:r>
      <w:r w:rsidR="00346E32">
        <w:rPr>
          <w:lang w:val="la-Latn"/>
        </w:rPr>
        <w:t xml:space="preserve">. </w:t>
      </w:r>
      <w:r w:rsidR="0057583C" w:rsidRPr="00736684">
        <w:rPr>
          <w:lang w:val="fr-FR"/>
        </w:rPr>
        <w:t xml:space="preserve">Suffragium </w:t>
      </w:r>
      <w:r w:rsidR="00346E32">
        <w:rPr>
          <w:lang w:val="la-Latn"/>
        </w:rPr>
        <w:t>[</w:t>
      </w:r>
      <w:r w:rsidR="0057583C">
        <w:rPr>
          <w:lang w:val="la-Latn"/>
        </w:rPr>
        <w:t>d</w:t>
      </w:r>
      <w:r>
        <w:rPr>
          <w:lang w:val="la-Latn"/>
        </w:rPr>
        <w:t>e san</w:t>
      </w:r>
      <w:r w:rsidR="00346E32">
        <w:rPr>
          <w:lang w:val="la-Latn"/>
        </w:rPr>
        <w:t>cta cruce]</w:t>
      </w:r>
      <w:r w:rsidRPr="00B779A9">
        <w:rPr>
          <w:lang w:val="la-Latn"/>
        </w:rPr>
        <w:t xml:space="preserve"> </w:t>
      </w:r>
      <w:r w:rsidR="0057583C" w:rsidRPr="00736684">
        <w:rPr>
          <w:lang w:val="fr-FR"/>
        </w:rPr>
        <w:t>[</w:t>
      </w:r>
      <w:r w:rsidRPr="00B779A9">
        <w:rPr>
          <w:lang w:val="la-Latn"/>
        </w:rPr>
        <w:t>AC</w:t>
      </w:r>
      <w:r w:rsidR="0057583C" w:rsidRPr="00736684">
        <w:rPr>
          <w:lang w:val="fr-FR"/>
        </w:rPr>
        <w:t>]</w:t>
      </w:r>
      <w:r>
        <w:rPr>
          <w:lang w:val="la-Latn"/>
        </w:rPr>
        <w:t xml:space="preserve"> </w:t>
      </w:r>
      <w:r w:rsidRPr="00794880">
        <w:rPr>
          <w:rStyle w:val="Incipit"/>
          <w:lang w:val="la-Latn"/>
        </w:rPr>
        <w:t>Tuam</w:t>
      </w:r>
      <w:r w:rsidR="005A362F" w:rsidRPr="005A362F">
        <w:rPr>
          <w:i/>
          <w:lang w:val="la-Latn"/>
        </w:rPr>
        <w:t xml:space="preserve"> </w:t>
      </w:r>
      <w:r w:rsidRPr="00794880">
        <w:rPr>
          <w:rStyle w:val="Incipit"/>
          <w:lang w:val="la-Latn"/>
        </w:rPr>
        <w:t>crucem</w:t>
      </w:r>
      <w:r w:rsidR="00346E32">
        <w:rPr>
          <w:lang w:val="la-Latn"/>
        </w:rPr>
        <w:t>. [De beata virgine</w:t>
      </w:r>
      <w:r w:rsidR="00844F6D" w:rsidRPr="00736684">
        <w:rPr>
          <w:lang w:val="la-Latn"/>
        </w:rPr>
        <w:t>]</w:t>
      </w:r>
      <w:r w:rsidR="00346E32">
        <w:rPr>
          <w:lang w:val="la-Latn"/>
        </w:rPr>
        <w:t xml:space="preserve"> </w:t>
      </w:r>
      <w:r w:rsidR="00844F6D" w:rsidRPr="00736684">
        <w:rPr>
          <w:lang w:val="la-Latn"/>
        </w:rPr>
        <w:t>[</w:t>
      </w:r>
      <w:r w:rsidR="00346E32">
        <w:rPr>
          <w:lang w:val="la-Latn"/>
        </w:rPr>
        <w:t>AC]</w:t>
      </w:r>
      <w:r>
        <w:rPr>
          <w:lang w:val="la-Latn"/>
        </w:rPr>
        <w:t xml:space="preserve"> </w:t>
      </w:r>
      <w:r w:rsidRPr="00794880">
        <w:rPr>
          <w:rStyle w:val="Incipit"/>
          <w:lang w:val="la-Latn"/>
        </w:rPr>
        <w:t>Sub</w:t>
      </w:r>
      <w:r w:rsidR="005A362F" w:rsidRPr="005A362F">
        <w:rPr>
          <w:i/>
          <w:lang w:val="la-Latn"/>
        </w:rPr>
        <w:t xml:space="preserve"> </w:t>
      </w:r>
      <w:r w:rsidRPr="00794880">
        <w:rPr>
          <w:rStyle w:val="Incipit"/>
          <w:lang w:val="la-Latn"/>
        </w:rPr>
        <w:t>tuam</w:t>
      </w:r>
      <w:r w:rsidR="005A362F" w:rsidRPr="005A362F">
        <w:rPr>
          <w:i/>
          <w:lang w:val="la-Latn"/>
        </w:rPr>
        <w:t xml:space="preserve"> </w:t>
      </w:r>
      <w:r w:rsidRPr="00794880">
        <w:rPr>
          <w:rStyle w:val="Incipit"/>
          <w:lang w:val="la-Latn"/>
        </w:rPr>
        <w:t>protectionem</w:t>
      </w:r>
      <w:r w:rsidR="00346E32">
        <w:rPr>
          <w:lang w:val="la-Latn"/>
        </w:rPr>
        <w:t>. [De omnibus sanctis</w:t>
      </w:r>
      <w:r w:rsidR="00844F6D" w:rsidRPr="00736684">
        <w:rPr>
          <w:lang w:val="la-Latn"/>
        </w:rPr>
        <w:t>] [</w:t>
      </w:r>
      <w:r w:rsidR="00346E32">
        <w:rPr>
          <w:lang w:val="la-Latn"/>
        </w:rPr>
        <w:t>AC]</w:t>
      </w:r>
      <w:r>
        <w:rPr>
          <w:lang w:val="la-Latn"/>
        </w:rPr>
        <w:t xml:space="preserve"> </w:t>
      </w:r>
      <w:r w:rsidRPr="00794880">
        <w:rPr>
          <w:rStyle w:val="Incipit"/>
          <w:lang w:val="la-Latn"/>
        </w:rPr>
        <w:t>Reddet</w:t>
      </w:r>
      <w:r w:rsidR="005A362F" w:rsidRPr="005A362F">
        <w:rPr>
          <w:i/>
          <w:lang w:val="la-Latn"/>
        </w:rPr>
        <w:t xml:space="preserve"> </w:t>
      </w:r>
      <w:r w:rsidRPr="00794880">
        <w:rPr>
          <w:rStyle w:val="Incipit"/>
          <w:lang w:val="la-Latn"/>
        </w:rPr>
        <w:t>deus</w:t>
      </w:r>
      <w:r>
        <w:rPr>
          <w:lang w:val="la-Latn"/>
        </w:rPr>
        <w:t xml:space="preserve">. </w:t>
      </w:r>
      <w:r w:rsidR="00B10E25">
        <w:rPr>
          <w:lang w:val="la-Latn"/>
        </w:rPr>
        <w:t xml:space="preserve">[BD] </w:t>
      </w:r>
      <w:r w:rsidR="005F6F99" w:rsidRPr="00736684">
        <w:rPr>
          <w:rStyle w:val="Incipit"/>
          <w:lang w:val="la-Latn"/>
        </w:rPr>
        <w:t>Benedicamus</w:t>
      </w:r>
      <w:r w:rsidR="00B10E25" w:rsidRPr="00736684">
        <w:rPr>
          <w:lang w:val="la-Latn"/>
        </w:rPr>
        <w:t xml:space="preserve"> c</w:t>
      </w:r>
      <w:r w:rsidR="00B10E25">
        <w:rPr>
          <w:lang w:val="la-Latn"/>
        </w:rPr>
        <w:t>um</w:t>
      </w:r>
      <w:r w:rsidR="00B10E25" w:rsidRPr="00736684">
        <w:rPr>
          <w:lang w:val="la-Latn"/>
        </w:rPr>
        <w:t xml:space="preserve"> </w:t>
      </w:r>
      <w:r w:rsidRPr="00736684">
        <w:rPr>
          <w:lang w:val="la-Latn"/>
        </w:rPr>
        <w:t xml:space="preserve">tribus </w:t>
      </w:r>
      <w:r>
        <w:rPr>
          <w:lang w:val="la-Latn"/>
        </w:rPr>
        <w:t>alleluia.</w:t>
      </w:r>
    </w:p>
    <w:p w:rsidR="00885488" w:rsidRPr="00B779A9" w:rsidRDefault="00885488" w:rsidP="00415109">
      <w:pPr>
        <w:rPr>
          <w:lang w:val="it-IT"/>
        </w:rPr>
      </w:pPr>
      <w:r w:rsidRPr="00736684">
        <w:rPr>
          <w:rStyle w:val="Time1"/>
          <w:lang w:val="it-IT"/>
        </w:rPr>
        <w:t>A</w:t>
      </w:r>
      <w:r w:rsidR="00346E32" w:rsidRPr="00736684">
        <w:rPr>
          <w:rStyle w:val="Time1"/>
          <w:lang w:val="it-IT"/>
        </w:rPr>
        <w:t>d completorium</w:t>
      </w:r>
      <w:r>
        <w:rPr>
          <w:lang w:val="la-Latn"/>
        </w:rPr>
        <w:t xml:space="preserve"> AN </w:t>
      </w:r>
      <w:r w:rsidRPr="00736684">
        <w:rPr>
          <w:rStyle w:val="Incipit"/>
          <w:lang w:val="it-IT"/>
        </w:rPr>
        <w:t>Per</w:t>
      </w:r>
      <w:r w:rsidR="005A362F" w:rsidRPr="00736684">
        <w:rPr>
          <w:i/>
          <w:lang w:val="it-IT"/>
        </w:rPr>
        <w:t xml:space="preserve"> </w:t>
      </w:r>
      <w:r w:rsidRPr="00736684">
        <w:rPr>
          <w:rStyle w:val="Incipit"/>
          <w:lang w:val="it-IT"/>
        </w:rPr>
        <w:t>frumenti</w:t>
      </w:r>
      <w:r>
        <w:rPr>
          <w:lang w:val="la-Latn"/>
        </w:rPr>
        <w:t xml:space="preserve">. AD </w:t>
      </w:r>
      <w:r w:rsidRPr="00794880">
        <w:rPr>
          <w:rStyle w:val="Incipit"/>
          <w:lang w:val="it-IT"/>
        </w:rPr>
        <w:t>Mensa</w:t>
      </w:r>
      <w:r>
        <w:rPr>
          <w:lang w:val="la-Latn"/>
        </w:rPr>
        <w:t>.</w:t>
      </w:r>
    </w:p>
    <w:p w:rsidR="00885488" w:rsidRPr="00B779A9" w:rsidRDefault="00885488" w:rsidP="00415109">
      <w:pPr>
        <w:pStyle w:val="berschrift1"/>
        <w:rPr>
          <w:lang w:val="it-IT"/>
        </w:rPr>
      </w:pPr>
      <w:r w:rsidRPr="00736684">
        <w:rPr>
          <w:lang w:val="it-IT"/>
        </w:rPr>
        <w:t xml:space="preserve">FERIA QUARTA </w:t>
      </w:r>
    </w:p>
    <w:p w:rsidR="00885488" w:rsidRPr="00B779A9" w:rsidRDefault="00346E32" w:rsidP="00415109">
      <w:pPr>
        <w:rPr>
          <w:lang w:val="la-Latn"/>
        </w:rPr>
      </w:pPr>
      <w:r w:rsidRPr="00736684">
        <w:rPr>
          <w:rStyle w:val="Time1"/>
          <w:lang w:val="it-IT"/>
        </w:rPr>
        <w:t>[Ad matutinum]</w:t>
      </w:r>
      <w:r w:rsidR="00885488" w:rsidRPr="00B779A9">
        <w:rPr>
          <w:lang w:val="it-IT"/>
        </w:rPr>
        <w:t xml:space="preserve"> </w:t>
      </w:r>
      <w:r w:rsidR="00885488">
        <w:rPr>
          <w:lang w:val="la-Latn"/>
        </w:rPr>
        <w:t xml:space="preserve">HY </w:t>
      </w:r>
      <w:r w:rsidR="00885488" w:rsidRPr="00794880">
        <w:rPr>
          <w:rStyle w:val="Incipit"/>
          <w:lang w:val="it-IT"/>
        </w:rPr>
        <w:t>Verbum</w:t>
      </w:r>
      <w:r>
        <w:rPr>
          <w:lang w:val="la-Latn"/>
        </w:rPr>
        <w:t>. Super psalmos [AN]</w:t>
      </w:r>
      <w:r w:rsidR="00885488">
        <w:rPr>
          <w:lang w:val="la-Latn"/>
        </w:rPr>
        <w:t xml:space="preserve"> </w:t>
      </w:r>
      <w:r w:rsidR="00885488" w:rsidRPr="00794880">
        <w:rPr>
          <w:rStyle w:val="Incipit"/>
          <w:lang w:val="la-Latn"/>
        </w:rPr>
        <w:t>Altaris</w:t>
      </w:r>
      <w:r w:rsidR="005A362F" w:rsidRPr="005A362F">
        <w:rPr>
          <w:i/>
          <w:lang w:val="la-Latn"/>
        </w:rPr>
        <w:t xml:space="preserve"> </w:t>
      </w:r>
      <w:r w:rsidR="00885488" w:rsidRPr="00794880">
        <w:rPr>
          <w:rStyle w:val="Incipit"/>
          <w:lang w:val="la-Latn"/>
        </w:rPr>
        <w:t>participatio</w:t>
      </w:r>
      <w:r w:rsidR="00885488">
        <w:rPr>
          <w:lang w:val="la-Latn"/>
        </w:rPr>
        <w:t>. P</w:t>
      </w:r>
      <w:r w:rsidR="00B10E25" w:rsidRPr="00B779A9">
        <w:rPr>
          <w:lang w:val="la-Latn"/>
        </w:rPr>
        <w:t>salmi</w:t>
      </w:r>
      <w:r w:rsidR="00B10E25">
        <w:rPr>
          <w:lang w:val="la-Latn"/>
        </w:rPr>
        <w:t xml:space="preserve"> </w:t>
      </w:r>
      <w:r w:rsidR="00B10E25" w:rsidRPr="00B779A9">
        <w:rPr>
          <w:lang w:val="la-Latn"/>
        </w:rPr>
        <w:t>f</w:t>
      </w:r>
      <w:r w:rsidR="00885488">
        <w:rPr>
          <w:lang w:val="la-Latn"/>
        </w:rPr>
        <w:t>erialiter. Lect</w:t>
      </w:r>
      <w:r w:rsidR="00885488" w:rsidRPr="00B779A9">
        <w:rPr>
          <w:lang w:val="la-Latn"/>
        </w:rPr>
        <w:t>iones d</w:t>
      </w:r>
      <w:r w:rsidR="00885488">
        <w:rPr>
          <w:lang w:val="la-Latn"/>
        </w:rPr>
        <w:t>e corpore</w:t>
      </w:r>
      <w:r w:rsidR="00E40A48" w:rsidRPr="00736684">
        <w:rPr>
          <w:lang w:val="it-IT"/>
        </w:rPr>
        <w:t xml:space="preserve"> Christi.</w:t>
      </w:r>
      <w:r w:rsidR="00885488">
        <w:rPr>
          <w:lang w:val="la-Latn"/>
        </w:rPr>
        <w:t xml:space="preserve"> Sine evangelio. Responsoria ex tertio nocturno. </w:t>
      </w:r>
      <w:r w:rsidR="00753A1C" w:rsidRPr="00B779A9">
        <w:rPr>
          <w:lang w:val="la-Latn"/>
        </w:rPr>
        <w:t xml:space="preserve">[TD] </w:t>
      </w:r>
      <w:r w:rsidR="00753A1C" w:rsidRPr="00794880">
        <w:rPr>
          <w:rStyle w:val="Incipit"/>
          <w:lang w:val="la-Latn"/>
        </w:rPr>
        <w:t>Te</w:t>
      </w:r>
      <w:r w:rsidR="005A362F" w:rsidRPr="005A362F">
        <w:rPr>
          <w:i/>
          <w:lang w:val="la-Latn"/>
        </w:rPr>
        <w:t xml:space="preserve"> </w:t>
      </w:r>
      <w:r w:rsidR="00753A1C" w:rsidRPr="00794880">
        <w:rPr>
          <w:rStyle w:val="Incipit"/>
          <w:lang w:val="la-Latn"/>
        </w:rPr>
        <w:t>deum</w:t>
      </w:r>
      <w:r w:rsidR="005A362F" w:rsidRPr="005A362F">
        <w:rPr>
          <w:i/>
          <w:lang w:val="la-Latn"/>
        </w:rPr>
        <w:t xml:space="preserve"> </w:t>
      </w:r>
      <w:r w:rsidR="00885488">
        <w:rPr>
          <w:lang w:val="la-Latn"/>
        </w:rPr>
        <w:t>non dicitur.</w:t>
      </w:r>
    </w:p>
    <w:p w:rsidR="00885488" w:rsidRPr="00736684" w:rsidRDefault="00885488" w:rsidP="00415109">
      <w:pPr>
        <w:rPr>
          <w:lang w:val="pt-PT"/>
        </w:rPr>
      </w:pPr>
      <w:r w:rsidRPr="00736684">
        <w:rPr>
          <w:rStyle w:val="Time1"/>
          <w:lang w:val="fr-FR"/>
        </w:rPr>
        <w:t>A</w:t>
      </w:r>
      <w:r w:rsidR="00346E32" w:rsidRPr="00736684">
        <w:rPr>
          <w:rStyle w:val="Time1"/>
          <w:lang w:val="fr-FR"/>
        </w:rPr>
        <w:t>d laudes</w:t>
      </w:r>
      <w:r>
        <w:rPr>
          <w:lang w:val="la-Latn"/>
        </w:rPr>
        <w:t xml:space="preserve"> AN </w:t>
      </w:r>
      <w:r w:rsidRPr="00736684">
        <w:rPr>
          <w:rStyle w:val="Incipit"/>
          <w:lang w:val="fr-FR"/>
        </w:rPr>
        <w:t>Sciat</w:t>
      </w:r>
      <w:r w:rsidR="005A362F" w:rsidRPr="00736684">
        <w:rPr>
          <w:i/>
          <w:lang w:val="fr-FR"/>
        </w:rPr>
        <w:t xml:space="preserve"> </w:t>
      </w:r>
      <w:r w:rsidRPr="00736684">
        <w:rPr>
          <w:rStyle w:val="Incipit"/>
          <w:lang w:val="fr-FR"/>
        </w:rPr>
        <w:t>omnis</w:t>
      </w:r>
      <w:r>
        <w:rPr>
          <w:lang w:val="la-Latn"/>
        </w:rPr>
        <w:t xml:space="preserve"> sola dicitur. HY </w:t>
      </w:r>
      <w:r w:rsidRPr="00736684">
        <w:rPr>
          <w:rStyle w:val="Incipit"/>
          <w:lang w:val="fr-FR"/>
        </w:rPr>
        <w:t>Sacris</w:t>
      </w:r>
      <w:r w:rsidR="005A362F" w:rsidRPr="00736684">
        <w:rPr>
          <w:i/>
          <w:lang w:val="fr-FR"/>
        </w:rPr>
        <w:t xml:space="preserve"> </w:t>
      </w:r>
      <w:r w:rsidR="0086266C" w:rsidRPr="00736684">
        <w:rPr>
          <w:rStyle w:val="Incipit"/>
          <w:lang w:val="fr-FR"/>
        </w:rPr>
        <w:t>sollemn</w:t>
      </w:r>
      <w:r w:rsidRPr="00736684">
        <w:rPr>
          <w:rStyle w:val="Incipit"/>
          <w:lang w:val="fr-FR"/>
        </w:rPr>
        <w:t>iis</w:t>
      </w:r>
      <w:r>
        <w:rPr>
          <w:lang w:val="la-Latn"/>
        </w:rPr>
        <w:t xml:space="preserve">. VS </w:t>
      </w:r>
      <w:r w:rsidRPr="00736684">
        <w:rPr>
          <w:rStyle w:val="Incipit"/>
          <w:lang w:val="fr-FR"/>
        </w:rPr>
        <w:t>Posuit</w:t>
      </w:r>
      <w:r w:rsidR="005A362F" w:rsidRPr="00736684">
        <w:rPr>
          <w:i/>
          <w:lang w:val="fr-FR"/>
        </w:rPr>
        <w:t xml:space="preserve"> </w:t>
      </w:r>
      <w:r w:rsidRPr="00736684">
        <w:rPr>
          <w:rStyle w:val="Incipit"/>
          <w:lang w:val="fr-FR"/>
        </w:rPr>
        <w:t>fines</w:t>
      </w:r>
      <w:r>
        <w:rPr>
          <w:lang w:val="la-Latn"/>
        </w:rPr>
        <w:t xml:space="preserve">. AB </w:t>
      </w:r>
      <w:r w:rsidRPr="00736684">
        <w:rPr>
          <w:rStyle w:val="Incipit"/>
          <w:lang w:val="pt-PT"/>
        </w:rPr>
        <w:t>Mors</w:t>
      </w:r>
      <w:r w:rsidR="005A362F" w:rsidRPr="00736684">
        <w:rPr>
          <w:i/>
          <w:lang w:val="pt-PT"/>
        </w:rPr>
        <w:t xml:space="preserve"> </w:t>
      </w:r>
      <w:r w:rsidR="00BA4CFB" w:rsidRPr="00736684">
        <w:rPr>
          <w:rStyle w:val="Incipit"/>
          <w:lang w:val="pt-PT"/>
        </w:rPr>
        <w:t>divi</w:t>
      </w:r>
      <w:r w:rsidRPr="00736684">
        <w:rPr>
          <w:rStyle w:val="Incipit"/>
          <w:lang w:val="pt-PT"/>
        </w:rPr>
        <w:t>na</w:t>
      </w:r>
      <w:r>
        <w:rPr>
          <w:lang w:val="la-Latn"/>
        </w:rPr>
        <w:t xml:space="preserve">. </w:t>
      </w:r>
      <w:r w:rsidR="00B10E25">
        <w:rPr>
          <w:lang w:val="la-Latn"/>
        </w:rPr>
        <w:t xml:space="preserve">[BD] </w:t>
      </w:r>
      <w:r w:rsidR="005F6F99" w:rsidRPr="00736684">
        <w:rPr>
          <w:rStyle w:val="Incipit"/>
          <w:lang w:val="pt-PT"/>
        </w:rPr>
        <w:t>Benedicamus</w:t>
      </w:r>
      <w:r w:rsidR="00B10E25" w:rsidRPr="00736684">
        <w:rPr>
          <w:lang w:val="pt-PT"/>
        </w:rPr>
        <w:t xml:space="preserve"> c</w:t>
      </w:r>
      <w:r w:rsidR="00B10E25">
        <w:rPr>
          <w:lang w:val="la-Latn"/>
        </w:rPr>
        <w:t>um</w:t>
      </w:r>
      <w:r w:rsidR="00B10E25" w:rsidRPr="00736684">
        <w:rPr>
          <w:lang w:val="pt-PT"/>
        </w:rPr>
        <w:t xml:space="preserve"> </w:t>
      </w:r>
      <w:r w:rsidRPr="00736684">
        <w:rPr>
          <w:lang w:val="pt-PT"/>
        </w:rPr>
        <w:t xml:space="preserve">tribus </w:t>
      </w:r>
      <w:r>
        <w:rPr>
          <w:lang w:val="la-Latn"/>
        </w:rPr>
        <w:t>alleluia.</w:t>
      </w:r>
    </w:p>
    <w:p w:rsidR="00885488" w:rsidRPr="00B779A9" w:rsidRDefault="0081631B" w:rsidP="00415109">
      <w:pPr>
        <w:rPr>
          <w:lang w:val="pt-PT"/>
        </w:rPr>
      </w:pPr>
      <w:r w:rsidRPr="00736684">
        <w:rPr>
          <w:rStyle w:val="Time1"/>
          <w:lang w:val="pt-PT"/>
        </w:rPr>
        <w:lastRenderedPageBreak/>
        <w:t>Ad horas</w:t>
      </w:r>
      <w:r w:rsidR="00885488">
        <w:rPr>
          <w:lang w:val="la-Latn"/>
        </w:rPr>
        <w:t xml:space="preserve"> AN </w:t>
      </w:r>
      <w:r w:rsidR="00885488" w:rsidRPr="00794880">
        <w:rPr>
          <w:rStyle w:val="Incipit"/>
          <w:lang w:val="pt-PT"/>
        </w:rPr>
        <w:t>Orbem</w:t>
      </w:r>
      <w:r w:rsidR="005A362F" w:rsidRPr="005A362F">
        <w:rPr>
          <w:i/>
          <w:lang w:val="pt-PT"/>
        </w:rPr>
        <w:t xml:space="preserve"> </w:t>
      </w:r>
      <w:r w:rsidR="00885488" w:rsidRPr="00794880">
        <w:rPr>
          <w:rStyle w:val="Incipit"/>
          <w:lang w:val="pt-PT"/>
        </w:rPr>
        <w:t>terrae</w:t>
      </w:r>
      <w:r w:rsidR="00885488">
        <w:rPr>
          <w:lang w:val="la-Latn"/>
        </w:rPr>
        <w:t xml:space="preserve"> cum sequentibus.</w:t>
      </w:r>
    </w:p>
    <w:p w:rsidR="00885488" w:rsidRPr="00B779A9" w:rsidRDefault="00885488" w:rsidP="00415109">
      <w:pPr>
        <w:rPr>
          <w:lang w:val="it-IT"/>
        </w:rPr>
      </w:pPr>
      <w:r w:rsidRPr="00736684">
        <w:rPr>
          <w:rStyle w:val="Time1"/>
          <w:lang w:val="it-IT"/>
        </w:rPr>
        <w:t>A</w:t>
      </w:r>
      <w:r w:rsidR="00346E32" w:rsidRPr="00736684">
        <w:rPr>
          <w:rStyle w:val="Time1"/>
          <w:lang w:val="it-IT"/>
        </w:rPr>
        <w:t>d missam</w:t>
      </w:r>
      <w:r w:rsidR="004F4754">
        <w:rPr>
          <w:lang w:val="la-Latn"/>
        </w:rPr>
        <w:t xml:space="preserve"> S</w:t>
      </w:r>
      <w:r w:rsidR="004F4754" w:rsidRPr="00B779A9">
        <w:rPr>
          <w:lang w:val="it-IT"/>
        </w:rPr>
        <w:t>V</w:t>
      </w:r>
      <w:r>
        <w:rPr>
          <w:lang w:val="la-Latn"/>
        </w:rPr>
        <w:t xml:space="preserve"> </w:t>
      </w:r>
      <w:r w:rsidRPr="00794880">
        <w:rPr>
          <w:rStyle w:val="Incipit"/>
          <w:lang w:val="it-IT"/>
        </w:rPr>
        <w:t>Ecce</w:t>
      </w:r>
      <w:r w:rsidR="005A362F" w:rsidRPr="005A362F">
        <w:rPr>
          <w:i/>
          <w:lang w:val="it-IT"/>
        </w:rPr>
        <w:t xml:space="preserve"> </w:t>
      </w:r>
      <w:r w:rsidRPr="00794880">
        <w:rPr>
          <w:rStyle w:val="Incipit"/>
          <w:lang w:val="it-IT"/>
        </w:rPr>
        <w:t>panis</w:t>
      </w:r>
      <w:r w:rsidRPr="005B472A">
        <w:rPr>
          <w:lang w:val="it-IT"/>
        </w:rPr>
        <w:t>. Reliqua</w:t>
      </w:r>
      <w:r>
        <w:rPr>
          <w:lang w:val="la-Latn"/>
        </w:rPr>
        <w:t xml:space="preserve"> nota sunt.</w:t>
      </w:r>
    </w:p>
    <w:p w:rsidR="00885488" w:rsidRPr="00B779A9" w:rsidRDefault="00885488" w:rsidP="00415109">
      <w:pPr>
        <w:pStyle w:val="berschrift1"/>
        <w:rPr>
          <w:lang w:val="it-IT"/>
        </w:rPr>
      </w:pPr>
      <w:r w:rsidRPr="00736684">
        <w:rPr>
          <w:lang w:val="it-IT"/>
        </w:rPr>
        <w:t>IN OCTA</w:t>
      </w:r>
      <w:r w:rsidRPr="00B779A9">
        <w:rPr>
          <w:lang w:val="it-IT"/>
        </w:rPr>
        <w:t>V</w:t>
      </w:r>
      <w:r w:rsidRPr="00736684">
        <w:rPr>
          <w:lang w:val="it-IT"/>
        </w:rPr>
        <w:t>A CORPORIS CHRISTI</w:t>
      </w:r>
    </w:p>
    <w:p w:rsidR="00885488" w:rsidRPr="00B779A9" w:rsidRDefault="00885488" w:rsidP="00415109">
      <w:pPr>
        <w:rPr>
          <w:lang w:val="pt-PT"/>
        </w:rPr>
      </w:pPr>
      <w:r>
        <w:rPr>
          <w:lang w:val="la-Latn"/>
        </w:rPr>
        <w:t>Summum festum facimus.</w:t>
      </w:r>
    </w:p>
    <w:p w:rsidR="00885488" w:rsidRDefault="00885488" w:rsidP="00415109">
      <w:pPr>
        <w:rPr>
          <w:lang w:val="en-US"/>
        </w:rPr>
      </w:pPr>
      <w:r w:rsidRPr="00736684">
        <w:rPr>
          <w:rStyle w:val="Time1"/>
          <w:lang w:val="pt-PT"/>
        </w:rPr>
        <w:t>A</w:t>
      </w:r>
      <w:r w:rsidR="00346E32" w:rsidRPr="00736684">
        <w:rPr>
          <w:rStyle w:val="Time1"/>
          <w:lang w:val="pt-PT"/>
        </w:rPr>
        <w:t>d vesperas</w:t>
      </w:r>
      <w:r>
        <w:rPr>
          <w:lang w:val="la-Latn"/>
        </w:rPr>
        <w:t xml:space="preserve"> </w:t>
      </w:r>
      <w:r w:rsidR="007D3456" w:rsidRPr="00736684">
        <w:rPr>
          <w:lang w:val="pt-PT"/>
        </w:rPr>
        <w:t xml:space="preserve">$E::antiphona$ </w:t>
      </w:r>
      <w:r>
        <w:rPr>
          <w:lang w:val="la-Latn"/>
        </w:rPr>
        <w:t xml:space="preserve">super psalmos </w:t>
      </w:r>
      <w:r w:rsidR="007D3456" w:rsidRPr="00736684">
        <w:rPr>
          <w:lang w:val="pt-PT"/>
        </w:rPr>
        <w:t>[</w:t>
      </w:r>
      <w:r>
        <w:rPr>
          <w:lang w:val="la-Latn"/>
        </w:rPr>
        <w:t>AN</w:t>
      </w:r>
      <w:r w:rsidR="007D3456" w:rsidRPr="00736684">
        <w:rPr>
          <w:lang w:val="pt-PT"/>
        </w:rPr>
        <w:t>]</w:t>
      </w:r>
      <w:r>
        <w:rPr>
          <w:lang w:val="la-Latn"/>
        </w:rPr>
        <w:t xml:space="preserve"> </w:t>
      </w:r>
      <w:r w:rsidRPr="00794880">
        <w:rPr>
          <w:rStyle w:val="Incipit"/>
          <w:lang w:val="pt-PT"/>
        </w:rPr>
        <w:t>Gaude</w:t>
      </w:r>
      <w:r w:rsidR="005A362F" w:rsidRPr="005A362F">
        <w:rPr>
          <w:i/>
          <w:lang w:val="pt-PT"/>
        </w:rPr>
        <w:t xml:space="preserve"> </w:t>
      </w:r>
      <w:r w:rsidR="000F4FB4" w:rsidRPr="00794880">
        <w:rPr>
          <w:rStyle w:val="Incipit"/>
          <w:lang w:val="pt-PT"/>
        </w:rPr>
        <w:t>feli</w:t>
      </w:r>
      <w:r w:rsidRPr="00794880">
        <w:rPr>
          <w:rStyle w:val="Incipit"/>
          <w:lang w:val="pt-PT"/>
        </w:rPr>
        <w:t>x</w:t>
      </w:r>
      <w:r>
        <w:rPr>
          <w:lang w:val="la-Latn"/>
        </w:rPr>
        <w:t xml:space="preserve"> cum reliquis. RP </w:t>
      </w:r>
      <w:r w:rsidRPr="00794880">
        <w:rPr>
          <w:rStyle w:val="Incipit"/>
          <w:lang w:val="pt-PT"/>
        </w:rPr>
        <w:t>O</w:t>
      </w:r>
      <w:r w:rsidR="005A362F" w:rsidRPr="005A362F">
        <w:rPr>
          <w:i/>
          <w:lang w:val="pt-PT"/>
        </w:rPr>
        <w:t xml:space="preserve"> </w:t>
      </w:r>
      <w:r w:rsidR="001B7479" w:rsidRPr="00794880">
        <w:rPr>
          <w:rStyle w:val="Incipit"/>
          <w:lang w:val="pt-PT"/>
        </w:rPr>
        <w:t>cena</w:t>
      </w:r>
      <w:r w:rsidR="005A362F" w:rsidRPr="005A362F">
        <w:rPr>
          <w:i/>
          <w:lang w:val="pt-PT"/>
        </w:rPr>
        <w:t xml:space="preserve"> </w:t>
      </w:r>
      <w:r w:rsidRPr="00794880">
        <w:rPr>
          <w:rStyle w:val="Incipit"/>
          <w:lang w:val="pt-PT"/>
        </w:rPr>
        <w:t>magnifica</w:t>
      </w:r>
      <w:r>
        <w:rPr>
          <w:lang w:val="la-Latn"/>
        </w:rPr>
        <w:t xml:space="preserve">. HY </w:t>
      </w:r>
      <w:r w:rsidRPr="00794880">
        <w:rPr>
          <w:rStyle w:val="Incipit"/>
          <w:lang w:val="pt-PT"/>
        </w:rPr>
        <w:t>Pange</w:t>
      </w:r>
      <w:r w:rsidR="005A362F" w:rsidRPr="005A362F">
        <w:rPr>
          <w:i/>
          <w:lang w:val="pt-PT"/>
        </w:rPr>
        <w:t xml:space="preserve"> </w:t>
      </w:r>
      <w:r w:rsidRPr="00794880">
        <w:rPr>
          <w:rStyle w:val="Incipit"/>
          <w:lang w:val="pt-PT"/>
        </w:rPr>
        <w:t>lingua</w:t>
      </w:r>
      <w:r>
        <w:rPr>
          <w:lang w:val="la-Latn"/>
        </w:rPr>
        <w:t xml:space="preserve">. VS </w:t>
      </w:r>
      <w:r w:rsidRPr="00794880">
        <w:rPr>
          <w:rStyle w:val="Incipit"/>
          <w:lang w:val="pt-PT"/>
        </w:rPr>
        <w:t>Panem</w:t>
      </w:r>
      <w:r w:rsidR="005A362F" w:rsidRPr="005A362F">
        <w:rPr>
          <w:i/>
          <w:lang w:val="pt-PT"/>
        </w:rPr>
        <w:t xml:space="preserve"> </w:t>
      </w:r>
      <w:r w:rsidRPr="00794880">
        <w:rPr>
          <w:rStyle w:val="Incipit"/>
          <w:lang w:val="pt-PT"/>
        </w:rPr>
        <w:t>caeli</w:t>
      </w:r>
      <w:r>
        <w:rPr>
          <w:lang w:val="la-Latn"/>
        </w:rPr>
        <w:t xml:space="preserve">. AM </w:t>
      </w:r>
      <w:r w:rsidRPr="00794880">
        <w:rPr>
          <w:rStyle w:val="Incipit"/>
          <w:lang w:val="en-US"/>
        </w:rPr>
        <w:t>Ave</w:t>
      </w:r>
      <w:r w:rsidR="005A362F" w:rsidRPr="005A362F">
        <w:rPr>
          <w:i/>
          <w:lang w:val="en-US"/>
        </w:rPr>
        <w:t xml:space="preserve"> </w:t>
      </w:r>
      <w:r w:rsidRPr="00794880">
        <w:rPr>
          <w:rStyle w:val="Incipit"/>
          <w:lang w:val="en-US"/>
        </w:rPr>
        <w:t>fons</w:t>
      </w:r>
      <w:r>
        <w:rPr>
          <w:lang w:val="la-Latn"/>
        </w:rPr>
        <w:t xml:space="preserve">. </w:t>
      </w:r>
      <w:r w:rsidR="007D3456">
        <w:rPr>
          <w:lang w:val="en-US"/>
        </w:rPr>
        <w:t>Suffragium d</w:t>
      </w:r>
      <w:r>
        <w:rPr>
          <w:lang w:val="la-Latn"/>
        </w:rPr>
        <w:t xml:space="preserve">e beata virgine </w:t>
      </w:r>
      <w:r w:rsidR="007D3456" w:rsidRPr="00736684">
        <w:rPr>
          <w:lang w:val="en-US"/>
        </w:rPr>
        <w:t>[</w:t>
      </w:r>
      <w:r>
        <w:rPr>
          <w:lang w:val="la-Latn"/>
        </w:rPr>
        <w:t>AC</w:t>
      </w:r>
      <w:r w:rsidR="007D3456" w:rsidRPr="00736684">
        <w:rPr>
          <w:lang w:val="en-US"/>
        </w:rPr>
        <w:t>]</w:t>
      </w:r>
      <w:r>
        <w:rPr>
          <w:lang w:val="la-Latn"/>
        </w:rPr>
        <w:t xml:space="preserve"> </w:t>
      </w:r>
      <w:r w:rsidRPr="00794880">
        <w:rPr>
          <w:rStyle w:val="Incipit"/>
          <w:lang w:val="en-US"/>
        </w:rPr>
        <w:t>Omnium</w:t>
      </w:r>
      <w:r w:rsidR="005A362F" w:rsidRPr="005A362F">
        <w:rPr>
          <w:i/>
          <w:lang w:val="en-US"/>
        </w:rPr>
        <w:t xml:space="preserve"> </w:t>
      </w:r>
      <w:r w:rsidRPr="00794880">
        <w:rPr>
          <w:rStyle w:val="Incipit"/>
          <w:lang w:val="en-US"/>
        </w:rPr>
        <w:t>rerum</w:t>
      </w:r>
      <w:r>
        <w:rPr>
          <w:lang w:val="la-Latn"/>
        </w:rPr>
        <w:t>.</w:t>
      </w:r>
    </w:p>
    <w:p w:rsidR="00885488" w:rsidRPr="00B779A9" w:rsidRDefault="00346E32" w:rsidP="00415109">
      <w:pPr>
        <w:rPr>
          <w:lang w:val="la-Latn"/>
        </w:rPr>
      </w:pPr>
      <w:r w:rsidRPr="00736684">
        <w:rPr>
          <w:rStyle w:val="Time1"/>
          <w:lang w:val="en-US"/>
        </w:rPr>
        <w:t>Ad completorium</w:t>
      </w:r>
      <w:r>
        <w:rPr>
          <w:lang w:val="la-Latn"/>
        </w:rPr>
        <w:t xml:space="preserve"> [AN]</w:t>
      </w:r>
      <w:r w:rsidR="00885488">
        <w:rPr>
          <w:lang w:val="la-Latn"/>
        </w:rPr>
        <w:t xml:space="preserve"> </w:t>
      </w:r>
      <w:r w:rsidR="00885488" w:rsidRPr="00794880">
        <w:rPr>
          <w:rStyle w:val="Incipit"/>
          <w:lang w:val="en-US"/>
        </w:rPr>
        <w:t>Per</w:t>
      </w:r>
      <w:r w:rsidR="005A362F" w:rsidRPr="005A362F">
        <w:rPr>
          <w:i/>
          <w:lang w:val="en-US"/>
        </w:rPr>
        <w:t xml:space="preserve"> </w:t>
      </w:r>
      <w:r w:rsidR="00885488" w:rsidRPr="00794880">
        <w:rPr>
          <w:rStyle w:val="Incipit"/>
          <w:lang w:val="en-US"/>
        </w:rPr>
        <w:t>frumenti</w:t>
      </w:r>
      <w:r w:rsidR="00885488">
        <w:rPr>
          <w:lang w:val="la-Latn"/>
        </w:rPr>
        <w:t xml:space="preserve">. AD </w:t>
      </w:r>
      <w:r w:rsidR="00885488" w:rsidRPr="00794880">
        <w:rPr>
          <w:rStyle w:val="Incipit"/>
          <w:lang w:val="la-Latn"/>
        </w:rPr>
        <w:t>Mensa</w:t>
      </w:r>
      <w:r w:rsidR="005A362F" w:rsidRPr="005A362F">
        <w:rPr>
          <w:i/>
          <w:lang w:val="la-Latn"/>
        </w:rPr>
        <w:t xml:space="preserve"> </w:t>
      </w:r>
      <w:r w:rsidR="00885488" w:rsidRPr="00794880">
        <w:rPr>
          <w:rStyle w:val="Incipit"/>
          <w:lang w:val="la-Latn"/>
        </w:rPr>
        <w:t>nobis</w:t>
      </w:r>
      <w:r w:rsidR="00885488">
        <w:rPr>
          <w:lang w:val="la-Latn"/>
        </w:rPr>
        <w:t>.</w:t>
      </w:r>
    </w:p>
    <w:p w:rsidR="00885488" w:rsidRPr="00B779A9" w:rsidRDefault="00885488" w:rsidP="00415109">
      <w:pPr>
        <w:rPr>
          <w:lang w:val="la-Latn"/>
        </w:rPr>
      </w:pPr>
      <w:r w:rsidRPr="00736684">
        <w:rPr>
          <w:rStyle w:val="Time1"/>
          <w:lang w:val="la-Latn"/>
        </w:rPr>
        <w:t>A</w:t>
      </w:r>
      <w:r w:rsidR="00346E32" w:rsidRPr="00736684">
        <w:rPr>
          <w:rStyle w:val="Time1"/>
          <w:lang w:val="la-Latn"/>
        </w:rPr>
        <w:t>d matutinum</w:t>
      </w:r>
      <w:r w:rsidR="004F4754">
        <w:rPr>
          <w:lang w:val="la-Latn"/>
        </w:rPr>
        <w:t xml:space="preserve"> L</w:t>
      </w:r>
      <w:r w:rsidR="004F4754" w:rsidRPr="00B779A9">
        <w:rPr>
          <w:lang w:val="la-Latn"/>
        </w:rPr>
        <w:t>S</w:t>
      </w:r>
      <w:r>
        <w:rPr>
          <w:lang w:val="la-Latn"/>
        </w:rPr>
        <w:t xml:space="preserve"> </w:t>
      </w:r>
      <w:r w:rsidRPr="00794880">
        <w:rPr>
          <w:rStyle w:val="Incipit"/>
          <w:lang w:val="la-Latn"/>
        </w:rPr>
        <w:t>O</w:t>
      </w:r>
      <w:r w:rsidR="005A362F" w:rsidRPr="005A362F">
        <w:rPr>
          <w:i/>
          <w:lang w:val="la-Latn"/>
        </w:rPr>
        <w:t xml:space="preserve"> </w:t>
      </w:r>
      <w:r w:rsidRPr="00794880">
        <w:rPr>
          <w:rStyle w:val="Incipit"/>
          <w:lang w:val="la-Latn"/>
        </w:rPr>
        <w:t>excellentiss</w:t>
      </w:r>
      <w:r w:rsidR="00E9018E" w:rsidRPr="00794880">
        <w:rPr>
          <w:rStyle w:val="Incipit"/>
          <w:lang w:val="la-Latn"/>
        </w:rPr>
        <w:t>im</w:t>
      </w:r>
      <w:r w:rsidRPr="00794880">
        <w:rPr>
          <w:rStyle w:val="Incipit"/>
          <w:lang w:val="la-Latn"/>
        </w:rPr>
        <w:t>um</w:t>
      </w:r>
      <w:r w:rsidR="005A362F" w:rsidRPr="005A362F">
        <w:rPr>
          <w:i/>
          <w:lang w:val="la-Latn"/>
        </w:rPr>
        <w:t xml:space="preserve"> </w:t>
      </w:r>
      <w:r w:rsidRPr="00794880">
        <w:rPr>
          <w:rStyle w:val="Incipit"/>
          <w:lang w:val="la-Latn"/>
        </w:rPr>
        <w:t>sacramentum</w:t>
      </w:r>
      <w:r w:rsidRPr="00B779A9">
        <w:rPr>
          <w:lang w:val="la-Latn"/>
        </w:rPr>
        <w:t>.</w:t>
      </w:r>
      <w:r>
        <w:rPr>
          <w:lang w:val="la-Latn"/>
        </w:rPr>
        <w:t xml:space="preserve"> EV </w:t>
      </w:r>
      <w:r w:rsidRPr="00794880">
        <w:rPr>
          <w:rStyle w:val="Incipit"/>
          <w:lang w:val="la-Latn"/>
        </w:rPr>
        <w:t>Caro</w:t>
      </w:r>
      <w:r w:rsidR="005A362F" w:rsidRPr="005A362F">
        <w:rPr>
          <w:i/>
          <w:lang w:val="la-Latn"/>
        </w:rPr>
        <w:t xml:space="preserve"> </w:t>
      </w:r>
      <w:r w:rsidRPr="00794880">
        <w:rPr>
          <w:rStyle w:val="Incipit"/>
          <w:lang w:val="la-Latn"/>
        </w:rPr>
        <w:t>mea</w:t>
      </w:r>
      <w:r w:rsidR="007D3456" w:rsidRPr="00736684">
        <w:rPr>
          <w:lang w:val="la-Latn"/>
        </w:rPr>
        <w:t xml:space="preserve">. </w:t>
      </w:r>
      <w:r w:rsidR="007D3456">
        <w:rPr>
          <w:lang w:val="la-Latn"/>
        </w:rPr>
        <w:t>R</w:t>
      </w:r>
      <w:r>
        <w:rPr>
          <w:lang w:val="la-Latn"/>
        </w:rPr>
        <w:t xml:space="preserve">eliqua omnia (13v) tam </w:t>
      </w:r>
      <w:r w:rsidR="0081631B">
        <w:rPr>
          <w:lang w:val="la-Latn"/>
        </w:rPr>
        <w:t>ad horas</w:t>
      </w:r>
      <w:r>
        <w:rPr>
          <w:lang w:val="la-Latn"/>
        </w:rPr>
        <w:t xml:space="preserve"> quam ad matutinum ut supra in die.</w:t>
      </w:r>
    </w:p>
    <w:p w:rsidR="007B62E0" w:rsidRDefault="007B62E0" w:rsidP="00415109">
      <w:pPr>
        <w:rPr>
          <w:lang w:val="la-Latn"/>
        </w:rPr>
      </w:pPr>
      <w:r w:rsidRPr="004518BD">
        <w:rPr>
          <w:rStyle w:val="Time1"/>
          <w:lang w:val="la-Latn"/>
        </w:rPr>
        <w:t>[Ad missam]</w:t>
      </w:r>
      <w:r w:rsidRPr="004518BD">
        <w:rPr>
          <w:lang w:val="la-Latn"/>
        </w:rPr>
        <w:t xml:space="preserve"> </w:t>
      </w:r>
      <w:r w:rsidR="00885488">
        <w:rPr>
          <w:lang w:val="la-Latn"/>
        </w:rPr>
        <w:t xml:space="preserve">Post maturum officium cantetur rursus </w:t>
      </w:r>
      <w:r w:rsidR="00885488" w:rsidRPr="004518BD">
        <w:rPr>
          <w:lang w:val="la-Latn"/>
        </w:rPr>
        <w:t>missa</w:t>
      </w:r>
      <w:r w:rsidR="00885488">
        <w:rPr>
          <w:lang w:val="la-Latn"/>
        </w:rPr>
        <w:t xml:space="preserve"> de corpore </w:t>
      </w:r>
      <w:r w:rsidR="00497A85" w:rsidRPr="00736684">
        <w:rPr>
          <w:lang w:val="la-Latn"/>
        </w:rPr>
        <w:t>Christi</w:t>
      </w:r>
      <w:r w:rsidR="00497A85">
        <w:rPr>
          <w:lang w:val="la-Latn"/>
        </w:rPr>
        <w:t xml:space="preserve"> </w:t>
      </w:r>
      <w:r w:rsidR="00885488">
        <w:rPr>
          <w:lang w:val="la-Latn"/>
        </w:rPr>
        <w:t xml:space="preserve">per totum ut supra in die. </w:t>
      </w:r>
    </w:p>
    <w:p w:rsidR="00885488" w:rsidRPr="00B779A9" w:rsidRDefault="00885488" w:rsidP="00415109">
      <w:pPr>
        <w:rPr>
          <w:lang w:val="la-Latn"/>
        </w:rPr>
      </w:pPr>
      <w:r w:rsidRPr="004518BD">
        <w:rPr>
          <w:rStyle w:val="Time1"/>
          <w:lang w:val="it-IT"/>
        </w:rPr>
        <w:t>Horae</w:t>
      </w:r>
      <w:r>
        <w:rPr>
          <w:lang w:val="la-Latn"/>
        </w:rPr>
        <w:t xml:space="preserve"> sub una conclusione dicantur. Post horas habetur summum officium</w:t>
      </w:r>
      <w:r w:rsidRPr="00B779A9">
        <w:rPr>
          <w:lang w:val="la-Latn"/>
        </w:rPr>
        <w:t xml:space="preserve"> cum </w:t>
      </w:r>
      <w:r w:rsidR="003A13A4" w:rsidRPr="00B779A9">
        <w:rPr>
          <w:lang w:val="la-Latn"/>
        </w:rPr>
        <w:t>contion</w:t>
      </w:r>
      <w:r w:rsidRPr="00B779A9">
        <w:rPr>
          <w:lang w:val="la-Latn"/>
        </w:rPr>
        <w:t>e. F</w:t>
      </w:r>
      <w:r>
        <w:rPr>
          <w:lang w:val="la-Latn"/>
        </w:rPr>
        <w:t>inito officio fit processio more solito. Responsoria dicantur ut in die.</w:t>
      </w:r>
    </w:p>
    <w:p w:rsidR="00885488" w:rsidRPr="00B779A9" w:rsidRDefault="002E4FC0" w:rsidP="00415109">
      <w:pPr>
        <w:rPr>
          <w:lang w:val="la-Latn"/>
        </w:rPr>
      </w:pPr>
      <w:r w:rsidRPr="004518BD">
        <w:rPr>
          <w:rStyle w:val="Time1"/>
          <w:lang w:val="en-US"/>
        </w:rPr>
        <w:t>Ad</w:t>
      </w:r>
      <w:r w:rsidR="00346E32" w:rsidRPr="004518BD">
        <w:rPr>
          <w:rStyle w:val="Time1"/>
          <w:lang w:val="en-US"/>
        </w:rPr>
        <w:t xml:space="preserve"> </w:t>
      </w:r>
      <w:r w:rsidR="00346E32" w:rsidRPr="00736684">
        <w:rPr>
          <w:rStyle w:val="Time1"/>
          <w:lang w:val="la-Latn"/>
        </w:rPr>
        <w:t>summum officium</w:t>
      </w:r>
      <w:r w:rsidR="00885488">
        <w:rPr>
          <w:lang w:val="la-Latn"/>
        </w:rPr>
        <w:t xml:space="preserve"> IN </w:t>
      </w:r>
      <w:r w:rsidR="00885488" w:rsidRPr="00736684">
        <w:rPr>
          <w:rStyle w:val="Incipit"/>
          <w:lang w:val="la-Latn"/>
        </w:rPr>
        <w:t>Cibavit</w:t>
      </w:r>
      <w:r w:rsidR="00885488">
        <w:rPr>
          <w:lang w:val="la-Latn"/>
        </w:rPr>
        <w:t xml:space="preserve">. </w:t>
      </w:r>
      <w:r w:rsidR="00B10E25">
        <w:rPr>
          <w:lang w:val="la-Latn"/>
        </w:rPr>
        <w:t>[</w:t>
      </w:r>
      <w:r w:rsidR="00885488">
        <w:rPr>
          <w:lang w:val="la-Latn"/>
        </w:rPr>
        <w:t>KY</w:t>
      </w:r>
      <w:r w:rsidR="00B10E25">
        <w:rPr>
          <w:lang w:val="la-Latn"/>
        </w:rPr>
        <w:t>]</w:t>
      </w:r>
      <w:r w:rsidR="00885488">
        <w:rPr>
          <w:lang w:val="la-Latn"/>
        </w:rPr>
        <w:t xml:space="preserve"> </w:t>
      </w:r>
      <w:r w:rsidR="00B10E25" w:rsidRPr="00736684">
        <w:rPr>
          <w:rStyle w:val="Incipit"/>
          <w:lang w:val="la-Latn"/>
        </w:rPr>
        <w:t>Kyrie</w:t>
      </w:r>
      <w:r w:rsidR="00B10E25" w:rsidRPr="00B779A9">
        <w:rPr>
          <w:lang w:val="la-Latn"/>
        </w:rPr>
        <w:t xml:space="preserve">. </w:t>
      </w:r>
      <w:r w:rsidR="00B10E25">
        <w:rPr>
          <w:lang w:val="la-Latn"/>
        </w:rPr>
        <w:t>[</w:t>
      </w:r>
      <w:r w:rsidR="00B10E25" w:rsidRPr="00B779A9">
        <w:rPr>
          <w:lang w:val="la-Latn"/>
        </w:rPr>
        <w:t>TP</w:t>
      </w:r>
      <w:r w:rsidR="00B10E25">
        <w:rPr>
          <w:lang w:val="la-Latn"/>
        </w:rPr>
        <w:t xml:space="preserve">] </w:t>
      </w:r>
      <w:r w:rsidR="00885488" w:rsidRPr="00736684">
        <w:rPr>
          <w:rStyle w:val="Incipit"/>
          <w:lang w:val="la-Latn"/>
        </w:rPr>
        <w:t>Magne deus</w:t>
      </w:r>
      <w:r w:rsidR="00885488">
        <w:rPr>
          <w:lang w:val="la-Latn"/>
        </w:rPr>
        <w:t xml:space="preserve">. GR </w:t>
      </w:r>
      <w:r w:rsidR="00885488" w:rsidRPr="004518BD">
        <w:rPr>
          <w:rStyle w:val="Incipit"/>
          <w:lang w:val="la-Latn"/>
        </w:rPr>
        <w:t>Oculi omnium</w:t>
      </w:r>
      <w:r w:rsidR="00885488">
        <w:rPr>
          <w:lang w:val="la-Latn"/>
        </w:rPr>
        <w:t>. AL</w:t>
      </w:r>
      <w:r w:rsidR="00346E32">
        <w:rPr>
          <w:lang w:val="hu-HU"/>
        </w:rPr>
        <w:t>V</w:t>
      </w:r>
      <w:r w:rsidR="00885488">
        <w:rPr>
          <w:lang w:val="la-Latn"/>
        </w:rPr>
        <w:t xml:space="preserve"> </w:t>
      </w:r>
      <w:r w:rsidR="00885488" w:rsidRPr="004518BD">
        <w:rPr>
          <w:rStyle w:val="Incipit"/>
          <w:lang w:val="la-Latn"/>
        </w:rPr>
        <w:t>Caro mea</w:t>
      </w:r>
      <w:r w:rsidR="00885488">
        <w:rPr>
          <w:lang w:val="la-Latn"/>
        </w:rPr>
        <w:t xml:space="preserve">. SE </w:t>
      </w:r>
      <w:r w:rsidR="00E9018E" w:rsidRPr="004518BD">
        <w:rPr>
          <w:rStyle w:val="Incipit"/>
          <w:lang w:val="la-Latn"/>
        </w:rPr>
        <w:t>Lauda Sio</w:t>
      </w:r>
      <w:r w:rsidR="00885488" w:rsidRPr="004518BD">
        <w:rPr>
          <w:rStyle w:val="Incipit"/>
          <w:lang w:val="la-Latn"/>
        </w:rPr>
        <w:t>n</w:t>
      </w:r>
      <w:r w:rsidR="00885488">
        <w:rPr>
          <w:lang w:val="la-Latn"/>
        </w:rPr>
        <w:t xml:space="preserve">. OF </w:t>
      </w:r>
      <w:r w:rsidR="00885488" w:rsidRPr="004518BD">
        <w:rPr>
          <w:rStyle w:val="Incipit"/>
          <w:lang w:val="la-Latn"/>
        </w:rPr>
        <w:t>Portas caeli</w:t>
      </w:r>
      <w:r w:rsidR="00885488">
        <w:rPr>
          <w:lang w:val="la-Latn"/>
        </w:rPr>
        <w:t xml:space="preserve">. </w:t>
      </w:r>
      <w:r w:rsidR="00B10E25">
        <w:rPr>
          <w:lang w:val="la-Latn"/>
        </w:rPr>
        <w:t>[</w:t>
      </w:r>
      <w:r w:rsidR="00B10E25" w:rsidRPr="00B779A9">
        <w:rPr>
          <w:lang w:val="la-Latn"/>
        </w:rPr>
        <w:t>SA</w:t>
      </w:r>
      <w:r w:rsidR="00B10E25">
        <w:rPr>
          <w:lang w:val="la-Latn"/>
        </w:rPr>
        <w:t xml:space="preserve">] </w:t>
      </w:r>
      <w:r w:rsidR="00B10E25" w:rsidRPr="00736684">
        <w:rPr>
          <w:rStyle w:val="Incipit"/>
          <w:lang w:val="la-Latn"/>
        </w:rPr>
        <w:t>Sanctus</w:t>
      </w:r>
      <w:r w:rsidR="00B10E25">
        <w:rPr>
          <w:lang w:val="la-Latn"/>
        </w:rPr>
        <w:t xml:space="preserve"> </w:t>
      </w:r>
      <w:r w:rsidR="00B10E25" w:rsidRPr="00B779A9">
        <w:rPr>
          <w:lang w:val="la-Latn"/>
        </w:rPr>
        <w:t>f</w:t>
      </w:r>
      <w:r w:rsidR="00885488" w:rsidRPr="00346E32">
        <w:rPr>
          <w:lang w:val="la-Latn"/>
        </w:rPr>
        <w:t>estivale.</w:t>
      </w:r>
      <w:r w:rsidR="00885488">
        <w:rPr>
          <w:lang w:val="la-Latn"/>
        </w:rPr>
        <w:t xml:space="preserve"> CO </w:t>
      </w:r>
      <w:r w:rsidR="00885488" w:rsidRPr="00736684">
        <w:rPr>
          <w:rStyle w:val="Incipit"/>
          <w:lang w:val="la-Latn"/>
        </w:rPr>
        <w:t>Qui manducat</w:t>
      </w:r>
      <w:r w:rsidR="00885488">
        <w:rPr>
          <w:lang w:val="la-Latn"/>
        </w:rPr>
        <w:t>.</w:t>
      </w:r>
    </w:p>
    <w:p w:rsidR="00885488" w:rsidRPr="00B779A9" w:rsidRDefault="00346E32" w:rsidP="00415109">
      <w:pPr>
        <w:rPr>
          <w:lang w:val="la-Latn"/>
        </w:rPr>
      </w:pPr>
      <w:r w:rsidRPr="00736684">
        <w:rPr>
          <w:rStyle w:val="Time1"/>
          <w:lang w:val="la-Latn"/>
        </w:rPr>
        <w:t>In secundis</w:t>
      </w:r>
      <w:r w:rsidR="00885488" w:rsidRPr="00736684">
        <w:rPr>
          <w:rStyle w:val="Time1"/>
          <w:lang w:val="la-Latn"/>
        </w:rPr>
        <w:t xml:space="preserve"> </w:t>
      </w:r>
      <w:r w:rsidRPr="00736684">
        <w:rPr>
          <w:rStyle w:val="Time1"/>
          <w:lang w:val="la-Latn"/>
        </w:rPr>
        <w:t>vesperis</w:t>
      </w:r>
      <w:r w:rsidR="00885488">
        <w:rPr>
          <w:lang w:val="la-Latn"/>
        </w:rPr>
        <w:t xml:space="preserve"> </w:t>
      </w:r>
      <w:r>
        <w:rPr>
          <w:lang w:val="la-Latn"/>
        </w:rPr>
        <w:t>[AN]</w:t>
      </w:r>
      <w:r>
        <w:rPr>
          <w:lang w:val="hu-HU"/>
        </w:rPr>
        <w:t xml:space="preserve"> </w:t>
      </w:r>
      <w:r w:rsidR="00885488" w:rsidRPr="00736684">
        <w:rPr>
          <w:rStyle w:val="Incipit"/>
          <w:lang w:val="la-Latn"/>
        </w:rPr>
        <w:t>Orbem terrae</w:t>
      </w:r>
      <w:r w:rsidR="00885488">
        <w:rPr>
          <w:lang w:val="la-Latn"/>
        </w:rPr>
        <w:t xml:space="preserve"> cum reliquis. RP </w:t>
      </w:r>
      <w:r w:rsidR="00885488" w:rsidRPr="00736684">
        <w:rPr>
          <w:rStyle w:val="Incipit"/>
          <w:lang w:val="la-Latn"/>
        </w:rPr>
        <w:t>O manna deificum</w:t>
      </w:r>
      <w:r w:rsidR="00885488">
        <w:rPr>
          <w:lang w:val="la-Latn"/>
        </w:rPr>
        <w:t xml:space="preserve">. HY </w:t>
      </w:r>
      <w:r w:rsidR="00885488" w:rsidRPr="00736684">
        <w:rPr>
          <w:rStyle w:val="Incipit"/>
          <w:lang w:val="la-Latn"/>
        </w:rPr>
        <w:t>Pange lingua</w:t>
      </w:r>
      <w:r w:rsidR="00885488">
        <w:rPr>
          <w:lang w:val="la-Latn"/>
        </w:rPr>
        <w:t xml:space="preserve">. VS </w:t>
      </w:r>
      <w:r w:rsidR="00885488" w:rsidRPr="00736684">
        <w:rPr>
          <w:rStyle w:val="Incipit"/>
          <w:lang w:val="la-Latn"/>
        </w:rPr>
        <w:t>Panem caeli dedit</w:t>
      </w:r>
      <w:r w:rsidR="00885488">
        <w:rPr>
          <w:lang w:val="la-Latn"/>
        </w:rPr>
        <w:t xml:space="preserve">. AM </w:t>
      </w:r>
      <w:r w:rsidR="00885488" w:rsidRPr="00736684">
        <w:rPr>
          <w:rStyle w:val="Incipit"/>
          <w:lang w:val="la-Latn"/>
        </w:rPr>
        <w:t>Laus sit tibi domine</w:t>
      </w:r>
      <w:r w:rsidR="00885488">
        <w:rPr>
          <w:lang w:val="la-Latn"/>
        </w:rPr>
        <w:t xml:space="preserve">. </w:t>
      </w:r>
      <w:r w:rsidR="007D3456" w:rsidRPr="00736684">
        <w:rPr>
          <w:lang w:val="la-Latn"/>
        </w:rPr>
        <w:t>Suffragium d</w:t>
      </w:r>
      <w:r w:rsidR="00885488">
        <w:rPr>
          <w:lang w:val="la-Latn"/>
        </w:rPr>
        <w:t xml:space="preserve">e beata virgine </w:t>
      </w:r>
      <w:r w:rsidR="007D3456" w:rsidRPr="00736684">
        <w:rPr>
          <w:lang w:val="la-Latn"/>
        </w:rPr>
        <w:t>[</w:t>
      </w:r>
      <w:r w:rsidR="00885488">
        <w:rPr>
          <w:lang w:val="la-Latn"/>
        </w:rPr>
        <w:t>AC</w:t>
      </w:r>
      <w:r w:rsidR="007D3456" w:rsidRPr="00736684">
        <w:rPr>
          <w:lang w:val="la-Latn"/>
        </w:rPr>
        <w:t>]</w:t>
      </w:r>
      <w:r w:rsidR="00885488">
        <w:rPr>
          <w:lang w:val="la-Latn"/>
        </w:rPr>
        <w:t xml:space="preserve"> </w:t>
      </w:r>
      <w:r w:rsidR="00885488" w:rsidRPr="00736684">
        <w:rPr>
          <w:rStyle w:val="Incipit"/>
          <w:lang w:val="la-Latn"/>
        </w:rPr>
        <w:t>Maria virgo</w:t>
      </w:r>
      <w:r w:rsidR="00885488">
        <w:rPr>
          <w:lang w:val="la-Latn"/>
        </w:rPr>
        <w:t xml:space="preserve">. </w:t>
      </w:r>
    </w:p>
    <w:p w:rsidR="00885488" w:rsidRPr="00B779A9" w:rsidRDefault="00885488" w:rsidP="00415109">
      <w:pPr>
        <w:rPr>
          <w:lang w:val="la-Latn"/>
        </w:rPr>
      </w:pPr>
      <w:r>
        <w:rPr>
          <w:lang w:val="la-Latn"/>
        </w:rPr>
        <w:t xml:space="preserve">Si autem sequenti die de assumptione agetur </w:t>
      </w:r>
      <w:r w:rsidR="007D3456" w:rsidRPr="004518BD">
        <w:rPr>
          <w:lang w:val="la-Latn"/>
        </w:rPr>
        <w:t>suffragium [</w:t>
      </w:r>
      <w:r>
        <w:rPr>
          <w:lang w:val="la-Latn"/>
        </w:rPr>
        <w:t>AC</w:t>
      </w:r>
      <w:r w:rsidR="007D3456" w:rsidRPr="004518BD">
        <w:rPr>
          <w:lang w:val="la-Latn"/>
        </w:rPr>
        <w:t>]</w:t>
      </w:r>
      <w:r>
        <w:rPr>
          <w:lang w:val="la-Latn"/>
        </w:rPr>
        <w:t xml:space="preserve"> </w:t>
      </w:r>
      <w:r w:rsidRPr="00794880">
        <w:rPr>
          <w:rStyle w:val="Incipit"/>
          <w:lang w:val="la-Latn"/>
        </w:rPr>
        <w:t>Virgo</w:t>
      </w:r>
      <w:r w:rsidR="005A362F" w:rsidRPr="005A362F">
        <w:rPr>
          <w:i/>
          <w:lang w:val="la-Latn"/>
        </w:rPr>
        <w:t xml:space="preserve"> </w:t>
      </w:r>
      <w:r w:rsidRPr="00794880">
        <w:rPr>
          <w:rStyle w:val="Incipit"/>
          <w:lang w:val="la-Latn"/>
        </w:rPr>
        <w:t>prudentissima</w:t>
      </w:r>
      <w:r>
        <w:rPr>
          <w:lang w:val="la-Latn"/>
        </w:rPr>
        <w:t>.</w:t>
      </w:r>
    </w:p>
    <w:p w:rsidR="00885488" w:rsidRPr="00B779A9" w:rsidRDefault="00885488" w:rsidP="00415109">
      <w:pPr>
        <w:pStyle w:val="berschrift1"/>
        <w:rPr>
          <w:lang w:val="pt-PT"/>
        </w:rPr>
      </w:pPr>
      <w:r w:rsidRPr="00736684">
        <w:rPr>
          <w:lang w:val="pt-PT"/>
        </w:rPr>
        <w:t>FERIA SEXTA POST OCTA</w:t>
      </w:r>
      <w:r w:rsidRPr="00B779A9">
        <w:rPr>
          <w:lang w:val="pt-PT"/>
        </w:rPr>
        <w:t>V</w:t>
      </w:r>
      <w:r w:rsidRPr="00736684">
        <w:rPr>
          <w:lang w:val="pt-PT"/>
        </w:rPr>
        <w:t xml:space="preserve">AM CORPORIS CHRISTI </w:t>
      </w:r>
    </w:p>
    <w:p w:rsidR="002E4FC0" w:rsidRDefault="002E4FC0" w:rsidP="00415109">
      <w:pPr>
        <w:rPr>
          <w:lang w:val="la-Latn"/>
        </w:rPr>
      </w:pPr>
      <w:r w:rsidRPr="004518BD">
        <w:rPr>
          <w:rStyle w:val="Time1"/>
          <w:lang w:val="pt-PT"/>
        </w:rPr>
        <w:t>[Ad processionem]</w:t>
      </w:r>
      <w:r w:rsidRPr="004518BD">
        <w:rPr>
          <w:lang w:val="pt-PT"/>
        </w:rPr>
        <w:t xml:space="preserve"> </w:t>
      </w:r>
      <w:r w:rsidR="00885488" w:rsidRPr="004518BD">
        <w:rPr>
          <w:lang w:val="pt-PT"/>
        </w:rPr>
        <w:t>I</w:t>
      </w:r>
      <w:r w:rsidR="00885488">
        <w:rPr>
          <w:lang w:val="la-Latn"/>
        </w:rPr>
        <w:t xml:space="preserve">tur ad </w:t>
      </w:r>
      <w:r w:rsidR="00885488" w:rsidRPr="004518BD">
        <w:rPr>
          <w:rStyle w:val="Ort"/>
          <w:lang w:val="pt-PT"/>
        </w:rPr>
        <w:t>templum parochiale</w:t>
      </w:r>
      <w:r w:rsidR="00885488">
        <w:rPr>
          <w:lang w:val="la-Latn"/>
        </w:rPr>
        <w:t xml:space="preserve"> absque vexillis et cantu et dicetur illinc officium d</w:t>
      </w:r>
      <w:r w:rsidR="00B10E25">
        <w:rPr>
          <w:lang w:val="la-Latn"/>
        </w:rPr>
        <w:t>e sancta trinitate absque gradu</w:t>
      </w:r>
      <w:r w:rsidR="00885488">
        <w:rPr>
          <w:lang w:val="la-Latn"/>
        </w:rPr>
        <w:t>al</w:t>
      </w:r>
      <w:r w:rsidR="00885488" w:rsidRPr="004518BD">
        <w:rPr>
          <w:lang w:val="pt-PT"/>
        </w:rPr>
        <w:t>i</w:t>
      </w:r>
      <w:r w:rsidR="00885488">
        <w:rPr>
          <w:lang w:val="la-Latn"/>
        </w:rPr>
        <w:t xml:space="preserve">. Finito officio descendimus cum vexillis ac venerabili eucharistiae sacramento ad </w:t>
      </w:r>
      <w:r w:rsidR="00885488" w:rsidRPr="004518BD">
        <w:rPr>
          <w:rStyle w:val="Ort"/>
          <w:lang w:val="la-Latn"/>
        </w:rPr>
        <w:t>cathedralem ecclesiam</w:t>
      </w:r>
      <w:r w:rsidR="00885488">
        <w:rPr>
          <w:lang w:val="la-Latn"/>
        </w:rPr>
        <w:t xml:space="preserve"> RP</w:t>
      </w:r>
      <w:r w:rsidR="00E92EA8">
        <w:rPr>
          <w:lang w:val="hu-HU"/>
        </w:rPr>
        <w:t>P</w:t>
      </w:r>
      <w:r w:rsidR="00885488">
        <w:rPr>
          <w:lang w:val="la-Latn"/>
        </w:rPr>
        <w:t xml:space="preserve"> </w:t>
      </w:r>
      <w:r w:rsidR="00885488" w:rsidRPr="00794880">
        <w:rPr>
          <w:rStyle w:val="Incipit"/>
          <w:lang w:val="la-Latn"/>
        </w:rPr>
        <w:t>Homo</w:t>
      </w:r>
      <w:r w:rsidR="005A362F" w:rsidRPr="005A362F">
        <w:rPr>
          <w:i/>
          <w:lang w:val="la-Latn"/>
        </w:rPr>
        <w:t xml:space="preserve"> </w:t>
      </w:r>
      <w:r w:rsidR="00885488" w:rsidRPr="00794880">
        <w:rPr>
          <w:rStyle w:val="Incipit"/>
          <w:lang w:val="la-Latn"/>
        </w:rPr>
        <w:t>quidam</w:t>
      </w:r>
      <w:r w:rsidR="00885488">
        <w:rPr>
          <w:lang w:val="la-Latn"/>
        </w:rPr>
        <w:t xml:space="preserve"> cantantes</w:t>
      </w:r>
      <w:r w:rsidRPr="004518BD">
        <w:rPr>
          <w:lang w:val="la-Latn"/>
        </w:rPr>
        <w:t>.</w:t>
      </w:r>
      <w:r w:rsidR="00885488">
        <w:rPr>
          <w:lang w:val="la-Latn"/>
        </w:rPr>
        <w:t xml:space="preserve"> </w:t>
      </w:r>
    </w:p>
    <w:p w:rsidR="00885488" w:rsidRPr="00736684" w:rsidRDefault="002E4FC0" w:rsidP="00415109">
      <w:pPr>
        <w:rPr>
          <w:lang w:val="la-Latn"/>
        </w:rPr>
      </w:pPr>
      <w:r w:rsidRPr="004518BD">
        <w:rPr>
          <w:rStyle w:val="Time1"/>
          <w:lang w:val="la-Latn"/>
        </w:rPr>
        <w:t>[Ad missam]</w:t>
      </w:r>
      <w:r w:rsidRPr="004518BD">
        <w:rPr>
          <w:lang w:val="la-Latn"/>
        </w:rPr>
        <w:t xml:space="preserve"> E</w:t>
      </w:r>
      <w:r w:rsidR="00885488">
        <w:rPr>
          <w:lang w:val="la-Latn"/>
        </w:rPr>
        <w:t xml:space="preserve">t habetur in </w:t>
      </w:r>
      <w:r w:rsidR="00885488" w:rsidRPr="00736684">
        <w:rPr>
          <w:rStyle w:val="Ort"/>
          <w:lang w:val="la-Latn"/>
        </w:rPr>
        <w:t>Neystifft</w:t>
      </w:r>
      <w:r w:rsidR="00885488">
        <w:rPr>
          <w:lang w:val="la-Latn"/>
        </w:rPr>
        <w:t xml:space="preserve"> </w:t>
      </w:r>
      <w:r w:rsidR="00885488" w:rsidRPr="004518BD">
        <w:rPr>
          <w:lang w:val="la-Latn"/>
        </w:rPr>
        <w:t>officium de</w:t>
      </w:r>
      <w:r w:rsidR="00885488">
        <w:rPr>
          <w:lang w:val="la-Latn"/>
        </w:rPr>
        <w:t xml:space="preserve"> assumptione per totum. In ascende</w:t>
      </w:r>
      <w:r w:rsidR="007D3456" w:rsidRPr="00736684">
        <w:rPr>
          <w:lang w:val="la-Latn"/>
        </w:rPr>
        <w:t>$E::</w:t>
      </w:r>
      <w:r w:rsidR="00885488" w:rsidRPr="00B779A9">
        <w:rPr>
          <w:lang w:val="la-Latn"/>
        </w:rPr>
        <w:t>n</w:t>
      </w:r>
      <w:r w:rsidR="00885488">
        <w:rPr>
          <w:lang w:val="la-Latn"/>
        </w:rPr>
        <w:t>do</w:t>
      </w:r>
      <w:r w:rsidR="007D3456" w:rsidRPr="00736684">
        <w:rPr>
          <w:lang w:val="la-Latn"/>
        </w:rPr>
        <w:t>$</w:t>
      </w:r>
      <w:r w:rsidR="00885488">
        <w:rPr>
          <w:lang w:val="la-Latn"/>
        </w:rPr>
        <w:t xml:space="preserve"> rursus HY </w:t>
      </w:r>
      <w:r w:rsidR="00885488" w:rsidRPr="00794880">
        <w:rPr>
          <w:rStyle w:val="Incipit"/>
          <w:lang w:val="la-Latn"/>
        </w:rPr>
        <w:t>Pange</w:t>
      </w:r>
      <w:r w:rsidR="005A362F" w:rsidRPr="005A362F">
        <w:rPr>
          <w:i/>
          <w:lang w:val="la-Latn"/>
        </w:rPr>
        <w:t xml:space="preserve"> </w:t>
      </w:r>
      <w:r w:rsidR="00885488" w:rsidRPr="00794880">
        <w:rPr>
          <w:rStyle w:val="Incipit"/>
          <w:lang w:val="la-Latn"/>
        </w:rPr>
        <w:t>lingua</w:t>
      </w:r>
      <w:r w:rsidR="00E92EA8">
        <w:rPr>
          <w:lang w:val="la-Latn"/>
        </w:rPr>
        <w:t>. [</w:t>
      </w:r>
      <w:r w:rsidR="00885488" w:rsidRPr="00B779A9">
        <w:rPr>
          <w:lang w:val="la-Latn"/>
        </w:rPr>
        <w:t>AP</w:t>
      </w:r>
      <w:r w:rsidR="00E92EA8">
        <w:rPr>
          <w:lang w:val="la-Latn"/>
        </w:rPr>
        <w:t>]</w:t>
      </w:r>
      <w:r w:rsidR="00885488" w:rsidRPr="00B779A9">
        <w:rPr>
          <w:lang w:val="la-Latn"/>
        </w:rPr>
        <w:t xml:space="preserve"> </w:t>
      </w:r>
      <w:r w:rsidR="00885488" w:rsidRPr="00794880">
        <w:rPr>
          <w:rStyle w:val="Incipit"/>
          <w:lang w:val="la-Latn"/>
        </w:rPr>
        <w:t>Verbum</w:t>
      </w:r>
      <w:r w:rsidR="005A362F" w:rsidRPr="005A362F">
        <w:rPr>
          <w:i/>
          <w:lang w:val="la-Latn"/>
        </w:rPr>
        <w:t xml:space="preserve"> </w:t>
      </w:r>
      <w:r w:rsidR="00885488" w:rsidRPr="00794880">
        <w:rPr>
          <w:rStyle w:val="Incipit"/>
          <w:lang w:val="la-Latn"/>
        </w:rPr>
        <w:t>supernum</w:t>
      </w:r>
      <w:r w:rsidR="005A362F" w:rsidRPr="005A362F">
        <w:rPr>
          <w:i/>
          <w:lang w:val="la-Latn"/>
        </w:rPr>
        <w:t xml:space="preserve"> </w:t>
      </w:r>
      <w:r w:rsidR="00885488" w:rsidRPr="00794880">
        <w:rPr>
          <w:rStyle w:val="Incipit"/>
          <w:lang w:val="la-Latn"/>
        </w:rPr>
        <w:t>prodiens</w:t>
      </w:r>
      <w:r w:rsidR="00885488">
        <w:rPr>
          <w:lang w:val="la-Latn"/>
        </w:rPr>
        <w:t xml:space="preserve"> </w:t>
      </w:r>
      <w:r w:rsidR="007D3456" w:rsidRPr="00736684">
        <w:rPr>
          <w:lang w:val="la-Latn"/>
        </w:rPr>
        <w:t>$E::</w:t>
      </w:r>
      <w:r w:rsidR="00885488">
        <w:rPr>
          <w:lang w:val="la-Latn"/>
        </w:rPr>
        <w:t>et</w:t>
      </w:r>
      <w:r w:rsidR="007D3456" w:rsidRPr="00736684">
        <w:rPr>
          <w:lang w:val="la-Latn"/>
        </w:rPr>
        <w:t>$</w:t>
      </w:r>
      <w:r w:rsidR="00885488">
        <w:rPr>
          <w:lang w:val="la-Latn"/>
        </w:rPr>
        <w:t xml:space="preserve"> canta</w:t>
      </w:r>
      <w:r w:rsidR="00885488" w:rsidRPr="00B779A9">
        <w:rPr>
          <w:lang w:val="la-Latn"/>
        </w:rPr>
        <w:t>n</w:t>
      </w:r>
      <w:r w:rsidR="00885488">
        <w:rPr>
          <w:lang w:val="la-Latn"/>
        </w:rPr>
        <w:t xml:space="preserve">tur in </w:t>
      </w:r>
      <w:r w:rsidR="00885488" w:rsidRPr="00736684">
        <w:rPr>
          <w:rStyle w:val="Ort"/>
          <w:lang w:val="la-Latn"/>
        </w:rPr>
        <w:t>c</w:t>
      </w:r>
      <w:r w:rsidR="002C6B2F" w:rsidRPr="00736684">
        <w:rPr>
          <w:rStyle w:val="Ort"/>
          <w:lang w:val="la-Latn"/>
        </w:rPr>
        <w:t>o</w:t>
      </w:r>
      <w:r w:rsidR="00885488" w:rsidRPr="00736684">
        <w:rPr>
          <w:rStyle w:val="Ort"/>
          <w:lang w:val="la-Latn"/>
        </w:rPr>
        <w:t>emite</w:t>
      </w:r>
      <w:r w:rsidR="00B10E25" w:rsidRPr="00736684">
        <w:rPr>
          <w:rStyle w:val="Ort"/>
          <w:lang w:val="la-Latn"/>
        </w:rPr>
        <w:t xml:space="preserve">rio ecclesiae </w:t>
      </w:r>
      <w:r w:rsidR="00B10E25" w:rsidRPr="00736684">
        <w:rPr>
          <w:rStyle w:val="Ort"/>
          <w:lang w:val="la-Latn"/>
        </w:rPr>
        <w:lastRenderedPageBreak/>
        <w:t>parochialis</w:t>
      </w:r>
      <w:r w:rsidR="00B10E25">
        <w:rPr>
          <w:lang w:val="la-Latn"/>
        </w:rPr>
        <w:t xml:space="preserve"> quatt</w:t>
      </w:r>
      <w:r w:rsidR="00885488">
        <w:rPr>
          <w:lang w:val="la-Latn"/>
        </w:rPr>
        <w:t>u</w:t>
      </w:r>
      <w:r w:rsidR="00B10E25" w:rsidRPr="00B779A9">
        <w:rPr>
          <w:lang w:val="la-Latn"/>
        </w:rPr>
        <w:t>o</w:t>
      </w:r>
      <w:r w:rsidR="00885488">
        <w:rPr>
          <w:lang w:val="la-Latn"/>
        </w:rPr>
        <w:t xml:space="preserve">r </w:t>
      </w:r>
      <w:r w:rsidR="00872B44">
        <w:rPr>
          <w:lang w:val="la-Latn"/>
        </w:rPr>
        <w:t>evang</w:t>
      </w:r>
      <w:r w:rsidR="00885488">
        <w:rPr>
          <w:lang w:val="la-Latn"/>
        </w:rPr>
        <w:t xml:space="preserve">elia. Deinde </w:t>
      </w:r>
      <w:r w:rsidR="00885488" w:rsidRPr="00736684">
        <w:rPr>
          <w:rStyle w:val="Funktion"/>
          <w:lang w:val="la-Latn"/>
        </w:rPr>
        <w:t>sacerdos</w:t>
      </w:r>
      <w:r w:rsidR="00885488">
        <w:rPr>
          <w:lang w:val="la-Latn"/>
        </w:rPr>
        <w:t xml:space="preserve"> cum venerabili sacramento</w:t>
      </w:r>
      <w:r w:rsidR="00DF754F" w:rsidRPr="00736684">
        <w:rPr>
          <w:lang w:val="la-Latn"/>
        </w:rPr>
        <w:t xml:space="preserve"> celebraturus</w:t>
      </w:r>
      <w:r w:rsidR="00885488">
        <w:rPr>
          <w:lang w:val="la-Latn"/>
        </w:rPr>
        <w:t xml:space="preserve"> </w:t>
      </w:r>
      <w:r w:rsidR="00885488" w:rsidRPr="00736684">
        <w:rPr>
          <w:rStyle w:val="Ort"/>
          <w:lang w:val="la-Latn"/>
        </w:rPr>
        <w:t>ecclesiam</w:t>
      </w:r>
      <w:r w:rsidR="00885488">
        <w:rPr>
          <w:lang w:val="la-Latn"/>
        </w:rPr>
        <w:t xml:space="preserve"> intrat. Caetus vero </w:t>
      </w:r>
      <w:r w:rsidR="00885488" w:rsidRPr="00736684">
        <w:rPr>
          <w:rStyle w:val="Funktion"/>
          <w:lang w:val="la-Latn"/>
        </w:rPr>
        <w:t>clericorum</w:t>
      </w:r>
      <w:r w:rsidR="00885488">
        <w:rPr>
          <w:lang w:val="la-Latn"/>
        </w:rPr>
        <w:t xml:space="preserve"> cum </w:t>
      </w:r>
      <w:r w:rsidR="00885488" w:rsidRPr="00736684">
        <w:rPr>
          <w:rStyle w:val="Funktion"/>
          <w:lang w:val="la-Latn"/>
        </w:rPr>
        <w:t>cantoribus</w:t>
      </w:r>
      <w:r w:rsidR="00885488">
        <w:rPr>
          <w:lang w:val="la-Latn"/>
        </w:rPr>
        <w:t xml:space="preserve"> ad </w:t>
      </w:r>
      <w:r w:rsidR="00885488" w:rsidRPr="00736684">
        <w:rPr>
          <w:rStyle w:val="Ort"/>
          <w:lang w:val="la-Latn"/>
        </w:rPr>
        <w:t>monasterium</w:t>
      </w:r>
      <w:r w:rsidR="00885488">
        <w:rPr>
          <w:lang w:val="la-Latn"/>
        </w:rPr>
        <w:t xml:space="preserve"> redit.</w:t>
      </w:r>
    </w:p>
    <w:p w:rsidR="00885488" w:rsidRPr="00736684" w:rsidRDefault="00E12A30" w:rsidP="00415109">
      <w:pPr>
        <w:pStyle w:val="berschrift1"/>
        <w:rPr>
          <w:lang w:val="la-Latn"/>
        </w:rPr>
      </w:pPr>
      <w:r w:rsidRPr="00736684">
        <w:rPr>
          <w:lang w:val="la-Latn"/>
        </w:rPr>
        <w:t>I</w:t>
      </w:r>
      <w:r w:rsidR="00885488" w:rsidRPr="00736684">
        <w:rPr>
          <w:lang w:val="la-Latn"/>
        </w:rPr>
        <w:t>N VIGILIA PETR</w:t>
      </w:r>
      <w:r w:rsidRPr="00736684">
        <w:rPr>
          <w:lang w:val="la-Latn"/>
        </w:rPr>
        <w:t>I ET PAULI APOSTOLORUM</w:t>
      </w:r>
    </w:p>
    <w:p w:rsidR="00885488" w:rsidRDefault="00885488" w:rsidP="00415109">
      <w:pPr>
        <w:rPr>
          <w:lang w:val="en-US"/>
        </w:rPr>
      </w:pPr>
      <w:r w:rsidRPr="00736684">
        <w:rPr>
          <w:rStyle w:val="Time1"/>
          <w:lang w:val="la-Latn"/>
        </w:rPr>
        <w:t>A</w:t>
      </w:r>
      <w:r w:rsidR="00E92EA8" w:rsidRPr="00736684">
        <w:rPr>
          <w:rStyle w:val="Time1"/>
          <w:lang w:val="la-Latn"/>
        </w:rPr>
        <w:t>d missam</w:t>
      </w:r>
      <w:r>
        <w:rPr>
          <w:lang w:val="la-Latn"/>
        </w:rPr>
        <w:t xml:space="preserve"> IN </w:t>
      </w:r>
      <w:r w:rsidRPr="00736684">
        <w:rPr>
          <w:rStyle w:val="Incipit"/>
          <w:lang w:val="la-Latn"/>
        </w:rPr>
        <w:t>Dicit dominus Petro</w:t>
      </w:r>
      <w:r>
        <w:rPr>
          <w:lang w:val="la-Latn"/>
        </w:rPr>
        <w:t xml:space="preserve">. </w:t>
      </w:r>
      <w:r w:rsidR="00B10E25">
        <w:rPr>
          <w:lang w:val="la-Latn"/>
        </w:rPr>
        <w:t xml:space="preserve">[KY] </w:t>
      </w:r>
      <w:r w:rsidRPr="00736684">
        <w:rPr>
          <w:rStyle w:val="Incipit"/>
          <w:lang w:val="fr-FR"/>
        </w:rPr>
        <w:t>Kyrie</w:t>
      </w:r>
      <w:r>
        <w:rPr>
          <w:lang w:val="la-Latn"/>
        </w:rPr>
        <w:t xml:space="preserve"> et </w:t>
      </w:r>
      <w:r w:rsidR="00B10E25">
        <w:rPr>
          <w:lang w:val="la-Latn"/>
        </w:rPr>
        <w:t>[</w:t>
      </w:r>
      <w:r w:rsidR="00B10E25" w:rsidRPr="00B779A9">
        <w:rPr>
          <w:lang w:val="fr-FR"/>
        </w:rPr>
        <w:t>SA</w:t>
      </w:r>
      <w:r w:rsidR="00B10E25">
        <w:rPr>
          <w:lang w:val="la-Latn"/>
        </w:rPr>
        <w:t xml:space="preserve">] </w:t>
      </w:r>
      <w:r w:rsidRPr="00736684">
        <w:rPr>
          <w:rStyle w:val="Incipit"/>
          <w:lang w:val="fr-FR"/>
        </w:rPr>
        <w:t>Sanctus</w:t>
      </w:r>
      <w:r>
        <w:rPr>
          <w:lang w:val="la-Latn"/>
        </w:rPr>
        <w:t xml:space="preserve"> ferialiter. GR </w:t>
      </w:r>
      <w:r w:rsidRPr="00736684">
        <w:rPr>
          <w:rStyle w:val="Incipit"/>
          <w:lang w:val="en-US"/>
        </w:rPr>
        <w:t>In omnem terram</w:t>
      </w:r>
      <w:r>
        <w:rPr>
          <w:lang w:val="la-Latn"/>
        </w:rPr>
        <w:t xml:space="preserve">. OF </w:t>
      </w:r>
      <w:r w:rsidRPr="00736684">
        <w:rPr>
          <w:rStyle w:val="Incipit"/>
          <w:lang w:val="en-US"/>
        </w:rPr>
        <w:t>Mihi autem nimis</w:t>
      </w:r>
      <w:r>
        <w:rPr>
          <w:lang w:val="la-Latn"/>
        </w:rPr>
        <w:t xml:space="preserve">. CO </w:t>
      </w:r>
      <w:r w:rsidR="00FA3B56" w:rsidRPr="00736684">
        <w:rPr>
          <w:rStyle w:val="Incipit"/>
          <w:lang w:val="en-US"/>
        </w:rPr>
        <w:t>Simo</w:t>
      </w:r>
      <w:r w:rsidRPr="00736684">
        <w:rPr>
          <w:rStyle w:val="Incipit"/>
          <w:lang w:val="en-US"/>
        </w:rPr>
        <w:t>n Ioannis</w:t>
      </w:r>
      <w:r>
        <w:rPr>
          <w:lang w:val="la-Latn"/>
        </w:rPr>
        <w:t>.</w:t>
      </w:r>
    </w:p>
    <w:p w:rsidR="00885488" w:rsidRPr="00736684" w:rsidRDefault="007D3456" w:rsidP="00415109">
      <w:pPr>
        <w:pStyle w:val="berschrift1"/>
        <w:rPr>
          <w:lang w:val="pt-PT"/>
        </w:rPr>
      </w:pPr>
      <w:r w:rsidRPr="00736684">
        <w:rPr>
          <w:lang w:val="pt-PT"/>
        </w:rPr>
        <w:t xml:space="preserve">(14r) </w:t>
      </w:r>
      <w:r w:rsidR="00885488" w:rsidRPr="00736684">
        <w:rPr>
          <w:lang w:val="pt-PT"/>
        </w:rPr>
        <w:t>DE SANCTO PETRO ET PAULO APOSTOLORUM</w:t>
      </w:r>
    </w:p>
    <w:p w:rsidR="00885488" w:rsidRPr="00B779A9" w:rsidRDefault="00885488" w:rsidP="00415109">
      <w:pPr>
        <w:rPr>
          <w:lang w:val="pt-PT"/>
        </w:rPr>
      </w:pPr>
      <w:r>
        <w:rPr>
          <w:lang w:val="la-Latn"/>
        </w:rPr>
        <w:t>Summum festum facimus.</w:t>
      </w:r>
    </w:p>
    <w:p w:rsidR="00885488" w:rsidRPr="00605B2D" w:rsidRDefault="00885488" w:rsidP="00415109">
      <w:pPr>
        <w:rPr>
          <w:lang w:val="la-Latn"/>
        </w:rPr>
      </w:pPr>
      <w:r w:rsidRPr="00736684">
        <w:rPr>
          <w:rStyle w:val="Time1"/>
          <w:lang w:val="pt-PT"/>
        </w:rPr>
        <w:t>A</w:t>
      </w:r>
      <w:r w:rsidR="00E92EA8" w:rsidRPr="00736684">
        <w:rPr>
          <w:rStyle w:val="Time1"/>
          <w:lang w:val="pt-PT"/>
        </w:rPr>
        <w:t>d vesperas</w:t>
      </w:r>
      <w:r>
        <w:rPr>
          <w:lang w:val="la-Latn"/>
        </w:rPr>
        <w:t xml:space="preserve"> super psalmos AN </w:t>
      </w:r>
      <w:r w:rsidRPr="00794880">
        <w:rPr>
          <w:rStyle w:val="Incipit"/>
          <w:lang w:val="pt-PT"/>
        </w:rPr>
        <w:t>In</w:t>
      </w:r>
      <w:r w:rsidR="005A362F" w:rsidRPr="005A362F">
        <w:rPr>
          <w:i/>
          <w:lang w:val="pt-PT"/>
        </w:rPr>
        <w:t xml:space="preserve"> </w:t>
      </w:r>
      <w:r w:rsidRPr="00794880">
        <w:rPr>
          <w:rStyle w:val="Incipit"/>
          <w:lang w:val="pt-PT"/>
        </w:rPr>
        <w:t>plateis</w:t>
      </w:r>
      <w:r w:rsidR="00B10E25">
        <w:rPr>
          <w:lang w:val="la-Latn"/>
        </w:rPr>
        <w:t xml:space="preserve"> cum reliquis. P</w:t>
      </w:r>
      <w:r w:rsidR="00B10E25" w:rsidRPr="00B779A9">
        <w:rPr>
          <w:lang w:val="pt-PT"/>
        </w:rPr>
        <w:t>salmi</w:t>
      </w:r>
      <w:r>
        <w:rPr>
          <w:lang w:val="la-Latn"/>
        </w:rPr>
        <w:t xml:space="preserve"> </w:t>
      </w:r>
      <w:r w:rsidR="00B10E25" w:rsidRPr="00B779A9">
        <w:rPr>
          <w:lang w:val="pt-PT"/>
        </w:rPr>
        <w:t>o</w:t>
      </w:r>
      <w:r w:rsidRPr="00B10E25">
        <w:rPr>
          <w:lang w:val="la-Latn"/>
        </w:rPr>
        <w:t>mnia Laudate</w:t>
      </w:r>
      <w:r>
        <w:rPr>
          <w:lang w:val="la-Latn"/>
        </w:rPr>
        <w:t xml:space="preserve">. RP </w:t>
      </w:r>
      <w:r w:rsidRPr="00794880">
        <w:rPr>
          <w:rStyle w:val="Incipit"/>
          <w:lang w:val="fr-FR"/>
        </w:rPr>
        <w:t>Petre</w:t>
      </w:r>
      <w:r w:rsidR="005A362F" w:rsidRPr="005A362F">
        <w:rPr>
          <w:i/>
          <w:lang w:val="fr-FR"/>
        </w:rPr>
        <w:t xml:space="preserve"> </w:t>
      </w:r>
      <w:r w:rsidRPr="00794880">
        <w:rPr>
          <w:rStyle w:val="Incipit"/>
          <w:lang w:val="fr-FR"/>
        </w:rPr>
        <w:t>amas</w:t>
      </w:r>
      <w:r w:rsidR="005A362F" w:rsidRPr="005A362F">
        <w:rPr>
          <w:i/>
          <w:lang w:val="fr-FR"/>
        </w:rPr>
        <w:t xml:space="preserve"> </w:t>
      </w:r>
      <w:r w:rsidRPr="00794880">
        <w:rPr>
          <w:rStyle w:val="Incipit"/>
          <w:lang w:val="fr-FR"/>
        </w:rPr>
        <w:t>me</w:t>
      </w:r>
      <w:r>
        <w:rPr>
          <w:lang w:val="la-Latn"/>
        </w:rPr>
        <w:t xml:space="preserve">. HY </w:t>
      </w:r>
      <w:r w:rsidRPr="00794880">
        <w:rPr>
          <w:rStyle w:val="Incipit"/>
          <w:lang w:val="fr-FR"/>
        </w:rPr>
        <w:t>Aurea</w:t>
      </w:r>
      <w:r w:rsidR="005A362F" w:rsidRPr="005A362F">
        <w:rPr>
          <w:i/>
          <w:lang w:val="fr-FR"/>
        </w:rPr>
        <w:t xml:space="preserve"> </w:t>
      </w:r>
      <w:r w:rsidRPr="00794880">
        <w:rPr>
          <w:rStyle w:val="Incipit"/>
          <w:lang w:val="fr-FR"/>
        </w:rPr>
        <w:t>luce</w:t>
      </w:r>
      <w:r w:rsidR="005A362F" w:rsidRPr="005A362F">
        <w:rPr>
          <w:i/>
          <w:lang w:val="fr-FR"/>
        </w:rPr>
        <w:t xml:space="preserve"> </w:t>
      </w:r>
      <w:r w:rsidRPr="00794880">
        <w:rPr>
          <w:rStyle w:val="Incipit"/>
          <w:lang w:val="fr-FR"/>
        </w:rPr>
        <w:t>et</w:t>
      </w:r>
      <w:r w:rsidR="005A362F" w:rsidRPr="005A362F">
        <w:rPr>
          <w:i/>
          <w:lang w:val="fr-FR"/>
        </w:rPr>
        <w:t xml:space="preserve"> </w:t>
      </w:r>
      <w:r w:rsidRPr="00794880">
        <w:rPr>
          <w:rStyle w:val="Incipit"/>
          <w:lang w:val="fr-FR"/>
        </w:rPr>
        <w:t>decore</w:t>
      </w:r>
      <w:r w:rsidR="005A362F" w:rsidRPr="005A362F">
        <w:rPr>
          <w:i/>
          <w:lang w:val="fr-FR"/>
        </w:rPr>
        <w:t xml:space="preserve"> </w:t>
      </w:r>
      <w:r w:rsidRPr="00794880">
        <w:rPr>
          <w:rStyle w:val="Incipit"/>
          <w:lang w:val="fr-FR"/>
        </w:rPr>
        <w:t>roseo</w:t>
      </w:r>
      <w:r>
        <w:rPr>
          <w:lang w:val="la-Latn"/>
        </w:rPr>
        <w:t xml:space="preserve">. VS </w:t>
      </w:r>
      <w:r w:rsidRPr="00794880">
        <w:rPr>
          <w:rStyle w:val="Incipit"/>
          <w:lang w:val="pt-PT"/>
        </w:rPr>
        <w:t>In</w:t>
      </w:r>
      <w:r w:rsidR="005A362F" w:rsidRPr="005A362F">
        <w:rPr>
          <w:i/>
          <w:lang w:val="pt-PT"/>
        </w:rPr>
        <w:t xml:space="preserve"> </w:t>
      </w:r>
      <w:r w:rsidRPr="00794880">
        <w:rPr>
          <w:rStyle w:val="Incipit"/>
          <w:lang w:val="pt-PT"/>
        </w:rPr>
        <w:t>omnem</w:t>
      </w:r>
      <w:r w:rsidR="005A362F" w:rsidRPr="005A362F">
        <w:rPr>
          <w:i/>
          <w:lang w:val="pt-PT"/>
        </w:rPr>
        <w:t xml:space="preserve"> </w:t>
      </w:r>
      <w:r w:rsidRPr="00794880">
        <w:rPr>
          <w:rStyle w:val="Incipit"/>
          <w:lang w:val="pt-PT"/>
        </w:rPr>
        <w:t>terram</w:t>
      </w:r>
      <w:r>
        <w:rPr>
          <w:lang w:val="la-Latn"/>
        </w:rPr>
        <w:t xml:space="preserve">. AM </w:t>
      </w:r>
      <w:r w:rsidRPr="00794880">
        <w:rPr>
          <w:rStyle w:val="Incipit"/>
          <w:lang w:val="pt-PT"/>
        </w:rPr>
        <w:t>Quem</w:t>
      </w:r>
      <w:r w:rsidR="005A362F" w:rsidRPr="005A362F">
        <w:rPr>
          <w:i/>
          <w:lang w:val="pt-PT"/>
        </w:rPr>
        <w:t xml:space="preserve"> </w:t>
      </w:r>
      <w:r w:rsidRPr="00794880">
        <w:rPr>
          <w:rStyle w:val="Incipit"/>
          <w:lang w:val="pt-PT"/>
        </w:rPr>
        <w:t>dicunt</w:t>
      </w:r>
      <w:r w:rsidR="005A362F" w:rsidRPr="005A362F">
        <w:rPr>
          <w:i/>
          <w:lang w:val="pt-PT"/>
        </w:rPr>
        <w:t xml:space="preserve"> </w:t>
      </w:r>
      <w:r w:rsidRPr="00794880">
        <w:rPr>
          <w:rStyle w:val="Incipit"/>
          <w:lang w:val="pt-PT"/>
        </w:rPr>
        <w:t>homines</w:t>
      </w:r>
      <w:r w:rsidR="005A362F" w:rsidRPr="005A362F">
        <w:rPr>
          <w:i/>
          <w:lang w:val="pt-PT"/>
        </w:rPr>
        <w:t xml:space="preserve"> </w:t>
      </w:r>
      <w:r w:rsidRPr="00794880">
        <w:rPr>
          <w:rStyle w:val="Incipit"/>
          <w:lang w:val="pt-PT"/>
        </w:rPr>
        <w:t>esse</w:t>
      </w:r>
      <w:r w:rsidR="005A362F" w:rsidRPr="005A362F">
        <w:rPr>
          <w:i/>
          <w:lang w:val="pt-PT"/>
        </w:rPr>
        <w:t xml:space="preserve"> </w:t>
      </w:r>
      <w:r w:rsidRPr="00794880">
        <w:rPr>
          <w:rStyle w:val="Incipit"/>
          <w:lang w:val="pt-PT"/>
        </w:rPr>
        <w:t>filium</w:t>
      </w:r>
      <w:r w:rsidR="005A362F" w:rsidRPr="005A362F">
        <w:rPr>
          <w:i/>
          <w:lang w:val="pt-PT"/>
        </w:rPr>
        <w:t xml:space="preserve"> </w:t>
      </w:r>
      <w:r w:rsidRPr="00794880">
        <w:rPr>
          <w:rStyle w:val="Incipit"/>
          <w:lang w:val="pt-PT"/>
        </w:rPr>
        <w:t>hominis</w:t>
      </w:r>
      <w:r w:rsidR="000C5FAB">
        <w:rPr>
          <w:lang w:val="la-Latn"/>
        </w:rPr>
        <w:t>. Suffragium d</w:t>
      </w:r>
      <w:r>
        <w:rPr>
          <w:lang w:val="la-Latn"/>
        </w:rPr>
        <w:t xml:space="preserve">e beata virgine </w:t>
      </w:r>
      <w:r w:rsidR="000C5FAB" w:rsidRPr="00736684">
        <w:rPr>
          <w:lang w:val="la-Latn"/>
        </w:rPr>
        <w:t>[</w:t>
      </w:r>
      <w:r>
        <w:rPr>
          <w:lang w:val="la-Latn"/>
        </w:rPr>
        <w:t>AC</w:t>
      </w:r>
      <w:r w:rsidR="000C5FAB" w:rsidRPr="00736684">
        <w:rPr>
          <w:lang w:val="la-Latn"/>
        </w:rPr>
        <w:t>]</w:t>
      </w:r>
      <w:r>
        <w:rPr>
          <w:lang w:val="la-Latn"/>
        </w:rPr>
        <w:t xml:space="preserve"> </w:t>
      </w:r>
      <w:r w:rsidRPr="00736684">
        <w:rPr>
          <w:rStyle w:val="Incipit"/>
          <w:lang w:val="la-Latn"/>
        </w:rPr>
        <w:t>Omnium</w:t>
      </w:r>
      <w:r w:rsidR="005A362F" w:rsidRPr="00736684">
        <w:rPr>
          <w:i/>
          <w:lang w:val="la-Latn"/>
        </w:rPr>
        <w:t xml:space="preserve"> </w:t>
      </w:r>
      <w:r w:rsidRPr="00736684">
        <w:rPr>
          <w:rStyle w:val="Incipit"/>
          <w:lang w:val="la-Latn"/>
        </w:rPr>
        <w:t>rerum</w:t>
      </w:r>
      <w:r>
        <w:rPr>
          <w:lang w:val="la-Latn"/>
        </w:rPr>
        <w:t>.</w:t>
      </w:r>
      <w:r w:rsidR="004F4754" w:rsidRPr="00BA24A1">
        <w:rPr>
          <w:lang w:val="la-Latn"/>
        </w:rPr>
        <w:t xml:space="preserve"> </w:t>
      </w:r>
      <w:r w:rsidR="00B940D3" w:rsidRPr="00605B2D">
        <w:rPr>
          <w:lang w:val="la-Latn"/>
        </w:rPr>
        <w:t>$E::Suffragium d</w:t>
      </w:r>
      <w:r w:rsidR="004F4754" w:rsidRPr="00BA24A1">
        <w:rPr>
          <w:lang w:val="la-Latn"/>
        </w:rPr>
        <w:t>e sancto Ioanne Baptista</w:t>
      </w:r>
      <w:r w:rsidR="00B940D3" w:rsidRPr="00605B2D">
        <w:rPr>
          <w:lang w:val="la-Latn"/>
        </w:rPr>
        <w:t>$</w:t>
      </w:r>
      <w:r w:rsidR="00E46239" w:rsidRPr="004518BD">
        <w:rPr>
          <w:lang w:val="la-Latn"/>
        </w:rPr>
        <w:t>.</w:t>
      </w:r>
      <w:r>
        <w:rPr>
          <w:lang w:val="la-Latn"/>
        </w:rPr>
        <w:t xml:space="preserve"> </w:t>
      </w:r>
      <w:r w:rsidR="00140344" w:rsidRPr="00605B2D">
        <w:rPr>
          <w:lang w:val="la-Latn"/>
        </w:rPr>
        <w:t xml:space="preserve">[BD] </w:t>
      </w:r>
      <w:r w:rsidR="00140344" w:rsidRPr="00736684">
        <w:rPr>
          <w:rStyle w:val="Incipit"/>
          <w:lang w:val="la-Latn"/>
        </w:rPr>
        <w:t>Benedicamus</w:t>
      </w:r>
      <w:r w:rsidR="00140344" w:rsidRPr="00605B2D">
        <w:rPr>
          <w:lang w:val="la-Latn"/>
        </w:rPr>
        <w:t xml:space="preserve"> </w:t>
      </w:r>
      <w:r w:rsidR="008C647F" w:rsidRPr="00736684">
        <w:rPr>
          <w:lang w:val="la-Latn"/>
        </w:rPr>
        <w:t xml:space="preserve">de </w:t>
      </w:r>
      <w:r w:rsidR="003F1847" w:rsidRPr="00736684">
        <w:rPr>
          <w:lang w:val="la-Latn"/>
        </w:rPr>
        <w:t>%D::</w:t>
      </w:r>
      <w:r w:rsidR="00B940D3" w:rsidRPr="003F1847">
        <w:rPr>
          <w:lang w:val="la-Latn"/>
        </w:rPr>
        <w:t>apostolis</w:t>
      </w:r>
      <w:r w:rsidR="003F1847" w:rsidRPr="00736684">
        <w:rPr>
          <w:lang w:val="la-Latn"/>
        </w:rPr>
        <w:t>%</w:t>
      </w:r>
      <w:r w:rsidR="00B940D3" w:rsidRPr="00605B2D">
        <w:rPr>
          <w:lang w:val="la-Latn"/>
        </w:rPr>
        <w:t xml:space="preserve"> $E::</w:t>
      </w:r>
      <w:r w:rsidR="00140344">
        <w:rPr>
          <w:lang w:val="la-Latn"/>
        </w:rPr>
        <w:t>confessoribus</w:t>
      </w:r>
      <w:r w:rsidR="00B940D3" w:rsidRPr="00605B2D">
        <w:rPr>
          <w:lang w:val="la-Latn"/>
        </w:rPr>
        <w:t>$.</w:t>
      </w:r>
    </w:p>
    <w:p w:rsidR="00885488" w:rsidRDefault="00885488" w:rsidP="00415109">
      <w:pPr>
        <w:rPr>
          <w:lang w:val="en-US"/>
        </w:rPr>
      </w:pPr>
      <w:r w:rsidRPr="00736684">
        <w:rPr>
          <w:rStyle w:val="Time1"/>
          <w:lang w:val="en-US"/>
        </w:rPr>
        <w:t>A</w:t>
      </w:r>
      <w:r w:rsidR="00E92EA8" w:rsidRPr="00736684">
        <w:rPr>
          <w:rStyle w:val="Time1"/>
          <w:lang w:val="en-US"/>
        </w:rPr>
        <w:t>d</w:t>
      </w:r>
      <w:r w:rsidR="00964808" w:rsidRPr="00736684">
        <w:rPr>
          <w:rStyle w:val="Time1"/>
          <w:lang w:val="en-US"/>
        </w:rPr>
        <w:t xml:space="preserve"> </w:t>
      </w:r>
      <w:r w:rsidR="00E92EA8" w:rsidRPr="00736684">
        <w:rPr>
          <w:rStyle w:val="Time1"/>
          <w:lang w:val="en-US"/>
        </w:rPr>
        <w:t>completorium</w:t>
      </w:r>
      <w:r>
        <w:rPr>
          <w:lang w:val="la-Latn"/>
        </w:rPr>
        <w:t xml:space="preserve"> AD </w:t>
      </w:r>
      <w:r w:rsidRPr="00794880">
        <w:rPr>
          <w:rStyle w:val="Incipit"/>
          <w:lang w:val="en-US"/>
        </w:rPr>
        <w:t>Pacem</w:t>
      </w:r>
      <w:r w:rsidR="005A362F" w:rsidRPr="005A362F">
        <w:rPr>
          <w:i/>
          <w:lang w:val="en-US"/>
        </w:rPr>
        <w:t xml:space="preserve"> </w:t>
      </w:r>
      <w:r w:rsidRPr="00794880">
        <w:rPr>
          <w:rStyle w:val="Incipit"/>
          <w:lang w:val="en-US"/>
        </w:rPr>
        <w:t>tuam</w:t>
      </w:r>
      <w:r>
        <w:rPr>
          <w:lang w:val="la-Latn"/>
        </w:rPr>
        <w:t>.</w:t>
      </w:r>
    </w:p>
    <w:p w:rsidR="00885488" w:rsidRPr="00B779A9" w:rsidRDefault="00885488" w:rsidP="00415109">
      <w:pPr>
        <w:rPr>
          <w:lang w:val="pt-PT"/>
        </w:rPr>
      </w:pPr>
      <w:r w:rsidRPr="00736684">
        <w:rPr>
          <w:rStyle w:val="Time1"/>
          <w:lang w:val="pt-PT"/>
        </w:rPr>
        <w:t>A</w:t>
      </w:r>
      <w:r w:rsidR="00E92EA8" w:rsidRPr="00736684">
        <w:rPr>
          <w:rStyle w:val="Time1"/>
          <w:lang w:val="pt-PT"/>
        </w:rPr>
        <w:t>d matutinum</w:t>
      </w:r>
      <w:r>
        <w:rPr>
          <w:lang w:val="la-Latn"/>
        </w:rPr>
        <w:t xml:space="preserve"> I</w:t>
      </w:r>
      <w:r w:rsidR="00E92EA8">
        <w:rPr>
          <w:lang w:val="hu-HU"/>
        </w:rPr>
        <w:t>N</w:t>
      </w:r>
      <w:r>
        <w:rPr>
          <w:lang w:val="la-Latn"/>
        </w:rPr>
        <w:t xml:space="preserve">V </w:t>
      </w:r>
      <w:r w:rsidRPr="00794880">
        <w:rPr>
          <w:rStyle w:val="Incipit"/>
          <w:lang w:val="pt-PT"/>
        </w:rPr>
        <w:t>Regem</w:t>
      </w:r>
      <w:r w:rsidR="005A362F" w:rsidRPr="005A362F">
        <w:rPr>
          <w:i/>
          <w:lang w:val="pt-PT"/>
        </w:rPr>
        <w:t xml:space="preserve"> </w:t>
      </w:r>
      <w:r w:rsidRPr="00794880">
        <w:rPr>
          <w:rStyle w:val="Incipit"/>
          <w:lang w:val="pt-PT"/>
        </w:rPr>
        <w:t>regum</w:t>
      </w:r>
      <w:r w:rsidR="005A362F" w:rsidRPr="005A362F">
        <w:rPr>
          <w:i/>
          <w:lang w:val="pt-PT"/>
        </w:rPr>
        <w:t xml:space="preserve"> </w:t>
      </w:r>
      <w:r w:rsidRPr="00794880">
        <w:rPr>
          <w:rStyle w:val="Incipit"/>
          <w:lang w:val="pt-PT"/>
        </w:rPr>
        <w:t>adoremus</w:t>
      </w:r>
      <w:r w:rsidRPr="00B779A9">
        <w:rPr>
          <w:lang w:val="pt-PT"/>
        </w:rPr>
        <w:t xml:space="preserve">. </w:t>
      </w:r>
      <w:r>
        <w:rPr>
          <w:lang w:val="la-Latn"/>
        </w:rPr>
        <w:t xml:space="preserve">HY </w:t>
      </w:r>
      <w:r w:rsidRPr="00794880">
        <w:rPr>
          <w:rStyle w:val="Incipit"/>
          <w:lang w:val="pt-PT"/>
        </w:rPr>
        <w:t>Aurea</w:t>
      </w:r>
      <w:r w:rsidR="005A362F" w:rsidRPr="005A362F">
        <w:rPr>
          <w:i/>
          <w:lang w:val="pt-PT"/>
        </w:rPr>
        <w:t xml:space="preserve"> </w:t>
      </w:r>
      <w:r w:rsidRPr="00794880">
        <w:rPr>
          <w:rStyle w:val="Incipit"/>
          <w:lang w:val="pt-PT"/>
        </w:rPr>
        <w:t>lucis</w:t>
      </w:r>
      <w:r>
        <w:rPr>
          <w:lang w:val="la-Latn"/>
        </w:rPr>
        <w:t xml:space="preserve"> usque ad illum </w:t>
      </w:r>
      <w:r w:rsidR="00E92EA8">
        <w:rPr>
          <w:lang w:val="hu-HU"/>
        </w:rPr>
        <w:t>H</w:t>
      </w:r>
      <w:r w:rsidRPr="00B779A9">
        <w:rPr>
          <w:lang w:val="pt-PT"/>
        </w:rPr>
        <w:t xml:space="preserve">V </w:t>
      </w:r>
      <w:r w:rsidRPr="00794880">
        <w:rPr>
          <w:rStyle w:val="Incipit"/>
          <w:lang w:val="pt-PT"/>
        </w:rPr>
        <w:t>Iam</w:t>
      </w:r>
      <w:r w:rsidR="005A362F" w:rsidRPr="005A362F">
        <w:rPr>
          <w:i/>
          <w:lang w:val="pt-PT"/>
        </w:rPr>
        <w:t xml:space="preserve"> </w:t>
      </w:r>
      <w:r w:rsidRPr="00794880">
        <w:rPr>
          <w:rStyle w:val="Incipit"/>
          <w:lang w:val="pt-PT"/>
        </w:rPr>
        <w:t>bone</w:t>
      </w:r>
      <w:r w:rsidRPr="005B472A">
        <w:rPr>
          <w:lang w:val="pt-PT"/>
        </w:rPr>
        <w:t>.</w:t>
      </w:r>
    </w:p>
    <w:p w:rsidR="00885488" w:rsidRDefault="00885488" w:rsidP="00415109">
      <w:pPr>
        <w:rPr>
          <w:lang w:val="la-Latn"/>
        </w:rPr>
      </w:pPr>
      <w:r w:rsidRPr="00736684">
        <w:rPr>
          <w:rStyle w:val="Time2"/>
          <w:lang w:val="pt-PT"/>
        </w:rPr>
        <w:t>I</w:t>
      </w:r>
      <w:r w:rsidR="00E92EA8" w:rsidRPr="00736684">
        <w:rPr>
          <w:rStyle w:val="Time2"/>
          <w:lang w:val="pt-PT"/>
        </w:rPr>
        <w:t>n primo nocturno</w:t>
      </w:r>
      <w:r>
        <w:rPr>
          <w:lang w:val="la-Latn"/>
        </w:rPr>
        <w:t xml:space="preserve"> AN </w:t>
      </w:r>
      <w:r w:rsidRPr="00736684">
        <w:rPr>
          <w:rStyle w:val="Incipit"/>
          <w:lang w:val="pt-PT"/>
        </w:rPr>
        <w:t>Petrus et Ioannes</w:t>
      </w:r>
      <w:r>
        <w:rPr>
          <w:lang w:val="la-Latn"/>
        </w:rPr>
        <w:t xml:space="preserve"> cum duabus sequentibus. PS </w:t>
      </w:r>
      <w:r w:rsidRPr="00736684">
        <w:rPr>
          <w:rStyle w:val="Incipit"/>
          <w:lang w:val="pt-PT"/>
        </w:rPr>
        <w:t>Caeli enar</w:t>
      </w:r>
      <w:r w:rsidR="00E9018E" w:rsidRPr="00736684">
        <w:rPr>
          <w:rStyle w:val="Incipit"/>
          <w:lang w:val="pt-PT"/>
        </w:rPr>
        <w:t>r</w:t>
      </w:r>
      <w:r w:rsidRPr="00736684">
        <w:rPr>
          <w:rStyle w:val="Incipit"/>
          <w:lang w:val="pt-PT"/>
        </w:rPr>
        <w:t>ant</w:t>
      </w:r>
      <w:r>
        <w:rPr>
          <w:lang w:val="la-Latn"/>
        </w:rPr>
        <w:t xml:space="preserve">. </w:t>
      </w:r>
      <w:r w:rsidR="00E92EA8">
        <w:rPr>
          <w:lang w:val="la-Latn"/>
        </w:rPr>
        <w:t>[PS]</w:t>
      </w:r>
      <w:r>
        <w:rPr>
          <w:lang w:val="la-Latn"/>
        </w:rPr>
        <w:t xml:space="preserve"> </w:t>
      </w:r>
      <w:r w:rsidRPr="00736684">
        <w:rPr>
          <w:rStyle w:val="Incipit"/>
          <w:lang w:val="la-Latn"/>
        </w:rPr>
        <w:t>Benedicam</w:t>
      </w:r>
      <w:r>
        <w:rPr>
          <w:lang w:val="la-Latn"/>
        </w:rPr>
        <w:t xml:space="preserve">. </w:t>
      </w:r>
      <w:r w:rsidR="00E92EA8">
        <w:rPr>
          <w:lang w:val="la-Latn"/>
        </w:rPr>
        <w:t>[PS]</w:t>
      </w:r>
      <w:r>
        <w:rPr>
          <w:lang w:val="la-Latn"/>
        </w:rPr>
        <w:t xml:space="preserve"> </w:t>
      </w:r>
      <w:r w:rsidRPr="00736684">
        <w:rPr>
          <w:rStyle w:val="Incipit"/>
          <w:lang w:val="la-Latn"/>
        </w:rPr>
        <w:t>Eructavit</w:t>
      </w:r>
      <w:r>
        <w:rPr>
          <w:lang w:val="la-Latn"/>
        </w:rPr>
        <w:t xml:space="preserve">. VS </w:t>
      </w:r>
      <w:r w:rsidRPr="00736684">
        <w:rPr>
          <w:rStyle w:val="Incipit"/>
          <w:lang w:val="la-Latn"/>
        </w:rPr>
        <w:t>In omnem terram</w:t>
      </w:r>
      <w:r w:rsidR="004F4754">
        <w:rPr>
          <w:lang w:val="la-Latn"/>
        </w:rPr>
        <w:t>. L</w:t>
      </w:r>
      <w:r w:rsidR="004F4754" w:rsidRPr="00BA24A1">
        <w:rPr>
          <w:lang w:val="la-Latn"/>
        </w:rPr>
        <w:t>S</w:t>
      </w:r>
      <w:r>
        <w:rPr>
          <w:lang w:val="la-Latn"/>
        </w:rPr>
        <w:t xml:space="preserve"> </w:t>
      </w:r>
      <w:r w:rsidRPr="00736684">
        <w:rPr>
          <w:rStyle w:val="Incipit"/>
          <w:lang w:val="la-Latn"/>
        </w:rPr>
        <w:t xml:space="preserve">Omnium quidem sanctarum </w:t>
      </w:r>
      <w:r w:rsidR="0086266C" w:rsidRPr="00736684">
        <w:rPr>
          <w:rStyle w:val="Incipit"/>
          <w:lang w:val="la-Latn"/>
        </w:rPr>
        <w:t>sollemn</w:t>
      </w:r>
      <w:r w:rsidRPr="00736684">
        <w:rPr>
          <w:rStyle w:val="Incipit"/>
          <w:lang w:val="la-Latn"/>
        </w:rPr>
        <w:t>itatum dilectissimi</w:t>
      </w:r>
      <w:r>
        <w:rPr>
          <w:lang w:val="la-Latn"/>
        </w:rPr>
        <w:t xml:space="preserve">. RP </w:t>
      </w:r>
      <w:r w:rsidR="00FA3B56" w:rsidRPr="00736684">
        <w:rPr>
          <w:rStyle w:val="Incipit"/>
          <w:lang w:val="la-Latn"/>
        </w:rPr>
        <w:t>Simo</w:t>
      </w:r>
      <w:r w:rsidRPr="00736684">
        <w:rPr>
          <w:rStyle w:val="Incipit"/>
          <w:lang w:val="la-Latn"/>
        </w:rPr>
        <w:t>n Petrus</w:t>
      </w:r>
      <w:r>
        <w:rPr>
          <w:lang w:val="la-Latn"/>
        </w:rPr>
        <w:t xml:space="preserve"> cum duobus sequentibus.</w:t>
      </w:r>
    </w:p>
    <w:p w:rsidR="00885488" w:rsidRPr="00B779A9" w:rsidRDefault="00885488" w:rsidP="00415109">
      <w:pPr>
        <w:rPr>
          <w:lang w:val="la-Latn"/>
        </w:rPr>
      </w:pPr>
      <w:r w:rsidRPr="00736684">
        <w:rPr>
          <w:rStyle w:val="Time2"/>
          <w:lang w:val="la-Latn"/>
        </w:rPr>
        <w:t>I</w:t>
      </w:r>
      <w:r w:rsidR="00E92EA8" w:rsidRPr="00736684">
        <w:rPr>
          <w:rStyle w:val="Time2"/>
          <w:lang w:val="la-Latn"/>
        </w:rPr>
        <w:t>n secundo nocturno</w:t>
      </w:r>
      <w:r>
        <w:rPr>
          <w:lang w:val="la-Latn"/>
        </w:rPr>
        <w:t xml:space="preserve"> AN </w:t>
      </w:r>
      <w:r w:rsidRPr="00736684">
        <w:rPr>
          <w:rStyle w:val="Incipit"/>
          <w:lang w:val="la-Latn"/>
        </w:rPr>
        <w:t>In nomine Iesu Christi</w:t>
      </w:r>
      <w:r>
        <w:rPr>
          <w:lang w:val="la-Latn"/>
        </w:rPr>
        <w:t xml:space="preserve"> cum sequentibus. PS </w:t>
      </w:r>
      <w:r w:rsidRPr="00736684">
        <w:rPr>
          <w:rStyle w:val="Incipit"/>
          <w:lang w:val="la-Latn"/>
        </w:rPr>
        <w:t>Omnes gentes</w:t>
      </w:r>
      <w:r>
        <w:rPr>
          <w:lang w:val="la-Latn"/>
        </w:rPr>
        <w:t xml:space="preserve">. </w:t>
      </w:r>
      <w:r w:rsidR="00E92EA8">
        <w:rPr>
          <w:lang w:val="la-Latn"/>
        </w:rPr>
        <w:t>[PS]</w:t>
      </w:r>
      <w:r>
        <w:rPr>
          <w:lang w:val="la-Latn"/>
        </w:rPr>
        <w:t xml:space="preserve"> </w:t>
      </w:r>
      <w:r w:rsidRPr="00736684">
        <w:rPr>
          <w:rStyle w:val="Incipit"/>
          <w:lang w:val="la-Latn"/>
        </w:rPr>
        <w:t>Exaudi deus deprecationem</w:t>
      </w:r>
      <w:r>
        <w:rPr>
          <w:lang w:val="la-Latn"/>
        </w:rPr>
        <w:t xml:space="preserve">. </w:t>
      </w:r>
      <w:r w:rsidR="00E92EA8">
        <w:rPr>
          <w:lang w:val="la-Latn"/>
        </w:rPr>
        <w:t>[PS]</w:t>
      </w:r>
      <w:r>
        <w:rPr>
          <w:lang w:val="la-Latn"/>
        </w:rPr>
        <w:t xml:space="preserve"> </w:t>
      </w:r>
      <w:r w:rsidRPr="00736684">
        <w:rPr>
          <w:rStyle w:val="Incipit"/>
          <w:lang w:val="la-Latn"/>
        </w:rPr>
        <w:t>Exaudi deus orationem</w:t>
      </w:r>
      <w:r>
        <w:rPr>
          <w:lang w:val="la-Latn"/>
        </w:rPr>
        <w:t xml:space="preserve">. VS </w:t>
      </w:r>
      <w:r w:rsidR="00592856" w:rsidRPr="00736684">
        <w:rPr>
          <w:rStyle w:val="Incipit"/>
          <w:lang w:val="la-Latn"/>
        </w:rPr>
        <w:t>Constitues eos principes</w:t>
      </w:r>
      <w:r>
        <w:rPr>
          <w:lang w:val="la-Latn"/>
        </w:rPr>
        <w:t xml:space="preserve">. RP </w:t>
      </w:r>
      <w:r w:rsidRPr="00736684">
        <w:rPr>
          <w:rStyle w:val="Incipit"/>
          <w:lang w:val="la-Latn"/>
        </w:rPr>
        <w:t>Domine si tu es iube me venire ad te</w:t>
      </w:r>
      <w:r>
        <w:rPr>
          <w:lang w:val="la-Latn"/>
        </w:rPr>
        <w:t xml:space="preserve"> cum sequentibus duobus.</w:t>
      </w:r>
    </w:p>
    <w:p w:rsidR="000C5FAB" w:rsidRDefault="00885488" w:rsidP="00415109">
      <w:pPr>
        <w:rPr>
          <w:lang w:val="la-Latn"/>
        </w:rPr>
      </w:pPr>
      <w:r w:rsidRPr="00736684">
        <w:rPr>
          <w:rStyle w:val="Time2"/>
          <w:lang w:val="la-Latn"/>
        </w:rPr>
        <w:t>I</w:t>
      </w:r>
      <w:r w:rsidR="00E92EA8" w:rsidRPr="00736684">
        <w:rPr>
          <w:rStyle w:val="Time2"/>
          <w:lang w:val="la-Latn"/>
        </w:rPr>
        <w:t>n tertio nocturno</w:t>
      </w:r>
      <w:r>
        <w:rPr>
          <w:lang w:val="la-Latn"/>
        </w:rPr>
        <w:t xml:space="preserve"> AN </w:t>
      </w:r>
      <w:r w:rsidRPr="00736684">
        <w:rPr>
          <w:rStyle w:val="Incipit"/>
          <w:lang w:val="la-Latn"/>
        </w:rPr>
        <w:t xml:space="preserve">Petrus autem </w:t>
      </w:r>
      <w:r w:rsidR="001B7479" w:rsidRPr="00736684">
        <w:rPr>
          <w:rStyle w:val="Incipit"/>
          <w:lang w:val="la-Latn"/>
        </w:rPr>
        <w:t>serva</w:t>
      </w:r>
      <w:r w:rsidRPr="00736684">
        <w:rPr>
          <w:rStyle w:val="Incipit"/>
          <w:lang w:val="la-Latn"/>
        </w:rPr>
        <w:t>batur in carcere</w:t>
      </w:r>
      <w:r>
        <w:rPr>
          <w:lang w:val="la-Latn"/>
        </w:rPr>
        <w:t xml:space="preserve"> cum duabus sequentibus. PS </w:t>
      </w:r>
      <w:r w:rsidRPr="00736684">
        <w:rPr>
          <w:rStyle w:val="Incipit"/>
          <w:lang w:val="la-Latn"/>
        </w:rPr>
        <w:t>Confitebimur</w:t>
      </w:r>
      <w:r>
        <w:rPr>
          <w:lang w:val="la-Latn"/>
        </w:rPr>
        <w:t xml:space="preserve">. </w:t>
      </w:r>
      <w:r w:rsidR="00E92EA8">
        <w:rPr>
          <w:lang w:val="la-Latn"/>
        </w:rPr>
        <w:t>[PS]</w:t>
      </w:r>
      <w:r>
        <w:rPr>
          <w:lang w:val="la-Latn"/>
        </w:rPr>
        <w:t xml:space="preserve"> </w:t>
      </w:r>
      <w:r w:rsidR="00592856" w:rsidRPr="00736684">
        <w:rPr>
          <w:rStyle w:val="Incipit"/>
          <w:lang w:val="la-Latn"/>
        </w:rPr>
        <w:t>Dominus regnavit exul</w:t>
      </w:r>
      <w:r w:rsidRPr="00736684">
        <w:rPr>
          <w:rStyle w:val="Incipit"/>
          <w:lang w:val="la-Latn"/>
        </w:rPr>
        <w:t>tet</w:t>
      </w:r>
      <w:r>
        <w:rPr>
          <w:lang w:val="la-Latn"/>
        </w:rPr>
        <w:t xml:space="preserve">. </w:t>
      </w:r>
      <w:r w:rsidR="00E92EA8">
        <w:rPr>
          <w:lang w:val="la-Latn"/>
        </w:rPr>
        <w:t>[PS]</w:t>
      </w:r>
      <w:r>
        <w:rPr>
          <w:lang w:val="la-Latn"/>
        </w:rPr>
        <w:t xml:space="preserve"> </w:t>
      </w:r>
      <w:r w:rsidRPr="00736684">
        <w:rPr>
          <w:rStyle w:val="Incipit"/>
          <w:lang w:val="la-Latn"/>
        </w:rPr>
        <w:t>Dominus regnavit irascantur</w:t>
      </w:r>
      <w:r>
        <w:rPr>
          <w:lang w:val="la-Latn"/>
        </w:rPr>
        <w:t xml:space="preserve">. VS </w:t>
      </w:r>
      <w:r w:rsidRPr="00736684">
        <w:rPr>
          <w:rStyle w:val="Incipit"/>
          <w:lang w:val="la-Latn"/>
        </w:rPr>
        <w:t>Nimis honorati sunt</w:t>
      </w:r>
      <w:r>
        <w:rPr>
          <w:lang w:val="la-Latn"/>
        </w:rPr>
        <w:t xml:space="preserve">. EV </w:t>
      </w:r>
      <w:r w:rsidRPr="00736684">
        <w:rPr>
          <w:rStyle w:val="Incipit"/>
          <w:lang w:val="la-Latn"/>
        </w:rPr>
        <w:t>Venit Iesus in partes Caesareae Philippi</w:t>
      </w:r>
      <w:r>
        <w:rPr>
          <w:lang w:val="la-Latn"/>
        </w:rPr>
        <w:t xml:space="preserve">. RP </w:t>
      </w:r>
      <w:r w:rsidRPr="00736684">
        <w:rPr>
          <w:rStyle w:val="Incipit"/>
          <w:lang w:val="la-Latn"/>
        </w:rPr>
        <w:t>Quem dicunt homines esse</w:t>
      </w:r>
      <w:r w:rsidR="004F4754">
        <w:rPr>
          <w:lang w:val="la-Latn"/>
        </w:rPr>
        <w:t xml:space="preserve"> cum duobus sequentibus. </w:t>
      </w:r>
      <w:r w:rsidR="00592856">
        <w:rPr>
          <w:lang w:val="la-Latn"/>
        </w:rPr>
        <w:t>[</w:t>
      </w:r>
      <w:r w:rsidR="004F4754">
        <w:rPr>
          <w:lang w:val="la-Latn"/>
        </w:rPr>
        <w:t>TD</w:t>
      </w:r>
      <w:r w:rsidR="00592856">
        <w:rPr>
          <w:lang w:val="la-Latn"/>
        </w:rPr>
        <w:t>]</w:t>
      </w:r>
      <w:r w:rsidR="004F4754" w:rsidRPr="00B779A9">
        <w:rPr>
          <w:lang w:val="la-Latn"/>
        </w:rPr>
        <w:t xml:space="preserve"> </w:t>
      </w:r>
      <w:r w:rsidR="004F4754" w:rsidRPr="00736684">
        <w:rPr>
          <w:rStyle w:val="Incipit"/>
          <w:lang w:val="la-Latn"/>
        </w:rPr>
        <w:t>Te deum</w:t>
      </w:r>
      <w:r w:rsidR="00253445" w:rsidRPr="00736684">
        <w:rPr>
          <w:rStyle w:val="Incipit"/>
          <w:lang w:val="la-Latn"/>
        </w:rPr>
        <w:t xml:space="preserve"> laudamus</w:t>
      </w:r>
      <w:r w:rsidR="004F4754" w:rsidRPr="00B779A9">
        <w:rPr>
          <w:lang w:val="la-Latn"/>
        </w:rPr>
        <w:t>.</w:t>
      </w:r>
      <w:r w:rsidR="00592856" w:rsidRPr="00B779A9">
        <w:rPr>
          <w:lang w:val="la-Latn"/>
        </w:rPr>
        <w:t xml:space="preserve"> </w:t>
      </w:r>
    </w:p>
    <w:p w:rsidR="00885488" w:rsidRPr="00B779A9" w:rsidRDefault="00592856" w:rsidP="00415109">
      <w:pPr>
        <w:rPr>
          <w:lang w:val="la-Latn"/>
        </w:rPr>
      </w:pPr>
      <w:r>
        <w:rPr>
          <w:lang w:val="la-Latn"/>
        </w:rPr>
        <w:lastRenderedPageBreak/>
        <w:t>(14v)</w:t>
      </w:r>
      <w:r w:rsidR="000C5FAB" w:rsidRPr="00736684">
        <w:rPr>
          <w:lang w:val="la-Latn"/>
        </w:rPr>
        <w:t xml:space="preserve"> </w:t>
      </w:r>
      <w:r w:rsidR="00885488" w:rsidRPr="00736684">
        <w:rPr>
          <w:rStyle w:val="Time1"/>
          <w:lang w:val="la-Latn"/>
        </w:rPr>
        <w:t>A</w:t>
      </w:r>
      <w:r w:rsidR="00E92EA8" w:rsidRPr="00736684">
        <w:rPr>
          <w:rStyle w:val="Time1"/>
          <w:lang w:val="la-Latn"/>
        </w:rPr>
        <w:t>d laudes</w:t>
      </w:r>
      <w:r w:rsidR="00885488">
        <w:rPr>
          <w:lang w:val="la-Latn"/>
        </w:rPr>
        <w:t xml:space="preserve"> AN </w:t>
      </w:r>
      <w:r w:rsidR="00885488" w:rsidRPr="00794880">
        <w:rPr>
          <w:rStyle w:val="Incipit"/>
          <w:lang w:val="la-Latn"/>
        </w:rPr>
        <w:t>Petre</w:t>
      </w:r>
      <w:r w:rsidR="005A362F" w:rsidRPr="005A362F">
        <w:rPr>
          <w:i/>
          <w:lang w:val="la-Latn"/>
        </w:rPr>
        <w:t xml:space="preserve"> </w:t>
      </w:r>
      <w:r w:rsidR="00885488" w:rsidRPr="00794880">
        <w:rPr>
          <w:rStyle w:val="Incipit"/>
          <w:lang w:val="la-Latn"/>
        </w:rPr>
        <w:t>amas</w:t>
      </w:r>
      <w:r w:rsidR="005A362F" w:rsidRPr="005A362F">
        <w:rPr>
          <w:i/>
          <w:lang w:val="la-Latn"/>
        </w:rPr>
        <w:t xml:space="preserve"> </w:t>
      </w:r>
      <w:r w:rsidR="00885488" w:rsidRPr="00794880">
        <w:rPr>
          <w:rStyle w:val="Incipit"/>
          <w:lang w:val="la-Latn"/>
        </w:rPr>
        <w:t>me</w:t>
      </w:r>
      <w:r w:rsidR="00885488">
        <w:rPr>
          <w:lang w:val="la-Latn"/>
        </w:rPr>
        <w:t xml:space="preserve"> cum reliquis. HY </w:t>
      </w:r>
      <w:r w:rsidR="00885488" w:rsidRPr="00794880">
        <w:rPr>
          <w:rStyle w:val="Incipit"/>
          <w:lang w:val="la-Latn"/>
        </w:rPr>
        <w:t>Iam</w:t>
      </w:r>
      <w:r w:rsidR="005A362F" w:rsidRPr="005A362F">
        <w:rPr>
          <w:i/>
          <w:lang w:val="la-Latn"/>
        </w:rPr>
        <w:t xml:space="preserve"> </w:t>
      </w:r>
      <w:r w:rsidR="00885488" w:rsidRPr="00794880">
        <w:rPr>
          <w:rStyle w:val="Incipit"/>
          <w:lang w:val="la-Latn"/>
        </w:rPr>
        <w:t>bone</w:t>
      </w:r>
      <w:r w:rsidR="005A362F" w:rsidRPr="005A362F">
        <w:rPr>
          <w:i/>
          <w:lang w:val="la-Latn"/>
        </w:rPr>
        <w:t xml:space="preserve"> </w:t>
      </w:r>
      <w:r w:rsidR="00885488" w:rsidRPr="00794880">
        <w:rPr>
          <w:rStyle w:val="Incipit"/>
          <w:lang w:val="la-Latn"/>
        </w:rPr>
        <w:t>pastor</w:t>
      </w:r>
      <w:r w:rsidR="00885488">
        <w:rPr>
          <w:lang w:val="la-Latn"/>
        </w:rPr>
        <w:t xml:space="preserve">. VS </w:t>
      </w:r>
      <w:r w:rsidR="00885488" w:rsidRPr="00794880">
        <w:rPr>
          <w:rStyle w:val="Incipit"/>
          <w:lang w:val="la-Latn"/>
        </w:rPr>
        <w:t>Dedisti</w:t>
      </w:r>
      <w:r w:rsidR="005A362F" w:rsidRPr="005A362F">
        <w:rPr>
          <w:i/>
          <w:lang w:val="la-Latn"/>
        </w:rPr>
        <w:t xml:space="preserve"> </w:t>
      </w:r>
      <w:r w:rsidR="00BB1A3E" w:rsidRPr="00794880">
        <w:rPr>
          <w:rStyle w:val="Incipit"/>
          <w:lang w:val="la-Latn"/>
        </w:rPr>
        <w:t>hered</w:t>
      </w:r>
      <w:r w:rsidR="00885488" w:rsidRPr="00794880">
        <w:rPr>
          <w:rStyle w:val="Incipit"/>
          <w:lang w:val="la-Latn"/>
        </w:rPr>
        <w:t>itatem</w:t>
      </w:r>
      <w:r w:rsidR="00885488" w:rsidRPr="005B472A">
        <w:rPr>
          <w:lang w:val="la-Latn"/>
        </w:rPr>
        <w:t xml:space="preserve">. </w:t>
      </w:r>
      <w:r w:rsidR="00885488">
        <w:rPr>
          <w:lang w:val="la-Latn"/>
        </w:rPr>
        <w:t xml:space="preserve">AB </w:t>
      </w:r>
      <w:r w:rsidR="00EB5060" w:rsidRPr="00794880">
        <w:rPr>
          <w:rStyle w:val="Incipit"/>
          <w:lang w:val="la-Latn"/>
        </w:rPr>
        <w:t>Tu</w:t>
      </w:r>
      <w:r w:rsidR="005A362F" w:rsidRPr="005A362F">
        <w:rPr>
          <w:i/>
          <w:lang w:val="la-Latn"/>
        </w:rPr>
        <w:t xml:space="preserve"> </w:t>
      </w:r>
      <w:r w:rsidR="00EB5060" w:rsidRPr="00794880">
        <w:rPr>
          <w:rStyle w:val="Incipit"/>
          <w:lang w:val="la-Latn"/>
        </w:rPr>
        <w:t>es</w:t>
      </w:r>
      <w:r w:rsidR="005A362F" w:rsidRPr="005A362F">
        <w:rPr>
          <w:i/>
          <w:lang w:val="la-Latn"/>
        </w:rPr>
        <w:t xml:space="preserve"> </w:t>
      </w:r>
      <w:r w:rsidR="00EB5060" w:rsidRPr="00794880">
        <w:rPr>
          <w:rStyle w:val="Incipit"/>
          <w:lang w:val="la-Latn"/>
        </w:rPr>
        <w:t>pastor</w:t>
      </w:r>
      <w:r w:rsidR="005A362F" w:rsidRPr="005A362F">
        <w:rPr>
          <w:i/>
          <w:lang w:val="la-Latn"/>
        </w:rPr>
        <w:t xml:space="preserve"> </w:t>
      </w:r>
      <w:r w:rsidR="00EB5060" w:rsidRPr="00794880">
        <w:rPr>
          <w:rStyle w:val="Incipit"/>
          <w:lang w:val="la-Latn"/>
        </w:rPr>
        <w:t>ov</w:t>
      </w:r>
      <w:r w:rsidR="00885488" w:rsidRPr="00794880">
        <w:rPr>
          <w:rStyle w:val="Incipit"/>
          <w:lang w:val="la-Latn"/>
        </w:rPr>
        <w:t>ium</w:t>
      </w:r>
      <w:r w:rsidR="00885488" w:rsidRPr="005B472A">
        <w:rPr>
          <w:lang w:val="la-Latn"/>
        </w:rPr>
        <w:t xml:space="preserve">. </w:t>
      </w:r>
      <w:r w:rsidR="00690E2F" w:rsidRPr="005B472A">
        <w:rPr>
          <w:lang w:val="la-Latn"/>
        </w:rPr>
        <w:t>Suffragium</w:t>
      </w:r>
      <w:r w:rsidR="00690E2F" w:rsidRPr="00736684">
        <w:rPr>
          <w:lang w:val="la-Latn"/>
        </w:rPr>
        <w:t xml:space="preserve"> d</w:t>
      </w:r>
      <w:r w:rsidR="004F4754" w:rsidRPr="00B779A9">
        <w:rPr>
          <w:lang w:val="la-Latn"/>
        </w:rPr>
        <w:t>e sancto</w:t>
      </w:r>
      <w:r w:rsidR="00690E2F">
        <w:rPr>
          <w:lang w:val="la-Latn"/>
        </w:rPr>
        <w:t xml:space="preserve"> Ioanne</w:t>
      </w:r>
      <w:r w:rsidR="00E92EA8">
        <w:rPr>
          <w:lang w:val="la-Latn"/>
        </w:rPr>
        <w:t>. De beata virgine [AC]</w:t>
      </w:r>
      <w:r w:rsidR="00885488">
        <w:rPr>
          <w:lang w:val="la-Latn"/>
        </w:rPr>
        <w:t xml:space="preserve"> </w:t>
      </w:r>
      <w:r w:rsidR="00885488" w:rsidRPr="00794880">
        <w:rPr>
          <w:rStyle w:val="Incipit"/>
          <w:lang w:val="la-Latn"/>
        </w:rPr>
        <w:t>Tota</w:t>
      </w:r>
      <w:r w:rsidR="005A362F" w:rsidRPr="005A362F">
        <w:rPr>
          <w:i/>
          <w:lang w:val="la-Latn"/>
        </w:rPr>
        <w:t xml:space="preserve"> </w:t>
      </w:r>
      <w:r w:rsidR="00885488" w:rsidRPr="00794880">
        <w:rPr>
          <w:rStyle w:val="Incipit"/>
          <w:lang w:val="la-Latn"/>
        </w:rPr>
        <w:t>pulchra</w:t>
      </w:r>
      <w:r w:rsidR="00885488">
        <w:rPr>
          <w:lang w:val="la-Latn"/>
        </w:rPr>
        <w:t xml:space="preserve">. </w:t>
      </w:r>
      <w:r w:rsidRPr="00B779A9">
        <w:rPr>
          <w:lang w:val="la-Latn"/>
        </w:rPr>
        <w:t xml:space="preserve">[BD] </w:t>
      </w:r>
      <w:r w:rsidR="005F6F99" w:rsidRPr="00794880">
        <w:rPr>
          <w:rStyle w:val="Incipit"/>
          <w:lang w:val="la-Latn"/>
        </w:rPr>
        <w:t>Benedicamus</w:t>
      </w:r>
      <w:r w:rsidRPr="00B779A9">
        <w:rPr>
          <w:lang w:val="la-Latn"/>
        </w:rPr>
        <w:t xml:space="preserve"> d</w:t>
      </w:r>
      <w:r w:rsidR="00885488">
        <w:rPr>
          <w:lang w:val="la-Latn"/>
        </w:rPr>
        <w:t>e confessoribus.</w:t>
      </w:r>
    </w:p>
    <w:p w:rsidR="00885488" w:rsidRPr="00736684" w:rsidRDefault="00885488" w:rsidP="00415109">
      <w:pPr>
        <w:rPr>
          <w:rStyle w:val="Time1"/>
          <w:lang w:val="la-Latn"/>
        </w:rPr>
      </w:pPr>
      <w:r>
        <w:rPr>
          <w:lang w:val="la-Latn"/>
        </w:rPr>
        <w:t xml:space="preserve">Post maturum officium habetur </w:t>
      </w:r>
      <w:r w:rsidRPr="004518BD">
        <w:rPr>
          <w:rStyle w:val="Time1"/>
          <w:lang w:val="la-Latn"/>
        </w:rPr>
        <w:t xml:space="preserve">prior </w:t>
      </w:r>
      <w:r w:rsidR="002E4FC0" w:rsidRPr="004518BD">
        <w:rPr>
          <w:rStyle w:val="Time1"/>
          <w:lang w:val="la-Latn"/>
        </w:rPr>
        <w:t>[officium]</w:t>
      </w:r>
      <w:r w:rsidR="002E4FC0" w:rsidRPr="004518BD">
        <w:rPr>
          <w:lang w:val="la-Latn"/>
        </w:rPr>
        <w:t xml:space="preserve"> </w:t>
      </w:r>
      <w:r>
        <w:rPr>
          <w:lang w:val="la-Latn"/>
        </w:rPr>
        <w:t xml:space="preserve">apud </w:t>
      </w:r>
      <w:r w:rsidRPr="004518BD">
        <w:rPr>
          <w:rStyle w:val="Ort"/>
          <w:lang w:val="la-Latn"/>
        </w:rPr>
        <w:t>sanctum Petrum</w:t>
      </w:r>
      <w:r>
        <w:rPr>
          <w:lang w:val="la-Latn"/>
        </w:rPr>
        <w:t xml:space="preserve">. IN </w:t>
      </w:r>
      <w:r w:rsidRPr="004518BD">
        <w:rPr>
          <w:rStyle w:val="Incipit"/>
          <w:lang w:val="la-Latn"/>
        </w:rPr>
        <w:t>Nunc</w:t>
      </w:r>
      <w:r w:rsidR="005A362F" w:rsidRPr="004518BD">
        <w:rPr>
          <w:i/>
          <w:lang w:val="la-Latn"/>
        </w:rPr>
        <w:t xml:space="preserve"> </w:t>
      </w:r>
      <w:r w:rsidRPr="004518BD">
        <w:rPr>
          <w:rStyle w:val="Incipit"/>
          <w:lang w:val="la-Latn"/>
        </w:rPr>
        <w:t>scio</w:t>
      </w:r>
      <w:r w:rsidR="005A362F" w:rsidRPr="004518BD">
        <w:rPr>
          <w:i/>
          <w:lang w:val="la-Latn"/>
        </w:rPr>
        <w:t xml:space="preserve"> </w:t>
      </w:r>
      <w:r w:rsidR="001023E8" w:rsidRPr="004518BD">
        <w:rPr>
          <w:rStyle w:val="Incipit"/>
          <w:lang w:val="la-Latn"/>
        </w:rPr>
        <w:t>vere</w:t>
      </w:r>
      <w:r>
        <w:rPr>
          <w:lang w:val="la-Latn"/>
        </w:rPr>
        <w:t xml:space="preserve">. </w:t>
      </w:r>
      <w:r w:rsidR="00592856" w:rsidRPr="004518BD">
        <w:rPr>
          <w:lang w:val="la-Latn"/>
        </w:rPr>
        <w:t xml:space="preserve">[KY] </w:t>
      </w:r>
      <w:r w:rsidRPr="004518BD">
        <w:rPr>
          <w:rStyle w:val="Incipit"/>
          <w:lang w:val="la-Latn"/>
        </w:rPr>
        <w:t>Kyrie</w:t>
      </w:r>
      <w:r>
        <w:rPr>
          <w:lang w:val="la-Latn"/>
        </w:rPr>
        <w:t xml:space="preserve"> et </w:t>
      </w:r>
      <w:r w:rsidR="00592856" w:rsidRPr="004518BD">
        <w:rPr>
          <w:lang w:val="la-Latn"/>
        </w:rPr>
        <w:t xml:space="preserve">[SA] </w:t>
      </w:r>
      <w:r w:rsidRPr="004518BD">
        <w:rPr>
          <w:rStyle w:val="Incipit"/>
          <w:lang w:val="la-Latn"/>
        </w:rPr>
        <w:t>Sanctus</w:t>
      </w:r>
      <w:r w:rsidR="005A362F" w:rsidRPr="004518BD">
        <w:rPr>
          <w:i/>
          <w:lang w:val="la-Latn"/>
        </w:rPr>
        <w:t xml:space="preserve"> </w:t>
      </w:r>
      <w:r>
        <w:rPr>
          <w:lang w:val="la-Latn"/>
        </w:rPr>
        <w:t>de apostoli</w:t>
      </w:r>
      <w:r w:rsidRPr="004518BD">
        <w:rPr>
          <w:lang w:val="la-Latn"/>
        </w:rPr>
        <w:t>s</w:t>
      </w:r>
      <w:r>
        <w:rPr>
          <w:lang w:val="la-Latn"/>
        </w:rPr>
        <w:t>. AL</w:t>
      </w:r>
      <w:r w:rsidR="00E92EA8">
        <w:rPr>
          <w:lang w:val="hu-HU"/>
        </w:rPr>
        <w:t>V</w:t>
      </w:r>
      <w:r>
        <w:rPr>
          <w:lang w:val="la-Latn"/>
        </w:rPr>
        <w:t xml:space="preserve"> </w:t>
      </w:r>
      <w:r w:rsidRPr="00794880">
        <w:rPr>
          <w:rStyle w:val="Incipit"/>
          <w:lang w:val="fr-FR"/>
        </w:rPr>
        <w:t>Tu</w:t>
      </w:r>
      <w:r w:rsidR="005A362F" w:rsidRPr="005A362F">
        <w:rPr>
          <w:i/>
          <w:lang w:val="fr-FR"/>
        </w:rPr>
        <w:t xml:space="preserve"> </w:t>
      </w:r>
      <w:r w:rsidRPr="00794880">
        <w:rPr>
          <w:rStyle w:val="Incipit"/>
          <w:lang w:val="fr-FR"/>
        </w:rPr>
        <w:t>es</w:t>
      </w:r>
      <w:r w:rsidR="005A362F" w:rsidRPr="005A362F">
        <w:rPr>
          <w:i/>
          <w:lang w:val="fr-FR"/>
        </w:rPr>
        <w:t xml:space="preserve"> </w:t>
      </w:r>
      <w:r w:rsidRPr="00794880">
        <w:rPr>
          <w:rStyle w:val="Incipit"/>
          <w:lang w:val="fr-FR"/>
        </w:rPr>
        <w:t>Petrus</w:t>
      </w:r>
      <w:r>
        <w:rPr>
          <w:lang w:val="la-Latn"/>
        </w:rPr>
        <w:t xml:space="preserve">. SE </w:t>
      </w:r>
      <w:r w:rsidRPr="00794880">
        <w:rPr>
          <w:rStyle w:val="Incipit"/>
          <w:lang w:val="fr-FR"/>
        </w:rPr>
        <w:t>Petre</w:t>
      </w:r>
      <w:r w:rsidR="005A362F" w:rsidRPr="005A362F">
        <w:rPr>
          <w:i/>
          <w:lang w:val="fr-FR"/>
        </w:rPr>
        <w:t xml:space="preserve"> </w:t>
      </w:r>
      <w:r w:rsidRPr="00794880">
        <w:rPr>
          <w:rStyle w:val="Incipit"/>
          <w:lang w:val="fr-FR"/>
        </w:rPr>
        <w:t>summe</w:t>
      </w:r>
      <w:r w:rsidR="005A362F" w:rsidRPr="005A362F">
        <w:rPr>
          <w:i/>
          <w:lang w:val="fr-FR"/>
        </w:rPr>
        <w:t xml:space="preserve"> </w:t>
      </w:r>
      <w:r w:rsidRPr="00794880">
        <w:rPr>
          <w:rStyle w:val="Incipit"/>
          <w:lang w:val="fr-FR"/>
        </w:rPr>
        <w:t>Christi</w:t>
      </w:r>
      <w:r>
        <w:rPr>
          <w:lang w:val="la-Latn"/>
        </w:rPr>
        <w:t xml:space="preserve">. OF </w:t>
      </w:r>
      <w:r w:rsidRPr="00794880">
        <w:rPr>
          <w:rStyle w:val="Incipit"/>
          <w:lang w:val="fr-FR"/>
        </w:rPr>
        <w:t>Constitues</w:t>
      </w:r>
      <w:r>
        <w:rPr>
          <w:lang w:val="la-Latn"/>
        </w:rPr>
        <w:t xml:space="preserve">. Finita </w:t>
      </w:r>
      <w:r w:rsidR="001B7479">
        <w:rPr>
          <w:lang w:val="la-Latn"/>
        </w:rPr>
        <w:t>elevatio</w:t>
      </w:r>
      <w:r>
        <w:rPr>
          <w:lang w:val="la-Latn"/>
        </w:rPr>
        <w:t xml:space="preserve">ne incipietur a </w:t>
      </w:r>
      <w:r w:rsidRPr="00736684">
        <w:rPr>
          <w:rStyle w:val="Funktion"/>
          <w:lang w:val="la-Latn"/>
        </w:rPr>
        <w:t>pueris</w:t>
      </w:r>
      <w:r>
        <w:rPr>
          <w:lang w:val="la-Latn"/>
        </w:rPr>
        <w:t xml:space="preserve"> </w:t>
      </w:r>
      <w:r w:rsidR="009C1F9A">
        <w:rPr>
          <w:lang w:val="la-Latn"/>
        </w:rPr>
        <w:t>[</w:t>
      </w:r>
      <w:r w:rsidR="009C1F9A" w:rsidRPr="00B779A9">
        <w:rPr>
          <w:lang w:val="la-Latn"/>
        </w:rPr>
        <w:t>AS</w:t>
      </w:r>
      <w:r w:rsidR="009C1F9A">
        <w:rPr>
          <w:lang w:val="la-Latn"/>
        </w:rPr>
        <w:t>]</w:t>
      </w:r>
      <w:r w:rsidR="009C1F9A" w:rsidRPr="00B779A9">
        <w:rPr>
          <w:lang w:val="la-Latn"/>
        </w:rPr>
        <w:t xml:space="preserve"> </w:t>
      </w:r>
      <w:r w:rsidR="000F4FB4" w:rsidRPr="00794880">
        <w:rPr>
          <w:rStyle w:val="Incipit"/>
          <w:lang w:val="la-Latn"/>
        </w:rPr>
        <w:t>Salve</w:t>
      </w:r>
      <w:r w:rsidR="005A362F" w:rsidRPr="005A362F">
        <w:rPr>
          <w:i/>
          <w:lang w:val="la-Latn"/>
        </w:rPr>
        <w:t xml:space="preserve"> </w:t>
      </w:r>
      <w:r w:rsidRPr="00794880">
        <w:rPr>
          <w:rStyle w:val="Incipit"/>
          <w:lang w:val="la-Latn"/>
        </w:rPr>
        <w:t>regina</w:t>
      </w:r>
      <w:r>
        <w:rPr>
          <w:lang w:val="la-Latn"/>
        </w:rPr>
        <w:t>.</w:t>
      </w:r>
    </w:p>
    <w:p w:rsidR="00885488" w:rsidRPr="00B779A9" w:rsidRDefault="00885488" w:rsidP="00415109">
      <w:pPr>
        <w:rPr>
          <w:lang w:val="la-Latn"/>
        </w:rPr>
      </w:pPr>
      <w:r w:rsidRPr="00736684">
        <w:rPr>
          <w:rStyle w:val="Time1"/>
          <w:lang w:val="la-Latn"/>
        </w:rPr>
        <w:t>A</w:t>
      </w:r>
      <w:r w:rsidR="00F2011D" w:rsidRPr="00736684">
        <w:rPr>
          <w:rStyle w:val="Time1"/>
          <w:lang w:val="la-Latn"/>
        </w:rPr>
        <w:t>d primam</w:t>
      </w:r>
      <w:r>
        <w:rPr>
          <w:lang w:val="la-Latn"/>
        </w:rPr>
        <w:t xml:space="preserve"> AN </w:t>
      </w:r>
      <w:r w:rsidRPr="00736684">
        <w:rPr>
          <w:rStyle w:val="Incipit"/>
          <w:lang w:val="la-Latn"/>
        </w:rPr>
        <w:t>Ponens Petrus genua sua</w:t>
      </w:r>
      <w:r>
        <w:rPr>
          <w:lang w:val="la-Latn"/>
        </w:rPr>
        <w:t xml:space="preserve"> etc.</w:t>
      </w:r>
    </w:p>
    <w:p w:rsidR="00885488" w:rsidRPr="00B779A9" w:rsidRDefault="00885488" w:rsidP="00415109">
      <w:pPr>
        <w:rPr>
          <w:lang w:val="pt-PT"/>
        </w:rPr>
      </w:pPr>
      <w:r w:rsidRPr="00736684">
        <w:rPr>
          <w:rStyle w:val="Time1"/>
          <w:lang w:val="la-Latn"/>
        </w:rPr>
        <w:t>A</w:t>
      </w:r>
      <w:r w:rsidR="00F2011D" w:rsidRPr="00736684">
        <w:rPr>
          <w:rStyle w:val="Time1"/>
          <w:lang w:val="la-Latn"/>
        </w:rPr>
        <w:t>d tertiam</w:t>
      </w:r>
      <w:r>
        <w:rPr>
          <w:lang w:val="la-Latn"/>
        </w:rPr>
        <w:t xml:space="preserve"> AN </w:t>
      </w:r>
      <w:r w:rsidRPr="00736684">
        <w:rPr>
          <w:rStyle w:val="Incipit"/>
          <w:lang w:val="la-Latn"/>
        </w:rPr>
        <w:t>Cornelius centurio vir religiosus</w:t>
      </w:r>
      <w:r>
        <w:rPr>
          <w:lang w:val="la-Latn"/>
        </w:rPr>
        <w:t xml:space="preserve">. RB </w:t>
      </w:r>
      <w:r w:rsidRPr="00736684">
        <w:rPr>
          <w:rStyle w:val="Incipit"/>
          <w:lang w:val="pt-PT"/>
        </w:rPr>
        <w:t>In omnem terram</w:t>
      </w:r>
      <w:r>
        <w:rPr>
          <w:lang w:val="la-Latn"/>
        </w:rPr>
        <w:t xml:space="preserve">. VS </w:t>
      </w:r>
      <w:r w:rsidRPr="00736684">
        <w:rPr>
          <w:rStyle w:val="Incipit"/>
          <w:lang w:val="pt-PT"/>
        </w:rPr>
        <w:t>Constitues</w:t>
      </w:r>
      <w:r>
        <w:rPr>
          <w:lang w:val="la-Latn"/>
        </w:rPr>
        <w:t>.</w:t>
      </w:r>
    </w:p>
    <w:p w:rsidR="00885488" w:rsidRPr="00B779A9" w:rsidRDefault="00885488" w:rsidP="00415109">
      <w:pPr>
        <w:rPr>
          <w:lang w:val="pt-PT"/>
        </w:rPr>
      </w:pPr>
      <w:r w:rsidRPr="00736684">
        <w:rPr>
          <w:rStyle w:val="Time1"/>
          <w:lang w:val="en-US"/>
        </w:rPr>
        <w:t>A</w:t>
      </w:r>
      <w:r w:rsidR="00F2011D" w:rsidRPr="00736684">
        <w:rPr>
          <w:rStyle w:val="Time1"/>
          <w:lang w:val="en-US"/>
        </w:rPr>
        <w:t>d summum officium</w:t>
      </w:r>
      <w:r w:rsidR="00F2011D">
        <w:rPr>
          <w:lang w:val="hu-HU"/>
        </w:rPr>
        <w:t xml:space="preserve"> </w:t>
      </w:r>
      <w:r w:rsidR="00592856">
        <w:rPr>
          <w:lang w:val="la-Latn"/>
        </w:rPr>
        <w:t xml:space="preserve">[KY] </w:t>
      </w:r>
      <w:r w:rsidR="00592856" w:rsidRPr="00794880">
        <w:rPr>
          <w:rStyle w:val="Incipit"/>
          <w:lang w:val="en-US"/>
        </w:rPr>
        <w:t>Kyrie</w:t>
      </w:r>
      <w:r w:rsidR="00592856" w:rsidRPr="005B472A">
        <w:rPr>
          <w:lang w:val="en-US"/>
        </w:rPr>
        <w:t xml:space="preserve">. </w:t>
      </w:r>
      <w:r w:rsidR="00592856" w:rsidRPr="005B472A">
        <w:rPr>
          <w:lang w:val="fr-FR"/>
        </w:rPr>
        <w:t>[</w:t>
      </w:r>
      <w:r w:rsidR="00592856" w:rsidRPr="00B779A9">
        <w:rPr>
          <w:lang w:val="fr-FR"/>
        </w:rPr>
        <w:t>TP</w:t>
      </w:r>
      <w:r w:rsidR="00592856">
        <w:rPr>
          <w:lang w:val="la-Latn"/>
        </w:rPr>
        <w:t xml:space="preserve">] </w:t>
      </w:r>
      <w:r w:rsidR="00592856" w:rsidRPr="00794880">
        <w:rPr>
          <w:rStyle w:val="Incipit"/>
          <w:lang w:val="fr-FR"/>
        </w:rPr>
        <w:t>Magne</w:t>
      </w:r>
      <w:r w:rsidR="005A362F" w:rsidRPr="005A362F">
        <w:rPr>
          <w:i/>
          <w:lang w:val="fr-FR"/>
        </w:rPr>
        <w:t xml:space="preserve"> </w:t>
      </w:r>
      <w:r w:rsidR="00592856" w:rsidRPr="00794880">
        <w:rPr>
          <w:rStyle w:val="Incipit"/>
          <w:lang w:val="fr-FR"/>
        </w:rPr>
        <w:t>deus</w:t>
      </w:r>
      <w:r>
        <w:rPr>
          <w:lang w:val="la-Latn"/>
        </w:rPr>
        <w:t xml:space="preserve">. GR </w:t>
      </w:r>
      <w:r w:rsidRPr="00794880">
        <w:rPr>
          <w:rStyle w:val="Incipit"/>
          <w:lang w:val="fr-FR"/>
        </w:rPr>
        <w:t>Constitues</w:t>
      </w:r>
      <w:r>
        <w:rPr>
          <w:lang w:val="la-Latn"/>
        </w:rPr>
        <w:t xml:space="preserve">. </w:t>
      </w:r>
      <w:r w:rsidR="00592856">
        <w:rPr>
          <w:lang w:val="la-Latn"/>
        </w:rPr>
        <w:t>[</w:t>
      </w:r>
      <w:r w:rsidRPr="00F2011D">
        <w:rPr>
          <w:lang w:val="la-Latn"/>
        </w:rPr>
        <w:t>SA</w:t>
      </w:r>
      <w:r w:rsidR="00592856">
        <w:rPr>
          <w:lang w:val="la-Latn"/>
        </w:rPr>
        <w:t>]</w:t>
      </w:r>
      <w:r w:rsidR="00592856" w:rsidRPr="00B779A9">
        <w:rPr>
          <w:lang w:val="fr-FR"/>
        </w:rPr>
        <w:t xml:space="preserve"> </w:t>
      </w:r>
      <w:r w:rsidR="00592856" w:rsidRPr="00794880">
        <w:rPr>
          <w:rStyle w:val="Incipit"/>
          <w:lang w:val="fr-FR"/>
        </w:rPr>
        <w:t>Sanctus</w:t>
      </w:r>
      <w:r w:rsidR="00592856">
        <w:rPr>
          <w:lang w:val="la-Latn"/>
        </w:rPr>
        <w:t xml:space="preserve"> </w:t>
      </w:r>
      <w:r w:rsidR="00592856" w:rsidRPr="00B779A9">
        <w:rPr>
          <w:lang w:val="fr-FR"/>
        </w:rPr>
        <w:t>f</w:t>
      </w:r>
      <w:r w:rsidRPr="00F2011D">
        <w:rPr>
          <w:lang w:val="la-Latn"/>
        </w:rPr>
        <w:t>estivale.</w:t>
      </w:r>
      <w:r>
        <w:rPr>
          <w:lang w:val="la-Latn"/>
        </w:rPr>
        <w:t xml:space="preserve"> </w:t>
      </w:r>
      <w:r w:rsidR="009C1F9A">
        <w:rPr>
          <w:lang w:val="la-Latn"/>
        </w:rPr>
        <w:t xml:space="preserve">CO </w:t>
      </w:r>
      <w:r w:rsidR="009C1F9A" w:rsidRPr="00794880">
        <w:rPr>
          <w:rStyle w:val="Incipit"/>
          <w:lang w:val="pt-PT"/>
        </w:rPr>
        <w:t>Tu</w:t>
      </w:r>
      <w:r w:rsidR="005A362F" w:rsidRPr="005A362F">
        <w:rPr>
          <w:i/>
          <w:lang w:val="pt-PT"/>
        </w:rPr>
        <w:t xml:space="preserve"> </w:t>
      </w:r>
      <w:r w:rsidR="009C1F9A" w:rsidRPr="00794880">
        <w:rPr>
          <w:rStyle w:val="Incipit"/>
          <w:lang w:val="pt-PT"/>
        </w:rPr>
        <w:t>es</w:t>
      </w:r>
      <w:r w:rsidR="005A362F" w:rsidRPr="005A362F">
        <w:rPr>
          <w:i/>
          <w:lang w:val="pt-PT"/>
        </w:rPr>
        <w:t xml:space="preserve"> </w:t>
      </w:r>
      <w:r w:rsidR="009C1F9A" w:rsidRPr="00794880">
        <w:rPr>
          <w:rStyle w:val="Incipit"/>
          <w:lang w:val="pt-PT"/>
        </w:rPr>
        <w:t>Petrus</w:t>
      </w:r>
      <w:r w:rsidR="009C1F9A" w:rsidRPr="005B472A">
        <w:rPr>
          <w:lang w:val="pt-PT"/>
        </w:rPr>
        <w:t>. Reliqua</w:t>
      </w:r>
      <w:r w:rsidR="009C1F9A">
        <w:rPr>
          <w:lang w:val="la-Latn"/>
        </w:rPr>
        <w:t xml:space="preserve"> ex priori missa.</w:t>
      </w:r>
    </w:p>
    <w:p w:rsidR="00885488" w:rsidRPr="00B779A9" w:rsidRDefault="00885488" w:rsidP="00415109">
      <w:pPr>
        <w:rPr>
          <w:lang w:val="la-Latn"/>
        </w:rPr>
      </w:pPr>
      <w:r w:rsidRPr="00736684">
        <w:rPr>
          <w:rStyle w:val="Time1"/>
          <w:lang w:val="pt-PT"/>
        </w:rPr>
        <w:t>A</w:t>
      </w:r>
      <w:r w:rsidR="00F2011D" w:rsidRPr="00736684">
        <w:rPr>
          <w:rStyle w:val="Time1"/>
          <w:lang w:val="pt-PT"/>
        </w:rPr>
        <w:t>d sextam</w:t>
      </w:r>
      <w:r w:rsidR="00F2011D">
        <w:rPr>
          <w:lang w:val="hu-HU"/>
        </w:rPr>
        <w:t xml:space="preserve"> </w:t>
      </w:r>
      <w:r>
        <w:rPr>
          <w:lang w:val="la-Latn"/>
        </w:rPr>
        <w:t xml:space="preserve">AN </w:t>
      </w:r>
      <w:r w:rsidRPr="00736684">
        <w:rPr>
          <w:rStyle w:val="Incipit"/>
          <w:lang w:val="pt-PT"/>
        </w:rPr>
        <w:t>Aperiens Petrus os suum dixit</w:t>
      </w:r>
      <w:r>
        <w:rPr>
          <w:lang w:val="la-Latn"/>
        </w:rPr>
        <w:t xml:space="preserve">. RB </w:t>
      </w:r>
      <w:r w:rsidRPr="00736684">
        <w:rPr>
          <w:rStyle w:val="Incipit"/>
          <w:lang w:val="la-Latn"/>
        </w:rPr>
        <w:t>Constitues eos</w:t>
      </w:r>
      <w:r>
        <w:rPr>
          <w:lang w:val="la-Latn"/>
        </w:rPr>
        <w:t xml:space="preserve">. VS </w:t>
      </w:r>
      <w:r w:rsidRPr="00736684">
        <w:rPr>
          <w:rStyle w:val="Incipit"/>
          <w:lang w:val="la-Latn"/>
        </w:rPr>
        <w:t>Nimis honorati</w:t>
      </w:r>
      <w:r>
        <w:rPr>
          <w:lang w:val="la-Latn"/>
        </w:rPr>
        <w:t xml:space="preserve">. </w:t>
      </w:r>
    </w:p>
    <w:p w:rsidR="00885488" w:rsidRPr="00B779A9" w:rsidRDefault="00885488" w:rsidP="00415109">
      <w:pPr>
        <w:rPr>
          <w:lang w:val="la-Latn"/>
        </w:rPr>
      </w:pPr>
      <w:r w:rsidRPr="00736684">
        <w:rPr>
          <w:rStyle w:val="Time1"/>
          <w:lang w:val="la-Latn"/>
        </w:rPr>
        <w:t>A</w:t>
      </w:r>
      <w:r w:rsidR="00F2011D" w:rsidRPr="00736684">
        <w:rPr>
          <w:rStyle w:val="Time1"/>
          <w:lang w:val="la-Latn"/>
        </w:rPr>
        <w:t>d nonam</w:t>
      </w:r>
      <w:r w:rsidR="00F2011D">
        <w:rPr>
          <w:lang w:val="hu-HU"/>
        </w:rPr>
        <w:t xml:space="preserve"> </w:t>
      </w:r>
      <w:r>
        <w:rPr>
          <w:lang w:val="la-Latn"/>
        </w:rPr>
        <w:t xml:space="preserve">AN </w:t>
      </w:r>
      <w:r w:rsidRPr="00736684">
        <w:rPr>
          <w:rStyle w:val="Incipit"/>
          <w:lang w:val="la-Latn"/>
        </w:rPr>
        <w:t>Adhuc loquente Petro</w:t>
      </w:r>
      <w:r>
        <w:rPr>
          <w:lang w:val="la-Latn"/>
        </w:rPr>
        <w:t xml:space="preserve">. RB </w:t>
      </w:r>
      <w:r w:rsidRPr="00736684">
        <w:rPr>
          <w:rStyle w:val="Incipit"/>
          <w:lang w:val="la-Latn"/>
        </w:rPr>
        <w:t>Nimis honorati sunt</w:t>
      </w:r>
      <w:r>
        <w:rPr>
          <w:lang w:val="la-Latn"/>
        </w:rPr>
        <w:t xml:space="preserve">. VS </w:t>
      </w:r>
      <w:r w:rsidRPr="00736684">
        <w:rPr>
          <w:rStyle w:val="Incipit"/>
          <w:lang w:val="la-Latn"/>
        </w:rPr>
        <w:t xml:space="preserve">Dedisti </w:t>
      </w:r>
      <w:r w:rsidR="00BB1A3E" w:rsidRPr="00736684">
        <w:rPr>
          <w:rStyle w:val="Incipit"/>
          <w:lang w:val="la-Latn"/>
        </w:rPr>
        <w:t>hered</w:t>
      </w:r>
      <w:r w:rsidRPr="00736684">
        <w:rPr>
          <w:rStyle w:val="Incipit"/>
          <w:lang w:val="la-Latn"/>
        </w:rPr>
        <w:t>itatem</w:t>
      </w:r>
      <w:r>
        <w:rPr>
          <w:lang w:val="la-Latn"/>
        </w:rPr>
        <w:t>.</w:t>
      </w:r>
    </w:p>
    <w:p w:rsidR="00885488" w:rsidRPr="00B779A9" w:rsidRDefault="00885488" w:rsidP="00415109">
      <w:pPr>
        <w:rPr>
          <w:lang w:val="pt-PT"/>
        </w:rPr>
      </w:pPr>
      <w:r w:rsidRPr="00736684">
        <w:rPr>
          <w:rStyle w:val="Time1"/>
          <w:lang w:val="la-Latn"/>
        </w:rPr>
        <w:t>A</w:t>
      </w:r>
      <w:r w:rsidR="00F2011D" w:rsidRPr="00736684">
        <w:rPr>
          <w:rStyle w:val="Time1"/>
          <w:lang w:val="la-Latn"/>
        </w:rPr>
        <w:t>d secundas vesperas</w:t>
      </w:r>
      <w:r w:rsidR="00F2011D">
        <w:rPr>
          <w:lang w:val="hu-HU"/>
        </w:rPr>
        <w:t xml:space="preserve"> </w:t>
      </w:r>
      <w:r>
        <w:rPr>
          <w:lang w:val="la-Latn"/>
        </w:rPr>
        <w:t xml:space="preserve">AN </w:t>
      </w:r>
      <w:r w:rsidRPr="00736684">
        <w:rPr>
          <w:rStyle w:val="Incipit"/>
          <w:lang w:val="la-Latn"/>
        </w:rPr>
        <w:t>Iuravit dominus</w:t>
      </w:r>
      <w:r w:rsidR="00592856">
        <w:rPr>
          <w:lang w:val="la-Latn"/>
        </w:rPr>
        <w:t xml:space="preserve"> cum reliquis quatt</w:t>
      </w:r>
      <w:r>
        <w:rPr>
          <w:lang w:val="la-Latn"/>
        </w:rPr>
        <w:t>u</w:t>
      </w:r>
      <w:r w:rsidR="00592856" w:rsidRPr="00B779A9">
        <w:rPr>
          <w:lang w:val="la-Latn"/>
        </w:rPr>
        <w:t>o</w:t>
      </w:r>
      <w:r>
        <w:rPr>
          <w:lang w:val="la-Latn"/>
        </w:rPr>
        <w:t xml:space="preserve">r. PS </w:t>
      </w:r>
      <w:r w:rsidRPr="00736684">
        <w:rPr>
          <w:rStyle w:val="Incipit"/>
          <w:lang w:val="fr-FR"/>
        </w:rPr>
        <w:t>Dixit</w:t>
      </w:r>
      <w:r>
        <w:rPr>
          <w:lang w:val="la-Latn"/>
        </w:rPr>
        <w:t>.</w:t>
      </w:r>
      <w:r w:rsidR="00F2011D" w:rsidRPr="00F2011D">
        <w:rPr>
          <w:lang w:val="la-Latn"/>
        </w:rPr>
        <w:t xml:space="preserve"> </w:t>
      </w:r>
      <w:r w:rsidR="00F2011D">
        <w:rPr>
          <w:lang w:val="la-Latn"/>
        </w:rPr>
        <w:t>[PS]</w:t>
      </w:r>
      <w:r>
        <w:rPr>
          <w:lang w:val="la-Latn"/>
        </w:rPr>
        <w:t xml:space="preserve"> </w:t>
      </w:r>
      <w:r w:rsidRPr="00736684">
        <w:rPr>
          <w:rStyle w:val="Incipit"/>
          <w:lang w:val="fr-FR"/>
        </w:rPr>
        <w:t>Laudate pueri</w:t>
      </w:r>
      <w:r>
        <w:rPr>
          <w:lang w:val="la-Latn"/>
        </w:rPr>
        <w:t xml:space="preserve">. </w:t>
      </w:r>
      <w:r w:rsidR="00F2011D">
        <w:rPr>
          <w:lang w:val="la-Latn"/>
        </w:rPr>
        <w:t>[PS]</w:t>
      </w:r>
      <w:r>
        <w:rPr>
          <w:lang w:val="la-Latn"/>
        </w:rPr>
        <w:t xml:space="preserve"> </w:t>
      </w:r>
      <w:r w:rsidRPr="00736684">
        <w:rPr>
          <w:rStyle w:val="Incipit"/>
          <w:lang w:val="it-IT"/>
        </w:rPr>
        <w:t>Credidi</w:t>
      </w:r>
      <w:r>
        <w:rPr>
          <w:lang w:val="la-Latn"/>
        </w:rPr>
        <w:t xml:space="preserve">. </w:t>
      </w:r>
      <w:r w:rsidR="00F2011D">
        <w:rPr>
          <w:lang w:val="la-Latn"/>
        </w:rPr>
        <w:t>[PS]</w:t>
      </w:r>
      <w:r>
        <w:rPr>
          <w:lang w:val="la-Latn"/>
        </w:rPr>
        <w:t xml:space="preserve"> </w:t>
      </w:r>
      <w:r w:rsidRPr="00736684">
        <w:rPr>
          <w:rStyle w:val="Incipit"/>
          <w:lang w:val="it-IT"/>
        </w:rPr>
        <w:t xml:space="preserve">In </w:t>
      </w:r>
      <w:r w:rsidR="009772E9" w:rsidRPr="00736684">
        <w:rPr>
          <w:rStyle w:val="Incipit"/>
          <w:lang w:val="it-IT"/>
        </w:rPr>
        <w:t>conv</w:t>
      </w:r>
      <w:r w:rsidRPr="00736684">
        <w:rPr>
          <w:rStyle w:val="Incipit"/>
          <w:lang w:val="it-IT"/>
        </w:rPr>
        <w:t>ertendo</w:t>
      </w:r>
      <w:r>
        <w:rPr>
          <w:lang w:val="la-Latn"/>
        </w:rPr>
        <w:t xml:space="preserve">. </w:t>
      </w:r>
      <w:r w:rsidR="00F2011D">
        <w:rPr>
          <w:lang w:val="la-Latn"/>
        </w:rPr>
        <w:t>[PS]</w:t>
      </w:r>
      <w:r>
        <w:rPr>
          <w:lang w:val="la-Latn"/>
        </w:rPr>
        <w:t xml:space="preserve"> </w:t>
      </w:r>
      <w:r w:rsidRPr="00736684">
        <w:rPr>
          <w:rStyle w:val="Incipit"/>
          <w:lang w:val="it-IT"/>
        </w:rPr>
        <w:t>Domine probasti me</w:t>
      </w:r>
      <w:r>
        <w:rPr>
          <w:lang w:val="la-Latn"/>
        </w:rPr>
        <w:t xml:space="preserve">. HY </w:t>
      </w:r>
      <w:r w:rsidRPr="00736684">
        <w:rPr>
          <w:rStyle w:val="Incipit"/>
          <w:lang w:val="it-IT"/>
        </w:rPr>
        <w:t>Aurea luce</w:t>
      </w:r>
      <w:r>
        <w:rPr>
          <w:lang w:val="la-Latn"/>
        </w:rPr>
        <w:t xml:space="preserve">. VS </w:t>
      </w:r>
      <w:r w:rsidRPr="00736684">
        <w:rPr>
          <w:rStyle w:val="Incipit"/>
          <w:lang w:val="la-Latn"/>
        </w:rPr>
        <w:t>Dedisti</w:t>
      </w:r>
      <w:r>
        <w:rPr>
          <w:lang w:val="la-Latn"/>
        </w:rPr>
        <w:t xml:space="preserve">. AM </w:t>
      </w:r>
      <w:r w:rsidRPr="00736684">
        <w:rPr>
          <w:rStyle w:val="Incipit"/>
          <w:lang w:val="la-Latn"/>
        </w:rPr>
        <w:t>Gloriosi principes</w:t>
      </w:r>
      <w:r>
        <w:rPr>
          <w:lang w:val="la-Latn"/>
        </w:rPr>
        <w:t xml:space="preserve">. </w:t>
      </w:r>
      <w:r w:rsidR="00E40A48">
        <w:rPr>
          <w:lang w:val="la-Latn"/>
        </w:rPr>
        <w:t>De sancta Er</w:t>
      </w:r>
      <w:r w:rsidR="00E40A48" w:rsidRPr="00736684">
        <w:rPr>
          <w:lang w:val="la-Latn"/>
        </w:rPr>
        <w:t>entrudis</w:t>
      </w:r>
      <w:r w:rsidR="00AE472B" w:rsidRPr="00B779A9">
        <w:rPr>
          <w:lang w:val="la-Latn"/>
        </w:rPr>
        <w:t xml:space="preserve"> </w:t>
      </w:r>
      <w:r w:rsidRPr="00B779A9">
        <w:rPr>
          <w:lang w:val="la-Latn"/>
        </w:rPr>
        <w:t xml:space="preserve">AC </w:t>
      </w:r>
      <w:r w:rsidRPr="00794880">
        <w:rPr>
          <w:rStyle w:val="Incipit"/>
          <w:lang w:val="la-Latn"/>
        </w:rPr>
        <w:t>Veni</w:t>
      </w:r>
      <w:r w:rsidR="005A362F" w:rsidRPr="005A362F">
        <w:rPr>
          <w:i/>
          <w:lang w:val="la-Latn"/>
        </w:rPr>
        <w:t xml:space="preserve"> </w:t>
      </w:r>
      <w:r w:rsidRPr="00794880">
        <w:rPr>
          <w:rStyle w:val="Incipit"/>
          <w:lang w:val="la-Latn"/>
        </w:rPr>
        <w:t>sponsa</w:t>
      </w:r>
      <w:r w:rsidR="00F2011D">
        <w:rPr>
          <w:lang w:val="la-Latn"/>
        </w:rPr>
        <w:t>. De beata virgine [AC]</w:t>
      </w:r>
      <w:r>
        <w:rPr>
          <w:lang w:val="la-Latn"/>
        </w:rPr>
        <w:t xml:space="preserve"> </w:t>
      </w:r>
      <w:r w:rsidRPr="00794880">
        <w:rPr>
          <w:rStyle w:val="Incipit"/>
          <w:lang w:val="la-Latn"/>
        </w:rPr>
        <w:t>Maria</w:t>
      </w:r>
      <w:r w:rsidR="005A362F" w:rsidRPr="005A362F">
        <w:rPr>
          <w:i/>
          <w:lang w:val="la-Latn"/>
        </w:rPr>
        <w:t xml:space="preserve"> </w:t>
      </w:r>
      <w:r w:rsidRPr="00794880">
        <w:rPr>
          <w:rStyle w:val="Incipit"/>
          <w:lang w:val="la-Latn"/>
        </w:rPr>
        <w:t>virgo</w:t>
      </w:r>
      <w:r>
        <w:rPr>
          <w:lang w:val="la-Latn"/>
        </w:rPr>
        <w:t xml:space="preserve">. </w:t>
      </w:r>
      <w:r w:rsidR="00AE472B" w:rsidRPr="00B779A9">
        <w:rPr>
          <w:lang w:val="la-Latn"/>
        </w:rPr>
        <w:t>De sancto Ioanne</w:t>
      </w:r>
      <w:r w:rsidR="00592856">
        <w:rPr>
          <w:lang w:val="la-Latn"/>
        </w:rPr>
        <w:t xml:space="preserve"> [</w:t>
      </w:r>
      <w:r w:rsidR="00592856" w:rsidRPr="00B779A9">
        <w:rPr>
          <w:lang w:val="la-Latn"/>
        </w:rPr>
        <w:t>antiphona</w:t>
      </w:r>
      <w:r w:rsidR="00F2011D">
        <w:rPr>
          <w:lang w:val="la-Latn"/>
        </w:rPr>
        <w:t>]</w:t>
      </w:r>
      <w:r>
        <w:rPr>
          <w:lang w:val="la-Latn"/>
        </w:rPr>
        <w:t xml:space="preserve"> </w:t>
      </w:r>
      <w:r w:rsidR="00592856" w:rsidRPr="00B779A9">
        <w:rPr>
          <w:lang w:val="la-Latn"/>
        </w:rPr>
        <w:t>e</w:t>
      </w:r>
      <w:r>
        <w:rPr>
          <w:lang w:val="la-Latn"/>
        </w:rPr>
        <w:t xml:space="preserve">x laudibus una. </w:t>
      </w:r>
      <w:r w:rsidR="00592856">
        <w:rPr>
          <w:lang w:val="la-Latn"/>
        </w:rPr>
        <w:t>[</w:t>
      </w:r>
      <w:r>
        <w:rPr>
          <w:lang w:val="la-Latn"/>
        </w:rPr>
        <w:t>BD</w:t>
      </w:r>
      <w:r w:rsidR="00592856">
        <w:rPr>
          <w:lang w:val="la-Latn"/>
        </w:rPr>
        <w:t>]</w:t>
      </w:r>
      <w:r>
        <w:rPr>
          <w:lang w:val="la-Latn"/>
        </w:rPr>
        <w:t xml:space="preserve"> </w:t>
      </w:r>
      <w:r w:rsidR="005F6F99" w:rsidRPr="00794880">
        <w:rPr>
          <w:rStyle w:val="Incipit"/>
          <w:lang w:val="it-IT"/>
        </w:rPr>
        <w:t>Benedicamus</w:t>
      </w:r>
      <w:r w:rsidR="00592856" w:rsidRPr="00B779A9">
        <w:rPr>
          <w:lang w:val="la-Latn"/>
        </w:rPr>
        <w:t xml:space="preserve"> d</w:t>
      </w:r>
      <w:r>
        <w:rPr>
          <w:lang w:val="la-Latn"/>
        </w:rPr>
        <w:t xml:space="preserve">e confessoribus. De commemoratione Pauli nulla fit mentio </w:t>
      </w:r>
      <w:r w:rsidR="00F31A69" w:rsidRPr="00736684">
        <w:rPr>
          <w:lang w:val="it-IT"/>
        </w:rPr>
        <w:t>%D::</w:t>
      </w:r>
      <w:r w:rsidR="00B940D3" w:rsidRPr="00F31A69">
        <w:rPr>
          <w:lang w:val="la-Latn"/>
        </w:rPr>
        <w:t>ad</w:t>
      </w:r>
      <w:r w:rsidR="00F31A69" w:rsidRPr="00736684">
        <w:rPr>
          <w:lang w:val="it-IT"/>
        </w:rPr>
        <w:t>%</w:t>
      </w:r>
      <w:r w:rsidR="00B940D3" w:rsidRPr="00B779A9">
        <w:rPr>
          <w:lang w:val="la-Latn"/>
        </w:rPr>
        <w:t xml:space="preserve"> </w:t>
      </w:r>
      <w:r>
        <w:rPr>
          <w:lang w:val="la-Latn"/>
        </w:rPr>
        <w:t>in secundis vesperis. Hic.</w:t>
      </w:r>
    </w:p>
    <w:p w:rsidR="00885488" w:rsidRPr="00B779A9" w:rsidRDefault="00885488" w:rsidP="00415109">
      <w:pPr>
        <w:rPr>
          <w:lang w:val="pt-PT"/>
        </w:rPr>
      </w:pPr>
      <w:r w:rsidRPr="00736684">
        <w:rPr>
          <w:rStyle w:val="Time1"/>
          <w:lang w:val="pt-PT"/>
        </w:rPr>
        <w:t>A</w:t>
      </w:r>
      <w:r w:rsidR="00F2011D" w:rsidRPr="00736684">
        <w:rPr>
          <w:rStyle w:val="Time1"/>
          <w:lang w:val="pt-PT"/>
        </w:rPr>
        <w:t>d completorium</w:t>
      </w:r>
      <w:r>
        <w:rPr>
          <w:lang w:val="la-Latn"/>
        </w:rPr>
        <w:t xml:space="preserve"> AD </w:t>
      </w:r>
      <w:r w:rsidRPr="00794880">
        <w:rPr>
          <w:rStyle w:val="Incipit"/>
          <w:lang w:val="pt-PT"/>
        </w:rPr>
        <w:t>Pacem</w:t>
      </w:r>
      <w:r w:rsidR="005A362F" w:rsidRPr="005A362F">
        <w:rPr>
          <w:i/>
          <w:lang w:val="pt-PT"/>
        </w:rPr>
        <w:t xml:space="preserve"> </w:t>
      </w:r>
      <w:r w:rsidRPr="00794880">
        <w:rPr>
          <w:rStyle w:val="Incipit"/>
          <w:lang w:val="pt-PT"/>
        </w:rPr>
        <w:t>tuam</w:t>
      </w:r>
      <w:r w:rsidRPr="005B472A">
        <w:rPr>
          <w:lang w:val="pt-PT"/>
        </w:rPr>
        <w:t xml:space="preserve">. </w:t>
      </w:r>
    </w:p>
    <w:p w:rsidR="00885488" w:rsidRPr="00B779A9" w:rsidRDefault="00885488" w:rsidP="00415109">
      <w:pPr>
        <w:rPr>
          <w:lang w:val="pt-PT"/>
        </w:rPr>
      </w:pPr>
      <w:r w:rsidRPr="00B779A9">
        <w:rPr>
          <w:lang w:val="pt-PT"/>
        </w:rPr>
        <w:t>D</w:t>
      </w:r>
      <w:r>
        <w:rPr>
          <w:lang w:val="la-Latn"/>
        </w:rPr>
        <w:t xml:space="preserve">e hoc festo per </w:t>
      </w:r>
      <w:r w:rsidR="00BA4CFB">
        <w:rPr>
          <w:lang w:val="la-Latn"/>
        </w:rPr>
        <w:t>octava</w:t>
      </w:r>
      <w:r>
        <w:rPr>
          <w:lang w:val="la-Latn"/>
        </w:rPr>
        <w:t>m suffragatur.</w:t>
      </w:r>
    </w:p>
    <w:p w:rsidR="00885488" w:rsidRPr="00736684" w:rsidRDefault="00F31A69" w:rsidP="00415109">
      <w:pPr>
        <w:pStyle w:val="berschrift1"/>
        <w:rPr>
          <w:lang w:val="fr-FR"/>
        </w:rPr>
      </w:pPr>
      <w:r w:rsidRPr="00736684">
        <w:rPr>
          <w:lang w:val="fr-FR"/>
        </w:rPr>
        <w:t>DE COMMEMORATIONE SANCTI PAULI</w:t>
      </w:r>
    </w:p>
    <w:p w:rsidR="00885488" w:rsidRPr="00B779A9" w:rsidRDefault="00885488" w:rsidP="00415109">
      <w:pPr>
        <w:rPr>
          <w:lang w:val="fr-FR"/>
        </w:rPr>
      </w:pPr>
      <w:r>
        <w:rPr>
          <w:lang w:val="la-Latn"/>
        </w:rPr>
        <w:t>Novem lectiones facimus.</w:t>
      </w:r>
    </w:p>
    <w:p w:rsidR="00592856" w:rsidRPr="00B779A9" w:rsidRDefault="00885488" w:rsidP="00415109">
      <w:pPr>
        <w:rPr>
          <w:lang w:val="pt-PT"/>
        </w:rPr>
      </w:pPr>
      <w:r w:rsidRPr="00736684">
        <w:rPr>
          <w:rStyle w:val="Time1"/>
          <w:lang w:val="pt-PT"/>
        </w:rPr>
        <w:t>A</w:t>
      </w:r>
      <w:r w:rsidR="00F2011D" w:rsidRPr="00736684">
        <w:rPr>
          <w:rStyle w:val="Time1"/>
          <w:lang w:val="pt-PT"/>
        </w:rPr>
        <w:t>d matutinum</w:t>
      </w:r>
      <w:r w:rsidR="00F2011D">
        <w:rPr>
          <w:lang w:val="hu-HU"/>
        </w:rPr>
        <w:t xml:space="preserve"> </w:t>
      </w:r>
      <w:r>
        <w:rPr>
          <w:lang w:val="la-Latn"/>
        </w:rPr>
        <w:t>I</w:t>
      </w:r>
      <w:r w:rsidR="00F2011D">
        <w:rPr>
          <w:lang w:val="hu-HU"/>
        </w:rPr>
        <w:t>N</w:t>
      </w:r>
      <w:r>
        <w:rPr>
          <w:lang w:val="la-Latn"/>
        </w:rPr>
        <w:t xml:space="preserve">V </w:t>
      </w:r>
      <w:r w:rsidRPr="00736684">
        <w:rPr>
          <w:rStyle w:val="Incipit"/>
          <w:lang w:val="pt-PT"/>
        </w:rPr>
        <w:t>Regem apostolorum</w:t>
      </w:r>
      <w:r>
        <w:rPr>
          <w:lang w:val="la-Latn"/>
        </w:rPr>
        <w:t xml:space="preserve">. HY </w:t>
      </w:r>
      <w:r w:rsidRPr="00736684">
        <w:rPr>
          <w:rStyle w:val="Incipit"/>
          <w:lang w:val="pt-PT"/>
        </w:rPr>
        <w:t>Exul(15r)tet caelum laudibus</w:t>
      </w:r>
      <w:r>
        <w:rPr>
          <w:lang w:val="la-Latn"/>
        </w:rPr>
        <w:t xml:space="preserve">. </w:t>
      </w:r>
    </w:p>
    <w:p w:rsidR="00885488" w:rsidRPr="00B779A9" w:rsidRDefault="00F31A69" w:rsidP="00415109">
      <w:pPr>
        <w:rPr>
          <w:lang w:val="pt-PT"/>
        </w:rPr>
      </w:pPr>
      <w:r w:rsidRPr="00736684">
        <w:rPr>
          <w:rStyle w:val="Time2"/>
          <w:lang w:val="it-IT"/>
        </w:rPr>
        <w:t>[In primo nocturno</w:t>
      </w:r>
      <w:r w:rsidR="00592856" w:rsidRPr="00736684">
        <w:rPr>
          <w:rStyle w:val="Time2"/>
          <w:lang w:val="it-IT"/>
        </w:rPr>
        <w:t>]</w:t>
      </w:r>
      <w:r w:rsidR="00592856" w:rsidRPr="00B779A9">
        <w:rPr>
          <w:lang w:val="it-IT"/>
        </w:rPr>
        <w:t xml:space="preserve"> </w:t>
      </w:r>
      <w:r w:rsidR="00885488">
        <w:rPr>
          <w:lang w:val="la-Latn"/>
        </w:rPr>
        <w:t xml:space="preserve">AN </w:t>
      </w:r>
      <w:r w:rsidR="00885488" w:rsidRPr="00794880">
        <w:rPr>
          <w:rStyle w:val="Incipit"/>
          <w:lang w:val="it-IT"/>
        </w:rPr>
        <w:t>Qui</w:t>
      </w:r>
      <w:r w:rsidR="005A362F" w:rsidRPr="005A362F">
        <w:rPr>
          <w:i/>
          <w:lang w:val="it-IT"/>
        </w:rPr>
        <w:t xml:space="preserve"> </w:t>
      </w:r>
      <w:r w:rsidR="00885488" w:rsidRPr="00794880">
        <w:rPr>
          <w:rStyle w:val="Incipit"/>
          <w:lang w:val="it-IT"/>
        </w:rPr>
        <w:t>operatus</w:t>
      </w:r>
      <w:r w:rsidR="005A362F" w:rsidRPr="005A362F">
        <w:rPr>
          <w:i/>
          <w:lang w:val="it-IT"/>
        </w:rPr>
        <w:t xml:space="preserve"> </w:t>
      </w:r>
      <w:r w:rsidR="00885488" w:rsidRPr="00794880">
        <w:rPr>
          <w:rStyle w:val="Incipit"/>
          <w:lang w:val="it-IT"/>
        </w:rPr>
        <w:t>est</w:t>
      </w:r>
      <w:r w:rsidR="005A362F" w:rsidRPr="005A362F">
        <w:rPr>
          <w:i/>
          <w:lang w:val="it-IT"/>
        </w:rPr>
        <w:t xml:space="preserve"> </w:t>
      </w:r>
      <w:r w:rsidR="00885488" w:rsidRPr="00794880">
        <w:rPr>
          <w:rStyle w:val="Incipit"/>
          <w:lang w:val="it-IT"/>
        </w:rPr>
        <w:t>Petro</w:t>
      </w:r>
      <w:r w:rsidR="00885488">
        <w:rPr>
          <w:lang w:val="la-Latn"/>
        </w:rPr>
        <w:t xml:space="preserve"> cum reliquis. PS </w:t>
      </w:r>
      <w:r w:rsidR="00885488" w:rsidRPr="00794880">
        <w:rPr>
          <w:rStyle w:val="Incipit"/>
          <w:lang w:val="la-Latn"/>
        </w:rPr>
        <w:t>Caeli</w:t>
      </w:r>
      <w:r w:rsidR="005A362F" w:rsidRPr="005A362F">
        <w:rPr>
          <w:i/>
          <w:lang w:val="la-Latn"/>
        </w:rPr>
        <w:t xml:space="preserve"> </w:t>
      </w:r>
      <w:r w:rsidR="00885488" w:rsidRPr="00794880">
        <w:rPr>
          <w:rStyle w:val="Incipit"/>
          <w:lang w:val="la-Latn"/>
        </w:rPr>
        <w:t>enar</w:t>
      </w:r>
      <w:r w:rsidR="00E9018E" w:rsidRPr="00794880">
        <w:rPr>
          <w:rStyle w:val="Incipit"/>
          <w:lang w:val="la-Latn"/>
        </w:rPr>
        <w:t>r</w:t>
      </w:r>
      <w:r w:rsidR="00885488" w:rsidRPr="00794880">
        <w:rPr>
          <w:rStyle w:val="Incipit"/>
          <w:lang w:val="la-Latn"/>
        </w:rPr>
        <w:t>ant</w:t>
      </w:r>
      <w:r w:rsidR="00885488">
        <w:rPr>
          <w:lang w:val="la-Latn"/>
        </w:rPr>
        <w:t xml:space="preserve">. </w:t>
      </w:r>
      <w:r w:rsidR="00F2011D">
        <w:rPr>
          <w:lang w:val="la-Latn"/>
        </w:rPr>
        <w:t>[PS]</w:t>
      </w:r>
      <w:r w:rsidR="00885488">
        <w:rPr>
          <w:lang w:val="la-Latn"/>
        </w:rPr>
        <w:t xml:space="preserve"> </w:t>
      </w:r>
      <w:r w:rsidR="00885488" w:rsidRPr="00794880">
        <w:rPr>
          <w:rStyle w:val="Incipit"/>
          <w:lang w:val="la-Latn"/>
        </w:rPr>
        <w:t>Benedicam</w:t>
      </w:r>
      <w:r w:rsidR="00885488">
        <w:rPr>
          <w:lang w:val="la-Latn"/>
        </w:rPr>
        <w:t xml:space="preserve">. </w:t>
      </w:r>
      <w:r w:rsidR="00F2011D">
        <w:rPr>
          <w:lang w:val="la-Latn"/>
        </w:rPr>
        <w:t>[PS]</w:t>
      </w:r>
      <w:r w:rsidR="00885488">
        <w:rPr>
          <w:lang w:val="la-Latn"/>
        </w:rPr>
        <w:t xml:space="preserve"> </w:t>
      </w:r>
      <w:r w:rsidR="00885488" w:rsidRPr="00794880">
        <w:rPr>
          <w:rStyle w:val="Incipit"/>
          <w:lang w:val="la-Latn"/>
        </w:rPr>
        <w:t>Eructavit</w:t>
      </w:r>
      <w:r w:rsidR="00885488">
        <w:rPr>
          <w:lang w:val="la-Latn"/>
        </w:rPr>
        <w:t xml:space="preserve">. </w:t>
      </w:r>
      <w:r w:rsidR="008A3932">
        <w:rPr>
          <w:lang w:val="it-IT"/>
        </w:rPr>
        <w:t>%D::Versiculus</w:t>
      </w:r>
      <w:r w:rsidR="00905A89" w:rsidRPr="00736684">
        <w:rPr>
          <w:lang w:val="it-IT"/>
        </w:rPr>
        <w:t xml:space="preserve">% </w:t>
      </w:r>
      <w:r w:rsidR="00885488">
        <w:rPr>
          <w:lang w:val="la-Latn"/>
        </w:rPr>
        <w:t>In fine cuiuslibet psalmi antiphona semper in medio est incipienda et cantetur usque ad finem. Deinde ab initio reincipietur usque ad illu</w:t>
      </w:r>
      <w:r w:rsidR="00885488" w:rsidRPr="00B779A9">
        <w:rPr>
          <w:lang w:val="la-Latn"/>
        </w:rPr>
        <w:t>d</w:t>
      </w:r>
      <w:r w:rsidR="00885488">
        <w:rPr>
          <w:lang w:val="la-Latn"/>
        </w:rPr>
        <w:t xml:space="preserve"> signum: PS. VS </w:t>
      </w:r>
      <w:r w:rsidR="00885488" w:rsidRPr="00794880">
        <w:rPr>
          <w:rStyle w:val="Incipit"/>
          <w:lang w:val="la-Latn"/>
        </w:rPr>
        <w:t>In</w:t>
      </w:r>
      <w:r w:rsidR="005A362F" w:rsidRPr="005A362F">
        <w:rPr>
          <w:i/>
          <w:lang w:val="la-Latn"/>
        </w:rPr>
        <w:t xml:space="preserve"> </w:t>
      </w:r>
      <w:r w:rsidR="00885488" w:rsidRPr="00794880">
        <w:rPr>
          <w:rStyle w:val="Incipit"/>
          <w:lang w:val="la-Latn"/>
        </w:rPr>
        <w:t>omnem</w:t>
      </w:r>
      <w:r w:rsidR="005A362F" w:rsidRPr="005A362F">
        <w:rPr>
          <w:i/>
          <w:lang w:val="la-Latn"/>
        </w:rPr>
        <w:t xml:space="preserve"> </w:t>
      </w:r>
      <w:r w:rsidR="00885488" w:rsidRPr="00794880">
        <w:rPr>
          <w:rStyle w:val="Incipit"/>
          <w:lang w:val="la-Latn"/>
        </w:rPr>
        <w:lastRenderedPageBreak/>
        <w:t>terram</w:t>
      </w:r>
      <w:r w:rsidR="00AE472B">
        <w:rPr>
          <w:lang w:val="la-Latn"/>
        </w:rPr>
        <w:t>. L</w:t>
      </w:r>
      <w:r w:rsidR="00AE472B" w:rsidRPr="00B779A9">
        <w:rPr>
          <w:lang w:val="la-Latn"/>
        </w:rPr>
        <w:t>S</w:t>
      </w:r>
      <w:r w:rsidR="00885488">
        <w:rPr>
          <w:lang w:val="la-Latn"/>
        </w:rPr>
        <w:t xml:space="preserve"> </w:t>
      </w:r>
      <w:r w:rsidR="00592856" w:rsidRPr="00794880">
        <w:rPr>
          <w:rStyle w:val="Incipit"/>
          <w:lang w:val="la-Latn"/>
        </w:rPr>
        <w:t>Beatus</w:t>
      </w:r>
      <w:r w:rsidR="005A362F" w:rsidRPr="005A362F">
        <w:rPr>
          <w:i/>
          <w:lang w:val="la-Latn"/>
        </w:rPr>
        <w:t xml:space="preserve"> </w:t>
      </w:r>
      <w:r w:rsidR="00592856" w:rsidRPr="00794880">
        <w:rPr>
          <w:rStyle w:val="Incipit"/>
          <w:lang w:val="la-Latn"/>
        </w:rPr>
        <w:t>P</w:t>
      </w:r>
      <w:r w:rsidR="00885488" w:rsidRPr="00794880">
        <w:rPr>
          <w:rStyle w:val="Incipit"/>
          <w:lang w:val="la-Latn"/>
        </w:rPr>
        <w:t>aulus</w:t>
      </w:r>
      <w:r w:rsidR="005A362F" w:rsidRPr="005A362F">
        <w:rPr>
          <w:i/>
          <w:lang w:val="la-Latn"/>
        </w:rPr>
        <w:t xml:space="preserve"> </w:t>
      </w:r>
      <w:r w:rsidR="00885488" w:rsidRPr="00794880">
        <w:rPr>
          <w:rStyle w:val="Incipit"/>
          <w:lang w:val="la-Latn"/>
        </w:rPr>
        <w:t>qui</w:t>
      </w:r>
      <w:r w:rsidR="005A362F" w:rsidRPr="005A362F">
        <w:rPr>
          <w:i/>
          <w:lang w:val="la-Latn"/>
        </w:rPr>
        <w:t xml:space="preserve"> </w:t>
      </w:r>
      <w:r w:rsidR="00885488" w:rsidRPr="00794880">
        <w:rPr>
          <w:rStyle w:val="Incipit"/>
          <w:lang w:val="la-Latn"/>
        </w:rPr>
        <w:t>tantam</w:t>
      </w:r>
      <w:r w:rsidR="005A362F" w:rsidRPr="005A362F">
        <w:rPr>
          <w:i/>
          <w:lang w:val="la-Latn"/>
        </w:rPr>
        <w:t xml:space="preserve"> </w:t>
      </w:r>
      <w:r w:rsidR="001023E8" w:rsidRPr="00794880">
        <w:rPr>
          <w:rStyle w:val="Incipit"/>
          <w:lang w:val="la-Latn"/>
        </w:rPr>
        <w:t>vim</w:t>
      </w:r>
      <w:r w:rsidR="005A362F" w:rsidRPr="005A362F">
        <w:rPr>
          <w:i/>
          <w:lang w:val="la-Latn"/>
        </w:rPr>
        <w:t xml:space="preserve"> </w:t>
      </w:r>
      <w:r w:rsidR="00885488" w:rsidRPr="00794880">
        <w:rPr>
          <w:rStyle w:val="Incipit"/>
          <w:lang w:val="la-Latn"/>
        </w:rPr>
        <w:t>humanae</w:t>
      </w:r>
      <w:r w:rsidR="005A362F" w:rsidRPr="005A362F">
        <w:rPr>
          <w:i/>
          <w:lang w:val="la-Latn"/>
        </w:rPr>
        <w:t xml:space="preserve"> </w:t>
      </w:r>
      <w:r w:rsidR="00885488" w:rsidRPr="00794880">
        <w:rPr>
          <w:rStyle w:val="Incipit"/>
          <w:lang w:val="la-Latn"/>
        </w:rPr>
        <w:t>alacritatis</w:t>
      </w:r>
      <w:r w:rsidR="005A362F" w:rsidRPr="005A362F">
        <w:rPr>
          <w:i/>
          <w:lang w:val="la-Latn"/>
        </w:rPr>
        <w:t xml:space="preserve"> </w:t>
      </w:r>
      <w:r w:rsidR="00885488" w:rsidRPr="00794880">
        <w:rPr>
          <w:rStyle w:val="Incipit"/>
          <w:lang w:val="la-Latn"/>
        </w:rPr>
        <w:t>ostendit</w:t>
      </w:r>
      <w:r w:rsidR="00885488">
        <w:rPr>
          <w:lang w:val="la-Latn"/>
        </w:rPr>
        <w:t xml:space="preserve">. RP </w:t>
      </w:r>
      <w:r w:rsidR="00885488" w:rsidRPr="00794880">
        <w:rPr>
          <w:rStyle w:val="Incipit"/>
          <w:lang w:val="pt-PT"/>
        </w:rPr>
        <w:t>Qui</w:t>
      </w:r>
      <w:r w:rsidR="005A362F" w:rsidRPr="005A362F">
        <w:rPr>
          <w:i/>
          <w:lang w:val="pt-PT"/>
        </w:rPr>
        <w:t xml:space="preserve"> </w:t>
      </w:r>
      <w:r w:rsidR="00885488" w:rsidRPr="00794880">
        <w:rPr>
          <w:rStyle w:val="Incipit"/>
          <w:lang w:val="pt-PT"/>
        </w:rPr>
        <w:t>operatus</w:t>
      </w:r>
      <w:r w:rsidR="005A362F" w:rsidRPr="005A362F">
        <w:rPr>
          <w:i/>
          <w:lang w:val="pt-PT"/>
        </w:rPr>
        <w:t xml:space="preserve"> </w:t>
      </w:r>
      <w:r w:rsidR="00885488" w:rsidRPr="00794880">
        <w:rPr>
          <w:rStyle w:val="Incipit"/>
          <w:lang w:val="pt-PT"/>
        </w:rPr>
        <w:t>est</w:t>
      </w:r>
      <w:r w:rsidR="005A362F" w:rsidRPr="005A362F">
        <w:rPr>
          <w:i/>
          <w:lang w:val="pt-PT"/>
        </w:rPr>
        <w:t xml:space="preserve"> </w:t>
      </w:r>
      <w:r w:rsidR="00885488" w:rsidRPr="00794880">
        <w:rPr>
          <w:rStyle w:val="Incipit"/>
          <w:lang w:val="pt-PT"/>
        </w:rPr>
        <w:t>Petro</w:t>
      </w:r>
      <w:r w:rsidR="00885488">
        <w:rPr>
          <w:lang w:val="la-Latn"/>
        </w:rPr>
        <w:t xml:space="preserve"> cum duobus sequentibus.</w:t>
      </w:r>
    </w:p>
    <w:p w:rsidR="00885488" w:rsidRPr="00D46C6C" w:rsidRDefault="00885488" w:rsidP="00415109">
      <w:pPr>
        <w:rPr>
          <w:lang w:val="la-Latn"/>
        </w:rPr>
      </w:pPr>
      <w:r w:rsidRPr="00736684">
        <w:rPr>
          <w:rStyle w:val="Time2"/>
          <w:lang w:val="pt-PT"/>
        </w:rPr>
        <w:t>I</w:t>
      </w:r>
      <w:r w:rsidR="00F2011D" w:rsidRPr="00736684">
        <w:rPr>
          <w:rStyle w:val="Time2"/>
          <w:lang w:val="pt-PT"/>
        </w:rPr>
        <w:t>n secundo nocturno</w:t>
      </w:r>
      <w:r w:rsidR="00F2011D">
        <w:rPr>
          <w:lang w:val="hu-HU"/>
        </w:rPr>
        <w:t xml:space="preserve"> </w:t>
      </w:r>
      <w:r>
        <w:rPr>
          <w:lang w:val="la-Latn"/>
        </w:rPr>
        <w:t xml:space="preserve">AN </w:t>
      </w:r>
      <w:r w:rsidRPr="00736684">
        <w:rPr>
          <w:rStyle w:val="Incipit"/>
          <w:lang w:val="pt-PT"/>
        </w:rPr>
        <w:t>Tu es</w:t>
      </w:r>
      <w:r w:rsidR="00691548" w:rsidRPr="00736684">
        <w:rPr>
          <w:rStyle w:val="Incipit"/>
          <w:lang w:val="pt-PT"/>
        </w:rPr>
        <w:t xml:space="preserve"> va</w:t>
      </w:r>
      <w:r w:rsidRPr="00736684">
        <w:rPr>
          <w:rStyle w:val="Incipit"/>
          <w:lang w:val="pt-PT"/>
        </w:rPr>
        <w:t>s</w:t>
      </w:r>
      <w:r>
        <w:rPr>
          <w:lang w:val="la-Latn"/>
        </w:rPr>
        <w:t xml:space="preserve"> cum sequentibus. PS </w:t>
      </w:r>
      <w:r w:rsidRPr="00736684">
        <w:rPr>
          <w:rStyle w:val="Incipit"/>
          <w:lang w:val="la-Latn"/>
        </w:rPr>
        <w:t>Omnes gentes</w:t>
      </w:r>
      <w:r>
        <w:rPr>
          <w:lang w:val="la-Latn"/>
        </w:rPr>
        <w:t xml:space="preserve">. </w:t>
      </w:r>
      <w:r w:rsidR="00F2011D">
        <w:rPr>
          <w:lang w:val="la-Latn"/>
        </w:rPr>
        <w:t>[PS]</w:t>
      </w:r>
      <w:r>
        <w:rPr>
          <w:lang w:val="la-Latn"/>
        </w:rPr>
        <w:t xml:space="preserve"> </w:t>
      </w:r>
      <w:r w:rsidR="00592856" w:rsidRPr="00736684">
        <w:rPr>
          <w:rStyle w:val="Incipit"/>
          <w:lang w:val="la-Latn"/>
        </w:rPr>
        <w:t>Exaudi deus deprecationem</w:t>
      </w:r>
      <w:r>
        <w:rPr>
          <w:lang w:val="la-Latn"/>
        </w:rPr>
        <w:t xml:space="preserve">. </w:t>
      </w:r>
      <w:r w:rsidR="00F2011D">
        <w:rPr>
          <w:lang w:val="la-Latn"/>
        </w:rPr>
        <w:t>[PS]</w:t>
      </w:r>
      <w:r>
        <w:rPr>
          <w:lang w:val="la-Latn"/>
        </w:rPr>
        <w:t xml:space="preserve"> </w:t>
      </w:r>
      <w:r w:rsidRPr="00736684">
        <w:rPr>
          <w:rStyle w:val="Incipit"/>
          <w:lang w:val="la-Latn"/>
        </w:rPr>
        <w:t>Exaudi deus orationem</w:t>
      </w:r>
      <w:r>
        <w:rPr>
          <w:lang w:val="la-Latn"/>
        </w:rPr>
        <w:t xml:space="preserve">. VS </w:t>
      </w:r>
      <w:r w:rsidRPr="00736684">
        <w:rPr>
          <w:rStyle w:val="Incipit"/>
          <w:lang w:val="la-Latn"/>
        </w:rPr>
        <w:t>Constitues eos</w:t>
      </w:r>
      <w:r>
        <w:rPr>
          <w:lang w:val="la-Latn"/>
        </w:rPr>
        <w:t xml:space="preserve">. RP </w:t>
      </w:r>
      <w:r w:rsidRPr="00736684">
        <w:rPr>
          <w:rStyle w:val="Incipit"/>
          <w:lang w:val="fr-FR"/>
        </w:rPr>
        <w:t>Reposita est mihi</w:t>
      </w:r>
      <w:r>
        <w:rPr>
          <w:lang w:val="la-Latn"/>
        </w:rPr>
        <w:t xml:space="preserve"> cum sequentibus duobus. </w:t>
      </w:r>
    </w:p>
    <w:p w:rsidR="00885488" w:rsidRPr="00B779A9" w:rsidRDefault="00885488" w:rsidP="00415109">
      <w:pPr>
        <w:rPr>
          <w:lang w:val="la-Latn"/>
        </w:rPr>
      </w:pPr>
      <w:r w:rsidRPr="00736684">
        <w:rPr>
          <w:rStyle w:val="Time2"/>
          <w:lang w:val="fr-FR"/>
        </w:rPr>
        <w:t>I</w:t>
      </w:r>
      <w:r w:rsidR="00F2011D" w:rsidRPr="00736684">
        <w:rPr>
          <w:rStyle w:val="Time2"/>
          <w:lang w:val="fr-FR"/>
        </w:rPr>
        <w:t>n tertio nocturno</w:t>
      </w:r>
      <w:r>
        <w:rPr>
          <w:lang w:val="la-Latn"/>
        </w:rPr>
        <w:t xml:space="preserve"> AN </w:t>
      </w:r>
      <w:r w:rsidRPr="00736684">
        <w:rPr>
          <w:rStyle w:val="Incipit"/>
          <w:lang w:val="fr-FR"/>
        </w:rPr>
        <w:t>Saulus qui et Paulus</w:t>
      </w:r>
      <w:r>
        <w:rPr>
          <w:lang w:val="la-Latn"/>
        </w:rPr>
        <w:t xml:space="preserve"> cum reliquis. PS </w:t>
      </w:r>
      <w:r w:rsidRPr="00736684">
        <w:rPr>
          <w:rStyle w:val="Incipit"/>
          <w:lang w:val="fr-FR"/>
        </w:rPr>
        <w:t>Confitebimur</w:t>
      </w:r>
      <w:r>
        <w:rPr>
          <w:lang w:val="la-Latn"/>
        </w:rPr>
        <w:t xml:space="preserve">. </w:t>
      </w:r>
      <w:r w:rsidR="00F2011D">
        <w:rPr>
          <w:lang w:val="la-Latn"/>
        </w:rPr>
        <w:t>[PS]</w:t>
      </w:r>
      <w:r>
        <w:rPr>
          <w:lang w:val="la-Latn"/>
        </w:rPr>
        <w:t xml:space="preserve"> </w:t>
      </w:r>
      <w:r w:rsidRPr="00736684">
        <w:rPr>
          <w:rStyle w:val="Incipit"/>
          <w:lang w:val="fr-FR"/>
        </w:rPr>
        <w:t>Dominus regnavit exultet</w:t>
      </w:r>
      <w:r>
        <w:rPr>
          <w:lang w:val="la-Latn"/>
        </w:rPr>
        <w:t xml:space="preserve">. </w:t>
      </w:r>
      <w:r w:rsidR="00F2011D">
        <w:rPr>
          <w:lang w:val="la-Latn"/>
        </w:rPr>
        <w:t>[PS]</w:t>
      </w:r>
      <w:r>
        <w:rPr>
          <w:lang w:val="la-Latn"/>
        </w:rPr>
        <w:t xml:space="preserve"> </w:t>
      </w:r>
      <w:r w:rsidRPr="00736684">
        <w:rPr>
          <w:rStyle w:val="Incipit"/>
          <w:lang w:val="la-Latn"/>
        </w:rPr>
        <w:t>Dominus regnavit irasca</w:t>
      </w:r>
      <w:r w:rsidR="00E9018E" w:rsidRPr="00736684">
        <w:rPr>
          <w:rStyle w:val="Incipit"/>
          <w:lang w:val="la-Latn"/>
        </w:rPr>
        <w:t>n</w:t>
      </w:r>
      <w:r w:rsidRPr="00736684">
        <w:rPr>
          <w:rStyle w:val="Incipit"/>
          <w:lang w:val="la-Latn"/>
        </w:rPr>
        <w:t>tur</w:t>
      </w:r>
      <w:r>
        <w:rPr>
          <w:lang w:val="la-Latn"/>
        </w:rPr>
        <w:t xml:space="preserve">. VS </w:t>
      </w:r>
      <w:r w:rsidRPr="00736684">
        <w:rPr>
          <w:rStyle w:val="Incipit"/>
          <w:lang w:val="la-Latn"/>
        </w:rPr>
        <w:t>Nimis honorati</w:t>
      </w:r>
      <w:r>
        <w:rPr>
          <w:lang w:val="la-Latn"/>
        </w:rPr>
        <w:t xml:space="preserve">. EV </w:t>
      </w:r>
      <w:r w:rsidRPr="00736684">
        <w:rPr>
          <w:rStyle w:val="Incipit"/>
          <w:lang w:val="la-Latn"/>
        </w:rPr>
        <w:t>Ecce nos reliquimus omnia</w:t>
      </w:r>
      <w:r>
        <w:rPr>
          <w:lang w:val="la-Latn"/>
        </w:rPr>
        <w:t xml:space="preserve">. RP </w:t>
      </w:r>
      <w:r w:rsidRPr="00736684">
        <w:rPr>
          <w:rStyle w:val="Incipit"/>
          <w:lang w:val="la-Latn"/>
        </w:rPr>
        <w:t>Gratia dei sum id quod sum</w:t>
      </w:r>
      <w:r w:rsidR="00AE472B">
        <w:rPr>
          <w:lang w:val="la-Latn"/>
        </w:rPr>
        <w:t xml:space="preserve"> cum sequentibus. </w:t>
      </w:r>
      <w:r w:rsidR="005F407A">
        <w:rPr>
          <w:lang w:val="la-Latn"/>
        </w:rPr>
        <w:t>[</w:t>
      </w:r>
      <w:r w:rsidR="00AE472B">
        <w:rPr>
          <w:lang w:val="la-Latn"/>
        </w:rPr>
        <w:t>TD</w:t>
      </w:r>
      <w:r w:rsidR="005F407A">
        <w:rPr>
          <w:lang w:val="la-Latn"/>
        </w:rPr>
        <w:t>]</w:t>
      </w:r>
      <w:r w:rsidR="00AE472B" w:rsidRPr="00B779A9">
        <w:rPr>
          <w:lang w:val="la-Latn"/>
        </w:rPr>
        <w:t xml:space="preserve"> </w:t>
      </w:r>
      <w:r w:rsidR="00AE472B" w:rsidRPr="00736684">
        <w:rPr>
          <w:rStyle w:val="Incipit"/>
          <w:lang w:val="la-Latn"/>
        </w:rPr>
        <w:t>Te deum</w:t>
      </w:r>
      <w:r w:rsidR="009C1F9A" w:rsidRPr="00736684">
        <w:rPr>
          <w:rStyle w:val="Incipit"/>
          <w:lang w:val="la-Latn"/>
        </w:rPr>
        <w:t xml:space="preserve"> laudamus</w:t>
      </w:r>
      <w:r w:rsidR="00AE472B" w:rsidRPr="00B779A9">
        <w:rPr>
          <w:lang w:val="la-Latn"/>
        </w:rPr>
        <w:t>.</w:t>
      </w:r>
    </w:p>
    <w:p w:rsidR="00885488" w:rsidRPr="00B779A9" w:rsidRDefault="00885488" w:rsidP="00415109">
      <w:pPr>
        <w:rPr>
          <w:lang w:val="la-Latn"/>
        </w:rPr>
      </w:pPr>
      <w:r w:rsidRPr="00736684">
        <w:rPr>
          <w:rStyle w:val="Time1"/>
          <w:lang w:val="la-Latn"/>
        </w:rPr>
        <w:t>A</w:t>
      </w:r>
      <w:r w:rsidR="00F2011D" w:rsidRPr="00736684">
        <w:rPr>
          <w:rStyle w:val="Time1"/>
          <w:lang w:val="la-Latn"/>
        </w:rPr>
        <w:t>d laudes</w:t>
      </w:r>
      <w:r w:rsidR="00F2011D">
        <w:rPr>
          <w:lang w:val="hu-HU"/>
        </w:rPr>
        <w:t xml:space="preserve"> </w:t>
      </w:r>
      <w:r>
        <w:rPr>
          <w:lang w:val="la-Latn"/>
        </w:rPr>
        <w:t xml:space="preserve">AN </w:t>
      </w:r>
      <w:r w:rsidRPr="00736684">
        <w:rPr>
          <w:rStyle w:val="Incipit"/>
          <w:lang w:val="la-Latn"/>
        </w:rPr>
        <w:t>Ego plantavi apollo</w:t>
      </w:r>
      <w:r>
        <w:rPr>
          <w:lang w:val="la-Latn"/>
        </w:rPr>
        <w:t xml:space="preserve"> cum sequentibus. PS </w:t>
      </w:r>
      <w:r w:rsidRPr="00736684">
        <w:rPr>
          <w:rStyle w:val="Incipit"/>
          <w:lang w:val="la-Latn"/>
        </w:rPr>
        <w:t>Dominus regnavit</w:t>
      </w:r>
      <w:r>
        <w:rPr>
          <w:lang w:val="la-Latn"/>
        </w:rPr>
        <w:t xml:space="preserve"> etc. </w:t>
      </w:r>
      <w:r w:rsidR="00905A89" w:rsidRPr="00736684">
        <w:rPr>
          <w:lang w:val="la-Latn"/>
        </w:rPr>
        <w:t>HY</w:t>
      </w:r>
      <w:r>
        <w:rPr>
          <w:lang w:val="la-Latn"/>
        </w:rPr>
        <w:t>H</w:t>
      </w:r>
      <w:r w:rsidR="00905A89" w:rsidRPr="00736684">
        <w:rPr>
          <w:lang w:val="la-Latn"/>
        </w:rPr>
        <w:t>V</w:t>
      </w:r>
      <w:r>
        <w:rPr>
          <w:lang w:val="la-Latn"/>
        </w:rPr>
        <w:t xml:space="preserve"> </w:t>
      </w:r>
      <w:r w:rsidRPr="00736684">
        <w:rPr>
          <w:rStyle w:val="Incipit"/>
          <w:lang w:val="la-Latn"/>
        </w:rPr>
        <w:t>Doctor egregie Paule</w:t>
      </w:r>
      <w:r>
        <w:rPr>
          <w:lang w:val="la-Latn"/>
        </w:rPr>
        <w:t xml:space="preserve"> cum ultimo </w:t>
      </w:r>
      <w:r w:rsidR="00905A89" w:rsidRPr="00736684">
        <w:rPr>
          <w:lang w:val="la-Latn"/>
        </w:rPr>
        <w:t>versu [</w:t>
      </w:r>
      <w:r w:rsidR="00F2011D">
        <w:rPr>
          <w:lang w:val="hu-HU"/>
        </w:rPr>
        <w:t>H</w:t>
      </w:r>
      <w:r>
        <w:rPr>
          <w:lang w:val="la-Latn"/>
        </w:rPr>
        <w:t>V</w:t>
      </w:r>
      <w:r w:rsidR="00905A89" w:rsidRPr="00736684">
        <w:rPr>
          <w:lang w:val="la-Latn"/>
        </w:rPr>
        <w:t>]</w:t>
      </w:r>
      <w:r>
        <w:rPr>
          <w:lang w:val="la-Latn"/>
        </w:rPr>
        <w:t xml:space="preserve"> </w:t>
      </w:r>
      <w:r w:rsidRPr="00736684">
        <w:rPr>
          <w:rStyle w:val="Incipit"/>
          <w:lang w:val="la-Latn"/>
        </w:rPr>
        <w:t>Sit trinitati</w:t>
      </w:r>
      <w:r>
        <w:rPr>
          <w:lang w:val="la-Latn"/>
        </w:rPr>
        <w:t xml:space="preserve">. VS </w:t>
      </w:r>
      <w:r w:rsidRPr="00736684">
        <w:rPr>
          <w:rStyle w:val="Incipit"/>
          <w:lang w:val="pt-PT"/>
        </w:rPr>
        <w:t xml:space="preserve">Dedisti </w:t>
      </w:r>
      <w:r w:rsidR="00BB1A3E" w:rsidRPr="00736684">
        <w:rPr>
          <w:rStyle w:val="Incipit"/>
          <w:lang w:val="pt-PT"/>
        </w:rPr>
        <w:t>hered</w:t>
      </w:r>
      <w:r w:rsidRPr="00736684">
        <w:rPr>
          <w:rStyle w:val="Incipit"/>
          <w:lang w:val="pt-PT"/>
        </w:rPr>
        <w:t>itatem</w:t>
      </w:r>
      <w:r>
        <w:rPr>
          <w:lang w:val="la-Latn"/>
        </w:rPr>
        <w:t xml:space="preserve">. AB </w:t>
      </w:r>
      <w:r w:rsidRPr="00736684">
        <w:rPr>
          <w:rStyle w:val="Incipit"/>
          <w:lang w:val="pt-PT"/>
        </w:rPr>
        <w:t>Vos qui secuti estis me</w:t>
      </w:r>
      <w:r>
        <w:rPr>
          <w:lang w:val="la-Latn"/>
        </w:rPr>
        <w:t xml:space="preserve">. </w:t>
      </w:r>
    </w:p>
    <w:p w:rsidR="00885488" w:rsidRPr="00905A89" w:rsidRDefault="00901832" w:rsidP="00415109">
      <w:pPr>
        <w:rPr>
          <w:lang w:val="la-Latn"/>
        </w:rPr>
      </w:pPr>
      <w:r>
        <w:rPr>
          <w:lang w:val="pt-PT"/>
        </w:rPr>
        <w:t>$E::</w:t>
      </w:r>
      <w:r w:rsidR="00905A89" w:rsidRPr="00736684">
        <w:rPr>
          <w:lang w:val="pt-PT"/>
        </w:rPr>
        <w:t>Suffragium d</w:t>
      </w:r>
      <w:r w:rsidR="00E40A48">
        <w:rPr>
          <w:lang w:val="la-Latn"/>
        </w:rPr>
        <w:t>e sancta Er</w:t>
      </w:r>
      <w:r w:rsidR="00E40A48" w:rsidRPr="00736684">
        <w:rPr>
          <w:lang w:val="pt-PT"/>
        </w:rPr>
        <w:t>entrud</w:t>
      </w:r>
      <w:r w:rsidR="00905A89" w:rsidRPr="00736684">
        <w:rPr>
          <w:lang w:val="pt-PT"/>
        </w:rPr>
        <w:t>e</w:t>
      </w:r>
      <w:r w:rsidR="00885488">
        <w:rPr>
          <w:lang w:val="la-Latn"/>
        </w:rPr>
        <w:t xml:space="preserve"> </w:t>
      </w:r>
      <w:r w:rsidR="00905A89" w:rsidRPr="00736684">
        <w:rPr>
          <w:lang w:val="pt-PT"/>
        </w:rPr>
        <w:t>[</w:t>
      </w:r>
      <w:r w:rsidR="00885488">
        <w:rPr>
          <w:lang w:val="la-Latn"/>
        </w:rPr>
        <w:t>AC</w:t>
      </w:r>
      <w:r w:rsidR="00905A89" w:rsidRPr="00736684">
        <w:rPr>
          <w:lang w:val="pt-PT"/>
        </w:rPr>
        <w:t>]</w:t>
      </w:r>
      <w:r w:rsidR="00885488">
        <w:rPr>
          <w:lang w:val="la-Latn"/>
        </w:rPr>
        <w:t xml:space="preserve"> </w:t>
      </w:r>
      <w:r w:rsidR="00885488" w:rsidRPr="00794880">
        <w:rPr>
          <w:rStyle w:val="Incipit"/>
          <w:lang w:val="la-Latn"/>
        </w:rPr>
        <w:t>Quinque</w:t>
      </w:r>
      <w:r w:rsidR="005A362F" w:rsidRPr="005A362F">
        <w:rPr>
          <w:i/>
          <w:lang w:val="la-Latn"/>
        </w:rPr>
        <w:t xml:space="preserve"> </w:t>
      </w:r>
      <w:r w:rsidR="00885488" w:rsidRPr="00794880">
        <w:rPr>
          <w:rStyle w:val="Incipit"/>
          <w:lang w:val="la-Latn"/>
        </w:rPr>
        <w:t>prudentes</w:t>
      </w:r>
      <w:r w:rsidR="00AD29A8">
        <w:rPr>
          <w:lang w:val="la-Latn"/>
        </w:rPr>
        <w:t>$.</w:t>
      </w:r>
      <w:r w:rsidR="00885488">
        <w:rPr>
          <w:lang w:val="la-Latn"/>
        </w:rPr>
        <w:t xml:space="preserve"> </w:t>
      </w:r>
      <w:r w:rsidR="00690E2F" w:rsidRPr="00736684">
        <w:rPr>
          <w:lang w:val="pt-PT"/>
        </w:rPr>
        <w:t>Suffragium d</w:t>
      </w:r>
      <w:r w:rsidR="00690E2F">
        <w:rPr>
          <w:lang w:val="la-Latn"/>
        </w:rPr>
        <w:t>e sancto Ioanne</w:t>
      </w:r>
      <w:r w:rsidR="00F2011D">
        <w:rPr>
          <w:lang w:val="la-Latn"/>
        </w:rPr>
        <w:t xml:space="preserve">. De beata virgine </w:t>
      </w:r>
      <w:r w:rsidR="008A3932" w:rsidRPr="004518BD">
        <w:rPr>
          <w:lang w:val="pt-PT"/>
        </w:rPr>
        <w:t xml:space="preserve">[AC] </w:t>
      </w:r>
      <w:r w:rsidR="00F31A69" w:rsidRPr="004518BD">
        <w:rPr>
          <w:rStyle w:val="Incipit"/>
          <w:lang w:val="pt-PT"/>
        </w:rPr>
        <w:t>%D::</w:t>
      </w:r>
      <w:r w:rsidR="00016B92" w:rsidRPr="004518BD">
        <w:rPr>
          <w:rStyle w:val="Incipit"/>
          <w:lang w:val="pt-PT"/>
        </w:rPr>
        <w:t>Tota</w:t>
      </w:r>
      <w:r w:rsidR="00D734F4" w:rsidRPr="004518BD">
        <w:rPr>
          <w:rStyle w:val="Incipit"/>
          <w:lang w:val="pt-PT"/>
        </w:rPr>
        <w:t xml:space="preserve"> </w:t>
      </w:r>
      <w:r w:rsidR="00016B92" w:rsidRPr="004518BD">
        <w:rPr>
          <w:rStyle w:val="Incipit"/>
          <w:lang w:val="pt-PT"/>
        </w:rPr>
        <w:t>pulchra</w:t>
      </w:r>
      <w:r w:rsidR="00D734F4" w:rsidRPr="004518BD">
        <w:rPr>
          <w:rStyle w:val="Incipit"/>
          <w:lang w:val="pt-PT"/>
        </w:rPr>
        <w:t xml:space="preserve"> </w:t>
      </w:r>
      <w:r w:rsidR="00016B92" w:rsidRPr="004518BD">
        <w:rPr>
          <w:rStyle w:val="Incipit"/>
          <w:lang w:val="pt-PT"/>
        </w:rPr>
        <w:t>es</w:t>
      </w:r>
      <w:r w:rsidR="00F31A69" w:rsidRPr="004518BD">
        <w:rPr>
          <w:rStyle w:val="Incipit"/>
          <w:lang w:val="pt-PT"/>
        </w:rPr>
        <w:t>%</w:t>
      </w:r>
      <w:r w:rsidR="00F31A69" w:rsidRPr="00736684">
        <w:rPr>
          <w:lang w:val="pt-PT"/>
        </w:rPr>
        <w:t xml:space="preserve"> </w:t>
      </w:r>
      <w:r w:rsidR="008A3932" w:rsidRPr="004518BD">
        <w:rPr>
          <w:rStyle w:val="Incipit"/>
          <w:lang w:val="pt-PT"/>
        </w:rPr>
        <w:t>$E::</w:t>
      </w:r>
      <w:r w:rsidR="00885488" w:rsidRPr="004518BD">
        <w:rPr>
          <w:rStyle w:val="Incipit"/>
          <w:lang w:val="pt-PT"/>
        </w:rPr>
        <w:t>Alma</w:t>
      </w:r>
      <w:r w:rsidR="005A362F" w:rsidRPr="004518BD">
        <w:rPr>
          <w:rStyle w:val="Incipit"/>
          <w:lang w:val="pt-PT"/>
        </w:rPr>
        <w:t xml:space="preserve"> </w:t>
      </w:r>
      <w:r w:rsidR="00465E69" w:rsidRPr="004518BD">
        <w:rPr>
          <w:rStyle w:val="Incipit"/>
          <w:lang w:val="pt-PT"/>
        </w:rPr>
        <w:t>virgo</w:t>
      </w:r>
      <w:r w:rsidR="00F31A69" w:rsidRPr="004518BD">
        <w:rPr>
          <w:rStyle w:val="Incipit"/>
          <w:lang w:val="pt-PT"/>
        </w:rPr>
        <w:t>$</w:t>
      </w:r>
      <w:r w:rsidR="00465E69" w:rsidRPr="004518BD">
        <w:rPr>
          <w:lang w:val="pt-PT"/>
        </w:rPr>
        <w:t>.</w:t>
      </w:r>
      <w:r w:rsidR="00885488">
        <w:rPr>
          <w:lang w:val="la-Latn"/>
        </w:rPr>
        <w:t xml:space="preserve"> </w:t>
      </w:r>
      <w:r w:rsidR="00176BD5">
        <w:rPr>
          <w:lang w:val="la-Latn"/>
        </w:rPr>
        <w:t xml:space="preserve">[BD] </w:t>
      </w:r>
      <w:r w:rsidR="005F6F99" w:rsidRPr="00794880">
        <w:rPr>
          <w:rStyle w:val="Incipit"/>
          <w:lang w:val="pt-PT"/>
        </w:rPr>
        <w:t>Benedicamus</w:t>
      </w:r>
      <w:r w:rsidR="00176BD5">
        <w:rPr>
          <w:lang w:val="la-Latn"/>
        </w:rPr>
        <w:t xml:space="preserve"> </w:t>
      </w:r>
      <w:r w:rsidR="008F4F5D" w:rsidRPr="00736684">
        <w:rPr>
          <w:lang w:val="pt-PT"/>
        </w:rPr>
        <w:t>%D::</w:t>
      </w:r>
      <w:r w:rsidR="00016B92" w:rsidRPr="008F4F5D">
        <w:rPr>
          <w:lang w:val="pt-PT"/>
        </w:rPr>
        <w:t>de</w:t>
      </w:r>
      <w:r w:rsidR="00D734F4" w:rsidRPr="008F4F5D">
        <w:rPr>
          <w:lang w:val="pt-PT"/>
        </w:rPr>
        <w:t xml:space="preserve"> </w:t>
      </w:r>
      <w:r w:rsidR="00016B92" w:rsidRPr="008F4F5D">
        <w:rPr>
          <w:lang w:val="pt-PT"/>
        </w:rPr>
        <w:t>apostolis</w:t>
      </w:r>
      <w:r w:rsidR="008F4F5D" w:rsidRPr="008F4F5D">
        <w:rPr>
          <w:lang w:val="pt-PT"/>
        </w:rPr>
        <w:t>%</w:t>
      </w:r>
      <w:r w:rsidR="00016B92" w:rsidRPr="00B779A9">
        <w:rPr>
          <w:lang w:val="pt-PT"/>
        </w:rPr>
        <w:t xml:space="preserve"> $E::</w:t>
      </w:r>
      <w:r w:rsidR="00016B92">
        <w:rPr>
          <w:lang w:val="la-Latn"/>
        </w:rPr>
        <w:t>ferialiter</w:t>
      </w:r>
      <w:r w:rsidR="00016B92" w:rsidRPr="00B779A9">
        <w:rPr>
          <w:lang w:val="pt-PT"/>
        </w:rPr>
        <w:t>$</w:t>
      </w:r>
      <w:r w:rsidR="00885488">
        <w:rPr>
          <w:lang w:val="la-Latn"/>
        </w:rPr>
        <w:t>.</w:t>
      </w:r>
    </w:p>
    <w:p w:rsidR="00885488" w:rsidRPr="004518BD" w:rsidRDefault="002E4FC0" w:rsidP="00415109">
      <w:pPr>
        <w:rPr>
          <w:lang w:val="la-Latn"/>
        </w:rPr>
      </w:pPr>
      <w:r w:rsidRPr="004518BD">
        <w:rPr>
          <w:rStyle w:val="Time1"/>
          <w:lang w:val="la-Latn"/>
        </w:rPr>
        <w:t>A</w:t>
      </w:r>
      <w:r w:rsidR="0081631B" w:rsidRPr="004518BD">
        <w:rPr>
          <w:rStyle w:val="Time1"/>
          <w:lang w:val="la-Latn"/>
        </w:rPr>
        <w:t>d horas</w:t>
      </w:r>
      <w:r>
        <w:rPr>
          <w:lang w:val="la-Latn"/>
        </w:rPr>
        <w:t xml:space="preserve"> laudes.</w:t>
      </w:r>
    </w:p>
    <w:p w:rsidR="00885488" w:rsidRPr="004518BD" w:rsidRDefault="00885488" w:rsidP="00415109">
      <w:pPr>
        <w:rPr>
          <w:lang w:val="la-Latn"/>
        </w:rPr>
      </w:pPr>
      <w:r w:rsidRPr="004518BD">
        <w:rPr>
          <w:rStyle w:val="Time1"/>
          <w:lang w:val="la-Latn"/>
        </w:rPr>
        <w:t>A</w:t>
      </w:r>
      <w:r w:rsidR="00F2011D" w:rsidRPr="004518BD">
        <w:rPr>
          <w:rStyle w:val="Time1"/>
          <w:lang w:val="la-Latn"/>
        </w:rPr>
        <w:t>d nonam</w:t>
      </w:r>
      <w:r w:rsidR="00F2011D">
        <w:rPr>
          <w:lang w:val="hu-HU"/>
        </w:rPr>
        <w:t xml:space="preserve"> </w:t>
      </w:r>
      <w:r>
        <w:rPr>
          <w:lang w:val="la-Latn"/>
        </w:rPr>
        <w:t xml:space="preserve">AN </w:t>
      </w:r>
      <w:r w:rsidRPr="004518BD">
        <w:rPr>
          <w:rStyle w:val="Incipit"/>
          <w:lang w:val="la-Latn"/>
        </w:rPr>
        <w:t>Ter virgis c</w:t>
      </w:r>
      <w:r w:rsidR="003A13A4" w:rsidRPr="004518BD">
        <w:rPr>
          <w:rStyle w:val="Incipit"/>
          <w:lang w:val="la-Latn"/>
        </w:rPr>
        <w:t>a</w:t>
      </w:r>
      <w:r w:rsidRPr="004518BD">
        <w:rPr>
          <w:rStyle w:val="Incipit"/>
          <w:lang w:val="la-Latn"/>
        </w:rPr>
        <w:t>esus sum</w:t>
      </w:r>
      <w:r>
        <w:rPr>
          <w:lang w:val="la-Latn"/>
        </w:rPr>
        <w:t>.</w:t>
      </w:r>
    </w:p>
    <w:p w:rsidR="00885488" w:rsidRPr="00B779A9" w:rsidRDefault="00885488" w:rsidP="00415109">
      <w:pPr>
        <w:rPr>
          <w:lang w:val="la-Latn"/>
        </w:rPr>
      </w:pPr>
      <w:r w:rsidRPr="004518BD">
        <w:rPr>
          <w:rStyle w:val="Time1"/>
          <w:lang w:val="la-Latn"/>
        </w:rPr>
        <w:t>A</w:t>
      </w:r>
      <w:r w:rsidR="00F2011D" w:rsidRPr="004518BD">
        <w:rPr>
          <w:rStyle w:val="Time1"/>
          <w:lang w:val="la-Latn"/>
        </w:rPr>
        <w:t>d missam</w:t>
      </w:r>
      <w:r w:rsidR="00F2011D">
        <w:rPr>
          <w:lang w:val="hu-HU"/>
        </w:rPr>
        <w:t xml:space="preserve"> </w:t>
      </w:r>
      <w:r>
        <w:rPr>
          <w:lang w:val="la-Latn"/>
        </w:rPr>
        <w:t xml:space="preserve">IN </w:t>
      </w:r>
      <w:r w:rsidRPr="004518BD">
        <w:rPr>
          <w:rStyle w:val="Incipit"/>
          <w:lang w:val="la-Latn"/>
        </w:rPr>
        <w:t>Scio cui</w:t>
      </w:r>
      <w:r>
        <w:rPr>
          <w:lang w:val="la-Latn"/>
        </w:rPr>
        <w:t xml:space="preserve">. </w:t>
      </w:r>
      <w:r w:rsidR="005F407A" w:rsidRPr="004518BD">
        <w:rPr>
          <w:lang w:val="la-Latn"/>
        </w:rPr>
        <w:t xml:space="preserve">[KY] </w:t>
      </w:r>
      <w:r w:rsidRPr="004518BD">
        <w:rPr>
          <w:rStyle w:val="Incipit"/>
          <w:lang w:val="la-Latn"/>
        </w:rPr>
        <w:t>Kyrie</w:t>
      </w:r>
      <w:r w:rsidRPr="005F407A">
        <w:rPr>
          <w:lang w:val="la-Latn"/>
        </w:rPr>
        <w:t xml:space="preserve"> </w:t>
      </w:r>
      <w:r>
        <w:rPr>
          <w:lang w:val="la-Latn"/>
        </w:rPr>
        <w:t xml:space="preserve">et </w:t>
      </w:r>
      <w:r w:rsidR="005F407A" w:rsidRPr="004518BD">
        <w:rPr>
          <w:lang w:val="la-Latn"/>
        </w:rPr>
        <w:t xml:space="preserve">[SA] </w:t>
      </w:r>
      <w:r w:rsidRPr="004518BD">
        <w:rPr>
          <w:rStyle w:val="Incipit"/>
          <w:lang w:val="la-Latn"/>
        </w:rPr>
        <w:t>Sanctus</w:t>
      </w:r>
      <w:r>
        <w:rPr>
          <w:lang w:val="la-Latn"/>
        </w:rPr>
        <w:t xml:space="preserve"> de apostolis. GR </w:t>
      </w:r>
      <w:r w:rsidRPr="00736684">
        <w:rPr>
          <w:rStyle w:val="Incipit"/>
          <w:lang w:val="fr-FR"/>
        </w:rPr>
        <w:t>Qui operatus est</w:t>
      </w:r>
      <w:r>
        <w:rPr>
          <w:lang w:val="la-Latn"/>
        </w:rPr>
        <w:t>. AL</w:t>
      </w:r>
      <w:r w:rsidR="00F2011D">
        <w:rPr>
          <w:lang w:val="hu-HU"/>
        </w:rPr>
        <w:t>V</w:t>
      </w:r>
      <w:r>
        <w:rPr>
          <w:lang w:val="la-Latn"/>
        </w:rPr>
        <w:t xml:space="preserve"> </w:t>
      </w:r>
      <w:r w:rsidRPr="00736684">
        <w:rPr>
          <w:rStyle w:val="Incipit"/>
          <w:lang w:val="fr-FR"/>
        </w:rPr>
        <w:t>Caeli enarrant</w:t>
      </w:r>
      <w:r>
        <w:rPr>
          <w:lang w:val="la-Latn"/>
        </w:rPr>
        <w:t xml:space="preserve">. SE </w:t>
      </w:r>
      <w:r w:rsidRPr="00736684">
        <w:rPr>
          <w:rStyle w:val="Incipit"/>
          <w:lang w:val="la-Latn"/>
        </w:rPr>
        <w:t>Petre summe pastor</w:t>
      </w:r>
      <w:r>
        <w:rPr>
          <w:lang w:val="la-Latn"/>
        </w:rPr>
        <w:t xml:space="preserve">. OF </w:t>
      </w:r>
      <w:r w:rsidRPr="00736684">
        <w:rPr>
          <w:rStyle w:val="Incipit"/>
          <w:lang w:val="la-Latn"/>
        </w:rPr>
        <w:t>In omnem terram</w:t>
      </w:r>
      <w:r>
        <w:rPr>
          <w:lang w:val="la-Latn"/>
        </w:rPr>
        <w:t xml:space="preserve">. CO </w:t>
      </w:r>
      <w:r w:rsidRPr="00736684">
        <w:rPr>
          <w:rStyle w:val="Incipit"/>
          <w:lang w:val="la-Latn"/>
        </w:rPr>
        <w:t>Amen dico vobis</w:t>
      </w:r>
      <w:r>
        <w:rPr>
          <w:lang w:val="la-Latn"/>
        </w:rPr>
        <w:t>.</w:t>
      </w:r>
    </w:p>
    <w:p w:rsidR="00885488" w:rsidRPr="00736684" w:rsidRDefault="00885488" w:rsidP="00415109">
      <w:pPr>
        <w:pStyle w:val="berschrift1"/>
        <w:rPr>
          <w:lang w:val="la-Latn"/>
        </w:rPr>
      </w:pPr>
      <w:r w:rsidRPr="00736684">
        <w:rPr>
          <w:lang w:val="la-Latn"/>
        </w:rPr>
        <w:t>IN OCTAVA SANCTE IOANNIS BAPTISTAE</w:t>
      </w:r>
    </w:p>
    <w:p w:rsidR="00885488" w:rsidRPr="00B779A9" w:rsidRDefault="00885488" w:rsidP="00415109">
      <w:pPr>
        <w:rPr>
          <w:lang w:val="la-Latn"/>
        </w:rPr>
      </w:pPr>
      <w:r>
        <w:rPr>
          <w:lang w:val="la-Latn"/>
        </w:rPr>
        <w:t>Binos facimus.</w:t>
      </w:r>
    </w:p>
    <w:p w:rsidR="00885488" w:rsidRPr="00736684" w:rsidRDefault="00885488" w:rsidP="00415109">
      <w:pPr>
        <w:rPr>
          <w:lang w:val="la-Latn"/>
        </w:rPr>
      </w:pPr>
      <w:r w:rsidRPr="00736684">
        <w:rPr>
          <w:rStyle w:val="Time1"/>
          <w:lang w:val="la-Latn"/>
        </w:rPr>
        <w:t>A</w:t>
      </w:r>
      <w:r w:rsidR="00F2011D" w:rsidRPr="00736684">
        <w:rPr>
          <w:rStyle w:val="Time1"/>
          <w:lang w:val="la-Latn"/>
        </w:rPr>
        <w:t>d vesperas</w:t>
      </w:r>
      <w:r w:rsidR="00F2011D">
        <w:rPr>
          <w:lang w:val="la-Latn"/>
        </w:rPr>
        <w:t xml:space="preserve"> super psalmos [AN]</w:t>
      </w:r>
      <w:r>
        <w:rPr>
          <w:lang w:val="la-Latn"/>
        </w:rPr>
        <w:t xml:space="preserve"> </w:t>
      </w:r>
      <w:r w:rsidRPr="00736684">
        <w:rPr>
          <w:rStyle w:val="Incipit"/>
          <w:lang w:val="la-Latn"/>
        </w:rPr>
        <w:t>Descendit angelus domini</w:t>
      </w:r>
      <w:r w:rsidR="005F407A">
        <w:rPr>
          <w:lang w:val="la-Latn"/>
        </w:rPr>
        <w:t>. P</w:t>
      </w:r>
      <w:r w:rsidR="005F407A" w:rsidRPr="00B779A9">
        <w:rPr>
          <w:lang w:val="la-Latn"/>
        </w:rPr>
        <w:t>salmi o</w:t>
      </w:r>
      <w:r>
        <w:rPr>
          <w:lang w:val="la-Latn"/>
        </w:rPr>
        <w:t xml:space="preserve">mnia (15v) </w:t>
      </w:r>
      <w:r w:rsidRPr="005F407A">
        <w:rPr>
          <w:lang w:val="la-Latn"/>
        </w:rPr>
        <w:t>Laudate.</w:t>
      </w:r>
      <w:r>
        <w:rPr>
          <w:lang w:val="la-Latn"/>
        </w:rPr>
        <w:t xml:space="preserve"> RP </w:t>
      </w:r>
      <w:r w:rsidRPr="00736684">
        <w:rPr>
          <w:rStyle w:val="Incipit"/>
          <w:lang w:val="fr-FR"/>
        </w:rPr>
        <w:t xml:space="preserve">Iste est </w:t>
      </w:r>
      <w:r w:rsidR="00905A89" w:rsidRPr="00736684">
        <w:rPr>
          <w:rStyle w:val="Incipit"/>
          <w:lang w:val="fr-FR"/>
        </w:rPr>
        <w:t xml:space="preserve">[de] </w:t>
      </w:r>
      <w:r w:rsidRPr="00736684">
        <w:rPr>
          <w:rStyle w:val="Incipit"/>
          <w:lang w:val="fr-FR"/>
        </w:rPr>
        <w:t>sublimibus caelorum</w:t>
      </w:r>
      <w:r>
        <w:rPr>
          <w:lang w:val="la-Latn"/>
        </w:rPr>
        <w:t xml:space="preserve">. HY </w:t>
      </w:r>
      <w:r w:rsidRPr="004518BD">
        <w:rPr>
          <w:rStyle w:val="Incipit"/>
          <w:lang w:val="la-Latn"/>
        </w:rPr>
        <w:t>Ut quaeant laxis</w:t>
      </w:r>
      <w:r>
        <w:rPr>
          <w:lang w:val="la-Latn"/>
        </w:rPr>
        <w:t xml:space="preserve">. VS </w:t>
      </w:r>
      <w:r w:rsidRPr="004518BD">
        <w:rPr>
          <w:rStyle w:val="Incipit"/>
          <w:lang w:val="la-Latn"/>
        </w:rPr>
        <w:t>Gloria et honore</w:t>
      </w:r>
      <w:r>
        <w:rPr>
          <w:lang w:val="la-Latn"/>
        </w:rPr>
        <w:t xml:space="preserve">. </w:t>
      </w:r>
      <w:r w:rsidR="00465E69" w:rsidRPr="004518BD">
        <w:rPr>
          <w:lang w:val="la-Latn"/>
        </w:rPr>
        <w:t>%D::Antiphona ad Benedictus</w:t>
      </w:r>
      <w:r w:rsidR="00905A89" w:rsidRPr="004518BD">
        <w:rPr>
          <w:lang w:val="la-Latn"/>
        </w:rPr>
        <w:t xml:space="preserve">% </w:t>
      </w:r>
      <w:r>
        <w:rPr>
          <w:lang w:val="la-Latn"/>
        </w:rPr>
        <w:t xml:space="preserve">AM </w:t>
      </w:r>
      <w:r w:rsidRPr="004518BD">
        <w:rPr>
          <w:rStyle w:val="Incipit"/>
          <w:lang w:val="la-Latn"/>
        </w:rPr>
        <w:t>Et factum est</w:t>
      </w:r>
      <w:r w:rsidR="00905A89" w:rsidRPr="004518BD">
        <w:rPr>
          <w:rStyle w:val="Incipit"/>
          <w:lang w:val="la-Latn"/>
        </w:rPr>
        <w:t xml:space="preserve"> in die octavo</w:t>
      </w:r>
      <w:r>
        <w:rPr>
          <w:lang w:val="la-Latn"/>
        </w:rPr>
        <w:t xml:space="preserve">. </w:t>
      </w:r>
      <w:r w:rsidR="00905A89">
        <w:rPr>
          <w:lang w:val="fr-FR"/>
        </w:rPr>
        <w:t>Suffragium d</w:t>
      </w:r>
      <w:r w:rsidR="00AE472B" w:rsidRPr="00B779A9">
        <w:rPr>
          <w:lang w:val="fr-FR"/>
        </w:rPr>
        <w:t xml:space="preserve">e commemoratione sancti Pauli </w:t>
      </w:r>
      <w:r w:rsidR="00905A89">
        <w:rPr>
          <w:lang w:val="fr-FR"/>
        </w:rPr>
        <w:t>[</w:t>
      </w:r>
      <w:r w:rsidRPr="00B779A9">
        <w:rPr>
          <w:lang w:val="fr-FR"/>
        </w:rPr>
        <w:t>AC</w:t>
      </w:r>
      <w:r w:rsidR="00905A89">
        <w:rPr>
          <w:lang w:val="fr-FR"/>
        </w:rPr>
        <w:t>]</w:t>
      </w:r>
      <w:r w:rsidRPr="00B779A9">
        <w:rPr>
          <w:lang w:val="fr-FR"/>
        </w:rPr>
        <w:t xml:space="preserve"> </w:t>
      </w:r>
      <w:r w:rsidRPr="00794880">
        <w:rPr>
          <w:rStyle w:val="Incipit"/>
          <w:lang w:val="fr-FR"/>
        </w:rPr>
        <w:t>Vos</w:t>
      </w:r>
      <w:r w:rsidR="005A362F" w:rsidRPr="005A362F">
        <w:rPr>
          <w:i/>
          <w:lang w:val="fr-FR"/>
        </w:rPr>
        <w:t xml:space="preserve"> </w:t>
      </w:r>
      <w:r w:rsidRPr="00794880">
        <w:rPr>
          <w:rStyle w:val="Incipit"/>
          <w:lang w:val="fr-FR"/>
        </w:rPr>
        <w:t>qui</w:t>
      </w:r>
      <w:r w:rsidR="005A362F" w:rsidRPr="005A362F">
        <w:rPr>
          <w:i/>
          <w:lang w:val="fr-FR"/>
        </w:rPr>
        <w:t xml:space="preserve"> </w:t>
      </w:r>
      <w:r w:rsidRPr="00794880">
        <w:rPr>
          <w:rStyle w:val="Incipit"/>
          <w:lang w:val="fr-FR"/>
        </w:rPr>
        <w:t>reli</w:t>
      </w:r>
      <w:r w:rsidR="00E9018E" w:rsidRPr="00794880">
        <w:rPr>
          <w:rStyle w:val="Incipit"/>
          <w:lang w:val="fr-FR"/>
        </w:rPr>
        <w:t>quistis</w:t>
      </w:r>
      <w:r w:rsidRPr="00B779A9">
        <w:rPr>
          <w:lang w:val="fr-FR"/>
        </w:rPr>
        <w:t xml:space="preserve"> </w:t>
      </w:r>
      <w:r w:rsidRPr="00794880">
        <w:rPr>
          <w:rStyle w:val="Incipit"/>
          <w:lang w:val="fr-FR"/>
        </w:rPr>
        <w:t>omnia</w:t>
      </w:r>
      <w:r w:rsidR="005420B4">
        <w:rPr>
          <w:lang w:val="la-Latn"/>
        </w:rPr>
        <w:t>.</w:t>
      </w:r>
      <w:r w:rsidR="005420B4">
        <w:rPr>
          <w:lang w:val="fr-FR"/>
        </w:rPr>
        <w:t xml:space="preserve"> </w:t>
      </w:r>
      <w:r w:rsidR="00AE472B" w:rsidRPr="00736684">
        <w:rPr>
          <w:lang w:val="pt-PT"/>
        </w:rPr>
        <w:t xml:space="preserve">De sancto Petro et Paulo </w:t>
      </w:r>
      <w:r>
        <w:rPr>
          <w:lang w:val="la-Latn"/>
        </w:rPr>
        <w:t>A</w:t>
      </w:r>
      <w:r w:rsidRPr="00736684">
        <w:rPr>
          <w:lang w:val="pt-PT"/>
        </w:rPr>
        <w:t>C</w:t>
      </w:r>
      <w:r>
        <w:rPr>
          <w:lang w:val="la-Latn"/>
        </w:rPr>
        <w:t xml:space="preserve"> </w:t>
      </w:r>
      <w:r w:rsidRPr="00736684">
        <w:rPr>
          <w:rStyle w:val="Incipit"/>
          <w:lang w:val="pt-PT"/>
        </w:rPr>
        <w:t>Gloriosi</w:t>
      </w:r>
      <w:r w:rsidR="005A362F" w:rsidRPr="00736684">
        <w:rPr>
          <w:i/>
          <w:lang w:val="pt-PT"/>
        </w:rPr>
        <w:t xml:space="preserve"> </w:t>
      </w:r>
      <w:r w:rsidRPr="00736684">
        <w:rPr>
          <w:rStyle w:val="Incipit"/>
          <w:lang w:val="pt-PT"/>
        </w:rPr>
        <w:t>principes</w:t>
      </w:r>
      <w:r w:rsidR="005A362F" w:rsidRPr="00736684">
        <w:rPr>
          <w:i/>
          <w:lang w:val="pt-PT"/>
        </w:rPr>
        <w:t xml:space="preserve"> </w:t>
      </w:r>
      <w:r w:rsidRPr="00736684">
        <w:rPr>
          <w:rStyle w:val="Incipit"/>
          <w:lang w:val="pt-PT"/>
        </w:rPr>
        <w:t>terrae</w:t>
      </w:r>
      <w:r w:rsidR="00F2011D">
        <w:rPr>
          <w:lang w:val="la-Latn"/>
        </w:rPr>
        <w:t>. De beata virgine [AC]</w:t>
      </w:r>
      <w:r>
        <w:rPr>
          <w:lang w:val="la-Latn"/>
        </w:rPr>
        <w:t xml:space="preserve"> </w:t>
      </w:r>
      <w:r w:rsidRPr="00794880">
        <w:rPr>
          <w:rStyle w:val="Incipit"/>
          <w:lang w:val="pt-PT"/>
        </w:rPr>
        <w:t>Omnium</w:t>
      </w:r>
      <w:r w:rsidR="005A362F" w:rsidRPr="005A362F">
        <w:rPr>
          <w:i/>
          <w:lang w:val="pt-PT"/>
        </w:rPr>
        <w:t xml:space="preserve"> </w:t>
      </w:r>
      <w:r w:rsidRPr="00794880">
        <w:rPr>
          <w:rStyle w:val="Incipit"/>
          <w:lang w:val="pt-PT"/>
        </w:rPr>
        <w:t>rerum</w:t>
      </w:r>
      <w:r>
        <w:rPr>
          <w:lang w:val="la-Latn"/>
        </w:rPr>
        <w:t xml:space="preserve">. </w:t>
      </w:r>
      <w:r w:rsidR="005F407A" w:rsidRPr="00B779A9">
        <w:rPr>
          <w:lang w:val="pt-PT"/>
        </w:rPr>
        <w:t xml:space="preserve">[BD] </w:t>
      </w:r>
      <w:r w:rsidR="005F6F99" w:rsidRPr="00794880">
        <w:rPr>
          <w:rStyle w:val="Incipit"/>
          <w:lang w:val="pt-PT"/>
        </w:rPr>
        <w:t>Benedicamus</w:t>
      </w:r>
      <w:r w:rsidR="005F407A">
        <w:rPr>
          <w:lang w:val="la-Latn"/>
        </w:rPr>
        <w:t xml:space="preserve"> </w:t>
      </w:r>
      <w:r w:rsidR="005F407A" w:rsidRPr="00B779A9">
        <w:rPr>
          <w:lang w:val="pt-PT"/>
        </w:rPr>
        <w:t>d</w:t>
      </w:r>
      <w:r>
        <w:rPr>
          <w:lang w:val="la-Latn"/>
        </w:rPr>
        <w:t xml:space="preserve">e confessoribus. </w:t>
      </w:r>
      <w:r w:rsidR="00016B92" w:rsidRPr="00B779A9">
        <w:rPr>
          <w:lang w:val="la-Latn"/>
        </w:rPr>
        <w:t>$E::</w:t>
      </w:r>
      <w:r>
        <w:rPr>
          <w:lang w:val="la-Latn"/>
        </w:rPr>
        <w:t>Cursus beatae</w:t>
      </w:r>
      <w:r w:rsidR="00A86011" w:rsidRPr="00736684">
        <w:rPr>
          <w:lang w:val="la-Latn"/>
        </w:rPr>
        <w:t xml:space="preserve"> Mariae</w:t>
      </w:r>
      <w:r>
        <w:rPr>
          <w:lang w:val="la-Latn"/>
        </w:rPr>
        <w:t xml:space="preserve"> non dicitur</w:t>
      </w:r>
      <w:r w:rsidR="00AD29A8">
        <w:rPr>
          <w:lang w:val="la-Latn"/>
        </w:rPr>
        <w:t>$.</w:t>
      </w:r>
    </w:p>
    <w:p w:rsidR="00885488" w:rsidRPr="005B472A" w:rsidRDefault="00885488" w:rsidP="00415109">
      <w:pPr>
        <w:rPr>
          <w:lang w:val="la-Latn"/>
        </w:rPr>
      </w:pPr>
      <w:r w:rsidRPr="00736684">
        <w:rPr>
          <w:rStyle w:val="Time1"/>
          <w:lang w:val="la-Latn"/>
        </w:rPr>
        <w:t>A</w:t>
      </w:r>
      <w:r w:rsidR="00F2011D" w:rsidRPr="00736684">
        <w:rPr>
          <w:rStyle w:val="Time1"/>
          <w:lang w:val="la-Latn"/>
        </w:rPr>
        <w:t>d completorium</w:t>
      </w:r>
      <w:r w:rsidR="00F2011D">
        <w:rPr>
          <w:lang w:val="hu-HU"/>
        </w:rPr>
        <w:t xml:space="preserve"> </w:t>
      </w:r>
      <w:r>
        <w:rPr>
          <w:lang w:val="la-Latn"/>
        </w:rPr>
        <w:t xml:space="preserve">AD </w:t>
      </w:r>
      <w:r w:rsidRPr="00794880">
        <w:rPr>
          <w:rStyle w:val="Incipit"/>
          <w:lang w:val="la-Latn"/>
        </w:rPr>
        <w:t>Pacem</w:t>
      </w:r>
      <w:r w:rsidR="005A362F" w:rsidRPr="005A362F">
        <w:rPr>
          <w:i/>
          <w:lang w:val="la-Latn"/>
        </w:rPr>
        <w:t xml:space="preserve"> </w:t>
      </w:r>
      <w:r w:rsidRPr="00794880">
        <w:rPr>
          <w:rStyle w:val="Incipit"/>
          <w:lang w:val="la-Latn"/>
        </w:rPr>
        <w:t>tuam</w:t>
      </w:r>
      <w:r w:rsidRPr="005B472A">
        <w:rPr>
          <w:lang w:val="la-Latn"/>
        </w:rPr>
        <w:t>.</w:t>
      </w:r>
    </w:p>
    <w:p w:rsidR="005420B4" w:rsidRDefault="00885488" w:rsidP="00415109">
      <w:pPr>
        <w:rPr>
          <w:lang w:val="la-Latn"/>
        </w:rPr>
      </w:pPr>
      <w:r w:rsidRPr="00736684">
        <w:rPr>
          <w:rStyle w:val="Time1"/>
          <w:lang w:val="la-Latn"/>
        </w:rPr>
        <w:t>A</w:t>
      </w:r>
      <w:r w:rsidR="00F2011D" w:rsidRPr="00736684">
        <w:rPr>
          <w:rStyle w:val="Time1"/>
          <w:lang w:val="la-Latn"/>
        </w:rPr>
        <w:t>d matutinum</w:t>
      </w:r>
      <w:r w:rsidR="00F2011D">
        <w:rPr>
          <w:lang w:val="hu-HU"/>
        </w:rPr>
        <w:t xml:space="preserve"> </w:t>
      </w:r>
      <w:r>
        <w:rPr>
          <w:lang w:val="la-Latn"/>
        </w:rPr>
        <w:t xml:space="preserve">LE </w:t>
      </w:r>
      <w:r w:rsidRPr="00736684">
        <w:rPr>
          <w:rStyle w:val="Incipit"/>
          <w:lang w:val="la-Latn"/>
        </w:rPr>
        <w:t>Elisabeth impletum est tempus pariendi</w:t>
      </w:r>
      <w:r>
        <w:rPr>
          <w:lang w:val="la-Latn"/>
        </w:rPr>
        <w:t xml:space="preserve">. EV </w:t>
      </w:r>
      <w:r w:rsidRPr="00736684">
        <w:rPr>
          <w:rStyle w:val="Incipit"/>
          <w:lang w:val="la-Latn"/>
        </w:rPr>
        <w:t>Elisabeth impletum est</w:t>
      </w:r>
      <w:r>
        <w:rPr>
          <w:lang w:val="la-Latn"/>
        </w:rPr>
        <w:t xml:space="preserve"> etc. </w:t>
      </w:r>
    </w:p>
    <w:p w:rsidR="00885488" w:rsidRPr="00736684" w:rsidRDefault="005420B4" w:rsidP="00415109">
      <w:pPr>
        <w:rPr>
          <w:lang w:val="la-Latn"/>
        </w:rPr>
      </w:pPr>
      <w:r w:rsidRPr="00736684">
        <w:rPr>
          <w:rStyle w:val="Time1"/>
          <w:lang w:val="fr-FR"/>
        </w:rPr>
        <w:lastRenderedPageBreak/>
        <w:t>[Ad laudes]</w:t>
      </w:r>
      <w:r w:rsidRPr="00736684">
        <w:rPr>
          <w:lang w:val="fr-FR"/>
        </w:rPr>
        <w:t xml:space="preserve"> </w:t>
      </w:r>
      <w:r w:rsidR="00885488">
        <w:rPr>
          <w:lang w:val="la-Latn"/>
        </w:rPr>
        <w:t xml:space="preserve">AB </w:t>
      </w:r>
      <w:r w:rsidR="00885488" w:rsidRPr="00736684">
        <w:rPr>
          <w:rStyle w:val="Incipit"/>
          <w:lang w:val="fr-FR"/>
        </w:rPr>
        <w:t>Nazareus vocabitur</w:t>
      </w:r>
      <w:r w:rsidR="00885488">
        <w:rPr>
          <w:lang w:val="la-Latn"/>
        </w:rPr>
        <w:t xml:space="preserve">. </w:t>
      </w:r>
      <w:r>
        <w:rPr>
          <w:lang w:val="fr-FR"/>
        </w:rPr>
        <w:t>Suffragium d</w:t>
      </w:r>
      <w:r w:rsidR="00AE472B" w:rsidRPr="00B779A9">
        <w:rPr>
          <w:lang w:val="fr-FR"/>
        </w:rPr>
        <w:t>e sancto Petro et Paulo</w:t>
      </w:r>
      <w:r w:rsidR="00885488">
        <w:rPr>
          <w:lang w:val="la-Latn"/>
        </w:rPr>
        <w:t xml:space="preserve"> </w:t>
      </w:r>
      <w:r w:rsidRPr="00736684">
        <w:rPr>
          <w:lang w:val="fr-FR"/>
        </w:rPr>
        <w:t>[</w:t>
      </w:r>
      <w:r w:rsidR="00885488">
        <w:rPr>
          <w:lang w:val="la-Latn"/>
        </w:rPr>
        <w:t>AC</w:t>
      </w:r>
      <w:r w:rsidRPr="00736684">
        <w:rPr>
          <w:lang w:val="fr-FR"/>
        </w:rPr>
        <w:t>]</w:t>
      </w:r>
      <w:r w:rsidR="00885488">
        <w:rPr>
          <w:lang w:val="la-Latn"/>
        </w:rPr>
        <w:t xml:space="preserve"> </w:t>
      </w:r>
      <w:r w:rsidR="00885488" w:rsidRPr="00794880">
        <w:rPr>
          <w:rStyle w:val="Incipit"/>
          <w:lang w:val="fr-FR"/>
        </w:rPr>
        <w:t>Petrus</w:t>
      </w:r>
      <w:r w:rsidR="005A362F" w:rsidRPr="005A362F">
        <w:rPr>
          <w:i/>
          <w:lang w:val="fr-FR"/>
        </w:rPr>
        <w:t xml:space="preserve"> </w:t>
      </w:r>
      <w:r w:rsidR="00885488" w:rsidRPr="00794880">
        <w:rPr>
          <w:rStyle w:val="Incipit"/>
          <w:lang w:val="fr-FR"/>
        </w:rPr>
        <w:t>apostolus</w:t>
      </w:r>
      <w:r w:rsidR="005A362F" w:rsidRPr="005A362F">
        <w:rPr>
          <w:i/>
          <w:lang w:val="fr-FR"/>
        </w:rPr>
        <w:t xml:space="preserve"> </w:t>
      </w:r>
      <w:r w:rsidR="00885488" w:rsidRPr="00794880">
        <w:rPr>
          <w:rStyle w:val="Incipit"/>
          <w:lang w:val="fr-FR"/>
        </w:rPr>
        <w:t>et</w:t>
      </w:r>
      <w:r w:rsidR="005A362F" w:rsidRPr="005A362F">
        <w:rPr>
          <w:i/>
          <w:lang w:val="fr-FR"/>
        </w:rPr>
        <w:t xml:space="preserve"> </w:t>
      </w:r>
      <w:r w:rsidR="00885488" w:rsidRPr="00794880">
        <w:rPr>
          <w:rStyle w:val="Incipit"/>
          <w:lang w:val="fr-FR"/>
        </w:rPr>
        <w:t>Paulus</w:t>
      </w:r>
      <w:r w:rsidR="005A362F" w:rsidRPr="005A362F">
        <w:rPr>
          <w:i/>
          <w:lang w:val="fr-FR"/>
        </w:rPr>
        <w:t xml:space="preserve"> </w:t>
      </w:r>
      <w:r w:rsidR="00885488" w:rsidRPr="00794880">
        <w:rPr>
          <w:rStyle w:val="Incipit"/>
          <w:lang w:val="fr-FR"/>
        </w:rPr>
        <w:t>doctor</w:t>
      </w:r>
      <w:r w:rsidR="005B21B4">
        <w:rPr>
          <w:lang w:val="la-Latn"/>
        </w:rPr>
        <w:t>. De beata virgine [AC]</w:t>
      </w:r>
      <w:r w:rsidR="00885488">
        <w:rPr>
          <w:lang w:val="la-Latn"/>
        </w:rPr>
        <w:t xml:space="preserve"> </w:t>
      </w:r>
      <w:r w:rsidR="00885488" w:rsidRPr="00736684">
        <w:rPr>
          <w:rStyle w:val="Incipit"/>
          <w:lang w:val="la-Latn"/>
        </w:rPr>
        <w:t>Tota</w:t>
      </w:r>
      <w:r w:rsidR="005A362F" w:rsidRPr="00736684">
        <w:rPr>
          <w:i/>
          <w:lang w:val="la-Latn"/>
        </w:rPr>
        <w:t xml:space="preserve"> </w:t>
      </w:r>
      <w:r w:rsidR="00885488" w:rsidRPr="00736684">
        <w:rPr>
          <w:rStyle w:val="Incipit"/>
          <w:lang w:val="la-Latn"/>
        </w:rPr>
        <w:t>pulchra</w:t>
      </w:r>
      <w:r w:rsidR="005A362F" w:rsidRPr="00736684">
        <w:rPr>
          <w:i/>
          <w:lang w:val="la-Latn"/>
        </w:rPr>
        <w:t xml:space="preserve"> </w:t>
      </w:r>
      <w:r w:rsidR="00885488" w:rsidRPr="00736684">
        <w:rPr>
          <w:rStyle w:val="Incipit"/>
          <w:lang w:val="la-Latn"/>
        </w:rPr>
        <w:t>es</w:t>
      </w:r>
      <w:r w:rsidR="00385E22" w:rsidRPr="005B472A">
        <w:rPr>
          <w:lang w:val="la-Latn"/>
        </w:rPr>
        <w:t>. R</w:t>
      </w:r>
      <w:r w:rsidR="00885488" w:rsidRPr="005B472A">
        <w:rPr>
          <w:lang w:val="la-Latn"/>
        </w:rPr>
        <w:t>eliqua</w:t>
      </w:r>
      <w:r w:rsidR="00885488">
        <w:rPr>
          <w:lang w:val="la-Latn"/>
        </w:rPr>
        <w:t xml:space="preserve"> omnia ut supra in die. </w:t>
      </w:r>
      <w:r w:rsidR="005F407A" w:rsidRPr="00B779A9">
        <w:rPr>
          <w:lang w:val="la-Latn"/>
        </w:rPr>
        <w:t xml:space="preserve">[BD] </w:t>
      </w:r>
      <w:r w:rsidR="005F6F99" w:rsidRPr="00794880">
        <w:rPr>
          <w:rStyle w:val="Incipit"/>
          <w:lang w:val="la-Latn"/>
        </w:rPr>
        <w:t>Benedicamus</w:t>
      </w:r>
      <w:r w:rsidR="005F407A">
        <w:rPr>
          <w:lang w:val="la-Latn"/>
        </w:rPr>
        <w:t xml:space="preserve"> </w:t>
      </w:r>
      <w:r w:rsidR="005F407A" w:rsidRPr="00B779A9">
        <w:rPr>
          <w:lang w:val="la-Latn"/>
        </w:rPr>
        <w:t>d</w:t>
      </w:r>
      <w:r w:rsidR="005F407A">
        <w:rPr>
          <w:lang w:val="la-Latn"/>
        </w:rPr>
        <w:t xml:space="preserve">e </w:t>
      </w:r>
      <w:r w:rsidR="00885488">
        <w:rPr>
          <w:lang w:val="la-Latn"/>
        </w:rPr>
        <w:t>confessoribus.</w:t>
      </w:r>
    </w:p>
    <w:p w:rsidR="00885488" w:rsidRPr="00B779A9" w:rsidRDefault="0081631B" w:rsidP="00415109">
      <w:pPr>
        <w:rPr>
          <w:lang w:val="la-Latn"/>
        </w:rPr>
      </w:pPr>
      <w:r w:rsidRPr="00736684">
        <w:rPr>
          <w:rStyle w:val="Time1"/>
          <w:lang w:val="la-Latn"/>
        </w:rPr>
        <w:t>Ad horas</w:t>
      </w:r>
      <w:r w:rsidR="005B21B4" w:rsidRPr="00B779A9">
        <w:rPr>
          <w:lang w:val="la-Latn"/>
        </w:rPr>
        <w:t xml:space="preserve"> </w:t>
      </w:r>
      <w:r w:rsidR="00885488">
        <w:rPr>
          <w:lang w:val="la-Latn"/>
        </w:rPr>
        <w:t xml:space="preserve">AN </w:t>
      </w:r>
      <w:r w:rsidR="00885488" w:rsidRPr="00794880">
        <w:rPr>
          <w:rStyle w:val="Incipit"/>
          <w:lang w:val="la-Latn"/>
        </w:rPr>
        <w:t>Elisabeth</w:t>
      </w:r>
      <w:r w:rsidR="005A362F" w:rsidRPr="005A362F">
        <w:rPr>
          <w:i/>
          <w:lang w:val="la-Latn"/>
        </w:rPr>
        <w:t xml:space="preserve"> </w:t>
      </w:r>
      <w:r w:rsidR="00885488" w:rsidRPr="00794880">
        <w:rPr>
          <w:rStyle w:val="Incipit"/>
          <w:lang w:val="la-Latn"/>
        </w:rPr>
        <w:t>Zachariae</w:t>
      </w:r>
      <w:r w:rsidR="00885488">
        <w:rPr>
          <w:lang w:val="la-Latn"/>
        </w:rPr>
        <w:t xml:space="preserve"> cum reliquis. </w:t>
      </w:r>
    </w:p>
    <w:p w:rsidR="00885488" w:rsidRPr="00B779A9" w:rsidRDefault="00885488" w:rsidP="00415109">
      <w:pPr>
        <w:rPr>
          <w:lang w:val="pt-PT"/>
        </w:rPr>
      </w:pPr>
      <w:r w:rsidRPr="00736684">
        <w:rPr>
          <w:rStyle w:val="Time1"/>
          <w:lang w:val="fr-FR"/>
        </w:rPr>
        <w:t>A</w:t>
      </w:r>
      <w:r w:rsidR="005B21B4" w:rsidRPr="00736684">
        <w:rPr>
          <w:rStyle w:val="Time1"/>
          <w:lang w:val="fr-FR"/>
        </w:rPr>
        <w:t>d officium</w:t>
      </w:r>
      <w:r w:rsidR="005B21B4" w:rsidRPr="00B779A9">
        <w:rPr>
          <w:lang w:val="fr-FR"/>
        </w:rPr>
        <w:t xml:space="preserve"> </w:t>
      </w:r>
      <w:r>
        <w:rPr>
          <w:lang w:val="la-Latn"/>
        </w:rPr>
        <w:t xml:space="preserve">IN </w:t>
      </w:r>
      <w:r w:rsidRPr="00736684">
        <w:rPr>
          <w:rStyle w:val="Incipit"/>
          <w:lang w:val="fr-FR"/>
        </w:rPr>
        <w:t>De ventre matris meae</w:t>
      </w:r>
      <w:r>
        <w:rPr>
          <w:lang w:val="la-Latn"/>
        </w:rPr>
        <w:t xml:space="preserve">. </w:t>
      </w:r>
      <w:r w:rsidR="005F407A" w:rsidRPr="00B779A9">
        <w:rPr>
          <w:lang w:val="fr-FR"/>
        </w:rPr>
        <w:t xml:space="preserve">[KY] </w:t>
      </w:r>
      <w:r w:rsidR="005F407A" w:rsidRPr="00736684">
        <w:rPr>
          <w:rStyle w:val="Incipit"/>
          <w:lang w:val="fr-FR"/>
        </w:rPr>
        <w:t>Kyrie</w:t>
      </w:r>
      <w:r w:rsidR="005F407A" w:rsidRPr="005F407A">
        <w:rPr>
          <w:lang w:val="la-Latn"/>
        </w:rPr>
        <w:t xml:space="preserve"> </w:t>
      </w:r>
      <w:r w:rsidR="005F407A">
        <w:rPr>
          <w:lang w:val="la-Latn"/>
        </w:rPr>
        <w:t xml:space="preserve">et </w:t>
      </w:r>
      <w:r w:rsidR="005F407A" w:rsidRPr="00B779A9">
        <w:rPr>
          <w:lang w:val="fr-FR"/>
        </w:rPr>
        <w:t xml:space="preserve">[SA] </w:t>
      </w:r>
      <w:r w:rsidR="005F407A" w:rsidRPr="00736684">
        <w:rPr>
          <w:rStyle w:val="Incipit"/>
          <w:lang w:val="fr-FR"/>
        </w:rPr>
        <w:t>Sanctus</w:t>
      </w:r>
      <w:r w:rsidR="005F407A">
        <w:rPr>
          <w:lang w:val="la-Latn"/>
        </w:rPr>
        <w:t xml:space="preserve"> de </w:t>
      </w:r>
      <w:r>
        <w:rPr>
          <w:lang w:val="la-Latn"/>
        </w:rPr>
        <w:t xml:space="preserve">confessoribus. GR </w:t>
      </w:r>
      <w:r w:rsidRPr="00736684">
        <w:rPr>
          <w:rStyle w:val="Incipit"/>
          <w:lang w:val="pt-PT"/>
        </w:rPr>
        <w:t>Fuit homo missus a deo</w:t>
      </w:r>
      <w:r>
        <w:rPr>
          <w:lang w:val="la-Latn"/>
        </w:rPr>
        <w:t xml:space="preserve">. </w:t>
      </w:r>
      <w:r w:rsidR="005420B4" w:rsidRPr="00736684">
        <w:rPr>
          <w:lang w:val="pt-PT"/>
        </w:rPr>
        <w:t xml:space="preserve">ALV </w:t>
      </w:r>
      <w:r w:rsidR="008F4F5D" w:rsidRPr="00736684">
        <w:rPr>
          <w:rStyle w:val="Incipit"/>
          <w:lang w:val="pt-PT"/>
        </w:rPr>
        <w:t>%D::</w:t>
      </w:r>
      <w:r w:rsidR="00016B92" w:rsidRPr="00736684">
        <w:rPr>
          <w:rStyle w:val="Incipit"/>
          <w:lang w:val="pt-PT"/>
        </w:rPr>
        <w:t>Inter</w:t>
      </w:r>
      <w:r w:rsidR="00D734F4" w:rsidRPr="00736684">
        <w:rPr>
          <w:rStyle w:val="Incipit"/>
          <w:lang w:val="pt-PT"/>
        </w:rPr>
        <w:t xml:space="preserve"> </w:t>
      </w:r>
      <w:r w:rsidR="00016B92" w:rsidRPr="00736684">
        <w:rPr>
          <w:rStyle w:val="Incipit"/>
          <w:lang w:val="pt-PT"/>
        </w:rPr>
        <w:t>natos</w:t>
      </w:r>
      <w:r w:rsidR="00D734F4" w:rsidRPr="00736684">
        <w:rPr>
          <w:rStyle w:val="Incipit"/>
          <w:lang w:val="pt-PT"/>
        </w:rPr>
        <w:t xml:space="preserve"> </w:t>
      </w:r>
      <w:r w:rsidR="00016B92" w:rsidRPr="00736684">
        <w:rPr>
          <w:rStyle w:val="Incipit"/>
          <w:lang w:val="pt-PT"/>
        </w:rPr>
        <w:t>mulierum</w:t>
      </w:r>
      <w:r w:rsidR="008F4F5D" w:rsidRPr="004518BD">
        <w:rPr>
          <w:rStyle w:val="Incipit"/>
          <w:lang w:val="pt-PT"/>
        </w:rPr>
        <w:t>%</w:t>
      </w:r>
      <w:r w:rsidR="007D521F">
        <w:rPr>
          <w:lang w:val="pt-PT"/>
        </w:rPr>
        <w:t xml:space="preserve">. </w:t>
      </w:r>
      <w:r w:rsidR="008A3932">
        <w:rPr>
          <w:lang w:val="pt-PT"/>
        </w:rPr>
        <w:t xml:space="preserve">[ALV] </w:t>
      </w:r>
      <w:r w:rsidR="00016B92" w:rsidRPr="004518BD">
        <w:rPr>
          <w:rStyle w:val="Incipit"/>
          <w:lang w:val="pt-PT"/>
        </w:rPr>
        <w:t>$E::</w:t>
      </w:r>
      <w:r w:rsidRPr="004518BD">
        <w:rPr>
          <w:rStyle w:val="Incipit"/>
          <w:lang w:val="pt-PT"/>
        </w:rPr>
        <w:t>Iustus ut palma</w:t>
      </w:r>
      <w:r w:rsidR="00F337B7" w:rsidRPr="004518BD">
        <w:rPr>
          <w:rStyle w:val="Incipit"/>
          <w:lang w:val="pt-PT"/>
        </w:rPr>
        <w:t>$</w:t>
      </w:r>
      <w:r w:rsidRPr="004518BD">
        <w:rPr>
          <w:lang w:val="pt-PT"/>
        </w:rPr>
        <w:t xml:space="preserve"> </w:t>
      </w:r>
      <w:r w:rsidR="00F337B7" w:rsidRPr="004518BD">
        <w:rPr>
          <w:lang w:val="pt-PT"/>
        </w:rPr>
        <w:t>$E::</w:t>
      </w:r>
      <w:r w:rsidRPr="004518BD">
        <w:rPr>
          <w:lang w:val="pt-PT"/>
        </w:rPr>
        <w:t>230</w:t>
      </w:r>
      <w:r w:rsidR="00016B92" w:rsidRPr="004518BD">
        <w:rPr>
          <w:lang w:val="pt-PT"/>
        </w:rPr>
        <w:t>$</w:t>
      </w:r>
      <w:r w:rsidR="00AD29A8" w:rsidRPr="004518BD">
        <w:rPr>
          <w:lang w:val="pt-PT"/>
        </w:rPr>
        <w:t>.</w:t>
      </w:r>
      <w:r>
        <w:rPr>
          <w:lang w:val="la-Latn"/>
        </w:rPr>
        <w:t xml:space="preserve"> SE </w:t>
      </w:r>
      <w:r w:rsidRPr="009E6C32">
        <w:rPr>
          <w:rStyle w:val="Incipit"/>
          <w:lang w:val="pt-PT"/>
        </w:rPr>
        <w:t xml:space="preserve">Sancti </w:t>
      </w:r>
      <w:r w:rsidR="005420B4" w:rsidRPr="009E6C32">
        <w:rPr>
          <w:rStyle w:val="Incipit"/>
          <w:lang w:val="pt-PT"/>
        </w:rPr>
        <w:t>B</w:t>
      </w:r>
      <w:r w:rsidRPr="009E6C32">
        <w:rPr>
          <w:rStyle w:val="Incipit"/>
          <w:lang w:val="pt-PT"/>
        </w:rPr>
        <w:t>aptistae</w:t>
      </w:r>
      <w:r>
        <w:rPr>
          <w:lang w:val="la-Latn"/>
        </w:rPr>
        <w:t xml:space="preserve">. OF </w:t>
      </w:r>
      <w:r w:rsidRPr="00736684">
        <w:rPr>
          <w:rStyle w:val="Incipit"/>
          <w:lang w:val="pt-PT"/>
        </w:rPr>
        <w:t>Iustus ut palma</w:t>
      </w:r>
      <w:r>
        <w:rPr>
          <w:lang w:val="la-Latn"/>
        </w:rPr>
        <w:t xml:space="preserve">. CO </w:t>
      </w:r>
      <w:r w:rsidRPr="00736684">
        <w:rPr>
          <w:rStyle w:val="Incipit"/>
          <w:lang w:val="pt-PT"/>
        </w:rPr>
        <w:t>Tu puer propheta</w:t>
      </w:r>
      <w:r>
        <w:rPr>
          <w:lang w:val="la-Latn"/>
        </w:rPr>
        <w:t>.</w:t>
      </w:r>
    </w:p>
    <w:p w:rsidR="00885488" w:rsidRPr="00B779A9" w:rsidRDefault="005420B4" w:rsidP="00415109">
      <w:pPr>
        <w:pStyle w:val="berschrift1"/>
        <w:rPr>
          <w:lang w:val="pt-PT"/>
        </w:rPr>
      </w:pPr>
      <w:r w:rsidRPr="00736684">
        <w:rPr>
          <w:lang w:val="pt-PT"/>
        </w:rPr>
        <w:t xml:space="preserve">(16r) </w:t>
      </w:r>
      <w:r w:rsidR="00885488" w:rsidRPr="00736684">
        <w:rPr>
          <w:lang w:val="pt-PT"/>
        </w:rPr>
        <w:t>DOMINICA SECUNDA POST FESTUM SANCTAE TRINITATIS</w:t>
      </w:r>
    </w:p>
    <w:p w:rsidR="00885488" w:rsidRPr="00B779A9" w:rsidRDefault="00885488" w:rsidP="00415109">
      <w:pPr>
        <w:rPr>
          <w:lang w:val="pt-PT"/>
        </w:rPr>
      </w:pPr>
      <w:r w:rsidRPr="00736684">
        <w:rPr>
          <w:rStyle w:val="Time1"/>
          <w:lang w:val="pt-PT"/>
        </w:rPr>
        <w:t>A</w:t>
      </w:r>
      <w:r w:rsidR="005B21B4" w:rsidRPr="00736684">
        <w:rPr>
          <w:rStyle w:val="Time1"/>
          <w:lang w:val="pt-PT"/>
        </w:rPr>
        <w:t>d vesperas</w:t>
      </w:r>
      <w:r>
        <w:rPr>
          <w:lang w:val="la-Latn"/>
        </w:rPr>
        <w:t xml:space="preserve"> super psalmos AN </w:t>
      </w:r>
      <w:r w:rsidRPr="00736684">
        <w:rPr>
          <w:rStyle w:val="Incipit"/>
          <w:lang w:val="pt-PT"/>
        </w:rPr>
        <w:t>Benedictus dominus</w:t>
      </w:r>
      <w:r>
        <w:rPr>
          <w:lang w:val="la-Latn"/>
        </w:rPr>
        <w:t xml:space="preserve"> cum reliquis. PS </w:t>
      </w:r>
      <w:r w:rsidRPr="00736684">
        <w:rPr>
          <w:rStyle w:val="Incipit"/>
          <w:lang w:val="pt-PT"/>
        </w:rPr>
        <w:t xml:space="preserve">Benedictus dominus deus meus qui docet manus meas ad </w:t>
      </w:r>
      <w:r w:rsidR="001023E8" w:rsidRPr="00736684">
        <w:rPr>
          <w:rStyle w:val="Incipit"/>
          <w:lang w:val="pt-PT"/>
        </w:rPr>
        <w:t>proelium</w:t>
      </w:r>
      <w:r>
        <w:rPr>
          <w:lang w:val="la-Latn"/>
        </w:rPr>
        <w:t xml:space="preserve"> cum sequentibus</w:t>
      </w:r>
      <w:r w:rsidRPr="00B779A9">
        <w:rPr>
          <w:lang w:val="pt-PT"/>
        </w:rPr>
        <w:t xml:space="preserve">. RP </w:t>
      </w:r>
      <w:r w:rsidRPr="00736684">
        <w:rPr>
          <w:rStyle w:val="Incipit"/>
          <w:lang w:val="pt-PT"/>
        </w:rPr>
        <w:t>Praeparate corda vestra</w:t>
      </w:r>
      <w:r w:rsidRPr="00B779A9">
        <w:rPr>
          <w:lang w:val="pt-PT"/>
        </w:rPr>
        <w:t xml:space="preserve">. HY </w:t>
      </w:r>
      <w:r w:rsidRPr="00736684">
        <w:rPr>
          <w:rStyle w:val="Incipit"/>
          <w:lang w:val="pt-PT"/>
        </w:rPr>
        <w:t>O lux beata</w:t>
      </w:r>
      <w:r w:rsidRPr="00B779A9">
        <w:rPr>
          <w:lang w:val="pt-PT"/>
        </w:rPr>
        <w:t xml:space="preserve">. VS </w:t>
      </w:r>
      <w:r w:rsidRPr="00736684">
        <w:rPr>
          <w:rStyle w:val="Incipit"/>
          <w:lang w:val="pt-PT"/>
        </w:rPr>
        <w:t>Vespertina oratio ascendat ad te domine.</w:t>
      </w:r>
      <w:r w:rsidR="005B21B4" w:rsidRPr="00736684">
        <w:rPr>
          <w:rStyle w:val="Incipit"/>
          <w:lang w:val="pt-PT"/>
        </w:rPr>
        <w:t xml:space="preserve"> </w:t>
      </w:r>
      <w:r w:rsidRPr="00736684">
        <w:rPr>
          <w:rStyle w:val="Incipit"/>
          <w:lang w:val="pt-PT"/>
        </w:rPr>
        <w:t>Et descendat super nos misericordia tua</w:t>
      </w:r>
      <w:r w:rsidRPr="00B779A9">
        <w:rPr>
          <w:lang w:val="pt-PT"/>
        </w:rPr>
        <w:t xml:space="preserve">. AM </w:t>
      </w:r>
      <w:r w:rsidRPr="00736684">
        <w:rPr>
          <w:rStyle w:val="Incipit"/>
          <w:lang w:val="pt-PT"/>
        </w:rPr>
        <w:t>Loquere domine</w:t>
      </w:r>
      <w:r w:rsidRPr="00B779A9">
        <w:rPr>
          <w:lang w:val="pt-PT"/>
        </w:rPr>
        <w:t xml:space="preserve">. </w:t>
      </w:r>
      <w:r w:rsidR="008F4F5D" w:rsidRPr="008F4F5D">
        <w:rPr>
          <w:lang w:val="pt-PT"/>
        </w:rPr>
        <w:t>%D::</w:t>
      </w:r>
      <w:r w:rsidR="005420B4">
        <w:rPr>
          <w:lang w:val="pt-PT"/>
        </w:rPr>
        <w:t>Suffragium d</w:t>
      </w:r>
      <w:r w:rsidR="006D2126" w:rsidRPr="008F4F5D">
        <w:rPr>
          <w:lang w:val="pt-PT"/>
        </w:rPr>
        <w:t>e</w:t>
      </w:r>
      <w:r w:rsidR="00D734F4" w:rsidRPr="008F4F5D">
        <w:rPr>
          <w:lang w:val="pt-PT"/>
        </w:rPr>
        <w:t xml:space="preserve"> </w:t>
      </w:r>
      <w:r w:rsidR="006D2126" w:rsidRPr="008F4F5D">
        <w:rPr>
          <w:lang w:val="pt-PT"/>
        </w:rPr>
        <w:t>sancta</w:t>
      </w:r>
      <w:r w:rsidR="00D734F4" w:rsidRPr="008F4F5D">
        <w:rPr>
          <w:lang w:val="pt-PT"/>
        </w:rPr>
        <w:t xml:space="preserve"> </w:t>
      </w:r>
      <w:r w:rsidR="006D2126" w:rsidRPr="008F4F5D">
        <w:rPr>
          <w:lang w:val="pt-PT"/>
        </w:rPr>
        <w:t>trinitate</w:t>
      </w:r>
      <w:r w:rsidR="008A3932">
        <w:rPr>
          <w:lang w:val="pt-PT"/>
        </w:rPr>
        <w:t xml:space="preserve"> [AC] </w:t>
      </w:r>
      <w:r w:rsidR="006D2126" w:rsidRPr="004518BD">
        <w:rPr>
          <w:rStyle w:val="Incipit"/>
          <w:lang w:val="pt-PT"/>
        </w:rPr>
        <w:t>Te</w:t>
      </w:r>
      <w:r w:rsidR="00D734F4" w:rsidRPr="004518BD">
        <w:rPr>
          <w:rStyle w:val="Incipit"/>
          <w:lang w:val="pt-PT"/>
        </w:rPr>
        <w:t xml:space="preserve"> </w:t>
      </w:r>
      <w:r w:rsidR="006D2126" w:rsidRPr="004518BD">
        <w:rPr>
          <w:rStyle w:val="Incipit"/>
          <w:lang w:val="pt-PT"/>
        </w:rPr>
        <w:t>deum</w:t>
      </w:r>
      <w:r w:rsidR="008A3932">
        <w:rPr>
          <w:lang w:val="pt-PT"/>
        </w:rPr>
        <w:t>%</w:t>
      </w:r>
      <w:r w:rsidR="00380E52">
        <w:rPr>
          <w:lang w:val="pt-PT"/>
        </w:rPr>
        <w:t>.</w:t>
      </w:r>
      <w:r w:rsidR="006D2126" w:rsidRPr="00B779A9">
        <w:rPr>
          <w:lang w:val="pt-PT"/>
        </w:rPr>
        <w:t xml:space="preserve"> </w:t>
      </w:r>
      <w:r w:rsidR="005420B4">
        <w:rPr>
          <w:lang w:val="pt-PT"/>
        </w:rPr>
        <w:t>Suffragium de</w:t>
      </w:r>
      <w:r w:rsidRPr="00B779A9">
        <w:rPr>
          <w:lang w:val="pt-PT"/>
        </w:rPr>
        <w:t xml:space="preserve"> sancta cruce </w:t>
      </w:r>
      <w:r w:rsidR="005420B4">
        <w:rPr>
          <w:lang w:val="pt-PT"/>
        </w:rPr>
        <w:t>[</w:t>
      </w:r>
      <w:r w:rsidRPr="00B779A9">
        <w:rPr>
          <w:lang w:val="pt-PT"/>
        </w:rPr>
        <w:t>AC</w:t>
      </w:r>
      <w:r w:rsidR="005420B4">
        <w:rPr>
          <w:lang w:val="pt-PT"/>
        </w:rPr>
        <w:t>]</w:t>
      </w:r>
      <w:r w:rsidRPr="00B779A9">
        <w:rPr>
          <w:lang w:val="pt-PT"/>
        </w:rPr>
        <w:t xml:space="preserve"> </w:t>
      </w:r>
      <w:r w:rsidR="001B7479" w:rsidRPr="00736684">
        <w:rPr>
          <w:rStyle w:val="Incipit"/>
          <w:lang w:val="pt-PT"/>
        </w:rPr>
        <w:t>Salvator</w:t>
      </w:r>
      <w:r w:rsidRPr="00736684">
        <w:rPr>
          <w:rStyle w:val="Incipit"/>
          <w:lang w:val="pt-PT"/>
        </w:rPr>
        <w:t xml:space="preserve"> mundi</w:t>
      </w:r>
      <w:r w:rsidR="005B21B4" w:rsidRPr="00B779A9">
        <w:rPr>
          <w:lang w:val="pt-PT"/>
        </w:rPr>
        <w:t>. De beata virgine [AC]</w:t>
      </w:r>
      <w:r w:rsidRPr="00B779A9">
        <w:rPr>
          <w:lang w:val="pt-PT"/>
        </w:rPr>
        <w:t xml:space="preserve"> </w:t>
      </w:r>
      <w:r w:rsidRPr="00736684">
        <w:rPr>
          <w:rStyle w:val="Incipit"/>
          <w:lang w:val="pt-PT"/>
        </w:rPr>
        <w:t>Descendi in hortum</w:t>
      </w:r>
      <w:r w:rsidRPr="00B779A9">
        <w:rPr>
          <w:lang w:val="pt-PT"/>
        </w:rPr>
        <w:t xml:space="preserve">. </w:t>
      </w:r>
      <w:r w:rsidR="00AE472B" w:rsidRPr="00B779A9">
        <w:rPr>
          <w:lang w:val="pt-PT"/>
        </w:rPr>
        <w:t xml:space="preserve">De sancto Augustino </w:t>
      </w:r>
      <w:r w:rsidR="005B21B4" w:rsidRPr="00B779A9">
        <w:rPr>
          <w:lang w:val="pt-PT"/>
        </w:rPr>
        <w:t>[AC]</w:t>
      </w:r>
      <w:r w:rsidRPr="00B779A9">
        <w:rPr>
          <w:lang w:val="pt-PT"/>
        </w:rPr>
        <w:t xml:space="preserve"> </w:t>
      </w:r>
      <w:r w:rsidRPr="00794880">
        <w:rPr>
          <w:rStyle w:val="Incipit"/>
          <w:lang w:val="pt-PT"/>
        </w:rPr>
        <w:t>Laetare</w:t>
      </w:r>
      <w:r w:rsidR="005A362F" w:rsidRPr="005A362F">
        <w:rPr>
          <w:i/>
          <w:lang w:val="pt-PT"/>
        </w:rPr>
        <w:t xml:space="preserve"> </w:t>
      </w:r>
      <w:r w:rsidRPr="00794880">
        <w:rPr>
          <w:rStyle w:val="Incipit"/>
          <w:lang w:val="pt-PT"/>
        </w:rPr>
        <w:t>mater</w:t>
      </w:r>
      <w:r w:rsidRPr="00B779A9">
        <w:rPr>
          <w:lang w:val="pt-PT"/>
        </w:rPr>
        <w:t xml:space="preserve">. De omnibus sanctis </w:t>
      </w:r>
      <w:r w:rsidR="005B21B4" w:rsidRPr="00B779A9">
        <w:rPr>
          <w:lang w:val="pt-PT"/>
        </w:rPr>
        <w:t>[AC]</w:t>
      </w:r>
      <w:r w:rsidRPr="00B779A9">
        <w:rPr>
          <w:lang w:val="pt-PT"/>
        </w:rPr>
        <w:t xml:space="preserve"> </w:t>
      </w:r>
      <w:r w:rsidRPr="00794880">
        <w:rPr>
          <w:rStyle w:val="Incipit"/>
          <w:lang w:val="pt-PT"/>
        </w:rPr>
        <w:t>Sapientiam</w:t>
      </w:r>
      <w:r w:rsidRPr="00B779A9">
        <w:rPr>
          <w:lang w:val="pt-PT"/>
        </w:rPr>
        <w:t>.</w:t>
      </w:r>
    </w:p>
    <w:p w:rsidR="00885488" w:rsidRPr="00B779A9" w:rsidRDefault="00885488" w:rsidP="00415109">
      <w:pPr>
        <w:rPr>
          <w:lang w:val="pt-PT"/>
        </w:rPr>
      </w:pPr>
      <w:r w:rsidRPr="00736684">
        <w:rPr>
          <w:rStyle w:val="Time1"/>
          <w:lang w:val="pt-PT"/>
        </w:rPr>
        <w:t>A</w:t>
      </w:r>
      <w:r w:rsidR="005B21B4" w:rsidRPr="00736684">
        <w:rPr>
          <w:rStyle w:val="Time1"/>
          <w:lang w:val="pt-PT"/>
        </w:rPr>
        <w:t>d completorium</w:t>
      </w:r>
      <w:r w:rsidR="005B21B4" w:rsidRPr="00B779A9">
        <w:rPr>
          <w:lang w:val="pt-PT"/>
        </w:rPr>
        <w:t xml:space="preserve"> H</w:t>
      </w:r>
      <w:r w:rsidRPr="00B779A9">
        <w:rPr>
          <w:lang w:val="pt-PT"/>
        </w:rPr>
        <w:t xml:space="preserve">Y </w:t>
      </w:r>
      <w:r w:rsidRPr="00794880">
        <w:rPr>
          <w:rStyle w:val="Incipit"/>
          <w:lang w:val="pt-PT"/>
        </w:rPr>
        <w:t>Te</w:t>
      </w:r>
      <w:r w:rsidR="005A362F" w:rsidRPr="005A362F">
        <w:rPr>
          <w:i/>
          <w:lang w:val="pt-PT"/>
        </w:rPr>
        <w:t xml:space="preserve"> </w:t>
      </w:r>
      <w:r w:rsidRPr="00794880">
        <w:rPr>
          <w:rStyle w:val="Incipit"/>
          <w:lang w:val="pt-PT"/>
        </w:rPr>
        <w:t>lucis</w:t>
      </w:r>
      <w:r w:rsidRPr="00B779A9">
        <w:rPr>
          <w:lang w:val="pt-PT"/>
        </w:rPr>
        <w:t xml:space="preserve">. AD </w:t>
      </w:r>
      <w:r w:rsidRPr="00794880">
        <w:rPr>
          <w:rStyle w:val="Incipit"/>
          <w:lang w:val="pt-PT"/>
        </w:rPr>
        <w:t>Pacem</w:t>
      </w:r>
      <w:r w:rsidR="005A362F" w:rsidRPr="005A362F">
        <w:rPr>
          <w:i/>
          <w:lang w:val="pt-PT"/>
        </w:rPr>
        <w:t xml:space="preserve"> </w:t>
      </w:r>
      <w:r w:rsidRPr="00794880">
        <w:rPr>
          <w:rStyle w:val="Incipit"/>
          <w:lang w:val="pt-PT"/>
        </w:rPr>
        <w:t>tuam</w:t>
      </w:r>
      <w:r w:rsidRPr="00B779A9">
        <w:rPr>
          <w:lang w:val="pt-PT"/>
        </w:rPr>
        <w:t>.</w:t>
      </w:r>
    </w:p>
    <w:p w:rsidR="00885488" w:rsidRPr="00B779A9" w:rsidRDefault="00885488" w:rsidP="00415109">
      <w:pPr>
        <w:rPr>
          <w:lang w:val="pt-PT"/>
        </w:rPr>
      </w:pPr>
      <w:r w:rsidRPr="00736684">
        <w:rPr>
          <w:rStyle w:val="Time1"/>
          <w:lang w:val="pt-PT"/>
        </w:rPr>
        <w:t>A</w:t>
      </w:r>
      <w:r w:rsidR="005B21B4" w:rsidRPr="00736684">
        <w:rPr>
          <w:rStyle w:val="Time1"/>
          <w:lang w:val="pt-PT"/>
        </w:rPr>
        <w:t>d matutinum</w:t>
      </w:r>
      <w:r w:rsidR="005B21B4" w:rsidRPr="00B779A9">
        <w:rPr>
          <w:lang w:val="pt-PT"/>
        </w:rPr>
        <w:t xml:space="preserve"> </w:t>
      </w:r>
      <w:r w:rsidRPr="00B779A9">
        <w:rPr>
          <w:lang w:val="pt-PT"/>
        </w:rPr>
        <w:t>I</w:t>
      </w:r>
      <w:r w:rsidR="005B21B4" w:rsidRPr="00B779A9">
        <w:rPr>
          <w:lang w:val="pt-PT"/>
        </w:rPr>
        <w:t>N</w:t>
      </w:r>
      <w:r w:rsidRPr="00B779A9">
        <w:rPr>
          <w:lang w:val="pt-PT"/>
        </w:rPr>
        <w:t xml:space="preserve">V </w:t>
      </w:r>
      <w:r w:rsidRPr="00736684">
        <w:rPr>
          <w:rStyle w:val="Incipit"/>
          <w:lang w:val="pt-PT"/>
        </w:rPr>
        <w:t>Regem magnum</w:t>
      </w:r>
      <w:r w:rsidRPr="00B779A9">
        <w:rPr>
          <w:lang w:val="pt-PT"/>
        </w:rPr>
        <w:t xml:space="preserve">. HY </w:t>
      </w:r>
      <w:r w:rsidRPr="00736684">
        <w:rPr>
          <w:rStyle w:val="Incipit"/>
          <w:lang w:val="pt-PT"/>
        </w:rPr>
        <w:t>Nocte surgentes</w:t>
      </w:r>
      <w:r w:rsidRPr="00B779A9">
        <w:rPr>
          <w:lang w:val="pt-PT"/>
        </w:rPr>
        <w:t xml:space="preserve">. </w:t>
      </w:r>
    </w:p>
    <w:p w:rsidR="00885488" w:rsidRPr="00B779A9" w:rsidRDefault="00885488" w:rsidP="00415109">
      <w:pPr>
        <w:rPr>
          <w:lang w:val="fr-FR"/>
        </w:rPr>
      </w:pPr>
      <w:r w:rsidRPr="00736684">
        <w:rPr>
          <w:rStyle w:val="Time2"/>
          <w:lang w:val="it-IT"/>
        </w:rPr>
        <w:t>I</w:t>
      </w:r>
      <w:r w:rsidR="005B21B4" w:rsidRPr="00736684">
        <w:rPr>
          <w:rStyle w:val="Time2"/>
          <w:lang w:val="it-IT"/>
        </w:rPr>
        <w:t xml:space="preserve">n primo </w:t>
      </w:r>
      <w:r w:rsidR="00824278" w:rsidRPr="00736684">
        <w:rPr>
          <w:rStyle w:val="Time2"/>
          <w:lang w:val="it-IT"/>
        </w:rPr>
        <w:t>nocturno</w:t>
      </w:r>
      <w:r w:rsidR="005B21B4" w:rsidRPr="00B779A9">
        <w:rPr>
          <w:lang w:val="it-IT"/>
        </w:rPr>
        <w:t xml:space="preserve"> </w:t>
      </w:r>
      <w:r w:rsidRPr="00B779A9">
        <w:rPr>
          <w:lang w:val="it-IT"/>
        </w:rPr>
        <w:t xml:space="preserve">AN </w:t>
      </w:r>
      <w:r w:rsidRPr="00736684">
        <w:rPr>
          <w:rStyle w:val="Incipit"/>
          <w:lang w:val="it-IT"/>
        </w:rPr>
        <w:t>Servite domino</w:t>
      </w:r>
      <w:r w:rsidRPr="00B779A9">
        <w:rPr>
          <w:lang w:val="it-IT"/>
        </w:rPr>
        <w:t xml:space="preserve">. </w:t>
      </w:r>
      <w:r w:rsidRPr="00B779A9">
        <w:rPr>
          <w:lang w:val="fr-FR"/>
        </w:rPr>
        <w:t xml:space="preserve">PS </w:t>
      </w:r>
      <w:r w:rsidRPr="00736684">
        <w:rPr>
          <w:rStyle w:val="Incipit"/>
          <w:lang w:val="fr-FR"/>
        </w:rPr>
        <w:t xml:space="preserve">Beatus </w:t>
      </w:r>
      <w:r w:rsidR="00C31823" w:rsidRPr="00736684">
        <w:rPr>
          <w:rStyle w:val="Incipit"/>
          <w:lang w:val="fr-FR"/>
        </w:rPr>
        <w:t>vir</w:t>
      </w:r>
      <w:r w:rsidRPr="00736684">
        <w:rPr>
          <w:rStyle w:val="Incipit"/>
          <w:lang w:val="fr-FR"/>
        </w:rPr>
        <w:t xml:space="preserve"> qui non abiit</w:t>
      </w:r>
      <w:r w:rsidRPr="00B779A9">
        <w:rPr>
          <w:lang w:val="fr-FR"/>
        </w:rPr>
        <w:t xml:space="preserve">. AN </w:t>
      </w:r>
      <w:r w:rsidRPr="00736684">
        <w:rPr>
          <w:rStyle w:val="Incipit"/>
          <w:lang w:val="fr-FR"/>
        </w:rPr>
        <w:t>Domine deus meus</w:t>
      </w:r>
      <w:r w:rsidRPr="00B779A9">
        <w:rPr>
          <w:lang w:val="fr-FR"/>
        </w:rPr>
        <w:t xml:space="preserve">. </w:t>
      </w:r>
      <w:r w:rsidR="00D54A50" w:rsidRPr="00B779A9">
        <w:rPr>
          <w:lang w:val="fr-FR"/>
        </w:rPr>
        <w:t>Psalmum ipsum</w:t>
      </w:r>
      <w:r w:rsidRPr="00B779A9">
        <w:rPr>
          <w:lang w:val="fr-FR"/>
        </w:rPr>
        <w:t xml:space="preserve">. AN </w:t>
      </w:r>
      <w:r w:rsidRPr="00736684">
        <w:rPr>
          <w:rStyle w:val="Incipit"/>
          <w:lang w:val="fr-FR"/>
        </w:rPr>
        <w:t>Respice et exaudi me</w:t>
      </w:r>
      <w:r w:rsidRPr="00B779A9">
        <w:rPr>
          <w:lang w:val="fr-FR"/>
        </w:rPr>
        <w:t xml:space="preserve">. PS </w:t>
      </w:r>
      <w:r w:rsidRPr="00736684">
        <w:rPr>
          <w:rStyle w:val="Incipit"/>
          <w:lang w:val="fr-FR"/>
        </w:rPr>
        <w:t>Sal</w:t>
      </w:r>
      <w:r w:rsidR="00382E22" w:rsidRPr="00736684">
        <w:rPr>
          <w:rStyle w:val="Incipit"/>
          <w:lang w:val="fr-FR"/>
        </w:rPr>
        <w:t>vu</w:t>
      </w:r>
      <w:r w:rsidRPr="00736684">
        <w:rPr>
          <w:rStyle w:val="Incipit"/>
          <w:lang w:val="fr-FR"/>
        </w:rPr>
        <w:t>m me fac domine</w:t>
      </w:r>
      <w:r w:rsidRPr="00B779A9">
        <w:rPr>
          <w:lang w:val="fr-FR"/>
        </w:rPr>
        <w:t xml:space="preserve">. VS </w:t>
      </w:r>
      <w:r w:rsidRPr="00736684">
        <w:rPr>
          <w:rStyle w:val="Incipit"/>
          <w:lang w:val="fr-FR"/>
        </w:rPr>
        <w:t>Memor fui in nocte nominis tui domine.</w:t>
      </w:r>
      <w:r w:rsidR="005B21B4" w:rsidRPr="00736684">
        <w:rPr>
          <w:rStyle w:val="Incipit"/>
          <w:lang w:val="fr-FR"/>
        </w:rPr>
        <w:t xml:space="preserve"> </w:t>
      </w:r>
      <w:r w:rsidRPr="00736684">
        <w:rPr>
          <w:rStyle w:val="Incipit"/>
          <w:lang w:val="fr-FR"/>
        </w:rPr>
        <w:t>Et custo</w:t>
      </w:r>
      <w:r w:rsidR="00BA4CFB" w:rsidRPr="00736684">
        <w:rPr>
          <w:rStyle w:val="Incipit"/>
          <w:lang w:val="fr-FR"/>
        </w:rPr>
        <w:t>divi</w:t>
      </w:r>
      <w:r w:rsidRPr="00736684">
        <w:rPr>
          <w:rStyle w:val="Incipit"/>
          <w:lang w:val="fr-FR"/>
        </w:rPr>
        <w:t xml:space="preserve"> legem tuam</w:t>
      </w:r>
      <w:r w:rsidRPr="00B779A9">
        <w:rPr>
          <w:lang w:val="fr-FR"/>
        </w:rPr>
        <w:t>.</w:t>
      </w:r>
      <w:r w:rsidR="006D2126" w:rsidRPr="00B779A9">
        <w:rPr>
          <w:lang w:val="fr-FR"/>
        </w:rPr>
        <w:t xml:space="preserve"> Lectiones e</w:t>
      </w:r>
      <w:r w:rsidRPr="00B779A9">
        <w:rPr>
          <w:lang w:val="fr-FR"/>
        </w:rPr>
        <w:t>x libris regum</w:t>
      </w:r>
      <w:r w:rsidR="006D2126" w:rsidRPr="00B779A9">
        <w:rPr>
          <w:lang w:val="fr-FR"/>
        </w:rPr>
        <w:t>,</w:t>
      </w:r>
      <w:r w:rsidRPr="00B779A9">
        <w:rPr>
          <w:lang w:val="fr-FR"/>
        </w:rPr>
        <w:t xml:space="preserve"> primus</w:t>
      </w:r>
      <w:r w:rsidR="006D2126" w:rsidRPr="00B779A9">
        <w:rPr>
          <w:lang w:val="fr-FR"/>
        </w:rPr>
        <w:t>.</w:t>
      </w:r>
      <w:r w:rsidRPr="00B779A9">
        <w:rPr>
          <w:lang w:val="fr-FR"/>
        </w:rPr>
        <w:t xml:space="preserve"> </w:t>
      </w:r>
      <w:r w:rsidR="006D2126" w:rsidRPr="00B779A9">
        <w:rPr>
          <w:lang w:val="fr-FR"/>
        </w:rPr>
        <w:t>[</w:t>
      </w:r>
      <w:r w:rsidRPr="00B779A9">
        <w:rPr>
          <w:lang w:val="fr-FR"/>
        </w:rPr>
        <w:t>LE</w:t>
      </w:r>
      <w:r w:rsidR="006D2126" w:rsidRPr="00B779A9">
        <w:rPr>
          <w:lang w:val="fr-FR"/>
        </w:rPr>
        <w:t>]</w:t>
      </w:r>
      <w:r w:rsidRPr="00B779A9">
        <w:rPr>
          <w:lang w:val="fr-FR"/>
        </w:rPr>
        <w:t xml:space="preserve"> </w:t>
      </w:r>
      <w:r w:rsidRPr="00736684">
        <w:rPr>
          <w:rStyle w:val="Incipit"/>
          <w:lang w:val="fr-FR"/>
        </w:rPr>
        <w:t xml:space="preserve">Fuit </w:t>
      </w:r>
      <w:r w:rsidR="00C31823" w:rsidRPr="00736684">
        <w:rPr>
          <w:rStyle w:val="Incipit"/>
          <w:lang w:val="fr-FR"/>
        </w:rPr>
        <w:t>vir</w:t>
      </w:r>
      <w:r w:rsidRPr="00736684">
        <w:rPr>
          <w:rStyle w:val="Incipit"/>
          <w:lang w:val="fr-FR"/>
        </w:rPr>
        <w:t xml:space="preserve"> unus de Ramathaimsophim</w:t>
      </w:r>
      <w:r w:rsidRPr="00B779A9">
        <w:rPr>
          <w:lang w:val="fr-FR"/>
        </w:rPr>
        <w:t xml:space="preserve">. RP </w:t>
      </w:r>
      <w:r w:rsidRPr="00736684">
        <w:rPr>
          <w:rStyle w:val="Incipit"/>
          <w:lang w:val="fr-FR"/>
        </w:rPr>
        <w:t>Deus omnium</w:t>
      </w:r>
      <w:r w:rsidRPr="00B779A9">
        <w:rPr>
          <w:lang w:val="fr-FR"/>
        </w:rPr>
        <w:t xml:space="preserve">. RP </w:t>
      </w:r>
      <w:r w:rsidRPr="00736684">
        <w:rPr>
          <w:rStyle w:val="Incipit"/>
          <w:lang w:val="fr-FR"/>
        </w:rPr>
        <w:t>Dominus qui eripuit me</w:t>
      </w:r>
      <w:r w:rsidRPr="00B779A9">
        <w:rPr>
          <w:lang w:val="fr-FR"/>
        </w:rPr>
        <w:t xml:space="preserve">. RP </w:t>
      </w:r>
      <w:r w:rsidRPr="00736684">
        <w:rPr>
          <w:rStyle w:val="Incipit"/>
          <w:lang w:val="fr-FR"/>
        </w:rPr>
        <w:t>Ego te tuli</w:t>
      </w:r>
      <w:r w:rsidRPr="00B779A9">
        <w:rPr>
          <w:lang w:val="fr-FR"/>
        </w:rPr>
        <w:t xml:space="preserve">. </w:t>
      </w:r>
    </w:p>
    <w:p w:rsidR="00885488" w:rsidRPr="00B779A9" w:rsidRDefault="00885488" w:rsidP="00415109">
      <w:pPr>
        <w:rPr>
          <w:lang w:val="it-IT"/>
        </w:rPr>
      </w:pPr>
      <w:r w:rsidRPr="00736684">
        <w:rPr>
          <w:rStyle w:val="Time2"/>
          <w:lang w:val="fr-FR"/>
        </w:rPr>
        <w:t>I</w:t>
      </w:r>
      <w:r w:rsidR="00824278" w:rsidRPr="00736684">
        <w:rPr>
          <w:rStyle w:val="Time2"/>
          <w:lang w:val="fr-FR"/>
        </w:rPr>
        <w:t>n secundo nocturno</w:t>
      </w:r>
      <w:r w:rsidR="00824278" w:rsidRPr="00B779A9">
        <w:rPr>
          <w:lang w:val="fr-FR"/>
        </w:rPr>
        <w:t xml:space="preserve"> </w:t>
      </w:r>
      <w:r w:rsidRPr="00B779A9">
        <w:rPr>
          <w:lang w:val="fr-FR"/>
        </w:rPr>
        <w:t xml:space="preserve">AN </w:t>
      </w:r>
      <w:r w:rsidRPr="00736684">
        <w:rPr>
          <w:rStyle w:val="Incipit"/>
          <w:lang w:val="fr-FR"/>
        </w:rPr>
        <w:t>Bonorum meorum</w:t>
      </w:r>
      <w:r w:rsidRPr="00B779A9">
        <w:rPr>
          <w:lang w:val="fr-FR"/>
        </w:rPr>
        <w:t xml:space="preserve">. PS </w:t>
      </w:r>
      <w:r w:rsidRPr="00736684">
        <w:rPr>
          <w:rStyle w:val="Incipit"/>
          <w:lang w:val="fr-FR"/>
        </w:rPr>
        <w:t>Con</w:t>
      </w:r>
      <w:r w:rsidR="001B7479" w:rsidRPr="00736684">
        <w:rPr>
          <w:rStyle w:val="Incipit"/>
          <w:lang w:val="fr-FR"/>
        </w:rPr>
        <w:t>serva</w:t>
      </w:r>
      <w:r w:rsidRPr="00736684">
        <w:rPr>
          <w:rStyle w:val="Incipit"/>
          <w:lang w:val="fr-FR"/>
        </w:rPr>
        <w:t xml:space="preserve"> me domine</w:t>
      </w:r>
      <w:r w:rsidRPr="00B779A9">
        <w:rPr>
          <w:lang w:val="fr-FR"/>
        </w:rPr>
        <w:t xml:space="preserve">. AN </w:t>
      </w:r>
      <w:r w:rsidRPr="00736684">
        <w:rPr>
          <w:rStyle w:val="Incipit"/>
          <w:lang w:val="fr-FR"/>
        </w:rPr>
        <w:t>Inclina domine</w:t>
      </w:r>
      <w:r w:rsidRPr="00B779A9">
        <w:rPr>
          <w:lang w:val="fr-FR"/>
        </w:rPr>
        <w:t xml:space="preserve">. PS </w:t>
      </w:r>
      <w:r w:rsidRPr="00736684">
        <w:rPr>
          <w:rStyle w:val="Incipit"/>
          <w:lang w:val="fr-FR"/>
        </w:rPr>
        <w:t>Exaudi domine iusti</w:t>
      </w:r>
      <w:r w:rsidR="00BE5473" w:rsidRPr="00736684">
        <w:rPr>
          <w:rStyle w:val="Incipit"/>
          <w:lang w:val="fr-FR"/>
        </w:rPr>
        <w:t>tiam</w:t>
      </w:r>
      <w:r w:rsidRPr="00B779A9">
        <w:rPr>
          <w:lang w:val="fr-FR"/>
        </w:rPr>
        <w:t xml:space="preserve">. AN </w:t>
      </w:r>
      <w:r w:rsidRPr="00736684">
        <w:rPr>
          <w:rStyle w:val="Incipit"/>
          <w:lang w:val="fr-FR"/>
        </w:rPr>
        <w:t>Vivit dominus</w:t>
      </w:r>
      <w:r w:rsidRPr="00B779A9">
        <w:rPr>
          <w:lang w:val="fr-FR"/>
        </w:rPr>
        <w:t xml:space="preserve">. PS </w:t>
      </w:r>
      <w:r w:rsidRPr="00736684">
        <w:rPr>
          <w:rStyle w:val="Incipit"/>
          <w:lang w:val="fr-FR"/>
        </w:rPr>
        <w:t>Diligam te domine</w:t>
      </w:r>
      <w:r w:rsidRPr="00B779A9">
        <w:rPr>
          <w:lang w:val="fr-FR"/>
        </w:rPr>
        <w:t xml:space="preserve">. VS </w:t>
      </w:r>
      <w:r w:rsidRPr="00736684">
        <w:rPr>
          <w:rStyle w:val="Incipit"/>
          <w:lang w:val="fr-FR"/>
        </w:rPr>
        <w:t>Media nocte surgebam ad confitendum tibi</w:t>
      </w:r>
      <w:r w:rsidR="00715856" w:rsidRPr="00736684">
        <w:rPr>
          <w:rStyle w:val="Incipit"/>
          <w:lang w:val="fr-FR"/>
        </w:rPr>
        <w:t xml:space="preserve">. </w:t>
      </w:r>
      <w:r w:rsidR="00715856" w:rsidRPr="00736684">
        <w:rPr>
          <w:rStyle w:val="Incipit"/>
          <w:lang w:val="it-IT"/>
        </w:rPr>
        <w:t>S</w:t>
      </w:r>
      <w:r w:rsidRPr="00736684">
        <w:rPr>
          <w:rStyle w:val="Incipit"/>
          <w:lang w:val="it-IT"/>
        </w:rPr>
        <w:t>uper iudicia iustificationis tuae</w:t>
      </w:r>
      <w:r w:rsidRPr="00B779A9">
        <w:rPr>
          <w:lang w:val="it-IT"/>
        </w:rPr>
        <w:t xml:space="preserve">. RP </w:t>
      </w:r>
      <w:r w:rsidRPr="00736684">
        <w:rPr>
          <w:rStyle w:val="Incipit"/>
          <w:lang w:val="it-IT"/>
        </w:rPr>
        <w:t>Montes Gelboe</w:t>
      </w:r>
      <w:r w:rsidRPr="00B779A9">
        <w:rPr>
          <w:lang w:val="it-IT"/>
        </w:rPr>
        <w:t xml:space="preserve">. RP </w:t>
      </w:r>
      <w:r w:rsidRPr="00736684">
        <w:rPr>
          <w:rStyle w:val="Incipit"/>
          <w:lang w:val="it-IT"/>
        </w:rPr>
        <w:t>Exaudisti domine</w:t>
      </w:r>
      <w:r w:rsidRPr="00B779A9">
        <w:rPr>
          <w:lang w:val="it-IT"/>
        </w:rPr>
        <w:t xml:space="preserve">. RP </w:t>
      </w:r>
      <w:r w:rsidRPr="00736684">
        <w:rPr>
          <w:rStyle w:val="Incipit"/>
          <w:lang w:val="it-IT"/>
        </w:rPr>
        <w:t xml:space="preserve">Domine si </w:t>
      </w:r>
      <w:r w:rsidR="001B7479" w:rsidRPr="00736684">
        <w:rPr>
          <w:rStyle w:val="Incipit"/>
          <w:lang w:val="it-IT"/>
        </w:rPr>
        <w:t>conversus</w:t>
      </w:r>
      <w:r w:rsidRPr="00736684">
        <w:rPr>
          <w:rStyle w:val="Incipit"/>
          <w:lang w:val="it-IT"/>
        </w:rPr>
        <w:t xml:space="preserve"> fuerit</w:t>
      </w:r>
      <w:r w:rsidRPr="00B779A9">
        <w:rPr>
          <w:lang w:val="it-IT"/>
        </w:rPr>
        <w:t>.</w:t>
      </w:r>
    </w:p>
    <w:p w:rsidR="00885488" w:rsidRPr="00B779A9" w:rsidRDefault="00885488" w:rsidP="00415109">
      <w:pPr>
        <w:rPr>
          <w:lang w:val="it-IT"/>
        </w:rPr>
      </w:pPr>
      <w:r w:rsidRPr="00736684">
        <w:rPr>
          <w:rStyle w:val="Time2"/>
          <w:lang w:val="it-IT"/>
        </w:rPr>
        <w:t>I</w:t>
      </w:r>
      <w:r w:rsidR="00824278" w:rsidRPr="00736684">
        <w:rPr>
          <w:rStyle w:val="Time2"/>
          <w:lang w:val="it-IT"/>
        </w:rPr>
        <w:t>n tertio nocturno</w:t>
      </w:r>
      <w:r w:rsidR="00824278" w:rsidRPr="00B779A9">
        <w:rPr>
          <w:lang w:val="it-IT"/>
        </w:rPr>
        <w:t xml:space="preserve"> </w:t>
      </w:r>
      <w:r w:rsidRPr="00B779A9">
        <w:rPr>
          <w:lang w:val="it-IT"/>
        </w:rPr>
        <w:t xml:space="preserve">AN </w:t>
      </w:r>
      <w:r w:rsidRPr="00736684">
        <w:rPr>
          <w:rStyle w:val="Incipit"/>
          <w:lang w:val="it-IT"/>
        </w:rPr>
        <w:t>Non sunt loquelae</w:t>
      </w:r>
      <w:r w:rsidRPr="00B779A9">
        <w:rPr>
          <w:lang w:val="it-IT"/>
        </w:rPr>
        <w:t xml:space="preserve">. PS </w:t>
      </w:r>
      <w:r w:rsidRPr="00736684">
        <w:rPr>
          <w:rStyle w:val="Incipit"/>
          <w:lang w:val="it-IT"/>
        </w:rPr>
        <w:t>Caeli</w:t>
      </w:r>
      <w:r w:rsidRPr="00B779A9">
        <w:rPr>
          <w:lang w:val="it-IT"/>
        </w:rPr>
        <w:t xml:space="preserve">. AN </w:t>
      </w:r>
      <w:r w:rsidRPr="00736684">
        <w:rPr>
          <w:rStyle w:val="Incipit"/>
          <w:lang w:val="it-IT"/>
        </w:rPr>
        <w:t>Exaudiat te</w:t>
      </w:r>
      <w:r w:rsidRPr="00B779A9">
        <w:rPr>
          <w:lang w:val="it-IT"/>
        </w:rPr>
        <w:t xml:space="preserve">. </w:t>
      </w:r>
      <w:r w:rsidR="00D54A50" w:rsidRPr="00B779A9">
        <w:rPr>
          <w:lang w:val="it-IT"/>
        </w:rPr>
        <w:t>Psalmum ipsum</w:t>
      </w:r>
      <w:r w:rsidRPr="00B779A9">
        <w:rPr>
          <w:lang w:val="it-IT"/>
        </w:rPr>
        <w:t xml:space="preserve">. AN </w:t>
      </w:r>
      <w:r w:rsidRPr="00736684">
        <w:rPr>
          <w:rStyle w:val="Incipit"/>
          <w:lang w:val="it-IT"/>
        </w:rPr>
        <w:t xml:space="preserve">Domine in </w:t>
      </w:r>
      <w:r w:rsidR="00C31823" w:rsidRPr="00736684">
        <w:rPr>
          <w:rStyle w:val="Incipit"/>
          <w:lang w:val="it-IT"/>
        </w:rPr>
        <w:t>vir</w:t>
      </w:r>
      <w:r w:rsidRPr="00736684">
        <w:rPr>
          <w:rStyle w:val="Incipit"/>
          <w:lang w:val="it-IT"/>
        </w:rPr>
        <w:t>tute</w:t>
      </w:r>
      <w:r w:rsidRPr="00B779A9">
        <w:rPr>
          <w:lang w:val="it-IT"/>
        </w:rPr>
        <w:t xml:space="preserve">. </w:t>
      </w:r>
      <w:r w:rsidR="00D54A50" w:rsidRPr="00B779A9">
        <w:rPr>
          <w:lang w:val="it-IT"/>
        </w:rPr>
        <w:t>Psalmum ipsum</w:t>
      </w:r>
      <w:r w:rsidRPr="00B779A9">
        <w:rPr>
          <w:lang w:val="it-IT"/>
        </w:rPr>
        <w:t xml:space="preserve">. VS </w:t>
      </w:r>
      <w:r w:rsidRPr="00736684">
        <w:rPr>
          <w:rStyle w:val="Incipit"/>
          <w:lang w:val="it-IT"/>
        </w:rPr>
        <w:t>Exaltare domine in virtute tua</w:t>
      </w:r>
      <w:r w:rsidR="00824278" w:rsidRPr="00736684">
        <w:rPr>
          <w:rStyle w:val="Incipit"/>
          <w:lang w:val="it-IT"/>
        </w:rPr>
        <w:t xml:space="preserve">. </w:t>
      </w:r>
      <w:r w:rsidRPr="00736684">
        <w:rPr>
          <w:rStyle w:val="Incipit"/>
          <w:lang w:val="pt-PT"/>
        </w:rPr>
        <w:t>Cantabimus et psallemus virtutes tuas</w:t>
      </w:r>
      <w:r w:rsidRPr="00B779A9">
        <w:rPr>
          <w:lang w:val="pt-PT"/>
        </w:rPr>
        <w:t xml:space="preserve">. EV </w:t>
      </w:r>
      <w:r w:rsidRPr="00736684">
        <w:rPr>
          <w:rStyle w:val="Incipit"/>
          <w:lang w:val="pt-PT"/>
        </w:rPr>
        <w:lastRenderedPageBreak/>
        <w:t xml:space="preserve">Homo quidam fecit </w:t>
      </w:r>
      <w:r w:rsidR="001B7479" w:rsidRPr="00736684">
        <w:rPr>
          <w:rStyle w:val="Incipit"/>
          <w:lang w:val="pt-PT"/>
        </w:rPr>
        <w:t>cena</w:t>
      </w:r>
      <w:r w:rsidRPr="00736684">
        <w:rPr>
          <w:rStyle w:val="Incipit"/>
          <w:lang w:val="pt-PT"/>
        </w:rPr>
        <w:t>m magnam</w:t>
      </w:r>
      <w:r w:rsidRPr="00B779A9">
        <w:rPr>
          <w:lang w:val="pt-PT"/>
        </w:rPr>
        <w:t xml:space="preserve">. </w:t>
      </w:r>
      <w:r w:rsidRPr="00B779A9">
        <w:rPr>
          <w:lang w:val="it-IT"/>
        </w:rPr>
        <w:t xml:space="preserve">RP </w:t>
      </w:r>
      <w:r w:rsidRPr="00736684">
        <w:rPr>
          <w:rStyle w:val="Incipit"/>
          <w:lang w:val="it-IT"/>
        </w:rPr>
        <w:t>Audi domine</w:t>
      </w:r>
      <w:r w:rsidRPr="00B779A9">
        <w:rPr>
          <w:lang w:val="it-IT"/>
        </w:rPr>
        <w:t xml:space="preserve">. RP </w:t>
      </w:r>
      <w:r w:rsidRPr="00736684">
        <w:rPr>
          <w:rStyle w:val="Incipit"/>
          <w:lang w:val="it-IT"/>
        </w:rPr>
        <w:t>Recordare domine</w:t>
      </w:r>
      <w:r w:rsidRPr="00B779A9">
        <w:rPr>
          <w:lang w:val="it-IT"/>
        </w:rPr>
        <w:t xml:space="preserve">. RP </w:t>
      </w:r>
      <w:r w:rsidRPr="00736684">
        <w:rPr>
          <w:rStyle w:val="Incipit"/>
          <w:lang w:val="it-IT"/>
        </w:rPr>
        <w:t>Preparate corda vestra</w:t>
      </w:r>
      <w:r w:rsidRPr="00B779A9">
        <w:rPr>
          <w:lang w:val="it-IT"/>
        </w:rPr>
        <w:t>.</w:t>
      </w:r>
    </w:p>
    <w:p w:rsidR="00885488" w:rsidRPr="00394645" w:rsidRDefault="00885488" w:rsidP="00415109">
      <w:pPr>
        <w:rPr>
          <w:lang w:val="pt-PT"/>
        </w:rPr>
      </w:pPr>
      <w:r w:rsidRPr="00736684">
        <w:rPr>
          <w:rStyle w:val="Time1"/>
          <w:lang w:val="en-US"/>
        </w:rPr>
        <w:t>A</w:t>
      </w:r>
      <w:r w:rsidR="00824278" w:rsidRPr="00736684">
        <w:rPr>
          <w:rStyle w:val="Time1"/>
          <w:lang w:val="en-US"/>
        </w:rPr>
        <w:t>d laudes</w:t>
      </w:r>
      <w:r w:rsidR="00824278">
        <w:rPr>
          <w:lang w:val="en-US"/>
        </w:rPr>
        <w:t xml:space="preserve"> </w:t>
      </w:r>
      <w:r>
        <w:rPr>
          <w:lang w:val="en-US"/>
        </w:rPr>
        <w:t xml:space="preserve">AN </w:t>
      </w:r>
      <w:r w:rsidRPr="00736684">
        <w:rPr>
          <w:rStyle w:val="Incipit"/>
          <w:lang w:val="en-US"/>
        </w:rPr>
        <w:t>Alleluia alleluia</w:t>
      </w:r>
      <w:r>
        <w:rPr>
          <w:lang w:val="en-US"/>
        </w:rPr>
        <w:t xml:space="preserve"> ut habetur in </w:t>
      </w:r>
      <w:r w:rsidRPr="00736684">
        <w:rPr>
          <w:rStyle w:val="Funktion"/>
          <w:lang w:val="en-US"/>
        </w:rPr>
        <w:t>psalterio</w:t>
      </w:r>
      <w:r>
        <w:rPr>
          <w:lang w:val="en-US"/>
        </w:rPr>
        <w:t xml:space="preserve">. </w:t>
      </w:r>
      <w:r w:rsidRPr="00B779A9">
        <w:rPr>
          <w:lang w:val="fr-FR"/>
        </w:rPr>
        <w:t xml:space="preserve">PS </w:t>
      </w:r>
      <w:r w:rsidRPr="00736684">
        <w:rPr>
          <w:rStyle w:val="Incipit"/>
          <w:lang w:val="fr-FR"/>
        </w:rPr>
        <w:t>Dominus regnavit</w:t>
      </w:r>
      <w:r w:rsidRPr="00B779A9">
        <w:rPr>
          <w:lang w:val="fr-FR"/>
        </w:rPr>
        <w:t xml:space="preserve"> cum reliquis. </w:t>
      </w:r>
      <w:r w:rsidRPr="00B779A9">
        <w:rPr>
          <w:lang w:val="pt-PT"/>
        </w:rPr>
        <w:t xml:space="preserve">HY </w:t>
      </w:r>
      <w:r w:rsidRPr="00736684">
        <w:rPr>
          <w:rStyle w:val="Incipit"/>
          <w:lang w:val="pt-PT"/>
        </w:rPr>
        <w:t>Ecce iam noctis</w:t>
      </w:r>
      <w:r w:rsidRPr="00B779A9">
        <w:rPr>
          <w:lang w:val="pt-PT"/>
        </w:rPr>
        <w:t xml:space="preserve">. (16v) VS </w:t>
      </w:r>
      <w:r w:rsidRPr="00736684">
        <w:rPr>
          <w:rStyle w:val="Incipit"/>
          <w:lang w:val="pt-PT"/>
        </w:rPr>
        <w:t>In matutinis domine meditabor in te.</w:t>
      </w:r>
      <w:r w:rsidR="00824278" w:rsidRPr="00736684">
        <w:rPr>
          <w:rStyle w:val="Incipit"/>
          <w:lang w:val="pt-PT"/>
        </w:rPr>
        <w:t xml:space="preserve"> </w:t>
      </w:r>
      <w:r w:rsidRPr="00736684">
        <w:rPr>
          <w:rStyle w:val="Incipit"/>
          <w:lang w:val="pt-PT"/>
        </w:rPr>
        <w:t>Quia fuisti adiutor meus</w:t>
      </w:r>
      <w:r w:rsidRPr="00B779A9">
        <w:rPr>
          <w:lang w:val="pt-PT"/>
        </w:rPr>
        <w:t xml:space="preserve">. AB </w:t>
      </w:r>
      <w:r w:rsidRPr="00736684">
        <w:rPr>
          <w:rStyle w:val="Incipit"/>
          <w:lang w:val="pt-PT"/>
        </w:rPr>
        <w:t xml:space="preserve">Homo quidam fecit </w:t>
      </w:r>
      <w:r w:rsidR="001B7479" w:rsidRPr="00736684">
        <w:rPr>
          <w:rStyle w:val="Incipit"/>
          <w:lang w:val="pt-PT"/>
        </w:rPr>
        <w:t>cena</w:t>
      </w:r>
      <w:r w:rsidRPr="00736684">
        <w:rPr>
          <w:rStyle w:val="Incipit"/>
          <w:lang w:val="pt-PT"/>
        </w:rPr>
        <w:t>m magnam</w:t>
      </w:r>
      <w:r w:rsidRPr="00B779A9">
        <w:rPr>
          <w:lang w:val="pt-PT"/>
        </w:rPr>
        <w:t xml:space="preserve">. </w:t>
      </w:r>
      <w:r w:rsidR="006D2126" w:rsidRPr="00B721F9">
        <w:rPr>
          <w:lang w:val="pt-PT"/>
        </w:rPr>
        <w:t xml:space="preserve">Suffragium </w:t>
      </w:r>
      <w:r w:rsidR="00B721F9" w:rsidRPr="00B721F9">
        <w:rPr>
          <w:lang w:val="pt-PT"/>
        </w:rPr>
        <w:t>%D::</w:t>
      </w:r>
      <w:r w:rsidR="006D2126" w:rsidRPr="00B721F9">
        <w:rPr>
          <w:lang w:val="pt-PT"/>
        </w:rPr>
        <w:t>de</w:t>
      </w:r>
      <w:r w:rsidR="00D734F4" w:rsidRPr="00B721F9">
        <w:rPr>
          <w:lang w:val="pt-PT"/>
        </w:rPr>
        <w:t xml:space="preserve"> </w:t>
      </w:r>
      <w:r w:rsidR="006D2126" w:rsidRPr="00B721F9">
        <w:rPr>
          <w:lang w:val="pt-PT"/>
        </w:rPr>
        <w:t>sancta</w:t>
      </w:r>
      <w:r w:rsidR="00D734F4" w:rsidRPr="00B721F9">
        <w:rPr>
          <w:lang w:val="pt-PT"/>
        </w:rPr>
        <w:t xml:space="preserve"> </w:t>
      </w:r>
      <w:r w:rsidR="006D2126" w:rsidRPr="00B721F9">
        <w:rPr>
          <w:lang w:val="pt-PT"/>
        </w:rPr>
        <w:t>trinitate</w:t>
      </w:r>
      <w:r w:rsidR="00B721F9" w:rsidRPr="00B721F9">
        <w:rPr>
          <w:lang w:val="pt-PT"/>
        </w:rPr>
        <w:t>%</w:t>
      </w:r>
      <w:r w:rsidR="00824278" w:rsidRPr="00B721F9">
        <w:rPr>
          <w:lang w:val="pt-PT"/>
        </w:rPr>
        <w:t>.</w:t>
      </w:r>
      <w:r w:rsidR="00824278" w:rsidRPr="00B779A9">
        <w:rPr>
          <w:lang w:val="pt-PT"/>
        </w:rPr>
        <w:t xml:space="preserve"> De sancta cruce [AC] </w:t>
      </w:r>
      <w:r w:rsidR="001023E8" w:rsidRPr="00736684">
        <w:rPr>
          <w:rStyle w:val="Incipit"/>
          <w:lang w:val="pt-PT"/>
        </w:rPr>
        <w:t>Salva</w:t>
      </w:r>
      <w:r w:rsidRPr="00736684">
        <w:rPr>
          <w:rStyle w:val="Incipit"/>
          <w:lang w:val="pt-PT"/>
        </w:rPr>
        <w:t xml:space="preserve"> nos Christi</w:t>
      </w:r>
      <w:r w:rsidRPr="00B779A9">
        <w:rPr>
          <w:lang w:val="pt-PT"/>
        </w:rPr>
        <w:t xml:space="preserve">. De beata virgine </w:t>
      </w:r>
      <w:r w:rsidR="00824278" w:rsidRPr="00B779A9">
        <w:rPr>
          <w:lang w:val="pt-PT"/>
        </w:rPr>
        <w:t>[AC]</w:t>
      </w:r>
      <w:r w:rsidRPr="00B779A9">
        <w:rPr>
          <w:lang w:val="pt-PT"/>
        </w:rPr>
        <w:t xml:space="preserve"> </w:t>
      </w:r>
      <w:r w:rsidRPr="00736684">
        <w:rPr>
          <w:rStyle w:val="Incipit"/>
          <w:lang w:val="pt-PT"/>
        </w:rPr>
        <w:t>Tota pulchra es</w:t>
      </w:r>
      <w:r w:rsidRPr="00B779A9">
        <w:rPr>
          <w:lang w:val="pt-PT"/>
        </w:rPr>
        <w:t xml:space="preserve">. </w:t>
      </w:r>
      <w:r w:rsidR="00AE472B" w:rsidRPr="00B779A9">
        <w:rPr>
          <w:lang w:val="pt-PT"/>
        </w:rPr>
        <w:t xml:space="preserve">De sancto Augustino </w:t>
      </w:r>
      <w:r w:rsidR="00824278" w:rsidRPr="00B779A9">
        <w:rPr>
          <w:lang w:val="pt-PT"/>
        </w:rPr>
        <w:t>[AC]</w:t>
      </w:r>
      <w:r w:rsidRPr="00B779A9">
        <w:rPr>
          <w:lang w:val="pt-PT"/>
        </w:rPr>
        <w:t xml:space="preserve"> </w:t>
      </w:r>
      <w:r w:rsidRPr="00794880">
        <w:rPr>
          <w:rStyle w:val="Incipit"/>
          <w:lang w:val="pt-PT"/>
        </w:rPr>
        <w:t>Post</w:t>
      </w:r>
      <w:r w:rsidR="005A362F" w:rsidRPr="005A362F">
        <w:rPr>
          <w:i/>
          <w:lang w:val="pt-PT"/>
        </w:rPr>
        <w:t xml:space="preserve"> </w:t>
      </w:r>
      <w:r w:rsidRPr="00794880">
        <w:rPr>
          <w:rStyle w:val="Incipit"/>
          <w:lang w:val="pt-PT"/>
        </w:rPr>
        <w:t>mortem</w:t>
      </w:r>
      <w:r w:rsidRPr="00B779A9">
        <w:rPr>
          <w:lang w:val="pt-PT"/>
        </w:rPr>
        <w:t xml:space="preserve">. </w:t>
      </w:r>
      <w:r w:rsidRPr="00736684">
        <w:rPr>
          <w:lang w:val="pt-PT"/>
        </w:rPr>
        <w:t xml:space="preserve">De omnibus sanctis </w:t>
      </w:r>
      <w:r w:rsidR="00824278" w:rsidRPr="00736684">
        <w:rPr>
          <w:lang w:val="pt-PT"/>
        </w:rPr>
        <w:t>[AC]</w:t>
      </w:r>
      <w:r w:rsidRPr="00736684">
        <w:rPr>
          <w:lang w:val="pt-PT"/>
        </w:rPr>
        <w:t xml:space="preserve"> </w:t>
      </w:r>
      <w:r w:rsidRPr="00736684">
        <w:rPr>
          <w:rStyle w:val="Incipit"/>
          <w:lang w:val="pt-PT"/>
        </w:rPr>
        <w:t>Omnes</w:t>
      </w:r>
      <w:r w:rsidR="005A362F" w:rsidRPr="00736684">
        <w:rPr>
          <w:i/>
          <w:lang w:val="pt-PT"/>
        </w:rPr>
        <w:t xml:space="preserve"> </w:t>
      </w:r>
      <w:r w:rsidRPr="00736684">
        <w:rPr>
          <w:rStyle w:val="Incipit"/>
          <w:lang w:val="pt-PT"/>
        </w:rPr>
        <w:t>sancti</w:t>
      </w:r>
      <w:r w:rsidRPr="00736684">
        <w:rPr>
          <w:lang w:val="pt-PT"/>
        </w:rPr>
        <w:t xml:space="preserve">. </w:t>
      </w:r>
    </w:p>
    <w:p w:rsidR="00885488" w:rsidRPr="00736684" w:rsidRDefault="0081631B" w:rsidP="00415109">
      <w:pPr>
        <w:rPr>
          <w:lang w:val="pt-PT"/>
        </w:rPr>
      </w:pPr>
      <w:r w:rsidRPr="00736684">
        <w:rPr>
          <w:rStyle w:val="Time1"/>
          <w:lang w:val="pt-PT"/>
        </w:rPr>
        <w:t>Ad horas</w:t>
      </w:r>
      <w:r w:rsidR="00824278" w:rsidRPr="00736684">
        <w:rPr>
          <w:lang w:val="pt-PT"/>
        </w:rPr>
        <w:t xml:space="preserve"> [AN]</w:t>
      </w:r>
      <w:r w:rsidR="00885488" w:rsidRPr="00736684">
        <w:rPr>
          <w:lang w:val="pt-PT"/>
        </w:rPr>
        <w:t xml:space="preserve"> </w:t>
      </w:r>
      <w:r w:rsidR="00885488" w:rsidRPr="00736684">
        <w:rPr>
          <w:rStyle w:val="Incipit"/>
          <w:lang w:val="pt-PT"/>
        </w:rPr>
        <w:t>Benedicat</w:t>
      </w:r>
      <w:r w:rsidR="005A362F" w:rsidRPr="00736684">
        <w:rPr>
          <w:i/>
          <w:lang w:val="pt-PT"/>
        </w:rPr>
        <w:t xml:space="preserve"> </w:t>
      </w:r>
      <w:r w:rsidR="00885488" w:rsidRPr="00736684">
        <w:rPr>
          <w:rStyle w:val="Incipit"/>
          <w:lang w:val="pt-PT"/>
        </w:rPr>
        <w:t>nos</w:t>
      </w:r>
      <w:r w:rsidR="005A362F" w:rsidRPr="00736684">
        <w:rPr>
          <w:i/>
          <w:lang w:val="pt-PT"/>
        </w:rPr>
        <w:t xml:space="preserve"> </w:t>
      </w:r>
      <w:r w:rsidR="00885488" w:rsidRPr="00736684">
        <w:rPr>
          <w:rStyle w:val="Incipit"/>
          <w:lang w:val="pt-PT"/>
        </w:rPr>
        <w:t>deus</w:t>
      </w:r>
      <w:r w:rsidR="005A362F" w:rsidRPr="00736684">
        <w:rPr>
          <w:i/>
          <w:lang w:val="pt-PT"/>
        </w:rPr>
        <w:t xml:space="preserve"> </w:t>
      </w:r>
      <w:r w:rsidR="00885488" w:rsidRPr="00736684">
        <w:rPr>
          <w:rStyle w:val="Incipit"/>
          <w:lang w:val="pt-PT"/>
        </w:rPr>
        <w:t>pater</w:t>
      </w:r>
      <w:r w:rsidR="00394645" w:rsidRPr="00736684">
        <w:rPr>
          <w:lang w:val="pt-PT"/>
        </w:rPr>
        <w:t xml:space="preserve"> cum reliquis pro</w:t>
      </w:r>
      <w:r w:rsidR="00885488" w:rsidRPr="00736684">
        <w:rPr>
          <w:lang w:val="pt-PT"/>
        </w:rPr>
        <w:t xml:space="preserve">ut in </w:t>
      </w:r>
      <w:r w:rsidR="00885488" w:rsidRPr="00736684">
        <w:rPr>
          <w:rStyle w:val="Funktion"/>
          <w:lang w:val="pt-PT"/>
        </w:rPr>
        <w:t>psalterio</w:t>
      </w:r>
      <w:r w:rsidR="00885488" w:rsidRPr="00736684">
        <w:rPr>
          <w:lang w:val="pt-PT"/>
        </w:rPr>
        <w:t xml:space="preserve"> in fine psalmi </w:t>
      </w:r>
      <w:r w:rsidR="00394645" w:rsidRPr="00736684">
        <w:rPr>
          <w:lang w:val="pt-PT"/>
        </w:rPr>
        <w:t xml:space="preserve">[SY] </w:t>
      </w:r>
      <w:r w:rsidR="00394645" w:rsidRPr="00736684">
        <w:rPr>
          <w:rStyle w:val="Incipit"/>
          <w:lang w:val="pt-PT"/>
        </w:rPr>
        <w:t>Q</w:t>
      </w:r>
      <w:r w:rsidR="00885488" w:rsidRPr="00736684">
        <w:rPr>
          <w:rStyle w:val="Incipit"/>
          <w:lang w:val="pt-PT"/>
        </w:rPr>
        <w:t>uicumque</w:t>
      </w:r>
      <w:r w:rsidR="00885488" w:rsidRPr="00736684">
        <w:rPr>
          <w:lang w:val="pt-PT"/>
        </w:rPr>
        <w:t xml:space="preserve"> habetur.</w:t>
      </w:r>
    </w:p>
    <w:p w:rsidR="00885488" w:rsidRPr="00B779A9" w:rsidRDefault="00885488" w:rsidP="00415109">
      <w:pPr>
        <w:rPr>
          <w:lang w:val="it-IT"/>
        </w:rPr>
      </w:pPr>
      <w:r w:rsidRPr="00736684">
        <w:rPr>
          <w:rStyle w:val="Time1"/>
          <w:lang w:val="it-IT"/>
        </w:rPr>
        <w:t>A</w:t>
      </w:r>
      <w:r w:rsidR="00824278" w:rsidRPr="00736684">
        <w:rPr>
          <w:rStyle w:val="Time1"/>
          <w:lang w:val="it-IT"/>
        </w:rPr>
        <w:t>d processionem</w:t>
      </w:r>
      <w:r w:rsidR="008D25BB" w:rsidRPr="00736684">
        <w:rPr>
          <w:lang w:val="it-IT"/>
        </w:rPr>
        <w:t xml:space="preserve"> RPPAP</w:t>
      </w:r>
      <w:r w:rsidRPr="00736684">
        <w:rPr>
          <w:lang w:val="it-IT"/>
        </w:rPr>
        <w:t xml:space="preserve"> </w:t>
      </w:r>
      <w:r w:rsidR="001B7479" w:rsidRPr="00736684">
        <w:rPr>
          <w:rStyle w:val="Incipit"/>
          <w:lang w:val="it-IT"/>
        </w:rPr>
        <w:t>Salvator</w:t>
      </w:r>
      <w:r w:rsidR="005A362F" w:rsidRPr="00736684">
        <w:rPr>
          <w:i/>
          <w:lang w:val="it-IT"/>
        </w:rPr>
        <w:t xml:space="preserve"> </w:t>
      </w:r>
      <w:r w:rsidRPr="00736684">
        <w:rPr>
          <w:rStyle w:val="Incipit"/>
          <w:lang w:val="it-IT"/>
        </w:rPr>
        <w:t>mundi</w:t>
      </w:r>
      <w:r w:rsidRPr="00736684">
        <w:rPr>
          <w:lang w:val="it-IT"/>
        </w:rPr>
        <w:t xml:space="preserve">. </w:t>
      </w:r>
      <w:r w:rsidRPr="00B779A9">
        <w:rPr>
          <w:lang w:val="it-IT"/>
        </w:rPr>
        <w:t xml:space="preserve">In reditu </w:t>
      </w:r>
      <w:r w:rsidR="00824278" w:rsidRPr="00B779A9">
        <w:rPr>
          <w:lang w:val="it-IT"/>
        </w:rPr>
        <w:t>[AP]</w:t>
      </w:r>
      <w:r w:rsidRPr="00B779A9">
        <w:rPr>
          <w:lang w:val="it-IT"/>
        </w:rPr>
        <w:t xml:space="preserve"> </w:t>
      </w:r>
      <w:r w:rsidRPr="00794880">
        <w:rPr>
          <w:rStyle w:val="Incipit"/>
          <w:lang w:val="it-IT"/>
        </w:rPr>
        <w:t>Si</w:t>
      </w:r>
      <w:r w:rsidR="005A362F" w:rsidRPr="005A362F">
        <w:rPr>
          <w:i/>
          <w:lang w:val="it-IT"/>
        </w:rPr>
        <w:t xml:space="preserve"> </w:t>
      </w:r>
      <w:r w:rsidRPr="00794880">
        <w:rPr>
          <w:rStyle w:val="Incipit"/>
          <w:lang w:val="it-IT"/>
        </w:rPr>
        <w:t>iniq</w:t>
      </w:r>
      <w:r w:rsidR="007A0291" w:rsidRPr="00794880">
        <w:rPr>
          <w:rStyle w:val="Incipit"/>
          <w:lang w:val="it-IT"/>
        </w:rPr>
        <w:t>u</w:t>
      </w:r>
      <w:r w:rsidR="00D66EA2" w:rsidRPr="00794880">
        <w:rPr>
          <w:rStyle w:val="Incipit"/>
          <w:lang w:val="it-IT"/>
        </w:rPr>
        <w:t>ita</w:t>
      </w:r>
      <w:r w:rsidRPr="00794880">
        <w:rPr>
          <w:rStyle w:val="Incipit"/>
          <w:lang w:val="it-IT"/>
        </w:rPr>
        <w:t>tes</w:t>
      </w:r>
      <w:r w:rsidR="005A362F" w:rsidRPr="005A362F">
        <w:rPr>
          <w:i/>
          <w:lang w:val="it-IT"/>
        </w:rPr>
        <w:t xml:space="preserve"> </w:t>
      </w:r>
      <w:r w:rsidRPr="00794880">
        <w:rPr>
          <w:rStyle w:val="Incipit"/>
          <w:lang w:val="it-IT"/>
        </w:rPr>
        <w:t>nostras</w:t>
      </w:r>
      <w:r w:rsidRPr="00B779A9">
        <w:rPr>
          <w:lang w:val="it-IT"/>
        </w:rPr>
        <w:t>.</w:t>
      </w:r>
    </w:p>
    <w:p w:rsidR="00885488" w:rsidRPr="00B779A9" w:rsidRDefault="00885488" w:rsidP="00415109">
      <w:pPr>
        <w:rPr>
          <w:lang w:val="it-IT"/>
        </w:rPr>
      </w:pPr>
      <w:r w:rsidRPr="00736684">
        <w:rPr>
          <w:rStyle w:val="Time1"/>
          <w:lang w:val="fr-FR"/>
        </w:rPr>
        <w:t>A</w:t>
      </w:r>
      <w:r w:rsidR="00824278" w:rsidRPr="00736684">
        <w:rPr>
          <w:rStyle w:val="Time1"/>
          <w:lang w:val="fr-FR"/>
        </w:rPr>
        <w:t>d missam</w:t>
      </w:r>
      <w:r w:rsidR="00824278" w:rsidRPr="00B779A9">
        <w:rPr>
          <w:lang w:val="fr-FR"/>
        </w:rPr>
        <w:t xml:space="preserve"> </w:t>
      </w:r>
      <w:r w:rsidRPr="00B779A9">
        <w:rPr>
          <w:lang w:val="fr-FR"/>
        </w:rPr>
        <w:t xml:space="preserve">IN </w:t>
      </w:r>
      <w:r w:rsidRPr="00736684">
        <w:rPr>
          <w:rStyle w:val="Incipit"/>
          <w:lang w:val="fr-FR"/>
        </w:rPr>
        <w:t>Factus est dominus</w:t>
      </w:r>
      <w:r w:rsidRPr="00B779A9">
        <w:rPr>
          <w:lang w:val="fr-FR"/>
        </w:rPr>
        <w:t xml:space="preserve">. </w:t>
      </w:r>
      <w:r w:rsidR="005F407A" w:rsidRPr="00B779A9">
        <w:rPr>
          <w:lang w:val="fr-FR"/>
        </w:rPr>
        <w:t xml:space="preserve">[KY] </w:t>
      </w:r>
      <w:r w:rsidRPr="00736684">
        <w:rPr>
          <w:rStyle w:val="Incipit"/>
          <w:lang w:val="fr-FR"/>
        </w:rPr>
        <w:t>Kyrie</w:t>
      </w:r>
      <w:r w:rsidRPr="00B779A9">
        <w:rPr>
          <w:lang w:val="fr-FR"/>
        </w:rPr>
        <w:t xml:space="preserve"> et </w:t>
      </w:r>
      <w:r w:rsidR="005F407A" w:rsidRPr="00B779A9">
        <w:rPr>
          <w:lang w:val="fr-FR"/>
        </w:rPr>
        <w:t xml:space="preserve">[SA] </w:t>
      </w:r>
      <w:r w:rsidRPr="00736684">
        <w:rPr>
          <w:rStyle w:val="Incipit"/>
          <w:lang w:val="fr-FR"/>
        </w:rPr>
        <w:t>Sanctus</w:t>
      </w:r>
      <w:r w:rsidRPr="00B779A9">
        <w:rPr>
          <w:lang w:val="fr-FR"/>
        </w:rPr>
        <w:t xml:space="preserve"> dominicaliter. </w:t>
      </w:r>
      <w:r w:rsidRPr="00B779A9">
        <w:rPr>
          <w:lang w:val="pt-PT"/>
        </w:rPr>
        <w:t xml:space="preserve">GR </w:t>
      </w:r>
      <w:r w:rsidR="005F407A" w:rsidRPr="00736684">
        <w:rPr>
          <w:rStyle w:val="Incipit"/>
          <w:lang w:val="pt-PT"/>
        </w:rPr>
        <w:t>Ad dominum cum trib</w:t>
      </w:r>
      <w:r w:rsidRPr="00736684">
        <w:rPr>
          <w:rStyle w:val="Incipit"/>
          <w:lang w:val="pt-PT"/>
        </w:rPr>
        <w:t>ularer</w:t>
      </w:r>
      <w:r w:rsidRPr="00B779A9">
        <w:rPr>
          <w:lang w:val="pt-PT"/>
        </w:rPr>
        <w:t>. AL</w:t>
      </w:r>
      <w:r w:rsidR="00824278" w:rsidRPr="00B779A9">
        <w:rPr>
          <w:lang w:val="pt-PT"/>
        </w:rPr>
        <w:t>V</w:t>
      </w:r>
      <w:r w:rsidRPr="00B779A9">
        <w:rPr>
          <w:lang w:val="pt-PT"/>
        </w:rPr>
        <w:t xml:space="preserve"> </w:t>
      </w:r>
      <w:r w:rsidRPr="00736684">
        <w:rPr>
          <w:rStyle w:val="Incipit"/>
          <w:lang w:val="pt-PT"/>
        </w:rPr>
        <w:t>Deus iudex iustus</w:t>
      </w:r>
      <w:r w:rsidRPr="00B779A9">
        <w:rPr>
          <w:lang w:val="pt-PT"/>
        </w:rPr>
        <w:t xml:space="preserve">. SE </w:t>
      </w:r>
      <w:r w:rsidRPr="00736684">
        <w:rPr>
          <w:rStyle w:val="Incipit"/>
          <w:lang w:val="pt-PT"/>
        </w:rPr>
        <w:t>Benedictio summae trinitati</w:t>
      </w:r>
      <w:r w:rsidRPr="00B779A9">
        <w:rPr>
          <w:lang w:val="pt-PT"/>
        </w:rPr>
        <w:t xml:space="preserve">. </w:t>
      </w:r>
      <w:r w:rsidRPr="00B779A9">
        <w:rPr>
          <w:lang w:val="it-IT"/>
        </w:rPr>
        <w:t xml:space="preserve">OF </w:t>
      </w:r>
      <w:r w:rsidRPr="00736684">
        <w:rPr>
          <w:rStyle w:val="Incipit"/>
          <w:lang w:val="it-IT"/>
        </w:rPr>
        <w:t>Domine con</w:t>
      </w:r>
      <w:r w:rsidR="001023E8" w:rsidRPr="00736684">
        <w:rPr>
          <w:rStyle w:val="Incipit"/>
          <w:lang w:val="it-IT"/>
        </w:rPr>
        <w:t>vertere</w:t>
      </w:r>
      <w:r w:rsidRPr="00736684">
        <w:rPr>
          <w:rStyle w:val="Incipit"/>
          <w:lang w:val="it-IT"/>
        </w:rPr>
        <w:t xml:space="preserve"> et eripe</w:t>
      </w:r>
      <w:r w:rsidRPr="00B779A9">
        <w:rPr>
          <w:lang w:val="it-IT"/>
        </w:rPr>
        <w:t xml:space="preserve">. CO </w:t>
      </w:r>
      <w:r w:rsidRPr="00736684">
        <w:rPr>
          <w:rStyle w:val="Incipit"/>
          <w:lang w:val="it-IT"/>
        </w:rPr>
        <w:t>Cantabo domino</w:t>
      </w:r>
      <w:r w:rsidRPr="00B779A9">
        <w:rPr>
          <w:lang w:val="it-IT"/>
        </w:rPr>
        <w:t>.</w:t>
      </w:r>
    </w:p>
    <w:p w:rsidR="00885488" w:rsidRPr="00736684" w:rsidRDefault="00885488" w:rsidP="00415109">
      <w:pPr>
        <w:pStyle w:val="berschrift1"/>
        <w:rPr>
          <w:lang w:val="it-IT"/>
        </w:rPr>
      </w:pPr>
      <w:r w:rsidRPr="00736684">
        <w:rPr>
          <w:lang w:val="it-IT"/>
        </w:rPr>
        <w:t>IN FESTO VISI</w:t>
      </w:r>
      <w:r w:rsidR="00B721F9" w:rsidRPr="00736684">
        <w:rPr>
          <w:lang w:val="it-IT"/>
        </w:rPr>
        <w:t>TATIONIS BEATAE MARIAE VIRGINIS</w:t>
      </w:r>
    </w:p>
    <w:p w:rsidR="00885488" w:rsidRPr="00B779A9" w:rsidRDefault="00885488" w:rsidP="00415109">
      <w:pPr>
        <w:rPr>
          <w:lang w:val="it-IT"/>
        </w:rPr>
      </w:pPr>
      <w:r w:rsidRPr="00B779A9">
        <w:rPr>
          <w:lang w:val="it-IT"/>
        </w:rPr>
        <w:t>Summum festum facimus.</w:t>
      </w:r>
    </w:p>
    <w:p w:rsidR="00885488" w:rsidRPr="00736684" w:rsidRDefault="00885488" w:rsidP="00415109">
      <w:pPr>
        <w:rPr>
          <w:lang w:val="en-US"/>
        </w:rPr>
      </w:pPr>
      <w:r w:rsidRPr="00736684">
        <w:rPr>
          <w:rStyle w:val="Time1"/>
          <w:lang w:val="it-IT"/>
        </w:rPr>
        <w:t>A</w:t>
      </w:r>
      <w:r w:rsidR="00824278" w:rsidRPr="00736684">
        <w:rPr>
          <w:rStyle w:val="Time1"/>
          <w:lang w:val="it-IT"/>
        </w:rPr>
        <w:t>d vesperas</w:t>
      </w:r>
      <w:r w:rsidR="00824278" w:rsidRPr="00B779A9">
        <w:rPr>
          <w:lang w:val="it-IT"/>
        </w:rPr>
        <w:t xml:space="preserve"> </w:t>
      </w:r>
      <w:r w:rsidRPr="00B779A9">
        <w:rPr>
          <w:lang w:val="it-IT"/>
        </w:rPr>
        <w:t xml:space="preserve">super psalmos AN </w:t>
      </w:r>
      <w:r w:rsidRPr="00736684">
        <w:rPr>
          <w:rStyle w:val="Incipit"/>
          <w:lang w:val="it-IT"/>
        </w:rPr>
        <w:t>Accedunt laudes virginis</w:t>
      </w:r>
      <w:r w:rsidR="005F407A" w:rsidRPr="00B779A9">
        <w:rPr>
          <w:lang w:val="it-IT"/>
        </w:rPr>
        <w:t xml:space="preserve"> cum reliquis. Psalmi o</w:t>
      </w:r>
      <w:r w:rsidRPr="00B779A9">
        <w:rPr>
          <w:lang w:val="it-IT"/>
        </w:rPr>
        <w:t xml:space="preserve">mnia Laudate. RP </w:t>
      </w:r>
      <w:r w:rsidRPr="00736684">
        <w:rPr>
          <w:rStyle w:val="Incipit"/>
          <w:lang w:val="it-IT"/>
        </w:rPr>
        <w:t>Elisabeth ex opere</w:t>
      </w:r>
      <w:r w:rsidRPr="00B779A9">
        <w:rPr>
          <w:lang w:val="it-IT"/>
        </w:rPr>
        <w:t xml:space="preserve">. HY </w:t>
      </w:r>
      <w:r w:rsidRPr="00736684">
        <w:rPr>
          <w:rStyle w:val="Incipit"/>
          <w:lang w:val="it-IT"/>
        </w:rPr>
        <w:t xml:space="preserve">In Mariae vitae </w:t>
      </w:r>
      <w:r w:rsidR="00890E93" w:rsidRPr="00736684">
        <w:rPr>
          <w:rStyle w:val="Incipit"/>
          <w:lang w:val="it-IT"/>
        </w:rPr>
        <w:t>via</w:t>
      </w:r>
      <w:r w:rsidRPr="00B779A9">
        <w:rPr>
          <w:lang w:val="it-IT"/>
        </w:rPr>
        <w:t xml:space="preserve">. VS </w:t>
      </w:r>
      <w:r w:rsidRPr="00736684">
        <w:rPr>
          <w:rStyle w:val="Incipit"/>
          <w:lang w:val="it-IT"/>
        </w:rPr>
        <w:t>Ave Maria gratia plena dominus tecum</w:t>
      </w:r>
      <w:r w:rsidRPr="00B779A9">
        <w:rPr>
          <w:lang w:val="it-IT"/>
        </w:rPr>
        <w:t xml:space="preserve">. AM </w:t>
      </w:r>
      <w:r w:rsidRPr="00736684">
        <w:rPr>
          <w:rStyle w:val="Incipit"/>
          <w:lang w:val="it-IT"/>
        </w:rPr>
        <w:t>Acceleratur ratio in puero</w:t>
      </w:r>
      <w:r w:rsidRPr="00B779A9">
        <w:rPr>
          <w:lang w:val="it-IT"/>
        </w:rPr>
        <w:t xml:space="preserve">. </w:t>
      </w:r>
      <w:r w:rsidR="00394645">
        <w:rPr>
          <w:lang w:val="it-IT"/>
        </w:rPr>
        <w:t>Suffragium d</w:t>
      </w:r>
      <w:r w:rsidR="007F06DB">
        <w:rPr>
          <w:lang w:val="it-IT"/>
        </w:rPr>
        <w:t xml:space="preserve">e sancto Ioanne Baptista [AC] </w:t>
      </w:r>
      <w:r w:rsidRPr="005B472A">
        <w:rPr>
          <w:rStyle w:val="Incipit"/>
          <w:lang w:val="it-IT"/>
        </w:rPr>
        <w:t>Inter</w:t>
      </w:r>
      <w:r w:rsidR="005A362F" w:rsidRPr="005B472A">
        <w:rPr>
          <w:rStyle w:val="Incipit"/>
          <w:lang w:val="it-IT"/>
        </w:rPr>
        <w:t xml:space="preserve"> </w:t>
      </w:r>
      <w:r w:rsidRPr="005B472A">
        <w:rPr>
          <w:rStyle w:val="Incipit"/>
          <w:lang w:val="it-IT"/>
        </w:rPr>
        <w:t>natos</w:t>
      </w:r>
      <w:r w:rsidR="005A362F" w:rsidRPr="005B472A">
        <w:rPr>
          <w:rStyle w:val="Incipit"/>
          <w:lang w:val="it-IT"/>
        </w:rPr>
        <w:t xml:space="preserve"> </w:t>
      </w:r>
      <w:r w:rsidRPr="005B472A">
        <w:rPr>
          <w:rStyle w:val="Incipit"/>
          <w:lang w:val="it-IT"/>
        </w:rPr>
        <w:t>mulierum</w:t>
      </w:r>
      <w:r w:rsidRPr="00B779A9">
        <w:rPr>
          <w:lang w:val="it-IT"/>
        </w:rPr>
        <w:t xml:space="preserve">. </w:t>
      </w:r>
      <w:r w:rsidR="00AE472B" w:rsidRPr="00736684">
        <w:rPr>
          <w:lang w:val="it-IT"/>
        </w:rPr>
        <w:t xml:space="preserve">De </w:t>
      </w:r>
      <w:r w:rsidR="00394645" w:rsidRPr="00736684">
        <w:rPr>
          <w:lang w:val="it-IT"/>
        </w:rPr>
        <w:t>|</w:t>
      </w:r>
      <w:r w:rsidR="00AE472B" w:rsidRPr="00736684">
        <w:rPr>
          <w:lang w:val="it-IT"/>
        </w:rPr>
        <w:t>sancto</w:t>
      </w:r>
      <w:r w:rsidR="00394645" w:rsidRPr="00736684">
        <w:rPr>
          <w:lang w:val="it-IT"/>
        </w:rPr>
        <w:t>::sanctis|</w:t>
      </w:r>
      <w:r w:rsidR="00AE472B" w:rsidRPr="00736684">
        <w:rPr>
          <w:lang w:val="it-IT"/>
        </w:rPr>
        <w:t xml:space="preserve"> Processo et Martiniano </w:t>
      </w:r>
      <w:r w:rsidR="00824278" w:rsidRPr="00736684">
        <w:rPr>
          <w:lang w:val="it-IT"/>
        </w:rPr>
        <w:t>[AC]</w:t>
      </w:r>
      <w:r w:rsidRPr="00736684">
        <w:rPr>
          <w:lang w:val="it-IT"/>
        </w:rPr>
        <w:t xml:space="preserve"> </w:t>
      </w:r>
      <w:r w:rsidRPr="00736684">
        <w:rPr>
          <w:rStyle w:val="Incipit"/>
          <w:lang w:val="it-IT"/>
        </w:rPr>
        <w:t>Absterget</w:t>
      </w:r>
      <w:r w:rsidR="005A362F" w:rsidRPr="00736684">
        <w:rPr>
          <w:i/>
          <w:lang w:val="it-IT"/>
        </w:rPr>
        <w:t xml:space="preserve"> </w:t>
      </w:r>
      <w:r w:rsidRPr="00736684">
        <w:rPr>
          <w:rStyle w:val="Incipit"/>
          <w:lang w:val="it-IT"/>
        </w:rPr>
        <w:t>deus</w:t>
      </w:r>
      <w:r w:rsidRPr="00736684">
        <w:rPr>
          <w:lang w:val="it-IT"/>
        </w:rPr>
        <w:t xml:space="preserve">. </w:t>
      </w:r>
      <w:r w:rsidR="00AE472B" w:rsidRPr="00736684">
        <w:rPr>
          <w:lang w:val="it-IT"/>
        </w:rPr>
        <w:t xml:space="preserve">De </w:t>
      </w:r>
      <w:r w:rsidR="00394645" w:rsidRPr="00736684">
        <w:rPr>
          <w:lang w:val="it-IT"/>
        </w:rPr>
        <w:t>|</w:t>
      </w:r>
      <w:r w:rsidR="00AE472B" w:rsidRPr="00736684">
        <w:rPr>
          <w:lang w:val="it-IT"/>
        </w:rPr>
        <w:t>sancto</w:t>
      </w:r>
      <w:r w:rsidR="00394645" w:rsidRPr="00736684">
        <w:rPr>
          <w:lang w:val="it-IT"/>
        </w:rPr>
        <w:t>::sanctis|</w:t>
      </w:r>
      <w:r w:rsidR="00AE472B" w:rsidRPr="00736684">
        <w:rPr>
          <w:lang w:val="it-IT"/>
        </w:rPr>
        <w:t xml:space="preserve"> Petro et Paulo </w:t>
      </w:r>
      <w:r w:rsidR="00824278" w:rsidRPr="00736684">
        <w:rPr>
          <w:lang w:val="it-IT"/>
        </w:rPr>
        <w:t>[AC]</w:t>
      </w:r>
      <w:r w:rsidRPr="00736684">
        <w:rPr>
          <w:lang w:val="it-IT"/>
        </w:rPr>
        <w:t xml:space="preserve"> </w:t>
      </w:r>
      <w:r w:rsidRPr="00736684">
        <w:rPr>
          <w:rStyle w:val="Incipit"/>
          <w:lang w:val="it-IT"/>
        </w:rPr>
        <w:t>Gloriosi</w:t>
      </w:r>
      <w:r w:rsidR="005A362F" w:rsidRPr="00736684">
        <w:rPr>
          <w:i/>
          <w:lang w:val="it-IT"/>
        </w:rPr>
        <w:t xml:space="preserve"> </w:t>
      </w:r>
      <w:r w:rsidRPr="00736684">
        <w:rPr>
          <w:rStyle w:val="Incipit"/>
          <w:lang w:val="it-IT"/>
        </w:rPr>
        <w:t>principes</w:t>
      </w:r>
      <w:r w:rsidR="005F407A" w:rsidRPr="00736684">
        <w:rPr>
          <w:lang w:val="it-IT"/>
        </w:rPr>
        <w:t xml:space="preserve">. </w:t>
      </w:r>
      <w:r w:rsidR="005F407A" w:rsidRPr="00736684">
        <w:rPr>
          <w:lang w:val="en-US"/>
        </w:rPr>
        <w:t xml:space="preserve">[BD] </w:t>
      </w:r>
      <w:r w:rsidR="005F6F99" w:rsidRPr="00736684">
        <w:rPr>
          <w:rStyle w:val="Incipit"/>
          <w:lang w:val="en-US"/>
        </w:rPr>
        <w:t>Benedicamus</w:t>
      </w:r>
      <w:r w:rsidR="003541BE" w:rsidRPr="005B472A">
        <w:rPr>
          <w:lang w:val="en-US"/>
        </w:rPr>
        <w:t>.</w:t>
      </w:r>
      <w:r w:rsidRPr="005B472A">
        <w:rPr>
          <w:lang w:val="en-US"/>
        </w:rPr>
        <w:t xml:space="preserve"> </w:t>
      </w:r>
      <w:r w:rsidR="003541BE" w:rsidRPr="005B472A">
        <w:rPr>
          <w:lang w:val="en-US"/>
        </w:rPr>
        <w:t>[</w:t>
      </w:r>
      <w:r w:rsidR="003541BE" w:rsidRPr="00736684">
        <w:rPr>
          <w:lang w:val="en-US"/>
        </w:rPr>
        <w:t xml:space="preserve">TP] </w:t>
      </w:r>
      <w:r w:rsidRPr="00736684">
        <w:rPr>
          <w:rStyle w:val="Incipit"/>
          <w:lang w:val="en-US"/>
        </w:rPr>
        <w:t>In</w:t>
      </w:r>
      <w:r w:rsidR="005A362F" w:rsidRPr="00736684">
        <w:rPr>
          <w:i/>
          <w:lang w:val="en-US"/>
        </w:rPr>
        <w:t xml:space="preserve"> </w:t>
      </w:r>
      <w:r w:rsidRPr="00736684">
        <w:rPr>
          <w:rStyle w:val="Incipit"/>
          <w:lang w:val="en-US"/>
        </w:rPr>
        <w:t>laude</w:t>
      </w:r>
      <w:r w:rsidR="005A362F" w:rsidRPr="00736684">
        <w:rPr>
          <w:i/>
          <w:lang w:val="en-US"/>
        </w:rPr>
        <w:t xml:space="preserve"> </w:t>
      </w:r>
      <w:r w:rsidRPr="00736684">
        <w:rPr>
          <w:rStyle w:val="Incipit"/>
          <w:lang w:val="en-US"/>
        </w:rPr>
        <w:t>Iesu</w:t>
      </w:r>
      <w:r w:rsidRPr="00736684">
        <w:rPr>
          <w:lang w:val="en-US"/>
        </w:rPr>
        <w:t>.</w:t>
      </w:r>
    </w:p>
    <w:p w:rsidR="00885488" w:rsidRPr="00B779A9" w:rsidRDefault="00824278" w:rsidP="00415109">
      <w:pPr>
        <w:rPr>
          <w:lang w:val="it-IT"/>
        </w:rPr>
      </w:pPr>
      <w:r w:rsidRPr="00736684">
        <w:rPr>
          <w:rStyle w:val="Time1"/>
          <w:lang w:val="en-US"/>
        </w:rPr>
        <w:t>Ad completorium</w:t>
      </w:r>
      <w:r w:rsidR="00885488" w:rsidRPr="00736684">
        <w:rPr>
          <w:lang w:val="en-US"/>
        </w:rPr>
        <w:t xml:space="preserve"> HY </w:t>
      </w:r>
      <w:r w:rsidR="00885488" w:rsidRPr="00736684">
        <w:rPr>
          <w:rStyle w:val="Incipit"/>
          <w:lang w:val="en-US"/>
        </w:rPr>
        <w:t>Rex</w:t>
      </w:r>
      <w:r w:rsidR="005A362F" w:rsidRPr="00736684">
        <w:rPr>
          <w:i/>
          <w:lang w:val="en-US"/>
        </w:rPr>
        <w:t xml:space="preserve"> </w:t>
      </w:r>
      <w:r w:rsidR="00885488" w:rsidRPr="00736684">
        <w:rPr>
          <w:rStyle w:val="Incipit"/>
          <w:lang w:val="en-US"/>
        </w:rPr>
        <w:t>Christe</w:t>
      </w:r>
      <w:r w:rsidR="00885488" w:rsidRPr="00736684">
        <w:rPr>
          <w:lang w:val="en-US"/>
        </w:rPr>
        <w:t xml:space="preserve">. </w:t>
      </w:r>
      <w:r w:rsidR="00885488" w:rsidRPr="00B779A9">
        <w:rPr>
          <w:lang w:val="it-IT"/>
        </w:rPr>
        <w:t xml:space="preserve">AD </w:t>
      </w:r>
      <w:r w:rsidR="00885488" w:rsidRPr="00794880">
        <w:rPr>
          <w:rStyle w:val="Incipit"/>
          <w:lang w:val="it-IT"/>
        </w:rPr>
        <w:t>Speciosa</w:t>
      </w:r>
      <w:r w:rsidRPr="00B779A9">
        <w:rPr>
          <w:lang w:val="it-IT"/>
        </w:rPr>
        <w:t xml:space="preserve"> sexti toni. Post collectam AC</w:t>
      </w:r>
      <w:r w:rsidR="00885488" w:rsidRPr="00B779A9">
        <w:rPr>
          <w:lang w:val="it-IT"/>
        </w:rPr>
        <w:t xml:space="preserve"> </w:t>
      </w:r>
      <w:r w:rsidR="00885488" w:rsidRPr="00794880">
        <w:rPr>
          <w:rStyle w:val="Incipit"/>
          <w:lang w:val="it-IT"/>
        </w:rPr>
        <w:t>Gaude</w:t>
      </w:r>
      <w:r w:rsidR="005A362F" w:rsidRPr="005A362F">
        <w:rPr>
          <w:i/>
          <w:lang w:val="it-IT"/>
        </w:rPr>
        <w:t xml:space="preserve"> </w:t>
      </w:r>
      <w:r w:rsidR="00885488" w:rsidRPr="00794880">
        <w:rPr>
          <w:rStyle w:val="Incipit"/>
          <w:lang w:val="it-IT"/>
        </w:rPr>
        <w:t>dei</w:t>
      </w:r>
      <w:r w:rsidR="005A362F" w:rsidRPr="005A362F">
        <w:rPr>
          <w:i/>
          <w:lang w:val="it-IT"/>
        </w:rPr>
        <w:t xml:space="preserve"> </w:t>
      </w:r>
      <w:r w:rsidR="00885488" w:rsidRPr="00794880">
        <w:rPr>
          <w:rStyle w:val="Incipit"/>
          <w:lang w:val="it-IT"/>
        </w:rPr>
        <w:t>genitrix</w:t>
      </w:r>
      <w:r w:rsidR="005A362F" w:rsidRPr="005A362F">
        <w:rPr>
          <w:i/>
          <w:lang w:val="it-IT"/>
        </w:rPr>
        <w:t xml:space="preserve"> </w:t>
      </w:r>
      <w:r w:rsidR="00885488" w:rsidRPr="00794880">
        <w:rPr>
          <w:rStyle w:val="Incipit"/>
          <w:lang w:val="it-IT"/>
        </w:rPr>
        <w:t>virgo</w:t>
      </w:r>
      <w:r w:rsidR="005A362F" w:rsidRPr="005A362F">
        <w:rPr>
          <w:i/>
          <w:lang w:val="it-IT"/>
        </w:rPr>
        <w:t xml:space="preserve"> </w:t>
      </w:r>
      <w:r w:rsidR="00885488" w:rsidRPr="00794880">
        <w:rPr>
          <w:rStyle w:val="Incipit"/>
          <w:lang w:val="it-IT"/>
        </w:rPr>
        <w:t>im</w:t>
      </w:r>
      <w:r w:rsidR="0081012E">
        <w:rPr>
          <w:rStyle w:val="Incipit"/>
          <w:lang w:val="it-IT"/>
        </w:rPr>
        <w:t>m</w:t>
      </w:r>
      <w:r w:rsidR="00885488" w:rsidRPr="00794880">
        <w:rPr>
          <w:rStyle w:val="Incipit"/>
          <w:lang w:val="it-IT"/>
        </w:rPr>
        <w:t>aculata</w:t>
      </w:r>
      <w:r w:rsidR="00885488" w:rsidRPr="00B779A9">
        <w:rPr>
          <w:lang w:val="it-IT"/>
        </w:rPr>
        <w:t xml:space="preserve">. Habetur quoque </w:t>
      </w:r>
      <w:r w:rsidR="000F4FB4" w:rsidRPr="00B779A9">
        <w:rPr>
          <w:lang w:val="it-IT"/>
        </w:rPr>
        <w:t>Salve</w:t>
      </w:r>
      <w:r w:rsidR="008C647F">
        <w:rPr>
          <w:lang w:val="it-IT"/>
        </w:rPr>
        <w:t xml:space="preserve"> [r</w:t>
      </w:r>
      <w:r w:rsidRPr="00B779A9">
        <w:rPr>
          <w:lang w:val="it-IT"/>
        </w:rPr>
        <w:t>egina]</w:t>
      </w:r>
      <w:r w:rsidR="00885488" w:rsidRPr="00B779A9">
        <w:rPr>
          <w:lang w:val="it-IT"/>
        </w:rPr>
        <w:t xml:space="preserve"> SE </w:t>
      </w:r>
      <w:r w:rsidR="00885488" w:rsidRPr="00794880">
        <w:rPr>
          <w:rStyle w:val="Incipit"/>
          <w:lang w:val="it-IT"/>
        </w:rPr>
        <w:t>Veni</w:t>
      </w:r>
      <w:r w:rsidR="005A362F" w:rsidRPr="005A362F">
        <w:rPr>
          <w:i/>
          <w:lang w:val="it-IT"/>
        </w:rPr>
        <w:t xml:space="preserve"> </w:t>
      </w:r>
      <w:r w:rsidR="00885488" w:rsidRPr="00794880">
        <w:rPr>
          <w:rStyle w:val="Incipit"/>
          <w:lang w:val="it-IT"/>
        </w:rPr>
        <w:t>praecelsa</w:t>
      </w:r>
      <w:r w:rsidR="005A362F" w:rsidRPr="005A362F">
        <w:rPr>
          <w:i/>
          <w:lang w:val="it-IT"/>
        </w:rPr>
        <w:t xml:space="preserve"> </w:t>
      </w:r>
      <w:r w:rsidR="00885488" w:rsidRPr="00794880">
        <w:rPr>
          <w:rStyle w:val="Incipit"/>
          <w:lang w:val="it-IT"/>
        </w:rPr>
        <w:t>domina</w:t>
      </w:r>
      <w:r w:rsidR="00885488" w:rsidRPr="00B779A9">
        <w:rPr>
          <w:lang w:val="it-IT"/>
        </w:rPr>
        <w:t>.</w:t>
      </w:r>
    </w:p>
    <w:p w:rsidR="00885488" w:rsidRPr="00B779A9" w:rsidRDefault="00885488" w:rsidP="00415109">
      <w:pPr>
        <w:rPr>
          <w:lang w:val="it-IT"/>
        </w:rPr>
      </w:pPr>
      <w:r w:rsidRPr="00736684">
        <w:rPr>
          <w:rStyle w:val="Time1"/>
          <w:lang w:val="it-IT"/>
        </w:rPr>
        <w:t>A</w:t>
      </w:r>
      <w:r w:rsidR="00824278" w:rsidRPr="00736684">
        <w:rPr>
          <w:rStyle w:val="Time1"/>
          <w:lang w:val="it-IT"/>
        </w:rPr>
        <w:t>d matutinum</w:t>
      </w:r>
      <w:r w:rsidR="00824278" w:rsidRPr="00B779A9">
        <w:rPr>
          <w:lang w:val="it-IT"/>
        </w:rPr>
        <w:t xml:space="preserve"> </w:t>
      </w:r>
      <w:r w:rsidRPr="00B779A9">
        <w:rPr>
          <w:lang w:val="it-IT"/>
        </w:rPr>
        <w:t>I</w:t>
      </w:r>
      <w:r w:rsidR="00824278" w:rsidRPr="00B779A9">
        <w:rPr>
          <w:lang w:val="it-IT"/>
        </w:rPr>
        <w:t>N</w:t>
      </w:r>
      <w:r w:rsidRPr="00B779A9">
        <w:rPr>
          <w:lang w:val="it-IT"/>
        </w:rPr>
        <w:t xml:space="preserve">V </w:t>
      </w:r>
      <w:r w:rsidRPr="00736684">
        <w:rPr>
          <w:rStyle w:val="Incipit"/>
          <w:lang w:val="it-IT"/>
        </w:rPr>
        <w:t>Reginam caeli Mariam</w:t>
      </w:r>
      <w:r w:rsidRPr="00B779A9">
        <w:rPr>
          <w:lang w:val="it-IT"/>
        </w:rPr>
        <w:t xml:space="preserve">. HY </w:t>
      </w:r>
      <w:r w:rsidRPr="00736684">
        <w:rPr>
          <w:rStyle w:val="Incipit"/>
          <w:lang w:val="it-IT"/>
        </w:rPr>
        <w:t>O Christi mater caelica</w:t>
      </w:r>
      <w:r w:rsidRPr="00B779A9">
        <w:rPr>
          <w:lang w:val="it-IT"/>
        </w:rPr>
        <w:t>.</w:t>
      </w:r>
    </w:p>
    <w:p w:rsidR="00885488" w:rsidRPr="00B779A9" w:rsidRDefault="00885488" w:rsidP="00415109">
      <w:pPr>
        <w:rPr>
          <w:lang w:val="fr-FR"/>
        </w:rPr>
      </w:pPr>
      <w:r w:rsidRPr="00736684">
        <w:rPr>
          <w:rStyle w:val="Time2"/>
          <w:lang w:val="it-IT"/>
        </w:rPr>
        <w:t>I</w:t>
      </w:r>
      <w:r w:rsidR="00824278" w:rsidRPr="00736684">
        <w:rPr>
          <w:rStyle w:val="Time2"/>
          <w:lang w:val="it-IT"/>
        </w:rPr>
        <w:t>n primo nocturno</w:t>
      </w:r>
      <w:r w:rsidR="00824278" w:rsidRPr="00736684">
        <w:rPr>
          <w:lang w:val="it-IT"/>
        </w:rPr>
        <w:t xml:space="preserve"> </w:t>
      </w:r>
      <w:r w:rsidRPr="00736684">
        <w:rPr>
          <w:lang w:val="it-IT"/>
        </w:rPr>
        <w:t xml:space="preserve">AN </w:t>
      </w:r>
      <w:r w:rsidRPr="00736684">
        <w:rPr>
          <w:rStyle w:val="Incipit"/>
          <w:lang w:val="it-IT"/>
        </w:rPr>
        <w:t>De</w:t>
      </w:r>
      <w:r w:rsidR="005A362F" w:rsidRPr="00736684">
        <w:rPr>
          <w:i/>
          <w:lang w:val="it-IT"/>
        </w:rPr>
        <w:t xml:space="preserve"> </w:t>
      </w:r>
      <w:r w:rsidRPr="00736684">
        <w:rPr>
          <w:rStyle w:val="Incipit"/>
          <w:lang w:val="it-IT"/>
        </w:rPr>
        <w:t>caelo</w:t>
      </w:r>
      <w:r w:rsidR="005A362F" w:rsidRPr="00736684">
        <w:rPr>
          <w:i/>
          <w:lang w:val="it-IT"/>
        </w:rPr>
        <w:t xml:space="preserve"> </w:t>
      </w:r>
      <w:r w:rsidRPr="00736684">
        <w:rPr>
          <w:rStyle w:val="Incipit"/>
          <w:lang w:val="it-IT"/>
        </w:rPr>
        <w:t>velut</w:t>
      </w:r>
      <w:r w:rsidR="005A362F" w:rsidRPr="00736684">
        <w:rPr>
          <w:i/>
          <w:lang w:val="it-IT"/>
        </w:rPr>
        <w:t xml:space="preserve"> </w:t>
      </w:r>
      <w:r w:rsidRPr="00736684">
        <w:rPr>
          <w:rStyle w:val="Incipit"/>
          <w:lang w:val="it-IT"/>
        </w:rPr>
        <w:t>radius</w:t>
      </w:r>
      <w:r w:rsidR="005A362F" w:rsidRPr="00736684">
        <w:rPr>
          <w:i/>
          <w:lang w:val="it-IT"/>
        </w:rPr>
        <w:t xml:space="preserve"> </w:t>
      </w:r>
      <w:r w:rsidRPr="00736684">
        <w:rPr>
          <w:rStyle w:val="Incipit"/>
          <w:lang w:val="it-IT"/>
        </w:rPr>
        <w:t>descendens</w:t>
      </w:r>
      <w:r w:rsidRPr="00736684">
        <w:rPr>
          <w:lang w:val="it-IT"/>
        </w:rPr>
        <w:t xml:space="preserve"> cum duabus sequentibus. </w:t>
      </w:r>
      <w:r w:rsidRPr="00B779A9">
        <w:rPr>
          <w:lang w:val="fr-FR"/>
        </w:rPr>
        <w:t xml:space="preserve">PS </w:t>
      </w:r>
      <w:r w:rsidRPr="00794880">
        <w:rPr>
          <w:rStyle w:val="Incipit"/>
          <w:lang w:val="fr-FR"/>
        </w:rPr>
        <w:t>Domine</w:t>
      </w:r>
      <w:r w:rsidR="005A362F" w:rsidRPr="005A362F">
        <w:rPr>
          <w:i/>
          <w:lang w:val="fr-FR"/>
        </w:rPr>
        <w:t xml:space="preserve"> </w:t>
      </w:r>
      <w:r w:rsidRPr="00794880">
        <w:rPr>
          <w:rStyle w:val="Incipit"/>
          <w:lang w:val="fr-FR"/>
        </w:rPr>
        <w:t>dominus</w:t>
      </w:r>
      <w:r w:rsidR="005A362F" w:rsidRPr="005A362F">
        <w:rPr>
          <w:i/>
          <w:lang w:val="fr-FR"/>
        </w:rPr>
        <w:t xml:space="preserve"> </w:t>
      </w:r>
      <w:r w:rsidRPr="00794880">
        <w:rPr>
          <w:rStyle w:val="Incipit"/>
          <w:lang w:val="fr-FR"/>
        </w:rPr>
        <w:t>noster</w:t>
      </w:r>
      <w:r w:rsidRPr="00B779A9">
        <w:rPr>
          <w:lang w:val="fr-FR"/>
        </w:rPr>
        <w:t xml:space="preserve">. (17r) </w:t>
      </w:r>
      <w:r w:rsidR="00824278" w:rsidRPr="00B779A9">
        <w:rPr>
          <w:lang w:val="fr-FR"/>
        </w:rPr>
        <w:t>[PS]</w:t>
      </w:r>
      <w:r w:rsidRPr="00B779A9">
        <w:rPr>
          <w:lang w:val="fr-FR"/>
        </w:rPr>
        <w:t xml:space="preserve"> </w:t>
      </w:r>
      <w:r w:rsidRPr="00794880">
        <w:rPr>
          <w:rStyle w:val="Incipit"/>
          <w:lang w:val="fr-FR"/>
        </w:rPr>
        <w:t>Caeli</w:t>
      </w:r>
      <w:r w:rsidR="005A362F" w:rsidRPr="005A362F">
        <w:rPr>
          <w:i/>
          <w:lang w:val="fr-FR"/>
        </w:rPr>
        <w:t xml:space="preserve"> </w:t>
      </w:r>
      <w:r w:rsidRPr="00794880">
        <w:rPr>
          <w:rStyle w:val="Incipit"/>
          <w:lang w:val="fr-FR"/>
        </w:rPr>
        <w:t>enarrant</w:t>
      </w:r>
      <w:r w:rsidRPr="00B779A9">
        <w:rPr>
          <w:lang w:val="fr-FR"/>
        </w:rPr>
        <w:t xml:space="preserve">. </w:t>
      </w:r>
      <w:r w:rsidR="00824278" w:rsidRPr="00B779A9">
        <w:rPr>
          <w:lang w:val="fr-FR"/>
        </w:rPr>
        <w:t>[PS]</w:t>
      </w:r>
      <w:r w:rsidRPr="00B779A9">
        <w:rPr>
          <w:lang w:val="fr-FR"/>
        </w:rPr>
        <w:t xml:space="preserve"> </w:t>
      </w:r>
      <w:r w:rsidRPr="00794880">
        <w:rPr>
          <w:rStyle w:val="Incipit"/>
          <w:lang w:val="fr-FR"/>
        </w:rPr>
        <w:t>Domini</w:t>
      </w:r>
      <w:r w:rsidR="005A362F" w:rsidRPr="005A362F">
        <w:rPr>
          <w:i/>
          <w:lang w:val="fr-FR"/>
        </w:rPr>
        <w:t xml:space="preserve"> </w:t>
      </w:r>
      <w:r w:rsidRPr="00794880">
        <w:rPr>
          <w:rStyle w:val="Incipit"/>
          <w:lang w:val="fr-FR"/>
        </w:rPr>
        <w:t>est</w:t>
      </w:r>
      <w:r w:rsidR="005A362F" w:rsidRPr="005A362F">
        <w:rPr>
          <w:i/>
          <w:lang w:val="fr-FR"/>
        </w:rPr>
        <w:t xml:space="preserve"> </w:t>
      </w:r>
      <w:r w:rsidRPr="00794880">
        <w:rPr>
          <w:rStyle w:val="Incipit"/>
          <w:lang w:val="fr-FR"/>
        </w:rPr>
        <w:t>terra</w:t>
      </w:r>
      <w:r w:rsidRPr="00B779A9">
        <w:rPr>
          <w:lang w:val="fr-FR"/>
        </w:rPr>
        <w:t xml:space="preserve">. VS </w:t>
      </w:r>
      <w:r w:rsidRPr="00794880">
        <w:rPr>
          <w:rStyle w:val="Incipit"/>
          <w:lang w:val="fr-FR"/>
        </w:rPr>
        <w:t>Specie</w:t>
      </w:r>
      <w:r w:rsidR="005A362F" w:rsidRPr="005A362F">
        <w:rPr>
          <w:i/>
          <w:lang w:val="fr-FR"/>
        </w:rPr>
        <w:t xml:space="preserve"> </w:t>
      </w:r>
      <w:r w:rsidRPr="00794880">
        <w:rPr>
          <w:rStyle w:val="Incipit"/>
          <w:lang w:val="fr-FR"/>
        </w:rPr>
        <w:t>tua</w:t>
      </w:r>
      <w:r w:rsidR="00824278" w:rsidRPr="00B779A9">
        <w:rPr>
          <w:lang w:val="fr-FR"/>
        </w:rPr>
        <w:t xml:space="preserve">. </w:t>
      </w:r>
      <w:r w:rsidR="005A4BE1" w:rsidRPr="00B779A9">
        <w:rPr>
          <w:lang w:val="fr-FR"/>
        </w:rPr>
        <w:t>Lection</w:t>
      </w:r>
      <w:r w:rsidRPr="00B779A9">
        <w:rPr>
          <w:lang w:val="fr-FR"/>
        </w:rPr>
        <w:t>e</w:t>
      </w:r>
      <w:r w:rsidR="005A4BE1" w:rsidRPr="00B779A9">
        <w:rPr>
          <w:lang w:val="fr-FR"/>
        </w:rPr>
        <w:t>s de</w:t>
      </w:r>
      <w:r w:rsidRPr="00B779A9">
        <w:rPr>
          <w:lang w:val="fr-FR"/>
        </w:rPr>
        <w:t xml:space="preserve"> </w:t>
      </w:r>
      <w:r w:rsidR="000E124F">
        <w:rPr>
          <w:lang w:val="fr-FR"/>
        </w:rPr>
        <w:lastRenderedPageBreak/>
        <w:t>sermone cxix</w:t>
      </w:r>
      <w:r w:rsidR="0081012E">
        <w:rPr>
          <w:lang w:val="fr-FR"/>
        </w:rPr>
        <w:t xml:space="preserve"> b</w:t>
      </w:r>
      <w:r w:rsidRPr="00B779A9">
        <w:rPr>
          <w:lang w:val="fr-FR"/>
        </w:rPr>
        <w:t>eati</w:t>
      </w:r>
      <w:r w:rsidR="00E40A48">
        <w:rPr>
          <w:lang w:val="fr-FR"/>
        </w:rPr>
        <w:t xml:space="preserve"> </w:t>
      </w:r>
      <w:r w:rsidR="00E40A48" w:rsidRPr="00736684">
        <w:rPr>
          <w:rStyle w:val="Person"/>
          <w:lang w:val="fr-FR"/>
        </w:rPr>
        <w:t>Augustini</w:t>
      </w:r>
      <w:r w:rsidRPr="00B779A9">
        <w:rPr>
          <w:lang w:val="fr-FR"/>
        </w:rPr>
        <w:t xml:space="preserve"> in expositione</w:t>
      </w:r>
      <w:r w:rsidR="005A4BE1" w:rsidRPr="00B779A9">
        <w:rPr>
          <w:lang w:val="fr-FR"/>
        </w:rPr>
        <w:t>m evangelii s</w:t>
      </w:r>
      <w:r w:rsidRPr="00B779A9">
        <w:rPr>
          <w:lang w:val="fr-FR"/>
        </w:rPr>
        <w:t>ancti</w:t>
      </w:r>
      <w:r w:rsidR="0081012E">
        <w:rPr>
          <w:lang w:val="fr-FR"/>
        </w:rPr>
        <w:t xml:space="preserve"> Ioannis</w:t>
      </w:r>
      <w:r w:rsidR="005A4BE1" w:rsidRPr="00B779A9">
        <w:rPr>
          <w:lang w:val="fr-FR"/>
        </w:rPr>
        <w:t xml:space="preserve"> [LS]</w:t>
      </w:r>
      <w:r w:rsidRPr="00B779A9">
        <w:rPr>
          <w:lang w:val="fr-FR"/>
        </w:rPr>
        <w:t xml:space="preserve"> </w:t>
      </w:r>
      <w:r w:rsidRPr="00794880">
        <w:rPr>
          <w:rStyle w:val="Incipit"/>
          <w:lang w:val="fr-FR"/>
        </w:rPr>
        <w:t>Beatissima</w:t>
      </w:r>
      <w:r w:rsidR="005A362F" w:rsidRPr="005A362F">
        <w:rPr>
          <w:i/>
          <w:lang w:val="fr-FR"/>
        </w:rPr>
        <w:t xml:space="preserve"> </w:t>
      </w:r>
      <w:r w:rsidRPr="00794880">
        <w:rPr>
          <w:rStyle w:val="Incipit"/>
          <w:lang w:val="fr-FR"/>
        </w:rPr>
        <w:t>virgo</w:t>
      </w:r>
      <w:r w:rsidR="005A362F" w:rsidRPr="005A362F">
        <w:rPr>
          <w:i/>
          <w:lang w:val="fr-FR"/>
        </w:rPr>
        <w:t xml:space="preserve"> </w:t>
      </w:r>
      <w:r w:rsidRPr="00794880">
        <w:rPr>
          <w:rStyle w:val="Incipit"/>
          <w:lang w:val="fr-FR"/>
        </w:rPr>
        <w:t>dei</w:t>
      </w:r>
      <w:r w:rsidR="005A362F" w:rsidRPr="005A362F">
        <w:rPr>
          <w:i/>
          <w:lang w:val="fr-FR"/>
        </w:rPr>
        <w:t xml:space="preserve"> </w:t>
      </w:r>
      <w:r w:rsidRPr="00794880">
        <w:rPr>
          <w:rStyle w:val="Incipit"/>
          <w:lang w:val="fr-FR"/>
        </w:rPr>
        <w:t>Maria</w:t>
      </w:r>
      <w:r w:rsidRPr="00B779A9">
        <w:rPr>
          <w:lang w:val="fr-FR"/>
        </w:rPr>
        <w:t xml:space="preserve"> etc.</w:t>
      </w:r>
    </w:p>
    <w:p w:rsidR="00885488" w:rsidRPr="00B779A9" w:rsidRDefault="00885488" w:rsidP="00415109">
      <w:pPr>
        <w:rPr>
          <w:lang w:val="pt-PT"/>
        </w:rPr>
      </w:pPr>
      <w:r w:rsidRPr="00736684">
        <w:rPr>
          <w:rStyle w:val="Time2"/>
          <w:lang w:val="fr-FR"/>
        </w:rPr>
        <w:t>I</w:t>
      </w:r>
      <w:r w:rsidR="00824278" w:rsidRPr="00736684">
        <w:rPr>
          <w:rStyle w:val="Time2"/>
          <w:lang w:val="fr-FR"/>
        </w:rPr>
        <w:t>n secundo nocturno</w:t>
      </w:r>
      <w:r w:rsidR="00824278" w:rsidRPr="00B779A9">
        <w:rPr>
          <w:lang w:val="fr-FR"/>
        </w:rPr>
        <w:t xml:space="preserve"> </w:t>
      </w:r>
      <w:r w:rsidRPr="00B779A9">
        <w:rPr>
          <w:lang w:val="fr-FR"/>
        </w:rPr>
        <w:t xml:space="preserve">AN </w:t>
      </w:r>
      <w:r w:rsidRPr="00736684">
        <w:rPr>
          <w:rStyle w:val="Incipit"/>
          <w:lang w:val="fr-FR"/>
        </w:rPr>
        <w:t>Non fuit Christus oneri</w:t>
      </w:r>
      <w:r w:rsidRPr="00B779A9">
        <w:rPr>
          <w:lang w:val="fr-FR"/>
        </w:rPr>
        <w:t xml:space="preserve"> cum sequentibus duabus. </w:t>
      </w:r>
      <w:r w:rsidR="0081012E" w:rsidRPr="00736684">
        <w:rPr>
          <w:lang w:val="fr-FR"/>
        </w:rPr>
        <w:t xml:space="preserve">VS </w:t>
      </w:r>
      <w:r w:rsidR="0081012E" w:rsidRPr="00736684">
        <w:rPr>
          <w:rStyle w:val="Incipit"/>
          <w:lang w:val="fr-FR"/>
        </w:rPr>
        <w:t>Diffusa est gratia</w:t>
      </w:r>
      <w:r w:rsidR="0081012E" w:rsidRPr="00736684">
        <w:rPr>
          <w:lang w:val="fr-FR"/>
        </w:rPr>
        <w:t xml:space="preserve">. </w:t>
      </w:r>
      <w:r w:rsidRPr="00736684">
        <w:rPr>
          <w:lang w:val="pt-PT"/>
        </w:rPr>
        <w:t xml:space="preserve">PS </w:t>
      </w:r>
      <w:r w:rsidRPr="00736684">
        <w:rPr>
          <w:rStyle w:val="Incipit"/>
          <w:lang w:val="pt-PT"/>
        </w:rPr>
        <w:t>Eructavit cor meum</w:t>
      </w:r>
      <w:r w:rsidRPr="00736684">
        <w:rPr>
          <w:lang w:val="pt-PT"/>
        </w:rPr>
        <w:t xml:space="preserve">. </w:t>
      </w:r>
      <w:r w:rsidR="00F74B16" w:rsidRPr="00B779A9">
        <w:rPr>
          <w:lang w:val="pt-PT"/>
        </w:rPr>
        <w:t>[PS]</w:t>
      </w:r>
      <w:r w:rsidRPr="00B779A9">
        <w:rPr>
          <w:lang w:val="pt-PT"/>
        </w:rPr>
        <w:t xml:space="preserve"> </w:t>
      </w:r>
      <w:r w:rsidRPr="00736684">
        <w:rPr>
          <w:rStyle w:val="Incipit"/>
          <w:lang w:val="pt-PT"/>
        </w:rPr>
        <w:t>Deus noster refugium</w:t>
      </w:r>
      <w:r w:rsidRPr="00B779A9">
        <w:rPr>
          <w:lang w:val="pt-PT"/>
        </w:rPr>
        <w:t xml:space="preserve">. </w:t>
      </w:r>
      <w:r w:rsidR="00F74B16" w:rsidRPr="00B779A9">
        <w:rPr>
          <w:lang w:val="pt-PT"/>
        </w:rPr>
        <w:t>[PS]</w:t>
      </w:r>
      <w:r w:rsidRPr="00B779A9">
        <w:rPr>
          <w:lang w:val="pt-PT"/>
        </w:rPr>
        <w:t xml:space="preserve"> </w:t>
      </w:r>
      <w:r w:rsidRPr="00736684">
        <w:rPr>
          <w:rStyle w:val="Incipit"/>
          <w:lang w:val="pt-PT"/>
        </w:rPr>
        <w:t>Fundamenta</w:t>
      </w:r>
      <w:r w:rsidRPr="00B779A9">
        <w:rPr>
          <w:lang w:val="pt-PT"/>
        </w:rPr>
        <w:t xml:space="preserve">. RP </w:t>
      </w:r>
      <w:r w:rsidRPr="00736684">
        <w:rPr>
          <w:rStyle w:val="Incipit"/>
          <w:lang w:val="pt-PT"/>
        </w:rPr>
        <w:t>Maria parens filios</w:t>
      </w:r>
      <w:r w:rsidRPr="00B779A9">
        <w:rPr>
          <w:lang w:val="pt-PT"/>
        </w:rPr>
        <w:t xml:space="preserve"> cum sequentibus duobus.</w:t>
      </w:r>
    </w:p>
    <w:p w:rsidR="00885488" w:rsidRPr="00B779A9" w:rsidRDefault="00885488" w:rsidP="00415109">
      <w:pPr>
        <w:rPr>
          <w:lang w:val="pt-PT"/>
        </w:rPr>
      </w:pPr>
      <w:r w:rsidRPr="00736684">
        <w:rPr>
          <w:rStyle w:val="Time2"/>
          <w:lang w:val="pt-PT"/>
        </w:rPr>
        <w:t>I</w:t>
      </w:r>
      <w:r w:rsidR="00353857" w:rsidRPr="00736684">
        <w:rPr>
          <w:rStyle w:val="Time2"/>
          <w:lang w:val="pt-PT"/>
        </w:rPr>
        <w:t>n tertio nocturno</w:t>
      </w:r>
      <w:r w:rsidRPr="00B779A9">
        <w:rPr>
          <w:lang w:val="pt-PT"/>
        </w:rPr>
        <w:t xml:space="preserve"> AN </w:t>
      </w:r>
      <w:r w:rsidRPr="00736684">
        <w:rPr>
          <w:rStyle w:val="Incipit"/>
          <w:lang w:val="pt-PT"/>
        </w:rPr>
        <w:t>Tunc ad sermonem virginis</w:t>
      </w:r>
      <w:r w:rsidRPr="00B779A9">
        <w:rPr>
          <w:lang w:val="pt-PT"/>
        </w:rPr>
        <w:t xml:space="preserve"> cum sequentibus. PS </w:t>
      </w:r>
      <w:r w:rsidR="00C534FC" w:rsidRPr="00736684">
        <w:rPr>
          <w:rStyle w:val="Incipit"/>
          <w:lang w:val="pt-PT"/>
        </w:rPr>
        <w:t>|</w:t>
      </w:r>
      <w:r w:rsidRPr="00736684">
        <w:rPr>
          <w:rStyle w:val="Incipit"/>
          <w:lang w:val="pt-PT"/>
        </w:rPr>
        <w:t>Cantatate</w:t>
      </w:r>
      <w:r w:rsidR="00C534FC" w:rsidRPr="00736684">
        <w:rPr>
          <w:rStyle w:val="Incipit"/>
          <w:lang w:val="pt-PT"/>
        </w:rPr>
        <w:t>::Cantate|</w:t>
      </w:r>
      <w:r w:rsidRPr="00B779A9">
        <w:rPr>
          <w:lang w:val="pt-PT"/>
        </w:rPr>
        <w:t xml:space="preserve"> primum</w:t>
      </w:r>
      <w:r w:rsidR="00353857" w:rsidRPr="00B779A9">
        <w:rPr>
          <w:lang w:val="pt-PT"/>
        </w:rPr>
        <w:t>. [PS]</w:t>
      </w:r>
      <w:r w:rsidRPr="00B779A9">
        <w:rPr>
          <w:lang w:val="pt-PT"/>
        </w:rPr>
        <w:t xml:space="preserve"> </w:t>
      </w:r>
      <w:r w:rsidRPr="00736684">
        <w:rPr>
          <w:rStyle w:val="Incipit"/>
          <w:lang w:val="pt-PT"/>
        </w:rPr>
        <w:t>Dominus regnavit exultet</w:t>
      </w:r>
      <w:r w:rsidRPr="00B779A9">
        <w:rPr>
          <w:lang w:val="pt-PT"/>
        </w:rPr>
        <w:t xml:space="preserve">. </w:t>
      </w:r>
      <w:r w:rsidR="00353857" w:rsidRPr="00B779A9">
        <w:rPr>
          <w:lang w:val="pt-PT"/>
        </w:rPr>
        <w:t>[PS]</w:t>
      </w:r>
      <w:r w:rsidRPr="00B779A9">
        <w:rPr>
          <w:lang w:val="pt-PT"/>
        </w:rPr>
        <w:t xml:space="preserve"> </w:t>
      </w:r>
      <w:r w:rsidRPr="00736684">
        <w:rPr>
          <w:rStyle w:val="Incipit"/>
          <w:lang w:val="pt-PT"/>
        </w:rPr>
        <w:t>Cantate</w:t>
      </w:r>
      <w:r w:rsidRPr="00B779A9">
        <w:rPr>
          <w:lang w:val="pt-PT"/>
        </w:rPr>
        <w:t xml:space="preserve"> secundum. VS </w:t>
      </w:r>
      <w:r w:rsidRPr="00736684">
        <w:rPr>
          <w:rStyle w:val="Incipit"/>
          <w:lang w:val="pt-PT"/>
        </w:rPr>
        <w:t>Audi filia</w:t>
      </w:r>
      <w:r w:rsidRPr="00B779A9">
        <w:rPr>
          <w:lang w:val="pt-PT"/>
        </w:rPr>
        <w:t xml:space="preserve">. EV </w:t>
      </w:r>
      <w:r w:rsidRPr="00736684">
        <w:rPr>
          <w:rStyle w:val="Incipit"/>
          <w:lang w:val="pt-PT"/>
        </w:rPr>
        <w:t>Exurgens Maria abiit in montana cum festinatione</w:t>
      </w:r>
      <w:r w:rsidRPr="00B779A9">
        <w:rPr>
          <w:lang w:val="pt-PT"/>
        </w:rPr>
        <w:t xml:space="preserve"> post omeliam </w:t>
      </w:r>
      <w:r w:rsidR="00872B44" w:rsidRPr="00B779A9">
        <w:rPr>
          <w:lang w:val="pt-PT"/>
        </w:rPr>
        <w:t>evang</w:t>
      </w:r>
      <w:r w:rsidRPr="00B779A9">
        <w:rPr>
          <w:lang w:val="pt-PT"/>
        </w:rPr>
        <w:t>elii liber generationis in die nativitatis beatae</w:t>
      </w:r>
      <w:r w:rsidR="00A86011">
        <w:rPr>
          <w:lang w:val="pt-PT"/>
        </w:rPr>
        <w:t xml:space="preserve"> </w:t>
      </w:r>
      <w:r w:rsidR="00A86011" w:rsidRPr="00736684">
        <w:rPr>
          <w:lang w:val="pt-PT"/>
        </w:rPr>
        <w:t>Mariae</w:t>
      </w:r>
      <w:r w:rsidRPr="00B779A9">
        <w:rPr>
          <w:lang w:val="pt-PT"/>
        </w:rPr>
        <w:t xml:space="preserve"> invenietur. RP </w:t>
      </w:r>
      <w:r w:rsidRPr="00736684">
        <w:rPr>
          <w:rStyle w:val="Incipit"/>
          <w:lang w:val="pt-PT"/>
        </w:rPr>
        <w:t>Occasum virgo nesciit</w:t>
      </w:r>
      <w:r w:rsidRPr="00B779A9">
        <w:rPr>
          <w:lang w:val="pt-PT"/>
        </w:rPr>
        <w:t xml:space="preserve"> cum duobus </w:t>
      </w:r>
      <w:r w:rsidR="00747CDD" w:rsidRPr="00B779A9">
        <w:rPr>
          <w:lang w:val="pt-PT"/>
        </w:rPr>
        <w:t>sequ</w:t>
      </w:r>
      <w:r w:rsidR="00BD0F35" w:rsidRPr="00B779A9">
        <w:rPr>
          <w:lang w:val="pt-PT"/>
        </w:rPr>
        <w:t xml:space="preserve">entibus. </w:t>
      </w:r>
      <w:r w:rsidR="00B27AAF" w:rsidRPr="00B779A9">
        <w:rPr>
          <w:lang w:val="pt-PT"/>
        </w:rPr>
        <w:t>[</w:t>
      </w:r>
      <w:r w:rsidR="00BD0F35" w:rsidRPr="00B779A9">
        <w:rPr>
          <w:lang w:val="pt-PT"/>
        </w:rPr>
        <w:t>TD</w:t>
      </w:r>
      <w:r w:rsidR="00B27AAF" w:rsidRPr="00B779A9">
        <w:rPr>
          <w:lang w:val="pt-PT"/>
        </w:rPr>
        <w:t>]</w:t>
      </w:r>
      <w:r w:rsidR="00BD0F35" w:rsidRPr="00B779A9">
        <w:rPr>
          <w:lang w:val="pt-PT"/>
        </w:rPr>
        <w:t xml:space="preserve"> </w:t>
      </w:r>
      <w:r w:rsidR="00BD0F35" w:rsidRPr="00736684">
        <w:rPr>
          <w:rStyle w:val="Incipit"/>
          <w:lang w:val="pt-PT"/>
        </w:rPr>
        <w:t>Te deum</w:t>
      </w:r>
      <w:r w:rsidR="008D25BB" w:rsidRPr="00736684">
        <w:rPr>
          <w:rStyle w:val="Incipit"/>
          <w:lang w:val="pt-PT"/>
        </w:rPr>
        <w:t xml:space="preserve"> laudamus</w:t>
      </w:r>
      <w:r w:rsidR="00BD0F35" w:rsidRPr="00B779A9">
        <w:rPr>
          <w:lang w:val="pt-PT"/>
        </w:rPr>
        <w:t>.</w:t>
      </w:r>
    </w:p>
    <w:p w:rsidR="00885488" w:rsidRPr="00736684" w:rsidRDefault="00885488" w:rsidP="00415109">
      <w:pPr>
        <w:rPr>
          <w:lang w:val="en-US"/>
        </w:rPr>
      </w:pPr>
      <w:r w:rsidRPr="00736684">
        <w:rPr>
          <w:rStyle w:val="Time1"/>
          <w:lang w:val="pt-PT"/>
        </w:rPr>
        <w:t>A</w:t>
      </w:r>
      <w:r w:rsidR="007C3963" w:rsidRPr="00736684">
        <w:rPr>
          <w:rStyle w:val="Time1"/>
          <w:lang w:val="pt-PT"/>
        </w:rPr>
        <w:t xml:space="preserve">d </w:t>
      </w:r>
      <w:r w:rsidR="00353857" w:rsidRPr="00736684">
        <w:rPr>
          <w:rStyle w:val="Time1"/>
          <w:lang w:val="pt-PT"/>
        </w:rPr>
        <w:t>laudes</w:t>
      </w:r>
      <w:r w:rsidR="00353857" w:rsidRPr="00B779A9">
        <w:rPr>
          <w:lang w:val="pt-PT"/>
        </w:rPr>
        <w:t xml:space="preserve"> </w:t>
      </w:r>
      <w:r w:rsidRPr="00B779A9">
        <w:rPr>
          <w:lang w:val="pt-PT"/>
        </w:rPr>
        <w:t xml:space="preserve">AN </w:t>
      </w:r>
      <w:r w:rsidRPr="00736684">
        <w:rPr>
          <w:rStyle w:val="Incipit"/>
          <w:lang w:val="pt-PT"/>
        </w:rPr>
        <w:t>Sacra dedit eloquia</w:t>
      </w:r>
      <w:r w:rsidR="00BD0F35" w:rsidRPr="00B779A9">
        <w:rPr>
          <w:lang w:val="pt-PT"/>
        </w:rPr>
        <w:t xml:space="preserve"> cum reliquis quatt</w:t>
      </w:r>
      <w:r w:rsidRPr="00B779A9">
        <w:rPr>
          <w:lang w:val="pt-PT"/>
        </w:rPr>
        <w:t>u</w:t>
      </w:r>
      <w:r w:rsidR="00BD0F35" w:rsidRPr="00B779A9">
        <w:rPr>
          <w:lang w:val="pt-PT"/>
        </w:rPr>
        <w:t>o</w:t>
      </w:r>
      <w:r w:rsidRPr="00B779A9">
        <w:rPr>
          <w:lang w:val="pt-PT"/>
        </w:rPr>
        <w:t xml:space="preserve">r. HY </w:t>
      </w:r>
      <w:r w:rsidRPr="00736684">
        <w:rPr>
          <w:rStyle w:val="Incipit"/>
          <w:lang w:val="pt-PT"/>
        </w:rPr>
        <w:t>De sacro tabernaculo</w:t>
      </w:r>
      <w:r w:rsidRPr="00B779A9">
        <w:rPr>
          <w:lang w:val="pt-PT"/>
        </w:rPr>
        <w:t xml:space="preserve">. VS </w:t>
      </w:r>
      <w:r w:rsidRPr="00736684">
        <w:rPr>
          <w:rStyle w:val="Incipit"/>
          <w:lang w:val="pt-PT"/>
        </w:rPr>
        <w:t>Adiu</w:t>
      </w:r>
      <w:r w:rsidR="00382E22" w:rsidRPr="00736684">
        <w:rPr>
          <w:rStyle w:val="Incipit"/>
          <w:lang w:val="pt-PT"/>
        </w:rPr>
        <w:t>v</w:t>
      </w:r>
      <w:r w:rsidRPr="00736684">
        <w:rPr>
          <w:rStyle w:val="Incipit"/>
          <w:lang w:val="pt-PT"/>
        </w:rPr>
        <w:t>abit eam</w:t>
      </w:r>
      <w:r w:rsidRPr="00B779A9">
        <w:rPr>
          <w:lang w:val="pt-PT"/>
        </w:rPr>
        <w:t xml:space="preserve">. AB </w:t>
      </w:r>
      <w:r w:rsidRPr="00736684">
        <w:rPr>
          <w:rStyle w:val="Incipit"/>
          <w:lang w:val="pt-PT"/>
        </w:rPr>
        <w:t>Adiutrix visitatio</w:t>
      </w:r>
      <w:r w:rsidRPr="00B779A9">
        <w:rPr>
          <w:lang w:val="pt-PT"/>
        </w:rPr>
        <w:t xml:space="preserve">. </w:t>
      </w:r>
      <w:r w:rsidR="0081012E">
        <w:rPr>
          <w:lang w:val="pt-PT"/>
        </w:rPr>
        <w:t>Suffragium d</w:t>
      </w:r>
      <w:r w:rsidR="00BD0F35" w:rsidRPr="00B779A9">
        <w:rPr>
          <w:lang w:val="pt-PT"/>
        </w:rPr>
        <w:t xml:space="preserve">e </w:t>
      </w:r>
      <w:r w:rsidR="0081012E" w:rsidRPr="0081012E">
        <w:rPr>
          <w:lang w:val="pt-PT"/>
        </w:rPr>
        <w:t>|</w:t>
      </w:r>
      <w:r w:rsidR="00BD0F35" w:rsidRPr="00B779A9">
        <w:rPr>
          <w:lang w:val="pt-PT"/>
        </w:rPr>
        <w:t>sancto</w:t>
      </w:r>
      <w:r w:rsidR="0081012E">
        <w:rPr>
          <w:lang w:val="pt-PT"/>
        </w:rPr>
        <w:t>::sanctis</w:t>
      </w:r>
      <w:r w:rsidR="0081012E" w:rsidRPr="0081012E">
        <w:rPr>
          <w:lang w:val="pt-PT"/>
        </w:rPr>
        <w:t>|</w:t>
      </w:r>
      <w:r w:rsidR="00BD0F35" w:rsidRPr="00B779A9">
        <w:rPr>
          <w:lang w:val="pt-PT"/>
        </w:rPr>
        <w:t xml:space="preserve"> Processo et Martiniano </w:t>
      </w:r>
      <w:r w:rsidR="0081012E">
        <w:rPr>
          <w:lang w:val="pt-PT"/>
        </w:rPr>
        <w:t>[</w:t>
      </w:r>
      <w:r w:rsidRPr="00B779A9">
        <w:rPr>
          <w:lang w:val="pt-PT"/>
        </w:rPr>
        <w:t>AC</w:t>
      </w:r>
      <w:r w:rsidR="0081012E">
        <w:rPr>
          <w:lang w:val="pt-PT"/>
        </w:rPr>
        <w:t>]</w:t>
      </w:r>
      <w:r w:rsidRPr="00B779A9">
        <w:rPr>
          <w:lang w:val="pt-PT"/>
        </w:rPr>
        <w:t xml:space="preserve"> </w:t>
      </w:r>
      <w:r w:rsidRPr="00794880">
        <w:rPr>
          <w:rStyle w:val="Incipit"/>
          <w:lang w:val="pt-PT"/>
        </w:rPr>
        <w:t>Tradiderunt</w:t>
      </w:r>
      <w:r w:rsidR="005A362F" w:rsidRPr="005A362F">
        <w:rPr>
          <w:i/>
          <w:lang w:val="pt-PT"/>
        </w:rPr>
        <w:t xml:space="preserve"> </w:t>
      </w:r>
      <w:r w:rsidRPr="00794880">
        <w:rPr>
          <w:rStyle w:val="Incipit"/>
          <w:lang w:val="pt-PT"/>
        </w:rPr>
        <w:t>corpora</w:t>
      </w:r>
      <w:r w:rsidR="00794880" w:rsidRPr="00794880">
        <w:rPr>
          <w:lang w:val="pt-PT"/>
        </w:rPr>
        <w:t xml:space="preserve">. </w:t>
      </w:r>
      <w:r w:rsidR="00BD0F35" w:rsidRPr="00736684">
        <w:rPr>
          <w:lang w:val="pt-PT"/>
        </w:rPr>
        <w:t xml:space="preserve">De </w:t>
      </w:r>
      <w:r w:rsidR="0081012E" w:rsidRPr="00736684">
        <w:rPr>
          <w:lang w:val="pt-PT"/>
        </w:rPr>
        <w:t>|</w:t>
      </w:r>
      <w:r w:rsidR="00BD0F35" w:rsidRPr="00736684">
        <w:rPr>
          <w:lang w:val="pt-PT"/>
        </w:rPr>
        <w:t>sancto</w:t>
      </w:r>
      <w:r w:rsidR="0081012E" w:rsidRPr="00736684">
        <w:rPr>
          <w:lang w:val="pt-PT"/>
        </w:rPr>
        <w:t>::sanctis|</w:t>
      </w:r>
      <w:r w:rsidR="00BD0F35" w:rsidRPr="00736684">
        <w:rPr>
          <w:lang w:val="pt-PT"/>
        </w:rPr>
        <w:t xml:space="preserve"> Petro et Paulo </w:t>
      </w:r>
      <w:r w:rsidR="00353857" w:rsidRPr="00736684">
        <w:rPr>
          <w:lang w:val="pt-PT"/>
        </w:rPr>
        <w:t>[</w:t>
      </w:r>
      <w:r w:rsidRPr="00736684">
        <w:rPr>
          <w:lang w:val="pt-PT"/>
        </w:rPr>
        <w:t>AC</w:t>
      </w:r>
      <w:r w:rsidR="00353857" w:rsidRPr="00736684">
        <w:rPr>
          <w:lang w:val="pt-PT"/>
        </w:rPr>
        <w:t>]</w:t>
      </w:r>
      <w:r w:rsidRPr="00736684">
        <w:rPr>
          <w:lang w:val="pt-PT"/>
        </w:rPr>
        <w:t xml:space="preserve"> </w:t>
      </w:r>
      <w:r w:rsidRPr="00736684">
        <w:rPr>
          <w:rStyle w:val="Incipit"/>
          <w:lang w:val="pt-PT"/>
        </w:rPr>
        <w:t>Petrus apostolus et Paulus doctor</w:t>
      </w:r>
      <w:r w:rsidRPr="00736684">
        <w:rPr>
          <w:lang w:val="pt-PT"/>
        </w:rPr>
        <w:t xml:space="preserve">. </w:t>
      </w:r>
      <w:r w:rsidR="00B27AAF">
        <w:rPr>
          <w:lang w:val="en-US"/>
        </w:rPr>
        <w:t xml:space="preserve">[BD] </w:t>
      </w:r>
      <w:r w:rsidR="005F6F99" w:rsidRPr="00736684">
        <w:rPr>
          <w:rStyle w:val="Incipit"/>
          <w:lang w:val="en-US"/>
        </w:rPr>
        <w:t>Benedicamus</w:t>
      </w:r>
      <w:r w:rsidR="003541BE">
        <w:rPr>
          <w:lang w:val="en-US"/>
        </w:rPr>
        <w:t>.</w:t>
      </w:r>
      <w:r w:rsidR="003541BE" w:rsidRPr="003541BE">
        <w:rPr>
          <w:lang w:val="en-US"/>
        </w:rPr>
        <w:t xml:space="preserve"> </w:t>
      </w:r>
      <w:r w:rsidR="003541BE">
        <w:rPr>
          <w:lang w:val="en-US"/>
        </w:rPr>
        <w:t>[TP]</w:t>
      </w:r>
      <w:r w:rsidR="00B27AAF">
        <w:rPr>
          <w:lang w:val="en-US"/>
        </w:rPr>
        <w:t xml:space="preserve"> </w:t>
      </w:r>
      <w:r w:rsidRPr="00736684">
        <w:rPr>
          <w:rStyle w:val="Incipit"/>
          <w:lang w:val="en-US"/>
        </w:rPr>
        <w:t>In laude Iesu</w:t>
      </w:r>
      <w:r>
        <w:rPr>
          <w:lang w:val="en-US"/>
        </w:rPr>
        <w:t>.</w:t>
      </w:r>
    </w:p>
    <w:p w:rsidR="00885488" w:rsidRDefault="0081631B" w:rsidP="00415109">
      <w:pPr>
        <w:rPr>
          <w:lang w:val="en-US"/>
        </w:rPr>
      </w:pPr>
      <w:r w:rsidRPr="00736684">
        <w:rPr>
          <w:rStyle w:val="Time1"/>
          <w:lang w:val="en-US"/>
        </w:rPr>
        <w:t>Ad horas</w:t>
      </w:r>
      <w:r w:rsidR="00885488">
        <w:rPr>
          <w:lang w:val="en-US"/>
        </w:rPr>
        <w:t xml:space="preserve"> laudes antiphonae.</w:t>
      </w:r>
    </w:p>
    <w:p w:rsidR="00885488" w:rsidRDefault="00885488" w:rsidP="00415109">
      <w:pPr>
        <w:rPr>
          <w:lang w:val="en-US"/>
        </w:rPr>
      </w:pPr>
      <w:r w:rsidRPr="00736684">
        <w:rPr>
          <w:rStyle w:val="Time1"/>
          <w:lang w:val="it-IT"/>
        </w:rPr>
        <w:t>A</w:t>
      </w:r>
      <w:r w:rsidR="00353857" w:rsidRPr="00736684">
        <w:rPr>
          <w:rStyle w:val="Time1"/>
          <w:lang w:val="it-IT"/>
        </w:rPr>
        <w:t>d processionem</w:t>
      </w:r>
      <w:r w:rsidR="00353857" w:rsidRPr="00B779A9">
        <w:rPr>
          <w:lang w:val="it-IT"/>
        </w:rPr>
        <w:t xml:space="preserve"> </w:t>
      </w:r>
      <w:r w:rsidRPr="00B779A9">
        <w:rPr>
          <w:lang w:val="it-IT"/>
        </w:rPr>
        <w:t>RP</w:t>
      </w:r>
      <w:r w:rsidR="00353857" w:rsidRPr="00B779A9">
        <w:rPr>
          <w:lang w:val="it-IT"/>
        </w:rPr>
        <w:t>P</w:t>
      </w:r>
      <w:r w:rsidRPr="00B779A9">
        <w:rPr>
          <w:lang w:val="it-IT"/>
        </w:rPr>
        <w:t xml:space="preserve"> </w:t>
      </w:r>
      <w:r w:rsidRPr="00794880">
        <w:rPr>
          <w:rStyle w:val="Incipit"/>
          <w:lang w:val="it-IT"/>
        </w:rPr>
        <w:t>Elisabeth</w:t>
      </w:r>
      <w:r w:rsidR="005A362F" w:rsidRPr="005A362F">
        <w:rPr>
          <w:i/>
          <w:lang w:val="it-IT"/>
        </w:rPr>
        <w:t xml:space="preserve"> </w:t>
      </w:r>
      <w:r w:rsidRPr="00794880">
        <w:rPr>
          <w:rStyle w:val="Incipit"/>
          <w:lang w:val="it-IT"/>
        </w:rPr>
        <w:t>ex</w:t>
      </w:r>
      <w:r w:rsidR="005A362F" w:rsidRPr="005A362F">
        <w:rPr>
          <w:i/>
          <w:lang w:val="it-IT"/>
        </w:rPr>
        <w:t xml:space="preserve"> </w:t>
      </w:r>
      <w:r w:rsidRPr="00794880">
        <w:rPr>
          <w:rStyle w:val="Incipit"/>
          <w:lang w:val="it-IT"/>
        </w:rPr>
        <w:t>opere</w:t>
      </w:r>
      <w:r w:rsidR="00353857" w:rsidRPr="00B779A9">
        <w:rPr>
          <w:lang w:val="it-IT"/>
        </w:rPr>
        <w:t xml:space="preserve">. </w:t>
      </w:r>
      <w:r w:rsidR="00353857">
        <w:rPr>
          <w:lang w:val="en-US"/>
        </w:rPr>
        <w:t>Ad reditum [</w:t>
      </w:r>
      <w:r>
        <w:rPr>
          <w:lang w:val="en-US"/>
        </w:rPr>
        <w:t>RP</w:t>
      </w:r>
      <w:r w:rsidR="00353857">
        <w:rPr>
          <w:lang w:val="en-US"/>
        </w:rPr>
        <w:t>P]</w:t>
      </w:r>
      <w:r>
        <w:rPr>
          <w:lang w:val="en-US"/>
        </w:rPr>
        <w:t xml:space="preserve"> </w:t>
      </w:r>
      <w:r w:rsidR="000F4FB4" w:rsidRPr="00794880">
        <w:rPr>
          <w:rStyle w:val="Incipit"/>
          <w:lang w:val="en-US"/>
        </w:rPr>
        <w:t>Salve</w:t>
      </w:r>
      <w:r w:rsidR="005A362F" w:rsidRPr="005A362F">
        <w:rPr>
          <w:i/>
          <w:lang w:val="en-US"/>
        </w:rPr>
        <w:t xml:space="preserve"> </w:t>
      </w:r>
      <w:r w:rsidRPr="00794880">
        <w:rPr>
          <w:rStyle w:val="Incipit"/>
          <w:lang w:val="en-US"/>
        </w:rPr>
        <w:t>nobilis</w:t>
      </w:r>
      <w:r>
        <w:rPr>
          <w:lang w:val="en-US"/>
        </w:rPr>
        <w:t xml:space="preserve">. Et fit statio in </w:t>
      </w:r>
      <w:r w:rsidRPr="00736684">
        <w:rPr>
          <w:rStyle w:val="Ort"/>
          <w:lang w:val="en-US"/>
        </w:rPr>
        <w:t>Neustifft</w:t>
      </w:r>
      <w:r>
        <w:rPr>
          <w:lang w:val="en-US"/>
        </w:rPr>
        <w:t>.</w:t>
      </w:r>
    </w:p>
    <w:p w:rsidR="00885488" w:rsidRPr="00B779A9" w:rsidRDefault="00885488" w:rsidP="00415109">
      <w:pPr>
        <w:rPr>
          <w:lang w:val="fr-FR"/>
        </w:rPr>
      </w:pPr>
      <w:r w:rsidRPr="00736684">
        <w:rPr>
          <w:rStyle w:val="Time1"/>
          <w:lang w:val="fr-FR"/>
        </w:rPr>
        <w:t>A</w:t>
      </w:r>
      <w:r w:rsidR="00353857" w:rsidRPr="00736684">
        <w:rPr>
          <w:rStyle w:val="Time1"/>
          <w:lang w:val="fr-FR"/>
        </w:rPr>
        <w:t>d officium</w:t>
      </w:r>
      <w:r w:rsidR="00353857" w:rsidRPr="00B779A9">
        <w:rPr>
          <w:lang w:val="fr-FR"/>
        </w:rPr>
        <w:t xml:space="preserve"> </w:t>
      </w:r>
      <w:r w:rsidRPr="00B779A9">
        <w:rPr>
          <w:lang w:val="fr-FR"/>
        </w:rPr>
        <w:t xml:space="preserve">IN </w:t>
      </w:r>
      <w:r w:rsidRPr="00736684">
        <w:rPr>
          <w:rStyle w:val="Incipit"/>
          <w:lang w:val="fr-FR"/>
        </w:rPr>
        <w:t>Gaudeamus</w:t>
      </w:r>
      <w:r w:rsidR="00353857" w:rsidRPr="00B779A9">
        <w:rPr>
          <w:lang w:val="fr-FR"/>
        </w:rPr>
        <w:t>. IV</w:t>
      </w:r>
      <w:r w:rsidRPr="00B779A9">
        <w:rPr>
          <w:lang w:val="fr-FR"/>
        </w:rPr>
        <w:t xml:space="preserve"> </w:t>
      </w:r>
      <w:r w:rsidRPr="00736684">
        <w:rPr>
          <w:rStyle w:val="Incipit"/>
          <w:lang w:val="fr-FR"/>
        </w:rPr>
        <w:t>Cantate domino</w:t>
      </w:r>
      <w:r w:rsidRPr="00B779A9">
        <w:rPr>
          <w:lang w:val="fr-FR"/>
        </w:rPr>
        <w:t xml:space="preserve">. </w:t>
      </w:r>
      <w:r w:rsidR="00B27AAF" w:rsidRPr="00B779A9">
        <w:rPr>
          <w:lang w:val="fr-FR"/>
        </w:rPr>
        <w:t xml:space="preserve">[KY] </w:t>
      </w:r>
      <w:r w:rsidRPr="00736684">
        <w:rPr>
          <w:rStyle w:val="Incipit"/>
          <w:lang w:val="fr-FR"/>
        </w:rPr>
        <w:t>Kyrie</w:t>
      </w:r>
      <w:r w:rsidRPr="00B779A9">
        <w:rPr>
          <w:lang w:val="fr-FR"/>
        </w:rPr>
        <w:t xml:space="preserve"> et </w:t>
      </w:r>
      <w:r w:rsidR="00B27AAF" w:rsidRPr="00B779A9">
        <w:rPr>
          <w:lang w:val="fr-FR"/>
        </w:rPr>
        <w:t xml:space="preserve">[SA] </w:t>
      </w:r>
      <w:r w:rsidRPr="00736684">
        <w:rPr>
          <w:rStyle w:val="Incipit"/>
          <w:lang w:val="fr-FR"/>
        </w:rPr>
        <w:t>Sanctus</w:t>
      </w:r>
      <w:r w:rsidRPr="00B779A9">
        <w:rPr>
          <w:lang w:val="fr-FR"/>
        </w:rPr>
        <w:t xml:space="preserve"> de assumptione. GR </w:t>
      </w:r>
      <w:r w:rsidRPr="00736684">
        <w:rPr>
          <w:rStyle w:val="Incipit"/>
          <w:lang w:val="fr-FR"/>
        </w:rPr>
        <w:t>Benedicta et venerabilis es</w:t>
      </w:r>
      <w:r w:rsidRPr="00B779A9">
        <w:rPr>
          <w:lang w:val="fr-FR"/>
        </w:rPr>
        <w:t>. AL</w:t>
      </w:r>
      <w:r w:rsidR="00353857" w:rsidRPr="00B779A9">
        <w:rPr>
          <w:lang w:val="fr-FR"/>
        </w:rPr>
        <w:t>V</w:t>
      </w:r>
      <w:r w:rsidRPr="00B779A9">
        <w:rPr>
          <w:lang w:val="fr-FR"/>
        </w:rPr>
        <w:t xml:space="preserve"> </w:t>
      </w:r>
      <w:r w:rsidRPr="00736684">
        <w:rPr>
          <w:rStyle w:val="Incipit"/>
          <w:lang w:val="fr-FR"/>
        </w:rPr>
        <w:t>In Maria</w:t>
      </w:r>
      <w:r w:rsidRPr="00B779A9">
        <w:rPr>
          <w:lang w:val="fr-FR"/>
        </w:rPr>
        <w:t xml:space="preserve"> duo ex </w:t>
      </w:r>
      <w:r w:rsidRPr="00736684">
        <w:rPr>
          <w:rStyle w:val="Funktion"/>
          <w:lang w:val="fr-FR"/>
        </w:rPr>
        <w:t>canonicis</w:t>
      </w:r>
      <w:r w:rsidRPr="00B779A9">
        <w:rPr>
          <w:lang w:val="fr-FR"/>
        </w:rPr>
        <w:t xml:space="preserve"> cantent. SE </w:t>
      </w:r>
      <w:r w:rsidRPr="00736684">
        <w:rPr>
          <w:rStyle w:val="Incipit"/>
          <w:lang w:val="fr-FR"/>
        </w:rPr>
        <w:t>Veni praecelsa domina</w:t>
      </w:r>
      <w:r w:rsidRPr="00B779A9">
        <w:rPr>
          <w:lang w:val="fr-FR"/>
        </w:rPr>
        <w:t xml:space="preserve">. OF </w:t>
      </w:r>
      <w:r w:rsidRPr="00736684">
        <w:rPr>
          <w:rStyle w:val="Incipit"/>
          <w:lang w:val="fr-FR"/>
        </w:rPr>
        <w:t>Filiae regum</w:t>
      </w:r>
      <w:r w:rsidRPr="00B779A9">
        <w:rPr>
          <w:lang w:val="fr-FR"/>
        </w:rPr>
        <w:t xml:space="preserve">. CO </w:t>
      </w:r>
      <w:r w:rsidRPr="00736684">
        <w:rPr>
          <w:rStyle w:val="Incipit"/>
          <w:lang w:val="fr-FR"/>
        </w:rPr>
        <w:t>Beata viscera</w:t>
      </w:r>
      <w:r w:rsidRPr="00B779A9">
        <w:rPr>
          <w:lang w:val="fr-FR"/>
        </w:rPr>
        <w:t>.</w:t>
      </w:r>
    </w:p>
    <w:p w:rsidR="00885488" w:rsidRPr="0081012E" w:rsidRDefault="00885488" w:rsidP="00415109">
      <w:pPr>
        <w:rPr>
          <w:lang w:val="fr-FR"/>
        </w:rPr>
      </w:pPr>
      <w:r w:rsidRPr="00736684">
        <w:rPr>
          <w:rStyle w:val="Time1"/>
          <w:lang w:val="pt-PT"/>
        </w:rPr>
        <w:t>A</w:t>
      </w:r>
      <w:r w:rsidR="00353857" w:rsidRPr="00736684">
        <w:rPr>
          <w:rStyle w:val="Time1"/>
          <w:lang w:val="pt-PT"/>
        </w:rPr>
        <w:t>d secundas vesperas</w:t>
      </w:r>
      <w:r w:rsidR="00353857" w:rsidRPr="00B779A9">
        <w:rPr>
          <w:lang w:val="pt-PT"/>
        </w:rPr>
        <w:t xml:space="preserve"> </w:t>
      </w:r>
      <w:r w:rsidRPr="00B779A9">
        <w:rPr>
          <w:lang w:val="pt-PT"/>
        </w:rPr>
        <w:t xml:space="preserve">AN </w:t>
      </w:r>
      <w:r w:rsidRPr="00736684">
        <w:rPr>
          <w:rStyle w:val="Incipit"/>
          <w:lang w:val="pt-PT"/>
        </w:rPr>
        <w:t>Sacra dedit eloquia</w:t>
      </w:r>
      <w:r w:rsidR="00B27AAF" w:rsidRPr="00B779A9">
        <w:rPr>
          <w:lang w:val="pt-PT"/>
        </w:rPr>
        <w:t xml:space="preserve"> cum reliquis quatt</w:t>
      </w:r>
      <w:r w:rsidRPr="00B779A9">
        <w:rPr>
          <w:lang w:val="pt-PT"/>
        </w:rPr>
        <w:t>u</w:t>
      </w:r>
      <w:r w:rsidR="00B27AAF" w:rsidRPr="00B779A9">
        <w:rPr>
          <w:lang w:val="pt-PT"/>
        </w:rPr>
        <w:t>o</w:t>
      </w:r>
      <w:r w:rsidRPr="00B779A9">
        <w:rPr>
          <w:lang w:val="pt-PT"/>
        </w:rPr>
        <w:t xml:space="preserve">r. </w:t>
      </w:r>
      <w:r w:rsidRPr="00B779A9">
        <w:rPr>
          <w:lang w:val="fr-FR"/>
        </w:rPr>
        <w:t xml:space="preserve">PS </w:t>
      </w:r>
      <w:r w:rsidRPr="00736684">
        <w:rPr>
          <w:rStyle w:val="Incipit"/>
          <w:lang w:val="fr-FR"/>
        </w:rPr>
        <w:t>Dixit</w:t>
      </w:r>
      <w:r w:rsidRPr="00B779A9">
        <w:rPr>
          <w:lang w:val="fr-FR"/>
        </w:rPr>
        <w:t xml:space="preserve">. </w:t>
      </w:r>
      <w:r w:rsidR="00353857" w:rsidRPr="00B779A9">
        <w:rPr>
          <w:lang w:val="fr-FR"/>
        </w:rPr>
        <w:t>[PS]</w:t>
      </w:r>
      <w:r w:rsidRPr="00B779A9">
        <w:rPr>
          <w:lang w:val="fr-FR"/>
        </w:rPr>
        <w:t xml:space="preserve"> </w:t>
      </w:r>
      <w:r w:rsidRPr="00736684">
        <w:rPr>
          <w:rStyle w:val="Incipit"/>
          <w:lang w:val="fr-FR"/>
        </w:rPr>
        <w:t>Laudate</w:t>
      </w:r>
      <w:r w:rsidRPr="00B779A9">
        <w:rPr>
          <w:lang w:val="fr-FR"/>
        </w:rPr>
        <w:t xml:space="preserve">. </w:t>
      </w:r>
      <w:r w:rsidR="00353857" w:rsidRPr="00B779A9">
        <w:rPr>
          <w:lang w:val="fr-FR"/>
        </w:rPr>
        <w:t>[PS]</w:t>
      </w:r>
      <w:r w:rsidRPr="00B779A9">
        <w:rPr>
          <w:lang w:val="fr-FR"/>
        </w:rPr>
        <w:t xml:space="preserve"> </w:t>
      </w:r>
      <w:r w:rsidRPr="00736684">
        <w:rPr>
          <w:rStyle w:val="Incipit"/>
          <w:lang w:val="fr-FR"/>
        </w:rPr>
        <w:t>Laetatus sum</w:t>
      </w:r>
      <w:r w:rsidRPr="00B779A9">
        <w:rPr>
          <w:lang w:val="fr-FR"/>
        </w:rPr>
        <w:t xml:space="preserve">. </w:t>
      </w:r>
      <w:r w:rsidR="00353857" w:rsidRPr="00B779A9">
        <w:rPr>
          <w:lang w:val="fr-FR"/>
        </w:rPr>
        <w:t>[PS]</w:t>
      </w:r>
      <w:r w:rsidRPr="00B779A9">
        <w:rPr>
          <w:lang w:val="fr-FR"/>
        </w:rPr>
        <w:t xml:space="preserve"> </w:t>
      </w:r>
      <w:r w:rsidRPr="00736684">
        <w:rPr>
          <w:rStyle w:val="Incipit"/>
          <w:lang w:val="fr-FR"/>
        </w:rPr>
        <w:t>Nisi dominus</w:t>
      </w:r>
      <w:r w:rsidRPr="00B779A9">
        <w:rPr>
          <w:lang w:val="fr-FR"/>
        </w:rPr>
        <w:t xml:space="preserve">. </w:t>
      </w:r>
      <w:r w:rsidR="00353857" w:rsidRPr="00B779A9">
        <w:rPr>
          <w:lang w:val="fr-FR"/>
        </w:rPr>
        <w:t>[PS]</w:t>
      </w:r>
      <w:r w:rsidRPr="00B779A9">
        <w:rPr>
          <w:lang w:val="fr-FR"/>
        </w:rPr>
        <w:t xml:space="preserve"> </w:t>
      </w:r>
      <w:r w:rsidRPr="00736684">
        <w:rPr>
          <w:rStyle w:val="Incipit"/>
          <w:lang w:val="fr-FR"/>
        </w:rPr>
        <w:t>Lauda Hierusalem</w:t>
      </w:r>
      <w:r w:rsidRPr="00B779A9">
        <w:rPr>
          <w:lang w:val="fr-FR"/>
        </w:rPr>
        <w:t xml:space="preserve">. RP </w:t>
      </w:r>
      <w:r w:rsidRPr="00736684">
        <w:rPr>
          <w:rStyle w:val="Incipit"/>
          <w:lang w:val="fr-FR"/>
        </w:rPr>
        <w:t>Elisabeth congratulans</w:t>
      </w:r>
      <w:r w:rsidRPr="00B779A9">
        <w:rPr>
          <w:lang w:val="fr-FR"/>
        </w:rPr>
        <w:t xml:space="preserve">. HY </w:t>
      </w:r>
      <w:r w:rsidRPr="00736684">
        <w:rPr>
          <w:rStyle w:val="Incipit"/>
          <w:lang w:val="fr-FR"/>
        </w:rPr>
        <w:t xml:space="preserve">In Mariae vitae </w:t>
      </w:r>
      <w:r w:rsidR="00890E93" w:rsidRPr="00736684">
        <w:rPr>
          <w:rStyle w:val="Incipit"/>
          <w:lang w:val="fr-FR"/>
        </w:rPr>
        <w:t>via</w:t>
      </w:r>
      <w:r w:rsidRPr="00B779A9">
        <w:rPr>
          <w:lang w:val="fr-FR"/>
        </w:rPr>
        <w:t xml:space="preserve">. VS </w:t>
      </w:r>
      <w:r w:rsidRPr="00736684">
        <w:rPr>
          <w:rStyle w:val="Incipit"/>
          <w:lang w:val="fr-FR"/>
        </w:rPr>
        <w:t>Ave Maria</w:t>
      </w:r>
      <w:r w:rsidRPr="00B779A9">
        <w:rPr>
          <w:lang w:val="fr-FR"/>
        </w:rPr>
        <w:t xml:space="preserve">. </w:t>
      </w:r>
      <w:r w:rsidR="00CC455B" w:rsidRPr="00B779A9">
        <w:rPr>
          <w:lang w:val="fr-FR"/>
        </w:rPr>
        <w:t xml:space="preserve">(17v) </w:t>
      </w:r>
      <w:r w:rsidRPr="00B779A9">
        <w:rPr>
          <w:lang w:val="fr-FR"/>
        </w:rPr>
        <w:t xml:space="preserve">AM </w:t>
      </w:r>
      <w:r w:rsidRPr="00736684">
        <w:rPr>
          <w:rStyle w:val="Incipit"/>
          <w:lang w:val="fr-FR"/>
        </w:rPr>
        <w:t>Iesu redemptor optime</w:t>
      </w:r>
      <w:r w:rsidR="00B27AAF" w:rsidRPr="00B779A9">
        <w:rPr>
          <w:lang w:val="fr-FR"/>
        </w:rPr>
        <w:t xml:space="preserve"> primi toni differentia</w:t>
      </w:r>
      <w:r w:rsidRPr="00B779A9">
        <w:rPr>
          <w:lang w:val="fr-FR"/>
        </w:rPr>
        <w:t xml:space="preserve">. </w:t>
      </w:r>
      <w:r w:rsidR="0081012E">
        <w:rPr>
          <w:lang w:val="fr-FR"/>
        </w:rPr>
        <w:t>Suffragium d</w:t>
      </w:r>
      <w:r w:rsidR="00BD0F35" w:rsidRPr="00B779A9">
        <w:rPr>
          <w:lang w:val="fr-FR"/>
        </w:rPr>
        <w:t xml:space="preserve">e translatione sancti Thomae apostoli </w:t>
      </w:r>
      <w:r w:rsidR="0081012E">
        <w:rPr>
          <w:lang w:val="fr-FR"/>
        </w:rPr>
        <w:t>[</w:t>
      </w:r>
      <w:r w:rsidRPr="00B779A9">
        <w:rPr>
          <w:lang w:val="fr-FR"/>
        </w:rPr>
        <w:t>AC</w:t>
      </w:r>
      <w:r w:rsidR="0081012E">
        <w:rPr>
          <w:lang w:val="fr-FR"/>
        </w:rPr>
        <w:t>]</w:t>
      </w:r>
      <w:r w:rsidRPr="00B779A9">
        <w:rPr>
          <w:lang w:val="fr-FR"/>
        </w:rPr>
        <w:t xml:space="preserve"> </w:t>
      </w:r>
      <w:r w:rsidRPr="00794880">
        <w:rPr>
          <w:rStyle w:val="Incipit"/>
          <w:lang w:val="fr-FR"/>
        </w:rPr>
        <w:t>O</w:t>
      </w:r>
      <w:r w:rsidR="005A362F" w:rsidRPr="005A362F">
        <w:rPr>
          <w:i/>
          <w:lang w:val="fr-FR"/>
        </w:rPr>
        <w:t xml:space="preserve"> </w:t>
      </w:r>
      <w:r w:rsidRPr="00794880">
        <w:rPr>
          <w:rStyle w:val="Incipit"/>
          <w:lang w:val="fr-FR"/>
        </w:rPr>
        <w:t>Thoma</w:t>
      </w:r>
      <w:r w:rsidR="005A362F" w:rsidRPr="005A362F">
        <w:rPr>
          <w:i/>
          <w:lang w:val="fr-FR"/>
        </w:rPr>
        <w:t xml:space="preserve"> </w:t>
      </w:r>
      <w:r w:rsidRPr="00794880">
        <w:rPr>
          <w:rStyle w:val="Incipit"/>
          <w:lang w:val="fr-FR"/>
        </w:rPr>
        <w:t>Didyme</w:t>
      </w:r>
      <w:r w:rsidRPr="005B472A">
        <w:rPr>
          <w:lang w:val="fr-FR"/>
        </w:rPr>
        <w:t>.</w:t>
      </w:r>
      <w:r w:rsidR="0081012E" w:rsidRPr="005B472A">
        <w:rPr>
          <w:lang w:val="fr-FR"/>
        </w:rPr>
        <w:t xml:space="preserve"> </w:t>
      </w:r>
      <w:r w:rsidR="00BD0F35" w:rsidRPr="00736684">
        <w:rPr>
          <w:lang w:val="fr-FR"/>
        </w:rPr>
        <w:t xml:space="preserve">De </w:t>
      </w:r>
      <w:r w:rsidR="0081012E" w:rsidRPr="00736684">
        <w:rPr>
          <w:lang w:val="fr-FR"/>
        </w:rPr>
        <w:t>|</w:t>
      </w:r>
      <w:r w:rsidR="00BD0F35" w:rsidRPr="00736684">
        <w:rPr>
          <w:lang w:val="fr-FR"/>
        </w:rPr>
        <w:t>beato</w:t>
      </w:r>
      <w:r w:rsidR="0081012E" w:rsidRPr="00736684">
        <w:rPr>
          <w:lang w:val="fr-FR"/>
        </w:rPr>
        <w:t>::beatis|</w:t>
      </w:r>
      <w:r w:rsidR="00BD0F35" w:rsidRPr="00736684">
        <w:rPr>
          <w:lang w:val="fr-FR"/>
        </w:rPr>
        <w:t xml:space="preserve"> Petro et Paulo </w:t>
      </w:r>
      <w:r w:rsidR="00835ED0" w:rsidRPr="00736684">
        <w:rPr>
          <w:lang w:val="fr-FR"/>
        </w:rPr>
        <w:t>[AC]</w:t>
      </w:r>
      <w:r w:rsidRPr="00736684">
        <w:rPr>
          <w:lang w:val="fr-FR"/>
        </w:rPr>
        <w:t xml:space="preserve"> </w:t>
      </w:r>
      <w:r w:rsidRPr="00736684">
        <w:rPr>
          <w:rStyle w:val="Incipit"/>
          <w:lang w:val="fr-FR"/>
        </w:rPr>
        <w:t>Gloriosi principes</w:t>
      </w:r>
      <w:r w:rsidRPr="00736684">
        <w:rPr>
          <w:lang w:val="fr-FR"/>
        </w:rPr>
        <w:t xml:space="preserve">. </w:t>
      </w:r>
      <w:r w:rsidR="00B27AAF" w:rsidRPr="00736684">
        <w:rPr>
          <w:lang w:val="fr-FR"/>
        </w:rPr>
        <w:t>[</w:t>
      </w:r>
      <w:r w:rsidRPr="00736684">
        <w:rPr>
          <w:lang w:val="fr-FR"/>
        </w:rPr>
        <w:t>BD</w:t>
      </w:r>
      <w:r w:rsidR="00B27AAF" w:rsidRPr="00736684">
        <w:rPr>
          <w:lang w:val="fr-FR"/>
        </w:rPr>
        <w:t xml:space="preserve">] </w:t>
      </w:r>
      <w:r w:rsidR="005F6F99" w:rsidRPr="00736684">
        <w:rPr>
          <w:rStyle w:val="Incipit"/>
          <w:lang w:val="fr-FR"/>
        </w:rPr>
        <w:t>Benedicamus</w:t>
      </w:r>
      <w:r w:rsidR="003541BE" w:rsidRPr="00736684">
        <w:rPr>
          <w:lang w:val="fr-FR"/>
        </w:rPr>
        <w:t>. [TP]</w:t>
      </w:r>
      <w:r w:rsidRPr="00736684">
        <w:rPr>
          <w:lang w:val="fr-FR"/>
        </w:rPr>
        <w:t xml:space="preserve"> </w:t>
      </w:r>
      <w:r w:rsidRPr="00736684">
        <w:rPr>
          <w:rStyle w:val="Incipit"/>
          <w:lang w:val="fr-FR"/>
        </w:rPr>
        <w:t>In laude Iesu</w:t>
      </w:r>
      <w:r w:rsidRPr="00736684">
        <w:rPr>
          <w:lang w:val="fr-FR"/>
        </w:rPr>
        <w:t>.</w:t>
      </w:r>
    </w:p>
    <w:p w:rsidR="00885488" w:rsidRPr="00736684" w:rsidRDefault="00885488" w:rsidP="00415109">
      <w:pPr>
        <w:rPr>
          <w:lang w:val="fr-FR"/>
        </w:rPr>
      </w:pPr>
      <w:r w:rsidRPr="00736684">
        <w:rPr>
          <w:lang w:val="fr-FR"/>
        </w:rPr>
        <w:t>De hac festi</w:t>
      </w:r>
      <w:r w:rsidR="00D66EA2" w:rsidRPr="00736684">
        <w:rPr>
          <w:lang w:val="fr-FR"/>
        </w:rPr>
        <w:t>vita</w:t>
      </w:r>
      <w:r w:rsidRPr="00736684">
        <w:rPr>
          <w:lang w:val="fr-FR"/>
        </w:rPr>
        <w:t xml:space="preserve">te agimus per </w:t>
      </w:r>
      <w:r w:rsidR="00BA4CFB" w:rsidRPr="00736684">
        <w:rPr>
          <w:lang w:val="fr-FR"/>
        </w:rPr>
        <w:t>octava</w:t>
      </w:r>
      <w:r w:rsidRPr="00736684">
        <w:rPr>
          <w:lang w:val="fr-FR"/>
        </w:rPr>
        <w:t>m et psalmi paenitentiales si de festo visitationis cantetur sine cursu dicuntur alias cum cursu beatae</w:t>
      </w:r>
      <w:r w:rsidR="00A86011" w:rsidRPr="00736684">
        <w:rPr>
          <w:lang w:val="fr-FR"/>
        </w:rPr>
        <w:t xml:space="preserve"> Mariae</w:t>
      </w:r>
      <w:r w:rsidRPr="00736684">
        <w:rPr>
          <w:lang w:val="fr-FR"/>
        </w:rPr>
        <w:t xml:space="preserve"> virginis.</w:t>
      </w:r>
    </w:p>
    <w:p w:rsidR="00885488" w:rsidRDefault="00885488" w:rsidP="00415109">
      <w:pPr>
        <w:rPr>
          <w:lang w:val="en-US"/>
        </w:rPr>
      </w:pPr>
      <w:r w:rsidRPr="00736684">
        <w:rPr>
          <w:rStyle w:val="Time1"/>
          <w:lang w:val="en-US"/>
        </w:rPr>
        <w:t>A</w:t>
      </w:r>
      <w:r w:rsidR="00835ED0" w:rsidRPr="00736684">
        <w:rPr>
          <w:rStyle w:val="Time1"/>
          <w:lang w:val="en-US"/>
        </w:rPr>
        <w:t>d completorium</w:t>
      </w:r>
      <w:r w:rsidR="00835ED0">
        <w:rPr>
          <w:lang w:val="en-US"/>
        </w:rPr>
        <w:t xml:space="preserve"> </w:t>
      </w:r>
      <w:r>
        <w:rPr>
          <w:lang w:val="en-US"/>
        </w:rPr>
        <w:t>per totum ut supra.</w:t>
      </w:r>
    </w:p>
    <w:p w:rsidR="00885488" w:rsidRPr="00736684" w:rsidRDefault="00F15C46" w:rsidP="00415109">
      <w:pPr>
        <w:pStyle w:val="berschrift1"/>
        <w:rPr>
          <w:lang w:val="pt-PT"/>
        </w:rPr>
      </w:pPr>
      <w:r w:rsidRPr="00736684">
        <w:rPr>
          <w:lang w:val="pt-PT"/>
        </w:rPr>
        <w:lastRenderedPageBreak/>
        <w:t>[</w:t>
      </w:r>
      <w:r w:rsidR="00885488" w:rsidRPr="00736684">
        <w:rPr>
          <w:lang w:val="pt-PT"/>
        </w:rPr>
        <w:t xml:space="preserve">DE VISITATIONE BMV </w:t>
      </w:r>
      <w:r w:rsidR="005B3965" w:rsidRPr="00736684">
        <w:rPr>
          <w:lang w:val="pt-PT"/>
        </w:rPr>
        <w:t>INFRA OCTAVAM, SECUNDA DIE</w:t>
      </w:r>
      <w:r w:rsidRPr="00736684">
        <w:rPr>
          <w:lang w:val="pt-PT"/>
        </w:rPr>
        <w:t>]</w:t>
      </w:r>
    </w:p>
    <w:p w:rsidR="00885488" w:rsidRPr="00B779A9" w:rsidRDefault="00885488" w:rsidP="00415109">
      <w:pPr>
        <w:rPr>
          <w:lang w:val="pt-PT"/>
        </w:rPr>
      </w:pPr>
      <w:r w:rsidRPr="00736684">
        <w:rPr>
          <w:rStyle w:val="Time1"/>
          <w:lang w:val="pt-PT"/>
        </w:rPr>
        <w:t>A</w:t>
      </w:r>
      <w:r w:rsidR="00835ED0" w:rsidRPr="00736684">
        <w:rPr>
          <w:rStyle w:val="Time1"/>
          <w:lang w:val="pt-PT"/>
        </w:rPr>
        <w:t>d matutinum</w:t>
      </w:r>
      <w:r w:rsidR="00835ED0" w:rsidRPr="00B779A9">
        <w:rPr>
          <w:lang w:val="pt-PT"/>
        </w:rPr>
        <w:t xml:space="preserve"> </w:t>
      </w:r>
      <w:r w:rsidRPr="00B779A9">
        <w:rPr>
          <w:lang w:val="pt-PT"/>
        </w:rPr>
        <w:t>I</w:t>
      </w:r>
      <w:r w:rsidR="00835ED0" w:rsidRPr="00B779A9">
        <w:rPr>
          <w:lang w:val="pt-PT"/>
        </w:rPr>
        <w:t>N</w:t>
      </w:r>
      <w:r w:rsidRPr="00B779A9">
        <w:rPr>
          <w:lang w:val="pt-PT"/>
        </w:rPr>
        <w:t xml:space="preserve">V </w:t>
      </w:r>
      <w:r w:rsidRPr="00794880">
        <w:rPr>
          <w:rStyle w:val="Incipit"/>
          <w:lang w:val="pt-PT"/>
        </w:rPr>
        <w:t>Reginam</w:t>
      </w:r>
      <w:r w:rsidR="005A362F" w:rsidRPr="005A362F">
        <w:rPr>
          <w:i/>
          <w:lang w:val="pt-PT"/>
        </w:rPr>
        <w:t xml:space="preserve"> </w:t>
      </w:r>
      <w:r w:rsidRPr="00794880">
        <w:rPr>
          <w:rStyle w:val="Incipit"/>
          <w:lang w:val="pt-PT"/>
        </w:rPr>
        <w:t>caeli</w:t>
      </w:r>
      <w:r w:rsidR="005A362F" w:rsidRPr="005A362F">
        <w:rPr>
          <w:i/>
          <w:lang w:val="pt-PT"/>
        </w:rPr>
        <w:t xml:space="preserve"> </w:t>
      </w:r>
      <w:r w:rsidRPr="00794880">
        <w:rPr>
          <w:rStyle w:val="Incipit"/>
          <w:lang w:val="pt-PT"/>
        </w:rPr>
        <w:t>Mariam</w:t>
      </w:r>
      <w:r w:rsidR="007B364F" w:rsidRPr="00B779A9">
        <w:rPr>
          <w:lang w:val="pt-PT"/>
        </w:rPr>
        <w:t xml:space="preserve"> duo rursus cantent. Versiculus</w:t>
      </w:r>
      <w:r w:rsidRPr="00B779A9">
        <w:rPr>
          <w:lang w:val="pt-PT"/>
        </w:rPr>
        <w:t xml:space="preserve"> et </w:t>
      </w:r>
      <w:r w:rsidR="003541BE" w:rsidRPr="00B779A9">
        <w:rPr>
          <w:lang w:val="pt-PT"/>
        </w:rPr>
        <w:t xml:space="preserve">[BD] </w:t>
      </w:r>
      <w:r w:rsidR="003541BE" w:rsidRPr="00794880">
        <w:rPr>
          <w:rStyle w:val="Incipit"/>
          <w:lang w:val="pt-PT"/>
        </w:rPr>
        <w:t>Benedicamus</w:t>
      </w:r>
      <w:r w:rsidRPr="00B779A9">
        <w:rPr>
          <w:lang w:val="pt-PT"/>
        </w:rPr>
        <w:t xml:space="preserve"> cum responsoriis unus tantum. Antiphonae</w:t>
      </w:r>
      <w:r w:rsidR="0081012E">
        <w:rPr>
          <w:lang w:val="pt-PT"/>
        </w:rPr>
        <w:t>,</w:t>
      </w:r>
      <w:r w:rsidRPr="00B779A9">
        <w:rPr>
          <w:lang w:val="pt-PT"/>
        </w:rPr>
        <w:t xml:space="preserve"> psalmi</w:t>
      </w:r>
      <w:r w:rsidR="0081012E">
        <w:rPr>
          <w:lang w:val="pt-PT"/>
        </w:rPr>
        <w:t>,</w:t>
      </w:r>
      <w:r w:rsidRPr="00B779A9">
        <w:rPr>
          <w:lang w:val="pt-PT"/>
        </w:rPr>
        <w:t xml:space="preserve"> versiculus </w:t>
      </w:r>
      <w:r w:rsidR="005B3965" w:rsidRPr="005B3965">
        <w:rPr>
          <w:lang w:val="pt-PT"/>
        </w:rPr>
        <w:t>%D::</w:t>
      </w:r>
      <w:r w:rsidR="00947C0A" w:rsidRPr="005B3965">
        <w:rPr>
          <w:lang w:val="pt-PT"/>
        </w:rPr>
        <w:t>cum</w:t>
      </w:r>
      <w:r w:rsidR="005B3965" w:rsidRPr="005B3965">
        <w:rPr>
          <w:lang w:val="pt-PT"/>
        </w:rPr>
        <w:t>%</w:t>
      </w:r>
      <w:r w:rsidR="00947C0A" w:rsidRPr="00B779A9">
        <w:rPr>
          <w:lang w:val="pt-PT"/>
        </w:rPr>
        <w:t xml:space="preserve"> </w:t>
      </w:r>
      <w:r w:rsidRPr="00B779A9">
        <w:rPr>
          <w:lang w:val="pt-PT"/>
        </w:rPr>
        <w:t>e</w:t>
      </w:r>
      <w:r w:rsidR="00947C0A" w:rsidRPr="00B779A9">
        <w:rPr>
          <w:lang w:val="pt-PT"/>
        </w:rPr>
        <w:t xml:space="preserve">t </w:t>
      </w:r>
      <w:r w:rsidRPr="00B779A9">
        <w:rPr>
          <w:lang w:val="pt-PT"/>
        </w:rPr>
        <w:t xml:space="preserve">responsoria ex primo nocturno dicantur. Lectiones tres de visitatione </w:t>
      </w:r>
      <w:r w:rsidR="00230940" w:rsidRPr="00230940">
        <w:rPr>
          <w:lang w:val="pt-PT"/>
        </w:rPr>
        <w:t>|</w:t>
      </w:r>
      <w:r w:rsidR="00230940">
        <w:rPr>
          <w:lang w:val="pt-PT"/>
        </w:rPr>
        <w:t>R</w:t>
      </w:r>
      <w:r w:rsidR="00230940" w:rsidRPr="00230940">
        <w:rPr>
          <w:lang w:val="pt-PT"/>
        </w:rPr>
        <w:t>|</w:t>
      </w:r>
      <w:r w:rsidR="00230940">
        <w:rPr>
          <w:lang w:val="pt-PT"/>
        </w:rPr>
        <w:t xml:space="preserve"> </w:t>
      </w:r>
      <w:r w:rsidRPr="00B779A9">
        <w:rPr>
          <w:lang w:val="pt-PT"/>
        </w:rPr>
        <w:t>ex pa</w:t>
      </w:r>
      <w:r w:rsidR="00691548" w:rsidRPr="00B779A9">
        <w:rPr>
          <w:lang w:val="pt-PT"/>
        </w:rPr>
        <w:t xml:space="preserve">rvo </w:t>
      </w:r>
      <w:r w:rsidRPr="00B779A9">
        <w:rPr>
          <w:lang w:val="pt-PT"/>
        </w:rPr>
        <w:t xml:space="preserve">codice ex quo per </w:t>
      </w:r>
      <w:r w:rsidR="00BA4CFB" w:rsidRPr="00B779A9">
        <w:rPr>
          <w:lang w:val="pt-PT"/>
        </w:rPr>
        <w:t>octava</w:t>
      </w:r>
      <w:r w:rsidR="00FB76FB" w:rsidRPr="00B779A9">
        <w:rPr>
          <w:lang w:val="pt-PT"/>
        </w:rPr>
        <w:t xml:space="preserve">m </w:t>
      </w:r>
      <w:r w:rsidR="00230940">
        <w:rPr>
          <w:lang w:val="pt-PT"/>
        </w:rPr>
        <w:t xml:space="preserve">lectiones </w:t>
      </w:r>
      <w:r w:rsidR="00FB76FB" w:rsidRPr="00B779A9">
        <w:rPr>
          <w:lang w:val="pt-PT"/>
        </w:rPr>
        <w:t>leguntur</w:t>
      </w:r>
      <w:r w:rsidR="00835ED0" w:rsidRPr="00B779A9">
        <w:rPr>
          <w:lang w:val="pt-PT"/>
        </w:rPr>
        <w:t xml:space="preserve"> </w:t>
      </w:r>
      <w:r w:rsidR="00230940">
        <w:rPr>
          <w:lang w:val="pt-PT"/>
        </w:rPr>
        <w:t>[</w:t>
      </w:r>
      <w:r w:rsidR="00835ED0" w:rsidRPr="00B779A9">
        <w:rPr>
          <w:lang w:val="pt-PT"/>
        </w:rPr>
        <w:t>LS</w:t>
      </w:r>
      <w:r w:rsidR="00230940">
        <w:rPr>
          <w:lang w:val="pt-PT"/>
        </w:rPr>
        <w:t>]</w:t>
      </w:r>
      <w:r w:rsidRPr="00B779A9">
        <w:rPr>
          <w:lang w:val="pt-PT"/>
        </w:rPr>
        <w:t xml:space="preserve"> </w:t>
      </w:r>
      <w:r w:rsidRPr="00794880">
        <w:rPr>
          <w:rStyle w:val="Incipit"/>
          <w:lang w:val="pt-PT"/>
        </w:rPr>
        <w:t>Quid</w:t>
      </w:r>
      <w:r w:rsidR="005A362F" w:rsidRPr="005A362F">
        <w:rPr>
          <w:i/>
          <w:lang w:val="pt-PT"/>
        </w:rPr>
        <w:t xml:space="preserve"> </w:t>
      </w:r>
      <w:r w:rsidRPr="00794880">
        <w:rPr>
          <w:rStyle w:val="Incipit"/>
          <w:lang w:val="pt-PT"/>
        </w:rPr>
        <w:t>nos</w:t>
      </w:r>
      <w:r w:rsidR="005A362F" w:rsidRPr="005A362F">
        <w:rPr>
          <w:i/>
          <w:lang w:val="pt-PT"/>
        </w:rPr>
        <w:t xml:space="preserve"> </w:t>
      </w:r>
      <w:r w:rsidRPr="00794880">
        <w:rPr>
          <w:rStyle w:val="Incipit"/>
          <w:lang w:val="pt-PT"/>
        </w:rPr>
        <w:t>tantilli</w:t>
      </w:r>
      <w:r w:rsidR="005A362F" w:rsidRPr="005A362F">
        <w:rPr>
          <w:i/>
          <w:lang w:val="pt-PT"/>
        </w:rPr>
        <w:t xml:space="preserve"> </w:t>
      </w:r>
      <w:r w:rsidRPr="00794880">
        <w:rPr>
          <w:rStyle w:val="Incipit"/>
          <w:lang w:val="pt-PT"/>
        </w:rPr>
        <w:t>quid</w:t>
      </w:r>
      <w:r w:rsidR="005A362F" w:rsidRPr="005A362F">
        <w:rPr>
          <w:i/>
          <w:lang w:val="pt-PT"/>
        </w:rPr>
        <w:t xml:space="preserve"> </w:t>
      </w:r>
      <w:r w:rsidRPr="00794880">
        <w:rPr>
          <w:rStyle w:val="Incipit"/>
          <w:lang w:val="pt-PT"/>
        </w:rPr>
        <w:t>actione</w:t>
      </w:r>
      <w:r w:rsidR="005A362F" w:rsidRPr="005A362F">
        <w:rPr>
          <w:i/>
          <w:lang w:val="pt-PT"/>
        </w:rPr>
        <w:t xml:space="preserve"> </w:t>
      </w:r>
      <w:r w:rsidRPr="00794880">
        <w:rPr>
          <w:rStyle w:val="Incipit"/>
          <w:lang w:val="pt-PT"/>
        </w:rPr>
        <w:t>pusilli</w:t>
      </w:r>
      <w:r w:rsidRPr="00B779A9">
        <w:rPr>
          <w:lang w:val="pt-PT"/>
        </w:rPr>
        <w:t xml:space="preserve">. </w:t>
      </w:r>
      <w:r w:rsidR="00753A1C" w:rsidRPr="00B779A9">
        <w:rPr>
          <w:lang w:val="pt-PT"/>
        </w:rPr>
        <w:t xml:space="preserve">[TD] </w:t>
      </w:r>
      <w:r w:rsidR="00753A1C" w:rsidRPr="00794880">
        <w:rPr>
          <w:rStyle w:val="Incipit"/>
          <w:lang w:val="pt-PT"/>
        </w:rPr>
        <w:t>Te</w:t>
      </w:r>
      <w:r w:rsidR="005A362F" w:rsidRPr="005A362F">
        <w:rPr>
          <w:i/>
          <w:lang w:val="pt-PT"/>
        </w:rPr>
        <w:t xml:space="preserve"> </w:t>
      </w:r>
      <w:r w:rsidR="00753A1C" w:rsidRPr="00794880">
        <w:rPr>
          <w:rStyle w:val="Incipit"/>
          <w:lang w:val="pt-PT"/>
        </w:rPr>
        <w:t>deum</w:t>
      </w:r>
      <w:r w:rsidR="005A362F" w:rsidRPr="005A362F">
        <w:rPr>
          <w:i/>
          <w:lang w:val="pt-PT"/>
        </w:rPr>
        <w:t xml:space="preserve"> </w:t>
      </w:r>
      <w:r w:rsidRPr="00794880">
        <w:rPr>
          <w:rStyle w:val="Incipit"/>
          <w:lang w:val="pt-PT"/>
        </w:rPr>
        <w:t>laudamus</w:t>
      </w:r>
      <w:r w:rsidRPr="00B779A9">
        <w:rPr>
          <w:lang w:val="pt-PT"/>
        </w:rPr>
        <w:t xml:space="preserve"> non dicitur.</w:t>
      </w:r>
    </w:p>
    <w:p w:rsidR="00885488" w:rsidRPr="00230940" w:rsidRDefault="00885488" w:rsidP="00415109">
      <w:pPr>
        <w:rPr>
          <w:lang w:val="pt-PT"/>
        </w:rPr>
      </w:pPr>
      <w:r w:rsidRPr="00736684">
        <w:rPr>
          <w:rStyle w:val="Time1"/>
          <w:lang w:val="pt-PT"/>
        </w:rPr>
        <w:t>A</w:t>
      </w:r>
      <w:r w:rsidR="00835ED0" w:rsidRPr="00736684">
        <w:rPr>
          <w:rStyle w:val="Time1"/>
          <w:lang w:val="pt-PT"/>
        </w:rPr>
        <w:t>d laudes</w:t>
      </w:r>
      <w:r w:rsidR="00835ED0" w:rsidRPr="00B779A9">
        <w:rPr>
          <w:lang w:val="pt-PT"/>
        </w:rPr>
        <w:t xml:space="preserve"> </w:t>
      </w:r>
      <w:r w:rsidR="00230940">
        <w:rPr>
          <w:lang w:val="pt-PT"/>
        </w:rPr>
        <w:t>$E::</w:t>
      </w:r>
      <w:r w:rsidRPr="00B779A9">
        <w:rPr>
          <w:lang w:val="pt-PT"/>
        </w:rPr>
        <w:t>antiphonae</w:t>
      </w:r>
      <w:r w:rsidR="00230940">
        <w:rPr>
          <w:lang w:val="pt-PT"/>
        </w:rPr>
        <w:t>$</w:t>
      </w:r>
      <w:r w:rsidRPr="00B779A9">
        <w:rPr>
          <w:lang w:val="pt-PT"/>
        </w:rPr>
        <w:t xml:space="preserve"> ut supra in die. AB </w:t>
      </w:r>
      <w:r w:rsidRPr="00794880">
        <w:rPr>
          <w:rStyle w:val="Incipit"/>
          <w:lang w:val="pt-PT"/>
        </w:rPr>
        <w:t>Adiutrix</w:t>
      </w:r>
      <w:r w:rsidR="005A362F" w:rsidRPr="005A362F">
        <w:rPr>
          <w:i/>
          <w:lang w:val="pt-PT"/>
        </w:rPr>
        <w:t xml:space="preserve"> </w:t>
      </w:r>
      <w:r w:rsidRPr="00794880">
        <w:rPr>
          <w:rStyle w:val="Incipit"/>
          <w:lang w:val="pt-PT"/>
        </w:rPr>
        <w:t>visitatio</w:t>
      </w:r>
      <w:r w:rsidRPr="00B779A9">
        <w:rPr>
          <w:lang w:val="pt-PT"/>
        </w:rPr>
        <w:t xml:space="preserve">. </w:t>
      </w:r>
      <w:r w:rsidR="00230940">
        <w:rPr>
          <w:lang w:val="pt-PT"/>
        </w:rPr>
        <w:t>Suffragium d</w:t>
      </w:r>
      <w:r w:rsidR="00BD0F35" w:rsidRPr="00B779A9">
        <w:rPr>
          <w:lang w:val="pt-PT"/>
        </w:rPr>
        <w:t xml:space="preserve">e translatione sancti Thomae apostoli </w:t>
      </w:r>
      <w:r w:rsidR="008A3932">
        <w:rPr>
          <w:lang w:val="pt-PT"/>
        </w:rPr>
        <w:t xml:space="preserve">[AC] </w:t>
      </w:r>
      <w:r w:rsidR="005B3965" w:rsidRPr="004518BD">
        <w:rPr>
          <w:rStyle w:val="Incipit"/>
          <w:lang w:val="pt-PT"/>
        </w:rPr>
        <w:t>%D::</w:t>
      </w:r>
      <w:r w:rsidR="00947C0A" w:rsidRPr="004518BD">
        <w:rPr>
          <w:rStyle w:val="Incipit"/>
          <w:lang w:val="pt-PT"/>
        </w:rPr>
        <w:t>O</w:t>
      </w:r>
      <w:r w:rsidR="00D734F4" w:rsidRPr="004518BD">
        <w:rPr>
          <w:rStyle w:val="Incipit"/>
          <w:lang w:val="pt-PT"/>
        </w:rPr>
        <w:t xml:space="preserve"> </w:t>
      </w:r>
      <w:r w:rsidR="00947C0A" w:rsidRPr="004518BD">
        <w:rPr>
          <w:rStyle w:val="Incipit"/>
          <w:lang w:val="pt-PT"/>
        </w:rPr>
        <w:t>Thoma</w:t>
      </w:r>
      <w:r w:rsidR="00D734F4" w:rsidRPr="004518BD">
        <w:rPr>
          <w:rStyle w:val="Incipit"/>
          <w:lang w:val="pt-PT"/>
        </w:rPr>
        <w:t xml:space="preserve"> </w:t>
      </w:r>
      <w:r w:rsidR="00947C0A" w:rsidRPr="004518BD">
        <w:rPr>
          <w:rStyle w:val="Incipit"/>
          <w:lang w:val="pt-PT"/>
        </w:rPr>
        <w:t>apostole</w:t>
      </w:r>
      <w:r w:rsidR="005B3965" w:rsidRPr="004518BD">
        <w:rPr>
          <w:rStyle w:val="Incipit"/>
          <w:lang w:val="pt-PT"/>
        </w:rPr>
        <w:t>%</w:t>
      </w:r>
      <w:r w:rsidR="007D521F">
        <w:rPr>
          <w:lang w:val="pt-PT"/>
        </w:rPr>
        <w:t xml:space="preserve">. </w:t>
      </w:r>
      <w:r w:rsidR="008A3932">
        <w:rPr>
          <w:lang w:val="pt-PT"/>
        </w:rPr>
        <w:t xml:space="preserve">[AC] </w:t>
      </w:r>
      <w:r w:rsidR="005B3965" w:rsidRPr="004518BD">
        <w:rPr>
          <w:rStyle w:val="Incipit"/>
          <w:lang w:val="pt-PT"/>
        </w:rPr>
        <w:t>$E::</w:t>
      </w:r>
      <w:r w:rsidRPr="004518BD">
        <w:rPr>
          <w:rStyle w:val="Incipit"/>
          <w:lang w:val="pt-PT"/>
        </w:rPr>
        <w:t>Quia</w:t>
      </w:r>
      <w:r w:rsidR="005A362F" w:rsidRPr="004518BD">
        <w:rPr>
          <w:rStyle w:val="Incipit"/>
          <w:lang w:val="pt-PT"/>
        </w:rPr>
        <w:t xml:space="preserve"> </w:t>
      </w:r>
      <w:r w:rsidR="00872B44" w:rsidRPr="004518BD">
        <w:rPr>
          <w:rStyle w:val="Incipit"/>
          <w:lang w:val="pt-PT"/>
        </w:rPr>
        <w:t>vidi</w:t>
      </w:r>
      <w:r w:rsidRPr="004518BD">
        <w:rPr>
          <w:rStyle w:val="Incipit"/>
          <w:lang w:val="pt-PT"/>
        </w:rPr>
        <w:t>sti</w:t>
      </w:r>
      <w:r w:rsidR="005A362F" w:rsidRPr="004518BD">
        <w:rPr>
          <w:rStyle w:val="Incipit"/>
          <w:lang w:val="pt-PT"/>
        </w:rPr>
        <w:t xml:space="preserve"> </w:t>
      </w:r>
      <w:r w:rsidRPr="004518BD">
        <w:rPr>
          <w:rStyle w:val="Incipit"/>
          <w:lang w:val="pt-PT"/>
        </w:rPr>
        <w:t>me</w:t>
      </w:r>
      <w:r w:rsidR="005B3965" w:rsidRPr="004518BD">
        <w:rPr>
          <w:rStyle w:val="Incipit"/>
          <w:lang w:val="pt-PT"/>
        </w:rPr>
        <w:t>$</w:t>
      </w:r>
      <w:r w:rsidR="00465E69" w:rsidRPr="004518BD">
        <w:rPr>
          <w:lang w:val="pt-PT"/>
        </w:rPr>
        <w:t>.</w:t>
      </w:r>
      <w:r w:rsidR="00230940">
        <w:rPr>
          <w:lang w:val="pt-PT"/>
        </w:rPr>
        <w:t xml:space="preserve"> </w:t>
      </w:r>
      <w:r w:rsidR="00BD0F35" w:rsidRPr="005B3965">
        <w:rPr>
          <w:lang w:val="pt-PT"/>
        </w:rPr>
        <w:t xml:space="preserve">De </w:t>
      </w:r>
      <w:r w:rsidR="00230940" w:rsidRPr="00230940">
        <w:rPr>
          <w:lang w:val="pt-PT"/>
        </w:rPr>
        <w:t>|</w:t>
      </w:r>
      <w:r w:rsidR="00BD0F35" w:rsidRPr="005B3965">
        <w:rPr>
          <w:lang w:val="pt-PT"/>
        </w:rPr>
        <w:t>sancto</w:t>
      </w:r>
      <w:r w:rsidR="00230940">
        <w:rPr>
          <w:lang w:val="pt-PT"/>
        </w:rPr>
        <w:t>::sanctis</w:t>
      </w:r>
      <w:r w:rsidR="00230940" w:rsidRPr="00230940">
        <w:rPr>
          <w:lang w:val="pt-PT"/>
        </w:rPr>
        <w:t>|</w:t>
      </w:r>
      <w:r w:rsidR="00BD0F35" w:rsidRPr="005B3965">
        <w:rPr>
          <w:lang w:val="pt-PT"/>
        </w:rPr>
        <w:t xml:space="preserve"> Petro et Paulo</w:t>
      </w:r>
      <w:r w:rsidR="00BD0F35" w:rsidRPr="00B779A9">
        <w:rPr>
          <w:lang w:val="pt-PT"/>
        </w:rPr>
        <w:t xml:space="preserve"> </w:t>
      </w:r>
      <w:r w:rsidR="00835ED0" w:rsidRPr="00B779A9">
        <w:rPr>
          <w:lang w:val="pt-PT"/>
        </w:rPr>
        <w:t>[AC]</w:t>
      </w:r>
      <w:r w:rsidRPr="00B779A9">
        <w:rPr>
          <w:lang w:val="pt-PT"/>
        </w:rPr>
        <w:t xml:space="preserve"> </w:t>
      </w:r>
      <w:r w:rsidRPr="00794880">
        <w:rPr>
          <w:rStyle w:val="Incipit"/>
          <w:lang w:val="pt-PT"/>
        </w:rPr>
        <w:t>Petrus</w:t>
      </w:r>
      <w:r w:rsidR="005A362F" w:rsidRPr="005A362F">
        <w:rPr>
          <w:i/>
          <w:lang w:val="pt-PT"/>
        </w:rPr>
        <w:t xml:space="preserve"> </w:t>
      </w:r>
      <w:r w:rsidRPr="00794880">
        <w:rPr>
          <w:rStyle w:val="Incipit"/>
          <w:lang w:val="pt-PT"/>
        </w:rPr>
        <w:t>apostolus</w:t>
      </w:r>
      <w:r w:rsidR="005A362F" w:rsidRPr="005A362F">
        <w:rPr>
          <w:i/>
          <w:lang w:val="pt-PT"/>
        </w:rPr>
        <w:t xml:space="preserve"> </w:t>
      </w:r>
      <w:r w:rsidRPr="00794880">
        <w:rPr>
          <w:rStyle w:val="Incipit"/>
          <w:lang w:val="pt-PT"/>
        </w:rPr>
        <w:t>et</w:t>
      </w:r>
      <w:r w:rsidR="005A362F" w:rsidRPr="005A362F">
        <w:rPr>
          <w:i/>
          <w:lang w:val="pt-PT"/>
        </w:rPr>
        <w:t xml:space="preserve"> </w:t>
      </w:r>
      <w:r w:rsidRPr="00794880">
        <w:rPr>
          <w:rStyle w:val="Incipit"/>
          <w:lang w:val="pt-PT"/>
        </w:rPr>
        <w:t>Paulus</w:t>
      </w:r>
      <w:r w:rsidRPr="00B779A9">
        <w:rPr>
          <w:lang w:val="pt-PT"/>
        </w:rPr>
        <w:t xml:space="preserve"> etc. </w:t>
      </w:r>
      <w:r w:rsidR="00230940" w:rsidRPr="00736684">
        <w:rPr>
          <w:lang w:val="pt-PT"/>
        </w:rPr>
        <w:t>De sancta cruce. De omnibus sanctis</w:t>
      </w:r>
      <w:r w:rsidRPr="00736684">
        <w:rPr>
          <w:lang w:val="pt-PT"/>
        </w:rPr>
        <w:t xml:space="preserve">. </w:t>
      </w:r>
      <w:r w:rsidR="00176BD5" w:rsidRPr="00736684">
        <w:rPr>
          <w:lang w:val="pt-PT"/>
        </w:rPr>
        <w:t xml:space="preserve">[BD] </w:t>
      </w:r>
      <w:r w:rsidR="005F6F99" w:rsidRPr="00736684">
        <w:rPr>
          <w:rStyle w:val="Incipit"/>
          <w:lang w:val="pt-PT"/>
        </w:rPr>
        <w:t>Benedicamus</w:t>
      </w:r>
      <w:r w:rsidR="005A362F" w:rsidRPr="00736684">
        <w:rPr>
          <w:i/>
          <w:lang w:val="pt-PT"/>
        </w:rPr>
        <w:t xml:space="preserve"> </w:t>
      </w:r>
      <w:r w:rsidR="00176BD5" w:rsidRPr="00736684">
        <w:rPr>
          <w:lang w:val="pt-PT"/>
        </w:rPr>
        <w:t>ferialiter</w:t>
      </w:r>
      <w:r w:rsidRPr="00736684">
        <w:rPr>
          <w:lang w:val="pt-PT"/>
        </w:rPr>
        <w:t>.</w:t>
      </w:r>
    </w:p>
    <w:p w:rsidR="00885488" w:rsidRPr="00736684" w:rsidRDefault="0081631B" w:rsidP="00415109">
      <w:pPr>
        <w:rPr>
          <w:lang w:val="pt-PT"/>
        </w:rPr>
      </w:pPr>
      <w:r w:rsidRPr="00736684">
        <w:rPr>
          <w:rStyle w:val="Time1"/>
          <w:lang w:val="pt-PT"/>
        </w:rPr>
        <w:t>Ad horas</w:t>
      </w:r>
      <w:r w:rsidR="00885488" w:rsidRPr="00736684">
        <w:rPr>
          <w:lang w:val="pt-PT"/>
        </w:rPr>
        <w:t xml:space="preserve"> </w:t>
      </w:r>
      <w:r w:rsidR="00230940" w:rsidRPr="00736684">
        <w:rPr>
          <w:lang w:val="pt-PT"/>
        </w:rPr>
        <w:t xml:space="preserve">antiphonae </w:t>
      </w:r>
      <w:r w:rsidR="00885488" w:rsidRPr="00736684">
        <w:rPr>
          <w:lang w:val="pt-PT"/>
        </w:rPr>
        <w:t>laudes.</w:t>
      </w:r>
    </w:p>
    <w:p w:rsidR="00885488" w:rsidRPr="00736684" w:rsidRDefault="00885488" w:rsidP="00415109">
      <w:pPr>
        <w:rPr>
          <w:lang w:val="pt-PT"/>
        </w:rPr>
      </w:pPr>
      <w:r w:rsidRPr="00736684">
        <w:rPr>
          <w:rStyle w:val="Time1"/>
          <w:lang w:val="pt-PT"/>
        </w:rPr>
        <w:t>A</w:t>
      </w:r>
      <w:r w:rsidR="00835ED0" w:rsidRPr="00736684">
        <w:rPr>
          <w:rStyle w:val="Time1"/>
          <w:lang w:val="pt-PT"/>
        </w:rPr>
        <w:t>d officium</w:t>
      </w:r>
      <w:r w:rsidR="00835ED0" w:rsidRPr="00736684">
        <w:rPr>
          <w:lang w:val="pt-PT"/>
        </w:rPr>
        <w:t xml:space="preserve"> </w:t>
      </w:r>
      <w:r w:rsidRPr="00736684">
        <w:rPr>
          <w:lang w:val="pt-PT"/>
        </w:rPr>
        <w:t xml:space="preserve">IN </w:t>
      </w:r>
      <w:r w:rsidRPr="00736684">
        <w:rPr>
          <w:rStyle w:val="Incipit"/>
          <w:lang w:val="pt-PT"/>
        </w:rPr>
        <w:t>Gaudeamus</w:t>
      </w:r>
      <w:r w:rsidRPr="00736684">
        <w:rPr>
          <w:lang w:val="pt-PT"/>
        </w:rPr>
        <w:t xml:space="preserve">. </w:t>
      </w:r>
      <w:r w:rsidR="00EE54DF" w:rsidRPr="00736684">
        <w:rPr>
          <w:lang w:val="pt-PT"/>
        </w:rPr>
        <w:t xml:space="preserve">[KY] </w:t>
      </w:r>
      <w:r w:rsidR="00EE54DF" w:rsidRPr="00736684">
        <w:rPr>
          <w:rStyle w:val="Incipit"/>
          <w:lang w:val="pt-PT"/>
        </w:rPr>
        <w:t>Kyrie</w:t>
      </w:r>
      <w:r w:rsidR="00EE54DF" w:rsidRPr="00736684">
        <w:rPr>
          <w:lang w:val="pt-PT"/>
        </w:rPr>
        <w:t xml:space="preserve"> et [SA] </w:t>
      </w:r>
      <w:r w:rsidR="00EE54DF" w:rsidRPr="00736684">
        <w:rPr>
          <w:rStyle w:val="Incipit"/>
          <w:lang w:val="pt-PT"/>
        </w:rPr>
        <w:t>Sanctus</w:t>
      </w:r>
      <w:r w:rsidR="00EE54DF" w:rsidRPr="00736684">
        <w:rPr>
          <w:lang w:val="pt-PT"/>
        </w:rPr>
        <w:t xml:space="preserve"> </w:t>
      </w:r>
      <w:r w:rsidRPr="00736684">
        <w:rPr>
          <w:lang w:val="pt-PT"/>
        </w:rPr>
        <w:t xml:space="preserve">de virginibus ad placitum. GR </w:t>
      </w:r>
      <w:r w:rsidRPr="00736684">
        <w:rPr>
          <w:rStyle w:val="Incipit"/>
          <w:lang w:val="pt-PT"/>
        </w:rPr>
        <w:t>Benedicta</w:t>
      </w:r>
      <w:r w:rsidRPr="00736684">
        <w:rPr>
          <w:lang w:val="pt-PT"/>
        </w:rPr>
        <w:t>. AL</w:t>
      </w:r>
      <w:r w:rsidR="00835ED0" w:rsidRPr="00736684">
        <w:rPr>
          <w:lang w:val="pt-PT"/>
        </w:rPr>
        <w:t>V</w:t>
      </w:r>
      <w:r w:rsidRPr="00736684">
        <w:rPr>
          <w:lang w:val="pt-PT"/>
        </w:rPr>
        <w:t xml:space="preserve"> </w:t>
      </w:r>
      <w:r w:rsidRPr="00736684">
        <w:rPr>
          <w:rStyle w:val="Incipit"/>
          <w:lang w:val="pt-PT"/>
        </w:rPr>
        <w:t>Ave</w:t>
      </w:r>
      <w:r w:rsidR="005A362F" w:rsidRPr="00736684">
        <w:rPr>
          <w:i/>
          <w:lang w:val="pt-PT"/>
        </w:rPr>
        <w:t xml:space="preserve"> </w:t>
      </w:r>
      <w:r w:rsidRPr="00736684">
        <w:rPr>
          <w:rStyle w:val="Incipit"/>
          <w:lang w:val="pt-PT"/>
        </w:rPr>
        <w:t>stillans</w:t>
      </w:r>
      <w:r w:rsidRPr="00736684">
        <w:rPr>
          <w:lang w:val="pt-PT"/>
        </w:rPr>
        <w:t xml:space="preserve"> cum SE </w:t>
      </w:r>
      <w:r w:rsidRPr="00736684">
        <w:rPr>
          <w:rStyle w:val="Incipit"/>
          <w:lang w:val="pt-PT"/>
        </w:rPr>
        <w:t>Ave</w:t>
      </w:r>
      <w:r w:rsidR="005A362F" w:rsidRPr="00736684">
        <w:rPr>
          <w:i/>
          <w:lang w:val="pt-PT"/>
        </w:rPr>
        <w:t xml:space="preserve"> </w:t>
      </w:r>
      <w:r w:rsidRPr="00736684">
        <w:rPr>
          <w:rStyle w:val="Incipit"/>
          <w:lang w:val="pt-PT"/>
        </w:rPr>
        <w:t>verbi</w:t>
      </w:r>
      <w:r w:rsidR="005A362F" w:rsidRPr="00736684">
        <w:rPr>
          <w:i/>
          <w:lang w:val="pt-PT"/>
        </w:rPr>
        <w:t xml:space="preserve"> </w:t>
      </w:r>
      <w:r w:rsidRPr="00736684">
        <w:rPr>
          <w:rStyle w:val="Incipit"/>
          <w:lang w:val="pt-PT"/>
        </w:rPr>
        <w:t>dei</w:t>
      </w:r>
      <w:r w:rsidRPr="00736684">
        <w:rPr>
          <w:lang w:val="pt-PT"/>
        </w:rPr>
        <w:t xml:space="preserve"> folio</w:t>
      </w:r>
      <w:r w:rsidR="00DD1415">
        <w:rPr>
          <w:lang w:val="pt-PT"/>
        </w:rPr>
        <w:t>@</w:t>
      </w:r>
      <w:r w:rsidR="00DD1415" w:rsidRPr="00736684">
        <w:rPr>
          <w:lang w:val="pt-PT"/>
        </w:rPr>
        <w:t>384.</w:t>
      </w:r>
      <w:r w:rsidRPr="00736684">
        <w:rPr>
          <w:lang w:val="pt-PT"/>
        </w:rPr>
        <w:t xml:space="preserve"> OF </w:t>
      </w:r>
      <w:r w:rsidRPr="00736684">
        <w:rPr>
          <w:rStyle w:val="Incipit"/>
          <w:lang w:val="pt-PT"/>
        </w:rPr>
        <w:t>Filiae</w:t>
      </w:r>
      <w:r w:rsidR="005A362F" w:rsidRPr="00736684">
        <w:rPr>
          <w:i/>
          <w:lang w:val="pt-PT"/>
        </w:rPr>
        <w:t xml:space="preserve"> </w:t>
      </w:r>
      <w:r w:rsidRPr="00736684">
        <w:rPr>
          <w:rStyle w:val="Incipit"/>
          <w:lang w:val="pt-PT"/>
        </w:rPr>
        <w:t>regum</w:t>
      </w:r>
      <w:r w:rsidRPr="00736684">
        <w:rPr>
          <w:lang w:val="pt-PT"/>
        </w:rPr>
        <w:t xml:space="preserve">. CO </w:t>
      </w:r>
      <w:r w:rsidRPr="00736684">
        <w:rPr>
          <w:rStyle w:val="Incipit"/>
          <w:lang w:val="pt-PT"/>
        </w:rPr>
        <w:t>Beata</w:t>
      </w:r>
      <w:r w:rsidR="005A362F" w:rsidRPr="00736684">
        <w:rPr>
          <w:i/>
          <w:lang w:val="pt-PT"/>
        </w:rPr>
        <w:t xml:space="preserve"> </w:t>
      </w:r>
      <w:r w:rsidRPr="00736684">
        <w:rPr>
          <w:rStyle w:val="Incipit"/>
          <w:lang w:val="pt-PT"/>
        </w:rPr>
        <w:t>viscera</w:t>
      </w:r>
      <w:r w:rsidRPr="00736684">
        <w:rPr>
          <w:lang w:val="pt-PT"/>
        </w:rPr>
        <w:t>.</w:t>
      </w:r>
    </w:p>
    <w:p w:rsidR="00885488" w:rsidRPr="00736684" w:rsidRDefault="00885488" w:rsidP="00415109">
      <w:pPr>
        <w:rPr>
          <w:lang w:val="pt-PT"/>
        </w:rPr>
      </w:pPr>
      <w:r w:rsidRPr="00736684">
        <w:rPr>
          <w:rStyle w:val="Time1"/>
          <w:lang w:val="pt-PT"/>
        </w:rPr>
        <w:t>A</w:t>
      </w:r>
      <w:r w:rsidR="00835ED0" w:rsidRPr="00736684">
        <w:rPr>
          <w:rStyle w:val="Time1"/>
          <w:lang w:val="pt-PT"/>
        </w:rPr>
        <w:t>d vesperas</w:t>
      </w:r>
      <w:r w:rsidRPr="00736684">
        <w:rPr>
          <w:lang w:val="pt-PT"/>
        </w:rPr>
        <w:t xml:space="preserve"> primatur de visitatione beatae</w:t>
      </w:r>
      <w:r w:rsidR="00A86011" w:rsidRPr="00736684">
        <w:rPr>
          <w:lang w:val="pt-PT"/>
        </w:rPr>
        <w:t xml:space="preserve"> Mariae</w:t>
      </w:r>
      <w:r w:rsidRPr="00736684">
        <w:rPr>
          <w:lang w:val="pt-PT"/>
        </w:rPr>
        <w:t xml:space="preserve">. Itaque omnia tam ad matutinas </w:t>
      </w:r>
      <w:r w:rsidR="00230940" w:rsidRPr="00736684">
        <w:rPr>
          <w:lang w:val="pt-PT"/>
        </w:rPr>
        <w:t>quam ad vespertinas preces ut in</w:t>
      </w:r>
      <w:r w:rsidRPr="00736684">
        <w:rPr>
          <w:lang w:val="pt-PT"/>
        </w:rPr>
        <w:t xml:space="preserve"> ipsa festi</w:t>
      </w:r>
      <w:r w:rsidR="00D66EA2" w:rsidRPr="00736684">
        <w:rPr>
          <w:lang w:val="pt-PT"/>
        </w:rPr>
        <w:t>vita</w:t>
      </w:r>
      <w:r w:rsidRPr="00736684">
        <w:rPr>
          <w:lang w:val="pt-PT"/>
        </w:rPr>
        <w:t>te dica</w:t>
      </w:r>
      <w:r w:rsidR="00EE54DF" w:rsidRPr="00736684">
        <w:rPr>
          <w:lang w:val="pt-PT"/>
        </w:rPr>
        <w:t>n(18r)</w:t>
      </w:r>
      <w:r w:rsidRPr="00736684">
        <w:rPr>
          <w:lang w:val="pt-PT"/>
        </w:rPr>
        <w:t>tur exceptis suffragiis ac lectionibus. Ad vesperas suffragatur</w:t>
      </w:r>
      <w:r w:rsidR="00BD0F35" w:rsidRPr="00736684">
        <w:rPr>
          <w:lang w:val="pt-PT"/>
        </w:rPr>
        <w:t xml:space="preserve"> de sancto Udalrico</w:t>
      </w:r>
      <w:r w:rsidRPr="00736684">
        <w:rPr>
          <w:lang w:val="pt-PT"/>
        </w:rPr>
        <w:t xml:space="preserve"> AC </w:t>
      </w:r>
      <w:r w:rsidRPr="00736684">
        <w:rPr>
          <w:rStyle w:val="Incipit"/>
          <w:lang w:val="pt-PT"/>
        </w:rPr>
        <w:t>Sacerdos</w:t>
      </w:r>
      <w:r w:rsidR="005A362F" w:rsidRPr="00736684">
        <w:rPr>
          <w:i/>
          <w:lang w:val="pt-PT"/>
        </w:rPr>
        <w:t xml:space="preserve"> </w:t>
      </w:r>
      <w:r w:rsidRPr="00736684">
        <w:rPr>
          <w:rStyle w:val="Incipit"/>
          <w:lang w:val="pt-PT"/>
        </w:rPr>
        <w:t>et</w:t>
      </w:r>
      <w:r w:rsidR="005A362F" w:rsidRPr="00736684">
        <w:rPr>
          <w:i/>
          <w:lang w:val="pt-PT"/>
        </w:rPr>
        <w:t xml:space="preserve"> </w:t>
      </w:r>
      <w:r w:rsidRPr="00736684">
        <w:rPr>
          <w:rStyle w:val="Incipit"/>
          <w:lang w:val="pt-PT"/>
        </w:rPr>
        <w:t>pontifex</w:t>
      </w:r>
      <w:r w:rsidRPr="00736684">
        <w:rPr>
          <w:lang w:val="pt-PT"/>
        </w:rPr>
        <w:t xml:space="preserve"> de quo alias novem lectiones facimus</w:t>
      </w:r>
      <w:r w:rsidR="00230940" w:rsidRPr="00736684">
        <w:rPr>
          <w:lang w:val="pt-PT"/>
        </w:rPr>
        <w:t>. $E::Si vero in octavam visitationis Mariae inciderit nihil praeter suffragium de eo dicimus</w:t>
      </w:r>
      <w:r w:rsidR="00AD29A8">
        <w:rPr>
          <w:lang w:val="pt-PT"/>
        </w:rPr>
        <w:t>$.</w:t>
      </w:r>
      <w:r w:rsidRPr="00736684">
        <w:rPr>
          <w:lang w:val="pt-PT"/>
        </w:rPr>
        <w:t xml:space="preserve"> </w:t>
      </w:r>
      <w:r w:rsidR="00BD0F35" w:rsidRPr="00736684">
        <w:rPr>
          <w:lang w:val="pt-PT"/>
        </w:rPr>
        <w:t xml:space="preserve">De translatione sancti Martini episcopi </w:t>
      </w:r>
      <w:r w:rsidRPr="00736684">
        <w:rPr>
          <w:lang w:val="pt-PT"/>
        </w:rPr>
        <w:t xml:space="preserve">AC </w:t>
      </w:r>
      <w:r w:rsidRPr="00736684">
        <w:rPr>
          <w:rStyle w:val="Incipit"/>
          <w:lang w:val="pt-PT"/>
        </w:rPr>
        <w:t>Domine</w:t>
      </w:r>
      <w:r w:rsidR="005A362F" w:rsidRPr="00736684">
        <w:rPr>
          <w:i/>
          <w:lang w:val="pt-PT"/>
        </w:rPr>
        <w:t xml:space="preserve"> </w:t>
      </w:r>
      <w:r w:rsidRPr="00736684">
        <w:rPr>
          <w:rStyle w:val="Incipit"/>
          <w:lang w:val="pt-PT"/>
        </w:rPr>
        <w:t>deus</w:t>
      </w:r>
      <w:r w:rsidR="005A362F" w:rsidRPr="00736684">
        <w:rPr>
          <w:i/>
          <w:lang w:val="pt-PT"/>
        </w:rPr>
        <w:t xml:space="preserve"> </w:t>
      </w:r>
      <w:r w:rsidRPr="00736684">
        <w:rPr>
          <w:rStyle w:val="Incipit"/>
          <w:lang w:val="pt-PT"/>
        </w:rPr>
        <w:t>noster</w:t>
      </w:r>
      <w:r w:rsidRPr="00736684">
        <w:rPr>
          <w:lang w:val="pt-PT"/>
        </w:rPr>
        <w:t xml:space="preserve">. </w:t>
      </w:r>
      <w:r w:rsidR="00BD0F35" w:rsidRPr="00B779A9">
        <w:rPr>
          <w:lang w:val="pt-PT"/>
        </w:rPr>
        <w:t xml:space="preserve">De </w:t>
      </w:r>
      <w:r w:rsidR="004F0D6D" w:rsidRPr="004F0D6D">
        <w:rPr>
          <w:lang w:val="pt-PT"/>
        </w:rPr>
        <w:t>|</w:t>
      </w:r>
      <w:r w:rsidR="00BD0F35" w:rsidRPr="00B779A9">
        <w:rPr>
          <w:lang w:val="pt-PT"/>
        </w:rPr>
        <w:t>sancto</w:t>
      </w:r>
      <w:r w:rsidR="004F0D6D">
        <w:rPr>
          <w:lang w:val="pt-PT"/>
        </w:rPr>
        <w:t>::sanctis</w:t>
      </w:r>
      <w:r w:rsidR="004F0D6D" w:rsidRPr="004F0D6D">
        <w:rPr>
          <w:lang w:val="pt-PT"/>
        </w:rPr>
        <w:t>|</w:t>
      </w:r>
      <w:r w:rsidR="00BD0F35" w:rsidRPr="00B779A9">
        <w:rPr>
          <w:lang w:val="pt-PT"/>
        </w:rPr>
        <w:t xml:space="preserve"> Petro et Paulo</w:t>
      </w:r>
      <w:r w:rsidR="00835ED0" w:rsidRPr="00B779A9">
        <w:rPr>
          <w:lang w:val="pt-PT"/>
        </w:rPr>
        <w:t xml:space="preserve"> [AC]</w:t>
      </w:r>
      <w:r w:rsidRPr="00B779A9">
        <w:rPr>
          <w:lang w:val="pt-PT"/>
        </w:rPr>
        <w:t xml:space="preserve"> </w:t>
      </w:r>
      <w:r w:rsidRPr="00794880">
        <w:rPr>
          <w:rStyle w:val="Incipit"/>
          <w:lang w:val="pt-PT"/>
        </w:rPr>
        <w:t>Gloriosi</w:t>
      </w:r>
      <w:r w:rsidR="005A362F" w:rsidRPr="005A362F">
        <w:rPr>
          <w:i/>
          <w:lang w:val="pt-PT"/>
        </w:rPr>
        <w:t xml:space="preserve"> </w:t>
      </w:r>
      <w:r w:rsidRPr="00794880">
        <w:rPr>
          <w:rStyle w:val="Incipit"/>
          <w:lang w:val="pt-PT"/>
        </w:rPr>
        <w:t>principes</w:t>
      </w:r>
      <w:r w:rsidRPr="00B779A9">
        <w:rPr>
          <w:lang w:val="pt-PT"/>
        </w:rPr>
        <w:t xml:space="preserve">. De sancta cruce </w:t>
      </w:r>
      <w:r w:rsidR="00835ED0" w:rsidRPr="00B779A9">
        <w:rPr>
          <w:lang w:val="pt-PT"/>
        </w:rPr>
        <w:t>[AC]</w:t>
      </w:r>
      <w:r w:rsidRPr="00B779A9">
        <w:rPr>
          <w:lang w:val="pt-PT"/>
        </w:rPr>
        <w:t xml:space="preserve"> </w:t>
      </w:r>
      <w:r w:rsidRPr="00794880">
        <w:rPr>
          <w:rStyle w:val="Incipit"/>
          <w:lang w:val="pt-PT"/>
        </w:rPr>
        <w:t>Tuam</w:t>
      </w:r>
      <w:r w:rsidR="005A362F" w:rsidRPr="005A362F">
        <w:rPr>
          <w:i/>
          <w:lang w:val="pt-PT"/>
        </w:rPr>
        <w:t xml:space="preserve"> </w:t>
      </w:r>
      <w:r w:rsidRPr="00794880">
        <w:rPr>
          <w:rStyle w:val="Incipit"/>
          <w:lang w:val="pt-PT"/>
        </w:rPr>
        <w:t>crucem</w:t>
      </w:r>
      <w:r w:rsidRPr="00B779A9">
        <w:rPr>
          <w:lang w:val="pt-PT"/>
        </w:rPr>
        <w:t xml:space="preserve">. De omnibus sanctis </w:t>
      </w:r>
      <w:r w:rsidR="00835ED0" w:rsidRPr="00B779A9">
        <w:rPr>
          <w:lang w:val="pt-PT"/>
        </w:rPr>
        <w:t>[AC]</w:t>
      </w:r>
      <w:r w:rsidRPr="00B779A9">
        <w:rPr>
          <w:lang w:val="pt-PT"/>
        </w:rPr>
        <w:t xml:space="preserve"> </w:t>
      </w:r>
      <w:r w:rsidRPr="00794880">
        <w:rPr>
          <w:rStyle w:val="Incipit"/>
          <w:lang w:val="pt-PT"/>
        </w:rPr>
        <w:t>Reddet</w:t>
      </w:r>
      <w:r w:rsidR="005A362F" w:rsidRPr="005A362F">
        <w:rPr>
          <w:i/>
          <w:lang w:val="pt-PT"/>
        </w:rPr>
        <w:t xml:space="preserve"> </w:t>
      </w:r>
      <w:r w:rsidRPr="00794880">
        <w:rPr>
          <w:rStyle w:val="Incipit"/>
          <w:lang w:val="pt-PT"/>
        </w:rPr>
        <w:t>deus</w:t>
      </w:r>
      <w:r w:rsidR="005A362F" w:rsidRPr="005A362F">
        <w:rPr>
          <w:i/>
          <w:lang w:val="pt-PT"/>
        </w:rPr>
        <w:t xml:space="preserve"> </w:t>
      </w:r>
      <w:r w:rsidRPr="00794880">
        <w:rPr>
          <w:rStyle w:val="Incipit"/>
          <w:lang w:val="pt-PT"/>
        </w:rPr>
        <w:t>mercedem</w:t>
      </w:r>
      <w:r w:rsidR="005A362F" w:rsidRPr="005A362F">
        <w:rPr>
          <w:i/>
          <w:lang w:val="pt-PT"/>
        </w:rPr>
        <w:t xml:space="preserve"> </w:t>
      </w:r>
      <w:r w:rsidRPr="00794880">
        <w:rPr>
          <w:rStyle w:val="Incipit"/>
          <w:lang w:val="pt-PT"/>
        </w:rPr>
        <w:t>laborum</w:t>
      </w:r>
      <w:r w:rsidRPr="00B779A9">
        <w:rPr>
          <w:lang w:val="pt-PT"/>
        </w:rPr>
        <w:t xml:space="preserve">. </w:t>
      </w:r>
      <w:r w:rsidR="00EE54DF" w:rsidRPr="00B779A9">
        <w:rPr>
          <w:lang w:val="pt-PT"/>
        </w:rPr>
        <w:t>[</w:t>
      </w:r>
      <w:r w:rsidRPr="00B779A9">
        <w:rPr>
          <w:lang w:val="pt-PT"/>
        </w:rPr>
        <w:t>BD</w:t>
      </w:r>
      <w:r w:rsidR="00EE54DF" w:rsidRPr="00B779A9">
        <w:rPr>
          <w:lang w:val="pt-PT"/>
        </w:rPr>
        <w:t>]</w:t>
      </w:r>
      <w:r w:rsidRPr="00B779A9">
        <w:rPr>
          <w:lang w:val="pt-PT"/>
        </w:rPr>
        <w:t xml:space="preserve"> </w:t>
      </w:r>
      <w:r w:rsidR="005F6F99" w:rsidRPr="00794880">
        <w:rPr>
          <w:rStyle w:val="Incipit"/>
          <w:lang w:val="pt-PT"/>
        </w:rPr>
        <w:t>Benedicamus</w:t>
      </w:r>
      <w:r w:rsidR="00EE54DF" w:rsidRPr="00B779A9">
        <w:rPr>
          <w:lang w:val="pt-PT"/>
        </w:rPr>
        <w:t xml:space="preserve"> f</w:t>
      </w:r>
      <w:r w:rsidRPr="00B779A9">
        <w:rPr>
          <w:lang w:val="pt-PT"/>
        </w:rPr>
        <w:t>erialiter.</w:t>
      </w:r>
    </w:p>
    <w:p w:rsidR="00885488" w:rsidRPr="00B779A9" w:rsidRDefault="00885488" w:rsidP="00415109">
      <w:pPr>
        <w:rPr>
          <w:lang w:val="pt-PT"/>
        </w:rPr>
      </w:pPr>
      <w:r w:rsidRPr="00736684">
        <w:rPr>
          <w:rStyle w:val="Time1"/>
          <w:lang w:val="pt-PT"/>
        </w:rPr>
        <w:t>A</w:t>
      </w:r>
      <w:r w:rsidR="00835ED0" w:rsidRPr="00736684">
        <w:rPr>
          <w:rStyle w:val="Time1"/>
          <w:lang w:val="pt-PT"/>
        </w:rPr>
        <w:t>d completorium</w:t>
      </w:r>
      <w:r w:rsidR="00835ED0" w:rsidRPr="00B779A9">
        <w:rPr>
          <w:lang w:val="pt-PT"/>
        </w:rPr>
        <w:t xml:space="preserve"> </w:t>
      </w:r>
      <w:r w:rsidRPr="00B779A9">
        <w:rPr>
          <w:lang w:val="pt-PT"/>
        </w:rPr>
        <w:t xml:space="preserve">AD </w:t>
      </w:r>
      <w:r w:rsidRPr="00794880">
        <w:rPr>
          <w:rStyle w:val="Incipit"/>
          <w:lang w:val="pt-PT"/>
        </w:rPr>
        <w:t>Glorificamus</w:t>
      </w:r>
      <w:r w:rsidR="005A362F" w:rsidRPr="005A362F">
        <w:rPr>
          <w:i/>
          <w:lang w:val="pt-PT"/>
        </w:rPr>
        <w:t xml:space="preserve"> </w:t>
      </w:r>
      <w:r w:rsidRPr="00794880">
        <w:rPr>
          <w:rStyle w:val="Incipit"/>
          <w:lang w:val="pt-PT"/>
        </w:rPr>
        <w:t>te</w:t>
      </w:r>
      <w:r w:rsidRPr="00B779A9">
        <w:rPr>
          <w:lang w:val="pt-PT"/>
        </w:rPr>
        <w:t>. Post collect</w:t>
      </w:r>
      <w:r w:rsidR="00835ED0" w:rsidRPr="00B779A9">
        <w:rPr>
          <w:lang w:val="pt-PT"/>
        </w:rPr>
        <w:t>am AC</w:t>
      </w:r>
      <w:r w:rsidRPr="00B779A9">
        <w:rPr>
          <w:lang w:val="pt-PT"/>
        </w:rPr>
        <w:t xml:space="preserve"> </w:t>
      </w:r>
      <w:r w:rsidRPr="00794880">
        <w:rPr>
          <w:rStyle w:val="Incipit"/>
          <w:lang w:val="pt-PT"/>
        </w:rPr>
        <w:t>Gaude</w:t>
      </w:r>
      <w:r w:rsidR="005A362F" w:rsidRPr="005A362F">
        <w:rPr>
          <w:i/>
          <w:lang w:val="pt-PT"/>
        </w:rPr>
        <w:t xml:space="preserve"> </w:t>
      </w:r>
      <w:r w:rsidRPr="00794880">
        <w:rPr>
          <w:rStyle w:val="Incipit"/>
          <w:lang w:val="pt-PT"/>
        </w:rPr>
        <w:t>dei</w:t>
      </w:r>
      <w:r w:rsidR="005A362F" w:rsidRPr="005A362F">
        <w:rPr>
          <w:i/>
          <w:lang w:val="pt-PT"/>
        </w:rPr>
        <w:t xml:space="preserve"> </w:t>
      </w:r>
      <w:r w:rsidRPr="00794880">
        <w:rPr>
          <w:rStyle w:val="Incipit"/>
          <w:lang w:val="pt-PT"/>
        </w:rPr>
        <w:t>genitrix</w:t>
      </w:r>
      <w:r w:rsidRPr="00B779A9">
        <w:rPr>
          <w:lang w:val="pt-PT"/>
        </w:rPr>
        <w:t>.</w:t>
      </w:r>
    </w:p>
    <w:p w:rsidR="00885488" w:rsidRPr="00736684" w:rsidRDefault="00F15C46" w:rsidP="00415109">
      <w:pPr>
        <w:pStyle w:val="berschrift1"/>
        <w:rPr>
          <w:color w:val="FF0000"/>
          <w:lang w:val="pt-PT"/>
        </w:rPr>
      </w:pPr>
      <w:r w:rsidRPr="00736684">
        <w:rPr>
          <w:lang w:val="pt-PT"/>
        </w:rPr>
        <w:t>[</w:t>
      </w:r>
      <w:r w:rsidR="00885488" w:rsidRPr="00736684">
        <w:rPr>
          <w:lang w:val="pt-PT"/>
        </w:rPr>
        <w:t>DE VISITATIONE BMV</w:t>
      </w:r>
      <w:r w:rsidR="009F31F2" w:rsidRPr="00736684">
        <w:rPr>
          <w:lang w:val="pt-PT"/>
        </w:rPr>
        <w:t xml:space="preserve"> INFRA OCTAVAM, TERTIA DIE</w:t>
      </w:r>
      <w:r w:rsidRPr="00736684">
        <w:rPr>
          <w:lang w:val="pt-PT"/>
        </w:rPr>
        <w:t>]</w:t>
      </w:r>
    </w:p>
    <w:p w:rsidR="004F0D6D" w:rsidRDefault="00835ED0" w:rsidP="00415109">
      <w:pPr>
        <w:rPr>
          <w:lang w:val="pt-PT"/>
        </w:rPr>
      </w:pPr>
      <w:r w:rsidRPr="00736684">
        <w:rPr>
          <w:rStyle w:val="Time1"/>
          <w:lang w:val="pt-PT"/>
        </w:rPr>
        <w:t>Ad matutinum</w:t>
      </w:r>
      <w:r w:rsidRPr="00B779A9">
        <w:rPr>
          <w:lang w:val="pt-PT"/>
        </w:rPr>
        <w:t xml:space="preserve"> LS</w:t>
      </w:r>
      <w:r w:rsidR="00885488" w:rsidRPr="00B779A9">
        <w:rPr>
          <w:lang w:val="pt-PT"/>
        </w:rPr>
        <w:t xml:space="preserve"> </w:t>
      </w:r>
      <w:r w:rsidR="00885488" w:rsidRPr="00794880">
        <w:rPr>
          <w:rStyle w:val="Incipit"/>
          <w:lang w:val="pt-PT"/>
        </w:rPr>
        <w:t>O</w:t>
      </w:r>
      <w:r w:rsidR="005A362F" w:rsidRPr="005A362F">
        <w:rPr>
          <w:i/>
          <w:lang w:val="pt-PT"/>
        </w:rPr>
        <w:t xml:space="preserve"> </w:t>
      </w:r>
      <w:r w:rsidR="000F4FB4" w:rsidRPr="00794880">
        <w:rPr>
          <w:rStyle w:val="Incipit"/>
          <w:lang w:val="pt-PT"/>
        </w:rPr>
        <w:t>feli</w:t>
      </w:r>
      <w:r w:rsidR="00885488" w:rsidRPr="00794880">
        <w:rPr>
          <w:rStyle w:val="Incipit"/>
          <w:lang w:val="pt-PT"/>
        </w:rPr>
        <w:t>x</w:t>
      </w:r>
      <w:r w:rsidR="005A362F" w:rsidRPr="005A362F">
        <w:rPr>
          <w:i/>
          <w:lang w:val="pt-PT"/>
        </w:rPr>
        <w:t xml:space="preserve"> </w:t>
      </w:r>
      <w:r w:rsidR="00885488" w:rsidRPr="00794880">
        <w:rPr>
          <w:rStyle w:val="Incipit"/>
          <w:lang w:val="pt-PT"/>
        </w:rPr>
        <w:t>puerperium</w:t>
      </w:r>
      <w:r w:rsidR="005A362F" w:rsidRPr="005A362F">
        <w:rPr>
          <w:i/>
          <w:lang w:val="pt-PT"/>
        </w:rPr>
        <w:t xml:space="preserve"> </w:t>
      </w:r>
      <w:r w:rsidR="00885488" w:rsidRPr="00794880">
        <w:rPr>
          <w:rStyle w:val="Incipit"/>
          <w:lang w:val="pt-PT"/>
        </w:rPr>
        <w:t>laetabile</w:t>
      </w:r>
      <w:r w:rsidR="005A362F" w:rsidRPr="005A362F">
        <w:rPr>
          <w:i/>
          <w:lang w:val="pt-PT"/>
        </w:rPr>
        <w:t xml:space="preserve"> </w:t>
      </w:r>
      <w:r w:rsidR="00885488" w:rsidRPr="00794880">
        <w:rPr>
          <w:rStyle w:val="Incipit"/>
          <w:lang w:val="pt-PT"/>
        </w:rPr>
        <w:t>angelis</w:t>
      </w:r>
      <w:r w:rsidR="005A362F" w:rsidRPr="005A362F">
        <w:rPr>
          <w:i/>
          <w:lang w:val="pt-PT"/>
        </w:rPr>
        <w:t xml:space="preserve"> </w:t>
      </w:r>
      <w:r w:rsidR="00885488" w:rsidRPr="00794880">
        <w:rPr>
          <w:rStyle w:val="Incipit"/>
          <w:lang w:val="pt-PT"/>
        </w:rPr>
        <w:t>optabile</w:t>
      </w:r>
      <w:r w:rsidR="005A362F" w:rsidRPr="005A362F">
        <w:rPr>
          <w:i/>
          <w:lang w:val="pt-PT"/>
        </w:rPr>
        <w:t xml:space="preserve"> </w:t>
      </w:r>
      <w:r w:rsidR="00885488" w:rsidRPr="00794880">
        <w:rPr>
          <w:rStyle w:val="Incipit"/>
          <w:lang w:val="pt-PT"/>
        </w:rPr>
        <w:t>sanctis</w:t>
      </w:r>
      <w:r w:rsidR="00885488" w:rsidRPr="00B779A9">
        <w:rPr>
          <w:lang w:val="pt-PT"/>
        </w:rPr>
        <w:t xml:space="preserve"> si </w:t>
      </w:r>
      <w:r w:rsidR="009F31F2" w:rsidRPr="009F31F2">
        <w:rPr>
          <w:lang w:val="pt-PT"/>
        </w:rPr>
        <w:t>%D::</w:t>
      </w:r>
      <w:r w:rsidR="00947C0A" w:rsidRPr="009F31F2">
        <w:rPr>
          <w:lang w:val="pt-PT"/>
        </w:rPr>
        <w:t>vero</w:t>
      </w:r>
      <w:r w:rsidR="009F31F2" w:rsidRPr="009F31F2">
        <w:rPr>
          <w:lang w:val="pt-PT"/>
        </w:rPr>
        <w:t>%</w:t>
      </w:r>
      <w:r w:rsidR="00947C0A" w:rsidRPr="009F31F2">
        <w:rPr>
          <w:lang w:val="pt-PT"/>
        </w:rPr>
        <w:t xml:space="preserve"> $E::</w:t>
      </w:r>
      <w:r w:rsidR="00885488" w:rsidRPr="009F31F2">
        <w:rPr>
          <w:lang w:val="pt-PT"/>
        </w:rPr>
        <w:t>autem</w:t>
      </w:r>
      <w:r w:rsidR="00947C0A" w:rsidRPr="009F31F2">
        <w:rPr>
          <w:lang w:val="pt-PT"/>
        </w:rPr>
        <w:t>$</w:t>
      </w:r>
      <w:r w:rsidR="004F0D6D">
        <w:rPr>
          <w:lang w:val="pt-PT"/>
        </w:rPr>
        <w:t xml:space="preserve"> sum</w:t>
      </w:r>
      <w:r w:rsidR="00885488" w:rsidRPr="00B779A9">
        <w:rPr>
          <w:lang w:val="pt-PT"/>
        </w:rPr>
        <w:t>atur ex nocturnis unum tantum</w:t>
      </w:r>
      <w:r w:rsidR="004F0D6D">
        <w:rPr>
          <w:lang w:val="pt-PT"/>
        </w:rPr>
        <w:t>,</w:t>
      </w:r>
      <w:r w:rsidR="00885488" w:rsidRPr="00B779A9">
        <w:rPr>
          <w:lang w:val="pt-PT"/>
        </w:rPr>
        <w:t xml:space="preserve"> tunc secundum cum suis antiphonis</w:t>
      </w:r>
      <w:r w:rsidR="004F0D6D">
        <w:rPr>
          <w:lang w:val="pt-PT"/>
        </w:rPr>
        <w:t>,</w:t>
      </w:r>
      <w:r w:rsidR="00885488" w:rsidRPr="00B779A9">
        <w:rPr>
          <w:lang w:val="pt-PT"/>
        </w:rPr>
        <w:t xml:space="preserve"> psalmis et responsoriis ac EV </w:t>
      </w:r>
      <w:r w:rsidR="00885488" w:rsidRPr="00794880">
        <w:rPr>
          <w:rStyle w:val="Incipit"/>
          <w:lang w:val="pt-PT"/>
        </w:rPr>
        <w:t>Exurgens</w:t>
      </w:r>
      <w:r w:rsidR="005A362F" w:rsidRPr="005A362F">
        <w:rPr>
          <w:i/>
          <w:lang w:val="pt-PT"/>
        </w:rPr>
        <w:t xml:space="preserve"> </w:t>
      </w:r>
      <w:r w:rsidR="00885488" w:rsidRPr="00794880">
        <w:rPr>
          <w:rStyle w:val="Incipit"/>
          <w:lang w:val="pt-PT"/>
        </w:rPr>
        <w:t>Maria</w:t>
      </w:r>
      <w:r w:rsidR="00885488" w:rsidRPr="00B779A9">
        <w:rPr>
          <w:lang w:val="pt-PT"/>
        </w:rPr>
        <w:t xml:space="preserve"> cum sua </w:t>
      </w:r>
      <w:r w:rsidR="001A3A22" w:rsidRPr="00B779A9">
        <w:rPr>
          <w:lang w:val="pt-PT"/>
        </w:rPr>
        <w:t>homilia</w:t>
      </w:r>
      <w:r w:rsidR="00947C0A" w:rsidRPr="00B779A9">
        <w:rPr>
          <w:lang w:val="pt-PT"/>
        </w:rPr>
        <w:t xml:space="preserve">. </w:t>
      </w:r>
      <w:r w:rsidR="009F31F2" w:rsidRPr="009F31F2">
        <w:rPr>
          <w:lang w:val="pt-PT"/>
        </w:rPr>
        <w:t>%D::</w:t>
      </w:r>
      <w:r w:rsidR="00947C0A" w:rsidRPr="009F31F2">
        <w:rPr>
          <w:lang w:val="pt-PT"/>
        </w:rPr>
        <w:t>Subiungitur</w:t>
      </w:r>
      <w:r w:rsidR="00D734F4" w:rsidRPr="009F31F2">
        <w:rPr>
          <w:lang w:val="pt-PT"/>
        </w:rPr>
        <w:t xml:space="preserve"> </w:t>
      </w:r>
      <w:r w:rsidR="00947C0A" w:rsidRPr="009F31F2">
        <w:rPr>
          <w:lang w:val="pt-PT"/>
        </w:rPr>
        <w:t>etiam</w:t>
      </w:r>
      <w:r w:rsidR="00D734F4" w:rsidRPr="009F31F2">
        <w:rPr>
          <w:lang w:val="pt-PT"/>
        </w:rPr>
        <w:t xml:space="preserve"> </w:t>
      </w:r>
      <w:r w:rsidR="00947C0A" w:rsidRPr="009F31F2">
        <w:rPr>
          <w:lang w:val="pt-PT"/>
        </w:rPr>
        <w:t>ultimo</w:t>
      </w:r>
      <w:r w:rsidR="00D734F4" w:rsidRPr="009F31F2">
        <w:rPr>
          <w:lang w:val="pt-PT"/>
        </w:rPr>
        <w:t xml:space="preserve"> </w:t>
      </w:r>
      <w:r w:rsidR="00947C0A" w:rsidRPr="009F31F2">
        <w:rPr>
          <w:lang w:val="pt-PT"/>
        </w:rPr>
        <w:t>evangelio</w:t>
      </w:r>
      <w:r w:rsidR="00D734F4" w:rsidRPr="009F31F2">
        <w:rPr>
          <w:lang w:val="pt-PT"/>
        </w:rPr>
        <w:t xml:space="preserve"> </w:t>
      </w:r>
      <w:r w:rsidR="00947C0A" w:rsidRPr="009F31F2">
        <w:rPr>
          <w:lang w:val="pt-PT"/>
        </w:rPr>
        <w:t>de</w:t>
      </w:r>
      <w:r w:rsidR="00D734F4" w:rsidRPr="009F31F2">
        <w:rPr>
          <w:lang w:val="pt-PT"/>
        </w:rPr>
        <w:t xml:space="preserve"> </w:t>
      </w:r>
      <w:r w:rsidR="00947C0A" w:rsidRPr="009F31F2">
        <w:rPr>
          <w:lang w:val="pt-PT"/>
        </w:rPr>
        <w:t>festo</w:t>
      </w:r>
      <w:r w:rsidR="00D734F4" w:rsidRPr="009F31F2">
        <w:rPr>
          <w:lang w:val="pt-PT"/>
        </w:rPr>
        <w:t xml:space="preserve"> </w:t>
      </w:r>
      <w:r w:rsidR="00947C0A" w:rsidRPr="009F31F2">
        <w:rPr>
          <w:lang w:val="pt-PT"/>
        </w:rPr>
        <w:t>Udalrici</w:t>
      </w:r>
      <w:r w:rsidR="00D734F4" w:rsidRPr="009F31F2">
        <w:rPr>
          <w:lang w:val="pt-PT"/>
        </w:rPr>
        <w:t xml:space="preserve"> </w:t>
      </w:r>
      <w:r w:rsidR="00947C0A" w:rsidRPr="009F31F2">
        <w:rPr>
          <w:lang w:val="pt-PT"/>
        </w:rPr>
        <w:t>episcopi</w:t>
      </w:r>
      <w:r w:rsidR="00966395">
        <w:rPr>
          <w:lang w:val="pt-PT"/>
        </w:rPr>
        <w:t xml:space="preserve"> </w:t>
      </w:r>
      <w:r w:rsidR="00947C0A" w:rsidRPr="004518BD">
        <w:rPr>
          <w:lang w:val="pt-PT"/>
        </w:rPr>
        <w:t>[</w:t>
      </w:r>
      <w:r w:rsidR="004F0D6D" w:rsidRPr="004518BD">
        <w:rPr>
          <w:lang w:val="pt-PT"/>
        </w:rPr>
        <w:t>EV</w:t>
      </w:r>
      <w:r w:rsidR="00947C0A" w:rsidRPr="004518BD">
        <w:rPr>
          <w:lang w:val="pt-PT"/>
        </w:rPr>
        <w:t>]</w:t>
      </w:r>
      <w:r w:rsidR="00D734F4" w:rsidRPr="004518BD">
        <w:rPr>
          <w:lang w:val="pt-PT"/>
        </w:rPr>
        <w:t xml:space="preserve"> </w:t>
      </w:r>
      <w:r w:rsidR="00947C0A" w:rsidRPr="004518BD">
        <w:rPr>
          <w:rStyle w:val="Incipit"/>
          <w:lang w:val="pt-PT"/>
        </w:rPr>
        <w:t>Sint</w:t>
      </w:r>
      <w:r w:rsidR="00D734F4" w:rsidRPr="004518BD">
        <w:rPr>
          <w:rStyle w:val="Incipit"/>
          <w:lang w:val="pt-PT"/>
        </w:rPr>
        <w:t xml:space="preserve"> </w:t>
      </w:r>
      <w:r w:rsidR="00947C0A" w:rsidRPr="004518BD">
        <w:rPr>
          <w:rStyle w:val="Incipit"/>
          <w:lang w:val="pt-PT"/>
        </w:rPr>
        <w:t>lumbi</w:t>
      </w:r>
      <w:r w:rsidR="00D734F4" w:rsidRPr="004518BD">
        <w:rPr>
          <w:rStyle w:val="Incipit"/>
          <w:lang w:val="pt-PT"/>
        </w:rPr>
        <w:t xml:space="preserve"> </w:t>
      </w:r>
      <w:r w:rsidR="00947C0A" w:rsidRPr="004518BD">
        <w:rPr>
          <w:rStyle w:val="Incipit"/>
          <w:lang w:val="pt-PT"/>
        </w:rPr>
        <w:t>vestri</w:t>
      </w:r>
      <w:r w:rsidR="00D734F4" w:rsidRPr="004518BD">
        <w:rPr>
          <w:rStyle w:val="Incipit"/>
          <w:lang w:val="pt-PT"/>
        </w:rPr>
        <w:t xml:space="preserve"> </w:t>
      </w:r>
      <w:r w:rsidR="00947C0A" w:rsidRPr="004518BD">
        <w:rPr>
          <w:rStyle w:val="Incipit"/>
          <w:lang w:val="pt-PT"/>
        </w:rPr>
        <w:t>praecincti</w:t>
      </w:r>
      <w:r w:rsidR="009F31F2" w:rsidRPr="004518BD">
        <w:rPr>
          <w:lang w:val="pt-PT"/>
        </w:rPr>
        <w:t>%</w:t>
      </w:r>
      <w:r w:rsidR="00380E52" w:rsidRPr="004518BD">
        <w:rPr>
          <w:lang w:val="pt-PT"/>
        </w:rPr>
        <w:t>.</w:t>
      </w:r>
      <w:r w:rsidR="00885488" w:rsidRPr="00B779A9">
        <w:rPr>
          <w:lang w:val="pt-PT"/>
        </w:rPr>
        <w:t xml:space="preserve"> </w:t>
      </w:r>
    </w:p>
    <w:p w:rsidR="00885488" w:rsidRPr="00736684" w:rsidRDefault="004F0D6D" w:rsidP="00415109">
      <w:pPr>
        <w:rPr>
          <w:lang w:val="en-US"/>
        </w:rPr>
      </w:pPr>
      <w:r w:rsidRPr="00736684">
        <w:rPr>
          <w:rStyle w:val="Time1"/>
          <w:lang w:val="fr-FR"/>
        </w:rPr>
        <w:lastRenderedPageBreak/>
        <w:t>[Ad laudes]</w:t>
      </w:r>
      <w:r w:rsidRPr="00736684">
        <w:rPr>
          <w:lang w:val="fr-FR"/>
        </w:rPr>
        <w:t xml:space="preserve"> </w:t>
      </w:r>
      <w:r w:rsidR="00885488" w:rsidRPr="00736684">
        <w:rPr>
          <w:lang w:val="fr-FR"/>
        </w:rPr>
        <w:t xml:space="preserve">AB </w:t>
      </w:r>
      <w:r w:rsidR="00885488" w:rsidRPr="00736684">
        <w:rPr>
          <w:rStyle w:val="Incipit"/>
          <w:lang w:val="fr-FR"/>
        </w:rPr>
        <w:t>Adiutrix</w:t>
      </w:r>
      <w:r w:rsidR="005A362F" w:rsidRPr="00736684">
        <w:rPr>
          <w:i/>
          <w:lang w:val="fr-FR"/>
        </w:rPr>
        <w:t xml:space="preserve"> </w:t>
      </w:r>
      <w:r w:rsidR="00885488" w:rsidRPr="00736684">
        <w:rPr>
          <w:rStyle w:val="Incipit"/>
          <w:lang w:val="fr-FR"/>
        </w:rPr>
        <w:t>visitatio</w:t>
      </w:r>
      <w:r w:rsidR="00885488" w:rsidRPr="00736684">
        <w:rPr>
          <w:lang w:val="fr-FR"/>
        </w:rPr>
        <w:t xml:space="preserve">. </w:t>
      </w:r>
      <w:r w:rsidRPr="00736684">
        <w:rPr>
          <w:lang w:val="fr-FR"/>
        </w:rPr>
        <w:t>Suffragium d</w:t>
      </w:r>
      <w:r w:rsidR="00C065E8" w:rsidRPr="00736684">
        <w:rPr>
          <w:lang w:val="fr-FR"/>
        </w:rPr>
        <w:t xml:space="preserve">e sancto Udalrico </w:t>
      </w:r>
      <w:r w:rsidRPr="00736684">
        <w:rPr>
          <w:lang w:val="fr-FR"/>
        </w:rPr>
        <w:t>[</w:t>
      </w:r>
      <w:r w:rsidR="00885488" w:rsidRPr="00736684">
        <w:rPr>
          <w:lang w:val="fr-FR"/>
        </w:rPr>
        <w:t>AC</w:t>
      </w:r>
      <w:r w:rsidRPr="00736684">
        <w:rPr>
          <w:lang w:val="fr-FR"/>
        </w:rPr>
        <w:t>]</w:t>
      </w:r>
      <w:r w:rsidR="00885488" w:rsidRPr="00736684">
        <w:rPr>
          <w:lang w:val="fr-FR"/>
        </w:rPr>
        <w:t xml:space="preserve"> </w:t>
      </w:r>
      <w:r w:rsidR="00885488" w:rsidRPr="00736684">
        <w:rPr>
          <w:rStyle w:val="Incipit"/>
          <w:lang w:val="fr-FR"/>
        </w:rPr>
        <w:t>Euge</w:t>
      </w:r>
      <w:r w:rsidR="005A362F" w:rsidRPr="00736684">
        <w:rPr>
          <w:i/>
          <w:lang w:val="fr-FR"/>
        </w:rPr>
        <w:t xml:space="preserve"> </w:t>
      </w:r>
      <w:r w:rsidR="00D66EA2" w:rsidRPr="00736684">
        <w:rPr>
          <w:rStyle w:val="Incipit"/>
          <w:lang w:val="fr-FR"/>
        </w:rPr>
        <w:t>serve</w:t>
      </w:r>
      <w:r w:rsidR="005A362F" w:rsidRPr="00736684">
        <w:rPr>
          <w:i/>
          <w:lang w:val="fr-FR"/>
        </w:rPr>
        <w:t xml:space="preserve"> </w:t>
      </w:r>
      <w:r w:rsidR="00885488" w:rsidRPr="00736684">
        <w:rPr>
          <w:rStyle w:val="Incipit"/>
          <w:lang w:val="fr-FR"/>
        </w:rPr>
        <w:t>bone</w:t>
      </w:r>
      <w:r w:rsidR="00885488" w:rsidRPr="00736684">
        <w:rPr>
          <w:lang w:val="fr-FR"/>
        </w:rPr>
        <w:t xml:space="preserve">. </w:t>
      </w:r>
      <w:r w:rsidR="00C065E8" w:rsidRPr="00736684">
        <w:rPr>
          <w:lang w:val="fr-FR"/>
        </w:rPr>
        <w:t xml:space="preserve">De translatione sancti Martini episcopi </w:t>
      </w:r>
      <w:r w:rsidR="00885488" w:rsidRPr="00736684">
        <w:rPr>
          <w:lang w:val="fr-FR"/>
        </w:rPr>
        <w:t xml:space="preserve">AC </w:t>
      </w:r>
      <w:r w:rsidR="00885488" w:rsidRPr="00736684">
        <w:rPr>
          <w:rStyle w:val="Incipit"/>
          <w:lang w:val="fr-FR"/>
        </w:rPr>
        <w:t>Martinus</w:t>
      </w:r>
      <w:r w:rsidR="005A362F" w:rsidRPr="00736684">
        <w:rPr>
          <w:i/>
          <w:lang w:val="fr-FR"/>
        </w:rPr>
        <w:t xml:space="preserve"> </w:t>
      </w:r>
      <w:r w:rsidR="00885488" w:rsidRPr="00736684">
        <w:rPr>
          <w:rStyle w:val="Incipit"/>
          <w:lang w:val="fr-FR"/>
        </w:rPr>
        <w:t>trium</w:t>
      </w:r>
      <w:r w:rsidR="005A362F" w:rsidRPr="00736684">
        <w:rPr>
          <w:i/>
          <w:lang w:val="fr-FR"/>
        </w:rPr>
        <w:t xml:space="preserve"> </w:t>
      </w:r>
      <w:r w:rsidR="00885488" w:rsidRPr="00736684">
        <w:rPr>
          <w:rStyle w:val="Incipit"/>
          <w:lang w:val="fr-FR"/>
        </w:rPr>
        <w:t>mortuorum</w:t>
      </w:r>
      <w:r w:rsidR="00885488" w:rsidRPr="00736684">
        <w:rPr>
          <w:lang w:val="fr-FR"/>
        </w:rPr>
        <w:t xml:space="preserve">. </w:t>
      </w:r>
      <w:r w:rsidR="00C065E8" w:rsidRPr="00736684">
        <w:rPr>
          <w:lang w:val="fr-FR"/>
        </w:rPr>
        <w:t xml:space="preserve">De </w:t>
      </w:r>
      <w:r w:rsidRPr="00736684">
        <w:rPr>
          <w:lang w:val="fr-FR"/>
        </w:rPr>
        <w:t>|</w:t>
      </w:r>
      <w:r w:rsidR="00C065E8" w:rsidRPr="00736684">
        <w:rPr>
          <w:lang w:val="fr-FR"/>
        </w:rPr>
        <w:t>sancto</w:t>
      </w:r>
      <w:r w:rsidRPr="00736684">
        <w:rPr>
          <w:lang w:val="fr-FR"/>
        </w:rPr>
        <w:t>::sanctis|</w:t>
      </w:r>
      <w:r w:rsidR="00C065E8" w:rsidRPr="00736684">
        <w:rPr>
          <w:lang w:val="fr-FR"/>
        </w:rPr>
        <w:t xml:space="preserve"> Petro et Paulo </w:t>
      </w:r>
      <w:r w:rsidR="00835ED0" w:rsidRPr="00736684">
        <w:rPr>
          <w:lang w:val="fr-FR"/>
        </w:rPr>
        <w:t>[AC]</w:t>
      </w:r>
      <w:r w:rsidR="00885488" w:rsidRPr="00736684">
        <w:rPr>
          <w:lang w:val="fr-FR"/>
        </w:rPr>
        <w:t xml:space="preserve"> </w:t>
      </w:r>
      <w:r w:rsidR="00885488" w:rsidRPr="00736684">
        <w:rPr>
          <w:rStyle w:val="Incipit"/>
          <w:lang w:val="fr-FR"/>
        </w:rPr>
        <w:t>Petrus</w:t>
      </w:r>
      <w:r w:rsidR="005A362F" w:rsidRPr="00736684">
        <w:rPr>
          <w:i/>
          <w:lang w:val="fr-FR"/>
        </w:rPr>
        <w:t xml:space="preserve"> </w:t>
      </w:r>
      <w:r w:rsidR="00885488" w:rsidRPr="00736684">
        <w:rPr>
          <w:rStyle w:val="Incipit"/>
          <w:lang w:val="fr-FR"/>
        </w:rPr>
        <w:t>apostolus</w:t>
      </w:r>
      <w:r w:rsidR="005A362F" w:rsidRPr="00736684">
        <w:rPr>
          <w:i/>
          <w:lang w:val="fr-FR"/>
        </w:rPr>
        <w:t xml:space="preserve"> </w:t>
      </w:r>
      <w:r w:rsidR="00885488" w:rsidRPr="00736684">
        <w:rPr>
          <w:rStyle w:val="Incipit"/>
          <w:lang w:val="fr-FR"/>
        </w:rPr>
        <w:t>et</w:t>
      </w:r>
      <w:r w:rsidR="005A362F" w:rsidRPr="00736684">
        <w:rPr>
          <w:i/>
          <w:lang w:val="fr-FR"/>
        </w:rPr>
        <w:t xml:space="preserve"> </w:t>
      </w:r>
      <w:r w:rsidR="00885488" w:rsidRPr="00736684">
        <w:rPr>
          <w:rStyle w:val="Incipit"/>
          <w:lang w:val="fr-FR"/>
        </w:rPr>
        <w:t>Paulus</w:t>
      </w:r>
      <w:r w:rsidR="005A362F" w:rsidRPr="00736684">
        <w:rPr>
          <w:i/>
          <w:lang w:val="fr-FR"/>
        </w:rPr>
        <w:t xml:space="preserve"> </w:t>
      </w:r>
      <w:r w:rsidR="00885488" w:rsidRPr="00736684">
        <w:rPr>
          <w:rStyle w:val="Incipit"/>
          <w:lang w:val="fr-FR"/>
        </w:rPr>
        <w:t>doctor</w:t>
      </w:r>
      <w:r w:rsidR="00885488" w:rsidRPr="00736684">
        <w:rPr>
          <w:lang w:val="fr-FR"/>
        </w:rPr>
        <w:t xml:space="preserve">. </w:t>
      </w:r>
      <w:r w:rsidR="00885488" w:rsidRPr="00B779A9">
        <w:rPr>
          <w:lang w:val="fr-FR"/>
        </w:rPr>
        <w:t xml:space="preserve">De sancta cruce </w:t>
      </w:r>
      <w:r w:rsidR="00835ED0" w:rsidRPr="00B779A9">
        <w:rPr>
          <w:lang w:val="fr-FR"/>
        </w:rPr>
        <w:t>[AC]</w:t>
      </w:r>
      <w:r w:rsidR="00885488" w:rsidRPr="00B779A9">
        <w:rPr>
          <w:lang w:val="fr-FR"/>
        </w:rPr>
        <w:t xml:space="preserve"> </w:t>
      </w:r>
      <w:r w:rsidR="00885488" w:rsidRPr="00794880">
        <w:rPr>
          <w:rStyle w:val="Incipit"/>
          <w:lang w:val="fr-FR"/>
        </w:rPr>
        <w:t>Per</w:t>
      </w:r>
      <w:r w:rsidR="005A362F" w:rsidRPr="005A362F">
        <w:rPr>
          <w:i/>
          <w:lang w:val="fr-FR"/>
        </w:rPr>
        <w:t xml:space="preserve"> </w:t>
      </w:r>
      <w:r w:rsidR="00885488" w:rsidRPr="00794880">
        <w:rPr>
          <w:rStyle w:val="Incipit"/>
          <w:lang w:val="fr-FR"/>
        </w:rPr>
        <w:t>signum</w:t>
      </w:r>
      <w:r w:rsidR="005A362F" w:rsidRPr="005A362F">
        <w:rPr>
          <w:i/>
          <w:lang w:val="fr-FR"/>
        </w:rPr>
        <w:t xml:space="preserve"> </w:t>
      </w:r>
      <w:r w:rsidR="00885488" w:rsidRPr="00794880">
        <w:rPr>
          <w:rStyle w:val="Incipit"/>
          <w:lang w:val="fr-FR"/>
        </w:rPr>
        <w:t>crucis</w:t>
      </w:r>
      <w:r w:rsidR="00885488" w:rsidRPr="00B779A9">
        <w:rPr>
          <w:lang w:val="fr-FR"/>
        </w:rPr>
        <w:t xml:space="preserve">. De omnibus sanctis </w:t>
      </w:r>
      <w:r w:rsidR="00835ED0" w:rsidRPr="00B779A9">
        <w:rPr>
          <w:lang w:val="fr-FR"/>
        </w:rPr>
        <w:t>[AC]</w:t>
      </w:r>
      <w:r w:rsidR="00885488" w:rsidRPr="00B779A9">
        <w:rPr>
          <w:lang w:val="fr-FR"/>
        </w:rPr>
        <w:t xml:space="preserve"> </w:t>
      </w:r>
      <w:r w:rsidR="00885488" w:rsidRPr="00794880">
        <w:rPr>
          <w:rStyle w:val="Incipit"/>
          <w:lang w:val="fr-FR"/>
        </w:rPr>
        <w:t>Omnes</w:t>
      </w:r>
      <w:r w:rsidR="005A362F" w:rsidRPr="005A362F">
        <w:rPr>
          <w:i/>
          <w:lang w:val="fr-FR"/>
        </w:rPr>
        <w:t xml:space="preserve"> </w:t>
      </w:r>
      <w:r w:rsidR="00885488" w:rsidRPr="00794880">
        <w:rPr>
          <w:rStyle w:val="Incipit"/>
          <w:lang w:val="fr-FR"/>
        </w:rPr>
        <w:t>sancti</w:t>
      </w:r>
      <w:r w:rsidR="00885488" w:rsidRPr="00B779A9">
        <w:rPr>
          <w:lang w:val="fr-FR"/>
        </w:rPr>
        <w:t xml:space="preserve">. </w:t>
      </w:r>
      <w:r w:rsidR="00EE54DF">
        <w:rPr>
          <w:lang w:val="en-US"/>
        </w:rPr>
        <w:t xml:space="preserve">[BD] </w:t>
      </w:r>
      <w:r w:rsidR="005F6F99" w:rsidRPr="00794880">
        <w:rPr>
          <w:rStyle w:val="Incipit"/>
          <w:lang w:val="en-US"/>
        </w:rPr>
        <w:t>Benedicamus</w:t>
      </w:r>
      <w:r w:rsidR="00EE54DF">
        <w:rPr>
          <w:lang w:val="en-US"/>
        </w:rPr>
        <w:t xml:space="preserve"> f</w:t>
      </w:r>
      <w:r w:rsidR="00885488">
        <w:rPr>
          <w:lang w:val="en-US"/>
        </w:rPr>
        <w:t>erialiter.</w:t>
      </w:r>
    </w:p>
    <w:p w:rsidR="00885488" w:rsidRDefault="0081631B" w:rsidP="00415109">
      <w:pPr>
        <w:rPr>
          <w:lang w:val="en-US"/>
        </w:rPr>
      </w:pPr>
      <w:r w:rsidRPr="00736684">
        <w:rPr>
          <w:rStyle w:val="Time1"/>
          <w:lang w:val="en-US"/>
        </w:rPr>
        <w:t>Ad horas</w:t>
      </w:r>
      <w:r w:rsidR="00885488">
        <w:rPr>
          <w:lang w:val="en-US"/>
        </w:rPr>
        <w:t xml:space="preserve"> laudes antiphonae.</w:t>
      </w:r>
    </w:p>
    <w:p w:rsidR="00885488" w:rsidRDefault="00885488" w:rsidP="00415109">
      <w:pPr>
        <w:rPr>
          <w:lang w:val="en-US"/>
        </w:rPr>
      </w:pPr>
      <w:r w:rsidRPr="00736684">
        <w:rPr>
          <w:rStyle w:val="Time1"/>
          <w:lang w:val="en-US"/>
        </w:rPr>
        <w:t>A</w:t>
      </w:r>
      <w:r w:rsidR="00835ED0" w:rsidRPr="00736684">
        <w:rPr>
          <w:rStyle w:val="Time1"/>
          <w:lang w:val="en-US"/>
        </w:rPr>
        <w:t>d officium</w:t>
      </w:r>
      <w:r w:rsidR="00835ED0">
        <w:rPr>
          <w:lang w:val="en-US"/>
        </w:rPr>
        <w:t xml:space="preserve"> </w:t>
      </w:r>
      <w:r>
        <w:rPr>
          <w:lang w:val="en-US"/>
        </w:rPr>
        <w:t>per totum ut in ipso die visitationis beatae</w:t>
      </w:r>
      <w:r w:rsidR="00A86011">
        <w:rPr>
          <w:lang w:val="en-US"/>
        </w:rPr>
        <w:t xml:space="preserve"> </w:t>
      </w:r>
      <w:r w:rsidR="00A86011" w:rsidRPr="00736684">
        <w:rPr>
          <w:lang w:val="en-US"/>
        </w:rPr>
        <w:t>Mariae.</w:t>
      </w:r>
    </w:p>
    <w:p w:rsidR="00885488" w:rsidRPr="00B779A9" w:rsidRDefault="00885488" w:rsidP="00415109">
      <w:pPr>
        <w:rPr>
          <w:lang w:val="pt-PT"/>
        </w:rPr>
      </w:pPr>
      <w:r w:rsidRPr="00736684">
        <w:rPr>
          <w:rStyle w:val="Time1"/>
          <w:lang w:val="pt-PT"/>
        </w:rPr>
        <w:t>A</w:t>
      </w:r>
      <w:r w:rsidR="00835ED0" w:rsidRPr="00736684">
        <w:rPr>
          <w:rStyle w:val="Time1"/>
          <w:lang w:val="pt-PT"/>
        </w:rPr>
        <w:t>d secundas vesperas</w:t>
      </w:r>
      <w:r w:rsidR="00835ED0" w:rsidRPr="00B779A9">
        <w:rPr>
          <w:lang w:val="pt-PT"/>
        </w:rPr>
        <w:t xml:space="preserve"> </w:t>
      </w:r>
      <w:r w:rsidRPr="00B779A9">
        <w:rPr>
          <w:lang w:val="pt-PT"/>
        </w:rPr>
        <w:t xml:space="preserve">AN </w:t>
      </w:r>
      <w:r w:rsidRPr="00794880">
        <w:rPr>
          <w:rStyle w:val="Incipit"/>
          <w:lang w:val="pt-PT"/>
        </w:rPr>
        <w:t>Sacra</w:t>
      </w:r>
      <w:r w:rsidR="005A362F" w:rsidRPr="005A362F">
        <w:rPr>
          <w:i/>
          <w:lang w:val="pt-PT"/>
        </w:rPr>
        <w:t xml:space="preserve"> </w:t>
      </w:r>
      <w:r w:rsidRPr="00794880">
        <w:rPr>
          <w:rStyle w:val="Incipit"/>
          <w:lang w:val="pt-PT"/>
        </w:rPr>
        <w:t>dedit</w:t>
      </w:r>
      <w:r w:rsidR="005A362F" w:rsidRPr="005A362F">
        <w:rPr>
          <w:i/>
          <w:lang w:val="pt-PT"/>
        </w:rPr>
        <w:t xml:space="preserve"> </w:t>
      </w:r>
      <w:r w:rsidRPr="00794880">
        <w:rPr>
          <w:rStyle w:val="Incipit"/>
          <w:lang w:val="pt-PT"/>
        </w:rPr>
        <w:t>eloquia</w:t>
      </w:r>
      <w:r w:rsidR="00EE54DF" w:rsidRPr="00B779A9">
        <w:rPr>
          <w:lang w:val="pt-PT"/>
        </w:rPr>
        <w:t xml:space="preserve"> cum reliquis. Psalmi d</w:t>
      </w:r>
      <w:r w:rsidRPr="00B779A9">
        <w:rPr>
          <w:lang w:val="pt-PT"/>
        </w:rPr>
        <w:t xml:space="preserve">e beata virgine. RP </w:t>
      </w:r>
      <w:r w:rsidRPr="00794880">
        <w:rPr>
          <w:rStyle w:val="Incipit"/>
          <w:lang w:val="pt-PT"/>
        </w:rPr>
        <w:t>Elisabeth</w:t>
      </w:r>
      <w:r w:rsidR="005A362F" w:rsidRPr="005A362F">
        <w:rPr>
          <w:i/>
          <w:lang w:val="pt-PT"/>
        </w:rPr>
        <w:t xml:space="preserve"> </w:t>
      </w:r>
      <w:r w:rsidRPr="00794880">
        <w:rPr>
          <w:rStyle w:val="Incipit"/>
          <w:lang w:val="pt-PT"/>
        </w:rPr>
        <w:t>congratulans</w:t>
      </w:r>
      <w:r w:rsidRPr="00B779A9">
        <w:rPr>
          <w:lang w:val="pt-PT"/>
        </w:rPr>
        <w:t xml:space="preserve">. HY </w:t>
      </w:r>
      <w:r w:rsidRPr="00794880">
        <w:rPr>
          <w:rStyle w:val="Incipit"/>
          <w:lang w:val="pt-PT"/>
        </w:rPr>
        <w:t>In</w:t>
      </w:r>
      <w:r w:rsidR="005A362F" w:rsidRPr="005A362F">
        <w:rPr>
          <w:i/>
          <w:lang w:val="pt-PT"/>
        </w:rPr>
        <w:t xml:space="preserve"> </w:t>
      </w:r>
      <w:r w:rsidRPr="00794880">
        <w:rPr>
          <w:rStyle w:val="Incipit"/>
          <w:lang w:val="pt-PT"/>
        </w:rPr>
        <w:t>Mariae</w:t>
      </w:r>
      <w:r w:rsidRPr="005B472A">
        <w:rPr>
          <w:lang w:val="pt-PT"/>
        </w:rPr>
        <w:t xml:space="preserve">. </w:t>
      </w:r>
      <w:r w:rsidRPr="00B779A9">
        <w:rPr>
          <w:lang w:val="pt-PT"/>
        </w:rPr>
        <w:t xml:space="preserve">VS </w:t>
      </w:r>
      <w:r w:rsidRPr="00794880">
        <w:rPr>
          <w:rStyle w:val="Incipit"/>
          <w:lang w:val="pt-PT"/>
        </w:rPr>
        <w:t>Ave</w:t>
      </w:r>
      <w:r w:rsidR="005A362F" w:rsidRPr="005A362F">
        <w:rPr>
          <w:i/>
          <w:lang w:val="pt-PT"/>
        </w:rPr>
        <w:t xml:space="preserve"> </w:t>
      </w:r>
      <w:r w:rsidRPr="00794880">
        <w:rPr>
          <w:rStyle w:val="Incipit"/>
          <w:lang w:val="pt-PT"/>
        </w:rPr>
        <w:t>Maria</w:t>
      </w:r>
      <w:r w:rsidRPr="00B779A9">
        <w:rPr>
          <w:lang w:val="pt-PT"/>
        </w:rPr>
        <w:t xml:space="preserve">. AM </w:t>
      </w:r>
      <w:r w:rsidRPr="00794880">
        <w:rPr>
          <w:rStyle w:val="Incipit"/>
          <w:lang w:val="pt-PT"/>
        </w:rPr>
        <w:t>Iesu</w:t>
      </w:r>
      <w:r w:rsidR="005A362F" w:rsidRPr="005A362F">
        <w:rPr>
          <w:i/>
          <w:lang w:val="pt-PT"/>
        </w:rPr>
        <w:t xml:space="preserve"> </w:t>
      </w:r>
      <w:r w:rsidRPr="00794880">
        <w:rPr>
          <w:rStyle w:val="Incipit"/>
          <w:lang w:val="pt-PT"/>
        </w:rPr>
        <w:t>redemptor</w:t>
      </w:r>
      <w:r w:rsidR="005A362F" w:rsidRPr="005A362F">
        <w:rPr>
          <w:i/>
          <w:lang w:val="pt-PT"/>
        </w:rPr>
        <w:t xml:space="preserve"> </w:t>
      </w:r>
      <w:r w:rsidRPr="00794880">
        <w:rPr>
          <w:rStyle w:val="Incipit"/>
          <w:lang w:val="pt-PT"/>
        </w:rPr>
        <w:t>optime</w:t>
      </w:r>
      <w:r w:rsidRPr="00B779A9">
        <w:rPr>
          <w:lang w:val="pt-PT"/>
        </w:rPr>
        <w:t xml:space="preserve">. </w:t>
      </w:r>
      <w:r w:rsidR="004F0D6D">
        <w:rPr>
          <w:lang w:val="pt-PT"/>
        </w:rPr>
        <w:t>Suffragium d</w:t>
      </w:r>
      <w:r w:rsidR="00C065E8" w:rsidRPr="00B779A9">
        <w:rPr>
          <w:lang w:val="pt-PT"/>
        </w:rPr>
        <w:t xml:space="preserve">e </w:t>
      </w:r>
      <w:r w:rsidR="004F0D6D" w:rsidRPr="004F0D6D">
        <w:rPr>
          <w:lang w:val="pt-PT"/>
        </w:rPr>
        <w:t>|</w:t>
      </w:r>
      <w:r w:rsidR="00C065E8" w:rsidRPr="00B779A9">
        <w:rPr>
          <w:lang w:val="pt-PT"/>
        </w:rPr>
        <w:t>sancto</w:t>
      </w:r>
      <w:r w:rsidR="004F0D6D">
        <w:rPr>
          <w:lang w:val="pt-PT"/>
        </w:rPr>
        <w:t>::sanctis</w:t>
      </w:r>
      <w:r w:rsidR="004F0D6D" w:rsidRPr="004F0D6D">
        <w:rPr>
          <w:lang w:val="pt-PT"/>
        </w:rPr>
        <w:t>|</w:t>
      </w:r>
      <w:r w:rsidR="00C065E8" w:rsidRPr="00B779A9">
        <w:rPr>
          <w:lang w:val="pt-PT"/>
        </w:rPr>
        <w:t xml:space="preserve"> Pe</w:t>
      </w:r>
      <w:r w:rsidRPr="00B779A9">
        <w:rPr>
          <w:lang w:val="pt-PT"/>
        </w:rPr>
        <w:t>(18v)</w:t>
      </w:r>
      <w:r w:rsidR="00C065E8" w:rsidRPr="00B779A9">
        <w:rPr>
          <w:lang w:val="pt-PT"/>
        </w:rPr>
        <w:t>tro et Paulo</w:t>
      </w:r>
      <w:r w:rsidRPr="00B779A9">
        <w:rPr>
          <w:lang w:val="pt-PT"/>
        </w:rPr>
        <w:t xml:space="preserve"> AC </w:t>
      </w:r>
      <w:r w:rsidRPr="00794880">
        <w:rPr>
          <w:rStyle w:val="Incipit"/>
          <w:lang w:val="pt-PT"/>
        </w:rPr>
        <w:t>Gloriosi</w:t>
      </w:r>
      <w:r w:rsidR="005A362F" w:rsidRPr="005A362F">
        <w:rPr>
          <w:i/>
          <w:lang w:val="pt-PT"/>
        </w:rPr>
        <w:t xml:space="preserve"> </w:t>
      </w:r>
      <w:r w:rsidRPr="00794880">
        <w:rPr>
          <w:rStyle w:val="Incipit"/>
          <w:lang w:val="pt-PT"/>
        </w:rPr>
        <w:t>principes</w:t>
      </w:r>
      <w:r w:rsidRPr="00B779A9">
        <w:rPr>
          <w:lang w:val="pt-PT"/>
        </w:rPr>
        <w:t xml:space="preserve">. De sancta cruce et de omnibus sanctis ut hesterno die. </w:t>
      </w:r>
      <w:r w:rsidR="00EE54DF" w:rsidRPr="00B779A9">
        <w:rPr>
          <w:lang w:val="pt-PT"/>
        </w:rPr>
        <w:t xml:space="preserve">[BD] </w:t>
      </w:r>
      <w:r w:rsidR="005F6F99" w:rsidRPr="00794880">
        <w:rPr>
          <w:rStyle w:val="Incipit"/>
          <w:lang w:val="pt-PT"/>
        </w:rPr>
        <w:t>Benedicamus</w:t>
      </w:r>
      <w:r w:rsidR="00EE54DF" w:rsidRPr="00B779A9">
        <w:rPr>
          <w:lang w:val="pt-PT"/>
        </w:rPr>
        <w:t xml:space="preserve"> f</w:t>
      </w:r>
      <w:r w:rsidRPr="00B779A9">
        <w:rPr>
          <w:lang w:val="pt-PT"/>
        </w:rPr>
        <w:t>erialiter.</w:t>
      </w:r>
    </w:p>
    <w:p w:rsidR="00885488" w:rsidRPr="00B779A9" w:rsidRDefault="00885488" w:rsidP="00415109">
      <w:pPr>
        <w:rPr>
          <w:lang w:val="pt-PT"/>
        </w:rPr>
      </w:pPr>
      <w:r w:rsidRPr="00736684">
        <w:rPr>
          <w:rStyle w:val="Time1"/>
          <w:lang w:val="pt-PT"/>
        </w:rPr>
        <w:t>A</w:t>
      </w:r>
      <w:r w:rsidR="00835ED0" w:rsidRPr="00736684">
        <w:rPr>
          <w:rStyle w:val="Time1"/>
          <w:lang w:val="pt-PT"/>
        </w:rPr>
        <w:t>d completorium</w:t>
      </w:r>
      <w:r w:rsidR="00835ED0" w:rsidRPr="00B779A9">
        <w:rPr>
          <w:lang w:val="pt-PT"/>
        </w:rPr>
        <w:t xml:space="preserve"> </w:t>
      </w:r>
      <w:r w:rsidRPr="00B779A9">
        <w:rPr>
          <w:lang w:val="pt-PT"/>
        </w:rPr>
        <w:t xml:space="preserve">AD </w:t>
      </w:r>
      <w:r w:rsidRPr="00794880">
        <w:rPr>
          <w:rStyle w:val="Incipit"/>
          <w:lang w:val="pt-PT"/>
        </w:rPr>
        <w:t>Glorificamus</w:t>
      </w:r>
      <w:r w:rsidR="005A362F" w:rsidRPr="005A362F">
        <w:rPr>
          <w:i/>
          <w:lang w:val="pt-PT"/>
        </w:rPr>
        <w:t xml:space="preserve"> </w:t>
      </w:r>
      <w:r w:rsidRPr="00794880">
        <w:rPr>
          <w:rStyle w:val="Incipit"/>
          <w:lang w:val="pt-PT"/>
        </w:rPr>
        <w:t>te</w:t>
      </w:r>
      <w:r w:rsidRPr="00B779A9">
        <w:rPr>
          <w:lang w:val="pt-PT"/>
        </w:rPr>
        <w:t>. Post c</w:t>
      </w:r>
      <w:r w:rsidR="00835ED0" w:rsidRPr="00B779A9">
        <w:rPr>
          <w:lang w:val="pt-PT"/>
        </w:rPr>
        <w:t>ollectam AC</w:t>
      </w:r>
      <w:r w:rsidRPr="00B779A9">
        <w:rPr>
          <w:lang w:val="pt-PT"/>
        </w:rPr>
        <w:t xml:space="preserve"> </w:t>
      </w:r>
      <w:r w:rsidRPr="00794880">
        <w:rPr>
          <w:rStyle w:val="Incipit"/>
          <w:lang w:val="pt-PT"/>
        </w:rPr>
        <w:t>Gaude</w:t>
      </w:r>
      <w:r w:rsidR="005A362F" w:rsidRPr="005A362F">
        <w:rPr>
          <w:i/>
          <w:lang w:val="pt-PT"/>
        </w:rPr>
        <w:t xml:space="preserve"> </w:t>
      </w:r>
      <w:r w:rsidRPr="00794880">
        <w:rPr>
          <w:rStyle w:val="Incipit"/>
          <w:lang w:val="pt-PT"/>
        </w:rPr>
        <w:t>dei</w:t>
      </w:r>
      <w:r w:rsidR="005A362F" w:rsidRPr="005A362F">
        <w:rPr>
          <w:i/>
          <w:lang w:val="pt-PT"/>
        </w:rPr>
        <w:t xml:space="preserve"> </w:t>
      </w:r>
      <w:r w:rsidRPr="00794880">
        <w:rPr>
          <w:rStyle w:val="Incipit"/>
          <w:lang w:val="pt-PT"/>
        </w:rPr>
        <w:t>genitrix</w:t>
      </w:r>
      <w:r w:rsidRPr="00B779A9">
        <w:rPr>
          <w:lang w:val="pt-PT"/>
        </w:rPr>
        <w:t>.</w:t>
      </w:r>
    </w:p>
    <w:p w:rsidR="00885488" w:rsidRPr="00736684" w:rsidRDefault="00F15C46" w:rsidP="00415109">
      <w:pPr>
        <w:pStyle w:val="berschrift1"/>
        <w:rPr>
          <w:lang w:val="pt-PT"/>
        </w:rPr>
      </w:pPr>
      <w:r w:rsidRPr="00736684">
        <w:rPr>
          <w:lang w:val="pt-PT"/>
        </w:rPr>
        <w:t>[</w:t>
      </w:r>
      <w:r w:rsidR="00885488" w:rsidRPr="00736684">
        <w:rPr>
          <w:lang w:val="pt-PT"/>
        </w:rPr>
        <w:t>DE VISITATIONE BMV</w:t>
      </w:r>
      <w:r w:rsidR="009F31F2" w:rsidRPr="00736684">
        <w:rPr>
          <w:lang w:val="pt-PT"/>
        </w:rPr>
        <w:t xml:space="preserve"> INFRA OCTAVAM, QUARTA DIE</w:t>
      </w:r>
      <w:r w:rsidRPr="00736684">
        <w:rPr>
          <w:lang w:val="pt-PT"/>
        </w:rPr>
        <w:t>]</w:t>
      </w:r>
    </w:p>
    <w:p w:rsidR="00885488" w:rsidRPr="00B779A9" w:rsidRDefault="00885488" w:rsidP="00415109">
      <w:pPr>
        <w:rPr>
          <w:lang w:val="pt-PT"/>
        </w:rPr>
      </w:pPr>
      <w:r w:rsidRPr="00736684">
        <w:rPr>
          <w:rStyle w:val="Time1"/>
          <w:lang w:val="pt-PT"/>
        </w:rPr>
        <w:t>A</w:t>
      </w:r>
      <w:r w:rsidR="00835ED0" w:rsidRPr="00736684">
        <w:rPr>
          <w:rStyle w:val="Time1"/>
          <w:lang w:val="pt-PT"/>
        </w:rPr>
        <w:t>d matutinum</w:t>
      </w:r>
      <w:r w:rsidR="00835ED0" w:rsidRPr="00B779A9">
        <w:rPr>
          <w:lang w:val="pt-PT"/>
        </w:rPr>
        <w:t xml:space="preserve"> </w:t>
      </w:r>
      <w:r w:rsidRPr="00B779A9">
        <w:rPr>
          <w:lang w:val="pt-PT"/>
        </w:rPr>
        <w:t>ultimum nocturnum cum suis antiphonis psalmis</w:t>
      </w:r>
      <w:r w:rsidR="00C14E77">
        <w:rPr>
          <w:lang w:val="pt-PT"/>
        </w:rPr>
        <w:t>, versiculis</w:t>
      </w:r>
      <w:r w:rsidRPr="00B779A9">
        <w:rPr>
          <w:lang w:val="pt-PT"/>
        </w:rPr>
        <w:t xml:space="preserve"> ac responsoriis</w:t>
      </w:r>
      <w:r w:rsidR="00422C10" w:rsidRPr="00B779A9">
        <w:rPr>
          <w:lang w:val="pt-PT"/>
        </w:rPr>
        <w:t>. L</w:t>
      </w:r>
      <w:r w:rsidRPr="00B779A9">
        <w:rPr>
          <w:lang w:val="pt-PT"/>
        </w:rPr>
        <w:t>ectiones ex pa</w:t>
      </w:r>
      <w:r w:rsidR="00691548" w:rsidRPr="00B779A9">
        <w:rPr>
          <w:lang w:val="pt-PT"/>
        </w:rPr>
        <w:t xml:space="preserve">rvo </w:t>
      </w:r>
      <w:r w:rsidRPr="00B779A9">
        <w:rPr>
          <w:lang w:val="pt-PT"/>
        </w:rPr>
        <w:t xml:space="preserve">codice. </w:t>
      </w:r>
      <w:r w:rsidR="00753A1C" w:rsidRPr="00B779A9">
        <w:rPr>
          <w:lang w:val="pt-PT"/>
        </w:rPr>
        <w:t xml:space="preserve">[TD] </w:t>
      </w:r>
      <w:r w:rsidR="00753A1C" w:rsidRPr="00794880">
        <w:rPr>
          <w:rStyle w:val="Incipit"/>
          <w:lang w:val="pt-PT"/>
        </w:rPr>
        <w:t>Te</w:t>
      </w:r>
      <w:r w:rsidR="005A362F" w:rsidRPr="005A362F">
        <w:rPr>
          <w:i/>
          <w:lang w:val="pt-PT"/>
        </w:rPr>
        <w:t xml:space="preserve"> </w:t>
      </w:r>
      <w:r w:rsidR="00753A1C" w:rsidRPr="00794880">
        <w:rPr>
          <w:rStyle w:val="Incipit"/>
          <w:lang w:val="pt-PT"/>
        </w:rPr>
        <w:t>deum</w:t>
      </w:r>
      <w:r w:rsidR="005A362F" w:rsidRPr="005A362F">
        <w:rPr>
          <w:i/>
          <w:lang w:val="pt-PT"/>
        </w:rPr>
        <w:t xml:space="preserve"> </w:t>
      </w:r>
      <w:r w:rsidRPr="00B779A9">
        <w:rPr>
          <w:lang w:val="pt-PT"/>
        </w:rPr>
        <w:t>non dicitur.</w:t>
      </w:r>
    </w:p>
    <w:p w:rsidR="00885488" w:rsidRPr="00B779A9" w:rsidRDefault="00885488" w:rsidP="00415109">
      <w:pPr>
        <w:rPr>
          <w:lang w:val="pt-PT"/>
        </w:rPr>
      </w:pPr>
      <w:r w:rsidRPr="00736684">
        <w:rPr>
          <w:rStyle w:val="Time1"/>
          <w:lang w:val="pt-PT"/>
        </w:rPr>
        <w:t>A</w:t>
      </w:r>
      <w:r w:rsidR="00835ED0" w:rsidRPr="00736684">
        <w:rPr>
          <w:rStyle w:val="Time1"/>
          <w:lang w:val="pt-PT"/>
        </w:rPr>
        <w:t>d</w:t>
      </w:r>
      <w:r w:rsidR="00964808" w:rsidRPr="00736684">
        <w:rPr>
          <w:rStyle w:val="Time1"/>
          <w:lang w:val="pt-PT"/>
        </w:rPr>
        <w:t xml:space="preserve"> </w:t>
      </w:r>
      <w:r w:rsidR="00835ED0" w:rsidRPr="00736684">
        <w:rPr>
          <w:rStyle w:val="Time1"/>
          <w:lang w:val="pt-PT"/>
        </w:rPr>
        <w:t>laudes</w:t>
      </w:r>
      <w:r w:rsidR="00835ED0" w:rsidRPr="00B779A9">
        <w:rPr>
          <w:lang w:val="pt-PT"/>
        </w:rPr>
        <w:t xml:space="preserve"> </w:t>
      </w:r>
      <w:r w:rsidRPr="00B779A9">
        <w:rPr>
          <w:lang w:val="pt-PT"/>
        </w:rPr>
        <w:t xml:space="preserve">AN </w:t>
      </w:r>
      <w:r w:rsidRPr="00794880">
        <w:rPr>
          <w:rStyle w:val="Incipit"/>
          <w:lang w:val="pt-PT"/>
        </w:rPr>
        <w:t>Sacra</w:t>
      </w:r>
      <w:r w:rsidR="005A362F" w:rsidRPr="005A362F">
        <w:rPr>
          <w:i/>
          <w:lang w:val="pt-PT"/>
        </w:rPr>
        <w:t xml:space="preserve"> </w:t>
      </w:r>
      <w:r w:rsidRPr="00794880">
        <w:rPr>
          <w:rStyle w:val="Incipit"/>
          <w:lang w:val="pt-PT"/>
        </w:rPr>
        <w:t>dedit</w:t>
      </w:r>
      <w:r w:rsidR="005A362F" w:rsidRPr="005A362F">
        <w:rPr>
          <w:i/>
          <w:lang w:val="pt-PT"/>
        </w:rPr>
        <w:t xml:space="preserve"> </w:t>
      </w:r>
      <w:r w:rsidRPr="00794880">
        <w:rPr>
          <w:rStyle w:val="Incipit"/>
          <w:lang w:val="pt-PT"/>
        </w:rPr>
        <w:t>eloquia</w:t>
      </w:r>
      <w:r w:rsidRPr="00B779A9">
        <w:rPr>
          <w:lang w:val="pt-PT"/>
        </w:rPr>
        <w:t xml:space="preserve"> cum seq</w:t>
      </w:r>
      <w:r w:rsidR="004A6B15" w:rsidRPr="00B779A9">
        <w:rPr>
          <w:lang w:val="pt-PT"/>
        </w:rPr>
        <w:t>u</w:t>
      </w:r>
      <w:r w:rsidRPr="00B779A9">
        <w:rPr>
          <w:lang w:val="pt-PT"/>
        </w:rPr>
        <w:t xml:space="preserve">entibus. HY </w:t>
      </w:r>
      <w:r w:rsidRPr="00794880">
        <w:rPr>
          <w:rStyle w:val="Incipit"/>
          <w:lang w:val="pt-PT"/>
        </w:rPr>
        <w:t>De</w:t>
      </w:r>
      <w:r w:rsidR="005A362F" w:rsidRPr="005A362F">
        <w:rPr>
          <w:i/>
          <w:lang w:val="pt-PT"/>
        </w:rPr>
        <w:t xml:space="preserve"> </w:t>
      </w:r>
      <w:r w:rsidRPr="00794880">
        <w:rPr>
          <w:rStyle w:val="Incipit"/>
          <w:lang w:val="pt-PT"/>
        </w:rPr>
        <w:t>sacro</w:t>
      </w:r>
      <w:r w:rsidRPr="00B779A9">
        <w:rPr>
          <w:lang w:val="pt-PT"/>
        </w:rPr>
        <w:t xml:space="preserve">. VS </w:t>
      </w:r>
      <w:r w:rsidRPr="00794880">
        <w:rPr>
          <w:rStyle w:val="Incipit"/>
          <w:lang w:val="pt-PT"/>
        </w:rPr>
        <w:t>Adiu</w:t>
      </w:r>
      <w:r w:rsidR="00382E22" w:rsidRPr="00794880">
        <w:rPr>
          <w:rStyle w:val="Incipit"/>
          <w:lang w:val="pt-PT"/>
        </w:rPr>
        <w:t>v</w:t>
      </w:r>
      <w:r w:rsidRPr="00794880">
        <w:rPr>
          <w:rStyle w:val="Incipit"/>
          <w:lang w:val="pt-PT"/>
        </w:rPr>
        <w:t>abit</w:t>
      </w:r>
      <w:r w:rsidRPr="00B779A9">
        <w:rPr>
          <w:lang w:val="pt-PT"/>
        </w:rPr>
        <w:t xml:space="preserve">. AB </w:t>
      </w:r>
      <w:r w:rsidRPr="00794880">
        <w:rPr>
          <w:rStyle w:val="Incipit"/>
          <w:lang w:val="pt-PT"/>
        </w:rPr>
        <w:t>Adiutrix</w:t>
      </w:r>
      <w:r w:rsidRPr="005B472A">
        <w:rPr>
          <w:lang w:val="pt-PT"/>
        </w:rPr>
        <w:t xml:space="preserve">. </w:t>
      </w:r>
    </w:p>
    <w:p w:rsidR="00885488" w:rsidRPr="00736684" w:rsidRDefault="00C14E77" w:rsidP="00415109">
      <w:pPr>
        <w:rPr>
          <w:lang w:val="en-US"/>
        </w:rPr>
      </w:pPr>
      <w:r>
        <w:rPr>
          <w:lang w:val="pt-PT"/>
        </w:rPr>
        <w:t>Suffragium d</w:t>
      </w:r>
      <w:r w:rsidR="00C065E8" w:rsidRPr="00B779A9">
        <w:rPr>
          <w:lang w:val="pt-PT"/>
        </w:rPr>
        <w:t xml:space="preserve">e </w:t>
      </w:r>
      <w:r w:rsidRPr="00C14E77">
        <w:rPr>
          <w:lang w:val="pt-PT"/>
        </w:rPr>
        <w:t>|</w:t>
      </w:r>
      <w:r w:rsidR="00C065E8" w:rsidRPr="00B779A9">
        <w:rPr>
          <w:lang w:val="pt-PT"/>
        </w:rPr>
        <w:t>sancto</w:t>
      </w:r>
      <w:r>
        <w:rPr>
          <w:lang w:val="pt-PT"/>
        </w:rPr>
        <w:t>::sanctis</w:t>
      </w:r>
      <w:r w:rsidRPr="00C14E77">
        <w:rPr>
          <w:lang w:val="pt-PT"/>
        </w:rPr>
        <w:t>|</w:t>
      </w:r>
      <w:r w:rsidR="00C065E8" w:rsidRPr="00B779A9">
        <w:rPr>
          <w:lang w:val="pt-PT"/>
        </w:rPr>
        <w:t xml:space="preserve"> Petro et Paulo </w:t>
      </w:r>
      <w:r>
        <w:rPr>
          <w:lang w:val="pt-PT"/>
        </w:rPr>
        <w:t>[</w:t>
      </w:r>
      <w:r w:rsidR="00885488" w:rsidRPr="00B779A9">
        <w:rPr>
          <w:lang w:val="pt-PT"/>
        </w:rPr>
        <w:t>AC</w:t>
      </w:r>
      <w:r>
        <w:rPr>
          <w:lang w:val="pt-PT"/>
        </w:rPr>
        <w:t>]</w:t>
      </w:r>
      <w:r w:rsidR="00885488" w:rsidRPr="00B779A9">
        <w:rPr>
          <w:lang w:val="pt-PT"/>
        </w:rPr>
        <w:t xml:space="preserve"> </w:t>
      </w:r>
      <w:r w:rsidR="00885488" w:rsidRPr="00794880">
        <w:rPr>
          <w:rStyle w:val="Incipit"/>
          <w:lang w:val="pt-PT"/>
        </w:rPr>
        <w:t>Petrus</w:t>
      </w:r>
      <w:r w:rsidR="005A362F" w:rsidRPr="005A362F">
        <w:rPr>
          <w:i/>
          <w:lang w:val="pt-PT"/>
        </w:rPr>
        <w:t xml:space="preserve"> </w:t>
      </w:r>
      <w:r w:rsidR="00885488" w:rsidRPr="00794880">
        <w:rPr>
          <w:rStyle w:val="Incipit"/>
          <w:lang w:val="pt-PT"/>
        </w:rPr>
        <w:t>apostolus</w:t>
      </w:r>
      <w:r w:rsidR="00835ED0" w:rsidRPr="00B779A9">
        <w:rPr>
          <w:lang w:val="pt-PT"/>
        </w:rPr>
        <w:t xml:space="preserve">. </w:t>
      </w:r>
      <w:r w:rsidR="00835ED0" w:rsidRPr="00736684">
        <w:rPr>
          <w:lang w:val="fr-FR"/>
        </w:rPr>
        <w:t>De sancta cruce [AC]</w:t>
      </w:r>
      <w:r w:rsidR="00885488" w:rsidRPr="00736684">
        <w:rPr>
          <w:lang w:val="fr-FR"/>
        </w:rPr>
        <w:t xml:space="preserve"> </w:t>
      </w:r>
      <w:r w:rsidR="00885488" w:rsidRPr="00736684">
        <w:rPr>
          <w:rStyle w:val="Incipit"/>
          <w:lang w:val="fr-FR"/>
        </w:rPr>
        <w:t>Per</w:t>
      </w:r>
      <w:r w:rsidR="005A362F" w:rsidRPr="00736684">
        <w:rPr>
          <w:i/>
          <w:lang w:val="fr-FR"/>
        </w:rPr>
        <w:t xml:space="preserve"> </w:t>
      </w:r>
      <w:r w:rsidR="00885488" w:rsidRPr="00736684">
        <w:rPr>
          <w:rStyle w:val="Incipit"/>
          <w:lang w:val="fr-FR"/>
        </w:rPr>
        <w:t>signum</w:t>
      </w:r>
      <w:r w:rsidR="00835ED0" w:rsidRPr="00736684">
        <w:rPr>
          <w:lang w:val="fr-FR"/>
        </w:rPr>
        <w:t>. De omnibus sanctis [AC]</w:t>
      </w:r>
      <w:r w:rsidR="00885488" w:rsidRPr="00736684">
        <w:rPr>
          <w:lang w:val="fr-FR"/>
        </w:rPr>
        <w:t xml:space="preserve"> </w:t>
      </w:r>
      <w:r w:rsidR="00885488" w:rsidRPr="00736684">
        <w:rPr>
          <w:rStyle w:val="Incipit"/>
          <w:lang w:val="fr-FR"/>
        </w:rPr>
        <w:t>Omnes</w:t>
      </w:r>
      <w:r w:rsidR="005A362F" w:rsidRPr="00736684">
        <w:rPr>
          <w:i/>
          <w:lang w:val="fr-FR"/>
        </w:rPr>
        <w:t xml:space="preserve"> </w:t>
      </w:r>
      <w:r w:rsidR="00885488" w:rsidRPr="00736684">
        <w:rPr>
          <w:rStyle w:val="Incipit"/>
          <w:lang w:val="fr-FR"/>
        </w:rPr>
        <w:t>sancti</w:t>
      </w:r>
      <w:r w:rsidR="00885488" w:rsidRPr="00736684">
        <w:rPr>
          <w:lang w:val="fr-FR"/>
        </w:rPr>
        <w:t xml:space="preserve">. </w:t>
      </w:r>
      <w:r w:rsidR="00EE54DF" w:rsidRPr="00736684">
        <w:rPr>
          <w:lang w:val="en-US"/>
        </w:rPr>
        <w:t xml:space="preserve">[BD] </w:t>
      </w:r>
      <w:r w:rsidR="005F6F99" w:rsidRPr="00736684">
        <w:rPr>
          <w:rStyle w:val="Incipit"/>
          <w:lang w:val="en-US"/>
        </w:rPr>
        <w:t>Benedicamus</w:t>
      </w:r>
      <w:r w:rsidR="00EE54DF" w:rsidRPr="00736684">
        <w:rPr>
          <w:lang w:val="en-US"/>
        </w:rPr>
        <w:t xml:space="preserve"> f</w:t>
      </w:r>
      <w:r w:rsidR="00885488" w:rsidRPr="00736684">
        <w:rPr>
          <w:lang w:val="en-US"/>
        </w:rPr>
        <w:t xml:space="preserve">erialiter. </w:t>
      </w:r>
    </w:p>
    <w:p w:rsidR="00885488" w:rsidRPr="00736684" w:rsidRDefault="0081631B" w:rsidP="00415109">
      <w:pPr>
        <w:rPr>
          <w:lang w:val="en-US"/>
        </w:rPr>
      </w:pPr>
      <w:r w:rsidRPr="00736684">
        <w:rPr>
          <w:rStyle w:val="Time1"/>
          <w:lang w:val="en-US"/>
        </w:rPr>
        <w:t>Ad horas</w:t>
      </w:r>
      <w:r w:rsidR="00885488" w:rsidRPr="00736684">
        <w:rPr>
          <w:lang w:val="en-US"/>
        </w:rPr>
        <w:t xml:space="preserve"> laudes.</w:t>
      </w:r>
    </w:p>
    <w:p w:rsidR="00885488" w:rsidRPr="00B779A9" w:rsidRDefault="00885488" w:rsidP="00415109">
      <w:pPr>
        <w:rPr>
          <w:lang w:val="it-IT"/>
        </w:rPr>
      </w:pPr>
      <w:r w:rsidRPr="00736684">
        <w:rPr>
          <w:rStyle w:val="Time1"/>
          <w:lang w:val="en-US"/>
        </w:rPr>
        <w:t>A</w:t>
      </w:r>
      <w:r w:rsidR="00835ED0" w:rsidRPr="00736684">
        <w:rPr>
          <w:rStyle w:val="Time1"/>
          <w:lang w:val="en-US"/>
        </w:rPr>
        <w:t>d officium</w:t>
      </w:r>
      <w:r w:rsidR="00835ED0" w:rsidRPr="00736684">
        <w:rPr>
          <w:lang w:val="en-US"/>
        </w:rPr>
        <w:t xml:space="preserve"> [IN]</w:t>
      </w:r>
      <w:r w:rsidRPr="00736684">
        <w:rPr>
          <w:lang w:val="en-US"/>
        </w:rPr>
        <w:t xml:space="preserve"> </w:t>
      </w:r>
      <w:r w:rsidRPr="00736684">
        <w:rPr>
          <w:rStyle w:val="Incipit"/>
          <w:lang w:val="en-US"/>
        </w:rPr>
        <w:t>Gaudeamus</w:t>
      </w:r>
      <w:r w:rsidRPr="00736684">
        <w:rPr>
          <w:lang w:val="en-US"/>
        </w:rPr>
        <w:t xml:space="preserve">. </w:t>
      </w:r>
      <w:r w:rsidR="00EE54DF" w:rsidRPr="00B779A9">
        <w:rPr>
          <w:lang w:val="fr-FR"/>
        </w:rPr>
        <w:t xml:space="preserve">[KY] </w:t>
      </w:r>
      <w:r w:rsidRPr="00736684">
        <w:rPr>
          <w:rStyle w:val="Incipit"/>
          <w:lang w:val="fr-FR"/>
        </w:rPr>
        <w:t>Kyrie</w:t>
      </w:r>
      <w:r w:rsidRPr="00B779A9">
        <w:rPr>
          <w:lang w:val="fr-FR"/>
        </w:rPr>
        <w:t xml:space="preserve"> et </w:t>
      </w:r>
      <w:r w:rsidR="00EE54DF" w:rsidRPr="00B779A9">
        <w:rPr>
          <w:lang w:val="fr-FR"/>
        </w:rPr>
        <w:t xml:space="preserve">[SA] </w:t>
      </w:r>
      <w:r w:rsidRPr="00736684">
        <w:rPr>
          <w:rStyle w:val="Incipit"/>
          <w:lang w:val="fr-FR"/>
        </w:rPr>
        <w:t>Sanctus</w:t>
      </w:r>
      <w:r w:rsidRPr="00B779A9">
        <w:rPr>
          <w:lang w:val="fr-FR"/>
        </w:rPr>
        <w:t xml:space="preserve"> de virginibus ad placitum. </w:t>
      </w:r>
      <w:r w:rsidRPr="00B779A9">
        <w:rPr>
          <w:lang w:val="it-IT"/>
        </w:rPr>
        <w:t xml:space="preserve">GR </w:t>
      </w:r>
      <w:r w:rsidRPr="00736684">
        <w:rPr>
          <w:rStyle w:val="Incipit"/>
          <w:lang w:val="it-IT"/>
        </w:rPr>
        <w:t>Benedicta</w:t>
      </w:r>
      <w:r w:rsidRPr="00B779A9">
        <w:rPr>
          <w:lang w:val="it-IT"/>
        </w:rPr>
        <w:t>. AL</w:t>
      </w:r>
      <w:r w:rsidR="00835ED0" w:rsidRPr="00B779A9">
        <w:rPr>
          <w:lang w:val="it-IT"/>
        </w:rPr>
        <w:t>V</w:t>
      </w:r>
      <w:r w:rsidRPr="00B779A9">
        <w:rPr>
          <w:lang w:val="it-IT"/>
        </w:rPr>
        <w:t xml:space="preserve"> </w:t>
      </w:r>
      <w:r w:rsidRPr="00736684">
        <w:rPr>
          <w:rStyle w:val="Incipit"/>
          <w:lang w:val="it-IT"/>
        </w:rPr>
        <w:t>O Maria mater Christi</w:t>
      </w:r>
      <w:r w:rsidRPr="00B779A9">
        <w:rPr>
          <w:lang w:val="it-IT"/>
        </w:rPr>
        <w:t xml:space="preserve">. SE </w:t>
      </w:r>
      <w:r w:rsidRPr="00736684">
        <w:rPr>
          <w:rStyle w:val="Incipit"/>
          <w:lang w:val="it-IT"/>
        </w:rPr>
        <w:t>Illibata mente sana abiit virgo</w:t>
      </w:r>
      <w:r w:rsidRPr="00B779A9">
        <w:rPr>
          <w:lang w:val="it-IT"/>
        </w:rPr>
        <w:t xml:space="preserve"> folio</w:t>
      </w:r>
      <w:r w:rsidR="00DD1415">
        <w:rPr>
          <w:lang w:val="it-IT"/>
        </w:rPr>
        <w:t>@</w:t>
      </w:r>
      <w:r w:rsidR="00DD1415" w:rsidRPr="00B779A9">
        <w:rPr>
          <w:lang w:val="it-IT"/>
        </w:rPr>
        <w:t>385.</w:t>
      </w:r>
      <w:r w:rsidRPr="00B779A9">
        <w:rPr>
          <w:lang w:val="it-IT"/>
        </w:rPr>
        <w:t xml:space="preserve"> OF </w:t>
      </w:r>
      <w:r w:rsidRPr="00736684">
        <w:rPr>
          <w:rStyle w:val="Incipit"/>
          <w:lang w:val="it-IT"/>
        </w:rPr>
        <w:t>Filiae regum</w:t>
      </w:r>
      <w:r w:rsidRPr="00B779A9">
        <w:rPr>
          <w:lang w:val="it-IT"/>
        </w:rPr>
        <w:t xml:space="preserve">. CO </w:t>
      </w:r>
      <w:r w:rsidRPr="00736684">
        <w:rPr>
          <w:rStyle w:val="Incipit"/>
          <w:lang w:val="it-IT"/>
        </w:rPr>
        <w:t>Beata viscera</w:t>
      </w:r>
      <w:r w:rsidRPr="00B779A9">
        <w:rPr>
          <w:lang w:val="it-IT"/>
        </w:rPr>
        <w:t>.</w:t>
      </w:r>
    </w:p>
    <w:p w:rsidR="00885488" w:rsidRPr="00736684" w:rsidRDefault="00885488" w:rsidP="00415109">
      <w:pPr>
        <w:pStyle w:val="berschrift1"/>
        <w:rPr>
          <w:lang w:val="it-IT"/>
        </w:rPr>
      </w:pPr>
      <w:r w:rsidRPr="00736684">
        <w:rPr>
          <w:lang w:val="it-IT"/>
        </w:rPr>
        <w:t>IN OC</w:t>
      </w:r>
      <w:r w:rsidR="009F31F2" w:rsidRPr="00736684">
        <w:rPr>
          <w:lang w:val="it-IT"/>
        </w:rPr>
        <w:t>TAVA APOSTOLORUM PETRI ET PAULI</w:t>
      </w:r>
    </w:p>
    <w:p w:rsidR="00885488" w:rsidRPr="00B779A9" w:rsidRDefault="00885488" w:rsidP="00415109">
      <w:pPr>
        <w:rPr>
          <w:lang w:val="it-IT"/>
        </w:rPr>
      </w:pPr>
      <w:r w:rsidRPr="00B779A9">
        <w:rPr>
          <w:lang w:val="it-IT"/>
        </w:rPr>
        <w:t>Novem lectiones facimus.</w:t>
      </w:r>
    </w:p>
    <w:p w:rsidR="00885488" w:rsidRPr="00736684" w:rsidRDefault="00885488" w:rsidP="00415109">
      <w:pPr>
        <w:rPr>
          <w:lang w:val="it-IT"/>
        </w:rPr>
      </w:pPr>
      <w:r w:rsidRPr="00736684">
        <w:rPr>
          <w:rStyle w:val="Time1"/>
          <w:lang w:val="it-IT"/>
        </w:rPr>
        <w:lastRenderedPageBreak/>
        <w:t>A</w:t>
      </w:r>
      <w:r w:rsidR="00D15356" w:rsidRPr="00736684">
        <w:rPr>
          <w:rStyle w:val="Time1"/>
          <w:lang w:val="it-IT"/>
        </w:rPr>
        <w:t>d vesperas</w:t>
      </w:r>
      <w:r w:rsidRPr="00B779A9">
        <w:rPr>
          <w:lang w:val="it-IT"/>
        </w:rPr>
        <w:t xml:space="preserve"> antiphonae et psalmi ferialiter. </w:t>
      </w:r>
      <w:r w:rsidRPr="00736684">
        <w:rPr>
          <w:lang w:val="it-IT"/>
        </w:rPr>
        <w:t xml:space="preserve">RP </w:t>
      </w:r>
      <w:r w:rsidRPr="00736684">
        <w:rPr>
          <w:rStyle w:val="Incipit"/>
          <w:lang w:val="it-IT"/>
        </w:rPr>
        <w:t>Isti sunt du</w:t>
      </w:r>
      <w:r w:rsidR="00C14E77" w:rsidRPr="00736684">
        <w:rPr>
          <w:rStyle w:val="Incipit"/>
          <w:lang w:val="it-IT"/>
        </w:rPr>
        <w:t>o</w:t>
      </w:r>
      <w:r w:rsidRPr="00736684">
        <w:rPr>
          <w:rStyle w:val="Incipit"/>
          <w:lang w:val="it-IT"/>
        </w:rPr>
        <w:t xml:space="preserve"> </w:t>
      </w:r>
      <w:r w:rsidR="00FA3B56" w:rsidRPr="00736684">
        <w:rPr>
          <w:rStyle w:val="Incipit"/>
          <w:lang w:val="it-IT"/>
        </w:rPr>
        <w:t>oliv</w:t>
      </w:r>
      <w:r w:rsidRPr="00736684">
        <w:rPr>
          <w:rStyle w:val="Incipit"/>
          <w:lang w:val="it-IT"/>
        </w:rPr>
        <w:t>ae</w:t>
      </w:r>
      <w:r w:rsidRPr="00736684">
        <w:rPr>
          <w:lang w:val="it-IT"/>
        </w:rPr>
        <w:t xml:space="preserve">. HY </w:t>
      </w:r>
      <w:r w:rsidRPr="00736684">
        <w:rPr>
          <w:rStyle w:val="Incipit"/>
          <w:lang w:val="it-IT"/>
        </w:rPr>
        <w:t>Iam bone pastor</w:t>
      </w:r>
      <w:r w:rsidRPr="00736684">
        <w:rPr>
          <w:lang w:val="it-IT"/>
        </w:rPr>
        <w:t xml:space="preserve">. VS </w:t>
      </w:r>
      <w:r w:rsidRPr="00736684">
        <w:rPr>
          <w:rStyle w:val="Incipit"/>
          <w:lang w:val="it-IT"/>
        </w:rPr>
        <w:t>In omnem terram</w:t>
      </w:r>
      <w:r w:rsidRPr="00736684">
        <w:rPr>
          <w:lang w:val="it-IT"/>
        </w:rPr>
        <w:t xml:space="preserve">. AM </w:t>
      </w:r>
      <w:r w:rsidRPr="00736684">
        <w:rPr>
          <w:rStyle w:val="Incipit"/>
          <w:lang w:val="it-IT"/>
        </w:rPr>
        <w:t>Isti sunt viri sancti</w:t>
      </w:r>
      <w:r w:rsidRPr="00736684">
        <w:rPr>
          <w:lang w:val="it-IT"/>
        </w:rPr>
        <w:t xml:space="preserve">. </w:t>
      </w:r>
      <w:r w:rsidR="00C14E77" w:rsidRPr="00736684">
        <w:rPr>
          <w:lang w:val="it-IT"/>
        </w:rPr>
        <w:t>Suffragium d</w:t>
      </w:r>
      <w:r w:rsidR="00422C10" w:rsidRPr="00736684">
        <w:rPr>
          <w:lang w:val="it-IT"/>
        </w:rPr>
        <w:t>e visitatione b</w:t>
      </w:r>
      <w:r w:rsidR="00C065E8" w:rsidRPr="00736684">
        <w:rPr>
          <w:lang w:val="it-IT"/>
        </w:rPr>
        <w:t xml:space="preserve">eatae Mariae </w:t>
      </w:r>
      <w:r w:rsidR="00C14E77" w:rsidRPr="00736684">
        <w:rPr>
          <w:lang w:val="it-IT"/>
        </w:rPr>
        <w:t>[</w:t>
      </w:r>
      <w:r w:rsidRPr="00736684">
        <w:rPr>
          <w:lang w:val="it-IT"/>
        </w:rPr>
        <w:t>AC</w:t>
      </w:r>
      <w:r w:rsidR="00C14E77" w:rsidRPr="00736684">
        <w:rPr>
          <w:lang w:val="it-IT"/>
        </w:rPr>
        <w:t>]</w:t>
      </w:r>
      <w:r w:rsidRPr="00736684">
        <w:rPr>
          <w:lang w:val="it-IT"/>
        </w:rPr>
        <w:t xml:space="preserve"> </w:t>
      </w:r>
      <w:r w:rsidRPr="00736684">
        <w:rPr>
          <w:rStyle w:val="Incipit"/>
          <w:lang w:val="it-IT"/>
        </w:rPr>
        <w:t>Acceleratur</w:t>
      </w:r>
      <w:r w:rsidR="005A362F" w:rsidRPr="00736684">
        <w:rPr>
          <w:i/>
          <w:lang w:val="it-IT"/>
        </w:rPr>
        <w:t xml:space="preserve"> </w:t>
      </w:r>
      <w:r w:rsidRPr="00736684">
        <w:rPr>
          <w:rStyle w:val="Incipit"/>
          <w:lang w:val="it-IT"/>
        </w:rPr>
        <w:t>ratio</w:t>
      </w:r>
      <w:r w:rsidR="005A362F" w:rsidRPr="00736684">
        <w:rPr>
          <w:i/>
          <w:lang w:val="it-IT"/>
        </w:rPr>
        <w:t xml:space="preserve"> </w:t>
      </w:r>
      <w:r w:rsidRPr="00736684">
        <w:rPr>
          <w:rStyle w:val="Incipit"/>
          <w:lang w:val="it-IT"/>
        </w:rPr>
        <w:t>in</w:t>
      </w:r>
      <w:r w:rsidR="005A362F" w:rsidRPr="00736684">
        <w:rPr>
          <w:i/>
          <w:lang w:val="it-IT"/>
        </w:rPr>
        <w:t xml:space="preserve"> </w:t>
      </w:r>
      <w:r w:rsidRPr="00736684">
        <w:rPr>
          <w:rStyle w:val="Incipit"/>
          <w:lang w:val="it-IT"/>
        </w:rPr>
        <w:t>puero</w:t>
      </w:r>
      <w:r w:rsidR="00D15356" w:rsidRPr="00736684">
        <w:rPr>
          <w:lang w:val="it-IT"/>
        </w:rPr>
        <w:t xml:space="preserve"> vel [AC]</w:t>
      </w:r>
      <w:r w:rsidRPr="00736684">
        <w:rPr>
          <w:lang w:val="it-IT"/>
        </w:rPr>
        <w:t xml:space="preserve"> </w:t>
      </w:r>
      <w:r w:rsidRPr="00736684">
        <w:rPr>
          <w:rStyle w:val="Incipit"/>
          <w:lang w:val="it-IT"/>
        </w:rPr>
        <w:t>Iesu</w:t>
      </w:r>
      <w:r w:rsidR="005A362F" w:rsidRPr="00736684">
        <w:rPr>
          <w:i/>
          <w:lang w:val="it-IT"/>
        </w:rPr>
        <w:t xml:space="preserve"> </w:t>
      </w:r>
      <w:r w:rsidRPr="00736684">
        <w:rPr>
          <w:rStyle w:val="Incipit"/>
          <w:lang w:val="it-IT"/>
        </w:rPr>
        <w:t>redemptor</w:t>
      </w:r>
      <w:r w:rsidR="005A362F" w:rsidRPr="00736684">
        <w:rPr>
          <w:i/>
          <w:lang w:val="it-IT"/>
        </w:rPr>
        <w:t xml:space="preserve"> </w:t>
      </w:r>
      <w:r w:rsidRPr="00736684">
        <w:rPr>
          <w:rStyle w:val="Incipit"/>
          <w:lang w:val="it-IT"/>
        </w:rPr>
        <w:t>optime</w:t>
      </w:r>
      <w:r w:rsidRPr="00736684">
        <w:rPr>
          <w:lang w:val="it-IT"/>
        </w:rPr>
        <w:t xml:space="preserve"> si </w:t>
      </w:r>
      <w:r w:rsidR="00BA4CFB" w:rsidRPr="00736684">
        <w:rPr>
          <w:lang w:val="it-IT"/>
        </w:rPr>
        <w:t>octava</w:t>
      </w:r>
      <w:r w:rsidRPr="00736684">
        <w:rPr>
          <w:lang w:val="it-IT"/>
        </w:rPr>
        <w:t xml:space="preserve"> apostolorum ad secundas vesperas visitationis</w:t>
      </w:r>
      <w:r w:rsidR="00A86011" w:rsidRPr="00736684">
        <w:rPr>
          <w:lang w:val="it-IT"/>
        </w:rPr>
        <w:t xml:space="preserve"> Mariae </w:t>
      </w:r>
      <w:r w:rsidR="00C14E77" w:rsidRPr="00736684">
        <w:rPr>
          <w:lang w:val="it-IT"/>
        </w:rPr>
        <w:t>evenerit. De sancta cruce. De omnibus sanctis</w:t>
      </w:r>
      <w:r w:rsidRPr="00736684">
        <w:rPr>
          <w:lang w:val="it-IT"/>
        </w:rPr>
        <w:t xml:space="preserve">. </w:t>
      </w:r>
      <w:r w:rsidR="008B5EF8" w:rsidRPr="00736684">
        <w:rPr>
          <w:lang w:val="it-IT"/>
        </w:rPr>
        <w:t>[</w:t>
      </w:r>
      <w:r w:rsidRPr="00736684">
        <w:rPr>
          <w:lang w:val="it-IT"/>
        </w:rPr>
        <w:t>BD</w:t>
      </w:r>
      <w:r w:rsidR="008B5EF8" w:rsidRPr="00736684">
        <w:rPr>
          <w:lang w:val="it-IT"/>
        </w:rPr>
        <w:t xml:space="preserve">] </w:t>
      </w:r>
      <w:r w:rsidR="005F6F99" w:rsidRPr="00736684">
        <w:rPr>
          <w:rStyle w:val="Incipit"/>
          <w:lang w:val="it-IT"/>
        </w:rPr>
        <w:t>Benedicamus</w:t>
      </w:r>
      <w:r w:rsidR="008B5EF8" w:rsidRPr="00736684">
        <w:rPr>
          <w:lang w:val="it-IT"/>
        </w:rPr>
        <w:t xml:space="preserve"> f</w:t>
      </w:r>
      <w:r w:rsidRPr="00736684">
        <w:rPr>
          <w:lang w:val="it-IT"/>
        </w:rPr>
        <w:t xml:space="preserve">erialiter. </w:t>
      </w:r>
      <w:r w:rsidR="006A2C76" w:rsidRPr="00736684">
        <w:rPr>
          <w:lang w:val="it-IT"/>
        </w:rPr>
        <w:t>$E::</w:t>
      </w:r>
      <w:r w:rsidRPr="00736684">
        <w:rPr>
          <w:lang w:val="it-IT"/>
        </w:rPr>
        <w:t xml:space="preserve">Cursus hac </w:t>
      </w:r>
      <w:r w:rsidR="001B7479" w:rsidRPr="00736684">
        <w:rPr>
          <w:lang w:val="it-IT"/>
        </w:rPr>
        <w:t>vice</w:t>
      </w:r>
      <w:r w:rsidRPr="00736684">
        <w:rPr>
          <w:lang w:val="it-IT"/>
        </w:rPr>
        <w:t xml:space="preserve"> dicitur</w:t>
      </w:r>
      <w:r w:rsidR="007B62E0">
        <w:rPr>
          <w:lang w:val="it-IT"/>
        </w:rPr>
        <w:t>$</w:t>
      </w:r>
      <w:r w:rsidR="00DF3358">
        <w:rPr>
          <w:lang w:val="it-IT"/>
        </w:rPr>
        <w:t>.</w:t>
      </w:r>
    </w:p>
    <w:p w:rsidR="00885488" w:rsidRPr="00736684" w:rsidRDefault="00885488" w:rsidP="00415109">
      <w:pPr>
        <w:rPr>
          <w:lang w:val="it-IT"/>
        </w:rPr>
      </w:pPr>
      <w:r w:rsidRPr="00736684">
        <w:rPr>
          <w:rStyle w:val="Time1"/>
          <w:lang w:val="it-IT"/>
        </w:rPr>
        <w:t>A</w:t>
      </w:r>
      <w:r w:rsidR="00D15356" w:rsidRPr="00736684">
        <w:rPr>
          <w:rStyle w:val="Time1"/>
          <w:lang w:val="it-IT"/>
        </w:rPr>
        <w:t>d completorium</w:t>
      </w:r>
      <w:r w:rsidRPr="00736684">
        <w:rPr>
          <w:lang w:val="it-IT"/>
        </w:rPr>
        <w:t xml:space="preserve"> AD </w:t>
      </w:r>
      <w:r w:rsidRPr="00736684">
        <w:rPr>
          <w:rStyle w:val="Incipit"/>
          <w:lang w:val="it-IT"/>
        </w:rPr>
        <w:t>Vigila</w:t>
      </w:r>
      <w:r w:rsidR="00D15356" w:rsidRPr="00736684">
        <w:rPr>
          <w:lang w:val="it-IT"/>
        </w:rPr>
        <w:t xml:space="preserve">. Post collectam [AC] </w:t>
      </w:r>
      <w:r w:rsidRPr="00736684">
        <w:rPr>
          <w:rStyle w:val="Incipit"/>
          <w:lang w:val="it-IT"/>
        </w:rPr>
        <w:t>Speciosa</w:t>
      </w:r>
      <w:r w:rsidRPr="00736684">
        <w:rPr>
          <w:lang w:val="it-IT"/>
        </w:rPr>
        <w:t>.</w:t>
      </w:r>
    </w:p>
    <w:p w:rsidR="00885488" w:rsidRPr="00B779A9" w:rsidRDefault="00885488" w:rsidP="00415109">
      <w:pPr>
        <w:rPr>
          <w:lang w:val="fr-FR"/>
        </w:rPr>
      </w:pPr>
      <w:r w:rsidRPr="00736684">
        <w:rPr>
          <w:rStyle w:val="Time1"/>
          <w:lang w:val="pt-PT"/>
        </w:rPr>
        <w:t>A</w:t>
      </w:r>
      <w:r w:rsidR="00D15356" w:rsidRPr="00736684">
        <w:rPr>
          <w:rStyle w:val="Time1"/>
          <w:lang w:val="pt-PT"/>
        </w:rPr>
        <w:t>d matutinum</w:t>
      </w:r>
      <w:r w:rsidR="00D15356" w:rsidRPr="00B779A9">
        <w:rPr>
          <w:lang w:val="pt-PT"/>
        </w:rPr>
        <w:t xml:space="preserve"> </w:t>
      </w:r>
      <w:r w:rsidRPr="00B779A9">
        <w:rPr>
          <w:lang w:val="pt-PT"/>
        </w:rPr>
        <w:t>I</w:t>
      </w:r>
      <w:r w:rsidR="00D15356" w:rsidRPr="00B779A9">
        <w:rPr>
          <w:lang w:val="pt-PT"/>
        </w:rPr>
        <w:t>N</w:t>
      </w:r>
      <w:r w:rsidRPr="00B779A9">
        <w:rPr>
          <w:lang w:val="pt-PT"/>
        </w:rPr>
        <w:t xml:space="preserve">V </w:t>
      </w:r>
      <w:r w:rsidRPr="00794880">
        <w:rPr>
          <w:rStyle w:val="Incipit"/>
          <w:lang w:val="pt-PT"/>
        </w:rPr>
        <w:t>Regem</w:t>
      </w:r>
      <w:r w:rsidR="005A362F" w:rsidRPr="005A362F">
        <w:rPr>
          <w:i/>
          <w:lang w:val="pt-PT"/>
        </w:rPr>
        <w:t xml:space="preserve"> </w:t>
      </w:r>
      <w:r w:rsidRPr="00794880">
        <w:rPr>
          <w:rStyle w:val="Incipit"/>
          <w:lang w:val="pt-PT"/>
        </w:rPr>
        <w:t>apostolorum</w:t>
      </w:r>
      <w:r w:rsidRPr="00B779A9">
        <w:rPr>
          <w:lang w:val="pt-PT"/>
        </w:rPr>
        <w:t xml:space="preserve">. </w:t>
      </w:r>
      <w:r w:rsidR="00C14E77" w:rsidRPr="00363305">
        <w:rPr>
          <w:lang w:val="pt-PT"/>
        </w:rPr>
        <w:t>$E::</w:t>
      </w:r>
      <w:r w:rsidRPr="00363305">
        <w:rPr>
          <w:lang w:val="pt-PT"/>
        </w:rPr>
        <w:t xml:space="preserve">HY </w:t>
      </w:r>
      <w:r w:rsidR="008B5EF8" w:rsidRPr="004518BD">
        <w:rPr>
          <w:rStyle w:val="Incipit"/>
          <w:lang w:val="pt-PT"/>
        </w:rPr>
        <w:t>Exultet</w:t>
      </w:r>
      <w:r w:rsidR="005A362F" w:rsidRPr="004518BD">
        <w:rPr>
          <w:rStyle w:val="Incipit"/>
          <w:lang w:val="pt-PT"/>
        </w:rPr>
        <w:t xml:space="preserve"> </w:t>
      </w:r>
      <w:r w:rsidR="008B5EF8" w:rsidRPr="004518BD">
        <w:rPr>
          <w:rStyle w:val="Incipit"/>
          <w:lang w:val="pt-PT"/>
        </w:rPr>
        <w:t>cael</w:t>
      </w:r>
      <w:r w:rsidR="00AD29A8" w:rsidRPr="004518BD">
        <w:rPr>
          <w:rStyle w:val="Incipit"/>
          <w:lang w:val="pt-PT"/>
        </w:rPr>
        <w:t>um</w:t>
      </w:r>
      <w:r w:rsidR="00C14E77" w:rsidRPr="00363305">
        <w:rPr>
          <w:lang w:val="pt-PT"/>
        </w:rPr>
        <w:t>$</w:t>
      </w:r>
      <w:r w:rsidR="00AD29A8" w:rsidRPr="004518BD">
        <w:rPr>
          <w:lang w:val="pt-PT"/>
        </w:rPr>
        <w:t>.</w:t>
      </w:r>
      <w:r w:rsidRPr="004518BD">
        <w:rPr>
          <w:lang w:val="pt-PT"/>
        </w:rPr>
        <w:t xml:space="preserve"> </w:t>
      </w:r>
      <w:r w:rsidRPr="00B779A9">
        <w:rPr>
          <w:lang w:val="pt-PT"/>
        </w:rPr>
        <w:t>Antiphonae</w:t>
      </w:r>
      <w:r w:rsidR="00C14E77">
        <w:rPr>
          <w:lang w:val="pt-PT"/>
        </w:rPr>
        <w:t>,</w:t>
      </w:r>
      <w:r w:rsidRPr="00B779A9">
        <w:rPr>
          <w:lang w:val="pt-PT"/>
        </w:rPr>
        <w:t xml:space="preserve"> psalmi et vers</w:t>
      </w:r>
      <w:r w:rsidR="00066596" w:rsidRPr="00B779A9">
        <w:rPr>
          <w:lang w:val="pt-PT"/>
        </w:rPr>
        <w:t>icul</w:t>
      </w:r>
      <w:r w:rsidRPr="00B779A9">
        <w:rPr>
          <w:lang w:val="pt-PT"/>
        </w:rPr>
        <w:t xml:space="preserve">us de apostolis in </w:t>
      </w:r>
      <w:r w:rsidR="009772E9" w:rsidRPr="00B779A9">
        <w:rPr>
          <w:lang w:val="pt-PT"/>
        </w:rPr>
        <w:t>commu</w:t>
      </w:r>
      <w:r w:rsidRPr="00B779A9">
        <w:rPr>
          <w:lang w:val="pt-PT"/>
        </w:rPr>
        <w:t>ni</w:t>
      </w:r>
      <w:r w:rsidR="00D15356" w:rsidRPr="00B779A9">
        <w:rPr>
          <w:lang w:val="pt-PT"/>
        </w:rPr>
        <w:t>. Nocturnum tantum accipimus. L</w:t>
      </w:r>
      <w:r w:rsidR="00422C10" w:rsidRPr="00B779A9">
        <w:rPr>
          <w:lang w:val="pt-PT"/>
        </w:rPr>
        <w:t xml:space="preserve">ectiones </w:t>
      </w:r>
      <w:r w:rsidR="009F31F2" w:rsidRPr="009F31F2">
        <w:rPr>
          <w:lang w:val="pt-PT"/>
        </w:rPr>
        <w:t>%D::</w:t>
      </w:r>
      <w:r w:rsidR="00422C10" w:rsidRPr="009F31F2">
        <w:rPr>
          <w:lang w:val="pt-PT"/>
        </w:rPr>
        <w:t>de</w:t>
      </w:r>
      <w:r w:rsidR="00D734F4" w:rsidRPr="009F31F2">
        <w:rPr>
          <w:lang w:val="pt-PT"/>
        </w:rPr>
        <w:t xml:space="preserve"> </w:t>
      </w:r>
      <w:r w:rsidR="00422C10" w:rsidRPr="009F31F2">
        <w:rPr>
          <w:lang w:val="pt-PT"/>
        </w:rPr>
        <w:t>octava</w:t>
      </w:r>
      <w:r w:rsidR="00D734F4" w:rsidRPr="009F31F2">
        <w:rPr>
          <w:lang w:val="pt-PT"/>
        </w:rPr>
        <w:t xml:space="preserve"> </w:t>
      </w:r>
      <w:r w:rsidR="00C14E77">
        <w:rPr>
          <w:lang w:val="pt-PT"/>
        </w:rPr>
        <w:t>sum</w:t>
      </w:r>
      <w:r w:rsidR="00AC13F7">
        <w:rPr>
          <w:lang w:val="pt-PT"/>
        </w:rPr>
        <w:t>antur</w:t>
      </w:r>
      <w:r w:rsidR="009F31F2" w:rsidRPr="009F31F2">
        <w:rPr>
          <w:lang w:val="pt-PT"/>
        </w:rPr>
        <w:t>%</w:t>
      </w:r>
      <w:r w:rsidR="00AC13F7">
        <w:rPr>
          <w:lang w:val="pt-PT"/>
        </w:rPr>
        <w:t>.</w:t>
      </w:r>
      <w:r w:rsidR="00422C10" w:rsidRPr="00B779A9">
        <w:rPr>
          <w:lang w:val="pt-PT"/>
        </w:rPr>
        <w:t xml:space="preserve"> [L</w:t>
      </w:r>
      <w:r w:rsidR="00D15356" w:rsidRPr="00B779A9">
        <w:rPr>
          <w:lang w:val="pt-PT"/>
        </w:rPr>
        <w:t>S</w:t>
      </w:r>
      <w:r w:rsidR="00422C10" w:rsidRPr="00B779A9">
        <w:rPr>
          <w:lang w:val="pt-PT"/>
        </w:rPr>
        <w:t>]</w:t>
      </w:r>
      <w:r w:rsidRPr="00B779A9">
        <w:rPr>
          <w:lang w:val="pt-PT"/>
        </w:rPr>
        <w:t xml:space="preserve"> </w:t>
      </w:r>
      <w:r w:rsidRPr="00794880">
        <w:rPr>
          <w:rStyle w:val="Incipit"/>
          <w:lang w:val="pt-PT"/>
        </w:rPr>
        <w:t>Gloriosissimo</w:t>
      </w:r>
      <w:r w:rsidR="00422C10" w:rsidRPr="00794880">
        <w:rPr>
          <w:rStyle w:val="Incipit"/>
          <w:lang w:val="pt-PT"/>
        </w:rPr>
        <w:t>s</w:t>
      </w:r>
      <w:r w:rsidRPr="00B779A9">
        <w:rPr>
          <w:lang w:val="pt-PT"/>
        </w:rPr>
        <w:t xml:space="preserve"> </w:t>
      </w:r>
      <w:r w:rsidRPr="00794880">
        <w:rPr>
          <w:rStyle w:val="Incipit"/>
          <w:lang w:val="pt-PT"/>
        </w:rPr>
        <w:t>christianae</w:t>
      </w:r>
      <w:r w:rsidR="005A362F" w:rsidRPr="005A362F">
        <w:rPr>
          <w:i/>
          <w:lang w:val="pt-PT"/>
        </w:rPr>
        <w:t xml:space="preserve"> </w:t>
      </w:r>
      <w:r w:rsidRPr="00794880">
        <w:rPr>
          <w:rStyle w:val="Incipit"/>
          <w:lang w:val="pt-PT"/>
        </w:rPr>
        <w:t>fidei</w:t>
      </w:r>
      <w:r w:rsidR="005A362F" w:rsidRPr="005A362F">
        <w:rPr>
          <w:i/>
          <w:lang w:val="pt-PT"/>
        </w:rPr>
        <w:t xml:space="preserve"> </w:t>
      </w:r>
      <w:r w:rsidRPr="00794880">
        <w:rPr>
          <w:rStyle w:val="Incipit"/>
          <w:lang w:val="pt-PT"/>
        </w:rPr>
        <w:t>principes</w:t>
      </w:r>
      <w:r w:rsidRPr="00B779A9">
        <w:rPr>
          <w:lang w:val="pt-PT"/>
        </w:rPr>
        <w:t xml:space="preserve">. </w:t>
      </w:r>
      <w:r w:rsidR="009F31F2" w:rsidRPr="009F31F2">
        <w:rPr>
          <w:lang w:val="pt-PT"/>
        </w:rPr>
        <w:t>%D::</w:t>
      </w:r>
      <w:r w:rsidR="00422C10" w:rsidRPr="009F31F2">
        <w:rPr>
          <w:lang w:val="pt-PT"/>
        </w:rPr>
        <w:t>Vel</w:t>
      </w:r>
      <w:r w:rsidR="009F31F2" w:rsidRPr="009F31F2">
        <w:rPr>
          <w:lang w:val="pt-PT"/>
        </w:rPr>
        <w:t>%</w:t>
      </w:r>
      <w:r w:rsidR="00422C10" w:rsidRPr="00B779A9">
        <w:rPr>
          <w:lang w:val="pt-PT"/>
        </w:rPr>
        <w:t xml:space="preserve"> e</w:t>
      </w:r>
      <w:r w:rsidR="00CC455B" w:rsidRPr="00B779A9">
        <w:rPr>
          <w:lang w:val="pt-PT"/>
        </w:rPr>
        <w:t>vangelium</w:t>
      </w:r>
      <w:r w:rsidRPr="00B779A9">
        <w:rPr>
          <w:lang w:val="pt-PT"/>
        </w:rPr>
        <w:t xml:space="preserve"> (19r) eiusdem </w:t>
      </w:r>
      <w:r w:rsidR="00BA4CFB" w:rsidRPr="00B779A9">
        <w:rPr>
          <w:lang w:val="pt-PT"/>
        </w:rPr>
        <w:t>octava</w:t>
      </w:r>
      <w:r w:rsidRPr="00B779A9">
        <w:rPr>
          <w:lang w:val="pt-PT"/>
        </w:rPr>
        <w:t xml:space="preserve">e </w:t>
      </w:r>
      <w:r w:rsidR="00CC455B" w:rsidRPr="00B779A9">
        <w:rPr>
          <w:lang w:val="pt-PT"/>
        </w:rPr>
        <w:t xml:space="preserve">[EV] </w:t>
      </w:r>
      <w:r w:rsidRPr="00794880">
        <w:rPr>
          <w:rStyle w:val="Incipit"/>
          <w:lang w:val="pt-PT"/>
        </w:rPr>
        <w:t>Iussit</w:t>
      </w:r>
      <w:r w:rsidR="005A362F" w:rsidRPr="005A362F">
        <w:rPr>
          <w:i/>
          <w:lang w:val="pt-PT"/>
        </w:rPr>
        <w:t xml:space="preserve"> </w:t>
      </w:r>
      <w:r w:rsidRPr="00794880">
        <w:rPr>
          <w:rStyle w:val="Incipit"/>
          <w:lang w:val="pt-PT"/>
        </w:rPr>
        <w:t>Iesus</w:t>
      </w:r>
      <w:r w:rsidR="005A362F" w:rsidRPr="005A362F">
        <w:rPr>
          <w:i/>
          <w:lang w:val="pt-PT"/>
        </w:rPr>
        <w:t xml:space="preserve"> </w:t>
      </w:r>
      <w:r w:rsidRPr="00794880">
        <w:rPr>
          <w:rStyle w:val="Incipit"/>
          <w:lang w:val="pt-PT"/>
        </w:rPr>
        <w:t>discipulos</w:t>
      </w:r>
      <w:r w:rsidR="005A362F" w:rsidRPr="005A362F">
        <w:rPr>
          <w:i/>
          <w:lang w:val="pt-PT"/>
        </w:rPr>
        <w:t xml:space="preserve"> </w:t>
      </w:r>
      <w:r w:rsidRPr="00794880">
        <w:rPr>
          <w:rStyle w:val="Incipit"/>
          <w:lang w:val="pt-PT"/>
        </w:rPr>
        <w:t>suos</w:t>
      </w:r>
      <w:r w:rsidRPr="00B779A9">
        <w:rPr>
          <w:lang w:val="pt-PT"/>
        </w:rPr>
        <w:t xml:space="preserve">. Duo </w:t>
      </w:r>
      <w:r w:rsidR="00422C10" w:rsidRPr="00B779A9">
        <w:rPr>
          <w:lang w:val="pt-PT"/>
        </w:rPr>
        <w:t xml:space="preserve">responsoria </w:t>
      </w:r>
      <w:r w:rsidR="009F31F2" w:rsidRPr="009F31F2">
        <w:rPr>
          <w:lang w:val="pt-PT"/>
        </w:rPr>
        <w:t>%D::</w:t>
      </w:r>
      <w:r w:rsidR="00422C10" w:rsidRPr="009F31F2">
        <w:rPr>
          <w:lang w:val="pt-PT"/>
        </w:rPr>
        <w:t>de</w:t>
      </w:r>
      <w:r w:rsidR="00D734F4" w:rsidRPr="009F31F2">
        <w:rPr>
          <w:lang w:val="pt-PT"/>
        </w:rPr>
        <w:t xml:space="preserve"> </w:t>
      </w:r>
      <w:r w:rsidR="00AC13F7">
        <w:rPr>
          <w:lang w:val="pt-PT"/>
        </w:rPr>
        <w:t>festo</w:t>
      </w:r>
      <w:r w:rsidR="009F31F2" w:rsidRPr="009F31F2">
        <w:rPr>
          <w:lang w:val="pt-PT"/>
        </w:rPr>
        <w:t>%</w:t>
      </w:r>
      <w:r w:rsidR="00422C10" w:rsidRPr="00B779A9">
        <w:rPr>
          <w:lang w:val="pt-PT"/>
        </w:rPr>
        <w:t xml:space="preserve"> [</w:t>
      </w:r>
      <w:r w:rsidRPr="00B779A9">
        <w:rPr>
          <w:lang w:val="pt-PT"/>
        </w:rPr>
        <w:t>RP</w:t>
      </w:r>
      <w:r w:rsidR="00422C10" w:rsidRPr="00B779A9">
        <w:rPr>
          <w:lang w:val="pt-PT"/>
        </w:rPr>
        <w:t>]</w:t>
      </w:r>
      <w:r w:rsidRPr="00B779A9">
        <w:rPr>
          <w:lang w:val="pt-PT"/>
        </w:rPr>
        <w:t xml:space="preserve"> </w:t>
      </w:r>
      <w:r w:rsidRPr="00794880">
        <w:rPr>
          <w:rStyle w:val="Incipit"/>
          <w:lang w:val="pt-PT"/>
        </w:rPr>
        <w:t>Isti</w:t>
      </w:r>
      <w:r w:rsidR="005A362F" w:rsidRPr="005A362F">
        <w:rPr>
          <w:i/>
          <w:lang w:val="pt-PT"/>
        </w:rPr>
        <w:t xml:space="preserve"> </w:t>
      </w:r>
      <w:r w:rsidRPr="00794880">
        <w:rPr>
          <w:rStyle w:val="Incipit"/>
          <w:lang w:val="pt-PT"/>
        </w:rPr>
        <w:t>sunt</w:t>
      </w:r>
      <w:r w:rsidR="005A362F" w:rsidRPr="005A362F">
        <w:rPr>
          <w:i/>
          <w:lang w:val="pt-PT"/>
        </w:rPr>
        <w:t xml:space="preserve"> </w:t>
      </w:r>
      <w:r w:rsidRPr="00794880">
        <w:rPr>
          <w:rStyle w:val="Incipit"/>
          <w:lang w:val="pt-PT"/>
        </w:rPr>
        <w:t>duo</w:t>
      </w:r>
      <w:r w:rsidR="005A362F" w:rsidRPr="005A362F">
        <w:rPr>
          <w:i/>
          <w:lang w:val="pt-PT"/>
        </w:rPr>
        <w:t xml:space="preserve"> </w:t>
      </w:r>
      <w:r w:rsidRPr="00794880">
        <w:rPr>
          <w:rStyle w:val="Incipit"/>
          <w:lang w:val="pt-PT"/>
        </w:rPr>
        <w:t>viri</w:t>
      </w:r>
      <w:r w:rsidR="00D15356" w:rsidRPr="00B779A9">
        <w:rPr>
          <w:lang w:val="pt-PT"/>
        </w:rPr>
        <w:t xml:space="preserve"> et [</w:t>
      </w:r>
      <w:r w:rsidRPr="00B779A9">
        <w:rPr>
          <w:lang w:val="pt-PT"/>
        </w:rPr>
        <w:t>RP</w:t>
      </w:r>
      <w:r w:rsidR="00D15356" w:rsidRPr="00B779A9">
        <w:rPr>
          <w:lang w:val="pt-PT"/>
        </w:rPr>
        <w:t>]</w:t>
      </w:r>
      <w:r w:rsidRPr="00B779A9">
        <w:rPr>
          <w:lang w:val="pt-PT"/>
        </w:rPr>
        <w:t xml:space="preserve"> </w:t>
      </w:r>
      <w:r w:rsidRPr="00794880">
        <w:rPr>
          <w:rStyle w:val="Incipit"/>
          <w:lang w:val="pt-PT"/>
        </w:rPr>
        <w:t>Isti</w:t>
      </w:r>
      <w:r w:rsidR="005A362F" w:rsidRPr="005A362F">
        <w:rPr>
          <w:i/>
          <w:lang w:val="pt-PT"/>
        </w:rPr>
        <w:t xml:space="preserve"> </w:t>
      </w:r>
      <w:r w:rsidRPr="00794880">
        <w:rPr>
          <w:rStyle w:val="Incipit"/>
          <w:lang w:val="pt-PT"/>
        </w:rPr>
        <w:t>sunt</w:t>
      </w:r>
      <w:r w:rsidR="005A362F" w:rsidRPr="005A362F">
        <w:rPr>
          <w:i/>
          <w:lang w:val="pt-PT"/>
        </w:rPr>
        <w:t xml:space="preserve"> </w:t>
      </w:r>
      <w:r w:rsidRPr="00794880">
        <w:rPr>
          <w:rStyle w:val="Incipit"/>
          <w:lang w:val="pt-PT"/>
        </w:rPr>
        <w:t>duo</w:t>
      </w:r>
      <w:r w:rsidR="005A362F" w:rsidRPr="005A362F">
        <w:rPr>
          <w:i/>
          <w:lang w:val="pt-PT"/>
        </w:rPr>
        <w:t xml:space="preserve"> </w:t>
      </w:r>
      <w:r w:rsidRPr="00794880">
        <w:rPr>
          <w:rStyle w:val="Incipit"/>
          <w:lang w:val="pt-PT"/>
        </w:rPr>
        <w:t>olivae</w:t>
      </w:r>
      <w:r w:rsidRPr="00B779A9">
        <w:rPr>
          <w:lang w:val="pt-PT"/>
        </w:rPr>
        <w:t xml:space="preserve"> de festo</w:t>
      </w:r>
      <w:r w:rsidR="00A86011">
        <w:rPr>
          <w:lang w:val="pt-PT"/>
        </w:rPr>
        <w:t xml:space="preserve"> Ioannis et Pauli.</w:t>
      </w:r>
      <w:r w:rsidRPr="00B779A9">
        <w:rPr>
          <w:lang w:val="pt-PT"/>
        </w:rPr>
        <w:t xml:space="preserve"> </w:t>
      </w:r>
      <w:r w:rsidRPr="00B779A9">
        <w:rPr>
          <w:lang w:val="fr-FR"/>
        </w:rPr>
        <w:t xml:space="preserve">Ultimum de apostolis in </w:t>
      </w:r>
      <w:r w:rsidR="009772E9" w:rsidRPr="00B779A9">
        <w:rPr>
          <w:lang w:val="fr-FR"/>
        </w:rPr>
        <w:t>commu</w:t>
      </w:r>
      <w:r w:rsidRPr="00B779A9">
        <w:rPr>
          <w:lang w:val="fr-FR"/>
        </w:rPr>
        <w:t>ni.</w:t>
      </w:r>
    </w:p>
    <w:p w:rsidR="00885488" w:rsidRPr="00C51D35" w:rsidRDefault="00885488" w:rsidP="00415109">
      <w:pPr>
        <w:rPr>
          <w:lang w:val="fr-FR"/>
        </w:rPr>
      </w:pPr>
      <w:r w:rsidRPr="00736684">
        <w:rPr>
          <w:rStyle w:val="Time1"/>
          <w:lang w:val="fr-FR"/>
        </w:rPr>
        <w:t>A</w:t>
      </w:r>
      <w:r w:rsidR="00D15356" w:rsidRPr="00736684">
        <w:rPr>
          <w:rStyle w:val="Time1"/>
          <w:lang w:val="fr-FR"/>
        </w:rPr>
        <w:t>d laudes</w:t>
      </w:r>
      <w:r w:rsidR="00D15356" w:rsidRPr="00B779A9">
        <w:rPr>
          <w:lang w:val="fr-FR"/>
        </w:rPr>
        <w:t xml:space="preserve"> </w:t>
      </w:r>
      <w:r w:rsidRPr="00B779A9">
        <w:rPr>
          <w:lang w:val="fr-FR"/>
        </w:rPr>
        <w:t xml:space="preserve">AN </w:t>
      </w:r>
      <w:r w:rsidRPr="00736684">
        <w:rPr>
          <w:rStyle w:val="Incipit"/>
          <w:lang w:val="fr-FR"/>
        </w:rPr>
        <w:t>Hoc est praeceptum meum</w:t>
      </w:r>
      <w:r w:rsidRPr="00B779A9">
        <w:rPr>
          <w:lang w:val="fr-FR"/>
        </w:rPr>
        <w:t xml:space="preserve"> cum reliquis. HY </w:t>
      </w:r>
      <w:r w:rsidRPr="00736684">
        <w:rPr>
          <w:rStyle w:val="Incipit"/>
          <w:lang w:val="fr-FR"/>
        </w:rPr>
        <w:t>Iam bone pastor</w:t>
      </w:r>
      <w:r w:rsidRPr="00B779A9">
        <w:rPr>
          <w:lang w:val="fr-FR"/>
        </w:rPr>
        <w:t xml:space="preserve">. VS </w:t>
      </w:r>
      <w:r w:rsidRPr="00736684">
        <w:rPr>
          <w:rStyle w:val="Incipit"/>
          <w:lang w:val="fr-FR"/>
        </w:rPr>
        <w:t xml:space="preserve">Dedisti </w:t>
      </w:r>
      <w:r w:rsidR="00BB1A3E" w:rsidRPr="00736684">
        <w:rPr>
          <w:rStyle w:val="Incipit"/>
          <w:lang w:val="fr-FR"/>
        </w:rPr>
        <w:t>hered</w:t>
      </w:r>
      <w:r w:rsidRPr="00736684">
        <w:rPr>
          <w:rStyle w:val="Incipit"/>
          <w:lang w:val="fr-FR"/>
        </w:rPr>
        <w:t>itatem</w:t>
      </w:r>
      <w:r w:rsidRPr="00B779A9">
        <w:rPr>
          <w:lang w:val="fr-FR"/>
        </w:rPr>
        <w:t xml:space="preserve">. AB </w:t>
      </w:r>
      <w:r w:rsidRPr="00736684">
        <w:rPr>
          <w:rStyle w:val="Incipit"/>
          <w:lang w:val="fr-FR"/>
        </w:rPr>
        <w:t>Petrus apostolus et Paulus doctor</w:t>
      </w:r>
      <w:r w:rsidRPr="00B779A9">
        <w:rPr>
          <w:lang w:val="fr-FR"/>
        </w:rPr>
        <w:t xml:space="preserve">. </w:t>
      </w:r>
      <w:r w:rsidR="003C7121">
        <w:rPr>
          <w:lang w:val="fr-FR"/>
        </w:rPr>
        <w:t>Suffragium d</w:t>
      </w:r>
      <w:r w:rsidR="006A2C76" w:rsidRPr="00B779A9">
        <w:rPr>
          <w:lang w:val="fr-FR"/>
        </w:rPr>
        <w:t>e v</w:t>
      </w:r>
      <w:r w:rsidR="00C065E8" w:rsidRPr="00B779A9">
        <w:rPr>
          <w:lang w:val="fr-FR"/>
        </w:rPr>
        <w:t xml:space="preserve">isitatione </w:t>
      </w:r>
      <w:r w:rsidR="003C7121">
        <w:rPr>
          <w:lang w:val="fr-FR"/>
        </w:rPr>
        <w:t>[</w:t>
      </w:r>
      <w:r w:rsidRPr="00B779A9">
        <w:rPr>
          <w:lang w:val="fr-FR"/>
        </w:rPr>
        <w:t>AC</w:t>
      </w:r>
      <w:r w:rsidR="003C7121">
        <w:rPr>
          <w:lang w:val="fr-FR"/>
        </w:rPr>
        <w:t>]</w:t>
      </w:r>
      <w:r w:rsidRPr="00B779A9">
        <w:rPr>
          <w:lang w:val="fr-FR"/>
        </w:rPr>
        <w:t xml:space="preserve"> </w:t>
      </w:r>
      <w:r w:rsidRPr="00794880">
        <w:rPr>
          <w:rStyle w:val="Incipit"/>
          <w:lang w:val="fr-FR"/>
        </w:rPr>
        <w:t>Adiutrix</w:t>
      </w:r>
      <w:r w:rsidR="003C7121">
        <w:rPr>
          <w:lang w:val="fr-FR"/>
        </w:rPr>
        <w:t>. De sancta cruce. De omnibus sanctis</w:t>
      </w:r>
      <w:r w:rsidRPr="00B779A9">
        <w:rPr>
          <w:lang w:val="fr-FR"/>
        </w:rPr>
        <w:t xml:space="preserve">. </w:t>
      </w:r>
      <w:r w:rsidR="008B5EF8" w:rsidRPr="00C51D35">
        <w:rPr>
          <w:lang w:val="fr-FR"/>
        </w:rPr>
        <w:t xml:space="preserve">[BD] </w:t>
      </w:r>
      <w:r w:rsidR="005F6F99" w:rsidRPr="00C51D35">
        <w:rPr>
          <w:rStyle w:val="Incipit"/>
          <w:lang w:val="fr-FR"/>
        </w:rPr>
        <w:t>Benedicamus</w:t>
      </w:r>
      <w:r w:rsidR="008B5EF8" w:rsidRPr="00C51D35">
        <w:rPr>
          <w:lang w:val="fr-FR"/>
        </w:rPr>
        <w:t xml:space="preserve"> f</w:t>
      </w:r>
      <w:r w:rsidRPr="00C51D35">
        <w:rPr>
          <w:lang w:val="fr-FR"/>
        </w:rPr>
        <w:t>erialiter.</w:t>
      </w:r>
    </w:p>
    <w:p w:rsidR="00885488" w:rsidRPr="00C51D35" w:rsidRDefault="0081631B" w:rsidP="00415109">
      <w:pPr>
        <w:rPr>
          <w:lang w:val="fr-FR"/>
        </w:rPr>
      </w:pPr>
      <w:r w:rsidRPr="00C51D35">
        <w:rPr>
          <w:rStyle w:val="Time1"/>
          <w:lang w:val="fr-FR"/>
        </w:rPr>
        <w:t>Ad horas</w:t>
      </w:r>
      <w:r w:rsidR="00885488" w:rsidRPr="00C51D35">
        <w:rPr>
          <w:lang w:val="fr-FR"/>
        </w:rPr>
        <w:t xml:space="preserve"> laudes.</w:t>
      </w:r>
    </w:p>
    <w:p w:rsidR="00885488" w:rsidRPr="00B779A9" w:rsidRDefault="00F635CF" w:rsidP="00415109">
      <w:pPr>
        <w:rPr>
          <w:lang w:val="fr-FR"/>
        </w:rPr>
      </w:pPr>
      <w:r w:rsidRPr="00C51D35">
        <w:rPr>
          <w:rStyle w:val="Time1"/>
          <w:lang w:val="fr-FR"/>
        </w:rPr>
        <w:t>%D::Ad missam%</w:t>
      </w:r>
      <w:r w:rsidR="005076DC" w:rsidRPr="00C51D35">
        <w:rPr>
          <w:rStyle w:val="Time1"/>
          <w:lang w:val="fr-FR"/>
        </w:rPr>
        <w:t>@</w:t>
      </w:r>
      <w:r w:rsidRPr="00C51D35">
        <w:rPr>
          <w:rStyle w:val="Time1"/>
          <w:lang w:val="fr-FR"/>
        </w:rPr>
        <w:t>$E</w:t>
      </w:r>
      <w:r w:rsidR="005076DC" w:rsidRPr="00C51D35">
        <w:rPr>
          <w:rStyle w:val="Time1"/>
          <w:lang w:val="fr-FR"/>
        </w:rPr>
        <w:t>::</w:t>
      </w:r>
      <w:r w:rsidRPr="00C51D35">
        <w:rPr>
          <w:rStyle w:val="Time1"/>
          <w:lang w:val="fr-FR"/>
        </w:rPr>
        <w:t>A</w:t>
      </w:r>
      <w:r w:rsidR="006A2C76" w:rsidRPr="00C51D35">
        <w:rPr>
          <w:rStyle w:val="Time1"/>
          <w:lang w:val="fr-FR"/>
        </w:rPr>
        <w:t xml:space="preserve">d </w:t>
      </w:r>
      <w:r w:rsidR="00D15356" w:rsidRPr="00C51D35">
        <w:rPr>
          <w:rStyle w:val="Time1"/>
          <w:lang w:val="fr-FR"/>
        </w:rPr>
        <w:t>officium</w:t>
      </w:r>
      <w:r w:rsidR="005076DC" w:rsidRPr="00C51D35">
        <w:rPr>
          <w:rStyle w:val="Time1"/>
          <w:lang w:val="fr-FR"/>
        </w:rPr>
        <w:t>$</w:t>
      </w:r>
      <w:r w:rsidR="00D15356" w:rsidRPr="00C51D35">
        <w:rPr>
          <w:lang w:val="fr-FR"/>
        </w:rPr>
        <w:t xml:space="preserve"> [</w:t>
      </w:r>
      <w:r w:rsidR="00885488" w:rsidRPr="00C51D35">
        <w:rPr>
          <w:lang w:val="fr-FR"/>
        </w:rPr>
        <w:t>IN</w:t>
      </w:r>
      <w:r w:rsidR="00D15356" w:rsidRPr="00C51D35">
        <w:rPr>
          <w:lang w:val="fr-FR"/>
        </w:rPr>
        <w:t>]</w:t>
      </w:r>
      <w:r w:rsidR="00885488" w:rsidRPr="00C51D35">
        <w:rPr>
          <w:lang w:val="fr-FR"/>
        </w:rPr>
        <w:t xml:space="preserve"> </w:t>
      </w:r>
      <w:r w:rsidR="00885488" w:rsidRPr="00C51D35">
        <w:rPr>
          <w:rStyle w:val="Incipit"/>
          <w:lang w:val="fr-FR"/>
        </w:rPr>
        <w:t>Sapientiam sanctorum</w:t>
      </w:r>
      <w:r w:rsidR="00885488" w:rsidRPr="00C51D35">
        <w:rPr>
          <w:lang w:val="fr-FR"/>
        </w:rPr>
        <w:t xml:space="preserve">. </w:t>
      </w:r>
      <w:r w:rsidR="008B5EF8" w:rsidRPr="00B779A9">
        <w:rPr>
          <w:lang w:val="fr-FR"/>
        </w:rPr>
        <w:t xml:space="preserve">[KY] </w:t>
      </w:r>
      <w:r w:rsidR="00885488" w:rsidRPr="00736684">
        <w:rPr>
          <w:rStyle w:val="Incipit"/>
          <w:lang w:val="fr-FR"/>
        </w:rPr>
        <w:t>Kyrie</w:t>
      </w:r>
      <w:r w:rsidR="00885488" w:rsidRPr="00B779A9">
        <w:rPr>
          <w:lang w:val="fr-FR"/>
        </w:rPr>
        <w:t xml:space="preserve"> et </w:t>
      </w:r>
      <w:r w:rsidR="008B5EF8" w:rsidRPr="00B779A9">
        <w:rPr>
          <w:lang w:val="fr-FR"/>
        </w:rPr>
        <w:t xml:space="preserve">[SA] </w:t>
      </w:r>
      <w:r w:rsidR="00885488" w:rsidRPr="00736684">
        <w:rPr>
          <w:rStyle w:val="Incipit"/>
          <w:lang w:val="fr-FR"/>
        </w:rPr>
        <w:t>Sanctus</w:t>
      </w:r>
      <w:r w:rsidR="00885488" w:rsidRPr="00B779A9">
        <w:rPr>
          <w:lang w:val="fr-FR"/>
        </w:rPr>
        <w:t xml:space="preserve"> de apostolis. GR </w:t>
      </w:r>
      <w:r w:rsidR="00885488" w:rsidRPr="00736684">
        <w:rPr>
          <w:rStyle w:val="Incipit"/>
          <w:lang w:val="fr-FR"/>
        </w:rPr>
        <w:t>Iustorum animae</w:t>
      </w:r>
      <w:r w:rsidR="00885488" w:rsidRPr="00B779A9">
        <w:rPr>
          <w:lang w:val="fr-FR"/>
        </w:rPr>
        <w:t>. AL</w:t>
      </w:r>
      <w:r w:rsidR="00D15356" w:rsidRPr="00B779A9">
        <w:rPr>
          <w:lang w:val="fr-FR"/>
        </w:rPr>
        <w:t>V</w:t>
      </w:r>
      <w:r w:rsidR="00885488" w:rsidRPr="00B779A9">
        <w:rPr>
          <w:lang w:val="fr-FR"/>
        </w:rPr>
        <w:t xml:space="preserve"> </w:t>
      </w:r>
      <w:r w:rsidR="00885488" w:rsidRPr="00736684">
        <w:rPr>
          <w:rStyle w:val="Incipit"/>
          <w:lang w:val="fr-FR"/>
        </w:rPr>
        <w:t>Iam non estis hospites</w:t>
      </w:r>
      <w:r w:rsidR="00885488" w:rsidRPr="00B779A9">
        <w:rPr>
          <w:lang w:val="fr-FR"/>
        </w:rPr>
        <w:t xml:space="preserve">. SE </w:t>
      </w:r>
      <w:r w:rsidR="00885488" w:rsidRPr="00736684">
        <w:rPr>
          <w:rStyle w:val="Incipit"/>
          <w:lang w:val="fr-FR"/>
        </w:rPr>
        <w:t xml:space="preserve">Petre summe </w:t>
      </w:r>
      <w:r w:rsidR="003C7121" w:rsidRPr="00736684">
        <w:rPr>
          <w:rStyle w:val="Incipit"/>
          <w:lang w:val="fr-FR"/>
        </w:rPr>
        <w:t>$E::</w:t>
      </w:r>
      <w:r w:rsidR="00885488" w:rsidRPr="00736684">
        <w:rPr>
          <w:rStyle w:val="Incipit"/>
          <w:lang w:val="fr-FR"/>
        </w:rPr>
        <w:t>Christi</w:t>
      </w:r>
      <w:r w:rsidR="003C7121" w:rsidRPr="00736684">
        <w:rPr>
          <w:rStyle w:val="Incipit"/>
          <w:lang w:val="fr-FR"/>
        </w:rPr>
        <w:t>$</w:t>
      </w:r>
      <w:r w:rsidR="00885488" w:rsidRPr="00736684">
        <w:rPr>
          <w:rStyle w:val="Incipit"/>
          <w:lang w:val="fr-FR"/>
        </w:rPr>
        <w:t xml:space="preserve"> pastor</w:t>
      </w:r>
      <w:r w:rsidR="00885488" w:rsidRPr="00B779A9">
        <w:rPr>
          <w:lang w:val="fr-FR"/>
        </w:rPr>
        <w:t xml:space="preserve">. OF </w:t>
      </w:r>
      <w:r w:rsidR="00885488" w:rsidRPr="00736684">
        <w:rPr>
          <w:rStyle w:val="Incipit"/>
          <w:lang w:val="fr-FR"/>
        </w:rPr>
        <w:t>Exultabunt sancti</w:t>
      </w:r>
      <w:r w:rsidR="00885488" w:rsidRPr="00B779A9">
        <w:rPr>
          <w:lang w:val="fr-FR"/>
        </w:rPr>
        <w:t xml:space="preserve">. CO </w:t>
      </w:r>
      <w:r w:rsidR="00885488" w:rsidRPr="00736684">
        <w:rPr>
          <w:rStyle w:val="Incipit"/>
          <w:lang w:val="fr-FR"/>
        </w:rPr>
        <w:t>Iustorum animae</w:t>
      </w:r>
      <w:r w:rsidR="00885488" w:rsidRPr="00B779A9">
        <w:rPr>
          <w:lang w:val="fr-FR"/>
        </w:rPr>
        <w:t>.</w:t>
      </w:r>
    </w:p>
    <w:p w:rsidR="00885488" w:rsidRPr="00B779A9" w:rsidRDefault="00885488" w:rsidP="00415109">
      <w:pPr>
        <w:rPr>
          <w:lang w:val="it-IT"/>
        </w:rPr>
      </w:pPr>
      <w:r w:rsidRPr="00736684">
        <w:rPr>
          <w:rStyle w:val="Time1"/>
          <w:lang w:val="fr-FR"/>
        </w:rPr>
        <w:t>A</w:t>
      </w:r>
      <w:r w:rsidR="00D15356" w:rsidRPr="00736684">
        <w:rPr>
          <w:rStyle w:val="Time1"/>
          <w:lang w:val="fr-FR"/>
        </w:rPr>
        <w:t>d vesperas</w:t>
      </w:r>
      <w:r w:rsidRPr="00B779A9">
        <w:rPr>
          <w:lang w:val="fr-FR"/>
        </w:rPr>
        <w:t xml:space="preserve"> primatur rursus de visitatione beatae</w:t>
      </w:r>
      <w:r w:rsidR="008B5EF8" w:rsidRPr="00B779A9">
        <w:rPr>
          <w:lang w:val="fr-FR"/>
        </w:rPr>
        <w:t xml:space="preserve"> </w:t>
      </w:r>
      <w:r w:rsidR="00A86011" w:rsidRPr="00736684">
        <w:rPr>
          <w:lang w:val="fr-FR"/>
        </w:rPr>
        <w:t xml:space="preserve">Mariae. </w:t>
      </w:r>
      <w:r w:rsidR="008B5EF8" w:rsidRPr="00B779A9">
        <w:rPr>
          <w:lang w:val="fr-FR"/>
        </w:rPr>
        <w:t xml:space="preserve">Psalmi </w:t>
      </w:r>
      <w:r w:rsidR="00F635CF" w:rsidRPr="00F635CF">
        <w:rPr>
          <w:lang w:val="fr-FR"/>
        </w:rPr>
        <w:t>%D::</w:t>
      </w:r>
      <w:r w:rsidR="006A2C76" w:rsidRPr="00F635CF">
        <w:rPr>
          <w:lang w:val="fr-FR"/>
        </w:rPr>
        <w:t>omnia</w:t>
      </w:r>
      <w:r w:rsidR="00D734F4" w:rsidRPr="00F635CF">
        <w:rPr>
          <w:lang w:val="fr-FR"/>
        </w:rPr>
        <w:t xml:space="preserve"> </w:t>
      </w:r>
      <w:r w:rsidR="006A2C76" w:rsidRPr="00F635CF">
        <w:rPr>
          <w:lang w:val="fr-FR"/>
        </w:rPr>
        <w:t>Laudate</w:t>
      </w:r>
      <w:r w:rsidR="00F635CF" w:rsidRPr="00F635CF">
        <w:rPr>
          <w:lang w:val="fr-FR"/>
        </w:rPr>
        <w:t>%</w:t>
      </w:r>
      <w:r w:rsidR="006A2C76" w:rsidRPr="00B779A9">
        <w:rPr>
          <w:lang w:val="fr-FR"/>
        </w:rPr>
        <w:t xml:space="preserve"> $E::</w:t>
      </w:r>
      <w:r w:rsidR="008B5EF8" w:rsidRPr="00B779A9">
        <w:rPr>
          <w:lang w:val="fr-FR"/>
        </w:rPr>
        <w:t>d</w:t>
      </w:r>
      <w:r w:rsidRPr="00B779A9">
        <w:rPr>
          <w:lang w:val="fr-FR"/>
        </w:rPr>
        <w:t>e beata virgine</w:t>
      </w:r>
      <w:r w:rsidR="006A2C76" w:rsidRPr="00B779A9">
        <w:rPr>
          <w:lang w:val="fr-FR"/>
        </w:rPr>
        <w:t>$</w:t>
      </w:r>
      <w:r w:rsidRPr="00B779A9">
        <w:rPr>
          <w:lang w:val="fr-FR"/>
        </w:rPr>
        <w:t xml:space="preserve">. </w:t>
      </w:r>
      <w:r w:rsidR="003C7121">
        <w:rPr>
          <w:lang w:val="fr-FR"/>
        </w:rPr>
        <w:t>Suffragium d</w:t>
      </w:r>
      <w:r w:rsidR="00C065E8" w:rsidRPr="00B779A9">
        <w:rPr>
          <w:lang w:val="fr-FR"/>
        </w:rPr>
        <w:t xml:space="preserve">e apostolis Petro et Paulo </w:t>
      </w:r>
      <w:r w:rsidR="003C7121">
        <w:rPr>
          <w:lang w:val="fr-FR"/>
        </w:rPr>
        <w:t>[</w:t>
      </w:r>
      <w:r w:rsidRPr="00B779A9">
        <w:rPr>
          <w:lang w:val="fr-FR"/>
        </w:rPr>
        <w:t>AC</w:t>
      </w:r>
      <w:r w:rsidR="003C7121">
        <w:rPr>
          <w:lang w:val="fr-FR"/>
        </w:rPr>
        <w:t>]</w:t>
      </w:r>
      <w:r w:rsidRPr="00B779A9">
        <w:rPr>
          <w:lang w:val="fr-FR"/>
        </w:rPr>
        <w:t xml:space="preserve"> </w:t>
      </w:r>
      <w:r w:rsidRPr="00794880">
        <w:rPr>
          <w:rStyle w:val="Incipit"/>
          <w:lang w:val="fr-FR"/>
        </w:rPr>
        <w:t>Gloriosi</w:t>
      </w:r>
      <w:r w:rsidR="005A362F" w:rsidRPr="005A362F">
        <w:rPr>
          <w:i/>
          <w:lang w:val="fr-FR"/>
        </w:rPr>
        <w:t xml:space="preserve"> </w:t>
      </w:r>
      <w:r w:rsidRPr="00794880">
        <w:rPr>
          <w:rStyle w:val="Incipit"/>
          <w:lang w:val="fr-FR"/>
        </w:rPr>
        <w:t>principes</w:t>
      </w:r>
      <w:r w:rsidRPr="00B779A9">
        <w:rPr>
          <w:lang w:val="fr-FR"/>
        </w:rPr>
        <w:t xml:space="preserve">. </w:t>
      </w:r>
      <w:r w:rsidR="00F635CF" w:rsidRPr="00F635CF">
        <w:rPr>
          <w:lang w:val="fr-FR"/>
        </w:rPr>
        <w:t>%D::</w:t>
      </w:r>
      <w:r w:rsidR="006A2C76" w:rsidRPr="00F635CF">
        <w:rPr>
          <w:lang w:val="fr-FR"/>
        </w:rPr>
        <w:t>De</w:t>
      </w:r>
      <w:r w:rsidR="00D734F4" w:rsidRPr="00F635CF">
        <w:rPr>
          <w:lang w:val="fr-FR"/>
        </w:rPr>
        <w:t xml:space="preserve"> </w:t>
      </w:r>
      <w:r w:rsidR="006A2C76" w:rsidRPr="00F635CF">
        <w:rPr>
          <w:lang w:val="fr-FR"/>
        </w:rPr>
        <w:t>dominica</w:t>
      </w:r>
      <w:r w:rsidR="00F337B7" w:rsidRPr="004518BD">
        <w:rPr>
          <w:lang w:val="fr-FR"/>
        </w:rPr>
        <w:t xml:space="preserve"> </w:t>
      </w:r>
      <w:r w:rsidR="00F635CF" w:rsidRPr="004518BD">
        <w:rPr>
          <w:lang w:val="fr-FR"/>
        </w:rPr>
        <w:t>[</w:t>
      </w:r>
      <w:r w:rsidR="006A2C76" w:rsidRPr="004518BD">
        <w:rPr>
          <w:lang w:val="fr-FR"/>
        </w:rPr>
        <w:t>AC]</w:t>
      </w:r>
      <w:r w:rsidR="00D734F4" w:rsidRPr="004518BD">
        <w:rPr>
          <w:rStyle w:val="Incipit"/>
          <w:lang w:val="fr-FR"/>
        </w:rPr>
        <w:t xml:space="preserve"> </w:t>
      </w:r>
      <w:r w:rsidR="006A2C76" w:rsidRPr="004518BD">
        <w:rPr>
          <w:rStyle w:val="Incipit"/>
          <w:lang w:val="fr-FR"/>
        </w:rPr>
        <w:t>Cognoverunt</w:t>
      </w:r>
      <w:r w:rsidR="00D734F4" w:rsidRPr="004518BD">
        <w:rPr>
          <w:rStyle w:val="Incipit"/>
          <w:lang w:val="fr-FR"/>
        </w:rPr>
        <w:t xml:space="preserve"> </w:t>
      </w:r>
      <w:r w:rsidR="006A2C76" w:rsidRPr="004518BD">
        <w:rPr>
          <w:rStyle w:val="Incipit"/>
          <w:lang w:val="fr-FR"/>
        </w:rPr>
        <w:t>omnes</w:t>
      </w:r>
      <w:r w:rsidR="00D734F4" w:rsidRPr="004518BD">
        <w:rPr>
          <w:rStyle w:val="Incipit"/>
          <w:lang w:val="fr-FR"/>
        </w:rPr>
        <w:t xml:space="preserve"> </w:t>
      </w:r>
      <w:r w:rsidR="006A2C76" w:rsidRPr="004518BD">
        <w:rPr>
          <w:rStyle w:val="Incipit"/>
          <w:lang w:val="fr-FR"/>
        </w:rPr>
        <w:t>a</w:t>
      </w:r>
      <w:r w:rsidR="00D734F4" w:rsidRPr="004518BD">
        <w:rPr>
          <w:rStyle w:val="Incipit"/>
          <w:lang w:val="fr-FR"/>
        </w:rPr>
        <w:t xml:space="preserve"> </w:t>
      </w:r>
      <w:r w:rsidR="006A2C76" w:rsidRPr="004518BD">
        <w:rPr>
          <w:rStyle w:val="Incipit"/>
          <w:lang w:val="fr-FR"/>
        </w:rPr>
        <w:t>Dan</w:t>
      </w:r>
      <w:r w:rsidR="00D734F4" w:rsidRPr="004518BD">
        <w:rPr>
          <w:rStyle w:val="Incipit"/>
          <w:lang w:val="fr-FR"/>
        </w:rPr>
        <w:t xml:space="preserve"> </w:t>
      </w:r>
      <w:r w:rsidR="006A2C76" w:rsidRPr="004518BD">
        <w:rPr>
          <w:rStyle w:val="Incipit"/>
          <w:lang w:val="fr-FR"/>
        </w:rPr>
        <w:t>usque</w:t>
      </w:r>
      <w:r w:rsidR="00D734F4" w:rsidRPr="004518BD">
        <w:rPr>
          <w:rStyle w:val="Incipit"/>
          <w:lang w:val="fr-FR"/>
        </w:rPr>
        <w:t xml:space="preserve"> </w:t>
      </w:r>
      <w:r w:rsidR="006A2C76" w:rsidRPr="004518BD">
        <w:rPr>
          <w:rStyle w:val="Incipit"/>
          <w:lang w:val="fr-FR"/>
        </w:rPr>
        <w:t>Bersabee</w:t>
      </w:r>
      <w:r w:rsidR="00F635CF" w:rsidRPr="004518BD">
        <w:rPr>
          <w:lang w:val="fr-FR"/>
        </w:rPr>
        <w:t>%</w:t>
      </w:r>
      <w:r w:rsidR="00380E52" w:rsidRPr="004518BD">
        <w:rPr>
          <w:lang w:val="fr-FR"/>
        </w:rPr>
        <w:t>.</w:t>
      </w:r>
      <w:r w:rsidR="00F635CF" w:rsidRPr="00F635CF">
        <w:rPr>
          <w:lang w:val="fr-FR"/>
        </w:rPr>
        <w:t xml:space="preserve"> </w:t>
      </w:r>
      <w:r w:rsidR="008B5EF8" w:rsidRPr="00B779A9">
        <w:rPr>
          <w:lang w:val="fr-FR"/>
        </w:rPr>
        <w:t xml:space="preserve">[BD] </w:t>
      </w:r>
      <w:r w:rsidR="005F6F99" w:rsidRPr="00794880">
        <w:rPr>
          <w:rStyle w:val="Incipit"/>
          <w:lang w:val="fr-FR"/>
        </w:rPr>
        <w:t>Benedicamus</w:t>
      </w:r>
      <w:r w:rsidR="006A2C76" w:rsidRPr="004518BD">
        <w:rPr>
          <w:lang w:val="fr-FR"/>
        </w:rPr>
        <w:t>.</w:t>
      </w:r>
      <w:r w:rsidR="00D15356" w:rsidRPr="00B779A9">
        <w:rPr>
          <w:lang w:val="fr-FR"/>
        </w:rPr>
        <w:t xml:space="preserve"> </w:t>
      </w:r>
      <w:r w:rsidR="00C6776A" w:rsidRPr="004518BD">
        <w:rPr>
          <w:lang w:val="it-IT"/>
        </w:rPr>
        <w:t xml:space="preserve">[TP] </w:t>
      </w:r>
      <w:r w:rsidR="00F635CF" w:rsidRPr="004518BD">
        <w:rPr>
          <w:rStyle w:val="Incipit"/>
          <w:lang w:val="it-IT"/>
        </w:rPr>
        <w:t>%D::</w:t>
      </w:r>
      <w:r w:rsidR="006A2C76" w:rsidRPr="004518BD">
        <w:rPr>
          <w:rStyle w:val="Incipit"/>
          <w:lang w:val="it-IT"/>
        </w:rPr>
        <w:t>In</w:t>
      </w:r>
      <w:r w:rsidR="00D734F4" w:rsidRPr="004518BD">
        <w:rPr>
          <w:rStyle w:val="Incipit"/>
          <w:lang w:val="it-IT"/>
        </w:rPr>
        <w:t xml:space="preserve"> </w:t>
      </w:r>
      <w:r w:rsidR="006A2C76" w:rsidRPr="004518BD">
        <w:rPr>
          <w:rStyle w:val="Incipit"/>
          <w:lang w:val="it-IT"/>
        </w:rPr>
        <w:t>laude</w:t>
      </w:r>
      <w:r w:rsidR="00F635CF" w:rsidRPr="004518BD">
        <w:rPr>
          <w:rStyle w:val="Incipit"/>
          <w:lang w:val="it-IT"/>
        </w:rPr>
        <w:t>%</w:t>
      </w:r>
      <w:r w:rsidR="00F635CF" w:rsidRPr="004518BD">
        <w:rPr>
          <w:lang w:val="it-IT"/>
        </w:rPr>
        <w:t xml:space="preserve"> </w:t>
      </w:r>
      <w:r w:rsidR="006A2C76" w:rsidRPr="00F635CF">
        <w:rPr>
          <w:lang w:val="it-IT"/>
        </w:rPr>
        <w:t>$E::</w:t>
      </w:r>
      <w:r w:rsidR="00F635CF">
        <w:rPr>
          <w:lang w:val="it-IT"/>
        </w:rPr>
        <w:t>ferialiter</w:t>
      </w:r>
      <w:r w:rsidR="006A2C76" w:rsidRPr="00B779A9">
        <w:rPr>
          <w:lang w:val="it-IT"/>
        </w:rPr>
        <w:t>$</w:t>
      </w:r>
      <w:r w:rsidR="00F635CF">
        <w:rPr>
          <w:lang w:val="it-IT"/>
        </w:rPr>
        <w:t>.</w:t>
      </w:r>
    </w:p>
    <w:p w:rsidR="00885488" w:rsidRPr="00B779A9" w:rsidRDefault="00885488" w:rsidP="00415109">
      <w:pPr>
        <w:rPr>
          <w:lang w:val="it-IT"/>
        </w:rPr>
      </w:pPr>
      <w:r w:rsidRPr="004518BD">
        <w:rPr>
          <w:rStyle w:val="Time1"/>
          <w:lang w:val="it-IT"/>
        </w:rPr>
        <w:t>A</w:t>
      </w:r>
      <w:r w:rsidR="00D15356" w:rsidRPr="004518BD">
        <w:rPr>
          <w:rStyle w:val="Time1"/>
          <w:lang w:val="it-IT"/>
        </w:rPr>
        <w:t>d completorium</w:t>
      </w:r>
      <w:r w:rsidRPr="004518BD">
        <w:rPr>
          <w:lang w:val="it-IT"/>
        </w:rPr>
        <w:t xml:space="preserve"> HY </w:t>
      </w:r>
      <w:r w:rsidRPr="004518BD">
        <w:rPr>
          <w:rStyle w:val="Incipit"/>
          <w:lang w:val="it-IT"/>
        </w:rPr>
        <w:t>Rex</w:t>
      </w:r>
      <w:r w:rsidR="005A362F" w:rsidRPr="004518BD">
        <w:rPr>
          <w:i/>
          <w:lang w:val="it-IT"/>
        </w:rPr>
        <w:t xml:space="preserve"> </w:t>
      </w:r>
      <w:r w:rsidRPr="004518BD">
        <w:rPr>
          <w:rStyle w:val="Incipit"/>
          <w:lang w:val="it-IT"/>
        </w:rPr>
        <w:t>Christe</w:t>
      </w:r>
      <w:r w:rsidRPr="004518BD">
        <w:rPr>
          <w:lang w:val="it-IT"/>
        </w:rPr>
        <w:t xml:space="preserve">. </w:t>
      </w:r>
      <w:r w:rsidRPr="00B779A9">
        <w:rPr>
          <w:lang w:val="it-IT"/>
        </w:rPr>
        <w:t xml:space="preserve">AD </w:t>
      </w:r>
      <w:r w:rsidRPr="00794880">
        <w:rPr>
          <w:rStyle w:val="Incipit"/>
          <w:lang w:val="it-IT"/>
        </w:rPr>
        <w:t>Speciosa</w:t>
      </w:r>
      <w:r w:rsidRPr="00B779A9">
        <w:rPr>
          <w:lang w:val="it-IT"/>
        </w:rPr>
        <w:t xml:space="preserve"> sexti toni. </w:t>
      </w:r>
      <w:r w:rsidRPr="00736684">
        <w:rPr>
          <w:lang w:val="it-IT"/>
        </w:rPr>
        <w:t xml:space="preserve">Post </w:t>
      </w:r>
      <w:r w:rsidR="003C7121" w:rsidRPr="00736684">
        <w:rPr>
          <w:lang w:val="it-IT"/>
        </w:rPr>
        <w:t>$E::</w:t>
      </w:r>
      <w:r w:rsidRPr="00736684">
        <w:rPr>
          <w:lang w:val="it-IT"/>
        </w:rPr>
        <w:t>collectam</w:t>
      </w:r>
      <w:r w:rsidR="003C7121" w:rsidRPr="00736684">
        <w:rPr>
          <w:lang w:val="it-IT"/>
        </w:rPr>
        <w:t>$</w:t>
      </w:r>
      <w:r w:rsidRPr="00736684">
        <w:rPr>
          <w:lang w:val="it-IT"/>
        </w:rPr>
        <w:t xml:space="preserve"> </w:t>
      </w:r>
      <w:r w:rsidR="00D15356" w:rsidRPr="00736684">
        <w:rPr>
          <w:lang w:val="it-IT"/>
        </w:rPr>
        <w:t>[AC]</w:t>
      </w:r>
      <w:r w:rsidRPr="00736684">
        <w:rPr>
          <w:lang w:val="it-IT"/>
        </w:rPr>
        <w:t xml:space="preserve"> </w:t>
      </w:r>
      <w:r w:rsidRPr="00736684">
        <w:rPr>
          <w:rStyle w:val="Incipit"/>
          <w:lang w:val="it-IT"/>
        </w:rPr>
        <w:t>Gaude</w:t>
      </w:r>
      <w:r w:rsidR="005A362F" w:rsidRPr="00736684">
        <w:rPr>
          <w:i/>
          <w:lang w:val="it-IT"/>
        </w:rPr>
        <w:t xml:space="preserve"> </w:t>
      </w:r>
      <w:r w:rsidRPr="00736684">
        <w:rPr>
          <w:rStyle w:val="Incipit"/>
          <w:lang w:val="it-IT"/>
        </w:rPr>
        <w:t>virgo</w:t>
      </w:r>
      <w:r w:rsidRPr="00736684">
        <w:rPr>
          <w:lang w:val="it-IT"/>
        </w:rPr>
        <w:t xml:space="preserve">. </w:t>
      </w:r>
      <w:r w:rsidRPr="00B779A9">
        <w:rPr>
          <w:lang w:val="it-IT"/>
        </w:rPr>
        <w:t xml:space="preserve">Ad </w:t>
      </w:r>
      <w:r w:rsidR="000F4FB4" w:rsidRPr="00B779A9">
        <w:rPr>
          <w:lang w:val="it-IT"/>
        </w:rPr>
        <w:t>Salve</w:t>
      </w:r>
      <w:r w:rsidRPr="00B779A9">
        <w:rPr>
          <w:lang w:val="it-IT"/>
        </w:rPr>
        <w:t xml:space="preserve"> SE </w:t>
      </w:r>
      <w:r w:rsidRPr="00794880">
        <w:rPr>
          <w:rStyle w:val="Incipit"/>
          <w:lang w:val="it-IT"/>
        </w:rPr>
        <w:t>Veni</w:t>
      </w:r>
      <w:r w:rsidR="005A362F" w:rsidRPr="005A362F">
        <w:rPr>
          <w:i/>
          <w:lang w:val="it-IT"/>
        </w:rPr>
        <w:t xml:space="preserve"> </w:t>
      </w:r>
      <w:r w:rsidRPr="00794880">
        <w:rPr>
          <w:rStyle w:val="Incipit"/>
          <w:lang w:val="it-IT"/>
        </w:rPr>
        <w:t>praecelsa</w:t>
      </w:r>
      <w:r w:rsidR="005A362F" w:rsidRPr="005A362F">
        <w:rPr>
          <w:i/>
          <w:lang w:val="it-IT"/>
        </w:rPr>
        <w:t xml:space="preserve"> </w:t>
      </w:r>
      <w:r w:rsidRPr="00794880">
        <w:rPr>
          <w:rStyle w:val="Incipit"/>
          <w:lang w:val="it-IT"/>
        </w:rPr>
        <w:t>domina</w:t>
      </w:r>
      <w:r w:rsidRPr="00B779A9">
        <w:rPr>
          <w:lang w:val="it-IT"/>
        </w:rPr>
        <w:t>.</w:t>
      </w:r>
    </w:p>
    <w:p w:rsidR="00885488" w:rsidRPr="00736684" w:rsidRDefault="00885488" w:rsidP="00415109">
      <w:pPr>
        <w:pStyle w:val="berschrift1"/>
        <w:rPr>
          <w:lang w:val="it-IT"/>
        </w:rPr>
      </w:pPr>
      <w:r w:rsidRPr="00736684">
        <w:rPr>
          <w:lang w:val="it-IT"/>
        </w:rPr>
        <w:t>WILLI</w:t>
      </w:r>
      <w:r w:rsidR="00F635CF" w:rsidRPr="00736684">
        <w:rPr>
          <w:lang w:val="it-IT"/>
        </w:rPr>
        <w:t>BALDI CONFESSORIS ET PONTIFICIS</w:t>
      </w:r>
    </w:p>
    <w:p w:rsidR="00885488" w:rsidRPr="00736684" w:rsidRDefault="00885488" w:rsidP="00415109">
      <w:pPr>
        <w:rPr>
          <w:lang w:val="it-IT"/>
        </w:rPr>
      </w:pPr>
      <w:r w:rsidRPr="00736684">
        <w:rPr>
          <w:lang w:val="it-IT"/>
        </w:rPr>
        <w:t>Tres lectiones.</w:t>
      </w:r>
    </w:p>
    <w:p w:rsidR="00885488" w:rsidRPr="00736684" w:rsidRDefault="00D15356" w:rsidP="00415109">
      <w:pPr>
        <w:rPr>
          <w:lang w:val="it-IT"/>
        </w:rPr>
      </w:pPr>
      <w:r w:rsidRPr="00736684">
        <w:rPr>
          <w:rStyle w:val="Time1"/>
          <w:lang w:val="it-IT"/>
        </w:rPr>
        <w:lastRenderedPageBreak/>
        <w:t>Ad vesperas</w:t>
      </w:r>
      <w:r w:rsidR="009F103C" w:rsidRPr="00736684">
        <w:rPr>
          <w:lang w:val="it-IT"/>
        </w:rPr>
        <w:t xml:space="preserve"> A</w:t>
      </w:r>
      <w:r w:rsidR="003C7121" w:rsidRPr="00736684">
        <w:rPr>
          <w:lang w:val="it-IT"/>
        </w:rPr>
        <w:t>M</w:t>
      </w:r>
      <w:r w:rsidR="00885488" w:rsidRPr="00736684">
        <w:rPr>
          <w:lang w:val="it-IT"/>
        </w:rPr>
        <w:t xml:space="preserve"> </w:t>
      </w:r>
      <w:r w:rsidR="00885488" w:rsidRPr="00736684">
        <w:rPr>
          <w:rStyle w:val="Incipit"/>
          <w:lang w:val="it-IT"/>
        </w:rPr>
        <w:t>Sacerdos et pontifex</w:t>
      </w:r>
      <w:r w:rsidR="00885488" w:rsidRPr="00736684">
        <w:rPr>
          <w:lang w:val="it-IT"/>
        </w:rPr>
        <w:t>.</w:t>
      </w:r>
    </w:p>
    <w:p w:rsidR="00885488" w:rsidRPr="004518BD" w:rsidRDefault="003C7121" w:rsidP="00415109">
      <w:pPr>
        <w:rPr>
          <w:color w:val="FF0000"/>
          <w:lang w:val="pt-PT"/>
        </w:rPr>
      </w:pPr>
      <w:r w:rsidRPr="004518BD">
        <w:rPr>
          <w:rStyle w:val="Time1"/>
          <w:lang w:val="pt-PT"/>
        </w:rPr>
        <w:t>Ad matutinas</w:t>
      </w:r>
      <w:r w:rsidR="00D15356" w:rsidRPr="004518BD">
        <w:rPr>
          <w:lang w:val="pt-PT"/>
        </w:rPr>
        <w:t xml:space="preserve"> </w:t>
      </w:r>
      <w:r w:rsidR="00885488" w:rsidRPr="004518BD">
        <w:rPr>
          <w:lang w:val="pt-PT"/>
        </w:rPr>
        <w:t xml:space="preserve">AB </w:t>
      </w:r>
      <w:r w:rsidR="00885488" w:rsidRPr="004518BD">
        <w:rPr>
          <w:rStyle w:val="Incipit"/>
          <w:lang w:val="pt-PT"/>
        </w:rPr>
        <w:t>Euge</w:t>
      </w:r>
      <w:r w:rsidR="005A362F" w:rsidRPr="004518BD">
        <w:rPr>
          <w:i/>
          <w:lang w:val="pt-PT"/>
        </w:rPr>
        <w:t xml:space="preserve"> </w:t>
      </w:r>
      <w:r w:rsidR="00D66EA2" w:rsidRPr="004518BD">
        <w:rPr>
          <w:rStyle w:val="Incipit"/>
          <w:lang w:val="pt-PT"/>
        </w:rPr>
        <w:t>serve</w:t>
      </w:r>
      <w:r w:rsidR="00885488" w:rsidRPr="004518BD">
        <w:rPr>
          <w:lang w:val="pt-PT"/>
        </w:rPr>
        <w:t xml:space="preserve">. </w:t>
      </w:r>
    </w:p>
    <w:p w:rsidR="00885488" w:rsidRPr="00736684" w:rsidRDefault="00C84CD5" w:rsidP="00415109">
      <w:pPr>
        <w:pStyle w:val="berschrift1"/>
        <w:rPr>
          <w:lang w:val="pt-PT"/>
        </w:rPr>
      </w:pPr>
      <w:r w:rsidRPr="00736684">
        <w:rPr>
          <w:lang w:val="pt-PT"/>
        </w:rPr>
        <w:t>[</w:t>
      </w:r>
      <w:r w:rsidR="00885488" w:rsidRPr="00736684">
        <w:rPr>
          <w:lang w:val="pt-PT"/>
        </w:rPr>
        <w:t>DE VISITATIONE BM</w:t>
      </w:r>
      <w:r w:rsidR="00AC13F7" w:rsidRPr="00736684">
        <w:rPr>
          <w:lang w:val="pt-PT"/>
        </w:rPr>
        <w:t>V INFRA OCTAVAM, SEXTA DIE</w:t>
      </w:r>
      <w:r w:rsidRPr="00736684">
        <w:rPr>
          <w:lang w:val="pt-PT"/>
        </w:rPr>
        <w:t>]</w:t>
      </w:r>
    </w:p>
    <w:p w:rsidR="00885488" w:rsidRPr="00E35BB9" w:rsidRDefault="00D15356" w:rsidP="00415109">
      <w:pPr>
        <w:rPr>
          <w:lang w:val="en-US"/>
        </w:rPr>
      </w:pPr>
      <w:r w:rsidRPr="00736684">
        <w:rPr>
          <w:rStyle w:val="Time1"/>
          <w:lang w:val="en-US"/>
        </w:rPr>
        <w:t>Ad matutinum</w:t>
      </w:r>
      <w:r>
        <w:rPr>
          <w:lang w:val="en-US"/>
        </w:rPr>
        <w:t xml:space="preserve"> </w:t>
      </w:r>
      <w:r w:rsidR="008B5EF8">
        <w:rPr>
          <w:lang w:val="en-US"/>
        </w:rPr>
        <w:t>omnia ut in die. Lectiones e</w:t>
      </w:r>
      <w:r w:rsidR="00885488">
        <w:rPr>
          <w:lang w:val="en-US"/>
        </w:rPr>
        <w:t>x par</w:t>
      </w:r>
      <w:r w:rsidR="00691548">
        <w:rPr>
          <w:lang w:val="en-US"/>
        </w:rPr>
        <w:t xml:space="preserve">vo </w:t>
      </w:r>
      <w:r w:rsidR="00885488">
        <w:rPr>
          <w:lang w:val="en-US"/>
        </w:rPr>
        <w:t>codice</w:t>
      </w:r>
      <w:r w:rsidR="00885488" w:rsidRPr="006A2C76">
        <w:rPr>
          <w:lang w:val="en-US"/>
        </w:rPr>
        <w:t xml:space="preserve">. </w:t>
      </w:r>
      <w:r w:rsidR="00AC13F7" w:rsidRPr="00AC13F7">
        <w:rPr>
          <w:lang w:val="en-US"/>
        </w:rPr>
        <w:t>%D::</w:t>
      </w:r>
      <w:r w:rsidR="006A2C76" w:rsidRPr="00AC13F7">
        <w:rPr>
          <w:lang w:val="en-US"/>
        </w:rPr>
        <w:t>Ultima</w:t>
      </w:r>
      <w:r w:rsidR="00D734F4" w:rsidRPr="00AC13F7">
        <w:rPr>
          <w:lang w:val="en-US"/>
        </w:rPr>
        <w:t xml:space="preserve"> </w:t>
      </w:r>
      <w:r w:rsidR="006A2C76" w:rsidRPr="00AC13F7">
        <w:rPr>
          <w:lang w:val="en-US"/>
        </w:rPr>
        <w:t>lectio</w:t>
      </w:r>
      <w:r w:rsidR="00D734F4" w:rsidRPr="00AC13F7">
        <w:rPr>
          <w:lang w:val="en-US"/>
        </w:rPr>
        <w:t xml:space="preserve"> </w:t>
      </w:r>
      <w:r w:rsidR="006A2C76" w:rsidRPr="00AC13F7">
        <w:rPr>
          <w:lang w:val="en-US"/>
        </w:rPr>
        <w:t>erit</w:t>
      </w:r>
      <w:r w:rsidR="00D734F4" w:rsidRPr="00AC13F7">
        <w:rPr>
          <w:lang w:val="en-US"/>
        </w:rPr>
        <w:t xml:space="preserve"> </w:t>
      </w:r>
      <w:r w:rsidR="003C7121">
        <w:rPr>
          <w:lang w:val="en-US"/>
        </w:rPr>
        <w:t xml:space="preserve">evangelium </w:t>
      </w:r>
      <w:r w:rsidR="006A2C76" w:rsidRPr="00AC13F7">
        <w:rPr>
          <w:lang w:val="en-US"/>
        </w:rPr>
        <w:t>de</w:t>
      </w:r>
      <w:r w:rsidR="00D734F4" w:rsidRPr="00AC13F7">
        <w:rPr>
          <w:lang w:val="en-US"/>
        </w:rPr>
        <w:t xml:space="preserve"> </w:t>
      </w:r>
      <w:r w:rsidR="006A2C76" w:rsidRPr="00AC13F7">
        <w:rPr>
          <w:lang w:val="en-US"/>
        </w:rPr>
        <w:t>dominica</w:t>
      </w:r>
      <w:r w:rsidR="00C6776A" w:rsidRPr="004518BD">
        <w:rPr>
          <w:lang w:val="en-US"/>
        </w:rPr>
        <w:t xml:space="preserve"> </w:t>
      </w:r>
      <w:r w:rsidR="003C7121" w:rsidRPr="004518BD">
        <w:rPr>
          <w:lang w:val="en-US"/>
        </w:rPr>
        <w:t>[</w:t>
      </w:r>
      <w:r w:rsidR="006A2C76" w:rsidRPr="004518BD">
        <w:rPr>
          <w:lang w:val="en-US"/>
        </w:rPr>
        <w:t>EV</w:t>
      </w:r>
      <w:r w:rsidR="003C7121" w:rsidRPr="004518BD">
        <w:rPr>
          <w:lang w:val="en-US"/>
        </w:rPr>
        <w:t>]</w:t>
      </w:r>
      <w:r w:rsidR="00D734F4" w:rsidRPr="004518BD">
        <w:rPr>
          <w:rStyle w:val="Incipit"/>
          <w:lang w:val="en-US"/>
        </w:rPr>
        <w:t xml:space="preserve"> </w:t>
      </w:r>
      <w:r w:rsidR="006A2C76" w:rsidRPr="004518BD">
        <w:rPr>
          <w:rStyle w:val="Incipit"/>
          <w:lang w:val="en-US"/>
        </w:rPr>
        <w:t>Erant</w:t>
      </w:r>
      <w:r w:rsidR="00D734F4" w:rsidRPr="004518BD">
        <w:rPr>
          <w:rStyle w:val="Incipit"/>
          <w:lang w:val="en-US"/>
        </w:rPr>
        <w:t xml:space="preserve"> </w:t>
      </w:r>
      <w:r w:rsidR="006A2C76" w:rsidRPr="004518BD">
        <w:rPr>
          <w:rStyle w:val="Incipit"/>
          <w:lang w:val="en-US"/>
        </w:rPr>
        <w:t>appropinquantes</w:t>
      </w:r>
      <w:r w:rsidR="00D734F4" w:rsidRPr="004518BD">
        <w:rPr>
          <w:rStyle w:val="Incipit"/>
          <w:lang w:val="en-US"/>
        </w:rPr>
        <w:t xml:space="preserve"> </w:t>
      </w:r>
      <w:r w:rsidR="006A2C76" w:rsidRPr="004518BD">
        <w:rPr>
          <w:rStyle w:val="Incipit"/>
          <w:lang w:val="en-US"/>
        </w:rPr>
        <w:t>ei</w:t>
      </w:r>
      <w:r w:rsidR="00D734F4" w:rsidRPr="004518BD">
        <w:rPr>
          <w:rStyle w:val="Incipit"/>
          <w:lang w:val="en-US"/>
        </w:rPr>
        <w:t xml:space="preserve"> </w:t>
      </w:r>
      <w:r w:rsidR="006A2C76" w:rsidRPr="004518BD">
        <w:rPr>
          <w:rStyle w:val="Incipit"/>
          <w:lang w:val="en-US"/>
        </w:rPr>
        <w:t>publicani</w:t>
      </w:r>
      <w:r w:rsidR="00C6776A" w:rsidRPr="004518BD">
        <w:rPr>
          <w:lang w:val="en-US"/>
        </w:rPr>
        <w:t xml:space="preserve"> </w:t>
      </w:r>
      <w:r w:rsidR="00F337B7">
        <w:rPr>
          <w:lang w:val="en-US"/>
        </w:rPr>
        <w:t>et cetera</w:t>
      </w:r>
      <w:r w:rsidR="00AC13F7" w:rsidRPr="00AC13F7">
        <w:rPr>
          <w:lang w:val="en-US"/>
        </w:rPr>
        <w:t>%</w:t>
      </w:r>
      <w:r w:rsidR="00380E52">
        <w:rPr>
          <w:lang w:val="en-US"/>
        </w:rPr>
        <w:t>.</w:t>
      </w:r>
      <w:r w:rsidR="006A2C76" w:rsidRPr="006A2C76">
        <w:rPr>
          <w:lang w:val="en-US"/>
        </w:rPr>
        <w:t xml:space="preserve"> </w:t>
      </w:r>
      <w:r w:rsidR="00885488" w:rsidRPr="006A2C76">
        <w:rPr>
          <w:lang w:val="en-US"/>
        </w:rPr>
        <w:t>A</w:t>
      </w:r>
      <w:r w:rsidR="00885488" w:rsidRPr="00E35BB9">
        <w:rPr>
          <w:lang w:val="en-US"/>
        </w:rPr>
        <w:t xml:space="preserve">B </w:t>
      </w:r>
      <w:r w:rsidR="00885488" w:rsidRPr="00794880">
        <w:rPr>
          <w:rStyle w:val="Incipit"/>
          <w:lang w:val="en-US"/>
        </w:rPr>
        <w:t>Adiutrix</w:t>
      </w:r>
      <w:r w:rsidR="005A362F" w:rsidRPr="005A362F">
        <w:rPr>
          <w:i/>
          <w:lang w:val="en-US"/>
        </w:rPr>
        <w:t xml:space="preserve"> </w:t>
      </w:r>
      <w:r w:rsidR="00885488" w:rsidRPr="00794880">
        <w:rPr>
          <w:rStyle w:val="Incipit"/>
          <w:lang w:val="en-US"/>
        </w:rPr>
        <w:t>visitatio</w:t>
      </w:r>
      <w:r w:rsidR="00885488" w:rsidRPr="006A2C76">
        <w:rPr>
          <w:lang w:val="en-US"/>
        </w:rPr>
        <w:t xml:space="preserve">. </w:t>
      </w:r>
      <w:r w:rsidR="00AC13F7" w:rsidRPr="00AC13F7">
        <w:rPr>
          <w:lang w:val="en-US"/>
        </w:rPr>
        <w:t>%D::</w:t>
      </w:r>
      <w:r w:rsidR="003C7121">
        <w:rPr>
          <w:lang w:val="en-US"/>
        </w:rPr>
        <w:t>Suffragium d</w:t>
      </w:r>
      <w:r w:rsidR="006A2C76" w:rsidRPr="00AC13F7">
        <w:rPr>
          <w:lang w:val="en-US"/>
        </w:rPr>
        <w:t>e</w:t>
      </w:r>
      <w:r w:rsidR="00D734F4" w:rsidRPr="00AC13F7">
        <w:rPr>
          <w:lang w:val="en-US"/>
        </w:rPr>
        <w:t xml:space="preserve"> </w:t>
      </w:r>
      <w:r w:rsidR="006A2C76" w:rsidRPr="00AC13F7">
        <w:rPr>
          <w:lang w:val="en-US"/>
        </w:rPr>
        <w:t>dominica</w:t>
      </w:r>
      <w:r w:rsidR="00D734F4" w:rsidRPr="00AC13F7">
        <w:rPr>
          <w:lang w:val="en-US"/>
        </w:rPr>
        <w:t xml:space="preserve"> </w:t>
      </w:r>
      <w:r w:rsidR="006A2C76" w:rsidRPr="00AC13F7">
        <w:rPr>
          <w:lang w:val="en-US"/>
        </w:rPr>
        <w:t>AC</w:t>
      </w:r>
      <w:r w:rsidR="00D734F4" w:rsidRPr="00AC13F7">
        <w:rPr>
          <w:lang w:val="en-US"/>
        </w:rPr>
        <w:t xml:space="preserve"> </w:t>
      </w:r>
      <w:r w:rsidR="006A2C76" w:rsidRPr="00736684">
        <w:rPr>
          <w:rStyle w:val="Incipit"/>
          <w:lang w:val="en-US"/>
        </w:rPr>
        <w:t>Quis</w:t>
      </w:r>
      <w:r w:rsidR="00D734F4" w:rsidRPr="00736684">
        <w:rPr>
          <w:rStyle w:val="Incipit"/>
          <w:lang w:val="en-US"/>
        </w:rPr>
        <w:t xml:space="preserve"> </w:t>
      </w:r>
      <w:r w:rsidR="006A2C76" w:rsidRPr="00736684">
        <w:rPr>
          <w:rStyle w:val="Incipit"/>
          <w:lang w:val="en-US"/>
        </w:rPr>
        <w:t>ex</w:t>
      </w:r>
      <w:r w:rsidR="00D734F4" w:rsidRPr="00736684">
        <w:rPr>
          <w:rStyle w:val="Incipit"/>
          <w:lang w:val="en-US"/>
        </w:rPr>
        <w:t xml:space="preserve"> </w:t>
      </w:r>
      <w:r w:rsidR="006A2C76" w:rsidRPr="00736684">
        <w:rPr>
          <w:rStyle w:val="Incipit"/>
          <w:lang w:val="en-US"/>
        </w:rPr>
        <w:t>vobis</w:t>
      </w:r>
      <w:r w:rsidR="00D734F4" w:rsidRPr="00736684">
        <w:rPr>
          <w:rStyle w:val="Incipit"/>
          <w:lang w:val="en-US"/>
        </w:rPr>
        <w:t xml:space="preserve"> </w:t>
      </w:r>
      <w:r w:rsidR="006A2C76" w:rsidRPr="00736684">
        <w:rPr>
          <w:rStyle w:val="Incipit"/>
          <w:lang w:val="en-US"/>
        </w:rPr>
        <w:t>homo</w:t>
      </w:r>
      <w:r w:rsidR="00D734F4" w:rsidRPr="00736684">
        <w:rPr>
          <w:rStyle w:val="Incipit"/>
          <w:lang w:val="en-US"/>
        </w:rPr>
        <w:t xml:space="preserve"> </w:t>
      </w:r>
      <w:r w:rsidR="006A2C76" w:rsidRPr="00736684">
        <w:rPr>
          <w:rStyle w:val="Incipit"/>
          <w:lang w:val="en-US"/>
        </w:rPr>
        <w:t>qui</w:t>
      </w:r>
      <w:r w:rsidR="00D734F4" w:rsidRPr="00736684">
        <w:rPr>
          <w:rStyle w:val="Incipit"/>
          <w:lang w:val="en-US"/>
        </w:rPr>
        <w:t xml:space="preserve"> </w:t>
      </w:r>
      <w:r w:rsidR="006A2C76" w:rsidRPr="00736684">
        <w:rPr>
          <w:rStyle w:val="Incipit"/>
          <w:lang w:val="en-US"/>
        </w:rPr>
        <w:t>habet</w:t>
      </w:r>
      <w:r w:rsidR="00D734F4" w:rsidRPr="00736684">
        <w:rPr>
          <w:rStyle w:val="Incipit"/>
          <w:lang w:val="en-US"/>
        </w:rPr>
        <w:t xml:space="preserve"> </w:t>
      </w:r>
      <w:r w:rsidR="006A2C76" w:rsidRPr="00736684">
        <w:rPr>
          <w:rStyle w:val="Incipit"/>
          <w:lang w:val="en-US"/>
        </w:rPr>
        <w:t>centum</w:t>
      </w:r>
      <w:r w:rsidR="00D734F4" w:rsidRPr="00736684">
        <w:rPr>
          <w:rStyle w:val="Incipit"/>
          <w:lang w:val="en-US"/>
        </w:rPr>
        <w:t xml:space="preserve"> </w:t>
      </w:r>
      <w:r w:rsidR="006A2C76" w:rsidRPr="00736684">
        <w:rPr>
          <w:rStyle w:val="Incipit"/>
          <w:lang w:val="en-US"/>
        </w:rPr>
        <w:t>oves</w:t>
      </w:r>
      <w:r w:rsidR="00AC13F7" w:rsidRPr="00AC13F7">
        <w:rPr>
          <w:lang w:val="en-US"/>
        </w:rPr>
        <w:t>%</w:t>
      </w:r>
      <w:r w:rsidR="00380E52">
        <w:rPr>
          <w:lang w:val="en-US"/>
        </w:rPr>
        <w:t>.</w:t>
      </w:r>
      <w:r w:rsidR="006A2C76" w:rsidRPr="00AC13F7">
        <w:rPr>
          <w:lang w:val="en-US"/>
        </w:rPr>
        <w:t xml:space="preserve"> </w:t>
      </w:r>
      <w:r w:rsidR="00AC13F7" w:rsidRPr="004518BD">
        <w:rPr>
          <w:lang w:val="en-US"/>
        </w:rPr>
        <w:t xml:space="preserve">[BD] </w:t>
      </w:r>
      <w:r w:rsidR="00AC13F7" w:rsidRPr="004518BD">
        <w:rPr>
          <w:rStyle w:val="Incipit"/>
          <w:lang w:val="en-US"/>
        </w:rPr>
        <w:t>Benedicamus</w:t>
      </w:r>
      <w:r w:rsidR="00AC13F7" w:rsidRPr="004518BD">
        <w:rPr>
          <w:lang w:val="en-US"/>
        </w:rPr>
        <w:t xml:space="preserve">. </w:t>
      </w:r>
      <w:r w:rsidR="00C6776A" w:rsidRPr="004518BD">
        <w:rPr>
          <w:lang w:val="en-US"/>
        </w:rPr>
        <w:t xml:space="preserve">[TP] </w:t>
      </w:r>
      <w:r w:rsidR="00AC13F7" w:rsidRPr="004518BD">
        <w:rPr>
          <w:rStyle w:val="Incipit"/>
          <w:lang w:val="en-US"/>
        </w:rPr>
        <w:t>%D::In laude%</w:t>
      </w:r>
      <w:r w:rsidR="00247478">
        <w:rPr>
          <w:lang w:val="en-US"/>
        </w:rPr>
        <w:t>@</w:t>
      </w:r>
      <w:r w:rsidR="00AC13F7" w:rsidRPr="004518BD">
        <w:rPr>
          <w:lang w:val="en-US"/>
        </w:rPr>
        <w:t>$E::ferialiter$.</w:t>
      </w:r>
    </w:p>
    <w:p w:rsidR="00885488" w:rsidRDefault="0081631B" w:rsidP="00415109">
      <w:pPr>
        <w:rPr>
          <w:lang w:val="en-US"/>
        </w:rPr>
      </w:pPr>
      <w:r w:rsidRPr="00736684">
        <w:rPr>
          <w:rStyle w:val="Time1"/>
          <w:lang w:val="en-US"/>
        </w:rPr>
        <w:t>Ad horas</w:t>
      </w:r>
      <w:r w:rsidR="00D15356">
        <w:rPr>
          <w:lang w:val="en-US"/>
        </w:rPr>
        <w:t xml:space="preserve"> </w:t>
      </w:r>
      <w:r w:rsidR="00885488">
        <w:rPr>
          <w:lang w:val="en-US"/>
        </w:rPr>
        <w:t>laudes antiphonae.</w:t>
      </w:r>
    </w:p>
    <w:p w:rsidR="00885488" w:rsidRPr="00736684" w:rsidRDefault="00885488" w:rsidP="00415109">
      <w:pPr>
        <w:rPr>
          <w:lang w:val="en-US"/>
        </w:rPr>
      </w:pPr>
      <w:r w:rsidRPr="00736684">
        <w:rPr>
          <w:rStyle w:val="Time1"/>
          <w:lang w:val="en-US"/>
        </w:rPr>
        <w:t>A</w:t>
      </w:r>
      <w:r w:rsidR="00D15356" w:rsidRPr="00736684">
        <w:rPr>
          <w:rStyle w:val="Time1"/>
          <w:lang w:val="en-US"/>
        </w:rPr>
        <w:t>d processionem</w:t>
      </w:r>
      <w:r w:rsidR="00D15356" w:rsidRPr="00736684">
        <w:rPr>
          <w:lang w:val="en-US"/>
        </w:rPr>
        <w:t xml:space="preserve"> </w:t>
      </w:r>
      <w:r w:rsidRPr="00736684">
        <w:rPr>
          <w:lang w:val="en-US"/>
        </w:rPr>
        <w:t>R</w:t>
      </w:r>
      <w:r w:rsidR="00D15356" w:rsidRPr="00736684">
        <w:rPr>
          <w:lang w:val="en-US"/>
        </w:rPr>
        <w:t>P</w:t>
      </w:r>
      <w:r w:rsidRPr="00736684">
        <w:rPr>
          <w:lang w:val="en-US"/>
        </w:rPr>
        <w:t xml:space="preserve">P </w:t>
      </w:r>
      <w:r w:rsidRPr="00736684">
        <w:rPr>
          <w:rStyle w:val="Incipit"/>
          <w:lang w:val="en-US"/>
        </w:rPr>
        <w:t>Elisabeth</w:t>
      </w:r>
      <w:r w:rsidR="005A362F" w:rsidRPr="00736684">
        <w:rPr>
          <w:i/>
          <w:lang w:val="en-US"/>
        </w:rPr>
        <w:t xml:space="preserve"> </w:t>
      </w:r>
      <w:r w:rsidRPr="00736684">
        <w:rPr>
          <w:rStyle w:val="Incipit"/>
          <w:lang w:val="en-US"/>
        </w:rPr>
        <w:t>ex</w:t>
      </w:r>
      <w:r w:rsidR="005A362F" w:rsidRPr="00736684">
        <w:rPr>
          <w:i/>
          <w:lang w:val="en-US"/>
        </w:rPr>
        <w:t xml:space="preserve"> </w:t>
      </w:r>
      <w:r w:rsidRPr="00736684">
        <w:rPr>
          <w:rStyle w:val="Incipit"/>
          <w:lang w:val="en-US"/>
        </w:rPr>
        <w:t>opere</w:t>
      </w:r>
      <w:r w:rsidRPr="00736684">
        <w:rPr>
          <w:lang w:val="en-US"/>
        </w:rPr>
        <w:t>. Nulla fit statio.</w:t>
      </w:r>
    </w:p>
    <w:p w:rsidR="00885488" w:rsidRPr="00736684" w:rsidRDefault="00885488" w:rsidP="00415109">
      <w:pPr>
        <w:rPr>
          <w:lang w:val="en-US"/>
        </w:rPr>
      </w:pPr>
      <w:r w:rsidRPr="00736684">
        <w:rPr>
          <w:rStyle w:val="Time1"/>
          <w:lang w:val="en-US"/>
        </w:rPr>
        <w:t>A</w:t>
      </w:r>
      <w:r w:rsidR="00D15356" w:rsidRPr="00736684">
        <w:rPr>
          <w:rStyle w:val="Time1"/>
          <w:lang w:val="en-US"/>
        </w:rPr>
        <w:t>d officium</w:t>
      </w:r>
      <w:r w:rsidRPr="00736684">
        <w:rPr>
          <w:lang w:val="en-US"/>
        </w:rPr>
        <w:t xml:space="preserve"> omnia ut in die.</w:t>
      </w:r>
      <w:r w:rsidR="00023032" w:rsidRPr="00736684">
        <w:rPr>
          <w:lang w:val="en-US"/>
        </w:rPr>
        <w:t xml:space="preserve"> (19v)</w:t>
      </w:r>
    </w:p>
    <w:p w:rsidR="00885488" w:rsidRPr="004518BD" w:rsidRDefault="00D15356" w:rsidP="00415109">
      <w:pPr>
        <w:rPr>
          <w:lang w:val="en-US"/>
        </w:rPr>
      </w:pPr>
      <w:r w:rsidRPr="00736684">
        <w:rPr>
          <w:rStyle w:val="Time1"/>
          <w:lang w:val="en-US"/>
        </w:rPr>
        <w:t>Ad secundas vesperas</w:t>
      </w:r>
      <w:r w:rsidRPr="00736684">
        <w:rPr>
          <w:lang w:val="en-US"/>
        </w:rPr>
        <w:t xml:space="preserve"> </w:t>
      </w:r>
      <w:r w:rsidR="00885488" w:rsidRPr="00736684">
        <w:rPr>
          <w:lang w:val="en-US"/>
        </w:rPr>
        <w:t xml:space="preserve">AN </w:t>
      </w:r>
      <w:r w:rsidR="00885488" w:rsidRPr="00736684">
        <w:rPr>
          <w:rStyle w:val="Incipit"/>
          <w:lang w:val="en-US"/>
        </w:rPr>
        <w:t>Sacra</w:t>
      </w:r>
      <w:r w:rsidR="005A362F" w:rsidRPr="00736684">
        <w:rPr>
          <w:i/>
          <w:lang w:val="en-US"/>
        </w:rPr>
        <w:t xml:space="preserve"> </w:t>
      </w:r>
      <w:r w:rsidR="00885488" w:rsidRPr="00736684">
        <w:rPr>
          <w:rStyle w:val="Incipit"/>
          <w:lang w:val="en-US"/>
        </w:rPr>
        <w:t>dedit</w:t>
      </w:r>
      <w:r w:rsidR="005A362F" w:rsidRPr="00736684">
        <w:rPr>
          <w:i/>
          <w:lang w:val="en-US"/>
        </w:rPr>
        <w:t xml:space="preserve"> </w:t>
      </w:r>
      <w:r w:rsidR="00885488" w:rsidRPr="00736684">
        <w:rPr>
          <w:rStyle w:val="Incipit"/>
          <w:lang w:val="en-US"/>
        </w:rPr>
        <w:t>eloquia</w:t>
      </w:r>
      <w:r w:rsidR="00885488" w:rsidRPr="00736684">
        <w:rPr>
          <w:lang w:val="en-US"/>
        </w:rPr>
        <w:t xml:space="preserve"> cum reliquis. RP </w:t>
      </w:r>
      <w:r w:rsidR="00885488" w:rsidRPr="00736684">
        <w:rPr>
          <w:rStyle w:val="Incipit"/>
          <w:lang w:val="en-US"/>
        </w:rPr>
        <w:t>Elisabeth</w:t>
      </w:r>
      <w:r w:rsidR="005A362F" w:rsidRPr="00736684">
        <w:rPr>
          <w:i/>
          <w:lang w:val="en-US"/>
        </w:rPr>
        <w:t xml:space="preserve"> </w:t>
      </w:r>
      <w:r w:rsidR="00885488" w:rsidRPr="00736684">
        <w:rPr>
          <w:rStyle w:val="Incipit"/>
          <w:lang w:val="en-US"/>
        </w:rPr>
        <w:t>congratulans</w:t>
      </w:r>
      <w:r w:rsidR="00885488" w:rsidRPr="00736684">
        <w:rPr>
          <w:lang w:val="en-US"/>
        </w:rPr>
        <w:t xml:space="preserve">. HY </w:t>
      </w:r>
      <w:r w:rsidR="00885488" w:rsidRPr="00736684">
        <w:rPr>
          <w:rStyle w:val="Incipit"/>
          <w:lang w:val="en-US"/>
        </w:rPr>
        <w:t>In</w:t>
      </w:r>
      <w:r w:rsidR="005A362F" w:rsidRPr="00736684">
        <w:rPr>
          <w:i/>
          <w:lang w:val="en-US"/>
        </w:rPr>
        <w:t xml:space="preserve"> </w:t>
      </w:r>
      <w:r w:rsidR="00885488" w:rsidRPr="00736684">
        <w:rPr>
          <w:rStyle w:val="Incipit"/>
          <w:lang w:val="en-US"/>
        </w:rPr>
        <w:t>Mariae</w:t>
      </w:r>
      <w:r w:rsidR="00885488" w:rsidRPr="00736684">
        <w:rPr>
          <w:lang w:val="en-US"/>
        </w:rPr>
        <w:t xml:space="preserve">. VS </w:t>
      </w:r>
      <w:r w:rsidR="00885488" w:rsidRPr="00736684">
        <w:rPr>
          <w:rStyle w:val="Incipit"/>
          <w:lang w:val="en-US"/>
        </w:rPr>
        <w:t>Ave</w:t>
      </w:r>
      <w:r w:rsidR="00885488" w:rsidRPr="00736684">
        <w:rPr>
          <w:lang w:val="en-US"/>
        </w:rPr>
        <w:t xml:space="preserve">. AM </w:t>
      </w:r>
      <w:r w:rsidR="00885488" w:rsidRPr="00736684">
        <w:rPr>
          <w:rStyle w:val="Incipit"/>
          <w:lang w:val="en-US"/>
        </w:rPr>
        <w:t>Iesu</w:t>
      </w:r>
      <w:r w:rsidR="005A362F" w:rsidRPr="00736684">
        <w:rPr>
          <w:i/>
          <w:lang w:val="en-US"/>
        </w:rPr>
        <w:t xml:space="preserve"> </w:t>
      </w:r>
      <w:r w:rsidR="00885488" w:rsidRPr="00736684">
        <w:rPr>
          <w:rStyle w:val="Incipit"/>
          <w:lang w:val="en-US"/>
        </w:rPr>
        <w:t>redemptor</w:t>
      </w:r>
      <w:r w:rsidR="00885488" w:rsidRPr="00736684">
        <w:rPr>
          <w:lang w:val="en-US"/>
        </w:rPr>
        <w:t xml:space="preserve">. </w:t>
      </w:r>
      <w:r w:rsidR="00AC13F7" w:rsidRPr="005B472A">
        <w:rPr>
          <w:lang w:val="en-US"/>
        </w:rPr>
        <w:t>%D::</w:t>
      </w:r>
      <w:r w:rsidR="003C7121" w:rsidRPr="005B472A">
        <w:rPr>
          <w:lang w:val="en-US"/>
        </w:rPr>
        <w:t>Suffragium d</w:t>
      </w:r>
      <w:r w:rsidR="006A2C76" w:rsidRPr="005B472A">
        <w:rPr>
          <w:lang w:val="en-US"/>
        </w:rPr>
        <w:t>e</w:t>
      </w:r>
      <w:r w:rsidR="00D734F4" w:rsidRPr="005B472A">
        <w:rPr>
          <w:lang w:val="en-US"/>
        </w:rPr>
        <w:t xml:space="preserve"> </w:t>
      </w:r>
      <w:r w:rsidR="006A2C76" w:rsidRPr="005B472A">
        <w:rPr>
          <w:lang w:val="en-US"/>
        </w:rPr>
        <w:t>dominica</w:t>
      </w:r>
      <w:r w:rsidR="00C6776A" w:rsidRPr="005B472A">
        <w:rPr>
          <w:lang w:val="en-US"/>
        </w:rPr>
        <w:t xml:space="preserve"> [AC] </w:t>
      </w:r>
      <w:r w:rsidR="006A2C76" w:rsidRPr="005B472A">
        <w:rPr>
          <w:rStyle w:val="Incipit"/>
          <w:lang w:val="en-US"/>
        </w:rPr>
        <w:t>Congratulamini</w:t>
      </w:r>
      <w:r w:rsidR="00D734F4" w:rsidRPr="005B472A">
        <w:rPr>
          <w:rStyle w:val="Incipit"/>
          <w:lang w:val="en-US"/>
        </w:rPr>
        <w:t xml:space="preserve"> </w:t>
      </w:r>
      <w:r w:rsidR="006A2C76" w:rsidRPr="005B472A">
        <w:rPr>
          <w:rStyle w:val="Incipit"/>
          <w:lang w:val="en-US"/>
        </w:rPr>
        <w:t>mihi</w:t>
      </w:r>
      <w:r w:rsidR="00AC13F7" w:rsidRPr="004518BD">
        <w:rPr>
          <w:lang w:val="en-US"/>
        </w:rPr>
        <w:t>%</w:t>
      </w:r>
      <w:r w:rsidR="00380E52" w:rsidRPr="004518BD">
        <w:rPr>
          <w:lang w:val="en-US"/>
        </w:rPr>
        <w:t>.</w:t>
      </w:r>
      <w:r w:rsidR="006A2C76" w:rsidRPr="00736684">
        <w:rPr>
          <w:lang w:val="en-US"/>
        </w:rPr>
        <w:t xml:space="preserve"> </w:t>
      </w:r>
      <w:r w:rsidR="00AC13F7" w:rsidRPr="00736684">
        <w:rPr>
          <w:lang w:val="en-US"/>
        </w:rPr>
        <w:t xml:space="preserve">[BD] </w:t>
      </w:r>
      <w:r w:rsidR="00AC13F7" w:rsidRPr="00736684">
        <w:rPr>
          <w:rStyle w:val="Incipit"/>
          <w:lang w:val="en-US"/>
        </w:rPr>
        <w:t>Benedicamus</w:t>
      </w:r>
      <w:r w:rsidR="00C6776A" w:rsidRPr="004518BD">
        <w:rPr>
          <w:lang w:val="en-US"/>
        </w:rPr>
        <w:t>.</w:t>
      </w:r>
      <w:r w:rsidR="00AC13F7" w:rsidRPr="00736684">
        <w:rPr>
          <w:lang w:val="en-US"/>
        </w:rPr>
        <w:t xml:space="preserve"> </w:t>
      </w:r>
      <w:r w:rsidR="00C6776A">
        <w:rPr>
          <w:lang w:val="en-US"/>
        </w:rPr>
        <w:t xml:space="preserve">[TP] </w:t>
      </w:r>
      <w:r w:rsidR="00AC13F7" w:rsidRPr="004518BD">
        <w:rPr>
          <w:rStyle w:val="Incipit"/>
          <w:lang w:val="en-US"/>
        </w:rPr>
        <w:t>%D::In laude%</w:t>
      </w:r>
      <w:r w:rsidR="00247478">
        <w:rPr>
          <w:lang w:val="en-US"/>
        </w:rPr>
        <w:t>@</w:t>
      </w:r>
      <w:r w:rsidR="00AC13F7" w:rsidRPr="004518BD">
        <w:rPr>
          <w:lang w:val="en-US"/>
        </w:rPr>
        <w:t>$E::ferialiter$.</w:t>
      </w:r>
    </w:p>
    <w:p w:rsidR="00885488" w:rsidRPr="00736684" w:rsidRDefault="00885488" w:rsidP="00415109">
      <w:pPr>
        <w:pStyle w:val="berschrift1"/>
        <w:rPr>
          <w:lang w:val="pt-PT"/>
        </w:rPr>
      </w:pPr>
      <w:r w:rsidRPr="00736684">
        <w:rPr>
          <w:lang w:val="pt-PT"/>
        </w:rPr>
        <w:t xml:space="preserve">DE </w:t>
      </w:r>
      <w:r w:rsidR="00AC13F7" w:rsidRPr="00736684">
        <w:rPr>
          <w:lang w:val="pt-PT"/>
        </w:rPr>
        <w:t>SANCTO KILIANO ET EIUS SOCIORUM</w:t>
      </w:r>
    </w:p>
    <w:p w:rsidR="00885488" w:rsidRPr="00B779A9" w:rsidRDefault="00885488" w:rsidP="00415109">
      <w:pPr>
        <w:rPr>
          <w:lang w:val="pt-PT"/>
        </w:rPr>
      </w:pPr>
      <w:r w:rsidRPr="00B779A9">
        <w:rPr>
          <w:lang w:val="pt-PT"/>
        </w:rPr>
        <w:t>Novem lectiones facimus.</w:t>
      </w:r>
    </w:p>
    <w:p w:rsidR="00885488" w:rsidRPr="00B779A9" w:rsidRDefault="00D15356" w:rsidP="00415109">
      <w:pPr>
        <w:rPr>
          <w:lang w:val="pt-PT"/>
        </w:rPr>
      </w:pPr>
      <w:r w:rsidRPr="00736684">
        <w:rPr>
          <w:rStyle w:val="Time1"/>
          <w:lang w:val="pt-PT"/>
        </w:rPr>
        <w:t>Ad vesperas</w:t>
      </w:r>
      <w:r w:rsidRPr="00B779A9">
        <w:rPr>
          <w:lang w:val="pt-PT"/>
        </w:rPr>
        <w:t xml:space="preserve"> </w:t>
      </w:r>
      <w:r w:rsidR="00885488" w:rsidRPr="00B779A9">
        <w:rPr>
          <w:lang w:val="pt-PT"/>
        </w:rPr>
        <w:t xml:space="preserve">AM </w:t>
      </w:r>
      <w:r w:rsidR="00885488" w:rsidRPr="00794880">
        <w:rPr>
          <w:rStyle w:val="Incipit"/>
          <w:lang w:val="pt-PT"/>
        </w:rPr>
        <w:t>Absterget</w:t>
      </w:r>
      <w:r w:rsidR="005A362F" w:rsidRPr="005A362F">
        <w:rPr>
          <w:i/>
          <w:lang w:val="pt-PT"/>
        </w:rPr>
        <w:t xml:space="preserve"> </w:t>
      </w:r>
      <w:r w:rsidR="00885488" w:rsidRPr="00794880">
        <w:rPr>
          <w:rStyle w:val="Incipit"/>
          <w:lang w:val="pt-PT"/>
        </w:rPr>
        <w:t>deus</w:t>
      </w:r>
      <w:r w:rsidR="00885488" w:rsidRPr="00B779A9">
        <w:rPr>
          <w:lang w:val="pt-PT"/>
        </w:rPr>
        <w:t xml:space="preserve">. </w:t>
      </w:r>
    </w:p>
    <w:p w:rsidR="0032136A" w:rsidRDefault="00D15356" w:rsidP="00415109">
      <w:pPr>
        <w:rPr>
          <w:lang w:val="en-US"/>
        </w:rPr>
      </w:pPr>
      <w:r w:rsidRPr="00736684">
        <w:rPr>
          <w:rStyle w:val="Time1"/>
          <w:lang w:val="en-US"/>
        </w:rPr>
        <w:t>Ad matutin</w:t>
      </w:r>
      <w:r w:rsidR="0032136A" w:rsidRPr="00736684">
        <w:rPr>
          <w:rStyle w:val="Time1"/>
          <w:lang w:val="en-US"/>
        </w:rPr>
        <w:t>as</w:t>
      </w:r>
      <w:r>
        <w:rPr>
          <w:lang w:val="en-US"/>
        </w:rPr>
        <w:t xml:space="preserve"> </w:t>
      </w:r>
      <w:r w:rsidR="00885488">
        <w:rPr>
          <w:lang w:val="en-US"/>
        </w:rPr>
        <w:t xml:space="preserve">AB </w:t>
      </w:r>
      <w:r w:rsidR="00885488" w:rsidRPr="00736684">
        <w:rPr>
          <w:rStyle w:val="Incipit"/>
          <w:lang w:val="en-US"/>
        </w:rPr>
        <w:t>Cum audieritis</w:t>
      </w:r>
      <w:r w:rsidR="00885488">
        <w:rPr>
          <w:lang w:val="en-US"/>
        </w:rPr>
        <w:t xml:space="preserve">. </w:t>
      </w:r>
    </w:p>
    <w:p w:rsidR="00885488" w:rsidRPr="00736684" w:rsidRDefault="0032136A" w:rsidP="00415109">
      <w:pPr>
        <w:rPr>
          <w:lang w:val="it-IT"/>
        </w:rPr>
      </w:pPr>
      <w:r w:rsidRPr="00736684">
        <w:rPr>
          <w:rStyle w:val="Time1"/>
          <w:lang w:val="it-IT"/>
        </w:rPr>
        <w:t>[Ad matutinum]</w:t>
      </w:r>
      <w:r w:rsidRPr="00736684">
        <w:rPr>
          <w:lang w:val="it-IT"/>
        </w:rPr>
        <w:t xml:space="preserve"> </w:t>
      </w:r>
      <w:r w:rsidR="00885488" w:rsidRPr="00736684">
        <w:rPr>
          <w:lang w:val="it-IT"/>
        </w:rPr>
        <w:t xml:space="preserve">EV </w:t>
      </w:r>
      <w:r w:rsidR="00885488" w:rsidRPr="00736684">
        <w:rPr>
          <w:rStyle w:val="Incipit"/>
          <w:lang w:val="it-IT"/>
        </w:rPr>
        <w:t>Attendite a fermento phariseorum</w:t>
      </w:r>
      <w:r w:rsidR="00885488" w:rsidRPr="00736684">
        <w:rPr>
          <w:lang w:val="it-IT"/>
        </w:rPr>
        <w:t>.</w:t>
      </w:r>
    </w:p>
    <w:p w:rsidR="00885488" w:rsidRDefault="00885488" w:rsidP="00415109">
      <w:pPr>
        <w:rPr>
          <w:lang w:val="en-US"/>
        </w:rPr>
      </w:pPr>
      <w:r w:rsidRPr="00736684">
        <w:rPr>
          <w:rStyle w:val="Time1"/>
          <w:lang w:val="en-US"/>
        </w:rPr>
        <w:t>A</w:t>
      </w:r>
      <w:r w:rsidR="00D15356" w:rsidRPr="00736684">
        <w:rPr>
          <w:rStyle w:val="Time1"/>
          <w:lang w:val="en-US"/>
        </w:rPr>
        <w:t>d completorium</w:t>
      </w:r>
      <w:r>
        <w:rPr>
          <w:lang w:val="en-US"/>
        </w:rPr>
        <w:t xml:space="preserve"> HY </w:t>
      </w:r>
      <w:r w:rsidRPr="00794880">
        <w:rPr>
          <w:rStyle w:val="Incipit"/>
          <w:lang w:val="en-US"/>
        </w:rPr>
        <w:t>Rex</w:t>
      </w:r>
      <w:r w:rsidR="005A362F" w:rsidRPr="005A362F">
        <w:rPr>
          <w:i/>
          <w:lang w:val="en-US"/>
        </w:rPr>
        <w:t xml:space="preserve"> </w:t>
      </w:r>
      <w:r w:rsidRPr="00794880">
        <w:rPr>
          <w:rStyle w:val="Incipit"/>
          <w:lang w:val="en-US"/>
        </w:rPr>
        <w:t>Christe</w:t>
      </w:r>
      <w:r>
        <w:rPr>
          <w:lang w:val="en-US"/>
        </w:rPr>
        <w:t xml:space="preserve">. AD </w:t>
      </w:r>
      <w:r w:rsidRPr="00794880">
        <w:rPr>
          <w:rStyle w:val="Incipit"/>
          <w:lang w:val="en-US"/>
        </w:rPr>
        <w:t>Glorificamus</w:t>
      </w:r>
      <w:r w:rsidR="005A362F" w:rsidRPr="005A362F">
        <w:rPr>
          <w:i/>
          <w:lang w:val="en-US"/>
        </w:rPr>
        <w:t xml:space="preserve"> </w:t>
      </w:r>
      <w:r w:rsidRPr="00794880">
        <w:rPr>
          <w:rStyle w:val="Incipit"/>
          <w:lang w:val="en-US"/>
        </w:rPr>
        <w:t>te</w:t>
      </w:r>
      <w:r>
        <w:rPr>
          <w:lang w:val="en-US"/>
        </w:rPr>
        <w:t>. Post col</w:t>
      </w:r>
      <w:r w:rsidR="00D15356">
        <w:rPr>
          <w:lang w:val="en-US"/>
        </w:rPr>
        <w:t>lectam AC</w:t>
      </w:r>
      <w:r>
        <w:rPr>
          <w:lang w:val="en-US"/>
        </w:rPr>
        <w:t xml:space="preserve"> </w:t>
      </w:r>
      <w:r w:rsidRPr="00794880">
        <w:rPr>
          <w:rStyle w:val="Incipit"/>
          <w:lang w:val="en-US"/>
        </w:rPr>
        <w:t>Gaude</w:t>
      </w:r>
      <w:r w:rsidR="005A362F" w:rsidRPr="005A362F">
        <w:rPr>
          <w:i/>
          <w:lang w:val="en-US"/>
        </w:rPr>
        <w:t xml:space="preserve"> </w:t>
      </w:r>
      <w:r w:rsidRPr="00794880">
        <w:rPr>
          <w:rStyle w:val="Incipit"/>
          <w:lang w:val="en-US"/>
        </w:rPr>
        <w:t>dei</w:t>
      </w:r>
      <w:r w:rsidR="005A362F" w:rsidRPr="005A362F">
        <w:rPr>
          <w:i/>
          <w:lang w:val="en-US"/>
        </w:rPr>
        <w:t xml:space="preserve"> </w:t>
      </w:r>
      <w:r w:rsidRPr="00794880">
        <w:rPr>
          <w:rStyle w:val="Incipit"/>
          <w:lang w:val="en-US"/>
        </w:rPr>
        <w:t>genitrix</w:t>
      </w:r>
      <w:r>
        <w:rPr>
          <w:lang w:val="en-US"/>
        </w:rPr>
        <w:t>.</w:t>
      </w:r>
    </w:p>
    <w:p w:rsidR="00885488" w:rsidRPr="00736684" w:rsidRDefault="00F15C46" w:rsidP="00415109">
      <w:pPr>
        <w:pStyle w:val="berschrift1"/>
        <w:rPr>
          <w:lang w:val="en-US"/>
        </w:rPr>
      </w:pPr>
      <w:r w:rsidRPr="00736684">
        <w:rPr>
          <w:lang w:val="en-US"/>
        </w:rPr>
        <w:t>[</w:t>
      </w:r>
      <w:r w:rsidR="00885488" w:rsidRPr="00736684">
        <w:rPr>
          <w:lang w:val="en-US"/>
        </w:rPr>
        <w:t>DE VISITATIO</w:t>
      </w:r>
      <w:r w:rsidR="006A2C76" w:rsidRPr="00736684">
        <w:rPr>
          <w:lang w:val="en-US"/>
        </w:rPr>
        <w:t>NE BMV</w:t>
      </w:r>
      <w:r w:rsidR="00885488" w:rsidRPr="00736684">
        <w:rPr>
          <w:lang w:val="en-US"/>
        </w:rPr>
        <w:t xml:space="preserve"> </w:t>
      </w:r>
      <w:r w:rsidR="00C84CD5" w:rsidRPr="00736684">
        <w:rPr>
          <w:lang w:val="en-US"/>
        </w:rPr>
        <w:t>INFRA OCTAVAM, SEPTIMA DIE</w:t>
      </w:r>
      <w:r w:rsidRPr="00736684">
        <w:rPr>
          <w:lang w:val="en-US"/>
        </w:rPr>
        <w:t>]</w:t>
      </w:r>
    </w:p>
    <w:p w:rsidR="0032136A" w:rsidRPr="00736684" w:rsidRDefault="00D15356" w:rsidP="00415109">
      <w:pPr>
        <w:rPr>
          <w:lang w:val="fr-FR"/>
        </w:rPr>
      </w:pPr>
      <w:r w:rsidRPr="00736684">
        <w:rPr>
          <w:rStyle w:val="Time1"/>
          <w:lang w:val="en-US"/>
        </w:rPr>
        <w:t>Ad matutinum</w:t>
      </w:r>
      <w:r>
        <w:rPr>
          <w:lang w:val="en-US"/>
        </w:rPr>
        <w:t xml:space="preserve"> </w:t>
      </w:r>
      <w:r w:rsidR="00885488">
        <w:rPr>
          <w:lang w:val="en-US"/>
        </w:rPr>
        <w:t>ex nocturnis unum tantum accipimus</w:t>
      </w:r>
      <w:r w:rsidR="0032136A">
        <w:rPr>
          <w:lang w:val="en-US"/>
        </w:rPr>
        <w:t xml:space="preserve">. </w:t>
      </w:r>
      <w:r w:rsidR="0032136A" w:rsidRPr="00736684">
        <w:rPr>
          <w:lang w:val="fr-FR"/>
        </w:rPr>
        <w:t>L</w:t>
      </w:r>
      <w:r w:rsidR="00885488" w:rsidRPr="00736684">
        <w:rPr>
          <w:lang w:val="fr-FR"/>
        </w:rPr>
        <w:t xml:space="preserve">ectiones ex minori codice. </w:t>
      </w:r>
    </w:p>
    <w:p w:rsidR="00885488" w:rsidRDefault="0032136A" w:rsidP="00415109">
      <w:pPr>
        <w:rPr>
          <w:lang w:val="en-US"/>
        </w:rPr>
      </w:pPr>
      <w:r w:rsidRPr="00736684">
        <w:rPr>
          <w:rStyle w:val="Time1"/>
          <w:lang w:val="fr-FR"/>
        </w:rPr>
        <w:t>[Ad laudes]</w:t>
      </w:r>
      <w:r w:rsidRPr="00736684">
        <w:rPr>
          <w:lang w:val="fr-FR"/>
        </w:rPr>
        <w:t xml:space="preserve"> </w:t>
      </w:r>
      <w:r w:rsidR="00885488" w:rsidRPr="00B779A9">
        <w:rPr>
          <w:lang w:val="fr-FR"/>
        </w:rPr>
        <w:t xml:space="preserve">AB </w:t>
      </w:r>
      <w:r w:rsidR="00885488" w:rsidRPr="00794880">
        <w:rPr>
          <w:rStyle w:val="Incipit"/>
          <w:lang w:val="fr-FR"/>
        </w:rPr>
        <w:t>Adiutrix</w:t>
      </w:r>
      <w:r w:rsidR="005A362F" w:rsidRPr="005A362F">
        <w:rPr>
          <w:i/>
          <w:lang w:val="fr-FR"/>
        </w:rPr>
        <w:t xml:space="preserve"> </w:t>
      </w:r>
      <w:r w:rsidR="00885488" w:rsidRPr="00794880">
        <w:rPr>
          <w:rStyle w:val="Incipit"/>
          <w:lang w:val="fr-FR"/>
        </w:rPr>
        <w:t>visitatio</w:t>
      </w:r>
      <w:r w:rsidR="00885488" w:rsidRPr="00B779A9">
        <w:rPr>
          <w:lang w:val="fr-FR"/>
        </w:rPr>
        <w:t xml:space="preserve">. De sancta cruce AC </w:t>
      </w:r>
      <w:r w:rsidR="00885488" w:rsidRPr="00794880">
        <w:rPr>
          <w:rStyle w:val="Incipit"/>
          <w:lang w:val="fr-FR"/>
        </w:rPr>
        <w:t>Per</w:t>
      </w:r>
      <w:r w:rsidR="005A362F" w:rsidRPr="005A362F">
        <w:rPr>
          <w:i/>
          <w:lang w:val="fr-FR"/>
        </w:rPr>
        <w:t xml:space="preserve"> </w:t>
      </w:r>
      <w:r w:rsidR="00885488" w:rsidRPr="00794880">
        <w:rPr>
          <w:rStyle w:val="Incipit"/>
          <w:lang w:val="fr-FR"/>
        </w:rPr>
        <w:t>signum</w:t>
      </w:r>
      <w:r w:rsidR="00D15356" w:rsidRPr="00B779A9">
        <w:rPr>
          <w:lang w:val="fr-FR"/>
        </w:rPr>
        <w:t>. De omnibus sanctis [AC]</w:t>
      </w:r>
      <w:r w:rsidR="00885488" w:rsidRPr="00B779A9">
        <w:rPr>
          <w:lang w:val="fr-FR"/>
        </w:rPr>
        <w:t xml:space="preserve"> </w:t>
      </w:r>
      <w:r w:rsidR="00885488" w:rsidRPr="00794880">
        <w:rPr>
          <w:rStyle w:val="Incipit"/>
          <w:lang w:val="fr-FR"/>
        </w:rPr>
        <w:t>Omnes</w:t>
      </w:r>
      <w:r w:rsidR="005A362F" w:rsidRPr="005A362F">
        <w:rPr>
          <w:i/>
          <w:lang w:val="fr-FR"/>
        </w:rPr>
        <w:t xml:space="preserve"> </w:t>
      </w:r>
      <w:r w:rsidR="00885488" w:rsidRPr="00794880">
        <w:rPr>
          <w:rStyle w:val="Incipit"/>
          <w:lang w:val="fr-FR"/>
        </w:rPr>
        <w:t>sancti</w:t>
      </w:r>
      <w:r w:rsidR="00885488" w:rsidRPr="00B779A9">
        <w:rPr>
          <w:lang w:val="fr-FR"/>
        </w:rPr>
        <w:t xml:space="preserve">. </w:t>
      </w:r>
      <w:r w:rsidR="00023032">
        <w:rPr>
          <w:lang w:val="en-US"/>
        </w:rPr>
        <w:t xml:space="preserve">[BD] </w:t>
      </w:r>
      <w:r w:rsidR="005F6F99" w:rsidRPr="00794880">
        <w:rPr>
          <w:rStyle w:val="Incipit"/>
          <w:lang w:val="en-US"/>
        </w:rPr>
        <w:t>Benedicamus</w:t>
      </w:r>
      <w:r w:rsidR="00023032">
        <w:rPr>
          <w:lang w:val="en-US"/>
        </w:rPr>
        <w:t xml:space="preserve"> f</w:t>
      </w:r>
      <w:r w:rsidR="00885488">
        <w:rPr>
          <w:lang w:val="en-US"/>
        </w:rPr>
        <w:t>erialiter.</w:t>
      </w:r>
      <w:r w:rsidR="00964808">
        <w:rPr>
          <w:lang w:val="en-US"/>
        </w:rPr>
        <w:t xml:space="preserve"> </w:t>
      </w:r>
    </w:p>
    <w:p w:rsidR="00885488" w:rsidRDefault="0081631B" w:rsidP="00415109">
      <w:pPr>
        <w:rPr>
          <w:lang w:val="en-US"/>
        </w:rPr>
      </w:pPr>
      <w:r w:rsidRPr="00736684">
        <w:rPr>
          <w:rStyle w:val="Time1"/>
          <w:lang w:val="en-US"/>
        </w:rPr>
        <w:lastRenderedPageBreak/>
        <w:t>Ad horas</w:t>
      </w:r>
      <w:r w:rsidR="00D15356">
        <w:rPr>
          <w:lang w:val="en-US"/>
        </w:rPr>
        <w:t xml:space="preserve"> </w:t>
      </w:r>
      <w:r w:rsidR="00885488">
        <w:rPr>
          <w:lang w:val="en-US"/>
        </w:rPr>
        <w:t>laudes antiphonae.</w:t>
      </w:r>
    </w:p>
    <w:p w:rsidR="00885488" w:rsidRPr="00B779A9" w:rsidRDefault="00D15356" w:rsidP="00415109">
      <w:pPr>
        <w:rPr>
          <w:lang w:val="it-IT"/>
        </w:rPr>
      </w:pPr>
      <w:r w:rsidRPr="00736684">
        <w:rPr>
          <w:rStyle w:val="Time1"/>
          <w:lang w:val="en-US"/>
        </w:rPr>
        <w:t>Ad officium</w:t>
      </w:r>
      <w:r>
        <w:rPr>
          <w:lang w:val="en-US"/>
        </w:rPr>
        <w:t xml:space="preserve"> </w:t>
      </w:r>
      <w:r w:rsidR="00885488">
        <w:rPr>
          <w:lang w:val="en-US"/>
        </w:rPr>
        <w:t xml:space="preserve">IN </w:t>
      </w:r>
      <w:r w:rsidR="00885488" w:rsidRPr="00736684">
        <w:rPr>
          <w:rStyle w:val="Incipit"/>
          <w:lang w:val="en-US"/>
        </w:rPr>
        <w:t>Gaudeamus</w:t>
      </w:r>
      <w:r w:rsidR="00885488">
        <w:rPr>
          <w:lang w:val="en-US"/>
        </w:rPr>
        <w:t xml:space="preserve">. </w:t>
      </w:r>
      <w:r w:rsidR="00023032" w:rsidRPr="00B779A9">
        <w:rPr>
          <w:lang w:val="fr-FR"/>
        </w:rPr>
        <w:t xml:space="preserve">[KY] </w:t>
      </w:r>
      <w:r w:rsidR="00885488" w:rsidRPr="00736684">
        <w:rPr>
          <w:rStyle w:val="Incipit"/>
          <w:lang w:val="fr-FR"/>
        </w:rPr>
        <w:t>Kyrie</w:t>
      </w:r>
      <w:r w:rsidR="00885488" w:rsidRPr="00B779A9">
        <w:rPr>
          <w:lang w:val="fr-FR"/>
        </w:rPr>
        <w:t xml:space="preserve"> et </w:t>
      </w:r>
      <w:r w:rsidR="00023032" w:rsidRPr="00B779A9">
        <w:rPr>
          <w:lang w:val="fr-FR"/>
        </w:rPr>
        <w:t xml:space="preserve">[SA] </w:t>
      </w:r>
      <w:r w:rsidR="00885488" w:rsidRPr="00736684">
        <w:rPr>
          <w:rStyle w:val="Incipit"/>
          <w:lang w:val="fr-FR"/>
        </w:rPr>
        <w:t>Sanctus</w:t>
      </w:r>
      <w:r w:rsidR="00885488" w:rsidRPr="00B779A9">
        <w:rPr>
          <w:lang w:val="fr-FR"/>
        </w:rPr>
        <w:t xml:space="preserve"> de virginibus ad placitum. </w:t>
      </w:r>
      <w:r w:rsidR="00885488" w:rsidRPr="00B779A9">
        <w:rPr>
          <w:lang w:val="it-IT"/>
        </w:rPr>
        <w:t xml:space="preserve">GR </w:t>
      </w:r>
      <w:r w:rsidR="00885488" w:rsidRPr="00736684">
        <w:rPr>
          <w:rStyle w:val="Incipit"/>
          <w:lang w:val="it-IT"/>
        </w:rPr>
        <w:t>Benedicta</w:t>
      </w:r>
      <w:r w:rsidR="00885488" w:rsidRPr="00B779A9">
        <w:rPr>
          <w:lang w:val="it-IT"/>
        </w:rPr>
        <w:t>. AL</w:t>
      </w:r>
      <w:r w:rsidRPr="00B779A9">
        <w:rPr>
          <w:lang w:val="it-IT"/>
        </w:rPr>
        <w:t>V</w:t>
      </w:r>
      <w:r w:rsidR="00885488" w:rsidRPr="00B779A9">
        <w:rPr>
          <w:lang w:val="it-IT"/>
        </w:rPr>
        <w:t xml:space="preserve"> </w:t>
      </w:r>
      <w:r w:rsidR="00885488" w:rsidRPr="00736684">
        <w:rPr>
          <w:rStyle w:val="Incipit"/>
          <w:lang w:val="it-IT"/>
        </w:rPr>
        <w:t>O Maria mater Christi</w:t>
      </w:r>
      <w:r w:rsidR="00885488" w:rsidRPr="00B779A9">
        <w:rPr>
          <w:lang w:val="it-IT"/>
        </w:rPr>
        <w:t xml:space="preserve">. SE </w:t>
      </w:r>
      <w:r w:rsidR="00885488" w:rsidRPr="00736684">
        <w:rPr>
          <w:rStyle w:val="Incipit"/>
          <w:lang w:val="it-IT"/>
        </w:rPr>
        <w:t>Illibata mente</w:t>
      </w:r>
      <w:r w:rsidR="00885488" w:rsidRPr="00B779A9">
        <w:rPr>
          <w:lang w:val="it-IT"/>
        </w:rPr>
        <w:t xml:space="preserve">. OF </w:t>
      </w:r>
      <w:r w:rsidR="00885488" w:rsidRPr="00736684">
        <w:rPr>
          <w:rStyle w:val="Incipit"/>
          <w:lang w:val="it-IT"/>
        </w:rPr>
        <w:t>Filiae regum</w:t>
      </w:r>
      <w:r w:rsidR="00885488" w:rsidRPr="00B779A9">
        <w:rPr>
          <w:lang w:val="it-IT"/>
        </w:rPr>
        <w:t xml:space="preserve">. CO </w:t>
      </w:r>
      <w:r w:rsidR="00885488" w:rsidRPr="00736684">
        <w:rPr>
          <w:rStyle w:val="Incipit"/>
          <w:lang w:val="it-IT"/>
        </w:rPr>
        <w:t>Beata viscera</w:t>
      </w:r>
      <w:r w:rsidR="00885488" w:rsidRPr="00B779A9">
        <w:rPr>
          <w:lang w:val="it-IT"/>
        </w:rPr>
        <w:t>.</w:t>
      </w:r>
    </w:p>
    <w:p w:rsidR="00885488" w:rsidRPr="00736684" w:rsidRDefault="00885488" w:rsidP="00415109">
      <w:pPr>
        <w:pStyle w:val="berschrift1"/>
        <w:rPr>
          <w:lang w:val="it-IT"/>
        </w:rPr>
      </w:pPr>
      <w:r w:rsidRPr="00736684">
        <w:rPr>
          <w:lang w:val="it-IT"/>
        </w:rPr>
        <w:t>IN OC</w:t>
      </w:r>
      <w:r w:rsidR="00C84CD5" w:rsidRPr="00736684">
        <w:rPr>
          <w:lang w:val="it-IT"/>
        </w:rPr>
        <w:t>TAVA VISITATIONIS BEATAE MARIAE</w:t>
      </w:r>
    </w:p>
    <w:p w:rsidR="00885488" w:rsidRPr="00B779A9" w:rsidRDefault="00885488" w:rsidP="00415109">
      <w:pPr>
        <w:rPr>
          <w:lang w:val="it-IT"/>
        </w:rPr>
      </w:pPr>
      <w:r w:rsidRPr="00B779A9">
        <w:rPr>
          <w:lang w:val="it-IT"/>
        </w:rPr>
        <w:t>Binos facimus.</w:t>
      </w:r>
    </w:p>
    <w:p w:rsidR="00885488" w:rsidRPr="00736684" w:rsidRDefault="00885488" w:rsidP="00415109">
      <w:pPr>
        <w:rPr>
          <w:lang w:val="en-US"/>
        </w:rPr>
      </w:pPr>
      <w:r w:rsidRPr="00736684">
        <w:rPr>
          <w:rStyle w:val="Time1"/>
          <w:lang w:val="it-IT"/>
        </w:rPr>
        <w:t>A</w:t>
      </w:r>
      <w:r w:rsidR="00D15356" w:rsidRPr="00736684">
        <w:rPr>
          <w:rStyle w:val="Time1"/>
          <w:lang w:val="it-IT"/>
        </w:rPr>
        <w:t>d vesperas</w:t>
      </w:r>
      <w:r w:rsidR="00D15356" w:rsidRPr="00B779A9">
        <w:rPr>
          <w:lang w:val="it-IT"/>
        </w:rPr>
        <w:t xml:space="preserve"> </w:t>
      </w:r>
      <w:r w:rsidR="00E21F81">
        <w:rPr>
          <w:lang w:val="it-IT"/>
        </w:rPr>
        <w:t xml:space="preserve">[AN] </w:t>
      </w:r>
      <w:r w:rsidR="00E21F81" w:rsidRPr="00736684">
        <w:rPr>
          <w:rStyle w:val="Incipit"/>
          <w:lang w:val="it-IT"/>
        </w:rPr>
        <w:t>A</w:t>
      </w:r>
      <w:r w:rsidRPr="00736684">
        <w:rPr>
          <w:rStyle w:val="Incipit"/>
          <w:lang w:val="it-IT"/>
        </w:rPr>
        <w:t>ccedunt laudes</w:t>
      </w:r>
      <w:r w:rsidRPr="00B779A9">
        <w:rPr>
          <w:lang w:val="it-IT"/>
        </w:rPr>
        <w:t xml:space="preserve"> cum reliquis. RP </w:t>
      </w:r>
      <w:r w:rsidRPr="00794880">
        <w:rPr>
          <w:rStyle w:val="Incipit"/>
          <w:lang w:val="it-IT"/>
        </w:rPr>
        <w:t>Elisabeth</w:t>
      </w:r>
      <w:r w:rsidR="005A362F" w:rsidRPr="005A362F">
        <w:rPr>
          <w:i/>
          <w:lang w:val="it-IT"/>
        </w:rPr>
        <w:t xml:space="preserve"> </w:t>
      </w:r>
      <w:r w:rsidRPr="00794880">
        <w:rPr>
          <w:rStyle w:val="Incipit"/>
          <w:lang w:val="it-IT"/>
        </w:rPr>
        <w:t>ex</w:t>
      </w:r>
      <w:r w:rsidR="005A362F" w:rsidRPr="005A362F">
        <w:rPr>
          <w:i/>
          <w:lang w:val="it-IT"/>
        </w:rPr>
        <w:t xml:space="preserve"> </w:t>
      </w:r>
      <w:r w:rsidRPr="00794880">
        <w:rPr>
          <w:rStyle w:val="Incipit"/>
          <w:lang w:val="it-IT"/>
        </w:rPr>
        <w:t>opere</w:t>
      </w:r>
      <w:r w:rsidRPr="00B779A9">
        <w:rPr>
          <w:lang w:val="it-IT"/>
        </w:rPr>
        <w:t xml:space="preserve">. HY </w:t>
      </w:r>
      <w:r w:rsidRPr="00794880">
        <w:rPr>
          <w:rStyle w:val="Incipit"/>
          <w:lang w:val="it-IT"/>
        </w:rPr>
        <w:t>In</w:t>
      </w:r>
      <w:r w:rsidR="005A362F" w:rsidRPr="005A362F">
        <w:rPr>
          <w:i/>
          <w:lang w:val="it-IT"/>
        </w:rPr>
        <w:t xml:space="preserve"> </w:t>
      </w:r>
      <w:r w:rsidRPr="00794880">
        <w:rPr>
          <w:rStyle w:val="Incipit"/>
          <w:lang w:val="it-IT"/>
        </w:rPr>
        <w:t>Mariae</w:t>
      </w:r>
      <w:r w:rsidRPr="00B779A9">
        <w:rPr>
          <w:lang w:val="it-IT"/>
        </w:rPr>
        <w:t xml:space="preserve">. VS </w:t>
      </w:r>
      <w:r w:rsidRPr="00794880">
        <w:rPr>
          <w:rStyle w:val="Incipit"/>
          <w:lang w:val="it-IT"/>
        </w:rPr>
        <w:t>Ave</w:t>
      </w:r>
      <w:r w:rsidRPr="00B779A9">
        <w:rPr>
          <w:lang w:val="it-IT"/>
        </w:rPr>
        <w:t xml:space="preserve">. AM </w:t>
      </w:r>
      <w:r w:rsidRPr="00794880">
        <w:rPr>
          <w:rStyle w:val="Incipit"/>
          <w:lang w:val="it-IT"/>
        </w:rPr>
        <w:t>Acceleratur</w:t>
      </w:r>
      <w:r w:rsidR="005A362F" w:rsidRPr="005A362F">
        <w:rPr>
          <w:i/>
          <w:lang w:val="it-IT"/>
        </w:rPr>
        <w:t xml:space="preserve"> </w:t>
      </w:r>
      <w:r w:rsidRPr="00794880">
        <w:rPr>
          <w:rStyle w:val="Incipit"/>
          <w:lang w:val="it-IT"/>
        </w:rPr>
        <w:t>ratio</w:t>
      </w:r>
      <w:r w:rsidR="005A362F" w:rsidRPr="005A362F">
        <w:rPr>
          <w:i/>
          <w:lang w:val="it-IT"/>
        </w:rPr>
        <w:t xml:space="preserve"> </w:t>
      </w:r>
      <w:r w:rsidRPr="00794880">
        <w:rPr>
          <w:rStyle w:val="Incipit"/>
          <w:lang w:val="it-IT"/>
        </w:rPr>
        <w:t>in</w:t>
      </w:r>
      <w:r w:rsidR="005A362F" w:rsidRPr="005A362F">
        <w:rPr>
          <w:i/>
          <w:lang w:val="it-IT"/>
        </w:rPr>
        <w:t xml:space="preserve"> </w:t>
      </w:r>
      <w:r w:rsidRPr="00794880">
        <w:rPr>
          <w:rStyle w:val="Incipit"/>
          <w:lang w:val="it-IT"/>
        </w:rPr>
        <w:t>puero</w:t>
      </w:r>
      <w:r w:rsidRPr="00B779A9">
        <w:rPr>
          <w:lang w:val="it-IT"/>
        </w:rPr>
        <w:t xml:space="preserve">. </w:t>
      </w:r>
      <w:r w:rsidR="00E21F81">
        <w:rPr>
          <w:lang w:val="it-IT"/>
        </w:rPr>
        <w:t>Suffragium d</w:t>
      </w:r>
      <w:r w:rsidR="00BA24A1" w:rsidRPr="00B779A9">
        <w:rPr>
          <w:lang w:val="it-IT"/>
        </w:rPr>
        <w:t xml:space="preserve">e translatione sancti Nicolai </w:t>
      </w:r>
      <w:r w:rsidR="00E21F81">
        <w:rPr>
          <w:lang w:val="it-IT"/>
        </w:rPr>
        <w:t>[</w:t>
      </w:r>
      <w:r w:rsidRPr="00B779A9">
        <w:rPr>
          <w:lang w:val="it-IT"/>
        </w:rPr>
        <w:t>AC</w:t>
      </w:r>
      <w:r w:rsidR="00E21F81">
        <w:rPr>
          <w:lang w:val="it-IT"/>
        </w:rPr>
        <w:t>]</w:t>
      </w:r>
      <w:r w:rsidRPr="00B779A9">
        <w:rPr>
          <w:lang w:val="it-IT"/>
        </w:rPr>
        <w:t xml:space="preserve"> </w:t>
      </w:r>
      <w:r w:rsidRPr="00736684">
        <w:rPr>
          <w:rStyle w:val="Incipit"/>
          <w:lang w:val="it-IT"/>
        </w:rPr>
        <w:t>Omnibus se in</w:t>
      </w:r>
      <w:r w:rsidR="00702792" w:rsidRPr="00736684">
        <w:rPr>
          <w:rStyle w:val="Incipit"/>
          <w:lang w:val="it-IT"/>
        </w:rPr>
        <w:t>voc</w:t>
      </w:r>
      <w:r w:rsidRPr="00736684">
        <w:rPr>
          <w:rStyle w:val="Incipit"/>
          <w:lang w:val="it-IT"/>
        </w:rPr>
        <w:t>antibus</w:t>
      </w:r>
      <w:r w:rsidRPr="00B779A9">
        <w:rPr>
          <w:lang w:val="it-IT"/>
        </w:rPr>
        <w:t xml:space="preserve">. </w:t>
      </w:r>
      <w:r w:rsidR="00023032" w:rsidRPr="00736684">
        <w:rPr>
          <w:lang w:val="en-US"/>
        </w:rPr>
        <w:t xml:space="preserve">[BD] </w:t>
      </w:r>
      <w:r w:rsidR="005F6F99" w:rsidRPr="00736684">
        <w:rPr>
          <w:rStyle w:val="Incipit"/>
          <w:lang w:val="en-US"/>
        </w:rPr>
        <w:t>Benedicamus</w:t>
      </w:r>
      <w:r w:rsidR="003541BE" w:rsidRPr="00736684">
        <w:rPr>
          <w:lang w:val="en-US"/>
        </w:rPr>
        <w:t>. [TP]</w:t>
      </w:r>
      <w:r w:rsidRPr="00736684">
        <w:rPr>
          <w:lang w:val="en-US"/>
        </w:rPr>
        <w:t xml:space="preserve"> </w:t>
      </w:r>
      <w:r w:rsidRPr="00736684">
        <w:rPr>
          <w:rStyle w:val="Incipit"/>
          <w:lang w:val="en-US"/>
        </w:rPr>
        <w:t>In laude Iesu</w:t>
      </w:r>
      <w:r w:rsidRPr="00736684">
        <w:rPr>
          <w:lang w:val="en-US"/>
        </w:rPr>
        <w:t>.</w:t>
      </w:r>
    </w:p>
    <w:p w:rsidR="00E21F81" w:rsidRDefault="00D15356" w:rsidP="00415109">
      <w:pPr>
        <w:rPr>
          <w:lang w:val="it-IT"/>
        </w:rPr>
      </w:pPr>
      <w:r w:rsidRPr="00736684">
        <w:rPr>
          <w:rStyle w:val="Time1"/>
          <w:lang w:val="en-US"/>
        </w:rPr>
        <w:t>Ad completorium</w:t>
      </w:r>
      <w:r>
        <w:rPr>
          <w:lang w:val="en-US"/>
        </w:rPr>
        <w:t xml:space="preserve"> </w:t>
      </w:r>
      <w:r w:rsidR="00885488">
        <w:rPr>
          <w:lang w:val="en-US"/>
        </w:rPr>
        <w:t xml:space="preserve">HY </w:t>
      </w:r>
      <w:r w:rsidR="00885488" w:rsidRPr="00794880">
        <w:rPr>
          <w:rStyle w:val="Incipit"/>
          <w:lang w:val="en-US"/>
        </w:rPr>
        <w:t>Rex</w:t>
      </w:r>
      <w:r w:rsidR="005A362F" w:rsidRPr="005A362F">
        <w:rPr>
          <w:i/>
          <w:lang w:val="en-US"/>
        </w:rPr>
        <w:t xml:space="preserve"> </w:t>
      </w:r>
      <w:r w:rsidR="00885488" w:rsidRPr="00794880">
        <w:rPr>
          <w:rStyle w:val="Incipit"/>
          <w:lang w:val="en-US"/>
        </w:rPr>
        <w:t>Christe</w:t>
      </w:r>
      <w:r w:rsidR="00885488">
        <w:rPr>
          <w:lang w:val="en-US"/>
        </w:rPr>
        <w:t xml:space="preserve">. </w:t>
      </w:r>
      <w:r w:rsidR="00885488" w:rsidRPr="00B779A9">
        <w:rPr>
          <w:lang w:val="it-IT"/>
        </w:rPr>
        <w:t xml:space="preserve">AD </w:t>
      </w:r>
      <w:r w:rsidR="00885488" w:rsidRPr="00794880">
        <w:rPr>
          <w:rStyle w:val="Incipit"/>
          <w:lang w:val="it-IT"/>
        </w:rPr>
        <w:t>Speciosa</w:t>
      </w:r>
      <w:r w:rsidRPr="00B779A9">
        <w:rPr>
          <w:lang w:val="it-IT"/>
        </w:rPr>
        <w:t>. Post collectam AC</w:t>
      </w:r>
      <w:r w:rsidR="00885488" w:rsidRPr="00B779A9">
        <w:rPr>
          <w:lang w:val="it-IT"/>
        </w:rPr>
        <w:t xml:space="preserve"> </w:t>
      </w:r>
      <w:r w:rsidR="00885488" w:rsidRPr="00794880">
        <w:rPr>
          <w:rStyle w:val="Incipit"/>
          <w:lang w:val="it-IT"/>
        </w:rPr>
        <w:t>Gaude</w:t>
      </w:r>
      <w:r w:rsidR="005A362F" w:rsidRPr="005A362F">
        <w:rPr>
          <w:i/>
          <w:lang w:val="it-IT"/>
        </w:rPr>
        <w:t xml:space="preserve"> </w:t>
      </w:r>
      <w:r w:rsidR="00885488" w:rsidRPr="00794880">
        <w:rPr>
          <w:rStyle w:val="Incipit"/>
          <w:lang w:val="it-IT"/>
        </w:rPr>
        <w:t>dei</w:t>
      </w:r>
      <w:r w:rsidR="005A362F" w:rsidRPr="005A362F">
        <w:rPr>
          <w:i/>
          <w:lang w:val="it-IT"/>
        </w:rPr>
        <w:t xml:space="preserve"> </w:t>
      </w:r>
      <w:r w:rsidR="00885488" w:rsidRPr="00794880">
        <w:rPr>
          <w:rStyle w:val="Incipit"/>
          <w:lang w:val="it-IT"/>
        </w:rPr>
        <w:t>genitrix</w:t>
      </w:r>
      <w:r w:rsidR="00885488" w:rsidRPr="00B779A9">
        <w:rPr>
          <w:lang w:val="it-IT"/>
        </w:rPr>
        <w:t>.</w:t>
      </w:r>
      <w:r w:rsidR="00023032" w:rsidRPr="00B779A9">
        <w:rPr>
          <w:lang w:val="it-IT"/>
        </w:rPr>
        <w:t xml:space="preserve"> </w:t>
      </w:r>
    </w:p>
    <w:p w:rsidR="00885488" w:rsidRPr="00736684" w:rsidRDefault="00023032" w:rsidP="00415109">
      <w:pPr>
        <w:rPr>
          <w:lang w:val="it-IT"/>
        </w:rPr>
      </w:pPr>
      <w:r w:rsidRPr="00B779A9">
        <w:rPr>
          <w:lang w:val="fr-FR"/>
        </w:rPr>
        <w:t>(20r)</w:t>
      </w:r>
      <w:r w:rsidR="00E21F81">
        <w:rPr>
          <w:lang w:val="fr-FR"/>
        </w:rPr>
        <w:t xml:space="preserve"> </w:t>
      </w:r>
      <w:r w:rsidR="00D15356" w:rsidRPr="00736684">
        <w:rPr>
          <w:rStyle w:val="Time1"/>
          <w:lang w:val="fr-FR"/>
        </w:rPr>
        <w:t>Ad matutinum</w:t>
      </w:r>
      <w:r w:rsidR="00D15356" w:rsidRPr="00B779A9">
        <w:rPr>
          <w:lang w:val="fr-FR"/>
        </w:rPr>
        <w:t xml:space="preserve"> </w:t>
      </w:r>
      <w:r w:rsidR="00885488" w:rsidRPr="00B779A9">
        <w:rPr>
          <w:lang w:val="fr-FR"/>
        </w:rPr>
        <w:t>omnia petantur de ipsa festi</w:t>
      </w:r>
      <w:r w:rsidR="00D66EA2" w:rsidRPr="00B779A9">
        <w:rPr>
          <w:lang w:val="fr-FR"/>
        </w:rPr>
        <w:t>vita</w:t>
      </w:r>
      <w:r w:rsidR="00885488" w:rsidRPr="00B779A9">
        <w:rPr>
          <w:lang w:val="fr-FR"/>
        </w:rPr>
        <w:t xml:space="preserve">te praeter lectiones et suffragium. </w:t>
      </w:r>
      <w:r w:rsidR="00885488" w:rsidRPr="00B779A9">
        <w:rPr>
          <w:lang w:val="it-IT"/>
        </w:rPr>
        <w:t xml:space="preserve">LE </w:t>
      </w:r>
      <w:r w:rsidR="00885488" w:rsidRPr="00794880">
        <w:rPr>
          <w:rStyle w:val="Incipit"/>
          <w:lang w:val="it-IT"/>
        </w:rPr>
        <w:t>Benedicta</w:t>
      </w:r>
      <w:r w:rsidR="005A362F" w:rsidRPr="005A362F">
        <w:rPr>
          <w:i/>
          <w:lang w:val="it-IT"/>
        </w:rPr>
        <w:t xml:space="preserve"> </w:t>
      </w:r>
      <w:r w:rsidR="00885488" w:rsidRPr="00794880">
        <w:rPr>
          <w:rStyle w:val="Incipit"/>
          <w:lang w:val="it-IT"/>
        </w:rPr>
        <w:t>tu</w:t>
      </w:r>
      <w:r w:rsidR="005A362F" w:rsidRPr="005A362F">
        <w:rPr>
          <w:i/>
          <w:lang w:val="it-IT"/>
        </w:rPr>
        <w:t xml:space="preserve"> </w:t>
      </w:r>
      <w:r w:rsidR="00885488" w:rsidRPr="00794880">
        <w:rPr>
          <w:rStyle w:val="Incipit"/>
          <w:lang w:val="it-IT"/>
        </w:rPr>
        <w:t>inter</w:t>
      </w:r>
      <w:r w:rsidR="005A362F" w:rsidRPr="005A362F">
        <w:rPr>
          <w:i/>
          <w:lang w:val="it-IT"/>
        </w:rPr>
        <w:t xml:space="preserve"> </w:t>
      </w:r>
      <w:r w:rsidR="00885488" w:rsidRPr="00794880">
        <w:rPr>
          <w:rStyle w:val="Incipit"/>
          <w:lang w:val="it-IT"/>
        </w:rPr>
        <w:t>mulieres</w:t>
      </w:r>
      <w:r w:rsidR="00885488" w:rsidRPr="00B779A9">
        <w:rPr>
          <w:lang w:val="it-IT"/>
        </w:rPr>
        <w:t xml:space="preserve"> ex minori codice. </w:t>
      </w:r>
      <w:r w:rsidR="00BA24A1" w:rsidRPr="00B779A9">
        <w:rPr>
          <w:lang w:val="it-IT"/>
        </w:rPr>
        <w:t xml:space="preserve">De translatione sancti Nicolai </w:t>
      </w:r>
      <w:r w:rsidR="00885488" w:rsidRPr="00B779A9">
        <w:rPr>
          <w:lang w:val="it-IT"/>
        </w:rPr>
        <w:t xml:space="preserve">AC </w:t>
      </w:r>
      <w:r w:rsidR="00885488" w:rsidRPr="00794880">
        <w:rPr>
          <w:rStyle w:val="Incipit"/>
          <w:lang w:val="it-IT"/>
        </w:rPr>
        <w:t>O</w:t>
      </w:r>
      <w:r w:rsidR="005A362F" w:rsidRPr="005A362F">
        <w:rPr>
          <w:i/>
          <w:lang w:val="it-IT"/>
        </w:rPr>
        <w:t xml:space="preserve"> </w:t>
      </w:r>
      <w:r w:rsidR="00885488" w:rsidRPr="00794880">
        <w:rPr>
          <w:rStyle w:val="Incipit"/>
          <w:lang w:val="it-IT"/>
        </w:rPr>
        <w:t>per</w:t>
      </w:r>
      <w:r w:rsidR="005A362F" w:rsidRPr="005A362F">
        <w:rPr>
          <w:i/>
          <w:lang w:val="it-IT"/>
        </w:rPr>
        <w:t xml:space="preserve"> </w:t>
      </w:r>
      <w:r w:rsidR="00885488" w:rsidRPr="00794880">
        <w:rPr>
          <w:rStyle w:val="Incipit"/>
          <w:lang w:val="it-IT"/>
        </w:rPr>
        <w:t>omnia</w:t>
      </w:r>
      <w:r w:rsidR="005A362F" w:rsidRPr="005A362F">
        <w:rPr>
          <w:i/>
          <w:lang w:val="it-IT"/>
        </w:rPr>
        <w:t xml:space="preserve"> </w:t>
      </w:r>
      <w:r w:rsidR="00885488" w:rsidRPr="00794880">
        <w:rPr>
          <w:rStyle w:val="Incipit"/>
          <w:lang w:val="it-IT"/>
        </w:rPr>
        <w:t>laudabilem</w:t>
      </w:r>
      <w:r w:rsidR="00885488" w:rsidRPr="00B779A9">
        <w:rPr>
          <w:lang w:val="it-IT"/>
        </w:rPr>
        <w:t>.</w:t>
      </w:r>
      <w:r w:rsidR="006A2C76" w:rsidRPr="00B779A9">
        <w:rPr>
          <w:lang w:val="it-IT"/>
        </w:rPr>
        <w:t xml:space="preserve"> </w:t>
      </w:r>
      <w:r w:rsidR="00C84CD5" w:rsidRPr="004518BD">
        <w:rPr>
          <w:lang w:val="it-IT"/>
        </w:rPr>
        <w:t>%D::</w:t>
      </w:r>
      <w:r w:rsidR="0057419A">
        <w:rPr>
          <w:lang w:val="it-IT"/>
        </w:rPr>
        <w:t xml:space="preserve"> </w:t>
      </w:r>
      <w:r w:rsidR="006A2C76" w:rsidRPr="004518BD">
        <w:rPr>
          <w:lang w:val="it-IT"/>
        </w:rPr>
        <w:t>EV</w:t>
      </w:r>
      <w:r w:rsidR="00D734F4" w:rsidRPr="004518BD">
        <w:rPr>
          <w:rStyle w:val="Incipit"/>
          <w:lang w:val="it-IT"/>
        </w:rPr>
        <w:t xml:space="preserve"> </w:t>
      </w:r>
      <w:r w:rsidR="006A2C76" w:rsidRPr="004518BD">
        <w:rPr>
          <w:rStyle w:val="Incipit"/>
          <w:lang w:val="it-IT"/>
        </w:rPr>
        <w:t>Sint</w:t>
      </w:r>
      <w:r w:rsidR="00D734F4" w:rsidRPr="004518BD">
        <w:rPr>
          <w:rStyle w:val="Incipit"/>
          <w:lang w:val="it-IT"/>
        </w:rPr>
        <w:t xml:space="preserve"> </w:t>
      </w:r>
      <w:r w:rsidR="006A2C76" w:rsidRPr="004518BD">
        <w:rPr>
          <w:rStyle w:val="Incipit"/>
          <w:lang w:val="it-IT"/>
        </w:rPr>
        <w:t>lumbi</w:t>
      </w:r>
      <w:r w:rsidR="00D734F4" w:rsidRPr="004518BD">
        <w:rPr>
          <w:rStyle w:val="Incipit"/>
          <w:lang w:val="it-IT"/>
        </w:rPr>
        <w:t xml:space="preserve"> </w:t>
      </w:r>
      <w:r w:rsidR="006A2C76" w:rsidRPr="004518BD">
        <w:rPr>
          <w:rStyle w:val="Incipit"/>
          <w:lang w:val="it-IT"/>
        </w:rPr>
        <w:t>vestri</w:t>
      </w:r>
      <w:r w:rsidR="00D734F4" w:rsidRPr="004518BD">
        <w:rPr>
          <w:rStyle w:val="Incipit"/>
          <w:lang w:val="it-IT"/>
        </w:rPr>
        <w:t xml:space="preserve"> </w:t>
      </w:r>
      <w:r w:rsidR="006A2C76" w:rsidRPr="004518BD">
        <w:rPr>
          <w:rStyle w:val="Incipit"/>
          <w:lang w:val="it-IT"/>
        </w:rPr>
        <w:t>praecincti</w:t>
      </w:r>
      <w:r w:rsidR="00C84CD5" w:rsidRPr="004518BD">
        <w:rPr>
          <w:lang w:val="it-IT"/>
        </w:rPr>
        <w:t>%</w:t>
      </w:r>
      <w:r w:rsidR="00380E52" w:rsidRPr="004518BD">
        <w:rPr>
          <w:lang w:val="it-IT"/>
        </w:rPr>
        <w:t>.</w:t>
      </w:r>
    </w:p>
    <w:p w:rsidR="00885488" w:rsidRPr="00B779A9" w:rsidRDefault="00885488" w:rsidP="00415109">
      <w:pPr>
        <w:rPr>
          <w:lang w:val="it-IT"/>
        </w:rPr>
      </w:pPr>
      <w:r w:rsidRPr="00736684">
        <w:rPr>
          <w:rStyle w:val="Time1"/>
          <w:lang w:val="it-IT"/>
        </w:rPr>
        <w:t>A</w:t>
      </w:r>
      <w:r w:rsidR="00B40E0E" w:rsidRPr="00736684">
        <w:rPr>
          <w:rStyle w:val="Time1"/>
          <w:lang w:val="it-IT"/>
        </w:rPr>
        <w:t>d horas</w:t>
      </w:r>
      <w:r w:rsidRPr="00B779A9">
        <w:rPr>
          <w:lang w:val="it-IT"/>
        </w:rPr>
        <w:t xml:space="preserve"> laudes antiphonae.</w:t>
      </w:r>
    </w:p>
    <w:p w:rsidR="00885488" w:rsidRPr="00B779A9" w:rsidRDefault="00885488" w:rsidP="00415109">
      <w:pPr>
        <w:rPr>
          <w:lang w:val="it-IT"/>
        </w:rPr>
      </w:pPr>
      <w:r w:rsidRPr="00736684">
        <w:rPr>
          <w:rStyle w:val="Time1"/>
          <w:lang w:val="it-IT"/>
        </w:rPr>
        <w:t>A</w:t>
      </w:r>
      <w:r w:rsidR="00B40E0E" w:rsidRPr="00736684">
        <w:rPr>
          <w:rStyle w:val="Time1"/>
          <w:lang w:val="it-IT"/>
        </w:rPr>
        <w:t>d officium</w:t>
      </w:r>
      <w:r w:rsidR="00B40E0E" w:rsidRPr="00B779A9">
        <w:rPr>
          <w:lang w:val="it-IT"/>
        </w:rPr>
        <w:t xml:space="preserve"> </w:t>
      </w:r>
      <w:r w:rsidRPr="00B779A9">
        <w:rPr>
          <w:lang w:val="it-IT"/>
        </w:rPr>
        <w:t>per totum ut supra in die.</w:t>
      </w:r>
    </w:p>
    <w:p w:rsidR="00885488" w:rsidRPr="00736684" w:rsidRDefault="00B40E0E" w:rsidP="00415109">
      <w:pPr>
        <w:rPr>
          <w:lang w:val="en-US"/>
        </w:rPr>
      </w:pPr>
      <w:r w:rsidRPr="00736684">
        <w:rPr>
          <w:rStyle w:val="Time1"/>
          <w:lang w:val="pt-PT"/>
        </w:rPr>
        <w:t>Ad secundas vesperas</w:t>
      </w:r>
      <w:r w:rsidRPr="00B779A9">
        <w:rPr>
          <w:lang w:val="pt-PT"/>
        </w:rPr>
        <w:t xml:space="preserve"> </w:t>
      </w:r>
      <w:r w:rsidR="00885488" w:rsidRPr="00B779A9">
        <w:rPr>
          <w:lang w:val="pt-PT"/>
        </w:rPr>
        <w:t xml:space="preserve">AN </w:t>
      </w:r>
      <w:r w:rsidR="00885488" w:rsidRPr="00736684">
        <w:rPr>
          <w:rStyle w:val="Incipit"/>
          <w:lang w:val="pt-PT"/>
        </w:rPr>
        <w:t>Sacra dedit eloquia</w:t>
      </w:r>
      <w:r w:rsidR="00885488" w:rsidRPr="00B779A9">
        <w:rPr>
          <w:lang w:val="pt-PT"/>
        </w:rPr>
        <w:t xml:space="preserve"> cum seq</w:t>
      </w:r>
      <w:r w:rsidR="007F47EF" w:rsidRPr="00B779A9">
        <w:rPr>
          <w:lang w:val="pt-PT"/>
        </w:rPr>
        <w:t>u</w:t>
      </w:r>
      <w:r w:rsidR="00885488" w:rsidRPr="00B779A9">
        <w:rPr>
          <w:lang w:val="pt-PT"/>
        </w:rPr>
        <w:t xml:space="preserve">entibus. </w:t>
      </w:r>
      <w:r w:rsidR="00885488" w:rsidRPr="00B779A9">
        <w:rPr>
          <w:lang w:val="en-US"/>
        </w:rPr>
        <w:t xml:space="preserve">RP </w:t>
      </w:r>
      <w:r w:rsidR="00885488" w:rsidRPr="00736684">
        <w:rPr>
          <w:rStyle w:val="Incipit"/>
          <w:lang w:val="en-US"/>
        </w:rPr>
        <w:t>Elisabeth congratulans</w:t>
      </w:r>
      <w:r w:rsidR="00885488" w:rsidRPr="00B779A9">
        <w:rPr>
          <w:lang w:val="en-US"/>
        </w:rPr>
        <w:t xml:space="preserve">. HY </w:t>
      </w:r>
      <w:r w:rsidR="00885488" w:rsidRPr="00736684">
        <w:rPr>
          <w:rStyle w:val="Incipit"/>
          <w:lang w:val="en-US"/>
        </w:rPr>
        <w:t>In Mariae</w:t>
      </w:r>
      <w:r w:rsidR="00885488" w:rsidRPr="00B779A9">
        <w:rPr>
          <w:lang w:val="en-US"/>
        </w:rPr>
        <w:t xml:space="preserve">. </w:t>
      </w:r>
      <w:r w:rsidR="00885488" w:rsidRPr="00B779A9">
        <w:rPr>
          <w:lang w:val="pt-PT"/>
        </w:rPr>
        <w:t xml:space="preserve">VS </w:t>
      </w:r>
      <w:r w:rsidR="00885488" w:rsidRPr="00736684">
        <w:rPr>
          <w:rStyle w:val="Incipit"/>
          <w:lang w:val="pt-PT"/>
        </w:rPr>
        <w:t>Ave Maria</w:t>
      </w:r>
      <w:r w:rsidR="00885488" w:rsidRPr="00B779A9">
        <w:rPr>
          <w:lang w:val="pt-PT"/>
        </w:rPr>
        <w:t xml:space="preserve">. AM </w:t>
      </w:r>
      <w:r w:rsidR="00885488" w:rsidRPr="00736684">
        <w:rPr>
          <w:rStyle w:val="Incipit"/>
          <w:lang w:val="pt-PT"/>
        </w:rPr>
        <w:t>Iesu redemptor optime</w:t>
      </w:r>
      <w:r w:rsidR="00885488" w:rsidRPr="00B779A9">
        <w:rPr>
          <w:lang w:val="pt-PT"/>
        </w:rPr>
        <w:t xml:space="preserve">. </w:t>
      </w:r>
      <w:r w:rsidR="00E21F81">
        <w:rPr>
          <w:lang w:val="pt-PT"/>
        </w:rPr>
        <w:t>Suffragium d</w:t>
      </w:r>
      <w:r w:rsidR="003974FA">
        <w:rPr>
          <w:lang w:val="pt-PT"/>
        </w:rPr>
        <w:t>e festo s</w:t>
      </w:r>
      <w:r w:rsidR="00BA24A1" w:rsidRPr="00B779A9">
        <w:rPr>
          <w:lang w:val="pt-PT"/>
        </w:rPr>
        <w:t xml:space="preserve">eptem fratrum </w:t>
      </w:r>
      <w:r w:rsidR="00E21F81">
        <w:rPr>
          <w:lang w:val="pt-PT"/>
        </w:rPr>
        <w:t>[</w:t>
      </w:r>
      <w:r w:rsidR="00885488" w:rsidRPr="00B779A9">
        <w:rPr>
          <w:lang w:val="pt-PT"/>
        </w:rPr>
        <w:t>AC</w:t>
      </w:r>
      <w:r w:rsidR="00E21F81">
        <w:rPr>
          <w:lang w:val="pt-PT"/>
        </w:rPr>
        <w:t>]</w:t>
      </w:r>
      <w:r w:rsidR="00885488" w:rsidRPr="00B779A9">
        <w:rPr>
          <w:lang w:val="pt-PT"/>
        </w:rPr>
        <w:t xml:space="preserve"> </w:t>
      </w:r>
      <w:r w:rsidR="00885488" w:rsidRPr="00736684">
        <w:rPr>
          <w:rStyle w:val="Incipit"/>
          <w:lang w:val="pt-PT"/>
        </w:rPr>
        <w:t xml:space="preserve">Haec est </w:t>
      </w:r>
      <w:r w:rsidR="0007245A" w:rsidRPr="00736684">
        <w:rPr>
          <w:rStyle w:val="Incipit"/>
          <w:lang w:val="pt-PT"/>
        </w:rPr>
        <w:t>vera</w:t>
      </w:r>
      <w:r w:rsidR="00885488" w:rsidRPr="00736684">
        <w:rPr>
          <w:rStyle w:val="Incipit"/>
          <w:lang w:val="pt-PT"/>
        </w:rPr>
        <w:t xml:space="preserve"> fraternitas</w:t>
      </w:r>
      <w:r w:rsidR="00885488" w:rsidRPr="00B779A9">
        <w:rPr>
          <w:lang w:val="pt-PT"/>
        </w:rPr>
        <w:t xml:space="preserve">. </w:t>
      </w:r>
      <w:r w:rsidR="00662E55">
        <w:rPr>
          <w:lang w:val="en-US"/>
        </w:rPr>
        <w:t>[</w:t>
      </w:r>
      <w:r w:rsidR="00885488">
        <w:rPr>
          <w:lang w:val="en-US"/>
        </w:rPr>
        <w:t>BD</w:t>
      </w:r>
      <w:r w:rsidR="00662E55">
        <w:rPr>
          <w:lang w:val="en-US"/>
        </w:rPr>
        <w:t>]</w:t>
      </w:r>
      <w:r w:rsidR="00885488">
        <w:rPr>
          <w:lang w:val="en-US"/>
        </w:rPr>
        <w:t xml:space="preserve"> </w:t>
      </w:r>
      <w:r w:rsidR="00662E55" w:rsidRPr="00736684">
        <w:rPr>
          <w:rStyle w:val="Incipit"/>
          <w:lang w:val="en-US"/>
        </w:rPr>
        <w:t>Benedicamus</w:t>
      </w:r>
      <w:r w:rsidR="003541BE">
        <w:rPr>
          <w:lang w:val="en-US"/>
        </w:rPr>
        <w:t>. [TP]</w:t>
      </w:r>
      <w:r w:rsidR="00662E55">
        <w:rPr>
          <w:lang w:val="en-US"/>
        </w:rPr>
        <w:t xml:space="preserve"> </w:t>
      </w:r>
      <w:r w:rsidR="00662E55" w:rsidRPr="00736684">
        <w:rPr>
          <w:rStyle w:val="Incipit"/>
          <w:lang w:val="en-US"/>
        </w:rPr>
        <w:t>I</w:t>
      </w:r>
      <w:r w:rsidR="00885488" w:rsidRPr="00736684">
        <w:rPr>
          <w:rStyle w:val="Incipit"/>
          <w:lang w:val="en-US"/>
        </w:rPr>
        <w:t>n laude Iesu</w:t>
      </w:r>
      <w:r w:rsidR="00885488">
        <w:rPr>
          <w:lang w:val="en-US"/>
        </w:rPr>
        <w:t>.</w:t>
      </w:r>
    </w:p>
    <w:p w:rsidR="00885488" w:rsidRDefault="00B40E0E" w:rsidP="00415109">
      <w:pPr>
        <w:rPr>
          <w:lang w:val="en-US"/>
        </w:rPr>
      </w:pPr>
      <w:r w:rsidRPr="00736684">
        <w:rPr>
          <w:rStyle w:val="Time1"/>
          <w:lang w:val="en-US"/>
        </w:rPr>
        <w:t>Ad completorium</w:t>
      </w:r>
      <w:r w:rsidR="00885488">
        <w:rPr>
          <w:lang w:val="en-US"/>
        </w:rPr>
        <w:t xml:space="preserve"> HY </w:t>
      </w:r>
      <w:r w:rsidR="00885488" w:rsidRPr="00794880">
        <w:rPr>
          <w:rStyle w:val="Incipit"/>
          <w:lang w:val="en-US"/>
        </w:rPr>
        <w:t>Rex</w:t>
      </w:r>
      <w:r w:rsidR="005A362F" w:rsidRPr="005A362F">
        <w:rPr>
          <w:i/>
          <w:lang w:val="en-US"/>
        </w:rPr>
        <w:t xml:space="preserve"> </w:t>
      </w:r>
      <w:r w:rsidR="00885488" w:rsidRPr="00794880">
        <w:rPr>
          <w:rStyle w:val="Incipit"/>
          <w:lang w:val="en-US"/>
        </w:rPr>
        <w:t>Christe</w:t>
      </w:r>
      <w:r w:rsidR="00885488">
        <w:rPr>
          <w:lang w:val="en-US"/>
        </w:rPr>
        <w:t xml:space="preserve">. AD </w:t>
      </w:r>
      <w:r w:rsidR="00885488" w:rsidRPr="00794880">
        <w:rPr>
          <w:rStyle w:val="Incipit"/>
          <w:lang w:val="en-US"/>
        </w:rPr>
        <w:t>Glorificamus</w:t>
      </w:r>
      <w:r w:rsidR="005A362F" w:rsidRPr="005A362F">
        <w:rPr>
          <w:i/>
          <w:lang w:val="en-US"/>
        </w:rPr>
        <w:t xml:space="preserve"> </w:t>
      </w:r>
      <w:r w:rsidR="00885488" w:rsidRPr="00794880">
        <w:rPr>
          <w:rStyle w:val="Incipit"/>
          <w:lang w:val="en-US"/>
        </w:rPr>
        <w:t>te</w:t>
      </w:r>
      <w:r>
        <w:rPr>
          <w:lang w:val="en-US"/>
        </w:rPr>
        <w:t>. Post collectam AC</w:t>
      </w:r>
      <w:r w:rsidR="00885488">
        <w:rPr>
          <w:lang w:val="en-US"/>
        </w:rPr>
        <w:t xml:space="preserve"> </w:t>
      </w:r>
      <w:r w:rsidR="00885488" w:rsidRPr="00794880">
        <w:rPr>
          <w:rStyle w:val="Incipit"/>
          <w:lang w:val="en-US"/>
        </w:rPr>
        <w:t>Gaude</w:t>
      </w:r>
      <w:r w:rsidR="005A362F" w:rsidRPr="005A362F">
        <w:rPr>
          <w:i/>
          <w:lang w:val="en-US"/>
        </w:rPr>
        <w:t xml:space="preserve"> </w:t>
      </w:r>
      <w:r w:rsidR="00885488" w:rsidRPr="00794880">
        <w:rPr>
          <w:rStyle w:val="Incipit"/>
          <w:lang w:val="en-US"/>
        </w:rPr>
        <w:t>dei</w:t>
      </w:r>
      <w:r w:rsidR="005A362F" w:rsidRPr="005A362F">
        <w:rPr>
          <w:i/>
          <w:lang w:val="en-US"/>
        </w:rPr>
        <w:t xml:space="preserve"> </w:t>
      </w:r>
      <w:r w:rsidR="00885488" w:rsidRPr="00794880">
        <w:rPr>
          <w:rStyle w:val="Incipit"/>
          <w:lang w:val="en-US"/>
        </w:rPr>
        <w:t>genitrix</w:t>
      </w:r>
      <w:r w:rsidR="00885488">
        <w:rPr>
          <w:lang w:val="en-US"/>
        </w:rPr>
        <w:t>.</w:t>
      </w:r>
    </w:p>
    <w:p w:rsidR="00885488" w:rsidRPr="00736684" w:rsidRDefault="00C84CD5" w:rsidP="00415109">
      <w:pPr>
        <w:pStyle w:val="berschrift1"/>
        <w:rPr>
          <w:lang w:val="en-US"/>
        </w:rPr>
      </w:pPr>
      <w:r w:rsidRPr="00736684">
        <w:rPr>
          <w:lang w:val="en-US"/>
        </w:rPr>
        <w:t>IN FESTO SEPTEM FRATRUM</w:t>
      </w:r>
    </w:p>
    <w:p w:rsidR="00885488" w:rsidRDefault="00885488" w:rsidP="00415109">
      <w:pPr>
        <w:rPr>
          <w:lang w:val="en-US"/>
        </w:rPr>
      </w:pPr>
      <w:r>
        <w:rPr>
          <w:lang w:val="en-US"/>
        </w:rPr>
        <w:t>Novem lectiones facimus ut de pluribus martyribus.</w:t>
      </w:r>
    </w:p>
    <w:p w:rsidR="00885488" w:rsidRPr="00B779A9" w:rsidRDefault="00B40E0E" w:rsidP="00415109">
      <w:pPr>
        <w:rPr>
          <w:lang w:val="fr-FR"/>
        </w:rPr>
      </w:pPr>
      <w:r w:rsidRPr="00736684">
        <w:rPr>
          <w:rStyle w:val="Time1"/>
          <w:lang w:val="en-US"/>
        </w:rPr>
        <w:t>Ad matutinum</w:t>
      </w:r>
      <w:r w:rsidR="00885488">
        <w:rPr>
          <w:lang w:val="en-US"/>
        </w:rPr>
        <w:t xml:space="preserve"> I</w:t>
      </w:r>
      <w:r>
        <w:rPr>
          <w:lang w:val="en-US"/>
        </w:rPr>
        <w:t>N</w:t>
      </w:r>
      <w:r w:rsidR="00885488">
        <w:rPr>
          <w:lang w:val="en-US"/>
        </w:rPr>
        <w:t xml:space="preserve">V </w:t>
      </w:r>
      <w:r w:rsidR="00885488" w:rsidRPr="00794880">
        <w:rPr>
          <w:rStyle w:val="Incipit"/>
          <w:lang w:val="en-US"/>
        </w:rPr>
        <w:t>Regem</w:t>
      </w:r>
      <w:r w:rsidR="005A362F" w:rsidRPr="005A362F">
        <w:rPr>
          <w:i/>
          <w:lang w:val="en-US"/>
        </w:rPr>
        <w:t xml:space="preserve"> </w:t>
      </w:r>
      <w:r w:rsidR="00885488" w:rsidRPr="00794880">
        <w:rPr>
          <w:rStyle w:val="Incipit"/>
          <w:lang w:val="en-US"/>
        </w:rPr>
        <w:t>martyrum</w:t>
      </w:r>
      <w:r w:rsidR="005A362F" w:rsidRPr="005A362F">
        <w:rPr>
          <w:i/>
          <w:lang w:val="en-US"/>
        </w:rPr>
        <w:t xml:space="preserve"> </w:t>
      </w:r>
      <w:r w:rsidR="00885488" w:rsidRPr="00794880">
        <w:rPr>
          <w:rStyle w:val="Incipit"/>
          <w:lang w:val="en-US"/>
        </w:rPr>
        <w:t>dominum</w:t>
      </w:r>
      <w:r w:rsidR="00885488">
        <w:rPr>
          <w:lang w:val="en-US"/>
        </w:rPr>
        <w:t xml:space="preserve">. HY </w:t>
      </w:r>
      <w:r w:rsidR="00BA4CFB" w:rsidRPr="00794880">
        <w:rPr>
          <w:rStyle w:val="Incipit"/>
          <w:lang w:val="en-US"/>
        </w:rPr>
        <w:t>Aetern</w:t>
      </w:r>
      <w:r w:rsidR="00885488" w:rsidRPr="00794880">
        <w:rPr>
          <w:rStyle w:val="Incipit"/>
          <w:lang w:val="en-US"/>
        </w:rPr>
        <w:t>a</w:t>
      </w:r>
      <w:r w:rsidR="005A362F" w:rsidRPr="005A362F">
        <w:rPr>
          <w:i/>
          <w:lang w:val="en-US"/>
        </w:rPr>
        <w:t xml:space="preserve"> </w:t>
      </w:r>
      <w:r w:rsidR="00885488" w:rsidRPr="00794880">
        <w:rPr>
          <w:rStyle w:val="Incipit"/>
          <w:lang w:val="en-US"/>
        </w:rPr>
        <w:t>Christi</w:t>
      </w:r>
      <w:r w:rsidR="005A362F" w:rsidRPr="005A362F">
        <w:rPr>
          <w:i/>
          <w:lang w:val="en-US"/>
        </w:rPr>
        <w:t xml:space="preserve"> </w:t>
      </w:r>
      <w:r w:rsidR="00885488" w:rsidRPr="00794880">
        <w:rPr>
          <w:rStyle w:val="Incipit"/>
          <w:lang w:val="en-US"/>
        </w:rPr>
        <w:t>munera</w:t>
      </w:r>
      <w:r w:rsidR="00885488">
        <w:rPr>
          <w:lang w:val="en-US"/>
        </w:rPr>
        <w:t>. Antiphonae</w:t>
      </w:r>
      <w:r w:rsidR="00401D50">
        <w:rPr>
          <w:lang w:val="en-US"/>
        </w:rPr>
        <w:t>,</w:t>
      </w:r>
      <w:r w:rsidR="00885488">
        <w:rPr>
          <w:lang w:val="en-US"/>
        </w:rPr>
        <w:t xml:space="preserve"> psalmi et responsoria de martyribus in </w:t>
      </w:r>
      <w:r w:rsidR="009772E9">
        <w:rPr>
          <w:lang w:val="en-US"/>
        </w:rPr>
        <w:t>commu</w:t>
      </w:r>
      <w:r w:rsidR="00885488">
        <w:rPr>
          <w:lang w:val="en-US"/>
        </w:rPr>
        <w:t>ni.</w:t>
      </w:r>
      <w:r w:rsidR="00401D50">
        <w:rPr>
          <w:lang w:val="en-US"/>
        </w:rPr>
        <w:t xml:space="preserve"> Nocturnum tantum accipimus pro</w:t>
      </w:r>
      <w:r w:rsidR="00885488">
        <w:rPr>
          <w:lang w:val="en-US"/>
        </w:rPr>
        <w:t xml:space="preserve">ut feria dabit. </w:t>
      </w:r>
      <w:r w:rsidR="00885488" w:rsidRPr="00B779A9">
        <w:rPr>
          <w:lang w:val="fr-FR"/>
        </w:rPr>
        <w:t xml:space="preserve">EV </w:t>
      </w:r>
      <w:r w:rsidR="00885488" w:rsidRPr="00794880">
        <w:rPr>
          <w:rStyle w:val="Incipit"/>
          <w:lang w:val="fr-FR"/>
        </w:rPr>
        <w:t>Loquente</w:t>
      </w:r>
      <w:r w:rsidR="005A362F" w:rsidRPr="005A362F">
        <w:rPr>
          <w:i/>
          <w:lang w:val="fr-FR"/>
        </w:rPr>
        <w:t xml:space="preserve"> </w:t>
      </w:r>
      <w:r w:rsidR="00885488" w:rsidRPr="00794880">
        <w:rPr>
          <w:rStyle w:val="Incipit"/>
          <w:lang w:val="fr-FR"/>
        </w:rPr>
        <w:t>Iesu</w:t>
      </w:r>
      <w:r w:rsidR="005A362F" w:rsidRPr="005A362F">
        <w:rPr>
          <w:i/>
          <w:lang w:val="fr-FR"/>
        </w:rPr>
        <w:t xml:space="preserve"> </w:t>
      </w:r>
      <w:r w:rsidR="00885488" w:rsidRPr="00794880">
        <w:rPr>
          <w:rStyle w:val="Incipit"/>
          <w:lang w:val="fr-FR"/>
        </w:rPr>
        <w:t>ad</w:t>
      </w:r>
      <w:r w:rsidR="005A362F" w:rsidRPr="005A362F">
        <w:rPr>
          <w:i/>
          <w:lang w:val="fr-FR"/>
        </w:rPr>
        <w:t xml:space="preserve"> </w:t>
      </w:r>
      <w:r w:rsidR="00885488" w:rsidRPr="00794880">
        <w:rPr>
          <w:rStyle w:val="Incipit"/>
          <w:lang w:val="fr-FR"/>
        </w:rPr>
        <w:t>turbas</w:t>
      </w:r>
      <w:r w:rsidR="005A362F" w:rsidRPr="005A362F">
        <w:rPr>
          <w:i/>
          <w:lang w:val="fr-FR"/>
        </w:rPr>
        <w:t xml:space="preserve"> </w:t>
      </w:r>
      <w:r w:rsidR="00885488" w:rsidRPr="00794880">
        <w:rPr>
          <w:rStyle w:val="Incipit"/>
          <w:lang w:val="fr-FR"/>
        </w:rPr>
        <w:t>ecce</w:t>
      </w:r>
      <w:r w:rsidR="005A362F" w:rsidRPr="005A362F">
        <w:rPr>
          <w:i/>
          <w:lang w:val="fr-FR"/>
        </w:rPr>
        <w:t xml:space="preserve"> </w:t>
      </w:r>
      <w:r w:rsidR="00885488" w:rsidRPr="00794880">
        <w:rPr>
          <w:rStyle w:val="Incipit"/>
          <w:lang w:val="fr-FR"/>
        </w:rPr>
        <w:t>mater</w:t>
      </w:r>
      <w:r w:rsidR="005A362F" w:rsidRPr="005A362F">
        <w:rPr>
          <w:i/>
          <w:lang w:val="fr-FR"/>
        </w:rPr>
        <w:t xml:space="preserve"> </w:t>
      </w:r>
      <w:r w:rsidR="00885488" w:rsidRPr="00794880">
        <w:rPr>
          <w:rStyle w:val="Incipit"/>
          <w:lang w:val="fr-FR"/>
        </w:rPr>
        <w:t>eius</w:t>
      </w:r>
      <w:r w:rsidR="005A362F" w:rsidRPr="005A362F">
        <w:rPr>
          <w:i/>
          <w:lang w:val="fr-FR"/>
        </w:rPr>
        <w:t xml:space="preserve"> </w:t>
      </w:r>
      <w:r w:rsidR="00885488" w:rsidRPr="00794880">
        <w:rPr>
          <w:rStyle w:val="Incipit"/>
          <w:lang w:val="fr-FR"/>
        </w:rPr>
        <w:t>et</w:t>
      </w:r>
      <w:r w:rsidR="005A362F" w:rsidRPr="005A362F">
        <w:rPr>
          <w:i/>
          <w:lang w:val="fr-FR"/>
        </w:rPr>
        <w:t xml:space="preserve"> </w:t>
      </w:r>
      <w:r w:rsidR="00885488" w:rsidRPr="00794880">
        <w:rPr>
          <w:rStyle w:val="Incipit"/>
          <w:lang w:val="fr-FR"/>
        </w:rPr>
        <w:t>fratres</w:t>
      </w:r>
      <w:r w:rsidR="005A362F" w:rsidRPr="005A362F">
        <w:rPr>
          <w:i/>
          <w:lang w:val="fr-FR"/>
        </w:rPr>
        <w:t xml:space="preserve"> </w:t>
      </w:r>
      <w:r w:rsidR="00885488" w:rsidRPr="00794880">
        <w:rPr>
          <w:rStyle w:val="Incipit"/>
          <w:lang w:val="fr-FR"/>
        </w:rPr>
        <w:t>eius</w:t>
      </w:r>
      <w:r w:rsidR="00885488" w:rsidRPr="00B779A9">
        <w:rPr>
          <w:lang w:val="fr-FR"/>
        </w:rPr>
        <w:t xml:space="preserve"> etc. </w:t>
      </w:r>
      <w:r w:rsidR="00662E55" w:rsidRPr="00B779A9">
        <w:rPr>
          <w:lang w:val="fr-FR"/>
        </w:rPr>
        <w:t xml:space="preserve">[TD] </w:t>
      </w:r>
      <w:r w:rsidR="00662E55" w:rsidRPr="00794880">
        <w:rPr>
          <w:rStyle w:val="Incipit"/>
          <w:lang w:val="fr-FR"/>
        </w:rPr>
        <w:t>Te</w:t>
      </w:r>
      <w:r w:rsidR="005A362F" w:rsidRPr="005A362F">
        <w:rPr>
          <w:i/>
          <w:lang w:val="fr-FR"/>
        </w:rPr>
        <w:t xml:space="preserve"> </w:t>
      </w:r>
      <w:r w:rsidR="00662E55" w:rsidRPr="00794880">
        <w:rPr>
          <w:rStyle w:val="Incipit"/>
          <w:lang w:val="fr-FR"/>
        </w:rPr>
        <w:t>deum</w:t>
      </w:r>
      <w:r w:rsidR="005A362F" w:rsidRPr="005A362F">
        <w:rPr>
          <w:i/>
          <w:lang w:val="fr-FR"/>
        </w:rPr>
        <w:t xml:space="preserve"> </w:t>
      </w:r>
      <w:r w:rsidR="00662E55" w:rsidRPr="00794880">
        <w:rPr>
          <w:rStyle w:val="Incipit"/>
          <w:lang w:val="fr-FR"/>
        </w:rPr>
        <w:t>laudamus</w:t>
      </w:r>
      <w:r w:rsidR="00A37BCE">
        <w:rPr>
          <w:lang w:val="fr-FR"/>
        </w:rPr>
        <w:t xml:space="preserve"> dicitur.</w:t>
      </w:r>
    </w:p>
    <w:p w:rsidR="00885488" w:rsidRPr="00B779A9" w:rsidRDefault="00B40E0E" w:rsidP="00415109">
      <w:pPr>
        <w:rPr>
          <w:lang w:val="fr-FR"/>
        </w:rPr>
      </w:pPr>
      <w:r w:rsidRPr="00736684">
        <w:rPr>
          <w:rStyle w:val="Time1"/>
          <w:lang w:val="fr-FR"/>
        </w:rPr>
        <w:lastRenderedPageBreak/>
        <w:t>Ad laudes</w:t>
      </w:r>
      <w:r w:rsidR="00885488" w:rsidRPr="00B779A9">
        <w:rPr>
          <w:lang w:val="fr-FR"/>
        </w:rPr>
        <w:t xml:space="preserve"> AN </w:t>
      </w:r>
      <w:r w:rsidR="00885488" w:rsidRPr="00794880">
        <w:rPr>
          <w:rStyle w:val="Incipit"/>
          <w:lang w:val="fr-FR"/>
        </w:rPr>
        <w:t>Omnes</w:t>
      </w:r>
      <w:r w:rsidR="005A362F" w:rsidRPr="005A362F">
        <w:rPr>
          <w:i/>
          <w:lang w:val="fr-FR"/>
        </w:rPr>
        <w:t xml:space="preserve"> </w:t>
      </w:r>
      <w:r w:rsidR="00885488" w:rsidRPr="00794880">
        <w:rPr>
          <w:rStyle w:val="Incipit"/>
          <w:lang w:val="fr-FR"/>
        </w:rPr>
        <w:t>sancti</w:t>
      </w:r>
      <w:r w:rsidR="00885488" w:rsidRPr="00B779A9">
        <w:rPr>
          <w:lang w:val="fr-FR"/>
        </w:rPr>
        <w:t xml:space="preserve"> cum reliquis. HY </w:t>
      </w:r>
      <w:r w:rsidR="00885488" w:rsidRPr="00794880">
        <w:rPr>
          <w:rStyle w:val="Incipit"/>
          <w:lang w:val="fr-FR"/>
        </w:rPr>
        <w:t>Rex</w:t>
      </w:r>
      <w:r w:rsidR="005A362F" w:rsidRPr="005A362F">
        <w:rPr>
          <w:i/>
          <w:lang w:val="fr-FR"/>
        </w:rPr>
        <w:t xml:space="preserve"> </w:t>
      </w:r>
      <w:r w:rsidR="00885488" w:rsidRPr="00794880">
        <w:rPr>
          <w:rStyle w:val="Incipit"/>
          <w:lang w:val="fr-FR"/>
        </w:rPr>
        <w:t>gloriose</w:t>
      </w:r>
      <w:r w:rsidR="00885488" w:rsidRPr="00B779A9">
        <w:rPr>
          <w:lang w:val="fr-FR"/>
        </w:rPr>
        <w:t xml:space="preserve">. VS </w:t>
      </w:r>
      <w:r w:rsidR="00885488" w:rsidRPr="00794880">
        <w:rPr>
          <w:rStyle w:val="Incipit"/>
          <w:lang w:val="fr-FR"/>
        </w:rPr>
        <w:t>Iustorum</w:t>
      </w:r>
      <w:r w:rsidR="005A362F" w:rsidRPr="005A362F">
        <w:rPr>
          <w:i/>
          <w:lang w:val="fr-FR"/>
        </w:rPr>
        <w:t xml:space="preserve"> </w:t>
      </w:r>
      <w:r w:rsidR="00885488" w:rsidRPr="00794880">
        <w:rPr>
          <w:rStyle w:val="Incipit"/>
          <w:lang w:val="fr-FR"/>
        </w:rPr>
        <w:t>animae</w:t>
      </w:r>
      <w:r w:rsidR="00885488" w:rsidRPr="00B779A9">
        <w:rPr>
          <w:lang w:val="fr-FR"/>
        </w:rPr>
        <w:t xml:space="preserve">. AB </w:t>
      </w:r>
      <w:r w:rsidR="00885488" w:rsidRPr="00794880">
        <w:rPr>
          <w:rStyle w:val="Incipit"/>
          <w:lang w:val="fr-FR"/>
        </w:rPr>
        <w:t>Si</w:t>
      </w:r>
      <w:r w:rsidR="005A362F" w:rsidRPr="005A362F">
        <w:rPr>
          <w:i/>
          <w:lang w:val="fr-FR"/>
        </w:rPr>
        <w:t xml:space="preserve"> </w:t>
      </w:r>
      <w:r w:rsidR="00885488" w:rsidRPr="00794880">
        <w:rPr>
          <w:rStyle w:val="Incipit"/>
          <w:lang w:val="fr-FR"/>
        </w:rPr>
        <w:t>quis</w:t>
      </w:r>
      <w:r w:rsidR="005A362F" w:rsidRPr="005A362F">
        <w:rPr>
          <w:i/>
          <w:lang w:val="fr-FR"/>
        </w:rPr>
        <w:t xml:space="preserve"> </w:t>
      </w:r>
      <w:r w:rsidR="00885488" w:rsidRPr="00794880">
        <w:rPr>
          <w:rStyle w:val="Incipit"/>
          <w:lang w:val="fr-FR"/>
        </w:rPr>
        <w:t>fecerit</w:t>
      </w:r>
      <w:r w:rsidR="005A362F" w:rsidRPr="005A362F">
        <w:rPr>
          <w:i/>
          <w:lang w:val="fr-FR"/>
        </w:rPr>
        <w:t xml:space="preserve"> </w:t>
      </w:r>
      <w:r w:rsidR="00702792" w:rsidRPr="00794880">
        <w:rPr>
          <w:rStyle w:val="Incipit"/>
          <w:lang w:val="fr-FR"/>
        </w:rPr>
        <w:t>vo</w:t>
      </w:r>
      <w:r w:rsidR="00885488" w:rsidRPr="00794880">
        <w:rPr>
          <w:rStyle w:val="Incipit"/>
          <w:lang w:val="fr-FR"/>
        </w:rPr>
        <w:t>luntatem</w:t>
      </w:r>
      <w:r w:rsidR="00885488" w:rsidRPr="00B779A9">
        <w:rPr>
          <w:lang w:val="fr-FR"/>
        </w:rPr>
        <w:t xml:space="preserve"> ex </w:t>
      </w:r>
      <w:r w:rsidR="00D80D0C" w:rsidRPr="00B779A9">
        <w:rPr>
          <w:lang w:val="fr-FR"/>
        </w:rPr>
        <w:t>hist</w:t>
      </w:r>
      <w:r w:rsidR="00885488" w:rsidRPr="00B779A9">
        <w:rPr>
          <w:lang w:val="fr-FR"/>
        </w:rPr>
        <w:t>oria quadragesimali primae dominicae</w:t>
      </w:r>
      <w:r w:rsidR="00DD1415">
        <w:rPr>
          <w:lang w:val="fr-FR"/>
        </w:rPr>
        <w:t>@</w:t>
      </w:r>
      <w:r w:rsidR="00DD1415" w:rsidRPr="00B779A9">
        <w:rPr>
          <w:lang w:val="fr-FR"/>
        </w:rPr>
        <w:t>157.</w:t>
      </w:r>
      <w:r w:rsidR="00964808">
        <w:rPr>
          <w:lang w:val="fr-FR"/>
        </w:rPr>
        <w:t xml:space="preserve"> </w:t>
      </w:r>
      <w:r w:rsidR="00C84CD5">
        <w:rPr>
          <w:lang w:val="fr-FR"/>
        </w:rPr>
        <w:t>Suffragium d</w:t>
      </w:r>
      <w:r w:rsidR="00885488" w:rsidRPr="00B779A9">
        <w:rPr>
          <w:lang w:val="fr-FR"/>
        </w:rPr>
        <w:t xml:space="preserve">e sancta </w:t>
      </w:r>
      <w:r w:rsidR="00C84CD5">
        <w:rPr>
          <w:lang w:val="fr-FR"/>
        </w:rPr>
        <w:t>cruce</w:t>
      </w:r>
      <w:r w:rsidRPr="00B779A9">
        <w:rPr>
          <w:lang w:val="fr-FR"/>
        </w:rPr>
        <w:t>. De beata virgine [AC]</w:t>
      </w:r>
      <w:r w:rsidR="00885488" w:rsidRPr="00B779A9">
        <w:rPr>
          <w:lang w:val="fr-FR"/>
        </w:rPr>
        <w:t xml:space="preserve"> </w:t>
      </w:r>
      <w:r w:rsidR="00885488" w:rsidRPr="00794880">
        <w:rPr>
          <w:rStyle w:val="Incipit"/>
          <w:lang w:val="fr-FR"/>
        </w:rPr>
        <w:t>Alma</w:t>
      </w:r>
      <w:r w:rsidR="005A362F" w:rsidRPr="005A362F">
        <w:rPr>
          <w:i/>
          <w:lang w:val="fr-FR"/>
        </w:rPr>
        <w:t xml:space="preserve"> </w:t>
      </w:r>
      <w:r w:rsidR="00885488" w:rsidRPr="00794880">
        <w:rPr>
          <w:rStyle w:val="Incipit"/>
          <w:lang w:val="fr-FR"/>
        </w:rPr>
        <w:t>virgo</w:t>
      </w:r>
      <w:r w:rsidR="00885488" w:rsidRPr="00B779A9">
        <w:rPr>
          <w:lang w:val="fr-FR"/>
        </w:rPr>
        <w:t xml:space="preserve">. De omnibus sanctis </w:t>
      </w:r>
      <w:r w:rsidRPr="00B779A9">
        <w:rPr>
          <w:lang w:val="fr-FR"/>
        </w:rPr>
        <w:t>[AC]</w:t>
      </w:r>
      <w:r w:rsidR="00885488" w:rsidRPr="00B779A9">
        <w:rPr>
          <w:lang w:val="fr-FR"/>
        </w:rPr>
        <w:t xml:space="preserve"> </w:t>
      </w:r>
      <w:r w:rsidR="00885488" w:rsidRPr="00794880">
        <w:rPr>
          <w:rStyle w:val="Incipit"/>
          <w:lang w:val="fr-FR"/>
        </w:rPr>
        <w:t>Omnes</w:t>
      </w:r>
      <w:r w:rsidR="005A362F" w:rsidRPr="005A362F">
        <w:rPr>
          <w:i/>
          <w:lang w:val="fr-FR"/>
        </w:rPr>
        <w:t xml:space="preserve"> </w:t>
      </w:r>
      <w:r w:rsidR="00885488" w:rsidRPr="00794880">
        <w:rPr>
          <w:rStyle w:val="Incipit"/>
          <w:lang w:val="fr-FR"/>
        </w:rPr>
        <w:t>sancti</w:t>
      </w:r>
      <w:r w:rsidR="00885488" w:rsidRPr="00B779A9">
        <w:rPr>
          <w:lang w:val="fr-FR"/>
        </w:rPr>
        <w:t xml:space="preserve">. </w:t>
      </w:r>
      <w:r w:rsidR="007F6E5F" w:rsidRPr="00B779A9">
        <w:rPr>
          <w:lang w:val="fr-FR"/>
        </w:rPr>
        <w:t xml:space="preserve">[BD] </w:t>
      </w:r>
      <w:r w:rsidR="005F6F99" w:rsidRPr="00794880">
        <w:rPr>
          <w:rStyle w:val="Incipit"/>
          <w:lang w:val="fr-FR"/>
        </w:rPr>
        <w:t>Benedicamus</w:t>
      </w:r>
      <w:r w:rsidR="007F6E5F" w:rsidRPr="00B779A9">
        <w:rPr>
          <w:lang w:val="fr-FR"/>
        </w:rPr>
        <w:t xml:space="preserve"> f</w:t>
      </w:r>
      <w:r w:rsidR="00885488" w:rsidRPr="00B779A9">
        <w:rPr>
          <w:lang w:val="fr-FR"/>
        </w:rPr>
        <w:t>erialiter.</w:t>
      </w:r>
    </w:p>
    <w:p w:rsidR="00401D50" w:rsidRDefault="0081631B" w:rsidP="00415109">
      <w:pPr>
        <w:rPr>
          <w:lang w:val="fr-FR"/>
        </w:rPr>
      </w:pPr>
      <w:r w:rsidRPr="00736684">
        <w:rPr>
          <w:rStyle w:val="Time1"/>
          <w:lang w:val="fr-FR"/>
        </w:rPr>
        <w:t>Ad horas</w:t>
      </w:r>
      <w:r w:rsidR="00B40E0E" w:rsidRPr="00B779A9">
        <w:rPr>
          <w:lang w:val="fr-FR"/>
        </w:rPr>
        <w:t xml:space="preserve"> </w:t>
      </w:r>
      <w:r w:rsidR="00885488" w:rsidRPr="00B779A9">
        <w:rPr>
          <w:lang w:val="fr-FR"/>
        </w:rPr>
        <w:t xml:space="preserve">AN </w:t>
      </w:r>
      <w:r w:rsidR="00885488" w:rsidRPr="00794880">
        <w:rPr>
          <w:rStyle w:val="Incipit"/>
          <w:lang w:val="fr-FR"/>
        </w:rPr>
        <w:t>Iustorum</w:t>
      </w:r>
      <w:r w:rsidR="005A362F" w:rsidRPr="005A362F">
        <w:rPr>
          <w:i/>
          <w:lang w:val="fr-FR"/>
        </w:rPr>
        <w:t xml:space="preserve"> </w:t>
      </w:r>
      <w:r w:rsidR="00885488" w:rsidRPr="00794880">
        <w:rPr>
          <w:rStyle w:val="Incipit"/>
          <w:lang w:val="fr-FR"/>
        </w:rPr>
        <w:t>autem</w:t>
      </w:r>
      <w:r w:rsidR="00885488" w:rsidRPr="00B779A9">
        <w:rPr>
          <w:lang w:val="fr-FR"/>
        </w:rPr>
        <w:t xml:space="preserve"> cum sequentibus.</w:t>
      </w:r>
      <w:r w:rsidR="007F6E5F" w:rsidRPr="00B779A9">
        <w:rPr>
          <w:lang w:val="fr-FR"/>
        </w:rPr>
        <w:t xml:space="preserve"> </w:t>
      </w:r>
    </w:p>
    <w:p w:rsidR="00885488" w:rsidRPr="00736684" w:rsidRDefault="007F6E5F" w:rsidP="00415109">
      <w:pPr>
        <w:rPr>
          <w:lang w:val="pt-PT"/>
        </w:rPr>
      </w:pPr>
      <w:r w:rsidRPr="00B779A9">
        <w:rPr>
          <w:lang w:val="it-IT"/>
        </w:rPr>
        <w:t>(20v)</w:t>
      </w:r>
      <w:r w:rsidR="00401D50">
        <w:rPr>
          <w:lang w:val="it-IT"/>
        </w:rPr>
        <w:t xml:space="preserve"> </w:t>
      </w:r>
      <w:r w:rsidR="00B40E0E" w:rsidRPr="00736684">
        <w:rPr>
          <w:rStyle w:val="Time1"/>
          <w:lang w:val="it-IT"/>
        </w:rPr>
        <w:t>Ad missam</w:t>
      </w:r>
      <w:r w:rsidR="00885488" w:rsidRPr="00B779A9">
        <w:rPr>
          <w:lang w:val="it-IT"/>
        </w:rPr>
        <w:t xml:space="preserve"> IN </w:t>
      </w:r>
      <w:r w:rsidR="00885488" w:rsidRPr="00736684">
        <w:rPr>
          <w:rStyle w:val="Incipit"/>
          <w:lang w:val="it-IT"/>
        </w:rPr>
        <w:t>Laudate pueri dominum</w:t>
      </w:r>
      <w:r w:rsidR="00885488" w:rsidRPr="00B779A9">
        <w:rPr>
          <w:lang w:val="it-IT"/>
        </w:rPr>
        <w:t xml:space="preserve">. </w:t>
      </w:r>
      <w:r w:rsidRPr="00B779A9">
        <w:rPr>
          <w:lang w:val="fr-FR"/>
        </w:rPr>
        <w:t xml:space="preserve">[KY] </w:t>
      </w:r>
      <w:r w:rsidR="00885488" w:rsidRPr="00736684">
        <w:rPr>
          <w:rStyle w:val="Incipit"/>
          <w:lang w:val="fr-FR"/>
        </w:rPr>
        <w:t>Ky</w:t>
      </w:r>
      <w:r w:rsidR="00B40E0E" w:rsidRPr="00736684">
        <w:rPr>
          <w:rStyle w:val="Incipit"/>
          <w:lang w:val="fr-FR"/>
        </w:rPr>
        <w:t>rie</w:t>
      </w:r>
      <w:r w:rsidR="00B40E0E" w:rsidRPr="00B779A9">
        <w:rPr>
          <w:lang w:val="fr-FR"/>
        </w:rPr>
        <w:t xml:space="preserve"> et </w:t>
      </w:r>
      <w:r w:rsidRPr="00B779A9">
        <w:rPr>
          <w:lang w:val="fr-FR"/>
        </w:rPr>
        <w:t xml:space="preserve">[SA] </w:t>
      </w:r>
      <w:r w:rsidR="00B40E0E" w:rsidRPr="00736684">
        <w:rPr>
          <w:rStyle w:val="Incipit"/>
          <w:lang w:val="fr-FR"/>
        </w:rPr>
        <w:t>Sanctus</w:t>
      </w:r>
      <w:r w:rsidRPr="00B779A9">
        <w:rPr>
          <w:lang w:val="fr-FR"/>
        </w:rPr>
        <w:t xml:space="preserve"> sub novem lectionibus</w:t>
      </w:r>
      <w:r w:rsidR="00885488" w:rsidRPr="00B779A9">
        <w:rPr>
          <w:lang w:val="fr-FR"/>
        </w:rPr>
        <w:t xml:space="preserve">. </w:t>
      </w:r>
      <w:r w:rsidR="00885488" w:rsidRPr="00B779A9">
        <w:rPr>
          <w:lang w:val="it-IT"/>
        </w:rPr>
        <w:t xml:space="preserve">GR </w:t>
      </w:r>
      <w:r w:rsidR="00885488" w:rsidRPr="00736684">
        <w:rPr>
          <w:rStyle w:val="Incipit"/>
          <w:lang w:val="it-IT"/>
        </w:rPr>
        <w:t>Vindica domine</w:t>
      </w:r>
      <w:r w:rsidR="00885488" w:rsidRPr="00B779A9">
        <w:rPr>
          <w:lang w:val="it-IT"/>
        </w:rPr>
        <w:t>. AL</w:t>
      </w:r>
      <w:r w:rsidR="00B40E0E" w:rsidRPr="00B779A9">
        <w:rPr>
          <w:lang w:val="it-IT"/>
        </w:rPr>
        <w:t>V</w:t>
      </w:r>
      <w:r w:rsidR="00885488" w:rsidRPr="00B779A9">
        <w:rPr>
          <w:lang w:val="it-IT"/>
        </w:rPr>
        <w:t xml:space="preserve"> </w:t>
      </w:r>
      <w:r w:rsidR="00885488" w:rsidRPr="00736684">
        <w:rPr>
          <w:rStyle w:val="Incipit"/>
          <w:lang w:val="it-IT"/>
        </w:rPr>
        <w:t>Laudate pueri dominum</w:t>
      </w:r>
      <w:r w:rsidR="00885488" w:rsidRPr="00B779A9">
        <w:rPr>
          <w:lang w:val="it-IT"/>
        </w:rPr>
        <w:t xml:space="preserve">. OF </w:t>
      </w:r>
      <w:r w:rsidR="00885488" w:rsidRPr="00736684">
        <w:rPr>
          <w:rStyle w:val="Incipit"/>
          <w:lang w:val="it-IT"/>
        </w:rPr>
        <w:t>Anima nostra sicut passer</w:t>
      </w:r>
      <w:r w:rsidR="00885488" w:rsidRPr="00B779A9">
        <w:rPr>
          <w:lang w:val="it-IT"/>
        </w:rPr>
        <w:t xml:space="preserve">. </w:t>
      </w:r>
      <w:r w:rsidR="00885488" w:rsidRPr="00B779A9">
        <w:rPr>
          <w:lang w:val="pt-PT"/>
        </w:rPr>
        <w:t xml:space="preserve">CO </w:t>
      </w:r>
      <w:r w:rsidR="00885488" w:rsidRPr="00736684">
        <w:rPr>
          <w:rStyle w:val="Incipit"/>
          <w:lang w:val="pt-PT"/>
        </w:rPr>
        <w:t>Qui</w:t>
      </w:r>
      <w:r w:rsidR="00AB7195" w:rsidRPr="00736684">
        <w:rPr>
          <w:rStyle w:val="Incipit"/>
          <w:lang w:val="pt-PT"/>
        </w:rPr>
        <w:t>cumque</w:t>
      </w:r>
      <w:r w:rsidR="00885488" w:rsidRPr="00736684">
        <w:rPr>
          <w:rStyle w:val="Incipit"/>
          <w:lang w:val="pt-PT"/>
        </w:rPr>
        <w:t xml:space="preserve"> fecerit </w:t>
      </w:r>
      <w:r w:rsidR="00702792" w:rsidRPr="00736684">
        <w:rPr>
          <w:rStyle w:val="Incipit"/>
          <w:lang w:val="pt-PT"/>
        </w:rPr>
        <w:t>vo</w:t>
      </w:r>
      <w:r w:rsidR="00885488" w:rsidRPr="00736684">
        <w:rPr>
          <w:rStyle w:val="Incipit"/>
          <w:lang w:val="pt-PT"/>
        </w:rPr>
        <w:t>luntatem</w:t>
      </w:r>
      <w:r w:rsidR="00885488" w:rsidRPr="00B779A9">
        <w:rPr>
          <w:lang w:val="pt-PT"/>
        </w:rPr>
        <w:t>.</w:t>
      </w:r>
    </w:p>
    <w:p w:rsidR="00885488" w:rsidRPr="00B779A9" w:rsidRDefault="00885488" w:rsidP="00415109">
      <w:pPr>
        <w:rPr>
          <w:lang w:val="pt-PT"/>
        </w:rPr>
      </w:pPr>
      <w:r w:rsidRPr="00736684">
        <w:rPr>
          <w:rStyle w:val="Time1"/>
          <w:lang w:val="pt-PT"/>
        </w:rPr>
        <w:t>A</w:t>
      </w:r>
      <w:r w:rsidR="00BA24A1" w:rsidRPr="00736684">
        <w:rPr>
          <w:rStyle w:val="Time1"/>
          <w:lang w:val="pt-PT"/>
        </w:rPr>
        <w:t>d secundas vesperas</w:t>
      </w:r>
      <w:r w:rsidR="00BA24A1" w:rsidRPr="00B779A9">
        <w:rPr>
          <w:lang w:val="pt-PT"/>
        </w:rPr>
        <w:t xml:space="preserve"> </w:t>
      </w:r>
      <w:r w:rsidRPr="00B779A9">
        <w:rPr>
          <w:lang w:val="pt-PT"/>
        </w:rPr>
        <w:t xml:space="preserve">AN </w:t>
      </w:r>
      <w:r w:rsidRPr="00736684">
        <w:rPr>
          <w:rStyle w:val="Incipit"/>
          <w:lang w:val="pt-PT"/>
        </w:rPr>
        <w:t xml:space="preserve">Virgam </w:t>
      </w:r>
      <w:r w:rsidR="00C31823" w:rsidRPr="00736684">
        <w:rPr>
          <w:rStyle w:val="Incipit"/>
          <w:lang w:val="pt-PT"/>
        </w:rPr>
        <w:t>vir</w:t>
      </w:r>
      <w:r w:rsidRPr="00736684">
        <w:rPr>
          <w:rStyle w:val="Incipit"/>
          <w:lang w:val="pt-PT"/>
        </w:rPr>
        <w:t>tutis</w:t>
      </w:r>
      <w:r w:rsidRPr="00B779A9">
        <w:rPr>
          <w:lang w:val="pt-PT"/>
        </w:rPr>
        <w:t xml:space="preserve"> cum sequentibus. HY </w:t>
      </w:r>
      <w:r w:rsidRPr="00736684">
        <w:rPr>
          <w:rStyle w:val="Incipit"/>
          <w:lang w:val="pt-PT"/>
        </w:rPr>
        <w:t>Rex gloriose</w:t>
      </w:r>
      <w:r w:rsidRPr="00B779A9">
        <w:rPr>
          <w:lang w:val="pt-PT"/>
        </w:rPr>
        <w:t xml:space="preserve">. VS </w:t>
      </w:r>
      <w:r w:rsidRPr="00736684">
        <w:rPr>
          <w:rStyle w:val="Incipit"/>
          <w:lang w:val="pt-PT"/>
        </w:rPr>
        <w:t>Iustorum animae</w:t>
      </w:r>
      <w:r w:rsidRPr="00B779A9">
        <w:rPr>
          <w:lang w:val="pt-PT"/>
        </w:rPr>
        <w:t xml:space="preserve">. AM </w:t>
      </w:r>
      <w:r w:rsidRPr="00736684">
        <w:rPr>
          <w:rStyle w:val="Incipit"/>
          <w:lang w:val="pt-PT"/>
        </w:rPr>
        <w:t>Dixit quidam ad Iesum</w:t>
      </w:r>
      <w:r w:rsidRPr="00B779A9">
        <w:rPr>
          <w:lang w:val="pt-PT"/>
        </w:rPr>
        <w:t xml:space="preserve">. </w:t>
      </w:r>
      <w:r w:rsidR="00BA24A1" w:rsidRPr="00B779A9">
        <w:rPr>
          <w:lang w:val="pt-PT"/>
        </w:rPr>
        <w:t>De translatione sancti Benedicti [AC]</w:t>
      </w:r>
      <w:r w:rsidRPr="00B779A9">
        <w:rPr>
          <w:lang w:val="pt-PT"/>
        </w:rPr>
        <w:t xml:space="preserve"> </w:t>
      </w:r>
      <w:r w:rsidRPr="00794880">
        <w:rPr>
          <w:rStyle w:val="Incipit"/>
          <w:lang w:val="pt-PT"/>
        </w:rPr>
        <w:t>Similabo</w:t>
      </w:r>
      <w:r w:rsidR="005A362F" w:rsidRPr="005A362F">
        <w:rPr>
          <w:i/>
          <w:lang w:val="pt-PT"/>
        </w:rPr>
        <w:t xml:space="preserve"> </w:t>
      </w:r>
      <w:r w:rsidRPr="00794880">
        <w:rPr>
          <w:rStyle w:val="Incipit"/>
          <w:lang w:val="pt-PT"/>
        </w:rPr>
        <w:t>eum</w:t>
      </w:r>
      <w:r w:rsidRPr="00B779A9">
        <w:rPr>
          <w:lang w:val="pt-PT"/>
        </w:rPr>
        <w:t xml:space="preserve">. De sancta cruce </w:t>
      </w:r>
      <w:r w:rsidR="00BA24A1" w:rsidRPr="00B779A9">
        <w:rPr>
          <w:lang w:val="pt-PT"/>
        </w:rPr>
        <w:t>[AC]</w:t>
      </w:r>
      <w:r w:rsidRPr="00B779A9">
        <w:rPr>
          <w:lang w:val="pt-PT"/>
        </w:rPr>
        <w:t xml:space="preserve"> </w:t>
      </w:r>
      <w:r w:rsidRPr="00794880">
        <w:rPr>
          <w:rStyle w:val="Incipit"/>
          <w:lang w:val="pt-PT"/>
        </w:rPr>
        <w:t>Tuam</w:t>
      </w:r>
      <w:r w:rsidR="005A362F" w:rsidRPr="005A362F">
        <w:rPr>
          <w:i/>
          <w:lang w:val="pt-PT"/>
        </w:rPr>
        <w:t xml:space="preserve"> </w:t>
      </w:r>
      <w:r w:rsidRPr="00794880">
        <w:rPr>
          <w:rStyle w:val="Incipit"/>
          <w:lang w:val="pt-PT"/>
        </w:rPr>
        <w:t>crucem</w:t>
      </w:r>
      <w:r w:rsidRPr="00B779A9">
        <w:rPr>
          <w:lang w:val="pt-PT"/>
        </w:rPr>
        <w:t xml:space="preserve">. De beata virgine </w:t>
      </w:r>
      <w:r w:rsidR="00BA24A1" w:rsidRPr="00B779A9">
        <w:rPr>
          <w:lang w:val="pt-PT"/>
        </w:rPr>
        <w:t>[AC]</w:t>
      </w:r>
      <w:r w:rsidRPr="00B779A9">
        <w:rPr>
          <w:lang w:val="pt-PT"/>
        </w:rPr>
        <w:t xml:space="preserve"> </w:t>
      </w:r>
      <w:r w:rsidRPr="00794880">
        <w:rPr>
          <w:rStyle w:val="Incipit"/>
          <w:lang w:val="pt-PT"/>
        </w:rPr>
        <w:t>Sub</w:t>
      </w:r>
      <w:r w:rsidR="005A362F" w:rsidRPr="005A362F">
        <w:rPr>
          <w:i/>
          <w:lang w:val="pt-PT"/>
        </w:rPr>
        <w:t xml:space="preserve"> </w:t>
      </w:r>
      <w:r w:rsidRPr="00794880">
        <w:rPr>
          <w:rStyle w:val="Incipit"/>
          <w:lang w:val="pt-PT"/>
        </w:rPr>
        <w:t>tuam</w:t>
      </w:r>
      <w:r w:rsidRPr="00B779A9">
        <w:rPr>
          <w:lang w:val="pt-PT"/>
        </w:rPr>
        <w:t xml:space="preserve">. De omnibus sanctis </w:t>
      </w:r>
      <w:r w:rsidR="00BA24A1" w:rsidRPr="00B779A9">
        <w:rPr>
          <w:lang w:val="pt-PT"/>
        </w:rPr>
        <w:t>[AC]</w:t>
      </w:r>
      <w:r w:rsidRPr="00B779A9">
        <w:rPr>
          <w:lang w:val="pt-PT"/>
        </w:rPr>
        <w:t xml:space="preserve"> </w:t>
      </w:r>
      <w:r w:rsidRPr="00794880">
        <w:rPr>
          <w:rStyle w:val="Incipit"/>
          <w:lang w:val="pt-PT"/>
        </w:rPr>
        <w:t>Reddet</w:t>
      </w:r>
      <w:r w:rsidR="005A362F" w:rsidRPr="005A362F">
        <w:rPr>
          <w:i/>
          <w:lang w:val="pt-PT"/>
        </w:rPr>
        <w:t xml:space="preserve"> </w:t>
      </w:r>
      <w:r w:rsidRPr="00794880">
        <w:rPr>
          <w:rStyle w:val="Incipit"/>
          <w:lang w:val="pt-PT"/>
        </w:rPr>
        <w:t>deus</w:t>
      </w:r>
      <w:r w:rsidRPr="00B779A9">
        <w:rPr>
          <w:lang w:val="pt-PT"/>
        </w:rPr>
        <w:t xml:space="preserve">. </w:t>
      </w:r>
      <w:r w:rsidR="007F6E5F" w:rsidRPr="00B779A9">
        <w:rPr>
          <w:lang w:val="pt-PT"/>
        </w:rPr>
        <w:t xml:space="preserve">[BD] </w:t>
      </w:r>
      <w:r w:rsidR="005F6F99" w:rsidRPr="00794880">
        <w:rPr>
          <w:rStyle w:val="Incipit"/>
          <w:lang w:val="pt-PT"/>
        </w:rPr>
        <w:t>Benedicamus</w:t>
      </w:r>
      <w:r w:rsidR="007F6E5F" w:rsidRPr="00B779A9">
        <w:rPr>
          <w:lang w:val="pt-PT"/>
        </w:rPr>
        <w:t xml:space="preserve"> f</w:t>
      </w:r>
      <w:r w:rsidRPr="00B779A9">
        <w:rPr>
          <w:lang w:val="pt-PT"/>
        </w:rPr>
        <w:t>erialiter.</w:t>
      </w:r>
    </w:p>
    <w:p w:rsidR="00885488" w:rsidRPr="00B779A9" w:rsidRDefault="00BA24A1" w:rsidP="00415109">
      <w:pPr>
        <w:rPr>
          <w:lang w:val="pt-PT"/>
        </w:rPr>
      </w:pPr>
      <w:r w:rsidRPr="00736684">
        <w:rPr>
          <w:rStyle w:val="Time1"/>
          <w:lang w:val="pt-PT"/>
        </w:rPr>
        <w:t>Ad completorium</w:t>
      </w:r>
      <w:r w:rsidRPr="00B779A9">
        <w:rPr>
          <w:lang w:val="pt-PT"/>
        </w:rPr>
        <w:t xml:space="preserve"> </w:t>
      </w:r>
      <w:r w:rsidR="00885488" w:rsidRPr="00B779A9">
        <w:rPr>
          <w:lang w:val="pt-PT"/>
        </w:rPr>
        <w:t xml:space="preserve">HY </w:t>
      </w:r>
      <w:r w:rsidR="00885488" w:rsidRPr="00736684">
        <w:rPr>
          <w:rStyle w:val="Incipit"/>
          <w:lang w:val="pt-PT"/>
        </w:rPr>
        <w:t>Te lucis ante terminum</w:t>
      </w:r>
      <w:r w:rsidR="00885488" w:rsidRPr="00B779A9">
        <w:rPr>
          <w:lang w:val="pt-PT"/>
        </w:rPr>
        <w:t xml:space="preserve">. AD </w:t>
      </w:r>
      <w:r w:rsidR="00885488" w:rsidRPr="00736684">
        <w:rPr>
          <w:rStyle w:val="Incipit"/>
          <w:lang w:val="pt-PT"/>
        </w:rPr>
        <w:t>Vigila super nos</w:t>
      </w:r>
      <w:r w:rsidRPr="00B779A9">
        <w:rPr>
          <w:lang w:val="pt-PT"/>
        </w:rPr>
        <w:t>. Post collectam AC</w:t>
      </w:r>
      <w:r w:rsidR="00885488" w:rsidRPr="00B779A9">
        <w:rPr>
          <w:lang w:val="pt-PT"/>
        </w:rPr>
        <w:t xml:space="preserve"> </w:t>
      </w:r>
      <w:r w:rsidR="00885488" w:rsidRPr="00736684">
        <w:rPr>
          <w:rStyle w:val="Incipit"/>
          <w:lang w:val="pt-PT"/>
        </w:rPr>
        <w:t>Speciosa</w:t>
      </w:r>
      <w:r w:rsidR="00885488" w:rsidRPr="00B779A9">
        <w:rPr>
          <w:lang w:val="pt-PT"/>
        </w:rPr>
        <w:t>.</w:t>
      </w:r>
    </w:p>
    <w:p w:rsidR="00885488" w:rsidRPr="00736684" w:rsidRDefault="00885488" w:rsidP="00415109">
      <w:pPr>
        <w:pStyle w:val="berschrift1"/>
        <w:rPr>
          <w:lang w:val="pt-PT"/>
        </w:rPr>
      </w:pPr>
      <w:r w:rsidRPr="00736684">
        <w:rPr>
          <w:lang w:val="pt-PT"/>
        </w:rPr>
        <w:t>I</w:t>
      </w:r>
      <w:r w:rsidR="00C84CD5" w:rsidRPr="00736684">
        <w:rPr>
          <w:lang w:val="pt-PT"/>
        </w:rPr>
        <w:t>N TRANSLATIONE SANCTI BENEDICTI</w:t>
      </w:r>
    </w:p>
    <w:p w:rsidR="00885488" w:rsidRPr="00B779A9" w:rsidRDefault="00885488" w:rsidP="00415109">
      <w:pPr>
        <w:rPr>
          <w:lang w:val="fr-FR"/>
        </w:rPr>
      </w:pPr>
      <w:r w:rsidRPr="00B779A9">
        <w:rPr>
          <w:lang w:val="fr-FR"/>
        </w:rPr>
        <w:t>Tres lectiones facimus ut de simplici confessore.</w:t>
      </w:r>
    </w:p>
    <w:p w:rsidR="00885488" w:rsidRPr="00B779A9" w:rsidRDefault="00BA24A1" w:rsidP="00415109">
      <w:pPr>
        <w:rPr>
          <w:lang w:val="pt-PT"/>
        </w:rPr>
      </w:pPr>
      <w:r w:rsidRPr="00736684">
        <w:rPr>
          <w:rStyle w:val="Time1"/>
          <w:lang w:val="pt-PT"/>
        </w:rPr>
        <w:t>Ad matutinum</w:t>
      </w:r>
      <w:r w:rsidRPr="00B779A9">
        <w:rPr>
          <w:lang w:val="pt-PT"/>
        </w:rPr>
        <w:t xml:space="preserve"> </w:t>
      </w:r>
      <w:r w:rsidR="00885488" w:rsidRPr="00B779A9">
        <w:rPr>
          <w:lang w:val="pt-PT"/>
        </w:rPr>
        <w:t>I</w:t>
      </w:r>
      <w:r w:rsidRPr="00B779A9">
        <w:rPr>
          <w:lang w:val="pt-PT"/>
        </w:rPr>
        <w:t>N</w:t>
      </w:r>
      <w:r w:rsidR="00885488" w:rsidRPr="00B779A9">
        <w:rPr>
          <w:lang w:val="pt-PT"/>
        </w:rPr>
        <w:t xml:space="preserve">V </w:t>
      </w:r>
      <w:r w:rsidR="00885488" w:rsidRPr="00794880">
        <w:rPr>
          <w:rStyle w:val="Incipit"/>
          <w:lang w:val="pt-PT"/>
        </w:rPr>
        <w:t>Regem</w:t>
      </w:r>
      <w:r w:rsidR="005A362F" w:rsidRPr="005A362F">
        <w:rPr>
          <w:i/>
          <w:lang w:val="pt-PT"/>
        </w:rPr>
        <w:t xml:space="preserve"> </w:t>
      </w:r>
      <w:r w:rsidR="00885488" w:rsidRPr="00794880">
        <w:rPr>
          <w:rStyle w:val="Incipit"/>
          <w:lang w:val="pt-PT"/>
        </w:rPr>
        <w:t>confessorum</w:t>
      </w:r>
      <w:r w:rsidR="005A362F" w:rsidRPr="005A362F">
        <w:rPr>
          <w:i/>
          <w:lang w:val="pt-PT"/>
        </w:rPr>
        <w:t xml:space="preserve"> </w:t>
      </w:r>
      <w:r w:rsidR="00885488" w:rsidRPr="00794880">
        <w:rPr>
          <w:rStyle w:val="Incipit"/>
          <w:lang w:val="pt-PT"/>
        </w:rPr>
        <w:t>dominum</w:t>
      </w:r>
      <w:r w:rsidR="00885488" w:rsidRPr="00B779A9">
        <w:rPr>
          <w:lang w:val="pt-PT"/>
        </w:rPr>
        <w:t xml:space="preserve">. </w:t>
      </w:r>
      <w:r w:rsidR="00982EF5" w:rsidRPr="00B779A9">
        <w:rPr>
          <w:lang w:val="pt-PT"/>
        </w:rPr>
        <w:t>Hymnu</w:t>
      </w:r>
      <w:r w:rsidR="00885488" w:rsidRPr="00B779A9">
        <w:rPr>
          <w:lang w:val="pt-PT"/>
        </w:rPr>
        <w:t>m</w:t>
      </w:r>
      <w:r w:rsidR="00401D50">
        <w:rPr>
          <w:lang w:val="pt-PT"/>
        </w:rPr>
        <w:t>,</w:t>
      </w:r>
      <w:r w:rsidR="00885488" w:rsidRPr="00B779A9">
        <w:rPr>
          <w:lang w:val="pt-PT"/>
        </w:rPr>
        <w:t xml:space="preserve"> antiphonas et psalmos ferialiter. VS </w:t>
      </w:r>
      <w:r w:rsidR="00C97A2F" w:rsidRPr="00794880">
        <w:rPr>
          <w:rStyle w:val="Incipit"/>
          <w:lang w:val="pt-PT"/>
        </w:rPr>
        <w:t>Gloria</w:t>
      </w:r>
      <w:r w:rsidR="005A362F" w:rsidRPr="005A362F">
        <w:rPr>
          <w:i/>
          <w:lang w:val="pt-PT"/>
        </w:rPr>
        <w:t xml:space="preserve"> </w:t>
      </w:r>
      <w:r w:rsidR="00C97A2F" w:rsidRPr="00794880">
        <w:rPr>
          <w:rStyle w:val="Incipit"/>
          <w:lang w:val="pt-PT"/>
        </w:rPr>
        <w:t>et</w:t>
      </w:r>
      <w:r w:rsidR="005A362F" w:rsidRPr="005A362F">
        <w:rPr>
          <w:i/>
          <w:lang w:val="pt-PT"/>
        </w:rPr>
        <w:t xml:space="preserve"> </w:t>
      </w:r>
      <w:r w:rsidR="00C97A2F" w:rsidRPr="00794880">
        <w:rPr>
          <w:rStyle w:val="Incipit"/>
          <w:lang w:val="pt-PT"/>
        </w:rPr>
        <w:t>hono</w:t>
      </w:r>
      <w:r w:rsidR="00885488" w:rsidRPr="00794880">
        <w:rPr>
          <w:rStyle w:val="Incipit"/>
          <w:lang w:val="pt-PT"/>
        </w:rPr>
        <w:t>re</w:t>
      </w:r>
      <w:r w:rsidR="00C97A2F" w:rsidRPr="00B779A9">
        <w:rPr>
          <w:lang w:val="pt-PT"/>
        </w:rPr>
        <w:t xml:space="preserve"> vel alium de confessore</w:t>
      </w:r>
      <w:r w:rsidR="00885488" w:rsidRPr="00B779A9">
        <w:rPr>
          <w:lang w:val="pt-PT"/>
        </w:rPr>
        <w:t xml:space="preserve">. Lectiones dicantur de tempore. Responsoria ut de simplici confessore. </w:t>
      </w:r>
      <w:r w:rsidR="00753A1C" w:rsidRPr="00B779A9">
        <w:rPr>
          <w:lang w:val="pt-PT"/>
        </w:rPr>
        <w:t xml:space="preserve">[TD] </w:t>
      </w:r>
      <w:r w:rsidR="00753A1C" w:rsidRPr="00794880">
        <w:rPr>
          <w:rStyle w:val="Incipit"/>
          <w:lang w:val="pt-PT"/>
        </w:rPr>
        <w:t>Te</w:t>
      </w:r>
      <w:r w:rsidR="005A362F" w:rsidRPr="005A362F">
        <w:rPr>
          <w:i/>
          <w:lang w:val="pt-PT"/>
        </w:rPr>
        <w:t xml:space="preserve"> </w:t>
      </w:r>
      <w:r w:rsidR="00753A1C" w:rsidRPr="00794880">
        <w:rPr>
          <w:rStyle w:val="Incipit"/>
          <w:lang w:val="pt-PT"/>
        </w:rPr>
        <w:t>deum</w:t>
      </w:r>
      <w:r w:rsidR="005A362F" w:rsidRPr="005A362F">
        <w:rPr>
          <w:i/>
          <w:lang w:val="pt-PT"/>
        </w:rPr>
        <w:t xml:space="preserve"> </w:t>
      </w:r>
      <w:r w:rsidR="00885488" w:rsidRPr="00B779A9">
        <w:rPr>
          <w:lang w:val="pt-PT"/>
        </w:rPr>
        <w:t>non dicitur.</w:t>
      </w:r>
    </w:p>
    <w:p w:rsidR="00885488" w:rsidRPr="005B472A" w:rsidRDefault="00BA24A1" w:rsidP="00415109">
      <w:pPr>
        <w:rPr>
          <w:lang w:val="en-US"/>
        </w:rPr>
      </w:pPr>
      <w:r w:rsidRPr="00736684">
        <w:rPr>
          <w:rStyle w:val="Time1"/>
          <w:lang w:val="en-US"/>
        </w:rPr>
        <w:t>Ad laudes</w:t>
      </w:r>
      <w:r>
        <w:rPr>
          <w:lang w:val="en-US"/>
        </w:rPr>
        <w:t xml:space="preserve"> </w:t>
      </w:r>
      <w:r w:rsidR="00885488">
        <w:rPr>
          <w:lang w:val="en-US"/>
        </w:rPr>
        <w:t xml:space="preserve">AN </w:t>
      </w:r>
      <w:r w:rsidR="00885488" w:rsidRPr="00736684">
        <w:rPr>
          <w:rStyle w:val="Incipit"/>
          <w:lang w:val="en-US"/>
        </w:rPr>
        <w:t>Iustum deduxit</w:t>
      </w:r>
      <w:r w:rsidR="00885488">
        <w:rPr>
          <w:lang w:val="en-US"/>
        </w:rPr>
        <w:t xml:space="preserve"> sola dicitur. </w:t>
      </w:r>
      <w:r w:rsidR="00401D50">
        <w:rPr>
          <w:lang w:val="en-US"/>
        </w:rPr>
        <w:t xml:space="preserve">HY </w:t>
      </w:r>
      <w:r w:rsidR="00401D50" w:rsidRPr="00736684">
        <w:rPr>
          <w:rStyle w:val="Incipit"/>
          <w:lang w:val="en-US"/>
        </w:rPr>
        <w:t>%D::</w:t>
      </w:r>
      <w:r w:rsidR="00591DC7" w:rsidRPr="00736684">
        <w:rPr>
          <w:rStyle w:val="Incipit"/>
          <w:lang w:val="en-US"/>
        </w:rPr>
        <w:t>Iesu</w:t>
      </w:r>
      <w:r w:rsidR="00D734F4" w:rsidRPr="00736684">
        <w:rPr>
          <w:rStyle w:val="Incipit"/>
          <w:lang w:val="en-US"/>
        </w:rPr>
        <w:t xml:space="preserve"> </w:t>
      </w:r>
      <w:r w:rsidR="00591DC7" w:rsidRPr="00736684">
        <w:rPr>
          <w:rStyle w:val="Incipit"/>
          <w:lang w:val="en-US"/>
        </w:rPr>
        <w:t>redemptor</w:t>
      </w:r>
      <w:r w:rsidR="00D734F4" w:rsidRPr="00736684">
        <w:rPr>
          <w:rStyle w:val="Incipit"/>
          <w:lang w:val="en-US"/>
        </w:rPr>
        <w:t xml:space="preserve"> </w:t>
      </w:r>
      <w:r w:rsidR="00591DC7" w:rsidRPr="00736684">
        <w:rPr>
          <w:rStyle w:val="Incipit"/>
          <w:lang w:val="en-US"/>
        </w:rPr>
        <w:t>omnium</w:t>
      </w:r>
      <w:r w:rsidR="00F56B8B" w:rsidRPr="004518BD">
        <w:rPr>
          <w:rStyle w:val="Incipit"/>
          <w:lang w:val="en-US"/>
        </w:rPr>
        <w:t>%</w:t>
      </w:r>
      <w:r w:rsidR="007D521F">
        <w:rPr>
          <w:lang w:val="en-US"/>
        </w:rPr>
        <w:t xml:space="preserve">. </w:t>
      </w:r>
      <w:r w:rsidR="00380E52" w:rsidRPr="004518BD">
        <w:rPr>
          <w:lang w:val="en-US"/>
        </w:rPr>
        <w:t xml:space="preserve">[HY] </w:t>
      </w:r>
      <w:r w:rsidR="00380E52" w:rsidRPr="004518BD">
        <w:rPr>
          <w:rStyle w:val="Incipit"/>
          <w:lang w:val="en-US"/>
        </w:rPr>
        <w:t>$E::</w:t>
      </w:r>
      <w:r w:rsidR="00885488" w:rsidRPr="004518BD">
        <w:rPr>
          <w:rStyle w:val="Incipit"/>
          <w:lang w:val="en-US"/>
        </w:rPr>
        <w:t xml:space="preserve">Hic est </w:t>
      </w:r>
      <w:r w:rsidR="00AC32FA" w:rsidRPr="004518BD">
        <w:rPr>
          <w:rStyle w:val="Incipit"/>
          <w:lang w:val="en-US"/>
        </w:rPr>
        <w:t>veru</w:t>
      </w:r>
      <w:r w:rsidR="00885488" w:rsidRPr="004518BD">
        <w:rPr>
          <w:rStyle w:val="Incipit"/>
          <w:lang w:val="en-US"/>
        </w:rPr>
        <w:t>s christicola</w:t>
      </w:r>
      <w:r w:rsidR="00591DC7" w:rsidRPr="004518BD">
        <w:rPr>
          <w:lang w:val="en-US"/>
        </w:rPr>
        <w:t>$</w:t>
      </w:r>
      <w:r w:rsidR="00465E69">
        <w:rPr>
          <w:lang w:val="en-US"/>
        </w:rPr>
        <w:t xml:space="preserve">. </w:t>
      </w:r>
      <w:r w:rsidR="00885488" w:rsidRPr="00736684">
        <w:rPr>
          <w:lang w:val="en-US"/>
        </w:rPr>
        <w:t xml:space="preserve">VS </w:t>
      </w:r>
      <w:r w:rsidR="00885488" w:rsidRPr="00736684">
        <w:rPr>
          <w:rStyle w:val="Incipit"/>
          <w:lang w:val="en-US"/>
        </w:rPr>
        <w:t>Iustus ut palma</w:t>
      </w:r>
      <w:r w:rsidR="00885488" w:rsidRPr="00736684">
        <w:rPr>
          <w:lang w:val="en-US"/>
        </w:rPr>
        <w:t xml:space="preserve">. </w:t>
      </w:r>
      <w:r w:rsidR="00885488" w:rsidRPr="00B779A9">
        <w:rPr>
          <w:lang w:val="fr-FR"/>
        </w:rPr>
        <w:t xml:space="preserve">AB </w:t>
      </w:r>
      <w:r w:rsidR="00D66EA2" w:rsidRPr="00736684">
        <w:rPr>
          <w:rStyle w:val="Incipit"/>
          <w:lang w:val="fr-FR"/>
        </w:rPr>
        <w:t>Serve</w:t>
      </w:r>
      <w:r w:rsidR="00885488" w:rsidRPr="00736684">
        <w:rPr>
          <w:rStyle w:val="Incipit"/>
          <w:lang w:val="fr-FR"/>
        </w:rPr>
        <w:t xml:space="preserve"> bone et fidelis</w:t>
      </w:r>
      <w:r w:rsidR="00401D50">
        <w:rPr>
          <w:lang w:val="fr-FR"/>
        </w:rPr>
        <w:t>. Suffragium d</w:t>
      </w:r>
      <w:r w:rsidR="00885488" w:rsidRPr="00B779A9">
        <w:rPr>
          <w:lang w:val="fr-FR"/>
        </w:rPr>
        <w:t xml:space="preserve">e sancta cruce </w:t>
      </w:r>
      <w:r w:rsidR="00401D50">
        <w:rPr>
          <w:lang w:val="fr-FR"/>
        </w:rPr>
        <w:t>[</w:t>
      </w:r>
      <w:r w:rsidR="00885488" w:rsidRPr="00B779A9">
        <w:rPr>
          <w:lang w:val="fr-FR"/>
        </w:rPr>
        <w:t>AC</w:t>
      </w:r>
      <w:r w:rsidR="00401D50">
        <w:rPr>
          <w:lang w:val="fr-FR"/>
        </w:rPr>
        <w:t>]</w:t>
      </w:r>
      <w:r w:rsidR="00885488" w:rsidRPr="00B779A9">
        <w:rPr>
          <w:lang w:val="fr-FR"/>
        </w:rPr>
        <w:t xml:space="preserve"> </w:t>
      </w:r>
      <w:r w:rsidR="00885488" w:rsidRPr="00736684">
        <w:rPr>
          <w:rStyle w:val="Incipit"/>
          <w:lang w:val="fr-FR"/>
        </w:rPr>
        <w:t>Per signum</w:t>
      </w:r>
      <w:r w:rsidR="00885488" w:rsidRPr="00B779A9">
        <w:rPr>
          <w:lang w:val="fr-FR"/>
        </w:rPr>
        <w:t xml:space="preserve">. </w:t>
      </w:r>
      <w:r w:rsidR="00885488" w:rsidRPr="00736684">
        <w:rPr>
          <w:lang w:val="fr-FR"/>
        </w:rPr>
        <w:t xml:space="preserve">De beata </w:t>
      </w:r>
      <w:r w:rsidRPr="00736684">
        <w:rPr>
          <w:lang w:val="fr-FR"/>
        </w:rPr>
        <w:t>[</w:t>
      </w:r>
      <w:r w:rsidR="00F56B8B" w:rsidRPr="00736684">
        <w:rPr>
          <w:lang w:val="fr-FR"/>
        </w:rPr>
        <w:t>virgine]</w:t>
      </w:r>
      <w:r w:rsidR="00885488" w:rsidRPr="00736684">
        <w:rPr>
          <w:lang w:val="fr-FR"/>
        </w:rPr>
        <w:t xml:space="preserve"> </w:t>
      </w:r>
      <w:r w:rsidR="00F56B8B" w:rsidRPr="00736684">
        <w:rPr>
          <w:lang w:val="fr-FR"/>
        </w:rPr>
        <w:t>[</w:t>
      </w:r>
      <w:r w:rsidR="00885488" w:rsidRPr="00736684">
        <w:rPr>
          <w:lang w:val="fr-FR"/>
        </w:rPr>
        <w:t>AC</w:t>
      </w:r>
      <w:r w:rsidRPr="00736684">
        <w:rPr>
          <w:lang w:val="fr-FR"/>
        </w:rPr>
        <w:t>]</w:t>
      </w:r>
      <w:r w:rsidR="00885488" w:rsidRPr="00736684">
        <w:rPr>
          <w:lang w:val="fr-FR"/>
        </w:rPr>
        <w:t xml:space="preserve"> </w:t>
      </w:r>
      <w:r w:rsidR="00885488" w:rsidRPr="00736684">
        <w:rPr>
          <w:rStyle w:val="Incipit"/>
          <w:lang w:val="fr-FR"/>
        </w:rPr>
        <w:t>Alma</w:t>
      </w:r>
      <w:r w:rsidR="00885488" w:rsidRPr="00736684">
        <w:rPr>
          <w:lang w:val="fr-FR"/>
        </w:rPr>
        <w:t xml:space="preserve">. De omnibus sanctis </w:t>
      </w:r>
      <w:r w:rsidRPr="00736684">
        <w:rPr>
          <w:lang w:val="fr-FR"/>
        </w:rPr>
        <w:t>[</w:t>
      </w:r>
      <w:r w:rsidR="00885488" w:rsidRPr="00736684">
        <w:rPr>
          <w:lang w:val="fr-FR"/>
        </w:rPr>
        <w:t>AC</w:t>
      </w:r>
      <w:r w:rsidRPr="00736684">
        <w:rPr>
          <w:lang w:val="fr-FR"/>
        </w:rPr>
        <w:t>]</w:t>
      </w:r>
      <w:r w:rsidR="00885488" w:rsidRPr="00736684">
        <w:rPr>
          <w:lang w:val="fr-FR"/>
        </w:rPr>
        <w:t xml:space="preserve"> </w:t>
      </w:r>
      <w:r w:rsidR="00885488" w:rsidRPr="00736684">
        <w:rPr>
          <w:rStyle w:val="Incipit"/>
          <w:lang w:val="fr-FR"/>
        </w:rPr>
        <w:t>Omnes sancti</w:t>
      </w:r>
      <w:r w:rsidR="00885488" w:rsidRPr="00736684">
        <w:rPr>
          <w:lang w:val="fr-FR"/>
        </w:rPr>
        <w:t xml:space="preserve">. </w:t>
      </w:r>
      <w:r w:rsidR="00C97A2F" w:rsidRPr="005B472A">
        <w:rPr>
          <w:lang w:val="en-US"/>
        </w:rPr>
        <w:t>[</w:t>
      </w:r>
      <w:r w:rsidR="00885488" w:rsidRPr="005B472A">
        <w:rPr>
          <w:lang w:val="en-US"/>
        </w:rPr>
        <w:t>BD</w:t>
      </w:r>
      <w:r w:rsidR="00C97A2F" w:rsidRPr="005B472A">
        <w:rPr>
          <w:lang w:val="en-US"/>
        </w:rPr>
        <w:t xml:space="preserve">] </w:t>
      </w:r>
      <w:r w:rsidR="005F6F99" w:rsidRPr="005B472A">
        <w:rPr>
          <w:rStyle w:val="Incipit"/>
          <w:lang w:val="en-US"/>
        </w:rPr>
        <w:t>Benedicamus</w:t>
      </w:r>
      <w:r w:rsidR="00C97A2F" w:rsidRPr="005B472A">
        <w:rPr>
          <w:lang w:val="en-US"/>
        </w:rPr>
        <w:t xml:space="preserve"> f</w:t>
      </w:r>
      <w:r w:rsidR="00885488" w:rsidRPr="005B472A">
        <w:rPr>
          <w:lang w:val="en-US"/>
        </w:rPr>
        <w:t>erialiter.</w:t>
      </w:r>
    </w:p>
    <w:p w:rsidR="00885488" w:rsidRPr="005B472A" w:rsidRDefault="0081631B" w:rsidP="00415109">
      <w:pPr>
        <w:rPr>
          <w:lang w:val="en-US"/>
        </w:rPr>
      </w:pPr>
      <w:r w:rsidRPr="005B472A">
        <w:rPr>
          <w:rStyle w:val="Time1"/>
          <w:lang w:val="en-US"/>
        </w:rPr>
        <w:t>Ad horas</w:t>
      </w:r>
      <w:r w:rsidR="00BA24A1" w:rsidRPr="005B472A">
        <w:rPr>
          <w:lang w:val="en-US"/>
        </w:rPr>
        <w:t xml:space="preserve"> </w:t>
      </w:r>
      <w:r w:rsidR="00885488" w:rsidRPr="005B472A">
        <w:rPr>
          <w:lang w:val="en-US"/>
        </w:rPr>
        <w:t>laudes antiphonae.</w:t>
      </w:r>
    </w:p>
    <w:p w:rsidR="00885488" w:rsidRPr="00B779A9" w:rsidRDefault="00BA24A1" w:rsidP="00415109">
      <w:pPr>
        <w:rPr>
          <w:lang w:val="it-IT"/>
        </w:rPr>
      </w:pPr>
      <w:r w:rsidRPr="005B472A">
        <w:rPr>
          <w:rStyle w:val="Time1"/>
          <w:lang w:val="en-US"/>
        </w:rPr>
        <w:t>Ad missam</w:t>
      </w:r>
      <w:r w:rsidRPr="005B472A">
        <w:rPr>
          <w:lang w:val="en-US"/>
        </w:rPr>
        <w:t xml:space="preserve"> </w:t>
      </w:r>
      <w:r w:rsidR="00885488" w:rsidRPr="005B472A">
        <w:rPr>
          <w:lang w:val="en-US"/>
        </w:rPr>
        <w:t xml:space="preserve">IN </w:t>
      </w:r>
      <w:r w:rsidR="00885488" w:rsidRPr="005B472A">
        <w:rPr>
          <w:rStyle w:val="Incipit"/>
          <w:lang w:val="en-US"/>
        </w:rPr>
        <w:t>Os iusti</w:t>
      </w:r>
      <w:r w:rsidR="00DD1415" w:rsidRPr="005B472A">
        <w:rPr>
          <w:lang w:val="en-US"/>
        </w:rPr>
        <w:t>@28.</w:t>
      </w:r>
      <w:r w:rsidR="00885488" w:rsidRPr="005B472A">
        <w:rPr>
          <w:lang w:val="en-US"/>
        </w:rPr>
        <w:t xml:space="preserve"> GR </w:t>
      </w:r>
      <w:r w:rsidR="00885488" w:rsidRPr="005B472A">
        <w:rPr>
          <w:rStyle w:val="Incipit"/>
          <w:lang w:val="en-US"/>
        </w:rPr>
        <w:t>Domine praevenisti</w:t>
      </w:r>
      <w:r w:rsidR="00DD1415" w:rsidRPr="005B472A">
        <w:rPr>
          <w:lang w:val="en-US"/>
        </w:rPr>
        <w:t>@183.</w:t>
      </w:r>
      <w:r w:rsidR="00885488" w:rsidRPr="005B472A">
        <w:rPr>
          <w:lang w:val="en-US"/>
        </w:rPr>
        <w:t xml:space="preserve"> AL</w:t>
      </w:r>
      <w:r w:rsidR="00662E55" w:rsidRPr="005B472A">
        <w:rPr>
          <w:lang w:val="en-US"/>
        </w:rPr>
        <w:t>V</w:t>
      </w:r>
      <w:r w:rsidR="00885488" w:rsidRPr="005B472A">
        <w:rPr>
          <w:lang w:val="en-US"/>
        </w:rPr>
        <w:t xml:space="preserve"> </w:t>
      </w:r>
      <w:r w:rsidR="00885488" w:rsidRPr="005B472A">
        <w:rPr>
          <w:rStyle w:val="Incipit"/>
          <w:lang w:val="en-US"/>
        </w:rPr>
        <w:t>Iustus germinabit</w:t>
      </w:r>
      <w:r w:rsidR="00DD1415" w:rsidRPr="005B472A">
        <w:rPr>
          <w:lang w:val="en-US"/>
        </w:rPr>
        <w:t>@231.</w:t>
      </w:r>
      <w:r w:rsidR="00885488" w:rsidRPr="005B472A">
        <w:rPr>
          <w:lang w:val="en-US"/>
        </w:rPr>
        <w:t xml:space="preserve"> OF </w:t>
      </w:r>
      <w:r w:rsidR="00885488" w:rsidRPr="005B472A">
        <w:rPr>
          <w:rStyle w:val="Incipit"/>
          <w:lang w:val="en-US"/>
        </w:rPr>
        <w:t>Posuisti domine</w:t>
      </w:r>
      <w:r w:rsidR="00DD1415" w:rsidRPr="005B472A">
        <w:rPr>
          <w:lang w:val="en-US"/>
        </w:rPr>
        <w:t>@193.</w:t>
      </w:r>
      <w:r w:rsidR="00885488" w:rsidRPr="005B472A">
        <w:rPr>
          <w:lang w:val="en-US"/>
        </w:rPr>
        <w:t xml:space="preserve"> </w:t>
      </w:r>
      <w:r w:rsidR="00885488" w:rsidRPr="00B779A9">
        <w:rPr>
          <w:lang w:val="it-IT"/>
        </w:rPr>
        <w:t xml:space="preserve">CO </w:t>
      </w:r>
      <w:r w:rsidR="00885488" w:rsidRPr="009E6C32">
        <w:rPr>
          <w:rStyle w:val="Incipit"/>
          <w:lang w:val="it-IT"/>
        </w:rPr>
        <w:t>Magna est gloria</w:t>
      </w:r>
      <w:r w:rsidR="00DD1415">
        <w:rPr>
          <w:lang w:val="it-IT"/>
        </w:rPr>
        <w:t>@</w:t>
      </w:r>
      <w:r w:rsidR="00DD1415" w:rsidRPr="00B779A9">
        <w:rPr>
          <w:lang w:val="it-IT"/>
        </w:rPr>
        <w:t>39.</w:t>
      </w:r>
    </w:p>
    <w:p w:rsidR="00885488" w:rsidRPr="009E6C32" w:rsidRDefault="00401D50" w:rsidP="00415109">
      <w:pPr>
        <w:pStyle w:val="berschrift1"/>
        <w:rPr>
          <w:lang w:val="it-IT"/>
        </w:rPr>
      </w:pPr>
      <w:r w:rsidRPr="009E6C32">
        <w:rPr>
          <w:lang w:val="it-IT"/>
        </w:rPr>
        <w:lastRenderedPageBreak/>
        <w:t xml:space="preserve">(21r) </w:t>
      </w:r>
      <w:r w:rsidR="00885488" w:rsidRPr="009E6C32">
        <w:rPr>
          <w:lang w:val="it-IT"/>
        </w:rPr>
        <w:t xml:space="preserve">IN FESTO </w:t>
      </w:r>
      <w:r w:rsidR="002F550E" w:rsidRPr="009E6C32">
        <w:rPr>
          <w:lang w:val="it-IT"/>
        </w:rPr>
        <w:t>MARGARITA</w:t>
      </w:r>
      <w:r w:rsidR="00F56B8B" w:rsidRPr="009E6C32">
        <w:rPr>
          <w:lang w:val="it-IT"/>
        </w:rPr>
        <w:t>E VIRGINIS</w:t>
      </w:r>
    </w:p>
    <w:p w:rsidR="00885488" w:rsidRPr="009E6C32" w:rsidRDefault="00885488" w:rsidP="00415109">
      <w:pPr>
        <w:rPr>
          <w:lang w:val="it-IT"/>
        </w:rPr>
      </w:pPr>
      <w:r w:rsidRPr="009E6C32">
        <w:rPr>
          <w:lang w:val="it-IT"/>
        </w:rPr>
        <w:t>Binos facimus.</w:t>
      </w:r>
    </w:p>
    <w:p w:rsidR="00885488" w:rsidRPr="00736684" w:rsidRDefault="00BA24A1" w:rsidP="00415109">
      <w:pPr>
        <w:rPr>
          <w:lang w:val="pt-PT"/>
        </w:rPr>
      </w:pPr>
      <w:r w:rsidRPr="005B472A">
        <w:rPr>
          <w:rStyle w:val="Time1"/>
          <w:lang w:val="en-US"/>
        </w:rPr>
        <w:t>Ad vesperas</w:t>
      </w:r>
      <w:r w:rsidRPr="005B472A">
        <w:rPr>
          <w:lang w:val="en-US"/>
        </w:rPr>
        <w:t xml:space="preserve"> </w:t>
      </w:r>
      <w:r w:rsidR="00885488" w:rsidRPr="005B472A">
        <w:rPr>
          <w:lang w:val="en-US"/>
        </w:rPr>
        <w:t xml:space="preserve">super psalmos AN </w:t>
      </w:r>
      <w:r w:rsidR="00885488" w:rsidRPr="005B472A">
        <w:rPr>
          <w:rStyle w:val="Incipit"/>
          <w:lang w:val="en-US"/>
        </w:rPr>
        <w:t>Adest</w:t>
      </w:r>
      <w:r w:rsidR="005A362F" w:rsidRPr="005B472A">
        <w:rPr>
          <w:i/>
          <w:lang w:val="en-US"/>
        </w:rPr>
        <w:t xml:space="preserve"> </w:t>
      </w:r>
      <w:r w:rsidR="0086266C" w:rsidRPr="005B472A">
        <w:rPr>
          <w:rStyle w:val="Incipit"/>
          <w:lang w:val="en-US"/>
        </w:rPr>
        <w:t>sollemn</w:t>
      </w:r>
      <w:r w:rsidR="00885488" w:rsidRPr="005B472A">
        <w:rPr>
          <w:rStyle w:val="Incipit"/>
          <w:lang w:val="en-US"/>
        </w:rPr>
        <w:t>itas</w:t>
      </w:r>
      <w:r w:rsidR="00C97A2F" w:rsidRPr="005B472A">
        <w:rPr>
          <w:lang w:val="en-US"/>
        </w:rPr>
        <w:t xml:space="preserve">. </w:t>
      </w:r>
      <w:r w:rsidR="00C97A2F" w:rsidRPr="00B779A9">
        <w:rPr>
          <w:lang w:val="it-IT"/>
        </w:rPr>
        <w:t>Psalmi o</w:t>
      </w:r>
      <w:r w:rsidR="00885488" w:rsidRPr="00B779A9">
        <w:rPr>
          <w:lang w:val="it-IT"/>
        </w:rPr>
        <w:t xml:space="preserve">mnia Laudate. RP </w:t>
      </w:r>
      <w:r w:rsidR="00885488" w:rsidRPr="00794880">
        <w:rPr>
          <w:rStyle w:val="Incipit"/>
          <w:lang w:val="it-IT"/>
        </w:rPr>
        <w:t>Quadam</w:t>
      </w:r>
      <w:r w:rsidR="005A362F" w:rsidRPr="005A362F">
        <w:rPr>
          <w:i/>
          <w:lang w:val="it-IT"/>
        </w:rPr>
        <w:t xml:space="preserve"> </w:t>
      </w:r>
      <w:r w:rsidR="00885488" w:rsidRPr="00794880">
        <w:rPr>
          <w:rStyle w:val="Incipit"/>
          <w:lang w:val="it-IT"/>
        </w:rPr>
        <w:t>die</w:t>
      </w:r>
      <w:r w:rsidR="005A362F" w:rsidRPr="005A362F">
        <w:rPr>
          <w:i/>
          <w:lang w:val="it-IT"/>
        </w:rPr>
        <w:t xml:space="preserve"> </w:t>
      </w:r>
      <w:r w:rsidR="00885488" w:rsidRPr="00794880">
        <w:rPr>
          <w:rStyle w:val="Incipit"/>
          <w:lang w:val="it-IT"/>
        </w:rPr>
        <w:t>Olibrius</w:t>
      </w:r>
      <w:r w:rsidR="00885488" w:rsidRPr="00B779A9">
        <w:rPr>
          <w:lang w:val="it-IT"/>
        </w:rPr>
        <w:t xml:space="preserve">. HY </w:t>
      </w:r>
      <w:r w:rsidR="00885488" w:rsidRPr="00794880">
        <w:rPr>
          <w:rStyle w:val="Incipit"/>
          <w:lang w:val="it-IT"/>
        </w:rPr>
        <w:t>Ut</w:t>
      </w:r>
      <w:r w:rsidR="005A362F" w:rsidRPr="005A362F">
        <w:rPr>
          <w:i/>
          <w:lang w:val="it-IT"/>
        </w:rPr>
        <w:t xml:space="preserve"> </w:t>
      </w:r>
      <w:r w:rsidR="00885488" w:rsidRPr="00794880">
        <w:rPr>
          <w:rStyle w:val="Incipit"/>
          <w:lang w:val="it-IT"/>
        </w:rPr>
        <w:t>tibi</w:t>
      </w:r>
      <w:r w:rsidR="005A362F" w:rsidRPr="005A362F">
        <w:rPr>
          <w:i/>
          <w:lang w:val="it-IT"/>
        </w:rPr>
        <w:t xml:space="preserve"> </w:t>
      </w:r>
      <w:r w:rsidR="00885488" w:rsidRPr="00794880">
        <w:rPr>
          <w:rStyle w:val="Incipit"/>
          <w:lang w:val="it-IT"/>
        </w:rPr>
        <w:t>laudes</w:t>
      </w:r>
      <w:r w:rsidR="00885488" w:rsidRPr="00B779A9">
        <w:rPr>
          <w:lang w:val="it-IT"/>
        </w:rPr>
        <w:t xml:space="preserve">. VS </w:t>
      </w:r>
      <w:r w:rsidR="00885488" w:rsidRPr="00794880">
        <w:rPr>
          <w:rStyle w:val="Incipit"/>
          <w:lang w:val="it-IT"/>
        </w:rPr>
        <w:t>Specie</w:t>
      </w:r>
      <w:r w:rsidR="005A362F" w:rsidRPr="005A362F">
        <w:rPr>
          <w:i/>
          <w:lang w:val="it-IT"/>
        </w:rPr>
        <w:t xml:space="preserve"> </w:t>
      </w:r>
      <w:r w:rsidR="00885488" w:rsidRPr="00794880">
        <w:rPr>
          <w:rStyle w:val="Incipit"/>
          <w:lang w:val="it-IT"/>
        </w:rPr>
        <w:t>tua</w:t>
      </w:r>
      <w:r w:rsidR="00885488" w:rsidRPr="00B779A9">
        <w:rPr>
          <w:lang w:val="it-IT"/>
        </w:rPr>
        <w:t xml:space="preserve">. AM </w:t>
      </w:r>
      <w:r w:rsidR="00885488" w:rsidRPr="00794880">
        <w:rPr>
          <w:rStyle w:val="Incipit"/>
          <w:lang w:val="it-IT"/>
        </w:rPr>
        <w:t>Magnificemus</w:t>
      </w:r>
      <w:r w:rsidR="005A362F" w:rsidRPr="005A362F">
        <w:rPr>
          <w:i/>
          <w:lang w:val="it-IT"/>
        </w:rPr>
        <w:t xml:space="preserve"> </w:t>
      </w:r>
      <w:r w:rsidR="00885488" w:rsidRPr="00794880">
        <w:rPr>
          <w:rStyle w:val="Incipit"/>
          <w:lang w:val="it-IT"/>
        </w:rPr>
        <w:t>dominum</w:t>
      </w:r>
      <w:r w:rsidR="00885488" w:rsidRPr="00B779A9">
        <w:rPr>
          <w:lang w:val="it-IT"/>
        </w:rPr>
        <w:t xml:space="preserve">. </w:t>
      </w:r>
      <w:r w:rsidR="00C40E58">
        <w:rPr>
          <w:lang w:val="it-IT"/>
        </w:rPr>
        <w:t>Suffragium d</w:t>
      </w:r>
      <w:r w:rsidR="00BE3DA8">
        <w:rPr>
          <w:lang w:val="it-IT"/>
        </w:rPr>
        <w:t xml:space="preserve">e </w:t>
      </w:r>
      <w:r w:rsidR="00C40E58" w:rsidRPr="00C40E58">
        <w:rPr>
          <w:lang w:val="it-IT"/>
        </w:rPr>
        <w:t>|</w:t>
      </w:r>
      <w:r w:rsidR="00BE3DA8">
        <w:rPr>
          <w:lang w:val="it-IT"/>
        </w:rPr>
        <w:t>sancto</w:t>
      </w:r>
      <w:r w:rsidR="00C40E58">
        <w:rPr>
          <w:lang w:val="it-IT"/>
        </w:rPr>
        <w:t>::sanctis</w:t>
      </w:r>
      <w:r w:rsidR="00C40E58" w:rsidRPr="00C40E58">
        <w:rPr>
          <w:lang w:val="it-IT"/>
        </w:rPr>
        <w:t>|</w:t>
      </w:r>
      <w:r w:rsidR="00BE3DA8">
        <w:rPr>
          <w:lang w:val="it-IT"/>
        </w:rPr>
        <w:t xml:space="preserve"> Hermagora</w:t>
      </w:r>
      <w:r w:rsidRPr="00B779A9">
        <w:rPr>
          <w:lang w:val="it-IT"/>
        </w:rPr>
        <w:t xml:space="preserve"> et Fortunato </w:t>
      </w:r>
      <w:r w:rsidR="00C40E58">
        <w:rPr>
          <w:lang w:val="it-IT"/>
        </w:rPr>
        <w:t>[</w:t>
      </w:r>
      <w:r w:rsidR="00885488" w:rsidRPr="00B779A9">
        <w:rPr>
          <w:lang w:val="it-IT"/>
        </w:rPr>
        <w:t>AC</w:t>
      </w:r>
      <w:r w:rsidR="00C40E58">
        <w:rPr>
          <w:lang w:val="it-IT"/>
        </w:rPr>
        <w:t>]</w:t>
      </w:r>
      <w:r w:rsidR="00885488" w:rsidRPr="00B779A9">
        <w:rPr>
          <w:lang w:val="it-IT"/>
        </w:rPr>
        <w:t xml:space="preserve"> </w:t>
      </w:r>
      <w:r w:rsidR="00885488" w:rsidRPr="00794880">
        <w:rPr>
          <w:rStyle w:val="Incipit"/>
          <w:lang w:val="it-IT"/>
        </w:rPr>
        <w:t>Absterget</w:t>
      </w:r>
      <w:r w:rsidR="005A362F" w:rsidRPr="005A362F">
        <w:rPr>
          <w:i/>
          <w:lang w:val="it-IT"/>
        </w:rPr>
        <w:t xml:space="preserve"> </w:t>
      </w:r>
      <w:r w:rsidR="00885488" w:rsidRPr="00794880">
        <w:rPr>
          <w:rStyle w:val="Incipit"/>
          <w:lang w:val="it-IT"/>
        </w:rPr>
        <w:t>deus</w:t>
      </w:r>
      <w:r w:rsidR="00885488" w:rsidRPr="00B779A9">
        <w:rPr>
          <w:lang w:val="it-IT"/>
        </w:rPr>
        <w:t xml:space="preserve">. </w:t>
      </w:r>
      <w:r w:rsidR="00885488" w:rsidRPr="00B779A9">
        <w:rPr>
          <w:lang w:val="pt-PT"/>
        </w:rPr>
        <w:t xml:space="preserve">De beata virgine </w:t>
      </w:r>
      <w:r w:rsidRPr="00B779A9">
        <w:rPr>
          <w:lang w:val="pt-PT"/>
        </w:rPr>
        <w:t>[</w:t>
      </w:r>
      <w:r w:rsidR="00885488" w:rsidRPr="00B779A9">
        <w:rPr>
          <w:lang w:val="pt-PT"/>
        </w:rPr>
        <w:t>AC</w:t>
      </w:r>
      <w:r w:rsidRPr="00B779A9">
        <w:rPr>
          <w:lang w:val="pt-PT"/>
        </w:rPr>
        <w:t>]</w:t>
      </w:r>
      <w:r w:rsidR="00885488" w:rsidRPr="00B779A9">
        <w:rPr>
          <w:lang w:val="pt-PT"/>
        </w:rPr>
        <w:t xml:space="preserve"> </w:t>
      </w:r>
      <w:r w:rsidR="00885488" w:rsidRPr="00794880">
        <w:rPr>
          <w:rStyle w:val="Incipit"/>
          <w:lang w:val="pt-PT"/>
        </w:rPr>
        <w:t>Omnium</w:t>
      </w:r>
      <w:r w:rsidR="005A362F" w:rsidRPr="005A362F">
        <w:rPr>
          <w:i/>
          <w:lang w:val="pt-PT"/>
        </w:rPr>
        <w:t xml:space="preserve"> </w:t>
      </w:r>
      <w:r w:rsidR="00885488" w:rsidRPr="00794880">
        <w:rPr>
          <w:rStyle w:val="Incipit"/>
          <w:lang w:val="pt-PT"/>
        </w:rPr>
        <w:t>rerum</w:t>
      </w:r>
      <w:r w:rsidR="00885488" w:rsidRPr="00B779A9">
        <w:rPr>
          <w:lang w:val="pt-PT"/>
        </w:rPr>
        <w:t xml:space="preserve">. </w:t>
      </w:r>
      <w:r w:rsidR="00C97A2F" w:rsidRPr="00B779A9">
        <w:rPr>
          <w:lang w:val="pt-PT"/>
        </w:rPr>
        <w:t xml:space="preserve">[BD] </w:t>
      </w:r>
      <w:r w:rsidR="005F6F99" w:rsidRPr="00794880">
        <w:rPr>
          <w:rStyle w:val="Incipit"/>
          <w:lang w:val="pt-PT"/>
        </w:rPr>
        <w:t>Benedicamus</w:t>
      </w:r>
      <w:r w:rsidR="00C97A2F" w:rsidRPr="00B779A9">
        <w:rPr>
          <w:lang w:val="pt-PT"/>
        </w:rPr>
        <w:t xml:space="preserve"> d</w:t>
      </w:r>
      <w:r w:rsidR="00885488" w:rsidRPr="00B779A9">
        <w:rPr>
          <w:lang w:val="pt-PT"/>
        </w:rPr>
        <w:t>e virginibus.</w:t>
      </w:r>
    </w:p>
    <w:p w:rsidR="00885488" w:rsidRPr="005B472A" w:rsidRDefault="00BA24A1" w:rsidP="00415109">
      <w:pPr>
        <w:rPr>
          <w:lang w:val="pt-PT"/>
        </w:rPr>
      </w:pPr>
      <w:r w:rsidRPr="00736684">
        <w:rPr>
          <w:rStyle w:val="Time1"/>
          <w:lang w:val="en-US"/>
        </w:rPr>
        <w:t>Ad completorium</w:t>
      </w:r>
      <w:r>
        <w:rPr>
          <w:lang w:val="en-US"/>
        </w:rPr>
        <w:t xml:space="preserve"> </w:t>
      </w:r>
      <w:r w:rsidR="00DE1AA8">
        <w:rPr>
          <w:lang w:val="en-US"/>
        </w:rPr>
        <w:t>HY</w:t>
      </w:r>
      <w:r w:rsidR="00885488">
        <w:rPr>
          <w:lang w:val="en-US"/>
        </w:rPr>
        <w:t xml:space="preserve"> </w:t>
      </w:r>
      <w:r w:rsidR="00401D50" w:rsidRPr="00736684">
        <w:rPr>
          <w:rStyle w:val="Incipit"/>
          <w:lang w:val="en-US"/>
        </w:rPr>
        <w:t>|</w:t>
      </w:r>
      <w:r w:rsidR="000E124F" w:rsidRPr="00736684">
        <w:rPr>
          <w:rStyle w:val="Incipit"/>
          <w:lang w:val="en-US"/>
        </w:rPr>
        <w:t>I::leer</w:t>
      </w:r>
      <w:r w:rsidR="00401D50" w:rsidRPr="00736684">
        <w:rPr>
          <w:rStyle w:val="Incipit"/>
          <w:lang w:val="en-US"/>
        </w:rPr>
        <w:t>|</w:t>
      </w:r>
      <w:r w:rsidR="00885488">
        <w:rPr>
          <w:lang w:val="en-US"/>
        </w:rPr>
        <w:t xml:space="preserve">. </w:t>
      </w:r>
      <w:r w:rsidR="00885488" w:rsidRPr="005B472A">
        <w:rPr>
          <w:lang w:val="pt-PT"/>
        </w:rPr>
        <w:t xml:space="preserve">AD </w:t>
      </w:r>
      <w:r w:rsidR="00885488" w:rsidRPr="005B472A">
        <w:rPr>
          <w:rStyle w:val="Incipit"/>
          <w:lang w:val="pt-PT"/>
        </w:rPr>
        <w:t>Pacem</w:t>
      </w:r>
      <w:r w:rsidR="005A362F" w:rsidRPr="005B472A">
        <w:rPr>
          <w:i/>
          <w:lang w:val="pt-PT"/>
        </w:rPr>
        <w:t xml:space="preserve"> </w:t>
      </w:r>
      <w:r w:rsidR="00885488" w:rsidRPr="005B472A">
        <w:rPr>
          <w:rStyle w:val="Incipit"/>
          <w:lang w:val="pt-PT"/>
        </w:rPr>
        <w:t>tuam</w:t>
      </w:r>
      <w:r w:rsidR="00885488" w:rsidRPr="005B472A">
        <w:rPr>
          <w:lang w:val="pt-PT"/>
        </w:rPr>
        <w:t>.</w:t>
      </w:r>
    </w:p>
    <w:p w:rsidR="00885488" w:rsidRPr="005B472A" w:rsidRDefault="00BA24A1" w:rsidP="00415109">
      <w:pPr>
        <w:rPr>
          <w:lang w:val="pt-PT"/>
        </w:rPr>
      </w:pPr>
      <w:r w:rsidRPr="005B472A">
        <w:rPr>
          <w:rStyle w:val="Time1"/>
          <w:lang w:val="pt-PT"/>
        </w:rPr>
        <w:t>Ad matutinum</w:t>
      </w:r>
      <w:r w:rsidRPr="005B472A">
        <w:rPr>
          <w:lang w:val="pt-PT"/>
        </w:rPr>
        <w:t xml:space="preserve"> </w:t>
      </w:r>
      <w:r w:rsidR="00885488" w:rsidRPr="005B472A">
        <w:rPr>
          <w:lang w:val="pt-PT"/>
        </w:rPr>
        <w:t>I</w:t>
      </w:r>
      <w:r w:rsidRPr="005B472A">
        <w:rPr>
          <w:lang w:val="pt-PT"/>
        </w:rPr>
        <w:t>N</w:t>
      </w:r>
      <w:r w:rsidR="00885488" w:rsidRPr="005B472A">
        <w:rPr>
          <w:lang w:val="pt-PT"/>
        </w:rPr>
        <w:t xml:space="preserve">V </w:t>
      </w:r>
      <w:r w:rsidR="00885488" w:rsidRPr="005B472A">
        <w:rPr>
          <w:rStyle w:val="Incipit"/>
          <w:lang w:val="pt-PT"/>
        </w:rPr>
        <w:t>Auctorem vitae</w:t>
      </w:r>
      <w:r w:rsidR="00885488" w:rsidRPr="005B472A">
        <w:rPr>
          <w:lang w:val="pt-PT"/>
        </w:rPr>
        <w:t xml:space="preserve">. </w:t>
      </w:r>
      <w:r w:rsidR="00C40E58" w:rsidRPr="005B472A">
        <w:rPr>
          <w:lang w:val="pt-PT"/>
        </w:rPr>
        <w:t>$E::</w:t>
      </w:r>
      <w:r w:rsidR="00AD29A8" w:rsidRPr="005B472A">
        <w:rPr>
          <w:lang w:val="pt-PT"/>
        </w:rPr>
        <w:t>HY</w:t>
      </w:r>
      <w:r w:rsidR="00DD68AF" w:rsidRPr="005B472A">
        <w:rPr>
          <w:lang w:val="pt-PT"/>
        </w:rPr>
        <w:t xml:space="preserve"> </w:t>
      </w:r>
      <w:r w:rsidR="00AD29A8" w:rsidRPr="005B472A">
        <w:rPr>
          <w:rStyle w:val="Incipit"/>
          <w:lang w:val="pt-PT"/>
        </w:rPr>
        <w:t>Iesu corona virginum</w:t>
      </w:r>
      <w:r w:rsidR="00C40E58" w:rsidRPr="005B472A">
        <w:rPr>
          <w:lang w:val="pt-PT"/>
        </w:rPr>
        <w:t>$</w:t>
      </w:r>
      <w:r w:rsidR="00DF3358" w:rsidRPr="005B472A">
        <w:rPr>
          <w:lang w:val="pt-PT"/>
        </w:rPr>
        <w:t>.</w:t>
      </w:r>
    </w:p>
    <w:p w:rsidR="00885488" w:rsidRPr="00B779A9" w:rsidRDefault="00BA24A1" w:rsidP="00415109">
      <w:pPr>
        <w:rPr>
          <w:lang w:val="pt-PT"/>
        </w:rPr>
      </w:pPr>
      <w:r w:rsidRPr="005B472A">
        <w:rPr>
          <w:rStyle w:val="Time2"/>
          <w:lang w:val="pt-PT"/>
        </w:rPr>
        <w:t>In primo nocturno</w:t>
      </w:r>
      <w:r w:rsidRPr="005B472A">
        <w:rPr>
          <w:lang w:val="pt-PT"/>
        </w:rPr>
        <w:t xml:space="preserve"> </w:t>
      </w:r>
      <w:r w:rsidR="00885488" w:rsidRPr="005B472A">
        <w:rPr>
          <w:lang w:val="pt-PT"/>
        </w:rPr>
        <w:t xml:space="preserve">AN </w:t>
      </w:r>
      <w:r w:rsidR="00885488" w:rsidRPr="005B472A">
        <w:rPr>
          <w:rStyle w:val="Incipit"/>
          <w:lang w:val="pt-PT"/>
        </w:rPr>
        <w:t>Haec</w:t>
      </w:r>
      <w:r w:rsidR="005A362F" w:rsidRPr="005B472A">
        <w:rPr>
          <w:i/>
          <w:lang w:val="pt-PT"/>
        </w:rPr>
        <w:t xml:space="preserve"> </w:t>
      </w:r>
      <w:r w:rsidR="00885488" w:rsidRPr="005B472A">
        <w:rPr>
          <w:rStyle w:val="Incipit"/>
          <w:lang w:val="pt-PT"/>
        </w:rPr>
        <w:t>virgo</w:t>
      </w:r>
      <w:r w:rsidR="005A362F" w:rsidRPr="005B472A">
        <w:rPr>
          <w:i/>
          <w:lang w:val="pt-PT"/>
        </w:rPr>
        <w:t xml:space="preserve"> </w:t>
      </w:r>
      <w:r w:rsidR="00885488" w:rsidRPr="005B472A">
        <w:rPr>
          <w:rStyle w:val="Incipit"/>
          <w:lang w:val="pt-PT"/>
        </w:rPr>
        <w:t>praedicans</w:t>
      </w:r>
      <w:r w:rsidR="00C97A2F" w:rsidRPr="005B472A">
        <w:rPr>
          <w:lang w:val="pt-PT"/>
        </w:rPr>
        <w:t xml:space="preserve"> cum sequentibus duabus. </w:t>
      </w:r>
      <w:r w:rsidR="00C97A2F" w:rsidRPr="00736684">
        <w:rPr>
          <w:lang w:val="it-IT"/>
        </w:rPr>
        <w:t xml:space="preserve">Psalmi </w:t>
      </w:r>
      <w:r w:rsidR="00DE1AA8" w:rsidRPr="00736684">
        <w:rPr>
          <w:lang w:val="it-IT"/>
        </w:rPr>
        <w:t xml:space="preserve">de </w:t>
      </w:r>
      <w:r w:rsidR="00F56B8B" w:rsidRPr="00736684">
        <w:rPr>
          <w:lang w:val="it-IT"/>
        </w:rPr>
        <w:t>%D::</w:t>
      </w:r>
      <w:r w:rsidR="00591DC7" w:rsidRPr="00736684">
        <w:rPr>
          <w:lang w:val="it-IT"/>
        </w:rPr>
        <w:t>beata</w:t>
      </w:r>
      <w:r w:rsidR="00D734F4" w:rsidRPr="00736684">
        <w:rPr>
          <w:lang w:val="it-IT"/>
        </w:rPr>
        <w:t xml:space="preserve"> </w:t>
      </w:r>
      <w:r w:rsidR="00591DC7" w:rsidRPr="00736684">
        <w:rPr>
          <w:lang w:val="it-IT"/>
        </w:rPr>
        <w:t>virgine</w:t>
      </w:r>
      <w:r w:rsidR="00F56B8B" w:rsidRPr="00736684">
        <w:rPr>
          <w:lang w:val="it-IT"/>
        </w:rPr>
        <w:t>%</w:t>
      </w:r>
      <w:r w:rsidR="00591DC7" w:rsidRPr="00736684">
        <w:rPr>
          <w:lang w:val="it-IT"/>
        </w:rPr>
        <w:t xml:space="preserve"> $E::</w:t>
      </w:r>
      <w:r w:rsidR="00885488" w:rsidRPr="00736684">
        <w:rPr>
          <w:lang w:val="it-IT"/>
        </w:rPr>
        <w:t>virginibus</w:t>
      </w:r>
      <w:r w:rsidR="00591DC7" w:rsidRPr="00736684">
        <w:rPr>
          <w:lang w:val="it-IT"/>
        </w:rPr>
        <w:t>$</w:t>
      </w:r>
      <w:r w:rsidR="00885488" w:rsidRPr="00736684">
        <w:rPr>
          <w:lang w:val="it-IT"/>
        </w:rPr>
        <w:t xml:space="preserve">. VS </w:t>
      </w:r>
      <w:r w:rsidR="00885488" w:rsidRPr="00736684">
        <w:rPr>
          <w:rStyle w:val="Incipit"/>
          <w:lang w:val="it-IT"/>
        </w:rPr>
        <w:t>Specie</w:t>
      </w:r>
      <w:r w:rsidR="005A362F" w:rsidRPr="00736684">
        <w:rPr>
          <w:i/>
          <w:lang w:val="it-IT"/>
        </w:rPr>
        <w:t xml:space="preserve"> </w:t>
      </w:r>
      <w:r w:rsidR="00885488" w:rsidRPr="00736684">
        <w:rPr>
          <w:rStyle w:val="Incipit"/>
          <w:lang w:val="it-IT"/>
        </w:rPr>
        <w:t>tua</w:t>
      </w:r>
      <w:r w:rsidR="00885488" w:rsidRPr="00736684">
        <w:rPr>
          <w:lang w:val="it-IT"/>
        </w:rPr>
        <w:t>. L</w:t>
      </w:r>
      <w:r w:rsidR="00C13470" w:rsidRPr="00736684">
        <w:rPr>
          <w:lang w:val="it-IT"/>
        </w:rPr>
        <w:t>HI</w:t>
      </w:r>
      <w:r w:rsidR="00885488" w:rsidRPr="00736684">
        <w:rPr>
          <w:lang w:val="it-IT"/>
        </w:rPr>
        <w:t xml:space="preserve"> </w:t>
      </w:r>
      <w:r w:rsidR="00885488" w:rsidRPr="00736684">
        <w:rPr>
          <w:rStyle w:val="Incipit"/>
          <w:lang w:val="it-IT"/>
        </w:rPr>
        <w:t>Beatissima</w:t>
      </w:r>
      <w:r w:rsidR="005A362F" w:rsidRPr="00736684">
        <w:rPr>
          <w:i/>
          <w:lang w:val="it-IT"/>
        </w:rPr>
        <w:t xml:space="preserve"> </w:t>
      </w:r>
      <w:r w:rsidR="00885488" w:rsidRPr="00736684">
        <w:rPr>
          <w:rStyle w:val="Incipit"/>
          <w:lang w:val="it-IT"/>
        </w:rPr>
        <w:t>itaque</w:t>
      </w:r>
      <w:r w:rsidR="005A362F" w:rsidRPr="00736684">
        <w:rPr>
          <w:i/>
          <w:lang w:val="it-IT"/>
        </w:rPr>
        <w:t xml:space="preserve"> </w:t>
      </w:r>
      <w:r w:rsidR="002F550E" w:rsidRPr="00736684">
        <w:rPr>
          <w:rStyle w:val="Incipit"/>
          <w:lang w:val="it-IT"/>
        </w:rPr>
        <w:t>Margarita</w:t>
      </w:r>
      <w:r w:rsidR="005A362F" w:rsidRPr="00736684">
        <w:rPr>
          <w:i/>
          <w:lang w:val="it-IT"/>
        </w:rPr>
        <w:t xml:space="preserve"> </w:t>
      </w:r>
      <w:r w:rsidR="00885488" w:rsidRPr="00736684">
        <w:rPr>
          <w:rStyle w:val="Incipit"/>
          <w:lang w:val="it-IT"/>
        </w:rPr>
        <w:t>erat</w:t>
      </w:r>
      <w:r w:rsidR="005A362F" w:rsidRPr="00736684">
        <w:rPr>
          <w:i/>
          <w:lang w:val="it-IT"/>
        </w:rPr>
        <w:t xml:space="preserve"> </w:t>
      </w:r>
      <w:r w:rsidR="00885488" w:rsidRPr="00736684">
        <w:rPr>
          <w:rStyle w:val="Incipit"/>
          <w:lang w:val="it-IT"/>
        </w:rPr>
        <w:t>filia</w:t>
      </w:r>
      <w:r w:rsidR="00885488" w:rsidRPr="00736684">
        <w:rPr>
          <w:lang w:val="it-IT"/>
        </w:rPr>
        <w:t xml:space="preserve"> circa initium libri de sanctis. </w:t>
      </w:r>
      <w:r w:rsidR="00885488" w:rsidRPr="00B779A9">
        <w:rPr>
          <w:lang w:val="pt-PT"/>
        </w:rPr>
        <w:t xml:space="preserve">RP </w:t>
      </w:r>
      <w:r w:rsidR="000F4FB4" w:rsidRPr="00794880">
        <w:rPr>
          <w:rStyle w:val="Incipit"/>
          <w:lang w:val="pt-PT"/>
        </w:rPr>
        <w:t>Feli</w:t>
      </w:r>
      <w:r w:rsidR="00885488" w:rsidRPr="00794880">
        <w:rPr>
          <w:rStyle w:val="Incipit"/>
          <w:lang w:val="pt-PT"/>
        </w:rPr>
        <w:t>x</w:t>
      </w:r>
      <w:r w:rsidR="005A362F" w:rsidRPr="005A362F">
        <w:rPr>
          <w:i/>
          <w:lang w:val="pt-PT"/>
        </w:rPr>
        <w:t xml:space="preserve"> </w:t>
      </w:r>
      <w:r w:rsidR="00885488" w:rsidRPr="00794880">
        <w:rPr>
          <w:rStyle w:val="Incipit"/>
          <w:lang w:val="pt-PT"/>
        </w:rPr>
        <w:t>igitur</w:t>
      </w:r>
      <w:r w:rsidR="005A362F" w:rsidRPr="005A362F">
        <w:rPr>
          <w:i/>
          <w:lang w:val="pt-PT"/>
        </w:rPr>
        <w:t xml:space="preserve"> </w:t>
      </w:r>
      <w:r w:rsidR="002F550E" w:rsidRPr="00794880">
        <w:rPr>
          <w:rStyle w:val="Incipit"/>
          <w:lang w:val="pt-PT"/>
        </w:rPr>
        <w:t>Margarita</w:t>
      </w:r>
      <w:r w:rsidR="00885488" w:rsidRPr="00B779A9">
        <w:rPr>
          <w:lang w:val="pt-PT"/>
        </w:rPr>
        <w:t xml:space="preserve">. </w:t>
      </w:r>
      <w:r w:rsidRPr="00B779A9">
        <w:rPr>
          <w:lang w:val="pt-PT"/>
        </w:rPr>
        <w:t>[</w:t>
      </w:r>
      <w:r w:rsidR="00885488" w:rsidRPr="00B779A9">
        <w:rPr>
          <w:lang w:val="pt-PT"/>
        </w:rPr>
        <w:t>RP</w:t>
      </w:r>
      <w:r w:rsidRPr="00B779A9">
        <w:rPr>
          <w:lang w:val="pt-PT"/>
        </w:rPr>
        <w:t>]</w:t>
      </w:r>
      <w:r w:rsidR="00885488" w:rsidRPr="00B779A9">
        <w:rPr>
          <w:lang w:val="pt-PT"/>
        </w:rPr>
        <w:t xml:space="preserve"> </w:t>
      </w:r>
      <w:r w:rsidR="00885488" w:rsidRPr="00794880">
        <w:rPr>
          <w:rStyle w:val="Incipit"/>
          <w:lang w:val="pt-PT"/>
        </w:rPr>
        <w:t>Haec</w:t>
      </w:r>
      <w:r w:rsidR="005A362F" w:rsidRPr="005A362F">
        <w:rPr>
          <w:i/>
          <w:lang w:val="pt-PT"/>
        </w:rPr>
        <w:t xml:space="preserve"> </w:t>
      </w:r>
      <w:r w:rsidR="00885488" w:rsidRPr="00794880">
        <w:rPr>
          <w:rStyle w:val="Incipit"/>
          <w:lang w:val="pt-PT"/>
        </w:rPr>
        <w:t>modica</w:t>
      </w:r>
      <w:r w:rsidR="005A362F" w:rsidRPr="005A362F">
        <w:rPr>
          <w:i/>
          <w:lang w:val="pt-PT"/>
        </w:rPr>
        <w:t xml:space="preserve"> </w:t>
      </w:r>
      <w:r w:rsidR="00885488" w:rsidRPr="00794880">
        <w:rPr>
          <w:rStyle w:val="Incipit"/>
          <w:lang w:val="pt-PT"/>
        </w:rPr>
        <w:t>quidem</w:t>
      </w:r>
      <w:r w:rsidR="00885488" w:rsidRPr="00B779A9">
        <w:rPr>
          <w:lang w:val="pt-PT"/>
        </w:rPr>
        <w:t xml:space="preserve">. </w:t>
      </w:r>
      <w:r w:rsidRPr="00B779A9">
        <w:rPr>
          <w:lang w:val="pt-PT"/>
        </w:rPr>
        <w:t>[</w:t>
      </w:r>
      <w:r w:rsidR="00885488" w:rsidRPr="00B779A9">
        <w:rPr>
          <w:lang w:val="pt-PT"/>
        </w:rPr>
        <w:t>RP</w:t>
      </w:r>
      <w:r w:rsidRPr="00B779A9">
        <w:rPr>
          <w:lang w:val="pt-PT"/>
        </w:rPr>
        <w:t>]</w:t>
      </w:r>
      <w:r w:rsidR="00885488" w:rsidRPr="00B779A9">
        <w:rPr>
          <w:lang w:val="pt-PT"/>
        </w:rPr>
        <w:t xml:space="preserve"> </w:t>
      </w:r>
      <w:r w:rsidR="00885488" w:rsidRPr="00794880">
        <w:rPr>
          <w:rStyle w:val="Incipit"/>
          <w:lang w:val="pt-PT"/>
        </w:rPr>
        <w:t>Quadam</w:t>
      </w:r>
      <w:r w:rsidR="005A362F" w:rsidRPr="005A362F">
        <w:rPr>
          <w:i/>
          <w:lang w:val="pt-PT"/>
        </w:rPr>
        <w:t xml:space="preserve"> </w:t>
      </w:r>
      <w:r w:rsidR="00885488" w:rsidRPr="00794880">
        <w:rPr>
          <w:rStyle w:val="Incipit"/>
          <w:lang w:val="pt-PT"/>
        </w:rPr>
        <w:t>die</w:t>
      </w:r>
      <w:r w:rsidR="005A362F" w:rsidRPr="005A362F">
        <w:rPr>
          <w:i/>
          <w:lang w:val="pt-PT"/>
        </w:rPr>
        <w:t xml:space="preserve"> </w:t>
      </w:r>
      <w:r w:rsidR="00885488" w:rsidRPr="00794880">
        <w:rPr>
          <w:rStyle w:val="Incipit"/>
          <w:lang w:val="pt-PT"/>
        </w:rPr>
        <w:t>Olibrius</w:t>
      </w:r>
      <w:r w:rsidR="00885488" w:rsidRPr="00B779A9">
        <w:rPr>
          <w:lang w:val="pt-PT"/>
        </w:rPr>
        <w:t>.</w:t>
      </w:r>
    </w:p>
    <w:p w:rsidR="00885488" w:rsidRPr="00B779A9" w:rsidRDefault="00074E95" w:rsidP="00415109">
      <w:pPr>
        <w:rPr>
          <w:lang w:val="fr-FR"/>
        </w:rPr>
      </w:pPr>
      <w:r w:rsidRPr="00736684">
        <w:rPr>
          <w:rStyle w:val="Time2"/>
          <w:lang w:val="pt-PT"/>
        </w:rPr>
        <w:t>In secundo nocturno</w:t>
      </w:r>
      <w:r w:rsidRPr="00B779A9">
        <w:rPr>
          <w:lang w:val="pt-PT"/>
        </w:rPr>
        <w:t xml:space="preserve"> </w:t>
      </w:r>
      <w:r w:rsidR="00885488" w:rsidRPr="00B779A9">
        <w:rPr>
          <w:lang w:val="pt-PT"/>
        </w:rPr>
        <w:t xml:space="preserve">AN </w:t>
      </w:r>
      <w:r w:rsidR="00885488" w:rsidRPr="00736684">
        <w:rPr>
          <w:rStyle w:val="Incipit"/>
          <w:lang w:val="pt-PT"/>
        </w:rPr>
        <w:t>Desiderans speciem</w:t>
      </w:r>
      <w:r w:rsidR="00885488" w:rsidRPr="00B779A9">
        <w:rPr>
          <w:lang w:val="pt-PT"/>
        </w:rPr>
        <w:t xml:space="preserve"> cum sequentibus. </w:t>
      </w:r>
      <w:r w:rsidR="00885488" w:rsidRPr="00B779A9">
        <w:rPr>
          <w:lang w:val="fr-FR"/>
        </w:rPr>
        <w:t xml:space="preserve">PS </w:t>
      </w:r>
      <w:r w:rsidR="00885488" w:rsidRPr="00736684">
        <w:rPr>
          <w:rStyle w:val="Incipit"/>
          <w:lang w:val="fr-FR"/>
        </w:rPr>
        <w:t>Eructavit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Deus noster refugium</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Magnus dominus et</w:t>
      </w:r>
      <w:r w:rsidR="00885488" w:rsidRPr="00B779A9">
        <w:rPr>
          <w:lang w:val="fr-FR"/>
        </w:rPr>
        <w:t xml:space="preserve">. VS </w:t>
      </w:r>
      <w:r w:rsidR="00885488" w:rsidRPr="00736684">
        <w:rPr>
          <w:rStyle w:val="Incipit"/>
          <w:lang w:val="fr-FR"/>
        </w:rPr>
        <w:t>Diffusa est</w:t>
      </w:r>
      <w:r w:rsidR="00885488" w:rsidRPr="00B779A9">
        <w:rPr>
          <w:lang w:val="fr-FR"/>
        </w:rPr>
        <w:t xml:space="preserve">. RP </w:t>
      </w:r>
      <w:r w:rsidR="00885488" w:rsidRPr="00736684">
        <w:rPr>
          <w:rStyle w:val="Incipit"/>
          <w:lang w:val="fr-FR"/>
        </w:rPr>
        <w:t>Misit protinus clientes</w:t>
      </w:r>
      <w:r w:rsidR="00885488" w:rsidRPr="00B779A9">
        <w:rPr>
          <w:lang w:val="fr-FR"/>
        </w:rPr>
        <w:t xml:space="preserve"> cum sequentibus duobus.</w:t>
      </w:r>
    </w:p>
    <w:p w:rsidR="00885488" w:rsidRPr="00B779A9" w:rsidRDefault="00074E95" w:rsidP="00415109">
      <w:pPr>
        <w:rPr>
          <w:lang w:val="pt-PT"/>
        </w:rPr>
      </w:pPr>
      <w:r w:rsidRPr="00736684">
        <w:rPr>
          <w:rStyle w:val="Time2"/>
          <w:lang w:val="fr-FR"/>
        </w:rPr>
        <w:t>In tertio nocturno</w:t>
      </w:r>
      <w:r w:rsidRPr="00B779A9">
        <w:rPr>
          <w:lang w:val="fr-FR"/>
        </w:rPr>
        <w:t xml:space="preserve"> </w:t>
      </w:r>
      <w:r w:rsidR="00885488" w:rsidRPr="00B779A9">
        <w:rPr>
          <w:lang w:val="fr-FR"/>
        </w:rPr>
        <w:t xml:space="preserve">AN </w:t>
      </w:r>
      <w:r w:rsidR="00885488" w:rsidRPr="00736684">
        <w:rPr>
          <w:rStyle w:val="Incipit"/>
          <w:lang w:val="fr-FR"/>
        </w:rPr>
        <w:t>Dicta sunt gloriosa de te</w:t>
      </w:r>
      <w:r w:rsidR="00885488" w:rsidRPr="00B779A9">
        <w:rPr>
          <w:lang w:val="fr-FR"/>
        </w:rPr>
        <w:t xml:space="preserve"> cum sequentibus. </w:t>
      </w:r>
      <w:r w:rsidR="00885488" w:rsidRPr="00B779A9">
        <w:rPr>
          <w:lang w:val="pt-PT"/>
        </w:rPr>
        <w:t xml:space="preserve">PS </w:t>
      </w:r>
      <w:r w:rsidR="00885488" w:rsidRPr="00736684">
        <w:rPr>
          <w:rStyle w:val="Incipit"/>
          <w:lang w:val="pt-PT"/>
        </w:rPr>
        <w:t>Fundamenta</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Cantate</w:t>
      </w:r>
      <w:r w:rsidR="00885488" w:rsidRPr="00B779A9">
        <w:rPr>
          <w:lang w:val="pt-PT"/>
        </w:rPr>
        <w:t xml:space="preserve"> primum.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Cantate</w:t>
      </w:r>
      <w:r w:rsidR="00885488" w:rsidRPr="00B779A9">
        <w:rPr>
          <w:lang w:val="pt-PT"/>
        </w:rPr>
        <w:t xml:space="preserve"> secundum. VS </w:t>
      </w:r>
      <w:r w:rsidR="00885488" w:rsidRPr="00736684">
        <w:rPr>
          <w:rStyle w:val="Incipit"/>
          <w:lang w:val="pt-PT"/>
        </w:rPr>
        <w:t>Audi filia</w:t>
      </w:r>
      <w:r w:rsidR="00885488" w:rsidRPr="00B779A9">
        <w:rPr>
          <w:lang w:val="pt-PT"/>
        </w:rPr>
        <w:t xml:space="preserve">. EV </w:t>
      </w:r>
      <w:r w:rsidR="00885488" w:rsidRPr="00736684">
        <w:rPr>
          <w:rStyle w:val="Incipit"/>
          <w:lang w:val="pt-PT"/>
        </w:rPr>
        <w:t xml:space="preserve">Simile est regnum </w:t>
      </w:r>
      <w:r w:rsidR="00C40E58" w:rsidRPr="00736684">
        <w:rPr>
          <w:rStyle w:val="Incipit"/>
          <w:lang w:val="pt-PT"/>
        </w:rPr>
        <w:t xml:space="preserve">[caelorum] </w:t>
      </w:r>
      <w:r w:rsidR="00885488" w:rsidRPr="00736684">
        <w:rPr>
          <w:rStyle w:val="Incipit"/>
          <w:lang w:val="pt-PT"/>
        </w:rPr>
        <w:t>decem virginibus</w:t>
      </w:r>
      <w:r w:rsidR="00885488" w:rsidRPr="00B779A9">
        <w:rPr>
          <w:lang w:val="pt-PT"/>
        </w:rPr>
        <w:t xml:space="preserve">. RP </w:t>
      </w:r>
      <w:r w:rsidR="00885488" w:rsidRPr="00736684">
        <w:rPr>
          <w:rStyle w:val="Incipit"/>
          <w:lang w:val="pt-PT"/>
        </w:rPr>
        <w:t>Post carceris squalorem</w:t>
      </w:r>
      <w:r w:rsidR="00885488" w:rsidRPr="00B779A9">
        <w:rPr>
          <w:lang w:val="pt-PT"/>
        </w:rPr>
        <w:t xml:space="preserve"> cum duobus sequentibus. </w:t>
      </w:r>
      <w:r w:rsidR="00C13470" w:rsidRPr="00B779A9">
        <w:rPr>
          <w:lang w:val="pt-PT"/>
        </w:rPr>
        <w:t>[</w:t>
      </w:r>
      <w:r w:rsidR="00885488" w:rsidRPr="00B779A9">
        <w:rPr>
          <w:lang w:val="pt-PT"/>
        </w:rPr>
        <w:t>TD</w:t>
      </w:r>
      <w:r w:rsidR="00C13470" w:rsidRPr="00B779A9">
        <w:rPr>
          <w:lang w:val="pt-PT"/>
        </w:rPr>
        <w:t>]</w:t>
      </w:r>
      <w:r w:rsidRPr="00B779A9">
        <w:rPr>
          <w:lang w:val="pt-PT"/>
        </w:rPr>
        <w:t xml:space="preserve"> </w:t>
      </w:r>
      <w:r w:rsidRPr="00736684">
        <w:rPr>
          <w:rStyle w:val="Incipit"/>
          <w:lang w:val="pt-PT"/>
        </w:rPr>
        <w:t>Te deum</w:t>
      </w:r>
      <w:r w:rsidR="00ED30B1" w:rsidRPr="00736684">
        <w:rPr>
          <w:rStyle w:val="Incipit"/>
          <w:lang w:val="pt-PT"/>
        </w:rPr>
        <w:t xml:space="preserve"> laudamus</w:t>
      </w:r>
      <w:r w:rsidR="00885488" w:rsidRPr="00B779A9">
        <w:rPr>
          <w:lang w:val="pt-PT"/>
        </w:rPr>
        <w:t>.</w:t>
      </w:r>
    </w:p>
    <w:p w:rsidR="00885488" w:rsidRPr="00B779A9" w:rsidRDefault="00074E95" w:rsidP="00415109">
      <w:pPr>
        <w:rPr>
          <w:lang w:val="pt-PT"/>
        </w:rPr>
      </w:pPr>
      <w:r w:rsidRPr="00736684">
        <w:rPr>
          <w:rStyle w:val="Time1"/>
          <w:lang w:val="pt-PT"/>
        </w:rPr>
        <w:t>Ad laudes</w:t>
      </w:r>
      <w:r w:rsidRPr="00B779A9">
        <w:rPr>
          <w:lang w:val="pt-PT"/>
        </w:rPr>
        <w:t xml:space="preserve"> </w:t>
      </w:r>
      <w:r w:rsidR="00885488" w:rsidRPr="00B779A9">
        <w:rPr>
          <w:lang w:val="pt-PT"/>
        </w:rPr>
        <w:t xml:space="preserve">AN </w:t>
      </w:r>
      <w:r w:rsidR="00885488" w:rsidRPr="00736684">
        <w:rPr>
          <w:rStyle w:val="Incipit"/>
          <w:lang w:val="pt-PT"/>
        </w:rPr>
        <w:t xml:space="preserve">Martyr insignis </w:t>
      </w:r>
      <w:r w:rsidR="002F550E" w:rsidRPr="00736684">
        <w:rPr>
          <w:rStyle w:val="Incipit"/>
          <w:lang w:val="pt-PT"/>
        </w:rPr>
        <w:t>Margarita</w:t>
      </w:r>
      <w:r w:rsidR="00885488" w:rsidRPr="00B779A9">
        <w:rPr>
          <w:lang w:val="pt-PT"/>
        </w:rPr>
        <w:t xml:space="preserve"> cum reliquis. HY </w:t>
      </w:r>
      <w:r w:rsidR="00885488" w:rsidRPr="00736684">
        <w:rPr>
          <w:rStyle w:val="Incipit"/>
          <w:lang w:val="pt-PT"/>
        </w:rPr>
        <w:t>Virginis proles</w:t>
      </w:r>
      <w:r w:rsidR="00885488" w:rsidRPr="00B779A9">
        <w:rPr>
          <w:lang w:val="pt-PT"/>
        </w:rPr>
        <w:t xml:space="preserve">. VS </w:t>
      </w:r>
      <w:r w:rsidR="00382E22" w:rsidRPr="00736684">
        <w:rPr>
          <w:rStyle w:val="Incipit"/>
          <w:lang w:val="pt-PT"/>
        </w:rPr>
        <w:t>Adiuv</w:t>
      </w:r>
      <w:r w:rsidR="00885488" w:rsidRPr="00736684">
        <w:rPr>
          <w:rStyle w:val="Incipit"/>
          <w:lang w:val="pt-PT"/>
        </w:rPr>
        <w:t>abit eam</w:t>
      </w:r>
      <w:r w:rsidR="00885488" w:rsidRPr="00B779A9">
        <w:rPr>
          <w:lang w:val="pt-PT"/>
        </w:rPr>
        <w:t xml:space="preserve">. AB </w:t>
      </w:r>
      <w:r w:rsidR="00885488" w:rsidRPr="00736684">
        <w:rPr>
          <w:rStyle w:val="Incipit"/>
          <w:lang w:val="pt-PT"/>
        </w:rPr>
        <w:t>Videntes haec mirabilia</w:t>
      </w:r>
      <w:r w:rsidR="00885488" w:rsidRPr="00B779A9">
        <w:rPr>
          <w:lang w:val="pt-PT"/>
        </w:rPr>
        <w:t xml:space="preserve">. </w:t>
      </w:r>
      <w:r w:rsidR="00C40E58">
        <w:rPr>
          <w:lang w:val="pt-PT"/>
        </w:rPr>
        <w:t>Suffragium d</w:t>
      </w:r>
      <w:r w:rsidR="00E15730">
        <w:rPr>
          <w:lang w:val="pt-PT"/>
        </w:rPr>
        <w:t xml:space="preserve">e </w:t>
      </w:r>
      <w:r w:rsidR="00C40E58" w:rsidRPr="00C40E58">
        <w:rPr>
          <w:lang w:val="pt-PT"/>
        </w:rPr>
        <w:t>|</w:t>
      </w:r>
      <w:r w:rsidR="00E15730">
        <w:rPr>
          <w:lang w:val="pt-PT"/>
        </w:rPr>
        <w:t>sancto</w:t>
      </w:r>
      <w:r w:rsidR="00C40E58">
        <w:rPr>
          <w:lang w:val="pt-PT"/>
        </w:rPr>
        <w:t>::sanctis</w:t>
      </w:r>
      <w:r w:rsidR="00C40E58" w:rsidRPr="00C40E58">
        <w:rPr>
          <w:lang w:val="pt-PT"/>
        </w:rPr>
        <w:t>|</w:t>
      </w:r>
      <w:r w:rsidR="00E15730">
        <w:rPr>
          <w:lang w:val="pt-PT"/>
        </w:rPr>
        <w:t xml:space="preserve"> Hermag</w:t>
      </w:r>
      <w:r w:rsidR="00BE3DA8">
        <w:rPr>
          <w:lang w:val="pt-PT"/>
        </w:rPr>
        <w:t>ora</w:t>
      </w:r>
      <w:r w:rsidRPr="00B779A9">
        <w:rPr>
          <w:lang w:val="pt-PT"/>
        </w:rPr>
        <w:t xml:space="preserve"> et Fortunato </w:t>
      </w:r>
      <w:r w:rsidR="00C40E58">
        <w:rPr>
          <w:lang w:val="pt-PT"/>
        </w:rPr>
        <w:t>[</w:t>
      </w:r>
      <w:r w:rsidR="00885488" w:rsidRPr="00B779A9">
        <w:rPr>
          <w:lang w:val="pt-PT"/>
        </w:rPr>
        <w:t>AC</w:t>
      </w:r>
      <w:r w:rsidR="00C40E58">
        <w:rPr>
          <w:lang w:val="pt-PT"/>
        </w:rPr>
        <w:t>]</w:t>
      </w:r>
      <w:r w:rsidR="00885488" w:rsidRPr="00B779A9">
        <w:rPr>
          <w:lang w:val="pt-PT"/>
        </w:rPr>
        <w:t xml:space="preserve"> </w:t>
      </w:r>
      <w:r w:rsidR="00885488" w:rsidRPr="00794880">
        <w:rPr>
          <w:rStyle w:val="Incipit"/>
          <w:lang w:val="pt-PT"/>
        </w:rPr>
        <w:t>Tradiderunt</w:t>
      </w:r>
      <w:r w:rsidR="005A362F" w:rsidRPr="005A362F">
        <w:rPr>
          <w:i/>
          <w:lang w:val="pt-PT"/>
        </w:rPr>
        <w:t xml:space="preserve"> </w:t>
      </w:r>
      <w:r w:rsidR="00885488" w:rsidRPr="00794880">
        <w:rPr>
          <w:rStyle w:val="Incipit"/>
          <w:lang w:val="pt-PT"/>
        </w:rPr>
        <w:t>corpora</w:t>
      </w:r>
      <w:r w:rsidR="005A362F" w:rsidRPr="005A362F">
        <w:rPr>
          <w:i/>
          <w:lang w:val="pt-PT"/>
        </w:rPr>
        <w:t xml:space="preserve"> </w:t>
      </w:r>
      <w:r w:rsidR="00885488" w:rsidRPr="00794880">
        <w:rPr>
          <w:rStyle w:val="Incipit"/>
          <w:lang w:val="pt-PT"/>
        </w:rPr>
        <w:t>sua</w:t>
      </w:r>
      <w:r w:rsidR="00885488" w:rsidRPr="00B779A9">
        <w:rPr>
          <w:lang w:val="pt-PT"/>
        </w:rPr>
        <w:t xml:space="preserve">. </w:t>
      </w:r>
      <w:r w:rsidR="00885488" w:rsidRPr="00736684">
        <w:rPr>
          <w:lang w:val="pt-PT"/>
        </w:rPr>
        <w:t xml:space="preserve">De beata virgine </w:t>
      </w:r>
      <w:r w:rsidR="00BA24A1" w:rsidRPr="00736684">
        <w:rPr>
          <w:lang w:val="pt-PT"/>
        </w:rPr>
        <w:t>[</w:t>
      </w:r>
      <w:r w:rsidR="00885488" w:rsidRPr="00736684">
        <w:rPr>
          <w:lang w:val="pt-PT"/>
        </w:rPr>
        <w:t>AC</w:t>
      </w:r>
      <w:r w:rsidR="00BA24A1" w:rsidRPr="00736684">
        <w:rPr>
          <w:lang w:val="pt-PT"/>
        </w:rPr>
        <w:t>]</w:t>
      </w:r>
      <w:r w:rsidR="00885488" w:rsidRPr="00736684">
        <w:rPr>
          <w:lang w:val="pt-PT"/>
        </w:rPr>
        <w:t xml:space="preserve"> </w:t>
      </w:r>
      <w:r w:rsidR="00885488" w:rsidRPr="00736684">
        <w:rPr>
          <w:rStyle w:val="Incipit"/>
          <w:lang w:val="pt-PT"/>
        </w:rPr>
        <w:t>Tota</w:t>
      </w:r>
      <w:r w:rsidR="005A362F" w:rsidRPr="00736684">
        <w:rPr>
          <w:i/>
          <w:lang w:val="pt-PT"/>
        </w:rPr>
        <w:t xml:space="preserve"> </w:t>
      </w:r>
      <w:r w:rsidR="00885488" w:rsidRPr="00736684">
        <w:rPr>
          <w:rStyle w:val="Incipit"/>
          <w:lang w:val="pt-PT"/>
        </w:rPr>
        <w:t>pulchra</w:t>
      </w:r>
      <w:r w:rsidR="005A362F" w:rsidRPr="00736684">
        <w:rPr>
          <w:i/>
          <w:lang w:val="pt-PT"/>
        </w:rPr>
        <w:t xml:space="preserve"> </w:t>
      </w:r>
      <w:r w:rsidR="00885488" w:rsidRPr="00736684">
        <w:rPr>
          <w:rStyle w:val="Incipit"/>
          <w:lang w:val="pt-PT"/>
        </w:rPr>
        <w:t>es</w:t>
      </w:r>
      <w:r w:rsidR="00885488" w:rsidRPr="00736684">
        <w:rPr>
          <w:lang w:val="pt-PT"/>
        </w:rPr>
        <w:t xml:space="preserve">. </w:t>
      </w:r>
      <w:r w:rsidR="00C13470" w:rsidRPr="00B779A9">
        <w:rPr>
          <w:lang w:val="pt-PT"/>
        </w:rPr>
        <w:t xml:space="preserve">[BD] </w:t>
      </w:r>
      <w:r w:rsidR="005F6F99" w:rsidRPr="00794880">
        <w:rPr>
          <w:rStyle w:val="Incipit"/>
          <w:lang w:val="pt-PT"/>
        </w:rPr>
        <w:t>Benedicamus</w:t>
      </w:r>
      <w:r w:rsidR="00C13470" w:rsidRPr="00B779A9">
        <w:rPr>
          <w:lang w:val="pt-PT"/>
        </w:rPr>
        <w:t xml:space="preserve"> de </w:t>
      </w:r>
      <w:r w:rsidR="00885488" w:rsidRPr="00B779A9">
        <w:rPr>
          <w:lang w:val="pt-PT"/>
        </w:rPr>
        <w:t>virginibus.</w:t>
      </w:r>
    </w:p>
    <w:p w:rsidR="00885488" w:rsidRPr="00B779A9" w:rsidRDefault="0081631B" w:rsidP="00415109">
      <w:pPr>
        <w:rPr>
          <w:lang w:val="pt-PT"/>
        </w:rPr>
      </w:pPr>
      <w:r w:rsidRPr="00736684">
        <w:rPr>
          <w:rStyle w:val="Time1"/>
          <w:lang w:val="pt-PT"/>
        </w:rPr>
        <w:t>Ad horas</w:t>
      </w:r>
      <w:r w:rsidR="00074E95" w:rsidRPr="00B779A9">
        <w:rPr>
          <w:lang w:val="pt-PT"/>
        </w:rPr>
        <w:t xml:space="preserve"> </w:t>
      </w:r>
      <w:r w:rsidR="00885488" w:rsidRPr="00B779A9">
        <w:rPr>
          <w:lang w:val="pt-PT"/>
        </w:rPr>
        <w:t>laudes antiphonae.</w:t>
      </w:r>
    </w:p>
    <w:p w:rsidR="00885488" w:rsidRPr="00B779A9" w:rsidRDefault="00074E95" w:rsidP="00415109">
      <w:pPr>
        <w:rPr>
          <w:lang w:val="pt-PT"/>
        </w:rPr>
      </w:pPr>
      <w:r w:rsidRPr="00736684">
        <w:rPr>
          <w:rStyle w:val="Time1"/>
          <w:lang w:val="pt-PT"/>
        </w:rPr>
        <w:t>Ad nonam</w:t>
      </w:r>
      <w:r w:rsidRPr="00B779A9">
        <w:rPr>
          <w:lang w:val="pt-PT"/>
        </w:rPr>
        <w:t xml:space="preserve"> </w:t>
      </w:r>
      <w:r w:rsidR="00885488" w:rsidRPr="00B779A9">
        <w:rPr>
          <w:lang w:val="pt-PT"/>
        </w:rPr>
        <w:t xml:space="preserve">AN </w:t>
      </w:r>
      <w:r w:rsidR="00885488" w:rsidRPr="00736684">
        <w:rPr>
          <w:rStyle w:val="Incipit"/>
          <w:lang w:val="pt-PT"/>
        </w:rPr>
        <w:t xml:space="preserve">O </w:t>
      </w:r>
      <w:r w:rsidR="002F550E" w:rsidRPr="00736684">
        <w:rPr>
          <w:rStyle w:val="Incipit"/>
          <w:lang w:val="pt-PT"/>
        </w:rPr>
        <w:t>Margarita</w:t>
      </w:r>
      <w:r w:rsidR="00885488" w:rsidRPr="00736684">
        <w:rPr>
          <w:rStyle w:val="Incipit"/>
          <w:lang w:val="pt-PT"/>
        </w:rPr>
        <w:t xml:space="preserve"> caelorum virgo secreta</w:t>
      </w:r>
      <w:r w:rsidR="00885488" w:rsidRPr="00B779A9">
        <w:rPr>
          <w:lang w:val="pt-PT"/>
        </w:rPr>
        <w:t>.</w:t>
      </w:r>
    </w:p>
    <w:p w:rsidR="00885488" w:rsidRPr="00736684" w:rsidRDefault="00074E95" w:rsidP="00415109">
      <w:pPr>
        <w:rPr>
          <w:lang w:val="fr-FR"/>
        </w:rPr>
      </w:pPr>
      <w:r w:rsidRPr="00736684">
        <w:rPr>
          <w:rStyle w:val="Time1"/>
          <w:lang w:val="en-US"/>
        </w:rPr>
        <w:t>Ad officium</w:t>
      </w:r>
      <w:r>
        <w:rPr>
          <w:lang w:val="en-US"/>
        </w:rPr>
        <w:t xml:space="preserve"> </w:t>
      </w:r>
      <w:r w:rsidR="00885488">
        <w:rPr>
          <w:lang w:val="en-US"/>
        </w:rPr>
        <w:t xml:space="preserve">IN </w:t>
      </w:r>
      <w:r w:rsidR="00885488" w:rsidRPr="00794880">
        <w:rPr>
          <w:rStyle w:val="Incipit"/>
          <w:lang w:val="en-US"/>
        </w:rPr>
        <w:t>Me</w:t>
      </w:r>
      <w:r w:rsidR="005A362F" w:rsidRPr="005A362F">
        <w:rPr>
          <w:i/>
          <w:lang w:val="en-US"/>
        </w:rPr>
        <w:t xml:space="preserve"> </w:t>
      </w:r>
      <w:r w:rsidR="00885488" w:rsidRPr="00794880">
        <w:rPr>
          <w:rStyle w:val="Incipit"/>
          <w:lang w:val="en-US"/>
        </w:rPr>
        <w:t>expectaverunt</w:t>
      </w:r>
      <w:r w:rsidR="00885488">
        <w:rPr>
          <w:lang w:val="en-US"/>
        </w:rPr>
        <w:t xml:space="preserve">. </w:t>
      </w:r>
      <w:r w:rsidR="00C13470" w:rsidRPr="00B779A9">
        <w:rPr>
          <w:lang w:val="fr-FR"/>
        </w:rPr>
        <w:t xml:space="preserve">[KY] </w:t>
      </w:r>
      <w:r w:rsidR="00885488" w:rsidRPr="00794880">
        <w:rPr>
          <w:rStyle w:val="Incipit"/>
          <w:lang w:val="fr-FR"/>
        </w:rPr>
        <w:t>Kyrie</w:t>
      </w:r>
      <w:r w:rsidR="00885488" w:rsidRPr="00B779A9">
        <w:rPr>
          <w:lang w:val="fr-FR"/>
        </w:rPr>
        <w:t xml:space="preserve"> et </w:t>
      </w:r>
      <w:r w:rsidR="00C13470" w:rsidRPr="00B779A9">
        <w:rPr>
          <w:lang w:val="fr-FR"/>
        </w:rPr>
        <w:t xml:space="preserve">[SA] </w:t>
      </w:r>
      <w:r w:rsidR="00885488" w:rsidRPr="00794880">
        <w:rPr>
          <w:rStyle w:val="Incipit"/>
          <w:lang w:val="fr-FR"/>
        </w:rPr>
        <w:t>Sanctus</w:t>
      </w:r>
      <w:r w:rsidR="00885488" w:rsidRPr="00B779A9">
        <w:rPr>
          <w:lang w:val="fr-FR"/>
        </w:rPr>
        <w:t xml:space="preserve"> de virginibus. GR </w:t>
      </w:r>
      <w:r w:rsidR="00885488" w:rsidRPr="00794880">
        <w:rPr>
          <w:rStyle w:val="Incipit"/>
          <w:lang w:val="fr-FR"/>
        </w:rPr>
        <w:t>Dilexisti</w:t>
      </w:r>
      <w:r w:rsidR="005A362F" w:rsidRPr="005A362F">
        <w:rPr>
          <w:i/>
          <w:lang w:val="fr-FR"/>
        </w:rPr>
        <w:t xml:space="preserve"> </w:t>
      </w:r>
      <w:r w:rsidR="00E56159" w:rsidRPr="00794880">
        <w:rPr>
          <w:rStyle w:val="Incipit"/>
          <w:lang w:val="fr-FR"/>
        </w:rPr>
        <w:t>iustiti</w:t>
      </w:r>
      <w:r w:rsidR="00885488" w:rsidRPr="00794880">
        <w:rPr>
          <w:rStyle w:val="Incipit"/>
          <w:lang w:val="fr-FR"/>
        </w:rPr>
        <w:t>am</w:t>
      </w:r>
      <w:r w:rsidR="00885488" w:rsidRPr="00B779A9">
        <w:rPr>
          <w:lang w:val="fr-FR"/>
        </w:rPr>
        <w:t>. AL</w:t>
      </w:r>
      <w:r w:rsidRPr="00B779A9">
        <w:rPr>
          <w:lang w:val="fr-FR"/>
        </w:rPr>
        <w:t>V</w:t>
      </w:r>
      <w:r w:rsidR="00885488" w:rsidRPr="00B779A9">
        <w:rPr>
          <w:lang w:val="fr-FR"/>
        </w:rPr>
        <w:t xml:space="preserve"> </w:t>
      </w:r>
      <w:r w:rsidR="00885488" w:rsidRPr="00794880">
        <w:rPr>
          <w:rStyle w:val="Incipit"/>
          <w:lang w:val="fr-FR"/>
        </w:rPr>
        <w:t>Martyr</w:t>
      </w:r>
      <w:r w:rsidR="005A362F" w:rsidRPr="005A362F">
        <w:rPr>
          <w:i/>
          <w:lang w:val="fr-FR"/>
        </w:rPr>
        <w:t xml:space="preserve"> </w:t>
      </w:r>
      <w:r w:rsidR="00885488" w:rsidRPr="00794880">
        <w:rPr>
          <w:rStyle w:val="Incipit"/>
          <w:lang w:val="fr-FR"/>
        </w:rPr>
        <w:t>Christi</w:t>
      </w:r>
      <w:r w:rsidR="00885488" w:rsidRPr="00B779A9">
        <w:rPr>
          <w:lang w:val="fr-FR"/>
        </w:rPr>
        <w:t xml:space="preserve"> </w:t>
      </w:r>
      <w:r w:rsidR="00C40E58">
        <w:rPr>
          <w:lang w:val="fr-FR"/>
        </w:rPr>
        <w:t>$E::</w:t>
      </w:r>
      <w:r w:rsidR="00885488" w:rsidRPr="00B779A9">
        <w:rPr>
          <w:lang w:val="fr-FR"/>
        </w:rPr>
        <w:t xml:space="preserve">duo ex </w:t>
      </w:r>
      <w:r w:rsidR="00885488" w:rsidRPr="004518BD">
        <w:rPr>
          <w:rStyle w:val="Funktion"/>
          <w:lang w:val="fr-FR"/>
        </w:rPr>
        <w:t>canonicis</w:t>
      </w:r>
      <w:r w:rsidR="00885488" w:rsidRPr="00B779A9">
        <w:rPr>
          <w:lang w:val="fr-FR"/>
        </w:rPr>
        <w:t xml:space="preserve"> canunt</w:t>
      </w:r>
      <w:r w:rsidR="00AD29A8">
        <w:rPr>
          <w:lang w:val="fr-FR"/>
        </w:rPr>
        <w:t>$.</w:t>
      </w:r>
      <w:r w:rsidR="00885488" w:rsidRPr="00B779A9">
        <w:rPr>
          <w:lang w:val="fr-FR"/>
        </w:rPr>
        <w:t xml:space="preserve"> SE </w:t>
      </w:r>
      <w:r w:rsidR="00885488" w:rsidRPr="00794880">
        <w:rPr>
          <w:rStyle w:val="Incipit"/>
          <w:lang w:val="fr-FR"/>
        </w:rPr>
        <w:t>Gratuletur</w:t>
      </w:r>
      <w:r w:rsidR="005A362F" w:rsidRPr="005A362F">
        <w:rPr>
          <w:i/>
          <w:lang w:val="fr-FR"/>
        </w:rPr>
        <w:t xml:space="preserve"> </w:t>
      </w:r>
      <w:r w:rsidR="00885488" w:rsidRPr="00794880">
        <w:rPr>
          <w:rStyle w:val="Incipit"/>
          <w:lang w:val="fr-FR"/>
        </w:rPr>
        <w:t>orbis</w:t>
      </w:r>
      <w:r w:rsidR="00885488" w:rsidRPr="00B779A9">
        <w:rPr>
          <w:lang w:val="fr-FR"/>
        </w:rPr>
        <w:t xml:space="preserve">. (21v) OF </w:t>
      </w:r>
      <w:r w:rsidR="00885488" w:rsidRPr="00794880">
        <w:rPr>
          <w:rStyle w:val="Incipit"/>
          <w:lang w:val="fr-FR"/>
        </w:rPr>
        <w:t>Offerentur</w:t>
      </w:r>
      <w:r w:rsidR="00885488" w:rsidRPr="00B779A9">
        <w:rPr>
          <w:lang w:val="fr-FR"/>
        </w:rPr>
        <w:t xml:space="preserve"> minor. </w:t>
      </w:r>
      <w:r w:rsidR="00885488" w:rsidRPr="00736684">
        <w:rPr>
          <w:lang w:val="fr-FR"/>
        </w:rPr>
        <w:t xml:space="preserve">CO </w:t>
      </w:r>
      <w:r w:rsidR="00885488" w:rsidRPr="00736684">
        <w:rPr>
          <w:rStyle w:val="Incipit"/>
          <w:lang w:val="fr-FR"/>
        </w:rPr>
        <w:t>Confundantur</w:t>
      </w:r>
      <w:r w:rsidR="00885488" w:rsidRPr="00736684">
        <w:rPr>
          <w:lang w:val="fr-FR"/>
        </w:rPr>
        <w:t>.</w:t>
      </w:r>
    </w:p>
    <w:p w:rsidR="00885488" w:rsidRPr="00B779A9" w:rsidRDefault="00074E95" w:rsidP="00415109">
      <w:pPr>
        <w:rPr>
          <w:lang w:val="pt-PT"/>
        </w:rPr>
      </w:pPr>
      <w:r w:rsidRPr="004518BD">
        <w:rPr>
          <w:rStyle w:val="Time1"/>
          <w:lang w:val="pt-PT"/>
        </w:rPr>
        <w:t>Ad secundas vesperas</w:t>
      </w:r>
      <w:r w:rsidRPr="004518BD">
        <w:rPr>
          <w:lang w:val="pt-PT"/>
        </w:rPr>
        <w:t xml:space="preserve"> </w:t>
      </w:r>
      <w:r w:rsidR="00885488" w:rsidRPr="004518BD">
        <w:rPr>
          <w:lang w:val="pt-PT"/>
        </w:rPr>
        <w:t xml:space="preserve">AN </w:t>
      </w:r>
      <w:r w:rsidR="00885488" w:rsidRPr="004518BD">
        <w:rPr>
          <w:rStyle w:val="Incipit"/>
          <w:lang w:val="pt-PT"/>
        </w:rPr>
        <w:t>Martyr</w:t>
      </w:r>
      <w:r w:rsidR="005A362F" w:rsidRPr="004518BD">
        <w:rPr>
          <w:i/>
          <w:lang w:val="pt-PT"/>
        </w:rPr>
        <w:t xml:space="preserve"> </w:t>
      </w:r>
      <w:r w:rsidR="00885488" w:rsidRPr="004518BD">
        <w:rPr>
          <w:rStyle w:val="Incipit"/>
          <w:lang w:val="pt-PT"/>
        </w:rPr>
        <w:t>insignis</w:t>
      </w:r>
      <w:r w:rsidR="00885488" w:rsidRPr="004518BD">
        <w:rPr>
          <w:lang w:val="pt-PT"/>
        </w:rPr>
        <w:t xml:space="preserve"> cum sequentibus tribus. Quinta erit haec </w:t>
      </w:r>
      <w:r w:rsidR="00BA24A1" w:rsidRPr="004518BD">
        <w:rPr>
          <w:lang w:val="pt-PT"/>
        </w:rPr>
        <w:t>[</w:t>
      </w:r>
      <w:r w:rsidR="00885488" w:rsidRPr="004518BD">
        <w:rPr>
          <w:lang w:val="pt-PT"/>
        </w:rPr>
        <w:t>AN</w:t>
      </w:r>
      <w:r w:rsidR="00BA24A1" w:rsidRPr="004518BD">
        <w:rPr>
          <w:lang w:val="pt-PT"/>
        </w:rPr>
        <w:t>]</w:t>
      </w:r>
      <w:r w:rsidR="00885488" w:rsidRPr="004518BD">
        <w:rPr>
          <w:lang w:val="pt-PT"/>
        </w:rPr>
        <w:t xml:space="preserve"> </w:t>
      </w:r>
      <w:r w:rsidR="00885488" w:rsidRPr="004518BD">
        <w:rPr>
          <w:rStyle w:val="Incipit"/>
          <w:lang w:val="pt-PT"/>
        </w:rPr>
        <w:t>O</w:t>
      </w:r>
      <w:r w:rsidR="005A362F" w:rsidRPr="004518BD">
        <w:rPr>
          <w:i/>
          <w:lang w:val="pt-PT"/>
        </w:rPr>
        <w:t xml:space="preserve"> </w:t>
      </w:r>
      <w:r w:rsidR="002F550E" w:rsidRPr="004518BD">
        <w:rPr>
          <w:rStyle w:val="Incipit"/>
          <w:lang w:val="pt-PT"/>
        </w:rPr>
        <w:t>Margarita</w:t>
      </w:r>
      <w:r w:rsidR="005A362F" w:rsidRPr="004518BD">
        <w:rPr>
          <w:i/>
          <w:lang w:val="pt-PT"/>
        </w:rPr>
        <w:t xml:space="preserve"> </w:t>
      </w:r>
      <w:r w:rsidR="00885488" w:rsidRPr="004518BD">
        <w:rPr>
          <w:rStyle w:val="Incipit"/>
          <w:lang w:val="pt-PT"/>
        </w:rPr>
        <w:t>caelorum</w:t>
      </w:r>
      <w:r w:rsidR="004C550A" w:rsidRPr="004518BD">
        <w:rPr>
          <w:lang w:val="pt-PT"/>
        </w:rPr>
        <w:t>. Psalmi d</w:t>
      </w:r>
      <w:r w:rsidR="00885488" w:rsidRPr="004518BD">
        <w:rPr>
          <w:lang w:val="pt-PT"/>
        </w:rPr>
        <w:t xml:space="preserve">e beata virgine. HY </w:t>
      </w:r>
      <w:r w:rsidR="00885488" w:rsidRPr="004518BD">
        <w:rPr>
          <w:rStyle w:val="Incipit"/>
          <w:lang w:val="pt-PT"/>
        </w:rPr>
        <w:t>Ut</w:t>
      </w:r>
      <w:r w:rsidR="005A362F" w:rsidRPr="004518BD">
        <w:rPr>
          <w:i/>
          <w:lang w:val="pt-PT"/>
        </w:rPr>
        <w:t xml:space="preserve"> </w:t>
      </w:r>
      <w:r w:rsidR="00885488" w:rsidRPr="004518BD">
        <w:rPr>
          <w:rStyle w:val="Incipit"/>
          <w:lang w:val="pt-PT"/>
        </w:rPr>
        <w:t>tibi</w:t>
      </w:r>
      <w:r w:rsidR="005A362F" w:rsidRPr="004518BD">
        <w:rPr>
          <w:i/>
          <w:lang w:val="pt-PT"/>
        </w:rPr>
        <w:t xml:space="preserve"> </w:t>
      </w:r>
      <w:r w:rsidR="00885488" w:rsidRPr="004518BD">
        <w:rPr>
          <w:rStyle w:val="Incipit"/>
          <w:lang w:val="pt-PT"/>
        </w:rPr>
        <w:t>laudes</w:t>
      </w:r>
      <w:r w:rsidR="00885488" w:rsidRPr="004518BD">
        <w:rPr>
          <w:lang w:val="pt-PT"/>
        </w:rPr>
        <w:t xml:space="preserve">. VS </w:t>
      </w:r>
      <w:r w:rsidR="00382E22" w:rsidRPr="004518BD">
        <w:rPr>
          <w:rStyle w:val="Incipit"/>
          <w:lang w:val="pt-PT"/>
        </w:rPr>
        <w:t>Adiuv</w:t>
      </w:r>
      <w:r w:rsidR="00885488" w:rsidRPr="004518BD">
        <w:rPr>
          <w:rStyle w:val="Incipit"/>
          <w:lang w:val="pt-PT"/>
        </w:rPr>
        <w:t>abit</w:t>
      </w:r>
      <w:r w:rsidR="00885488" w:rsidRPr="004518BD">
        <w:rPr>
          <w:lang w:val="pt-PT"/>
        </w:rPr>
        <w:t xml:space="preserve">. </w:t>
      </w:r>
      <w:r w:rsidR="00885488" w:rsidRPr="00B779A9">
        <w:rPr>
          <w:lang w:val="pt-PT"/>
        </w:rPr>
        <w:t xml:space="preserve">AM </w:t>
      </w:r>
      <w:r w:rsidR="00885488" w:rsidRPr="00794880">
        <w:rPr>
          <w:rStyle w:val="Incipit"/>
          <w:lang w:val="pt-PT"/>
        </w:rPr>
        <w:t>Sanctum</w:t>
      </w:r>
      <w:r w:rsidR="005A362F" w:rsidRPr="005A362F">
        <w:rPr>
          <w:i/>
          <w:lang w:val="pt-PT"/>
        </w:rPr>
        <w:t xml:space="preserve"> </w:t>
      </w:r>
      <w:r w:rsidR="00885488" w:rsidRPr="00794880">
        <w:rPr>
          <w:rStyle w:val="Incipit"/>
          <w:lang w:val="pt-PT"/>
        </w:rPr>
        <w:t>nomen</w:t>
      </w:r>
      <w:r w:rsidR="00885488" w:rsidRPr="00B779A9">
        <w:rPr>
          <w:lang w:val="pt-PT"/>
        </w:rPr>
        <w:t xml:space="preserve">. </w:t>
      </w:r>
      <w:r w:rsidR="0021767B">
        <w:rPr>
          <w:lang w:val="pt-PT"/>
        </w:rPr>
        <w:t xml:space="preserve">Suffragium </w:t>
      </w:r>
      <w:r w:rsidR="0021767B">
        <w:rPr>
          <w:lang w:val="pt-PT"/>
        </w:rPr>
        <w:lastRenderedPageBreak/>
        <w:t>d</w:t>
      </w:r>
      <w:r w:rsidRPr="00B779A9">
        <w:rPr>
          <w:lang w:val="pt-PT"/>
        </w:rPr>
        <w:t xml:space="preserve">e sancto Heinrico imperatore </w:t>
      </w:r>
      <w:r w:rsidR="0021767B">
        <w:rPr>
          <w:lang w:val="pt-PT"/>
        </w:rPr>
        <w:t>[</w:t>
      </w:r>
      <w:r w:rsidR="00885488" w:rsidRPr="00B779A9">
        <w:rPr>
          <w:lang w:val="pt-PT"/>
        </w:rPr>
        <w:t>AC</w:t>
      </w:r>
      <w:r w:rsidR="0021767B">
        <w:rPr>
          <w:lang w:val="pt-PT"/>
        </w:rPr>
        <w:t>]</w:t>
      </w:r>
      <w:r w:rsidR="00885488" w:rsidRPr="00B779A9">
        <w:rPr>
          <w:lang w:val="pt-PT"/>
        </w:rPr>
        <w:t xml:space="preserve"> </w:t>
      </w:r>
      <w:r w:rsidR="00885488" w:rsidRPr="00794880">
        <w:rPr>
          <w:rStyle w:val="Incipit"/>
          <w:lang w:val="pt-PT"/>
        </w:rPr>
        <w:t>Similabo</w:t>
      </w:r>
      <w:r w:rsidR="005A362F" w:rsidRPr="005A362F">
        <w:rPr>
          <w:i/>
          <w:lang w:val="pt-PT"/>
        </w:rPr>
        <w:t xml:space="preserve"> </w:t>
      </w:r>
      <w:r w:rsidR="00885488" w:rsidRPr="00794880">
        <w:rPr>
          <w:rStyle w:val="Incipit"/>
          <w:lang w:val="pt-PT"/>
        </w:rPr>
        <w:t>eum</w:t>
      </w:r>
      <w:r w:rsidR="00885488" w:rsidRPr="00B779A9">
        <w:rPr>
          <w:lang w:val="pt-PT"/>
        </w:rPr>
        <w:t xml:space="preserve">.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Maria</w:t>
      </w:r>
      <w:r w:rsidR="005A362F" w:rsidRPr="005A362F">
        <w:rPr>
          <w:i/>
          <w:lang w:val="pt-PT"/>
        </w:rPr>
        <w:t xml:space="preserve"> </w:t>
      </w:r>
      <w:r w:rsidR="00885488" w:rsidRPr="00794880">
        <w:rPr>
          <w:rStyle w:val="Incipit"/>
          <w:lang w:val="pt-PT"/>
        </w:rPr>
        <w:t>virgo</w:t>
      </w:r>
      <w:r w:rsidR="004C550A" w:rsidRPr="00B779A9">
        <w:rPr>
          <w:lang w:val="pt-PT"/>
        </w:rPr>
        <w:t xml:space="preserve">. </w:t>
      </w:r>
      <w:r w:rsidR="00ED30B1" w:rsidRPr="00B779A9">
        <w:rPr>
          <w:lang w:val="pt-PT"/>
        </w:rPr>
        <w:t xml:space="preserve">[BD] </w:t>
      </w:r>
      <w:r w:rsidR="005F6F99" w:rsidRPr="00794880">
        <w:rPr>
          <w:rStyle w:val="Incipit"/>
          <w:lang w:val="pt-PT"/>
        </w:rPr>
        <w:t>Benedicamus</w:t>
      </w:r>
      <w:r w:rsidR="005A362F" w:rsidRPr="005A362F">
        <w:rPr>
          <w:i/>
          <w:lang w:val="pt-PT"/>
        </w:rPr>
        <w:t xml:space="preserve"> </w:t>
      </w:r>
      <w:r w:rsidR="004C550A" w:rsidRPr="00B779A9">
        <w:rPr>
          <w:lang w:val="pt-PT"/>
        </w:rPr>
        <w:t>u</w:t>
      </w:r>
      <w:r w:rsidR="00885488" w:rsidRPr="00B779A9">
        <w:rPr>
          <w:lang w:val="pt-PT"/>
        </w:rPr>
        <w:t>t supra in primis vesperis.</w:t>
      </w:r>
    </w:p>
    <w:p w:rsidR="00885488" w:rsidRPr="00B779A9" w:rsidRDefault="00885488" w:rsidP="00415109">
      <w:pPr>
        <w:rPr>
          <w:lang w:val="pt-PT"/>
        </w:rPr>
      </w:pPr>
      <w:r w:rsidRPr="00B779A9">
        <w:rPr>
          <w:lang w:val="pt-PT"/>
        </w:rPr>
        <w:t xml:space="preserve">De sancta </w:t>
      </w:r>
      <w:r w:rsidR="002F550E" w:rsidRPr="00B779A9">
        <w:rPr>
          <w:lang w:val="pt-PT"/>
        </w:rPr>
        <w:t>Margarita</w:t>
      </w:r>
      <w:r w:rsidRPr="00B779A9">
        <w:rPr>
          <w:lang w:val="pt-PT"/>
        </w:rPr>
        <w:t xml:space="preserve"> suffragatur per </w:t>
      </w:r>
      <w:r w:rsidR="00BA4CFB" w:rsidRPr="00B779A9">
        <w:rPr>
          <w:lang w:val="pt-PT"/>
        </w:rPr>
        <w:t>octava</w:t>
      </w:r>
      <w:r w:rsidRPr="00B779A9">
        <w:rPr>
          <w:lang w:val="pt-PT"/>
        </w:rPr>
        <w:t>m.</w:t>
      </w:r>
    </w:p>
    <w:p w:rsidR="00885488" w:rsidRPr="00736684" w:rsidRDefault="00F56B8B" w:rsidP="00415109">
      <w:pPr>
        <w:pStyle w:val="berschrift1"/>
        <w:rPr>
          <w:lang w:val="pt-PT"/>
        </w:rPr>
      </w:pPr>
      <w:r w:rsidRPr="00736684">
        <w:rPr>
          <w:lang w:val="pt-PT"/>
        </w:rPr>
        <w:t>DE SANCTO HEINRICO IMPERATORE</w:t>
      </w:r>
    </w:p>
    <w:p w:rsidR="00885488" w:rsidRPr="00B779A9" w:rsidRDefault="00885488" w:rsidP="00415109">
      <w:pPr>
        <w:rPr>
          <w:lang w:val="pt-PT"/>
        </w:rPr>
      </w:pPr>
      <w:r w:rsidRPr="00B779A9">
        <w:rPr>
          <w:lang w:val="pt-PT"/>
        </w:rPr>
        <w:t>Novem lectiones facimus ut de simplici confessore.</w:t>
      </w:r>
    </w:p>
    <w:p w:rsidR="00885488" w:rsidRDefault="00074E95" w:rsidP="00415109">
      <w:pPr>
        <w:rPr>
          <w:lang w:val="en-US"/>
        </w:rPr>
      </w:pPr>
      <w:r w:rsidRPr="00736684">
        <w:rPr>
          <w:rStyle w:val="Time1"/>
          <w:lang w:val="pt-PT"/>
        </w:rPr>
        <w:t>Ad matutinum</w:t>
      </w:r>
      <w:r w:rsidRPr="00B779A9">
        <w:rPr>
          <w:lang w:val="pt-PT"/>
        </w:rPr>
        <w:t xml:space="preserve"> </w:t>
      </w:r>
      <w:r w:rsidR="00885488" w:rsidRPr="00B779A9">
        <w:rPr>
          <w:lang w:val="pt-PT"/>
        </w:rPr>
        <w:t>I</w:t>
      </w:r>
      <w:r w:rsidRPr="00B779A9">
        <w:rPr>
          <w:lang w:val="pt-PT"/>
        </w:rPr>
        <w:t>N</w:t>
      </w:r>
      <w:r w:rsidR="00885488" w:rsidRPr="00B779A9">
        <w:rPr>
          <w:lang w:val="pt-PT"/>
        </w:rPr>
        <w:t xml:space="preserve">V </w:t>
      </w:r>
      <w:r w:rsidR="00885488" w:rsidRPr="00794880">
        <w:rPr>
          <w:rStyle w:val="Incipit"/>
          <w:lang w:val="pt-PT"/>
        </w:rPr>
        <w:t>Regem</w:t>
      </w:r>
      <w:r w:rsidR="005A362F" w:rsidRPr="005A362F">
        <w:rPr>
          <w:i/>
          <w:lang w:val="pt-PT"/>
        </w:rPr>
        <w:t xml:space="preserve"> </w:t>
      </w:r>
      <w:r w:rsidR="00885488" w:rsidRPr="00794880">
        <w:rPr>
          <w:rStyle w:val="Incipit"/>
          <w:lang w:val="pt-PT"/>
        </w:rPr>
        <w:t>confessorum</w:t>
      </w:r>
      <w:r w:rsidR="005A362F" w:rsidRPr="005A362F">
        <w:rPr>
          <w:i/>
          <w:lang w:val="pt-PT"/>
        </w:rPr>
        <w:t xml:space="preserve"> </w:t>
      </w:r>
      <w:r w:rsidR="00885488" w:rsidRPr="00794880">
        <w:rPr>
          <w:rStyle w:val="Incipit"/>
          <w:lang w:val="pt-PT"/>
        </w:rPr>
        <w:t>dominum</w:t>
      </w:r>
      <w:r w:rsidR="00885488" w:rsidRPr="00B779A9">
        <w:rPr>
          <w:lang w:val="pt-PT"/>
        </w:rPr>
        <w:t xml:space="preserve">. HY </w:t>
      </w:r>
      <w:r w:rsidR="00885488" w:rsidRPr="00794880">
        <w:rPr>
          <w:rStyle w:val="Incipit"/>
          <w:lang w:val="pt-PT"/>
        </w:rPr>
        <w:t>Iste</w:t>
      </w:r>
      <w:r w:rsidR="005A362F" w:rsidRPr="005A362F">
        <w:rPr>
          <w:i/>
          <w:lang w:val="pt-PT"/>
        </w:rPr>
        <w:t xml:space="preserve"> </w:t>
      </w:r>
      <w:r w:rsidR="00885488" w:rsidRPr="00794880">
        <w:rPr>
          <w:rStyle w:val="Incipit"/>
          <w:lang w:val="pt-PT"/>
        </w:rPr>
        <w:t>confessor</w:t>
      </w:r>
      <w:r w:rsidR="00885488" w:rsidRPr="00B779A9">
        <w:rPr>
          <w:lang w:val="pt-PT"/>
        </w:rPr>
        <w:t>. Unum</w:t>
      </w:r>
      <w:r w:rsidR="0021767B">
        <w:rPr>
          <w:lang w:val="pt-PT"/>
        </w:rPr>
        <w:t xml:space="preserve"> nocturnum tantum accipimus pro</w:t>
      </w:r>
      <w:r w:rsidR="00885488" w:rsidRPr="00B779A9">
        <w:rPr>
          <w:lang w:val="pt-PT"/>
        </w:rPr>
        <w:t xml:space="preserve">ut feria dabit. </w:t>
      </w:r>
      <w:r w:rsidR="00885488" w:rsidRPr="00B779A9">
        <w:rPr>
          <w:lang w:val="fr-FR"/>
        </w:rPr>
        <w:t>Antiphonae</w:t>
      </w:r>
      <w:r w:rsidR="0021767B">
        <w:rPr>
          <w:lang w:val="fr-FR"/>
        </w:rPr>
        <w:t>,</w:t>
      </w:r>
      <w:r w:rsidR="00885488" w:rsidRPr="00B779A9">
        <w:rPr>
          <w:lang w:val="fr-FR"/>
        </w:rPr>
        <w:t xml:space="preserve"> psalmi et versiculus de confessoribus in communi. EV </w:t>
      </w:r>
      <w:r w:rsidR="00885488" w:rsidRPr="00794880">
        <w:rPr>
          <w:rStyle w:val="Incipit"/>
          <w:lang w:val="fr-FR"/>
        </w:rPr>
        <w:t>Si</w:t>
      </w:r>
      <w:r w:rsidR="005A362F" w:rsidRPr="005A362F">
        <w:rPr>
          <w:i/>
          <w:lang w:val="fr-FR"/>
        </w:rPr>
        <w:t xml:space="preserve"> </w:t>
      </w:r>
      <w:r w:rsidR="00885488" w:rsidRPr="00794880">
        <w:rPr>
          <w:rStyle w:val="Incipit"/>
          <w:lang w:val="fr-FR"/>
        </w:rPr>
        <w:t>quis</w:t>
      </w:r>
      <w:r w:rsidR="005A362F" w:rsidRPr="005A362F">
        <w:rPr>
          <w:i/>
          <w:lang w:val="fr-FR"/>
        </w:rPr>
        <w:t xml:space="preserve"> </w:t>
      </w:r>
      <w:r w:rsidR="00885488" w:rsidRPr="00794880">
        <w:rPr>
          <w:rStyle w:val="Incipit"/>
          <w:lang w:val="fr-FR"/>
        </w:rPr>
        <w:t>venit</w:t>
      </w:r>
      <w:r w:rsidR="005A362F" w:rsidRPr="005A362F">
        <w:rPr>
          <w:i/>
          <w:lang w:val="fr-FR"/>
        </w:rPr>
        <w:t xml:space="preserve"> </w:t>
      </w:r>
      <w:r w:rsidR="00885488" w:rsidRPr="00794880">
        <w:rPr>
          <w:rStyle w:val="Incipit"/>
          <w:lang w:val="fr-FR"/>
        </w:rPr>
        <w:t>ad</w:t>
      </w:r>
      <w:r w:rsidR="005A362F" w:rsidRPr="005A362F">
        <w:rPr>
          <w:i/>
          <w:lang w:val="fr-FR"/>
        </w:rPr>
        <w:t xml:space="preserve"> </w:t>
      </w:r>
      <w:r w:rsidR="00885488" w:rsidRPr="00794880">
        <w:rPr>
          <w:rStyle w:val="Incipit"/>
          <w:lang w:val="fr-FR"/>
        </w:rPr>
        <w:t>me</w:t>
      </w:r>
      <w:r w:rsidR="005A362F" w:rsidRPr="005A362F">
        <w:rPr>
          <w:i/>
          <w:lang w:val="fr-FR"/>
        </w:rPr>
        <w:t xml:space="preserve"> </w:t>
      </w:r>
      <w:r w:rsidR="00885488" w:rsidRPr="00794880">
        <w:rPr>
          <w:rStyle w:val="Incipit"/>
          <w:lang w:val="fr-FR"/>
        </w:rPr>
        <w:t>et</w:t>
      </w:r>
      <w:r w:rsidR="005A362F" w:rsidRPr="005A362F">
        <w:rPr>
          <w:i/>
          <w:lang w:val="fr-FR"/>
        </w:rPr>
        <w:t xml:space="preserve"> </w:t>
      </w:r>
      <w:r w:rsidR="00885488" w:rsidRPr="00794880">
        <w:rPr>
          <w:rStyle w:val="Incipit"/>
          <w:lang w:val="fr-FR"/>
        </w:rPr>
        <w:t>non</w:t>
      </w:r>
      <w:r w:rsidR="005A362F" w:rsidRPr="005A362F">
        <w:rPr>
          <w:i/>
          <w:lang w:val="fr-FR"/>
        </w:rPr>
        <w:t xml:space="preserve"> </w:t>
      </w:r>
      <w:r w:rsidR="00885488" w:rsidRPr="00794880">
        <w:rPr>
          <w:rStyle w:val="Incipit"/>
          <w:lang w:val="fr-FR"/>
        </w:rPr>
        <w:t>odit</w:t>
      </w:r>
      <w:r w:rsidR="005A362F" w:rsidRPr="005A362F">
        <w:rPr>
          <w:i/>
          <w:lang w:val="fr-FR"/>
        </w:rPr>
        <w:t xml:space="preserve"> </w:t>
      </w:r>
      <w:r w:rsidR="00885488" w:rsidRPr="00794880">
        <w:rPr>
          <w:rStyle w:val="Incipit"/>
          <w:lang w:val="fr-FR"/>
        </w:rPr>
        <w:t>patrem</w:t>
      </w:r>
      <w:r w:rsidR="00885488" w:rsidRPr="00B779A9">
        <w:rPr>
          <w:lang w:val="fr-FR"/>
        </w:rPr>
        <w:t xml:space="preserve">. </w:t>
      </w:r>
      <w:r w:rsidR="00885488">
        <w:rPr>
          <w:lang w:val="en-US"/>
        </w:rPr>
        <w:t xml:space="preserve">RP </w:t>
      </w:r>
      <w:r w:rsidR="00885488" w:rsidRPr="00794880">
        <w:rPr>
          <w:rStyle w:val="Incipit"/>
          <w:lang w:val="en-US"/>
        </w:rPr>
        <w:t>Euge</w:t>
      </w:r>
      <w:r w:rsidR="005A362F" w:rsidRPr="005A362F">
        <w:rPr>
          <w:i/>
          <w:lang w:val="en-US"/>
        </w:rPr>
        <w:t xml:space="preserve"> </w:t>
      </w:r>
      <w:r w:rsidR="00D66EA2" w:rsidRPr="00794880">
        <w:rPr>
          <w:rStyle w:val="Incipit"/>
          <w:lang w:val="en-US"/>
        </w:rPr>
        <w:t>serve</w:t>
      </w:r>
      <w:r w:rsidR="005A362F" w:rsidRPr="005A362F">
        <w:rPr>
          <w:i/>
          <w:lang w:val="en-US"/>
        </w:rPr>
        <w:t xml:space="preserve"> </w:t>
      </w:r>
      <w:r w:rsidR="00885488" w:rsidRPr="00794880">
        <w:rPr>
          <w:rStyle w:val="Incipit"/>
          <w:lang w:val="en-US"/>
        </w:rPr>
        <w:t>bone</w:t>
      </w:r>
      <w:r w:rsidR="00794880" w:rsidRPr="00794880">
        <w:rPr>
          <w:lang w:val="en-US"/>
        </w:rPr>
        <w:t xml:space="preserve">. </w:t>
      </w:r>
      <w:r w:rsidR="00BA24A1">
        <w:rPr>
          <w:lang w:val="en-US"/>
        </w:rPr>
        <w:t>[</w:t>
      </w:r>
      <w:r w:rsidR="00885488">
        <w:rPr>
          <w:lang w:val="en-US"/>
        </w:rPr>
        <w:t>RP</w:t>
      </w:r>
      <w:r w:rsidR="00BA24A1">
        <w:rPr>
          <w:lang w:val="en-US"/>
        </w:rPr>
        <w:t>]</w:t>
      </w:r>
      <w:r w:rsidR="00885488">
        <w:rPr>
          <w:lang w:val="en-US"/>
        </w:rPr>
        <w:t xml:space="preserve"> </w:t>
      </w:r>
      <w:r w:rsidR="00885488" w:rsidRPr="00794880">
        <w:rPr>
          <w:rStyle w:val="Incipit"/>
          <w:lang w:val="en-US"/>
        </w:rPr>
        <w:t>Iustus</w:t>
      </w:r>
      <w:r w:rsidR="005A362F" w:rsidRPr="005A362F">
        <w:rPr>
          <w:i/>
          <w:lang w:val="en-US"/>
        </w:rPr>
        <w:t xml:space="preserve"> </w:t>
      </w:r>
      <w:r w:rsidR="00885488" w:rsidRPr="00794880">
        <w:rPr>
          <w:rStyle w:val="Incipit"/>
          <w:lang w:val="en-US"/>
        </w:rPr>
        <w:t>germinabit</w:t>
      </w:r>
      <w:r w:rsidR="00794880" w:rsidRPr="00794880">
        <w:rPr>
          <w:lang w:val="en-US"/>
        </w:rPr>
        <w:t xml:space="preserve">. </w:t>
      </w:r>
      <w:r w:rsidR="00BA24A1">
        <w:rPr>
          <w:lang w:val="en-US"/>
        </w:rPr>
        <w:t>[</w:t>
      </w:r>
      <w:r w:rsidR="00885488">
        <w:rPr>
          <w:lang w:val="en-US"/>
        </w:rPr>
        <w:t>RP</w:t>
      </w:r>
      <w:r w:rsidR="00BA24A1">
        <w:rPr>
          <w:lang w:val="en-US"/>
        </w:rPr>
        <w:t>]</w:t>
      </w:r>
      <w:r w:rsidR="00885488">
        <w:rPr>
          <w:lang w:val="en-US"/>
        </w:rPr>
        <w:t xml:space="preserve"> </w:t>
      </w:r>
      <w:r w:rsidR="00885488" w:rsidRPr="00794880">
        <w:rPr>
          <w:rStyle w:val="Incipit"/>
          <w:lang w:val="en-US"/>
        </w:rPr>
        <w:t>Desiderium</w:t>
      </w:r>
      <w:r w:rsidR="005A362F" w:rsidRPr="005A362F">
        <w:rPr>
          <w:i/>
          <w:lang w:val="en-US"/>
        </w:rPr>
        <w:t xml:space="preserve"> </w:t>
      </w:r>
      <w:r w:rsidR="00885488" w:rsidRPr="00794880">
        <w:rPr>
          <w:rStyle w:val="Incipit"/>
          <w:lang w:val="en-US"/>
        </w:rPr>
        <w:t>animae</w:t>
      </w:r>
      <w:r w:rsidR="005A362F" w:rsidRPr="005A362F">
        <w:rPr>
          <w:i/>
          <w:lang w:val="en-US"/>
        </w:rPr>
        <w:t xml:space="preserve"> </w:t>
      </w:r>
      <w:r w:rsidR="00885488" w:rsidRPr="00794880">
        <w:rPr>
          <w:rStyle w:val="Incipit"/>
          <w:lang w:val="en-US"/>
        </w:rPr>
        <w:t>eius</w:t>
      </w:r>
      <w:r w:rsidR="00885488" w:rsidRPr="005B472A">
        <w:rPr>
          <w:lang w:val="en-US"/>
        </w:rPr>
        <w:t xml:space="preserve">. </w:t>
      </w:r>
      <w:r w:rsidR="004C550A" w:rsidRPr="005B472A">
        <w:rPr>
          <w:lang w:val="en-US"/>
        </w:rPr>
        <w:t>[</w:t>
      </w:r>
      <w:r w:rsidR="00885488">
        <w:rPr>
          <w:lang w:val="en-US"/>
        </w:rPr>
        <w:t>TD</w:t>
      </w:r>
      <w:r w:rsidR="004C550A">
        <w:rPr>
          <w:lang w:val="en-US"/>
        </w:rPr>
        <w:t>]</w:t>
      </w:r>
      <w:r>
        <w:rPr>
          <w:lang w:val="en-US"/>
        </w:rPr>
        <w:t xml:space="preserve"> </w:t>
      </w:r>
      <w:r w:rsidRPr="00794880">
        <w:rPr>
          <w:rStyle w:val="Incipit"/>
          <w:lang w:val="en-US"/>
        </w:rPr>
        <w:t>Te</w:t>
      </w:r>
      <w:r w:rsidR="005A362F" w:rsidRPr="005A362F">
        <w:rPr>
          <w:i/>
          <w:lang w:val="en-US"/>
        </w:rPr>
        <w:t xml:space="preserve"> </w:t>
      </w:r>
      <w:r w:rsidRPr="00794880">
        <w:rPr>
          <w:rStyle w:val="Incipit"/>
          <w:lang w:val="en-US"/>
        </w:rPr>
        <w:t>deum</w:t>
      </w:r>
      <w:r w:rsidR="005A362F" w:rsidRPr="005A362F">
        <w:rPr>
          <w:i/>
          <w:lang w:val="en-US"/>
        </w:rPr>
        <w:t xml:space="preserve"> </w:t>
      </w:r>
      <w:r w:rsidR="006579E0" w:rsidRPr="00794880">
        <w:rPr>
          <w:rStyle w:val="Incipit"/>
          <w:lang w:val="en-US"/>
        </w:rPr>
        <w:t>laudamus</w:t>
      </w:r>
      <w:r w:rsidR="00E108B7">
        <w:rPr>
          <w:lang w:val="en-US"/>
        </w:rPr>
        <w:t xml:space="preserve"> dicitur.</w:t>
      </w:r>
    </w:p>
    <w:p w:rsidR="00885488" w:rsidRPr="00B779A9" w:rsidRDefault="00074E95" w:rsidP="00415109">
      <w:pPr>
        <w:rPr>
          <w:lang w:val="fr-FR"/>
        </w:rPr>
      </w:pPr>
      <w:r w:rsidRPr="00736684">
        <w:rPr>
          <w:rStyle w:val="Time1"/>
          <w:lang w:val="en-US"/>
        </w:rPr>
        <w:t>Ad laudes</w:t>
      </w:r>
      <w:r>
        <w:rPr>
          <w:lang w:val="en-US"/>
        </w:rPr>
        <w:t xml:space="preserve"> </w:t>
      </w:r>
      <w:r w:rsidR="00885488">
        <w:rPr>
          <w:lang w:val="en-US"/>
        </w:rPr>
        <w:t xml:space="preserve">AN </w:t>
      </w:r>
      <w:r w:rsidR="00885488" w:rsidRPr="00736684">
        <w:rPr>
          <w:rStyle w:val="Incipit"/>
          <w:lang w:val="en-US"/>
        </w:rPr>
        <w:t>Iustum deduxit dominus</w:t>
      </w:r>
      <w:r>
        <w:rPr>
          <w:lang w:val="en-US"/>
        </w:rPr>
        <w:t xml:space="preserve"> cum reliquis quatt</w:t>
      </w:r>
      <w:r w:rsidR="00885488">
        <w:rPr>
          <w:lang w:val="en-US"/>
        </w:rPr>
        <w:t>u</w:t>
      </w:r>
      <w:r>
        <w:rPr>
          <w:lang w:val="en-US"/>
        </w:rPr>
        <w:t>o</w:t>
      </w:r>
      <w:r w:rsidR="00885488">
        <w:rPr>
          <w:lang w:val="en-US"/>
        </w:rPr>
        <w:t xml:space="preserve">r. </w:t>
      </w:r>
      <w:r w:rsidR="00885488" w:rsidRPr="00B779A9">
        <w:rPr>
          <w:lang w:val="fr-FR"/>
        </w:rPr>
        <w:t xml:space="preserve">HY </w:t>
      </w:r>
      <w:r w:rsidR="00885488" w:rsidRPr="00736684">
        <w:rPr>
          <w:rStyle w:val="Incipit"/>
          <w:lang w:val="fr-FR"/>
        </w:rPr>
        <w:t>Hic est verus christicola</w:t>
      </w:r>
      <w:r w:rsidR="00885488" w:rsidRPr="00B779A9">
        <w:rPr>
          <w:lang w:val="fr-FR"/>
        </w:rPr>
        <w:t xml:space="preserve">. VS </w:t>
      </w:r>
      <w:r w:rsidR="00885488" w:rsidRPr="00736684">
        <w:rPr>
          <w:rStyle w:val="Incipit"/>
          <w:lang w:val="fr-FR"/>
        </w:rPr>
        <w:t>Iustus ut palma</w:t>
      </w:r>
      <w:r w:rsidR="00885488" w:rsidRPr="00B779A9">
        <w:rPr>
          <w:lang w:val="fr-FR"/>
        </w:rPr>
        <w:t xml:space="preserve">. AB </w:t>
      </w:r>
      <w:r w:rsidR="00D66EA2" w:rsidRPr="00736684">
        <w:rPr>
          <w:rStyle w:val="Incipit"/>
          <w:lang w:val="fr-FR"/>
        </w:rPr>
        <w:t>Serve</w:t>
      </w:r>
      <w:r w:rsidR="00885488" w:rsidRPr="00736684">
        <w:rPr>
          <w:rStyle w:val="Incipit"/>
          <w:lang w:val="fr-FR"/>
        </w:rPr>
        <w:t xml:space="preserve"> bone et fidelis</w:t>
      </w:r>
      <w:r w:rsidR="00885488" w:rsidRPr="00B779A9">
        <w:rPr>
          <w:lang w:val="fr-FR"/>
        </w:rPr>
        <w:t xml:space="preserve">. </w:t>
      </w:r>
      <w:r w:rsidR="0021767B">
        <w:rPr>
          <w:lang w:val="fr-FR"/>
        </w:rPr>
        <w:t>Suffragium $E::de sancta Margarita</w:t>
      </w:r>
      <w:r w:rsidR="00AD29A8">
        <w:rPr>
          <w:lang w:val="fr-FR"/>
        </w:rPr>
        <w:t>$.</w:t>
      </w:r>
      <w:r w:rsidR="00885488" w:rsidRPr="00B779A9">
        <w:rPr>
          <w:lang w:val="fr-FR"/>
        </w:rPr>
        <w:t xml:space="preserve"> De sancta cruce </w:t>
      </w:r>
      <w:r w:rsidR="0021767B">
        <w:rPr>
          <w:lang w:val="fr-FR"/>
        </w:rPr>
        <w:t>[</w:t>
      </w:r>
      <w:r w:rsidR="00885488" w:rsidRPr="00B779A9">
        <w:rPr>
          <w:lang w:val="fr-FR"/>
        </w:rPr>
        <w:t>AC</w:t>
      </w:r>
      <w:r w:rsidR="0021767B">
        <w:rPr>
          <w:lang w:val="fr-FR"/>
        </w:rPr>
        <w:t>]</w:t>
      </w:r>
      <w:r w:rsidR="00885488" w:rsidRPr="00B779A9">
        <w:rPr>
          <w:lang w:val="fr-FR"/>
        </w:rPr>
        <w:t xml:space="preserve"> </w:t>
      </w:r>
      <w:r w:rsidR="00885488" w:rsidRPr="00794880">
        <w:rPr>
          <w:rStyle w:val="Incipit"/>
          <w:lang w:val="fr-FR"/>
        </w:rPr>
        <w:t>Per</w:t>
      </w:r>
      <w:r w:rsidR="005A362F" w:rsidRPr="005A362F">
        <w:rPr>
          <w:i/>
          <w:lang w:val="fr-FR"/>
        </w:rPr>
        <w:t xml:space="preserve"> </w:t>
      </w:r>
      <w:r w:rsidR="00885488" w:rsidRPr="00794880">
        <w:rPr>
          <w:rStyle w:val="Incipit"/>
          <w:lang w:val="fr-FR"/>
        </w:rPr>
        <w:t>signum</w:t>
      </w:r>
      <w:r w:rsidR="00885488" w:rsidRPr="00B779A9">
        <w:rPr>
          <w:lang w:val="fr-FR"/>
        </w:rPr>
        <w:t xml:space="preserve">. De beata virgine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794880">
        <w:rPr>
          <w:rStyle w:val="Incipit"/>
          <w:lang w:val="fr-FR"/>
        </w:rPr>
        <w:t>Alma</w:t>
      </w:r>
      <w:r w:rsidR="005A362F" w:rsidRPr="005A362F">
        <w:rPr>
          <w:i/>
          <w:lang w:val="fr-FR"/>
        </w:rPr>
        <w:t xml:space="preserve"> </w:t>
      </w:r>
      <w:r w:rsidR="00885488" w:rsidRPr="00794880">
        <w:rPr>
          <w:rStyle w:val="Incipit"/>
          <w:lang w:val="fr-FR"/>
        </w:rPr>
        <w:t>virgo</w:t>
      </w:r>
      <w:r w:rsidR="00885488" w:rsidRPr="00B779A9">
        <w:rPr>
          <w:lang w:val="fr-FR"/>
        </w:rPr>
        <w:t xml:space="preserve">. De omnibus sanctis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794880">
        <w:rPr>
          <w:rStyle w:val="Incipit"/>
          <w:lang w:val="fr-FR"/>
        </w:rPr>
        <w:t>Omnes</w:t>
      </w:r>
      <w:r w:rsidR="005A362F" w:rsidRPr="005A362F">
        <w:rPr>
          <w:i/>
          <w:lang w:val="fr-FR"/>
        </w:rPr>
        <w:t xml:space="preserve"> </w:t>
      </w:r>
      <w:r w:rsidR="00885488" w:rsidRPr="00794880">
        <w:rPr>
          <w:rStyle w:val="Incipit"/>
          <w:lang w:val="fr-FR"/>
        </w:rPr>
        <w:t>sancti</w:t>
      </w:r>
      <w:r w:rsidR="00885488" w:rsidRPr="00B779A9">
        <w:rPr>
          <w:lang w:val="fr-FR"/>
        </w:rPr>
        <w:t xml:space="preserve">. </w:t>
      </w:r>
      <w:r w:rsidR="004C550A" w:rsidRPr="00B779A9">
        <w:rPr>
          <w:lang w:val="fr-FR"/>
        </w:rPr>
        <w:t xml:space="preserve">[BD] </w:t>
      </w:r>
      <w:r w:rsidR="005F6F99" w:rsidRPr="00794880">
        <w:rPr>
          <w:rStyle w:val="Incipit"/>
          <w:lang w:val="fr-FR"/>
        </w:rPr>
        <w:t>Benedicamus</w:t>
      </w:r>
      <w:r w:rsidR="004C550A" w:rsidRPr="00B779A9">
        <w:rPr>
          <w:lang w:val="fr-FR"/>
        </w:rPr>
        <w:t xml:space="preserve"> f</w:t>
      </w:r>
      <w:r w:rsidR="00885488" w:rsidRPr="00B779A9">
        <w:rPr>
          <w:lang w:val="fr-FR"/>
        </w:rPr>
        <w:t>erialiter.</w:t>
      </w:r>
    </w:p>
    <w:p w:rsidR="00885488" w:rsidRPr="00B779A9" w:rsidRDefault="0081631B" w:rsidP="00415109">
      <w:pPr>
        <w:rPr>
          <w:lang w:val="fr-FR"/>
        </w:rPr>
      </w:pPr>
      <w:r w:rsidRPr="00736684">
        <w:rPr>
          <w:rStyle w:val="Time1"/>
          <w:lang w:val="fr-FR"/>
        </w:rPr>
        <w:t>Ad horas</w:t>
      </w:r>
      <w:r w:rsidR="00074E95" w:rsidRPr="00B779A9">
        <w:rPr>
          <w:lang w:val="fr-FR"/>
        </w:rPr>
        <w:t xml:space="preserve"> </w:t>
      </w:r>
      <w:r w:rsidR="00885488" w:rsidRPr="00B779A9">
        <w:rPr>
          <w:lang w:val="fr-FR"/>
        </w:rPr>
        <w:t>laudes dicantur.</w:t>
      </w:r>
    </w:p>
    <w:p w:rsidR="0021767B" w:rsidRPr="00DD1415" w:rsidRDefault="00074E95" w:rsidP="00415109">
      <w:pPr>
        <w:rPr>
          <w:lang w:val="en-US"/>
        </w:rPr>
      </w:pPr>
      <w:r w:rsidRPr="00736684">
        <w:rPr>
          <w:rStyle w:val="Time1"/>
          <w:lang w:val="fr-FR"/>
        </w:rPr>
        <w:t>Ad officium</w:t>
      </w:r>
      <w:r w:rsidRPr="00B779A9">
        <w:rPr>
          <w:lang w:val="fr-FR"/>
        </w:rPr>
        <w:t xml:space="preserve"> </w:t>
      </w:r>
      <w:r w:rsidR="00885488" w:rsidRPr="00B779A9">
        <w:rPr>
          <w:lang w:val="fr-FR"/>
        </w:rPr>
        <w:t xml:space="preserve">IN </w:t>
      </w:r>
      <w:r w:rsidR="00885488" w:rsidRPr="00736684">
        <w:rPr>
          <w:rStyle w:val="Incipit"/>
          <w:lang w:val="fr-FR"/>
        </w:rPr>
        <w:t>Dispersit dedit pauperibus</w:t>
      </w:r>
      <w:r w:rsidR="00885488" w:rsidRPr="00B779A9">
        <w:rPr>
          <w:lang w:val="fr-FR"/>
        </w:rPr>
        <w:t xml:space="preserve"> folio </w:t>
      </w:r>
      <w:r w:rsidR="00247478">
        <w:rPr>
          <w:lang w:val="fr-FR"/>
        </w:rPr>
        <w:t>%D::25</w:t>
      </w:r>
      <w:r w:rsidR="0021767B">
        <w:rPr>
          <w:lang w:val="fr-FR"/>
        </w:rPr>
        <w:t>%</w:t>
      </w:r>
      <w:r w:rsidR="00DD1415">
        <w:rPr>
          <w:lang w:val="fr-FR"/>
        </w:rPr>
        <w:t>@</w:t>
      </w:r>
      <w:r w:rsidR="00DD1415" w:rsidRPr="00B779A9">
        <w:rPr>
          <w:lang w:val="fr-FR"/>
        </w:rPr>
        <w:t>185.</w:t>
      </w:r>
      <w:r w:rsidR="00885488" w:rsidRPr="00B779A9">
        <w:rPr>
          <w:lang w:val="fr-FR"/>
        </w:rPr>
        <w:t xml:space="preserve"> </w:t>
      </w:r>
      <w:r w:rsidR="004C550A" w:rsidRPr="00B779A9">
        <w:rPr>
          <w:lang w:val="fr-FR"/>
        </w:rPr>
        <w:t xml:space="preserve">[KY] </w:t>
      </w:r>
      <w:r w:rsidR="004C550A" w:rsidRPr="00736684">
        <w:rPr>
          <w:rStyle w:val="Incipit"/>
          <w:lang w:val="fr-FR"/>
        </w:rPr>
        <w:t>Kyrie</w:t>
      </w:r>
      <w:r w:rsidR="004C550A" w:rsidRPr="00B779A9">
        <w:rPr>
          <w:lang w:val="fr-FR"/>
        </w:rPr>
        <w:t xml:space="preserve"> et [SA] </w:t>
      </w:r>
      <w:r w:rsidR="004C550A" w:rsidRPr="00736684">
        <w:rPr>
          <w:rStyle w:val="Incipit"/>
          <w:lang w:val="fr-FR"/>
        </w:rPr>
        <w:t>Sanctus</w:t>
      </w:r>
      <w:r w:rsidR="004C550A" w:rsidRPr="00B779A9">
        <w:rPr>
          <w:lang w:val="fr-FR"/>
        </w:rPr>
        <w:t xml:space="preserve"> </w:t>
      </w:r>
      <w:r w:rsidR="00885488" w:rsidRPr="00B779A9">
        <w:rPr>
          <w:lang w:val="fr-FR"/>
        </w:rPr>
        <w:t xml:space="preserve">sub novem lectionibus. </w:t>
      </w:r>
      <w:r w:rsidR="00885488" w:rsidRPr="00DD1415">
        <w:rPr>
          <w:lang w:val="en-US"/>
        </w:rPr>
        <w:t xml:space="preserve">GR </w:t>
      </w:r>
      <w:r w:rsidR="00885488" w:rsidRPr="00DD1415">
        <w:rPr>
          <w:rStyle w:val="Incipit"/>
          <w:lang w:val="en-US"/>
        </w:rPr>
        <w:t>Iustus ut palma</w:t>
      </w:r>
      <w:r w:rsidR="00DD1415" w:rsidRPr="00DD1415">
        <w:rPr>
          <w:lang w:val="en-US"/>
        </w:rPr>
        <w:t>@38.</w:t>
      </w:r>
      <w:r w:rsidR="00885488" w:rsidRPr="00DD1415">
        <w:rPr>
          <w:lang w:val="en-US"/>
        </w:rPr>
        <w:t xml:space="preserve"> AL</w:t>
      </w:r>
      <w:r w:rsidRPr="00DD1415">
        <w:rPr>
          <w:lang w:val="en-US"/>
        </w:rPr>
        <w:t>V</w:t>
      </w:r>
      <w:r w:rsidR="00885488" w:rsidRPr="00DD1415">
        <w:rPr>
          <w:lang w:val="en-US"/>
        </w:rPr>
        <w:t xml:space="preserve"> </w:t>
      </w:r>
      <w:r w:rsidR="00885488" w:rsidRPr="00DD1415">
        <w:rPr>
          <w:rStyle w:val="Incipit"/>
          <w:lang w:val="en-US"/>
        </w:rPr>
        <w:t>Domine in virtute</w:t>
      </w:r>
      <w:r w:rsidR="00DD1415" w:rsidRPr="00DD1415">
        <w:rPr>
          <w:lang w:val="en-US"/>
        </w:rPr>
        <w:t>@201.</w:t>
      </w:r>
      <w:r w:rsidR="00D30E30" w:rsidRPr="00DD1415">
        <w:rPr>
          <w:lang w:val="en-US"/>
        </w:rPr>
        <w:t xml:space="preserve"> </w:t>
      </w:r>
      <w:r w:rsidR="0021767B" w:rsidRPr="00DD1415">
        <w:rPr>
          <w:lang w:val="en-US"/>
        </w:rPr>
        <w:t xml:space="preserve">OF </w:t>
      </w:r>
      <w:r w:rsidR="0021767B" w:rsidRPr="00DD1415">
        <w:rPr>
          <w:rStyle w:val="Incipit"/>
          <w:lang w:val="en-US"/>
        </w:rPr>
        <w:t>%D::</w:t>
      </w:r>
      <w:r w:rsidR="000D4A5F" w:rsidRPr="00DD1415">
        <w:rPr>
          <w:rStyle w:val="Incipit"/>
          <w:lang w:val="en-US"/>
        </w:rPr>
        <w:t>Dominus</w:t>
      </w:r>
      <w:r w:rsidR="00D30E30" w:rsidRPr="00DD1415">
        <w:rPr>
          <w:rStyle w:val="Incipit"/>
          <w:lang w:val="en-US"/>
        </w:rPr>
        <w:t xml:space="preserve">% </w:t>
      </w:r>
      <w:r w:rsidR="00885488" w:rsidRPr="00DD1415">
        <w:rPr>
          <w:rStyle w:val="Incipit"/>
          <w:lang w:val="en-US"/>
        </w:rPr>
        <w:t>Confessio et pulchritudo</w:t>
      </w:r>
      <w:r w:rsidR="00DD1415" w:rsidRPr="00DD1415">
        <w:rPr>
          <w:lang w:val="en-US"/>
        </w:rPr>
        <w:t>@36.</w:t>
      </w:r>
      <w:r w:rsidR="00885488" w:rsidRPr="00DD1415">
        <w:rPr>
          <w:lang w:val="en-US"/>
        </w:rPr>
        <w:t xml:space="preserve"> CO </w:t>
      </w:r>
      <w:r w:rsidR="00885488" w:rsidRPr="00DD1415">
        <w:rPr>
          <w:rStyle w:val="Incipit"/>
          <w:lang w:val="en-US"/>
        </w:rPr>
        <w:t>Posuisti domine</w:t>
      </w:r>
      <w:r w:rsidR="00DD1415" w:rsidRPr="00DD1415">
        <w:rPr>
          <w:lang w:val="en-US"/>
        </w:rPr>
        <w:t>@39.</w:t>
      </w:r>
      <w:r w:rsidR="001D37F0" w:rsidRPr="00DD1415">
        <w:rPr>
          <w:lang w:val="en-US"/>
        </w:rPr>
        <w:t xml:space="preserve"> </w:t>
      </w:r>
    </w:p>
    <w:p w:rsidR="00885488" w:rsidRPr="00736684" w:rsidRDefault="001D37F0" w:rsidP="00415109">
      <w:pPr>
        <w:rPr>
          <w:lang w:val="fr-FR"/>
        </w:rPr>
      </w:pPr>
      <w:r w:rsidRPr="00B779A9">
        <w:rPr>
          <w:lang w:val="pt-PT"/>
        </w:rPr>
        <w:t>(22r)</w:t>
      </w:r>
      <w:r w:rsidR="0021767B">
        <w:rPr>
          <w:lang w:val="pt-PT"/>
        </w:rPr>
        <w:t xml:space="preserve"> </w:t>
      </w:r>
      <w:r w:rsidR="00074E95" w:rsidRPr="00736684">
        <w:rPr>
          <w:rStyle w:val="Time1"/>
          <w:lang w:val="pt-PT"/>
        </w:rPr>
        <w:t>Ad secundas vesperas</w:t>
      </w:r>
      <w:r w:rsidR="00074E95" w:rsidRPr="00B779A9">
        <w:rPr>
          <w:lang w:val="pt-PT"/>
        </w:rPr>
        <w:t xml:space="preserve"> </w:t>
      </w:r>
      <w:r w:rsidR="00885488" w:rsidRPr="00B779A9">
        <w:rPr>
          <w:lang w:val="pt-PT"/>
        </w:rPr>
        <w:t xml:space="preserve">AN </w:t>
      </w:r>
      <w:r w:rsidR="00885488" w:rsidRPr="00736684">
        <w:rPr>
          <w:rStyle w:val="Incipit"/>
          <w:lang w:val="pt-PT"/>
        </w:rPr>
        <w:t>Iustum deduxit</w:t>
      </w:r>
      <w:r w:rsidR="00885488" w:rsidRPr="00B779A9">
        <w:rPr>
          <w:lang w:val="pt-PT"/>
        </w:rPr>
        <w:t xml:space="preserve"> cum sequentibus. </w:t>
      </w:r>
      <w:r w:rsidR="00885488" w:rsidRPr="00736684">
        <w:rPr>
          <w:lang w:val="fr-FR"/>
        </w:rPr>
        <w:t xml:space="preserve">PS </w:t>
      </w:r>
      <w:r w:rsidR="00885488" w:rsidRPr="00736684">
        <w:rPr>
          <w:rStyle w:val="Incipit"/>
          <w:lang w:val="fr-FR"/>
        </w:rPr>
        <w:t>Dixit</w:t>
      </w:r>
      <w:r w:rsidR="00885488" w:rsidRPr="00736684">
        <w:rPr>
          <w:lang w:val="fr-FR"/>
        </w:rPr>
        <w:t xml:space="preserve">. </w:t>
      </w:r>
      <w:r w:rsidR="00BA24A1" w:rsidRPr="00736684">
        <w:rPr>
          <w:lang w:val="fr-FR"/>
        </w:rPr>
        <w:t>[</w:t>
      </w:r>
      <w:r w:rsidR="00885488" w:rsidRPr="00736684">
        <w:rPr>
          <w:lang w:val="fr-FR"/>
        </w:rPr>
        <w:t>PS</w:t>
      </w:r>
      <w:r w:rsidR="00BA24A1" w:rsidRPr="00736684">
        <w:rPr>
          <w:lang w:val="fr-FR"/>
        </w:rPr>
        <w:t>]</w:t>
      </w:r>
      <w:r w:rsidR="00885488" w:rsidRPr="00736684">
        <w:rPr>
          <w:lang w:val="fr-FR"/>
        </w:rPr>
        <w:t xml:space="preserve"> </w:t>
      </w:r>
      <w:r w:rsidR="00885488" w:rsidRPr="00736684">
        <w:rPr>
          <w:rStyle w:val="Incipit"/>
          <w:lang w:val="fr-FR"/>
        </w:rPr>
        <w:t>Confitebor</w:t>
      </w:r>
      <w:r w:rsidR="00885488" w:rsidRPr="00736684">
        <w:rPr>
          <w:lang w:val="fr-FR"/>
        </w:rPr>
        <w:t xml:space="preserve">. </w:t>
      </w:r>
      <w:r w:rsidR="00BA24A1" w:rsidRPr="00736684">
        <w:rPr>
          <w:lang w:val="fr-FR"/>
        </w:rPr>
        <w:t>[</w:t>
      </w:r>
      <w:r w:rsidR="00885488" w:rsidRPr="00736684">
        <w:rPr>
          <w:lang w:val="fr-FR"/>
        </w:rPr>
        <w:t>PS</w:t>
      </w:r>
      <w:r w:rsidR="00BA24A1" w:rsidRPr="00736684">
        <w:rPr>
          <w:lang w:val="fr-FR"/>
        </w:rPr>
        <w:t>]</w:t>
      </w:r>
      <w:r w:rsidR="00885488" w:rsidRPr="00736684">
        <w:rPr>
          <w:lang w:val="fr-FR"/>
        </w:rPr>
        <w:t xml:space="preserve"> </w:t>
      </w:r>
      <w:r w:rsidR="00885488" w:rsidRPr="00736684">
        <w:rPr>
          <w:rStyle w:val="Incipit"/>
          <w:lang w:val="fr-FR"/>
        </w:rPr>
        <w:t xml:space="preserve">Beatus </w:t>
      </w:r>
      <w:r w:rsidR="00C31823" w:rsidRPr="00736684">
        <w:rPr>
          <w:rStyle w:val="Incipit"/>
          <w:lang w:val="fr-FR"/>
        </w:rPr>
        <w:t>vir</w:t>
      </w:r>
      <w:r w:rsidR="00885488" w:rsidRPr="00736684">
        <w:rPr>
          <w:lang w:val="fr-FR"/>
        </w:rPr>
        <w:t xml:space="preserve">. </w:t>
      </w:r>
      <w:r w:rsidR="00BA24A1" w:rsidRPr="00736684">
        <w:rPr>
          <w:lang w:val="fr-FR"/>
        </w:rPr>
        <w:t>[</w:t>
      </w:r>
      <w:r w:rsidR="00885488" w:rsidRPr="00736684">
        <w:rPr>
          <w:lang w:val="fr-FR"/>
        </w:rPr>
        <w:t>PS</w:t>
      </w:r>
      <w:r w:rsidR="00BA24A1" w:rsidRPr="00736684">
        <w:rPr>
          <w:lang w:val="fr-FR"/>
        </w:rPr>
        <w:t>]</w:t>
      </w:r>
      <w:r w:rsidR="00885488" w:rsidRPr="00736684">
        <w:rPr>
          <w:lang w:val="fr-FR"/>
        </w:rPr>
        <w:t xml:space="preserve"> </w:t>
      </w:r>
      <w:r w:rsidR="00885488" w:rsidRPr="00736684">
        <w:rPr>
          <w:rStyle w:val="Incipit"/>
          <w:lang w:val="fr-FR"/>
        </w:rPr>
        <w:t>De profundis</w:t>
      </w:r>
      <w:r w:rsidR="00885488" w:rsidRPr="00736684">
        <w:rPr>
          <w:lang w:val="fr-FR"/>
        </w:rPr>
        <w:t xml:space="preserve">. </w:t>
      </w:r>
      <w:r w:rsidR="00BA24A1" w:rsidRPr="00736684">
        <w:rPr>
          <w:lang w:val="fr-FR"/>
        </w:rPr>
        <w:t>[</w:t>
      </w:r>
      <w:r w:rsidR="00885488" w:rsidRPr="00736684">
        <w:rPr>
          <w:lang w:val="fr-FR"/>
        </w:rPr>
        <w:t>PS</w:t>
      </w:r>
      <w:r w:rsidR="00BA24A1" w:rsidRPr="00736684">
        <w:rPr>
          <w:lang w:val="fr-FR"/>
        </w:rPr>
        <w:t>]</w:t>
      </w:r>
      <w:r w:rsidR="00885488" w:rsidRPr="00736684">
        <w:rPr>
          <w:lang w:val="fr-FR"/>
        </w:rPr>
        <w:t xml:space="preserve"> </w:t>
      </w:r>
      <w:r w:rsidR="00885488" w:rsidRPr="00736684">
        <w:rPr>
          <w:rStyle w:val="Incipit"/>
          <w:lang w:val="fr-FR"/>
        </w:rPr>
        <w:t>Memento</w:t>
      </w:r>
      <w:r w:rsidR="00885488" w:rsidRPr="00736684">
        <w:rPr>
          <w:lang w:val="fr-FR"/>
        </w:rPr>
        <w:t xml:space="preserve">. HY </w:t>
      </w:r>
      <w:r w:rsidR="00885488" w:rsidRPr="00736684">
        <w:rPr>
          <w:rStyle w:val="Incipit"/>
          <w:lang w:val="fr-FR"/>
        </w:rPr>
        <w:t xml:space="preserve">Hic est </w:t>
      </w:r>
      <w:r w:rsidR="00AC32FA" w:rsidRPr="00736684">
        <w:rPr>
          <w:rStyle w:val="Incipit"/>
          <w:lang w:val="fr-FR"/>
        </w:rPr>
        <w:t>veru</w:t>
      </w:r>
      <w:r w:rsidR="00885488" w:rsidRPr="00736684">
        <w:rPr>
          <w:rStyle w:val="Incipit"/>
          <w:lang w:val="fr-FR"/>
        </w:rPr>
        <w:t>s</w:t>
      </w:r>
      <w:r w:rsidR="00885488" w:rsidRPr="00736684">
        <w:rPr>
          <w:lang w:val="fr-FR"/>
        </w:rPr>
        <w:t xml:space="preserve">. VS </w:t>
      </w:r>
      <w:r w:rsidR="00885488" w:rsidRPr="00736684">
        <w:rPr>
          <w:rStyle w:val="Incipit"/>
          <w:lang w:val="fr-FR"/>
        </w:rPr>
        <w:t>Iustus ut palma</w:t>
      </w:r>
      <w:r w:rsidR="00885488" w:rsidRPr="00736684">
        <w:rPr>
          <w:lang w:val="fr-FR"/>
        </w:rPr>
        <w:t xml:space="preserve">. AM </w:t>
      </w:r>
      <w:r w:rsidR="00885488" w:rsidRPr="00736684">
        <w:rPr>
          <w:rStyle w:val="Incipit"/>
          <w:lang w:val="fr-FR"/>
        </w:rPr>
        <w:t>Iste homo</w:t>
      </w:r>
      <w:r w:rsidR="00885488" w:rsidRPr="00736684">
        <w:rPr>
          <w:lang w:val="fr-FR"/>
        </w:rPr>
        <w:t>.</w:t>
      </w:r>
    </w:p>
    <w:p w:rsidR="00885488" w:rsidRPr="00736684" w:rsidRDefault="00885488" w:rsidP="00415109">
      <w:pPr>
        <w:pStyle w:val="berschrift1"/>
        <w:rPr>
          <w:lang w:val="fr-FR"/>
        </w:rPr>
      </w:pPr>
      <w:r w:rsidRPr="00736684">
        <w:rPr>
          <w:lang w:val="fr-FR"/>
        </w:rPr>
        <w:t>DOMINICA QUARTA POST FESTUM SANCTAE TRINITATIS</w:t>
      </w:r>
    </w:p>
    <w:p w:rsidR="00885488" w:rsidRPr="00736684" w:rsidRDefault="00074E95" w:rsidP="00415109">
      <w:pPr>
        <w:rPr>
          <w:lang w:val="en-US"/>
        </w:rPr>
      </w:pPr>
      <w:r w:rsidRPr="00736684">
        <w:rPr>
          <w:rStyle w:val="Time1"/>
          <w:lang w:val="en-US"/>
        </w:rPr>
        <w:t>Ad vesperas</w:t>
      </w:r>
      <w:r w:rsidRPr="00736684">
        <w:rPr>
          <w:lang w:val="en-US"/>
        </w:rPr>
        <w:t xml:space="preserve"> </w:t>
      </w:r>
      <w:r w:rsidR="00885488" w:rsidRPr="00736684">
        <w:rPr>
          <w:lang w:val="en-US"/>
        </w:rPr>
        <w:t xml:space="preserve">AM </w:t>
      </w:r>
      <w:r w:rsidR="00DD61CB" w:rsidRPr="00736684">
        <w:rPr>
          <w:rStyle w:val="Incipit"/>
          <w:lang w:val="en-US"/>
        </w:rPr>
        <w:t>Prevalu</w:t>
      </w:r>
      <w:r w:rsidR="00885488" w:rsidRPr="00736684">
        <w:rPr>
          <w:rStyle w:val="Incipit"/>
          <w:lang w:val="en-US"/>
        </w:rPr>
        <w:t>it David in philisteo</w:t>
      </w:r>
      <w:r w:rsidR="00885488" w:rsidRPr="00736684">
        <w:rPr>
          <w:lang w:val="en-US"/>
        </w:rPr>
        <w:t>.</w:t>
      </w:r>
    </w:p>
    <w:p w:rsidR="00885488" w:rsidRPr="00736684" w:rsidRDefault="0021767B" w:rsidP="00415109">
      <w:pPr>
        <w:rPr>
          <w:lang w:val="it-IT"/>
        </w:rPr>
      </w:pPr>
      <w:r w:rsidRPr="00736684">
        <w:rPr>
          <w:rStyle w:val="Time1"/>
          <w:lang w:val="it-IT"/>
        </w:rPr>
        <w:t>Ad matutinas</w:t>
      </w:r>
      <w:r w:rsidR="00074E95" w:rsidRPr="00736684">
        <w:rPr>
          <w:lang w:val="it-IT"/>
        </w:rPr>
        <w:t xml:space="preserve"> </w:t>
      </w:r>
      <w:r w:rsidR="00885488" w:rsidRPr="00736684">
        <w:rPr>
          <w:lang w:val="it-IT"/>
        </w:rPr>
        <w:t xml:space="preserve">AB </w:t>
      </w:r>
      <w:r w:rsidR="00885488" w:rsidRPr="00736684">
        <w:rPr>
          <w:rStyle w:val="Incipit"/>
          <w:lang w:val="it-IT"/>
        </w:rPr>
        <w:t>Estote ergo misericordes</w:t>
      </w:r>
      <w:r w:rsidR="00885488" w:rsidRPr="00736684">
        <w:rPr>
          <w:lang w:val="it-IT"/>
        </w:rPr>
        <w:t>.</w:t>
      </w:r>
    </w:p>
    <w:p w:rsidR="00885488" w:rsidRPr="00B779A9" w:rsidRDefault="00074E95" w:rsidP="00415109">
      <w:pPr>
        <w:rPr>
          <w:lang w:val="it-IT"/>
        </w:rPr>
      </w:pPr>
      <w:r w:rsidRPr="00736684">
        <w:rPr>
          <w:rStyle w:val="Time1"/>
          <w:lang w:val="it-IT"/>
        </w:rPr>
        <w:t>In secundis vesperis</w:t>
      </w:r>
      <w:r w:rsidRPr="00B779A9">
        <w:rPr>
          <w:lang w:val="it-IT"/>
        </w:rPr>
        <w:t xml:space="preserve"> </w:t>
      </w:r>
      <w:r w:rsidR="00885488" w:rsidRPr="00B779A9">
        <w:rPr>
          <w:lang w:val="it-IT"/>
        </w:rPr>
        <w:t xml:space="preserve">AM </w:t>
      </w:r>
      <w:r w:rsidR="00885488" w:rsidRPr="00736684">
        <w:rPr>
          <w:rStyle w:val="Incipit"/>
          <w:lang w:val="it-IT"/>
        </w:rPr>
        <w:t>Nolite iudicare ut non iudicemini</w:t>
      </w:r>
      <w:r w:rsidR="00885488" w:rsidRPr="00B779A9">
        <w:rPr>
          <w:lang w:val="it-IT"/>
        </w:rPr>
        <w:t>.</w:t>
      </w:r>
    </w:p>
    <w:p w:rsidR="00885488" w:rsidRPr="00736684" w:rsidRDefault="00CC17B7" w:rsidP="00415109">
      <w:pPr>
        <w:pStyle w:val="berschrift1"/>
        <w:rPr>
          <w:lang w:val="pt-PT"/>
        </w:rPr>
      </w:pPr>
      <w:r w:rsidRPr="00736684">
        <w:rPr>
          <w:lang w:val="pt-PT"/>
        </w:rPr>
        <w:lastRenderedPageBreak/>
        <w:t>IN FESTO DIVISIONIS APOSTOLORUM</w:t>
      </w:r>
    </w:p>
    <w:p w:rsidR="00885488" w:rsidRPr="00B779A9" w:rsidRDefault="00885488" w:rsidP="00415109">
      <w:pPr>
        <w:rPr>
          <w:lang w:val="pt-PT"/>
        </w:rPr>
      </w:pPr>
      <w:r w:rsidRPr="00B779A9">
        <w:rPr>
          <w:lang w:val="pt-PT"/>
        </w:rPr>
        <w:t>Summum festum facimus.</w:t>
      </w:r>
    </w:p>
    <w:p w:rsidR="00885488" w:rsidRPr="00B779A9" w:rsidRDefault="00074E95" w:rsidP="00415109">
      <w:pPr>
        <w:rPr>
          <w:lang w:val="pt-PT"/>
        </w:rPr>
      </w:pPr>
      <w:r w:rsidRPr="00736684">
        <w:rPr>
          <w:rStyle w:val="Time1"/>
          <w:lang w:val="pt-PT"/>
        </w:rPr>
        <w:t>Ad vesperas</w:t>
      </w:r>
      <w:r w:rsidRPr="00B779A9">
        <w:rPr>
          <w:lang w:val="pt-PT"/>
        </w:rPr>
        <w:t xml:space="preserve"> </w:t>
      </w:r>
      <w:r w:rsidR="00885488" w:rsidRPr="00B779A9">
        <w:rPr>
          <w:lang w:val="pt-PT"/>
        </w:rPr>
        <w:t xml:space="preserve">super psalmos AN </w:t>
      </w:r>
      <w:r w:rsidR="00885488" w:rsidRPr="00794880">
        <w:rPr>
          <w:rStyle w:val="Incipit"/>
          <w:lang w:val="pt-PT"/>
        </w:rPr>
        <w:t>Estote</w:t>
      </w:r>
      <w:r w:rsidR="005A362F" w:rsidRPr="005A362F">
        <w:rPr>
          <w:i/>
          <w:lang w:val="pt-PT"/>
        </w:rPr>
        <w:t xml:space="preserve"> </w:t>
      </w:r>
      <w:r w:rsidR="00885488" w:rsidRPr="00794880">
        <w:rPr>
          <w:rStyle w:val="Incipit"/>
          <w:lang w:val="pt-PT"/>
        </w:rPr>
        <w:t>fortes</w:t>
      </w:r>
      <w:r w:rsidR="005A362F" w:rsidRPr="005A362F">
        <w:rPr>
          <w:i/>
          <w:lang w:val="pt-PT"/>
        </w:rPr>
        <w:t xml:space="preserve"> </w:t>
      </w:r>
      <w:r w:rsidR="00885488" w:rsidRPr="00794880">
        <w:rPr>
          <w:rStyle w:val="Incipit"/>
          <w:lang w:val="pt-PT"/>
        </w:rPr>
        <w:t>in</w:t>
      </w:r>
      <w:r w:rsidR="005A362F" w:rsidRPr="005A362F">
        <w:rPr>
          <w:i/>
          <w:lang w:val="pt-PT"/>
        </w:rPr>
        <w:t xml:space="preserve"> </w:t>
      </w:r>
      <w:r w:rsidR="00885488" w:rsidRPr="00794880">
        <w:rPr>
          <w:rStyle w:val="Incipit"/>
          <w:lang w:val="pt-PT"/>
        </w:rPr>
        <w:t>bello</w:t>
      </w:r>
      <w:r w:rsidR="004C550A" w:rsidRPr="00B779A9">
        <w:rPr>
          <w:lang w:val="pt-PT"/>
        </w:rPr>
        <w:t>. Psalmi o</w:t>
      </w:r>
      <w:r w:rsidR="00885488" w:rsidRPr="00B779A9">
        <w:rPr>
          <w:lang w:val="pt-PT"/>
        </w:rPr>
        <w:t xml:space="preserve">mnia Laudate. RP </w:t>
      </w:r>
      <w:r w:rsidR="00885488" w:rsidRPr="00794880">
        <w:rPr>
          <w:rStyle w:val="Incipit"/>
          <w:lang w:val="pt-PT"/>
        </w:rPr>
        <w:t>Ite</w:t>
      </w:r>
      <w:r w:rsidR="005A362F" w:rsidRPr="005A362F">
        <w:rPr>
          <w:i/>
          <w:lang w:val="pt-PT"/>
        </w:rPr>
        <w:t xml:space="preserve"> </w:t>
      </w:r>
      <w:r w:rsidR="00885488" w:rsidRPr="00794880">
        <w:rPr>
          <w:rStyle w:val="Incipit"/>
          <w:lang w:val="pt-PT"/>
        </w:rPr>
        <w:t>in</w:t>
      </w:r>
      <w:r w:rsidR="005A362F" w:rsidRPr="005A362F">
        <w:rPr>
          <w:i/>
          <w:lang w:val="pt-PT"/>
        </w:rPr>
        <w:t xml:space="preserve"> </w:t>
      </w:r>
      <w:r w:rsidR="00885488" w:rsidRPr="00794880">
        <w:rPr>
          <w:rStyle w:val="Incipit"/>
          <w:lang w:val="pt-PT"/>
        </w:rPr>
        <w:t>orbem</w:t>
      </w:r>
      <w:r w:rsidR="00885488" w:rsidRPr="00B779A9">
        <w:rPr>
          <w:lang w:val="pt-PT"/>
        </w:rPr>
        <w:t xml:space="preserve">. HY </w:t>
      </w:r>
      <w:r w:rsidR="00885488" w:rsidRPr="00794880">
        <w:rPr>
          <w:rStyle w:val="Incipit"/>
          <w:lang w:val="pt-PT"/>
        </w:rPr>
        <w:t>Exultet</w:t>
      </w:r>
      <w:r w:rsidR="005A362F" w:rsidRPr="005A362F">
        <w:rPr>
          <w:i/>
          <w:lang w:val="pt-PT"/>
        </w:rPr>
        <w:t xml:space="preserve"> </w:t>
      </w:r>
      <w:r w:rsidR="00885488" w:rsidRPr="00794880">
        <w:rPr>
          <w:rStyle w:val="Incipit"/>
          <w:lang w:val="pt-PT"/>
        </w:rPr>
        <w:t>caelum</w:t>
      </w:r>
      <w:r w:rsidR="005A362F" w:rsidRPr="005A362F">
        <w:rPr>
          <w:i/>
          <w:lang w:val="pt-PT"/>
        </w:rPr>
        <w:t xml:space="preserve"> </w:t>
      </w:r>
      <w:r w:rsidR="00885488" w:rsidRPr="00794880">
        <w:rPr>
          <w:rStyle w:val="Incipit"/>
          <w:lang w:val="pt-PT"/>
        </w:rPr>
        <w:t>laudibus</w:t>
      </w:r>
      <w:r w:rsidR="00885488" w:rsidRPr="00B779A9">
        <w:rPr>
          <w:lang w:val="pt-PT"/>
        </w:rPr>
        <w:t xml:space="preserve">. VS </w:t>
      </w:r>
      <w:r w:rsidR="00885488" w:rsidRPr="00794880">
        <w:rPr>
          <w:rStyle w:val="Incipit"/>
          <w:lang w:val="pt-PT"/>
        </w:rPr>
        <w:t>In</w:t>
      </w:r>
      <w:r w:rsidR="005A362F" w:rsidRPr="005A362F">
        <w:rPr>
          <w:i/>
          <w:lang w:val="pt-PT"/>
        </w:rPr>
        <w:t xml:space="preserve"> </w:t>
      </w:r>
      <w:r w:rsidR="00885488" w:rsidRPr="00794880">
        <w:rPr>
          <w:rStyle w:val="Incipit"/>
          <w:lang w:val="pt-PT"/>
        </w:rPr>
        <w:t>omnem</w:t>
      </w:r>
      <w:r w:rsidR="005A362F" w:rsidRPr="005A362F">
        <w:rPr>
          <w:i/>
          <w:lang w:val="pt-PT"/>
        </w:rPr>
        <w:t xml:space="preserve"> </w:t>
      </w:r>
      <w:r w:rsidR="00885488" w:rsidRPr="00794880">
        <w:rPr>
          <w:rStyle w:val="Incipit"/>
          <w:lang w:val="pt-PT"/>
        </w:rPr>
        <w:t>terram</w:t>
      </w:r>
      <w:r w:rsidR="00885488" w:rsidRPr="00B779A9">
        <w:rPr>
          <w:lang w:val="pt-PT"/>
        </w:rPr>
        <w:t xml:space="preserve">. AM </w:t>
      </w:r>
      <w:r w:rsidR="00885488" w:rsidRPr="00794880">
        <w:rPr>
          <w:rStyle w:val="Incipit"/>
          <w:lang w:val="pt-PT"/>
        </w:rPr>
        <w:t>Euntes</w:t>
      </w:r>
      <w:r w:rsidR="005A362F" w:rsidRPr="005A362F">
        <w:rPr>
          <w:i/>
          <w:lang w:val="pt-PT"/>
        </w:rPr>
        <w:t xml:space="preserve"> </w:t>
      </w:r>
      <w:r w:rsidR="00885488" w:rsidRPr="00794880">
        <w:rPr>
          <w:rStyle w:val="Incipit"/>
          <w:lang w:val="pt-PT"/>
        </w:rPr>
        <w:t>in</w:t>
      </w:r>
      <w:r w:rsidR="005A362F" w:rsidRPr="005A362F">
        <w:rPr>
          <w:i/>
          <w:lang w:val="pt-PT"/>
        </w:rPr>
        <w:t xml:space="preserve"> </w:t>
      </w:r>
      <w:r w:rsidR="00885488" w:rsidRPr="00794880">
        <w:rPr>
          <w:rStyle w:val="Incipit"/>
          <w:lang w:val="pt-PT"/>
        </w:rPr>
        <w:t>mundum</w:t>
      </w:r>
      <w:r w:rsidR="005A362F" w:rsidRPr="005A362F">
        <w:rPr>
          <w:i/>
          <w:lang w:val="pt-PT"/>
        </w:rPr>
        <w:t xml:space="preserve"> </w:t>
      </w:r>
      <w:r w:rsidR="00FA3B56" w:rsidRPr="00794880">
        <w:rPr>
          <w:rStyle w:val="Incipit"/>
          <w:lang w:val="pt-PT"/>
        </w:rPr>
        <w:t>univers</w:t>
      </w:r>
      <w:r w:rsidR="00885488" w:rsidRPr="00794880">
        <w:rPr>
          <w:rStyle w:val="Incipit"/>
          <w:lang w:val="pt-PT"/>
        </w:rPr>
        <w:t>um</w:t>
      </w:r>
      <w:r w:rsidR="00885488" w:rsidRPr="00B779A9">
        <w:rPr>
          <w:lang w:val="pt-PT"/>
        </w:rPr>
        <w:t xml:space="preserve"> querenda est haec antiphona </w:t>
      </w:r>
      <w:r w:rsidR="00E9018E" w:rsidRPr="00B779A9">
        <w:rPr>
          <w:lang w:val="pt-PT"/>
        </w:rPr>
        <w:t>sabbat</w:t>
      </w:r>
      <w:r w:rsidR="00885488" w:rsidRPr="00B779A9">
        <w:rPr>
          <w:lang w:val="pt-PT"/>
        </w:rPr>
        <w:t xml:space="preserve">o post ascensionis festum. </w:t>
      </w:r>
      <w:r w:rsidR="00CC17B7">
        <w:rPr>
          <w:lang w:val="pt-PT"/>
        </w:rPr>
        <w:t>Suffragium d</w:t>
      </w:r>
      <w:r w:rsidR="0021767B">
        <w:rPr>
          <w:lang w:val="pt-PT"/>
        </w:rPr>
        <w:t>e sancta Margarita</w:t>
      </w:r>
      <w:r w:rsidR="00885488" w:rsidRPr="00B779A9">
        <w:rPr>
          <w:lang w:val="pt-PT"/>
        </w:rPr>
        <w:t xml:space="preserve">.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Omnium</w:t>
      </w:r>
      <w:r w:rsidR="005A362F" w:rsidRPr="005A362F">
        <w:rPr>
          <w:i/>
          <w:lang w:val="pt-PT"/>
        </w:rPr>
        <w:t xml:space="preserve"> </w:t>
      </w:r>
      <w:r w:rsidR="00885488" w:rsidRPr="00794880">
        <w:rPr>
          <w:rStyle w:val="Incipit"/>
          <w:lang w:val="pt-PT"/>
        </w:rPr>
        <w:t>rerum</w:t>
      </w:r>
      <w:r w:rsidR="00885488" w:rsidRPr="00B779A9">
        <w:rPr>
          <w:lang w:val="pt-PT"/>
        </w:rPr>
        <w:t xml:space="preserve">. </w:t>
      </w:r>
      <w:r w:rsidR="004C550A" w:rsidRPr="00B779A9">
        <w:rPr>
          <w:lang w:val="pt-PT"/>
        </w:rPr>
        <w:t xml:space="preserve">[BD] </w:t>
      </w:r>
      <w:r w:rsidR="005F6F99" w:rsidRPr="00794880">
        <w:rPr>
          <w:rStyle w:val="Incipit"/>
          <w:lang w:val="pt-PT"/>
        </w:rPr>
        <w:t>Benedicamus</w:t>
      </w:r>
      <w:r w:rsidR="004C550A" w:rsidRPr="00B779A9">
        <w:rPr>
          <w:lang w:val="pt-PT"/>
        </w:rPr>
        <w:t xml:space="preserve"> de </w:t>
      </w:r>
      <w:r w:rsidR="00885488" w:rsidRPr="00B779A9">
        <w:rPr>
          <w:lang w:val="pt-PT"/>
        </w:rPr>
        <w:t>apostolis.</w:t>
      </w:r>
    </w:p>
    <w:p w:rsidR="00885488" w:rsidRPr="00B779A9" w:rsidRDefault="00074E95" w:rsidP="00415109">
      <w:pPr>
        <w:rPr>
          <w:lang w:val="pt-PT"/>
        </w:rPr>
      </w:pPr>
      <w:r w:rsidRPr="00736684">
        <w:rPr>
          <w:rStyle w:val="Time1"/>
          <w:lang w:val="pt-PT"/>
        </w:rPr>
        <w:t>Ad completorium</w:t>
      </w:r>
      <w:r w:rsidRPr="00B779A9">
        <w:rPr>
          <w:lang w:val="pt-PT"/>
        </w:rPr>
        <w:t xml:space="preserve"> </w:t>
      </w:r>
      <w:r w:rsidR="00885488" w:rsidRPr="00B779A9">
        <w:rPr>
          <w:lang w:val="pt-PT"/>
        </w:rPr>
        <w:t xml:space="preserve">HY </w:t>
      </w:r>
      <w:r w:rsidR="00885488" w:rsidRPr="00794880">
        <w:rPr>
          <w:rStyle w:val="Incipit"/>
          <w:lang w:val="pt-PT"/>
        </w:rPr>
        <w:t>Te</w:t>
      </w:r>
      <w:r w:rsidR="005A362F" w:rsidRPr="005A362F">
        <w:rPr>
          <w:i/>
          <w:lang w:val="pt-PT"/>
        </w:rPr>
        <w:t xml:space="preserve"> </w:t>
      </w:r>
      <w:r w:rsidR="00885488" w:rsidRPr="00794880">
        <w:rPr>
          <w:rStyle w:val="Incipit"/>
          <w:lang w:val="pt-PT"/>
        </w:rPr>
        <w:t>lucis</w:t>
      </w:r>
      <w:r w:rsidR="00885488" w:rsidRPr="00B779A9">
        <w:rPr>
          <w:lang w:val="pt-PT"/>
        </w:rPr>
        <w:t xml:space="preserve">. AD </w:t>
      </w:r>
      <w:r w:rsidR="00885488" w:rsidRPr="00794880">
        <w:rPr>
          <w:rStyle w:val="Incipit"/>
          <w:lang w:val="pt-PT"/>
        </w:rPr>
        <w:t>Pacem</w:t>
      </w:r>
      <w:r w:rsidR="005A362F" w:rsidRPr="005A362F">
        <w:rPr>
          <w:i/>
          <w:lang w:val="pt-PT"/>
        </w:rPr>
        <w:t xml:space="preserve"> </w:t>
      </w:r>
      <w:r w:rsidR="00885488" w:rsidRPr="00794880">
        <w:rPr>
          <w:rStyle w:val="Incipit"/>
          <w:lang w:val="pt-PT"/>
        </w:rPr>
        <w:t>tuam</w:t>
      </w:r>
      <w:r w:rsidR="00885488" w:rsidRPr="00B779A9">
        <w:rPr>
          <w:lang w:val="pt-PT"/>
        </w:rPr>
        <w:t>.</w:t>
      </w:r>
    </w:p>
    <w:p w:rsidR="0021767B" w:rsidRDefault="00074E95" w:rsidP="00415109">
      <w:r w:rsidRPr="00736684">
        <w:rPr>
          <w:rStyle w:val="Time1"/>
          <w:lang w:val="pt-PT"/>
        </w:rPr>
        <w:t>Ad matutinum</w:t>
      </w:r>
      <w:r w:rsidRPr="00B779A9">
        <w:rPr>
          <w:lang w:val="pt-PT"/>
        </w:rPr>
        <w:t xml:space="preserve"> </w:t>
      </w:r>
      <w:r w:rsidR="00885488" w:rsidRPr="00B779A9">
        <w:rPr>
          <w:lang w:val="pt-PT"/>
        </w:rPr>
        <w:t xml:space="preserve">LE </w:t>
      </w:r>
      <w:r w:rsidR="00885488" w:rsidRPr="00794880">
        <w:rPr>
          <w:rStyle w:val="Incipit"/>
          <w:lang w:val="pt-PT"/>
        </w:rPr>
        <w:t>Duodecim</w:t>
      </w:r>
      <w:r w:rsidR="005A362F" w:rsidRPr="005A362F">
        <w:rPr>
          <w:i/>
          <w:lang w:val="pt-PT"/>
        </w:rPr>
        <w:t xml:space="preserve"> </w:t>
      </w:r>
      <w:r w:rsidR="00885488" w:rsidRPr="00794880">
        <w:rPr>
          <w:rStyle w:val="Incipit"/>
          <w:lang w:val="pt-PT"/>
        </w:rPr>
        <w:t>apostolorum</w:t>
      </w:r>
      <w:r w:rsidR="005A362F" w:rsidRPr="005A362F">
        <w:rPr>
          <w:i/>
          <w:lang w:val="pt-PT"/>
        </w:rPr>
        <w:t xml:space="preserve"> </w:t>
      </w:r>
      <w:r w:rsidR="00885488" w:rsidRPr="00794880">
        <w:rPr>
          <w:rStyle w:val="Incipit"/>
          <w:lang w:val="pt-PT"/>
        </w:rPr>
        <w:t>nomina</w:t>
      </w:r>
      <w:r w:rsidR="005A362F" w:rsidRPr="005A362F">
        <w:rPr>
          <w:i/>
          <w:lang w:val="pt-PT"/>
        </w:rPr>
        <w:t xml:space="preserve"> </w:t>
      </w:r>
      <w:r w:rsidR="00885488" w:rsidRPr="00794880">
        <w:rPr>
          <w:rStyle w:val="Incipit"/>
          <w:lang w:val="pt-PT"/>
        </w:rPr>
        <w:t>sunt</w:t>
      </w:r>
      <w:r w:rsidR="005A362F" w:rsidRPr="005A362F">
        <w:rPr>
          <w:i/>
          <w:lang w:val="pt-PT"/>
        </w:rPr>
        <w:t xml:space="preserve"> </w:t>
      </w:r>
      <w:r w:rsidR="00885488" w:rsidRPr="00794880">
        <w:rPr>
          <w:rStyle w:val="Incipit"/>
          <w:lang w:val="pt-PT"/>
        </w:rPr>
        <w:t>haec</w:t>
      </w:r>
      <w:r w:rsidR="00885488" w:rsidRPr="00B779A9">
        <w:rPr>
          <w:lang w:val="pt-PT"/>
        </w:rPr>
        <w:t xml:space="preserve">. </w:t>
      </w:r>
      <w:r w:rsidR="00885488">
        <w:t xml:space="preserve">EV </w:t>
      </w:r>
      <w:r w:rsidR="00885488" w:rsidRPr="005C3920">
        <w:rPr>
          <w:rStyle w:val="Incipit"/>
        </w:rPr>
        <w:t>Euntes</w:t>
      </w:r>
      <w:r w:rsidR="005A362F" w:rsidRPr="005A362F">
        <w:rPr>
          <w:i/>
        </w:rPr>
        <w:t xml:space="preserve"> </w:t>
      </w:r>
      <w:r w:rsidR="00885488" w:rsidRPr="005C3920">
        <w:rPr>
          <w:rStyle w:val="Incipit"/>
        </w:rPr>
        <w:t>in</w:t>
      </w:r>
      <w:r w:rsidR="005A362F" w:rsidRPr="005A362F">
        <w:rPr>
          <w:i/>
        </w:rPr>
        <w:t xml:space="preserve"> </w:t>
      </w:r>
      <w:r w:rsidR="00885488" w:rsidRPr="005C3920">
        <w:rPr>
          <w:rStyle w:val="Incipit"/>
        </w:rPr>
        <w:t>mundum</w:t>
      </w:r>
      <w:r w:rsidR="005A362F" w:rsidRPr="005A362F">
        <w:rPr>
          <w:i/>
        </w:rPr>
        <w:t xml:space="preserve"> </w:t>
      </w:r>
      <w:r w:rsidR="00FA3B56" w:rsidRPr="005C3920">
        <w:rPr>
          <w:rStyle w:val="Incipit"/>
        </w:rPr>
        <w:t>univers</w:t>
      </w:r>
      <w:r w:rsidR="00885488" w:rsidRPr="005C3920">
        <w:rPr>
          <w:rStyle w:val="Incipit"/>
        </w:rPr>
        <w:t>um</w:t>
      </w:r>
      <w:r w:rsidR="00885488">
        <w:t xml:space="preserve">. Ultimum RP </w:t>
      </w:r>
      <w:r w:rsidR="00885488" w:rsidRPr="005C3920">
        <w:rPr>
          <w:rStyle w:val="Incipit"/>
        </w:rPr>
        <w:t>Ite</w:t>
      </w:r>
      <w:r w:rsidR="005A362F" w:rsidRPr="005A362F">
        <w:rPr>
          <w:i/>
        </w:rPr>
        <w:t xml:space="preserve"> </w:t>
      </w:r>
      <w:r w:rsidR="00885488" w:rsidRPr="005C3920">
        <w:rPr>
          <w:rStyle w:val="Incipit"/>
        </w:rPr>
        <w:t>in</w:t>
      </w:r>
      <w:r w:rsidR="005A362F" w:rsidRPr="005A362F">
        <w:rPr>
          <w:i/>
        </w:rPr>
        <w:t xml:space="preserve"> </w:t>
      </w:r>
      <w:r w:rsidR="00885488" w:rsidRPr="005C3920">
        <w:rPr>
          <w:rStyle w:val="Incipit"/>
        </w:rPr>
        <w:t>orbem</w:t>
      </w:r>
      <w:r w:rsidR="00885488">
        <w:t xml:space="preserve">. </w:t>
      </w:r>
    </w:p>
    <w:p w:rsidR="00885488" w:rsidRPr="00221B6D" w:rsidRDefault="0021767B" w:rsidP="00415109">
      <w:r w:rsidRPr="0021767B">
        <w:rPr>
          <w:rStyle w:val="Time1"/>
        </w:rPr>
        <w:t>[Ad laudes]</w:t>
      </w:r>
      <w:r>
        <w:t xml:space="preserve"> </w:t>
      </w:r>
      <w:r w:rsidR="00885488">
        <w:t xml:space="preserve">AB </w:t>
      </w:r>
      <w:r w:rsidR="00885488" w:rsidRPr="005C3920">
        <w:rPr>
          <w:rStyle w:val="Incipit"/>
        </w:rPr>
        <w:t>Euntes</w:t>
      </w:r>
      <w:r w:rsidR="005A362F" w:rsidRPr="005A362F">
        <w:rPr>
          <w:i/>
        </w:rPr>
        <w:t xml:space="preserve"> </w:t>
      </w:r>
      <w:r w:rsidR="00885488" w:rsidRPr="005C3920">
        <w:rPr>
          <w:rStyle w:val="Incipit"/>
        </w:rPr>
        <w:t>docete</w:t>
      </w:r>
      <w:r w:rsidR="005A362F" w:rsidRPr="005A362F">
        <w:rPr>
          <w:i/>
        </w:rPr>
        <w:t xml:space="preserve"> </w:t>
      </w:r>
      <w:r w:rsidR="00885488" w:rsidRPr="005C3920">
        <w:rPr>
          <w:rStyle w:val="Incipit"/>
        </w:rPr>
        <w:t>omnes</w:t>
      </w:r>
      <w:r w:rsidR="005A362F" w:rsidRPr="005A362F">
        <w:rPr>
          <w:i/>
        </w:rPr>
        <w:t xml:space="preserve"> </w:t>
      </w:r>
      <w:r w:rsidR="00885488" w:rsidRPr="005C3920">
        <w:rPr>
          <w:rStyle w:val="Incipit"/>
        </w:rPr>
        <w:t>gentes</w:t>
      </w:r>
      <w:r w:rsidR="00885488">
        <w:t xml:space="preserve"> ut feria sexta paschae habetur. </w:t>
      </w:r>
      <w:r w:rsidR="00885488" w:rsidRPr="00221B6D">
        <w:t xml:space="preserve">Reliqua tam </w:t>
      </w:r>
      <w:r w:rsidR="0081631B" w:rsidRPr="00221B6D">
        <w:t>ad horas</w:t>
      </w:r>
      <w:r w:rsidR="00885488" w:rsidRPr="00221B6D">
        <w:t xml:space="preserve"> quam ad matutinum ut in commune de apostolis.</w:t>
      </w:r>
    </w:p>
    <w:p w:rsidR="00885488" w:rsidRDefault="0081631B" w:rsidP="00415109">
      <w:pPr>
        <w:rPr>
          <w:lang w:val="en-US"/>
        </w:rPr>
      </w:pPr>
      <w:r w:rsidRPr="00736684">
        <w:rPr>
          <w:rStyle w:val="Time1"/>
          <w:lang w:val="en-US"/>
        </w:rPr>
        <w:t>Ad horas</w:t>
      </w:r>
      <w:r w:rsidR="00074E95">
        <w:rPr>
          <w:lang w:val="en-US"/>
        </w:rPr>
        <w:t xml:space="preserve"> </w:t>
      </w:r>
      <w:r w:rsidR="00885488">
        <w:rPr>
          <w:lang w:val="en-US"/>
        </w:rPr>
        <w:t xml:space="preserve">laudes dicantur. </w:t>
      </w:r>
    </w:p>
    <w:p w:rsidR="00885488" w:rsidRPr="00B779A9" w:rsidRDefault="00074E95" w:rsidP="00415109">
      <w:pPr>
        <w:rPr>
          <w:lang w:val="pt-PT"/>
        </w:rPr>
      </w:pPr>
      <w:r w:rsidRPr="00736684">
        <w:rPr>
          <w:rStyle w:val="Time1"/>
          <w:lang w:val="en-US"/>
        </w:rPr>
        <w:t>Ad officium</w:t>
      </w:r>
      <w:r>
        <w:rPr>
          <w:lang w:val="en-US"/>
        </w:rPr>
        <w:t xml:space="preserve"> </w:t>
      </w:r>
      <w:r w:rsidR="00885488">
        <w:rPr>
          <w:lang w:val="en-US"/>
        </w:rPr>
        <w:t xml:space="preserve">IN </w:t>
      </w:r>
      <w:r w:rsidR="00885488" w:rsidRPr="00794880">
        <w:rPr>
          <w:rStyle w:val="Incipit"/>
          <w:lang w:val="en-US"/>
        </w:rPr>
        <w:t>Mihi</w:t>
      </w:r>
      <w:r w:rsidR="005A362F" w:rsidRPr="005A362F">
        <w:rPr>
          <w:i/>
          <w:lang w:val="en-US"/>
        </w:rPr>
        <w:t xml:space="preserve"> </w:t>
      </w:r>
      <w:r w:rsidR="00885488" w:rsidRPr="00794880">
        <w:rPr>
          <w:rStyle w:val="Incipit"/>
          <w:lang w:val="en-US"/>
        </w:rPr>
        <w:t>autem</w:t>
      </w:r>
      <w:r w:rsidR="00885488">
        <w:rPr>
          <w:lang w:val="en-US"/>
        </w:rPr>
        <w:t xml:space="preserve">. </w:t>
      </w:r>
      <w:r w:rsidR="004C550A" w:rsidRPr="00B779A9">
        <w:rPr>
          <w:lang w:val="fr-FR"/>
        </w:rPr>
        <w:t xml:space="preserve">[KY] </w:t>
      </w:r>
      <w:r w:rsidR="004C550A" w:rsidRPr="00794880">
        <w:rPr>
          <w:rStyle w:val="Incipit"/>
          <w:lang w:val="fr-FR"/>
        </w:rPr>
        <w:t>Kyrie</w:t>
      </w:r>
      <w:r w:rsidR="004C550A" w:rsidRPr="00B779A9">
        <w:rPr>
          <w:lang w:val="fr-FR"/>
        </w:rPr>
        <w:t xml:space="preserve"> et [SA] </w:t>
      </w:r>
      <w:r w:rsidR="004C550A" w:rsidRPr="00794880">
        <w:rPr>
          <w:rStyle w:val="Incipit"/>
          <w:lang w:val="fr-FR"/>
        </w:rPr>
        <w:t>Sanctus</w:t>
      </w:r>
      <w:r w:rsidR="004C550A" w:rsidRPr="00B779A9">
        <w:rPr>
          <w:lang w:val="fr-FR"/>
        </w:rPr>
        <w:t xml:space="preserve"> </w:t>
      </w:r>
      <w:r w:rsidR="00885488" w:rsidRPr="00B779A9">
        <w:rPr>
          <w:lang w:val="fr-FR"/>
        </w:rPr>
        <w:t xml:space="preserve">paschale. GR </w:t>
      </w:r>
      <w:r w:rsidR="00885488" w:rsidRPr="00794880">
        <w:rPr>
          <w:rStyle w:val="Incipit"/>
          <w:lang w:val="fr-FR"/>
        </w:rPr>
        <w:t>Constitues</w:t>
      </w:r>
      <w:r w:rsidR="00885488" w:rsidRPr="00B779A9">
        <w:rPr>
          <w:lang w:val="fr-FR"/>
        </w:rPr>
        <w:t>. AL</w:t>
      </w:r>
      <w:r w:rsidRPr="00B779A9">
        <w:rPr>
          <w:lang w:val="fr-FR"/>
        </w:rPr>
        <w:t>V</w:t>
      </w:r>
      <w:r w:rsidR="00885488" w:rsidRPr="00B779A9">
        <w:rPr>
          <w:lang w:val="fr-FR"/>
        </w:rPr>
        <w:t xml:space="preserve"> </w:t>
      </w:r>
      <w:r w:rsidR="00885488" w:rsidRPr="00794880">
        <w:rPr>
          <w:rStyle w:val="Incipit"/>
          <w:lang w:val="fr-FR"/>
        </w:rPr>
        <w:t>Non</w:t>
      </w:r>
      <w:r w:rsidR="005A362F" w:rsidRPr="005A362F">
        <w:rPr>
          <w:i/>
          <w:lang w:val="fr-FR"/>
        </w:rPr>
        <w:t xml:space="preserve"> </w:t>
      </w:r>
      <w:r w:rsidR="000F4FB4" w:rsidRPr="00794880">
        <w:rPr>
          <w:rStyle w:val="Incipit"/>
          <w:lang w:val="fr-FR"/>
        </w:rPr>
        <w:t>vos</w:t>
      </w:r>
      <w:r w:rsidR="005A362F" w:rsidRPr="005A362F">
        <w:rPr>
          <w:i/>
          <w:lang w:val="fr-FR"/>
        </w:rPr>
        <w:t xml:space="preserve"> </w:t>
      </w:r>
      <w:r w:rsidR="00885488" w:rsidRPr="00794880">
        <w:rPr>
          <w:rStyle w:val="Incipit"/>
          <w:lang w:val="fr-FR"/>
        </w:rPr>
        <w:t>me</w:t>
      </w:r>
      <w:r w:rsidR="00885488" w:rsidRPr="00B779A9">
        <w:rPr>
          <w:lang w:val="fr-FR"/>
        </w:rPr>
        <w:t xml:space="preserve">. SE </w:t>
      </w:r>
      <w:r w:rsidR="00885488" w:rsidRPr="00794880">
        <w:rPr>
          <w:rStyle w:val="Incipit"/>
          <w:lang w:val="fr-FR"/>
        </w:rPr>
        <w:t>Caeli</w:t>
      </w:r>
      <w:r w:rsidR="005A362F" w:rsidRPr="005A362F">
        <w:rPr>
          <w:i/>
          <w:lang w:val="fr-FR"/>
        </w:rPr>
        <w:t xml:space="preserve"> </w:t>
      </w:r>
      <w:r w:rsidR="00885488" w:rsidRPr="00794880">
        <w:rPr>
          <w:rStyle w:val="Incipit"/>
          <w:lang w:val="fr-FR"/>
        </w:rPr>
        <w:t>enarrant</w:t>
      </w:r>
      <w:r w:rsidR="00251ED7">
        <w:rPr>
          <w:lang w:val="fr-FR"/>
        </w:rPr>
        <w:t>@</w:t>
      </w:r>
      <w:r w:rsidR="00CC17B7" w:rsidRPr="00CC17B7">
        <w:rPr>
          <w:lang w:val="fr-FR"/>
        </w:rPr>
        <w:t>%D::</w:t>
      </w:r>
      <w:r w:rsidR="000D4A5F" w:rsidRPr="00CC17B7">
        <w:rPr>
          <w:lang w:val="fr-FR"/>
        </w:rPr>
        <w:t>totum</w:t>
      </w:r>
      <w:r w:rsidR="00CC17B7" w:rsidRPr="00CC17B7">
        <w:rPr>
          <w:lang w:val="fr-FR"/>
        </w:rPr>
        <w:t>%</w:t>
      </w:r>
      <w:r w:rsidR="000D4A5F" w:rsidRPr="00B779A9">
        <w:rPr>
          <w:lang w:val="fr-FR"/>
        </w:rPr>
        <w:t xml:space="preserve"> </w:t>
      </w:r>
      <w:r w:rsidR="00885488" w:rsidRPr="00B779A9">
        <w:rPr>
          <w:lang w:val="fr-FR"/>
        </w:rPr>
        <w:t xml:space="preserve">et </w:t>
      </w:r>
      <w:r w:rsidR="00A0325B">
        <w:rPr>
          <w:lang w:val="fr-FR"/>
        </w:rPr>
        <w:t xml:space="preserve">versus </w:t>
      </w:r>
      <w:r w:rsidR="00885488" w:rsidRPr="00B779A9">
        <w:rPr>
          <w:lang w:val="fr-FR"/>
        </w:rPr>
        <w:t xml:space="preserve">ille </w:t>
      </w:r>
      <w:r w:rsidR="00A0325B">
        <w:rPr>
          <w:lang w:val="fr-FR"/>
        </w:rPr>
        <w:t>[</w:t>
      </w:r>
      <w:r w:rsidRPr="00B779A9">
        <w:rPr>
          <w:lang w:val="fr-FR"/>
        </w:rPr>
        <w:t>S</w:t>
      </w:r>
      <w:r w:rsidR="00885488" w:rsidRPr="00B779A9">
        <w:rPr>
          <w:lang w:val="fr-FR"/>
        </w:rPr>
        <w:t>V</w:t>
      </w:r>
      <w:r w:rsidR="00A0325B">
        <w:rPr>
          <w:lang w:val="fr-FR"/>
        </w:rPr>
        <w:t>]</w:t>
      </w:r>
      <w:r w:rsidR="00885488" w:rsidRPr="00B779A9">
        <w:rPr>
          <w:lang w:val="fr-FR"/>
        </w:rPr>
        <w:t xml:space="preserve"> </w:t>
      </w:r>
      <w:r w:rsidR="00885488" w:rsidRPr="00794880">
        <w:rPr>
          <w:rStyle w:val="Incipit"/>
          <w:lang w:val="fr-FR"/>
        </w:rPr>
        <w:t>In</w:t>
      </w:r>
      <w:r w:rsidR="005A362F" w:rsidRPr="005A362F">
        <w:rPr>
          <w:i/>
          <w:lang w:val="fr-FR"/>
        </w:rPr>
        <w:t xml:space="preserve"> </w:t>
      </w:r>
      <w:r w:rsidR="00885488" w:rsidRPr="00794880">
        <w:rPr>
          <w:rStyle w:val="Incipit"/>
          <w:lang w:val="fr-FR"/>
        </w:rPr>
        <w:t>omnem</w:t>
      </w:r>
      <w:r w:rsidR="005A362F" w:rsidRPr="005A362F">
        <w:rPr>
          <w:i/>
          <w:lang w:val="fr-FR"/>
        </w:rPr>
        <w:t xml:space="preserve"> </w:t>
      </w:r>
      <w:r w:rsidR="00885488" w:rsidRPr="00794880">
        <w:rPr>
          <w:rStyle w:val="Incipit"/>
          <w:lang w:val="fr-FR"/>
        </w:rPr>
        <w:t>terram</w:t>
      </w:r>
      <w:r w:rsidR="004F4582">
        <w:rPr>
          <w:lang w:val="fr-FR"/>
        </w:rPr>
        <w:t xml:space="preserve"> </w:t>
      </w:r>
      <w:r w:rsidR="004F4582" w:rsidRPr="004F4582">
        <w:rPr>
          <w:lang w:val="fr-FR"/>
        </w:rPr>
        <w:t>|</w:t>
      </w:r>
      <w:r w:rsidR="004F4582">
        <w:rPr>
          <w:lang w:val="fr-FR"/>
        </w:rPr>
        <w:t>ternis::tribus</w:t>
      </w:r>
      <w:r w:rsidR="004F4582" w:rsidRPr="004F4582">
        <w:rPr>
          <w:lang w:val="fr-FR"/>
        </w:rPr>
        <w:t>|</w:t>
      </w:r>
      <w:r w:rsidR="00885488" w:rsidRPr="00B779A9">
        <w:rPr>
          <w:lang w:val="fr-FR"/>
        </w:rPr>
        <w:t xml:space="preserve"> vicibus cantetur. </w:t>
      </w:r>
      <w:r w:rsidR="00885488" w:rsidRPr="00736684">
        <w:rPr>
          <w:lang w:val="pt-PT"/>
        </w:rPr>
        <w:t xml:space="preserve">Postque finem sequentiae (22v) reincipiatur </w:t>
      </w:r>
      <w:r w:rsidR="00A0325B" w:rsidRPr="00736684">
        <w:rPr>
          <w:lang w:val="pt-PT"/>
        </w:rPr>
        <w:t xml:space="preserve">versus </w:t>
      </w:r>
      <w:r w:rsidR="00885488" w:rsidRPr="00736684">
        <w:rPr>
          <w:lang w:val="pt-PT"/>
        </w:rPr>
        <w:t xml:space="preserve">ille </w:t>
      </w:r>
      <w:r w:rsidR="00A0325B" w:rsidRPr="00736684">
        <w:rPr>
          <w:lang w:val="pt-PT"/>
        </w:rPr>
        <w:t>[</w:t>
      </w:r>
      <w:r w:rsidRPr="00736684">
        <w:rPr>
          <w:lang w:val="pt-PT"/>
        </w:rPr>
        <w:t>S</w:t>
      </w:r>
      <w:r w:rsidR="00885488" w:rsidRPr="00736684">
        <w:rPr>
          <w:lang w:val="pt-PT"/>
        </w:rPr>
        <w:t>V</w:t>
      </w:r>
      <w:r w:rsidR="00A0325B" w:rsidRPr="00736684">
        <w:rPr>
          <w:lang w:val="pt-PT"/>
        </w:rPr>
        <w:t>]</w:t>
      </w:r>
      <w:r w:rsidR="00885488" w:rsidRPr="00736684">
        <w:rPr>
          <w:lang w:val="pt-PT"/>
        </w:rPr>
        <w:t xml:space="preserve"> </w:t>
      </w:r>
      <w:r w:rsidR="00885488" w:rsidRPr="00736684">
        <w:rPr>
          <w:rStyle w:val="Incipit"/>
          <w:lang w:val="pt-PT"/>
        </w:rPr>
        <w:t>In</w:t>
      </w:r>
      <w:r w:rsidR="005A362F" w:rsidRPr="00736684">
        <w:rPr>
          <w:i/>
          <w:lang w:val="pt-PT"/>
        </w:rPr>
        <w:t xml:space="preserve"> </w:t>
      </w:r>
      <w:r w:rsidR="00885488" w:rsidRPr="00736684">
        <w:rPr>
          <w:rStyle w:val="Incipit"/>
          <w:lang w:val="pt-PT"/>
        </w:rPr>
        <w:t>omnem</w:t>
      </w:r>
      <w:r w:rsidR="005A362F" w:rsidRPr="00736684">
        <w:rPr>
          <w:i/>
          <w:lang w:val="pt-PT"/>
        </w:rPr>
        <w:t xml:space="preserve"> </w:t>
      </w:r>
      <w:r w:rsidR="00885488" w:rsidRPr="00736684">
        <w:rPr>
          <w:rStyle w:val="Incipit"/>
          <w:lang w:val="pt-PT"/>
        </w:rPr>
        <w:t>terram</w:t>
      </w:r>
      <w:r w:rsidR="00885488" w:rsidRPr="00736684">
        <w:rPr>
          <w:lang w:val="pt-PT"/>
        </w:rPr>
        <w:t xml:space="preserve"> cum sequente. </w:t>
      </w:r>
      <w:r w:rsidR="00885488" w:rsidRPr="00B779A9">
        <w:rPr>
          <w:lang w:val="pt-PT"/>
        </w:rPr>
        <w:t xml:space="preserve">OF </w:t>
      </w:r>
      <w:r w:rsidR="00885488" w:rsidRPr="00794880">
        <w:rPr>
          <w:rStyle w:val="Incipit"/>
          <w:lang w:val="pt-PT"/>
        </w:rPr>
        <w:t>In</w:t>
      </w:r>
      <w:r w:rsidR="005A362F" w:rsidRPr="005A362F">
        <w:rPr>
          <w:i/>
          <w:lang w:val="pt-PT"/>
        </w:rPr>
        <w:t xml:space="preserve"> </w:t>
      </w:r>
      <w:r w:rsidR="00885488" w:rsidRPr="00794880">
        <w:rPr>
          <w:rStyle w:val="Incipit"/>
          <w:lang w:val="pt-PT"/>
        </w:rPr>
        <w:t>omnem</w:t>
      </w:r>
      <w:r w:rsidR="005A362F" w:rsidRPr="005A362F">
        <w:rPr>
          <w:i/>
          <w:lang w:val="pt-PT"/>
        </w:rPr>
        <w:t xml:space="preserve"> </w:t>
      </w:r>
      <w:r w:rsidR="00885488" w:rsidRPr="00794880">
        <w:rPr>
          <w:rStyle w:val="Incipit"/>
          <w:lang w:val="pt-PT"/>
        </w:rPr>
        <w:t>terram</w:t>
      </w:r>
      <w:r w:rsidR="00885488" w:rsidRPr="00B779A9">
        <w:rPr>
          <w:lang w:val="pt-PT"/>
        </w:rPr>
        <w:t xml:space="preserve">. CO </w:t>
      </w:r>
      <w:r w:rsidR="00885488" w:rsidRPr="00794880">
        <w:rPr>
          <w:rStyle w:val="Incipit"/>
          <w:lang w:val="pt-PT"/>
        </w:rPr>
        <w:t>Ego</w:t>
      </w:r>
      <w:r w:rsidR="005A362F" w:rsidRPr="005A362F">
        <w:rPr>
          <w:i/>
          <w:lang w:val="pt-PT"/>
        </w:rPr>
        <w:t xml:space="preserve"> </w:t>
      </w:r>
      <w:r w:rsidR="000F4FB4" w:rsidRPr="00794880">
        <w:rPr>
          <w:rStyle w:val="Incipit"/>
          <w:lang w:val="pt-PT"/>
        </w:rPr>
        <w:t>vos</w:t>
      </w:r>
      <w:r w:rsidR="005A362F" w:rsidRPr="005A362F">
        <w:rPr>
          <w:i/>
          <w:lang w:val="pt-PT"/>
        </w:rPr>
        <w:t xml:space="preserve"> </w:t>
      </w:r>
      <w:r w:rsidR="00885488" w:rsidRPr="00794880">
        <w:rPr>
          <w:rStyle w:val="Incipit"/>
          <w:lang w:val="pt-PT"/>
        </w:rPr>
        <w:t>elegi</w:t>
      </w:r>
      <w:r w:rsidR="00885488" w:rsidRPr="00B779A9">
        <w:rPr>
          <w:lang w:val="pt-PT"/>
        </w:rPr>
        <w:t>.</w:t>
      </w:r>
    </w:p>
    <w:p w:rsidR="00885488" w:rsidRPr="00B779A9" w:rsidRDefault="00074E95" w:rsidP="00415109">
      <w:pPr>
        <w:rPr>
          <w:lang w:val="it-IT"/>
        </w:rPr>
      </w:pPr>
      <w:r w:rsidRPr="00736684">
        <w:rPr>
          <w:rStyle w:val="Time1"/>
          <w:lang w:val="pt-PT"/>
        </w:rPr>
        <w:t>Ad secundas vesperas</w:t>
      </w:r>
      <w:r w:rsidRPr="00B779A9">
        <w:rPr>
          <w:lang w:val="pt-PT"/>
        </w:rPr>
        <w:t xml:space="preserve"> </w:t>
      </w:r>
      <w:r w:rsidR="00885488" w:rsidRPr="00B779A9">
        <w:rPr>
          <w:lang w:val="pt-PT"/>
        </w:rPr>
        <w:t xml:space="preserve">AN </w:t>
      </w:r>
      <w:r w:rsidR="00885488" w:rsidRPr="00736684">
        <w:rPr>
          <w:rStyle w:val="Incipit"/>
          <w:lang w:val="pt-PT"/>
        </w:rPr>
        <w:t>Iuravit dominus</w:t>
      </w:r>
      <w:r w:rsidR="00885488" w:rsidRPr="00B779A9">
        <w:rPr>
          <w:lang w:val="pt-PT"/>
        </w:rPr>
        <w:t xml:space="preserve"> cum sequentibus. </w:t>
      </w:r>
      <w:r w:rsidR="00885488" w:rsidRPr="00B779A9">
        <w:rPr>
          <w:lang w:val="fr-FR"/>
        </w:rPr>
        <w:t xml:space="preserve">PS </w:t>
      </w:r>
      <w:r w:rsidR="00885488" w:rsidRPr="00736684">
        <w:rPr>
          <w:rStyle w:val="Incipit"/>
          <w:lang w:val="fr-FR"/>
        </w:rPr>
        <w:t>Dixit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Laudate pueri</w:t>
      </w:r>
      <w:r w:rsidR="00885488" w:rsidRPr="00B779A9">
        <w:rPr>
          <w:lang w:val="fr-FR"/>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736684">
        <w:rPr>
          <w:rStyle w:val="Incipit"/>
          <w:lang w:val="it-IT"/>
        </w:rPr>
        <w:t>Credidi</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736684">
        <w:rPr>
          <w:rStyle w:val="Incipit"/>
          <w:lang w:val="it-IT"/>
        </w:rPr>
        <w:t xml:space="preserve">In </w:t>
      </w:r>
      <w:r w:rsidR="009772E9" w:rsidRPr="00736684">
        <w:rPr>
          <w:rStyle w:val="Incipit"/>
          <w:lang w:val="it-IT"/>
        </w:rPr>
        <w:t>conv</w:t>
      </w:r>
      <w:r w:rsidR="00885488" w:rsidRPr="00736684">
        <w:rPr>
          <w:rStyle w:val="Incipit"/>
          <w:lang w:val="it-IT"/>
        </w:rPr>
        <w:t>ertendo dominus</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736684">
        <w:rPr>
          <w:rStyle w:val="Incipit"/>
          <w:lang w:val="it-IT"/>
        </w:rPr>
        <w:t>Domine probasti me</w:t>
      </w:r>
      <w:r w:rsidR="00885488" w:rsidRPr="00B779A9">
        <w:rPr>
          <w:lang w:val="it-IT"/>
        </w:rPr>
        <w:t xml:space="preserve">. HY </w:t>
      </w:r>
      <w:r w:rsidR="00885488" w:rsidRPr="00736684">
        <w:rPr>
          <w:rStyle w:val="Incipit"/>
          <w:lang w:val="it-IT"/>
        </w:rPr>
        <w:t>Exultet</w:t>
      </w:r>
      <w:r w:rsidR="00885488" w:rsidRPr="00B779A9">
        <w:rPr>
          <w:lang w:val="it-IT"/>
        </w:rPr>
        <w:t xml:space="preserve">. VS </w:t>
      </w:r>
      <w:r w:rsidR="00885488" w:rsidRPr="00736684">
        <w:rPr>
          <w:rStyle w:val="Incipit"/>
          <w:lang w:val="it-IT"/>
        </w:rPr>
        <w:t xml:space="preserve">Dedisti </w:t>
      </w:r>
      <w:r w:rsidR="00BB1A3E" w:rsidRPr="00736684">
        <w:rPr>
          <w:rStyle w:val="Incipit"/>
          <w:lang w:val="it-IT"/>
        </w:rPr>
        <w:t>hered</w:t>
      </w:r>
      <w:r w:rsidR="00885488" w:rsidRPr="00736684">
        <w:rPr>
          <w:rStyle w:val="Incipit"/>
          <w:lang w:val="it-IT"/>
        </w:rPr>
        <w:t>itatem</w:t>
      </w:r>
      <w:r w:rsidR="00885488" w:rsidRPr="00B779A9">
        <w:rPr>
          <w:lang w:val="it-IT"/>
        </w:rPr>
        <w:t xml:space="preserve">. AM </w:t>
      </w:r>
      <w:r w:rsidR="00885488" w:rsidRPr="00736684">
        <w:rPr>
          <w:rStyle w:val="Incipit"/>
          <w:lang w:val="it-IT"/>
        </w:rPr>
        <w:t>Illi autem profecti praedicaverunt</w:t>
      </w:r>
      <w:r w:rsidR="00885488" w:rsidRPr="00B779A9">
        <w:rPr>
          <w:lang w:val="it-IT"/>
        </w:rPr>
        <w:t xml:space="preserve"> ut habetur in feria secunda post dominicam ascensionis. </w:t>
      </w:r>
    </w:p>
    <w:p w:rsidR="00885488" w:rsidRPr="00B779A9" w:rsidRDefault="00AA7918" w:rsidP="00415109">
      <w:pPr>
        <w:rPr>
          <w:lang w:val="it-IT"/>
        </w:rPr>
      </w:pPr>
      <w:r>
        <w:rPr>
          <w:lang w:val="it-IT"/>
        </w:rPr>
        <w:t>Suffragium de sancta Margarita</w:t>
      </w:r>
      <w:r w:rsidR="00F04904">
        <w:rPr>
          <w:lang w:val="it-IT"/>
        </w:rPr>
        <w:t>.</w:t>
      </w:r>
      <w:r w:rsidR="004F4582">
        <w:rPr>
          <w:lang w:val="it-IT"/>
        </w:rPr>
        <w:t xml:space="preserve"> </w:t>
      </w:r>
      <w:r w:rsidR="00F04904">
        <w:rPr>
          <w:lang w:val="it-IT"/>
        </w:rPr>
        <w:t>D</w:t>
      </w:r>
      <w:r w:rsidR="00885488" w:rsidRPr="00B779A9">
        <w:rPr>
          <w:lang w:val="it-IT"/>
        </w:rPr>
        <w:t>e beata virgine</w:t>
      </w:r>
      <w:r w:rsidR="00116A20">
        <w:rPr>
          <w:lang w:val="it-IT"/>
        </w:rPr>
        <w:t>.</w:t>
      </w:r>
    </w:p>
    <w:p w:rsidR="00885488" w:rsidRPr="00B779A9" w:rsidRDefault="00074E95" w:rsidP="00415109">
      <w:pPr>
        <w:rPr>
          <w:lang w:val="it-IT"/>
        </w:rPr>
      </w:pPr>
      <w:r w:rsidRPr="00736684">
        <w:rPr>
          <w:rStyle w:val="Time1"/>
          <w:lang w:val="it-IT"/>
        </w:rPr>
        <w:t>Ad completorium</w:t>
      </w:r>
      <w:r w:rsidRPr="00B779A9">
        <w:rPr>
          <w:lang w:val="it-IT"/>
        </w:rPr>
        <w:t xml:space="preserve"> </w:t>
      </w:r>
      <w:r w:rsidR="00885488" w:rsidRPr="00B779A9">
        <w:rPr>
          <w:lang w:val="it-IT"/>
        </w:rPr>
        <w:t xml:space="preserve">HY </w:t>
      </w:r>
      <w:r w:rsidR="00885488" w:rsidRPr="00794880">
        <w:rPr>
          <w:rStyle w:val="Incipit"/>
          <w:lang w:val="it-IT"/>
        </w:rPr>
        <w:t>Te</w:t>
      </w:r>
      <w:r w:rsidR="005A362F" w:rsidRPr="005A362F">
        <w:rPr>
          <w:i/>
          <w:lang w:val="it-IT"/>
        </w:rPr>
        <w:t xml:space="preserve"> </w:t>
      </w:r>
      <w:r w:rsidR="00885488" w:rsidRPr="00794880">
        <w:rPr>
          <w:rStyle w:val="Incipit"/>
          <w:lang w:val="it-IT"/>
        </w:rPr>
        <w:t>lucis</w:t>
      </w:r>
      <w:r w:rsidR="00885488" w:rsidRPr="00B779A9">
        <w:rPr>
          <w:lang w:val="it-IT"/>
        </w:rPr>
        <w:t xml:space="preserve">. AD </w:t>
      </w:r>
      <w:r w:rsidR="00885488" w:rsidRPr="00794880">
        <w:rPr>
          <w:rStyle w:val="Incipit"/>
          <w:lang w:val="it-IT"/>
        </w:rPr>
        <w:t>Vigila</w:t>
      </w:r>
      <w:r w:rsidR="00885488" w:rsidRPr="00B779A9">
        <w:rPr>
          <w:lang w:val="it-IT"/>
        </w:rPr>
        <w:t>.</w:t>
      </w:r>
    </w:p>
    <w:p w:rsidR="00885488" w:rsidRPr="00736684" w:rsidRDefault="00885488" w:rsidP="00415109">
      <w:pPr>
        <w:pStyle w:val="berschrift1"/>
        <w:rPr>
          <w:lang w:val="it-IT"/>
        </w:rPr>
      </w:pPr>
      <w:r w:rsidRPr="00736684">
        <w:rPr>
          <w:lang w:val="it-IT"/>
        </w:rPr>
        <w:t>FERIA</w:t>
      </w:r>
      <w:r w:rsidR="00D734F4" w:rsidRPr="00736684">
        <w:rPr>
          <w:lang w:val="it-IT"/>
        </w:rPr>
        <w:t xml:space="preserve"> </w:t>
      </w:r>
      <w:r w:rsidRPr="00736684">
        <w:rPr>
          <w:lang w:val="it-IT"/>
        </w:rPr>
        <w:t>TERTIA</w:t>
      </w:r>
      <w:r w:rsidR="00D734F4" w:rsidRPr="00736684">
        <w:rPr>
          <w:lang w:val="it-IT"/>
        </w:rPr>
        <w:t xml:space="preserve"> </w:t>
      </w:r>
      <w:r w:rsidRPr="00736684">
        <w:rPr>
          <w:lang w:val="it-IT"/>
        </w:rPr>
        <w:t>POST</w:t>
      </w:r>
      <w:r w:rsidR="00D734F4" w:rsidRPr="00736684">
        <w:rPr>
          <w:lang w:val="it-IT"/>
        </w:rPr>
        <w:t xml:space="preserve"> </w:t>
      </w:r>
      <w:r w:rsidRPr="00736684">
        <w:rPr>
          <w:lang w:val="it-IT"/>
        </w:rPr>
        <w:t>QUARTAM</w:t>
      </w:r>
      <w:r w:rsidR="00D734F4" w:rsidRPr="00736684">
        <w:rPr>
          <w:lang w:val="it-IT"/>
        </w:rPr>
        <w:t xml:space="preserve"> </w:t>
      </w:r>
      <w:r w:rsidRPr="00736684">
        <w:rPr>
          <w:lang w:val="it-IT"/>
        </w:rPr>
        <w:t>DOMINICAM</w:t>
      </w:r>
      <w:r w:rsidR="00D734F4" w:rsidRPr="00736684">
        <w:rPr>
          <w:lang w:val="it-IT"/>
        </w:rPr>
        <w:t xml:space="preserve"> </w:t>
      </w:r>
      <w:r w:rsidRPr="00736684">
        <w:rPr>
          <w:lang w:val="it-IT"/>
        </w:rPr>
        <w:t>TRINITATIS</w:t>
      </w:r>
    </w:p>
    <w:p w:rsidR="00885488" w:rsidRPr="00B779A9" w:rsidRDefault="00074E95" w:rsidP="00415109">
      <w:pPr>
        <w:rPr>
          <w:lang w:val="fr-FR"/>
        </w:rPr>
      </w:pPr>
      <w:r w:rsidRPr="00736684">
        <w:rPr>
          <w:rStyle w:val="Time1"/>
          <w:lang w:val="it-IT"/>
        </w:rPr>
        <w:t>Ad</w:t>
      </w:r>
      <w:r w:rsidR="00D734F4" w:rsidRPr="00736684">
        <w:rPr>
          <w:rStyle w:val="Time1"/>
          <w:lang w:val="it-IT"/>
        </w:rPr>
        <w:t xml:space="preserve"> </w:t>
      </w:r>
      <w:r w:rsidRPr="00736684">
        <w:rPr>
          <w:rStyle w:val="Time1"/>
          <w:lang w:val="it-IT"/>
        </w:rPr>
        <w:t>matutinum</w:t>
      </w:r>
      <w:r w:rsidR="00D734F4" w:rsidRPr="00D734F4">
        <w:rPr>
          <w:lang w:val="it-IT"/>
        </w:rPr>
        <w:t xml:space="preserve"> </w:t>
      </w:r>
      <w:r w:rsidR="00885488" w:rsidRPr="00B779A9">
        <w:rPr>
          <w:lang w:val="it-IT"/>
        </w:rPr>
        <w:t>I</w:t>
      </w:r>
      <w:r w:rsidRPr="00B779A9">
        <w:rPr>
          <w:lang w:val="it-IT"/>
        </w:rPr>
        <w:t>N</w:t>
      </w:r>
      <w:r w:rsidR="00885488" w:rsidRPr="00B779A9">
        <w:rPr>
          <w:lang w:val="it-IT"/>
        </w:rPr>
        <w:t>V</w:t>
      </w:r>
      <w:r w:rsidR="00D734F4" w:rsidRPr="00D734F4">
        <w:rPr>
          <w:lang w:val="it-IT"/>
        </w:rPr>
        <w:t xml:space="preserve"> </w:t>
      </w:r>
      <w:r w:rsidR="00885488" w:rsidRPr="00794880">
        <w:rPr>
          <w:rStyle w:val="Incipit"/>
          <w:lang w:val="it-IT"/>
        </w:rPr>
        <w:t>Iubilemus</w:t>
      </w:r>
      <w:r w:rsidR="00D734F4" w:rsidRPr="00D734F4">
        <w:rPr>
          <w:lang w:val="it-IT"/>
        </w:rPr>
        <w:t xml:space="preserve"> </w:t>
      </w:r>
      <w:r w:rsidR="00885488" w:rsidRPr="00794880">
        <w:rPr>
          <w:rStyle w:val="Incipit"/>
          <w:lang w:val="it-IT"/>
        </w:rPr>
        <w:t>deo</w:t>
      </w:r>
      <w:r w:rsidR="00885488" w:rsidRPr="00B779A9">
        <w:rPr>
          <w:lang w:val="it-IT"/>
        </w:rPr>
        <w:t>.</w:t>
      </w:r>
      <w:r w:rsidR="00D734F4" w:rsidRPr="00D734F4">
        <w:rPr>
          <w:lang w:val="it-IT"/>
        </w:rPr>
        <w:t xml:space="preserve"> </w:t>
      </w:r>
      <w:r w:rsidR="00A0325B">
        <w:rPr>
          <w:lang w:val="it-IT"/>
        </w:rPr>
        <w:t>$E::</w:t>
      </w:r>
      <w:r w:rsidR="00982EF5" w:rsidRPr="00B779A9">
        <w:rPr>
          <w:lang w:val="it-IT"/>
        </w:rPr>
        <w:t>Hymnu</w:t>
      </w:r>
      <w:r w:rsidR="00885488" w:rsidRPr="00B779A9">
        <w:rPr>
          <w:lang w:val="it-IT"/>
        </w:rPr>
        <w:t>s</w:t>
      </w:r>
      <w:r w:rsidR="00901832">
        <w:rPr>
          <w:lang w:val="it-IT"/>
        </w:rPr>
        <w:t>$</w:t>
      </w:r>
      <w:r w:rsidR="00D734F4" w:rsidRPr="00D734F4">
        <w:rPr>
          <w:lang w:val="it-IT"/>
        </w:rPr>
        <w:t xml:space="preserve"> </w:t>
      </w:r>
      <w:r w:rsidR="00901832">
        <w:rPr>
          <w:lang w:val="it-IT"/>
        </w:rPr>
        <w:t>A</w:t>
      </w:r>
      <w:r w:rsidR="00885488" w:rsidRPr="00B779A9">
        <w:rPr>
          <w:lang w:val="it-IT"/>
        </w:rPr>
        <w:t>ntiphonae</w:t>
      </w:r>
      <w:r w:rsidR="00D734F4" w:rsidRPr="00D734F4">
        <w:rPr>
          <w:lang w:val="it-IT"/>
        </w:rPr>
        <w:t xml:space="preserve"> </w:t>
      </w:r>
      <w:r w:rsidR="00885488" w:rsidRPr="00B779A9">
        <w:rPr>
          <w:lang w:val="it-IT"/>
        </w:rPr>
        <w:t>et</w:t>
      </w:r>
      <w:r w:rsidR="00D734F4" w:rsidRPr="00D734F4">
        <w:rPr>
          <w:lang w:val="it-IT"/>
        </w:rPr>
        <w:t xml:space="preserve"> </w:t>
      </w:r>
      <w:r w:rsidR="00885488" w:rsidRPr="00B779A9">
        <w:rPr>
          <w:lang w:val="it-IT"/>
        </w:rPr>
        <w:t>psalmi</w:t>
      </w:r>
      <w:r w:rsidR="00D734F4" w:rsidRPr="00D734F4">
        <w:rPr>
          <w:lang w:val="it-IT"/>
        </w:rPr>
        <w:t xml:space="preserve"> </w:t>
      </w:r>
      <w:r w:rsidR="00885488" w:rsidRPr="00B779A9">
        <w:rPr>
          <w:lang w:val="it-IT"/>
        </w:rPr>
        <w:t>de</w:t>
      </w:r>
      <w:r w:rsidR="00D734F4" w:rsidRPr="00D734F4">
        <w:rPr>
          <w:lang w:val="it-IT"/>
        </w:rPr>
        <w:t xml:space="preserve"> </w:t>
      </w:r>
      <w:r w:rsidR="00885488" w:rsidRPr="00B779A9">
        <w:rPr>
          <w:lang w:val="it-IT"/>
        </w:rPr>
        <w:t>feria.</w:t>
      </w:r>
      <w:r w:rsidR="00D734F4" w:rsidRPr="00D734F4">
        <w:rPr>
          <w:lang w:val="it-IT"/>
        </w:rPr>
        <w:t xml:space="preserve"> </w:t>
      </w:r>
      <w:r w:rsidR="00885488" w:rsidRPr="00B779A9">
        <w:rPr>
          <w:lang w:val="it-IT"/>
        </w:rPr>
        <w:t>VS</w:t>
      </w:r>
      <w:r w:rsidR="00D734F4" w:rsidRPr="00D734F4">
        <w:rPr>
          <w:lang w:val="it-IT"/>
        </w:rPr>
        <w:t xml:space="preserve"> </w:t>
      </w:r>
      <w:r w:rsidR="00885488" w:rsidRPr="00794880">
        <w:rPr>
          <w:rStyle w:val="Incipit"/>
          <w:lang w:val="it-IT"/>
        </w:rPr>
        <w:t>Immola</w:t>
      </w:r>
      <w:r w:rsidR="00D734F4" w:rsidRPr="00D734F4">
        <w:rPr>
          <w:lang w:val="it-IT"/>
        </w:rPr>
        <w:t xml:space="preserve"> </w:t>
      </w:r>
      <w:r w:rsidR="00885488" w:rsidRPr="00794880">
        <w:rPr>
          <w:rStyle w:val="Incipit"/>
          <w:lang w:val="it-IT"/>
        </w:rPr>
        <w:t>deo</w:t>
      </w:r>
      <w:r w:rsidR="00D734F4" w:rsidRPr="00D734F4">
        <w:rPr>
          <w:lang w:val="it-IT"/>
        </w:rPr>
        <w:t xml:space="preserve"> </w:t>
      </w:r>
      <w:r w:rsidR="00885488" w:rsidRPr="00794880">
        <w:rPr>
          <w:rStyle w:val="Incipit"/>
          <w:lang w:val="it-IT"/>
        </w:rPr>
        <w:t>sacrificium</w:t>
      </w:r>
      <w:r w:rsidR="00D734F4" w:rsidRPr="00D734F4">
        <w:rPr>
          <w:lang w:val="it-IT"/>
        </w:rPr>
        <w:t xml:space="preserve"> </w:t>
      </w:r>
      <w:r w:rsidR="00885488" w:rsidRPr="00794880">
        <w:rPr>
          <w:rStyle w:val="Incipit"/>
          <w:lang w:val="it-IT"/>
        </w:rPr>
        <w:t>laudis</w:t>
      </w:r>
      <w:r w:rsidR="004C550A" w:rsidRPr="00B779A9">
        <w:rPr>
          <w:lang w:val="it-IT"/>
        </w:rPr>
        <w:t>.</w:t>
      </w:r>
      <w:r w:rsidR="00D734F4" w:rsidRPr="00D734F4">
        <w:rPr>
          <w:lang w:val="it-IT"/>
        </w:rPr>
        <w:t xml:space="preserve"> </w:t>
      </w:r>
      <w:r w:rsidR="004C550A" w:rsidRPr="00B779A9">
        <w:rPr>
          <w:lang w:val="it-IT"/>
        </w:rPr>
        <w:t>Lectiones</w:t>
      </w:r>
      <w:r w:rsidR="00D734F4" w:rsidRPr="00D734F4">
        <w:rPr>
          <w:lang w:val="it-IT"/>
        </w:rPr>
        <w:t xml:space="preserve"> </w:t>
      </w:r>
      <w:r w:rsidR="004C550A" w:rsidRPr="00B779A9">
        <w:rPr>
          <w:lang w:val="it-IT"/>
        </w:rPr>
        <w:t>e</w:t>
      </w:r>
      <w:r w:rsidR="00885488" w:rsidRPr="00B779A9">
        <w:rPr>
          <w:lang w:val="it-IT"/>
        </w:rPr>
        <w:t>x</w:t>
      </w:r>
      <w:r w:rsidR="00D734F4" w:rsidRPr="00D734F4">
        <w:rPr>
          <w:lang w:val="it-IT"/>
        </w:rPr>
        <w:t xml:space="preserve"> </w:t>
      </w:r>
      <w:r w:rsidR="00885488" w:rsidRPr="00B779A9">
        <w:rPr>
          <w:lang w:val="it-IT"/>
        </w:rPr>
        <w:t>primo</w:t>
      </w:r>
      <w:r w:rsidR="00D734F4" w:rsidRPr="00D734F4">
        <w:rPr>
          <w:lang w:val="it-IT"/>
        </w:rPr>
        <w:t xml:space="preserve"> </w:t>
      </w:r>
      <w:r w:rsidR="00885488" w:rsidRPr="00B779A9">
        <w:rPr>
          <w:lang w:val="it-IT"/>
        </w:rPr>
        <w:t>libro</w:t>
      </w:r>
      <w:r w:rsidR="00D734F4" w:rsidRPr="00D734F4">
        <w:rPr>
          <w:lang w:val="it-IT"/>
        </w:rPr>
        <w:t xml:space="preserve"> </w:t>
      </w:r>
      <w:r w:rsidR="00885488" w:rsidRPr="00B779A9">
        <w:rPr>
          <w:lang w:val="it-IT"/>
        </w:rPr>
        <w:t>regum.</w:t>
      </w:r>
      <w:r w:rsidR="00D734F4" w:rsidRPr="00D734F4">
        <w:rPr>
          <w:lang w:val="it-IT"/>
        </w:rPr>
        <w:t xml:space="preserve"> </w:t>
      </w:r>
      <w:r w:rsidR="00885488" w:rsidRPr="00B779A9">
        <w:rPr>
          <w:lang w:val="it-IT"/>
        </w:rPr>
        <w:t>RP</w:t>
      </w:r>
      <w:r w:rsidR="00D734F4" w:rsidRPr="00D734F4">
        <w:rPr>
          <w:lang w:val="it-IT"/>
        </w:rPr>
        <w:t xml:space="preserve"> </w:t>
      </w:r>
      <w:r w:rsidR="00885488" w:rsidRPr="004518BD">
        <w:rPr>
          <w:rStyle w:val="Incipit"/>
          <w:lang w:val="it-IT"/>
        </w:rPr>
        <w:t>Deus</w:t>
      </w:r>
      <w:r w:rsidR="00D734F4" w:rsidRPr="004518BD">
        <w:rPr>
          <w:rStyle w:val="Incipit"/>
          <w:lang w:val="it-IT"/>
        </w:rPr>
        <w:t xml:space="preserve"> </w:t>
      </w:r>
      <w:r w:rsidR="00885488" w:rsidRPr="004518BD">
        <w:rPr>
          <w:rStyle w:val="Incipit"/>
          <w:lang w:val="it-IT"/>
        </w:rPr>
        <w:t>omnium</w:t>
      </w:r>
      <w:r w:rsidR="00D734F4" w:rsidRPr="004518BD">
        <w:rPr>
          <w:rStyle w:val="Incipit"/>
          <w:lang w:val="it-IT"/>
        </w:rPr>
        <w:t xml:space="preserve"> </w:t>
      </w:r>
      <w:r w:rsidR="00A0325B" w:rsidRPr="004518BD">
        <w:rPr>
          <w:rStyle w:val="Incipit"/>
          <w:lang w:val="it-IT"/>
        </w:rPr>
        <w:t xml:space="preserve">%D::iudex% </w:t>
      </w:r>
      <w:r w:rsidR="00885488" w:rsidRPr="004518BD">
        <w:rPr>
          <w:rStyle w:val="Incipit"/>
          <w:lang w:val="it-IT"/>
        </w:rPr>
        <w:t>exauditor</w:t>
      </w:r>
      <w:r w:rsidR="00885488" w:rsidRPr="005B472A">
        <w:rPr>
          <w:lang w:val="it-IT"/>
        </w:rPr>
        <w:t>.</w:t>
      </w:r>
      <w:r w:rsidR="00D734F4" w:rsidRPr="005B472A">
        <w:rPr>
          <w:lang w:val="it-IT"/>
        </w:rPr>
        <w:t xml:space="preserve"> </w:t>
      </w:r>
      <w:r w:rsidR="00BA24A1" w:rsidRPr="00736684">
        <w:rPr>
          <w:lang w:val="it-IT"/>
        </w:rPr>
        <w:t>[</w:t>
      </w:r>
      <w:r w:rsidR="00885488" w:rsidRPr="00736684">
        <w:rPr>
          <w:lang w:val="it-IT"/>
        </w:rPr>
        <w:t>RP</w:t>
      </w:r>
      <w:r w:rsidR="00BA24A1" w:rsidRPr="00736684">
        <w:rPr>
          <w:lang w:val="it-IT"/>
        </w:rPr>
        <w:t>]</w:t>
      </w:r>
      <w:r w:rsidR="00D734F4" w:rsidRPr="00736684">
        <w:rPr>
          <w:lang w:val="it-IT"/>
        </w:rPr>
        <w:t xml:space="preserve"> </w:t>
      </w:r>
      <w:r w:rsidR="00885488" w:rsidRPr="00736684">
        <w:rPr>
          <w:rStyle w:val="Incipit"/>
          <w:lang w:val="it-IT"/>
        </w:rPr>
        <w:t>Dominus</w:t>
      </w:r>
      <w:r w:rsidR="00D734F4" w:rsidRPr="00736684">
        <w:rPr>
          <w:lang w:val="it-IT"/>
        </w:rPr>
        <w:t xml:space="preserve"> </w:t>
      </w:r>
      <w:r w:rsidR="00885488" w:rsidRPr="00736684">
        <w:rPr>
          <w:rStyle w:val="Incipit"/>
          <w:lang w:val="it-IT"/>
        </w:rPr>
        <w:t>qui</w:t>
      </w:r>
      <w:r w:rsidR="00D734F4" w:rsidRPr="00736684">
        <w:rPr>
          <w:lang w:val="it-IT"/>
        </w:rPr>
        <w:t xml:space="preserve"> </w:t>
      </w:r>
      <w:r w:rsidR="00885488" w:rsidRPr="00736684">
        <w:rPr>
          <w:rStyle w:val="Incipit"/>
          <w:lang w:val="it-IT"/>
        </w:rPr>
        <w:t>eripuit</w:t>
      </w:r>
      <w:r w:rsidR="00D734F4" w:rsidRPr="00736684">
        <w:rPr>
          <w:lang w:val="it-IT"/>
        </w:rPr>
        <w:t xml:space="preserve"> </w:t>
      </w:r>
      <w:r w:rsidR="00885488" w:rsidRPr="00736684">
        <w:rPr>
          <w:rStyle w:val="Incipit"/>
          <w:lang w:val="it-IT"/>
        </w:rPr>
        <w:t>me</w:t>
      </w:r>
      <w:r w:rsidR="00885488" w:rsidRPr="005B472A">
        <w:rPr>
          <w:lang w:val="it-IT"/>
        </w:rPr>
        <w:t>.</w:t>
      </w:r>
      <w:r w:rsidR="00D734F4" w:rsidRPr="005B472A">
        <w:rPr>
          <w:lang w:val="it-IT"/>
        </w:rPr>
        <w:t xml:space="preserve"> </w:t>
      </w:r>
      <w:r w:rsidR="00BA24A1" w:rsidRPr="005B472A">
        <w:rPr>
          <w:lang w:val="it-IT"/>
        </w:rPr>
        <w:t>[</w:t>
      </w:r>
      <w:r w:rsidR="00885488" w:rsidRPr="00736684">
        <w:rPr>
          <w:lang w:val="it-IT"/>
        </w:rPr>
        <w:t>RP</w:t>
      </w:r>
      <w:r w:rsidR="00BA24A1" w:rsidRPr="00736684">
        <w:rPr>
          <w:lang w:val="it-IT"/>
        </w:rPr>
        <w:t>]</w:t>
      </w:r>
      <w:r w:rsidR="00D734F4" w:rsidRPr="00736684">
        <w:rPr>
          <w:lang w:val="it-IT"/>
        </w:rPr>
        <w:t xml:space="preserve"> </w:t>
      </w:r>
      <w:r w:rsidR="00885488" w:rsidRPr="00736684">
        <w:rPr>
          <w:rStyle w:val="Incipit"/>
          <w:lang w:val="it-IT"/>
        </w:rPr>
        <w:t>Ego</w:t>
      </w:r>
      <w:r w:rsidR="00D734F4" w:rsidRPr="00736684">
        <w:rPr>
          <w:lang w:val="it-IT"/>
        </w:rPr>
        <w:t xml:space="preserve"> </w:t>
      </w:r>
      <w:r w:rsidR="00885488" w:rsidRPr="00736684">
        <w:rPr>
          <w:rStyle w:val="Incipit"/>
          <w:lang w:val="it-IT"/>
        </w:rPr>
        <w:t>te</w:t>
      </w:r>
      <w:r w:rsidR="00D734F4" w:rsidRPr="00736684">
        <w:rPr>
          <w:lang w:val="it-IT"/>
        </w:rPr>
        <w:t xml:space="preserve"> </w:t>
      </w:r>
      <w:r w:rsidR="00885488" w:rsidRPr="00736684">
        <w:rPr>
          <w:rStyle w:val="Incipit"/>
          <w:lang w:val="it-IT"/>
        </w:rPr>
        <w:t>tuli</w:t>
      </w:r>
      <w:r w:rsidR="00D734F4" w:rsidRPr="00736684">
        <w:rPr>
          <w:lang w:val="it-IT"/>
        </w:rPr>
        <w:t xml:space="preserve"> </w:t>
      </w:r>
      <w:r w:rsidR="00885488" w:rsidRPr="00736684">
        <w:rPr>
          <w:rStyle w:val="Incipit"/>
          <w:lang w:val="it-IT"/>
        </w:rPr>
        <w:t>de</w:t>
      </w:r>
      <w:r w:rsidR="00D734F4" w:rsidRPr="00736684">
        <w:rPr>
          <w:lang w:val="it-IT"/>
        </w:rPr>
        <w:t xml:space="preserve"> </w:t>
      </w:r>
      <w:r w:rsidR="00885488" w:rsidRPr="00736684">
        <w:rPr>
          <w:rStyle w:val="Incipit"/>
          <w:lang w:val="it-IT"/>
        </w:rPr>
        <w:t>domo</w:t>
      </w:r>
      <w:r w:rsidR="00D734F4" w:rsidRPr="00736684">
        <w:rPr>
          <w:lang w:val="it-IT"/>
        </w:rPr>
        <w:t xml:space="preserve"> </w:t>
      </w:r>
      <w:r w:rsidR="00885488" w:rsidRPr="00736684">
        <w:rPr>
          <w:rStyle w:val="Incipit"/>
          <w:lang w:val="it-IT"/>
        </w:rPr>
        <w:t>patris</w:t>
      </w:r>
      <w:r w:rsidR="00885488" w:rsidRPr="00736684">
        <w:rPr>
          <w:lang w:val="it-IT"/>
        </w:rPr>
        <w:t>.</w:t>
      </w:r>
      <w:r w:rsidR="00D734F4" w:rsidRPr="00736684">
        <w:rPr>
          <w:lang w:val="it-IT"/>
        </w:rPr>
        <w:t xml:space="preserve"> </w:t>
      </w:r>
      <w:r w:rsidR="00753A1C" w:rsidRPr="00B779A9">
        <w:rPr>
          <w:lang w:val="fr-FR"/>
        </w:rPr>
        <w:t>[TD]</w:t>
      </w:r>
      <w:r w:rsidR="00D734F4" w:rsidRPr="00D734F4">
        <w:rPr>
          <w:lang w:val="fr-FR"/>
        </w:rPr>
        <w:t xml:space="preserve"> </w:t>
      </w:r>
      <w:r w:rsidR="00753A1C" w:rsidRPr="00794880">
        <w:rPr>
          <w:rStyle w:val="Incipit"/>
          <w:lang w:val="fr-FR"/>
        </w:rPr>
        <w:t>Te</w:t>
      </w:r>
      <w:r w:rsidR="00D734F4" w:rsidRPr="00D734F4">
        <w:rPr>
          <w:lang w:val="fr-FR"/>
        </w:rPr>
        <w:t xml:space="preserve"> </w:t>
      </w:r>
      <w:r w:rsidR="00753A1C" w:rsidRPr="00794880">
        <w:rPr>
          <w:rStyle w:val="Incipit"/>
          <w:lang w:val="fr-FR"/>
        </w:rPr>
        <w:t>deum</w:t>
      </w:r>
      <w:r w:rsidR="00D734F4" w:rsidRPr="00D734F4">
        <w:rPr>
          <w:lang w:val="fr-FR"/>
        </w:rPr>
        <w:t xml:space="preserve"> </w:t>
      </w:r>
      <w:r w:rsidR="00885488" w:rsidRPr="00B779A9">
        <w:rPr>
          <w:lang w:val="fr-FR"/>
        </w:rPr>
        <w:t>non</w:t>
      </w:r>
      <w:r w:rsidR="00D734F4" w:rsidRPr="00D734F4">
        <w:rPr>
          <w:lang w:val="fr-FR"/>
        </w:rPr>
        <w:t xml:space="preserve"> </w:t>
      </w:r>
      <w:r w:rsidR="00885488" w:rsidRPr="00B779A9">
        <w:rPr>
          <w:lang w:val="fr-FR"/>
        </w:rPr>
        <w:t>dicitur.</w:t>
      </w:r>
    </w:p>
    <w:p w:rsidR="00885488" w:rsidRPr="00736684" w:rsidRDefault="00074E95" w:rsidP="00415109">
      <w:pPr>
        <w:rPr>
          <w:lang w:val="pt-PT"/>
        </w:rPr>
      </w:pPr>
      <w:r w:rsidRPr="00736684">
        <w:rPr>
          <w:rStyle w:val="Time1"/>
          <w:lang w:val="fr-FR"/>
        </w:rPr>
        <w:lastRenderedPageBreak/>
        <w:t>Ad</w:t>
      </w:r>
      <w:r w:rsidR="00D734F4" w:rsidRPr="00736684">
        <w:rPr>
          <w:rStyle w:val="Time1"/>
          <w:lang w:val="fr-FR"/>
        </w:rPr>
        <w:t xml:space="preserve"> </w:t>
      </w:r>
      <w:r w:rsidRPr="00736684">
        <w:rPr>
          <w:rStyle w:val="Time1"/>
          <w:lang w:val="fr-FR"/>
        </w:rPr>
        <w:t>laudes</w:t>
      </w:r>
      <w:r w:rsidR="00D734F4" w:rsidRPr="00D734F4">
        <w:rPr>
          <w:lang w:val="fr-FR"/>
        </w:rPr>
        <w:t xml:space="preserve"> </w:t>
      </w:r>
      <w:r w:rsidR="00885488" w:rsidRPr="00B779A9">
        <w:rPr>
          <w:lang w:val="fr-FR"/>
        </w:rPr>
        <w:t>AN</w:t>
      </w:r>
      <w:r w:rsidR="00D734F4" w:rsidRPr="00D734F4">
        <w:rPr>
          <w:lang w:val="fr-FR"/>
        </w:rPr>
        <w:t xml:space="preserve"> </w:t>
      </w:r>
      <w:r w:rsidR="00885488" w:rsidRPr="00794880">
        <w:rPr>
          <w:rStyle w:val="Incipit"/>
          <w:lang w:val="fr-FR"/>
        </w:rPr>
        <w:t>Omnes</w:t>
      </w:r>
      <w:r w:rsidR="00D734F4" w:rsidRPr="00D734F4">
        <w:rPr>
          <w:lang w:val="fr-FR"/>
        </w:rPr>
        <w:t xml:space="preserve"> </w:t>
      </w:r>
      <w:r w:rsidR="00885488" w:rsidRPr="00794880">
        <w:rPr>
          <w:rStyle w:val="Incipit"/>
          <w:lang w:val="fr-FR"/>
        </w:rPr>
        <w:t>angeli</w:t>
      </w:r>
      <w:r w:rsidR="00D734F4" w:rsidRPr="00D734F4">
        <w:rPr>
          <w:lang w:val="fr-FR"/>
        </w:rPr>
        <w:t xml:space="preserve"> </w:t>
      </w:r>
      <w:r w:rsidR="0080120F" w:rsidRPr="00B779A9">
        <w:rPr>
          <w:lang w:val="fr-FR"/>
        </w:rPr>
        <w:t>sola</w:t>
      </w:r>
      <w:r w:rsidR="00D734F4" w:rsidRPr="00D734F4">
        <w:rPr>
          <w:lang w:val="fr-FR"/>
        </w:rPr>
        <w:t xml:space="preserve"> </w:t>
      </w:r>
      <w:r w:rsidR="0080120F" w:rsidRPr="00B779A9">
        <w:rPr>
          <w:lang w:val="fr-FR"/>
        </w:rPr>
        <w:t>dicatur.</w:t>
      </w:r>
      <w:r w:rsidR="00D734F4" w:rsidRPr="00D734F4">
        <w:rPr>
          <w:lang w:val="fr-FR"/>
        </w:rPr>
        <w:t xml:space="preserve"> </w:t>
      </w:r>
      <w:r w:rsidR="0080120F" w:rsidRPr="00B779A9">
        <w:rPr>
          <w:lang w:val="fr-FR"/>
        </w:rPr>
        <w:t>Hymnus</w:t>
      </w:r>
      <w:r w:rsidR="00D734F4" w:rsidRPr="00D734F4">
        <w:rPr>
          <w:lang w:val="fr-FR"/>
        </w:rPr>
        <w:t xml:space="preserve"> </w:t>
      </w:r>
      <w:r w:rsidR="00A0325B">
        <w:rPr>
          <w:lang w:val="fr-FR"/>
        </w:rPr>
        <w:t xml:space="preserve">%D::ex% </w:t>
      </w:r>
      <w:r w:rsidR="0080120F" w:rsidRPr="00B779A9">
        <w:rPr>
          <w:lang w:val="fr-FR"/>
        </w:rPr>
        <w:t>d</w:t>
      </w:r>
      <w:r w:rsidR="00885488" w:rsidRPr="00B779A9">
        <w:rPr>
          <w:lang w:val="fr-FR"/>
        </w:rPr>
        <w:t>e</w:t>
      </w:r>
      <w:r w:rsidR="00D734F4" w:rsidRPr="00D734F4">
        <w:rPr>
          <w:lang w:val="fr-FR"/>
        </w:rPr>
        <w:t xml:space="preserve"> </w:t>
      </w:r>
      <w:r w:rsidR="00885488" w:rsidRPr="00B779A9">
        <w:rPr>
          <w:lang w:val="fr-FR"/>
        </w:rPr>
        <w:t>feria.</w:t>
      </w:r>
      <w:r w:rsidR="00D734F4" w:rsidRPr="00D734F4">
        <w:rPr>
          <w:lang w:val="fr-FR"/>
        </w:rPr>
        <w:t xml:space="preserve"> </w:t>
      </w:r>
      <w:r w:rsidR="00885488" w:rsidRPr="00736684">
        <w:rPr>
          <w:lang w:val="pt-PT"/>
        </w:rPr>
        <w:t>VS</w:t>
      </w:r>
      <w:r w:rsidR="00D734F4" w:rsidRPr="00736684">
        <w:rPr>
          <w:lang w:val="pt-PT"/>
        </w:rPr>
        <w:t xml:space="preserve"> </w:t>
      </w:r>
      <w:r w:rsidR="00885488" w:rsidRPr="00736684">
        <w:rPr>
          <w:rStyle w:val="Incipit"/>
          <w:lang w:val="pt-PT"/>
        </w:rPr>
        <w:t>Repleti</w:t>
      </w:r>
      <w:r w:rsidR="00D734F4" w:rsidRPr="00736684">
        <w:rPr>
          <w:lang w:val="pt-PT"/>
        </w:rPr>
        <w:t xml:space="preserve"> </w:t>
      </w:r>
      <w:r w:rsidR="00885488" w:rsidRPr="00736684">
        <w:rPr>
          <w:rStyle w:val="Incipit"/>
          <w:lang w:val="pt-PT"/>
        </w:rPr>
        <w:t>sumus</w:t>
      </w:r>
      <w:r w:rsidR="00885488" w:rsidRPr="00736684">
        <w:rPr>
          <w:lang w:val="pt-PT"/>
        </w:rPr>
        <w:t>.</w:t>
      </w:r>
      <w:r w:rsidR="00D734F4" w:rsidRPr="00736684">
        <w:rPr>
          <w:lang w:val="pt-PT"/>
        </w:rPr>
        <w:t xml:space="preserve"> </w:t>
      </w:r>
      <w:r w:rsidR="00885488" w:rsidRPr="00736684">
        <w:rPr>
          <w:lang w:val="pt-PT"/>
        </w:rPr>
        <w:t>AB</w:t>
      </w:r>
      <w:r w:rsidR="00D734F4" w:rsidRPr="00736684">
        <w:rPr>
          <w:lang w:val="pt-PT"/>
        </w:rPr>
        <w:t xml:space="preserve"> </w:t>
      </w:r>
      <w:r w:rsidR="00885488" w:rsidRPr="00736684">
        <w:rPr>
          <w:rStyle w:val="Incipit"/>
          <w:lang w:val="pt-PT"/>
        </w:rPr>
        <w:t>Mensuram</w:t>
      </w:r>
      <w:r w:rsidR="00D734F4" w:rsidRPr="00736684">
        <w:rPr>
          <w:lang w:val="pt-PT"/>
        </w:rPr>
        <w:t xml:space="preserve"> </w:t>
      </w:r>
      <w:r w:rsidR="00885488" w:rsidRPr="00736684">
        <w:rPr>
          <w:rStyle w:val="Incipit"/>
          <w:lang w:val="pt-PT"/>
        </w:rPr>
        <w:t>bonam</w:t>
      </w:r>
      <w:r w:rsidR="00D734F4" w:rsidRPr="00736684">
        <w:rPr>
          <w:lang w:val="pt-PT"/>
        </w:rPr>
        <w:t xml:space="preserve"> </w:t>
      </w:r>
      <w:r w:rsidR="00885488" w:rsidRPr="00736684">
        <w:rPr>
          <w:rStyle w:val="Incipit"/>
          <w:lang w:val="pt-PT"/>
        </w:rPr>
        <w:t>et</w:t>
      </w:r>
      <w:r w:rsidR="00D734F4" w:rsidRPr="00736684">
        <w:rPr>
          <w:lang w:val="pt-PT"/>
        </w:rPr>
        <w:t xml:space="preserve"> </w:t>
      </w:r>
      <w:r w:rsidR="00885488" w:rsidRPr="00736684">
        <w:rPr>
          <w:rStyle w:val="Incipit"/>
          <w:lang w:val="pt-PT"/>
        </w:rPr>
        <w:t>confertam</w:t>
      </w:r>
      <w:r w:rsidR="00885488" w:rsidRPr="00736684">
        <w:rPr>
          <w:lang w:val="pt-PT"/>
        </w:rPr>
        <w:t>.</w:t>
      </w:r>
      <w:r w:rsidR="00D734F4" w:rsidRPr="00736684">
        <w:rPr>
          <w:lang w:val="pt-PT"/>
        </w:rPr>
        <w:t xml:space="preserve"> </w:t>
      </w:r>
      <w:r w:rsidR="009301BC" w:rsidRPr="00736684">
        <w:rPr>
          <w:lang w:val="pt-PT"/>
        </w:rPr>
        <w:t>Suffragium d</w:t>
      </w:r>
      <w:r w:rsidR="004C550A" w:rsidRPr="00736684">
        <w:rPr>
          <w:lang w:val="pt-PT"/>
        </w:rPr>
        <w:t>e</w:t>
      </w:r>
      <w:r w:rsidR="00D734F4" w:rsidRPr="00736684">
        <w:rPr>
          <w:lang w:val="pt-PT"/>
        </w:rPr>
        <w:t xml:space="preserve"> </w:t>
      </w:r>
      <w:r w:rsidR="004C550A" w:rsidRPr="00736684">
        <w:rPr>
          <w:lang w:val="pt-PT"/>
        </w:rPr>
        <w:t>sancta</w:t>
      </w:r>
      <w:r w:rsidR="00D734F4" w:rsidRPr="00736684">
        <w:rPr>
          <w:lang w:val="pt-PT"/>
        </w:rPr>
        <w:t xml:space="preserve"> </w:t>
      </w:r>
      <w:r w:rsidR="009301BC" w:rsidRPr="00736684">
        <w:rPr>
          <w:lang w:val="pt-PT"/>
        </w:rPr>
        <w:t>Margarita</w:t>
      </w:r>
      <w:r w:rsidR="00F04904" w:rsidRPr="00736684">
        <w:rPr>
          <w:lang w:val="pt-PT"/>
        </w:rPr>
        <w:t>.</w:t>
      </w:r>
      <w:r w:rsidR="00D734F4" w:rsidRPr="00736684">
        <w:rPr>
          <w:lang w:val="pt-PT"/>
        </w:rPr>
        <w:t xml:space="preserve"> </w:t>
      </w:r>
      <w:r w:rsidR="00F04904" w:rsidRPr="00736684">
        <w:rPr>
          <w:lang w:val="pt-PT"/>
        </w:rPr>
        <w:t>D</w:t>
      </w:r>
      <w:r w:rsidR="00885488" w:rsidRPr="00736684">
        <w:rPr>
          <w:lang w:val="pt-PT"/>
        </w:rPr>
        <w:t>e</w:t>
      </w:r>
      <w:r w:rsidR="00D734F4" w:rsidRPr="00736684">
        <w:rPr>
          <w:lang w:val="pt-PT"/>
        </w:rPr>
        <w:t xml:space="preserve"> </w:t>
      </w:r>
      <w:r w:rsidR="00885488" w:rsidRPr="00736684">
        <w:rPr>
          <w:lang w:val="pt-PT"/>
        </w:rPr>
        <w:t>sancta</w:t>
      </w:r>
      <w:r w:rsidR="00D734F4" w:rsidRPr="00736684">
        <w:rPr>
          <w:lang w:val="pt-PT"/>
        </w:rPr>
        <w:t xml:space="preserve"> </w:t>
      </w:r>
      <w:r w:rsidR="00885488" w:rsidRPr="00736684">
        <w:rPr>
          <w:lang w:val="pt-PT"/>
        </w:rPr>
        <w:t>cruce</w:t>
      </w:r>
      <w:r w:rsidR="00F04904" w:rsidRPr="00736684">
        <w:rPr>
          <w:lang w:val="pt-PT"/>
        </w:rPr>
        <w:t>.</w:t>
      </w:r>
      <w:r w:rsidR="00D734F4" w:rsidRPr="00736684">
        <w:rPr>
          <w:lang w:val="pt-PT"/>
        </w:rPr>
        <w:t xml:space="preserve"> </w:t>
      </w:r>
      <w:r w:rsidR="00F04904" w:rsidRPr="00736684">
        <w:rPr>
          <w:lang w:val="pt-PT"/>
        </w:rPr>
        <w:t>D</w:t>
      </w:r>
      <w:r w:rsidR="00885488" w:rsidRPr="00736684">
        <w:rPr>
          <w:lang w:val="pt-PT"/>
        </w:rPr>
        <w:t>e</w:t>
      </w:r>
      <w:r w:rsidR="00D734F4" w:rsidRPr="00736684">
        <w:rPr>
          <w:lang w:val="pt-PT"/>
        </w:rPr>
        <w:t xml:space="preserve"> </w:t>
      </w:r>
      <w:r w:rsidR="00885488" w:rsidRPr="00736684">
        <w:rPr>
          <w:lang w:val="pt-PT"/>
        </w:rPr>
        <w:t>beata</w:t>
      </w:r>
      <w:r w:rsidR="00D734F4" w:rsidRPr="00736684">
        <w:rPr>
          <w:lang w:val="pt-PT"/>
        </w:rPr>
        <w:t xml:space="preserve"> </w:t>
      </w:r>
      <w:r w:rsidR="00885488" w:rsidRPr="00736684">
        <w:rPr>
          <w:lang w:val="pt-PT"/>
        </w:rPr>
        <w:t>virgine</w:t>
      </w:r>
      <w:r w:rsidR="00F04904" w:rsidRPr="00736684">
        <w:rPr>
          <w:lang w:val="pt-PT"/>
        </w:rPr>
        <w:t>.</w:t>
      </w:r>
      <w:r w:rsidR="00D734F4" w:rsidRPr="00736684">
        <w:rPr>
          <w:lang w:val="pt-PT"/>
        </w:rPr>
        <w:t xml:space="preserve"> </w:t>
      </w:r>
      <w:r w:rsidR="00F04904" w:rsidRPr="00736684">
        <w:rPr>
          <w:lang w:val="pt-PT"/>
        </w:rPr>
        <w:t>D</w:t>
      </w:r>
      <w:r w:rsidR="00885488" w:rsidRPr="00736684">
        <w:rPr>
          <w:lang w:val="pt-PT"/>
        </w:rPr>
        <w:t>e</w:t>
      </w:r>
      <w:r w:rsidR="00D734F4" w:rsidRPr="00736684">
        <w:rPr>
          <w:lang w:val="pt-PT"/>
        </w:rPr>
        <w:t xml:space="preserve"> </w:t>
      </w:r>
      <w:r w:rsidR="00885488" w:rsidRPr="00736684">
        <w:rPr>
          <w:lang w:val="pt-PT"/>
        </w:rPr>
        <w:t>omnibus</w:t>
      </w:r>
      <w:r w:rsidR="00D734F4" w:rsidRPr="00736684">
        <w:rPr>
          <w:lang w:val="pt-PT"/>
        </w:rPr>
        <w:t xml:space="preserve"> </w:t>
      </w:r>
      <w:r w:rsidR="00885488" w:rsidRPr="00736684">
        <w:rPr>
          <w:lang w:val="pt-PT"/>
        </w:rPr>
        <w:t>sanctis</w:t>
      </w:r>
      <w:r w:rsidR="00116A20" w:rsidRPr="00736684">
        <w:rPr>
          <w:lang w:val="pt-PT"/>
        </w:rPr>
        <w:t>.</w:t>
      </w:r>
    </w:p>
    <w:p w:rsidR="00885488" w:rsidRPr="00736684" w:rsidRDefault="0081631B" w:rsidP="00415109">
      <w:pPr>
        <w:rPr>
          <w:lang w:val="pt-PT"/>
        </w:rPr>
      </w:pPr>
      <w:r w:rsidRPr="00736684">
        <w:rPr>
          <w:rStyle w:val="Time1"/>
          <w:lang w:val="pt-PT"/>
        </w:rPr>
        <w:t>A</w:t>
      </w:r>
      <w:r w:rsidR="00AA7918" w:rsidRPr="00736684">
        <w:rPr>
          <w:rStyle w:val="Time1"/>
          <w:lang w:val="pt-PT"/>
        </w:rPr>
        <w:t>d horas</w:t>
      </w:r>
      <w:r w:rsidR="00D734F4" w:rsidRPr="00736684">
        <w:rPr>
          <w:lang w:val="pt-PT"/>
        </w:rPr>
        <w:t xml:space="preserve"> </w:t>
      </w:r>
      <w:r w:rsidR="00A0325B" w:rsidRPr="00736684">
        <w:rPr>
          <w:lang w:val="pt-PT"/>
        </w:rPr>
        <w:t xml:space="preserve">antiphonae </w:t>
      </w:r>
      <w:r w:rsidR="00885488" w:rsidRPr="00736684">
        <w:rPr>
          <w:lang w:val="pt-PT"/>
        </w:rPr>
        <w:t>ex</w:t>
      </w:r>
      <w:r w:rsidR="00D734F4" w:rsidRPr="00736684">
        <w:rPr>
          <w:lang w:val="pt-PT"/>
        </w:rPr>
        <w:t xml:space="preserve"> </w:t>
      </w:r>
      <w:r w:rsidR="00885488" w:rsidRPr="00736684">
        <w:rPr>
          <w:rStyle w:val="Funktion"/>
          <w:lang w:val="pt-PT"/>
        </w:rPr>
        <w:t>psalterio</w:t>
      </w:r>
      <w:r w:rsidR="00D734F4" w:rsidRPr="00736684">
        <w:rPr>
          <w:lang w:val="pt-PT"/>
        </w:rPr>
        <w:t xml:space="preserve"> </w:t>
      </w:r>
      <w:r w:rsidR="00A0325B" w:rsidRPr="00736684">
        <w:rPr>
          <w:lang w:val="pt-PT"/>
        </w:rPr>
        <w:t>[</w:t>
      </w:r>
      <w:r w:rsidR="00885488" w:rsidRPr="00736684">
        <w:rPr>
          <w:lang w:val="pt-PT"/>
        </w:rPr>
        <w:t>AN</w:t>
      </w:r>
      <w:r w:rsidR="00A0325B" w:rsidRPr="00736684">
        <w:rPr>
          <w:lang w:val="pt-PT"/>
        </w:rPr>
        <w:t>]</w:t>
      </w:r>
      <w:r w:rsidR="00D734F4" w:rsidRPr="00736684">
        <w:rPr>
          <w:lang w:val="pt-PT"/>
        </w:rPr>
        <w:t xml:space="preserve"> </w:t>
      </w:r>
      <w:r w:rsidR="00885488" w:rsidRPr="00736684">
        <w:rPr>
          <w:rStyle w:val="Incipit"/>
          <w:lang w:val="pt-PT"/>
        </w:rPr>
        <w:t>Tu</w:t>
      </w:r>
      <w:r w:rsidR="00D734F4" w:rsidRPr="00736684">
        <w:rPr>
          <w:lang w:val="pt-PT"/>
        </w:rPr>
        <w:t xml:space="preserve"> </w:t>
      </w:r>
      <w:r w:rsidR="00885488" w:rsidRPr="00736684">
        <w:rPr>
          <w:rStyle w:val="Incipit"/>
          <w:lang w:val="pt-PT"/>
        </w:rPr>
        <w:t>mandasti</w:t>
      </w:r>
      <w:r w:rsidR="00D734F4" w:rsidRPr="00736684">
        <w:rPr>
          <w:lang w:val="pt-PT"/>
        </w:rPr>
        <w:t xml:space="preserve"> </w:t>
      </w:r>
      <w:r w:rsidR="00885488" w:rsidRPr="00736684">
        <w:rPr>
          <w:lang w:val="pt-PT"/>
        </w:rPr>
        <w:t>cum</w:t>
      </w:r>
      <w:r w:rsidR="00D734F4" w:rsidRPr="00736684">
        <w:rPr>
          <w:lang w:val="pt-PT"/>
        </w:rPr>
        <w:t xml:space="preserve"> </w:t>
      </w:r>
      <w:r w:rsidR="00885488" w:rsidRPr="00736684">
        <w:rPr>
          <w:lang w:val="pt-PT"/>
        </w:rPr>
        <w:t>reliquis</w:t>
      </w:r>
      <w:r w:rsidR="00D734F4" w:rsidRPr="00736684">
        <w:rPr>
          <w:lang w:val="pt-PT"/>
        </w:rPr>
        <w:t xml:space="preserve"> </w:t>
      </w:r>
      <w:r w:rsidR="00885488" w:rsidRPr="00736684">
        <w:rPr>
          <w:lang w:val="pt-PT"/>
        </w:rPr>
        <w:t>prout</w:t>
      </w:r>
      <w:r w:rsidR="00D734F4" w:rsidRPr="00736684">
        <w:rPr>
          <w:lang w:val="pt-PT"/>
        </w:rPr>
        <w:t xml:space="preserve"> </w:t>
      </w:r>
      <w:r w:rsidR="00885488" w:rsidRPr="00736684">
        <w:rPr>
          <w:lang w:val="pt-PT"/>
        </w:rPr>
        <w:t>in</w:t>
      </w:r>
      <w:r w:rsidR="00D734F4" w:rsidRPr="00736684">
        <w:rPr>
          <w:lang w:val="pt-PT"/>
        </w:rPr>
        <w:t xml:space="preserve"> </w:t>
      </w:r>
      <w:r w:rsidR="00885488" w:rsidRPr="00736684">
        <w:rPr>
          <w:rStyle w:val="Funktion"/>
          <w:lang w:val="pt-PT"/>
        </w:rPr>
        <w:t>psalterio</w:t>
      </w:r>
      <w:r w:rsidR="00D734F4" w:rsidRPr="00736684">
        <w:rPr>
          <w:lang w:val="pt-PT"/>
        </w:rPr>
        <w:t xml:space="preserve"> </w:t>
      </w:r>
      <w:r w:rsidR="00885488" w:rsidRPr="00736684">
        <w:rPr>
          <w:lang w:val="pt-PT"/>
        </w:rPr>
        <w:t>habetur.</w:t>
      </w:r>
    </w:p>
    <w:p w:rsidR="00885488" w:rsidRPr="00B779A9" w:rsidRDefault="00885488" w:rsidP="00415109">
      <w:pPr>
        <w:rPr>
          <w:lang w:val="pt-PT"/>
        </w:rPr>
      </w:pPr>
      <w:r w:rsidRPr="00736684">
        <w:rPr>
          <w:rStyle w:val="Time1"/>
          <w:lang w:val="en-US"/>
        </w:rPr>
        <w:t>A</w:t>
      </w:r>
      <w:r w:rsidR="00AA7918" w:rsidRPr="00736684">
        <w:rPr>
          <w:rStyle w:val="Time1"/>
          <w:lang w:val="en-US"/>
        </w:rPr>
        <w:t>d missam</w:t>
      </w:r>
      <w:r w:rsidR="00D734F4" w:rsidRPr="00736684">
        <w:rPr>
          <w:lang w:val="en-US"/>
        </w:rPr>
        <w:t xml:space="preserve"> </w:t>
      </w:r>
      <w:r w:rsidRPr="00736684">
        <w:rPr>
          <w:lang w:val="en-US"/>
        </w:rPr>
        <w:t>IN</w:t>
      </w:r>
      <w:r w:rsidR="00D734F4" w:rsidRPr="00736684">
        <w:rPr>
          <w:lang w:val="en-US"/>
        </w:rPr>
        <w:t xml:space="preserve"> </w:t>
      </w:r>
      <w:r w:rsidRPr="00736684">
        <w:rPr>
          <w:rStyle w:val="Incipit"/>
          <w:lang w:val="en-US"/>
        </w:rPr>
        <w:t>Dominus</w:t>
      </w:r>
      <w:r w:rsidR="00D734F4" w:rsidRPr="00736684">
        <w:rPr>
          <w:rStyle w:val="Incipit"/>
          <w:lang w:val="en-US"/>
        </w:rPr>
        <w:t xml:space="preserve"> </w:t>
      </w:r>
      <w:r w:rsidRPr="00736684">
        <w:rPr>
          <w:rStyle w:val="Incipit"/>
          <w:lang w:val="en-US"/>
        </w:rPr>
        <w:t>illuminatio</w:t>
      </w:r>
      <w:r w:rsidRPr="00736684">
        <w:rPr>
          <w:lang w:val="en-US"/>
        </w:rPr>
        <w:t>.</w:t>
      </w:r>
      <w:r w:rsidR="00D734F4" w:rsidRPr="00736684">
        <w:rPr>
          <w:lang w:val="en-US"/>
        </w:rPr>
        <w:t xml:space="preserve"> </w:t>
      </w:r>
      <w:r w:rsidR="004C550A" w:rsidRPr="00B779A9">
        <w:rPr>
          <w:lang w:val="fr-FR"/>
        </w:rPr>
        <w:t>[KY]</w:t>
      </w:r>
      <w:r w:rsidR="00D734F4" w:rsidRPr="00D734F4">
        <w:rPr>
          <w:lang w:val="fr-FR"/>
        </w:rPr>
        <w:t xml:space="preserve"> </w:t>
      </w:r>
      <w:r w:rsidRPr="00736684">
        <w:rPr>
          <w:rStyle w:val="Incipit"/>
          <w:lang w:val="fr-FR"/>
        </w:rPr>
        <w:t>Kyrie</w:t>
      </w:r>
      <w:r w:rsidR="00D734F4" w:rsidRPr="00D734F4">
        <w:rPr>
          <w:lang w:val="fr-FR"/>
        </w:rPr>
        <w:t xml:space="preserve"> </w:t>
      </w:r>
      <w:r w:rsidRPr="00B779A9">
        <w:rPr>
          <w:lang w:val="fr-FR"/>
        </w:rPr>
        <w:t>et</w:t>
      </w:r>
      <w:r w:rsidR="00D734F4" w:rsidRPr="00D734F4">
        <w:rPr>
          <w:lang w:val="fr-FR"/>
        </w:rPr>
        <w:t xml:space="preserve"> </w:t>
      </w:r>
      <w:r w:rsidR="004C550A" w:rsidRPr="00B779A9">
        <w:rPr>
          <w:lang w:val="fr-FR"/>
        </w:rPr>
        <w:t>[SA]</w:t>
      </w:r>
      <w:r w:rsidR="00D734F4" w:rsidRPr="00D734F4">
        <w:rPr>
          <w:lang w:val="fr-FR"/>
        </w:rPr>
        <w:t xml:space="preserve"> </w:t>
      </w:r>
      <w:r w:rsidRPr="00736684">
        <w:rPr>
          <w:rStyle w:val="Incipit"/>
          <w:lang w:val="fr-FR"/>
        </w:rPr>
        <w:t>Sanctus</w:t>
      </w:r>
      <w:r w:rsidR="00D734F4" w:rsidRPr="00D734F4">
        <w:rPr>
          <w:lang w:val="fr-FR"/>
        </w:rPr>
        <w:t xml:space="preserve"> </w:t>
      </w:r>
      <w:r w:rsidRPr="00B779A9">
        <w:rPr>
          <w:lang w:val="fr-FR"/>
        </w:rPr>
        <w:t>dominicale.</w:t>
      </w:r>
      <w:r w:rsidR="00D734F4" w:rsidRPr="00D734F4">
        <w:rPr>
          <w:lang w:val="fr-FR"/>
        </w:rPr>
        <w:t xml:space="preserve"> </w:t>
      </w:r>
      <w:r w:rsidRPr="00B779A9">
        <w:rPr>
          <w:lang w:val="it-IT"/>
        </w:rPr>
        <w:t>GR</w:t>
      </w:r>
      <w:r w:rsidR="00D734F4" w:rsidRPr="00D734F4">
        <w:rPr>
          <w:lang w:val="it-IT"/>
        </w:rPr>
        <w:t xml:space="preserve"> </w:t>
      </w:r>
      <w:r w:rsidRPr="00736684">
        <w:rPr>
          <w:rStyle w:val="Incipit"/>
          <w:lang w:val="it-IT"/>
        </w:rPr>
        <w:t>Propitius</w:t>
      </w:r>
      <w:r w:rsidR="00D734F4" w:rsidRPr="00736684">
        <w:rPr>
          <w:rStyle w:val="Incipit"/>
          <w:lang w:val="it-IT"/>
        </w:rPr>
        <w:t xml:space="preserve"> </w:t>
      </w:r>
      <w:r w:rsidRPr="00736684">
        <w:rPr>
          <w:rStyle w:val="Incipit"/>
          <w:lang w:val="it-IT"/>
        </w:rPr>
        <w:t>esto</w:t>
      </w:r>
      <w:r w:rsidR="00D734F4" w:rsidRPr="00736684">
        <w:rPr>
          <w:rStyle w:val="Incipit"/>
          <w:lang w:val="it-IT"/>
        </w:rPr>
        <w:t xml:space="preserve"> </w:t>
      </w:r>
      <w:r w:rsidRPr="00736684">
        <w:rPr>
          <w:rStyle w:val="Incipit"/>
          <w:lang w:val="it-IT"/>
        </w:rPr>
        <w:t>domine</w:t>
      </w:r>
      <w:r w:rsidRPr="00B779A9">
        <w:rPr>
          <w:lang w:val="it-IT"/>
        </w:rPr>
        <w:t>.</w:t>
      </w:r>
      <w:r w:rsidR="00D734F4" w:rsidRPr="00D734F4">
        <w:rPr>
          <w:lang w:val="it-IT"/>
        </w:rPr>
        <w:t xml:space="preserve"> </w:t>
      </w:r>
      <w:r w:rsidRPr="00B779A9">
        <w:rPr>
          <w:lang w:val="it-IT"/>
        </w:rPr>
        <w:t>AL</w:t>
      </w:r>
      <w:r w:rsidR="0009393E" w:rsidRPr="00B779A9">
        <w:rPr>
          <w:lang w:val="it-IT"/>
        </w:rPr>
        <w:t>V</w:t>
      </w:r>
      <w:r w:rsidR="00D734F4" w:rsidRPr="00D734F4">
        <w:rPr>
          <w:lang w:val="it-IT"/>
        </w:rPr>
        <w:t xml:space="preserve"> </w:t>
      </w:r>
      <w:r w:rsidRPr="00736684">
        <w:rPr>
          <w:rStyle w:val="Incipit"/>
          <w:lang w:val="it-IT"/>
        </w:rPr>
        <w:t>Domine</w:t>
      </w:r>
      <w:r w:rsidR="00D734F4" w:rsidRPr="00736684">
        <w:rPr>
          <w:rStyle w:val="Incipit"/>
          <w:lang w:val="it-IT"/>
        </w:rPr>
        <w:t xml:space="preserve"> </w:t>
      </w:r>
      <w:r w:rsidRPr="00736684">
        <w:rPr>
          <w:rStyle w:val="Incipit"/>
          <w:lang w:val="it-IT"/>
        </w:rPr>
        <w:t>in</w:t>
      </w:r>
      <w:r w:rsidR="00D734F4" w:rsidRPr="00736684">
        <w:rPr>
          <w:rStyle w:val="Incipit"/>
          <w:lang w:val="it-IT"/>
        </w:rPr>
        <w:t xml:space="preserve"> </w:t>
      </w:r>
      <w:r w:rsidRPr="00736684">
        <w:rPr>
          <w:rStyle w:val="Incipit"/>
          <w:lang w:val="it-IT"/>
        </w:rPr>
        <w:t>virtute</w:t>
      </w:r>
      <w:r w:rsidR="00D734F4" w:rsidRPr="00736684">
        <w:rPr>
          <w:rStyle w:val="Incipit"/>
          <w:lang w:val="it-IT"/>
        </w:rPr>
        <w:t xml:space="preserve"> </w:t>
      </w:r>
      <w:r w:rsidRPr="00736684">
        <w:rPr>
          <w:rStyle w:val="Incipit"/>
          <w:lang w:val="it-IT"/>
        </w:rPr>
        <w:t>tua</w:t>
      </w:r>
      <w:r w:rsidRPr="00B779A9">
        <w:rPr>
          <w:lang w:val="it-IT"/>
        </w:rPr>
        <w:t>.</w:t>
      </w:r>
      <w:r w:rsidR="00D734F4" w:rsidRPr="00D734F4">
        <w:rPr>
          <w:lang w:val="it-IT"/>
        </w:rPr>
        <w:t xml:space="preserve"> </w:t>
      </w:r>
      <w:r w:rsidRPr="00B779A9">
        <w:rPr>
          <w:lang w:val="it-IT"/>
        </w:rPr>
        <w:t>SE</w:t>
      </w:r>
      <w:r w:rsidR="00D734F4" w:rsidRPr="00D734F4">
        <w:rPr>
          <w:lang w:val="it-IT"/>
        </w:rPr>
        <w:t xml:space="preserve"> </w:t>
      </w:r>
      <w:r w:rsidRPr="00736684">
        <w:rPr>
          <w:rStyle w:val="Incipit"/>
          <w:lang w:val="it-IT"/>
        </w:rPr>
        <w:t>Benedictio</w:t>
      </w:r>
      <w:r w:rsidR="00D734F4" w:rsidRPr="00736684">
        <w:rPr>
          <w:rStyle w:val="Incipit"/>
          <w:lang w:val="it-IT"/>
        </w:rPr>
        <w:t xml:space="preserve"> </w:t>
      </w:r>
      <w:r w:rsidRPr="00736684">
        <w:rPr>
          <w:rStyle w:val="Incipit"/>
          <w:lang w:val="it-IT"/>
        </w:rPr>
        <w:t>summae</w:t>
      </w:r>
      <w:r w:rsidR="00D734F4" w:rsidRPr="00736684">
        <w:rPr>
          <w:rStyle w:val="Incipit"/>
          <w:lang w:val="it-IT"/>
        </w:rPr>
        <w:t xml:space="preserve"> </w:t>
      </w:r>
      <w:r w:rsidRPr="00736684">
        <w:rPr>
          <w:rStyle w:val="Incipit"/>
          <w:lang w:val="it-IT"/>
        </w:rPr>
        <w:t>trinitati</w:t>
      </w:r>
      <w:r w:rsidRPr="00B779A9">
        <w:rPr>
          <w:lang w:val="it-IT"/>
        </w:rPr>
        <w:t>.</w:t>
      </w:r>
      <w:r w:rsidR="00D734F4" w:rsidRPr="00D734F4">
        <w:rPr>
          <w:lang w:val="it-IT"/>
        </w:rPr>
        <w:t xml:space="preserve"> </w:t>
      </w:r>
      <w:r w:rsidRPr="00B779A9">
        <w:rPr>
          <w:lang w:val="pt-PT"/>
        </w:rPr>
        <w:t>OF</w:t>
      </w:r>
      <w:r w:rsidR="00D734F4" w:rsidRPr="00D734F4">
        <w:rPr>
          <w:lang w:val="pt-PT"/>
        </w:rPr>
        <w:t xml:space="preserve"> </w:t>
      </w:r>
      <w:r w:rsidRPr="00736684">
        <w:rPr>
          <w:rStyle w:val="Incipit"/>
          <w:lang w:val="pt-PT"/>
        </w:rPr>
        <w:t>Illumina</w:t>
      </w:r>
      <w:r w:rsidR="00D734F4" w:rsidRPr="00736684">
        <w:rPr>
          <w:rStyle w:val="Incipit"/>
          <w:lang w:val="pt-PT"/>
        </w:rPr>
        <w:t xml:space="preserve"> </w:t>
      </w:r>
      <w:r w:rsidRPr="00736684">
        <w:rPr>
          <w:rStyle w:val="Incipit"/>
          <w:lang w:val="pt-PT"/>
        </w:rPr>
        <w:t>oculos</w:t>
      </w:r>
      <w:r w:rsidRPr="00B779A9">
        <w:rPr>
          <w:lang w:val="pt-PT"/>
        </w:rPr>
        <w:t>.</w:t>
      </w:r>
      <w:r w:rsidR="00D734F4" w:rsidRPr="00D734F4">
        <w:rPr>
          <w:lang w:val="pt-PT"/>
        </w:rPr>
        <w:t xml:space="preserve"> </w:t>
      </w:r>
      <w:r w:rsidRPr="00B779A9">
        <w:rPr>
          <w:lang w:val="pt-PT"/>
        </w:rPr>
        <w:t>CO</w:t>
      </w:r>
      <w:r w:rsidR="00D734F4" w:rsidRPr="00D734F4">
        <w:rPr>
          <w:lang w:val="pt-PT"/>
        </w:rPr>
        <w:t xml:space="preserve"> </w:t>
      </w:r>
      <w:r w:rsidRPr="00736684">
        <w:rPr>
          <w:rStyle w:val="Incipit"/>
          <w:lang w:val="pt-PT"/>
        </w:rPr>
        <w:t>Dominus</w:t>
      </w:r>
      <w:r w:rsidR="00D734F4" w:rsidRPr="00736684">
        <w:rPr>
          <w:rStyle w:val="Incipit"/>
          <w:lang w:val="pt-PT"/>
        </w:rPr>
        <w:t xml:space="preserve"> </w:t>
      </w:r>
      <w:r w:rsidRPr="00736684">
        <w:rPr>
          <w:rStyle w:val="Incipit"/>
          <w:lang w:val="pt-PT"/>
        </w:rPr>
        <w:t>firmamentum</w:t>
      </w:r>
      <w:r w:rsidRPr="00B779A9">
        <w:rPr>
          <w:lang w:val="pt-PT"/>
        </w:rPr>
        <w:t>.</w:t>
      </w:r>
      <w:r w:rsidR="0009393E" w:rsidRPr="00B779A9">
        <w:rPr>
          <w:lang w:val="pt-PT"/>
        </w:rPr>
        <w:t xml:space="preserve"> (23r)</w:t>
      </w:r>
    </w:p>
    <w:p w:rsidR="00885488" w:rsidRPr="00736684" w:rsidRDefault="009301BC" w:rsidP="00415109">
      <w:pPr>
        <w:pStyle w:val="berschrift1"/>
        <w:rPr>
          <w:lang w:val="pt-PT"/>
        </w:rPr>
      </w:pPr>
      <w:r w:rsidRPr="00736684">
        <w:rPr>
          <w:lang w:val="pt-PT"/>
        </w:rPr>
        <w:t>DE SANCTO ALEXIO</w:t>
      </w:r>
    </w:p>
    <w:p w:rsidR="00885488" w:rsidRPr="00B779A9" w:rsidRDefault="00885488" w:rsidP="00415109">
      <w:pPr>
        <w:rPr>
          <w:lang w:val="pt-PT"/>
        </w:rPr>
      </w:pPr>
      <w:r w:rsidRPr="00B779A9">
        <w:rPr>
          <w:lang w:val="pt-PT"/>
        </w:rPr>
        <w:t>Novem lectiones facimus.</w:t>
      </w:r>
    </w:p>
    <w:p w:rsidR="00885488" w:rsidRPr="00A0325B" w:rsidRDefault="00885488" w:rsidP="00415109">
      <w:pPr>
        <w:rPr>
          <w:lang w:val="pt-PT"/>
        </w:rPr>
      </w:pPr>
      <w:r w:rsidRPr="00736684">
        <w:rPr>
          <w:rStyle w:val="Time1"/>
          <w:lang w:val="pt-PT"/>
        </w:rPr>
        <w:t>A</w:t>
      </w:r>
      <w:r w:rsidR="009301BC" w:rsidRPr="00736684">
        <w:rPr>
          <w:rStyle w:val="Time1"/>
          <w:lang w:val="pt-PT"/>
        </w:rPr>
        <w:t>d vesperas</w:t>
      </w:r>
      <w:r w:rsidRPr="00B779A9">
        <w:rPr>
          <w:lang w:val="pt-PT"/>
        </w:rPr>
        <w:t xml:space="preserve"> antiphonae et psalmi ferialiter. RP </w:t>
      </w:r>
      <w:r w:rsidRPr="00794880">
        <w:rPr>
          <w:rStyle w:val="Incipit"/>
          <w:lang w:val="pt-PT"/>
        </w:rPr>
        <w:t>Ser</w:t>
      </w:r>
      <w:r w:rsidR="00382E22" w:rsidRPr="00794880">
        <w:rPr>
          <w:rStyle w:val="Incipit"/>
          <w:lang w:val="pt-PT"/>
        </w:rPr>
        <w:t>vu</w:t>
      </w:r>
      <w:r w:rsidRPr="00794880">
        <w:rPr>
          <w:rStyle w:val="Incipit"/>
          <w:lang w:val="pt-PT"/>
        </w:rPr>
        <w:t>s</w:t>
      </w:r>
      <w:r w:rsidR="005A362F" w:rsidRPr="005A362F">
        <w:rPr>
          <w:i/>
          <w:lang w:val="pt-PT"/>
        </w:rPr>
        <w:t xml:space="preserve"> </w:t>
      </w:r>
      <w:r w:rsidRPr="00794880">
        <w:rPr>
          <w:rStyle w:val="Incipit"/>
          <w:lang w:val="pt-PT"/>
        </w:rPr>
        <w:t>meus</w:t>
      </w:r>
      <w:r w:rsidRPr="00B779A9">
        <w:rPr>
          <w:lang w:val="pt-PT"/>
        </w:rPr>
        <w:t xml:space="preserve">. HY </w:t>
      </w:r>
      <w:r w:rsidRPr="00794880">
        <w:rPr>
          <w:rStyle w:val="Incipit"/>
          <w:lang w:val="pt-PT"/>
        </w:rPr>
        <w:t>Iste</w:t>
      </w:r>
      <w:r w:rsidR="005A362F" w:rsidRPr="005A362F">
        <w:rPr>
          <w:i/>
          <w:lang w:val="pt-PT"/>
        </w:rPr>
        <w:t xml:space="preserve"> </w:t>
      </w:r>
      <w:r w:rsidRPr="00794880">
        <w:rPr>
          <w:rStyle w:val="Incipit"/>
          <w:lang w:val="pt-PT"/>
        </w:rPr>
        <w:t>confessor</w:t>
      </w:r>
      <w:r w:rsidRPr="00B779A9">
        <w:rPr>
          <w:lang w:val="pt-PT"/>
        </w:rPr>
        <w:t xml:space="preserve">. VS </w:t>
      </w:r>
      <w:r w:rsidRPr="00794880">
        <w:rPr>
          <w:rStyle w:val="Incipit"/>
          <w:lang w:val="pt-PT"/>
        </w:rPr>
        <w:t>Gloria</w:t>
      </w:r>
      <w:r w:rsidR="005A362F" w:rsidRPr="005A362F">
        <w:rPr>
          <w:i/>
          <w:lang w:val="pt-PT"/>
        </w:rPr>
        <w:t xml:space="preserve"> </w:t>
      </w:r>
      <w:r w:rsidRPr="00794880">
        <w:rPr>
          <w:rStyle w:val="Incipit"/>
          <w:lang w:val="pt-PT"/>
        </w:rPr>
        <w:t>et</w:t>
      </w:r>
      <w:r w:rsidR="005A362F" w:rsidRPr="005A362F">
        <w:rPr>
          <w:i/>
          <w:lang w:val="pt-PT"/>
        </w:rPr>
        <w:t xml:space="preserve"> </w:t>
      </w:r>
      <w:r w:rsidRPr="00794880">
        <w:rPr>
          <w:rStyle w:val="Incipit"/>
          <w:lang w:val="pt-PT"/>
        </w:rPr>
        <w:t>honore</w:t>
      </w:r>
      <w:r w:rsidRPr="00B779A9">
        <w:rPr>
          <w:lang w:val="pt-PT"/>
        </w:rPr>
        <w:t xml:space="preserve">. AM </w:t>
      </w:r>
      <w:r w:rsidRPr="00794880">
        <w:rPr>
          <w:rStyle w:val="Incipit"/>
          <w:lang w:val="pt-PT"/>
        </w:rPr>
        <w:t>Similabo</w:t>
      </w:r>
      <w:r w:rsidR="005A362F" w:rsidRPr="005A362F">
        <w:rPr>
          <w:i/>
          <w:lang w:val="pt-PT"/>
        </w:rPr>
        <w:t xml:space="preserve"> </w:t>
      </w:r>
      <w:r w:rsidRPr="00794880">
        <w:rPr>
          <w:rStyle w:val="Incipit"/>
          <w:lang w:val="pt-PT"/>
        </w:rPr>
        <w:t>eum</w:t>
      </w:r>
      <w:r w:rsidRPr="00B779A9">
        <w:rPr>
          <w:lang w:val="pt-PT"/>
        </w:rPr>
        <w:t xml:space="preserve">. </w:t>
      </w:r>
      <w:r w:rsidR="009301BC">
        <w:rPr>
          <w:lang w:val="pt-PT"/>
        </w:rPr>
        <w:t>Suffragium de sancta Margarita</w:t>
      </w:r>
      <w:r w:rsidR="00F04904">
        <w:rPr>
          <w:lang w:val="pt-PT"/>
        </w:rPr>
        <w:t>.</w:t>
      </w:r>
      <w:r w:rsidRPr="00B779A9">
        <w:rPr>
          <w:lang w:val="pt-PT"/>
        </w:rPr>
        <w:t xml:space="preserve"> </w:t>
      </w:r>
      <w:r w:rsidR="00F04904" w:rsidRPr="00736684">
        <w:rPr>
          <w:lang w:val="pt-PT"/>
        </w:rPr>
        <w:t>D</w:t>
      </w:r>
      <w:r w:rsidR="00A0325B" w:rsidRPr="00736684">
        <w:rPr>
          <w:lang w:val="pt-PT"/>
        </w:rPr>
        <w:t>e sancta cruce</w:t>
      </w:r>
      <w:r w:rsidR="00F04904" w:rsidRPr="00736684">
        <w:rPr>
          <w:lang w:val="pt-PT"/>
        </w:rPr>
        <w:t>.</w:t>
      </w:r>
      <w:r w:rsidR="004F4582" w:rsidRPr="00736684">
        <w:rPr>
          <w:lang w:val="pt-PT"/>
        </w:rPr>
        <w:t xml:space="preserve"> </w:t>
      </w:r>
      <w:r w:rsidR="00F04904" w:rsidRPr="00736684">
        <w:rPr>
          <w:lang w:val="pt-PT"/>
        </w:rPr>
        <w:t>D</w:t>
      </w:r>
      <w:r w:rsidR="00A0325B" w:rsidRPr="00736684">
        <w:rPr>
          <w:lang w:val="pt-PT"/>
        </w:rPr>
        <w:t>e beata virgine</w:t>
      </w:r>
      <w:r w:rsidR="00F04904" w:rsidRPr="00736684">
        <w:rPr>
          <w:lang w:val="pt-PT"/>
        </w:rPr>
        <w:t>.</w:t>
      </w:r>
      <w:r w:rsidR="004F4582" w:rsidRPr="00736684">
        <w:rPr>
          <w:lang w:val="pt-PT"/>
        </w:rPr>
        <w:t xml:space="preserve"> </w:t>
      </w:r>
      <w:r w:rsidR="00F04904" w:rsidRPr="00736684">
        <w:rPr>
          <w:lang w:val="pt-PT"/>
        </w:rPr>
        <w:t>D</w:t>
      </w:r>
      <w:r w:rsidRPr="00736684">
        <w:rPr>
          <w:lang w:val="pt-PT"/>
        </w:rPr>
        <w:t>e omni</w:t>
      </w:r>
      <w:r w:rsidR="00A0325B" w:rsidRPr="00736684">
        <w:rPr>
          <w:lang w:val="pt-PT"/>
        </w:rPr>
        <w:t>bus sanctis</w:t>
      </w:r>
      <w:r w:rsidRPr="00736684">
        <w:rPr>
          <w:lang w:val="pt-PT"/>
        </w:rPr>
        <w:t xml:space="preserve">. </w:t>
      </w:r>
      <w:r w:rsidR="0009393E" w:rsidRPr="00736684">
        <w:rPr>
          <w:lang w:val="pt-PT"/>
        </w:rPr>
        <w:t>[</w:t>
      </w:r>
      <w:r w:rsidRPr="00736684">
        <w:rPr>
          <w:lang w:val="pt-PT"/>
        </w:rPr>
        <w:t>BD</w:t>
      </w:r>
      <w:r w:rsidR="0009393E" w:rsidRPr="00736684">
        <w:rPr>
          <w:lang w:val="pt-PT"/>
        </w:rPr>
        <w:t xml:space="preserve">] </w:t>
      </w:r>
      <w:r w:rsidR="005F6F99" w:rsidRPr="00736684">
        <w:rPr>
          <w:rStyle w:val="Incipit"/>
          <w:lang w:val="pt-PT"/>
        </w:rPr>
        <w:t>Benedicamus</w:t>
      </w:r>
      <w:r w:rsidRPr="00736684">
        <w:rPr>
          <w:lang w:val="pt-PT"/>
        </w:rPr>
        <w:t>.</w:t>
      </w:r>
    </w:p>
    <w:p w:rsidR="00885488" w:rsidRPr="00736684" w:rsidRDefault="009301BC" w:rsidP="00415109">
      <w:pPr>
        <w:rPr>
          <w:lang w:val="pt-PT"/>
        </w:rPr>
      </w:pPr>
      <w:r w:rsidRPr="00736684">
        <w:rPr>
          <w:rStyle w:val="Time1"/>
          <w:lang w:val="pt-PT"/>
        </w:rPr>
        <w:t>Ad completorium</w:t>
      </w:r>
      <w:r w:rsidR="00885488" w:rsidRPr="00736684">
        <w:rPr>
          <w:lang w:val="pt-PT"/>
        </w:rPr>
        <w:t xml:space="preserve"> HY </w:t>
      </w:r>
      <w:r w:rsidR="00885488" w:rsidRPr="00736684">
        <w:rPr>
          <w:rStyle w:val="Incipit"/>
          <w:lang w:val="pt-PT"/>
        </w:rPr>
        <w:t>Te</w:t>
      </w:r>
      <w:r w:rsidR="005A362F" w:rsidRPr="00736684">
        <w:rPr>
          <w:i/>
          <w:lang w:val="pt-PT"/>
        </w:rPr>
        <w:t xml:space="preserve"> </w:t>
      </w:r>
      <w:r w:rsidR="00885488" w:rsidRPr="00736684">
        <w:rPr>
          <w:rStyle w:val="Incipit"/>
          <w:lang w:val="pt-PT"/>
        </w:rPr>
        <w:t>lucis</w:t>
      </w:r>
      <w:r w:rsidR="00885488" w:rsidRPr="00736684">
        <w:rPr>
          <w:lang w:val="pt-PT"/>
        </w:rPr>
        <w:t xml:space="preserve">. AD </w:t>
      </w:r>
      <w:r w:rsidR="00885488" w:rsidRPr="00736684">
        <w:rPr>
          <w:rStyle w:val="Incipit"/>
          <w:lang w:val="pt-PT"/>
        </w:rPr>
        <w:t>Vigila</w:t>
      </w:r>
      <w:r w:rsidR="00885488" w:rsidRPr="00736684">
        <w:rPr>
          <w:lang w:val="pt-PT"/>
        </w:rPr>
        <w:t>.</w:t>
      </w:r>
    </w:p>
    <w:p w:rsidR="00885488" w:rsidRPr="00B779A9" w:rsidRDefault="009301BC" w:rsidP="00415109">
      <w:pPr>
        <w:rPr>
          <w:lang w:val="pt-PT"/>
        </w:rPr>
      </w:pPr>
      <w:r w:rsidRPr="00736684">
        <w:rPr>
          <w:rStyle w:val="Time1"/>
          <w:lang w:val="pt-PT"/>
        </w:rPr>
        <w:t>Ad matutinum</w:t>
      </w:r>
      <w:r w:rsidR="00885488" w:rsidRPr="00736684">
        <w:rPr>
          <w:lang w:val="pt-PT"/>
        </w:rPr>
        <w:t xml:space="preserve"> ultimum</w:t>
      </w:r>
      <w:r w:rsidR="00A0325B" w:rsidRPr="00736684">
        <w:rPr>
          <w:lang w:val="pt-PT"/>
        </w:rPr>
        <w:t xml:space="preserve"> responsorium erit</w:t>
      </w:r>
      <w:r w:rsidR="00885488" w:rsidRPr="00736684">
        <w:rPr>
          <w:lang w:val="pt-PT"/>
        </w:rPr>
        <w:t xml:space="preserve"> </w:t>
      </w:r>
      <w:r w:rsidR="00A0325B" w:rsidRPr="00736684">
        <w:rPr>
          <w:lang w:val="pt-PT"/>
        </w:rPr>
        <w:t>[</w:t>
      </w:r>
      <w:r w:rsidR="00885488" w:rsidRPr="00736684">
        <w:rPr>
          <w:lang w:val="pt-PT"/>
        </w:rPr>
        <w:t>RP</w:t>
      </w:r>
      <w:r w:rsidR="00A0325B" w:rsidRPr="00736684">
        <w:rPr>
          <w:lang w:val="pt-PT"/>
        </w:rPr>
        <w:t>]</w:t>
      </w:r>
      <w:r w:rsidR="00885488" w:rsidRPr="00736684">
        <w:rPr>
          <w:lang w:val="pt-PT"/>
        </w:rPr>
        <w:t xml:space="preserve"> </w:t>
      </w:r>
      <w:r w:rsidR="00885488" w:rsidRPr="00736684">
        <w:rPr>
          <w:rStyle w:val="Incipit"/>
          <w:lang w:val="pt-PT"/>
        </w:rPr>
        <w:t>Ser</w:t>
      </w:r>
      <w:r w:rsidR="00382E22" w:rsidRPr="00736684">
        <w:rPr>
          <w:rStyle w:val="Incipit"/>
          <w:lang w:val="pt-PT"/>
        </w:rPr>
        <w:t>vu</w:t>
      </w:r>
      <w:r w:rsidR="00885488" w:rsidRPr="00736684">
        <w:rPr>
          <w:rStyle w:val="Incipit"/>
          <w:lang w:val="pt-PT"/>
        </w:rPr>
        <w:t>s</w:t>
      </w:r>
      <w:r w:rsidR="005A362F" w:rsidRPr="00736684">
        <w:rPr>
          <w:i/>
          <w:lang w:val="pt-PT"/>
        </w:rPr>
        <w:t xml:space="preserve"> </w:t>
      </w:r>
      <w:r w:rsidR="00885488" w:rsidRPr="00736684">
        <w:rPr>
          <w:rStyle w:val="Incipit"/>
          <w:lang w:val="pt-PT"/>
        </w:rPr>
        <w:t>meus</w:t>
      </w:r>
      <w:r w:rsidR="00885488" w:rsidRPr="00736684">
        <w:rPr>
          <w:lang w:val="pt-PT"/>
        </w:rPr>
        <w:t xml:space="preserve">. </w:t>
      </w:r>
      <w:r w:rsidR="00885488" w:rsidRPr="00B779A9">
        <w:rPr>
          <w:lang w:val="pt-PT"/>
        </w:rPr>
        <w:t xml:space="preserve">Reliqua tam </w:t>
      </w:r>
      <w:r w:rsidR="0081631B" w:rsidRPr="00B779A9">
        <w:rPr>
          <w:lang w:val="pt-PT"/>
        </w:rPr>
        <w:t>ad horas</w:t>
      </w:r>
      <w:r w:rsidR="00885488" w:rsidRPr="00B779A9">
        <w:rPr>
          <w:lang w:val="pt-PT"/>
        </w:rPr>
        <w:t xml:space="preserve"> quam ad matutinum ut supra de sancto</w:t>
      </w:r>
      <w:r w:rsidR="00497A85">
        <w:rPr>
          <w:lang w:val="pt-PT"/>
        </w:rPr>
        <w:t xml:space="preserve"> Heinrico</w:t>
      </w:r>
      <w:r w:rsidR="00885488" w:rsidRPr="00B779A9">
        <w:rPr>
          <w:lang w:val="pt-PT"/>
        </w:rPr>
        <w:t xml:space="preserve"> dicantur</w:t>
      </w:r>
      <w:r w:rsidR="00A0325B">
        <w:rPr>
          <w:lang w:val="pt-PT"/>
        </w:rPr>
        <w:t>;</w:t>
      </w:r>
      <w:r w:rsidR="00885488" w:rsidRPr="00B779A9">
        <w:rPr>
          <w:lang w:val="pt-PT"/>
        </w:rPr>
        <w:t xml:space="preserve"> pari ratione de secundis vesperis censendum est.</w:t>
      </w:r>
    </w:p>
    <w:p w:rsidR="00885488" w:rsidRPr="00B779A9" w:rsidRDefault="009301BC" w:rsidP="00415109">
      <w:pPr>
        <w:rPr>
          <w:lang w:val="it-IT"/>
        </w:rPr>
      </w:pPr>
      <w:r w:rsidRPr="00736684">
        <w:rPr>
          <w:rStyle w:val="Time1"/>
          <w:lang w:val="it-IT"/>
        </w:rPr>
        <w:t>Ad missam</w:t>
      </w:r>
      <w:r w:rsidR="00885488" w:rsidRPr="00B779A9">
        <w:rPr>
          <w:lang w:val="it-IT"/>
        </w:rPr>
        <w:t xml:space="preserve"> IN </w:t>
      </w:r>
      <w:r w:rsidR="00885488" w:rsidRPr="00794880">
        <w:rPr>
          <w:rStyle w:val="Incipit"/>
          <w:lang w:val="it-IT"/>
        </w:rPr>
        <w:t>Os</w:t>
      </w:r>
      <w:r w:rsidR="005A362F" w:rsidRPr="005A362F">
        <w:rPr>
          <w:i/>
          <w:lang w:val="it-IT"/>
        </w:rPr>
        <w:t xml:space="preserve"> </w:t>
      </w:r>
      <w:r w:rsidR="00885488" w:rsidRPr="00794880">
        <w:rPr>
          <w:rStyle w:val="Incipit"/>
          <w:lang w:val="it-IT"/>
        </w:rPr>
        <w:t>iusti</w:t>
      </w:r>
      <w:r w:rsidR="00DD1415">
        <w:rPr>
          <w:lang w:val="it-IT"/>
        </w:rPr>
        <w:t>@</w:t>
      </w:r>
      <w:r w:rsidR="00DD1415" w:rsidRPr="00B779A9">
        <w:rPr>
          <w:lang w:val="it-IT"/>
        </w:rPr>
        <w:t>28.</w:t>
      </w:r>
      <w:r w:rsidR="00885488" w:rsidRPr="00B779A9">
        <w:rPr>
          <w:lang w:val="it-IT"/>
        </w:rPr>
        <w:t xml:space="preserve"> GR </w:t>
      </w:r>
      <w:r w:rsidR="00885488" w:rsidRPr="00794880">
        <w:rPr>
          <w:rStyle w:val="Incipit"/>
          <w:lang w:val="it-IT"/>
        </w:rPr>
        <w:t>Domine</w:t>
      </w:r>
      <w:r w:rsidR="005A362F" w:rsidRPr="005A362F">
        <w:rPr>
          <w:i/>
          <w:lang w:val="it-IT"/>
        </w:rPr>
        <w:t xml:space="preserve"> </w:t>
      </w:r>
      <w:r w:rsidR="00885488" w:rsidRPr="00794880">
        <w:rPr>
          <w:rStyle w:val="Incipit"/>
          <w:lang w:val="it-IT"/>
        </w:rPr>
        <w:t>pr</w:t>
      </w:r>
      <w:r w:rsidR="002F550E" w:rsidRPr="00794880">
        <w:rPr>
          <w:rStyle w:val="Incipit"/>
          <w:lang w:val="it-IT"/>
        </w:rPr>
        <w:t>a</w:t>
      </w:r>
      <w:r w:rsidR="00885488" w:rsidRPr="00794880">
        <w:rPr>
          <w:rStyle w:val="Incipit"/>
          <w:lang w:val="it-IT"/>
        </w:rPr>
        <w:t>evenisti</w:t>
      </w:r>
      <w:r w:rsidR="00DD1415">
        <w:rPr>
          <w:lang w:val="it-IT"/>
        </w:rPr>
        <w:t>@</w:t>
      </w:r>
      <w:r w:rsidR="00DD1415" w:rsidRPr="00B779A9">
        <w:rPr>
          <w:lang w:val="it-IT"/>
        </w:rPr>
        <w:t>183.</w:t>
      </w:r>
      <w:r w:rsidR="00885488" w:rsidRPr="00B779A9">
        <w:rPr>
          <w:lang w:val="it-IT"/>
        </w:rPr>
        <w:t xml:space="preserve"> AL</w:t>
      </w:r>
      <w:r w:rsidR="0009393E" w:rsidRPr="00B779A9">
        <w:rPr>
          <w:lang w:val="it-IT"/>
        </w:rPr>
        <w:t>V</w:t>
      </w:r>
      <w:r w:rsidR="00885488" w:rsidRPr="00B779A9">
        <w:rPr>
          <w:lang w:val="it-IT"/>
        </w:rPr>
        <w:t xml:space="preserve"> </w:t>
      </w:r>
      <w:r w:rsidR="00885488" w:rsidRPr="00794880">
        <w:rPr>
          <w:rStyle w:val="Incipit"/>
          <w:lang w:val="it-IT"/>
        </w:rPr>
        <w:t>Iustum</w:t>
      </w:r>
      <w:r w:rsidR="005A362F" w:rsidRPr="005A362F">
        <w:rPr>
          <w:i/>
          <w:lang w:val="it-IT"/>
        </w:rPr>
        <w:t xml:space="preserve"> </w:t>
      </w:r>
      <w:r w:rsidR="00885488" w:rsidRPr="00794880">
        <w:rPr>
          <w:rStyle w:val="Incipit"/>
          <w:lang w:val="it-IT"/>
        </w:rPr>
        <w:t>deduxit</w:t>
      </w:r>
      <w:r w:rsidR="00DD1415">
        <w:rPr>
          <w:lang w:val="it-IT"/>
        </w:rPr>
        <w:t>@</w:t>
      </w:r>
      <w:r w:rsidR="00DD1415" w:rsidRPr="00B779A9">
        <w:rPr>
          <w:lang w:val="it-IT"/>
        </w:rPr>
        <w:t>231.</w:t>
      </w:r>
      <w:r w:rsidR="00885488" w:rsidRPr="00B779A9">
        <w:rPr>
          <w:lang w:val="it-IT"/>
        </w:rPr>
        <w:t xml:space="preserve"> OF </w:t>
      </w:r>
      <w:r w:rsidR="00885488" w:rsidRPr="00794880">
        <w:rPr>
          <w:rStyle w:val="Incipit"/>
          <w:lang w:val="it-IT"/>
        </w:rPr>
        <w:t>Posuisti</w:t>
      </w:r>
      <w:r w:rsidR="005A362F" w:rsidRPr="005A362F">
        <w:rPr>
          <w:i/>
          <w:lang w:val="it-IT"/>
        </w:rPr>
        <w:t xml:space="preserve"> </w:t>
      </w:r>
      <w:r w:rsidR="00885488" w:rsidRPr="00794880">
        <w:rPr>
          <w:rStyle w:val="Incipit"/>
          <w:lang w:val="it-IT"/>
        </w:rPr>
        <w:t>domine</w:t>
      </w:r>
      <w:r w:rsidR="00885488" w:rsidRPr="00B779A9">
        <w:rPr>
          <w:lang w:val="it-IT"/>
        </w:rPr>
        <w:t xml:space="preserve"> </w:t>
      </w:r>
      <w:r w:rsidR="000D4A5F" w:rsidRPr="00B779A9">
        <w:rPr>
          <w:lang w:val="it-IT"/>
        </w:rPr>
        <w:t>|192::193|</w:t>
      </w:r>
      <w:r w:rsidR="00885488" w:rsidRPr="00B779A9">
        <w:rPr>
          <w:lang w:val="it-IT"/>
        </w:rPr>
        <w:t xml:space="preserve">. CO </w:t>
      </w:r>
      <w:r w:rsidR="00885488" w:rsidRPr="00794880">
        <w:rPr>
          <w:rStyle w:val="Incipit"/>
          <w:lang w:val="it-IT"/>
        </w:rPr>
        <w:t>Qui</w:t>
      </w:r>
      <w:r w:rsidR="005A362F" w:rsidRPr="005A362F">
        <w:rPr>
          <w:i/>
          <w:lang w:val="it-IT"/>
        </w:rPr>
        <w:t xml:space="preserve"> </w:t>
      </w:r>
      <w:r w:rsidR="00885488" w:rsidRPr="00794880">
        <w:rPr>
          <w:rStyle w:val="Incipit"/>
          <w:lang w:val="it-IT"/>
        </w:rPr>
        <w:t>vult</w:t>
      </w:r>
      <w:r w:rsidR="00885488" w:rsidRPr="00B779A9">
        <w:rPr>
          <w:lang w:val="it-IT"/>
        </w:rPr>
        <w:t xml:space="preserve"> </w:t>
      </w:r>
      <w:r w:rsidR="000D4A5F" w:rsidRPr="00B779A9">
        <w:rPr>
          <w:lang w:val="it-IT"/>
        </w:rPr>
        <w:t>|38::37|</w:t>
      </w:r>
      <w:r w:rsidR="00885488" w:rsidRPr="00B779A9">
        <w:rPr>
          <w:lang w:val="it-IT"/>
        </w:rPr>
        <w:t>.</w:t>
      </w:r>
    </w:p>
    <w:p w:rsidR="00885488" w:rsidRPr="00736684" w:rsidRDefault="00885488" w:rsidP="00415109">
      <w:pPr>
        <w:pStyle w:val="berschrift1"/>
        <w:rPr>
          <w:lang w:val="it-IT"/>
        </w:rPr>
      </w:pPr>
      <w:r w:rsidRPr="00736684">
        <w:rPr>
          <w:lang w:val="it-IT"/>
        </w:rPr>
        <w:t xml:space="preserve">IN OCTAVA DIVAE </w:t>
      </w:r>
      <w:r w:rsidR="002F550E" w:rsidRPr="00736684">
        <w:rPr>
          <w:lang w:val="it-IT"/>
        </w:rPr>
        <w:t>MARGARITA</w:t>
      </w:r>
      <w:r w:rsidR="009301BC" w:rsidRPr="00736684">
        <w:rPr>
          <w:lang w:val="it-IT"/>
        </w:rPr>
        <w:t>E</w:t>
      </w:r>
    </w:p>
    <w:p w:rsidR="00885488" w:rsidRPr="00B779A9" w:rsidRDefault="00885488" w:rsidP="00415109">
      <w:pPr>
        <w:rPr>
          <w:lang w:val="it-IT"/>
        </w:rPr>
      </w:pPr>
      <w:r w:rsidRPr="00B779A9">
        <w:rPr>
          <w:lang w:val="it-IT"/>
        </w:rPr>
        <w:t>Novem lectiones facimus.</w:t>
      </w:r>
    </w:p>
    <w:p w:rsidR="00885488" w:rsidRPr="00B779A9" w:rsidRDefault="00885488" w:rsidP="00415109">
      <w:pPr>
        <w:rPr>
          <w:lang w:val="fr-FR"/>
        </w:rPr>
      </w:pPr>
      <w:r w:rsidRPr="00736684">
        <w:rPr>
          <w:rStyle w:val="Time1"/>
          <w:lang w:val="it-IT"/>
        </w:rPr>
        <w:t>A</w:t>
      </w:r>
      <w:r w:rsidR="00031EB8" w:rsidRPr="00736684">
        <w:rPr>
          <w:rStyle w:val="Time1"/>
          <w:lang w:val="it-IT"/>
        </w:rPr>
        <w:t>d vesperas</w:t>
      </w:r>
      <w:r w:rsidRPr="00B779A9">
        <w:rPr>
          <w:lang w:val="it-IT"/>
        </w:rPr>
        <w:t xml:space="preserve"> antiphonae et psalmi ferialiter. Reliqua per totum tam ad omnes horas quam ad vesperas et ad matutinum ut in die exceptis suffragiis. </w:t>
      </w:r>
      <w:r w:rsidRPr="00B779A9">
        <w:rPr>
          <w:lang w:val="fr-FR"/>
        </w:rPr>
        <w:t>Ad vesperas et matutinum suf</w:t>
      </w:r>
      <w:r w:rsidR="00374BD8">
        <w:rPr>
          <w:lang w:val="fr-FR"/>
        </w:rPr>
        <w:t>fragatur tantum de sancta cruce</w:t>
      </w:r>
      <w:r w:rsidR="00F04904">
        <w:rPr>
          <w:lang w:val="fr-FR"/>
        </w:rPr>
        <w:t>.</w:t>
      </w:r>
      <w:r w:rsidR="004F4582">
        <w:rPr>
          <w:lang w:val="fr-FR"/>
        </w:rPr>
        <w:t xml:space="preserve"> </w:t>
      </w:r>
      <w:r w:rsidR="00F04904">
        <w:rPr>
          <w:lang w:val="fr-FR"/>
        </w:rPr>
        <w:t>D</w:t>
      </w:r>
      <w:r w:rsidR="00374BD8">
        <w:rPr>
          <w:lang w:val="fr-FR"/>
        </w:rPr>
        <w:t>e beata virgine</w:t>
      </w:r>
      <w:r w:rsidR="00F04904">
        <w:rPr>
          <w:lang w:val="fr-FR"/>
        </w:rPr>
        <w:t>.</w:t>
      </w:r>
      <w:r w:rsidR="004F4582">
        <w:rPr>
          <w:lang w:val="fr-FR"/>
        </w:rPr>
        <w:t xml:space="preserve"> </w:t>
      </w:r>
      <w:r w:rsidR="00F04904">
        <w:rPr>
          <w:lang w:val="fr-FR"/>
        </w:rPr>
        <w:t>D</w:t>
      </w:r>
      <w:r w:rsidRPr="00B779A9">
        <w:rPr>
          <w:lang w:val="fr-FR"/>
        </w:rPr>
        <w:t>e omnibus sanctis</w:t>
      </w:r>
      <w:r w:rsidR="00116A20">
        <w:rPr>
          <w:lang w:val="fr-FR"/>
        </w:rPr>
        <w:t>.</w:t>
      </w:r>
    </w:p>
    <w:p w:rsidR="00885488" w:rsidRPr="00B779A9" w:rsidRDefault="00885488" w:rsidP="00415109">
      <w:pPr>
        <w:rPr>
          <w:lang w:val="it-IT"/>
        </w:rPr>
      </w:pPr>
      <w:r w:rsidRPr="00736684">
        <w:rPr>
          <w:rStyle w:val="Time1"/>
          <w:lang w:val="it-IT"/>
        </w:rPr>
        <w:t>A</w:t>
      </w:r>
      <w:r w:rsidR="00031EB8" w:rsidRPr="00736684">
        <w:rPr>
          <w:rStyle w:val="Time1"/>
          <w:lang w:val="it-IT"/>
        </w:rPr>
        <w:t>d completorium</w:t>
      </w:r>
      <w:r w:rsidR="00031EB8">
        <w:rPr>
          <w:lang w:val="it-IT"/>
        </w:rPr>
        <w:t xml:space="preserve"> H</w:t>
      </w:r>
      <w:r w:rsidRPr="00B779A9">
        <w:rPr>
          <w:lang w:val="it-IT"/>
        </w:rPr>
        <w:t xml:space="preserve">Y </w:t>
      </w:r>
      <w:r w:rsidRPr="00794880">
        <w:rPr>
          <w:rStyle w:val="Incipit"/>
          <w:lang w:val="it-IT"/>
        </w:rPr>
        <w:t>Te</w:t>
      </w:r>
      <w:r w:rsidR="005A362F" w:rsidRPr="005A362F">
        <w:rPr>
          <w:i/>
          <w:lang w:val="it-IT"/>
        </w:rPr>
        <w:t xml:space="preserve"> </w:t>
      </w:r>
      <w:r w:rsidRPr="00794880">
        <w:rPr>
          <w:rStyle w:val="Incipit"/>
          <w:lang w:val="it-IT"/>
        </w:rPr>
        <w:t>lucis</w:t>
      </w:r>
      <w:r w:rsidRPr="00B779A9">
        <w:rPr>
          <w:lang w:val="it-IT"/>
        </w:rPr>
        <w:t xml:space="preserve">. AD </w:t>
      </w:r>
      <w:r w:rsidRPr="00794880">
        <w:rPr>
          <w:rStyle w:val="Incipit"/>
          <w:lang w:val="it-IT"/>
        </w:rPr>
        <w:t>Vigila</w:t>
      </w:r>
      <w:r w:rsidRPr="00B779A9">
        <w:rPr>
          <w:lang w:val="it-IT"/>
        </w:rPr>
        <w:t>.</w:t>
      </w:r>
    </w:p>
    <w:p w:rsidR="00885488" w:rsidRPr="00B779A9" w:rsidRDefault="00031EB8" w:rsidP="00415109">
      <w:pPr>
        <w:rPr>
          <w:lang w:val="pt-PT"/>
        </w:rPr>
      </w:pPr>
      <w:r w:rsidRPr="00736684">
        <w:rPr>
          <w:rStyle w:val="Time1"/>
          <w:lang w:val="pt-PT"/>
        </w:rPr>
        <w:lastRenderedPageBreak/>
        <w:t>Ad</w:t>
      </w:r>
      <w:r w:rsidR="00885488" w:rsidRPr="00736684">
        <w:rPr>
          <w:rStyle w:val="Time1"/>
          <w:lang w:val="pt-PT"/>
        </w:rPr>
        <w:t xml:space="preserve"> </w:t>
      </w:r>
      <w:r w:rsidRPr="00736684">
        <w:rPr>
          <w:rStyle w:val="Time1"/>
          <w:lang w:val="pt-PT"/>
        </w:rPr>
        <w:t>matutinum</w:t>
      </w:r>
      <w:r w:rsidR="00885488" w:rsidRPr="00B779A9">
        <w:rPr>
          <w:lang w:val="pt-PT"/>
        </w:rPr>
        <w:t xml:space="preserve"> </w:t>
      </w:r>
      <w:r w:rsidRPr="00031EB8">
        <w:rPr>
          <w:lang w:val="pt-PT"/>
        </w:rPr>
        <w:t>%D::</w:t>
      </w:r>
      <w:r w:rsidR="000D4A5F" w:rsidRPr="00031EB8">
        <w:rPr>
          <w:lang w:val="pt-PT"/>
        </w:rPr>
        <w:t>primum</w:t>
      </w:r>
      <w:r w:rsidRPr="00031EB8">
        <w:rPr>
          <w:lang w:val="pt-PT"/>
        </w:rPr>
        <w:t>%</w:t>
      </w:r>
      <w:r w:rsidR="000D4A5F" w:rsidRPr="00B779A9">
        <w:rPr>
          <w:lang w:val="pt-PT"/>
        </w:rPr>
        <w:t xml:space="preserve"> </w:t>
      </w:r>
      <w:r w:rsidR="00885488" w:rsidRPr="00B779A9">
        <w:rPr>
          <w:lang w:val="pt-PT"/>
        </w:rPr>
        <w:t xml:space="preserve">nocturnum </w:t>
      </w:r>
      <w:r w:rsidR="00374BD8">
        <w:rPr>
          <w:lang w:val="pt-PT"/>
        </w:rPr>
        <w:t>$E::</w:t>
      </w:r>
      <w:r w:rsidR="00885488" w:rsidRPr="00B779A9">
        <w:rPr>
          <w:lang w:val="pt-PT"/>
        </w:rPr>
        <w:t>pro ratione feriae</w:t>
      </w:r>
      <w:r w:rsidR="00374BD8">
        <w:rPr>
          <w:lang w:val="pt-PT"/>
        </w:rPr>
        <w:t>$</w:t>
      </w:r>
      <w:r w:rsidR="00885488" w:rsidRPr="00B779A9">
        <w:rPr>
          <w:lang w:val="pt-PT"/>
        </w:rPr>
        <w:t xml:space="preserve"> cum suis responsoriis tantum accipimus.</w:t>
      </w:r>
    </w:p>
    <w:p w:rsidR="00374BD8" w:rsidRDefault="00885488" w:rsidP="00415109">
      <w:pPr>
        <w:rPr>
          <w:lang w:val="pt-PT"/>
        </w:rPr>
      </w:pPr>
      <w:r w:rsidRPr="00736684">
        <w:rPr>
          <w:rStyle w:val="Time1"/>
          <w:lang w:val="pt-PT"/>
        </w:rPr>
        <w:t>Missa</w:t>
      </w:r>
      <w:r w:rsidRPr="00B779A9">
        <w:rPr>
          <w:lang w:val="pt-PT"/>
        </w:rPr>
        <w:t xml:space="preserve"> quoque ut in die dicetur. </w:t>
      </w:r>
    </w:p>
    <w:p w:rsidR="00885488" w:rsidRPr="00B779A9" w:rsidRDefault="002E4FC0" w:rsidP="00415109">
      <w:pPr>
        <w:rPr>
          <w:lang w:val="pt-PT"/>
        </w:rPr>
      </w:pPr>
      <w:r>
        <w:rPr>
          <w:rStyle w:val="Time1"/>
          <w:lang w:val="pt-PT"/>
        </w:rPr>
        <w:t>I</w:t>
      </w:r>
      <w:r w:rsidRPr="00736684">
        <w:rPr>
          <w:rStyle w:val="Time1"/>
          <w:lang w:val="pt-PT"/>
        </w:rPr>
        <w:t>n secundis vesperis</w:t>
      </w:r>
      <w:r w:rsidRPr="00B779A9">
        <w:rPr>
          <w:lang w:val="pt-PT"/>
        </w:rPr>
        <w:t xml:space="preserve"> </w:t>
      </w:r>
      <w:r>
        <w:rPr>
          <w:lang w:val="pt-PT"/>
        </w:rPr>
        <w:t>i</w:t>
      </w:r>
      <w:r w:rsidR="00885488" w:rsidRPr="00B779A9">
        <w:rPr>
          <w:lang w:val="pt-PT"/>
        </w:rPr>
        <w:t xml:space="preserve">dem ordo </w:t>
      </w:r>
      <w:r w:rsidR="00D66EA2" w:rsidRPr="00B779A9">
        <w:rPr>
          <w:lang w:val="pt-PT"/>
        </w:rPr>
        <w:t>serve</w:t>
      </w:r>
      <w:r w:rsidR="00885488" w:rsidRPr="00B779A9">
        <w:rPr>
          <w:lang w:val="pt-PT"/>
        </w:rPr>
        <w:t xml:space="preserve">tur </w:t>
      </w:r>
    </w:p>
    <w:p w:rsidR="00885488" w:rsidRPr="00736684" w:rsidRDefault="00E108B7" w:rsidP="00415109">
      <w:pPr>
        <w:pStyle w:val="berschrift1"/>
        <w:rPr>
          <w:lang w:val="pt-PT"/>
        </w:rPr>
      </w:pPr>
      <w:r w:rsidRPr="00736684">
        <w:rPr>
          <w:lang w:val="pt-PT"/>
        </w:rPr>
        <w:t>P</w:t>
      </w:r>
      <w:r w:rsidR="00031EB8" w:rsidRPr="00736684">
        <w:rPr>
          <w:lang w:val="pt-PT"/>
        </w:rPr>
        <w:t>RAXEDIS VIRGINIS</w:t>
      </w:r>
    </w:p>
    <w:p w:rsidR="00885488" w:rsidRPr="00B779A9" w:rsidRDefault="00885488" w:rsidP="00415109">
      <w:pPr>
        <w:rPr>
          <w:lang w:val="pt-PT"/>
        </w:rPr>
      </w:pPr>
      <w:r w:rsidRPr="00B779A9">
        <w:rPr>
          <w:lang w:val="pt-PT"/>
        </w:rPr>
        <w:t>Tres lectiones facimus ut de virgine non martyre.</w:t>
      </w:r>
    </w:p>
    <w:p w:rsidR="00C073A4" w:rsidRDefault="00885488" w:rsidP="00415109">
      <w:pPr>
        <w:rPr>
          <w:lang w:val="pt-PT"/>
        </w:rPr>
      </w:pPr>
      <w:r w:rsidRPr="00736684">
        <w:rPr>
          <w:rStyle w:val="Time1"/>
          <w:lang w:val="pt-PT"/>
        </w:rPr>
        <w:t>A</w:t>
      </w:r>
      <w:r w:rsidR="00031EB8" w:rsidRPr="00736684">
        <w:rPr>
          <w:rStyle w:val="Time1"/>
          <w:lang w:val="pt-PT"/>
        </w:rPr>
        <w:t>d vesperas</w:t>
      </w:r>
      <w:r w:rsidRPr="00B779A9">
        <w:rPr>
          <w:lang w:val="pt-PT"/>
        </w:rPr>
        <w:t xml:space="preserve"> antiphonae et psalmi ferialiter. HY </w:t>
      </w:r>
      <w:r w:rsidRPr="00794880">
        <w:rPr>
          <w:rStyle w:val="Incipit"/>
          <w:lang w:val="pt-PT"/>
        </w:rPr>
        <w:t>Iesu</w:t>
      </w:r>
      <w:r w:rsidR="005A362F" w:rsidRPr="005A362F">
        <w:rPr>
          <w:i/>
          <w:lang w:val="pt-PT"/>
        </w:rPr>
        <w:t xml:space="preserve"> </w:t>
      </w:r>
      <w:r w:rsidRPr="00794880">
        <w:rPr>
          <w:rStyle w:val="Incipit"/>
          <w:lang w:val="pt-PT"/>
        </w:rPr>
        <w:t>corona</w:t>
      </w:r>
      <w:r w:rsidRPr="00B779A9">
        <w:rPr>
          <w:lang w:val="pt-PT"/>
        </w:rPr>
        <w:t xml:space="preserve">. VS </w:t>
      </w:r>
      <w:r w:rsidRPr="00794880">
        <w:rPr>
          <w:rStyle w:val="Incipit"/>
          <w:lang w:val="pt-PT"/>
        </w:rPr>
        <w:t>Specie</w:t>
      </w:r>
      <w:r w:rsidR="005A362F" w:rsidRPr="005A362F">
        <w:rPr>
          <w:i/>
          <w:lang w:val="pt-PT"/>
        </w:rPr>
        <w:t xml:space="preserve"> </w:t>
      </w:r>
      <w:r w:rsidRPr="00794880">
        <w:rPr>
          <w:rStyle w:val="Incipit"/>
          <w:lang w:val="pt-PT"/>
        </w:rPr>
        <w:t>tua</w:t>
      </w:r>
      <w:r w:rsidRPr="00B779A9">
        <w:rPr>
          <w:lang w:val="pt-PT"/>
        </w:rPr>
        <w:t xml:space="preserve">. AM </w:t>
      </w:r>
      <w:r w:rsidRPr="00794880">
        <w:rPr>
          <w:rStyle w:val="Incipit"/>
          <w:lang w:val="pt-PT"/>
        </w:rPr>
        <w:t>Simile</w:t>
      </w:r>
      <w:r w:rsidR="005A362F" w:rsidRPr="005A362F">
        <w:rPr>
          <w:i/>
          <w:lang w:val="pt-PT"/>
        </w:rPr>
        <w:t xml:space="preserve"> </w:t>
      </w:r>
      <w:r w:rsidRPr="00794880">
        <w:rPr>
          <w:rStyle w:val="Incipit"/>
          <w:lang w:val="pt-PT"/>
        </w:rPr>
        <w:t>est</w:t>
      </w:r>
      <w:r w:rsidR="005A362F" w:rsidRPr="005A362F">
        <w:rPr>
          <w:i/>
          <w:lang w:val="pt-PT"/>
        </w:rPr>
        <w:t xml:space="preserve"> </w:t>
      </w:r>
      <w:r w:rsidRPr="00794880">
        <w:rPr>
          <w:rStyle w:val="Incipit"/>
          <w:lang w:val="pt-PT"/>
        </w:rPr>
        <w:t>regnum</w:t>
      </w:r>
      <w:r w:rsidR="005A362F" w:rsidRPr="005A362F">
        <w:rPr>
          <w:i/>
          <w:lang w:val="pt-PT"/>
        </w:rPr>
        <w:t xml:space="preserve"> </w:t>
      </w:r>
      <w:r w:rsidRPr="00794880">
        <w:rPr>
          <w:rStyle w:val="Incipit"/>
          <w:lang w:val="pt-PT"/>
        </w:rPr>
        <w:t>caelorum</w:t>
      </w:r>
      <w:r w:rsidR="005A362F" w:rsidRPr="005A362F">
        <w:rPr>
          <w:i/>
          <w:lang w:val="pt-PT"/>
        </w:rPr>
        <w:t xml:space="preserve"> </w:t>
      </w:r>
      <w:r w:rsidRPr="00794880">
        <w:rPr>
          <w:rStyle w:val="Incipit"/>
          <w:lang w:val="pt-PT"/>
        </w:rPr>
        <w:t>decem</w:t>
      </w:r>
      <w:r w:rsidR="005A362F" w:rsidRPr="005A362F">
        <w:rPr>
          <w:i/>
          <w:lang w:val="pt-PT"/>
        </w:rPr>
        <w:t xml:space="preserve"> </w:t>
      </w:r>
      <w:r w:rsidRPr="00794880">
        <w:rPr>
          <w:rStyle w:val="Incipit"/>
          <w:lang w:val="pt-PT"/>
        </w:rPr>
        <w:t>virginibus</w:t>
      </w:r>
      <w:r w:rsidRPr="00B779A9">
        <w:rPr>
          <w:lang w:val="pt-PT"/>
        </w:rPr>
        <w:t>.</w:t>
      </w:r>
      <w:r w:rsidR="0009393E" w:rsidRPr="00B779A9">
        <w:rPr>
          <w:lang w:val="pt-PT"/>
        </w:rPr>
        <w:t xml:space="preserve"> </w:t>
      </w:r>
    </w:p>
    <w:p w:rsidR="00453AEE" w:rsidRPr="009E6C32" w:rsidRDefault="0009393E" w:rsidP="00415109">
      <w:pPr>
        <w:rPr>
          <w:lang w:val="pt-PT"/>
        </w:rPr>
      </w:pPr>
      <w:r w:rsidRPr="00B779A9">
        <w:rPr>
          <w:lang w:val="pt-PT"/>
        </w:rPr>
        <w:t>(23v)</w:t>
      </w:r>
      <w:r w:rsidR="00C073A4">
        <w:rPr>
          <w:lang w:val="pt-PT"/>
        </w:rPr>
        <w:t xml:space="preserve"> </w:t>
      </w:r>
      <w:r w:rsidR="00885488" w:rsidRPr="00736684">
        <w:rPr>
          <w:rStyle w:val="Time1"/>
          <w:lang w:val="pt-PT"/>
        </w:rPr>
        <w:t>A</w:t>
      </w:r>
      <w:r w:rsidR="00031EB8" w:rsidRPr="00736684">
        <w:rPr>
          <w:rStyle w:val="Time1"/>
          <w:lang w:val="pt-PT"/>
        </w:rPr>
        <w:t>d matutinum</w:t>
      </w:r>
      <w:r w:rsidR="00885488" w:rsidRPr="00B779A9">
        <w:rPr>
          <w:lang w:val="pt-PT"/>
        </w:rPr>
        <w:t xml:space="preserve"> I</w:t>
      </w:r>
      <w:r w:rsidRPr="00B779A9">
        <w:rPr>
          <w:lang w:val="pt-PT"/>
        </w:rPr>
        <w:t>N</w:t>
      </w:r>
      <w:r w:rsidR="00885488" w:rsidRPr="00B779A9">
        <w:rPr>
          <w:lang w:val="pt-PT"/>
        </w:rPr>
        <w:t xml:space="preserve">V </w:t>
      </w:r>
      <w:r w:rsidR="00885488" w:rsidRPr="00794880">
        <w:rPr>
          <w:rStyle w:val="Incipit"/>
          <w:lang w:val="pt-PT"/>
        </w:rPr>
        <w:t>Regem</w:t>
      </w:r>
      <w:r w:rsidR="005A362F" w:rsidRPr="005A362F">
        <w:rPr>
          <w:i/>
          <w:lang w:val="pt-PT"/>
        </w:rPr>
        <w:t xml:space="preserve"> </w:t>
      </w:r>
      <w:r w:rsidR="00885488" w:rsidRPr="00794880">
        <w:rPr>
          <w:rStyle w:val="Incipit"/>
          <w:lang w:val="pt-PT"/>
        </w:rPr>
        <w:t>virginum</w:t>
      </w:r>
      <w:r w:rsidR="005A362F" w:rsidRPr="005A362F">
        <w:rPr>
          <w:i/>
          <w:lang w:val="pt-PT"/>
        </w:rPr>
        <w:t xml:space="preserve"> </w:t>
      </w:r>
      <w:r w:rsidR="00885488" w:rsidRPr="00794880">
        <w:rPr>
          <w:rStyle w:val="Incipit"/>
          <w:lang w:val="pt-PT"/>
        </w:rPr>
        <w:t>dominum</w:t>
      </w:r>
      <w:r w:rsidR="00885488" w:rsidRPr="00B779A9">
        <w:rPr>
          <w:lang w:val="pt-PT"/>
        </w:rPr>
        <w:t xml:space="preserve">. </w:t>
      </w:r>
      <w:r w:rsidR="00031EB8" w:rsidRPr="004518BD">
        <w:rPr>
          <w:lang w:val="pt-PT"/>
        </w:rPr>
        <w:t>%D::</w:t>
      </w:r>
      <w:r w:rsidR="003A2E0F">
        <w:rPr>
          <w:lang w:val="pt-PT"/>
        </w:rPr>
        <w:t xml:space="preserve"> </w:t>
      </w:r>
      <w:r w:rsidR="000D4A5F" w:rsidRPr="004518BD">
        <w:rPr>
          <w:lang w:val="pt-PT"/>
        </w:rPr>
        <w:t>HY</w:t>
      </w:r>
      <w:r w:rsidR="00D734F4" w:rsidRPr="004518BD">
        <w:rPr>
          <w:lang w:val="pt-PT"/>
        </w:rPr>
        <w:t xml:space="preserve"> </w:t>
      </w:r>
      <w:r w:rsidR="000D4A5F" w:rsidRPr="004518BD">
        <w:rPr>
          <w:rStyle w:val="Incipit"/>
          <w:lang w:val="pt-PT"/>
        </w:rPr>
        <w:t>Iesu</w:t>
      </w:r>
      <w:r w:rsidR="00D734F4" w:rsidRPr="004518BD">
        <w:rPr>
          <w:rStyle w:val="Incipit"/>
          <w:lang w:val="pt-PT"/>
        </w:rPr>
        <w:t xml:space="preserve"> </w:t>
      </w:r>
      <w:r w:rsidR="000D4A5F" w:rsidRPr="004518BD">
        <w:rPr>
          <w:rStyle w:val="Incipit"/>
          <w:lang w:val="pt-PT"/>
        </w:rPr>
        <w:t>corona</w:t>
      </w:r>
      <w:r w:rsidR="00031EB8" w:rsidRPr="004518BD">
        <w:rPr>
          <w:lang w:val="pt-PT"/>
        </w:rPr>
        <w:t>%</w:t>
      </w:r>
      <w:r w:rsidR="00465E69" w:rsidRPr="004518BD">
        <w:rPr>
          <w:lang w:val="pt-PT"/>
        </w:rPr>
        <w:t>.</w:t>
      </w:r>
      <w:r w:rsidR="00465E69">
        <w:rPr>
          <w:lang w:val="pt-PT"/>
        </w:rPr>
        <w:t xml:space="preserve"> </w:t>
      </w:r>
      <w:r w:rsidR="00982EF5" w:rsidRPr="00736684">
        <w:rPr>
          <w:lang w:val="pt-PT"/>
        </w:rPr>
        <w:t>Hymnu</w:t>
      </w:r>
      <w:r w:rsidR="00885488" w:rsidRPr="00736684">
        <w:rPr>
          <w:lang w:val="pt-PT"/>
        </w:rPr>
        <w:t>s</w:t>
      </w:r>
      <w:r w:rsidR="00C073A4" w:rsidRPr="00736684">
        <w:rPr>
          <w:lang w:val="pt-PT"/>
        </w:rPr>
        <w:t>,</w:t>
      </w:r>
      <w:r w:rsidR="00885488" w:rsidRPr="00736684">
        <w:rPr>
          <w:lang w:val="pt-PT"/>
        </w:rPr>
        <w:t xml:space="preserve"> antip</w:t>
      </w:r>
      <w:r w:rsidRPr="00736684">
        <w:rPr>
          <w:lang w:val="pt-PT"/>
        </w:rPr>
        <w:t>honae et psalmi ferialiter. Lectiones d</w:t>
      </w:r>
      <w:r w:rsidR="00C073A4" w:rsidRPr="00736684">
        <w:rPr>
          <w:lang w:val="pt-PT"/>
        </w:rPr>
        <w:t xml:space="preserve">e tempore. </w:t>
      </w:r>
      <w:r w:rsidR="000D4A5F" w:rsidRPr="00736684">
        <w:rPr>
          <w:lang w:val="pt-PT"/>
        </w:rPr>
        <w:t>Tria</w:t>
      </w:r>
      <w:r w:rsidR="00D734F4" w:rsidRPr="00736684">
        <w:rPr>
          <w:lang w:val="pt-PT"/>
        </w:rPr>
        <w:t xml:space="preserve"> </w:t>
      </w:r>
      <w:r w:rsidR="000D4A5F" w:rsidRPr="00736684">
        <w:rPr>
          <w:lang w:val="pt-PT"/>
        </w:rPr>
        <w:t>responsoria</w:t>
      </w:r>
      <w:r w:rsidR="00D734F4" w:rsidRPr="00736684">
        <w:rPr>
          <w:lang w:val="pt-PT"/>
        </w:rPr>
        <w:t xml:space="preserve"> </w:t>
      </w:r>
      <w:r w:rsidR="00C073A4" w:rsidRPr="00736684">
        <w:rPr>
          <w:lang w:val="pt-PT"/>
        </w:rPr>
        <w:t>%D::</w:t>
      </w:r>
      <w:r w:rsidR="000D4A5F" w:rsidRPr="00736684">
        <w:rPr>
          <w:lang w:val="pt-PT"/>
        </w:rPr>
        <w:t>de</w:t>
      </w:r>
      <w:r w:rsidR="00D734F4" w:rsidRPr="00736684">
        <w:rPr>
          <w:lang w:val="pt-PT"/>
        </w:rPr>
        <w:t xml:space="preserve"> </w:t>
      </w:r>
      <w:r w:rsidR="000D4A5F" w:rsidRPr="00736684">
        <w:rPr>
          <w:lang w:val="pt-PT"/>
        </w:rPr>
        <w:t>virginibus</w:t>
      </w:r>
      <w:r w:rsidR="00D734F4" w:rsidRPr="00736684">
        <w:rPr>
          <w:lang w:val="pt-PT"/>
        </w:rPr>
        <w:t xml:space="preserve"> </w:t>
      </w:r>
      <w:r w:rsidR="000D4A5F" w:rsidRPr="00736684">
        <w:rPr>
          <w:lang w:val="pt-PT"/>
        </w:rPr>
        <w:t>in</w:t>
      </w:r>
      <w:r w:rsidR="00D734F4" w:rsidRPr="00736684">
        <w:rPr>
          <w:lang w:val="pt-PT"/>
        </w:rPr>
        <w:t xml:space="preserve"> </w:t>
      </w:r>
      <w:r w:rsidR="000D4A5F" w:rsidRPr="00736684">
        <w:rPr>
          <w:lang w:val="pt-PT"/>
        </w:rPr>
        <w:t>communi</w:t>
      </w:r>
      <w:r w:rsidR="00D734F4" w:rsidRPr="00736684">
        <w:rPr>
          <w:lang w:val="pt-PT"/>
        </w:rPr>
        <w:t xml:space="preserve"> </w:t>
      </w:r>
      <w:r w:rsidR="000D4A5F" w:rsidRPr="00736684">
        <w:rPr>
          <w:lang w:val="pt-PT"/>
        </w:rPr>
        <w:t>quae</w:t>
      </w:r>
      <w:r w:rsidR="00D734F4" w:rsidRPr="00736684">
        <w:rPr>
          <w:lang w:val="pt-PT"/>
        </w:rPr>
        <w:t xml:space="preserve"> </w:t>
      </w:r>
      <w:r w:rsidR="000D4A5F" w:rsidRPr="00736684">
        <w:rPr>
          <w:lang w:val="pt-PT"/>
        </w:rPr>
        <w:t>feria</w:t>
      </w:r>
      <w:r w:rsidR="00D734F4" w:rsidRPr="00736684">
        <w:rPr>
          <w:lang w:val="pt-PT"/>
        </w:rPr>
        <w:t xml:space="preserve"> </w:t>
      </w:r>
      <w:r w:rsidR="00957F17">
        <w:rPr>
          <w:lang w:val="pt-PT"/>
        </w:rPr>
        <w:t>repraesentabit</w:t>
      </w:r>
      <w:r w:rsidR="00031EB8" w:rsidRPr="00736684">
        <w:rPr>
          <w:lang w:val="pt-PT"/>
        </w:rPr>
        <w:t>%</w:t>
      </w:r>
      <w:r w:rsidR="00DF3358">
        <w:rPr>
          <w:lang w:val="pt-PT"/>
        </w:rPr>
        <w:t>.</w:t>
      </w:r>
      <w:r w:rsidR="000D4A5F" w:rsidRPr="00736684">
        <w:rPr>
          <w:lang w:val="pt-PT"/>
        </w:rPr>
        <w:t xml:space="preserve"> </w:t>
      </w:r>
      <w:r w:rsidR="00A75047">
        <w:rPr>
          <w:lang w:val="pt-PT"/>
        </w:rPr>
        <w:t xml:space="preserve">[RP] </w:t>
      </w:r>
      <w:r w:rsidR="00A75047" w:rsidRPr="004518BD">
        <w:rPr>
          <w:rStyle w:val="Incipit"/>
          <w:lang w:val="pt-PT"/>
        </w:rPr>
        <w:t>$E::</w:t>
      </w:r>
      <w:r w:rsidR="00885488" w:rsidRPr="004518BD">
        <w:rPr>
          <w:rStyle w:val="Incipit"/>
          <w:lang w:val="pt-PT"/>
        </w:rPr>
        <w:t>Ista</w:t>
      </w:r>
      <w:r w:rsidR="005A362F" w:rsidRPr="004518BD">
        <w:rPr>
          <w:rStyle w:val="Incipit"/>
          <w:lang w:val="pt-PT"/>
        </w:rPr>
        <w:t xml:space="preserve"> </w:t>
      </w:r>
      <w:r w:rsidR="00885488" w:rsidRPr="004518BD">
        <w:rPr>
          <w:rStyle w:val="Incipit"/>
          <w:lang w:val="pt-PT"/>
        </w:rPr>
        <w:t>est</w:t>
      </w:r>
      <w:r w:rsidR="005A362F" w:rsidRPr="004518BD">
        <w:rPr>
          <w:rStyle w:val="Incipit"/>
          <w:lang w:val="pt-PT"/>
        </w:rPr>
        <w:t xml:space="preserve"> </w:t>
      </w:r>
      <w:r w:rsidR="00885488" w:rsidRPr="004518BD">
        <w:rPr>
          <w:rStyle w:val="Incipit"/>
          <w:lang w:val="pt-PT"/>
        </w:rPr>
        <w:t>speciosa</w:t>
      </w:r>
      <w:r w:rsidR="00C073A4" w:rsidRPr="004518BD">
        <w:rPr>
          <w:rStyle w:val="Incipit"/>
          <w:lang w:val="pt-PT"/>
        </w:rPr>
        <w:t>$</w:t>
      </w:r>
      <w:r w:rsidR="00DF3358" w:rsidRPr="004518BD">
        <w:rPr>
          <w:lang w:val="pt-PT"/>
        </w:rPr>
        <w:t>.</w:t>
      </w:r>
      <w:r w:rsidR="00794880" w:rsidRPr="00736684">
        <w:rPr>
          <w:lang w:val="pt-PT"/>
        </w:rPr>
        <w:t xml:space="preserve"> </w:t>
      </w:r>
      <w:r w:rsidR="00BA24A1" w:rsidRPr="00736684">
        <w:rPr>
          <w:lang w:val="pt-PT"/>
        </w:rPr>
        <w:t>[</w:t>
      </w:r>
      <w:r w:rsidR="00885488" w:rsidRPr="00736684">
        <w:rPr>
          <w:lang w:val="pt-PT"/>
        </w:rPr>
        <w:t>RP</w:t>
      </w:r>
      <w:r w:rsidR="00BA24A1" w:rsidRPr="00736684">
        <w:rPr>
          <w:lang w:val="pt-PT"/>
        </w:rPr>
        <w:t>]</w:t>
      </w:r>
      <w:r w:rsidR="005A362F" w:rsidRPr="00736684">
        <w:rPr>
          <w:i/>
          <w:lang w:val="pt-PT"/>
        </w:rPr>
        <w:t xml:space="preserve"> </w:t>
      </w:r>
      <w:r w:rsidR="00885488" w:rsidRPr="00736684">
        <w:rPr>
          <w:rStyle w:val="Incipit"/>
          <w:lang w:val="pt-PT"/>
        </w:rPr>
        <w:t>Concupi</w:t>
      </w:r>
      <w:r w:rsidR="00E9018E" w:rsidRPr="00736684">
        <w:rPr>
          <w:rStyle w:val="Incipit"/>
          <w:lang w:val="pt-PT"/>
        </w:rPr>
        <w:t>vi</w:t>
      </w:r>
      <w:r w:rsidR="00885488" w:rsidRPr="00736684">
        <w:rPr>
          <w:rStyle w:val="Incipit"/>
          <w:lang w:val="pt-PT"/>
        </w:rPr>
        <w:t>t</w:t>
      </w:r>
      <w:r w:rsidR="005A362F" w:rsidRPr="00736684">
        <w:rPr>
          <w:i/>
          <w:lang w:val="pt-PT"/>
        </w:rPr>
        <w:t xml:space="preserve"> </w:t>
      </w:r>
      <w:r w:rsidR="00885488" w:rsidRPr="00736684">
        <w:rPr>
          <w:rStyle w:val="Incipit"/>
          <w:lang w:val="pt-PT"/>
        </w:rPr>
        <w:t>rex</w:t>
      </w:r>
      <w:r w:rsidR="00794880" w:rsidRPr="00736684">
        <w:rPr>
          <w:lang w:val="pt-PT"/>
        </w:rPr>
        <w:t xml:space="preserve">. </w:t>
      </w:r>
      <w:r w:rsidR="00BA24A1" w:rsidRPr="009E6C32">
        <w:rPr>
          <w:lang w:val="pt-PT"/>
        </w:rPr>
        <w:t>[</w:t>
      </w:r>
      <w:r w:rsidR="00885488" w:rsidRPr="009E6C32">
        <w:rPr>
          <w:lang w:val="pt-PT"/>
        </w:rPr>
        <w:t>RP</w:t>
      </w:r>
      <w:r w:rsidR="00BA24A1" w:rsidRPr="009E6C32">
        <w:rPr>
          <w:lang w:val="pt-PT"/>
        </w:rPr>
        <w:t>]</w:t>
      </w:r>
      <w:r w:rsidR="00885488" w:rsidRPr="009E6C32">
        <w:rPr>
          <w:lang w:val="pt-PT"/>
        </w:rPr>
        <w:t xml:space="preserve"> </w:t>
      </w:r>
      <w:r w:rsidR="00885488" w:rsidRPr="009E6C32">
        <w:rPr>
          <w:rStyle w:val="Incipit"/>
          <w:lang w:val="pt-PT"/>
        </w:rPr>
        <w:t>Haec</w:t>
      </w:r>
      <w:r w:rsidR="005A362F" w:rsidRPr="009E6C32">
        <w:rPr>
          <w:i/>
          <w:lang w:val="pt-PT"/>
        </w:rPr>
        <w:t xml:space="preserve"> </w:t>
      </w:r>
      <w:r w:rsidR="00885488" w:rsidRPr="009E6C32">
        <w:rPr>
          <w:rStyle w:val="Incipit"/>
          <w:lang w:val="pt-PT"/>
        </w:rPr>
        <w:t>est</w:t>
      </w:r>
      <w:r w:rsidR="005A362F" w:rsidRPr="009E6C32">
        <w:rPr>
          <w:i/>
          <w:lang w:val="pt-PT"/>
        </w:rPr>
        <w:t xml:space="preserve"> </w:t>
      </w:r>
      <w:r w:rsidR="00885488" w:rsidRPr="009E6C32">
        <w:rPr>
          <w:rStyle w:val="Incipit"/>
          <w:lang w:val="pt-PT"/>
        </w:rPr>
        <w:t>virgo</w:t>
      </w:r>
      <w:r w:rsidR="005A362F" w:rsidRPr="009E6C32">
        <w:rPr>
          <w:i/>
          <w:lang w:val="pt-PT"/>
        </w:rPr>
        <w:t xml:space="preserve"> </w:t>
      </w:r>
      <w:r w:rsidR="00885488" w:rsidRPr="009E6C32">
        <w:rPr>
          <w:rStyle w:val="Incipit"/>
          <w:lang w:val="pt-PT"/>
        </w:rPr>
        <w:t>sapiens</w:t>
      </w:r>
      <w:r w:rsidR="00885488" w:rsidRPr="009E6C32">
        <w:rPr>
          <w:lang w:val="pt-PT"/>
        </w:rPr>
        <w:t>.</w:t>
      </w:r>
    </w:p>
    <w:p w:rsidR="00885488" w:rsidRPr="009E6C32" w:rsidRDefault="00885488" w:rsidP="00415109">
      <w:pPr>
        <w:rPr>
          <w:lang w:val="pt-PT"/>
        </w:rPr>
      </w:pPr>
      <w:r w:rsidRPr="009E6C32">
        <w:rPr>
          <w:rStyle w:val="Time1"/>
          <w:lang w:val="pt-PT"/>
        </w:rPr>
        <w:t>A</w:t>
      </w:r>
      <w:r w:rsidR="00031EB8" w:rsidRPr="009E6C32">
        <w:rPr>
          <w:rStyle w:val="Time1"/>
          <w:lang w:val="pt-PT"/>
        </w:rPr>
        <w:t>d laudes</w:t>
      </w:r>
      <w:r w:rsidRPr="009E6C32">
        <w:rPr>
          <w:lang w:val="pt-PT"/>
        </w:rPr>
        <w:t xml:space="preserve"> AN </w:t>
      </w:r>
      <w:r w:rsidRPr="009E6C32">
        <w:rPr>
          <w:rStyle w:val="Incipit"/>
          <w:lang w:val="pt-PT"/>
        </w:rPr>
        <w:t>Haec est virgo</w:t>
      </w:r>
      <w:r w:rsidRPr="009E6C32">
        <w:rPr>
          <w:lang w:val="pt-PT"/>
        </w:rPr>
        <w:t xml:space="preserve"> sola dicetur. HY </w:t>
      </w:r>
      <w:r w:rsidRPr="009E6C32">
        <w:rPr>
          <w:rStyle w:val="Incipit"/>
          <w:lang w:val="pt-PT"/>
        </w:rPr>
        <w:t>Virginis proles</w:t>
      </w:r>
      <w:r w:rsidRPr="009E6C32">
        <w:rPr>
          <w:lang w:val="pt-PT"/>
        </w:rPr>
        <w:t xml:space="preserve">. VS </w:t>
      </w:r>
      <w:r w:rsidR="00382E22" w:rsidRPr="009E6C32">
        <w:rPr>
          <w:rStyle w:val="Incipit"/>
          <w:lang w:val="pt-PT"/>
        </w:rPr>
        <w:t>Adiuv</w:t>
      </w:r>
      <w:r w:rsidRPr="009E6C32">
        <w:rPr>
          <w:rStyle w:val="Incipit"/>
          <w:lang w:val="pt-PT"/>
        </w:rPr>
        <w:t>abit eam</w:t>
      </w:r>
      <w:r w:rsidRPr="009E6C32">
        <w:rPr>
          <w:lang w:val="pt-PT"/>
        </w:rPr>
        <w:t xml:space="preserve">. AB </w:t>
      </w:r>
      <w:r w:rsidRPr="009E6C32">
        <w:rPr>
          <w:rStyle w:val="Incipit"/>
          <w:lang w:val="pt-PT"/>
        </w:rPr>
        <w:t>Quinque prudentes virgines</w:t>
      </w:r>
      <w:r w:rsidRPr="009E6C32">
        <w:rPr>
          <w:lang w:val="pt-PT"/>
        </w:rPr>
        <w:t>.</w:t>
      </w:r>
    </w:p>
    <w:p w:rsidR="00885488" w:rsidRPr="009E6C32" w:rsidRDefault="0081631B" w:rsidP="00415109">
      <w:pPr>
        <w:rPr>
          <w:lang w:val="pt-PT"/>
        </w:rPr>
      </w:pPr>
      <w:r w:rsidRPr="009E6C32">
        <w:rPr>
          <w:rStyle w:val="Time1"/>
          <w:lang w:val="pt-PT"/>
        </w:rPr>
        <w:t>A</w:t>
      </w:r>
      <w:r w:rsidR="00031EB8" w:rsidRPr="009E6C32">
        <w:rPr>
          <w:rStyle w:val="Time1"/>
          <w:lang w:val="pt-PT"/>
        </w:rPr>
        <w:t>d horas</w:t>
      </w:r>
      <w:r w:rsidR="00885488" w:rsidRPr="009E6C32">
        <w:rPr>
          <w:lang w:val="pt-PT"/>
        </w:rPr>
        <w:t xml:space="preserve"> laudes dicantur. </w:t>
      </w:r>
    </w:p>
    <w:p w:rsidR="00885488" w:rsidRPr="00736684" w:rsidRDefault="00885488" w:rsidP="00415109">
      <w:pPr>
        <w:rPr>
          <w:lang w:val="pt-PT"/>
        </w:rPr>
      </w:pPr>
      <w:r w:rsidRPr="009E6C32">
        <w:rPr>
          <w:rStyle w:val="Time1"/>
          <w:lang w:val="pt-PT"/>
        </w:rPr>
        <w:t>A</w:t>
      </w:r>
      <w:r w:rsidR="00031EB8" w:rsidRPr="009E6C32">
        <w:rPr>
          <w:rStyle w:val="Time1"/>
          <w:lang w:val="pt-PT"/>
        </w:rPr>
        <w:t>d missam</w:t>
      </w:r>
      <w:r w:rsidRPr="009E6C32">
        <w:rPr>
          <w:lang w:val="pt-PT"/>
        </w:rPr>
        <w:t xml:space="preserve"> IN </w:t>
      </w:r>
      <w:r w:rsidRPr="009E6C32">
        <w:rPr>
          <w:rStyle w:val="Incipit"/>
          <w:lang w:val="pt-PT"/>
        </w:rPr>
        <w:t>Loquebar de testimoniis</w:t>
      </w:r>
      <w:r w:rsidR="00DD1415">
        <w:rPr>
          <w:lang w:val="pt-PT"/>
        </w:rPr>
        <w:t>@</w:t>
      </w:r>
      <w:r w:rsidR="00DD1415" w:rsidRPr="009E6C32">
        <w:rPr>
          <w:lang w:val="pt-PT"/>
        </w:rPr>
        <w:t>32.</w:t>
      </w:r>
      <w:r w:rsidRPr="009E6C32">
        <w:rPr>
          <w:lang w:val="pt-PT"/>
        </w:rPr>
        <w:t xml:space="preserve"> </w:t>
      </w:r>
      <w:r w:rsidRPr="00B779A9">
        <w:rPr>
          <w:lang w:val="pt-PT"/>
        </w:rPr>
        <w:t xml:space="preserve">GR </w:t>
      </w:r>
      <w:r w:rsidRPr="00736684">
        <w:rPr>
          <w:rStyle w:val="Incipit"/>
          <w:lang w:val="pt-PT"/>
        </w:rPr>
        <w:t>Dilexisti iustitiam</w:t>
      </w:r>
      <w:r w:rsidR="00DD1415">
        <w:rPr>
          <w:lang w:val="pt-PT"/>
        </w:rPr>
        <w:t>@</w:t>
      </w:r>
      <w:r w:rsidR="00DD1415" w:rsidRPr="00B779A9">
        <w:rPr>
          <w:lang w:val="pt-PT"/>
        </w:rPr>
        <w:t>3.</w:t>
      </w:r>
      <w:r w:rsidRPr="00B779A9">
        <w:rPr>
          <w:lang w:val="pt-PT"/>
        </w:rPr>
        <w:t xml:space="preserve"> </w:t>
      </w:r>
      <w:r w:rsidRPr="00736684">
        <w:rPr>
          <w:lang w:val="pt-PT"/>
        </w:rPr>
        <w:t>AL</w:t>
      </w:r>
      <w:r w:rsidR="0009393E" w:rsidRPr="00736684">
        <w:rPr>
          <w:lang w:val="pt-PT"/>
        </w:rPr>
        <w:t>V</w:t>
      </w:r>
      <w:r w:rsidRPr="00736684">
        <w:rPr>
          <w:lang w:val="pt-PT"/>
        </w:rPr>
        <w:t xml:space="preserve"> </w:t>
      </w:r>
      <w:r w:rsidR="00C073A4" w:rsidRPr="00736684">
        <w:rPr>
          <w:rStyle w:val="Incipit"/>
          <w:lang w:val="pt-PT"/>
        </w:rPr>
        <w:t>Ae</w:t>
      </w:r>
      <w:r w:rsidRPr="00736684">
        <w:rPr>
          <w:rStyle w:val="Incipit"/>
          <w:lang w:val="pt-PT"/>
        </w:rPr>
        <w:t>mulor enim</w:t>
      </w:r>
      <w:r w:rsidR="00DD1415">
        <w:rPr>
          <w:lang w:val="pt-PT"/>
        </w:rPr>
        <w:t>@</w:t>
      </w:r>
      <w:r w:rsidR="00DD1415" w:rsidRPr="00736684">
        <w:rPr>
          <w:lang w:val="pt-PT"/>
        </w:rPr>
        <w:t>233.</w:t>
      </w:r>
      <w:r w:rsidRPr="00736684">
        <w:rPr>
          <w:lang w:val="pt-PT"/>
        </w:rPr>
        <w:t xml:space="preserve"> OF </w:t>
      </w:r>
      <w:r w:rsidRPr="00736684">
        <w:rPr>
          <w:rStyle w:val="Incipit"/>
          <w:lang w:val="pt-PT"/>
        </w:rPr>
        <w:t>Filiae regum</w:t>
      </w:r>
      <w:r w:rsidR="00DD1415">
        <w:rPr>
          <w:lang w:val="pt-PT"/>
        </w:rPr>
        <w:t>@</w:t>
      </w:r>
      <w:r w:rsidR="00DD1415" w:rsidRPr="00736684">
        <w:rPr>
          <w:lang w:val="pt-PT"/>
        </w:rPr>
        <w:t>33.</w:t>
      </w:r>
      <w:r w:rsidRPr="00736684">
        <w:rPr>
          <w:lang w:val="pt-PT"/>
        </w:rPr>
        <w:t xml:space="preserve"> CO </w:t>
      </w:r>
      <w:r w:rsidRPr="00736684">
        <w:rPr>
          <w:rStyle w:val="Incipit"/>
          <w:lang w:val="pt-PT"/>
        </w:rPr>
        <w:t>Simile est regnum</w:t>
      </w:r>
      <w:r w:rsidR="00DD1415">
        <w:rPr>
          <w:lang w:val="pt-PT"/>
        </w:rPr>
        <w:t>@</w:t>
      </w:r>
      <w:r w:rsidR="00DD1415" w:rsidRPr="00736684">
        <w:rPr>
          <w:lang w:val="pt-PT"/>
        </w:rPr>
        <w:t>24.</w:t>
      </w:r>
    </w:p>
    <w:p w:rsidR="00885488" w:rsidRPr="00736684" w:rsidRDefault="00885488" w:rsidP="00415109">
      <w:pPr>
        <w:pStyle w:val="berschrift1"/>
        <w:rPr>
          <w:lang w:val="pt-PT"/>
        </w:rPr>
      </w:pPr>
      <w:r w:rsidRPr="00736684">
        <w:rPr>
          <w:lang w:val="pt-PT"/>
        </w:rPr>
        <w:t>DOMINICA QUINTA POST FESTUM TRINITATIS</w:t>
      </w:r>
    </w:p>
    <w:p w:rsidR="00885488" w:rsidRPr="004518BD" w:rsidRDefault="00885488" w:rsidP="00415109">
      <w:pPr>
        <w:rPr>
          <w:lang w:val="pt-PT"/>
        </w:rPr>
      </w:pPr>
      <w:r w:rsidRPr="00736684">
        <w:rPr>
          <w:rStyle w:val="Time1"/>
          <w:lang w:val="pt-PT"/>
        </w:rPr>
        <w:t>A</w:t>
      </w:r>
      <w:r w:rsidR="00546C2F" w:rsidRPr="00736684">
        <w:rPr>
          <w:rStyle w:val="Time1"/>
          <w:lang w:val="pt-PT"/>
        </w:rPr>
        <w:t>d vesperas</w:t>
      </w:r>
      <w:r w:rsidRPr="00B779A9">
        <w:rPr>
          <w:lang w:val="pt-PT"/>
        </w:rPr>
        <w:t xml:space="preserve"> </w:t>
      </w:r>
      <w:r w:rsidR="004F4582">
        <w:rPr>
          <w:lang w:val="pt-PT"/>
        </w:rPr>
        <w:t>antiphonae et psalmi [</w:t>
      </w:r>
      <w:r w:rsidRPr="00B779A9">
        <w:rPr>
          <w:lang w:val="pt-PT"/>
        </w:rPr>
        <w:t>AN</w:t>
      </w:r>
      <w:r w:rsidR="004F4582">
        <w:rPr>
          <w:lang w:val="pt-PT"/>
        </w:rPr>
        <w:t>]</w:t>
      </w:r>
      <w:r w:rsidRPr="00B779A9">
        <w:rPr>
          <w:lang w:val="pt-PT"/>
        </w:rPr>
        <w:t xml:space="preserve"> </w:t>
      </w:r>
      <w:r w:rsidRPr="00794880">
        <w:rPr>
          <w:rStyle w:val="Incipit"/>
          <w:lang w:val="pt-PT"/>
        </w:rPr>
        <w:t>Benedictus</w:t>
      </w:r>
      <w:r w:rsidRPr="00B779A9">
        <w:rPr>
          <w:lang w:val="pt-PT"/>
        </w:rPr>
        <w:t xml:space="preserve"> cum sequentibus. </w:t>
      </w:r>
      <w:r w:rsidR="004F4582" w:rsidRPr="004518BD">
        <w:rPr>
          <w:lang w:val="pt-PT"/>
        </w:rPr>
        <w:t xml:space="preserve">RP </w:t>
      </w:r>
      <w:r w:rsidR="00546C2F" w:rsidRPr="004518BD">
        <w:rPr>
          <w:rStyle w:val="Incipit"/>
          <w:lang w:val="pt-PT"/>
        </w:rPr>
        <w:t>%D::</w:t>
      </w:r>
      <w:r w:rsidR="00453AEE" w:rsidRPr="004518BD">
        <w:rPr>
          <w:rStyle w:val="Incipit"/>
          <w:lang w:val="pt-PT"/>
        </w:rPr>
        <w:t>Praeparate</w:t>
      </w:r>
      <w:r w:rsidR="00D734F4" w:rsidRPr="004518BD">
        <w:rPr>
          <w:rStyle w:val="Incipit"/>
          <w:lang w:val="pt-PT"/>
        </w:rPr>
        <w:t xml:space="preserve"> </w:t>
      </w:r>
      <w:r w:rsidR="00453AEE" w:rsidRPr="004518BD">
        <w:rPr>
          <w:rStyle w:val="Incipit"/>
          <w:lang w:val="pt-PT"/>
        </w:rPr>
        <w:t>corda</w:t>
      </w:r>
      <w:r w:rsidR="00D734F4" w:rsidRPr="004518BD">
        <w:rPr>
          <w:rStyle w:val="Incipit"/>
          <w:lang w:val="pt-PT"/>
        </w:rPr>
        <w:t xml:space="preserve"> </w:t>
      </w:r>
      <w:r w:rsidR="00453AEE" w:rsidRPr="004518BD">
        <w:rPr>
          <w:rStyle w:val="Incipit"/>
          <w:lang w:val="pt-PT"/>
        </w:rPr>
        <w:t>vestra</w:t>
      </w:r>
      <w:r w:rsidR="00546C2F" w:rsidRPr="004518BD">
        <w:rPr>
          <w:rStyle w:val="Incipit"/>
          <w:lang w:val="pt-PT"/>
        </w:rPr>
        <w:t>%</w:t>
      </w:r>
      <w:r w:rsidR="007D521F">
        <w:rPr>
          <w:lang w:val="pt-PT"/>
        </w:rPr>
        <w:t xml:space="preserve">. </w:t>
      </w:r>
      <w:r w:rsidR="00380E52" w:rsidRPr="004518BD">
        <w:rPr>
          <w:lang w:val="pt-PT"/>
        </w:rPr>
        <w:t xml:space="preserve">[RP] </w:t>
      </w:r>
      <w:r w:rsidR="00546C2F" w:rsidRPr="004518BD">
        <w:rPr>
          <w:rStyle w:val="Incipit"/>
          <w:lang w:val="pt-PT"/>
        </w:rPr>
        <w:t>$E::</w:t>
      </w:r>
      <w:r w:rsidRPr="004518BD">
        <w:rPr>
          <w:rStyle w:val="Incipit"/>
          <w:lang w:val="pt-PT"/>
        </w:rPr>
        <w:t>Audi</w:t>
      </w:r>
      <w:r w:rsidR="005A362F" w:rsidRPr="004518BD">
        <w:rPr>
          <w:rStyle w:val="Incipit"/>
          <w:lang w:val="pt-PT"/>
        </w:rPr>
        <w:t xml:space="preserve"> </w:t>
      </w:r>
      <w:r w:rsidRPr="004518BD">
        <w:rPr>
          <w:rStyle w:val="Incipit"/>
          <w:lang w:val="pt-PT"/>
        </w:rPr>
        <w:t>domine</w:t>
      </w:r>
      <w:r w:rsidR="005A362F" w:rsidRPr="004518BD">
        <w:rPr>
          <w:rStyle w:val="Incipit"/>
          <w:lang w:val="pt-PT"/>
        </w:rPr>
        <w:t xml:space="preserve"> </w:t>
      </w:r>
      <w:r w:rsidR="00982EF5" w:rsidRPr="004518BD">
        <w:rPr>
          <w:rStyle w:val="Incipit"/>
          <w:lang w:val="pt-PT"/>
        </w:rPr>
        <w:t>hymnu</w:t>
      </w:r>
      <w:r w:rsidR="00465E69" w:rsidRPr="004518BD">
        <w:rPr>
          <w:rStyle w:val="Incipit"/>
          <w:lang w:val="pt-PT"/>
        </w:rPr>
        <w:t>m</w:t>
      </w:r>
      <w:r w:rsidR="00546C2F" w:rsidRPr="004518BD">
        <w:rPr>
          <w:lang w:val="pt-PT"/>
        </w:rPr>
        <w:t>$</w:t>
      </w:r>
      <w:r w:rsidR="00465E69" w:rsidRPr="004518BD">
        <w:rPr>
          <w:lang w:val="pt-PT"/>
        </w:rPr>
        <w:t>.</w:t>
      </w:r>
      <w:r w:rsidRPr="004518BD">
        <w:rPr>
          <w:lang w:val="pt-PT"/>
        </w:rPr>
        <w:t xml:space="preserve"> HY </w:t>
      </w:r>
      <w:r w:rsidRPr="004518BD">
        <w:rPr>
          <w:rStyle w:val="Incipit"/>
          <w:lang w:val="pt-PT"/>
        </w:rPr>
        <w:t>O</w:t>
      </w:r>
      <w:r w:rsidR="005A362F" w:rsidRPr="004518BD">
        <w:rPr>
          <w:i/>
          <w:lang w:val="pt-PT"/>
        </w:rPr>
        <w:t xml:space="preserve"> </w:t>
      </w:r>
      <w:r w:rsidRPr="004518BD">
        <w:rPr>
          <w:rStyle w:val="Incipit"/>
          <w:lang w:val="pt-PT"/>
        </w:rPr>
        <w:t>lux</w:t>
      </w:r>
      <w:r w:rsidR="005A362F" w:rsidRPr="004518BD">
        <w:rPr>
          <w:i/>
          <w:lang w:val="pt-PT"/>
        </w:rPr>
        <w:t xml:space="preserve"> </w:t>
      </w:r>
      <w:r w:rsidRPr="004518BD">
        <w:rPr>
          <w:rStyle w:val="Incipit"/>
          <w:lang w:val="pt-PT"/>
        </w:rPr>
        <w:t>beata</w:t>
      </w:r>
      <w:r w:rsidRPr="004518BD">
        <w:rPr>
          <w:lang w:val="pt-PT"/>
        </w:rPr>
        <w:t xml:space="preserve">. AM </w:t>
      </w:r>
      <w:r w:rsidRPr="004518BD">
        <w:rPr>
          <w:rStyle w:val="Incipit"/>
          <w:lang w:val="pt-PT"/>
        </w:rPr>
        <w:t>Nonne</w:t>
      </w:r>
      <w:r w:rsidR="005A362F" w:rsidRPr="004518BD">
        <w:rPr>
          <w:i/>
          <w:lang w:val="pt-PT"/>
        </w:rPr>
        <w:t xml:space="preserve"> </w:t>
      </w:r>
      <w:r w:rsidRPr="004518BD">
        <w:rPr>
          <w:rStyle w:val="Incipit"/>
          <w:lang w:val="pt-PT"/>
        </w:rPr>
        <w:t>iste</w:t>
      </w:r>
      <w:r w:rsidR="005A362F" w:rsidRPr="004518BD">
        <w:rPr>
          <w:i/>
          <w:lang w:val="pt-PT"/>
        </w:rPr>
        <w:t xml:space="preserve"> </w:t>
      </w:r>
      <w:r w:rsidRPr="004518BD">
        <w:rPr>
          <w:rStyle w:val="Incipit"/>
          <w:lang w:val="pt-PT"/>
        </w:rPr>
        <w:t>est</w:t>
      </w:r>
      <w:r w:rsidR="005A362F" w:rsidRPr="004518BD">
        <w:rPr>
          <w:i/>
          <w:lang w:val="pt-PT"/>
        </w:rPr>
        <w:t xml:space="preserve"> </w:t>
      </w:r>
      <w:r w:rsidRPr="004518BD">
        <w:rPr>
          <w:rStyle w:val="Incipit"/>
          <w:lang w:val="pt-PT"/>
        </w:rPr>
        <w:t>David</w:t>
      </w:r>
      <w:r w:rsidR="00F04904" w:rsidRPr="004518BD">
        <w:rPr>
          <w:lang w:val="pt-PT"/>
        </w:rPr>
        <w:t>. Suffragium de sancta cruce,</w:t>
      </w:r>
      <w:r w:rsidRPr="004518BD">
        <w:rPr>
          <w:lang w:val="pt-PT"/>
        </w:rPr>
        <w:t xml:space="preserve"> </w:t>
      </w:r>
      <w:r w:rsidR="00F04904" w:rsidRPr="004518BD">
        <w:rPr>
          <w:lang w:val="pt-PT"/>
        </w:rPr>
        <w:t>d</w:t>
      </w:r>
      <w:r w:rsidRPr="004518BD">
        <w:rPr>
          <w:lang w:val="pt-PT"/>
        </w:rPr>
        <w:t>e beata virgine, de beato Augustino et de omnibus sanctis ut in superioribus dominicis.</w:t>
      </w:r>
    </w:p>
    <w:p w:rsidR="00885488" w:rsidRPr="004518BD" w:rsidRDefault="00885488" w:rsidP="00415109">
      <w:pPr>
        <w:rPr>
          <w:lang w:val="pt-PT"/>
        </w:rPr>
      </w:pPr>
      <w:r w:rsidRPr="004518BD">
        <w:rPr>
          <w:rStyle w:val="Time1"/>
          <w:lang w:val="pt-PT"/>
        </w:rPr>
        <w:t>A</w:t>
      </w:r>
      <w:r w:rsidR="00546C2F" w:rsidRPr="004518BD">
        <w:rPr>
          <w:rStyle w:val="Time1"/>
          <w:lang w:val="pt-PT"/>
        </w:rPr>
        <w:t>d completorium</w:t>
      </w:r>
      <w:r w:rsidRPr="004518BD">
        <w:rPr>
          <w:lang w:val="pt-PT"/>
        </w:rPr>
        <w:t xml:space="preserve"> HY </w:t>
      </w:r>
      <w:r w:rsidRPr="004518BD">
        <w:rPr>
          <w:rStyle w:val="Incipit"/>
          <w:lang w:val="pt-PT"/>
        </w:rPr>
        <w:t>Te</w:t>
      </w:r>
      <w:r w:rsidR="005A362F" w:rsidRPr="004518BD">
        <w:rPr>
          <w:i/>
          <w:lang w:val="pt-PT"/>
        </w:rPr>
        <w:t xml:space="preserve"> </w:t>
      </w:r>
      <w:r w:rsidRPr="004518BD">
        <w:rPr>
          <w:rStyle w:val="Incipit"/>
          <w:lang w:val="pt-PT"/>
        </w:rPr>
        <w:t>lucis</w:t>
      </w:r>
      <w:r w:rsidRPr="004518BD">
        <w:rPr>
          <w:lang w:val="pt-PT"/>
        </w:rPr>
        <w:t xml:space="preserve">. AD </w:t>
      </w:r>
      <w:r w:rsidRPr="004518BD">
        <w:rPr>
          <w:rStyle w:val="Incipit"/>
          <w:lang w:val="pt-PT"/>
        </w:rPr>
        <w:t>Pacem</w:t>
      </w:r>
      <w:r w:rsidR="005A362F" w:rsidRPr="004518BD">
        <w:rPr>
          <w:i/>
          <w:lang w:val="pt-PT"/>
        </w:rPr>
        <w:t xml:space="preserve"> </w:t>
      </w:r>
      <w:r w:rsidRPr="004518BD">
        <w:rPr>
          <w:rStyle w:val="Incipit"/>
          <w:lang w:val="pt-PT"/>
        </w:rPr>
        <w:t>tuam</w:t>
      </w:r>
      <w:r w:rsidRPr="004518BD">
        <w:rPr>
          <w:lang w:val="pt-PT"/>
        </w:rPr>
        <w:t>.</w:t>
      </w:r>
    </w:p>
    <w:p w:rsidR="00B27094" w:rsidRDefault="00453AEE" w:rsidP="00415109">
      <w:pPr>
        <w:rPr>
          <w:color w:val="FF0000"/>
          <w:lang w:val="pt-PT"/>
        </w:rPr>
      </w:pPr>
      <w:r w:rsidRPr="004518BD">
        <w:rPr>
          <w:rStyle w:val="Time1"/>
          <w:lang w:val="pt-PT"/>
        </w:rPr>
        <w:t>A</w:t>
      </w:r>
      <w:r w:rsidR="00546C2F" w:rsidRPr="004518BD">
        <w:rPr>
          <w:rStyle w:val="Time1"/>
          <w:lang w:val="pt-PT"/>
        </w:rPr>
        <w:t>d matutinum</w:t>
      </w:r>
      <w:r w:rsidRPr="004518BD">
        <w:rPr>
          <w:lang w:val="pt-PT"/>
        </w:rPr>
        <w:t xml:space="preserve"> </w:t>
      </w:r>
      <w:r w:rsidR="004F4582" w:rsidRPr="004518BD">
        <w:rPr>
          <w:lang w:val="pt-PT"/>
        </w:rPr>
        <w:t>l</w:t>
      </w:r>
      <w:r w:rsidR="00546C2F" w:rsidRPr="004518BD">
        <w:rPr>
          <w:lang w:val="pt-PT"/>
        </w:rPr>
        <w:t>ectiones %D::</w:t>
      </w:r>
      <w:r w:rsidRPr="004518BD">
        <w:rPr>
          <w:lang w:val="pt-PT"/>
        </w:rPr>
        <w:t>ex</w:t>
      </w:r>
      <w:r w:rsidR="00D734F4" w:rsidRPr="004518BD">
        <w:rPr>
          <w:lang w:val="pt-PT"/>
        </w:rPr>
        <w:t xml:space="preserve"> </w:t>
      </w:r>
      <w:r w:rsidRPr="004518BD">
        <w:rPr>
          <w:lang w:val="pt-PT"/>
        </w:rPr>
        <w:t>primo</w:t>
      </w:r>
      <w:r w:rsidR="00D734F4" w:rsidRPr="004518BD">
        <w:rPr>
          <w:lang w:val="pt-PT"/>
        </w:rPr>
        <w:t xml:space="preserve"> </w:t>
      </w:r>
      <w:r w:rsidRPr="004518BD">
        <w:rPr>
          <w:lang w:val="pt-PT"/>
        </w:rPr>
        <w:t>libro</w:t>
      </w:r>
      <w:r w:rsidR="00D734F4" w:rsidRPr="004518BD">
        <w:rPr>
          <w:lang w:val="pt-PT"/>
        </w:rPr>
        <w:t xml:space="preserve"> </w:t>
      </w:r>
      <w:r w:rsidR="00546C2F" w:rsidRPr="004518BD">
        <w:rPr>
          <w:lang w:val="pt-PT"/>
        </w:rPr>
        <w:t>regum% $E::</w:t>
      </w:r>
      <w:r w:rsidR="0009393E" w:rsidRPr="004518BD">
        <w:rPr>
          <w:lang w:val="pt-PT"/>
        </w:rPr>
        <w:t>e</w:t>
      </w:r>
      <w:r w:rsidR="00885488" w:rsidRPr="004518BD">
        <w:rPr>
          <w:lang w:val="pt-PT"/>
        </w:rPr>
        <w:t xml:space="preserve">x sacris bibliis </w:t>
      </w:r>
      <w:r w:rsidR="00B27094" w:rsidRPr="004518BD">
        <w:rPr>
          <w:lang w:val="pt-PT"/>
        </w:rPr>
        <w:t>primus libr</w:t>
      </w:r>
      <w:r w:rsidR="00885488" w:rsidRPr="004518BD">
        <w:rPr>
          <w:lang w:val="pt-PT"/>
        </w:rPr>
        <w:t>um</w:t>
      </w:r>
      <w:r w:rsidR="00885488" w:rsidRPr="004518BD">
        <w:rPr>
          <w:color w:val="FF0000"/>
          <w:lang w:val="pt-PT"/>
        </w:rPr>
        <w:t xml:space="preserve"> </w:t>
      </w:r>
      <w:r w:rsidR="00546C2F" w:rsidRPr="004518BD">
        <w:rPr>
          <w:lang w:val="pt-PT"/>
        </w:rPr>
        <w:t>paralipomenon</w:t>
      </w:r>
      <w:r w:rsidRPr="004518BD">
        <w:rPr>
          <w:lang w:val="pt-PT"/>
        </w:rPr>
        <w:t>$</w:t>
      </w:r>
      <w:r w:rsidR="00546C2F" w:rsidRPr="004518BD">
        <w:rPr>
          <w:lang w:val="pt-PT"/>
        </w:rPr>
        <w:t>.</w:t>
      </w:r>
      <w:r w:rsidR="00885488" w:rsidRPr="004518BD">
        <w:rPr>
          <w:lang w:val="pt-PT"/>
        </w:rPr>
        <w:t xml:space="preserve"> </w:t>
      </w:r>
      <w:r w:rsidR="00885488" w:rsidRPr="00B779A9">
        <w:rPr>
          <w:lang w:val="pt-PT"/>
        </w:rPr>
        <w:t xml:space="preserve">EV </w:t>
      </w:r>
      <w:r w:rsidR="00885488" w:rsidRPr="00794880">
        <w:rPr>
          <w:rStyle w:val="Incipit"/>
          <w:lang w:val="pt-PT"/>
        </w:rPr>
        <w:t>Cum</w:t>
      </w:r>
      <w:r w:rsidR="005A362F" w:rsidRPr="005A362F">
        <w:rPr>
          <w:i/>
          <w:lang w:val="pt-PT"/>
        </w:rPr>
        <w:t xml:space="preserve"> </w:t>
      </w:r>
      <w:r w:rsidR="00885488" w:rsidRPr="00794880">
        <w:rPr>
          <w:rStyle w:val="Incipit"/>
          <w:lang w:val="pt-PT"/>
        </w:rPr>
        <w:t>turbae</w:t>
      </w:r>
      <w:r w:rsidR="005A362F" w:rsidRPr="005A362F">
        <w:rPr>
          <w:i/>
          <w:lang w:val="pt-PT"/>
        </w:rPr>
        <w:t xml:space="preserve"> </w:t>
      </w:r>
      <w:r w:rsidR="00885488" w:rsidRPr="00794880">
        <w:rPr>
          <w:rStyle w:val="Incipit"/>
          <w:lang w:val="pt-PT"/>
        </w:rPr>
        <w:t>irruerent</w:t>
      </w:r>
      <w:r w:rsidR="005A362F" w:rsidRPr="005A362F">
        <w:rPr>
          <w:i/>
          <w:lang w:val="pt-PT"/>
        </w:rPr>
        <w:t xml:space="preserve"> </w:t>
      </w:r>
      <w:r w:rsidR="00885488" w:rsidRPr="00794880">
        <w:rPr>
          <w:rStyle w:val="Incipit"/>
          <w:lang w:val="pt-PT"/>
        </w:rPr>
        <w:t>ad</w:t>
      </w:r>
      <w:r w:rsidR="005A362F" w:rsidRPr="005A362F">
        <w:rPr>
          <w:i/>
          <w:lang w:val="pt-PT"/>
        </w:rPr>
        <w:t xml:space="preserve"> </w:t>
      </w:r>
      <w:r w:rsidR="00885488" w:rsidRPr="00794880">
        <w:rPr>
          <w:rStyle w:val="Incipit"/>
          <w:lang w:val="pt-PT"/>
        </w:rPr>
        <w:t>Iesum</w:t>
      </w:r>
      <w:r w:rsidR="00247478">
        <w:rPr>
          <w:lang w:val="pt-PT"/>
        </w:rPr>
        <w:t>@</w:t>
      </w:r>
      <w:r w:rsidR="002E4FC0">
        <w:rPr>
          <w:lang w:val="pt-PT"/>
        </w:rPr>
        <w:t>[ex</w:t>
      </w:r>
      <w:r w:rsidR="00B27094">
        <w:rPr>
          <w:lang w:val="pt-PT"/>
        </w:rPr>
        <w:t>]</w:t>
      </w:r>
      <w:r w:rsidR="002E4FC0">
        <w:rPr>
          <w:lang w:val="pt-PT"/>
        </w:rPr>
        <w:t xml:space="preserve"> </w:t>
      </w:r>
      <w:r w:rsidR="00BE3DA8">
        <w:rPr>
          <w:lang w:val="pt-PT"/>
        </w:rPr>
        <w:t xml:space="preserve">Lucae </w:t>
      </w:r>
      <w:r w:rsidR="00B27094">
        <w:rPr>
          <w:lang w:val="pt-PT"/>
        </w:rPr>
        <w:t>quinto capitulo</w:t>
      </w:r>
      <w:r w:rsidR="00885488" w:rsidRPr="00B779A9">
        <w:rPr>
          <w:lang w:val="pt-PT"/>
        </w:rPr>
        <w:t>.</w:t>
      </w:r>
      <w:r w:rsidR="00885488" w:rsidRPr="00B779A9">
        <w:rPr>
          <w:color w:val="FF0000"/>
          <w:lang w:val="pt-PT"/>
        </w:rPr>
        <w:t xml:space="preserve"> </w:t>
      </w:r>
    </w:p>
    <w:p w:rsidR="00885488" w:rsidRPr="00B27094" w:rsidRDefault="00B27094" w:rsidP="00415109">
      <w:pPr>
        <w:rPr>
          <w:color w:val="FF0000"/>
          <w:lang w:val="pt-PT"/>
        </w:rPr>
      </w:pPr>
      <w:r w:rsidRPr="005B472A">
        <w:rPr>
          <w:rStyle w:val="Time1"/>
          <w:lang w:val="pt-PT"/>
        </w:rPr>
        <w:lastRenderedPageBreak/>
        <w:t>[Ad laudes]</w:t>
      </w:r>
      <w:r w:rsidRPr="005B472A">
        <w:rPr>
          <w:lang w:val="pt-PT"/>
        </w:rPr>
        <w:t xml:space="preserve"> </w:t>
      </w:r>
      <w:r w:rsidR="00885488" w:rsidRPr="005B472A">
        <w:rPr>
          <w:lang w:val="pt-PT"/>
        </w:rPr>
        <w:t xml:space="preserve">AB </w:t>
      </w:r>
      <w:r w:rsidR="00885488" w:rsidRPr="005B472A">
        <w:rPr>
          <w:rStyle w:val="Incipit"/>
          <w:lang w:val="pt-PT"/>
        </w:rPr>
        <w:t>Cum</w:t>
      </w:r>
      <w:r w:rsidR="005A362F" w:rsidRPr="005B472A">
        <w:rPr>
          <w:i/>
          <w:lang w:val="pt-PT"/>
        </w:rPr>
        <w:t xml:space="preserve"> </w:t>
      </w:r>
      <w:r w:rsidR="00885488" w:rsidRPr="005B472A">
        <w:rPr>
          <w:rStyle w:val="Incipit"/>
          <w:lang w:val="pt-PT"/>
        </w:rPr>
        <w:t>turbae</w:t>
      </w:r>
      <w:r w:rsidR="005A362F" w:rsidRPr="005B472A">
        <w:rPr>
          <w:i/>
          <w:lang w:val="pt-PT"/>
        </w:rPr>
        <w:t xml:space="preserve"> </w:t>
      </w:r>
      <w:r w:rsidR="00885488" w:rsidRPr="005B472A">
        <w:rPr>
          <w:rStyle w:val="Incipit"/>
          <w:lang w:val="pt-PT"/>
        </w:rPr>
        <w:t>irruerent</w:t>
      </w:r>
      <w:r w:rsidR="005A362F" w:rsidRPr="005B472A">
        <w:rPr>
          <w:i/>
          <w:lang w:val="pt-PT"/>
        </w:rPr>
        <w:t xml:space="preserve"> </w:t>
      </w:r>
      <w:r w:rsidR="00885488" w:rsidRPr="005B472A">
        <w:rPr>
          <w:rStyle w:val="Incipit"/>
          <w:lang w:val="pt-PT"/>
        </w:rPr>
        <w:t>ad</w:t>
      </w:r>
      <w:r w:rsidR="005A362F" w:rsidRPr="005B472A">
        <w:rPr>
          <w:i/>
          <w:lang w:val="pt-PT"/>
        </w:rPr>
        <w:t xml:space="preserve"> </w:t>
      </w:r>
      <w:r w:rsidR="00885488" w:rsidRPr="005B472A">
        <w:rPr>
          <w:rStyle w:val="Incipit"/>
          <w:lang w:val="pt-PT"/>
        </w:rPr>
        <w:t>Iesum</w:t>
      </w:r>
      <w:r w:rsidRPr="005B472A">
        <w:rPr>
          <w:lang w:val="pt-PT"/>
        </w:rPr>
        <w:t xml:space="preserve">. </w:t>
      </w:r>
      <w:r>
        <w:rPr>
          <w:lang w:val="pt-PT"/>
        </w:rPr>
        <w:t>R</w:t>
      </w:r>
      <w:r w:rsidR="00885488" w:rsidRPr="00B779A9">
        <w:rPr>
          <w:lang w:val="pt-PT"/>
        </w:rPr>
        <w:t xml:space="preserve">eliqua tam </w:t>
      </w:r>
      <w:r w:rsidR="0081631B" w:rsidRPr="00B779A9">
        <w:rPr>
          <w:lang w:val="pt-PT"/>
        </w:rPr>
        <w:t>ad horas</w:t>
      </w:r>
      <w:r w:rsidR="00885488" w:rsidRPr="00B779A9">
        <w:rPr>
          <w:lang w:val="pt-PT"/>
        </w:rPr>
        <w:t xml:space="preserve"> quam ad matutinum petantur de secunda dominica post trinitatis festum.</w:t>
      </w:r>
    </w:p>
    <w:p w:rsidR="00B27094" w:rsidRDefault="00885488" w:rsidP="00415109">
      <w:pPr>
        <w:rPr>
          <w:lang w:val="it-IT"/>
        </w:rPr>
      </w:pPr>
      <w:r w:rsidRPr="00736684">
        <w:rPr>
          <w:rStyle w:val="Time1"/>
          <w:lang w:val="it-IT"/>
        </w:rPr>
        <w:t>A</w:t>
      </w:r>
      <w:r w:rsidR="00546C2F" w:rsidRPr="00736684">
        <w:rPr>
          <w:rStyle w:val="Time1"/>
          <w:lang w:val="it-IT"/>
        </w:rPr>
        <w:t>d processionem</w:t>
      </w:r>
      <w:r w:rsidRPr="00B779A9">
        <w:rPr>
          <w:lang w:val="it-IT"/>
        </w:rPr>
        <w:t xml:space="preserve"> RP</w:t>
      </w:r>
      <w:r w:rsidR="0009393E" w:rsidRPr="00B779A9">
        <w:rPr>
          <w:lang w:val="it-IT"/>
        </w:rPr>
        <w:t>P</w:t>
      </w:r>
      <w:r w:rsidR="0080120F" w:rsidRPr="00B779A9">
        <w:rPr>
          <w:lang w:val="it-IT"/>
        </w:rPr>
        <w:t>AP</w:t>
      </w:r>
      <w:r w:rsidRPr="00B779A9">
        <w:rPr>
          <w:lang w:val="it-IT"/>
        </w:rPr>
        <w:t xml:space="preserve"> </w:t>
      </w:r>
      <w:r w:rsidR="001B7479" w:rsidRPr="00794880">
        <w:rPr>
          <w:rStyle w:val="Incipit"/>
          <w:lang w:val="it-IT"/>
        </w:rPr>
        <w:t>Salvator</w:t>
      </w:r>
      <w:r w:rsidR="005A362F" w:rsidRPr="005A362F">
        <w:rPr>
          <w:i/>
          <w:lang w:val="it-IT"/>
        </w:rPr>
        <w:t xml:space="preserve"> </w:t>
      </w:r>
      <w:r w:rsidRPr="00794880">
        <w:rPr>
          <w:rStyle w:val="Incipit"/>
          <w:lang w:val="it-IT"/>
        </w:rPr>
        <w:t>mundi</w:t>
      </w:r>
      <w:r w:rsidRPr="00B779A9">
        <w:rPr>
          <w:lang w:val="it-IT"/>
        </w:rPr>
        <w:t xml:space="preserve"> fitque statio in </w:t>
      </w:r>
      <w:r w:rsidRPr="00736684">
        <w:rPr>
          <w:rStyle w:val="Ort"/>
          <w:lang w:val="it-IT"/>
        </w:rPr>
        <w:t>ambitu</w:t>
      </w:r>
      <w:r w:rsidRPr="00B779A9">
        <w:rPr>
          <w:lang w:val="it-IT"/>
        </w:rPr>
        <w:t xml:space="preserve">. Ad reditum </w:t>
      </w:r>
      <w:r w:rsidR="00BA24A1" w:rsidRPr="00B779A9">
        <w:rPr>
          <w:lang w:val="it-IT"/>
        </w:rPr>
        <w:t>[</w:t>
      </w:r>
      <w:r w:rsidRPr="00B779A9">
        <w:rPr>
          <w:lang w:val="it-IT"/>
        </w:rPr>
        <w:t>AP</w:t>
      </w:r>
      <w:r w:rsidR="00BA24A1" w:rsidRPr="00B779A9">
        <w:rPr>
          <w:lang w:val="it-IT"/>
        </w:rPr>
        <w:t>]</w:t>
      </w:r>
      <w:r w:rsidRPr="00B779A9">
        <w:rPr>
          <w:lang w:val="it-IT"/>
        </w:rPr>
        <w:t xml:space="preserve"> </w:t>
      </w:r>
      <w:r w:rsidRPr="00794880">
        <w:rPr>
          <w:rStyle w:val="Incipit"/>
          <w:lang w:val="it-IT"/>
        </w:rPr>
        <w:t>Si</w:t>
      </w:r>
      <w:r w:rsidR="005A362F" w:rsidRPr="005A362F">
        <w:rPr>
          <w:i/>
          <w:lang w:val="it-IT"/>
        </w:rPr>
        <w:t xml:space="preserve"> </w:t>
      </w:r>
      <w:r w:rsidRPr="00794880">
        <w:rPr>
          <w:rStyle w:val="Incipit"/>
          <w:lang w:val="it-IT"/>
        </w:rPr>
        <w:t>iniq</w:t>
      </w:r>
      <w:r w:rsidR="0065429D" w:rsidRPr="00794880">
        <w:rPr>
          <w:rStyle w:val="Incipit"/>
          <w:lang w:val="it-IT"/>
        </w:rPr>
        <w:t>u</w:t>
      </w:r>
      <w:r w:rsidR="00D66EA2" w:rsidRPr="00794880">
        <w:rPr>
          <w:rStyle w:val="Incipit"/>
          <w:lang w:val="it-IT"/>
        </w:rPr>
        <w:t>ita</w:t>
      </w:r>
      <w:r w:rsidRPr="00794880">
        <w:rPr>
          <w:rStyle w:val="Incipit"/>
          <w:lang w:val="it-IT"/>
        </w:rPr>
        <w:t>tes</w:t>
      </w:r>
      <w:r w:rsidRPr="00B779A9">
        <w:rPr>
          <w:lang w:val="it-IT"/>
        </w:rPr>
        <w:t>.</w:t>
      </w:r>
      <w:r w:rsidR="0009393E" w:rsidRPr="00B779A9">
        <w:rPr>
          <w:lang w:val="it-IT"/>
        </w:rPr>
        <w:t xml:space="preserve"> </w:t>
      </w:r>
    </w:p>
    <w:p w:rsidR="00885488" w:rsidRPr="005076DC" w:rsidRDefault="0009393E" w:rsidP="00415109">
      <w:pPr>
        <w:rPr>
          <w:lang w:val="en-US"/>
        </w:rPr>
      </w:pPr>
      <w:r w:rsidRPr="00B779A9">
        <w:rPr>
          <w:lang w:val="it-IT"/>
        </w:rPr>
        <w:t>(24r)</w:t>
      </w:r>
      <w:r w:rsidR="00B27094">
        <w:rPr>
          <w:lang w:val="it-IT"/>
        </w:rPr>
        <w:t xml:space="preserve"> </w:t>
      </w:r>
      <w:r w:rsidR="00885488" w:rsidRPr="00736684">
        <w:rPr>
          <w:rStyle w:val="Time1"/>
          <w:lang w:val="it-IT"/>
        </w:rPr>
        <w:t>A</w:t>
      </w:r>
      <w:r w:rsidR="00546C2F" w:rsidRPr="00736684">
        <w:rPr>
          <w:rStyle w:val="Time1"/>
          <w:lang w:val="it-IT"/>
        </w:rPr>
        <w:t>d officium</w:t>
      </w:r>
      <w:r w:rsidR="00885488" w:rsidRPr="00B779A9">
        <w:rPr>
          <w:lang w:val="it-IT"/>
        </w:rPr>
        <w:t xml:space="preserve"> IN </w:t>
      </w:r>
      <w:r w:rsidR="00885488" w:rsidRPr="00736684">
        <w:rPr>
          <w:rStyle w:val="Incipit"/>
          <w:lang w:val="it-IT"/>
        </w:rPr>
        <w:t xml:space="preserve">Exaudi domine </w:t>
      </w:r>
      <w:r w:rsidR="00702792" w:rsidRPr="00736684">
        <w:rPr>
          <w:rStyle w:val="Incipit"/>
          <w:lang w:val="it-IT"/>
        </w:rPr>
        <w:t>voc</w:t>
      </w:r>
      <w:r w:rsidR="00885488" w:rsidRPr="00736684">
        <w:rPr>
          <w:rStyle w:val="Incipit"/>
          <w:lang w:val="it-IT"/>
        </w:rPr>
        <w:t>em meam</w:t>
      </w:r>
      <w:r w:rsidR="00885488" w:rsidRPr="00B779A9">
        <w:rPr>
          <w:lang w:val="it-IT"/>
        </w:rPr>
        <w:t xml:space="preserve">. </w:t>
      </w:r>
      <w:r w:rsidRPr="00B779A9">
        <w:rPr>
          <w:lang w:val="it-IT"/>
        </w:rPr>
        <w:t xml:space="preserve">[KY] </w:t>
      </w:r>
      <w:r w:rsidR="00885488" w:rsidRPr="00736684">
        <w:rPr>
          <w:rStyle w:val="Incipit"/>
          <w:lang w:val="it-IT"/>
        </w:rPr>
        <w:t>Kyrie</w:t>
      </w:r>
      <w:r w:rsidR="00885488" w:rsidRPr="00B779A9">
        <w:rPr>
          <w:lang w:val="it-IT"/>
        </w:rPr>
        <w:t xml:space="preserve"> et </w:t>
      </w:r>
      <w:r w:rsidRPr="00B779A9">
        <w:rPr>
          <w:lang w:val="it-IT"/>
        </w:rPr>
        <w:t xml:space="preserve">[SA] </w:t>
      </w:r>
      <w:r w:rsidR="00885488" w:rsidRPr="00736684">
        <w:rPr>
          <w:rStyle w:val="Incipit"/>
          <w:lang w:val="it-IT"/>
        </w:rPr>
        <w:t>Sanctus</w:t>
      </w:r>
      <w:r w:rsidR="00885488" w:rsidRPr="00B779A9">
        <w:rPr>
          <w:lang w:val="it-IT"/>
        </w:rPr>
        <w:t xml:space="preserve"> dominicaliter. GR </w:t>
      </w:r>
      <w:r w:rsidR="00885488" w:rsidRPr="00736684">
        <w:rPr>
          <w:rStyle w:val="Incipit"/>
          <w:lang w:val="it-IT"/>
        </w:rPr>
        <w:t>Protector noster</w:t>
      </w:r>
      <w:r w:rsidR="00DD1415">
        <w:rPr>
          <w:lang w:val="it-IT"/>
        </w:rPr>
        <w:t>@</w:t>
      </w:r>
      <w:r w:rsidR="00DD1415" w:rsidRPr="00B779A9">
        <w:rPr>
          <w:lang w:val="it-IT"/>
        </w:rPr>
        <w:t>61.</w:t>
      </w:r>
      <w:r w:rsidR="00885488" w:rsidRPr="00B779A9">
        <w:rPr>
          <w:lang w:val="it-IT"/>
        </w:rPr>
        <w:t xml:space="preserve"> AL</w:t>
      </w:r>
      <w:r w:rsidRPr="00B779A9">
        <w:rPr>
          <w:lang w:val="it-IT"/>
        </w:rPr>
        <w:t>V</w:t>
      </w:r>
      <w:r w:rsidR="00885488" w:rsidRPr="00B779A9">
        <w:rPr>
          <w:lang w:val="it-IT"/>
        </w:rPr>
        <w:t xml:space="preserve"> </w:t>
      </w:r>
      <w:r w:rsidR="00885488" w:rsidRPr="00736684">
        <w:rPr>
          <w:rStyle w:val="Incipit"/>
          <w:lang w:val="it-IT"/>
        </w:rPr>
        <w:t>In te domine speravi</w:t>
      </w:r>
      <w:r w:rsidR="00885488" w:rsidRPr="00B779A9">
        <w:rPr>
          <w:lang w:val="it-IT"/>
        </w:rPr>
        <w:t xml:space="preserve">. SE </w:t>
      </w:r>
      <w:r w:rsidR="00885488" w:rsidRPr="00736684">
        <w:rPr>
          <w:rStyle w:val="Incipit"/>
          <w:lang w:val="it-IT"/>
        </w:rPr>
        <w:t>Benedictio summae trinitati</w:t>
      </w:r>
      <w:r w:rsidR="00885488" w:rsidRPr="00B779A9">
        <w:rPr>
          <w:lang w:val="it-IT"/>
        </w:rPr>
        <w:t xml:space="preserve">. </w:t>
      </w:r>
      <w:r w:rsidR="00885488" w:rsidRPr="005076DC">
        <w:rPr>
          <w:lang w:val="en-US"/>
        </w:rPr>
        <w:t xml:space="preserve">OF </w:t>
      </w:r>
      <w:r w:rsidR="00885488" w:rsidRPr="005076DC">
        <w:rPr>
          <w:rStyle w:val="Incipit"/>
          <w:lang w:val="en-US"/>
        </w:rPr>
        <w:t>Benedicam</w:t>
      </w:r>
      <w:r w:rsidR="00DD1415" w:rsidRPr="005076DC">
        <w:rPr>
          <w:lang w:val="en-US"/>
        </w:rPr>
        <w:t>@70.</w:t>
      </w:r>
      <w:r w:rsidR="00885488" w:rsidRPr="005076DC">
        <w:rPr>
          <w:lang w:val="en-US"/>
        </w:rPr>
        <w:t xml:space="preserve"> CO </w:t>
      </w:r>
      <w:r w:rsidR="00885488" w:rsidRPr="005076DC">
        <w:rPr>
          <w:rStyle w:val="Incipit"/>
          <w:lang w:val="en-US"/>
        </w:rPr>
        <w:t>Unam petii a domino</w:t>
      </w:r>
      <w:r w:rsidR="00885488" w:rsidRPr="005076DC">
        <w:rPr>
          <w:lang w:val="en-US"/>
        </w:rPr>
        <w:t>.</w:t>
      </w:r>
    </w:p>
    <w:p w:rsidR="00885488" w:rsidRPr="005076DC" w:rsidRDefault="00885488" w:rsidP="00415109">
      <w:pPr>
        <w:rPr>
          <w:lang w:val="en-US"/>
        </w:rPr>
      </w:pPr>
      <w:r w:rsidRPr="005076DC">
        <w:rPr>
          <w:rStyle w:val="Time1"/>
          <w:lang w:val="en-US"/>
        </w:rPr>
        <w:t>I</w:t>
      </w:r>
      <w:r w:rsidR="00546C2F" w:rsidRPr="005076DC">
        <w:rPr>
          <w:rStyle w:val="Time1"/>
          <w:lang w:val="en-US"/>
        </w:rPr>
        <w:t>n secundis vesperis</w:t>
      </w:r>
      <w:r w:rsidRPr="005076DC">
        <w:rPr>
          <w:lang w:val="en-US"/>
        </w:rPr>
        <w:t xml:space="preserve"> AM </w:t>
      </w:r>
      <w:r w:rsidRPr="005076DC">
        <w:rPr>
          <w:rStyle w:val="Incipit"/>
          <w:lang w:val="en-US"/>
        </w:rPr>
        <w:t>Praeceptor per totam noctem laborantes</w:t>
      </w:r>
      <w:r w:rsidRPr="005076DC">
        <w:rPr>
          <w:lang w:val="en-US"/>
        </w:rPr>
        <w:t>.</w:t>
      </w:r>
    </w:p>
    <w:p w:rsidR="00885488" w:rsidRPr="005076DC" w:rsidRDefault="00885488" w:rsidP="00415109">
      <w:pPr>
        <w:pStyle w:val="berschrift1"/>
        <w:rPr>
          <w:lang w:val="en-US"/>
        </w:rPr>
      </w:pPr>
      <w:r w:rsidRPr="005076DC">
        <w:rPr>
          <w:lang w:val="en-US"/>
        </w:rPr>
        <w:t>IN DIE SANCTAE M</w:t>
      </w:r>
      <w:r w:rsidR="00B758AF" w:rsidRPr="005076DC">
        <w:rPr>
          <w:lang w:val="en-US"/>
        </w:rPr>
        <w:t>ARIAE MAGDALENAE</w:t>
      </w:r>
    </w:p>
    <w:p w:rsidR="00885488" w:rsidRPr="005076DC" w:rsidRDefault="00D161FA" w:rsidP="00415109">
      <w:pPr>
        <w:rPr>
          <w:lang w:val="pt-PT"/>
        </w:rPr>
      </w:pPr>
      <w:r w:rsidRPr="005076DC">
        <w:rPr>
          <w:lang w:val="pt-PT"/>
        </w:rPr>
        <w:t>%D::</w:t>
      </w:r>
      <w:r w:rsidR="00885488" w:rsidRPr="005076DC">
        <w:rPr>
          <w:lang w:val="pt-PT"/>
        </w:rPr>
        <w:t>Summum</w:t>
      </w:r>
      <w:r w:rsidRPr="005076DC">
        <w:rPr>
          <w:lang w:val="pt-PT"/>
        </w:rPr>
        <w:t>%</w:t>
      </w:r>
      <w:r w:rsidR="00885488" w:rsidRPr="005076DC">
        <w:rPr>
          <w:lang w:val="pt-PT"/>
        </w:rPr>
        <w:t xml:space="preserve"> festum facimus.</w:t>
      </w:r>
    </w:p>
    <w:p w:rsidR="00885488" w:rsidRPr="005076DC" w:rsidRDefault="00885488" w:rsidP="00415109">
      <w:pPr>
        <w:rPr>
          <w:lang w:val="it-IT"/>
        </w:rPr>
      </w:pPr>
      <w:r w:rsidRPr="005076DC">
        <w:rPr>
          <w:rStyle w:val="Time1"/>
          <w:lang w:val="pt-PT"/>
        </w:rPr>
        <w:t>A</w:t>
      </w:r>
      <w:r w:rsidR="00B758AF" w:rsidRPr="005076DC">
        <w:rPr>
          <w:rStyle w:val="Time1"/>
          <w:lang w:val="pt-PT"/>
        </w:rPr>
        <w:t>d vesperas</w:t>
      </w:r>
      <w:r w:rsidRPr="005076DC">
        <w:rPr>
          <w:lang w:val="pt-PT"/>
        </w:rPr>
        <w:t xml:space="preserve"> super psalmos AN </w:t>
      </w:r>
      <w:r w:rsidRPr="005076DC">
        <w:rPr>
          <w:rStyle w:val="Incipit"/>
          <w:lang w:val="pt-PT"/>
        </w:rPr>
        <w:t>Multum dimittitur multum amanti</w:t>
      </w:r>
      <w:r w:rsidR="00716381" w:rsidRPr="005076DC">
        <w:rPr>
          <w:lang w:val="pt-PT"/>
        </w:rPr>
        <w:t xml:space="preserve">. </w:t>
      </w:r>
      <w:r w:rsidR="00716381" w:rsidRPr="005076DC">
        <w:rPr>
          <w:lang w:val="it-IT"/>
        </w:rPr>
        <w:t>Psalmi o</w:t>
      </w:r>
      <w:r w:rsidRPr="005076DC">
        <w:rPr>
          <w:lang w:val="it-IT"/>
        </w:rPr>
        <w:t xml:space="preserve">mnia Laudate. RP </w:t>
      </w:r>
      <w:r w:rsidRPr="005076DC">
        <w:rPr>
          <w:rStyle w:val="Incipit"/>
          <w:lang w:val="it-IT"/>
        </w:rPr>
        <w:t xml:space="preserve">Adest testis </w:t>
      </w:r>
      <w:r w:rsidR="00BA4CFB" w:rsidRPr="005076DC">
        <w:rPr>
          <w:rStyle w:val="Incipit"/>
          <w:lang w:val="it-IT"/>
        </w:rPr>
        <w:t>divi</w:t>
      </w:r>
      <w:r w:rsidRPr="005076DC">
        <w:rPr>
          <w:rStyle w:val="Incipit"/>
          <w:lang w:val="it-IT"/>
        </w:rPr>
        <w:t>nae misericordiae</w:t>
      </w:r>
      <w:r w:rsidRPr="005076DC">
        <w:rPr>
          <w:lang w:val="it-IT"/>
        </w:rPr>
        <w:t xml:space="preserve">. HY </w:t>
      </w:r>
      <w:r w:rsidRPr="005076DC">
        <w:rPr>
          <w:rStyle w:val="Incipit"/>
          <w:lang w:val="it-IT"/>
        </w:rPr>
        <w:t>Iesu Christe auctor vitae</w:t>
      </w:r>
      <w:r w:rsidRPr="005076DC">
        <w:rPr>
          <w:lang w:val="it-IT"/>
        </w:rPr>
        <w:t xml:space="preserve">. VS </w:t>
      </w:r>
      <w:r w:rsidRPr="005076DC">
        <w:rPr>
          <w:rStyle w:val="Incipit"/>
          <w:lang w:val="it-IT"/>
        </w:rPr>
        <w:t>Specie tua</w:t>
      </w:r>
      <w:r w:rsidRPr="005076DC">
        <w:rPr>
          <w:lang w:val="it-IT"/>
        </w:rPr>
        <w:t xml:space="preserve">. AM </w:t>
      </w:r>
      <w:r w:rsidRPr="005076DC">
        <w:rPr>
          <w:rStyle w:val="Incipit"/>
          <w:lang w:val="it-IT"/>
        </w:rPr>
        <w:t xml:space="preserve">Suavissime </w:t>
      </w:r>
      <w:r w:rsidR="00FA3B56" w:rsidRPr="005076DC">
        <w:rPr>
          <w:rStyle w:val="Incipit"/>
          <w:lang w:val="it-IT"/>
        </w:rPr>
        <w:t>univers</w:t>
      </w:r>
      <w:r w:rsidRPr="005076DC">
        <w:rPr>
          <w:rStyle w:val="Incipit"/>
          <w:lang w:val="it-IT"/>
        </w:rPr>
        <w:t>orum domine</w:t>
      </w:r>
      <w:r w:rsidRPr="005076DC">
        <w:rPr>
          <w:lang w:val="it-IT"/>
        </w:rPr>
        <w:t xml:space="preserve">. De beata virgine AC </w:t>
      </w:r>
      <w:r w:rsidRPr="005076DC">
        <w:rPr>
          <w:rStyle w:val="Incipit"/>
          <w:lang w:val="it-IT"/>
        </w:rPr>
        <w:t>Omnium rerum</w:t>
      </w:r>
      <w:r w:rsidRPr="005076DC">
        <w:rPr>
          <w:lang w:val="it-IT"/>
        </w:rPr>
        <w:t xml:space="preserve">. </w:t>
      </w:r>
      <w:r w:rsidR="00716381" w:rsidRPr="005076DC">
        <w:rPr>
          <w:lang w:val="it-IT"/>
        </w:rPr>
        <w:t>[</w:t>
      </w:r>
      <w:r w:rsidRPr="005076DC">
        <w:rPr>
          <w:lang w:val="it-IT"/>
        </w:rPr>
        <w:t>BD</w:t>
      </w:r>
      <w:r w:rsidR="00716381" w:rsidRPr="005076DC">
        <w:rPr>
          <w:lang w:val="it-IT"/>
        </w:rPr>
        <w:t>]</w:t>
      </w:r>
      <w:r w:rsidRPr="005076DC">
        <w:rPr>
          <w:lang w:val="it-IT"/>
        </w:rPr>
        <w:t xml:space="preserve"> </w:t>
      </w:r>
      <w:r w:rsidR="005F6F99" w:rsidRPr="005076DC">
        <w:rPr>
          <w:rStyle w:val="Incipit"/>
          <w:lang w:val="it-IT"/>
        </w:rPr>
        <w:t>Benedicamus</w:t>
      </w:r>
      <w:r w:rsidR="00716381" w:rsidRPr="005076DC">
        <w:rPr>
          <w:lang w:val="it-IT"/>
        </w:rPr>
        <w:t xml:space="preserve"> d</w:t>
      </w:r>
      <w:r w:rsidRPr="005076DC">
        <w:rPr>
          <w:lang w:val="it-IT"/>
        </w:rPr>
        <w:t>e apostolis.</w:t>
      </w:r>
    </w:p>
    <w:p w:rsidR="00885488" w:rsidRDefault="00885488" w:rsidP="00415109">
      <w:pPr>
        <w:rPr>
          <w:lang w:val="en-US"/>
        </w:rPr>
      </w:pPr>
      <w:r w:rsidRPr="00736684">
        <w:rPr>
          <w:rStyle w:val="Time1"/>
          <w:lang w:val="en-US"/>
        </w:rPr>
        <w:t>A</w:t>
      </w:r>
      <w:r w:rsidR="00B758AF" w:rsidRPr="00736684">
        <w:rPr>
          <w:rStyle w:val="Time1"/>
          <w:lang w:val="en-US"/>
        </w:rPr>
        <w:t>d completorium</w:t>
      </w:r>
      <w:r>
        <w:rPr>
          <w:lang w:val="en-US"/>
        </w:rPr>
        <w:t xml:space="preserve"> HY </w:t>
      </w:r>
      <w:r w:rsidRPr="00794880">
        <w:rPr>
          <w:rStyle w:val="Incipit"/>
          <w:lang w:val="en-US"/>
        </w:rPr>
        <w:t>Te</w:t>
      </w:r>
      <w:r w:rsidR="005A362F" w:rsidRPr="005A362F">
        <w:rPr>
          <w:i/>
          <w:lang w:val="en-US"/>
        </w:rPr>
        <w:t xml:space="preserve"> </w:t>
      </w:r>
      <w:r w:rsidRPr="00794880">
        <w:rPr>
          <w:rStyle w:val="Incipit"/>
          <w:lang w:val="en-US"/>
        </w:rPr>
        <w:t>lucis</w:t>
      </w:r>
      <w:r>
        <w:rPr>
          <w:lang w:val="en-US"/>
        </w:rPr>
        <w:t xml:space="preserve">. AD </w:t>
      </w:r>
      <w:r w:rsidRPr="00794880">
        <w:rPr>
          <w:rStyle w:val="Incipit"/>
          <w:lang w:val="en-US"/>
        </w:rPr>
        <w:t>Pacem</w:t>
      </w:r>
      <w:r w:rsidR="005A362F" w:rsidRPr="005A362F">
        <w:rPr>
          <w:i/>
          <w:lang w:val="en-US"/>
        </w:rPr>
        <w:t xml:space="preserve"> </w:t>
      </w:r>
      <w:r w:rsidRPr="00794880">
        <w:rPr>
          <w:rStyle w:val="Incipit"/>
          <w:lang w:val="en-US"/>
        </w:rPr>
        <w:t>tuam</w:t>
      </w:r>
      <w:r w:rsidRPr="005B472A">
        <w:rPr>
          <w:lang w:val="en-US"/>
        </w:rPr>
        <w:t xml:space="preserve">. </w:t>
      </w:r>
    </w:p>
    <w:p w:rsidR="00885488" w:rsidRDefault="00885488" w:rsidP="00415109">
      <w:pPr>
        <w:rPr>
          <w:lang w:val="en-US"/>
        </w:rPr>
      </w:pPr>
      <w:r w:rsidRPr="00736684">
        <w:rPr>
          <w:rStyle w:val="Time1"/>
          <w:lang w:val="en-US"/>
        </w:rPr>
        <w:t>A</w:t>
      </w:r>
      <w:r w:rsidR="00B758AF" w:rsidRPr="00736684">
        <w:rPr>
          <w:rStyle w:val="Time1"/>
          <w:lang w:val="en-US"/>
        </w:rPr>
        <w:t>d matutinum</w:t>
      </w:r>
      <w:r>
        <w:rPr>
          <w:lang w:val="en-US"/>
        </w:rPr>
        <w:t xml:space="preserve"> I</w:t>
      </w:r>
      <w:r w:rsidR="00716381">
        <w:rPr>
          <w:lang w:val="en-US"/>
        </w:rPr>
        <w:t>N</w:t>
      </w:r>
      <w:r>
        <w:rPr>
          <w:lang w:val="en-US"/>
        </w:rPr>
        <w:t xml:space="preserve">V </w:t>
      </w:r>
      <w:r w:rsidRPr="00794880">
        <w:rPr>
          <w:rStyle w:val="Incipit"/>
          <w:lang w:val="en-US"/>
        </w:rPr>
        <w:t>S</w:t>
      </w:r>
      <w:r w:rsidRPr="00736684">
        <w:rPr>
          <w:rStyle w:val="Incipit"/>
          <w:lang w:val="en-US"/>
        </w:rPr>
        <w:t>tellam</w:t>
      </w:r>
      <w:r w:rsidR="005A362F" w:rsidRPr="00736684">
        <w:rPr>
          <w:rStyle w:val="Incipit"/>
          <w:lang w:val="en-US"/>
        </w:rPr>
        <w:t xml:space="preserve"> </w:t>
      </w:r>
      <w:r w:rsidRPr="00736684">
        <w:rPr>
          <w:rStyle w:val="Incipit"/>
          <w:lang w:val="en-US"/>
        </w:rPr>
        <w:t>Christum</w:t>
      </w:r>
      <w:r w:rsidR="00794880" w:rsidRPr="00736684">
        <w:rPr>
          <w:rStyle w:val="Incipit"/>
          <w:lang w:val="en-US"/>
        </w:rPr>
        <w:t xml:space="preserve"> </w:t>
      </w:r>
      <w:r w:rsidR="00D161FA" w:rsidRPr="00736684">
        <w:rPr>
          <w:rStyle w:val="Incipit"/>
          <w:lang w:val="en-US"/>
        </w:rPr>
        <w:t>m</w:t>
      </w:r>
      <w:r w:rsidRPr="00736684">
        <w:rPr>
          <w:rStyle w:val="Incipit"/>
          <w:lang w:val="en-US"/>
        </w:rPr>
        <w:t>atutinam</w:t>
      </w:r>
      <w:r>
        <w:rPr>
          <w:lang w:val="en-US"/>
        </w:rPr>
        <w:t xml:space="preserve">. </w:t>
      </w:r>
      <w:r w:rsidR="00D161FA">
        <w:rPr>
          <w:lang w:val="en-US"/>
        </w:rPr>
        <w:t xml:space="preserve">%D::In primo% </w:t>
      </w:r>
      <w:r>
        <w:rPr>
          <w:lang w:val="en-US"/>
        </w:rPr>
        <w:t xml:space="preserve">HY </w:t>
      </w:r>
      <w:r w:rsidR="0065429D" w:rsidRPr="00794880">
        <w:rPr>
          <w:rStyle w:val="Incipit"/>
          <w:lang w:val="en-US"/>
        </w:rPr>
        <w:t>Votiv</w:t>
      </w:r>
      <w:r w:rsidRPr="00794880">
        <w:rPr>
          <w:rStyle w:val="Incipit"/>
          <w:lang w:val="en-US"/>
        </w:rPr>
        <w:t>a</w:t>
      </w:r>
      <w:r w:rsidR="005A362F" w:rsidRPr="005A362F">
        <w:rPr>
          <w:i/>
          <w:lang w:val="en-US"/>
        </w:rPr>
        <w:t xml:space="preserve"> </w:t>
      </w:r>
      <w:r w:rsidRPr="00794880">
        <w:rPr>
          <w:rStyle w:val="Incipit"/>
          <w:lang w:val="en-US"/>
        </w:rPr>
        <w:t>cunctis</w:t>
      </w:r>
      <w:r w:rsidR="005A362F" w:rsidRPr="005A362F">
        <w:rPr>
          <w:i/>
          <w:lang w:val="en-US"/>
        </w:rPr>
        <w:t xml:space="preserve"> </w:t>
      </w:r>
      <w:r w:rsidRPr="00794880">
        <w:rPr>
          <w:rStyle w:val="Incipit"/>
          <w:lang w:val="en-US"/>
        </w:rPr>
        <w:t>orbita</w:t>
      </w:r>
      <w:r w:rsidR="005A362F" w:rsidRPr="005A362F">
        <w:rPr>
          <w:i/>
          <w:lang w:val="en-US"/>
        </w:rPr>
        <w:t xml:space="preserve"> </w:t>
      </w:r>
      <w:r w:rsidR="00D161FA">
        <w:rPr>
          <w:lang w:val="en-US"/>
        </w:rPr>
        <w:t>$E::</w:t>
      </w:r>
      <w:r>
        <w:rPr>
          <w:lang w:val="en-US"/>
        </w:rPr>
        <w:t>cum duobus sequentibus versibus et finitur cum ultimo</w:t>
      </w:r>
      <w:r w:rsidR="00A75047">
        <w:rPr>
          <w:lang w:val="en-US"/>
        </w:rPr>
        <w:t xml:space="preserve"> </w:t>
      </w:r>
      <w:r w:rsidR="00716381" w:rsidRPr="004518BD">
        <w:rPr>
          <w:lang w:val="en-US"/>
        </w:rPr>
        <w:t>H</w:t>
      </w:r>
      <w:r w:rsidRPr="004518BD">
        <w:rPr>
          <w:lang w:val="en-US"/>
        </w:rPr>
        <w:t xml:space="preserve">V </w:t>
      </w:r>
      <w:r w:rsidR="000F4FB4" w:rsidRPr="004518BD">
        <w:rPr>
          <w:rStyle w:val="Incipit"/>
          <w:lang w:val="en-US"/>
        </w:rPr>
        <w:t>Salve</w:t>
      </w:r>
      <w:r w:rsidR="005A362F" w:rsidRPr="004518BD">
        <w:rPr>
          <w:rStyle w:val="Incipit"/>
          <w:lang w:val="en-US"/>
        </w:rPr>
        <w:t xml:space="preserve"> </w:t>
      </w:r>
      <w:r w:rsidRPr="004518BD">
        <w:rPr>
          <w:rStyle w:val="Incipit"/>
          <w:lang w:val="en-US"/>
        </w:rPr>
        <w:t>beata</w:t>
      </w:r>
      <w:r w:rsidR="00D161FA" w:rsidRPr="004518BD">
        <w:rPr>
          <w:lang w:val="en-US"/>
        </w:rPr>
        <w:t>$</w:t>
      </w:r>
      <w:r w:rsidR="00AD29A8" w:rsidRPr="004518BD">
        <w:rPr>
          <w:lang w:val="en-US"/>
        </w:rPr>
        <w:t>.</w:t>
      </w:r>
    </w:p>
    <w:p w:rsidR="00885488" w:rsidRPr="00B779A9" w:rsidRDefault="00B758AF" w:rsidP="00415109">
      <w:pPr>
        <w:rPr>
          <w:lang w:val="fr-FR"/>
        </w:rPr>
      </w:pPr>
      <w:r w:rsidRPr="00736684">
        <w:rPr>
          <w:rStyle w:val="Time2"/>
          <w:lang w:val="pt-PT"/>
        </w:rPr>
        <w:t>In primo nocturno</w:t>
      </w:r>
      <w:r w:rsidR="00885488" w:rsidRPr="00B779A9">
        <w:rPr>
          <w:lang w:val="pt-PT"/>
        </w:rPr>
        <w:t xml:space="preserve"> AN </w:t>
      </w:r>
      <w:r w:rsidR="00885488" w:rsidRPr="00736684">
        <w:rPr>
          <w:rStyle w:val="Incipit"/>
          <w:lang w:val="pt-PT"/>
        </w:rPr>
        <w:t xml:space="preserve">Ingressus Iesus domum </w:t>
      </w:r>
      <w:r w:rsidR="00FA3B56" w:rsidRPr="00736684">
        <w:rPr>
          <w:rStyle w:val="Incipit"/>
          <w:lang w:val="pt-PT"/>
        </w:rPr>
        <w:t>Simo</w:t>
      </w:r>
      <w:r w:rsidR="00885488" w:rsidRPr="00736684">
        <w:rPr>
          <w:rStyle w:val="Incipit"/>
          <w:lang w:val="pt-PT"/>
        </w:rPr>
        <w:t>nis leprosi</w:t>
      </w:r>
      <w:r w:rsidR="00885488" w:rsidRPr="00B779A9">
        <w:rPr>
          <w:lang w:val="pt-PT"/>
        </w:rPr>
        <w:t xml:space="preserve"> cum duabus sequentibus. </w:t>
      </w:r>
      <w:r w:rsidR="00885488" w:rsidRPr="00B779A9">
        <w:rPr>
          <w:lang w:val="fr-FR"/>
        </w:rPr>
        <w:t xml:space="preserve">PS </w:t>
      </w:r>
      <w:r w:rsidR="00885488" w:rsidRPr="00736684">
        <w:rPr>
          <w:rStyle w:val="Incipit"/>
          <w:lang w:val="fr-FR"/>
        </w:rPr>
        <w:t>Domine dominus noster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Caeli enarrant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Domini est terra</w:t>
      </w:r>
      <w:r w:rsidR="00885488" w:rsidRPr="00B779A9">
        <w:rPr>
          <w:lang w:val="fr-FR"/>
        </w:rPr>
        <w:t xml:space="preserve">. VS </w:t>
      </w:r>
      <w:r w:rsidR="00885488" w:rsidRPr="00736684">
        <w:rPr>
          <w:rStyle w:val="Incipit"/>
          <w:lang w:val="fr-FR"/>
        </w:rPr>
        <w:t>Specie tua</w:t>
      </w:r>
      <w:r w:rsidR="0080120F" w:rsidRPr="00B779A9">
        <w:rPr>
          <w:lang w:val="fr-FR"/>
        </w:rPr>
        <w:t>. Lectiones e</w:t>
      </w:r>
      <w:r w:rsidR="00C71BD9" w:rsidRPr="00B779A9">
        <w:rPr>
          <w:lang w:val="fr-FR"/>
        </w:rPr>
        <w:t>x homi</w:t>
      </w:r>
      <w:r w:rsidR="00885488" w:rsidRPr="00B779A9">
        <w:rPr>
          <w:lang w:val="fr-FR"/>
        </w:rPr>
        <w:t xml:space="preserve">lia hodierni </w:t>
      </w:r>
      <w:r w:rsidR="00D161FA">
        <w:rPr>
          <w:lang w:val="fr-FR"/>
        </w:rPr>
        <w:t>evangelii</w:t>
      </w:r>
      <w:r w:rsidR="00453AEE" w:rsidRPr="00B779A9">
        <w:rPr>
          <w:lang w:val="fr-FR"/>
        </w:rPr>
        <w:t xml:space="preserve"> [LH]</w:t>
      </w:r>
      <w:r w:rsidR="00885488" w:rsidRPr="00B779A9">
        <w:rPr>
          <w:lang w:val="fr-FR"/>
        </w:rPr>
        <w:t xml:space="preserve"> </w:t>
      </w:r>
      <w:r w:rsidR="00885488" w:rsidRPr="00736684">
        <w:rPr>
          <w:rStyle w:val="Incipit"/>
          <w:lang w:val="fr-FR"/>
        </w:rPr>
        <w:t>Quis namque pharisaeus de falsa</w:t>
      </w:r>
      <w:r w:rsidR="005A362F" w:rsidRPr="00736684">
        <w:rPr>
          <w:rStyle w:val="Incipit"/>
          <w:lang w:val="fr-FR"/>
        </w:rPr>
        <w:t xml:space="preserve"> </w:t>
      </w:r>
      <w:r w:rsidR="00D161FA" w:rsidRPr="00736684">
        <w:rPr>
          <w:rStyle w:val="Incipit"/>
          <w:lang w:val="fr-FR"/>
        </w:rPr>
        <w:t>iustitia praesu</w:t>
      </w:r>
      <w:r w:rsidR="00885488" w:rsidRPr="00736684">
        <w:rPr>
          <w:rStyle w:val="Incipit"/>
          <w:lang w:val="fr-FR"/>
        </w:rPr>
        <w:t>mens</w:t>
      </w:r>
      <w:r w:rsidR="00885488" w:rsidRPr="00B779A9">
        <w:rPr>
          <w:lang w:val="fr-FR"/>
        </w:rPr>
        <w:t xml:space="preserve">. RP </w:t>
      </w:r>
      <w:r w:rsidR="00885488" w:rsidRPr="00736684">
        <w:rPr>
          <w:rStyle w:val="Incipit"/>
          <w:lang w:val="fr-FR"/>
        </w:rPr>
        <w:t>Septem ergo Maria daemonia habuit</w:t>
      </w:r>
      <w:r w:rsidR="00885488" w:rsidRPr="00B779A9">
        <w:rPr>
          <w:lang w:val="fr-FR"/>
        </w:rPr>
        <w:t xml:space="preserve"> cum sequentibus duobus.</w:t>
      </w:r>
    </w:p>
    <w:p w:rsidR="00885488" w:rsidRPr="00B779A9" w:rsidRDefault="00B758AF" w:rsidP="00415109">
      <w:pPr>
        <w:rPr>
          <w:lang w:val="pt-PT"/>
        </w:rPr>
      </w:pPr>
      <w:r w:rsidRPr="00736684">
        <w:rPr>
          <w:rStyle w:val="Time2"/>
          <w:lang w:val="pt-PT"/>
        </w:rPr>
        <w:t>In secundo nocturno</w:t>
      </w:r>
      <w:r w:rsidRPr="00B779A9">
        <w:rPr>
          <w:lang w:val="pt-PT"/>
        </w:rPr>
        <w:t xml:space="preserve"> </w:t>
      </w:r>
      <w:r w:rsidR="00885488" w:rsidRPr="00B779A9">
        <w:rPr>
          <w:lang w:val="pt-PT"/>
        </w:rPr>
        <w:t xml:space="preserve">AN </w:t>
      </w:r>
      <w:r w:rsidR="00885488" w:rsidRPr="00736684">
        <w:rPr>
          <w:rStyle w:val="Incipit"/>
          <w:lang w:val="pt-PT"/>
        </w:rPr>
        <w:t>Intendens porro Maria</w:t>
      </w:r>
      <w:r w:rsidR="00885488" w:rsidRPr="00B779A9">
        <w:rPr>
          <w:lang w:val="pt-PT"/>
        </w:rPr>
        <w:t xml:space="preserve"> cum duabus sequentibus. PS </w:t>
      </w:r>
      <w:r w:rsidR="00885488" w:rsidRPr="00736684">
        <w:rPr>
          <w:rStyle w:val="Incipit"/>
          <w:lang w:val="pt-PT"/>
        </w:rPr>
        <w:t>Eructavit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Deus noster refugium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Fundamenta</w:t>
      </w:r>
      <w:r w:rsidR="00885488" w:rsidRPr="00B779A9">
        <w:rPr>
          <w:lang w:val="pt-PT"/>
        </w:rPr>
        <w:t xml:space="preserve">. VS </w:t>
      </w:r>
      <w:r w:rsidR="00885488" w:rsidRPr="00736684">
        <w:rPr>
          <w:rStyle w:val="Incipit"/>
          <w:lang w:val="pt-PT"/>
        </w:rPr>
        <w:t>Diffusa est gratia</w:t>
      </w:r>
      <w:r w:rsidR="00885488" w:rsidRPr="00B779A9">
        <w:rPr>
          <w:lang w:val="pt-PT"/>
        </w:rPr>
        <w:t xml:space="preserve">. RP </w:t>
      </w:r>
      <w:r w:rsidR="00885488" w:rsidRPr="00736684">
        <w:rPr>
          <w:rStyle w:val="Incipit"/>
          <w:lang w:val="pt-PT"/>
        </w:rPr>
        <w:t>Umbrosum tunc re</w:t>
      </w:r>
      <w:r w:rsidR="00D80D0C" w:rsidRPr="00736684">
        <w:rPr>
          <w:rStyle w:val="Incipit"/>
          <w:lang w:val="pt-PT"/>
        </w:rPr>
        <w:t>vera</w:t>
      </w:r>
      <w:r w:rsidR="00885488" w:rsidRPr="00736684">
        <w:rPr>
          <w:rStyle w:val="Incipit"/>
          <w:lang w:val="pt-PT"/>
        </w:rPr>
        <w:t xml:space="preserve"> locum</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Maria plorans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Accessit ad pedes Iesu</w:t>
      </w:r>
      <w:r w:rsidR="00885488" w:rsidRPr="00B779A9">
        <w:rPr>
          <w:lang w:val="pt-PT"/>
        </w:rPr>
        <w:t>.</w:t>
      </w:r>
    </w:p>
    <w:p w:rsidR="00885488" w:rsidRPr="00B779A9" w:rsidRDefault="00B758AF" w:rsidP="00415109">
      <w:pPr>
        <w:rPr>
          <w:lang w:val="fr-FR"/>
        </w:rPr>
      </w:pPr>
      <w:r w:rsidRPr="00736684">
        <w:rPr>
          <w:rStyle w:val="Time2"/>
          <w:lang w:val="pt-PT"/>
        </w:rPr>
        <w:t>In tertio nocturno</w:t>
      </w:r>
      <w:r w:rsidRPr="00B779A9">
        <w:rPr>
          <w:lang w:val="pt-PT"/>
        </w:rPr>
        <w:t xml:space="preserve"> </w:t>
      </w:r>
      <w:r w:rsidR="00885488" w:rsidRPr="00B779A9">
        <w:rPr>
          <w:lang w:val="pt-PT"/>
        </w:rPr>
        <w:t xml:space="preserve">AN </w:t>
      </w:r>
      <w:r w:rsidR="00885488" w:rsidRPr="00736684">
        <w:rPr>
          <w:rStyle w:val="Incipit"/>
          <w:lang w:val="pt-PT"/>
        </w:rPr>
        <w:t>Cum esset Bethaniae Iesus</w:t>
      </w:r>
      <w:r w:rsidR="00885488" w:rsidRPr="00B779A9">
        <w:rPr>
          <w:lang w:val="pt-PT"/>
        </w:rPr>
        <w:t xml:space="preserve"> cum sequentibus duabus. </w:t>
      </w:r>
      <w:r w:rsidR="00885488" w:rsidRPr="00B779A9">
        <w:rPr>
          <w:lang w:val="fr-FR"/>
        </w:rPr>
        <w:t xml:space="preserve">PS </w:t>
      </w:r>
      <w:r w:rsidR="00885488" w:rsidRPr="00736684">
        <w:rPr>
          <w:rStyle w:val="Incipit"/>
          <w:lang w:val="fr-FR"/>
        </w:rPr>
        <w:t>Cantate</w:t>
      </w:r>
      <w:r w:rsidR="00885488" w:rsidRPr="00B779A9">
        <w:rPr>
          <w:lang w:val="fr-FR"/>
        </w:rPr>
        <w:t xml:space="preserve"> primum.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Dominus (24v) regnavit exultet</w:t>
      </w:r>
      <w:r w:rsidR="00885488" w:rsidRPr="00B779A9">
        <w:rPr>
          <w:lang w:val="fr-FR"/>
        </w:rPr>
        <w:t xml:space="preserve">. </w:t>
      </w:r>
      <w:r w:rsidR="00BA24A1" w:rsidRPr="00B779A9">
        <w:rPr>
          <w:lang w:val="fr-FR"/>
        </w:rPr>
        <w:t>[</w:t>
      </w:r>
      <w:r w:rsidR="00885488" w:rsidRPr="00B779A9">
        <w:rPr>
          <w:lang w:val="fr-FR"/>
        </w:rPr>
        <w:t>PS</w:t>
      </w:r>
      <w:r w:rsidR="003A2E0F">
        <w:rPr>
          <w:lang w:val="fr-FR"/>
        </w:rPr>
        <w:t>]</w:t>
      </w:r>
      <w:r w:rsidR="00885488" w:rsidRPr="00B779A9">
        <w:rPr>
          <w:lang w:val="fr-FR"/>
        </w:rPr>
        <w:t xml:space="preserve"> </w:t>
      </w:r>
      <w:r w:rsidR="00885488" w:rsidRPr="00736684">
        <w:rPr>
          <w:rStyle w:val="Incipit"/>
          <w:lang w:val="fr-FR"/>
        </w:rPr>
        <w:t>Cantate</w:t>
      </w:r>
      <w:r w:rsidR="00885488" w:rsidRPr="00B779A9">
        <w:rPr>
          <w:lang w:val="fr-FR"/>
        </w:rPr>
        <w:t xml:space="preserve"> secundum. VS </w:t>
      </w:r>
      <w:r w:rsidR="00885488" w:rsidRPr="00736684">
        <w:rPr>
          <w:rStyle w:val="Incipit"/>
          <w:lang w:val="fr-FR"/>
        </w:rPr>
        <w:t>Audi filia</w:t>
      </w:r>
      <w:r w:rsidR="00885488" w:rsidRPr="00B779A9">
        <w:rPr>
          <w:lang w:val="fr-FR"/>
        </w:rPr>
        <w:t xml:space="preserve">. EV </w:t>
      </w:r>
      <w:r w:rsidR="00885488" w:rsidRPr="00736684">
        <w:rPr>
          <w:rStyle w:val="Incipit"/>
          <w:lang w:val="fr-FR"/>
        </w:rPr>
        <w:t>Rogabat Iesum quidam phariseus</w:t>
      </w:r>
      <w:r w:rsidR="00885488" w:rsidRPr="00B779A9">
        <w:rPr>
          <w:lang w:val="fr-FR"/>
        </w:rPr>
        <w:t xml:space="preserve">. RP </w:t>
      </w:r>
      <w:r w:rsidR="00885488" w:rsidRPr="00736684">
        <w:rPr>
          <w:rStyle w:val="Incipit"/>
          <w:lang w:val="fr-FR"/>
        </w:rPr>
        <w:t xml:space="preserve">Post haec </w:t>
      </w:r>
      <w:r w:rsidR="009772E9" w:rsidRPr="00736684">
        <w:rPr>
          <w:rStyle w:val="Incipit"/>
          <w:lang w:val="fr-FR"/>
        </w:rPr>
        <w:t>conv</w:t>
      </w:r>
      <w:r w:rsidR="00885488" w:rsidRPr="00736684">
        <w:rPr>
          <w:rStyle w:val="Incipit"/>
          <w:lang w:val="fr-FR"/>
        </w:rPr>
        <w:t>ersa est</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736684">
        <w:rPr>
          <w:rStyle w:val="Incipit"/>
          <w:lang w:val="fr-FR"/>
        </w:rPr>
        <w:t>Adest testis</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736684">
        <w:rPr>
          <w:rStyle w:val="Incipit"/>
          <w:lang w:val="fr-FR"/>
        </w:rPr>
        <w:t>Summe propitiator Christe Iesu</w:t>
      </w:r>
      <w:r w:rsidR="00885488" w:rsidRPr="00B779A9">
        <w:rPr>
          <w:lang w:val="fr-FR"/>
        </w:rPr>
        <w:t xml:space="preserve">. </w:t>
      </w:r>
      <w:r w:rsidR="006849AC" w:rsidRPr="00B779A9">
        <w:rPr>
          <w:lang w:val="fr-FR"/>
        </w:rPr>
        <w:t>[</w:t>
      </w:r>
      <w:r w:rsidR="00885488" w:rsidRPr="00B779A9">
        <w:rPr>
          <w:lang w:val="fr-FR"/>
        </w:rPr>
        <w:t>TD</w:t>
      </w:r>
      <w:r w:rsidR="006849AC" w:rsidRPr="00B779A9">
        <w:rPr>
          <w:lang w:val="fr-FR"/>
        </w:rPr>
        <w:t xml:space="preserve">] </w:t>
      </w:r>
      <w:r w:rsidR="006849AC" w:rsidRPr="00736684">
        <w:rPr>
          <w:rStyle w:val="Incipit"/>
          <w:lang w:val="fr-FR"/>
        </w:rPr>
        <w:t>Te deum</w:t>
      </w:r>
      <w:r w:rsidR="0080120F" w:rsidRPr="00736684">
        <w:rPr>
          <w:rStyle w:val="Incipit"/>
          <w:lang w:val="fr-FR"/>
        </w:rPr>
        <w:t xml:space="preserve"> laudamus</w:t>
      </w:r>
      <w:r w:rsidR="00885488" w:rsidRPr="00B779A9">
        <w:rPr>
          <w:lang w:val="fr-FR"/>
        </w:rPr>
        <w:t>.</w:t>
      </w:r>
    </w:p>
    <w:p w:rsidR="00885488" w:rsidRPr="00B779A9" w:rsidRDefault="00885488" w:rsidP="00415109">
      <w:pPr>
        <w:rPr>
          <w:lang w:val="pt-PT"/>
        </w:rPr>
      </w:pPr>
      <w:r w:rsidRPr="00736684">
        <w:rPr>
          <w:rStyle w:val="Time1"/>
          <w:lang w:val="fr-FR"/>
        </w:rPr>
        <w:lastRenderedPageBreak/>
        <w:t>A</w:t>
      </w:r>
      <w:r w:rsidR="003507D1" w:rsidRPr="00736684">
        <w:rPr>
          <w:rStyle w:val="Time1"/>
          <w:lang w:val="fr-FR"/>
        </w:rPr>
        <w:t>d laudes</w:t>
      </w:r>
      <w:r w:rsidRPr="00B779A9">
        <w:rPr>
          <w:lang w:val="fr-FR"/>
        </w:rPr>
        <w:t xml:space="preserve"> AN </w:t>
      </w:r>
      <w:r w:rsidRPr="00794880">
        <w:rPr>
          <w:rStyle w:val="Incipit"/>
          <w:lang w:val="fr-FR"/>
        </w:rPr>
        <w:t>Una</w:t>
      </w:r>
      <w:r w:rsidR="005A362F" w:rsidRPr="005A362F">
        <w:rPr>
          <w:i/>
          <w:lang w:val="fr-FR"/>
        </w:rPr>
        <w:t xml:space="preserve"> </w:t>
      </w:r>
      <w:r w:rsidR="00E9018E" w:rsidRPr="00794880">
        <w:rPr>
          <w:rStyle w:val="Incipit"/>
          <w:lang w:val="fr-FR"/>
        </w:rPr>
        <w:t>sabbat</w:t>
      </w:r>
      <w:r w:rsidRPr="00794880">
        <w:rPr>
          <w:rStyle w:val="Incipit"/>
          <w:lang w:val="fr-FR"/>
        </w:rPr>
        <w:t>i</w:t>
      </w:r>
      <w:r w:rsidR="005A362F" w:rsidRPr="005A362F">
        <w:rPr>
          <w:i/>
          <w:lang w:val="fr-FR"/>
        </w:rPr>
        <w:t xml:space="preserve"> </w:t>
      </w:r>
      <w:r w:rsidRPr="00794880">
        <w:rPr>
          <w:rStyle w:val="Incipit"/>
          <w:lang w:val="fr-FR"/>
        </w:rPr>
        <w:t>Maria</w:t>
      </w:r>
      <w:r w:rsidR="005A362F" w:rsidRPr="005A362F">
        <w:rPr>
          <w:i/>
          <w:lang w:val="fr-FR"/>
        </w:rPr>
        <w:t xml:space="preserve"> </w:t>
      </w:r>
      <w:r w:rsidRPr="00794880">
        <w:rPr>
          <w:rStyle w:val="Incipit"/>
          <w:lang w:val="fr-FR"/>
        </w:rPr>
        <w:t>Magdalena</w:t>
      </w:r>
      <w:r w:rsidR="005A362F" w:rsidRPr="005A362F">
        <w:rPr>
          <w:i/>
          <w:lang w:val="fr-FR"/>
        </w:rPr>
        <w:t xml:space="preserve"> </w:t>
      </w:r>
      <w:r w:rsidRPr="00794880">
        <w:rPr>
          <w:rStyle w:val="Incipit"/>
          <w:lang w:val="fr-FR"/>
        </w:rPr>
        <w:t>venit</w:t>
      </w:r>
      <w:r w:rsidR="006849AC" w:rsidRPr="00B779A9">
        <w:rPr>
          <w:lang w:val="fr-FR"/>
        </w:rPr>
        <w:t xml:space="preserve"> cum reliquis quatt</w:t>
      </w:r>
      <w:r w:rsidRPr="00B779A9">
        <w:rPr>
          <w:lang w:val="fr-FR"/>
        </w:rPr>
        <w:t>u</w:t>
      </w:r>
      <w:r w:rsidR="006849AC" w:rsidRPr="00B779A9">
        <w:rPr>
          <w:lang w:val="fr-FR"/>
        </w:rPr>
        <w:t>o</w:t>
      </w:r>
      <w:r w:rsidRPr="00B779A9">
        <w:rPr>
          <w:lang w:val="fr-FR"/>
        </w:rPr>
        <w:t xml:space="preserve">r. </w:t>
      </w:r>
      <w:r w:rsidRPr="00B779A9">
        <w:rPr>
          <w:lang w:val="pt-PT"/>
        </w:rPr>
        <w:t>HY</w:t>
      </w:r>
      <w:r w:rsidR="00D161FA">
        <w:rPr>
          <w:lang w:val="pt-PT"/>
        </w:rPr>
        <w:t>HV</w:t>
      </w:r>
      <w:r w:rsidRPr="00B779A9">
        <w:rPr>
          <w:lang w:val="pt-PT"/>
        </w:rPr>
        <w:t xml:space="preserve"> </w:t>
      </w:r>
      <w:r w:rsidRPr="00794880">
        <w:rPr>
          <w:rStyle w:val="Incipit"/>
          <w:lang w:val="pt-PT"/>
        </w:rPr>
        <w:t>Te</w:t>
      </w:r>
      <w:r w:rsidR="005A362F" w:rsidRPr="005A362F">
        <w:rPr>
          <w:i/>
          <w:lang w:val="pt-PT"/>
        </w:rPr>
        <w:t xml:space="preserve"> </w:t>
      </w:r>
      <w:r w:rsidRPr="00794880">
        <w:rPr>
          <w:rStyle w:val="Incipit"/>
          <w:lang w:val="pt-PT"/>
        </w:rPr>
        <w:t>quesumus</w:t>
      </w:r>
      <w:r w:rsidRPr="00B779A9">
        <w:rPr>
          <w:lang w:val="pt-PT"/>
        </w:rPr>
        <w:t xml:space="preserve"> cum ultimo versu. VS </w:t>
      </w:r>
      <w:r w:rsidR="00382E22" w:rsidRPr="00794880">
        <w:rPr>
          <w:rStyle w:val="Incipit"/>
          <w:lang w:val="pt-PT"/>
        </w:rPr>
        <w:t>Adiuv</w:t>
      </w:r>
      <w:r w:rsidRPr="00794880">
        <w:rPr>
          <w:rStyle w:val="Incipit"/>
          <w:lang w:val="pt-PT"/>
        </w:rPr>
        <w:t>abit</w:t>
      </w:r>
      <w:r w:rsidRPr="00B779A9">
        <w:rPr>
          <w:lang w:val="pt-PT"/>
        </w:rPr>
        <w:t xml:space="preserve">. AB </w:t>
      </w:r>
      <w:r w:rsidRPr="00794880">
        <w:rPr>
          <w:rStyle w:val="Incipit"/>
          <w:lang w:val="pt-PT"/>
        </w:rPr>
        <w:t>Rogabat</w:t>
      </w:r>
      <w:r w:rsidR="005A362F" w:rsidRPr="005A362F">
        <w:rPr>
          <w:i/>
          <w:lang w:val="pt-PT"/>
        </w:rPr>
        <w:t xml:space="preserve"> </w:t>
      </w:r>
      <w:r w:rsidRPr="00794880">
        <w:rPr>
          <w:rStyle w:val="Incipit"/>
          <w:lang w:val="pt-PT"/>
        </w:rPr>
        <w:t>Iesum</w:t>
      </w:r>
      <w:r w:rsidR="005A362F" w:rsidRPr="005A362F">
        <w:rPr>
          <w:i/>
          <w:lang w:val="pt-PT"/>
        </w:rPr>
        <w:t xml:space="preserve"> </w:t>
      </w:r>
      <w:r w:rsidRPr="00794880">
        <w:rPr>
          <w:rStyle w:val="Incipit"/>
          <w:lang w:val="pt-PT"/>
        </w:rPr>
        <w:t>quidam</w:t>
      </w:r>
      <w:r w:rsidR="005A362F" w:rsidRPr="005A362F">
        <w:rPr>
          <w:i/>
          <w:lang w:val="pt-PT"/>
        </w:rPr>
        <w:t xml:space="preserve"> </w:t>
      </w:r>
      <w:r w:rsidRPr="00794880">
        <w:rPr>
          <w:rStyle w:val="Incipit"/>
          <w:lang w:val="pt-PT"/>
        </w:rPr>
        <w:t>phariseus</w:t>
      </w:r>
      <w:r w:rsidRPr="00B779A9">
        <w:rPr>
          <w:lang w:val="pt-PT"/>
        </w:rPr>
        <w:t xml:space="preserve">. </w:t>
      </w:r>
      <w:r w:rsidR="00BA24A1" w:rsidRPr="00B779A9">
        <w:rPr>
          <w:lang w:val="pt-PT"/>
        </w:rPr>
        <w:t>[</w:t>
      </w:r>
      <w:r w:rsidRPr="00B779A9">
        <w:rPr>
          <w:lang w:val="pt-PT"/>
        </w:rPr>
        <w:t>De beata virgine</w:t>
      </w:r>
      <w:r w:rsidR="00BA24A1" w:rsidRPr="00B779A9">
        <w:rPr>
          <w:lang w:val="pt-PT"/>
        </w:rPr>
        <w:t>]</w:t>
      </w:r>
      <w:r w:rsidRPr="00B779A9">
        <w:rPr>
          <w:lang w:val="pt-PT"/>
        </w:rPr>
        <w:t xml:space="preserve"> AC </w:t>
      </w:r>
      <w:r w:rsidRPr="00794880">
        <w:rPr>
          <w:rStyle w:val="Incipit"/>
          <w:lang w:val="pt-PT"/>
        </w:rPr>
        <w:t>Tota</w:t>
      </w:r>
      <w:r w:rsidR="005A362F" w:rsidRPr="005A362F">
        <w:rPr>
          <w:i/>
          <w:lang w:val="pt-PT"/>
        </w:rPr>
        <w:t xml:space="preserve"> </w:t>
      </w:r>
      <w:r w:rsidRPr="00794880">
        <w:rPr>
          <w:rStyle w:val="Incipit"/>
          <w:lang w:val="pt-PT"/>
        </w:rPr>
        <w:t>pulchra</w:t>
      </w:r>
      <w:r w:rsidR="005A362F" w:rsidRPr="005A362F">
        <w:rPr>
          <w:i/>
          <w:lang w:val="pt-PT"/>
        </w:rPr>
        <w:t xml:space="preserve"> </w:t>
      </w:r>
      <w:r w:rsidRPr="00794880">
        <w:rPr>
          <w:rStyle w:val="Incipit"/>
          <w:lang w:val="pt-PT"/>
        </w:rPr>
        <w:t>es</w:t>
      </w:r>
      <w:r w:rsidRPr="00B779A9">
        <w:rPr>
          <w:lang w:val="pt-PT"/>
        </w:rPr>
        <w:t xml:space="preserve">. </w:t>
      </w:r>
      <w:r w:rsidR="006849AC" w:rsidRPr="00B779A9">
        <w:rPr>
          <w:lang w:val="pt-PT"/>
        </w:rPr>
        <w:t>[</w:t>
      </w:r>
      <w:r w:rsidRPr="00B779A9">
        <w:rPr>
          <w:lang w:val="pt-PT"/>
        </w:rPr>
        <w:t>BD</w:t>
      </w:r>
      <w:r w:rsidR="006849AC" w:rsidRPr="00B779A9">
        <w:rPr>
          <w:lang w:val="pt-PT"/>
        </w:rPr>
        <w:t xml:space="preserve">] </w:t>
      </w:r>
      <w:r w:rsidR="005F6F99" w:rsidRPr="00794880">
        <w:rPr>
          <w:rStyle w:val="Incipit"/>
          <w:lang w:val="pt-PT"/>
        </w:rPr>
        <w:t>Benedicamus</w:t>
      </w:r>
      <w:r w:rsidR="006849AC" w:rsidRPr="00B779A9">
        <w:rPr>
          <w:lang w:val="pt-PT"/>
        </w:rPr>
        <w:t xml:space="preserve"> d</w:t>
      </w:r>
      <w:r w:rsidRPr="00B779A9">
        <w:rPr>
          <w:lang w:val="pt-PT"/>
        </w:rPr>
        <w:t>e apostolis.</w:t>
      </w:r>
    </w:p>
    <w:p w:rsidR="00885488" w:rsidRPr="00B779A9" w:rsidRDefault="00885488" w:rsidP="00415109">
      <w:pPr>
        <w:rPr>
          <w:lang w:val="pt-PT"/>
        </w:rPr>
      </w:pPr>
      <w:r w:rsidRPr="00736684">
        <w:rPr>
          <w:rStyle w:val="Time1"/>
          <w:lang w:val="pt-PT"/>
        </w:rPr>
        <w:t>A</w:t>
      </w:r>
      <w:r w:rsidR="003507D1" w:rsidRPr="00736684">
        <w:rPr>
          <w:rStyle w:val="Time1"/>
          <w:lang w:val="pt-PT"/>
        </w:rPr>
        <w:t>d primam</w:t>
      </w:r>
      <w:r w:rsidRPr="00B779A9">
        <w:rPr>
          <w:lang w:val="pt-PT"/>
        </w:rPr>
        <w:t xml:space="preserve"> AN </w:t>
      </w:r>
      <w:r w:rsidRPr="00794880">
        <w:rPr>
          <w:rStyle w:val="Incipit"/>
          <w:lang w:val="pt-PT"/>
        </w:rPr>
        <w:t>Una</w:t>
      </w:r>
      <w:r w:rsidR="005A362F" w:rsidRPr="005A362F">
        <w:rPr>
          <w:i/>
          <w:lang w:val="pt-PT"/>
        </w:rPr>
        <w:t xml:space="preserve"> </w:t>
      </w:r>
      <w:r w:rsidR="00E9018E" w:rsidRPr="00794880">
        <w:rPr>
          <w:rStyle w:val="Incipit"/>
          <w:lang w:val="pt-PT"/>
        </w:rPr>
        <w:t>sabbat</w:t>
      </w:r>
      <w:r w:rsidRPr="00794880">
        <w:rPr>
          <w:rStyle w:val="Incipit"/>
          <w:lang w:val="pt-PT"/>
        </w:rPr>
        <w:t>i</w:t>
      </w:r>
      <w:r w:rsidRPr="00B779A9">
        <w:rPr>
          <w:lang w:val="pt-PT"/>
        </w:rPr>
        <w:t xml:space="preserve">. </w:t>
      </w:r>
    </w:p>
    <w:p w:rsidR="00247478" w:rsidRDefault="00247478" w:rsidP="00415109">
      <w:pPr>
        <w:rPr>
          <w:lang w:val="pt-PT"/>
        </w:rPr>
      </w:pPr>
      <w:r w:rsidRPr="005B472A">
        <w:rPr>
          <w:rStyle w:val="Time1"/>
          <w:lang w:val="pt-PT"/>
        </w:rPr>
        <w:t>[Ad processionem]</w:t>
      </w:r>
      <w:r>
        <w:rPr>
          <w:lang w:val="pt-PT"/>
        </w:rPr>
        <w:t xml:space="preserve"> </w:t>
      </w:r>
      <w:r w:rsidR="00885488" w:rsidRPr="00B779A9">
        <w:rPr>
          <w:lang w:val="pt-PT"/>
        </w:rPr>
        <w:t>Post primam f</w:t>
      </w:r>
      <w:r w:rsidR="00885488" w:rsidRPr="005B472A">
        <w:rPr>
          <w:lang w:val="pt-PT"/>
        </w:rPr>
        <w:t>it processio</w:t>
      </w:r>
      <w:r w:rsidR="00885488" w:rsidRPr="00B779A9">
        <w:rPr>
          <w:lang w:val="pt-PT"/>
        </w:rPr>
        <w:t xml:space="preserve"> ad </w:t>
      </w:r>
      <w:r w:rsidR="00885488" w:rsidRPr="00736684">
        <w:rPr>
          <w:rStyle w:val="Ort"/>
          <w:lang w:val="pt-PT"/>
        </w:rPr>
        <w:t>sanctam Magdalenam</w:t>
      </w:r>
      <w:r w:rsidR="00885488" w:rsidRPr="00B779A9">
        <w:rPr>
          <w:lang w:val="pt-PT"/>
        </w:rPr>
        <w:t xml:space="preserve"> et cantetur RP</w:t>
      </w:r>
      <w:r w:rsidR="006849AC" w:rsidRPr="00B779A9">
        <w:rPr>
          <w:lang w:val="pt-PT"/>
        </w:rPr>
        <w:t>P</w:t>
      </w:r>
      <w:r w:rsidR="00885488" w:rsidRPr="00B779A9">
        <w:rPr>
          <w:lang w:val="pt-PT"/>
        </w:rPr>
        <w:t xml:space="preserve"> </w:t>
      </w:r>
      <w:r w:rsidR="00885488" w:rsidRPr="00794880">
        <w:rPr>
          <w:rStyle w:val="Incipit"/>
          <w:lang w:val="pt-PT"/>
        </w:rPr>
        <w:t>Accessit</w:t>
      </w:r>
      <w:r w:rsidR="005A362F" w:rsidRPr="005A362F">
        <w:rPr>
          <w:i/>
          <w:lang w:val="pt-PT"/>
        </w:rPr>
        <w:t xml:space="preserve"> </w:t>
      </w:r>
      <w:r w:rsidR="00885488" w:rsidRPr="00794880">
        <w:rPr>
          <w:rStyle w:val="Incipit"/>
          <w:lang w:val="pt-PT"/>
        </w:rPr>
        <w:t>ad</w:t>
      </w:r>
      <w:r w:rsidR="005A362F" w:rsidRPr="005A362F">
        <w:rPr>
          <w:i/>
          <w:lang w:val="pt-PT"/>
        </w:rPr>
        <w:t xml:space="preserve"> </w:t>
      </w:r>
      <w:r w:rsidR="00885488" w:rsidRPr="00794880">
        <w:rPr>
          <w:rStyle w:val="Incipit"/>
          <w:lang w:val="pt-PT"/>
        </w:rPr>
        <w:t>pedes</w:t>
      </w:r>
      <w:r w:rsidR="005A362F" w:rsidRPr="005A362F">
        <w:rPr>
          <w:i/>
          <w:lang w:val="pt-PT"/>
        </w:rPr>
        <w:t xml:space="preserve"> </w:t>
      </w:r>
      <w:r w:rsidR="00885488" w:rsidRPr="00794880">
        <w:rPr>
          <w:rStyle w:val="Incipit"/>
          <w:lang w:val="pt-PT"/>
        </w:rPr>
        <w:t>Iesu</w:t>
      </w:r>
      <w:r w:rsidR="00885488" w:rsidRPr="00B779A9">
        <w:rPr>
          <w:lang w:val="pt-PT"/>
        </w:rPr>
        <w:t xml:space="preserve">. </w:t>
      </w:r>
    </w:p>
    <w:p w:rsidR="00885488" w:rsidRPr="00B779A9" w:rsidRDefault="00885488" w:rsidP="00415109">
      <w:pPr>
        <w:rPr>
          <w:lang w:val="it-IT"/>
        </w:rPr>
      </w:pPr>
      <w:r w:rsidRPr="00B779A9">
        <w:rPr>
          <w:lang w:val="it-IT"/>
        </w:rPr>
        <w:t>Quo</w:t>
      </w:r>
      <w:r w:rsidR="001A3A22" w:rsidRPr="00B779A9">
        <w:rPr>
          <w:lang w:val="it-IT"/>
        </w:rPr>
        <w:t xml:space="preserve"> finito inc</w:t>
      </w:r>
      <w:r w:rsidRPr="00B779A9">
        <w:rPr>
          <w:lang w:val="it-IT"/>
        </w:rPr>
        <w:t>o</w:t>
      </w:r>
      <w:r w:rsidR="001A3A22" w:rsidRPr="00B779A9">
        <w:rPr>
          <w:lang w:val="it-IT"/>
        </w:rPr>
        <w:t>h</w:t>
      </w:r>
      <w:r w:rsidRPr="00B779A9">
        <w:rPr>
          <w:lang w:val="it-IT"/>
        </w:rPr>
        <w:t xml:space="preserve">atur </w:t>
      </w:r>
      <w:r w:rsidRPr="00736684">
        <w:rPr>
          <w:rStyle w:val="Time1"/>
          <w:lang w:val="it-IT"/>
        </w:rPr>
        <w:t>missa</w:t>
      </w:r>
      <w:r w:rsidRPr="00B779A9">
        <w:rPr>
          <w:lang w:val="it-IT"/>
        </w:rPr>
        <w:t xml:space="preserve"> de sancta Maria Magdalena in </w:t>
      </w:r>
      <w:r w:rsidRPr="00736684">
        <w:rPr>
          <w:rStyle w:val="Ort"/>
          <w:lang w:val="it-IT"/>
        </w:rPr>
        <w:t>praedicta capella</w:t>
      </w:r>
      <w:r w:rsidRPr="00B779A9">
        <w:rPr>
          <w:lang w:val="it-IT"/>
        </w:rPr>
        <w:t>.</w:t>
      </w:r>
    </w:p>
    <w:p w:rsidR="00885488" w:rsidRPr="00B779A9" w:rsidRDefault="00885488" w:rsidP="00415109">
      <w:pPr>
        <w:rPr>
          <w:lang w:val="pt-PT"/>
        </w:rPr>
      </w:pPr>
      <w:r w:rsidRPr="00736684">
        <w:rPr>
          <w:rStyle w:val="Time1"/>
          <w:lang w:val="da-DK"/>
        </w:rPr>
        <w:t>A</w:t>
      </w:r>
      <w:r w:rsidR="003507D1" w:rsidRPr="00736684">
        <w:rPr>
          <w:rStyle w:val="Time1"/>
          <w:lang w:val="da-DK"/>
        </w:rPr>
        <w:t>d tertiam</w:t>
      </w:r>
      <w:r w:rsidRPr="00B779A9">
        <w:rPr>
          <w:lang w:val="da-DK"/>
        </w:rPr>
        <w:t xml:space="preserve"> AN </w:t>
      </w:r>
      <w:r w:rsidRPr="00794880">
        <w:rPr>
          <w:rStyle w:val="Incipit"/>
          <w:lang w:val="da-DK"/>
        </w:rPr>
        <w:t>Videns</w:t>
      </w:r>
      <w:r w:rsidR="005A362F" w:rsidRPr="005A362F">
        <w:rPr>
          <w:i/>
          <w:lang w:val="da-DK"/>
        </w:rPr>
        <w:t xml:space="preserve"> </w:t>
      </w:r>
      <w:r w:rsidRPr="00794880">
        <w:rPr>
          <w:rStyle w:val="Incipit"/>
          <w:lang w:val="da-DK"/>
        </w:rPr>
        <w:t>lapidem</w:t>
      </w:r>
      <w:r w:rsidRPr="00B779A9">
        <w:rPr>
          <w:lang w:val="da-DK"/>
        </w:rPr>
        <w:t xml:space="preserve">. </w:t>
      </w:r>
      <w:r w:rsidRPr="00B779A9">
        <w:rPr>
          <w:lang w:val="pt-PT"/>
        </w:rPr>
        <w:t>Responsoria et versiculos ad omnes horas de apostolis.</w:t>
      </w:r>
    </w:p>
    <w:p w:rsidR="00885488" w:rsidRPr="00B779A9" w:rsidRDefault="00885488" w:rsidP="00415109">
      <w:pPr>
        <w:rPr>
          <w:lang w:val="pt-PT"/>
        </w:rPr>
      </w:pPr>
      <w:r w:rsidRPr="00736684">
        <w:rPr>
          <w:rStyle w:val="Time1"/>
          <w:lang w:val="pt-PT"/>
        </w:rPr>
        <w:t>A</w:t>
      </w:r>
      <w:r w:rsidR="003507D1" w:rsidRPr="00736684">
        <w:rPr>
          <w:rStyle w:val="Time1"/>
          <w:lang w:val="pt-PT"/>
        </w:rPr>
        <w:t>d sextam</w:t>
      </w:r>
      <w:r w:rsidRPr="00B779A9">
        <w:rPr>
          <w:lang w:val="pt-PT"/>
        </w:rPr>
        <w:t xml:space="preserve"> AN </w:t>
      </w:r>
      <w:r w:rsidRPr="00736684">
        <w:rPr>
          <w:rStyle w:val="Incipit"/>
          <w:lang w:val="pt-PT"/>
        </w:rPr>
        <w:t>Stans autem foris plorans</w:t>
      </w:r>
      <w:r w:rsidRPr="00B779A9">
        <w:rPr>
          <w:lang w:val="pt-PT"/>
        </w:rPr>
        <w:t>.</w:t>
      </w:r>
    </w:p>
    <w:p w:rsidR="00885488" w:rsidRPr="00DD1415" w:rsidRDefault="00885488" w:rsidP="00415109">
      <w:pPr>
        <w:rPr>
          <w:lang w:val="en-US"/>
        </w:rPr>
      </w:pPr>
      <w:r w:rsidRPr="00736684">
        <w:rPr>
          <w:rStyle w:val="Time1"/>
          <w:lang w:val="en-US"/>
        </w:rPr>
        <w:t>A</w:t>
      </w:r>
      <w:r w:rsidR="003507D1" w:rsidRPr="00736684">
        <w:rPr>
          <w:rStyle w:val="Time1"/>
          <w:lang w:val="en-US"/>
        </w:rPr>
        <w:t>d officium</w:t>
      </w:r>
      <w:r w:rsidRPr="00736684">
        <w:rPr>
          <w:lang w:val="en-US"/>
        </w:rPr>
        <w:t xml:space="preserve"> IN </w:t>
      </w:r>
      <w:r w:rsidRPr="00736684">
        <w:rPr>
          <w:rStyle w:val="Incipit"/>
          <w:lang w:val="en-US"/>
        </w:rPr>
        <w:t>Gaudeamus omnes</w:t>
      </w:r>
      <w:r w:rsidRPr="00736684">
        <w:rPr>
          <w:lang w:val="en-US"/>
        </w:rPr>
        <w:t xml:space="preserve"> etc. </w:t>
      </w:r>
      <w:r w:rsidR="002C0476" w:rsidRPr="00DD1415">
        <w:rPr>
          <w:lang w:val="fr-FR"/>
        </w:rPr>
        <w:t>[CIT</w:t>
      </w:r>
      <w:r w:rsidR="00294DFF" w:rsidRPr="00DD1415">
        <w:rPr>
          <w:lang w:val="fr-FR"/>
        </w:rPr>
        <w:t xml:space="preserve">] </w:t>
      </w:r>
      <w:r w:rsidRPr="00DD1415">
        <w:rPr>
          <w:rStyle w:val="Incipit"/>
          <w:lang w:val="fr-FR"/>
        </w:rPr>
        <w:t xml:space="preserve">in honore Mariae Magdalenae de cuius </w:t>
      </w:r>
      <w:r w:rsidR="0086266C" w:rsidRPr="00DD1415">
        <w:rPr>
          <w:rStyle w:val="Incipit"/>
          <w:lang w:val="fr-FR"/>
        </w:rPr>
        <w:t>sollemn</w:t>
      </w:r>
      <w:r w:rsidRPr="00DD1415">
        <w:rPr>
          <w:rStyle w:val="Incipit"/>
          <w:lang w:val="fr-FR"/>
        </w:rPr>
        <w:t>itate</w:t>
      </w:r>
      <w:r w:rsidRPr="00DD1415">
        <w:rPr>
          <w:lang w:val="fr-FR"/>
        </w:rPr>
        <w:t xml:space="preserve">. </w:t>
      </w:r>
      <w:r w:rsidR="006849AC" w:rsidRPr="00736684">
        <w:rPr>
          <w:lang w:val="fr-FR"/>
        </w:rPr>
        <w:t xml:space="preserve">[KY] </w:t>
      </w:r>
      <w:r w:rsidRPr="00736684">
        <w:rPr>
          <w:rStyle w:val="Incipit"/>
          <w:lang w:val="fr-FR"/>
        </w:rPr>
        <w:t>Kyrie</w:t>
      </w:r>
      <w:r w:rsidRPr="00736684">
        <w:rPr>
          <w:lang w:val="fr-FR"/>
        </w:rPr>
        <w:t xml:space="preserve"> et </w:t>
      </w:r>
      <w:r w:rsidR="006849AC" w:rsidRPr="00736684">
        <w:rPr>
          <w:lang w:val="fr-FR"/>
        </w:rPr>
        <w:t xml:space="preserve">[SA] </w:t>
      </w:r>
      <w:r w:rsidRPr="00736684">
        <w:rPr>
          <w:rStyle w:val="Incipit"/>
          <w:lang w:val="fr-FR"/>
        </w:rPr>
        <w:t>Sanctus</w:t>
      </w:r>
      <w:r w:rsidRPr="00736684">
        <w:rPr>
          <w:lang w:val="fr-FR"/>
        </w:rPr>
        <w:t xml:space="preserve"> paschale. GR </w:t>
      </w:r>
      <w:r w:rsidRPr="00736684">
        <w:rPr>
          <w:rStyle w:val="Incipit"/>
          <w:lang w:val="fr-FR"/>
        </w:rPr>
        <w:t>Audi filia</w:t>
      </w:r>
      <w:r w:rsidR="00DD1415">
        <w:rPr>
          <w:lang w:val="fr-FR"/>
        </w:rPr>
        <w:t>@</w:t>
      </w:r>
      <w:r w:rsidR="00DD1415" w:rsidRPr="00736684">
        <w:rPr>
          <w:lang w:val="fr-FR"/>
        </w:rPr>
        <w:t>190.</w:t>
      </w:r>
      <w:r w:rsidRPr="00736684">
        <w:rPr>
          <w:lang w:val="fr-FR"/>
        </w:rPr>
        <w:t xml:space="preserve"> AL</w:t>
      </w:r>
      <w:r w:rsidR="006849AC" w:rsidRPr="00736684">
        <w:rPr>
          <w:lang w:val="fr-FR"/>
        </w:rPr>
        <w:t>V</w:t>
      </w:r>
      <w:r w:rsidRPr="00736684">
        <w:rPr>
          <w:lang w:val="fr-FR"/>
        </w:rPr>
        <w:t xml:space="preserve"> </w:t>
      </w:r>
      <w:r w:rsidRPr="00736684">
        <w:rPr>
          <w:rStyle w:val="Incipit"/>
          <w:lang w:val="fr-FR"/>
        </w:rPr>
        <w:t>Maria haec est illa</w:t>
      </w:r>
      <w:r w:rsidRPr="00736684">
        <w:rPr>
          <w:lang w:val="fr-FR"/>
        </w:rPr>
        <w:t xml:space="preserve"> duo ex </w:t>
      </w:r>
      <w:r w:rsidRPr="00736684">
        <w:rPr>
          <w:rStyle w:val="Funktion"/>
          <w:lang w:val="fr-FR"/>
        </w:rPr>
        <w:t>canonicis</w:t>
      </w:r>
      <w:r w:rsidRPr="00736684">
        <w:rPr>
          <w:lang w:val="fr-FR"/>
        </w:rPr>
        <w:t xml:space="preserve"> cantent. </w:t>
      </w:r>
      <w:r w:rsidRPr="005076DC">
        <w:rPr>
          <w:lang w:val="en-US"/>
        </w:rPr>
        <w:t xml:space="preserve">SE </w:t>
      </w:r>
      <w:r w:rsidRPr="005076DC">
        <w:rPr>
          <w:rStyle w:val="Incipit"/>
          <w:lang w:val="en-US"/>
        </w:rPr>
        <w:t>Laus tibi Christe</w:t>
      </w:r>
      <w:r w:rsidRPr="005076DC">
        <w:rPr>
          <w:lang w:val="en-US"/>
        </w:rPr>
        <w:t xml:space="preserve"> </w:t>
      </w:r>
      <w:r w:rsidR="006E6673" w:rsidRPr="005076DC">
        <w:rPr>
          <w:lang w:val="en-US"/>
        </w:rPr>
        <w:t>|315::</w:t>
      </w:r>
      <w:r w:rsidRPr="005076DC">
        <w:rPr>
          <w:lang w:val="en-US"/>
        </w:rPr>
        <w:t>313</w:t>
      </w:r>
      <w:r w:rsidR="006E6673" w:rsidRPr="005076DC">
        <w:rPr>
          <w:lang w:val="en-US"/>
        </w:rPr>
        <w:t>|</w:t>
      </w:r>
      <w:r w:rsidRPr="005076DC">
        <w:rPr>
          <w:lang w:val="en-US"/>
        </w:rPr>
        <w:t xml:space="preserve">. </w:t>
      </w:r>
      <w:r w:rsidRPr="00DD1415">
        <w:rPr>
          <w:lang w:val="en-US"/>
        </w:rPr>
        <w:t xml:space="preserve">OF </w:t>
      </w:r>
      <w:r w:rsidRPr="00DD1415">
        <w:rPr>
          <w:rStyle w:val="Incipit"/>
          <w:lang w:val="en-US"/>
        </w:rPr>
        <w:t>Angelus domini</w:t>
      </w:r>
      <w:r w:rsidR="00DD1415" w:rsidRPr="00DD1415">
        <w:rPr>
          <w:lang w:val="en-US"/>
        </w:rPr>
        <w:t>@138.</w:t>
      </w:r>
      <w:r w:rsidRPr="00DD1415">
        <w:rPr>
          <w:lang w:val="en-US"/>
        </w:rPr>
        <w:t xml:space="preserve"> CO </w:t>
      </w:r>
      <w:r w:rsidRPr="00DD1415">
        <w:rPr>
          <w:rStyle w:val="Incipit"/>
          <w:lang w:val="en-US"/>
        </w:rPr>
        <w:t xml:space="preserve">Dico </w:t>
      </w:r>
      <w:r w:rsidR="001B7479" w:rsidRPr="00DD1415">
        <w:rPr>
          <w:rStyle w:val="Incipit"/>
          <w:lang w:val="en-US"/>
        </w:rPr>
        <w:t>vobis</w:t>
      </w:r>
      <w:r w:rsidR="00DD1415" w:rsidRPr="00DD1415">
        <w:rPr>
          <w:lang w:val="en-US"/>
        </w:rPr>
        <w:t>@216.</w:t>
      </w:r>
    </w:p>
    <w:p w:rsidR="00885488" w:rsidRPr="005076DC" w:rsidRDefault="00885488" w:rsidP="00415109">
      <w:pPr>
        <w:rPr>
          <w:lang w:val="fr-FR"/>
        </w:rPr>
      </w:pPr>
      <w:r w:rsidRPr="005076DC">
        <w:rPr>
          <w:rStyle w:val="Time1"/>
          <w:lang w:val="fr-FR"/>
        </w:rPr>
        <w:t>A</w:t>
      </w:r>
      <w:r w:rsidR="003507D1" w:rsidRPr="005076DC">
        <w:rPr>
          <w:rStyle w:val="Time1"/>
          <w:lang w:val="fr-FR"/>
        </w:rPr>
        <w:t>d nonam</w:t>
      </w:r>
      <w:r w:rsidRPr="005076DC">
        <w:rPr>
          <w:lang w:val="fr-FR"/>
        </w:rPr>
        <w:t xml:space="preserve"> AN </w:t>
      </w:r>
      <w:r w:rsidRPr="005076DC">
        <w:rPr>
          <w:rStyle w:val="Incipit"/>
          <w:lang w:val="fr-FR"/>
        </w:rPr>
        <w:t>Dicit ei Iesus mulier quid ploras</w:t>
      </w:r>
      <w:r w:rsidRPr="005076DC">
        <w:rPr>
          <w:lang w:val="fr-FR"/>
        </w:rPr>
        <w:t xml:space="preserve"> est sexti toni.</w:t>
      </w:r>
    </w:p>
    <w:p w:rsidR="00294DFF" w:rsidRDefault="00885488" w:rsidP="00415109">
      <w:pPr>
        <w:rPr>
          <w:lang w:val="pt-PT"/>
        </w:rPr>
      </w:pPr>
      <w:r w:rsidRPr="005076DC">
        <w:rPr>
          <w:rStyle w:val="Time1"/>
          <w:lang w:val="fr-FR"/>
        </w:rPr>
        <w:t>A</w:t>
      </w:r>
      <w:r w:rsidR="003507D1" w:rsidRPr="005076DC">
        <w:rPr>
          <w:rStyle w:val="Time1"/>
          <w:lang w:val="fr-FR"/>
        </w:rPr>
        <w:t>d secundas vesperas</w:t>
      </w:r>
      <w:r w:rsidRPr="005076DC">
        <w:rPr>
          <w:lang w:val="fr-FR"/>
        </w:rPr>
        <w:t xml:space="preserve"> AN </w:t>
      </w:r>
      <w:r w:rsidRPr="005076DC">
        <w:rPr>
          <w:rStyle w:val="Incipit"/>
          <w:lang w:val="fr-FR"/>
        </w:rPr>
        <w:t>Una</w:t>
      </w:r>
      <w:r w:rsidR="005A362F" w:rsidRPr="005076DC">
        <w:rPr>
          <w:i/>
          <w:lang w:val="fr-FR"/>
        </w:rPr>
        <w:t xml:space="preserve"> </w:t>
      </w:r>
      <w:r w:rsidR="00E9018E" w:rsidRPr="005076DC">
        <w:rPr>
          <w:rStyle w:val="Incipit"/>
          <w:lang w:val="fr-FR"/>
        </w:rPr>
        <w:t>sabbat</w:t>
      </w:r>
      <w:r w:rsidRPr="005076DC">
        <w:rPr>
          <w:rStyle w:val="Incipit"/>
          <w:lang w:val="fr-FR"/>
        </w:rPr>
        <w:t>i</w:t>
      </w:r>
      <w:r w:rsidR="005A362F" w:rsidRPr="005076DC">
        <w:rPr>
          <w:i/>
          <w:lang w:val="fr-FR"/>
        </w:rPr>
        <w:t xml:space="preserve"> </w:t>
      </w:r>
      <w:r w:rsidR="006849AC" w:rsidRPr="005076DC">
        <w:rPr>
          <w:lang w:val="fr-FR"/>
        </w:rPr>
        <w:t>cum reliquis quatt</w:t>
      </w:r>
      <w:r w:rsidRPr="005076DC">
        <w:rPr>
          <w:lang w:val="fr-FR"/>
        </w:rPr>
        <w:t>u</w:t>
      </w:r>
      <w:r w:rsidR="006849AC" w:rsidRPr="005076DC">
        <w:rPr>
          <w:lang w:val="fr-FR"/>
        </w:rPr>
        <w:t>o</w:t>
      </w:r>
      <w:r w:rsidRPr="005076DC">
        <w:rPr>
          <w:lang w:val="fr-FR"/>
        </w:rPr>
        <w:t xml:space="preserve">r. PS </w:t>
      </w:r>
      <w:r w:rsidRPr="005076DC">
        <w:rPr>
          <w:rStyle w:val="Incipit"/>
          <w:lang w:val="fr-FR"/>
        </w:rPr>
        <w:t>Dixit</w:t>
      </w:r>
      <w:r w:rsidR="00794880" w:rsidRPr="005076DC">
        <w:rPr>
          <w:lang w:val="fr-FR"/>
        </w:rPr>
        <w:t xml:space="preserve">. </w:t>
      </w:r>
      <w:r w:rsidR="00BA24A1" w:rsidRPr="005076DC">
        <w:rPr>
          <w:lang w:val="fr-FR"/>
        </w:rPr>
        <w:t>[</w:t>
      </w:r>
      <w:r w:rsidRPr="005076DC">
        <w:rPr>
          <w:lang w:val="fr-FR"/>
        </w:rPr>
        <w:t>PS</w:t>
      </w:r>
      <w:r w:rsidR="00BA24A1" w:rsidRPr="005076DC">
        <w:rPr>
          <w:lang w:val="fr-FR"/>
        </w:rPr>
        <w:t>]</w:t>
      </w:r>
      <w:r w:rsidRPr="005076DC">
        <w:rPr>
          <w:lang w:val="fr-FR"/>
        </w:rPr>
        <w:t xml:space="preserve"> </w:t>
      </w:r>
      <w:r w:rsidRPr="005076DC">
        <w:rPr>
          <w:rStyle w:val="Incipit"/>
          <w:lang w:val="fr-FR"/>
        </w:rPr>
        <w:t>Laudate</w:t>
      </w:r>
      <w:r w:rsidR="005A362F" w:rsidRPr="005076DC">
        <w:rPr>
          <w:i/>
          <w:lang w:val="fr-FR"/>
        </w:rPr>
        <w:t xml:space="preserve"> </w:t>
      </w:r>
      <w:r w:rsidRPr="005076DC">
        <w:rPr>
          <w:rStyle w:val="Incipit"/>
          <w:lang w:val="fr-FR"/>
        </w:rPr>
        <w:t>pueri</w:t>
      </w:r>
      <w:r w:rsidR="00794880" w:rsidRPr="005076DC">
        <w:rPr>
          <w:lang w:val="fr-FR"/>
        </w:rPr>
        <w:t xml:space="preserve">. </w:t>
      </w:r>
      <w:r w:rsidR="00BA24A1" w:rsidRPr="005076DC">
        <w:rPr>
          <w:lang w:val="fr-FR"/>
        </w:rPr>
        <w:t>[</w:t>
      </w:r>
      <w:r w:rsidRPr="005076DC">
        <w:rPr>
          <w:lang w:val="fr-FR"/>
        </w:rPr>
        <w:t>PS</w:t>
      </w:r>
      <w:r w:rsidR="00BA24A1" w:rsidRPr="005076DC">
        <w:rPr>
          <w:lang w:val="fr-FR"/>
        </w:rPr>
        <w:t>]</w:t>
      </w:r>
      <w:r w:rsidRPr="005076DC">
        <w:rPr>
          <w:lang w:val="fr-FR"/>
        </w:rPr>
        <w:t xml:space="preserve"> </w:t>
      </w:r>
      <w:r w:rsidRPr="005076DC">
        <w:rPr>
          <w:rStyle w:val="Incipit"/>
          <w:lang w:val="fr-FR"/>
        </w:rPr>
        <w:t>Laetatus</w:t>
      </w:r>
      <w:r w:rsidR="005A362F" w:rsidRPr="005076DC">
        <w:rPr>
          <w:i/>
          <w:lang w:val="fr-FR"/>
        </w:rPr>
        <w:t xml:space="preserve"> </w:t>
      </w:r>
      <w:r w:rsidRPr="005076DC">
        <w:rPr>
          <w:rStyle w:val="Incipit"/>
          <w:lang w:val="fr-FR"/>
        </w:rPr>
        <w:t>sum</w:t>
      </w:r>
      <w:r w:rsidR="00794880" w:rsidRPr="005076DC">
        <w:rPr>
          <w:lang w:val="fr-FR"/>
        </w:rPr>
        <w:t xml:space="preserve">. </w:t>
      </w:r>
      <w:r w:rsidR="00BA24A1" w:rsidRPr="005076DC">
        <w:rPr>
          <w:lang w:val="fr-FR"/>
        </w:rPr>
        <w:t>[</w:t>
      </w:r>
      <w:r w:rsidRPr="005076DC">
        <w:rPr>
          <w:lang w:val="fr-FR"/>
        </w:rPr>
        <w:t>PS</w:t>
      </w:r>
      <w:r w:rsidR="00BA24A1" w:rsidRPr="005076DC">
        <w:rPr>
          <w:lang w:val="fr-FR"/>
        </w:rPr>
        <w:t>]</w:t>
      </w:r>
      <w:r w:rsidRPr="005076DC">
        <w:rPr>
          <w:lang w:val="fr-FR"/>
        </w:rPr>
        <w:t xml:space="preserve"> </w:t>
      </w:r>
      <w:r w:rsidRPr="005076DC">
        <w:rPr>
          <w:rStyle w:val="Incipit"/>
          <w:lang w:val="fr-FR"/>
        </w:rPr>
        <w:t>Nisi</w:t>
      </w:r>
      <w:r w:rsidR="005A362F" w:rsidRPr="005076DC">
        <w:rPr>
          <w:i/>
          <w:lang w:val="fr-FR"/>
        </w:rPr>
        <w:t xml:space="preserve"> </w:t>
      </w:r>
      <w:r w:rsidRPr="005076DC">
        <w:rPr>
          <w:rStyle w:val="Incipit"/>
          <w:lang w:val="fr-FR"/>
        </w:rPr>
        <w:t>dominus</w:t>
      </w:r>
      <w:r w:rsidR="00794880" w:rsidRPr="005076DC">
        <w:rPr>
          <w:lang w:val="fr-FR"/>
        </w:rPr>
        <w:t xml:space="preserve">. </w:t>
      </w:r>
      <w:r w:rsidR="00BA24A1" w:rsidRPr="005076DC">
        <w:rPr>
          <w:lang w:val="fr-FR"/>
        </w:rPr>
        <w:t>[</w:t>
      </w:r>
      <w:r w:rsidRPr="005076DC">
        <w:rPr>
          <w:lang w:val="fr-FR"/>
        </w:rPr>
        <w:t>PS</w:t>
      </w:r>
      <w:r w:rsidR="00BA24A1" w:rsidRPr="005076DC">
        <w:rPr>
          <w:lang w:val="fr-FR"/>
        </w:rPr>
        <w:t>]</w:t>
      </w:r>
      <w:r w:rsidRPr="005076DC">
        <w:rPr>
          <w:lang w:val="fr-FR"/>
        </w:rPr>
        <w:t xml:space="preserve"> </w:t>
      </w:r>
      <w:r w:rsidRPr="005076DC">
        <w:rPr>
          <w:rStyle w:val="Incipit"/>
          <w:lang w:val="fr-FR"/>
        </w:rPr>
        <w:t>Lauda</w:t>
      </w:r>
      <w:r w:rsidR="005A362F" w:rsidRPr="005076DC">
        <w:rPr>
          <w:i/>
          <w:lang w:val="fr-FR"/>
        </w:rPr>
        <w:t xml:space="preserve"> </w:t>
      </w:r>
      <w:r w:rsidR="004B3248" w:rsidRPr="005076DC">
        <w:rPr>
          <w:rStyle w:val="Incipit"/>
          <w:lang w:val="fr-FR"/>
        </w:rPr>
        <w:t>Hierusalem</w:t>
      </w:r>
      <w:r w:rsidRPr="005076DC">
        <w:rPr>
          <w:lang w:val="fr-FR"/>
        </w:rPr>
        <w:t xml:space="preserve">. HY </w:t>
      </w:r>
      <w:r w:rsidRPr="005076DC">
        <w:rPr>
          <w:rStyle w:val="Incipit"/>
          <w:lang w:val="fr-FR"/>
        </w:rPr>
        <w:t>Voti</w:t>
      </w:r>
      <w:r w:rsidR="0065429D" w:rsidRPr="005076DC">
        <w:rPr>
          <w:rStyle w:val="Incipit"/>
          <w:lang w:val="fr-FR"/>
        </w:rPr>
        <w:t>v</w:t>
      </w:r>
      <w:r w:rsidRPr="005076DC">
        <w:rPr>
          <w:rStyle w:val="Incipit"/>
          <w:lang w:val="fr-FR"/>
        </w:rPr>
        <w:t>a</w:t>
      </w:r>
      <w:r w:rsidR="005A362F" w:rsidRPr="005076DC">
        <w:rPr>
          <w:i/>
          <w:lang w:val="fr-FR"/>
        </w:rPr>
        <w:t xml:space="preserve"> </w:t>
      </w:r>
      <w:r w:rsidRPr="005076DC">
        <w:rPr>
          <w:rStyle w:val="Incipit"/>
          <w:lang w:val="fr-FR"/>
        </w:rPr>
        <w:t>cunctis</w:t>
      </w:r>
      <w:r w:rsidR="005A362F" w:rsidRPr="005076DC">
        <w:rPr>
          <w:i/>
          <w:lang w:val="fr-FR"/>
        </w:rPr>
        <w:t xml:space="preserve"> </w:t>
      </w:r>
      <w:r w:rsidRPr="005076DC">
        <w:rPr>
          <w:rStyle w:val="Incipit"/>
          <w:lang w:val="fr-FR"/>
        </w:rPr>
        <w:t>orbita</w:t>
      </w:r>
      <w:r w:rsidRPr="005076DC">
        <w:rPr>
          <w:lang w:val="fr-FR"/>
        </w:rPr>
        <w:t xml:space="preserve"> cum tribus ultimus versibus. VS </w:t>
      </w:r>
      <w:r w:rsidRPr="005076DC">
        <w:rPr>
          <w:rStyle w:val="Incipit"/>
          <w:lang w:val="fr-FR"/>
        </w:rPr>
        <w:t>Adiu</w:t>
      </w:r>
      <w:r w:rsidR="00382E22" w:rsidRPr="005076DC">
        <w:rPr>
          <w:rStyle w:val="Incipit"/>
          <w:lang w:val="fr-FR"/>
        </w:rPr>
        <w:t>v</w:t>
      </w:r>
      <w:r w:rsidRPr="005076DC">
        <w:rPr>
          <w:rStyle w:val="Incipit"/>
          <w:lang w:val="fr-FR"/>
        </w:rPr>
        <w:t>abit</w:t>
      </w:r>
      <w:r w:rsidRPr="005076DC">
        <w:rPr>
          <w:lang w:val="fr-FR"/>
        </w:rPr>
        <w:t xml:space="preserve">. AM </w:t>
      </w:r>
      <w:r w:rsidRPr="005076DC">
        <w:rPr>
          <w:rStyle w:val="Incipit"/>
          <w:lang w:val="fr-FR"/>
        </w:rPr>
        <w:t>Fidelis</w:t>
      </w:r>
      <w:r w:rsidR="005A362F" w:rsidRPr="005076DC">
        <w:rPr>
          <w:i/>
          <w:lang w:val="fr-FR"/>
        </w:rPr>
        <w:t xml:space="preserve"> </w:t>
      </w:r>
      <w:r w:rsidRPr="005076DC">
        <w:rPr>
          <w:rStyle w:val="Incipit"/>
          <w:lang w:val="fr-FR"/>
        </w:rPr>
        <w:t>sermo</w:t>
      </w:r>
      <w:r w:rsidRPr="005076DC">
        <w:rPr>
          <w:lang w:val="fr-FR"/>
        </w:rPr>
        <w:t xml:space="preserve">. </w:t>
      </w:r>
      <w:r w:rsidR="00294DFF" w:rsidRPr="005076DC">
        <w:rPr>
          <w:lang w:val="fr-FR"/>
        </w:rPr>
        <w:t>Suffragium d</w:t>
      </w:r>
      <w:r w:rsidR="006849AC" w:rsidRPr="005076DC">
        <w:rPr>
          <w:lang w:val="fr-FR"/>
        </w:rPr>
        <w:t xml:space="preserve">e sancto Apollinare martyre </w:t>
      </w:r>
      <w:r w:rsidR="00294DFF" w:rsidRPr="005076DC">
        <w:rPr>
          <w:lang w:val="fr-FR"/>
        </w:rPr>
        <w:t>[</w:t>
      </w:r>
      <w:r w:rsidRPr="005076DC">
        <w:rPr>
          <w:lang w:val="fr-FR"/>
        </w:rPr>
        <w:t>AC</w:t>
      </w:r>
      <w:r w:rsidR="00294DFF" w:rsidRPr="005076DC">
        <w:rPr>
          <w:lang w:val="fr-FR"/>
        </w:rPr>
        <w:t>]</w:t>
      </w:r>
      <w:r w:rsidRPr="005076DC">
        <w:rPr>
          <w:lang w:val="fr-FR"/>
        </w:rPr>
        <w:t xml:space="preserve"> </w:t>
      </w:r>
      <w:r w:rsidRPr="005076DC">
        <w:rPr>
          <w:rStyle w:val="Incipit"/>
          <w:lang w:val="fr-FR"/>
        </w:rPr>
        <w:t>Beatus</w:t>
      </w:r>
      <w:r w:rsidR="005A362F" w:rsidRPr="005076DC">
        <w:rPr>
          <w:i/>
          <w:lang w:val="fr-FR"/>
        </w:rPr>
        <w:t xml:space="preserve"> </w:t>
      </w:r>
      <w:r w:rsidR="00C31823" w:rsidRPr="005076DC">
        <w:rPr>
          <w:rStyle w:val="Incipit"/>
          <w:lang w:val="fr-FR"/>
        </w:rPr>
        <w:t>vir</w:t>
      </w:r>
      <w:r w:rsidR="005A362F" w:rsidRPr="005076DC">
        <w:rPr>
          <w:i/>
          <w:lang w:val="fr-FR"/>
        </w:rPr>
        <w:t xml:space="preserve"> </w:t>
      </w:r>
      <w:r w:rsidRPr="005076DC">
        <w:rPr>
          <w:rStyle w:val="Incipit"/>
          <w:lang w:val="fr-FR"/>
        </w:rPr>
        <w:t>qui</w:t>
      </w:r>
      <w:r w:rsidRPr="005076DC">
        <w:rPr>
          <w:lang w:val="fr-FR"/>
        </w:rPr>
        <w:t xml:space="preserve">. De beata virgine </w:t>
      </w:r>
      <w:r w:rsidR="00BA24A1" w:rsidRPr="005076DC">
        <w:rPr>
          <w:lang w:val="fr-FR"/>
        </w:rPr>
        <w:t>[</w:t>
      </w:r>
      <w:r w:rsidRPr="005076DC">
        <w:rPr>
          <w:lang w:val="fr-FR"/>
        </w:rPr>
        <w:t>AC</w:t>
      </w:r>
      <w:r w:rsidR="00BA24A1" w:rsidRPr="005076DC">
        <w:rPr>
          <w:lang w:val="fr-FR"/>
        </w:rPr>
        <w:t>]</w:t>
      </w:r>
      <w:r w:rsidRPr="005076DC">
        <w:rPr>
          <w:lang w:val="fr-FR"/>
        </w:rPr>
        <w:t xml:space="preserve"> </w:t>
      </w:r>
      <w:r w:rsidRPr="005076DC">
        <w:rPr>
          <w:rStyle w:val="Incipit"/>
          <w:lang w:val="fr-FR"/>
        </w:rPr>
        <w:t>Maria</w:t>
      </w:r>
      <w:r w:rsidR="005A362F" w:rsidRPr="005076DC">
        <w:rPr>
          <w:i/>
          <w:lang w:val="fr-FR"/>
        </w:rPr>
        <w:t xml:space="preserve"> </w:t>
      </w:r>
      <w:r w:rsidRPr="005076DC">
        <w:rPr>
          <w:rStyle w:val="Incipit"/>
          <w:lang w:val="fr-FR"/>
        </w:rPr>
        <w:t>virgo</w:t>
      </w:r>
      <w:r w:rsidRPr="005076DC">
        <w:rPr>
          <w:lang w:val="fr-FR"/>
        </w:rPr>
        <w:t xml:space="preserve">. </w:t>
      </w:r>
      <w:r w:rsidR="006849AC" w:rsidRPr="00B779A9">
        <w:rPr>
          <w:lang w:val="pt-PT"/>
        </w:rPr>
        <w:t xml:space="preserve">[BD] </w:t>
      </w:r>
      <w:r w:rsidR="005F6F99" w:rsidRPr="00794880">
        <w:rPr>
          <w:rStyle w:val="Incipit"/>
          <w:lang w:val="pt-PT"/>
        </w:rPr>
        <w:t>Benedicamus</w:t>
      </w:r>
      <w:r w:rsidR="006849AC" w:rsidRPr="00B779A9">
        <w:rPr>
          <w:lang w:val="pt-PT"/>
        </w:rPr>
        <w:t xml:space="preserve"> de</w:t>
      </w:r>
      <w:r w:rsidRPr="00B779A9">
        <w:rPr>
          <w:lang w:val="pt-PT"/>
        </w:rPr>
        <w:t xml:space="preserve"> apostolis.</w:t>
      </w:r>
      <w:r w:rsidR="006849AC" w:rsidRPr="00B779A9">
        <w:rPr>
          <w:lang w:val="pt-PT"/>
        </w:rPr>
        <w:t xml:space="preserve"> </w:t>
      </w:r>
    </w:p>
    <w:p w:rsidR="00885488" w:rsidRPr="00B779A9" w:rsidRDefault="006849AC" w:rsidP="00415109">
      <w:pPr>
        <w:rPr>
          <w:lang w:val="pt-PT"/>
        </w:rPr>
      </w:pPr>
      <w:r w:rsidRPr="00B779A9">
        <w:rPr>
          <w:lang w:val="pt-PT"/>
        </w:rPr>
        <w:t>(25r)</w:t>
      </w:r>
      <w:r w:rsidR="00294DFF">
        <w:rPr>
          <w:lang w:val="pt-PT"/>
        </w:rPr>
        <w:t xml:space="preserve"> </w:t>
      </w:r>
      <w:r w:rsidR="00885488" w:rsidRPr="00736684">
        <w:rPr>
          <w:rStyle w:val="Time1"/>
          <w:lang w:val="pt-PT"/>
        </w:rPr>
        <w:t>A</w:t>
      </w:r>
      <w:r w:rsidR="003507D1" w:rsidRPr="00736684">
        <w:rPr>
          <w:rStyle w:val="Time1"/>
          <w:lang w:val="pt-PT"/>
        </w:rPr>
        <w:t>d completorium</w:t>
      </w:r>
      <w:r w:rsidR="00885488" w:rsidRPr="00B779A9">
        <w:rPr>
          <w:lang w:val="pt-PT"/>
        </w:rPr>
        <w:t xml:space="preserve"> ut supra in primis vesperis.</w:t>
      </w:r>
    </w:p>
    <w:p w:rsidR="00885488" w:rsidRPr="00736684" w:rsidRDefault="0058676E" w:rsidP="00415109">
      <w:pPr>
        <w:pStyle w:val="berschrift1"/>
        <w:rPr>
          <w:lang w:val="pt-PT"/>
        </w:rPr>
      </w:pPr>
      <w:r w:rsidRPr="00736684">
        <w:rPr>
          <w:lang w:val="pt-PT"/>
        </w:rPr>
        <w:t>DE SANCTO AP</w:t>
      </w:r>
      <w:r w:rsidR="003507D1" w:rsidRPr="00736684">
        <w:rPr>
          <w:lang w:val="pt-PT"/>
        </w:rPr>
        <w:t>OLLINARE</w:t>
      </w:r>
    </w:p>
    <w:p w:rsidR="00885488" w:rsidRPr="00736684" w:rsidRDefault="00885488" w:rsidP="00415109">
      <w:pPr>
        <w:rPr>
          <w:lang w:val="pt-PT"/>
        </w:rPr>
      </w:pPr>
      <w:r w:rsidRPr="00736684">
        <w:rPr>
          <w:lang w:val="pt-PT"/>
        </w:rPr>
        <w:t xml:space="preserve">Tres lectiones facimus ut de </w:t>
      </w:r>
      <w:r w:rsidR="003507D1" w:rsidRPr="00736684">
        <w:rPr>
          <w:lang w:val="pt-PT"/>
        </w:rPr>
        <w:t>%D::</w:t>
      </w:r>
      <w:r w:rsidR="006E6673" w:rsidRPr="00736684">
        <w:rPr>
          <w:lang w:val="pt-PT"/>
        </w:rPr>
        <w:t>uno</w:t>
      </w:r>
      <w:r w:rsidR="003507D1" w:rsidRPr="00736684">
        <w:rPr>
          <w:lang w:val="pt-PT"/>
        </w:rPr>
        <w:t>%</w:t>
      </w:r>
      <w:r w:rsidR="006E6673" w:rsidRPr="00736684">
        <w:rPr>
          <w:lang w:val="pt-PT"/>
        </w:rPr>
        <w:t xml:space="preserve"> </w:t>
      </w:r>
      <w:r w:rsidRPr="00736684">
        <w:rPr>
          <w:lang w:val="pt-PT"/>
        </w:rPr>
        <w:t>martyre et pontifice.</w:t>
      </w:r>
    </w:p>
    <w:p w:rsidR="00885488" w:rsidRPr="00736684" w:rsidRDefault="003507D1" w:rsidP="00415109">
      <w:pPr>
        <w:rPr>
          <w:lang w:val="pt-PT"/>
        </w:rPr>
      </w:pPr>
      <w:r w:rsidRPr="00736684">
        <w:rPr>
          <w:rStyle w:val="Time1"/>
          <w:lang w:val="pt-PT"/>
        </w:rPr>
        <w:t>Ad matutinum</w:t>
      </w:r>
      <w:r w:rsidRPr="00736684">
        <w:rPr>
          <w:lang w:val="pt-PT"/>
        </w:rPr>
        <w:t xml:space="preserve"> </w:t>
      </w:r>
      <w:r w:rsidR="00885488" w:rsidRPr="00736684">
        <w:rPr>
          <w:lang w:val="pt-PT"/>
        </w:rPr>
        <w:t>I</w:t>
      </w:r>
      <w:r w:rsidR="006849AC" w:rsidRPr="00736684">
        <w:rPr>
          <w:lang w:val="pt-PT"/>
        </w:rPr>
        <w:t>N</w:t>
      </w:r>
      <w:r w:rsidR="00885488" w:rsidRPr="00736684">
        <w:rPr>
          <w:lang w:val="pt-PT"/>
        </w:rPr>
        <w:t xml:space="preserve">V </w:t>
      </w:r>
      <w:r w:rsidR="00885488" w:rsidRPr="00736684">
        <w:rPr>
          <w:rStyle w:val="Incipit"/>
          <w:lang w:val="pt-PT"/>
        </w:rPr>
        <w:t>Regem</w:t>
      </w:r>
      <w:r w:rsidR="005A362F" w:rsidRPr="00736684">
        <w:rPr>
          <w:i/>
          <w:lang w:val="pt-PT"/>
        </w:rPr>
        <w:t xml:space="preserve"> </w:t>
      </w:r>
      <w:r w:rsidR="00885488" w:rsidRPr="00736684">
        <w:rPr>
          <w:rStyle w:val="Incipit"/>
          <w:lang w:val="pt-PT"/>
        </w:rPr>
        <w:t>martyrum</w:t>
      </w:r>
      <w:r w:rsidR="005A362F" w:rsidRPr="00736684">
        <w:rPr>
          <w:i/>
          <w:lang w:val="pt-PT"/>
        </w:rPr>
        <w:t xml:space="preserve"> </w:t>
      </w:r>
      <w:r w:rsidR="00885488" w:rsidRPr="00736684">
        <w:rPr>
          <w:rStyle w:val="Incipit"/>
          <w:lang w:val="pt-PT"/>
        </w:rPr>
        <w:t>dominum</w:t>
      </w:r>
      <w:r w:rsidR="00885488" w:rsidRPr="00736684">
        <w:rPr>
          <w:lang w:val="pt-PT"/>
        </w:rPr>
        <w:t>. Antiphonae</w:t>
      </w:r>
      <w:r w:rsidR="00294DFF" w:rsidRPr="00736684">
        <w:rPr>
          <w:lang w:val="pt-PT"/>
        </w:rPr>
        <w:t>,</w:t>
      </w:r>
      <w:r w:rsidR="00885488" w:rsidRPr="00736684">
        <w:rPr>
          <w:lang w:val="pt-PT"/>
        </w:rPr>
        <w:t xml:space="preserve"> </w:t>
      </w:r>
      <w:r w:rsidR="00294DFF" w:rsidRPr="00736684">
        <w:rPr>
          <w:lang w:val="pt-PT"/>
        </w:rPr>
        <w:t>hymnus</w:t>
      </w:r>
      <w:r w:rsidR="006849AC" w:rsidRPr="00736684">
        <w:rPr>
          <w:lang w:val="pt-PT"/>
        </w:rPr>
        <w:t xml:space="preserve"> et psalmi ferialiter. Versiculus de confessoribus. Lectiones d</w:t>
      </w:r>
      <w:r w:rsidR="00885488" w:rsidRPr="00736684">
        <w:rPr>
          <w:lang w:val="pt-PT"/>
        </w:rPr>
        <w:t xml:space="preserve">e tempore. Tria responsoria de martyre ac pontifice in communi quae feria repraesentabit. </w:t>
      </w:r>
      <w:r w:rsidR="00753A1C" w:rsidRPr="00736684">
        <w:rPr>
          <w:lang w:val="pt-PT"/>
        </w:rPr>
        <w:t xml:space="preserve">[TD] </w:t>
      </w:r>
      <w:r w:rsidR="00753A1C" w:rsidRPr="00736684">
        <w:rPr>
          <w:rStyle w:val="Incipit"/>
          <w:lang w:val="pt-PT"/>
        </w:rPr>
        <w:t>Te</w:t>
      </w:r>
      <w:r w:rsidR="005A362F" w:rsidRPr="00736684">
        <w:rPr>
          <w:i/>
          <w:lang w:val="pt-PT"/>
        </w:rPr>
        <w:t xml:space="preserve"> </w:t>
      </w:r>
      <w:r w:rsidR="00753A1C" w:rsidRPr="00736684">
        <w:rPr>
          <w:rStyle w:val="Incipit"/>
          <w:lang w:val="pt-PT"/>
        </w:rPr>
        <w:t>deum</w:t>
      </w:r>
      <w:r w:rsidR="005A362F" w:rsidRPr="00736684">
        <w:rPr>
          <w:i/>
          <w:lang w:val="pt-PT"/>
        </w:rPr>
        <w:t xml:space="preserve"> </w:t>
      </w:r>
      <w:r w:rsidR="00885488" w:rsidRPr="00736684">
        <w:rPr>
          <w:lang w:val="pt-PT"/>
        </w:rPr>
        <w:t>non dicitur.</w:t>
      </w:r>
    </w:p>
    <w:p w:rsidR="00885488" w:rsidRPr="00B779A9" w:rsidRDefault="003507D1" w:rsidP="00415109">
      <w:pPr>
        <w:rPr>
          <w:lang w:val="it-IT"/>
        </w:rPr>
      </w:pPr>
      <w:r w:rsidRPr="00736684">
        <w:rPr>
          <w:rStyle w:val="Time1"/>
          <w:lang w:val="fr-FR"/>
        </w:rPr>
        <w:t>Ad laudes</w:t>
      </w:r>
      <w:r w:rsidRPr="00B779A9">
        <w:rPr>
          <w:lang w:val="fr-FR"/>
        </w:rPr>
        <w:t xml:space="preserve"> </w:t>
      </w:r>
      <w:r w:rsidR="00885488" w:rsidRPr="00B779A9">
        <w:rPr>
          <w:lang w:val="fr-FR"/>
        </w:rPr>
        <w:t xml:space="preserve">AN </w:t>
      </w:r>
      <w:r w:rsidR="00885488" w:rsidRPr="00736684">
        <w:rPr>
          <w:rStyle w:val="Incipit"/>
          <w:lang w:val="fr-FR"/>
        </w:rPr>
        <w:t>Qui me confessus fuerit</w:t>
      </w:r>
      <w:r w:rsidR="00885488" w:rsidRPr="00B779A9">
        <w:rPr>
          <w:lang w:val="fr-FR"/>
        </w:rPr>
        <w:t xml:space="preserve"> sola dicitur. </w:t>
      </w:r>
      <w:r w:rsidR="00885488" w:rsidRPr="00B779A9">
        <w:rPr>
          <w:lang w:val="it-IT"/>
        </w:rPr>
        <w:t xml:space="preserve">HY </w:t>
      </w:r>
      <w:r w:rsidR="00885488" w:rsidRPr="00736684">
        <w:rPr>
          <w:rStyle w:val="Incipit"/>
          <w:lang w:val="it-IT"/>
        </w:rPr>
        <w:t>Martyr dei qui unicum</w:t>
      </w:r>
      <w:r w:rsidR="00885488" w:rsidRPr="00B779A9">
        <w:rPr>
          <w:lang w:val="it-IT"/>
        </w:rPr>
        <w:t xml:space="preserve">. VS </w:t>
      </w:r>
      <w:r w:rsidR="00885488" w:rsidRPr="00736684">
        <w:rPr>
          <w:rStyle w:val="Incipit"/>
          <w:lang w:val="it-IT"/>
        </w:rPr>
        <w:t>Iustus ut</w:t>
      </w:r>
      <w:r w:rsidR="00885488" w:rsidRPr="00B779A9">
        <w:rPr>
          <w:lang w:val="it-IT"/>
        </w:rPr>
        <w:t xml:space="preserve">. AB </w:t>
      </w:r>
      <w:r w:rsidR="00885488" w:rsidRPr="00736684">
        <w:rPr>
          <w:rStyle w:val="Incipit"/>
          <w:lang w:val="it-IT"/>
        </w:rPr>
        <w:t>Hic vir despiciens mundum</w:t>
      </w:r>
      <w:r w:rsidR="00885488" w:rsidRPr="00B779A9">
        <w:rPr>
          <w:lang w:val="it-IT"/>
        </w:rPr>
        <w:t>.</w:t>
      </w:r>
    </w:p>
    <w:p w:rsidR="00885488" w:rsidRPr="00B779A9" w:rsidRDefault="003507D1" w:rsidP="00415109">
      <w:pPr>
        <w:rPr>
          <w:lang w:val="it-IT"/>
        </w:rPr>
      </w:pPr>
      <w:r w:rsidRPr="00736684">
        <w:rPr>
          <w:rStyle w:val="Time1"/>
          <w:lang w:val="it-IT"/>
        </w:rPr>
        <w:t>Ad horas</w:t>
      </w:r>
      <w:r w:rsidR="00885488" w:rsidRPr="00B779A9">
        <w:rPr>
          <w:lang w:val="it-IT"/>
        </w:rPr>
        <w:t xml:space="preserve"> dicantur laudes.</w:t>
      </w:r>
    </w:p>
    <w:p w:rsidR="00885488" w:rsidRPr="00B779A9" w:rsidRDefault="003507D1" w:rsidP="00415109">
      <w:pPr>
        <w:rPr>
          <w:lang w:val="it-IT"/>
        </w:rPr>
      </w:pPr>
      <w:r w:rsidRPr="00736684">
        <w:rPr>
          <w:rStyle w:val="Time1"/>
          <w:lang w:val="it-IT"/>
        </w:rPr>
        <w:lastRenderedPageBreak/>
        <w:t>Ad missam</w:t>
      </w:r>
      <w:r w:rsidRPr="00B779A9">
        <w:rPr>
          <w:lang w:val="it-IT"/>
        </w:rPr>
        <w:t xml:space="preserve"> </w:t>
      </w:r>
      <w:r w:rsidR="00885488" w:rsidRPr="00B779A9">
        <w:rPr>
          <w:lang w:val="it-IT"/>
        </w:rPr>
        <w:t xml:space="preserve">IN </w:t>
      </w:r>
      <w:r w:rsidR="00885488" w:rsidRPr="00736684">
        <w:rPr>
          <w:rStyle w:val="Incipit"/>
          <w:lang w:val="it-IT"/>
        </w:rPr>
        <w:t>Sacerdotes dei benedicite</w:t>
      </w:r>
      <w:r w:rsidR="00DD1415">
        <w:rPr>
          <w:lang w:val="it-IT"/>
        </w:rPr>
        <w:t>@</w:t>
      </w:r>
      <w:r w:rsidR="00DD1415" w:rsidRPr="00B779A9">
        <w:rPr>
          <w:lang w:val="it-IT"/>
        </w:rPr>
        <w:t>45.</w:t>
      </w:r>
      <w:r w:rsidR="00885488" w:rsidRPr="00B779A9">
        <w:rPr>
          <w:lang w:val="it-IT"/>
        </w:rPr>
        <w:t xml:space="preserve"> GR </w:t>
      </w:r>
      <w:r w:rsidR="00885488" w:rsidRPr="00736684">
        <w:rPr>
          <w:rStyle w:val="Incipit"/>
          <w:lang w:val="it-IT"/>
        </w:rPr>
        <w:t>Inveni David</w:t>
      </w:r>
      <w:r w:rsidR="00DD1415">
        <w:rPr>
          <w:lang w:val="it-IT"/>
        </w:rPr>
        <w:t>@</w:t>
      </w:r>
      <w:r w:rsidR="00DD1415" w:rsidRPr="00B779A9">
        <w:rPr>
          <w:lang w:val="it-IT"/>
        </w:rPr>
        <w:t>31.</w:t>
      </w:r>
      <w:r w:rsidR="00885488" w:rsidRPr="00B779A9">
        <w:rPr>
          <w:lang w:val="it-IT"/>
        </w:rPr>
        <w:t xml:space="preserve"> </w:t>
      </w:r>
      <w:r w:rsidR="00885488" w:rsidRPr="00DD1415">
        <w:rPr>
          <w:lang w:val="it-IT"/>
        </w:rPr>
        <w:t>AL</w:t>
      </w:r>
      <w:r w:rsidR="006849AC" w:rsidRPr="00DD1415">
        <w:rPr>
          <w:lang w:val="it-IT"/>
        </w:rPr>
        <w:t>V</w:t>
      </w:r>
      <w:r w:rsidR="00885488" w:rsidRPr="00DD1415">
        <w:rPr>
          <w:lang w:val="it-IT"/>
        </w:rPr>
        <w:t xml:space="preserve"> </w:t>
      </w:r>
      <w:r w:rsidR="00885488" w:rsidRPr="00DD1415">
        <w:rPr>
          <w:rStyle w:val="Incipit"/>
          <w:lang w:val="it-IT"/>
        </w:rPr>
        <w:t>Iustus germinabit</w:t>
      </w:r>
      <w:r w:rsidR="00DD1415" w:rsidRPr="00DD1415">
        <w:rPr>
          <w:lang w:val="it-IT"/>
        </w:rPr>
        <w:t>@230.</w:t>
      </w:r>
      <w:r w:rsidR="00885488" w:rsidRPr="00DD1415">
        <w:rPr>
          <w:lang w:val="it-IT"/>
        </w:rPr>
        <w:t xml:space="preserve"> OF </w:t>
      </w:r>
      <w:r w:rsidR="00885488" w:rsidRPr="00DD1415">
        <w:rPr>
          <w:rStyle w:val="Incipit"/>
          <w:lang w:val="it-IT"/>
        </w:rPr>
        <w:t>Veritas mea</w:t>
      </w:r>
      <w:r w:rsidR="00DD1415" w:rsidRPr="00DD1415">
        <w:rPr>
          <w:lang w:val="it-IT"/>
        </w:rPr>
        <w:t>@31.</w:t>
      </w:r>
      <w:r w:rsidR="00885488" w:rsidRPr="00DD1415">
        <w:rPr>
          <w:lang w:val="it-IT"/>
        </w:rPr>
        <w:t xml:space="preserve"> </w:t>
      </w:r>
      <w:r w:rsidR="00885488" w:rsidRPr="00B779A9">
        <w:rPr>
          <w:lang w:val="it-IT"/>
        </w:rPr>
        <w:t xml:space="preserve">CO </w:t>
      </w:r>
      <w:r w:rsidR="00885488" w:rsidRPr="00736684">
        <w:rPr>
          <w:rStyle w:val="Incipit"/>
          <w:lang w:val="it-IT"/>
        </w:rPr>
        <w:t>Semel iuravi in sancto meo</w:t>
      </w:r>
      <w:r w:rsidR="00DD1415">
        <w:rPr>
          <w:lang w:val="it-IT"/>
        </w:rPr>
        <w:t>@</w:t>
      </w:r>
      <w:r w:rsidR="00DD1415" w:rsidRPr="00B779A9">
        <w:rPr>
          <w:lang w:val="it-IT"/>
        </w:rPr>
        <w:t>181.</w:t>
      </w:r>
    </w:p>
    <w:p w:rsidR="00885488" w:rsidRPr="00736684" w:rsidRDefault="00BA24A1" w:rsidP="00415109">
      <w:pPr>
        <w:pStyle w:val="berschrift1"/>
        <w:rPr>
          <w:lang w:val="it-IT"/>
        </w:rPr>
      </w:pPr>
      <w:r w:rsidRPr="00736684">
        <w:rPr>
          <w:lang w:val="it-IT"/>
        </w:rPr>
        <w:t>[</w:t>
      </w:r>
      <w:r w:rsidR="00885488" w:rsidRPr="00736684">
        <w:rPr>
          <w:lang w:val="it-IT"/>
        </w:rPr>
        <w:t>IN DIE SANCTAE</w:t>
      </w:r>
      <w:r w:rsidRPr="00736684">
        <w:rPr>
          <w:lang w:val="it-IT"/>
        </w:rPr>
        <w:t>]</w:t>
      </w:r>
      <w:r w:rsidR="003507D1" w:rsidRPr="00736684">
        <w:rPr>
          <w:lang w:val="it-IT"/>
        </w:rPr>
        <w:t xml:space="preserve"> CHRISTINAE VIRGINIS</w:t>
      </w:r>
    </w:p>
    <w:p w:rsidR="00885488" w:rsidRPr="00B779A9" w:rsidRDefault="00BA24A1" w:rsidP="00415109">
      <w:pPr>
        <w:rPr>
          <w:lang w:val="it-IT"/>
        </w:rPr>
      </w:pPr>
      <w:r w:rsidRPr="00736684">
        <w:rPr>
          <w:rStyle w:val="Time1"/>
          <w:lang w:val="it-IT"/>
        </w:rPr>
        <w:t>[</w:t>
      </w:r>
      <w:r w:rsidR="003507D1" w:rsidRPr="00736684">
        <w:rPr>
          <w:rStyle w:val="Time1"/>
          <w:lang w:val="it-IT"/>
        </w:rPr>
        <w:t>Ad vesperas</w:t>
      </w:r>
      <w:r w:rsidRPr="00736684">
        <w:rPr>
          <w:rStyle w:val="Time1"/>
          <w:lang w:val="it-IT"/>
        </w:rPr>
        <w:t>]</w:t>
      </w:r>
      <w:r w:rsidR="00885488" w:rsidRPr="00B779A9">
        <w:rPr>
          <w:lang w:val="it-IT"/>
        </w:rPr>
        <w:t xml:space="preserve"> AM </w:t>
      </w:r>
      <w:r w:rsidR="00885488" w:rsidRPr="00736684">
        <w:rPr>
          <w:rStyle w:val="Incipit"/>
          <w:lang w:val="it-IT"/>
        </w:rPr>
        <w:t>Veni sponsa Christi</w:t>
      </w:r>
      <w:r w:rsidR="00885488" w:rsidRPr="00B779A9">
        <w:rPr>
          <w:lang w:val="it-IT"/>
        </w:rPr>
        <w:t>.</w:t>
      </w:r>
    </w:p>
    <w:p w:rsidR="00885488" w:rsidRPr="00B779A9" w:rsidRDefault="00BA24A1" w:rsidP="00415109">
      <w:pPr>
        <w:rPr>
          <w:lang w:val="es-ES"/>
        </w:rPr>
      </w:pPr>
      <w:r w:rsidRPr="00736684">
        <w:rPr>
          <w:rStyle w:val="Time1"/>
          <w:lang w:val="es-ES"/>
        </w:rPr>
        <w:t>[</w:t>
      </w:r>
      <w:r w:rsidR="003507D1" w:rsidRPr="00736684">
        <w:rPr>
          <w:rStyle w:val="Time1"/>
          <w:lang w:val="es-ES"/>
        </w:rPr>
        <w:t>Ad laudes</w:t>
      </w:r>
      <w:r w:rsidRPr="00736684">
        <w:rPr>
          <w:rStyle w:val="Time1"/>
          <w:lang w:val="es-ES"/>
        </w:rPr>
        <w:t>]</w:t>
      </w:r>
      <w:r w:rsidR="00885488" w:rsidRPr="00B779A9">
        <w:rPr>
          <w:lang w:val="es-ES"/>
        </w:rPr>
        <w:t xml:space="preserve"> AB </w:t>
      </w:r>
      <w:r w:rsidR="00885488" w:rsidRPr="00794880">
        <w:rPr>
          <w:rStyle w:val="Incipit"/>
          <w:lang w:val="es-ES"/>
        </w:rPr>
        <w:t>Veni</w:t>
      </w:r>
      <w:r w:rsidR="005A362F" w:rsidRPr="005A362F">
        <w:rPr>
          <w:i/>
          <w:lang w:val="es-ES"/>
        </w:rPr>
        <w:t xml:space="preserve"> </w:t>
      </w:r>
      <w:r w:rsidR="00885488" w:rsidRPr="00794880">
        <w:rPr>
          <w:rStyle w:val="Incipit"/>
          <w:lang w:val="es-ES"/>
        </w:rPr>
        <w:t>electa</w:t>
      </w:r>
      <w:r w:rsidR="005A362F" w:rsidRPr="005A362F">
        <w:rPr>
          <w:i/>
          <w:lang w:val="es-ES"/>
        </w:rPr>
        <w:t xml:space="preserve"> </w:t>
      </w:r>
      <w:r w:rsidR="00885488" w:rsidRPr="00794880">
        <w:rPr>
          <w:rStyle w:val="Incipit"/>
          <w:lang w:val="es-ES"/>
        </w:rPr>
        <w:t>mea</w:t>
      </w:r>
      <w:r w:rsidR="00885488" w:rsidRPr="00B779A9">
        <w:rPr>
          <w:lang w:val="es-ES"/>
        </w:rPr>
        <w:t>.</w:t>
      </w:r>
    </w:p>
    <w:p w:rsidR="00885488" w:rsidRPr="00736684" w:rsidRDefault="003507D1" w:rsidP="00415109">
      <w:pPr>
        <w:pStyle w:val="berschrift1"/>
        <w:rPr>
          <w:lang w:val="it-IT"/>
        </w:rPr>
      </w:pPr>
      <w:r w:rsidRPr="00736684">
        <w:rPr>
          <w:lang w:val="it-IT"/>
        </w:rPr>
        <w:t>IN VIGILIA IACOBI APOSTOLI</w:t>
      </w:r>
    </w:p>
    <w:p w:rsidR="00885488" w:rsidRPr="00B779A9" w:rsidRDefault="00AF0A5F" w:rsidP="00415109">
      <w:pPr>
        <w:rPr>
          <w:lang w:val="it-IT"/>
        </w:rPr>
      </w:pPr>
      <w:r w:rsidRPr="00736684">
        <w:rPr>
          <w:rStyle w:val="Time1"/>
          <w:lang w:val="it-IT"/>
        </w:rPr>
        <w:t>Ad missam</w:t>
      </w:r>
      <w:r w:rsidR="00885488" w:rsidRPr="00B779A9">
        <w:rPr>
          <w:lang w:val="it-IT"/>
        </w:rPr>
        <w:t xml:space="preserve"> IN </w:t>
      </w:r>
      <w:r w:rsidR="00885488" w:rsidRPr="00736684">
        <w:rPr>
          <w:rStyle w:val="Incipit"/>
          <w:lang w:val="it-IT"/>
        </w:rPr>
        <w:t xml:space="preserve">Ego autem sicut </w:t>
      </w:r>
      <w:r w:rsidR="00FA3B56" w:rsidRPr="00736684">
        <w:rPr>
          <w:rStyle w:val="Incipit"/>
          <w:lang w:val="it-IT"/>
        </w:rPr>
        <w:t>oliv</w:t>
      </w:r>
      <w:r w:rsidR="00885488" w:rsidRPr="00736684">
        <w:rPr>
          <w:rStyle w:val="Incipit"/>
          <w:lang w:val="it-IT"/>
        </w:rPr>
        <w:t>a fructificavi</w:t>
      </w:r>
      <w:r w:rsidR="00885488" w:rsidRPr="00B779A9">
        <w:rPr>
          <w:lang w:val="it-IT"/>
        </w:rPr>
        <w:t xml:space="preserve">. GR </w:t>
      </w:r>
      <w:r w:rsidR="00885488" w:rsidRPr="00736684">
        <w:rPr>
          <w:rStyle w:val="Incipit"/>
          <w:lang w:val="it-IT"/>
        </w:rPr>
        <w:t>Iustus ut palma</w:t>
      </w:r>
      <w:r w:rsidR="00885488" w:rsidRPr="00B779A9">
        <w:rPr>
          <w:lang w:val="it-IT"/>
        </w:rPr>
        <w:t xml:space="preserve">. OF </w:t>
      </w:r>
      <w:r w:rsidR="00885488" w:rsidRPr="00736684">
        <w:rPr>
          <w:rStyle w:val="Incipit"/>
          <w:lang w:val="it-IT"/>
        </w:rPr>
        <w:t>Gloria et honore</w:t>
      </w:r>
      <w:r w:rsidR="00885488" w:rsidRPr="00B779A9">
        <w:rPr>
          <w:lang w:val="it-IT"/>
        </w:rPr>
        <w:t xml:space="preserve">. CO </w:t>
      </w:r>
      <w:r w:rsidR="00885488" w:rsidRPr="00736684">
        <w:rPr>
          <w:rStyle w:val="Incipit"/>
          <w:lang w:val="it-IT"/>
        </w:rPr>
        <w:t>Magna est gloria</w:t>
      </w:r>
      <w:r w:rsidR="00885488" w:rsidRPr="00B779A9">
        <w:rPr>
          <w:lang w:val="it-IT"/>
        </w:rPr>
        <w:t xml:space="preserve"> </w:t>
      </w:r>
      <w:r w:rsidR="008D35E3" w:rsidRPr="00B779A9">
        <w:rPr>
          <w:lang w:val="it-IT"/>
        </w:rPr>
        <w:t>quaere</w:t>
      </w:r>
      <w:r w:rsidR="00885488" w:rsidRPr="00B779A9">
        <w:rPr>
          <w:lang w:val="it-IT"/>
        </w:rPr>
        <w:t xml:space="preserve"> totum de sancto</w:t>
      </w:r>
      <w:r w:rsidR="00497A85">
        <w:rPr>
          <w:lang w:val="it-IT"/>
        </w:rPr>
        <w:t xml:space="preserve"> Timotheo</w:t>
      </w:r>
      <w:r w:rsidR="00885488" w:rsidRPr="00B779A9">
        <w:rPr>
          <w:lang w:val="it-IT"/>
        </w:rPr>
        <w:t xml:space="preserve"> folio 37 et</w:t>
      </w:r>
      <w:r w:rsidR="00DD1415">
        <w:rPr>
          <w:lang w:val="it-IT"/>
        </w:rPr>
        <w:t>@</w:t>
      </w:r>
      <w:r w:rsidR="00DD1415" w:rsidRPr="00B779A9">
        <w:rPr>
          <w:lang w:val="it-IT"/>
        </w:rPr>
        <w:t>38.</w:t>
      </w:r>
      <w:r w:rsidR="00885488" w:rsidRPr="00B779A9">
        <w:rPr>
          <w:lang w:val="it-IT"/>
        </w:rPr>
        <w:t xml:space="preserve"> </w:t>
      </w:r>
    </w:p>
    <w:p w:rsidR="00885488" w:rsidRPr="00736684" w:rsidRDefault="00AF0A5F" w:rsidP="00415109">
      <w:pPr>
        <w:pStyle w:val="berschrift1"/>
        <w:rPr>
          <w:lang w:val="it-IT"/>
        </w:rPr>
      </w:pPr>
      <w:r w:rsidRPr="00736684">
        <w:rPr>
          <w:lang w:val="it-IT"/>
        </w:rPr>
        <w:t>DE SANCTO IACOBO APOSTOLO</w:t>
      </w:r>
    </w:p>
    <w:p w:rsidR="00885488" w:rsidRPr="00B779A9" w:rsidRDefault="00885488" w:rsidP="00415109">
      <w:pPr>
        <w:rPr>
          <w:lang w:val="it-IT"/>
        </w:rPr>
      </w:pPr>
      <w:r w:rsidRPr="00B779A9">
        <w:rPr>
          <w:lang w:val="it-IT"/>
        </w:rPr>
        <w:t>Binos facimus.</w:t>
      </w:r>
    </w:p>
    <w:p w:rsidR="00885488" w:rsidRPr="005076DC" w:rsidRDefault="00AF0A5F" w:rsidP="00415109">
      <w:pPr>
        <w:rPr>
          <w:lang w:val="pt-PT"/>
        </w:rPr>
      </w:pPr>
      <w:r w:rsidRPr="00736684">
        <w:rPr>
          <w:rStyle w:val="Time1"/>
          <w:lang w:val="it-IT"/>
        </w:rPr>
        <w:t>Ad vesperas</w:t>
      </w:r>
      <w:r w:rsidR="00885488" w:rsidRPr="00B779A9">
        <w:rPr>
          <w:lang w:val="it-IT"/>
        </w:rPr>
        <w:t xml:space="preserve"> super psalmos AN </w:t>
      </w:r>
      <w:r w:rsidR="00885488" w:rsidRPr="00736684">
        <w:rPr>
          <w:rStyle w:val="Incipit"/>
          <w:lang w:val="it-IT"/>
        </w:rPr>
        <w:t>Estote fortes in bello</w:t>
      </w:r>
      <w:r w:rsidR="006849AC" w:rsidRPr="00B779A9">
        <w:rPr>
          <w:lang w:val="it-IT"/>
        </w:rPr>
        <w:t>. Psalmi o</w:t>
      </w:r>
      <w:r w:rsidR="00885488" w:rsidRPr="00B779A9">
        <w:rPr>
          <w:lang w:val="it-IT"/>
        </w:rPr>
        <w:t xml:space="preserve">mnia Laudate. RP </w:t>
      </w:r>
      <w:r w:rsidR="00885488" w:rsidRPr="00736684">
        <w:rPr>
          <w:rStyle w:val="Incipit"/>
          <w:lang w:val="it-IT"/>
        </w:rPr>
        <w:t>Vos estis sal terrae</w:t>
      </w:r>
      <w:r w:rsidR="00885488" w:rsidRPr="00B779A9">
        <w:rPr>
          <w:lang w:val="it-IT"/>
        </w:rPr>
        <w:t xml:space="preserve">. HY </w:t>
      </w:r>
      <w:r w:rsidR="00885488" w:rsidRPr="00736684">
        <w:rPr>
          <w:rStyle w:val="Incipit"/>
          <w:lang w:val="it-IT"/>
        </w:rPr>
        <w:t>Exultet caelum</w:t>
      </w:r>
      <w:r w:rsidR="00885488" w:rsidRPr="00B779A9">
        <w:rPr>
          <w:lang w:val="it-IT"/>
        </w:rPr>
        <w:t xml:space="preserve">. </w:t>
      </w:r>
      <w:r w:rsidR="00885488" w:rsidRPr="00736684">
        <w:rPr>
          <w:lang w:val="it-IT"/>
        </w:rPr>
        <w:t xml:space="preserve">VS </w:t>
      </w:r>
      <w:r w:rsidR="00885488" w:rsidRPr="00736684">
        <w:rPr>
          <w:rStyle w:val="Incipit"/>
          <w:lang w:val="it-IT"/>
        </w:rPr>
        <w:t>In omnem terram</w:t>
      </w:r>
      <w:r w:rsidR="00885488" w:rsidRPr="00736684">
        <w:rPr>
          <w:lang w:val="it-IT"/>
        </w:rPr>
        <w:t xml:space="preserve">. AM </w:t>
      </w:r>
      <w:r w:rsidR="00885488" w:rsidRPr="00736684">
        <w:rPr>
          <w:rStyle w:val="Incipit"/>
          <w:lang w:val="it-IT"/>
        </w:rPr>
        <w:t xml:space="preserve">Ecce ego mitto </w:t>
      </w:r>
      <w:r w:rsidR="000F4FB4" w:rsidRPr="00736684">
        <w:rPr>
          <w:rStyle w:val="Incipit"/>
          <w:lang w:val="it-IT"/>
        </w:rPr>
        <w:t>vos</w:t>
      </w:r>
      <w:r w:rsidR="00885488" w:rsidRPr="00736684">
        <w:rPr>
          <w:lang w:val="it-IT"/>
        </w:rPr>
        <w:t xml:space="preserve">. </w:t>
      </w:r>
      <w:r w:rsidR="00201D58" w:rsidRPr="00736684">
        <w:rPr>
          <w:lang w:val="it-IT"/>
        </w:rPr>
        <w:t>Suffragium d</w:t>
      </w:r>
      <w:r w:rsidR="006849AC" w:rsidRPr="00736684">
        <w:rPr>
          <w:lang w:val="it-IT"/>
        </w:rPr>
        <w:t xml:space="preserve">e sancto Christophoro </w:t>
      </w:r>
      <w:r w:rsidR="00201D58" w:rsidRPr="00736684">
        <w:rPr>
          <w:lang w:val="it-IT"/>
        </w:rPr>
        <w:t>[</w:t>
      </w:r>
      <w:r w:rsidR="00885488" w:rsidRPr="00736684">
        <w:rPr>
          <w:lang w:val="it-IT"/>
        </w:rPr>
        <w:t>AC</w:t>
      </w:r>
      <w:r w:rsidR="00201D58" w:rsidRPr="00736684">
        <w:rPr>
          <w:lang w:val="it-IT"/>
        </w:rPr>
        <w:t>]</w:t>
      </w:r>
      <w:r w:rsidR="00885488" w:rsidRPr="00736684">
        <w:rPr>
          <w:lang w:val="it-IT"/>
        </w:rPr>
        <w:t xml:space="preserve"> </w:t>
      </w:r>
      <w:r w:rsidR="00885488" w:rsidRPr="00736684">
        <w:rPr>
          <w:rStyle w:val="Incipit"/>
          <w:lang w:val="it-IT"/>
        </w:rPr>
        <w:t>Beatus</w:t>
      </w:r>
      <w:r w:rsidR="005A362F" w:rsidRPr="00736684">
        <w:rPr>
          <w:i/>
          <w:lang w:val="it-IT"/>
        </w:rPr>
        <w:t xml:space="preserve"> </w:t>
      </w:r>
      <w:r w:rsidR="00C31823" w:rsidRPr="00736684">
        <w:rPr>
          <w:rStyle w:val="Incipit"/>
          <w:lang w:val="it-IT"/>
        </w:rPr>
        <w:t>vir</w:t>
      </w:r>
      <w:r w:rsidR="005A362F" w:rsidRPr="00736684">
        <w:rPr>
          <w:i/>
          <w:lang w:val="it-IT"/>
        </w:rPr>
        <w:t xml:space="preserve"> </w:t>
      </w:r>
      <w:r w:rsidR="00885488" w:rsidRPr="00736684">
        <w:rPr>
          <w:rStyle w:val="Incipit"/>
          <w:lang w:val="it-IT"/>
        </w:rPr>
        <w:t>qui</w:t>
      </w:r>
      <w:r w:rsidR="005A362F" w:rsidRPr="00736684">
        <w:rPr>
          <w:i/>
          <w:lang w:val="it-IT"/>
        </w:rPr>
        <w:t xml:space="preserve"> </w:t>
      </w:r>
      <w:r w:rsidR="00885488" w:rsidRPr="00736684">
        <w:rPr>
          <w:rStyle w:val="Incipit"/>
          <w:lang w:val="it-IT"/>
        </w:rPr>
        <w:t>suffert</w:t>
      </w:r>
      <w:r w:rsidR="00885488" w:rsidRPr="00736684">
        <w:rPr>
          <w:lang w:val="it-IT"/>
        </w:rPr>
        <w:t xml:space="preserve">. </w:t>
      </w:r>
      <w:r w:rsidR="00885488" w:rsidRPr="005076DC">
        <w:rPr>
          <w:lang w:val="pt-PT"/>
        </w:rPr>
        <w:t xml:space="preserve">(25v) De beata virgine </w:t>
      </w:r>
      <w:r w:rsidR="00BA24A1" w:rsidRPr="005076DC">
        <w:rPr>
          <w:lang w:val="pt-PT"/>
        </w:rPr>
        <w:t>[</w:t>
      </w:r>
      <w:r w:rsidR="00885488" w:rsidRPr="005076DC">
        <w:rPr>
          <w:lang w:val="pt-PT"/>
        </w:rPr>
        <w:t>AC</w:t>
      </w:r>
      <w:r w:rsidR="00BA24A1" w:rsidRPr="005076DC">
        <w:rPr>
          <w:lang w:val="pt-PT"/>
        </w:rPr>
        <w:t>]</w:t>
      </w:r>
      <w:r w:rsidR="00885488" w:rsidRPr="005076DC">
        <w:rPr>
          <w:lang w:val="pt-PT"/>
        </w:rPr>
        <w:t xml:space="preserve"> </w:t>
      </w:r>
      <w:r w:rsidR="00885488" w:rsidRPr="005076DC">
        <w:rPr>
          <w:rStyle w:val="Incipit"/>
          <w:lang w:val="pt-PT"/>
        </w:rPr>
        <w:t>Omnium</w:t>
      </w:r>
      <w:r w:rsidR="005A362F" w:rsidRPr="005076DC">
        <w:rPr>
          <w:i/>
          <w:lang w:val="pt-PT"/>
        </w:rPr>
        <w:t xml:space="preserve"> </w:t>
      </w:r>
      <w:r w:rsidR="00885488" w:rsidRPr="005076DC">
        <w:rPr>
          <w:rStyle w:val="Incipit"/>
          <w:lang w:val="pt-PT"/>
        </w:rPr>
        <w:t>rerum</w:t>
      </w:r>
      <w:r w:rsidR="00885488" w:rsidRPr="005076DC">
        <w:rPr>
          <w:lang w:val="pt-PT"/>
        </w:rPr>
        <w:t xml:space="preserve">. </w:t>
      </w:r>
      <w:r w:rsidR="00C71BD9" w:rsidRPr="005076DC">
        <w:rPr>
          <w:lang w:val="pt-PT"/>
        </w:rPr>
        <w:t>[</w:t>
      </w:r>
      <w:r w:rsidR="00885488" w:rsidRPr="005076DC">
        <w:rPr>
          <w:lang w:val="pt-PT"/>
        </w:rPr>
        <w:t>BD</w:t>
      </w:r>
      <w:r w:rsidR="00C71BD9" w:rsidRPr="005076DC">
        <w:rPr>
          <w:lang w:val="pt-PT"/>
        </w:rPr>
        <w:t>]</w:t>
      </w:r>
      <w:r w:rsidR="00885488" w:rsidRPr="005076DC">
        <w:rPr>
          <w:lang w:val="pt-PT"/>
        </w:rPr>
        <w:t xml:space="preserve"> </w:t>
      </w:r>
      <w:r w:rsidR="00C71BD9" w:rsidRPr="005076DC">
        <w:rPr>
          <w:rStyle w:val="Incipit"/>
          <w:lang w:val="pt-PT"/>
        </w:rPr>
        <w:t>Benedicamus</w:t>
      </w:r>
      <w:r w:rsidR="00C71BD9" w:rsidRPr="005076DC">
        <w:rPr>
          <w:lang w:val="pt-PT"/>
        </w:rPr>
        <w:t xml:space="preserve"> d</w:t>
      </w:r>
      <w:r w:rsidR="00885488" w:rsidRPr="005076DC">
        <w:rPr>
          <w:lang w:val="pt-PT"/>
        </w:rPr>
        <w:t>e apostolis.</w:t>
      </w:r>
    </w:p>
    <w:p w:rsidR="00885488" w:rsidRPr="005076DC" w:rsidRDefault="00AF0A5F" w:rsidP="00415109">
      <w:pPr>
        <w:rPr>
          <w:lang w:val="pt-PT"/>
        </w:rPr>
      </w:pPr>
      <w:r w:rsidRPr="005076DC">
        <w:rPr>
          <w:rStyle w:val="Time1"/>
          <w:lang w:val="pt-PT"/>
        </w:rPr>
        <w:t>Ad completorium</w:t>
      </w:r>
      <w:r w:rsidRPr="005076DC">
        <w:rPr>
          <w:lang w:val="pt-PT"/>
        </w:rPr>
        <w:t xml:space="preserve"> </w:t>
      </w:r>
      <w:r w:rsidR="00885488" w:rsidRPr="005076DC">
        <w:rPr>
          <w:lang w:val="pt-PT"/>
        </w:rPr>
        <w:t xml:space="preserve">HY </w:t>
      </w:r>
      <w:r w:rsidR="00885488" w:rsidRPr="005076DC">
        <w:rPr>
          <w:rStyle w:val="Incipit"/>
          <w:lang w:val="pt-PT"/>
        </w:rPr>
        <w:t>Te</w:t>
      </w:r>
      <w:r w:rsidR="005A362F" w:rsidRPr="005076DC">
        <w:rPr>
          <w:i/>
          <w:lang w:val="pt-PT"/>
        </w:rPr>
        <w:t xml:space="preserve"> </w:t>
      </w:r>
      <w:r w:rsidR="00885488" w:rsidRPr="005076DC">
        <w:rPr>
          <w:rStyle w:val="Incipit"/>
          <w:lang w:val="pt-PT"/>
        </w:rPr>
        <w:t>lucis</w:t>
      </w:r>
      <w:r w:rsidR="00885488" w:rsidRPr="005076DC">
        <w:rPr>
          <w:lang w:val="pt-PT"/>
        </w:rPr>
        <w:t xml:space="preserve">. AD </w:t>
      </w:r>
      <w:r w:rsidR="00885488" w:rsidRPr="005076DC">
        <w:rPr>
          <w:rStyle w:val="Incipit"/>
          <w:lang w:val="pt-PT"/>
        </w:rPr>
        <w:t>Pacem</w:t>
      </w:r>
      <w:r w:rsidR="005A362F" w:rsidRPr="005076DC">
        <w:rPr>
          <w:i/>
          <w:lang w:val="pt-PT"/>
        </w:rPr>
        <w:t xml:space="preserve"> </w:t>
      </w:r>
      <w:r w:rsidR="00885488" w:rsidRPr="005076DC">
        <w:rPr>
          <w:rStyle w:val="Incipit"/>
          <w:lang w:val="pt-PT"/>
        </w:rPr>
        <w:t>tuam</w:t>
      </w:r>
      <w:r w:rsidR="00885488" w:rsidRPr="005076DC">
        <w:rPr>
          <w:lang w:val="pt-PT"/>
        </w:rPr>
        <w:t>.</w:t>
      </w:r>
    </w:p>
    <w:p w:rsidR="00201D58" w:rsidRPr="005076DC" w:rsidRDefault="00AF0A5F" w:rsidP="00415109">
      <w:pPr>
        <w:rPr>
          <w:lang w:val="pt-PT"/>
        </w:rPr>
      </w:pPr>
      <w:r w:rsidRPr="005076DC">
        <w:rPr>
          <w:rStyle w:val="Time1"/>
          <w:lang w:val="pt-PT"/>
        </w:rPr>
        <w:t>Ad matutinum</w:t>
      </w:r>
      <w:r w:rsidRPr="005076DC">
        <w:rPr>
          <w:lang w:val="pt-PT"/>
        </w:rPr>
        <w:t xml:space="preserve"> </w:t>
      </w:r>
      <w:r w:rsidR="00C71BD9" w:rsidRPr="005076DC">
        <w:rPr>
          <w:lang w:val="pt-PT"/>
        </w:rPr>
        <w:t xml:space="preserve">Lectiones </w:t>
      </w:r>
      <w:r w:rsidRPr="005076DC">
        <w:rPr>
          <w:lang w:val="pt-PT"/>
        </w:rPr>
        <w:t>%D::</w:t>
      </w:r>
      <w:r w:rsidR="00201D58" w:rsidRPr="005076DC">
        <w:rPr>
          <w:lang w:val="pt-PT"/>
        </w:rPr>
        <w:t>sum</w:t>
      </w:r>
      <w:r w:rsidR="006E6673" w:rsidRPr="005076DC">
        <w:rPr>
          <w:lang w:val="pt-PT"/>
        </w:rPr>
        <w:t>antur</w:t>
      </w:r>
      <w:r w:rsidRPr="005076DC">
        <w:rPr>
          <w:lang w:val="pt-PT"/>
        </w:rPr>
        <w:t>%</w:t>
      </w:r>
      <w:r w:rsidR="006E6673" w:rsidRPr="005076DC">
        <w:rPr>
          <w:lang w:val="pt-PT"/>
        </w:rPr>
        <w:t xml:space="preserve"> </w:t>
      </w:r>
      <w:r w:rsidR="00C71BD9" w:rsidRPr="005076DC">
        <w:rPr>
          <w:lang w:val="pt-PT"/>
        </w:rPr>
        <w:t>e</w:t>
      </w:r>
      <w:r w:rsidR="00885488" w:rsidRPr="005076DC">
        <w:rPr>
          <w:lang w:val="pt-PT"/>
        </w:rPr>
        <w:t xml:space="preserve">x hodierni evangelii </w:t>
      </w:r>
      <w:r w:rsidR="001A3A22" w:rsidRPr="005076DC">
        <w:rPr>
          <w:lang w:val="pt-PT"/>
        </w:rPr>
        <w:t>homilia</w:t>
      </w:r>
      <w:r w:rsidR="00201D58" w:rsidRPr="005076DC">
        <w:rPr>
          <w:lang w:val="pt-PT"/>
        </w:rPr>
        <w:t xml:space="preserve"> sumantur</w:t>
      </w:r>
      <w:r w:rsidR="00885488" w:rsidRPr="005076DC">
        <w:rPr>
          <w:lang w:val="pt-PT"/>
        </w:rPr>
        <w:t xml:space="preserve"> </w:t>
      </w:r>
      <w:r w:rsidR="00465E69" w:rsidRPr="005076DC">
        <w:rPr>
          <w:lang w:val="pt-PT"/>
        </w:rPr>
        <w:t>%D::Evangelium</w:t>
      </w:r>
      <w:r w:rsidR="00201D58" w:rsidRPr="005076DC">
        <w:rPr>
          <w:lang w:val="pt-PT"/>
        </w:rPr>
        <w:t>% [</w:t>
      </w:r>
      <w:r w:rsidR="00575C4C" w:rsidRPr="005076DC">
        <w:rPr>
          <w:lang w:val="pt-PT"/>
        </w:rPr>
        <w:t>LH</w:t>
      </w:r>
      <w:r w:rsidR="00201D58" w:rsidRPr="005076DC">
        <w:rPr>
          <w:lang w:val="pt-PT"/>
        </w:rPr>
        <w:t>]</w:t>
      </w:r>
      <w:r w:rsidR="00885488" w:rsidRPr="005076DC">
        <w:rPr>
          <w:lang w:val="pt-PT"/>
        </w:rPr>
        <w:t xml:space="preserve"> </w:t>
      </w:r>
      <w:r w:rsidR="009E6441" w:rsidRPr="005076DC">
        <w:rPr>
          <w:rStyle w:val="Incipit"/>
          <w:lang w:val="pt-PT"/>
        </w:rPr>
        <w:t>Qui</w:t>
      </w:r>
      <w:r w:rsidR="00575C4C" w:rsidRPr="005076DC">
        <w:rPr>
          <w:rStyle w:val="Incipit"/>
          <w:lang w:val="pt-PT"/>
        </w:rPr>
        <w:t>a</w:t>
      </w:r>
      <w:r w:rsidR="009E6441" w:rsidRPr="005076DC">
        <w:rPr>
          <w:rStyle w:val="Incipit"/>
          <w:lang w:val="pt-PT"/>
        </w:rPr>
        <w:t xml:space="preserve"> </w:t>
      </w:r>
      <w:r w:rsidR="00885488" w:rsidRPr="005076DC">
        <w:rPr>
          <w:rStyle w:val="Incipit"/>
          <w:lang w:val="pt-PT"/>
        </w:rPr>
        <w:t>vero idem filii Zebedei promtum gerebant animum</w:t>
      </w:r>
      <w:r w:rsidR="00885488" w:rsidRPr="005076DC">
        <w:rPr>
          <w:lang w:val="pt-PT"/>
        </w:rPr>
        <w:t xml:space="preserve">. EV </w:t>
      </w:r>
      <w:r w:rsidR="00885488" w:rsidRPr="005076DC">
        <w:rPr>
          <w:rStyle w:val="Incipit"/>
          <w:lang w:val="pt-PT"/>
        </w:rPr>
        <w:t>Accessit ad Iesum mater filiorum Zebed</w:t>
      </w:r>
      <w:r w:rsidR="00201D58" w:rsidRPr="005076DC">
        <w:rPr>
          <w:rStyle w:val="Incipit"/>
          <w:lang w:val="pt-PT"/>
        </w:rPr>
        <w:t>a</w:t>
      </w:r>
      <w:r w:rsidR="00885488" w:rsidRPr="005076DC">
        <w:rPr>
          <w:rStyle w:val="Incipit"/>
          <w:lang w:val="pt-PT"/>
        </w:rPr>
        <w:t>ei</w:t>
      </w:r>
      <w:r w:rsidR="00885488" w:rsidRPr="005076DC">
        <w:rPr>
          <w:lang w:val="pt-PT"/>
        </w:rPr>
        <w:t xml:space="preserve">. </w:t>
      </w:r>
    </w:p>
    <w:p w:rsidR="00885488" w:rsidRPr="005076DC" w:rsidRDefault="00201D58" w:rsidP="00415109">
      <w:pPr>
        <w:rPr>
          <w:lang w:val="pt-PT"/>
        </w:rPr>
      </w:pPr>
      <w:r w:rsidRPr="005076DC">
        <w:rPr>
          <w:rStyle w:val="Time1"/>
          <w:lang w:val="pt-PT"/>
        </w:rPr>
        <w:t>[Ad laudes]</w:t>
      </w:r>
      <w:r w:rsidRPr="005076DC">
        <w:rPr>
          <w:lang w:val="pt-PT"/>
        </w:rPr>
        <w:t xml:space="preserve"> </w:t>
      </w:r>
      <w:r w:rsidR="00885488" w:rsidRPr="005076DC">
        <w:rPr>
          <w:lang w:val="pt-PT"/>
        </w:rPr>
        <w:t xml:space="preserve">AB </w:t>
      </w:r>
      <w:r w:rsidR="00885488" w:rsidRPr="005076DC">
        <w:rPr>
          <w:rStyle w:val="Incipit"/>
          <w:lang w:val="pt-PT"/>
        </w:rPr>
        <w:t xml:space="preserve">Sedere autem mecum non est meum dare </w:t>
      </w:r>
      <w:r w:rsidR="001B7479" w:rsidRPr="005076DC">
        <w:rPr>
          <w:rStyle w:val="Incipit"/>
          <w:lang w:val="pt-PT"/>
        </w:rPr>
        <w:t>vobis</w:t>
      </w:r>
      <w:r w:rsidR="00885488" w:rsidRPr="005076DC">
        <w:rPr>
          <w:lang w:val="pt-PT"/>
        </w:rPr>
        <w:t xml:space="preserve"> ex quarta feria post secu</w:t>
      </w:r>
      <w:r w:rsidRPr="005076DC">
        <w:rPr>
          <w:lang w:val="pt-PT"/>
        </w:rPr>
        <w:t>ndam dominicam quadragesimae su</w:t>
      </w:r>
      <w:r w:rsidR="00885488" w:rsidRPr="005076DC">
        <w:rPr>
          <w:lang w:val="pt-PT"/>
        </w:rPr>
        <w:t xml:space="preserve">menda est </w:t>
      </w:r>
      <w:r w:rsidR="00885488" w:rsidRPr="005076DC">
        <w:rPr>
          <w:color w:val="000000"/>
          <w:lang w:val="pt-PT"/>
        </w:rPr>
        <w:t xml:space="preserve">haec antiphona </w:t>
      </w:r>
      <w:r w:rsidR="006E6673" w:rsidRPr="005076DC">
        <w:rPr>
          <w:color w:val="000000"/>
          <w:lang w:val="pt-PT"/>
        </w:rPr>
        <w:t>$E::</w:t>
      </w:r>
      <w:r w:rsidR="00885488" w:rsidRPr="005076DC">
        <w:rPr>
          <w:color w:val="000000"/>
          <w:lang w:val="pt-PT"/>
        </w:rPr>
        <w:t>folio 166</w:t>
      </w:r>
      <w:r w:rsidR="006E6673" w:rsidRPr="005076DC">
        <w:rPr>
          <w:color w:val="000000"/>
          <w:lang w:val="pt-PT"/>
        </w:rPr>
        <w:t>$</w:t>
      </w:r>
      <w:r w:rsidR="00885488" w:rsidRPr="005076DC">
        <w:rPr>
          <w:color w:val="000000"/>
          <w:lang w:val="pt-PT"/>
        </w:rPr>
        <w:t>.</w:t>
      </w:r>
      <w:r w:rsidRPr="005076DC">
        <w:rPr>
          <w:lang w:val="pt-PT"/>
        </w:rPr>
        <w:t xml:space="preserve"> Suffragium d</w:t>
      </w:r>
      <w:r w:rsidR="006849AC" w:rsidRPr="005076DC">
        <w:rPr>
          <w:lang w:val="pt-PT"/>
        </w:rPr>
        <w:t xml:space="preserve">e sancto Christophoro </w:t>
      </w:r>
      <w:r w:rsidRPr="005076DC">
        <w:rPr>
          <w:lang w:val="pt-PT"/>
        </w:rPr>
        <w:t>[</w:t>
      </w:r>
      <w:r w:rsidR="00885488" w:rsidRPr="005076DC">
        <w:rPr>
          <w:lang w:val="pt-PT"/>
        </w:rPr>
        <w:t>AC</w:t>
      </w:r>
      <w:r w:rsidRPr="005076DC">
        <w:rPr>
          <w:lang w:val="pt-PT"/>
        </w:rPr>
        <w:t>]</w:t>
      </w:r>
      <w:r w:rsidR="00885488" w:rsidRPr="005076DC">
        <w:rPr>
          <w:lang w:val="pt-PT"/>
        </w:rPr>
        <w:t xml:space="preserve"> </w:t>
      </w:r>
      <w:r w:rsidR="00885488" w:rsidRPr="005076DC">
        <w:rPr>
          <w:rStyle w:val="Incipit"/>
          <w:lang w:val="pt-PT"/>
        </w:rPr>
        <w:t>Hic</w:t>
      </w:r>
      <w:r w:rsidR="005A362F" w:rsidRPr="005076DC">
        <w:rPr>
          <w:i/>
          <w:lang w:val="pt-PT"/>
        </w:rPr>
        <w:t xml:space="preserve"> </w:t>
      </w:r>
      <w:r w:rsidR="00885488" w:rsidRPr="005076DC">
        <w:rPr>
          <w:rStyle w:val="Incipit"/>
          <w:lang w:val="pt-PT"/>
        </w:rPr>
        <w:t>vir</w:t>
      </w:r>
      <w:r w:rsidR="005A362F" w:rsidRPr="005076DC">
        <w:rPr>
          <w:i/>
          <w:lang w:val="pt-PT"/>
        </w:rPr>
        <w:t xml:space="preserve"> </w:t>
      </w:r>
      <w:r w:rsidR="00885488" w:rsidRPr="005076DC">
        <w:rPr>
          <w:rStyle w:val="Incipit"/>
          <w:lang w:val="pt-PT"/>
        </w:rPr>
        <w:t>despiciens</w:t>
      </w:r>
      <w:r w:rsidR="005A362F" w:rsidRPr="005076DC">
        <w:rPr>
          <w:i/>
          <w:lang w:val="pt-PT"/>
        </w:rPr>
        <w:t xml:space="preserve"> </w:t>
      </w:r>
      <w:r w:rsidR="00885488" w:rsidRPr="005076DC">
        <w:rPr>
          <w:rStyle w:val="Incipit"/>
          <w:lang w:val="pt-PT"/>
        </w:rPr>
        <w:t>mundum</w:t>
      </w:r>
      <w:r w:rsidR="00885488" w:rsidRPr="005076DC">
        <w:rPr>
          <w:lang w:val="pt-PT"/>
        </w:rPr>
        <w:t xml:space="preserve">. De beata virgine </w:t>
      </w:r>
      <w:r w:rsidR="00BA24A1" w:rsidRPr="005076DC">
        <w:rPr>
          <w:lang w:val="pt-PT"/>
        </w:rPr>
        <w:t>[</w:t>
      </w:r>
      <w:r w:rsidR="00885488" w:rsidRPr="005076DC">
        <w:rPr>
          <w:lang w:val="pt-PT"/>
        </w:rPr>
        <w:t>AC</w:t>
      </w:r>
      <w:r w:rsidR="00BA24A1" w:rsidRPr="005076DC">
        <w:rPr>
          <w:lang w:val="pt-PT"/>
        </w:rPr>
        <w:t>]</w:t>
      </w:r>
      <w:r w:rsidR="00885488" w:rsidRPr="005076DC">
        <w:rPr>
          <w:lang w:val="pt-PT"/>
        </w:rPr>
        <w:t xml:space="preserve"> </w:t>
      </w:r>
      <w:r w:rsidR="00885488" w:rsidRPr="005076DC">
        <w:rPr>
          <w:rStyle w:val="Incipit"/>
          <w:lang w:val="pt-PT"/>
        </w:rPr>
        <w:t>Tota</w:t>
      </w:r>
      <w:r w:rsidR="005A362F" w:rsidRPr="005076DC">
        <w:rPr>
          <w:i/>
          <w:lang w:val="pt-PT"/>
        </w:rPr>
        <w:t xml:space="preserve"> </w:t>
      </w:r>
      <w:r w:rsidR="00885488" w:rsidRPr="005076DC">
        <w:rPr>
          <w:rStyle w:val="Incipit"/>
          <w:lang w:val="pt-PT"/>
        </w:rPr>
        <w:t>pulchra</w:t>
      </w:r>
      <w:r w:rsidR="005A362F" w:rsidRPr="005076DC">
        <w:rPr>
          <w:i/>
          <w:lang w:val="pt-PT"/>
        </w:rPr>
        <w:t xml:space="preserve"> </w:t>
      </w:r>
      <w:r w:rsidR="00885488" w:rsidRPr="005076DC">
        <w:rPr>
          <w:rStyle w:val="Incipit"/>
          <w:lang w:val="pt-PT"/>
        </w:rPr>
        <w:t>es</w:t>
      </w:r>
      <w:r w:rsidR="00885488" w:rsidRPr="005076DC">
        <w:rPr>
          <w:lang w:val="pt-PT"/>
        </w:rPr>
        <w:t xml:space="preserve">. </w:t>
      </w:r>
      <w:r w:rsidR="006849AC" w:rsidRPr="005076DC">
        <w:rPr>
          <w:lang w:val="pt-PT"/>
        </w:rPr>
        <w:t xml:space="preserve">[BD] </w:t>
      </w:r>
      <w:r w:rsidR="005F6F99" w:rsidRPr="005076DC">
        <w:rPr>
          <w:rStyle w:val="Incipit"/>
          <w:lang w:val="pt-PT"/>
        </w:rPr>
        <w:t>Benedicamus</w:t>
      </w:r>
      <w:r w:rsidR="006849AC" w:rsidRPr="005076DC">
        <w:rPr>
          <w:lang w:val="pt-PT"/>
        </w:rPr>
        <w:t xml:space="preserve"> de </w:t>
      </w:r>
      <w:r w:rsidR="00885488" w:rsidRPr="005076DC">
        <w:rPr>
          <w:lang w:val="pt-PT"/>
        </w:rPr>
        <w:t xml:space="preserve">apostolis. </w:t>
      </w:r>
    </w:p>
    <w:p w:rsidR="00885488" w:rsidRPr="00C51D35" w:rsidRDefault="00885488" w:rsidP="00415109">
      <w:pPr>
        <w:rPr>
          <w:lang w:val="pt-PT"/>
        </w:rPr>
      </w:pPr>
      <w:r w:rsidRPr="00C51D35">
        <w:rPr>
          <w:lang w:val="pt-PT"/>
        </w:rPr>
        <w:t xml:space="preserve">Reliqua tam </w:t>
      </w:r>
      <w:r w:rsidR="0081631B" w:rsidRPr="00C51D35">
        <w:rPr>
          <w:lang w:val="pt-PT"/>
        </w:rPr>
        <w:t>ad horas</w:t>
      </w:r>
      <w:r w:rsidRPr="00C51D35">
        <w:rPr>
          <w:lang w:val="pt-PT"/>
        </w:rPr>
        <w:t xml:space="preserve"> quam ad matutinum ut in communi de apostolis.</w:t>
      </w:r>
    </w:p>
    <w:p w:rsidR="00885488" w:rsidRPr="00B779A9" w:rsidRDefault="00AF0A5F" w:rsidP="00415109">
      <w:pPr>
        <w:rPr>
          <w:lang w:val="pt-PT"/>
        </w:rPr>
      </w:pPr>
      <w:r w:rsidRPr="00C51D35">
        <w:rPr>
          <w:rStyle w:val="Time1"/>
          <w:lang w:val="pt-PT"/>
        </w:rPr>
        <w:lastRenderedPageBreak/>
        <w:t>Ad officium</w:t>
      </w:r>
      <w:r w:rsidRPr="00C51D35">
        <w:rPr>
          <w:lang w:val="pt-PT"/>
        </w:rPr>
        <w:t xml:space="preserve"> </w:t>
      </w:r>
      <w:r w:rsidR="00885488" w:rsidRPr="00C51D35">
        <w:rPr>
          <w:lang w:val="pt-PT"/>
        </w:rPr>
        <w:t xml:space="preserve">IN </w:t>
      </w:r>
      <w:r w:rsidR="00885488" w:rsidRPr="00C51D35">
        <w:rPr>
          <w:rStyle w:val="Incipit"/>
          <w:lang w:val="pt-PT"/>
        </w:rPr>
        <w:t>Mihi autem nimis</w:t>
      </w:r>
      <w:r w:rsidR="00885488" w:rsidRPr="00C51D35">
        <w:rPr>
          <w:lang w:val="pt-PT"/>
        </w:rPr>
        <w:t xml:space="preserve">. </w:t>
      </w:r>
      <w:r w:rsidR="006849AC">
        <w:rPr>
          <w:lang w:val="la-Latn"/>
        </w:rPr>
        <w:t>[</w:t>
      </w:r>
      <w:r w:rsidR="006849AC" w:rsidRPr="00B779A9">
        <w:rPr>
          <w:lang w:val="fr-FR"/>
        </w:rPr>
        <w:t>KY</w:t>
      </w:r>
      <w:r w:rsidR="006849AC">
        <w:rPr>
          <w:lang w:val="la-Latn"/>
        </w:rPr>
        <w:t>]</w:t>
      </w:r>
      <w:r w:rsidR="006849AC" w:rsidRPr="00B779A9">
        <w:rPr>
          <w:lang w:val="fr-FR"/>
        </w:rPr>
        <w:t xml:space="preserve"> </w:t>
      </w:r>
      <w:r w:rsidR="00885488" w:rsidRPr="00736684">
        <w:rPr>
          <w:rStyle w:val="Incipit"/>
          <w:lang w:val="fr-FR"/>
        </w:rPr>
        <w:t>Kyrie</w:t>
      </w:r>
      <w:r w:rsidR="00885488" w:rsidRPr="00B779A9">
        <w:rPr>
          <w:lang w:val="fr-FR"/>
        </w:rPr>
        <w:t xml:space="preserve"> et </w:t>
      </w:r>
      <w:r w:rsidR="006849AC">
        <w:rPr>
          <w:lang w:val="la-Latn"/>
        </w:rPr>
        <w:t>[</w:t>
      </w:r>
      <w:r w:rsidR="006849AC" w:rsidRPr="00B779A9">
        <w:rPr>
          <w:lang w:val="fr-FR"/>
        </w:rPr>
        <w:t>SA</w:t>
      </w:r>
      <w:r w:rsidR="006849AC">
        <w:rPr>
          <w:lang w:val="la-Latn"/>
        </w:rPr>
        <w:t>]</w:t>
      </w:r>
      <w:r w:rsidR="006849AC" w:rsidRPr="00B779A9">
        <w:rPr>
          <w:lang w:val="fr-FR"/>
        </w:rPr>
        <w:t xml:space="preserve"> </w:t>
      </w:r>
      <w:r w:rsidR="00885488" w:rsidRPr="00736684">
        <w:rPr>
          <w:rStyle w:val="Incipit"/>
          <w:lang w:val="fr-FR"/>
        </w:rPr>
        <w:t>Sanctus</w:t>
      </w:r>
      <w:r w:rsidR="00885488" w:rsidRPr="00B779A9">
        <w:rPr>
          <w:lang w:val="fr-FR"/>
        </w:rPr>
        <w:t xml:space="preserve"> paschale. </w:t>
      </w:r>
      <w:r w:rsidR="00885488" w:rsidRPr="00B779A9">
        <w:rPr>
          <w:lang w:val="pt-PT"/>
        </w:rPr>
        <w:t xml:space="preserve">GR </w:t>
      </w:r>
      <w:r w:rsidR="00885488" w:rsidRPr="00736684">
        <w:rPr>
          <w:rStyle w:val="Incipit"/>
          <w:lang w:val="pt-PT"/>
        </w:rPr>
        <w:t>Constitues eos</w:t>
      </w:r>
      <w:r w:rsidR="00DD1415">
        <w:rPr>
          <w:lang w:val="pt-PT"/>
        </w:rPr>
        <w:t>@</w:t>
      </w:r>
      <w:r w:rsidR="00DD1415" w:rsidRPr="00B779A9">
        <w:rPr>
          <w:lang w:val="pt-PT"/>
        </w:rPr>
        <w:t>176.</w:t>
      </w:r>
      <w:r w:rsidR="00885488" w:rsidRPr="00B779A9">
        <w:rPr>
          <w:lang w:val="pt-PT"/>
        </w:rPr>
        <w:t xml:space="preserve"> AL</w:t>
      </w:r>
      <w:r w:rsidR="006849AC" w:rsidRPr="00B779A9">
        <w:rPr>
          <w:lang w:val="pt-PT"/>
        </w:rPr>
        <w:t>V</w:t>
      </w:r>
      <w:r w:rsidR="00885488" w:rsidRPr="00B779A9">
        <w:rPr>
          <w:lang w:val="pt-PT"/>
        </w:rPr>
        <w:t xml:space="preserve"> </w:t>
      </w:r>
      <w:r w:rsidR="00885488" w:rsidRPr="00736684">
        <w:rPr>
          <w:rStyle w:val="Incipit"/>
          <w:lang w:val="pt-PT"/>
        </w:rPr>
        <w:t xml:space="preserve">Non </w:t>
      </w:r>
      <w:r w:rsidR="000F4FB4" w:rsidRPr="00736684">
        <w:rPr>
          <w:rStyle w:val="Incipit"/>
          <w:lang w:val="pt-PT"/>
        </w:rPr>
        <w:t>vos</w:t>
      </w:r>
      <w:r w:rsidR="00885488" w:rsidRPr="00736684">
        <w:rPr>
          <w:rStyle w:val="Incipit"/>
          <w:lang w:val="pt-PT"/>
        </w:rPr>
        <w:t xml:space="preserve"> me elegistis</w:t>
      </w:r>
      <w:r w:rsidR="00DD1415">
        <w:rPr>
          <w:lang w:val="pt-PT"/>
        </w:rPr>
        <w:t>@</w:t>
      </w:r>
      <w:r w:rsidR="00DD1415" w:rsidRPr="00B779A9">
        <w:rPr>
          <w:lang w:val="pt-PT"/>
        </w:rPr>
        <w:t>227.</w:t>
      </w:r>
      <w:r w:rsidR="00885488" w:rsidRPr="00B779A9">
        <w:rPr>
          <w:lang w:val="pt-PT"/>
        </w:rPr>
        <w:t xml:space="preserve"> SE </w:t>
      </w:r>
      <w:r w:rsidR="00885488" w:rsidRPr="00736684">
        <w:rPr>
          <w:rStyle w:val="Incipit"/>
          <w:lang w:val="pt-PT"/>
        </w:rPr>
        <w:t>Clare sanctorum</w:t>
      </w:r>
      <w:r w:rsidR="00DD1415">
        <w:rPr>
          <w:lang w:val="pt-PT"/>
        </w:rPr>
        <w:t>@</w:t>
      </w:r>
      <w:r w:rsidR="00DD1415" w:rsidRPr="00B779A9">
        <w:rPr>
          <w:lang w:val="pt-PT"/>
        </w:rPr>
        <w:t>357.</w:t>
      </w:r>
      <w:r w:rsidR="00885488" w:rsidRPr="00B779A9">
        <w:rPr>
          <w:lang w:val="pt-PT"/>
        </w:rPr>
        <w:t xml:space="preserve"> OF </w:t>
      </w:r>
      <w:r w:rsidR="00885488" w:rsidRPr="00736684">
        <w:rPr>
          <w:rStyle w:val="Incipit"/>
          <w:lang w:val="pt-PT"/>
        </w:rPr>
        <w:t>In omnem terram</w:t>
      </w:r>
      <w:r w:rsidR="00DD1415">
        <w:rPr>
          <w:lang w:val="pt-PT"/>
        </w:rPr>
        <w:t>@</w:t>
      </w:r>
      <w:r w:rsidR="00DD1415" w:rsidRPr="00B779A9">
        <w:rPr>
          <w:lang w:val="pt-PT"/>
        </w:rPr>
        <w:t>178.</w:t>
      </w:r>
      <w:r w:rsidR="00885488" w:rsidRPr="00B779A9">
        <w:rPr>
          <w:lang w:val="pt-PT"/>
        </w:rPr>
        <w:t xml:space="preserve"> CO </w:t>
      </w:r>
      <w:r w:rsidR="00885488" w:rsidRPr="00736684">
        <w:rPr>
          <w:rStyle w:val="Incipit"/>
          <w:lang w:val="pt-PT"/>
        </w:rPr>
        <w:t xml:space="preserve">Dico autem </w:t>
      </w:r>
      <w:r w:rsidR="001B7479" w:rsidRPr="00736684">
        <w:rPr>
          <w:rStyle w:val="Incipit"/>
          <w:lang w:val="pt-PT"/>
        </w:rPr>
        <w:t>vobis</w:t>
      </w:r>
      <w:r w:rsidR="00885488" w:rsidRPr="00736684">
        <w:rPr>
          <w:rStyle w:val="Incipit"/>
          <w:lang w:val="pt-PT"/>
        </w:rPr>
        <w:t xml:space="preserve"> amicis meis</w:t>
      </w:r>
      <w:r w:rsidR="00885488" w:rsidRPr="00B779A9">
        <w:rPr>
          <w:lang w:val="pt-PT"/>
        </w:rPr>
        <w:t>.</w:t>
      </w:r>
    </w:p>
    <w:p w:rsidR="00885488" w:rsidRPr="00B779A9" w:rsidRDefault="006E6673" w:rsidP="00415109">
      <w:pPr>
        <w:rPr>
          <w:lang w:val="pt-PT"/>
        </w:rPr>
      </w:pPr>
      <w:r w:rsidRPr="00B779A9">
        <w:rPr>
          <w:lang w:val="pt-PT"/>
        </w:rPr>
        <w:t xml:space="preserve">Notandum. </w:t>
      </w:r>
      <w:r w:rsidR="00885488" w:rsidRPr="00B779A9">
        <w:rPr>
          <w:lang w:val="pt-PT"/>
        </w:rPr>
        <w:t>Secunda vespera non de sancto</w:t>
      </w:r>
      <w:r w:rsidR="00497A85">
        <w:rPr>
          <w:lang w:val="pt-PT"/>
        </w:rPr>
        <w:t xml:space="preserve"> Iacobo</w:t>
      </w:r>
      <w:r w:rsidR="00885488" w:rsidRPr="00B779A9">
        <w:rPr>
          <w:lang w:val="pt-PT"/>
        </w:rPr>
        <w:t xml:space="preserve"> sed prima vespera de sancta</w:t>
      </w:r>
      <w:r w:rsidR="00497A85">
        <w:rPr>
          <w:lang w:val="pt-PT"/>
        </w:rPr>
        <w:t xml:space="preserve"> Anna</w:t>
      </w:r>
      <w:r w:rsidR="00885488" w:rsidRPr="00B779A9">
        <w:rPr>
          <w:lang w:val="pt-PT"/>
        </w:rPr>
        <w:t xml:space="preserve"> dicatur.</w:t>
      </w:r>
    </w:p>
    <w:p w:rsidR="00885488" w:rsidRPr="00736684" w:rsidRDefault="00AF0A5F" w:rsidP="00415109">
      <w:pPr>
        <w:pStyle w:val="berschrift1"/>
        <w:rPr>
          <w:lang w:val="pt-PT"/>
        </w:rPr>
      </w:pPr>
      <w:r w:rsidRPr="00736684">
        <w:rPr>
          <w:lang w:val="pt-PT"/>
        </w:rPr>
        <w:t>DE SANCTA ANNA MATRIS MARIAE</w:t>
      </w:r>
    </w:p>
    <w:p w:rsidR="00885488" w:rsidRPr="00B779A9" w:rsidRDefault="00885488" w:rsidP="00415109">
      <w:pPr>
        <w:rPr>
          <w:lang w:val="pt-PT"/>
        </w:rPr>
      </w:pPr>
      <w:r w:rsidRPr="00B779A9">
        <w:rPr>
          <w:lang w:val="pt-PT"/>
        </w:rPr>
        <w:t>Binos facimus.</w:t>
      </w:r>
    </w:p>
    <w:p w:rsidR="00885488" w:rsidRPr="00B779A9" w:rsidRDefault="00AF0A5F" w:rsidP="00415109">
      <w:pPr>
        <w:rPr>
          <w:lang w:val="pt-PT"/>
        </w:rPr>
      </w:pPr>
      <w:r w:rsidRPr="00736684">
        <w:rPr>
          <w:rStyle w:val="Time1"/>
          <w:lang w:val="pt-PT"/>
        </w:rPr>
        <w:t>Ad vesperas</w:t>
      </w:r>
      <w:r w:rsidR="00885488" w:rsidRPr="00B779A9">
        <w:rPr>
          <w:lang w:val="pt-PT"/>
        </w:rPr>
        <w:t xml:space="preserve"> super psalmos AN </w:t>
      </w:r>
      <w:r w:rsidR="00885488" w:rsidRPr="00736684">
        <w:rPr>
          <w:rStyle w:val="Incipit"/>
          <w:lang w:val="pt-PT"/>
        </w:rPr>
        <w:t>Annae sanctae celebremus inclita so</w:t>
      </w:r>
      <w:r w:rsidR="00201D58" w:rsidRPr="00736684">
        <w:rPr>
          <w:rStyle w:val="Incipit"/>
          <w:lang w:val="pt-PT"/>
        </w:rPr>
        <w:t>l</w:t>
      </w:r>
      <w:r w:rsidR="00885488" w:rsidRPr="00736684">
        <w:rPr>
          <w:rStyle w:val="Incipit"/>
          <w:lang w:val="pt-PT"/>
        </w:rPr>
        <w:t>lemnia</w:t>
      </w:r>
      <w:r w:rsidR="00C77A7C" w:rsidRPr="00B779A9">
        <w:rPr>
          <w:lang w:val="pt-PT"/>
        </w:rPr>
        <w:t>. Psalmi o</w:t>
      </w:r>
      <w:r w:rsidR="00885488" w:rsidRPr="00B779A9">
        <w:rPr>
          <w:lang w:val="pt-PT"/>
        </w:rPr>
        <w:t xml:space="preserve">mnia Laudate. RP </w:t>
      </w:r>
      <w:r w:rsidR="00885488" w:rsidRPr="00736684">
        <w:rPr>
          <w:rStyle w:val="Incipit"/>
          <w:lang w:val="pt-PT"/>
        </w:rPr>
        <w:t>Iesu Christe nepos cuius</w:t>
      </w:r>
      <w:r w:rsidR="00885488" w:rsidRPr="00B779A9">
        <w:rPr>
          <w:lang w:val="pt-PT"/>
        </w:rPr>
        <w:t xml:space="preserve">. HY </w:t>
      </w:r>
      <w:r w:rsidR="005224A6" w:rsidRPr="00736684">
        <w:rPr>
          <w:rStyle w:val="Incipit"/>
          <w:lang w:val="pt-PT"/>
        </w:rPr>
        <w:t>O quam proclara dei m</w:t>
      </w:r>
      <w:r w:rsidR="00885488" w:rsidRPr="00736684">
        <w:rPr>
          <w:rStyle w:val="Incipit"/>
          <w:lang w:val="pt-PT"/>
        </w:rPr>
        <w:t>argarita</w:t>
      </w:r>
      <w:r w:rsidR="00885488" w:rsidRPr="00B779A9">
        <w:rPr>
          <w:lang w:val="pt-PT"/>
        </w:rPr>
        <w:t xml:space="preserve">. VS </w:t>
      </w:r>
      <w:r w:rsidR="00885488" w:rsidRPr="00736684">
        <w:rPr>
          <w:rStyle w:val="Incipit"/>
          <w:lang w:val="pt-PT"/>
        </w:rPr>
        <w:t>Specie tua</w:t>
      </w:r>
      <w:r w:rsidR="00885488" w:rsidRPr="00B779A9">
        <w:rPr>
          <w:lang w:val="pt-PT"/>
        </w:rPr>
        <w:t xml:space="preserve">. AM </w:t>
      </w:r>
      <w:r w:rsidR="00BB1A3E" w:rsidRPr="00736684">
        <w:rPr>
          <w:rStyle w:val="Incipit"/>
          <w:lang w:val="pt-PT"/>
        </w:rPr>
        <w:t xml:space="preserve">O beata Christi </w:t>
      </w:r>
      <w:r w:rsidR="005224A6" w:rsidRPr="00736684">
        <w:rPr>
          <w:rStyle w:val="Incipit"/>
          <w:lang w:val="pt-PT"/>
        </w:rPr>
        <w:t>|avia::</w:t>
      </w:r>
      <w:r w:rsidR="00BB1A3E" w:rsidRPr="00736684">
        <w:rPr>
          <w:rStyle w:val="Incipit"/>
          <w:lang w:val="pt-PT"/>
        </w:rPr>
        <w:t>av</w:t>
      </w:r>
      <w:r w:rsidR="00885488" w:rsidRPr="00736684">
        <w:rPr>
          <w:rStyle w:val="Incipit"/>
          <w:lang w:val="pt-PT"/>
        </w:rPr>
        <w:t>a</w:t>
      </w:r>
      <w:r w:rsidR="005224A6" w:rsidRPr="00736684">
        <w:rPr>
          <w:rStyle w:val="Incipit"/>
          <w:lang w:val="pt-PT"/>
        </w:rPr>
        <w:t>|</w:t>
      </w:r>
      <w:r w:rsidR="00BB1A3E" w:rsidRPr="00B779A9">
        <w:rPr>
          <w:lang w:val="pt-PT"/>
        </w:rPr>
        <w:t>.</w:t>
      </w:r>
      <w:r w:rsidR="00885488" w:rsidRPr="00B779A9">
        <w:rPr>
          <w:lang w:val="pt-PT"/>
        </w:rPr>
        <w:t xml:space="preserve"> </w:t>
      </w:r>
      <w:r w:rsidR="005224A6">
        <w:rPr>
          <w:lang w:val="pt-PT"/>
        </w:rPr>
        <w:t>Suffragium d</w:t>
      </w:r>
      <w:r w:rsidR="00C77A7C" w:rsidRPr="00B779A9">
        <w:rPr>
          <w:lang w:val="pt-PT"/>
        </w:rPr>
        <w:t xml:space="preserve">e sancto Iacobo </w:t>
      </w:r>
      <w:r w:rsidR="005224A6">
        <w:rPr>
          <w:lang w:val="pt-PT"/>
        </w:rPr>
        <w:t>[</w:t>
      </w:r>
      <w:r w:rsidR="00885488" w:rsidRPr="00B779A9">
        <w:rPr>
          <w:lang w:val="pt-PT"/>
        </w:rPr>
        <w:t>AC</w:t>
      </w:r>
      <w:r w:rsidR="005224A6">
        <w:rPr>
          <w:lang w:val="pt-PT"/>
        </w:rPr>
        <w:t>]</w:t>
      </w:r>
      <w:r w:rsidR="00885488" w:rsidRPr="00B779A9">
        <w:rPr>
          <w:lang w:val="pt-PT"/>
        </w:rPr>
        <w:t xml:space="preserve"> </w:t>
      </w:r>
      <w:r w:rsidR="00885488" w:rsidRPr="00794880">
        <w:rPr>
          <w:rStyle w:val="Incipit"/>
          <w:lang w:val="pt-PT"/>
        </w:rPr>
        <w:t>Beati</w:t>
      </w:r>
      <w:r w:rsidR="005A362F" w:rsidRPr="005A362F">
        <w:rPr>
          <w:i/>
          <w:lang w:val="pt-PT"/>
        </w:rPr>
        <w:t xml:space="preserve"> </w:t>
      </w:r>
      <w:r w:rsidR="00885488" w:rsidRPr="00794880">
        <w:rPr>
          <w:rStyle w:val="Incipit"/>
          <w:lang w:val="pt-PT"/>
        </w:rPr>
        <w:t>eritis</w:t>
      </w:r>
      <w:r w:rsidR="005A362F" w:rsidRPr="005A362F">
        <w:rPr>
          <w:i/>
          <w:lang w:val="pt-PT"/>
        </w:rPr>
        <w:t xml:space="preserve"> </w:t>
      </w:r>
      <w:r w:rsidR="00885488" w:rsidRPr="00794880">
        <w:rPr>
          <w:rStyle w:val="Incipit"/>
          <w:lang w:val="pt-PT"/>
        </w:rPr>
        <w:t>cum</w:t>
      </w:r>
      <w:r w:rsidR="005A362F" w:rsidRPr="005A362F">
        <w:rPr>
          <w:i/>
          <w:lang w:val="pt-PT"/>
        </w:rPr>
        <w:t xml:space="preserve"> </w:t>
      </w:r>
      <w:r w:rsidR="000F4FB4" w:rsidRPr="00794880">
        <w:rPr>
          <w:rStyle w:val="Incipit"/>
          <w:lang w:val="pt-PT"/>
        </w:rPr>
        <w:t>vos</w:t>
      </w:r>
      <w:r w:rsidR="00885488" w:rsidRPr="00B779A9">
        <w:rPr>
          <w:lang w:val="pt-PT"/>
        </w:rPr>
        <w:t xml:space="preserve"> etc.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Omnium</w:t>
      </w:r>
      <w:r w:rsidR="005A362F" w:rsidRPr="005A362F">
        <w:rPr>
          <w:i/>
          <w:lang w:val="pt-PT"/>
        </w:rPr>
        <w:t xml:space="preserve"> </w:t>
      </w:r>
      <w:r w:rsidR="00885488" w:rsidRPr="00794880">
        <w:rPr>
          <w:rStyle w:val="Incipit"/>
          <w:lang w:val="pt-PT"/>
        </w:rPr>
        <w:t>rerum</w:t>
      </w:r>
      <w:r w:rsidR="00885488" w:rsidRPr="00B779A9">
        <w:rPr>
          <w:lang w:val="pt-PT"/>
        </w:rPr>
        <w:t xml:space="preserve">. </w:t>
      </w:r>
      <w:r w:rsidR="00C77A7C" w:rsidRPr="00B779A9">
        <w:rPr>
          <w:lang w:val="pt-PT"/>
        </w:rPr>
        <w:t xml:space="preserve">[BD] </w:t>
      </w:r>
      <w:r w:rsidR="005F6F99" w:rsidRPr="00794880">
        <w:rPr>
          <w:rStyle w:val="Incipit"/>
          <w:lang w:val="pt-PT"/>
        </w:rPr>
        <w:t>Benedicamus</w:t>
      </w:r>
      <w:r w:rsidR="00C77A7C" w:rsidRPr="00B779A9">
        <w:rPr>
          <w:lang w:val="pt-PT"/>
        </w:rPr>
        <w:t xml:space="preserve"> de </w:t>
      </w:r>
      <w:r w:rsidR="00885488" w:rsidRPr="00B779A9">
        <w:rPr>
          <w:lang w:val="pt-PT"/>
        </w:rPr>
        <w:t>virginibus.</w:t>
      </w:r>
    </w:p>
    <w:p w:rsidR="005224A6" w:rsidRDefault="00AF0A5F" w:rsidP="00415109">
      <w:pPr>
        <w:rPr>
          <w:lang w:val="pt-PT"/>
        </w:rPr>
      </w:pPr>
      <w:r w:rsidRPr="00736684">
        <w:rPr>
          <w:rStyle w:val="Time1"/>
          <w:lang w:val="pt-PT"/>
        </w:rPr>
        <w:t>Ad completorium</w:t>
      </w:r>
      <w:r w:rsidRPr="00B779A9">
        <w:rPr>
          <w:lang w:val="pt-PT"/>
        </w:rPr>
        <w:t xml:space="preserve"> </w:t>
      </w:r>
      <w:r w:rsidR="00885488" w:rsidRPr="00B779A9">
        <w:rPr>
          <w:lang w:val="pt-PT"/>
        </w:rPr>
        <w:t xml:space="preserve">HY </w:t>
      </w:r>
      <w:r w:rsidR="00885488" w:rsidRPr="00794880">
        <w:rPr>
          <w:rStyle w:val="Incipit"/>
          <w:lang w:val="pt-PT"/>
        </w:rPr>
        <w:t>Te</w:t>
      </w:r>
      <w:r w:rsidR="005A362F" w:rsidRPr="005A362F">
        <w:rPr>
          <w:i/>
          <w:lang w:val="pt-PT"/>
        </w:rPr>
        <w:t xml:space="preserve"> </w:t>
      </w:r>
      <w:r w:rsidR="00885488" w:rsidRPr="00794880">
        <w:rPr>
          <w:rStyle w:val="Incipit"/>
          <w:lang w:val="pt-PT"/>
        </w:rPr>
        <w:t>lucis</w:t>
      </w:r>
      <w:r w:rsidR="00885488" w:rsidRPr="00B779A9">
        <w:rPr>
          <w:lang w:val="pt-PT"/>
        </w:rPr>
        <w:t xml:space="preserve">. AD </w:t>
      </w:r>
      <w:r w:rsidR="00885488" w:rsidRPr="00794880">
        <w:rPr>
          <w:rStyle w:val="Incipit"/>
          <w:lang w:val="pt-PT"/>
        </w:rPr>
        <w:t>Pacem</w:t>
      </w:r>
      <w:r w:rsidR="005A362F" w:rsidRPr="005A362F">
        <w:rPr>
          <w:i/>
          <w:lang w:val="pt-PT"/>
        </w:rPr>
        <w:t xml:space="preserve"> </w:t>
      </w:r>
      <w:r w:rsidR="00885488" w:rsidRPr="00794880">
        <w:rPr>
          <w:rStyle w:val="Incipit"/>
          <w:lang w:val="pt-PT"/>
        </w:rPr>
        <w:t>tuam</w:t>
      </w:r>
      <w:r w:rsidR="00885488" w:rsidRPr="00B779A9">
        <w:rPr>
          <w:lang w:val="pt-PT"/>
        </w:rPr>
        <w:t>.</w:t>
      </w:r>
      <w:r w:rsidR="00C77A7C" w:rsidRPr="00B779A9">
        <w:rPr>
          <w:lang w:val="pt-PT"/>
        </w:rPr>
        <w:t xml:space="preserve"> </w:t>
      </w:r>
    </w:p>
    <w:p w:rsidR="00885488" w:rsidRPr="005224A6" w:rsidRDefault="00C77A7C" w:rsidP="00415109">
      <w:pPr>
        <w:rPr>
          <w:lang w:val="pt-PT"/>
        </w:rPr>
      </w:pPr>
      <w:r w:rsidRPr="00B779A9">
        <w:rPr>
          <w:lang w:val="pt-PT"/>
        </w:rPr>
        <w:t>(26r)</w:t>
      </w:r>
      <w:r w:rsidR="005224A6">
        <w:rPr>
          <w:lang w:val="pt-PT"/>
        </w:rPr>
        <w:t xml:space="preserve"> </w:t>
      </w:r>
      <w:r w:rsidR="00AF0A5F" w:rsidRPr="00736684">
        <w:rPr>
          <w:rStyle w:val="Time1"/>
          <w:lang w:val="pt-PT"/>
        </w:rPr>
        <w:t>Ad matutinum</w:t>
      </w:r>
      <w:r w:rsidR="00AF0A5F" w:rsidRPr="00736684">
        <w:rPr>
          <w:lang w:val="pt-PT"/>
        </w:rPr>
        <w:t xml:space="preserve"> </w:t>
      </w:r>
      <w:r w:rsidR="00885488" w:rsidRPr="00736684">
        <w:rPr>
          <w:lang w:val="pt-PT"/>
        </w:rPr>
        <w:t>I</w:t>
      </w:r>
      <w:r w:rsidRPr="00736684">
        <w:rPr>
          <w:lang w:val="pt-PT"/>
        </w:rPr>
        <w:t>N</w:t>
      </w:r>
      <w:r w:rsidR="00885488" w:rsidRPr="00736684">
        <w:rPr>
          <w:lang w:val="pt-PT"/>
        </w:rPr>
        <w:t xml:space="preserve">V </w:t>
      </w:r>
      <w:r w:rsidR="00885488" w:rsidRPr="00736684">
        <w:rPr>
          <w:rStyle w:val="Incipit"/>
          <w:lang w:val="pt-PT"/>
        </w:rPr>
        <w:t>Sit laus nostro salutari</w:t>
      </w:r>
      <w:r w:rsidR="00885488" w:rsidRPr="00736684">
        <w:rPr>
          <w:lang w:val="pt-PT"/>
        </w:rPr>
        <w:t xml:space="preserve">. HY </w:t>
      </w:r>
      <w:r w:rsidR="00885488" w:rsidRPr="00736684">
        <w:rPr>
          <w:rStyle w:val="Incipit"/>
          <w:lang w:val="pt-PT"/>
        </w:rPr>
        <w:t>O stella maris fulgida</w:t>
      </w:r>
      <w:r w:rsidR="00885488" w:rsidRPr="00736684">
        <w:rPr>
          <w:lang w:val="pt-PT"/>
        </w:rPr>
        <w:t>.</w:t>
      </w:r>
    </w:p>
    <w:p w:rsidR="00885488" w:rsidRPr="00B779A9" w:rsidRDefault="00885488" w:rsidP="00415109">
      <w:pPr>
        <w:rPr>
          <w:lang w:val="fr-FR"/>
        </w:rPr>
      </w:pPr>
      <w:r w:rsidRPr="00736684">
        <w:rPr>
          <w:rStyle w:val="Time2"/>
          <w:lang w:val="it-IT"/>
        </w:rPr>
        <w:t>I</w:t>
      </w:r>
      <w:r w:rsidR="00AF0A5F" w:rsidRPr="00736684">
        <w:rPr>
          <w:rStyle w:val="Time2"/>
          <w:lang w:val="it-IT"/>
        </w:rPr>
        <w:t>n primo nocturno</w:t>
      </w:r>
      <w:r w:rsidRPr="00B779A9">
        <w:rPr>
          <w:lang w:val="it-IT"/>
        </w:rPr>
        <w:t xml:space="preserve"> AN </w:t>
      </w:r>
      <w:r w:rsidRPr="00736684">
        <w:rPr>
          <w:rStyle w:val="Incipit"/>
          <w:lang w:val="it-IT"/>
        </w:rPr>
        <w:t>Anna pia virgo</w:t>
      </w:r>
      <w:r w:rsidRPr="00B779A9">
        <w:rPr>
          <w:lang w:val="it-IT"/>
        </w:rPr>
        <w:t xml:space="preserve"> cum sequentibus duabus. </w:t>
      </w:r>
      <w:r w:rsidRPr="00B779A9">
        <w:rPr>
          <w:lang w:val="fr-FR"/>
        </w:rPr>
        <w:t xml:space="preserve">PS </w:t>
      </w:r>
      <w:r w:rsidRPr="00736684">
        <w:rPr>
          <w:rStyle w:val="Incipit"/>
          <w:lang w:val="fr-FR"/>
        </w:rPr>
        <w:t>Domine dominus noster</w:t>
      </w:r>
      <w:r w:rsidRPr="00B779A9">
        <w:rPr>
          <w:lang w:val="fr-FR"/>
        </w:rPr>
        <w:t xml:space="preserve">. </w:t>
      </w:r>
      <w:r w:rsidR="00BA24A1" w:rsidRPr="00B779A9">
        <w:rPr>
          <w:lang w:val="fr-FR"/>
        </w:rPr>
        <w:t>[</w:t>
      </w:r>
      <w:r w:rsidRPr="00B779A9">
        <w:rPr>
          <w:lang w:val="fr-FR"/>
        </w:rPr>
        <w:t>PS</w:t>
      </w:r>
      <w:r w:rsidR="00BA24A1" w:rsidRPr="00B779A9">
        <w:rPr>
          <w:lang w:val="fr-FR"/>
        </w:rPr>
        <w:t>]</w:t>
      </w:r>
      <w:r w:rsidRPr="00B779A9">
        <w:rPr>
          <w:lang w:val="fr-FR"/>
        </w:rPr>
        <w:t xml:space="preserve"> </w:t>
      </w:r>
      <w:r w:rsidRPr="00736684">
        <w:rPr>
          <w:rStyle w:val="Incipit"/>
          <w:lang w:val="fr-FR"/>
        </w:rPr>
        <w:t>Caeli enarrant</w:t>
      </w:r>
      <w:r w:rsidRPr="00B779A9">
        <w:rPr>
          <w:lang w:val="fr-FR"/>
        </w:rPr>
        <w:t xml:space="preserve">. </w:t>
      </w:r>
      <w:r w:rsidR="00BA24A1" w:rsidRPr="00B779A9">
        <w:rPr>
          <w:lang w:val="fr-FR"/>
        </w:rPr>
        <w:t>[</w:t>
      </w:r>
      <w:r w:rsidRPr="00B779A9">
        <w:rPr>
          <w:lang w:val="fr-FR"/>
        </w:rPr>
        <w:t>PS</w:t>
      </w:r>
      <w:r w:rsidR="00BA24A1" w:rsidRPr="00B779A9">
        <w:rPr>
          <w:lang w:val="fr-FR"/>
        </w:rPr>
        <w:t>]</w:t>
      </w:r>
      <w:r w:rsidRPr="00B779A9">
        <w:rPr>
          <w:lang w:val="fr-FR"/>
        </w:rPr>
        <w:t xml:space="preserve"> </w:t>
      </w:r>
      <w:r w:rsidRPr="00736684">
        <w:rPr>
          <w:rStyle w:val="Incipit"/>
          <w:lang w:val="fr-FR"/>
        </w:rPr>
        <w:t>Domini est terra</w:t>
      </w:r>
      <w:r w:rsidRPr="00B779A9">
        <w:rPr>
          <w:lang w:val="fr-FR"/>
        </w:rPr>
        <w:t xml:space="preserve">. VS </w:t>
      </w:r>
      <w:r w:rsidRPr="00736684">
        <w:rPr>
          <w:rStyle w:val="Incipit"/>
          <w:lang w:val="fr-FR"/>
        </w:rPr>
        <w:t>Specie tua</w:t>
      </w:r>
      <w:r w:rsidR="00041FF4" w:rsidRPr="00B779A9">
        <w:rPr>
          <w:lang w:val="fr-FR"/>
        </w:rPr>
        <w:t>. Lectiones q</w:t>
      </w:r>
      <w:r w:rsidRPr="00B779A9">
        <w:rPr>
          <w:lang w:val="fr-FR"/>
        </w:rPr>
        <w:t>u</w:t>
      </w:r>
      <w:r w:rsidR="005224A6">
        <w:rPr>
          <w:lang w:val="fr-FR"/>
        </w:rPr>
        <w:t>a</w:t>
      </w:r>
      <w:r w:rsidRPr="00B779A9">
        <w:rPr>
          <w:lang w:val="fr-FR"/>
        </w:rPr>
        <w:t>erendae sunt c</w:t>
      </w:r>
      <w:r w:rsidR="00C77A7C" w:rsidRPr="00B779A9">
        <w:rPr>
          <w:lang w:val="fr-FR"/>
        </w:rPr>
        <w:t>irca initium libri de sanctis</w:t>
      </w:r>
      <w:r w:rsidR="00041FF4" w:rsidRPr="00B779A9">
        <w:rPr>
          <w:lang w:val="fr-FR"/>
        </w:rPr>
        <w:t>.</w:t>
      </w:r>
      <w:r w:rsidR="00C77A7C" w:rsidRPr="00B779A9">
        <w:rPr>
          <w:lang w:val="fr-FR"/>
        </w:rPr>
        <w:t xml:space="preserve"> </w:t>
      </w:r>
      <w:r w:rsidR="00041FF4" w:rsidRPr="00B779A9">
        <w:rPr>
          <w:lang w:val="fr-FR"/>
        </w:rPr>
        <w:t>[</w:t>
      </w:r>
      <w:r w:rsidR="005224A6">
        <w:rPr>
          <w:lang w:val="fr-FR"/>
        </w:rPr>
        <w:t>LHI</w:t>
      </w:r>
      <w:r w:rsidR="00041FF4" w:rsidRPr="00B779A9">
        <w:rPr>
          <w:lang w:val="fr-FR"/>
        </w:rPr>
        <w:t>]</w:t>
      </w:r>
      <w:r w:rsidRPr="00B779A9">
        <w:rPr>
          <w:lang w:val="fr-FR"/>
        </w:rPr>
        <w:t xml:space="preserve"> </w:t>
      </w:r>
      <w:r w:rsidRPr="00736684">
        <w:rPr>
          <w:rStyle w:val="Incipit"/>
          <w:lang w:val="fr-FR"/>
        </w:rPr>
        <w:t xml:space="preserve">In diebus illis vir erat in </w:t>
      </w:r>
      <w:r w:rsidR="00354D89" w:rsidRPr="00736684">
        <w:rPr>
          <w:rStyle w:val="Incipit"/>
          <w:lang w:val="fr-FR"/>
        </w:rPr>
        <w:t>Israel</w:t>
      </w:r>
      <w:r w:rsidRPr="00736684">
        <w:rPr>
          <w:rStyle w:val="Incipit"/>
          <w:lang w:val="fr-FR"/>
        </w:rPr>
        <w:t xml:space="preserve"> nomine Ioachim</w:t>
      </w:r>
      <w:r w:rsidRPr="00B779A9">
        <w:rPr>
          <w:lang w:val="fr-FR"/>
        </w:rPr>
        <w:t xml:space="preserve">. RP </w:t>
      </w:r>
      <w:r w:rsidRPr="00736684">
        <w:rPr>
          <w:rStyle w:val="Incipit"/>
          <w:lang w:val="fr-FR"/>
        </w:rPr>
        <w:t>Ex Nazareth originem</w:t>
      </w:r>
      <w:r w:rsidRPr="00B779A9">
        <w:rPr>
          <w:lang w:val="fr-FR"/>
        </w:rPr>
        <w:t xml:space="preserve">. </w:t>
      </w:r>
      <w:r w:rsidR="00BA24A1" w:rsidRPr="00B779A9">
        <w:rPr>
          <w:lang w:val="fr-FR"/>
        </w:rPr>
        <w:t>[</w:t>
      </w:r>
      <w:r w:rsidRPr="00B779A9">
        <w:rPr>
          <w:lang w:val="fr-FR"/>
        </w:rPr>
        <w:t>RP</w:t>
      </w:r>
      <w:r w:rsidR="00BA24A1" w:rsidRPr="00B779A9">
        <w:rPr>
          <w:lang w:val="fr-FR"/>
        </w:rPr>
        <w:t>]</w:t>
      </w:r>
      <w:r w:rsidRPr="00B779A9">
        <w:rPr>
          <w:lang w:val="fr-FR"/>
        </w:rPr>
        <w:t xml:space="preserve"> </w:t>
      </w:r>
      <w:r w:rsidRPr="00736684">
        <w:rPr>
          <w:rStyle w:val="Incipit"/>
          <w:lang w:val="fr-FR"/>
        </w:rPr>
        <w:t>Quadam die soli stanti</w:t>
      </w:r>
      <w:r w:rsidRPr="00B779A9">
        <w:rPr>
          <w:lang w:val="fr-FR"/>
        </w:rPr>
        <w:t xml:space="preserve">. </w:t>
      </w:r>
      <w:r w:rsidR="00BA24A1" w:rsidRPr="00B779A9">
        <w:rPr>
          <w:lang w:val="fr-FR"/>
        </w:rPr>
        <w:t>[</w:t>
      </w:r>
      <w:r w:rsidRPr="00B779A9">
        <w:rPr>
          <w:lang w:val="fr-FR"/>
        </w:rPr>
        <w:t>RP</w:t>
      </w:r>
      <w:r w:rsidR="00BA24A1" w:rsidRPr="00B779A9">
        <w:rPr>
          <w:lang w:val="fr-FR"/>
        </w:rPr>
        <w:t>]</w:t>
      </w:r>
      <w:r w:rsidRPr="00B779A9">
        <w:rPr>
          <w:lang w:val="fr-FR"/>
        </w:rPr>
        <w:t xml:space="preserve"> </w:t>
      </w:r>
      <w:r w:rsidR="005224A6" w:rsidRPr="00736684">
        <w:rPr>
          <w:rStyle w:val="Incipit"/>
          <w:lang w:val="fr-FR"/>
        </w:rPr>
        <w:t>Ioachim ex nunt</w:t>
      </w:r>
      <w:r w:rsidRPr="00736684">
        <w:rPr>
          <w:rStyle w:val="Incipit"/>
          <w:lang w:val="fr-FR"/>
        </w:rPr>
        <w:t>io</w:t>
      </w:r>
      <w:r w:rsidRPr="00B779A9">
        <w:rPr>
          <w:lang w:val="fr-FR"/>
        </w:rPr>
        <w:t>.</w:t>
      </w:r>
    </w:p>
    <w:p w:rsidR="00885488" w:rsidRPr="00B779A9" w:rsidRDefault="00AF0A5F" w:rsidP="00415109">
      <w:pPr>
        <w:rPr>
          <w:lang w:val="pt-PT"/>
        </w:rPr>
      </w:pPr>
      <w:r w:rsidRPr="00736684">
        <w:rPr>
          <w:rStyle w:val="Time2"/>
          <w:lang w:val="fr-FR"/>
        </w:rPr>
        <w:t>In secundo nocturno</w:t>
      </w:r>
      <w:r w:rsidRPr="00736684">
        <w:rPr>
          <w:lang w:val="fr-FR"/>
        </w:rPr>
        <w:t xml:space="preserve"> </w:t>
      </w:r>
      <w:r w:rsidR="00885488" w:rsidRPr="00B779A9">
        <w:rPr>
          <w:lang w:val="fr-FR"/>
        </w:rPr>
        <w:t xml:space="preserve">AN </w:t>
      </w:r>
      <w:r w:rsidR="00885488" w:rsidRPr="00794880">
        <w:rPr>
          <w:rStyle w:val="Incipit"/>
          <w:lang w:val="fr-FR"/>
        </w:rPr>
        <w:t>Illis</w:t>
      </w:r>
      <w:r w:rsidR="005A362F" w:rsidRPr="005A362F">
        <w:rPr>
          <w:i/>
          <w:lang w:val="fr-FR"/>
        </w:rPr>
        <w:t xml:space="preserve"> </w:t>
      </w:r>
      <w:r w:rsidR="00885488" w:rsidRPr="00794880">
        <w:rPr>
          <w:rStyle w:val="Incipit"/>
          <w:lang w:val="fr-FR"/>
        </w:rPr>
        <w:t>non</w:t>
      </w:r>
      <w:r w:rsidR="005A362F" w:rsidRPr="005A362F">
        <w:rPr>
          <w:i/>
          <w:lang w:val="fr-FR"/>
        </w:rPr>
        <w:t xml:space="preserve"> </w:t>
      </w:r>
      <w:r w:rsidR="00885488" w:rsidRPr="00794880">
        <w:rPr>
          <w:rStyle w:val="Incipit"/>
          <w:lang w:val="fr-FR"/>
        </w:rPr>
        <w:t>habentibus</w:t>
      </w:r>
      <w:r w:rsidR="005A362F" w:rsidRPr="005A362F">
        <w:rPr>
          <w:i/>
          <w:lang w:val="fr-FR"/>
        </w:rPr>
        <w:t xml:space="preserve"> </w:t>
      </w:r>
      <w:r w:rsidR="00885488" w:rsidRPr="00794880">
        <w:rPr>
          <w:rStyle w:val="Incipit"/>
          <w:lang w:val="fr-FR"/>
        </w:rPr>
        <w:t>prolem</w:t>
      </w:r>
      <w:r w:rsidR="00885488" w:rsidRPr="00B779A9">
        <w:rPr>
          <w:lang w:val="fr-FR"/>
        </w:rPr>
        <w:t xml:space="preserve"> cum sequentibus duabus. </w:t>
      </w:r>
      <w:r w:rsidR="00885488" w:rsidRPr="00B779A9">
        <w:rPr>
          <w:lang w:val="pt-PT"/>
        </w:rPr>
        <w:t xml:space="preserve">PS </w:t>
      </w:r>
      <w:r w:rsidR="00885488" w:rsidRPr="00794880">
        <w:rPr>
          <w:rStyle w:val="Incipit"/>
          <w:lang w:val="pt-PT"/>
        </w:rPr>
        <w:t>Eructavit</w:t>
      </w:r>
      <w:r w:rsidR="00794880" w:rsidRPr="00794880">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Deus</w:t>
      </w:r>
      <w:r w:rsidR="005A362F" w:rsidRPr="005A362F">
        <w:rPr>
          <w:i/>
          <w:lang w:val="pt-PT"/>
        </w:rPr>
        <w:t xml:space="preserve"> </w:t>
      </w:r>
      <w:r w:rsidR="00885488" w:rsidRPr="00794880">
        <w:rPr>
          <w:rStyle w:val="Incipit"/>
          <w:lang w:val="pt-PT"/>
        </w:rPr>
        <w:t>noster</w:t>
      </w:r>
      <w:r w:rsidR="00794880" w:rsidRPr="00794880">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Fundamenta</w:t>
      </w:r>
      <w:r w:rsidR="00885488" w:rsidRPr="00B779A9">
        <w:rPr>
          <w:lang w:val="pt-PT"/>
        </w:rPr>
        <w:t xml:space="preserve">. VS </w:t>
      </w:r>
      <w:r w:rsidR="00885488" w:rsidRPr="00794880">
        <w:rPr>
          <w:rStyle w:val="Incipit"/>
          <w:lang w:val="pt-PT"/>
        </w:rPr>
        <w:t>Diffusa</w:t>
      </w:r>
      <w:r w:rsidR="00885488" w:rsidRPr="00B779A9">
        <w:rPr>
          <w:lang w:val="pt-PT"/>
        </w:rPr>
        <w:t xml:space="preserve">. RP </w:t>
      </w:r>
      <w:r w:rsidR="00885488" w:rsidRPr="00794880">
        <w:rPr>
          <w:rStyle w:val="Incipit"/>
          <w:lang w:val="pt-PT"/>
        </w:rPr>
        <w:t>In</w:t>
      </w:r>
      <w:r w:rsidR="005A362F" w:rsidRPr="005A362F">
        <w:rPr>
          <w:i/>
          <w:lang w:val="pt-PT"/>
        </w:rPr>
        <w:t xml:space="preserve"> </w:t>
      </w:r>
      <w:r w:rsidR="00885488" w:rsidRPr="00794880">
        <w:rPr>
          <w:rStyle w:val="Incipit"/>
          <w:lang w:val="pt-PT"/>
        </w:rPr>
        <w:t>exemplum</w:t>
      </w:r>
      <w:r w:rsidR="00885488" w:rsidRPr="00B779A9">
        <w:rPr>
          <w:lang w:val="pt-PT"/>
        </w:rPr>
        <w:t xml:space="preserve"> cum duobus sequentibus.</w:t>
      </w:r>
    </w:p>
    <w:p w:rsidR="00885488" w:rsidRPr="00B779A9" w:rsidRDefault="00AF0A5F" w:rsidP="00415109">
      <w:pPr>
        <w:rPr>
          <w:lang w:val="pt-PT"/>
        </w:rPr>
      </w:pPr>
      <w:r w:rsidRPr="00736684">
        <w:rPr>
          <w:rStyle w:val="Time2"/>
          <w:lang w:val="pt-PT"/>
        </w:rPr>
        <w:t>In tertio nocturno</w:t>
      </w:r>
      <w:r w:rsidRPr="00736684">
        <w:rPr>
          <w:lang w:val="pt-PT"/>
        </w:rPr>
        <w:t xml:space="preserve"> </w:t>
      </w:r>
      <w:r w:rsidR="00885488" w:rsidRPr="00B779A9">
        <w:rPr>
          <w:lang w:val="pt-PT"/>
        </w:rPr>
        <w:t xml:space="preserve">AN </w:t>
      </w:r>
      <w:r w:rsidR="00885488" w:rsidRPr="00736684">
        <w:rPr>
          <w:rStyle w:val="Incipit"/>
          <w:lang w:val="pt-PT"/>
        </w:rPr>
        <w:t>Regis improperium</w:t>
      </w:r>
      <w:r w:rsidR="00885488" w:rsidRPr="00B779A9">
        <w:rPr>
          <w:lang w:val="pt-PT"/>
        </w:rPr>
        <w:t xml:space="preserve"> cum </w:t>
      </w:r>
      <w:r w:rsidR="00BA24A1" w:rsidRPr="00B779A9">
        <w:rPr>
          <w:lang w:val="pt-PT"/>
        </w:rPr>
        <w:t>[</w:t>
      </w:r>
      <w:r w:rsidR="00885488" w:rsidRPr="00B779A9">
        <w:rPr>
          <w:lang w:val="pt-PT"/>
        </w:rPr>
        <w:t>sequentibus</w:t>
      </w:r>
      <w:r w:rsidR="00BA24A1" w:rsidRPr="00B779A9">
        <w:rPr>
          <w:lang w:val="pt-PT"/>
        </w:rPr>
        <w:t>]</w:t>
      </w:r>
      <w:r w:rsidR="00885488" w:rsidRPr="00B779A9">
        <w:rPr>
          <w:lang w:val="pt-PT"/>
        </w:rPr>
        <w:t xml:space="preserve"> duabus. </w:t>
      </w:r>
      <w:r w:rsidR="00885488" w:rsidRPr="00B779A9">
        <w:rPr>
          <w:lang w:val="fr-FR"/>
        </w:rPr>
        <w:t xml:space="preserve">PS </w:t>
      </w:r>
      <w:r w:rsidR="00885488" w:rsidRPr="00736684">
        <w:rPr>
          <w:rStyle w:val="Incipit"/>
          <w:lang w:val="fr-FR"/>
        </w:rPr>
        <w:t>Cantate</w:t>
      </w:r>
      <w:r w:rsidR="00885488" w:rsidRPr="00B779A9">
        <w:rPr>
          <w:lang w:val="fr-FR"/>
        </w:rPr>
        <w:t xml:space="preserve"> primum.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Dominus regnavit exultet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Cantate</w:t>
      </w:r>
      <w:r w:rsidR="00885488" w:rsidRPr="00B779A9">
        <w:rPr>
          <w:lang w:val="fr-FR"/>
        </w:rPr>
        <w:t xml:space="preserve"> secundum. VS </w:t>
      </w:r>
      <w:r w:rsidR="00885488" w:rsidRPr="00736684">
        <w:rPr>
          <w:rStyle w:val="Incipit"/>
          <w:lang w:val="fr-FR"/>
        </w:rPr>
        <w:t>Audi filia</w:t>
      </w:r>
      <w:r w:rsidR="00885488" w:rsidRPr="00B779A9">
        <w:rPr>
          <w:lang w:val="fr-FR"/>
        </w:rPr>
        <w:t xml:space="preserve">. EV </w:t>
      </w:r>
      <w:r w:rsidR="00885488" w:rsidRPr="00736684">
        <w:rPr>
          <w:rStyle w:val="Incipit"/>
          <w:lang w:val="fr-FR"/>
        </w:rPr>
        <w:t>Simile est regnum caelorum thesauro abscondito</w:t>
      </w:r>
      <w:r w:rsidR="00885488" w:rsidRPr="00B779A9">
        <w:rPr>
          <w:lang w:val="fr-FR"/>
        </w:rPr>
        <w:t xml:space="preserve">. RP </w:t>
      </w:r>
      <w:r w:rsidR="00885488" w:rsidRPr="00736684">
        <w:rPr>
          <w:rStyle w:val="Incipit"/>
          <w:lang w:val="fr-FR"/>
        </w:rPr>
        <w:t>Laetus ergo praestolatur</w:t>
      </w:r>
      <w:r w:rsidR="00885488" w:rsidRPr="00B779A9">
        <w:rPr>
          <w:lang w:val="fr-FR"/>
        </w:rPr>
        <w:t xml:space="preserve"> cum duobus sequentibus. </w:t>
      </w:r>
      <w:r w:rsidR="001B34C9" w:rsidRPr="00B779A9">
        <w:rPr>
          <w:lang w:val="pt-PT"/>
        </w:rPr>
        <w:t>[</w:t>
      </w:r>
      <w:r w:rsidR="00885488" w:rsidRPr="00B779A9">
        <w:rPr>
          <w:lang w:val="pt-PT"/>
        </w:rPr>
        <w:t>TD</w:t>
      </w:r>
      <w:r w:rsidR="001B34C9" w:rsidRPr="00B779A9">
        <w:rPr>
          <w:lang w:val="pt-PT"/>
        </w:rPr>
        <w:t xml:space="preserve">] </w:t>
      </w:r>
      <w:r w:rsidR="001B34C9" w:rsidRPr="00736684">
        <w:rPr>
          <w:rStyle w:val="Incipit"/>
          <w:lang w:val="pt-PT"/>
        </w:rPr>
        <w:t>Te deum</w:t>
      </w:r>
      <w:r w:rsidR="00885488" w:rsidRPr="00B779A9">
        <w:rPr>
          <w:lang w:val="pt-PT"/>
        </w:rPr>
        <w:t>.</w:t>
      </w:r>
    </w:p>
    <w:p w:rsidR="00885488" w:rsidRPr="00B779A9" w:rsidRDefault="00AF0A5F" w:rsidP="00415109">
      <w:pPr>
        <w:rPr>
          <w:lang w:val="pt-PT"/>
        </w:rPr>
      </w:pPr>
      <w:r w:rsidRPr="00736684">
        <w:rPr>
          <w:rStyle w:val="Time1"/>
          <w:lang w:val="pt-PT"/>
        </w:rPr>
        <w:t>Ad laudes</w:t>
      </w:r>
      <w:r w:rsidRPr="00B779A9">
        <w:rPr>
          <w:lang w:val="pt-PT"/>
        </w:rPr>
        <w:t xml:space="preserve"> </w:t>
      </w:r>
      <w:r w:rsidR="00885488" w:rsidRPr="00B779A9">
        <w:rPr>
          <w:lang w:val="pt-PT"/>
        </w:rPr>
        <w:t xml:space="preserve">AN </w:t>
      </w:r>
      <w:r w:rsidR="00885488" w:rsidRPr="00794880">
        <w:rPr>
          <w:rStyle w:val="Incipit"/>
          <w:lang w:val="pt-PT"/>
        </w:rPr>
        <w:t>Sedem</w:t>
      </w:r>
      <w:r w:rsidR="005A362F" w:rsidRPr="005A362F">
        <w:rPr>
          <w:i/>
          <w:lang w:val="pt-PT"/>
        </w:rPr>
        <w:t xml:space="preserve"> </w:t>
      </w:r>
      <w:r w:rsidR="00885488" w:rsidRPr="00794880">
        <w:rPr>
          <w:rStyle w:val="Incipit"/>
          <w:lang w:val="pt-PT"/>
        </w:rPr>
        <w:t>Anna</w:t>
      </w:r>
      <w:r w:rsidR="005A362F" w:rsidRPr="005A362F">
        <w:rPr>
          <w:i/>
          <w:lang w:val="pt-PT"/>
        </w:rPr>
        <w:t xml:space="preserve"> </w:t>
      </w:r>
      <w:r w:rsidR="00885488" w:rsidRPr="00794880">
        <w:rPr>
          <w:rStyle w:val="Incipit"/>
          <w:lang w:val="pt-PT"/>
        </w:rPr>
        <w:t>domino</w:t>
      </w:r>
      <w:r w:rsidR="005A362F" w:rsidRPr="005A362F">
        <w:rPr>
          <w:i/>
          <w:lang w:val="pt-PT"/>
        </w:rPr>
        <w:t xml:space="preserve"> </w:t>
      </w:r>
      <w:r w:rsidR="00885488" w:rsidRPr="00794880">
        <w:rPr>
          <w:rStyle w:val="Incipit"/>
          <w:lang w:val="pt-PT"/>
        </w:rPr>
        <w:t>decorem</w:t>
      </w:r>
      <w:r w:rsidR="005A362F" w:rsidRPr="005A362F">
        <w:rPr>
          <w:i/>
          <w:lang w:val="pt-PT"/>
        </w:rPr>
        <w:t xml:space="preserve"> </w:t>
      </w:r>
      <w:r w:rsidR="00885488" w:rsidRPr="00794880">
        <w:rPr>
          <w:rStyle w:val="Incipit"/>
          <w:lang w:val="pt-PT"/>
        </w:rPr>
        <w:t>paravit</w:t>
      </w:r>
      <w:r w:rsidR="001B34C9" w:rsidRPr="00B779A9">
        <w:rPr>
          <w:lang w:val="pt-PT"/>
        </w:rPr>
        <w:t xml:space="preserve"> cum reliquis quatt</w:t>
      </w:r>
      <w:r w:rsidR="00885488" w:rsidRPr="00B779A9">
        <w:rPr>
          <w:lang w:val="pt-PT"/>
        </w:rPr>
        <w:t>u</w:t>
      </w:r>
      <w:r w:rsidR="001B34C9" w:rsidRPr="00B779A9">
        <w:rPr>
          <w:lang w:val="pt-PT"/>
        </w:rPr>
        <w:t>o</w:t>
      </w:r>
      <w:r w:rsidR="00885488" w:rsidRPr="00B779A9">
        <w:rPr>
          <w:lang w:val="pt-PT"/>
        </w:rPr>
        <w:t>r. HY</w:t>
      </w:r>
      <w:r w:rsidR="005224A6">
        <w:rPr>
          <w:lang w:val="pt-PT"/>
        </w:rPr>
        <w:t>HV</w:t>
      </w:r>
      <w:r w:rsidR="00885488" w:rsidRPr="00B779A9">
        <w:rPr>
          <w:lang w:val="pt-PT"/>
        </w:rPr>
        <w:t xml:space="preserve"> </w:t>
      </w:r>
      <w:r w:rsidR="00885488" w:rsidRPr="00794880">
        <w:rPr>
          <w:rStyle w:val="Incipit"/>
          <w:lang w:val="pt-PT"/>
        </w:rPr>
        <w:t>Huius</w:t>
      </w:r>
      <w:r w:rsidR="005A362F" w:rsidRPr="005A362F">
        <w:rPr>
          <w:i/>
          <w:lang w:val="pt-PT"/>
        </w:rPr>
        <w:t xml:space="preserve"> </w:t>
      </w:r>
      <w:r w:rsidR="00885488" w:rsidRPr="00794880">
        <w:rPr>
          <w:rStyle w:val="Incipit"/>
          <w:lang w:val="pt-PT"/>
        </w:rPr>
        <w:t>obtentu</w:t>
      </w:r>
      <w:r w:rsidR="00885488" w:rsidRPr="00B779A9">
        <w:rPr>
          <w:lang w:val="pt-PT"/>
        </w:rPr>
        <w:t xml:space="preserve"> de virginibus. VS </w:t>
      </w:r>
      <w:r w:rsidR="00382E22" w:rsidRPr="00794880">
        <w:rPr>
          <w:rStyle w:val="Incipit"/>
          <w:lang w:val="pt-PT"/>
        </w:rPr>
        <w:t>Adiuv</w:t>
      </w:r>
      <w:r w:rsidR="00885488" w:rsidRPr="00794880">
        <w:rPr>
          <w:rStyle w:val="Incipit"/>
          <w:lang w:val="pt-PT"/>
        </w:rPr>
        <w:t>abit</w:t>
      </w:r>
      <w:r w:rsidR="005A362F" w:rsidRPr="005A362F">
        <w:rPr>
          <w:i/>
          <w:lang w:val="pt-PT"/>
        </w:rPr>
        <w:t xml:space="preserve"> </w:t>
      </w:r>
      <w:r w:rsidR="00885488" w:rsidRPr="00794880">
        <w:rPr>
          <w:rStyle w:val="Incipit"/>
          <w:lang w:val="pt-PT"/>
        </w:rPr>
        <w:t>eam</w:t>
      </w:r>
      <w:r w:rsidR="00885488" w:rsidRPr="00B779A9">
        <w:rPr>
          <w:lang w:val="pt-PT"/>
        </w:rPr>
        <w:t xml:space="preserve">. AB </w:t>
      </w:r>
      <w:r w:rsidR="00885488" w:rsidRPr="00794880">
        <w:rPr>
          <w:rStyle w:val="Incipit"/>
          <w:lang w:val="pt-PT"/>
        </w:rPr>
        <w:t>Miserendi</w:t>
      </w:r>
      <w:r w:rsidR="005A362F" w:rsidRPr="005A362F">
        <w:rPr>
          <w:i/>
          <w:lang w:val="pt-PT"/>
        </w:rPr>
        <w:t xml:space="preserve"> </w:t>
      </w:r>
      <w:r w:rsidR="00885488" w:rsidRPr="00794880">
        <w:rPr>
          <w:rStyle w:val="Incipit"/>
          <w:lang w:val="pt-PT"/>
        </w:rPr>
        <w:t>patribus</w:t>
      </w:r>
      <w:r w:rsidR="00885488" w:rsidRPr="00B779A9">
        <w:rPr>
          <w:lang w:val="pt-PT"/>
        </w:rPr>
        <w:t xml:space="preserve">. </w:t>
      </w:r>
      <w:r w:rsidR="00BA24A1" w:rsidRPr="00B779A9">
        <w:rPr>
          <w:lang w:val="pt-PT"/>
        </w:rPr>
        <w:t>[</w:t>
      </w:r>
      <w:r w:rsidR="00885488" w:rsidRPr="00B779A9">
        <w:rPr>
          <w:lang w:val="pt-PT"/>
        </w:rPr>
        <w:t>De beata virgine</w:t>
      </w:r>
      <w:r w:rsidR="00BA24A1" w:rsidRPr="00B779A9">
        <w:rPr>
          <w:lang w:val="pt-PT"/>
        </w:rPr>
        <w:t>]</w:t>
      </w:r>
      <w:r w:rsidR="00885488" w:rsidRPr="00B779A9">
        <w:rPr>
          <w:lang w:val="pt-PT"/>
        </w:rPr>
        <w:t xml:space="preserve"> AC </w:t>
      </w:r>
      <w:r w:rsidR="00885488" w:rsidRPr="00794880">
        <w:rPr>
          <w:rStyle w:val="Incipit"/>
          <w:lang w:val="pt-PT"/>
        </w:rPr>
        <w:t>Tota</w:t>
      </w:r>
      <w:r w:rsidR="005A362F" w:rsidRPr="005A362F">
        <w:rPr>
          <w:i/>
          <w:lang w:val="pt-PT"/>
        </w:rPr>
        <w:t xml:space="preserve"> </w:t>
      </w:r>
      <w:r w:rsidR="00885488" w:rsidRPr="00794880">
        <w:rPr>
          <w:rStyle w:val="Incipit"/>
          <w:lang w:val="pt-PT"/>
        </w:rPr>
        <w:t>pulchra</w:t>
      </w:r>
      <w:r w:rsidR="00885488" w:rsidRPr="00B779A9">
        <w:rPr>
          <w:lang w:val="pt-PT"/>
        </w:rPr>
        <w:t xml:space="preserve">. </w:t>
      </w:r>
      <w:r w:rsidR="001B34C9" w:rsidRPr="00B779A9">
        <w:rPr>
          <w:lang w:val="pt-PT"/>
        </w:rPr>
        <w:t xml:space="preserve">[BD] </w:t>
      </w:r>
      <w:r w:rsidR="005F6F99" w:rsidRPr="00794880">
        <w:rPr>
          <w:rStyle w:val="Incipit"/>
          <w:lang w:val="pt-PT"/>
        </w:rPr>
        <w:t>Benedicamus</w:t>
      </w:r>
      <w:r w:rsidR="001B34C9" w:rsidRPr="00B779A9">
        <w:rPr>
          <w:lang w:val="pt-PT"/>
        </w:rPr>
        <w:t xml:space="preserve"> de</w:t>
      </w:r>
      <w:r w:rsidR="00885488" w:rsidRPr="00B779A9">
        <w:rPr>
          <w:lang w:val="pt-PT"/>
        </w:rPr>
        <w:t xml:space="preserve"> virginibus.</w:t>
      </w:r>
    </w:p>
    <w:p w:rsidR="00885488" w:rsidRPr="00B779A9" w:rsidRDefault="00AF0A5F" w:rsidP="00415109">
      <w:pPr>
        <w:rPr>
          <w:lang w:val="pt-PT"/>
        </w:rPr>
      </w:pPr>
      <w:r w:rsidRPr="00736684">
        <w:rPr>
          <w:rStyle w:val="Time1"/>
          <w:lang w:val="pt-PT"/>
        </w:rPr>
        <w:t>Ad horas</w:t>
      </w:r>
      <w:r w:rsidR="00885488" w:rsidRPr="00B779A9">
        <w:rPr>
          <w:lang w:val="pt-PT"/>
        </w:rPr>
        <w:t xml:space="preserve"> dicantur laudes.</w:t>
      </w:r>
    </w:p>
    <w:p w:rsidR="00885488" w:rsidRPr="00DD1415" w:rsidRDefault="00885488" w:rsidP="00415109">
      <w:pPr>
        <w:rPr>
          <w:lang w:val="pt-PT"/>
        </w:rPr>
      </w:pPr>
      <w:r w:rsidRPr="00736684">
        <w:rPr>
          <w:rStyle w:val="Time1"/>
          <w:lang w:val="pt-PT"/>
        </w:rPr>
        <w:lastRenderedPageBreak/>
        <w:t>A</w:t>
      </w:r>
      <w:r w:rsidR="00AF0A5F" w:rsidRPr="00736684">
        <w:rPr>
          <w:rStyle w:val="Time1"/>
          <w:lang w:val="pt-PT"/>
        </w:rPr>
        <w:t>d officium</w:t>
      </w:r>
      <w:r w:rsidRPr="00B779A9">
        <w:rPr>
          <w:lang w:val="pt-PT"/>
        </w:rPr>
        <w:t xml:space="preserve"> IN </w:t>
      </w:r>
      <w:r w:rsidRPr="00736684">
        <w:rPr>
          <w:rStyle w:val="Incipit"/>
          <w:lang w:val="pt-PT"/>
        </w:rPr>
        <w:t xml:space="preserve">Dilexisti </w:t>
      </w:r>
      <w:r w:rsidR="00E56159" w:rsidRPr="00736684">
        <w:rPr>
          <w:rStyle w:val="Incipit"/>
          <w:lang w:val="pt-PT"/>
        </w:rPr>
        <w:t>iustiti</w:t>
      </w:r>
      <w:r w:rsidRPr="00736684">
        <w:rPr>
          <w:rStyle w:val="Incipit"/>
          <w:lang w:val="pt-PT"/>
        </w:rPr>
        <w:t>am</w:t>
      </w:r>
      <w:r w:rsidR="00DD1415">
        <w:rPr>
          <w:lang w:val="pt-PT"/>
        </w:rPr>
        <w:t>@</w:t>
      </w:r>
      <w:r w:rsidR="00DD1415" w:rsidRPr="00B779A9">
        <w:rPr>
          <w:lang w:val="pt-PT"/>
        </w:rPr>
        <w:t>2.</w:t>
      </w:r>
      <w:r w:rsidRPr="00B779A9">
        <w:rPr>
          <w:lang w:val="pt-PT"/>
        </w:rPr>
        <w:t xml:space="preserve"> </w:t>
      </w:r>
      <w:r w:rsidR="001B34C9" w:rsidRPr="00DD1415">
        <w:rPr>
          <w:lang w:val="pt-PT"/>
        </w:rPr>
        <w:t xml:space="preserve">[KY] </w:t>
      </w:r>
      <w:r w:rsidRPr="00DD1415">
        <w:rPr>
          <w:rStyle w:val="Incipit"/>
          <w:lang w:val="pt-PT"/>
        </w:rPr>
        <w:t>Kyrie</w:t>
      </w:r>
      <w:r w:rsidRPr="00DD1415">
        <w:rPr>
          <w:lang w:val="pt-PT"/>
        </w:rPr>
        <w:t xml:space="preserve"> et </w:t>
      </w:r>
      <w:r w:rsidR="001B34C9" w:rsidRPr="00DD1415">
        <w:rPr>
          <w:lang w:val="pt-PT"/>
        </w:rPr>
        <w:t xml:space="preserve">[SA] </w:t>
      </w:r>
      <w:r w:rsidRPr="00DD1415">
        <w:rPr>
          <w:rStyle w:val="Incipit"/>
          <w:lang w:val="pt-PT"/>
        </w:rPr>
        <w:t>Sanctus</w:t>
      </w:r>
      <w:r w:rsidRPr="00DD1415">
        <w:rPr>
          <w:lang w:val="pt-PT"/>
        </w:rPr>
        <w:t xml:space="preserve"> de virginibus. GR </w:t>
      </w:r>
      <w:r w:rsidR="00382E22" w:rsidRPr="00DD1415">
        <w:rPr>
          <w:rStyle w:val="Incipit"/>
          <w:lang w:val="pt-PT"/>
        </w:rPr>
        <w:t>Adiuv</w:t>
      </w:r>
      <w:r w:rsidRPr="00DD1415">
        <w:rPr>
          <w:rStyle w:val="Incipit"/>
          <w:lang w:val="pt-PT"/>
        </w:rPr>
        <w:t>abit eam</w:t>
      </w:r>
      <w:r w:rsidR="00DD1415" w:rsidRPr="00DD1415">
        <w:rPr>
          <w:lang w:val="pt-PT"/>
        </w:rPr>
        <w:t>@42.</w:t>
      </w:r>
      <w:r w:rsidRPr="00DD1415">
        <w:rPr>
          <w:lang w:val="pt-PT"/>
        </w:rPr>
        <w:t xml:space="preserve"> AL</w:t>
      </w:r>
      <w:r w:rsidR="007C7D98" w:rsidRPr="00DD1415">
        <w:rPr>
          <w:lang w:val="pt-PT"/>
        </w:rPr>
        <w:t>V</w:t>
      </w:r>
      <w:r w:rsidRPr="00DD1415">
        <w:rPr>
          <w:lang w:val="pt-PT"/>
        </w:rPr>
        <w:t xml:space="preserve"> </w:t>
      </w:r>
      <w:r w:rsidRPr="00DD1415">
        <w:rPr>
          <w:rStyle w:val="Incipit"/>
          <w:lang w:val="pt-PT"/>
        </w:rPr>
        <w:t>Anna</w:t>
      </w:r>
      <w:r w:rsidR="00691548" w:rsidRPr="00DD1415">
        <w:rPr>
          <w:rStyle w:val="Incipit"/>
          <w:lang w:val="pt-PT"/>
        </w:rPr>
        <w:t xml:space="preserve"> ve</w:t>
      </w:r>
      <w:r w:rsidR="00D87EEE" w:rsidRPr="00DD1415">
        <w:rPr>
          <w:rStyle w:val="Incipit"/>
          <w:lang w:val="pt-PT"/>
        </w:rPr>
        <w:t>ri Salomonis a</w:t>
      </w:r>
      <w:r w:rsidR="001C05AE" w:rsidRPr="00DD1415">
        <w:rPr>
          <w:rStyle w:val="Incipit"/>
          <w:lang w:val="pt-PT"/>
        </w:rPr>
        <w:t>v</w:t>
      </w:r>
      <w:r w:rsidRPr="00DD1415">
        <w:rPr>
          <w:rStyle w:val="Incipit"/>
          <w:lang w:val="pt-PT"/>
        </w:rPr>
        <w:t>a</w:t>
      </w:r>
      <w:r w:rsidRPr="00DD1415">
        <w:rPr>
          <w:lang w:val="pt-PT"/>
        </w:rPr>
        <w:t xml:space="preserve">. SE </w:t>
      </w:r>
      <w:r w:rsidRPr="00DD1415">
        <w:rPr>
          <w:rStyle w:val="Incipit"/>
          <w:lang w:val="pt-PT"/>
        </w:rPr>
        <w:t>Caeli regem attollamus</w:t>
      </w:r>
      <w:r w:rsidR="00DD1415" w:rsidRPr="00DD1415">
        <w:rPr>
          <w:lang w:val="pt-PT"/>
        </w:rPr>
        <w:t>@315.</w:t>
      </w:r>
      <w:r w:rsidRPr="00DD1415">
        <w:rPr>
          <w:lang w:val="pt-PT"/>
        </w:rPr>
        <w:t xml:space="preserve"> OF </w:t>
      </w:r>
      <w:r w:rsidRPr="00DD1415">
        <w:rPr>
          <w:rStyle w:val="Incipit"/>
          <w:lang w:val="pt-PT"/>
        </w:rPr>
        <w:t>Diffusa est gratia</w:t>
      </w:r>
      <w:r w:rsidR="00DD1415" w:rsidRPr="00DD1415">
        <w:rPr>
          <w:lang w:val="pt-PT"/>
        </w:rPr>
        <w:t>@41.</w:t>
      </w:r>
      <w:r w:rsidRPr="00DD1415">
        <w:rPr>
          <w:lang w:val="pt-PT"/>
        </w:rPr>
        <w:t xml:space="preserve"> CO </w:t>
      </w:r>
      <w:r w:rsidRPr="00DD1415">
        <w:rPr>
          <w:rStyle w:val="Incipit"/>
          <w:lang w:val="pt-PT"/>
        </w:rPr>
        <w:t>Simile est regnum caelorum homini nego</w:t>
      </w:r>
      <w:r w:rsidR="001C05AE" w:rsidRPr="00DD1415">
        <w:rPr>
          <w:rStyle w:val="Incipit"/>
          <w:lang w:val="pt-PT"/>
        </w:rPr>
        <w:t>t</w:t>
      </w:r>
      <w:r w:rsidRPr="00DD1415">
        <w:rPr>
          <w:rStyle w:val="Incipit"/>
          <w:lang w:val="pt-PT"/>
        </w:rPr>
        <w:t>iatori</w:t>
      </w:r>
      <w:r w:rsidR="00DD1415" w:rsidRPr="00DD1415">
        <w:rPr>
          <w:lang w:val="pt-PT"/>
        </w:rPr>
        <w:t>@24.</w:t>
      </w:r>
    </w:p>
    <w:p w:rsidR="00885488" w:rsidRPr="00DD1415" w:rsidRDefault="002B4293" w:rsidP="00415109">
      <w:pPr>
        <w:pStyle w:val="berschrift1"/>
        <w:rPr>
          <w:lang w:val="pt-PT"/>
        </w:rPr>
      </w:pPr>
      <w:r w:rsidRPr="00DD1415">
        <w:rPr>
          <w:lang w:val="pt-PT"/>
        </w:rPr>
        <w:t xml:space="preserve">(26v) </w:t>
      </w:r>
      <w:r w:rsidR="00AF0A5F" w:rsidRPr="00DD1415">
        <w:rPr>
          <w:lang w:val="pt-PT"/>
        </w:rPr>
        <w:t>DE SANCTA MARTHA</w:t>
      </w:r>
    </w:p>
    <w:p w:rsidR="00885488" w:rsidRPr="00DD1415" w:rsidRDefault="00885488" w:rsidP="00415109">
      <w:pPr>
        <w:rPr>
          <w:lang w:val="pt-PT"/>
        </w:rPr>
      </w:pPr>
      <w:r w:rsidRPr="00DD1415">
        <w:rPr>
          <w:lang w:val="pt-PT"/>
        </w:rPr>
        <w:t>Binos facimus ut de virgine non martyre.</w:t>
      </w:r>
    </w:p>
    <w:p w:rsidR="00885488" w:rsidRPr="00B779A9" w:rsidRDefault="00AF0A5F" w:rsidP="00415109">
      <w:pPr>
        <w:rPr>
          <w:lang w:val="pt-PT"/>
        </w:rPr>
      </w:pPr>
      <w:r w:rsidRPr="00DD1415">
        <w:rPr>
          <w:rStyle w:val="Time1"/>
          <w:lang w:val="pt-PT"/>
        </w:rPr>
        <w:t>Ad vesperas</w:t>
      </w:r>
      <w:r w:rsidR="00885488" w:rsidRPr="00DD1415">
        <w:rPr>
          <w:lang w:val="pt-PT"/>
        </w:rPr>
        <w:t xml:space="preserve"> super psalmos AN </w:t>
      </w:r>
      <w:r w:rsidR="00885488" w:rsidRPr="00DD1415">
        <w:rPr>
          <w:rStyle w:val="Incipit"/>
          <w:lang w:val="pt-PT"/>
        </w:rPr>
        <w:t>Veni</w:t>
      </w:r>
      <w:r w:rsidR="005A362F" w:rsidRPr="00DD1415">
        <w:rPr>
          <w:i/>
          <w:lang w:val="pt-PT"/>
        </w:rPr>
        <w:t xml:space="preserve"> </w:t>
      </w:r>
      <w:r w:rsidR="00885488" w:rsidRPr="00DD1415">
        <w:rPr>
          <w:rStyle w:val="Incipit"/>
          <w:lang w:val="pt-PT"/>
        </w:rPr>
        <w:t>sponsa</w:t>
      </w:r>
      <w:r w:rsidR="005A362F" w:rsidRPr="00DD1415">
        <w:rPr>
          <w:i/>
          <w:lang w:val="pt-PT"/>
        </w:rPr>
        <w:t xml:space="preserve"> </w:t>
      </w:r>
      <w:r w:rsidR="00885488" w:rsidRPr="00DD1415">
        <w:rPr>
          <w:rStyle w:val="Incipit"/>
          <w:lang w:val="pt-PT"/>
        </w:rPr>
        <w:t>Christi</w:t>
      </w:r>
      <w:r w:rsidR="00885488" w:rsidRPr="00DD1415">
        <w:rPr>
          <w:lang w:val="pt-PT"/>
        </w:rPr>
        <w:t>. P</w:t>
      </w:r>
      <w:r w:rsidR="007C7D98" w:rsidRPr="00DD1415">
        <w:rPr>
          <w:lang w:val="pt-PT"/>
        </w:rPr>
        <w:t>salmi</w:t>
      </w:r>
      <w:r w:rsidR="00885488" w:rsidRPr="00DD1415">
        <w:rPr>
          <w:lang w:val="pt-PT"/>
        </w:rPr>
        <w:t xml:space="preserve"> </w:t>
      </w:r>
      <w:r w:rsidR="007C7D98" w:rsidRPr="00DD1415">
        <w:rPr>
          <w:lang w:val="pt-PT"/>
        </w:rPr>
        <w:t>o</w:t>
      </w:r>
      <w:r w:rsidR="00885488" w:rsidRPr="00DD1415">
        <w:rPr>
          <w:lang w:val="pt-PT"/>
        </w:rPr>
        <w:t xml:space="preserve">mnia Laudate. RP </w:t>
      </w:r>
      <w:r w:rsidR="00885488" w:rsidRPr="00DD1415">
        <w:rPr>
          <w:rStyle w:val="Incipit"/>
          <w:lang w:val="pt-PT"/>
        </w:rPr>
        <w:t>Regnum</w:t>
      </w:r>
      <w:r w:rsidR="005A362F" w:rsidRPr="00DD1415">
        <w:rPr>
          <w:i/>
          <w:lang w:val="pt-PT"/>
        </w:rPr>
        <w:t xml:space="preserve"> </w:t>
      </w:r>
      <w:r w:rsidR="00885488" w:rsidRPr="00DD1415">
        <w:rPr>
          <w:rStyle w:val="Incipit"/>
          <w:lang w:val="pt-PT"/>
        </w:rPr>
        <w:t>mundi</w:t>
      </w:r>
      <w:r w:rsidR="00885488" w:rsidRPr="00DD1415">
        <w:rPr>
          <w:lang w:val="pt-PT"/>
        </w:rPr>
        <w:t xml:space="preserve">. </w:t>
      </w:r>
      <w:r w:rsidR="00885488" w:rsidRPr="00B779A9">
        <w:rPr>
          <w:lang w:val="pt-PT"/>
        </w:rPr>
        <w:t xml:space="preserve">HY </w:t>
      </w:r>
      <w:r w:rsidR="00885488" w:rsidRPr="00794880">
        <w:rPr>
          <w:rStyle w:val="Incipit"/>
          <w:lang w:val="pt-PT"/>
        </w:rPr>
        <w:t>Iesu</w:t>
      </w:r>
      <w:r w:rsidR="005A362F" w:rsidRPr="005A362F">
        <w:rPr>
          <w:i/>
          <w:lang w:val="pt-PT"/>
        </w:rPr>
        <w:t xml:space="preserve"> </w:t>
      </w:r>
      <w:r w:rsidR="00885488" w:rsidRPr="00794880">
        <w:rPr>
          <w:rStyle w:val="Incipit"/>
          <w:lang w:val="pt-PT"/>
        </w:rPr>
        <w:t>corona</w:t>
      </w:r>
      <w:r w:rsidR="005A362F" w:rsidRPr="005A362F">
        <w:rPr>
          <w:i/>
          <w:lang w:val="pt-PT"/>
        </w:rPr>
        <w:t xml:space="preserve"> </w:t>
      </w:r>
      <w:r w:rsidR="00885488" w:rsidRPr="00794880">
        <w:rPr>
          <w:rStyle w:val="Incipit"/>
          <w:lang w:val="pt-PT"/>
        </w:rPr>
        <w:t>virginum</w:t>
      </w:r>
      <w:r w:rsidR="00885488" w:rsidRPr="00B779A9">
        <w:rPr>
          <w:lang w:val="pt-PT"/>
        </w:rPr>
        <w:t xml:space="preserve">. AM </w:t>
      </w:r>
      <w:r w:rsidR="00885488" w:rsidRPr="00794880">
        <w:rPr>
          <w:rStyle w:val="Incipit"/>
          <w:lang w:val="pt-PT"/>
        </w:rPr>
        <w:t>Simile</w:t>
      </w:r>
      <w:r w:rsidR="005A362F" w:rsidRPr="005A362F">
        <w:rPr>
          <w:i/>
          <w:lang w:val="pt-PT"/>
        </w:rPr>
        <w:t xml:space="preserve"> </w:t>
      </w:r>
      <w:r w:rsidR="00885488" w:rsidRPr="00794880">
        <w:rPr>
          <w:rStyle w:val="Incipit"/>
          <w:lang w:val="pt-PT"/>
        </w:rPr>
        <w:t>est</w:t>
      </w:r>
      <w:r w:rsidR="005A362F" w:rsidRPr="005A362F">
        <w:rPr>
          <w:i/>
          <w:lang w:val="pt-PT"/>
        </w:rPr>
        <w:t xml:space="preserve"> </w:t>
      </w:r>
      <w:r w:rsidR="00885488" w:rsidRPr="00794880">
        <w:rPr>
          <w:rStyle w:val="Incipit"/>
          <w:lang w:val="pt-PT"/>
        </w:rPr>
        <w:t>regnum</w:t>
      </w:r>
      <w:r w:rsidR="005A362F" w:rsidRPr="005A362F">
        <w:rPr>
          <w:i/>
          <w:lang w:val="pt-PT"/>
        </w:rPr>
        <w:t xml:space="preserve"> </w:t>
      </w:r>
      <w:r w:rsidR="00885488" w:rsidRPr="00794880">
        <w:rPr>
          <w:rStyle w:val="Incipit"/>
          <w:lang w:val="pt-PT"/>
        </w:rPr>
        <w:t>caelorum</w:t>
      </w:r>
      <w:r w:rsidR="005A362F" w:rsidRPr="005A362F">
        <w:rPr>
          <w:i/>
          <w:lang w:val="pt-PT"/>
        </w:rPr>
        <w:t xml:space="preserve"> </w:t>
      </w:r>
      <w:r w:rsidR="00885488" w:rsidRPr="00794880">
        <w:rPr>
          <w:rStyle w:val="Incipit"/>
          <w:lang w:val="pt-PT"/>
        </w:rPr>
        <w:t>decem</w:t>
      </w:r>
      <w:r w:rsidR="00885488" w:rsidRPr="00B779A9">
        <w:rPr>
          <w:lang w:val="pt-PT"/>
        </w:rPr>
        <w:t xml:space="preserve">. </w:t>
      </w:r>
      <w:r w:rsidR="002B4293">
        <w:rPr>
          <w:lang w:val="pt-PT"/>
        </w:rPr>
        <w:t>Suffragium d</w:t>
      </w:r>
      <w:r w:rsidR="007C7D98" w:rsidRPr="00B779A9">
        <w:rPr>
          <w:lang w:val="pt-PT"/>
        </w:rPr>
        <w:t xml:space="preserve">e sancta Anna </w:t>
      </w:r>
      <w:r w:rsidR="002B4293">
        <w:rPr>
          <w:lang w:val="pt-PT"/>
        </w:rPr>
        <w:t>[</w:t>
      </w:r>
      <w:r w:rsidR="00885488" w:rsidRPr="00B779A9">
        <w:rPr>
          <w:lang w:val="pt-PT"/>
        </w:rPr>
        <w:t>AC</w:t>
      </w:r>
      <w:r w:rsidR="002B4293">
        <w:rPr>
          <w:lang w:val="pt-PT"/>
        </w:rPr>
        <w:t>]</w:t>
      </w:r>
      <w:r w:rsidR="00885488" w:rsidRPr="00B779A9">
        <w:rPr>
          <w:lang w:val="pt-PT"/>
        </w:rPr>
        <w:t xml:space="preserve"> </w:t>
      </w:r>
      <w:r w:rsidR="00885488" w:rsidRPr="00794880">
        <w:rPr>
          <w:rStyle w:val="Incipit"/>
          <w:lang w:val="pt-PT"/>
        </w:rPr>
        <w:t>Anna</w:t>
      </w:r>
      <w:r w:rsidR="005A362F" w:rsidRPr="005A362F">
        <w:rPr>
          <w:i/>
          <w:lang w:val="pt-PT"/>
        </w:rPr>
        <w:t xml:space="preserve"> </w:t>
      </w:r>
      <w:r w:rsidR="00885488" w:rsidRPr="00794880">
        <w:rPr>
          <w:rStyle w:val="Incipit"/>
          <w:lang w:val="pt-PT"/>
        </w:rPr>
        <w:t>sonans</w:t>
      </w:r>
      <w:r w:rsidR="005A362F" w:rsidRPr="005A362F">
        <w:rPr>
          <w:i/>
          <w:lang w:val="pt-PT"/>
        </w:rPr>
        <w:t xml:space="preserve"> </w:t>
      </w:r>
      <w:r w:rsidR="00885488" w:rsidRPr="00794880">
        <w:rPr>
          <w:rStyle w:val="Incipit"/>
          <w:lang w:val="pt-PT"/>
        </w:rPr>
        <w:t>gratia</w:t>
      </w:r>
      <w:r w:rsidR="00885488" w:rsidRPr="00B779A9">
        <w:rPr>
          <w:lang w:val="pt-PT"/>
        </w:rPr>
        <w:t xml:space="preserve">.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Omnium</w:t>
      </w:r>
      <w:r w:rsidR="005A362F" w:rsidRPr="005A362F">
        <w:rPr>
          <w:i/>
          <w:lang w:val="pt-PT"/>
        </w:rPr>
        <w:t xml:space="preserve"> </w:t>
      </w:r>
      <w:r w:rsidR="00885488" w:rsidRPr="00794880">
        <w:rPr>
          <w:rStyle w:val="Incipit"/>
          <w:lang w:val="pt-PT"/>
        </w:rPr>
        <w:t>rerum</w:t>
      </w:r>
      <w:r w:rsidR="00885488" w:rsidRPr="00B779A9">
        <w:rPr>
          <w:lang w:val="pt-PT"/>
        </w:rPr>
        <w:t xml:space="preserve">. </w:t>
      </w:r>
      <w:r w:rsidR="007C7D98" w:rsidRPr="00B779A9">
        <w:rPr>
          <w:lang w:val="pt-PT"/>
        </w:rPr>
        <w:t xml:space="preserve">[BD] </w:t>
      </w:r>
      <w:r w:rsidR="005F6F99" w:rsidRPr="00794880">
        <w:rPr>
          <w:rStyle w:val="Incipit"/>
          <w:lang w:val="pt-PT"/>
        </w:rPr>
        <w:t>Benedicamus</w:t>
      </w:r>
      <w:r w:rsidR="007C7D98" w:rsidRPr="00B779A9">
        <w:rPr>
          <w:lang w:val="pt-PT"/>
        </w:rPr>
        <w:t xml:space="preserve"> de</w:t>
      </w:r>
      <w:r w:rsidR="00885488" w:rsidRPr="00B779A9">
        <w:rPr>
          <w:lang w:val="pt-PT"/>
        </w:rPr>
        <w:t xml:space="preserve"> virginibus.</w:t>
      </w:r>
    </w:p>
    <w:p w:rsidR="00885488" w:rsidRPr="00B779A9" w:rsidRDefault="00AF0A5F" w:rsidP="00415109">
      <w:pPr>
        <w:rPr>
          <w:lang w:val="pt-PT"/>
        </w:rPr>
      </w:pPr>
      <w:r w:rsidRPr="00736684">
        <w:rPr>
          <w:rStyle w:val="Time1"/>
          <w:lang w:val="pt-PT"/>
        </w:rPr>
        <w:t>Ad completorium</w:t>
      </w:r>
      <w:r w:rsidR="00885488" w:rsidRPr="00B779A9">
        <w:rPr>
          <w:lang w:val="pt-PT"/>
        </w:rPr>
        <w:t xml:space="preserve"> HY </w:t>
      </w:r>
      <w:r w:rsidR="00885488" w:rsidRPr="00794880">
        <w:rPr>
          <w:rStyle w:val="Incipit"/>
          <w:lang w:val="pt-PT"/>
        </w:rPr>
        <w:t>Te</w:t>
      </w:r>
      <w:r w:rsidR="005A362F" w:rsidRPr="005A362F">
        <w:rPr>
          <w:i/>
          <w:lang w:val="pt-PT"/>
        </w:rPr>
        <w:t xml:space="preserve"> </w:t>
      </w:r>
      <w:r w:rsidR="00885488" w:rsidRPr="00794880">
        <w:rPr>
          <w:rStyle w:val="Incipit"/>
          <w:lang w:val="pt-PT"/>
        </w:rPr>
        <w:t>lucis</w:t>
      </w:r>
      <w:r w:rsidR="00885488" w:rsidRPr="00B779A9">
        <w:rPr>
          <w:lang w:val="pt-PT"/>
        </w:rPr>
        <w:t xml:space="preserve">. AD </w:t>
      </w:r>
      <w:r w:rsidR="00885488" w:rsidRPr="00794880">
        <w:rPr>
          <w:rStyle w:val="Incipit"/>
          <w:lang w:val="pt-PT"/>
        </w:rPr>
        <w:t>Pacem</w:t>
      </w:r>
      <w:r w:rsidR="005A362F" w:rsidRPr="005A362F">
        <w:rPr>
          <w:i/>
          <w:lang w:val="pt-PT"/>
        </w:rPr>
        <w:t xml:space="preserve"> </w:t>
      </w:r>
      <w:r w:rsidR="00885488" w:rsidRPr="00794880">
        <w:rPr>
          <w:rStyle w:val="Incipit"/>
          <w:lang w:val="pt-PT"/>
        </w:rPr>
        <w:t>tuam</w:t>
      </w:r>
      <w:r w:rsidR="00885488" w:rsidRPr="00B779A9">
        <w:rPr>
          <w:lang w:val="pt-PT"/>
        </w:rPr>
        <w:t>.</w:t>
      </w:r>
    </w:p>
    <w:p w:rsidR="00885488" w:rsidRPr="00B779A9" w:rsidRDefault="00AF0A5F" w:rsidP="00415109">
      <w:pPr>
        <w:rPr>
          <w:lang w:val="fr-FR"/>
        </w:rPr>
      </w:pPr>
      <w:r w:rsidRPr="00736684">
        <w:rPr>
          <w:rStyle w:val="Time1"/>
          <w:lang w:val="pt-PT"/>
        </w:rPr>
        <w:t>Ad matutinum</w:t>
      </w:r>
      <w:r w:rsidRPr="00B779A9">
        <w:rPr>
          <w:lang w:val="pt-PT"/>
        </w:rPr>
        <w:t xml:space="preserve"> </w:t>
      </w:r>
      <w:r w:rsidR="00885488" w:rsidRPr="00B779A9">
        <w:rPr>
          <w:lang w:val="pt-PT"/>
        </w:rPr>
        <w:t>I</w:t>
      </w:r>
      <w:r w:rsidR="007C7D98" w:rsidRPr="00B779A9">
        <w:rPr>
          <w:lang w:val="pt-PT"/>
        </w:rPr>
        <w:t>N</w:t>
      </w:r>
      <w:r w:rsidR="00885488" w:rsidRPr="00B779A9">
        <w:rPr>
          <w:lang w:val="pt-PT"/>
        </w:rPr>
        <w:t xml:space="preserve">V </w:t>
      </w:r>
      <w:r w:rsidR="00885488" w:rsidRPr="00794880">
        <w:rPr>
          <w:rStyle w:val="Incipit"/>
          <w:lang w:val="pt-PT"/>
        </w:rPr>
        <w:t>Regem</w:t>
      </w:r>
      <w:r w:rsidR="005A362F" w:rsidRPr="005A362F">
        <w:rPr>
          <w:i/>
          <w:lang w:val="pt-PT"/>
        </w:rPr>
        <w:t xml:space="preserve"> </w:t>
      </w:r>
      <w:r w:rsidR="00885488" w:rsidRPr="00794880">
        <w:rPr>
          <w:rStyle w:val="Incipit"/>
          <w:lang w:val="pt-PT"/>
        </w:rPr>
        <w:t>virginum</w:t>
      </w:r>
      <w:r w:rsidR="00885488" w:rsidRPr="00B779A9">
        <w:rPr>
          <w:lang w:val="pt-PT"/>
        </w:rPr>
        <w:t xml:space="preserve">. </w:t>
      </w:r>
      <w:r w:rsidR="00885488" w:rsidRPr="00736684">
        <w:rPr>
          <w:lang w:val="pt-PT"/>
        </w:rPr>
        <w:t xml:space="preserve">HY </w:t>
      </w:r>
      <w:r w:rsidR="00885488" w:rsidRPr="00736684">
        <w:rPr>
          <w:rStyle w:val="Incipit"/>
          <w:lang w:val="pt-PT"/>
        </w:rPr>
        <w:t>Iesu</w:t>
      </w:r>
      <w:r w:rsidR="005A362F" w:rsidRPr="00736684">
        <w:rPr>
          <w:i/>
          <w:lang w:val="pt-PT"/>
        </w:rPr>
        <w:t xml:space="preserve"> </w:t>
      </w:r>
      <w:r w:rsidR="00885488" w:rsidRPr="00736684">
        <w:rPr>
          <w:rStyle w:val="Incipit"/>
          <w:lang w:val="pt-PT"/>
        </w:rPr>
        <w:t>corona</w:t>
      </w:r>
      <w:r w:rsidR="005A362F" w:rsidRPr="00736684">
        <w:rPr>
          <w:i/>
          <w:lang w:val="pt-PT"/>
        </w:rPr>
        <w:t xml:space="preserve"> </w:t>
      </w:r>
      <w:r w:rsidR="00885488" w:rsidRPr="00736684">
        <w:rPr>
          <w:rStyle w:val="Incipit"/>
          <w:lang w:val="pt-PT"/>
        </w:rPr>
        <w:t>virginum</w:t>
      </w:r>
      <w:r w:rsidR="00041FF4" w:rsidRPr="00736684">
        <w:rPr>
          <w:lang w:val="pt-PT"/>
        </w:rPr>
        <w:t xml:space="preserve">. </w:t>
      </w:r>
      <w:r w:rsidR="00041FF4" w:rsidRPr="00B779A9">
        <w:rPr>
          <w:lang w:val="fr-FR"/>
        </w:rPr>
        <w:t>Lectiones d</w:t>
      </w:r>
      <w:r w:rsidR="007C7D98" w:rsidRPr="00B779A9">
        <w:rPr>
          <w:lang w:val="fr-FR"/>
        </w:rPr>
        <w:t>e virginibus in communi</w:t>
      </w:r>
      <w:r w:rsidR="00041FF4" w:rsidRPr="00B779A9">
        <w:rPr>
          <w:lang w:val="fr-FR"/>
        </w:rPr>
        <w:t>.</w:t>
      </w:r>
      <w:r w:rsidR="007C7D98" w:rsidRPr="00B779A9">
        <w:rPr>
          <w:lang w:val="fr-FR"/>
        </w:rPr>
        <w:t xml:space="preserve"> </w:t>
      </w:r>
      <w:r w:rsidR="00041FF4" w:rsidRPr="00B779A9">
        <w:rPr>
          <w:lang w:val="fr-FR"/>
        </w:rPr>
        <w:t>[</w:t>
      </w:r>
      <w:r w:rsidR="007C7D98" w:rsidRPr="00B779A9">
        <w:rPr>
          <w:lang w:val="fr-FR"/>
        </w:rPr>
        <w:t>LS</w:t>
      </w:r>
      <w:r w:rsidR="00041FF4" w:rsidRPr="00B779A9">
        <w:rPr>
          <w:lang w:val="fr-FR"/>
        </w:rPr>
        <w:t>]</w:t>
      </w:r>
      <w:r w:rsidR="00885488" w:rsidRPr="00B779A9">
        <w:rPr>
          <w:lang w:val="fr-FR"/>
        </w:rPr>
        <w:t xml:space="preserve"> </w:t>
      </w:r>
      <w:r w:rsidR="00885488" w:rsidRPr="00794880">
        <w:rPr>
          <w:rStyle w:val="Incipit"/>
          <w:lang w:val="fr-FR"/>
        </w:rPr>
        <w:t>Pergite</w:t>
      </w:r>
      <w:r w:rsidR="005A362F" w:rsidRPr="005A362F">
        <w:rPr>
          <w:i/>
          <w:lang w:val="fr-FR"/>
        </w:rPr>
        <w:t xml:space="preserve"> </w:t>
      </w:r>
      <w:r w:rsidR="00885488" w:rsidRPr="00794880">
        <w:rPr>
          <w:rStyle w:val="Incipit"/>
          <w:lang w:val="fr-FR"/>
        </w:rPr>
        <w:t>itaque</w:t>
      </w:r>
      <w:r w:rsidR="005A362F" w:rsidRPr="005A362F">
        <w:rPr>
          <w:i/>
          <w:lang w:val="fr-FR"/>
        </w:rPr>
        <w:t xml:space="preserve"> </w:t>
      </w:r>
      <w:r w:rsidR="00885488" w:rsidRPr="00794880">
        <w:rPr>
          <w:rStyle w:val="Incipit"/>
          <w:lang w:val="fr-FR"/>
        </w:rPr>
        <w:t>sancti</w:t>
      </w:r>
      <w:r w:rsidR="005A362F" w:rsidRPr="005A362F">
        <w:rPr>
          <w:i/>
          <w:lang w:val="fr-FR"/>
        </w:rPr>
        <w:t xml:space="preserve"> </w:t>
      </w:r>
      <w:r w:rsidR="00885488" w:rsidRPr="00794880">
        <w:rPr>
          <w:rStyle w:val="Incipit"/>
          <w:lang w:val="fr-FR"/>
        </w:rPr>
        <w:t>dei</w:t>
      </w:r>
      <w:r w:rsidR="005A362F" w:rsidRPr="005A362F">
        <w:rPr>
          <w:i/>
          <w:lang w:val="fr-FR"/>
        </w:rPr>
        <w:t xml:space="preserve"> </w:t>
      </w:r>
      <w:r w:rsidR="00885488" w:rsidRPr="00794880">
        <w:rPr>
          <w:rStyle w:val="Incipit"/>
          <w:lang w:val="fr-FR"/>
        </w:rPr>
        <w:t>pueri</w:t>
      </w:r>
      <w:r w:rsidR="00885488" w:rsidRPr="00B779A9">
        <w:rPr>
          <w:lang w:val="fr-FR"/>
        </w:rPr>
        <w:t xml:space="preserve">. Primum RP </w:t>
      </w:r>
      <w:r w:rsidR="00885488" w:rsidRPr="00794880">
        <w:rPr>
          <w:rStyle w:val="Incipit"/>
          <w:lang w:val="fr-FR"/>
        </w:rPr>
        <w:t>Ista</w:t>
      </w:r>
      <w:r w:rsidR="005A362F" w:rsidRPr="005A362F">
        <w:rPr>
          <w:i/>
          <w:lang w:val="fr-FR"/>
        </w:rPr>
        <w:t xml:space="preserve"> </w:t>
      </w:r>
      <w:r w:rsidR="00885488" w:rsidRPr="00794880">
        <w:rPr>
          <w:rStyle w:val="Incipit"/>
          <w:lang w:val="fr-FR"/>
        </w:rPr>
        <w:t>est</w:t>
      </w:r>
      <w:r w:rsidR="005A362F" w:rsidRPr="005A362F">
        <w:rPr>
          <w:i/>
          <w:lang w:val="fr-FR"/>
        </w:rPr>
        <w:t xml:space="preserve"> </w:t>
      </w:r>
      <w:r w:rsidR="00885488" w:rsidRPr="00794880">
        <w:rPr>
          <w:rStyle w:val="Incipit"/>
          <w:lang w:val="fr-FR"/>
        </w:rPr>
        <w:t>speciosa</w:t>
      </w:r>
      <w:r w:rsidR="00885488" w:rsidRPr="00B779A9">
        <w:rPr>
          <w:lang w:val="fr-FR"/>
        </w:rPr>
        <w:t xml:space="preserve"> ex tertio nocturno </w:t>
      </w:r>
      <w:r w:rsidRPr="00AF0A5F">
        <w:rPr>
          <w:lang w:val="fr-FR"/>
        </w:rPr>
        <w:t>%D::</w:t>
      </w:r>
      <w:r w:rsidR="00041FF4" w:rsidRPr="00AF0A5F">
        <w:rPr>
          <w:lang w:val="fr-FR"/>
        </w:rPr>
        <w:t>de</w:t>
      </w:r>
      <w:r w:rsidRPr="00AF0A5F">
        <w:rPr>
          <w:lang w:val="fr-FR"/>
        </w:rPr>
        <w:t>%</w:t>
      </w:r>
      <w:r w:rsidR="002B4293">
        <w:rPr>
          <w:lang w:val="fr-FR"/>
        </w:rPr>
        <w:t xml:space="preserve"> </w:t>
      </w:r>
      <w:r w:rsidR="00885488" w:rsidRPr="00AF0A5F">
        <w:rPr>
          <w:lang w:val="fr-FR"/>
        </w:rPr>
        <w:t>assum</w:t>
      </w:r>
      <w:r w:rsidR="00885488" w:rsidRPr="00B779A9">
        <w:rPr>
          <w:lang w:val="fr-FR"/>
        </w:rPr>
        <w:t>ption</w:t>
      </w:r>
      <w:r w:rsidR="002B4293">
        <w:rPr>
          <w:lang w:val="fr-FR"/>
        </w:rPr>
        <w:t>%D::e%$E::</w:t>
      </w:r>
      <w:r w:rsidR="00885488" w:rsidRPr="00B779A9">
        <w:rPr>
          <w:lang w:val="fr-FR"/>
        </w:rPr>
        <w:t>is</w:t>
      </w:r>
      <w:r w:rsidR="00041FF4" w:rsidRPr="00B779A9">
        <w:rPr>
          <w:lang w:val="fr-FR"/>
        </w:rPr>
        <w:t>$</w:t>
      </w:r>
      <w:r w:rsidR="00BE3DA8">
        <w:rPr>
          <w:lang w:val="fr-FR"/>
        </w:rPr>
        <w:t xml:space="preserve"> Mariae.</w:t>
      </w:r>
      <w:r w:rsidR="00885488" w:rsidRPr="00B779A9">
        <w:rPr>
          <w:lang w:val="fr-FR"/>
        </w:rPr>
        <w:t xml:space="preserve"> Secundum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EB5060" w:rsidRPr="00794880">
        <w:rPr>
          <w:rStyle w:val="Incipit"/>
          <w:lang w:val="fr-FR"/>
        </w:rPr>
        <w:t>Concupiv</w:t>
      </w:r>
      <w:r w:rsidR="00885488" w:rsidRPr="00794880">
        <w:rPr>
          <w:rStyle w:val="Incipit"/>
          <w:lang w:val="fr-FR"/>
        </w:rPr>
        <w:t>it</w:t>
      </w:r>
      <w:r w:rsidR="005A362F" w:rsidRPr="005A362F">
        <w:rPr>
          <w:i/>
          <w:lang w:val="fr-FR"/>
        </w:rPr>
        <w:t xml:space="preserve"> </w:t>
      </w:r>
      <w:r w:rsidR="00885488" w:rsidRPr="00794880">
        <w:rPr>
          <w:rStyle w:val="Incipit"/>
          <w:lang w:val="fr-FR"/>
        </w:rPr>
        <w:t>rex</w:t>
      </w:r>
      <w:r w:rsidR="005A362F" w:rsidRPr="005A362F">
        <w:rPr>
          <w:i/>
          <w:lang w:val="fr-FR"/>
        </w:rPr>
        <w:t xml:space="preserve"> </w:t>
      </w:r>
      <w:r w:rsidR="00885488" w:rsidRPr="00794880">
        <w:rPr>
          <w:rStyle w:val="Incipit"/>
          <w:lang w:val="fr-FR"/>
        </w:rPr>
        <w:t>speciem</w:t>
      </w:r>
      <w:r w:rsidR="00885488" w:rsidRPr="00B779A9">
        <w:rPr>
          <w:lang w:val="fr-FR"/>
        </w:rPr>
        <w:t xml:space="preserve"> ut de virgine non martyre. </w:t>
      </w:r>
      <w:r w:rsidR="00041FF4" w:rsidRPr="00B779A9">
        <w:rPr>
          <w:lang w:val="fr-FR"/>
        </w:rPr>
        <w:t>$E::</w:t>
      </w:r>
      <w:r w:rsidR="00885488" w:rsidRPr="00B779A9">
        <w:rPr>
          <w:lang w:val="fr-FR"/>
        </w:rPr>
        <w:t>Et sic de reliquis sentiendum est</w:t>
      </w:r>
      <w:r w:rsidR="00A75047">
        <w:rPr>
          <w:lang w:val="fr-FR"/>
        </w:rPr>
        <w:t xml:space="preserve"> </w:t>
      </w:r>
      <w:r w:rsidR="00885488" w:rsidRPr="004518BD">
        <w:rPr>
          <w:lang w:val="fr-FR"/>
        </w:rPr>
        <w:t xml:space="preserve">EV </w:t>
      </w:r>
      <w:r w:rsidR="00885488" w:rsidRPr="004518BD">
        <w:rPr>
          <w:rStyle w:val="Incipit"/>
          <w:lang w:val="fr-FR"/>
        </w:rPr>
        <w:t>Intravit</w:t>
      </w:r>
      <w:r w:rsidR="005A362F" w:rsidRPr="004518BD">
        <w:rPr>
          <w:rStyle w:val="Incipit"/>
          <w:lang w:val="fr-FR"/>
        </w:rPr>
        <w:t xml:space="preserve"> </w:t>
      </w:r>
      <w:r w:rsidR="00885488" w:rsidRPr="004518BD">
        <w:rPr>
          <w:rStyle w:val="Incipit"/>
          <w:lang w:val="fr-FR"/>
        </w:rPr>
        <w:t>Iesus</w:t>
      </w:r>
      <w:r w:rsidR="005A362F" w:rsidRPr="004518BD">
        <w:rPr>
          <w:rStyle w:val="Incipit"/>
          <w:lang w:val="fr-FR"/>
        </w:rPr>
        <w:t xml:space="preserve"> </w:t>
      </w:r>
      <w:r w:rsidR="00885488" w:rsidRPr="004518BD">
        <w:rPr>
          <w:rStyle w:val="Incipit"/>
          <w:lang w:val="fr-FR"/>
        </w:rPr>
        <w:t>in</w:t>
      </w:r>
      <w:r w:rsidR="005A362F" w:rsidRPr="004518BD">
        <w:rPr>
          <w:rStyle w:val="Incipit"/>
          <w:lang w:val="fr-FR"/>
        </w:rPr>
        <w:t xml:space="preserve"> </w:t>
      </w:r>
      <w:r w:rsidR="00885488" w:rsidRPr="004518BD">
        <w:rPr>
          <w:rStyle w:val="Incipit"/>
          <w:lang w:val="fr-FR"/>
        </w:rPr>
        <w:t>quoddam</w:t>
      </w:r>
      <w:r w:rsidR="005A362F" w:rsidRPr="004518BD">
        <w:rPr>
          <w:rStyle w:val="Incipit"/>
          <w:lang w:val="fr-FR"/>
        </w:rPr>
        <w:t xml:space="preserve"> </w:t>
      </w:r>
      <w:r w:rsidR="00AD29A8" w:rsidRPr="004518BD">
        <w:rPr>
          <w:rStyle w:val="Incipit"/>
          <w:lang w:val="fr-FR"/>
        </w:rPr>
        <w:t>castellum</w:t>
      </w:r>
      <w:r w:rsidR="00A75047" w:rsidRPr="004518BD">
        <w:rPr>
          <w:lang w:val="fr-FR"/>
        </w:rPr>
        <w:t>$</w:t>
      </w:r>
      <w:r w:rsidR="00DF3358" w:rsidRPr="004518BD">
        <w:rPr>
          <w:lang w:val="fr-FR"/>
        </w:rPr>
        <w:t>.</w:t>
      </w:r>
    </w:p>
    <w:p w:rsidR="00885488" w:rsidRPr="00DD1415" w:rsidRDefault="00AF0A5F" w:rsidP="00415109">
      <w:pPr>
        <w:rPr>
          <w:lang w:val="en-US"/>
        </w:rPr>
      </w:pPr>
      <w:r w:rsidRPr="00736684">
        <w:rPr>
          <w:rStyle w:val="Time1"/>
          <w:lang w:val="fr-FR"/>
        </w:rPr>
        <w:t>Ad laudes</w:t>
      </w:r>
      <w:r w:rsidR="00885488" w:rsidRPr="00B779A9">
        <w:rPr>
          <w:lang w:val="fr-FR"/>
        </w:rPr>
        <w:t xml:space="preserve"> AN </w:t>
      </w:r>
      <w:r w:rsidR="00885488" w:rsidRPr="00794880">
        <w:rPr>
          <w:rStyle w:val="Incipit"/>
          <w:lang w:val="fr-FR"/>
        </w:rPr>
        <w:t>Haec</w:t>
      </w:r>
      <w:r w:rsidR="005A362F" w:rsidRPr="005A362F">
        <w:rPr>
          <w:i/>
          <w:lang w:val="fr-FR"/>
        </w:rPr>
        <w:t xml:space="preserve"> </w:t>
      </w:r>
      <w:r w:rsidR="00885488" w:rsidRPr="00794880">
        <w:rPr>
          <w:rStyle w:val="Incipit"/>
          <w:lang w:val="fr-FR"/>
        </w:rPr>
        <w:t>est</w:t>
      </w:r>
      <w:r w:rsidR="005A362F" w:rsidRPr="005A362F">
        <w:rPr>
          <w:i/>
          <w:lang w:val="fr-FR"/>
        </w:rPr>
        <w:t xml:space="preserve"> </w:t>
      </w:r>
      <w:r w:rsidR="00885488" w:rsidRPr="00794880">
        <w:rPr>
          <w:rStyle w:val="Incipit"/>
          <w:lang w:val="fr-FR"/>
        </w:rPr>
        <w:t>virgo</w:t>
      </w:r>
      <w:r w:rsidR="005A362F" w:rsidRPr="005A362F">
        <w:rPr>
          <w:i/>
          <w:lang w:val="fr-FR"/>
        </w:rPr>
        <w:t xml:space="preserve"> </w:t>
      </w:r>
      <w:r w:rsidR="00885488" w:rsidRPr="00794880">
        <w:rPr>
          <w:rStyle w:val="Incipit"/>
          <w:lang w:val="fr-FR"/>
        </w:rPr>
        <w:t>sapiens</w:t>
      </w:r>
      <w:r w:rsidR="00885488" w:rsidRPr="00B779A9">
        <w:rPr>
          <w:lang w:val="fr-FR"/>
        </w:rPr>
        <w:t xml:space="preserve"> cum reliquis. HY </w:t>
      </w:r>
      <w:r w:rsidR="00885488" w:rsidRPr="00794880">
        <w:rPr>
          <w:rStyle w:val="Incipit"/>
          <w:lang w:val="fr-FR"/>
        </w:rPr>
        <w:t>Virginis</w:t>
      </w:r>
      <w:r w:rsidR="005A362F" w:rsidRPr="005A362F">
        <w:rPr>
          <w:i/>
          <w:lang w:val="fr-FR"/>
        </w:rPr>
        <w:t xml:space="preserve"> </w:t>
      </w:r>
      <w:r w:rsidR="00885488" w:rsidRPr="00794880">
        <w:rPr>
          <w:rStyle w:val="Incipit"/>
          <w:lang w:val="fr-FR"/>
        </w:rPr>
        <w:t>proles</w:t>
      </w:r>
      <w:r w:rsidR="001960E1" w:rsidRPr="00B779A9">
        <w:rPr>
          <w:lang w:val="fr-FR"/>
        </w:rPr>
        <w:t xml:space="preserve"> omisso illo HV</w:t>
      </w:r>
      <w:r w:rsidR="00885488" w:rsidRPr="00B779A9">
        <w:rPr>
          <w:lang w:val="fr-FR"/>
        </w:rPr>
        <w:t xml:space="preserve"> </w:t>
      </w:r>
      <w:r w:rsidR="00885488" w:rsidRPr="00794880">
        <w:rPr>
          <w:rStyle w:val="Incipit"/>
          <w:lang w:val="fr-FR"/>
        </w:rPr>
        <w:t>Unde</w:t>
      </w:r>
      <w:r w:rsidR="005A362F" w:rsidRPr="005A362F">
        <w:rPr>
          <w:i/>
          <w:lang w:val="fr-FR"/>
        </w:rPr>
        <w:t xml:space="preserve"> </w:t>
      </w:r>
      <w:r w:rsidR="00885488" w:rsidRPr="00794880">
        <w:rPr>
          <w:rStyle w:val="Incipit"/>
          <w:lang w:val="fr-FR"/>
        </w:rPr>
        <w:t>nec</w:t>
      </w:r>
      <w:r w:rsidR="005A362F" w:rsidRPr="005A362F">
        <w:rPr>
          <w:i/>
          <w:lang w:val="fr-FR"/>
        </w:rPr>
        <w:t xml:space="preserve"> </w:t>
      </w:r>
      <w:r w:rsidR="00885488" w:rsidRPr="00794880">
        <w:rPr>
          <w:rStyle w:val="Incipit"/>
          <w:lang w:val="fr-FR"/>
        </w:rPr>
        <w:t>mortem</w:t>
      </w:r>
      <w:r w:rsidR="00885488" w:rsidRPr="00B779A9">
        <w:rPr>
          <w:lang w:val="fr-FR"/>
        </w:rPr>
        <w:t xml:space="preserve"> qui de virgine et martyre tantum dicitur. AB </w:t>
      </w:r>
      <w:r w:rsidR="00885488" w:rsidRPr="00794880">
        <w:rPr>
          <w:rStyle w:val="Incipit"/>
          <w:lang w:val="fr-FR"/>
        </w:rPr>
        <w:t>Quinque</w:t>
      </w:r>
      <w:r w:rsidR="005A362F" w:rsidRPr="005A362F">
        <w:rPr>
          <w:i/>
          <w:lang w:val="fr-FR"/>
        </w:rPr>
        <w:t xml:space="preserve"> </w:t>
      </w:r>
      <w:r w:rsidR="00885488" w:rsidRPr="00794880">
        <w:rPr>
          <w:rStyle w:val="Incipit"/>
          <w:lang w:val="fr-FR"/>
        </w:rPr>
        <w:t>prudentes</w:t>
      </w:r>
      <w:r w:rsidR="00885488" w:rsidRPr="00B779A9">
        <w:rPr>
          <w:lang w:val="fr-FR"/>
        </w:rPr>
        <w:t xml:space="preserve">. </w:t>
      </w:r>
      <w:r w:rsidR="002B4293">
        <w:rPr>
          <w:lang w:val="fr-FR"/>
        </w:rPr>
        <w:t xml:space="preserve">Suffragium </w:t>
      </w:r>
      <w:r w:rsidR="00BA24A1" w:rsidRPr="00B779A9">
        <w:rPr>
          <w:lang w:val="fr-FR"/>
        </w:rPr>
        <w:t>[</w:t>
      </w:r>
      <w:r w:rsidR="002B4293">
        <w:rPr>
          <w:lang w:val="fr-FR"/>
        </w:rPr>
        <w:t>d</w:t>
      </w:r>
      <w:r w:rsidR="00885488" w:rsidRPr="00B779A9">
        <w:rPr>
          <w:lang w:val="fr-FR"/>
        </w:rPr>
        <w:t>e beata virgine</w:t>
      </w:r>
      <w:r w:rsidR="00BA24A1" w:rsidRPr="00B779A9">
        <w:rPr>
          <w:lang w:val="fr-FR"/>
        </w:rPr>
        <w:t>]</w:t>
      </w:r>
      <w:r w:rsidR="00885488" w:rsidRPr="00B779A9">
        <w:rPr>
          <w:lang w:val="fr-FR"/>
        </w:rPr>
        <w:t xml:space="preserve"> </w:t>
      </w:r>
      <w:r w:rsidR="002B4293">
        <w:rPr>
          <w:lang w:val="fr-FR"/>
        </w:rPr>
        <w:t>[</w:t>
      </w:r>
      <w:r w:rsidR="00885488" w:rsidRPr="00B779A9">
        <w:rPr>
          <w:lang w:val="fr-FR"/>
        </w:rPr>
        <w:t>AC</w:t>
      </w:r>
      <w:r w:rsidR="002B4293">
        <w:rPr>
          <w:lang w:val="fr-FR"/>
        </w:rPr>
        <w:t>]</w:t>
      </w:r>
      <w:r w:rsidR="00885488" w:rsidRPr="00B779A9">
        <w:rPr>
          <w:lang w:val="fr-FR"/>
        </w:rPr>
        <w:t xml:space="preserve"> </w:t>
      </w:r>
      <w:r w:rsidR="00885488" w:rsidRPr="00794880">
        <w:rPr>
          <w:rStyle w:val="Incipit"/>
          <w:lang w:val="fr-FR"/>
        </w:rPr>
        <w:t>Tota</w:t>
      </w:r>
      <w:r w:rsidR="005A362F" w:rsidRPr="005A362F">
        <w:rPr>
          <w:i/>
          <w:lang w:val="fr-FR"/>
        </w:rPr>
        <w:t xml:space="preserve"> </w:t>
      </w:r>
      <w:r w:rsidR="00885488" w:rsidRPr="00794880">
        <w:rPr>
          <w:rStyle w:val="Incipit"/>
          <w:lang w:val="fr-FR"/>
        </w:rPr>
        <w:t>pulchra</w:t>
      </w:r>
      <w:r w:rsidR="005A362F" w:rsidRPr="005A362F">
        <w:rPr>
          <w:i/>
          <w:lang w:val="fr-FR"/>
        </w:rPr>
        <w:t xml:space="preserve"> </w:t>
      </w:r>
      <w:r w:rsidR="00885488" w:rsidRPr="00794880">
        <w:rPr>
          <w:rStyle w:val="Incipit"/>
          <w:lang w:val="fr-FR"/>
        </w:rPr>
        <w:t>es</w:t>
      </w:r>
      <w:r w:rsidR="00885488" w:rsidRPr="00B779A9">
        <w:rPr>
          <w:lang w:val="fr-FR"/>
        </w:rPr>
        <w:t xml:space="preserve"> reliqua etiam ut de virginibus in </w:t>
      </w:r>
      <w:r w:rsidR="009772E9" w:rsidRPr="00B779A9">
        <w:rPr>
          <w:lang w:val="fr-FR"/>
        </w:rPr>
        <w:t>commu</w:t>
      </w:r>
      <w:r w:rsidR="00885488" w:rsidRPr="00B779A9">
        <w:rPr>
          <w:lang w:val="fr-FR"/>
        </w:rPr>
        <w:t xml:space="preserve">ni. </w:t>
      </w:r>
      <w:r w:rsidR="007C7D98" w:rsidRPr="00DD1415">
        <w:rPr>
          <w:lang w:val="en-US"/>
        </w:rPr>
        <w:t xml:space="preserve">[BD] </w:t>
      </w:r>
      <w:r w:rsidR="005F6F99" w:rsidRPr="00DD1415">
        <w:rPr>
          <w:rStyle w:val="Incipit"/>
          <w:lang w:val="en-US"/>
        </w:rPr>
        <w:t>Benedicamus</w:t>
      </w:r>
      <w:r w:rsidR="007C7D98" w:rsidRPr="00DD1415">
        <w:rPr>
          <w:lang w:val="en-US"/>
        </w:rPr>
        <w:t xml:space="preserve"> de </w:t>
      </w:r>
      <w:r w:rsidR="00885488" w:rsidRPr="00DD1415">
        <w:rPr>
          <w:lang w:val="en-US"/>
        </w:rPr>
        <w:t>virginibus.</w:t>
      </w:r>
    </w:p>
    <w:p w:rsidR="00885488" w:rsidRPr="00DD1415" w:rsidRDefault="00AF0A5F" w:rsidP="00415109">
      <w:pPr>
        <w:rPr>
          <w:lang w:val="en-US"/>
        </w:rPr>
      </w:pPr>
      <w:r w:rsidRPr="00DD1415">
        <w:rPr>
          <w:rStyle w:val="Time1"/>
          <w:lang w:val="en-US"/>
        </w:rPr>
        <w:t>Ad horas</w:t>
      </w:r>
      <w:r w:rsidR="00885488" w:rsidRPr="00DD1415">
        <w:rPr>
          <w:lang w:val="en-US"/>
        </w:rPr>
        <w:t xml:space="preserve"> dicantur laudes.</w:t>
      </w:r>
    </w:p>
    <w:p w:rsidR="002B4293" w:rsidRDefault="00885488" w:rsidP="00415109">
      <w:pPr>
        <w:rPr>
          <w:lang w:val="pt-PT"/>
        </w:rPr>
      </w:pPr>
      <w:r w:rsidRPr="00DD1415">
        <w:rPr>
          <w:rStyle w:val="Time1"/>
          <w:lang w:val="en-US"/>
        </w:rPr>
        <w:t>A</w:t>
      </w:r>
      <w:r w:rsidR="00AF0A5F" w:rsidRPr="00DD1415">
        <w:rPr>
          <w:rStyle w:val="Time1"/>
          <w:lang w:val="en-US"/>
        </w:rPr>
        <w:t>d officium</w:t>
      </w:r>
      <w:r w:rsidRPr="00DD1415">
        <w:rPr>
          <w:lang w:val="en-US"/>
        </w:rPr>
        <w:t xml:space="preserve"> IN </w:t>
      </w:r>
      <w:r w:rsidRPr="00DD1415">
        <w:rPr>
          <w:rStyle w:val="Incipit"/>
          <w:lang w:val="en-US"/>
        </w:rPr>
        <w:t>Gaudeamus omnes</w:t>
      </w:r>
      <w:r w:rsidR="00DD1415" w:rsidRPr="00DD1415">
        <w:rPr>
          <w:lang w:val="en-US"/>
        </w:rPr>
        <w:t>@42.</w:t>
      </w:r>
      <w:r w:rsidRPr="00DD1415">
        <w:rPr>
          <w:lang w:val="en-US"/>
        </w:rPr>
        <w:t xml:space="preserve"> </w:t>
      </w:r>
      <w:r w:rsidR="007C7D98" w:rsidRPr="00B779A9">
        <w:rPr>
          <w:lang w:val="fr-FR"/>
        </w:rPr>
        <w:t xml:space="preserve">[KY] </w:t>
      </w:r>
      <w:r w:rsidR="007C7D98" w:rsidRPr="00736684">
        <w:rPr>
          <w:rStyle w:val="Incipit"/>
          <w:lang w:val="fr-FR"/>
        </w:rPr>
        <w:t>Kyrie</w:t>
      </w:r>
      <w:r w:rsidR="007C7D98" w:rsidRPr="00B779A9">
        <w:rPr>
          <w:lang w:val="fr-FR"/>
        </w:rPr>
        <w:t xml:space="preserve"> et [SA] </w:t>
      </w:r>
      <w:r w:rsidR="007C7D98" w:rsidRPr="00736684">
        <w:rPr>
          <w:rStyle w:val="Incipit"/>
          <w:lang w:val="fr-FR"/>
        </w:rPr>
        <w:t>Sanctus</w:t>
      </w:r>
      <w:r w:rsidR="007C7D98" w:rsidRPr="00B779A9">
        <w:rPr>
          <w:lang w:val="fr-FR"/>
        </w:rPr>
        <w:t xml:space="preserve"> de virginibus.</w:t>
      </w:r>
      <w:r w:rsidRPr="00B779A9">
        <w:rPr>
          <w:lang w:val="fr-FR"/>
        </w:rPr>
        <w:t xml:space="preserve"> </w:t>
      </w:r>
      <w:r w:rsidRPr="00B779A9">
        <w:rPr>
          <w:lang w:val="pt-PT"/>
        </w:rPr>
        <w:t xml:space="preserve">GR </w:t>
      </w:r>
      <w:r w:rsidRPr="00736684">
        <w:rPr>
          <w:rStyle w:val="Incipit"/>
          <w:lang w:val="pt-PT"/>
        </w:rPr>
        <w:t xml:space="preserve">Propter </w:t>
      </w:r>
      <w:r w:rsidR="00982EF5" w:rsidRPr="00736684">
        <w:rPr>
          <w:rStyle w:val="Incipit"/>
          <w:lang w:val="pt-PT"/>
        </w:rPr>
        <w:t>verit</w:t>
      </w:r>
      <w:r w:rsidRPr="00736684">
        <w:rPr>
          <w:rStyle w:val="Incipit"/>
          <w:lang w:val="pt-PT"/>
        </w:rPr>
        <w:t>atem</w:t>
      </w:r>
      <w:r w:rsidR="00DD1415">
        <w:rPr>
          <w:lang w:val="pt-PT"/>
        </w:rPr>
        <w:t>@</w:t>
      </w:r>
      <w:r w:rsidR="00DD1415" w:rsidRPr="00B779A9">
        <w:rPr>
          <w:lang w:val="pt-PT"/>
        </w:rPr>
        <w:t>187.</w:t>
      </w:r>
      <w:r w:rsidRPr="00B779A9">
        <w:rPr>
          <w:lang w:val="pt-PT"/>
        </w:rPr>
        <w:t xml:space="preserve"> AL</w:t>
      </w:r>
      <w:r w:rsidR="007C7D98" w:rsidRPr="00B779A9">
        <w:rPr>
          <w:lang w:val="pt-PT"/>
        </w:rPr>
        <w:t>V</w:t>
      </w:r>
      <w:r w:rsidRPr="00B779A9">
        <w:rPr>
          <w:lang w:val="pt-PT"/>
        </w:rPr>
        <w:t xml:space="preserve"> </w:t>
      </w:r>
      <w:r w:rsidRPr="00736684">
        <w:rPr>
          <w:rStyle w:val="Incipit"/>
          <w:lang w:val="pt-PT"/>
        </w:rPr>
        <w:t>Egregia sponsa</w:t>
      </w:r>
      <w:r w:rsidR="00DD1415">
        <w:rPr>
          <w:lang w:val="pt-PT"/>
        </w:rPr>
        <w:t>@</w:t>
      </w:r>
      <w:r w:rsidR="00DD1415" w:rsidRPr="00B779A9">
        <w:rPr>
          <w:lang w:val="pt-PT"/>
        </w:rPr>
        <w:t>232.</w:t>
      </w:r>
      <w:r w:rsidRPr="00B779A9">
        <w:rPr>
          <w:lang w:val="pt-PT"/>
        </w:rPr>
        <w:t xml:space="preserve"> SE </w:t>
      </w:r>
      <w:r w:rsidR="001C05AE" w:rsidRPr="00736684">
        <w:rPr>
          <w:rStyle w:val="Incipit"/>
          <w:lang w:val="pt-PT"/>
        </w:rPr>
        <w:t>Eia</w:t>
      </w:r>
      <w:r w:rsidRPr="00736684">
        <w:rPr>
          <w:rStyle w:val="Incipit"/>
          <w:lang w:val="pt-PT"/>
        </w:rPr>
        <w:t xml:space="preserve"> recolamus carmina deo digna</w:t>
      </w:r>
      <w:r w:rsidR="00DD1415">
        <w:rPr>
          <w:lang w:val="pt-PT"/>
        </w:rPr>
        <w:t>@</w:t>
      </w:r>
      <w:r w:rsidR="00DD1415" w:rsidRPr="00B779A9">
        <w:rPr>
          <w:lang w:val="pt-PT"/>
        </w:rPr>
        <w:t>317.</w:t>
      </w:r>
      <w:r w:rsidRPr="00B779A9">
        <w:rPr>
          <w:lang w:val="pt-PT"/>
        </w:rPr>
        <w:t xml:space="preserve"> OF </w:t>
      </w:r>
      <w:r w:rsidRPr="00736684">
        <w:rPr>
          <w:rStyle w:val="Incipit"/>
          <w:lang w:val="pt-PT"/>
        </w:rPr>
        <w:t>Filiae regum</w:t>
      </w:r>
      <w:r w:rsidR="00DD1415">
        <w:rPr>
          <w:lang w:val="pt-PT"/>
        </w:rPr>
        <w:t>@</w:t>
      </w:r>
      <w:r w:rsidR="00DD1415" w:rsidRPr="00B779A9">
        <w:rPr>
          <w:lang w:val="pt-PT"/>
        </w:rPr>
        <w:t>32.</w:t>
      </w:r>
      <w:r w:rsidRPr="00B779A9">
        <w:rPr>
          <w:lang w:val="pt-PT"/>
        </w:rPr>
        <w:t xml:space="preserve"> CO </w:t>
      </w:r>
      <w:r w:rsidRPr="00736684">
        <w:rPr>
          <w:rStyle w:val="Incipit"/>
          <w:lang w:val="pt-PT"/>
        </w:rPr>
        <w:t>Dilexisti iustitiam</w:t>
      </w:r>
      <w:r w:rsidR="00DD1415">
        <w:rPr>
          <w:lang w:val="pt-PT"/>
        </w:rPr>
        <w:t>@</w:t>
      </w:r>
      <w:r w:rsidR="00DD1415" w:rsidRPr="00B779A9">
        <w:rPr>
          <w:lang w:val="pt-PT"/>
        </w:rPr>
        <w:t>188.</w:t>
      </w:r>
      <w:r w:rsidR="007C7D98" w:rsidRPr="00B779A9">
        <w:rPr>
          <w:lang w:val="pt-PT"/>
        </w:rPr>
        <w:t xml:space="preserve"> </w:t>
      </w:r>
    </w:p>
    <w:p w:rsidR="00885488" w:rsidRPr="00DD1415" w:rsidRDefault="007C7D98" w:rsidP="00415109">
      <w:pPr>
        <w:rPr>
          <w:lang w:val="pt-PT"/>
        </w:rPr>
      </w:pPr>
      <w:r w:rsidRPr="00B779A9">
        <w:rPr>
          <w:lang w:val="pt-PT"/>
        </w:rPr>
        <w:t>(27r)</w:t>
      </w:r>
      <w:r w:rsidR="002B4293">
        <w:rPr>
          <w:lang w:val="pt-PT"/>
        </w:rPr>
        <w:t xml:space="preserve"> </w:t>
      </w:r>
      <w:r w:rsidR="00AF0A5F" w:rsidRPr="00736684">
        <w:rPr>
          <w:rStyle w:val="Time1"/>
          <w:lang w:val="pt-PT"/>
        </w:rPr>
        <w:t>Ad secundas vesperas</w:t>
      </w:r>
      <w:r w:rsidR="00885488" w:rsidRPr="00B779A9">
        <w:rPr>
          <w:lang w:val="pt-PT"/>
        </w:rPr>
        <w:t xml:space="preserve"> AM </w:t>
      </w:r>
      <w:r w:rsidR="00885488" w:rsidRPr="00794880">
        <w:rPr>
          <w:rStyle w:val="Incipit"/>
          <w:lang w:val="pt-PT"/>
        </w:rPr>
        <w:t>O</w:t>
      </w:r>
      <w:r w:rsidR="005A362F" w:rsidRPr="005A362F">
        <w:rPr>
          <w:i/>
          <w:lang w:val="pt-PT"/>
        </w:rPr>
        <w:t xml:space="preserve"> </w:t>
      </w:r>
      <w:r w:rsidR="00885488" w:rsidRPr="00794880">
        <w:rPr>
          <w:rStyle w:val="Incipit"/>
          <w:lang w:val="pt-PT"/>
        </w:rPr>
        <w:t>Christi</w:t>
      </w:r>
      <w:r w:rsidR="005A362F" w:rsidRPr="005A362F">
        <w:rPr>
          <w:i/>
          <w:lang w:val="pt-PT"/>
        </w:rPr>
        <w:t xml:space="preserve"> </w:t>
      </w:r>
      <w:r w:rsidR="00885488" w:rsidRPr="00794880">
        <w:rPr>
          <w:rStyle w:val="Incipit"/>
          <w:lang w:val="pt-PT"/>
        </w:rPr>
        <w:t>hospita</w:t>
      </w:r>
      <w:r w:rsidR="00885488" w:rsidRPr="00B779A9">
        <w:rPr>
          <w:lang w:val="pt-PT"/>
        </w:rPr>
        <w:t xml:space="preserve">. </w:t>
      </w:r>
      <w:r w:rsidR="002B4293" w:rsidRPr="00DD1415">
        <w:rPr>
          <w:lang w:val="pt-PT"/>
        </w:rPr>
        <w:t xml:space="preserve">Suffragium de </w:t>
      </w:r>
      <w:r w:rsidR="00041FF4" w:rsidRPr="00DD1415">
        <w:rPr>
          <w:lang w:val="pt-PT"/>
        </w:rPr>
        <w:t>sancto Pantale</w:t>
      </w:r>
      <w:r w:rsidRPr="00DD1415">
        <w:rPr>
          <w:lang w:val="pt-PT"/>
        </w:rPr>
        <w:t xml:space="preserve">one </w:t>
      </w:r>
      <w:r w:rsidR="002B4293" w:rsidRPr="00DD1415">
        <w:rPr>
          <w:lang w:val="pt-PT"/>
        </w:rPr>
        <w:t>[</w:t>
      </w:r>
      <w:r w:rsidR="00885488" w:rsidRPr="00DD1415">
        <w:rPr>
          <w:lang w:val="pt-PT"/>
        </w:rPr>
        <w:t>AC</w:t>
      </w:r>
      <w:r w:rsidR="002B4293" w:rsidRPr="00DD1415">
        <w:rPr>
          <w:lang w:val="pt-PT"/>
        </w:rPr>
        <w:t>]</w:t>
      </w:r>
      <w:r w:rsidR="00885488" w:rsidRPr="00DD1415">
        <w:rPr>
          <w:lang w:val="pt-PT"/>
        </w:rPr>
        <w:t xml:space="preserve"> </w:t>
      </w:r>
      <w:r w:rsidR="00885488" w:rsidRPr="00DD1415">
        <w:rPr>
          <w:rStyle w:val="Incipit"/>
          <w:lang w:val="pt-PT"/>
        </w:rPr>
        <w:t>Beatus</w:t>
      </w:r>
      <w:r w:rsidR="005A362F" w:rsidRPr="00DD1415">
        <w:rPr>
          <w:i/>
          <w:lang w:val="pt-PT"/>
        </w:rPr>
        <w:t xml:space="preserve"> </w:t>
      </w:r>
      <w:r w:rsidR="00C31823" w:rsidRPr="00DD1415">
        <w:rPr>
          <w:rStyle w:val="Incipit"/>
          <w:lang w:val="pt-PT"/>
        </w:rPr>
        <w:t>vir</w:t>
      </w:r>
      <w:r w:rsidR="005A362F" w:rsidRPr="00DD1415">
        <w:rPr>
          <w:i/>
          <w:lang w:val="pt-PT"/>
        </w:rPr>
        <w:t xml:space="preserve"> </w:t>
      </w:r>
      <w:r w:rsidR="00885488" w:rsidRPr="00DD1415">
        <w:rPr>
          <w:rStyle w:val="Incipit"/>
          <w:lang w:val="pt-PT"/>
        </w:rPr>
        <w:t>qui</w:t>
      </w:r>
      <w:r w:rsidR="005A362F" w:rsidRPr="00DD1415">
        <w:rPr>
          <w:i/>
          <w:lang w:val="pt-PT"/>
        </w:rPr>
        <w:t xml:space="preserve"> </w:t>
      </w:r>
      <w:r w:rsidR="00885488" w:rsidRPr="00DD1415">
        <w:rPr>
          <w:rStyle w:val="Incipit"/>
          <w:lang w:val="pt-PT"/>
        </w:rPr>
        <w:t>suffert</w:t>
      </w:r>
      <w:r w:rsidR="00885488" w:rsidRPr="00DD1415">
        <w:rPr>
          <w:lang w:val="pt-PT"/>
        </w:rPr>
        <w:t>. De beata virg</w:t>
      </w:r>
      <w:r w:rsidRPr="00DD1415">
        <w:rPr>
          <w:lang w:val="pt-PT"/>
        </w:rPr>
        <w:t xml:space="preserve">ine </w:t>
      </w:r>
      <w:r w:rsidR="00BA24A1" w:rsidRPr="00DD1415">
        <w:rPr>
          <w:lang w:val="pt-PT"/>
        </w:rPr>
        <w:t>[</w:t>
      </w:r>
      <w:r w:rsidR="00885488" w:rsidRPr="00DD1415">
        <w:rPr>
          <w:lang w:val="pt-PT"/>
        </w:rPr>
        <w:t>AC</w:t>
      </w:r>
      <w:r w:rsidR="00BA24A1" w:rsidRPr="00DD1415">
        <w:rPr>
          <w:lang w:val="pt-PT"/>
        </w:rPr>
        <w:t>]</w:t>
      </w:r>
      <w:r w:rsidR="00885488" w:rsidRPr="00DD1415">
        <w:rPr>
          <w:lang w:val="pt-PT"/>
        </w:rPr>
        <w:t xml:space="preserve"> </w:t>
      </w:r>
      <w:r w:rsidR="00885488" w:rsidRPr="00DD1415">
        <w:rPr>
          <w:rStyle w:val="Incipit"/>
          <w:lang w:val="pt-PT"/>
        </w:rPr>
        <w:t>Maria</w:t>
      </w:r>
      <w:r w:rsidR="005A362F" w:rsidRPr="00DD1415">
        <w:rPr>
          <w:i/>
          <w:lang w:val="pt-PT"/>
        </w:rPr>
        <w:t xml:space="preserve"> </w:t>
      </w:r>
      <w:r w:rsidR="00885488" w:rsidRPr="00DD1415">
        <w:rPr>
          <w:rStyle w:val="Incipit"/>
          <w:lang w:val="pt-PT"/>
        </w:rPr>
        <w:t>virgo</w:t>
      </w:r>
      <w:r w:rsidR="00885488" w:rsidRPr="00DD1415">
        <w:rPr>
          <w:lang w:val="pt-PT"/>
        </w:rPr>
        <w:t>.</w:t>
      </w:r>
    </w:p>
    <w:p w:rsidR="00885488" w:rsidRPr="00DD1415" w:rsidRDefault="00041FF4" w:rsidP="00415109">
      <w:pPr>
        <w:pStyle w:val="berschrift1"/>
        <w:rPr>
          <w:lang w:val="pt-PT"/>
        </w:rPr>
      </w:pPr>
      <w:r w:rsidRPr="00DD1415">
        <w:rPr>
          <w:lang w:val="pt-PT"/>
        </w:rPr>
        <w:t>DE SANCTO PANTALE</w:t>
      </w:r>
      <w:r w:rsidR="00AF0A5F" w:rsidRPr="00DD1415">
        <w:rPr>
          <w:lang w:val="pt-PT"/>
        </w:rPr>
        <w:t>ONE</w:t>
      </w:r>
    </w:p>
    <w:p w:rsidR="00885488" w:rsidRPr="00DD1415" w:rsidRDefault="00885488" w:rsidP="00415109">
      <w:pPr>
        <w:rPr>
          <w:lang w:val="pt-PT"/>
        </w:rPr>
      </w:pPr>
      <w:r w:rsidRPr="00DD1415">
        <w:rPr>
          <w:lang w:val="pt-PT"/>
        </w:rPr>
        <w:t>Novem lectiones facimus ut de uno martyre.</w:t>
      </w:r>
    </w:p>
    <w:p w:rsidR="00885488" w:rsidRPr="00DD1415" w:rsidRDefault="00AF0A5F" w:rsidP="00415109">
      <w:pPr>
        <w:rPr>
          <w:lang w:val="pt-PT"/>
        </w:rPr>
      </w:pPr>
      <w:r w:rsidRPr="00DD1415">
        <w:rPr>
          <w:rStyle w:val="Time1"/>
          <w:lang w:val="pt-PT"/>
        </w:rPr>
        <w:lastRenderedPageBreak/>
        <w:t>Ad matutinum</w:t>
      </w:r>
      <w:r w:rsidRPr="00DD1415">
        <w:rPr>
          <w:lang w:val="pt-PT"/>
        </w:rPr>
        <w:t xml:space="preserve"> </w:t>
      </w:r>
      <w:r w:rsidR="00885488" w:rsidRPr="00DD1415">
        <w:rPr>
          <w:lang w:val="pt-PT"/>
        </w:rPr>
        <w:t>I</w:t>
      </w:r>
      <w:r w:rsidR="007C7D98" w:rsidRPr="00DD1415">
        <w:rPr>
          <w:lang w:val="pt-PT"/>
        </w:rPr>
        <w:t>N</w:t>
      </w:r>
      <w:r w:rsidR="00885488" w:rsidRPr="00DD1415">
        <w:rPr>
          <w:lang w:val="pt-PT"/>
        </w:rPr>
        <w:t xml:space="preserve">V </w:t>
      </w:r>
      <w:r w:rsidR="00885488" w:rsidRPr="00DD1415">
        <w:rPr>
          <w:rStyle w:val="Incipit"/>
          <w:lang w:val="pt-PT"/>
        </w:rPr>
        <w:t>Regem martyrum dominum</w:t>
      </w:r>
      <w:r w:rsidR="00885488" w:rsidRPr="00DD1415">
        <w:rPr>
          <w:lang w:val="pt-PT"/>
        </w:rPr>
        <w:t xml:space="preserve">. HY </w:t>
      </w:r>
      <w:r w:rsidR="00885488" w:rsidRPr="00DD1415">
        <w:rPr>
          <w:rStyle w:val="Incipit"/>
          <w:lang w:val="pt-PT"/>
        </w:rPr>
        <w:t>Deus tuorum militum</w:t>
      </w:r>
      <w:r w:rsidR="00885488" w:rsidRPr="00DD1415">
        <w:rPr>
          <w:lang w:val="pt-PT"/>
        </w:rPr>
        <w:t>.</w:t>
      </w:r>
    </w:p>
    <w:p w:rsidR="00885488" w:rsidRPr="00B779A9" w:rsidRDefault="00AF0A5F" w:rsidP="00415109">
      <w:pPr>
        <w:rPr>
          <w:lang w:val="fr-FR"/>
        </w:rPr>
      </w:pPr>
      <w:r w:rsidRPr="00DD1415">
        <w:rPr>
          <w:rStyle w:val="Time2"/>
          <w:lang w:val="pt-PT"/>
        </w:rPr>
        <w:t>Ad nocturnum</w:t>
      </w:r>
      <w:r w:rsidR="00885488" w:rsidRPr="00DD1415">
        <w:rPr>
          <w:lang w:val="pt-PT"/>
        </w:rPr>
        <w:t xml:space="preserve"> antiphonae</w:t>
      </w:r>
      <w:r w:rsidR="002B4293" w:rsidRPr="00DD1415">
        <w:rPr>
          <w:lang w:val="pt-PT"/>
        </w:rPr>
        <w:t>,</w:t>
      </w:r>
      <w:r w:rsidR="00885488" w:rsidRPr="00DD1415">
        <w:rPr>
          <w:lang w:val="pt-PT"/>
        </w:rPr>
        <w:t xml:space="preserve"> psalm</w:t>
      </w:r>
      <w:r w:rsidR="00346A5E" w:rsidRPr="00DD1415">
        <w:rPr>
          <w:lang w:val="pt-PT"/>
        </w:rPr>
        <w:t>i</w:t>
      </w:r>
      <w:r w:rsidR="002B4293" w:rsidRPr="00DD1415">
        <w:rPr>
          <w:lang w:val="pt-PT"/>
        </w:rPr>
        <w:t>, versiculi</w:t>
      </w:r>
      <w:r w:rsidR="00346A5E" w:rsidRPr="00DD1415">
        <w:rPr>
          <w:lang w:val="pt-PT"/>
        </w:rPr>
        <w:t xml:space="preserve"> et responsoria de u</w:t>
      </w:r>
      <w:r w:rsidR="00885488" w:rsidRPr="00DD1415">
        <w:rPr>
          <w:lang w:val="pt-PT"/>
        </w:rPr>
        <w:t xml:space="preserve">no martyre in </w:t>
      </w:r>
      <w:r w:rsidR="009772E9" w:rsidRPr="00DD1415">
        <w:rPr>
          <w:lang w:val="pt-PT"/>
        </w:rPr>
        <w:t>commu</w:t>
      </w:r>
      <w:r w:rsidR="00885488" w:rsidRPr="00DD1415">
        <w:rPr>
          <w:lang w:val="pt-PT"/>
        </w:rPr>
        <w:t xml:space="preserve">ni pro ratione feriae. </w:t>
      </w:r>
      <w:r w:rsidR="00885488" w:rsidRPr="00B779A9">
        <w:rPr>
          <w:lang w:val="fr-FR"/>
        </w:rPr>
        <w:t xml:space="preserve">EV </w:t>
      </w:r>
      <w:r w:rsidR="00885488" w:rsidRPr="00794880">
        <w:rPr>
          <w:rStyle w:val="Incipit"/>
          <w:lang w:val="fr-FR"/>
        </w:rPr>
        <w:t>Si</w:t>
      </w:r>
      <w:r w:rsidR="005A362F" w:rsidRPr="005A362F">
        <w:rPr>
          <w:i/>
          <w:lang w:val="fr-FR"/>
        </w:rPr>
        <w:t xml:space="preserve"> </w:t>
      </w:r>
      <w:r w:rsidR="00885488" w:rsidRPr="00794880">
        <w:rPr>
          <w:rStyle w:val="Incipit"/>
          <w:lang w:val="fr-FR"/>
        </w:rPr>
        <w:t>quis</w:t>
      </w:r>
      <w:r w:rsidR="005A362F" w:rsidRPr="005A362F">
        <w:rPr>
          <w:i/>
          <w:lang w:val="fr-FR"/>
        </w:rPr>
        <w:t xml:space="preserve"> </w:t>
      </w:r>
      <w:r w:rsidR="00885488" w:rsidRPr="00794880">
        <w:rPr>
          <w:rStyle w:val="Incipit"/>
          <w:lang w:val="fr-FR"/>
        </w:rPr>
        <w:t>vult</w:t>
      </w:r>
      <w:r w:rsidR="005A362F" w:rsidRPr="005A362F">
        <w:rPr>
          <w:i/>
          <w:lang w:val="fr-FR"/>
        </w:rPr>
        <w:t xml:space="preserve"> </w:t>
      </w:r>
      <w:r w:rsidR="00885488" w:rsidRPr="00794880">
        <w:rPr>
          <w:rStyle w:val="Incipit"/>
          <w:lang w:val="fr-FR"/>
        </w:rPr>
        <w:t>post</w:t>
      </w:r>
      <w:r w:rsidR="005A362F" w:rsidRPr="005A362F">
        <w:rPr>
          <w:i/>
          <w:lang w:val="fr-FR"/>
        </w:rPr>
        <w:t xml:space="preserve"> </w:t>
      </w:r>
      <w:r w:rsidR="00885488" w:rsidRPr="00794880">
        <w:rPr>
          <w:rStyle w:val="Incipit"/>
          <w:lang w:val="fr-FR"/>
        </w:rPr>
        <w:t>me</w:t>
      </w:r>
      <w:r w:rsidR="005A362F" w:rsidRPr="005A362F">
        <w:rPr>
          <w:i/>
          <w:lang w:val="fr-FR"/>
        </w:rPr>
        <w:t xml:space="preserve"> </w:t>
      </w:r>
      <w:r w:rsidR="00885488" w:rsidRPr="00794880">
        <w:rPr>
          <w:rStyle w:val="Incipit"/>
          <w:lang w:val="fr-FR"/>
        </w:rPr>
        <w:t>venire</w:t>
      </w:r>
      <w:r w:rsidR="00885488" w:rsidRPr="00B779A9">
        <w:rPr>
          <w:lang w:val="fr-FR"/>
        </w:rPr>
        <w:t xml:space="preserve"> ex volumine de sanctis in </w:t>
      </w:r>
      <w:r w:rsidR="009772E9" w:rsidRPr="00B779A9">
        <w:rPr>
          <w:lang w:val="fr-FR"/>
        </w:rPr>
        <w:t>commu</w:t>
      </w:r>
      <w:r w:rsidR="00346A5E" w:rsidRPr="00B779A9">
        <w:rPr>
          <w:lang w:val="fr-FR"/>
        </w:rPr>
        <w:t>ni de u</w:t>
      </w:r>
      <w:r w:rsidR="00885488" w:rsidRPr="00B779A9">
        <w:rPr>
          <w:lang w:val="fr-FR"/>
        </w:rPr>
        <w:t xml:space="preserve">no martyre. </w:t>
      </w:r>
      <w:r w:rsidR="007C7D98" w:rsidRPr="00B779A9">
        <w:rPr>
          <w:lang w:val="fr-FR"/>
        </w:rPr>
        <w:t>[</w:t>
      </w:r>
      <w:r w:rsidR="00885488" w:rsidRPr="00B779A9">
        <w:rPr>
          <w:lang w:val="fr-FR"/>
        </w:rPr>
        <w:t>TD</w:t>
      </w:r>
      <w:r w:rsidR="007C7D98" w:rsidRPr="00B779A9">
        <w:rPr>
          <w:lang w:val="fr-FR"/>
        </w:rPr>
        <w:t xml:space="preserve">] </w:t>
      </w:r>
      <w:r w:rsidR="007C7D98" w:rsidRPr="00794880">
        <w:rPr>
          <w:rStyle w:val="Incipit"/>
          <w:lang w:val="fr-FR"/>
        </w:rPr>
        <w:t>Te</w:t>
      </w:r>
      <w:r w:rsidR="005A362F" w:rsidRPr="005A362F">
        <w:rPr>
          <w:i/>
          <w:lang w:val="fr-FR"/>
        </w:rPr>
        <w:t xml:space="preserve"> </w:t>
      </w:r>
      <w:r w:rsidR="007C7D98" w:rsidRPr="00794880">
        <w:rPr>
          <w:rStyle w:val="Incipit"/>
          <w:lang w:val="fr-FR"/>
        </w:rPr>
        <w:t>deum</w:t>
      </w:r>
      <w:r w:rsidR="005A362F" w:rsidRPr="005A362F">
        <w:rPr>
          <w:i/>
          <w:lang w:val="fr-FR"/>
        </w:rPr>
        <w:t xml:space="preserve"> </w:t>
      </w:r>
      <w:r w:rsidR="002A3D6F" w:rsidRPr="00794880">
        <w:rPr>
          <w:rStyle w:val="Incipit"/>
          <w:lang w:val="fr-FR"/>
        </w:rPr>
        <w:t>laudamus</w:t>
      </w:r>
      <w:r w:rsidR="00E12D13">
        <w:rPr>
          <w:lang w:val="fr-FR"/>
        </w:rPr>
        <w:t xml:space="preserve"> dicitur.</w:t>
      </w:r>
    </w:p>
    <w:p w:rsidR="00885488" w:rsidRPr="00B779A9" w:rsidRDefault="00AF0A5F" w:rsidP="00415109">
      <w:pPr>
        <w:rPr>
          <w:lang w:val="la-Latn"/>
        </w:rPr>
      </w:pPr>
      <w:r w:rsidRPr="00736684">
        <w:rPr>
          <w:rStyle w:val="Time1"/>
          <w:lang w:val="fr-FR"/>
        </w:rPr>
        <w:t>Ad laudes</w:t>
      </w:r>
      <w:r w:rsidR="00885488" w:rsidRPr="00B779A9">
        <w:rPr>
          <w:lang w:val="fr-FR"/>
        </w:rPr>
        <w:t xml:space="preserve"> AN </w:t>
      </w:r>
      <w:r w:rsidR="00885488" w:rsidRPr="00736684">
        <w:rPr>
          <w:rStyle w:val="Incipit"/>
          <w:lang w:val="fr-FR"/>
        </w:rPr>
        <w:t>Qui me confessus fuerit</w:t>
      </w:r>
      <w:r w:rsidR="00885488" w:rsidRPr="00B779A9">
        <w:rPr>
          <w:lang w:val="fr-FR"/>
        </w:rPr>
        <w:t xml:space="preserve"> cum reliquis. </w:t>
      </w:r>
      <w:r w:rsidR="00885488" w:rsidRPr="00B779A9">
        <w:rPr>
          <w:lang w:val="it-IT"/>
        </w:rPr>
        <w:t xml:space="preserve">HY </w:t>
      </w:r>
      <w:r w:rsidR="00885488" w:rsidRPr="00736684">
        <w:rPr>
          <w:rStyle w:val="Incipit"/>
          <w:lang w:val="it-IT"/>
        </w:rPr>
        <w:t>Martyr dei qui unicum</w:t>
      </w:r>
      <w:r w:rsidR="00885488" w:rsidRPr="00B779A9">
        <w:rPr>
          <w:lang w:val="it-IT"/>
        </w:rPr>
        <w:t xml:space="preserve">. </w:t>
      </w:r>
      <w:r w:rsidR="00885488" w:rsidRPr="00736684">
        <w:rPr>
          <w:lang w:val="it-IT"/>
        </w:rPr>
        <w:t xml:space="preserve">VS </w:t>
      </w:r>
      <w:r w:rsidR="00885488" w:rsidRPr="00736684">
        <w:rPr>
          <w:rStyle w:val="Incipit"/>
          <w:lang w:val="it-IT"/>
        </w:rPr>
        <w:t>Iustus ut palma</w:t>
      </w:r>
      <w:r w:rsidR="00885488" w:rsidRPr="00736684">
        <w:rPr>
          <w:lang w:val="it-IT"/>
        </w:rPr>
        <w:t xml:space="preserve">. AB </w:t>
      </w:r>
      <w:r w:rsidR="00885488" w:rsidRPr="00736684">
        <w:rPr>
          <w:rStyle w:val="Incipit"/>
          <w:lang w:val="it-IT"/>
        </w:rPr>
        <w:t xml:space="preserve">Hic </w:t>
      </w:r>
      <w:r w:rsidR="00C31823" w:rsidRPr="00736684">
        <w:rPr>
          <w:rStyle w:val="Incipit"/>
          <w:lang w:val="it-IT"/>
        </w:rPr>
        <w:t>vir</w:t>
      </w:r>
      <w:r w:rsidR="00885488" w:rsidRPr="00736684">
        <w:rPr>
          <w:rStyle w:val="Incipit"/>
          <w:lang w:val="it-IT"/>
        </w:rPr>
        <w:t xml:space="preserve"> despiciens mundum</w:t>
      </w:r>
      <w:r w:rsidR="00885488" w:rsidRPr="00736684">
        <w:rPr>
          <w:lang w:val="it-IT"/>
        </w:rPr>
        <w:t xml:space="preserve">. </w:t>
      </w:r>
      <w:r w:rsidR="008522DD" w:rsidRPr="00736684">
        <w:rPr>
          <w:lang w:val="it-IT"/>
        </w:rPr>
        <w:t xml:space="preserve">Suffragium </w:t>
      </w:r>
      <w:r w:rsidR="00BA24A1" w:rsidRPr="00736684">
        <w:rPr>
          <w:lang w:val="it-IT"/>
        </w:rPr>
        <w:t>[</w:t>
      </w:r>
      <w:r w:rsidR="008522DD" w:rsidRPr="00736684">
        <w:rPr>
          <w:lang w:val="it-IT"/>
        </w:rPr>
        <w:t>d</w:t>
      </w:r>
      <w:r w:rsidR="00885488">
        <w:rPr>
          <w:lang w:val="la-Latn"/>
        </w:rPr>
        <w:t xml:space="preserve">e </w:t>
      </w:r>
      <w:r w:rsidR="00885488" w:rsidRPr="00736684">
        <w:rPr>
          <w:lang w:val="it-IT"/>
        </w:rPr>
        <w:t>s</w:t>
      </w:r>
      <w:r w:rsidR="00885488">
        <w:rPr>
          <w:lang w:val="la-Latn"/>
        </w:rPr>
        <w:t xml:space="preserve">ancta </w:t>
      </w:r>
      <w:r w:rsidR="00885488" w:rsidRPr="00736684">
        <w:rPr>
          <w:lang w:val="it-IT"/>
        </w:rPr>
        <w:t>c</w:t>
      </w:r>
      <w:r w:rsidR="00885488">
        <w:rPr>
          <w:lang w:val="la-Latn"/>
        </w:rPr>
        <w:t>ruce</w:t>
      </w:r>
      <w:r w:rsidR="00BA24A1">
        <w:rPr>
          <w:lang w:val="la-Latn"/>
        </w:rPr>
        <w:t>]</w:t>
      </w:r>
      <w:r w:rsidR="00885488">
        <w:rPr>
          <w:lang w:val="la-Latn"/>
        </w:rPr>
        <w:t xml:space="preserve"> </w:t>
      </w:r>
      <w:r w:rsidR="008522DD" w:rsidRPr="00736684">
        <w:rPr>
          <w:lang w:val="it-IT"/>
        </w:rPr>
        <w:t>[</w:t>
      </w:r>
      <w:r w:rsidR="00885488">
        <w:rPr>
          <w:lang w:val="la-Latn"/>
        </w:rPr>
        <w:t>AC</w:t>
      </w:r>
      <w:r w:rsidR="00F15E65" w:rsidRPr="00E067BB">
        <w:rPr>
          <w:lang w:val="it-IT"/>
        </w:rPr>
        <w:t>]</w:t>
      </w:r>
      <w:r w:rsidR="00885488">
        <w:rPr>
          <w:lang w:val="la-Latn"/>
        </w:rPr>
        <w:t xml:space="preserve"> </w:t>
      </w:r>
      <w:r w:rsidR="00885488" w:rsidRPr="00736684">
        <w:rPr>
          <w:rStyle w:val="Incipit"/>
          <w:lang w:val="it-IT"/>
        </w:rPr>
        <w:t>Per signum</w:t>
      </w:r>
      <w:r w:rsidR="00885488">
        <w:rPr>
          <w:lang w:val="la-Latn"/>
        </w:rPr>
        <w:t xml:space="preserve">. </w:t>
      </w:r>
      <w:r w:rsidR="00BA24A1">
        <w:rPr>
          <w:lang w:val="la-Latn"/>
        </w:rPr>
        <w:t>[</w:t>
      </w:r>
      <w:r w:rsidR="00885488">
        <w:rPr>
          <w:lang w:val="la-Latn"/>
        </w:rPr>
        <w:t>De beata virgine</w:t>
      </w:r>
      <w:r w:rsidR="002B1A69" w:rsidRPr="00736684">
        <w:rPr>
          <w:lang w:val="pt-PT"/>
        </w:rPr>
        <w:t>]</w:t>
      </w:r>
      <w:r w:rsidR="00885488">
        <w:rPr>
          <w:lang w:val="la-Latn"/>
        </w:rPr>
        <w:t xml:space="preserve"> </w:t>
      </w:r>
      <w:r w:rsidR="002B1A69" w:rsidRPr="00736684">
        <w:rPr>
          <w:lang w:val="pt-PT"/>
        </w:rPr>
        <w:t>[</w:t>
      </w:r>
      <w:r w:rsidR="00885488">
        <w:rPr>
          <w:lang w:val="la-Latn"/>
        </w:rPr>
        <w:t>AC</w:t>
      </w:r>
      <w:r w:rsidR="00BA24A1">
        <w:rPr>
          <w:lang w:val="la-Latn"/>
        </w:rPr>
        <w:t>]</w:t>
      </w:r>
      <w:r w:rsidR="00885488">
        <w:rPr>
          <w:lang w:val="la-Latn"/>
        </w:rPr>
        <w:t xml:space="preserve"> </w:t>
      </w:r>
      <w:r w:rsidR="00885488" w:rsidRPr="00736684">
        <w:rPr>
          <w:rStyle w:val="Incipit"/>
          <w:lang w:val="pt-PT"/>
        </w:rPr>
        <w:t>Alma virgo</w:t>
      </w:r>
      <w:r w:rsidR="00885488">
        <w:rPr>
          <w:lang w:val="la-Latn"/>
        </w:rPr>
        <w:t>.</w:t>
      </w:r>
      <w:r w:rsidR="00885488" w:rsidRPr="00B779A9">
        <w:rPr>
          <w:lang w:val="la-Latn"/>
        </w:rPr>
        <w:t xml:space="preserve"> </w:t>
      </w:r>
      <w:r w:rsidR="00BA24A1" w:rsidRPr="00B779A9">
        <w:rPr>
          <w:lang w:val="la-Latn"/>
        </w:rPr>
        <w:t>[</w:t>
      </w:r>
      <w:r w:rsidR="00885488" w:rsidRPr="00B779A9">
        <w:rPr>
          <w:lang w:val="la-Latn"/>
        </w:rPr>
        <w:t>De omnibus sancti</w:t>
      </w:r>
      <w:r w:rsidR="002B1A69" w:rsidRPr="00736684">
        <w:rPr>
          <w:lang w:val="pt-PT"/>
        </w:rPr>
        <w:t>s]</w:t>
      </w:r>
      <w:r w:rsidR="00885488" w:rsidRPr="00B779A9">
        <w:rPr>
          <w:lang w:val="la-Latn"/>
        </w:rPr>
        <w:t xml:space="preserve"> </w:t>
      </w:r>
      <w:r w:rsidR="002B1A69" w:rsidRPr="00736684">
        <w:rPr>
          <w:lang w:val="pt-PT"/>
        </w:rPr>
        <w:t>[</w:t>
      </w:r>
      <w:r w:rsidR="00885488" w:rsidRPr="00B779A9">
        <w:rPr>
          <w:lang w:val="la-Latn"/>
        </w:rPr>
        <w:t>AC</w:t>
      </w:r>
      <w:r w:rsidR="00BA24A1" w:rsidRPr="00B779A9">
        <w:rPr>
          <w:lang w:val="la-Latn"/>
        </w:rPr>
        <w:t>]</w:t>
      </w:r>
      <w:r w:rsidR="00885488" w:rsidRPr="00B779A9">
        <w:rPr>
          <w:lang w:val="la-Latn"/>
        </w:rPr>
        <w:t xml:space="preserve"> </w:t>
      </w:r>
      <w:r w:rsidR="00885488" w:rsidRPr="00736684">
        <w:rPr>
          <w:rStyle w:val="Incipit"/>
          <w:lang w:val="pt-PT"/>
        </w:rPr>
        <w:t>Omnes sancti dei</w:t>
      </w:r>
      <w:r w:rsidR="00885488" w:rsidRPr="00B779A9">
        <w:rPr>
          <w:lang w:val="la-Latn"/>
        </w:rPr>
        <w:t xml:space="preserve">. </w:t>
      </w:r>
      <w:r w:rsidR="007C7D98" w:rsidRPr="00B779A9">
        <w:rPr>
          <w:lang w:val="la-Latn"/>
        </w:rPr>
        <w:t xml:space="preserve">[BD] </w:t>
      </w:r>
      <w:r w:rsidR="005F6F99" w:rsidRPr="00736684">
        <w:rPr>
          <w:rStyle w:val="Incipit"/>
          <w:lang w:val="pt-PT"/>
        </w:rPr>
        <w:t>Benedicamus</w:t>
      </w:r>
      <w:r w:rsidR="007C7D98" w:rsidRPr="00B779A9">
        <w:rPr>
          <w:lang w:val="la-Latn"/>
        </w:rPr>
        <w:t xml:space="preserve"> f</w:t>
      </w:r>
      <w:r w:rsidR="00885488" w:rsidRPr="00B779A9">
        <w:rPr>
          <w:lang w:val="la-Latn"/>
        </w:rPr>
        <w:t>erialiter.</w:t>
      </w:r>
    </w:p>
    <w:p w:rsidR="00885488" w:rsidRPr="00B779A9" w:rsidRDefault="00AF0A5F" w:rsidP="00415109">
      <w:pPr>
        <w:rPr>
          <w:lang w:val="la-Latn"/>
        </w:rPr>
      </w:pPr>
      <w:r w:rsidRPr="00736684">
        <w:rPr>
          <w:rStyle w:val="Time1"/>
          <w:lang w:val="en-US"/>
        </w:rPr>
        <w:t>Ad horas</w:t>
      </w:r>
      <w:r w:rsidRPr="00736684">
        <w:rPr>
          <w:lang w:val="en-US"/>
        </w:rPr>
        <w:t xml:space="preserve"> </w:t>
      </w:r>
      <w:r w:rsidR="00885488" w:rsidRPr="00B779A9">
        <w:rPr>
          <w:lang w:val="la-Latn"/>
        </w:rPr>
        <w:t>laudes dicantur.</w:t>
      </w:r>
    </w:p>
    <w:p w:rsidR="00885488" w:rsidRPr="00B779A9" w:rsidRDefault="00AF0A5F" w:rsidP="00415109">
      <w:pPr>
        <w:rPr>
          <w:lang w:val="fr-FR"/>
        </w:rPr>
      </w:pPr>
      <w:r w:rsidRPr="00736684">
        <w:rPr>
          <w:rStyle w:val="Time1"/>
          <w:lang w:val="en-US"/>
        </w:rPr>
        <w:t>Ad missam</w:t>
      </w:r>
      <w:r w:rsidRPr="00736684">
        <w:rPr>
          <w:lang w:val="en-US"/>
        </w:rPr>
        <w:t xml:space="preserve"> I</w:t>
      </w:r>
      <w:r w:rsidR="00885488" w:rsidRPr="00736684">
        <w:rPr>
          <w:lang w:val="en-US"/>
        </w:rPr>
        <w:t xml:space="preserve">N </w:t>
      </w:r>
      <w:r w:rsidR="00885488" w:rsidRPr="00736684">
        <w:rPr>
          <w:rStyle w:val="Incipit"/>
          <w:lang w:val="en-US"/>
        </w:rPr>
        <w:t>Laetabitur iustus</w:t>
      </w:r>
      <w:r w:rsidR="00DD1415">
        <w:rPr>
          <w:lang w:val="en-US"/>
        </w:rPr>
        <w:t>@</w:t>
      </w:r>
      <w:r w:rsidR="00DD1415" w:rsidRPr="00736684">
        <w:rPr>
          <w:lang w:val="en-US"/>
        </w:rPr>
        <w:t>36.</w:t>
      </w:r>
      <w:r w:rsidR="00885488" w:rsidRPr="00736684">
        <w:rPr>
          <w:lang w:val="en-US"/>
        </w:rPr>
        <w:t xml:space="preserve"> </w:t>
      </w:r>
      <w:r w:rsidR="00885488" w:rsidRPr="00B779A9">
        <w:rPr>
          <w:lang w:val="fr-FR"/>
        </w:rPr>
        <w:t xml:space="preserve">GR </w:t>
      </w:r>
      <w:r w:rsidR="00885488" w:rsidRPr="00736684">
        <w:rPr>
          <w:rStyle w:val="Incipit"/>
          <w:lang w:val="fr-FR"/>
        </w:rPr>
        <w:t>Posuisti domine</w:t>
      </w:r>
      <w:r w:rsidR="00DD1415">
        <w:rPr>
          <w:lang w:val="fr-FR"/>
        </w:rPr>
        <w:t>@</w:t>
      </w:r>
      <w:r w:rsidR="00DD1415" w:rsidRPr="00B779A9">
        <w:rPr>
          <w:lang w:val="fr-FR"/>
        </w:rPr>
        <w:t>36.</w:t>
      </w:r>
      <w:r w:rsidR="00885488" w:rsidRPr="00B779A9">
        <w:rPr>
          <w:lang w:val="fr-FR"/>
        </w:rPr>
        <w:t xml:space="preserve"> AL</w:t>
      </w:r>
      <w:r w:rsidR="007C7D98" w:rsidRPr="00B779A9">
        <w:rPr>
          <w:lang w:val="fr-FR"/>
        </w:rPr>
        <w:t>V</w:t>
      </w:r>
      <w:r w:rsidR="00885488" w:rsidRPr="00B779A9">
        <w:rPr>
          <w:lang w:val="fr-FR"/>
        </w:rPr>
        <w:t xml:space="preserve"> </w:t>
      </w:r>
      <w:r w:rsidR="00885488" w:rsidRPr="00736684">
        <w:rPr>
          <w:rStyle w:val="Incipit"/>
          <w:lang w:val="fr-FR"/>
        </w:rPr>
        <w:t xml:space="preserve">Beatus </w:t>
      </w:r>
      <w:r w:rsidR="00C31823" w:rsidRPr="00736684">
        <w:rPr>
          <w:rStyle w:val="Incipit"/>
          <w:lang w:val="fr-FR"/>
        </w:rPr>
        <w:t>vir</w:t>
      </w:r>
      <w:r w:rsidR="00885488" w:rsidRPr="00736684">
        <w:rPr>
          <w:rStyle w:val="Incipit"/>
          <w:lang w:val="fr-FR"/>
        </w:rPr>
        <w:t xml:space="preserve"> qui suffert</w:t>
      </w:r>
      <w:r w:rsidR="00DD1415">
        <w:rPr>
          <w:lang w:val="fr-FR"/>
        </w:rPr>
        <w:t>@</w:t>
      </w:r>
      <w:r w:rsidR="00DD1415" w:rsidRPr="00B779A9">
        <w:rPr>
          <w:lang w:val="fr-FR"/>
        </w:rPr>
        <w:t>230.</w:t>
      </w:r>
      <w:r w:rsidR="00885488" w:rsidRPr="00B779A9">
        <w:rPr>
          <w:lang w:val="fr-FR"/>
        </w:rPr>
        <w:t xml:space="preserve"> OF </w:t>
      </w:r>
      <w:r w:rsidR="00885488" w:rsidRPr="00736684">
        <w:rPr>
          <w:rStyle w:val="Incipit"/>
          <w:lang w:val="fr-FR"/>
        </w:rPr>
        <w:t>Gloria et honore</w:t>
      </w:r>
      <w:r w:rsidR="00DD1415">
        <w:rPr>
          <w:lang w:val="fr-FR"/>
        </w:rPr>
        <w:t>@</w:t>
      </w:r>
      <w:r w:rsidR="00DD1415" w:rsidRPr="00B779A9">
        <w:rPr>
          <w:lang w:val="fr-FR"/>
        </w:rPr>
        <w:t>38.</w:t>
      </w:r>
      <w:r w:rsidR="00885488" w:rsidRPr="00B779A9">
        <w:rPr>
          <w:lang w:val="fr-FR"/>
        </w:rPr>
        <w:t xml:space="preserve"> CO </w:t>
      </w:r>
      <w:r w:rsidR="00885488" w:rsidRPr="00736684">
        <w:rPr>
          <w:rStyle w:val="Incipit"/>
          <w:lang w:val="fr-FR"/>
        </w:rPr>
        <w:t>Qui vult venire</w:t>
      </w:r>
      <w:r w:rsidR="00DD1415">
        <w:rPr>
          <w:lang w:val="fr-FR"/>
        </w:rPr>
        <w:t>@37.</w:t>
      </w:r>
    </w:p>
    <w:p w:rsidR="00885488" w:rsidRPr="00736684" w:rsidRDefault="008522DD" w:rsidP="00415109">
      <w:pPr>
        <w:pStyle w:val="berschrift1"/>
        <w:rPr>
          <w:lang w:val="fr-FR"/>
        </w:rPr>
      </w:pPr>
      <w:r w:rsidRPr="00736684">
        <w:rPr>
          <w:lang w:val="fr-FR"/>
        </w:rPr>
        <w:t xml:space="preserve">(27) </w:t>
      </w:r>
      <w:r w:rsidR="00885488" w:rsidRPr="00736684">
        <w:rPr>
          <w:lang w:val="fr-FR"/>
        </w:rPr>
        <w:t>DOMINICA SEXTA POST TRINITATIS</w:t>
      </w:r>
    </w:p>
    <w:p w:rsidR="00885488" w:rsidRPr="00B779A9" w:rsidRDefault="002B1A69" w:rsidP="00415109">
      <w:pPr>
        <w:rPr>
          <w:lang w:val="fr-FR"/>
        </w:rPr>
      </w:pPr>
      <w:r w:rsidRPr="00736684">
        <w:rPr>
          <w:rStyle w:val="Time1"/>
          <w:lang w:val="fr-FR"/>
        </w:rPr>
        <w:t>Ad vesperas</w:t>
      </w:r>
      <w:r w:rsidR="00885488" w:rsidRPr="00B779A9">
        <w:rPr>
          <w:lang w:val="fr-FR"/>
        </w:rPr>
        <w:t xml:space="preserve"> AM </w:t>
      </w:r>
      <w:r w:rsidR="00885488" w:rsidRPr="00736684">
        <w:rPr>
          <w:rStyle w:val="Incipit"/>
          <w:lang w:val="fr-FR"/>
        </w:rPr>
        <w:t>Quis enim in omnibus sicut David fidelis</w:t>
      </w:r>
      <w:r w:rsidR="007C7D98" w:rsidRPr="00B779A9">
        <w:rPr>
          <w:lang w:val="fr-FR"/>
        </w:rPr>
        <w:t>. Lectiones</w:t>
      </w:r>
      <w:r w:rsidR="00885488" w:rsidRPr="00B779A9">
        <w:rPr>
          <w:lang w:val="fr-FR"/>
        </w:rPr>
        <w:t xml:space="preserve"> ad matutinum ex primo libro regum. </w:t>
      </w:r>
      <w:r w:rsidR="002A3D6F" w:rsidRPr="00B779A9">
        <w:rPr>
          <w:lang w:val="fr-FR"/>
        </w:rPr>
        <w:t>[</w:t>
      </w:r>
      <w:r w:rsidR="00885488" w:rsidRPr="00B779A9">
        <w:rPr>
          <w:lang w:val="fr-FR"/>
        </w:rPr>
        <w:t>EV</w:t>
      </w:r>
      <w:r w:rsidR="002A3D6F" w:rsidRPr="00B779A9">
        <w:rPr>
          <w:lang w:val="fr-FR"/>
        </w:rPr>
        <w:t>I]</w:t>
      </w:r>
      <w:r w:rsidR="00885488" w:rsidRPr="00B779A9">
        <w:rPr>
          <w:lang w:val="fr-FR"/>
        </w:rPr>
        <w:t xml:space="preserve"> </w:t>
      </w:r>
      <w:r w:rsidR="00885488" w:rsidRPr="00736684">
        <w:rPr>
          <w:rStyle w:val="Incipit"/>
          <w:lang w:val="fr-FR"/>
        </w:rPr>
        <w:t xml:space="preserve">Amen dico </w:t>
      </w:r>
      <w:r w:rsidR="001B7479" w:rsidRPr="00736684">
        <w:rPr>
          <w:rStyle w:val="Incipit"/>
          <w:lang w:val="fr-FR"/>
        </w:rPr>
        <w:t>vobis</w:t>
      </w:r>
      <w:r w:rsidR="00BC2A96" w:rsidRPr="00B779A9">
        <w:rPr>
          <w:lang w:val="fr-FR"/>
        </w:rPr>
        <w:t xml:space="preserve">. EV </w:t>
      </w:r>
      <w:r w:rsidR="00BC2A96" w:rsidRPr="00736684">
        <w:rPr>
          <w:rStyle w:val="Incipit"/>
          <w:lang w:val="fr-FR"/>
        </w:rPr>
        <w:t>N</w:t>
      </w:r>
      <w:r w:rsidR="00885488" w:rsidRPr="00736684">
        <w:rPr>
          <w:rStyle w:val="Incipit"/>
          <w:lang w:val="fr-FR"/>
        </w:rPr>
        <w:t xml:space="preserve">isi abundaverit iustitia vestra plus quam </w:t>
      </w:r>
      <w:r w:rsidRPr="00736684">
        <w:rPr>
          <w:rStyle w:val="Incipit"/>
          <w:lang w:val="fr-FR"/>
        </w:rPr>
        <w:t>%D::</w:t>
      </w:r>
      <w:r w:rsidR="00041FF4" w:rsidRPr="00736684">
        <w:rPr>
          <w:rStyle w:val="Incipit"/>
          <w:lang w:val="fr-FR"/>
        </w:rPr>
        <w:t>phrariseorum</w:t>
      </w:r>
      <w:r w:rsidRPr="00736684">
        <w:rPr>
          <w:rStyle w:val="Incipit"/>
          <w:lang w:val="fr-FR"/>
        </w:rPr>
        <w:t>%</w:t>
      </w:r>
      <w:r w:rsidR="00041FF4" w:rsidRPr="00736684">
        <w:rPr>
          <w:rStyle w:val="Incipit"/>
          <w:lang w:val="fr-FR"/>
        </w:rPr>
        <w:t xml:space="preserve"> $E::</w:t>
      </w:r>
      <w:r w:rsidR="00885488" w:rsidRPr="00736684">
        <w:rPr>
          <w:rStyle w:val="Incipit"/>
          <w:lang w:val="fr-FR"/>
        </w:rPr>
        <w:t>scribarum</w:t>
      </w:r>
      <w:r w:rsidR="00041FF4" w:rsidRPr="00736684">
        <w:rPr>
          <w:rStyle w:val="Incipit"/>
          <w:lang w:val="fr-FR"/>
        </w:rPr>
        <w:t>$</w:t>
      </w:r>
      <w:r w:rsidR="00885488" w:rsidRPr="00B779A9">
        <w:rPr>
          <w:lang w:val="fr-FR"/>
        </w:rPr>
        <w:t xml:space="preserve"> etc. </w:t>
      </w:r>
    </w:p>
    <w:p w:rsidR="00885488" w:rsidRPr="00B779A9" w:rsidRDefault="00BA24A1" w:rsidP="00415109">
      <w:pPr>
        <w:rPr>
          <w:lang w:val="fr-FR"/>
        </w:rPr>
      </w:pPr>
      <w:r w:rsidRPr="00736684">
        <w:rPr>
          <w:rStyle w:val="Time1"/>
          <w:lang w:val="fr-FR"/>
        </w:rPr>
        <w:t>[</w:t>
      </w:r>
      <w:r w:rsidR="002B1A69" w:rsidRPr="00736684">
        <w:rPr>
          <w:rStyle w:val="Time1"/>
          <w:lang w:val="fr-FR"/>
        </w:rPr>
        <w:t>Ad laudes</w:t>
      </w:r>
      <w:r w:rsidRPr="00736684">
        <w:rPr>
          <w:rStyle w:val="Time1"/>
          <w:lang w:val="fr-FR"/>
        </w:rPr>
        <w:t>]</w:t>
      </w:r>
      <w:r w:rsidR="00885488" w:rsidRPr="00B779A9">
        <w:rPr>
          <w:lang w:val="fr-FR"/>
        </w:rPr>
        <w:t xml:space="preserve"> AB </w:t>
      </w:r>
      <w:r w:rsidR="00885488" w:rsidRPr="00736684">
        <w:rPr>
          <w:rStyle w:val="Incipit"/>
          <w:lang w:val="fr-FR"/>
        </w:rPr>
        <w:t xml:space="preserve">Amen dico </w:t>
      </w:r>
      <w:r w:rsidR="001B7479" w:rsidRPr="00736684">
        <w:rPr>
          <w:rStyle w:val="Incipit"/>
          <w:lang w:val="fr-FR"/>
        </w:rPr>
        <w:t>vobis</w:t>
      </w:r>
      <w:r w:rsidR="00885488" w:rsidRPr="00736684">
        <w:rPr>
          <w:rStyle w:val="Incipit"/>
          <w:lang w:val="fr-FR"/>
        </w:rPr>
        <w:t xml:space="preserve"> nisi abundaverit</w:t>
      </w:r>
      <w:r w:rsidR="00885488" w:rsidRPr="00B779A9">
        <w:rPr>
          <w:lang w:val="fr-FR"/>
        </w:rPr>
        <w:t>.</w:t>
      </w:r>
    </w:p>
    <w:p w:rsidR="00885488" w:rsidRPr="00B779A9" w:rsidRDefault="002B1A69" w:rsidP="00415109">
      <w:pPr>
        <w:rPr>
          <w:lang w:val="fr-FR"/>
        </w:rPr>
      </w:pPr>
      <w:r w:rsidRPr="00736684">
        <w:rPr>
          <w:rStyle w:val="Time1"/>
          <w:lang w:val="fr-FR"/>
        </w:rPr>
        <w:t>Ad missam</w:t>
      </w:r>
      <w:r w:rsidRPr="00B779A9">
        <w:rPr>
          <w:lang w:val="fr-FR"/>
        </w:rPr>
        <w:t xml:space="preserve"> </w:t>
      </w:r>
      <w:r w:rsidR="00885488" w:rsidRPr="00B779A9">
        <w:rPr>
          <w:lang w:val="fr-FR"/>
        </w:rPr>
        <w:t xml:space="preserve">IN </w:t>
      </w:r>
      <w:r w:rsidR="00885488" w:rsidRPr="00736684">
        <w:rPr>
          <w:rStyle w:val="Incipit"/>
          <w:lang w:val="fr-FR"/>
        </w:rPr>
        <w:t>Dominus fortitudo plebis suae</w:t>
      </w:r>
      <w:r w:rsidR="00885488" w:rsidRPr="00B779A9">
        <w:rPr>
          <w:lang w:val="fr-FR"/>
        </w:rPr>
        <w:t xml:space="preserve">. </w:t>
      </w:r>
      <w:r w:rsidR="007C7D98" w:rsidRPr="00B779A9">
        <w:rPr>
          <w:lang w:val="fr-FR"/>
        </w:rPr>
        <w:t xml:space="preserve">[KY] </w:t>
      </w:r>
      <w:r w:rsidR="007C7D98" w:rsidRPr="00736684">
        <w:rPr>
          <w:rStyle w:val="Incipit"/>
          <w:lang w:val="fr-FR"/>
        </w:rPr>
        <w:t>Kyrie</w:t>
      </w:r>
      <w:r w:rsidR="007C7D98" w:rsidRPr="00B779A9">
        <w:rPr>
          <w:lang w:val="fr-FR"/>
        </w:rPr>
        <w:t xml:space="preserve"> et [SA] </w:t>
      </w:r>
      <w:r w:rsidR="007C7D98" w:rsidRPr="00736684">
        <w:rPr>
          <w:rStyle w:val="Incipit"/>
          <w:lang w:val="fr-FR"/>
        </w:rPr>
        <w:t>Sanctus</w:t>
      </w:r>
      <w:r w:rsidR="007C7D98" w:rsidRPr="00B779A9">
        <w:rPr>
          <w:lang w:val="fr-FR"/>
        </w:rPr>
        <w:t xml:space="preserve"> </w:t>
      </w:r>
      <w:r w:rsidR="00885488" w:rsidRPr="00B779A9">
        <w:rPr>
          <w:lang w:val="fr-FR"/>
        </w:rPr>
        <w:t xml:space="preserve">dominicaliter. GR </w:t>
      </w:r>
      <w:r w:rsidR="00885488" w:rsidRPr="00736684">
        <w:rPr>
          <w:rStyle w:val="Incipit"/>
          <w:lang w:val="fr-FR"/>
        </w:rPr>
        <w:t>Con</w:t>
      </w:r>
      <w:r w:rsidR="001023E8" w:rsidRPr="00736684">
        <w:rPr>
          <w:rStyle w:val="Incipit"/>
          <w:lang w:val="fr-FR"/>
        </w:rPr>
        <w:t>vertere</w:t>
      </w:r>
      <w:r w:rsidR="00885488" w:rsidRPr="00736684">
        <w:rPr>
          <w:rStyle w:val="Incipit"/>
          <w:lang w:val="fr-FR"/>
        </w:rPr>
        <w:t xml:space="preserve"> domine</w:t>
      </w:r>
      <w:r w:rsidR="00885488" w:rsidRPr="00B779A9">
        <w:rPr>
          <w:lang w:val="fr-FR"/>
        </w:rPr>
        <w:t>. AL</w:t>
      </w:r>
      <w:r w:rsidR="007C7D98" w:rsidRPr="00B779A9">
        <w:rPr>
          <w:lang w:val="fr-FR"/>
        </w:rPr>
        <w:t>V</w:t>
      </w:r>
      <w:r w:rsidR="00885488" w:rsidRPr="00B779A9">
        <w:rPr>
          <w:lang w:val="fr-FR"/>
        </w:rPr>
        <w:t xml:space="preserve"> </w:t>
      </w:r>
      <w:r w:rsidR="00885488" w:rsidRPr="00736684">
        <w:rPr>
          <w:rStyle w:val="Incipit"/>
          <w:lang w:val="fr-FR"/>
        </w:rPr>
        <w:t>Omnes gentes plaudite</w:t>
      </w:r>
      <w:r w:rsidR="00885488" w:rsidRPr="00B779A9">
        <w:rPr>
          <w:lang w:val="fr-FR"/>
        </w:rPr>
        <w:t xml:space="preserve">. SE </w:t>
      </w:r>
      <w:r w:rsidR="00885488" w:rsidRPr="00736684">
        <w:rPr>
          <w:rStyle w:val="Incipit"/>
          <w:lang w:val="fr-FR"/>
        </w:rPr>
        <w:t>Benedictio summae trinitati</w:t>
      </w:r>
      <w:r w:rsidR="00885488" w:rsidRPr="00B779A9">
        <w:rPr>
          <w:lang w:val="fr-FR"/>
        </w:rPr>
        <w:t xml:space="preserve">. OF </w:t>
      </w:r>
      <w:r w:rsidR="00885488" w:rsidRPr="00736684">
        <w:rPr>
          <w:rStyle w:val="Incipit"/>
          <w:lang w:val="fr-FR"/>
        </w:rPr>
        <w:t>Perfice gressus meos</w:t>
      </w:r>
      <w:r w:rsidR="00DD1415">
        <w:rPr>
          <w:lang w:val="fr-FR"/>
        </w:rPr>
        <w:t>@</w:t>
      </w:r>
      <w:r w:rsidR="00DD1415" w:rsidRPr="00B779A9">
        <w:rPr>
          <w:lang w:val="fr-FR"/>
        </w:rPr>
        <w:t>50.</w:t>
      </w:r>
      <w:r w:rsidR="00885488" w:rsidRPr="00B779A9">
        <w:rPr>
          <w:lang w:val="fr-FR"/>
        </w:rPr>
        <w:t xml:space="preserve"> CO </w:t>
      </w:r>
      <w:r w:rsidR="00885488" w:rsidRPr="00736684">
        <w:rPr>
          <w:rStyle w:val="Incipit"/>
          <w:lang w:val="fr-FR"/>
        </w:rPr>
        <w:t>Circuibo et immolabo</w:t>
      </w:r>
      <w:r w:rsidR="00885488" w:rsidRPr="00B779A9">
        <w:rPr>
          <w:lang w:val="fr-FR"/>
        </w:rPr>
        <w:t>.</w:t>
      </w:r>
    </w:p>
    <w:p w:rsidR="00885488" w:rsidRPr="00B779A9" w:rsidRDefault="002B1A69" w:rsidP="00415109">
      <w:pPr>
        <w:rPr>
          <w:lang w:val="fr-FR"/>
        </w:rPr>
      </w:pPr>
      <w:r w:rsidRPr="00736684">
        <w:rPr>
          <w:rStyle w:val="Time1"/>
          <w:lang w:val="fr-FR"/>
        </w:rPr>
        <w:t>Ad secundas vesperas</w:t>
      </w:r>
      <w:r w:rsidR="00885488" w:rsidRPr="00B779A9">
        <w:rPr>
          <w:lang w:val="fr-FR"/>
        </w:rPr>
        <w:t xml:space="preserve"> AM </w:t>
      </w:r>
      <w:r w:rsidR="00885488" w:rsidRPr="00736684">
        <w:rPr>
          <w:rStyle w:val="Incipit"/>
          <w:lang w:val="fr-FR"/>
        </w:rPr>
        <w:t>Audistis quia dictum est antiquis</w:t>
      </w:r>
      <w:r w:rsidR="00885488" w:rsidRPr="00B779A9">
        <w:rPr>
          <w:lang w:val="fr-FR"/>
        </w:rPr>
        <w:t>.</w:t>
      </w:r>
    </w:p>
    <w:p w:rsidR="00885488" w:rsidRPr="00736684" w:rsidRDefault="00885488" w:rsidP="00415109">
      <w:pPr>
        <w:pStyle w:val="berschrift1"/>
        <w:rPr>
          <w:lang w:val="fr-FR"/>
        </w:rPr>
      </w:pPr>
      <w:r w:rsidRPr="00736684">
        <w:rPr>
          <w:lang w:val="fr-FR"/>
        </w:rPr>
        <w:t xml:space="preserve">DE SANCTO </w:t>
      </w:r>
      <w:r w:rsidR="000F4FB4" w:rsidRPr="00736684">
        <w:rPr>
          <w:lang w:val="fr-FR"/>
        </w:rPr>
        <w:t>FELI</w:t>
      </w:r>
      <w:r w:rsidR="002B1A69" w:rsidRPr="00736684">
        <w:rPr>
          <w:lang w:val="fr-FR"/>
        </w:rPr>
        <w:t>CE</w:t>
      </w:r>
    </w:p>
    <w:p w:rsidR="00885488" w:rsidRPr="00B779A9" w:rsidRDefault="00885488" w:rsidP="00415109">
      <w:pPr>
        <w:rPr>
          <w:lang w:val="fr-FR"/>
        </w:rPr>
      </w:pPr>
      <w:r w:rsidRPr="00B779A9">
        <w:rPr>
          <w:lang w:val="fr-FR"/>
        </w:rPr>
        <w:t>Novem lectione</w:t>
      </w:r>
      <w:r w:rsidR="003613C5">
        <w:rPr>
          <w:lang w:val="fr-FR"/>
        </w:rPr>
        <w:t>s facimus ut de</w:t>
      </w:r>
      <w:r w:rsidR="00A86011">
        <w:rPr>
          <w:lang w:val="fr-FR"/>
        </w:rPr>
        <w:t xml:space="preserve"> Romano</w:t>
      </w:r>
      <w:r w:rsidRPr="00B779A9">
        <w:rPr>
          <w:lang w:val="fr-FR"/>
        </w:rPr>
        <w:t xml:space="preserve"> pontifice et martyre.</w:t>
      </w:r>
    </w:p>
    <w:p w:rsidR="00885488" w:rsidRPr="00B779A9" w:rsidRDefault="002B1A69" w:rsidP="00415109">
      <w:pPr>
        <w:rPr>
          <w:lang w:val="fr-FR"/>
        </w:rPr>
      </w:pPr>
      <w:r w:rsidRPr="00736684">
        <w:rPr>
          <w:rStyle w:val="Time1"/>
          <w:lang w:val="fr-FR"/>
        </w:rPr>
        <w:t>Ad vesperas</w:t>
      </w:r>
      <w:r w:rsidR="00885488" w:rsidRPr="00B779A9">
        <w:rPr>
          <w:lang w:val="fr-FR"/>
        </w:rPr>
        <w:t xml:space="preserve"> antiphonae et psalmi ferialiter. RP </w:t>
      </w:r>
      <w:r w:rsidR="00885488" w:rsidRPr="00736684">
        <w:rPr>
          <w:rStyle w:val="Incipit"/>
          <w:lang w:val="fr-FR"/>
        </w:rPr>
        <w:t>Gloria et honore</w:t>
      </w:r>
      <w:r w:rsidR="00885488" w:rsidRPr="00B779A9">
        <w:rPr>
          <w:lang w:val="fr-FR"/>
        </w:rPr>
        <w:t xml:space="preserve">. HY </w:t>
      </w:r>
      <w:r w:rsidR="00885488" w:rsidRPr="00736684">
        <w:rPr>
          <w:rStyle w:val="Incipit"/>
          <w:lang w:val="fr-FR"/>
        </w:rPr>
        <w:t>Deus tuorum</w:t>
      </w:r>
      <w:r w:rsidR="00885488" w:rsidRPr="00B779A9">
        <w:rPr>
          <w:lang w:val="fr-FR"/>
        </w:rPr>
        <w:t xml:space="preserve">. VS </w:t>
      </w:r>
      <w:r w:rsidR="00885488" w:rsidRPr="00736684">
        <w:rPr>
          <w:rStyle w:val="Incipit"/>
          <w:lang w:val="fr-FR"/>
        </w:rPr>
        <w:t>Gloria et honore</w:t>
      </w:r>
      <w:r w:rsidR="00885488" w:rsidRPr="00B779A9">
        <w:rPr>
          <w:lang w:val="fr-FR"/>
        </w:rPr>
        <w:t xml:space="preserve">. AM </w:t>
      </w:r>
      <w:r w:rsidR="00885488" w:rsidRPr="00736684">
        <w:rPr>
          <w:rStyle w:val="Incipit"/>
          <w:lang w:val="fr-FR"/>
        </w:rPr>
        <w:t>Qui dum esset summus pontifex</w:t>
      </w:r>
      <w:r w:rsidR="00885488" w:rsidRPr="00B779A9">
        <w:rPr>
          <w:lang w:val="fr-FR"/>
        </w:rPr>
        <w:t xml:space="preserve">. </w:t>
      </w:r>
      <w:r w:rsidR="008522DD">
        <w:rPr>
          <w:lang w:val="fr-FR"/>
        </w:rPr>
        <w:t xml:space="preserve">Suffragium </w:t>
      </w:r>
      <w:r w:rsidR="00024BEB" w:rsidRPr="00B779A9">
        <w:rPr>
          <w:lang w:val="fr-FR"/>
        </w:rPr>
        <w:t>$E::</w:t>
      </w:r>
      <w:r w:rsidR="008522DD">
        <w:rPr>
          <w:lang w:val="fr-FR"/>
        </w:rPr>
        <w:t>d</w:t>
      </w:r>
      <w:r w:rsidR="00024BEB" w:rsidRPr="00B779A9">
        <w:rPr>
          <w:lang w:val="fr-FR"/>
        </w:rPr>
        <w:t>e sancto Pantale</w:t>
      </w:r>
      <w:r w:rsidR="008D4116" w:rsidRPr="00B779A9">
        <w:rPr>
          <w:lang w:val="fr-FR"/>
        </w:rPr>
        <w:t>one</w:t>
      </w:r>
      <w:r w:rsidR="00901832">
        <w:rPr>
          <w:lang w:val="fr-FR"/>
        </w:rPr>
        <w:t>$</w:t>
      </w:r>
      <w:r w:rsidR="008D4116" w:rsidRPr="00B779A9">
        <w:rPr>
          <w:lang w:val="fr-FR"/>
        </w:rPr>
        <w:t xml:space="preserve"> </w:t>
      </w:r>
      <w:r w:rsidR="00380E52">
        <w:rPr>
          <w:lang w:val="fr-FR"/>
        </w:rPr>
        <w:t xml:space="preserve">[AC] </w:t>
      </w:r>
      <w:r w:rsidR="00901832" w:rsidRPr="004518BD">
        <w:rPr>
          <w:rStyle w:val="Incipit"/>
          <w:lang w:val="fr-FR"/>
        </w:rPr>
        <w:t>$</w:t>
      </w:r>
      <w:r w:rsidR="00913211" w:rsidRPr="004518BD">
        <w:rPr>
          <w:rStyle w:val="Incipit"/>
          <w:lang w:val="fr-FR"/>
        </w:rPr>
        <w:t>E</w:t>
      </w:r>
      <w:r w:rsidR="00901832" w:rsidRPr="004518BD">
        <w:rPr>
          <w:rStyle w:val="Incipit"/>
          <w:lang w:val="fr-FR"/>
        </w:rPr>
        <w:t>::</w:t>
      </w:r>
      <w:r w:rsidR="00885488" w:rsidRPr="004518BD">
        <w:rPr>
          <w:rStyle w:val="Incipit"/>
          <w:lang w:val="fr-FR"/>
        </w:rPr>
        <w:t>Hic</w:t>
      </w:r>
      <w:r w:rsidR="005A362F" w:rsidRPr="004518BD">
        <w:rPr>
          <w:rStyle w:val="Incipit"/>
          <w:lang w:val="fr-FR"/>
        </w:rPr>
        <w:t xml:space="preserve"> </w:t>
      </w:r>
      <w:r w:rsidR="00885488" w:rsidRPr="004518BD">
        <w:rPr>
          <w:rStyle w:val="Incipit"/>
          <w:lang w:val="fr-FR"/>
        </w:rPr>
        <w:t>est</w:t>
      </w:r>
      <w:r w:rsidR="005A362F" w:rsidRPr="004518BD">
        <w:rPr>
          <w:rStyle w:val="Incipit"/>
          <w:lang w:val="fr-FR"/>
        </w:rPr>
        <w:t xml:space="preserve"> </w:t>
      </w:r>
      <w:r w:rsidR="001023E8" w:rsidRPr="004518BD">
        <w:rPr>
          <w:rStyle w:val="Incipit"/>
          <w:lang w:val="fr-FR"/>
        </w:rPr>
        <w:t>vere</w:t>
      </w:r>
      <w:r w:rsidR="005A362F" w:rsidRPr="004518BD">
        <w:rPr>
          <w:rStyle w:val="Incipit"/>
          <w:lang w:val="fr-FR"/>
        </w:rPr>
        <w:t xml:space="preserve"> </w:t>
      </w:r>
      <w:r w:rsidR="00885488" w:rsidRPr="004518BD">
        <w:rPr>
          <w:rStyle w:val="Incipit"/>
          <w:lang w:val="fr-FR"/>
        </w:rPr>
        <w:t>martyr</w:t>
      </w:r>
      <w:r w:rsidR="00024BEB" w:rsidRPr="004518BD">
        <w:rPr>
          <w:rStyle w:val="Incipit"/>
          <w:lang w:val="fr-FR"/>
        </w:rPr>
        <w:t>$</w:t>
      </w:r>
      <w:r w:rsidR="00AD29A8" w:rsidRPr="004518BD">
        <w:rPr>
          <w:lang w:val="fr-FR"/>
        </w:rPr>
        <w:t>.</w:t>
      </w:r>
      <w:r w:rsidR="008522DD">
        <w:rPr>
          <w:lang w:val="fr-FR"/>
        </w:rPr>
        <w:t xml:space="preserve"> </w:t>
      </w:r>
      <w:r w:rsidR="008D4116" w:rsidRPr="00B779A9">
        <w:rPr>
          <w:lang w:val="fr-FR"/>
        </w:rPr>
        <w:t xml:space="preserve">De sanctis Simplicio Faustino et Beatrice </w:t>
      </w:r>
      <w:r w:rsidR="00885488" w:rsidRPr="00B779A9">
        <w:rPr>
          <w:lang w:val="fr-FR"/>
        </w:rPr>
        <w:t xml:space="preserve">AC </w:t>
      </w:r>
      <w:r w:rsidR="00885488" w:rsidRPr="00794880">
        <w:rPr>
          <w:rStyle w:val="Incipit"/>
          <w:lang w:val="fr-FR"/>
        </w:rPr>
        <w:t>Absterget</w:t>
      </w:r>
      <w:r w:rsidR="005A362F" w:rsidRPr="005A362F">
        <w:rPr>
          <w:i/>
          <w:lang w:val="fr-FR"/>
        </w:rPr>
        <w:t xml:space="preserve"> </w:t>
      </w:r>
      <w:r w:rsidR="00885488" w:rsidRPr="00794880">
        <w:rPr>
          <w:rStyle w:val="Incipit"/>
          <w:lang w:val="fr-FR"/>
        </w:rPr>
        <w:t>deus</w:t>
      </w:r>
      <w:r w:rsidR="00885488" w:rsidRPr="00B779A9">
        <w:rPr>
          <w:lang w:val="fr-FR"/>
        </w:rPr>
        <w:t xml:space="preserve">. </w:t>
      </w:r>
    </w:p>
    <w:p w:rsidR="00885488" w:rsidRPr="00B779A9" w:rsidRDefault="002B1A69" w:rsidP="00415109">
      <w:pPr>
        <w:rPr>
          <w:lang w:val="fr-FR"/>
        </w:rPr>
      </w:pPr>
      <w:r w:rsidRPr="009E6C32">
        <w:rPr>
          <w:rStyle w:val="Time1"/>
          <w:lang w:val="pt-PT"/>
        </w:rPr>
        <w:lastRenderedPageBreak/>
        <w:t>Ad matutinum</w:t>
      </w:r>
      <w:r w:rsidR="00885488" w:rsidRPr="009E6C32">
        <w:rPr>
          <w:lang w:val="pt-PT"/>
        </w:rPr>
        <w:t xml:space="preserve"> I</w:t>
      </w:r>
      <w:r w:rsidR="008D4116" w:rsidRPr="009E6C32">
        <w:rPr>
          <w:lang w:val="pt-PT"/>
        </w:rPr>
        <w:t>N</w:t>
      </w:r>
      <w:r w:rsidR="00885488" w:rsidRPr="009E6C32">
        <w:rPr>
          <w:lang w:val="pt-PT"/>
        </w:rPr>
        <w:t xml:space="preserve">V </w:t>
      </w:r>
      <w:r w:rsidR="00885488" w:rsidRPr="009E6C32">
        <w:rPr>
          <w:rStyle w:val="Incipit"/>
          <w:lang w:val="pt-PT"/>
        </w:rPr>
        <w:t>Regem</w:t>
      </w:r>
      <w:r w:rsidR="005A362F" w:rsidRPr="009E6C32">
        <w:rPr>
          <w:i/>
          <w:lang w:val="pt-PT"/>
        </w:rPr>
        <w:t xml:space="preserve"> </w:t>
      </w:r>
      <w:r w:rsidR="00885488" w:rsidRPr="009E6C32">
        <w:rPr>
          <w:rStyle w:val="Incipit"/>
          <w:lang w:val="pt-PT"/>
        </w:rPr>
        <w:t>martyrum</w:t>
      </w:r>
      <w:r w:rsidR="005A362F" w:rsidRPr="009E6C32">
        <w:rPr>
          <w:i/>
          <w:lang w:val="pt-PT"/>
        </w:rPr>
        <w:t xml:space="preserve"> </w:t>
      </w:r>
      <w:r w:rsidR="00885488" w:rsidRPr="009E6C32">
        <w:rPr>
          <w:rStyle w:val="Incipit"/>
          <w:lang w:val="pt-PT"/>
        </w:rPr>
        <w:t>dominum</w:t>
      </w:r>
      <w:r w:rsidR="00885488" w:rsidRPr="009E6C32">
        <w:rPr>
          <w:lang w:val="pt-PT"/>
        </w:rPr>
        <w:t xml:space="preserve">. HY </w:t>
      </w:r>
      <w:r w:rsidR="00885488" w:rsidRPr="009E6C32">
        <w:rPr>
          <w:rStyle w:val="Incipit"/>
          <w:lang w:val="pt-PT"/>
        </w:rPr>
        <w:t>Deus</w:t>
      </w:r>
      <w:r w:rsidR="005A362F" w:rsidRPr="009E6C32">
        <w:rPr>
          <w:i/>
          <w:lang w:val="pt-PT"/>
        </w:rPr>
        <w:t xml:space="preserve"> </w:t>
      </w:r>
      <w:r w:rsidR="00885488" w:rsidRPr="009E6C32">
        <w:rPr>
          <w:rStyle w:val="Incipit"/>
          <w:lang w:val="pt-PT"/>
        </w:rPr>
        <w:t>tuorum</w:t>
      </w:r>
      <w:r w:rsidR="005A362F" w:rsidRPr="009E6C32">
        <w:rPr>
          <w:i/>
          <w:lang w:val="pt-PT"/>
        </w:rPr>
        <w:t xml:space="preserve"> </w:t>
      </w:r>
      <w:r w:rsidR="00885488" w:rsidRPr="009E6C32">
        <w:rPr>
          <w:rStyle w:val="Incipit"/>
          <w:lang w:val="pt-PT"/>
        </w:rPr>
        <w:t>militum</w:t>
      </w:r>
      <w:r w:rsidR="00024BEB" w:rsidRPr="009E6C32">
        <w:rPr>
          <w:lang w:val="pt-PT"/>
        </w:rPr>
        <w:t xml:space="preserve">. </w:t>
      </w:r>
      <w:r w:rsidR="00024BEB" w:rsidRPr="00B779A9">
        <w:rPr>
          <w:lang w:val="fr-FR"/>
        </w:rPr>
        <w:t>Antiphonae</w:t>
      </w:r>
      <w:r w:rsidR="008522DD">
        <w:rPr>
          <w:lang w:val="fr-FR"/>
        </w:rPr>
        <w:t>, %D::et%</w:t>
      </w:r>
      <w:r w:rsidR="00024BEB" w:rsidRPr="00B779A9">
        <w:rPr>
          <w:lang w:val="fr-FR"/>
        </w:rPr>
        <w:t xml:space="preserve"> psalmi</w:t>
      </w:r>
      <w:r w:rsidR="008522DD">
        <w:rPr>
          <w:lang w:val="fr-FR"/>
        </w:rPr>
        <w:t>,</w:t>
      </w:r>
      <w:r w:rsidR="00024BEB" w:rsidRPr="00B779A9">
        <w:rPr>
          <w:lang w:val="fr-FR"/>
        </w:rPr>
        <w:t xml:space="preserve"> versiculi</w:t>
      </w:r>
      <w:r w:rsidR="00885488" w:rsidRPr="00B779A9">
        <w:rPr>
          <w:lang w:val="fr-FR"/>
        </w:rPr>
        <w:t xml:space="preserve"> et responsoria ut de martyre ac pontifice. EV </w:t>
      </w:r>
      <w:r w:rsidR="00885488" w:rsidRPr="00794880">
        <w:rPr>
          <w:rStyle w:val="Incipit"/>
          <w:lang w:val="fr-FR"/>
        </w:rPr>
        <w:t>Sint</w:t>
      </w:r>
      <w:r w:rsidR="005A362F" w:rsidRPr="005A362F">
        <w:rPr>
          <w:i/>
          <w:lang w:val="fr-FR"/>
        </w:rPr>
        <w:t xml:space="preserve"> </w:t>
      </w:r>
      <w:r w:rsidR="00885488" w:rsidRPr="00794880">
        <w:rPr>
          <w:rStyle w:val="Incipit"/>
          <w:lang w:val="fr-FR"/>
        </w:rPr>
        <w:t>lumbi</w:t>
      </w:r>
      <w:r w:rsidR="005A362F" w:rsidRPr="005A362F">
        <w:rPr>
          <w:i/>
          <w:lang w:val="fr-FR"/>
        </w:rPr>
        <w:t xml:space="preserve"> </w:t>
      </w:r>
      <w:r w:rsidR="00885488" w:rsidRPr="00794880">
        <w:rPr>
          <w:rStyle w:val="Incipit"/>
          <w:lang w:val="fr-FR"/>
        </w:rPr>
        <w:t>vestri</w:t>
      </w:r>
      <w:r w:rsidR="005A362F" w:rsidRPr="005A362F">
        <w:rPr>
          <w:i/>
          <w:lang w:val="fr-FR"/>
        </w:rPr>
        <w:t xml:space="preserve"> </w:t>
      </w:r>
      <w:r w:rsidR="00885488" w:rsidRPr="00794880">
        <w:rPr>
          <w:rStyle w:val="Incipit"/>
          <w:lang w:val="fr-FR"/>
        </w:rPr>
        <w:t>praecincti</w:t>
      </w:r>
      <w:r w:rsidR="00885488" w:rsidRPr="00B779A9">
        <w:rPr>
          <w:lang w:val="fr-FR"/>
        </w:rPr>
        <w:t xml:space="preserve">. </w:t>
      </w:r>
      <w:r w:rsidR="008D4116" w:rsidRPr="00B779A9">
        <w:rPr>
          <w:lang w:val="fr-FR"/>
        </w:rPr>
        <w:t>[</w:t>
      </w:r>
      <w:r w:rsidR="00885488" w:rsidRPr="00B779A9">
        <w:rPr>
          <w:lang w:val="fr-FR"/>
        </w:rPr>
        <w:t>TD</w:t>
      </w:r>
      <w:r w:rsidR="008D4116" w:rsidRPr="00B779A9">
        <w:rPr>
          <w:lang w:val="fr-FR"/>
        </w:rPr>
        <w:t xml:space="preserve">] </w:t>
      </w:r>
      <w:r w:rsidR="008D4116" w:rsidRPr="00794880">
        <w:rPr>
          <w:rStyle w:val="Incipit"/>
          <w:lang w:val="fr-FR"/>
        </w:rPr>
        <w:t>Te</w:t>
      </w:r>
      <w:r w:rsidR="005A362F" w:rsidRPr="005A362F">
        <w:rPr>
          <w:i/>
          <w:lang w:val="fr-FR"/>
        </w:rPr>
        <w:t xml:space="preserve"> </w:t>
      </w:r>
      <w:r w:rsidR="008D4116" w:rsidRPr="00794880">
        <w:rPr>
          <w:rStyle w:val="Incipit"/>
          <w:lang w:val="fr-FR"/>
        </w:rPr>
        <w:t>deum</w:t>
      </w:r>
      <w:r w:rsidR="003613C5">
        <w:rPr>
          <w:lang w:val="fr-FR"/>
        </w:rPr>
        <w:t xml:space="preserve"> dicitur.</w:t>
      </w:r>
    </w:p>
    <w:p w:rsidR="00885488" w:rsidRPr="00736684" w:rsidRDefault="002B1A69" w:rsidP="00415109">
      <w:pPr>
        <w:rPr>
          <w:lang w:val="it-IT"/>
        </w:rPr>
      </w:pPr>
      <w:r w:rsidRPr="00736684">
        <w:rPr>
          <w:rStyle w:val="Time1"/>
          <w:lang w:val="fr-FR"/>
        </w:rPr>
        <w:t>Ad laudes</w:t>
      </w:r>
      <w:r w:rsidR="00885488" w:rsidRPr="00B779A9">
        <w:rPr>
          <w:lang w:val="fr-FR"/>
        </w:rPr>
        <w:t xml:space="preserve"> AN </w:t>
      </w:r>
      <w:r w:rsidR="00885488" w:rsidRPr="00736684">
        <w:rPr>
          <w:rStyle w:val="Incipit"/>
          <w:lang w:val="fr-FR"/>
        </w:rPr>
        <w:t>Qui me confessus fuerit</w:t>
      </w:r>
      <w:r w:rsidR="00885488" w:rsidRPr="00B779A9">
        <w:rPr>
          <w:lang w:val="fr-FR"/>
        </w:rPr>
        <w:t xml:space="preserve"> cum sequentibus. </w:t>
      </w:r>
      <w:r w:rsidR="00885488" w:rsidRPr="00B779A9">
        <w:rPr>
          <w:lang w:val="it-IT"/>
        </w:rPr>
        <w:t xml:space="preserve">HY </w:t>
      </w:r>
      <w:r w:rsidR="00885488" w:rsidRPr="00736684">
        <w:rPr>
          <w:rStyle w:val="Incipit"/>
          <w:lang w:val="it-IT"/>
        </w:rPr>
        <w:t>Martyr dei qui unicum</w:t>
      </w:r>
      <w:r w:rsidR="00885488" w:rsidRPr="00B779A9">
        <w:rPr>
          <w:lang w:val="it-IT"/>
        </w:rPr>
        <w:t xml:space="preserve">. </w:t>
      </w:r>
      <w:r w:rsidR="00885488" w:rsidRPr="00736684">
        <w:rPr>
          <w:lang w:val="it-IT"/>
        </w:rPr>
        <w:t xml:space="preserve">VS </w:t>
      </w:r>
      <w:r w:rsidR="00885488" w:rsidRPr="00736684">
        <w:rPr>
          <w:rStyle w:val="Incipit"/>
          <w:lang w:val="it-IT"/>
        </w:rPr>
        <w:t>Iustus ut palma</w:t>
      </w:r>
      <w:r w:rsidR="00885488" w:rsidRPr="00736684">
        <w:rPr>
          <w:lang w:val="it-IT"/>
        </w:rPr>
        <w:t xml:space="preserve">. AB </w:t>
      </w:r>
      <w:r w:rsidR="00885488" w:rsidRPr="00736684">
        <w:rPr>
          <w:rStyle w:val="Incipit"/>
          <w:lang w:val="it-IT"/>
        </w:rPr>
        <w:t>Stola iocunditatis</w:t>
      </w:r>
      <w:r w:rsidR="00885488" w:rsidRPr="00736684">
        <w:rPr>
          <w:lang w:val="it-IT"/>
        </w:rPr>
        <w:t xml:space="preserve">. </w:t>
      </w:r>
      <w:r w:rsidR="008D4116" w:rsidRPr="00736684">
        <w:rPr>
          <w:lang w:val="it-IT"/>
        </w:rPr>
        <w:t xml:space="preserve">De sanctis Simplicio Faustino et Beatrice </w:t>
      </w:r>
      <w:r w:rsidR="00885488" w:rsidRPr="00736684">
        <w:rPr>
          <w:lang w:val="it-IT"/>
        </w:rPr>
        <w:t xml:space="preserve">AC </w:t>
      </w:r>
      <w:r w:rsidR="00885488" w:rsidRPr="00736684">
        <w:rPr>
          <w:rStyle w:val="Incipit"/>
          <w:lang w:val="it-IT"/>
        </w:rPr>
        <w:t>Tradiderunt</w:t>
      </w:r>
      <w:r w:rsidR="005A362F" w:rsidRPr="00736684">
        <w:rPr>
          <w:i/>
          <w:lang w:val="it-IT"/>
        </w:rPr>
        <w:t xml:space="preserve"> </w:t>
      </w:r>
      <w:r w:rsidR="00885488" w:rsidRPr="00736684">
        <w:rPr>
          <w:rStyle w:val="Incipit"/>
          <w:lang w:val="it-IT"/>
        </w:rPr>
        <w:t>corpora</w:t>
      </w:r>
      <w:r w:rsidR="005A362F" w:rsidRPr="00736684">
        <w:rPr>
          <w:i/>
          <w:lang w:val="it-IT"/>
        </w:rPr>
        <w:t xml:space="preserve"> </w:t>
      </w:r>
      <w:r w:rsidR="00885488" w:rsidRPr="00736684">
        <w:rPr>
          <w:rStyle w:val="Incipit"/>
          <w:lang w:val="it-IT"/>
        </w:rPr>
        <w:t>sua</w:t>
      </w:r>
      <w:r w:rsidR="00885488" w:rsidRPr="00736684">
        <w:rPr>
          <w:lang w:val="it-IT"/>
        </w:rPr>
        <w:t>.</w:t>
      </w:r>
      <w:r w:rsidR="008D4116" w:rsidRPr="00736684">
        <w:rPr>
          <w:lang w:val="it-IT"/>
        </w:rPr>
        <w:t xml:space="preserve"> (28r)</w:t>
      </w:r>
      <w:r w:rsidR="008522DD" w:rsidRPr="00736684">
        <w:rPr>
          <w:lang w:val="it-IT"/>
        </w:rPr>
        <w:t xml:space="preserve"> </w:t>
      </w:r>
      <w:r w:rsidRPr="00736684">
        <w:rPr>
          <w:rStyle w:val="Time1"/>
          <w:lang w:val="it-IT"/>
        </w:rPr>
        <w:t>Ad horas</w:t>
      </w:r>
      <w:r w:rsidR="00885488" w:rsidRPr="00736684">
        <w:rPr>
          <w:lang w:val="it-IT"/>
        </w:rPr>
        <w:t xml:space="preserve"> dicantur laudes antiphonae.</w:t>
      </w:r>
    </w:p>
    <w:p w:rsidR="00885488" w:rsidRDefault="002B1A69" w:rsidP="00415109">
      <w:pPr>
        <w:rPr>
          <w:lang w:val="en-US"/>
        </w:rPr>
      </w:pPr>
      <w:r w:rsidRPr="00736684">
        <w:rPr>
          <w:rStyle w:val="Time1"/>
          <w:lang w:val="it-IT"/>
        </w:rPr>
        <w:t>Ad missam</w:t>
      </w:r>
      <w:r w:rsidR="00885488" w:rsidRPr="00736684">
        <w:rPr>
          <w:lang w:val="it-IT"/>
        </w:rPr>
        <w:t xml:space="preserve"> IN </w:t>
      </w:r>
      <w:r w:rsidR="00885488" w:rsidRPr="00736684">
        <w:rPr>
          <w:rStyle w:val="Incipit"/>
          <w:lang w:val="it-IT"/>
        </w:rPr>
        <w:t>Sacerdotes eius induant salutare</w:t>
      </w:r>
      <w:r w:rsidR="00885488" w:rsidRPr="00736684">
        <w:rPr>
          <w:lang w:val="it-IT"/>
        </w:rPr>
        <w:t xml:space="preserve">. </w:t>
      </w:r>
      <w:r w:rsidR="008D4116" w:rsidRPr="00736684">
        <w:rPr>
          <w:lang w:val="fr-FR"/>
        </w:rPr>
        <w:t xml:space="preserve">[KY] </w:t>
      </w:r>
      <w:r w:rsidR="008D4116" w:rsidRPr="00736684">
        <w:rPr>
          <w:rStyle w:val="Incipit"/>
          <w:lang w:val="fr-FR"/>
        </w:rPr>
        <w:t>Kyrie</w:t>
      </w:r>
      <w:r w:rsidR="008D4116" w:rsidRPr="00736684">
        <w:rPr>
          <w:lang w:val="fr-FR"/>
        </w:rPr>
        <w:t xml:space="preserve"> et [SA] </w:t>
      </w:r>
      <w:r w:rsidR="008D4116" w:rsidRPr="00736684">
        <w:rPr>
          <w:rStyle w:val="Incipit"/>
          <w:lang w:val="fr-FR"/>
        </w:rPr>
        <w:t>Sanctus</w:t>
      </w:r>
      <w:r w:rsidR="00885488" w:rsidRPr="00736684">
        <w:rPr>
          <w:lang w:val="fr-FR"/>
        </w:rPr>
        <w:t xml:space="preserve"> sub novem lectionibus. </w:t>
      </w:r>
      <w:r w:rsidR="00885488">
        <w:rPr>
          <w:lang w:val="en-US"/>
        </w:rPr>
        <w:t xml:space="preserve">GR </w:t>
      </w:r>
      <w:r w:rsidR="00885488" w:rsidRPr="00736684">
        <w:rPr>
          <w:rStyle w:val="Incipit"/>
          <w:lang w:val="en-US"/>
        </w:rPr>
        <w:t>Sacerdotes eius</w:t>
      </w:r>
      <w:r w:rsidR="00885488">
        <w:rPr>
          <w:lang w:val="en-US"/>
        </w:rPr>
        <w:t>. AL</w:t>
      </w:r>
      <w:r w:rsidR="008D4116">
        <w:rPr>
          <w:lang w:val="en-US"/>
        </w:rPr>
        <w:t>V</w:t>
      </w:r>
      <w:r w:rsidR="00885488">
        <w:rPr>
          <w:lang w:val="en-US"/>
        </w:rPr>
        <w:t xml:space="preserve"> </w:t>
      </w:r>
      <w:r w:rsidR="00885488" w:rsidRPr="00736684">
        <w:rPr>
          <w:rStyle w:val="Incipit"/>
          <w:lang w:val="en-US"/>
        </w:rPr>
        <w:t>Iuravit dominus</w:t>
      </w:r>
      <w:r w:rsidR="00DD1415">
        <w:rPr>
          <w:lang w:val="en-US"/>
        </w:rPr>
        <w:t>@231.</w:t>
      </w:r>
      <w:r w:rsidR="00885488">
        <w:rPr>
          <w:lang w:val="en-US"/>
        </w:rPr>
        <w:t xml:space="preserve"> OF </w:t>
      </w:r>
      <w:r w:rsidR="00885488" w:rsidRPr="00736684">
        <w:rPr>
          <w:rStyle w:val="Incipit"/>
          <w:lang w:val="en-US"/>
        </w:rPr>
        <w:t>Veritas mea</w:t>
      </w:r>
      <w:r w:rsidR="00DD1415">
        <w:rPr>
          <w:lang w:val="en-US"/>
        </w:rPr>
        <w:t>@31.</w:t>
      </w:r>
      <w:r w:rsidR="00885488">
        <w:rPr>
          <w:lang w:val="en-US"/>
        </w:rPr>
        <w:t xml:space="preserve"> CO </w:t>
      </w:r>
      <w:r w:rsidR="00885488" w:rsidRPr="00736684">
        <w:rPr>
          <w:rStyle w:val="Incipit"/>
          <w:lang w:val="en-US"/>
        </w:rPr>
        <w:t>Beatus ser</w:t>
      </w:r>
      <w:r w:rsidR="00382E22" w:rsidRPr="00736684">
        <w:rPr>
          <w:rStyle w:val="Incipit"/>
          <w:lang w:val="en-US"/>
        </w:rPr>
        <w:t>vu</w:t>
      </w:r>
      <w:r w:rsidR="00885488" w:rsidRPr="00736684">
        <w:rPr>
          <w:rStyle w:val="Incipit"/>
          <w:lang w:val="en-US"/>
        </w:rPr>
        <w:t>s</w:t>
      </w:r>
      <w:r w:rsidR="00DD1415">
        <w:rPr>
          <w:lang w:val="en-US"/>
        </w:rPr>
        <w:t>@28.</w:t>
      </w:r>
    </w:p>
    <w:p w:rsidR="00885488" w:rsidRPr="00736684" w:rsidRDefault="002B1A69" w:rsidP="00415109">
      <w:pPr>
        <w:rPr>
          <w:lang w:val="pt-PT"/>
        </w:rPr>
      </w:pPr>
      <w:r w:rsidRPr="00736684">
        <w:rPr>
          <w:rStyle w:val="Time1"/>
          <w:lang w:val="pt-PT"/>
        </w:rPr>
        <w:t>Ad secundas vesperas</w:t>
      </w:r>
      <w:r w:rsidR="00885488" w:rsidRPr="00B779A9">
        <w:rPr>
          <w:lang w:val="pt-PT"/>
        </w:rPr>
        <w:t xml:space="preserve"> </w:t>
      </w:r>
      <w:r w:rsidR="008522DD">
        <w:rPr>
          <w:lang w:val="pt-PT"/>
        </w:rPr>
        <w:t xml:space="preserve">AN </w:t>
      </w:r>
      <w:r w:rsidRPr="00736684">
        <w:rPr>
          <w:rStyle w:val="Incipit"/>
          <w:lang w:val="pt-PT"/>
        </w:rPr>
        <w:t>%D::</w:t>
      </w:r>
      <w:r w:rsidR="00024BEB" w:rsidRPr="00736684">
        <w:rPr>
          <w:rStyle w:val="Incipit"/>
          <w:lang w:val="pt-PT"/>
        </w:rPr>
        <w:t>Qui</w:t>
      </w:r>
      <w:r w:rsidR="00D734F4" w:rsidRPr="00736684">
        <w:rPr>
          <w:rStyle w:val="Incipit"/>
          <w:lang w:val="pt-PT"/>
        </w:rPr>
        <w:t xml:space="preserve"> </w:t>
      </w:r>
      <w:r w:rsidR="00024BEB" w:rsidRPr="00736684">
        <w:rPr>
          <w:rStyle w:val="Incipit"/>
          <w:lang w:val="pt-PT"/>
        </w:rPr>
        <w:t>me</w:t>
      </w:r>
      <w:r w:rsidR="00D734F4" w:rsidRPr="00736684">
        <w:rPr>
          <w:rStyle w:val="Incipit"/>
          <w:lang w:val="pt-PT"/>
        </w:rPr>
        <w:t xml:space="preserve"> </w:t>
      </w:r>
      <w:r w:rsidR="00024BEB" w:rsidRPr="004518BD">
        <w:rPr>
          <w:rStyle w:val="Incipit"/>
          <w:lang w:val="pt-PT"/>
        </w:rPr>
        <w:t>confessus</w:t>
      </w:r>
      <w:r w:rsidR="006129FB" w:rsidRPr="004518BD">
        <w:rPr>
          <w:rStyle w:val="Incipit"/>
          <w:lang w:val="pt-PT"/>
        </w:rPr>
        <w:t>%</w:t>
      </w:r>
      <w:r w:rsidR="007D521F">
        <w:rPr>
          <w:lang w:val="pt-PT"/>
        </w:rPr>
        <w:t xml:space="preserve">. </w:t>
      </w:r>
      <w:r w:rsidR="00A75047">
        <w:rPr>
          <w:lang w:val="pt-PT"/>
        </w:rPr>
        <w:t xml:space="preserve">[AN] </w:t>
      </w:r>
      <w:r w:rsidR="00024BEB" w:rsidRPr="004518BD">
        <w:rPr>
          <w:rStyle w:val="Incipit"/>
          <w:lang w:val="pt-PT"/>
        </w:rPr>
        <w:t>$E::</w:t>
      </w:r>
      <w:r w:rsidR="008522DD" w:rsidRPr="004518BD">
        <w:rPr>
          <w:rStyle w:val="Incipit"/>
          <w:lang w:val="pt-PT"/>
        </w:rPr>
        <w:t>Iu</w:t>
      </w:r>
      <w:r w:rsidR="00885488" w:rsidRPr="004518BD">
        <w:rPr>
          <w:rStyle w:val="Incipit"/>
          <w:lang w:val="pt-PT"/>
        </w:rPr>
        <w:t>cundus homo</w:t>
      </w:r>
      <w:r w:rsidR="00024BEB" w:rsidRPr="004518BD">
        <w:rPr>
          <w:rStyle w:val="Incipit"/>
          <w:lang w:val="pt-PT"/>
        </w:rPr>
        <w:t>$</w:t>
      </w:r>
      <w:r w:rsidR="00885488" w:rsidRPr="002B1A69">
        <w:rPr>
          <w:lang w:val="pt-PT"/>
        </w:rPr>
        <w:t xml:space="preserve"> cum reliquis</w:t>
      </w:r>
      <w:r w:rsidR="00885488" w:rsidRPr="00B779A9">
        <w:rPr>
          <w:lang w:val="pt-PT"/>
        </w:rPr>
        <w:t xml:space="preserve">. PS </w:t>
      </w:r>
      <w:r w:rsidR="00885488" w:rsidRPr="00736684">
        <w:rPr>
          <w:rStyle w:val="Incipit"/>
          <w:lang w:val="pt-PT"/>
        </w:rPr>
        <w:t xml:space="preserve">Beatus </w:t>
      </w:r>
      <w:r w:rsidR="00C31823" w:rsidRPr="00736684">
        <w:rPr>
          <w:rStyle w:val="Incipit"/>
          <w:lang w:val="pt-PT"/>
        </w:rPr>
        <w:t>vir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Credidi</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Ad dominum cum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Ad te le</w:t>
      </w:r>
      <w:r w:rsidR="00872B44" w:rsidRPr="00736684">
        <w:rPr>
          <w:rStyle w:val="Incipit"/>
          <w:lang w:val="pt-PT"/>
        </w:rPr>
        <w:t>vavi</w:t>
      </w:r>
      <w:r w:rsidR="00885488" w:rsidRPr="00B779A9">
        <w:rPr>
          <w:lang w:val="pt-PT"/>
        </w:rPr>
        <w:t xml:space="preserve">. </w:t>
      </w:r>
      <w:r w:rsidR="00BA24A1" w:rsidRPr="00736684">
        <w:rPr>
          <w:lang w:val="pt-PT"/>
        </w:rPr>
        <w:t>[</w:t>
      </w:r>
      <w:r w:rsidR="00885488" w:rsidRPr="00736684">
        <w:rPr>
          <w:lang w:val="pt-PT"/>
        </w:rPr>
        <w:t>PS</w:t>
      </w:r>
      <w:r w:rsidR="00BA24A1" w:rsidRPr="00736684">
        <w:rPr>
          <w:lang w:val="pt-PT"/>
        </w:rPr>
        <w:t>]</w:t>
      </w:r>
      <w:r w:rsidR="00885488" w:rsidRPr="00736684">
        <w:rPr>
          <w:lang w:val="pt-PT"/>
        </w:rPr>
        <w:t xml:space="preserve"> </w:t>
      </w:r>
      <w:r w:rsidR="00885488" w:rsidRPr="00736684">
        <w:rPr>
          <w:rStyle w:val="Incipit"/>
          <w:lang w:val="pt-PT"/>
        </w:rPr>
        <w:t>De profundis</w:t>
      </w:r>
      <w:r w:rsidR="00885488" w:rsidRPr="00736684">
        <w:rPr>
          <w:lang w:val="pt-PT"/>
        </w:rPr>
        <w:t xml:space="preserve">. HY </w:t>
      </w:r>
      <w:r w:rsidR="00885488" w:rsidRPr="00736684">
        <w:rPr>
          <w:rStyle w:val="Incipit"/>
          <w:lang w:val="pt-PT"/>
        </w:rPr>
        <w:t>Martyr dei</w:t>
      </w:r>
      <w:r w:rsidR="00885488" w:rsidRPr="00736684">
        <w:rPr>
          <w:lang w:val="pt-PT"/>
        </w:rPr>
        <w:t xml:space="preserve">. AM </w:t>
      </w:r>
      <w:r w:rsidR="00885488" w:rsidRPr="00736684">
        <w:rPr>
          <w:rStyle w:val="Incipit"/>
          <w:lang w:val="pt-PT"/>
        </w:rPr>
        <w:t xml:space="preserve">Hic est </w:t>
      </w:r>
      <w:r w:rsidR="001023E8" w:rsidRPr="00736684">
        <w:rPr>
          <w:rStyle w:val="Incipit"/>
          <w:lang w:val="pt-PT"/>
        </w:rPr>
        <w:t>vere</w:t>
      </w:r>
      <w:r w:rsidR="00885488" w:rsidRPr="00736684">
        <w:rPr>
          <w:rStyle w:val="Incipit"/>
          <w:lang w:val="pt-PT"/>
        </w:rPr>
        <w:t xml:space="preserve"> martyr</w:t>
      </w:r>
      <w:r w:rsidR="00885488" w:rsidRPr="00736684">
        <w:rPr>
          <w:lang w:val="pt-PT"/>
        </w:rPr>
        <w:t xml:space="preserve">. </w:t>
      </w:r>
      <w:r w:rsidR="008522DD" w:rsidRPr="00736684">
        <w:rPr>
          <w:lang w:val="pt-PT"/>
        </w:rPr>
        <w:t>Suffragium de sanctis Abdon et Senne</w:t>
      </w:r>
      <w:r w:rsidR="008D4116" w:rsidRPr="00736684">
        <w:rPr>
          <w:lang w:val="pt-PT"/>
        </w:rPr>
        <w:t xml:space="preserve">s </w:t>
      </w:r>
      <w:r w:rsidR="00885488" w:rsidRPr="00736684">
        <w:rPr>
          <w:lang w:val="pt-PT"/>
        </w:rPr>
        <w:t xml:space="preserve">AC </w:t>
      </w:r>
      <w:r w:rsidR="00885488" w:rsidRPr="00736684">
        <w:rPr>
          <w:rStyle w:val="Incipit"/>
          <w:lang w:val="pt-PT"/>
        </w:rPr>
        <w:t>Absterget</w:t>
      </w:r>
      <w:r w:rsidR="005A362F" w:rsidRPr="00736684">
        <w:rPr>
          <w:i/>
          <w:lang w:val="pt-PT"/>
        </w:rPr>
        <w:t xml:space="preserve"> </w:t>
      </w:r>
      <w:r w:rsidR="00885488" w:rsidRPr="00736684">
        <w:rPr>
          <w:rStyle w:val="Incipit"/>
          <w:lang w:val="pt-PT"/>
        </w:rPr>
        <w:t>deus</w:t>
      </w:r>
      <w:r w:rsidR="00885488" w:rsidRPr="00736684">
        <w:rPr>
          <w:lang w:val="pt-PT"/>
        </w:rPr>
        <w:t>.</w:t>
      </w:r>
    </w:p>
    <w:p w:rsidR="00885488" w:rsidRPr="00736684" w:rsidRDefault="00885488" w:rsidP="00415109">
      <w:pPr>
        <w:pStyle w:val="berschrift1"/>
        <w:rPr>
          <w:lang w:val="fr-FR"/>
        </w:rPr>
      </w:pPr>
      <w:r w:rsidRPr="00736684">
        <w:rPr>
          <w:lang w:val="fr-FR"/>
        </w:rPr>
        <w:t>ABDON ET SENN</w:t>
      </w:r>
      <w:r w:rsidR="005B4997" w:rsidRPr="00736684">
        <w:rPr>
          <w:lang w:val="fr-FR"/>
        </w:rPr>
        <w:t>E</w:t>
      </w:r>
      <w:r w:rsidRPr="00736684">
        <w:rPr>
          <w:lang w:val="fr-FR"/>
        </w:rPr>
        <w:t>S</w:t>
      </w:r>
    </w:p>
    <w:p w:rsidR="00885488" w:rsidRPr="00B779A9" w:rsidRDefault="00885488" w:rsidP="00415109">
      <w:pPr>
        <w:rPr>
          <w:lang w:val="fr-FR"/>
        </w:rPr>
      </w:pPr>
      <w:r w:rsidRPr="00B779A9">
        <w:rPr>
          <w:lang w:val="fr-FR"/>
        </w:rPr>
        <w:t>Tres lectiones facimus ut de pluribus martyribus.</w:t>
      </w:r>
    </w:p>
    <w:p w:rsidR="00885488" w:rsidRPr="00B779A9" w:rsidRDefault="002B1A69" w:rsidP="00415109">
      <w:pPr>
        <w:rPr>
          <w:lang w:val="fr-FR"/>
        </w:rPr>
      </w:pPr>
      <w:r w:rsidRPr="00736684">
        <w:rPr>
          <w:rStyle w:val="Time1"/>
          <w:lang w:val="fr-FR"/>
        </w:rPr>
        <w:t>Ad matutinum</w:t>
      </w:r>
      <w:r w:rsidR="00885488" w:rsidRPr="00B779A9">
        <w:rPr>
          <w:lang w:val="fr-FR"/>
        </w:rPr>
        <w:t xml:space="preserve"> I</w:t>
      </w:r>
      <w:r w:rsidR="008D4116" w:rsidRPr="00B779A9">
        <w:rPr>
          <w:lang w:val="fr-FR"/>
        </w:rPr>
        <w:t>N</w:t>
      </w:r>
      <w:r w:rsidR="00885488" w:rsidRPr="00B779A9">
        <w:rPr>
          <w:lang w:val="fr-FR"/>
        </w:rPr>
        <w:t xml:space="preserve">V </w:t>
      </w:r>
      <w:r w:rsidR="00885488" w:rsidRPr="00794880">
        <w:rPr>
          <w:rStyle w:val="Incipit"/>
          <w:lang w:val="fr-FR"/>
        </w:rPr>
        <w:t>Regem</w:t>
      </w:r>
      <w:r w:rsidR="005A362F" w:rsidRPr="005A362F">
        <w:rPr>
          <w:i/>
          <w:lang w:val="fr-FR"/>
        </w:rPr>
        <w:t xml:space="preserve"> </w:t>
      </w:r>
      <w:r w:rsidR="00885488" w:rsidRPr="00794880">
        <w:rPr>
          <w:rStyle w:val="Incipit"/>
          <w:lang w:val="fr-FR"/>
        </w:rPr>
        <w:t>martyrum</w:t>
      </w:r>
      <w:r w:rsidR="005A362F" w:rsidRPr="005A362F">
        <w:rPr>
          <w:i/>
          <w:lang w:val="fr-FR"/>
        </w:rPr>
        <w:t xml:space="preserve"> </w:t>
      </w:r>
      <w:r w:rsidR="00885488" w:rsidRPr="00794880">
        <w:rPr>
          <w:rStyle w:val="Incipit"/>
          <w:lang w:val="fr-FR"/>
        </w:rPr>
        <w:t>dominum</w:t>
      </w:r>
      <w:r w:rsidR="00885488" w:rsidRPr="00B779A9">
        <w:rPr>
          <w:lang w:val="fr-FR"/>
        </w:rPr>
        <w:t xml:space="preserve">. </w:t>
      </w:r>
      <w:r w:rsidR="00982EF5" w:rsidRPr="00B779A9">
        <w:rPr>
          <w:lang w:val="fr-FR"/>
        </w:rPr>
        <w:t>Hymnu</w:t>
      </w:r>
      <w:r w:rsidR="00885488" w:rsidRPr="00B779A9">
        <w:rPr>
          <w:lang w:val="fr-FR"/>
        </w:rPr>
        <w:t>s</w:t>
      </w:r>
      <w:r w:rsidR="005B4997">
        <w:rPr>
          <w:lang w:val="fr-FR"/>
        </w:rPr>
        <w:t>,</w:t>
      </w:r>
      <w:r w:rsidR="00885488" w:rsidRPr="00B779A9">
        <w:rPr>
          <w:lang w:val="fr-FR"/>
        </w:rPr>
        <w:t xml:space="preserve"> antip</w:t>
      </w:r>
      <w:r w:rsidR="008D4116" w:rsidRPr="00B779A9">
        <w:rPr>
          <w:lang w:val="fr-FR"/>
        </w:rPr>
        <w:t>honae et psalmi ferialiter. Versiculus de martyribus. Lectiones de tempore. Responsoria d</w:t>
      </w:r>
      <w:r w:rsidR="00885488" w:rsidRPr="00B779A9">
        <w:rPr>
          <w:lang w:val="fr-FR"/>
        </w:rPr>
        <w:t>e martyribus ad placitum.</w:t>
      </w:r>
    </w:p>
    <w:p w:rsidR="00885488" w:rsidRPr="00B779A9" w:rsidRDefault="002B1A69" w:rsidP="00415109">
      <w:pPr>
        <w:rPr>
          <w:lang w:val="fr-FR"/>
        </w:rPr>
      </w:pPr>
      <w:r w:rsidRPr="00736684">
        <w:rPr>
          <w:rStyle w:val="Time1"/>
          <w:lang w:val="fr-FR"/>
        </w:rPr>
        <w:t>Ad laudes</w:t>
      </w:r>
      <w:r w:rsidR="00885488" w:rsidRPr="00B779A9">
        <w:rPr>
          <w:lang w:val="fr-FR"/>
        </w:rPr>
        <w:t xml:space="preserve"> AN </w:t>
      </w:r>
      <w:r w:rsidR="00885488" w:rsidRPr="00736684">
        <w:rPr>
          <w:rStyle w:val="Incipit"/>
          <w:lang w:val="fr-FR"/>
        </w:rPr>
        <w:t>Omnes sancti</w:t>
      </w:r>
      <w:r w:rsidR="00885488" w:rsidRPr="00B779A9">
        <w:rPr>
          <w:lang w:val="fr-FR"/>
        </w:rPr>
        <w:t xml:space="preserve"> sola dicitur. HY </w:t>
      </w:r>
      <w:r w:rsidR="00885488" w:rsidRPr="00736684">
        <w:rPr>
          <w:rStyle w:val="Incipit"/>
          <w:lang w:val="fr-FR"/>
        </w:rPr>
        <w:t>Rex gloriose martyrum</w:t>
      </w:r>
      <w:r w:rsidR="00885488" w:rsidRPr="00B779A9">
        <w:rPr>
          <w:lang w:val="fr-FR"/>
        </w:rPr>
        <w:t xml:space="preserve">. VS </w:t>
      </w:r>
      <w:r w:rsidR="00885488" w:rsidRPr="00736684">
        <w:rPr>
          <w:rStyle w:val="Incipit"/>
          <w:lang w:val="fr-FR"/>
        </w:rPr>
        <w:t>Iustorum animae</w:t>
      </w:r>
      <w:r w:rsidR="00885488" w:rsidRPr="00B779A9">
        <w:rPr>
          <w:lang w:val="fr-FR"/>
        </w:rPr>
        <w:t xml:space="preserve">. AB </w:t>
      </w:r>
      <w:r w:rsidR="00885488" w:rsidRPr="00736684">
        <w:rPr>
          <w:rStyle w:val="Incipit"/>
          <w:lang w:val="fr-FR"/>
        </w:rPr>
        <w:t>Tradiderunt corpora sua</w:t>
      </w:r>
      <w:r w:rsidR="00885488" w:rsidRPr="00B779A9">
        <w:rPr>
          <w:lang w:val="fr-FR"/>
        </w:rPr>
        <w:t>.</w:t>
      </w:r>
    </w:p>
    <w:p w:rsidR="00885488" w:rsidRPr="00B779A9" w:rsidRDefault="002B1A69" w:rsidP="00415109">
      <w:pPr>
        <w:rPr>
          <w:lang w:val="pt-PT"/>
        </w:rPr>
      </w:pPr>
      <w:r w:rsidRPr="00736684">
        <w:rPr>
          <w:rStyle w:val="Time1"/>
          <w:lang w:val="pt-PT"/>
        </w:rPr>
        <w:t>Ad horas</w:t>
      </w:r>
      <w:r w:rsidR="00885488" w:rsidRPr="00B779A9">
        <w:rPr>
          <w:lang w:val="pt-PT"/>
        </w:rPr>
        <w:t xml:space="preserve"> AN </w:t>
      </w:r>
      <w:r w:rsidR="00885488" w:rsidRPr="00794880">
        <w:rPr>
          <w:rStyle w:val="Incipit"/>
          <w:lang w:val="pt-PT"/>
        </w:rPr>
        <w:t>Iustorum</w:t>
      </w:r>
      <w:r w:rsidR="005A362F" w:rsidRPr="005A362F">
        <w:rPr>
          <w:i/>
          <w:lang w:val="pt-PT"/>
        </w:rPr>
        <w:t xml:space="preserve"> </w:t>
      </w:r>
      <w:r w:rsidR="00885488" w:rsidRPr="00794880">
        <w:rPr>
          <w:rStyle w:val="Incipit"/>
          <w:lang w:val="pt-PT"/>
        </w:rPr>
        <w:t>autem</w:t>
      </w:r>
      <w:r w:rsidR="005A362F" w:rsidRPr="005A362F">
        <w:rPr>
          <w:i/>
          <w:lang w:val="pt-PT"/>
        </w:rPr>
        <w:t xml:space="preserve"> </w:t>
      </w:r>
      <w:r w:rsidR="00885488" w:rsidRPr="00794880">
        <w:rPr>
          <w:rStyle w:val="Incipit"/>
          <w:lang w:val="pt-PT"/>
        </w:rPr>
        <w:t>animae</w:t>
      </w:r>
      <w:r w:rsidR="00885488" w:rsidRPr="00B779A9">
        <w:rPr>
          <w:lang w:val="pt-PT"/>
        </w:rPr>
        <w:t xml:space="preserve"> cum reliquis.</w:t>
      </w:r>
    </w:p>
    <w:p w:rsidR="00885488" w:rsidRPr="00DD1415" w:rsidRDefault="002B1A69" w:rsidP="00415109">
      <w:pPr>
        <w:rPr>
          <w:lang w:val="it-IT"/>
        </w:rPr>
      </w:pPr>
      <w:r w:rsidRPr="00736684">
        <w:rPr>
          <w:rStyle w:val="Time1"/>
          <w:lang w:val="en-US"/>
        </w:rPr>
        <w:t>Ad missam</w:t>
      </w:r>
      <w:r>
        <w:rPr>
          <w:lang w:val="en-US"/>
        </w:rPr>
        <w:t xml:space="preserve"> </w:t>
      </w:r>
      <w:r w:rsidR="00885488">
        <w:rPr>
          <w:lang w:val="en-US"/>
        </w:rPr>
        <w:t xml:space="preserve">IN </w:t>
      </w:r>
      <w:r w:rsidR="00885488" w:rsidRPr="00736684">
        <w:rPr>
          <w:rStyle w:val="Incipit"/>
          <w:lang w:val="en-US"/>
        </w:rPr>
        <w:t>Intret in conspectu</w:t>
      </w:r>
      <w:r w:rsidR="00DD1415">
        <w:rPr>
          <w:lang w:val="en-US"/>
        </w:rPr>
        <w:t>@33.</w:t>
      </w:r>
      <w:r w:rsidR="00885488">
        <w:rPr>
          <w:lang w:val="en-US"/>
        </w:rPr>
        <w:t xml:space="preserve"> </w:t>
      </w:r>
      <w:r w:rsidR="00885488" w:rsidRPr="00DD1415">
        <w:rPr>
          <w:lang w:val="it-IT"/>
        </w:rPr>
        <w:t xml:space="preserve">GR </w:t>
      </w:r>
      <w:r w:rsidR="00885488" w:rsidRPr="00DD1415">
        <w:rPr>
          <w:rStyle w:val="Incipit"/>
          <w:lang w:val="it-IT"/>
        </w:rPr>
        <w:t>Gloriosus deus</w:t>
      </w:r>
      <w:r w:rsidR="00DD1415" w:rsidRPr="00DD1415">
        <w:rPr>
          <w:lang w:val="it-IT"/>
        </w:rPr>
        <w:t>@33.</w:t>
      </w:r>
      <w:r w:rsidR="00885488" w:rsidRPr="00DD1415">
        <w:rPr>
          <w:lang w:val="it-IT"/>
        </w:rPr>
        <w:t xml:space="preserve"> AL</w:t>
      </w:r>
      <w:r w:rsidR="008D4116" w:rsidRPr="00DD1415">
        <w:rPr>
          <w:lang w:val="it-IT"/>
        </w:rPr>
        <w:t>V</w:t>
      </w:r>
      <w:r w:rsidR="00885488" w:rsidRPr="00DD1415">
        <w:rPr>
          <w:lang w:val="it-IT"/>
        </w:rPr>
        <w:t xml:space="preserve"> </w:t>
      </w:r>
      <w:r w:rsidR="00E56159" w:rsidRPr="00DD1415">
        <w:rPr>
          <w:rStyle w:val="Incipit"/>
          <w:lang w:val="it-IT"/>
        </w:rPr>
        <w:t>Pretios</w:t>
      </w:r>
      <w:r w:rsidR="00885488" w:rsidRPr="00DD1415">
        <w:rPr>
          <w:rStyle w:val="Incipit"/>
          <w:lang w:val="it-IT"/>
        </w:rPr>
        <w:t>a in conspectu</w:t>
      </w:r>
      <w:r w:rsidR="00DD1415" w:rsidRPr="00DD1415">
        <w:rPr>
          <w:lang w:val="it-IT"/>
        </w:rPr>
        <w:t>@229.</w:t>
      </w:r>
      <w:r w:rsidR="00885488" w:rsidRPr="00DD1415">
        <w:rPr>
          <w:lang w:val="it-IT"/>
        </w:rPr>
        <w:t xml:space="preserve"> OF </w:t>
      </w:r>
      <w:r w:rsidR="00885488" w:rsidRPr="00DD1415">
        <w:rPr>
          <w:rStyle w:val="Incipit"/>
          <w:lang w:val="it-IT"/>
        </w:rPr>
        <w:t>Mirabilis deus</w:t>
      </w:r>
      <w:r w:rsidR="00DD1415" w:rsidRPr="00DD1415">
        <w:rPr>
          <w:lang w:val="it-IT"/>
        </w:rPr>
        <w:t>@156.</w:t>
      </w:r>
      <w:r w:rsidR="00885488" w:rsidRPr="00DD1415">
        <w:rPr>
          <w:lang w:val="it-IT"/>
        </w:rPr>
        <w:t xml:space="preserve"> CO </w:t>
      </w:r>
      <w:r w:rsidR="00885488" w:rsidRPr="00DD1415">
        <w:rPr>
          <w:rStyle w:val="Incipit"/>
          <w:lang w:val="it-IT"/>
        </w:rPr>
        <w:t>Posuerunt mortalia</w:t>
      </w:r>
      <w:r w:rsidR="00DD1415" w:rsidRPr="00DD1415">
        <w:rPr>
          <w:lang w:val="it-IT"/>
        </w:rPr>
        <w:t>@170.</w:t>
      </w:r>
    </w:p>
    <w:p w:rsidR="00885488" w:rsidRPr="00DD1415" w:rsidRDefault="00EA58A4" w:rsidP="00415109">
      <w:pPr>
        <w:pStyle w:val="berschrift1"/>
        <w:rPr>
          <w:lang w:val="it-IT"/>
        </w:rPr>
      </w:pPr>
      <w:r w:rsidRPr="00DD1415">
        <w:rPr>
          <w:lang w:val="it-IT"/>
        </w:rPr>
        <w:t>AD VINCULA SANCTI PETRI</w:t>
      </w:r>
    </w:p>
    <w:p w:rsidR="00885488" w:rsidRPr="00DD1415" w:rsidRDefault="00885488" w:rsidP="00415109">
      <w:pPr>
        <w:rPr>
          <w:lang w:val="it-IT"/>
        </w:rPr>
      </w:pPr>
      <w:r w:rsidRPr="00DD1415">
        <w:rPr>
          <w:lang w:val="it-IT"/>
        </w:rPr>
        <w:t xml:space="preserve">Binos facimus. </w:t>
      </w:r>
    </w:p>
    <w:p w:rsidR="00885488" w:rsidRPr="00B779A9" w:rsidRDefault="00EA58A4" w:rsidP="00415109">
      <w:pPr>
        <w:rPr>
          <w:lang w:val="pt-PT"/>
        </w:rPr>
      </w:pPr>
      <w:r w:rsidRPr="00DD1415">
        <w:rPr>
          <w:rStyle w:val="Time1"/>
          <w:lang w:val="it-IT"/>
        </w:rPr>
        <w:t>Ad vesperas</w:t>
      </w:r>
      <w:r w:rsidRPr="00DD1415">
        <w:rPr>
          <w:lang w:val="it-IT"/>
        </w:rPr>
        <w:t xml:space="preserve"> </w:t>
      </w:r>
      <w:r w:rsidR="00885488" w:rsidRPr="00DD1415">
        <w:rPr>
          <w:lang w:val="it-IT"/>
        </w:rPr>
        <w:t xml:space="preserve">super psalmos AN </w:t>
      </w:r>
      <w:r w:rsidR="00D80D0C" w:rsidRPr="00DD1415">
        <w:rPr>
          <w:rStyle w:val="Incipit"/>
          <w:lang w:val="it-IT"/>
        </w:rPr>
        <w:t>Solv</w:t>
      </w:r>
      <w:r w:rsidR="00885488" w:rsidRPr="00DD1415">
        <w:rPr>
          <w:rStyle w:val="Incipit"/>
          <w:lang w:val="it-IT"/>
        </w:rPr>
        <w:t>e iubente deo</w:t>
      </w:r>
      <w:r w:rsidR="008D4116" w:rsidRPr="00DD1415">
        <w:rPr>
          <w:lang w:val="it-IT"/>
        </w:rPr>
        <w:t>. Psalmi omnia Laudate.</w:t>
      </w:r>
      <w:r w:rsidR="00885488" w:rsidRPr="00DD1415">
        <w:rPr>
          <w:lang w:val="it-IT"/>
        </w:rPr>
        <w:t xml:space="preserve"> </w:t>
      </w:r>
      <w:r w:rsidR="00885488" w:rsidRPr="00B779A9">
        <w:rPr>
          <w:lang w:val="pt-PT"/>
        </w:rPr>
        <w:t xml:space="preserve">RP </w:t>
      </w:r>
      <w:r w:rsidR="00D80D0C" w:rsidRPr="00736684">
        <w:rPr>
          <w:rStyle w:val="Incipit"/>
          <w:lang w:val="pt-PT"/>
        </w:rPr>
        <w:t>Solv</w:t>
      </w:r>
      <w:r w:rsidR="00885488" w:rsidRPr="00736684">
        <w:rPr>
          <w:rStyle w:val="Incipit"/>
          <w:lang w:val="pt-PT"/>
        </w:rPr>
        <w:t>e iubente</w:t>
      </w:r>
      <w:r w:rsidR="00885488" w:rsidRPr="00B779A9">
        <w:rPr>
          <w:lang w:val="pt-PT"/>
        </w:rPr>
        <w:t>. HY</w:t>
      </w:r>
      <w:r w:rsidR="004547EA">
        <w:rPr>
          <w:lang w:val="pt-PT"/>
        </w:rPr>
        <w:t>HV</w:t>
      </w:r>
      <w:r w:rsidR="00885488" w:rsidRPr="00B779A9">
        <w:rPr>
          <w:lang w:val="pt-PT"/>
        </w:rPr>
        <w:t xml:space="preserve"> </w:t>
      </w:r>
      <w:r w:rsidR="00885488" w:rsidRPr="00736684">
        <w:rPr>
          <w:rStyle w:val="Incipit"/>
          <w:lang w:val="pt-PT"/>
        </w:rPr>
        <w:t>Iam bone pastor</w:t>
      </w:r>
      <w:r w:rsidR="00885488" w:rsidRPr="00B779A9">
        <w:rPr>
          <w:lang w:val="pt-PT"/>
        </w:rPr>
        <w:t xml:space="preserve"> cum ultimo </w:t>
      </w:r>
      <w:r w:rsidR="008D4116" w:rsidRPr="00B779A9">
        <w:rPr>
          <w:lang w:val="pt-PT"/>
        </w:rPr>
        <w:t>H</w:t>
      </w:r>
      <w:r w:rsidR="00885488" w:rsidRPr="00B779A9">
        <w:rPr>
          <w:lang w:val="pt-PT"/>
        </w:rPr>
        <w:t xml:space="preserve">V </w:t>
      </w:r>
      <w:r w:rsidR="00885488" w:rsidRPr="00736684">
        <w:rPr>
          <w:rStyle w:val="Incipit"/>
          <w:lang w:val="pt-PT"/>
        </w:rPr>
        <w:t>Sit trinitati</w:t>
      </w:r>
      <w:r w:rsidR="00885488" w:rsidRPr="00B779A9">
        <w:rPr>
          <w:lang w:val="pt-PT"/>
        </w:rPr>
        <w:t xml:space="preserve">. VS </w:t>
      </w:r>
      <w:r w:rsidR="00885488" w:rsidRPr="00736684">
        <w:rPr>
          <w:rStyle w:val="Incipit"/>
          <w:lang w:val="pt-PT"/>
        </w:rPr>
        <w:t>In omnem terram</w:t>
      </w:r>
      <w:r w:rsidR="00885488" w:rsidRPr="00B779A9">
        <w:rPr>
          <w:lang w:val="pt-PT"/>
        </w:rPr>
        <w:t xml:space="preserve">. AM </w:t>
      </w:r>
      <w:r w:rsidR="00885488" w:rsidRPr="00736684">
        <w:rPr>
          <w:rStyle w:val="Incipit"/>
          <w:lang w:val="pt-PT"/>
        </w:rPr>
        <w:t>Angelus domini astitit</w:t>
      </w:r>
      <w:r w:rsidR="00885488" w:rsidRPr="00B779A9">
        <w:rPr>
          <w:lang w:val="pt-PT"/>
        </w:rPr>
        <w:t xml:space="preserve">. </w:t>
      </w:r>
      <w:r w:rsidR="004547EA">
        <w:rPr>
          <w:lang w:val="pt-PT"/>
        </w:rPr>
        <w:lastRenderedPageBreak/>
        <w:t xml:space="preserve">Suffragium de </w:t>
      </w:r>
      <w:r w:rsidR="00E278CE">
        <w:rPr>
          <w:lang w:val="pt-PT"/>
        </w:rPr>
        <w:t>s</w:t>
      </w:r>
      <w:r w:rsidR="008D4116" w:rsidRPr="00B779A9">
        <w:rPr>
          <w:lang w:val="pt-PT"/>
        </w:rPr>
        <w:t>eptem Machab</w:t>
      </w:r>
      <w:r w:rsidR="0058676E">
        <w:rPr>
          <w:lang w:val="pt-PT"/>
        </w:rPr>
        <w:t>a</w:t>
      </w:r>
      <w:r w:rsidR="008D4116" w:rsidRPr="00B779A9">
        <w:rPr>
          <w:lang w:val="pt-PT"/>
        </w:rPr>
        <w:t xml:space="preserve">eis </w:t>
      </w:r>
      <w:r w:rsidR="004547EA">
        <w:rPr>
          <w:lang w:val="pt-PT"/>
        </w:rPr>
        <w:t>[</w:t>
      </w:r>
      <w:r w:rsidR="00885488" w:rsidRPr="00B779A9">
        <w:rPr>
          <w:lang w:val="pt-PT"/>
        </w:rPr>
        <w:t>AC</w:t>
      </w:r>
      <w:r w:rsidR="004547EA">
        <w:rPr>
          <w:lang w:val="pt-PT"/>
        </w:rPr>
        <w:t>]</w:t>
      </w:r>
      <w:r w:rsidR="00885488" w:rsidRPr="00B779A9">
        <w:rPr>
          <w:lang w:val="pt-PT"/>
        </w:rPr>
        <w:t xml:space="preserve"> </w:t>
      </w:r>
      <w:r w:rsidR="00885488" w:rsidRPr="00794880">
        <w:rPr>
          <w:rStyle w:val="Incipit"/>
          <w:lang w:val="pt-PT"/>
        </w:rPr>
        <w:t>Haec</w:t>
      </w:r>
      <w:r w:rsidR="005A362F" w:rsidRPr="005A362F">
        <w:rPr>
          <w:i/>
          <w:lang w:val="pt-PT"/>
        </w:rPr>
        <w:t xml:space="preserve"> </w:t>
      </w:r>
      <w:r w:rsidR="00885488" w:rsidRPr="00794880">
        <w:rPr>
          <w:rStyle w:val="Incipit"/>
          <w:lang w:val="pt-PT"/>
        </w:rPr>
        <w:t>est</w:t>
      </w:r>
      <w:r w:rsidR="005A362F" w:rsidRPr="005A362F">
        <w:rPr>
          <w:i/>
          <w:lang w:val="pt-PT"/>
        </w:rPr>
        <w:t xml:space="preserve"> </w:t>
      </w:r>
      <w:r w:rsidR="0007245A" w:rsidRPr="00794880">
        <w:rPr>
          <w:rStyle w:val="Incipit"/>
          <w:lang w:val="pt-PT"/>
        </w:rPr>
        <w:t>vera</w:t>
      </w:r>
      <w:r w:rsidR="005A362F" w:rsidRPr="005A362F">
        <w:rPr>
          <w:i/>
          <w:lang w:val="pt-PT"/>
        </w:rPr>
        <w:t xml:space="preserve"> </w:t>
      </w:r>
      <w:r w:rsidR="00885488" w:rsidRPr="00794880">
        <w:rPr>
          <w:rStyle w:val="Incipit"/>
          <w:lang w:val="pt-PT"/>
        </w:rPr>
        <w:t>fraternitas</w:t>
      </w:r>
      <w:r w:rsidR="00885488" w:rsidRPr="00B779A9">
        <w:rPr>
          <w:lang w:val="pt-PT"/>
        </w:rPr>
        <w:t xml:space="preserve">.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Omnium</w:t>
      </w:r>
      <w:r w:rsidR="005A362F" w:rsidRPr="005A362F">
        <w:rPr>
          <w:i/>
          <w:lang w:val="pt-PT"/>
        </w:rPr>
        <w:t xml:space="preserve"> </w:t>
      </w:r>
      <w:r w:rsidR="00885488" w:rsidRPr="00794880">
        <w:rPr>
          <w:rStyle w:val="Incipit"/>
          <w:lang w:val="pt-PT"/>
        </w:rPr>
        <w:t>(28v)</w:t>
      </w:r>
      <w:r w:rsidR="005A362F" w:rsidRPr="005A362F">
        <w:rPr>
          <w:i/>
          <w:lang w:val="pt-PT"/>
        </w:rPr>
        <w:t xml:space="preserve"> </w:t>
      </w:r>
      <w:r w:rsidR="00885488" w:rsidRPr="00794880">
        <w:rPr>
          <w:rStyle w:val="Incipit"/>
          <w:lang w:val="pt-PT"/>
        </w:rPr>
        <w:t>rerum</w:t>
      </w:r>
      <w:r w:rsidR="00885488" w:rsidRPr="00B779A9">
        <w:rPr>
          <w:lang w:val="pt-PT"/>
        </w:rPr>
        <w:t xml:space="preserve">. </w:t>
      </w:r>
      <w:r w:rsidR="008D4116" w:rsidRPr="00B779A9">
        <w:rPr>
          <w:lang w:val="pt-PT"/>
        </w:rPr>
        <w:t>[</w:t>
      </w:r>
      <w:r w:rsidR="00885488" w:rsidRPr="00B779A9">
        <w:rPr>
          <w:lang w:val="pt-PT"/>
        </w:rPr>
        <w:t>BD</w:t>
      </w:r>
      <w:r w:rsidR="008D4116" w:rsidRPr="00B779A9">
        <w:rPr>
          <w:lang w:val="pt-PT"/>
        </w:rPr>
        <w:t xml:space="preserve">] </w:t>
      </w:r>
      <w:r w:rsidR="005F6F99" w:rsidRPr="00794880">
        <w:rPr>
          <w:rStyle w:val="Incipit"/>
          <w:lang w:val="pt-PT"/>
        </w:rPr>
        <w:t>Benedicamus</w:t>
      </w:r>
      <w:r w:rsidR="008D4116" w:rsidRPr="00B779A9">
        <w:rPr>
          <w:lang w:val="pt-PT"/>
        </w:rPr>
        <w:t xml:space="preserve"> d</w:t>
      </w:r>
      <w:r w:rsidR="00885488" w:rsidRPr="00B779A9">
        <w:rPr>
          <w:lang w:val="pt-PT"/>
        </w:rPr>
        <w:t>e apostolis.</w:t>
      </w:r>
    </w:p>
    <w:p w:rsidR="00885488" w:rsidRPr="00B779A9" w:rsidRDefault="00EA58A4" w:rsidP="00415109">
      <w:pPr>
        <w:rPr>
          <w:lang w:val="pt-PT"/>
        </w:rPr>
      </w:pPr>
      <w:r w:rsidRPr="00736684">
        <w:rPr>
          <w:rStyle w:val="Time1"/>
          <w:lang w:val="pt-PT"/>
        </w:rPr>
        <w:t>Ad completorium</w:t>
      </w:r>
      <w:r w:rsidR="00885488" w:rsidRPr="00B779A9">
        <w:rPr>
          <w:lang w:val="pt-PT"/>
        </w:rPr>
        <w:t xml:space="preserve"> HY </w:t>
      </w:r>
      <w:r w:rsidR="00885488" w:rsidRPr="00794880">
        <w:rPr>
          <w:rStyle w:val="Incipit"/>
          <w:lang w:val="pt-PT"/>
        </w:rPr>
        <w:t>Te</w:t>
      </w:r>
      <w:r w:rsidR="005A362F" w:rsidRPr="005A362F">
        <w:rPr>
          <w:i/>
          <w:lang w:val="pt-PT"/>
        </w:rPr>
        <w:t xml:space="preserve"> </w:t>
      </w:r>
      <w:r w:rsidR="00885488" w:rsidRPr="00794880">
        <w:rPr>
          <w:rStyle w:val="Incipit"/>
          <w:lang w:val="pt-PT"/>
        </w:rPr>
        <w:t>lucis</w:t>
      </w:r>
      <w:r w:rsidR="00885488" w:rsidRPr="00B779A9">
        <w:rPr>
          <w:lang w:val="pt-PT"/>
        </w:rPr>
        <w:t xml:space="preserve">. AD </w:t>
      </w:r>
      <w:r w:rsidR="00885488" w:rsidRPr="00794880">
        <w:rPr>
          <w:rStyle w:val="Incipit"/>
          <w:lang w:val="pt-PT"/>
        </w:rPr>
        <w:t>Pacem</w:t>
      </w:r>
      <w:r w:rsidR="005A362F" w:rsidRPr="005A362F">
        <w:rPr>
          <w:i/>
          <w:lang w:val="pt-PT"/>
        </w:rPr>
        <w:t xml:space="preserve"> </w:t>
      </w:r>
      <w:r w:rsidR="00885488" w:rsidRPr="00794880">
        <w:rPr>
          <w:rStyle w:val="Incipit"/>
          <w:lang w:val="pt-PT"/>
        </w:rPr>
        <w:t>tuam</w:t>
      </w:r>
      <w:r w:rsidR="00885488" w:rsidRPr="00B779A9">
        <w:rPr>
          <w:lang w:val="pt-PT"/>
        </w:rPr>
        <w:t>.</w:t>
      </w:r>
    </w:p>
    <w:p w:rsidR="00885488" w:rsidRPr="00B779A9" w:rsidRDefault="00EA58A4" w:rsidP="00415109">
      <w:pPr>
        <w:rPr>
          <w:lang w:val="pt-PT"/>
        </w:rPr>
      </w:pPr>
      <w:r w:rsidRPr="00736684">
        <w:rPr>
          <w:rStyle w:val="Time1"/>
          <w:lang w:val="pt-PT"/>
        </w:rPr>
        <w:t>Ad matutinum</w:t>
      </w:r>
      <w:r w:rsidR="00885488" w:rsidRPr="00B779A9">
        <w:rPr>
          <w:lang w:val="pt-PT"/>
        </w:rPr>
        <w:t xml:space="preserve"> I</w:t>
      </w:r>
      <w:r w:rsidR="008D4116" w:rsidRPr="00B779A9">
        <w:rPr>
          <w:lang w:val="pt-PT"/>
        </w:rPr>
        <w:t>N</w:t>
      </w:r>
      <w:r w:rsidR="00885488" w:rsidRPr="00B779A9">
        <w:rPr>
          <w:lang w:val="pt-PT"/>
        </w:rPr>
        <w:t xml:space="preserve">V </w:t>
      </w:r>
      <w:r w:rsidR="00885488" w:rsidRPr="00736684">
        <w:rPr>
          <w:rStyle w:val="Incipit"/>
          <w:lang w:val="pt-PT"/>
        </w:rPr>
        <w:t>Regem regum adoremus</w:t>
      </w:r>
      <w:r w:rsidR="00885488" w:rsidRPr="00B779A9">
        <w:rPr>
          <w:lang w:val="pt-PT"/>
        </w:rPr>
        <w:t xml:space="preserve">. HY </w:t>
      </w:r>
      <w:r w:rsidR="00885488" w:rsidRPr="00736684">
        <w:rPr>
          <w:rStyle w:val="Incipit"/>
          <w:lang w:val="pt-PT"/>
        </w:rPr>
        <w:t>Petre pontifex inclite</w:t>
      </w:r>
      <w:r w:rsidR="008D4116" w:rsidRPr="00B779A9">
        <w:rPr>
          <w:lang w:val="pt-PT"/>
        </w:rPr>
        <w:t>. LH</w:t>
      </w:r>
      <w:r w:rsidR="00885488" w:rsidRPr="00B779A9">
        <w:rPr>
          <w:lang w:val="pt-PT"/>
        </w:rPr>
        <w:t xml:space="preserve"> </w:t>
      </w:r>
      <w:r w:rsidR="00885488" w:rsidRPr="00736684">
        <w:rPr>
          <w:rStyle w:val="Incipit"/>
          <w:lang w:val="pt-PT"/>
        </w:rPr>
        <w:t xml:space="preserve">Simon </w:t>
      </w:r>
      <w:r w:rsidR="004547EA" w:rsidRPr="00736684">
        <w:rPr>
          <w:rStyle w:val="Incipit"/>
          <w:lang w:val="pt-PT"/>
        </w:rPr>
        <w:t>|Io</w:t>
      </w:r>
      <w:r w:rsidR="00885488" w:rsidRPr="00736684">
        <w:rPr>
          <w:rStyle w:val="Incipit"/>
          <w:lang w:val="pt-PT"/>
        </w:rPr>
        <w:t>anna</w:t>
      </w:r>
      <w:r w:rsidR="004547EA" w:rsidRPr="00736684">
        <w:rPr>
          <w:rStyle w:val="Incipit"/>
          <w:lang w:val="pt-PT"/>
        </w:rPr>
        <w:t>::Ioannae|</w:t>
      </w:r>
      <w:r w:rsidR="00885488" w:rsidRPr="00736684">
        <w:rPr>
          <w:rStyle w:val="Incipit"/>
          <w:lang w:val="pt-PT"/>
        </w:rPr>
        <w:t xml:space="preserve"> filius Petrus a petra </w:t>
      </w:r>
      <w:r w:rsidR="00702792" w:rsidRPr="00736684">
        <w:rPr>
          <w:rStyle w:val="Incipit"/>
          <w:lang w:val="pt-PT"/>
        </w:rPr>
        <w:t>vo</w:t>
      </w:r>
      <w:r w:rsidR="00885488" w:rsidRPr="00736684">
        <w:rPr>
          <w:rStyle w:val="Incipit"/>
          <w:lang w:val="pt-PT"/>
        </w:rPr>
        <w:t>catus</w:t>
      </w:r>
      <w:r w:rsidR="00885488" w:rsidRPr="00B779A9">
        <w:rPr>
          <w:lang w:val="pt-PT"/>
        </w:rPr>
        <w:t xml:space="preserve">. </w:t>
      </w:r>
      <w:r w:rsidR="0063597B">
        <w:rPr>
          <w:lang w:val="pt-PT"/>
        </w:rPr>
        <w:t xml:space="preserve">Evangelium </w:t>
      </w:r>
      <w:r w:rsidR="0063597B" w:rsidRPr="00B779A9">
        <w:rPr>
          <w:lang w:val="pt-PT"/>
        </w:rPr>
        <w:t xml:space="preserve">de octava apostolorum Petri et Pauli </w:t>
      </w:r>
      <w:r w:rsidR="0063597B">
        <w:rPr>
          <w:lang w:val="pt-PT"/>
        </w:rPr>
        <w:t>[</w:t>
      </w:r>
      <w:r w:rsidR="00885488" w:rsidRPr="00B779A9">
        <w:rPr>
          <w:lang w:val="pt-PT"/>
        </w:rPr>
        <w:t>EV</w:t>
      </w:r>
      <w:r w:rsidR="0063597B">
        <w:rPr>
          <w:lang w:val="pt-PT"/>
        </w:rPr>
        <w:t>]</w:t>
      </w:r>
      <w:r w:rsidR="00885488" w:rsidRPr="00B779A9">
        <w:rPr>
          <w:lang w:val="pt-PT"/>
        </w:rPr>
        <w:t xml:space="preserve"> </w:t>
      </w:r>
      <w:r w:rsidR="00885488" w:rsidRPr="00736684">
        <w:rPr>
          <w:rStyle w:val="Incipit"/>
          <w:lang w:val="pt-PT"/>
        </w:rPr>
        <w:t>Iussit Iesus discipulos suos ascendere in naviculam</w:t>
      </w:r>
      <w:r w:rsidR="00885488" w:rsidRPr="00B779A9">
        <w:rPr>
          <w:lang w:val="pt-PT"/>
        </w:rPr>
        <w:t xml:space="preserve">. Ultimum RP </w:t>
      </w:r>
      <w:r w:rsidR="00D80D0C" w:rsidRPr="00736684">
        <w:rPr>
          <w:rStyle w:val="Incipit"/>
          <w:lang w:val="pt-PT"/>
        </w:rPr>
        <w:t>Solv</w:t>
      </w:r>
      <w:r w:rsidR="00885488" w:rsidRPr="00736684">
        <w:rPr>
          <w:rStyle w:val="Incipit"/>
          <w:lang w:val="pt-PT"/>
        </w:rPr>
        <w:t>e iubente deo</w:t>
      </w:r>
      <w:r w:rsidR="00885488" w:rsidRPr="00B779A9">
        <w:rPr>
          <w:lang w:val="pt-PT"/>
        </w:rPr>
        <w:t xml:space="preserve">. </w:t>
      </w:r>
    </w:p>
    <w:p w:rsidR="00885488" w:rsidRPr="00B779A9" w:rsidRDefault="00885488" w:rsidP="00415109">
      <w:pPr>
        <w:rPr>
          <w:lang w:val="pt-PT"/>
        </w:rPr>
      </w:pPr>
      <w:r w:rsidRPr="00B779A9">
        <w:rPr>
          <w:lang w:val="pt-PT"/>
        </w:rPr>
        <w:t xml:space="preserve">Reliquia omnia ut supra in </w:t>
      </w:r>
      <w:r w:rsidR="0086266C">
        <w:rPr>
          <w:lang w:val="pt-PT"/>
        </w:rPr>
        <w:t>sollemn</w:t>
      </w:r>
      <w:r w:rsidRPr="00B779A9">
        <w:rPr>
          <w:lang w:val="pt-PT"/>
        </w:rPr>
        <w:t>itate apostolorum</w:t>
      </w:r>
      <w:r w:rsidR="00497A85">
        <w:rPr>
          <w:lang w:val="pt-PT"/>
        </w:rPr>
        <w:t xml:space="preserve"> Petri et Pauli.</w:t>
      </w:r>
      <w:r w:rsidRPr="00B779A9">
        <w:rPr>
          <w:lang w:val="pt-PT"/>
        </w:rPr>
        <w:t xml:space="preserve"> Praeter </w:t>
      </w:r>
      <w:r w:rsidR="0063597B">
        <w:rPr>
          <w:lang w:val="pt-PT"/>
        </w:rPr>
        <w:t>suffragium $E::</w:t>
      </w:r>
      <w:r w:rsidRPr="00B779A9">
        <w:rPr>
          <w:lang w:val="pt-PT"/>
        </w:rPr>
        <w:t>quod est</w:t>
      </w:r>
      <w:r w:rsidR="0063597B">
        <w:rPr>
          <w:lang w:val="pt-PT"/>
        </w:rPr>
        <w:t>$</w:t>
      </w:r>
      <w:r w:rsidRPr="00B779A9">
        <w:rPr>
          <w:lang w:val="pt-PT"/>
        </w:rPr>
        <w:t xml:space="preserve"> </w:t>
      </w:r>
      <w:r w:rsidR="00E278CE">
        <w:rPr>
          <w:lang w:val="pt-PT"/>
        </w:rPr>
        <w:t>de s</w:t>
      </w:r>
      <w:r w:rsidR="005865DF" w:rsidRPr="00B779A9">
        <w:rPr>
          <w:lang w:val="pt-PT"/>
        </w:rPr>
        <w:t>eptem Machab</w:t>
      </w:r>
      <w:r w:rsidR="0058676E">
        <w:rPr>
          <w:lang w:val="pt-PT"/>
        </w:rPr>
        <w:t>a</w:t>
      </w:r>
      <w:r w:rsidR="005865DF" w:rsidRPr="00B779A9">
        <w:rPr>
          <w:lang w:val="pt-PT"/>
        </w:rPr>
        <w:t>eis</w:t>
      </w:r>
      <w:r w:rsidRPr="00B779A9">
        <w:rPr>
          <w:lang w:val="pt-PT"/>
        </w:rPr>
        <w:t xml:space="preserve"> </w:t>
      </w:r>
      <w:r w:rsidR="0063597B">
        <w:rPr>
          <w:lang w:val="pt-PT"/>
        </w:rPr>
        <w:t>[</w:t>
      </w:r>
      <w:r w:rsidRPr="00B779A9">
        <w:rPr>
          <w:lang w:val="pt-PT"/>
        </w:rPr>
        <w:t>AC</w:t>
      </w:r>
      <w:r w:rsidR="0063597B">
        <w:rPr>
          <w:lang w:val="pt-PT"/>
        </w:rPr>
        <w:t>]</w:t>
      </w:r>
      <w:r w:rsidRPr="00B779A9">
        <w:rPr>
          <w:lang w:val="pt-PT"/>
        </w:rPr>
        <w:t xml:space="preserve"> </w:t>
      </w:r>
      <w:r w:rsidRPr="00794880">
        <w:rPr>
          <w:rStyle w:val="Incipit"/>
          <w:lang w:val="pt-PT"/>
        </w:rPr>
        <w:t>Tradiderunt</w:t>
      </w:r>
      <w:r w:rsidR="005A362F" w:rsidRPr="005A362F">
        <w:rPr>
          <w:i/>
          <w:lang w:val="pt-PT"/>
        </w:rPr>
        <w:t xml:space="preserve"> </w:t>
      </w:r>
      <w:r w:rsidRPr="00794880">
        <w:rPr>
          <w:rStyle w:val="Incipit"/>
          <w:lang w:val="pt-PT"/>
        </w:rPr>
        <w:t>corpora</w:t>
      </w:r>
      <w:r w:rsidR="005A362F" w:rsidRPr="005A362F">
        <w:rPr>
          <w:i/>
          <w:lang w:val="pt-PT"/>
        </w:rPr>
        <w:t xml:space="preserve"> </w:t>
      </w:r>
      <w:r w:rsidRPr="00794880">
        <w:rPr>
          <w:rStyle w:val="Incipit"/>
          <w:lang w:val="pt-PT"/>
        </w:rPr>
        <w:t>sua</w:t>
      </w:r>
      <w:r w:rsidRPr="00B779A9">
        <w:rPr>
          <w:lang w:val="pt-PT"/>
        </w:rPr>
        <w:t xml:space="preserve"> et AB </w:t>
      </w:r>
      <w:r w:rsidRPr="00794880">
        <w:rPr>
          <w:rStyle w:val="Incipit"/>
          <w:lang w:val="pt-PT"/>
        </w:rPr>
        <w:t>Quodcumque</w:t>
      </w:r>
      <w:r w:rsidR="005A362F" w:rsidRPr="005A362F">
        <w:rPr>
          <w:i/>
          <w:lang w:val="pt-PT"/>
        </w:rPr>
        <w:t xml:space="preserve"> </w:t>
      </w:r>
      <w:r w:rsidRPr="00794880">
        <w:rPr>
          <w:rStyle w:val="Incipit"/>
          <w:lang w:val="pt-PT"/>
        </w:rPr>
        <w:t>ligaveris</w:t>
      </w:r>
      <w:r w:rsidR="005A362F" w:rsidRPr="005A362F">
        <w:rPr>
          <w:i/>
          <w:lang w:val="pt-PT"/>
        </w:rPr>
        <w:t xml:space="preserve"> </w:t>
      </w:r>
      <w:r w:rsidRPr="00794880">
        <w:rPr>
          <w:rStyle w:val="Incipit"/>
          <w:lang w:val="pt-PT"/>
        </w:rPr>
        <w:t>super</w:t>
      </w:r>
      <w:r w:rsidR="005A362F" w:rsidRPr="005A362F">
        <w:rPr>
          <w:i/>
          <w:lang w:val="pt-PT"/>
        </w:rPr>
        <w:t xml:space="preserve"> </w:t>
      </w:r>
      <w:r w:rsidRPr="00794880">
        <w:rPr>
          <w:rStyle w:val="Incipit"/>
          <w:lang w:val="pt-PT"/>
        </w:rPr>
        <w:t>terram</w:t>
      </w:r>
      <w:r w:rsidRPr="00B779A9">
        <w:rPr>
          <w:lang w:val="pt-PT"/>
        </w:rPr>
        <w:t xml:space="preserve">. </w:t>
      </w:r>
      <w:r w:rsidR="005865DF" w:rsidRPr="00B779A9">
        <w:rPr>
          <w:lang w:val="pt-PT"/>
        </w:rPr>
        <w:t xml:space="preserve">[BD] </w:t>
      </w:r>
      <w:r w:rsidR="005F6F99" w:rsidRPr="00794880">
        <w:rPr>
          <w:rStyle w:val="Incipit"/>
          <w:lang w:val="pt-PT"/>
        </w:rPr>
        <w:t>Benedicamus</w:t>
      </w:r>
      <w:r w:rsidR="005865DF" w:rsidRPr="00B779A9">
        <w:rPr>
          <w:lang w:val="pt-PT"/>
        </w:rPr>
        <w:t xml:space="preserve"> d</w:t>
      </w:r>
      <w:r w:rsidRPr="00B779A9">
        <w:rPr>
          <w:lang w:val="pt-PT"/>
        </w:rPr>
        <w:t>e apostolis.</w:t>
      </w:r>
    </w:p>
    <w:p w:rsidR="00885488" w:rsidRPr="00DD1415" w:rsidRDefault="00EA58A4" w:rsidP="00415109">
      <w:pPr>
        <w:rPr>
          <w:lang w:val="pt-PT"/>
        </w:rPr>
      </w:pPr>
      <w:r w:rsidRPr="00DD1415">
        <w:rPr>
          <w:rStyle w:val="Time1"/>
          <w:lang w:val="pt-PT"/>
        </w:rPr>
        <w:t>Ad horas</w:t>
      </w:r>
      <w:r w:rsidR="00885488" w:rsidRPr="00DD1415">
        <w:rPr>
          <w:lang w:val="pt-PT"/>
        </w:rPr>
        <w:t xml:space="preserve"> dicantur laudes</w:t>
      </w:r>
      <w:r w:rsidR="00024BEB" w:rsidRPr="00DD1415">
        <w:rPr>
          <w:lang w:val="pt-PT"/>
        </w:rPr>
        <w:t xml:space="preserve"> </w:t>
      </w:r>
      <w:r w:rsidRPr="00DD1415">
        <w:rPr>
          <w:lang w:val="pt-PT"/>
        </w:rPr>
        <w:t>%D::</w:t>
      </w:r>
      <w:r w:rsidR="00024BEB" w:rsidRPr="00DD1415">
        <w:rPr>
          <w:lang w:val="pt-PT"/>
        </w:rPr>
        <w:t>antiphonae</w:t>
      </w:r>
      <w:r w:rsidRPr="00DD1415">
        <w:rPr>
          <w:lang w:val="pt-PT"/>
        </w:rPr>
        <w:t>%</w:t>
      </w:r>
      <w:r w:rsidR="00885488" w:rsidRPr="00DD1415">
        <w:rPr>
          <w:lang w:val="pt-PT"/>
        </w:rPr>
        <w:t>.</w:t>
      </w:r>
    </w:p>
    <w:p w:rsidR="00885488" w:rsidRPr="00DD1415" w:rsidRDefault="00EA58A4" w:rsidP="00415109">
      <w:pPr>
        <w:rPr>
          <w:lang w:val="pt-PT"/>
        </w:rPr>
      </w:pPr>
      <w:r w:rsidRPr="00DD1415">
        <w:rPr>
          <w:rStyle w:val="Time1"/>
          <w:lang w:val="pt-PT"/>
        </w:rPr>
        <w:t>Ad officium</w:t>
      </w:r>
      <w:r w:rsidR="00885488" w:rsidRPr="00DD1415">
        <w:rPr>
          <w:lang w:val="pt-PT"/>
        </w:rPr>
        <w:t xml:space="preserve"> IN </w:t>
      </w:r>
      <w:r w:rsidR="00885488" w:rsidRPr="00DD1415">
        <w:rPr>
          <w:rStyle w:val="Incipit"/>
          <w:lang w:val="pt-PT"/>
        </w:rPr>
        <w:t xml:space="preserve">Nunc scio </w:t>
      </w:r>
      <w:r w:rsidR="001023E8" w:rsidRPr="00DD1415">
        <w:rPr>
          <w:rStyle w:val="Incipit"/>
          <w:lang w:val="pt-PT"/>
        </w:rPr>
        <w:t>vere</w:t>
      </w:r>
      <w:r w:rsidR="00DD1415" w:rsidRPr="00DD1415">
        <w:rPr>
          <w:lang w:val="pt-PT"/>
        </w:rPr>
        <w:t>@176.</w:t>
      </w:r>
      <w:r w:rsidR="00885488" w:rsidRPr="00DD1415">
        <w:rPr>
          <w:lang w:val="pt-PT"/>
        </w:rPr>
        <w:t xml:space="preserve"> </w:t>
      </w:r>
      <w:r w:rsidR="005865DF" w:rsidRPr="00DD1415">
        <w:rPr>
          <w:lang w:val="pt-PT"/>
        </w:rPr>
        <w:t xml:space="preserve">[KY] </w:t>
      </w:r>
      <w:r w:rsidR="00885488" w:rsidRPr="00DD1415">
        <w:rPr>
          <w:rStyle w:val="Incipit"/>
          <w:lang w:val="pt-PT"/>
        </w:rPr>
        <w:t>Kyrie</w:t>
      </w:r>
      <w:r w:rsidR="00885488" w:rsidRPr="00DD1415">
        <w:rPr>
          <w:lang w:val="pt-PT"/>
        </w:rPr>
        <w:t xml:space="preserve"> et </w:t>
      </w:r>
      <w:r w:rsidR="005865DF" w:rsidRPr="00DD1415">
        <w:rPr>
          <w:lang w:val="pt-PT"/>
        </w:rPr>
        <w:t xml:space="preserve">[SA] </w:t>
      </w:r>
      <w:r w:rsidR="00885488" w:rsidRPr="00DD1415">
        <w:rPr>
          <w:rStyle w:val="Incipit"/>
          <w:lang w:val="pt-PT"/>
        </w:rPr>
        <w:t>Sanctus</w:t>
      </w:r>
      <w:r w:rsidR="00885488" w:rsidRPr="00DD1415">
        <w:rPr>
          <w:lang w:val="pt-PT"/>
        </w:rPr>
        <w:t xml:space="preserve"> de apostolis. GR </w:t>
      </w:r>
      <w:r w:rsidR="00885488" w:rsidRPr="00DD1415">
        <w:rPr>
          <w:rStyle w:val="Incipit"/>
          <w:lang w:val="pt-PT"/>
        </w:rPr>
        <w:t>Domine pr</w:t>
      </w:r>
      <w:r w:rsidR="00346A5E" w:rsidRPr="00DD1415">
        <w:rPr>
          <w:rStyle w:val="Incipit"/>
          <w:lang w:val="pt-PT"/>
        </w:rPr>
        <w:t>a</w:t>
      </w:r>
      <w:r w:rsidR="00885488" w:rsidRPr="00DD1415">
        <w:rPr>
          <w:rStyle w:val="Incipit"/>
          <w:lang w:val="pt-PT"/>
        </w:rPr>
        <w:t>evenisti</w:t>
      </w:r>
      <w:r w:rsidR="00885488" w:rsidRPr="00DD1415">
        <w:rPr>
          <w:lang w:val="pt-PT"/>
        </w:rPr>
        <w:t xml:space="preserve">. SE </w:t>
      </w:r>
      <w:r w:rsidR="00885488" w:rsidRPr="00DD1415">
        <w:rPr>
          <w:rStyle w:val="Incipit"/>
          <w:lang w:val="pt-PT"/>
        </w:rPr>
        <w:t>Petre summae Christi</w:t>
      </w:r>
      <w:r w:rsidR="00DD1415" w:rsidRPr="00DD1415">
        <w:rPr>
          <w:lang w:val="pt-PT"/>
        </w:rPr>
        <w:t>@307.</w:t>
      </w:r>
      <w:r w:rsidR="00885488" w:rsidRPr="00DD1415">
        <w:rPr>
          <w:lang w:val="pt-PT"/>
        </w:rPr>
        <w:t xml:space="preserve"> AL</w:t>
      </w:r>
      <w:r w:rsidR="005865DF" w:rsidRPr="00DD1415">
        <w:rPr>
          <w:lang w:val="pt-PT"/>
        </w:rPr>
        <w:t>V</w:t>
      </w:r>
      <w:r w:rsidR="00885488" w:rsidRPr="00DD1415">
        <w:rPr>
          <w:lang w:val="pt-PT"/>
        </w:rPr>
        <w:t xml:space="preserve"> </w:t>
      </w:r>
      <w:r w:rsidR="00885488" w:rsidRPr="00DD1415">
        <w:rPr>
          <w:rStyle w:val="Incipit"/>
          <w:lang w:val="pt-PT"/>
        </w:rPr>
        <w:t>Tu es Petrus</w:t>
      </w:r>
      <w:r w:rsidR="00DD1415" w:rsidRPr="00DD1415">
        <w:rPr>
          <w:lang w:val="pt-PT"/>
        </w:rPr>
        <w:t>@177.</w:t>
      </w:r>
      <w:r w:rsidR="00885488" w:rsidRPr="00DD1415">
        <w:rPr>
          <w:lang w:val="pt-PT"/>
        </w:rPr>
        <w:t xml:space="preserve"> OF </w:t>
      </w:r>
      <w:r w:rsidR="00885488" w:rsidRPr="00DD1415">
        <w:rPr>
          <w:rStyle w:val="Incipit"/>
          <w:lang w:val="pt-PT"/>
        </w:rPr>
        <w:t>Constitues eos</w:t>
      </w:r>
      <w:r w:rsidR="00DD1415" w:rsidRPr="00DD1415">
        <w:rPr>
          <w:lang w:val="pt-PT"/>
        </w:rPr>
        <w:t>@177.</w:t>
      </w:r>
      <w:r w:rsidR="00885488" w:rsidRPr="00DD1415">
        <w:rPr>
          <w:lang w:val="pt-PT"/>
        </w:rPr>
        <w:t xml:space="preserve"> CO </w:t>
      </w:r>
      <w:r w:rsidR="00885488" w:rsidRPr="00DD1415">
        <w:rPr>
          <w:rStyle w:val="Incipit"/>
          <w:lang w:val="pt-PT"/>
        </w:rPr>
        <w:t>Tu es Petrus</w:t>
      </w:r>
      <w:r w:rsidR="00885488" w:rsidRPr="00DD1415">
        <w:rPr>
          <w:lang w:val="pt-PT"/>
        </w:rPr>
        <w:t xml:space="preserve"> folio eodem.</w:t>
      </w:r>
    </w:p>
    <w:p w:rsidR="00885488" w:rsidRPr="00B779A9" w:rsidRDefault="00EA58A4" w:rsidP="00415109">
      <w:pPr>
        <w:rPr>
          <w:lang w:val="pt-PT"/>
        </w:rPr>
      </w:pPr>
      <w:r w:rsidRPr="00DD1415">
        <w:rPr>
          <w:rStyle w:val="Time1"/>
          <w:lang w:val="pt-PT"/>
        </w:rPr>
        <w:t>Ad secundas vesperas</w:t>
      </w:r>
      <w:r w:rsidR="00885488" w:rsidRPr="00DD1415">
        <w:rPr>
          <w:lang w:val="pt-PT"/>
        </w:rPr>
        <w:t xml:space="preserve"> AN </w:t>
      </w:r>
      <w:r w:rsidR="00885488" w:rsidRPr="00DD1415">
        <w:rPr>
          <w:rStyle w:val="Incipit"/>
          <w:lang w:val="pt-PT"/>
        </w:rPr>
        <w:t>Iuravit dominus</w:t>
      </w:r>
      <w:r w:rsidR="00885488" w:rsidRPr="00DD1415">
        <w:rPr>
          <w:lang w:val="pt-PT"/>
        </w:rPr>
        <w:t xml:space="preserve"> cum reliquis. PS </w:t>
      </w:r>
      <w:r w:rsidR="00885488" w:rsidRPr="00DD1415">
        <w:rPr>
          <w:rStyle w:val="Incipit"/>
          <w:lang w:val="pt-PT"/>
        </w:rPr>
        <w:t>Dixit dominus</w:t>
      </w:r>
      <w:r w:rsidR="00885488" w:rsidRPr="00DD1415">
        <w:rPr>
          <w:lang w:val="pt-PT"/>
        </w:rPr>
        <w:t xml:space="preserve">. </w:t>
      </w:r>
      <w:r w:rsidR="00BA24A1" w:rsidRPr="00DD1415">
        <w:rPr>
          <w:lang w:val="pt-PT"/>
        </w:rPr>
        <w:t>[</w:t>
      </w:r>
      <w:r w:rsidR="00885488" w:rsidRPr="00DD1415">
        <w:rPr>
          <w:lang w:val="pt-PT"/>
        </w:rPr>
        <w:t>PS</w:t>
      </w:r>
      <w:r w:rsidR="00BA24A1" w:rsidRPr="00DD1415">
        <w:rPr>
          <w:lang w:val="pt-PT"/>
        </w:rPr>
        <w:t>]</w:t>
      </w:r>
      <w:r w:rsidR="00885488" w:rsidRPr="00DD1415">
        <w:rPr>
          <w:lang w:val="pt-PT"/>
        </w:rPr>
        <w:t xml:space="preserve"> </w:t>
      </w:r>
      <w:r w:rsidR="00885488" w:rsidRPr="00DD1415">
        <w:rPr>
          <w:rStyle w:val="Incipit"/>
          <w:lang w:val="pt-PT"/>
        </w:rPr>
        <w:t>Laudate pueri</w:t>
      </w:r>
      <w:r w:rsidR="00885488" w:rsidRPr="00DD1415">
        <w:rPr>
          <w:lang w:val="pt-PT"/>
        </w:rPr>
        <w:t xml:space="preserve">. </w:t>
      </w:r>
      <w:r w:rsidR="00BA24A1" w:rsidRPr="00DD1415">
        <w:rPr>
          <w:lang w:val="pt-PT"/>
        </w:rPr>
        <w:t>[</w:t>
      </w:r>
      <w:r w:rsidR="00885488" w:rsidRPr="00DD1415">
        <w:rPr>
          <w:lang w:val="pt-PT"/>
        </w:rPr>
        <w:t>PS</w:t>
      </w:r>
      <w:r w:rsidR="00BA24A1" w:rsidRPr="00DD1415">
        <w:rPr>
          <w:lang w:val="pt-PT"/>
        </w:rPr>
        <w:t>]</w:t>
      </w:r>
      <w:r w:rsidR="00885488" w:rsidRPr="00DD1415">
        <w:rPr>
          <w:lang w:val="pt-PT"/>
        </w:rPr>
        <w:t xml:space="preserve"> </w:t>
      </w:r>
      <w:r w:rsidR="00885488" w:rsidRPr="00DD1415">
        <w:rPr>
          <w:rStyle w:val="Incipit"/>
          <w:lang w:val="pt-PT"/>
        </w:rPr>
        <w:t>Credidi</w:t>
      </w:r>
      <w:r w:rsidR="00885488" w:rsidRPr="00DD1415">
        <w:rPr>
          <w:lang w:val="pt-PT"/>
        </w:rPr>
        <w:t xml:space="preserve">. </w:t>
      </w:r>
      <w:r w:rsidR="00BA24A1" w:rsidRPr="00DD1415">
        <w:rPr>
          <w:lang w:val="pt-PT"/>
        </w:rPr>
        <w:t>[</w:t>
      </w:r>
      <w:r w:rsidR="00885488" w:rsidRPr="00DD1415">
        <w:rPr>
          <w:lang w:val="pt-PT"/>
        </w:rPr>
        <w:t>PS</w:t>
      </w:r>
      <w:r w:rsidR="00BA24A1" w:rsidRPr="00DD1415">
        <w:rPr>
          <w:lang w:val="pt-PT"/>
        </w:rPr>
        <w:t>]</w:t>
      </w:r>
      <w:r w:rsidR="00885488" w:rsidRPr="00DD1415">
        <w:rPr>
          <w:lang w:val="pt-PT"/>
        </w:rPr>
        <w:t xml:space="preserve"> </w:t>
      </w:r>
      <w:r w:rsidR="00885488" w:rsidRPr="00DD1415">
        <w:rPr>
          <w:rStyle w:val="Incipit"/>
          <w:lang w:val="pt-PT"/>
        </w:rPr>
        <w:t xml:space="preserve">In </w:t>
      </w:r>
      <w:r w:rsidR="009772E9" w:rsidRPr="00DD1415">
        <w:rPr>
          <w:rStyle w:val="Incipit"/>
          <w:lang w:val="pt-PT"/>
        </w:rPr>
        <w:t>conv</w:t>
      </w:r>
      <w:r w:rsidR="00885488" w:rsidRPr="00DD1415">
        <w:rPr>
          <w:rStyle w:val="Incipit"/>
          <w:lang w:val="pt-PT"/>
        </w:rPr>
        <w:t>ertendo</w:t>
      </w:r>
      <w:r w:rsidR="00885488" w:rsidRPr="00DD1415">
        <w:rPr>
          <w:lang w:val="pt-PT"/>
        </w:rPr>
        <w:t xml:space="preserve">. </w:t>
      </w:r>
      <w:r w:rsidR="00BA24A1" w:rsidRPr="00DD1415">
        <w:rPr>
          <w:lang w:val="pt-PT"/>
        </w:rPr>
        <w:t>[</w:t>
      </w:r>
      <w:r w:rsidR="00885488" w:rsidRPr="00DD1415">
        <w:rPr>
          <w:lang w:val="pt-PT"/>
        </w:rPr>
        <w:t>PS</w:t>
      </w:r>
      <w:r w:rsidR="00BA24A1" w:rsidRPr="00DD1415">
        <w:rPr>
          <w:lang w:val="pt-PT"/>
        </w:rPr>
        <w:t>]</w:t>
      </w:r>
      <w:r w:rsidR="00885488" w:rsidRPr="00DD1415">
        <w:rPr>
          <w:lang w:val="pt-PT"/>
        </w:rPr>
        <w:t xml:space="preserve"> </w:t>
      </w:r>
      <w:r w:rsidR="00885488" w:rsidRPr="00DD1415">
        <w:rPr>
          <w:rStyle w:val="Incipit"/>
          <w:lang w:val="pt-PT"/>
        </w:rPr>
        <w:t>Domine probasti me</w:t>
      </w:r>
      <w:r w:rsidR="00885488" w:rsidRPr="00DD1415">
        <w:rPr>
          <w:lang w:val="pt-PT"/>
        </w:rPr>
        <w:t>. HY</w:t>
      </w:r>
      <w:r w:rsidR="0063597B" w:rsidRPr="00DD1415">
        <w:rPr>
          <w:lang w:val="pt-PT"/>
        </w:rPr>
        <w:t>HV</w:t>
      </w:r>
      <w:r w:rsidR="00885488" w:rsidRPr="00DD1415">
        <w:rPr>
          <w:lang w:val="pt-PT"/>
        </w:rPr>
        <w:t xml:space="preserve"> </w:t>
      </w:r>
      <w:r w:rsidR="00885488" w:rsidRPr="00DD1415">
        <w:rPr>
          <w:rStyle w:val="Incipit"/>
          <w:lang w:val="pt-PT"/>
        </w:rPr>
        <w:t>Iam bone pastor</w:t>
      </w:r>
      <w:r w:rsidR="00885488" w:rsidRPr="00DD1415">
        <w:rPr>
          <w:lang w:val="pt-PT"/>
        </w:rPr>
        <w:t xml:space="preserve">. </w:t>
      </w:r>
      <w:r w:rsidR="005865DF" w:rsidRPr="00DD1415">
        <w:rPr>
          <w:lang w:val="pt-PT"/>
        </w:rPr>
        <w:t>H</w:t>
      </w:r>
      <w:r w:rsidR="00885488" w:rsidRPr="00DD1415">
        <w:rPr>
          <w:lang w:val="pt-PT"/>
        </w:rPr>
        <w:t xml:space="preserve">V </w:t>
      </w:r>
      <w:r w:rsidR="00885488" w:rsidRPr="00DD1415">
        <w:rPr>
          <w:rStyle w:val="Incipit"/>
          <w:lang w:val="pt-PT"/>
        </w:rPr>
        <w:t>Sit trinitati</w:t>
      </w:r>
      <w:r w:rsidR="00885488" w:rsidRPr="00DD1415">
        <w:rPr>
          <w:lang w:val="pt-PT"/>
        </w:rPr>
        <w:t xml:space="preserve">. VS </w:t>
      </w:r>
      <w:r w:rsidR="0063597B" w:rsidRPr="00DD1415">
        <w:rPr>
          <w:rStyle w:val="Incipit"/>
          <w:lang w:val="pt-PT"/>
        </w:rPr>
        <w:t>|</w:t>
      </w:r>
      <w:r w:rsidR="00885488" w:rsidRPr="00DD1415">
        <w:rPr>
          <w:rStyle w:val="Incipit"/>
          <w:lang w:val="pt-PT"/>
        </w:rPr>
        <w:t>Dedidisti</w:t>
      </w:r>
      <w:r w:rsidR="0063597B" w:rsidRPr="00DD1415">
        <w:rPr>
          <w:rStyle w:val="Incipit"/>
          <w:lang w:val="pt-PT"/>
        </w:rPr>
        <w:t>::Dedisti|</w:t>
      </w:r>
      <w:r w:rsidR="00885488" w:rsidRPr="00DD1415">
        <w:rPr>
          <w:rStyle w:val="Incipit"/>
          <w:lang w:val="pt-PT"/>
        </w:rPr>
        <w:t xml:space="preserve"> hereditatem</w:t>
      </w:r>
      <w:r w:rsidR="00885488" w:rsidRPr="00DD1415">
        <w:rPr>
          <w:lang w:val="pt-PT"/>
        </w:rPr>
        <w:t xml:space="preserve">. AM </w:t>
      </w:r>
      <w:r w:rsidR="00D80D0C" w:rsidRPr="00DD1415">
        <w:rPr>
          <w:rStyle w:val="Incipit"/>
          <w:lang w:val="pt-PT"/>
        </w:rPr>
        <w:t>Solv</w:t>
      </w:r>
      <w:r w:rsidR="00885488" w:rsidRPr="00DD1415">
        <w:rPr>
          <w:rStyle w:val="Incipit"/>
          <w:lang w:val="pt-PT"/>
        </w:rPr>
        <w:t>e iubente deo</w:t>
      </w:r>
      <w:r w:rsidR="00885488" w:rsidRPr="00DD1415">
        <w:rPr>
          <w:lang w:val="pt-PT"/>
        </w:rPr>
        <w:t xml:space="preserve">. </w:t>
      </w:r>
      <w:r w:rsidR="0063597B" w:rsidRPr="00DD1415">
        <w:rPr>
          <w:lang w:val="pt-PT"/>
        </w:rPr>
        <w:t>Suffragium d</w:t>
      </w:r>
      <w:r w:rsidR="005865DF" w:rsidRPr="00DD1415">
        <w:rPr>
          <w:lang w:val="pt-PT"/>
        </w:rPr>
        <w:t xml:space="preserve">e sancto Stephano papa et martyre </w:t>
      </w:r>
      <w:r w:rsidR="00885488" w:rsidRPr="00DD1415">
        <w:rPr>
          <w:lang w:val="pt-PT"/>
        </w:rPr>
        <w:t xml:space="preserve">AC </w:t>
      </w:r>
      <w:r w:rsidR="00885488" w:rsidRPr="00DD1415">
        <w:rPr>
          <w:rStyle w:val="Incipit"/>
          <w:lang w:val="pt-PT"/>
        </w:rPr>
        <w:t>Qui dum esset summus pontifex</w:t>
      </w:r>
      <w:r w:rsidR="00885488" w:rsidRPr="00DD1415">
        <w:rPr>
          <w:lang w:val="pt-PT"/>
        </w:rPr>
        <w:t xml:space="preserve">. </w:t>
      </w:r>
      <w:r w:rsidR="00885488" w:rsidRPr="00B779A9">
        <w:rPr>
          <w:lang w:val="pt-PT"/>
        </w:rPr>
        <w:t xml:space="preserve">De beata virgine </w:t>
      </w:r>
      <w:r w:rsidR="0063597B">
        <w:rPr>
          <w:lang w:val="pt-PT"/>
        </w:rPr>
        <w:t xml:space="preserve">AC </w:t>
      </w:r>
      <w:r w:rsidRPr="00736684">
        <w:rPr>
          <w:rStyle w:val="Incipit"/>
          <w:lang w:val="pt-PT"/>
        </w:rPr>
        <w:t>%D::</w:t>
      </w:r>
      <w:r w:rsidR="00024BEB" w:rsidRPr="004518BD">
        <w:rPr>
          <w:rStyle w:val="Incipit"/>
          <w:lang w:val="pt-PT"/>
        </w:rPr>
        <w:t>Omnium</w:t>
      </w:r>
      <w:r w:rsidR="00D734F4" w:rsidRPr="004518BD">
        <w:rPr>
          <w:rStyle w:val="Incipit"/>
          <w:lang w:val="pt-PT"/>
        </w:rPr>
        <w:t xml:space="preserve"> </w:t>
      </w:r>
      <w:r w:rsidR="00024BEB" w:rsidRPr="004518BD">
        <w:rPr>
          <w:rStyle w:val="Incipit"/>
          <w:lang w:val="pt-PT"/>
        </w:rPr>
        <w:t>rerum</w:t>
      </w:r>
      <w:r w:rsidRPr="004518BD">
        <w:rPr>
          <w:rStyle w:val="Incipit"/>
          <w:lang w:val="pt-PT"/>
        </w:rPr>
        <w:t>%</w:t>
      </w:r>
      <w:r w:rsidR="007D521F">
        <w:rPr>
          <w:lang w:val="pt-PT"/>
        </w:rPr>
        <w:t xml:space="preserve">. </w:t>
      </w:r>
      <w:r w:rsidR="00A75047">
        <w:rPr>
          <w:lang w:val="pt-PT"/>
        </w:rPr>
        <w:t xml:space="preserve">[AC] </w:t>
      </w:r>
      <w:r w:rsidR="00024BEB" w:rsidRPr="004518BD">
        <w:rPr>
          <w:rStyle w:val="Incipit"/>
          <w:lang w:val="pt-PT"/>
        </w:rPr>
        <w:t>$E::</w:t>
      </w:r>
      <w:r w:rsidR="00885488" w:rsidRPr="004518BD">
        <w:rPr>
          <w:rStyle w:val="Incipit"/>
          <w:lang w:val="pt-PT"/>
        </w:rPr>
        <w:t>Maria virgo</w:t>
      </w:r>
      <w:r w:rsidR="00024BEB" w:rsidRPr="004518BD">
        <w:rPr>
          <w:rStyle w:val="Incipit"/>
          <w:lang w:val="pt-PT"/>
        </w:rPr>
        <w:t>$</w:t>
      </w:r>
      <w:r w:rsidR="00465E69" w:rsidRPr="004518BD">
        <w:rPr>
          <w:lang w:val="pt-PT"/>
        </w:rPr>
        <w:t>.</w:t>
      </w:r>
      <w:r w:rsidR="00885488" w:rsidRPr="00B779A9">
        <w:rPr>
          <w:lang w:val="pt-PT"/>
        </w:rPr>
        <w:t xml:space="preserve"> </w:t>
      </w:r>
      <w:r w:rsidR="005865DF" w:rsidRPr="00B779A9">
        <w:rPr>
          <w:lang w:val="pt-PT"/>
        </w:rPr>
        <w:t xml:space="preserve">[BD] </w:t>
      </w:r>
      <w:r w:rsidR="005F6F99" w:rsidRPr="00736684">
        <w:rPr>
          <w:rStyle w:val="Incipit"/>
          <w:lang w:val="pt-PT"/>
        </w:rPr>
        <w:t>Benedicamus</w:t>
      </w:r>
      <w:r w:rsidR="005865DF" w:rsidRPr="00B779A9">
        <w:rPr>
          <w:lang w:val="pt-PT"/>
        </w:rPr>
        <w:t xml:space="preserve"> de </w:t>
      </w:r>
      <w:r w:rsidR="00885488" w:rsidRPr="00B779A9">
        <w:rPr>
          <w:lang w:val="pt-PT"/>
        </w:rPr>
        <w:t>apostolis.</w:t>
      </w:r>
    </w:p>
    <w:p w:rsidR="00EA58A4" w:rsidRDefault="00EA58A4" w:rsidP="00415109">
      <w:pPr>
        <w:rPr>
          <w:lang w:val="pt-PT"/>
        </w:rPr>
      </w:pPr>
      <w:r w:rsidRPr="00736684">
        <w:rPr>
          <w:rStyle w:val="Time1"/>
          <w:lang w:val="pt-PT"/>
        </w:rPr>
        <w:t>Ad completorium</w:t>
      </w:r>
      <w:r w:rsidR="00885488" w:rsidRPr="00B779A9">
        <w:rPr>
          <w:lang w:val="pt-PT"/>
        </w:rPr>
        <w:t xml:space="preserve"> HY </w:t>
      </w:r>
      <w:r w:rsidR="00885488" w:rsidRPr="00794880">
        <w:rPr>
          <w:rStyle w:val="Incipit"/>
          <w:lang w:val="pt-PT"/>
        </w:rPr>
        <w:t>Te</w:t>
      </w:r>
      <w:r w:rsidR="005A362F" w:rsidRPr="005A362F">
        <w:rPr>
          <w:i/>
          <w:lang w:val="pt-PT"/>
        </w:rPr>
        <w:t xml:space="preserve"> </w:t>
      </w:r>
      <w:r w:rsidR="00885488" w:rsidRPr="00794880">
        <w:rPr>
          <w:rStyle w:val="Incipit"/>
          <w:lang w:val="pt-PT"/>
        </w:rPr>
        <w:t>lucis</w:t>
      </w:r>
      <w:r w:rsidR="00885488" w:rsidRPr="00B779A9">
        <w:rPr>
          <w:lang w:val="pt-PT"/>
        </w:rPr>
        <w:t xml:space="preserve">. AD </w:t>
      </w:r>
      <w:r w:rsidR="00885488" w:rsidRPr="00794880">
        <w:rPr>
          <w:rStyle w:val="Incipit"/>
          <w:lang w:val="pt-PT"/>
        </w:rPr>
        <w:t>Vigila</w:t>
      </w:r>
      <w:r w:rsidR="005A362F" w:rsidRPr="005A362F">
        <w:rPr>
          <w:i/>
          <w:lang w:val="pt-PT"/>
        </w:rPr>
        <w:t xml:space="preserve"> </w:t>
      </w:r>
      <w:r w:rsidR="00885488" w:rsidRPr="00794880">
        <w:rPr>
          <w:rStyle w:val="Incipit"/>
          <w:lang w:val="pt-PT"/>
        </w:rPr>
        <w:t>super</w:t>
      </w:r>
      <w:r w:rsidR="005A362F" w:rsidRPr="005A362F">
        <w:rPr>
          <w:i/>
          <w:lang w:val="pt-PT"/>
        </w:rPr>
        <w:t xml:space="preserve"> </w:t>
      </w:r>
      <w:r w:rsidR="00885488" w:rsidRPr="00794880">
        <w:rPr>
          <w:rStyle w:val="Incipit"/>
          <w:lang w:val="pt-PT"/>
        </w:rPr>
        <w:t>nos</w:t>
      </w:r>
      <w:r w:rsidR="00885488" w:rsidRPr="00B779A9">
        <w:rPr>
          <w:lang w:val="pt-PT"/>
        </w:rPr>
        <w:t>.</w:t>
      </w:r>
    </w:p>
    <w:p w:rsidR="00885488" w:rsidRPr="00736684" w:rsidRDefault="00885488" w:rsidP="00415109">
      <w:pPr>
        <w:pStyle w:val="berschrift1"/>
        <w:rPr>
          <w:lang w:val="pt-PT"/>
        </w:rPr>
      </w:pPr>
      <w:r w:rsidRPr="00736684">
        <w:rPr>
          <w:lang w:val="pt-PT"/>
        </w:rPr>
        <w:t xml:space="preserve">DE </w:t>
      </w:r>
      <w:r w:rsidR="00EA58A4" w:rsidRPr="00736684">
        <w:rPr>
          <w:lang w:val="pt-PT"/>
        </w:rPr>
        <w:t>SANCTO STEPHANO PAPA ET MARTYRE</w:t>
      </w:r>
    </w:p>
    <w:p w:rsidR="00885488" w:rsidRPr="00B779A9" w:rsidRDefault="00885488" w:rsidP="00415109">
      <w:pPr>
        <w:rPr>
          <w:lang w:val="pt-PT"/>
        </w:rPr>
      </w:pPr>
      <w:r w:rsidRPr="00B779A9">
        <w:rPr>
          <w:lang w:val="pt-PT"/>
        </w:rPr>
        <w:t>Novem lectiones facimus ut de uno martyre et</w:t>
      </w:r>
      <w:r w:rsidR="00A86011">
        <w:rPr>
          <w:lang w:val="pt-PT"/>
        </w:rPr>
        <w:t xml:space="preserve"> Romano</w:t>
      </w:r>
      <w:r w:rsidRPr="00B779A9">
        <w:rPr>
          <w:lang w:val="pt-PT"/>
        </w:rPr>
        <w:t xml:space="preserve"> pontifice.</w:t>
      </w:r>
    </w:p>
    <w:p w:rsidR="00885488" w:rsidRPr="00B779A9" w:rsidRDefault="001D0641" w:rsidP="00415109">
      <w:pPr>
        <w:rPr>
          <w:lang w:val="pt-PT"/>
        </w:rPr>
      </w:pPr>
      <w:r w:rsidRPr="00736684">
        <w:rPr>
          <w:rStyle w:val="Time1"/>
          <w:lang w:val="da-DK"/>
        </w:rPr>
        <w:t>Ad matutinum</w:t>
      </w:r>
      <w:r w:rsidR="00885488" w:rsidRPr="00B779A9">
        <w:rPr>
          <w:lang w:val="da-DK"/>
        </w:rPr>
        <w:t xml:space="preserve"> I</w:t>
      </w:r>
      <w:r w:rsidR="005865DF" w:rsidRPr="00B779A9">
        <w:rPr>
          <w:lang w:val="da-DK"/>
        </w:rPr>
        <w:t>N</w:t>
      </w:r>
      <w:r w:rsidR="00885488" w:rsidRPr="00B779A9">
        <w:rPr>
          <w:lang w:val="da-DK"/>
        </w:rPr>
        <w:t xml:space="preserve">V </w:t>
      </w:r>
      <w:r w:rsidR="00885488" w:rsidRPr="00794880">
        <w:rPr>
          <w:rStyle w:val="Incipit"/>
          <w:lang w:val="da-DK"/>
        </w:rPr>
        <w:t>Regem</w:t>
      </w:r>
      <w:r w:rsidR="005A362F" w:rsidRPr="005A362F">
        <w:rPr>
          <w:i/>
          <w:lang w:val="da-DK"/>
        </w:rPr>
        <w:t xml:space="preserve"> </w:t>
      </w:r>
      <w:r w:rsidR="00885488" w:rsidRPr="00794880">
        <w:rPr>
          <w:rStyle w:val="Incipit"/>
          <w:lang w:val="da-DK"/>
        </w:rPr>
        <w:t>martyrum</w:t>
      </w:r>
      <w:r w:rsidR="00885488" w:rsidRPr="00B779A9">
        <w:rPr>
          <w:lang w:val="da-DK"/>
        </w:rPr>
        <w:t xml:space="preserve">. </w:t>
      </w:r>
      <w:r w:rsidR="00885488" w:rsidRPr="00B779A9">
        <w:rPr>
          <w:lang w:val="pt-PT"/>
        </w:rPr>
        <w:t xml:space="preserve">HY </w:t>
      </w:r>
      <w:r w:rsidR="00885488" w:rsidRPr="00794880">
        <w:rPr>
          <w:rStyle w:val="Incipit"/>
          <w:lang w:val="pt-PT"/>
        </w:rPr>
        <w:t>Deus</w:t>
      </w:r>
      <w:r w:rsidR="005A362F" w:rsidRPr="005A362F">
        <w:rPr>
          <w:i/>
          <w:lang w:val="pt-PT"/>
        </w:rPr>
        <w:t xml:space="preserve"> </w:t>
      </w:r>
      <w:r w:rsidR="00885488" w:rsidRPr="00794880">
        <w:rPr>
          <w:rStyle w:val="Incipit"/>
          <w:lang w:val="pt-PT"/>
        </w:rPr>
        <w:t>tuorum</w:t>
      </w:r>
      <w:r w:rsidR="005A362F" w:rsidRPr="005A362F">
        <w:rPr>
          <w:i/>
          <w:lang w:val="pt-PT"/>
        </w:rPr>
        <w:t xml:space="preserve"> </w:t>
      </w:r>
      <w:r w:rsidR="00885488" w:rsidRPr="00794880">
        <w:rPr>
          <w:rStyle w:val="Incipit"/>
          <w:lang w:val="pt-PT"/>
        </w:rPr>
        <w:t>militum</w:t>
      </w:r>
      <w:r w:rsidR="00885488" w:rsidRPr="00B779A9">
        <w:rPr>
          <w:lang w:val="pt-PT"/>
        </w:rPr>
        <w:t xml:space="preserve">. EV </w:t>
      </w:r>
      <w:r w:rsidR="00885488" w:rsidRPr="00794880">
        <w:rPr>
          <w:rStyle w:val="Incipit"/>
          <w:lang w:val="pt-PT"/>
        </w:rPr>
        <w:t>Homo</w:t>
      </w:r>
      <w:r w:rsidR="005A362F" w:rsidRPr="005A362F">
        <w:rPr>
          <w:i/>
          <w:lang w:val="pt-PT"/>
        </w:rPr>
        <w:t xml:space="preserve"> </w:t>
      </w:r>
      <w:r w:rsidR="00885488" w:rsidRPr="00794880">
        <w:rPr>
          <w:rStyle w:val="Incipit"/>
          <w:lang w:val="pt-PT"/>
        </w:rPr>
        <w:t>quidam</w:t>
      </w:r>
      <w:r w:rsidR="005A362F" w:rsidRPr="005A362F">
        <w:rPr>
          <w:i/>
          <w:lang w:val="pt-PT"/>
        </w:rPr>
        <w:t xml:space="preserve"> </w:t>
      </w:r>
      <w:r w:rsidR="00885488" w:rsidRPr="00794880">
        <w:rPr>
          <w:rStyle w:val="Incipit"/>
          <w:lang w:val="pt-PT"/>
        </w:rPr>
        <w:t>(29r)</w:t>
      </w:r>
      <w:r w:rsidR="005A362F" w:rsidRPr="005A362F">
        <w:rPr>
          <w:i/>
          <w:lang w:val="pt-PT"/>
        </w:rPr>
        <w:t xml:space="preserve"> </w:t>
      </w:r>
      <w:r w:rsidR="00885488" w:rsidRPr="00794880">
        <w:rPr>
          <w:rStyle w:val="Incipit"/>
          <w:lang w:val="pt-PT"/>
        </w:rPr>
        <w:t>nobilis</w:t>
      </w:r>
      <w:r w:rsidR="005A362F" w:rsidRPr="005A362F">
        <w:rPr>
          <w:i/>
          <w:lang w:val="pt-PT"/>
        </w:rPr>
        <w:t xml:space="preserve"> </w:t>
      </w:r>
      <w:r w:rsidR="00885488" w:rsidRPr="00794880">
        <w:rPr>
          <w:rStyle w:val="Incipit"/>
          <w:lang w:val="pt-PT"/>
        </w:rPr>
        <w:t>abiit</w:t>
      </w:r>
      <w:r w:rsidR="005A362F" w:rsidRPr="005A362F">
        <w:rPr>
          <w:i/>
          <w:lang w:val="pt-PT"/>
        </w:rPr>
        <w:t xml:space="preserve"> </w:t>
      </w:r>
      <w:r w:rsidR="00885488" w:rsidRPr="00794880">
        <w:rPr>
          <w:rStyle w:val="Incipit"/>
          <w:lang w:val="pt-PT"/>
        </w:rPr>
        <w:t>in</w:t>
      </w:r>
      <w:r w:rsidR="005A362F" w:rsidRPr="005A362F">
        <w:rPr>
          <w:i/>
          <w:lang w:val="pt-PT"/>
        </w:rPr>
        <w:t xml:space="preserve"> </w:t>
      </w:r>
      <w:r w:rsidR="00885488" w:rsidRPr="00794880">
        <w:rPr>
          <w:rStyle w:val="Incipit"/>
          <w:lang w:val="pt-PT"/>
        </w:rPr>
        <w:t>regionem</w:t>
      </w:r>
      <w:r w:rsidR="005A362F" w:rsidRPr="005A362F">
        <w:rPr>
          <w:i/>
          <w:lang w:val="pt-PT"/>
        </w:rPr>
        <w:t xml:space="preserve"> </w:t>
      </w:r>
      <w:r w:rsidR="00885488" w:rsidRPr="00794880">
        <w:rPr>
          <w:rStyle w:val="Incipit"/>
          <w:lang w:val="pt-PT"/>
        </w:rPr>
        <w:t>longinquam</w:t>
      </w:r>
      <w:r w:rsidR="00024BEB" w:rsidRPr="005B472A">
        <w:rPr>
          <w:lang w:val="pt-PT"/>
        </w:rPr>
        <w:t>.</w:t>
      </w:r>
      <w:r w:rsidR="00024BEB" w:rsidRPr="00B779A9">
        <w:rPr>
          <w:lang w:val="pt-PT"/>
        </w:rPr>
        <w:t xml:space="preserve"> R</w:t>
      </w:r>
      <w:r w:rsidR="00885488" w:rsidRPr="00B779A9">
        <w:rPr>
          <w:lang w:val="pt-PT"/>
        </w:rPr>
        <w:t xml:space="preserve">eliqua per totum tam </w:t>
      </w:r>
      <w:r w:rsidR="0081631B" w:rsidRPr="00B779A9">
        <w:rPr>
          <w:lang w:val="pt-PT"/>
        </w:rPr>
        <w:t>ad horas</w:t>
      </w:r>
      <w:r w:rsidR="00024BEB" w:rsidRPr="00B779A9">
        <w:rPr>
          <w:lang w:val="pt-PT"/>
        </w:rPr>
        <w:t xml:space="preserve"> quam ad matutinum ut p</w:t>
      </w:r>
      <w:r w:rsidR="00885488" w:rsidRPr="00B779A9">
        <w:rPr>
          <w:lang w:val="pt-PT"/>
        </w:rPr>
        <w:t>aulo superius de sancto</w:t>
      </w:r>
      <w:r w:rsidR="00A86011">
        <w:rPr>
          <w:lang w:val="pt-PT"/>
        </w:rPr>
        <w:t xml:space="preserve"> Felice.</w:t>
      </w:r>
    </w:p>
    <w:p w:rsidR="00885488" w:rsidRPr="00DD1415" w:rsidRDefault="001D0641" w:rsidP="00415109">
      <w:pPr>
        <w:rPr>
          <w:lang w:val="en-US"/>
        </w:rPr>
      </w:pPr>
      <w:r w:rsidRPr="00736684">
        <w:rPr>
          <w:rStyle w:val="Time1"/>
          <w:lang w:val="it-IT"/>
        </w:rPr>
        <w:t>Ad missam</w:t>
      </w:r>
      <w:r w:rsidR="00885488" w:rsidRPr="00B779A9">
        <w:rPr>
          <w:lang w:val="it-IT"/>
        </w:rPr>
        <w:t xml:space="preserve"> IN </w:t>
      </w:r>
      <w:r w:rsidR="00885488" w:rsidRPr="00736684">
        <w:rPr>
          <w:rStyle w:val="Incipit"/>
          <w:lang w:val="it-IT"/>
        </w:rPr>
        <w:t>Iustus ut palma</w:t>
      </w:r>
      <w:r w:rsidR="00DD1415">
        <w:rPr>
          <w:lang w:val="it-IT"/>
        </w:rPr>
        <w:t>@</w:t>
      </w:r>
      <w:r w:rsidR="00DD1415" w:rsidRPr="00B779A9">
        <w:rPr>
          <w:lang w:val="it-IT"/>
        </w:rPr>
        <w:t>172.</w:t>
      </w:r>
      <w:r w:rsidR="00885488" w:rsidRPr="00B779A9">
        <w:rPr>
          <w:lang w:val="it-IT"/>
        </w:rPr>
        <w:t xml:space="preserve"> GR </w:t>
      </w:r>
      <w:r w:rsidR="00885488" w:rsidRPr="00736684">
        <w:rPr>
          <w:rStyle w:val="Incipit"/>
          <w:lang w:val="it-IT"/>
        </w:rPr>
        <w:t>Iustus non conturbabitur</w:t>
      </w:r>
      <w:r w:rsidR="00885488" w:rsidRPr="00B779A9">
        <w:rPr>
          <w:lang w:val="it-IT"/>
        </w:rPr>
        <w:t xml:space="preserve">. </w:t>
      </w:r>
      <w:r w:rsidR="00885488" w:rsidRPr="00DD1415">
        <w:rPr>
          <w:lang w:val="en-US"/>
        </w:rPr>
        <w:t>AL</w:t>
      </w:r>
      <w:r w:rsidR="005865DF" w:rsidRPr="00DD1415">
        <w:rPr>
          <w:lang w:val="en-US"/>
        </w:rPr>
        <w:t>V</w:t>
      </w:r>
      <w:r w:rsidR="00885488" w:rsidRPr="00DD1415">
        <w:rPr>
          <w:lang w:val="en-US"/>
        </w:rPr>
        <w:t xml:space="preserve"> </w:t>
      </w:r>
      <w:r w:rsidR="00885488" w:rsidRPr="00DD1415">
        <w:rPr>
          <w:rStyle w:val="Incipit"/>
          <w:lang w:val="en-US"/>
        </w:rPr>
        <w:t>Elegit te dominus</w:t>
      </w:r>
      <w:r w:rsidR="00DD1415" w:rsidRPr="00DD1415">
        <w:rPr>
          <w:lang w:val="en-US"/>
        </w:rPr>
        <w:t>@231.</w:t>
      </w:r>
      <w:r w:rsidR="00885488" w:rsidRPr="00DD1415">
        <w:rPr>
          <w:lang w:val="en-US"/>
        </w:rPr>
        <w:t xml:space="preserve"> OF </w:t>
      </w:r>
      <w:r w:rsidR="00885488" w:rsidRPr="00DD1415">
        <w:rPr>
          <w:rStyle w:val="Incipit"/>
          <w:lang w:val="en-US"/>
        </w:rPr>
        <w:t>Inveni David</w:t>
      </w:r>
      <w:r w:rsidR="00DD1415" w:rsidRPr="00DD1415">
        <w:rPr>
          <w:lang w:val="en-US"/>
        </w:rPr>
        <w:t>@28.</w:t>
      </w:r>
      <w:r w:rsidR="00885488" w:rsidRPr="00DD1415">
        <w:rPr>
          <w:lang w:val="en-US"/>
        </w:rPr>
        <w:t xml:space="preserve"> CO </w:t>
      </w:r>
      <w:r w:rsidR="00885488" w:rsidRPr="00DD1415">
        <w:rPr>
          <w:rStyle w:val="Incipit"/>
          <w:lang w:val="en-US"/>
        </w:rPr>
        <w:t xml:space="preserve">Domine quinque </w:t>
      </w:r>
      <w:r w:rsidR="00354D89" w:rsidRPr="00DD1415">
        <w:rPr>
          <w:rStyle w:val="Incipit"/>
          <w:lang w:val="en-US"/>
        </w:rPr>
        <w:t>talenta</w:t>
      </w:r>
      <w:r w:rsidR="00DD1415" w:rsidRPr="00DD1415">
        <w:rPr>
          <w:lang w:val="en-US"/>
        </w:rPr>
        <w:t>@31.</w:t>
      </w:r>
    </w:p>
    <w:p w:rsidR="00885488" w:rsidRPr="00DD1415" w:rsidRDefault="00885488" w:rsidP="00415109">
      <w:pPr>
        <w:pStyle w:val="berschrift1"/>
        <w:rPr>
          <w:lang w:val="en-US"/>
        </w:rPr>
      </w:pPr>
      <w:r w:rsidRPr="00DD1415">
        <w:rPr>
          <w:lang w:val="en-US"/>
        </w:rPr>
        <w:lastRenderedPageBreak/>
        <w:t xml:space="preserve">DE INVENTIONE SANCTI STEPHANI </w:t>
      </w:r>
      <w:r w:rsidR="007A36FE" w:rsidRPr="00DD1415">
        <w:rPr>
          <w:lang w:val="en-US"/>
        </w:rPr>
        <w:t>PROT</w:t>
      </w:r>
      <w:r w:rsidR="001D0641" w:rsidRPr="00DD1415">
        <w:rPr>
          <w:lang w:val="en-US"/>
        </w:rPr>
        <w:t>OMARTYRIS</w:t>
      </w:r>
    </w:p>
    <w:p w:rsidR="00885488" w:rsidRPr="00DD1415" w:rsidRDefault="00885488" w:rsidP="00415109">
      <w:pPr>
        <w:rPr>
          <w:lang w:val="en-US"/>
        </w:rPr>
      </w:pPr>
      <w:r w:rsidRPr="00DD1415">
        <w:rPr>
          <w:lang w:val="en-US"/>
        </w:rPr>
        <w:t>Binos facimus.</w:t>
      </w:r>
    </w:p>
    <w:p w:rsidR="00885488" w:rsidRPr="00B779A9" w:rsidRDefault="001D0641" w:rsidP="00415109">
      <w:pPr>
        <w:rPr>
          <w:lang w:val="fr-FR"/>
        </w:rPr>
      </w:pPr>
      <w:r w:rsidRPr="00DD1415">
        <w:rPr>
          <w:rStyle w:val="Time1"/>
          <w:lang w:val="en-US"/>
        </w:rPr>
        <w:t>Ad vesperas</w:t>
      </w:r>
      <w:r w:rsidR="00885488" w:rsidRPr="00DD1415">
        <w:rPr>
          <w:lang w:val="en-US"/>
        </w:rPr>
        <w:t xml:space="preserve"> super psalmos AN </w:t>
      </w:r>
      <w:r w:rsidR="00885488" w:rsidRPr="00DD1415">
        <w:rPr>
          <w:rStyle w:val="Incipit"/>
          <w:lang w:val="en-US"/>
        </w:rPr>
        <w:t>Stephanus</w:t>
      </w:r>
      <w:r w:rsidR="005A362F" w:rsidRPr="00DD1415">
        <w:rPr>
          <w:rStyle w:val="Incipit"/>
          <w:lang w:val="en-US"/>
        </w:rPr>
        <w:t xml:space="preserve"> </w:t>
      </w:r>
      <w:r w:rsidR="001E0722" w:rsidRPr="00DD1415">
        <w:rPr>
          <w:rStyle w:val="Incipit"/>
          <w:lang w:val="en-US"/>
        </w:rPr>
        <w:t>$E::</w:t>
      </w:r>
      <w:r w:rsidR="00885488" w:rsidRPr="00DD1415">
        <w:rPr>
          <w:rStyle w:val="Incipit"/>
          <w:lang w:val="en-US"/>
        </w:rPr>
        <w:t>autem</w:t>
      </w:r>
      <w:r w:rsidR="001E0722" w:rsidRPr="00DD1415">
        <w:rPr>
          <w:rStyle w:val="Incipit"/>
          <w:lang w:val="en-US"/>
        </w:rPr>
        <w:t>$</w:t>
      </w:r>
      <w:r w:rsidR="005A362F" w:rsidRPr="00DD1415">
        <w:rPr>
          <w:rStyle w:val="Incipit"/>
          <w:lang w:val="en-US"/>
        </w:rPr>
        <w:t xml:space="preserve"> </w:t>
      </w:r>
      <w:r w:rsidR="00885488" w:rsidRPr="00DD1415">
        <w:rPr>
          <w:rStyle w:val="Incipit"/>
          <w:lang w:val="en-US"/>
        </w:rPr>
        <w:t>plenus</w:t>
      </w:r>
      <w:r w:rsidR="005A362F" w:rsidRPr="00DD1415">
        <w:rPr>
          <w:rStyle w:val="Incipit"/>
          <w:lang w:val="en-US"/>
        </w:rPr>
        <w:t xml:space="preserve"> </w:t>
      </w:r>
      <w:r w:rsidR="00885488" w:rsidRPr="00DD1415">
        <w:rPr>
          <w:rStyle w:val="Incipit"/>
          <w:lang w:val="en-US"/>
        </w:rPr>
        <w:t>gratia</w:t>
      </w:r>
      <w:r w:rsidR="00885488" w:rsidRPr="00DD1415">
        <w:rPr>
          <w:lang w:val="en-US"/>
        </w:rPr>
        <w:t xml:space="preserve"> est in secundo nocturno hodiernae </w:t>
      </w:r>
      <w:r w:rsidR="00D80D0C" w:rsidRPr="00DD1415">
        <w:rPr>
          <w:lang w:val="en-US"/>
        </w:rPr>
        <w:t>hist</w:t>
      </w:r>
      <w:r w:rsidR="00885488" w:rsidRPr="00DD1415">
        <w:rPr>
          <w:lang w:val="en-US"/>
        </w:rPr>
        <w:t xml:space="preserve">oriae prima antiphona. </w:t>
      </w:r>
      <w:r w:rsidR="00885488" w:rsidRPr="00B779A9">
        <w:rPr>
          <w:lang w:val="fr-FR"/>
        </w:rPr>
        <w:t xml:space="preserve">RP </w:t>
      </w:r>
      <w:r w:rsidR="00885488" w:rsidRPr="00794880">
        <w:rPr>
          <w:rStyle w:val="Incipit"/>
          <w:lang w:val="fr-FR"/>
        </w:rPr>
        <w:t>Lapides</w:t>
      </w:r>
      <w:r w:rsidR="005A362F" w:rsidRPr="005A362F">
        <w:rPr>
          <w:i/>
          <w:lang w:val="fr-FR"/>
        </w:rPr>
        <w:t xml:space="preserve"> </w:t>
      </w:r>
      <w:r w:rsidR="00885488" w:rsidRPr="00794880">
        <w:rPr>
          <w:rStyle w:val="Incipit"/>
          <w:lang w:val="fr-FR"/>
        </w:rPr>
        <w:t>torrentes</w:t>
      </w:r>
      <w:r w:rsidR="005A362F" w:rsidRPr="005A362F">
        <w:rPr>
          <w:i/>
          <w:lang w:val="fr-FR"/>
        </w:rPr>
        <w:t xml:space="preserve"> </w:t>
      </w:r>
      <w:r w:rsidR="00885488" w:rsidRPr="00794880">
        <w:rPr>
          <w:rStyle w:val="Incipit"/>
          <w:lang w:val="fr-FR"/>
        </w:rPr>
        <w:t>illi</w:t>
      </w:r>
      <w:r w:rsidR="005A362F" w:rsidRPr="005A362F">
        <w:rPr>
          <w:i/>
          <w:lang w:val="fr-FR"/>
        </w:rPr>
        <w:t xml:space="preserve"> </w:t>
      </w:r>
      <w:r w:rsidR="00885488" w:rsidRPr="00794880">
        <w:rPr>
          <w:rStyle w:val="Incipit"/>
          <w:lang w:val="fr-FR"/>
        </w:rPr>
        <w:t>dulces</w:t>
      </w:r>
      <w:r w:rsidR="005A362F" w:rsidRPr="005A362F">
        <w:rPr>
          <w:i/>
          <w:lang w:val="fr-FR"/>
        </w:rPr>
        <w:t xml:space="preserve"> </w:t>
      </w:r>
      <w:r w:rsidR="00885488" w:rsidRPr="00794880">
        <w:rPr>
          <w:rStyle w:val="Incipit"/>
          <w:lang w:val="fr-FR"/>
        </w:rPr>
        <w:t>fuerunt</w:t>
      </w:r>
      <w:r w:rsidR="00885488" w:rsidRPr="00B779A9">
        <w:rPr>
          <w:lang w:val="fr-FR"/>
        </w:rPr>
        <w:t xml:space="preserve">. HY </w:t>
      </w:r>
      <w:r w:rsidR="00885488" w:rsidRPr="00794880">
        <w:rPr>
          <w:rStyle w:val="Incipit"/>
          <w:lang w:val="fr-FR"/>
        </w:rPr>
        <w:t>Sancte</w:t>
      </w:r>
      <w:r w:rsidR="005A362F" w:rsidRPr="005A362F">
        <w:rPr>
          <w:i/>
          <w:lang w:val="fr-FR"/>
        </w:rPr>
        <w:t xml:space="preserve"> </w:t>
      </w:r>
      <w:r w:rsidR="00885488" w:rsidRPr="00794880">
        <w:rPr>
          <w:rStyle w:val="Incipit"/>
          <w:lang w:val="fr-FR"/>
        </w:rPr>
        <w:t>dei</w:t>
      </w:r>
      <w:r w:rsidR="005A362F" w:rsidRPr="005A362F">
        <w:rPr>
          <w:i/>
          <w:lang w:val="fr-FR"/>
        </w:rPr>
        <w:t xml:space="preserve"> </w:t>
      </w:r>
      <w:r w:rsidR="00E56159" w:rsidRPr="00794880">
        <w:rPr>
          <w:rStyle w:val="Incipit"/>
          <w:lang w:val="fr-FR"/>
        </w:rPr>
        <w:t>pretios</w:t>
      </w:r>
      <w:r w:rsidR="00885488" w:rsidRPr="00794880">
        <w:rPr>
          <w:rStyle w:val="Incipit"/>
          <w:lang w:val="fr-FR"/>
        </w:rPr>
        <w:t>e</w:t>
      </w:r>
      <w:r w:rsidR="00885488" w:rsidRPr="00B779A9">
        <w:rPr>
          <w:lang w:val="fr-FR"/>
        </w:rPr>
        <w:t xml:space="preserve">. VS </w:t>
      </w:r>
      <w:r w:rsidR="00885488" w:rsidRPr="00794880">
        <w:rPr>
          <w:rStyle w:val="Incipit"/>
          <w:lang w:val="fr-FR"/>
        </w:rPr>
        <w:t>Gloria</w:t>
      </w:r>
      <w:r w:rsidR="005A362F" w:rsidRPr="005A362F">
        <w:rPr>
          <w:i/>
          <w:lang w:val="fr-FR"/>
        </w:rPr>
        <w:t xml:space="preserve"> </w:t>
      </w:r>
      <w:r w:rsidR="00885488" w:rsidRPr="00794880">
        <w:rPr>
          <w:rStyle w:val="Incipit"/>
          <w:lang w:val="fr-FR"/>
        </w:rPr>
        <w:t>et</w:t>
      </w:r>
      <w:r w:rsidR="005A362F" w:rsidRPr="005A362F">
        <w:rPr>
          <w:i/>
          <w:lang w:val="fr-FR"/>
        </w:rPr>
        <w:t xml:space="preserve"> </w:t>
      </w:r>
      <w:r w:rsidR="00885488" w:rsidRPr="00794880">
        <w:rPr>
          <w:rStyle w:val="Incipit"/>
          <w:lang w:val="fr-FR"/>
        </w:rPr>
        <w:t>honore</w:t>
      </w:r>
      <w:r w:rsidR="00885488" w:rsidRPr="00B779A9">
        <w:rPr>
          <w:lang w:val="fr-FR"/>
        </w:rPr>
        <w:t xml:space="preserve">. AM </w:t>
      </w:r>
      <w:r w:rsidR="001E0722" w:rsidRPr="00736684">
        <w:rPr>
          <w:rStyle w:val="Incipit"/>
          <w:lang w:val="fr-FR"/>
        </w:rPr>
        <w:t xml:space="preserve">%D::Steph% </w:t>
      </w:r>
      <w:r w:rsidR="00885488" w:rsidRPr="00736684">
        <w:rPr>
          <w:rStyle w:val="Incipit"/>
          <w:lang w:val="fr-FR"/>
        </w:rPr>
        <w:t>Stephanus</w:t>
      </w:r>
      <w:r w:rsidR="005A362F" w:rsidRPr="00736684">
        <w:rPr>
          <w:rStyle w:val="Incipit"/>
          <w:lang w:val="fr-FR"/>
        </w:rPr>
        <w:t xml:space="preserve"> </w:t>
      </w:r>
      <w:r w:rsidR="00885488" w:rsidRPr="00736684">
        <w:rPr>
          <w:rStyle w:val="Incipit"/>
          <w:lang w:val="fr-FR"/>
        </w:rPr>
        <w:t>plenus</w:t>
      </w:r>
      <w:r w:rsidR="005A362F" w:rsidRPr="00736684">
        <w:rPr>
          <w:rStyle w:val="Incipit"/>
          <w:lang w:val="fr-FR"/>
        </w:rPr>
        <w:t xml:space="preserve"> </w:t>
      </w:r>
      <w:r w:rsidR="00885488" w:rsidRPr="00736684">
        <w:rPr>
          <w:rStyle w:val="Incipit"/>
          <w:lang w:val="fr-FR"/>
        </w:rPr>
        <w:t>gratia</w:t>
      </w:r>
      <w:r w:rsidR="005A362F" w:rsidRPr="005A362F">
        <w:rPr>
          <w:i/>
          <w:lang w:val="fr-FR"/>
        </w:rPr>
        <w:t xml:space="preserve"> </w:t>
      </w:r>
      <w:r w:rsidR="00885488" w:rsidRPr="00B779A9">
        <w:rPr>
          <w:lang w:val="fr-FR"/>
        </w:rPr>
        <w:t xml:space="preserve">est octavi toni haec antiphona prior </w:t>
      </w:r>
      <w:r w:rsidR="00FA3B56" w:rsidRPr="00B779A9">
        <w:rPr>
          <w:lang w:val="fr-FR"/>
        </w:rPr>
        <w:t>vero</w:t>
      </w:r>
      <w:r w:rsidR="00885488" w:rsidRPr="00B779A9">
        <w:rPr>
          <w:lang w:val="fr-FR"/>
        </w:rPr>
        <w:t xml:space="preserve"> super psalmos octavi toni differentia. </w:t>
      </w:r>
      <w:r w:rsidR="001E0722">
        <w:rPr>
          <w:lang w:val="fr-FR"/>
        </w:rPr>
        <w:t>Suffragium d</w:t>
      </w:r>
      <w:r w:rsidR="005865DF" w:rsidRPr="00B779A9">
        <w:rPr>
          <w:lang w:val="fr-FR"/>
        </w:rPr>
        <w:t xml:space="preserve">e sancto Stephano papa et martyre </w:t>
      </w:r>
      <w:r w:rsidR="00885488" w:rsidRPr="00B779A9">
        <w:rPr>
          <w:lang w:val="fr-FR"/>
        </w:rPr>
        <w:t xml:space="preserve">AC </w:t>
      </w:r>
      <w:r w:rsidR="00885488" w:rsidRPr="00794880">
        <w:rPr>
          <w:rStyle w:val="Incipit"/>
          <w:lang w:val="fr-FR"/>
        </w:rPr>
        <w:t>Hic</w:t>
      </w:r>
      <w:r w:rsidR="005A362F" w:rsidRPr="005A362F">
        <w:rPr>
          <w:i/>
          <w:lang w:val="fr-FR"/>
        </w:rPr>
        <w:t xml:space="preserve"> </w:t>
      </w:r>
      <w:r w:rsidR="00885488" w:rsidRPr="00794880">
        <w:rPr>
          <w:rStyle w:val="Incipit"/>
          <w:lang w:val="fr-FR"/>
        </w:rPr>
        <w:t>est</w:t>
      </w:r>
      <w:r w:rsidR="005A362F" w:rsidRPr="005A362F">
        <w:rPr>
          <w:i/>
          <w:lang w:val="fr-FR"/>
        </w:rPr>
        <w:t xml:space="preserve"> </w:t>
      </w:r>
      <w:r w:rsidR="00885488" w:rsidRPr="00794880">
        <w:rPr>
          <w:rStyle w:val="Incipit"/>
          <w:lang w:val="fr-FR"/>
        </w:rPr>
        <w:t>vere</w:t>
      </w:r>
      <w:r w:rsidR="005A362F" w:rsidRPr="005A362F">
        <w:rPr>
          <w:i/>
          <w:lang w:val="fr-FR"/>
        </w:rPr>
        <w:t xml:space="preserve"> </w:t>
      </w:r>
      <w:r w:rsidR="00885488" w:rsidRPr="00794880">
        <w:rPr>
          <w:rStyle w:val="Incipit"/>
          <w:lang w:val="fr-FR"/>
        </w:rPr>
        <w:t>martyr</w:t>
      </w:r>
      <w:r w:rsidR="00885488" w:rsidRPr="00B779A9">
        <w:rPr>
          <w:lang w:val="fr-FR"/>
        </w:rPr>
        <w:t xml:space="preserve">. </w:t>
      </w:r>
      <w:r w:rsidR="005865DF" w:rsidRPr="00B779A9">
        <w:rPr>
          <w:lang w:val="fr-FR"/>
        </w:rPr>
        <w:t xml:space="preserve">[BD] </w:t>
      </w:r>
      <w:r w:rsidR="005F6F99" w:rsidRPr="00794880">
        <w:rPr>
          <w:rStyle w:val="Incipit"/>
          <w:lang w:val="fr-FR"/>
        </w:rPr>
        <w:t>Benedicamus</w:t>
      </w:r>
      <w:r w:rsidR="005865DF" w:rsidRPr="00B779A9">
        <w:rPr>
          <w:lang w:val="fr-FR"/>
        </w:rPr>
        <w:t xml:space="preserve"> de </w:t>
      </w:r>
      <w:r w:rsidR="00885488" w:rsidRPr="00B779A9">
        <w:rPr>
          <w:lang w:val="fr-FR"/>
        </w:rPr>
        <w:t>martyribus.</w:t>
      </w:r>
    </w:p>
    <w:p w:rsidR="00885488" w:rsidRDefault="001D0641" w:rsidP="00415109">
      <w:pPr>
        <w:rPr>
          <w:lang w:val="fr-FR"/>
        </w:rPr>
      </w:pPr>
      <w:r w:rsidRPr="00736684">
        <w:rPr>
          <w:rStyle w:val="Time1"/>
          <w:lang w:val="fr-FR"/>
        </w:rPr>
        <w:t>Ad matutinum</w:t>
      </w:r>
      <w:r w:rsidR="00885488" w:rsidRPr="00B779A9">
        <w:rPr>
          <w:lang w:val="fr-FR"/>
        </w:rPr>
        <w:t xml:space="preserve"> I</w:t>
      </w:r>
      <w:r w:rsidR="005865DF" w:rsidRPr="00B779A9">
        <w:rPr>
          <w:lang w:val="fr-FR"/>
        </w:rPr>
        <w:t>N</w:t>
      </w:r>
      <w:r w:rsidR="00885488" w:rsidRPr="00B779A9">
        <w:rPr>
          <w:lang w:val="fr-FR"/>
        </w:rPr>
        <w:t xml:space="preserve">V </w:t>
      </w:r>
      <w:r w:rsidR="00885488" w:rsidRPr="00736684">
        <w:rPr>
          <w:rStyle w:val="Incipit"/>
          <w:lang w:val="fr-FR"/>
        </w:rPr>
        <w:t xml:space="preserve">Regem </w:t>
      </w:r>
      <w:r w:rsidR="007A36FE" w:rsidRPr="00736684">
        <w:rPr>
          <w:rStyle w:val="Incipit"/>
          <w:lang w:val="fr-FR"/>
        </w:rPr>
        <w:t>prot</w:t>
      </w:r>
      <w:r w:rsidR="00885488" w:rsidRPr="00736684">
        <w:rPr>
          <w:rStyle w:val="Incipit"/>
          <w:lang w:val="fr-FR"/>
        </w:rPr>
        <w:t>omartyris Stephani</w:t>
      </w:r>
      <w:r w:rsidR="00885488" w:rsidRPr="00B779A9">
        <w:rPr>
          <w:lang w:val="fr-FR"/>
        </w:rPr>
        <w:t xml:space="preserve">. HY </w:t>
      </w:r>
      <w:r w:rsidR="00885488" w:rsidRPr="00736684">
        <w:rPr>
          <w:rStyle w:val="Incipit"/>
          <w:lang w:val="fr-FR"/>
        </w:rPr>
        <w:t>Deus tuorum militum</w:t>
      </w:r>
      <w:r w:rsidR="00885488" w:rsidRPr="00B779A9">
        <w:rPr>
          <w:lang w:val="fr-FR"/>
        </w:rPr>
        <w:t xml:space="preserve">. </w:t>
      </w:r>
    </w:p>
    <w:p w:rsidR="00885488" w:rsidRPr="001E0722" w:rsidRDefault="002C0476" w:rsidP="00415109">
      <w:pPr>
        <w:rPr>
          <w:lang w:val="fr-FR"/>
        </w:rPr>
      </w:pPr>
      <w:r w:rsidRPr="004518BD">
        <w:rPr>
          <w:rStyle w:val="Time2"/>
          <w:lang w:val="it-IT"/>
        </w:rPr>
        <w:t>I</w:t>
      </w:r>
      <w:r w:rsidR="001D0641" w:rsidRPr="00736684">
        <w:rPr>
          <w:rStyle w:val="Time2"/>
          <w:lang w:val="it-IT"/>
        </w:rPr>
        <w:t>n primo nocturno</w:t>
      </w:r>
      <w:r w:rsidR="00885488" w:rsidRPr="00736684">
        <w:rPr>
          <w:lang w:val="it-IT"/>
        </w:rPr>
        <w:t xml:space="preserve"> AN </w:t>
      </w:r>
      <w:r w:rsidR="00885488" w:rsidRPr="00736684">
        <w:rPr>
          <w:rStyle w:val="Incipit"/>
          <w:lang w:val="it-IT"/>
        </w:rPr>
        <w:t>Stephanus ser</w:t>
      </w:r>
      <w:r w:rsidR="00382E22" w:rsidRPr="00736684">
        <w:rPr>
          <w:rStyle w:val="Incipit"/>
          <w:lang w:val="it-IT"/>
        </w:rPr>
        <w:t>vu</w:t>
      </w:r>
      <w:r w:rsidR="00885488" w:rsidRPr="00736684">
        <w:rPr>
          <w:rStyle w:val="Incipit"/>
          <w:lang w:val="it-IT"/>
        </w:rPr>
        <w:t>s dei</w:t>
      </w:r>
      <w:r w:rsidR="00885488" w:rsidRPr="00736684">
        <w:rPr>
          <w:lang w:val="it-IT"/>
        </w:rPr>
        <w:t xml:space="preserve"> cum duabus sequentibus. </w:t>
      </w:r>
      <w:r w:rsidR="00885488" w:rsidRPr="00B779A9">
        <w:rPr>
          <w:lang w:val="fr-FR"/>
        </w:rPr>
        <w:t xml:space="preserve">PS </w:t>
      </w:r>
      <w:r w:rsidR="00885488" w:rsidRPr="00736684">
        <w:rPr>
          <w:rStyle w:val="Incipit"/>
          <w:lang w:val="fr-FR"/>
        </w:rPr>
        <w:t xml:space="preserve">Beatus </w:t>
      </w:r>
      <w:r w:rsidR="00C31823" w:rsidRPr="00736684">
        <w:rPr>
          <w:rStyle w:val="Incipit"/>
          <w:lang w:val="fr-FR"/>
        </w:rPr>
        <w:t>vir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Quare fremuerunt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1D0641" w:rsidRPr="00736684">
        <w:rPr>
          <w:rStyle w:val="Incipit"/>
          <w:lang w:val="fr-FR"/>
        </w:rPr>
        <w:t xml:space="preserve">Domine quid multiplicati </w:t>
      </w:r>
      <w:r w:rsidR="00885488" w:rsidRPr="00736684">
        <w:rPr>
          <w:rStyle w:val="Incipit"/>
          <w:lang w:val="fr-FR"/>
        </w:rPr>
        <w:t>sunt</w:t>
      </w:r>
      <w:r w:rsidR="00885488" w:rsidRPr="00B779A9">
        <w:rPr>
          <w:lang w:val="fr-FR"/>
        </w:rPr>
        <w:t xml:space="preserve">. VS </w:t>
      </w:r>
      <w:r w:rsidR="00885488" w:rsidRPr="00736684">
        <w:rPr>
          <w:rStyle w:val="Incipit"/>
          <w:lang w:val="fr-FR"/>
        </w:rPr>
        <w:t>Gloria et honore</w:t>
      </w:r>
      <w:r w:rsidR="004C7A4B" w:rsidRPr="00B779A9">
        <w:rPr>
          <w:lang w:val="fr-FR"/>
        </w:rPr>
        <w:t>. Lectiones d</w:t>
      </w:r>
      <w:r w:rsidR="00885488" w:rsidRPr="00B779A9">
        <w:rPr>
          <w:lang w:val="fr-FR"/>
        </w:rPr>
        <w:t xml:space="preserve">e natali eiusdem </w:t>
      </w:r>
      <w:r w:rsidR="007A36FE" w:rsidRPr="00B779A9">
        <w:rPr>
          <w:lang w:val="fr-FR"/>
        </w:rPr>
        <w:t>prot</w:t>
      </w:r>
      <w:r w:rsidR="005865DF" w:rsidRPr="00B779A9">
        <w:rPr>
          <w:lang w:val="fr-FR"/>
        </w:rPr>
        <w:t>omartyris</w:t>
      </w:r>
      <w:r w:rsidR="004C7A4B" w:rsidRPr="00B779A9">
        <w:rPr>
          <w:lang w:val="fr-FR"/>
        </w:rPr>
        <w:t>.</w:t>
      </w:r>
      <w:r w:rsidR="005865DF" w:rsidRPr="00B779A9">
        <w:rPr>
          <w:lang w:val="fr-FR"/>
        </w:rPr>
        <w:t xml:space="preserve"> </w:t>
      </w:r>
      <w:r w:rsidR="004C7A4B" w:rsidRPr="00B779A9">
        <w:rPr>
          <w:lang w:val="fr-FR"/>
        </w:rPr>
        <w:t>[</w:t>
      </w:r>
      <w:r w:rsidR="00985C62">
        <w:rPr>
          <w:lang w:val="fr-FR"/>
        </w:rPr>
        <w:t>LS</w:t>
      </w:r>
      <w:r w:rsidR="004C7A4B" w:rsidRPr="00B779A9">
        <w:rPr>
          <w:lang w:val="fr-FR"/>
        </w:rPr>
        <w:t>]</w:t>
      </w:r>
      <w:r w:rsidR="00885488" w:rsidRPr="00B779A9">
        <w:rPr>
          <w:lang w:val="fr-FR"/>
        </w:rPr>
        <w:t xml:space="preserve"> </w:t>
      </w:r>
      <w:r w:rsidR="00885488" w:rsidRPr="00736684">
        <w:rPr>
          <w:rStyle w:val="Incipit"/>
          <w:lang w:val="fr-FR"/>
        </w:rPr>
        <w:t>Iesus filius Na</w:t>
      </w:r>
      <w:r w:rsidR="009E6441" w:rsidRPr="00736684">
        <w:rPr>
          <w:rStyle w:val="Incipit"/>
          <w:lang w:val="fr-FR"/>
        </w:rPr>
        <w:t>v</w:t>
      </w:r>
      <w:r w:rsidR="00885488" w:rsidRPr="00736684">
        <w:rPr>
          <w:rStyle w:val="Incipit"/>
          <w:lang w:val="fr-FR"/>
        </w:rPr>
        <w:t>e in heremo pugnabat</w:t>
      </w:r>
      <w:r w:rsidR="00885488" w:rsidRPr="00B779A9">
        <w:rPr>
          <w:lang w:val="fr-FR"/>
        </w:rPr>
        <w:t xml:space="preserve">. RP </w:t>
      </w:r>
      <w:r w:rsidR="00885488" w:rsidRPr="00736684">
        <w:rPr>
          <w:rStyle w:val="Incipit"/>
          <w:lang w:val="fr-FR"/>
        </w:rPr>
        <w:t>Lapidabant Stephanum</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736684">
        <w:rPr>
          <w:rStyle w:val="Incipit"/>
          <w:lang w:val="fr-FR"/>
        </w:rPr>
        <w:t>Videbant omnes Stephanum</w:t>
      </w:r>
      <w:r w:rsidR="00885488" w:rsidRPr="00B779A9">
        <w:rPr>
          <w:lang w:val="fr-FR"/>
        </w:rPr>
        <w:t xml:space="preserve">. </w:t>
      </w:r>
      <w:r w:rsidR="00BA24A1" w:rsidRPr="00736684">
        <w:rPr>
          <w:lang w:val="fr-FR"/>
        </w:rPr>
        <w:t>[</w:t>
      </w:r>
      <w:r w:rsidR="00885488" w:rsidRPr="00736684">
        <w:rPr>
          <w:lang w:val="fr-FR"/>
        </w:rPr>
        <w:t>RP</w:t>
      </w:r>
      <w:r w:rsidR="00BA24A1" w:rsidRPr="00736684">
        <w:rPr>
          <w:lang w:val="fr-FR"/>
        </w:rPr>
        <w:t>]</w:t>
      </w:r>
      <w:r w:rsidR="00885488" w:rsidRPr="00736684">
        <w:rPr>
          <w:lang w:val="fr-FR"/>
        </w:rPr>
        <w:t xml:space="preserve"> </w:t>
      </w:r>
      <w:r w:rsidR="00885488" w:rsidRPr="00736684">
        <w:rPr>
          <w:rStyle w:val="Incipit"/>
          <w:lang w:val="fr-FR"/>
        </w:rPr>
        <w:t>Stephanus autem</w:t>
      </w:r>
      <w:r w:rsidR="00885488" w:rsidRPr="00736684">
        <w:rPr>
          <w:lang w:val="fr-FR"/>
        </w:rPr>
        <w:t>.</w:t>
      </w:r>
    </w:p>
    <w:p w:rsidR="00985C62" w:rsidRPr="00736684" w:rsidRDefault="001D0641" w:rsidP="00415109">
      <w:pPr>
        <w:rPr>
          <w:lang w:val="fr-FR"/>
        </w:rPr>
      </w:pPr>
      <w:r w:rsidRPr="00736684">
        <w:rPr>
          <w:rStyle w:val="Time2"/>
          <w:lang w:val="fr-FR"/>
        </w:rPr>
        <w:t>In secundo nocturno</w:t>
      </w:r>
      <w:r w:rsidR="00885488" w:rsidRPr="00736684">
        <w:rPr>
          <w:lang w:val="fr-FR"/>
        </w:rPr>
        <w:t xml:space="preserve"> AN </w:t>
      </w:r>
      <w:r w:rsidR="00885488" w:rsidRPr="00736684">
        <w:rPr>
          <w:rStyle w:val="Incipit"/>
          <w:lang w:val="fr-FR"/>
        </w:rPr>
        <w:t>Stephanus autem</w:t>
      </w:r>
      <w:r w:rsidR="00885488" w:rsidRPr="00736684">
        <w:rPr>
          <w:lang w:val="fr-FR"/>
        </w:rPr>
        <w:t xml:space="preserve"> cum sequentibus. PS </w:t>
      </w:r>
      <w:r w:rsidR="00885488" w:rsidRPr="00736684">
        <w:rPr>
          <w:rStyle w:val="Incipit"/>
          <w:lang w:val="fr-FR"/>
        </w:rPr>
        <w:t>Cum in</w:t>
      </w:r>
      <w:r w:rsidR="00702792" w:rsidRPr="00736684">
        <w:rPr>
          <w:rStyle w:val="Incipit"/>
          <w:lang w:val="fr-FR"/>
        </w:rPr>
        <w:t>voc</w:t>
      </w:r>
      <w:r w:rsidR="00885488" w:rsidRPr="00736684">
        <w:rPr>
          <w:rStyle w:val="Incipit"/>
          <w:lang w:val="fr-FR"/>
        </w:rPr>
        <w:t>arem</w:t>
      </w:r>
      <w:r w:rsidR="00885488" w:rsidRPr="00736684">
        <w:rPr>
          <w:lang w:val="fr-FR"/>
        </w:rPr>
        <w:t xml:space="preserve">. </w:t>
      </w:r>
      <w:r w:rsidR="00BA24A1" w:rsidRPr="00736684">
        <w:rPr>
          <w:lang w:val="fr-FR"/>
        </w:rPr>
        <w:t>[</w:t>
      </w:r>
      <w:r w:rsidR="00885488" w:rsidRPr="00736684">
        <w:rPr>
          <w:lang w:val="fr-FR"/>
        </w:rPr>
        <w:t>PS</w:t>
      </w:r>
      <w:r w:rsidR="00BA24A1" w:rsidRPr="00736684">
        <w:rPr>
          <w:lang w:val="fr-FR"/>
        </w:rPr>
        <w:t>]</w:t>
      </w:r>
      <w:r w:rsidR="00885488" w:rsidRPr="00736684">
        <w:rPr>
          <w:lang w:val="fr-FR"/>
        </w:rPr>
        <w:t xml:space="preserve"> </w:t>
      </w:r>
      <w:r w:rsidR="00885488" w:rsidRPr="00736684">
        <w:rPr>
          <w:rStyle w:val="Incipit"/>
          <w:lang w:val="fr-FR"/>
        </w:rPr>
        <w:t>Verba mea</w:t>
      </w:r>
      <w:r w:rsidR="00885488" w:rsidRPr="00736684">
        <w:rPr>
          <w:lang w:val="fr-FR"/>
        </w:rPr>
        <w:t xml:space="preserve">. </w:t>
      </w:r>
      <w:r w:rsidR="00BA24A1" w:rsidRPr="00736684">
        <w:rPr>
          <w:lang w:val="fr-FR"/>
        </w:rPr>
        <w:t>[</w:t>
      </w:r>
      <w:r w:rsidR="00885488" w:rsidRPr="00736684">
        <w:rPr>
          <w:lang w:val="fr-FR"/>
        </w:rPr>
        <w:t>PS</w:t>
      </w:r>
      <w:r w:rsidR="00BA24A1" w:rsidRPr="00736684">
        <w:rPr>
          <w:lang w:val="fr-FR"/>
        </w:rPr>
        <w:t>]</w:t>
      </w:r>
      <w:r w:rsidR="00885488" w:rsidRPr="00736684">
        <w:rPr>
          <w:lang w:val="fr-FR"/>
        </w:rPr>
        <w:t xml:space="preserve"> </w:t>
      </w:r>
      <w:r w:rsidR="00885488" w:rsidRPr="00736684">
        <w:rPr>
          <w:rStyle w:val="Incipit"/>
          <w:lang w:val="fr-FR"/>
        </w:rPr>
        <w:t>Domine dominus noster</w:t>
      </w:r>
      <w:r w:rsidR="00885488" w:rsidRPr="00736684">
        <w:rPr>
          <w:lang w:val="fr-FR"/>
        </w:rPr>
        <w:t xml:space="preserve">. RP </w:t>
      </w:r>
      <w:r w:rsidR="00885488" w:rsidRPr="00736684">
        <w:rPr>
          <w:rStyle w:val="Incipit"/>
          <w:lang w:val="fr-FR"/>
        </w:rPr>
        <w:t>Stephanus ser</w:t>
      </w:r>
      <w:r w:rsidR="00382E22" w:rsidRPr="00736684">
        <w:rPr>
          <w:rStyle w:val="Incipit"/>
          <w:lang w:val="fr-FR"/>
        </w:rPr>
        <w:t>vu</w:t>
      </w:r>
      <w:r w:rsidR="00885488" w:rsidRPr="00736684">
        <w:rPr>
          <w:rStyle w:val="Incipit"/>
          <w:lang w:val="fr-FR"/>
        </w:rPr>
        <w:t>s dei</w:t>
      </w:r>
      <w:r w:rsidR="00885488" w:rsidRPr="00736684">
        <w:rPr>
          <w:lang w:val="fr-FR"/>
        </w:rPr>
        <w:t xml:space="preserve">. </w:t>
      </w:r>
      <w:r w:rsidR="00BA24A1" w:rsidRPr="00736684">
        <w:rPr>
          <w:lang w:val="fr-FR"/>
        </w:rPr>
        <w:t>[</w:t>
      </w:r>
      <w:r w:rsidR="00885488" w:rsidRPr="00736684">
        <w:rPr>
          <w:lang w:val="fr-FR"/>
        </w:rPr>
        <w:t>RP</w:t>
      </w:r>
      <w:r w:rsidR="00BA24A1" w:rsidRPr="00736684">
        <w:rPr>
          <w:lang w:val="fr-FR"/>
        </w:rPr>
        <w:t>]</w:t>
      </w:r>
      <w:r w:rsidR="00885488" w:rsidRPr="00736684">
        <w:rPr>
          <w:lang w:val="fr-FR"/>
        </w:rPr>
        <w:t xml:space="preserve"> </w:t>
      </w:r>
      <w:r w:rsidR="00885488" w:rsidRPr="00736684">
        <w:rPr>
          <w:rStyle w:val="Incipit"/>
          <w:lang w:val="fr-FR"/>
        </w:rPr>
        <w:t>Intuens in caelum</w:t>
      </w:r>
      <w:r w:rsidR="00885488" w:rsidRPr="00736684">
        <w:rPr>
          <w:lang w:val="fr-FR"/>
        </w:rPr>
        <w:t xml:space="preserve">. </w:t>
      </w:r>
      <w:r w:rsidR="00BA24A1" w:rsidRPr="00736684">
        <w:rPr>
          <w:lang w:val="fr-FR"/>
        </w:rPr>
        <w:t>[</w:t>
      </w:r>
      <w:r w:rsidR="00885488" w:rsidRPr="00736684">
        <w:rPr>
          <w:lang w:val="fr-FR"/>
        </w:rPr>
        <w:t>RP</w:t>
      </w:r>
      <w:r w:rsidR="00BA24A1" w:rsidRPr="00736684">
        <w:rPr>
          <w:lang w:val="fr-FR"/>
        </w:rPr>
        <w:t>]</w:t>
      </w:r>
      <w:r w:rsidR="00885488" w:rsidRPr="00736684">
        <w:rPr>
          <w:lang w:val="fr-FR"/>
        </w:rPr>
        <w:t xml:space="preserve"> </w:t>
      </w:r>
      <w:r w:rsidR="00885488" w:rsidRPr="00736684">
        <w:rPr>
          <w:rStyle w:val="Incipit"/>
          <w:lang w:val="fr-FR"/>
        </w:rPr>
        <w:t>Impii super iustum</w:t>
      </w:r>
      <w:r w:rsidR="00885488" w:rsidRPr="00736684">
        <w:rPr>
          <w:lang w:val="fr-FR"/>
        </w:rPr>
        <w:t>.</w:t>
      </w:r>
      <w:r w:rsidR="005865DF" w:rsidRPr="00736684">
        <w:rPr>
          <w:lang w:val="fr-FR"/>
        </w:rPr>
        <w:t xml:space="preserve"> </w:t>
      </w:r>
    </w:p>
    <w:p w:rsidR="00885488" w:rsidRPr="00736684" w:rsidRDefault="005865DF" w:rsidP="00415109">
      <w:pPr>
        <w:rPr>
          <w:lang w:val="fr-FR"/>
        </w:rPr>
      </w:pPr>
      <w:r w:rsidRPr="00736684">
        <w:rPr>
          <w:lang w:val="fr-FR"/>
        </w:rPr>
        <w:t>(29v)</w:t>
      </w:r>
      <w:r w:rsidR="00985C62" w:rsidRPr="00736684">
        <w:rPr>
          <w:lang w:val="fr-FR"/>
        </w:rPr>
        <w:t xml:space="preserve"> </w:t>
      </w:r>
      <w:r w:rsidR="001D0641" w:rsidRPr="00736684">
        <w:rPr>
          <w:rStyle w:val="Time2"/>
          <w:lang w:val="fr-FR"/>
        </w:rPr>
        <w:t>In tertio nocturno</w:t>
      </w:r>
      <w:r w:rsidR="001D0641" w:rsidRPr="00B779A9">
        <w:rPr>
          <w:lang w:val="fr-FR"/>
        </w:rPr>
        <w:t xml:space="preserve"> </w:t>
      </w:r>
      <w:r w:rsidR="00885488" w:rsidRPr="00736684">
        <w:rPr>
          <w:lang w:val="fr-FR"/>
        </w:rPr>
        <w:t xml:space="preserve">AN </w:t>
      </w:r>
      <w:r w:rsidR="00885488" w:rsidRPr="00736684">
        <w:rPr>
          <w:rStyle w:val="Incipit"/>
          <w:lang w:val="fr-FR"/>
        </w:rPr>
        <w:t>Lapidaverunt Stephanum</w:t>
      </w:r>
      <w:r w:rsidR="00885488" w:rsidRPr="00736684">
        <w:rPr>
          <w:lang w:val="fr-FR"/>
        </w:rPr>
        <w:t xml:space="preserve"> cum duabus sequentibus. PS </w:t>
      </w:r>
      <w:r w:rsidR="00885488" w:rsidRPr="00736684">
        <w:rPr>
          <w:rStyle w:val="Incipit"/>
          <w:lang w:val="fr-FR"/>
        </w:rPr>
        <w:t>In domino confido</w:t>
      </w:r>
      <w:r w:rsidR="00885488" w:rsidRPr="00736684">
        <w:rPr>
          <w:lang w:val="fr-FR"/>
        </w:rPr>
        <w:t xml:space="preserve">. </w:t>
      </w:r>
      <w:r w:rsidR="00BA24A1" w:rsidRPr="00736684">
        <w:rPr>
          <w:lang w:val="fr-FR"/>
        </w:rPr>
        <w:t>[</w:t>
      </w:r>
      <w:r w:rsidR="00885488" w:rsidRPr="00736684">
        <w:rPr>
          <w:lang w:val="fr-FR"/>
        </w:rPr>
        <w:t>PS</w:t>
      </w:r>
      <w:r w:rsidR="00BA24A1" w:rsidRPr="00736684">
        <w:rPr>
          <w:lang w:val="fr-FR"/>
        </w:rPr>
        <w:t>]</w:t>
      </w:r>
      <w:r w:rsidR="00885488" w:rsidRPr="00736684">
        <w:rPr>
          <w:lang w:val="fr-FR"/>
        </w:rPr>
        <w:t xml:space="preserve"> </w:t>
      </w:r>
      <w:r w:rsidR="00885488" w:rsidRPr="00736684">
        <w:rPr>
          <w:rStyle w:val="Incipit"/>
          <w:lang w:val="fr-FR"/>
        </w:rPr>
        <w:t>Domine quis habitabit</w:t>
      </w:r>
      <w:r w:rsidR="00885488" w:rsidRPr="00736684">
        <w:rPr>
          <w:lang w:val="fr-FR"/>
        </w:rPr>
        <w:t xml:space="preserve">. </w:t>
      </w:r>
      <w:r w:rsidR="00BA24A1" w:rsidRPr="00736684">
        <w:rPr>
          <w:lang w:val="fr-FR"/>
        </w:rPr>
        <w:t>[</w:t>
      </w:r>
      <w:r w:rsidR="00885488" w:rsidRPr="00736684">
        <w:rPr>
          <w:lang w:val="fr-FR"/>
        </w:rPr>
        <w:t>PS</w:t>
      </w:r>
      <w:r w:rsidR="00BA24A1" w:rsidRPr="00736684">
        <w:rPr>
          <w:lang w:val="fr-FR"/>
        </w:rPr>
        <w:t>]</w:t>
      </w:r>
      <w:r w:rsidR="00885488" w:rsidRPr="00736684">
        <w:rPr>
          <w:lang w:val="fr-FR"/>
        </w:rPr>
        <w:t xml:space="preserve"> </w:t>
      </w:r>
      <w:r w:rsidR="00885488" w:rsidRPr="00736684">
        <w:rPr>
          <w:rStyle w:val="Incipit"/>
          <w:lang w:val="fr-FR"/>
        </w:rPr>
        <w:t>Domine in virtute tua</w:t>
      </w:r>
      <w:r w:rsidR="00885488" w:rsidRPr="00736684">
        <w:rPr>
          <w:lang w:val="fr-FR"/>
        </w:rPr>
        <w:t xml:space="preserve">. VS </w:t>
      </w:r>
      <w:r w:rsidR="00885488" w:rsidRPr="00736684">
        <w:rPr>
          <w:rStyle w:val="Incipit"/>
          <w:lang w:val="fr-FR"/>
        </w:rPr>
        <w:t>Magna est gloria</w:t>
      </w:r>
      <w:r w:rsidR="00885488" w:rsidRPr="00736684">
        <w:rPr>
          <w:lang w:val="fr-FR"/>
        </w:rPr>
        <w:t xml:space="preserve">. EV </w:t>
      </w:r>
      <w:r w:rsidR="00885488" w:rsidRPr="00736684">
        <w:rPr>
          <w:rStyle w:val="Incipit"/>
          <w:lang w:val="fr-FR"/>
        </w:rPr>
        <w:t xml:space="preserve">Ecce ego mitto ad </w:t>
      </w:r>
      <w:r w:rsidR="000F4FB4" w:rsidRPr="00736684">
        <w:rPr>
          <w:rStyle w:val="Incipit"/>
          <w:lang w:val="fr-FR"/>
        </w:rPr>
        <w:t>vos</w:t>
      </w:r>
      <w:r w:rsidR="00885488" w:rsidRPr="00736684">
        <w:rPr>
          <w:rStyle w:val="Incipit"/>
          <w:lang w:val="fr-FR"/>
        </w:rPr>
        <w:t xml:space="preserve"> prophetas</w:t>
      </w:r>
      <w:r w:rsidR="00885488" w:rsidRPr="00736684">
        <w:rPr>
          <w:lang w:val="fr-FR"/>
        </w:rPr>
        <w:t xml:space="preserve"> ut in natali eius habetur. RP </w:t>
      </w:r>
      <w:r w:rsidR="00885488" w:rsidRPr="00736684">
        <w:rPr>
          <w:rStyle w:val="Incipit"/>
          <w:lang w:val="fr-FR"/>
        </w:rPr>
        <w:t>Impetum fecerunt</w:t>
      </w:r>
      <w:r w:rsidR="00885488" w:rsidRPr="00736684">
        <w:rPr>
          <w:lang w:val="fr-FR"/>
        </w:rPr>
        <w:t xml:space="preserve">. </w:t>
      </w:r>
      <w:r w:rsidR="00BA24A1" w:rsidRPr="00736684">
        <w:rPr>
          <w:lang w:val="fr-FR"/>
        </w:rPr>
        <w:t>[</w:t>
      </w:r>
      <w:r w:rsidR="00885488" w:rsidRPr="00736684">
        <w:rPr>
          <w:lang w:val="fr-FR"/>
        </w:rPr>
        <w:t>RP</w:t>
      </w:r>
      <w:r w:rsidR="00BA24A1" w:rsidRPr="00736684">
        <w:rPr>
          <w:lang w:val="fr-FR"/>
        </w:rPr>
        <w:t>]</w:t>
      </w:r>
      <w:r w:rsidR="00885488" w:rsidRPr="00736684">
        <w:rPr>
          <w:lang w:val="fr-FR"/>
        </w:rPr>
        <w:t xml:space="preserve"> </w:t>
      </w:r>
      <w:r w:rsidR="00885488" w:rsidRPr="00736684">
        <w:rPr>
          <w:rStyle w:val="Incipit"/>
          <w:lang w:val="fr-FR"/>
        </w:rPr>
        <w:t>Patefactae sunt ianuae caeli</w:t>
      </w:r>
      <w:r w:rsidR="00885488" w:rsidRPr="00736684">
        <w:rPr>
          <w:lang w:val="fr-FR"/>
        </w:rPr>
        <w:t xml:space="preserve">. </w:t>
      </w:r>
      <w:r w:rsidR="00BA24A1" w:rsidRPr="00736684">
        <w:rPr>
          <w:lang w:val="fr-FR"/>
        </w:rPr>
        <w:t>[</w:t>
      </w:r>
      <w:r w:rsidR="00885488" w:rsidRPr="00736684">
        <w:rPr>
          <w:lang w:val="fr-FR"/>
        </w:rPr>
        <w:t>RP</w:t>
      </w:r>
      <w:r w:rsidR="00BA24A1" w:rsidRPr="00736684">
        <w:rPr>
          <w:lang w:val="fr-FR"/>
        </w:rPr>
        <w:t>]</w:t>
      </w:r>
      <w:r w:rsidR="00885488" w:rsidRPr="00736684">
        <w:rPr>
          <w:lang w:val="fr-FR"/>
        </w:rPr>
        <w:t xml:space="preserve"> </w:t>
      </w:r>
      <w:r w:rsidR="00885488" w:rsidRPr="00736684">
        <w:rPr>
          <w:rStyle w:val="Incipit"/>
          <w:lang w:val="fr-FR"/>
        </w:rPr>
        <w:t>Lapides torrentes</w:t>
      </w:r>
      <w:r w:rsidR="00885488" w:rsidRPr="00736684">
        <w:rPr>
          <w:lang w:val="fr-FR"/>
        </w:rPr>
        <w:t xml:space="preserve">. </w:t>
      </w:r>
      <w:r w:rsidRPr="00736684">
        <w:rPr>
          <w:lang w:val="fr-FR"/>
        </w:rPr>
        <w:t>[</w:t>
      </w:r>
      <w:r w:rsidR="00885488" w:rsidRPr="00736684">
        <w:rPr>
          <w:lang w:val="fr-FR"/>
        </w:rPr>
        <w:t>TD</w:t>
      </w:r>
      <w:r w:rsidRPr="00736684">
        <w:rPr>
          <w:lang w:val="fr-FR"/>
        </w:rPr>
        <w:t xml:space="preserve">] </w:t>
      </w:r>
      <w:r w:rsidRPr="00736684">
        <w:rPr>
          <w:rStyle w:val="Incipit"/>
          <w:lang w:val="fr-FR"/>
        </w:rPr>
        <w:t>Te deum</w:t>
      </w:r>
      <w:r w:rsidR="00F468FE" w:rsidRPr="00736684">
        <w:rPr>
          <w:rStyle w:val="Incipit"/>
          <w:lang w:val="fr-FR"/>
        </w:rPr>
        <w:t xml:space="preserve"> laudamus</w:t>
      </w:r>
      <w:r w:rsidR="006129FB" w:rsidRPr="00736684">
        <w:rPr>
          <w:lang w:val="fr-FR"/>
        </w:rPr>
        <w:t xml:space="preserve"> dicitur.</w:t>
      </w:r>
    </w:p>
    <w:p w:rsidR="00885488" w:rsidRDefault="00885488" w:rsidP="00415109">
      <w:pPr>
        <w:rPr>
          <w:lang w:val="en-US"/>
        </w:rPr>
      </w:pPr>
      <w:r w:rsidRPr="00736684">
        <w:rPr>
          <w:rStyle w:val="Time1"/>
          <w:lang w:val="fr-FR"/>
        </w:rPr>
        <w:t>A</w:t>
      </w:r>
      <w:r w:rsidR="001D0641" w:rsidRPr="00736684">
        <w:rPr>
          <w:rStyle w:val="Time1"/>
          <w:lang w:val="fr-FR"/>
        </w:rPr>
        <w:t>d laudes</w:t>
      </w:r>
      <w:r w:rsidRPr="00736684">
        <w:rPr>
          <w:lang w:val="fr-FR"/>
        </w:rPr>
        <w:t xml:space="preserve"> AN </w:t>
      </w:r>
      <w:r w:rsidRPr="00736684">
        <w:rPr>
          <w:rStyle w:val="Incipit"/>
          <w:lang w:val="fr-FR"/>
        </w:rPr>
        <w:t>Cum</w:t>
      </w:r>
      <w:r w:rsidR="005A362F" w:rsidRPr="00736684">
        <w:rPr>
          <w:i/>
          <w:lang w:val="fr-FR"/>
        </w:rPr>
        <w:t xml:space="preserve"> </w:t>
      </w:r>
      <w:r w:rsidRPr="00736684">
        <w:rPr>
          <w:rStyle w:val="Incipit"/>
          <w:lang w:val="fr-FR"/>
        </w:rPr>
        <w:t>autem</w:t>
      </w:r>
      <w:r w:rsidR="005A362F" w:rsidRPr="00736684">
        <w:rPr>
          <w:i/>
          <w:lang w:val="fr-FR"/>
        </w:rPr>
        <w:t xml:space="preserve"> </w:t>
      </w:r>
      <w:r w:rsidRPr="00736684">
        <w:rPr>
          <w:rStyle w:val="Incipit"/>
          <w:lang w:val="fr-FR"/>
        </w:rPr>
        <w:t>esset</w:t>
      </w:r>
      <w:r w:rsidR="005865DF" w:rsidRPr="00736684">
        <w:rPr>
          <w:lang w:val="fr-FR"/>
        </w:rPr>
        <w:t xml:space="preserve"> cum sequentibus quatt</w:t>
      </w:r>
      <w:r w:rsidRPr="00736684">
        <w:rPr>
          <w:lang w:val="fr-FR"/>
        </w:rPr>
        <w:t>u</w:t>
      </w:r>
      <w:r w:rsidR="005865DF" w:rsidRPr="00736684">
        <w:rPr>
          <w:lang w:val="fr-FR"/>
        </w:rPr>
        <w:t>o</w:t>
      </w:r>
      <w:r w:rsidRPr="00736684">
        <w:rPr>
          <w:lang w:val="fr-FR"/>
        </w:rPr>
        <w:t xml:space="preserve">r. HY </w:t>
      </w:r>
      <w:r w:rsidRPr="00736684">
        <w:rPr>
          <w:rStyle w:val="Incipit"/>
          <w:lang w:val="fr-FR"/>
        </w:rPr>
        <w:t>Sancte</w:t>
      </w:r>
      <w:r w:rsidR="005A362F" w:rsidRPr="00736684">
        <w:rPr>
          <w:i/>
          <w:lang w:val="fr-FR"/>
        </w:rPr>
        <w:t xml:space="preserve"> </w:t>
      </w:r>
      <w:r w:rsidRPr="00736684">
        <w:rPr>
          <w:rStyle w:val="Incipit"/>
          <w:lang w:val="fr-FR"/>
        </w:rPr>
        <w:t>dei</w:t>
      </w:r>
      <w:r w:rsidR="005A362F" w:rsidRPr="00736684">
        <w:rPr>
          <w:i/>
          <w:lang w:val="fr-FR"/>
        </w:rPr>
        <w:t xml:space="preserve"> </w:t>
      </w:r>
      <w:r w:rsidR="00E56159" w:rsidRPr="00736684">
        <w:rPr>
          <w:rStyle w:val="Incipit"/>
          <w:lang w:val="fr-FR"/>
        </w:rPr>
        <w:t>pretios</w:t>
      </w:r>
      <w:r w:rsidRPr="00736684">
        <w:rPr>
          <w:rStyle w:val="Incipit"/>
          <w:lang w:val="fr-FR"/>
        </w:rPr>
        <w:t>e</w:t>
      </w:r>
      <w:r w:rsidRPr="00736684">
        <w:rPr>
          <w:lang w:val="fr-FR"/>
        </w:rPr>
        <w:t xml:space="preserve">. VS </w:t>
      </w:r>
      <w:r w:rsidRPr="00736684">
        <w:rPr>
          <w:rStyle w:val="Incipit"/>
          <w:lang w:val="fr-FR"/>
        </w:rPr>
        <w:t>Iustus</w:t>
      </w:r>
      <w:r w:rsidR="005A362F" w:rsidRPr="00736684">
        <w:rPr>
          <w:i/>
          <w:lang w:val="fr-FR"/>
        </w:rPr>
        <w:t xml:space="preserve"> </w:t>
      </w:r>
      <w:r w:rsidRPr="00736684">
        <w:rPr>
          <w:rStyle w:val="Incipit"/>
          <w:lang w:val="fr-FR"/>
        </w:rPr>
        <w:t>ut</w:t>
      </w:r>
      <w:r w:rsidRPr="00736684">
        <w:rPr>
          <w:lang w:val="fr-FR"/>
        </w:rPr>
        <w:t xml:space="preserve">. AB </w:t>
      </w:r>
      <w:r w:rsidRPr="00736684">
        <w:rPr>
          <w:rStyle w:val="Incipit"/>
          <w:lang w:val="fr-FR"/>
        </w:rPr>
        <w:t>Patefactae</w:t>
      </w:r>
      <w:r w:rsidR="005A362F" w:rsidRPr="00736684">
        <w:rPr>
          <w:i/>
          <w:lang w:val="fr-FR"/>
        </w:rPr>
        <w:t xml:space="preserve"> </w:t>
      </w:r>
      <w:r w:rsidRPr="00736684">
        <w:rPr>
          <w:rStyle w:val="Incipit"/>
          <w:lang w:val="fr-FR"/>
        </w:rPr>
        <w:t>sunt</w:t>
      </w:r>
      <w:r w:rsidR="005A362F" w:rsidRPr="00736684">
        <w:rPr>
          <w:i/>
          <w:lang w:val="fr-FR"/>
        </w:rPr>
        <w:t xml:space="preserve"> </w:t>
      </w:r>
      <w:r w:rsidRPr="00736684">
        <w:rPr>
          <w:rStyle w:val="Incipit"/>
          <w:lang w:val="fr-FR"/>
        </w:rPr>
        <w:t>ianuae</w:t>
      </w:r>
      <w:r w:rsidR="005A362F" w:rsidRPr="00736684">
        <w:rPr>
          <w:i/>
          <w:lang w:val="fr-FR"/>
        </w:rPr>
        <w:t xml:space="preserve"> </w:t>
      </w:r>
      <w:r w:rsidRPr="00736684">
        <w:rPr>
          <w:rStyle w:val="Incipit"/>
          <w:lang w:val="fr-FR"/>
        </w:rPr>
        <w:t>caeli</w:t>
      </w:r>
      <w:r w:rsidRPr="00736684">
        <w:rPr>
          <w:lang w:val="fr-FR"/>
        </w:rPr>
        <w:t xml:space="preserve">. </w:t>
      </w:r>
      <w:r w:rsidR="00985C62" w:rsidRPr="00736684">
        <w:rPr>
          <w:lang w:val="fr-FR"/>
        </w:rPr>
        <w:t>Suffragium d</w:t>
      </w:r>
      <w:r w:rsidRPr="00736684">
        <w:rPr>
          <w:lang w:val="fr-FR"/>
        </w:rPr>
        <w:t xml:space="preserve">e beata virgine </w:t>
      </w:r>
      <w:r w:rsidR="00985C62" w:rsidRPr="00736684">
        <w:rPr>
          <w:lang w:val="fr-FR"/>
        </w:rPr>
        <w:t>[</w:t>
      </w:r>
      <w:r w:rsidRPr="00736684">
        <w:rPr>
          <w:lang w:val="fr-FR"/>
        </w:rPr>
        <w:t>AC</w:t>
      </w:r>
      <w:r w:rsidR="00985C62" w:rsidRPr="00736684">
        <w:rPr>
          <w:lang w:val="fr-FR"/>
        </w:rPr>
        <w:t>]</w:t>
      </w:r>
      <w:r w:rsidRPr="00736684">
        <w:rPr>
          <w:lang w:val="fr-FR"/>
        </w:rPr>
        <w:t xml:space="preserve"> </w:t>
      </w:r>
      <w:r w:rsidRPr="00736684">
        <w:rPr>
          <w:rStyle w:val="Incipit"/>
          <w:lang w:val="fr-FR"/>
        </w:rPr>
        <w:t>Tota</w:t>
      </w:r>
      <w:r w:rsidR="005A362F" w:rsidRPr="00736684">
        <w:rPr>
          <w:i/>
          <w:lang w:val="fr-FR"/>
        </w:rPr>
        <w:t xml:space="preserve"> </w:t>
      </w:r>
      <w:r w:rsidRPr="00736684">
        <w:rPr>
          <w:rStyle w:val="Incipit"/>
          <w:lang w:val="fr-FR"/>
        </w:rPr>
        <w:t>pulchra</w:t>
      </w:r>
      <w:r w:rsidR="005A362F" w:rsidRPr="00736684">
        <w:rPr>
          <w:i/>
          <w:lang w:val="fr-FR"/>
        </w:rPr>
        <w:t xml:space="preserve"> </w:t>
      </w:r>
      <w:r w:rsidRPr="00736684">
        <w:rPr>
          <w:rStyle w:val="Incipit"/>
          <w:lang w:val="fr-FR"/>
        </w:rPr>
        <w:t>es</w:t>
      </w:r>
      <w:r w:rsidRPr="00736684">
        <w:rPr>
          <w:lang w:val="fr-FR"/>
        </w:rPr>
        <w:t xml:space="preserve">. </w:t>
      </w:r>
      <w:r w:rsidR="005865DF">
        <w:rPr>
          <w:lang w:val="en-US"/>
        </w:rPr>
        <w:t xml:space="preserve">[BD] </w:t>
      </w:r>
      <w:r w:rsidR="005F6F99" w:rsidRPr="00794880">
        <w:rPr>
          <w:rStyle w:val="Incipit"/>
          <w:lang w:val="en-US"/>
        </w:rPr>
        <w:t>Benedicamus</w:t>
      </w:r>
      <w:r w:rsidR="005865DF">
        <w:rPr>
          <w:lang w:val="en-US"/>
        </w:rPr>
        <w:t xml:space="preserve"> de </w:t>
      </w:r>
      <w:r>
        <w:rPr>
          <w:lang w:val="en-US"/>
        </w:rPr>
        <w:t>martyribus.</w:t>
      </w:r>
    </w:p>
    <w:p w:rsidR="00885488" w:rsidRDefault="001D0641" w:rsidP="00415109">
      <w:pPr>
        <w:rPr>
          <w:lang w:val="en-US"/>
        </w:rPr>
      </w:pPr>
      <w:r w:rsidRPr="00736684">
        <w:rPr>
          <w:rStyle w:val="Time1"/>
          <w:lang w:val="en-US"/>
        </w:rPr>
        <w:t>Ad horas</w:t>
      </w:r>
      <w:r>
        <w:rPr>
          <w:lang w:val="en-US"/>
        </w:rPr>
        <w:t xml:space="preserve"> d</w:t>
      </w:r>
      <w:r w:rsidR="00885488">
        <w:rPr>
          <w:lang w:val="en-US"/>
        </w:rPr>
        <w:t>icantur laudes.</w:t>
      </w:r>
    </w:p>
    <w:p w:rsidR="00885488" w:rsidRPr="004518BD" w:rsidRDefault="001D0641" w:rsidP="00415109">
      <w:pPr>
        <w:rPr>
          <w:lang w:val="it-IT"/>
        </w:rPr>
      </w:pPr>
      <w:r w:rsidRPr="00736684">
        <w:rPr>
          <w:rStyle w:val="Time1"/>
          <w:lang w:val="en-US"/>
        </w:rPr>
        <w:t>Ad officium</w:t>
      </w:r>
      <w:r>
        <w:rPr>
          <w:lang w:val="en-US"/>
        </w:rPr>
        <w:t xml:space="preserve"> </w:t>
      </w:r>
      <w:r w:rsidR="00885488">
        <w:rPr>
          <w:lang w:val="en-US"/>
        </w:rPr>
        <w:t xml:space="preserve">IN </w:t>
      </w:r>
      <w:r w:rsidR="00885488" w:rsidRPr="00794880">
        <w:rPr>
          <w:rStyle w:val="Incipit"/>
          <w:lang w:val="en-US"/>
        </w:rPr>
        <w:t>Etenim</w:t>
      </w:r>
      <w:r w:rsidR="005A362F" w:rsidRPr="005A362F">
        <w:rPr>
          <w:i/>
          <w:lang w:val="en-US"/>
        </w:rPr>
        <w:t xml:space="preserve"> </w:t>
      </w:r>
      <w:r w:rsidR="00885488" w:rsidRPr="00794880">
        <w:rPr>
          <w:rStyle w:val="Incipit"/>
          <w:lang w:val="en-US"/>
        </w:rPr>
        <w:t>sederunt</w:t>
      </w:r>
      <w:r w:rsidR="00DD1415">
        <w:rPr>
          <w:lang w:val="en-US"/>
        </w:rPr>
        <w:t>@18.</w:t>
      </w:r>
      <w:r w:rsidR="00885488">
        <w:rPr>
          <w:lang w:val="en-US"/>
        </w:rPr>
        <w:t xml:space="preserve"> </w:t>
      </w:r>
      <w:r w:rsidR="005865DF" w:rsidRPr="00B779A9">
        <w:rPr>
          <w:lang w:val="fr-FR"/>
        </w:rPr>
        <w:t xml:space="preserve">[KY] </w:t>
      </w:r>
      <w:r w:rsidR="00885488" w:rsidRPr="00794880">
        <w:rPr>
          <w:rStyle w:val="Incipit"/>
          <w:lang w:val="fr-FR"/>
        </w:rPr>
        <w:t>Kyrie</w:t>
      </w:r>
      <w:r w:rsidR="00885488" w:rsidRPr="00B779A9">
        <w:rPr>
          <w:lang w:val="fr-FR"/>
        </w:rPr>
        <w:t xml:space="preserve"> et </w:t>
      </w:r>
      <w:r w:rsidR="005865DF" w:rsidRPr="00B779A9">
        <w:rPr>
          <w:lang w:val="fr-FR"/>
        </w:rPr>
        <w:t xml:space="preserve">[SA] </w:t>
      </w:r>
      <w:r w:rsidR="00885488" w:rsidRPr="00794880">
        <w:rPr>
          <w:rStyle w:val="Incipit"/>
          <w:lang w:val="fr-FR"/>
        </w:rPr>
        <w:t>Sanctus</w:t>
      </w:r>
      <w:r w:rsidR="00885488" w:rsidRPr="00B779A9">
        <w:rPr>
          <w:lang w:val="fr-FR"/>
        </w:rPr>
        <w:t xml:space="preserve"> de martyribus. </w:t>
      </w:r>
      <w:r w:rsidRPr="00736684">
        <w:rPr>
          <w:lang w:val="it-IT"/>
        </w:rPr>
        <w:t>%D::</w:t>
      </w:r>
      <w:r w:rsidR="00957F17">
        <w:rPr>
          <w:lang w:val="it-IT"/>
        </w:rPr>
        <w:t>Graduale</w:t>
      </w:r>
      <w:r w:rsidRPr="001D0641">
        <w:rPr>
          <w:lang w:val="it-IT"/>
        </w:rPr>
        <w:t>%</w:t>
      </w:r>
      <w:r w:rsidR="00957F17">
        <w:rPr>
          <w:lang w:val="it-IT"/>
        </w:rPr>
        <w:t>.</w:t>
      </w:r>
      <w:r w:rsidR="007823FE" w:rsidRPr="00B779A9">
        <w:rPr>
          <w:lang w:val="it-IT"/>
        </w:rPr>
        <w:t xml:space="preserve"> </w:t>
      </w:r>
      <w:r w:rsidR="00885488" w:rsidRPr="00B779A9">
        <w:rPr>
          <w:lang w:val="it-IT"/>
        </w:rPr>
        <w:t xml:space="preserve">SE </w:t>
      </w:r>
      <w:r w:rsidR="00885488" w:rsidRPr="00794880">
        <w:rPr>
          <w:rStyle w:val="Incipit"/>
          <w:lang w:val="it-IT"/>
        </w:rPr>
        <w:t>Hanc</w:t>
      </w:r>
      <w:r w:rsidR="005A362F" w:rsidRPr="005A362F">
        <w:rPr>
          <w:i/>
          <w:lang w:val="it-IT"/>
        </w:rPr>
        <w:t xml:space="preserve"> </w:t>
      </w:r>
      <w:r w:rsidR="00885488" w:rsidRPr="00794880">
        <w:rPr>
          <w:rStyle w:val="Incipit"/>
          <w:lang w:val="it-IT"/>
        </w:rPr>
        <w:t>concordi</w:t>
      </w:r>
      <w:r w:rsidR="005A362F" w:rsidRPr="005A362F">
        <w:rPr>
          <w:i/>
          <w:lang w:val="it-IT"/>
        </w:rPr>
        <w:t xml:space="preserve"> </w:t>
      </w:r>
      <w:r w:rsidR="00885488" w:rsidRPr="00794880">
        <w:rPr>
          <w:rStyle w:val="Incipit"/>
          <w:lang w:val="it-IT"/>
        </w:rPr>
        <w:t>famulatu</w:t>
      </w:r>
      <w:r w:rsidR="005A362F" w:rsidRPr="005A362F">
        <w:rPr>
          <w:i/>
          <w:lang w:val="it-IT"/>
        </w:rPr>
        <w:t xml:space="preserve"> </w:t>
      </w:r>
      <w:r w:rsidR="00885488" w:rsidRPr="00794880">
        <w:rPr>
          <w:rStyle w:val="Incipit"/>
          <w:lang w:val="it-IT"/>
        </w:rPr>
        <w:t>colamus</w:t>
      </w:r>
      <w:r w:rsidR="005A362F" w:rsidRPr="005A362F">
        <w:rPr>
          <w:i/>
          <w:lang w:val="it-IT"/>
        </w:rPr>
        <w:t xml:space="preserve"> </w:t>
      </w:r>
      <w:r w:rsidR="0086266C">
        <w:rPr>
          <w:rStyle w:val="Incipit"/>
          <w:lang w:val="it-IT"/>
        </w:rPr>
        <w:t>sollemn</w:t>
      </w:r>
      <w:r w:rsidR="00885488" w:rsidRPr="00794880">
        <w:rPr>
          <w:rStyle w:val="Incipit"/>
          <w:lang w:val="it-IT"/>
        </w:rPr>
        <w:t>itatem</w:t>
      </w:r>
      <w:r w:rsidR="00DD1415">
        <w:rPr>
          <w:lang w:val="it-IT"/>
        </w:rPr>
        <w:t>@</w:t>
      </w:r>
      <w:r w:rsidR="00DD1415" w:rsidRPr="00B779A9">
        <w:rPr>
          <w:lang w:val="it-IT"/>
        </w:rPr>
        <w:t>272.</w:t>
      </w:r>
      <w:r w:rsidR="00885488" w:rsidRPr="00B779A9">
        <w:rPr>
          <w:lang w:val="it-IT"/>
        </w:rPr>
        <w:t xml:space="preserve"> </w:t>
      </w:r>
      <w:r w:rsidR="00885488" w:rsidRPr="004518BD">
        <w:rPr>
          <w:lang w:val="it-IT"/>
        </w:rPr>
        <w:t>Reliqua per totum ut in eius natali folio</w:t>
      </w:r>
      <w:r w:rsidR="00DD1415">
        <w:rPr>
          <w:lang w:val="it-IT"/>
        </w:rPr>
        <w:t>@</w:t>
      </w:r>
      <w:r w:rsidR="00DD1415" w:rsidRPr="004518BD">
        <w:rPr>
          <w:lang w:val="it-IT"/>
        </w:rPr>
        <w:t>18.</w:t>
      </w:r>
    </w:p>
    <w:p w:rsidR="00885488" w:rsidRPr="004518BD" w:rsidRDefault="001D0641" w:rsidP="00415109">
      <w:pPr>
        <w:rPr>
          <w:lang w:val="pt-PT"/>
        </w:rPr>
      </w:pPr>
      <w:r w:rsidRPr="00736684">
        <w:rPr>
          <w:rStyle w:val="Time1"/>
          <w:lang w:val="pt-PT"/>
        </w:rPr>
        <w:lastRenderedPageBreak/>
        <w:t>Ad secundas vesperas</w:t>
      </w:r>
      <w:r w:rsidR="00885488" w:rsidRPr="00B779A9">
        <w:rPr>
          <w:lang w:val="pt-PT"/>
        </w:rPr>
        <w:t xml:space="preserve"> AN </w:t>
      </w:r>
      <w:r w:rsidR="00985C62" w:rsidRPr="00736684">
        <w:rPr>
          <w:rStyle w:val="Incipit"/>
          <w:lang w:val="pt-PT"/>
        </w:rPr>
        <w:t>Iu</w:t>
      </w:r>
      <w:r w:rsidR="00885488" w:rsidRPr="00736684">
        <w:rPr>
          <w:rStyle w:val="Incipit"/>
          <w:lang w:val="pt-PT"/>
        </w:rPr>
        <w:t>cundus homo</w:t>
      </w:r>
      <w:r w:rsidR="00885488" w:rsidRPr="00B779A9">
        <w:rPr>
          <w:lang w:val="pt-PT"/>
        </w:rPr>
        <w:t xml:space="preserve"> cum reliquis. </w:t>
      </w:r>
      <w:r w:rsidR="00885488" w:rsidRPr="004518BD">
        <w:rPr>
          <w:lang w:val="pt-PT"/>
        </w:rPr>
        <w:t xml:space="preserve">PS </w:t>
      </w:r>
      <w:r w:rsidR="00885488" w:rsidRPr="004518BD">
        <w:rPr>
          <w:rStyle w:val="Incipit"/>
          <w:lang w:val="pt-PT"/>
        </w:rPr>
        <w:t xml:space="preserve">Beatus </w:t>
      </w:r>
      <w:r w:rsidR="00C31823" w:rsidRPr="004518BD">
        <w:rPr>
          <w:rStyle w:val="Incipit"/>
          <w:lang w:val="pt-PT"/>
        </w:rPr>
        <w:t>vir</w:t>
      </w:r>
      <w:r w:rsidR="00885488" w:rsidRPr="004518BD">
        <w:rPr>
          <w:lang w:val="pt-PT"/>
        </w:rPr>
        <w:t xml:space="preserve">. </w:t>
      </w:r>
      <w:r w:rsidR="00BA24A1" w:rsidRPr="004518BD">
        <w:rPr>
          <w:lang w:val="pt-PT"/>
        </w:rPr>
        <w:t>[</w:t>
      </w:r>
      <w:r w:rsidR="00885488" w:rsidRPr="004518BD">
        <w:rPr>
          <w:lang w:val="pt-PT"/>
        </w:rPr>
        <w:t>PS</w:t>
      </w:r>
      <w:r w:rsidR="00BA24A1" w:rsidRPr="004518BD">
        <w:rPr>
          <w:lang w:val="pt-PT"/>
        </w:rPr>
        <w:t>]</w:t>
      </w:r>
      <w:r w:rsidR="00885488" w:rsidRPr="004518BD">
        <w:rPr>
          <w:lang w:val="pt-PT"/>
        </w:rPr>
        <w:t xml:space="preserve"> </w:t>
      </w:r>
      <w:r w:rsidR="00885488" w:rsidRPr="004518BD">
        <w:rPr>
          <w:rStyle w:val="Incipit"/>
          <w:lang w:val="pt-PT"/>
        </w:rPr>
        <w:t>Credidi</w:t>
      </w:r>
      <w:r w:rsidR="00885488" w:rsidRPr="004518BD">
        <w:rPr>
          <w:lang w:val="pt-PT"/>
        </w:rPr>
        <w:t xml:space="preserve">. </w:t>
      </w:r>
      <w:r w:rsidR="00BA24A1" w:rsidRPr="004518BD">
        <w:rPr>
          <w:lang w:val="pt-PT"/>
        </w:rPr>
        <w:t>[</w:t>
      </w:r>
      <w:r w:rsidR="00885488" w:rsidRPr="004518BD">
        <w:rPr>
          <w:lang w:val="pt-PT"/>
        </w:rPr>
        <w:t>PS</w:t>
      </w:r>
      <w:r w:rsidR="00BA24A1" w:rsidRPr="004518BD">
        <w:rPr>
          <w:lang w:val="pt-PT"/>
        </w:rPr>
        <w:t>]</w:t>
      </w:r>
      <w:r w:rsidR="00885488" w:rsidRPr="004518BD">
        <w:rPr>
          <w:lang w:val="pt-PT"/>
        </w:rPr>
        <w:t xml:space="preserve"> </w:t>
      </w:r>
      <w:r w:rsidR="00885488" w:rsidRPr="004518BD">
        <w:rPr>
          <w:rStyle w:val="Incipit"/>
          <w:lang w:val="pt-PT"/>
        </w:rPr>
        <w:t>Ad dominum</w:t>
      </w:r>
      <w:r w:rsidR="00885488" w:rsidRPr="004518BD">
        <w:rPr>
          <w:lang w:val="pt-PT"/>
        </w:rPr>
        <w:t xml:space="preserve">. </w:t>
      </w:r>
      <w:r w:rsidR="00BA24A1" w:rsidRPr="004518BD">
        <w:rPr>
          <w:lang w:val="pt-PT"/>
        </w:rPr>
        <w:t>[</w:t>
      </w:r>
      <w:r w:rsidR="00885488" w:rsidRPr="004518BD">
        <w:rPr>
          <w:lang w:val="pt-PT"/>
        </w:rPr>
        <w:t>PS</w:t>
      </w:r>
      <w:r w:rsidR="00BA24A1" w:rsidRPr="004518BD">
        <w:rPr>
          <w:lang w:val="pt-PT"/>
        </w:rPr>
        <w:t>]</w:t>
      </w:r>
      <w:r w:rsidR="00885488" w:rsidRPr="004518BD">
        <w:rPr>
          <w:lang w:val="pt-PT"/>
        </w:rPr>
        <w:t xml:space="preserve"> </w:t>
      </w:r>
      <w:r w:rsidR="00885488" w:rsidRPr="004518BD">
        <w:rPr>
          <w:rStyle w:val="Incipit"/>
          <w:lang w:val="pt-PT"/>
        </w:rPr>
        <w:t>Ad te le</w:t>
      </w:r>
      <w:r w:rsidR="00872B44" w:rsidRPr="004518BD">
        <w:rPr>
          <w:rStyle w:val="Incipit"/>
          <w:lang w:val="pt-PT"/>
        </w:rPr>
        <w:t>vavi</w:t>
      </w:r>
      <w:r w:rsidR="00885488" w:rsidRPr="004518BD">
        <w:rPr>
          <w:lang w:val="pt-PT"/>
        </w:rPr>
        <w:t xml:space="preserve">. </w:t>
      </w:r>
      <w:r w:rsidR="00BA24A1" w:rsidRPr="004518BD">
        <w:rPr>
          <w:lang w:val="pt-PT"/>
        </w:rPr>
        <w:t>[</w:t>
      </w:r>
      <w:r w:rsidR="00885488" w:rsidRPr="004518BD">
        <w:rPr>
          <w:lang w:val="pt-PT"/>
        </w:rPr>
        <w:t>PS</w:t>
      </w:r>
      <w:r w:rsidR="00BA24A1" w:rsidRPr="004518BD">
        <w:rPr>
          <w:lang w:val="pt-PT"/>
        </w:rPr>
        <w:t>]</w:t>
      </w:r>
      <w:r w:rsidR="00885488" w:rsidRPr="004518BD">
        <w:rPr>
          <w:lang w:val="pt-PT"/>
        </w:rPr>
        <w:t xml:space="preserve"> </w:t>
      </w:r>
      <w:r w:rsidR="00885488" w:rsidRPr="004518BD">
        <w:rPr>
          <w:rStyle w:val="Incipit"/>
          <w:lang w:val="pt-PT"/>
        </w:rPr>
        <w:t>De profundis</w:t>
      </w:r>
      <w:r w:rsidR="00885488" w:rsidRPr="004518BD">
        <w:rPr>
          <w:lang w:val="pt-PT"/>
        </w:rPr>
        <w:t xml:space="preserve">. HY </w:t>
      </w:r>
      <w:r w:rsidR="00885488" w:rsidRPr="004518BD">
        <w:rPr>
          <w:rStyle w:val="Incipit"/>
          <w:lang w:val="pt-PT"/>
        </w:rPr>
        <w:t xml:space="preserve">Sancte dei </w:t>
      </w:r>
      <w:r w:rsidR="00E56159" w:rsidRPr="004518BD">
        <w:rPr>
          <w:rStyle w:val="Incipit"/>
          <w:lang w:val="pt-PT"/>
        </w:rPr>
        <w:t>pretios</w:t>
      </w:r>
      <w:r w:rsidR="00885488" w:rsidRPr="004518BD">
        <w:rPr>
          <w:rStyle w:val="Incipit"/>
          <w:lang w:val="pt-PT"/>
        </w:rPr>
        <w:t>e</w:t>
      </w:r>
      <w:r w:rsidR="00885488" w:rsidRPr="004518BD">
        <w:rPr>
          <w:lang w:val="pt-PT"/>
        </w:rPr>
        <w:t xml:space="preserve">. VS </w:t>
      </w:r>
      <w:r w:rsidR="00885488" w:rsidRPr="004518BD">
        <w:rPr>
          <w:rStyle w:val="Incipit"/>
          <w:lang w:val="pt-PT"/>
        </w:rPr>
        <w:t>Iustus</w:t>
      </w:r>
      <w:r w:rsidR="00C647E6" w:rsidRPr="004518BD">
        <w:rPr>
          <w:rStyle w:val="Incipit"/>
          <w:lang w:val="pt-PT"/>
        </w:rPr>
        <w:t xml:space="preserve"> |</w:t>
      </w:r>
      <w:r w:rsidR="00885488" w:rsidRPr="004518BD">
        <w:rPr>
          <w:rStyle w:val="Incipit"/>
          <w:lang w:val="pt-PT"/>
        </w:rPr>
        <w:t>ut ut</w:t>
      </w:r>
      <w:r w:rsidR="00C647E6" w:rsidRPr="004518BD">
        <w:rPr>
          <w:rStyle w:val="Incipit"/>
          <w:lang w:val="pt-PT"/>
        </w:rPr>
        <w:t>::ut|</w:t>
      </w:r>
      <w:r w:rsidR="00985C62" w:rsidRPr="004518BD">
        <w:rPr>
          <w:rStyle w:val="Incipit"/>
          <w:lang w:val="pt-PT"/>
        </w:rPr>
        <w:t xml:space="preserve"> palma</w:t>
      </w:r>
      <w:r w:rsidR="00885488" w:rsidRPr="004518BD">
        <w:rPr>
          <w:lang w:val="pt-PT"/>
        </w:rPr>
        <w:t xml:space="preserve">. AM </w:t>
      </w:r>
      <w:r w:rsidR="00885488" w:rsidRPr="004518BD">
        <w:rPr>
          <w:rStyle w:val="Incipit"/>
          <w:lang w:val="pt-PT"/>
        </w:rPr>
        <w:t>Sepelierunt Stephanum</w:t>
      </w:r>
      <w:r w:rsidR="00885488" w:rsidRPr="004518BD">
        <w:rPr>
          <w:lang w:val="pt-PT"/>
        </w:rPr>
        <w:t>.</w:t>
      </w:r>
    </w:p>
    <w:p w:rsidR="00885488" w:rsidRPr="004518BD" w:rsidRDefault="00885488" w:rsidP="00415109">
      <w:pPr>
        <w:pStyle w:val="berschrift1"/>
        <w:rPr>
          <w:lang w:val="pt-PT"/>
        </w:rPr>
      </w:pPr>
      <w:r w:rsidRPr="004518BD">
        <w:rPr>
          <w:lang w:val="pt-PT"/>
        </w:rPr>
        <w:t>DOMINICA SEPTIMA POST TRINITATIS</w:t>
      </w:r>
    </w:p>
    <w:p w:rsidR="00985C62" w:rsidRDefault="001D0641" w:rsidP="00415109">
      <w:pPr>
        <w:rPr>
          <w:lang w:val="pt-PT"/>
        </w:rPr>
      </w:pPr>
      <w:r w:rsidRPr="004518BD">
        <w:rPr>
          <w:rStyle w:val="Time1"/>
          <w:lang w:val="pt-PT"/>
        </w:rPr>
        <w:t>Ad vesperas</w:t>
      </w:r>
      <w:r w:rsidR="00885488" w:rsidRPr="004518BD">
        <w:rPr>
          <w:lang w:val="pt-PT"/>
        </w:rPr>
        <w:t xml:space="preserve"> </w:t>
      </w:r>
      <w:r w:rsidR="00985C62" w:rsidRPr="004518BD">
        <w:rPr>
          <w:lang w:val="pt-PT"/>
        </w:rPr>
        <w:t xml:space="preserve">RP </w:t>
      </w:r>
      <w:r w:rsidRPr="004518BD">
        <w:rPr>
          <w:rStyle w:val="Incipit"/>
          <w:lang w:val="pt-PT"/>
        </w:rPr>
        <w:t>%D::</w:t>
      </w:r>
      <w:r w:rsidR="007823FE" w:rsidRPr="004518BD">
        <w:rPr>
          <w:rStyle w:val="Incipit"/>
          <w:lang w:val="pt-PT"/>
        </w:rPr>
        <w:t>Ne</w:t>
      </w:r>
      <w:r w:rsidR="00D734F4" w:rsidRPr="004518BD">
        <w:rPr>
          <w:rStyle w:val="Incipit"/>
          <w:lang w:val="pt-PT"/>
        </w:rPr>
        <w:t xml:space="preserve"> </w:t>
      </w:r>
      <w:r w:rsidR="007823FE" w:rsidRPr="004518BD">
        <w:rPr>
          <w:rStyle w:val="Incipit"/>
          <w:lang w:val="pt-PT"/>
        </w:rPr>
        <w:t>derelinquas</w:t>
      </w:r>
      <w:r w:rsidR="00D734F4" w:rsidRPr="004518BD">
        <w:rPr>
          <w:rStyle w:val="Incipit"/>
          <w:lang w:val="pt-PT"/>
        </w:rPr>
        <w:t xml:space="preserve"> </w:t>
      </w:r>
      <w:r w:rsidR="007823FE" w:rsidRPr="004518BD">
        <w:rPr>
          <w:rStyle w:val="Incipit"/>
          <w:lang w:val="pt-PT"/>
        </w:rPr>
        <w:t>me</w:t>
      </w:r>
      <w:r w:rsidRPr="004518BD">
        <w:rPr>
          <w:rStyle w:val="Incipit"/>
          <w:lang w:val="pt-PT"/>
        </w:rPr>
        <w:t>%</w:t>
      </w:r>
      <w:r w:rsidR="007D521F">
        <w:rPr>
          <w:lang w:val="pt-PT"/>
        </w:rPr>
        <w:t xml:space="preserve">. </w:t>
      </w:r>
      <w:r w:rsidR="00A75047" w:rsidRPr="004518BD">
        <w:rPr>
          <w:lang w:val="pt-PT"/>
        </w:rPr>
        <w:t xml:space="preserve">[RP] </w:t>
      </w:r>
      <w:r w:rsidR="007823FE" w:rsidRPr="004518BD">
        <w:rPr>
          <w:rStyle w:val="Incipit"/>
          <w:lang w:val="pt-PT"/>
        </w:rPr>
        <w:t>$E::</w:t>
      </w:r>
      <w:r w:rsidR="00885488" w:rsidRPr="004518BD">
        <w:rPr>
          <w:rStyle w:val="Incipit"/>
          <w:lang w:val="pt-PT"/>
        </w:rPr>
        <w:t>Audi domine</w:t>
      </w:r>
      <w:r w:rsidR="007823FE" w:rsidRPr="004518BD">
        <w:rPr>
          <w:rStyle w:val="Incipit"/>
          <w:lang w:val="pt-PT"/>
        </w:rPr>
        <w:t>$</w:t>
      </w:r>
      <w:r w:rsidR="00465E69" w:rsidRPr="004518BD">
        <w:rPr>
          <w:lang w:val="pt-PT"/>
        </w:rPr>
        <w:t>.</w:t>
      </w:r>
      <w:r w:rsidR="00885488" w:rsidRPr="004518BD">
        <w:rPr>
          <w:lang w:val="pt-PT"/>
        </w:rPr>
        <w:t xml:space="preserve"> HY </w:t>
      </w:r>
      <w:r w:rsidR="00885488" w:rsidRPr="004518BD">
        <w:rPr>
          <w:rStyle w:val="Incipit"/>
          <w:lang w:val="pt-PT"/>
        </w:rPr>
        <w:t>O lux beata</w:t>
      </w:r>
      <w:r w:rsidR="00885488" w:rsidRPr="004518BD">
        <w:rPr>
          <w:lang w:val="pt-PT"/>
        </w:rPr>
        <w:t xml:space="preserve">. </w:t>
      </w:r>
      <w:r w:rsidR="00885488" w:rsidRPr="00B779A9">
        <w:rPr>
          <w:lang w:val="pt-PT"/>
        </w:rPr>
        <w:t xml:space="preserve">VS </w:t>
      </w:r>
      <w:r w:rsidR="00885488" w:rsidRPr="00736684">
        <w:rPr>
          <w:rStyle w:val="Incipit"/>
          <w:lang w:val="pt-PT"/>
        </w:rPr>
        <w:t>Vespertina oratio</w:t>
      </w:r>
      <w:r w:rsidR="00885488" w:rsidRPr="00B779A9">
        <w:rPr>
          <w:lang w:val="pt-PT"/>
        </w:rPr>
        <w:t xml:space="preserve">. </w:t>
      </w:r>
      <w:r w:rsidR="00985C62">
        <w:rPr>
          <w:lang w:val="pt-PT"/>
        </w:rPr>
        <w:t xml:space="preserve">AM </w:t>
      </w:r>
      <w:r w:rsidR="00985C62" w:rsidRPr="00736684">
        <w:rPr>
          <w:rStyle w:val="Incipit"/>
          <w:lang w:val="pt-PT"/>
        </w:rPr>
        <w:t>%D::</w:t>
      </w:r>
      <w:r w:rsidR="007823FE" w:rsidRPr="00736684">
        <w:rPr>
          <w:rStyle w:val="Incipit"/>
          <w:lang w:val="pt-PT"/>
        </w:rPr>
        <w:t>Omnis</w:t>
      </w:r>
      <w:r w:rsidR="00D734F4" w:rsidRPr="00736684">
        <w:rPr>
          <w:rStyle w:val="Incipit"/>
          <w:lang w:val="pt-PT"/>
        </w:rPr>
        <w:t xml:space="preserve"> </w:t>
      </w:r>
      <w:r w:rsidR="007823FE" w:rsidRPr="00736684">
        <w:rPr>
          <w:rStyle w:val="Incipit"/>
          <w:lang w:val="pt-PT"/>
        </w:rPr>
        <w:t>sapientia</w:t>
      </w:r>
      <w:r w:rsidR="00D734F4" w:rsidRPr="00736684">
        <w:rPr>
          <w:rStyle w:val="Incipit"/>
          <w:lang w:val="pt-PT"/>
        </w:rPr>
        <w:t xml:space="preserve"> </w:t>
      </w:r>
      <w:r w:rsidR="007823FE" w:rsidRPr="00736684">
        <w:rPr>
          <w:rStyle w:val="Incipit"/>
          <w:lang w:val="pt-PT"/>
        </w:rPr>
        <w:t>a</w:t>
      </w:r>
      <w:r w:rsidR="00D734F4" w:rsidRPr="00736684">
        <w:rPr>
          <w:rStyle w:val="Incipit"/>
          <w:lang w:val="pt-PT"/>
        </w:rPr>
        <w:t xml:space="preserve"> </w:t>
      </w:r>
      <w:r w:rsidR="007823FE" w:rsidRPr="00736684">
        <w:rPr>
          <w:rStyle w:val="Incipit"/>
          <w:lang w:val="pt-PT"/>
        </w:rPr>
        <w:t>domino</w:t>
      </w:r>
      <w:r w:rsidR="00D734F4" w:rsidRPr="00736684">
        <w:rPr>
          <w:rStyle w:val="Incipit"/>
          <w:lang w:val="pt-PT"/>
        </w:rPr>
        <w:t xml:space="preserve"> </w:t>
      </w:r>
      <w:r w:rsidR="007823FE" w:rsidRPr="00736684">
        <w:rPr>
          <w:rStyle w:val="Incipit"/>
          <w:lang w:val="pt-PT"/>
        </w:rPr>
        <w:t>deo</w:t>
      </w:r>
      <w:r w:rsidR="00D734F4" w:rsidRPr="00736684">
        <w:rPr>
          <w:rStyle w:val="Incipit"/>
          <w:lang w:val="pt-PT"/>
        </w:rPr>
        <w:t xml:space="preserve"> </w:t>
      </w:r>
      <w:r w:rsidR="007823FE" w:rsidRPr="00736684">
        <w:rPr>
          <w:rStyle w:val="Incipit"/>
          <w:lang w:val="pt-PT"/>
        </w:rPr>
        <w:t>est</w:t>
      </w:r>
      <w:r w:rsidR="004A376B" w:rsidRPr="004518BD">
        <w:rPr>
          <w:rStyle w:val="Incipit"/>
          <w:lang w:val="pt-PT"/>
        </w:rPr>
        <w:t>%</w:t>
      </w:r>
      <w:r w:rsidR="007D521F">
        <w:rPr>
          <w:lang w:val="pt-PT"/>
        </w:rPr>
        <w:t xml:space="preserve">. </w:t>
      </w:r>
      <w:r w:rsidR="00A75047">
        <w:rPr>
          <w:lang w:val="pt-PT"/>
        </w:rPr>
        <w:t xml:space="preserve">[AM] </w:t>
      </w:r>
      <w:r w:rsidR="007823FE" w:rsidRPr="004518BD">
        <w:rPr>
          <w:rStyle w:val="Incipit"/>
          <w:lang w:val="pt-PT"/>
        </w:rPr>
        <w:t>$E::</w:t>
      </w:r>
      <w:r w:rsidR="00885488" w:rsidRPr="004518BD">
        <w:rPr>
          <w:rStyle w:val="Incipit"/>
          <w:lang w:val="pt-PT"/>
        </w:rPr>
        <w:t>Iratus rex Saul</w:t>
      </w:r>
      <w:r w:rsidR="004A376B" w:rsidRPr="004518BD">
        <w:rPr>
          <w:rStyle w:val="Incipit"/>
          <w:lang w:val="pt-PT"/>
        </w:rPr>
        <w:t>$</w:t>
      </w:r>
      <w:r w:rsidR="00465E69" w:rsidRPr="004518BD">
        <w:rPr>
          <w:lang w:val="pt-PT"/>
        </w:rPr>
        <w:t>.</w:t>
      </w:r>
      <w:r w:rsidR="004A376B">
        <w:rPr>
          <w:lang w:val="pt-PT"/>
        </w:rPr>
        <w:t xml:space="preserve"> </w:t>
      </w:r>
    </w:p>
    <w:p w:rsidR="00985C62" w:rsidRDefault="00985C62" w:rsidP="00415109">
      <w:pPr>
        <w:rPr>
          <w:lang w:val="pt-PT"/>
        </w:rPr>
      </w:pPr>
    </w:p>
    <w:p w:rsidR="005865DF" w:rsidRPr="00B779A9" w:rsidRDefault="005865DF" w:rsidP="00415109">
      <w:pPr>
        <w:rPr>
          <w:lang w:val="pt-PT"/>
        </w:rPr>
      </w:pPr>
      <w:r w:rsidRPr="00B779A9">
        <w:rPr>
          <w:lang w:val="pt-PT"/>
        </w:rPr>
        <w:t>(30r)</w:t>
      </w:r>
      <w:r w:rsidR="00985C62">
        <w:rPr>
          <w:lang w:val="pt-PT"/>
        </w:rPr>
        <w:t xml:space="preserve"> </w:t>
      </w:r>
      <w:r w:rsidR="004A376B">
        <w:rPr>
          <w:lang w:val="pt-PT"/>
        </w:rPr>
        <w:t>|I::30r leer|</w:t>
      </w:r>
    </w:p>
    <w:p w:rsidR="00885488" w:rsidRPr="00736684" w:rsidRDefault="00985C62" w:rsidP="00415109">
      <w:pPr>
        <w:pStyle w:val="berschrift1"/>
        <w:rPr>
          <w:lang w:val="pt-PT"/>
        </w:rPr>
      </w:pPr>
      <w:r w:rsidRPr="00736684">
        <w:rPr>
          <w:lang w:val="pt-PT"/>
        </w:rPr>
        <w:t xml:space="preserve">(30v) </w:t>
      </w:r>
      <w:r w:rsidR="00885488" w:rsidRPr="00736684">
        <w:rPr>
          <w:lang w:val="pt-PT"/>
        </w:rPr>
        <w:t>DE</w:t>
      </w:r>
      <w:r w:rsidR="004A376B" w:rsidRPr="00736684">
        <w:rPr>
          <w:lang w:val="pt-PT"/>
        </w:rPr>
        <w:t xml:space="preserve"> SANCTO OSWALDO REGE ET MARTYRE</w:t>
      </w:r>
    </w:p>
    <w:p w:rsidR="00885488" w:rsidRPr="00B779A9" w:rsidRDefault="00885488" w:rsidP="00415109">
      <w:pPr>
        <w:rPr>
          <w:lang w:val="pt-PT"/>
        </w:rPr>
      </w:pPr>
      <w:r w:rsidRPr="00B779A9">
        <w:rPr>
          <w:lang w:val="pt-PT"/>
        </w:rPr>
        <w:t>Novem lectiones facimus ut de uno martyre.</w:t>
      </w:r>
    </w:p>
    <w:p w:rsidR="00885488" w:rsidRPr="00B779A9" w:rsidRDefault="004A376B" w:rsidP="00415109">
      <w:pPr>
        <w:rPr>
          <w:lang w:val="pt-PT"/>
        </w:rPr>
      </w:pPr>
      <w:r w:rsidRPr="00736684">
        <w:rPr>
          <w:rStyle w:val="Time1"/>
          <w:lang w:val="pt-PT"/>
        </w:rPr>
        <w:t>Ad vesperas</w:t>
      </w:r>
      <w:r w:rsidR="00885488" w:rsidRPr="00B779A9">
        <w:rPr>
          <w:lang w:val="pt-PT"/>
        </w:rPr>
        <w:t xml:space="preserve"> </w:t>
      </w:r>
      <w:r w:rsidRPr="004A376B">
        <w:rPr>
          <w:lang w:val="pt-PT"/>
        </w:rPr>
        <w:t>%D::</w:t>
      </w:r>
      <w:r w:rsidR="00605B2D" w:rsidRPr="004A376B">
        <w:rPr>
          <w:lang w:val="pt-PT"/>
        </w:rPr>
        <w:t>super</w:t>
      </w:r>
      <w:r w:rsidRPr="004A376B">
        <w:rPr>
          <w:lang w:val="pt-PT"/>
        </w:rPr>
        <w:t>%</w:t>
      </w:r>
      <w:r w:rsidR="00605B2D" w:rsidRPr="00B779A9">
        <w:rPr>
          <w:lang w:val="pt-PT"/>
        </w:rPr>
        <w:t xml:space="preserve"> </w:t>
      </w:r>
      <w:r w:rsidR="00885488" w:rsidRPr="00B779A9">
        <w:rPr>
          <w:lang w:val="pt-PT"/>
        </w:rPr>
        <w:t xml:space="preserve">antiphonae et psalmi ferialiter. RP </w:t>
      </w:r>
      <w:r w:rsidR="00885488" w:rsidRPr="00736684">
        <w:rPr>
          <w:rStyle w:val="Incipit"/>
          <w:lang w:val="pt-PT"/>
        </w:rPr>
        <w:t>Iustum deduxit dominus</w:t>
      </w:r>
      <w:r w:rsidR="00885488" w:rsidRPr="00B779A9">
        <w:rPr>
          <w:lang w:val="pt-PT"/>
        </w:rPr>
        <w:t xml:space="preserve">. HY </w:t>
      </w:r>
      <w:r w:rsidR="00885488" w:rsidRPr="00736684">
        <w:rPr>
          <w:rStyle w:val="Incipit"/>
          <w:lang w:val="pt-PT"/>
        </w:rPr>
        <w:t>Deus tuorum militum</w:t>
      </w:r>
      <w:r w:rsidR="00885488" w:rsidRPr="00B779A9">
        <w:rPr>
          <w:lang w:val="pt-PT"/>
        </w:rPr>
        <w:t xml:space="preserve">. VS </w:t>
      </w:r>
      <w:r w:rsidR="00885488" w:rsidRPr="00736684">
        <w:rPr>
          <w:rStyle w:val="Incipit"/>
          <w:lang w:val="pt-PT"/>
        </w:rPr>
        <w:t>Gloria et honore</w:t>
      </w:r>
      <w:r w:rsidR="00885488" w:rsidRPr="00B779A9">
        <w:rPr>
          <w:lang w:val="pt-PT"/>
        </w:rPr>
        <w:t xml:space="preserve">. AM </w:t>
      </w:r>
      <w:r w:rsidR="00885488" w:rsidRPr="00736684">
        <w:rPr>
          <w:rStyle w:val="Incipit"/>
          <w:lang w:val="pt-PT"/>
        </w:rPr>
        <w:t xml:space="preserve">Beatus </w:t>
      </w:r>
      <w:r w:rsidR="00C31823" w:rsidRPr="00736684">
        <w:rPr>
          <w:rStyle w:val="Incipit"/>
          <w:lang w:val="pt-PT"/>
        </w:rPr>
        <w:t>vir</w:t>
      </w:r>
      <w:r w:rsidR="00885488" w:rsidRPr="00736684">
        <w:rPr>
          <w:rStyle w:val="Incipit"/>
          <w:lang w:val="pt-PT"/>
        </w:rPr>
        <w:t xml:space="preserve"> qui suffert</w:t>
      </w:r>
      <w:r w:rsidR="00885488" w:rsidRPr="00B779A9">
        <w:rPr>
          <w:lang w:val="pt-PT"/>
        </w:rPr>
        <w:t>.</w:t>
      </w:r>
    </w:p>
    <w:p w:rsidR="00885488" w:rsidRPr="00B779A9" w:rsidRDefault="0043740C" w:rsidP="00415109">
      <w:pPr>
        <w:rPr>
          <w:lang w:val="fr-FR"/>
        </w:rPr>
      </w:pPr>
      <w:r w:rsidRPr="00736684">
        <w:rPr>
          <w:rStyle w:val="Time1"/>
          <w:lang w:val="pt-PT"/>
        </w:rPr>
        <w:t>Ad matutinum</w:t>
      </w:r>
      <w:r w:rsidRPr="00B779A9">
        <w:rPr>
          <w:lang w:val="pt-PT"/>
        </w:rPr>
        <w:t xml:space="preserve"> </w:t>
      </w:r>
      <w:r w:rsidR="00BA24A1" w:rsidRPr="00B779A9">
        <w:rPr>
          <w:lang w:val="pt-PT"/>
        </w:rPr>
        <w:t>[</w:t>
      </w:r>
      <w:r w:rsidR="00885488" w:rsidRPr="00B779A9">
        <w:rPr>
          <w:lang w:val="pt-PT"/>
        </w:rPr>
        <w:t>I</w:t>
      </w:r>
      <w:r w:rsidR="005865DF" w:rsidRPr="00B779A9">
        <w:rPr>
          <w:lang w:val="pt-PT"/>
        </w:rPr>
        <w:t>N</w:t>
      </w:r>
      <w:r w:rsidR="00885488" w:rsidRPr="00B779A9">
        <w:rPr>
          <w:lang w:val="pt-PT"/>
        </w:rPr>
        <w:t>V</w:t>
      </w:r>
      <w:r w:rsidR="00BA24A1" w:rsidRPr="00B779A9">
        <w:rPr>
          <w:lang w:val="pt-PT"/>
        </w:rPr>
        <w:t>]</w:t>
      </w:r>
      <w:r w:rsidR="00885488" w:rsidRPr="00B779A9">
        <w:rPr>
          <w:lang w:val="pt-PT"/>
        </w:rPr>
        <w:t xml:space="preserve"> </w:t>
      </w:r>
      <w:r w:rsidR="00885488" w:rsidRPr="00794880">
        <w:rPr>
          <w:rStyle w:val="Incipit"/>
          <w:lang w:val="pt-PT"/>
        </w:rPr>
        <w:t>Regem</w:t>
      </w:r>
      <w:r w:rsidR="005A362F" w:rsidRPr="005A362F">
        <w:rPr>
          <w:i/>
          <w:lang w:val="pt-PT"/>
        </w:rPr>
        <w:t xml:space="preserve"> </w:t>
      </w:r>
      <w:r w:rsidR="00885488" w:rsidRPr="00794880">
        <w:rPr>
          <w:rStyle w:val="Incipit"/>
          <w:lang w:val="pt-PT"/>
        </w:rPr>
        <w:t>martyrum</w:t>
      </w:r>
      <w:r w:rsidR="00885488" w:rsidRPr="00B779A9">
        <w:rPr>
          <w:lang w:val="pt-PT"/>
        </w:rPr>
        <w:t xml:space="preserve">. HY </w:t>
      </w:r>
      <w:r w:rsidR="00885488" w:rsidRPr="00794880">
        <w:rPr>
          <w:rStyle w:val="Incipit"/>
          <w:lang w:val="pt-PT"/>
        </w:rPr>
        <w:t>Deus</w:t>
      </w:r>
      <w:r w:rsidR="005A362F" w:rsidRPr="005A362F">
        <w:rPr>
          <w:i/>
          <w:lang w:val="pt-PT"/>
        </w:rPr>
        <w:t xml:space="preserve"> </w:t>
      </w:r>
      <w:r w:rsidR="00885488" w:rsidRPr="00794880">
        <w:rPr>
          <w:rStyle w:val="Incipit"/>
          <w:lang w:val="pt-PT"/>
        </w:rPr>
        <w:t>tuorum</w:t>
      </w:r>
      <w:r w:rsidR="005A362F" w:rsidRPr="005A362F">
        <w:rPr>
          <w:i/>
          <w:lang w:val="pt-PT"/>
        </w:rPr>
        <w:t xml:space="preserve"> </w:t>
      </w:r>
      <w:r w:rsidR="00885488" w:rsidRPr="00794880">
        <w:rPr>
          <w:rStyle w:val="Incipit"/>
          <w:lang w:val="pt-PT"/>
        </w:rPr>
        <w:t>militum</w:t>
      </w:r>
      <w:r w:rsidR="00885488" w:rsidRPr="00B779A9">
        <w:rPr>
          <w:lang w:val="pt-PT"/>
        </w:rPr>
        <w:t xml:space="preserve">. Unum nocturnum cum </w:t>
      </w:r>
      <w:r w:rsidRPr="0043740C">
        <w:rPr>
          <w:lang w:val="pt-PT"/>
        </w:rPr>
        <w:t>%D::</w:t>
      </w:r>
      <w:r w:rsidR="00605B2D" w:rsidRPr="0043740C">
        <w:rPr>
          <w:lang w:val="pt-PT"/>
        </w:rPr>
        <w:t>suis</w:t>
      </w:r>
      <w:r w:rsidRPr="0043740C">
        <w:rPr>
          <w:lang w:val="pt-PT"/>
        </w:rPr>
        <w:t>%</w:t>
      </w:r>
      <w:r w:rsidR="00605B2D" w:rsidRPr="00B779A9">
        <w:rPr>
          <w:lang w:val="pt-PT"/>
        </w:rPr>
        <w:t xml:space="preserve"> </w:t>
      </w:r>
      <w:r w:rsidR="00985C62">
        <w:rPr>
          <w:lang w:val="pt-PT"/>
        </w:rPr>
        <w:t>antiphonis,</w:t>
      </w:r>
      <w:r w:rsidR="00605B2D" w:rsidRPr="00B779A9">
        <w:rPr>
          <w:lang w:val="pt-PT"/>
        </w:rPr>
        <w:t xml:space="preserve"> </w:t>
      </w:r>
      <w:r w:rsidR="00885488" w:rsidRPr="00B779A9">
        <w:rPr>
          <w:lang w:val="pt-PT"/>
        </w:rPr>
        <w:t xml:space="preserve">psalmis et responsoriis ut de uno martyre in </w:t>
      </w:r>
      <w:r w:rsidR="009772E9" w:rsidRPr="00B779A9">
        <w:rPr>
          <w:lang w:val="pt-PT"/>
        </w:rPr>
        <w:t>commu</w:t>
      </w:r>
      <w:r w:rsidR="00985C62">
        <w:rPr>
          <w:lang w:val="pt-PT"/>
        </w:rPr>
        <w:t>ni pro</w:t>
      </w:r>
      <w:r w:rsidR="00885488" w:rsidRPr="00B779A9">
        <w:rPr>
          <w:lang w:val="pt-PT"/>
        </w:rPr>
        <w:t xml:space="preserve">ut feria dabit. </w:t>
      </w:r>
      <w:r w:rsidR="00885488" w:rsidRPr="00736684">
        <w:rPr>
          <w:lang w:val="fr-FR"/>
        </w:rPr>
        <w:t xml:space="preserve">EV </w:t>
      </w:r>
      <w:r w:rsidR="00885488" w:rsidRPr="00736684">
        <w:rPr>
          <w:rStyle w:val="Incipit"/>
          <w:lang w:val="fr-FR"/>
        </w:rPr>
        <w:t>Si</w:t>
      </w:r>
      <w:r w:rsidR="005A362F" w:rsidRPr="00736684">
        <w:rPr>
          <w:i/>
          <w:lang w:val="fr-FR"/>
        </w:rPr>
        <w:t xml:space="preserve"> </w:t>
      </w:r>
      <w:r w:rsidR="00885488" w:rsidRPr="00736684">
        <w:rPr>
          <w:rStyle w:val="Incipit"/>
          <w:lang w:val="fr-FR"/>
        </w:rPr>
        <w:t>quis</w:t>
      </w:r>
      <w:r w:rsidR="005A362F" w:rsidRPr="00736684">
        <w:rPr>
          <w:i/>
          <w:lang w:val="fr-FR"/>
        </w:rPr>
        <w:t xml:space="preserve"> </w:t>
      </w:r>
      <w:r w:rsidR="00885488" w:rsidRPr="00736684">
        <w:rPr>
          <w:rStyle w:val="Incipit"/>
          <w:lang w:val="fr-FR"/>
        </w:rPr>
        <w:t>venit</w:t>
      </w:r>
      <w:r w:rsidR="005A362F" w:rsidRPr="00736684">
        <w:rPr>
          <w:i/>
          <w:lang w:val="fr-FR"/>
        </w:rPr>
        <w:t xml:space="preserve"> </w:t>
      </w:r>
      <w:r w:rsidR="00885488" w:rsidRPr="00736684">
        <w:rPr>
          <w:rStyle w:val="Incipit"/>
          <w:lang w:val="fr-FR"/>
        </w:rPr>
        <w:t>ad</w:t>
      </w:r>
      <w:r w:rsidR="005A362F" w:rsidRPr="00736684">
        <w:rPr>
          <w:i/>
          <w:lang w:val="fr-FR"/>
        </w:rPr>
        <w:t xml:space="preserve"> </w:t>
      </w:r>
      <w:r w:rsidR="00885488" w:rsidRPr="00736684">
        <w:rPr>
          <w:rStyle w:val="Incipit"/>
          <w:lang w:val="fr-FR"/>
        </w:rPr>
        <w:t>me</w:t>
      </w:r>
      <w:r w:rsidR="005A362F" w:rsidRPr="00736684">
        <w:rPr>
          <w:i/>
          <w:lang w:val="fr-FR"/>
        </w:rPr>
        <w:t xml:space="preserve"> </w:t>
      </w:r>
      <w:r w:rsidR="00885488" w:rsidRPr="00736684">
        <w:rPr>
          <w:rStyle w:val="Incipit"/>
          <w:lang w:val="fr-FR"/>
        </w:rPr>
        <w:t>et</w:t>
      </w:r>
      <w:r w:rsidR="005A362F" w:rsidRPr="00736684">
        <w:rPr>
          <w:i/>
          <w:lang w:val="fr-FR"/>
        </w:rPr>
        <w:t xml:space="preserve"> </w:t>
      </w:r>
      <w:r w:rsidR="00885488" w:rsidRPr="00736684">
        <w:rPr>
          <w:rStyle w:val="Incipit"/>
          <w:lang w:val="fr-FR"/>
        </w:rPr>
        <w:t>non</w:t>
      </w:r>
      <w:r w:rsidR="005A362F" w:rsidRPr="00736684">
        <w:rPr>
          <w:i/>
          <w:lang w:val="fr-FR"/>
        </w:rPr>
        <w:t xml:space="preserve"> </w:t>
      </w:r>
      <w:r w:rsidR="00885488" w:rsidRPr="00736684">
        <w:rPr>
          <w:rStyle w:val="Incipit"/>
          <w:lang w:val="fr-FR"/>
        </w:rPr>
        <w:t>odit</w:t>
      </w:r>
      <w:r w:rsidR="00885488" w:rsidRPr="00736684">
        <w:rPr>
          <w:lang w:val="fr-FR"/>
        </w:rPr>
        <w:t xml:space="preserve">. </w:t>
      </w:r>
      <w:r w:rsidR="005865DF" w:rsidRPr="00B779A9">
        <w:rPr>
          <w:lang w:val="fr-FR"/>
        </w:rPr>
        <w:t>[</w:t>
      </w:r>
      <w:r w:rsidR="00885488" w:rsidRPr="00B779A9">
        <w:rPr>
          <w:lang w:val="fr-FR"/>
        </w:rPr>
        <w:t>TD</w:t>
      </w:r>
      <w:r w:rsidR="005865DF" w:rsidRPr="00B779A9">
        <w:rPr>
          <w:lang w:val="fr-FR"/>
        </w:rPr>
        <w:t xml:space="preserve">] </w:t>
      </w:r>
      <w:r w:rsidR="005865DF" w:rsidRPr="00794880">
        <w:rPr>
          <w:rStyle w:val="Incipit"/>
          <w:lang w:val="fr-FR"/>
        </w:rPr>
        <w:t>Te</w:t>
      </w:r>
      <w:r w:rsidR="005A362F" w:rsidRPr="005A362F">
        <w:rPr>
          <w:i/>
          <w:lang w:val="fr-FR"/>
        </w:rPr>
        <w:t xml:space="preserve"> </w:t>
      </w:r>
      <w:r w:rsidR="005865DF" w:rsidRPr="00794880">
        <w:rPr>
          <w:rStyle w:val="Incipit"/>
          <w:lang w:val="fr-FR"/>
        </w:rPr>
        <w:t>deum</w:t>
      </w:r>
      <w:r w:rsidR="00EE3F47">
        <w:rPr>
          <w:lang w:val="fr-FR"/>
        </w:rPr>
        <w:t xml:space="preserve"> dicitur.</w:t>
      </w:r>
    </w:p>
    <w:p w:rsidR="00885488" w:rsidRPr="00B779A9" w:rsidRDefault="00F06423" w:rsidP="00415109">
      <w:pPr>
        <w:rPr>
          <w:lang w:val="fr-FR"/>
        </w:rPr>
      </w:pPr>
      <w:r w:rsidRPr="00736684">
        <w:rPr>
          <w:rStyle w:val="Time1"/>
          <w:lang w:val="fr-FR"/>
        </w:rPr>
        <w:t>Ad laudes</w:t>
      </w:r>
      <w:r w:rsidR="00885488" w:rsidRPr="00B779A9">
        <w:rPr>
          <w:lang w:val="fr-FR"/>
        </w:rPr>
        <w:t xml:space="preserve"> AN </w:t>
      </w:r>
      <w:r w:rsidR="00885488" w:rsidRPr="00736684">
        <w:rPr>
          <w:rStyle w:val="Incipit"/>
          <w:lang w:val="fr-FR"/>
        </w:rPr>
        <w:t>Qui me confessus fuerit</w:t>
      </w:r>
      <w:r w:rsidR="00885488" w:rsidRPr="00B779A9">
        <w:rPr>
          <w:lang w:val="fr-FR"/>
        </w:rPr>
        <w:t xml:space="preserve"> cum sequentibus. HY </w:t>
      </w:r>
      <w:r w:rsidR="00885488" w:rsidRPr="00736684">
        <w:rPr>
          <w:rStyle w:val="Incipit"/>
          <w:lang w:val="fr-FR"/>
        </w:rPr>
        <w:t>Martyr dei</w:t>
      </w:r>
      <w:r w:rsidR="00885488" w:rsidRPr="00B779A9">
        <w:rPr>
          <w:lang w:val="fr-FR"/>
        </w:rPr>
        <w:t xml:space="preserve">. VS </w:t>
      </w:r>
      <w:r w:rsidR="00885488" w:rsidRPr="00736684">
        <w:rPr>
          <w:rStyle w:val="Incipit"/>
          <w:lang w:val="fr-FR"/>
        </w:rPr>
        <w:t>Iustus ut palma</w:t>
      </w:r>
      <w:r w:rsidR="00885488" w:rsidRPr="00B779A9">
        <w:rPr>
          <w:lang w:val="fr-FR"/>
        </w:rPr>
        <w:t xml:space="preserve">. AB </w:t>
      </w:r>
      <w:r w:rsidR="00885488" w:rsidRPr="00736684">
        <w:rPr>
          <w:rStyle w:val="Incipit"/>
          <w:lang w:val="fr-FR"/>
        </w:rPr>
        <w:t xml:space="preserve">Hic </w:t>
      </w:r>
      <w:r w:rsidR="00C31823" w:rsidRPr="00736684">
        <w:rPr>
          <w:rStyle w:val="Incipit"/>
          <w:lang w:val="fr-FR"/>
        </w:rPr>
        <w:t>vir</w:t>
      </w:r>
      <w:r w:rsidR="00885488" w:rsidRPr="00736684">
        <w:rPr>
          <w:rStyle w:val="Incipit"/>
          <w:lang w:val="fr-FR"/>
        </w:rPr>
        <w:t xml:space="preserve"> despiciens mundum</w:t>
      </w:r>
      <w:r w:rsidR="00885488" w:rsidRPr="00B779A9">
        <w:rPr>
          <w:lang w:val="fr-FR"/>
        </w:rPr>
        <w:t>.</w:t>
      </w:r>
    </w:p>
    <w:p w:rsidR="00885488" w:rsidRPr="00B779A9" w:rsidRDefault="00F06423" w:rsidP="00415109">
      <w:pPr>
        <w:rPr>
          <w:lang w:val="fr-FR"/>
        </w:rPr>
      </w:pPr>
      <w:r w:rsidRPr="00736684">
        <w:rPr>
          <w:rStyle w:val="Time1"/>
          <w:lang w:val="fr-FR"/>
        </w:rPr>
        <w:t>Ad horas</w:t>
      </w:r>
      <w:r w:rsidR="00885488" w:rsidRPr="00B779A9">
        <w:rPr>
          <w:lang w:val="fr-FR"/>
        </w:rPr>
        <w:t xml:space="preserve"> laudes.</w:t>
      </w:r>
    </w:p>
    <w:p w:rsidR="00885488" w:rsidRPr="00B779A9" w:rsidRDefault="00885488" w:rsidP="00415109">
      <w:pPr>
        <w:rPr>
          <w:lang w:val="it-IT"/>
        </w:rPr>
      </w:pPr>
      <w:r w:rsidRPr="00B779A9">
        <w:rPr>
          <w:lang w:val="fr-FR"/>
        </w:rPr>
        <w:t xml:space="preserve">Hac die post maturum officium cantetur </w:t>
      </w:r>
      <w:r w:rsidRPr="00736684">
        <w:rPr>
          <w:rStyle w:val="Time1"/>
          <w:lang w:val="fr-FR"/>
        </w:rPr>
        <w:t>missa</w:t>
      </w:r>
      <w:r w:rsidRPr="00B779A9">
        <w:rPr>
          <w:lang w:val="fr-FR"/>
        </w:rPr>
        <w:t xml:space="preserve"> apud </w:t>
      </w:r>
      <w:r w:rsidRPr="00736684">
        <w:rPr>
          <w:rStyle w:val="Ort"/>
          <w:lang w:val="fr-FR"/>
        </w:rPr>
        <w:t>altare Neustifft</w:t>
      </w:r>
      <w:r w:rsidRPr="00B779A9">
        <w:rPr>
          <w:lang w:val="fr-FR"/>
        </w:rPr>
        <w:t xml:space="preserve"> de assumptione. </w:t>
      </w:r>
      <w:r w:rsidRPr="00B779A9">
        <w:rPr>
          <w:lang w:val="it-IT"/>
        </w:rPr>
        <w:t xml:space="preserve">Finita </w:t>
      </w:r>
      <w:r w:rsidR="001B7479" w:rsidRPr="00B779A9">
        <w:rPr>
          <w:lang w:val="it-IT"/>
        </w:rPr>
        <w:t>elevatio</w:t>
      </w:r>
      <w:r w:rsidRPr="00B779A9">
        <w:rPr>
          <w:lang w:val="it-IT"/>
        </w:rPr>
        <w:t xml:space="preserve">ne incipietur </w:t>
      </w:r>
      <w:r w:rsidR="004F660E" w:rsidRPr="00B779A9">
        <w:rPr>
          <w:lang w:val="it-IT"/>
        </w:rPr>
        <w:t xml:space="preserve">[AS] </w:t>
      </w:r>
      <w:r w:rsidR="000F4FB4" w:rsidRPr="00794880">
        <w:rPr>
          <w:rStyle w:val="Incipit"/>
          <w:lang w:val="it-IT"/>
        </w:rPr>
        <w:t>Salve</w:t>
      </w:r>
      <w:r w:rsidR="005A362F" w:rsidRPr="005A362F">
        <w:rPr>
          <w:i/>
          <w:lang w:val="it-IT"/>
        </w:rPr>
        <w:t xml:space="preserve"> </w:t>
      </w:r>
      <w:r w:rsidRPr="00794880">
        <w:rPr>
          <w:rStyle w:val="Incipit"/>
          <w:lang w:val="it-IT"/>
        </w:rPr>
        <w:t>regina</w:t>
      </w:r>
      <w:r w:rsidRPr="00B779A9">
        <w:rPr>
          <w:lang w:val="it-IT"/>
        </w:rPr>
        <w:t xml:space="preserve">. </w:t>
      </w:r>
      <w:r w:rsidRPr="00736684">
        <w:rPr>
          <w:rStyle w:val="Funktion"/>
          <w:lang w:val="it-IT"/>
        </w:rPr>
        <w:t>Canonici</w:t>
      </w:r>
      <w:r w:rsidRPr="00B779A9">
        <w:rPr>
          <w:lang w:val="it-IT"/>
        </w:rPr>
        <w:t xml:space="preserve"> huic officio quoque interesse debent quia celebratur festi</w:t>
      </w:r>
      <w:r w:rsidR="00D66EA2" w:rsidRPr="00B779A9">
        <w:rPr>
          <w:lang w:val="it-IT"/>
        </w:rPr>
        <w:t>vita</w:t>
      </w:r>
      <w:r w:rsidR="00AC3583" w:rsidRPr="00B779A9">
        <w:rPr>
          <w:lang w:val="it-IT"/>
        </w:rPr>
        <w:t>s sanctae</w:t>
      </w:r>
      <w:r w:rsidR="00A86011">
        <w:rPr>
          <w:lang w:val="it-IT"/>
        </w:rPr>
        <w:t xml:space="preserve"> </w:t>
      </w:r>
      <w:r w:rsidR="00A86011" w:rsidRPr="00736684">
        <w:rPr>
          <w:lang w:val="it-IT"/>
        </w:rPr>
        <w:t xml:space="preserve">Mariae </w:t>
      </w:r>
      <w:r w:rsidR="00AC3583" w:rsidRPr="00B779A9">
        <w:rPr>
          <w:lang w:val="it-IT"/>
        </w:rPr>
        <w:t>ad niv</w:t>
      </w:r>
      <w:r w:rsidRPr="00B779A9">
        <w:rPr>
          <w:lang w:val="it-IT"/>
        </w:rPr>
        <w:t>es.</w:t>
      </w:r>
    </w:p>
    <w:p w:rsidR="00885488" w:rsidRPr="00DD1415" w:rsidRDefault="00F06423" w:rsidP="00415109">
      <w:pPr>
        <w:rPr>
          <w:lang w:val="nb-NO"/>
        </w:rPr>
      </w:pPr>
      <w:r w:rsidRPr="00736684">
        <w:rPr>
          <w:rStyle w:val="Time1"/>
          <w:lang w:val="it-IT"/>
        </w:rPr>
        <w:t>Ad missam</w:t>
      </w:r>
      <w:r w:rsidR="00885488" w:rsidRPr="00B779A9">
        <w:rPr>
          <w:lang w:val="it-IT"/>
        </w:rPr>
        <w:t xml:space="preserve"> IN </w:t>
      </w:r>
      <w:r w:rsidR="00885488" w:rsidRPr="00736684">
        <w:rPr>
          <w:rStyle w:val="Incipit"/>
          <w:lang w:val="it-IT"/>
        </w:rPr>
        <w:t>Dispersit dedit</w:t>
      </w:r>
      <w:r w:rsidR="00DD1415">
        <w:rPr>
          <w:lang w:val="it-IT"/>
        </w:rPr>
        <w:t>@</w:t>
      </w:r>
      <w:r w:rsidR="00DD1415" w:rsidRPr="00B779A9">
        <w:rPr>
          <w:lang w:val="it-IT"/>
        </w:rPr>
        <w:t>184.</w:t>
      </w:r>
      <w:r w:rsidR="00885488" w:rsidRPr="00B779A9">
        <w:rPr>
          <w:lang w:val="it-IT"/>
        </w:rPr>
        <w:t xml:space="preserve"> </w:t>
      </w:r>
      <w:r w:rsidR="00885488" w:rsidRPr="00DD1415">
        <w:rPr>
          <w:lang w:val="nb-NO"/>
        </w:rPr>
        <w:t xml:space="preserve">GR </w:t>
      </w:r>
      <w:r w:rsidR="00885488" w:rsidRPr="00DD1415">
        <w:rPr>
          <w:rStyle w:val="Incipit"/>
          <w:lang w:val="nb-NO"/>
        </w:rPr>
        <w:t>Iustus ut palma</w:t>
      </w:r>
      <w:r w:rsidR="00DD1415" w:rsidRPr="00DD1415">
        <w:rPr>
          <w:lang w:val="nb-NO"/>
        </w:rPr>
        <w:t>@37.</w:t>
      </w:r>
      <w:r w:rsidR="00885488" w:rsidRPr="00DD1415">
        <w:rPr>
          <w:lang w:val="nb-NO"/>
        </w:rPr>
        <w:t xml:space="preserve"> AL</w:t>
      </w:r>
      <w:r w:rsidR="005865DF" w:rsidRPr="00DD1415">
        <w:rPr>
          <w:lang w:val="nb-NO"/>
        </w:rPr>
        <w:t>V</w:t>
      </w:r>
      <w:r w:rsidR="00885488" w:rsidRPr="00DD1415">
        <w:rPr>
          <w:lang w:val="nb-NO"/>
        </w:rPr>
        <w:t xml:space="preserve"> </w:t>
      </w:r>
      <w:r w:rsidR="00885488" w:rsidRPr="00DD1415">
        <w:rPr>
          <w:rStyle w:val="Incipit"/>
          <w:lang w:val="nb-NO"/>
        </w:rPr>
        <w:t>Domine in virtute</w:t>
      </w:r>
      <w:r w:rsidR="00DD1415" w:rsidRPr="00DD1415">
        <w:rPr>
          <w:lang w:val="nb-NO"/>
        </w:rPr>
        <w:t>@200.</w:t>
      </w:r>
      <w:r w:rsidR="00885488" w:rsidRPr="00DD1415">
        <w:rPr>
          <w:lang w:val="nb-NO"/>
        </w:rPr>
        <w:t xml:space="preserve"> OF </w:t>
      </w:r>
      <w:r w:rsidR="00885488" w:rsidRPr="00DD1415">
        <w:rPr>
          <w:rStyle w:val="Incipit"/>
          <w:lang w:val="nb-NO"/>
        </w:rPr>
        <w:t>Confessio et pulchritudo</w:t>
      </w:r>
      <w:r w:rsidR="00DD1415" w:rsidRPr="00DD1415">
        <w:rPr>
          <w:lang w:val="nb-NO"/>
        </w:rPr>
        <w:t>@186.</w:t>
      </w:r>
      <w:r w:rsidR="00885488" w:rsidRPr="00DD1415">
        <w:rPr>
          <w:lang w:val="nb-NO"/>
        </w:rPr>
        <w:t xml:space="preserve"> </w:t>
      </w:r>
      <w:r w:rsidR="00BA24A1" w:rsidRPr="00DD1415">
        <w:rPr>
          <w:lang w:val="nb-NO"/>
        </w:rPr>
        <w:t>[</w:t>
      </w:r>
      <w:r w:rsidR="00885488" w:rsidRPr="00DD1415">
        <w:rPr>
          <w:lang w:val="nb-NO"/>
        </w:rPr>
        <w:t>CO</w:t>
      </w:r>
      <w:r w:rsidR="00BA24A1" w:rsidRPr="00DD1415">
        <w:rPr>
          <w:lang w:val="nb-NO"/>
        </w:rPr>
        <w:t>]</w:t>
      </w:r>
      <w:r w:rsidR="00885488" w:rsidRPr="00DD1415">
        <w:rPr>
          <w:lang w:val="nb-NO"/>
        </w:rPr>
        <w:t xml:space="preserve"> </w:t>
      </w:r>
      <w:r w:rsidR="00885488" w:rsidRPr="00DD1415">
        <w:rPr>
          <w:rStyle w:val="Incipit"/>
          <w:lang w:val="nb-NO"/>
        </w:rPr>
        <w:t>Posuisti domine</w:t>
      </w:r>
      <w:r w:rsidR="00DD1415" w:rsidRPr="00DD1415">
        <w:rPr>
          <w:lang w:val="nb-NO"/>
        </w:rPr>
        <w:t>@29.</w:t>
      </w:r>
    </w:p>
    <w:p w:rsidR="00885488" w:rsidRPr="00DD1415" w:rsidRDefault="00CE7919" w:rsidP="00415109">
      <w:pPr>
        <w:pStyle w:val="berschrift1"/>
        <w:rPr>
          <w:lang w:val="nb-NO"/>
        </w:rPr>
      </w:pPr>
      <w:r w:rsidRPr="00DD1415">
        <w:rPr>
          <w:lang w:val="nb-NO"/>
        </w:rPr>
        <w:lastRenderedPageBreak/>
        <w:t xml:space="preserve">IN </w:t>
      </w:r>
      <w:r w:rsidR="00F06423" w:rsidRPr="00DD1415">
        <w:rPr>
          <w:lang w:val="nb-NO"/>
        </w:rPr>
        <w:t>%D::</w:t>
      </w:r>
      <w:r w:rsidR="00605B2D" w:rsidRPr="00DD1415">
        <w:rPr>
          <w:lang w:val="nb-NO"/>
        </w:rPr>
        <w:t>DIE</w:t>
      </w:r>
      <w:r w:rsidR="00F06423" w:rsidRPr="00DD1415">
        <w:rPr>
          <w:lang w:val="nb-NO"/>
        </w:rPr>
        <w:t>%</w:t>
      </w:r>
      <w:r w:rsidRPr="00DD1415">
        <w:rPr>
          <w:lang w:val="nb-NO"/>
        </w:rPr>
        <w:t xml:space="preserve"> </w:t>
      </w:r>
      <w:r w:rsidR="00885488" w:rsidRPr="00DD1415">
        <w:rPr>
          <w:lang w:val="nb-NO"/>
        </w:rPr>
        <w:t>FESTO</w:t>
      </w:r>
      <w:r w:rsidR="005865DF" w:rsidRPr="00DD1415">
        <w:rPr>
          <w:lang w:val="nb-NO"/>
        </w:rPr>
        <w:t xml:space="preserve"> </w:t>
      </w:r>
      <w:r w:rsidR="00C647E6" w:rsidRPr="00DD1415">
        <w:rPr>
          <w:lang w:val="nb-NO"/>
        </w:rPr>
        <w:t>|</w:t>
      </w:r>
      <w:r w:rsidR="005865DF" w:rsidRPr="00DD1415">
        <w:rPr>
          <w:lang w:val="nb-NO"/>
        </w:rPr>
        <w:t>TRANFIGURATIONIS</w:t>
      </w:r>
      <w:r w:rsidR="00C647E6" w:rsidRPr="00DD1415">
        <w:rPr>
          <w:lang w:val="nb-NO"/>
        </w:rPr>
        <w:t>::TRANSFIGURATIONIS|</w:t>
      </w:r>
      <w:r w:rsidR="005865DF" w:rsidRPr="00DD1415">
        <w:rPr>
          <w:lang w:val="nb-NO"/>
        </w:rPr>
        <w:t xml:space="preserve"> </w:t>
      </w:r>
      <w:r w:rsidR="00F06423" w:rsidRPr="00DD1415">
        <w:rPr>
          <w:lang w:val="nb-NO"/>
        </w:rPr>
        <w:t>DOMINI</w:t>
      </w:r>
    </w:p>
    <w:p w:rsidR="00885488" w:rsidRPr="00DD1415" w:rsidRDefault="00885488" w:rsidP="00415109">
      <w:pPr>
        <w:rPr>
          <w:lang w:val="nb-NO"/>
        </w:rPr>
      </w:pPr>
      <w:r w:rsidRPr="00DD1415">
        <w:rPr>
          <w:lang w:val="nb-NO"/>
        </w:rPr>
        <w:t>Summum festum facimus.</w:t>
      </w:r>
    </w:p>
    <w:p w:rsidR="00885488" w:rsidRPr="00CE7919" w:rsidRDefault="00F06423" w:rsidP="00415109">
      <w:pPr>
        <w:rPr>
          <w:lang w:val="pt-PT"/>
        </w:rPr>
      </w:pPr>
      <w:r w:rsidRPr="00DD1415">
        <w:rPr>
          <w:rStyle w:val="Time1"/>
          <w:lang w:val="nb-NO"/>
        </w:rPr>
        <w:t>Ad vesperas</w:t>
      </w:r>
      <w:r w:rsidR="00885488" w:rsidRPr="00DD1415">
        <w:rPr>
          <w:lang w:val="nb-NO"/>
        </w:rPr>
        <w:t xml:space="preserve"> super psalmos </w:t>
      </w:r>
      <w:r w:rsidR="00CE7919" w:rsidRPr="00DD1415">
        <w:rPr>
          <w:lang w:val="nb-NO"/>
        </w:rPr>
        <w:t xml:space="preserve">AN </w:t>
      </w:r>
      <w:r w:rsidR="00165532" w:rsidRPr="00DD1415">
        <w:rPr>
          <w:rStyle w:val="Incipit"/>
          <w:lang w:val="nb-NO"/>
        </w:rPr>
        <w:t>%D::</w:t>
      </w:r>
      <w:r w:rsidR="00605B2D" w:rsidRPr="00DD1415">
        <w:rPr>
          <w:rStyle w:val="Incipit"/>
          <w:lang w:val="nb-NO"/>
        </w:rPr>
        <w:t>Iesus</w:t>
      </w:r>
      <w:r w:rsidR="00D734F4" w:rsidRPr="00DD1415">
        <w:rPr>
          <w:rStyle w:val="Incipit"/>
          <w:lang w:val="nb-NO"/>
        </w:rPr>
        <w:t xml:space="preserve"> </w:t>
      </w:r>
      <w:r w:rsidR="00605B2D" w:rsidRPr="00DD1415">
        <w:rPr>
          <w:rStyle w:val="Incipit"/>
          <w:lang w:val="nb-NO"/>
        </w:rPr>
        <w:t>ad</w:t>
      </w:r>
      <w:r w:rsidR="00D734F4" w:rsidRPr="00DD1415">
        <w:rPr>
          <w:rStyle w:val="Incipit"/>
          <w:lang w:val="nb-NO"/>
        </w:rPr>
        <w:t xml:space="preserve"> </w:t>
      </w:r>
      <w:r w:rsidR="00605B2D" w:rsidRPr="00DD1415">
        <w:rPr>
          <w:rStyle w:val="Incipit"/>
          <w:lang w:val="nb-NO"/>
        </w:rPr>
        <w:t>discipulos</w:t>
      </w:r>
      <w:r w:rsidR="00D734F4" w:rsidRPr="00DD1415">
        <w:rPr>
          <w:rStyle w:val="Incipit"/>
          <w:lang w:val="nb-NO"/>
        </w:rPr>
        <w:t xml:space="preserve"> </w:t>
      </w:r>
      <w:r w:rsidR="00605B2D" w:rsidRPr="00DD1415">
        <w:rPr>
          <w:rStyle w:val="Incipit"/>
          <w:lang w:val="nb-NO"/>
        </w:rPr>
        <w:t>iacentes</w:t>
      </w:r>
      <w:r w:rsidR="00D734F4" w:rsidRPr="00DD1415">
        <w:rPr>
          <w:rStyle w:val="Incipit"/>
          <w:lang w:val="nb-NO"/>
        </w:rPr>
        <w:t xml:space="preserve"> </w:t>
      </w:r>
      <w:r w:rsidR="00605B2D" w:rsidRPr="00DD1415">
        <w:rPr>
          <w:rStyle w:val="Incipit"/>
          <w:lang w:val="nb-NO"/>
        </w:rPr>
        <w:t>accessit</w:t>
      </w:r>
      <w:r w:rsidR="00165532" w:rsidRPr="00DD1415">
        <w:rPr>
          <w:rStyle w:val="Incipit"/>
          <w:lang w:val="nb-NO"/>
        </w:rPr>
        <w:t>%</w:t>
      </w:r>
      <w:r w:rsidR="007D521F">
        <w:rPr>
          <w:lang w:val="nb-NO"/>
        </w:rPr>
        <w:t xml:space="preserve">. </w:t>
      </w:r>
      <w:r w:rsidR="00380E52" w:rsidRPr="005B472A">
        <w:rPr>
          <w:lang w:val="pt-PT"/>
        </w:rPr>
        <w:t xml:space="preserve">[AN] </w:t>
      </w:r>
      <w:r w:rsidR="00605B2D" w:rsidRPr="005B472A">
        <w:rPr>
          <w:rStyle w:val="Incipit"/>
          <w:lang w:val="pt-PT"/>
        </w:rPr>
        <w:t>$E::</w:t>
      </w:r>
      <w:r w:rsidR="00885488" w:rsidRPr="005B472A">
        <w:rPr>
          <w:rStyle w:val="Incipit"/>
          <w:lang w:val="pt-PT"/>
        </w:rPr>
        <w:t>Te in</w:t>
      </w:r>
      <w:r w:rsidR="001B7479" w:rsidRPr="005B472A">
        <w:rPr>
          <w:rStyle w:val="Incipit"/>
          <w:lang w:val="pt-PT"/>
        </w:rPr>
        <w:t>vocamus</w:t>
      </w:r>
      <w:r w:rsidR="00885488" w:rsidRPr="005B472A">
        <w:rPr>
          <w:rStyle w:val="Incipit"/>
          <w:lang w:val="pt-PT"/>
        </w:rPr>
        <w:t xml:space="preserve"> te adoramus</w:t>
      </w:r>
      <w:r w:rsidR="00605B2D" w:rsidRPr="005B472A">
        <w:rPr>
          <w:rStyle w:val="Incipit"/>
          <w:lang w:val="pt-PT"/>
        </w:rPr>
        <w:t>$</w:t>
      </w:r>
      <w:r w:rsidR="00465E69" w:rsidRPr="005B472A">
        <w:rPr>
          <w:lang w:val="pt-PT"/>
        </w:rPr>
        <w:t>.</w:t>
      </w:r>
      <w:r w:rsidR="005865DF" w:rsidRPr="005B472A">
        <w:rPr>
          <w:lang w:val="pt-PT"/>
        </w:rPr>
        <w:t xml:space="preserve"> Psalmi</w:t>
      </w:r>
      <w:r w:rsidR="00885488" w:rsidRPr="005B472A">
        <w:rPr>
          <w:lang w:val="pt-PT"/>
        </w:rPr>
        <w:t xml:space="preserve"> </w:t>
      </w:r>
      <w:r w:rsidR="005865DF" w:rsidRPr="005B472A">
        <w:rPr>
          <w:lang w:val="pt-PT"/>
        </w:rPr>
        <w:t>o</w:t>
      </w:r>
      <w:r w:rsidR="00885488" w:rsidRPr="005B472A">
        <w:rPr>
          <w:lang w:val="pt-PT"/>
        </w:rPr>
        <w:t xml:space="preserve">mnia Laudate. RP </w:t>
      </w:r>
      <w:r w:rsidR="00CE7919" w:rsidRPr="005B472A">
        <w:rPr>
          <w:rStyle w:val="Incipit"/>
          <w:lang w:val="pt-PT"/>
        </w:rPr>
        <w:t>Assum</w:t>
      </w:r>
      <w:r w:rsidR="00885488" w:rsidRPr="005B472A">
        <w:rPr>
          <w:rStyle w:val="Incipit"/>
          <w:lang w:val="pt-PT"/>
        </w:rPr>
        <w:t>ens Iesus Petrum et</w:t>
      </w:r>
      <w:r w:rsidR="00885488" w:rsidRPr="005B472A">
        <w:rPr>
          <w:lang w:val="pt-PT"/>
        </w:rPr>
        <w:t xml:space="preserve">. HY </w:t>
      </w:r>
      <w:r w:rsidR="00885488" w:rsidRPr="005B472A">
        <w:rPr>
          <w:rStyle w:val="Incipit"/>
          <w:lang w:val="pt-PT"/>
        </w:rPr>
        <w:t>O nata lux de lumine</w:t>
      </w:r>
      <w:r w:rsidR="00885488" w:rsidRPr="005B472A">
        <w:rPr>
          <w:lang w:val="pt-PT"/>
        </w:rPr>
        <w:t xml:space="preserve">. VS </w:t>
      </w:r>
      <w:r w:rsidR="00885488" w:rsidRPr="005B472A">
        <w:rPr>
          <w:rStyle w:val="Incipit"/>
          <w:lang w:val="pt-PT"/>
        </w:rPr>
        <w:t>Adoramus patrem et filium cum sancto spiritu</w:t>
      </w:r>
      <w:r w:rsidR="00885488" w:rsidRPr="005B472A">
        <w:rPr>
          <w:lang w:val="pt-PT"/>
        </w:rPr>
        <w:t xml:space="preserve">. </w:t>
      </w:r>
      <w:r w:rsidR="00885488" w:rsidRPr="00B779A9">
        <w:rPr>
          <w:lang w:val="pt-PT"/>
        </w:rPr>
        <w:t xml:space="preserve">(31r) AM </w:t>
      </w:r>
      <w:r w:rsidR="00885488" w:rsidRPr="00736684">
        <w:rPr>
          <w:rStyle w:val="Incipit"/>
          <w:lang w:val="pt-PT"/>
        </w:rPr>
        <w:t xml:space="preserve">Visionem quam </w:t>
      </w:r>
      <w:r w:rsidR="00872B44" w:rsidRPr="00736684">
        <w:rPr>
          <w:rStyle w:val="Incipit"/>
          <w:lang w:val="pt-PT"/>
        </w:rPr>
        <w:t>vidi</w:t>
      </w:r>
      <w:r w:rsidR="00885488" w:rsidRPr="00736684">
        <w:rPr>
          <w:rStyle w:val="Incipit"/>
          <w:lang w:val="pt-PT"/>
        </w:rPr>
        <w:t>stis</w:t>
      </w:r>
      <w:r w:rsidR="00885488" w:rsidRPr="00B779A9">
        <w:rPr>
          <w:lang w:val="pt-PT"/>
        </w:rPr>
        <w:t xml:space="preserve">. </w:t>
      </w:r>
      <w:r w:rsidR="00CE7919" w:rsidRPr="00736684">
        <w:rPr>
          <w:lang w:val="pt-PT"/>
        </w:rPr>
        <w:t>Suffragium d</w:t>
      </w:r>
      <w:r w:rsidR="005865DF" w:rsidRPr="00736684">
        <w:rPr>
          <w:lang w:val="pt-PT"/>
        </w:rPr>
        <w:t xml:space="preserve">e sancto Oswaldo </w:t>
      </w:r>
      <w:r w:rsidR="00CE7919" w:rsidRPr="00736684">
        <w:rPr>
          <w:lang w:val="pt-PT"/>
        </w:rPr>
        <w:t>[</w:t>
      </w:r>
      <w:r w:rsidR="00885488" w:rsidRPr="00736684">
        <w:rPr>
          <w:lang w:val="pt-PT"/>
        </w:rPr>
        <w:t>AC</w:t>
      </w:r>
      <w:r w:rsidR="00CE7919" w:rsidRPr="00736684">
        <w:rPr>
          <w:lang w:val="pt-PT"/>
        </w:rPr>
        <w:t>]</w:t>
      </w:r>
      <w:r w:rsidR="00885488" w:rsidRPr="00736684">
        <w:rPr>
          <w:lang w:val="pt-PT"/>
        </w:rPr>
        <w:t xml:space="preserve"> </w:t>
      </w:r>
      <w:r w:rsidR="00885488" w:rsidRPr="00736684">
        <w:rPr>
          <w:rStyle w:val="Incipit"/>
          <w:lang w:val="pt-PT"/>
        </w:rPr>
        <w:t>Hic</w:t>
      </w:r>
      <w:r w:rsidR="005A362F" w:rsidRPr="00736684">
        <w:rPr>
          <w:i/>
          <w:lang w:val="pt-PT"/>
        </w:rPr>
        <w:t xml:space="preserve"> </w:t>
      </w:r>
      <w:r w:rsidR="00885488" w:rsidRPr="00736684">
        <w:rPr>
          <w:rStyle w:val="Incipit"/>
          <w:lang w:val="pt-PT"/>
        </w:rPr>
        <w:t>est</w:t>
      </w:r>
      <w:r w:rsidR="005A362F" w:rsidRPr="00736684">
        <w:rPr>
          <w:i/>
          <w:lang w:val="pt-PT"/>
        </w:rPr>
        <w:t xml:space="preserve"> </w:t>
      </w:r>
      <w:r w:rsidR="001023E8" w:rsidRPr="00736684">
        <w:rPr>
          <w:rStyle w:val="Incipit"/>
          <w:lang w:val="pt-PT"/>
        </w:rPr>
        <w:t>vere</w:t>
      </w:r>
      <w:r w:rsidR="005A362F" w:rsidRPr="00736684">
        <w:rPr>
          <w:i/>
          <w:lang w:val="pt-PT"/>
        </w:rPr>
        <w:t xml:space="preserve"> </w:t>
      </w:r>
      <w:r w:rsidR="00885488" w:rsidRPr="00736684">
        <w:rPr>
          <w:rStyle w:val="Incipit"/>
          <w:lang w:val="pt-PT"/>
        </w:rPr>
        <w:t>martyr</w:t>
      </w:r>
      <w:r w:rsidR="00885488" w:rsidRPr="00736684">
        <w:rPr>
          <w:lang w:val="pt-PT"/>
        </w:rPr>
        <w:t xml:space="preserve">. </w:t>
      </w:r>
      <w:r w:rsidR="00605B2D" w:rsidRPr="00736684">
        <w:rPr>
          <w:lang w:val="pt-PT"/>
        </w:rPr>
        <w:t>De</w:t>
      </w:r>
      <w:r w:rsidR="00D734F4" w:rsidRPr="00736684">
        <w:rPr>
          <w:lang w:val="pt-PT"/>
        </w:rPr>
        <w:t xml:space="preserve"> </w:t>
      </w:r>
      <w:r w:rsidR="00605B2D" w:rsidRPr="00736684">
        <w:rPr>
          <w:lang w:val="pt-PT"/>
        </w:rPr>
        <w:t>sanct</w:t>
      </w:r>
      <w:r w:rsidR="00CE7919" w:rsidRPr="00736684">
        <w:rPr>
          <w:lang w:val="pt-PT"/>
        </w:rPr>
        <w:t>%D::</w:t>
      </w:r>
      <w:r w:rsidR="00605B2D" w:rsidRPr="00736684">
        <w:rPr>
          <w:lang w:val="pt-PT"/>
        </w:rPr>
        <w:t>o</w:t>
      </w:r>
      <w:r w:rsidR="00CE7919" w:rsidRPr="00736684">
        <w:rPr>
          <w:lang w:val="pt-PT"/>
        </w:rPr>
        <w:t>%$E::is$</w:t>
      </w:r>
      <w:r w:rsidR="00D734F4" w:rsidRPr="00736684">
        <w:rPr>
          <w:lang w:val="pt-PT"/>
        </w:rPr>
        <w:t xml:space="preserve"> </w:t>
      </w:r>
      <w:r w:rsidR="00605B2D" w:rsidRPr="00736684">
        <w:rPr>
          <w:lang w:val="pt-PT"/>
        </w:rPr>
        <w:t>Sixto</w:t>
      </w:r>
      <w:r w:rsidR="00D734F4" w:rsidRPr="00736684">
        <w:rPr>
          <w:lang w:val="pt-PT"/>
        </w:rPr>
        <w:t xml:space="preserve"> </w:t>
      </w:r>
      <w:r w:rsidR="00CE7919" w:rsidRPr="00736684">
        <w:rPr>
          <w:lang w:val="pt-PT"/>
        </w:rPr>
        <w:t>%D::</w:t>
      </w:r>
      <w:r w:rsidR="00605B2D" w:rsidRPr="00736684">
        <w:rPr>
          <w:lang w:val="pt-PT"/>
        </w:rPr>
        <w:t>papa</w:t>
      </w:r>
      <w:r w:rsidR="00CE7919" w:rsidRPr="00736684">
        <w:rPr>
          <w:lang w:val="pt-PT"/>
        </w:rPr>
        <w:t>% $E::Felice$</w:t>
      </w:r>
      <w:r w:rsidR="00D734F4" w:rsidRPr="00736684">
        <w:rPr>
          <w:lang w:val="pt-PT"/>
        </w:rPr>
        <w:t xml:space="preserve"> </w:t>
      </w:r>
      <w:r w:rsidR="00605B2D" w:rsidRPr="00736684">
        <w:rPr>
          <w:lang w:val="pt-PT"/>
        </w:rPr>
        <w:t>et</w:t>
      </w:r>
      <w:r w:rsidR="00D734F4" w:rsidRPr="00736684">
        <w:rPr>
          <w:lang w:val="pt-PT"/>
        </w:rPr>
        <w:t xml:space="preserve"> </w:t>
      </w:r>
      <w:r w:rsidR="00CE7919" w:rsidRPr="00736684">
        <w:rPr>
          <w:lang w:val="pt-PT"/>
        </w:rPr>
        <w:t xml:space="preserve">$E::Agapito$ </w:t>
      </w:r>
      <w:r w:rsidR="00605B2D" w:rsidRPr="00736684">
        <w:rPr>
          <w:lang w:val="pt-PT"/>
        </w:rPr>
        <w:t>martyre</w:t>
      </w:r>
      <w:r w:rsidR="00D734F4" w:rsidRPr="00736684">
        <w:rPr>
          <w:lang w:val="pt-PT"/>
        </w:rPr>
        <w:t xml:space="preserve"> </w:t>
      </w:r>
      <w:r w:rsidR="00A75047">
        <w:rPr>
          <w:lang w:val="pt-PT"/>
        </w:rPr>
        <w:t xml:space="preserve">[AC] </w:t>
      </w:r>
      <w:r w:rsidR="00A75047" w:rsidRPr="004518BD">
        <w:rPr>
          <w:rStyle w:val="Incipit"/>
          <w:lang w:val="pt-PT"/>
        </w:rPr>
        <w:t>%D::</w:t>
      </w:r>
      <w:r w:rsidR="00605B2D" w:rsidRPr="004518BD">
        <w:rPr>
          <w:rStyle w:val="Incipit"/>
          <w:lang w:val="pt-PT"/>
        </w:rPr>
        <w:t>Qui</w:t>
      </w:r>
      <w:r w:rsidR="00D734F4" w:rsidRPr="004518BD">
        <w:rPr>
          <w:rStyle w:val="Incipit"/>
          <w:lang w:val="pt-PT"/>
        </w:rPr>
        <w:t xml:space="preserve"> </w:t>
      </w:r>
      <w:r w:rsidR="00605B2D" w:rsidRPr="004518BD">
        <w:rPr>
          <w:rStyle w:val="Incipit"/>
          <w:lang w:val="pt-PT"/>
        </w:rPr>
        <w:t>dum</w:t>
      </w:r>
      <w:r w:rsidR="00D734F4" w:rsidRPr="004518BD">
        <w:rPr>
          <w:rStyle w:val="Incipit"/>
          <w:lang w:val="pt-PT"/>
        </w:rPr>
        <w:t xml:space="preserve"> </w:t>
      </w:r>
      <w:r w:rsidR="00605B2D" w:rsidRPr="004518BD">
        <w:rPr>
          <w:rStyle w:val="Incipit"/>
          <w:lang w:val="pt-PT"/>
        </w:rPr>
        <w:t>esset</w:t>
      </w:r>
      <w:r w:rsidR="00D734F4" w:rsidRPr="004518BD">
        <w:rPr>
          <w:rStyle w:val="Incipit"/>
          <w:lang w:val="pt-PT"/>
        </w:rPr>
        <w:t xml:space="preserve"> </w:t>
      </w:r>
      <w:r w:rsidR="00605B2D" w:rsidRPr="004518BD">
        <w:rPr>
          <w:rStyle w:val="Incipit"/>
          <w:lang w:val="pt-PT"/>
        </w:rPr>
        <w:t>summus</w:t>
      </w:r>
      <w:r w:rsidR="00D734F4" w:rsidRPr="004518BD">
        <w:rPr>
          <w:rStyle w:val="Incipit"/>
          <w:lang w:val="pt-PT"/>
        </w:rPr>
        <w:t xml:space="preserve"> </w:t>
      </w:r>
      <w:r w:rsidR="00605B2D" w:rsidRPr="004518BD">
        <w:rPr>
          <w:rStyle w:val="Incipit"/>
          <w:lang w:val="pt-PT"/>
        </w:rPr>
        <w:t>pontifex</w:t>
      </w:r>
      <w:r w:rsidR="00901832" w:rsidRPr="004518BD">
        <w:rPr>
          <w:rStyle w:val="Incipit"/>
          <w:lang w:val="pt-PT"/>
        </w:rPr>
        <w:t>%</w:t>
      </w:r>
      <w:r w:rsidR="007D521F">
        <w:rPr>
          <w:lang w:val="pt-PT"/>
        </w:rPr>
        <w:t xml:space="preserve">. </w:t>
      </w:r>
      <w:r w:rsidR="00A75047">
        <w:rPr>
          <w:lang w:val="pt-PT"/>
        </w:rPr>
        <w:t xml:space="preserve">[AC] </w:t>
      </w:r>
      <w:r w:rsidR="00A75047" w:rsidRPr="004518BD">
        <w:rPr>
          <w:rStyle w:val="Incipit"/>
          <w:lang w:val="pt-PT"/>
        </w:rPr>
        <w:t>$E::</w:t>
      </w:r>
      <w:r w:rsidR="00465E69" w:rsidRPr="004518BD">
        <w:rPr>
          <w:rStyle w:val="Incipit"/>
          <w:lang w:val="pt-PT"/>
        </w:rPr>
        <w:t>Sanctum est verum lumen</w:t>
      </w:r>
      <w:r w:rsidR="00901832" w:rsidRPr="004518BD">
        <w:rPr>
          <w:rStyle w:val="Incipit"/>
          <w:lang w:val="pt-PT"/>
        </w:rPr>
        <w:t>$</w:t>
      </w:r>
      <w:r w:rsidR="00465E69" w:rsidRPr="004518BD">
        <w:rPr>
          <w:lang w:val="pt-PT"/>
        </w:rPr>
        <w:t>.</w:t>
      </w:r>
      <w:r w:rsidR="007721F5" w:rsidRPr="00736684">
        <w:rPr>
          <w:lang w:val="pt-PT"/>
        </w:rPr>
        <w:t xml:space="preserve"> %D::</w:t>
      </w:r>
      <w:r w:rsidR="00605B2D" w:rsidRPr="00736684">
        <w:rPr>
          <w:lang w:val="pt-PT"/>
        </w:rPr>
        <w:t>Alias</w:t>
      </w:r>
      <w:r w:rsidR="00D734F4" w:rsidRPr="00736684">
        <w:rPr>
          <w:lang w:val="pt-PT"/>
        </w:rPr>
        <w:t xml:space="preserve"> </w:t>
      </w:r>
      <w:r w:rsidR="00605B2D" w:rsidRPr="00736684">
        <w:rPr>
          <w:lang w:val="pt-PT"/>
        </w:rPr>
        <w:t>de</w:t>
      </w:r>
      <w:r w:rsidR="00D734F4" w:rsidRPr="00736684">
        <w:rPr>
          <w:lang w:val="pt-PT"/>
        </w:rPr>
        <w:t xml:space="preserve"> </w:t>
      </w:r>
      <w:r w:rsidR="00605B2D" w:rsidRPr="00736684">
        <w:rPr>
          <w:lang w:val="pt-PT"/>
        </w:rPr>
        <w:t>eo</w:t>
      </w:r>
      <w:r w:rsidR="00D734F4" w:rsidRPr="00736684">
        <w:rPr>
          <w:lang w:val="pt-PT"/>
        </w:rPr>
        <w:t xml:space="preserve"> </w:t>
      </w:r>
      <w:r w:rsidR="00605B2D" w:rsidRPr="00736684">
        <w:rPr>
          <w:lang w:val="pt-PT"/>
        </w:rPr>
        <w:t>novem</w:t>
      </w:r>
      <w:r w:rsidR="00D734F4" w:rsidRPr="00736684">
        <w:rPr>
          <w:lang w:val="pt-PT"/>
        </w:rPr>
        <w:t xml:space="preserve"> </w:t>
      </w:r>
      <w:r w:rsidR="00605B2D" w:rsidRPr="00736684">
        <w:rPr>
          <w:lang w:val="pt-PT"/>
        </w:rPr>
        <w:t>lectiones</w:t>
      </w:r>
      <w:r w:rsidR="00D734F4" w:rsidRPr="00736684">
        <w:rPr>
          <w:lang w:val="pt-PT"/>
        </w:rPr>
        <w:t xml:space="preserve"> </w:t>
      </w:r>
      <w:r w:rsidR="00605B2D" w:rsidRPr="00736684">
        <w:rPr>
          <w:lang w:val="pt-PT"/>
        </w:rPr>
        <w:t>facimus</w:t>
      </w:r>
      <w:r w:rsidR="00D734F4" w:rsidRPr="00736684">
        <w:rPr>
          <w:lang w:val="pt-PT"/>
        </w:rPr>
        <w:t xml:space="preserve"> </w:t>
      </w:r>
      <w:r w:rsidR="00605B2D" w:rsidRPr="00736684">
        <w:rPr>
          <w:lang w:val="pt-PT"/>
        </w:rPr>
        <w:t>ut</w:t>
      </w:r>
      <w:r w:rsidR="00D734F4" w:rsidRPr="00736684">
        <w:rPr>
          <w:lang w:val="pt-PT"/>
        </w:rPr>
        <w:t xml:space="preserve"> </w:t>
      </w:r>
      <w:r w:rsidR="00605B2D" w:rsidRPr="00736684">
        <w:rPr>
          <w:lang w:val="pt-PT"/>
        </w:rPr>
        <w:t>de</w:t>
      </w:r>
      <w:r w:rsidR="00D734F4" w:rsidRPr="00736684">
        <w:rPr>
          <w:lang w:val="pt-PT"/>
        </w:rPr>
        <w:t xml:space="preserve"> </w:t>
      </w:r>
      <w:r w:rsidR="00605B2D" w:rsidRPr="00736684">
        <w:rPr>
          <w:lang w:val="pt-PT"/>
        </w:rPr>
        <w:t>uno</w:t>
      </w:r>
      <w:r w:rsidR="00D734F4" w:rsidRPr="00736684">
        <w:rPr>
          <w:lang w:val="pt-PT"/>
        </w:rPr>
        <w:t xml:space="preserve"> </w:t>
      </w:r>
      <w:r w:rsidR="00605B2D" w:rsidRPr="00736684">
        <w:rPr>
          <w:lang w:val="pt-PT"/>
        </w:rPr>
        <w:t>martyre</w:t>
      </w:r>
      <w:r w:rsidR="00D734F4" w:rsidRPr="00736684">
        <w:rPr>
          <w:lang w:val="pt-PT"/>
        </w:rPr>
        <w:t xml:space="preserve"> </w:t>
      </w:r>
      <w:r w:rsidR="00605B2D" w:rsidRPr="00736684">
        <w:rPr>
          <w:lang w:val="pt-PT"/>
        </w:rPr>
        <w:t>et</w:t>
      </w:r>
      <w:r w:rsidR="00A86011" w:rsidRPr="00736684">
        <w:rPr>
          <w:lang w:val="pt-PT"/>
        </w:rPr>
        <w:t xml:space="preserve"> Romano</w:t>
      </w:r>
      <w:r w:rsidR="00D734F4" w:rsidRPr="00736684">
        <w:rPr>
          <w:lang w:val="pt-PT"/>
        </w:rPr>
        <w:t xml:space="preserve"> </w:t>
      </w:r>
      <w:r w:rsidR="007721F5" w:rsidRPr="00736684">
        <w:rPr>
          <w:lang w:val="pt-PT"/>
        </w:rPr>
        <w:t>pontifice</w:t>
      </w:r>
      <w:r w:rsidR="00165532" w:rsidRPr="00736684">
        <w:rPr>
          <w:lang w:val="pt-PT"/>
        </w:rPr>
        <w:t>%</w:t>
      </w:r>
      <w:r w:rsidR="007721F5" w:rsidRPr="00736684">
        <w:rPr>
          <w:lang w:val="pt-PT"/>
        </w:rPr>
        <w:t>.</w:t>
      </w:r>
      <w:r w:rsidR="00605B2D" w:rsidRPr="00736684">
        <w:rPr>
          <w:lang w:val="pt-PT"/>
        </w:rPr>
        <w:t xml:space="preserve"> </w:t>
      </w:r>
      <w:r w:rsidR="00885488" w:rsidRPr="00736684">
        <w:rPr>
          <w:lang w:val="pt-PT"/>
        </w:rPr>
        <w:t xml:space="preserve">De beata virgine </w:t>
      </w:r>
      <w:r w:rsidR="00BA24A1" w:rsidRPr="00736684">
        <w:rPr>
          <w:lang w:val="pt-PT"/>
        </w:rPr>
        <w:t>[</w:t>
      </w:r>
      <w:r w:rsidR="00885488" w:rsidRPr="00736684">
        <w:rPr>
          <w:lang w:val="pt-PT"/>
        </w:rPr>
        <w:t>AC</w:t>
      </w:r>
      <w:r w:rsidR="00BA24A1" w:rsidRPr="00736684">
        <w:rPr>
          <w:lang w:val="pt-PT"/>
        </w:rPr>
        <w:t>]</w:t>
      </w:r>
      <w:r w:rsidR="00885488" w:rsidRPr="00736684">
        <w:rPr>
          <w:lang w:val="pt-PT"/>
        </w:rPr>
        <w:t xml:space="preserve"> </w:t>
      </w:r>
      <w:r w:rsidR="00885488" w:rsidRPr="00736684">
        <w:rPr>
          <w:rStyle w:val="Incipit"/>
          <w:lang w:val="pt-PT"/>
        </w:rPr>
        <w:t>Omnium</w:t>
      </w:r>
      <w:r w:rsidR="005A362F" w:rsidRPr="00736684">
        <w:rPr>
          <w:i/>
          <w:lang w:val="pt-PT"/>
        </w:rPr>
        <w:t xml:space="preserve"> </w:t>
      </w:r>
      <w:r w:rsidR="00885488" w:rsidRPr="00736684">
        <w:rPr>
          <w:rStyle w:val="Incipit"/>
          <w:lang w:val="pt-PT"/>
        </w:rPr>
        <w:t>rerum</w:t>
      </w:r>
      <w:r w:rsidR="00885488" w:rsidRPr="00736684">
        <w:rPr>
          <w:lang w:val="pt-PT"/>
        </w:rPr>
        <w:t xml:space="preserve">. </w:t>
      </w:r>
      <w:r w:rsidR="00EE49E0" w:rsidRPr="00736684">
        <w:rPr>
          <w:lang w:val="pt-PT"/>
        </w:rPr>
        <w:t>[</w:t>
      </w:r>
      <w:r w:rsidR="00885488" w:rsidRPr="00736684">
        <w:rPr>
          <w:lang w:val="pt-PT"/>
        </w:rPr>
        <w:t>BD</w:t>
      </w:r>
      <w:r w:rsidR="00EE49E0" w:rsidRPr="00736684">
        <w:rPr>
          <w:lang w:val="pt-PT"/>
        </w:rPr>
        <w:t>]</w:t>
      </w:r>
      <w:r w:rsidR="00885488" w:rsidRPr="00736684">
        <w:rPr>
          <w:lang w:val="pt-PT"/>
        </w:rPr>
        <w:t xml:space="preserve"> </w:t>
      </w:r>
      <w:r w:rsidR="005F6F99" w:rsidRPr="00736684">
        <w:rPr>
          <w:rStyle w:val="Incipit"/>
          <w:lang w:val="pt-PT"/>
        </w:rPr>
        <w:t>Benedicamus</w:t>
      </w:r>
      <w:r w:rsidR="00EE49E0" w:rsidRPr="00736684">
        <w:rPr>
          <w:lang w:val="pt-PT"/>
        </w:rPr>
        <w:t xml:space="preserve"> a</w:t>
      </w:r>
      <w:r w:rsidR="00885488" w:rsidRPr="00736684">
        <w:rPr>
          <w:lang w:val="pt-PT"/>
        </w:rPr>
        <w:t>ngelicum.</w:t>
      </w:r>
    </w:p>
    <w:p w:rsidR="00885488" w:rsidRPr="00736684" w:rsidRDefault="00F06423" w:rsidP="00415109">
      <w:pPr>
        <w:rPr>
          <w:lang w:val="pt-PT"/>
        </w:rPr>
      </w:pPr>
      <w:r w:rsidRPr="00736684">
        <w:rPr>
          <w:rStyle w:val="Time1"/>
          <w:lang w:val="pt-PT"/>
        </w:rPr>
        <w:t>Ad completorium</w:t>
      </w:r>
      <w:r w:rsidR="00885488" w:rsidRPr="00736684">
        <w:rPr>
          <w:lang w:val="pt-PT"/>
        </w:rPr>
        <w:t xml:space="preserve"> HY </w:t>
      </w:r>
      <w:r w:rsidR="00885488" w:rsidRPr="00736684">
        <w:rPr>
          <w:rStyle w:val="Incipit"/>
          <w:lang w:val="pt-PT"/>
        </w:rPr>
        <w:t>Te</w:t>
      </w:r>
      <w:r w:rsidR="005A362F" w:rsidRPr="00736684">
        <w:rPr>
          <w:i/>
          <w:lang w:val="pt-PT"/>
        </w:rPr>
        <w:t xml:space="preserve"> </w:t>
      </w:r>
      <w:r w:rsidR="00885488" w:rsidRPr="00736684">
        <w:rPr>
          <w:rStyle w:val="Incipit"/>
          <w:lang w:val="pt-PT"/>
        </w:rPr>
        <w:t>lucis</w:t>
      </w:r>
      <w:r w:rsidR="00885488" w:rsidRPr="00736684">
        <w:rPr>
          <w:lang w:val="pt-PT"/>
        </w:rPr>
        <w:t xml:space="preserve">. AD </w:t>
      </w:r>
      <w:r w:rsidR="00885488" w:rsidRPr="00736684">
        <w:rPr>
          <w:rStyle w:val="Incipit"/>
          <w:lang w:val="pt-PT"/>
        </w:rPr>
        <w:t>Pacem</w:t>
      </w:r>
      <w:r w:rsidR="005A362F" w:rsidRPr="00736684">
        <w:rPr>
          <w:i/>
          <w:lang w:val="pt-PT"/>
        </w:rPr>
        <w:t xml:space="preserve"> </w:t>
      </w:r>
      <w:r w:rsidR="00885488" w:rsidRPr="00736684">
        <w:rPr>
          <w:rStyle w:val="Incipit"/>
          <w:lang w:val="pt-PT"/>
        </w:rPr>
        <w:t>tuam</w:t>
      </w:r>
      <w:r w:rsidR="00885488" w:rsidRPr="00736684">
        <w:rPr>
          <w:lang w:val="pt-PT"/>
        </w:rPr>
        <w:t>.</w:t>
      </w:r>
    </w:p>
    <w:p w:rsidR="00885488" w:rsidRPr="00736684" w:rsidRDefault="00F06423" w:rsidP="00415109">
      <w:pPr>
        <w:rPr>
          <w:lang w:val="pt-PT"/>
        </w:rPr>
      </w:pPr>
      <w:r w:rsidRPr="00736684">
        <w:rPr>
          <w:rStyle w:val="Time1"/>
          <w:lang w:val="pt-PT"/>
        </w:rPr>
        <w:t>Ad matutinum</w:t>
      </w:r>
      <w:r w:rsidR="00885488" w:rsidRPr="00736684">
        <w:rPr>
          <w:lang w:val="pt-PT"/>
        </w:rPr>
        <w:t xml:space="preserve"> I</w:t>
      </w:r>
      <w:r w:rsidR="00EE49E0" w:rsidRPr="00736684">
        <w:rPr>
          <w:lang w:val="pt-PT"/>
        </w:rPr>
        <w:t>N</w:t>
      </w:r>
      <w:r w:rsidR="00885488" w:rsidRPr="00736684">
        <w:rPr>
          <w:lang w:val="pt-PT"/>
        </w:rPr>
        <w:t xml:space="preserve">V </w:t>
      </w:r>
      <w:r w:rsidR="00885488" w:rsidRPr="00736684">
        <w:rPr>
          <w:rStyle w:val="Incipit"/>
          <w:lang w:val="pt-PT"/>
        </w:rPr>
        <w:t>Christum regem regum hodie transfiguratum</w:t>
      </w:r>
      <w:r w:rsidR="00885488" w:rsidRPr="00736684">
        <w:rPr>
          <w:lang w:val="pt-PT"/>
        </w:rPr>
        <w:t xml:space="preserve">. HY </w:t>
      </w:r>
      <w:r w:rsidR="00885488" w:rsidRPr="00736684">
        <w:rPr>
          <w:rStyle w:val="Incipit"/>
          <w:lang w:val="pt-PT"/>
        </w:rPr>
        <w:t>Anni reduxit circulus</w:t>
      </w:r>
      <w:r w:rsidR="00885488" w:rsidRPr="00736684">
        <w:rPr>
          <w:lang w:val="pt-PT"/>
        </w:rPr>
        <w:t>.</w:t>
      </w:r>
    </w:p>
    <w:p w:rsidR="00885488" w:rsidRPr="00B779A9" w:rsidRDefault="00165532" w:rsidP="00415109">
      <w:pPr>
        <w:rPr>
          <w:lang w:val="it-IT"/>
        </w:rPr>
      </w:pPr>
      <w:r w:rsidRPr="00736684">
        <w:rPr>
          <w:rStyle w:val="Time2"/>
          <w:lang w:val="pt-PT"/>
        </w:rPr>
        <w:t>In primo nocturno</w:t>
      </w:r>
      <w:r w:rsidRPr="00736684">
        <w:rPr>
          <w:lang w:val="pt-PT"/>
        </w:rPr>
        <w:t xml:space="preserve"> </w:t>
      </w:r>
      <w:r w:rsidR="00885488" w:rsidRPr="00736684">
        <w:rPr>
          <w:lang w:val="pt-PT"/>
        </w:rPr>
        <w:t xml:space="preserve">AN </w:t>
      </w:r>
      <w:r w:rsidR="00885488" w:rsidRPr="00736684">
        <w:rPr>
          <w:rStyle w:val="Incipit"/>
          <w:lang w:val="pt-PT"/>
        </w:rPr>
        <w:t>Assumpsit</w:t>
      </w:r>
      <w:r w:rsidR="005A362F" w:rsidRPr="00736684">
        <w:rPr>
          <w:i/>
          <w:lang w:val="pt-PT"/>
        </w:rPr>
        <w:t xml:space="preserve"> </w:t>
      </w:r>
      <w:r w:rsidR="00885488" w:rsidRPr="00736684">
        <w:rPr>
          <w:rStyle w:val="Incipit"/>
          <w:lang w:val="pt-PT"/>
        </w:rPr>
        <w:t>Iesus</w:t>
      </w:r>
      <w:r w:rsidR="005A362F" w:rsidRPr="00736684">
        <w:rPr>
          <w:i/>
          <w:lang w:val="pt-PT"/>
        </w:rPr>
        <w:t xml:space="preserve"> </w:t>
      </w:r>
      <w:r w:rsidR="00885488" w:rsidRPr="00736684">
        <w:rPr>
          <w:rStyle w:val="Incipit"/>
          <w:lang w:val="pt-PT"/>
        </w:rPr>
        <w:t>discipulos</w:t>
      </w:r>
      <w:r w:rsidR="00885488" w:rsidRPr="00736684">
        <w:rPr>
          <w:lang w:val="pt-PT"/>
        </w:rPr>
        <w:t xml:space="preserve"> cum duabus sequentibus. </w:t>
      </w:r>
      <w:r w:rsidR="00885488" w:rsidRPr="00B779A9">
        <w:rPr>
          <w:lang w:val="fr-FR"/>
        </w:rPr>
        <w:t xml:space="preserve">PS </w:t>
      </w:r>
      <w:r w:rsidR="00885488" w:rsidRPr="00794880">
        <w:rPr>
          <w:rStyle w:val="Incipit"/>
          <w:lang w:val="fr-FR"/>
        </w:rPr>
        <w:t>Domini</w:t>
      </w:r>
      <w:r w:rsidR="005A362F" w:rsidRPr="005A362F">
        <w:rPr>
          <w:i/>
          <w:lang w:val="fr-FR"/>
        </w:rPr>
        <w:t xml:space="preserve"> </w:t>
      </w:r>
      <w:r w:rsidR="00885488" w:rsidRPr="00794880">
        <w:rPr>
          <w:rStyle w:val="Incipit"/>
          <w:lang w:val="fr-FR"/>
        </w:rPr>
        <w:t>est</w:t>
      </w:r>
      <w:r w:rsidR="005A362F" w:rsidRPr="005A362F">
        <w:rPr>
          <w:i/>
          <w:lang w:val="fr-FR"/>
        </w:rPr>
        <w:t xml:space="preserve"> </w:t>
      </w:r>
      <w:r w:rsidR="00885488" w:rsidRPr="00794880">
        <w:rPr>
          <w:rStyle w:val="Incipit"/>
          <w:lang w:val="fr-FR"/>
        </w:rPr>
        <w:t>terra</w:t>
      </w:r>
      <w:r w:rsidR="00794880" w:rsidRPr="00794880">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94880">
        <w:rPr>
          <w:rStyle w:val="Incipit"/>
          <w:lang w:val="fr-FR"/>
        </w:rPr>
        <w:t>Afferte</w:t>
      </w:r>
      <w:r w:rsidR="005A362F" w:rsidRPr="005A362F">
        <w:rPr>
          <w:i/>
          <w:lang w:val="fr-FR"/>
        </w:rPr>
        <w:t xml:space="preserve"> </w:t>
      </w:r>
      <w:r w:rsidR="00885488" w:rsidRPr="00794880">
        <w:rPr>
          <w:rStyle w:val="Incipit"/>
          <w:lang w:val="fr-FR"/>
        </w:rPr>
        <w:t>domino</w:t>
      </w:r>
      <w:r w:rsidR="00794880" w:rsidRPr="00794880">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94880">
        <w:rPr>
          <w:rStyle w:val="Incipit"/>
          <w:lang w:val="fr-FR"/>
        </w:rPr>
        <w:t>Deus</w:t>
      </w:r>
      <w:r w:rsidR="005A362F" w:rsidRPr="005A362F">
        <w:rPr>
          <w:i/>
          <w:lang w:val="fr-FR"/>
        </w:rPr>
        <w:t xml:space="preserve"> </w:t>
      </w:r>
      <w:r w:rsidR="00885488" w:rsidRPr="00794880">
        <w:rPr>
          <w:rStyle w:val="Incipit"/>
          <w:lang w:val="fr-FR"/>
        </w:rPr>
        <w:t>noster</w:t>
      </w:r>
      <w:r w:rsidR="005A362F" w:rsidRPr="005A362F">
        <w:rPr>
          <w:i/>
          <w:lang w:val="fr-FR"/>
        </w:rPr>
        <w:t xml:space="preserve"> </w:t>
      </w:r>
      <w:r w:rsidR="00885488" w:rsidRPr="00794880">
        <w:rPr>
          <w:rStyle w:val="Incipit"/>
          <w:lang w:val="fr-FR"/>
        </w:rPr>
        <w:t>refugium</w:t>
      </w:r>
      <w:r w:rsidR="00885488" w:rsidRPr="00B779A9">
        <w:rPr>
          <w:lang w:val="fr-FR"/>
        </w:rPr>
        <w:t xml:space="preserve">. VS </w:t>
      </w:r>
      <w:r w:rsidR="00885488" w:rsidRPr="00794880">
        <w:rPr>
          <w:rStyle w:val="Incipit"/>
          <w:lang w:val="fr-FR"/>
        </w:rPr>
        <w:t>Magnus</w:t>
      </w:r>
      <w:r w:rsidR="005A362F" w:rsidRPr="005A362F">
        <w:rPr>
          <w:i/>
          <w:lang w:val="fr-FR"/>
        </w:rPr>
        <w:t xml:space="preserve"> </w:t>
      </w:r>
      <w:r w:rsidR="00885488" w:rsidRPr="00794880">
        <w:rPr>
          <w:rStyle w:val="Incipit"/>
          <w:lang w:val="fr-FR"/>
        </w:rPr>
        <w:t>dominus</w:t>
      </w:r>
      <w:r w:rsidR="005A362F" w:rsidRPr="005A362F">
        <w:rPr>
          <w:i/>
          <w:lang w:val="fr-FR"/>
        </w:rPr>
        <w:t xml:space="preserve"> </w:t>
      </w:r>
      <w:r w:rsidR="00885488" w:rsidRPr="00794880">
        <w:rPr>
          <w:rStyle w:val="Incipit"/>
          <w:lang w:val="fr-FR"/>
        </w:rPr>
        <w:t>et</w:t>
      </w:r>
      <w:r w:rsidR="005A362F" w:rsidRPr="005A362F">
        <w:rPr>
          <w:i/>
          <w:lang w:val="fr-FR"/>
        </w:rPr>
        <w:t xml:space="preserve"> </w:t>
      </w:r>
      <w:r w:rsidR="00885488" w:rsidRPr="00794880">
        <w:rPr>
          <w:rStyle w:val="Incipit"/>
          <w:lang w:val="fr-FR"/>
        </w:rPr>
        <w:t>magna</w:t>
      </w:r>
      <w:r w:rsidR="005A362F" w:rsidRPr="005A362F">
        <w:rPr>
          <w:i/>
          <w:lang w:val="fr-FR"/>
        </w:rPr>
        <w:t xml:space="preserve"> </w:t>
      </w:r>
      <w:r w:rsidR="00885488" w:rsidRPr="00794880">
        <w:rPr>
          <w:rStyle w:val="Incipit"/>
          <w:lang w:val="fr-FR"/>
        </w:rPr>
        <w:t>virtus</w:t>
      </w:r>
      <w:r w:rsidR="005A362F" w:rsidRPr="005A362F">
        <w:rPr>
          <w:i/>
          <w:lang w:val="fr-FR"/>
        </w:rPr>
        <w:t xml:space="preserve"> </w:t>
      </w:r>
      <w:r w:rsidR="00885488" w:rsidRPr="00794880">
        <w:rPr>
          <w:rStyle w:val="Incipit"/>
          <w:lang w:val="fr-FR"/>
        </w:rPr>
        <w:t>eius</w:t>
      </w:r>
      <w:r w:rsidR="00605B2D" w:rsidRPr="00B779A9">
        <w:rPr>
          <w:lang w:val="fr-FR"/>
        </w:rPr>
        <w:t xml:space="preserve">. </w:t>
      </w:r>
      <w:r w:rsidR="00605B2D" w:rsidRPr="00B779A9">
        <w:rPr>
          <w:lang w:val="it-IT"/>
        </w:rPr>
        <w:t>Lectiones e</w:t>
      </w:r>
      <w:r w:rsidR="00AC3583" w:rsidRPr="00B779A9">
        <w:rPr>
          <w:lang w:val="it-IT"/>
        </w:rPr>
        <w:t>x</w:t>
      </w:r>
      <w:r w:rsidR="00E278CE">
        <w:rPr>
          <w:lang w:val="it-IT"/>
        </w:rPr>
        <w:t xml:space="preserve"> </w:t>
      </w:r>
      <w:r w:rsidR="00E278CE" w:rsidRPr="00736684">
        <w:rPr>
          <w:rStyle w:val="Ort"/>
          <w:lang w:val="it-IT"/>
        </w:rPr>
        <w:t>Salisburgensi</w:t>
      </w:r>
      <w:r w:rsidR="00E278CE">
        <w:rPr>
          <w:lang w:val="it-IT"/>
        </w:rPr>
        <w:t xml:space="preserve"> </w:t>
      </w:r>
      <w:r w:rsidR="00AC3583" w:rsidRPr="00736684">
        <w:rPr>
          <w:rStyle w:val="Funktion"/>
          <w:lang w:val="it-IT"/>
        </w:rPr>
        <w:t>brev</w:t>
      </w:r>
      <w:r w:rsidR="00885488" w:rsidRPr="00736684">
        <w:rPr>
          <w:rStyle w:val="Funktion"/>
          <w:lang w:val="it-IT"/>
        </w:rPr>
        <w:t>iario</w:t>
      </w:r>
      <w:r w:rsidR="00885488" w:rsidRPr="00B779A9">
        <w:rPr>
          <w:lang w:val="it-IT"/>
        </w:rPr>
        <w:t xml:space="preserve"> de hodierna festi</w:t>
      </w:r>
      <w:r w:rsidR="00D66EA2" w:rsidRPr="00B779A9">
        <w:rPr>
          <w:lang w:val="it-IT"/>
        </w:rPr>
        <w:t>vita</w:t>
      </w:r>
      <w:r w:rsidR="00EE49E0" w:rsidRPr="00B779A9">
        <w:rPr>
          <w:lang w:val="it-IT"/>
        </w:rPr>
        <w:t>te dicantur</w:t>
      </w:r>
      <w:r w:rsidR="00605B2D" w:rsidRPr="00B779A9">
        <w:rPr>
          <w:lang w:val="it-IT"/>
        </w:rPr>
        <w:t>.</w:t>
      </w:r>
      <w:r w:rsidR="00EE49E0" w:rsidRPr="00B779A9">
        <w:rPr>
          <w:lang w:val="it-IT"/>
        </w:rPr>
        <w:t xml:space="preserve"> </w:t>
      </w:r>
      <w:r w:rsidR="00605B2D" w:rsidRPr="00B779A9">
        <w:rPr>
          <w:lang w:val="it-IT"/>
        </w:rPr>
        <w:t>[</w:t>
      </w:r>
      <w:r w:rsidR="00EE49E0" w:rsidRPr="00B779A9">
        <w:rPr>
          <w:lang w:val="it-IT"/>
        </w:rPr>
        <w:t>LS</w:t>
      </w:r>
      <w:r w:rsidR="00605B2D" w:rsidRPr="00B779A9">
        <w:rPr>
          <w:lang w:val="it-IT"/>
        </w:rPr>
        <w:t>]</w:t>
      </w:r>
      <w:r w:rsidR="00885488" w:rsidRPr="00B779A9">
        <w:rPr>
          <w:lang w:val="it-IT"/>
        </w:rPr>
        <w:t xml:space="preserve"> </w:t>
      </w:r>
      <w:r w:rsidR="00885488" w:rsidRPr="00794880">
        <w:rPr>
          <w:rStyle w:val="Incipit"/>
          <w:lang w:val="it-IT"/>
        </w:rPr>
        <w:t>Hodie</w:t>
      </w:r>
      <w:r w:rsidR="005A362F" w:rsidRPr="005A362F">
        <w:rPr>
          <w:i/>
          <w:lang w:val="it-IT"/>
        </w:rPr>
        <w:t xml:space="preserve"> </w:t>
      </w:r>
      <w:r w:rsidR="00885488" w:rsidRPr="00794880">
        <w:rPr>
          <w:rStyle w:val="Incipit"/>
          <w:lang w:val="it-IT"/>
        </w:rPr>
        <w:t>dilectissimi</w:t>
      </w:r>
      <w:r w:rsidR="005A362F" w:rsidRPr="005A362F">
        <w:rPr>
          <w:i/>
          <w:lang w:val="it-IT"/>
        </w:rPr>
        <w:t xml:space="preserve"> </w:t>
      </w:r>
      <w:r w:rsidR="00885488" w:rsidRPr="00794880">
        <w:rPr>
          <w:rStyle w:val="Incipit"/>
          <w:lang w:val="it-IT"/>
        </w:rPr>
        <w:t>solito</w:t>
      </w:r>
      <w:r w:rsidR="005A362F" w:rsidRPr="005A362F">
        <w:rPr>
          <w:i/>
          <w:lang w:val="it-IT"/>
        </w:rPr>
        <w:t xml:space="preserve"> </w:t>
      </w:r>
      <w:r w:rsidR="00885488" w:rsidRPr="00794880">
        <w:rPr>
          <w:rStyle w:val="Incipit"/>
          <w:lang w:val="it-IT"/>
        </w:rPr>
        <w:t>serenior</w:t>
      </w:r>
      <w:r w:rsidR="005A362F" w:rsidRPr="005A362F">
        <w:rPr>
          <w:i/>
          <w:lang w:val="it-IT"/>
        </w:rPr>
        <w:t xml:space="preserve"> </w:t>
      </w:r>
      <w:r w:rsidR="00885488" w:rsidRPr="00794880">
        <w:rPr>
          <w:rStyle w:val="Incipit"/>
          <w:lang w:val="it-IT"/>
        </w:rPr>
        <w:t>illuxit</w:t>
      </w:r>
      <w:r w:rsidR="005A362F" w:rsidRPr="005A362F">
        <w:rPr>
          <w:i/>
          <w:lang w:val="it-IT"/>
        </w:rPr>
        <w:t xml:space="preserve"> </w:t>
      </w:r>
      <w:r w:rsidR="00885488" w:rsidRPr="00794880">
        <w:rPr>
          <w:rStyle w:val="Incipit"/>
          <w:lang w:val="it-IT"/>
        </w:rPr>
        <w:t>dies</w:t>
      </w:r>
      <w:r w:rsidR="00885488" w:rsidRPr="00B779A9">
        <w:rPr>
          <w:lang w:val="it-IT"/>
        </w:rPr>
        <w:t>. Responsoria ad omnes n</w:t>
      </w:r>
      <w:r w:rsidR="007721F5">
        <w:rPr>
          <w:lang w:val="it-IT"/>
        </w:rPr>
        <w:t>octurnos de sancta trinitate su</w:t>
      </w:r>
      <w:r w:rsidR="00885488" w:rsidRPr="00B779A9">
        <w:rPr>
          <w:lang w:val="it-IT"/>
        </w:rPr>
        <w:t>mantur.</w:t>
      </w:r>
    </w:p>
    <w:p w:rsidR="00885488" w:rsidRPr="005076DC" w:rsidRDefault="00165532" w:rsidP="00415109">
      <w:pPr>
        <w:rPr>
          <w:lang w:val="fr-FR"/>
        </w:rPr>
      </w:pPr>
      <w:r w:rsidRPr="00736684">
        <w:rPr>
          <w:rStyle w:val="Time2"/>
          <w:lang w:val="it-IT"/>
        </w:rPr>
        <w:t>In secundo nocturno</w:t>
      </w:r>
      <w:r w:rsidR="00885488" w:rsidRPr="00B779A9">
        <w:rPr>
          <w:lang w:val="it-IT"/>
        </w:rPr>
        <w:t xml:space="preserve"> AN </w:t>
      </w:r>
      <w:r w:rsidR="00885488" w:rsidRPr="00736684">
        <w:rPr>
          <w:rStyle w:val="Incipit"/>
          <w:lang w:val="it-IT"/>
        </w:rPr>
        <w:t>Petrus et qui cum illo praesentes erant</w:t>
      </w:r>
      <w:r w:rsidR="00885488" w:rsidRPr="00B779A9">
        <w:rPr>
          <w:lang w:val="it-IT"/>
        </w:rPr>
        <w:t xml:space="preserve"> cum duabus sequentibus. PS </w:t>
      </w:r>
      <w:r w:rsidR="00885488" w:rsidRPr="00736684">
        <w:rPr>
          <w:rStyle w:val="Incipit"/>
          <w:lang w:val="it-IT"/>
        </w:rPr>
        <w:t>Omnes gentes</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736684">
        <w:rPr>
          <w:rStyle w:val="Incipit"/>
          <w:lang w:val="it-IT"/>
        </w:rPr>
        <w:t>Magnus dominus</w:t>
      </w:r>
      <w:r w:rsidR="00885488" w:rsidRPr="00B779A9">
        <w:rPr>
          <w:lang w:val="it-IT"/>
        </w:rPr>
        <w:t xml:space="preserve">. </w:t>
      </w:r>
      <w:r w:rsidR="00BA24A1" w:rsidRPr="005076DC">
        <w:rPr>
          <w:lang w:val="fr-FR"/>
        </w:rPr>
        <w:t>[</w:t>
      </w:r>
      <w:r w:rsidR="00885488" w:rsidRPr="005076DC">
        <w:rPr>
          <w:lang w:val="fr-FR"/>
        </w:rPr>
        <w:t>PS</w:t>
      </w:r>
      <w:r w:rsidR="00BA24A1" w:rsidRPr="005076DC">
        <w:rPr>
          <w:lang w:val="fr-FR"/>
        </w:rPr>
        <w:t>]</w:t>
      </w:r>
      <w:r w:rsidR="00885488" w:rsidRPr="005076DC">
        <w:rPr>
          <w:lang w:val="fr-FR"/>
        </w:rPr>
        <w:t xml:space="preserve"> </w:t>
      </w:r>
      <w:r w:rsidR="00885488" w:rsidRPr="005076DC">
        <w:rPr>
          <w:rStyle w:val="Incipit"/>
          <w:lang w:val="fr-FR"/>
        </w:rPr>
        <w:t>Iubilate deo omnis terra psalmum dicite</w:t>
      </w:r>
      <w:r w:rsidR="00885488" w:rsidRPr="005076DC">
        <w:rPr>
          <w:lang w:val="fr-FR"/>
        </w:rPr>
        <w:t xml:space="preserve">. VS </w:t>
      </w:r>
      <w:r w:rsidR="00885488" w:rsidRPr="005076DC">
        <w:rPr>
          <w:rStyle w:val="Incipit"/>
          <w:lang w:val="fr-FR"/>
        </w:rPr>
        <w:t>Magnus dominus et laudabilis nimis</w:t>
      </w:r>
      <w:r w:rsidR="00885488" w:rsidRPr="005076DC">
        <w:rPr>
          <w:lang w:val="fr-FR"/>
        </w:rPr>
        <w:t>.</w:t>
      </w:r>
    </w:p>
    <w:p w:rsidR="00885488" w:rsidRPr="005076DC" w:rsidRDefault="00165532" w:rsidP="00415109">
      <w:pPr>
        <w:rPr>
          <w:lang w:val="fr-FR"/>
        </w:rPr>
      </w:pPr>
      <w:r w:rsidRPr="005076DC">
        <w:rPr>
          <w:rStyle w:val="Time2"/>
          <w:lang w:val="pt-PT"/>
        </w:rPr>
        <w:t>In tertio nocturno</w:t>
      </w:r>
      <w:r w:rsidR="00885488" w:rsidRPr="005076DC">
        <w:rPr>
          <w:lang w:val="pt-PT"/>
        </w:rPr>
        <w:t xml:space="preserve"> AN </w:t>
      </w:r>
      <w:r w:rsidR="00885488" w:rsidRPr="005076DC">
        <w:rPr>
          <w:rStyle w:val="Incipit"/>
          <w:lang w:val="pt-PT"/>
        </w:rPr>
        <w:t>Inter duos vates</w:t>
      </w:r>
      <w:r w:rsidR="00885488" w:rsidRPr="005076DC">
        <w:rPr>
          <w:lang w:val="pt-PT"/>
        </w:rPr>
        <w:t xml:space="preserve"> cum sequentibus duabus. </w:t>
      </w:r>
      <w:r w:rsidR="00885488" w:rsidRPr="005076DC">
        <w:rPr>
          <w:lang w:val="fr-FR"/>
        </w:rPr>
        <w:t xml:space="preserve">PS </w:t>
      </w:r>
      <w:r w:rsidR="00885488" w:rsidRPr="005076DC">
        <w:rPr>
          <w:rStyle w:val="Incipit"/>
          <w:lang w:val="fr-FR"/>
        </w:rPr>
        <w:t>Dominus regnavit exultet</w:t>
      </w:r>
      <w:r w:rsidR="00885488" w:rsidRPr="005076DC">
        <w:rPr>
          <w:lang w:val="fr-FR"/>
        </w:rPr>
        <w:t xml:space="preserve">. </w:t>
      </w:r>
      <w:r w:rsidR="00BA24A1" w:rsidRPr="005076DC">
        <w:rPr>
          <w:lang w:val="fr-FR"/>
        </w:rPr>
        <w:t>[</w:t>
      </w:r>
      <w:r w:rsidR="00885488" w:rsidRPr="005076DC">
        <w:rPr>
          <w:lang w:val="fr-FR"/>
        </w:rPr>
        <w:t>PS</w:t>
      </w:r>
      <w:r w:rsidR="00BA24A1" w:rsidRPr="005076DC">
        <w:rPr>
          <w:lang w:val="fr-FR"/>
        </w:rPr>
        <w:t>]</w:t>
      </w:r>
      <w:r w:rsidR="00885488" w:rsidRPr="005076DC">
        <w:rPr>
          <w:lang w:val="fr-FR"/>
        </w:rPr>
        <w:t xml:space="preserve"> </w:t>
      </w:r>
      <w:r w:rsidR="00885488" w:rsidRPr="005076DC">
        <w:rPr>
          <w:rStyle w:val="Incipit"/>
          <w:lang w:val="fr-FR"/>
        </w:rPr>
        <w:t>Cantate</w:t>
      </w:r>
      <w:r w:rsidR="00885488" w:rsidRPr="005076DC">
        <w:rPr>
          <w:lang w:val="fr-FR"/>
        </w:rPr>
        <w:t xml:space="preserve"> secundum. </w:t>
      </w:r>
      <w:r w:rsidR="00BA24A1" w:rsidRPr="005076DC">
        <w:rPr>
          <w:lang w:val="fr-FR"/>
        </w:rPr>
        <w:t>[</w:t>
      </w:r>
      <w:r w:rsidR="00885488" w:rsidRPr="005076DC">
        <w:rPr>
          <w:lang w:val="fr-FR"/>
        </w:rPr>
        <w:t>PS</w:t>
      </w:r>
      <w:r w:rsidR="00BA24A1" w:rsidRPr="005076DC">
        <w:rPr>
          <w:lang w:val="fr-FR"/>
        </w:rPr>
        <w:t>]</w:t>
      </w:r>
      <w:r w:rsidR="00885488" w:rsidRPr="005076DC">
        <w:rPr>
          <w:lang w:val="fr-FR"/>
        </w:rPr>
        <w:t xml:space="preserve"> </w:t>
      </w:r>
      <w:r w:rsidR="00885488" w:rsidRPr="005076DC">
        <w:rPr>
          <w:rStyle w:val="Incipit"/>
          <w:lang w:val="fr-FR"/>
        </w:rPr>
        <w:t>Dominus regnavit irascantur</w:t>
      </w:r>
      <w:r w:rsidR="00885488" w:rsidRPr="005076DC">
        <w:rPr>
          <w:lang w:val="fr-FR"/>
        </w:rPr>
        <w:t xml:space="preserve">. VS </w:t>
      </w:r>
      <w:r w:rsidR="00885488" w:rsidRPr="005076DC">
        <w:rPr>
          <w:rStyle w:val="Incipit"/>
          <w:lang w:val="fr-FR"/>
        </w:rPr>
        <w:t>Benedictus es domine in firmamento caeli</w:t>
      </w:r>
      <w:r w:rsidR="00885488" w:rsidRPr="005076DC">
        <w:rPr>
          <w:lang w:val="fr-FR"/>
        </w:rPr>
        <w:t xml:space="preserve">. EV </w:t>
      </w:r>
      <w:r w:rsidR="00885488" w:rsidRPr="005076DC">
        <w:rPr>
          <w:rStyle w:val="Incipit"/>
          <w:lang w:val="fr-FR"/>
        </w:rPr>
        <w:t>Assumpsit Iesus Petrum et Iacobum</w:t>
      </w:r>
      <w:r w:rsidR="00885488" w:rsidRPr="005076DC">
        <w:rPr>
          <w:lang w:val="fr-FR"/>
        </w:rPr>
        <w:t xml:space="preserve">. Hoc evangelium invenies </w:t>
      </w:r>
      <w:r w:rsidR="00E9018E" w:rsidRPr="005076DC">
        <w:rPr>
          <w:lang w:val="fr-FR"/>
        </w:rPr>
        <w:t>sabbat</w:t>
      </w:r>
      <w:r w:rsidR="00885488" w:rsidRPr="005076DC">
        <w:rPr>
          <w:lang w:val="fr-FR"/>
        </w:rPr>
        <w:t>o post primam dominica</w:t>
      </w:r>
      <w:r w:rsidR="00B71BD8" w:rsidRPr="005076DC">
        <w:rPr>
          <w:lang w:val="fr-FR"/>
        </w:rPr>
        <w:t>m</w:t>
      </w:r>
      <w:r w:rsidR="007721F5" w:rsidRPr="005076DC">
        <w:rPr>
          <w:lang w:val="fr-FR"/>
        </w:rPr>
        <w:t xml:space="preserve"> </w:t>
      </w:r>
      <w:r w:rsidR="00885488" w:rsidRPr="005076DC">
        <w:rPr>
          <w:lang w:val="fr-FR"/>
        </w:rPr>
        <w:t xml:space="preserve">quadragesimae in parte </w:t>
      </w:r>
      <w:r w:rsidR="00B108B8" w:rsidRPr="005076DC">
        <w:rPr>
          <w:lang w:val="fr-FR"/>
        </w:rPr>
        <w:t>hiem</w:t>
      </w:r>
      <w:r w:rsidR="00885488" w:rsidRPr="005076DC">
        <w:rPr>
          <w:lang w:val="fr-FR"/>
        </w:rPr>
        <w:t xml:space="preserve">ali de tempore. </w:t>
      </w:r>
      <w:r w:rsidR="00EE49E0" w:rsidRPr="005076DC">
        <w:rPr>
          <w:lang w:val="fr-FR"/>
        </w:rPr>
        <w:t>[</w:t>
      </w:r>
      <w:r w:rsidR="00885488" w:rsidRPr="005076DC">
        <w:rPr>
          <w:lang w:val="fr-FR"/>
        </w:rPr>
        <w:t>TD</w:t>
      </w:r>
      <w:r w:rsidR="00EE49E0" w:rsidRPr="005076DC">
        <w:rPr>
          <w:lang w:val="fr-FR"/>
        </w:rPr>
        <w:t xml:space="preserve">] </w:t>
      </w:r>
      <w:r w:rsidR="00EE49E0" w:rsidRPr="005076DC">
        <w:rPr>
          <w:rStyle w:val="Incipit"/>
          <w:lang w:val="fr-FR"/>
        </w:rPr>
        <w:t>Te deum</w:t>
      </w:r>
      <w:r w:rsidR="00BB1C73" w:rsidRPr="005076DC">
        <w:rPr>
          <w:rStyle w:val="Incipit"/>
          <w:lang w:val="fr-FR"/>
        </w:rPr>
        <w:t xml:space="preserve"> laudamus</w:t>
      </w:r>
      <w:r w:rsidR="00885488" w:rsidRPr="005076DC">
        <w:rPr>
          <w:lang w:val="fr-FR"/>
        </w:rPr>
        <w:t>.</w:t>
      </w:r>
    </w:p>
    <w:p w:rsidR="00885488" w:rsidRPr="00B779A9" w:rsidRDefault="00165532" w:rsidP="00415109">
      <w:pPr>
        <w:rPr>
          <w:lang w:val="pt-PT"/>
        </w:rPr>
      </w:pPr>
      <w:r w:rsidRPr="00736684">
        <w:rPr>
          <w:rStyle w:val="Time1"/>
          <w:lang w:val="pt-PT"/>
        </w:rPr>
        <w:t>Ad laudes</w:t>
      </w:r>
      <w:r w:rsidR="00885488" w:rsidRPr="00736684">
        <w:rPr>
          <w:lang w:val="pt-PT"/>
        </w:rPr>
        <w:t xml:space="preserve"> AN </w:t>
      </w:r>
      <w:r w:rsidR="00885488" w:rsidRPr="00736684">
        <w:rPr>
          <w:rStyle w:val="Incipit"/>
          <w:lang w:val="pt-PT"/>
        </w:rPr>
        <w:t xml:space="preserve">Accessit Iesus et </w:t>
      </w:r>
      <w:r w:rsidR="00BA4CFB" w:rsidRPr="00736684">
        <w:rPr>
          <w:rStyle w:val="Incipit"/>
          <w:lang w:val="pt-PT"/>
        </w:rPr>
        <w:t>divi</w:t>
      </w:r>
      <w:r w:rsidR="00885488" w:rsidRPr="00736684">
        <w:rPr>
          <w:rStyle w:val="Incipit"/>
          <w:lang w:val="pt-PT"/>
        </w:rPr>
        <w:t xml:space="preserve">nae </w:t>
      </w:r>
      <w:r w:rsidR="00702792" w:rsidRPr="00736684">
        <w:rPr>
          <w:rStyle w:val="Incipit"/>
          <w:lang w:val="pt-PT"/>
        </w:rPr>
        <w:t>voc</w:t>
      </w:r>
      <w:r w:rsidR="00885488" w:rsidRPr="00736684">
        <w:rPr>
          <w:rStyle w:val="Incipit"/>
          <w:lang w:val="pt-PT"/>
        </w:rPr>
        <w:t>is</w:t>
      </w:r>
      <w:r w:rsidR="00885488" w:rsidRPr="00736684">
        <w:rPr>
          <w:lang w:val="pt-PT"/>
        </w:rPr>
        <w:t xml:space="preserve"> cum sequentibus. </w:t>
      </w:r>
      <w:r w:rsidR="007721F5" w:rsidRPr="00736684">
        <w:rPr>
          <w:lang w:val="pt-PT"/>
        </w:rPr>
        <w:t xml:space="preserve">HY </w:t>
      </w:r>
      <w:r w:rsidRPr="00736684">
        <w:rPr>
          <w:rStyle w:val="Incipit"/>
          <w:lang w:val="pt-PT"/>
        </w:rPr>
        <w:t>%</w:t>
      </w:r>
      <w:r w:rsidR="007721F5" w:rsidRPr="00736684">
        <w:rPr>
          <w:rStyle w:val="Incipit"/>
          <w:lang w:val="pt-PT"/>
        </w:rPr>
        <w:t>D::</w:t>
      </w:r>
      <w:r w:rsidR="007A7DB6" w:rsidRPr="00736684">
        <w:rPr>
          <w:rStyle w:val="Incipit"/>
          <w:lang w:val="pt-PT"/>
        </w:rPr>
        <w:t>O</w:t>
      </w:r>
      <w:r w:rsidR="00D734F4" w:rsidRPr="00736684">
        <w:rPr>
          <w:rStyle w:val="Incipit"/>
          <w:lang w:val="pt-PT"/>
        </w:rPr>
        <w:t xml:space="preserve"> </w:t>
      </w:r>
      <w:r w:rsidR="007A7DB6" w:rsidRPr="00736684">
        <w:rPr>
          <w:rStyle w:val="Incipit"/>
          <w:lang w:val="pt-PT"/>
        </w:rPr>
        <w:t>sator</w:t>
      </w:r>
      <w:r w:rsidR="00D734F4" w:rsidRPr="00736684">
        <w:rPr>
          <w:rStyle w:val="Incipit"/>
          <w:lang w:val="pt-PT"/>
        </w:rPr>
        <w:t xml:space="preserve"> </w:t>
      </w:r>
      <w:r w:rsidR="007A7DB6" w:rsidRPr="00736684">
        <w:rPr>
          <w:rStyle w:val="Incipit"/>
          <w:lang w:val="pt-PT"/>
        </w:rPr>
        <w:t>rerum</w:t>
      </w:r>
      <w:r w:rsidR="00D734F4" w:rsidRPr="00736684">
        <w:rPr>
          <w:rStyle w:val="Incipit"/>
          <w:lang w:val="pt-PT"/>
        </w:rPr>
        <w:t xml:space="preserve"> </w:t>
      </w:r>
      <w:r w:rsidR="007A7DB6" w:rsidRPr="00736684">
        <w:rPr>
          <w:rStyle w:val="Incipit"/>
          <w:lang w:val="pt-PT"/>
        </w:rPr>
        <w:t>reparator</w:t>
      </w:r>
      <w:r w:rsidRPr="004518BD">
        <w:rPr>
          <w:rStyle w:val="Incipit"/>
          <w:lang w:val="pt-PT"/>
        </w:rPr>
        <w:t>%</w:t>
      </w:r>
      <w:r w:rsidR="007D521F">
        <w:rPr>
          <w:lang w:val="pt-PT"/>
        </w:rPr>
        <w:t xml:space="preserve">. </w:t>
      </w:r>
      <w:r w:rsidR="00A75047" w:rsidRPr="004518BD">
        <w:rPr>
          <w:lang w:val="pt-PT"/>
        </w:rPr>
        <w:t xml:space="preserve">[HY] </w:t>
      </w:r>
      <w:r w:rsidR="007A7DB6" w:rsidRPr="004518BD">
        <w:rPr>
          <w:rStyle w:val="Incipit"/>
          <w:lang w:val="pt-PT"/>
        </w:rPr>
        <w:t>$E::</w:t>
      </w:r>
      <w:r w:rsidR="00885488" w:rsidRPr="004518BD">
        <w:rPr>
          <w:rStyle w:val="Incipit"/>
          <w:lang w:val="pt-PT"/>
        </w:rPr>
        <w:t>O nata lux de lumine</w:t>
      </w:r>
      <w:r w:rsidR="007A7DB6" w:rsidRPr="004518BD">
        <w:rPr>
          <w:rStyle w:val="Incipit"/>
          <w:lang w:val="pt-PT"/>
        </w:rPr>
        <w:t>$</w:t>
      </w:r>
      <w:r w:rsidR="00465E69" w:rsidRPr="004518BD">
        <w:rPr>
          <w:lang w:val="pt-PT"/>
        </w:rPr>
        <w:t>.</w:t>
      </w:r>
      <w:r w:rsidR="00885488" w:rsidRPr="00165532">
        <w:rPr>
          <w:lang w:val="pt-PT"/>
        </w:rPr>
        <w:t xml:space="preserve"> VS </w:t>
      </w:r>
      <w:r w:rsidR="00885488" w:rsidRPr="00736684">
        <w:rPr>
          <w:rStyle w:val="Incipit"/>
          <w:lang w:val="pt-PT"/>
        </w:rPr>
        <w:t xml:space="preserve">Benedictus dominus deus </w:t>
      </w:r>
      <w:r w:rsidR="00354D89" w:rsidRPr="00736684">
        <w:rPr>
          <w:rStyle w:val="Incipit"/>
          <w:lang w:val="pt-PT"/>
        </w:rPr>
        <w:t>Israel</w:t>
      </w:r>
      <w:r w:rsidR="007721F5">
        <w:rPr>
          <w:lang w:val="pt-PT"/>
        </w:rPr>
        <w:t xml:space="preserve">. </w:t>
      </w:r>
      <w:r w:rsidR="00624797" w:rsidRPr="00B779A9">
        <w:rPr>
          <w:lang w:val="pt-PT"/>
        </w:rPr>
        <w:t>AB</w:t>
      </w:r>
      <w:r w:rsidR="00885488" w:rsidRPr="00B779A9">
        <w:rPr>
          <w:lang w:val="pt-PT"/>
        </w:rPr>
        <w:t xml:space="preserve"> </w:t>
      </w:r>
      <w:r w:rsidR="007721F5" w:rsidRPr="00736684">
        <w:rPr>
          <w:rStyle w:val="Incipit"/>
          <w:lang w:val="pt-PT"/>
        </w:rPr>
        <w:t xml:space="preserve">(31v) </w:t>
      </w:r>
      <w:r w:rsidR="00885488" w:rsidRPr="00736684">
        <w:rPr>
          <w:rStyle w:val="Incipit"/>
          <w:lang w:val="pt-PT"/>
        </w:rPr>
        <w:t>Tribus discipulis ex eius morte</w:t>
      </w:r>
      <w:r w:rsidR="00885488" w:rsidRPr="00B779A9">
        <w:rPr>
          <w:lang w:val="pt-PT"/>
        </w:rPr>
        <w:t xml:space="preserve">. </w:t>
      </w:r>
      <w:r w:rsidR="00EE49E0" w:rsidRPr="00B779A9">
        <w:rPr>
          <w:lang w:val="pt-PT"/>
        </w:rPr>
        <w:t xml:space="preserve">De sancto Sixto </w:t>
      </w:r>
      <w:r w:rsidR="00885488" w:rsidRPr="00B779A9">
        <w:rPr>
          <w:lang w:val="pt-PT"/>
        </w:rPr>
        <w:t xml:space="preserve">AC </w:t>
      </w:r>
      <w:r w:rsidR="00885488" w:rsidRPr="00794880">
        <w:rPr>
          <w:rStyle w:val="Incipit"/>
          <w:lang w:val="pt-PT"/>
        </w:rPr>
        <w:t>Stola</w:t>
      </w:r>
      <w:r w:rsidR="005A362F" w:rsidRPr="005A362F">
        <w:rPr>
          <w:i/>
          <w:lang w:val="pt-PT"/>
        </w:rPr>
        <w:t xml:space="preserve"> </w:t>
      </w:r>
      <w:r w:rsidR="007721F5">
        <w:rPr>
          <w:rStyle w:val="Incipit"/>
          <w:lang w:val="pt-PT"/>
        </w:rPr>
        <w:t>iu</w:t>
      </w:r>
      <w:r w:rsidR="00885488" w:rsidRPr="00794880">
        <w:rPr>
          <w:rStyle w:val="Incipit"/>
          <w:lang w:val="pt-PT"/>
        </w:rPr>
        <w:t>cunditatis</w:t>
      </w:r>
      <w:r w:rsidR="007721F5">
        <w:rPr>
          <w:lang w:val="pt-PT"/>
        </w:rPr>
        <w:t xml:space="preserv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Tota</w:t>
      </w:r>
      <w:r w:rsidR="005A362F" w:rsidRPr="005A362F">
        <w:rPr>
          <w:i/>
          <w:lang w:val="pt-PT"/>
        </w:rPr>
        <w:t xml:space="preserve"> </w:t>
      </w:r>
      <w:r w:rsidR="00885488" w:rsidRPr="00794880">
        <w:rPr>
          <w:rStyle w:val="Incipit"/>
          <w:lang w:val="pt-PT"/>
        </w:rPr>
        <w:t>pulchra</w:t>
      </w:r>
      <w:r w:rsidR="005A362F" w:rsidRPr="005A362F">
        <w:rPr>
          <w:i/>
          <w:lang w:val="pt-PT"/>
        </w:rPr>
        <w:t xml:space="preserve"> </w:t>
      </w:r>
      <w:r w:rsidR="00885488" w:rsidRPr="00794880">
        <w:rPr>
          <w:rStyle w:val="Incipit"/>
          <w:lang w:val="pt-PT"/>
        </w:rPr>
        <w:t>es</w:t>
      </w:r>
      <w:r w:rsidR="007721F5">
        <w:rPr>
          <w:lang w:val="pt-PT"/>
        </w:rPr>
        <w:t xml:space="preserve"> de beata virgine.</w:t>
      </w:r>
      <w:r w:rsidR="00885488" w:rsidRPr="00B779A9">
        <w:rPr>
          <w:lang w:val="pt-PT"/>
        </w:rPr>
        <w:t xml:space="preserve"> </w:t>
      </w:r>
      <w:r w:rsidR="00EE49E0" w:rsidRPr="00B779A9">
        <w:rPr>
          <w:lang w:val="pt-PT"/>
        </w:rPr>
        <w:t xml:space="preserve">[BD] </w:t>
      </w:r>
      <w:r w:rsidR="005F6F99" w:rsidRPr="00794880">
        <w:rPr>
          <w:rStyle w:val="Incipit"/>
          <w:lang w:val="pt-PT"/>
        </w:rPr>
        <w:t>Benedicamus</w:t>
      </w:r>
      <w:r w:rsidR="00EE49E0" w:rsidRPr="00B779A9">
        <w:rPr>
          <w:lang w:val="pt-PT"/>
        </w:rPr>
        <w:t xml:space="preserve"> angelicum</w:t>
      </w:r>
      <w:r w:rsidR="00885488" w:rsidRPr="00B779A9">
        <w:rPr>
          <w:lang w:val="pt-PT"/>
        </w:rPr>
        <w:t>.</w:t>
      </w:r>
    </w:p>
    <w:p w:rsidR="00885488" w:rsidRPr="00B779A9" w:rsidRDefault="00165532" w:rsidP="00415109">
      <w:pPr>
        <w:rPr>
          <w:lang w:val="pt-PT"/>
        </w:rPr>
      </w:pPr>
      <w:r w:rsidRPr="00736684">
        <w:rPr>
          <w:rStyle w:val="Time1"/>
          <w:lang w:val="pt-PT"/>
        </w:rPr>
        <w:lastRenderedPageBreak/>
        <w:t>Ad horas</w:t>
      </w:r>
      <w:r w:rsidR="00885488" w:rsidRPr="00B779A9">
        <w:rPr>
          <w:lang w:val="pt-PT"/>
        </w:rPr>
        <w:t xml:space="preserve"> laudes dicuntur.</w:t>
      </w:r>
    </w:p>
    <w:p w:rsidR="00885488" w:rsidRPr="00B779A9" w:rsidRDefault="00165532" w:rsidP="00415109">
      <w:pPr>
        <w:rPr>
          <w:lang w:val="pt-PT"/>
        </w:rPr>
      </w:pPr>
      <w:r w:rsidRPr="00736684">
        <w:rPr>
          <w:rStyle w:val="Time1"/>
          <w:lang w:val="pt-PT"/>
        </w:rPr>
        <w:t>Maturum officium</w:t>
      </w:r>
      <w:r w:rsidR="00885488" w:rsidRPr="00736684">
        <w:rPr>
          <w:lang w:val="pt-PT"/>
        </w:rPr>
        <w:t xml:space="preserve"> hac </w:t>
      </w:r>
      <w:r w:rsidR="00CF5922" w:rsidRPr="00736684">
        <w:rPr>
          <w:lang w:val="pt-PT"/>
        </w:rPr>
        <w:t>die de transfiguratione canimus, cuius introitus est</w:t>
      </w:r>
      <w:r w:rsidR="00885488" w:rsidRPr="00736684">
        <w:rPr>
          <w:lang w:val="pt-PT"/>
        </w:rPr>
        <w:t xml:space="preserve"> </w:t>
      </w:r>
      <w:r w:rsidR="00CF5922" w:rsidRPr="00736684">
        <w:rPr>
          <w:lang w:val="pt-PT"/>
        </w:rPr>
        <w:t>[</w:t>
      </w:r>
      <w:r w:rsidR="00885488" w:rsidRPr="00736684">
        <w:rPr>
          <w:lang w:val="pt-PT"/>
        </w:rPr>
        <w:t>IN</w:t>
      </w:r>
      <w:r w:rsidR="00CF5922" w:rsidRPr="00736684">
        <w:rPr>
          <w:lang w:val="pt-PT"/>
        </w:rPr>
        <w:t>]</w:t>
      </w:r>
      <w:r w:rsidR="00885488" w:rsidRPr="00736684">
        <w:rPr>
          <w:lang w:val="pt-PT"/>
        </w:rPr>
        <w:t xml:space="preserve"> </w:t>
      </w:r>
      <w:r w:rsidR="00885488" w:rsidRPr="00736684">
        <w:rPr>
          <w:rStyle w:val="Incipit"/>
          <w:lang w:val="pt-PT"/>
        </w:rPr>
        <w:t>In</w:t>
      </w:r>
      <w:r w:rsidR="005A362F" w:rsidRPr="00736684">
        <w:rPr>
          <w:i/>
          <w:lang w:val="pt-PT"/>
        </w:rPr>
        <w:t xml:space="preserve"> </w:t>
      </w:r>
      <w:r w:rsidR="00885488" w:rsidRPr="00736684">
        <w:rPr>
          <w:rStyle w:val="Incipit"/>
          <w:lang w:val="pt-PT"/>
        </w:rPr>
        <w:t>excelso</w:t>
      </w:r>
      <w:r w:rsidR="005A362F" w:rsidRPr="00736684">
        <w:rPr>
          <w:i/>
          <w:lang w:val="pt-PT"/>
        </w:rPr>
        <w:t xml:space="preserve"> </w:t>
      </w:r>
      <w:r w:rsidR="00885488" w:rsidRPr="00736684">
        <w:rPr>
          <w:rStyle w:val="Incipit"/>
          <w:lang w:val="pt-PT"/>
        </w:rPr>
        <w:t>throno</w:t>
      </w:r>
      <w:r w:rsidR="00DD1415">
        <w:rPr>
          <w:lang w:val="pt-PT"/>
        </w:rPr>
        <w:t>@</w:t>
      </w:r>
      <w:r w:rsidR="00DD1415" w:rsidRPr="00736684">
        <w:rPr>
          <w:lang w:val="pt-PT"/>
        </w:rPr>
        <w:t>25.</w:t>
      </w:r>
      <w:r w:rsidR="00885488" w:rsidRPr="00736684">
        <w:rPr>
          <w:lang w:val="pt-PT"/>
        </w:rPr>
        <w:t xml:space="preserve"> </w:t>
      </w:r>
      <w:r w:rsidR="00EE49E0" w:rsidRPr="00736684">
        <w:rPr>
          <w:lang w:val="pt-PT"/>
        </w:rPr>
        <w:t>[</w:t>
      </w:r>
      <w:r w:rsidR="00885488" w:rsidRPr="00736684">
        <w:rPr>
          <w:lang w:val="pt-PT"/>
        </w:rPr>
        <w:t>KY</w:t>
      </w:r>
      <w:r w:rsidR="00EE49E0" w:rsidRPr="00736684">
        <w:rPr>
          <w:lang w:val="pt-PT"/>
        </w:rPr>
        <w:t>]</w:t>
      </w:r>
      <w:r w:rsidR="00885488" w:rsidRPr="00736684">
        <w:rPr>
          <w:lang w:val="pt-PT"/>
        </w:rPr>
        <w:t xml:space="preserve"> </w:t>
      </w:r>
      <w:r w:rsidR="00EE49E0" w:rsidRPr="00736684">
        <w:rPr>
          <w:rStyle w:val="Incipit"/>
          <w:lang w:val="pt-PT"/>
        </w:rPr>
        <w:t>Kyrie</w:t>
      </w:r>
      <w:r w:rsidR="00EE49E0" w:rsidRPr="00736684">
        <w:rPr>
          <w:lang w:val="pt-PT"/>
        </w:rPr>
        <w:t xml:space="preserve">. [TP] </w:t>
      </w:r>
      <w:r w:rsidR="00885488" w:rsidRPr="00736684">
        <w:rPr>
          <w:rStyle w:val="Incipit"/>
          <w:lang w:val="pt-PT"/>
        </w:rPr>
        <w:t>Fons</w:t>
      </w:r>
      <w:r w:rsidR="005A362F" w:rsidRPr="00736684">
        <w:rPr>
          <w:i/>
          <w:lang w:val="pt-PT"/>
        </w:rPr>
        <w:t xml:space="preserve"> </w:t>
      </w:r>
      <w:r w:rsidR="00885488" w:rsidRPr="00736684">
        <w:rPr>
          <w:rStyle w:val="Incipit"/>
          <w:lang w:val="pt-PT"/>
        </w:rPr>
        <w:t>bonitatis</w:t>
      </w:r>
      <w:r w:rsidR="00DD1415">
        <w:rPr>
          <w:lang w:val="pt-PT"/>
        </w:rPr>
        <w:t>@</w:t>
      </w:r>
      <w:r w:rsidR="00DD1415" w:rsidRPr="00736684">
        <w:rPr>
          <w:lang w:val="pt-PT"/>
        </w:rPr>
        <w:t>235.</w:t>
      </w:r>
      <w:r w:rsidR="00885488" w:rsidRPr="00736684">
        <w:rPr>
          <w:lang w:val="pt-PT"/>
        </w:rPr>
        <w:t xml:space="preserve"> GR </w:t>
      </w:r>
      <w:r w:rsidR="00885488" w:rsidRPr="00736684">
        <w:rPr>
          <w:rStyle w:val="Incipit"/>
          <w:lang w:val="pt-PT"/>
        </w:rPr>
        <w:t>Benedictus</w:t>
      </w:r>
      <w:r w:rsidR="005A362F" w:rsidRPr="00736684">
        <w:rPr>
          <w:i/>
          <w:lang w:val="pt-PT"/>
        </w:rPr>
        <w:t xml:space="preserve"> </w:t>
      </w:r>
      <w:r w:rsidR="00885488" w:rsidRPr="00736684">
        <w:rPr>
          <w:rStyle w:val="Incipit"/>
          <w:lang w:val="pt-PT"/>
        </w:rPr>
        <w:t>qui</w:t>
      </w:r>
      <w:r w:rsidR="005A362F" w:rsidRPr="00736684">
        <w:rPr>
          <w:i/>
          <w:lang w:val="pt-PT"/>
        </w:rPr>
        <w:t xml:space="preserve"> </w:t>
      </w:r>
      <w:r w:rsidR="00885488" w:rsidRPr="00736684">
        <w:rPr>
          <w:rStyle w:val="Incipit"/>
          <w:lang w:val="pt-PT"/>
        </w:rPr>
        <w:t>venit</w:t>
      </w:r>
      <w:r w:rsidR="00DD1415">
        <w:rPr>
          <w:lang w:val="pt-PT"/>
        </w:rPr>
        <w:t>@</w:t>
      </w:r>
      <w:r w:rsidR="00DD1415" w:rsidRPr="00736684">
        <w:rPr>
          <w:lang w:val="pt-PT"/>
        </w:rPr>
        <w:t>15.</w:t>
      </w:r>
      <w:r w:rsidR="00885488" w:rsidRPr="00736684">
        <w:rPr>
          <w:lang w:val="pt-PT"/>
        </w:rPr>
        <w:t xml:space="preserve"> AL</w:t>
      </w:r>
      <w:r w:rsidR="00EE49E0" w:rsidRPr="00736684">
        <w:rPr>
          <w:lang w:val="pt-PT"/>
        </w:rPr>
        <w:t>V</w:t>
      </w:r>
      <w:r w:rsidR="00885488" w:rsidRPr="00736684">
        <w:rPr>
          <w:lang w:val="pt-PT"/>
        </w:rPr>
        <w:t xml:space="preserve"> </w:t>
      </w:r>
      <w:r w:rsidR="00885488" w:rsidRPr="00736684">
        <w:rPr>
          <w:rStyle w:val="Incipit"/>
          <w:lang w:val="pt-PT"/>
        </w:rPr>
        <w:t>Hodie</w:t>
      </w:r>
      <w:r w:rsidR="005A362F" w:rsidRPr="00736684">
        <w:rPr>
          <w:i/>
          <w:lang w:val="pt-PT"/>
        </w:rPr>
        <w:t xml:space="preserve"> </w:t>
      </w:r>
      <w:r w:rsidR="00D80D0C" w:rsidRPr="00736684">
        <w:rPr>
          <w:rStyle w:val="Incipit"/>
          <w:lang w:val="pt-PT"/>
        </w:rPr>
        <w:t>Ies</w:t>
      </w:r>
      <w:r w:rsidR="00885488" w:rsidRPr="00736684">
        <w:rPr>
          <w:rStyle w:val="Incipit"/>
          <w:lang w:val="pt-PT"/>
        </w:rPr>
        <w:t>us</w:t>
      </w:r>
      <w:r w:rsidR="00DD1415">
        <w:rPr>
          <w:lang w:val="pt-PT"/>
        </w:rPr>
        <w:t>@</w:t>
      </w:r>
      <w:r w:rsidR="00DD1415" w:rsidRPr="00736684">
        <w:rPr>
          <w:lang w:val="pt-PT"/>
        </w:rPr>
        <w:t>260.</w:t>
      </w:r>
      <w:r w:rsidR="00885488" w:rsidRPr="00736684">
        <w:rPr>
          <w:lang w:val="pt-PT"/>
        </w:rPr>
        <w:t xml:space="preserve"> </w:t>
      </w:r>
      <w:r w:rsidR="00885488" w:rsidRPr="00B779A9">
        <w:rPr>
          <w:lang w:val="pt-PT"/>
        </w:rPr>
        <w:t xml:space="preserve">SE </w:t>
      </w:r>
      <w:r w:rsidR="00885488" w:rsidRPr="00794880">
        <w:rPr>
          <w:rStyle w:val="Incipit"/>
          <w:lang w:val="pt-PT"/>
        </w:rPr>
        <w:t>Speciosus</w:t>
      </w:r>
      <w:r w:rsidR="005A362F" w:rsidRPr="005A362F">
        <w:rPr>
          <w:i/>
          <w:lang w:val="pt-PT"/>
        </w:rPr>
        <w:t xml:space="preserve"> </w:t>
      </w:r>
      <w:r w:rsidR="00885488" w:rsidRPr="00794880">
        <w:rPr>
          <w:rStyle w:val="Incipit"/>
          <w:lang w:val="pt-PT"/>
        </w:rPr>
        <w:t>forma</w:t>
      </w:r>
      <w:r w:rsidR="005A362F" w:rsidRPr="005A362F">
        <w:rPr>
          <w:i/>
          <w:lang w:val="pt-PT"/>
        </w:rPr>
        <w:t xml:space="preserve"> </w:t>
      </w:r>
      <w:r w:rsidR="00885488" w:rsidRPr="00794880">
        <w:rPr>
          <w:rStyle w:val="Incipit"/>
          <w:lang w:val="pt-PT"/>
        </w:rPr>
        <w:t>prae</w:t>
      </w:r>
      <w:r w:rsidR="005A362F" w:rsidRPr="005A362F">
        <w:rPr>
          <w:i/>
          <w:lang w:val="pt-PT"/>
        </w:rPr>
        <w:t xml:space="preserve"> </w:t>
      </w:r>
      <w:r w:rsidR="00885488" w:rsidRPr="00794880">
        <w:rPr>
          <w:rStyle w:val="Incipit"/>
          <w:lang w:val="pt-PT"/>
        </w:rPr>
        <w:t>natis</w:t>
      </w:r>
      <w:r w:rsidR="00885488" w:rsidRPr="00B779A9">
        <w:rPr>
          <w:lang w:val="pt-PT"/>
        </w:rPr>
        <w:t xml:space="preserve"> in eodem folio. OF </w:t>
      </w:r>
      <w:r w:rsidR="00885488" w:rsidRPr="00794880">
        <w:rPr>
          <w:rStyle w:val="Incipit"/>
          <w:lang w:val="pt-PT"/>
        </w:rPr>
        <w:t>Deus</w:t>
      </w:r>
      <w:r w:rsidR="005A362F" w:rsidRPr="005A362F">
        <w:rPr>
          <w:i/>
          <w:lang w:val="pt-PT"/>
        </w:rPr>
        <w:t xml:space="preserve"> </w:t>
      </w:r>
      <w:r w:rsidR="00885488" w:rsidRPr="00794880">
        <w:rPr>
          <w:rStyle w:val="Incipit"/>
          <w:lang w:val="pt-PT"/>
        </w:rPr>
        <w:t>enim</w:t>
      </w:r>
      <w:r w:rsidR="005A362F" w:rsidRPr="005A362F">
        <w:rPr>
          <w:i/>
          <w:lang w:val="pt-PT"/>
        </w:rPr>
        <w:t xml:space="preserve"> </w:t>
      </w:r>
      <w:r w:rsidR="00885488" w:rsidRPr="00794880">
        <w:rPr>
          <w:rStyle w:val="Incipit"/>
          <w:lang w:val="pt-PT"/>
        </w:rPr>
        <w:t>firmavit</w:t>
      </w:r>
      <w:r w:rsidR="00DD1415">
        <w:rPr>
          <w:lang w:val="pt-PT"/>
        </w:rPr>
        <w:t>@</w:t>
      </w:r>
      <w:r w:rsidR="00DD1415" w:rsidRPr="00B779A9">
        <w:rPr>
          <w:lang w:val="pt-PT"/>
        </w:rPr>
        <w:t>16.</w:t>
      </w:r>
      <w:r w:rsidR="00885488" w:rsidRPr="00B779A9">
        <w:rPr>
          <w:lang w:val="pt-PT"/>
        </w:rPr>
        <w:t xml:space="preserve"> CO </w:t>
      </w:r>
      <w:r w:rsidR="00885488" w:rsidRPr="00794880">
        <w:rPr>
          <w:rStyle w:val="Incipit"/>
          <w:lang w:val="pt-PT"/>
        </w:rPr>
        <w:t>In</w:t>
      </w:r>
      <w:r w:rsidR="005A362F" w:rsidRPr="005A362F">
        <w:rPr>
          <w:i/>
          <w:lang w:val="pt-PT"/>
        </w:rPr>
        <w:t xml:space="preserve"> </w:t>
      </w:r>
      <w:r w:rsidR="00885488" w:rsidRPr="00794880">
        <w:rPr>
          <w:rStyle w:val="Incipit"/>
          <w:lang w:val="pt-PT"/>
        </w:rPr>
        <w:t>splendoribus</w:t>
      </w:r>
      <w:r w:rsidR="005A362F" w:rsidRPr="005A362F">
        <w:rPr>
          <w:i/>
          <w:lang w:val="pt-PT"/>
        </w:rPr>
        <w:t xml:space="preserve"> </w:t>
      </w:r>
      <w:r w:rsidR="00885488" w:rsidRPr="00794880">
        <w:rPr>
          <w:rStyle w:val="Incipit"/>
          <w:lang w:val="pt-PT"/>
        </w:rPr>
        <w:t>sanctorum</w:t>
      </w:r>
      <w:r w:rsidR="00DD1415">
        <w:rPr>
          <w:lang w:val="pt-PT"/>
        </w:rPr>
        <w:t>@</w:t>
      </w:r>
      <w:r w:rsidR="00DD1415" w:rsidRPr="00B779A9">
        <w:rPr>
          <w:lang w:val="pt-PT"/>
        </w:rPr>
        <w:t>15.</w:t>
      </w:r>
      <w:r w:rsidR="00885488" w:rsidRPr="00B779A9">
        <w:rPr>
          <w:lang w:val="pt-PT"/>
        </w:rPr>
        <w:t xml:space="preserve"> </w:t>
      </w:r>
      <w:r w:rsidR="00EE49E0" w:rsidRPr="00B779A9">
        <w:rPr>
          <w:lang w:val="pt-PT"/>
        </w:rPr>
        <w:t>[</w:t>
      </w:r>
      <w:r w:rsidR="00885488" w:rsidRPr="00B779A9">
        <w:rPr>
          <w:lang w:val="pt-PT"/>
        </w:rPr>
        <w:t>SA</w:t>
      </w:r>
      <w:r w:rsidR="00EE49E0" w:rsidRPr="00B779A9">
        <w:rPr>
          <w:lang w:val="pt-PT"/>
        </w:rPr>
        <w:t xml:space="preserve">] </w:t>
      </w:r>
      <w:r w:rsidR="00EE49E0" w:rsidRPr="00794880">
        <w:rPr>
          <w:rStyle w:val="Incipit"/>
          <w:lang w:val="pt-PT"/>
        </w:rPr>
        <w:t>Sanctus</w:t>
      </w:r>
      <w:r w:rsidR="00885488" w:rsidRPr="00B779A9">
        <w:rPr>
          <w:lang w:val="pt-PT"/>
        </w:rPr>
        <w:t xml:space="preserve"> </w:t>
      </w:r>
      <w:r w:rsidR="00EE49E0" w:rsidRPr="00B779A9">
        <w:rPr>
          <w:lang w:val="pt-PT"/>
        </w:rPr>
        <w:t>m</w:t>
      </w:r>
      <w:r w:rsidR="00885488" w:rsidRPr="00B779A9">
        <w:rPr>
          <w:lang w:val="pt-PT"/>
        </w:rPr>
        <w:t xml:space="preserve">aius </w:t>
      </w:r>
      <w:r w:rsidR="00F36513" w:rsidRPr="00B779A9">
        <w:rPr>
          <w:lang w:val="pt-PT"/>
        </w:rPr>
        <w:t>festivaliter</w:t>
      </w:r>
      <w:r w:rsidR="00DD1415">
        <w:rPr>
          <w:lang w:val="pt-PT"/>
        </w:rPr>
        <w:t>@</w:t>
      </w:r>
      <w:r w:rsidR="00DD1415" w:rsidRPr="00B779A9">
        <w:rPr>
          <w:lang w:val="pt-PT"/>
        </w:rPr>
        <w:t>245.</w:t>
      </w:r>
    </w:p>
    <w:p w:rsidR="00885488" w:rsidRPr="00B779A9" w:rsidRDefault="00885488" w:rsidP="00415109">
      <w:pPr>
        <w:rPr>
          <w:lang w:val="it-IT"/>
        </w:rPr>
      </w:pPr>
      <w:r w:rsidRPr="00B779A9">
        <w:rPr>
          <w:lang w:val="pt-PT"/>
        </w:rPr>
        <w:t xml:space="preserve">Post maturum officium habemus </w:t>
      </w:r>
      <w:r w:rsidRPr="00736684">
        <w:rPr>
          <w:rStyle w:val="Time1"/>
          <w:lang w:val="pt-PT"/>
        </w:rPr>
        <w:t>missam priorem</w:t>
      </w:r>
      <w:r w:rsidRPr="00B779A9">
        <w:rPr>
          <w:lang w:val="pt-PT"/>
        </w:rPr>
        <w:t xml:space="preserve"> de sancta trinitate in </w:t>
      </w:r>
      <w:r w:rsidRPr="00736684">
        <w:rPr>
          <w:rStyle w:val="Ort"/>
          <w:lang w:val="pt-PT"/>
        </w:rPr>
        <w:t>choro</w:t>
      </w:r>
      <w:r w:rsidRPr="00B779A9">
        <w:rPr>
          <w:lang w:val="pt-PT"/>
        </w:rPr>
        <w:t xml:space="preserve"> quae cantari solet usque ad </w:t>
      </w:r>
      <w:r w:rsidR="001B7479" w:rsidRPr="00B779A9">
        <w:rPr>
          <w:lang w:val="pt-PT"/>
        </w:rPr>
        <w:t>elevatio</w:t>
      </w:r>
      <w:r w:rsidR="007A7DB6" w:rsidRPr="00B779A9">
        <w:rPr>
          <w:lang w:val="pt-PT"/>
        </w:rPr>
        <w:t xml:space="preserve">nem. </w:t>
      </w:r>
      <w:r w:rsidR="00165532" w:rsidRPr="00736684">
        <w:rPr>
          <w:lang w:val="it-IT"/>
        </w:rPr>
        <w:t>%D::</w:t>
      </w:r>
      <w:r w:rsidR="007A7DB6" w:rsidRPr="00165532">
        <w:rPr>
          <w:lang w:val="it-IT"/>
        </w:rPr>
        <w:t>Qua</w:t>
      </w:r>
      <w:r w:rsidR="00165532" w:rsidRPr="00165532">
        <w:rPr>
          <w:lang w:val="it-IT"/>
        </w:rPr>
        <w:t>%</w:t>
      </w:r>
      <w:r w:rsidR="007A7DB6" w:rsidRPr="00B779A9">
        <w:rPr>
          <w:lang w:val="it-IT"/>
        </w:rPr>
        <w:t xml:space="preserve"> </w:t>
      </w:r>
      <w:r w:rsidR="00CF5922">
        <w:rPr>
          <w:lang w:val="it-IT"/>
        </w:rPr>
        <w:t>F</w:t>
      </w:r>
      <w:r w:rsidRPr="00B779A9">
        <w:rPr>
          <w:lang w:val="it-IT"/>
        </w:rPr>
        <w:t xml:space="preserve">inita </w:t>
      </w:r>
      <w:r w:rsidR="001B7479" w:rsidRPr="00B779A9">
        <w:rPr>
          <w:lang w:val="it-IT"/>
        </w:rPr>
        <w:t>elevatio</w:t>
      </w:r>
      <w:r w:rsidRPr="00B779A9">
        <w:rPr>
          <w:lang w:val="it-IT"/>
        </w:rPr>
        <w:t xml:space="preserve">ne incipietur </w:t>
      </w:r>
      <w:r w:rsidR="00BB1C73" w:rsidRPr="00B779A9">
        <w:rPr>
          <w:lang w:val="it-IT"/>
        </w:rPr>
        <w:t xml:space="preserve">[AS] </w:t>
      </w:r>
      <w:r w:rsidR="000F4FB4" w:rsidRPr="00794880">
        <w:rPr>
          <w:rStyle w:val="Incipit"/>
          <w:lang w:val="it-IT"/>
        </w:rPr>
        <w:t>Salve</w:t>
      </w:r>
      <w:r w:rsidR="005A362F" w:rsidRPr="005A362F">
        <w:rPr>
          <w:i/>
          <w:lang w:val="it-IT"/>
        </w:rPr>
        <w:t xml:space="preserve"> </w:t>
      </w:r>
      <w:r w:rsidRPr="00794880">
        <w:rPr>
          <w:rStyle w:val="Incipit"/>
          <w:lang w:val="it-IT"/>
        </w:rPr>
        <w:t>regina</w:t>
      </w:r>
      <w:r w:rsidRPr="00B779A9">
        <w:rPr>
          <w:lang w:val="it-IT"/>
        </w:rPr>
        <w:t xml:space="preserve">. </w:t>
      </w:r>
      <w:r w:rsidR="00EE49E0" w:rsidRPr="00B779A9">
        <w:rPr>
          <w:lang w:val="it-IT"/>
        </w:rPr>
        <w:t xml:space="preserve">[KY] </w:t>
      </w:r>
      <w:r w:rsidR="00EE49E0" w:rsidRPr="00794880">
        <w:rPr>
          <w:rStyle w:val="Incipit"/>
          <w:lang w:val="it-IT"/>
        </w:rPr>
        <w:t>Kyrie</w:t>
      </w:r>
      <w:r w:rsidR="005A362F" w:rsidRPr="005A362F">
        <w:rPr>
          <w:i/>
          <w:lang w:val="it-IT"/>
        </w:rPr>
        <w:t xml:space="preserve"> </w:t>
      </w:r>
      <w:r w:rsidR="00EE49E0" w:rsidRPr="00B779A9">
        <w:rPr>
          <w:lang w:val="it-IT"/>
        </w:rPr>
        <w:t>a</w:t>
      </w:r>
      <w:r w:rsidRPr="00B779A9">
        <w:rPr>
          <w:lang w:val="it-IT"/>
        </w:rPr>
        <w:t>ngelicum.</w:t>
      </w:r>
      <w:r w:rsidR="00955A50" w:rsidRPr="00B779A9">
        <w:rPr>
          <w:lang w:val="it-IT"/>
        </w:rPr>
        <w:t xml:space="preserve"> Absque graduale. SV</w:t>
      </w:r>
      <w:r w:rsidRPr="00B779A9">
        <w:rPr>
          <w:lang w:val="it-IT"/>
        </w:rPr>
        <w:t xml:space="preserve"> </w:t>
      </w:r>
      <w:r w:rsidRPr="00794880">
        <w:rPr>
          <w:rStyle w:val="Incipit"/>
          <w:lang w:val="it-IT"/>
        </w:rPr>
        <w:t>O</w:t>
      </w:r>
      <w:r w:rsidR="005A362F" w:rsidRPr="005A362F">
        <w:rPr>
          <w:i/>
          <w:lang w:val="it-IT"/>
        </w:rPr>
        <w:t xml:space="preserve"> </w:t>
      </w:r>
      <w:r w:rsidR="00FA3B56" w:rsidRPr="00794880">
        <w:rPr>
          <w:rStyle w:val="Incipit"/>
          <w:lang w:val="it-IT"/>
        </w:rPr>
        <w:t>veneran</w:t>
      </w:r>
      <w:r w:rsidRPr="00794880">
        <w:rPr>
          <w:rStyle w:val="Incipit"/>
          <w:lang w:val="it-IT"/>
        </w:rPr>
        <w:t>da</w:t>
      </w:r>
      <w:r w:rsidRPr="00B779A9">
        <w:rPr>
          <w:lang w:val="it-IT"/>
        </w:rPr>
        <w:t xml:space="preserve">. </w:t>
      </w:r>
      <w:r w:rsidR="00EE49E0" w:rsidRPr="00B779A9">
        <w:rPr>
          <w:lang w:val="it-IT"/>
        </w:rPr>
        <w:t xml:space="preserve">[SA] </w:t>
      </w:r>
      <w:r w:rsidR="00EE49E0" w:rsidRPr="00794880">
        <w:rPr>
          <w:rStyle w:val="Incipit"/>
          <w:lang w:val="it-IT"/>
        </w:rPr>
        <w:t>Sanctus</w:t>
      </w:r>
      <w:r w:rsidR="00EE49E0" w:rsidRPr="00B779A9">
        <w:rPr>
          <w:lang w:val="it-IT"/>
        </w:rPr>
        <w:t xml:space="preserve"> m</w:t>
      </w:r>
      <w:r w:rsidRPr="00B779A9">
        <w:rPr>
          <w:lang w:val="it-IT"/>
        </w:rPr>
        <w:t>inus festivale. Reliqua per totum de sancta trinitate.</w:t>
      </w:r>
    </w:p>
    <w:p w:rsidR="00885488" w:rsidRPr="00B779A9" w:rsidRDefault="00CF5922" w:rsidP="00415109">
      <w:pPr>
        <w:rPr>
          <w:lang w:val="it-IT"/>
        </w:rPr>
      </w:pPr>
      <w:r w:rsidRPr="004518BD">
        <w:rPr>
          <w:rStyle w:val="Time1"/>
          <w:lang w:val="it-IT"/>
        </w:rPr>
        <w:t>|Sumum::</w:t>
      </w:r>
      <w:r w:rsidR="00885488" w:rsidRPr="004518BD">
        <w:rPr>
          <w:rStyle w:val="Time1"/>
          <w:lang w:val="it-IT"/>
        </w:rPr>
        <w:t>Su</w:t>
      </w:r>
      <w:r w:rsidRPr="004518BD">
        <w:rPr>
          <w:rStyle w:val="Time1"/>
          <w:lang w:val="it-IT"/>
        </w:rPr>
        <w:t>m</w:t>
      </w:r>
      <w:r w:rsidR="00885488" w:rsidRPr="004518BD">
        <w:rPr>
          <w:rStyle w:val="Time1"/>
          <w:lang w:val="it-IT"/>
        </w:rPr>
        <w:t>mum</w:t>
      </w:r>
      <w:r w:rsidRPr="004518BD">
        <w:rPr>
          <w:rStyle w:val="Time1"/>
          <w:lang w:val="it-IT"/>
        </w:rPr>
        <w:t>|</w:t>
      </w:r>
      <w:r w:rsidR="00885488" w:rsidRPr="004518BD">
        <w:rPr>
          <w:rStyle w:val="Time1"/>
          <w:lang w:val="it-IT"/>
        </w:rPr>
        <w:t xml:space="preserve"> officium</w:t>
      </w:r>
      <w:r w:rsidR="00885488" w:rsidRPr="00B779A9">
        <w:rPr>
          <w:lang w:val="it-IT"/>
        </w:rPr>
        <w:t xml:space="preserve"> </w:t>
      </w:r>
      <w:r w:rsidR="00165532" w:rsidRPr="00165532">
        <w:rPr>
          <w:lang w:val="it-IT"/>
        </w:rPr>
        <w:t>%D::</w:t>
      </w:r>
      <w:r w:rsidR="007A7DB6" w:rsidRPr="00165532">
        <w:rPr>
          <w:lang w:val="it-IT"/>
        </w:rPr>
        <w:t>ut</w:t>
      </w:r>
      <w:r w:rsidR="00165532" w:rsidRPr="00165532">
        <w:rPr>
          <w:lang w:val="it-IT"/>
        </w:rPr>
        <w:t>%</w:t>
      </w:r>
      <w:r w:rsidR="007A7DB6" w:rsidRPr="00B779A9">
        <w:rPr>
          <w:lang w:val="it-IT"/>
        </w:rPr>
        <w:t xml:space="preserve"> </w:t>
      </w:r>
      <w:r w:rsidR="00885488" w:rsidRPr="00B779A9">
        <w:rPr>
          <w:lang w:val="it-IT"/>
        </w:rPr>
        <w:t>per totum ut dictum erat de maturo officio.</w:t>
      </w:r>
    </w:p>
    <w:p w:rsidR="00885488" w:rsidRPr="00B779A9" w:rsidRDefault="00165532" w:rsidP="00415109">
      <w:pPr>
        <w:rPr>
          <w:lang w:val="pt-PT"/>
        </w:rPr>
      </w:pPr>
      <w:r w:rsidRPr="00736684">
        <w:rPr>
          <w:rStyle w:val="Time1"/>
          <w:lang w:val="pt-PT"/>
        </w:rPr>
        <w:t>Ad secundas vesperas</w:t>
      </w:r>
      <w:r w:rsidR="00885488" w:rsidRPr="00B779A9">
        <w:rPr>
          <w:lang w:val="pt-PT"/>
        </w:rPr>
        <w:t xml:space="preserve"> AN </w:t>
      </w:r>
      <w:r w:rsidR="00885488" w:rsidRPr="004518BD">
        <w:rPr>
          <w:rStyle w:val="Incipit"/>
          <w:lang w:val="pt-PT"/>
        </w:rPr>
        <w:t>Tecum</w:t>
      </w:r>
      <w:r w:rsidR="005A362F" w:rsidRPr="004518BD">
        <w:rPr>
          <w:rStyle w:val="Incipit"/>
          <w:lang w:val="pt-PT"/>
        </w:rPr>
        <w:t xml:space="preserve"> </w:t>
      </w:r>
      <w:r w:rsidR="00C647E6" w:rsidRPr="004518BD">
        <w:rPr>
          <w:rStyle w:val="Incipit"/>
          <w:lang w:val="pt-PT"/>
        </w:rPr>
        <w:t>|</w:t>
      </w:r>
      <w:r w:rsidR="00885488" w:rsidRPr="004518BD">
        <w:rPr>
          <w:rStyle w:val="Incipit"/>
          <w:lang w:val="pt-PT"/>
        </w:rPr>
        <w:t>in</w:t>
      </w:r>
      <w:r w:rsidR="005A362F" w:rsidRPr="004518BD">
        <w:rPr>
          <w:rStyle w:val="Incipit"/>
          <w:lang w:val="pt-PT"/>
        </w:rPr>
        <w:t xml:space="preserve"> </w:t>
      </w:r>
      <w:r w:rsidR="00885488" w:rsidRPr="004518BD">
        <w:rPr>
          <w:rStyle w:val="Incipit"/>
          <w:lang w:val="pt-PT"/>
        </w:rPr>
        <w:t>principium</w:t>
      </w:r>
      <w:r w:rsidR="00C647E6" w:rsidRPr="00794880">
        <w:rPr>
          <w:rStyle w:val="Incipit"/>
          <w:lang w:val="pt-PT"/>
        </w:rPr>
        <w:t>::principium|</w:t>
      </w:r>
      <w:r w:rsidR="00885488" w:rsidRPr="00B779A9">
        <w:rPr>
          <w:lang w:val="pt-PT"/>
        </w:rPr>
        <w:t xml:space="preserve"> cum reliqu</w:t>
      </w:r>
      <w:r w:rsidR="00EE49E0" w:rsidRPr="00B779A9">
        <w:rPr>
          <w:lang w:val="pt-PT"/>
        </w:rPr>
        <w:t>is quatt</w:t>
      </w:r>
      <w:r w:rsidR="00885488" w:rsidRPr="00B779A9">
        <w:rPr>
          <w:lang w:val="pt-PT"/>
        </w:rPr>
        <w:t>u</w:t>
      </w:r>
      <w:r w:rsidR="00EE49E0" w:rsidRPr="00B779A9">
        <w:rPr>
          <w:lang w:val="pt-PT"/>
        </w:rPr>
        <w:t>o</w:t>
      </w:r>
      <w:r w:rsidR="00885488" w:rsidRPr="00B779A9">
        <w:rPr>
          <w:lang w:val="pt-PT"/>
        </w:rPr>
        <w:t>r quaere in secundis vesperis de nati</w:t>
      </w:r>
      <w:r w:rsidR="00D66EA2" w:rsidRPr="00B779A9">
        <w:rPr>
          <w:lang w:val="pt-PT"/>
        </w:rPr>
        <w:t>vita</w:t>
      </w:r>
      <w:r w:rsidR="00885488" w:rsidRPr="00B779A9">
        <w:rPr>
          <w:lang w:val="pt-PT"/>
        </w:rPr>
        <w:t xml:space="preserve">te domini. PS </w:t>
      </w:r>
      <w:r w:rsidR="00885488" w:rsidRPr="00794880">
        <w:rPr>
          <w:rStyle w:val="Incipit"/>
          <w:lang w:val="pt-PT"/>
        </w:rPr>
        <w:t>Dixit</w:t>
      </w:r>
      <w:r w:rsidR="00794880" w:rsidRPr="00794880">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Confitebor</w:t>
      </w:r>
      <w:r w:rsidR="00794880" w:rsidRPr="00794880">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Beatus</w:t>
      </w:r>
      <w:r w:rsidR="005A362F" w:rsidRPr="005A362F">
        <w:rPr>
          <w:i/>
          <w:lang w:val="pt-PT"/>
        </w:rPr>
        <w:t xml:space="preserve"> </w:t>
      </w:r>
      <w:r w:rsidR="00C31823" w:rsidRPr="00794880">
        <w:rPr>
          <w:rStyle w:val="Incipit"/>
          <w:lang w:val="pt-PT"/>
        </w:rPr>
        <w:t>vir</w:t>
      </w:r>
      <w:r w:rsidR="00794880" w:rsidRPr="00794880">
        <w:rPr>
          <w:lang w:val="pt-PT"/>
        </w:rPr>
        <w:t xml:space="preserve">. </w:t>
      </w:r>
      <w:r w:rsidR="00BA24A1" w:rsidRPr="00B779A9">
        <w:rPr>
          <w:lang w:val="pt-PT"/>
        </w:rPr>
        <w:t>[</w:t>
      </w:r>
      <w:r w:rsidR="00885488" w:rsidRPr="00B779A9">
        <w:rPr>
          <w:lang w:val="pt-PT"/>
        </w:rPr>
        <w:t>PS</w:t>
      </w:r>
      <w:r w:rsidR="00BA24A1" w:rsidRPr="00B779A9">
        <w:rPr>
          <w:lang w:val="pt-PT"/>
        </w:rPr>
        <w:t>]</w:t>
      </w:r>
      <w:r w:rsidR="005A362F" w:rsidRPr="005A362F">
        <w:rPr>
          <w:i/>
          <w:lang w:val="pt-PT"/>
        </w:rPr>
        <w:t xml:space="preserve"> </w:t>
      </w:r>
      <w:r w:rsidR="00885488" w:rsidRPr="00794880">
        <w:rPr>
          <w:rStyle w:val="Incipit"/>
          <w:lang w:val="pt-PT"/>
        </w:rPr>
        <w:t>De</w:t>
      </w:r>
      <w:r w:rsidR="005A362F" w:rsidRPr="005A362F">
        <w:rPr>
          <w:i/>
          <w:lang w:val="pt-PT"/>
        </w:rPr>
        <w:t xml:space="preserve"> </w:t>
      </w:r>
      <w:r w:rsidR="00885488" w:rsidRPr="00794880">
        <w:rPr>
          <w:rStyle w:val="Incipit"/>
          <w:lang w:val="pt-PT"/>
        </w:rPr>
        <w:t>profundis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Memento</w:t>
      </w:r>
      <w:r w:rsidR="00885488" w:rsidRPr="00B779A9">
        <w:rPr>
          <w:lang w:val="pt-PT"/>
        </w:rPr>
        <w:t xml:space="preserve">. HY </w:t>
      </w:r>
      <w:r w:rsidR="00885488" w:rsidRPr="004518BD">
        <w:rPr>
          <w:rStyle w:val="Incipit"/>
          <w:lang w:val="pt-PT"/>
        </w:rPr>
        <w:t>O</w:t>
      </w:r>
      <w:r w:rsidR="005A362F" w:rsidRPr="004518BD">
        <w:rPr>
          <w:rStyle w:val="Incipit"/>
          <w:lang w:val="pt-PT"/>
        </w:rPr>
        <w:t xml:space="preserve"> </w:t>
      </w:r>
      <w:r w:rsidR="00885488" w:rsidRPr="004518BD">
        <w:rPr>
          <w:rStyle w:val="Incipit"/>
          <w:lang w:val="pt-PT"/>
        </w:rPr>
        <w:t>nata</w:t>
      </w:r>
      <w:r w:rsidR="005A362F" w:rsidRPr="004518BD">
        <w:rPr>
          <w:rStyle w:val="Incipit"/>
          <w:lang w:val="pt-PT"/>
        </w:rPr>
        <w:t xml:space="preserve"> </w:t>
      </w:r>
      <w:r w:rsidR="00885488" w:rsidRPr="004518BD">
        <w:rPr>
          <w:rStyle w:val="Incipit"/>
          <w:lang w:val="pt-PT"/>
        </w:rPr>
        <w:t>lux</w:t>
      </w:r>
      <w:r w:rsidR="00885488" w:rsidRPr="00B779A9">
        <w:rPr>
          <w:lang w:val="pt-PT"/>
        </w:rPr>
        <w:t xml:space="preserve">. VS </w:t>
      </w:r>
      <w:r w:rsidR="00885488" w:rsidRPr="00794880">
        <w:rPr>
          <w:rStyle w:val="Incipit"/>
          <w:lang w:val="pt-PT"/>
        </w:rPr>
        <w:t>Adoramus</w:t>
      </w:r>
      <w:r w:rsidR="005A362F" w:rsidRPr="005A362F">
        <w:rPr>
          <w:i/>
          <w:lang w:val="pt-PT"/>
        </w:rPr>
        <w:t xml:space="preserve"> </w:t>
      </w:r>
      <w:r w:rsidR="00885488" w:rsidRPr="00794880">
        <w:rPr>
          <w:rStyle w:val="Incipit"/>
          <w:lang w:val="pt-PT"/>
        </w:rPr>
        <w:t>patrem</w:t>
      </w:r>
      <w:r w:rsidR="00885488" w:rsidRPr="00B779A9">
        <w:rPr>
          <w:lang w:val="pt-PT"/>
        </w:rPr>
        <w:t xml:space="preserve">. AM </w:t>
      </w:r>
      <w:r w:rsidR="00885488" w:rsidRPr="00794880">
        <w:rPr>
          <w:rStyle w:val="Incipit"/>
          <w:lang w:val="pt-PT"/>
        </w:rPr>
        <w:t>Hodie</w:t>
      </w:r>
      <w:r w:rsidR="005A362F" w:rsidRPr="005A362F">
        <w:rPr>
          <w:i/>
          <w:lang w:val="pt-PT"/>
        </w:rPr>
        <w:t xml:space="preserve"> </w:t>
      </w:r>
      <w:r w:rsidR="00885488" w:rsidRPr="00794880">
        <w:rPr>
          <w:rStyle w:val="Incipit"/>
          <w:lang w:val="pt-PT"/>
        </w:rPr>
        <w:t>ad</w:t>
      </w:r>
      <w:r w:rsidR="005A362F" w:rsidRPr="005A362F">
        <w:rPr>
          <w:i/>
          <w:lang w:val="pt-PT"/>
        </w:rPr>
        <w:t xml:space="preserve"> </w:t>
      </w:r>
      <w:r w:rsidR="00885488" w:rsidRPr="00794880">
        <w:rPr>
          <w:rStyle w:val="Incipit"/>
          <w:lang w:val="pt-PT"/>
        </w:rPr>
        <w:t>patris</w:t>
      </w:r>
      <w:r w:rsidR="005A362F" w:rsidRPr="005A362F">
        <w:rPr>
          <w:i/>
          <w:lang w:val="pt-PT"/>
        </w:rPr>
        <w:t xml:space="preserve"> </w:t>
      </w:r>
      <w:r w:rsidR="00702792" w:rsidRPr="00794880">
        <w:rPr>
          <w:rStyle w:val="Incipit"/>
          <w:lang w:val="pt-PT"/>
        </w:rPr>
        <w:t>voc</w:t>
      </w:r>
      <w:r w:rsidR="00885488" w:rsidRPr="00794880">
        <w:rPr>
          <w:rStyle w:val="Incipit"/>
          <w:lang w:val="pt-PT"/>
        </w:rPr>
        <w:t>em</w:t>
      </w:r>
      <w:r w:rsidR="00885488" w:rsidRPr="00B779A9">
        <w:rPr>
          <w:lang w:val="pt-PT"/>
        </w:rPr>
        <w:t xml:space="preserve">. </w:t>
      </w:r>
      <w:r w:rsidR="00CF5922">
        <w:rPr>
          <w:lang w:val="pt-PT"/>
        </w:rPr>
        <w:t>Suffragium d</w:t>
      </w:r>
      <w:r w:rsidR="003C01B7">
        <w:rPr>
          <w:lang w:val="pt-PT"/>
        </w:rPr>
        <w:t>e sancta Af</w:t>
      </w:r>
      <w:r w:rsidR="00EE49E0" w:rsidRPr="00B779A9">
        <w:rPr>
          <w:lang w:val="pt-PT"/>
        </w:rPr>
        <w:t xml:space="preserve">ra </w:t>
      </w:r>
      <w:r w:rsidR="00CF5922">
        <w:rPr>
          <w:lang w:val="pt-PT"/>
        </w:rPr>
        <w:t>[</w:t>
      </w:r>
      <w:r w:rsidR="00885488" w:rsidRPr="00B779A9">
        <w:rPr>
          <w:lang w:val="pt-PT"/>
        </w:rPr>
        <w:t>AC</w:t>
      </w:r>
      <w:r w:rsidR="00CF5922">
        <w:rPr>
          <w:lang w:val="pt-PT"/>
        </w:rPr>
        <w:t>]</w:t>
      </w:r>
      <w:r w:rsidR="00885488" w:rsidRPr="00B779A9">
        <w:rPr>
          <w:lang w:val="pt-PT"/>
        </w:rPr>
        <w:t xml:space="preserve"> </w:t>
      </w:r>
      <w:r w:rsidR="00885488" w:rsidRPr="00736684">
        <w:rPr>
          <w:rStyle w:val="Incipit"/>
          <w:lang w:val="pt-PT"/>
        </w:rPr>
        <w:t>Gloriosa et beatissima Christi martyr</w:t>
      </w:r>
      <w:r w:rsidR="00885488" w:rsidRPr="00B779A9">
        <w:rPr>
          <w:lang w:val="pt-PT"/>
        </w:rPr>
        <w:t xml:space="preserve">. </w:t>
      </w:r>
      <w:r w:rsidR="00EE49E0" w:rsidRPr="00B779A9">
        <w:rPr>
          <w:lang w:val="fr-FR"/>
        </w:rPr>
        <w:t xml:space="preserve">De sancto Donato episcopo et martyre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794880">
        <w:rPr>
          <w:rStyle w:val="Incipit"/>
          <w:lang w:val="fr-FR"/>
        </w:rPr>
        <w:t>Beatus</w:t>
      </w:r>
      <w:r w:rsidR="005A362F" w:rsidRPr="005A362F">
        <w:rPr>
          <w:i/>
          <w:lang w:val="fr-FR"/>
        </w:rPr>
        <w:t xml:space="preserve"> </w:t>
      </w:r>
      <w:r w:rsidR="00885488" w:rsidRPr="00794880">
        <w:rPr>
          <w:rStyle w:val="Incipit"/>
          <w:lang w:val="fr-FR"/>
        </w:rPr>
        <w:t>vir</w:t>
      </w:r>
      <w:r w:rsidR="005A362F" w:rsidRPr="005A362F">
        <w:rPr>
          <w:i/>
          <w:lang w:val="fr-FR"/>
        </w:rPr>
        <w:t xml:space="preserve"> </w:t>
      </w:r>
      <w:r w:rsidR="00885488" w:rsidRPr="00794880">
        <w:rPr>
          <w:rStyle w:val="Incipit"/>
          <w:lang w:val="fr-FR"/>
        </w:rPr>
        <w:t>qui</w:t>
      </w:r>
      <w:r w:rsidR="005A362F" w:rsidRPr="005A362F">
        <w:rPr>
          <w:i/>
          <w:lang w:val="fr-FR"/>
        </w:rPr>
        <w:t xml:space="preserve"> </w:t>
      </w:r>
      <w:r w:rsidR="00885488" w:rsidRPr="00794880">
        <w:rPr>
          <w:rStyle w:val="Incipit"/>
          <w:lang w:val="fr-FR"/>
        </w:rPr>
        <w:t>suffert</w:t>
      </w:r>
      <w:r w:rsidR="00885488" w:rsidRPr="00B779A9">
        <w:rPr>
          <w:lang w:val="fr-FR"/>
        </w:rPr>
        <w:t xml:space="preserve">. </w:t>
      </w:r>
      <w:r w:rsidR="007A7DB6" w:rsidRPr="00B779A9">
        <w:rPr>
          <w:lang w:val="pt-PT"/>
        </w:rPr>
        <w:t>[De beata virgine</w:t>
      </w:r>
      <w:r>
        <w:rPr>
          <w:lang w:val="pt-PT"/>
        </w:rPr>
        <w:t>]</w:t>
      </w:r>
      <w:r w:rsidR="007A7DB6" w:rsidRPr="00B779A9">
        <w:rPr>
          <w:lang w:val="pt-PT"/>
        </w:rPr>
        <w:t xml:space="preserve"> </w:t>
      </w:r>
      <w:r w:rsidR="00A75047">
        <w:rPr>
          <w:lang w:val="pt-PT"/>
        </w:rPr>
        <w:t xml:space="preserve">[AC] </w:t>
      </w:r>
      <w:r w:rsidR="00901832" w:rsidRPr="004518BD">
        <w:rPr>
          <w:rStyle w:val="Incipit"/>
          <w:lang w:val="pt-PT"/>
        </w:rPr>
        <w:t>$E::</w:t>
      </w:r>
      <w:r w:rsidR="00885488" w:rsidRPr="004518BD">
        <w:rPr>
          <w:rStyle w:val="Incipit"/>
          <w:lang w:val="pt-PT"/>
        </w:rPr>
        <w:t>Maria</w:t>
      </w:r>
      <w:r w:rsidR="005A362F" w:rsidRPr="004518BD">
        <w:rPr>
          <w:rStyle w:val="Incipit"/>
          <w:lang w:val="pt-PT"/>
        </w:rPr>
        <w:t xml:space="preserve"> </w:t>
      </w:r>
      <w:r w:rsidR="00885488" w:rsidRPr="004518BD">
        <w:rPr>
          <w:rStyle w:val="Incipit"/>
          <w:lang w:val="pt-PT"/>
        </w:rPr>
        <w:t>virgo</w:t>
      </w:r>
      <w:r w:rsidR="007A7DB6" w:rsidRPr="004518BD">
        <w:rPr>
          <w:rStyle w:val="Incipit"/>
          <w:lang w:val="pt-PT"/>
        </w:rPr>
        <w:t>$</w:t>
      </w:r>
      <w:r w:rsidR="00DF3358" w:rsidRPr="004518BD">
        <w:rPr>
          <w:lang w:val="pt-PT"/>
        </w:rPr>
        <w:t>.</w:t>
      </w:r>
      <w:r w:rsidR="00885488" w:rsidRPr="00B779A9">
        <w:rPr>
          <w:lang w:val="pt-PT"/>
        </w:rPr>
        <w:t xml:space="preserve"> </w:t>
      </w:r>
      <w:r w:rsidR="00EE49E0" w:rsidRPr="00B779A9">
        <w:rPr>
          <w:lang w:val="pt-PT"/>
        </w:rPr>
        <w:t xml:space="preserve">[BD] </w:t>
      </w:r>
      <w:r w:rsidR="005F6F99" w:rsidRPr="00794880">
        <w:rPr>
          <w:rStyle w:val="Incipit"/>
          <w:lang w:val="pt-PT"/>
        </w:rPr>
        <w:t>Benedicamus</w:t>
      </w:r>
      <w:r w:rsidR="00EE49E0" w:rsidRPr="00B779A9">
        <w:rPr>
          <w:lang w:val="pt-PT"/>
        </w:rPr>
        <w:t xml:space="preserve"> a</w:t>
      </w:r>
      <w:r w:rsidR="00885488" w:rsidRPr="00B779A9">
        <w:rPr>
          <w:lang w:val="pt-PT"/>
        </w:rPr>
        <w:t xml:space="preserve">ngelicum. </w:t>
      </w:r>
    </w:p>
    <w:p w:rsidR="00885488" w:rsidRPr="00736684" w:rsidRDefault="00885488" w:rsidP="00415109">
      <w:pPr>
        <w:pStyle w:val="berschrift1"/>
        <w:rPr>
          <w:lang w:val="pt-PT"/>
        </w:rPr>
      </w:pPr>
      <w:r w:rsidRPr="00736684">
        <w:rPr>
          <w:lang w:val="pt-PT"/>
        </w:rPr>
        <w:t>DE S</w:t>
      </w:r>
      <w:r w:rsidR="003C01B7" w:rsidRPr="00736684">
        <w:rPr>
          <w:lang w:val="pt-PT"/>
        </w:rPr>
        <w:t>ANCTA A</w:t>
      </w:r>
      <w:r w:rsidR="00165532" w:rsidRPr="00736684">
        <w:rPr>
          <w:lang w:val="pt-PT"/>
        </w:rPr>
        <w:t>FRA ATQUE SODALIUM EIUS</w:t>
      </w:r>
    </w:p>
    <w:p w:rsidR="00CF5922" w:rsidRDefault="00885488" w:rsidP="00415109">
      <w:pPr>
        <w:rPr>
          <w:lang w:val="pt-PT"/>
        </w:rPr>
      </w:pPr>
      <w:r w:rsidRPr="00B779A9">
        <w:rPr>
          <w:lang w:val="pt-PT"/>
        </w:rPr>
        <w:t>Binos facimus ut de pluribus martyribus.</w:t>
      </w:r>
      <w:r w:rsidR="00EE49E0" w:rsidRPr="00B779A9">
        <w:rPr>
          <w:lang w:val="pt-PT"/>
        </w:rPr>
        <w:t xml:space="preserve"> </w:t>
      </w:r>
    </w:p>
    <w:p w:rsidR="00885488" w:rsidRPr="00B779A9" w:rsidRDefault="00EE49E0" w:rsidP="00415109">
      <w:pPr>
        <w:rPr>
          <w:lang w:val="pt-PT"/>
        </w:rPr>
      </w:pPr>
      <w:r w:rsidRPr="00B779A9">
        <w:rPr>
          <w:lang w:val="pt-PT"/>
        </w:rPr>
        <w:t>(32r)</w:t>
      </w:r>
      <w:r w:rsidR="00CF5922">
        <w:rPr>
          <w:lang w:val="pt-PT"/>
        </w:rPr>
        <w:t xml:space="preserve"> </w:t>
      </w:r>
      <w:r w:rsidR="00CB7584" w:rsidRPr="00736684">
        <w:rPr>
          <w:rStyle w:val="Time1"/>
          <w:lang w:val="pt-PT"/>
        </w:rPr>
        <w:t>Ad matutinum</w:t>
      </w:r>
      <w:r w:rsidR="00885488" w:rsidRPr="00B779A9">
        <w:rPr>
          <w:lang w:val="pt-PT"/>
        </w:rPr>
        <w:t xml:space="preserve"> I</w:t>
      </w:r>
      <w:r w:rsidRPr="00B779A9">
        <w:rPr>
          <w:lang w:val="pt-PT"/>
        </w:rPr>
        <w:t>N</w:t>
      </w:r>
      <w:r w:rsidR="00885488" w:rsidRPr="00B779A9">
        <w:rPr>
          <w:lang w:val="pt-PT"/>
        </w:rPr>
        <w:t xml:space="preserve">V </w:t>
      </w:r>
      <w:r w:rsidR="00885488" w:rsidRPr="00736684">
        <w:rPr>
          <w:rStyle w:val="Incipit"/>
          <w:lang w:val="pt-PT"/>
        </w:rPr>
        <w:t>Vigili corde</w:t>
      </w:r>
      <w:r w:rsidR="00885488" w:rsidRPr="00B779A9">
        <w:rPr>
          <w:lang w:val="pt-PT"/>
        </w:rPr>
        <w:t xml:space="preserve">. HY </w:t>
      </w:r>
      <w:r w:rsidR="00563D6C" w:rsidRPr="00736684">
        <w:rPr>
          <w:rStyle w:val="Incipit"/>
          <w:lang w:val="pt-PT"/>
        </w:rPr>
        <w:t>Votiv</w:t>
      </w:r>
      <w:r w:rsidR="00885488" w:rsidRPr="00736684">
        <w:rPr>
          <w:rStyle w:val="Incipit"/>
          <w:lang w:val="pt-PT"/>
        </w:rPr>
        <w:t>a cunctis</w:t>
      </w:r>
      <w:r w:rsidR="00885488" w:rsidRPr="00B779A9">
        <w:rPr>
          <w:lang w:val="pt-PT"/>
        </w:rPr>
        <w:t xml:space="preserve">. </w:t>
      </w:r>
      <w:r w:rsidRPr="00B779A9">
        <w:rPr>
          <w:lang w:val="pt-PT"/>
        </w:rPr>
        <w:t>H</w:t>
      </w:r>
      <w:r w:rsidR="00885488" w:rsidRPr="00B779A9">
        <w:rPr>
          <w:lang w:val="pt-PT"/>
        </w:rPr>
        <w:t xml:space="preserve">V </w:t>
      </w:r>
      <w:r w:rsidR="00885488" w:rsidRPr="00736684">
        <w:rPr>
          <w:rStyle w:val="Incipit"/>
          <w:lang w:val="pt-PT"/>
        </w:rPr>
        <w:t>Calcans beata</w:t>
      </w:r>
      <w:r w:rsidR="00885488" w:rsidRPr="00B779A9">
        <w:rPr>
          <w:lang w:val="pt-PT"/>
        </w:rPr>
        <w:t xml:space="preserve">. </w:t>
      </w:r>
    </w:p>
    <w:p w:rsidR="00885488" w:rsidRPr="00B779A9" w:rsidRDefault="00EE49E0" w:rsidP="00415109">
      <w:pPr>
        <w:rPr>
          <w:lang w:val="pt-PT"/>
        </w:rPr>
      </w:pPr>
      <w:r w:rsidRPr="00B779A9">
        <w:rPr>
          <w:lang w:val="pt-PT"/>
        </w:rPr>
        <w:t>H</w:t>
      </w:r>
      <w:r w:rsidR="00885488" w:rsidRPr="00B779A9">
        <w:rPr>
          <w:lang w:val="pt-PT"/>
        </w:rPr>
        <w:t xml:space="preserve">V </w:t>
      </w:r>
      <w:r w:rsidR="000F4FB4" w:rsidRPr="00794880">
        <w:rPr>
          <w:rStyle w:val="Incipit"/>
          <w:lang w:val="pt-PT"/>
        </w:rPr>
        <w:t>Salve</w:t>
      </w:r>
      <w:r w:rsidR="005A362F" w:rsidRPr="005A362F">
        <w:rPr>
          <w:i/>
          <w:lang w:val="pt-PT"/>
        </w:rPr>
        <w:t xml:space="preserve"> </w:t>
      </w:r>
      <w:r w:rsidR="00885488" w:rsidRPr="00794880">
        <w:rPr>
          <w:rStyle w:val="Incipit"/>
          <w:lang w:val="pt-PT"/>
        </w:rPr>
        <w:t>beata</w:t>
      </w:r>
      <w:r w:rsidR="005A362F" w:rsidRPr="005A362F">
        <w:rPr>
          <w:i/>
          <w:lang w:val="pt-PT"/>
        </w:rPr>
        <w:t xml:space="preserve"> </w:t>
      </w:r>
      <w:r w:rsidR="008D35E3" w:rsidRPr="00B779A9">
        <w:rPr>
          <w:lang w:val="pt-PT"/>
        </w:rPr>
        <w:t>quaere</w:t>
      </w:r>
      <w:r w:rsidR="00885488" w:rsidRPr="00B779A9">
        <w:rPr>
          <w:lang w:val="pt-PT"/>
        </w:rPr>
        <w:t xml:space="preserve"> de sancta</w:t>
      </w:r>
      <w:r w:rsidR="00497A85">
        <w:rPr>
          <w:lang w:val="pt-PT"/>
        </w:rPr>
        <w:t xml:space="preserve"> Maria Magdalena.</w:t>
      </w:r>
    </w:p>
    <w:p w:rsidR="00885488" w:rsidRPr="00736684" w:rsidRDefault="00CB7584" w:rsidP="00415109">
      <w:pPr>
        <w:rPr>
          <w:lang w:val="pt-PT"/>
        </w:rPr>
      </w:pPr>
      <w:r w:rsidRPr="00736684">
        <w:rPr>
          <w:rStyle w:val="Time2"/>
          <w:lang w:val="pt-PT"/>
        </w:rPr>
        <w:t>In primo nocturno</w:t>
      </w:r>
      <w:r w:rsidR="00885488" w:rsidRPr="00B779A9">
        <w:rPr>
          <w:lang w:val="pt-PT"/>
        </w:rPr>
        <w:t xml:space="preserve"> AN </w:t>
      </w:r>
      <w:r w:rsidR="00885488" w:rsidRPr="00794880">
        <w:rPr>
          <w:rStyle w:val="Incipit"/>
          <w:lang w:val="pt-PT"/>
        </w:rPr>
        <w:t>Cum</w:t>
      </w:r>
      <w:r w:rsidR="005A362F" w:rsidRPr="005A362F">
        <w:rPr>
          <w:i/>
          <w:lang w:val="pt-PT"/>
        </w:rPr>
        <w:t xml:space="preserve"> </w:t>
      </w:r>
      <w:r w:rsidR="00885488" w:rsidRPr="00794880">
        <w:rPr>
          <w:rStyle w:val="Incipit"/>
          <w:lang w:val="pt-PT"/>
        </w:rPr>
        <w:t>sub</w:t>
      </w:r>
      <w:r w:rsidR="005A362F" w:rsidRPr="005A362F">
        <w:rPr>
          <w:i/>
          <w:lang w:val="pt-PT"/>
        </w:rPr>
        <w:t xml:space="preserve"> </w:t>
      </w:r>
      <w:r w:rsidR="00885488" w:rsidRPr="00794880">
        <w:rPr>
          <w:rStyle w:val="Incipit"/>
          <w:lang w:val="pt-PT"/>
        </w:rPr>
        <w:t>Diocletiano</w:t>
      </w:r>
      <w:r w:rsidR="005A362F" w:rsidRPr="005A362F">
        <w:rPr>
          <w:i/>
          <w:lang w:val="pt-PT"/>
        </w:rPr>
        <w:t xml:space="preserve"> </w:t>
      </w:r>
      <w:r w:rsidR="00885488" w:rsidRPr="00794880">
        <w:rPr>
          <w:rStyle w:val="Incipit"/>
          <w:lang w:val="pt-PT"/>
        </w:rPr>
        <w:t>tyranno</w:t>
      </w:r>
      <w:r w:rsidR="00885488" w:rsidRPr="00B779A9">
        <w:rPr>
          <w:lang w:val="pt-PT"/>
        </w:rPr>
        <w:t xml:space="preserve"> cum reliquis duabus. </w:t>
      </w:r>
      <w:r w:rsidR="009C6C2E">
        <w:rPr>
          <w:lang w:val="pt-PT"/>
        </w:rPr>
        <w:t xml:space="preserve">Psalmi </w:t>
      </w:r>
      <w:r w:rsidR="001654ED">
        <w:rPr>
          <w:lang w:val="pt-PT"/>
        </w:rPr>
        <w:t>$E</w:t>
      </w:r>
      <w:r w:rsidRPr="00CB7584">
        <w:rPr>
          <w:lang w:val="pt-PT"/>
        </w:rPr>
        <w:t>::</w:t>
      </w:r>
      <w:r w:rsidR="007A7DB6" w:rsidRPr="00CB7584">
        <w:rPr>
          <w:lang w:val="pt-PT"/>
        </w:rPr>
        <w:t>de</w:t>
      </w:r>
      <w:r w:rsidR="00D734F4" w:rsidRPr="00CB7584">
        <w:rPr>
          <w:lang w:val="pt-PT"/>
        </w:rPr>
        <w:t xml:space="preserve"> </w:t>
      </w:r>
      <w:r w:rsidR="007A7DB6" w:rsidRPr="00CB7584">
        <w:rPr>
          <w:lang w:val="pt-PT"/>
        </w:rPr>
        <w:t>beata</w:t>
      </w:r>
      <w:r w:rsidR="00D734F4" w:rsidRPr="00CB7584">
        <w:rPr>
          <w:lang w:val="pt-PT"/>
        </w:rPr>
        <w:t xml:space="preserve"> </w:t>
      </w:r>
      <w:r w:rsidR="009C6C2E">
        <w:rPr>
          <w:lang w:val="pt-PT"/>
        </w:rPr>
        <w:t>virgine</w:t>
      </w:r>
      <w:r w:rsidR="00913211">
        <w:rPr>
          <w:lang w:val="pt-PT"/>
        </w:rPr>
        <w:t>$.</w:t>
      </w:r>
      <w:r w:rsidR="007A7DB6" w:rsidRPr="00B779A9">
        <w:rPr>
          <w:lang w:val="pt-PT"/>
        </w:rPr>
        <w:t xml:space="preserve"> </w:t>
      </w:r>
      <w:r w:rsidR="001654ED" w:rsidRPr="00736684">
        <w:rPr>
          <w:lang w:val="pt-PT"/>
        </w:rPr>
        <w:t>[</w:t>
      </w:r>
      <w:r w:rsidR="00885488" w:rsidRPr="00736684">
        <w:rPr>
          <w:lang w:val="pt-PT"/>
        </w:rPr>
        <w:t>PS</w:t>
      </w:r>
      <w:r w:rsidR="001654ED" w:rsidRPr="00736684">
        <w:rPr>
          <w:lang w:val="pt-PT"/>
        </w:rPr>
        <w:t>]</w:t>
      </w:r>
      <w:r w:rsidR="00885488" w:rsidRPr="00736684">
        <w:rPr>
          <w:lang w:val="pt-PT"/>
        </w:rPr>
        <w:t xml:space="preserve"> </w:t>
      </w:r>
      <w:r w:rsidR="00885488" w:rsidRPr="00736684">
        <w:rPr>
          <w:rStyle w:val="Incipit"/>
          <w:lang w:val="pt-PT"/>
        </w:rPr>
        <w:t>Domine</w:t>
      </w:r>
      <w:r w:rsidR="005A362F" w:rsidRPr="00736684">
        <w:rPr>
          <w:i/>
          <w:lang w:val="pt-PT"/>
        </w:rPr>
        <w:t xml:space="preserve"> </w:t>
      </w:r>
      <w:r w:rsidR="00885488" w:rsidRPr="00736684">
        <w:rPr>
          <w:rStyle w:val="Incipit"/>
          <w:lang w:val="pt-PT"/>
        </w:rPr>
        <w:t>dominus</w:t>
      </w:r>
      <w:r w:rsidR="00885488" w:rsidRPr="00736684">
        <w:rPr>
          <w:lang w:val="pt-PT"/>
        </w:rPr>
        <w:t xml:space="preserve">. </w:t>
      </w:r>
      <w:r w:rsidR="00BA24A1" w:rsidRPr="00736684">
        <w:rPr>
          <w:lang w:val="pt-PT"/>
        </w:rPr>
        <w:t>[</w:t>
      </w:r>
      <w:r w:rsidR="00885488" w:rsidRPr="00736684">
        <w:rPr>
          <w:lang w:val="pt-PT"/>
        </w:rPr>
        <w:t>PS</w:t>
      </w:r>
      <w:r w:rsidR="00BA24A1" w:rsidRPr="00736684">
        <w:rPr>
          <w:lang w:val="pt-PT"/>
        </w:rPr>
        <w:t>]</w:t>
      </w:r>
      <w:r w:rsidR="00885488" w:rsidRPr="00736684">
        <w:rPr>
          <w:lang w:val="pt-PT"/>
        </w:rPr>
        <w:t xml:space="preserve"> </w:t>
      </w:r>
      <w:r w:rsidR="00885488" w:rsidRPr="00736684">
        <w:rPr>
          <w:rStyle w:val="Incipit"/>
          <w:lang w:val="pt-PT"/>
        </w:rPr>
        <w:t>Caeli</w:t>
      </w:r>
      <w:r w:rsidR="005A362F" w:rsidRPr="00736684">
        <w:rPr>
          <w:i/>
          <w:lang w:val="pt-PT"/>
        </w:rPr>
        <w:t xml:space="preserve"> </w:t>
      </w:r>
      <w:r w:rsidR="00885488" w:rsidRPr="00736684">
        <w:rPr>
          <w:rStyle w:val="Incipit"/>
          <w:lang w:val="pt-PT"/>
        </w:rPr>
        <w:t>enarrant</w:t>
      </w:r>
      <w:r w:rsidR="00794880" w:rsidRPr="00736684">
        <w:rPr>
          <w:lang w:val="pt-PT"/>
        </w:rPr>
        <w:t xml:space="preserve">. </w:t>
      </w:r>
      <w:r w:rsidR="00BA24A1" w:rsidRPr="00736684">
        <w:rPr>
          <w:lang w:val="pt-PT"/>
        </w:rPr>
        <w:t>[</w:t>
      </w:r>
      <w:r w:rsidR="00885488" w:rsidRPr="00736684">
        <w:rPr>
          <w:lang w:val="pt-PT"/>
        </w:rPr>
        <w:t>PS</w:t>
      </w:r>
      <w:r w:rsidR="00BA24A1" w:rsidRPr="00736684">
        <w:rPr>
          <w:lang w:val="pt-PT"/>
        </w:rPr>
        <w:t>]</w:t>
      </w:r>
      <w:r w:rsidR="00885488" w:rsidRPr="00736684">
        <w:rPr>
          <w:lang w:val="pt-PT"/>
        </w:rPr>
        <w:t xml:space="preserve"> </w:t>
      </w:r>
      <w:r w:rsidR="00885488" w:rsidRPr="00736684">
        <w:rPr>
          <w:rStyle w:val="Incipit"/>
          <w:lang w:val="pt-PT"/>
        </w:rPr>
        <w:t>Domini</w:t>
      </w:r>
      <w:r w:rsidR="005A362F" w:rsidRPr="00736684">
        <w:rPr>
          <w:i/>
          <w:lang w:val="pt-PT"/>
        </w:rPr>
        <w:t xml:space="preserve"> </w:t>
      </w:r>
      <w:r w:rsidR="00885488" w:rsidRPr="00736684">
        <w:rPr>
          <w:rStyle w:val="Incipit"/>
          <w:lang w:val="pt-PT"/>
        </w:rPr>
        <w:t>est</w:t>
      </w:r>
      <w:r w:rsidR="005A362F" w:rsidRPr="00736684">
        <w:rPr>
          <w:i/>
          <w:lang w:val="pt-PT"/>
        </w:rPr>
        <w:t xml:space="preserve"> </w:t>
      </w:r>
      <w:r w:rsidR="00885488" w:rsidRPr="00736684">
        <w:rPr>
          <w:rStyle w:val="Incipit"/>
          <w:lang w:val="pt-PT"/>
        </w:rPr>
        <w:t>terra</w:t>
      </w:r>
      <w:r w:rsidR="007A7DB6" w:rsidRPr="00736684">
        <w:rPr>
          <w:lang w:val="pt-PT"/>
        </w:rPr>
        <w:t xml:space="preserve">. Versiculi </w:t>
      </w:r>
      <w:r w:rsidR="00EE3F47" w:rsidRPr="00736684">
        <w:rPr>
          <w:lang w:val="pt-PT"/>
        </w:rPr>
        <w:t xml:space="preserve">de </w:t>
      </w:r>
      <w:r w:rsidRPr="00736684">
        <w:rPr>
          <w:lang w:val="pt-PT"/>
        </w:rPr>
        <w:t>%D::</w:t>
      </w:r>
      <w:r w:rsidR="007A7DB6" w:rsidRPr="00736684">
        <w:rPr>
          <w:lang w:val="pt-PT"/>
        </w:rPr>
        <w:t>martyribus</w:t>
      </w:r>
      <w:r w:rsidRPr="00736684">
        <w:rPr>
          <w:lang w:val="pt-PT"/>
        </w:rPr>
        <w:t>%</w:t>
      </w:r>
      <w:r w:rsidR="007A7DB6" w:rsidRPr="00736684">
        <w:rPr>
          <w:lang w:val="pt-PT"/>
        </w:rPr>
        <w:t xml:space="preserve"> $E::</w:t>
      </w:r>
      <w:r w:rsidR="00885488" w:rsidRPr="00736684">
        <w:rPr>
          <w:lang w:val="pt-PT"/>
        </w:rPr>
        <w:t>virginibus</w:t>
      </w:r>
      <w:r w:rsidR="007A7DB6" w:rsidRPr="00736684">
        <w:rPr>
          <w:lang w:val="pt-PT"/>
        </w:rPr>
        <w:t>$</w:t>
      </w:r>
      <w:r w:rsidR="00885488" w:rsidRPr="00736684">
        <w:rPr>
          <w:lang w:val="pt-PT"/>
        </w:rPr>
        <w:t>.</w:t>
      </w:r>
      <w:r w:rsidR="00EE49E0" w:rsidRPr="00736684">
        <w:rPr>
          <w:lang w:val="pt-PT"/>
        </w:rPr>
        <w:t xml:space="preserve"> LHI</w:t>
      </w:r>
      <w:r w:rsidR="00885488" w:rsidRPr="00736684">
        <w:rPr>
          <w:lang w:val="pt-PT"/>
        </w:rPr>
        <w:t xml:space="preserve"> </w:t>
      </w:r>
      <w:r w:rsidR="00885488" w:rsidRPr="00736684">
        <w:rPr>
          <w:rStyle w:val="Incipit"/>
          <w:lang w:val="pt-PT"/>
        </w:rPr>
        <w:t>Apud</w:t>
      </w:r>
      <w:r w:rsidR="005A362F" w:rsidRPr="00736684">
        <w:rPr>
          <w:i/>
          <w:lang w:val="pt-PT"/>
        </w:rPr>
        <w:t xml:space="preserve"> </w:t>
      </w:r>
      <w:r w:rsidR="00885488" w:rsidRPr="00736684">
        <w:rPr>
          <w:rStyle w:val="Incipit"/>
          <w:lang w:val="pt-PT"/>
        </w:rPr>
        <w:t>Retias</w:t>
      </w:r>
      <w:r w:rsidR="005A362F" w:rsidRPr="00736684">
        <w:rPr>
          <w:i/>
          <w:lang w:val="pt-PT"/>
        </w:rPr>
        <w:t xml:space="preserve"> </w:t>
      </w:r>
      <w:r w:rsidR="00885488" w:rsidRPr="00736684">
        <w:rPr>
          <w:rStyle w:val="Incipit"/>
          <w:lang w:val="pt-PT"/>
        </w:rPr>
        <w:t>in</w:t>
      </w:r>
      <w:r w:rsidR="005A362F" w:rsidRPr="00736684">
        <w:rPr>
          <w:i/>
          <w:lang w:val="pt-PT"/>
        </w:rPr>
        <w:t xml:space="preserve"> </w:t>
      </w:r>
      <w:r w:rsidR="00885488" w:rsidRPr="00736684">
        <w:rPr>
          <w:rStyle w:val="Incipit"/>
          <w:lang w:val="pt-PT"/>
        </w:rPr>
        <w:t>ci</w:t>
      </w:r>
      <w:r w:rsidR="00D66EA2" w:rsidRPr="00736684">
        <w:rPr>
          <w:rStyle w:val="Incipit"/>
          <w:lang w:val="pt-PT"/>
        </w:rPr>
        <w:t>vita</w:t>
      </w:r>
      <w:r w:rsidR="00885488" w:rsidRPr="00736684">
        <w:rPr>
          <w:rStyle w:val="Incipit"/>
          <w:lang w:val="pt-PT"/>
        </w:rPr>
        <w:t>te</w:t>
      </w:r>
      <w:r w:rsidR="005A362F" w:rsidRPr="00736684">
        <w:rPr>
          <w:i/>
          <w:lang w:val="pt-PT"/>
        </w:rPr>
        <w:t xml:space="preserve"> </w:t>
      </w:r>
      <w:r w:rsidR="00885488" w:rsidRPr="00736684">
        <w:rPr>
          <w:rStyle w:val="Incipit"/>
          <w:lang w:val="pt-PT"/>
        </w:rPr>
        <w:t>Augusta</w:t>
      </w:r>
      <w:r w:rsidR="00885488" w:rsidRPr="00736684">
        <w:rPr>
          <w:lang w:val="pt-PT"/>
        </w:rPr>
        <w:t xml:space="preserve">. RP </w:t>
      </w:r>
      <w:r w:rsidR="00885488" w:rsidRPr="00736684">
        <w:rPr>
          <w:rStyle w:val="Incipit"/>
          <w:lang w:val="pt-PT"/>
        </w:rPr>
        <w:t>Beatus</w:t>
      </w:r>
      <w:r w:rsidR="005A362F" w:rsidRPr="00736684">
        <w:rPr>
          <w:i/>
          <w:lang w:val="pt-PT"/>
        </w:rPr>
        <w:t xml:space="preserve"> </w:t>
      </w:r>
      <w:r w:rsidR="00885488" w:rsidRPr="00736684">
        <w:rPr>
          <w:rStyle w:val="Incipit"/>
          <w:lang w:val="pt-PT"/>
        </w:rPr>
        <w:t>pontifex</w:t>
      </w:r>
      <w:r w:rsidR="005A362F" w:rsidRPr="00736684">
        <w:rPr>
          <w:i/>
          <w:lang w:val="pt-PT"/>
        </w:rPr>
        <w:t xml:space="preserve"> </w:t>
      </w:r>
      <w:r w:rsidR="00885488" w:rsidRPr="00736684">
        <w:rPr>
          <w:rStyle w:val="Incipit"/>
          <w:lang w:val="pt-PT"/>
        </w:rPr>
        <w:t>Narcissus</w:t>
      </w:r>
      <w:r w:rsidR="00885488" w:rsidRPr="00736684">
        <w:rPr>
          <w:lang w:val="pt-PT"/>
        </w:rPr>
        <w:t xml:space="preserve"> cum duobus sequentibus.</w:t>
      </w:r>
    </w:p>
    <w:p w:rsidR="00885488" w:rsidRPr="00B779A9" w:rsidRDefault="00CB7584" w:rsidP="00415109">
      <w:pPr>
        <w:rPr>
          <w:lang w:val="pt-PT"/>
        </w:rPr>
      </w:pPr>
      <w:r w:rsidRPr="00736684">
        <w:rPr>
          <w:rStyle w:val="Time2"/>
          <w:lang w:val="pt-PT"/>
        </w:rPr>
        <w:t>In secundo nocturno</w:t>
      </w:r>
      <w:r w:rsidR="00885488" w:rsidRPr="00B779A9">
        <w:rPr>
          <w:lang w:val="pt-PT"/>
        </w:rPr>
        <w:t xml:space="preserve"> AN </w:t>
      </w:r>
      <w:r w:rsidR="00885488" w:rsidRPr="00794880">
        <w:rPr>
          <w:rStyle w:val="Incipit"/>
          <w:lang w:val="pt-PT"/>
        </w:rPr>
        <w:t>Cum</w:t>
      </w:r>
      <w:r w:rsidR="005A362F" w:rsidRPr="005A362F">
        <w:rPr>
          <w:i/>
          <w:lang w:val="pt-PT"/>
        </w:rPr>
        <w:t xml:space="preserve"> </w:t>
      </w:r>
      <w:r w:rsidR="00885488" w:rsidRPr="00794880">
        <w:rPr>
          <w:rStyle w:val="Incipit"/>
          <w:lang w:val="pt-PT"/>
        </w:rPr>
        <w:t>psalmis</w:t>
      </w:r>
      <w:r w:rsidR="005A362F" w:rsidRPr="005A362F">
        <w:rPr>
          <w:i/>
          <w:lang w:val="pt-PT"/>
        </w:rPr>
        <w:t xml:space="preserve"> </w:t>
      </w:r>
      <w:r w:rsidR="00885488" w:rsidRPr="00794880">
        <w:rPr>
          <w:rStyle w:val="Incipit"/>
          <w:lang w:val="pt-PT"/>
        </w:rPr>
        <w:t>deo</w:t>
      </w:r>
      <w:r w:rsidR="005A362F" w:rsidRPr="005A362F">
        <w:rPr>
          <w:i/>
          <w:lang w:val="pt-PT"/>
        </w:rPr>
        <w:t xml:space="preserve"> </w:t>
      </w:r>
      <w:r w:rsidR="00885488" w:rsidRPr="00794880">
        <w:rPr>
          <w:rStyle w:val="Incipit"/>
          <w:lang w:val="pt-PT"/>
        </w:rPr>
        <w:t>et</w:t>
      </w:r>
      <w:r w:rsidR="005A362F" w:rsidRPr="005A362F">
        <w:rPr>
          <w:i/>
          <w:lang w:val="pt-PT"/>
        </w:rPr>
        <w:t xml:space="preserve"> </w:t>
      </w:r>
      <w:r w:rsidR="00885488" w:rsidRPr="00794880">
        <w:rPr>
          <w:rStyle w:val="Incipit"/>
          <w:lang w:val="pt-PT"/>
        </w:rPr>
        <w:t>hymnis</w:t>
      </w:r>
      <w:r w:rsidR="00885488" w:rsidRPr="00B779A9">
        <w:rPr>
          <w:lang w:val="pt-PT"/>
        </w:rPr>
        <w:t xml:space="preserve"> cum duabus sequentibus. PS </w:t>
      </w:r>
      <w:r w:rsidR="00885488" w:rsidRPr="00794880">
        <w:rPr>
          <w:rStyle w:val="Incipit"/>
          <w:lang w:val="pt-PT"/>
        </w:rPr>
        <w:t>Eructavit</w:t>
      </w:r>
      <w:r w:rsidR="00794880" w:rsidRPr="00794880">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Deus</w:t>
      </w:r>
      <w:r w:rsidR="005A362F" w:rsidRPr="005A362F">
        <w:rPr>
          <w:i/>
          <w:lang w:val="pt-PT"/>
        </w:rPr>
        <w:t xml:space="preserve"> </w:t>
      </w:r>
      <w:r w:rsidR="00885488" w:rsidRPr="00794880">
        <w:rPr>
          <w:rStyle w:val="Incipit"/>
          <w:lang w:val="pt-PT"/>
        </w:rPr>
        <w:t>noster</w:t>
      </w:r>
      <w:r w:rsidR="005A362F" w:rsidRPr="005A362F">
        <w:rPr>
          <w:i/>
          <w:lang w:val="pt-PT"/>
        </w:rPr>
        <w:t xml:space="preserve"> </w:t>
      </w:r>
      <w:r w:rsidR="00885488" w:rsidRPr="00794880">
        <w:rPr>
          <w:rStyle w:val="Incipit"/>
          <w:lang w:val="pt-PT"/>
        </w:rPr>
        <w:t>refugium</w:t>
      </w:r>
      <w:r w:rsidR="00794880" w:rsidRPr="00794880">
        <w:rPr>
          <w:lang w:val="pt-PT"/>
        </w:rPr>
        <w:t xml:space="preserve">. </w:t>
      </w:r>
      <w:r w:rsidR="00BA24A1" w:rsidRPr="00B779A9">
        <w:rPr>
          <w:lang w:val="pt-PT"/>
        </w:rPr>
        <w:t>[</w:t>
      </w:r>
      <w:r w:rsidR="00885488" w:rsidRPr="00B779A9">
        <w:rPr>
          <w:lang w:val="pt-PT"/>
        </w:rPr>
        <w:t>PS</w:t>
      </w:r>
      <w:r w:rsidR="00BA24A1" w:rsidRPr="00B779A9">
        <w:rPr>
          <w:lang w:val="pt-PT"/>
        </w:rPr>
        <w:t>]</w:t>
      </w:r>
      <w:r w:rsidR="005A362F" w:rsidRPr="005A362F">
        <w:rPr>
          <w:i/>
          <w:lang w:val="pt-PT"/>
        </w:rPr>
        <w:t xml:space="preserve"> </w:t>
      </w:r>
      <w:r w:rsidR="00885488" w:rsidRPr="00794880">
        <w:rPr>
          <w:rStyle w:val="Incipit"/>
          <w:lang w:val="pt-PT"/>
        </w:rPr>
        <w:t>Fundamenta</w:t>
      </w:r>
      <w:r w:rsidR="00885488" w:rsidRPr="00B779A9">
        <w:rPr>
          <w:lang w:val="pt-PT"/>
        </w:rPr>
        <w:t xml:space="preserve">. RP </w:t>
      </w:r>
      <w:r w:rsidR="00885488" w:rsidRPr="00794880">
        <w:rPr>
          <w:rStyle w:val="Incipit"/>
          <w:lang w:val="pt-PT"/>
        </w:rPr>
        <w:t>Propulso</w:t>
      </w:r>
      <w:r w:rsidR="005A362F" w:rsidRPr="005A362F">
        <w:rPr>
          <w:i/>
          <w:lang w:val="pt-PT"/>
        </w:rPr>
        <w:t xml:space="preserve"> </w:t>
      </w:r>
      <w:r w:rsidR="00885488" w:rsidRPr="00794880">
        <w:rPr>
          <w:rStyle w:val="Incipit"/>
          <w:lang w:val="pt-PT"/>
        </w:rPr>
        <w:t>post</w:t>
      </w:r>
      <w:r w:rsidR="005A362F" w:rsidRPr="005A362F">
        <w:rPr>
          <w:i/>
          <w:lang w:val="pt-PT"/>
        </w:rPr>
        <w:t xml:space="preserve"> </w:t>
      </w:r>
      <w:r w:rsidR="00885488" w:rsidRPr="00794880">
        <w:rPr>
          <w:rStyle w:val="Incipit"/>
          <w:lang w:val="pt-PT"/>
        </w:rPr>
        <w:t>longum</w:t>
      </w:r>
      <w:r w:rsidR="00885488" w:rsidRPr="00B779A9">
        <w:rPr>
          <w:lang w:val="pt-PT"/>
        </w:rPr>
        <w:t xml:space="preserve"> cum duobus sequentibus.</w:t>
      </w:r>
    </w:p>
    <w:p w:rsidR="00885488" w:rsidRPr="00B779A9" w:rsidRDefault="00CB7584" w:rsidP="00415109">
      <w:pPr>
        <w:rPr>
          <w:lang w:val="pt-PT"/>
        </w:rPr>
      </w:pPr>
      <w:r w:rsidRPr="00736684">
        <w:rPr>
          <w:rStyle w:val="Time2"/>
          <w:lang w:val="pt-PT"/>
        </w:rPr>
        <w:lastRenderedPageBreak/>
        <w:t>In tertio nocturno</w:t>
      </w:r>
      <w:r w:rsidR="00885488" w:rsidRPr="00B779A9">
        <w:rPr>
          <w:lang w:val="pt-PT"/>
        </w:rPr>
        <w:t xml:space="preserve"> AN </w:t>
      </w:r>
      <w:r w:rsidR="00885488" w:rsidRPr="00736684">
        <w:rPr>
          <w:rStyle w:val="Incipit"/>
          <w:lang w:val="pt-PT"/>
        </w:rPr>
        <w:t>Sancto pontifice</w:t>
      </w:r>
      <w:r w:rsidR="00885488" w:rsidRPr="00B779A9">
        <w:rPr>
          <w:lang w:val="pt-PT"/>
        </w:rPr>
        <w:t xml:space="preserve"> cum sequentibus duabus. </w:t>
      </w:r>
      <w:r w:rsidR="00885488" w:rsidRPr="00B779A9">
        <w:rPr>
          <w:lang w:val="fr-FR"/>
        </w:rPr>
        <w:t xml:space="preserve">PS </w:t>
      </w:r>
      <w:r w:rsidR="00885488" w:rsidRPr="00736684">
        <w:rPr>
          <w:rStyle w:val="Incipit"/>
          <w:lang w:val="fr-FR"/>
        </w:rPr>
        <w:t>Cantate</w:t>
      </w:r>
      <w:r w:rsidR="00885488" w:rsidRPr="00B779A9">
        <w:rPr>
          <w:lang w:val="fr-FR"/>
        </w:rPr>
        <w:t xml:space="preserve"> primum.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Dominus regnavit exultet</w:t>
      </w:r>
      <w:r w:rsidR="00885488" w:rsidRPr="00B779A9">
        <w:rPr>
          <w:lang w:val="fr-FR"/>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736684">
        <w:rPr>
          <w:rStyle w:val="Incipit"/>
          <w:lang w:val="it-IT"/>
        </w:rPr>
        <w:t>Cantate</w:t>
      </w:r>
      <w:r w:rsidR="00885488" w:rsidRPr="00B779A9">
        <w:rPr>
          <w:lang w:val="it-IT"/>
        </w:rPr>
        <w:t xml:space="preserve"> secundum. EV </w:t>
      </w:r>
      <w:r w:rsidR="00885488" w:rsidRPr="00736684">
        <w:rPr>
          <w:rStyle w:val="Incipit"/>
          <w:lang w:val="it-IT"/>
        </w:rPr>
        <w:t>Erant appropinquantes ad Iesum publicani</w:t>
      </w:r>
      <w:r w:rsidR="00885488" w:rsidRPr="00B779A9">
        <w:rPr>
          <w:lang w:val="it-IT"/>
        </w:rPr>
        <w:t xml:space="preserve"> </w:t>
      </w:r>
      <w:r w:rsidR="008D35E3" w:rsidRPr="00B779A9">
        <w:rPr>
          <w:lang w:val="it-IT"/>
        </w:rPr>
        <w:t>quaere</w:t>
      </w:r>
      <w:r w:rsidR="00885488" w:rsidRPr="00B779A9">
        <w:rPr>
          <w:lang w:val="it-IT"/>
        </w:rPr>
        <w:t xml:space="preserve"> in tertia dominica trinitatis. </w:t>
      </w:r>
      <w:r w:rsidR="00885488" w:rsidRPr="00B779A9">
        <w:rPr>
          <w:lang w:val="pt-PT"/>
        </w:rPr>
        <w:t xml:space="preserve">RP </w:t>
      </w:r>
      <w:r w:rsidR="00885488" w:rsidRPr="00736684">
        <w:rPr>
          <w:rStyle w:val="Incipit"/>
          <w:lang w:val="pt-PT"/>
        </w:rPr>
        <w:t xml:space="preserve">Postquam novella </w:t>
      </w:r>
      <w:r w:rsidR="009772E9" w:rsidRPr="00736684">
        <w:rPr>
          <w:rStyle w:val="Incipit"/>
          <w:lang w:val="pt-PT"/>
        </w:rPr>
        <w:t>conv</w:t>
      </w:r>
      <w:r w:rsidR="003C01B7" w:rsidRPr="00736684">
        <w:rPr>
          <w:rStyle w:val="Incipit"/>
          <w:lang w:val="pt-PT"/>
        </w:rPr>
        <w:t>ersa Af</w:t>
      </w:r>
      <w:r w:rsidR="00885488" w:rsidRPr="00736684">
        <w:rPr>
          <w:rStyle w:val="Incipit"/>
          <w:lang w:val="pt-PT"/>
        </w:rPr>
        <w:t>ra</w:t>
      </w:r>
      <w:r w:rsidR="00885488" w:rsidRPr="00B779A9">
        <w:rPr>
          <w:lang w:val="pt-PT"/>
        </w:rPr>
        <w:t xml:space="preserve"> cum duobus sequentibus. </w:t>
      </w:r>
      <w:r w:rsidR="00F15C46" w:rsidRPr="00B779A9">
        <w:rPr>
          <w:lang w:val="pt-PT"/>
        </w:rPr>
        <w:t>[</w:t>
      </w:r>
      <w:r w:rsidR="00885488" w:rsidRPr="00B779A9">
        <w:rPr>
          <w:lang w:val="pt-PT"/>
        </w:rPr>
        <w:t>TD</w:t>
      </w:r>
      <w:r w:rsidR="00F15C46" w:rsidRPr="00B779A9">
        <w:rPr>
          <w:lang w:val="pt-PT"/>
        </w:rPr>
        <w:t xml:space="preserve">] </w:t>
      </w:r>
      <w:r w:rsidR="00F15C46" w:rsidRPr="00736684">
        <w:rPr>
          <w:rStyle w:val="Incipit"/>
          <w:lang w:val="pt-PT"/>
        </w:rPr>
        <w:t>Te deum</w:t>
      </w:r>
      <w:r w:rsidR="00955A50" w:rsidRPr="00736684">
        <w:rPr>
          <w:rStyle w:val="Incipit"/>
          <w:lang w:val="pt-PT"/>
        </w:rPr>
        <w:t xml:space="preserve"> laudamus</w:t>
      </w:r>
      <w:r w:rsidR="00885488" w:rsidRPr="00B779A9">
        <w:rPr>
          <w:lang w:val="pt-PT"/>
        </w:rPr>
        <w:t>.</w:t>
      </w:r>
    </w:p>
    <w:p w:rsidR="00885488" w:rsidRPr="00B779A9" w:rsidRDefault="00CB7584" w:rsidP="00415109">
      <w:pPr>
        <w:rPr>
          <w:lang w:val="pt-PT"/>
        </w:rPr>
      </w:pPr>
      <w:r w:rsidRPr="00736684">
        <w:rPr>
          <w:rStyle w:val="Time1"/>
          <w:lang w:val="pt-PT"/>
        </w:rPr>
        <w:t>Ad laudes</w:t>
      </w:r>
      <w:r w:rsidR="00885488" w:rsidRPr="00B779A9">
        <w:rPr>
          <w:lang w:val="pt-PT"/>
        </w:rPr>
        <w:t xml:space="preserve"> AN </w:t>
      </w:r>
      <w:r w:rsidR="001D1C08" w:rsidRPr="00736684">
        <w:rPr>
          <w:rStyle w:val="Incipit"/>
          <w:lang w:val="pt-PT"/>
        </w:rPr>
        <w:t>Invi</w:t>
      </w:r>
      <w:r w:rsidR="003C01B7" w:rsidRPr="00736684">
        <w:rPr>
          <w:rStyle w:val="Incipit"/>
          <w:lang w:val="pt-PT"/>
        </w:rPr>
        <w:t>cta Christi testis Af</w:t>
      </w:r>
      <w:r w:rsidR="00885488" w:rsidRPr="00736684">
        <w:rPr>
          <w:rStyle w:val="Incipit"/>
          <w:lang w:val="pt-PT"/>
        </w:rPr>
        <w:t>ra</w:t>
      </w:r>
      <w:r w:rsidR="00F15C46" w:rsidRPr="00B779A9">
        <w:rPr>
          <w:lang w:val="pt-PT"/>
        </w:rPr>
        <w:t xml:space="preserve"> cum quatt</w:t>
      </w:r>
      <w:r w:rsidR="00885488" w:rsidRPr="00B779A9">
        <w:rPr>
          <w:lang w:val="pt-PT"/>
        </w:rPr>
        <w:t>u</w:t>
      </w:r>
      <w:r w:rsidR="00F15C46" w:rsidRPr="00B779A9">
        <w:rPr>
          <w:lang w:val="pt-PT"/>
        </w:rPr>
        <w:t>o</w:t>
      </w:r>
      <w:r w:rsidR="00885488" w:rsidRPr="00B779A9">
        <w:rPr>
          <w:lang w:val="pt-PT"/>
        </w:rPr>
        <w:t>r sequentibus. HY</w:t>
      </w:r>
      <w:r w:rsidR="00955023">
        <w:rPr>
          <w:lang w:val="pt-PT"/>
        </w:rPr>
        <w:t>HV</w:t>
      </w:r>
      <w:r w:rsidR="00885488" w:rsidRPr="00B779A9">
        <w:rPr>
          <w:lang w:val="pt-PT"/>
        </w:rPr>
        <w:t xml:space="preserve"> </w:t>
      </w:r>
      <w:r w:rsidR="00885488" w:rsidRPr="00736684">
        <w:rPr>
          <w:rStyle w:val="Incipit"/>
          <w:lang w:val="pt-PT"/>
        </w:rPr>
        <w:t>Te quaesumus gratissima</w:t>
      </w:r>
      <w:r w:rsidR="00955023" w:rsidRPr="00736684">
        <w:rPr>
          <w:rStyle w:val="Incipit"/>
          <w:lang w:val="pt-PT"/>
        </w:rPr>
        <w:t>m</w:t>
      </w:r>
      <w:r w:rsidR="00885488" w:rsidRPr="00B779A9">
        <w:rPr>
          <w:lang w:val="pt-PT"/>
        </w:rPr>
        <w:t xml:space="preserve">. </w:t>
      </w:r>
      <w:r w:rsidR="00F15C46" w:rsidRPr="00B779A9">
        <w:rPr>
          <w:lang w:val="pt-PT"/>
        </w:rPr>
        <w:t>H</w:t>
      </w:r>
      <w:r w:rsidR="00885488" w:rsidRPr="00B779A9">
        <w:rPr>
          <w:lang w:val="pt-PT"/>
        </w:rPr>
        <w:t xml:space="preserve">V </w:t>
      </w:r>
      <w:r w:rsidR="000F4FB4" w:rsidRPr="00736684">
        <w:rPr>
          <w:rStyle w:val="Incipit"/>
          <w:lang w:val="pt-PT"/>
        </w:rPr>
        <w:t>Salve</w:t>
      </w:r>
      <w:r w:rsidR="00885488" w:rsidRPr="00736684">
        <w:rPr>
          <w:rStyle w:val="Incipit"/>
          <w:lang w:val="pt-PT"/>
        </w:rPr>
        <w:t xml:space="preserve"> beata</w:t>
      </w:r>
      <w:r w:rsidR="00885488" w:rsidRPr="00B779A9">
        <w:rPr>
          <w:lang w:val="pt-PT"/>
        </w:rPr>
        <w:t xml:space="preserve">. VS </w:t>
      </w:r>
      <w:r w:rsidR="00885488" w:rsidRPr="00736684">
        <w:rPr>
          <w:rStyle w:val="Incipit"/>
          <w:lang w:val="pt-PT"/>
        </w:rPr>
        <w:t>Iustorum animae</w:t>
      </w:r>
      <w:r w:rsidR="00885488" w:rsidRPr="00B779A9">
        <w:rPr>
          <w:lang w:val="pt-PT"/>
        </w:rPr>
        <w:t xml:space="preserve">. AB </w:t>
      </w:r>
      <w:r w:rsidR="00885488" w:rsidRPr="00736684">
        <w:rPr>
          <w:rStyle w:val="Incipit"/>
          <w:lang w:val="pt-PT"/>
        </w:rPr>
        <w:t>Cum ad martyris sepulchrum</w:t>
      </w:r>
      <w:r w:rsidR="00885488" w:rsidRPr="00B779A9">
        <w:rPr>
          <w:lang w:val="pt-PT"/>
        </w:rPr>
        <w:t xml:space="preserve">. </w:t>
      </w:r>
    </w:p>
    <w:p w:rsidR="00885488" w:rsidRPr="00B779A9" w:rsidRDefault="00955023" w:rsidP="00415109">
      <w:pPr>
        <w:rPr>
          <w:lang w:val="pt-PT"/>
        </w:rPr>
      </w:pPr>
      <w:r>
        <w:rPr>
          <w:lang w:val="pt-PT"/>
        </w:rPr>
        <w:t>Suffragium d</w:t>
      </w:r>
      <w:r w:rsidR="00F15C46" w:rsidRPr="00B779A9">
        <w:rPr>
          <w:lang w:val="pt-PT"/>
        </w:rPr>
        <w:t xml:space="preserve">e sancto Donato </w:t>
      </w:r>
      <w:r>
        <w:rPr>
          <w:lang w:val="pt-PT"/>
        </w:rPr>
        <w:t xml:space="preserve">[AC] </w:t>
      </w:r>
      <w:r w:rsidR="00CB7584" w:rsidRPr="004518BD">
        <w:rPr>
          <w:rStyle w:val="Incipit"/>
          <w:lang w:val="pt-PT"/>
        </w:rPr>
        <w:t>%D</w:t>
      </w:r>
      <w:r w:rsidRPr="004518BD">
        <w:rPr>
          <w:rStyle w:val="Incipit"/>
          <w:lang w:val="pt-PT"/>
        </w:rPr>
        <w:t>::</w:t>
      </w:r>
      <w:r w:rsidR="00992EDC" w:rsidRPr="004518BD">
        <w:rPr>
          <w:rStyle w:val="Incipit"/>
          <w:lang w:val="pt-PT"/>
        </w:rPr>
        <w:t>Stola</w:t>
      </w:r>
      <w:r w:rsidR="00D734F4" w:rsidRPr="004518BD">
        <w:rPr>
          <w:rStyle w:val="Incipit"/>
          <w:lang w:val="pt-PT"/>
        </w:rPr>
        <w:t xml:space="preserve"> </w:t>
      </w:r>
      <w:r w:rsidR="00992EDC" w:rsidRPr="004518BD">
        <w:rPr>
          <w:rStyle w:val="Incipit"/>
          <w:lang w:val="pt-PT"/>
        </w:rPr>
        <w:t>iocunditatis</w:t>
      </w:r>
      <w:r w:rsidR="00CB7584" w:rsidRPr="004518BD">
        <w:rPr>
          <w:rStyle w:val="Incipit"/>
          <w:lang w:val="pt-PT"/>
        </w:rPr>
        <w:t>%</w:t>
      </w:r>
      <w:r w:rsidR="006179D2">
        <w:rPr>
          <w:lang w:val="pt-PT"/>
        </w:rPr>
        <w:t xml:space="preserve">. </w:t>
      </w:r>
      <w:r w:rsidR="00CB7584" w:rsidRPr="004518BD">
        <w:rPr>
          <w:lang w:val="pt-PT"/>
        </w:rPr>
        <w:t>$E::AC</w:t>
      </w:r>
      <w:r w:rsidR="005A362F" w:rsidRPr="004518BD">
        <w:rPr>
          <w:lang w:val="pt-PT"/>
        </w:rPr>
        <w:t xml:space="preserve"> </w:t>
      </w:r>
      <w:r w:rsidR="00885488" w:rsidRPr="004518BD">
        <w:rPr>
          <w:rStyle w:val="Incipit"/>
          <w:lang w:val="pt-PT"/>
        </w:rPr>
        <w:t>Hic</w:t>
      </w:r>
      <w:r w:rsidR="005A362F" w:rsidRPr="004518BD">
        <w:rPr>
          <w:rStyle w:val="Incipit"/>
          <w:lang w:val="pt-PT"/>
        </w:rPr>
        <w:t xml:space="preserve"> </w:t>
      </w:r>
      <w:r w:rsidR="00C31823" w:rsidRPr="004518BD">
        <w:rPr>
          <w:rStyle w:val="Incipit"/>
          <w:lang w:val="pt-PT"/>
        </w:rPr>
        <w:t>vir</w:t>
      </w:r>
      <w:r w:rsidR="005A362F" w:rsidRPr="004518BD">
        <w:rPr>
          <w:rStyle w:val="Incipit"/>
          <w:lang w:val="pt-PT"/>
        </w:rPr>
        <w:t xml:space="preserve"> </w:t>
      </w:r>
      <w:r w:rsidR="00465E69" w:rsidRPr="004518BD">
        <w:rPr>
          <w:rStyle w:val="Incipit"/>
          <w:lang w:val="pt-PT"/>
        </w:rPr>
        <w:t>despiciens</w:t>
      </w:r>
      <w:r w:rsidR="00CB7584" w:rsidRPr="004518BD">
        <w:rPr>
          <w:lang w:val="pt-PT"/>
        </w:rPr>
        <w:t>$</w:t>
      </w:r>
      <w:r w:rsidR="00465E69" w:rsidRPr="004518BD">
        <w:rPr>
          <w:lang w:val="pt-PT"/>
        </w:rPr>
        <w:t>.</w:t>
      </w:r>
      <w:r w:rsidR="00885488" w:rsidRPr="00CB7584">
        <w:rPr>
          <w:lang w:val="pt-PT"/>
        </w:rPr>
        <w:t xml:space="preserve"> </w:t>
      </w:r>
      <w:r w:rsidR="00F15C46" w:rsidRPr="00CB7584">
        <w:rPr>
          <w:lang w:val="pt-PT"/>
        </w:rPr>
        <w:t xml:space="preserve">[BD] </w:t>
      </w:r>
      <w:r w:rsidR="005F6F99" w:rsidRPr="00CB7584">
        <w:rPr>
          <w:rStyle w:val="Incipit"/>
          <w:lang w:val="pt-PT"/>
        </w:rPr>
        <w:t>Benedicamus</w:t>
      </w:r>
      <w:r w:rsidR="00F15C46" w:rsidRPr="00CB7584">
        <w:rPr>
          <w:lang w:val="pt-PT"/>
        </w:rPr>
        <w:t xml:space="preserve"> </w:t>
      </w:r>
      <w:r w:rsidR="00EE3F47">
        <w:rPr>
          <w:lang w:val="pt-PT"/>
        </w:rPr>
        <w:t xml:space="preserve">de </w:t>
      </w:r>
      <w:r w:rsidR="00CB7584">
        <w:rPr>
          <w:lang w:val="pt-PT"/>
        </w:rPr>
        <w:t>%D::</w:t>
      </w:r>
      <w:r w:rsidR="00992EDC" w:rsidRPr="00CB7584">
        <w:rPr>
          <w:lang w:val="pt-PT"/>
        </w:rPr>
        <w:t>martyribus</w:t>
      </w:r>
      <w:r w:rsidR="00CB7584">
        <w:rPr>
          <w:lang w:val="pt-PT"/>
        </w:rPr>
        <w:t>%</w:t>
      </w:r>
      <w:r w:rsidR="00992EDC" w:rsidRPr="00CB7584">
        <w:rPr>
          <w:lang w:val="pt-PT"/>
        </w:rPr>
        <w:t xml:space="preserve"> $E::</w:t>
      </w:r>
      <w:r w:rsidR="00885488" w:rsidRPr="00CB7584">
        <w:rPr>
          <w:lang w:val="pt-PT"/>
        </w:rPr>
        <w:t>virgini</w:t>
      </w:r>
      <w:r w:rsidR="00885488" w:rsidRPr="00B779A9">
        <w:rPr>
          <w:lang w:val="pt-PT"/>
        </w:rPr>
        <w:t>bus</w:t>
      </w:r>
      <w:r w:rsidR="00992EDC" w:rsidRPr="00B779A9">
        <w:rPr>
          <w:lang w:val="pt-PT"/>
        </w:rPr>
        <w:t>$</w:t>
      </w:r>
      <w:r w:rsidR="00885488" w:rsidRPr="00B779A9">
        <w:rPr>
          <w:lang w:val="pt-PT"/>
        </w:rPr>
        <w:t>.</w:t>
      </w:r>
    </w:p>
    <w:p w:rsidR="00885488" w:rsidRPr="004518BD" w:rsidRDefault="00955023" w:rsidP="00415109">
      <w:pPr>
        <w:rPr>
          <w:lang w:val="pt-PT"/>
        </w:rPr>
      </w:pPr>
      <w:r w:rsidRPr="004518BD">
        <w:rPr>
          <w:lang w:val="pt-PT"/>
        </w:rPr>
        <w:t xml:space="preserve">Ad </w:t>
      </w:r>
      <w:r w:rsidR="00CB7584" w:rsidRPr="004518BD">
        <w:rPr>
          <w:lang w:val="pt-PT"/>
        </w:rPr>
        <w:t>%D::lau%</w:t>
      </w:r>
      <w:r w:rsidR="00BC2E91" w:rsidRPr="004518BD">
        <w:rPr>
          <w:lang w:val="pt-PT"/>
        </w:rPr>
        <w:t xml:space="preserve"> </w:t>
      </w:r>
      <w:r w:rsidRPr="004518BD">
        <w:rPr>
          <w:lang w:val="pt-PT"/>
        </w:rPr>
        <w:t>$E::</w:t>
      </w:r>
      <w:r w:rsidR="00CB7584" w:rsidRPr="004518BD">
        <w:rPr>
          <w:lang w:val="pt-PT"/>
        </w:rPr>
        <w:t>horas</w:t>
      </w:r>
      <w:r w:rsidRPr="004518BD">
        <w:rPr>
          <w:lang w:val="pt-PT"/>
        </w:rPr>
        <w:t>$</w:t>
      </w:r>
      <w:r w:rsidR="00885488" w:rsidRPr="004518BD">
        <w:rPr>
          <w:lang w:val="pt-PT"/>
        </w:rPr>
        <w:t xml:space="preserve"> laudes dicantur.</w:t>
      </w:r>
    </w:p>
    <w:p w:rsidR="00955023" w:rsidRDefault="00CB7584" w:rsidP="00415109">
      <w:pPr>
        <w:rPr>
          <w:lang w:val="fr-FR"/>
        </w:rPr>
      </w:pPr>
      <w:r w:rsidRPr="00736684">
        <w:rPr>
          <w:rStyle w:val="Time1"/>
          <w:lang w:val="en-US"/>
        </w:rPr>
        <w:t>Ad officium</w:t>
      </w:r>
      <w:r w:rsidR="00885488">
        <w:rPr>
          <w:lang w:val="en-US"/>
        </w:rPr>
        <w:t xml:space="preserve"> IN </w:t>
      </w:r>
      <w:r w:rsidR="00885488" w:rsidRPr="00736684">
        <w:rPr>
          <w:rStyle w:val="Incipit"/>
          <w:lang w:val="en-US"/>
        </w:rPr>
        <w:t xml:space="preserve">Me </w:t>
      </w:r>
      <w:r w:rsidRPr="00736684">
        <w:rPr>
          <w:rStyle w:val="Incipit"/>
          <w:lang w:val="en-US"/>
        </w:rPr>
        <w:t>|</w:t>
      </w:r>
      <w:r w:rsidR="00885488" w:rsidRPr="00736684">
        <w:rPr>
          <w:rStyle w:val="Incipit"/>
          <w:lang w:val="en-US"/>
        </w:rPr>
        <w:t>expectaverunt me</w:t>
      </w:r>
      <w:r w:rsidR="00C647E6" w:rsidRPr="00736684">
        <w:rPr>
          <w:rStyle w:val="Incipit"/>
          <w:lang w:val="en-US"/>
        </w:rPr>
        <w:t>::expectaverunt|</w:t>
      </w:r>
      <w:r w:rsidR="00885488">
        <w:rPr>
          <w:lang w:val="en-US"/>
        </w:rPr>
        <w:t>.</w:t>
      </w:r>
      <w:r w:rsidR="00DD1415">
        <w:rPr>
          <w:lang w:val="en-US"/>
        </w:rPr>
        <w:t>@</w:t>
      </w:r>
      <w:r w:rsidR="00DD1415" w:rsidRPr="00DD1415">
        <w:rPr>
          <w:lang w:val="en-US"/>
        </w:rPr>
        <w:t>34.</w:t>
      </w:r>
      <w:r w:rsidR="00885488" w:rsidRPr="00DD1415">
        <w:rPr>
          <w:lang w:val="en-US"/>
        </w:rPr>
        <w:t xml:space="preserve"> </w:t>
      </w:r>
      <w:r w:rsidR="00F15C46" w:rsidRPr="00B779A9">
        <w:rPr>
          <w:lang w:val="fr-FR"/>
        </w:rPr>
        <w:t xml:space="preserve">[KY] </w:t>
      </w:r>
      <w:r w:rsidR="00885488" w:rsidRPr="00736684">
        <w:rPr>
          <w:rStyle w:val="Incipit"/>
          <w:lang w:val="fr-FR"/>
        </w:rPr>
        <w:t>Kyrie</w:t>
      </w:r>
      <w:r w:rsidR="00885488" w:rsidRPr="00B779A9">
        <w:rPr>
          <w:lang w:val="fr-FR"/>
        </w:rPr>
        <w:t xml:space="preserve"> et </w:t>
      </w:r>
      <w:r w:rsidR="00F15C46" w:rsidRPr="00B779A9">
        <w:rPr>
          <w:lang w:val="fr-FR"/>
        </w:rPr>
        <w:t xml:space="preserve">[SA] </w:t>
      </w:r>
      <w:r w:rsidR="00885488" w:rsidRPr="00736684">
        <w:rPr>
          <w:rStyle w:val="Incipit"/>
          <w:lang w:val="fr-FR"/>
        </w:rPr>
        <w:t>Sanctus</w:t>
      </w:r>
      <w:r w:rsidR="00885488" w:rsidRPr="00B779A9">
        <w:rPr>
          <w:lang w:val="fr-FR"/>
        </w:rPr>
        <w:t xml:space="preserve"> </w:t>
      </w:r>
      <w:r w:rsidR="00EE3F47">
        <w:rPr>
          <w:lang w:val="fr-FR"/>
        </w:rPr>
        <w:t xml:space="preserve">de </w:t>
      </w:r>
      <w:r w:rsidRPr="00736684">
        <w:rPr>
          <w:lang w:val="fr-FR"/>
        </w:rPr>
        <w:t>%D::martyribus%</w:t>
      </w:r>
      <w:r w:rsidR="00EE3F47" w:rsidRPr="00736684">
        <w:rPr>
          <w:lang w:val="fr-FR"/>
        </w:rPr>
        <w:t xml:space="preserve"> $E::</w:t>
      </w:r>
      <w:r w:rsidRPr="00736684">
        <w:rPr>
          <w:lang w:val="fr-FR"/>
        </w:rPr>
        <w:t>virginibus$</w:t>
      </w:r>
      <w:r w:rsidR="00992EDC" w:rsidRPr="00B779A9">
        <w:rPr>
          <w:lang w:val="fr-FR"/>
        </w:rPr>
        <w:t>.</w:t>
      </w:r>
      <w:r w:rsidR="00885488" w:rsidRPr="00B779A9">
        <w:rPr>
          <w:lang w:val="fr-FR"/>
        </w:rPr>
        <w:t xml:space="preserve"> GR </w:t>
      </w:r>
      <w:r w:rsidR="00885488" w:rsidRPr="00736684">
        <w:rPr>
          <w:rStyle w:val="Incipit"/>
          <w:lang w:val="fr-FR"/>
        </w:rPr>
        <w:t>Diffusa est gratia</w:t>
      </w:r>
      <w:r w:rsidR="00DD1415">
        <w:rPr>
          <w:lang w:val="fr-FR"/>
        </w:rPr>
        <w:t>@</w:t>
      </w:r>
      <w:r w:rsidR="00DD1415" w:rsidRPr="00B779A9">
        <w:rPr>
          <w:lang w:val="fr-FR"/>
        </w:rPr>
        <w:t>23.</w:t>
      </w:r>
      <w:r w:rsidR="00885488" w:rsidRPr="00B779A9">
        <w:rPr>
          <w:lang w:val="fr-FR"/>
        </w:rPr>
        <w:t xml:space="preserve"> AL</w:t>
      </w:r>
      <w:r w:rsidR="00F15C46" w:rsidRPr="00B779A9">
        <w:rPr>
          <w:lang w:val="fr-FR"/>
        </w:rPr>
        <w:t>V</w:t>
      </w:r>
      <w:r w:rsidR="00885488" w:rsidRPr="00B779A9">
        <w:rPr>
          <w:lang w:val="fr-FR"/>
        </w:rPr>
        <w:t xml:space="preserve"> </w:t>
      </w:r>
      <w:r w:rsidR="00885488" w:rsidRPr="00736684">
        <w:rPr>
          <w:rStyle w:val="Incipit"/>
          <w:lang w:val="fr-FR"/>
        </w:rPr>
        <w:t xml:space="preserve">Gaudete </w:t>
      </w:r>
      <w:r w:rsidR="001B7479" w:rsidRPr="00736684">
        <w:rPr>
          <w:rStyle w:val="Incipit"/>
          <w:lang w:val="fr-FR"/>
        </w:rPr>
        <w:t>Sion</w:t>
      </w:r>
      <w:r w:rsidR="00885488" w:rsidRPr="00B779A9">
        <w:rPr>
          <w:lang w:val="fr-FR"/>
        </w:rPr>
        <w:t xml:space="preserve">. SE </w:t>
      </w:r>
      <w:r w:rsidR="00885488" w:rsidRPr="00736684">
        <w:rPr>
          <w:rStyle w:val="Incipit"/>
          <w:lang w:val="fr-FR"/>
        </w:rPr>
        <w:t xml:space="preserve">Grates deo </w:t>
      </w:r>
      <w:r w:rsidRPr="00736684">
        <w:rPr>
          <w:rStyle w:val="Incipit"/>
          <w:lang w:val="fr-FR"/>
        </w:rPr>
        <w:t>%D::</w:t>
      </w:r>
      <w:r w:rsidR="00992EDC" w:rsidRPr="00736684">
        <w:rPr>
          <w:rStyle w:val="Incipit"/>
          <w:lang w:val="fr-FR"/>
        </w:rPr>
        <w:t>sunt</w:t>
      </w:r>
      <w:r w:rsidRPr="00736684">
        <w:rPr>
          <w:rStyle w:val="Incipit"/>
          <w:lang w:val="fr-FR"/>
        </w:rPr>
        <w:t>%</w:t>
      </w:r>
      <w:r w:rsidR="00992EDC" w:rsidRPr="00736684">
        <w:rPr>
          <w:rStyle w:val="Incipit"/>
          <w:lang w:val="fr-FR"/>
        </w:rPr>
        <w:t xml:space="preserve"> </w:t>
      </w:r>
      <w:r w:rsidR="00885488" w:rsidRPr="00736684">
        <w:rPr>
          <w:rStyle w:val="Incipit"/>
          <w:lang w:val="fr-FR"/>
        </w:rPr>
        <w:t xml:space="preserve">et honor sint per </w:t>
      </w:r>
      <w:r w:rsidR="002332ED" w:rsidRPr="00736684">
        <w:rPr>
          <w:rStyle w:val="Incipit"/>
          <w:lang w:val="fr-FR"/>
        </w:rPr>
        <w:t>saecul</w:t>
      </w:r>
      <w:r w:rsidR="00885488" w:rsidRPr="00736684">
        <w:rPr>
          <w:rStyle w:val="Incipit"/>
          <w:lang w:val="fr-FR"/>
        </w:rPr>
        <w:t>a</w:t>
      </w:r>
      <w:r w:rsidR="00DD1415">
        <w:rPr>
          <w:lang w:val="fr-FR"/>
        </w:rPr>
        <w:t>@</w:t>
      </w:r>
      <w:r w:rsidR="00DD1415" w:rsidRPr="00B779A9">
        <w:rPr>
          <w:lang w:val="fr-FR"/>
        </w:rPr>
        <w:t>318.</w:t>
      </w:r>
      <w:r w:rsidR="00885488" w:rsidRPr="00B779A9">
        <w:rPr>
          <w:lang w:val="fr-FR"/>
        </w:rPr>
        <w:t xml:space="preserve"> OF </w:t>
      </w:r>
      <w:r w:rsidR="00885488" w:rsidRPr="00736684">
        <w:rPr>
          <w:rStyle w:val="Incipit"/>
          <w:lang w:val="fr-FR"/>
        </w:rPr>
        <w:t>Filiae regum</w:t>
      </w:r>
      <w:r w:rsidR="00DD1415">
        <w:rPr>
          <w:lang w:val="fr-FR"/>
        </w:rPr>
        <w:t>@</w:t>
      </w:r>
      <w:r w:rsidR="00DD1415" w:rsidRPr="00B779A9">
        <w:rPr>
          <w:lang w:val="fr-FR"/>
        </w:rPr>
        <w:t>22.</w:t>
      </w:r>
      <w:r w:rsidR="00885488" w:rsidRPr="00B779A9">
        <w:rPr>
          <w:lang w:val="fr-FR"/>
        </w:rPr>
        <w:t xml:space="preserve"> CO </w:t>
      </w:r>
      <w:r w:rsidR="00885488" w:rsidRPr="00736684">
        <w:rPr>
          <w:rStyle w:val="Incipit"/>
          <w:lang w:val="fr-FR"/>
        </w:rPr>
        <w:t>Confundantur</w:t>
      </w:r>
      <w:r w:rsidR="00DD1415">
        <w:rPr>
          <w:lang w:val="fr-FR"/>
        </w:rPr>
        <w:t>@</w:t>
      </w:r>
      <w:r w:rsidR="00DD1415" w:rsidRPr="00B779A9">
        <w:rPr>
          <w:lang w:val="fr-FR"/>
        </w:rPr>
        <w:t>195.</w:t>
      </w:r>
      <w:r w:rsidR="00F15C46" w:rsidRPr="00B779A9">
        <w:rPr>
          <w:lang w:val="fr-FR"/>
        </w:rPr>
        <w:t xml:space="preserve"> </w:t>
      </w:r>
    </w:p>
    <w:p w:rsidR="00885488" w:rsidRPr="004518BD" w:rsidRDefault="00F15C46" w:rsidP="00415109">
      <w:pPr>
        <w:rPr>
          <w:lang w:val="fr-FR"/>
        </w:rPr>
      </w:pPr>
      <w:r w:rsidRPr="00B779A9">
        <w:rPr>
          <w:lang w:val="fr-FR"/>
        </w:rPr>
        <w:t>(32v)</w:t>
      </w:r>
      <w:r w:rsidR="00955023">
        <w:rPr>
          <w:lang w:val="fr-FR"/>
        </w:rPr>
        <w:t xml:space="preserve"> </w:t>
      </w:r>
      <w:r w:rsidR="00CB7584" w:rsidRPr="00736684">
        <w:rPr>
          <w:rStyle w:val="Time1"/>
          <w:lang w:val="fr-FR"/>
        </w:rPr>
        <w:t>Ad secundas vesperas</w:t>
      </w:r>
      <w:r w:rsidR="00885488" w:rsidRPr="00B779A9">
        <w:rPr>
          <w:lang w:val="fr-FR"/>
        </w:rPr>
        <w:t xml:space="preserve"> laudes </w:t>
      </w:r>
      <w:r w:rsidR="00BA24A1" w:rsidRPr="00B779A9">
        <w:rPr>
          <w:lang w:val="fr-FR"/>
        </w:rPr>
        <w:t>[</w:t>
      </w:r>
      <w:r w:rsidR="00885488" w:rsidRPr="00B779A9">
        <w:rPr>
          <w:lang w:val="fr-FR"/>
        </w:rPr>
        <w:t>antiphonae</w:t>
      </w:r>
      <w:r w:rsidR="00BA24A1" w:rsidRPr="00B779A9">
        <w:rPr>
          <w:lang w:val="fr-FR"/>
        </w:rPr>
        <w:t>]</w:t>
      </w:r>
      <w:r w:rsidR="00885488" w:rsidRPr="00B779A9">
        <w:rPr>
          <w:lang w:val="fr-FR"/>
        </w:rPr>
        <w:t xml:space="preserve"> quoque dicantur. </w:t>
      </w:r>
      <w:r w:rsidR="00363086">
        <w:rPr>
          <w:lang w:val="fr-FR"/>
        </w:rPr>
        <w:t xml:space="preserve">Psalmi </w:t>
      </w:r>
      <w:r w:rsidR="00EA6E13" w:rsidRPr="004518BD">
        <w:rPr>
          <w:lang w:val="fr-FR"/>
        </w:rPr>
        <w:t>%D::</w:t>
      </w:r>
      <w:r w:rsidR="00C42BB0" w:rsidRPr="004518BD">
        <w:rPr>
          <w:lang w:val="fr-FR"/>
        </w:rPr>
        <w:t xml:space="preserve"> </w:t>
      </w:r>
      <w:r w:rsidR="00380E52" w:rsidRPr="004518BD">
        <w:rPr>
          <w:lang w:val="fr-FR"/>
        </w:rPr>
        <w:t xml:space="preserve">[PS] </w:t>
      </w:r>
      <w:r w:rsidR="00923C2D" w:rsidRPr="004518BD">
        <w:rPr>
          <w:rStyle w:val="Incipit"/>
          <w:lang w:val="fr-FR"/>
        </w:rPr>
        <w:t>Dixit</w:t>
      </w:r>
      <w:r w:rsidR="002E4FC0" w:rsidRPr="005B472A">
        <w:rPr>
          <w:lang w:val="fr-FR"/>
        </w:rPr>
        <w:t>.</w:t>
      </w:r>
      <w:r w:rsidR="00EE0FB9" w:rsidRPr="004518BD">
        <w:rPr>
          <w:lang w:val="fr-FR"/>
        </w:rPr>
        <w:t xml:space="preserve"> </w:t>
      </w:r>
      <w:r w:rsidR="00923C2D" w:rsidRPr="004518BD">
        <w:rPr>
          <w:lang w:val="fr-FR"/>
        </w:rPr>
        <w:t>[PS]</w:t>
      </w:r>
      <w:r w:rsidR="00D734F4" w:rsidRPr="004518BD">
        <w:rPr>
          <w:lang w:val="fr-FR"/>
        </w:rPr>
        <w:t xml:space="preserve"> </w:t>
      </w:r>
      <w:r w:rsidR="00923C2D" w:rsidRPr="004518BD">
        <w:rPr>
          <w:rStyle w:val="Incipit"/>
          <w:lang w:val="fr-FR"/>
        </w:rPr>
        <w:t>Beatus</w:t>
      </w:r>
      <w:r w:rsidR="00D734F4" w:rsidRPr="004518BD">
        <w:rPr>
          <w:rStyle w:val="Incipit"/>
          <w:lang w:val="fr-FR"/>
        </w:rPr>
        <w:t xml:space="preserve"> </w:t>
      </w:r>
      <w:r w:rsidR="00923C2D" w:rsidRPr="004518BD">
        <w:rPr>
          <w:rStyle w:val="Incipit"/>
          <w:lang w:val="fr-FR"/>
        </w:rPr>
        <w:t>vir</w:t>
      </w:r>
      <w:r w:rsidR="002E4FC0" w:rsidRPr="005B472A">
        <w:rPr>
          <w:lang w:val="fr-FR"/>
        </w:rPr>
        <w:t>.</w:t>
      </w:r>
      <w:r w:rsidR="00A75047" w:rsidRPr="004518BD">
        <w:rPr>
          <w:lang w:val="fr-FR"/>
        </w:rPr>
        <w:t xml:space="preserve"> </w:t>
      </w:r>
      <w:r w:rsidR="00923C2D" w:rsidRPr="004518BD">
        <w:rPr>
          <w:lang w:val="fr-FR"/>
        </w:rPr>
        <w:t>[PS]</w:t>
      </w:r>
      <w:r w:rsidR="00D734F4" w:rsidRPr="004518BD">
        <w:rPr>
          <w:lang w:val="fr-FR"/>
        </w:rPr>
        <w:t xml:space="preserve"> </w:t>
      </w:r>
      <w:r w:rsidR="00923C2D" w:rsidRPr="004518BD">
        <w:rPr>
          <w:rStyle w:val="Incipit"/>
          <w:lang w:val="fr-FR"/>
        </w:rPr>
        <w:t>In</w:t>
      </w:r>
      <w:r w:rsidR="00D734F4" w:rsidRPr="004518BD">
        <w:rPr>
          <w:rStyle w:val="Incipit"/>
          <w:lang w:val="fr-FR"/>
        </w:rPr>
        <w:t xml:space="preserve"> </w:t>
      </w:r>
      <w:r w:rsidR="00923C2D" w:rsidRPr="004518BD">
        <w:rPr>
          <w:rStyle w:val="Incipit"/>
          <w:lang w:val="fr-FR"/>
        </w:rPr>
        <w:t>convertendo</w:t>
      </w:r>
      <w:r w:rsidR="002E4FC0" w:rsidRPr="004518BD">
        <w:rPr>
          <w:lang w:val="fr-FR"/>
        </w:rPr>
        <w:t>.</w:t>
      </w:r>
      <w:r w:rsidR="00A75047" w:rsidRPr="004518BD">
        <w:rPr>
          <w:lang w:val="fr-FR"/>
        </w:rPr>
        <w:t xml:space="preserve"> </w:t>
      </w:r>
      <w:r w:rsidR="00923C2D" w:rsidRPr="004518BD">
        <w:rPr>
          <w:lang w:val="fr-FR"/>
        </w:rPr>
        <w:t>[PS]</w:t>
      </w:r>
      <w:r w:rsidR="00D734F4" w:rsidRPr="004518BD">
        <w:rPr>
          <w:rStyle w:val="Incipit"/>
          <w:lang w:val="fr-FR"/>
        </w:rPr>
        <w:t xml:space="preserve"> </w:t>
      </w:r>
      <w:r w:rsidR="00923C2D" w:rsidRPr="004518BD">
        <w:rPr>
          <w:rStyle w:val="Incipit"/>
          <w:lang w:val="fr-FR"/>
        </w:rPr>
        <w:t>Eripe</w:t>
      </w:r>
      <w:r w:rsidR="002E4FC0" w:rsidRPr="004518BD">
        <w:rPr>
          <w:lang w:val="fr-FR"/>
        </w:rPr>
        <w:t>.</w:t>
      </w:r>
      <w:r w:rsidR="00A75047" w:rsidRPr="004518BD">
        <w:rPr>
          <w:lang w:val="fr-FR"/>
        </w:rPr>
        <w:t xml:space="preserve"> </w:t>
      </w:r>
      <w:r w:rsidR="00923C2D" w:rsidRPr="004518BD">
        <w:rPr>
          <w:lang w:val="fr-FR"/>
        </w:rPr>
        <w:t>[PS]</w:t>
      </w:r>
      <w:r w:rsidR="00D734F4" w:rsidRPr="004518BD">
        <w:rPr>
          <w:rStyle w:val="Incipit"/>
          <w:lang w:val="fr-FR"/>
        </w:rPr>
        <w:t xml:space="preserve"> </w:t>
      </w:r>
      <w:r w:rsidR="00EA6E13" w:rsidRPr="004518BD">
        <w:rPr>
          <w:rStyle w:val="Incipit"/>
          <w:lang w:val="fr-FR"/>
        </w:rPr>
        <w:t>Lauda</w:t>
      </w:r>
      <w:r w:rsidR="00D734F4" w:rsidRPr="004518BD">
        <w:rPr>
          <w:rStyle w:val="Incipit"/>
          <w:lang w:val="fr-FR"/>
        </w:rPr>
        <w:t xml:space="preserve"> </w:t>
      </w:r>
      <w:r w:rsidR="00EA6E13" w:rsidRPr="004518BD">
        <w:rPr>
          <w:rStyle w:val="Incipit"/>
          <w:lang w:val="fr-FR"/>
        </w:rPr>
        <w:t>Hi</w:t>
      </w:r>
      <w:r w:rsidR="00923C2D" w:rsidRPr="004518BD">
        <w:rPr>
          <w:rStyle w:val="Incipit"/>
          <w:lang w:val="fr-FR"/>
        </w:rPr>
        <w:t>erusalem</w:t>
      </w:r>
      <w:r w:rsidR="00EA6E13" w:rsidRPr="004518BD">
        <w:rPr>
          <w:lang w:val="fr-FR"/>
        </w:rPr>
        <w:t>%</w:t>
      </w:r>
      <w:r w:rsidR="00901832">
        <w:rPr>
          <w:lang w:val="fr-FR"/>
        </w:rPr>
        <w:t xml:space="preserve"> </w:t>
      </w:r>
      <w:r w:rsidR="00923C2D" w:rsidRPr="00736684">
        <w:rPr>
          <w:lang w:val="fr-FR"/>
        </w:rPr>
        <w:t>$E::</w:t>
      </w:r>
      <w:r w:rsidR="00885488" w:rsidRPr="00736684">
        <w:rPr>
          <w:lang w:val="fr-FR"/>
        </w:rPr>
        <w:t>de beata virgine</w:t>
      </w:r>
      <w:r w:rsidR="00913211">
        <w:rPr>
          <w:lang w:val="fr-FR"/>
        </w:rPr>
        <w:t>$.</w:t>
      </w:r>
      <w:r w:rsidR="00885488" w:rsidRPr="00736684">
        <w:rPr>
          <w:lang w:val="fr-FR"/>
        </w:rPr>
        <w:t xml:space="preserve"> HY </w:t>
      </w:r>
      <w:r w:rsidR="00885488" w:rsidRPr="00736684">
        <w:rPr>
          <w:rStyle w:val="Incipit"/>
          <w:lang w:val="fr-FR"/>
        </w:rPr>
        <w:t>Gaude</w:t>
      </w:r>
      <w:r w:rsidR="005A362F" w:rsidRPr="00736684">
        <w:rPr>
          <w:i/>
          <w:lang w:val="fr-FR"/>
        </w:rPr>
        <w:t xml:space="preserve"> </w:t>
      </w:r>
      <w:r w:rsidR="00885488" w:rsidRPr="00736684">
        <w:rPr>
          <w:rStyle w:val="Incipit"/>
          <w:lang w:val="fr-FR"/>
        </w:rPr>
        <w:t>ci</w:t>
      </w:r>
      <w:r w:rsidR="00D66EA2" w:rsidRPr="00736684">
        <w:rPr>
          <w:rStyle w:val="Incipit"/>
          <w:lang w:val="fr-FR"/>
        </w:rPr>
        <w:t>vita</w:t>
      </w:r>
      <w:r w:rsidR="00885488" w:rsidRPr="00736684">
        <w:rPr>
          <w:rStyle w:val="Incipit"/>
          <w:lang w:val="fr-FR"/>
        </w:rPr>
        <w:t>s</w:t>
      </w:r>
      <w:r w:rsidR="00885488" w:rsidRPr="00736684">
        <w:rPr>
          <w:lang w:val="fr-FR"/>
        </w:rPr>
        <w:t xml:space="preserve">. </w:t>
      </w:r>
      <w:r w:rsidR="00363086" w:rsidRPr="00736684">
        <w:rPr>
          <w:lang w:val="fr-FR"/>
        </w:rPr>
        <w:t xml:space="preserve">VS </w:t>
      </w:r>
      <w:r w:rsidR="00363086" w:rsidRPr="004518BD">
        <w:rPr>
          <w:rStyle w:val="Incipit"/>
          <w:lang w:val="fr-FR"/>
        </w:rPr>
        <w:t>%D::</w:t>
      </w:r>
      <w:r w:rsidR="00923C2D" w:rsidRPr="004518BD">
        <w:rPr>
          <w:rStyle w:val="Incipit"/>
          <w:lang w:val="fr-FR"/>
        </w:rPr>
        <w:t>Iustorum</w:t>
      </w:r>
      <w:r w:rsidR="00D734F4" w:rsidRPr="004518BD">
        <w:rPr>
          <w:rStyle w:val="Incipit"/>
          <w:lang w:val="fr-FR"/>
        </w:rPr>
        <w:t xml:space="preserve"> </w:t>
      </w:r>
      <w:r w:rsidR="00923C2D" w:rsidRPr="004518BD">
        <w:rPr>
          <w:rStyle w:val="Incipit"/>
          <w:lang w:val="fr-FR"/>
        </w:rPr>
        <w:t>animae</w:t>
      </w:r>
      <w:r w:rsidR="00EA6E13" w:rsidRPr="004518BD">
        <w:rPr>
          <w:rStyle w:val="Incipit"/>
          <w:lang w:val="fr-FR"/>
        </w:rPr>
        <w:t>%</w:t>
      </w:r>
      <w:r w:rsidR="007D521F">
        <w:rPr>
          <w:lang w:val="fr-FR"/>
        </w:rPr>
        <w:t xml:space="preserve">. </w:t>
      </w:r>
      <w:r w:rsidR="00A75047">
        <w:rPr>
          <w:lang w:val="fr-FR"/>
        </w:rPr>
        <w:t xml:space="preserve">[VS] </w:t>
      </w:r>
      <w:r w:rsidR="00EA6E13" w:rsidRPr="004518BD">
        <w:rPr>
          <w:rStyle w:val="Incipit"/>
          <w:lang w:val="fr-FR"/>
        </w:rPr>
        <w:t>$E::</w:t>
      </w:r>
      <w:r w:rsidR="00382E22" w:rsidRPr="004518BD">
        <w:rPr>
          <w:rStyle w:val="Incipit"/>
          <w:lang w:val="fr-FR"/>
        </w:rPr>
        <w:t>Adiuv</w:t>
      </w:r>
      <w:r w:rsidR="00885488" w:rsidRPr="004518BD">
        <w:rPr>
          <w:rStyle w:val="Incipit"/>
          <w:lang w:val="fr-FR"/>
        </w:rPr>
        <w:t>abit</w:t>
      </w:r>
      <w:r w:rsidR="00EA6E13" w:rsidRPr="004518BD">
        <w:rPr>
          <w:rStyle w:val="Incipit"/>
          <w:lang w:val="fr-FR"/>
        </w:rPr>
        <w:t>$</w:t>
      </w:r>
      <w:r w:rsidR="00913211">
        <w:rPr>
          <w:lang w:val="fr-FR"/>
        </w:rPr>
        <w:t>.</w:t>
      </w:r>
      <w:r w:rsidR="00885488" w:rsidRPr="00736684">
        <w:rPr>
          <w:lang w:val="fr-FR"/>
        </w:rPr>
        <w:t xml:space="preserve"> AM </w:t>
      </w:r>
      <w:r w:rsidR="00885488" w:rsidRPr="00736684">
        <w:rPr>
          <w:rStyle w:val="Incipit"/>
          <w:lang w:val="fr-FR"/>
        </w:rPr>
        <w:t>O</w:t>
      </w:r>
      <w:r w:rsidR="005A362F" w:rsidRPr="00736684">
        <w:rPr>
          <w:i/>
          <w:lang w:val="fr-FR"/>
        </w:rPr>
        <w:t xml:space="preserve"> </w:t>
      </w:r>
      <w:r w:rsidR="00885488" w:rsidRPr="00736684">
        <w:rPr>
          <w:rStyle w:val="Incipit"/>
          <w:lang w:val="fr-FR"/>
        </w:rPr>
        <w:t>mirandam</w:t>
      </w:r>
      <w:r w:rsidR="005A362F" w:rsidRPr="00736684">
        <w:rPr>
          <w:i/>
          <w:lang w:val="fr-FR"/>
        </w:rPr>
        <w:t xml:space="preserve"> </w:t>
      </w:r>
      <w:r w:rsidR="00885488" w:rsidRPr="00736684">
        <w:rPr>
          <w:rStyle w:val="Incipit"/>
          <w:lang w:val="fr-FR"/>
        </w:rPr>
        <w:t>et</w:t>
      </w:r>
      <w:r w:rsidR="005A362F" w:rsidRPr="00736684">
        <w:rPr>
          <w:i/>
          <w:lang w:val="fr-FR"/>
        </w:rPr>
        <w:t xml:space="preserve"> </w:t>
      </w:r>
      <w:r w:rsidR="00885488" w:rsidRPr="00736684">
        <w:rPr>
          <w:rStyle w:val="Incipit"/>
          <w:lang w:val="fr-FR"/>
        </w:rPr>
        <w:t>laudandam</w:t>
      </w:r>
      <w:r w:rsidR="00885488" w:rsidRPr="00736684">
        <w:rPr>
          <w:lang w:val="fr-FR"/>
        </w:rPr>
        <w:t xml:space="preserve">. </w:t>
      </w:r>
      <w:r w:rsidR="00363086">
        <w:rPr>
          <w:lang w:val="fr-FR"/>
        </w:rPr>
        <w:t>Suffragium d</w:t>
      </w:r>
      <w:r w:rsidRPr="00B779A9">
        <w:rPr>
          <w:lang w:val="fr-FR"/>
        </w:rPr>
        <w:t xml:space="preserve">e sanctis Cyriaco et sociis eius </w:t>
      </w:r>
      <w:r w:rsidR="00363086">
        <w:rPr>
          <w:lang w:val="fr-FR"/>
        </w:rPr>
        <w:t>[</w:t>
      </w:r>
      <w:r w:rsidR="00885488" w:rsidRPr="00B779A9">
        <w:rPr>
          <w:lang w:val="fr-FR"/>
        </w:rPr>
        <w:t>AC</w:t>
      </w:r>
      <w:r w:rsidR="00363086">
        <w:rPr>
          <w:lang w:val="fr-FR"/>
        </w:rPr>
        <w:t>]</w:t>
      </w:r>
      <w:r w:rsidR="00885488" w:rsidRPr="00B779A9">
        <w:rPr>
          <w:lang w:val="fr-FR"/>
        </w:rPr>
        <w:t xml:space="preserve"> </w:t>
      </w:r>
      <w:r w:rsidR="00885488" w:rsidRPr="00794880">
        <w:rPr>
          <w:rStyle w:val="Incipit"/>
          <w:lang w:val="fr-FR"/>
        </w:rPr>
        <w:t>Absterget</w:t>
      </w:r>
      <w:r w:rsidR="005A362F" w:rsidRPr="005A362F">
        <w:rPr>
          <w:i/>
          <w:lang w:val="fr-FR"/>
        </w:rPr>
        <w:t xml:space="preserve"> </w:t>
      </w:r>
      <w:r w:rsidR="00885488" w:rsidRPr="00794880">
        <w:rPr>
          <w:rStyle w:val="Incipit"/>
          <w:lang w:val="fr-FR"/>
        </w:rPr>
        <w:t>deus</w:t>
      </w:r>
      <w:r w:rsidR="00885488" w:rsidRPr="00B779A9">
        <w:rPr>
          <w:lang w:val="fr-FR"/>
        </w:rPr>
        <w:t xml:space="preserve">. </w:t>
      </w:r>
      <w:r w:rsidRPr="004518BD">
        <w:rPr>
          <w:lang w:val="fr-FR"/>
        </w:rPr>
        <w:t xml:space="preserve">[BD] </w:t>
      </w:r>
      <w:r w:rsidR="005F6F99" w:rsidRPr="004518BD">
        <w:rPr>
          <w:rStyle w:val="Incipit"/>
          <w:lang w:val="fr-FR"/>
        </w:rPr>
        <w:t>Benedicamus</w:t>
      </w:r>
      <w:r w:rsidRPr="004518BD">
        <w:rPr>
          <w:lang w:val="fr-FR"/>
        </w:rPr>
        <w:t xml:space="preserve"> </w:t>
      </w:r>
      <w:r w:rsidR="001E57A5" w:rsidRPr="004518BD">
        <w:rPr>
          <w:lang w:val="fr-FR"/>
        </w:rPr>
        <w:t xml:space="preserve">de </w:t>
      </w:r>
      <w:r w:rsidR="00EA6E13" w:rsidRPr="004518BD">
        <w:rPr>
          <w:lang w:val="fr-FR"/>
        </w:rPr>
        <w:t>%D::martyribus%</w:t>
      </w:r>
      <w:r w:rsidR="001E57A5" w:rsidRPr="004518BD">
        <w:rPr>
          <w:lang w:val="fr-FR"/>
        </w:rPr>
        <w:t xml:space="preserve"> $E::</w:t>
      </w:r>
      <w:r w:rsidR="00EA6E13" w:rsidRPr="004518BD">
        <w:rPr>
          <w:lang w:val="fr-FR"/>
        </w:rPr>
        <w:t>virginibus$</w:t>
      </w:r>
      <w:r w:rsidR="00923C2D" w:rsidRPr="004518BD">
        <w:rPr>
          <w:lang w:val="fr-FR"/>
        </w:rPr>
        <w:t>.</w:t>
      </w:r>
    </w:p>
    <w:p w:rsidR="00885488" w:rsidRPr="004518BD" w:rsidRDefault="00885488" w:rsidP="00415109">
      <w:pPr>
        <w:pStyle w:val="berschrift1"/>
        <w:rPr>
          <w:lang w:val="fr-FR"/>
        </w:rPr>
      </w:pPr>
      <w:r w:rsidRPr="004518BD">
        <w:rPr>
          <w:lang w:val="fr-FR"/>
        </w:rPr>
        <w:t xml:space="preserve">DE </w:t>
      </w:r>
      <w:r w:rsidR="00EA6E13" w:rsidRPr="004518BD">
        <w:rPr>
          <w:lang w:val="fr-FR"/>
        </w:rPr>
        <w:t>SANCTO CYRIACO ET SOCIORUM EIUS</w:t>
      </w:r>
    </w:p>
    <w:p w:rsidR="00885488" w:rsidRPr="00B779A9" w:rsidRDefault="00885488" w:rsidP="00415109">
      <w:pPr>
        <w:rPr>
          <w:lang w:val="fr-FR"/>
        </w:rPr>
      </w:pPr>
      <w:r w:rsidRPr="00B779A9">
        <w:rPr>
          <w:lang w:val="fr-FR"/>
        </w:rPr>
        <w:t>Novem lectiones facimus ut de pluribus martyribus.</w:t>
      </w:r>
    </w:p>
    <w:p w:rsidR="00885488" w:rsidRPr="00B779A9" w:rsidRDefault="00885488" w:rsidP="00415109">
      <w:pPr>
        <w:rPr>
          <w:lang w:val="da-DK"/>
        </w:rPr>
      </w:pPr>
      <w:r w:rsidRPr="00736684">
        <w:rPr>
          <w:rStyle w:val="Time1"/>
          <w:lang w:val="da-DK"/>
        </w:rPr>
        <w:t>A</w:t>
      </w:r>
      <w:r w:rsidR="00EA6E13" w:rsidRPr="00736684">
        <w:rPr>
          <w:rStyle w:val="Time1"/>
          <w:lang w:val="da-DK"/>
        </w:rPr>
        <w:t>d matutinum</w:t>
      </w:r>
      <w:r w:rsidRPr="00B779A9">
        <w:rPr>
          <w:lang w:val="da-DK"/>
        </w:rPr>
        <w:t xml:space="preserve"> I</w:t>
      </w:r>
      <w:r w:rsidR="00F15C46" w:rsidRPr="00B779A9">
        <w:rPr>
          <w:lang w:val="da-DK"/>
        </w:rPr>
        <w:t>N</w:t>
      </w:r>
      <w:r w:rsidRPr="00B779A9">
        <w:rPr>
          <w:lang w:val="da-DK"/>
        </w:rPr>
        <w:t xml:space="preserve">V </w:t>
      </w:r>
      <w:r w:rsidRPr="00794880">
        <w:rPr>
          <w:rStyle w:val="Incipit"/>
          <w:lang w:val="da-DK"/>
        </w:rPr>
        <w:t>Regem</w:t>
      </w:r>
      <w:r w:rsidR="005A362F" w:rsidRPr="005A362F">
        <w:rPr>
          <w:i/>
          <w:lang w:val="da-DK"/>
        </w:rPr>
        <w:t xml:space="preserve"> </w:t>
      </w:r>
      <w:r w:rsidRPr="00794880">
        <w:rPr>
          <w:rStyle w:val="Incipit"/>
          <w:lang w:val="da-DK"/>
        </w:rPr>
        <w:t>martyrum</w:t>
      </w:r>
      <w:r w:rsidRPr="00B779A9">
        <w:rPr>
          <w:lang w:val="da-DK"/>
        </w:rPr>
        <w:t xml:space="preserve">. HY </w:t>
      </w:r>
      <w:r w:rsidR="00BA4CFB" w:rsidRPr="00794880">
        <w:rPr>
          <w:rStyle w:val="Incipit"/>
          <w:lang w:val="da-DK"/>
        </w:rPr>
        <w:t>Aetern</w:t>
      </w:r>
      <w:r w:rsidRPr="00794880">
        <w:rPr>
          <w:rStyle w:val="Incipit"/>
          <w:lang w:val="da-DK"/>
        </w:rPr>
        <w:t>a</w:t>
      </w:r>
      <w:r w:rsidR="005A362F" w:rsidRPr="005A362F">
        <w:rPr>
          <w:i/>
          <w:lang w:val="da-DK"/>
        </w:rPr>
        <w:t xml:space="preserve"> </w:t>
      </w:r>
      <w:r w:rsidRPr="00794880">
        <w:rPr>
          <w:rStyle w:val="Incipit"/>
          <w:lang w:val="da-DK"/>
        </w:rPr>
        <w:t>Christi</w:t>
      </w:r>
      <w:r w:rsidR="005A362F" w:rsidRPr="005A362F">
        <w:rPr>
          <w:i/>
          <w:lang w:val="da-DK"/>
        </w:rPr>
        <w:t xml:space="preserve"> </w:t>
      </w:r>
      <w:r w:rsidRPr="00794880">
        <w:rPr>
          <w:rStyle w:val="Incipit"/>
          <w:lang w:val="da-DK"/>
        </w:rPr>
        <w:t>munera</w:t>
      </w:r>
      <w:r w:rsidR="009941C5" w:rsidRPr="00B779A9">
        <w:rPr>
          <w:lang w:val="da-DK"/>
        </w:rPr>
        <w:t>. Antiphonae</w:t>
      </w:r>
      <w:r w:rsidR="00333A83">
        <w:rPr>
          <w:lang w:val="da-DK"/>
        </w:rPr>
        <w:t>,</w:t>
      </w:r>
      <w:r w:rsidR="009941C5" w:rsidRPr="00B779A9">
        <w:rPr>
          <w:lang w:val="da-DK"/>
        </w:rPr>
        <w:t xml:space="preserve"> psalmi</w:t>
      </w:r>
      <w:r w:rsidR="00333A83">
        <w:rPr>
          <w:lang w:val="da-DK"/>
        </w:rPr>
        <w:t>,</w:t>
      </w:r>
      <w:r w:rsidR="009941C5" w:rsidRPr="00B779A9">
        <w:rPr>
          <w:lang w:val="da-DK"/>
        </w:rPr>
        <w:t xml:space="preserve"> versiculi</w:t>
      </w:r>
      <w:r w:rsidRPr="00B779A9">
        <w:rPr>
          <w:lang w:val="da-DK"/>
        </w:rPr>
        <w:t xml:space="preserve"> et responsoria de martyribus in </w:t>
      </w:r>
      <w:r w:rsidR="009772E9" w:rsidRPr="00B779A9">
        <w:rPr>
          <w:lang w:val="da-DK"/>
        </w:rPr>
        <w:t>commu</w:t>
      </w:r>
      <w:r w:rsidRPr="00B779A9">
        <w:rPr>
          <w:lang w:val="da-DK"/>
        </w:rPr>
        <w:t xml:space="preserve">ni. EV </w:t>
      </w:r>
      <w:r w:rsidRPr="00794880">
        <w:rPr>
          <w:rStyle w:val="Incipit"/>
          <w:lang w:val="da-DK"/>
        </w:rPr>
        <w:t>Nihil</w:t>
      </w:r>
      <w:r w:rsidR="005A362F" w:rsidRPr="005A362F">
        <w:rPr>
          <w:i/>
          <w:lang w:val="da-DK"/>
        </w:rPr>
        <w:t xml:space="preserve"> </w:t>
      </w:r>
      <w:r w:rsidRPr="00794880">
        <w:rPr>
          <w:rStyle w:val="Incipit"/>
          <w:lang w:val="da-DK"/>
        </w:rPr>
        <w:t>opertum</w:t>
      </w:r>
      <w:r w:rsidR="005A362F" w:rsidRPr="005A362F">
        <w:rPr>
          <w:i/>
          <w:lang w:val="da-DK"/>
        </w:rPr>
        <w:t xml:space="preserve"> </w:t>
      </w:r>
      <w:r w:rsidRPr="00794880">
        <w:rPr>
          <w:rStyle w:val="Incipit"/>
          <w:lang w:val="da-DK"/>
        </w:rPr>
        <w:t>quod</w:t>
      </w:r>
      <w:r w:rsidR="005A362F" w:rsidRPr="005A362F">
        <w:rPr>
          <w:i/>
          <w:lang w:val="da-DK"/>
        </w:rPr>
        <w:t xml:space="preserve"> </w:t>
      </w:r>
      <w:r w:rsidRPr="00794880">
        <w:rPr>
          <w:rStyle w:val="Incipit"/>
          <w:lang w:val="da-DK"/>
        </w:rPr>
        <w:t>non</w:t>
      </w:r>
      <w:r w:rsidR="005A362F" w:rsidRPr="005A362F">
        <w:rPr>
          <w:i/>
          <w:lang w:val="da-DK"/>
        </w:rPr>
        <w:t xml:space="preserve"> </w:t>
      </w:r>
      <w:r w:rsidRPr="00794880">
        <w:rPr>
          <w:rStyle w:val="Incipit"/>
          <w:lang w:val="da-DK"/>
        </w:rPr>
        <w:t>revelabitur</w:t>
      </w:r>
      <w:r w:rsidRPr="00B779A9">
        <w:rPr>
          <w:lang w:val="da-DK"/>
        </w:rPr>
        <w:t xml:space="preserve">. </w:t>
      </w:r>
      <w:r w:rsidR="00F15C46" w:rsidRPr="00B779A9">
        <w:rPr>
          <w:lang w:val="da-DK"/>
        </w:rPr>
        <w:t>[</w:t>
      </w:r>
      <w:r w:rsidRPr="00B779A9">
        <w:rPr>
          <w:lang w:val="da-DK"/>
        </w:rPr>
        <w:t>TD</w:t>
      </w:r>
      <w:r w:rsidR="00F15C46" w:rsidRPr="00B779A9">
        <w:rPr>
          <w:lang w:val="da-DK"/>
        </w:rPr>
        <w:t xml:space="preserve">] </w:t>
      </w:r>
      <w:r w:rsidR="00F15C46" w:rsidRPr="00794880">
        <w:rPr>
          <w:rStyle w:val="Incipit"/>
          <w:lang w:val="da-DK"/>
        </w:rPr>
        <w:t>Te</w:t>
      </w:r>
      <w:r w:rsidR="005A362F" w:rsidRPr="005A362F">
        <w:rPr>
          <w:i/>
          <w:lang w:val="da-DK"/>
        </w:rPr>
        <w:t xml:space="preserve"> </w:t>
      </w:r>
      <w:r w:rsidR="00F15C46" w:rsidRPr="00794880">
        <w:rPr>
          <w:rStyle w:val="Incipit"/>
          <w:lang w:val="da-DK"/>
        </w:rPr>
        <w:t>deum</w:t>
      </w:r>
      <w:r w:rsidR="005A362F" w:rsidRPr="005A362F">
        <w:rPr>
          <w:i/>
          <w:lang w:val="da-DK"/>
        </w:rPr>
        <w:t xml:space="preserve"> </w:t>
      </w:r>
      <w:r w:rsidR="00C04A6F" w:rsidRPr="00794880">
        <w:rPr>
          <w:rStyle w:val="Incipit"/>
          <w:lang w:val="da-DK"/>
        </w:rPr>
        <w:t>laudamus</w:t>
      </w:r>
      <w:r w:rsidRPr="00B779A9">
        <w:rPr>
          <w:lang w:val="da-DK"/>
        </w:rPr>
        <w:t>.</w:t>
      </w:r>
    </w:p>
    <w:p w:rsidR="00885488" w:rsidRPr="00B779A9" w:rsidRDefault="00EA6E13" w:rsidP="00415109">
      <w:pPr>
        <w:rPr>
          <w:lang w:val="da-DK"/>
        </w:rPr>
      </w:pPr>
      <w:r w:rsidRPr="00736684">
        <w:rPr>
          <w:rStyle w:val="Time1"/>
          <w:lang w:val="da-DK"/>
        </w:rPr>
        <w:t>Ad laudes</w:t>
      </w:r>
      <w:r w:rsidRPr="00B779A9">
        <w:rPr>
          <w:lang w:val="da-DK"/>
        </w:rPr>
        <w:t xml:space="preserve"> </w:t>
      </w:r>
      <w:r w:rsidR="00885488" w:rsidRPr="00B779A9">
        <w:rPr>
          <w:lang w:val="da-DK"/>
        </w:rPr>
        <w:t xml:space="preserve">AN </w:t>
      </w:r>
      <w:r w:rsidR="00885488" w:rsidRPr="00736684">
        <w:rPr>
          <w:rStyle w:val="Incipit"/>
          <w:lang w:val="da-DK"/>
        </w:rPr>
        <w:t>Omnes sancti</w:t>
      </w:r>
      <w:r w:rsidR="00885488" w:rsidRPr="00B779A9">
        <w:rPr>
          <w:lang w:val="da-DK"/>
        </w:rPr>
        <w:t xml:space="preserve"> cum sequentibus. HY </w:t>
      </w:r>
      <w:r w:rsidR="00885488" w:rsidRPr="00736684">
        <w:rPr>
          <w:rStyle w:val="Incipit"/>
          <w:lang w:val="da-DK"/>
        </w:rPr>
        <w:t>Rex gloriose martyrum</w:t>
      </w:r>
      <w:r w:rsidR="00885488" w:rsidRPr="00B779A9">
        <w:rPr>
          <w:lang w:val="da-DK"/>
        </w:rPr>
        <w:t xml:space="preserve">. VS </w:t>
      </w:r>
      <w:r w:rsidR="00885488" w:rsidRPr="00736684">
        <w:rPr>
          <w:rStyle w:val="Incipit"/>
          <w:lang w:val="da-DK"/>
        </w:rPr>
        <w:t>Iustorum animae</w:t>
      </w:r>
      <w:r w:rsidR="00885488" w:rsidRPr="00B779A9">
        <w:rPr>
          <w:lang w:val="da-DK"/>
        </w:rPr>
        <w:t xml:space="preserve">. AB </w:t>
      </w:r>
      <w:r w:rsidR="00885488" w:rsidRPr="00736684">
        <w:rPr>
          <w:rStyle w:val="Incipit"/>
          <w:lang w:val="da-DK"/>
        </w:rPr>
        <w:t>Cum audieritis</w:t>
      </w:r>
      <w:r w:rsidR="00885488" w:rsidRPr="00B779A9">
        <w:rPr>
          <w:lang w:val="da-DK"/>
        </w:rPr>
        <w:t>.</w:t>
      </w:r>
    </w:p>
    <w:p w:rsidR="00885488" w:rsidRPr="00B779A9" w:rsidRDefault="00EA6E13" w:rsidP="00415109">
      <w:pPr>
        <w:rPr>
          <w:lang w:val="pt-PT"/>
        </w:rPr>
      </w:pPr>
      <w:r w:rsidRPr="00736684">
        <w:rPr>
          <w:rStyle w:val="Time1"/>
          <w:lang w:val="pt-PT"/>
        </w:rPr>
        <w:t>Ad horas</w:t>
      </w:r>
      <w:r w:rsidR="00885488" w:rsidRPr="00B779A9">
        <w:rPr>
          <w:lang w:val="pt-PT"/>
        </w:rPr>
        <w:t xml:space="preserve"> AN </w:t>
      </w:r>
      <w:r w:rsidR="00885488" w:rsidRPr="00794880">
        <w:rPr>
          <w:rStyle w:val="Incipit"/>
          <w:lang w:val="pt-PT"/>
        </w:rPr>
        <w:t>Iustorum</w:t>
      </w:r>
      <w:r w:rsidR="005A362F" w:rsidRPr="005A362F">
        <w:rPr>
          <w:i/>
          <w:lang w:val="pt-PT"/>
        </w:rPr>
        <w:t xml:space="preserve"> </w:t>
      </w:r>
      <w:r w:rsidR="00885488" w:rsidRPr="00794880">
        <w:rPr>
          <w:rStyle w:val="Incipit"/>
          <w:lang w:val="pt-PT"/>
        </w:rPr>
        <w:t>autem</w:t>
      </w:r>
      <w:r w:rsidR="005A362F" w:rsidRPr="005A362F">
        <w:rPr>
          <w:i/>
          <w:lang w:val="pt-PT"/>
        </w:rPr>
        <w:t xml:space="preserve"> </w:t>
      </w:r>
      <w:r w:rsidR="00885488" w:rsidRPr="00794880">
        <w:rPr>
          <w:rStyle w:val="Incipit"/>
          <w:lang w:val="pt-PT"/>
        </w:rPr>
        <w:t>animae</w:t>
      </w:r>
      <w:r w:rsidR="00885488" w:rsidRPr="00B779A9">
        <w:rPr>
          <w:lang w:val="pt-PT"/>
        </w:rPr>
        <w:t xml:space="preserve"> cum reliquis.</w:t>
      </w:r>
    </w:p>
    <w:p w:rsidR="00885488" w:rsidRPr="00B779A9" w:rsidRDefault="00EA6E13" w:rsidP="00415109">
      <w:pPr>
        <w:rPr>
          <w:lang w:val="pt-PT"/>
        </w:rPr>
      </w:pPr>
      <w:r w:rsidRPr="00736684">
        <w:rPr>
          <w:rStyle w:val="Time1"/>
          <w:lang w:val="pt-PT"/>
        </w:rPr>
        <w:lastRenderedPageBreak/>
        <w:t>Ad missam</w:t>
      </w:r>
      <w:r w:rsidR="00885488" w:rsidRPr="00B779A9">
        <w:rPr>
          <w:lang w:val="pt-PT"/>
        </w:rPr>
        <w:t xml:space="preserve"> IN </w:t>
      </w:r>
      <w:r w:rsidR="00885488" w:rsidRPr="00736684">
        <w:rPr>
          <w:rStyle w:val="Incipit"/>
          <w:lang w:val="pt-PT"/>
        </w:rPr>
        <w:t>Timete dominum omnes sancti</w:t>
      </w:r>
      <w:r w:rsidR="00885488" w:rsidRPr="00B779A9">
        <w:rPr>
          <w:lang w:val="pt-PT"/>
        </w:rPr>
        <w:t xml:space="preserve">. GR </w:t>
      </w:r>
      <w:r w:rsidR="00885488" w:rsidRPr="00736684">
        <w:rPr>
          <w:rStyle w:val="Incipit"/>
          <w:lang w:val="pt-PT"/>
        </w:rPr>
        <w:t>Timete dominum omnes sancti</w:t>
      </w:r>
      <w:r w:rsidR="00885488" w:rsidRPr="00B779A9">
        <w:rPr>
          <w:lang w:val="pt-PT"/>
        </w:rPr>
        <w:t>. AL</w:t>
      </w:r>
      <w:r w:rsidR="009D3286" w:rsidRPr="00B779A9">
        <w:rPr>
          <w:lang w:val="pt-PT"/>
        </w:rPr>
        <w:t>V</w:t>
      </w:r>
      <w:r w:rsidR="00885488" w:rsidRPr="00B779A9">
        <w:rPr>
          <w:lang w:val="pt-PT"/>
        </w:rPr>
        <w:t xml:space="preserve"> </w:t>
      </w:r>
      <w:r w:rsidR="00885488" w:rsidRPr="00736684">
        <w:rPr>
          <w:rStyle w:val="Incipit"/>
          <w:lang w:val="pt-PT"/>
        </w:rPr>
        <w:t>Mirabilis dominus</w:t>
      </w:r>
      <w:r w:rsidR="00DD1415">
        <w:rPr>
          <w:lang w:val="pt-PT"/>
        </w:rPr>
        <w:t>@</w:t>
      </w:r>
      <w:r w:rsidR="00DD1415" w:rsidRPr="00B779A9">
        <w:rPr>
          <w:lang w:val="pt-PT"/>
        </w:rPr>
        <w:t>229.</w:t>
      </w:r>
      <w:r w:rsidR="00885488" w:rsidRPr="00B779A9">
        <w:rPr>
          <w:lang w:val="pt-PT"/>
        </w:rPr>
        <w:t xml:space="preserve"> </w:t>
      </w:r>
      <w:r w:rsidR="00885488" w:rsidRPr="00363305">
        <w:rPr>
          <w:lang w:val="pt-PT"/>
        </w:rPr>
        <w:t xml:space="preserve">OF </w:t>
      </w:r>
      <w:r w:rsidR="00885488" w:rsidRPr="00736684">
        <w:rPr>
          <w:rStyle w:val="Incipit"/>
          <w:lang w:val="pt-PT"/>
        </w:rPr>
        <w:t>Laetamini in domino</w:t>
      </w:r>
      <w:r w:rsidR="00DD1415">
        <w:rPr>
          <w:lang w:val="pt-PT"/>
        </w:rPr>
        <w:t>@</w:t>
      </w:r>
      <w:r w:rsidR="00DD1415" w:rsidRPr="00B779A9">
        <w:rPr>
          <w:lang w:val="pt-PT"/>
        </w:rPr>
        <w:t>34.</w:t>
      </w:r>
      <w:r w:rsidR="00885488" w:rsidRPr="00B779A9">
        <w:rPr>
          <w:lang w:val="pt-PT"/>
        </w:rPr>
        <w:t xml:space="preserve"> CO </w:t>
      </w:r>
      <w:r w:rsidR="00885488" w:rsidRPr="00736684">
        <w:rPr>
          <w:rStyle w:val="Incipit"/>
          <w:lang w:val="pt-PT"/>
        </w:rPr>
        <w:t>Signa eos qui in me credunt</w:t>
      </w:r>
      <w:r w:rsidR="00885488" w:rsidRPr="00B779A9">
        <w:rPr>
          <w:lang w:val="pt-PT"/>
        </w:rPr>
        <w:t>.</w:t>
      </w:r>
    </w:p>
    <w:p w:rsidR="00885488" w:rsidRPr="00B779A9" w:rsidRDefault="00EA6E13" w:rsidP="00415109">
      <w:pPr>
        <w:rPr>
          <w:lang w:val="pt-PT"/>
        </w:rPr>
      </w:pPr>
      <w:r w:rsidRPr="00736684">
        <w:rPr>
          <w:rStyle w:val="Time1"/>
          <w:lang w:val="pt-PT"/>
        </w:rPr>
        <w:t>Ad secundas vesperas</w:t>
      </w:r>
      <w:r w:rsidR="00885488" w:rsidRPr="00B779A9">
        <w:rPr>
          <w:lang w:val="pt-PT"/>
        </w:rPr>
        <w:t xml:space="preserve"> AM </w:t>
      </w:r>
      <w:r w:rsidR="00885488" w:rsidRPr="00794880">
        <w:rPr>
          <w:rStyle w:val="Incipit"/>
          <w:lang w:val="pt-PT"/>
        </w:rPr>
        <w:t>Haec</w:t>
      </w:r>
      <w:r w:rsidR="005A362F" w:rsidRPr="005A362F">
        <w:rPr>
          <w:i/>
          <w:lang w:val="pt-PT"/>
        </w:rPr>
        <w:t xml:space="preserve"> </w:t>
      </w:r>
      <w:r w:rsidR="00885488" w:rsidRPr="00794880">
        <w:rPr>
          <w:rStyle w:val="Incipit"/>
          <w:lang w:val="pt-PT"/>
        </w:rPr>
        <w:t>est</w:t>
      </w:r>
      <w:r w:rsidR="005A362F" w:rsidRPr="005A362F">
        <w:rPr>
          <w:i/>
          <w:lang w:val="pt-PT"/>
        </w:rPr>
        <w:t xml:space="preserve"> </w:t>
      </w:r>
      <w:r w:rsidR="0007245A" w:rsidRPr="00794880">
        <w:rPr>
          <w:rStyle w:val="Incipit"/>
          <w:lang w:val="pt-PT"/>
        </w:rPr>
        <w:t>vera</w:t>
      </w:r>
      <w:r w:rsidR="005A362F" w:rsidRPr="005A362F">
        <w:rPr>
          <w:i/>
          <w:lang w:val="pt-PT"/>
        </w:rPr>
        <w:t xml:space="preserve"> </w:t>
      </w:r>
      <w:r w:rsidR="00885488" w:rsidRPr="00794880">
        <w:rPr>
          <w:rStyle w:val="Incipit"/>
          <w:lang w:val="pt-PT"/>
        </w:rPr>
        <w:t>fraternitas</w:t>
      </w:r>
      <w:r w:rsidR="00885488" w:rsidRPr="00B779A9">
        <w:rPr>
          <w:lang w:val="pt-PT"/>
        </w:rPr>
        <w:t>.</w:t>
      </w:r>
    </w:p>
    <w:p w:rsidR="00885488" w:rsidRPr="00736684" w:rsidRDefault="00EA6E13" w:rsidP="00415109">
      <w:pPr>
        <w:pStyle w:val="berschrift1"/>
        <w:rPr>
          <w:lang w:val="it-IT"/>
        </w:rPr>
      </w:pPr>
      <w:r w:rsidRPr="00736684">
        <w:rPr>
          <w:lang w:val="it-IT"/>
        </w:rPr>
        <w:t>IN VIGILIA LAURENTII</w:t>
      </w:r>
    </w:p>
    <w:p w:rsidR="00885488" w:rsidRPr="00B9737E" w:rsidRDefault="00EA6E13" w:rsidP="00415109">
      <w:pPr>
        <w:rPr>
          <w:lang w:val="it-IT"/>
        </w:rPr>
      </w:pPr>
      <w:r w:rsidRPr="00736684">
        <w:rPr>
          <w:rStyle w:val="Time1"/>
          <w:lang w:val="it-IT"/>
        </w:rPr>
        <w:t>Ad missam</w:t>
      </w:r>
      <w:r w:rsidR="00885488" w:rsidRPr="00B779A9">
        <w:rPr>
          <w:lang w:val="it-IT"/>
        </w:rPr>
        <w:t xml:space="preserve"> IN </w:t>
      </w:r>
      <w:r w:rsidR="00885488" w:rsidRPr="00736684">
        <w:rPr>
          <w:rStyle w:val="Incipit"/>
          <w:lang w:val="it-IT"/>
        </w:rPr>
        <w:t>Dispersit dedit pauperibus</w:t>
      </w:r>
      <w:r w:rsidR="00885488" w:rsidRPr="00B779A9">
        <w:rPr>
          <w:lang w:val="it-IT"/>
        </w:rPr>
        <w:t xml:space="preserve">. CO </w:t>
      </w:r>
      <w:r w:rsidR="00885488" w:rsidRPr="00736684">
        <w:rPr>
          <w:rStyle w:val="Incipit"/>
          <w:lang w:val="it-IT"/>
        </w:rPr>
        <w:t>Qui vult venire</w:t>
      </w:r>
      <w:r w:rsidR="00DD1415">
        <w:rPr>
          <w:lang w:val="it-IT"/>
        </w:rPr>
        <w:t>@</w:t>
      </w:r>
      <w:r w:rsidR="00DD1415" w:rsidRPr="00B779A9">
        <w:rPr>
          <w:lang w:val="it-IT"/>
        </w:rPr>
        <w:t>37.</w:t>
      </w:r>
      <w:r w:rsidR="00885488" w:rsidRPr="00B779A9">
        <w:rPr>
          <w:lang w:val="it-IT"/>
        </w:rPr>
        <w:t xml:space="preserve"> Reliqua per totum ut habetur folio</w:t>
      </w:r>
      <w:r w:rsidR="00DD1415">
        <w:rPr>
          <w:lang w:val="it-IT"/>
        </w:rPr>
        <w:t>@</w:t>
      </w:r>
      <w:r w:rsidR="00DD1415" w:rsidRPr="00B779A9">
        <w:rPr>
          <w:lang w:val="it-IT"/>
        </w:rPr>
        <w:t>185.</w:t>
      </w:r>
    </w:p>
    <w:p w:rsidR="00885488" w:rsidRPr="00DD1415" w:rsidRDefault="00B9737E" w:rsidP="00415109">
      <w:pPr>
        <w:pStyle w:val="berschrift1"/>
        <w:rPr>
          <w:lang w:val="it-IT"/>
        </w:rPr>
      </w:pPr>
      <w:r w:rsidRPr="00DD1415">
        <w:rPr>
          <w:lang w:val="it-IT"/>
        </w:rPr>
        <w:t xml:space="preserve">(33r) </w:t>
      </w:r>
      <w:r w:rsidR="00EA6E13" w:rsidRPr="00DD1415">
        <w:rPr>
          <w:lang w:val="it-IT"/>
        </w:rPr>
        <w:t>DE SANCTO LAURENTIO</w:t>
      </w:r>
    </w:p>
    <w:p w:rsidR="00885488" w:rsidRPr="00DD1415" w:rsidRDefault="00885488" w:rsidP="00415109">
      <w:pPr>
        <w:rPr>
          <w:lang w:val="it-IT"/>
        </w:rPr>
      </w:pPr>
      <w:r w:rsidRPr="00DD1415">
        <w:rPr>
          <w:lang w:val="it-IT"/>
        </w:rPr>
        <w:t>Summum festum facimus.</w:t>
      </w:r>
    </w:p>
    <w:p w:rsidR="00885488" w:rsidRPr="00B779A9" w:rsidRDefault="00EA6E13" w:rsidP="00415109">
      <w:pPr>
        <w:rPr>
          <w:lang w:val="pt-PT"/>
        </w:rPr>
      </w:pPr>
      <w:r w:rsidRPr="00736684">
        <w:rPr>
          <w:rStyle w:val="Time1"/>
          <w:lang w:val="it-IT"/>
        </w:rPr>
        <w:t>Ad vesperas</w:t>
      </w:r>
      <w:r w:rsidR="00885488" w:rsidRPr="00B779A9">
        <w:rPr>
          <w:lang w:val="it-IT"/>
        </w:rPr>
        <w:t xml:space="preserve"> super psalmos AN </w:t>
      </w:r>
      <w:r w:rsidR="00885488" w:rsidRPr="00736684">
        <w:rPr>
          <w:rStyle w:val="Incipit"/>
          <w:lang w:val="it-IT"/>
        </w:rPr>
        <w:t>Le</w:t>
      </w:r>
      <w:r w:rsidR="00D66EA2" w:rsidRPr="00736684">
        <w:rPr>
          <w:rStyle w:val="Incipit"/>
          <w:lang w:val="it-IT"/>
        </w:rPr>
        <w:t>vita</w:t>
      </w:r>
      <w:r w:rsidR="00885488" w:rsidRPr="00736684">
        <w:rPr>
          <w:rStyle w:val="Incipit"/>
          <w:lang w:val="it-IT"/>
        </w:rPr>
        <w:t xml:space="preserve"> Laurentius</w:t>
      </w:r>
      <w:r w:rsidR="009D3286" w:rsidRPr="00B779A9">
        <w:rPr>
          <w:lang w:val="it-IT"/>
        </w:rPr>
        <w:t>. Psalmi o</w:t>
      </w:r>
      <w:r w:rsidR="00885488" w:rsidRPr="00B779A9">
        <w:rPr>
          <w:lang w:val="it-IT"/>
        </w:rPr>
        <w:t xml:space="preserve">mnia Laudate. RP </w:t>
      </w:r>
      <w:r w:rsidR="00885488" w:rsidRPr="00736684">
        <w:rPr>
          <w:rStyle w:val="Incipit"/>
          <w:lang w:val="it-IT"/>
        </w:rPr>
        <w:t xml:space="preserve">Beatus </w:t>
      </w:r>
      <w:r w:rsidR="00C31823" w:rsidRPr="00736684">
        <w:rPr>
          <w:rStyle w:val="Incipit"/>
          <w:lang w:val="it-IT"/>
        </w:rPr>
        <w:t>vir</w:t>
      </w:r>
      <w:r w:rsidR="00885488" w:rsidRPr="00736684">
        <w:rPr>
          <w:rStyle w:val="Incipit"/>
          <w:lang w:val="it-IT"/>
        </w:rPr>
        <w:t xml:space="preserve"> Laurentius</w:t>
      </w:r>
      <w:r w:rsidR="00885488" w:rsidRPr="00B779A9">
        <w:rPr>
          <w:lang w:val="it-IT"/>
        </w:rPr>
        <w:t xml:space="preserve">. HY </w:t>
      </w:r>
      <w:r w:rsidR="00885488" w:rsidRPr="00736684">
        <w:rPr>
          <w:rStyle w:val="Incipit"/>
          <w:lang w:val="it-IT"/>
        </w:rPr>
        <w:t>Martyris Christi colimus triumphum</w:t>
      </w:r>
      <w:r w:rsidR="00885488" w:rsidRPr="00B779A9">
        <w:rPr>
          <w:lang w:val="it-IT"/>
        </w:rPr>
        <w:t xml:space="preserve">. VS </w:t>
      </w:r>
      <w:r w:rsidR="00885488" w:rsidRPr="00736684">
        <w:rPr>
          <w:rStyle w:val="Incipit"/>
          <w:lang w:val="it-IT"/>
        </w:rPr>
        <w:t>Gloria et honore</w:t>
      </w:r>
      <w:r w:rsidR="00885488" w:rsidRPr="00B779A9">
        <w:rPr>
          <w:lang w:val="it-IT"/>
        </w:rPr>
        <w:t xml:space="preserve">. AM </w:t>
      </w:r>
      <w:r w:rsidR="00885488" w:rsidRPr="00736684">
        <w:rPr>
          <w:rStyle w:val="Incipit"/>
          <w:lang w:val="it-IT"/>
        </w:rPr>
        <w:t>Confitebor tibi domine rex</w:t>
      </w:r>
      <w:r w:rsidR="00885488" w:rsidRPr="00B779A9">
        <w:rPr>
          <w:lang w:val="it-IT"/>
        </w:rPr>
        <w:t xml:space="preserve">. </w:t>
      </w:r>
      <w:r w:rsidR="00B9737E">
        <w:rPr>
          <w:lang w:val="it-IT"/>
        </w:rPr>
        <w:t xml:space="preserve">Suffragium </w:t>
      </w:r>
      <w:r w:rsidR="00BA24A1" w:rsidRPr="00B779A9">
        <w:rPr>
          <w:lang w:val="it-IT"/>
        </w:rPr>
        <w:t>[</w:t>
      </w:r>
      <w:r w:rsidR="00B9737E">
        <w:rPr>
          <w:lang w:val="it-IT"/>
        </w:rPr>
        <w:t>d</w:t>
      </w:r>
      <w:r w:rsidR="00885488" w:rsidRPr="00B779A9">
        <w:rPr>
          <w:lang w:val="it-IT"/>
        </w:rPr>
        <w:t>e beata virgine</w:t>
      </w:r>
      <w:r w:rsidR="00BA24A1" w:rsidRPr="00B779A9">
        <w:rPr>
          <w:lang w:val="it-IT"/>
        </w:rPr>
        <w:t>]</w:t>
      </w:r>
      <w:r w:rsidR="00885488" w:rsidRPr="00B779A9">
        <w:rPr>
          <w:lang w:val="it-IT"/>
        </w:rPr>
        <w:t xml:space="preserve"> AC </w:t>
      </w:r>
      <w:r w:rsidR="00885488" w:rsidRPr="00736684">
        <w:rPr>
          <w:rStyle w:val="Incipit"/>
          <w:lang w:val="it-IT"/>
        </w:rPr>
        <w:t>Omnium rerum</w:t>
      </w:r>
      <w:r w:rsidR="00885488" w:rsidRPr="00B779A9">
        <w:rPr>
          <w:lang w:val="it-IT"/>
        </w:rPr>
        <w:t xml:space="preserve">. </w:t>
      </w:r>
      <w:r w:rsidR="009D3286" w:rsidRPr="00B779A9">
        <w:rPr>
          <w:lang w:val="pt-PT"/>
        </w:rPr>
        <w:t>[</w:t>
      </w:r>
      <w:r w:rsidR="00885488" w:rsidRPr="00B779A9">
        <w:rPr>
          <w:lang w:val="pt-PT"/>
        </w:rPr>
        <w:t>BD</w:t>
      </w:r>
      <w:r w:rsidR="009D3286" w:rsidRPr="00B779A9">
        <w:rPr>
          <w:lang w:val="pt-PT"/>
        </w:rPr>
        <w:t>]</w:t>
      </w:r>
      <w:r w:rsidR="00885488" w:rsidRPr="00B779A9">
        <w:rPr>
          <w:lang w:val="pt-PT"/>
        </w:rPr>
        <w:t xml:space="preserve"> </w:t>
      </w:r>
      <w:r w:rsidR="005F6F99" w:rsidRPr="00736684">
        <w:rPr>
          <w:rStyle w:val="Incipit"/>
          <w:lang w:val="pt-PT"/>
        </w:rPr>
        <w:t>Benedicamus</w:t>
      </w:r>
      <w:r w:rsidR="009D3286" w:rsidRPr="00B779A9">
        <w:rPr>
          <w:lang w:val="pt-PT"/>
        </w:rPr>
        <w:t xml:space="preserve"> d</w:t>
      </w:r>
      <w:r w:rsidR="00885488" w:rsidRPr="00B779A9">
        <w:rPr>
          <w:lang w:val="pt-PT"/>
        </w:rPr>
        <w:t>e martyribus.</w:t>
      </w:r>
    </w:p>
    <w:p w:rsidR="00885488" w:rsidRPr="00B779A9" w:rsidRDefault="00532A6E" w:rsidP="00415109">
      <w:pPr>
        <w:rPr>
          <w:lang w:val="pt-PT"/>
        </w:rPr>
      </w:pPr>
      <w:r w:rsidRPr="00736684">
        <w:rPr>
          <w:rStyle w:val="Time1"/>
          <w:lang w:val="pt-PT"/>
        </w:rPr>
        <w:t>Ad matutinum</w:t>
      </w:r>
      <w:r w:rsidR="00885488" w:rsidRPr="00B779A9">
        <w:rPr>
          <w:lang w:val="pt-PT"/>
        </w:rPr>
        <w:t xml:space="preserve"> I</w:t>
      </w:r>
      <w:r w:rsidR="009D3286" w:rsidRPr="00B779A9">
        <w:rPr>
          <w:lang w:val="pt-PT"/>
        </w:rPr>
        <w:t>N</w:t>
      </w:r>
      <w:r w:rsidR="00885488" w:rsidRPr="00B779A9">
        <w:rPr>
          <w:lang w:val="pt-PT"/>
        </w:rPr>
        <w:t xml:space="preserve">V </w:t>
      </w:r>
      <w:r w:rsidR="00885488" w:rsidRPr="00736684">
        <w:rPr>
          <w:rStyle w:val="Incipit"/>
          <w:lang w:val="pt-PT"/>
        </w:rPr>
        <w:t>Venite adoremus regem regum</w:t>
      </w:r>
      <w:r w:rsidR="00885488" w:rsidRPr="00B779A9">
        <w:rPr>
          <w:lang w:val="pt-PT"/>
        </w:rPr>
        <w:t xml:space="preserve">. HY </w:t>
      </w:r>
      <w:r w:rsidR="00885488" w:rsidRPr="00736684">
        <w:rPr>
          <w:rStyle w:val="Incipit"/>
          <w:lang w:val="pt-PT"/>
        </w:rPr>
        <w:t>Deus tuorum militum</w:t>
      </w:r>
      <w:r w:rsidR="00885488" w:rsidRPr="00B779A9">
        <w:rPr>
          <w:lang w:val="pt-PT"/>
        </w:rPr>
        <w:t>.</w:t>
      </w:r>
    </w:p>
    <w:p w:rsidR="00885488" w:rsidRPr="00736684" w:rsidRDefault="00885488" w:rsidP="00415109">
      <w:pPr>
        <w:rPr>
          <w:lang w:val="fr-FR"/>
        </w:rPr>
      </w:pPr>
      <w:r w:rsidRPr="00736684">
        <w:rPr>
          <w:rStyle w:val="Time2"/>
          <w:lang w:val="pt-PT"/>
        </w:rPr>
        <w:t>I</w:t>
      </w:r>
      <w:r w:rsidR="00532A6E" w:rsidRPr="00736684">
        <w:rPr>
          <w:rStyle w:val="Time2"/>
          <w:lang w:val="pt-PT"/>
        </w:rPr>
        <w:t>n primo nocturno</w:t>
      </w:r>
      <w:r w:rsidRPr="00B779A9">
        <w:rPr>
          <w:lang w:val="pt-PT"/>
        </w:rPr>
        <w:t xml:space="preserve"> AN </w:t>
      </w:r>
      <w:r w:rsidRPr="00794880">
        <w:rPr>
          <w:rStyle w:val="Incipit"/>
          <w:lang w:val="pt-PT"/>
        </w:rPr>
        <w:t>Noli</w:t>
      </w:r>
      <w:r w:rsidR="005A362F" w:rsidRPr="005A362F">
        <w:rPr>
          <w:i/>
          <w:lang w:val="pt-PT"/>
        </w:rPr>
        <w:t xml:space="preserve"> </w:t>
      </w:r>
      <w:r w:rsidRPr="00794880">
        <w:rPr>
          <w:rStyle w:val="Incipit"/>
          <w:lang w:val="pt-PT"/>
        </w:rPr>
        <w:t>me</w:t>
      </w:r>
      <w:r w:rsidR="005A362F" w:rsidRPr="005A362F">
        <w:rPr>
          <w:i/>
          <w:lang w:val="pt-PT"/>
        </w:rPr>
        <w:t xml:space="preserve"> </w:t>
      </w:r>
      <w:r w:rsidRPr="00794880">
        <w:rPr>
          <w:rStyle w:val="Incipit"/>
          <w:lang w:val="pt-PT"/>
        </w:rPr>
        <w:t>derelinquere</w:t>
      </w:r>
      <w:r w:rsidR="005A362F" w:rsidRPr="005A362F">
        <w:rPr>
          <w:i/>
          <w:lang w:val="pt-PT"/>
        </w:rPr>
        <w:t xml:space="preserve"> </w:t>
      </w:r>
      <w:r w:rsidRPr="00794880">
        <w:rPr>
          <w:rStyle w:val="Incipit"/>
          <w:lang w:val="pt-PT"/>
        </w:rPr>
        <w:t>pater</w:t>
      </w:r>
      <w:r w:rsidR="005A362F" w:rsidRPr="005A362F">
        <w:rPr>
          <w:i/>
          <w:lang w:val="pt-PT"/>
        </w:rPr>
        <w:t xml:space="preserve"> </w:t>
      </w:r>
      <w:r w:rsidRPr="00794880">
        <w:rPr>
          <w:rStyle w:val="Incipit"/>
          <w:lang w:val="pt-PT"/>
        </w:rPr>
        <w:t>sancte</w:t>
      </w:r>
      <w:r w:rsidRPr="00B779A9">
        <w:rPr>
          <w:lang w:val="pt-PT"/>
        </w:rPr>
        <w:t xml:space="preserve"> cum duabus sequentibus. In fine cuiuslibet psalmi antiphona non ab initio sed per versum antiphonae anexum inco</w:t>
      </w:r>
      <w:r w:rsidR="001A3A22" w:rsidRPr="00B779A9">
        <w:rPr>
          <w:lang w:val="pt-PT"/>
        </w:rPr>
        <w:t>h</w:t>
      </w:r>
      <w:r w:rsidRPr="00B779A9">
        <w:rPr>
          <w:lang w:val="pt-PT"/>
        </w:rPr>
        <w:t xml:space="preserve">ari </w:t>
      </w:r>
      <w:r w:rsidR="00532A6E" w:rsidRPr="00532A6E">
        <w:rPr>
          <w:lang w:val="pt-PT"/>
        </w:rPr>
        <w:t>%D::</w:t>
      </w:r>
      <w:r w:rsidR="009941C5" w:rsidRPr="00532A6E">
        <w:rPr>
          <w:lang w:val="pt-PT"/>
        </w:rPr>
        <w:t>solet</w:t>
      </w:r>
      <w:r w:rsidR="00532A6E" w:rsidRPr="00532A6E">
        <w:rPr>
          <w:lang w:val="pt-PT"/>
        </w:rPr>
        <w:t>%</w:t>
      </w:r>
      <w:r w:rsidR="009941C5" w:rsidRPr="00B779A9">
        <w:rPr>
          <w:lang w:val="pt-PT"/>
        </w:rPr>
        <w:t xml:space="preserve"> $E::</w:t>
      </w:r>
      <w:r w:rsidRPr="00B779A9">
        <w:rPr>
          <w:lang w:val="pt-PT"/>
        </w:rPr>
        <w:t>debet</w:t>
      </w:r>
      <w:r w:rsidR="009941C5" w:rsidRPr="00B779A9">
        <w:rPr>
          <w:lang w:val="pt-PT"/>
        </w:rPr>
        <w:t>$.</w:t>
      </w:r>
      <w:r w:rsidRPr="00B779A9">
        <w:rPr>
          <w:lang w:val="pt-PT"/>
        </w:rPr>
        <w:t xml:space="preserve"> </w:t>
      </w:r>
      <w:r w:rsidRPr="00736684">
        <w:rPr>
          <w:lang w:val="fr-FR"/>
        </w:rPr>
        <w:t xml:space="preserve">PS </w:t>
      </w:r>
      <w:r w:rsidRPr="00736684">
        <w:rPr>
          <w:rStyle w:val="Incipit"/>
          <w:lang w:val="fr-FR"/>
        </w:rPr>
        <w:t>Beatus</w:t>
      </w:r>
      <w:r w:rsidR="005A362F" w:rsidRPr="00736684">
        <w:rPr>
          <w:i/>
          <w:lang w:val="fr-FR"/>
        </w:rPr>
        <w:t xml:space="preserve"> </w:t>
      </w:r>
      <w:r w:rsidR="00C31823" w:rsidRPr="00736684">
        <w:rPr>
          <w:rStyle w:val="Incipit"/>
          <w:lang w:val="fr-FR"/>
        </w:rPr>
        <w:t>vir</w:t>
      </w:r>
      <w:r w:rsidR="00794880" w:rsidRPr="00736684">
        <w:rPr>
          <w:lang w:val="fr-FR"/>
        </w:rPr>
        <w:t xml:space="preserve">. </w:t>
      </w:r>
      <w:r w:rsidR="00BA24A1" w:rsidRPr="00736684">
        <w:rPr>
          <w:lang w:val="fr-FR"/>
        </w:rPr>
        <w:t>[</w:t>
      </w:r>
      <w:r w:rsidRPr="00736684">
        <w:rPr>
          <w:lang w:val="fr-FR"/>
        </w:rPr>
        <w:t>PS</w:t>
      </w:r>
      <w:r w:rsidR="00BA24A1" w:rsidRPr="00736684">
        <w:rPr>
          <w:lang w:val="fr-FR"/>
        </w:rPr>
        <w:t>]</w:t>
      </w:r>
      <w:r w:rsidR="005A362F" w:rsidRPr="00736684">
        <w:rPr>
          <w:i/>
          <w:lang w:val="fr-FR"/>
        </w:rPr>
        <w:t xml:space="preserve"> </w:t>
      </w:r>
      <w:r w:rsidRPr="00736684">
        <w:rPr>
          <w:rStyle w:val="Incipit"/>
          <w:lang w:val="fr-FR"/>
        </w:rPr>
        <w:t>Quare</w:t>
      </w:r>
      <w:r w:rsidR="005A362F" w:rsidRPr="00736684">
        <w:rPr>
          <w:i/>
          <w:lang w:val="fr-FR"/>
        </w:rPr>
        <w:t xml:space="preserve"> </w:t>
      </w:r>
      <w:r w:rsidRPr="00736684">
        <w:rPr>
          <w:rStyle w:val="Incipit"/>
          <w:lang w:val="fr-FR"/>
        </w:rPr>
        <w:t>fremuerunt</w:t>
      </w:r>
      <w:r w:rsidR="005A362F" w:rsidRPr="00736684">
        <w:rPr>
          <w:i/>
          <w:lang w:val="fr-FR"/>
        </w:rPr>
        <w:t xml:space="preserve"> </w:t>
      </w:r>
      <w:r w:rsidRPr="00736684">
        <w:rPr>
          <w:rStyle w:val="Incipit"/>
          <w:lang w:val="fr-FR"/>
        </w:rPr>
        <w:t>gentes</w:t>
      </w:r>
      <w:r w:rsidR="00794880" w:rsidRPr="00736684">
        <w:rPr>
          <w:lang w:val="fr-FR"/>
        </w:rPr>
        <w:t xml:space="preserve">. </w:t>
      </w:r>
      <w:r w:rsidR="00BA24A1" w:rsidRPr="00736684">
        <w:rPr>
          <w:lang w:val="fr-FR"/>
        </w:rPr>
        <w:t>[</w:t>
      </w:r>
      <w:r w:rsidRPr="00736684">
        <w:rPr>
          <w:lang w:val="fr-FR"/>
        </w:rPr>
        <w:t>PS</w:t>
      </w:r>
      <w:r w:rsidR="00BA24A1" w:rsidRPr="00736684">
        <w:rPr>
          <w:lang w:val="fr-FR"/>
        </w:rPr>
        <w:t>]</w:t>
      </w:r>
      <w:r w:rsidRPr="00736684">
        <w:rPr>
          <w:lang w:val="fr-FR"/>
        </w:rPr>
        <w:t xml:space="preserve"> </w:t>
      </w:r>
      <w:r w:rsidRPr="00736684">
        <w:rPr>
          <w:rStyle w:val="Incipit"/>
          <w:lang w:val="fr-FR"/>
        </w:rPr>
        <w:t>Domine</w:t>
      </w:r>
      <w:r w:rsidR="005A362F" w:rsidRPr="00736684">
        <w:rPr>
          <w:i/>
          <w:lang w:val="fr-FR"/>
        </w:rPr>
        <w:t xml:space="preserve"> </w:t>
      </w:r>
      <w:r w:rsidRPr="00736684">
        <w:rPr>
          <w:rStyle w:val="Incipit"/>
          <w:lang w:val="fr-FR"/>
        </w:rPr>
        <w:t>quid</w:t>
      </w:r>
      <w:r w:rsidR="005A362F" w:rsidRPr="00736684">
        <w:rPr>
          <w:i/>
          <w:lang w:val="fr-FR"/>
        </w:rPr>
        <w:t xml:space="preserve"> </w:t>
      </w:r>
      <w:r w:rsidRPr="00736684">
        <w:rPr>
          <w:rStyle w:val="Incipit"/>
          <w:lang w:val="fr-FR"/>
        </w:rPr>
        <w:t>multiplicati</w:t>
      </w:r>
      <w:r w:rsidR="005A362F" w:rsidRPr="00736684">
        <w:rPr>
          <w:i/>
          <w:lang w:val="fr-FR"/>
        </w:rPr>
        <w:t xml:space="preserve"> </w:t>
      </w:r>
      <w:r w:rsidRPr="00736684">
        <w:rPr>
          <w:rStyle w:val="Incipit"/>
          <w:lang w:val="fr-FR"/>
        </w:rPr>
        <w:t>sunt</w:t>
      </w:r>
      <w:r w:rsidRPr="00736684">
        <w:rPr>
          <w:lang w:val="fr-FR"/>
        </w:rPr>
        <w:t xml:space="preserve">. VS </w:t>
      </w:r>
      <w:r w:rsidRPr="00736684">
        <w:rPr>
          <w:rStyle w:val="Incipit"/>
          <w:lang w:val="fr-FR"/>
        </w:rPr>
        <w:t>Gloria</w:t>
      </w:r>
      <w:r w:rsidR="005A362F" w:rsidRPr="00736684">
        <w:rPr>
          <w:i/>
          <w:lang w:val="fr-FR"/>
        </w:rPr>
        <w:t xml:space="preserve"> </w:t>
      </w:r>
      <w:r w:rsidRPr="00736684">
        <w:rPr>
          <w:rStyle w:val="Incipit"/>
          <w:lang w:val="fr-FR"/>
        </w:rPr>
        <w:t>et</w:t>
      </w:r>
      <w:r w:rsidR="005A362F" w:rsidRPr="00736684">
        <w:rPr>
          <w:i/>
          <w:lang w:val="fr-FR"/>
        </w:rPr>
        <w:t xml:space="preserve"> </w:t>
      </w:r>
      <w:r w:rsidRPr="00736684">
        <w:rPr>
          <w:rStyle w:val="Incipit"/>
          <w:lang w:val="fr-FR"/>
        </w:rPr>
        <w:t>honore</w:t>
      </w:r>
      <w:r w:rsidR="009941C5" w:rsidRPr="00736684">
        <w:rPr>
          <w:lang w:val="fr-FR"/>
        </w:rPr>
        <w:t>. Lectiones e</w:t>
      </w:r>
      <w:r w:rsidRPr="00736684">
        <w:rPr>
          <w:lang w:val="fr-FR"/>
        </w:rPr>
        <w:t xml:space="preserve">x </w:t>
      </w:r>
      <w:r w:rsidRPr="00736684">
        <w:rPr>
          <w:rStyle w:val="Funktion"/>
          <w:lang w:val="fr-FR"/>
        </w:rPr>
        <w:t>breviario</w:t>
      </w:r>
      <w:r w:rsidR="00E278CE" w:rsidRPr="00736684">
        <w:rPr>
          <w:lang w:val="fr-FR"/>
        </w:rPr>
        <w:t xml:space="preserve"> </w:t>
      </w:r>
      <w:r w:rsidR="00E278CE" w:rsidRPr="00736684">
        <w:rPr>
          <w:rStyle w:val="Ort"/>
          <w:lang w:val="fr-FR"/>
        </w:rPr>
        <w:t>Salisburgensi</w:t>
      </w:r>
      <w:r w:rsidR="00E278CE" w:rsidRPr="00736684">
        <w:rPr>
          <w:lang w:val="fr-FR"/>
        </w:rPr>
        <w:t xml:space="preserve"> </w:t>
      </w:r>
      <w:r w:rsidRPr="00736684">
        <w:rPr>
          <w:lang w:val="fr-FR"/>
        </w:rPr>
        <w:t>di</w:t>
      </w:r>
      <w:r w:rsidR="009D3286" w:rsidRPr="00736684">
        <w:rPr>
          <w:lang w:val="fr-FR"/>
        </w:rPr>
        <w:t xml:space="preserve">cantur </w:t>
      </w:r>
      <w:r w:rsidR="009941C5" w:rsidRPr="00736684">
        <w:rPr>
          <w:lang w:val="fr-FR"/>
        </w:rPr>
        <w:t>[</w:t>
      </w:r>
      <w:r w:rsidR="009D3286" w:rsidRPr="00736684">
        <w:rPr>
          <w:lang w:val="fr-FR"/>
        </w:rPr>
        <w:t>LHI</w:t>
      </w:r>
      <w:r w:rsidR="009941C5" w:rsidRPr="00736684">
        <w:rPr>
          <w:lang w:val="fr-FR"/>
        </w:rPr>
        <w:t>]</w:t>
      </w:r>
      <w:r w:rsidRPr="00736684">
        <w:rPr>
          <w:lang w:val="fr-FR"/>
        </w:rPr>
        <w:t xml:space="preserve"> </w:t>
      </w:r>
      <w:r w:rsidR="00563D6C" w:rsidRPr="00736684">
        <w:rPr>
          <w:rStyle w:val="Incipit"/>
          <w:lang w:val="fr-FR"/>
        </w:rPr>
        <w:t>Beatus</w:t>
      </w:r>
      <w:r w:rsidR="005A362F" w:rsidRPr="00736684">
        <w:rPr>
          <w:i/>
          <w:lang w:val="fr-FR"/>
        </w:rPr>
        <w:t xml:space="preserve"> </w:t>
      </w:r>
      <w:r w:rsidR="00563D6C" w:rsidRPr="00736684">
        <w:rPr>
          <w:rStyle w:val="Incipit"/>
          <w:lang w:val="fr-FR"/>
        </w:rPr>
        <w:t>Laurentius</w:t>
      </w:r>
      <w:r w:rsidR="005A362F" w:rsidRPr="00736684">
        <w:rPr>
          <w:i/>
          <w:lang w:val="fr-FR"/>
        </w:rPr>
        <w:t xml:space="preserve"> </w:t>
      </w:r>
      <w:r w:rsidR="00563D6C" w:rsidRPr="00736684">
        <w:rPr>
          <w:rStyle w:val="Incipit"/>
          <w:lang w:val="fr-FR"/>
        </w:rPr>
        <w:t>archidi</w:t>
      </w:r>
      <w:r w:rsidRPr="00736684">
        <w:rPr>
          <w:rStyle w:val="Incipit"/>
          <w:lang w:val="fr-FR"/>
        </w:rPr>
        <w:t>aconus</w:t>
      </w:r>
      <w:r w:rsidR="005A362F" w:rsidRPr="00736684">
        <w:rPr>
          <w:i/>
          <w:lang w:val="fr-FR"/>
        </w:rPr>
        <w:t xml:space="preserve"> </w:t>
      </w:r>
      <w:r w:rsidRPr="00736684">
        <w:rPr>
          <w:rStyle w:val="Incipit"/>
          <w:lang w:val="fr-FR"/>
        </w:rPr>
        <w:t>et</w:t>
      </w:r>
      <w:r w:rsidR="005A362F" w:rsidRPr="00736684">
        <w:rPr>
          <w:i/>
          <w:lang w:val="fr-FR"/>
        </w:rPr>
        <w:t xml:space="preserve"> </w:t>
      </w:r>
      <w:r w:rsidRPr="00736684">
        <w:rPr>
          <w:rStyle w:val="Incipit"/>
          <w:lang w:val="fr-FR"/>
        </w:rPr>
        <w:t>martyr</w:t>
      </w:r>
      <w:r w:rsidRPr="00736684">
        <w:rPr>
          <w:lang w:val="fr-FR"/>
        </w:rPr>
        <w:t xml:space="preserve">. RP </w:t>
      </w:r>
      <w:r w:rsidRPr="00736684">
        <w:rPr>
          <w:rStyle w:val="Incipit"/>
          <w:lang w:val="fr-FR"/>
        </w:rPr>
        <w:t>Le</w:t>
      </w:r>
      <w:r w:rsidR="00D66EA2" w:rsidRPr="00736684">
        <w:rPr>
          <w:rStyle w:val="Incipit"/>
          <w:lang w:val="fr-FR"/>
        </w:rPr>
        <w:t>vita</w:t>
      </w:r>
      <w:r w:rsidR="005A362F" w:rsidRPr="00736684">
        <w:rPr>
          <w:i/>
          <w:lang w:val="fr-FR"/>
        </w:rPr>
        <w:t xml:space="preserve"> </w:t>
      </w:r>
      <w:r w:rsidRPr="00736684">
        <w:rPr>
          <w:rStyle w:val="Incipit"/>
          <w:lang w:val="fr-FR"/>
        </w:rPr>
        <w:t>Laurentius</w:t>
      </w:r>
      <w:r w:rsidR="00794880" w:rsidRPr="00736684">
        <w:rPr>
          <w:lang w:val="fr-FR"/>
        </w:rPr>
        <w:t xml:space="preserve">. </w:t>
      </w:r>
      <w:r w:rsidR="00BA24A1" w:rsidRPr="00736684">
        <w:rPr>
          <w:lang w:val="fr-FR"/>
        </w:rPr>
        <w:t>[</w:t>
      </w:r>
      <w:r w:rsidRPr="00736684">
        <w:rPr>
          <w:lang w:val="fr-FR"/>
        </w:rPr>
        <w:t>RP</w:t>
      </w:r>
      <w:r w:rsidR="00BA24A1" w:rsidRPr="00736684">
        <w:rPr>
          <w:lang w:val="fr-FR"/>
        </w:rPr>
        <w:t>]</w:t>
      </w:r>
      <w:r w:rsidR="005A362F" w:rsidRPr="00736684">
        <w:rPr>
          <w:i/>
          <w:lang w:val="fr-FR"/>
        </w:rPr>
        <w:t xml:space="preserve"> </w:t>
      </w:r>
      <w:r w:rsidRPr="00736684">
        <w:rPr>
          <w:rStyle w:val="Incipit"/>
          <w:lang w:val="fr-FR"/>
        </w:rPr>
        <w:t>Puer</w:t>
      </w:r>
      <w:r w:rsidR="005A362F" w:rsidRPr="00736684">
        <w:rPr>
          <w:i/>
          <w:lang w:val="fr-FR"/>
        </w:rPr>
        <w:t xml:space="preserve"> </w:t>
      </w:r>
      <w:r w:rsidRPr="00736684">
        <w:rPr>
          <w:rStyle w:val="Incipit"/>
          <w:lang w:val="fr-FR"/>
        </w:rPr>
        <w:t>meus</w:t>
      </w:r>
      <w:r w:rsidR="00794880" w:rsidRPr="00736684">
        <w:rPr>
          <w:lang w:val="fr-FR"/>
        </w:rPr>
        <w:t xml:space="preserve">. </w:t>
      </w:r>
      <w:r w:rsidR="00BA24A1" w:rsidRPr="00736684">
        <w:rPr>
          <w:lang w:val="fr-FR"/>
        </w:rPr>
        <w:t>[</w:t>
      </w:r>
      <w:r w:rsidRPr="00736684">
        <w:rPr>
          <w:lang w:val="fr-FR"/>
        </w:rPr>
        <w:t>RP</w:t>
      </w:r>
      <w:r w:rsidR="00BA24A1" w:rsidRPr="00736684">
        <w:rPr>
          <w:lang w:val="fr-FR"/>
        </w:rPr>
        <w:t>]</w:t>
      </w:r>
      <w:r w:rsidRPr="00736684">
        <w:rPr>
          <w:lang w:val="fr-FR"/>
        </w:rPr>
        <w:t xml:space="preserve"> </w:t>
      </w:r>
      <w:r w:rsidRPr="00736684">
        <w:rPr>
          <w:rStyle w:val="Incipit"/>
          <w:lang w:val="fr-FR"/>
        </w:rPr>
        <w:t>Strinxerunt</w:t>
      </w:r>
      <w:r w:rsidR="005A362F" w:rsidRPr="00736684">
        <w:rPr>
          <w:i/>
          <w:lang w:val="fr-FR"/>
        </w:rPr>
        <w:t xml:space="preserve"> </w:t>
      </w:r>
      <w:r w:rsidRPr="00736684">
        <w:rPr>
          <w:rStyle w:val="Incipit"/>
          <w:lang w:val="fr-FR"/>
        </w:rPr>
        <w:t>corporis</w:t>
      </w:r>
      <w:r w:rsidR="005A362F" w:rsidRPr="00736684">
        <w:rPr>
          <w:i/>
          <w:lang w:val="fr-FR"/>
        </w:rPr>
        <w:t xml:space="preserve"> </w:t>
      </w:r>
      <w:r w:rsidRPr="00736684">
        <w:rPr>
          <w:rStyle w:val="Incipit"/>
          <w:lang w:val="fr-FR"/>
        </w:rPr>
        <w:t>membra</w:t>
      </w:r>
      <w:r w:rsidRPr="00736684">
        <w:rPr>
          <w:lang w:val="fr-FR"/>
        </w:rPr>
        <w:t>.</w:t>
      </w:r>
    </w:p>
    <w:p w:rsidR="00885488" w:rsidRPr="00B779A9" w:rsidRDefault="00532A6E" w:rsidP="00415109">
      <w:pPr>
        <w:rPr>
          <w:lang w:val="it-IT"/>
        </w:rPr>
      </w:pPr>
      <w:r w:rsidRPr="00736684">
        <w:rPr>
          <w:rStyle w:val="Time2"/>
          <w:lang w:val="pt-PT"/>
        </w:rPr>
        <w:t>In secundo nocturno</w:t>
      </w:r>
      <w:r w:rsidR="00885488" w:rsidRPr="00B779A9">
        <w:rPr>
          <w:lang w:val="pt-PT"/>
        </w:rPr>
        <w:t xml:space="preserve"> AN </w:t>
      </w:r>
      <w:r w:rsidR="00885488" w:rsidRPr="00736684">
        <w:rPr>
          <w:rStyle w:val="Incipit"/>
          <w:lang w:val="pt-PT"/>
        </w:rPr>
        <w:t>Beatus Laurentius orabat</w:t>
      </w:r>
      <w:r w:rsidR="00885488" w:rsidRPr="00B779A9">
        <w:rPr>
          <w:lang w:val="pt-PT"/>
        </w:rPr>
        <w:t xml:space="preserve"> cum sequentibus duabus. PS </w:t>
      </w:r>
      <w:r w:rsidR="00885488" w:rsidRPr="00736684">
        <w:rPr>
          <w:rStyle w:val="Incipit"/>
          <w:lang w:val="pt-PT"/>
        </w:rPr>
        <w:t>Cum in</w:t>
      </w:r>
      <w:r w:rsidR="00702792" w:rsidRPr="00736684">
        <w:rPr>
          <w:rStyle w:val="Incipit"/>
          <w:lang w:val="pt-PT"/>
        </w:rPr>
        <w:t>voc</w:t>
      </w:r>
      <w:r w:rsidR="00885488" w:rsidRPr="00736684">
        <w:rPr>
          <w:rStyle w:val="Incipit"/>
          <w:lang w:val="pt-PT"/>
        </w:rPr>
        <w:t>arem</w:t>
      </w:r>
      <w:r w:rsidR="00885488" w:rsidRPr="00B779A9">
        <w:rPr>
          <w:lang w:val="pt-P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736684">
        <w:rPr>
          <w:rStyle w:val="Incipit"/>
          <w:lang w:val="it-IT"/>
        </w:rPr>
        <w:t>Verba mea</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736684">
        <w:rPr>
          <w:rStyle w:val="Incipit"/>
          <w:lang w:val="it-IT"/>
        </w:rPr>
        <w:t>Domine dominus noster</w:t>
      </w:r>
      <w:r w:rsidR="00885488" w:rsidRPr="00B779A9">
        <w:rPr>
          <w:lang w:val="it-IT"/>
        </w:rPr>
        <w:t xml:space="preserve">. VS </w:t>
      </w:r>
      <w:r w:rsidR="00885488" w:rsidRPr="00736684">
        <w:rPr>
          <w:rStyle w:val="Incipit"/>
          <w:lang w:val="it-IT"/>
        </w:rPr>
        <w:t>Posuisti domine</w:t>
      </w:r>
      <w:r w:rsidR="00885488" w:rsidRPr="00B779A9">
        <w:rPr>
          <w:lang w:val="it-IT"/>
        </w:rPr>
        <w:t xml:space="preserve">. RP </w:t>
      </w:r>
      <w:r w:rsidR="00885488" w:rsidRPr="00736684">
        <w:rPr>
          <w:rStyle w:val="Incipit"/>
          <w:lang w:val="it-IT"/>
        </w:rPr>
        <w:t>Quo progrederis sine filio</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36684">
        <w:rPr>
          <w:rStyle w:val="Incipit"/>
          <w:lang w:val="it-IT"/>
        </w:rPr>
        <w:t>Noli me derelinquere</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36684">
        <w:rPr>
          <w:rStyle w:val="Incipit"/>
          <w:lang w:val="it-IT"/>
        </w:rPr>
        <w:t>Beatus Laurentius clamavit</w:t>
      </w:r>
      <w:r w:rsidR="00885488" w:rsidRPr="00B779A9">
        <w:rPr>
          <w:lang w:val="it-IT"/>
        </w:rPr>
        <w:t>.</w:t>
      </w:r>
    </w:p>
    <w:p w:rsidR="00885488" w:rsidRPr="00736684" w:rsidRDefault="00532A6E" w:rsidP="00415109">
      <w:pPr>
        <w:rPr>
          <w:lang w:val="fr-FR"/>
        </w:rPr>
      </w:pPr>
      <w:r w:rsidRPr="00736684">
        <w:rPr>
          <w:rStyle w:val="Time2"/>
          <w:lang w:val="it-IT"/>
        </w:rPr>
        <w:t>In tertio nocturno</w:t>
      </w:r>
      <w:r w:rsidR="00885488" w:rsidRPr="00B779A9">
        <w:rPr>
          <w:lang w:val="it-IT"/>
        </w:rPr>
        <w:t xml:space="preserve"> AN </w:t>
      </w:r>
      <w:r w:rsidR="00885488" w:rsidRPr="00736684">
        <w:rPr>
          <w:rStyle w:val="Incipit"/>
          <w:lang w:val="it-IT"/>
        </w:rPr>
        <w:t>Strinxerunt corporis membra</w:t>
      </w:r>
      <w:r w:rsidR="00885488" w:rsidRPr="00B779A9">
        <w:rPr>
          <w:lang w:val="it-IT"/>
        </w:rPr>
        <w:t xml:space="preserve"> cum sequentibus duabus. PS </w:t>
      </w:r>
      <w:r w:rsidR="00885488" w:rsidRPr="00736684">
        <w:rPr>
          <w:rStyle w:val="Incipit"/>
          <w:lang w:val="it-IT"/>
        </w:rPr>
        <w:t>Domine quis habitabit</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736684">
        <w:rPr>
          <w:rStyle w:val="Incipit"/>
          <w:lang w:val="it-IT"/>
        </w:rPr>
        <w:t xml:space="preserve">Exaudi domine </w:t>
      </w:r>
      <w:r w:rsidR="00E56159" w:rsidRPr="00736684">
        <w:rPr>
          <w:rStyle w:val="Incipit"/>
          <w:lang w:val="it-IT"/>
        </w:rPr>
        <w:t>iustiti</w:t>
      </w:r>
      <w:r w:rsidR="00885488" w:rsidRPr="00736684">
        <w:rPr>
          <w:rStyle w:val="Incipit"/>
          <w:lang w:val="it-IT"/>
        </w:rPr>
        <w:t>am</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736684">
        <w:rPr>
          <w:rStyle w:val="Incipit"/>
          <w:lang w:val="it-IT"/>
        </w:rPr>
        <w:t>Domine in virtute</w:t>
      </w:r>
      <w:r w:rsidR="00885488" w:rsidRPr="00B779A9">
        <w:rPr>
          <w:lang w:val="it-IT"/>
        </w:rPr>
        <w:t xml:space="preserve">. VS </w:t>
      </w:r>
      <w:r w:rsidR="00885488" w:rsidRPr="00736684">
        <w:rPr>
          <w:rStyle w:val="Incipit"/>
          <w:lang w:val="it-IT"/>
        </w:rPr>
        <w:t>Magna est gloria</w:t>
      </w:r>
      <w:r w:rsidR="00885488" w:rsidRPr="00B779A9">
        <w:rPr>
          <w:lang w:val="it-IT"/>
        </w:rPr>
        <w:t xml:space="preserve">. </w:t>
      </w:r>
      <w:r w:rsidR="00885488" w:rsidRPr="00736684">
        <w:rPr>
          <w:lang w:val="pt-PT"/>
        </w:rPr>
        <w:t xml:space="preserve">EV </w:t>
      </w:r>
      <w:r w:rsidR="00885488" w:rsidRPr="00736684">
        <w:rPr>
          <w:rStyle w:val="Incipit"/>
          <w:lang w:val="pt-PT"/>
        </w:rPr>
        <w:t xml:space="preserve">Nisi </w:t>
      </w:r>
      <w:r w:rsidR="00B9737E" w:rsidRPr="00736684">
        <w:rPr>
          <w:rStyle w:val="Incipit"/>
          <w:lang w:val="pt-PT"/>
        </w:rPr>
        <w:t>gra%D::me%n$E::um$</w:t>
      </w:r>
      <w:r w:rsidR="00885488" w:rsidRPr="00736684">
        <w:rPr>
          <w:rStyle w:val="Incipit"/>
          <w:lang w:val="pt-PT"/>
        </w:rPr>
        <w:t xml:space="preserve"> frumenti</w:t>
      </w:r>
      <w:r w:rsidR="00885488" w:rsidRPr="00736684">
        <w:rPr>
          <w:lang w:val="pt-PT"/>
        </w:rPr>
        <w:t xml:space="preserve"> ex</w:t>
      </w:r>
      <w:r w:rsidR="00E278CE" w:rsidRPr="00736684">
        <w:rPr>
          <w:lang w:val="pt-PT"/>
        </w:rPr>
        <w:t xml:space="preserve"> </w:t>
      </w:r>
      <w:r w:rsidR="00E278CE" w:rsidRPr="00736684">
        <w:rPr>
          <w:rStyle w:val="Ort"/>
          <w:lang w:val="pt-PT"/>
        </w:rPr>
        <w:t>Salisburgensi</w:t>
      </w:r>
      <w:r w:rsidR="00E278CE" w:rsidRPr="00736684">
        <w:rPr>
          <w:lang w:val="pt-PT"/>
        </w:rPr>
        <w:t xml:space="preserve"> </w:t>
      </w:r>
      <w:r w:rsidR="00885488" w:rsidRPr="00736684">
        <w:rPr>
          <w:lang w:val="pt-PT"/>
        </w:rPr>
        <w:t xml:space="preserve">quoque </w:t>
      </w:r>
      <w:r w:rsidR="00885488" w:rsidRPr="00736684">
        <w:rPr>
          <w:rStyle w:val="Funktion"/>
          <w:lang w:val="pt-PT"/>
        </w:rPr>
        <w:t>bre</w:t>
      </w:r>
      <w:r w:rsidR="00890E93" w:rsidRPr="00736684">
        <w:rPr>
          <w:rStyle w:val="Funktion"/>
          <w:lang w:val="pt-PT"/>
        </w:rPr>
        <w:t>v</w:t>
      </w:r>
      <w:r w:rsidR="00885488" w:rsidRPr="00736684">
        <w:rPr>
          <w:rStyle w:val="Funktion"/>
          <w:lang w:val="pt-PT"/>
        </w:rPr>
        <w:t>iario</w:t>
      </w:r>
      <w:r w:rsidR="00885488" w:rsidRPr="00736684">
        <w:rPr>
          <w:lang w:val="pt-PT"/>
        </w:rPr>
        <w:t xml:space="preserve">. </w:t>
      </w:r>
      <w:r w:rsidR="00885488" w:rsidRPr="00736684">
        <w:rPr>
          <w:lang w:val="en-US"/>
        </w:rPr>
        <w:t xml:space="preserve">RP </w:t>
      </w:r>
      <w:r w:rsidR="00885488" w:rsidRPr="00736684">
        <w:rPr>
          <w:rStyle w:val="Incipit"/>
          <w:lang w:val="en-US"/>
        </w:rPr>
        <w:t>Beatus Laurentius</w:t>
      </w:r>
      <w:r w:rsidR="00885488" w:rsidRPr="00736684">
        <w:rPr>
          <w:lang w:val="en-US"/>
        </w:rPr>
        <w:t xml:space="preserve">. </w:t>
      </w:r>
      <w:r w:rsidR="00BA24A1" w:rsidRPr="00736684">
        <w:rPr>
          <w:lang w:val="en-US"/>
        </w:rPr>
        <w:t>[</w:t>
      </w:r>
      <w:r w:rsidR="00885488" w:rsidRPr="00736684">
        <w:rPr>
          <w:lang w:val="en-US"/>
        </w:rPr>
        <w:t>RP</w:t>
      </w:r>
      <w:r w:rsidR="00BA24A1" w:rsidRPr="00736684">
        <w:rPr>
          <w:lang w:val="en-US"/>
        </w:rPr>
        <w:t>]</w:t>
      </w:r>
      <w:r w:rsidR="00885488" w:rsidRPr="00736684">
        <w:rPr>
          <w:lang w:val="en-US"/>
        </w:rPr>
        <w:t xml:space="preserve"> </w:t>
      </w:r>
      <w:r w:rsidR="00885488" w:rsidRPr="00736684">
        <w:rPr>
          <w:rStyle w:val="Incipit"/>
          <w:lang w:val="en-US"/>
        </w:rPr>
        <w:t>In craticula</w:t>
      </w:r>
      <w:r w:rsidR="00885488" w:rsidRPr="00736684">
        <w:rPr>
          <w:lang w:val="en-US"/>
        </w:rPr>
        <w:t xml:space="preserve">. </w:t>
      </w:r>
      <w:r w:rsidR="00BA24A1" w:rsidRPr="00736684">
        <w:rPr>
          <w:lang w:val="en-US"/>
        </w:rPr>
        <w:t>[</w:t>
      </w:r>
      <w:r w:rsidR="00885488" w:rsidRPr="00736684">
        <w:rPr>
          <w:lang w:val="en-US"/>
        </w:rPr>
        <w:t>RP</w:t>
      </w:r>
      <w:r w:rsidR="00BA24A1" w:rsidRPr="00736684">
        <w:rPr>
          <w:lang w:val="en-US"/>
        </w:rPr>
        <w:t>]</w:t>
      </w:r>
      <w:r w:rsidR="00885488" w:rsidRPr="00736684">
        <w:rPr>
          <w:lang w:val="en-US"/>
        </w:rPr>
        <w:t xml:space="preserve"> </w:t>
      </w:r>
      <w:r w:rsidR="00885488" w:rsidRPr="00736684">
        <w:rPr>
          <w:rStyle w:val="Incipit"/>
          <w:lang w:val="en-US"/>
        </w:rPr>
        <w:t xml:space="preserve">Beatus </w:t>
      </w:r>
      <w:r w:rsidR="00C31823" w:rsidRPr="00736684">
        <w:rPr>
          <w:rStyle w:val="Incipit"/>
          <w:lang w:val="en-US"/>
        </w:rPr>
        <w:t>vir</w:t>
      </w:r>
      <w:r w:rsidR="00885488" w:rsidRPr="00736684">
        <w:rPr>
          <w:rStyle w:val="Incipit"/>
          <w:lang w:val="en-US"/>
        </w:rPr>
        <w:t xml:space="preserve"> Laurentius</w:t>
      </w:r>
      <w:r w:rsidR="00885488" w:rsidRPr="00736684">
        <w:rPr>
          <w:lang w:val="en-US"/>
        </w:rPr>
        <w:t xml:space="preserve">. </w:t>
      </w:r>
      <w:r w:rsidR="009D3286" w:rsidRPr="00736684">
        <w:rPr>
          <w:lang w:val="fr-FR"/>
        </w:rPr>
        <w:t>[</w:t>
      </w:r>
      <w:r w:rsidR="00885488" w:rsidRPr="00736684">
        <w:rPr>
          <w:lang w:val="fr-FR"/>
        </w:rPr>
        <w:t>TD</w:t>
      </w:r>
      <w:r w:rsidR="009D3286" w:rsidRPr="00736684">
        <w:rPr>
          <w:lang w:val="fr-FR"/>
        </w:rPr>
        <w:t xml:space="preserve">] </w:t>
      </w:r>
      <w:r w:rsidR="009D3286" w:rsidRPr="00736684">
        <w:rPr>
          <w:rStyle w:val="Incipit"/>
          <w:lang w:val="fr-FR"/>
        </w:rPr>
        <w:t>Te deum</w:t>
      </w:r>
      <w:r w:rsidR="00190019" w:rsidRPr="00736684">
        <w:rPr>
          <w:rStyle w:val="Incipit"/>
          <w:lang w:val="fr-FR"/>
        </w:rPr>
        <w:t xml:space="preserve"> laudamus</w:t>
      </w:r>
      <w:r w:rsidR="00885488" w:rsidRPr="00736684">
        <w:rPr>
          <w:lang w:val="fr-FR"/>
        </w:rPr>
        <w:t>.</w:t>
      </w:r>
      <w:r w:rsidR="009D3286" w:rsidRPr="00736684">
        <w:rPr>
          <w:lang w:val="fr-FR"/>
        </w:rPr>
        <w:t xml:space="preserve"> (33v)</w:t>
      </w:r>
    </w:p>
    <w:p w:rsidR="00885488" w:rsidRPr="00B779A9" w:rsidRDefault="00532A6E" w:rsidP="00415109">
      <w:pPr>
        <w:rPr>
          <w:lang w:val="it-IT"/>
        </w:rPr>
      </w:pPr>
      <w:r w:rsidRPr="00736684">
        <w:rPr>
          <w:rStyle w:val="Time1"/>
          <w:lang w:val="fr-FR"/>
        </w:rPr>
        <w:lastRenderedPageBreak/>
        <w:t>Ad laudes</w:t>
      </w:r>
      <w:r w:rsidR="00885488" w:rsidRPr="00736684">
        <w:rPr>
          <w:lang w:val="fr-FR"/>
        </w:rPr>
        <w:t xml:space="preserve"> AN </w:t>
      </w:r>
      <w:r w:rsidR="00885488" w:rsidRPr="00736684">
        <w:rPr>
          <w:rStyle w:val="Incipit"/>
          <w:lang w:val="fr-FR"/>
        </w:rPr>
        <w:t>Laurentius ingressus est</w:t>
      </w:r>
      <w:r w:rsidR="009D3286" w:rsidRPr="00736684">
        <w:rPr>
          <w:lang w:val="fr-FR"/>
        </w:rPr>
        <w:t xml:space="preserve"> cum sequentibus quatt</w:t>
      </w:r>
      <w:r w:rsidR="00885488" w:rsidRPr="00736684">
        <w:rPr>
          <w:lang w:val="fr-FR"/>
        </w:rPr>
        <w:t>u</w:t>
      </w:r>
      <w:r w:rsidR="009D3286" w:rsidRPr="00736684">
        <w:rPr>
          <w:lang w:val="fr-FR"/>
        </w:rPr>
        <w:t>o</w:t>
      </w:r>
      <w:r w:rsidR="00885488" w:rsidRPr="00736684">
        <w:rPr>
          <w:lang w:val="fr-FR"/>
        </w:rPr>
        <w:t xml:space="preserve">r. </w:t>
      </w:r>
      <w:r w:rsidR="00885488" w:rsidRPr="00B779A9">
        <w:rPr>
          <w:lang w:val="it-IT"/>
        </w:rPr>
        <w:t xml:space="preserve">HY </w:t>
      </w:r>
      <w:r w:rsidR="00885488" w:rsidRPr="00736684">
        <w:rPr>
          <w:rStyle w:val="Incipit"/>
          <w:lang w:val="it-IT"/>
        </w:rPr>
        <w:t>Martyr dei qui unicum</w:t>
      </w:r>
      <w:r w:rsidR="00885488" w:rsidRPr="00B779A9">
        <w:rPr>
          <w:lang w:val="it-IT"/>
        </w:rPr>
        <w:t xml:space="preserve">. VS </w:t>
      </w:r>
      <w:r w:rsidR="00885488" w:rsidRPr="00736684">
        <w:rPr>
          <w:rStyle w:val="Incipit"/>
          <w:lang w:val="it-IT"/>
        </w:rPr>
        <w:t>Iustus ut palma</w:t>
      </w:r>
      <w:r w:rsidR="00885488" w:rsidRPr="00B779A9">
        <w:rPr>
          <w:lang w:val="it-IT"/>
        </w:rPr>
        <w:t xml:space="preserve">. AB </w:t>
      </w:r>
      <w:r w:rsidR="00885488" w:rsidRPr="00736684">
        <w:rPr>
          <w:rStyle w:val="Incipit"/>
          <w:lang w:val="it-IT"/>
        </w:rPr>
        <w:t>In craticula te deum non negavi</w:t>
      </w:r>
      <w:r w:rsidR="00B9737E">
        <w:rPr>
          <w:lang w:val="it-IT"/>
        </w:rPr>
        <w:t>. Suffragium d</w:t>
      </w:r>
      <w:r w:rsidR="00885488" w:rsidRPr="00B779A9">
        <w:rPr>
          <w:lang w:val="it-IT"/>
        </w:rPr>
        <w:t xml:space="preserve">e beata virgine </w:t>
      </w:r>
      <w:r w:rsidR="00B9737E">
        <w:rPr>
          <w:lang w:val="it-IT"/>
        </w:rPr>
        <w:t>[</w:t>
      </w:r>
      <w:r w:rsidR="00885488" w:rsidRPr="00B779A9">
        <w:rPr>
          <w:lang w:val="it-IT"/>
        </w:rPr>
        <w:t>AC</w:t>
      </w:r>
      <w:r w:rsidR="00B9737E">
        <w:rPr>
          <w:lang w:val="it-IT"/>
        </w:rPr>
        <w:t>]</w:t>
      </w:r>
      <w:r w:rsidR="00885488" w:rsidRPr="00B779A9">
        <w:rPr>
          <w:lang w:val="it-IT"/>
        </w:rPr>
        <w:t xml:space="preserve"> </w:t>
      </w:r>
      <w:r w:rsidR="00885488" w:rsidRPr="00736684">
        <w:rPr>
          <w:rStyle w:val="Incipit"/>
          <w:lang w:val="it-IT"/>
        </w:rPr>
        <w:t>Tota pulchra es</w:t>
      </w:r>
      <w:r w:rsidR="00885488" w:rsidRPr="00B779A9">
        <w:rPr>
          <w:lang w:val="it-IT"/>
        </w:rPr>
        <w:t xml:space="preserve">. </w:t>
      </w:r>
      <w:r w:rsidR="009D3286" w:rsidRPr="00B779A9">
        <w:rPr>
          <w:lang w:val="it-IT"/>
        </w:rPr>
        <w:t>[</w:t>
      </w:r>
      <w:r w:rsidR="00885488" w:rsidRPr="00B779A9">
        <w:rPr>
          <w:lang w:val="it-IT"/>
        </w:rPr>
        <w:t>BD</w:t>
      </w:r>
      <w:r w:rsidR="009D3286" w:rsidRPr="00B779A9">
        <w:rPr>
          <w:lang w:val="it-IT"/>
        </w:rPr>
        <w:t xml:space="preserve">] </w:t>
      </w:r>
      <w:r w:rsidR="005F6F99" w:rsidRPr="00736684">
        <w:rPr>
          <w:rStyle w:val="Incipit"/>
          <w:lang w:val="it-IT"/>
        </w:rPr>
        <w:t>Benedicamus</w:t>
      </w:r>
      <w:r w:rsidR="00885488" w:rsidRPr="00B779A9">
        <w:rPr>
          <w:lang w:val="it-IT"/>
        </w:rPr>
        <w:t xml:space="preserve"> </w:t>
      </w:r>
      <w:r w:rsidR="009D3286" w:rsidRPr="00B779A9">
        <w:rPr>
          <w:lang w:val="it-IT"/>
        </w:rPr>
        <w:t>d</w:t>
      </w:r>
      <w:r w:rsidR="00885488" w:rsidRPr="00B779A9">
        <w:rPr>
          <w:lang w:val="it-IT"/>
        </w:rPr>
        <w:t>e martyribus.</w:t>
      </w:r>
    </w:p>
    <w:p w:rsidR="00885488" w:rsidRPr="00736684" w:rsidRDefault="00532A6E" w:rsidP="00415109">
      <w:pPr>
        <w:rPr>
          <w:lang w:val="it-IT"/>
        </w:rPr>
      </w:pPr>
      <w:r w:rsidRPr="00736684">
        <w:rPr>
          <w:rStyle w:val="Time1"/>
          <w:lang w:val="it-IT"/>
        </w:rPr>
        <w:t>Ad primam</w:t>
      </w:r>
      <w:r w:rsidR="00885488" w:rsidRPr="00736684">
        <w:rPr>
          <w:lang w:val="it-IT"/>
        </w:rPr>
        <w:t xml:space="preserve"> AN </w:t>
      </w:r>
      <w:r w:rsidR="00885488" w:rsidRPr="00736684">
        <w:rPr>
          <w:rStyle w:val="Incipit"/>
          <w:lang w:val="it-IT"/>
        </w:rPr>
        <w:t>Le</w:t>
      </w:r>
      <w:r w:rsidR="00D66EA2" w:rsidRPr="00736684">
        <w:rPr>
          <w:rStyle w:val="Incipit"/>
          <w:lang w:val="it-IT"/>
        </w:rPr>
        <w:t>vita</w:t>
      </w:r>
      <w:r w:rsidR="005A362F" w:rsidRPr="00736684">
        <w:rPr>
          <w:i/>
          <w:lang w:val="it-IT"/>
        </w:rPr>
        <w:t xml:space="preserve"> </w:t>
      </w:r>
      <w:r w:rsidR="00885488" w:rsidRPr="00736684">
        <w:rPr>
          <w:rStyle w:val="Incipit"/>
          <w:lang w:val="it-IT"/>
        </w:rPr>
        <w:t>Laurentius</w:t>
      </w:r>
      <w:r w:rsidR="00885488" w:rsidRPr="00736684">
        <w:rPr>
          <w:lang w:val="it-IT"/>
        </w:rPr>
        <w:t xml:space="preserve"> ut in primis </w:t>
      </w:r>
      <w:r w:rsidR="00B9737E" w:rsidRPr="00736684">
        <w:rPr>
          <w:lang w:val="it-IT"/>
        </w:rPr>
        <w:t>$E::</w:t>
      </w:r>
      <w:r w:rsidR="00885488" w:rsidRPr="00736684">
        <w:rPr>
          <w:lang w:val="it-IT"/>
        </w:rPr>
        <w:t>vesperis super psalmos</w:t>
      </w:r>
      <w:r w:rsidR="00913211">
        <w:rPr>
          <w:lang w:val="it-IT"/>
        </w:rPr>
        <w:t>$.</w:t>
      </w:r>
    </w:p>
    <w:p w:rsidR="00885488" w:rsidRDefault="00532A6E" w:rsidP="00415109">
      <w:pPr>
        <w:rPr>
          <w:lang w:val="en-US"/>
        </w:rPr>
      </w:pPr>
      <w:r w:rsidRPr="00736684">
        <w:rPr>
          <w:rStyle w:val="Time1"/>
          <w:lang w:val="en-US"/>
        </w:rPr>
        <w:t>Ad tertiam</w:t>
      </w:r>
      <w:r w:rsidR="00885488">
        <w:rPr>
          <w:lang w:val="en-US"/>
        </w:rPr>
        <w:t xml:space="preserve"> AN </w:t>
      </w:r>
      <w:r w:rsidR="00885488" w:rsidRPr="00736684">
        <w:rPr>
          <w:rStyle w:val="Incipit"/>
          <w:lang w:val="en-US"/>
        </w:rPr>
        <w:t>Gratias tibi ago domine</w:t>
      </w:r>
      <w:r w:rsidR="00885488">
        <w:rPr>
          <w:lang w:val="en-US"/>
        </w:rPr>
        <w:t>.</w:t>
      </w:r>
    </w:p>
    <w:p w:rsidR="00885488" w:rsidRDefault="00532A6E" w:rsidP="00415109">
      <w:pPr>
        <w:rPr>
          <w:lang w:val="en-US"/>
        </w:rPr>
      </w:pPr>
      <w:r w:rsidRPr="00736684">
        <w:rPr>
          <w:rStyle w:val="Time1"/>
          <w:lang w:val="en-US"/>
        </w:rPr>
        <w:t>Ad sextam</w:t>
      </w:r>
      <w:r w:rsidR="00885488">
        <w:rPr>
          <w:lang w:val="en-US"/>
        </w:rPr>
        <w:t xml:space="preserve"> </w:t>
      </w:r>
      <w:r w:rsidR="00BA24A1">
        <w:rPr>
          <w:lang w:val="en-US"/>
        </w:rPr>
        <w:t>[</w:t>
      </w:r>
      <w:r w:rsidR="00885488">
        <w:rPr>
          <w:lang w:val="en-US"/>
        </w:rPr>
        <w:t>AN</w:t>
      </w:r>
      <w:r w:rsidR="00BA24A1">
        <w:rPr>
          <w:lang w:val="en-US"/>
        </w:rPr>
        <w:t>]</w:t>
      </w:r>
      <w:r w:rsidR="00885488">
        <w:rPr>
          <w:lang w:val="en-US"/>
        </w:rPr>
        <w:t xml:space="preserve"> </w:t>
      </w:r>
      <w:r w:rsidR="00885488" w:rsidRPr="00736684">
        <w:rPr>
          <w:rStyle w:val="Incipit"/>
          <w:lang w:val="en-US"/>
        </w:rPr>
        <w:t>Laurentius bonum opus</w:t>
      </w:r>
      <w:r w:rsidR="00885488">
        <w:rPr>
          <w:lang w:val="en-US"/>
        </w:rPr>
        <w:t xml:space="preserve">. </w:t>
      </w:r>
    </w:p>
    <w:p w:rsidR="00885488" w:rsidRDefault="00532A6E" w:rsidP="00415109">
      <w:pPr>
        <w:rPr>
          <w:lang w:val="en-US"/>
        </w:rPr>
      </w:pPr>
      <w:r w:rsidRPr="00736684">
        <w:rPr>
          <w:rStyle w:val="Time1"/>
          <w:lang w:val="en-US"/>
        </w:rPr>
        <w:t>Ad nonam</w:t>
      </w:r>
      <w:r w:rsidR="00885488">
        <w:rPr>
          <w:lang w:val="en-US"/>
        </w:rPr>
        <w:t xml:space="preserve"> AN </w:t>
      </w:r>
      <w:r w:rsidR="00885488" w:rsidRPr="00736684">
        <w:rPr>
          <w:rStyle w:val="Incipit"/>
          <w:lang w:val="en-US"/>
        </w:rPr>
        <w:t>Beatus Laurentius orabat</w:t>
      </w:r>
      <w:r w:rsidR="00885488">
        <w:rPr>
          <w:lang w:val="en-US"/>
        </w:rPr>
        <w:t>.</w:t>
      </w:r>
    </w:p>
    <w:p w:rsidR="00885488" w:rsidRPr="005076DC" w:rsidRDefault="00532A6E" w:rsidP="00415109">
      <w:pPr>
        <w:rPr>
          <w:lang w:val="it-IT"/>
        </w:rPr>
      </w:pPr>
      <w:r w:rsidRPr="00736684">
        <w:rPr>
          <w:rStyle w:val="Time1"/>
          <w:lang w:val="it-IT"/>
        </w:rPr>
        <w:t>Ad officium</w:t>
      </w:r>
      <w:r w:rsidR="00885488" w:rsidRPr="00B779A9">
        <w:rPr>
          <w:lang w:val="it-IT"/>
        </w:rPr>
        <w:t xml:space="preserve"> IN </w:t>
      </w:r>
      <w:r w:rsidR="00885488" w:rsidRPr="00736684">
        <w:rPr>
          <w:rStyle w:val="Incipit"/>
          <w:lang w:val="it-IT"/>
        </w:rPr>
        <w:t>Confessio et pulchritudo</w:t>
      </w:r>
      <w:r w:rsidR="00DD1415">
        <w:rPr>
          <w:lang w:val="it-IT"/>
        </w:rPr>
        <w:t>@</w:t>
      </w:r>
      <w:r w:rsidR="00DD1415" w:rsidRPr="00B779A9">
        <w:rPr>
          <w:lang w:val="it-IT"/>
        </w:rPr>
        <w:t>65.</w:t>
      </w:r>
      <w:r w:rsidR="00885488" w:rsidRPr="00B779A9">
        <w:rPr>
          <w:lang w:val="it-IT"/>
        </w:rPr>
        <w:t xml:space="preserve"> </w:t>
      </w:r>
      <w:r w:rsidR="009D3286" w:rsidRPr="00B779A9">
        <w:rPr>
          <w:lang w:val="fr-FR"/>
        </w:rPr>
        <w:t xml:space="preserve">[KY] </w:t>
      </w:r>
      <w:r w:rsidR="00885488" w:rsidRPr="00736684">
        <w:rPr>
          <w:rStyle w:val="Incipit"/>
          <w:lang w:val="fr-FR"/>
        </w:rPr>
        <w:t>Kyrie</w:t>
      </w:r>
      <w:r w:rsidR="00885488" w:rsidRPr="00B779A9">
        <w:rPr>
          <w:lang w:val="fr-FR"/>
        </w:rPr>
        <w:t xml:space="preserve"> et </w:t>
      </w:r>
      <w:r w:rsidR="009D3286" w:rsidRPr="00B779A9">
        <w:rPr>
          <w:lang w:val="fr-FR"/>
        </w:rPr>
        <w:t xml:space="preserve">[SA] </w:t>
      </w:r>
      <w:r w:rsidR="00885488" w:rsidRPr="00736684">
        <w:rPr>
          <w:rStyle w:val="Incipit"/>
          <w:lang w:val="fr-FR"/>
        </w:rPr>
        <w:t>Sanctus</w:t>
      </w:r>
      <w:r w:rsidR="00885488" w:rsidRPr="00B779A9">
        <w:rPr>
          <w:lang w:val="fr-FR"/>
        </w:rPr>
        <w:t xml:space="preserve"> de martyribus. </w:t>
      </w:r>
      <w:r w:rsidR="00885488" w:rsidRPr="00B779A9">
        <w:rPr>
          <w:lang w:val="it-IT"/>
        </w:rPr>
        <w:t xml:space="preserve">GR </w:t>
      </w:r>
      <w:r w:rsidR="00885488" w:rsidRPr="00736684">
        <w:rPr>
          <w:rStyle w:val="Incipit"/>
          <w:lang w:val="it-IT"/>
        </w:rPr>
        <w:t>Probasti domine cor meum</w:t>
      </w:r>
      <w:r w:rsidR="00885488" w:rsidRPr="00B779A9">
        <w:rPr>
          <w:lang w:val="it-IT"/>
        </w:rPr>
        <w:t>. AL</w:t>
      </w:r>
      <w:r w:rsidR="009D3286" w:rsidRPr="00B779A9">
        <w:rPr>
          <w:lang w:val="it-IT"/>
        </w:rPr>
        <w:t>V</w:t>
      </w:r>
      <w:r w:rsidR="00885488" w:rsidRPr="00B779A9">
        <w:rPr>
          <w:lang w:val="it-IT"/>
        </w:rPr>
        <w:t xml:space="preserve"> </w:t>
      </w:r>
      <w:r w:rsidR="00885488" w:rsidRPr="00736684">
        <w:rPr>
          <w:rStyle w:val="Incipit"/>
          <w:lang w:val="it-IT"/>
        </w:rPr>
        <w:t>Laurentius opus bonum</w:t>
      </w:r>
      <w:r w:rsidR="00885488" w:rsidRPr="00B779A9">
        <w:rPr>
          <w:lang w:val="it-IT"/>
        </w:rPr>
        <w:t xml:space="preserve">. SE </w:t>
      </w:r>
      <w:r w:rsidR="00885488" w:rsidRPr="00736684">
        <w:rPr>
          <w:rStyle w:val="Incipit"/>
          <w:lang w:val="it-IT"/>
        </w:rPr>
        <w:t>Laurenti David magni</w:t>
      </w:r>
      <w:r w:rsidR="00DD1415">
        <w:rPr>
          <w:lang w:val="it-IT"/>
        </w:rPr>
        <w:t>@</w:t>
      </w:r>
      <w:r w:rsidR="00DD1415" w:rsidRPr="00B779A9">
        <w:rPr>
          <w:lang w:val="it-IT"/>
        </w:rPr>
        <w:t>320.</w:t>
      </w:r>
      <w:r w:rsidR="00885488" w:rsidRPr="00B779A9">
        <w:rPr>
          <w:lang w:val="it-IT"/>
        </w:rPr>
        <w:t xml:space="preserve"> </w:t>
      </w:r>
      <w:r w:rsidR="00885488" w:rsidRPr="005076DC">
        <w:rPr>
          <w:lang w:val="it-IT"/>
        </w:rPr>
        <w:t xml:space="preserve">OF </w:t>
      </w:r>
      <w:r w:rsidR="00885488" w:rsidRPr="005076DC">
        <w:rPr>
          <w:rStyle w:val="Incipit"/>
          <w:lang w:val="it-IT"/>
        </w:rPr>
        <w:t>Confessio et pulchritudo</w:t>
      </w:r>
      <w:r w:rsidR="00885488" w:rsidRPr="005076DC">
        <w:rPr>
          <w:lang w:val="it-IT"/>
        </w:rPr>
        <w:t xml:space="preserve">. CO </w:t>
      </w:r>
      <w:r w:rsidR="00885488" w:rsidRPr="005076DC">
        <w:rPr>
          <w:rStyle w:val="Incipit"/>
          <w:lang w:val="it-IT"/>
        </w:rPr>
        <w:t>Qui mihi ministrat</w:t>
      </w:r>
      <w:r w:rsidR="00885488" w:rsidRPr="005076DC">
        <w:rPr>
          <w:lang w:val="it-IT"/>
        </w:rPr>
        <w:t>.</w:t>
      </w:r>
    </w:p>
    <w:p w:rsidR="00885488" w:rsidRPr="00B779A9" w:rsidRDefault="00532A6E" w:rsidP="00415109">
      <w:pPr>
        <w:rPr>
          <w:lang w:val="pt-PT"/>
        </w:rPr>
      </w:pPr>
      <w:r w:rsidRPr="00736684">
        <w:rPr>
          <w:rStyle w:val="Time1"/>
          <w:lang w:val="pt-PT"/>
        </w:rPr>
        <w:t>Ad secundas vesperas</w:t>
      </w:r>
      <w:r w:rsidR="00885488" w:rsidRPr="00B779A9">
        <w:rPr>
          <w:lang w:val="pt-PT"/>
        </w:rPr>
        <w:t xml:space="preserve"> AN </w:t>
      </w:r>
      <w:r w:rsidR="00B9737E" w:rsidRPr="00736684">
        <w:rPr>
          <w:rStyle w:val="Incipit"/>
          <w:lang w:val="pt-PT"/>
        </w:rPr>
        <w:t>Iu</w:t>
      </w:r>
      <w:r w:rsidR="00885488" w:rsidRPr="00736684">
        <w:rPr>
          <w:rStyle w:val="Incipit"/>
          <w:lang w:val="pt-PT"/>
        </w:rPr>
        <w:t>cundus homo</w:t>
      </w:r>
      <w:r w:rsidR="00885488" w:rsidRPr="00B779A9">
        <w:rPr>
          <w:lang w:val="pt-PT"/>
        </w:rPr>
        <w:t xml:space="preserve"> cum reliquis. PS </w:t>
      </w:r>
      <w:r w:rsidR="00885488" w:rsidRPr="00736684">
        <w:rPr>
          <w:rStyle w:val="Incipit"/>
          <w:lang w:val="pt-PT"/>
        </w:rPr>
        <w:t xml:space="preserve">Beatus </w:t>
      </w:r>
      <w:r w:rsidR="00C31823" w:rsidRPr="00736684">
        <w:rPr>
          <w:rStyle w:val="Incipit"/>
          <w:lang w:val="pt-PT"/>
        </w:rPr>
        <w:t>vir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Credidi</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Ad dominum cum tribularer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Ad te le</w:t>
      </w:r>
      <w:r w:rsidR="00872B44" w:rsidRPr="00736684">
        <w:rPr>
          <w:rStyle w:val="Incipit"/>
          <w:lang w:val="pt-PT"/>
        </w:rPr>
        <w:t>vavi</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De profundis clamavi</w:t>
      </w:r>
      <w:r w:rsidR="00885488" w:rsidRPr="00B779A9">
        <w:rPr>
          <w:lang w:val="pt-PT"/>
        </w:rPr>
        <w:t xml:space="preserve">. HY </w:t>
      </w:r>
      <w:r w:rsidR="00885488" w:rsidRPr="00736684">
        <w:rPr>
          <w:rStyle w:val="Incipit"/>
          <w:lang w:val="pt-PT"/>
        </w:rPr>
        <w:t>Martyris Christi</w:t>
      </w:r>
      <w:r w:rsidR="00885488" w:rsidRPr="00B779A9">
        <w:rPr>
          <w:lang w:val="pt-PT"/>
        </w:rPr>
        <w:t xml:space="preserve">. VS </w:t>
      </w:r>
      <w:r w:rsidR="00885488" w:rsidRPr="00736684">
        <w:rPr>
          <w:rStyle w:val="Incipit"/>
          <w:lang w:val="pt-PT"/>
        </w:rPr>
        <w:t>Iustus ut palma</w:t>
      </w:r>
      <w:r w:rsidR="00885488" w:rsidRPr="00B779A9">
        <w:rPr>
          <w:lang w:val="pt-PT"/>
        </w:rPr>
        <w:t xml:space="preserve">. AM </w:t>
      </w:r>
      <w:r w:rsidR="00885488" w:rsidRPr="00736684">
        <w:rPr>
          <w:rStyle w:val="Incipit"/>
          <w:lang w:val="pt-PT"/>
        </w:rPr>
        <w:t>Beatus Laurentius dum in craticula suprapositus uraretur</w:t>
      </w:r>
      <w:r w:rsidR="00885488" w:rsidRPr="00B779A9">
        <w:rPr>
          <w:lang w:val="pt-PT"/>
        </w:rPr>
        <w:t xml:space="preserve">. </w:t>
      </w:r>
      <w:r w:rsidR="00B9737E">
        <w:rPr>
          <w:lang w:val="pt-PT"/>
        </w:rPr>
        <w:t>Suffragium d</w:t>
      </w:r>
      <w:r w:rsidR="003C01B7">
        <w:rPr>
          <w:lang w:val="pt-PT"/>
        </w:rPr>
        <w:t>e sancto Ti</w:t>
      </w:r>
      <w:r w:rsidR="009D3286" w:rsidRPr="00B779A9">
        <w:rPr>
          <w:lang w:val="pt-PT"/>
        </w:rPr>
        <w:t xml:space="preserve">burtio </w:t>
      </w:r>
      <w:r w:rsidR="00B9737E">
        <w:rPr>
          <w:lang w:val="pt-PT"/>
        </w:rPr>
        <w:t>[</w:t>
      </w:r>
      <w:r w:rsidR="00885488" w:rsidRPr="00B779A9">
        <w:rPr>
          <w:lang w:val="pt-PT"/>
        </w:rPr>
        <w:t>AC</w:t>
      </w:r>
      <w:r w:rsidR="00B9737E">
        <w:rPr>
          <w:lang w:val="pt-PT"/>
        </w:rPr>
        <w:t>]</w:t>
      </w:r>
      <w:r w:rsidR="00885488" w:rsidRPr="00B779A9">
        <w:rPr>
          <w:lang w:val="pt-PT"/>
        </w:rPr>
        <w:t xml:space="preserve"> </w:t>
      </w:r>
      <w:r w:rsidR="00A36D11" w:rsidRPr="00736684">
        <w:rPr>
          <w:rStyle w:val="Incipit"/>
          <w:lang w:val="pt-PT"/>
        </w:rPr>
        <w:t>Inclitus martyr Ti</w:t>
      </w:r>
      <w:r w:rsidR="00885488" w:rsidRPr="00736684">
        <w:rPr>
          <w:rStyle w:val="Incipit"/>
          <w:lang w:val="pt-PT"/>
        </w:rPr>
        <w:t>burtius</w:t>
      </w:r>
      <w:r w:rsidR="00885488" w:rsidRPr="00B779A9">
        <w:rPr>
          <w:lang w:val="pt-PT"/>
        </w:rPr>
        <w:t xml:space="preserve">. </w:t>
      </w:r>
      <w:r w:rsidR="009D3286" w:rsidRPr="00B779A9">
        <w:rPr>
          <w:lang w:val="pt-PT"/>
        </w:rPr>
        <w:t xml:space="preserve">De sancta Radegunde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Simile</w:t>
      </w:r>
      <w:r w:rsidR="005A362F" w:rsidRPr="005A362F">
        <w:rPr>
          <w:i/>
          <w:lang w:val="pt-PT"/>
        </w:rPr>
        <w:t xml:space="preserve"> </w:t>
      </w:r>
      <w:r w:rsidR="00885488" w:rsidRPr="00794880">
        <w:rPr>
          <w:rStyle w:val="Incipit"/>
          <w:lang w:val="pt-PT"/>
        </w:rPr>
        <w:t>est</w:t>
      </w:r>
      <w:r w:rsidR="005A362F" w:rsidRPr="005A362F">
        <w:rPr>
          <w:i/>
          <w:lang w:val="pt-PT"/>
        </w:rPr>
        <w:t xml:space="preserve"> </w:t>
      </w:r>
      <w:r w:rsidR="00885488" w:rsidRPr="00794880">
        <w:rPr>
          <w:rStyle w:val="Incipit"/>
          <w:lang w:val="pt-PT"/>
        </w:rPr>
        <w:t>regnum</w:t>
      </w:r>
      <w:r w:rsidR="005A362F" w:rsidRPr="005A362F">
        <w:rPr>
          <w:i/>
          <w:lang w:val="pt-PT"/>
        </w:rPr>
        <w:t xml:space="preserve"> </w:t>
      </w:r>
      <w:r w:rsidR="00885488" w:rsidRPr="00794880">
        <w:rPr>
          <w:rStyle w:val="Incipit"/>
          <w:lang w:val="pt-PT"/>
        </w:rPr>
        <w:t>caelorum</w:t>
      </w:r>
      <w:r w:rsidR="005A362F" w:rsidRPr="005A362F">
        <w:rPr>
          <w:i/>
          <w:lang w:val="pt-PT"/>
        </w:rPr>
        <w:t xml:space="preserve"> </w:t>
      </w:r>
      <w:r w:rsidR="00885488" w:rsidRPr="00794880">
        <w:rPr>
          <w:rStyle w:val="Incipit"/>
          <w:lang w:val="pt-PT"/>
        </w:rPr>
        <w:t>decem</w:t>
      </w:r>
      <w:r w:rsidR="00885488" w:rsidRPr="00B779A9">
        <w:rPr>
          <w:lang w:val="pt-PT"/>
        </w:rPr>
        <w:t xml:space="preserve">.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Maria</w:t>
      </w:r>
      <w:r w:rsidR="005A362F" w:rsidRPr="005A362F">
        <w:rPr>
          <w:i/>
          <w:lang w:val="pt-PT"/>
        </w:rPr>
        <w:t xml:space="preserve"> </w:t>
      </w:r>
      <w:r w:rsidR="00885488" w:rsidRPr="00794880">
        <w:rPr>
          <w:rStyle w:val="Incipit"/>
          <w:lang w:val="pt-PT"/>
        </w:rPr>
        <w:t>virgo</w:t>
      </w:r>
      <w:r w:rsidR="00885488" w:rsidRPr="00B779A9">
        <w:rPr>
          <w:lang w:val="pt-PT"/>
        </w:rPr>
        <w:t xml:space="preserve">. </w:t>
      </w:r>
      <w:r w:rsidR="009D3286" w:rsidRPr="00B779A9">
        <w:rPr>
          <w:lang w:val="pt-PT"/>
        </w:rPr>
        <w:t xml:space="preserve">[BD] </w:t>
      </w:r>
      <w:r w:rsidR="005F6F99" w:rsidRPr="00794880">
        <w:rPr>
          <w:rStyle w:val="Incipit"/>
          <w:lang w:val="pt-PT"/>
        </w:rPr>
        <w:t>Benedicamus</w:t>
      </w:r>
      <w:r w:rsidR="009D3286" w:rsidRPr="00B779A9">
        <w:rPr>
          <w:lang w:val="pt-PT"/>
        </w:rPr>
        <w:t xml:space="preserve"> de </w:t>
      </w:r>
      <w:r w:rsidR="00885488" w:rsidRPr="00B779A9">
        <w:rPr>
          <w:lang w:val="pt-PT"/>
        </w:rPr>
        <w:t>martyribus.</w:t>
      </w:r>
    </w:p>
    <w:p w:rsidR="00885488" w:rsidRPr="00736684" w:rsidRDefault="003C01B7" w:rsidP="00415109">
      <w:pPr>
        <w:pStyle w:val="berschrift1"/>
        <w:rPr>
          <w:lang w:val="es-ES"/>
        </w:rPr>
      </w:pPr>
      <w:r w:rsidRPr="00736684">
        <w:rPr>
          <w:lang w:val="es-ES"/>
        </w:rPr>
        <w:t>DE SANCTO TI</w:t>
      </w:r>
      <w:r w:rsidR="00532A6E" w:rsidRPr="00736684">
        <w:rPr>
          <w:lang w:val="es-ES"/>
        </w:rPr>
        <w:t>BURTIO</w:t>
      </w:r>
    </w:p>
    <w:p w:rsidR="00885488" w:rsidRPr="00736684" w:rsidRDefault="00885488" w:rsidP="00415109">
      <w:pPr>
        <w:rPr>
          <w:lang w:val="es-ES"/>
        </w:rPr>
      </w:pPr>
      <w:r w:rsidRPr="00736684">
        <w:rPr>
          <w:lang w:val="es-ES"/>
        </w:rPr>
        <w:t>Tres lectiones facimus ut de uno martyre.</w:t>
      </w:r>
    </w:p>
    <w:p w:rsidR="00DD1BD6" w:rsidRPr="00736684" w:rsidRDefault="00532A6E" w:rsidP="00415109">
      <w:pPr>
        <w:rPr>
          <w:lang w:val="fr-FR"/>
        </w:rPr>
      </w:pPr>
      <w:r w:rsidRPr="00736684">
        <w:rPr>
          <w:rStyle w:val="Time1"/>
          <w:lang w:val="da-DK"/>
        </w:rPr>
        <w:t>Ad matutinum</w:t>
      </w:r>
      <w:r w:rsidR="00885488" w:rsidRPr="00736684">
        <w:rPr>
          <w:lang w:val="da-DK"/>
        </w:rPr>
        <w:t xml:space="preserve"> I</w:t>
      </w:r>
      <w:r w:rsidR="009D3286" w:rsidRPr="00736684">
        <w:rPr>
          <w:lang w:val="da-DK"/>
        </w:rPr>
        <w:t>N</w:t>
      </w:r>
      <w:r w:rsidR="00885488" w:rsidRPr="00736684">
        <w:rPr>
          <w:lang w:val="da-DK"/>
        </w:rPr>
        <w:t xml:space="preserve">V </w:t>
      </w:r>
      <w:r w:rsidR="00885488" w:rsidRPr="00736684">
        <w:rPr>
          <w:rStyle w:val="Incipit"/>
          <w:lang w:val="da-DK"/>
        </w:rPr>
        <w:t>Regem</w:t>
      </w:r>
      <w:r w:rsidR="005A362F" w:rsidRPr="00736684">
        <w:rPr>
          <w:i/>
          <w:lang w:val="da-DK"/>
        </w:rPr>
        <w:t xml:space="preserve"> </w:t>
      </w:r>
      <w:r w:rsidR="00885488" w:rsidRPr="00736684">
        <w:rPr>
          <w:rStyle w:val="Incipit"/>
          <w:lang w:val="da-DK"/>
        </w:rPr>
        <w:t>martyrum</w:t>
      </w:r>
      <w:r w:rsidR="00885488" w:rsidRPr="00736684">
        <w:rPr>
          <w:lang w:val="da-DK"/>
        </w:rPr>
        <w:t xml:space="preserve">. </w:t>
      </w:r>
      <w:r w:rsidR="00982EF5" w:rsidRPr="00736684">
        <w:rPr>
          <w:lang w:val="fr-FR"/>
        </w:rPr>
        <w:t>Hymnu</w:t>
      </w:r>
      <w:r w:rsidR="00885488" w:rsidRPr="00736684">
        <w:rPr>
          <w:lang w:val="fr-FR"/>
        </w:rPr>
        <w:t>s</w:t>
      </w:r>
      <w:r w:rsidR="00DD1BD6" w:rsidRPr="00736684">
        <w:rPr>
          <w:lang w:val="fr-FR"/>
        </w:rPr>
        <w:t>,</w:t>
      </w:r>
      <w:r w:rsidR="00885488" w:rsidRPr="00736684">
        <w:rPr>
          <w:lang w:val="fr-FR"/>
        </w:rPr>
        <w:t xml:space="preserve"> psalmi</w:t>
      </w:r>
      <w:r w:rsidR="00DD1BD6" w:rsidRPr="00736684">
        <w:rPr>
          <w:lang w:val="fr-FR"/>
        </w:rPr>
        <w:t>,</w:t>
      </w:r>
      <w:r w:rsidR="00885488" w:rsidRPr="00736684">
        <w:rPr>
          <w:lang w:val="fr-FR"/>
        </w:rPr>
        <w:t xml:space="preserve"> antiphonae ferialiter</w:t>
      </w:r>
      <w:r w:rsidR="009D3286" w:rsidRPr="00736684">
        <w:rPr>
          <w:lang w:val="fr-FR"/>
        </w:rPr>
        <w:t>. Versiculus de confessoribus. Lectiones d</w:t>
      </w:r>
      <w:r w:rsidR="00885488" w:rsidRPr="00736684">
        <w:rPr>
          <w:lang w:val="fr-FR"/>
        </w:rPr>
        <w:t xml:space="preserve">e tempore. Responsoria de uno martyre. </w:t>
      </w:r>
    </w:p>
    <w:p w:rsidR="00885488" w:rsidRPr="00736684" w:rsidRDefault="009D3286" w:rsidP="00415109">
      <w:pPr>
        <w:rPr>
          <w:lang w:val="fr-FR"/>
        </w:rPr>
      </w:pPr>
      <w:r w:rsidRPr="00736684">
        <w:rPr>
          <w:lang w:val="fr-FR"/>
        </w:rPr>
        <w:t>(34r)</w:t>
      </w:r>
      <w:r w:rsidR="00DD1BD6" w:rsidRPr="00736684">
        <w:rPr>
          <w:lang w:val="fr-FR"/>
        </w:rPr>
        <w:t xml:space="preserve"> </w:t>
      </w:r>
      <w:r w:rsidR="00532A6E" w:rsidRPr="00736684">
        <w:rPr>
          <w:rStyle w:val="Time1"/>
          <w:lang w:val="fr-FR"/>
        </w:rPr>
        <w:t>Ad laudes</w:t>
      </w:r>
      <w:r w:rsidR="00885488" w:rsidRPr="00736684">
        <w:rPr>
          <w:lang w:val="fr-FR"/>
        </w:rPr>
        <w:t xml:space="preserve"> AN </w:t>
      </w:r>
      <w:r w:rsidR="00885488" w:rsidRPr="00736684">
        <w:rPr>
          <w:rStyle w:val="Incipit"/>
          <w:lang w:val="fr-FR"/>
        </w:rPr>
        <w:t>Qui me confessus fuerit</w:t>
      </w:r>
      <w:r w:rsidR="00885488" w:rsidRPr="00736684">
        <w:rPr>
          <w:lang w:val="fr-FR"/>
        </w:rPr>
        <w:t xml:space="preserve"> sola dicitur. HY </w:t>
      </w:r>
      <w:r w:rsidR="00885488" w:rsidRPr="00736684">
        <w:rPr>
          <w:rStyle w:val="Incipit"/>
          <w:lang w:val="fr-FR"/>
        </w:rPr>
        <w:t>Martyr dei qui</w:t>
      </w:r>
      <w:r w:rsidR="00885488" w:rsidRPr="00736684">
        <w:rPr>
          <w:lang w:val="fr-FR"/>
        </w:rPr>
        <w:t xml:space="preserve">. VS </w:t>
      </w:r>
      <w:r w:rsidR="00885488" w:rsidRPr="00736684">
        <w:rPr>
          <w:rStyle w:val="Incipit"/>
          <w:lang w:val="fr-FR"/>
        </w:rPr>
        <w:t>Iustus ut palma</w:t>
      </w:r>
      <w:r w:rsidR="00885488" w:rsidRPr="00736684">
        <w:rPr>
          <w:lang w:val="fr-FR"/>
        </w:rPr>
        <w:t xml:space="preserve">. AB </w:t>
      </w:r>
      <w:r w:rsidR="00885488" w:rsidRPr="00736684">
        <w:rPr>
          <w:rStyle w:val="Incipit"/>
          <w:lang w:val="fr-FR"/>
        </w:rPr>
        <w:t xml:space="preserve">Hic </w:t>
      </w:r>
      <w:r w:rsidR="00C31823" w:rsidRPr="00736684">
        <w:rPr>
          <w:rStyle w:val="Incipit"/>
          <w:lang w:val="fr-FR"/>
        </w:rPr>
        <w:t>vir</w:t>
      </w:r>
      <w:r w:rsidR="00885488" w:rsidRPr="00736684">
        <w:rPr>
          <w:rStyle w:val="Incipit"/>
          <w:lang w:val="fr-FR"/>
        </w:rPr>
        <w:t xml:space="preserve"> despiciens mundum</w:t>
      </w:r>
      <w:r w:rsidR="00885488" w:rsidRPr="00736684">
        <w:rPr>
          <w:lang w:val="fr-FR"/>
        </w:rPr>
        <w:t xml:space="preserve">. </w:t>
      </w:r>
      <w:r w:rsidR="00DD1BD6" w:rsidRPr="00736684">
        <w:rPr>
          <w:lang w:val="fr-FR"/>
        </w:rPr>
        <w:t>Suffragium d</w:t>
      </w:r>
      <w:r w:rsidRPr="00736684">
        <w:rPr>
          <w:lang w:val="fr-FR"/>
        </w:rPr>
        <w:t xml:space="preserve">e sancta Radegunde </w:t>
      </w:r>
      <w:r w:rsidR="00DD1BD6" w:rsidRPr="00736684">
        <w:rPr>
          <w:lang w:val="fr-FR"/>
        </w:rPr>
        <w:t>[</w:t>
      </w:r>
      <w:r w:rsidR="00885488" w:rsidRPr="00736684">
        <w:rPr>
          <w:lang w:val="fr-FR"/>
        </w:rPr>
        <w:t>AC</w:t>
      </w:r>
      <w:r w:rsidR="00DD1BD6" w:rsidRPr="00736684">
        <w:rPr>
          <w:lang w:val="fr-FR"/>
        </w:rPr>
        <w:t>]</w:t>
      </w:r>
      <w:r w:rsidR="00885488" w:rsidRPr="00736684">
        <w:rPr>
          <w:lang w:val="fr-FR"/>
        </w:rPr>
        <w:t xml:space="preserve"> </w:t>
      </w:r>
      <w:r w:rsidR="00885488" w:rsidRPr="00736684">
        <w:rPr>
          <w:rStyle w:val="Incipit"/>
          <w:lang w:val="fr-FR"/>
        </w:rPr>
        <w:t>Quinque</w:t>
      </w:r>
      <w:r w:rsidR="005A362F" w:rsidRPr="00736684">
        <w:rPr>
          <w:i/>
          <w:lang w:val="fr-FR"/>
        </w:rPr>
        <w:t xml:space="preserve"> </w:t>
      </w:r>
      <w:r w:rsidR="00885488" w:rsidRPr="00736684">
        <w:rPr>
          <w:rStyle w:val="Incipit"/>
          <w:lang w:val="fr-FR"/>
        </w:rPr>
        <w:t>prudentes</w:t>
      </w:r>
      <w:r w:rsidR="00885488" w:rsidRPr="00736684">
        <w:rPr>
          <w:lang w:val="fr-FR"/>
        </w:rPr>
        <w:t xml:space="preserve">. </w:t>
      </w:r>
      <w:r w:rsidRPr="00736684">
        <w:rPr>
          <w:lang w:val="fr-FR"/>
        </w:rPr>
        <w:t xml:space="preserve">De sancto Laurentio </w:t>
      </w:r>
      <w:r w:rsidR="00BA24A1" w:rsidRPr="00736684">
        <w:rPr>
          <w:lang w:val="fr-FR"/>
        </w:rPr>
        <w:t>[</w:t>
      </w:r>
      <w:r w:rsidR="00885488" w:rsidRPr="00736684">
        <w:rPr>
          <w:lang w:val="fr-FR"/>
        </w:rPr>
        <w:t>AC</w:t>
      </w:r>
      <w:r w:rsidR="00BA24A1" w:rsidRPr="00736684">
        <w:rPr>
          <w:lang w:val="fr-FR"/>
        </w:rPr>
        <w:t>]</w:t>
      </w:r>
      <w:r w:rsidR="00885488" w:rsidRPr="00736684">
        <w:rPr>
          <w:lang w:val="fr-FR"/>
        </w:rPr>
        <w:t xml:space="preserve"> </w:t>
      </w:r>
      <w:r w:rsidR="00885488" w:rsidRPr="00736684">
        <w:rPr>
          <w:rStyle w:val="Incipit"/>
          <w:lang w:val="fr-FR"/>
        </w:rPr>
        <w:t>Quo</w:t>
      </w:r>
      <w:r w:rsidR="005A362F" w:rsidRPr="00736684">
        <w:rPr>
          <w:i/>
          <w:lang w:val="fr-FR"/>
        </w:rPr>
        <w:t xml:space="preserve"> </w:t>
      </w:r>
      <w:r w:rsidR="00885488" w:rsidRPr="00736684">
        <w:rPr>
          <w:rStyle w:val="Incipit"/>
          <w:lang w:val="fr-FR"/>
        </w:rPr>
        <w:t>progrederis</w:t>
      </w:r>
      <w:r w:rsidR="005A362F" w:rsidRPr="00736684">
        <w:rPr>
          <w:i/>
          <w:lang w:val="fr-FR"/>
        </w:rPr>
        <w:t xml:space="preserve"> </w:t>
      </w:r>
      <w:r w:rsidR="00885488" w:rsidRPr="00736684">
        <w:rPr>
          <w:rStyle w:val="Incipit"/>
          <w:lang w:val="fr-FR"/>
        </w:rPr>
        <w:t>sine</w:t>
      </w:r>
      <w:r w:rsidR="005A362F" w:rsidRPr="00736684">
        <w:rPr>
          <w:i/>
          <w:lang w:val="fr-FR"/>
        </w:rPr>
        <w:t xml:space="preserve"> </w:t>
      </w:r>
      <w:r w:rsidR="00885488" w:rsidRPr="00736684">
        <w:rPr>
          <w:rStyle w:val="Incipit"/>
          <w:lang w:val="fr-FR"/>
        </w:rPr>
        <w:t>filio</w:t>
      </w:r>
      <w:r w:rsidR="00885488" w:rsidRPr="00736684">
        <w:rPr>
          <w:lang w:val="fr-FR"/>
        </w:rPr>
        <w:t xml:space="preserve"> ex primo nocturno prima antiphona absque versu cantari solet.</w:t>
      </w:r>
      <w:r w:rsidR="00964808" w:rsidRPr="00736684">
        <w:rPr>
          <w:lang w:val="fr-FR"/>
        </w:rPr>
        <w:t xml:space="preserve"> </w:t>
      </w:r>
      <w:r w:rsidR="00885488" w:rsidRPr="00736684">
        <w:rPr>
          <w:lang w:val="fr-FR"/>
        </w:rPr>
        <w:t xml:space="preserve">De sancto Laurentio per </w:t>
      </w:r>
      <w:r w:rsidR="00BA4CFB" w:rsidRPr="00736684">
        <w:rPr>
          <w:lang w:val="fr-FR"/>
        </w:rPr>
        <w:t>octava</w:t>
      </w:r>
      <w:r w:rsidR="00885488" w:rsidRPr="00736684">
        <w:rPr>
          <w:lang w:val="fr-FR"/>
        </w:rPr>
        <w:t>m suffragatur.</w:t>
      </w:r>
    </w:p>
    <w:p w:rsidR="00885488" w:rsidRPr="00736684" w:rsidRDefault="00327BC0" w:rsidP="00415109">
      <w:pPr>
        <w:rPr>
          <w:lang w:val="fr-FR"/>
        </w:rPr>
      </w:pPr>
      <w:r w:rsidRPr="00736684">
        <w:rPr>
          <w:rStyle w:val="Time1"/>
          <w:lang w:val="fr-FR"/>
        </w:rPr>
        <w:t>Ad horas</w:t>
      </w:r>
      <w:r w:rsidR="00885488" w:rsidRPr="00736684">
        <w:rPr>
          <w:lang w:val="fr-FR"/>
        </w:rPr>
        <w:t xml:space="preserve"> laudes dicantur.</w:t>
      </w:r>
    </w:p>
    <w:p w:rsidR="00885488" w:rsidRPr="00B779A9" w:rsidRDefault="00327BC0" w:rsidP="00415109">
      <w:pPr>
        <w:rPr>
          <w:lang w:val="en-US"/>
        </w:rPr>
      </w:pPr>
      <w:r w:rsidRPr="00736684">
        <w:rPr>
          <w:rStyle w:val="Time1"/>
          <w:lang w:val="fr-FR"/>
        </w:rPr>
        <w:t>Ad missam</w:t>
      </w:r>
      <w:r w:rsidR="00885488" w:rsidRPr="00736684">
        <w:rPr>
          <w:lang w:val="fr-FR"/>
        </w:rPr>
        <w:t xml:space="preserve"> IN </w:t>
      </w:r>
      <w:r w:rsidR="00885488" w:rsidRPr="00736684">
        <w:rPr>
          <w:rStyle w:val="Incipit"/>
          <w:lang w:val="fr-FR"/>
        </w:rPr>
        <w:t>Iustus ut palma</w:t>
      </w:r>
      <w:r w:rsidR="00DD1415">
        <w:rPr>
          <w:lang w:val="fr-FR"/>
        </w:rPr>
        <w:t>@</w:t>
      </w:r>
      <w:r w:rsidR="00DD1415" w:rsidRPr="00736684">
        <w:rPr>
          <w:lang w:val="fr-FR"/>
        </w:rPr>
        <w:t>172.</w:t>
      </w:r>
      <w:r w:rsidR="00885488" w:rsidRPr="00736684">
        <w:rPr>
          <w:lang w:val="fr-FR"/>
        </w:rPr>
        <w:t xml:space="preserve"> GR </w:t>
      </w:r>
      <w:r w:rsidR="00885488" w:rsidRPr="00736684">
        <w:rPr>
          <w:rStyle w:val="Incipit"/>
          <w:lang w:val="fr-FR"/>
        </w:rPr>
        <w:t>Os iusti meditabitur</w:t>
      </w:r>
      <w:r w:rsidR="00DD1415">
        <w:rPr>
          <w:lang w:val="fr-FR"/>
        </w:rPr>
        <w:t>@</w:t>
      </w:r>
      <w:r w:rsidR="00DD1415" w:rsidRPr="00736684">
        <w:rPr>
          <w:lang w:val="fr-FR"/>
        </w:rPr>
        <w:t>186.</w:t>
      </w:r>
      <w:r w:rsidR="00885488" w:rsidRPr="00736684">
        <w:rPr>
          <w:lang w:val="fr-FR"/>
        </w:rPr>
        <w:t xml:space="preserve"> </w:t>
      </w:r>
      <w:r w:rsidR="00885488" w:rsidRPr="00221B6D">
        <w:rPr>
          <w:lang w:val="en-US"/>
        </w:rPr>
        <w:t>AL</w:t>
      </w:r>
      <w:r w:rsidR="009D3286" w:rsidRPr="00221B6D">
        <w:rPr>
          <w:lang w:val="en-US"/>
        </w:rPr>
        <w:t>V</w:t>
      </w:r>
      <w:r w:rsidR="00885488" w:rsidRPr="00221B6D">
        <w:rPr>
          <w:lang w:val="en-US"/>
        </w:rPr>
        <w:t xml:space="preserve"> </w:t>
      </w:r>
      <w:r w:rsidR="00885488" w:rsidRPr="00736684">
        <w:rPr>
          <w:rStyle w:val="Incipit"/>
          <w:lang w:val="en-US"/>
        </w:rPr>
        <w:t>Laetabitur iustus</w:t>
      </w:r>
      <w:r w:rsidR="00DD1415">
        <w:rPr>
          <w:lang w:val="en-US"/>
        </w:rPr>
        <w:t>@</w:t>
      </w:r>
      <w:r w:rsidR="00DD1415" w:rsidRPr="00221B6D">
        <w:rPr>
          <w:lang w:val="en-US"/>
        </w:rPr>
        <w:t>229.</w:t>
      </w:r>
      <w:r w:rsidR="00885488" w:rsidRPr="00221B6D">
        <w:rPr>
          <w:lang w:val="en-US"/>
        </w:rPr>
        <w:t xml:space="preserve"> </w:t>
      </w:r>
      <w:r w:rsidR="00885488" w:rsidRPr="00B779A9">
        <w:rPr>
          <w:lang w:val="en-US"/>
        </w:rPr>
        <w:t xml:space="preserve">OF </w:t>
      </w:r>
      <w:r w:rsidR="00885488" w:rsidRPr="00736684">
        <w:rPr>
          <w:rStyle w:val="Incipit"/>
          <w:lang w:val="en-US"/>
        </w:rPr>
        <w:t xml:space="preserve">In </w:t>
      </w:r>
      <w:r w:rsidR="00C31823" w:rsidRPr="00736684">
        <w:rPr>
          <w:rStyle w:val="Incipit"/>
          <w:lang w:val="en-US"/>
        </w:rPr>
        <w:t>vir</w:t>
      </w:r>
      <w:r w:rsidR="00885488" w:rsidRPr="00736684">
        <w:rPr>
          <w:rStyle w:val="Incipit"/>
          <w:lang w:val="en-US"/>
        </w:rPr>
        <w:t>tute tua</w:t>
      </w:r>
      <w:r w:rsidR="00DD1415">
        <w:rPr>
          <w:lang w:val="en-US"/>
        </w:rPr>
        <w:t>@</w:t>
      </w:r>
      <w:r w:rsidR="00DD1415" w:rsidRPr="00B779A9">
        <w:rPr>
          <w:lang w:val="en-US"/>
        </w:rPr>
        <w:t>45.</w:t>
      </w:r>
      <w:r w:rsidR="00885488" w:rsidRPr="00B779A9">
        <w:rPr>
          <w:lang w:val="en-US"/>
        </w:rPr>
        <w:t xml:space="preserve"> CO </w:t>
      </w:r>
      <w:r w:rsidR="00885488" w:rsidRPr="00736684">
        <w:rPr>
          <w:rStyle w:val="Incipit"/>
          <w:lang w:val="en-US"/>
        </w:rPr>
        <w:t>Posuisti domine</w:t>
      </w:r>
      <w:r w:rsidR="00DD1415">
        <w:rPr>
          <w:lang w:val="en-US"/>
        </w:rPr>
        <w:t>@</w:t>
      </w:r>
      <w:r w:rsidR="00DD1415" w:rsidRPr="00B779A9">
        <w:rPr>
          <w:lang w:val="en-US"/>
        </w:rPr>
        <w:t>29.</w:t>
      </w:r>
    </w:p>
    <w:p w:rsidR="00885488" w:rsidRPr="00736684" w:rsidRDefault="00885488" w:rsidP="00415109">
      <w:pPr>
        <w:pStyle w:val="berschrift1"/>
        <w:rPr>
          <w:lang w:val="en-US"/>
        </w:rPr>
      </w:pPr>
      <w:r w:rsidRPr="00736684">
        <w:rPr>
          <w:lang w:val="en-US"/>
        </w:rPr>
        <w:lastRenderedPageBreak/>
        <w:t>DOMINICA OCTAVA POST TRINITATIS</w:t>
      </w:r>
    </w:p>
    <w:p w:rsidR="00885488" w:rsidRPr="00794880" w:rsidRDefault="00327BC0" w:rsidP="00415109">
      <w:pPr>
        <w:rPr>
          <w:lang w:val="en-US"/>
        </w:rPr>
      </w:pPr>
      <w:r w:rsidRPr="00736684">
        <w:rPr>
          <w:rStyle w:val="Time1"/>
          <w:lang w:val="en-US"/>
        </w:rPr>
        <w:t>Ad vesperas</w:t>
      </w:r>
      <w:r w:rsidR="00885488" w:rsidRPr="00794880">
        <w:rPr>
          <w:lang w:val="en-US"/>
        </w:rPr>
        <w:t xml:space="preserve"> RP</w:t>
      </w:r>
      <w:r w:rsidR="00DD1BD6">
        <w:rPr>
          <w:lang w:val="en-US"/>
        </w:rPr>
        <w:t xml:space="preserve"> </w:t>
      </w:r>
      <w:r w:rsidR="00DD1BD6" w:rsidRPr="00736684">
        <w:rPr>
          <w:rStyle w:val="Incipit"/>
          <w:lang w:val="en-US"/>
        </w:rPr>
        <w:t>|</w:t>
      </w:r>
      <w:r w:rsidR="000E124F" w:rsidRPr="00736684">
        <w:rPr>
          <w:rStyle w:val="Incipit"/>
          <w:lang w:val="en-US"/>
        </w:rPr>
        <w:t>I::leer</w:t>
      </w:r>
      <w:r w:rsidR="00DD1BD6" w:rsidRPr="00736684">
        <w:rPr>
          <w:rStyle w:val="Incipit"/>
          <w:lang w:val="en-US"/>
        </w:rPr>
        <w:t>|</w:t>
      </w:r>
      <w:r w:rsidR="00885488" w:rsidRPr="00794880">
        <w:rPr>
          <w:lang w:val="en-US"/>
        </w:rPr>
        <w:t xml:space="preserve">. AM </w:t>
      </w:r>
      <w:r w:rsidR="00885488" w:rsidRPr="00736684">
        <w:rPr>
          <w:rStyle w:val="Incipit"/>
          <w:lang w:val="en-US"/>
        </w:rPr>
        <w:t>Sapientia aedificavit sibi domum</w:t>
      </w:r>
      <w:r w:rsidR="00885488" w:rsidRPr="00794880">
        <w:rPr>
          <w:lang w:val="en-US"/>
        </w:rPr>
        <w:t xml:space="preserve">. </w:t>
      </w:r>
    </w:p>
    <w:p w:rsidR="00885488" w:rsidRDefault="00BA24A1" w:rsidP="00415109">
      <w:pPr>
        <w:rPr>
          <w:lang w:val="en-US"/>
        </w:rPr>
      </w:pPr>
      <w:r w:rsidRPr="00736684">
        <w:rPr>
          <w:rStyle w:val="Time1"/>
          <w:lang w:val="en-US"/>
        </w:rPr>
        <w:t>[</w:t>
      </w:r>
      <w:r w:rsidR="00327BC0" w:rsidRPr="00736684">
        <w:rPr>
          <w:rStyle w:val="Time1"/>
          <w:lang w:val="en-US"/>
        </w:rPr>
        <w:t>Ad laudes</w:t>
      </w:r>
      <w:r w:rsidRPr="00736684">
        <w:rPr>
          <w:rStyle w:val="Time1"/>
          <w:lang w:val="en-US"/>
        </w:rPr>
        <w:t>]</w:t>
      </w:r>
      <w:r w:rsidR="00885488">
        <w:rPr>
          <w:lang w:val="en-US"/>
        </w:rPr>
        <w:t xml:space="preserve"> AB </w:t>
      </w:r>
      <w:r w:rsidR="00885488" w:rsidRPr="00736684">
        <w:rPr>
          <w:rStyle w:val="Incipit"/>
          <w:lang w:val="en-US"/>
        </w:rPr>
        <w:t>Attendite a falsis prophetis</w:t>
      </w:r>
      <w:r w:rsidR="00885488">
        <w:rPr>
          <w:lang w:val="en-US"/>
        </w:rPr>
        <w:t>.</w:t>
      </w:r>
    </w:p>
    <w:p w:rsidR="00885488" w:rsidRPr="00DD1415" w:rsidRDefault="00327BC0" w:rsidP="00415109">
      <w:pPr>
        <w:rPr>
          <w:lang w:val="it-IT"/>
        </w:rPr>
      </w:pPr>
      <w:r w:rsidRPr="00DD1415">
        <w:rPr>
          <w:rStyle w:val="Time1"/>
          <w:lang w:val="it-IT"/>
        </w:rPr>
        <w:t>Ad missam</w:t>
      </w:r>
      <w:r w:rsidR="00885488" w:rsidRPr="00DD1415">
        <w:rPr>
          <w:lang w:val="it-IT"/>
        </w:rPr>
        <w:t xml:space="preserve"> IN </w:t>
      </w:r>
      <w:r w:rsidR="00885488" w:rsidRPr="00DD1415">
        <w:rPr>
          <w:rStyle w:val="Incipit"/>
          <w:lang w:val="it-IT"/>
        </w:rPr>
        <w:t>Suscepimus deus</w:t>
      </w:r>
      <w:r w:rsidR="00DD1415" w:rsidRPr="00DD1415">
        <w:rPr>
          <w:lang w:val="it-IT"/>
        </w:rPr>
        <w:t>@40.</w:t>
      </w:r>
      <w:r w:rsidR="00885488" w:rsidRPr="00DD1415">
        <w:rPr>
          <w:lang w:val="it-IT"/>
        </w:rPr>
        <w:t xml:space="preserve"> GR </w:t>
      </w:r>
      <w:r w:rsidR="00885488" w:rsidRPr="00DD1415">
        <w:rPr>
          <w:rStyle w:val="Incipit"/>
          <w:lang w:val="it-IT"/>
        </w:rPr>
        <w:t>Esto mihi in deum</w:t>
      </w:r>
      <w:r w:rsidR="00DD1415" w:rsidRPr="00DD1415">
        <w:rPr>
          <w:lang w:val="it-IT"/>
        </w:rPr>
        <w:t>@87.</w:t>
      </w:r>
      <w:r w:rsidR="00885488" w:rsidRPr="00DD1415">
        <w:rPr>
          <w:lang w:val="it-IT"/>
        </w:rPr>
        <w:t xml:space="preserve"> SE </w:t>
      </w:r>
      <w:r w:rsidR="00885488" w:rsidRPr="00DD1415">
        <w:rPr>
          <w:rStyle w:val="Incipit"/>
          <w:lang w:val="it-IT"/>
        </w:rPr>
        <w:t>Benedictio summae</w:t>
      </w:r>
      <w:r w:rsidR="00DD1415" w:rsidRPr="00DD1415">
        <w:rPr>
          <w:lang w:val="it-IT"/>
        </w:rPr>
        <w:t>@301.</w:t>
      </w:r>
      <w:r w:rsidR="00885488" w:rsidRPr="00DD1415">
        <w:rPr>
          <w:lang w:val="it-IT"/>
        </w:rPr>
        <w:t xml:space="preserve"> AL</w:t>
      </w:r>
      <w:r w:rsidR="009D3286" w:rsidRPr="00DD1415">
        <w:rPr>
          <w:lang w:val="it-IT"/>
        </w:rPr>
        <w:t>V</w:t>
      </w:r>
      <w:r w:rsidR="00885488" w:rsidRPr="00DD1415">
        <w:rPr>
          <w:lang w:val="it-IT"/>
        </w:rPr>
        <w:t xml:space="preserve"> </w:t>
      </w:r>
      <w:r w:rsidR="00885488" w:rsidRPr="00DD1415">
        <w:rPr>
          <w:rStyle w:val="Incipit"/>
          <w:lang w:val="it-IT"/>
        </w:rPr>
        <w:t xml:space="preserve">Te decet </w:t>
      </w:r>
      <w:r w:rsidR="00982EF5" w:rsidRPr="00DD1415">
        <w:rPr>
          <w:rStyle w:val="Incipit"/>
          <w:lang w:val="it-IT"/>
        </w:rPr>
        <w:t>hymnu</w:t>
      </w:r>
      <w:r w:rsidR="00885488" w:rsidRPr="00DD1415">
        <w:rPr>
          <w:rStyle w:val="Incipit"/>
          <w:lang w:val="it-IT"/>
        </w:rPr>
        <w:t>s</w:t>
      </w:r>
      <w:r w:rsidR="00885488" w:rsidRPr="00DD1415">
        <w:rPr>
          <w:lang w:val="it-IT"/>
        </w:rPr>
        <w:t xml:space="preserve">. OF </w:t>
      </w:r>
      <w:r w:rsidR="00885488" w:rsidRPr="00DD1415">
        <w:rPr>
          <w:rStyle w:val="Incipit"/>
          <w:lang w:val="it-IT"/>
        </w:rPr>
        <w:t>Populu</w:t>
      </w:r>
      <w:r w:rsidR="00FF43E9" w:rsidRPr="00DD1415">
        <w:rPr>
          <w:rStyle w:val="Incipit"/>
          <w:lang w:val="it-IT"/>
        </w:rPr>
        <w:t>m</w:t>
      </w:r>
      <w:r w:rsidR="00885488" w:rsidRPr="00DD1415">
        <w:rPr>
          <w:rStyle w:val="Incipit"/>
          <w:lang w:val="it-IT"/>
        </w:rPr>
        <w:t xml:space="preserve"> humilem</w:t>
      </w:r>
      <w:r w:rsidR="00DD1415" w:rsidRPr="00DD1415">
        <w:rPr>
          <w:lang w:val="it-IT"/>
        </w:rPr>
        <w:t>@93.</w:t>
      </w:r>
      <w:r w:rsidR="00885488" w:rsidRPr="00DD1415">
        <w:rPr>
          <w:lang w:val="it-IT"/>
        </w:rPr>
        <w:t xml:space="preserve"> CO </w:t>
      </w:r>
      <w:r w:rsidR="00885488" w:rsidRPr="00DD1415">
        <w:rPr>
          <w:rStyle w:val="Incipit"/>
          <w:lang w:val="it-IT"/>
        </w:rPr>
        <w:t xml:space="preserve">Gustate et </w:t>
      </w:r>
      <w:r w:rsidR="00DD6B06" w:rsidRPr="00DD1415">
        <w:rPr>
          <w:rStyle w:val="Incipit"/>
          <w:lang w:val="it-IT"/>
        </w:rPr>
        <w:t>vide</w:t>
      </w:r>
      <w:r w:rsidR="00885488" w:rsidRPr="00DD1415">
        <w:rPr>
          <w:rStyle w:val="Incipit"/>
          <w:lang w:val="it-IT"/>
        </w:rPr>
        <w:t>te</w:t>
      </w:r>
      <w:r w:rsidR="00885488" w:rsidRPr="00DD1415">
        <w:rPr>
          <w:lang w:val="it-IT"/>
        </w:rPr>
        <w:t>.</w:t>
      </w:r>
    </w:p>
    <w:p w:rsidR="00885488" w:rsidRPr="00DD1415" w:rsidRDefault="00327BC0" w:rsidP="00415109">
      <w:pPr>
        <w:rPr>
          <w:lang w:val="pt-PT"/>
        </w:rPr>
      </w:pPr>
      <w:r w:rsidRPr="00DD1415">
        <w:rPr>
          <w:rStyle w:val="Time1"/>
          <w:lang w:val="it-IT"/>
        </w:rPr>
        <w:t>In secundis vesperis</w:t>
      </w:r>
      <w:r w:rsidRPr="00DD1415">
        <w:rPr>
          <w:lang w:val="it-IT"/>
        </w:rPr>
        <w:t xml:space="preserve"> A</w:t>
      </w:r>
      <w:r w:rsidR="00885488" w:rsidRPr="00DD1415">
        <w:rPr>
          <w:lang w:val="it-IT"/>
        </w:rPr>
        <w:t xml:space="preserve">M </w:t>
      </w:r>
      <w:r w:rsidR="00885488" w:rsidRPr="00DD1415">
        <w:rPr>
          <w:rStyle w:val="Incipit"/>
          <w:lang w:val="it-IT"/>
        </w:rPr>
        <w:t>Non</w:t>
      </w:r>
      <w:r w:rsidR="005A362F" w:rsidRPr="00DD1415">
        <w:rPr>
          <w:i/>
          <w:lang w:val="it-IT"/>
        </w:rPr>
        <w:t xml:space="preserve"> </w:t>
      </w:r>
      <w:r w:rsidR="00885488" w:rsidRPr="00DD1415">
        <w:rPr>
          <w:rStyle w:val="Incipit"/>
          <w:lang w:val="it-IT"/>
        </w:rPr>
        <w:t>potest</w:t>
      </w:r>
      <w:r w:rsidR="005A362F" w:rsidRPr="00DD1415">
        <w:rPr>
          <w:i/>
          <w:lang w:val="it-IT"/>
        </w:rPr>
        <w:t xml:space="preserve"> </w:t>
      </w:r>
      <w:r w:rsidR="00885488" w:rsidRPr="00DD1415">
        <w:rPr>
          <w:rStyle w:val="Incipit"/>
          <w:lang w:val="it-IT"/>
        </w:rPr>
        <w:t>arbor</w:t>
      </w:r>
      <w:r w:rsidR="005A362F" w:rsidRPr="00DD1415">
        <w:rPr>
          <w:i/>
          <w:lang w:val="it-IT"/>
        </w:rPr>
        <w:t xml:space="preserve"> </w:t>
      </w:r>
      <w:r w:rsidR="00885488" w:rsidRPr="00DD1415">
        <w:rPr>
          <w:rStyle w:val="Incipit"/>
          <w:lang w:val="it-IT"/>
        </w:rPr>
        <w:t>bona</w:t>
      </w:r>
      <w:r w:rsidR="00794880" w:rsidRPr="00DD1415">
        <w:rPr>
          <w:lang w:val="it-IT"/>
        </w:rPr>
        <w:t>.</w:t>
      </w:r>
      <w:r w:rsidR="00DD1BD6" w:rsidRPr="00DD1415">
        <w:rPr>
          <w:lang w:val="it-IT"/>
        </w:rPr>
        <w:t xml:space="preserve"> </w:t>
      </w:r>
      <w:r w:rsidRPr="00DD1415">
        <w:rPr>
          <w:lang w:val="pt-PT"/>
        </w:rPr>
        <w:t>R</w:t>
      </w:r>
      <w:r w:rsidR="00885488" w:rsidRPr="00DD1415">
        <w:rPr>
          <w:lang w:val="pt-PT"/>
        </w:rPr>
        <w:t>eliquia</w:t>
      </w:r>
      <w:r w:rsidR="00DD1BD6" w:rsidRPr="00DD1415">
        <w:rPr>
          <w:lang w:val="pt-PT"/>
        </w:rPr>
        <w:t xml:space="preserve"> </w:t>
      </w:r>
      <w:r w:rsidR="00885488" w:rsidRPr="00DD1415">
        <w:rPr>
          <w:lang w:val="pt-PT"/>
        </w:rPr>
        <w:t>capies ex praecedenti dominica.</w:t>
      </w:r>
    </w:p>
    <w:p w:rsidR="00885488" w:rsidRPr="00DD1415" w:rsidRDefault="009E6441" w:rsidP="00415109">
      <w:pPr>
        <w:pStyle w:val="berschrift1"/>
        <w:rPr>
          <w:lang w:val="pt-PT"/>
        </w:rPr>
      </w:pPr>
      <w:r w:rsidRPr="00DD1415">
        <w:rPr>
          <w:lang w:val="pt-PT"/>
        </w:rPr>
        <w:t>DE SANCTO HI</w:t>
      </w:r>
      <w:r w:rsidR="00885488" w:rsidRPr="00DD1415">
        <w:rPr>
          <w:lang w:val="pt-PT"/>
        </w:rPr>
        <w:t>P</w:t>
      </w:r>
      <w:r w:rsidRPr="00DD1415">
        <w:rPr>
          <w:lang w:val="pt-PT"/>
        </w:rPr>
        <w:t>P</w:t>
      </w:r>
      <w:r w:rsidR="00885488" w:rsidRPr="00DD1415">
        <w:rPr>
          <w:lang w:val="pt-PT"/>
        </w:rPr>
        <w:t>OL</w:t>
      </w:r>
      <w:r w:rsidRPr="00DD1415">
        <w:rPr>
          <w:lang w:val="pt-PT"/>
        </w:rPr>
        <w:t>Y</w:t>
      </w:r>
      <w:r w:rsidR="00327BC0" w:rsidRPr="00DD1415">
        <w:rPr>
          <w:lang w:val="pt-PT"/>
        </w:rPr>
        <w:t>TO ET SOCIORUM EIUS</w:t>
      </w:r>
    </w:p>
    <w:p w:rsidR="00885488" w:rsidRPr="00DD1415" w:rsidRDefault="00885488" w:rsidP="00415109">
      <w:pPr>
        <w:rPr>
          <w:lang w:val="pt-PT"/>
        </w:rPr>
      </w:pPr>
      <w:r w:rsidRPr="00DD1415">
        <w:rPr>
          <w:lang w:val="pt-PT"/>
        </w:rPr>
        <w:t>Binos facimus ut de pluribus martyribus.</w:t>
      </w:r>
    </w:p>
    <w:p w:rsidR="00885488" w:rsidRPr="00DD1415" w:rsidRDefault="00327BC0" w:rsidP="00415109">
      <w:pPr>
        <w:rPr>
          <w:lang w:val="pt-PT"/>
        </w:rPr>
      </w:pPr>
      <w:r w:rsidRPr="00DD1415">
        <w:rPr>
          <w:rStyle w:val="Time1"/>
          <w:lang w:val="pt-PT"/>
        </w:rPr>
        <w:t>Ad vesperas</w:t>
      </w:r>
      <w:r w:rsidR="00885488" w:rsidRPr="00DD1415">
        <w:rPr>
          <w:lang w:val="pt-PT"/>
        </w:rPr>
        <w:t xml:space="preserve"> super psalmos AN </w:t>
      </w:r>
      <w:r w:rsidR="00885488" w:rsidRPr="00DD1415">
        <w:rPr>
          <w:rStyle w:val="Incipit"/>
          <w:lang w:val="pt-PT"/>
        </w:rPr>
        <w:t>Gaudent in caelis animae sanctorum</w:t>
      </w:r>
      <w:r w:rsidR="00DD0E6D" w:rsidRPr="00DD1415">
        <w:rPr>
          <w:lang w:val="pt-PT"/>
        </w:rPr>
        <w:t>. Psalmi o</w:t>
      </w:r>
      <w:r w:rsidR="00885488" w:rsidRPr="00DD1415">
        <w:rPr>
          <w:lang w:val="pt-PT"/>
        </w:rPr>
        <w:t xml:space="preserve">mnia Laudate. RP </w:t>
      </w:r>
      <w:r w:rsidR="00885488" w:rsidRPr="00DD1415">
        <w:rPr>
          <w:rStyle w:val="Incipit"/>
          <w:lang w:val="pt-PT"/>
        </w:rPr>
        <w:t>Isti sunt sancti</w:t>
      </w:r>
      <w:r w:rsidR="00885488" w:rsidRPr="00DD1415">
        <w:rPr>
          <w:lang w:val="pt-PT"/>
        </w:rPr>
        <w:t xml:space="preserve">. HY </w:t>
      </w:r>
      <w:r w:rsidR="00885488" w:rsidRPr="00DD1415">
        <w:rPr>
          <w:rStyle w:val="Incipit"/>
          <w:lang w:val="pt-PT"/>
        </w:rPr>
        <w:t>Sanctorum meritis</w:t>
      </w:r>
      <w:r w:rsidR="00885488" w:rsidRPr="00DD1415">
        <w:rPr>
          <w:lang w:val="pt-PT"/>
        </w:rPr>
        <w:t xml:space="preserve">. VS </w:t>
      </w:r>
      <w:r w:rsidR="00885488" w:rsidRPr="00DD1415">
        <w:rPr>
          <w:rStyle w:val="Incipit"/>
          <w:lang w:val="pt-PT"/>
        </w:rPr>
        <w:t>Laetamini in domino</w:t>
      </w:r>
      <w:r w:rsidR="00885488" w:rsidRPr="00DD1415">
        <w:rPr>
          <w:lang w:val="pt-PT"/>
        </w:rPr>
        <w:t xml:space="preserve">. AM </w:t>
      </w:r>
      <w:r w:rsidR="00885488" w:rsidRPr="00DD1415">
        <w:rPr>
          <w:rStyle w:val="Incipit"/>
          <w:lang w:val="pt-PT"/>
        </w:rPr>
        <w:t xml:space="preserve">Sanctum est </w:t>
      </w:r>
      <w:r w:rsidR="002332ED" w:rsidRPr="00DD1415">
        <w:rPr>
          <w:rStyle w:val="Incipit"/>
          <w:lang w:val="pt-PT"/>
        </w:rPr>
        <w:t>verum</w:t>
      </w:r>
      <w:r w:rsidR="00885488" w:rsidRPr="00DD1415">
        <w:rPr>
          <w:rStyle w:val="Incipit"/>
          <w:lang w:val="pt-PT"/>
        </w:rPr>
        <w:t xml:space="preserve"> lumen</w:t>
      </w:r>
      <w:r w:rsidR="00885488" w:rsidRPr="00DD1415">
        <w:rPr>
          <w:lang w:val="pt-PT"/>
        </w:rPr>
        <w:t xml:space="preserve">. </w:t>
      </w:r>
    </w:p>
    <w:p w:rsidR="00885488" w:rsidRPr="00DD1415" w:rsidRDefault="00327BC0" w:rsidP="00415109">
      <w:pPr>
        <w:rPr>
          <w:lang w:val="pt-PT"/>
        </w:rPr>
      </w:pPr>
      <w:r w:rsidRPr="00DD1415">
        <w:rPr>
          <w:lang w:val="pt-PT"/>
        </w:rPr>
        <w:t>Suffragium de sancto Laurentio</w:t>
      </w:r>
      <w:r w:rsidR="00885488" w:rsidRPr="00DD1415">
        <w:rPr>
          <w:lang w:val="pt-PT"/>
        </w:rPr>
        <w:t xml:space="preserve">. De beata virgine </w:t>
      </w:r>
      <w:r w:rsidR="00BA24A1" w:rsidRPr="00DD1415">
        <w:rPr>
          <w:lang w:val="pt-PT"/>
        </w:rPr>
        <w:t>[</w:t>
      </w:r>
      <w:r w:rsidR="00885488" w:rsidRPr="00DD1415">
        <w:rPr>
          <w:lang w:val="pt-PT"/>
        </w:rPr>
        <w:t>AC</w:t>
      </w:r>
      <w:r w:rsidR="00BA24A1" w:rsidRPr="00DD1415">
        <w:rPr>
          <w:lang w:val="pt-PT"/>
        </w:rPr>
        <w:t>]</w:t>
      </w:r>
      <w:r w:rsidR="00885488" w:rsidRPr="00DD1415">
        <w:rPr>
          <w:lang w:val="pt-PT"/>
        </w:rPr>
        <w:t xml:space="preserve"> </w:t>
      </w:r>
      <w:r w:rsidR="00885488" w:rsidRPr="00DD1415">
        <w:rPr>
          <w:rStyle w:val="Incipit"/>
          <w:lang w:val="pt-PT"/>
        </w:rPr>
        <w:t>Omnium</w:t>
      </w:r>
      <w:r w:rsidR="005A362F" w:rsidRPr="00DD1415">
        <w:rPr>
          <w:i/>
          <w:lang w:val="pt-PT"/>
        </w:rPr>
        <w:t xml:space="preserve"> </w:t>
      </w:r>
      <w:r w:rsidR="00885488" w:rsidRPr="00DD1415">
        <w:rPr>
          <w:rStyle w:val="Incipit"/>
          <w:lang w:val="pt-PT"/>
        </w:rPr>
        <w:t>rerum</w:t>
      </w:r>
      <w:r w:rsidR="00885488" w:rsidRPr="00DD1415">
        <w:rPr>
          <w:lang w:val="pt-PT"/>
        </w:rPr>
        <w:t xml:space="preserve">. </w:t>
      </w:r>
      <w:r w:rsidR="00DD0E6D" w:rsidRPr="00DD1415">
        <w:rPr>
          <w:lang w:val="pt-PT"/>
        </w:rPr>
        <w:t xml:space="preserve">[BD] </w:t>
      </w:r>
      <w:r w:rsidR="005F6F99" w:rsidRPr="00DD1415">
        <w:rPr>
          <w:rStyle w:val="Incipit"/>
          <w:lang w:val="pt-PT"/>
        </w:rPr>
        <w:t>Benedicamus</w:t>
      </w:r>
      <w:r w:rsidR="00DD0E6D" w:rsidRPr="00DD1415">
        <w:rPr>
          <w:lang w:val="pt-PT"/>
        </w:rPr>
        <w:t xml:space="preserve"> (34v) d</w:t>
      </w:r>
      <w:r w:rsidR="00885488" w:rsidRPr="00DD1415">
        <w:rPr>
          <w:lang w:val="pt-PT"/>
        </w:rPr>
        <w:t>e martyribus.</w:t>
      </w:r>
    </w:p>
    <w:p w:rsidR="00885488" w:rsidRPr="00736684" w:rsidRDefault="00327BC0" w:rsidP="00415109">
      <w:pPr>
        <w:rPr>
          <w:lang w:val="pt-PT"/>
        </w:rPr>
      </w:pPr>
      <w:r w:rsidRPr="00DD1415">
        <w:rPr>
          <w:rStyle w:val="Time1"/>
          <w:lang w:val="pt-PT"/>
        </w:rPr>
        <w:t>Ad completorium</w:t>
      </w:r>
      <w:r w:rsidR="00885488" w:rsidRPr="00DD1415">
        <w:rPr>
          <w:lang w:val="pt-PT"/>
        </w:rPr>
        <w:t xml:space="preserve"> HY </w:t>
      </w:r>
      <w:r w:rsidR="00885488" w:rsidRPr="00DD1415">
        <w:rPr>
          <w:rStyle w:val="Incipit"/>
          <w:lang w:val="pt-PT"/>
        </w:rPr>
        <w:t>Te</w:t>
      </w:r>
      <w:r w:rsidR="005A362F" w:rsidRPr="00DD1415">
        <w:rPr>
          <w:i/>
          <w:lang w:val="pt-PT"/>
        </w:rPr>
        <w:t xml:space="preserve"> </w:t>
      </w:r>
      <w:r w:rsidR="00885488" w:rsidRPr="00DD1415">
        <w:rPr>
          <w:rStyle w:val="Incipit"/>
          <w:lang w:val="pt-PT"/>
        </w:rPr>
        <w:t>lucis</w:t>
      </w:r>
      <w:r w:rsidR="00885488" w:rsidRPr="00DD1415">
        <w:rPr>
          <w:lang w:val="pt-PT"/>
        </w:rPr>
        <w:t xml:space="preserve">. </w:t>
      </w:r>
      <w:r w:rsidR="00885488" w:rsidRPr="00736684">
        <w:rPr>
          <w:lang w:val="pt-PT"/>
        </w:rPr>
        <w:t xml:space="preserve">AD </w:t>
      </w:r>
      <w:r w:rsidR="00885488" w:rsidRPr="00736684">
        <w:rPr>
          <w:rStyle w:val="Incipit"/>
          <w:lang w:val="pt-PT"/>
        </w:rPr>
        <w:t>Pacem</w:t>
      </w:r>
      <w:r w:rsidR="005A362F" w:rsidRPr="00736684">
        <w:rPr>
          <w:i/>
          <w:lang w:val="pt-PT"/>
        </w:rPr>
        <w:t xml:space="preserve"> </w:t>
      </w:r>
      <w:r w:rsidR="00885488" w:rsidRPr="00736684">
        <w:rPr>
          <w:rStyle w:val="Incipit"/>
          <w:lang w:val="pt-PT"/>
        </w:rPr>
        <w:t>tuam</w:t>
      </w:r>
      <w:r w:rsidR="00885488" w:rsidRPr="00736684">
        <w:rPr>
          <w:lang w:val="pt-PT"/>
        </w:rPr>
        <w:t>.</w:t>
      </w:r>
    </w:p>
    <w:p w:rsidR="00885488" w:rsidRDefault="00327BC0" w:rsidP="00415109">
      <w:pPr>
        <w:rPr>
          <w:lang w:val="en-US"/>
        </w:rPr>
      </w:pPr>
      <w:r w:rsidRPr="00736684">
        <w:rPr>
          <w:rStyle w:val="Time1"/>
          <w:lang w:val="pt-PT"/>
        </w:rPr>
        <w:t>Ad matutinum</w:t>
      </w:r>
      <w:r w:rsidR="00885488" w:rsidRPr="00736684">
        <w:rPr>
          <w:lang w:val="pt-PT"/>
        </w:rPr>
        <w:t xml:space="preserve"> I</w:t>
      </w:r>
      <w:r w:rsidR="00DD0E6D" w:rsidRPr="00736684">
        <w:rPr>
          <w:lang w:val="pt-PT"/>
        </w:rPr>
        <w:t>N</w:t>
      </w:r>
      <w:r w:rsidR="00885488" w:rsidRPr="00736684">
        <w:rPr>
          <w:lang w:val="pt-PT"/>
        </w:rPr>
        <w:t xml:space="preserve">V </w:t>
      </w:r>
      <w:r w:rsidR="00885488" w:rsidRPr="00736684">
        <w:rPr>
          <w:rStyle w:val="Incipit"/>
          <w:lang w:val="pt-PT"/>
        </w:rPr>
        <w:t>Regem</w:t>
      </w:r>
      <w:r w:rsidR="005A362F" w:rsidRPr="00736684">
        <w:rPr>
          <w:i/>
          <w:lang w:val="pt-PT"/>
        </w:rPr>
        <w:t xml:space="preserve"> </w:t>
      </w:r>
      <w:r w:rsidR="00885488" w:rsidRPr="00736684">
        <w:rPr>
          <w:rStyle w:val="Incipit"/>
          <w:lang w:val="pt-PT"/>
        </w:rPr>
        <w:t>martyrum</w:t>
      </w:r>
      <w:r w:rsidR="005A362F" w:rsidRPr="00736684">
        <w:rPr>
          <w:i/>
          <w:lang w:val="pt-PT"/>
        </w:rPr>
        <w:t xml:space="preserve"> </w:t>
      </w:r>
      <w:r w:rsidR="00885488" w:rsidRPr="00736684">
        <w:rPr>
          <w:rStyle w:val="Incipit"/>
          <w:lang w:val="pt-PT"/>
        </w:rPr>
        <w:t>dominum</w:t>
      </w:r>
      <w:r w:rsidR="00885488" w:rsidRPr="00736684">
        <w:rPr>
          <w:lang w:val="pt-PT"/>
        </w:rPr>
        <w:t xml:space="preserve">. HY </w:t>
      </w:r>
      <w:r w:rsidR="00BA4CFB" w:rsidRPr="00736684">
        <w:rPr>
          <w:rStyle w:val="Incipit"/>
          <w:lang w:val="pt-PT"/>
        </w:rPr>
        <w:t>Aetern</w:t>
      </w:r>
      <w:r w:rsidR="00885488" w:rsidRPr="00736684">
        <w:rPr>
          <w:rStyle w:val="Incipit"/>
          <w:lang w:val="pt-PT"/>
        </w:rPr>
        <w:t>a</w:t>
      </w:r>
      <w:r w:rsidR="005A362F" w:rsidRPr="00736684">
        <w:rPr>
          <w:i/>
          <w:lang w:val="pt-PT"/>
        </w:rPr>
        <w:t xml:space="preserve"> </w:t>
      </w:r>
      <w:r w:rsidR="00885488" w:rsidRPr="00736684">
        <w:rPr>
          <w:rStyle w:val="Incipit"/>
          <w:lang w:val="pt-PT"/>
        </w:rPr>
        <w:t>Christi</w:t>
      </w:r>
      <w:r w:rsidR="005A362F" w:rsidRPr="00736684">
        <w:rPr>
          <w:i/>
          <w:lang w:val="pt-PT"/>
        </w:rPr>
        <w:t xml:space="preserve"> </w:t>
      </w:r>
      <w:r w:rsidR="00885488" w:rsidRPr="00736684">
        <w:rPr>
          <w:rStyle w:val="Incipit"/>
          <w:lang w:val="pt-PT"/>
        </w:rPr>
        <w:t>munera</w:t>
      </w:r>
      <w:r w:rsidR="00885488" w:rsidRPr="00736684">
        <w:rPr>
          <w:lang w:val="pt-PT"/>
        </w:rPr>
        <w:t>. Antiphonae</w:t>
      </w:r>
      <w:r w:rsidR="00DD1BD6" w:rsidRPr="00736684">
        <w:rPr>
          <w:lang w:val="pt-PT"/>
        </w:rPr>
        <w:t>,</w:t>
      </w:r>
      <w:r w:rsidR="00885488" w:rsidRPr="00736684">
        <w:rPr>
          <w:lang w:val="pt-PT"/>
        </w:rPr>
        <w:t xml:space="preserve"> psalmi</w:t>
      </w:r>
      <w:r w:rsidR="00DD1BD6" w:rsidRPr="00736684">
        <w:rPr>
          <w:lang w:val="pt-PT"/>
        </w:rPr>
        <w:t>,</w:t>
      </w:r>
      <w:r w:rsidR="00885488" w:rsidRPr="00736684">
        <w:rPr>
          <w:lang w:val="pt-PT"/>
        </w:rPr>
        <w:t xml:space="preserve"> vers</w:t>
      </w:r>
      <w:r w:rsidR="00E52933" w:rsidRPr="00736684">
        <w:rPr>
          <w:lang w:val="pt-PT"/>
        </w:rPr>
        <w:t>icul</w:t>
      </w:r>
      <w:r w:rsidR="00885488" w:rsidRPr="00736684">
        <w:rPr>
          <w:lang w:val="pt-PT"/>
        </w:rPr>
        <w:t xml:space="preserve">us et responsoria de martyribus in </w:t>
      </w:r>
      <w:r w:rsidR="009772E9" w:rsidRPr="00736684">
        <w:rPr>
          <w:lang w:val="pt-PT"/>
        </w:rPr>
        <w:t>commu</w:t>
      </w:r>
      <w:r w:rsidR="00885488" w:rsidRPr="00736684">
        <w:rPr>
          <w:lang w:val="pt-PT"/>
        </w:rPr>
        <w:t xml:space="preserve">ni. </w:t>
      </w:r>
      <w:r w:rsidR="00DD1BD6" w:rsidRPr="00736684">
        <w:rPr>
          <w:lang w:val="pt-PT"/>
        </w:rPr>
        <w:t>Lectiones d</w:t>
      </w:r>
      <w:r w:rsidR="00885488" w:rsidRPr="00736684">
        <w:rPr>
          <w:lang w:val="pt-PT"/>
        </w:rPr>
        <w:t>e n</w:t>
      </w:r>
      <w:r w:rsidR="00DD0E6D" w:rsidRPr="00736684">
        <w:rPr>
          <w:lang w:val="pt-PT"/>
        </w:rPr>
        <w:t xml:space="preserve">ataliciis plurimorum martyrum </w:t>
      </w:r>
      <w:r w:rsidR="00DD1BD6" w:rsidRPr="00736684">
        <w:rPr>
          <w:lang w:val="pt-PT"/>
        </w:rPr>
        <w:t>[</w:t>
      </w:r>
      <w:r w:rsidR="00DD0E6D" w:rsidRPr="00736684">
        <w:rPr>
          <w:lang w:val="pt-PT"/>
        </w:rPr>
        <w:t>LS</w:t>
      </w:r>
      <w:r w:rsidR="00DD1BD6" w:rsidRPr="00736684">
        <w:rPr>
          <w:lang w:val="pt-PT"/>
        </w:rPr>
        <w:t>]</w:t>
      </w:r>
      <w:r w:rsidR="00885488" w:rsidRPr="00736684">
        <w:rPr>
          <w:lang w:val="pt-PT"/>
        </w:rPr>
        <w:t xml:space="preserve"> </w:t>
      </w:r>
      <w:r w:rsidR="00885488" w:rsidRPr="00736684">
        <w:rPr>
          <w:rStyle w:val="Incipit"/>
          <w:lang w:val="pt-PT"/>
        </w:rPr>
        <w:t>Psalmus</w:t>
      </w:r>
      <w:r w:rsidR="005A362F" w:rsidRPr="00736684">
        <w:rPr>
          <w:i/>
          <w:lang w:val="pt-PT"/>
        </w:rPr>
        <w:t xml:space="preserve"> </w:t>
      </w:r>
      <w:r w:rsidR="00885488" w:rsidRPr="00736684">
        <w:rPr>
          <w:rStyle w:val="Incipit"/>
          <w:lang w:val="pt-PT"/>
        </w:rPr>
        <w:t>qui</w:t>
      </w:r>
      <w:r w:rsidR="005A362F" w:rsidRPr="00736684">
        <w:rPr>
          <w:i/>
          <w:lang w:val="pt-PT"/>
        </w:rPr>
        <w:t xml:space="preserve"> </w:t>
      </w:r>
      <w:r w:rsidR="00885488" w:rsidRPr="00736684">
        <w:rPr>
          <w:rStyle w:val="Incipit"/>
          <w:lang w:val="pt-PT"/>
        </w:rPr>
        <w:t>cantatur</w:t>
      </w:r>
      <w:r w:rsidR="005A362F" w:rsidRPr="00736684">
        <w:rPr>
          <w:i/>
          <w:lang w:val="pt-PT"/>
        </w:rPr>
        <w:t xml:space="preserve"> </w:t>
      </w:r>
      <w:r w:rsidR="00885488" w:rsidRPr="00736684">
        <w:rPr>
          <w:rStyle w:val="Incipit"/>
          <w:lang w:val="pt-PT"/>
        </w:rPr>
        <w:t>domino</w:t>
      </w:r>
      <w:r w:rsidR="005A362F" w:rsidRPr="00736684">
        <w:rPr>
          <w:i/>
          <w:lang w:val="pt-PT"/>
        </w:rPr>
        <w:t xml:space="preserve"> </w:t>
      </w:r>
      <w:r w:rsidR="001023E8" w:rsidRPr="00736684">
        <w:rPr>
          <w:rStyle w:val="Incipit"/>
          <w:lang w:val="pt-PT"/>
        </w:rPr>
        <w:t>videtur</w:t>
      </w:r>
      <w:r w:rsidR="005A362F" w:rsidRPr="00736684">
        <w:rPr>
          <w:i/>
          <w:lang w:val="pt-PT"/>
        </w:rPr>
        <w:t xml:space="preserve"> </w:t>
      </w:r>
      <w:r w:rsidR="00885488" w:rsidRPr="00736684">
        <w:rPr>
          <w:rStyle w:val="Incipit"/>
          <w:lang w:val="pt-PT"/>
        </w:rPr>
        <w:t>sanctis</w:t>
      </w:r>
      <w:r w:rsidR="005A362F" w:rsidRPr="00736684">
        <w:rPr>
          <w:i/>
          <w:lang w:val="pt-PT"/>
        </w:rPr>
        <w:t xml:space="preserve"> </w:t>
      </w:r>
      <w:r w:rsidR="00885488" w:rsidRPr="00736684">
        <w:rPr>
          <w:rStyle w:val="Incipit"/>
          <w:lang w:val="pt-PT"/>
        </w:rPr>
        <w:t>martyribus</w:t>
      </w:r>
      <w:r w:rsidR="005A362F" w:rsidRPr="00736684">
        <w:rPr>
          <w:i/>
          <w:lang w:val="pt-PT"/>
        </w:rPr>
        <w:t xml:space="preserve"> </w:t>
      </w:r>
      <w:r w:rsidR="00885488" w:rsidRPr="00736684">
        <w:rPr>
          <w:rStyle w:val="Incipit"/>
          <w:lang w:val="pt-PT"/>
        </w:rPr>
        <w:t>convenire</w:t>
      </w:r>
      <w:r w:rsidR="00885488" w:rsidRPr="00736684">
        <w:rPr>
          <w:lang w:val="pt-PT"/>
        </w:rPr>
        <w:t xml:space="preserve">. </w:t>
      </w:r>
      <w:r w:rsidR="00885488">
        <w:rPr>
          <w:lang w:val="en-US"/>
        </w:rPr>
        <w:t xml:space="preserve">EV </w:t>
      </w:r>
      <w:r w:rsidR="00885488" w:rsidRPr="00794880">
        <w:rPr>
          <w:rStyle w:val="Incipit"/>
          <w:lang w:val="en-US"/>
        </w:rPr>
        <w:t>Attendite</w:t>
      </w:r>
      <w:r w:rsidR="005A362F" w:rsidRPr="005A362F">
        <w:rPr>
          <w:i/>
          <w:lang w:val="en-US"/>
        </w:rPr>
        <w:t xml:space="preserve"> </w:t>
      </w:r>
      <w:r w:rsidR="00885488" w:rsidRPr="00794880">
        <w:rPr>
          <w:rStyle w:val="Incipit"/>
          <w:lang w:val="en-US"/>
        </w:rPr>
        <w:t>a</w:t>
      </w:r>
      <w:r w:rsidR="005A362F" w:rsidRPr="005A362F">
        <w:rPr>
          <w:i/>
          <w:lang w:val="en-US"/>
        </w:rPr>
        <w:t xml:space="preserve"> </w:t>
      </w:r>
      <w:r w:rsidR="00885488" w:rsidRPr="00794880">
        <w:rPr>
          <w:rStyle w:val="Incipit"/>
          <w:lang w:val="en-US"/>
        </w:rPr>
        <w:t>fermento</w:t>
      </w:r>
      <w:r w:rsidR="005A362F" w:rsidRPr="005A362F">
        <w:rPr>
          <w:i/>
          <w:lang w:val="en-US"/>
        </w:rPr>
        <w:t xml:space="preserve"> </w:t>
      </w:r>
      <w:r w:rsidR="00885488" w:rsidRPr="00794880">
        <w:rPr>
          <w:rStyle w:val="Incipit"/>
          <w:lang w:val="en-US"/>
        </w:rPr>
        <w:t>phariseorum</w:t>
      </w:r>
      <w:r w:rsidR="005A362F" w:rsidRPr="005A362F">
        <w:rPr>
          <w:i/>
          <w:lang w:val="en-US"/>
        </w:rPr>
        <w:t xml:space="preserve"> </w:t>
      </w:r>
      <w:r w:rsidR="00885488" w:rsidRPr="00794880">
        <w:rPr>
          <w:rStyle w:val="Incipit"/>
          <w:lang w:val="en-US"/>
        </w:rPr>
        <w:t>quod</w:t>
      </w:r>
      <w:r w:rsidR="005A362F" w:rsidRPr="005A362F">
        <w:rPr>
          <w:i/>
          <w:lang w:val="en-US"/>
        </w:rPr>
        <w:t xml:space="preserve"> </w:t>
      </w:r>
      <w:r w:rsidR="00885488" w:rsidRPr="00794880">
        <w:rPr>
          <w:rStyle w:val="Incipit"/>
          <w:lang w:val="en-US"/>
        </w:rPr>
        <w:t>est</w:t>
      </w:r>
      <w:r w:rsidR="005A362F" w:rsidRPr="005A362F">
        <w:rPr>
          <w:i/>
          <w:lang w:val="en-US"/>
        </w:rPr>
        <w:t xml:space="preserve"> </w:t>
      </w:r>
      <w:r w:rsidR="00DD1BD6">
        <w:rPr>
          <w:rStyle w:val="Incipit"/>
          <w:lang w:val="en-US"/>
        </w:rPr>
        <w:t>hypoc</w:t>
      </w:r>
      <w:r w:rsidR="00885488" w:rsidRPr="00794880">
        <w:rPr>
          <w:rStyle w:val="Incipit"/>
          <w:lang w:val="en-US"/>
        </w:rPr>
        <w:t>risis</w:t>
      </w:r>
      <w:r w:rsidR="00885488">
        <w:rPr>
          <w:lang w:val="en-US"/>
        </w:rPr>
        <w:t>.</w:t>
      </w:r>
    </w:p>
    <w:p w:rsidR="00885488" w:rsidRDefault="00327BC0" w:rsidP="00415109">
      <w:pPr>
        <w:rPr>
          <w:lang w:val="en-US"/>
        </w:rPr>
      </w:pPr>
      <w:r w:rsidRPr="00736684">
        <w:rPr>
          <w:rStyle w:val="Time1"/>
          <w:lang w:val="en-US"/>
        </w:rPr>
        <w:t>Ad laudes</w:t>
      </w:r>
      <w:r w:rsidR="00885488">
        <w:rPr>
          <w:lang w:val="en-US"/>
        </w:rPr>
        <w:t xml:space="preserve"> AN </w:t>
      </w:r>
      <w:r w:rsidR="003C01B7" w:rsidRPr="00736684">
        <w:rPr>
          <w:rStyle w:val="Incipit"/>
          <w:lang w:val="en-US"/>
        </w:rPr>
        <w:t>Dixit Hi</w:t>
      </w:r>
      <w:r w:rsidR="00885488" w:rsidRPr="00736684">
        <w:rPr>
          <w:rStyle w:val="Incipit"/>
          <w:lang w:val="en-US"/>
        </w:rPr>
        <w:t>p</w:t>
      </w:r>
      <w:r w:rsidR="003C01B7" w:rsidRPr="00736684">
        <w:rPr>
          <w:rStyle w:val="Incipit"/>
          <w:lang w:val="en-US"/>
        </w:rPr>
        <w:t>p</w:t>
      </w:r>
      <w:r w:rsidR="00885488" w:rsidRPr="00736684">
        <w:rPr>
          <w:rStyle w:val="Incipit"/>
          <w:lang w:val="en-US"/>
        </w:rPr>
        <w:t>ol</w:t>
      </w:r>
      <w:r w:rsidR="003C01B7" w:rsidRPr="00736684">
        <w:rPr>
          <w:rStyle w:val="Incipit"/>
          <w:lang w:val="en-US"/>
        </w:rPr>
        <w:t>y</w:t>
      </w:r>
      <w:r w:rsidR="00885488" w:rsidRPr="00736684">
        <w:rPr>
          <w:rStyle w:val="Incipit"/>
          <w:lang w:val="en-US"/>
        </w:rPr>
        <w:t>tus ad Decium</w:t>
      </w:r>
      <w:r w:rsidR="00885488">
        <w:rPr>
          <w:lang w:val="en-US"/>
        </w:rPr>
        <w:t xml:space="preserve"> cum reliquis. HY </w:t>
      </w:r>
      <w:r w:rsidR="00885488" w:rsidRPr="00736684">
        <w:rPr>
          <w:rStyle w:val="Incipit"/>
          <w:lang w:val="en-US"/>
        </w:rPr>
        <w:t>Rex gloriose martyrum</w:t>
      </w:r>
      <w:r w:rsidR="00885488">
        <w:rPr>
          <w:lang w:val="en-US"/>
        </w:rPr>
        <w:t xml:space="preserve">. VS </w:t>
      </w:r>
      <w:r w:rsidR="00885488" w:rsidRPr="00736684">
        <w:rPr>
          <w:rStyle w:val="Incipit"/>
          <w:lang w:val="en-US"/>
        </w:rPr>
        <w:t>Iustorum animae</w:t>
      </w:r>
      <w:r w:rsidR="00885488">
        <w:rPr>
          <w:lang w:val="en-US"/>
        </w:rPr>
        <w:t xml:space="preserve">. AB </w:t>
      </w:r>
      <w:r w:rsidR="00885488" w:rsidRPr="00736684">
        <w:rPr>
          <w:rStyle w:val="Incipit"/>
          <w:lang w:val="en-US"/>
        </w:rPr>
        <w:t xml:space="preserve">Oravit sanctus </w:t>
      </w:r>
      <w:r w:rsidR="003C01B7" w:rsidRPr="00736684">
        <w:rPr>
          <w:rStyle w:val="Incipit"/>
          <w:lang w:val="en-US"/>
        </w:rPr>
        <w:t>Hippolytus</w:t>
      </w:r>
      <w:r w:rsidR="00885488">
        <w:rPr>
          <w:lang w:val="en-US"/>
        </w:rPr>
        <w:t xml:space="preserve">. </w:t>
      </w:r>
      <w:r w:rsidR="00164D1B">
        <w:rPr>
          <w:lang w:val="en-US"/>
        </w:rPr>
        <w:t>Suffragium de sancto Laurentio</w:t>
      </w:r>
      <w:r w:rsidR="00885488">
        <w:rPr>
          <w:lang w:val="en-US"/>
        </w:rPr>
        <w:t xml:space="preserve">. De beata virgine </w:t>
      </w:r>
      <w:r w:rsidR="00BA24A1">
        <w:rPr>
          <w:lang w:val="en-US"/>
        </w:rPr>
        <w:t>[</w:t>
      </w:r>
      <w:r w:rsidR="00885488">
        <w:rPr>
          <w:lang w:val="en-US"/>
        </w:rPr>
        <w:t>AC</w:t>
      </w:r>
      <w:r w:rsidR="00BA24A1">
        <w:rPr>
          <w:lang w:val="en-US"/>
        </w:rPr>
        <w:t>]</w:t>
      </w:r>
      <w:r w:rsidR="00885488">
        <w:rPr>
          <w:lang w:val="en-US"/>
        </w:rPr>
        <w:t xml:space="preserve"> </w:t>
      </w:r>
      <w:r w:rsidR="00885488" w:rsidRPr="00794880">
        <w:rPr>
          <w:rStyle w:val="Incipit"/>
          <w:lang w:val="en-US"/>
        </w:rPr>
        <w:t>Tota</w:t>
      </w:r>
      <w:r w:rsidR="005A362F" w:rsidRPr="005A362F">
        <w:rPr>
          <w:i/>
          <w:lang w:val="en-US"/>
        </w:rPr>
        <w:t xml:space="preserve"> </w:t>
      </w:r>
      <w:r w:rsidR="00885488" w:rsidRPr="00794880">
        <w:rPr>
          <w:rStyle w:val="Incipit"/>
          <w:lang w:val="en-US"/>
        </w:rPr>
        <w:t>pulchra</w:t>
      </w:r>
      <w:r w:rsidR="005A362F" w:rsidRPr="005A362F">
        <w:rPr>
          <w:i/>
          <w:lang w:val="en-US"/>
        </w:rPr>
        <w:t xml:space="preserve"> </w:t>
      </w:r>
      <w:r w:rsidR="00885488" w:rsidRPr="00794880">
        <w:rPr>
          <w:rStyle w:val="Incipit"/>
          <w:lang w:val="en-US"/>
        </w:rPr>
        <w:t>es</w:t>
      </w:r>
      <w:r w:rsidR="00885488">
        <w:rPr>
          <w:lang w:val="en-US"/>
        </w:rPr>
        <w:t xml:space="preserve">. </w:t>
      </w:r>
      <w:r w:rsidR="00DD0E6D">
        <w:rPr>
          <w:lang w:val="en-US"/>
        </w:rPr>
        <w:t xml:space="preserve">[BD] </w:t>
      </w:r>
      <w:r w:rsidR="005F6F99" w:rsidRPr="00794880">
        <w:rPr>
          <w:rStyle w:val="Incipit"/>
          <w:lang w:val="en-US"/>
        </w:rPr>
        <w:t>Benedic</w:t>
      </w:r>
      <w:r w:rsidR="00B464C0">
        <w:rPr>
          <w:rStyle w:val="Incipit"/>
          <w:lang w:val="en-US"/>
        </w:rPr>
        <w:t>%D::tus%</w:t>
      </w:r>
      <w:r w:rsidR="005F6F99" w:rsidRPr="00794880">
        <w:rPr>
          <w:rStyle w:val="Incipit"/>
          <w:lang w:val="en-US"/>
        </w:rPr>
        <w:t>amus</w:t>
      </w:r>
      <w:r w:rsidR="00DD0E6D">
        <w:rPr>
          <w:lang w:val="en-US"/>
        </w:rPr>
        <w:t xml:space="preserve"> d</w:t>
      </w:r>
      <w:r w:rsidR="00885488">
        <w:rPr>
          <w:lang w:val="en-US"/>
        </w:rPr>
        <w:t>e martyribus.</w:t>
      </w:r>
    </w:p>
    <w:p w:rsidR="00885488" w:rsidRDefault="00327BC0" w:rsidP="00415109">
      <w:pPr>
        <w:rPr>
          <w:lang w:val="en-US"/>
        </w:rPr>
      </w:pPr>
      <w:r w:rsidRPr="00736684">
        <w:rPr>
          <w:rStyle w:val="Time1"/>
          <w:lang w:val="en-US"/>
        </w:rPr>
        <w:t>Ad horas</w:t>
      </w:r>
      <w:r w:rsidR="00885488">
        <w:rPr>
          <w:lang w:val="en-US"/>
        </w:rPr>
        <w:t xml:space="preserve"> laudes dicantur.</w:t>
      </w:r>
    </w:p>
    <w:p w:rsidR="00885488" w:rsidRPr="00B779A9" w:rsidRDefault="00327BC0" w:rsidP="00415109">
      <w:pPr>
        <w:rPr>
          <w:lang w:val="pt-PT"/>
        </w:rPr>
      </w:pPr>
      <w:r w:rsidRPr="00736684">
        <w:rPr>
          <w:rStyle w:val="Time1"/>
          <w:lang w:val="en-US"/>
        </w:rPr>
        <w:t>Ad officium</w:t>
      </w:r>
      <w:r w:rsidR="00885488">
        <w:rPr>
          <w:lang w:val="en-US"/>
        </w:rPr>
        <w:t xml:space="preserve"> IN </w:t>
      </w:r>
      <w:r w:rsidR="00885488" w:rsidRPr="00736684">
        <w:rPr>
          <w:rStyle w:val="Incipit"/>
          <w:lang w:val="en-US"/>
        </w:rPr>
        <w:t>Iusti epulentur et exultent</w:t>
      </w:r>
      <w:r w:rsidR="00885488">
        <w:rPr>
          <w:lang w:val="en-US"/>
        </w:rPr>
        <w:t xml:space="preserve">. </w:t>
      </w:r>
      <w:r w:rsidR="00DD0E6D">
        <w:rPr>
          <w:lang w:val="en-US"/>
        </w:rPr>
        <w:t xml:space="preserve">[KY] </w:t>
      </w:r>
      <w:r w:rsidR="00885488" w:rsidRPr="00736684">
        <w:rPr>
          <w:rStyle w:val="Incipit"/>
          <w:lang w:val="en-US"/>
        </w:rPr>
        <w:t>Kyrie</w:t>
      </w:r>
      <w:r w:rsidR="00885488">
        <w:rPr>
          <w:lang w:val="en-US"/>
        </w:rPr>
        <w:t xml:space="preserve"> et </w:t>
      </w:r>
      <w:r w:rsidR="00DD0E6D">
        <w:rPr>
          <w:lang w:val="en-US"/>
        </w:rPr>
        <w:t xml:space="preserve">[SA] </w:t>
      </w:r>
      <w:r w:rsidR="00885488" w:rsidRPr="00736684">
        <w:rPr>
          <w:rStyle w:val="Incipit"/>
          <w:lang w:val="en-US"/>
        </w:rPr>
        <w:t>Sanctus</w:t>
      </w:r>
      <w:r w:rsidR="00885488">
        <w:rPr>
          <w:lang w:val="en-US"/>
        </w:rPr>
        <w:t xml:space="preserve"> de martyribus. </w:t>
      </w:r>
      <w:r w:rsidR="00885488" w:rsidRPr="00B779A9">
        <w:rPr>
          <w:lang w:val="it-IT"/>
        </w:rPr>
        <w:t xml:space="preserve">GR </w:t>
      </w:r>
      <w:r w:rsidR="00885488" w:rsidRPr="00736684">
        <w:rPr>
          <w:rStyle w:val="Incipit"/>
          <w:lang w:val="it-IT"/>
        </w:rPr>
        <w:t>Iustorum animae</w:t>
      </w:r>
      <w:r w:rsidR="00DD1415">
        <w:rPr>
          <w:lang w:val="it-IT"/>
        </w:rPr>
        <w:t>@</w:t>
      </w:r>
      <w:r w:rsidR="00DD1415" w:rsidRPr="00B779A9">
        <w:rPr>
          <w:lang w:val="it-IT"/>
        </w:rPr>
        <w:t>169.</w:t>
      </w:r>
      <w:r w:rsidR="00885488" w:rsidRPr="00B779A9">
        <w:rPr>
          <w:lang w:val="it-IT"/>
        </w:rPr>
        <w:t xml:space="preserve"> AL</w:t>
      </w:r>
      <w:r w:rsidR="00DD0E6D" w:rsidRPr="00B779A9">
        <w:rPr>
          <w:lang w:val="it-IT"/>
        </w:rPr>
        <w:t>V</w:t>
      </w:r>
      <w:r w:rsidR="00885488" w:rsidRPr="00B779A9">
        <w:rPr>
          <w:lang w:val="it-IT"/>
        </w:rPr>
        <w:t xml:space="preserve"> </w:t>
      </w:r>
      <w:r w:rsidR="00885488" w:rsidRPr="00736684">
        <w:rPr>
          <w:rStyle w:val="Incipit"/>
          <w:lang w:val="it-IT"/>
        </w:rPr>
        <w:t>Laetamini in domino</w:t>
      </w:r>
      <w:r w:rsidR="00DD1415">
        <w:rPr>
          <w:lang w:val="it-IT"/>
        </w:rPr>
        <w:t>@</w:t>
      </w:r>
      <w:r w:rsidR="00DD1415" w:rsidRPr="00B779A9">
        <w:rPr>
          <w:lang w:val="it-IT"/>
        </w:rPr>
        <w:t>228.</w:t>
      </w:r>
      <w:r w:rsidR="00885488" w:rsidRPr="00B779A9">
        <w:rPr>
          <w:lang w:val="it-IT"/>
        </w:rPr>
        <w:t xml:space="preserve"> SE </w:t>
      </w:r>
      <w:r w:rsidR="00885488" w:rsidRPr="00736684">
        <w:rPr>
          <w:rStyle w:val="Incipit"/>
          <w:lang w:val="it-IT"/>
        </w:rPr>
        <w:t>Ad triumphalia martyrum</w:t>
      </w:r>
      <w:r w:rsidR="00DD1415">
        <w:rPr>
          <w:lang w:val="it-IT"/>
        </w:rPr>
        <w:t>@</w:t>
      </w:r>
      <w:r w:rsidR="00DD1415" w:rsidRPr="00B779A9">
        <w:rPr>
          <w:lang w:val="it-IT"/>
        </w:rPr>
        <w:t>321.</w:t>
      </w:r>
      <w:r w:rsidR="00885488" w:rsidRPr="00B779A9">
        <w:rPr>
          <w:lang w:val="it-IT"/>
        </w:rPr>
        <w:t xml:space="preserve"> </w:t>
      </w:r>
      <w:r w:rsidR="00885488" w:rsidRPr="00B779A9">
        <w:rPr>
          <w:lang w:val="pt-PT"/>
        </w:rPr>
        <w:t xml:space="preserve">OF </w:t>
      </w:r>
      <w:r w:rsidR="00885488" w:rsidRPr="00736684">
        <w:rPr>
          <w:rStyle w:val="Incipit"/>
          <w:lang w:val="pt-PT"/>
        </w:rPr>
        <w:t>Anima nostra sicut passer</w:t>
      </w:r>
      <w:r w:rsidR="00DD1415">
        <w:rPr>
          <w:lang w:val="pt-PT"/>
        </w:rPr>
        <w:t>@</w:t>
      </w:r>
      <w:r w:rsidR="00DD1415" w:rsidRPr="00B779A9">
        <w:rPr>
          <w:lang w:val="pt-PT"/>
        </w:rPr>
        <w:t>21.</w:t>
      </w:r>
      <w:r w:rsidR="00885488" w:rsidRPr="00B779A9">
        <w:rPr>
          <w:lang w:val="pt-PT"/>
        </w:rPr>
        <w:t xml:space="preserve"> CO </w:t>
      </w:r>
      <w:r w:rsidR="00885488" w:rsidRPr="00736684">
        <w:rPr>
          <w:rStyle w:val="Incipit"/>
          <w:lang w:val="pt-PT"/>
        </w:rPr>
        <w:t xml:space="preserve">Dico autem </w:t>
      </w:r>
      <w:r w:rsidR="001B7479" w:rsidRPr="00736684">
        <w:rPr>
          <w:rStyle w:val="Incipit"/>
          <w:lang w:val="pt-PT"/>
        </w:rPr>
        <w:t>vobis</w:t>
      </w:r>
      <w:r w:rsidR="00DD1415">
        <w:rPr>
          <w:lang w:val="pt-PT"/>
        </w:rPr>
        <w:t>@</w:t>
      </w:r>
      <w:r w:rsidR="00DD1415" w:rsidRPr="00B779A9">
        <w:rPr>
          <w:lang w:val="pt-PT"/>
        </w:rPr>
        <w:t>181.</w:t>
      </w:r>
    </w:p>
    <w:p w:rsidR="00885488" w:rsidRPr="00736684" w:rsidRDefault="00327BC0" w:rsidP="00415109">
      <w:pPr>
        <w:rPr>
          <w:lang w:val="pt-PT"/>
        </w:rPr>
      </w:pPr>
      <w:r w:rsidRPr="00736684">
        <w:rPr>
          <w:rStyle w:val="Time1"/>
          <w:lang w:val="pt-PT"/>
        </w:rPr>
        <w:lastRenderedPageBreak/>
        <w:t>Ad secundas vesperas</w:t>
      </w:r>
      <w:r w:rsidR="00885488" w:rsidRPr="00B779A9">
        <w:rPr>
          <w:lang w:val="pt-PT"/>
        </w:rPr>
        <w:t xml:space="preserve"> AN </w:t>
      </w:r>
      <w:r w:rsidR="00885488" w:rsidRPr="00736684">
        <w:rPr>
          <w:rStyle w:val="Incipit"/>
          <w:lang w:val="pt-PT"/>
        </w:rPr>
        <w:t xml:space="preserve">Virgam </w:t>
      </w:r>
      <w:r w:rsidR="00C31823" w:rsidRPr="00736684">
        <w:rPr>
          <w:rStyle w:val="Incipit"/>
          <w:lang w:val="pt-PT"/>
        </w:rPr>
        <w:t>vir</w:t>
      </w:r>
      <w:r w:rsidR="00885488" w:rsidRPr="00736684">
        <w:rPr>
          <w:rStyle w:val="Incipit"/>
          <w:lang w:val="pt-PT"/>
        </w:rPr>
        <w:t>tutis</w:t>
      </w:r>
      <w:r w:rsidR="00885488" w:rsidRPr="00B779A9">
        <w:rPr>
          <w:lang w:val="pt-PT"/>
        </w:rPr>
        <w:t xml:space="preserve"> cum reliquis. </w:t>
      </w:r>
      <w:r w:rsidR="00885488" w:rsidRPr="00B779A9">
        <w:rPr>
          <w:lang w:val="fr-FR"/>
        </w:rPr>
        <w:t xml:space="preserve">PS </w:t>
      </w:r>
      <w:r w:rsidR="00885488" w:rsidRPr="00736684">
        <w:rPr>
          <w:rStyle w:val="Incipit"/>
          <w:lang w:val="fr-FR"/>
        </w:rPr>
        <w:t>Dixit dominus</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 xml:space="preserve">Beatus </w:t>
      </w:r>
      <w:r w:rsidR="00C31823" w:rsidRPr="00736684">
        <w:rPr>
          <w:rStyle w:val="Incipit"/>
          <w:lang w:val="fr-FR"/>
        </w:rPr>
        <w:t>vir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 xml:space="preserve">In </w:t>
      </w:r>
      <w:r w:rsidR="009772E9" w:rsidRPr="00736684">
        <w:rPr>
          <w:rStyle w:val="Incipit"/>
          <w:lang w:val="fr-FR"/>
        </w:rPr>
        <w:t>conv</w:t>
      </w:r>
      <w:r w:rsidR="00885488" w:rsidRPr="00736684">
        <w:rPr>
          <w:rStyle w:val="Incipit"/>
          <w:lang w:val="fr-FR"/>
        </w:rPr>
        <w:t>ertendo</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Eripe me domine</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 xml:space="preserve">Lauda </w:t>
      </w:r>
      <w:r w:rsidR="00567E70" w:rsidRPr="00736684">
        <w:rPr>
          <w:rStyle w:val="Incipit"/>
          <w:lang w:val="fr-FR"/>
        </w:rPr>
        <w:t>Hierusalem</w:t>
      </w:r>
      <w:r w:rsidR="00885488" w:rsidRPr="00B779A9">
        <w:rPr>
          <w:lang w:val="fr-FR"/>
        </w:rPr>
        <w:t xml:space="preserve">. HY </w:t>
      </w:r>
      <w:r w:rsidR="00885488" w:rsidRPr="00736684">
        <w:rPr>
          <w:rStyle w:val="Incipit"/>
          <w:lang w:val="fr-FR"/>
        </w:rPr>
        <w:t>Rex gloriose</w:t>
      </w:r>
      <w:r w:rsidR="00885488" w:rsidRPr="00B779A9">
        <w:rPr>
          <w:lang w:val="fr-FR"/>
        </w:rPr>
        <w:t xml:space="preserve">. VS </w:t>
      </w:r>
      <w:r w:rsidR="00885488" w:rsidRPr="00736684">
        <w:rPr>
          <w:rStyle w:val="Incipit"/>
          <w:lang w:val="fr-FR"/>
        </w:rPr>
        <w:t>Iustorum animae</w:t>
      </w:r>
      <w:r w:rsidR="00885488" w:rsidRPr="00B779A9">
        <w:rPr>
          <w:lang w:val="fr-FR"/>
        </w:rPr>
        <w:t xml:space="preserve">. AM </w:t>
      </w:r>
      <w:r w:rsidR="00885488" w:rsidRPr="00736684">
        <w:rPr>
          <w:rStyle w:val="Incipit"/>
          <w:lang w:val="fr-FR"/>
        </w:rPr>
        <w:t>I</w:t>
      </w:r>
      <w:r w:rsidR="003C01B7" w:rsidRPr="00736684">
        <w:rPr>
          <w:rStyle w:val="Incipit"/>
          <w:lang w:val="fr-FR"/>
        </w:rPr>
        <w:t>ussit Valerianus in conspectu Hi</w:t>
      </w:r>
      <w:r w:rsidR="00885488" w:rsidRPr="00736684">
        <w:rPr>
          <w:rStyle w:val="Incipit"/>
          <w:lang w:val="fr-FR"/>
        </w:rPr>
        <w:t>p</w:t>
      </w:r>
      <w:r w:rsidR="003C01B7" w:rsidRPr="00736684">
        <w:rPr>
          <w:rStyle w:val="Incipit"/>
          <w:lang w:val="fr-FR"/>
        </w:rPr>
        <w:t>poly</w:t>
      </w:r>
      <w:r w:rsidR="00885488" w:rsidRPr="00736684">
        <w:rPr>
          <w:rStyle w:val="Incipit"/>
          <w:lang w:val="fr-FR"/>
        </w:rPr>
        <w:t>ti</w:t>
      </w:r>
      <w:r w:rsidR="00885488" w:rsidRPr="00B779A9">
        <w:rPr>
          <w:lang w:val="fr-FR"/>
        </w:rPr>
        <w:t xml:space="preserve">. </w:t>
      </w:r>
      <w:r w:rsidR="00B464C0">
        <w:rPr>
          <w:lang w:val="pt-PT"/>
        </w:rPr>
        <w:t>Suffragium d</w:t>
      </w:r>
      <w:r w:rsidR="00DD0E6D" w:rsidRPr="00B779A9">
        <w:rPr>
          <w:lang w:val="pt-PT"/>
        </w:rPr>
        <w:t xml:space="preserve">e sancto Eusebio </w:t>
      </w:r>
      <w:r w:rsidR="00B464C0">
        <w:rPr>
          <w:lang w:val="pt-PT"/>
        </w:rPr>
        <w:t>[</w:t>
      </w:r>
      <w:r w:rsidR="00885488" w:rsidRPr="00B779A9">
        <w:rPr>
          <w:lang w:val="pt-PT"/>
        </w:rPr>
        <w:t>AC</w:t>
      </w:r>
      <w:r w:rsidR="00B464C0">
        <w:rPr>
          <w:lang w:val="pt-PT"/>
        </w:rPr>
        <w:t>]</w:t>
      </w:r>
      <w:r w:rsidR="00885488" w:rsidRPr="00B779A9">
        <w:rPr>
          <w:lang w:val="pt-PT"/>
        </w:rPr>
        <w:t xml:space="preserve"> </w:t>
      </w:r>
      <w:r w:rsidR="00885488" w:rsidRPr="00794880">
        <w:rPr>
          <w:rStyle w:val="Incipit"/>
          <w:lang w:val="pt-PT"/>
        </w:rPr>
        <w:t>Similabo</w:t>
      </w:r>
      <w:r w:rsidR="005A362F" w:rsidRPr="005A362F">
        <w:rPr>
          <w:i/>
          <w:lang w:val="pt-PT"/>
        </w:rPr>
        <w:t xml:space="preserve"> </w:t>
      </w:r>
      <w:r w:rsidR="00885488" w:rsidRPr="00794880">
        <w:rPr>
          <w:rStyle w:val="Incipit"/>
          <w:lang w:val="pt-PT"/>
        </w:rPr>
        <w:t>eum</w:t>
      </w:r>
      <w:r w:rsidR="00885488" w:rsidRPr="00B779A9">
        <w:rPr>
          <w:lang w:val="pt-PT"/>
        </w:rPr>
        <w:t xml:space="preserve">. </w:t>
      </w:r>
      <w:r w:rsidR="00B464C0">
        <w:rPr>
          <w:lang w:val="pt-PT"/>
        </w:rPr>
        <w:t>De sancto Laurentio</w:t>
      </w:r>
      <w:r w:rsidR="00885488" w:rsidRPr="00B779A9">
        <w:rPr>
          <w:lang w:val="pt-PT"/>
        </w:rPr>
        <w:t xml:space="preserve">.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Maria</w:t>
      </w:r>
      <w:r w:rsidR="005A362F" w:rsidRPr="005A362F">
        <w:rPr>
          <w:i/>
          <w:lang w:val="pt-PT"/>
        </w:rPr>
        <w:t xml:space="preserve"> </w:t>
      </w:r>
      <w:r w:rsidR="00885488" w:rsidRPr="00794880">
        <w:rPr>
          <w:rStyle w:val="Incipit"/>
          <w:lang w:val="pt-PT"/>
        </w:rPr>
        <w:t>virgo</w:t>
      </w:r>
      <w:r w:rsidR="00885488" w:rsidRPr="00B779A9">
        <w:rPr>
          <w:lang w:val="pt-PT"/>
        </w:rPr>
        <w:t xml:space="preserve">. </w:t>
      </w:r>
      <w:r w:rsidR="00DD0E6D" w:rsidRPr="00B779A9">
        <w:rPr>
          <w:lang w:val="pt-PT"/>
        </w:rPr>
        <w:t xml:space="preserve">[BD] </w:t>
      </w:r>
      <w:r w:rsidR="005F6F99" w:rsidRPr="00794880">
        <w:rPr>
          <w:rStyle w:val="Incipit"/>
          <w:lang w:val="pt-PT"/>
        </w:rPr>
        <w:t>Benedicamus</w:t>
      </w:r>
      <w:r w:rsidR="00DD0E6D" w:rsidRPr="00B779A9">
        <w:rPr>
          <w:lang w:val="pt-PT"/>
        </w:rPr>
        <w:t xml:space="preserve"> d</w:t>
      </w:r>
      <w:r w:rsidR="00885488" w:rsidRPr="00B779A9">
        <w:rPr>
          <w:lang w:val="pt-PT"/>
        </w:rPr>
        <w:t>e martyribus.</w:t>
      </w:r>
    </w:p>
    <w:p w:rsidR="00885488" w:rsidRPr="00736684" w:rsidRDefault="00B464C0" w:rsidP="00415109">
      <w:pPr>
        <w:pStyle w:val="berschrift1"/>
        <w:rPr>
          <w:lang w:val="pt-PT"/>
        </w:rPr>
      </w:pPr>
      <w:r w:rsidRPr="00736684">
        <w:rPr>
          <w:lang w:val="pt-PT"/>
        </w:rPr>
        <w:t xml:space="preserve">(35r) </w:t>
      </w:r>
      <w:r w:rsidR="00327BC0" w:rsidRPr="00736684">
        <w:rPr>
          <w:lang w:val="pt-PT"/>
        </w:rPr>
        <w:t>DE SANCTO EUSEBIO</w:t>
      </w:r>
    </w:p>
    <w:p w:rsidR="00885488" w:rsidRPr="00B779A9" w:rsidRDefault="00885488" w:rsidP="00415109">
      <w:pPr>
        <w:rPr>
          <w:lang w:val="pt-PT"/>
        </w:rPr>
      </w:pPr>
      <w:r w:rsidRPr="00B779A9">
        <w:rPr>
          <w:lang w:val="pt-PT"/>
        </w:rPr>
        <w:t>Tres lectiones facimus ut de simplici confessore.</w:t>
      </w:r>
    </w:p>
    <w:p w:rsidR="00885488" w:rsidRPr="005B472A" w:rsidRDefault="00327BC0" w:rsidP="00415109">
      <w:pPr>
        <w:rPr>
          <w:lang w:val="en-US"/>
        </w:rPr>
      </w:pPr>
      <w:r w:rsidRPr="00736684">
        <w:rPr>
          <w:rStyle w:val="Time1"/>
          <w:lang w:val="pt-PT"/>
        </w:rPr>
        <w:t>Ad matutinum</w:t>
      </w:r>
      <w:r w:rsidR="00885488" w:rsidRPr="00B779A9">
        <w:rPr>
          <w:lang w:val="pt-PT"/>
        </w:rPr>
        <w:t xml:space="preserve"> I</w:t>
      </w:r>
      <w:r w:rsidR="00DD0E6D" w:rsidRPr="00B779A9">
        <w:rPr>
          <w:lang w:val="pt-PT"/>
        </w:rPr>
        <w:t>N</w:t>
      </w:r>
      <w:r w:rsidR="00885488" w:rsidRPr="00B779A9">
        <w:rPr>
          <w:lang w:val="pt-PT"/>
        </w:rPr>
        <w:t xml:space="preserve">V </w:t>
      </w:r>
      <w:r w:rsidR="00885488" w:rsidRPr="00794880">
        <w:rPr>
          <w:rStyle w:val="Incipit"/>
          <w:lang w:val="pt-PT"/>
        </w:rPr>
        <w:t>Regem</w:t>
      </w:r>
      <w:r w:rsidR="005A362F" w:rsidRPr="005A362F">
        <w:rPr>
          <w:i/>
          <w:lang w:val="pt-PT"/>
        </w:rPr>
        <w:t xml:space="preserve"> </w:t>
      </w:r>
      <w:r w:rsidR="00885488" w:rsidRPr="00794880">
        <w:rPr>
          <w:rStyle w:val="Incipit"/>
          <w:lang w:val="pt-PT"/>
        </w:rPr>
        <w:t>confessorum</w:t>
      </w:r>
      <w:r w:rsidR="005A362F" w:rsidRPr="005A362F">
        <w:rPr>
          <w:i/>
          <w:lang w:val="pt-PT"/>
        </w:rPr>
        <w:t xml:space="preserve"> </w:t>
      </w:r>
      <w:r w:rsidR="00885488" w:rsidRPr="00794880">
        <w:rPr>
          <w:rStyle w:val="Incipit"/>
          <w:lang w:val="pt-PT"/>
        </w:rPr>
        <w:t>dominum</w:t>
      </w:r>
      <w:r w:rsidR="00885488" w:rsidRPr="00B779A9">
        <w:rPr>
          <w:lang w:val="pt-PT"/>
        </w:rPr>
        <w:t xml:space="preserve">. </w:t>
      </w:r>
      <w:r w:rsidR="00982EF5" w:rsidRPr="00B779A9">
        <w:rPr>
          <w:lang w:val="pt-PT"/>
        </w:rPr>
        <w:t>Hymnu</w:t>
      </w:r>
      <w:r w:rsidR="00B464C0">
        <w:rPr>
          <w:lang w:val="pt-PT"/>
        </w:rPr>
        <w:t>s,</w:t>
      </w:r>
      <w:r w:rsidR="00885488" w:rsidRPr="00B779A9">
        <w:rPr>
          <w:lang w:val="pt-PT"/>
        </w:rPr>
        <w:t xml:space="preserve"> antiphonae</w:t>
      </w:r>
      <w:r w:rsidR="00B464C0">
        <w:rPr>
          <w:lang w:val="pt-PT"/>
        </w:rPr>
        <w:t>,</w:t>
      </w:r>
      <w:r w:rsidR="00885488" w:rsidRPr="00B779A9">
        <w:rPr>
          <w:lang w:val="pt-PT"/>
        </w:rPr>
        <w:t xml:space="preserve"> et psalmi ferialiter. VS </w:t>
      </w:r>
      <w:r w:rsidR="00885488" w:rsidRPr="00794880">
        <w:rPr>
          <w:rStyle w:val="Incipit"/>
          <w:lang w:val="pt-PT"/>
        </w:rPr>
        <w:t>Gloria</w:t>
      </w:r>
      <w:r w:rsidR="005A362F" w:rsidRPr="005A362F">
        <w:rPr>
          <w:i/>
          <w:lang w:val="pt-PT"/>
        </w:rPr>
        <w:t xml:space="preserve"> </w:t>
      </w:r>
      <w:r w:rsidR="00885488" w:rsidRPr="00794880">
        <w:rPr>
          <w:rStyle w:val="Incipit"/>
          <w:lang w:val="pt-PT"/>
        </w:rPr>
        <w:t>et</w:t>
      </w:r>
      <w:r w:rsidR="005A362F" w:rsidRPr="005A362F">
        <w:rPr>
          <w:i/>
          <w:lang w:val="pt-PT"/>
        </w:rPr>
        <w:t xml:space="preserve"> </w:t>
      </w:r>
      <w:r w:rsidR="00885488" w:rsidRPr="00794880">
        <w:rPr>
          <w:rStyle w:val="Incipit"/>
          <w:lang w:val="pt-PT"/>
        </w:rPr>
        <w:t>honore</w:t>
      </w:r>
      <w:r w:rsidR="00446066" w:rsidRPr="00B779A9">
        <w:rPr>
          <w:lang w:val="pt-PT"/>
        </w:rPr>
        <w:t>. Evangelium n</w:t>
      </w:r>
      <w:r w:rsidR="00885488" w:rsidRPr="00B779A9">
        <w:rPr>
          <w:lang w:val="pt-PT"/>
        </w:rPr>
        <w:t>on de eo sed de vigilia assumptionis dicetur</w:t>
      </w:r>
      <w:r w:rsidR="00446066" w:rsidRPr="00B779A9">
        <w:rPr>
          <w:lang w:val="pt-PT"/>
        </w:rPr>
        <w:t>.</w:t>
      </w:r>
      <w:r w:rsidR="00885488" w:rsidRPr="00B779A9">
        <w:rPr>
          <w:lang w:val="pt-PT"/>
        </w:rPr>
        <w:t xml:space="preserve"> </w:t>
      </w:r>
      <w:r w:rsidR="00446066" w:rsidRPr="00B779A9">
        <w:rPr>
          <w:lang w:val="pt-PT"/>
        </w:rPr>
        <w:t>[</w:t>
      </w:r>
      <w:r w:rsidR="00885488" w:rsidRPr="00B779A9">
        <w:rPr>
          <w:lang w:val="pt-PT"/>
        </w:rPr>
        <w:t>EV</w:t>
      </w:r>
      <w:r w:rsidR="00446066" w:rsidRPr="00B779A9">
        <w:rPr>
          <w:lang w:val="pt-PT"/>
        </w:rPr>
        <w:t>]</w:t>
      </w:r>
      <w:r w:rsidR="00885488" w:rsidRPr="00B779A9">
        <w:rPr>
          <w:lang w:val="pt-PT"/>
        </w:rPr>
        <w:t xml:space="preserve"> </w:t>
      </w:r>
      <w:r w:rsidR="00885488" w:rsidRPr="00794880">
        <w:rPr>
          <w:rStyle w:val="Incipit"/>
          <w:lang w:val="pt-PT"/>
        </w:rPr>
        <w:t>Extollens</w:t>
      </w:r>
      <w:r w:rsidR="005A362F" w:rsidRPr="005A362F">
        <w:rPr>
          <w:i/>
          <w:lang w:val="pt-PT"/>
        </w:rPr>
        <w:t xml:space="preserve"> </w:t>
      </w:r>
      <w:r w:rsidR="00702792" w:rsidRPr="00794880">
        <w:rPr>
          <w:rStyle w:val="Incipit"/>
          <w:lang w:val="pt-PT"/>
        </w:rPr>
        <w:t>voc</w:t>
      </w:r>
      <w:r w:rsidR="00885488" w:rsidRPr="00794880">
        <w:rPr>
          <w:rStyle w:val="Incipit"/>
          <w:lang w:val="pt-PT"/>
        </w:rPr>
        <w:t>em</w:t>
      </w:r>
      <w:r w:rsidR="005A362F" w:rsidRPr="005A362F">
        <w:rPr>
          <w:i/>
          <w:lang w:val="pt-PT"/>
        </w:rPr>
        <w:t xml:space="preserve"> </w:t>
      </w:r>
      <w:r w:rsidR="00885488" w:rsidRPr="00794880">
        <w:rPr>
          <w:rStyle w:val="Incipit"/>
          <w:lang w:val="pt-PT"/>
        </w:rPr>
        <w:t>quaedam</w:t>
      </w:r>
      <w:r w:rsidR="005A362F" w:rsidRPr="005A362F">
        <w:rPr>
          <w:i/>
          <w:lang w:val="pt-PT"/>
        </w:rPr>
        <w:t xml:space="preserve"> </w:t>
      </w:r>
      <w:r w:rsidR="00885488" w:rsidRPr="00794880">
        <w:rPr>
          <w:rStyle w:val="Incipit"/>
          <w:lang w:val="pt-PT"/>
        </w:rPr>
        <w:t>mulier</w:t>
      </w:r>
      <w:r w:rsidR="00B464C0">
        <w:rPr>
          <w:lang w:val="pt-PT"/>
        </w:rPr>
        <w:t xml:space="preserve"> pro</w:t>
      </w:r>
      <w:r w:rsidR="00885488" w:rsidRPr="00B779A9">
        <w:rPr>
          <w:lang w:val="pt-PT"/>
        </w:rPr>
        <w:t>ut notatur de vigilia assumptionis</w:t>
      </w:r>
      <w:r w:rsidR="00A86011">
        <w:rPr>
          <w:lang w:val="pt-PT"/>
        </w:rPr>
        <w:t xml:space="preserve"> </w:t>
      </w:r>
      <w:r w:rsidR="00A86011" w:rsidRPr="00736684">
        <w:rPr>
          <w:lang w:val="pt-PT"/>
        </w:rPr>
        <w:t>Mariae</w:t>
      </w:r>
      <w:r w:rsidR="00885488" w:rsidRPr="00B779A9">
        <w:rPr>
          <w:lang w:val="pt-PT"/>
        </w:rPr>
        <w:t xml:space="preserve"> in libro de sanctis. </w:t>
      </w:r>
      <w:r w:rsidR="00885488" w:rsidRPr="005B472A">
        <w:rPr>
          <w:lang w:val="en-US"/>
        </w:rPr>
        <w:t xml:space="preserve">RP </w:t>
      </w:r>
      <w:r w:rsidR="00885488" w:rsidRPr="005B472A">
        <w:rPr>
          <w:rStyle w:val="Incipit"/>
          <w:lang w:val="en-US"/>
        </w:rPr>
        <w:t>Euge</w:t>
      </w:r>
      <w:r w:rsidR="005A362F" w:rsidRPr="005B472A">
        <w:rPr>
          <w:i/>
          <w:lang w:val="en-US"/>
        </w:rPr>
        <w:t xml:space="preserve"> </w:t>
      </w:r>
      <w:r w:rsidR="00D66EA2" w:rsidRPr="005B472A">
        <w:rPr>
          <w:rStyle w:val="Incipit"/>
          <w:lang w:val="en-US"/>
        </w:rPr>
        <w:t>serve</w:t>
      </w:r>
      <w:r w:rsidR="00794880" w:rsidRPr="005B472A">
        <w:rPr>
          <w:lang w:val="en-US"/>
        </w:rPr>
        <w:t xml:space="preserve">. </w:t>
      </w:r>
      <w:r w:rsidR="00BA24A1" w:rsidRPr="005B472A">
        <w:rPr>
          <w:lang w:val="en-US"/>
        </w:rPr>
        <w:t>[</w:t>
      </w:r>
      <w:r w:rsidR="00885488" w:rsidRPr="005B472A">
        <w:rPr>
          <w:lang w:val="en-US"/>
        </w:rPr>
        <w:t>RP</w:t>
      </w:r>
      <w:r w:rsidR="00BA24A1" w:rsidRPr="005B472A">
        <w:rPr>
          <w:lang w:val="en-US"/>
        </w:rPr>
        <w:t>]</w:t>
      </w:r>
      <w:r w:rsidR="00885488" w:rsidRPr="005B472A">
        <w:rPr>
          <w:lang w:val="en-US"/>
        </w:rPr>
        <w:t xml:space="preserve"> </w:t>
      </w:r>
      <w:r w:rsidR="00885488" w:rsidRPr="005B472A">
        <w:rPr>
          <w:rStyle w:val="Incipit"/>
          <w:lang w:val="en-US"/>
        </w:rPr>
        <w:t>Iustus</w:t>
      </w:r>
      <w:r w:rsidR="005A362F" w:rsidRPr="005B472A">
        <w:rPr>
          <w:i/>
          <w:lang w:val="en-US"/>
        </w:rPr>
        <w:t xml:space="preserve"> </w:t>
      </w:r>
      <w:r w:rsidR="00885488" w:rsidRPr="005B472A">
        <w:rPr>
          <w:rStyle w:val="Incipit"/>
          <w:lang w:val="en-US"/>
        </w:rPr>
        <w:t>germinabit</w:t>
      </w:r>
      <w:r w:rsidR="00794880" w:rsidRPr="005B472A">
        <w:rPr>
          <w:lang w:val="en-US"/>
        </w:rPr>
        <w:t xml:space="preserve">. </w:t>
      </w:r>
      <w:r w:rsidR="00B464C0" w:rsidRPr="005B472A">
        <w:rPr>
          <w:lang w:val="en-US"/>
        </w:rPr>
        <w:t xml:space="preserve">RP </w:t>
      </w:r>
      <w:r w:rsidRPr="005B472A">
        <w:rPr>
          <w:rStyle w:val="Incipit"/>
          <w:lang w:val="en-US"/>
        </w:rPr>
        <w:t>%D::</w:t>
      </w:r>
      <w:r w:rsidR="00446066" w:rsidRPr="005B472A">
        <w:rPr>
          <w:rStyle w:val="Incipit"/>
          <w:lang w:val="en-US"/>
        </w:rPr>
        <w:t>Desiderium</w:t>
      </w:r>
      <w:r w:rsidR="00D734F4" w:rsidRPr="005B472A">
        <w:rPr>
          <w:rStyle w:val="Incipit"/>
          <w:lang w:val="en-US"/>
        </w:rPr>
        <w:t xml:space="preserve"> </w:t>
      </w:r>
      <w:r w:rsidR="00446066" w:rsidRPr="005B472A">
        <w:rPr>
          <w:rStyle w:val="Incipit"/>
          <w:lang w:val="en-US"/>
        </w:rPr>
        <w:t>animae</w:t>
      </w:r>
      <w:r w:rsidRPr="005B472A">
        <w:rPr>
          <w:rStyle w:val="Incipit"/>
          <w:lang w:val="en-US"/>
        </w:rPr>
        <w:t>%</w:t>
      </w:r>
      <w:r w:rsidR="007D521F" w:rsidRPr="005B472A">
        <w:rPr>
          <w:iCs/>
          <w:lang w:val="en-US"/>
        </w:rPr>
        <w:t xml:space="preserve">. </w:t>
      </w:r>
      <w:r w:rsidR="00A75047" w:rsidRPr="005B472A">
        <w:rPr>
          <w:iCs/>
          <w:lang w:val="en-US"/>
        </w:rPr>
        <w:t xml:space="preserve">[RP] </w:t>
      </w:r>
      <w:r w:rsidR="00A75047" w:rsidRPr="005B472A">
        <w:rPr>
          <w:rStyle w:val="Incipit"/>
          <w:lang w:val="en-US"/>
        </w:rPr>
        <w:t>$E::</w:t>
      </w:r>
      <w:r w:rsidR="00885488" w:rsidRPr="005B472A">
        <w:rPr>
          <w:rStyle w:val="Incipit"/>
          <w:lang w:val="en-US"/>
        </w:rPr>
        <w:t>Ser</w:t>
      </w:r>
      <w:r w:rsidR="00382E22" w:rsidRPr="005B472A">
        <w:rPr>
          <w:rStyle w:val="Incipit"/>
          <w:lang w:val="en-US"/>
        </w:rPr>
        <w:t>vu</w:t>
      </w:r>
      <w:r w:rsidR="00885488" w:rsidRPr="005B472A">
        <w:rPr>
          <w:rStyle w:val="Incipit"/>
          <w:lang w:val="en-US"/>
        </w:rPr>
        <w:t>s</w:t>
      </w:r>
      <w:r w:rsidR="005A362F" w:rsidRPr="005B472A">
        <w:rPr>
          <w:rStyle w:val="Incipit"/>
          <w:lang w:val="en-US"/>
        </w:rPr>
        <w:t xml:space="preserve"> </w:t>
      </w:r>
      <w:r w:rsidR="00885488" w:rsidRPr="005B472A">
        <w:rPr>
          <w:rStyle w:val="Incipit"/>
          <w:lang w:val="en-US"/>
        </w:rPr>
        <w:t>meus</w:t>
      </w:r>
      <w:r w:rsidRPr="005B472A">
        <w:rPr>
          <w:rStyle w:val="Incipit"/>
          <w:lang w:val="en-US"/>
        </w:rPr>
        <w:t>$</w:t>
      </w:r>
      <w:r w:rsidR="00465E69" w:rsidRPr="005B472A">
        <w:rPr>
          <w:lang w:val="en-US"/>
        </w:rPr>
        <w:t>.</w:t>
      </w:r>
    </w:p>
    <w:p w:rsidR="00885488" w:rsidRPr="005B472A" w:rsidRDefault="00327BC0" w:rsidP="00415109">
      <w:pPr>
        <w:rPr>
          <w:lang w:val="en-US"/>
        </w:rPr>
      </w:pPr>
      <w:r w:rsidRPr="005B472A">
        <w:rPr>
          <w:rStyle w:val="Time1"/>
          <w:lang w:val="en-US"/>
        </w:rPr>
        <w:t>Ad laudes</w:t>
      </w:r>
      <w:r w:rsidR="00885488" w:rsidRPr="005B472A">
        <w:rPr>
          <w:lang w:val="en-US"/>
        </w:rPr>
        <w:t xml:space="preserve"> AN </w:t>
      </w:r>
      <w:r w:rsidR="00885488" w:rsidRPr="005B472A">
        <w:rPr>
          <w:rStyle w:val="Incipit"/>
          <w:lang w:val="en-US"/>
        </w:rPr>
        <w:t>Iustum deduxit</w:t>
      </w:r>
      <w:r w:rsidR="00885488" w:rsidRPr="005B472A">
        <w:rPr>
          <w:lang w:val="en-US"/>
        </w:rPr>
        <w:t xml:space="preserve"> sola. HY </w:t>
      </w:r>
      <w:r w:rsidR="00885488" w:rsidRPr="005B472A">
        <w:rPr>
          <w:rStyle w:val="Incipit"/>
          <w:lang w:val="en-US"/>
        </w:rPr>
        <w:t xml:space="preserve">Hic est </w:t>
      </w:r>
      <w:r w:rsidR="00AC32FA" w:rsidRPr="005B472A">
        <w:rPr>
          <w:rStyle w:val="Incipit"/>
          <w:lang w:val="en-US"/>
        </w:rPr>
        <w:t>veru</w:t>
      </w:r>
      <w:r w:rsidR="00885488" w:rsidRPr="005B472A">
        <w:rPr>
          <w:rStyle w:val="Incipit"/>
          <w:lang w:val="en-US"/>
        </w:rPr>
        <w:t>s christicola</w:t>
      </w:r>
      <w:r w:rsidR="00885488" w:rsidRPr="005B472A">
        <w:rPr>
          <w:lang w:val="en-US"/>
        </w:rPr>
        <w:t xml:space="preserve">. VS </w:t>
      </w:r>
      <w:r w:rsidR="00885488" w:rsidRPr="005B472A">
        <w:rPr>
          <w:rStyle w:val="Incipit"/>
          <w:lang w:val="en-US"/>
        </w:rPr>
        <w:t>Iustus ut palma</w:t>
      </w:r>
      <w:r w:rsidR="00885488" w:rsidRPr="005B472A">
        <w:rPr>
          <w:lang w:val="en-US"/>
        </w:rPr>
        <w:t xml:space="preserve">. AB </w:t>
      </w:r>
      <w:r w:rsidR="00D66EA2" w:rsidRPr="005B472A">
        <w:rPr>
          <w:rStyle w:val="Incipit"/>
          <w:lang w:val="en-US"/>
        </w:rPr>
        <w:t>Serve</w:t>
      </w:r>
      <w:r w:rsidR="00885488" w:rsidRPr="005B472A">
        <w:rPr>
          <w:rStyle w:val="Incipit"/>
          <w:lang w:val="en-US"/>
        </w:rPr>
        <w:t xml:space="preserve"> bone et fidelis</w:t>
      </w:r>
      <w:r w:rsidR="00885488" w:rsidRPr="005B472A">
        <w:rPr>
          <w:lang w:val="en-US"/>
        </w:rPr>
        <w:t>.</w:t>
      </w:r>
    </w:p>
    <w:p w:rsidR="00885488" w:rsidRPr="005B472A" w:rsidRDefault="00327BC0" w:rsidP="00415109">
      <w:pPr>
        <w:rPr>
          <w:lang w:val="en-US"/>
        </w:rPr>
      </w:pPr>
      <w:r w:rsidRPr="005B472A">
        <w:rPr>
          <w:rStyle w:val="Time1"/>
          <w:lang w:val="en-US"/>
        </w:rPr>
        <w:t>Ad horas</w:t>
      </w:r>
      <w:r w:rsidR="00885488" w:rsidRPr="005B472A">
        <w:rPr>
          <w:lang w:val="en-US"/>
        </w:rPr>
        <w:t xml:space="preserve"> laudes dicantur.</w:t>
      </w:r>
    </w:p>
    <w:p w:rsidR="00B464C0" w:rsidRPr="005B472A" w:rsidRDefault="00636D09" w:rsidP="00415109">
      <w:pPr>
        <w:rPr>
          <w:lang w:val="en-US"/>
        </w:rPr>
      </w:pPr>
      <w:r w:rsidRPr="005B472A">
        <w:rPr>
          <w:lang w:val="en-US"/>
        </w:rPr>
        <w:t>%D::</w:t>
      </w:r>
      <w:r w:rsidR="00446066" w:rsidRPr="005B472A">
        <w:rPr>
          <w:lang w:val="en-US"/>
        </w:rPr>
        <w:t>Post</w:t>
      </w:r>
      <w:r w:rsidR="00D734F4" w:rsidRPr="005B472A">
        <w:rPr>
          <w:lang w:val="en-US"/>
        </w:rPr>
        <w:t xml:space="preserve"> </w:t>
      </w:r>
      <w:r w:rsidR="00446066" w:rsidRPr="005B472A">
        <w:rPr>
          <w:lang w:val="en-US"/>
        </w:rPr>
        <w:t>tertiam</w:t>
      </w:r>
      <w:r w:rsidRPr="005B472A">
        <w:rPr>
          <w:lang w:val="en-US"/>
        </w:rPr>
        <w:t>%</w:t>
      </w:r>
      <w:r w:rsidR="00B464C0" w:rsidRPr="005B472A">
        <w:rPr>
          <w:lang w:val="en-US"/>
        </w:rPr>
        <w:t xml:space="preserve"> </w:t>
      </w:r>
    </w:p>
    <w:p w:rsidR="00885488" w:rsidRPr="00B779A9" w:rsidRDefault="00B464C0" w:rsidP="00415109">
      <w:pPr>
        <w:rPr>
          <w:lang w:val="pt-PT"/>
        </w:rPr>
      </w:pPr>
      <w:r w:rsidRPr="005B472A">
        <w:rPr>
          <w:lang w:val="en-US"/>
        </w:rPr>
        <w:t>I</w:t>
      </w:r>
      <w:r w:rsidR="00885488" w:rsidRPr="005B472A">
        <w:rPr>
          <w:lang w:val="en-US"/>
        </w:rPr>
        <w:t xml:space="preserve">n vigilia assumptionis Mariae de sancto Eusebio </w:t>
      </w:r>
      <w:r w:rsidR="00885488" w:rsidRPr="005B472A">
        <w:rPr>
          <w:rStyle w:val="Time1"/>
          <w:lang w:val="en-US"/>
        </w:rPr>
        <w:t>missa</w:t>
      </w:r>
      <w:r w:rsidR="00885488" w:rsidRPr="005B472A">
        <w:rPr>
          <w:lang w:val="en-US"/>
        </w:rPr>
        <w:t xml:space="preserve"> post tertiam cantetur. IN </w:t>
      </w:r>
      <w:r w:rsidR="00885488" w:rsidRPr="005B472A">
        <w:rPr>
          <w:rStyle w:val="Incipit"/>
          <w:lang w:val="en-US"/>
        </w:rPr>
        <w:t>Os</w:t>
      </w:r>
      <w:r w:rsidR="005A362F" w:rsidRPr="005B472A">
        <w:rPr>
          <w:i/>
          <w:lang w:val="en-US"/>
        </w:rPr>
        <w:t xml:space="preserve"> </w:t>
      </w:r>
      <w:r w:rsidR="00885488" w:rsidRPr="005B472A">
        <w:rPr>
          <w:rStyle w:val="Incipit"/>
          <w:lang w:val="en-US"/>
        </w:rPr>
        <w:t>iusti</w:t>
      </w:r>
      <w:r w:rsidR="005A362F" w:rsidRPr="005B472A">
        <w:rPr>
          <w:i/>
          <w:lang w:val="en-US"/>
        </w:rPr>
        <w:t xml:space="preserve"> </w:t>
      </w:r>
      <w:r w:rsidR="00885488" w:rsidRPr="005B472A">
        <w:rPr>
          <w:rStyle w:val="Incipit"/>
          <w:lang w:val="en-US"/>
        </w:rPr>
        <w:t>meditabitur</w:t>
      </w:r>
      <w:r w:rsidR="005A362F" w:rsidRPr="005B472A">
        <w:rPr>
          <w:i/>
          <w:lang w:val="en-US"/>
        </w:rPr>
        <w:t xml:space="preserve"> </w:t>
      </w:r>
      <w:r w:rsidR="00636D09" w:rsidRPr="005B472A">
        <w:rPr>
          <w:lang w:val="en-US"/>
        </w:rPr>
        <w:t>%D::</w:t>
      </w:r>
      <w:r w:rsidR="00446066" w:rsidRPr="005B472A">
        <w:rPr>
          <w:lang w:val="en-US"/>
        </w:rPr>
        <w:t>G</w:t>
      </w:r>
      <w:r w:rsidR="00636D09" w:rsidRPr="005B472A">
        <w:rPr>
          <w:lang w:val="en-US"/>
        </w:rPr>
        <w:t>%</w:t>
      </w:r>
      <w:r w:rsidR="00DD1415" w:rsidRPr="005B472A">
        <w:rPr>
          <w:lang w:val="en-US"/>
        </w:rPr>
        <w:t>@28.</w:t>
      </w:r>
      <w:r w:rsidR="00885488" w:rsidRPr="005B472A">
        <w:rPr>
          <w:lang w:val="en-US"/>
        </w:rPr>
        <w:t xml:space="preserve"> GR </w:t>
      </w:r>
      <w:r w:rsidR="00885488" w:rsidRPr="005B472A">
        <w:rPr>
          <w:rStyle w:val="Incipit"/>
          <w:lang w:val="en-US"/>
        </w:rPr>
        <w:t>Os</w:t>
      </w:r>
      <w:r w:rsidR="005A362F" w:rsidRPr="005B472A">
        <w:rPr>
          <w:i/>
          <w:lang w:val="en-US"/>
        </w:rPr>
        <w:t xml:space="preserve"> </w:t>
      </w:r>
      <w:r w:rsidR="00885488" w:rsidRPr="005B472A">
        <w:rPr>
          <w:rStyle w:val="Incipit"/>
          <w:lang w:val="en-US"/>
        </w:rPr>
        <w:t>iusti</w:t>
      </w:r>
      <w:r w:rsidR="00885488" w:rsidRPr="005B472A">
        <w:rPr>
          <w:lang w:val="en-US"/>
        </w:rPr>
        <w:t>. AL</w:t>
      </w:r>
      <w:r w:rsidR="00DD0E6D" w:rsidRPr="005B472A">
        <w:rPr>
          <w:lang w:val="en-US"/>
        </w:rPr>
        <w:t>V</w:t>
      </w:r>
      <w:r w:rsidR="00885488" w:rsidRPr="005B472A">
        <w:rPr>
          <w:lang w:val="en-US"/>
        </w:rPr>
        <w:t xml:space="preserve"> </w:t>
      </w:r>
      <w:r w:rsidR="00885488" w:rsidRPr="005B472A">
        <w:rPr>
          <w:rStyle w:val="Incipit"/>
          <w:lang w:val="en-US"/>
        </w:rPr>
        <w:t>Beatus</w:t>
      </w:r>
      <w:r w:rsidR="005A362F" w:rsidRPr="005B472A">
        <w:rPr>
          <w:i/>
          <w:lang w:val="en-US"/>
        </w:rPr>
        <w:t xml:space="preserve"> </w:t>
      </w:r>
      <w:r w:rsidR="00C31823" w:rsidRPr="005B472A">
        <w:rPr>
          <w:rStyle w:val="Incipit"/>
          <w:lang w:val="en-US"/>
        </w:rPr>
        <w:t>vir</w:t>
      </w:r>
      <w:r w:rsidR="005A362F" w:rsidRPr="005B472A">
        <w:rPr>
          <w:i/>
          <w:lang w:val="en-US"/>
        </w:rPr>
        <w:t xml:space="preserve"> </w:t>
      </w:r>
      <w:r w:rsidR="00885488" w:rsidRPr="005B472A">
        <w:rPr>
          <w:rStyle w:val="Incipit"/>
          <w:lang w:val="en-US"/>
        </w:rPr>
        <w:t>qui</w:t>
      </w:r>
      <w:r w:rsidR="005A362F" w:rsidRPr="005B472A">
        <w:rPr>
          <w:i/>
          <w:lang w:val="en-US"/>
        </w:rPr>
        <w:t xml:space="preserve"> </w:t>
      </w:r>
      <w:r w:rsidR="00885488" w:rsidRPr="005B472A">
        <w:rPr>
          <w:rStyle w:val="Incipit"/>
          <w:lang w:val="en-US"/>
        </w:rPr>
        <w:t>timet</w:t>
      </w:r>
      <w:r w:rsidR="00DD1415" w:rsidRPr="005B472A">
        <w:rPr>
          <w:lang w:val="en-US"/>
        </w:rPr>
        <w:t>@230.</w:t>
      </w:r>
      <w:r w:rsidR="00885488" w:rsidRPr="005B472A">
        <w:rPr>
          <w:lang w:val="en-US"/>
        </w:rPr>
        <w:t xml:space="preserve"> OF </w:t>
      </w:r>
      <w:r w:rsidR="00885488" w:rsidRPr="005B472A">
        <w:rPr>
          <w:rStyle w:val="Incipit"/>
          <w:lang w:val="en-US"/>
        </w:rPr>
        <w:t>Desiderium</w:t>
      </w:r>
      <w:r w:rsidR="005A362F" w:rsidRPr="005B472A">
        <w:rPr>
          <w:i/>
          <w:lang w:val="en-US"/>
        </w:rPr>
        <w:t xml:space="preserve"> </w:t>
      </w:r>
      <w:r w:rsidR="00885488" w:rsidRPr="005B472A">
        <w:rPr>
          <w:rStyle w:val="Incipit"/>
          <w:lang w:val="en-US"/>
        </w:rPr>
        <w:t>animae</w:t>
      </w:r>
      <w:r w:rsidR="005A362F" w:rsidRPr="005B472A">
        <w:rPr>
          <w:i/>
          <w:lang w:val="en-US"/>
        </w:rPr>
        <w:t xml:space="preserve"> </w:t>
      </w:r>
      <w:r w:rsidR="00885488" w:rsidRPr="005B472A">
        <w:rPr>
          <w:rStyle w:val="Incipit"/>
          <w:lang w:val="en-US"/>
        </w:rPr>
        <w:t>eius</w:t>
      </w:r>
      <w:r w:rsidR="00885488" w:rsidRPr="005B472A">
        <w:rPr>
          <w:lang w:val="en-US"/>
        </w:rPr>
        <w:t xml:space="preserve">. </w:t>
      </w:r>
      <w:r w:rsidR="00885488" w:rsidRPr="004518BD">
        <w:rPr>
          <w:lang w:val="pt-PT"/>
        </w:rPr>
        <w:t xml:space="preserve">CO </w:t>
      </w:r>
      <w:r w:rsidR="00885488" w:rsidRPr="004518BD">
        <w:rPr>
          <w:rStyle w:val="Incipit"/>
          <w:lang w:val="pt-PT"/>
        </w:rPr>
        <w:t>Beatus</w:t>
      </w:r>
      <w:r w:rsidR="005A362F" w:rsidRPr="004518BD">
        <w:rPr>
          <w:i/>
          <w:lang w:val="pt-PT"/>
        </w:rPr>
        <w:t xml:space="preserve"> </w:t>
      </w:r>
      <w:r w:rsidR="00885488" w:rsidRPr="004518BD">
        <w:rPr>
          <w:rStyle w:val="Incipit"/>
          <w:lang w:val="pt-PT"/>
        </w:rPr>
        <w:t>ser</w:t>
      </w:r>
      <w:r w:rsidR="00382E22" w:rsidRPr="004518BD">
        <w:rPr>
          <w:rStyle w:val="Incipit"/>
          <w:lang w:val="pt-PT"/>
        </w:rPr>
        <w:t>vu</w:t>
      </w:r>
      <w:r w:rsidR="00885488" w:rsidRPr="004518BD">
        <w:rPr>
          <w:rStyle w:val="Incipit"/>
          <w:lang w:val="pt-PT"/>
        </w:rPr>
        <w:t>s</w:t>
      </w:r>
      <w:r w:rsidR="00DD1415">
        <w:rPr>
          <w:lang w:val="pt-PT"/>
        </w:rPr>
        <w:t>@</w:t>
      </w:r>
      <w:r w:rsidR="00DD1415" w:rsidRPr="004518BD">
        <w:rPr>
          <w:lang w:val="pt-PT"/>
        </w:rPr>
        <w:t>28.</w:t>
      </w:r>
      <w:r w:rsidR="00885488" w:rsidRPr="004518BD">
        <w:rPr>
          <w:lang w:val="pt-PT"/>
        </w:rPr>
        <w:t xml:space="preserve"> </w:t>
      </w:r>
      <w:r w:rsidR="00885488" w:rsidRPr="00B779A9">
        <w:rPr>
          <w:lang w:val="pt-PT"/>
        </w:rPr>
        <w:t xml:space="preserve">Finita </w:t>
      </w:r>
      <w:r w:rsidR="00636D09" w:rsidRPr="00636D09">
        <w:rPr>
          <w:lang w:val="pt-PT"/>
        </w:rPr>
        <w:t>%D::</w:t>
      </w:r>
      <w:r w:rsidR="00446066" w:rsidRPr="00636D09">
        <w:rPr>
          <w:lang w:val="pt-PT"/>
        </w:rPr>
        <w:t>tantum</w:t>
      </w:r>
      <w:r w:rsidR="00636D09" w:rsidRPr="00636D09">
        <w:rPr>
          <w:lang w:val="pt-PT"/>
        </w:rPr>
        <w:t>%</w:t>
      </w:r>
      <w:r w:rsidR="00446066" w:rsidRPr="00B779A9">
        <w:rPr>
          <w:lang w:val="pt-PT"/>
        </w:rPr>
        <w:t xml:space="preserve"> </w:t>
      </w:r>
      <w:r w:rsidR="001B7479" w:rsidRPr="00B779A9">
        <w:rPr>
          <w:lang w:val="pt-PT"/>
        </w:rPr>
        <w:t>elevatio</w:t>
      </w:r>
      <w:r w:rsidR="00885488" w:rsidRPr="00B779A9">
        <w:rPr>
          <w:lang w:val="pt-PT"/>
        </w:rPr>
        <w:t>ne cantetur etiam sexta.</w:t>
      </w:r>
    </w:p>
    <w:p w:rsidR="00885488" w:rsidRPr="003D0C23" w:rsidRDefault="00885488" w:rsidP="00415109">
      <w:pPr>
        <w:rPr>
          <w:lang w:val="pt-PT"/>
        </w:rPr>
      </w:pPr>
      <w:r w:rsidRPr="00B779A9">
        <w:rPr>
          <w:lang w:val="pt-PT"/>
        </w:rPr>
        <w:t xml:space="preserve">De vigilia ut consuetum est </w:t>
      </w:r>
      <w:r w:rsidRPr="00736684">
        <w:rPr>
          <w:rStyle w:val="Time1"/>
          <w:lang w:val="pt-PT"/>
        </w:rPr>
        <w:t>missa</w:t>
      </w:r>
      <w:r w:rsidRPr="00B779A9">
        <w:rPr>
          <w:lang w:val="pt-PT"/>
        </w:rPr>
        <w:t xml:space="preserve"> post nonam celebratur. </w:t>
      </w:r>
      <w:r w:rsidRPr="003D0C23">
        <w:rPr>
          <w:lang w:val="pt-PT"/>
        </w:rPr>
        <w:t xml:space="preserve">IN </w:t>
      </w:r>
      <w:r w:rsidRPr="003D0C23">
        <w:rPr>
          <w:rStyle w:val="Incipit"/>
          <w:lang w:val="pt-PT"/>
        </w:rPr>
        <w:t>Vultum</w:t>
      </w:r>
      <w:r w:rsidR="005A362F" w:rsidRPr="003D0C23">
        <w:rPr>
          <w:i/>
          <w:lang w:val="pt-PT"/>
        </w:rPr>
        <w:t xml:space="preserve"> </w:t>
      </w:r>
      <w:r w:rsidRPr="003D0C23">
        <w:rPr>
          <w:rStyle w:val="Incipit"/>
          <w:lang w:val="pt-PT"/>
        </w:rPr>
        <w:t>tuum</w:t>
      </w:r>
      <w:r w:rsidR="00DD1415" w:rsidRPr="003D0C23">
        <w:rPr>
          <w:lang w:val="pt-PT"/>
        </w:rPr>
        <w:t>@23.</w:t>
      </w:r>
      <w:r w:rsidRPr="003D0C23">
        <w:rPr>
          <w:lang w:val="pt-PT"/>
        </w:rPr>
        <w:t xml:space="preserve"> </w:t>
      </w:r>
      <w:r w:rsidR="00DD0E6D" w:rsidRPr="003D0C23">
        <w:rPr>
          <w:lang w:val="pt-PT"/>
        </w:rPr>
        <w:t xml:space="preserve">[KY] </w:t>
      </w:r>
      <w:r w:rsidRPr="003D0C23">
        <w:rPr>
          <w:rStyle w:val="Incipit"/>
          <w:lang w:val="pt-PT"/>
        </w:rPr>
        <w:t>Kyrie</w:t>
      </w:r>
      <w:r w:rsidR="005A362F" w:rsidRPr="003D0C23">
        <w:rPr>
          <w:i/>
          <w:lang w:val="pt-PT"/>
        </w:rPr>
        <w:t xml:space="preserve"> </w:t>
      </w:r>
      <w:r w:rsidRPr="003D0C23">
        <w:rPr>
          <w:lang w:val="pt-PT"/>
        </w:rPr>
        <w:t xml:space="preserve">et </w:t>
      </w:r>
      <w:r w:rsidR="00DD0E6D" w:rsidRPr="003D0C23">
        <w:rPr>
          <w:lang w:val="pt-PT"/>
        </w:rPr>
        <w:t xml:space="preserve">[SA] </w:t>
      </w:r>
      <w:r w:rsidRPr="003D0C23">
        <w:rPr>
          <w:rStyle w:val="Incipit"/>
          <w:lang w:val="pt-PT"/>
        </w:rPr>
        <w:t>Sanctus</w:t>
      </w:r>
      <w:r w:rsidRPr="003D0C23">
        <w:rPr>
          <w:lang w:val="pt-PT"/>
        </w:rPr>
        <w:t xml:space="preserve"> ferialiter. GR </w:t>
      </w:r>
      <w:r w:rsidRPr="003D0C23">
        <w:rPr>
          <w:rStyle w:val="Incipit"/>
          <w:lang w:val="pt-PT"/>
        </w:rPr>
        <w:t>Dilexisti</w:t>
      </w:r>
      <w:r w:rsidR="00DD1415" w:rsidRPr="003D0C23">
        <w:rPr>
          <w:lang w:val="pt-PT"/>
        </w:rPr>
        <w:t>@3.</w:t>
      </w:r>
      <w:r w:rsidRPr="003D0C23">
        <w:rPr>
          <w:lang w:val="pt-PT"/>
        </w:rPr>
        <w:t xml:space="preserve"> OF </w:t>
      </w:r>
      <w:r w:rsidRPr="003D0C23">
        <w:rPr>
          <w:rStyle w:val="Incipit"/>
          <w:lang w:val="pt-PT"/>
        </w:rPr>
        <w:t>Offerentur</w:t>
      </w:r>
      <w:r w:rsidR="00DD1415" w:rsidRPr="003D0C23">
        <w:rPr>
          <w:lang w:val="pt-PT"/>
        </w:rPr>
        <w:t>@3.</w:t>
      </w:r>
      <w:r w:rsidRPr="003D0C23">
        <w:rPr>
          <w:lang w:val="pt-PT"/>
        </w:rPr>
        <w:t xml:space="preserve"> CO </w:t>
      </w:r>
      <w:r w:rsidRPr="003D0C23">
        <w:rPr>
          <w:rStyle w:val="Incipit"/>
          <w:lang w:val="pt-PT"/>
        </w:rPr>
        <w:t>Diffusa</w:t>
      </w:r>
      <w:r w:rsidR="005A362F" w:rsidRPr="003D0C23">
        <w:rPr>
          <w:i/>
          <w:lang w:val="pt-PT"/>
        </w:rPr>
        <w:t xml:space="preserve"> </w:t>
      </w:r>
      <w:r w:rsidRPr="003D0C23">
        <w:rPr>
          <w:rStyle w:val="Incipit"/>
          <w:lang w:val="pt-PT"/>
        </w:rPr>
        <w:t>est</w:t>
      </w:r>
      <w:r w:rsidRPr="003D0C23">
        <w:rPr>
          <w:lang w:val="pt-PT"/>
        </w:rPr>
        <w:t xml:space="preserve"> eodem folio.</w:t>
      </w:r>
    </w:p>
    <w:p w:rsidR="00885488" w:rsidRPr="003D0C23" w:rsidRDefault="00885488" w:rsidP="00415109">
      <w:pPr>
        <w:pStyle w:val="berschrift1"/>
        <w:rPr>
          <w:lang w:val="it-IT"/>
        </w:rPr>
      </w:pPr>
      <w:r w:rsidRPr="003D0C23">
        <w:rPr>
          <w:lang w:val="it-IT"/>
        </w:rPr>
        <w:t>IN FESTO ASSUMPT</w:t>
      </w:r>
      <w:r w:rsidR="00636D09" w:rsidRPr="003D0C23">
        <w:rPr>
          <w:lang w:val="it-IT"/>
        </w:rPr>
        <w:t>IONIS GLORIOSAE VIRGINIS MARIAE</w:t>
      </w:r>
    </w:p>
    <w:p w:rsidR="00885488" w:rsidRPr="003D0C23" w:rsidRDefault="00885488" w:rsidP="00415109">
      <w:pPr>
        <w:rPr>
          <w:lang w:val="pt-PT"/>
        </w:rPr>
      </w:pPr>
      <w:r w:rsidRPr="003D0C23">
        <w:rPr>
          <w:lang w:val="pt-PT"/>
        </w:rPr>
        <w:t>Summum festum facimus.</w:t>
      </w:r>
    </w:p>
    <w:p w:rsidR="00885488" w:rsidRPr="00736684" w:rsidRDefault="00636D09" w:rsidP="00415109">
      <w:pPr>
        <w:rPr>
          <w:lang w:val="pt-PT"/>
        </w:rPr>
      </w:pPr>
      <w:r w:rsidRPr="003D0C23">
        <w:rPr>
          <w:rStyle w:val="Time1"/>
          <w:lang w:val="pt-PT"/>
        </w:rPr>
        <w:t>Ad primas vesperas</w:t>
      </w:r>
      <w:r w:rsidR="00885488" w:rsidRPr="003D0C23">
        <w:rPr>
          <w:lang w:val="pt-PT"/>
        </w:rPr>
        <w:t xml:space="preserve"> AN </w:t>
      </w:r>
      <w:r w:rsidR="00885488" w:rsidRPr="003D0C23">
        <w:rPr>
          <w:rStyle w:val="Incipit"/>
          <w:lang w:val="pt-PT"/>
        </w:rPr>
        <w:t>Ecce</w:t>
      </w:r>
      <w:r w:rsidR="005A362F" w:rsidRPr="003D0C23">
        <w:rPr>
          <w:i/>
          <w:lang w:val="pt-PT"/>
        </w:rPr>
        <w:t xml:space="preserve"> </w:t>
      </w:r>
      <w:r w:rsidR="00885488" w:rsidRPr="003D0C23">
        <w:rPr>
          <w:rStyle w:val="Incipit"/>
          <w:lang w:val="pt-PT"/>
        </w:rPr>
        <w:t>tu</w:t>
      </w:r>
      <w:r w:rsidR="005A362F" w:rsidRPr="003D0C23">
        <w:rPr>
          <w:i/>
          <w:lang w:val="pt-PT"/>
        </w:rPr>
        <w:t xml:space="preserve"> </w:t>
      </w:r>
      <w:r w:rsidR="00885488" w:rsidRPr="003D0C23">
        <w:rPr>
          <w:rStyle w:val="Incipit"/>
          <w:lang w:val="pt-PT"/>
        </w:rPr>
        <w:t>pulchra</w:t>
      </w:r>
      <w:r w:rsidR="005A362F" w:rsidRPr="003D0C23">
        <w:rPr>
          <w:i/>
          <w:lang w:val="pt-PT"/>
        </w:rPr>
        <w:t xml:space="preserve"> </w:t>
      </w:r>
      <w:r w:rsidR="00885488" w:rsidRPr="003D0C23">
        <w:rPr>
          <w:rStyle w:val="Incipit"/>
          <w:lang w:val="pt-PT"/>
        </w:rPr>
        <w:t>es</w:t>
      </w:r>
      <w:r w:rsidR="00885488" w:rsidRPr="003D0C23">
        <w:rPr>
          <w:lang w:val="pt-PT"/>
        </w:rPr>
        <w:t xml:space="preserve"> cum quattu</w:t>
      </w:r>
      <w:r w:rsidR="00DD0E6D" w:rsidRPr="003D0C23">
        <w:rPr>
          <w:lang w:val="pt-PT"/>
        </w:rPr>
        <w:t>o</w:t>
      </w:r>
      <w:r w:rsidR="00885488" w:rsidRPr="003D0C23">
        <w:rPr>
          <w:lang w:val="pt-PT"/>
        </w:rPr>
        <w:t xml:space="preserve">r sequentibus. </w:t>
      </w:r>
      <w:r w:rsidR="00885488" w:rsidRPr="00B779A9">
        <w:rPr>
          <w:lang w:val="it-IT"/>
        </w:rPr>
        <w:t xml:space="preserve">Ultimae tres antiphonae a </w:t>
      </w:r>
      <w:r w:rsidR="00885488" w:rsidRPr="00736684">
        <w:rPr>
          <w:rStyle w:val="Funktion"/>
          <w:lang w:val="it-IT"/>
        </w:rPr>
        <w:t>choro</w:t>
      </w:r>
      <w:r w:rsidR="00E369A5">
        <w:rPr>
          <w:lang w:val="it-IT"/>
        </w:rPr>
        <w:t xml:space="preserve">, </w:t>
      </w:r>
      <w:r w:rsidR="00DD0E6D" w:rsidRPr="00B779A9">
        <w:rPr>
          <w:lang w:val="it-IT"/>
        </w:rPr>
        <w:t xml:space="preserve">in fine cuiuslibet </w:t>
      </w:r>
      <w:r w:rsidR="00E369A5">
        <w:rPr>
          <w:lang w:val="it-IT"/>
        </w:rPr>
        <w:t xml:space="preserve">psalmi, </w:t>
      </w:r>
      <w:r w:rsidR="00DD0E6D" w:rsidRPr="00B779A9">
        <w:rPr>
          <w:lang w:val="it-IT"/>
        </w:rPr>
        <w:t>cantentur</w:t>
      </w:r>
      <w:r w:rsidR="00E52933" w:rsidRPr="00B779A9">
        <w:rPr>
          <w:lang w:val="it-IT"/>
        </w:rPr>
        <w:t>.</w:t>
      </w:r>
      <w:r w:rsidR="00DD0E6D" w:rsidRPr="00B779A9">
        <w:rPr>
          <w:lang w:val="it-IT"/>
        </w:rPr>
        <w:t xml:space="preserve"> </w:t>
      </w:r>
      <w:r w:rsidR="00DD0E6D" w:rsidRPr="00736684">
        <w:rPr>
          <w:lang w:val="pt-PT"/>
        </w:rPr>
        <w:t>Psalmi o</w:t>
      </w:r>
      <w:r w:rsidR="00885488" w:rsidRPr="00736684">
        <w:rPr>
          <w:lang w:val="pt-PT"/>
        </w:rPr>
        <w:t xml:space="preserve">mnia </w:t>
      </w:r>
      <w:r w:rsidR="00885488" w:rsidRPr="00736684">
        <w:rPr>
          <w:iCs/>
          <w:lang w:val="pt-PT"/>
        </w:rPr>
        <w:t>Laudate</w:t>
      </w:r>
      <w:r w:rsidR="00885488" w:rsidRPr="00736684">
        <w:rPr>
          <w:lang w:val="pt-PT"/>
        </w:rPr>
        <w:t>.</w:t>
      </w:r>
      <w:r w:rsidR="00624797" w:rsidRPr="00736684">
        <w:rPr>
          <w:lang w:val="pt-PT"/>
        </w:rPr>
        <w:t xml:space="preserve"> </w:t>
      </w:r>
      <w:r w:rsidR="00E369A5" w:rsidRPr="00736684">
        <w:rPr>
          <w:lang w:val="pt-PT"/>
        </w:rPr>
        <w:t xml:space="preserve">RP </w:t>
      </w:r>
      <w:r w:rsidR="00E369A5" w:rsidRPr="00736684">
        <w:rPr>
          <w:rStyle w:val="Incipit"/>
          <w:lang w:val="pt-PT"/>
        </w:rPr>
        <w:t xml:space="preserve">(35v) </w:t>
      </w:r>
      <w:r w:rsidR="00885488" w:rsidRPr="00736684">
        <w:rPr>
          <w:rStyle w:val="Incipit"/>
          <w:lang w:val="pt-PT"/>
        </w:rPr>
        <w:t>Super</w:t>
      </w:r>
      <w:r w:rsidR="005A362F" w:rsidRPr="005A362F">
        <w:rPr>
          <w:i/>
          <w:lang w:val="pt-PT"/>
        </w:rPr>
        <w:t xml:space="preserve"> </w:t>
      </w:r>
      <w:r w:rsidR="00885488" w:rsidRPr="00794880">
        <w:rPr>
          <w:rStyle w:val="Incipit"/>
          <w:lang w:val="pt-PT"/>
        </w:rPr>
        <w:t>salutem</w:t>
      </w:r>
      <w:r w:rsidR="00885488" w:rsidRPr="00B779A9">
        <w:rPr>
          <w:lang w:val="pt-PT"/>
        </w:rPr>
        <w:t xml:space="preserve">. </w:t>
      </w:r>
      <w:r w:rsidR="00885488" w:rsidRPr="005B472A">
        <w:rPr>
          <w:lang w:val="pt-PT"/>
        </w:rPr>
        <w:t xml:space="preserve">HY </w:t>
      </w:r>
      <w:r w:rsidR="00885488" w:rsidRPr="005B472A">
        <w:rPr>
          <w:rStyle w:val="Incipit"/>
          <w:lang w:val="pt-PT"/>
        </w:rPr>
        <w:t>Quem</w:t>
      </w:r>
      <w:r w:rsidR="005A362F" w:rsidRPr="005B472A">
        <w:rPr>
          <w:rStyle w:val="Incipit"/>
          <w:lang w:val="pt-PT"/>
        </w:rPr>
        <w:t xml:space="preserve"> </w:t>
      </w:r>
      <w:r w:rsidR="00885488" w:rsidRPr="005B472A">
        <w:rPr>
          <w:rStyle w:val="Incipit"/>
          <w:lang w:val="pt-PT"/>
        </w:rPr>
        <w:lastRenderedPageBreak/>
        <w:t>terra</w:t>
      </w:r>
      <w:r w:rsidR="005A362F" w:rsidRPr="005B472A">
        <w:rPr>
          <w:rStyle w:val="Incipit"/>
          <w:lang w:val="pt-PT"/>
        </w:rPr>
        <w:t xml:space="preserve"> </w:t>
      </w:r>
      <w:r w:rsidR="00885488" w:rsidRPr="005B472A">
        <w:rPr>
          <w:rStyle w:val="Incipit"/>
          <w:lang w:val="pt-PT"/>
        </w:rPr>
        <w:t>pontus</w:t>
      </w:r>
      <w:r w:rsidR="005A362F" w:rsidRPr="005B472A">
        <w:rPr>
          <w:rStyle w:val="Incipit"/>
          <w:lang w:val="pt-PT"/>
        </w:rPr>
        <w:t xml:space="preserve"> </w:t>
      </w:r>
      <w:r w:rsidR="00885488" w:rsidRPr="005B472A">
        <w:rPr>
          <w:rStyle w:val="Incipit"/>
          <w:lang w:val="pt-PT"/>
        </w:rPr>
        <w:t>aethera</w:t>
      </w:r>
      <w:r w:rsidR="00885488" w:rsidRPr="005B472A">
        <w:rPr>
          <w:lang w:val="pt-PT"/>
        </w:rPr>
        <w:t xml:space="preserve">. </w:t>
      </w:r>
      <w:r w:rsidR="00885488" w:rsidRPr="00B779A9">
        <w:rPr>
          <w:lang w:val="pt-PT"/>
        </w:rPr>
        <w:t xml:space="preserve">VS </w:t>
      </w:r>
      <w:r w:rsidR="00885488" w:rsidRPr="00794880">
        <w:rPr>
          <w:rStyle w:val="Incipit"/>
          <w:lang w:val="pt-PT"/>
        </w:rPr>
        <w:t>Ave</w:t>
      </w:r>
      <w:r w:rsidR="005A362F" w:rsidRPr="005A362F">
        <w:rPr>
          <w:i/>
          <w:lang w:val="pt-PT"/>
        </w:rPr>
        <w:t xml:space="preserve"> </w:t>
      </w:r>
      <w:r w:rsidR="00885488" w:rsidRPr="00794880">
        <w:rPr>
          <w:rStyle w:val="Incipit"/>
          <w:lang w:val="pt-PT"/>
        </w:rPr>
        <w:t>Maria</w:t>
      </w:r>
      <w:r w:rsidR="00885488" w:rsidRPr="00B779A9">
        <w:rPr>
          <w:lang w:val="pt-PT"/>
        </w:rPr>
        <w:t xml:space="preserve">. </w:t>
      </w:r>
      <w:r w:rsidR="00885488" w:rsidRPr="00736684">
        <w:rPr>
          <w:lang w:val="pt-PT"/>
        </w:rPr>
        <w:t xml:space="preserve">AM </w:t>
      </w:r>
      <w:r w:rsidR="00885488" w:rsidRPr="00736684">
        <w:rPr>
          <w:rStyle w:val="Incipit"/>
          <w:lang w:val="pt-PT"/>
        </w:rPr>
        <w:t>Virgo</w:t>
      </w:r>
      <w:r w:rsidR="005A362F" w:rsidRPr="00736684">
        <w:rPr>
          <w:i/>
          <w:lang w:val="pt-PT"/>
        </w:rPr>
        <w:t xml:space="preserve"> </w:t>
      </w:r>
      <w:r w:rsidR="00885488" w:rsidRPr="00736684">
        <w:rPr>
          <w:rStyle w:val="Incipit"/>
          <w:lang w:val="pt-PT"/>
        </w:rPr>
        <w:t>prudentissima</w:t>
      </w:r>
      <w:r w:rsidR="00885488" w:rsidRPr="00736684">
        <w:rPr>
          <w:lang w:val="pt-PT"/>
        </w:rPr>
        <w:t xml:space="preserve">. </w:t>
      </w:r>
      <w:r w:rsidRPr="00736684">
        <w:rPr>
          <w:lang w:val="pt-PT"/>
        </w:rPr>
        <w:t>Suffragium de sancto Laurentio</w:t>
      </w:r>
      <w:r w:rsidR="00885488" w:rsidRPr="00736684">
        <w:rPr>
          <w:lang w:val="pt-PT"/>
        </w:rPr>
        <w:t xml:space="preserve">. </w:t>
      </w:r>
      <w:r w:rsidR="00DD0E6D" w:rsidRPr="00736684">
        <w:rPr>
          <w:lang w:val="pt-PT"/>
        </w:rPr>
        <w:t>[</w:t>
      </w:r>
      <w:r w:rsidR="00885488" w:rsidRPr="00736684">
        <w:rPr>
          <w:lang w:val="pt-PT"/>
        </w:rPr>
        <w:t>BD</w:t>
      </w:r>
      <w:r w:rsidR="00DD0E6D" w:rsidRPr="00736684">
        <w:rPr>
          <w:lang w:val="pt-PT"/>
        </w:rPr>
        <w:t>]</w:t>
      </w:r>
      <w:r w:rsidR="00885488" w:rsidRPr="00736684">
        <w:rPr>
          <w:lang w:val="pt-PT"/>
        </w:rPr>
        <w:t xml:space="preserve"> </w:t>
      </w:r>
      <w:r w:rsidR="005F6F99" w:rsidRPr="00736684">
        <w:rPr>
          <w:rStyle w:val="Incipit"/>
          <w:lang w:val="pt-PT"/>
        </w:rPr>
        <w:t>Benedicamus</w:t>
      </w:r>
      <w:r w:rsidR="003541BE" w:rsidRPr="005B472A">
        <w:rPr>
          <w:lang w:val="pt-PT"/>
        </w:rPr>
        <w:t>.</w:t>
      </w:r>
      <w:r w:rsidR="003541BE" w:rsidRPr="00736684">
        <w:rPr>
          <w:lang w:val="pt-PT"/>
        </w:rPr>
        <w:t xml:space="preserve"> [TP]</w:t>
      </w:r>
      <w:r w:rsidR="00DD0E6D" w:rsidRPr="00736684">
        <w:rPr>
          <w:lang w:val="pt-PT"/>
        </w:rPr>
        <w:t xml:space="preserve"> </w:t>
      </w:r>
      <w:r w:rsidR="00885488" w:rsidRPr="00736684">
        <w:rPr>
          <w:rStyle w:val="Incipit"/>
          <w:lang w:val="pt-PT"/>
        </w:rPr>
        <w:t>In</w:t>
      </w:r>
      <w:r w:rsidR="005A362F" w:rsidRPr="00736684">
        <w:rPr>
          <w:i/>
          <w:lang w:val="pt-PT"/>
        </w:rPr>
        <w:t xml:space="preserve"> </w:t>
      </w:r>
      <w:r w:rsidR="00885488" w:rsidRPr="00736684">
        <w:rPr>
          <w:rStyle w:val="Incipit"/>
          <w:lang w:val="pt-PT"/>
        </w:rPr>
        <w:t>laude</w:t>
      </w:r>
      <w:r w:rsidR="005A362F" w:rsidRPr="00736684">
        <w:rPr>
          <w:i/>
          <w:lang w:val="pt-PT"/>
        </w:rPr>
        <w:t xml:space="preserve"> </w:t>
      </w:r>
      <w:r w:rsidR="00885488" w:rsidRPr="00736684">
        <w:rPr>
          <w:rStyle w:val="Incipit"/>
          <w:lang w:val="pt-PT"/>
        </w:rPr>
        <w:t>Iesu</w:t>
      </w:r>
      <w:r w:rsidR="00885488" w:rsidRPr="00736684">
        <w:rPr>
          <w:lang w:val="pt-PT"/>
        </w:rPr>
        <w:t>.</w:t>
      </w:r>
    </w:p>
    <w:p w:rsidR="00885488" w:rsidRPr="00B779A9" w:rsidRDefault="00636D09" w:rsidP="00415109">
      <w:pPr>
        <w:rPr>
          <w:lang w:val="it-IT"/>
        </w:rPr>
      </w:pPr>
      <w:r w:rsidRPr="00736684">
        <w:rPr>
          <w:rStyle w:val="Time1"/>
          <w:lang w:val="it-IT"/>
        </w:rPr>
        <w:t>Ad completorium</w:t>
      </w:r>
      <w:r w:rsidR="00885488" w:rsidRPr="00B779A9">
        <w:rPr>
          <w:lang w:val="it-IT"/>
        </w:rPr>
        <w:t xml:space="preserve"> HY </w:t>
      </w:r>
      <w:r w:rsidR="00885488" w:rsidRPr="00736684">
        <w:rPr>
          <w:rStyle w:val="Incipit"/>
          <w:lang w:val="it-IT"/>
        </w:rPr>
        <w:t>Rex Christe clementissime</w:t>
      </w:r>
      <w:r w:rsidR="00885488" w:rsidRPr="00B779A9">
        <w:rPr>
          <w:lang w:val="it-IT"/>
        </w:rPr>
        <w:t xml:space="preserve">. AD </w:t>
      </w:r>
      <w:r w:rsidR="00885488" w:rsidRPr="00736684">
        <w:rPr>
          <w:rStyle w:val="Incipit"/>
          <w:lang w:val="it-IT"/>
        </w:rPr>
        <w:t>Speciosa</w:t>
      </w:r>
      <w:r w:rsidR="00DD0E6D" w:rsidRPr="00B779A9">
        <w:rPr>
          <w:lang w:val="it-IT"/>
        </w:rPr>
        <w:t>. Post collectam AC</w:t>
      </w:r>
      <w:r w:rsidR="00885488" w:rsidRPr="00B779A9">
        <w:rPr>
          <w:lang w:val="it-IT"/>
        </w:rPr>
        <w:t xml:space="preserve"> </w:t>
      </w:r>
      <w:r w:rsidR="00885488" w:rsidRPr="00736684">
        <w:rPr>
          <w:rStyle w:val="Incipit"/>
          <w:lang w:val="it-IT"/>
        </w:rPr>
        <w:t>Gaude dei genitrix</w:t>
      </w:r>
      <w:r w:rsidR="00885488" w:rsidRPr="00B779A9">
        <w:rPr>
          <w:lang w:val="it-IT"/>
        </w:rPr>
        <w:t xml:space="preserve">. Ad </w:t>
      </w:r>
      <w:r w:rsidR="000F4FB4" w:rsidRPr="00B779A9">
        <w:rPr>
          <w:lang w:val="it-IT"/>
        </w:rPr>
        <w:t>Salve</w:t>
      </w:r>
      <w:r w:rsidR="00446066" w:rsidRPr="00B779A9">
        <w:rPr>
          <w:lang w:val="it-IT"/>
        </w:rPr>
        <w:t xml:space="preserve"> r</w:t>
      </w:r>
      <w:r w:rsidR="00885488" w:rsidRPr="00B779A9">
        <w:rPr>
          <w:lang w:val="it-IT"/>
        </w:rPr>
        <w:t xml:space="preserve">egina SE </w:t>
      </w:r>
      <w:r w:rsidR="00885488" w:rsidRPr="00736684">
        <w:rPr>
          <w:rStyle w:val="Incipit"/>
          <w:lang w:val="it-IT"/>
        </w:rPr>
        <w:t>Congaudent angelorum chori</w:t>
      </w:r>
      <w:r w:rsidR="00885488" w:rsidRPr="00B779A9">
        <w:rPr>
          <w:lang w:val="it-IT"/>
        </w:rPr>
        <w:t>.</w:t>
      </w:r>
    </w:p>
    <w:p w:rsidR="00885488" w:rsidRPr="00B779A9" w:rsidRDefault="00636D09" w:rsidP="00415109">
      <w:pPr>
        <w:rPr>
          <w:lang w:val="it-IT"/>
        </w:rPr>
      </w:pPr>
      <w:r w:rsidRPr="00736684">
        <w:rPr>
          <w:rStyle w:val="Time1"/>
          <w:lang w:val="it-IT"/>
        </w:rPr>
        <w:t>Ad matutinum</w:t>
      </w:r>
      <w:r w:rsidR="00885488" w:rsidRPr="00B779A9">
        <w:rPr>
          <w:lang w:val="it-IT"/>
        </w:rPr>
        <w:t xml:space="preserve"> I</w:t>
      </w:r>
      <w:r w:rsidR="00DD0E6D" w:rsidRPr="00B779A9">
        <w:rPr>
          <w:lang w:val="it-IT"/>
        </w:rPr>
        <w:t>N</w:t>
      </w:r>
      <w:r w:rsidR="00885488" w:rsidRPr="00B779A9">
        <w:rPr>
          <w:lang w:val="it-IT"/>
        </w:rPr>
        <w:t xml:space="preserve">V </w:t>
      </w:r>
      <w:r w:rsidR="00885488" w:rsidRPr="00736684">
        <w:rPr>
          <w:rStyle w:val="Incipit"/>
          <w:lang w:val="it-IT"/>
        </w:rPr>
        <w:t>In honore beatissimae Mariae virginis</w:t>
      </w:r>
      <w:r w:rsidR="00885488" w:rsidRPr="00B779A9">
        <w:rPr>
          <w:lang w:val="it-IT"/>
        </w:rPr>
        <w:t xml:space="preserve">. HY </w:t>
      </w:r>
      <w:r w:rsidR="00885488" w:rsidRPr="00736684">
        <w:rPr>
          <w:rStyle w:val="Incipit"/>
          <w:lang w:val="it-IT"/>
        </w:rPr>
        <w:t>Ave maris stella</w:t>
      </w:r>
      <w:r w:rsidR="00885488" w:rsidRPr="00B779A9">
        <w:rPr>
          <w:lang w:val="it-IT"/>
        </w:rPr>
        <w:t>.</w:t>
      </w:r>
    </w:p>
    <w:p w:rsidR="00885488" w:rsidRPr="00B779A9" w:rsidRDefault="00636D09" w:rsidP="00415109">
      <w:pPr>
        <w:rPr>
          <w:lang w:val="it-IT"/>
        </w:rPr>
      </w:pPr>
      <w:r w:rsidRPr="00736684">
        <w:rPr>
          <w:rStyle w:val="Time2"/>
          <w:lang w:val="it-IT"/>
        </w:rPr>
        <w:t>In primo nocturno</w:t>
      </w:r>
      <w:r w:rsidR="00885488" w:rsidRPr="00B779A9">
        <w:rPr>
          <w:lang w:val="it-IT"/>
        </w:rPr>
        <w:t xml:space="preserve"> AN </w:t>
      </w:r>
      <w:r w:rsidR="00885488" w:rsidRPr="00794880">
        <w:rPr>
          <w:rStyle w:val="Incipit"/>
          <w:lang w:val="it-IT"/>
        </w:rPr>
        <w:t>Exaltata</w:t>
      </w:r>
      <w:r w:rsidR="005A362F" w:rsidRPr="005A362F">
        <w:rPr>
          <w:i/>
          <w:lang w:val="it-IT"/>
        </w:rPr>
        <w:t xml:space="preserve"> </w:t>
      </w:r>
      <w:r w:rsidR="00885488" w:rsidRPr="00794880">
        <w:rPr>
          <w:rStyle w:val="Incipit"/>
          <w:lang w:val="it-IT"/>
        </w:rPr>
        <w:t>es</w:t>
      </w:r>
      <w:r w:rsidR="00885488" w:rsidRPr="00B779A9">
        <w:rPr>
          <w:lang w:val="it-IT"/>
        </w:rPr>
        <w:t xml:space="preserve"> cum duabus sequentibus. PS </w:t>
      </w:r>
      <w:r w:rsidR="00885488" w:rsidRPr="00794880">
        <w:rPr>
          <w:rStyle w:val="Incipit"/>
          <w:lang w:val="it-IT"/>
        </w:rPr>
        <w:t>Domine</w:t>
      </w:r>
      <w:r w:rsidR="005A362F" w:rsidRPr="005A362F">
        <w:rPr>
          <w:i/>
          <w:lang w:val="it-IT"/>
        </w:rPr>
        <w:t xml:space="preserve"> </w:t>
      </w:r>
      <w:r w:rsidR="00885488" w:rsidRPr="00794880">
        <w:rPr>
          <w:rStyle w:val="Incipit"/>
          <w:lang w:val="it-IT"/>
        </w:rPr>
        <w:t>dominus</w:t>
      </w:r>
      <w:r w:rsidR="005A362F" w:rsidRPr="005A362F">
        <w:rPr>
          <w:i/>
          <w:lang w:val="it-IT"/>
        </w:rPr>
        <w:t xml:space="preserve"> </w:t>
      </w:r>
      <w:r w:rsidR="00885488" w:rsidRPr="00794880">
        <w:rPr>
          <w:rStyle w:val="Incipit"/>
          <w:lang w:val="it-IT"/>
        </w:rPr>
        <w:t>noster</w:t>
      </w:r>
      <w:r w:rsidR="00794880" w:rsidRPr="00794880">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794880">
        <w:rPr>
          <w:rStyle w:val="Incipit"/>
          <w:lang w:val="it-IT"/>
        </w:rPr>
        <w:t>Caeli</w:t>
      </w:r>
      <w:r w:rsidR="005A362F" w:rsidRPr="005A362F">
        <w:rPr>
          <w:i/>
          <w:lang w:val="it-IT"/>
        </w:rPr>
        <w:t xml:space="preserve"> </w:t>
      </w:r>
      <w:r w:rsidR="00885488" w:rsidRPr="00794880">
        <w:rPr>
          <w:rStyle w:val="Incipit"/>
          <w:lang w:val="it-IT"/>
        </w:rPr>
        <w:t>enarrant</w:t>
      </w:r>
      <w:r w:rsidR="00794880" w:rsidRPr="00794880">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794880">
        <w:rPr>
          <w:rStyle w:val="Incipit"/>
          <w:lang w:val="it-IT"/>
        </w:rPr>
        <w:t>Domini</w:t>
      </w:r>
      <w:r w:rsidR="005A362F" w:rsidRPr="005A362F">
        <w:rPr>
          <w:i/>
          <w:lang w:val="it-IT"/>
        </w:rPr>
        <w:t xml:space="preserve"> </w:t>
      </w:r>
      <w:r w:rsidR="00885488" w:rsidRPr="00794880">
        <w:rPr>
          <w:rStyle w:val="Incipit"/>
          <w:lang w:val="it-IT"/>
        </w:rPr>
        <w:t>est</w:t>
      </w:r>
      <w:r w:rsidR="005A362F" w:rsidRPr="005A362F">
        <w:rPr>
          <w:i/>
          <w:lang w:val="it-IT"/>
        </w:rPr>
        <w:t xml:space="preserve"> </w:t>
      </w:r>
      <w:r w:rsidR="00885488" w:rsidRPr="00794880">
        <w:rPr>
          <w:rStyle w:val="Incipit"/>
          <w:lang w:val="it-IT"/>
        </w:rPr>
        <w:t>terra</w:t>
      </w:r>
      <w:r w:rsidR="00885488" w:rsidRPr="00B779A9">
        <w:rPr>
          <w:lang w:val="it-IT"/>
        </w:rPr>
        <w:t xml:space="preserve">. VS </w:t>
      </w:r>
      <w:r w:rsidR="00885488" w:rsidRPr="00794880">
        <w:rPr>
          <w:rStyle w:val="Incipit"/>
          <w:lang w:val="it-IT"/>
        </w:rPr>
        <w:t>Specie</w:t>
      </w:r>
      <w:r w:rsidR="005A362F" w:rsidRPr="005A362F">
        <w:rPr>
          <w:i/>
          <w:lang w:val="it-IT"/>
        </w:rPr>
        <w:t xml:space="preserve"> </w:t>
      </w:r>
      <w:r w:rsidR="00885488" w:rsidRPr="00794880">
        <w:rPr>
          <w:rStyle w:val="Incipit"/>
          <w:lang w:val="it-IT"/>
        </w:rPr>
        <w:t>tua</w:t>
      </w:r>
      <w:r w:rsidR="00A74657" w:rsidRPr="00B779A9">
        <w:rPr>
          <w:lang w:val="it-IT"/>
        </w:rPr>
        <w:t>. Lectiones q</w:t>
      </w:r>
      <w:r w:rsidR="00885488" w:rsidRPr="00B779A9">
        <w:rPr>
          <w:lang w:val="it-IT"/>
        </w:rPr>
        <w:t>u</w:t>
      </w:r>
      <w:r w:rsidR="00E369A5">
        <w:rPr>
          <w:lang w:val="it-IT"/>
        </w:rPr>
        <w:t>a</w:t>
      </w:r>
      <w:r w:rsidR="00885488" w:rsidRPr="00B779A9">
        <w:rPr>
          <w:lang w:val="it-IT"/>
        </w:rPr>
        <w:t>erendae sunt decimo fo</w:t>
      </w:r>
      <w:r w:rsidR="00DD0E6D" w:rsidRPr="00B779A9">
        <w:rPr>
          <w:lang w:val="it-IT"/>
        </w:rPr>
        <w:t>lio ante hodiernum evangelium</w:t>
      </w:r>
      <w:r w:rsidR="00A74657" w:rsidRPr="00B779A9">
        <w:rPr>
          <w:lang w:val="it-IT"/>
        </w:rPr>
        <w:t>.</w:t>
      </w:r>
      <w:r w:rsidR="00DD0E6D" w:rsidRPr="00B779A9">
        <w:rPr>
          <w:lang w:val="it-IT"/>
        </w:rPr>
        <w:t xml:space="preserve"> </w:t>
      </w:r>
      <w:r w:rsidR="00A74657" w:rsidRPr="00B779A9">
        <w:rPr>
          <w:lang w:val="it-IT"/>
        </w:rPr>
        <w:t>[</w:t>
      </w:r>
      <w:r w:rsidR="00DD0E6D" w:rsidRPr="00B779A9">
        <w:rPr>
          <w:lang w:val="it-IT"/>
        </w:rPr>
        <w:t>LS</w:t>
      </w:r>
      <w:r w:rsidR="00A74657" w:rsidRPr="00B779A9">
        <w:rPr>
          <w:lang w:val="it-IT"/>
        </w:rPr>
        <w:t>]</w:t>
      </w:r>
      <w:r w:rsidR="00885488" w:rsidRPr="00B779A9">
        <w:rPr>
          <w:lang w:val="it-IT"/>
        </w:rPr>
        <w:t xml:space="preserve"> </w:t>
      </w:r>
      <w:r w:rsidR="00885488" w:rsidRPr="00794880">
        <w:rPr>
          <w:rStyle w:val="Incipit"/>
          <w:lang w:val="it-IT"/>
        </w:rPr>
        <w:t>Hodie</w:t>
      </w:r>
      <w:r w:rsidR="005A362F" w:rsidRPr="005A362F">
        <w:rPr>
          <w:i/>
          <w:lang w:val="it-IT"/>
        </w:rPr>
        <w:t xml:space="preserve"> </w:t>
      </w:r>
      <w:r w:rsidR="00885488" w:rsidRPr="00794880">
        <w:rPr>
          <w:rStyle w:val="Incipit"/>
          <w:lang w:val="it-IT"/>
        </w:rPr>
        <w:t>namque</w:t>
      </w:r>
      <w:r w:rsidR="005A362F" w:rsidRPr="005A362F">
        <w:rPr>
          <w:i/>
          <w:lang w:val="it-IT"/>
        </w:rPr>
        <w:t xml:space="preserve"> </w:t>
      </w:r>
      <w:r w:rsidR="00885488" w:rsidRPr="00794880">
        <w:rPr>
          <w:rStyle w:val="Incipit"/>
          <w:lang w:val="it-IT"/>
        </w:rPr>
        <w:t>gloriosa</w:t>
      </w:r>
      <w:r w:rsidR="005A362F" w:rsidRPr="005A362F">
        <w:rPr>
          <w:i/>
          <w:lang w:val="it-IT"/>
        </w:rPr>
        <w:t xml:space="preserve"> </w:t>
      </w:r>
      <w:r w:rsidR="00885488" w:rsidRPr="00794880">
        <w:rPr>
          <w:rStyle w:val="Incipit"/>
          <w:lang w:val="it-IT"/>
        </w:rPr>
        <w:t>semper</w:t>
      </w:r>
      <w:r w:rsidR="005A362F" w:rsidRPr="005A362F">
        <w:rPr>
          <w:i/>
          <w:lang w:val="it-IT"/>
        </w:rPr>
        <w:t xml:space="preserve"> </w:t>
      </w:r>
      <w:r w:rsidR="00885488" w:rsidRPr="00794880">
        <w:rPr>
          <w:rStyle w:val="Incipit"/>
          <w:lang w:val="it-IT"/>
        </w:rPr>
        <w:t>virgo</w:t>
      </w:r>
      <w:r w:rsidR="005A362F" w:rsidRPr="005A362F">
        <w:rPr>
          <w:i/>
          <w:lang w:val="it-IT"/>
        </w:rPr>
        <w:t xml:space="preserve"> </w:t>
      </w:r>
      <w:r w:rsidR="00885488" w:rsidRPr="00794880">
        <w:rPr>
          <w:rStyle w:val="Incipit"/>
          <w:lang w:val="it-IT"/>
        </w:rPr>
        <w:t>Maria</w:t>
      </w:r>
      <w:r w:rsidR="005A362F" w:rsidRPr="005A362F">
        <w:rPr>
          <w:i/>
          <w:lang w:val="it-IT"/>
        </w:rPr>
        <w:t xml:space="preserve"> </w:t>
      </w:r>
      <w:r w:rsidR="00885488" w:rsidRPr="00B779A9">
        <w:rPr>
          <w:lang w:val="it-IT"/>
        </w:rPr>
        <w:t xml:space="preserve">in libro de sanctis. RP </w:t>
      </w:r>
      <w:r w:rsidR="00885488" w:rsidRPr="00794880">
        <w:rPr>
          <w:rStyle w:val="Incipit"/>
          <w:lang w:val="it-IT"/>
        </w:rPr>
        <w:t>Vidi</w:t>
      </w:r>
      <w:r w:rsidR="005A362F" w:rsidRPr="005A362F">
        <w:rPr>
          <w:i/>
          <w:lang w:val="it-IT"/>
        </w:rPr>
        <w:t xml:space="preserve"> </w:t>
      </w:r>
      <w:r w:rsidR="00885488" w:rsidRPr="00794880">
        <w:rPr>
          <w:rStyle w:val="Incipit"/>
          <w:lang w:val="it-IT"/>
        </w:rPr>
        <w:t>speciosam</w:t>
      </w:r>
      <w:r w:rsidR="00794880" w:rsidRPr="00794880">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94880">
        <w:rPr>
          <w:rStyle w:val="Incipit"/>
          <w:lang w:val="it-IT"/>
        </w:rPr>
        <w:t>Sicut</w:t>
      </w:r>
      <w:r w:rsidR="005A362F" w:rsidRPr="005A362F">
        <w:rPr>
          <w:i/>
          <w:lang w:val="it-IT"/>
        </w:rPr>
        <w:t xml:space="preserve"> </w:t>
      </w:r>
      <w:r w:rsidR="00885488" w:rsidRPr="00794880">
        <w:rPr>
          <w:rStyle w:val="Incipit"/>
          <w:lang w:val="it-IT"/>
        </w:rPr>
        <w:t>cedrus</w:t>
      </w:r>
      <w:r w:rsidR="00794880" w:rsidRPr="00794880">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94880">
        <w:rPr>
          <w:rStyle w:val="Incipit"/>
          <w:lang w:val="it-IT"/>
        </w:rPr>
        <w:t>Quae</w:t>
      </w:r>
      <w:r w:rsidR="005A362F" w:rsidRPr="005A362F">
        <w:rPr>
          <w:i/>
          <w:lang w:val="it-IT"/>
        </w:rPr>
        <w:t xml:space="preserve"> </w:t>
      </w:r>
      <w:r w:rsidR="00885488" w:rsidRPr="00794880">
        <w:rPr>
          <w:rStyle w:val="Incipit"/>
          <w:lang w:val="it-IT"/>
        </w:rPr>
        <w:t>est</w:t>
      </w:r>
      <w:r w:rsidR="005A362F" w:rsidRPr="005A362F">
        <w:rPr>
          <w:i/>
          <w:lang w:val="it-IT"/>
        </w:rPr>
        <w:t xml:space="preserve"> </w:t>
      </w:r>
      <w:r w:rsidR="00885488" w:rsidRPr="00794880">
        <w:rPr>
          <w:rStyle w:val="Incipit"/>
          <w:lang w:val="it-IT"/>
        </w:rPr>
        <w:t>ista</w:t>
      </w:r>
      <w:r w:rsidR="00885488" w:rsidRPr="00B779A9">
        <w:rPr>
          <w:lang w:val="it-IT"/>
        </w:rPr>
        <w:t>.</w:t>
      </w:r>
    </w:p>
    <w:p w:rsidR="00885488" w:rsidRPr="00B779A9" w:rsidRDefault="00636D09" w:rsidP="00415109">
      <w:pPr>
        <w:rPr>
          <w:lang w:val="it-IT"/>
        </w:rPr>
      </w:pPr>
      <w:r w:rsidRPr="00736684">
        <w:rPr>
          <w:rStyle w:val="Time2"/>
          <w:lang w:val="pt-PT"/>
        </w:rPr>
        <w:t>In secundo nocturno</w:t>
      </w:r>
      <w:r w:rsidR="00885488" w:rsidRPr="00B779A9">
        <w:rPr>
          <w:lang w:val="pt-PT"/>
        </w:rPr>
        <w:t xml:space="preserve"> AN </w:t>
      </w:r>
      <w:r w:rsidR="00885488" w:rsidRPr="00736684">
        <w:rPr>
          <w:rStyle w:val="Incipit"/>
          <w:lang w:val="pt-PT"/>
        </w:rPr>
        <w:t>Specie tua</w:t>
      </w:r>
      <w:r w:rsidR="00885488" w:rsidRPr="00B779A9">
        <w:rPr>
          <w:lang w:val="pt-PT"/>
        </w:rPr>
        <w:t xml:space="preserve"> cum duabus sequentibus. PS </w:t>
      </w:r>
      <w:r w:rsidR="00885488" w:rsidRPr="00736684">
        <w:rPr>
          <w:rStyle w:val="Incipit"/>
          <w:lang w:val="pt-PT"/>
        </w:rPr>
        <w:t>Eructavit cor meum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Deus noster refugium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Fundamenta</w:t>
      </w:r>
      <w:r w:rsidR="00885488" w:rsidRPr="00B779A9">
        <w:rPr>
          <w:lang w:val="pt-PT"/>
        </w:rPr>
        <w:t xml:space="preserve">. VS </w:t>
      </w:r>
      <w:r w:rsidR="00885488" w:rsidRPr="00736684">
        <w:rPr>
          <w:rStyle w:val="Incipit"/>
          <w:lang w:val="pt-PT"/>
        </w:rPr>
        <w:t>Diffusa est gratia</w:t>
      </w:r>
      <w:r w:rsidR="00885488" w:rsidRPr="00B779A9">
        <w:rPr>
          <w:lang w:val="pt-PT"/>
        </w:rPr>
        <w:t xml:space="preserve">. </w:t>
      </w:r>
      <w:r w:rsidR="00885488" w:rsidRPr="00B779A9">
        <w:rPr>
          <w:lang w:val="it-IT"/>
        </w:rPr>
        <w:t xml:space="preserve">RP </w:t>
      </w:r>
      <w:r w:rsidR="00885488" w:rsidRPr="00736684">
        <w:rPr>
          <w:rStyle w:val="Incipit"/>
          <w:lang w:val="it-IT"/>
        </w:rPr>
        <w:t>Beatam me dicent</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36684">
        <w:rPr>
          <w:rStyle w:val="Incipit"/>
          <w:lang w:val="it-IT"/>
        </w:rPr>
        <w:t>Diffusa est gratia</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36684">
        <w:rPr>
          <w:rStyle w:val="Incipit"/>
          <w:lang w:val="it-IT"/>
        </w:rPr>
        <w:t>Ornatam in monilibus</w:t>
      </w:r>
      <w:r w:rsidR="00885488" w:rsidRPr="00B779A9">
        <w:rPr>
          <w:lang w:val="it-IT"/>
        </w:rPr>
        <w:t>.</w:t>
      </w:r>
    </w:p>
    <w:p w:rsidR="00885488" w:rsidRPr="00B779A9" w:rsidRDefault="00636D09" w:rsidP="00415109">
      <w:pPr>
        <w:rPr>
          <w:lang w:val="pt-PT"/>
        </w:rPr>
      </w:pPr>
      <w:r w:rsidRPr="00736684">
        <w:rPr>
          <w:rStyle w:val="Time2"/>
          <w:lang w:val="pt-PT"/>
        </w:rPr>
        <w:t>In tertio nocturno</w:t>
      </w:r>
      <w:r w:rsidR="00885488" w:rsidRPr="00B779A9">
        <w:rPr>
          <w:lang w:val="pt-PT"/>
        </w:rPr>
        <w:t xml:space="preserve"> AN </w:t>
      </w:r>
      <w:r w:rsidR="00885488" w:rsidRPr="00736684">
        <w:rPr>
          <w:rStyle w:val="Incipit"/>
          <w:lang w:val="pt-PT"/>
        </w:rPr>
        <w:t>Gaude Maria</w:t>
      </w:r>
      <w:r w:rsidR="00885488" w:rsidRPr="00B779A9">
        <w:rPr>
          <w:lang w:val="pt-PT"/>
        </w:rPr>
        <w:t xml:space="preserve"> cum sequentibus duabus. </w:t>
      </w:r>
      <w:r w:rsidR="00885488" w:rsidRPr="00B779A9">
        <w:rPr>
          <w:lang w:val="fr-FR"/>
        </w:rPr>
        <w:t xml:space="preserve">PS </w:t>
      </w:r>
      <w:r w:rsidR="00885488" w:rsidRPr="00736684">
        <w:rPr>
          <w:rStyle w:val="Incipit"/>
          <w:lang w:val="fr-FR"/>
        </w:rPr>
        <w:t>Cantate</w:t>
      </w:r>
      <w:r w:rsidR="00885488" w:rsidRPr="00B779A9">
        <w:rPr>
          <w:lang w:val="fr-FR"/>
        </w:rPr>
        <w:t xml:space="preserve"> primum.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Dominus regnavit exultet</w:t>
      </w:r>
      <w:r w:rsidR="00885488" w:rsidRPr="00B779A9">
        <w:rPr>
          <w:lang w:val="fr-FR"/>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736684">
        <w:rPr>
          <w:rStyle w:val="Incipit"/>
          <w:lang w:val="it-IT"/>
        </w:rPr>
        <w:t>Cantate</w:t>
      </w:r>
      <w:r w:rsidR="00885488" w:rsidRPr="00B779A9">
        <w:rPr>
          <w:lang w:val="it-IT"/>
        </w:rPr>
        <w:t xml:space="preserve"> secundum. VS </w:t>
      </w:r>
      <w:r w:rsidR="00885488" w:rsidRPr="00736684">
        <w:rPr>
          <w:rStyle w:val="Incipit"/>
          <w:lang w:val="it-IT"/>
        </w:rPr>
        <w:t>Audi filia</w:t>
      </w:r>
      <w:r w:rsidR="00885488" w:rsidRPr="00B779A9">
        <w:rPr>
          <w:lang w:val="it-IT"/>
        </w:rPr>
        <w:t xml:space="preserve">. EV </w:t>
      </w:r>
      <w:r w:rsidR="00885488" w:rsidRPr="00736684">
        <w:rPr>
          <w:rStyle w:val="Incipit"/>
          <w:lang w:val="it-IT"/>
        </w:rPr>
        <w:t>Intravit Iesus in quoddam castellum</w:t>
      </w:r>
      <w:r w:rsidR="00885488" w:rsidRPr="00B779A9">
        <w:rPr>
          <w:lang w:val="it-IT"/>
        </w:rPr>
        <w:t xml:space="preserve">. RP </w:t>
      </w:r>
      <w:r w:rsidR="00885488" w:rsidRPr="00736684">
        <w:rPr>
          <w:rStyle w:val="Incipit"/>
          <w:lang w:val="it-IT"/>
        </w:rPr>
        <w:t>Ista est speciosa</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36684">
        <w:rPr>
          <w:rStyle w:val="Incipit"/>
          <w:lang w:val="it-IT"/>
        </w:rPr>
        <w:t>Beata es virgo Maria</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36684">
        <w:rPr>
          <w:rStyle w:val="Incipit"/>
          <w:lang w:val="it-IT"/>
        </w:rPr>
        <w:t>Super salutem</w:t>
      </w:r>
      <w:r w:rsidR="00885488" w:rsidRPr="00B779A9">
        <w:rPr>
          <w:lang w:val="it-IT"/>
        </w:rPr>
        <w:t xml:space="preserve">. </w:t>
      </w:r>
      <w:r w:rsidR="007D35B4" w:rsidRPr="00B779A9">
        <w:rPr>
          <w:lang w:val="it-IT"/>
        </w:rPr>
        <w:t>[</w:t>
      </w:r>
      <w:r w:rsidR="00885488" w:rsidRPr="00B779A9">
        <w:rPr>
          <w:lang w:val="it-IT"/>
        </w:rPr>
        <w:t>TD</w:t>
      </w:r>
      <w:r w:rsidR="007D35B4" w:rsidRPr="00B779A9">
        <w:rPr>
          <w:lang w:val="it-IT"/>
        </w:rPr>
        <w:t xml:space="preserve">] </w:t>
      </w:r>
      <w:r w:rsidR="007D35B4" w:rsidRPr="00736684">
        <w:rPr>
          <w:rStyle w:val="Incipit"/>
          <w:lang w:val="it-IT"/>
        </w:rPr>
        <w:t>Te deum</w:t>
      </w:r>
      <w:r w:rsidR="00E52933" w:rsidRPr="00736684">
        <w:rPr>
          <w:rStyle w:val="Incipit"/>
          <w:lang w:val="it-IT"/>
        </w:rPr>
        <w:t xml:space="preserve"> laudamus</w:t>
      </w:r>
      <w:r w:rsidR="00885488" w:rsidRPr="00B779A9">
        <w:rPr>
          <w:lang w:val="it-IT"/>
        </w:rPr>
        <w:t>.</w:t>
      </w:r>
      <w:r w:rsidR="007D35B4" w:rsidRPr="00B779A9">
        <w:rPr>
          <w:lang w:val="it-IT"/>
        </w:rPr>
        <w:t xml:space="preserve"> </w:t>
      </w:r>
      <w:r w:rsidR="007D35B4" w:rsidRPr="00B779A9">
        <w:rPr>
          <w:lang w:val="pt-PT"/>
        </w:rPr>
        <w:t>(36r)</w:t>
      </w:r>
    </w:p>
    <w:p w:rsidR="00885488" w:rsidRPr="00B779A9" w:rsidRDefault="00636D09" w:rsidP="00415109">
      <w:pPr>
        <w:rPr>
          <w:lang w:val="pt-PT"/>
        </w:rPr>
      </w:pPr>
      <w:r w:rsidRPr="00736684">
        <w:rPr>
          <w:rStyle w:val="Time1"/>
          <w:lang w:val="pt-PT"/>
        </w:rPr>
        <w:t>Ad laudes</w:t>
      </w:r>
      <w:r w:rsidR="00885488" w:rsidRPr="00B779A9">
        <w:rPr>
          <w:lang w:val="pt-PT"/>
        </w:rPr>
        <w:t xml:space="preserve"> AN </w:t>
      </w:r>
      <w:r w:rsidR="00885488" w:rsidRPr="00736684">
        <w:rPr>
          <w:rStyle w:val="Incipit"/>
          <w:lang w:val="pt-PT"/>
        </w:rPr>
        <w:t>Assumpta est Maria in caelum</w:t>
      </w:r>
      <w:r w:rsidR="007D35B4" w:rsidRPr="00B779A9">
        <w:rPr>
          <w:lang w:val="pt-PT"/>
        </w:rPr>
        <w:t xml:space="preserve"> cum quatt</w:t>
      </w:r>
      <w:r w:rsidR="00885488" w:rsidRPr="00B779A9">
        <w:rPr>
          <w:lang w:val="pt-PT"/>
        </w:rPr>
        <w:t>u</w:t>
      </w:r>
      <w:r w:rsidR="007D35B4" w:rsidRPr="00B779A9">
        <w:rPr>
          <w:lang w:val="pt-PT"/>
        </w:rPr>
        <w:t>o</w:t>
      </w:r>
      <w:r w:rsidR="00885488" w:rsidRPr="00B779A9">
        <w:rPr>
          <w:lang w:val="pt-PT"/>
        </w:rPr>
        <w:t xml:space="preserve">r sequentibus. HY </w:t>
      </w:r>
      <w:r w:rsidR="00885488" w:rsidRPr="00736684">
        <w:rPr>
          <w:rStyle w:val="Incipit"/>
          <w:lang w:val="pt-PT"/>
        </w:rPr>
        <w:t>Fit porta Christi per</w:t>
      </w:r>
      <w:r w:rsidR="00890E93" w:rsidRPr="00736684">
        <w:rPr>
          <w:rStyle w:val="Incipit"/>
          <w:lang w:val="pt-PT"/>
        </w:rPr>
        <w:t>via</w:t>
      </w:r>
      <w:r w:rsidR="00885488" w:rsidRPr="00B779A9">
        <w:rPr>
          <w:lang w:val="pt-PT"/>
        </w:rPr>
        <w:t xml:space="preserve">. VS </w:t>
      </w:r>
      <w:r w:rsidR="00382E22" w:rsidRPr="00736684">
        <w:rPr>
          <w:rStyle w:val="Incipit"/>
          <w:lang w:val="pt-PT"/>
        </w:rPr>
        <w:t>Adiuv</w:t>
      </w:r>
      <w:r w:rsidR="00885488" w:rsidRPr="00736684">
        <w:rPr>
          <w:rStyle w:val="Incipit"/>
          <w:lang w:val="pt-PT"/>
        </w:rPr>
        <w:t>abit eam</w:t>
      </w:r>
      <w:r w:rsidR="00885488" w:rsidRPr="00B779A9">
        <w:rPr>
          <w:lang w:val="pt-PT"/>
        </w:rPr>
        <w:t xml:space="preserve">. AB </w:t>
      </w:r>
      <w:r w:rsidR="00885488" w:rsidRPr="00736684">
        <w:rPr>
          <w:rStyle w:val="Incipit"/>
          <w:lang w:val="pt-PT"/>
        </w:rPr>
        <w:t>Quae est ista quae ascendit</w:t>
      </w:r>
      <w:r w:rsidR="00885488" w:rsidRPr="00B779A9">
        <w:rPr>
          <w:lang w:val="pt-PT"/>
        </w:rPr>
        <w:t xml:space="preserve">. </w:t>
      </w:r>
      <w:r>
        <w:rPr>
          <w:lang w:val="pt-PT"/>
        </w:rPr>
        <w:t>Suffragium de sancto Laurentio</w:t>
      </w:r>
      <w:r w:rsidR="00885488" w:rsidRPr="00B779A9">
        <w:rPr>
          <w:lang w:val="pt-PT"/>
        </w:rPr>
        <w:t xml:space="preserve">. </w:t>
      </w:r>
      <w:r w:rsidR="007D35B4" w:rsidRPr="00B779A9">
        <w:rPr>
          <w:lang w:val="pt-PT"/>
        </w:rPr>
        <w:t xml:space="preserve">[BD] </w:t>
      </w:r>
      <w:r w:rsidR="005F6F99" w:rsidRPr="00794880">
        <w:rPr>
          <w:rStyle w:val="Incipit"/>
          <w:lang w:val="pt-PT"/>
        </w:rPr>
        <w:t>Benedicamus</w:t>
      </w:r>
      <w:r w:rsidR="00794880" w:rsidRPr="00794880">
        <w:rPr>
          <w:lang w:val="pt-PT"/>
        </w:rPr>
        <w:t xml:space="preserve">. </w:t>
      </w:r>
      <w:r w:rsidR="005E1283" w:rsidRPr="00B779A9">
        <w:rPr>
          <w:lang w:val="pt-PT"/>
        </w:rPr>
        <w:t>[TP]</w:t>
      </w:r>
      <w:r w:rsidR="00885488" w:rsidRPr="00B779A9">
        <w:rPr>
          <w:lang w:val="pt-PT"/>
        </w:rPr>
        <w:t xml:space="preserve"> </w:t>
      </w:r>
      <w:r w:rsidR="00885488" w:rsidRPr="00794880">
        <w:rPr>
          <w:rStyle w:val="Incipit"/>
          <w:lang w:val="pt-PT"/>
        </w:rPr>
        <w:t>In</w:t>
      </w:r>
      <w:r w:rsidR="005A362F" w:rsidRPr="005A362F">
        <w:rPr>
          <w:i/>
          <w:lang w:val="pt-PT"/>
        </w:rPr>
        <w:t xml:space="preserve"> </w:t>
      </w:r>
      <w:r w:rsidR="00885488" w:rsidRPr="00794880">
        <w:rPr>
          <w:rStyle w:val="Incipit"/>
          <w:lang w:val="pt-PT"/>
        </w:rPr>
        <w:t>laude</w:t>
      </w:r>
      <w:r w:rsidR="005A362F" w:rsidRPr="005A362F">
        <w:rPr>
          <w:i/>
          <w:lang w:val="pt-PT"/>
        </w:rPr>
        <w:t xml:space="preserve"> </w:t>
      </w:r>
      <w:r w:rsidR="00885488" w:rsidRPr="00794880">
        <w:rPr>
          <w:rStyle w:val="Incipit"/>
          <w:lang w:val="pt-PT"/>
        </w:rPr>
        <w:t>Iesu</w:t>
      </w:r>
      <w:r w:rsidR="00885488" w:rsidRPr="00B779A9">
        <w:rPr>
          <w:lang w:val="pt-PT"/>
        </w:rPr>
        <w:t>.</w:t>
      </w:r>
    </w:p>
    <w:p w:rsidR="00885488" w:rsidRPr="00B779A9" w:rsidRDefault="00636D09" w:rsidP="00415109">
      <w:pPr>
        <w:rPr>
          <w:lang w:val="pt-PT"/>
        </w:rPr>
      </w:pPr>
      <w:r w:rsidRPr="00736684">
        <w:rPr>
          <w:rStyle w:val="Time1"/>
          <w:lang w:val="pt-PT"/>
        </w:rPr>
        <w:t>Ad horas</w:t>
      </w:r>
      <w:r w:rsidR="00885488" w:rsidRPr="00B779A9">
        <w:rPr>
          <w:lang w:val="pt-PT"/>
        </w:rPr>
        <w:t xml:space="preserve"> laudes dicantur.</w:t>
      </w:r>
    </w:p>
    <w:p w:rsidR="00885488" w:rsidRPr="00B779A9" w:rsidRDefault="00636D09" w:rsidP="00415109">
      <w:pPr>
        <w:rPr>
          <w:lang w:val="pt-PT"/>
        </w:rPr>
      </w:pPr>
      <w:r w:rsidRPr="00736684">
        <w:rPr>
          <w:rStyle w:val="Time1"/>
          <w:lang w:val="pt-PT"/>
        </w:rPr>
        <w:t>Ad processionem</w:t>
      </w:r>
      <w:r w:rsidR="00885488" w:rsidRPr="00B779A9">
        <w:rPr>
          <w:lang w:val="pt-PT"/>
        </w:rPr>
        <w:t xml:space="preserve"> RP</w:t>
      </w:r>
      <w:r w:rsidR="007D35B4" w:rsidRPr="00B779A9">
        <w:rPr>
          <w:lang w:val="pt-PT"/>
        </w:rPr>
        <w:t>P</w:t>
      </w:r>
      <w:r w:rsidR="00885488" w:rsidRPr="00B779A9">
        <w:rPr>
          <w:lang w:val="pt-PT"/>
        </w:rPr>
        <w:t xml:space="preserve"> </w:t>
      </w:r>
      <w:r w:rsidR="00885488" w:rsidRPr="00794880">
        <w:rPr>
          <w:rStyle w:val="Incipit"/>
          <w:lang w:val="pt-PT"/>
        </w:rPr>
        <w:t>Vidi</w:t>
      </w:r>
      <w:r w:rsidR="005A362F" w:rsidRPr="005A362F">
        <w:rPr>
          <w:i/>
          <w:lang w:val="pt-PT"/>
        </w:rPr>
        <w:t xml:space="preserve"> </w:t>
      </w:r>
      <w:r w:rsidR="00885488" w:rsidRPr="00794880">
        <w:rPr>
          <w:rStyle w:val="Incipit"/>
          <w:lang w:val="pt-PT"/>
        </w:rPr>
        <w:t>speciosam</w:t>
      </w:r>
      <w:r w:rsidR="00885488" w:rsidRPr="00B779A9">
        <w:rPr>
          <w:lang w:val="pt-PT"/>
        </w:rPr>
        <w:t>. RP</w:t>
      </w:r>
      <w:r w:rsidR="007D35B4" w:rsidRPr="00B779A9">
        <w:rPr>
          <w:lang w:val="pt-PT"/>
        </w:rPr>
        <w:t>P</w:t>
      </w:r>
      <w:r w:rsidR="00885488" w:rsidRPr="00B779A9">
        <w:rPr>
          <w:lang w:val="pt-PT"/>
        </w:rPr>
        <w:t xml:space="preserve"> </w:t>
      </w:r>
      <w:r w:rsidR="00885488" w:rsidRPr="00794880">
        <w:rPr>
          <w:rStyle w:val="Incipit"/>
          <w:lang w:val="pt-PT"/>
        </w:rPr>
        <w:t>Super</w:t>
      </w:r>
      <w:r w:rsidR="005A362F" w:rsidRPr="005A362F">
        <w:rPr>
          <w:i/>
          <w:lang w:val="pt-PT"/>
        </w:rPr>
        <w:t xml:space="preserve"> </w:t>
      </w:r>
      <w:r w:rsidR="00885488" w:rsidRPr="00794880">
        <w:rPr>
          <w:rStyle w:val="Incipit"/>
          <w:lang w:val="pt-PT"/>
        </w:rPr>
        <w:t>salutem</w:t>
      </w:r>
      <w:r w:rsidR="005A362F" w:rsidRPr="005A362F">
        <w:rPr>
          <w:i/>
          <w:lang w:val="pt-PT"/>
        </w:rPr>
        <w:t xml:space="preserve"> </w:t>
      </w:r>
      <w:r w:rsidR="00885488" w:rsidRPr="00B779A9">
        <w:rPr>
          <w:lang w:val="pt-PT"/>
        </w:rPr>
        <w:t xml:space="preserve">et habetur </w:t>
      </w:r>
      <w:r w:rsidR="0086266C">
        <w:rPr>
          <w:lang w:val="pt-PT"/>
        </w:rPr>
        <w:t>sollemn</w:t>
      </w:r>
      <w:r w:rsidR="00702792" w:rsidRPr="00B779A9">
        <w:rPr>
          <w:lang w:val="pt-PT"/>
        </w:rPr>
        <w:t>is</w:t>
      </w:r>
      <w:r w:rsidR="00885488" w:rsidRPr="00B779A9">
        <w:rPr>
          <w:lang w:val="pt-PT"/>
        </w:rPr>
        <w:t xml:space="preserve"> processio per </w:t>
      </w:r>
      <w:r w:rsidR="001B7479" w:rsidRPr="00736684">
        <w:rPr>
          <w:rStyle w:val="Ort"/>
          <w:lang w:val="pt-PT"/>
        </w:rPr>
        <w:t>coemeterium</w:t>
      </w:r>
      <w:r w:rsidR="00885488" w:rsidRPr="00B779A9">
        <w:rPr>
          <w:lang w:val="pt-PT"/>
        </w:rPr>
        <w:t>. Ad reditum RP</w:t>
      </w:r>
      <w:r w:rsidR="007D35B4" w:rsidRPr="00B779A9">
        <w:rPr>
          <w:lang w:val="pt-PT"/>
        </w:rPr>
        <w:t>P</w:t>
      </w:r>
      <w:r w:rsidR="00885488" w:rsidRPr="00B779A9">
        <w:rPr>
          <w:lang w:val="pt-PT"/>
        </w:rPr>
        <w:t xml:space="preserve"> </w:t>
      </w:r>
      <w:r w:rsidR="000F4FB4" w:rsidRPr="00794880">
        <w:rPr>
          <w:rStyle w:val="Incipit"/>
          <w:lang w:val="pt-PT"/>
        </w:rPr>
        <w:t>Salve</w:t>
      </w:r>
      <w:r w:rsidR="005A362F" w:rsidRPr="005A362F">
        <w:rPr>
          <w:i/>
          <w:lang w:val="pt-PT"/>
        </w:rPr>
        <w:t xml:space="preserve"> </w:t>
      </w:r>
      <w:r w:rsidR="00885488" w:rsidRPr="00794880">
        <w:rPr>
          <w:rStyle w:val="Incipit"/>
          <w:lang w:val="pt-PT"/>
        </w:rPr>
        <w:t>nobilis</w:t>
      </w:r>
      <w:r w:rsidR="00885488" w:rsidRPr="00B779A9">
        <w:rPr>
          <w:lang w:val="pt-PT"/>
        </w:rPr>
        <w:t xml:space="preserve"> fitque statio apud </w:t>
      </w:r>
      <w:r w:rsidR="00885488" w:rsidRPr="00736684">
        <w:rPr>
          <w:rStyle w:val="Ort"/>
          <w:lang w:val="pt-PT"/>
        </w:rPr>
        <w:t>altare beatae Mariae in Neustifft</w:t>
      </w:r>
      <w:r w:rsidR="00885488" w:rsidRPr="00B779A9">
        <w:rPr>
          <w:lang w:val="pt-PT"/>
        </w:rPr>
        <w:t>.</w:t>
      </w:r>
    </w:p>
    <w:p w:rsidR="00885488" w:rsidRPr="003D0C23" w:rsidRDefault="00636D09" w:rsidP="00415109">
      <w:pPr>
        <w:rPr>
          <w:lang w:val="fr-FR"/>
        </w:rPr>
      </w:pPr>
      <w:r w:rsidRPr="00736684">
        <w:rPr>
          <w:rStyle w:val="Time1"/>
          <w:lang w:val="en-US"/>
        </w:rPr>
        <w:t>Ad summum officium</w:t>
      </w:r>
      <w:r w:rsidR="00885488">
        <w:rPr>
          <w:lang w:val="en-US"/>
        </w:rPr>
        <w:t xml:space="preserve"> IN </w:t>
      </w:r>
      <w:r w:rsidR="00885488" w:rsidRPr="00794880">
        <w:rPr>
          <w:rStyle w:val="Incipit"/>
          <w:lang w:val="en-US"/>
        </w:rPr>
        <w:t>Gaudeamus</w:t>
      </w:r>
      <w:r w:rsidR="005A362F" w:rsidRPr="005A362F">
        <w:rPr>
          <w:i/>
          <w:lang w:val="en-US"/>
        </w:rPr>
        <w:t xml:space="preserve"> </w:t>
      </w:r>
      <w:r w:rsidR="00885488" w:rsidRPr="00794880">
        <w:rPr>
          <w:rStyle w:val="Incipit"/>
          <w:lang w:val="en-US"/>
        </w:rPr>
        <w:t>omnes</w:t>
      </w:r>
      <w:r w:rsidR="00DD1415">
        <w:rPr>
          <w:lang w:val="en-US"/>
        </w:rPr>
        <w:t>@42.</w:t>
      </w:r>
      <w:r w:rsidR="00885488">
        <w:rPr>
          <w:lang w:val="en-US"/>
        </w:rPr>
        <w:t xml:space="preserve"> </w:t>
      </w:r>
      <w:r w:rsidR="007D35B4" w:rsidRPr="00736684">
        <w:rPr>
          <w:lang w:val="fr-FR"/>
        </w:rPr>
        <w:t xml:space="preserve">[KY] </w:t>
      </w:r>
      <w:r w:rsidR="00885488" w:rsidRPr="00736684">
        <w:rPr>
          <w:rStyle w:val="Incipit"/>
          <w:lang w:val="fr-FR"/>
        </w:rPr>
        <w:t>Kyrie</w:t>
      </w:r>
      <w:r w:rsidR="00885488" w:rsidRPr="00736684">
        <w:rPr>
          <w:lang w:val="fr-FR"/>
        </w:rPr>
        <w:t xml:space="preserve"> et </w:t>
      </w:r>
      <w:r w:rsidR="007D35B4" w:rsidRPr="00736684">
        <w:rPr>
          <w:lang w:val="fr-FR"/>
        </w:rPr>
        <w:t xml:space="preserve">[SA] </w:t>
      </w:r>
      <w:r w:rsidR="00885488" w:rsidRPr="00736684">
        <w:rPr>
          <w:rStyle w:val="Incipit"/>
          <w:lang w:val="fr-FR"/>
        </w:rPr>
        <w:t>Sanctus</w:t>
      </w:r>
      <w:r w:rsidR="00E369A5" w:rsidRPr="00736684">
        <w:rPr>
          <w:lang w:val="fr-FR"/>
        </w:rPr>
        <w:t xml:space="preserve"> de assumptione pro</w:t>
      </w:r>
      <w:r w:rsidR="00885488" w:rsidRPr="00736684">
        <w:rPr>
          <w:lang w:val="fr-FR"/>
        </w:rPr>
        <w:t xml:space="preserve">ut habetur in </w:t>
      </w:r>
      <w:r w:rsidR="00885488" w:rsidRPr="00736684">
        <w:rPr>
          <w:rStyle w:val="Funktion"/>
          <w:lang w:val="fr-FR"/>
        </w:rPr>
        <w:t>graduali magno</w:t>
      </w:r>
      <w:r w:rsidR="00885488" w:rsidRPr="00736684">
        <w:rPr>
          <w:lang w:val="fr-FR"/>
        </w:rPr>
        <w:t xml:space="preserve"> folio 238 </w:t>
      </w:r>
      <w:r w:rsidRPr="00736684">
        <w:rPr>
          <w:lang w:val="fr-FR"/>
        </w:rPr>
        <w:t>%D::</w:t>
      </w:r>
      <w:r w:rsidR="00A74657" w:rsidRPr="00736684">
        <w:rPr>
          <w:lang w:val="fr-FR"/>
        </w:rPr>
        <w:t>Gra</w:t>
      </w:r>
      <w:r w:rsidRPr="00736684">
        <w:rPr>
          <w:lang w:val="fr-FR"/>
        </w:rPr>
        <w:t>%</w:t>
      </w:r>
      <w:r w:rsidR="00A74657" w:rsidRPr="00736684">
        <w:rPr>
          <w:lang w:val="fr-FR"/>
        </w:rPr>
        <w:t xml:space="preserve"> </w:t>
      </w:r>
      <w:r w:rsidR="00885488" w:rsidRPr="00736684">
        <w:rPr>
          <w:lang w:val="fr-FR"/>
        </w:rPr>
        <w:t>et folio</w:t>
      </w:r>
      <w:r w:rsidR="00DD1415">
        <w:rPr>
          <w:lang w:val="fr-FR"/>
        </w:rPr>
        <w:t>@</w:t>
      </w:r>
      <w:r w:rsidR="00DD1415" w:rsidRPr="00736684">
        <w:rPr>
          <w:lang w:val="fr-FR"/>
        </w:rPr>
        <w:t>245.</w:t>
      </w:r>
      <w:r w:rsidR="00885488" w:rsidRPr="00736684">
        <w:rPr>
          <w:lang w:val="fr-FR"/>
        </w:rPr>
        <w:t xml:space="preserve"> GR </w:t>
      </w:r>
      <w:r w:rsidR="00885488" w:rsidRPr="00736684">
        <w:rPr>
          <w:rStyle w:val="Incipit"/>
          <w:lang w:val="fr-FR"/>
        </w:rPr>
        <w:t>Propter</w:t>
      </w:r>
      <w:r w:rsidR="005A362F" w:rsidRPr="00736684">
        <w:rPr>
          <w:i/>
          <w:lang w:val="fr-FR"/>
        </w:rPr>
        <w:t xml:space="preserve"> </w:t>
      </w:r>
      <w:r w:rsidR="00982EF5" w:rsidRPr="00736684">
        <w:rPr>
          <w:rStyle w:val="Incipit"/>
          <w:lang w:val="fr-FR"/>
        </w:rPr>
        <w:t>verit</w:t>
      </w:r>
      <w:r w:rsidR="00885488" w:rsidRPr="00736684">
        <w:rPr>
          <w:rStyle w:val="Incipit"/>
          <w:lang w:val="fr-FR"/>
        </w:rPr>
        <w:t>atem</w:t>
      </w:r>
      <w:r w:rsidR="00885488" w:rsidRPr="00736684">
        <w:rPr>
          <w:lang w:val="fr-FR"/>
        </w:rPr>
        <w:t>. AL</w:t>
      </w:r>
      <w:r w:rsidR="007D35B4" w:rsidRPr="00736684">
        <w:rPr>
          <w:lang w:val="fr-FR"/>
        </w:rPr>
        <w:t>V</w:t>
      </w:r>
      <w:r w:rsidR="00885488" w:rsidRPr="00736684">
        <w:rPr>
          <w:lang w:val="fr-FR"/>
        </w:rPr>
        <w:t xml:space="preserve"> </w:t>
      </w:r>
      <w:r w:rsidR="00885488" w:rsidRPr="00736684">
        <w:rPr>
          <w:rStyle w:val="Incipit"/>
          <w:lang w:val="fr-FR"/>
        </w:rPr>
        <w:t>Assumpta</w:t>
      </w:r>
      <w:r w:rsidR="005A362F" w:rsidRPr="00736684">
        <w:rPr>
          <w:i/>
          <w:lang w:val="fr-FR"/>
        </w:rPr>
        <w:t xml:space="preserve"> </w:t>
      </w:r>
      <w:r w:rsidR="00885488" w:rsidRPr="00736684">
        <w:rPr>
          <w:rStyle w:val="Incipit"/>
          <w:lang w:val="fr-FR"/>
        </w:rPr>
        <w:t>est</w:t>
      </w:r>
      <w:r w:rsidR="00885488" w:rsidRPr="00736684">
        <w:rPr>
          <w:lang w:val="fr-FR"/>
        </w:rPr>
        <w:t xml:space="preserve">. SE </w:t>
      </w:r>
      <w:r w:rsidR="00885488" w:rsidRPr="00736684">
        <w:rPr>
          <w:rStyle w:val="Incipit"/>
          <w:lang w:val="fr-FR"/>
        </w:rPr>
        <w:t>Congaudent</w:t>
      </w:r>
      <w:r w:rsidR="005A362F" w:rsidRPr="00736684">
        <w:rPr>
          <w:i/>
          <w:lang w:val="fr-FR"/>
        </w:rPr>
        <w:t xml:space="preserve"> </w:t>
      </w:r>
      <w:r w:rsidR="00885488" w:rsidRPr="00736684">
        <w:rPr>
          <w:rStyle w:val="Incipit"/>
          <w:lang w:val="fr-FR"/>
        </w:rPr>
        <w:t>angelorum</w:t>
      </w:r>
      <w:r w:rsidR="005A362F" w:rsidRPr="00736684">
        <w:rPr>
          <w:i/>
          <w:lang w:val="fr-FR"/>
        </w:rPr>
        <w:t xml:space="preserve"> </w:t>
      </w:r>
      <w:r w:rsidR="00885488" w:rsidRPr="00736684">
        <w:rPr>
          <w:rStyle w:val="Incipit"/>
          <w:lang w:val="fr-FR"/>
        </w:rPr>
        <w:t>chori</w:t>
      </w:r>
      <w:r w:rsidR="00DD1415">
        <w:rPr>
          <w:lang w:val="fr-FR"/>
        </w:rPr>
        <w:t>@</w:t>
      </w:r>
      <w:r w:rsidR="00DD1415" w:rsidRPr="00736684">
        <w:rPr>
          <w:lang w:val="fr-FR"/>
        </w:rPr>
        <w:t>322.</w:t>
      </w:r>
      <w:r w:rsidR="00885488" w:rsidRPr="00736684">
        <w:rPr>
          <w:lang w:val="fr-FR"/>
        </w:rPr>
        <w:t xml:space="preserve"> OF </w:t>
      </w:r>
      <w:r w:rsidR="00885488" w:rsidRPr="00736684">
        <w:rPr>
          <w:rStyle w:val="Incipit"/>
          <w:lang w:val="fr-FR"/>
        </w:rPr>
        <w:t>Offerentur</w:t>
      </w:r>
      <w:r w:rsidR="00DD1415">
        <w:rPr>
          <w:lang w:val="fr-FR"/>
        </w:rPr>
        <w:t>@</w:t>
      </w:r>
      <w:r w:rsidR="00DD1415" w:rsidRPr="00736684">
        <w:rPr>
          <w:lang w:val="fr-FR"/>
        </w:rPr>
        <w:t>24.</w:t>
      </w:r>
      <w:r w:rsidR="00885488" w:rsidRPr="00736684">
        <w:rPr>
          <w:lang w:val="fr-FR"/>
        </w:rPr>
        <w:t xml:space="preserve"> </w:t>
      </w:r>
      <w:r w:rsidR="00885488" w:rsidRPr="003D0C23">
        <w:rPr>
          <w:lang w:val="fr-FR"/>
        </w:rPr>
        <w:t xml:space="preserve">CO </w:t>
      </w:r>
      <w:r w:rsidR="00885488" w:rsidRPr="003D0C23">
        <w:rPr>
          <w:rStyle w:val="Incipit"/>
          <w:lang w:val="fr-FR"/>
        </w:rPr>
        <w:t>Dilexisti</w:t>
      </w:r>
      <w:r w:rsidR="005A362F" w:rsidRPr="003D0C23">
        <w:rPr>
          <w:i/>
          <w:lang w:val="fr-FR"/>
        </w:rPr>
        <w:t xml:space="preserve"> </w:t>
      </w:r>
      <w:r w:rsidR="00E56159" w:rsidRPr="003D0C23">
        <w:rPr>
          <w:rStyle w:val="Incipit"/>
          <w:lang w:val="fr-FR"/>
        </w:rPr>
        <w:t>iustiti</w:t>
      </w:r>
      <w:r w:rsidR="00885488" w:rsidRPr="003D0C23">
        <w:rPr>
          <w:rStyle w:val="Incipit"/>
          <w:lang w:val="fr-FR"/>
        </w:rPr>
        <w:t>am</w:t>
      </w:r>
      <w:r w:rsidR="00885488" w:rsidRPr="003D0C23">
        <w:rPr>
          <w:lang w:val="fr-FR"/>
        </w:rPr>
        <w:t>.</w:t>
      </w:r>
    </w:p>
    <w:p w:rsidR="00885488" w:rsidRPr="00736684" w:rsidRDefault="00636D09" w:rsidP="00415109">
      <w:pPr>
        <w:rPr>
          <w:lang w:val="en-US"/>
        </w:rPr>
      </w:pPr>
      <w:r w:rsidRPr="003D0C23">
        <w:rPr>
          <w:rStyle w:val="Time1"/>
          <w:lang w:val="fr-FR"/>
        </w:rPr>
        <w:t>Ad secundas vesperas</w:t>
      </w:r>
      <w:r w:rsidR="00885488" w:rsidRPr="003D0C23">
        <w:rPr>
          <w:lang w:val="fr-FR"/>
        </w:rPr>
        <w:t xml:space="preserve"> AN </w:t>
      </w:r>
      <w:r w:rsidR="00885488" w:rsidRPr="003D0C23">
        <w:rPr>
          <w:rStyle w:val="Incipit"/>
          <w:lang w:val="fr-FR"/>
        </w:rPr>
        <w:t>Assumpta est Maria in caelum</w:t>
      </w:r>
      <w:r w:rsidR="00885488" w:rsidRPr="003D0C23">
        <w:rPr>
          <w:lang w:val="fr-FR"/>
        </w:rPr>
        <w:t xml:space="preserve"> cum reliquis. </w:t>
      </w:r>
      <w:r w:rsidR="00885488" w:rsidRPr="00736684">
        <w:rPr>
          <w:lang w:val="fr-FR"/>
        </w:rPr>
        <w:t xml:space="preserve">PS </w:t>
      </w:r>
      <w:r w:rsidR="00885488" w:rsidRPr="00736684">
        <w:rPr>
          <w:rStyle w:val="Incipit"/>
          <w:lang w:val="fr-FR"/>
        </w:rPr>
        <w:t>Dixit dominus</w:t>
      </w:r>
      <w:r w:rsidR="00885488" w:rsidRPr="00736684">
        <w:rPr>
          <w:lang w:val="fr-FR"/>
        </w:rPr>
        <w:t xml:space="preserve">. </w:t>
      </w:r>
      <w:r w:rsidR="00BA24A1" w:rsidRPr="00736684">
        <w:rPr>
          <w:lang w:val="fr-FR"/>
        </w:rPr>
        <w:t>[</w:t>
      </w:r>
      <w:r w:rsidR="00885488" w:rsidRPr="00736684">
        <w:rPr>
          <w:lang w:val="fr-FR"/>
        </w:rPr>
        <w:t>PS</w:t>
      </w:r>
      <w:r w:rsidR="00BA24A1" w:rsidRPr="00736684">
        <w:rPr>
          <w:lang w:val="fr-FR"/>
        </w:rPr>
        <w:t>]</w:t>
      </w:r>
      <w:r w:rsidR="00885488" w:rsidRPr="00736684">
        <w:rPr>
          <w:lang w:val="fr-FR"/>
        </w:rPr>
        <w:t xml:space="preserve"> </w:t>
      </w:r>
      <w:r w:rsidR="00885488" w:rsidRPr="00736684">
        <w:rPr>
          <w:rStyle w:val="Incipit"/>
          <w:lang w:val="fr-FR"/>
        </w:rPr>
        <w:t>Laudate pueri</w:t>
      </w:r>
      <w:r w:rsidR="00885488" w:rsidRPr="00736684">
        <w:rPr>
          <w:lang w:val="fr-FR"/>
        </w:rPr>
        <w:t xml:space="preserve">. </w:t>
      </w:r>
      <w:r w:rsidR="00BA24A1" w:rsidRPr="00736684">
        <w:rPr>
          <w:lang w:val="fr-FR"/>
        </w:rPr>
        <w:t>[</w:t>
      </w:r>
      <w:r w:rsidR="00885488" w:rsidRPr="00736684">
        <w:rPr>
          <w:lang w:val="fr-FR"/>
        </w:rPr>
        <w:t>PS</w:t>
      </w:r>
      <w:r w:rsidR="00BA24A1" w:rsidRPr="00736684">
        <w:rPr>
          <w:lang w:val="fr-FR"/>
        </w:rPr>
        <w:t>]</w:t>
      </w:r>
      <w:r w:rsidR="00885488" w:rsidRPr="00736684">
        <w:rPr>
          <w:lang w:val="fr-FR"/>
        </w:rPr>
        <w:t xml:space="preserve"> </w:t>
      </w:r>
      <w:r w:rsidR="00885488" w:rsidRPr="00736684">
        <w:rPr>
          <w:rStyle w:val="Incipit"/>
          <w:lang w:val="fr-FR"/>
        </w:rPr>
        <w:t>Laetatus</w:t>
      </w:r>
      <w:r w:rsidR="00885488" w:rsidRPr="00736684">
        <w:rPr>
          <w:lang w:val="fr-FR"/>
        </w:rPr>
        <w:t xml:space="preserve">. </w:t>
      </w:r>
      <w:r w:rsidR="00BA24A1" w:rsidRPr="00736684">
        <w:rPr>
          <w:lang w:val="fr-FR"/>
        </w:rPr>
        <w:t>[</w:t>
      </w:r>
      <w:r w:rsidR="00885488" w:rsidRPr="00736684">
        <w:rPr>
          <w:lang w:val="fr-FR"/>
        </w:rPr>
        <w:t>PS</w:t>
      </w:r>
      <w:r w:rsidR="00BA24A1" w:rsidRPr="00736684">
        <w:rPr>
          <w:lang w:val="fr-FR"/>
        </w:rPr>
        <w:t>]</w:t>
      </w:r>
      <w:r w:rsidR="00885488" w:rsidRPr="00736684">
        <w:rPr>
          <w:lang w:val="fr-FR"/>
        </w:rPr>
        <w:t xml:space="preserve"> </w:t>
      </w:r>
      <w:r w:rsidR="00885488" w:rsidRPr="00736684">
        <w:rPr>
          <w:rStyle w:val="Incipit"/>
          <w:lang w:val="fr-FR"/>
        </w:rPr>
        <w:t>Nisi dominus aedificaverit</w:t>
      </w:r>
      <w:r w:rsidR="00885488" w:rsidRPr="00736684">
        <w:rPr>
          <w:lang w:val="fr-FR"/>
        </w:rPr>
        <w:t xml:space="preserve">. </w:t>
      </w:r>
      <w:r w:rsidR="00BA24A1" w:rsidRPr="00736684">
        <w:rPr>
          <w:lang w:val="pt-PT"/>
        </w:rPr>
        <w:t>[</w:t>
      </w:r>
      <w:r w:rsidR="00885488" w:rsidRPr="00736684">
        <w:rPr>
          <w:lang w:val="pt-PT"/>
        </w:rPr>
        <w:t>PS</w:t>
      </w:r>
      <w:r w:rsidR="00BA24A1" w:rsidRPr="00736684">
        <w:rPr>
          <w:lang w:val="pt-PT"/>
        </w:rPr>
        <w:t>]</w:t>
      </w:r>
      <w:r w:rsidR="00885488" w:rsidRPr="00736684">
        <w:rPr>
          <w:lang w:val="pt-PT"/>
        </w:rPr>
        <w:t xml:space="preserve"> </w:t>
      </w:r>
      <w:r w:rsidR="00885488" w:rsidRPr="00736684">
        <w:rPr>
          <w:rStyle w:val="Incipit"/>
          <w:lang w:val="pt-PT"/>
        </w:rPr>
        <w:t xml:space="preserve">Lauda </w:t>
      </w:r>
      <w:r w:rsidR="00567E70" w:rsidRPr="00736684">
        <w:rPr>
          <w:rStyle w:val="Incipit"/>
          <w:lang w:val="pt-PT"/>
        </w:rPr>
        <w:t>Hierusalem</w:t>
      </w:r>
      <w:r w:rsidR="00885488" w:rsidRPr="00736684">
        <w:rPr>
          <w:lang w:val="pt-PT"/>
        </w:rPr>
        <w:t xml:space="preserve">. RP </w:t>
      </w:r>
      <w:r w:rsidR="00885488" w:rsidRPr="00736684">
        <w:rPr>
          <w:rStyle w:val="Incipit"/>
          <w:lang w:val="pt-PT"/>
        </w:rPr>
        <w:t xml:space="preserve">Ave sponsa </w:t>
      </w:r>
      <w:r w:rsidR="003B319D" w:rsidRPr="00736684">
        <w:rPr>
          <w:rStyle w:val="Incipit"/>
          <w:lang w:val="pt-PT"/>
        </w:rPr>
        <w:t>S</w:t>
      </w:r>
      <w:r w:rsidR="00885488" w:rsidRPr="00736684">
        <w:rPr>
          <w:rStyle w:val="Incipit"/>
          <w:lang w:val="pt-PT"/>
        </w:rPr>
        <w:t>unamitis</w:t>
      </w:r>
      <w:r w:rsidR="00885488" w:rsidRPr="00736684">
        <w:rPr>
          <w:lang w:val="pt-PT"/>
        </w:rPr>
        <w:t xml:space="preserve">. </w:t>
      </w:r>
      <w:r w:rsidR="00885488" w:rsidRPr="00B779A9">
        <w:rPr>
          <w:lang w:val="pt-PT"/>
        </w:rPr>
        <w:t xml:space="preserve">HY </w:t>
      </w:r>
      <w:r w:rsidR="00885488" w:rsidRPr="00736684">
        <w:rPr>
          <w:rStyle w:val="Incipit"/>
          <w:lang w:val="pt-PT"/>
        </w:rPr>
        <w:t>Quem terra pontus</w:t>
      </w:r>
      <w:r w:rsidR="00885488" w:rsidRPr="00B779A9">
        <w:rPr>
          <w:lang w:val="pt-PT"/>
        </w:rPr>
        <w:t xml:space="preserve">. VS </w:t>
      </w:r>
      <w:r w:rsidR="00885488" w:rsidRPr="00736684">
        <w:rPr>
          <w:rStyle w:val="Incipit"/>
          <w:lang w:val="pt-PT"/>
        </w:rPr>
        <w:t>Ave Maria</w:t>
      </w:r>
      <w:r w:rsidR="00885488" w:rsidRPr="00B779A9">
        <w:rPr>
          <w:lang w:val="pt-PT"/>
        </w:rPr>
        <w:t xml:space="preserve">. AM </w:t>
      </w:r>
      <w:r w:rsidR="00885488" w:rsidRPr="00736684">
        <w:rPr>
          <w:rStyle w:val="Incipit"/>
          <w:lang w:val="pt-PT"/>
        </w:rPr>
        <w:t>Hodie Maria virgo caelos ascendit</w:t>
      </w:r>
      <w:r w:rsidR="00A75047">
        <w:rPr>
          <w:lang w:val="pt-PT"/>
        </w:rPr>
        <w:t xml:space="preserve">. </w:t>
      </w:r>
      <w:r>
        <w:rPr>
          <w:lang w:val="pt-PT"/>
        </w:rPr>
        <w:t>Suffragium de sancto Laurentio</w:t>
      </w:r>
      <w:r w:rsidR="00885488" w:rsidRPr="00B779A9">
        <w:rPr>
          <w:lang w:val="pt-PT"/>
        </w:rPr>
        <w:t xml:space="preserve">. </w:t>
      </w:r>
      <w:r w:rsidR="007D35B4" w:rsidRPr="00736684">
        <w:rPr>
          <w:lang w:val="en-US"/>
        </w:rPr>
        <w:t xml:space="preserve">[BD] </w:t>
      </w:r>
      <w:r w:rsidR="005F6F99" w:rsidRPr="00736684">
        <w:rPr>
          <w:rStyle w:val="Incipit"/>
          <w:lang w:val="en-US"/>
        </w:rPr>
        <w:t>Benedicamus</w:t>
      </w:r>
      <w:r w:rsidR="00794880" w:rsidRPr="00736684">
        <w:rPr>
          <w:lang w:val="en-US"/>
        </w:rPr>
        <w:t xml:space="preserve">. </w:t>
      </w:r>
      <w:r w:rsidR="005E1283" w:rsidRPr="00736684">
        <w:rPr>
          <w:lang w:val="en-US"/>
        </w:rPr>
        <w:t>[TP]</w:t>
      </w:r>
      <w:r w:rsidR="005A362F" w:rsidRPr="00736684">
        <w:rPr>
          <w:i/>
          <w:lang w:val="en-US"/>
        </w:rPr>
        <w:t xml:space="preserve"> </w:t>
      </w:r>
      <w:r w:rsidR="00885488" w:rsidRPr="00736684">
        <w:rPr>
          <w:rStyle w:val="Incipit"/>
          <w:lang w:val="en-US"/>
        </w:rPr>
        <w:t>In</w:t>
      </w:r>
      <w:r w:rsidR="005A362F" w:rsidRPr="00736684">
        <w:rPr>
          <w:i/>
          <w:lang w:val="en-US"/>
        </w:rPr>
        <w:t xml:space="preserve"> </w:t>
      </w:r>
      <w:r w:rsidR="00885488" w:rsidRPr="00736684">
        <w:rPr>
          <w:rStyle w:val="Incipit"/>
          <w:lang w:val="en-US"/>
        </w:rPr>
        <w:t>laude</w:t>
      </w:r>
      <w:r w:rsidR="00885488" w:rsidRPr="00736684">
        <w:rPr>
          <w:lang w:val="en-US"/>
        </w:rPr>
        <w:t>.</w:t>
      </w:r>
    </w:p>
    <w:p w:rsidR="00885488" w:rsidRPr="00736684" w:rsidRDefault="00636D09" w:rsidP="00415109">
      <w:pPr>
        <w:rPr>
          <w:color w:val="FF0000"/>
          <w:lang w:val="en-US"/>
        </w:rPr>
      </w:pPr>
      <w:r w:rsidRPr="00736684">
        <w:rPr>
          <w:rStyle w:val="Time1"/>
          <w:lang w:val="en-US"/>
        </w:rPr>
        <w:lastRenderedPageBreak/>
        <w:t>Ad completorium</w:t>
      </w:r>
      <w:r w:rsidR="00885488" w:rsidRPr="00736684">
        <w:rPr>
          <w:lang w:val="en-US"/>
        </w:rPr>
        <w:t xml:space="preserve"> </w:t>
      </w:r>
      <w:r w:rsidR="00982EF5" w:rsidRPr="00736684">
        <w:rPr>
          <w:lang w:val="en-US"/>
        </w:rPr>
        <w:t>hymnu</w:t>
      </w:r>
      <w:r w:rsidR="00885488" w:rsidRPr="00736684">
        <w:rPr>
          <w:lang w:val="en-US"/>
        </w:rPr>
        <w:t xml:space="preserve">s et antiphonae ut in primis vesperis supra. </w:t>
      </w:r>
    </w:p>
    <w:p w:rsidR="00885488" w:rsidRPr="00736684" w:rsidRDefault="00BA24A1" w:rsidP="00415109">
      <w:pPr>
        <w:pStyle w:val="berschrift1"/>
        <w:rPr>
          <w:lang w:val="pt-PT"/>
        </w:rPr>
      </w:pPr>
      <w:r w:rsidRPr="00736684">
        <w:rPr>
          <w:lang w:val="pt-PT"/>
        </w:rPr>
        <w:t>[</w:t>
      </w:r>
      <w:r w:rsidR="00885488" w:rsidRPr="00736684">
        <w:rPr>
          <w:lang w:val="pt-PT"/>
        </w:rPr>
        <w:t xml:space="preserve">INFRA OCTAVAM </w:t>
      </w:r>
      <w:r w:rsidR="00636D09" w:rsidRPr="00736684">
        <w:rPr>
          <w:lang w:val="pt-PT"/>
        </w:rPr>
        <w:t>ASSUMPTIONIS</w:t>
      </w:r>
      <w:r w:rsidR="00910084" w:rsidRPr="00736684">
        <w:rPr>
          <w:lang w:val="pt-PT"/>
        </w:rPr>
        <w:t xml:space="preserve"> BMV</w:t>
      </w:r>
      <w:r w:rsidR="00636D09" w:rsidRPr="00736684">
        <w:rPr>
          <w:lang w:val="pt-PT"/>
        </w:rPr>
        <w:t>, SECUNDA DIE</w:t>
      </w:r>
      <w:r w:rsidRPr="00736684">
        <w:rPr>
          <w:lang w:val="pt-PT"/>
        </w:rPr>
        <w:t>]</w:t>
      </w:r>
    </w:p>
    <w:p w:rsidR="00885488" w:rsidRPr="00B779A9" w:rsidRDefault="00636D09" w:rsidP="00415109">
      <w:pPr>
        <w:rPr>
          <w:lang w:val="fr-FR"/>
        </w:rPr>
      </w:pPr>
      <w:r w:rsidRPr="00736684">
        <w:rPr>
          <w:rStyle w:val="Time1"/>
          <w:lang w:val="en-US"/>
        </w:rPr>
        <w:t>Ad matutinum</w:t>
      </w:r>
      <w:r w:rsidR="00885488">
        <w:rPr>
          <w:lang w:val="en-US"/>
        </w:rPr>
        <w:t xml:space="preserve"> I</w:t>
      </w:r>
      <w:r w:rsidR="007D35B4">
        <w:rPr>
          <w:lang w:val="en-US"/>
        </w:rPr>
        <w:t>N</w:t>
      </w:r>
      <w:r w:rsidR="00885488">
        <w:rPr>
          <w:lang w:val="en-US"/>
        </w:rPr>
        <w:t xml:space="preserve">V </w:t>
      </w:r>
      <w:r w:rsidR="00885488" w:rsidRPr="00794880">
        <w:rPr>
          <w:rStyle w:val="Incipit"/>
          <w:lang w:val="en-US"/>
        </w:rPr>
        <w:t>In</w:t>
      </w:r>
      <w:r w:rsidR="005A362F" w:rsidRPr="005A362F">
        <w:rPr>
          <w:i/>
          <w:lang w:val="en-US"/>
        </w:rPr>
        <w:t xml:space="preserve"> </w:t>
      </w:r>
      <w:r w:rsidR="00885488" w:rsidRPr="00794880">
        <w:rPr>
          <w:rStyle w:val="Incipit"/>
          <w:lang w:val="en-US"/>
        </w:rPr>
        <w:t>honore</w:t>
      </w:r>
      <w:r w:rsidR="00885488">
        <w:rPr>
          <w:lang w:val="en-US"/>
        </w:rPr>
        <w:t xml:space="preserve">. </w:t>
      </w:r>
      <w:r w:rsidR="00885488" w:rsidRPr="00B779A9">
        <w:rPr>
          <w:lang w:val="pt-PT"/>
        </w:rPr>
        <w:t xml:space="preserve">HY </w:t>
      </w:r>
      <w:r w:rsidR="00885488" w:rsidRPr="00794880">
        <w:rPr>
          <w:rStyle w:val="Incipit"/>
          <w:lang w:val="pt-PT"/>
        </w:rPr>
        <w:t>Quem</w:t>
      </w:r>
      <w:r w:rsidR="005A362F" w:rsidRPr="005A362F">
        <w:rPr>
          <w:i/>
          <w:lang w:val="pt-PT"/>
        </w:rPr>
        <w:t xml:space="preserve"> </w:t>
      </w:r>
      <w:r w:rsidR="00885488" w:rsidRPr="00794880">
        <w:rPr>
          <w:rStyle w:val="Incipit"/>
          <w:lang w:val="pt-PT"/>
        </w:rPr>
        <w:t>terra</w:t>
      </w:r>
      <w:r w:rsidR="005A362F" w:rsidRPr="005A362F">
        <w:rPr>
          <w:i/>
          <w:lang w:val="pt-PT"/>
        </w:rPr>
        <w:t xml:space="preserve"> </w:t>
      </w:r>
      <w:r w:rsidR="00885488" w:rsidRPr="00794880">
        <w:rPr>
          <w:rStyle w:val="Incipit"/>
          <w:lang w:val="pt-PT"/>
        </w:rPr>
        <w:t>pontus</w:t>
      </w:r>
      <w:r w:rsidR="00885488" w:rsidRPr="00B779A9">
        <w:rPr>
          <w:lang w:val="pt-PT"/>
        </w:rPr>
        <w:t xml:space="preserve"> quia </w:t>
      </w:r>
      <w:r w:rsidR="00E369A5">
        <w:rPr>
          <w:lang w:val="pt-PT"/>
        </w:rPr>
        <w:t>$E::</w:t>
      </w:r>
      <w:r w:rsidR="00885488" w:rsidRPr="00B779A9">
        <w:rPr>
          <w:lang w:val="pt-PT"/>
        </w:rPr>
        <w:t>non</w:t>
      </w:r>
      <w:r w:rsidR="00E369A5">
        <w:rPr>
          <w:lang w:val="pt-PT"/>
        </w:rPr>
        <w:t>$</w:t>
      </w:r>
      <w:r w:rsidR="00885488" w:rsidRPr="00B779A9">
        <w:rPr>
          <w:lang w:val="pt-PT"/>
        </w:rPr>
        <w:t xml:space="preserve"> primatur (36v) de assumptione</w:t>
      </w:r>
      <w:r w:rsidR="00392257">
        <w:rPr>
          <w:lang w:val="pt-PT"/>
        </w:rPr>
        <w:t>,</w:t>
      </w:r>
      <w:r w:rsidR="00885488" w:rsidRPr="00B779A9">
        <w:rPr>
          <w:lang w:val="pt-PT"/>
        </w:rPr>
        <w:t xml:space="preserve"> de cuius festi</w:t>
      </w:r>
      <w:r w:rsidR="00D66EA2" w:rsidRPr="00B779A9">
        <w:rPr>
          <w:lang w:val="pt-PT"/>
        </w:rPr>
        <w:t>vita</w:t>
      </w:r>
      <w:r w:rsidR="00885488" w:rsidRPr="00B779A9">
        <w:rPr>
          <w:lang w:val="pt-PT"/>
        </w:rPr>
        <w:t xml:space="preserve">te per </w:t>
      </w:r>
      <w:r w:rsidR="00BA4CFB" w:rsidRPr="00B779A9">
        <w:rPr>
          <w:lang w:val="pt-PT"/>
        </w:rPr>
        <w:t>octava</w:t>
      </w:r>
      <w:r w:rsidR="00885488" w:rsidRPr="00B779A9">
        <w:rPr>
          <w:lang w:val="pt-PT"/>
        </w:rPr>
        <w:t xml:space="preserve">m canimus. VS </w:t>
      </w:r>
      <w:r w:rsidR="00885488" w:rsidRPr="00794880">
        <w:rPr>
          <w:rStyle w:val="Incipit"/>
          <w:lang w:val="pt-PT"/>
        </w:rPr>
        <w:t>Specie</w:t>
      </w:r>
      <w:r w:rsidR="005A362F" w:rsidRPr="005A362F">
        <w:rPr>
          <w:i/>
          <w:lang w:val="pt-PT"/>
        </w:rPr>
        <w:t xml:space="preserve"> </w:t>
      </w:r>
      <w:r w:rsidR="00885488" w:rsidRPr="00794880">
        <w:rPr>
          <w:rStyle w:val="Incipit"/>
          <w:lang w:val="pt-PT"/>
        </w:rPr>
        <w:t>tua</w:t>
      </w:r>
      <w:r w:rsidR="00885488" w:rsidRPr="00B779A9">
        <w:rPr>
          <w:lang w:val="pt-PT"/>
        </w:rPr>
        <w:t xml:space="preserve"> unus tantum per totam </w:t>
      </w:r>
      <w:r w:rsidR="00BA4CFB" w:rsidRPr="00B779A9">
        <w:rPr>
          <w:lang w:val="pt-PT"/>
        </w:rPr>
        <w:t>octava</w:t>
      </w:r>
      <w:r w:rsidR="00A74657" w:rsidRPr="00B779A9">
        <w:rPr>
          <w:lang w:val="pt-PT"/>
        </w:rPr>
        <w:t>m cantabit. Lectiones q</w:t>
      </w:r>
      <w:r w:rsidR="00885488" w:rsidRPr="00B779A9">
        <w:rPr>
          <w:lang w:val="pt-PT"/>
        </w:rPr>
        <w:t>u</w:t>
      </w:r>
      <w:r w:rsidR="00392257">
        <w:rPr>
          <w:lang w:val="pt-PT"/>
        </w:rPr>
        <w:t>a</w:t>
      </w:r>
      <w:r w:rsidR="00885488" w:rsidRPr="00B779A9">
        <w:rPr>
          <w:lang w:val="pt-PT"/>
        </w:rPr>
        <w:t xml:space="preserve">erendae sunt </w:t>
      </w:r>
      <w:r w:rsidR="00A74657" w:rsidRPr="00B779A9">
        <w:rPr>
          <w:lang w:val="pt-PT"/>
        </w:rPr>
        <w:t>p</w:t>
      </w:r>
      <w:r w:rsidR="00885488" w:rsidRPr="00B779A9">
        <w:rPr>
          <w:lang w:val="pt-PT"/>
        </w:rPr>
        <w:t xml:space="preserve">aulo ante hesternas huius </w:t>
      </w:r>
      <w:r w:rsidR="001B7479" w:rsidRPr="00B779A9">
        <w:rPr>
          <w:lang w:val="pt-PT"/>
        </w:rPr>
        <w:t>festivitatis</w:t>
      </w:r>
      <w:r w:rsidR="007D35B4" w:rsidRPr="00B779A9">
        <w:rPr>
          <w:lang w:val="pt-PT"/>
        </w:rPr>
        <w:t xml:space="preserve"> </w:t>
      </w:r>
      <w:r w:rsidR="00A74657" w:rsidRPr="00B779A9">
        <w:rPr>
          <w:lang w:val="pt-PT"/>
        </w:rPr>
        <w:t>[</w:t>
      </w:r>
      <w:r w:rsidR="007D35B4" w:rsidRPr="00B779A9">
        <w:rPr>
          <w:lang w:val="pt-PT"/>
        </w:rPr>
        <w:t>LS</w:t>
      </w:r>
      <w:r w:rsidR="00A74657" w:rsidRPr="00B779A9">
        <w:rPr>
          <w:lang w:val="pt-PT"/>
        </w:rPr>
        <w:t>]</w:t>
      </w:r>
      <w:r w:rsidR="00885488" w:rsidRPr="00B779A9">
        <w:rPr>
          <w:lang w:val="pt-PT"/>
        </w:rPr>
        <w:t xml:space="preserve"> </w:t>
      </w:r>
      <w:r w:rsidR="00885488" w:rsidRPr="00794880">
        <w:rPr>
          <w:rStyle w:val="Incipit"/>
          <w:lang w:val="pt-PT"/>
        </w:rPr>
        <w:t>Cogitis</w:t>
      </w:r>
      <w:r w:rsidR="005A362F" w:rsidRPr="005A362F">
        <w:rPr>
          <w:i/>
          <w:lang w:val="pt-PT"/>
        </w:rPr>
        <w:t xml:space="preserve"> </w:t>
      </w:r>
      <w:r w:rsidR="00885488" w:rsidRPr="00794880">
        <w:rPr>
          <w:rStyle w:val="Incipit"/>
          <w:lang w:val="pt-PT"/>
        </w:rPr>
        <w:t>me</w:t>
      </w:r>
      <w:r w:rsidR="005A362F" w:rsidRPr="005A362F">
        <w:rPr>
          <w:i/>
          <w:lang w:val="pt-PT"/>
        </w:rPr>
        <w:t xml:space="preserve"> </w:t>
      </w:r>
      <w:r w:rsidR="00885488" w:rsidRPr="00794880">
        <w:rPr>
          <w:rStyle w:val="Incipit"/>
          <w:lang w:val="pt-PT"/>
        </w:rPr>
        <w:t>o</w:t>
      </w:r>
      <w:r w:rsidR="005A362F" w:rsidRPr="005A362F">
        <w:rPr>
          <w:i/>
          <w:lang w:val="pt-PT"/>
        </w:rPr>
        <w:t xml:space="preserve"> </w:t>
      </w:r>
      <w:r w:rsidR="00885488" w:rsidRPr="00794880">
        <w:rPr>
          <w:rStyle w:val="Incipit"/>
          <w:lang w:val="pt-PT"/>
        </w:rPr>
        <w:t>Paula</w:t>
      </w:r>
      <w:r w:rsidR="005A362F" w:rsidRPr="005A362F">
        <w:rPr>
          <w:i/>
          <w:lang w:val="pt-PT"/>
        </w:rPr>
        <w:t xml:space="preserve"> </w:t>
      </w:r>
      <w:r w:rsidR="00885488" w:rsidRPr="00794880">
        <w:rPr>
          <w:rStyle w:val="Incipit"/>
          <w:lang w:val="pt-PT"/>
        </w:rPr>
        <w:t>et</w:t>
      </w:r>
      <w:r w:rsidR="005A362F" w:rsidRPr="005A362F">
        <w:rPr>
          <w:i/>
          <w:lang w:val="pt-PT"/>
        </w:rPr>
        <w:t xml:space="preserve"> </w:t>
      </w:r>
      <w:r w:rsidR="00885488" w:rsidRPr="00794880">
        <w:rPr>
          <w:rStyle w:val="Incipit"/>
          <w:lang w:val="pt-PT"/>
        </w:rPr>
        <w:t>Eustochium</w:t>
      </w:r>
      <w:r w:rsidR="005A362F" w:rsidRPr="005A362F">
        <w:rPr>
          <w:i/>
          <w:lang w:val="pt-PT"/>
        </w:rPr>
        <w:t xml:space="preserve"> </w:t>
      </w:r>
      <w:r w:rsidR="00885488" w:rsidRPr="00794880">
        <w:rPr>
          <w:rStyle w:val="Incipit"/>
          <w:lang w:val="pt-PT"/>
        </w:rPr>
        <w:t>i</w:t>
      </w:r>
      <w:r w:rsidR="00A42138">
        <w:rPr>
          <w:rStyle w:val="Incipit"/>
          <w:lang w:val="pt-PT"/>
        </w:rPr>
        <w:t>m</w:t>
      </w:r>
      <w:r w:rsidR="00885488" w:rsidRPr="00794880">
        <w:rPr>
          <w:rStyle w:val="Incipit"/>
          <w:lang w:val="pt-PT"/>
        </w:rPr>
        <w:t>mo</w:t>
      </w:r>
      <w:r w:rsidR="005A362F" w:rsidRPr="005A362F">
        <w:rPr>
          <w:i/>
          <w:lang w:val="pt-PT"/>
        </w:rPr>
        <w:t xml:space="preserve"> </w:t>
      </w:r>
      <w:r w:rsidR="00C31823" w:rsidRPr="00794880">
        <w:rPr>
          <w:rStyle w:val="Incipit"/>
          <w:lang w:val="pt-PT"/>
        </w:rPr>
        <w:t>caritas</w:t>
      </w:r>
      <w:r w:rsidR="005A362F" w:rsidRPr="005A362F">
        <w:rPr>
          <w:i/>
          <w:lang w:val="pt-PT"/>
        </w:rPr>
        <w:t xml:space="preserve"> </w:t>
      </w:r>
      <w:r w:rsidR="00885488" w:rsidRPr="00794880">
        <w:rPr>
          <w:rStyle w:val="Incipit"/>
          <w:lang w:val="pt-PT"/>
        </w:rPr>
        <w:t>Christi</w:t>
      </w:r>
      <w:r w:rsidR="00885488" w:rsidRPr="00B779A9">
        <w:rPr>
          <w:lang w:val="pt-PT"/>
        </w:rPr>
        <w:t xml:space="preserve"> etc. </w:t>
      </w:r>
      <w:r w:rsidR="00885488" w:rsidRPr="00B779A9">
        <w:rPr>
          <w:lang w:val="fr-FR"/>
        </w:rPr>
        <w:t xml:space="preserve">EV </w:t>
      </w:r>
      <w:r w:rsidR="00885488" w:rsidRPr="00794880">
        <w:rPr>
          <w:rStyle w:val="Incipit"/>
          <w:lang w:val="fr-FR"/>
        </w:rPr>
        <w:t>Intravit</w:t>
      </w:r>
      <w:r w:rsidR="005A362F" w:rsidRPr="005A362F">
        <w:rPr>
          <w:i/>
          <w:lang w:val="fr-FR"/>
        </w:rPr>
        <w:t xml:space="preserve"> </w:t>
      </w:r>
      <w:r w:rsidR="00885488" w:rsidRPr="00794880">
        <w:rPr>
          <w:rStyle w:val="Incipit"/>
          <w:lang w:val="fr-FR"/>
        </w:rPr>
        <w:t>Iesus</w:t>
      </w:r>
      <w:r w:rsidR="00885488" w:rsidRPr="00B779A9">
        <w:rPr>
          <w:lang w:val="fr-FR"/>
        </w:rPr>
        <w:t xml:space="preserve"> quod per totam </w:t>
      </w:r>
      <w:r w:rsidR="00BA4CFB" w:rsidRPr="00B779A9">
        <w:rPr>
          <w:lang w:val="fr-FR"/>
        </w:rPr>
        <w:t>octava</w:t>
      </w:r>
      <w:r w:rsidR="00885488" w:rsidRPr="00B779A9">
        <w:rPr>
          <w:lang w:val="fr-FR"/>
        </w:rPr>
        <w:t>m dicitur.</w:t>
      </w:r>
    </w:p>
    <w:p w:rsidR="00885488" w:rsidRPr="004518BD" w:rsidRDefault="00636D09" w:rsidP="00415109">
      <w:pPr>
        <w:rPr>
          <w:lang w:val="pt-PT"/>
        </w:rPr>
      </w:pPr>
      <w:r w:rsidRPr="00736684">
        <w:rPr>
          <w:rStyle w:val="Time1"/>
          <w:lang w:val="fr-FR"/>
        </w:rPr>
        <w:t>Ad laudes</w:t>
      </w:r>
      <w:r w:rsidR="00885488" w:rsidRPr="00B779A9">
        <w:rPr>
          <w:lang w:val="fr-FR"/>
        </w:rPr>
        <w:t xml:space="preserve"> AN </w:t>
      </w:r>
      <w:r w:rsidR="00885488" w:rsidRPr="00736684">
        <w:rPr>
          <w:rStyle w:val="Incipit"/>
          <w:lang w:val="fr-FR"/>
        </w:rPr>
        <w:t xml:space="preserve">Indutus </w:t>
      </w:r>
      <w:r w:rsidRPr="00736684">
        <w:rPr>
          <w:rStyle w:val="Incipit"/>
          <w:lang w:val="fr-FR"/>
        </w:rPr>
        <w:t>%D::</w:t>
      </w:r>
      <w:r w:rsidR="00A74657" w:rsidRPr="00736684">
        <w:rPr>
          <w:rStyle w:val="Incipit"/>
          <w:lang w:val="fr-FR"/>
        </w:rPr>
        <w:t>est</w:t>
      </w:r>
      <w:r w:rsidRPr="00736684">
        <w:rPr>
          <w:rStyle w:val="Incipit"/>
          <w:lang w:val="fr-FR"/>
        </w:rPr>
        <w:t>%</w:t>
      </w:r>
      <w:r w:rsidR="00A74657" w:rsidRPr="00736684">
        <w:rPr>
          <w:rStyle w:val="Incipit"/>
          <w:lang w:val="fr-FR"/>
        </w:rPr>
        <w:t xml:space="preserve"> </w:t>
      </w:r>
      <w:r w:rsidR="00885488" w:rsidRPr="00736684">
        <w:rPr>
          <w:rStyle w:val="Incipit"/>
          <w:lang w:val="fr-FR"/>
        </w:rPr>
        <w:t>dominus fortitudine</w:t>
      </w:r>
      <w:r w:rsidR="00885488" w:rsidRPr="00B779A9">
        <w:rPr>
          <w:lang w:val="fr-FR"/>
        </w:rPr>
        <w:t xml:space="preserve"> cum reliquis. </w:t>
      </w:r>
      <w:r w:rsidR="00885488" w:rsidRPr="00B779A9">
        <w:rPr>
          <w:lang w:val="pt-PT"/>
        </w:rPr>
        <w:t xml:space="preserve">HY </w:t>
      </w:r>
      <w:r w:rsidR="00885488" w:rsidRPr="00736684">
        <w:rPr>
          <w:rStyle w:val="Incipit"/>
          <w:lang w:val="pt-PT"/>
        </w:rPr>
        <w:t>O gloriosa domina</w:t>
      </w:r>
      <w:r w:rsidR="00885488" w:rsidRPr="00B779A9">
        <w:rPr>
          <w:lang w:val="pt-PT"/>
        </w:rPr>
        <w:t xml:space="preserve">. VS </w:t>
      </w:r>
      <w:r w:rsidR="00382E22" w:rsidRPr="00736684">
        <w:rPr>
          <w:rStyle w:val="Incipit"/>
          <w:lang w:val="pt-PT"/>
        </w:rPr>
        <w:t>Adiuv</w:t>
      </w:r>
      <w:r w:rsidR="00885488" w:rsidRPr="00736684">
        <w:rPr>
          <w:rStyle w:val="Incipit"/>
          <w:lang w:val="pt-PT"/>
        </w:rPr>
        <w:t>abit</w:t>
      </w:r>
      <w:r w:rsidR="00885488" w:rsidRPr="00B779A9">
        <w:rPr>
          <w:lang w:val="pt-PT"/>
        </w:rPr>
        <w:t xml:space="preserve">. AB </w:t>
      </w:r>
      <w:r w:rsidR="00885488" w:rsidRPr="00736684">
        <w:rPr>
          <w:rStyle w:val="Incipit"/>
          <w:lang w:val="pt-PT"/>
        </w:rPr>
        <w:t>Vidi speciosam</w:t>
      </w:r>
      <w:r w:rsidR="00885488" w:rsidRPr="00B779A9">
        <w:rPr>
          <w:lang w:val="pt-PT"/>
        </w:rPr>
        <w:t xml:space="preserve">. </w:t>
      </w:r>
      <w:r w:rsidR="00E071B2">
        <w:rPr>
          <w:lang w:val="pt-PT"/>
        </w:rPr>
        <w:t>Suffragium de sancto Laurent</w:t>
      </w:r>
      <w:r w:rsidR="00E071B2" w:rsidRPr="005B472A">
        <w:rPr>
          <w:lang w:val="pt-PT"/>
        </w:rPr>
        <w:t>io</w:t>
      </w:r>
      <w:r w:rsidR="007D35B4" w:rsidRPr="005B472A">
        <w:rPr>
          <w:lang w:val="pt-PT"/>
        </w:rPr>
        <w:t xml:space="preserve">. </w:t>
      </w:r>
      <w:r w:rsidR="00A74657" w:rsidRPr="005B472A">
        <w:rPr>
          <w:lang w:val="pt-PT"/>
        </w:rPr>
        <w:t>[BD]</w:t>
      </w:r>
      <w:r w:rsidR="00D734F4" w:rsidRPr="005B472A">
        <w:rPr>
          <w:lang w:val="pt-PT"/>
        </w:rPr>
        <w:t xml:space="preserve"> </w:t>
      </w:r>
      <w:r w:rsidR="00A74657" w:rsidRPr="005B472A">
        <w:rPr>
          <w:rStyle w:val="Incipit"/>
          <w:lang w:val="pt-PT"/>
        </w:rPr>
        <w:t>Benedicamus</w:t>
      </w:r>
      <w:r w:rsidR="00A74657" w:rsidRPr="005B472A">
        <w:rPr>
          <w:lang w:val="pt-PT"/>
        </w:rPr>
        <w:t>.</w:t>
      </w:r>
      <w:r w:rsidR="00D734F4" w:rsidRPr="005B472A">
        <w:rPr>
          <w:lang w:val="pt-PT"/>
        </w:rPr>
        <w:t xml:space="preserve"> </w:t>
      </w:r>
      <w:r w:rsidR="00DD68AF" w:rsidRPr="005B472A">
        <w:rPr>
          <w:lang w:val="pt-PT"/>
        </w:rPr>
        <w:t>[</w:t>
      </w:r>
      <w:r w:rsidR="00A75047" w:rsidRPr="005B472A">
        <w:rPr>
          <w:lang w:val="pt-PT"/>
        </w:rPr>
        <w:t xml:space="preserve">TP] </w:t>
      </w:r>
      <w:r w:rsidR="00147799" w:rsidRPr="005B472A">
        <w:rPr>
          <w:rStyle w:val="Incipit"/>
          <w:lang w:val="pt-PT"/>
        </w:rPr>
        <w:t>%D::</w:t>
      </w:r>
      <w:r w:rsidR="00A74657" w:rsidRPr="005B472A">
        <w:rPr>
          <w:rStyle w:val="Incipit"/>
          <w:lang w:val="pt-PT"/>
        </w:rPr>
        <w:t>In</w:t>
      </w:r>
      <w:r w:rsidR="00D734F4" w:rsidRPr="005B472A">
        <w:rPr>
          <w:rStyle w:val="Incipit"/>
          <w:lang w:val="pt-PT"/>
        </w:rPr>
        <w:t xml:space="preserve"> </w:t>
      </w:r>
      <w:r w:rsidR="00A74657" w:rsidRPr="005B472A">
        <w:rPr>
          <w:rStyle w:val="Incipit"/>
          <w:lang w:val="pt-PT"/>
        </w:rPr>
        <w:t>laude</w:t>
      </w:r>
      <w:r w:rsidR="00147799" w:rsidRPr="005B472A">
        <w:rPr>
          <w:rStyle w:val="Incipit"/>
          <w:lang w:val="pt-PT"/>
        </w:rPr>
        <w:t>%</w:t>
      </w:r>
      <w:r w:rsidR="00A74657" w:rsidRPr="00147799">
        <w:rPr>
          <w:lang w:val="pt-PT"/>
        </w:rPr>
        <w:t xml:space="preserve"> </w:t>
      </w:r>
      <w:r w:rsidR="00A74657" w:rsidRPr="004518BD">
        <w:rPr>
          <w:lang w:val="pt-PT"/>
        </w:rPr>
        <w:t>$E::</w:t>
      </w:r>
      <w:r w:rsidR="00147799" w:rsidRPr="004518BD">
        <w:rPr>
          <w:lang w:val="pt-PT"/>
        </w:rPr>
        <w:t>f</w:t>
      </w:r>
      <w:r w:rsidR="007D35B4" w:rsidRPr="004518BD">
        <w:rPr>
          <w:lang w:val="pt-PT"/>
        </w:rPr>
        <w:t>er</w:t>
      </w:r>
      <w:r w:rsidR="00147799" w:rsidRPr="004518BD">
        <w:rPr>
          <w:lang w:val="pt-PT"/>
        </w:rPr>
        <w:t>ialiter</w:t>
      </w:r>
      <w:r w:rsidR="00A74657" w:rsidRPr="004518BD">
        <w:rPr>
          <w:lang w:val="pt-PT"/>
        </w:rPr>
        <w:t>$</w:t>
      </w:r>
      <w:r w:rsidR="00147799" w:rsidRPr="004518BD">
        <w:rPr>
          <w:lang w:val="pt-PT"/>
        </w:rPr>
        <w:t>.</w:t>
      </w:r>
      <w:r w:rsidR="00885488" w:rsidRPr="004518BD">
        <w:rPr>
          <w:lang w:val="pt-PT"/>
        </w:rPr>
        <w:t xml:space="preserve"> Reliquia</w:t>
      </w:r>
      <w:r w:rsidR="00A42138" w:rsidRPr="004518BD">
        <w:rPr>
          <w:lang w:val="pt-PT"/>
        </w:rPr>
        <w:t xml:space="preserve"> </w:t>
      </w:r>
      <w:r w:rsidR="00885488" w:rsidRPr="004518BD">
        <w:rPr>
          <w:lang w:val="pt-PT"/>
        </w:rPr>
        <w:t xml:space="preserve">omnia ut in die dicantur. Psalmi paenitentiales quoque dicuntur. </w:t>
      </w:r>
    </w:p>
    <w:p w:rsidR="00885488" w:rsidRPr="00B779A9" w:rsidRDefault="00147799" w:rsidP="00415109">
      <w:pPr>
        <w:rPr>
          <w:lang w:val="pt-PT"/>
        </w:rPr>
      </w:pPr>
      <w:r w:rsidRPr="00736684">
        <w:rPr>
          <w:rStyle w:val="Time1"/>
          <w:lang w:val="pt-PT"/>
        </w:rPr>
        <w:t>Ad horas</w:t>
      </w:r>
      <w:r w:rsidR="00885488" w:rsidRPr="00B779A9">
        <w:rPr>
          <w:lang w:val="pt-PT"/>
        </w:rPr>
        <w:t xml:space="preserve"> </w:t>
      </w:r>
      <w:r w:rsidR="00BA24A1" w:rsidRPr="00B779A9">
        <w:rPr>
          <w:lang w:val="pt-PT"/>
        </w:rPr>
        <w:t>[</w:t>
      </w:r>
      <w:r w:rsidR="00885488" w:rsidRPr="00B779A9">
        <w:rPr>
          <w:lang w:val="pt-PT"/>
        </w:rPr>
        <w:t>AN</w:t>
      </w:r>
      <w:r w:rsidR="00BA24A1" w:rsidRPr="00B779A9">
        <w:rPr>
          <w:lang w:val="pt-PT"/>
        </w:rPr>
        <w:t>]</w:t>
      </w:r>
      <w:r w:rsidR="00885488" w:rsidRPr="00B779A9">
        <w:rPr>
          <w:lang w:val="pt-PT"/>
        </w:rPr>
        <w:t xml:space="preserve"> </w:t>
      </w:r>
      <w:r w:rsidR="00885488" w:rsidRPr="00794880">
        <w:rPr>
          <w:rStyle w:val="Incipit"/>
          <w:lang w:val="pt-PT"/>
        </w:rPr>
        <w:t>Assumpta</w:t>
      </w:r>
      <w:r w:rsidR="005A362F" w:rsidRPr="005A362F">
        <w:rPr>
          <w:i/>
          <w:lang w:val="pt-PT"/>
        </w:rPr>
        <w:t xml:space="preserve"> </w:t>
      </w:r>
      <w:r w:rsidR="00885488" w:rsidRPr="00794880">
        <w:rPr>
          <w:rStyle w:val="Incipit"/>
          <w:lang w:val="pt-PT"/>
        </w:rPr>
        <w:t>est</w:t>
      </w:r>
      <w:r w:rsidR="00885488" w:rsidRPr="00B779A9">
        <w:rPr>
          <w:lang w:val="pt-PT"/>
        </w:rPr>
        <w:t xml:space="preserve"> cum reliquis per totam </w:t>
      </w:r>
      <w:r w:rsidR="00BA4CFB" w:rsidRPr="00B779A9">
        <w:rPr>
          <w:lang w:val="pt-PT"/>
        </w:rPr>
        <w:t>octava</w:t>
      </w:r>
      <w:r w:rsidR="00885488" w:rsidRPr="00B779A9">
        <w:rPr>
          <w:lang w:val="pt-PT"/>
        </w:rPr>
        <w:t>m.</w:t>
      </w:r>
    </w:p>
    <w:p w:rsidR="00885488" w:rsidRDefault="00147799" w:rsidP="00415109">
      <w:pPr>
        <w:rPr>
          <w:lang w:val="en-US"/>
        </w:rPr>
      </w:pPr>
      <w:r w:rsidRPr="00736684">
        <w:rPr>
          <w:rStyle w:val="Time1"/>
          <w:lang w:val="it-IT"/>
        </w:rPr>
        <w:t>A</w:t>
      </w:r>
      <w:r w:rsidR="00905C24" w:rsidRPr="00736684">
        <w:rPr>
          <w:rStyle w:val="Time1"/>
          <w:lang w:val="it-IT"/>
        </w:rPr>
        <w:t xml:space="preserve">d </w:t>
      </w:r>
      <w:r w:rsidRPr="00736684">
        <w:rPr>
          <w:rStyle w:val="Time1"/>
          <w:lang w:val="it-IT"/>
        </w:rPr>
        <w:t>officium</w:t>
      </w:r>
      <w:r w:rsidR="00A42138">
        <w:rPr>
          <w:lang w:val="it-IT"/>
        </w:rPr>
        <w:t xml:space="preserve"> </w:t>
      </w:r>
      <w:r w:rsidR="00885488" w:rsidRPr="00B779A9">
        <w:rPr>
          <w:lang w:val="it-IT"/>
        </w:rPr>
        <w:t>quando primatur</w:t>
      </w:r>
      <w:r w:rsidR="00A42138">
        <w:rPr>
          <w:lang w:val="it-IT"/>
        </w:rPr>
        <w:t>,</w:t>
      </w:r>
      <w:r w:rsidR="00885488" w:rsidRPr="00B779A9">
        <w:rPr>
          <w:lang w:val="it-IT"/>
        </w:rPr>
        <w:t xml:space="preserve"> omnia ut in die dicantur. </w:t>
      </w:r>
      <w:r w:rsidR="00885488" w:rsidRPr="00736684">
        <w:rPr>
          <w:lang w:val="it-IT"/>
        </w:rPr>
        <w:t xml:space="preserve">Sin minus </w:t>
      </w:r>
      <w:r w:rsidR="00A42138" w:rsidRPr="00736684">
        <w:rPr>
          <w:lang w:val="it-IT"/>
        </w:rPr>
        <w:t xml:space="preserve">|R| </w:t>
      </w:r>
      <w:r w:rsidR="00885488" w:rsidRPr="00736684">
        <w:rPr>
          <w:lang w:val="it-IT"/>
        </w:rPr>
        <w:t>officii</w:t>
      </w:r>
      <w:r w:rsidR="00A42138" w:rsidRPr="00736684">
        <w:rPr>
          <w:lang w:val="it-IT"/>
        </w:rPr>
        <w:t xml:space="preserve"> introitum est</w:t>
      </w:r>
      <w:r w:rsidR="00885488" w:rsidRPr="00736684">
        <w:rPr>
          <w:lang w:val="it-IT"/>
        </w:rPr>
        <w:t xml:space="preserve"> </w:t>
      </w:r>
      <w:r w:rsidR="00A42138" w:rsidRPr="00736684">
        <w:rPr>
          <w:lang w:val="it-IT"/>
        </w:rPr>
        <w:t>[</w:t>
      </w:r>
      <w:r w:rsidR="00885488" w:rsidRPr="00736684">
        <w:rPr>
          <w:lang w:val="it-IT"/>
        </w:rPr>
        <w:t>IN</w:t>
      </w:r>
      <w:r w:rsidR="00A42138" w:rsidRPr="00736684">
        <w:rPr>
          <w:lang w:val="it-IT"/>
        </w:rPr>
        <w:t>]</w:t>
      </w:r>
      <w:r w:rsidR="00885488" w:rsidRPr="00736684">
        <w:rPr>
          <w:lang w:val="it-IT"/>
        </w:rPr>
        <w:t xml:space="preserve"> </w:t>
      </w:r>
      <w:r w:rsidR="00885488" w:rsidRPr="00736684">
        <w:rPr>
          <w:rStyle w:val="Incipit"/>
          <w:lang w:val="it-IT"/>
        </w:rPr>
        <w:t>Gaudeamus</w:t>
      </w:r>
      <w:r w:rsidR="005A362F" w:rsidRPr="00736684">
        <w:rPr>
          <w:i/>
          <w:lang w:val="it-IT"/>
        </w:rPr>
        <w:t xml:space="preserve"> </w:t>
      </w:r>
      <w:r w:rsidR="00885488" w:rsidRPr="00736684">
        <w:rPr>
          <w:rStyle w:val="Incipit"/>
          <w:lang w:val="it-IT"/>
        </w:rPr>
        <w:t>omnes</w:t>
      </w:r>
      <w:r w:rsidR="00885488" w:rsidRPr="00736684">
        <w:rPr>
          <w:lang w:val="it-IT"/>
        </w:rPr>
        <w:t xml:space="preserve">. </w:t>
      </w:r>
      <w:r w:rsidR="007D35B4" w:rsidRPr="00736684">
        <w:rPr>
          <w:lang w:val="it-IT"/>
        </w:rPr>
        <w:t xml:space="preserve">[KY] </w:t>
      </w:r>
      <w:r w:rsidR="00885488" w:rsidRPr="00736684">
        <w:rPr>
          <w:rStyle w:val="Incipit"/>
          <w:lang w:val="it-IT"/>
        </w:rPr>
        <w:t>Kyrie</w:t>
      </w:r>
      <w:r w:rsidR="00885488" w:rsidRPr="00736684">
        <w:rPr>
          <w:lang w:val="it-IT"/>
        </w:rPr>
        <w:t xml:space="preserve"> et </w:t>
      </w:r>
      <w:r w:rsidR="007D35B4" w:rsidRPr="00736684">
        <w:rPr>
          <w:lang w:val="it-IT"/>
        </w:rPr>
        <w:t xml:space="preserve">[SA] </w:t>
      </w:r>
      <w:r w:rsidR="00885488" w:rsidRPr="00736684">
        <w:rPr>
          <w:rStyle w:val="Incipit"/>
          <w:lang w:val="it-IT"/>
        </w:rPr>
        <w:t>Sanctus</w:t>
      </w:r>
      <w:r w:rsidR="00885488" w:rsidRPr="00736684">
        <w:rPr>
          <w:lang w:val="it-IT"/>
        </w:rPr>
        <w:t xml:space="preserve"> de virginibus ad placitum. GR </w:t>
      </w:r>
      <w:r w:rsidR="00885488" w:rsidRPr="00736684">
        <w:rPr>
          <w:rStyle w:val="Incipit"/>
          <w:lang w:val="it-IT"/>
        </w:rPr>
        <w:t>Propter</w:t>
      </w:r>
      <w:r w:rsidR="005A362F" w:rsidRPr="00736684">
        <w:rPr>
          <w:i/>
          <w:lang w:val="it-IT"/>
        </w:rPr>
        <w:t xml:space="preserve"> </w:t>
      </w:r>
      <w:r w:rsidR="00982EF5" w:rsidRPr="00736684">
        <w:rPr>
          <w:rStyle w:val="Incipit"/>
          <w:lang w:val="it-IT"/>
        </w:rPr>
        <w:t>verit</w:t>
      </w:r>
      <w:r w:rsidR="00885488" w:rsidRPr="00736684">
        <w:rPr>
          <w:rStyle w:val="Incipit"/>
          <w:lang w:val="it-IT"/>
        </w:rPr>
        <w:t>atem</w:t>
      </w:r>
      <w:r w:rsidR="00885488" w:rsidRPr="00736684">
        <w:rPr>
          <w:lang w:val="it-IT"/>
        </w:rPr>
        <w:t>. AL</w:t>
      </w:r>
      <w:r w:rsidR="007D35B4" w:rsidRPr="00736684">
        <w:rPr>
          <w:lang w:val="it-IT"/>
        </w:rPr>
        <w:t>V</w:t>
      </w:r>
      <w:r w:rsidR="00885488" w:rsidRPr="00736684">
        <w:rPr>
          <w:lang w:val="it-IT"/>
        </w:rPr>
        <w:t xml:space="preserve"> </w:t>
      </w:r>
      <w:r w:rsidR="00885488" w:rsidRPr="00736684">
        <w:rPr>
          <w:rStyle w:val="Incipit"/>
          <w:lang w:val="it-IT"/>
        </w:rPr>
        <w:t>Assumpta</w:t>
      </w:r>
      <w:r w:rsidR="005A362F" w:rsidRPr="00736684">
        <w:rPr>
          <w:i/>
          <w:lang w:val="it-IT"/>
        </w:rPr>
        <w:t xml:space="preserve"> </w:t>
      </w:r>
      <w:r w:rsidR="00885488" w:rsidRPr="00736684">
        <w:rPr>
          <w:rStyle w:val="Incipit"/>
          <w:lang w:val="it-IT"/>
        </w:rPr>
        <w:t>est</w:t>
      </w:r>
      <w:r w:rsidR="00885488" w:rsidRPr="00736684">
        <w:rPr>
          <w:lang w:val="it-IT"/>
        </w:rPr>
        <w:t xml:space="preserve">. SE </w:t>
      </w:r>
      <w:r w:rsidR="00885488" w:rsidRPr="00736684">
        <w:rPr>
          <w:rStyle w:val="Incipit"/>
          <w:lang w:val="it-IT"/>
        </w:rPr>
        <w:t>Gaude</w:t>
      </w:r>
      <w:r w:rsidR="005A362F" w:rsidRPr="00736684">
        <w:rPr>
          <w:i/>
          <w:lang w:val="it-IT"/>
        </w:rPr>
        <w:t xml:space="preserve"> </w:t>
      </w:r>
      <w:r w:rsidR="00885488" w:rsidRPr="00736684">
        <w:rPr>
          <w:rStyle w:val="Incipit"/>
          <w:lang w:val="it-IT"/>
        </w:rPr>
        <w:t>Maria</w:t>
      </w:r>
      <w:r w:rsidR="00885488" w:rsidRPr="00736684">
        <w:rPr>
          <w:lang w:val="it-IT"/>
        </w:rPr>
        <w:t xml:space="preserve"> vel </w:t>
      </w:r>
      <w:r w:rsidR="003B71F4" w:rsidRPr="00736684">
        <w:rPr>
          <w:lang w:val="it-IT"/>
        </w:rPr>
        <w:t xml:space="preserve">[SE] </w:t>
      </w:r>
      <w:r w:rsidR="00885488" w:rsidRPr="00736684">
        <w:rPr>
          <w:rStyle w:val="Incipit"/>
          <w:lang w:val="it-IT"/>
        </w:rPr>
        <w:t>Verbum</w:t>
      </w:r>
      <w:r w:rsidR="005A362F" w:rsidRPr="00736684">
        <w:rPr>
          <w:i/>
          <w:lang w:val="it-IT"/>
        </w:rPr>
        <w:t xml:space="preserve"> </w:t>
      </w:r>
      <w:r w:rsidR="00885488" w:rsidRPr="00736684">
        <w:rPr>
          <w:rStyle w:val="Incipit"/>
          <w:lang w:val="it-IT"/>
        </w:rPr>
        <w:t>bonum</w:t>
      </w:r>
      <w:r w:rsidR="00885488" w:rsidRPr="00736684">
        <w:rPr>
          <w:lang w:val="it-IT"/>
        </w:rPr>
        <w:t xml:space="preserve"> aut aliam de beata virgine. </w:t>
      </w:r>
      <w:r w:rsidR="00885488">
        <w:rPr>
          <w:lang w:val="en-US"/>
        </w:rPr>
        <w:t xml:space="preserve">OF </w:t>
      </w:r>
      <w:r w:rsidR="00885488" w:rsidRPr="00794880">
        <w:rPr>
          <w:rStyle w:val="Incipit"/>
          <w:lang w:val="en-US"/>
        </w:rPr>
        <w:t>Offerentur</w:t>
      </w:r>
      <w:r w:rsidR="00DD1415">
        <w:rPr>
          <w:lang w:val="en-US"/>
        </w:rPr>
        <w:t>@24.</w:t>
      </w:r>
      <w:r w:rsidR="00885488">
        <w:rPr>
          <w:lang w:val="en-US"/>
        </w:rPr>
        <w:t xml:space="preserve"> CO </w:t>
      </w:r>
      <w:r w:rsidR="00885488" w:rsidRPr="00794880">
        <w:rPr>
          <w:rStyle w:val="Incipit"/>
          <w:lang w:val="en-US"/>
        </w:rPr>
        <w:t>Dilexisti</w:t>
      </w:r>
      <w:r w:rsidR="005A362F" w:rsidRPr="005A362F">
        <w:rPr>
          <w:i/>
          <w:lang w:val="en-US"/>
        </w:rPr>
        <w:t xml:space="preserve"> </w:t>
      </w:r>
      <w:r w:rsidR="00E56159" w:rsidRPr="00794880">
        <w:rPr>
          <w:rStyle w:val="Incipit"/>
          <w:lang w:val="en-US"/>
        </w:rPr>
        <w:t>iustiti</w:t>
      </w:r>
      <w:r w:rsidR="00885488" w:rsidRPr="00794880">
        <w:rPr>
          <w:rStyle w:val="Incipit"/>
          <w:lang w:val="en-US"/>
        </w:rPr>
        <w:t>am</w:t>
      </w:r>
      <w:r w:rsidR="00885488">
        <w:rPr>
          <w:lang w:val="en-US"/>
        </w:rPr>
        <w:t>.</w:t>
      </w:r>
    </w:p>
    <w:p w:rsidR="00A42138" w:rsidRDefault="00147799" w:rsidP="00415109">
      <w:pPr>
        <w:rPr>
          <w:lang w:val="en-US"/>
        </w:rPr>
      </w:pPr>
      <w:r w:rsidRPr="00736684">
        <w:rPr>
          <w:rStyle w:val="Time1"/>
          <w:lang w:val="en-US"/>
        </w:rPr>
        <w:t>Ad vesperas</w:t>
      </w:r>
      <w:r w:rsidR="00885488">
        <w:rPr>
          <w:lang w:val="en-US"/>
        </w:rPr>
        <w:t xml:space="preserve"> primatur de assumptione AN </w:t>
      </w:r>
      <w:r w:rsidR="00885488" w:rsidRPr="00794880">
        <w:rPr>
          <w:rStyle w:val="Incipit"/>
          <w:lang w:val="en-US"/>
        </w:rPr>
        <w:t>Ecce</w:t>
      </w:r>
      <w:r w:rsidR="005A362F" w:rsidRPr="005A362F">
        <w:rPr>
          <w:i/>
          <w:lang w:val="en-US"/>
        </w:rPr>
        <w:t xml:space="preserve"> </w:t>
      </w:r>
      <w:r w:rsidR="00885488" w:rsidRPr="00794880">
        <w:rPr>
          <w:rStyle w:val="Incipit"/>
          <w:lang w:val="en-US"/>
        </w:rPr>
        <w:t>tu</w:t>
      </w:r>
      <w:r w:rsidR="005A362F" w:rsidRPr="005A362F">
        <w:rPr>
          <w:i/>
          <w:lang w:val="en-US"/>
        </w:rPr>
        <w:t xml:space="preserve"> </w:t>
      </w:r>
      <w:r w:rsidR="00885488" w:rsidRPr="00794880">
        <w:rPr>
          <w:rStyle w:val="Incipit"/>
          <w:lang w:val="en-US"/>
        </w:rPr>
        <w:t>pulchra</w:t>
      </w:r>
      <w:r w:rsidR="005A362F" w:rsidRPr="005A362F">
        <w:rPr>
          <w:i/>
          <w:lang w:val="en-US"/>
        </w:rPr>
        <w:t xml:space="preserve"> </w:t>
      </w:r>
      <w:r w:rsidR="00885488" w:rsidRPr="00794880">
        <w:rPr>
          <w:rStyle w:val="Incipit"/>
          <w:lang w:val="en-US"/>
        </w:rPr>
        <w:t>es</w:t>
      </w:r>
      <w:r w:rsidR="00885488">
        <w:rPr>
          <w:lang w:val="en-US"/>
        </w:rPr>
        <w:t xml:space="preserve">. AN </w:t>
      </w:r>
      <w:r w:rsidR="00885488" w:rsidRPr="00794880">
        <w:rPr>
          <w:rStyle w:val="Incipit"/>
          <w:lang w:val="en-US"/>
        </w:rPr>
        <w:t>Sicut</w:t>
      </w:r>
      <w:r w:rsidR="005A362F" w:rsidRPr="005A362F">
        <w:rPr>
          <w:i/>
          <w:lang w:val="en-US"/>
        </w:rPr>
        <w:t xml:space="preserve"> </w:t>
      </w:r>
      <w:r w:rsidR="00885488" w:rsidRPr="00794880">
        <w:rPr>
          <w:rStyle w:val="Incipit"/>
          <w:lang w:val="en-US"/>
        </w:rPr>
        <w:t>lilium</w:t>
      </w:r>
      <w:r w:rsidR="00885488">
        <w:rPr>
          <w:lang w:val="en-US"/>
        </w:rPr>
        <w:t xml:space="preserve">. AN </w:t>
      </w:r>
      <w:r w:rsidR="00885488" w:rsidRPr="00794880">
        <w:rPr>
          <w:rStyle w:val="Incipit"/>
          <w:lang w:val="en-US"/>
        </w:rPr>
        <w:t>Fa</w:t>
      </w:r>
      <w:r w:rsidR="00382E22" w:rsidRPr="00794880">
        <w:rPr>
          <w:rStyle w:val="Incipit"/>
          <w:lang w:val="en-US"/>
        </w:rPr>
        <w:t>vu</w:t>
      </w:r>
      <w:r w:rsidR="00885488" w:rsidRPr="00794880">
        <w:rPr>
          <w:rStyle w:val="Incipit"/>
          <w:lang w:val="en-US"/>
        </w:rPr>
        <w:t>s</w:t>
      </w:r>
      <w:r w:rsidR="005A362F" w:rsidRPr="005A362F">
        <w:rPr>
          <w:i/>
          <w:lang w:val="en-US"/>
        </w:rPr>
        <w:t xml:space="preserve"> </w:t>
      </w:r>
      <w:r w:rsidR="00885488" w:rsidRPr="00794880">
        <w:rPr>
          <w:rStyle w:val="Incipit"/>
          <w:lang w:val="en-US"/>
        </w:rPr>
        <w:t>distillans</w:t>
      </w:r>
      <w:r w:rsidR="00885488">
        <w:rPr>
          <w:lang w:val="en-US"/>
        </w:rPr>
        <w:t xml:space="preserve">. AN </w:t>
      </w:r>
      <w:r w:rsidR="00885488" w:rsidRPr="00794880">
        <w:rPr>
          <w:rStyle w:val="Incipit"/>
          <w:lang w:val="en-US"/>
        </w:rPr>
        <w:t>Emissiones</w:t>
      </w:r>
      <w:r w:rsidR="00885488">
        <w:rPr>
          <w:lang w:val="en-US"/>
        </w:rPr>
        <w:t xml:space="preserve">. AN </w:t>
      </w:r>
      <w:r w:rsidR="00885488" w:rsidRPr="00794880">
        <w:rPr>
          <w:rStyle w:val="Incipit"/>
          <w:lang w:val="en-US"/>
        </w:rPr>
        <w:t>Fons</w:t>
      </w:r>
      <w:r w:rsidR="005A362F" w:rsidRPr="005A362F">
        <w:rPr>
          <w:i/>
          <w:lang w:val="en-US"/>
        </w:rPr>
        <w:t xml:space="preserve"> </w:t>
      </w:r>
      <w:r w:rsidR="00885488" w:rsidRPr="00794880">
        <w:rPr>
          <w:rStyle w:val="Incipit"/>
          <w:lang w:val="en-US"/>
        </w:rPr>
        <w:t>hortorum</w:t>
      </w:r>
      <w:r w:rsidR="007D35B4">
        <w:rPr>
          <w:lang w:val="en-US"/>
        </w:rPr>
        <w:t>. Psalmi d</w:t>
      </w:r>
      <w:r w:rsidR="00885488">
        <w:rPr>
          <w:lang w:val="en-US"/>
        </w:rPr>
        <w:t xml:space="preserve">e beata virgine. RP </w:t>
      </w:r>
      <w:r w:rsidR="00A42138" w:rsidRPr="00736684">
        <w:rPr>
          <w:rStyle w:val="Incipit"/>
          <w:lang w:val="en-US"/>
        </w:rPr>
        <w:t>$E::</w:t>
      </w:r>
      <w:r w:rsidR="00885488" w:rsidRPr="00736684">
        <w:rPr>
          <w:rStyle w:val="Incipit"/>
          <w:lang w:val="en-US"/>
        </w:rPr>
        <w:t>Super</w:t>
      </w:r>
      <w:r w:rsidR="005A362F" w:rsidRPr="005A362F">
        <w:rPr>
          <w:i/>
          <w:lang w:val="en-US"/>
        </w:rPr>
        <w:t xml:space="preserve"> </w:t>
      </w:r>
      <w:r w:rsidR="00A42138">
        <w:rPr>
          <w:rStyle w:val="Incipit"/>
          <w:lang w:val="en-US"/>
        </w:rPr>
        <w:t>salutem$</w:t>
      </w:r>
      <w:r w:rsidR="00885488">
        <w:rPr>
          <w:lang w:val="en-US"/>
        </w:rPr>
        <w:t xml:space="preserve">. HY </w:t>
      </w:r>
      <w:r w:rsidR="00885488" w:rsidRPr="00794880">
        <w:rPr>
          <w:rStyle w:val="Incipit"/>
          <w:lang w:val="en-US"/>
        </w:rPr>
        <w:t>Quem</w:t>
      </w:r>
      <w:r w:rsidR="005A362F" w:rsidRPr="005A362F">
        <w:rPr>
          <w:i/>
          <w:lang w:val="en-US"/>
        </w:rPr>
        <w:t xml:space="preserve"> </w:t>
      </w:r>
      <w:r w:rsidR="00885488" w:rsidRPr="00794880">
        <w:rPr>
          <w:rStyle w:val="Incipit"/>
          <w:lang w:val="en-US"/>
        </w:rPr>
        <w:t>terra</w:t>
      </w:r>
      <w:r w:rsidR="003B71F4">
        <w:rPr>
          <w:lang w:val="en-US"/>
        </w:rPr>
        <w:t xml:space="preserve">. Versiculus et </w:t>
      </w:r>
      <w:r w:rsidR="005E1283">
        <w:rPr>
          <w:lang w:val="en-US"/>
        </w:rPr>
        <w:t xml:space="preserve">[BD] </w:t>
      </w:r>
      <w:r w:rsidR="005E1283" w:rsidRPr="00794880">
        <w:rPr>
          <w:rStyle w:val="Incipit"/>
          <w:lang w:val="en-US"/>
        </w:rPr>
        <w:t>Benedicamus</w:t>
      </w:r>
      <w:r w:rsidR="00885488">
        <w:rPr>
          <w:lang w:val="en-US"/>
        </w:rPr>
        <w:t xml:space="preserve"> per totam </w:t>
      </w:r>
      <w:r w:rsidR="00BA4CFB">
        <w:rPr>
          <w:lang w:val="en-US"/>
        </w:rPr>
        <w:t>octava</w:t>
      </w:r>
      <w:r w:rsidR="00885488">
        <w:rPr>
          <w:lang w:val="en-US"/>
        </w:rPr>
        <w:t xml:space="preserve">m tam ad primas quam ad secundas vesperas </w:t>
      </w:r>
      <w:r w:rsidR="00885488">
        <w:rPr>
          <w:color w:val="000000"/>
          <w:lang w:val="en-US"/>
        </w:rPr>
        <w:t>unus cantet</w:t>
      </w:r>
      <w:r w:rsidR="00885488">
        <w:rPr>
          <w:lang w:val="en-US"/>
        </w:rPr>
        <w:t xml:space="preserve">. VS </w:t>
      </w:r>
      <w:r w:rsidR="00885488" w:rsidRPr="00794880">
        <w:rPr>
          <w:rStyle w:val="Incipit"/>
          <w:lang w:val="en-US"/>
        </w:rPr>
        <w:t>Ave</w:t>
      </w:r>
      <w:r w:rsidR="005A362F" w:rsidRPr="005A362F">
        <w:rPr>
          <w:i/>
          <w:lang w:val="en-US"/>
        </w:rPr>
        <w:t xml:space="preserve"> </w:t>
      </w:r>
      <w:r w:rsidR="00885488" w:rsidRPr="00794880">
        <w:rPr>
          <w:rStyle w:val="Incipit"/>
          <w:lang w:val="en-US"/>
        </w:rPr>
        <w:t>Maria</w:t>
      </w:r>
      <w:r w:rsidR="00885488">
        <w:rPr>
          <w:lang w:val="en-US"/>
        </w:rPr>
        <w:t xml:space="preserve">. AM </w:t>
      </w:r>
      <w:r w:rsidR="00885488" w:rsidRPr="004518BD">
        <w:rPr>
          <w:rStyle w:val="Incipit"/>
          <w:lang w:val="en-US"/>
        </w:rPr>
        <w:t>Eq</w:t>
      </w:r>
      <w:r w:rsidR="00470C01" w:rsidRPr="004518BD">
        <w:rPr>
          <w:rStyle w:val="Incipit"/>
          <w:lang w:val="en-US"/>
        </w:rPr>
        <w:t>u</w:t>
      </w:r>
      <w:r w:rsidR="00D66EA2" w:rsidRPr="004518BD">
        <w:rPr>
          <w:rStyle w:val="Incipit"/>
          <w:lang w:val="en-US"/>
        </w:rPr>
        <w:t>ita</w:t>
      </w:r>
      <w:r w:rsidR="00885488" w:rsidRPr="004518BD">
        <w:rPr>
          <w:rStyle w:val="Incipit"/>
          <w:lang w:val="en-US"/>
        </w:rPr>
        <w:t>tui</w:t>
      </w:r>
      <w:r w:rsidR="005A362F" w:rsidRPr="004518BD">
        <w:rPr>
          <w:rStyle w:val="Incipit"/>
          <w:lang w:val="en-US"/>
        </w:rPr>
        <w:t xml:space="preserve"> </w:t>
      </w:r>
      <w:r w:rsidR="00885488" w:rsidRPr="004518BD">
        <w:rPr>
          <w:rStyle w:val="Incipit"/>
          <w:lang w:val="en-US"/>
        </w:rPr>
        <w:t>meo</w:t>
      </w:r>
      <w:r w:rsidR="005A362F" w:rsidRPr="004518BD">
        <w:rPr>
          <w:rStyle w:val="Incipit"/>
          <w:lang w:val="en-US"/>
        </w:rPr>
        <w:t xml:space="preserve"> </w:t>
      </w:r>
      <w:r w:rsidR="00885488" w:rsidRPr="004518BD">
        <w:rPr>
          <w:rStyle w:val="Incipit"/>
          <w:lang w:val="en-US"/>
        </w:rPr>
        <w:t>in</w:t>
      </w:r>
      <w:r w:rsidR="005A362F" w:rsidRPr="004518BD">
        <w:rPr>
          <w:rStyle w:val="Incipit"/>
          <w:lang w:val="en-US"/>
        </w:rPr>
        <w:t xml:space="preserve"> </w:t>
      </w:r>
      <w:r w:rsidR="00885488" w:rsidRPr="004518BD">
        <w:rPr>
          <w:rStyle w:val="Incipit"/>
          <w:lang w:val="en-US"/>
        </w:rPr>
        <w:t>curribus</w:t>
      </w:r>
      <w:r w:rsidR="005A362F" w:rsidRPr="004518BD">
        <w:rPr>
          <w:rStyle w:val="Incipit"/>
          <w:lang w:val="en-US"/>
        </w:rPr>
        <w:t xml:space="preserve"> </w:t>
      </w:r>
      <w:r w:rsidR="003B71F4" w:rsidRPr="004518BD">
        <w:rPr>
          <w:rStyle w:val="Incipit"/>
          <w:lang w:val="en-US"/>
        </w:rPr>
        <w:t>|pharaaonis</w:t>
      </w:r>
      <w:r w:rsidR="003B71F4" w:rsidRPr="00794880">
        <w:rPr>
          <w:rStyle w:val="Incipit"/>
          <w:lang w:val="en-US"/>
        </w:rPr>
        <w:t>::</w:t>
      </w:r>
      <w:r w:rsidR="00885488" w:rsidRPr="00794880">
        <w:rPr>
          <w:rStyle w:val="Incipit"/>
          <w:lang w:val="en-US"/>
        </w:rPr>
        <w:t>pharaonis</w:t>
      </w:r>
      <w:r w:rsidR="003B71F4" w:rsidRPr="00794880">
        <w:rPr>
          <w:rStyle w:val="Incipit"/>
          <w:lang w:val="en-US"/>
        </w:rPr>
        <w:t>|</w:t>
      </w:r>
      <w:r w:rsidR="00885488">
        <w:rPr>
          <w:lang w:val="en-US"/>
        </w:rPr>
        <w:t xml:space="preserve">. </w:t>
      </w:r>
      <w:r w:rsidR="007D35B4">
        <w:rPr>
          <w:lang w:val="en-US"/>
        </w:rPr>
        <w:t xml:space="preserve">De octava Laurentii </w:t>
      </w:r>
      <w:r w:rsidR="00885488">
        <w:rPr>
          <w:lang w:val="en-US"/>
        </w:rPr>
        <w:t xml:space="preserve">AC </w:t>
      </w:r>
      <w:r w:rsidR="00885488" w:rsidRPr="00794880">
        <w:rPr>
          <w:rStyle w:val="Incipit"/>
          <w:lang w:val="en-US"/>
        </w:rPr>
        <w:t>Confitebor</w:t>
      </w:r>
      <w:r w:rsidR="005A362F" w:rsidRPr="005A362F">
        <w:rPr>
          <w:i/>
          <w:lang w:val="en-US"/>
        </w:rPr>
        <w:t xml:space="preserve"> </w:t>
      </w:r>
      <w:r w:rsidR="00885488" w:rsidRPr="00794880">
        <w:rPr>
          <w:rStyle w:val="Incipit"/>
          <w:lang w:val="en-US"/>
        </w:rPr>
        <w:t>tibi</w:t>
      </w:r>
      <w:r w:rsidR="005A362F" w:rsidRPr="005A362F">
        <w:rPr>
          <w:i/>
          <w:lang w:val="en-US"/>
        </w:rPr>
        <w:t xml:space="preserve"> </w:t>
      </w:r>
      <w:r w:rsidR="00885488" w:rsidRPr="00794880">
        <w:rPr>
          <w:rStyle w:val="Incipit"/>
          <w:lang w:val="en-US"/>
        </w:rPr>
        <w:t>domine</w:t>
      </w:r>
      <w:r w:rsidR="00885488">
        <w:rPr>
          <w:lang w:val="en-US"/>
        </w:rPr>
        <w:t xml:space="preserve">. </w:t>
      </w:r>
      <w:r w:rsidR="007D35B4">
        <w:rPr>
          <w:lang w:val="en-US"/>
        </w:rPr>
        <w:t xml:space="preserve">[BD] </w:t>
      </w:r>
      <w:r w:rsidR="005F6F99" w:rsidRPr="00794880">
        <w:rPr>
          <w:rStyle w:val="Incipit"/>
          <w:lang w:val="en-US"/>
        </w:rPr>
        <w:t>Benedicamus</w:t>
      </w:r>
      <w:r w:rsidR="007D35B4">
        <w:rPr>
          <w:lang w:val="en-US"/>
        </w:rPr>
        <w:t xml:space="preserve"> f</w:t>
      </w:r>
      <w:r w:rsidR="00885488">
        <w:rPr>
          <w:lang w:val="en-US"/>
        </w:rPr>
        <w:t>erialiter.</w:t>
      </w:r>
      <w:r w:rsidR="007D35B4">
        <w:rPr>
          <w:lang w:val="en-US"/>
        </w:rPr>
        <w:t xml:space="preserve"> </w:t>
      </w:r>
    </w:p>
    <w:p w:rsidR="00885488" w:rsidRPr="00A42138" w:rsidRDefault="007D35B4" w:rsidP="00415109">
      <w:pPr>
        <w:rPr>
          <w:lang w:val="en-US"/>
        </w:rPr>
      </w:pPr>
      <w:r>
        <w:rPr>
          <w:lang w:val="en-US"/>
        </w:rPr>
        <w:t>(37r)</w:t>
      </w:r>
      <w:r w:rsidR="00A42138">
        <w:rPr>
          <w:lang w:val="en-US"/>
        </w:rPr>
        <w:t xml:space="preserve"> </w:t>
      </w:r>
      <w:r w:rsidR="00147799" w:rsidRPr="00736684">
        <w:rPr>
          <w:rStyle w:val="Time1"/>
          <w:lang w:val="en-US"/>
        </w:rPr>
        <w:t>Ad completorium</w:t>
      </w:r>
      <w:r w:rsidR="00885488">
        <w:rPr>
          <w:lang w:val="en-US"/>
        </w:rPr>
        <w:t xml:space="preserve"> </w:t>
      </w:r>
      <w:r w:rsidR="00982EF5">
        <w:rPr>
          <w:lang w:val="en-US"/>
        </w:rPr>
        <w:t>hymnu</w:t>
      </w:r>
      <w:r w:rsidR="00885488">
        <w:rPr>
          <w:lang w:val="en-US"/>
        </w:rPr>
        <w:t xml:space="preserve">s </w:t>
      </w:r>
      <w:r w:rsidR="00A42138">
        <w:rPr>
          <w:lang w:val="en-US"/>
        </w:rPr>
        <w:t>$E::</w:t>
      </w:r>
      <w:r w:rsidR="00885488">
        <w:rPr>
          <w:lang w:val="en-US"/>
        </w:rPr>
        <w:t>et</w:t>
      </w:r>
      <w:r w:rsidR="00A42138">
        <w:rPr>
          <w:lang w:val="en-US"/>
        </w:rPr>
        <w:t>$</w:t>
      </w:r>
      <w:r w:rsidR="00885488">
        <w:rPr>
          <w:lang w:val="en-US"/>
        </w:rPr>
        <w:t xml:space="preserve"> antiphonae ut supra</w:t>
      </w:r>
      <w:r w:rsidR="00A42138">
        <w:rPr>
          <w:lang w:val="en-US"/>
        </w:rPr>
        <w:t>.</w:t>
      </w:r>
      <w:r w:rsidR="00885488">
        <w:rPr>
          <w:lang w:val="en-US"/>
        </w:rPr>
        <w:t xml:space="preserve"> </w:t>
      </w:r>
      <w:r w:rsidR="00A42138">
        <w:rPr>
          <w:lang w:val="en-US"/>
        </w:rPr>
        <w:t>Q</w:t>
      </w:r>
      <w:r w:rsidR="00885488">
        <w:rPr>
          <w:lang w:val="en-US"/>
        </w:rPr>
        <w:t xml:space="preserve">uod non mutabitur per </w:t>
      </w:r>
      <w:r w:rsidR="00BA4CFB">
        <w:rPr>
          <w:lang w:val="en-US"/>
        </w:rPr>
        <w:t>octava</w:t>
      </w:r>
      <w:r w:rsidR="00885488">
        <w:rPr>
          <w:lang w:val="en-US"/>
        </w:rPr>
        <w:t xml:space="preserve">m nisi in sexta feria ubi prima AN </w:t>
      </w:r>
      <w:r w:rsidR="00885488" w:rsidRPr="00794880">
        <w:rPr>
          <w:rStyle w:val="Incipit"/>
          <w:lang w:val="en-US"/>
        </w:rPr>
        <w:t>Gaude</w:t>
      </w:r>
      <w:r w:rsidR="005A362F" w:rsidRPr="005A362F">
        <w:rPr>
          <w:i/>
          <w:lang w:val="en-US"/>
        </w:rPr>
        <w:t xml:space="preserve"> </w:t>
      </w:r>
      <w:r w:rsidR="00885488" w:rsidRPr="00794880">
        <w:rPr>
          <w:rStyle w:val="Incipit"/>
          <w:lang w:val="en-US"/>
        </w:rPr>
        <w:t>dei</w:t>
      </w:r>
      <w:r w:rsidR="005A362F" w:rsidRPr="005A362F">
        <w:rPr>
          <w:i/>
          <w:lang w:val="en-US"/>
        </w:rPr>
        <w:t xml:space="preserve"> </w:t>
      </w:r>
      <w:r w:rsidR="00885488" w:rsidRPr="00794880">
        <w:rPr>
          <w:rStyle w:val="Incipit"/>
          <w:lang w:val="en-US"/>
        </w:rPr>
        <w:t>genitrix</w:t>
      </w:r>
      <w:r w:rsidR="00885488">
        <w:rPr>
          <w:lang w:val="en-US"/>
        </w:rPr>
        <w:t xml:space="preserve">. </w:t>
      </w:r>
      <w:r w:rsidR="00885488" w:rsidRPr="00736684">
        <w:rPr>
          <w:lang w:val="en-US"/>
        </w:rPr>
        <w:t xml:space="preserve">AN </w:t>
      </w:r>
      <w:r w:rsidR="00885488" w:rsidRPr="00736684">
        <w:rPr>
          <w:rStyle w:val="Incipit"/>
          <w:lang w:val="en-US"/>
        </w:rPr>
        <w:t>Alma</w:t>
      </w:r>
      <w:r w:rsidR="005A362F" w:rsidRPr="00736684">
        <w:rPr>
          <w:i/>
          <w:lang w:val="en-US"/>
        </w:rPr>
        <w:t xml:space="preserve"> </w:t>
      </w:r>
      <w:r w:rsidR="00885488" w:rsidRPr="00736684">
        <w:rPr>
          <w:rStyle w:val="Incipit"/>
          <w:lang w:val="en-US"/>
        </w:rPr>
        <w:t>redemptoris</w:t>
      </w:r>
      <w:r w:rsidR="00885488" w:rsidRPr="00736684">
        <w:rPr>
          <w:lang w:val="en-US"/>
        </w:rPr>
        <w:t xml:space="preserve"> </w:t>
      </w:r>
      <w:r w:rsidR="00A42138" w:rsidRPr="00736684">
        <w:rPr>
          <w:lang w:val="en-US"/>
        </w:rPr>
        <w:t>|</w:t>
      </w:r>
      <w:r w:rsidR="00885488" w:rsidRPr="00736684">
        <w:rPr>
          <w:lang w:val="en-US"/>
        </w:rPr>
        <w:t>accipiendia</w:t>
      </w:r>
      <w:r w:rsidR="00A42138" w:rsidRPr="00736684">
        <w:rPr>
          <w:lang w:val="en-US"/>
        </w:rPr>
        <w:t>::accipienda|</w:t>
      </w:r>
      <w:r w:rsidR="00885488" w:rsidRPr="00736684">
        <w:rPr>
          <w:lang w:val="en-US"/>
        </w:rPr>
        <w:t xml:space="preserve"> erit.</w:t>
      </w:r>
    </w:p>
    <w:p w:rsidR="005634E8" w:rsidRDefault="005634E8" w:rsidP="005634E8">
      <w:pPr>
        <w:pStyle w:val="berschrift1"/>
        <w:rPr>
          <w:lang w:val="en-US"/>
        </w:rPr>
      </w:pPr>
      <w:r>
        <w:rPr>
          <w:lang w:val="en-US"/>
        </w:rPr>
        <w:t>KOMMENTAR</w:t>
      </w:r>
    </w:p>
    <w:p w:rsidR="00885488" w:rsidRPr="00B779A9" w:rsidRDefault="00885488" w:rsidP="00415109">
      <w:pPr>
        <w:rPr>
          <w:lang w:val="pt-PT"/>
        </w:rPr>
      </w:pPr>
      <w:r w:rsidRPr="00736684">
        <w:rPr>
          <w:lang w:val="en-US"/>
        </w:rPr>
        <w:t>Item feria sexta post festum assumption</w:t>
      </w:r>
      <w:r w:rsidR="00470C01" w:rsidRPr="00736684">
        <w:rPr>
          <w:lang w:val="en-US"/>
        </w:rPr>
        <w:t>is</w:t>
      </w:r>
      <w:r w:rsidR="00A86011" w:rsidRPr="00736684">
        <w:rPr>
          <w:lang w:val="en-US"/>
        </w:rPr>
        <w:t xml:space="preserve"> Mariae</w:t>
      </w:r>
      <w:r w:rsidR="00470C01" w:rsidRPr="00736684">
        <w:rPr>
          <w:lang w:val="en-US"/>
        </w:rPr>
        <w:t xml:space="preserve"> quando vespertinae pr</w:t>
      </w:r>
      <w:r w:rsidR="00061652" w:rsidRPr="00736684">
        <w:rPr>
          <w:lang w:val="en-US"/>
        </w:rPr>
        <w:t>eces finitae sunt, d</w:t>
      </w:r>
      <w:r w:rsidRPr="00736684">
        <w:rPr>
          <w:lang w:val="en-US"/>
        </w:rPr>
        <w:t xml:space="preserve">escendimus e </w:t>
      </w:r>
      <w:r w:rsidRPr="00736684">
        <w:rPr>
          <w:rStyle w:val="Ort"/>
          <w:lang w:val="en-US"/>
        </w:rPr>
        <w:t>choro</w:t>
      </w:r>
      <w:r w:rsidRPr="00736684">
        <w:rPr>
          <w:lang w:val="en-US"/>
        </w:rPr>
        <w:t xml:space="preserve"> </w:t>
      </w:r>
      <w:r w:rsidRPr="005B472A">
        <w:rPr>
          <w:lang w:val="en-US"/>
        </w:rPr>
        <w:t>cum processione</w:t>
      </w:r>
      <w:r w:rsidRPr="00736684">
        <w:rPr>
          <w:lang w:val="en-US"/>
        </w:rPr>
        <w:t xml:space="preserve"> ad </w:t>
      </w:r>
      <w:r w:rsidRPr="00736684">
        <w:rPr>
          <w:rStyle w:val="Ort"/>
          <w:lang w:val="en-US"/>
        </w:rPr>
        <w:t>altare beatae Mariae in Neystifft</w:t>
      </w:r>
      <w:r w:rsidRPr="00736684">
        <w:rPr>
          <w:lang w:val="en-US"/>
        </w:rPr>
        <w:t xml:space="preserve"> et flexis genibus canimus </w:t>
      </w:r>
      <w:r w:rsidR="00061652" w:rsidRPr="00736684">
        <w:rPr>
          <w:lang w:val="en-US"/>
        </w:rPr>
        <w:t xml:space="preserve">responsorium </w:t>
      </w:r>
      <w:r w:rsidRPr="00736684">
        <w:rPr>
          <w:lang w:val="en-US"/>
        </w:rPr>
        <w:lastRenderedPageBreak/>
        <w:t xml:space="preserve">pro defunctis </w:t>
      </w:r>
      <w:r w:rsidR="00061652" w:rsidRPr="00736684">
        <w:rPr>
          <w:lang w:val="en-US"/>
        </w:rPr>
        <w:t>[</w:t>
      </w:r>
      <w:r w:rsidRPr="00736684">
        <w:rPr>
          <w:lang w:val="en-US"/>
        </w:rPr>
        <w:t>RP</w:t>
      </w:r>
      <w:r w:rsidR="0056075F" w:rsidRPr="00736684">
        <w:rPr>
          <w:lang w:val="en-US"/>
        </w:rPr>
        <w:t>P</w:t>
      </w:r>
      <w:r w:rsidR="00061652" w:rsidRPr="00736684">
        <w:rPr>
          <w:lang w:val="en-US"/>
        </w:rPr>
        <w:t>]</w:t>
      </w:r>
      <w:r w:rsidRPr="00736684">
        <w:rPr>
          <w:lang w:val="en-US"/>
        </w:rPr>
        <w:t xml:space="preserve"> </w:t>
      </w:r>
      <w:r w:rsidRPr="00736684">
        <w:rPr>
          <w:rStyle w:val="Incipit"/>
          <w:lang w:val="en-US"/>
        </w:rPr>
        <w:t>Rogamus</w:t>
      </w:r>
      <w:r w:rsidR="005A362F" w:rsidRPr="00736684">
        <w:rPr>
          <w:i/>
          <w:lang w:val="en-US"/>
        </w:rPr>
        <w:t xml:space="preserve"> </w:t>
      </w:r>
      <w:r w:rsidRPr="00736684">
        <w:rPr>
          <w:rStyle w:val="Incipit"/>
          <w:lang w:val="en-US"/>
        </w:rPr>
        <w:t>te</w:t>
      </w:r>
      <w:r w:rsidR="005A362F" w:rsidRPr="00736684">
        <w:rPr>
          <w:i/>
          <w:lang w:val="en-US"/>
        </w:rPr>
        <w:t xml:space="preserve"> </w:t>
      </w:r>
      <w:r w:rsidRPr="00736684">
        <w:rPr>
          <w:rStyle w:val="Incipit"/>
          <w:lang w:val="en-US"/>
        </w:rPr>
        <w:t>domine</w:t>
      </w:r>
      <w:r w:rsidRPr="00736684">
        <w:rPr>
          <w:lang w:val="en-US"/>
        </w:rPr>
        <w:t xml:space="preserve"> et additur a </w:t>
      </w:r>
      <w:r w:rsidRPr="00736684">
        <w:rPr>
          <w:rStyle w:val="Funktion"/>
          <w:lang w:val="en-US"/>
        </w:rPr>
        <w:t>sacerdote</w:t>
      </w:r>
      <w:r w:rsidRPr="00736684">
        <w:rPr>
          <w:lang w:val="en-US"/>
        </w:rPr>
        <w:t xml:space="preserve"> V</w:t>
      </w:r>
      <w:r w:rsidR="000665F2" w:rsidRPr="00736684">
        <w:rPr>
          <w:lang w:val="en-US"/>
        </w:rPr>
        <w:t>S</w:t>
      </w:r>
      <w:r w:rsidRPr="00736684">
        <w:rPr>
          <w:lang w:val="en-US"/>
        </w:rPr>
        <w:t xml:space="preserve"> </w:t>
      </w:r>
      <w:r w:rsidRPr="00736684">
        <w:rPr>
          <w:rStyle w:val="Incipit"/>
          <w:lang w:val="en-US"/>
        </w:rPr>
        <w:t>Domine</w:t>
      </w:r>
      <w:r w:rsidR="005A362F" w:rsidRPr="00736684">
        <w:rPr>
          <w:i/>
          <w:lang w:val="en-US"/>
        </w:rPr>
        <w:t xml:space="preserve"> </w:t>
      </w:r>
      <w:r w:rsidRPr="00736684">
        <w:rPr>
          <w:rStyle w:val="Incipit"/>
          <w:lang w:val="en-US"/>
        </w:rPr>
        <w:t>non</w:t>
      </w:r>
      <w:r w:rsidR="005A362F" w:rsidRPr="00736684">
        <w:rPr>
          <w:i/>
          <w:lang w:val="en-US"/>
        </w:rPr>
        <w:t xml:space="preserve"> </w:t>
      </w:r>
      <w:r w:rsidRPr="00736684">
        <w:rPr>
          <w:rStyle w:val="Incipit"/>
          <w:lang w:val="en-US"/>
        </w:rPr>
        <w:t>secundum</w:t>
      </w:r>
      <w:r w:rsidR="005A362F" w:rsidRPr="00736684">
        <w:rPr>
          <w:i/>
          <w:lang w:val="en-US"/>
        </w:rPr>
        <w:t xml:space="preserve"> </w:t>
      </w:r>
      <w:r w:rsidRPr="00736684">
        <w:rPr>
          <w:rStyle w:val="Incipit"/>
          <w:lang w:val="en-US"/>
        </w:rPr>
        <w:t>peccata</w:t>
      </w:r>
      <w:r w:rsidR="005A362F" w:rsidRPr="00736684">
        <w:rPr>
          <w:i/>
          <w:lang w:val="en-US"/>
        </w:rPr>
        <w:t xml:space="preserve"> </w:t>
      </w:r>
      <w:r w:rsidRPr="00736684">
        <w:rPr>
          <w:rStyle w:val="Incipit"/>
          <w:lang w:val="en-US"/>
        </w:rPr>
        <w:t>nostra</w:t>
      </w:r>
      <w:r w:rsidR="005A362F" w:rsidRPr="00736684">
        <w:rPr>
          <w:i/>
          <w:lang w:val="en-US"/>
        </w:rPr>
        <w:t xml:space="preserve"> </w:t>
      </w:r>
      <w:r w:rsidRPr="00736684">
        <w:rPr>
          <w:rStyle w:val="Incipit"/>
          <w:lang w:val="en-US"/>
        </w:rPr>
        <w:t>facias</w:t>
      </w:r>
      <w:r w:rsidR="005A362F" w:rsidRPr="00736684">
        <w:rPr>
          <w:i/>
          <w:lang w:val="en-US"/>
        </w:rPr>
        <w:t xml:space="preserve"> </w:t>
      </w:r>
      <w:r w:rsidRPr="00736684">
        <w:rPr>
          <w:rStyle w:val="Incipit"/>
          <w:lang w:val="en-US"/>
        </w:rPr>
        <w:t>nobis</w:t>
      </w:r>
      <w:r w:rsidRPr="00736684">
        <w:rPr>
          <w:lang w:val="en-US"/>
        </w:rPr>
        <w:t xml:space="preserve"> cum duabus</w:t>
      </w:r>
      <w:r w:rsidR="00061652" w:rsidRPr="00736684">
        <w:rPr>
          <w:lang w:val="en-US"/>
        </w:rPr>
        <w:t xml:space="preserve"> collectis</w:t>
      </w:r>
      <w:r w:rsidRPr="00736684">
        <w:rPr>
          <w:lang w:val="en-US"/>
        </w:rPr>
        <w:t xml:space="preserve"> </w:t>
      </w:r>
      <w:r w:rsidR="00061652" w:rsidRPr="00736684">
        <w:rPr>
          <w:lang w:val="en-US"/>
        </w:rPr>
        <w:t>[</w:t>
      </w:r>
      <w:r w:rsidRPr="00736684">
        <w:rPr>
          <w:lang w:val="en-US"/>
        </w:rPr>
        <w:t>OR</w:t>
      </w:r>
      <w:r w:rsidR="00061652" w:rsidRPr="00736684">
        <w:rPr>
          <w:lang w:val="en-US"/>
        </w:rPr>
        <w:t>]</w:t>
      </w:r>
      <w:r w:rsidRPr="00736684">
        <w:rPr>
          <w:lang w:val="en-US"/>
        </w:rPr>
        <w:t xml:space="preserve"> </w:t>
      </w:r>
      <w:r w:rsidRPr="00736684">
        <w:rPr>
          <w:rStyle w:val="Incipit"/>
          <w:lang w:val="en-US"/>
        </w:rPr>
        <w:t>Deus</w:t>
      </w:r>
      <w:r w:rsidR="005A362F" w:rsidRPr="00736684">
        <w:rPr>
          <w:i/>
          <w:lang w:val="en-US"/>
        </w:rPr>
        <w:t xml:space="preserve"> </w:t>
      </w:r>
      <w:r w:rsidRPr="00736684">
        <w:rPr>
          <w:rStyle w:val="Incipit"/>
          <w:lang w:val="en-US"/>
        </w:rPr>
        <w:t>veniae</w:t>
      </w:r>
      <w:r w:rsidR="005A362F" w:rsidRPr="00736684">
        <w:rPr>
          <w:i/>
          <w:lang w:val="en-US"/>
        </w:rPr>
        <w:t xml:space="preserve"> </w:t>
      </w:r>
      <w:r w:rsidRPr="00736684">
        <w:rPr>
          <w:rStyle w:val="Incipit"/>
          <w:lang w:val="en-US"/>
        </w:rPr>
        <w:t>largitor</w:t>
      </w:r>
      <w:r w:rsidRPr="00736684">
        <w:rPr>
          <w:lang w:val="en-US"/>
        </w:rPr>
        <w:t xml:space="preserve"> et </w:t>
      </w:r>
      <w:r w:rsidR="00BA24A1" w:rsidRPr="00736684">
        <w:rPr>
          <w:lang w:val="en-US"/>
        </w:rPr>
        <w:t>[</w:t>
      </w:r>
      <w:r w:rsidRPr="00736684">
        <w:rPr>
          <w:lang w:val="en-US"/>
        </w:rPr>
        <w:t>OR</w:t>
      </w:r>
      <w:r w:rsidR="00BA24A1" w:rsidRPr="00736684">
        <w:rPr>
          <w:lang w:val="en-US"/>
        </w:rPr>
        <w:t>]</w:t>
      </w:r>
      <w:r w:rsidRPr="00736684">
        <w:rPr>
          <w:lang w:val="en-US"/>
        </w:rPr>
        <w:t xml:space="preserve"> </w:t>
      </w:r>
      <w:r w:rsidRPr="00736684">
        <w:rPr>
          <w:rStyle w:val="Incipit"/>
          <w:lang w:val="en-US"/>
        </w:rPr>
        <w:t>Fidelium</w:t>
      </w:r>
      <w:r w:rsidR="005A362F" w:rsidRPr="00736684">
        <w:rPr>
          <w:rStyle w:val="Incipit"/>
          <w:lang w:val="en-US"/>
        </w:rPr>
        <w:t xml:space="preserve"> </w:t>
      </w:r>
      <w:r w:rsidRPr="00736684">
        <w:rPr>
          <w:rStyle w:val="Incipit"/>
          <w:lang w:val="en-US"/>
        </w:rPr>
        <w:t>deus</w:t>
      </w:r>
      <w:r w:rsidR="005A362F" w:rsidRPr="00736684">
        <w:rPr>
          <w:rStyle w:val="Incipit"/>
          <w:lang w:val="en-US"/>
        </w:rPr>
        <w:t xml:space="preserve"> </w:t>
      </w:r>
      <w:r w:rsidR="00061652" w:rsidRPr="00736684">
        <w:rPr>
          <w:rStyle w:val="Incipit"/>
          <w:lang w:val="en-US"/>
        </w:rPr>
        <w:t>$E::</w:t>
      </w:r>
      <w:r w:rsidRPr="00736684">
        <w:rPr>
          <w:rStyle w:val="Incipit"/>
          <w:lang w:val="en-US"/>
        </w:rPr>
        <w:t>omnium</w:t>
      </w:r>
      <w:r w:rsidR="005A362F" w:rsidRPr="00736684">
        <w:rPr>
          <w:rStyle w:val="Incipit"/>
          <w:lang w:val="en-US"/>
        </w:rPr>
        <w:t xml:space="preserve"> </w:t>
      </w:r>
      <w:r w:rsidRPr="00736684">
        <w:rPr>
          <w:rStyle w:val="Incipit"/>
          <w:lang w:val="en-US"/>
        </w:rPr>
        <w:t>conditor</w:t>
      </w:r>
      <w:r w:rsidR="00061652" w:rsidRPr="00736684">
        <w:rPr>
          <w:rStyle w:val="Incipit"/>
          <w:lang w:val="en-US"/>
        </w:rPr>
        <w:t>$</w:t>
      </w:r>
      <w:r w:rsidRPr="00736684">
        <w:rPr>
          <w:lang w:val="en-US"/>
        </w:rPr>
        <w:t xml:space="preserve">. </w:t>
      </w:r>
      <w:r w:rsidRPr="00B779A9">
        <w:rPr>
          <w:lang w:val="pt-PT"/>
        </w:rPr>
        <w:t>Quibus finitis datur a re</w:t>
      </w:r>
      <w:r w:rsidR="001023E8" w:rsidRPr="00B779A9">
        <w:rPr>
          <w:lang w:val="pt-PT"/>
        </w:rPr>
        <w:t>vere</w:t>
      </w:r>
      <w:r w:rsidRPr="00B779A9">
        <w:rPr>
          <w:lang w:val="pt-PT"/>
        </w:rPr>
        <w:t xml:space="preserve">ndo </w:t>
      </w:r>
      <w:r w:rsidRPr="00736684">
        <w:rPr>
          <w:rStyle w:val="Funktion"/>
          <w:lang w:val="pt-PT"/>
        </w:rPr>
        <w:t>decano</w:t>
      </w:r>
      <w:r w:rsidRPr="00B779A9">
        <w:rPr>
          <w:lang w:val="pt-PT"/>
        </w:rPr>
        <w:t xml:space="preserve"> </w:t>
      </w:r>
      <w:r w:rsidRPr="00736684">
        <w:rPr>
          <w:rStyle w:val="Funktion"/>
          <w:lang w:val="pt-PT"/>
        </w:rPr>
        <w:t>canonicis</w:t>
      </w:r>
      <w:r w:rsidR="00061652" w:rsidRPr="00736684">
        <w:rPr>
          <w:rStyle w:val="Funktion"/>
          <w:lang w:val="pt-PT"/>
        </w:rPr>
        <w:t>,</w:t>
      </w:r>
      <w:r w:rsidRPr="00B779A9">
        <w:rPr>
          <w:lang w:val="pt-PT"/>
        </w:rPr>
        <w:t xml:space="preserve"> et </w:t>
      </w:r>
      <w:r w:rsidRPr="00736684">
        <w:rPr>
          <w:rStyle w:val="Funktion"/>
          <w:lang w:val="pt-PT"/>
        </w:rPr>
        <w:t>domicellis</w:t>
      </w:r>
      <w:r w:rsidRPr="00B779A9">
        <w:rPr>
          <w:lang w:val="pt-PT"/>
        </w:rPr>
        <w:t xml:space="preserve"> </w:t>
      </w:r>
      <w:r w:rsidR="00061652" w:rsidRPr="00061652">
        <w:rPr>
          <w:lang w:val="pt-PT"/>
        </w:rPr>
        <w:t>|</w:t>
      </w:r>
      <w:r w:rsidR="00061652">
        <w:rPr>
          <w:lang w:val="pt-PT"/>
        </w:rPr>
        <w:t>R</w:t>
      </w:r>
      <w:r w:rsidR="00061652" w:rsidRPr="00061652">
        <w:rPr>
          <w:lang w:val="pt-PT"/>
        </w:rPr>
        <w:t>|</w:t>
      </w:r>
      <w:r w:rsidR="00061652">
        <w:rPr>
          <w:lang w:val="pt-PT"/>
        </w:rPr>
        <w:t xml:space="preserve"> </w:t>
      </w:r>
      <w:r w:rsidR="001B7479" w:rsidRPr="00B779A9">
        <w:rPr>
          <w:lang w:val="pt-PT"/>
        </w:rPr>
        <w:t>cena</w:t>
      </w:r>
      <w:r w:rsidRPr="00B779A9">
        <w:rPr>
          <w:lang w:val="pt-PT"/>
        </w:rPr>
        <w:t>.</w:t>
      </w:r>
    </w:p>
    <w:p w:rsidR="00885488" w:rsidRPr="00736684" w:rsidRDefault="00BA24A1" w:rsidP="00415109">
      <w:pPr>
        <w:pStyle w:val="berschrift1"/>
        <w:rPr>
          <w:lang w:val="pt-PT"/>
        </w:rPr>
      </w:pPr>
      <w:r w:rsidRPr="00736684">
        <w:rPr>
          <w:lang w:val="pt-PT"/>
        </w:rPr>
        <w:t>[</w:t>
      </w:r>
      <w:r w:rsidR="00885488" w:rsidRPr="00736684">
        <w:rPr>
          <w:lang w:val="pt-PT"/>
        </w:rPr>
        <w:t>INFRA OCTAVAM</w:t>
      </w:r>
      <w:r w:rsidR="00147799" w:rsidRPr="00736684">
        <w:rPr>
          <w:lang w:val="pt-PT"/>
        </w:rPr>
        <w:t xml:space="preserve"> ASSUMPTIONIS</w:t>
      </w:r>
      <w:r w:rsidR="00E41727" w:rsidRPr="00736684">
        <w:rPr>
          <w:lang w:val="pt-PT"/>
        </w:rPr>
        <w:t xml:space="preserve"> BMV</w:t>
      </w:r>
      <w:r w:rsidR="00147799" w:rsidRPr="00736684">
        <w:rPr>
          <w:lang w:val="pt-PT"/>
        </w:rPr>
        <w:t>, TERTIA DIE</w:t>
      </w:r>
      <w:r w:rsidRPr="00736684">
        <w:rPr>
          <w:lang w:val="pt-PT"/>
        </w:rPr>
        <w:t>]</w:t>
      </w:r>
    </w:p>
    <w:p w:rsidR="00885488" w:rsidRPr="00185B52" w:rsidRDefault="00147799" w:rsidP="00415109">
      <w:pPr>
        <w:rPr>
          <w:lang w:val="it-IT"/>
        </w:rPr>
      </w:pPr>
      <w:r w:rsidRPr="00736684">
        <w:rPr>
          <w:rStyle w:val="Time1"/>
          <w:lang w:val="it-IT"/>
        </w:rPr>
        <w:t>Ad matutinum</w:t>
      </w:r>
      <w:r w:rsidR="00885488" w:rsidRPr="00B779A9">
        <w:rPr>
          <w:lang w:val="it-IT"/>
        </w:rPr>
        <w:t xml:space="preserve"> AB </w:t>
      </w:r>
      <w:r w:rsidR="00885488" w:rsidRPr="00794880">
        <w:rPr>
          <w:rStyle w:val="Incipit"/>
          <w:lang w:val="it-IT"/>
        </w:rPr>
        <w:t>Veni</w:t>
      </w:r>
      <w:r w:rsidR="005A362F" w:rsidRPr="005A362F">
        <w:rPr>
          <w:i/>
          <w:lang w:val="it-IT"/>
        </w:rPr>
        <w:t xml:space="preserve"> </w:t>
      </w:r>
      <w:r w:rsidR="00885488" w:rsidRPr="00794880">
        <w:rPr>
          <w:rStyle w:val="Incipit"/>
          <w:lang w:val="it-IT"/>
        </w:rPr>
        <w:t>electa</w:t>
      </w:r>
      <w:r w:rsidR="005A362F" w:rsidRPr="005A362F">
        <w:rPr>
          <w:i/>
          <w:lang w:val="it-IT"/>
        </w:rPr>
        <w:t xml:space="preserve"> </w:t>
      </w:r>
      <w:r w:rsidR="00885488" w:rsidRPr="00794880">
        <w:rPr>
          <w:rStyle w:val="Incipit"/>
          <w:lang w:val="it-IT"/>
        </w:rPr>
        <w:t>mea</w:t>
      </w:r>
      <w:r w:rsidR="00885488" w:rsidRPr="00B779A9">
        <w:rPr>
          <w:lang w:val="it-IT"/>
        </w:rPr>
        <w:t xml:space="preserve">. </w:t>
      </w:r>
      <w:r w:rsidR="0056075F" w:rsidRPr="00B779A9">
        <w:rPr>
          <w:lang w:val="fr-FR"/>
        </w:rPr>
        <w:t xml:space="preserve">De octava Laurentii martyris </w:t>
      </w:r>
      <w:r w:rsidR="00885488" w:rsidRPr="00B779A9">
        <w:rPr>
          <w:lang w:val="fr-FR"/>
        </w:rPr>
        <w:t xml:space="preserve">AC </w:t>
      </w:r>
      <w:r w:rsidR="00885488" w:rsidRPr="00794880">
        <w:rPr>
          <w:rStyle w:val="Incipit"/>
          <w:lang w:val="fr-FR"/>
        </w:rPr>
        <w:t>In</w:t>
      </w:r>
      <w:r w:rsidR="005A362F" w:rsidRPr="005A362F">
        <w:rPr>
          <w:i/>
          <w:lang w:val="fr-FR"/>
        </w:rPr>
        <w:t xml:space="preserve"> </w:t>
      </w:r>
      <w:r w:rsidR="00885488" w:rsidRPr="00794880">
        <w:rPr>
          <w:rStyle w:val="Incipit"/>
          <w:lang w:val="fr-FR"/>
        </w:rPr>
        <w:t>craticula</w:t>
      </w:r>
      <w:r w:rsidR="005A362F" w:rsidRPr="005A362F">
        <w:rPr>
          <w:i/>
          <w:lang w:val="fr-FR"/>
        </w:rPr>
        <w:t xml:space="preserve"> </w:t>
      </w:r>
      <w:r w:rsidR="00885488" w:rsidRPr="00794880">
        <w:rPr>
          <w:rStyle w:val="Incipit"/>
          <w:lang w:val="fr-FR"/>
        </w:rPr>
        <w:t>te</w:t>
      </w:r>
      <w:r w:rsidR="005A362F" w:rsidRPr="005A362F">
        <w:rPr>
          <w:i/>
          <w:lang w:val="fr-FR"/>
        </w:rPr>
        <w:t xml:space="preserve"> </w:t>
      </w:r>
      <w:r w:rsidR="00885488" w:rsidRPr="00794880">
        <w:rPr>
          <w:rStyle w:val="Incipit"/>
          <w:lang w:val="fr-FR"/>
        </w:rPr>
        <w:t>deum</w:t>
      </w:r>
      <w:r w:rsidR="005A362F" w:rsidRPr="005A362F">
        <w:rPr>
          <w:i/>
          <w:lang w:val="fr-FR"/>
        </w:rPr>
        <w:t xml:space="preserve"> </w:t>
      </w:r>
      <w:r w:rsidR="00885488" w:rsidRPr="00794880">
        <w:rPr>
          <w:rStyle w:val="Incipit"/>
          <w:lang w:val="fr-FR"/>
        </w:rPr>
        <w:t>non</w:t>
      </w:r>
      <w:r w:rsidR="005A362F" w:rsidRPr="005A362F">
        <w:rPr>
          <w:i/>
          <w:lang w:val="fr-FR"/>
        </w:rPr>
        <w:t xml:space="preserve"> </w:t>
      </w:r>
      <w:r w:rsidR="00885488" w:rsidRPr="00794880">
        <w:rPr>
          <w:rStyle w:val="Incipit"/>
          <w:lang w:val="fr-FR"/>
        </w:rPr>
        <w:t>negavi</w:t>
      </w:r>
      <w:r w:rsidR="00061652">
        <w:rPr>
          <w:lang w:val="fr-FR"/>
        </w:rPr>
        <w:t>. De sancta cruce. De omnibus sanctis</w:t>
      </w:r>
      <w:r w:rsidR="00885488" w:rsidRPr="00B779A9">
        <w:rPr>
          <w:lang w:val="fr-FR"/>
        </w:rPr>
        <w:t xml:space="preserve">. </w:t>
      </w:r>
      <w:r w:rsidR="0056075F" w:rsidRPr="00185B52">
        <w:rPr>
          <w:lang w:val="it-IT"/>
        </w:rPr>
        <w:t xml:space="preserve">[BD] </w:t>
      </w:r>
      <w:r w:rsidR="005F6F99" w:rsidRPr="00185B52">
        <w:rPr>
          <w:rStyle w:val="Incipit"/>
          <w:lang w:val="it-IT"/>
        </w:rPr>
        <w:t>Benedicamus</w:t>
      </w:r>
      <w:r w:rsidR="0056075F" w:rsidRPr="00185B52">
        <w:rPr>
          <w:lang w:val="it-IT"/>
        </w:rPr>
        <w:t xml:space="preserve"> ferialiter</w:t>
      </w:r>
      <w:r w:rsidR="00885488" w:rsidRPr="00185B52">
        <w:rPr>
          <w:lang w:val="it-IT"/>
        </w:rPr>
        <w:t>. Reliqua per totum ut in die.</w:t>
      </w:r>
    </w:p>
    <w:p w:rsidR="00885488" w:rsidRPr="00185B52" w:rsidRDefault="002C0476" w:rsidP="00415109">
      <w:pPr>
        <w:rPr>
          <w:lang w:val="it-IT"/>
        </w:rPr>
      </w:pPr>
      <w:r w:rsidRPr="00185B52">
        <w:rPr>
          <w:rStyle w:val="Time1"/>
          <w:lang w:val="it-IT"/>
        </w:rPr>
        <w:t>%</w:t>
      </w:r>
      <w:r w:rsidR="00147799" w:rsidRPr="00185B52">
        <w:rPr>
          <w:rStyle w:val="Time1"/>
          <w:lang w:val="it-IT"/>
        </w:rPr>
        <w:t>D::</w:t>
      </w:r>
      <w:r w:rsidRPr="00185B52">
        <w:rPr>
          <w:rStyle w:val="Time1"/>
          <w:lang w:val="it-IT"/>
        </w:rPr>
        <w:t xml:space="preserve">Ad </w:t>
      </w:r>
      <w:r w:rsidR="00147799" w:rsidRPr="00185B52">
        <w:rPr>
          <w:rStyle w:val="Time1"/>
          <w:lang w:val="it-IT"/>
        </w:rPr>
        <w:t>mat%</w:t>
      </w:r>
      <w:r w:rsidR="00946C8E" w:rsidRPr="00185B52">
        <w:rPr>
          <w:rStyle w:val="Time1"/>
          <w:lang w:val="it-IT"/>
        </w:rPr>
        <w:t>@</w:t>
      </w:r>
      <w:r w:rsidRPr="00185B52">
        <w:rPr>
          <w:rStyle w:val="Time1"/>
          <w:lang w:val="it-IT"/>
        </w:rPr>
        <w:t xml:space="preserve"> </w:t>
      </w:r>
      <w:r w:rsidR="00061652" w:rsidRPr="00185B52">
        <w:rPr>
          <w:rStyle w:val="Time1"/>
          <w:lang w:val="it-IT"/>
        </w:rPr>
        <w:t>$E</w:t>
      </w:r>
      <w:r w:rsidR="00F50819" w:rsidRPr="00185B52">
        <w:rPr>
          <w:rStyle w:val="Time1"/>
          <w:lang w:val="it-IT"/>
        </w:rPr>
        <w:t>::</w:t>
      </w:r>
      <w:r w:rsidRPr="00185B52">
        <w:rPr>
          <w:rStyle w:val="Time1"/>
          <w:lang w:val="it-IT"/>
        </w:rPr>
        <w:t xml:space="preserve">Ad </w:t>
      </w:r>
      <w:r w:rsidR="00147799" w:rsidRPr="00185B52">
        <w:rPr>
          <w:rStyle w:val="Time1"/>
          <w:lang w:val="it-IT"/>
        </w:rPr>
        <w:t>officium</w:t>
      </w:r>
      <w:r w:rsidR="00F50819" w:rsidRPr="00185B52">
        <w:rPr>
          <w:rStyle w:val="Time1"/>
          <w:lang w:val="it-IT"/>
        </w:rPr>
        <w:t>$</w:t>
      </w:r>
      <w:r w:rsidR="00885488" w:rsidRPr="00185B52">
        <w:rPr>
          <w:lang w:val="it-IT"/>
        </w:rPr>
        <w:t xml:space="preserve"> per totum ut in die sancto.</w:t>
      </w:r>
    </w:p>
    <w:p w:rsidR="00147799" w:rsidRPr="00736684" w:rsidRDefault="00885488" w:rsidP="00415109">
      <w:pPr>
        <w:pStyle w:val="berschrift1"/>
        <w:rPr>
          <w:lang w:val="it-IT"/>
        </w:rPr>
      </w:pPr>
      <w:r w:rsidRPr="00736684">
        <w:rPr>
          <w:lang w:val="it-IT"/>
        </w:rPr>
        <w:t xml:space="preserve">DE OCTAVA DIVI LAURENTII </w:t>
      </w:r>
    </w:p>
    <w:p w:rsidR="00885488" w:rsidRPr="00B779A9" w:rsidRDefault="00C51D35" w:rsidP="00415109">
      <w:pPr>
        <w:rPr>
          <w:lang w:val="it-IT"/>
        </w:rPr>
      </w:pPr>
      <w:r>
        <w:rPr>
          <w:lang w:val="it-IT"/>
        </w:rPr>
        <w:t>si forte contingeret celebrare</w:t>
      </w:r>
    </w:p>
    <w:p w:rsidR="00061652" w:rsidRPr="00B779A9" w:rsidRDefault="00BA24A1" w:rsidP="00415109">
      <w:pPr>
        <w:rPr>
          <w:lang w:val="fr-FR"/>
        </w:rPr>
      </w:pPr>
      <w:r w:rsidRPr="00736684">
        <w:rPr>
          <w:rStyle w:val="Time1"/>
          <w:lang w:val="it-IT"/>
        </w:rPr>
        <w:t>[</w:t>
      </w:r>
      <w:r w:rsidR="00147799" w:rsidRPr="00736684">
        <w:rPr>
          <w:rStyle w:val="Time1"/>
          <w:lang w:val="it-IT"/>
        </w:rPr>
        <w:t>Ad missam</w:t>
      </w:r>
      <w:r w:rsidRPr="00736684">
        <w:rPr>
          <w:rStyle w:val="Time1"/>
          <w:lang w:val="it-IT"/>
        </w:rPr>
        <w:t>]</w:t>
      </w:r>
      <w:r w:rsidR="00885488" w:rsidRPr="00B779A9">
        <w:rPr>
          <w:lang w:val="it-IT"/>
        </w:rPr>
        <w:t xml:space="preserve"> IN </w:t>
      </w:r>
      <w:r w:rsidR="00885488" w:rsidRPr="00736684">
        <w:rPr>
          <w:rStyle w:val="Incipit"/>
          <w:lang w:val="it-IT"/>
        </w:rPr>
        <w:t xml:space="preserve">Probasti </w:t>
      </w:r>
      <w:r w:rsidR="00147799" w:rsidRPr="00736684">
        <w:rPr>
          <w:rStyle w:val="Incipit"/>
          <w:lang w:val="it-IT"/>
        </w:rPr>
        <w:t>%D::</w:t>
      </w:r>
      <w:r w:rsidR="000326C2" w:rsidRPr="00736684">
        <w:rPr>
          <w:rStyle w:val="Incipit"/>
          <w:lang w:val="it-IT"/>
        </w:rPr>
        <w:t>me</w:t>
      </w:r>
      <w:r w:rsidR="00147799" w:rsidRPr="00736684">
        <w:rPr>
          <w:rStyle w:val="Incipit"/>
          <w:lang w:val="it-IT"/>
        </w:rPr>
        <w:t>%</w:t>
      </w:r>
      <w:r w:rsidR="000326C2" w:rsidRPr="00736684">
        <w:rPr>
          <w:rStyle w:val="Incipit"/>
          <w:lang w:val="it-IT"/>
        </w:rPr>
        <w:t xml:space="preserve"> </w:t>
      </w:r>
      <w:r w:rsidR="00885488" w:rsidRPr="00736684">
        <w:rPr>
          <w:rStyle w:val="Incipit"/>
          <w:lang w:val="it-IT"/>
        </w:rPr>
        <w:t>domine cor meum</w:t>
      </w:r>
      <w:r w:rsidR="00885488" w:rsidRPr="00B779A9">
        <w:rPr>
          <w:lang w:val="it-IT"/>
        </w:rPr>
        <w:t xml:space="preserve">. </w:t>
      </w:r>
      <w:r w:rsidR="0056075F" w:rsidRPr="00B779A9">
        <w:rPr>
          <w:lang w:val="fr-FR"/>
        </w:rPr>
        <w:t xml:space="preserve">[KY] </w:t>
      </w:r>
      <w:r w:rsidR="00885488" w:rsidRPr="00736684">
        <w:rPr>
          <w:rStyle w:val="Incipit"/>
          <w:lang w:val="fr-FR"/>
        </w:rPr>
        <w:t>Kyrie</w:t>
      </w:r>
      <w:r w:rsidR="00885488" w:rsidRPr="00B779A9">
        <w:rPr>
          <w:lang w:val="fr-FR"/>
        </w:rPr>
        <w:t xml:space="preserve"> et </w:t>
      </w:r>
      <w:r w:rsidR="0056075F" w:rsidRPr="00B779A9">
        <w:rPr>
          <w:lang w:val="fr-FR"/>
        </w:rPr>
        <w:t xml:space="preserve">[SA] </w:t>
      </w:r>
      <w:r w:rsidR="00885488" w:rsidRPr="00736684">
        <w:rPr>
          <w:rStyle w:val="Incipit"/>
          <w:lang w:val="fr-FR"/>
        </w:rPr>
        <w:t>Sanctus</w:t>
      </w:r>
      <w:r w:rsidR="00885488" w:rsidRPr="00B779A9">
        <w:rPr>
          <w:lang w:val="fr-FR"/>
        </w:rPr>
        <w:t xml:space="preserve"> de martyribus. </w:t>
      </w:r>
      <w:r w:rsidR="00885488" w:rsidRPr="003D0C23">
        <w:rPr>
          <w:lang w:val="it-IT"/>
        </w:rPr>
        <w:t xml:space="preserve">GR </w:t>
      </w:r>
      <w:r w:rsidR="00885488" w:rsidRPr="003D0C23">
        <w:rPr>
          <w:rStyle w:val="Incipit"/>
          <w:lang w:val="it-IT"/>
        </w:rPr>
        <w:t>Iustus non conturbabitur</w:t>
      </w:r>
      <w:r w:rsidR="00DD1415" w:rsidRPr="003D0C23">
        <w:rPr>
          <w:lang w:val="it-IT"/>
        </w:rPr>
        <w:t>@183.</w:t>
      </w:r>
      <w:r w:rsidR="00885488" w:rsidRPr="003D0C23">
        <w:rPr>
          <w:lang w:val="it-IT"/>
        </w:rPr>
        <w:t xml:space="preserve"> AL</w:t>
      </w:r>
      <w:r w:rsidR="0056075F" w:rsidRPr="003D0C23">
        <w:rPr>
          <w:lang w:val="it-IT"/>
        </w:rPr>
        <w:t>V</w:t>
      </w:r>
      <w:r w:rsidR="00885488" w:rsidRPr="003D0C23">
        <w:rPr>
          <w:lang w:val="it-IT"/>
        </w:rPr>
        <w:t xml:space="preserve"> </w:t>
      </w:r>
      <w:r w:rsidR="00885488" w:rsidRPr="003D0C23">
        <w:rPr>
          <w:rStyle w:val="Incipit"/>
          <w:lang w:val="it-IT"/>
        </w:rPr>
        <w:t xml:space="preserve">Beatus </w:t>
      </w:r>
      <w:r w:rsidR="00C31823" w:rsidRPr="003D0C23">
        <w:rPr>
          <w:rStyle w:val="Incipit"/>
          <w:lang w:val="it-IT"/>
        </w:rPr>
        <w:t>vir</w:t>
      </w:r>
      <w:r w:rsidR="00885488" w:rsidRPr="003D0C23">
        <w:rPr>
          <w:rStyle w:val="Incipit"/>
          <w:lang w:val="it-IT"/>
        </w:rPr>
        <w:t xml:space="preserve"> qui suffert</w:t>
      </w:r>
      <w:r w:rsidR="00DD1415" w:rsidRPr="003D0C23">
        <w:rPr>
          <w:lang w:val="it-IT"/>
        </w:rPr>
        <w:t>@130.</w:t>
      </w:r>
      <w:r w:rsidR="00885488" w:rsidRPr="003D0C23">
        <w:rPr>
          <w:lang w:val="it-IT"/>
        </w:rPr>
        <w:t xml:space="preserve"> SE </w:t>
      </w:r>
      <w:r w:rsidR="00885488" w:rsidRPr="003D0C23">
        <w:rPr>
          <w:rStyle w:val="Incipit"/>
          <w:lang w:val="it-IT"/>
        </w:rPr>
        <w:t>Laurenti David magni</w:t>
      </w:r>
      <w:r w:rsidR="00DD1415" w:rsidRPr="003D0C23">
        <w:rPr>
          <w:lang w:val="it-IT"/>
        </w:rPr>
        <w:t>@320.</w:t>
      </w:r>
      <w:r w:rsidR="00885488" w:rsidRPr="003D0C23">
        <w:rPr>
          <w:lang w:val="it-IT"/>
        </w:rPr>
        <w:t xml:space="preserve"> OF </w:t>
      </w:r>
      <w:r w:rsidR="00885488" w:rsidRPr="003D0C23">
        <w:rPr>
          <w:rStyle w:val="Incipit"/>
          <w:lang w:val="it-IT"/>
        </w:rPr>
        <w:t>In virtute tua</w:t>
      </w:r>
      <w:r w:rsidR="00DD1415" w:rsidRPr="003D0C23">
        <w:rPr>
          <w:lang w:val="it-IT"/>
        </w:rPr>
        <w:t>@45.</w:t>
      </w:r>
      <w:r w:rsidR="00885488" w:rsidRPr="003D0C23">
        <w:rPr>
          <w:lang w:val="it-IT"/>
        </w:rPr>
        <w:t xml:space="preserve"> </w:t>
      </w:r>
      <w:r w:rsidR="00885488" w:rsidRPr="00B779A9">
        <w:rPr>
          <w:lang w:val="fr-FR"/>
        </w:rPr>
        <w:t xml:space="preserve">CO </w:t>
      </w:r>
      <w:r w:rsidR="00885488" w:rsidRPr="00736684">
        <w:rPr>
          <w:rStyle w:val="Incipit"/>
          <w:lang w:val="fr-FR"/>
        </w:rPr>
        <w:t>Qui vult venire</w:t>
      </w:r>
      <w:r w:rsidR="00DD1415">
        <w:rPr>
          <w:lang w:val="fr-FR"/>
        </w:rPr>
        <w:t>@</w:t>
      </w:r>
      <w:r w:rsidR="00DD1415" w:rsidRPr="00B779A9">
        <w:rPr>
          <w:lang w:val="fr-FR"/>
        </w:rPr>
        <w:t>37.</w:t>
      </w:r>
    </w:p>
    <w:p w:rsidR="00885488" w:rsidRPr="003D0C23" w:rsidRDefault="00185B52" w:rsidP="00415109">
      <w:pPr>
        <w:pStyle w:val="berschrift1"/>
        <w:rPr>
          <w:lang w:val="fr-FR"/>
        </w:rPr>
      </w:pPr>
      <w:r>
        <w:rPr>
          <w:shd w:val="clear" w:color="auto" w:fill="FFFFFF"/>
          <w:lang w:val="fr-FR"/>
        </w:rPr>
        <w:t>(37v</w:t>
      </w:r>
      <w:r w:rsidR="00061652" w:rsidRPr="003D0C23">
        <w:rPr>
          <w:shd w:val="clear" w:color="auto" w:fill="FFFFFF"/>
          <w:lang w:val="fr-FR"/>
        </w:rPr>
        <w:t xml:space="preserve">) </w:t>
      </w:r>
      <w:r w:rsidR="00885488" w:rsidRPr="003D0C23">
        <w:rPr>
          <w:shd w:val="clear" w:color="auto" w:fill="FFFFFF"/>
          <w:lang w:val="fr-FR"/>
        </w:rPr>
        <w:t>S</w:t>
      </w:r>
      <w:r w:rsidR="00E9018E" w:rsidRPr="003D0C23">
        <w:rPr>
          <w:lang w:val="fr-FR"/>
        </w:rPr>
        <w:t>ABBAT</w:t>
      </w:r>
      <w:r w:rsidR="00885488" w:rsidRPr="003D0C23">
        <w:rPr>
          <w:lang w:val="fr-FR"/>
        </w:rPr>
        <w:t>O POST FESTUM ASSUMPTIONIS MARIAE</w:t>
      </w:r>
    </w:p>
    <w:p w:rsidR="00885488" w:rsidRPr="00B779A9" w:rsidRDefault="00885488" w:rsidP="00415109">
      <w:pPr>
        <w:rPr>
          <w:lang w:val="fr-FR"/>
        </w:rPr>
      </w:pPr>
      <w:r w:rsidRPr="00B779A9">
        <w:rPr>
          <w:lang w:val="fr-FR"/>
        </w:rPr>
        <w:t>Binos facimus et primatur de assumptione.</w:t>
      </w:r>
    </w:p>
    <w:p w:rsidR="00885488" w:rsidRPr="00061652" w:rsidRDefault="00147799" w:rsidP="00415109">
      <w:pPr>
        <w:rPr>
          <w:lang w:val="it-IT"/>
        </w:rPr>
      </w:pPr>
      <w:r w:rsidRPr="00736684">
        <w:rPr>
          <w:rStyle w:val="Time1"/>
          <w:lang w:val="en-US"/>
        </w:rPr>
        <w:t>Ad vesperas</w:t>
      </w:r>
      <w:r w:rsidR="00885488" w:rsidRPr="00736684">
        <w:rPr>
          <w:lang w:val="en-US"/>
        </w:rPr>
        <w:t xml:space="preserve"> super psalmos AN </w:t>
      </w:r>
      <w:r w:rsidR="00885488" w:rsidRPr="00736684">
        <w:rPr>
          <w:rStyle w:val="Incipit"/>
          <w:lang w:val="en-US"/>
        </w:rPr>
        <w:t>Ecce</w:t>
      </w:r>
      <w:r w:rsidR="005A362F" w:rsidRPr="00736684">
        <w:rPr>
          <w:i/>
          <w:lang w:val="en-US"/>
        </w:rPr>
        <w:t xml:space="preserve"> </w:t>
      </w:r>
      <w:r w:rsidR="00885488" w:rsidRPr="00736684">
        <w:rPr>
          <w:rStyle w:val="Incipit"/>
          <w:lang w:val="en-US"/>
        </w:rPr>
        <w:t>tu</w:t>
      </w:r>
      <w:r w:rsidR="005A362F" w:rsidRPr="00736684">
        <w:rPr>
          <w:i/>
          <w:lang w:val="en-US"/>
        </w:rPr>
        <w:t xml:space="preserve"> </w:t>
      </w:r>
      <w:r w:rsidR="00885488" w:rsidRPr="00736684">
        <w:rPr>
          <w:rStyle w:val="Incipit"/>
          <w:lang w:val="en-US"/>
        </w:rPr>
        <w:t>pulchra</w:t>
      </w:r>
      <w:r w:rsidR="00794880" w:rsidRPr="00736684">
        <w:rPr>
          <w:lang w:val="en-US"/>
        </w:rPr>
        <w:t xml:space="preserve">. </w:t>
      </w:r>
      <w:r w:rsidR="00BA24A1">
        <w:rPr>
          <w:lang w:val="en-US"/>
        </w:rPr>
        <w:t>[</w:t>
      </w:r>
      <w:r w:rsidR="00885488">
        <w:rPr>
          <w:lang w:val="en-US"/>
        </w:rPr>
        <w:t>AN</w:t>
      </w:r>
      <w:r w:rsidR="00BA24A1">
        <w:rPr>
          <w:lang w:val="en-US"/>
        </w:rPr>
        <w:t>]</w:t>
      </w:r>
      <w:r w:rsidR="00885488">
        <w:rPr>
          <w:lang w:val="en-US"/>
        </w:rPr>
        <w:t xml:space="preserve"> </w:t>
      </w:r>
      <w:r w:rsidR="00885488" w:rsidRPr="00794880">
        <w:rPr>
          <w:rStyle w:val="Incipit"/>
          <w:lang w:val="en-US"/>
        </w:rPr>
        <w:t>Sicut</w:t>
      </w:r>
      <w:r w:rsidR="005A362F" w:rsidRPr="005A362F">
        <w:rPr>
          <w:i/>
          <w:lang w:val="en-US"/>
        </w:rPr>
        <w:t xml:space="preserve"> </w:t>
      </w:r>
      <w:r w:rsidR="00885488" w:rsidRPr="00794880">
        <w:rPr>
          <w:rStyle w:val="Incipit"/>
          <w:lang w:val="en-US"/>
        </w:rPr>
        <w:t>lilium</w:t>
      </w:r>
      <w:r w:rsidR="00794880" w:rsidRPr="00794880">
        <w:rPr>
          <w:lang w:val="en-US"/>
        </w:rPr>
        <w:t xml:space="preserve">. </w:t>
      </w:r>
      <w:r w:rsidR="00BA24A1">
        <w:rPr>
          <w:lang w:val="en-US"/>
        </w:rPr>
        <w:t>[</w:t>
      </w:r>
      <w:r w:rsidR="00885488">
        <w:rPr>
          <w:lang w:val="en-US"/>
        </w:rPr>
        <w:t>AN</w:t>
      </w:r>
      <w:r w:rsidR="00BA24A1">
        <w:rPr>
          <w:lang w:val="en-US"/>
        </w:rPr>
        <w:t>]</w:t>
      </w:r>
      <w:r w:rsidR="00885488">
        <w:rPr>
          <w:lang w:val="en-US"/>
        </w:rPr>
        <w:t xml:space="preserve"> </w:t>
      </w:r>
      <w:r w:rsidR="00885488" w:rsidRPr="00794880">
        <w:rPr>
          <w:rStyle w:val="Incipit"/>
          <w:lang w:val="en-US"/>
        </w:rPr>
        <w:t>Fa</w:t>
      </w:r>
      <w:r w:rsidR="00382E22" w:rsidRPr="00794880">
        <w:rPr>
          <w:rStyle w:val="Incipit"/>
          <w:lang w:val="en-US"/>
        </w:rPr>
        <w:t>vu</w:t>
      </w:r>
      <w:r w:rsidR="00885488" w:rsidRPr="00794880">
        <w:rPr>
          <w:rStyle w:val="Incipit"/>
          <w:lang w:val="en-US"/>
        </w:rPr>
        <w:t>s</w:t>
      </w:r>
      <w:r w:rsidR="005A362F" w:rsidRPr="005A362F">
        <w:rPr>
          <w:i/>
          <w:lang w:val="en-US"/>
        </w:rPr>
        <w:t xml:space="preserve"> </w:t>
      </w:r>
      <w:r w:rsidR="00885488" w:rsidRPr="00794880">
        <w:rPr>
          <w:rStyle w:val="Incipit"/>
          <w:lang w:val="en-US"/>
        </w:rPr>
        <w:t>distillans</w:t>
      </w:r>
      <w:r w:rsidR="00885488">
        <w:rPr>
          <w:lang w:val="en-US"/>
        </w:rPr>
        <w:t xml:space="preserve"> cum duabus </w:t>
      </w:r>
      <w:r w:rsidR="00BA24A1">
        <w:rPr>
          <w:lang w:val="en-US"/>
        </w:rPr>
        <w:t>[</w:t>
      </w:r>
      <w:r w:rsidR="00885488">
        <w:rPr>
          <w:lang w:val="en-US"/>
        </w:rPr>
        <w:t>sequentibus</w:t>
      </w:r>
      <w:r w:rsidR="00BA24A1">
        <w:rPr>
          <w:lang w:val="en-US"/>
        </w:rPr>
        <w:t>]</w:t>
      </w:r>
      <w:r w:rsidR="0056075F">
        <w:rPr>
          <w:lang w:val="en-US"/>
        </w:rPr>
        <w:t>. Psalmi o</w:t>
      </w:r>
      <w:r w:rsidR="00885488">
        <w:rPr>
          <w:lang w:val="en-US"/>
        </w:rPr>
        <w:t xml:space="preserve">mnia </w:t>
      </w:r>
      <w:r w:rsidR="00885488" w:rsidRPr="0056075F">
        <w:rPr>
          <w:iCs/>
          <w:lang w:val="en-US"/>
        </w:rPr>
        <w:t>Laudate</w:t>
      </w:r>
      <w:r w:rsidR="00885488" w:rsidRPr="0056075F">
        <w:rPr>
          <w:lang w:val="en-US"/>
        </w:rPr>
        <w:t>.</w:t>
      </w:r>
      <w:r w:rsidR="00885488">
        <w:rPr>
          <w:lang w:val="en-US"/>
        </w:rPr>
        <w:t xml:space="preserve"> RP </w:t>
      </w:r>
      <w:r w:rsidR="00885488" w:rsidRPr="00794880">
        <w:rPr>
          <w:rStyle w:val="Incipit"/>
          <w:lang w:val="en-US"/>
        </w:rPr>
        <w:t>Super</w:t>
      </w:r>
      <w:r w:rsidR="005A362F" w:rsidRPr="005A362F">
        <w:rPr>
          <w:i/>
          <w:lang w:val="en-US"/>
        </w:rPr>
        <w:t xml:space="preserve"> </w:t>
      </w:r>
      <w:r w:rsidR="00885488" w:rsidRPr="00794880">
        <w:rPr>
          <w:rStyle w:val="Incipit"/>
          <w:lang w:val="en-US"/>
        </w:rPr>
        <w:t>salutem</w:t>
      </w:r>
      <w:r w:rsidR="00885488">
        <w:rPr>
          <w:lang w:val="en-US"/>
        </w:rPr>
        <w:t xml:space="preserve">. HY </w:t>
      </w:r>
      <w:r w:rsidR="00885488" w:rsidRPr="005B472A">
        <w:rPr>
          <w:rStyle w:val="Incipit"/>
          <w:lang w:val="en-US"/>
        </w:rPr>
        <w:t>Quem</w:t>
      </w:r>
      <w:r w:rsidR="005A362F" w:rsidRPr="005B472A">
        <w:rPr>
          <w:rStyle w:val="Incipit"/>
          <w:lang w:val="en-US"/>
        </w:rPr>
        <w:t xml:space="preserve"> </w:t>
      </w:r>
      <w:r w:rsidR="00885488" w:rsidRPr="005B472A">
        <w:rPr>
          <w:rStyle w:val="Incipit"/>
          <w:lang w:val="en-US"/>
        </w:rPr>
        <w:t>terra</w:t>
      </w:r>
      <w:r w:rsidR="005A362F" w:rsidRPr="005B472A">
        <w:rPr>
          <w:rStyle w:val="Incipit"/>
          <w:lang w:val="en-US"/>
        </w:rPr>
        <w:t xml:space="preserve"> </w:t>
      </w:r>
      <w:r w:rsidR="00061652" w:rsidRPr="005B472A">
        <w:rPr>
          <w:rStyle w:val="Incipit"/>
          <w:lang w:val="en-US"/>
        </w:rPr>
        <w:t>|</w:t>
      </w:r>
      <w:r w:rsidR="00885488" w:rsidRPr="005B472A">
        <w:rPr>
          <w:rStyle w:val="Incipit"/>
          <w:lang w:val="en-US"/>
        </w:rPr>
        <w:t>pondus</w:t>
      </w:r>
      <w:r w:rsidR="00061652" w:rsidRPr="005B472A">
        <w:rPr>
          <w:rStyle w:val="Incipit"/>
          <w:lang w:val="en-US"/>
        </w:rPr>
        <w:t>::pontus|</w:t>
      </w:r>
      <w:r w:rsidR="00885488" w:rsidRPr="005B472A">
        <w:rPr>
          <w:lang w:val="en-US"/>
        </w:rPr>
        <w:t>.</w:t>
      </w:r>
      <w:r w:rsidR="00885488">
        <w:rPr>
          <w:lang w:val="en-US"/>
        </w:rPr>
        <w:t xml:space="preserve"> VS </w:t>
      </w:r>
      <w:r w:rsidR="00885488" w:rsidRPr="00794880">
        <w:rPr>
          <w:rStyle w:val="Incipit"/>
          <w:lang w:val="en-US"/>
        </w:rPr>
        <w:t>Ave</w:t>
      </w:r>
      <w:r w:rsidR="005A362F" w:rsidRPr="005A362F">
        <w:rPr>
          <w:i/>
          <w:lang w:val="en-US"/>
        </w:rPr>
        <w:t xml:space="preserve"> </w:t>
      </w:r>
      <w:r w:rsidR="00885488" w:rsidRPr="00794880">
        <w:rPr>
          <w:rStyle w:val="Incipit"/>
          <w:lang w:val="en-US"/>
        </w:rPr>
        <w:t>Maria</w:t>
      </w:r>
      <w:r w:rsidR="0056075F">
        <w:rPr>
          <w:lang w:val="en-US"/>
        </w:rPr>
        <w:t>. Super Magnificat antiphona u</w:t>
      </w:r>
      <w:r w:rsidR="00885488">
        <w:rPr>
          <w:lang w:val="en-US"/>
        </w:rPr>
        <w:t xml:space="preserve">nam ex illis quinque </w:t>
      </w:r>
      <w:r w:rsidR="00061652">
        <w:rPr>
          <w:lang w:val="en-US"/>
        </w:rPr>
        <w:t>$E::</w:t>
      </w:r>
      <w:r w:rsidR="00885488">
        <w:rPr>
          <w:lang w:val="en-US"/>
        </w:rPr>
        <w:t xml:space="preserve">quae infra </w:t>
      </w:r>
      <w:r w:rsidR="00BA4CFB">
        <w:rPr>
          <w:lang w:val="en-US"/>
        </w:rPr>
        <w:t>octava</w:t>
      </w:r>
      <w:r w:rsidR="00885488">
        <w:rPr>
          <w:lang w:val="en-US"/>
        </w:rPr>
        <w:t>m per ordin</w:t>
      </w:r>
      <w:r w:rsidR="00AB5431">
        <w:rPr>
          <w:lang w:val="en-US"/>
        </w:rPr>
        <w:t>em dici debent</w:t>
      </w:r>
      <w:r w:rsidR="00061652">
        <w:rPr>
          <w:lang w:val="en-US"/>
        </w:rPr>
        <w:t>$</w:t>
      </w:r>
      <w:r w:rsidR="00AB5431">
        <w:rPr>
          <w:lang w:val="en-US"/>
        </w:rPr>
        <w:t xml:space="preserve"> quarum prima est</w:t>
      </w:r>
      <w:r w:rsidR="00885488">
        <w:rPr>
          <w:lang w:val="en-US"/>
        </w:rPr>
        <w:t xml:space="preserve"> AM </w:t>
      </w:r>
      <w:r w:rsidR="00885488" w:rsidRPr="00794880">
        <w:rPr>
          <w:rStyle w:val="Incipit"/>
          <w:lang w:val="en-US"/>
        </w:rPr>
        <w:t>Eq</w:t>
      </w:r>
      <w:r w:rsidR="00D80D0C" w:rsidRPr="00794880">
        <w:rPr>
          <w:rStyle w:val="Incipit"/>
          <w:lang w:val="en-US"/>
        </w:rPr>
        <w:t>u</w:t>
      </w:r>
      <w:r w:rsidR="00D66EA2" w:rsidRPr="00794880">
        <w:rPr>
          <w:rStyle w:val="Incipit"/>
          <w:lang w:val="en-US"/>
        </w:rPr>
        <w:t>ita</w:t>
      </w:r>
      <w:r w:rsidR="00885488" w:rsidRPr="00794880">
        <w:rPr>
          <w:rStyle w:val="Incipit"/>
          <w:lang w:val="en-US"/>
        </w:rPr>
        <w:t>tui</w:t>
      </w:r>
      <w:r w:rsidR="005A362F" w:rsidRPr="005A362F">
        <w:rPr>
          <w:i/>
          <w:lang w:val="en-US"/>
        </w:rPr>
        <w:t xml:space="preserve"> </w:t>
      </w:r>
      <w:r w:rsidR="00885488" w:rsidRPr="00794880">
        <w:rPr>
          <w:rStyle w:val="Incipit"/>
          <w:lang w:val="en-US"/>
        </w:rPr>
        <w:t>meo</w:t>
      </w:r>
      <w:r w:rsidR="00885488">
        <w:rPr>
          <w:lang w:val="en-US"/>
        </w:rPr>
        <w:t xml:space="preserve"> ut habetur in </w:t>
      </w:r>
      <w:r w:rsidR="00885488" w:rsidRPr="00736684">
        <w:rPr>
          <w:rStyle w:val="Funktion"/>
          <w:lang w:val="en-US"/>
        </w:rPr>
        <w:t>magno antiphonario</w:t>
      </w:r>
      <w:r w:rsidR="00885488">
        <w:rPr>
          <w:lang w:val="en-US"/>
        </w:rPr>
        <w:t xml:space="preserve"> folio</w:t>
      </w:r>
      <w:r w:rsidR="00DD1415">
        <w:rPr>
          <w:lang w:val="en-US"/>
        </w:rPr>
        <w:t>@156.</w:t>
      </w:r>
      <w:r w:rsidR="00885488">
        <w:rPr>
          <w:lang w:val="en-US"/>
        </w:rPr>
        <w:t xml:space="preserve"> </w:t>
      </w:r>
      <w:r w:rsidR="00061652">
        <w:rPr>
          <w:lang w:val="it-IT"/>
        </w:rPr>
        <w:t>In</w:t>
      </w:r>
      <w:r w:rsidR="00885488" w:rsidRPr="00B779A9">
        <w:rPr>
          <w:lang w:val="it-IT"/>
        </w:rPr>
        <w:t>super et hoc ob</w:t>
      </w:r>
      <w:r w:rsidR="001B7479" w:rsidRPr="00B779A9">
        <w:rPr>
          <w:lang w:val="it-IT"/>
        </w:rPr>
        <w:t>serva</w:t>
      </w:r>
      <w:r w:rsidR="00F6095A" w:rsidRPr="00B779A9">
        <w:rPr>
          <w:lang w:val="it-IT"/>
        </w:rPr>
        <w:t>ndum quod semper in fine M</w:t>
      </w:r>
      <w:r w:rsidR="00885488" w:rsidRPr="00B779A9">
        <w:rPr>
          <w:lang w:val="it-IT"/>
        </w:rPr>
        <w:t>agnificat debeat illa antiphona cantari quam ordo te</w:t>
      </w:r>
      <w:r w:rsidR="00905C24">
        <w:rPr>
          <w:lang w:val="it-IT"/>
        </w:rPr>
        <w:t>tigerit.</w:t>
      </w:r>
      <w:r w:rsidR="00061652">
        <w:rPr>
          <w:lang w:val="it-IT"/>
        </w:rPr>
        <w:t xml:space="preserve"> </w:t>
      </w:r>
      <w:r w:rsidRPr="00736684">
        <w:rPr>
          <w:lang w:val="it-IT"/>
        </w:rPr>
        <w:t>Suffragium de historia dominicali</w:t>
      </w:r>
      <w:r w:rsidR="00885488" w:rsidRPr="00736684">
        <w:rPr>
          <w:lang w:val="it-IT"/>
        </w:rPr>
        <w:t xml:space="preserve">. </w:t>
      </w:r>
      <w:r w:rsidR="0056075F" w:rsidRPr="00736684">
        <w:rPr>
          <w:lang w:val="it-IT"/>
        </w:rPr>
        <w:t xml:space="preserve">[BD] </w:t>
      </w:r>
      <w:r w:rsidR="005F6F99" w:rsidRPr="00736684">
        <w:rPr>
          <w:rStyle w:val="Incipit"/>
          <w:lang w:val="it-IT"/>
        </w:rPr>
        <w:t>Benedicamus</w:t>
      </w:r>
      <w:r w:rsidR="00794880" w:rsidRPr="00736684">
        <w:rPr>
          <w:lang w:val="it-IT"/>
        </w:rPr>
        <w:t xml:space="preserve">. </w:t>
      </w:r>
      <w:r w:rsidR="005E1283" w:rsidRPr="00736684">
        <w:rPr>
          <w:lang w:val="it-IT"/>
        </w:rPr>
        <w:t>[TP]</w:t>
      </w:r>
      <w:r w:rsidR="005A362F" w:rsidRPr="00736684">
        <w:rPr>
          <w:i/>
          <w:lang w:val="it-IT"/>
        </w:rPr>
        <w:t xml:space="preserve"> </w:t>
      </w:r>
      <w:r w:rsidR="00885488" w:rsidRPr="00736684">
        <w:rPr>
          <w:rStyle w:val="Incipit"/>
          <w:lang w:val="it-IT"/>
        </w:rPr>
        <w:t>In</w:t>
      </w:r>
      <w:r w:rsidR="005A362F" w:rsidRPr="00736684">
        <w:rPr>
          <w:i/>
          <w:lang w:val="it-IT"/>
        </w:rPr>
        <w:t xml:space="preserve"> </w:t>
      </w:r>
      <w:r w:rsidR="00885488" w:rsidRPr="00736684">
        <w:rPr>
          <w:rStyle w:val="Incipit"/>
          <w:lang w:val="it-IT"/>
        </w:rPr>
        <w:t>laude</w:t>
      </w:r>
      <w:r w:rsidR="005A362F" w:rsidRPr="00736684">
        <w:rPr>
          <w:i/>
          <w:lang w:val="it-IT"/>
        </w:rPr>
        <w:t xml:space="preserve"> </w:t>
      </w:r>
      <w:r w:rsidR="00885488" w:rsidRPr="00736684">
        <w:rPr>
          <w:rStyle w:val="Incipit"/>
          <w:lang w:val="it-IT"/>
        </w:rPr>
        <w:t>Iesu</w:t>
      </w:r>
      <w:r w:rsidR="00885488" w:rsidRPr="00736684">
        <w:rPr>
          <w:lang w:val="it-IT"/>
        </w:rPr>
        <w:t xml:space="preserve"> </w:t>
      </w:r>
      <w:r w:rsidR="00E41727" w:rsidRPr="00736684">
        <w:rPr>
          <w:lang w:val="it-IT"/>
        </w:rPr>
        <w:t xml:space="preserve">duo </w:t>
      </w:r>
      <w:r w:rsidR="00E41727" w:rsidRPr="00736684">
        <w:rPr>
          <w:rStyle w:val="Funktion"/>
          <w:lang w:val="it-IT"/>
        </w:rPr>
        <w:t>pueri</w:t>
      </w:r>
      <w:r w:rsidR="00E41727" w:rsidRPr="00736684">
        <w:rPr>
          <w:lang w:val="it-IT"/>
        </w:rPr>
        <w:t xml:space="preserve"> </w:t>
      </w:r>
      <w:r w:rsidR="00885488" w:rsidRPr="00736684">
        <w:rPr>
          <w:lang w:val="it-IT"/>
        </w:rPr>
        <w:t>cantent ita et de versiculis censendum est.</w:t>
      </w:r>
    </w:p>
    <w:p w:rsidR="00885488" w:rsidRPr="00B779A9" w:rsidRDefault="00147799" w:rsidP="00415109">
      <w:pPr>
        <w:rPr>
          <w:lang w:val="pt-PT"/>
        </w:rPr>
      </w:pPr>
      <w:r w:rsidRPr="00736684">
        <w:rPr>
          <w:rStyle w:val="Time1"/>
          <w:lang w:val="it-IT"/>
        </w:rPr>
        <w:t>Ad completorium</w:t>
      </w:r>
      <w:r w:rsidR="00885488" w:rsidRPr="00B779A9">
        <w:rPr>
          <w:lang w:val="it-IT"/>
        </w:rPr>
        <w:t xml:space="preserve"> AD </w:t>
      </w:r>
      <w:r w:rsidR="00885488" w:rsidRPr="00794880">
        <w:rPr>
          <w:rStyle w:val="Incipit"/>
          <w:lang w:val="it-IT"/>
        </w:rPr>
        <w:t>Gaude</w:t>
      </w:r>
      <w:r w:rsidR="005A362F" w:rsidRPr="005A362F">
        <w:rPr>
          <w:i/>
          <w:lang w:val="it-IT"/>
        </w:rPr>
        <w:t xml:space="preserve"> </w:t>
      </w:r>
      <w:r w:rsidR="00885488" w:rsidRPr="00794880">
        <w:rPr>
          <w:rStyle w:val="Incipit"/>
          <w:lang w:val="it-IT"/>
        </w:rPr>
        <w:t>virgo</w:t>
      </w:r>
      <w:r w:rsidR="005A362F" w:rsidRPr="005A362F">
        <w:rPr>
          <w:i/>
          <w:lang w:val="it-IT"/>
        </w:rPr>
        <w:t xml:space="preserve"> </w:t>
      </w:r>
      <w:r w:rsidR="00885488" w:rsidRPr="00794880">
        <w:rPr>
          <w:rStyle w:val="Incipit"/>
          <w:lang w:val="it-IT"/>
        </w:rPr>
        <w:t>gloriosa</w:t>
      </w:r>
      <w:r w:rsidR="00885488" w:rsidRPr="00B779A9">
        <w:rPr>
          <w:lang w:val="it-IT"/>
        </w:rPr>
        <w:t xml:space="preserve">. </w:t>
      </w:r>
      <w:r w:rsidR="00A75047" w:rsidRPr="004518BD">
        <w:rPr>
          <w:lang w:val="pt-PT"/>
        </w:rPr>
        <w:t xml:space="preserve">[AN] </w:t>
      </w:r>
      <w:r w:rsidR="000326C2" w:rsidRPr="004518BD">
        <w:rPr>
          <w:rStyle w:val="Incipit"/>
          <w:lang w:val="pt-PT"/>
        </w:rPr>
        <w:t>$E::</w:t>
      </w:r>
      <w:r w:rsidR="00885488" w:rsidRPr="004518BD">
        <w:rPr>
          <w:rStyle w:val="Incipit"/>
          <w:lang w:val="pt-PT"/>
        </w:rPr>
        <w:t>Speciosa</w:t>
      </w:r>
      <w:r w:rsidR="000326C2" w:rsidRPr="004518BD">
        <w:rPr>
          <w:rStyle w:val="Incipit"/>
          <w:lang w:val="pt-PT"/>
        </w:rPr>
        <w:t>$</w:t>
      </w:r>
      <w:r w:rsidR="00DF3358" w:rsidRPr="005B472A">
        <w:rPr>
          <w:lang w:val="pt-PT"/>
        </w:rPr>
        <w:t>.</w:t>
      </w:r>
    </w:p>
    <w:p w:rsidR="00885488" w:rsidRPr="00736684" w:rsidRDefault="00885488" w:rsidP="00415109">
      <w:pPr>
        <w:pStyle w:val="berschrift1"/>
        <w:rPr>
          <w:lang w:val="pt-PT"/>
        </w:rPr>
      </w:pPr>
      <w:r w:rsidRPr="00736684">
        <w:rPr>
          <w:lang w:val="pt-PT"/>
        </w:rPr>
        <w:lastRenderedPageBreak/>
        <w:t xml:space="preserve">DE SANCTO AGAPITO MARTYRE </w:t>
      </w:r>
    </w:p>
    <w:p w:rsidR="00885488" w:rsidRPr="00736684" w:rsidRDefault="00147799" w:rsidP="00415109">
      <w:pPr>
        <w:rPr>
          <w:lang w:val="fr-FR"/>
        </w:rPr>
      </w:pPr>
      <w:r w:rsidRPr="00736684">
        <w:rPr>
          <w:rStyle w:val="Time1"/>
          <w:lang w:val="fr-FR"/>
        </w:rPr>
        <w:t>Ad vesperas</w:t>
      </w:r>
      <w:r w:rsidR="00885488" w:rsidRPr="00736684">
        <w:rPr>
          <w:lang w:val="fr-FR"/>
        </w:rPr>
        <w:t xml:space="preserve"> AC </w:t>
      </w:r>
      <w:r w:rsidR="00885488" w:rsidRPr="00736684">
        <w:rPr>
          <w:rStyle w:val="Incipit"/>
          <w:lang w:val="fr-FR"/>
        </w:rPr>
        <w:t xml:space="preserve">Beatus </w:t>
      </w:r>
      <w:r w:rsidR="00C31823" w:rsidRPr="00736684">
        <w:rPr>
          <w:rStyle w:val="Incipit"/>
          <w:lang w:val="fr-FR"/>
        </w:rPr>
        <w:t>vir</w:t>
      </w:r>
      <w:r w:rsidR="00885488" w:rsidRPr="00736684">
        <w:rPr>
          <w:rStyle w:val="Incipit"/>
          <w:lang w:val="fr-FR"/>
        </w:rPr>
        <w:t xml:space="preserve"> qui suffert</w:t>
      </w:r>
      <w:r w:rsidR="00885488" w:rsidRPr="00736684">
        <w:rPr>
          <w:lang w:val="fr-FR"/>
        </w:rPr>
        <w:t>.</w:t>
      </w:r>
    </w:p>
    <w:p w:rsidR="00885488" w:rsidRDefault="00147799" w:rsidP="00415109">
      <w:pPr>
        <w:rPr>
          <w:lang w:val="pt-PT"/>
        </w:rPr>
      </w:pPr>
      <w:r w:rsidRPr="00736684">
        <w:rPr>
          <w:rStyle w:val="Time1"/>
          <w:lang w:val="pt-PT"/>
        </w:rPr>
        <w:t>A</w:t>
      </w:r>
      <w:r w:rsidR="005D1DED" w:rsidRPr="00736684">
        <w:rPr>
          <w:rStyle w:val="Time1"/>
          <w:lang w:val="pt-PT"/>
        </w:rPr>
        <w:t>d matutinas</w:t>
      </w:r>
      <w:r w:rsidR="00885488" w:rsidRPr="00B779A9">
        <w:rPr>
          <w:lang w:val="pt-PT"/>
        </w:rPr>
        <w:t xml:space="preserv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36684">
        <w:rPr>
          <w:rStyle w:val="Incipit"/>
          <w:lang w:val="pt-PT"/>
        </w:rPr>
        <w:t xml:space="preserve">Hic </w:t>
      </w:r>
      <w:r w:rsidR="00C31823" w:rsidRPr="00736684">
        <w:rPr>
          <w:rStyle w:val="Incipit"/>
          <w:lang w:val="pt-PT"/>
        </w:rPr>
        <w:t>vir</w:t>
      </w:r>
      <w:r w:rsidR="00885488" w:rsidRPr="00736684">
        <w:rPr>
          <w:rStyle w:val="Incipit"/>
          <w:lang w:val="pt-PT"/>
        </w:rPr>
        <w:t xml:space="preserve"> despiciens mundum</w:t>
      </w:r>
      <w:r w:rsidR="00885488" w:rsidRPr="00B779A9">
        <w:rPr>
          <w:lang w:val="pt-PT"/>
        </w:rPr>
        <w:t xml:space="preserve">. </w:t>
      </w:r>
    </w:p>
    <w:p w:rsidR="005D1DED" w:rsidRPr="00736684" w:rsidRDefault="005D1DED" w:rsidP="005D1DED">
      <w:pPr>
        <w:pStyle w:val="berschrift1"/>
        <w:rPr>
          <w:lang w:val="pt-PT"/>
        </w:rPr>
      </w:pPr>
      <w:r w:rsidRPr="00736684">
        <w:rPr>
          <w:lang w:val="pt-PT"/>
        </w:rPr>
        <w:t xml:space="preserve">[INFRA OCTAVAM ASSUMPTIONIS BMV, QUARTA DIE] </w:t>
      </w:r>
    </w:p>
    <w:p w:rsidR="005D1DED" w:rsidRDefault="00147799" w:rsidP="00415109">
      <w:pPr>
        <w:rPr>
          <w:lang w:val="pt-PT"/>
        </w:rPr>
      </w:pPr>
      <w:r w:rsidRPr="00736684">
        <w:rPr>
          <w:rStyle w:val="Time1"/>
          <w:lang w:val="pt-PT"/>
        </w:rPr>
        <w:t>Ad matutinum</w:t>
      </w:r>
      <w:r w:rsidR="0002084D" w:rsidRPr="00B779A9">
        <w:rPr>
          <w:lang w:val="pt-PT"/>
        </w:rPr>
        <w:t xml:space="preserve"> </w:t>
      </w:r>
      <w:r w:rsidR="005D1DED">
        <w:rPr>
          <w:lang w:val="pt-PT"/>
        </w:rPr>
        <w:t>l</w:t>
      </w:r>
      <w:r w:rsidR="000326C2" w:rsidRPr="00B779A9">
        <w:rPr>
          <w:lang w:val="pt-PT"/>
        </w:rPr>
        <w:t xml:space="preserve">ectiones </w:t>
      </w:r>
      <w:r w:rsidR="0002084D" w:rsidRPr="00B779A9">
        <w:rPr>
          <w:lang w:val="pt-PT"/>
        </w:rPr>
        <w:t xml:space="preserve">ex illo sermone </w:t>
      </w:r>
      <w:r w:rsidR="000326C2" w:rsidRPr="00B779A9">
        <w:rPr>
          <w:lang w:val="pt-PT"/>
        </w:rPr>
        <w:t>[</w:t>
      </w:r>
      <w:r w:rsidR="0002084D" w:rsidRPr="00B779A9">
        <w:rPr>
          <w:lang w:val="pt-PT"/>
        </w:rPr>
        <w:t>LS</w:t>
      </w:r>
      <w:r w:rsidR="000326C2" w:rsidRPr="00B779A9">
        <w:rPr>
          <w:lang w:val="pt-PT"/>
        </w:rPr>
        <w:t>]</w:t>
      </w:r>
      <w:r w:rsidR="00885488" w:rsidRPr="00B779A9">
        <w:rPr>
          <w:lang w:val="pt-PT"/>
        </w:rPr>
        <w:t xml:space="preserve"> </w:t>
      </w:r>
      <w:r w:rsidR="00885488" w:rsidRPr="00794880">
        <w:rPr>
          <w:rStyle w:val="Incipit"/>
          <w:lang w:val="pt-PT"/>
        </w:rPr>
        <w:t>Cogitis</w:t>
      </w:r>
      <w:r w:rsidR="005A362F" w:rsidRPr="005A362F">
        <w:rPr>
          <w:i/>
          <w:lang w:val="pt-PT"/>
        </w:rPr>
        <w:t xml:space="preserve"> </w:t>
      </w:r>
      <w:r w:rsidR="00885488" w:rsidRPr="00794880">
        <w:rPr>
          <w:rStyle w:val="Incipit"/>
          <w:lang w:val="pt-PT"/>
        </w:rPr>
        <w:t>me</w:t>
      </w:r>
      <w:r w:rsidR="005A362F" w:rsidRPr="005A362F">
        <w:rPr>
          <w:i/>
          <w:lang w:val="pt-PT"/>
        </w:rPr>
        <w:t xml:space="preserve"> </w:t>
      </w:r>
      <w:r w:rsidR="00885488" w:rsidRPr="00794880">
        <w:rPr>
          <w:rStyle w:val="Incipit"/>
          <w:lang w:val="pt-PT"/>
        </w:rPr>
        <w:t>o</w:t>
      </w:r>
      <w:r w:rsidR="005A362F" w:rsidRPr="005A362F">
        <w:rPr>
          <w:i/>
          <w:lang w:val="pt-PT"/>
        </w:rPr>
        <w:t xml:space="preserve"> </w:t>
      </w:r>
      <w:r w:rsidR="00885488" w:rsidRPr="00794880">
        <w:rPr>
          <w:rStyle w:val="Incipit"/>
          <w:lang w:val="pt-PT"/>
        </w:rPr>
        <w:t>Paula</w:t>
      </w:r>
      <w:r w:rsidR="00885488" w:rsidRPr="00B779A9">
        <w:rPr>
          <w:lang w:val="pt-PT"/>
        </w:rPr>
        <w:t xml:space="preserve">. EV </w:t>
      </w:r>
      <w:r w:rsidR="00885488" w:rsidRPr="00794880">
        <w:rPr>
          <w:rStyle w:val="Incipit"/>
          <w:lang w:val="pt-PT"/>
        </w:rPr>
        <w:t>Intravit</w:t>
      </w:r>
      <w:r w:rsidR="005A362F" w:rsidRPr="005A362F">
        <w:rPr>
          <w:i/>
          <w:lang w:val="pt-PT"/>
        </w:rPr>
        <w:t xml:space="preserve"> </w:t>
      </w:r>
      <w:r w:rsidR="00885488" w:rsidRPr="00794880">
        <w:rPr>
          <w:rStyle w:val="Incipit"/>
          <w:lang w:val="pt-PT"/>
        </w:rPr>
        <w:t>Iesus</w:t>
      </w:r>
      <w:r w:rsidR="000326C2" w:rsidRPr="005B472A">
        <w:rPr>
          <w:lang w:val="pt-PT"/>
        </w:rPr>
        <w:t>.</w:t>
      </w:r>
      <w:r w:rsidR="00885488" w:rsidRPr="00B779A9">
        <w:rPr>
          <w:lang w:val="pt-PT"/>
        </w:rPr>
        <w:t xml:space="preserve"> </w:t>
      </w:r>
      <w:r w:rsidRPr="00147799">
        <w:rPr>
          <w:lang w:val="pt-PT"/>
        </w:rPr>
        <w:t>%D::</w:t>
      </w:r>
      <w:r w:rsidR="000326C2" w:rsidRPr="00147799">
        <w:rPr>
          <w:lang w:val="pt-PT"/>
        </w:rPr>
        <w:t>Super</w:t>
      </w:r>
      <w:r w:rsidR="00D734F4" w:rsidRPr="00147799">
        <w:rPr>
          <w:lang w:val="pt-PT"/>
        </w:rPr>
        <w:t xml:space="preserve"> </w:t>
      </w:r>
      <w:r w:rsidR="000326C2" w:rsidRPr="00147799">
        <w:rPr>
          <w:lang w:val="pt-PT"/>
        </w:rPr>
        <w:t>Benedictus</w:t>
      </w:r>
      <w:r w:rsidR="00D734F4" w:rsidRPr="00147799">
        <w:rPr>
          <w:lang w:val="pt-PT"/>
        </w:rPr>
        <w:t xml:space="preserve"> </w:t>
      </w:r>
      <w:r w:rsidR="000326C2" w:rsidRPr="00147799">
        <w:rPr>
          <w:lang w:val="pt-PT"/>
        </w:rPr>
        <w:t>antiphona</w:t>
      </w:r>
      <w:r w:rsidRPr="00147799">
        <w:rPr>
          <w:lang w:val="pt-PT"/>
        </w:rPr>
        <w:t>%</w:t>
      </w:r>
      <w:r w:rsidR="000326C2" w:rsidRPr="00147799">
        <w:rPr>
          <w:lang w:val="pt-PT"/>
        </w:rPr>
        <w:t xml:space="preserve"> </w:t>
      </w:r>
      <w:r w:rsidR="005D1DED">
        <w:rPr>
          <w:lang w:val="pt-PT"/>
        </w:rPr>
        <w:t>P</w:t>
      </w:r>
      <w:r w:rsidR="00885488" w:rsidRPr="00B779A9">
        <w:rPr>
          <w:lang w:val="pt-PT"/>
        </w:rPr>
        <w:t xml:space="preserve">ro ultima lectione legitur </w:t>
      </w:r>
      <w:r w:rsidR="001023E8" w:rsidRPr="00B779A9">
        <w:rPr>
          <w:lang w:val="pt-PT"/>
        </w:rPr>
        <w:t>evangelium</w:t>
      </w:r>
      <w:r w:rsidR="00885488" w:rsidRPr="00B779A9">
        <w:rPr>
          <w:lang w:val="pt-PT"/>
        </w:rPr>
        <w:t xml:space="preserve"> dominicale. </w:t>
      </w:r>
    </w:p>
    <w:p w:rsidR="00885488" w:rsidRPr="00B779A9" w:rsidRDefault="005D1DED" w:rsidP="00415109">
      <w:pPr>
        <w:rPr>
          <w:lang w:val="it-IT"/>
        </w:rPr>
      </w:pPr>
      <w:r w:rsidRPr="00736684">
        <w:rPr>
          <w:rStyle w:val="Time1"/>
          <w:lang w:val="pt-PT"/>
        </w:rPr>
        <w:t>[Ad laudes]</w:t>
      </w:r>
      <w:r>
        <w:rPr>
          <w:lang w:val="pt-PT"/>
        </w:rPr>
        <w:t xml:space="preserve"> </w:t>
      </w:r>
      <w:r w:rsidR="00885488" w:rsidRPr="00B779A9">
        <w:rPr>
          <w:lang w:val="pt-PT"/>
        </w:rPr>
        <w:t xml:space="preserve">AB </w:t>
      </w:r>
      <w:r w:rsidR="00885488" w:rsidRPr="00794880">
        <w:rPr>
          <w:rStyle w:val="Incipit"/>
          <w:lang w:val="pt-PT"/>
        </w:rPr>
        <w:t>Ista</w:t>
      </w:r>
      <w:r w:rsidR="005A362F" w:rsidRPr="005A362F">
        <w:rPr>
          <w:i/>
          <w:lang w:val="pt-PT"/>
        </w:rPr>
        <w:t xml:space="preserve"> </w:t>
      </w:r>
      <w:r w:rsidR="00885488" w:rsidRPr="00794880">
        <w:rPr>
          <w:rStyle w:val="Incipit"/>
          <w:lang w:val="pt-PT"/>
        </w:rPr>
        <w:t>est</w:t>
      </w:r>
      <w:r w:rsidR="005A362F" w:rsidRPr="005A362F">
        <w:rPr>
          <w:i/>
          <w:lang w:val="pt-PT"/>
        </w:rPr>
        <w:t xml:space="preserve"> </w:t>
      </w:r>
      <w:r w:rsidR="00885488" w:rsidRPr="00794880">
        <w:rPr>
          <w:rStyle w:val="Incipit"/>
          <w:lang w:val="pt-PT"/>
        </w:rPr>
        <w:t>speciosa</w:t>
      </w:r>
      <w:r w:rsidR="00885488" w:rsidRPr="00B779A9">
        <w:rPr>
          <w:lang w:val="pt-PT"/>
        </w:rPr>
        <w:t xml:space="preserve"> vel aliam quam ordo significabit. </w:t>
      </w:r>
      <w:r w:rsidR="00147799">
        <w:rPr>
          <w:lang w:val="pt-PT"/>
        </w:rPr>
        <w:t>Suffragium d</w:t>
      </w:r>
      <w:r w:rsidR="0002084D" w:rsidRPr="00B779A9">
        <w:rPr>
          <w:lang w:val="pt-PT"/>
        </w:rPr>
        <w:t xml:space="preserve">e </w:t>
      </w:r>
      <w:r w:rsidR="00147799">
        <w:rPr>
          <w:lang w:val="pt-PT"/>
        </w:rPr>
        <w:t>dominica</w:t>
      </w:r>
      <w:r w:rsidR="00885488" w:rsidRPr="00B779A9">
        <w:rPr>
          <w:lang w:val="pt-PT"/>
        </w:rPr>
        <w:t xml:space="preserve">. </w:t>
      </w:r>
      <w:r w:rsidR="0002084D" w:rsidRPr="00B779A9">
        <w:rPr>
          <w:lang w:val="it-IT"/>
        </w:rPr>
        <w:t xml:space="preserve">[BD] </w:t>
      </w:r>
      <w:r w:rsidR="005F6F99" w:rsidRPr="00794880">
        <w:rPr>
          <w:rStyle w:val="Incipit"/>
          <w:lang w:val="it-IT"/>
        </w:rPr>
        <w:t>Benedicamus</w:t>
      </w:r>
      <w:r w:rsidR="00794880" w:rsidRPr="00794880">
        <w:rPr>
          <w:lang w:val="it-IT"/>
        </w:rPr>
        <w:t xml:space="preserve">. </w:t>
      </w:r>
      <w:r w:rsidR="005E1283" w:rsidRPr="00B779A9">
        <w:rPr>
          <w:lang w:val="it-IT"/>
        </w:rPr>
        <w:t>[TP]</w:t>
      </w:r>
      <w:r w:rsidR="00885488" w:rsidRPr="00B779A9">
        <w:rPr>
          <w:lang w:val="it-IT"/>
        </w:rPr>
        <w:t xml:space="preserve"> </w:t>
      </w:r>
      <w:r w:rsidR="00885488" w:rsidRPr="00794880">
        <w:rPr>
          <w:rStyle w:val="Incipit"/>
          <w:lang w:val="it-IT"/>
        </w:rPr>
        <w:t>In</w:t>
      </w:r>
      <w:r w:rsidR="005A362F" w:rsidRPr="005A362F">
        <w:rPr>
          <w:i/>
          <w:lang w:val="it-IT"/>
        </w:rPr>
        <w:t xml:space="preserve"> </w:t>
      </w:r>
      <w:r w:rsidR="00885488" w:rsidRPr="00794880">
        <w:rPr>
          <w:rStyle w:val="Incipit"/>
          <w:lang w:val="it-IT"/>
        </w:rPr>
        <w:t>laude</w:t>
      </w:r>
      <w:r w:rsidR="005A362F" w:rsidRPr="005A362F">
        <w:rPr>
          <w:i/>
          <w:lang w:val="it-IT"/>
        </w:rPr>
        <w:t xml:space="preserve"> </w:t>
      </w:r>
      <w:r w:rsidR="00885488" w:rsidRPr="00794880">
        <w:rPr>
          <w:rStyle w:val="Incipit"/>
          <w:lang w:val="it-IT"/>
        </w:rPr>
        <w:t>Iesu</w:t>
      </w:r>
      <w:r w:rsidR="00885488" w:rsidRPr="00B779A9">
        <w:rPr>
          <w:lang w:val="it-IT"/>
        </w:rPr>
        <w:t>.</w:t>
      </w:r>
    </w:p>
    <w:p w:rsidR="005D1DED" w:rsidRDefault="00147799" w:rsidP="00415109">
      <w:pPr>
        <w:rPr>
          <w:lang w:val="it-IT"/>
        </w:rPr>
      </w:pPr>
      <w:r w:rsidRPr="00736684">
        <w:rPr>
          <w:rStyle w:val="Time1"/>
          <w:lang w:val="it-IT"/>
        </w:rPr>
        <w:t>Ad processionem</w:t>
      </w:r>
      <w:r w:rsidR="00885488" w:rsidRPr="00B779A9">
        <w:rPr>
          <w:lang w:val="it-IT"/>
        </w:rPr>
        <w:t xml:space="preserve"> RP</w:t>
      </w:r>
      <w:r w:rsidR="0002084D" w:rsidRPr="00B779A9">
        <w:rPr>
          <w:lang w:val="it-IT"/>
        </w:rPr>
        <w:t>P</w:t>
      </w:r>
      <w:r w:rsidR="00885488" w:rsidRPr="00B779A9">
        <w:rPr>
          <w:lang w:val="it-IT"/>
        </w:rPr>
        <w:t xml:space="preserve"> </w:t>
      </w:r>
      <w:r w:rsidR="00885488" w:rsidRPr="00794880">
        <w:rPr>
          <w:rStyle w:val="Incipit"/>
          <w:lang w:val="it-IT"/>
        </w:rPr>
        <w:t>Super</w:t>
      </w:r>
      <w:r w:rsidR="005A362F" w:rsidRPr="005A362F">
        <w:rPr>
          <w:i/>
          <w:lang w:val="it-IT"/>
        </w:rPr>
        <w:t xml:space="preserve"> </w:t>
      </w:r>
      <w:r w:rsidR="00885488" w:rsidRPr="00794880">
        <w:rPr>
          <w:rStyle w:val="Incipit"/>
          <w:lang w:val="it-IT"/>
        </w:rPr>
        <w:t>salutem</w:t>
      </w:r>
      <w:r w:rsidR="00885488" w:rsidRPr="00B779A9">
        <w:rPr>
          <w:lang w:val="it-IT"/>
        </w:rPr>
        <w:t>.</w:t>
      </w:r>
      <w:r w:rsidR="0002084D" w:rsidRPr="00B779A9">
        <w:rPr>
          <w:lang w:val="it-IT"/>
        </w:rPr>
        <w:t xml:space="preserve"> </w:t>
      </w:r>
    </w:p>
    <w:p w:rsidR="00885488" w:rsidRDefault="0002084D" w:rsidP="00415109">
      <w:pPr>
        <w:rPr>
          <w:lang w:val="en-US"/>
        </w:rPr>
      </w:pPr>
      <w:r>
        <w:rPr>
          <w:lang w:val="en-US"/>
        </w:rPr>
        <w:t>(38r)</w:t>
      </w:r>
      <w:r w:rsidR="005D1DED">
        <w:rPr>
          <w:lang w:val="en-US"/>
        </w:rPr>
        <w:t xml:space="preserve"> </w:t>
      </w:r>
      <w:r w:rsidR="00147799" w:rsidRPr="00736684">
        <w:rPr>
          <w:rStyle w:val="Time1"/>
          <w:lang w:val="en-US"/>
        </w:rPr>
        <w:t>Ad officium</w:t>
      </w:r>
      <w:r w:rsidR="00885488">
        <w:rPr>
          <w:lang w:val="en-US"/>
        </w:rPr>
        <w:t xml:space="preserve"> omnia ut in die sancto.</w:t>
      </w:r>
    </w:p>
    <w:p w:rsidR="00885488" w:rsidRPr="00736684" w:rsidRDefault="00885488" w:rsidP="00415109">
      <w:pPr>
        <w:pStyle w:val="berschrift1"/>
        <w:rPr>
          <w:lang w:val="en-US"/>
        </w:rPr>
      </w:pPr>
      <w:r w:rsidRPr="00736684">
        <w:rPr>
          <w:lang w:val="en-US"/>
        </w:rPr>
        <w:t>DOMINICA NONA POST FESTUM SANCTAE TRINITATIS</w:t>
      </w:r>
    </w:p>
    <w:p w:rsidR="00885488" w:rsidRDefault="00147799" w:rsidP="00415109">
      <w:pPr>
        <w:rPr>
          <w:lang w:val="en-US"/>
        </w:rPr>
      </w:pPr>
      <w:r w:rsidRPr="00736684">
        <w:rPr>
          <w:rStyle w:val="Time1"/>
          <w:lang w:val="en-US"/>
        </w:rPr>
        <w:t>Ad missam</w:t>
      </w:r>
      <w:r w:rsidR="00885488">
        <w:rPr>
          <w:lang w:val="en-US"/>
        </w:rPr>
        <w:t xml:space="preserve"> IN </w:t>
      </w:r>
      <w:r w:rsidR="00885488" w:rsidRPr="00736684">
        <w:rPr>
          <w:rStyle w:val="Incipit"/>
          <w:lang w:val="en-US"/>
        </w:rPr>
        <w:t xml:space="preserve">Ecce deus </w:t>
      </w:r>
      <w:r w:rsidR="00382E22" w:rsidRPr="00736684">
        <w:rPr>
          <w:rStyle w:val="Incipit"/>
          <w:lang w:val="en-US"/>
        </w:rPr>
        <w:t>adiuv</w:t>
      </w:r>
      <w:r w:rsidR="00885488" w:rsidRPr="00736684">
        <w:rPr>
          <w:rStyle w:val="Incipit"/>
          <w:lang w:val="en-US"/>
        </w:rPr>
        <w:t>at me</w:t>
      </w:r>
      <w:r w:rsidR="00885488">
        <w:rPr>
          <w:lang w:val="en-US"/>
        </w:rPr>
        <w:t xml:space="preserve">. GR </w:t>
      </w:r>
      <w:r w:rsidR="00885488" w:rsidRPr="00736684">
        <w:rPr>
          <w:rStyle w:val="Incipit"/>
          <w:lang w:val="en-US"/>
        </w:rPr>
        <w:t>Domine dominus noster</w:t>
      </w:r>
      <w:r w:rsidR="00885488">
        <w:rPr>
          <w:lang w:val="en-US"/>
        </w:rPr>
        <w:t>. AL</w:t>
      </w:r>
      <w:r w:rsidR="0002084D">
        <w:rPr>
          <w:lang w:val="en-US"/>
        </w:rPr>
        <w:t>V</w:t>
      </w:r>
      <w:r w:rsidR="00885488">
        <w:rPr>
          <w:lang w:val="en-US"/>
        </w:rPr>
        <w:t xml:space="preserve"> </w:t>
      </w:r>
      <w:r w:rsidR="00885488" w:rsidRPr="00736684">
        <w:rPr>
          <w:rStyle w:val="Incipit"/>
          <w:lang w:val="en-US"/>
        </w:rPr>
        <w:t>Attendite popule meus</w:t>
      </w:r>
      <w:r w:rsidR="00885488">
        <w:rPr>
          <w:lang w:val="en-US"/>
        </w:rPr>
        <w:t xml:space="preserve">. SE </w:t>
      </w:r>
      <w:r w:rsidR="00885488" w:rsidRPr="00736684">
        <w:rPr>
          <w:rStyle w:val="Incipit"/>
          <w:lang w:val="en-US"/>
        </w:rPr>
        <w:t>Benedictio summae</w:t>
      </w:r>
      <w:r w:rsidR="00DD1415">
        <w:rPr>
          <w:lang w:val="en-US"/>
        </w:rPr>
        <w:t>@301.</w:t>
      </w:r>
      <w:r w:rsidR="00885488">
        <w:rPr>
          <w:lang w:val="en-US"/>
        </w:rPr>
        <w:t xml:space="preserve"> OF </w:t>
      </w:r>
      <w:r w:rsidR="00E56159" w:rsidRPr="00736684">
        <w:rPr>
          <w:rStyle w:val="Incipit"/>
          <w:lang w:val="en-US"/>
        </w:rPr>
        <w:t>Iustiti</w:t>
      </w:r>
      <w:r w:rsidR="00885488" w:rsidRPr="00736684">
        <w:rPr>
          <w:rStyle w:val="Incipit"/>
          <w:lang w:val="en-US"/>
        </w:rPr>
        <w:t>ae domini recte</w:t>
      </w:r>
      <w:r w:rsidR="00DD1415">
        <w:rPr>
          <w:lang w:val="en-US"/>
        </w:rPr>
        <w:t>@58.</w:t>
      </w:r>
      <w:r w:rsidR="00885488">
        <w:rPr>
          <w:lang w:val="en-US"/>
        </w:rPr>
        <w:t xml:space="preserve"> CO </w:t>
      </w:r>
      <w:r w:rsidR="00885488" w:rsidRPr="00736684">
        <w:rPr>
          <w:rStyle w:val="Incipit"/>
          <w:lang w:val="en-US"/>
        </w:rPr>
        <w:t>Primum quaerite</w:t>
      </w:r>
      <w:r w:rsidR="00885488">
        <w:rPr>
          <w:lang w:val="en-US"/>
        </w:rPr>
        <w:t>.</w:t>
      </w:r>
    </w:p>
    <w:p w:rsidR="00885488" w:rsidRPr="003D0C23" w:rsidRDefault="00E41DA9" w:rsidP="00415109">
      <w:pPr>
        <w:rPr>
          <w:lang w:val="en-US"/>
        </w:rPr>
      </w:pPr>
      <w:r w:rsidRPr="003D0C23">
        <w:rPr>
          <w:rStyle w:val="Time1"/>
          <w:lang w:val="en-US"/>
        </w:rPr>
        <w:t>Ad secundas vesperas</w:t>
      </w:r>
      <w:r w:rsidR="00885488" w:rsidRPr="003D0C23">
        <w:rPr>
          <w:lang w:val="en-US"/>
        </w:rPr>
        <w:t xml:space="preserve"> AN </w:t>
      </w:r>
      <w:r w:rsidR="00885488" w:rsidRPr="003D0C23">
        <w:rPr>
          <w:rStyle w:val="Incipit"/>
          <w:lang w:val="en-US"/>
        </w:rPr>
        <w:t>Assumpta</w:t>
      </w:r>
      <w:r w:rsidR="005A362F" w:rsidRPr="003D0C23">
        <w:rPr>
          <w:i/>
          <w:lang w:val="en-US"/>
        </w:rPr>
        <w:t xml:space="preserve"> </w:t>
      </w:r>
      <w:r w:rsidR="00885488" w:rsidRPr="003D0C23">
        <w:rPr>
          <w:rStyle w:val="Incipit"/>
          <w:lang w:val="en-US"/>
        </w:rPr>
        <w:t>est</w:t>
      </w:r>
      <w:r w:rsidR="00794880" w:rsidRPr="003D0C23">
        <w:rPr>
          <w:lang w:val="en-US"/>
        </w:rPr>
        <w:t xml:space="preserve">. </w:t>
      </w:r>
      <w:r w:rsidR="00BA24A1" w:rsidRPr="003D0C23">
        <w:rPr>
          <w:lang w:val="en-US"/>
        </w:rPr>
        <w:t>[</w:t>
      </w:r>
      <w:r w:rsidR="00885488" w:rsidRPr="003D0C23">
        <w:rPr>
          <w:lang w:val="en-US"/>
        </w:rPr>
        <w:t>AN</w:t>
      </w:r>
      <w:r w:rsidR="00BA24A1" w:rsidRPr="003D0C23">
        <w:rPr>
          <w:lang w:val="en-US"/>
        </w:rPr>
        <w:t>]</w:t>
      </w:r>
      <w:r w:rsidR="00885488" w:rsidRPr="003D0C23">
        <w:rPr>
          <w:lang w:val="en-US"/>
        </w:rPr>
        <w:t xml:space="preserve"> </w:t>
      </w:r>
      <w:r w:rsidR="00885488" w:rsidRPr="003D0C23">
        <w:rPr>
          <w:rStyle w:val="Incipit"/>
          <w:lang w:val="en-US"/>
        </w:rPr>
        <w:t>Maria</w:t>
      </w:r>
      <w:r w:rsidR="005A362F" w:rsidRPr="003D0C23">
        <w:rPr>
          <w:i/>
          <w:lang w:val="en-US"/>
        </w:rPr>
        <w:t xml:space="preserve"> </w:t>
      </w:r>
      <w:r w:rsidR="00885488" w:rsidRPr="003D0C23">
        <w:rPr>
          <w:rStyle w:val="Incipit"/>
          <w:lang w:val="en-US"/>
        </w:rPr>
        <w:t>virgo</w:t>
      </w:r>
      <w:r w:rsidR="00794880" w:rsidRPr="003D0C23">
        <w:rPr>
          <w:lang w:val="en-US"/>
        </w:rPr>
        <w:t xml:space="preserve">. </w:t>
      </w:r>
      <w:r w:rsidR="00BA24A1" w:rsidRPr="003D0C23">
        <w:rPr>
          <w:lang w:val="en-US"/>
        </w:rPr>
        <w:t>[</w:t>
      </w:r>
      <w:r w:rsidR="00885488" w:rsidRPr="003D0C23">
        <w:rPr>
          <w:lang w:val="en-US"/>
        </w:rPr>
        <w:t>AN</w:t>
      </w:r>
      <w:r w:rsidR="00BA24A1" w:rsidRPr="003D0C23">
        <w:rPr>
          <w:lang w:val="en-US"/>
        </w:rPr>
        <w:t>]</w:t>
      </w:r>
      <w:r w:rsidR="00885488" w:rsidRPr="003D0C23">
        <w:rPr>
          <w:lang w:val="en-US"/>
        </w:rPr>
        <w:t xml:space="preserve"> </w:t>
      </w:r>
      <w:r w:rsidR="00885488" w:rsidRPr="003D0C23">
        <w:rPr>
          <w:rStyle w:val="Incipit"/>
          <w:lang w:val="en-US"/>
        </w:rPr>
        <w:t>In</w:t>
      </w:r>
      <w:r w:rsidR="005A362F" w:rsidRPr="003D0C23">
        <w:rPr>
          <w:i/>
          <w:lang w:val="en-US"/>
        </w:rPr>
        <w:t xml:space="preserve"> </w:t>
      </w:r>
      <w:r w:rsidR="00885488" w:rsidRPr="003D0C23">
        <w:rPr>
          <w:rStyle w:val="Incipit"/>
          <w:lang w:val="en-US"/>
        </w:rPr>
        <w:t>odore</w:t>
      </w:r>
      <w:r w:rsidR="00885488" w:rsidRPr="003D0C23">
        <w:rPr>
          <w:lang w:val="en-US"/>
        </w:rPr>
        <w:t xml:space="preserve"> cum duabus </w:t>
      </w:r>
      <w:r w:rsidR="00BA24A1" w:rsidRPr="003D0C23">
        <w:rPr>
          <w:lang w:val="en-US"/>
        </w:rPr>
        <w:t>[</w:t>
      </w:r>
      <w:r w:rsidR="00885488" w:rsidRPr="003D0C23">
        <w:rPr>
          <w:lang w:val="en-US"/>
        </w:rPr>
        <w:t>sequentibus</w:t>
      </w:r>
      <w:r w:rsidR="00BA24A1" w:rsidRPr="003D0C23">
        <w:rPr>
          <w:lang w:val="en-US"/>
        </w:rPr>
        <w:t>]</w:t>
      </w:r>
      <w:r w:rsidR="0002084D" w:rsidRPr="003D0C23">
        <w:rPr>
          <w:lang w:val="en-US"/>
        </w:rPr>
        <w:t>. Psalmi d</w:t>
      </w:r>
      <w:r w:rsidR="00885488" w:rsidRPr="003D0C23">
        <w:rPr>
          <w:lang w:val="en-US"/>
        </w:rPr>
        <w:t xml:space="preserve">e beata virgine. RP </w:t>
      </w:r>
      <w:r w:rsidR="00885488" w:rsidRPr="003D0C23">
        <w:rPr>
          <w:rStyle w:val="Incipit"/>
          <w:lang w:val="en-US"/>
        </w:rPr>
        <w:t>Ave</w:t>
      </w:r>
      <w:r w:rsidR="005A362F" w:rsidRPr="003D0C23">
        <w:rPr>
          <w:i/>
          <w:lang w:val="en-US"/>
        </w:rPr>
        <w:t xml:space="preserve"> </w:t>
      </w:r>
      <w:r w:rsidR="00885488" w:rsidRPr="003D0C23">
        <w:rPr>
          <w:rStyle w:val="Incipit"/>
          <w:lang w:val="en-US"/>
        </w:rPr>
        <w:t>sponsa</w:t>
      </w:r>
      <w:r w:rsidR="00885488" w:rsidRPr="003D0C23">
        <w:rPr>
          <w:lang w:val="en-US"/>
        </w:rPr>
        <w:t xml:space="preserve">. HY </w:t>
      </w:r>
      <w:r w:rsidR="00885488" w:rsidRPr="003D0C23">
        <w:rPr>
          <w:rStyle w:val="Incipit"/>
          <w:lang w:val="en-US"/>
        </w:rPr>
        <w:t>Ave</w:t>
      </w:r>
      <w:r w:rsidR="005A362F" w:rsidRPr="003D0C23">
        <w:rPr>
          <w:i/>
          <w:lang w:val="en-US"/>
        </w:rPr>
        <w:t xml:space="preserve"> </w:t>
      </w:r>
      <w:r w:rsidR="00885488" w:rsidRPr="003D0C23">
        <w:rPr>
          <w:rStyle w:val="Incipit"/>
          <w:lang w:val="en-US"/>
        </w:rPr>
        <w:t>maris</w:t>
      </w:r>
      <w:r w:rsidR="005A362F" w:rsidRPr="003D0C23">
        <w:rPr>
          <w:i/>
          <w:lang w:val="en-US"/>
        </w:rPr>
        <w:t xml:space="preserve"> </w:t>
      </w:r>
      <w:r w:rsidR="00885488" w:rsidRPr="003D0C23">
        <w:rPr>
          <w:rStyle w:val="Incipit"/>
          <w:lang w:val="en-US"/>
        </w:rPr>
        <w:t>stella</w:t>
      </w:r>
      <w:r w:rsidR="00885488" w:rsidRPr="003D0C23">
        <w:rPr>
          <w:lang w:val="en-US"/>
        </w:rPr>
        <w:t xml:space="preserve">. VS </w:t>
      </w:r>
      <w:r w:rsidR="00885488" w:rsidRPr="003D0C23">
        <w:rPr>
          <w:rStyle w:val="Incipit"/>
          <w:lang w:val="en-US"/>
        </w:rPr>
        <w:t>Ave</w:t>
      </w:r>
      <w:r w:rsidR="005A362F" w:rsidRPr="003D0C23">
        <w:rPr>
          <w:i/>
          <w:lang w:val="en-US"/>
        </w:rPr>
        <w:t xml:space="preserve"> </w:t>
      </w:r>
      <w:r w:rsidR="00885488" w:rsidRPr="003D0C23">
        <w:rPr>
          <w:rStyle w:val="Incipit"/>
          <w:lang w:val="en-US"/>
        </w:rPr>
        <w:t>Maria</w:t>
      </w:r>
      <w:r w:rsidR="00F6095A" w:rsidRPr="003D0C23">
        <w:rPr>
          <w:lang w:val="en-US"/>
        </w:rPr>
        <w:t>. Super Magnificat antiphona e</w:t>
      </w:r>
      <w:r w:rsidR="00885488" w:rsidRPr="003D0C23">
        <w:rPr>
          <w:lang w:val="en-US"/>
        </w:rPr>
        <w:t xml:space="preserve">x illis quinque. </w:t>
      </w:r>
      <w:r w:rsidRPr="003D0C23">
        <w:rPr>
          <w:lang w:val="en-US"/>
        </w:rPr>
        <w:t>Suffragium de dominica</w:t>
      </w:r>
      <w:r w:rsidR="0002084D" w:rsidRPr="003D0C23">
        <w:rPr>
          <w:lang w:val="en-US"/>
        </w:rPr>
        <w:t xml:space="preserve">. [BD] </w:t>
      </w:r>
      <w:r w:rsidR="005F6F99" w:rsidRPr="003D0C23">
        <w:rPr>
          <w:rStyle w:val="Incipit"/>
          <w:lang w:val="en-US"/>
        </w:rPr>
        <w:t>Benedicamus</w:t>
      </w:r>
      <w:r w:rsidR="00794880" w:rsidRPr="003D0C23">
        <w:rPr>
          <w:lang w:val="en-US"/>
        </w:rPr>
        <w:t xml:space="preserve">. </w:t>
      </w:r>
      <w:r w:rsidR="005E1283" w:rsidRPr="003D0C23">
        <w:rPr>
          <w:lang w:val="en-US"/>
        </w:rPr>
        <w:t>[TP]</w:t>
      </w:r>
      <w:r w:rsidR="0002084D" w:rsidRPr="003D0C23">
        <w:rPr>
          <w:lang w:val="en-US"/>
        </w:rPr>
        <w:t xml:space="preserve"> </w:t>
      </w:r>
      <w:r w:rsidR="0002084D" w:rsidRPr="003D0C23">
        <w:rPr>
          <w:rStyle w:val="Incipit"/>
          <w:lang w:val="en-US"/>
        </w:rPr>
        <w:t>In</w:t>
      </w:r>
      <w:r w:rsidR="005A362F" w:rsidRPr="003D0C23">
        <w:rPr>
          <w:i/>
          <w:lang w:val="en-US"/>
        </w:rPr>
        <w:t xml:space="preserve"> </w:t>
      </w:r>
      <w:r w:rsidR="0002084D" w:rsidRPr="003D0C23">
        <w:rPr>
          <w:rStyle w:val="Incipit"/>
          <w:lang w:val="en-US"/>
        </w:rPr>
        <w:t>laude</w:t>
      </w:r>
      <w:r w:rsidR="005A362F" w:rsidRPr="003D0C23">
        <w:rPr>
          <w:i/>
          <w:lang w:val="en-US"/>
        </w:rPr>
        <w:t xml:space="preserve"> </w:t>
      </w:r>
      <w:r w:rsidR="0002084D" w:rsidRPr="003D0C23">
        <w:rPr>
          <w:rStyle w:val="Incipit"/>
          <w:lang w:val="en-US"/>
        </w:rPr>
        <w:t>Iesu</w:t>
      </w:r>
      <w:r w:rsidR="00885488" w:rsidRPr="003D0C23">
        <w:rPr>
          <w:lang w:val="en-US"/>
        </w:rPr>
        <w:t>.</w:t>
      </w:r>
    </w:p>
    <w:p w:rsidR="00885488" w:rsidRPr="003D0C23" w:rsidRDefault="00E41DA9" w:rsidP="00415109">
      <w:pPr>
        <w:pStyle w:val="berschrift1"/>
        <w:rPr>
          <w:lang w:val="en-US"/>
        </w:rPr>
      </w:pPr>
      <w:r w:rsidRPr="003D0C23">
        <w:rPr>
          <w:lang w:val="en-US"/>
        </w:rPr>
        <w:t>DE SANCTO MAGNO MARTYRE</w:t>
      </w:r>
    </w:p>
    <w:p w:rsidR="00885488" w:rsidRPr="003D0C23" w:rsidRDefault="00E41DA9" w:rsidP="00415109">
      <w:pPr>
        <w:rPr>
          <w:lang w:val="en-US"/>
        </w:rPr>
      </w:pPr>
      <w:r w:rsidRPr="003D0C23">
        <w:rPr>
          <w:rStyle w:val="Time1"/>
          <w:lang w:val="en-US"/>
        </w:rPr>
        <w:t>Ad vesperas</w:t>
      </w:r>
      <w:r w:rsidRPr="003D0C23">
        <w:rPr>
          <w:lang w:val="en-US"/>
        </w:rPr>
        <w:t xml:space="preserve"> </w:t>
      </w:r>
      <w:r w:rsidR="00885488" w:rsidRPr="003D0C23">
        <w:rPr>
          <w:lang w:val="en-US"/>
        </w:rPr>
        <w:t xml:space="preserve">AC </w:t>
      </w:r>
      <w:r w:rsidR="00885488" w:rsidRPr="003D0C23">
        <w:rPr>
          <w:rStyle w:val="Incipit"/>
          <w:lang w:val="en-US"/>
        </w:rPr>
        <w:t xml:space="preserve">Beatus </w:t>
      </w:r>
      <w:r w:rsidR="00C31823" w:rsidRPr="003D0C23">
        <w:rPr>
          <w:rStyle w:val="Incipit"/>
          <w:lang w:val="en-US"/>
        </w:rPr>
        <w:t>vir</w:t>
      </w:r>
      <w:r w:rsidR="00885488" w:rsidRPr="003D0C23">
        <w:rPr>
          <w:rStyle w:val="Incipit"/>
          <w:lang w:val="en-US"/>
        </w:rPr>
        <w:t xml:space="preserve"> qui suffert</w:t>
      </w:r>
      <w:r w:rsidR="00885488" w:rsidRPr="003D0C23">
        <w:rPr>
          <w:lang w:val="en-US"/>
        </w:rPr>
        <w:t>.</w:t>
      </w:r>
    </w:p>
    <w:p w:rsidR="00885488" w:rsidRPr="005B472A" w:rsidRDefault="00E41DA9" w:rsidP="00415109">
      <w:pPr>
        <w:rPr>
          <w:lang w:val="en-US"/>
        </w:rPr>
      </w:pPr>
      <w:r w:rsidRPr="005B472A">
        <w:rPr>
          <w:rStyle w:val="Time1"/>
          <w:lang w:val="en-US"/>
        </w:rPr>
        <w:t>Ad matutinum</w:t>
      </w:r>
      <w:r w:rsidR="00885488" w:rsidRPr="005B472A">
        <w:rPr>
          <w:lang w:val="en-US"/>
        </w:rPr>
        <w:t xml:space="preserve"> </w:t>
      </w:r>
      <w:r w:rsidR="00BA24A1" w:rsidRPr="005B472A">
        <w:rPr>
          <w:lang w:val="en-US"/>
        </w:rPr>
        <w:t>[</w:t>
      </w:r>
      <w:r w:rsidR="00885488" w:rsidRPr="005B472A">
        <w:rPr>
          <w:lang w:val="en-US"/>
        </w:rPr>
        <w:t>AC</w:t>
      </w:r>
      <w:r w:rsidR="00BA24A1" w:rsidRPr="005B472A">
        <w:rPr>
          <w:lang w:val="en-US"/>
        </w:rPr>
        <w:t>]</w:t>
      </w:r>
      <w:r w:rsidR="00885488" w:rsidRPr="005B472A">
        <w:rPr>
          <w:lang w:val="en-US"/>
        </w:rPr>
        <w:t xml:space="preserve"> </w:t>
      </w:r>
      <w:r w:rsidR="00885488" w:rsidRPr="005B472A">
        <w:rPr>
          <w:rStyle w:val="Incipit"/>
          <w:lang w:val="en-US"/>
        </w:rPr>
        <w:t xml:space="preserve">Hic </w:t>
      </w:r>
      <w:r w:rsidR="00C31823" w:rsidRPr="005B472A">
        <w:rPr>
          <w:rStyle w:val="Incipit"/>
          <w:lang w:val="en-US"/>
        </w:rPr>
        <w:t>vir</w:t>
      </w:r>
      <w:r w:rsidR="00885488" w:rsidRPr="005B472A">
        <w:rPr>
          <w:rStyle w:val="Incipit"/>
          <w:lang w:val="en-US"/>
        </w:rPr>
        <w:t xml:space="preserve"> despiciens mundum</w:t>
      </w:r>
      <w:r w:rsidR="00885488" w:rsidRPr="005B472A">
        <w:rPr>
          <w:lang w:val="en-US"/>
        </w:rPr>
        <w:t>.</w:t>
      </w:r>
    </w:p>
    <w:p w:rsidR="00885488" w:rsidRPr="005B472A" w:rsidRDefault="00BA24A1" w:rsidP="00415109">
      <w:pPr>
        <w:pStyle w:val="berschrift1"/>
        <w:rPr>
          <w:lang w:val="en-US"/>
        </w:rPr>
      </w:pPr>
      <w:r w:rsidRPr="005B472A">
        <w:rPr>
          <w:lang w:val="en-US"/>
        </w:rPr>
        <w:lastRenderedPageBreak/>
        <w:t>[</w:t>
      </w:r>
      <w:r w:rsidR="00885488" w:rsidRPr="005B472A">
        <w:rPr>
          <w:lang w:val="en-US"/>
        </w:rPr>
        <w:t>INFRA OCTAVAM ASSUMPTIONIS</w:t>
      </w:r>
      <w:r w:rsidR="00E41727" w:rsidRPr="005B472A">
        <w:rPr>
          <w:lang w:val="en-US"/>
        </w:rPr>
        <w:t xml:space="preserve"> BMV</w:t>
      </w:r>
      <w:r w:rsidR="00885488" w:rsidRPr="005B472A">
        <w:rPr>
          <w:lang w:val="en-US"/>
        </w:rPr>
        <w:t>, QUINTA DI</w:t>
      </w:r>
      <w:r w:rsidR="00E41DA9" w:rsidRPr="005B472A">
        <w:rPr>
          <w:lang w:val="en-US"/>
        </w:rPr>
        <w:t>E</w:t>
      </w:r>
      <w:r w:rsidRPr="005B472A">
        <w:rPr>
          <w:lang w:val="en-US"/>
        </w:rPr>
        <w:t>]</w:t>
      </w:r>
    </w:p>
    <w:p w:rsidR="00885488" w:rsidRPr="00B779A9" w:rsidRDefault="009C31E8" w:rsidP="00415109">
      <w:pPr>
        <w:rPr>
          <w:lang w:val="pt-PT"/>
        </w:rPr>
      </w:pPr>
      <w:r w:rsidRPr="00736684">
        <w:rPr>
          <w:rStyle w:val="Time1"/>
          <w:lang w:val="pt-PT"/>
        </w:rPr>
        <w:t>Ad matutinum</w:t>
      </w:r>
      <w:r w:rsidR="00885488" w:rsidRPr="00B779A9">
        <w:rPr>
          <w:lang w:val="pt-PT"/>
        </w:rPr>
        <w:t xml:space="preserve"> HY </w:t>
      </w:r>
      <w:r w:rsidR="00885488" w:rsidRPr="00736684">
        <w:rPr>
          <w:rStyle w:val="Incipit"/>
          <w:lang w:val="pt-PT"/>
        </w:rPr>
        <w:t xml:space="preserve">Quem terra </w:t>
      </w:r>
      <w:r w:rsidR="005D1DED" w:rsidRPr="00736684">
        <w:rPr>
          <w:rStyle w:val="Incipit"/>
          <w:lang w:val="pt-PT"/>
        </w:rPr>
        <w:t>|</w:t>
      </w:r>
      <w:r w:rsidR="00885488" w:rsidRPr="00736684">
        <w:rPr>
          <w:rStyle w:val="Incipit"/>
          <w:lang w:val="pt-PT"/>
        </w:rPr>
        <w:t>pondus</w:t>
      </w:r>
      <w:r w:rsidR="005D1DED" w:rsidRPr="00736684">
        <w:rPr>
          <w:rStyle w:val="Incipit"/>
          <w:lang w:val="pt-PT"/>
        </w:rPr>
        <w:t>::pontus|</w:t>
      </w:r>
      <w:r w:rsidR="00885488" w:rsidRPr="00736684">
        <w:rPr>
          <w:rStyle w:val="Incipit"/>
          <w:lang w:val="pt-PT"/>
        </w:rPr>
        <w:t xml:space="preserve"> aethera</w:t>
      </w:r>
      <w:r w:rsidR="000326C2" w:rsidRPr="00B779A9">
        <w:rPr>
          <w:lang w:val="pt-PT"/>
        </w:rPr>
        <w:t>. Lectiones e</w:t>
      </w:r>
      <w:r w:rsidR="0002084D" w:rsidRPr="00B779A9">
        <w:rPr>
          <w:lang w:val="pt-PT"/>
        </w:rPr>
        <w:t>x sermone</w:t>
      </w:r>
      <w:r w:rsidR="000326C2" w:rsidRPr="00B779A9">
        <w:rPr>
          <w:lang w:val="pt-PT"/>
        </w:rPr>
        <w:t>.</w:t>
      </w:r>
      <w:r w:rsidR="0002084D" w:rsidRPr="00B779A9">
        <w:rPr>
          <w:lang w:val="pt-PT"/>
        </w:rPr>
        <w:t xml:space="preserve"> </w:t>
      </w:r>
      <w:r w:rsidR="000326C2" w:rsidRPr="00B779A9">
        <w:rPr>
          <w:lang w:val="pt-PT"/>
        </w:rPr>
        <w:t>[</w:t>
      </w:r>
      <w:r w:rsidR="0002084D" w:rsidRPr="00B779A9">
        <w:rPr>
          <w:lang w:val="pt-PT"/>
        </w:rPr>
        <w:t>LS</w:t>
      </w:r>
      <w:r w:rsidR="000326C2" w:rsidRPr="00B779A9">
        <w:rPr>
          <w:lang w:val="pt-PT"/>
        </w:rPr>
        <w:t>]</w:t>
      </w:r>
      <w:r w:rsidR="00885488" w:rsidRPr="00B779A9">
        <w:rPr>
          <w:lang w:val="pt-PT"/>
        </w:rPr>
        <w:t xml:space="preserve"> </w:t>
      </w:r>
      <w:r w:rsidR="00885488" w:rsidRPr="00736684">
        <w:rPr>
          <w:rStyle w:val="Incipit"/>
          <w:lang w:val="pt-PT"/>
        </w:rPr>
        <w:t>Cogitis me o Paula</w:t>
      </w:r>
      <w:r w:rsidR="00885488" w:rsidRPr="00B779A9">
        <w:rPr>
          <w:lang w:val="pt-PT"/>
        </w:rPr>
        <w:t xml:space="preserve">. EV </w:t>
      </w:r>
      <w:r w:rsidR="00885488" w:rsidRPr="00736684">
        <w:rPr>
          <w:rStyle w:val="Incipit"/>
          <w:lang w:val="pt-PT"/>
        </w:rPr>
        <w:t>Intravit Iesus</w:t>
      </w:r>
      <w:r w:rsidR="00885488" w:rsidRPr="00B779A9">
        <w:rPr>
          <w:lang w:val="pt-PT"/>
        </w:rPr>
        <w:t xml:space="preserve">. AB </w:t>
      </w:r>
      <w:r w:rsidR="00885488" w:rsidRPr="00736684">
        <w:rPr>
          <w:rStyle w:val="Incipit"/>
          <w:lang w:val="pt-PT"/>
        </w:rPr>
        <w:t>Ornatam in monilibus</w:t>
      </w:r>
      <w:r w:rsidR="00885488" w:rsidRPr="00B779A9">
        <w:rPr>
          <w:lang w:val="pt-PT"/>
        </w:rPr>
        <w:t xml:space="preserve"> vel aliam ex his. </w:t>
      </w:r>
      <w:r>
        <w:rPr>
          <w:lang w:val="pt-PT"/>
        </w:rPr>
        <w:t>Suffragium de sancta cruce</w:t>
      </w:r>
      <w:r w:rsidR="00F04904">
        <w:rPr>
          <w:lang w:val="pt-PT"/>
        </w:rPr>
        <w:t>.</w:t>
      </w:r>
      <w:r w:rsidR="005D1DED">
        <w:rPr>
          <w:lang w:val="pt-PT"/>
        </w:rPr>
        <w:t xml:space="preserve"> </w:t>
      </w:r>
      <w:r w:rsidR="00F04904">
        <w:rPr>
          <w:lang w:val="pt-PT"/>
        </w:rPr>
        <w:t>D</w:t>
      </w:r>
      <w:r w:rsidR="005D1DED">
        <w:rPr>
          <w:lang w:val="pt-PT"/>
        </w:rPr>
        <w:t>e omnibus sanctis</w:t>
      </w:r>
      <w:r w:rsidR="00885488" w:rsidRPr="00232DA5">
        <w:rPr>
          <w:lang w:val="pt-PT"/>
        </w:rPr>
        <w:t xml:space="preserve">. </w:t>
      </w:r>
      <w:r w:rsidR="0002084D" w:rsidRPr="00B779A9">
        <w:rPr>
          <w:lang w:val="pt-PT"/>
        </w:rPr>
        <w:t xml:space="preserve">[BD] </w:t>
      </w:r>
      <w:r w:rsidR="005F6F99" w:rsidRPr="00794880">
        <w:rPr>
          <w:rStyle w:val="Incipit"/>
          <w:lang w:val="pt-PT"/>
        </w:rPr>
        <w:t>Benedicamus</w:t>
      </w:r>
      <w:r w:rsidR="0002084D" w:rsidRPr="00B779A9">
        <w:rPr>
          <w:lang w:val="pt-PT"/>
        </w:rPr>
        <w:t xml:space="preserve"> f</w:t>
      </w:r>
      <w:r w:rsidR="00885488" w:rsidRPr="00B779A9">
        <w:rPr>
          <w:lang w:val="pt-PT"/>
        </w:rPr>
        <w:t>erialiter.</w:t>
      </w:r>
    </w:p>
    <w:p w:rsidR="00885488" w:rsidRPr="00B779A9" w:rsidRDefault="009C31E8" w:rsidP="00415109">
      <w:pPr>
        <w:rPr>
          <w:lang w:val="pt-PT"/>
        </w:rPr>
      </w:pPr>
      <w:r w:rsidRPr="00736684">
        <w:rPr>
          <w:rStyle w:val="Time1"/>
          <w:lang w:val="pt-PT"/>
        </w:rPr>
        <w:t>Ad officium</w:t>
      </w:r>
      <w:r w:rsidR="00885488" w:rsidRPr="00B779A9">
        <w:rPr>
          <w:lang w:val="pt-PT"/>
        </w:rPr>
        <w:t xml:space="preserve"> IN </w:t>
      </w:r>
      <w:r w:rsidR="00885488" w:rsidRPr="00794880">
        <w:rPr>
          <w:rStyle w:val="Incipit"/>
          <w:lang w:val="pt-PT"/>
        </w:rPr>
        <w:t>Gaudeamus</w:t>
      </w:r>
      <w:r w:rsidR="005A362F" w:rsidRPr="005A362F">
        <w:rPr>
          <w:i/>
          <w:lang w:val="pt-PT"/>
        </w:rPr>
        <w:t xml:space="preserve"> </w:t>
      </w:r>
      <w:r w:rsidR="00885488" w:rsidRPr="00794880">
        <w:rPr>
          <w:rStyle w:val="Incipit"/>
          <w:lang w:val="pt-PT"/>
        </w:rPr>
        <w:t>omnes</w:t>
      </w:r>
      <w:r w:rsidR="00885488" w:rsidRPr="00B779A9">
        <w:rPr>
          <w:lang w:val="pt-PT"/>
        </w:rPr>
        <w:t xml:space="preserve">. </w:t>
      </w:r>
      <w:r w:rsidR="0002084D" w:rsidRPr="00B779A9">
        <w:rPr>
          <w:lang w:val="pt-PT"/>
        </w:rPr>
        <w:t xml:space="preserve">[KY] </w:t>
      </w:r>
      <w:r w:rsidR="00885488" w:rsidRPr="00794880">
        <w:rPr>
          <w:rStyle w:val="Incipit"/>
          <w:lang w:val="pt-PT"/>
        </w:rPr>
        <w:t>Kyrie</w:t>
      </w:r>
      <w:r w:rsidR="00885488" w:rsidRPr="00B779A9">
        <w:rPr>
          <w:lang w:val="pt-PT"/>
        </w:rPr>
        <w:t xml:space="preserve"> et </w:t>
      </w:r>
      <w:r w:rsidR="0002084D" w:rsidRPr="00B779A9">
        <w:rPr>
          <w:lang w:val="pt-PT"/>
        </w:rPr>
        <w:t xml:space="preserve">[SA] </w:t>
      </w:r>
      <w:r w:rsidR="00885488" w:rsidRPr="00794880">
        <w:rPr>
          <w:rStyle w:val="Incipit"/>
          <w:lang w:val="pt-PT"/>
        </w:rPr>
        <w:t>Sanctus</w:t>
      </w:r>
      <w:r w:rsidR="00885488" w:rsidRPr="00B779A9">
        <w:rPr>
          <w:lang w:val="pt-PT"/>
        </w:rPr>
        <w:t xml:space="preserve"> de virginibus ad placitum. SE </w:t>
      </w:r>
      <w:r w:rsidR="00885488" w:rsidRPr="00794880">
        <w:rPr>
          <w:rStyle w:val="Incipit"/>
          <w:lang w:val="pt-PT"/>
        </w:rPr>
        <w:t>Verbum</w:t>
      </w:r>
      <w:r w:rsidR="005A362F" w:rsidRPr="005A362F">
        <w:rPr>
          <w:i/>
          <w:lang w:val="pt-PT"/>
        </w:rPr>
        <w:t xml:space="preserve"> </w:t>
      </w:r>
      <w:r w:rsidR="00885488" w:rsidRPr="00794880">
        <w:rPr>
          <w:rStyle w:val="Incipit"/>
          <w:lang w:val="pt-PT"/>
        </w:rPr>
        <w:t>bonum</w:t>
      </w:r>
      <w:r w:rsidR="00885488" w:rsidRPr="00B779A9">
        <w:rPr>
          <w:lang w:val="pt-PT"/>
        </w:rPr>
        <w:t xml:space="preserve"> vel </w:t>
      </w:r>
      <w:r w:rsidR="0002084D" w:rsidRPr="00B779A9">
        <w:rPr>
          <w:lang w:val="pt-PT"/>
        </w:rPr>
        <w:t xml:space="preserve">[SE] </w:t>
      </w:r>
      <w:r w:rsidR="00885488" w:rsidRPr="00794880">
        <w:rPr>
          <w:rStyle w:val="Incipit"/>
          <w:lang w:val="pt-PT"/>
        </w:rPr>
        <w:t>Gaude</w:t>
      </w:r>
      <w:r w:rsidR="005A362F" w:rsidRPr="005A362F">
        <w:rPr>
          <w:i/>
          <w:lang w:val="pt-PT"/>
        </w:rPr>
        <w:t xml:space="preserve"> </w:t>
      </w:r>
      <w:r w:rsidR="00885488" w:rsidRPr="00794880">
        <w:rPr>
          <w:rStyle w:val="Incipit"/>
          <w:lang w:val="pt-PT"/>
        </w:rPr>
        <w:t>Maria</w:t>
      </w:r>
      <w:r w:rsidR="00885488" w:rsidRPr="00B779A9">
        <w:rPr>
          <w:lang w:val="pt-PT"/>
        </w:rPr>
        <w:t xml:space="preserve"> aut aliam de beata virgine ad placitum. Reliqua de assumptione.</w:t>
      </w:r>
    </w:p>
    <w:p w:rsidR="00885488" w:rsidRPr="00B779A9" w:rsidRDefault="009C31E8" w:rsidP="00415109">
      <w:pPr>
        <w:rPr>
          <w:lang w:val="pt-PT"/>
        </w:rPr>
      </w:pPr>
      <w:r w:rsidRPr="00736684">
        <w:rPr>
          <w:rStyle w:val="Time1"/>
          <w:lang w:val="pt-PT"/>
        </w:rPr>
        <w:t>Ad vesperas</w:t>
      </w:r>
      <w:r w:rsidR="00885488" w:rsidRPr="00B779A9">
        <w:rPr>
          <w:lang w:val="pt-PT"/>
        </w:rPr>
        <w:t xml:space="preserve"> primatur rursus </w:t>
      </w:r>
      <w:r w:rsidRPr="009C31E8">
        <w:rPr>
          <w:lang w:val="pt-PT"/>
        </w:rPr>
        <w:t>%D::</w:t>
      </w:r>
      <w:r w:rsidR="00B233A7" w:rsidRPr="009C31E8">
        <w:rPr>
          <w:lang w:val="pt-PT"/>
        </w:rPr>
        <w:t>de</w:t>
      </w:r>
      <w:r w:rsidR="00D734F4" w:rsidRPr="009C31E8">
        <w:rPr>
          <w:lang w:val="pt-PT"/>
        </w:rPr>
        <w:t xml:space="preserve"> </w:t>
      </w:r>
      <w:r w:rsidR="00B233A7" w:rsidRPr="009C31E8">
        <w:rPr>
          <w:lang w:val="pt-PT"/>
        </w:rPr>
        <w:t>beata</w:t>
      </w:r>
      <w:r w:rsidRPr="009C31E8">
        <w:rPr>
          <w:lang w:val="pt-PT"/>
        </w:rPr>
        <w:t>%</w:t>
      </w:r>
      <w:r w:rsidR="00B233A7" w:rsidRPr="00B779A9">
        <w:rPr>
          <w:lang w:val="pt-PT"/>
        </w:rPr>
        <w:t xml:space="preserve"> </w:t>
      </w:r>
      <w:r w:rsidR="00885488" w:rsidRPr="00B779A9">
        <w:rPr>
          <w:lang w:val="pt-PT"/>
        </w:rPr>
        <w:t xml:space="preserve">de assumptione. AM </w:t>
      </w:r>
      <w:r w:rsidR="00885488" w:rsidRPr="00794880">
        <w:rPr>
          <w:rStyle w:val="Incipit"/>
          <w:lang w:val="pt-PT"/>
        </w:rPr>
        <w:t>Nigra</w:t>
      </w:r>
      <w:r w:rsidR="005A362F" w:rsidRPr="005A362F">
        <w:rPr>
          <w:i/>
          <w:lang w:val="pt-PT"/>
        </w:rPr>
        <w:t xml:space="preserve"> </w:t>
      </w:r>
      <w:r w:rsidR="00885488" w:rsidRPr="00794880">
        <w:rPr>
          <w:rStyle w:val="Incipit"/>
          <w:lang w:val="pt-PT"/>
        </w:rPr>
        <w:t>sum</w:t>
      </w:r>
      <w:r w:rsidR="005A362F" w:rsidRPr="005A362F">
        <w:rPr>
          <w:i/>
          <w:lang w:val="pt-PT"/>
        </w:rPr>
        <w:t xml:space="preserve"> </w:t>
      </w:r>
      <w:r w:rsidR="00885488" w:rsidRPr="00794880">
        <w:rPr>
          <w:rStyle w:val="Incipit"/>
          <w:lang w:val="pt-PT"/>
        </w:rPr>
        <w:t>sed</w:t>
      </w:r>
      <w:r w:rsidR="005A362F" w:rsidRPr="005A362F">
        <w:rPr>
          <w:i/>
          <w:lang w:val="pt-PT"/>
        </w:rPr>
        <w:t xml:space="preserve"> </w:t>
      </w:r>
      <w:r w:rsidR="00885488" w:rsidRPr="00794880">
        <w:rPr>
          <w:rStyle w:val="Incipit"/>
          <w:lang w:val="pt-PT"/>
        </w:rPr>
        <w:t>formosa</w:t>
      </w:r>
      <w:r w:rsidR="00885488" w:rsidRPr="00B779A9">
        <w:rPr>
          <w:lang w:val="pt-PT"/>
        </w:rPr>
        <w:t xml:space="preserve"> aut aliam de quinque antiphonis. </w:t>
      </w:r>
      <w:r w:rsidR="0002084D" w:rsidRPr="00B779A9">
        <w:rPr>
          <w:lang w:val="pt-PT"/>
        </w:rPr>
        <w:t xml:space="preserve">[BD] </w:t>
      </w:r>
      <w:r w:rsidR="005F6F99" w:rsidRPr="00794880">
        <w:rPr>
          <w:rStyle w:val="Incipit"/>
          <w:lang w:val="pt-PT"/>
        </w:rPr>
        <w:t>Benedicamus</w:t>
      </w:r>
      <w:r w:rsidR="0002084D" w:rsidRPr="00B779A9">
        <w:rPr>
          <w:lang w:val="pt-PT"/>
        </w:rPr>
        <w:t xml:space="preserve"> ferialiter</w:t>
      </w:r>
      <w:r w:rsidR="00885488" w:rsidRPr="00B779A9">
        <w:rPr>
          <w:lang w:val="pt-PT"/>
        </w:rPr>
        <w:t>.</w:t>
      </w:r>
    </w:p>
    <w:p w:rsidR="00885488" w:rsidRPr="00736684" w:rsidRDefault="005D1DED" w:rsidP="00415109">
      <w:pPr>
        <w:pStyle w:val="berschrift1"/>
        <w:rPr>
          <w:lang w:val="pt-PT"/>
        </w:rPr>
      </w:pPr>
      <w:r w:rsidRPr="00736684">
        <w:rPr>
          <w:lang w:val="pt-PT"/>
        </w:rPr>
        <w:t xml:space="preserve">(38v) </w:t>
      </w:r>
      <w:r w:rsidR="00BA24A1" w:rsidRPr="00736684">
        <w:rPr>
          <w:lang w:val="pt-PT"/>
        </w:rPr>
        <w:t>[</w:t>
      </w:r>
      <w:r w:rsidR="00885488" w:rsidRPr="00736684">
        <w:rPr>
          <w:lang w:val="pt-PT"/>
        </w:rPr>
        <w:t>INFRA OCTAVA</w:t>
      </w:r>
      <w:r w:rsidR="009C31E8" w:rsidRPr="00736684">
        <w:rPr>
          <w:lang w:val="pt-PT"/>
        </w:rPr>
        <w:t>M ASSUMPTIONIS</w:t>
      </w:r>
      <w:r w:rsidR="00E41727" w:rsidRPr="00736684">
        <w:rPr>
          <w:lang w:val="pt-PT"/>
        </w:rPr>
        <w:t xml:space="preserve"> BMV</w:t>
      </w:r>
      <w:r w:rsidR="009C31E8" w:rsidRPr="00736684">
        <w:rPr>
          <w:lang w:val="pt-PT"/>
        </w:rPr>
        <w:t>, SEXTA DIE</w:t>
      </w:r>
      <w:r w:rsidR="00BA24A1" w:rsidRPr="00736684">
        <w:rPr>
          <w:lang w:val="pt-PT"/>
        </w:rPr>
        <w:t>]</w:t>
      </w:r>
    </w:p>
    <w:p w:rsidR="00885488" w:rsidRPr="00736684" w:rsidRDefault="009C31E8" w:rsidP="00415109">
      <w:pPr>
        <w:rPr>
          <w:lang w:val="pt-PT"/>
        </w:rPr>
      </w:pPr>
      <w:r w:rsidRPr="00736684">
        <w:rPr>
          <w:rStyle w:val="Time1"/>
          <w:lang w:val="pt-PT"/>
        </w:rPr>
        <w:t>Ad matutinum</w:t>
      </w:r>
      <w:r w:rsidR="00885488" w:rsidRPr="00B779A9">
        <w:rPr>
          <w:lang w:val="pt-PT"/>
        </w:rPr>
        <w:t xml:space="preserve"> AB </w:t>
      </w:r>
      <w:r w:rsidR="00885488" w:rsidRPr="00794880">
        <w:rPr>
          <w:rStyle w:val="Incipit"/>
          <w:lang w:val="pt-PT"/>
        </w:rPr>
        <w:t>In</w:t>
      </w:r>
      <w:r w:rsidR="005A362F" w:rsidRPr="005A362F">
        <w:rPr>
          <w:i/>
          <w:lang w:val="pt-PT"/>
        </w:rPr>
        <w:t xml:space="preserve"> </w:t>
      </w:r>
      <w:r w:rsidR="00885488" w:rsidRPr="00794880">
        <w:rPr>
          <w:rStyle w:val="Incipit"/>
          <w:lang w:val="pt-PT"/>
        </w:rPr>
        <w:t>prole</w:t>
      </w:r>
      <w:r w:rsidR="005A362F" w:rsidRPr="005A362F">
        <w:rPr>
          <w:i/>
          <w:lang w:val="pt-PT"/>
        </w:rPr>
        <w:t xml:space="preserve"> </w:t>
      </w:r>
      <w:r w:rsidR="00885488" w:rsidRPr="00794880">
        <w:rPr>
          <w:rStyle w:val="Incipit"/>
          <w:lang w:val="pt-PT"/>
        </w:rPr>
        <w:t>mater</w:t>
      </w:r>
      <w:r w:rsidR="00885488" w:rsidRPr="00B779A9">
        <w:rPr>
          <w:lang w:val="pt-PT"/>
        </w:rPr>
        <w:t xml:space="preserve"> vel aliam quoque de his. </w:t>
      </w:r>
      <w:r w:rsidR="00885488" w:rsidRPr="00736684">
        <w:rPr>
          <w:lang w:val="pt-PT"/>
        </w:rPr>
        <w:t>Reliqua nota sunt.</w:t>
      </w:r>
    </w:p>
    <w:p w:rsidR="00885488" w:rsidRPr="00736684" w:rsidRDefault="009C31E8" w:rsidP="00415109">
      <w:pPr>
        <w:rPr>
          <w:lang w:val="pt-PT"/>
        </w:rPr>
      </w:pPr>
      <w:r w:rsidRPr="00736684">
        <w:rPr>
          <w:rStyle w:val="Time1"/>
          <w:lang w:val="pt-PT"/>
        </w:rPr>
        <w:t>Ad officium</w:t>
      </w:r>
      <w:r w:rsidR="00885488" w:rsidRPr="00736684">
        <w:rPr>
          <w:lang w:val="pt-PT"/>
        </w:rPr>
        <w:t xml:space="preserve"> ut in die sancto.</w:t>
      </w:r>
    </w:p>
    <w:p w:rsidR="00885488" w:rsidRPr="00B779A9" w:rsidRDefault="009C31E8" w:rsidP="00415109">
      <w:pPr>
        <w:rPr>
          <w:color w:val="FF0000"/>
          <w:lang w:val="pt-PT"/>
        </w:rPr>
      </w:pPr>
      <w:r w:rsidRPr="00736684">
        <w:rPr>
          <w:rStyle w:val="Time1"/>
          <w:lang w:val="pt-PT"/>
        </w:rPr>
        <w:t>Ad secundas vesperas</w:t>
      </w:r>
      <w:r w:rsidR="00885488" w:rsidRPr="00736684">
        <w:rPr>
          <w:lang w:val="pt-PT"/>
        </w:rPr>
        <w:t xml:space="preserve"> </w:t>
      </w:r>
      <w:r w:rsidR="00B233A7" w:rsidRPr="002D4ADF">
        <w:rPr>
          <w:lang w:val="pt-PT"/>
        </w:rPr>
        <w:t>$E::</w:t>
      </w:r>
      <w:r w:rsidR="00885488" w:rsidRPr="002D4ADF">
        <w:rPr>
          <w:lang w:val="pt-PT"/>
        </w:rPr>
        <w:t xml:space="preserve">HY </w:t>
      </w:r>
      <w:r w:rsidR="00885488" w:rsidRPr="002D4ADF">
        <w:rPr>
          <w:rStyle w:val="Incipit"/>
          <w:lang w:val="pt-PT"/>
        </w:rPr>
        <w:t>Ave maris stella</w:t>
      </w:r>
      <w:r w:rsidR="00B233A7" w:rsidRPr="002D4ADF">
        <w:rPr>
          <w:lang w:val="pt-PT"/>
        </w:rPr>
        <w:t>$</w:t>
      </w:r>
      <w:r w:rsidR="00DF3358" w:rsidRPr="002D4ADF">
        <w:rPr>
          <w:lang w:val="pt-PT"/>
        </w:rPr>
        <w:t>.</w:t>
      </w:r>
      <w:r w:rsidR="00885488" w:rsidRPr="00736684">
        <w:rPr>
          <w:lang w:val="pt-PT"/>
        </w:rPr>
        <w:t xml:space="preserve"> </w:t>
      </w:r>
      <w:r w:rsidR="00885488" w:rsidRPr="00B779A9">
        <w:rPr>
          <w:lang w:val="pt-PT"/>
        </w:rPr>
        <w:t xml:space="preserve">AM </w:t>
      </w:r>
      <w:r w:rsidR="00885488" w:rsidRPr="00736684">
        <w:rPr>
          <w:rStyle w:val="Incipit"/>
          <w:lang w:val="pt-PT"/>
        </w:rPr>
        <w:t>Ave beatissima ci</w:t>
      </w:r>
      <w:r w:rsidR="00D66EA2" w:rsidRPr="00736684">
        <w:rPr>
          <w:rStyle w:val="Incipit"/>
          <w:lang w:val="pt-PT"/>
        </w:rPr>
        <w:t>vita</w:t>
      </w:r>
      <w:r w:rsidR="00885488" w:rsidRPr="00736684">
        <w:rPr>
          <w:rStyle w:val="Incipit"/>
          <w:lang w:val="pt-PT"/>
        </w:rPr>
        <w:t>s</w:t>
      </w:r>
      <w:r w:rsidR="00885488" w:rsidRPr="00B779A9">
        <w:rPr>
          <w:lang w:val="pt-PT"/>
        </w:rPr>
        <w:t>.</w:t>
      </w:r>
    </w:p>
    <w:p w:rsidR="00885488" w:rsidRPr="00736684" w:rsidRDefault="00BA24A1" w:rsidP="00415109">
      <w:pPr>
        <w:pStyle w:val="berschrift1"/>
        <w:rPr>
          <w:lang w:val="pt-PT"/>
        </w:rPr>
      </w:pPr>
      <w:r w:rsidRPr="00736684">
        <w:rPr>
          <w:lang w:val="pt-PT"/>
        </w:rPr>
        <w:t>[</w:t>
      </w:r>
      <w:r w:rsidR="00885488" w:rsidRPr="00736684">
        <w:rPr>
          <w:lang w:val="pt-PT"/>
        </w:rPr>
        <w:t xml:space="preserve">INFRA OCTAVAM </w:t>
      </w:r>
      <w:r w:rsidR="009C31E8" w:rsidRPr="00736684">
        <w:rPr>
          <w:lang w:val="pt-PT"/>
        </w:rPr>
        <w:t>ASSUMPTIONIS</w:t>
      </w:r>
      <w:r w:rsidR="00E41727" w:rsidRPr="00736684">
        <w:rPr>
          <w:lang w:val="pt-PT"/>
        </w:rPr>
        <w:t xml:space="preserve"> BMV</w:t>
      </w:r>
      <w:r w:rsidR="009C31E8" w:rsidRPr="00736684">
        <w:rPr>
          <w:lang w:val="pt-PT"/>
        </w:rPr>
        <w:t>, SEPTIMA DIE</w:t>
      </w:r>
      <w:r w:rsidRPr="00736684">
        <w:rPr>
          <w:lang w:val="pt-PT"/>
        </w:rPr>
        <w:t>]</w:t>
      </w:r>
    </w:p>
    <w:p w:rsidR="00885488" w:rsidRPr="00B779A9" w:rsidRDefault="009C31E8" w:rsidP="00415109">
      <w:pPr>
        <w:rPr>
          <w:lang w:val="pt-PT"/>
        </w:rPr>
      </w:pPr>
      <w:r w:rsidRPr="00736684">
        <w:rPr>
          <w:rStyle w:val="Time1"/>
          <w:lang w:val="pt-PT"/>
        </w:rPr>
        <w:t>Ad matutinum</w:t>
      </w:r>
      <w:r w:rsidR="00885488" w:rsidRPr="00B779A9">
        <w:rPr>
          <w:color w:val="FF0000"/>
          <w:lang w:val="pt-PT"/>
        </w:rPr>
        <w:t xml:space="preserve"> </w:t>
      </w:r>
      <w:r w:rsidR="00885488" w:rsidRPr="00B779A9">
        <w:rPr>
          <w:lang w:val="pt-PT"/>
        </w:rPr>
        <w:t xml:space="preserve">AB </w:t>
      </w:r>
      <w:r w:rsidR="00885488" w:rsidRPr="00794880">
        <w:rPr>
          <w:rStyle w:val="Incipit"/>
          <w:lang w:val="pt-PT"/>
        </w:rPr>
        <w:t>Ista</w:t>
      </w:r>
      <w:r w:rsidR="005A362F" w:rsidRPr="005A362F">
        <w:rPr>
          <w:i/>
          <w:lang w:val="pt-PT"/>
        </w:rPr>
        <w:t xml:space="preserve"> </w:t>
      </w:r>
      <w:r w:rsidR="00885488" w:rsidRPr="00794880">
        <w:rPr>
          <w:rStyle w:val="Incipit"/>
          <w:lang w:val="pt-PT"/>
        </w:rPr>
        <w:t>est</w:t>
      </w:r>
      <w:r w:rsidR="005A362F" w:rsidRPr="005A362F">
        <w:rPr>
          <w:i/>
          <w:lang w:val="pt-PT"/>
        </w:rPr>
        <w:t xml:space="preserve"> </w:t>
      </w:r>
      <w:r w:rsidR="00885488" w:rsidRPr="00794880">
        <w:rPr>
          <w:rStyle w:val="Incipit"/>
          <w:lang w:val="pt-PT"/>
        </w:rPr>
        <w:t>speciosa</w:t>
      </w:r>
      <w:r w:rsidR="00885488" w:rsidRPr="00B779A9">
        <w:rPr>
          <w:lang w:val="pt-PT"/>
        </w:rPr>
        <w:t>. Reliqua nota sunt.</w:t>
      </w:r>
    </w:p>
    <w:p w:rsidR="00885488" w:rsidRPr="00B779A9" w:rsidRDefault="009C31E8" w:rsidP="00415109">
      <w:pPr>
        <w:rPr>
          <w:lang w:val="pt-PT"/>
        </w:rPr>
      </w:pPr>
      <w:r w:rsidRPr="00736684">
        <w:rPr>
          <w:rStyle w:val="Time1"/>
          <w:lang w:val="pt-PT"/>
        </w:rPr>
        <w:t>Ad officium</w:t>
      </w:r>
      <w:r w:rsidR="00885488" w:rsidRPr="00B779A9">
        <w:rPr>
          <w:lang w:val="pt-PT"/>
        </w:rPr>
        <w:t xml:space="preserve"> </w:t>
      </w:r>
      <w:r w:rsidR="0002084D" w:rsidRPr="00B779A9">
        <w:rPr>
          <w:lang w:val="pt-PT"/>
        </w:rPr>
        <w:t xml:space="preserve">[KY] </w:t>
      </w:r>
      <w:r w:rsidR="0002084D" w:rsidRPr="00794880">
        <w:rPr>
          <w:rStyle w:val="Incipit"/>
          <w:lang w:val="pt-PT"/>
        </w:rPr>
        <w:t>Kyrie</w:t>
      </w:r>
      <w:r w:rsidR="0002084D" w:rsidRPr="00B779A9">
        <w:rPr>
          <w:lang w:val="pt-PT"/>
        </w:rPr>
        <w:t xml:space="preserve"> et [SA] </w:t>
      </w:r>
      <w:r w:rsidR="0002084D" w:rsidRPr="00794880">
        <w:rPr>
          <w:rStyle w:val="Incipit"/>
          <w:lang w:val="pt-PT"/>
        </w:rPr>
        <w:t>Sanctus</w:t>
      </w:r>
      <w:r w:rsidR="0002084D" w:rsidRPr="00B779A9">
        <w:rPr>
          <w:lang w:val="pt-PT"/>
        </w:rPr>
        <w:t xml:space="preserve"> de virginibus ad placitum. Sequentia d</w:t>
      </w:r>
      <w:r w:rsidR="00885488" w:rsidRPr="00B779A9">
        <w:rPr>
          <w:lang w:val="pt-PT"/>
        </w:rPr>
        <w:t>e beata virgine ad libitum. Reliqua de assumptione.</w:t>
      </w:r>
    </w:p>
    <w:p w:rsidR="00885488" w:rsidRPr="00736684" w:rsidRDefault="00885488" w:rsidP="00415109">
      <w:pPr>
        <w:pStyle w:val="berschrift1"/>
        <w:rPr>
          <w:lang w:val="pt-PT"/>
        </w:rPr>
      </w:pPr>
      <w:r w:rsidRPr="00736684">
        <w:rPr>
          <w:lang w:val="pt-PT"/>
        </w:rPr>
        <w:t>DE OC</w:t>
      </w:r>
      <w:r w:rsidR="009C31E8" w:rsidRPr="00736684">
        <w:rPr>
          <w:lang w:val="pt-PT"/>
        </w:rPr>
        <w:t>TAVA ASSUMPTIONIS BEATAE MARIAE</w:t>
      </w:r>
    </w:p>
    <w:p w:rsidR="00885488" w:rsidRPr="00B779A9" w:rsidRDefault="00885488" w:rsidP="00415109">
      <w:pPr>
        <w:rPr>
          <w:lang w:val="pt-PT"/>
        </w:rPr>
      </w:pPr>
      <w:r w:rsidRPr="00B779A9">
        <w:rPr>
          <w:lang w:val="pt-PT"/>
        </w:rPr>
        <w:t>Binos facimus.</w:t>
      </w:r>
    </w:p>
    <w:p w:rsidR="00885488" w:rsidRPr="007371ED" w:rsidRDefault="009C31E8" w:rsidP="00415109">
      <w:pPr>
        <w:rPr>
          <w:lang w:val="pt-PT"/>
        </w:rPr>
      </w:pPr>
      <w:r w:rsidRPr="00736684">
        <w:rPr>
          <w:rStyle w:val="Time1"/>
          <w:lang w:val="pt-PT"/>
        </w:rPr>
        <w:t>Ad vesperas</w:t>
      </w:r>
      <w:r w:rsidR="00885488" w:rsidRPr="00B779A9">
        <w:rPr>
          <w:lang w:val="pt-PT"/>
        </w:rPr>
        <w:t xml:space="preserve"> super psalmos AN </w:t>
      </w:r>
      <w:r w:rsidR="00885488" w:rsidRPr="00736684">
        <w:rPr>
          <w:rStyle w:val="Incipit"/>
          <w:lang w:val="pt-PT"/>
        </w:rPr>
        <w:t>Vidi speciosam</w:t>
      </w:r>
      <w:r w:rsidR="00885488" w:rsidRPr="00B779A9">
        <w:rPr>
          <w:lang w:val="pt-PT"/>
        </w:rPr>
        <w:t xml:space="preserve">. PS </w:t>
      </w:r>
      <w:r w:rsidR="00885488" w:rsidRPr="00736684">
        <w:rPr>
          <w:rStyle w:val="Incipit"/>
          <w:lang w:val="pt-PT"/>
        </w:rPr>
        <w:t>Laudate pueri dominum</w:t>
      </w:r>
      <w:r w:rsidR="00885488" w:rsidRPr="00B779A9">
        <w:rPr>
          <w:lang w:val="pt-PT"/>
        </w:rPr>
        <w:t xml:space="preserve">. AN </w:t>
      </w:r>
      <w:r w:rsidR="00885488" w:rsidRPr="00736684">
        <w:rPr>
          <w:rStyle w:val="Incipit"/>
          <w:lang w:val="pt-PT"/>
        </w:rPr>
        <w:t>Veni electa mea</w:t>
      </w:r>
      <w:r w:rsidR="00885488" w:rsidRPr="00B779A9">
        <w:rPr>
          <w:lang w:val="pt-PT"/>
        </w:rPr>
        <w:t xml:space="preserve">. PS </w:t>
      </w:r>
      <w:r w:rsidR="00885488" w:rsidRPr="00736684">
        <w:rPr>
          <w:rStyle w:val="Incipit"/>
          <w:lang w:val="pt-PT"/>
        </w:rPr>
        <w:t>Laudate dominum omnes gentes</w:t>
      </w:r>
      <w:r w:rsidR="00885488" w:rsidRPr="00B779A9">
        <w:rPr>
          <w:lang w:val="pt-PT"/>
        </w:rPr>
        <w:t xml:space="preserve">. </w:t>
      </w:r>
      <w:r w:rsidR="00885488" w:rsidRPr="00736684">
        <w:rPr>
          <w:lang w:val="pt-PT"/>
        </w:rPr>
        <w:t xml:space="preserve">AN </w:t>
      </w:r>
      <w:r w:rsidR="00885488" w:rsidRPr="00736684">
        <w:rPr>
          <w:rStyle w:val="Incipit"/>
          <w:lang w:val="pt-PT"/>
        </w:rPr>
        <w:t>Ista est speciosa</w:t>
      </w:r>
      <w:r w:rsidR="008E54BB" w:rsidRPr="00736684">
        <w:rPr>
          <w:lang w:val="pt-PT"/>
        </w:rPr>
        <w:t xml:space="preserve">. </w:t>
      </w:r>
      <w:r w:rsidR="00885488" w:rsidRPr="00736684">
        <w:rPr>
          <w:lang w:val="pt-PT"/>
        </w:rPr>
        <w:t xml:space="preserve">PS </w:t>
      </w:r>
      <w:r w:rsidR="00B233A7" w:rsidRPr="00736684">
        <w:rPr>
          <w:rStyle w:val="Incipit"/>
          <w:lang w:val="pt-PT"/>
        </w:rPr>
        <w:t>Laud</w:t>
      </w:r>
      <w:r w:rsidR="008E54BB" w:rsidRPr="00736684">
        <w:rPr>
          <w:rStyle w:val="Incipit"/>
          <w:lang w:val="pt-PT"/>
        </w:rPr>
        <w:t>%D::</w:t>
      </w:r>
      <w:r w:rsidR="00B233A7" w:rsidRPr="00736684">
        <w:rPr>
          <w:rStyle w:val="Incipit"/>
          <w:lang w:val="pt-PT"/>
        </w:rPr>
        <w:t>ate</w:t>
      </w:r>
      <w:r w:rsidRPr="00736684">
        <w:rPr>
          <w:rStyle w:val="Incipit"/>
          <w:lang w:val="pt-PT"/>
        </w:rPr>
        <w:t>%</w:t>
      </w:r>
      <w:r w:rsidR="008E54BB" w:rsidRPr="00736684">
        <w:rPr>
          <w:rStyle w:val="Incipit"/>
          <w:lang w:val="pt-PT"/>
        </w:rPr>
        <w:t xml:space="preserve"> </w:t>
      </w:r>
      <w:r w:rsidR="00885488" w:rsidRPr="00736684">
        <w:rPr>
          <w:rStyle w:val="Incipit"/>
          <w:lang w:val="pt-PT"/>
        </w:rPr>
        <w:t>anima mea</w:t>
      </w:r>
      <w:r w:rsidR="00885488" w:rsidRPr="00736684">
        <w:rPr>
          <w:lang w:val="pt-PT"/>
        </w:rPr>
        <w:t xml:space="preserve">. AN </w:t>
      </w:r>
      <w:r w:rsidR="00885488" w:rsidRPr="00736684">
        <w:rPr>
          <w:rStyle w:val="Incipit"/>
          <w:lang w:val="pt-PT"/>
        </w:rPr>
        <w:t>Ornatam in monilibus</w:t>
      </w:r>
      <w:r w:rsidR="00885488" w:rsidRPr="00736684">
        <w:rPr>
          <w:lang w:val="pt-PT"/>
        </w:rPr>
        <w:t xml:space="preserve">. </w:t>
      </w:r>
      <w:r w:rsidR="00BA24A1" w:rsidRPr="00736684">
        <w:rPr>
          <w:lang w:val="pt-PT"/>
        </w:rPr>
        <w:t>[</w:t>
      </w:r>
      <w:r w:rsidR="00885488" w:rsidRPr="00736684">
        <w:rPr>
          <w:lang w:val="pt-PT"/>
        </w:rPr>
        <w:t>PS</w:t>
      </w:r>
      <w:r w:rsidR="00BA24A1" w:rsidRPr="00736684">
        <w:rPr>
          <w:lang w:val="pt-PT"/>
        </w:rPr>
        <w:t>]</w:t>
      </w:r>
      <w:r w:rsidR="00885488" w:rsidRPr="00736684">
        <w:rPr>
          <w:lang w:val="pt-PT"/>
        </w:rPr>
        <w:t xml:space="preserve"> </w:t>
      </w:r>
      <w:r w:rsidR="00885488" w:rsidRPr="00736684">
        <w:rPr>
          <w:rStyle w:val="Incipit"/>
          <w:lang w:val="pt-PT"/>
        </w:rPr>
        <w:t>Laudate dominum quoniam</w:t>
      </w:r>
      <w:r w:rsidR="00885488" w:rsidRPr="00736684">
        <w:rPr>
          <w:lang w:val="pt-PT"/>
        </w:rPr>
        <w:t xml:space="preserve">. </w:t>
      </w:r>
      <w:r w:rsidR="008E54BB" w:rsidRPr="00736684">
        <w:rPr>
          <w:lang w:val="pt-PT"/>
        </w:rPr>
        <w:t>$E::</w:t>
      </w:r>
      <w:r w:rsidR="002C0476">
        <w:rPr>
          <w:lang w:val="pt-PT"/>
        </w:rPr>
        <w:t>Antiphona</w:t>
      </w:r>
      <w:r w:rsidR="008E54BB" w:rsidRPr="00736684">
        <w:rPr>
          <w:lang w:val="pt-PT"/>
        </w:rPr>
        <w:t>$</w:t>
      </w:r>
      <w:r w:rsidR="00885488" w:rsidRPr="00736684">
        <w:rPr>
          <w:lang w:val="pt-PT"/>
        </w:rPr>
        <w:t xml:space="preserve"> </w:t>
      </w:r>
      <w:r w:rsidR="002C0476">
        <w:rPr>
          <w:lang w:val="pt-PT"/>
        </w:rPr>
        <w:t xml:space="preserve">[AN] </w:t>
      </w:r>
      <w:r w:rsidR="00885488" w:rsidRPr="00736684">
        <w:rPr>
          <w:rStyle w:val="Incipit"/>
          <w:lang w:val="pt-PT"/>
        </w:rPr>
        <w:t>Tota pulchra es</w:t>
      </w:r>
      <w:r w:rsidR="00885488" w:rsidRPr="00736684">
        <w:rPr>
          <w:lang w:val="pt-PT"/>
        </w:rPr>
        <w:t xml:space="preserve">. PS </w:t>
      </w:r>
      <w:r w:rsidR="00885488" w:rsidRPr="00736684">
        <w:rPr>
          <w:rStyle w:val="Incipit"/>
          <w:lang w:val="pt-PT"/>
        </w:rPr>
        <w:t xml:space="preserve">Lauda </w:t>
      </w:r>
      <w:r w:rsidR="00567E70" w:rsidRPr="00736684">
        <w:rPr>
          <w:rStyle w:val="Incipit"/>
          <w:lang w:val="pt-PT"/>
        </w:rPr>
        <w:t>Hierusalem</w:t>
      </w:r>
      <w:r w:rsidR="00885488" w:rsidRPr="00736684">
        <w:rPr>
          <w:lang w:val="pt-PT"/>
        </w:rPr>
        <w:t xml:space="preserve">. </w:t>
      </w:r>
      <w:r w:rsidR="00885488" w:rsidRPr="007371ED">
        <w:rPr>
          <w:lang w:val="pt-PT"/>
        </w:rPr>
        <w:t xml:space="preserve">RP </w:t>
      </w:r>
      <w:r w:rsidR="00885488" w:rsidRPr="00736684">
        <w:rPr>
          <w:rStyle w:val="Incipit"/>
          <w:lang w:val="pt-PT"/>
        </w:rPr>
        <w:t>Ave sponsa</w:t>
      </w:r>
      <w:r w:rsidR="00885488" w:rsidRPr="007371ED">
        <w:rPr>
          <w:lang w:val="pt-PT"/>
        </w:rPr>
        <w:t xml:space="preserve">. HY </w:t>
      </w:r>
      <w:r w:rsidR="00885488" w:rsidRPr="00736684">
        <w:rPr>
          <w:rStyle w:val="Incipit"/>
          <w:lang w:val="pt-PT"/>
        </w:rPr>
        <w:t xml:space="preserve">Quem terra </w:t>
      </w:r>
      <w:r w:rsidR="008E54BB" w:rsidRPr="00736684">
        <w:rPr>
          <w:rStyle w:val="Incipit"/>
          <w:lang w:val="pt-PT"/>
        </w:rPr>
        <w:t>|</w:t>
      </w:r>
      <w:r w:rsidR="00885488" w:rsidRPr="00736684">
        <w:rPr>
          <w:rStyle w:val="Incipit"/>
          <w:lang w:val="pt-PT"/>
        </w:rPr>
        <w:t>pondus</w:t>
      </w:r>
      <w:r w:rsidR="008E54BB" w:rsidRPr="00736684">
        <w:rPr>
          <w:rStyle w:val="Incipit"/>
          <w:lang w:val="pt-PT"/>
        </w:rPr>
        <w:t>::pontus|</w:t>
      </w:r>
      <w:r w:rsidR="00885488" w:rsidRPr="007371ED">
        <w:rPr>
          <w:lang w:val="pt-PT"/>
        </w:rPr>
        <w:t xml:space="preserve">. VS </w:t>
      </w:r>
      <w:r w:rsidR="00885488" w:rsidRPr="00736684">
        <w:rPr>
          <w:rStyle w:val="Incipit"/>
          <w:lang w:val="pt-PT"/>
        </w:rPr>
        <w:t>Ave Maria</w:t>
      </w:r>
      <w:r w:rsidR="00885488" w:rsidRPr="007371ED">
        <w:rPr>
          <w:lang w:val="pt-PT"/>
        </w:rPr>
        <w:t xml:space="preserve">. AM </w:t>
      </w:r>
      <w:r w:rsidR="00885488" w:rsidRPr="00736684">
        <w:rPr>
          <w:rStyle w:val="Incipit"/>
          <w:lang w:val="pt-PT"/>
        </w:rPr>
        <w:t xml:space="preserve">Aperi mihi </w:t>
      </w:r>
      <w:r w:rsidR="00885488" w:rsidRPr="00736684">
        <w:rPr>
          <w:rStyle w:val="Incipit"/>
          <w:lang w:val="pt-PT"/>
        </w:rPr>
        <w:lastRenderedPageBreak/>
        <w:t>columba mea</w:t>
      </w:r>
      <w:r w:rsidR="008E54BB">
        <w:rPr>
          <w:lang w:val="pt-PT"/>
        </w:rPr>
        <w:t>. Suffragium d</w:t>
      </w:r>
      <w:r w:rsidR="003C01B7">
        <w:rPr>
          <w:lang w:val="pt-PT"/>
        </w:rPr>
        <w:t xml:space="preserve">e sanctis </w:t>
      </w:r>
      <w:r w:rsidR="008E54BB">
        <w:rPr>
          <w:lang w:val="pt-PT"/>
        </w:rPr>
        <w:t xml:space="preserve">%D::Thimot% </w:t>
      </w:r>
      <w:r w:rsidR="003C01B7">
        <w:rPr>
          <w:lang w:val="pt-PT"/>
        </w:rPr>
        <w:t>Ti</w:t>
      </w:r>
      <w:r w:rsidR="0002084D" w:rsidRPr="007371ED">
        <w:rPr>
          <w:lang w:val="pt-PT"/>
        </w:rPr>
        <w:t>motheo</w:t>
      </w:r>
      <w:r w:rsidR="00885488" w:rsidRPr="007371ED">
        <w:rPr>
          <w:caps/>
          <w:lang w:val="pt-PT"/>
        </w:rPr>
        <w:t xml:space="preserve"> </w:t>
      </w:r>
      <w:r w:rsidR="001F6676">
        <w:rPr>
          <w:lang w:val="pt-PT"/>
        </w:rPr>
        <w:t>et Sy</w:t>
      </w:r>
      <w:r w:rsidR="0002084D" w:rsidRPr="007371ED">
        <w:rPr>
          <w:lang w:val="pt-PT"/>
        </w:rPr>
        <w:t>mphoriano</w:t>
      </w:r>
      <w:r w:rsidR="00885488" w:rsidRPr="007371ED">
        <w:rPr>
          <w:lang w:val="pt-PT"/>
        </w:rPr>
        <w:t xml:space="preserve"> AC </w:t>
      </w:r>
      <w:r w:rsidR="00885488" w:rsidRPr="007371ED">
        <w:rPr>
          <w:rStyle w:val="Incipit"/>
          <w:lang w:val="pt-PT"/>
        </w:rPr>
        <w:t>Absterget</w:t>
      </w:r>
      <w:r w:rsidR="005A362F" w:rsidRPr="007371ED">
        <w:rPr>
          <w:i/>
          <w:lang w:val="pt-PT"/>
        </w:rPr>
        <w:t xml:space="preserve"> </w:t>
      </w:r>
      <w:r w:rsidR="00885488" w:rsidRPr="007371ED">
        <w:rPr>
          <w:rStyle w:val="Incipit"/>
          <w:lang w:val="pt-PT"/>
        </w:rPr>
        <w:t>deus</w:t>
      </w:r>
      <w:r w:rsidR="00885488" w:rsidRPr="007371ED">
        <w:rPr>
          <w:lang w:val="pt-PT"/>
        </w:rPr>
        <w:t xml:space="preserve">. </w:t>
      </w:r>
      <w:r w:rsidR="0002084D" w:rsidRPr="007371ED">
        <w:rPr>
          <w:lang w:val="pt-PT"/>
        </w:rPr>
        <w:t xml:space="preserve">[BD] </w:t>
      </w:r>
      <w:r w:rsidR="005F6F99" w:rsidRPr="007371ED">
        <w:rPr>
          <w:rStyle w:val="Incipit"/>
          <w:lang w:val="pt-PT"/>
        </w:rPr>
        <w:t>Benedicamus</w:t>
      </w:r>
      <w:r w:rsidR="00794880" w:rsidRPr="007371ED">
        <w:rPr>
          <w:lang w:val="pt-PT"/>
        </w:rPr>
        <w:t xml:space="preserve">. </w:t>
      </w:r>
      <w:r w:rsidR="005E1283" w:rsidRPr="007371ED">
        <w:rPr>
          <w:lang w:val="pt-PT"/>
        </w:rPr>
        <w:t>[TP]</w:t>
      </w:r>
      <w:r w:rsidR="005A362F" w:rsidRPr="007371ED">
        <w:rPr>
          <w:i/>
          <w:lang w:val="pt-PT"/>
        </w:rPr>
        <w:t xml:space="preserve"> </w:t>
      </w:r>
      <w:r w:rsidR="00885488" w:rsidRPr="007371ED">
        <w:rPr>
          <w:rStyle w:val="Incipit"/>
          <w:lang w:val="pt-PT"/>
        </w:rPr>
        <w:t>In</w:t>
      </w:r>
      <w:r w:rsidR="005A362F" w:rsidRPr="007371ED">
        <w:rPr>
          <w:i/>
          <w:lang w:val="pt-PT"/>
        </w:rPr>
        <w:t xml:space="preserve"> </w:t>
      </w:r>
      <w:r w:rsidR="00885488" w:rsidRPr="007371ED">
        <w:rPr>
          <w:rStyle w:val="Incipit"/>
          <w:lang w:val="pt-PT"/>
        </w:rPr>
        <w:t>laude</w:t>
      </w:r>
      <w:r w:rsidR="005A362F" w:rsidRPr="007371ED">
        <w:rPr>
          <w:i/>
          <w:lang w:val="pt-PT"/>
        </w:rPr>
        <w:t xml:space="preserve"> </w:t>
      </w:r>
      <w:r w:rsidR="00885488" w:rsidRPr="007371ED">
        <w:rPr>
          <w:rStyle w:val="Incipit"/>
          <w:lang w:val="pt-PT"/>
        </w:rPr>
        <w:t>Iesu</w:t>
      </w:r>
      <w:r w:rsidR="00885488" w:rsidRPr="007371ED">
        <w:rPr>
          <w:lang w:val="pt-PT"/>
        </w:rPr>
        <w:t>.</w:t>
      </w:r>
    </w:p>
    <w:p w:rsidR="008E54BB" w:rsidRDefault="002118A2" w:rsidP="00415109">
      <w:pPr>
        <w:rPr>
          <w:lang w:val="pt-PT"/>
        </w:rPr>
      </w:pPr>
      <w:r w:rsidRPr="00736684">
        <w:rPr>
          <w:rStyle w:val="Time1"/>
          <w:lang w:val="pt-PT"/>
        </w:rPr>
        <w:t>Ad completorium</w:t>
      </w:r>
      <w:r w:rsidR="00885488" w:rsidRPr="007371ED">
        <w:rPr>
          <w:lang w:val="pt-PT"/>
        </w:rPr>
        <w:t xml:space="preserve"> HY </w:t>
      </w:r>
      <w:r w:rsidR="00885488" w:rsidRPr="007371ED">
        <w:rPr>
          <w:rStyle w:val="Incipit"/>
          <w:lang w:val="pt-PT"/>
        </w:rPr>
        <w:t>Rex</w:t>
      </w:r>
      <w:r w:rsidR="005A362F" w:rsidRPr="007371ED">
        <w:rPr>
          <w:i/>
          <w:lang w:val="pt-PT"/>
        </w:rPr>
        <w:t xml:space="preserve"> </w:t>
      </w:r>
      <w:r w:rsidR="00885488" w:rsidRPr="007371ED">
        <w:rPr>
          <w:rStyle w:val="Incipit"/>
          <w:lang w:val="pt-PT"/>
        </w:rPr>
        <w:t>Christe</w:t>
      </w:r>
      <w:r w:rsidR="00885488" w:rsidRPr="007371ED">
        <w:rPr>
          <w:lang w:val="pt-PT"/>
        </w:rPr>
        <w:t xml:space="preserve">. AD </w:t>
      </w:r>
      <w:r w:rsidR="00885488" w:rsidRPr="007371ED">
        <w:rPr>
          <w:rStyle w:val="Incipit"/>
          <w:lang w:val="pt-PT"/>
        </w:rPr>
        <w:t>Speciosa</w:t>
      </w:r>
      <w:r w:rsidR="0002084D" w:rsidRPr="007371ED">
        <w:rPr>
          <w:lang w:val="pt-PT"/>
        </w:rPr>
        <w:t>. Post collectam dicatur AC</w:t>
      </w:r>
      <w:r w:rsidR="00885488" w:rsidRPr="007371ED">
        <w:rPr>
          <w:lang w:val="pt-PT"/>
        </w:rPr>
        <w:t xml:space="preserve"> </w:t>
      </w:r>
      <w:r w:rsidR="00885488" w:rsidRPr="007371ED">
        <w:rPr>
          <w:rStyle w:val="Incipit"/>
          <w:lang w:val="pt-PT"/>
        </w:rPr>
        <w:t>Gaude</w:t>
      </w:r>
      <w:r w:rsidR="005A362F" w:rsidRPr="007371ED">
        <w:rPr>
          <w:i/>
          <w:lang w:val="pt-PT"/>
        </w:rPr>
        <w:t xml:space="preserve"> </w:t>
      </w:r>
      <w:r w:rsidR="00885488" w:rsidRPr="007371ED">
        <w:rPr>
          <w:rStyle w:val="Incipit"/>
          <w:lang w:val="pt-PT"/>
        </w:rPr>
        <w:t>dei</w:t>
      </w:r>
      <w:r w:rsidR="005A362F" w:rsidRPr="007371ED">
        <w:rPr>
          <w:i/>
          <w:lang w:val="pt-PT"/>
        </w:rPr>
        <w:t xml:space="preserve"> </w:t>
      </w:r>
      <w:r w:rsidR="00885488" w:rsidRPr="007371ED">
        <w:rPr>
          <w:rStyle w:val="Incipit"/>
          <w:lang w:val="pt-PT"/>
        </w:rPr>
        <w:t>genitrix</w:t>
      </w:r>
      <w:r w:rsidR="00885488" w:rsidRPr="007371ED">
        <w:rPr>
          <w:lang w:val="pt-PT"/>
        </w:rPr>
        <w:t>.</w:t>
      </w:r>
      <w:r w:rsidR="000F7B08" w:rsidRPr="007371ED">
        <w:rPr>
          <w:lang w:val="pt-PT"/>
        </w:rPr>
        <w:t xml:space="preserve"> </w:t>
      </w:r>
    </w:p>
    <w:p w:rsidR="008E54BB" w:rsidRDefault="000F7B08" w:rsidP="00415109">
      <w:pPr>
        <w:rPr>
          <w:lang w:val="pt-PT"/>
        </w:rPr>
      </w:pPr>
      <w:r w:rsidRPr="007371ED">
        <w:rPr>
          <w:lang w:val="pt-PT"/>
        </w:rPr>
        <w:t>(39r)</w:t>
      </w:r>
      <w:r w:rsidR="008E54BB">
        <w:rPr>
          <w:lang w:val="pt-PT"/>
        </w:rPr>
        <w:t xml:space="preserve"> </w:t>
      </w:r>
      <w:r w:rsidR="002118A2" w:rsidRPr="00736684">
        <w:rPr>
          <w:rStyle w:val="Time1"/>
          <w:lang w:val="pt-PT"/>
        </w:rPr>
        <w:t>Ad matutinum</w:t>
      </w:r>
      <w:r w:rsidRPr="007371ED">
        <w:rPr>
          <w:lang w:val="pt-PT"/>
        </w:rPr>
        <w:t xml:space="preserve"> LH</w:t>
      </w:r>
      <w:r w:rsidR="00885488" w:rsidRPr="007371ED">
        <w:rPr>
          <w:lang w:val="pt-PT"/>
        </w:rPr>
        <w:t xml:space="preserve"> </w:t>
      </w:r>
      <w:r w:rsidR="00885488" w:rsidRPr="007371ED">
        <w:rPr>
          <w:rStyle w:val="Incipit"/>
          <w:lang w:val="pt-PT"/>
        </w:rPr>
        <w:t>Celebritas</w:t>
      </w:r>
      <w:r w:rsidR="005A362F" w:rsidRPr="007371ED">
        <w:rPr>
          <w:i/>
          <w:lang w:val="pt-PT"/>
        </w:rPr>
        <w:t xml:space="preserve"> </w:t>
      </w:r>
      <w:r w:rsidR="00885488" w:rsidRPr="007371ED">
        <w:rPr>
          <w:rStyle w:val="Incipit"/>
          <w:lang w:val="pt-PT"/>
        </w:rPr>
        <w:t>hodierni</w:t>
      </w:r>
      <w:r w:rsidR="005A362F" w:rsidRPr="007371ED">
        <w:rPr>
          <w:i/>
          <w:lang w:val="pt-PT"/>
        </w:rPr>
        <w:t xml:space="preserve"> </w:t>
      </w:r>
      <w:r w:rsidR="00885488" w:rsidRPr="007371ED">
        <w:rPr>
          <w:rStyle w:val="Incipit"/>
          <w:lang w:val="pt-PT"/>
        </w:rPr>
        <w:t>diei</w:t>
      </w:r>
      <w:r w:rsidR="005A362F" w:rsidRPr="007371ED">
        <w:rPr>
          <w:i/>
          <w:lang w:val="pt-PT"/>
        </w:rPr>
        <w:t xml:space="preserve"> </w:t>
      </w:r>
      <w:r w:rsidR="00885488" w:rsidRPr="007371ED">
        <w:rPr>
          <w:rStyle w:val="Incipit"/>
          <w:lang w:val="pt-PT"/>
        </w:rPr>
        <w:t>nos</w:t>
      </w:r>
      <w:r w:rsidR="005A362F" w:rsidRPr="007371ED">
        <w:rPr>
          <w:i/>
          <w:lang w:val="pt-PT"/>
        </w:rPr>
        <w:t xml:space="preserve"> </w:t>
      </w:r>
      <w:r w:rsidR="00885488" w:rsidRPr="007371ED">
        <w:rPr>
          <w:rStyle w:val="Incipit"/>
          <w:lang w:val="pt-PT"/>
        </w:rPr>
        <w:t>admonet</w:t>
      </w:r>
      <w:r w:rsidR="005A362F" w:rsidRPr="007371ED">
        <w:rPr>
          <w:i/>
          <w:lang w:val="pt-PT"/>
        </w:rPr>
        <w:t xml:space="preserve"> </w:t>
      </w:r>
      <w:r w:rsidR="00885488" w:rsidRPr="007371ED">
        <w:rPr>
          <w:rStyle w:val="Incipit"/>
          <w:lang w:val="pt-PT"/>
        </w:rPr>
        <w:t>ut</w:t>
      </w:r>
      <w:r w:rsidR="005A362F" w:rsidRPr="007371ED">
        <w:rPr>
          <w:i/>
          <w:lang w:val="pt-PT"/>
        </w:rPr>
        <w:t xml:space="preserve"> </w:t>
      </w:r>
      <w:r w:rsidR="00885488" w:rsidRPr="007371ED">
        <w:rPr>
          <w:rStyle w:val="Incipit"/>
          <w:lang w:val="pt-PT"/>
        </w:rPr>
        <w:t>in</w:t>
      </w:r>
      <w:r w:rsidR="005A362F" w:rsidRPr="007371ED">
        <w:rPr>
          <w:i/>
          <w:lang w:val="pt-PT"/>
        </w:rPr>
        <w:t xml:space="preserve"> </w:t>
      </w:r>
      <w:r w:rsidR="00885488" w:rsidRPr="007371ED">
        <w:rPr>
          <w:rStyle w:val="Incipit"/>
          <w:lang w:val="pt-PT"/>
        </w:rPr>
        <w:t>laude</w:t>
      </w:r>
      <w:r w:rsidR="00885488" w:rsidRPr="007371ED">
        <w:rPr>
          <w:lang w:val="pt-PT"/>
        </w:rPr>
        <w:t xml:space="preserve"> etc. </w:t>
      </w:r>
      <w:r w:rsidR="008D35E3" w:rsidRPr="007371ED">
        <w:rPr>
          <w:lang w:val="pt-PT"/>
        </w:rPr>
        <w:t>quaere</w:t>
      </w:r>
      <w:r w:rsidR="00885488" w:rsidRPr="007371ED">
        <w:rPr>
          <w:lang w:val="pt-PT"/>
        </w:rPr>
        <w:t xml:space="preserve"> in libro de sanctis </w:t>
      </w:r>
      <w:r w:rsidR="008E54BB">
        <w:rPr>
          <w:lang w:val="pt-PT"/>
        </w:rPr>
        <w:t>$E::</w:t>
      </w:r>
      <w:r w:rsidR="00885488" w:rsidRPr="007371ED">
        <w:rPr>
          <w:lang w:val="pt-PT"/>
        </w:rPr>
        <w:t>altero folio</w:t>
      </w:r>
      <w:r w:rsidR="008E54BB">
        <w:rPr>
          <w:lang w:val="pt-PT"/>
        </w:rPr>
        <w:t>$</w:t>
      </w:r>
      <w:r w:rsidR="00885488" w:rsidRPr="007371ED">
        <w:rPr>
          <w:lang w:val="pt-PT"/>
        </w:rPr>
        <w:t xml:space="preserve"> post </w:t>
      </w:r>
      <w:r w:rsidR="00E05A20" w:rsidRPr="007371ED">
        <w:rPr>
          <w:lang w:val="pt-PT"/>
        </w:rPr>
        <w:t>EV</w:t>
      </w:r>
      <w:r w:rsidR="00885488" w:rsidRPr="007371ED">
        <w:rPr>
          <w:lang w:val="pt-PT"/>
        </w:rPr>
        <w:t xml:space="preserve"> </w:t>
      </w:r>
      <w:r w:rsidR="00885488" w:rsidRPr="007371ED">
        <w:rPr>
          <w:rStyle w:val="Incipit"/>
          <w:lang w:val="pt-PT"/>
        </w:rPr>
        <w:t>Extollens</w:t>
      </w:r>
      <w:r w:rsidR="005A362F" w:rsidRPr="007371ED">
        <w:rPr>
          <w:i/>
          <w:lang w:val="pt-PT"/>
        </w:rPr>
        <w:t xml:space="preserve"> </w:t>
      </w:r>
      <w:r w:rsidR="00885488" w:rsidRPr="007371ED">
        <w:rPr>
          <w:rStyle w:val="Incipit"/>
          <w:lang w:val="pt-PT"/>
        </w:rPr>
        <w:t>vocem</w:t>
      </w:r>
      <w:r w:rsidR="00885488" w:rsidRPr="007371ED">
        <w:rPr>
          <w:lang w:val="pt-PT"/>
        </w:rPr>
        <w:t xml:space="preserve">. EV </w:t>
      </w:r>
      <w:r w:rsidR="00885488" w:rsidRPr="007371ED">
        <w:rPr>
          <w:rStyle w:val="Incipit"/>
          <w:lang w:val="pt-PT"/>
        </w:rPr>
        <w:t>Intravit</w:t>
      </w:r>
      <w:r w:rsidR="005A362F" w:rsidRPr="007371ED">
        <w:rPr>
          <w:i/>
          <w:lang w:val="pt-PT"/>
        </w:rPr>
        <w:t xml:space="preserve"> </w:t>
      </w:r>
      <w:r w:rsidR="00885488" w:rsidRPr="007371ED">
        <w:rPr>
          <w:rStyle w:val="Incipit"/>
          <w:lang w:val="pt-PT"/>
        </w:rPr>
        <w:t>Iesus</w:t>
      </w:r>
      <w:r w:rsidR="005A362F" w:rsidRPr="007371ED">
        <w:rPr>
          <w:i/>
          <w:lang w:val="pt-PT"/>
        </w:rPr>
        <w:t xml:space="preserve"> </w:t>
      </w:r>
      <w:r w:rsidR="00885488" w:rsidRPr="007371ED">
        <w:rPr>
          <w:rStyle w:val="Incipit"/>
          <w:lang w:val="pt-PT"/>
        </w:rPr>
        <w:t>in</w:t>
      </w:r>
      <w:r w:rsidR="005A362F" w:rsidRPr="007371ED">
        <w:rPr>
          <w:i/>
          <w:lang w:val="pt-PT"/>
        </w:rPr>
        <w:t xml:space="preserve"> </w:t>
      </w:r>
      <w:r w:rsidR="00885488" w:rsidRPr="007371ED">
        <w:rPr>
          <w:rStyle w:val="Incipit"/>
          <w:lang w:val="pt-PT"/>
        </w:rPr>
        <w:t>quoddam</w:t>
      </w:r>
      <w:r w:rsidR="005A362F" w:rsidRPr="007371ED">
        <w:rPr>
          <w:i/>
          <w:lang w:val="pt-PT"/>
        </w:rPr>
        <w:t xml:space="preserve"> </w:t>
      </w:r>
      <w:r w:rsidR="00885488" w:rsidRPr="007371ED">
        <w:rPr>
          <w:rStyle w:val="Incipit"/>
          <w:lang w:val="pt-PT"/>
        </w:rPr>
        <w:t>castellum</w:t>
      </w:r>
      <w:r w:rsidR="004E2543" w:rsidRPr="007371ED">
        <w:rPr>
          <w:lang w:val="pt-PT"/>
        </w:rPr>
        <w:t xml:space="preserve"> cum </w:t>
      </w:r>
      <w:r w:rsidR="00C71BD9" w:rsidRPr="007371ED">
        <w:rPr>
          <w:lang w:val="pt-PT"/>
        </w:rPr>
        <w:t>homi</w:t>
      </w:r>
      <w:r w:rsidR="004E2543" w:rsidRPr="007371ED">
        <w:rPr>
          <w:lang w:val="pt-PT"/>
        </w:rPr>
        <w:t>lia</w:t>
      </w:r>
      <w:r w:rsidR="00885488" w:rsidRPr="007371ED">
        <w:rPr>
          <w:lang w:val="pt-PT"/>
        </w:rPr>
        <w:t xml:space="preserve"> </w:t>
      </w:r>
      <w:r w:rsidR="004E2543" w:rsidRPr="007371ED">
        <w:rPr>
          <w:iCs/>
          <w:lang w:val="pt-PT"/>
        </w:rPr>
        <w:t>b</w:t>
      </w:r>
      <w:r w:rsidR="00885488" w:rsidRPr="007371ED">
        <w:rPr>
          <w:iCs/>
          <w:lang w:val="pt-PT"/>
        </w:rPr>
        <w:t>eati</w:t>
      </w:r>
      <w:r w:rsidR="00E278CE">
        <w:rPr>
          <w:iCs/>
          <w:lang w:val="pt-PT"/>
        </w:rPr>
        <w:t xml:space="preserve"> </w:t>
      </w:r>
      <w:r w:rsidR="00E278CE" w:rsidRPr="00736684">
        <w:rPr>
          <w:rStyle w:val="Person"/>
          <w:lang w:val="pt-PT"/>
        </w:rPr>
        <w:t xml:space="preserve">Anselmi </w:t>
      </w:r>
      <w:r w:rsidR="00E46D14" w:rsidRPr="00736684">
        <w:rPr>
          <w:rStyle w:val="Person"/>
          <w:lang w:val="pt-PT"/>
        </w:rPr>
        <w:t>|Catuargensis:</w:t>
      </w:r>
      <w:r w:rsidR="00E278CE" w:rsidRPr="00736684">
        <w:rPr>
          <w:rStyle w:val="Person"/>
          <w:lang w:val="pt-PT"/>
        </w:rPr>
        <w:t>:Cantuariensis|</w:t>
      </w:r>
      <w:r w:rsidR="00885488" w:rsidRPr="007371ED">
        <w:rPr>
          <w:iCs/>
          <w:lang w:val="pt-PT"/>
        </w:rPr>
        <w:t xml:space="preserve"> ecclesiae episcopi</w:t>
      </w:r>
      <w:r w:rsidR="00E46D14" w:rsidRPr="007371ED">
        <w:rPr>
          <w:lang w:val="pt-PT"/>
        </w:rPr>
        <w:t xml:space="preserve"> [LH]</w:t>
      </w:r>
      <w:r w:rsidR="004E2543" w:rsidRPr="007371ED">
        <w:rPr>
          <w:lang w:val="pt-PT"/>
        </w:rPr>
        <w:t xml:space="preserve"> </w:t>
      </w:r>
      <w:r w:rsidR="00885488" w:rsidRPr="007371ED">
        <w:rPr>
          <w:rStyle w:val="Incipit"/>
          <w:lang w:val="pt-PT"/>
        </w:rPr>
        <w:t>In</w:t>
      </w:r>
      <w:r w:rsidR="005A362F" w:rsidRPr="007371ED">
        <w:rPr>
          <w:i/>
          <w:lang w:val="pt-PT"/>
        </w:rPr>
        <w:t xml:space="preserve"> </w:t>
      </w:r>
      <w:r w:rsidR="00885488" w:rsidRPr="007371ED">
        <w:rPr>
          <w:rStyle w:val="Incipit"/>
          <w:lang w:val="pt-PT"/>
        </w:rPr>
        <w:t>scriptura</w:t>
      </w:r>
      <w:r w:rsidR="005A362F" w:rsidRPr="007371ED">
        <w:rPr>
          <w:i/>
          <w:lang w:val="pt-PT"/>
        </w:rPr>
        <w:t xml:space="preserve"> </w:t>
      </w:r>
      <w:r w:rsidR="00885488" w:rsidRPr="007371ED">
        <w:rPr>
          <w:rStyle w:val="Incipit"/>
          <w:lang w:val="pt-PT"/>
        </w:rPr>
        <w:t>sancta</w:t>
      </w:r>
      <w:r w:rsidR="005A362F" w:rsidRPr="007371ED">
        <w:rPr>
          <w:i/>
          <w:lang w:val="pt-PT"/>
        </w:rPr>
        <w:t xml:space="preserve"> </w:t>
      </w:r>
      <w:r w:rsidR="00885488" w:rsidRPr="007371ED">
        <w:rPr>
          <w:rStyle w:val="Incipit"/>
          <w:lang w:val="pt-PT"/>
        </w:rPr>
        <w:t>res</w:t>
      </w:r>
      <w:r w:rsidR="005A362F" w:rsidRPr="007371ED">
        <w:rPr>
          <w:i/>
          <w:lang w:val="pt-PT"/>
        </w:rPr>
        <w:t xml:space="preserve"> </w:t>
      </w:r>
      <w:r w:rsidR="00885488" w:rsidRPr="007371ED">
        <w:rPr>
          <w:rStyle w:val="Incipit"/>
          <w:lang w:val="pt-PT"/>
        </w:rPr>
        <w:t>una</w:t>
      </w:r>
      <w:r w:rsidR="005A362F" w:rsidRPr="007371ED">
        <w:rPr>
          <w:i/>
          <w:lang w:val="pt-PT"/>
        </w:rPr>
        <w:t xml:space="preserve"> </w:t>
      </w:r>
      <w:r w:rsidR="00885488" w:rsidRPr="007371ED">
        <w:rPr>
          <w:rStyle w:val="Incipit"/>
          <w:lang w:val="pt-PT"/>
        </w:rPr>
        <w:t>et</w:t>
      </w:r>
      <w:r w:rsidR="005A362F" w:rsidRPr="007371ED">
        <w:rPr>
          <w:i/>
          <w:lang w:val="pt-PT"/>
        </w:rPr>
        <w:t xml:space="preserve"> </w:t>
      </w:r>
      <w:r w:rsidR="00885488" w:rsidRPr="007371ED">
        <w:rPr>
          <w:rStyle w:val="Incipit"/>
          <w:lang w:val="pt-PT"/>
        </w:rPr>
        <w:t>eadem</w:t>
      </w:r>
      <w:r w:rsidR="005A362F" w:rsidRPr="007371ED">
        <w:rPr>
          <w:i/>
          <w:lang w:val="pt-PT"/>
        </w:rPr>
        <w:t xml:space="preserve"> </w:t>
      </w:r>
      <w:r w:rsidR="00885488" w:rsidRPr="007371ED">
        <w:rPr>
          <w:rStyle w:val="Incipit"/>
          <w:lang w:val="pt-PT"/>
        </w:rPr>
        <w:t>multotiens</w:t>
      </w:r>
      <w:r w:rsidR="005A362F" w:rsidRPr="007371ED">
        <w:rPr>
          <w:i/>
          <w:lang w:val="pt-PT"/>
        </w:rPr>
        <w:t xml:space="preserve"> </w:t>
      </w:r>
      <w:r w:rsidR="00885488" w:rsidRPr="007371ED">
        <w:rPr>
          <w:rStyle w:val="Incipit"/>
          <w:lang w:val="pt-PT"/>
        </w:rPr>
        <w:t>invenitur</w:t>
      </w:r>
      <w:r w:rsidR="00885488" w:rsidRPr="007371ED">
        <w:rPr>
          <w:lang w:val="pt-PT"/>
        </w:rPr>
        <w:t xml:space="preserve"> </w:t>
      </w:r>
      <w:r w:rsidR="008D35E3" w:rsidRPr="007371ED">
        <w:rPr>
          <w:lang w:val="pt-PT"/>
        </w:rPr>
        <w:t>quaere</w:t>
      </w:r>
      <w:r w:rsidR="00885488" w:rsidRPr="007371ED">
        <w:rPr>
          <w:lang w:val="pt-PT"/>
        </w:rPr>
        <w:t xml:space="preserve"> </w:t>
      </w:r>
      <w:r w:rsidR="008E54BB" w:rsidRPr="008E54BB">
        <w:rPr>
          <w:lang w:val="pt-PT"/>
        </w:rPr>
        <w:t>|</w:t>
      </w:r>
      <w:r w:rsidR="008E54BB">
        <w:rPr>
          <w:lang w:val="pt-PT"/>
        </w:rPr>
        <w:t>quartio::</w:t>
      </w:r>
      <w:r w:rsidR="00885488" w:rsidRPr="007371ED">
        <w:rPr>
          <w:lang w:val="pt-PT"/>
        </w:rPr>
        <w:t>quarto</w:t>
      </w:r>
      <w:r w:rsidR="008E54BB" w:rsidRPr="008E54BB">
        <w:rPr>
          <w:lang w:val="pt-PT"/>
        </w:rPr>
        <w:t>|</w:t>
      </w:r>
      <w:r w:rsidR="00885488" w:rsidRPr="007371ED">
        <w:rPr>
          <w:lang w:val="pt-PT"/>
        </w:rPr>
        <w:t xml:space="preserve"> folio post </w:t>
      </w:r>
      <w:r w:rsidR="001023E8" w:rsidRPr="007371ED">
        <w:rPr>
          <w:lang w:val="pt-PT"/>
        </w:rPr>
        <w:t>evangelium</w:t>
      </w:r>
      <w:r w:rsidR="00885488" w:rsidRPr="007371ED">
        <w:rPr>
          <w:lang w:val="pt-PT"/>
        </w:rPr>
        <w:t xml:space="preserve"> hodiernum. </w:t>
      </w:r>
    </w:p>
    <w:p w:rsidR="00885488" w:rsidRPr="008E54BB" w:rsidRDefault="008E54BB" w:rsidP="00415109">
      <w:pPr>
        <w:rPr>
          <w:lang w:val="pt-PT"/>
        </w:rPr>
      </w:pPr>
      <w:r w:rsidRPr="00736684">
        <w:rPr>
          <w:rStyle w:val="Time1"/>
          <w:lang w:val="pt-PT"/>
        </w:rPr>
        <w:t>[Ad laudes]</w:t>
      </w:r>
      <w:r>
        <w:rPr>
          <w:lang w:val="pt-PT"/>
        </w:rPr>
        <w:t xml:space="preserve"> </w:t>
      </w:r>
      <w:r w:rsidR="00885488" w:rsidRPr="007371ED">
        <w:rPr>
          <w:lang w:val="pt-PT"/>
        </w:rPr>
        <w:t xml:space="preserve">AB </w:t>
      </w:r>
      <w:r w:rsidR="00885488" w:rsidRPr="00363305">
        <w:rPr>
          <w:rStyle w:val="Incipit"/>
          <w:lang w:val="pt-PT"/>
        </w:rPr>
        <w:t>Quae</w:t>
      </w:r>
      <w:r w:rsidR="005A362F" w:rsidRPr="00363305">
        <w:rPr>
          <w:rStyle w:val="Incipit"/>
          <w:lang w:val="pt-PT"/>
        </w:rPr>
        <w:t xml:space="preserve"> </w:t>
      </w:r>
      <w:r w:rsidR="00885488" w:rsidRPr="00363305">
        <w:rPr>
          <w:rStyle w:val="Incipit"/>
          <w:lang w:val="pt-PT"/>
        </w:rPr>
        <w:t>est</w:t>
      </w:r>
      <w:r w:rsidR="005A362F" w:rsidRPr="00363305">
        <w:rPr>
          <w:rStyle w:val="Incipit"/>
          <w:lang w:val="pt-PT"/>
        </w:rPr>
        <w:t xml:space="preserve"> </w:t>
      </w:r>
      <w:r w:rsidR="00885488" w:rsidRPr="00363305">
        <w:rPr>
          <w:rStyle w:val="Incipit"/>
          <w:lang w:val="pt-PT"/>
        </w:rPr>
        <w:t>ista</w:t>
      </w:r>
      <w:r w:rsidR="005A362F" w:rsidRPr="00363305">
        <w:rPr>
          <w:rStyle w:val="Incipit"/>
          <w:lang w:val="pt-PT"/>
        </w:rPr>
        <w:t xml:space="preserve"> </w:t>
      </w:r>
      <w:r w:rsidR="00885488" w:rsidRPr="00363305">
        <w:rPr>
          <w:rStyle w:val="Incipit"/>
          <w:lang w:val="pt-PT"/>
        </w:rPr>
        <w:t>quae</w:t>
      </w:r>
      <w:r w:rsidR="005A362F" w:rsidRPr="00363305">
        <w:rPr>
          <w:rStyle w:val="Incipit"/>
          <w:lang w:val="pt-PT"/>
        </w:rPr>
        <w:t xml:space="preserve"> </w:t>
      </w:r>
      <w:r w:rsidR="00885488" w:rsidRPr="00363305">
        <w:rPr>
          <w:rStyle w:val="Incipit"/>
          <w:lang w:val="pt-PT"/>
        </w:rPr>
        <w:t>ascendit</w:t>
      </w:r>
      <w:r w:rsidR="00794880" w:rsidRPr="00363305">
        <w:rPr>
          <w:lang w:val="pt-PT"/>
        </w:rPr>
        <w:t xml:space="preserve">. </w:t>
      </w:r>
      <w:r w:rsidRPr="00363305">
        <w:rPr>
          <w:lang w:val="pt-PT"/>
        </w:rPr>
        <w:t>Suffragium d</w:t>
      </w:r>
      <w:r w:rsidR="004E2543" w:rsidRPr="00363305">
        <w:rPr>
          <w:lang w:val="pt-PT"/>
        </w:rPr>
        <w:t>e sancti</w:t>
      </w:r>
      <w:r w:rsidR="00A37530" w:rsidRPr="00363305">
        <w:rPr>
          <w:lang w:val="pt-PT"/>
        </w:rPr>
        <w:t>s Ti</w:t>
      </w:r>
      <w:r w:rsidR="001F6676" w:rsidRPr="00363305">
        <w:rPr>
          <w:lang w:val="pt-PT"/>
        </w:rPr>
        <w:t>motheo et Symphoriano</w:t>
      </w:r>
      <w:r w:rsidR="004E2543" w:rsidRPr="005B472A">
        <w:rPr>
          <w:lang w:val="pt-PT"/>
        </w:rPr>
        <w:t xml:space="preserve"> </w:t>
      </w:r>
      <w:r w:rsidR="00D3259D" w:rsidRPr="005B472A">
        <w:rPr>
          <w:lang w:val="pt-PT"/>
        </w:rPr>
        <w:t>[</w:t>
      </w:r>
      <w:r w:rsidR="00885488" w:rsidRPr="005B472A">
        <w:rPr>
          <w:lang w:val="pt-PT"/>
        </w:rPr>
        <w:t>AC</w:t>
      </w:r>
      <w:r w:rsidRPr="005B472A">
        <w:rPr>
          <w:lang w:val="pt-PT"/>
        </w:rPr>
        <w:t>]</w:t>
      </w:r>
      <w:r w:rsidR="00D3259D" w:rsidRPr="005B472A">
        <w:rPr>
          <w:lang w:val="pt-PT"/>
        </w:rPr>
        <w:t xml:space="preserve"> </w:t>
      </w:r>
      <w:r w:rsidR="00885488" w:rsidRPr="005B472A">
        <w:rPr>
          <w:rStyle w:val="Incipit"/>
          <w:lang w:val="pt-PT"/>
        </w:rPr>
        <w:t>Tradiderunt</w:t>
      </w:r>
      <w:r w:rsidR="005A362F" w:rsidRPr="005B472A">
        <w:rPr>
          <w:rStyle w:val="Incipit"/>
          <w:lang w:val="pt-PT"/>
        </w:rPr>
        <w:t xml:space="preserve"> </w:t>
      </w:r>
      <w:r w:rsidR="00885488" w:rsidRPr="005B472A">
        <w:rPr>
          <w:rStyle w:val="Incipit"/>
          <w:lang w:val="pt-PT"/>
        </w:rPr>
        <w:t>corpora</w:t>
      </w:r>
      <w:r w:rsidR="005A362F" w:rsidRPr="005B472A">
        <w:rPr>
          <w:rStyle w:val="Incipit"/>
          <w:lang w:val="pt-PT"/>
        </w:rPr>
        <w:t xml:space="preserve"> </w:t>
      </w:r>
      <w:r w:rsidR="00885488" w:rsidRPr="005B472A">
        <w:rPr>
          <w:rStyle w:val="Incipit"/>
          <w:lang w:val="pt-PT"/>
        </w:rPr>
        <w:t>sua</w:t>
      </w:r>
      <w:r w:rsidR="00885488" w:rsidRPr="005B472A">
        <w:rPr>
          <w:lang w:val="pt-PT"/>
        </w:rPr>
        <w:t>. R</w:t>
      </w:r>
      <w:r w:rsidR="00885488" w:rsidRPr="00736684">
        <w:rPr>
          <w:lang w:val="pt-PT"/>
        </w:rPr>
        <w:t xml:space="preserve">eliqua omnia ut in die sancto. </w:t>
      </w:r>
      <w:r w:rsidR="004E2543" w:rsidRPr="00736684">
        <w:rPr>
          <w:lang w:val="pt-PT"/>
        </w:rPr>
        <w:t>[</w:t>
      </w:r>
      <w:r w:rsidR="00885488" w:rsidRPr="00736684">
        <w:rPr>
          <w:lang w:val="pt-PT"/>
        </w:rPr>
        <w:t>BD</w:t>
      </w:r>
      <w:r w:rsidR="004E2543" w:rsidRPr="00736684">
        <w:rPr>
          <w:lang w:val="pt-PT"/>
        </w:rPr>
        <w:t>]</w:t>
      </w:r>
      <w:r w:rsidR="00885488" w:rsidRPr="00736684">
        <w:rPr>
          <w:lang w:val="pt-PT"/>
        </w:rPr>
        <w:t xml:space="preserve"> </w:t>
      </w:r>
      <w:r w:rsidR="005F6F99" w:rsidRPr="00736684">
        <w:rPr>
          <w:rStyle w:val="Incipit"/>
          <w:lang w:val="pt-PT"/>
        </w:rPr>
        <w:t>Benedicamus</w:t>
      </w:r>
      <w:r w:rsidR="00794880" w:rsidRPr="00736684">
        <w:rPr>
          <w:lang w:val="pt-PT"/>
        </w:rPr>
        <w:t xml:space="preserve">. </w:t>
      </w:r>
      <w:r w:rsidR="005E1283" w:rsidRPr="00736684">
        <w:rPr>
          <w:lang w:val="pt-PT"/>
        </w:rPr>
        <w:t>[TP]</w:t>
      </w:r>
      <w:r w:rsidR="005A362F" w:rsidRPr="00736684">
        <w:rPr>
          <w:i/>
          <w:lang w:val="pt-PT"/>
        </w:rPr>
        <w:t xml:space="preserve"> </w:t>
      </w:r>
      <w:r w:rsidR="00885488" w:rsidRPr="00736684">
        <w:rPr>
          <w:rStyle w:val="Incipit"/>
          <w:lang w:val="pt-PT"/>
        </w:rPr>
        <w:t>In</w:t>
      </w:r>
      <w:r w:rsidR="005A362F" w:rsidRPr="00736684">
        <w:rPr>
          <w:i/>
          <w:lang w:val="pt-PT"/>
        </w:rPr>
        <w:t xml:space="preserve"> </w:t>
      </w:r>
      <w:r w:rsidR="00885488" w:rsidRPr="00736684">
        <w:rPr>
          <w:rStyle w:val="Incipit"/>
          <w:lang w:val="pt-PT"/>
        </w:rPr>
        <w:t>laude</w:t>
      </w:r>
      <w:r w:rsidR="005A362F" w:rsidRPr="00736684">
        <w:rPr>
          <w:i/>
          <w:lang w:val="pt-PT"/>
        </w:rPr>
        <w:t xml:space="preserve"> </w:t>
      </w:r>
      <w:r w:rsidR="00885488" w:rsidRPr="00736684">
        <w:rPr>
          <w:rStyle w:val="Incipit"/>
          <w:lang w:val="pt-PT"/>
        </w:rPr>
        <w:t>Iesu</w:t>
      </w:r>
      <w:r w:rsidR="00885488" w:rsidRPr="00736684">
        <w:rPr>
          <w:lang w:val="pt-PT"/>
        </w:rPr>
        <w:t>.</w:t>
      </w:r>
    </w:p>
    <w:p w:rsidR="00885488" w:rsidRPr="00736684" w:rsidRDefault="002118A2" w:rsidP="00415109">
      <w:pPr>
        <w:rPr>
          <w:lang w:val="pt-PT"/>
        </w:rPr>
      </w:pPr>
      <w:r w:rsidRPr="00736684">
        <w:rPr>
          <w:rStyle w:val="Time1"/>
          <w:lang w:val="pt-PT"/>
        </w:rPr>
        <w:t>Ad horas</w:t>
      </w:r>
      <w:r w:rsidR="00885488" w:rsidRPr="00736684">
        <w:rPr>
          <w:lang w:val="pt-PT"/>
        </w:rPr>
        <w:t xml:space="preserve"> AN </w:t>
      </w:r>
      <w:r w:rsidR="00885488" w:rsidRPr="00736684">
        <w:rPr>
          <w:rStyle w:val="Incipit"/>
          <w:lang w:val="pt-PT"/>
        </w:rPr>
        <w:t>Assumpta est Maria in caelum</w:t>
      </w:r>
      <w:r w:rsidR="00885488" w:rsidRPr="00736684">
        <w:rPr>
          <w:lang w:val="pt-PT"/>
        </w:rPr>
        <w:t xml:space="preserve"> cum reliquis.</w:t>
      </w:r>
    </w:p>
    <w:p w:rsidR="00885488" w:rsidRDefault="002118A2" w:rsidP="00415109">
      <w:pPr>
        <w:rPr>
          <w:lang w:val="en-US"/>
        </w:rPr>
      </w:pPr>
      <w:r w:rsidRPr="00736684">
        <w:rPr>
          <w:rStyle w:val="Time1"/>
          <w:lang w:val="en-US"/>
        </w:rPr>
        <w:t>Ad officium</w:t>
      </w:r>
      <w:r w:rsidR="00885488">
        <w:rPr>
          <w:lang w:val="en-US"/>
        </w:rPr>
        <w:t xml:space="preserve"> per totum ut in die sancto.</w:t>
      </w:r>
    </w:p>
    <w:p w:rsidR="00885488" w:rsidRPr="00B779A9" w:rsidRDefault="002118A2" w:rsidP="00415109">
      <w:pPr>
        <w:rPr>
          <w:lang w:val="pt-PT"/>
        </w:rPr>
      </w:pPr>
      <w:r w:rsidRPr="00736684">
        <w:rPr>
          <w:rStyle w:val="Time1"/>
          <w:lang w:val="en-US"/>
        </w:rPr>
        <w:t>Ad secundas vesperas</w:t>
      </w:r>
      <w:r w:rsidR="00885488">
        <w:rPr>
          <w:lang w:val="en-US"/>
        </w:rPr>
        <w:t xml:space="preserve"> AN </w:t>
      </w:r>
      <w:r w:rsidR="00885488" w:rsidRPr="00794880">
        <w:rPr>
          <w:rStyle w:val="Incipit"/>
          <w:lang w:val="en-US"/>
        </w:rPr>
        <w:t>Assumpta</w:t>
      </w:r>
      <w:r w:rsidR="005A362F" w:rsidRPr="005A362F">
        <w:rPr>
          <w:i/>
          <w:lang w:val="en-US"/>
        </w:rPr>
        <w:t xml:space="preserve"> </w:t>
      </w:r>
      <w:r w:rsidR="00885488" w:rsidRPr="00794880">
        <w:rPr>
          <w:rStyle w:val="Incipit"/>
          <w:lang w:val="en-US"/>
        </w:rPr>
        <w:t>est</w:t>
      </w:r>
      <w:r w:rsidR="005A362F" w:rsidRPr="005A362F">
        <w:rPr>
          <w:i/>
          <w:lang w:val="en-US"/>
        </w:rPr>
        <w:t xml:space="preserve"> </w:t>
      </w:r>
      <w:r w:rsidR="00885488" w:rsidRPr="00794880">
        <w:rPr>
          <w:rStyle w:val="Incipit"/>
          <w:lang w:val="en-US"/>
        </w:rPr>
        <w:t>Maria</w:t>
      </w:r>
      <w:r w:rsidR="005A362F" w:rsidRPr="005A362F">
        <w:rPr>
          <w:i/>
          <w:lang w:val="en-US"/>
        </w:rPr>
        <w:t xml:space="preserve"> </w:t>
      </w:r>
      <w:r w:rsidR="00885488" w:rsidRPr="00794880">
        <w:rPr>
          <w:rStyle w:val="Incipit"/>
          <w:lang w:val="en-US"/>
        </w:rPr>
        <w:t>in</w:t>
      </w:r>
      <w:r w:rsidR="005A362F" w:rsidRPr="005A362F">
        <w:rPr>
          <w:i/>
          <w:lang w:val="en-US"/>
        </w:rPr>
        <w:t xml:space="preserve"> </w:t>
      </w:r>
      <w:r w:rsidR="00885488" w:rsidRPr="00794880">
        <w:rPr>
          <w:rStyle w:val="Incipit"/>
          <w:lang w:val="en-US"/>
        </w:rPr>
        <w:t>caelum</w:t>
      </w:r>
      <w:r w:rsidR="004E2543">
        <w:rPr>
          <w:lang w:val="en-US"/>
        </w:rPr>
        <w:t xml:space="preserve"> cum reliquis. </w:t>
      </w:r>
      <w:r w:rsidR="004E2543" w:rsidRPr="00B779A9">
        <w:rPr>
          <w:lang w:val="it-IT"/>
        </w:rPr>
        <w:t>Psalmi d</w:t>
      </w:r>
      <w:r w:rsidR="00885488" w:rsidRPr="00B779A9">
        <w:rPr>
          <w:lang w:val="it-IT"/>
        </w:rPr>
        <w:t xml:space="preserve">e beata virgine. RP </w:t>
      </w:r>
      <w:r w:rsidR="00885488" w:rsidRPr="00794880">
        <w:rPr>
          <w:rStyle w:val="Incipit"/>
          <w:lang w:val="it-IT"/>
        </w:rPr>
        <w:t>Quae</w:t>
      </w:r>
      <w:r w:rsidR="005A362F" w:rsidRPr="005A362F">
        <w:rPr>
          <w:i/>
          <w:lang w:val="it-IT"/>
        </w:rPr>
        <w:t xml:space="preserve"> </w:t>
      </w:r>
      <w:r w:rsidR="00885488" w:rsidRPr="00794880">
        <w:rPr>
          <w:rStyle w:val="Incipit"/>
          <w:lang w:val="it-IT"/>
        </w:rPr>
        <w:t>est</w:t>
      </w:r>
      <w:r w:rsidR="005A362F" w:rsidRPr="005A362F">
        <w:rPr>
          <w:i/>
          <w:lang w:val="it-IT"/>
        </w:rPr>
        <w:t xml:space="preserve"> </w:t>
      </w:r>
      <w:r w:rsidR="00885488" w:rsidRPr="00794880">
        <w:rPr>
          <w:rStyle w:val="Incipit"/>
          <w:lang w:val="it-IT"/>
        </w:rPr>
        <w:t>ista</w:t>
      </w:r>
      <w:r w:rsidR="00885488" w:rsidRPr="00B779A9">
        <w:rPr>
          <w:lang w:val="it-IT"/>
        </w:rPr>
        <w:t xml:space="preserve"> invenies in </w:t>
      </w:r>
      <w:r w:rsidR="00885488" w:rsidRPr="00736684">
        <w:rPr>
          <w:rStyle w:val="Funktion"/>
          <w:lang w:val="it-IT"/>
        </w:rPr>
        <w:t>magno antiphonario</w:t>
      </w:r>
      <w:r w:rsidR="00885488" w:rsidRPr="00B779A9">
        <w:rPr>
          <w:lang w:val="it-IT"/>
        </w:rPr>
        <w:t xml:space="preserve"> tantum. </w:t>
      </w:r>
      <w:r w:rsidR="00885488" w:rsidRPr="005B472A">
        <w:rPr>
          <w:lang w:val="pt-PT"/>
        </w:rPr>
        <w:t xml:space="preserve">HY </w:t>
      </w:r>
      <w:r w:rsidR="00885488" w:rsidRPr="005B472A">
        <w:rPr>
          <w:rStyle w:val="Incipit"/>
          <w:lang w:val="pt-PT"/>
        </w:rPr>
        <w:t>Quem</w:t>
      </w:r>
      <w:r w:rsidR="005A362F" w:rsidRPr="005B472A">
        <w:rPr>
          <w:rStyle w:val="Incipit"/>
          <w:lang w:val="pt-PT"/>
        </w:rPr>
        <w:t xml:space="preserve"> </w:t>
      </w:r>
      <w:r w:rsidR="00885488" w:rsidRPr="005B472A">
        <w:rPr>
          <w:rStyle w:val="Incipit"/>
          <w:lang w:val="pt-PT"/>
        </w:rPr>
        <w:t>terra</w:t>
      </w:r>
      <w:r w:rsidR="005A362F" w:rsidRPr="005B472A">
        <w:rPr>
          <w:rStyle w:val="Incipit"/>
          <w:lang w:val="pt-PT"/>
        </w:rPr>
        <w:t xml:space="preserve"> </w:t>
      </w:r>
      <w:r w:rsidR="008E54BB" w:rsidRPr="005B472A">
        <w:rPr>
          <w:rStyle w:val="Incipit"/>
          <w:lang w:val="pt-PT"/>
        </w:rPr>
        <w:t>|</w:t>
      </w:r>
      <w:r w:rsidR="00885488" w:rsidRPr="005B472A">
        <w:rPr>
          <w:rStyle w:val="Incipit"/>
          <w:lang w:val="pt-PT"/>
        </w:rPr>
        <w:t>pondus</w:t>
      </w:r>
      <w:r w:rsidR="008E54BB" w:rsidRPr="005B472A">
        <w:rPr>
          <w:rStyle w:val="Incipit"/>
          <w:lang w:val="pt-PT"/>
        </w:rPr>
        <w:t>::pontus|</w:t>
      </w:r>
      <w:r w:rsidR="00885488" w:rsidRPr="005B472A">
        <w:rPr>
          <w:lang w:val="pt-PT"/>
        </w:rPr>
        <w:t>. VS</w:t>
      </w:r>
      <w:r w:rsidR="00885488" w:rsidRPr="00B779A9">
        <w:rPr>
          <w:lang w:val="pt-PT"/>
        </w:rPr>
        <w:t xml:space="preserve"> </w:t>
      </w:r>
      <w:r w:rsidR="00885488" w:rsidRPr="00794880">
        <w:rPr>
          <w:rStyle w:val="Incipit"/>
          <w:lang w:val="pt-PT"/>
        </w:rPr>
        <w:t>Ave</w:t>
      </w:r>
      <w:r w:rsidR="005A362F" w:rsidRPr="005A362F">
        <w:rPr>
          <w:i/>
          <w:lang w:val="pt-PT"/>
        </w:rPr>
        <w:t xml:space="preserve"> </w:t>
      </w:r>
      <w:r w:rsidR="00885488" w:rsidRPr="00794880">
        <w:rPr>
          <w:rStyle w:val="Incipit"/>
          <w:lang w:val="pt-PT"/>
        </w:rPr>
        <w:t>Maria</w:t>
      </w:r>
      <w:r w:rsidR="00885488" w:rsidRPr="00B779A9">
        <w:rPr>
          <w:lang w:val="pt-PT"/>
        </w:rPr>
        <w:t xml:space="preserve">. AM </w:t>
      </w:r>
      <w:r w:rsidR="00885488" w:rsidRPr="00794880">
        <w:rPr>
          <w:rStyle w:val="Incipit"/>
          <w:lang w:val="pt-PT"/>
        </w:rPr>
        <w:t>Ave</w:t>
      </w:r>
      <w:r w:rsidR="005A362F" w:rsidRPr="005A362F">
        <w:rPr>
          <w:i/>
          <w:lang w:val="pt-PT"/>
        </w:rPr>
        <w:t xml:space="preserve"> </w:t>
      </w:r>
      <w:r w:rsidR="00885488" w:rsidRPr="00794880">
        <w:rPr>
          <w:rStyle w:val="Incipit"/>
          <w:lang w:val="pt-PT"/>
        </w:rPr>
        <w:t>regina</w:t>
      </w:r>
      <w:r w:rsidR="005A362F" w:rsidRPr="005A362F">
        <w:rPr>
          <w:i/>
          <w:lang w:val="pt-PT"/>
        </w:rPr>
        <w:t xml:space="preserve"> </w:t>
      </w:r>
      <w:r w:rsidR="00885488" w:rsidRPr="00794880">
        <w:rPr>
          <w:rStyle w:val="Incipit"/>
          <w:lang w:val="pt-PT"/>
        </w:rPr>
        <w:t>caelorum</w:t>
      </w:r>
      <w:r w:rsidR="00885488" w:rsidRPr="00B779A9">
        <w:rPr>
          <w:lang w:val="pt-PT"/>
        </w:rPr>
        <w:t xml:space="preserve">. </w:t>
      </w:r>
      <w:r w:rsidR="004E2543" w:rsidRPr="00B779A9">
        <w:rPr>
          <w:lang w:val="pt-PT"/>
        </w:rPr>
        <w:t xml:space="preserve">[BD] </w:t>
      </w:r>
      <w:r w:rsidR="005F6F99" w:rsidRPr="00794880">
        <w:rPr>
          <w:rStyle w:val="Incipit"/>
          <w:lang w:val="pt-PT"/>
        </w:rPr>
        <w:t>Benedicamus</w:t>
      </w:r>
      <w:r w:rsidR="005E1283" w:rsidRPr="005B472A">
        <w:rPr>
          <w:lang w:val="pt-PT"/>
        </w:rPr>
        <w:t>.</w:t>
      </w:r>
      <w:r w:rsidR="005E1283" w:rsidRPr="00B779A9">
        <w:rPr>
          <w:lang w:val="pt-PT"/>
        </w:rPr>
        <w:t xml:space="preserve"> [TP]</w:t>
      </w:r>
      <w:r w:rsidR="005A362F" w:rsidRPr="005A362F">
        <w:rPr>
          <w:i/>
          <w:lang w:val="pt-PT"/>
        </w:rPr>
        <w:t xml:space="preserve"> </w:t>
      </w:r>
      <w:r w:rsidR="00885488" w:rsidRPr="00794880">
        <w:rPr>
          <w:rStyle w:val="Incipit"/>
          <w:lang w:val="pt-PT"/>
        </w:rPr>
        <w:t>In</w:t>
      </w:r>
      <w:r w:rsidR="005A362F" w:rsidRPr="005A362F">
        <w:rPr>
          <w:i/>
          <w:lang w:val="pt-PT"/>
        </w:rPr>
        <w:t xml:space="preserve"> </w:t>
      </w:r>
      <w:r w:rsidR="00885488" w:rsidRPr="00794880">
        <w:rPr>
          <w:rStyle w:val="Incipit"/>
          <w:lang w:val="pt-PT"/>
        </w:rPr>
        <w:t>laude</w:t>
      </w:r>
      <w:r w:rsidR="005A362F" w:rsidRPr="005A362F">
        <w:rPr>
          <w:i/>
          <w:lang w:val="pt-PT"/>
        </w:rPr>
        <w:t xml:space="preserve"> </w:t>
      </w:r>
      <w:r w:rsidR="00885488" w:rsidRPr="00794880">
        <w:rPr>
          <w:rStyle w:val="Incipit"/>
          <w:lang w:val="pt-PT"/>
        </w:rPr>
        <w:t>Iesu</w:t>
      </w:r>
      <w:r w:rsidR="00885488" w:rsidRPr="00B779A9">
        <w:rPr>
          <w:lang w:val="pt-PT"/>
        </w:rPr>
        <w:t>.</w:t>
      </w:r>
    </w:p>
    <w:p w:rsidR="00885488" w:rsidRPr="00B779A9" w:rsidRDefault="002118A2" w:rsidP="00415109">
      <w:pPr>
        <w:rPr>
          <w:lang w:val="pt-PT"/>
        </w:rPr>
      </w:pPr>
      <w:r w:rsidRPr="00736684">
        <w:rPr>
          <w:rStyle w:val="Time1"/>
          <w:lang w:val="pt-PT"/>
        </w:rPr>
        <w:t>Ad completorium</w:t>
      </w:r>
      <w:r w:rsidR="00885488" w:rsidRPr="00B779A9">
        <w:rPr>
          <w:lang w:val="pt-PT"/>
        </w:rPr>
        <w:t xml:space="preserve"> AD </w:t>
      </w:r>
      <w:r w:rsidR="00885488" w:rsidRPr="00794880">
        <w:rPr>
          <w:rStyle w:val="Incipit"/>
          <w:lang w:val="pt-PT"/>
        </w:rPr>
        <w:t>Glorificamus</w:t>
      </w:r>
      <w:r w:rsidR="005A362F" w:rsidRPr="005A362F">
        <w:rPr>
          <w:i/>
          <w:lang w:val="pt-PT"/>
        </w:rPr>
        <w:t xml:space="preserve"> </w:t>
      </w:r>
      <w:r w:rsidR="00885488" w:rsidRPr="00794880">
        <w:rPr>
          <w:rStyle w:val="Incipit"/>
          <w:lang w:val="pt-PT"/>
        </w:rPr>
        <w:t>te</w:t>
      </w:r>
      <w:r w:rsidR="004E2543" w:rsidRPr="00B779A9">
        <w:rPr>
          <w:lang w:val="pt-PT"/>
        </w:rPr>
        <w:t>. Post collectam AC</w:t>
      </w:r>
      <w:r w:rsidR="00885488" w:rsidRPr="00B779A9">
        <w:rPr>
          <w:lang w:val="pt-PT"/>
        </w:rPr>
        <w:t xml:space="preserve"> </w:t>
      </w:r>
      <w:r w:rsidR="00885488" w:rsidRPr="00794880">
        <w:rPr>
          <w:rStyle w:val="Incipit"/>
          <w:lang w:val="pt-PT"/>
        </w:rPr>
        <w:t>Gaude</w:t>
      </w:r>
      <w:r w:rsidR="005A362F" w:rsidRPr="005A362F">
        <w:rPr>
          <w:i/>
          <w:lang w:val="pt-PT"/>
        </w:rPr>
        <w:t xml:space="preserve"> </w:t>
      </w:r>
      <w:r w:rsidR="00885488" w:rsidRPr="00794880">
        <w:rPr>
          <w:rStyle w:val="Incipit"/>
          <w:lang w:val="pt-PT"/>
        </w:rPr>
        <w:t>dei</w:t>
      </w:r>
      <w:r w:rsidR="005A362F" w:rsidRPr="005A362F">
        <w:rPr>
          <w:i/>
          <w:lang w:val="pt-PT"/>
        </w:rPr>
        <w:t xml:space="preserve"> </w:t>
      </w:r>
      <w:r w:rsidR="00885488" w:rsidRPr="00794880">
        <w:rPr>
          <w:rStyle w:val="Incipit"/>
          <w:lang w:val="pt-PT"/>
        </w:rPr>
        <w:t>genitrix</w:t>
      </w:r>
      <w:r w:rsidR="00885488" w:rsidRPr="00B779A9">
        <w:rPr>
          <w:lang w:val="pt-PT"/>
        </w:rPr>
        <w:t>.</w:t>
      </w:r>
    </w:p>
    <w:p w:rsidR="00885488" w:rsidRPr="00736684" w:rsidRDefault="00885488" w:rsidP="00415109">
      <w:pPr>
        <w:pStyle w:val="berschrift1"/>
        <w:rPr>
          <w:lang w:val="pt-PT"/>
        </w:rPr>
      </w:pPr>
      <w:r w:rsidRPr="00736684">
        <w:rPr>
          <w:lang w:val="pt-PT"/>
        </w:rPr>
        <w:t>IN VIGI</w:t>
      </w:r>
      <w:r w:rsidR="002118A2" w:rsidRPr="00736684">
        <w:rPr>
          <w:lang w:val="pt-PT"/>
        </w:rPr>
        <w:t>LIA SANCTI BARTHOLOM</w:t>
      </w:r>
      <w:r w:rsidR="00A37530" w:rsidRPr="00736684">
        <w:rPr>
          <w:lang w:val="pt-PT"/>
        </w:rPr>
        <w:t>A</w:t>
      </w:r>
      <w:r w:rsidR="002118A2" w:rsidRPr="00736684">
        <w:rPr>
          <w:lang w:val="pt-PT"/>
        </w:rPr>
        <w:t>EI APOSTOLI</w:t>
      </w:r>
    </w:p>
    <w:p w:rsidR="00885488" w:rsidRPr="00B779A9" w:rsidRDefault="002C0476" w:rsidP="00415109">
      <w:pPr>
        <w:rPr>
          <w:lang w:val="pt-PT"/>
        </w:rPr>
      </w:pPr>
      <w:r>
        <w:rPr>
          <w:rStyle w:val="Time1"/>
          <w:lang w:val="pt-PT"/>
        </w:rPr>
        <w:t>M</w:t>
      </w:r>
      <w:r w:rsidRPr="00736684">
        <w:rPr>
          <w:rStyle w:val="Time1"/>
          <w:lang w:val="pt-PT"/>
        </w:rPr>
        <w:t>issa</w:t>
      </w:r>
      <w:r w:rsidRPr="00B779A9">
        <w:rPr>
          <w:lang w:val="pt-PT"/>
        </w:rPr>
        <w:t xml:space="preserve"> </w:t>
      </w:r>
      <w:r>
        <w:rPr>
          <w:lang w:val="pt-PT"/>
        </w:rPr>
        <w:t>h</w:t>
      </w:r>
      <w:r w:rsidR="00885488" w:rsidRPr="00B779A9">
        <w:rPr>
          <w:lang w:val="pt-PT"/>
        </w:rPr>
        <w:t xml:space="preserve">abetur post nonam. IN </w:t>
      </w:r>
      <w:r w:rsidR="00885488" w:rsidRPr="00794880">
        <w:rPr>
          <w:rStyle w:val="Incipit"/>
          <w:lang w:val="pt-PT"/>
        </w:rPr>
        <w:t>Ego</w:t>
      </w:r>
      <w:r w:rsidR="005A362F" w:rsidRPr="005A362F">
        <w:rPr>
          <w:i/>
          <w:lang w:val="pt-PT"/>
        </w:rPr>
        <w:t xml:space="preserve"> </w:t>
      </w:r>
      <w:r w:rsidR="00885488" w:rsidRPr="00794880">
        <w:rPr>
          <w:rStyle w:val="Incipit"/>
          <w:lang w:val="pt-PT"/>
        </w:rPr>
        <w:t>autem</w:t>
      </w:r>
      <w:r w:rsidR="005A362F" w:rsidRPr="005A362F">
        <w:rPr>
          <w:i/>
          <w:lang w:val="pt-PT"/>
        </w:rPr>
        <w:t xml:space="preserve"> </w:t>
      </w:r>
      <w:r w:rsidR="00885488" w:rsidRPr="00794880">
        <w:rPr>
          <w:rStyle w:val="Incipit"/>
          <w:lang w:val="pt-PT"/>
        </w:rPr>
        <w:t>sicut</w:t>
      </w:r>
      <w:r w:rsidR="005A362F" w:rsidRPr="005A362F">
        <w:rPr>
          <w:i/>
          <w:lang w:val="pt-PT"/>
        </w:rPr>
        <w:t xml:space="preserve"> </w:t>
      </w:r>
      <w:r w:rsidR="00FA3B56" w:rsidRPr="00794880">
        <w:rPr>
          <w:rStyle w:val="Incipit"/>
          <w:lang w:val="pt-PT"/>
        </w:rPr>
        <w:t>oliv</w:t>
      </w:r>
      <w:r w:rsidR="00885488" w:rsidRPr="00794880">
        <w:rPr>
          <w:rStyle w:val="Incipit"/>
          <w:lang w:val="pt-PT"/>
        </w:rPr>
        <w:t>a</w:t>
      </w:r>
      <w:r w:rsidR="005A362F" w:rsidRPr="005A362F">
        <w:rPr>
          <w:i/>
          <w:lang w:val="pt-PT"/>
        </w:rPr>
        <w:t xml:space="preserve"> </w:t>
      </w:r>
      <w:r w:rsidR="00885488" w:rsidRPr="00794880">
        <w:rPr>
          <w:rStyle w:val="Incipit"/>
          <w:lang w:val="pt-PT"/>
        </w:rPr>
        <w:t>fructificavi</w:t>
      </w:r>
      <w:r w:rsidR="00DD1415">
        <w:rPr>
          <w:lang w:val="pt-PT"/>
        </w:rPr>
        <w:t>@</w:t>
      </w:r>
      <w:r w:rsidR="00DD1415" w:rsidRPr="00B779A9">
        <w:rPr>
          <w:lang w:val="pt-PT"/>
        </w:rPr>
        <w:t>37.</w:t>
      </w:r>
      <w:r w:rsidR="00885488" w:rsidRPr="00B779A9">
        <w:rPr>
          <w:lang w:val="pt-PT"/>
        </w:rPr>
        <w:t xml:space="preserve"> Reliqua per totum etiam ut habetur folio</w:t>
      </w:r>
      <w:r w:rsidR="00DD1415">
        <w:rPr>
          <w:lang w:val="pt-PT"/>
        </w:rPr>
        <w:t>@</w:t>
      </w:r>
      <w:r w:rsidR="00DD1415" w:rsidRPr="00B779A9">
        <w:rPr>
          <w:lang w:val="pt-PT"/>
        </w:rPr>
        <w:t>37.</w:t>
      </w:r>
    </w:p>
    <w:p w:rsidR="00885488" w:rsidRPr="00736684" w:rsidRDefault="00DD7F3B" w:rsidP="00415109">
      <w:pPr>
        <w:pStyle w:val="berschrift1"/>
        <w:rPr>
          <w:lang w:val="pt-PT"/>
        </w:rPr>
      </w:pPr>
      <w:r w:rsidRPr="00736684">
        <w:rPr>
          <w:lang w:val="pt-PT"/>
        </w:rPr>
        <w:t xml:space="preserve">(39v) </w:t>
      </w:r>
      <w:r w:rsidR="002118A2" w:rsidRPr="00736684">
        <w:rPr>
          <w:lang w:val="pt-PT"/>
        </w:rPr>
        <w:t>DE SANCTO BARTHOLOM</w:t>
      </w:r>
      <w:r w:rsidR="00A37530" w:rsidRPr="00736684">
        <w:rPr>
          <w:lang w:val="pt-PT"/>
        </w:rPr>
        <w:t>A</w:t>
      </w:r>
      <w:r w:rsidR="002118A2" w:rsidRPr="00736684">
        <w:rPr>
          <w:lang w:val="pt-PT"/>
        </w:rPr>
        <w:t>EO APOSTOLO</w:t>
      </w:r>
    </w:p>
    <w:p w:rsidR="00885488" w:rsidRPr="00B779A9" w:rsidRDefault="00885488" w:rsidP="00415109">
      <w:pPr>
        <w:rPr>
          <w:lang w:val="pt-PT"/>
        </w:rPr>
      </w:pPr>
      <w:r w:rsidRPr="00B779A9">
        <w:rPr>
          <w:lang w:val="pt-PT"/>
        </w:rPr>
        <w:t>Binos facimus.</w:t>
      </w:r>
    </w:p>
    <w:p w:rsidR="00885488" w:rsidRPr="00B779A9" w:rsidRDefault="002118A2" w:rsidP="00415109">
      <w:pPr>
        <w:rPr>
          <w:lang w:val="pt-PT"/>
        </w:rPr>
      </w:pPr>
      <w:r w:rsidRPr="00736684">
        <w:rPr>
          <w:rStyle w:val="Time1"/>
          <w:lang w:val="pt-PT"/>
        </w:rPr>
        <w:t>Ad vesperas</w:t>
      </w:r>
      <w:r w:rsidR="00885488" w:rsidRPr="00B779A9">
        <w:rPr>
          <w:lang w:val="pt-PT"/>
        </w:rPr>
        <w:t xml:space="preserve"> super psalmos AN </w:t>
      </w:r>
      <w:r w:rsidR="00885488" w:rsidRPr="00794880">
        <w:rPr>
          <w:rStyle w:val="Incipit"/>
          <w:lang w:val="pt-PT"/>
        </w:rPr>
        <w:t>Estote</w:t>
      </w:r>
      <w:r w:rsidR="005A362F" w:rsidRPr="005A362F">
        <w:rPr>
          <w:i/>
          <w:lang w:val="pt-PT"/>
        </w:rPr>
        <w:t xml:space="preserve"> </w:t>
      </w:r>
      <w:r w:rsidR="00885488" w:rsidRPr="00794880">
        <w:rPr>
          <w:rStyle w:val="Incipit"/>
          <w:lang w:val="pt-PT"/>
        </w:rPr>
        <w:t>fortes</w:t>
      </w:r>
      <w:r w:rsidR="005A362F" w:rsidRPr="005A362F">
        <w:rPr>
          <w:i/>
          <w:lang w:val="pt-PT"/>
        </w:rPr>
        <w:t xml:space="preserve"> </w:t>
      </w:r>
      <w:r w:rsidR="00885488" w:rsidRPr="00794880">
        <w:rPr>
          <w:rStyle w:val="Incipit"/>
          <w:lang w:val="pt-PT"/>
        </w:rPr>
        <w:t>in</w:t>
      </w:r>
      <w:r w:rsidR="005A362F" w:rsidRPr="005A362F">
        <w:rPr>
          <w:i/>
          <w:lang w:val="pt-PT"/>
        </w:rPr>
        <w:t xml:space="preserve"> </w:t>
      </w:r>
      <w:r w:rsidR="00885488" w:rsidRPr="00794880">
        <w:rPr>
          <w:rStyle w:val="Incipit"/>
          <w:lang w:val="pt-PT"/>
        </w:rPr>
        <w:t>bello</w:t>
      </w:r>
      <w:r w:rsidR="00885488" w:rsidRPr="00B779A9">
        <w:rPr>
          <w:lang w:val="pt-PT"/>
        </w:rPr>
        <w:t>. P</w:t>
      </w:r>
      <w:r w:rsidR="004E2543" w:rsidRPr="00B779A9">
        <w:rPr>
          <w:lang w:val="pt-PT"/>
        </w:rPr>
        <w:t>salmi o</w:t>
      </w:r>
      <w:r w:rsidR="00885488" w:rsidRPr="00B779A9">
        <w:rPr>
          <w:lang w:val="pt-PT"/>
        </w:rPr>
        <w:t xml:space="preserve">mnia </w:t>
      </w:r>
      <w:r w:rsidR="00885488" w:rsidRPr="00B779A9">
        <w:rPr>
          <w:iCs/>
          <w:lang w:val="pt-PT"/>
        </w:rPr>
        <w:t>Laudate</w:t>
      </w:r>
      <w:r w:rsidR="00885488" w:rsidRPr="00B779A9">
        <w:rPr>
          <w:lang w:val="pt-PT"/>
        </w:rPr>
        <w:t xml:space="preserve">. RP </w:t>
      </w:r>
      <w:r w:rsidR="00885488" w:rsidRPr="00794880">
        <w:rPr>
          <w:rStyle w:val="Incipit"/>
          <w:lang w:val="pt-PT"/>
        </w:rPr>
        <w:t>Vos</w:t>
      </w:r>
      <w:r w:rsidR="005A362F" w:rsidRPr="005A362F">
        <w:rPr>
          <w:i/>
          <w:lang w:val="pt-PT"/>
        </w:rPr>
        <w:t xml:space="preserve"> </w:t>
      </w:r>
      <w:r w:rsidR="00885488" w:rsidRPr="00794880">
        <w:rPr>
          <w:rStyle w:val="Incipit"/>
          <w:lang w:val="pt-PT"/>
        </w:rPr>
        <w:t>estis</w:t>
      </w:r>
      <w:r w:rsidR="005A362F" w:rsidRPr="005A362F">
        <w:rPr>
          <w:i/>
          <w:lang w:val="pt-PT"/>
        </w:rPr>
        <w:t xml:space="preserve"> </w:t>
      </w:r>
      <w:r w:rsidR="00885488" w:rsidRPr="00794880">
        <w:rPr>
          <w:rStyle w:val="Incipit"/>
          <w:lang w:val="pt-PT"/>
        </w:rPr>
        <w:t>sal</w:t>
      </w:r>
      <w:r w:rsidR="005A362F" w:rsidRPr="005A362F">
        <w:rPr>
          <w:i/>
          <w:lang w:val="pt-PT"/>
        </w:rPr>
        <w:t xml:space="preserve"> </w:t>
      </w:r>
      <w:r w:rsidR="00885488" w:rsidRPr="00794880">
        <w:rPr>
          <w:rStyle w:val="Incipit"/>
          <w:lang w:val="pt-PT"/>
        </w:rPr>
        <w:t>terrae</w:t>
      </w:r>
      <w:r w:rsidR="00885488" w:rsidRPr="00B779A9">
        <w:rPr>
          <w:lang w:val="pt-PT"/>
        </w:rPr>
        <w:t xml:space="preserve">. HY </w:t>
      </w:r>
      <w:r w:rsidR="00885488" w:rsidRPr="00794880">
        <w:rPr>
          <w:rStyle w:val="Incipit"/>
          <w:lang w:val="pt-PT"/>
        </w:rPr>
        <w:t>Exultet</w:t>
      </w:r>
      <w:r w:rsidR="005A362F" w:rsidRPr="005A362F">
        <w:rPr>
          <w:i/>
          <w:lang w:val="pt-PT"/>
        </w:rPr>
        <w:t xml:space="preserve"> </w:t>
      </w:r>
      <w:r w:rsidR="00885488" w:rsidRPr="00794880">
        <w:rPr>
          <w:rStyle w:val="Incipit"/>
          <w:lang w:val="pt-PT"/>
        </w:rPr>
        <w:t>caelum</w:t>
      </w:r>
      <w:r w:rsidR="005A362F" w:rsidRPr="005A362F">
        <w:rPr>
          <w:i/>
          <w:lang w:val="pt-PT"/>
        </w:rPr>
        <w:t xml:space="preserve"> </w:t>
      </w:r>
      <w:r w:rsidR="00885488" w:rsidRPr="00794880">
        <w:rPr>
          <w:rStyle w:val="Incipit"/>
          <w:lang w:val="pt-PT"/>
        </w:rPr>
        <w:t>laudibus</w:t>
      </w:r>
      <w:r w:rsidR="00885488" w:rsidRPr="00B779A9">
        <w:rPr>
          <w:lang w:val="pt-PT"/>
        </w:rPr>
        <w:t xml:space="preserve">. AM </w:t>
      </w:r>
      <w:r w:rsidR="00885488" w:rsidRPr="00794880">
        <w:rPr>
          <w:rStyle w:val="Incipit"/>
          <w:lang w:val="pt-PT"/>
        </w:rPr>
        <w:t>Ecce</w:t>
      </w:r>
      <w:r w:rsidR="005A362F" w:rsidRPr="005A362F">
        <w:rPr>
          <w:i/>
          <w:lang w:val="pt-PT"/>
        </w:rPr>
        <w:t xml:space="preserve"> </w:t>
      </w:r>
      <w:r w:rsidR="00885488" w:rsidRPr="00794880">
        <w:rPr>
          <w:rStyle w:val="Incipit"/>
          <w:lang w:val="pt-PT"/>
        </w:rPr>
        <w:t>ego</w:t>
      </w:r>
      <w:r w:rsidR="005A362F" w:rsidRPr="005A362F">
        <w:rPr>
          <w:i/>
          <w:lang w:val="pt-PT"/>
        </w:rPr>
        <w:t xml:space="preserve"> </w:t>
      </w:r>
      <w:r w:rsidR="00885488" w:rsidRPr="00794880">
        <w:rPr>
          <w:rStyle w:val="Incipit"/>
          <w:lang w:val="pt-PT"/>
        </w:rPr>
        <w:t>mitto</w:t>
      </w:r>
      <w:r w:rsidR="005A362F" w:rsidRPr="005A362F">
        <w:rPr>
          <w:i/>
          <w:lang w:val="pt-PT"/>
        </w:rPr>
        <w:t xml:space="preserve"> </w:t>
      </w:r>
      <w:r w:rsidR="000F4FB4" w:rsidRPr="00794880">
        <w:rPr>
          <w:rStyle w:val="Incipit"/>
          <w:lang w:val="pt-PT"/>
        </w:rPr>
        <w:t>vos</w:t>
      </w:r>
      <w:r w:rsidR="00885488" w:rsidRPr="00B779A9">
        <w:rPr>
          <w:lang w:val="pt-PT"/>
        </w:rPr>
        <w:t xml:space="preserve">. </w:t>
      </w:r>
      <w:r w:rsidR="00DD7F3B">
        <w:rPr>
          <w:lang w:val="pt-PT"/>
        </w:rPr>
        <w:t xml:space="preserve">Suffragium </w:t>
      </w:r>
      <w:r w:rsidR="00BA24A1" w:rsidRPr="00B779A9">
        <w:rPr>
          <w:lang w:val="pt-PT"/>
        </w:rPr>
        <w:t>[</w:t>
      </w:r>
      <w:r w:rsidR="00DD7F3B">
        <w:rPr>
          <w:lang w:val="pt-PT"/>
        </w:rPr>
        <w:t>d</w:t>
      </w:r>
      <w:r w:rsidR="00885488" w:rsidRPr="00B779A9">
        <w:rPr>
          <w:lang w:val="pt-PT"/>
        </w:rPr>
        <w:t>e beata virgine</w:t>
      </w:r>
      <w:r w:rsidR="00BA24A1" w:rsidRPr="00B779A9">
        <w:rPr>
          <w:lang w:val="pt-PT"/>
        </w:rPr>
        <w:t>]</w:t>
      </w:r>
      <w:r w:rsidR="00885488" w:rsidRPr="00B779A9">
        <w:rPr>
          <w:lang w:val="pt-PT"/>
        </w:rPr>
        <w:t xml:space="preserve"> </w:t>
      </w:r>
      <w:r w:rsidR="00DD7F3B">
        <w:rPr>
          <w:lang w:val="pt-PT"/>
        </w:rPr>
        <w:t>[</w:t>
      </w:r>
      <w:r w:rsidR="00885488" w:rsidRPr="00B779A9">
        <w:rPr>
          <w:lang w:val="pt-PT"/>
        </w:rPr>
        <w:t>AC</w:t>
      </w:r>
      <w:r w:rsidR="00DD7F3B">
        <w:rPr>
          <w:lang w:val="pt-PT"/>
        </w:rPr>
        <w:t>]</w:t>
      </w:r>
      <w:r w:rsidR="00885488" w:rsidRPr="00B779A9">
        <w:rPr>
          <w:lang w:val="pt-PT"/>
        </w:rPr>
        <w:t xml:space="preserve"> </w:t>
      </w:r>
      <w:r w:rsidR="00885488" w:rsidRPr="00794880">
        <w:rPr>
          <w:rStyle w:val="Incipit"/>
          <w:lang w:val="pt-PT"/>
        </w:rPr>
        <w:t>Omnium</w:t>
      </w:r>
      <w:r w:rsidR="005A362F" w:rsidRPr="005A362F">
        <w:rPr>
          <w:i/>
          <w:lang w:val="pt-PT"/>
        </w:rPr>
        <w:t xml:space="preserve"> </w:t>
      </w:r>
      <w:r w:rsidR="00885488" w:rsidRPr="00794880">
        <w:rPr>
          <w:rStyle w:val="Incipit"/>
          <w:lang w:val="pt-PT"/>
        </w:rPr>
        <w:t>rerum</w:t>
      </w:r>
      <w:r w:rsidR="00885488" w:rsidRPr="00B779A9">
        <w:rPr>
          <w:lang w:val="pt-PT"/>
        </w:rPr>
        <w:t xml:space="preserve">. </w:t>
      </w:r>
      <w:r w:rsidR="004E2543" w:rsidRPr="00B779A9">
        <w:rPr>
          <w:lang w:val="pt-PT"/>
        </w:rPr>
        <w:t xml:space="preserve">[BD] </w:t>
      </w:r>
      <w:r w:rsidR="005F6F99" w:rsidRPr="00794880">
        <w:rPr>
          <w:rStyle w:val="Incipit"/>
          <w:lang w:val="pt-PT"/>
        </w:rPr>
        <w:t>Benedicamus</w:t>
      </w:r>
      <w:r w:rsidR="004E2543" w:rsidRPr="00B779A9">
        <w:rPr>
          <w:lang w:val="pt-PT"/>
        </w:rPr>
        <w:t xml:space="preserve"> d</w:t>
      </w:r>
      <w:r w:rsidR="00885488" w:rsidRPr="00B779A9">
        <w:rPr>
          <w:lang w:val="pt-PT"/>
        </w:rPr>
        <w:t>e apostolis.</w:t>
      </w:r>
    </w:p>
    <w:p w:rsidR="00885488" w:rsidRPr="003D0C23" w:rsidRDefault="002118A2" w:rsidP="00415109">
      <w:pPr>
        <w:rPr>
          <w:lang w:val="es-ES"/>
        </w:rPr>
      </w:pPr>
      <w:r w:rsidRPr="003D0C23">
        <w:rPr>
          <w:rStyle w:val="Time1"/>
          <w:lang w:val="es-ES"/>
        </w:rPr>
        <w:t>Ad completorium</w:t>
      </w:r>
      <w:r w:rsidR="00885488" w:rsidRPr="003D0C23">
        <w:rPr>
          <w:lang w:val="es-ES"/>
        </w:rPr>
        <w:t xml:space="preserve"> HY </w:t>
      </w:r>
      <w:r w:rsidR="00885488" w:rsidRPr="003D0C23">
        <w:rPr>
          <w:rStyle w:val="Incipit"/>
          <w:lang w:val="es-ES"/>
        </w:rPr>
        <w:t>Te</w:t>
      </w:r>
      <w:r w:rsidR="005A362F" w:rsidRPr="003D0C23">
        <w:rPr>
          <w:i/>
          <w:lang w:val="es-ES"/>
        </w:rPr>
        <w:t xml:space="preserve"> </w:t>
      </w:r>
      <w:r w:rsidR="00885488" w:rsidRPr="003D0C23">
        <w:rPr>
          <w:rStyle w:val="Incipit"/>
          <w:lang w:val="es-ES"/>
        </w:rPr>
        <w:t>lucis</w:t>
      </w:r>
      <w:r w:rsidR="005A362F" w:rsidRPr="003D0C23">
        <w:rPr>
          <w:i/>
          <w:lang w:val="es-ES"/>
        </w:rPr>
        <w:t xml:space="preserve"> </w:t>
      </w:r>
      <w:r w:rsidR="00885488" w:rsidRPr="003D0C23">
        <w:rPr>
          <w:rStyle w:val="Incipit"/>
          <w:lang w:val="es-ES"/>
        </w:rPr>
        <w:t>ante</w:t>
      </w:r>
      <w:r w:rsidR="00885488" w:rsidRPr="003D0C23">
        <w:rPr>
          <w:lang w:val="es-ES"/>
        </w:rPr>
        <w:t xml:space="preserve">. AD </w:t>
      </w:r>
      <w:r w:rsidR="00885488" w:rsidRPr="003D0C23">
        <w:rPr>
          <w:rStyle w:val="Incipit"/>
          <w:lang w:val="es-ES"/>
        </w:rPr>
        <w:t>Pacem</w:t>
      </w:r>
      <w:r w:rsidR="005A362F" w:rsidRPr="003D0C23">
        <w:rPr>
          <w:i/>
          <w:lang w:val="es-ES"/>
        </w:rPr>
        <w:t xml:space="preserve"> </w:t>
      </w:r>
      <w:r w:rsidR="00885488" w:rsidRPr="003D0C23">
        <w:rPr>
          <w:rStyle w:val="Incipit"/>
          <w:lang w:val="es-ES"/>
        </w:rPr>
        <w:t>tuam</w:t>
      </w:r>
      <w:r w:rsidR="00885488" w:rsidRPr="003D0C23">
        <w:rPr>
          <w:lang w:val="es-ES"/>
        </w:rPr>
        <w:t>.</w:t>
      </w:r>
    </w:p>
    <w:p w:rsidR="00885488" w:rsidRPr="003D0C23" w:rsidRDefault="002118A2" w:rsidP="00415109">
      <w:pPr>
        <w:rPr>
          <w:lang w:val="es-ES"/>
        </w:rPr>
      </w:pPr>
      <w:r w:rsidRPr="003D0C23">
        <w:rPr>
          <w:rStyle w:val="Time1"/>
          <w:lang w:val="es-ES"/>
        </w:rPr>
        <w:lastRenderedPageBreak/>
        <w:t>Ad matutinum</w:t>
      </w:r>
      <w:r w:rsidR="00885488" w:rsidRPr="003D0C23">
        <w:rPr>
          <w:lang w:val="es-ES"/>
        </w:rPr>
        <w:t xml:space="preserve"> omnia ut de apostolis in </w:t>
      </w:r>
      <w:r w:rsidR="009772E9" w:rsidRPr="003D0C23">
        <w:rPr>
          <w:lang w:val="es-ES"/>
        </w:rPr>
        <w:t>commu</w:t>
      </w:r>
      <w:r w:rsidR="00885488" w:rsidRPr="003D0C23">
        <w:rPr>
          <w:lang w:val="es-ES"/>
        </w:rPr>
        <w:t xml:space="preserve">ni cantamus exceptis lectionibus et </w:t>
      </w:r>
      <w:r w:rsidR="00872B44" w:rsidRPr="003D0C23">
        <w:rPr>
          <w:lang w:val="es-ES"/>
        </w:rPr>
        <w:t>evang</w:t>
      </w:r>
      <w:r w:rsidR="00885488" w:rsidRPr="003D0C23">
        <w:rPr>
          <w:lang w:val="es-ES"/>
        </w:rPr>
        <w:t xml:space="preserve">elio. </w:t>
      </w:r>
      <w:r w:rsidR="004E2543" w:rsidRPr="003D0C23">
        <w:rPr>
          <w:lang w:val="es-ES"/>
        </w:rPr>
        <w:t>LS</w:t>
      </w:r>
      <w:r w:rsidR="00885488" w:rsidRPr="003D0C23">
        <w:rPr>
          <w:lang w:val="es-ES"/>
        </w:rPr>
        <w:t xml:space="preserve"> </w:t>
      </w:r>
      <w:r w:rsidR="00885488" w:rsidRPr="003D0C23">
        <w:rPr>
          <w:rStyle w:val="Incipit"/>
          <w:lang w:val="es-ES"/>
        </w:rPr>
        <w:t>Nemo</w:t>
      </w:r>
      <w:r w:rsidR="005A362F" w:rsidRPr="003D0C23">
        <w:rPr>
          <w:rStyle w:val="Incipit"/>
          <w:lang w:val="es-ES"/>
        </w:rPr>
        <w:t xml:space="preserve"> </w:t>
      </w:r>
      <w:r w:rsidR="00885488" w:rsidRPr="003D0C23">
        <w:rPr>
          <w:rStyle w:val="Incipit"/>
          <w:lang w:val="es-ES"/>
        </w:rPr>
        <w:t>cito</w:t>
      </w:r>
      <w:r w:rsidR="005A362F" w:rsidRPr="003D0C23">
        <w:rPr>
          <w:rStyle w:val="Incipit"/>
          <w:lang w:val="es-ES"/>
        </w:rPr>
        <w:t xml:space="preserve"> </w:t>
      </w:r>
      <w:r w:rsidR="00885488" w:rsidRPr="003D0C23">
        <w:rPr>
          <w:rStyle w:val="Incipit"/>
          <w:lang w:val="es-ES"/>
        </w:rPr>
        <w:t>m</w:t>
      </w:r>
      <w:r w:rsidR="009772E9" w:rsidRPr="003D0C23">
        <w:rPr>
          <w:rStyle w:val="Incipit"/>
          <w:lang w:val="es-ES"/>
        </w:rPr>
        <w:t>ove</w:t>
      </w:r>
      <w:r w:rsidR="00885488" w:rsidRPr="003D0C23">
        <w:rPr>
          <w:rStyle w:val="Incipit"/>
          <w:lang w:val="es-ES"/>
        </w:rPr>
        <w:t>ri</w:t>
      </w:r>
      <w:r w:rsidR="005A362F" w:rsidRPr="003D0C23">
        <w:rPr>
          <w:rStyle w:val="Incipit"/>
          <w:lang w:val="es-ES"/>
        </w:rPr>
        <w:t xml:space="preserve"> </w:t>
      </w:r>
      <w:r w:rsidR="00885488" w:rsidRPr="003D0C23">
        <w:rPr>
          <w:rStyle w:val="Incipit"/>
          <w:lang w:val="es-ES"/>
        </w:rPr>
        <w:t>debet</w:t>
      </w:r>
      <w:r w:rsidR="005A362F" w:rsidRPr="003D0C23">
        <w:rPr>
          <w:rStyle w:val="Incipit"/>
          <w:lang w:val="es-ES"/>
        </w:rPr>
        <w:t xml:space="preserve"> </w:t>
      </w:r>
      <w:r w:rsidR="00885488" w:rsidRPr="003D0C23">
        <w:rPr>
          <w:rStyle w:val="Incipit"/>
          <w:lang w:val="es-ES"/>
        </w:rPr>
        <w:t>si</w:t>
      </w:r>
      <w:r w:rsidR="005A362F" w:rsidRPr="003D0C23">
        <w:rPr>
          <w:rStyle w:val="Incipit"/>
          <w:lang w:val="es-ES"/>
        </w:rPr>
        <w:t xml:space="preserve"> </w:t>
      </w:r>
      <w:r w:rsidR="00885488" w:rsidRPr="003D0C23">
        <w:rPr>
          <w:rStyle w:val="Incipit"/>
          <w:lang w:val="es-ES"/>
        </w:rPr>
        <w:t>quemlibet</w:t>
      </w:r>
      <w:r w:rsidR="005A362F" w:rsidRPr="003D0C23">
        <w:rPr>
          <w:rStyle w:val="Incipit"/>
          <w:lang w:val="es-ES"/>
        </w:rPr>
        <w:t xml:space="preserve"> </w:t>
      </w:r>
      <w:r w:rsidR="00885488" w:rsidRPr="003D0C23">
        <w:rPr>
          <w:rStyle w:val="Incipit"/>
          <w:lang w:val="es-ES"/>
        </w:rPr>
        <w:t>sanctorum</w:t>
      </w:r>
      <w:r w:rsidR="00885488" w:rsidRPr="003D0C23">
        <w:rPr>
          <w:lang w:val="es-ES"/>
        </w:rPr>
        <w:t xml:space="preserve"> etc. Sequitur statim hom</w:t>
      </w:r>
      <w:r w:rsidR="003B319D" w:rsidRPr="003D0C23">
        <w:rPr>
          <w:lang w:val="es-ES"/>
        </w:rPr>
        <w:t>i</w:t>
      </w:r>
      <w:r w:rsidR="00885488" w:rsidRPr="003D0C23">
        <w:rPr>
          <w:lang w:val="es-ES"/>
        </w:rPr>
        <w:t xml:space="preserve">liam hodierni </w:t>
      </w:r>
      <w:r w:rsidR="00872B44" w:rsidRPr="003D0C23">
        <w:rPr>
          <w:lang w:val="es-ES"/>
        </w:rPr>
        <w:t>evang</w:t>
      </w:r>
      <w:r w:rsidR="00DD7F3B" w:rsidRPr="003D0C23">
        <w:rPr>
          <w:lang w:val="es-ES"/>
        </w:rPr>
        <w:t>elii</w:t>
      </w:r>
      <w:r w:rsidR="00885488" w:rsidRPr="003D0C23">
        <w:rPr>
          <w:lang w:val="es-ES"/>
        </w:rPr>
        <w:t xml:space="preserve"> </w:t>
      </w:r>
      <w:r w:rsidR="00DD7F3B" w:rsidRPr="003D0C23">
        <w:rPr>
          <w:lang w:val="es-ES"/>
        </w:rPr>
        <w:t>[</w:t>
      </w:r>
      <w:r w:rsidR="00885488" w:rsidRPr="003D0C23">
        <w:rPr>
          <w:lang w:val="es-ES"/>
        </w:rPr>
        <w:t>EV</w:t>
      </w:r>
      <w:r w:rsidR="00DD7F3B" w:rsidRPr="003D0C23">
        <w:rPr>
          <w:lang w:val="es-ES"/>
        </w:rPr>
        <w:t>]</w:t>
      </w:r>
      <w:r w:rsidR="00885488" w:rsidRPr="003D0C23">
        <w:rPr>
          <w:lang w:val="es-ES"/>
        </w:rPr>
        <w:t xml:space="preserve"> </w:t>
      </w:r>
      <w:r w:rsidR="00885488" w:rsidRPr="003D0C23">
        <w:rPr>
          <w:rStyle w:val="Incipit"/>
          <w:lang w:val="es-ES"/>
        </w:rPr>
        <w:t>Facta</w:t>
      </w:r>
      <w:r w:rsidR="005A362F" w:rsidRPr="003D0C23">
        <w:rPr>
          <w:rStyle w:val="Incipit"/>
          <w:lang w:val="es-ES"/>
        </w:rPr>
        <w:t xml:space="preserve"> </w:t>
      </w:r>
      <w:r w:rsidR="00885488" w:rsidRPr="003D0C23">
        <w:rPr>
          <w:rStyle w:val="Incipit"/>
          <w:lang w:val="es-ES"/>
        </w:rPr>
        <w:t>est</w:t>
      </w:r>
      <w:r w:rsidR="005A362F" w:rsidRPr="003D0C23">
        <w:rPr>
          <w:rStyle w:val="Incipit"/>
          <w:lang w:val="es-ES"/>
        </w:rPr>
        <w:t xml:space="preserve"> </w:t>
      </w:r>
      <w:r w:rsidR="00885488" w:rsidRPr="003D0C23">
        <w:rPr>
          <w:rStyle w:val="Incipit"/>
          <w:lang w:val="es-ES"/>
        </w:rPr>
        <w:t>contentio</w:t>
      </w:r>
      <w:r w:rsidR="005A362F" w:rsidRPr="003D0C23">
        <w:rPr>
          <w:rStyle w:val="Incipit"/>
          <w:lang w:val="es-ES"/>
        </w:rPr>
        <w:t xml:space="preserve"> </w:t>
      </w:r>
      <w:r w:rsidR="00885488" w:rsidRPr="003D0C23">
        <w:rPr>
          <w:rStyle w:val="Incipit"/>
          <w:lang w:val="es-ES"/>
        </w:rPr>
        <w:t>inter</w:t>
      </w:r>
      <w:r w:rsidR="005A362F" w:rsidRPr="003D0C23">
        <w:rPr>
          <w:rStyle w:val="Incipit"/>
          <w:lang w:val="es-ES"/>
        </w:rPr>
        <w:t xml:space="preserve"> </w:t>
      </w:r>
      <w:r w:rsidR="00885488" w:rsidRPr="003D0C23">
        <w:rPr>
          <w:rStyle w:val="Incipit"/>
          <w:lang w:val="es-ES"/>
        </w:rPr>
        <w:t>discipulos</w:t>
      </w:r>
      <w:r w:rsidR="005A362F" w:rsidRPr="003D0C23">
        <w:rPr>
          <w:rStyle w:val="Incipit"/>
          <w:lang w:val="es-ES"/>
        </w:rPr>
        <w:t xml:space="preserve"> </w:t>
      </w:r>
      <w:r w:rsidR="00885488" w:rsidRPr="003D0C23">
        <w:rPr>
          <w:rStyle w:val="Incipit"/>
          <w:lang w:val="es-ES"/>
        </w:rPr>
        <w:t>Iesu</w:t>
      </w:r>
      <w:r w:rsidR="005A362F" w:rsidRPr="003D0C23">
        <w:rPr>
          <w:rStyle w:val="Incipit"/>
          <w:lang w:val="es-ES"/>
        </w:rPr>
        <w:t xml:space="preserve"> </w:t>
      </w:r>
      <w:r w:rsidR="00885488" w:rsidRPr="003D0C23">
        <w:rPr>
          <w:rStyle w:val="Incipit"/>
          <w:lang w:val="es-ES"/>
        </w:rPr>
        <w:t>quis</w:t>
      </w:r>
      <w:r w:rsidR="005A362F" w:rsidRPr="003D0C23">
        <w:rPr>
          <w:rStyle w:val="Incipit"/>
          <w:lang w:val="es-ES"/>
        </w:rPr>
        <w:t xml:space="preserve"> </w:t>
      </w:r>
      <w:r w:rsidR="00885488" w:rsidRPr="003D0C23">
        <w:rPr>
          <w:rStyle w:val="Incipit"/>
          <w:lang w:val="es-ES"/>
        </w:rPr>
        <w:t>eorum</w:t>
      </w:r>
      <w:r w:rsidR="005A362F" w:rsidRPr="003D0C23">
        <w:rPr>
          <w:rStyle w:val="Incipit"/>
          <w:lang w:val="es-ES"/>
        </w:rPr>
        <w:t xml:space="preserve"> </w:t>
      </w:r>
      <w:r w:rsidR="00DD6B06" w:rsidRPr="003D0C23">
        <w:rPr>
          <w:rStyle w:val="Incipit"/>
          <w:lang w:val="es-ES"/>
        </w:rPr>
        <w:t>vider</w:t>
      </w:r>
      <w:r w:rsidR="00885488" w:rsidRPr="003D0C23">
        <w:rPr>
          <w:rStyle w:val="Incipit"/>
          <w:lang w:val="es-ES"/>
        </w:rPr>
        <w:t>etur</w:t>
      </w:r>
      <w:r w:rsidR="005A362F" w:rsidRPr="003D0C23">
        <w:rPr>
          <w:rStyle w:val="Incipit"/>
          <w:lang w:val="es-ES"/>
        </w:rPr>
        <w:t xml:space="preserve"> </w:t>
      </w:r>
      <w:r w:rsidR="00885488" w:rsidRPr="003D0C23">
        <w:rPr>
          <w:rStyle w:val="Incipit"/>
          <w:lang w:val="es-ES"/>
        </w:rPr>
        <w:t>esse</w:t>
      </w:r>
      <w:r w:rsidR="005A362F" w:rsidRPr="003D0C23">
        <w:rPr>
          <w:rStyle w:val="Incipit"/>
          <w:lang w:val="es-ES"/>
        </w:rPr>
        <w:t xml:space="preserve"> </w:t>
      </w:r>
      <w:r w:rsidR="00885488" w:rsidRPr="003D0C23">
        <w:rPr>
          <w:rStyle w:val="Incipit"/>
          <w:lang w:val="es-ES"/>
        </w:rPr>
        <w:t>maior</w:t>
      </w:r>
      <w:r w:rsidR="00885488" w:rsidRPr="003D0C23">
        <w:rPr>
          <w:color w:val="000000"/>
          <w:lang w:val="es-ES"/>
        </w:rPr>
        <w:t xml:space="preserve"> etc.</w:t>
      </w:r>
    </w:p>
    <w:p w:rsidR="00885488" w:rsidRDefault="009B6D57" w:rsidP="00415109">
      <w:pPr>
        <w:rPr>
          <w:lang w:val="en-US"/>
        </w:rPr>
      </w:pPr>
      <w:r w:rsidRPr="00736684">
        <w:rPr>
          <w:rStyle w:val="Time1"/>
          <w:lang w:val="en-US"/>
        </w:rPr>
        <w:t>Ad horas</w:t>
      </w:r>
      <w:r w:rsidR="00885488">
        <w:rPr>
          <w:lang w:val="en-US"/>
        </w:rPr>
        <w:t xml:space="preserve"> laudes dicantur.</w:t>
      </w:r>
    </w:p>
    <w:p w:rsidR="00885488" w:rsidRPr="00B779A9" w:rsidRDefault="009B6D57" w:rsidP="00415109">
      <w:pPr>
        <w:rPr>
          <w:lang w:val="pt-PT"/>
        </w:rPr>
      </w:pPr>
      <w:r w:rsidRPr="00736684">
        <w:rPr>
          <w:rStyle w:val="Time1"/>
          <w:lang w:val="en-US"/>
        </w:rPr>
        <w:t>Ad officium</w:t>
      </w:r>
      <w:r w:rsidR="00885488">
        <w:rPr>
          <w:lang w:val="en-US"/>
        </w:rPr>
        <w:t xml:space="preserve"> IN </w:t>
      </w:r>
      <w:r w:rsidR="00077818" w:rsidRPr="00736684">
        <w:rPr>
          <w:rStyle w:val="Incipit"/>
          <w:lang w:val="en-US"/>
        </w:rPr>
        <w:t>Mi</w:t>
      </w:r>
      <w:r w:rsidR="00885488" w:rsidRPr="00736684">
        <w:rPr>
          <w:rStyle w:val="Incipit"/>
          <w:lang w:val="en-US"/>
        </w:rPr>
        <w:t>hi autem nimis</w:t>
      </w:r>
      <w:r w:rsidR="00DD1415">
        <w:rPr>
          <w:lang w:val="en-US"/>
        </w:rPr>
        <w:t>@181.</w:t>
      </w:r>
      <w:r w:rsidR="00885488">
        <w:rPr>
          <w:lang w:val="en-US"/>
        </w:rPr>
        <w:t xml:space="preserve"> </w:t>
      </w:r>
      <w:r w:rsidR="004E2543" w:rsidRPr="00B779A9">
        <w:rPr>
          <w:lang w:val="fr-FR"/>
        </w:rPr>
        <w:t xml:space="preserve">[KY] </w:t>
      </w:r>
      <w:r w:rsidR="00885488" w:rsidRPr="00736684">
        <w:rPr>
          <w:rStyle w:val="Incipit"/>
          <w:lang w:val="fr-FR"/>
        </w:rPr>
        <w:t>Kyrie</w:t>
      </w:r>
      <w:r w:rsidR="00885488" w:rsidRPr="00B779A9">
        <w:rPr>
          <w:lang w:val="fr-FR"/>
        </w:rPr>
        <w:t xml:space="preserve"> et </w:t>
      </w:r>
      <w:r w:rsidR="004E2543" w:rsidRPr="00B779A9">
        <w:rPr>
          <w:lang w:val="fr-FR"/>
        </w:rPr>
        <w:t xml:space="preserve">[SA] </w:t>
      </w:r>
      <w:r w:rsidR="00885488" w:rsidRPr="00736684">
        <w:rPr>
          <w:rStyle w:val="Incipit"/>
          <w:lang w:val="fr-FR"/>
        </w:rPr>
        <w:t>Sanctus</w:t>
      </w:r>
      <w:r w:rsidR="00885488" w:rsidRPr="00B779A9">
        <w:rPr>
          <w:lang w:val="fr-FR"/>
        </w:rPr>
        <w:t xml:space="preserve"> paschale. </w:t>
      </w:r>
      <w:r w:rsidR="00885488" w:rsidRPr="00B779A9">
        <w:rPr>
          <w:lang w:val="pt-PT"/>
        </w:rPr>
        <w:t xml:space="preserve">GR </w:t>
      </w:r>
      <w:r w:rsidR="00885488" w:rsidRPr="00736684">
        <w:rPr>
          <w:rStyle w:val="Incipit"/>
          <w:lang w:val="pt-PT"/>
        </w:rPr>
        <w:t>Constitues eos principes</w:t>
      </w:r>
      <w:r w:rsidR="00DD1415">
        <w:rPr>
          <w:lang w:val="pt-PT"/>
        </w:rPr>
        <w:t>@</w:t>
      </w:r>
      <w:r w:rsidR="00DD1415" w:rsidRPr="00B779A9">
        <w:rPr>
          <w:lang w:val="pt-PT"/>
        </w:rPr>
        <w:t>176.</w:t>
      </w:r>
      <w:r w:rsidR="00885488" w:rsidRPr="00B779A9">
        <w:rPr>
          <w:lang w:val="pt-PT"/>
        </w:rPr>
        <w:t xml:space="preserve"> AL</w:t>
      </w:r>
      <w:r w:rsidR="00D931FA" w:rsidRPr="00B779A9">
        <w:rPr>
          <w:lang w:val="pt-PT"/>
        </w:rPr>
        <w:t>V</w:t>
      </w:r>
      <w:r w:rsidR="00885488" w:rsidRPr="00B779A9">
        <w:rPr>
          <w:lang w:val="pt-PT"/>
        </w:rPr>
        <w:t xml:space="preserve"> </w:t>
      </w:r>
      <w:r w:rsidR="00885488" w:rsidRPr="00736684">
        <w:rPr>
          <w:rStyle w:val="Incipit"/>
          <w:lang w:val="pt-PT"/>
        </w:rPr>
        <w:t>Iam non estis hospites</w:t>
      </w:r>
      <w:r w:rsidR="00DD1415">
        <w:rPr>
          <w:lang w:val="pt-PT"/>
        </w:rPr>
        <w:t>@</w:t>
      </w:r>
      <w:r w:rsidR="00DD1415" w:rsidRPr="00B779A9">
        <w:rPr>
          <w:lang w:val="pt-PT"/>
        </w:rPr>
        <w:t>227.</w:t>
      </w:r>
      <w:r w:rsidR="00885488" w:rsidRPr="00B779A9">
        <w:rPr>
          <w:lang w:val="pt-PT"/>
        </w:rPr>
        <w:t xml:space="preserve"> SE </w:t>
      </w:r>
      <w:r w:rsidR="00885488" w:rsidRPr="00736684">
        <w:rPr>
          <w:rStyle w:val="Incipit"/>
          <w:lang w:val="pt-PT"/>
        </w:rPr>
        <w:t>Clare sanctorum</w:t>
      </w:r>
      <w:r w:rsidR="00DD1415">
        <w:rPr>
          <w:lang w:val="pt-PT"/>
        </w:rPr>
        <w:t>@</w:t>
      </w:r>
      <w:r w:rsidR="00DD1415" w:rsidRPr="00B779A9">
        <w:rPr>
          <w:lang w:val="pt-PT"/>
        </w:rPr>
        <w:t>357.</w:t>
      </w:r>
      <w:r w:rsidR="00885488" w:rsidRPr="00B779A9">
        <w:rPr>
          <w:lang w:val="pt-PT"/>
        </w:rPr>
        <w:t xml:space="preserve"> OF </w:t>
      </w:r>
      <w:r w:rsidR="00885488" w:rsidRPr="00736684">
        <w:rPr>
          <w:rStyle w:val="Incipit"/>
          <w:lang w:val="pt-PT"/>
        </w:rPr>
        <w:t>In omnem terram</w:t>
      </w:r>
      <w:r w:rsidR="00DD1415">
        <w:rPr>
          <w:lang w:val="pt-PT"/>
        </w:rPr>
        <w:t>@</w:t>
      </w:r>
      <w:r w:rsidR="00DD1415" w:rsidRPr="00B779A9">
        <w:rPr>
          <w:lang w:val="pt-PT"/>
        </w:rPr>
        <w:t>178.</w:t>
      </w:r>
      <w:r w:rsidR="00885488" w:rsidRPr="00B779A9">
        <w:rPr>
          <w:lang w:val="pt-PT"/>
        </w:rPr>
        <w:t xml:space="preserve"> CO </w:t>
      </w:r>
      <w:r w:rsidR="00885488" w:rsidRPr="00736684">
        <w:rPr>
          <w:rStyle w:val="Incipit"/>
          <w:lang w:val="pt-PT"/>
        </w:rPr>
        <w:t xml:space="preserve">Dico autem </w:t>
      </w:r>
      <w:r w:rsidR="001B7479" w:rsidRPr="00736684">
        <w:rPr>
          <w:rStyle w:val="Incipit"/>
          <w:lang w:val="pt-PT"/>
        </w:rPr>
        <w:t>vobis</w:t>
      </w:r>
      <w:r w:rsidR="00885488" w:rsidRPr="00736684">
        <w:rPr>
          <w:rStyle w:val="Incipit"/>
          <w:lang w:val="pt-PT"/>
        </w:rPr>
        <w:t xml:space="preserve"> amicis</w:t>
      </w:r>
      <w:r w:rsidR="00DD1415">
        <w:rPr>
          <w:lang w:val="pt-PT"/>
        </w:rPr>
        <w:t>@</w:t>
      </w:r>
      <w:r w:rsidR="00DD1415" w:rsidRPr="00B779A9">
        <w:rPr>
          <w:lang w:val="pt-PT"/>
        </w:rPr>
        <w:t>182.</w:t>
      </w:r>
    </w:p>
    <w:p w:rsidR="00885488" w:rsidRPr="003D0C23" w:rsidRDefault="009B6D57" w:rsidP="00415109">
      <w:pPr>
        <w:rPr>
          <w:lang w:val="pt-PT"/>
        </w:rPr>
      </w:pPr>
      <w:r w:rsidRPr="00736684">
        <w:rPr>
          <w:rStyle w:val="Time1"/>
          <w:lang w:val="pt-PT"/>
        </w:rPr>
        <w:t>Ad secundas vesperas</w:t>
      </w:r>
      <w:r w:rsidR="00885488" w:rsidRPr="00B779A9">
        <w:rPr>
          <w:lang w:val="pt-PT"/>
        </w:rPr>
        <w:t xml:space="preserve"> AN </w:t>
      </w:r>
      <w:r w:rsidR="00885488" w:rsidRPr="00736684">
        <w:rPr>
          <w:rStyle w:val="Incipit"/>
          <w:lang w:val="pt-PT"/>
        </w:rPr>
        <w:t>Iuravit dominus</w:t>
      </w:r>
      <w:r w:rsidR="00885488" w:rsidRPr="00B779A9">
        <w:rPr>
          <w:lang w:val="pt-PT"/>
        </w:rPr>
        <w:t xml:space="preserve"> cum reliquis. </w:t>
      </w:r>
      <w:r w:rsidR="00885488" w:rsidRPr="003D0C23">
        <w:rPr>
          <w:lang w:val="pt-PT"/>
        </w:rPr>
        <w:t xml:space="preserve">PS </w:t>
      </w:r>
      <w:r w:rsidR="00885488" w:rsidRPr="003D0C23">
        <w:rPr>
          <w:rStyle w:val="Incipit"/>
          <w:lang w:val="pt-PT"/>
        </w:rPr>
        <w:t>Dixit dominus</w:t>
      </w:r>
      <w:r w:rsidR="00885488" w:rsidRPr="003D0C23">
        <w:rPr>
          <w:lang w:val="pt-PT"/>
        </w:rPr>
        <w:t xml:space="preserve">. </w:t>
      </w:r>
      <w:r w:rsidR="00BA24A1" w:rsidRPr="003D0C23">
        <w:rPr>
          <w:lang w:val="pt-PT"/>
        </w:rPr>
        <w:t>[</w:t>
      </w:r>
      <w:r w:rsidR="00885488" w:rsidRPr="003D0C23">
        <w:rPr>
          <w:lang w:val="pt-PT"/>
        </w:rPr>
        <w:t>PS</w:t>
      </w:r>
      <w:r w:rsidR="00BA24A1" w:rsidRPr="003D0C23">
        <w:rPr>
          <w:lang w:val="pt-PT"/>
        </w:rPr>
        <w:t>]</w:t>
      </w:r>
      <w:r w:rsidR="00885488" w:rsidRPr="003D0C23">
        <w:rPr>
          <w:lang w:val="pt-PT"/>
        </w:rPr>
        <w:t xml:space="preserve"> </w:t>
      </w:r>
      <w:r w:rsidR="00885488" w:rsidRPr="003D0C23">
        <w:rPr>
          <w:rStyle w:val="Incipit"/>
          <w:lang w:val="pt-PT"/>
        </w:rPr>
        <w:t>Laudate pueri</w:t>
      </w:r>
      <w:r w:rsidR="00885488" w:rsidRPr="003D0C23">
        <w:rPr>
          <w:lang w:val="pt-PT"/>
        </w:rPr>
        <w:t xml:space="preserve">. </w:t>
      </w:r>
      <w:r w:rsidR="00BA24A1" w:rsidRPr="003D0C23">
        <w:rPr>
          <w:lang w:val="pt-PT"/>
        </w:rPr>
        <w:t>[</w:t>
      </w:r>
      <w:r w:rsidR="00885488" w:rsidRPr="003D0C23">
        <w:rPr>
          <w:lang w:val="pt-PT"/>
        </w:rPr>
        <w:t>PS</w:t>
      </w:r>
      <w:r w:rsidR="00BA24A1" w:rsidRPr="003D0C23">
        <w:rPr>
          <w:lang w:val="pt-PT"/>
        </w:rPr>
        <w:t>]</w:t>
      </w:r>
      <w:r w:rsidR="00885488" w:rsidRPr="003D0C23">
        <w:rPr>
          <w:lang w:val="pt-PT"/>
        </w:rPr>
        <w:t xml:space="preserve"> </w:t>
      </w:r>
      <w:r w:rsidR="00885488" w:rsidRPr="003D0C23">
        <w:rPr>
          <w:rStyle w:val="Incipit"/>
          <w:lang w:val="pt-PT"/>
        </w:rPr>
        <w:t>Credidi</w:t>
      </w:r>
      <w:r w:rsidR="00885488" w:rsidRPr="003D0C23">
        <w:rPr>
          <w:lang w:val="pt-PT"/>
        </w:rPr>
        <w:t xml:space="preserve">. </w:t>
      </w:r>
      <w:r w:rsidR="00BA24A1" w:rsidRPr="003D0C23">
        <w:rPr>
          <w:lang w:val="pt-PT"/>
        </w:rPr>
        <w:t>[</w:t>
      </w:r>
      <w:r w:rsidR="00885488" w:rsidRPr="003D0C23">
        <w:rPr>
          <w:lang w:val="pt-PT"/>
        </w:rPr>
        <w:t>PS</w:t>
      </w:r>
      <w:r w:rsidR="00BA24A1" w:rsidRPr="003D0C23">
        <w:rPr>
          <w:lang w:val="pt-PT"/>
        </w:rPr>
        <w:t>]</w:t>
      </w:r>
      <w:r w:rsidR="00885488" w:rsidRPr="003D0C23">
        <w:rPr>
          <w:lang w:val="pt-PT"/>
        </w:rPr>
        <w:t xml:space="preserve"> </w:t>
      </w:r>
      <w:r w:rsidR="00885488" w:rsidRPr="003D0C23">
        <w:rPr>
          <w:rStyle w:val="Incipit"/>
          <w:lang w:val="pt-PT"/>
        </w:rPr>
        <w:t xml:space="preserve">In </w:t>
      </w:r>
      <w:r w:rsidR="009772E9" w:rsidRPr="003D0C23">
        <w:rPr>
          <w:rStyle w:val="Incipit"/>
          <w:lang w:val="pt-PT"/>
        </w:rPr>
        <w:t>conv</w:t>
      </w:r>
      <w:r w:rsidR="00885488" w:rsidRPr="003D0C23">
        <w:rPr>
          <w:rStyle w:val="Incipit"/>
          <w:lang w:val="pt-PT"/>
        </w:rPr>
        <w:t>ertendo</w:t>
      </w:r>
      <w:r w:rsidR="00885488" w:rsidRPr="003D0C23">
        <w:rPr>
          <w:lang w:val="pt-PT"/>
        </w:rPr>
        <w:t xml:space="preserve">. </w:t>
      </w:r>
      <w:r w:rsidR="00BA24A1" w:rsidRPr="003D0C23">
        <w:rPr>
          <w:lang w:val="pt-PT"/>
        </w:rPr>
        <w:t>[</w:t>
      </w:r>
      <w:r w:rsidR="00885488" w:rsidRPr="003D0C23">
        <w:rPr>
          <w:lang w:val="pt-PT"/>
        </w:rPr>
        <w:t>PS</w:t>
      </w:r>
      <w:r w:rsidR="00BA24A1" w:rsidRPr="003D0C23">
        <w:rPr>
          <w:lang w:val="pt-PT"/>
        </w:rPr>
        <w:t>]</w:t>
      </w:r>
      <w:r w:rsidR="00885488" w:rsidRPr="003D0C23">
        <w:rPr>
          <w:lang w:val="pt-PT"/>
        </w:rPr>
        <w:t xml:space="preserve"> </w:t>
      </w:r>
      <w:r w:rsidR="00885488" w:rsidRPr="003D0C23">
        <w:rPr>
          <w:rStyle w:val="Incipit"/>
          <w:lang w:val="pt-PT"/>
        </w:rPr>
        <w:t>Domine probasti</w:t>
      </w:r>
      <w:r w:rsidR="00885488" w:rsidRPr="003D0C23">
        <w:rPr>
          <w:lang w:val="pt-PT"/>
        </w:rPr>
        <w:t xml:space="preserve">. HY </w:t>
      </w:r>
      <w:r w:rsidR="00885488" w:rsidRPr="003D0C23">
        <w:rPr>
          <w:rStyle w:val="Incipit"/>
          <w:lang w:val="pt-PT"/>
        </w:rPr>
        <w:t>Exultet caelum</w:t>
      </w:r>
      <w:r w:rsidR="00885488" w:rsidRPr="003D0C23">
        <w:rPr>
          <w:lang w:val="pt-PT"/>
        </w:rPr>
        <w:t xml:space="preserve">. VS </w:t>
      </w:r>
      <w:r w:rsidR="00885488" w:rsidRPr="003D0C23">
        <w:rPr>
          <w:rStyle w:val="Incipit"/>
          <w:lang w:val="pt-PT"/>
        </w:rPr>
        <w:t xml:space="preserve">Dedisti </w:t>
      </w:r>
      <w:r w:rsidR="00BB1A3E" w:rsidRPr="003D0C23">
        <w:rPr>
          <w:rStyle w:val="Incipit"/>
          <w:lang w:val="pt-PT"/>
        </w:rPr>
        <w:t>hered</w:t>
      </w:r>
      <w:r w:rsidR="00885488" w:rsidRPr="003D0C23">
        <w:rPr>
          <w:rStyle w:val="Incipit"/>
          <w:lang w:val="pt-PT"/>
        </w:rPr>
        <w:t>itatem</w:t>
      </w:r>
      <w:r w:rsidR="00885488" w:rsidRPr="003D0C23">
        <w:rPr>
          <w:lang w:val="pt-PT"/>
        </w:rPr>
        <w:t xml:space="preserve">. AM </w:t>
      </w:r>
      <w:r w:rsidR="00885488" w:rsidRPr="003D0C23">
        <w:rPr>
          <w:rStyle w:val="Incipit"/>
          <w:lang w:val="pt-PT"/>
        </w:rPr>
        <w:t>Beati eritis</w:t>
      </w:r>
      <w:r w:rsidR="00885488" w:rsidRPr="003D0C23">
        <w:rPr>
          <w:lang w:val="pt-PT"/>
        </w:rPr>
        <w:t>.</w:t>
      </w:r>
    </w:p>
    <w:p w:rsidR="00885488" w:rsidRPr="003D0C23" w:rsidRDefault="00DD7F3B" w:rsidP="00415109">
      <w:pPr>
        <w:pStyle w:val="berschrift1"/>
        <w:rPr>
          <w:lang w:val="pt-PT"/>
        </w:rPr>
      </w:pPr>
      <w:r w:rsidRPr="003D0C23">
        <w:rPr>
          <w:lang w:val="pt-PT"/>
        </w:rPr>
        <w:t xml:space="preserve">(40r) </w:t>
      </w:r>
      <w:r w:rsidR="00885488" w:rsidRPr="003D0C23">
        <w:rPr>
          <w:lang w:val="pt-PT"/>
        </w:rPr>
        <w:t>DOMINICA DECIMA POST TRINITATIS</w:t>
      </w:r>
    </w:p>
    <w:p w:rsidR="00885488" w:rsidRPr="003D0C23" w:rsidRDefault="009B6D57" w:rsidP="00415109">
      <w:pPr>
        <w:rPr>
          <w:lang w:val="es-ES"/>
        </w:rPr>
      </w:pPr>
      <w:r w:rsidRPr="003D0C23">
        <w:rPr>
          <w:rStyle w:val="Time1"/>
          <w:lang w:val="es-ES"/>
        </w:rPr>
        <w:t>Ad vesperas</w:t>
      </w:r>
      <w:r w:rsidRPr="003D0C23">
        <w:rPr>
          <w:lang w:val="es-ES"/>
        </w:rPr>
        <w:t xml:space="preserve"> </w:t>
      </w:r>
      <w:r w:rsidR="00885488" w:rsidRPr="003D0C23">
        <w:rPr>
          <w:lang w:val="es-ES"/>
        </w:rPr>
        <w:t xml:space="preserve">RP </w:t>
      </w:r>
      <w:r w:rsidR="00116A20" w:rsidRPr="003D0C23">
        <w:rPr>
          <w:rStyle w:val="Incipit"/>
          <w:lang w:val="es-ES"/>
        </w:rPr>
        <w:t>|I::leer|</w:t>
      </w:r>
      <w:r w:rsidR="00885488" w:rsidRPr="003D0C23">
        <w:rPr>
          <w:lang w:val="es-ES"/>
        </w:rPr>
        <w:t xml:space="preserve">. HY </w:t>
      </w:r>
      <w:r w:rsidR="00885488" w:rsidRPr="003D0C23">
        <w:rPr>
          <w:rStyle w:val="Incipit"/>
          <w:lang w:val="es-ES"/>
        </w:rPr>
        <w:t>O lux beata</w:t>
      </w:r>
      <w:r w:rsidR="00885488" w:rsidRPr="003D0C23">
        <w:rPr>
          <w:lang w:val="es-ES"/>
        </w:rPr>
        <w:t xml:space="preserve">. VS </w:t>
      </w:r>
      <w:r w:rsidR="00885488" w:rsidRPr="003D0C23">
        <w:rPr>
          <w:rStyle w:val="Incipit"/>
          <w:lang w:val="es-ES"/>
        </w:rPr>
        <w:t>Vespertina oratio</w:t>
      </w:r>
      <w:r w:rsidR="00885488" w:rsidRPr="003D0C23">
        <w:rPr>
          <w:lang w:val="es-ES"/>
        </w:rPr>
        <w:t xml:space="preserve">. AM </w:t>
      </w:r>
      <w:r w:rsidR="00885488" w:rsidRPr="003D0C23">
        <w:rPr>
          <w:rStyle w:val="Incipit"/>
          <w:lang w:val="es-ES"/>
        </w:rPr>
        <w:t>Dominus possedit me</w:t>
      </w:r>
      <w:r w:rsidR="00885488" w:rsidRPr="003D0C23">
        <w:rPr>
          <w:lang w:val="es-ES"/>
        </w:rPr>
        <w:t>.</w:t>
      </w:r>
    </w:p>
    <w:p w:rsidR="00885488" w:rsidRPr="003D0C23" w:rsidRDefault="009B6D57" w:rsidP="00415109">
      <w:pPr>
        <w:rPr>
          <w:lang w:val="es-ES"/>
        </w:rPr>
      </w:pPr>
      <w:r w:rsidRPr="003D0C23">
        <w:rPr>
          <w:rStyle w:val="Time1"/>
          <w:lang w:val="es-ES"/>
        </w:rPr>
        <w:t>Ad matutinum</w:t>
      </w:r>
      <w:r w:rsidR="00885488" w:rsidRPr="003D0C23">
        <w:rPr>
          <w:lang w:val="es-ES"/>
        </w:rPr>
        <w:t xml:space="preserve"> AB </w:t>
      </w:r>
      <w:r w:rsidR="00885488" w:rsidRPr="003D0C23">
        <w:rPr>
          <w:rStyle w:val="Incipit"/>
          <w:lang w:val="es-ES"/>
        </w:rPr>
        <w:t>Cum appropinquaret dominus Hierusalem</w:t>
      </w:r>
      <w:r w:rsidR="00885488" w:rsidRPr="003D0C23">
        <w:rPr>
          <w:lang w:val="es-ES"/>
        </w:rPr>
        <w:t xml:space="preserve">. EV </w:t>
      </w:r>
      <w:r w:rsidR="00885488" w:rsidRPr="003D0C23">
        <w:rPr>
          <w:rStyle w:val="Incipit"/>
          <w:lang w:val="es-ES"/>
        </w:rPr>
        <w:t>Cum appro</w:t>
      </w:r>
      <w:r w:rsidR="00D931FA" w:rsidRPr="003D0C23">
        <w:rPr>
          <w:rStyle w:val="Incipit"/>
          <w:lang w:val="es-ES"/>
        </w:rPr>
        <w:t>pinquasset Iesus Hierosolimam v</w:t>
      </w:r>
      <w:r w:rsidR="00885488" w:rsidRPr="003D0C23">
        <w:rPr>
          <w:rStyle w:val="Incipit"/>
          <w:lang w:val="es-ES"/>
        </w:rPr>
        <w:t>idens ci</w:t>
      </w:r>
      <w:r w:rsidR="00D66EA2" w:rsidRPr="003D0C23">
        <w:rPr>
          <w:rStyle w:val="Incipit"/>
          <w:lang w:val="es-ES"/>
        </w:rPr>
        <w:t>vita</w:t>
      </w:r>
      <w:r w:rsidR="00077818" w:rsidRPr="003D0C23">
        <w:rPr>
          <w:rStyle w:val="Incipit"/>
          <w:lang w:val="es-ES"/>
        </w:rPr>
        <w:t>tem flev</w:t>
      </w:r>
      <w:r w:rsidR="00885488" w:rsidRPr="003D0C23">
        <w:rPr>
          <w:rStyle w:val="Incipit"/>
          <w:lang w:val="es-ES"/>
        </w:rPr>
        <w:t>it super illam dicens</w:t>
      </w:r>
      <w:r w:rsidR="00885488" w:rsidRPr="003D0C23">
        <w:rPr>
          <w:lang w:val="es-ES"/>
        </w:rPr>
        <w:t>.</w:t>
      </w:r>
    </w:p>
    <w:p w:rsidR="00885488" w:rsidRPr="003D0C23" w:rsidRDefault="009B6D57" w:rsidP="00415109">
      <w:pPr>
        <w:rPr>
          <w:lang w:val="es-ES"/>
        </w:rPr>
      </w:pPr>
      <w:r w:rsidRPr="003D0C23">
        <w:rPr>
          <w:rStyle w:val="Time1"/>
          <w:lang w:val="es-ES"/>
        </w:rPr>
        <w:t>Ad missam</w:t>
      </w:r>
      <w:r w:rsidR="00885488" w:rsidRPr="003D0C23">
        <w:rPr>
          <w:lang w:val="es-ES"/>
        </w:rPr>
        <w:t xml:space="preserve"> IN </w:t>
      </w:r>
      <w:r w:rsidR="00885488" w:rsidRPr="003D0C23">
        <w:rPr>
          <w:rStyle w:val="Incipit"/>
          <w:lang w:val="es-ES"/>
        </w:rPr>
        <w:t>Dum clamarem ad dominum</w:t>
      </w:r>
      <w:r w:rsidR="00DD1415" w:rsidRPr="003D0C23">
        <w:rPr>
          <w:lang w:val="es-ES"/>
        </w:rPr>
        <w:t>@56.</w:t>
      </w:r>
      <w:r w:rsidR="00885488" w:rsidRPr="003D0C23">
        <w:rPr>
          <w:lang w:val="es-ES"/>
        </w:rPr>
        <w:t xml:space="preserve"> GR </w:t>
      </w:r>
      <w:r w:rsidR="00885488" w:rsidRPr="003D0C23">
        <w:rPr>
          <w:rStyle w:val="Incipit"/>
          <w:lang w:val="es-ES"/>
        </w:rPr>
        <w:t>Custodi me domine</w:t>
      </w:r>
      <w:r w:rsidR="00DD1415" w:rsidRPr="003D0C23">
        <w:rPr>
          <w:lang w:val="es-ES"/>
        </w:rPr>
        <w:t>@66.</w:t>
      </w:r>
      <w:r w:rsidR="00885488" w:rsidRPr="003D0C23">
        <w:rPr>
          <w:lang w:val="es-ES"/>
        </w:rPr>
        <w:t xml:space="preserve"> AL</w:t>
      </w:r>
      <w:r w:rsidR="00D931FA" w:rsidRPr="003D0C23">
        <w:rPr>
          <w:lang w:val="es-ES"/>
        </w:rPr>
        <w:t>V</w:t>
      </w:r>
      <w:r w:rsidR="00885488" w:rsidRPr="003D0C23">
        <w:rPr>
          <w:lang w:val="es-ES"/>
        </w:rPr>
        <w:t xml:space="preserve"> </w:t>
      </w:r>
      <w:r w:rsidR="00885488" w:rsidRPr="003D0C23">
        <w:rPr>
          <w:rStyle w:val="Incipit"/>
          <w:lang w:val="es-ES"/>
        </w:rPr>
        <w:t>Exultate deo</w:t>
      </w:r>
      <w:r w:rsidR="00885488" w:rsidRPr="003D0C23">
        <w:rPr>
          <w:lang w:val="es-ES"/>
        </w:rPr>
        <w:t xml:space="preserve">. SE </w:t>
      </w:r>
      <w:r w:rsidR="00885488" w:rsidRPr="003D0C23">
        <w:rPr>
          <w:rStyle w:val="Incipit"/>
          <w:lang w:val="es-ES"/>
        </w:rPr>
        <w:t>Benedictio summae</w:t>
      </w:r>
      <w:r w:rsidR="00DD1415" w:rsidRPr="003D0C23">
        <w:rPr>
          <w:lang w:val="es-ES"/>
        </w:rPr>
        <w:t>@301.</w:t>
      </w:r>
      <w:r w:rsidR="00885488" w:rsidRPr="003D0C23">
        <w:rPr>
          <w:lang w:val="es-ES"/>
        </w:rPr>
        <w:t xml:space="preserve"> OF </w:t>
      </w:r>
      <w:r w:rsidR="00885488" w:rsidRPr="003D0C23">
        <w:rPr>
          <w:rStyle w:val="Incipit"/>
          <w:lang w:val="es-ES"/>
        </w:rPr>
        <w:t xml:space="preserve">Ad te </w:t>
      </w:r>
      <w:r w:rsidR="00BA24A1" w:rsidRPr="003D0C23">
        <w:rPr>
          <w:rStyle w:val="Incipit"/>
          <w:lang w:val="es-ES"/>
        </w:rPr>
        <w:t>[</w:t>
      </w:r>
      <w:r w:rsidR="00885488" w:rsidRPr="003D0C23">
        <w:rPr>
          <w:rStyle w:val="Incipit"/>
          <w:lang w:val="es-ES"/>
        </w:rPr>
        <w:t>domine</w:t>
      </w:r>
      <w:r w:rsidR="00BA24A1" w:rsidRPr="003D0C23">
        <w:rPr>
          <w:rStyle w:val="Incipit"/>
          <w:lang w:val="es-ES"/>
        </w:rPr>
        <w:t>]</w:t>
      </w:r>
      <w:r w:rsidR="00885488" w:rsidRPr="003D0C23">
        <w:rPr>
          <w:rStyle w:val="Incipit"/>
          <w:lang w:val="es-ES"/>
        </w:rPr>
        <w:t xml:space="preserve"> le</w:t>
      </w:r>
      <w:r w:rsidR="00872B44" w:rsidRPr="003D0C23">
        <w:rPr>
          <w:rStyle w:val="Incipit"/>
          <w:lang w:val="es-ES"/>
        </w:rPr>
        <w:t>vavi</w:t>
      </w:r>
      <w:r w:rsidR="00DD1415" w:rsidRPr="003D0C23">
        <w:rPr>
          <w:lang w:val="es-ES"/>
        </w:rPr>
        <w:t>@1.</w:t>
      </w:r>
      <w:r w:rsidR="00885488" w:rsidRPr="003D0C23">
        <w:rPr>
          <w:lang w:val="es-ES"/>
        </w:rPr>
        <w:t xml:space="preserve"> CO </w:t>
      </w:r>
      <w:r w:rsidR="00885488" w:rsidRPr="003D0C23">
        <w:rPr>
          <w:rStyle w:val="Incipit"/>
          <w:lang w:val="es-ES"/>
        </w:rPr>
        <w:t>Acceptabis sacrificium</w:t>
      </w:r>
      <w:r w:rsidR="00DD1415" w:rsidRPr="003D0C23">
        <w:rPr>
          <w:lang w:val="es-ES"/>
        </w:rPr>
        <w:t>@56.</w:t>
      </w:r>
    </w:p>
    <w:p w:rsidR="00885488" w:rsidRPr="003D0C23" w:rsidRDefault="009B6D57" w:rsidP="00415109">
      <w:pPr>
        <w:rPr>
          <w:lang w:val="es-ES"/>
        </w:rPr>
      </w:pPr>
      <w:r w:rsidRPr="003D0C23">
        <w:rPr>
          <w:rStyle w:val="Time1"/>
          <w:lang w:val="es-ES"/>
        </w:rPr>
        <w:t>In secundis vesperis</w:t>
      </w:r>
      <w:r w:rsidR="00885488" w:rsidRPr="003D0C23">
        <w:rPr>
          <w:lang w:val="es-ES"/>
        </w:rPr>
        <w:t xml:space="preserve"> AN </w:t>
      </w:r>
      <w:r w:rsidR="00885488" w:rsidRPr="003D0C23">
        <w:rPr>
          <w:rStyle w:val="Incipit"/>
          <w:lang w:val="es-ES"/>
        </w:rPr>
        <w:t>Videns</w:t>
      </w:r>
      <w:r w:rsidR="005A362F" w:rsidRPr="003D0C23">
        <w:rPr>
          <w:i/>
          <w:lang w:val="es-ES"/>
        </w:rPr>
        <w:t xml:space="preserve"> </w:t>
      </w:r>
      <w:r w:rsidR="00885488" w:rsidRPr="003D0C23">
        <w:rPr>
          <w:rStyle w:val="Incipit"/>
          <w:lang w:val="es-ES"/>
        </w:rPr>
        <w:t>dominus</w:t>
      </w:r>
      <w:r w:rsidR="005A362F" w:rsidRPr="003D0C23">
        <w:rPr>
          <w:i/>
          <w:lang w:val="es-ES"/>
        </w:rPr>
        <w:t xml:space="preserve"> </w:t>
      </w:r>
      <w:r w:rsidR="00885488" w:rsidRPr="003D0C23">
        <w:rPr>
          <w:rStyle w:val="Incipit"/>
          <w:lang w:val="es-ES"/>
        </w:rPr>
        <w:t>ci</w:t>
      </w:r>
      <w:r w:rsidR="00D66EA2" w:rsidRPr="003D0C23">
        <w:rPr>
          <w:rStyle w:val="Incipit"/>
          <w:lang w:val="es-ES"/>
        </w:rPr>
        <w:t>vita</w:t>
      </w:r>
      <w:r w:rsidR="00885488" w:rsidRPr="003D0C23">
        <w:rPr>
          <w:rStyle w:val="Incipit"/>
          <w:lang w:val="es-ES"/>
        </w:rPr>
        <w:t>tem</w:t>
      </w:r>
      <w:r w:rsidR="00885488" w:rsidRPr="003D0C23">
        <w:rPr>
          <w:lang w:val="es-ES"/>
        </w:rPr>
        <w:t>.</w:t>
      </w:r>
    </w:p>
    <w:p w:rsidR="00885488" w:rsidRPr="00736684" w:rsidRDefault="001F6676" w:rsidP="00415109">
      <w:pPr>
        <w:pStyle w:val="berschrift1"/>
        <w:rPr>
          <w:lang w:val="pt-PT"/>
        </w:rPr>
      </w:pPr>
      <w:r w:rsidRPr="00736684">
        <w:rPr>
          <w:lang w:val="pt-PT"/>
        </w:rPr>
        <w:t>DE SANCTO RUF</w:t>
      </w:r>
      <w:r w:rsidR="009B6D57" w:rsidRPr="00736684">
        <w:rPr>
          <w:lang w:val="pt-PT"/>
        </w:rPr>
        <w:t>O MARTYRE</w:t>
      </w:r>
    </w:p>
    <w:p w:rsidR="00885488" w:rsidRPr="00736684" w:rsidRDefault="009B6D57" w:rsidP="00415109">
      <w:pPr>
        <w:rPr>
          <w:lang w:val="pt-PT"/>
        </w:rPr>
      </w:pPr>
      <w:r w:rsidRPr="00736684">
        <w:rPr>
          <w:rStyle w:val="Time1"/>
          <w:lang w:val="pt-PT"/>
        </w:rPr>
        <w:t>Ad vesperas</w:t>
      </w:r>
      <w:r w:rsidR="00885488" w:rsidRPr="00736684">
        <w:rPr>
          <w:lang w:val="pt-PT"/>
        </w:rPr>
        <w:t xml:space="preserve"> AN </w:t>
      </w:r>
      <w:r w:rsidR="00885488" w:rsidRPr="00736684">
        <w:rPr>
          <w:rStyle w:val="Incipit"/>
          <w:lang w:val="pt-PT"/>
        </w:rPr>
        <w:t>Beatus</w:t>
      </w:r>
      <w:r w:rsidR="005A362F" w:rsidRPr="00736684">
        <w:rPr>
          <w:i/>
          <w:lang w:val="pt-PT"/>
        </w:rPr>
        <w:t xml:space="preserve"> </w:t>
      </w:r>
      <w:r w:rsidR="00C31823" w:rsidRPr="00736684">
        <w:rPr>
          <w:rStyle w:val="Incipit"/>
          <w:lang w:val="pt-PT"/>
        </w:rPr>
        <w:t>vir</w:t>
      </w:r>
      <w:r w:rsidR="00885488" w:rsidRPr="00736684">
        <w:rPr>
          <w:lang w:val="pt-PT"/>
        </w:rPr>
        <w:t>.</w:t>
      </w:r>
    </w:p>
    <w:p w:rsidR="00885488" w:rsidRPr="00736684" w:rsidRDefault="00BA24A1" w:rsidP="00415109">
      <w:pPr>
        <w:rPr>
          <w:lang w:val="pt-PT"/>
        </w:rPr>
      </w:pPr>
      <w:r w:rsidRPr="00736684">
        <w:rPr>
          <w:rStyle w:val="Time1"/>
          <w:lang w:val="pt-PT"/>
        </w:rPr>
        <w:t>[</w:t>
      </w:r>
      <w:r w:rsidR="009B6D57" w:rsidRPr="00736684">
        <w:rPr>
          <w:rStyle w:val="Time1"/>
          <w:lang w:val="pt-PT"/>
        </w:rPr>
        <w:t>Ad laudes</w:t>
      </w:r>
      <w:r w:rsidRPr="00736684">
        <w:rPr>
          <w:rStyle w:val="Time1"/>
          <w:lang w:val="pt-PT"/>
        </w:rPr>
        <w:t>]</w:t>
      </w:r>
      <w:r w:rsidR="00885488" w:rsidRPr="00736684">
        <w:rPr>
          <w:lang w:val="pt-PT"/>
        </w:rPr>
        <w:t xml:space="preserve"> AB </w:t>
      </w:r>
      <w:r w:rsidR="00885488" w:rsidRPr="00736684">
        <w:rPr>
          <w:rStyle w:val="Incipit"/>
          <w:lang w:val="pt-PT"/>
        </w:rPr>
        <w:t>Hic vir despiciens mundum</w:t>
      </w:r>
      <w:r w:rsidR="00885488" w:rsidRPr="00736684">
        <w:rPr>
          <w:lang w:val="pt-PT"/>
        </w:rPr>
        <w:t>.</w:t>
      </w:r>
    </w:p>
    <w:p w:rsidR="00885488" w:rsidRPr="00736684" w:rsidRDefault="009B6D57" w:rsidP="00415109">
      <w:pPr>
        <w:pStyle w:val="berschrift1"/>
        <w:rPr>
          <w:lang w:val="pt-PT"/>
        </w:rPr>
      </w:pPr>
      <w:r w:rsidRPr="00736684">
        <w:rPr>
          <w:lang w:val="pt-PT"/>
        </w:rPr>
        <w:t>DE SANCTO AUGUSTINO</w:t>
      </w:r>
    </w:p>
    <w:p w:rsidR="00885488" w:rsidRPr="00736684" w:rsidRDefault="00885488" w:rsidP="00415109">
      <w:pPr>
        <w:rPr>
          <w:lang w:val="pt-PT"/>
        </w:rPr>
      </w:pPr>
      <w:r w:rsidRPr="00736684">
        <w:rPr>
          <w:lang w:val="pt-PT"/>
        </w:rPr>
        <w:t>Sumum festum facimus ut de confessore et pontifice.</w:t>
      </w:r>
    </w:p>
    <w:p w:rsidR="00885488" w:rsidRPr="00B779A9" w:rsidRDefault="009B6D57" w:rsidP="00415109">
      <w:pPr>
        <w:rPr>
          <w:lang w:val="fr-FR"/>
        </w:rPr>
      </w:pPr>
      <w:r w:rsidRPr="00736684">
        <w:rPr>
          <w:rStyle w:val="Time1"/>
          <w:lang w:val="pt-PT"/>
        </w:rPr>
        <w:lastRenderedPageBreak/>
        <w:t>Ad vesperas</w:t>
      </w:r>
      <w:r w:rsidR="00885488" w:rsidRPr="00736684">
        <w:rPr>
          <w:lang w:val="pt-PT"/>
        </w:rPr>
        <w:t xml:space="preserve"> super psalmos AN </w:t>
      </w:r>
      <w:r w:rsidR="00885488" w:rsidRPr="00736684">
        <w:rPr>
          <w:rStyle w:val="Incipit"/>
          <w:lang w:val="pt-PT"/>
        </w:rPr>
        <w:t>Laetare mater nostra Hierusalem</w:t>
      </w:r>
      <w:r w:rsidR="00F44CAE" w:rsidRPr="00736684">
        <w:rPr>
          <w:lang w:val="pt-PT"/>
        </w:rPr>
        <w:t xml:space="preserve"> cum reliquis quatt</w:t>
      </w:r>
      <w:r w:rsidR="00D931FA" w:rsidRPr="00736684">
        <w:rPr>
          <w:lang w:val="pt-PT"/>
        </w:rPr>
        <w:t>u</w:t>
      </w:r>
      <w:r w:rsidR="00F44CAE" w:rsidRPr="00736684">
        <w:rPr>
          <w:lang w:val="pt-PT"/>
        </w:rPr>
        <w:t>o</w:t>
      </w:r>
      <w:r w:rsidR="00D931FA" w:rsidRPr="00736684">
        <w:rPr>
          <w:lang w:val="pt-PT"/>
        </w:rPr>
        <w:t xml:space="preserve">r. </w:t>
      </w:r>
      <w:r w:rsidR="00D931FA" w:rsidRPr="00B779A9">
        <w:rPr>
          <w:lang w:val="it-IT"/>
        </w:rPr>
        <w:t>Psalmi o</w:t>
      </w:r>
      <w:r w:rsidR="00885488" w:rsidRPr="00B779A9">
        <w:rPr>
          <w:lang w:val="it-IT"/>
        </w:rPr>
        <w:t xml:space="preserve">mnia Laudate. RP </w:t>
      </w:r>
      <w:r w:rsidR="00885488" w:rsidRPr="00736684">
        <w:rPr>
          <w:rStyle w:val="Incipit"/>
          <w:lang w:val="it-IT"/>
        </w:rPr>
        <w:t>Verbum dei</w:t>
      </w:r>
      <w:r w:rsidR="00885488" w:rsidRPr="00B779A9">
        <w:rPr>
          <w:lang w:val="it-IT"/>
        </w:rPr>
        <w:t xml:space="preserve">. HY </w:t>
      </w:r>
      <w:r w:rsidR="00885488" w:rsidRPr="00736684">
        <w:rPr>
          <w:rStyle w:val="Incipit"/>
          <w:lang w:val="it-IT"/>
        </w:rPr>
        <w:t>Magne pater Augustine</w:t>
      </w:r>
      <w:r w:rsidR="00885488" w:rsidRPr="00B779A9">
        <w:rPr>
          <w:lang w:val="it-IT"/>
        </w:rPr>
        <w:t xml:space="preserve">. </w:t>
      </w:r>
      <w:r w:rsidR="00885488" w:rsidRPr="00B779A9">
        <w:rPr>
          <w:lang w:val="fr-FR"/>
        </w:rPr>
        <w:t xml:space="preserve">VS </w:t>
      </w:r>
      <w:r w:rsidR="00885488" w:rsidRPr="00736684">
        <w:rPr>
          <w:rStyle w:val="Incipit"/>
          <w:lang w:val="fr-FR"/>
        </w:rPr>
        <w:t>Gloria et honore</w:t>
      </w:r>
      <w:r w:rsidR="00885488" w:rsidRPr="00B779A9">
        <w:rPr>
          <w:lang w:val="fr-FR"/>
        </w:rPr>
        <w:t xml:space="preserve">. AM </w:t>
      </w:r>
      <w:r w:rsidR="00885488" w:rsidRPr="00736684">
        <w:rPr>
          <w:rStyle w:val="Incipit"/>
          <w:lang w:val="fr-FR"/>
        </w:rPr>
        <w:t>Adest dies celebris</w:t>
      </w:r>
      <w:r w:rsidR="00885488" w:rsidRPr="00B779A9">
        <w:rPr>
          <w:lang w:val="fr-FR"/>
        </w:rPr>
        <w:t xml:space="preserve">. </w:t>
      </w:r>
    </w:p>
    <w:p w:rsidR="00885488" w:rsidRPr="00B779A9" w:rsidRDefault="006E51E3" w:rsidP="00415109">
      <w:pPr>
        <w:rPr>
          <w:lang w:val="pt-PT"/>
        </w:rPr>
      </w:pPr>
      <w:r>
        <w:rPr>
          <w:lang w:val="fr-FR"/>
        </w:rPr>
        <w:t>Suffragium d</w:t>
      </w:r>
      <w:r w:rsidR="00D931FA" w:rsidRPr="00B779A9">
        <w:rPr>
          <w:lang w:val="fr-FR"/>
        </w:rPr>
        <w:t xml:space="preserve">e sancto Hermete </w:t>
      </w:r>
      <w:r>
        <w:rPr>
          <w:lang w:val="fr-FR"/>
        </w:rPr>
        <w:t>[</w:t>
      </w:r>
      <w:r w:rsidR="00885488" w:rsidRPr="00B779A9">
        <w:rPr>
          <w:lang w:val="fr-FR"/>
        </w:rPr>
        <w:t>AC</w:t>
      </w:r>
      <w:r>
        <w:rPr>
          <w:lang w:val="fr-FR"/>
        </w:rPr>
        <w:t>]</w:t>
      </w:r>
      <w:r w:rsidR="00885488" w:rsidRPr="00B779A9">
        <w:rPr>
          <w:lang w:val="fr-FR"/>
        </w:rPr>
        <w:t xml:space="preserve"> </w:t>
      </w:r>
      <w:r w:rsidR="00885488" w:rsidRPr="00794880">
        <w:rPr>
          <w:rStyle w:val="Incipit"/>
          <w:lang w:val="fr-FR"/>
        </w:rPr>
        <w:t>Beatus</w:t>
      </w:r>
      <w:r w:rsidR="005A362F" w:rsidRPr="005A362F">
        <w:rPr>
          <w:i/>
          <w:lang w:val="fr-FR"/>
        </w:rPr>
        <w:t xml:space="preserve"> </w:t>
      </w:r>
      <w:r w:rsidR="00C31823" w:rsidRPr="00794880">
        <w:rPr>
          <w:rStyle w:val="Incipit"/>
          <w:lang w:val="fr-FR"/>
        </w:rPr>
        <w:t>vir</w:t>
      </w:r>
      <w:r w:rsidR="005A362F" w:rsidRPr="005A362F">
        <w:rPr>
          <w:i/>
          <w:lang w:val="fr-FR"/>
        </w:rPr>
        <w:t xml:space="preserve"> </w:t>
      </w:r>
      <w:r w:rsidR="00885488" w:rsidRPr="00794880">
        <w:rPr>
          <w:rStyle w:val="Incipit"/>
          <w:lang w:val="fr-FR"/>
        </w:rPr>
        <w:t>qui</w:t>
      </w:r>
      <w:r w:rsidR="005A362F" w:rsidRPr="005A362F">
        <w:rPr>
          <w:i/>
          <w:lang w:val="fr-FR"/>
        </w:rPr>
        <w:t xml:space="preserve"> </w:t>
      </w:r>
      <w:r w:rsidR="00885488" w:rsidRPr="00794880">
        <w:rPr>
          <w:rStyle w:val="Incipit"/>
          <w:lang w:val="fr-FR"/>
        </w:rPr>
        <w:t>suffert</w:t>
      </w:r>
      <w:r w:rsidR="00885488" w:rsidRPr="00B779A9">
        <w:rPr>
          <w:lang w:val="fr-FR"/>
        </w:rPr>
        <w:t xml:space="preserve">. </w:t>
      </w:r>
      <w:r w:rsidR="00885488" w:rsidRPr="00B779A9">
        <w:rPr>
          <w:lang w:val="pt-PT"/>
        </w:rPr>
        <w:t xml:space="preserve">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Omnium</w:t>
      </w:r>
      <w:r w:rsidR="005A362F" w:rsidRPr="005A362F">
        <w:rPr>
          <w:i/>
          <w:lang w:val="pt-PT"/>
        </w:rPr>
        <w:t xml:space="preserve"> </w:t>
      </w:r>
      <w:r w:rsidR="00885488" w:rsidRPr="00794880">
        <w:rPr>
          <w:rStyle w:val="Incipit"/>
          <w:lang w:val="pt-PT"/>
        </w:rPr>
        <w:t>rerum</w:t>
      </w:r>
      <w:r w:rsidR="00885488" w:rsidRPr="00B779A9">
        <w:rPr>
          <w:lang w:val="pt-PT"/>
        </w:rPr>
        <w:t xml:space="preserve">. </w:t>
      </w:r>
      <w:r w:rsidR="00D931FA" w:rsidRPr="00B779A9">
        <w:rPr>
          <w:lang w:val="pt-PT"/>
        </w:rPr>
        <w:t>[</w:t>
      </w:r>
      <w:r w:rsidR="00885488" w:rsidRPr="00B779A9">
        <w:rPr>
          <w:lang w:val="pt-PT"/>
        </w:rPr>
        <w:t>BD</w:t>
      </w:r>
      <w:r w:rsidR="00D931FA" w:rsidRPr="00B779A9">
        <w:rPr>
          <w:lang w:val="pt-PT"/>
        </w:rPr>
        <w:t xml:space="preserve">] </w:t>
      </w:r>
      <w:r w:rsidR="005F6F99" w:rsidRPr="00794880">
        <w:rPr>
          <w:rStyle w:val="Incipit"/>
          <w:lang w:val="pt-PT"/>
        </w:rPr>
        <w:t>Benedicamus</w:t>
      </w:r>
      <w:r w:rsidR="00D931FA" w:rsidRPr="00B779A9">
        <w:rPr>
          <w:lang w:val="pt-PT"/>
        </w:rPr>
        <w:t xml:space="preserve"> d</w:t>
      </w:r>
      <w:r w:rsidR="00885488" w:rsidRPr="00B779A9">
        <w:rPr>
          <w:lang w:val="pt-PT"/>
        </w:rPr>
        <w:t>e confessoribus.</w:t>
      </w:r>
    </w:p>
    <w:p w:rsidR="006E51E3" w:rsidRDefault="009B6D57" w:rsidP="00415109">
      <w:pPr>
        <w:rPr>
          <w:lang w:val="pt-PT"/>
        </w:rPr>
      </w:pPr>
      <w:r w:rsidRPr="00736684">
        <w:rPr>
          <w:rStyle w:val="Time1"/>
          <w:lang w:val="pt-PT"/>
        </w:rPr>
        <w:t>Ad completorium</w:t>
      </w:r>
      <w:r w:rsidR="00885488" w:rsidRPr="00B779A9">
        <w:rPr>
          <w:lang w:val="pt-PT"/>
        </w:rPr>
        <w:t xml:space="preserve"> HY </w:t>
      </w:r>
      <w:r w:rsidR="00885488" w:rsidRPr="00794880">
        <w:rPr>
          <w:rStyle w:val="Incipit"/>
          <w:lang w:val="pt-PT"/>
        </w:rPr>
        <w:t>Te</w:t>
      </w:r>
      <w:r w:rsidR="005A362F" w:rsidRPr="005A362F">
        <w:rPr>
          <w:i/>
          <w:lang w:val="pt-PT"/>
        </w:rPr>
        <w:t xml:space="preserve"> </w:t>
      </w:r>
      <w:r w:rsidR="00885488" w:rsidRPr="00794880">
        <w:rPr>
          <w:rStyle w:val="Incipit"/>
          <w:lang w:val="pt-PT"/>
        </w:rPr>
        <w:t>lucis</w:t>
      </w:r>
      <w:r w:rsidR="00885488" w:rsidRPr="00B779A9">
        <w:rPr>
          <w:lang w:val="pt-PT"/>
        </w:rPr>
        <w:t xml:space="preserve">. AD </w:t>
      </w:r>
      <w:r w:rsidR="00885488" w:rsidRPr="00794880">
        <w:rPr>
          <w:rStyle w:val="Incipit"/>
          <w:lang w:val="pt-PT"/>
        </w:rPr>
        <w:t>Pacem</w:t>
      </w:r>
      <w:r w:rsidR="005A362F" w:rsidRPr="005A362F">
        <w:rPr>
          <w:i/>
          <w:lang w:val="pt-PT"/>
        </w:rPr>
        <w:t xml:space="preserve"> </w:t>
      </w:r>
      <w:r w:rsidR="00885488" w:rsidRPr="00794880">
        <w:rPr>
          <w:rStyle w:val="Incipit"/>
          <w:lang w:val="pt-PT"/>
        </w:rPr>
        <w:t>tuam</w:t>
      </w:r>
      <w:r w:rsidR="00885488" w:rsidRPr="00B779A9">
        <w:rPr>
          <w:lang w:val="pt-PT"/>
        </w:rPr>
        <w:t>.</w:t>
      </w:r>
      <w:r w:rsidR="00D931FA" w:rsidRPr="00B779A9">
        <w:rPr>
          <w:lang w:val="pt-PT"/>
        </w:rPr>
        <w:t xml:space="preserve"> </w:t>
      </w:r>
    </w:p>
    <w:p w:rsidR="00885488" w:rsidRPr="00B779A9" w:rsidRDefault="00D931FA" w:rsidP="00415109">
      <w:pPr>
        <w:rPr>
          <w:lang w:val="pt-PT"/>
        </w:rPr>
      </w:pPr>
      <w:r w:rsidRPr="00B779A9">
        <w:rPr>
          <w:lang w:val="pt-PT"/>
        </w:rPr>
        <w:t>(40v)</w:t>
      </w:r>
      <w:r w:rsidR="006E51E3">
        <w:rPr>
          <w:lang w:val="pt-PT"/>
        </w:rPr>
        <w:t xml:space="preserve"> </w:t>
      </w:r>
      <w:r w:rsidR="009B6D57" w:rsidRPr="00736684">
        <w:rPr>
          <w:rStyle w:val="Time1"/>
          <w:lang w:val="pt-PT"/>
        </w:rPr>
        <w:t>Ad matutinum</w:t>
      </w:r>
      <w:r w:rsidR="00885488" w:rsidRPr="00B779A9">
        <w:rPr>
          <w:lang w:val="pt-PT"/>
        </w:rPr>
        <w:t xml:space="preserve"> I</w:t>
      </w:r>
      <w:r w:rsidRPr="00B779A9">
        <w:rPr>
          <w:lang w:val="pt-PT"/>
        </w:rPr>
        <w:t>N</w:t>
      </w:r>
      <w:r w:rsidR="00885488" w:rsidRPr="00B779A9">
        <w:rPr>
          <w:lang w:val="pt-PT"/>
        </w:rPr>
        <w:t xml:space="preserve">V </w:t>
      </w:r>
      <w:r w:rsidR="00885488" w:rsidRPr="00736684">
        <w:rPr>
          <w:rStyle w:val="Incipit"/>
          <w:lang w:val="pt-PT"/>
        </w:rPr>
        <w:t xml:space="preserve">Magnus dominus et laudabilis </w:t>
      </w:r>
      <w:r w:rsidR="009B6D57" w:rsidRPr="00736684">
        <w:rPr>
          <w:rStyle w:val="Incipit"/>
          <w:lang w:val="pt-PT"/>
        </w:rPr>
        <w:t>%D::</w:t>
      </w:r>
      <w:r w:rsidR="009430F6" w:rsidRPr="00736684">
        <w:rPr>
          <w:rStyle w:val="Incipit"/>
          <w:lang w:val="pt-PT"/>
        </w:rPr>
        <w:t>nimis</w:t>
      </w:r>
      <w:r w:rsidR="009B6D57" w:rsidRPr="00736684">
        <w:rPr>
          <w:rStyle w:val="Incipit"/>
          <w:lang w:val="pt-PT"/>
        </w:rPr>
        <w:t>%</w:t>
      </w:r>
      <w:r w:rsidR="009430F6" w:rsidRPr="00736684">
        <w:rPr>
          <w:rStyle w:val="Incipit"/>
          <w:lang w:val="pt-PT"/>
        </w:rPr>
        <w:t xml:space="preserve"> </w:t>
      </w:r>
      <w:r w:rsidR="00D80D0C" w:rsidRPr="00736684">
        <w:rPr>
          <w:rStyle w:val="Incipit"/>
          <w:lang w:val="pt-PT"/>
        </w:rPr>
        <w:t>valde</w:t>
      </w:r>
      <w:r w:rsidR="00885488" w:rsidRPr="00B779A9">
        <w:rPr>
          <w:lang w:val="pt-PT"/>
        </w:rPr>
        <w:t xml:space="preserve">. HY </w:t>
      </w:r>
      <w:r w:rsidR="00885488" w:rsidRPr="00736684">
        <w:rPr>
          <w:rStyle w:val="Incipit"/>
          <w:lang w:val="pt-PT"/>
        </w:rPr>
        <w:t xml:space="preserve">Caeli </w:t>
      </w:r>
      <w:r w:rsidR="00D80D0C" w:rsidRPr="00736684">
        <w:rPr>
          <w:rStyle w:val="Incipit"/>
          <w:lang w:val="pt-PT"/>
        </w:rPr>
        <w:t>cive</w:t>
      </w:r>
      <w:r w:rsidR="00885488" w:rsidRPr="00736684">
        <w:rPr>
          <w:rStyle w:val="Incipit"/>
          <w:lang w:val="pt-PT"/>
        </w:rPr>
        <w:t>s</w:t>
      </w:r>
      <w:r w:rsidR="00885488" w:rsidRPr="00B779A9">
        <w:rPr>
          <w:lang w:val="pt-PT"/>
        </w:rPr>
        <w:t>.</w:t>
      </w:r>
    </w:p>
    <w:p w:rsidR="00885488" w:rsidRPr="00B779A9" w:rsidRDefault="009B6D57" w:rsidP="00415109">
      <w:pPr>
        <w:rPr>
          <w:lang w:val="pt-PT"/>
        </w:rPr>
      </w:pPr>
      <w:r w:rsidRPr="00736684">
        <w:rPr>
          <w:rStyle w:val="Time2"/>
          <w:lang w:val="pt-PT"/>
        </w:rPr>
        <w:t>In primo nocturno</w:t>
      </w:r>
      <w:r w:rsidR="00885488" w:rsidRPr="00B779A9">
        <w:rPr>
          <w:lang w:val="pt-PT"/>
        </w:rPr>
        <w:t xml:space="preserve"> AN </w:t>
      </w:r>
      <w:r w:rsidR="00F75173" w:rsidRPr="00736684">
        <w:rPr>
          <w:rStyle w:val="Incipit"/>
          <w:lang w:val="pt-PT"/>
        </w:rPr>
        <w:t>Ap</w:t>
      </w:r>
      <w:r w:rsidR="00885488" w:rsidRPr="00736684">
        <w:rPr>
          <w:rStyle w:val="Incipit"/>
          <w:lang w:val="pt-PT"/>
        </w:rPr>
        <w:t>eruit Augustinus codicem</w:t>
      </w:r>
      <w:r w:rsidR="00885488" w:rsidRPr="00B779A9">
        <w:rPr>
          <w:lang w:val="pt-PT"/>
        </w:rPr>
        <w:t xml:space="preserve"> cum duabus sequentibus. </w:t>
      </w:r>
      <w:r w:rsidR="00885488" w:rsidRPr="00B779A9">
        <w:rPr>
          <w:lang w:val="fr-FR"/>
        </w:rPr>
        <w:t xml:space="preserve">PS </w:t>
      </w:r>
      <w:r w:rsidR="00885488" w:rsidRPr="00736684">
        <w:rPr>
          <w:rStyle w:val="Incipit"/>
          <w:lang w:val="fr-FR"/>
        </w:rPr>
        <w:t xml:space="preserve">Beatus </w:t>
      </w:r>
      <w:r w:rsidR="00C31823" w:rsidRPr="00736684">
        <w:rPr>
          <w:rStyle w:val="Incipit"/>
          <w:lang w:val="fr-FR"/>
        </w:rPr>
        <w:t>vir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Quare fremuerunt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Domine quid multiplicati sunt</w:t>
      </w:r>
      <w:r w:rsidR="00885488" w:rsidRPr="00B779A9">
        <w:rPr>
          <w:lang w:val="fr-FR"/>
        </w:rPr>
        <w:t xml:space="preserve">. </w:t>
      </w:r>
      <w:r w:rsidR="00885488" w:rsidRPr="00B779A9">
        <w:rPr>
          <w:lang w:val="pt-PT"/>
        </w:rPr>
        <w:t xml:space="preserve">VS </w:t>
      </w:r>
      <w:r w:rsidR="00885488" w:rsidRPr="00736684">
        <w:rPr>
          <w:rStyle w:val="Incipit"/>
          <w:lang w:val="pt-PT"/>
        </w:rPr>
        <w:t>Gloria et honore</w:t>
      </w:r>
      <w:r w:rsidR="00D931FA" w:rsidRPr="00B779A9">
        <w:rPr>
          <w:lang w:val="pt-PT"/>
        </w:rPr>
        <w:t>. LHI</w:t>
      </w:r>
      <w:r w:rsidR="00885488" w:rsidRPr="00B779A9">
        <w:rPr>
          <w:lang w:val="pt-PT"/>
        </w:rPr>
        <w:t xml:space="preserve"> </w:t>
      </w:r>
      <w:r w:rsidR="00E84629" w:rsidRPr="00736684">
        <w:rPr>
          <w:rStyle w:val="Incipit"/>
          <w:lang w:val="pt-PT"/>
        </w:rPr>
        <w:t>Ex prov</w:t>
      </w:r>
      <w:r w:rsidR="00245DDD" w:rsidRPr="00736684">
        <w:rPr>
          <w:rStyle w:val="Incipit"/>
          <w:lang w:val="pt-PT"/>
        </w:rPr>
        <w:t>incia Af</w:t>
      </w:r>
      <w:r w:rsidR="00885488" w:rsidRPr="00736684">
        <w:rPr>
          <w:rStyle w:val="Incipit"/>
          <w:lang w:val="pt-PT"/>
        </w:rPr>
        <w:t>ricana ci</w:t>
      </w:r>
      <w:r w:rsidR="00D66EA2" w:rsidRPr="00736684">
        <w:rPr>
          <w:rStyle w:val="Incipit"/>
          <w:lang w:val="pt-PT"/>
        </w:rPr>
        <w:t>vita</w:t>
      </w:r>
      <w:r w:rsidR="00885488" w:rsidRPr="00736684">
        <w:rPr>
          <w:rStyle w:val="Incipit"/>
          <w:lang w:val="pt-PT"/>
        </w:rPr>
        <w:t>te</w:t>
      </w:r>
      <w:r w:rsidR="00885488" w:rsidRPr="00B779A9">
        <w:rPr>
          <w:lang w:val="pt-PT"/>
        </w:rPr>
        <w:t xml:space="preserve">. RP </w:t>
      </w:r>
      <w:r w:rsidR="00885488" w:rsidRPr="00736684">
        <w:rPr>
          <w:rStyle w:val="Incipit"/>
          <w:lang w:val="pt-PT"/>
        </w:rPr>
        <w:t>Invenit se Augustinus</w:t>
      </w:r>
      <w:r w:rsidR="00885488" w:rsidRPr="00B779A9">
        <w:rPr>
          <w:lang w:val="pt-PT"/>
        </w:rPr>
        <w:t xml:space="preserve"> cum duobus sequentibus.</w:t>
      </w:r>
    </w:p>
    <w:p w:rsidR="00885488" w:rsidRPr="00B779A9" w:rsidRDefault="009B6D57" w:rsidP="00415109">
      <w:pPr>
        <w:rPr>
          <w:lang w:val="pt-PT"/>
        </w:rPr>
      </w:pPr>
      <w:r w:rsidRPr="00736684">
        <w:rPr>
          <w:rStyle w:val="Time2"/>
          <w:lang w:val="pt-PT"/>
        </w:rPr>
        <w:t>In secundo nocturno</w:t>
      </w:r>
      <w:r w:rsidR="00885488" w:rsidRPr="00B779A9">
        <w:rPr>
          <w:lang w:val="pt-PT"/>
        </w:rPr>
        <w:t xml:space="preserve"> AN </w:t>
      </w:r>
      <w:r w:rsidR="00885488" w:rsidRPr="00794880">
        <w:rPr>
          <w:rStyle w:val="Incipit"/>
          <w:lang w:val="pt-PT"/>
        </w:rPr>
        <w:t>Veruntamen</w:t>
      </w:r>
      <w:r w:rsidR="005A362F" w:rsidRPr="005A362F">
        <w:rPr>
          <w:i/>
          <w:lang w:val="pt-PT"/>
        </w:rPr>
        <w:t xml:space="preserve"> </w:t>
      </w:r>
      <w:r w:rsidR="00885488" w:rsidRPr="00794880">
        <w:rPr>
          <w:rStyle w:val="Incipit"/>
          <w:lang w:val="pt-PT"/>
        </w:rPr>
        <w:t>primam</w:t>
      </w:r>
      <w:r w:rsidR="005A362F" w:rsidRPr="005A362F">
        <w:rPr>
          <w:i/>
          <w:lang w:val="pt-PT"/>
        </w:rPr>
        <w:t xml:space="preserve"> </w:t>
      </w:r>
      <w:r w:rsidR="00885488" w:rsidRPr="00794880">
        <w:rPr>
          <w:rStyle w:val="Incipit"/>
          <w:lang w:val="pt-PT"/>
        </w:rPr>
        <w:t>huius</w:t>
      </w:r>
      <w:r w:rsidR="005A362F" w:rsidRPr="005A362F">
        <w:rPr>
          <w:i/>
          <w:lang w:val="pt-PT"/>
        </w:rPr>
        <w:t xml:space="preserve"> </w:t>
      </w:r>
      <w:r w:rsidR="00885488" w:rsidRPr="00794880">
        <w:rPr>
          <w:rStyle w:val="Incipit"/>
          <w:lang w:val="pt-PT"/>
        </w:rPr>
        <w:t>lectionem</w:t>
      </w:r>
      <w:r w:rsidR="00885488" w:rsidRPr="00B779A9">
        <w:rPr>
          <w:lang w:val="pt-PT"/>
        </w:rPr>
        <w:t xml:space="preserve"> cum duabus </w:t>
      </w:r>
      <w:r w:rsidR="00BA24A1" w:rsidRPr="00B779A9">
        <w:rPr>
          <w:lang w:val="pt-PT"/>
        </w:rPr>
        <w:t>[</w:t>
      </w:r>
      <w:r w:rsidR="00885488" w:rsidRPr="00B779A9">
        <w:rPr>
          <w:lang w:val="pt-PT"/>
        </w:rPr>
        <w:t>sequentibus</w:t>
      </w:r>
      <w:r w:rsidR="00BA24A1" w:rsidRPr="00B779A9">
        <w:rPr>
          <w:lang w:val="pt-PT"/>
        </w:rPr>
        <w:t>]</w:t>
      </w:r>
      <w:r w:rsidR="00885488" w:rsidRPr="00B779A9">
        <w:rPr>
          <w:lang w:val="pt-PT"/>
        </w:rPr>
        <w:t xml:space="preserve">. VS </w:t>
      </w:r>
      <w:r w:rsidR="00885488" w:rsidRPr="00794880">
        <w:rPr>
          <w:rStyle w:val="Incipit"/>
          <w:lang w:val="pt-PT"/>
        </w:rPr>
        <w:t>Posuisti</w:t>
      </w:r>
      <w:r w:rsidR="005A362F" w:rsidRPr="005A362F">
        <w:rPr>
          <w:i/>
          <w:lang w:val="pt-PT"/>
        </w:rPr>
        <w:t xml:space="preserve"> </w:t>
      </w:r>
      <w:r w:rsidR="00885488" w:rsidRPr="00794880">
        <w:rPr>
          <w:rStyle w:val="Incipit"/>
          <w:lang w:val="pt-PT"/>
        </w:rPr>
        <w:t>domine</w:t>
      </w:r>
      <w:r w:rsidR="00885488" w:rsidRPr="00B779A9">
        <w:rPr>
          <w:lang w:val="pt-PT"/>
        </w:rPr>
        <w:t xml:space="preserve">. RP </w:t>
      </w:r>
      <w:r w:rsidR="00885488" w:rsidRPr="00794880">
        <w:rPr>
          <w:rStyle w:val="Incipit"/>
          <w:lang w:val="pt-PT"/>
        </w:rPr>
        <w:t>Itaque</w:t>
      </w:r>
      <w:r w:rsidR="005A362F" w:rsidRPr="005A362F">
        <w:rPr>
          <w:i/>
          <w:lang w:val="pt-PT"/>
        </w:rPr>
        <w:t xml:space="preserve"> </w:t>
      </w:r>
      <w:r w:rsidR="00885488" w:rsidRPr="00794880">
        <w:rPr>
          <w:rStyle w:val="Incipit"/>
          <w:lang w:val="pt-PT"/>
        </w:rPr>
        <w:t>a</w:t>
      </w:r>
      <w:r w:rsidR="00872B44" w:rsidRPr="00794880">
        <w:rPr>
          <w:rStyle w:val="Incipit"/>
          <w:lang w:val="pt-PT"/>
        </w:rPr>
        <w:t>vidi</w:t>
      </w:r>
      <w:r w:rsidR="00885488" w:rsidRPr="00794880">
        <w:rPr>
          <w:rStyle w:val="Incipit"/>
          <w:lang w:val="pt-PT"/>
        </w:rPr>
        <w:t>ssime</w:t>
      </w:r>
      <w:r w:rsidR="005A362F" w:rsidRPr="005A362F">
        <w:rPr>
          <w:i/>
          <w:lang w:val="pt-PT"/>
        </w:rPr>
        <w:t xml:space="preserve"> </w:t>
      </w:r>
      <w:r w:rsidR="00885488" w:rsidRPr="00794880">
        <w:rPr>
          <w:rStyle w:val="Incipit"/>
          <w:lang w:val="pt-PT"/>
        </w:rPr>
        <w:t>legere</w:t>
      </w:r>
      <w:r w:rsidR="005A362F" w:rsidRPr="005A362F">
        <w:rPr>
          <w:i/>
          <w:lang w:val="pt-PT"/>
        </w:rPr>
        <w:t xml:space="preserve"> </w:t>
      </w:r>
      <w:r w:rsidR="000F4FB4" w:rsidRPr="00794880">
        <w:rPr>
          <w:rStyle w:val="Incipit"/>
          <w:lang w:val="pt-PT"/>
        </w:rPr>
        <w:t>coep</w:t>
      </w:r>
      <w:r w:rsidR="00885488" w:rsidRPr="00794880">
        <w:rPr>
          <w:rStyle w:val="Incipit"/>
          <w:lang w:val="pt-PT"/>
        </w:rPr>
        <w:t>it</w:t>
      </w:r>
      <w:r w:rsidR="00885488" w:rsidRPr="00B779A9">
        <w:rPr>
          <w:lang w:val="pt-PT"/>
        </w:rPr>
        <w:t xml:space="preserve"> cum duobus sequentibus.</w:t>
      </w:r>
    </w:p>
    <w:p w:rsidR="00885488" w:rsidRPr="00736684" w:rsidRDefault="009B6D57" w:rsidP="00415109">
      <w:pPr>
        <w:rPr>
          <w:lang w:val="pt-PT"/>
        </w:rPr>
      </w:pPr>
      <w:r w:rsidRPr="00736684">
        <w:rPr>
          <w:rStyle w:val="Time2"/>
          <w:lang w:val="pt-PT"/>
        </w:rPr>
        <w:t>In tertio nocturno</w:t>
      </w:r>
      <w:r w:rsidR="00885488" w:rsidRPr="00B779A9">
        <w:rPr>
          <w:lang w:val="pt-PT"/>
        </w:rPr>
        <w:t xml:space="preserve"> AN </w:t>
      </w:r>
      <w:r w:rsidR="00885488" w:rsidRPr="00736684">
        <w:rPr>
          <w:rStyle w:val="Incipit"/>
          <w:lang w:val="pt-PT"/>
        </w:rPr>
        <w:t>Flebat igitur uberrime</w:t>
      </w:r>
      <w:r w:rsidR="00885488" w:rsidRPr="00B779A9">
        <w:rPr>
          <w:lang w:val="pt-PT"/>
        </w:rPr>
        <w:t xml:space="preserve"> cum duabus </w:t>
      </w:r>
      <w:r w:rsidR="00BA24A1" w:rsidRPr="00B779A9">
        <w:rPr>
          <w:lang w:val="pt-PT"/>
        </w:rPr>
        <w:t>[</w:t>
      </w:r>
      <w:r w:rsidR="00885488" w:rsidRPr="00B779A9">
        <w:rPr>
          <w:lang w:val="pt-PT"/>
        </w:rPr>
        <w:t>sequentibus</w:t>
      </w:r>
      <w:r w:rsidR="00BA24A1" w:rsidRPr="00B779A9">
        <w:rPr>
          <w:lang w:val="pt-PT"/>
        </w:rPr>
        <w:t>]</w:t>
      </w:r>
      <w:r w:rsidR="00885488" w:rsidRPr="00B779A9">
        <w:rPr>
          <w:lang w:val="pt-PT"/>
        </w:rPr>
        <w:t xml:space="preserve">. </w:t>
      </w:r>
      <w:r w:rsidR="006E51E3">
        <w:rPr>
          <w:lang w:val="pt-PT"/>
        </w:rPr>
        <w:t>$E::</w:t>
      </w:r>
      <w:r w:rsidR="00885488" w:rsidRPr="00736684">
        <w:rPr>
          <w:lang w:val="pt-PT"/>
        </w:rPr>
        <w:t xml:space="preserve">PS </w:t>
      </w:r>
      <w:r w:rsidR="00885488" w:rsidRPr="00736684">
        <w:rPr>
          <w:rStyle w:val="Incipit"/>
          <w:lang w:val="pt-PT"/>
        </w:rPr>
        <w:t>Domine quis habitabit</w:t>
      </w:r>
      <w:r w:rsidR="00A75047">
        <w:rPr>
          <w:lang w:val="pt-PT"/>
        </w:rPr>
        <w:t>.</w:t>
      </w:r>
      <w:r w:rsidR="00663E0A">
        <w:rPr>
          <w:lang w:val="pt-PT"/>
        </w:rPr>
        <w:t xml:space="preserve"> </w:t>
      </w:r>
      <w:r w:rsidR="00BA24A1" w:rsidRPr="002D4ADF">
        <w:rPr>
          <w:lang w:val="pt-PT"/>
        </w:rPr>
        <w:t>[</w:t>
      </w:r>
      <w:r w:rsidR="00885488" w:rsidRPr="002D4ADF">
        <w:rPr>
          <w:lang w:val="pt-PT"/>
        </w:rPr>
        <w:t>PS</w:t>
      </w:r>
      <w:r w:rsidR="00BA24A1" w:rsidRPr="002D4ADF">
        <w:rPr>
          <w:lang w:val="pt-PT"/>
        </w:rPr>
        <w:t>]</w:t>
      </w:r>
      <w:r w:rsidR="00885488" w:rsidRPr="002D4ADF">
        <w:rPr>
          <w:lang w:val="pt-PT"/>
        </w:rPr>
        <w:t xml:space="preserve"> </w:t>
      </w:r>
      <w:r w:rsidR="00885488" w:rsidRPr="002D4ADF">
        <w:rPr>
          <w:rStyle w:val="Incipit"/>
          <w:lang w:val="pt-PT"/>
        </w:rPr>
        <w:t>Domine in virtute</w:t>
      </w:r>
      <w:r w:rsidR="00A75047" w:rsidRPr="002D4ADF">
        <w:rPr>
          <w:lang w:val="pt-PT"/>
        </w:rPr>
        <w:t xml:space="preserve">. </w:t>
      </w:r>
      <w:r w:rsidR="00BA24A1" w:rsidRPr="002D4ADF">
        <w:rPr>
          <w:lang w:val="pt-PT"/>
        </w:rPr>
        <w:t>[</w:t>
      </w:r>
      <w:r w:rsidR="00885488" w:rsidRPr="002D4ADF">
        <w:rPr>
          <w:lang w:val="pt-PT"/>
        </w:rPr>
        <w:t>PS</w:t>
      </w:r>
      <w:r w:rsidR="00BA24A1" w:rsidRPr="002D4ADF">
        <w:rPr>
          <w:lang w:val="pt-PT"/>
        </w:rPr>
        <w:t>]</w:t>
      </w:r>
      <w:r w:rsidR="00885488" w:rsidRPr="002D4ADF">
        <w:rPr>
          <w:lang w:val="pt-PT"/>
        </w:rPr>
        <w:t xml:space="preserve"> </w:t>
      </w:r>
      <w:r w:rsidR="00885488" w:rsidRPr="002D4ADF">
        <w:rPr>
          <w:rStyle w:val="Incipit"/>
          <w:lang w:val="pt-PT"/>
        </w:rPr>
        <w:t>Domini est terra</w:t>
      </w:r>
      <w:r w:rsidR="00A75047" w:rsidRPr="002D4ADF">
        <w:rPr>
          <w:lang w:val="pt-PT"/>
        </w:rPr>
        <w:t>$</w:t>
      </w:r>
      <w:r w:rsidR="00DF3358" w:rsidRPr="002D4ADF">
        <w:rPr>
          <w:lang w:val="pt-PT"/>
        </w:rPr>
        <w:t>.</w:t>
      </w:r>
      <w:r w:rsidR="00885488" w:rsidRPr="00736684">
        <w:rPr>
          <w:lang w:val="pt-PT"/>
        </w:rPr>
        <w:t xml:space="preserve"> VS </w:t>
      </w:r>
      <w:r w:rsidR="00885488" w:rsidRPr="00736684">
        <w:rPr>
          <w:rStyle w:val="Incipit"/>
          <w:lang w:val="pt-PT"/>
        </w:rPr>
        <w:t>Magna est gloria</w:t>
      </w:r>
      <w:r w:rsidR="00885488" w:rsidRPr="00736684">
        <w:rPr>
          <w:lang w:val="pt-PT"/>
        </w:rPr>
        <w:t xml:space="preserve">. De confessoribus in </w:t>
      </w:r>
      <w:r w:rsidR="009772E9" w:rsidRPr="00736684">
        <w:rPr>
          <w:lang w:val="pt-PT"/>
        </w:rPr>
        <w:t>commu</w:t>
      </w:r>
      <w:r w:rsidR="00885488" w:rsidRPr="00736684">
        <w:rPr>
          <w:lang w:val="pt-PT"/>
        </w:rPr>
        <w:t xml:space="preserve">ni EV </w:t>
      </w:r>
      <w:r w:rsidR="00885488" w:rsidRPr="00736684">
        <w:rPr>
          <w:rStyle w:val="Incipit"/>
          <w:lang w:val="pt-PT"/>
        </w:rPr>
        <w:t>Vos estis sal terrae</w:t>
      </w:r>
      <w:r w:rsidR="00885488" w:rsidRPr="00736684">
        <w:rPr>
          <w:lang w:val="pt-PT"/>
        </w:rPr>
        <w:t xml:space="preserve">. RP </w:t>
      </w:r>
      <w:r w:rsidR="00885488" w:rsidRPr="00736684">
        <w:rPr>
          <w:rStyle w:val="Incipit"/>
          <w:lang w:val="pt-PT"/>
        </w:rPr>
        <w:t xml:space="preserve">Vulneraverat </w:t>
      </w:r>
      <w:r w:rsidR="00C31823" w:rsidRPr="00736684">
        <w:rPr>
          <w:rStyle w:val="Incipit"/>
          <w:lang w:val="pt-PT"/>
        </w:rPr>
        <w:t>caritas</w:t>
      </w:r>
      <w:r w:rsidR="00885488" w:rsidRPr="00736684">
        <w:rPr>
          <w:lang w:val="pt-PT"/>
        </w:rPr>
        <w:t xml:space="preserve">. </w:t>
      </w:r>
      <w:r w:rsidR="00BA24A1" w:rsidRPr="00736684">
        <w:rPr>
          <w:lang w:val="pt-PT"/>
        </w:rPr>
        <w:t>[</w:t>
      </w:r>
      <w:r w:rsidR="00885488" w:rsidRPr="00736684">
        <w:rPr>
          <w:lang w:val="pt-PT"/>
        </w:rPr>
        <w:t>RP</w:t>
      </w:r>
      <w:r w:rsidR="00BA24A1" w:rsidRPr="00736684">
        <w:rPr>
          <w:lang w:val="pt-PT"/>
        </w:rPr>
        <w:t>]</w:t>
      </w:r>
      <w:r w:rsidR="00885488" w:rsidRPr="00736684">
        <w:rPr>
          <w:lang w:val="pt-PT"/>
        </w:rPr>
        <w:t xml:space="preserve"> </w:t>
      </w:r>
      <w:r w:rsidR="00885488" w:rsidRPr="00736684">
        <w:rPr>
          <w:rStyle w:val="Incipit"/>
          <w:lang w:val="pt-PT"/>
        </w:rPr>
        <w:t>Accepta baptismi</w:t>
      </w:r>
      <w:r w:rsidR="00885488" w:rsidRPr="00736684">
        <w:rPr>
          <w:lang w:val="pt-PT"/>
        </w:rPr>
        <w:t xml:space="preserve">. </w:t>
      </w:r>
      <w:r w:rsidR="00BA24A1" w:rsidRPr="00736684">
        <w:rPr>
          <w:lang w:val="pt-PT"/>
        </w:rPr>
        <w:t>[</w:t>
      </w:r>
      <w:r w:rsidR="00885488" w:rsidRPr="00736684">
        <w:rPr>
          <w:lang w:val="pt-PT"/>
        </w:rPr>
        <w:t>RP</w:t>
      </w:r>
      <w:r w:rsidR="00BA24A1" w:rsidRPr="00736684">
        <w:rPr>
          <w:lang w:val="pt-PT"/>
        </w:rPr>
        <w:t>]</w:t>
      </w:r>
      <w:r w:rsidR="00885488" w:rsidRPr="00736684">
        <w:rPr>
          <w:lang w:val="pt-PT"/>
        </w:rPr>
        <w:t xml:space="preserve"> </w:t>
      </w:r>
      <w:r w:rsidR="00885488" w:rsidRPr="00736684">
        <w:rPr>
          <w:rStyle w:val="Incipit"/>
          <w:lang w:val="pt-PT"/>
        </w:rPr>
        <w:t>Verbum dei</w:t>
      </w:r>
      <w:r w:rsidR="00885488" w:rsidRPr="00736684">
        <w:rPr>
          <w:lang w:val="pt-PT"/>
        </w:rPr>
        <w:t xml:space="preserve">. </w:t>
      </w:r>
      <w:r w:rsidR="00D931FA" w:rsidRPr="00736684">
        <w:rPr>
          <w:lang w:val="pt-PT"/>
        </w:rPr>
        <w:t>[</w:t>
      </w:r>
      <w:r w:rsidR="00885488" w:rsidRPr="00736684">
        <w:rPr>
          <w:lang w:val="pt-PT"/>
        </w:rPr>
        <w:t>TD</w:t>
      </w:r>
      <w:r w:rsidR="00D931FA" w:rsidRPr="00736684">
        <w:rPr>
          <w:lang w:val="pt-PT"/>
        </w:rPr>
        <w:t xml:space="preserve">] </w:t>
      </w:r>
      <w:r w:rsidR="00D931FA" w:rsidRPr="00736684">
        <w:rPr>
          <w:rStyle w:val="Incipit"/>
          <w:lang w:val="pt-PT"/>
        </w:rPr>
        <w:t>Te deum</w:t>
      </w:r>
      <w:r w:rsidR="00F52110" w:rsidRPr="00736684">
        <w:rPr>
          <w:rStyle w:val="Incipit"/>
          <w:lang w:val="pt-PT"/>
        </w:rPr>
        <w:t xml:space="preserve"> laudamus</w:t>
      </w:r>
      <w:r w:rsidR="00885488" w:rsidRPr="00736684">
        <w:rPr>
          <w:lang w:val="pt-PT"/>
        </w:rPr>
        <w:t>.</w:t>
      </w:r>
    </w:p>
    <w:p w:rsidR="00885488" w:rsidRPr="00736684" w:rsidRDefault="001C259A" w:rsidP="00415109">
      <w:pPr>
        <w:rPr>
          <w:lang w:val="pt-PT"/>
        </w:rPr>
      </w:pPr>
      <w:r w:rsidRPr="00736684">
        <w:rPr>
          <w:rStyle w:val="Time1"/>
          <w:lang w:val="fr-FR"/>
        </w:rPr>
        <w:t>Ad laudes</w:t>
      </w:r>
      <w:r w:rsidR="00885488" w:rsidRPr="00B779A9">
        <w:rPr>
          <w:lang w:val="fr-FR"/>
        </w:rPr>
        <w:t xml:space="preserve"> AN </w:t>
      </w:r>
      <w:r w:rsidR="00885488" w:rsidRPr="00736684">
        <w:rPr>
          <w:rStyle w:val="Incipit"/>
          <w:lang w:val="fr-FR"/>
        </w:rPr>
        <w:t>Post mortem matris</w:t>
      </w:r>
      <w:r w:rsidR="00885488" w:rsidRPr="00B779A9">
        <w:rPr>
          <w:lang w:val="fr-FR"/>
        </w:rPr>
        <w:t xml:space="preserve"> cum reliquis quattu</w:t>
      </w:r>
      <w:r w:rsidR="00D931FA" w:rsidRPr="00B779A9">
        <w:rPr>
          <w:lang w:val="fr-FR"/>
        </w:rPr>
        <w:t>o</w:t>
      </w:r>
      <w:r w:rsidR="00885488" w:rsidRPr="00B779A9">
        <w:rPr>
          <w:lang w:val="fr-FR"/>
        </w:rPr>
        <w:t xml:space="preserve">r. HY </w:t>
      </w:r>
      <w:r w:rsidR="00885488" w:rsidRPr="00736684">
        <w:rPr>
          <w:rStyle w:val="Incipit"/>
          <w:lang w:val="fr-FR"/>
        </w:rPr>
        <w:t>Alme pater Augustine</w:t>
      </w:r>
      <w:r w:rsidR="00885488" w:rsidRPr="00B779A9">
        <w:rPr>
          <w:lang w:val="fr-FR"/>
        </w:rPr>
        <w:t xml:space="preserve">. VS </w:t>
      </w:r>
      <w:r w:rsidR="00885488" w:rsidRPr="00736684">
        <w:rPr>
          <w:rStyle w:val="Incipit"/>
          <w:lang w:val="fr-FR"/>
        </w:rPr>
        <w:t>Iustus ut palma</w:t>
      </w:r>
      <w:r w:rsidR="00885488" w:rsidRPr="00B779A9">
        <w:rPr>
          <w:lang w:val="fr-FR"/>
        </w:rPr>
        <w:t xml:space="preserve">. AB </w:t>
      </w:r>
      <w:r w:rsidR="00885488" w:rsidRPr="00736684">
        <w:rPr>
          <w:rStyle w:val="Incipit"/>
          <w:lang w:val="fr-FR"/>
        </w:rPr>
        <w:t>In diebus eius obsessa est ci</w:t>
      </w:r>
      <w:r w:rsidR="00D66EA2" w:rsidRPr="00736684">
        <w:rPr>
          <w:rStyle w:val="Incipit"/>
          <w:lang w:val="fr-FR"/>
        </w:rPr>
        <w:t>vita</w:t>
      </w:r>
      <w:r w:rsidR="00885488" w:rsidRPr="00736684">
        <w:rPr>
          <w:rStyle w:val="Incipit"/>
          <w:lang w:val="fr-FR"/>
        </w:rPr>
        <w:t>s</w:t>
      </w:r>
      <w:r w:rsidR="00885488" w:rsidRPr="00B779A9">
        <w:rPr>
          <w:lang w:val="fr-FR"/>
        </w:rPr>
        <w:t xml:space="preserve">. </w:t>
      </w:r>
      <w:r w:rsidR="00FD355E" w:rsidRPr="00736684">
        <w:rPr>
          <w:lang w:val="pt-PT"/>
        </w:rPr>
        <w:t>Suffragium d</w:t>
      </w:r>
      <w:r w:rsidR="00D931FA" w:rsidRPr="00736684">
        <w:rPr>
          <w:lang w:val="pt-PT"/>
        </w:rPr>
        <w:t xml:space="preserve">e sancto Hermete </w:t>
      </w:r>
      <w:r w:rsidR="00FD355E" w:rsidRPr="00736684">
        <w:rPr>
          <w:lang w:val="pt-PT"/>
        </w:rPr>
        <w:t>[</w:t>
      </w:r>
      <w:r w:rsidR="00885488" w:rsidRPr="00736684">
        <w:rPr>
          <w:lang w:val="pt-PT"/>
        </w:rPr>
        <w:t>AC</w:t>
      </w:r>
      <w:r w:rsidR="00FD355E" w:rsidRPr="00736684">
        <w:rPr>
          <w:lang w:val="pt-PT"/>
        </w:rPr>
        <w:t>]</w:t>
      </w:r>
      <w:r w:rsidR="00885488" w:rsidRPr="00736684">
        <w:rPr>
          <w:lang w:val="pt-PT"/>
        </w:rPr>
        <w:t xml:space="preserve"> </w:t>
      </w:r>
      <w:r w:rsidR="00885488" w:rsidRPr="00736684">
        <w:rPr>
          <w:rStyle w:val="Incipit"/>
          <w:lang w:val="pt-PT"/>
        </w:rPr>
        <w:t>Hic</w:t>
      </w:r>
      <w:r w:rsidR="005A362F" w:rsidRPr="00736684">
        <w:rPr>
          <w:i/>
          <w:lang w:val="pt-PT"/>
        </w:rPr>
        <w:t xml:space="preserve"> </w:t>
      </w:r>
      <w:r w:rsidR="00885488" w:rsidRPr="00736684">
        <w:rPr>
          <w:rStyle w:val="Incipit"/>
          <w:lang w:val="pt-PT"/>
        </w:rPr>
        <w:t>vir</w:t>
      </w:r>
      <w:r w:rsidR="005A362F" w:rsidRPr="00736684">
        <w:rPr>
          <w:i/>
          <w:lang w:val="pt-PT"/>
        </w:rPr>
        <w:t xml:space="preserve"> </w:t>
      </w:r>
      <w:r w:rsidR="00885488" w:rsidRPr="00736684">
        <w:rPr>
          <w:rStyle w:val="Incipit"/>
          <w:lang w:val="pt-PT"/>
        </w:rPr>
        <w:t>despiciens</w:t>
      </w:r>
      <w:r w:rsidR="00885488" w:rsidRPr="00736684">
        <w:rPr>
          <w:lang w:val="pt-PT"/>
        </w:rPr>
        <w:t xml:space="preserve">. </w:t>
      </w:r>
      <w:r w:rsidR="00BA24A1" w:rsidRPr="00736684">
        <w:rPr>
          <w:lang w:val="pt-PT"/>
        </w:rPr>
        <w:t>[</w:t>
      </w:r>
      <w:r w:rsidR="00885488" w:rsidRPr="00736684">
        <w:rPr>
          <w:lang w:val="pt-PT"/>
        </w:rPr>
        <w:t>De beata virgine</w:t>
      </w:r>
      <w:r w:rsidR="00E41727" w:rsidRPr="00736684">
        <w:rPr>
          <w:lang w:val="pt-PT"/>
        </w:rPr>
        <w:t>]</w:t>
      </w:r>
      <w:r w:rsidR="00885488" w:rsidRPr="00736684">
        <w:rPr>
          <w:lang w:val="pt-PT"/>
        </w:rPr>
        <w:t xml:space="preserve"> </w:t>
      </w:r>
      <w:r w:rsidR="00E41727" w:rsidRPr="00736684">
        <w:rPr>
          <w:lang w:val="pt-PT"/>
        </w:rPr>
        <w:t>[</w:t>
      </w:r>
      <w:r w:rsidR="00885488" w:rsidRPr="00736684">
        <w:rPr>
          <w:lang w:val="pt-PT"/>
        </w:rPr>
        <w:t>AC</w:t>
      </w:r>
      <w:r w:rsidR="00BA24A1" w:rsidRPr="00736684">
        <w:rPr>
          <w:lang w:val="pt-PT"/>
        </w:rPr>
        <w:t>]</w:t>
      </w:r>
      <w:r w:rsidR="00885488" w:rsidRPr="00736684">
        <w:rPr>
          <w:lang w:val="pt-PT"/>
        </w:rPr>
        <w:t xml:space="preserve"> </w:t>
      </w:r>
      <w:r w:rsidR="00885488" w:rsidRPr="00736684">
        <w:rPr>
          <w:rStyle w:val="Incipit"/>
          <w:lang w:val="pt-PT"/>
        </w:rPr>
        <w:t>Tota</w:t>
      </w:r>
      <w:r w:rsidR="005A362F" w:rsidRPr="00736684">
        <w:rPr>
          <w:i/>
          <w:lang w:val="pt-PT"/>
        </w:rPr>
        <w:t xml:space="preserve"> </w:t>
      </w:r>
      <w:r w:rsidR="00885488" w:rsidRPr="00736684">
        <w:rPr>
          <w:rStyle w:val="Incipit"/>
          <w:lang w:val="pt-PT"/>
        </w:rPr>
        <w:t>pulchra</w:t>
      </w:r>
      <w:r w:rsidR="005A362F" w:rsidRPr="00736684">
        <w:rPr>
          <w:i/>
          <w:lang w:val="pt-PT"/>
        </w:rPr>
        <w:t xml:space="preserve"> </w:t>
      </w:r>
      <w:r w:rsidR="00885488" w:rsidRPr="00736684">
        <w:rPr>
          <w:rStyle w:val="Incipit"/>
          <w:lang w:val="pt-PT"/>
        </w:rPr>
        <w:t>es</w:t>
      </w:r>
      <w:r w:rsidR="00885488" w:rsidRPr="00736684">
        <w:rPr>
          <w:lang w:val="pt-PT"/>
        </w:rPr>
        <w:t xml:space="preserve">. </w:t>
      </w:r>
      <w:r w:rsidR="00D931FA" w:rsidRPr="00736684">
        <w:rPr>
          <w:lang w:val="pt-PT"/>
        </w:rPr>
        <w:t xml:space="preserve">[BD] </w:t>
      </w:r>
      <w:r w:rsidR="005F6F99" w:rsidRPr="00736684">
        <w:rPr>
          <w:rStyle w:val="Incipit"/>
          <w:lang w:val="pt-PT"/>
        </w:rPr>
        <w:t>Benedicamus</w:t>
      </w:r>
      <w:r w:rsidR="00D931FA" w:rsidRPr="00736684">
        <w:rPr>
          <w:lang w:val="pt-PT"/>
        </w:rPr>
        <w:t xml:space="preserve"> de </w:t>
      </w:r>
      <w:r w:rsidR="00885488" w:rsidRPr="00736684">
        <w:rPr>
          <w:lang w:val="pt-PT"/>
        </w:rPr>
        <w:t>confessoribus.</w:t>
      </w:r>
    </w:p>
    <w:p w:rsidR="00885488" w:rsidRPr="005B472A" w:rsidRDefault="005634E8" w:rsidP="00415109">
      <w:pPr>
        <w:rPr>
          <w:lang w:val="pt-PT"/>
        </w:rPr>
      </w:pPr>
      <w:r w:rsidRPr="005B472A">
        <w:rPr>
          <w:rStyle w:val="Time1"/>
          <w:lang w:val="pt-PT"/>
        </w:rPr>
        <w:t>Ad horas</w:t>
      </w:r>
      <w:r w:rsidRPr="005B472A">
        <w:rPr>
          <w:lang w:val="pt-PT"/>
        </w:rPr>
        <w:t xml:space="preserve"> l</w:t>
      </w:r>
      <w:r w:rsidR="00FD355E" w:rsidRPr="005B472A">
        <w:rPr>
          <w:lang w:val="pt-PT"/>
        </w:rPr>
        <w:t xml:space="preserve">audes </w:t>
      </w:r>
      <w:r w:rsidR="00885488" w:rsidRPr="005B472A">
        <w:rPr>
          <w:lang w:val="pt-PT"/>
        </w:rPr>
        <w:t>dicantur.</w:t>
      </w:r>
    </w:p>
    <w:p w:rsidR="00885488" w:rsidRPr="003D0C23" w:rsidRDefault="00885488" w:rsidP="00415109">
      <w:pPr>
        <w:rPr>
          <w:lang w:val="it-IT"/>
        </w:rPr>
      </w:pPr>
      <w:r w:rsidRPr="005B472A">
        <w:rPr>
          <w:lang w:val="pt-PT"/>
        </w:rPr>
        <w:t xml:space="preserve">Hac die post maturum officium habetur </w:t>
      </w:r>
      <w:r w:rsidRPr="005B472A">
        <w:rPr>
          <w:rStyle w:val="Time1"/>
          <w:lang w:val="pt-PT"/>
        </w:rPr>
        <w:t>prior</w:t>
      </w:r>
      <w:r w:rsidR="005634E8" w:rsidRPr="005B472A">
        <w:rPr>
          <w:rStyle w:val="Time1"/>
          <w:lang w:val="pt-PT"/>
        </w:rPr>
        <w:t xml:space="preserve"> [officium]</w:t>
      </w:r>
      <w:r w:rsidR="00624797" w:rsidRPr="005B472A">
        <w:rPr>
          <w:lang w:val="pt-PT"/>
        </w:rPr>
        <w:t xml:space="preserve"> de sancto Augustino </w:t>
      </w:r>
      <w:r w:rsidR="00FD355E" w:rsidRPr="005B472A">
        <w:rPr>
          <w:lang w:val="pt-PT"/>
        </w:rPr>
        <w:t xml:space="preserve">IN </w:t>
      </w:r>
      <w:r w:rsidR="00FD355E" w:rsidRPr="005B472A">
        <w:rPr>
          <w:rStyle w:val="Incipit"/>
          <w:lang w:val="pt-PT"/>
        </w:rPr>
        <w:t xml:space="preserve">(41r) </w:t>
      </w:r>
      <w:r w:rsidRPr="005B472A">
        <w:rPr>
          <w:rStyle w:val="Incipit"/>
          <w:lang w:val="pt-PT"/>
        </w:rPr>
        <w:t>In</w:t>
      </w:r>
      <w:r w:rsidR="005A362F" w:rsidRPr="005B472A">
        <w:rPr>
          <w:rStyle w:val="Incipit"/>
          <w:lang w:val="pt-PT"/>
        </w:rPr>
        <w:t xml:space="preserve"> </w:t>
      </w:r>
      <w:r w:rsidRPr="005B472A">
        <w:rPr>
          <w:rStyle w:val="Incipit"/>
          <w:lang w:val="pt-PT"/>
        </w:rPr>
        <w:t>medio</w:t>
      </w:r>
      <w:r w:rsidR="005A362F" w:rsidRPr="005B472A">
        <w:rPr>
          <w:i/>
          <w:lang w:val="pt-PT"/>
        </w:rPr>
        <w:t xml:space="preserve"> </w:t>
      </w:r>
      <w:r w:rsidRPr="005B472A">
        <w:rPr>
          <w:rStyle w:val="Incipit"/>
          <w:lang w:val="pt-PT"/>
        </w:rPr>
        <w:t>ecclesie</w:t>
      </w:r>
      <w:r w:rsidR="00DD1415" w:rsidRPr="005B472A">
        <w:rPr>
          <w:lang w:val="pt-PT"/>
        </w:rPr>
        <w:t>@19.</w:t>
      </w:r>
      <w:r w:rsidRPr="005B472A">
        <w:rPr>
          <w:lang w:val="pt-PT"/>
        </w:rPr>
        <w:t xml:space="preserve"> </w:t>
      </w:r>
      <w:r w:rsidR="003D4921" w:rsidRPr="003D0C23">
        <w:rPr>
          <w:lang w:val="fr-FR"/>
        </w:rPr>
        <w:t xml:space="preserve">[KY] </w:t>
      </w:r>
      <w:r w:rsidRPr="003D0C23">
        <w:rPr>
          <w:rStyle w:val="Incipit"/>
          <w:lang w:val="fr-FR"/>
        </w:rPr>
        <w:t>Kyrie</w:t>
      </w:r>
      <w:r w:rsidR="005A362F" w:rsidRPr="003D0C23">
        <w:rPr>
          <w:i/>
          <w:lang w:val="fr-FR"/>
        </w:rPr>
        <w:t xml:space="preserve"> </w:t>
      </w:r>
      <w:r w:rsidRPr="003D0C23">
        <w:rPr>
          <w:lang w:val="fr-FR"/>
        </w:rPr>
        <w:t xml:space="preserve">et </w:t>
      </w:r>
      <w:r w:rsidR="003D4921" w:rsidRPr="003D0C23">
        <w:rPr>
          <w:lang w:val="fr-FR"/>
        </w:rPr>
        <w:t xml:space="preserve">[SA] </w:t>
      </w:r>
      <w:r w:rsidRPr="003D0C23">
        <w:rPr>
          <w:rStyle w:val="Incipit"/>
          <w:lang w:val="fr-FR"/>
        </w:rPr>
        <w:t>Sanctus</w:t>
      </w:r>
      <w:r w:rsidR="005A362F" w:rsidRPr="003D0C23">
        <w:rPr>
          <w:i/>
          <w:lang w:val="fr-FR"/>
        </w:rPr>
        <w:t xml:space="preserve"> </w:t>
      </w:r>
      <w:r w:rsidRPr="003D0C23">
        <w:rPr>
          <w:lang w:val="fr-FR"/>
        </w:rPr>
        <w:t>de confes</w:t>
      </w:r>
      <w:r w:rsidR="00FD355E" w:rsidRPr="003D0C23">
        <w:rPr>
          <w:lang w:val="fr-FR"/>
        </w:rPr>
        <w:t>s</w:t>
      </w:r>
      <w:r w:rsidRPr="003D0C23">
        <w:rPr>
          <w:lang w:val="fr-FR"/>
        </w:rPr>
        <w:t>oribus. AL</w:t>
      </w:r>
      <w:r w:rsidR="003D4921" w:rsidRPr="003D0C23">
        <w:rPr>
          <w:lang w:val="fr-FR"/>
        </w:rPr>
        <w:t>V</w:t>
      </w:r>
      <w:r w:rsidRPr="003D0C23">
        <w:rPr>
          <w:lang w:val="fr-FR"/>
        </w:rPr>
        <w:t xml:space="preserve"> </w:t>
      </w:r>
      <w:r w:rsidRPr="003D0C23">
        <w:rPr>
          <w:rStyle w:val="Incipit"/>
          <w:lang w:val="fr-FR"/>
        </w:rPr>
        <w:t>Flos</w:t>
      </w:r>
      <w:r w:rsidR="005A362F" w:rsidRPr="003D0C23">
        <w:rPr>
          <w:i/>
          <w:lang w:val="fr-FR"/>
        </w:rPr>
        <w:t xml:space="preserve"> </w:t>
      </w:r>
      <w:r w:rsidRPr="003D0C23">
        <w:rPr>
          <w:rStyle w:val="Incipit"/>
          <w:lang w:val="fr-FR"/>
        </w:rPr>
        <w:t>et</w:t>
      </w:r>
      <w:r w:rsidR="005A362F" w:rsidRPr="003D0C23">
        <w:rPr>
          <w:i/>
          <w:lang w:val="fr-FR"/>
        </w:rPr>
        <w:t xml:space="preserve"> </w:t>
      </w:r>
      <w:r w:rsidRPr="003D0C23">
        <w:rPr>
          <w:rStyle w:val="Incipit"/>
          <w:lang w:val="fr-FR"/>
        </w:rPr>
        <w:t>honor</w:t>
      </w:r>
      <w:r w:rsidRPr="003D0C23">
        <w:rPr>
          <w:lang w:val="fr-FR"/>
        </w:rPr>
        <w:t xml:space="preserve">. </w:t>
      </w:r>
      <w:r w:rsidRPr="003D0C23">
        <w:rPr>
          <w:lang w:val="it-IT"/>
        </w:rPr>
        <w:t xml:space="preserve">SE </w:t>
      </w:r>
      <w:r w:rsidR="000F4FB4" w:rsidRPr="003D0C23">
        <w:rPr>
          <w:rStyle w:val="Incipit"/>
          <w:lang w:val="it-IT"/>
        </w:rPr>
        <w:t>Salve</w:t>
      </w:r>
      <w:r w:rsidR="005A362F" w:rsidRPr="003D0C23">
        <w:rPr>
          <w:i/>
          <w:lang w:val="it-IT"/>
        </w:rPr>
        <w:t xml:space="preserve"> </w:t>
      </w:r>
      <w:r w:rsidRPr="003D0C23">
        <w:rPr>
          <w:rStyle w:val="Incipit"/>
          <w:lang w:val="it-IT"/>
        </w:rPr>
        <w:t>pater</w:t>
      </w:r>
      <w:r w:rsidR="005A362F" w:rsidRPr="003D0C23">
        <w:rPr>
          <w:i/>
          <w:lang w:val="it-IT"/>
        </w:rPr>
        <w:t xml:space="preserve"> </w:t>
      </w:r>
      <w:r w:rsidRPr="003D0C23">
        <w:rPr>
          <w:rStyle w:val="Incipit"/>
          <w:lang w:val="it-IT"/>
        </w:rPr>
        <w:t>Augustine</w:t>
      </w:r>
      <w:r w:rsidRPr="003D0C23">
        <w:rPr>
          <w:lang w:val="it-IT"/>
        </w:rPr>
        <w:t xml:space="preserve"> </w:t>
      </w:r>
      <w:r w:rsidR="001C259A" w:rsidRPr="003D0C23">
        <w:rPr>
          <w:lang w:val="it-IT"/>
        </w:rPr>
        <w:t>324</w:t>
      </w:r>
      <w:r w:rsidR="009430F6" w:rsidRPr="003D0C23">
        <w:rPr>
          <w:lang w:val="it-IT"/>
        </w:rPr>
        <w:t xml:space="preserve"> $E::</w:t>
      </w:r>
      <w:r w:rsidRPr="003D0C23">
        <w:rPr>
          <w:lang w:val="it-IT"/>
        </w:rPr>
        <w:t xml:space="preserve">usque ad illum </w:t>
      </w:r>
      <w:r w:rsidR="003D4921" w:rsidRPr="003D0C23">
        <w:rPr>
          <w:lang w:val="it-IT"/>
        </w:rPr>
        <w:t>S</w:t>
      </w:r>
      <w:r w:rsidRPr="003D0C23">
        <w:rPr>
          <w:lang w:val="it-IT"/>
        </w:rPr>
        <w:t xml:space="preserve">V </w:t>
      </w:r>
      <w:r w:rsidRPr="003D0C23">
        <w:rPr>
          <w:rStyle w:val="Incipit"/>
          <w:lang w:val="it-IT"/>
        </w:rPr>
        <w:t>Illuminare</w:t>
      </w:r>
      <w:r w:rsidR="009430F6" w:rsidRPr="003D0C23">
        <w:rPr>
          <w:lang w:val="it-IT"/>
        </w:rPr>
        <w:t>$</w:t>
      </w:r>
      <w:r w:rsidR="00FD355E" w:rsidRPr="003D0C23">
        <w:rPr>
          <w:lang w:val="it-IT"/>
        </w:rPr>
        <w:t>.</w:t>
      </w:r>
      <w:r w:rsidRPr="003D0C23">
        <w:rPr>
          <w:lang w:val="it-IT"/>
        </w:rPr>
        <w:t xml:space="preserve"> OF </w:t>
      </w:r>
      <w:r w:rsidRPr="003D0C23">
        <w:rPr>
          <w:rStyle w:val="Incipit"/>
          <w:lang w:val="it-IT"/>
        </w:rPr>
        <w:t>Veritas</w:t>
      </w:r>
      <w:r w:rsidR="005A362F" w:rsidRPr="003D0C23">
        <w:rPr>
          <w:i/>
          <w:lang w:val="it-IT"/>
        </w:rPr>
        <w:t xml:space="preserve"> </w:t>
      </w:r>
      <w:r w:rsidRPr="003D0C23">
        <w:rPr>
          <w:rStyle w:val="Incipit"/>
          <w:lang w:val="it-IT"/>
        </w:rPr>
        <w:t>mea</w:t>
      </w:r>
      <w:r w:rsidR="00DD1415" w:rsidRPr="003D0C23">
        <w:rPr>
          <w:lang w:val="it-IT"/>
        </w:rPr>
        <w:t>@31.</w:t>
      </w:r>
      <w:r w:rsidRPr="003D0C23">
        <w:rPr>
          <w:lang w:val="it-IT"/>
        </w:rPr>
        <w:t xml:space="preserve"> Finita </w:t>
      </w:r>
      <w:r w:rsidR="001B7479" w:rsidRPr="003D0C23">
        <w:rPr>
          <w:lang w:val="it-IT"/>
        </w:rPr>
        <w:t>elevatio</w:t>
      </w:r>
      <w:r w:rsidRPr="003D0C23">
        <w:rPr>
          <w:lang w:val="it-IT"/>
        </w:rPr>
        <w:t>ne cantetur</w:t>
      </w:r>
      <w:r w:rsidR="003D4921" w:rsidRPr="003D0C23">
        <w:rPr>
          <w:lang w:val="it-IT"/>
        </w:rPr>
        <w:t xml:space="preserve"> [AS]</w:t>
      </w:r>
      <w:r w:rsidRPr="003D0C23">
        <w:rPr>
          <w:lang w:val="it-IT"/>
        </w:rPr>
        <w:t xml:space="preserve"> </w:t>
      </w:r>
      <w:r w:rsidR="000F4FB4" w:rsidRPr="003D0C23">
        <w:rPr>
          <w:rStyle w:val="Incipit"/>
          <w:lang w:val="it-IT"/>
        </w:rPr>
        <w:t>Salve</w:t>
      </w:r>
      <w:r w:rsidR="005A362F" w:rsidRPr="003D0C23">
        <w:rPr>
          <w:i/>
          <w:lang w:val="it-IT"/>
        </w:rPr>
        <w:t xml:space="preserve"> </w:t>
      </w:r>
      <w:r w:rsidRPr="003D0C23">
        <w:rPr>
          <w:rStyle w:val="Incipit"/>
          <w:lang w:val="it-IT"/>
        </w:rPr>
        <w:t>regina</w:t>
      </w:r>
      <w:r w:rsidRPr="003D0C23">
        <w:rPr>
          <w:lang w:val="it-IT"/>
        </w:rPr>
        <w:t>.</w:t>
      </w:r>
    </w:p>
    <w:p w:rsidR="00885488" w:rsidRPr="00B779A9" w:rsidRDefault="001C259A" w:rsidP="00415109">
      <w:pPr>
        <w:rPr>
          <w:lang w:val="it-IT"/>
        </w:rPr>
      </w:pPr>
      <w:r w:rsidRPr="00736684">
        <w:rPr>
          <w:rStyle w:val="Time1"/>
          <w:lang w:val="it-IT"/>
        </w:rPr>
        <w:t>Ad processionem</w:t>
      </w:r>
      <w:r w:rsidR="00885488" w:rsidRPr="00794880">
        <w:rPr>
          <w:lang w:val="it-IT"/>
        </w:rPr>
        <w:t xml:space="preserve"> RP</w:t>
      </w:r>
      <w:r w:rsidR="003D4921" w:rsidRPr="00794880">
        <w:rPr>
          <w:lang w:val="it-IT"/>
        </w:rPr>
        <w:t>P</w:t>
      </w:r>
      <w:r w:rsidR="00885488" w:rsidRPr="00794880">
        <w:rPr>
          <w:lang w:val="it-IT"/>
        </w:rPr>
        <w:t xml:space="preserve"> </w:t>
      </w:r>
      <w:r w:rsidR="00885488" w:rsidRPr="00794880">
        <w:rPr>
          <w:rStyle w:val="Incipit"/>
          <w:lang w:val="it-IT"/>
        </w:rPr>
        <w:t>Invenit</w:t>
      </w:r>
      <w:r w:rsidR="005A362F" w:rsidRPr="005A362F">
        <w:rPr>
          <w:i/>
          <w:lang w:val="it-IT"/>
        </w:rPr>
        <w:t xml:space="preserve"> </w:t>
      </w:r>
      <w:r w:rsidR="00885488" w:rsidRPr="00794880">
        <w:rPr>
          <w:rStyle w:val="Incipit"/>
          <w:lang w:val="it-IT"/>
        </w:rPr>
        <w:t>se</w:t>
      </w:r>
      <w:r w:rsidR="005A362F" w:rsidRPr="005A362F">
        <w:rPr>
          <w:i/>
          <w:lang w:val="it-IT"/>
        </w:rPr>
        <w:t xml:space="preserve"> </w:t>
      </w:r>
      <w:r w:rsidR="00885488" w:rsidRPr="00794880">
        <w:rPr>
          <w:rStyle w:val="Incipit"/>
          <w:lang w:val="it-IT"/>
        </w:rPr>
        <w:t>Augustinus</w:t>
      </w:r>
      <w:r w:rsidR="00885488" w:rsidRPr="00794880">
        <w:rPr>
          <w:lang w:val="it-IT"/>
        </w:rPr>
        <w:t>. Ad reditum RP</w:t>
      </w:r>
      <w:r w:rsidR="003D4921" w:rsidRPr="00794880">
        <w:rPr>
          <w:lang w:val="it-IT"/>
        </w:rPr>
        <w:t>P</w:t>
      </w:r>
      <w:r w:rsidR="00885488" w:rsidRPr="00794880">
        <w:rPr>
          <w:lang w:val="it-IT"/>
        </w:rPr>
        <w:t xml:space="preserve"> </w:t>
      </w:r>
      <w:r w:rsidR="00885488" w:rsidRPr="00794880">
        <w:rPr>
          <w:rStyle w:val="Incipit"/>
          <w:lang w:val="it-IT"/>
        </w:rPr>
        <w:t>Verbum</w:t>
      </w:r>
      <w:r w:rsidR="005A362F" w:rsidRPr="005A362F">
        <w:rPr>
          <w:i/>
          <w:lang w:val="it-IT"/>
        </w:rPr>
        <w:t xml:space="preserve"> </w:t>
      </w:r>
      <w:r w:rsidR="00885488" w:rsidRPr="00794880">
        <w:rPr>
          <w:rStyle w:val="Incipit"/>
          <w:lang w:val="it-IT"/>
        </w:rPr>
        <w:t>dei</w:t>
      </w:r>
      <w:r w:rsidR="00885488" w:rsidRPr="00794880">
        <w:rPr>
          <w:lang w:val="it-IT"/>
        </w:rPr>
        <w:t xml:space="preserve"> fitque statio ante </w:t>
      </w:r>
      <w:r w:rsidR="00885488" w:rsidRPr="00736684">
        <w:rPr>
          <w:rStyle w:val="Ort"/>
          <w:lang w:val="it-IT"/>
        </w:rPr>
        <w:t>altare beatae Mariae in Neustifft</w:t>
      </w:r>
      <w:r w:rsidR="00885488" w:rsidRPr="00794880">
        <w:rPr>
          <w:lang w:val="it-IT"/>
        </w:rPr>
        <w:t xml:space="preserve">. </w:t>
      </w:r>
      <w:r w:rsidR="00885488" w:rsidRPr="00B779A9">
        <w:rPr>
          <w:lang w:val="it-IT"/>
        </w:rPr>
        <w:t xml:space="preserve">Ibi namque canitur HY </w:t>
      </w:r>
      <w:r w:rsidR="00885488" w:rsidRPr="00794880">
        <w:rPr>
          <w:rStyle w:val="Incipit"/>
          <w:lang w:val="it-IT"/>
        </w:rPr>
        <w:t>Magne</w:t>
      </w:r>
      <w:r w:rsidR="005A362F" w:rsidRPr="005A362F">
        <w:rPr>
          <w:i/>
          <w:lang w:val="it-IT"/>
        </w:rPr>
        <w:t xml:space="preserve"> </w:t>
      </w:r>
      <w:r w:rsidR="00885488" w:rsidRPr="00794880">
        <w:rPr>
          <w:rStyle w:val="Incipit"/>
          <w:lang w:val="it-IT"/>
        </w:rPr>
        <w:t>pater</w:t>
      </w:r>
      <w:r w:rsidR="005A362F" w:rsidRPr="005A362F">
        <w:rPr>
          <w:i/>
          <w:lang w:val="it-IT"/>
        </w:rPr>
        <w:t xml:space="preserve"> </w:t>
      </w:r>
      <w:r w:rsidR="00885488" w:rsidRPr="00794880">
        <w:rPr>
          <w:rStyle w:val="Incipit"/>
          <w:lang w:val="it-IT"/>
        </w:rPr>
        <w:t>Augustine</w:t>
      </w:r>
      <w:r w:rsidR="00885488" w:rsidRPr="00B779A9">
        <w:rPr>
          <w:lang w:val="it-IT"/>
        </w:rPr>
        <w:t xml:space="preserve">. Quo finito itur cum processione ad </w:t>
      </w:r>
      <w:r w:rsidR="00885488" w:rsidRPr="00736684">
        <w:rPr>
          <w:rStyle w:val="Ort"/>
          <w:lang w:val="it-IT"/>
        </w:rPr>
        <w:t>chorum</w:t>
      </w:r>
      <w:r w:rsidR="00885488" w:rsidRPr="00B779A9">
        <w:rPr>
          <w:lang w:val="it-IT"/>
        </w:rPr>
        <w:t>.</w:t>
      </w:r>
    </w:p>
    <w:p w:rsidR="00885488" w:rsidRDefault="00885488" w:rsidP="00415109">
      <w:pPr>
        <w:rPr>
          <w:lang w:val="en-US"/>
        </w:rPr>
      </w:pPr>
      <w:r w:rsidRPr="00736684">
        <w:rPr>
          <w:rStyle w:val="Time1"/>
          <w:lang w:val="en-US"/>
        </w:rPr>
        <w:lastRenderedPageBreak/>
        <w:t>A</w:t>
      </w:r>
      <w:r w:rsidR="001C259A" w:rsidRPr="00736684">
        <w:rPr>
          <w:rStyle w:val="Time1"/>
          <w:lang w:val="en-US"/>
        </w:rPr>
        <w:t>d summum officium</w:t>
      </w:r>
      <w:r>
        <w:rPr>
          <w:lang w:val="en-US"/>
        </w:rPr>
        <w:t xml:space="preserve"> </w:t>
      </w:r>
      <w:r w:rsidR="003D4921">
        <w:rPr>
          <w:lang w:val="en-US"/>
        </w:rPr>
        <w:t>[KY]</w:t>
      </w:r>
      <w:r>
        <w:rPr>
          <w:lang w:val="en-US"/>
        </w:rPr>
        <w:t xml:space="preserve"> </w:t>
      </w:r>
      <w:r w:rsidR="003D4921" w:rsidRPr="00736684">
        <w:rPr>
          <w:rStyle w:val="Incipit"/>
          <w:lang w:val="en-US"/>
        </w:rPr>
        <w:t>Kyrie</w:t>
      </w:r>
      <w:r w:rsidR="003D4921">
        <w:rPr>
          <w:lang w:val="en-US"/>
        </w:rPr>
        <w:t xml:space="preserve">. [TP] </w:t>
      </w:r>
      <w:r w:rsidRPr="00794880">
        <w:rPr>
          <w:rStyle w:val="Incipit"/>
          <w:lang w:val="en-US"/>
        </w:rPr>
        <w:t>Magne</w:t>
      </w:r>
      <w:r w:rsidR="005A362F" w:rsidRPr="005A362F">
        <w:rPr>
          <w:i/>
          <w:lang w:val="en-US"/>
        </w:rPr>
        <w:t xml:space="preserve"> </w:t>
      </w:r>
      <w:r w:rsidRPr="00794880">
        <w:rPr>
          <w:rStyle w:val="Incipit"/>
          <w:lang w:val="en-US"/>
        </w:rPr>
        <w:t>deus</w:t>
      </w:r>
      <w:r>
        <w:rPr>
          <w:lang w:val="en-US"/>
        </w:rPr>
        <w:t xml:space="preserve">. GR </w:t>
      </w:r>
      <w:r w:rsidRPr="00794880">
        <w:rPr>
          <w:rStyle w:val="Incipit"/>
          <w:lang w:val="en-US"/>
        </w:rPr>
        <w:t>Inveni</w:t>
      </w:r>
      <w:r w:rsidR="005A362F" w:rsidRPr="005A362F">
        <w:rPr>
          <w:i/>
          <w:lang w:val="en-US"/>
        </w:rPr>
        <w:t xml:space="preserve"> </w:t>
      </w:r>
      <w:r w:rsidRPr="00794880">
        <w:rPr>
          <w:rStyle w:val="Incipit"/>
          <w:lang w:val="en-US"/>
        </w:rPr>
        <w:t>David</w:t>
      </w:r>
      <w:r w:rsidR="005A362F" w:rsidRPr="005A362F">
        <w:rPr>
          <w:i/>
          <w:lang w:val="en-US"/>
        </w:rPr>
        <w:t xml:space="preserve"> </w:t>
      </w:r>
      <w:r w:rsidRPr="00794880">
        <w:rPr>
          <w:rStyle w:val="Incipit"/>
          <w:lang w:val="en-US"/>
        </w:rPr>
        <w:t>ser</w:t>
      </w:r>
      <w:r w:rsidR="00382E22" w:rsidRPr="00794880">
        <w:rPr>
          <w:rStyle w:val="Incipit"/>
          <w:lang w:val="en-US"/>
        </w:rPr>
        <w:t>vu</w:t>
      </w:r>
      <w:r w:rsidRPr="00794880">
        <w:rPr>
          <w:rStyle w:val="Incipit"/>
          <w:lang w:val="en-US"/>
        </w:rPr>
        <w:t>m</w:t>
      </w:r>
      <w:r w:rsidR="00DD1415">
        <w:rPr>
          <w:lang w:val="en-US"/>
        </w:rPr>
        <w:t>@31.</w:t>
      </w:r>
      <w:r>
        <w:rPr>
          <w:lang w:val="en-US"/>
        </w:rPr>
        <w:t xml:space="preserve"> </w:t>
      </w:r>
      <w:r w:rsidR="00FD355E">
        <w:rPr>
          <w:lang w:val="en-US"/>
        </w:rPr>
        <w:t>Sequentia a</w:t>
      </w:r>
      <w:r>
        <w:rPr>
          <w:lang w:val="en-US"/>
        </w:rPr>
        <w:t xml:space="preserve">b hinc </w:t>
      </w:r>
      <w:r w:rsidR="00FD355E">
        <w:rPr>
          <w:lang w:val="en-US"/>
        </w:rPr>
        <w:t>[</w:t>
      </w:r>
      <w:r w:rsidR="003D4921">
        <w:rPr>
          <w:lang w:val="en-US"/>
        </w:rPr>
        <w:t>SV</w:t>
      </w:r>
      <w:r w:rsidR="00FD355E">
        <w:rPr>
          <w:lang w:val="en-US"/>
        </w:rPr>
        <w:t>]</w:t>
      </w:r>
      <w:r>
        <w:rPr>
          <w:lang w:val="en-US"/>
        </w:rPr>
        <w:t xml:space="preserve"> </w:t>
      </w:r>
      <w:r w:rsidRPr="00794880">
        <w:rPr>
          <w:rStyle w:val="Incipit"/>
          <w:lang w:val="en-US"/>
        </w:rPr>
        <w:t>Illuminare</w:t>
      </w:r>
      <w:r w:rsidR="005A362F" w:rsidRPr="005A362F">
        <w:rPr>
          <w:i/>
          <w:lang w:val="en-US"/>
        </w:rPr>
        <w:t xml:space="preserve"> </w:t>
      </w:r>
      <w:r w:rsidRPr="00794880">
        <w:rPr>
          <w:rStyle w:val="Incipit"/>
          <w:lang w:val="en-US"/>
        </w:rPr>
        <w:t>Hierusalem</w:t>
      </w:r>
      <w:r>
        <w:rPr>
          <w:lang w:val="en-US"/>
        </w:rPr>
        <w:t xml:space="preserve"> usque ad finem</w:t>
      </w:r>
      <w:r w:rsidR="00DD1415">
        <w:rPr>
          <w:lang w:val="en-US"/>
        </w:rPr>
        <w:t>@324.</w:t>
      </w:r>
      <w:r>
        <w:rPr>
          <w:lang w:val="en-US"/>
        </w:rPr>
        <w:t xml:space="preserve"> </w:t>
      </w:r>
      <w:r w:rsidR="003D4921">
        <w:rPr>
          <w:lang w:val="en-US"/>
        </w:rPr>
        <w:t>[</w:t>
      </w:r>
      <w:r>
        <w:rPr>
          <w:lang w:val="en-US"/>
        </w:rPr>
        <w:t>SA</w:t>
      </w:r>
      <w:r w:rsidR="003D4921">
        <w:rPr>
          <w:lang w:val="en-US"/>
        </w:rPr>
        <w:t xml:space="preserve">] </w:t>
      </w:r>
      <w:r w:rsidR="003D4921" w:rsidRPr="00794880">
        <w:rPr>
          <w:rStyle w:val="Incipit"/>
          <w:lang w:val="en-US"/>
        </w:rPr>
        <w:t>Sanctus</w:t>
      </w:r>
      <w:r w:rsidR="00251ED7">
        <w:rPr>
          <w:lang w:val="en-US"/>
        </w:rPr>
        <w:t>@</w:t>
      </w:r>
      <w:r w:rsidR="001C259A" w:rsidRPr="001C259A">
        <w:rPr>
          <w:lang w:val="en-US"/>
        </w:rPr>
        <w:t>%D::</w:t>
      </w:r>
      <w:r w:rsidR="009430F6" w:rsidRPr="001C259A">
        <w:rPr>
          <w:lang w:val="en-US"/>
        </w:rPr>
        <w:t>soll</w:t>
      </w:r>
      <w:r w:rsidR="001C259A" w:rsidRPr="001C259A">
        <w:rPr>
          <w:lang w:val="en-US"/>
        </w:rPr>
        <w:t>%</w:t>
      </w:r>
      <w:r w:rsidR="009430F6">
        <w:rPr>
          <w:lang w:val="en-US"/>
        </w:rPr>
        <w:t xml:space="preserve"> </w:t>
      </w:r>
      <w:r w:rsidR="003D4921" w:rsidRPr="003D4921">
        <w:rPr>
          <w:lang w:val="en-US"/>
        </w:rPr>
        <w:t>festivale m</w:t>
      </w:r>
      <w:r w:rsidRPr="003D4921">
        <w:rPr>
          <w:lang w:val="en-US"/>
        </w:rPr>
        <w:t>aius.</w:t>
      </w:r>
      <w:r>
        <w:rPr>
          <w:lang w:val="en-US"/>
        </w:rPr>
        <w:t xml:space="preserve"> CO </w:t>
      </w:r>
      <w:r w:rsidRPr="00794880">
        <w:rPr>
          <w:rStyle w:val="Incipit"/>
          <w:lang w:val="en-US"/>
        </w:rPr>
        <w:t>Domine</w:t>
      </w:r>
      <w:r w:rsidR="005A362F" w:rsidRPr="005A362F">
        <w:rPr>
          <w:i/>
          <w:lang w:val="en-US"/>
        </w:rPr>
        <w:t xml:space="preserve"> </w:t>
      </w:r>
      <w:r w:rsidRPr="00794880">
        <w:rPr>
          <w:rStyle w:val="Incipit"/>
          <w:lang w:val="en-US"/>
        </w:rPr>
        <w:t>quinque</w:t>
      </w:r>
      <w:r w:rsidR="005A362F" w:rsidRPr="005A362F">
        <w:rPr>
          <w:i/>
          <w:lang w:val="en-US"/>
        </w:rPr>
        <w:t xml:space="preserve"> </w:t>
      </w:r>
      <w:r w:rsidRPr="00794880">
        <w:rPr>
          <w:rStyle w:val="Incipit"/>
          <w:lang w:val="en-US"/>
        </w:rPr>
        <w:t>talenta</w:t>
      </w:r>
      <w:r w:rsidR="00DD1415">
        <w:rPr>
          <w:lang w:val="en-US"/>
        </w:rPr>
        <w:t>@31.</w:t>
      </w:r>
      <w:r>
        <w:rPr>
          <w:lang w:val="en-US"/>
        </w:rPr>
        <w:t xml:space="preserve"> Reliqua ut in priori missa.</w:t>
      </w:r>
    </w:p>
    <w:p w:rsidR="00885488" w:rsidRPr="00736684" w:rsidRDefault="001C259A" w:rsidP="00415109">
      <w:pPr>
        <w:rPr>
          <w:lang w:val="pt-PT"/>
        </w:rPr>
      </w:pPr>
      <w:r w:rsidRPr="00736684">
        <w:rPr>
          <w:rStyle w:val="Time1"/>
          <w:lang w:val="en-US"/>
        </w:rPr>
        <w:t>Ad secundas vesperas</w:t>
      </w:r>
      <w:r w:rsidR="00885488">
        <w:rPr>
          <w:lang w:val="en-US"/>
        </w:rPr>
        <w:t xml:space="preserve"> AN </w:t>
      </w:r>
      <w:r w:rsidR="00885488" w:rsidRPr="00736684">
        <w:rPr>
          <w:rStyle w:val="Incipit"/>
          <w:lang w:val="en-US"/>
        </w:rPr>
        <w:t>Post mortem matris</w:t>
      </w:r>
      <w:r w:rsidR="00885488">
        <w:rPr>
          <w:lang w:val="en-US"/>
        </w:rPr>
        <w:t xml:space="preserve"> cum reliquis. </w:t>
      </w:r>
      <w:r w:rsidR="00885488" w:rsidRPr="00736684">
        <w:rPr>
          <w:lang w:val="en-US"/>
        </w:rPr>
        <w:t xml:space="preserve">PS </w:t>
      </w:r>
      <w:r w:rsidR="00885488" w:rsidRPr="00736684">
        <w:rPr>
          <w:rStyle w:val="Incipit"/>
          <w:lang w:val="en-US"/>
        </w:rPr>
        <w:t>Dixit</w:t>
      </w:r>
      <w:r w:rsidR="00885488" w:rsidRPr="00736684">
        <w:rPr>
          <w:lang w:val="en-US"/>
        </w:rPr>
        <w:t xml:space="preserve">. </w:t>
      </w:r>
      <w:r w:rsidR="00BA24A1" w:rsidRPr="00736684">
        <w:rPr>
          <w:lang w:val="en-US"/>
        </w:rPr>
        <w:t>[</w:t>
      </w:r>
      <w:r w:rsidR="00885488" w:rsidRPr="00736684">
        <w:rPr>
          <w:lang w:val="en-US"/>
        </w:rPr>
        <w:t>PS</w:t>
      </w:r>
      <w:r w:rsidR="00BA24A1" w:rsidRPr="00736684">
        <w:rPr>
          <w:lang w:val="en-US"/>
        </w:rPr>
        <w:t>]</w:t>
      </w:r>
      <w:r w:rsidR="00885488" w:rsidRPr="00736684">
        <w:rPr>
          <w:lang w:val="en-US"/>
        </w:rPr>
        <w:t xml:space="preserve"> </w:t>
      </w:r>
      <w:r w:rsidR="00885488" w:rsidRPr="00736684">
        <w:rPr>
          <w:rStyle w:val="Incipit"/>
          <w:lang w:val="en-US"/>
        </w:rPr>
        <w:t>Confitebor</w:t>
      </w:r>
      <w:r w:rsidR="00885488" w:rsidRPr="00736684">
        <w:rPr>
          <w:lang w:val="en-US"/>
        </w:rPr>
        <w:t xml:space="preserve">. </w:t>
      </w:r>
      <w:r w:rsidR="00BA24A1" w:rsidRPr="00736684">
        <w:rPr>
          <w:lang w:val="en-US"/>
        </w:rPr>
        <w:t>[</w:t>
      </w:r>
      <w:r w:rsidR="00885488" w:rsidRPr="00736684">
        <w:rPr>
          <w:lang w:val="en-US"/>
        </w:rPr>
        <w:t>PS</w:t>
      </w:r>
      <w:r w:rsidR="00BA24A1" w:rsidRPr="00736684">
        <w:rPr>
          <w:lang w:val="en-US"/>
        </w:rPr>
        <w:t>]</w:t>
      </w:r>
      <w:r w:rsidR="00885488" w:rsidRPr="00736684">
        <w:rPr>
          <w:lang w:val="en-US"/>
        </w:rPr>
        <w:t xml:space="preserve"> </w:t>
      </w:r>
      <w:r w:rsidR="00885488" w:rsidRPr="00736684">
        <w:rPr>
          <w:rStyle w:val="Incipit"/>
          <w:lang w:val="en-US"/>
        </w:rPr>
        <w:t xml:space="preserve">Beatus </w:t>
      </w:r>
      <w:r w:rsidR="00C31823" w:rsidRPr="00736684">
        <w:rPr>
          <w:rStyle w:val="Incipit"/>
          <w:lang w:val="en-US"/>
        </w:rPr>
        <w:t>vir</w:t>
      </w:r>
      <w:r w:rsidR="00885488" w:rsidRPr="00736684">
        <w:rPr>
          <w:lang w:val="en-US"/>
        </w:rPr>
        <w:t xml:space="preserve">. </w:t>
      </w:r>
      <w:r w:rsidR="00BA24A1" w:rsidRPr="00736684">
        <w:rPr>
          <w:lang w:val="en-US"/>
        </w:rPr>
        <w:t>[</w:t>
      </w:r>
      <w:r w:rsidR="00885488" w:rsidRPr="00736684">
        <w:rPr>
          <w:lang w:val="en-US"/>
        </w:rPr>
        <w:t>PS</w:t>
      </w:r>
      <w:r w:rsidR="00BA24A1" w:rsidRPr="00736684">
        <w:rPr>
          <w:lang w:val="en-US"/>
        </w:rPr>
        <w:t>]</w:t>
      </w:r>
      <w:r w:rsidR="00885488" w:rsidRPr="00736684">
        <w:rPr>
          <w:lang w:val="en-US"/>
        </w:rPr>
        <w:t xml:space="preserve"> </w:t>
      </w:r>
      <w:r w:rsidR="00885488" w:rsidRPr="00736684">
        <w:rPr>
          <w:rStyle w:val="Incipit"/>
          <w:lang w:val="en-US"/>
        </w:rPr>
        <w:t>De profundis</w:t>
      </w:r>
      <w:r w:rsidR="00885488" w:rsidRPr="00736684">
        <w:rPr>
          <w:lang w:val="en-US"/>
        </w:rPr>
        <w:t xml:space="preserve">. </w:t>
      </w:r>
      <w:r w:rsidR="00BA24A1" w:rsidRPr="00736684">
        <w:rPr>
          <w:lang w:val="en-US"/>
        </w:rPr>
        <w:t>[</w:t>
      </w:r>
      <w:r w:rsidR="00885488" w:rsidRPr="00736684">
        <w:rPr>
          <w:lang w:val="en-US"/>
        </w:rPr>
        <w:t>PS</w:t>
      </w:r>
      <w:r w:rsidR="00BA24A1" w:rsidRPr="00736684">
        <w:rPr>
          <w:lang w:val="en-US"/>
        </w:rPr>
        <w:t>]</w:t>
      </w:r>
      <w:r w:rsidR="00885488" w:rsidRPr="00736684">
        <w:rPr>
          <w:lang w:val="en-US"/>
        </w:rPr>
        <w:t xml:space="preserve"> </w:t>
      </w:r>
      <w:r w:rsidR="00885488" w:rsidRPr="00736684">
        <w:rPr>
          <w:rStyle w:val="Incipit"/>
          <w:lang w:val="en-US"/>
        </w:rPr>
        <w:t>Memento</w:t>
      </w:r>
      <w:r w:rsidR="00885488" w:rsidRPr="00736684">
        <w:rPr>
          <w:lang w:val="en-US"/>
        </w:rPr>
        <w:t xml:space="preserve">. RP </w:t>
      </w:r>
      <w:r w:rsidR="00885488" w:rsidRPr="00736684">
        <w:rPr>
          <w:rStyle w:val="Incipit"/>
          <w:lang w:val="en-US"/>
        </w:rPr>
        <w:t>Volebat enim</w:t>
      </w:r>
      <w:r w:rsidR="00885488" w:rsidRPr="00736684">
        <w:rPr>
          <w:lang w:val="en-US"/>
        </w:rPr>
        <w:t xml:space="preserve">. HY </w:t>
      </w:r>
      <w:r w:rsidR="00885488" w:rsidRPr="00736684">
        <w:rPr>
          <w:rStyle w:val="Incipit"/>
          <w:lang w:val="en-US"/>
        </w:rPr>
        <w:t>Magne pater</w:t>
      </w:r>
      <w:r w:rsidR="00885488" w:rsidRPr="00736684">
        <w:rPr>
          <w:lang w:val="en-US"/>
        </w:rPr>
        <w:t xml:space="preserve">. VS </w:t>
      </w:r>
      <w:r w:rsidR="00885488" w:rsidRPr="00736684">
        <w:rPr>
          <w:rStyle w:val="Incipit"/>
          <w:lang w:val="en-US"/>
        </w:rPr>
        <w:t>Iustus ut palma</w:t>
      </w:r>
      <w:r w:rsidR="00885488" w:rsidRPr="00736684">
        <w:rPr>
          <w:lang w:val="en-US"/>
        </w:rPr>
        <w:t xml:space="preserve">. AM </w:t>
      </w:r>
      <w:r w:rsidR="00885488" w:rsidRPr="00736684">
        <w:rPr>
          <w:rStyle w:val="Incipit"/>
          <w:lang w:val="en-US"/>
        </w:rPr>
        <w:t>Hodie gloriosus pater Augustinus</w:t>
      </w:r>
      <w:r w:rsidR="00885488" w:rsidRPr="00736684">
        <w:rPr>
          <w:lang w:val="en-US"/>
        </w:rPr>
        <w:t xml:space="preserve">. </w:t>
      </w:r>
      <w:r w:rsidR="00FD355E" w:rsidRPr="00736684">
        <w:rPr>
          <w:lang w:val="en-US"/>
        </w:rPr>
        <w:t>Suffragium d</w:t>
      </w:r>
      <w:r w:rsidR="003D4921" w:rsidRPr="00736684">
        <w:rPr>
          <w:lang w:val="en-US"/>
        </w:rPr>
        <w:t xml:space="preserve">e decollatione Ioannis Baptistae </w:t>
      </w:r>
      <w:r w:rsidR="00FD355E" w:rsidRPr="00736684">
        <w:rPr>
          <w:lang w:val="en-US"/>
        </w:rPr>
        <w:t>[</w:t>
      </w:r>
      <w:r w:rsidR="00885488" w:rsidRPr="00736684">
        <w:rPr>
          <w:lang w:val="en-US"/>
        </w:rPr>
        <w:t>AC</w:t>
      </w:r>
      <w:r w:rsidR="00FD355E" w:rsidRPr="00736684">
        <w:rPr>
          <w:lang w:val="en-US"/>
        </w:rPr>
        <w:t>]</w:t>
      </w:r>
      <w:r w:rsidR="00885488" w:rsidRPr="00736684">
        <w:rPr>
          <w:lang w:val="en-US"/>
        </w:rPr>
        <w:t xml:space="preserve"> </w:t>
      </w:r>
      <w:r w:rsidR="00885488" w:rsidRPr="00736684">
        <w:rPr>
          <w:rStyle w:val="Incipit"/>
          <w:lang w:val="en-US"/>
        </w:rPr>
        <w:t>Arguebat</w:t>
      </w:r>
      <w:r w:rsidR="005A362F" w:rsidRPr="00736684">
        <w:rPr>
          <w:i/>
          <w:lang w:val="en-US"/>
        </w:rPr>
        <w:t xml:space="preserve"> </w:t>
      </w:r>
      <w:r w:rsidR="00885488" w:rsidRPr="00736684">
        <w:rPr>
          <w:rStyle w:val="Incipit"/>
          <w:lang w:val="en-US"/>
        </w:rPr>
        <w:t>Herodem</w:t>
      </w:r>
      <w:r w:rsidR="005A362F" w:rsidRPr="00736684">
        <w:rPr>
          <w:i/>
          <w:lang w:val="en-US"/>
        </w:rPr>
        <w:t xml:space="preserve"> </w:t>
      </w:r>
      <w:r w:rsidR="00885488" w:rsidRPr="00736684">
        <w:rPr>
          <w:rStyle w:val="Incipit"/>
          <w:lang w:val="en-US"/>
        </w:rPr>
        <w:t>Ioannes</w:t>
      </w:r>
      <w:r w:rsidR="00885488" w:rsidRPr="00736684">
        <w:rPr>
          <w:lang w:val="en-US"/>
        </w:rPr>
        <w:t xml:space="preserve">. </w:t>
      </w:r>
      <w:r w:rsidR="003D4921" w:rsidRPr="00736684">
        <w:rPr>
          <w:lang w:val="pt-PT"/>
        </w:rPr>
        <w:t xml:space="preserve">De sancta Sabina </w:t>
      </w:r>
      <w:r w:rsidR="00BA24A1" w:rsidRPr="00736684">
        <w:rPr>
          <w:lang w:val="pt-PT"/>
        </w:rPr>
        <w:t>[</w:t>
      </w:r>
      <w:r w:rsidR="00885488" w:rsidRPr="00736684">
        <w:rPr>
          <w:lang w:val="pt-PT"/>
        </w:rPr>
        <w:t>AC</w:t>
      </w:r>
      <w:r w:rsidR="00BA24A1" w:rsidRPr="00736684">
        <w:rPr>
          <w:lang w:val="pt-PT"/>
        </w:rPr>
        <w:t>]</w:t>
      </w:r>
      <w:r w:rsidR="00885488" w:rsidRPr="00736684">
        <w:rPr>
          <w:lang w:val="pt-PT"/>
        </w:rPr>
        <w:t xml:space="preserve"> </w:t>
      </w:r>
      <w:r w:rsidR="00885488" w:rsidRPr="00736684">
        <w:rPr>
          <w:rStyle w:val="Incipit"/>
          <w:lang w:val="pt-PT"/>
        </w:rPr>
        <w:t>Veni</w:t>
      </w:r>
      <w:r w:rsidR="005A362F" w:rsidRPr="00736684">
        <w:rPr>
          <w:i/>
          <w:lang w:val="pt-PT"/>
        </w:rPr>
        <w:t xml:space="preserve"> </w:t>
      </w:r>
      <w:r w:rsidR="00885488" w:rsidRPr="00736684">
        <w:rPr>
          <w:rStyle w:val="Incipit"/>
          <w:lang w:val="pt-PT"/>
        </w:rPr>
        <w:t>sponsa</w:t>
      </w:r>
      <w:r w:rsidR="00885488" w:rsidRPr="00736684">
        <w:rPr>
          <w:lang w:val="pt-PT"/>
        </w:rPr>
        <w:t xml:space="preserve">. De beata virgine </w:t>
      </w:r>
      <w:r w:rsidR="00BA24A1" w:rsidRPr="00736684">
        <w:rPr>
          <w:lang w:val="pt-PT"/>
        </w:rPr>
        <w:t>[</w:t>
      </w:r>
      <w:r w:rsidR="00885488" w:rsidRPr="00736684">
        <w:rPr>
          <w:lang w:val="pt-PT"/>
        </w:rPr>
        <w:t>AC</w:t>
      </w:r>
      <w:r w:rsidR="00BA24A1" w:rsidRPr="00736684">
        <w:rPr>
          <w:lang w:val="pt-PT"/>
        </w:rPr>
        <w:t>]</w:t>
      </w:r>
      <w:r w:rsidR="00885488" w:rsidRPr="00736684">
        <w:rPr>
          <w:lang w:val="pt-PT"/>
        </w:rPr>
        <w:t xml:space="preserve"> </w:t>
      </w:r>
      <w:r w:rsidR="00885488" w:rsidRPr="00736684">
        <w:rPr>
          <w:rStyle w:val="Incipit"/>
          <w:lang w:val="pt-PT"/>
        </w:rPr>
        <w:t>Maria</w:t>
      </w:r>
      <w:r w:rsidR="005A362F" w:rsidRPr="00736684">
        <w:rPr>
          <w:i/>
          <w:lang w:val="pt-PT"/>
        </w:rPr>
        <w:t xml:space="preserve"> </w:t>
      </w:r>
      <w:r w:rsidR="00885488" w:rsidRPr="00736684">
        <w:rPr>
          <w:rStyle w:val="Incipit"/>
          <w:lang w:val="pt-PT"/>
        </w:rPr>
        <w:t>virgo</w:t>
      </w:r>
      <w:r w:rsidR="00885488" w:rsidRPr="00736684">
        <w:rPr>
          <w:lang w:val="pt-PT"/>
        </w:rPr>
        <w:t xml:space="preserve">. </w:t>
      </w:r>
      <w:r w:rsidR="003D4921" w:rsidRPr="00736684">
        <w:rPr>
          <w:lang w:val="pt-PT"/>
        </w:rPr>
        <w:t xml:space="preserve">[BD] </w:t>
      </w:r>
      <w:r w:rsidR="005F6F99" w:rsidRPr="00736684">
        <w:rPr>
          <w:rStyle w:val="Incipit"/>
          <w:lang w:val="pt-PT"/>
        </w:rPr>
        <w:t>Benedicamus</w:t>
      </w:r>
      <w:r w:rsidR="003D4921" w:rsidRPr="00736684">
        <w:rPr>
          <w:lang w:val="pt-PT"/>
        </w:rPr>
        <w:t xml:space="preserve"> d</w:t>
      </w:r>
      <w:r w:rsidR="00885488" w:rsidRPr="00736684">
        <w:rPr>
          <w:lang w:val="pt-PT"/>
        </w:rPr>
        <w:t>e confessoribus.</w:t>
      </w:r>
    </w:p>
    <w:p w:rsidR="00FD355E" w:rsidRPr="00736684" w:rsidRDefault="001C259A" w:rsidP="00415109">
      <w:pPr>
        <w:rPr>
          <w:lang w:val="en-US"/>
        </w:rPr>
      </w:pPr>
      <w:r w:rsidRPr="00736684">
        <w:rPr>
          <w:rStyle w:val="Time1"/>
          <w:lang w:val="en-US"/>
        </w:rPr>
        <w:t>Ad completorium</w:t>
      </w:r>
      <w:r w:rsidR="00FD355E" w:rsidRPr="00736684">
        <w:rPr>
          <w:lang w:val="en-US"/>
        </w:rPr>
        <w:t xml:space="preserve"> ut supra in primis vesperis. </w:t>
      </w:r>
    </w:p>
    <w:p w:rsidR="00885488" w:rsidRPr="00736684" w:rsidRDefault="00FD355E" w:rsidP="00415109">
      <w:pPr>
        <w:rPr>
          <w:lang w:val="pt-PT"/>
        </w:rPr>
      </w:pPr>
      <w:r w:rsidRPr="00736684">
        <w:rPr>
          <w:lang w:val="pt-PT"/>
        </w:rPr>
        <w:t xml:space="preserve">(41v) </w:t>
      </w:r>
      <w:r w:rsidR="00885488" w:rsidRPr="00736684">
        <w:rPr>
          <w:lang w:val="pt-PT"/>
        </w:rPr>
        <w:t xml:space="preserve">De hoc festo suffragatur per </w:t>
      </w:r>
      <w:r w:rsidR="00BA4CFB" w:rsidRPr="00736684">
        <w:rPr>
          <w:lang w:val="pt-PT"/>
        </w:rPr>
        <w:t>octava</w:t>
      </w:r>
      <w:r w:rsidR="00885488" w:rsidRPr="00736684">
        <w:rPr>
          <w:lang w:val="pt-PT"/>
        </w:rPr>
        <w:t>m.</w:t>
      </w:r>
    </w:p>
    <w:p w:rsidR="00885488" w:rsidRPr="00736684" w:rsidRDefault="00BA24A1" w:rsidP="00415109">
      <w:pPr>
        <w:pStyle w:val="berschrift1"/>
        <w:rPr>
          <w:lang w:val="pt-PT"/>
        </w:rPr>
      </w:pPr>
      <w:r w:rsidRPr="00736684">
        <w:rPr>
          <w:lang w:val="pt-PT"/>
        </w:rPr>
        <w:t>[</w:t>
      </w:r>
      <w:r w:rsidR="00885488" w:rsidRPr="00736684">
        <w:rPr>
          <w:lang w:val="pt-PT"/>
        </w:rPr>
        <w:t>IN</w:t>
      </w:r>
      <w:r w:rsidR="00FD355E" w:rsidRPr="00736684">
        <w:rPr>
          <w:lang w:val="pt-PT"/>
        </w:rPr>
        <w:t>FRA</w:t>
      </w:r>
      <w:r w:rsidR="00885488" w:rsidRPr="00736684">
        <w:rPr>
          <w:lang w:val="pt-PT"/>
        </w:rPr>
        <w:t xml:space="preserve"> OCTAVA</w:t>
      </w:r>
      <w:r w:rsidR="00FD355E" w:rsidRPr="00736684">
        <w:rPr>
          <w:lang w:val="pt-PT"/>
        </w:rPr>
        <w:t>M</w:t>
      </w:r>
      <w:r w:rsidR="00885488" w:rsidRPr="00736684">
        <w:rPr>
          <w:lang w:val="pt-PT"/>
        </w:rPr>
        <w:t xml:space="preserve"> SANCTI AUGUSTINI</w:t>
      </w:r>
      <w:r w:rsidRPr="00736684">
        <w:rPr>
          <w:lang w:val="pt-PT"/>
        </w:rPr>
        <w:t>]</w:t>
      </w:r>
    </w:p>
    <w:p w:rsidR="00885488" w:rsidRPr="00736684" w:rsidRDefault="001C259A" w:rsidP="00415109">
      <w:pPr>
        <w:rPr>
          <w:lang w:val="pt-PT"/>
        </w:rPr>
      </w:pPr>
      <w:r w:rsidRPr="00736684">
        <w:rPr>
          <w:rStyle w:val="Time1"/>
          <w:lang w:val="pt-PT"/>
        </w:rPr>
        <w:t>Ad vesperas</w:t>
      </w:r>
      <w:r w:rsidR="00885488" w:rsidRPr="00736684">
        <w:rPr>
          <w:lang w:val="pt-PT"/>
        </w:rPr>
        <w:t xml:space="preserve"> illam semper cantabis AC </w:t>
      </w:r>
      <w:r w:rsidR="00885488" w:rsidRPr="00736684">
        <w:rPr>
          <w:rStyle w:val="Incipit"/>
          <w:lang w:val="pt-PT"/>
        </w:rPr>
        <w:t>Sancte</w:t>
      </w:r>
      <w:r w:rsidR="005A362F" w:rsidRPr="00736684">
        <w:rPr>
          <w:i/>
          <w:lang w:val="pt-PT"/>
        </w:rPr>
        <w:t xml:space="preserve"> </w:t>
      </w:r>
      <w:r w:rsidR="00885488" w:rsidRPr="00736684">
        <w:rPr>
          <w:rStyle w:val="Incipit"/>
          <w:lang w:val="pt-PT"/>
        </w:rPr>
        <w:t>Augustine</w:t>
      </w:r>
      <w:r w:rsidR="00885488" w:rsidRPr="00736684">
        <w:rPr>
          <w:lang w:val="pt-PT"/>
        </w:rPr>
        <w:t>.</w:t>
      </w:r>
    </w:p>
    <w:p w:rsidR="00885488" w:rsidRPr="00736684" w:rsidRDefault="001C259A" w:rsidP="00415109">
      <w:pPr>
        <w:rPr>
          <w:lang w:val="pt-PT"/>
        </w:rPr>
      </w:pPr>
      <w:r w:rsidRPr="00736684">
        <w:rPr>
          <w:rStyle w:val="Time1"/>
          <w:lang w:val="pt-PT"/>
        </w:rPr>
        <w:t>Ad</w:t>
      </w:r>
      <w:r w:rsidR="00FD355E" w:rsidRPr="00736684">
        <w:rPr>
          <w:rStyle w:val="Time1"/>
          <w:lang w:val="pt-PT"/>
        </w:rPr>
        <w:t xml:space="preserve"> matutinu</w:t>
      </w:r>
      <w:r w:rsidRPr="00736684">
        <w:rPr>
          <w:rStyle w:val="Time1"/>
          <w:lang w:val="pt-PT"/>
        </w:rPr>
        <w:t>m</w:t>
      </w:r>
      <w:r w:rsidR="00885488" w:rsidRPr="00736684">
        <w:rPr>
          <w:lang w:val="pt-PT"/>
        </w:rPr>
        <w:t xml:space="preserve"> </w:t>
      </w:r>
      <w:r w:rsidR="00BA24A1" w:rsidRPr="00736684">
        <w:rPr>
          <w:lang w:val="pt-PT"/>
        </w:rPr>
        <w:t>[</w:t>
      </w:r>
      <w:r w:rsidR="00553F00" w:rsidRPr="00736684">
        <w:rPr>
          <w:lang w:val="pt-PT"/>
        </w:rPr>
        <w:t>antiphona</w:t>
      </w:r>
      <w:r w:rsidR="00206A1F" w:rsidRPr="00736684">
        <w:rPr>
          <w:lang w:val="pt-PT"/>
        </w:rPr>
        <w:t>m</w:t>
      </w:r>
      <w:r w:rsidR="00BA24A1" w:rsidRPr="00736684">
        <w:rPr>
          <w:lang w:val="pt-PT"/>
        </w:rPr>
        <w:t>]</w:t>
      </w:r>
      <w:r w:rsidR="00553F00" w:rsidRPr="00736684">
        <w:rPr>
          <w:lang w:val="pt-PT"/>
        </w:rPr>
        <w:t xml:space="preserve"> u</w:t>
      </w:r>
      <w:r w:rsidR="00885488" w:rsidRPr="00736684">
        <w:rPr>
          <w:lang w:val="pt-PT"/>
        </w:rPr>
        <w:t>nam ex nocturnis.</w:t>
      </w:r>
    </w:p>
    <w:p w:rsidR="00885488" w:rsidRPr="00736684" w:rsidRDefault="00885488" w:rsidP="00415109">
      <w:pPr>
        <w:pStyle w:val="berschrift1"/>
        <w:rPr>
          <w:lang w:val="pt-PT"/>
        </w:rPr>
      </w:pPr>
      <w:r w:rsidRPr="00736684">
        <w:rPr>
          <w:lang w:val="pt-PT"/>
        </w:rPr>
        <w:t>IN DECOLL</w:t>
      </w:r>
      <w:r w:rsidR="001C259A" w:rsidRPr="00736684">
        <w:rPr>
          <w:lang w:val="pt-PT"/>
        </w:rPr>
        <w:t>ATIONE SANCTI IOANNIS BAPTISTAE</w:t>
      </w:r>
    </w:p>
    <w:p w:rsidR="00885488" w:rsidRPr="00736684" w:rsidRDefault="00885488" w:rsidP="00415109">
      <w:pPr>
        <w:rPr>
          <w:lang w:val="pt-PT"/>
        </w:rPr>
      </w:pPr>
      <w:r w:rsidRPr="00736684">
        <w:rPr>
          <w:lang w:val="pt-PT"/>
        </w:rPr>
        <w:t>Novem lectiones facimus ut de uno martyre.</w:t>
      </w:r>
    </w:p>
    <w:p w:rsidR="00885488" w:rsidRPr="00B779A9" w:rsidRDefault="001C259A" w:rsidP="00415109">
      <w:pPr>
        <w:rPr>
          <w:lang w:val="fr-FR"/>
        </w:rPr>
      </w:pPr>
      <w:r w:rsidRPr="00736684">
        <w:rPr>
          <w:rStyle w:val="Time1"/>
          <w:lang w:val="pt-PT"/>
        </w:rPr>
        <w:t>Ad matutinum</w:t>
      </w:r>
      <w:r w:rsidR="00885488" w:rsidRPr="00736684">
        <w:rPr>
          <w:lang w:val="pt-PT"/>
        </w:rPr>
        <w:t xml:space="preserve"> I</w:t>
      </w:r>
      <w:r w:rsidR="00553F00" w:rsidRPr="00736684">
        <w:rPr>
          <w:lang w:val="pt-PT"/>
        </w:rPr>
        <w:t>N</w:t>
      </w:r>
      <w:r w:rsidR="00885488" w:rsidRPr="00736684">
        <w:rPr>
          <w:lang w:val="pt-PT"/>
        </w:rPr>
        <w:t xml:space="preserve">V </w:t>
      </w:r>
      <w:r w:rsidR="00885488" w:rsidRPr="00736684">
        <w:rPr>
          <w:rStyle w:val="Incipit"/>
          <w:lang w:val="pt-PT"/>
        </w:rPr>
        <w:t>Regem</w:t>
      </w:r>
      <w:r w:rsidR="005A362F" w:rsidRPr="00736684">
        <w:rPr>
          <w:i/>
          <w:lang w:val="pt-PT"/>
        </w:rPr>
        <w:t xml:space="preserve"> </w:t>
      </w:r>
      <w:r w:rsidR="00885488" w:rsidRPr="00736684">
        <w:rPr>
          <w:rStyle w:val="Incipit"/>
          <w:lang w:val="pt-PT"/>
        </w:rPr>
        <w:t>martyrum</w:t>
      </w:r>
      <w:r w:rsidR="00885488" w:rsidRPr="00736684">
        <w:rPr>
          <w:lang w:val="pt-PT"/>
        </w:rPr>
        <w:t xml:space="preserve">. HY </w:t>
      </w:r>
      <w:r w:rsidR="00885488" w:rsidRPr="00736684">
        <w:rPr>
          <w:rStyle w:val="Incipit"/>
          <w:lang w:val="pt-PT"/>
        </w:rPr>
        <w:t>Deus</w:t>
      </w:r>
      <w:r w:rsidR="005A362F" w:rsidRPr="00736684">
        <w:rPr>
          <w:i/>
          <w:lang w:val="pt-PT"/>
        </w:rPr>
        <w:t xml:space="preserve"> </w:t>
      </w:r>
      <w:r w:rsidR="00885488" w:rsidRPr="00736684">
        <w:rPr>
          <w:rStyle w:val="Incipit"/>
          <w:lang w:val="pt-PT"/>
        </w:rPr>
        <w:t>tuorum</w:t>
      </w:r>
      <w:r w:rsidR="005A362F" w:rsidRPr="00736684">
        <w:rPr>
          <w:i/>
          <w:lang w:val="pt-PT"/>
        </w:rPr>
        <w:t xml:space="preserve"> </w:t>
      </w:r>
      <w:r w:rsidR="00885488" w:rsidRPr="00736684">
        <w:rPr>
          <w:rStyle w:val="Incipit"/>
          <w:lang w:val="pt-PT"/>
        </w:rPr>
        <w:t>militum</w:t>
      </w:r>
      <w:r w:rsidR="00885488" w:rsidRPr="00736684">
        <w:rPr>
          <w:lang w:val="pt-PT"/>
        </w:rPr>
        <w:t xml:space="preserve">. </w:t>
      </w:r>
      <w:r w:rsidR="00885488" w:rsidRPr="00B779A9">
        <w:rPr>
          <w:lang w:val="fr-FR"/>
        </w:rPr>
        <w:t xml:space="preserve">Antiphonae et psalmi ut de uno martyre in </w:t>
      </w:r>
      <w:r w:rsidR="009772E9" w:rsidRPr="00B779A9">
        <w:rPr>
          <w:lang w:val="fr-FR"/>
        </w:rPr>
        <w:t>commu</w:t>
      </w:r>
      <w:r w:rsidR="00206A1F" w:rsidRPr="00B779A9">
        <w:rPr>
          <w:lang w:val="fr-FR"/>
        </w:rPr>
        <w:t>ni. LS</w:t>
      </w:r>
      <w:r w:rsidR="00885488" w:rsidRPr="00B779A9">
        <w:rPr>
          <w:lang w:val="fr-FR"/>
        </w:rPr>
        <w:t xml:space="preserve"> </w:t>
      </w:r>
      <w:r w:rsidR="00885488" w:rsidRPr="002D4ADF">
        <w:rPr>
          <w:rStyle w:val="Incipit"/>
          <w:lang w:val="fr-FR"/>
        </w:rPr>
        <w:t>Hodie</w:t>
      </w:r>
      <w:r w:rsidR="005A362F" w:rsidRPr="002D4ADF">
        <w:rPr>
          <w:rStyle w:val="Incipit"/>
          <w:lang w:val="fr-FR"/>
        </w:rPr>
        <w:t xml:space="preserve"> </w:t>
      </w:r>
      <w:r w:rsidR="00A9541C" w:rsidRPr="002D4ADF">
        <w:rPr>
          <w:rStyle w:val="Incipit"/>
          <w:lang w:val="fr-FR"/>
        </w:rPr>
        <w:t>$E::</w:t>
      </w:r>
      <w:r w:rsidR="00885488" w:rsidRPr="002D4ADF">
        <w:rPr>
          <w:rStyle w:val="Incipit"/>
          <w:lang w:val="fr-FR"/>
        </w:rPr>
        <w:t>in</w:t>
      </w:r>
      <w:r w:rsidR="00A9541C" w:rsidRPr="002D4ADF">
        <w:rPr>
          <w:rStyle w:val="Incipit"/>
          <w:lang w:val="fr-FR"/>
        </w:rPr>
        <w:t>$</w:t>
      </w:r>
      <w:r w:rsidR="005A362F" w:rsidRPr="002D4ADF">
        <w:rPr>
          <w:rStyle w:val="Incipit"/>
          <w:lang w:val="fr-FR"/>
        </w:rPr>
        <w:t xml:space="preserve"> </w:t>
      </w:r>
      <w:r w:rsidR="00885488" w:rsidRPr="002D4ADF">
        <w:rPr>
          <w:rStyle w:val="Incipit"/>
          <w:lang w:val="fr-FR"/>
        </w:rPr>
        <w:t>nobis</w:t>
      </w:r>
      <w:r w:rsidR="005A362F" w:rsidRPr="002D4ADF">
        <w:rPr>
          <w:rStyle w:val="Incipit"/>
          <w:lang w:val="fr-FR"/>
        </w:rPr>
        <w:t xml:space="preserve"> </w:t>
      </w:r>
      <w:r w:rsidR="00885488" w:rsidRPr="002D4ADF">
        <w:rPr>
          <w:rStyle w:val="Incipit"/>
          <w:lang w:val="fr-FR"/>
        </w:rPr>
        <w:t>Ioannis</w:t>
      </w:r>
      <w:r w:rsidR="005A362F" w:rsidRPr="005A362F">
        <w:rPr>
          <w:i/>
          <w:lang w:val="fr-FR"/>
        </w:rPr>
        <w:t xml:space="preserve"> </w:t>
      </w:r>
      <w:r w:rsidR="00885488" w:rsidRPr="00794880">
        <w:rPr>
          <w:rStyle w:val="Incipit"/>
          <w:lang w:val="fr-FR"/>
        </w:rPr>
        <w:t>virtus</w:t>
      </w:r>
      <w:r w:rsidR="00885488" w:rsidRPr="00B779A9">
        <w:rPr>
          <w:lang w:val="fr-FR"/>
        </w:rPr>
        <w:t>.</w:t>
      </w:r>
    </w:p>
    <w:p w:rsidR="00885488" w:rsidRPr="00736684" w:rsidRDefault="001C259A" w:rsidP="00415109">
      <w:pPr>
        <w:rPr>
          <w:lang w:val="it-IT"/>
        </w:rPr>
      </w:pPr>
      <w:r w:rsidRPr="00736684">
        <w:rPr>
          <w:rStyle w:val="Time2"/>
          <w:lang w:val="it-IT"/>
        </w:rPr>
        <w:t>In primo nocturno</w:t>
      </w:r>
      <w:r w:rsidRPr="00736684">
        <w:rPr>
          <w:lang w:val="it-IT"/>
        </w:rPr>
        <w:t xml:space="preserve"> </w:t>
      </w:r>
      <w:r w:rsidR="00885488" w:rsidRPr="00736684">
        <w:rPr>
          <w:lang w:val="it-IT"/>
        </w:rPr>
        <w:t xml:space="preserve">RP </w:t>
      </w:r>
      <w:r w:rsidR="00885488" w:rsidRPr="00736684">
        <w:rPr>
          <w:rStyle w:val="Incipit"/>
          <w:lang w:val="it-IT"/>
        </w:rPr>
        <w:t>Misit Herodes</w:t>
      </w:r>
      <w:r w:rsidR="00885488" w:rsidRPr="00736684">
        <w:rPr>
          <w:lang w:val="it-IT"/>
        </w:rPr>
        <w:t xml:space="preserve">. </w:t>
      </w:r>
      <w:r w:rsidR="00BA24A1" w:rsidRPr="00736684">
        <w:rPr>
          <w:lang w:val="it-IT"/>
        </w:rPr>
        <w:t>[</w:t>
      </w:r>
      <w:r w:rsidR="00885488" w:rsidRPr="00736684">
        <w:rPr>
          <w:lang w:val="it-IT"/>
        </w:rPr>
        <w:t>RP</w:t>
      </w:r>
      <w:r w:rsidR="00BA24A1" w:rsidRPr="00736684">
        <w:rPr>
          <w:lang w:val="it-IT"/>
        </w:rPr>
        <w:t>]</w:t>
      </w:r>
      <w:r w:rsidR="00885488" w:rsidRPr="00736684">
        <w:rPr>
          <w:lang w:val="it-IT"/>
        </w:rPr>
        <w:t xml:space="preserve"> </w:t>
      </w:r>
      <w:r w:rsidR="00A9541C" w:rsidRPr="00736684">
        <w:rPr>
          <w:rStyle w:val="Incipit"/>
          <w:lang w:val="it-IT"/>
        </w:rPr>
        <w:t>Ioannes B</w:t>
      </w:r>
      <w:r w:rsidR="00885488" w:rsidRPr="00736684">
        <w:rPr>
          <w:rStyle w:val="Incipit"/>
          <w:lang w:val="it-IT"/>
        </w:rPr>
        <w:t>aptista</w:t>
      </w:r>
      <w:r w:rsidR="00885488" w:rsidRPr="00736684">
        <w:rPr>
          <w:lang w:val="it-IT"/>
        </w:rPr>
        <w:t xml:space="preserve">. </w:t>
      </w:r>
      <w:r w:rsidR="00BA24A1" w:rsidRPr="00736684">
        <w:rPr>
          <w:lang w:val="it-IT"/>
        </w:rPr>
        <w:t>[</w:t>
      </w:r>
      <w:r w:rsidR="00885488" w:rsidRPr="00736684">
        <w:rPr>
          <w:lang w:val="it-IT"/>
        </w:rPr>
        <w:t>RP</w:t>
      </w:r>
      <w:r w:rsidR="00BA24A1" w:rsidRPr="00736684">
        <w:rPr>
          <w:lang w:val="it-IT"/>
        </w:rPr>
        <w:t>]</w:t>
      </w:r>
      <w:r w:rsidR="00885488" w:rsidRPr="00736684">
        <w:rPr>
          <w:lang w:val="it-IT"/>
        </w:rPr>
        <w:t xml:space="preserve"> </w:t>
      </w:r>
      <w:r w:rsidR="00885488" w:rsidRPr="00736684">
        <w:rPr>
          <w:rStyle w:val="Incipit"/>
          <w:lang w:val="it-IT"/>
        </w:rPr>
        <w:t>Metuebat Herodes</w:t>
      </w:r>
      <w:r w:rsidR="00885488" w:rsidRPr="00736684">
        <w:rPr>
          <w:lang w:val="it-IT"/>
        </w:rPr>
        <w:t>.</w:t>
      </w:r>
    </w:p>
    <w:p w:rsidR="00885488" w:rsidRPr="00736684" w:rsidRDefault="001C259A" w:rsidP="00415109">
      <w:pPr>
        <w:rPr>
          <w:lang w:val="it-IT"/>
        </w:rPr>
      </w:pPr>
      <w:r w:rsidRPr="00736684">
        <w:rPr>
          <w:rStyle w:val="Time2"/>
          <w:lang w:val="it-IT"/>
        </w:rPr>
        <w:t>In secundo nocturno</w:t>
      </w:r>
      <w:r w:rsidR="00885488" w:rsidRPr="00736684">
        <w:rPr>
          <w:lang w:val="it-IT"/>
        </w:rPr>
        <w:t xml:space="preserve"> RP </w:t>
      </w:r>
      <w:r w:rsidR="00885488" w:rsidRPr="00736684">
        <w:rPr>
          <w:rStyle w:val="Incipit"/>
          <w:lang w:val="it-IT"/>
        </w:rPr>
        <w:t>Puellae saltanti</w:t>
      </w:r>
      <w:r w:rsidR="00885488" w:rsidRPr="00736684">
        <w:rPr>
          <w:lang w:val="it-IT"/>
        </w:rPr>
        <w:t xml:space="preserve">. </w:t>
      </w:r>
      <w:r w:rsidR="00BA24A1" w:rsidRPr="00736684">
        <w:rPr>
          <w:lang w:val="it-IT"/>
        </w:rPr>
        <w:t>[</w:t>
      </w:r>
      <w:r w:rsidR="00885488" w:rsidRPr="00736684">
        <w:rPr>
          <w:lang w:val="it-IT"/>
        </w:rPr>
        <w:t>RP</w:t>
      </w:r>
      <w:r w:rsidR="00BA24A1" w:rsidRPr="00736684">
        <w:rPr>
          <w:lang w:val="it-IT"/>
        </w:rPr>
        <w:t>]</w:t>
      </w:r>
      <w:r w:rsidR="00885488" w:rsidRPr="00736684">
        <w:rPr>
          <w:lang w:val="it-IT"/>
        </w:rPr>
        <w:t xml:space="preserve"> </w:t>
      </w:r>
      <w:r w:rsidR="00885488" w:rsidRPr="00736684">
        <w:rPr>
          <w:rStyle w:val="Incipit"/>
          <w:lang w:val="it-IT"/>
        </w:rPr>
        <w:t>Misso Herode</w:t>
      </w:r>
      <w:r w:rsidR="00206A1F" w:rsidRPr="00736684">
        <w:rPr>
          <w:rStyle w:val="Incipit"/>
          <w:lang w:val="it-IT"/>
        </w:rPr>
        <w:t>s</w:t>
      </w:r>
      <w:r w:rsidR="00885488" w:rsidRPr="00736684">
        <w:rPr>
          <w:lang w:val="it-IT"/>
        </w:rPr>
        <w:t xml:space="preserve">. </w:t>
      </w:r>
      <w:r w:rsidR="00BA24A1" w:rsidRPr="00736684">
        <w:rPr>
          <w:lang w:val="it-IT"/>
        </w:rPr>
        <w:t>[</w:t>
      </w:r>
      <w:r w:rsidR="00885488" w:rsidRPr="00736684">
        <w:rPr>
          <w:lang w:val="it-IT"/>
        </w:rPr>
        <w:t>RP</w:t>
      </w:r>
      <w:r w:rsidR="00BA24A1" w:rsidRPr="00736684">
        <w:rPr>
          <w:lang w:val="it-IT"/>
        </w:rPr>
        <w:t>]</w:t>
      </w:r>
      <w:r w:rsidR="00885488" w:rsidRPr="00736684">
        <w:rPr>
          <w:lang w:val="it-IT"/>
        </w:rPr>
        <w:t xml:space="preserve"> </w:t>
      </w:r>
      <w:r w:rsidR="00885488" w:rsidRPr="00736684">
        <w:rPr>
          <w:rStyle w:val="Incipit"/>
          <w:lang w:val="it-IT"/>
        </w:rPr>
        <w:t>Postulante nequissima Herodiadis filia</w:t>
      </w:r>
      <w:r w:rsidR="00885488" w:rsidRPr="00736684">
        <w:rPr>
          <w:lang w:val="it-IT"/>
        </w:rPr>
        <w:t>.</w:t>
      </w:r>
    </w:p>
    <w:p w:rsidR="00885488" w:rsidRPr="00736684" w:rsidRDefault="001C259A" w:rsidP="00415109">
      <w:pPr>
        <w:rPr>
          <w:lang w:val="it-IT"/>
        </w:rPr>
      </w:pPr>
      <w:r w:rsidRPr="00736684">
        <w:rPr>
          <w:rStyle w:val="Time2"/>
          <w:lang w:val="it-IT"/>
        </w:rPr>
        <w:t>In tertio nocturno</w:t>
      </w:r>
      <w:r w:rsidR="00885488" w:rsidRPr="00736684">
        <w:rPr>
          <w:lang w:val="it-IT"/>
        </w:rPr>
        <w:t xml:space="preserve"> EV </w:t>
      </w:r>
      <w:r w:rsidR="00885488" w:rsidRPr="00736684">
        <w:rPr>
          <w:rStyle w:val="Incipit"/>
          <w:lang w:val="it-IT"/>
        </w:rPr>
        <w:t>Missit</w:t>
      </w:r>
      <w:r w:rsidR="005A362F" w:rsidRPr="00736684">
        <w:rPr>
          <w:i/>
          <w:lang w:val="it-IT"/>
        </w:rPr>
        <w:t xml:space="preserve"> </w:t>
      </w:r>
      <w:r w:rsidR="00885488" w:rsidRPr="00736684">
        <w:rPr>
          <w:rStyle w:val="Incipit"/>
          <w:lang w:val="it-IT"/>
        </w:rPr>
        <w:t>Herodes</w:t>
      </w:r>
      <w:r w:rsidR="005A362F" w:rsidRPr="00736684">
        <w:rPr>
          <w:i/>
          <w:lang w:val="it-IT"/>
        </w:rPr>
        <w:t xml:space="preserve"> </w:t>
      </w:r>
      <w:r w:rsidR="00885488" w:rsidRPr="00736684">
        <w:rPr>
          <w:rStyle w:val="Incipit"/>
          <w:lang w:val="it-IT"/>
        </w:rPr>
        <w:t>ac</w:t>
      </w:r>
      <w:r w:rsidR="005A362F" w:rsidRPr="00736684">
        <w:rPr>
          <w:i/>
          <w:lang w:val="it-IT"/>
        </w:rPr>
        <w:t xml:space="preserve"> </w:t>
      </w:r>
      <w:r w:rsidR="00885488" w:rsidRPr="00736684">
        <w:rPr>
          <w:rStyle w:val="Incipit"/>
          <w:lang w:val="it-IT"/>
        </w:rPr>
        <w:t>tenuit</w:t>
      </w:r>
      <w:r w:rsidR="005A362F" w:rsidRPr="00736684">
        <w:rPr>
          <w:i/>
          <w:lang w:val="it-IT"/>
        </w:rPr>
        <w:t xml:space="preserve"> </w:t>
      </w:r>
      <w:r w:rsidR="00885488" w:rsidRPr="00736684">
        <w:rPr>
          <w:rStyle w:val="Incipit"/>
          <w:lang w:val="it-IT"/>
        </w:rPr>
        <w:t>Ioannem</w:t>
      </w:r>
      <w:r w:rsidR="00885488" w:rsidRPr="00736684">
        <w:rPr>
          <w:lang w:val="it-IT"/>
        </w:rPr>
        <w:t xml:space="preserve">. RP </w:t>
      </w:r>
      <w:r w:rsidR="00885488" w:rsidRPr="00736684">
        <w:rPr>
          <w:rStyle w:val="Incipit"/>
          <w:lang w:val="it-IT"/>
        </w:rPr>
        <w:t>In</w:t>
      </w:r>
      <w:r w:rsidR="005A362F" w:rsidRPr="00736684">
        <w:rPr>
          <w:i/>
          <w:lang w:val="it-IT"/>
        </w:rPr>
        <w:t xml:space="preserve"> </w:t>
      </w:r>
      <w:r w:rsidR="00885488" w:rsidRPr="00736684">
        <w:rPr>
          <w:rStyle w:val="Incipit"/>
          <w:lang w:val="it-IT"/>
        </w:rPr>
        <w:t>medio</w:t>
      </w:r>
      <w:r w:rsidR="005A362F" w:rsidRPr="00736684">
        <w:rPr>
          <w:i/>
          <w:lang w:val="it-IT"/>
        </w:rPr>
        <w:t xml:space="preserve"> </w:t>
      </w:r>
      <w:r w:rsidR="00885488" w:rsidRPr="00736684">
        <w:rPr>
          <w:rStyle w:val="Incipit"/>
          <w:lang w:val="it-IT"/>
        </w:rPr>
        <w:t>carceris</w:t>
      </w:r>
      <w:r w:rsidR="00794880" w:rsidRPr="00736684">
        <w:rPr>
          <w:lang w:val="it-IT"/>
        </w:rPr>
        <w:t xml:space="preserve">. </w:t>
      </w:r>
      <w:r w:rsidR="00BA24A1" w:rsidRPr="00736684">
        <w:rPr>
          <w:lang w:val="it-IT"/>
        </w:rPr>
        <w:t>[</w:t>
      </w:r>
      <w:r w:rsidR="00885488" w:rsidRPr="00736684">
        <w:rPr>
          <w:lang w:val="it-IT"/>
        </w:rPr>
        <w:t>RP</w:t>
      </w:r>
      <w:r w:rsidR="00BA24A1" w:rsidRPr="00736684">
        <w:rPr>
          <w:lang w:val="it-IT"/>
        </w:rPr>
        <w:t>]</w:t>
      </w:r>
      <w:r w:rsidR="00885488" w:rsidRPr="00736684">
        <w:rPr>
          <w:lang w:val="it-IT"/>
        </w:rPr>
        <w:t xml:space="preserve"> </w:t>
      </w:r>
      <w:r w:rsidR="00885488" w:rsidRPr="00736684">
        <w:rPr>
          <w:rStyle w:val="Incipit"/>
          <w:lang w:val="it-IT"/>
        </w:rPr>
        <w:t>Accedentes</w:t>
      </w:r>
      <w:r w:rsidR="005A362F" w:rsidRPr="00736684">
        <w:rPr>
          <w:i/>
          <w:lang w:val="it-IT"/>
        </w:rPr>
        <w:t xml:space="preserve"> </w:t>
      </w:r>
      <w:r w:rsidR="00885488" w:rsidRPr="00736684">
        <w:rPr>
          <w:rStyle w:val="Incipit"/>
          <w:lang w:val="it-IT"/>
        </w:rPr>
        <w:t>discipuli</w:t>
      </w:r>
      <w:r w:rsidR="00885488" w:rsidRPr="005B472A">
        <w:rPr>
          <w:lang w:val="it-IT"/>
        </w:rPr>
        <w:t>.</w:t>
      </w:r>
      <w:r w:rsidR="00885488" w:rsidRPr="00736684">
        <w:rPr>
          <w:lang w:val="it-IT"/>
        </w:rPr>
        <w:t xml:space="preserve"> Ultimum RP </w:t>
      </w:r>
      <w:r w:rsidR="00885488" w:rsidRPr="00736684">
        <w:rPr>
          <w:rStyle w:val="Incipit"/>
          <w:lang w:val="it-IT"/>
        </w:rPr>
        <w:t>Iste</w:t>
      </w:r>
      <w:r w:rsidR="005A362F" w:rsidRPr="00736684">
        <w:rPr>
          <w:i/>
          <w:lang w:val="it-IT"/>
        </w:rPr>
        <w:t xml:space="preserve"> </w:t>
      </w:r>
      <w:r w:rsidR="00885488" w:rsidRPr="00736684">
        <w:rPr>
          <w:rStyle w:val="Incipit"/>
          <w:lang w:val="it-IT"/>
        </w:rPr>
        <w:t>est</w:t>
      </w:r>
      <w:r w:rsidR="005A362F" w:rsidRPr="00736684">
        <w:rPr>
          <w:i/>
          <w:lang w:val="it-IT"/>
        </w:rPr>
        <w:t xml:space="preserve"> </w:t>
      </w:r>
      <w:r w:rsidR="00885488" w:rsidRPr="00736684">
        <w:rPr>
          <w:rStyle w:val="Incipit"/>
          <w:lang w:val="it-IT"/>
        </w:rPr>
        <w:t>de</w:t>
      </w:r>
      <w:r w:rsidR="005A362F" w:rsidRPr="00736684">
        <w:rPr>
          <w:i/>
          <w:lang w:val="it-IT"/>
        </w:rPr>
        <w:t xml:space="preserve"> </w:t>
      </w:r>
      <w:r w:rsidR="00885488" w:rsidRPr="00736684">
        <w:rPr>
          <w:rStyle w:val="Incipit"/>
          <w:lang w:val="it-IT"/>
        </w:rPr>
        <w:t>sublimibus</w:t>
      </w:r>
      <w:r w:rsidR="00885488" w:rsidRPr="00736684">
        <w:rPr>
          <w:lang w:val="it-IT"/>
        </w:rPr>
        <w:t xml:space="preserve"> </w:t>
      </w:r>
      <w:r w:rsidR="008D35E3" w:rsidRPr="00736684">
        <w:rPr>
          <w:lang w:val="it-IT"/>
        </w:rPr>
        <w:t>quaere</w:t>
      </w:r>
      <w:r w:rsidR="00885488" w:rsidRPr="00736684">
        <w:rPr>
          <w:lang w:val="it-IT"/>
        </w:rPr>
        <w:t xml:space="preserve"> in tertio nocturno de eius nati</w:t>
      </w:r>
      <w:r w:rsidR="00D66EA2" w:rsidRPr="00736684">
        <w:rPr>
          <w:lang w:val="it-IT"/>
        </w:rPr>
        <w:t>vita</w:t>
      </w:r>
      <w:r w:rsidR="00885488" w:rsidRPr="00736684">
        <w:rPr>
          <w:lang w:val="it-IT"/>
        </w:rPr>
        <w:t xml:space="preserve">te. Et hoc responsorium in fine iteratur. </w:t>
      </w:r>
      <w:r w:rsidR="00753A1C" w:rsidRPr="00736684">
        <w:rPr>
          <w:lang w:val="it-IT"/>
        </w:rPr>
        <w:t xml:space="preserve">[TD] </w:t>
      </w:r>
      <w:r w:rsidR="00753A1C" w:rsidRPr="00736684">
        <w:rPr>
          <w:rStyle w:val="Incipit"/>
          <w:lang w:val="it-IT"/>
        </w:rPr>
        <w:t>Te</w:t>
      </w:r>
      <w:r w:rsidR="005A362F" w:rsidRPr="00736684">
        <w:rPr>
          <w:i/>
          <w:lang w:val="it-IT"/>
        </w:rPr>
        <w:t xml:space="preserve"> </w:t>
      </w:r>
      <w:r w:rsidR="00753A1C" w:rsidRPr="00736684">
        <w:rPr>
          <w:rStyle w:val="Incipit"/>
          <w:lang w:val="it-IT"/>
        </w:rPr>
        <w:t>deum</w:t>
      </w:r>
      <w:r w:rsidR="005A362F" w:rsidRPr="00736684">
        <w:rPr>
          <w:i/>
          <w:lang w:val="it-IT"/>
        </w:rPr>
        <w:t xml:space="preserve"> </w:t>
      </w:r>
      <w:r w:rsidR="00885488" w:rsidRPr="00736684">
        <w:rPr>
          <w:rStyle w:val="Incipit"/>
          <w:lang w:val="it-IT"/>
        </w:rPr>
        <w:t>laudamus</w:t>
      </w:r>
      <w:r w:rsidR="005A362F" w:rsidRPr="00736684">
        <w:rPr>
          <w:i/>
          <w:lang w:val="it-IT"/>
        </w:rPr>
        <w:t xml:space="preserve"> </w:t>
      </w:r>
      <w:r w:rsidR="00885488" w:rsidRPr="00736684">
        <w:rPr>
          <w:lang w:val="it-IT"/>
        </w:rPr>
        <w:t>non dicitur.</w:t>
      </w:r>
    </w:p>
    <w:p w:rsidR="00885488" w:rsidRPr="00736684" w:rsidRDefault="001C259A" w:rsidP="00415109">
      <w:pPr>
        <w:rPr>
          <w:lang w:val="en-US"/>
        </w:rPr>
      </w:pPr>
      <w:r w:rsidRPr="00736684">
        <w:rPr>
          <w:rStyle w:val="Time1"/>
          <w:lang w:val="it-IT"/>
        </w:rPr>
        <w:lastRenderedPageBreak/>
        <w:t>Ad laudes</w:t>
      </w:r>
      <w:r w:rsidR="00885488" w:rsidRPr="00736684">
        <w:rPr>
          <w:lang w:val="it-IT"/>
        </w:rPr>
        <w:t xml:space="preserve"> AN </w:t>
      </w:r>
      <w:r w:rsidR="00885488" w:rsidRPr="00736684">
        <w:rPr>
          <w:rStyle w:val="Incipit"/>
          <w:lang w:val="it-IT"/>
        </w:rPr>
        <w:t>Herodes</w:t>
      </w:r>
      <w:r w:rsidR="005A362F" w:rsidRPr="00736684">
        <w:rPr>
          <w:i/>
          <w:lang w:val="it-IT"/>
        </w:rPr>
        <w:t xml:space="preserve"> </w:t>
      </w:r>
      <w:r w:rsidR="00885488" w:rsidRPr="00736684">
        <w:rPr>
          <w:rStyle w:val="Incipit"/>
          <w:lang w:val="it-IT"/>
        </w:rPr>
        <w:t>enim</w:t>
      </w:r>
      <w:r w:rsidR="005A362F" w:rsidRPr="00736684">
        <w:rPr>
          <w:i/>
          <w:lang w:val="it-IT"/>
        </w:rPr>
        <w:t xml:space="preserve"> </w:t>
      </w:r>
      <w:r w:rsidR="00885488" w:rsidRPr="00736684">
        <w:rPr>
          <w:rStyle w:val="Incipit"/>
          <w:lang w:val="it-IT"/>
        </w:rPr>
        <w:t>tenuit</w:t>
      </w:r>
      <w:r w:rsidR="00885488" w:rsidRPr="00736684">
        <w:rPr>
          <w:lang w:val="it-IT"/>
        </w:rPr>
        <w:t xml:space="preserve"> cum sequentibus. HY </w:t>
      </w:r>
      <w:r w:rsidR="00885488" w:rsidRPr="00736684">
        <w:rPr>
          <w:rStyle w:val="Incipit"/>
          <w:lang w:val="it-IT"/>
        </w:rPr>
        <w:t>Omnis</w:t>
      </w:r>
      <w:r w:rsidR="005A362F" w:rsidRPr="00736684">
        <w:rPr>
          <w:i/>
          <w:lang w:val="it-IT"/>
        </w:rPr>
        <w:t xml:space="preserve"> </w:t>
      </w:r>
      <w:r w:rsidR="000F4FB4" w:rsidRPr="00736684">
        <w:rPr>
          <w:rStyle w:val="Incipit"/>
          <w:lang w:val="it-IT"/>
        </w:rPr>
        <w:t>feli</w:t>
      </w:r>
      <w:r w:rsidR="00885488" w:rsidRPr="00736684">
        <w:rPr>
          <w:rStyle w:val="Incipit"/>
          <w:lang w:val="it-IT"/>
        </w:rPr>
        <w:t>x</w:t>
      </w:r>
      <w:r w:rsidR="00885488" w:rsidRPr="00736684">
        <w:rPr>
          <w:lang w:val="it-IT"/>
        </w:rPr>
        <w:t xml:space="preserve"> </w:t>
      </w:r>
      <w:r w:rsidR="008D35E3" w:rsidRPr="00736684">
        <w:rPr>
          <w:lang w:val="it-IT"/>
        </w:rPr>
        <w:t>quaere</w:t>
      </w:r>
      <w:r w:rsidR="00885488" w:rsidRPr="00736684">
        <w:rPr>
          <w:lang w:val="it-IT"/>
        </w:rPr>
        <w:t xml:space="preserve"> de eius nati</w:t>
      </w:r>
      <w:r w:rsidR="00D66EA2" w:rsidRPr="00736684">
        <w:rPr>
          <w:lang w:val="it-IT"/>
        </w:rPr>
        <w:t>vita</w:t>
      </w:r>
      <w:r w:rsidR="00885488" w:rsidRPr="00736684">
        <w:rPr>
          <w:lang w:val="it-IT"/>
        </w:rPr>
        <w:t xml:space="preserve">te. </w:t>
      </w:r>
      <w:r w:rsidR="00885488" w:rsidRPr="00B779A9">
        <w:rPr>
          <w:lang w:val="pt-PT"/>
        </w:rPr>
        <w:t xml:space="preserve">VS </w:t>
      </w:r>
      <w:r w:rsidR="00885488" w:rsidRPr="00794880">
        <w:rPr>
          <w:rStyle w:val="Incipit"/>
          <w:lang w:val="pt-PT"/>
        </w:rPr>
        <w:t>Iustus</w:t>
      </w:r>
      <w:r w:rsidR="005A362F" w:rsidRPr="005A362F">
        <w:rPr>
          <w:i/>
          <w:lang w:val="pt-PT"/>
        </w:rPr>
        <w:t xml:space="preserve"> </w:t>
      </w:r>
      <w:r w:rsidR="00885488" w:rsidRPr="00794880">
        <w:rPr>
          <w:rStyle w:val="Incipit"/>
          <w:lang w:val="pt-PT"/>
        </w:rPr>
        <w:t>ut</w:t>
      </w:r>
      <w:r w:rsidR="005A362F" w:rsidRPr="005A362F">
        <w:rPr>
          <w:i/>
          <w:lang w:val="pt-PT"/>
        </w:rPr>
        <w:t xml:space="preserve"> </w:t>
      </w:r>
      <w:r w:rsidR="00885488" w:rsidRPr="00794880">
        <w:rPr>
          <w:rStyle w:val="Incipit"/>
          <w:lang w:val="pt-PT"/>
        </w:rPr>
        <w:t>palma</w:t>
      </w:r>
      <w:r w:rsidR="00885488" w:rsidRPr="00B779A9">
        <w:rPr>
          <w:lang w:val="pt-PT"/>
        </w:rPr>
        <w:t xml:space="preserve">. AB </w:t>
      </w:r>
      <w:r w:rsidR="00885488" w:rsidRPr="00794880">
        <w:rPr>
          <w:rStyle w:val="Incipit"/>
          <w:lang w:val="pt-PT"/>
        </w:rPr>
        <w:t>Misso</w:t>
      </w:r>
      <w:r w:rsidR="005A362F" w:rsidRPr="005A362F">
        <w:rPr>
          <w:i/>
          <w:lang w:val="pt-PT"/>
        </w:rPr>
        <w:t xml:space="preserve"> </w:t>
      </w:r>
      <w:r w:rsidR="00885488" w:rsidRPr="00794880">
        <w:rPr>
          <w:rStyle w:val="Incipit"/>
          <w:lang w:val="pt-PT"/>
        </w:rPr>
        <w:t>Herodes</w:t>
      </w:r>
      <w:r w:rsidR="005A362F" w:rsidRPr="005A362F">
        <w:rPr>
          <w:i/>
          <w:lang w:val="pt-PT"/>
        </w:rPr>
        <w:t xml:space="preserve"> </w:t>
      </w:r>
      <w:r w:rsidR="00885488" w:rsidRPr="00794880">
        <w:rPr>
          <w:rStyle w:val="Incipit"/>
          <w:lang w:val="pt-PT"/>
        </w:rPr>
        <w:t>spiculatore</w:t>
      </w:r>
      <w:r w:rsidR="00206A1F" w:rsidRPr="00B779A9">
        <w:rPr>
          <w:lang w:val="pt-PT"/>
        </w:rPr>
        <w:t>.</w:t>
      </w:r>
      <w:r w:rsidR="00A9541C">
        <w:rPr>
          <w:lang w:val="pt-PT"/>
        </w:rPr>
        <w:t xml:space="preserve"> Suffragium d</w:t>
      </w:r>
      <w:r w:rsidR="00206A1F" w:rsidRPr="00B779A9">
        <w:rPr>
          <w:lang w:val="pt-PT"/>
        </w:rPr>
        <w:t xml:space="preserve">e sancta Sabina </w:t>
      </w:r>
      <w:r w:rsidR="00A9541C">
        <w:rPr>
          <w:lang w:val="pt-PT"/>
        </w:rPr>
        <w:t>[</w:t>
      </w:r>
      <w:r w:rsidR="00885488" w:rsidRPr="00B779A9">
        <w:rPr>
          <w:lang w:val="pt-PT"/>
        </w:rPr>
        <w:t>AC</w:t>
      </w:r>
      <w:r w:rsidR="00A9541C">
        <w:rPr>
          <w:lang w:val="pt-PT"/>
        </w:rPr>
        <w:t>]</w:t>
      </w:r>
      <w:r w:rsidR="00885488" w:rsidRPr="00B779A9">
        <w:rPr>
          <w:lang w:val="pt-PT"/>
        </w:rPr>
        <w:t xml:space="preserve"> </w:t>
      </w:r>
      <w:r w:rsidR="00885488" w:rsidRPr="00794880">
        <w:rPr>
          <w:rStyle w:val="Incipit"/>
          <w:lang w:val="pt-PT"/>
        </w:rPr>
        <w:t>Veni</w:t>
      </w:r>
      <w:r w:rsidR="005A362F" w:rsidRPr="005A362F">
        <w:rPr>
          <w:i/>
          <w:lang w:val="pt-PT"/>
        </w:rPr>
        <w:t xml:space="preserve"> </w:t>
      </w:r>
      <w:r w:rsidR="00885488" w:rsidRPr="00794880">
        <w:rPr>
          <w:rStyle w:val="Incipit"/>
          <w:lang w:val="pt-PT"/>
        </w:rPr>
        <w:t>electa</w:t>
      </w:r>
      <w:r w:rsidR="00885488" w:rsidRPr="00B779A9">
        <w:rPr>
          <w:lang w:val="pt-PT"/>
        </w:rPr>
        <w:t xml:space="preserve">. </w:t>
      </w:r>
      <w:r w:rsidR="00A9541C">
        <w:rPr>
          <w:lang w:val="pt-PT"/>
        </w:rPr>
        <w:t>De sancto (42r) Augustino</w:t>
      </w:r>
      <w:r w:rsidR="00885488" w:rsidRPr="00B779A9">
        <w:rPr>
          <w:lang w:val="pt-PT"/>
        </w:rPr>
        <w:t xml:space="preserve">. </w:t>
      </w:r>
      <w:r w:rsidR="00206A1F">
        <w:rPr>
          <w:lang w:val="en-US"/>
        </w:rPr>
        <w:t>[</w:t>
      </w:r>
      <w:r w:rsidR="00885488">
        <w:rPr>
          <w:lang w:val="en-US"/>
        </w:rPr>
        <w:t>BD</w:t>
      </w:r>
      <w:r w:rsidR="00206A1F">
        <w:rPr>
          <w:lang w:val="en-US"/>
        </w:rPr>
        <w:t xml:space="preserve">] </w:t>
      </w:r>
      <w:r w:rsidR="005F6F99" w:rsidRPr="00794880">
        <w:rPr>
          <w:rStyle w:val="Incipit"/>
          <w:lang w:val="en-US"/>
        </w:rPr>
        <w:t>Benedicamus</w:t>
      </w:r>
      <w:r w:rsidR="00206A1F">
        <w:rPr>
          <w:lang w:val="en-US"/>
        </w:rPr>
        <w:t xml:space="preserve"> f</w:t>
      </w:r>
      <w:r w:rsidR="00885488">
        <w:rPr>
          <w:lang w:val="en-US"/>
        </w:rPr>
        <w:t>erialiter.</w:t>
      </w:r>
    </w:p>
    <w:p w:rsidR="00885488" w:rsidRDefault="001C259A" w:rsidP="00415109">
      <w:pPr>
        <w:rPr>
          <w:lang w:val="en-US"/>
        </w:rPr>
      </w:pPr>
      <w:r w:rsidRPr="00736684">
        <w:rPr>
          <w:rStyle w:val="Time1"/>
          <w:lang w:val="en-US"/>
        </w:rPr>
        <w:t>Ad horas</w:t>
      </w:r>
      <w:r w:rsidR="00885488">
        <w:rPr>
          <w:lang w:val="en-US"/>
        </w:rPr>
        <w:t xml:space="preserve"> dicantur laudes.</w:t>
      </w:r>
    </w:p>
    <w:p w:rsidR="00885488" w:rsidRPr="003D0C23" w:rsidRDefault="001C259A" w:rsidP="00415109">
      <w:pPr>
        <w:rPr>
          <w:lang w:val="fr-FR"/>
        </w:rPr>
      </w:pPr>
      <w:r w:rsidRPr="00736684">
        <w:rPr>
          <w:rStyle w:val="Time1"/>
          <w:lang w:val="en-US"/>
        </w:rPr>
        <w:t>Ad missam</w:t>
      </w:r>
      <w:r w:rsidR="00885488">
        <w:rPr>
          <w:lang w:val="en-US"/>
        </w:rPr>
        <w:t xml:space="preserve"> IN </w:t>
      </w:r>
      <w:r w:rsidR="00885488" w:rsidRPr="00794880">
        <w:rPr>
          <w:rStyle w:val="Incipit"/>
          <w:lang w:val="en-US"/>
        </w:rPr>
        <w:t>In</w:t>
      </w:r>
      <w:r w:rsidR="005A362F" w:rsidRPr="005A362F">
        <w:rPr>
          <w:i/>
          <w:lang w:val="en-US"/>
        </w:rPr>
        <w:t xml:space="preserve"> </w:t>
      </w:r>
      <w:r w:rsidR="00885488" w:rsidRPr="00794880">
        <w:rPr>
          <w:rStyle w:val="Incipit"/>
          <w:lang w:val="en-US"/>
        </w:rPr>
        <w:t>virtute</w:t>
      </w:r>
      <w:r w:rsidR="005A362F" w:rsidRPr="005A362F">
        <w:rPr>
          <w:i/>
          <w:lang w:val="en-US"/>
        </w:rPr>
        <w:t xml:space="preserve"> </w:t>
      </w:r>
      <w:r w:rsidR="00885488" w:rsidRPr="00794880">
        <w:rPr>
          <w:rStyle w:val="Incipit"/>
          <w:lang w:val="en-US"/>
        </w:rPr>
        <w:t>tua</w:t>
      </w:r>
      <w:r w:rsidR="00DD1415">
        <w:rPr>
          <w:lang w:val="en-US"/>
        </w:rPr>
        <w:t>@44.</w:t>
      </w:r>
      <w:r w:rsidR="00885488">
        <w:rPr>
          <w:lang w:val="en-US"/>
        </w:rPr>
        <w:t xml:space="preserve"> </w:t>
      </w:r>
      <w:r w:rsidR="00E3645B" w:rsidRPr="00B779A9">
        <w:rPr>
          <w:lang w:val="fr-FR"/>
        </w:rPr>
        <w:t xml:space="preserve">[KY] </w:t>
      </w:r>
      <w:r w:rsidR="00885488" w:rsidRPr="00794880">
        <w:rPr>
          <w:rStyle w:val="Incipit"/>
          <w:lang w:val="fr-FR"/>
        </w:rPr>
        <w:t>Kyrie</w:t>
      </w:r>
      <w:r w:rsidR="00885488" w:rsidRPr="00B779A9">
        <w:rPr>
          <w:lang w:val="fr-FR"/>
        </w:rPr>
        <w:t xml:space="preserve"> et </w:t>
      </w:r>
      <w:r w:rsidR="00E3645B" w:rsidRPr="00B779A9">
        <w:rPr>
          <w:lang w:val="fr-FR"/>
        </w:rPr>
        <w:t xml:space="preserve">[SA] </w:t>
      </w:r>
      <w:r w:rsidR="00885488" w:rsidRPr="00794880">
        <w:rPr>
          <w:rStyle w:val="Incipit"/>
          <w:lang w:val="fr-FR"/>
        </w:rPr>
        <w:t>Sanctus</w:t>
      </w:r>
      <w:r w:rsidR="00885488" w:rsidRPr="00B779A9">
        <w:rPr>
          <w:lang w:val="fr-FR"/>
        </w:rPr>
        <w:t xml:space="preserve"> sub novem lectionibus. </w:t>
      </w:r>
      <w:r w:rsidR="00885488" w:rsidRPr="003D0C23">
        <w:rPr>
          <w:lang w:val="fr-FR"/>
        </w:rPr>
        <w:t xml:space="preserve">GR </w:t>
      </w:r>
      <w:r w:rsidR="00885488" w:rsidRPr="003D0C23">
        <w:rPr>
          <w:rStyle w:val="Incipit"/>
          <w:lang w:val="fr-FR"/>
        </w:rPr>
        <w:t>Domine</w:t>
      </w:r>
      <w:r w:rsidR="005A362F" w:rsidRPr="003D0C23">
        <w:rPr>
          <w:i/>
          <w:lang w:val="fr-FR"/>
        </w:rPr>
        <w:t xml:space="preserve"> </w:t>
      </w:r>
      <w:r w:rsidR="00885488" w:rsidRPr="003D0C23">
        <w:rPr>
          <w:rStyle w:val="Incipit"/>
          <w:lang w:val="fr-FR"/>
        </w:rPr>
        <w:t>pr</w:t>
      </w:r>
      <w:r w:rsidR="00D01A6F" w:rsidRPr="003D0C23">
        <w:rPr>
          <w:rStyle w:val="Incipit"/>
          <w:lang w:val="fr-FR"/>
        </w:rPr>
        <w:t>a</w:t>
      </w:r>
      <w:r w:rsidR="00885488" w:rsidRPr="003D0C23">
        <w:rPr>
          <w:rStyle w:val="Incipit"/>
          <w:lang w:val="fr-FR"/>
        </w:rPr>
        <w:t>evenisti</w:t>
      </w:r>
      <w:r w:rsidR="00DD1415" w:rsidRPr="003D0C23">
        <w:rPr>
          <w:lang w:val="fr-FR"/>
        </w:rPr>
        <w:t>@183.</w:t>
      </w:r>
      <w:r w:rsidR="00885488" w:rsidRPr="003D0C23">
        <w:rPr>
          <w:lang w:val="fr-FR"/>
        </w:rPr>
        <w:t xml:space="preserve"> AL</w:t>
      </w:r>
      <w:r w:rsidR="00E3645B" w:rsidRPr="003D0C23">
        <w:rPr>
          <w:lang w:val="fr-FR"/>
        </w:rPr>
        <w:t>V</w:t>
      </w:r>
      <w:r w:rsidR="00885488" w:rsidRPr="003D0C23">
        <w:rPr>
          <w:lang w:val="fr-FR"/>
        </w:rPr>
        <w:t xml:space="preserve"> </w:t>
      </w:r>
      <w:r w:rsidR="00885488" w:rsidRPr="003D0C23">
        <w:rPr>
          <w:rStyle w:val="Incipit"/>
          <w:lang w:val="fr-FR"/>
        </w:rPr>
        <w:t>Iustus</w:t>
      </w:r>
      <w:r w:rsidR="005A362F" w:rsidRPr="003D0C23">
        <w:rPr>
          <w:i/>
          <w:lang w:val="fr-FR"/>
        </w:rPr>
        <w:t xml:space="preserve"> </w:t>
      </w:r>
      <w:r w:rsidR="00885488" w:rsidRPr="003D0C23">
        <w:rPr>
          <w:rStyle w:val="Incipit"/>
          <w:lang w:val="fr-FR"/>
        </w:rPr>
        <w:t>ut</w:t>
      </w:r>
      <w:r w:rsidR="005A362F" w:rsidRPr="003D0C23">
        <w:rPr>
          <w:i/>
          <w:lang w:val="fr-FR"/>
        </w:rPr>
        <w:t xml:space="preserve"> </w:t>
      </w:r>
      <w:r w:rsidR="00885488" w:rsidRPr="003D0C23">
        <w:rPr>
          <w:rStyle w:val="Incipit"/>
          <w:lang w:val="fr-FR"/>
        </w:rPr>
        <w:t>palma</w:t>
      </w:r>
      <w:r w:rsidR="00DD1415" w:rsidRPr="003D0C23">
        <w:rPr>
          <w:lang w:val="fr-FR"/>
        </w:rPr>
        <w:t>@230.</w:t>
      </w:r>
      <w:r w:rsidR="00885488" w:rsidRPr="003D0C23">
        <w:rPr>
          <w:lang w:val="fr-FR"/>
        </w:rPr>
        <w:t xml:space="preserve"> OF </w:t>
      </w:r>
      <w:r w:rsidR="00885488" w:rsidRPr="003D0C23">
        <w:rPr>
          <w:rStyle w:val="Incipit"/>
          <w:lang w:val="fr-FR"/>
        </w:rPr>
        <w:t>Posuisti</w:t>
      </w:r>
      <w:r w:rsidR="005A362F" w:rsidRPr="003D0C23">
        <w:rPr>
          <w:i/>
          <w:lang w:val="fr-FR"/>
        </w:rPr>
        <w:t xml:space="preserve"> </w:t>
      </w:r>
      <w:r w:rsidR="00885488" w:rsidRPr="003D0C23">
        <w:rPr>
          <w:rStyle w:val="Incipit"/>
          <w:lang w:val="fr-FR"/>
        </w:rPr>
        <w:t>domine</w:t>
      </w:r>
      <w:r w:rsidR="00DD1415" w:rsidRPr="003D0C23">
        <w:rPr>
          <w:lang w:val="fr-FR"/>
        </w:rPr>
        <w:t>@193.</w:t>
      </w:r>
      <w:r w:rsidR="00885488" w:rsidRPr="003D0C23">
        <w:rPr>
          <w:lang w:val="fr-FR"/>
        </w:rPr>
        <w:t xml:space="preserve"> CO </w:t>
      </w:r>
      <w:r w:rsidR="00885488" w:rsidRPr="003D0C23">
        <w:rPr>
          <w:rStyle w:val="Incipit"/>
          <w:lang w:val="fr-FR"/>
        </w:rPr>
        <w:t>Magna</w:t>
      </w:r>
      <w:r w:rsidR="005A362F" w:rsidRPr="003D0C23">
        <w:rPr>
          <w:i/>
          <w:lang w:val="fr-FR"/>
        </w:rPr>
        <w:t xml:space="preserve"> </w:t>
      </w:r>
      <w:r w:rsidR="00885488" w:rsidRPr="003D0C23">
        <w:rPr>
          <w:rStyle w:val="Incipit"/>
          <w:lang w:val="fr-FR"/>
        </w:rPr>
        <w:t>est</w:t>
      </w:r>
      <w:r w:rsidR="005A362F" w:rsidRPr="003D0C23">
        <w:rPr>
          <w:i/>
          <w:lang w:val="fr-FR"/>
        </w:rPr>
        <w:t xml:space="preserve"> </w:t>
      </w:r>
      <w:r w:rsidR="00885488" w:rsidRPr="003D0C23">
        <w:rPr>
          <w:rStyle w:val="Incipit"/>
          <w:lang w:val="fr-FR"/>
        </w:rPr>
        <w:t>gloria</w:t>
      </w:r>
      <w:r w:rsidR="00DD1415" w:rsidRPr="003D0C23">
        <w:rPr>
          <w:lang w:val="fr-FR"/>
        </w:rPr>
        <w:t>@38.</w:t>
      </w:r>
    </w:p>
    <w:p w:rsidR="00885488" w:rsidRPr="003D0C23" w:rsidRDefault="001C259A" w:rsidP="00415109">
      <w:pPr>
        <w:pStyle w:val="berschrift1"/>
        <w:rPr>
          <w:lang w:val="fr-FR"/>
        </w:rPr>
      </w:pPr>
      <w:r w:rsidRPr="003D0C23">
        <w:rPr>
          <w:lang w:val="fr-FR"/>
        </w:rPr>
        <w:t xml:space="preserve">DE SANCTIS FELICE ET </w:t>
      </w:r>
      <w:r w:rsidR="00A37530" w:rsidRPr="003D0C23">
        <w:rPr>
          <w:lang w:val="fr-FR"/>
        </w:rPr>
        <w:t>|</w:t>
      </w:r>
      <w:r w:rsidRPr="003D0C23">
        <w:rPr>
          <w:lang w:val="fr-FR"/>
        </w:rPr>
        <w:t>AUDACTO</w:t>
      </w:r>
      <w:r w:rsidR="00A37530" w:rsidRPr="003D0C23">
        <w:rPr>
          <w:lang w:val="fr-FR"/>
        </w:rPr>
        <w:t>::ADAUCTO|</w:t>
      </w:r>
    </w:p>
    <w:p w:rsidR="00885488" w:rsidRPr="003D0C23" w:rsidRDefault="00885488" w:rsidP="00415109">
      <w:pPr>
        <w:rPr>
          <w:lang w:val="fr-FR"/>
        </w:rPr>
      </w:pPr>
      <w:r w:rsidRPr="003D0C23">
        <w:rPr>
          <w:lang w:val="fr-FR"/>
        </w:rPr>
        <w:t>Binos facimus ut de pluribus martyribus.</w:t>
      </w:r>
    </w:p>
    <w:p w:rsidR="00885488" w:rsidRPr="00736684" w:rsidRDefault="001C259A" w:rsidP="00415109">
      <w:pPr>
        <w:rPr>
          <w:lang w:val="pt-PT"/>
        </w:rPr>
      </w:pPr>
      <w:r w:rsidRPr="003D0C23">
        <w:rPr>
          <w:rStyle w:val="Time1"/>
          <w:lang w:val="fr-FR"/>
        </w:rPr>
        <w:t>Ad vesperas</w:t>
      </w:r>
      <w:r w:rsidR="00885488" w:rsidRPr="003D0C23">
        <w:rPr>
          <w:lang w:val="fr-FR"/>
        </w:rPr>
        <w:t xml:space="preserve"> AN </w:t>
      </w:r>
      <w:r w:rsidR="00885488" w:rsidRPr="003D0C23">
        <w:rPr>
          <w:rStyle w:val="Incipit"/>
          <w:lang w:val="fr-FR"/>
        </w:rPr>
        <w:t>Gaudent</w:t>
      </w:r>
      <w:r w:rsidR="005A362F" w:rsidRPr="003D0C23">
        <w:rPr>
          <w:i/>
          <w:lang w:val="fr-FR"/>
        </w:rPr>
        <w:t xml:space="preserve"> </w:t>
      </w:r>
      <w:r w:rsidR="00885488" w:rsidRPr="003D0C23">
        <w:rPr>
          <w:rStyle w:val="Incipit"/>
          <w:lang w:val="fr-FR"/>
        </w:rPr>
        <w:t>in</w:t>
      </w:r>
      <w:r w:rsidR="005A362F" w:rsidRPr="003D0C23">
        <w:rPr>
          <w:i/>
          <w:lang w:val="fr-FR"/>
        </w:rPr>
        <w:t xml:space="preserve"> </w:t>
      </w:r>
      <w:r w:rsidR="00885488" w:rsidRPr="003D0C23">
        <w:rPr>
          <w:rStyle w:val="Incipit"/>
          <w:lang w:val="fr-FR"/>
        </w:rPr>
        <w:t>caelis</w:t>
      </w:r>
      <w:r w:rsidR="005A362F" w:rsidRPr="003D0C23">
        <w:rPr>
          <w:i/>
          <w:lang w:val="fr-FR"/>
        </w:rPr>
        <w:t xml:space="preserve"> </w:t>
      </w:r>
      <w:r w:rsidR="00885488" w:rsidRPr="003D0C23">
        <w:rPr>
          <w:rStyle w:val="Incipit"/>
          <w:lang w:val="fr-FR"/>
        </w:rPr>
        <w:t>animae</w:t>
      </w:r>
      <w:r w:rsidR="005A362F" w:rsidRPr="003D0C23">
        <w:rPr>
          <w:i/>
          <w:lang w:val="fr-FR"/>
        </w:rPr>
        <w:t xml:space="preserve"> </w:t>
      </w:r>
      <w:r w:rsidR="00885488" w:rsidRPr="003D0C23">
        <w:rPr>
          <w:rStyle w:val="Incipit"/>
          <w:lang w:val="fr-FR"/>
        </w:rPr>
        <w:t>sanctorum</w:t>
      </w:r>
      <w:r w:rsidR="00E3645B" w:rsidRPr="003D0C23">
        <w:rPr>
          <w:lang w:val="fr-FR"/>
        </w:rPr>
        <w:t>. Psalmi o</w:t>
      </w:r>
      <w:r w:rsidR="00885488" w:rsidRPr="003D0C23">
        <w:rPr>
          <w:lang w:val="fr-FR"/>
        </w:rPr>
        <w:t xml:space="preserve">mnia Laudate. RP </w:t>
      </w:r>
      <w:r w:rsidR="00885488" w:rsidRPr="003D0C23">
        <w:rPr>
          <w:rStyle w:val="Incipit"/>
          <w:lang w:val="fr-FR"/>
        </w:rPr>
        <w:t>Isti</w:t>
      </w:r>
      <w:r w:rsidR="005A362F" w:rsidRPr="003D0C23">
        <w:rPr>
          <w:i/>
          <w:lang w:val="fr-FR"/>
        </w:rPr>
        <w:t xml:space="preserve"> </w:t>
      </w:r>
      <w:r w:rsidR="00885488" w:rsidRPr="003D0C23">
        <w:rPr>
          <w:rStyle w:val="Incipit"/>
          <w:lang w:val="fr-FR"/>
        </w:rPr>
        <w:t>sunt</w:t>
      </w:r>
      <w:r w:rsidR="005A362F" w:rsidRPr="003D0C23">
        <w:rPr>
          <w:i/>
          <w:lang w:val="fr-FR"/>
        </w:rPr>
        <w:t xml:space="preserve"> </w:t>
      </w:r>
      <w:r w:rsidR="00885488" w:rsidRPr="003D0C23">
        <w:rPr>
          <w:rStyle w:val="Incipit"/>
          <w:lang w:val="fr-FR"/>
        </w:rPr>
        <w:t>sancti</w:t>
      </w:r>
      <w:r w:rsidR="00885488" w:rsidRPr="003D0C23">
        <w:rPr>
          <w:lang w:val="fr-FR"/>
        </w:rPr>
        <w:t xml:space="preserve">. HY </w:t>
      </w:r>
      <w:r w:rsidR="00885488" w:rsidRPr="003D0C23">
        <w:rPr>
          <w:rStyle w:val="Incipit"/>
          <w:lang w:val="fr-FR"/>
        </w:rPr>
        <w:t>Sanctorum</w:t>
      </w:r>
      <w:r w:rsidR="005A362F" w:rsidRPr="003D0C23">
        <w:rPr>
          <w:i/>
          <w:lang w:val="fr-FR"/>
        </w:rPr>
        <w:t xml:space="preserve"> </w:t>
      </w:r>
      <w:r w:rsidR="00885488" w:rsidRPr="003D0C23">
        <w:rPr>
          <w:rStyle w:val="Incipit"/>
          <w:lang w:val="fr-FR"/>
        </w:rPr>
        <w:t>meritis</w:t>
      </w:r>
      <w:r w:rsidR="00885488" w:rsidRPr="003D0C23">
        <w:rPr>
          <w:lang w:val="fr-FR"/>
        </w:rPr>
        <w:t xml:space="preserve">. VS </w:t>
      </w:r>
      <w:r w:rsidR="00885488" w:rsidRPr="003D0C23">
        <w:rPr>
          <w:rStyle w:val="Incipit"/>
          <w:lang w:val="fr-FR"/>
        </w:rPr>
        <w:t>Laetamini</w:t>
      </w:r>
      <w:r w:rsidR="005A362F" w:rsidRPr="003D0C23">
        <w:rPr>
          <w:i/>
          <w:lang w:val="fr-FR"/>
        </w:rPr>
        <w:t xml:space="preserve"> </w:t>
      </w:r>
      <w:r w:rsidR="00885488" w:rsidRPr="003D0C23">
        <w:rPr>
          <w:rStyle w:val="Incipit"/>
          <w:lang w:val="fr-FR"/>
        </w:rPr>
        <w:t>in</w:t>
      </w:r>
      <w:r w:rsidR="005A362F" w:rsidRPr="003D0C23">
        <w:rPr>
          <w:i/>
          <w:lang w:val="fr-FR"/>
        </w:rPr>
        <w:t xml:space="preserve"> </w:t>
      </w:r>
      <w:r w:rsidR="00885488" w:rsidRPr="003D0C23">
        <w:rPr>
          <w:rStyle w:val="Incipit"/>
          <w:lang w:val="fr-FR"/>
        </w:rPr>
        <w:t>domino</w:t>
      </w:r>
      <w:r w:rsidR="00885488" w:rsidRPr="003D0C23">
        <w:rPr>
          <w:lang w:val="fr-FR"/>
        </w:rPr>
        <w:t xml:space="preserve">. AM </w:t>
      </w:r>
      <w:r w:rsidR="00885488" w:rsidRPr="003D0C23">
        <w:rPr>
          <w:rStyle w:val="Incipit"/>
          <w:lang w:val="fr-FR"/>
        </w:rPr>
        <w:t>Sanctum</w:t>
      </w:r>
      <w:r w:rsidR="005A362F" w:rsidRPr="003D0C23">
        <w:rPr>
          <w:i/>
          <w:lang w:val="fr-FR"/>
        </w:rPr>
        <w:t xml:space="preserve"> </w:t>
      </w:r>
      <w:r w:rsidR="00885488" w:rsidRPr="003D0C23">
        <w:rPr>
          <w:rStyle w:val="Incipit"/>
          <w:lang w:val="fr-FR"/>
        </w:rPr>
        <w:t>est</w:t>
      </w:r>
      <w:r w:rsidR="005A362F" w:rsidRPr="003D0C23">
        <w:rPr>
          <w:i/>
          <w:lang w:val="fr-FR"/>
        </w:rPr>
        <w:t xml:space="preserve"> </w:t>
      </w:r>
      <w:r w:rsidR="00885488" w:rsidRPr="003D0C23">
        <w:rPr>
          <w:rStyle w:val="Incipit"/>
          <w:lang w:val="fr-FR"/>
        </w:rPr>
        <w:t>verum</w:t>
      </w:r>
      <w:r w:rsidR="00885488" w:rsidRPr="003D0C23">
        <w:rPr>
          <w:lang w:val="fr-FR"/>
        </w:rPr>
        <w:t xml:space="preserve">. </w:t>
      </w:r>
      <w:r w:rsidR="0001122B" w:rsidRPr="00736684">
        <w:rPr>
          <w:lang w:val="fr-FR"/>
        </w:rPr>
        <w:t>Suffragium d</w:t>
      </w:r>
      <w:r w:rsidR="00E3645B" w:rsidRPr="00736684">
        <w:rPr>
          <w:lang w:val="fr-FR"/>
        </w:rPr>
        <w:t xml:space="preserve">e decollatione sancti Ioannis Baptistae </w:t>
      </w:r>
      <w:r w:rsidR="00885488" w:rsidRPr="00736684">
        <w:rPr>
          <w:lang w:val="fr-FR"/>
        </w:rPr>
        <w:t xml:space="preserve">AC </w:t>
      </w:r>
      <w:r w:rsidR="00885488" w:rsidRPr="00736684">
        <w:rPr>
          <w:rStyle w:val="Incipit"/>
          <w:lang w:val="fr-FR"/>
        </w:rPr>
        <w:t>Ioannes</w:t>
      </w:r>
      <w:r w:rsidR="005A362F" w:rsidRPr="00736684">
        <w:rPr>
          <w:i/>
          <w:lang w:val="fr-FR"/>
        </w:rPr>
        <w:t xml:space="preserve"> </w:t>
      </w:r>
      <w:r w:rsidR="00885488" w:rsidRPr="00736684">
        <w:rPr>
          <w:rStyle w:val="Incipit"/>
          <w:lang w:val="fr-FR"/>
        </w:rPr>
        <w:t>maior</w:t>
      </w:r>
      <w:r w:rsidR="005A362F" w:rsidRPr="00736684">
        <w:rPr>
          <w:i/>
          <w:lang w:val="fr-FR"/>
        </w:rPr>
        <w:t xml:space="preserve"> </w:t>
      </w:r>
      <w:r w:rsidR="00885488" w:rsidRPr="00736684">
        <w:rPr>
          <w:rStyle w:val="Incipit"/>
          <w:lang w:val="fr-FR"/>
        </w:rPr>
        <w:t>homine</w:t>
      </w:r>
      <w:r w:rsidR="00885488" w:rsidRPr="00736684">
        <w:rPr>
          <w:lang w:val="fr-FR"/>
        </w:rPr>
        <w:t xml:space="preserve">. </w:t>
      </w:r>
      <w:r w:rsidR="0001122B" w:rsidRPr="00736684">
        <w:rPr>
          <w:lang w:val="pt-PT"/>
        </w:rPr>
        <w:t>De sancto Augustino</w:t>
      </w:r>
      <w:r w:rsidR="00885488" w:rsidRPr="00736684">
        <w:rPr>
          <w:lang w:val="pt-PT"/>
        </w:rPr>
        <w:t xml:space="preserve">. De beata virgine </w:t>
      </w:r>
      <w:r w:rsidR="00BA24A1" w:rsidRPr="00736684">
        <w:rPr>
          <w:lang w:val="pt-PT"/>
        </w:rPr>
        <w:t>[</w:t>
      </w:r>
      <w:r w:rsidR="00885488" w:rsidRPr="00736684">
        <w:rPr>
          <w:lang w:val="pt-PT"/>
        </w:rPr>
        <w:t>AC</w:t>
      </w:r>
      <w:r w:rsidR="00BA24A1" w:rsidRPr="00736684">
        <w:rPr>
          <w:lang w:val="pt-PT"/>
        </w:rPr>
        <w:t>]</w:t>
      </w:r>
      <w:r w:rsidR="00885488" w:rsidRPr="00736684">
        <w:rPr>
          <w:lang w:val="pt-PT"/>
        </w:rPr>
        <w:t xml:space="preserve"> </w:t>
      </w:r>
      <w:r w:rsidR="00885488" w:rsidRPr="00736684">
        <w:rPr>
          <w:rStyle w:val="Incipit"/>
          <w:lang w:val="pt-PT"/>
        </w:rPr>
        <w:t>Omnium</w:t>
      </w:r>
      <w:r w:rsidR="005A362F" w:rsidRPr="00736684">
        <w:rPr>
          <w:i/>
          <w:lang w:val="pt-PT"/>
        </w:rPr>
        <w:t xml:space="preserve"> </w:t>
      </w:r>
      <w:r w:rsidR="00885488" w:rsidRPr="00736684">
        <w:rPr>
          <w:rStyle w:val="Incipit"/>
          <w:lang w:val="pt-PT"/>
        </w:rPr>
        <w:t>rerum</w:t>
      </w:r>
      <w:r w:rsidR="00885488" w:rsidRPr="00736684">
        <w:rPr>
          <w:lang w:val="pt-PT"/>
        </w:rPr>
        <w:t xml:space="preserve">. </w:t>
      </w:r>
      <w:r w:rsidR="00E3645B" w:rsidRPr="00736684">
        <w:rPr>
          <w:lang w:val="pt-PT"/>
        </w:rPr>
        <w:t xml:space="preserve">[BD] </w:t>
      </w:r>
      <w:r w:rsidR="005F6F99" w:rsidRPr="00736684">
        <w:rPr>
          <w:rStyle w:val="Incipit"/>
          <w:lang w:val="pt-PT"/>
        </w:rPr>
        <w:t>Benedicamus</w:t>
      </w:r>
      <w:r w:rsidR="00E3645B" w:rsidRPr="00736684">
        <w:rPr>
          <w:lang w:val="pt-PT"/>
        </w:rPr>
        <w:t xml:space="preserve"> d</w:t>
      </w:r>
      <w:r w:rsidR="00885488" w:rsidRPr="00736684">
        <w:rPr>
          <w:lang w:val="pt-PT"/>
        </w:rPr>
        <w:t>e martyribus.</w:t>
      </w:r>
    </w:p>
    <w:p w:rsidR="00885488" w:rsidRDefault="001C259A" w:rsidP="00415109">
      <w:pPr>
        <w:rPr>
          <w:lang w:val="en-US"/>
        </w:rPr>
      </w:pPr>
      <w:r w:rsidRPr="00736684">
        <w:rPr>
          <w:rStyle w:val="Time1"/>
          <w:lang w:val="en-US"/>
        </w:rPr>
        <w:t>Ad completorium</w:t>
      </w:r>
      <w:r w:rsidR="00885488">
        <w:rPr>
          <w:lang w:val="en-US"/>
        </w:rPr>
        <w:t xml:space="preserve"> HY </w:t>
      </w:r>
      <w:r w:rsidR="00885488" w:rsidRPr="00794880">
        <w:rPr>
          <w:rStyle w:val="Incipit"/>
          <w:lang w:val="en-US"/>
        </w:rPr>
        <w:t>Te</w:t>
      </w:r>
      <w:r w:rsidR="005A362F" w:rsidRPr="005A362F">
        <w:rPr>
          <w:i/>
          <w:lang w:val="en-US"/>
        </w:rPr>
        <w:t xml:space="preserve"> </w:t>
      </w:r>
      <w:r w:rsidR="00885488" w:rsidRPr="00794880">
        <w:rPr>
          <w:rStyle w:val="Incipit"/>
          <w:lang w:val="en-US"/>
        </w:rPr>
        <w:t>lucis</w:t>
      </w:r>
      <w:r w:rsidR="00885488">
        <w:rPr>
          <w:lang w:val="en-US"/>
        </w:rPr>
        <w:t xml:space="preserve">. AD </w:t>
      </w:r>
      <w:r w:rsidR="00885488" w:rsidRPr="00794880">
        <w:rPr>
          <w:rStyle w:val="Incipit"/>
          <w:lang w:val="en-US"/>
        </w:rPr>
        <w:t>Pacem</w:t>
      </w:r>
      <w:r w:rsidR="005A362F" w:rsidRPr="005A362F">
        <w:rPr>
          <w:i/>
          <w:lang w:val="en-US"/>
        </w:rPr>
        <w:t xml:space="preserve"> </w:t>
      </w:r>
      <w:r w:rsidR="00885488" w:rsidRPr="00794880">
        <w:rPr>
          <w:rStyle w:val="Incipit"/>
          <w:lang w:val="en-US"/>
        </w:rPr>
        <w:t>tuam</w:t>
      </w:r>
      <w:r w:rsidR="00885488">
        <w:rPr>
          <w:lang w:val="en-US"/>
        </w:rPr>
        <w:t>.</w:t>
      </w:r>
    </w:p>
    <w:p w:rsidR="00885488" w:rsidRPr="00B779A9" w:rsidRDefault="001C259A" w:rsidP="00415109">
      <w:pPr>
        <w:rPr>
          <w:lang w:val="pt-PT"/>
        </w:rPr>
      </w:pPr>
      <w:r w:rsidRPr="00736684">
        <w:rPr>
          <w:rStyle w:val="Time1"/>
          <w:lang w:val="en-US"/>
        </w:rPr>
        <w:t>Ad matutinum</w:t>
      </w:r>
      <w:r w:rsidR="00885488">
        <w:rPr>
          <w:lang w:val="en-US"/>
        </w:rPr>
        <w:t xml:space="preserve"> I</w:t>
      </w:r>
      <w:r w:rsidR="00E3645B">
        <w:rPr>
          <w:lang w:val="en-US"/>
        </w:rPr>
        <w:t>N</w:t>
      </w:r>
      <w:r w:rsidR="00885488">
        <w:rPr>
          <w:lang w:val="en-US"/>
        </w:rPr>
        <w:t xml:space="preserve">V </w:t>
      </w:r>
      <w:r w:rsidR="00885488" w:rsidRPr="00736684">
        <w:rPr>
          <w:rStyle w:val="Incipit"/>
          <w:lang w:val="en-US"/>
        </w:rPr>
        <w:t>Regem martyrum</w:t>
      </w:r>
      <w:r w:rsidR="00885488">
        <w:rPr>
          <w:lang w:val="en-US"/>
        </w:rPr>
        <w:t xml:space="preserve">. HY </w:t>
      </w:r>
      <w:r w:rsidR="00BA4CFB" w:rsidRPr="00736684">
        <w:rPr>
          <w:rStyle w:val="Incipit"/>
          <w:lang w:val="en-US"/>
        </w:rPr>
        <w:t>Aetern</w:t>
      </w:r>
      <w:r w:rsidR="00885488" w:rsidRPr="00736684">
        <w:rPr>
          <w:rStyle w:val="Incipit"/>
          <w:lang w:val="en-US"/>
        </w:rPr>
        <w:t>a Christi munera</w:t>
      </w:r>
      <w:r w:rsidR="00E3645B">
        <w:rPr>
          <w:lang w:val="en-US"/>
        </w:rPr>
        <w:t>. LS</w:t>
      </w:r>
      <w:r w:rsidR="00885488">
        <w:rPr>
          <w:lang w:val="en-US"/>
        </w:rPr>
        <w:t xml:space="preserve"> </w:t>
      </w:r>
      <w:r w:rsidR="00885488" w:rsidRPr="00736684">
        <w:rPr>
          <w:rStyle w:val="Incipit"/>
          <w:lang w:val="en-US"/>
        </w:rPr>
        <w:t xml:space="preserve">Psalmus qui cantatur domino </w:t>
      </w:r>
      <w:r w:rsidR="001023E8" w:rsidRPr="00736684">
        <w:rPr>
          <w:rStyle w:val="Incipit"/>
          <w:lang w:val="en-US"/>
        </w:rPr>
        <w:t>videtur</w:t>
      </w:r>
      <w:r w:rsidR="00885488" w:rsidRPr="00736684">
        <w:rPr>
          <w:rStyle w:val="Incipit"/>
          <w:lang w:val="en-US"/>
        </w:rPr>
        <w:t xml:space="preserve"> sanctis</w:t>
      </w:r>
      <w:r w:rsidR="00885488">
        <w:rPr>
          <w:lang w:val="en-US"/>
        </w:rPr>
        <w:t xml:space="preserve"> etc. </w:t>
      </w:r>
      <w:r w:rsidR="008D35E3">
        <w:rPr>
          <w:lang w:val="en-US"/>
        </w:rPr>
        <w:t>quaere</w:t>
      </w:r>
      <w:r w:rsidR="00885488">
        <w:rPr>
          <w:lang w:val="en-US"/>
        </w:rPr>
        <w:t xml:space="preserve"> de martyribus in </w:t>
      </w:r>
      <w:r w:rsidR="009772E9">
        <w:rPr>
          <w:lang w:val="en-US"/>
        </w:rPr>
        <w:t>commu</w:t>
      </w:r>
      <w:r w:rsidR="00885488">
        <w:rPr>
          <w:lang w:val="en-US"/>
        </w:rPr>
        <w:t xml:space="preserve">ni. </w:t>
      </w:r>
      <w:r w:rsidR="00885488" w:rsidRPr="00B779A9">
        <w:rPr>
          <w:lang w:val="pt-PT"/>
        </w:rPr>
        <w:t xml:space="preserve">EV </w:t>
      </w:r>
      <w:r w:rsidR="00885488" w:rsidRPr="00736684">
        <w:rPr>
          <w:rStyle w:val="Incipit"/>
          <w:lang w:val="pt-PT"/>
        </w:rPr>
        <w:t>Cum egrederetur Iesus de templo</w:t>
      </w:r>
      <w:r w:rsidR="00885488" w:rsidRPr="00B779A9">
        <w:rPr>
          <w:lang w:val="pt-PT"/>
        </w:rPr>
        <w:t xml:space="preserve">. AB </w:t>
      </w:r>
      <w:r w:rsidR="00D01A6F" w:rsidRPr="00736684">
        <w:rPr>
          <w:rStyle w:val="Incipit"/>
          <w:lang w:val="pt-PT"/>
        </w:rPr>
        <w:t>Cum audieritis pro</w:t>
      </w:r>
      <w:r w:rsidR="00885488" w:rsidRPr="00736684">
        <w:rPr>
          <w:rStyle w:val="Incipit"/>
          <w:lang w:val="pt-PT"/>
        </w:rPr>
        <w:t>elia</w:t>
      </w:r>
      <w:r w:rsidR="00885488" w:rsidRPr="00B779A9">
        <w:rPr>
          <w:lang w:val="pt-PT"/>
        </w:rPr>
        <w:t xml:space="preserve">. </w:t>
      </w:r>
      <w:r w:rsidR="00E3645B" w:rsidRPr="00B779A9">
        <w:rPr>
          <w:lang w:val="pt-PT"/>
        </w:rPr>
        <w:t>(42v)</w:t>
      </w:r>
      <w:r w:rsidR="0001122B">
        <w:rPr>
          <w:lang w:val="pt-PT"/>
        </w:rPr>
        <w:t xml:space="preserve"> </w:t>
      </w:r>
      <w:r w:rsidR="00E41727">
        <w:rPr>
          <w:lang w:val="pt-PT"/>
        </w:rPr>
        <w:t>Suffragium de sancto Augustino</w:t>
      </w:r>
      <w:r w:rsidR="0001122B">
        <w:rPr>
          <w:lang w:val="pt-PT"/>
        </w:rPr>
        <w:t>. De beata virgine</w:t>
      </w:r>
      <w:r w:rsidR="00885488" w:rsidRPr="00B779A9">
        <w:rPr>
          <w:lang w:val="pt-PT"/>
        </w:rPr>
        <w:t xml:space="preserve">. </w:t>
      </w:r>
      <w:r w:rsidR="00E3645B" w:rsidRPr="00B779A9">
        <w:rPr>
          <w:lang w:val="pt-PT"/>
        </w:rPr>
        <w:t xml:space="preserve">[BD] </w:t>
      </w:r>
      <w:r w:rsidR="005F6F99" w:rsidRPr="00794880">
        <w:rPr>
          <w:rStyle w:val="Incipit"/>
          <w:lang w:val="pt-PT"/>
        </w:rPr>
        <w:t>Benedicamus</w:t>
      </w:r>
      <w:r w:rsidR="00E3645B" w:rsidRPr="00B779A9">
        <w:rPr>
          <w:lang w:val="pt-PT"/>
        </w:rPr>
        <w:t xml:space="preserve"> de </w:t>
      </w:r>
      <w:r w:rsidR="00885488" w:rsidRPr="00B779A9">
        <w:rPr>
          <w:lang w:val="pt-PT"/>
        </w:rPr>
        <w:t xml:space="preserve">martyribus. Reliqua per totum ut de pluribus martyribus in </w:t>
      </w:r>
      <w:r w:rsidR="009772E9" w:rsidRPr="00B779A9">
        <w:rPr>
          <w:lang w:val="pt-PT"/>
        </w:rPr>
        <w:t>commu</w:t>
      </w:r>
      <w:r w:rsidR="00885488" w:rsidRPr="00B779A9">
        <w:rPr>
          <w:lang w:val="pt-PT"/>
        </w:rPr>
        <w:t>ni.</w:t>
      </w:r>
    </w:p>
    <w:p w:rsidR="00885488" w:rsidRPr="00B779A9" w:rsidRDefault="001C259A" w:rsidP="00415109">
      <w:pPr>
        <w:rPr>
          <w:lang w:val="pt-PT"/>
        </w:rPr>
      </w:pPr>
      <w:r w:rsidRPr="00736684">
        <w:rPr>
          <w:rStyle w:val="Time1"/>
          <w:lang w:val="pt-PT"/>
        </w:rPr>
        <w:t>Ad horas</w:t>
      </w:r>
      <w:r w:rsidR="00885488" w:rsidRPr="00B779A9">
        <w:rPr>
          <w:lang w:val="pt-PT"/>
        </w:rPr>
        <w:t xml:space="preserve"> AN </w:t>
      </w:r>
      <w:r w:rsidR="00885488" w:rsidRPr="00794880">
        <w:rPr>
          <w:rStyle w:val="Incipit"/>
          <w:lang w:val="pt-PT"/>
        </w:rPr>
        <w:t>Iustorum</w:t>
      </w:r>
      <w:r w:rsidR="005A362F" w:rsidRPr="005A362F">
        <w:rPr>
          <w:i/>
          <w:lang w:val="pt-PT"/>
        </w:rPr>
        <w:t xml:space="preserve"> </w:t>
      </w:r>
      <w:r w:rsidR="00885488" w:rsidRPr="00794880">
        <w:rPr>
          <w:rStyle w:val="Incipit"/>
          <w:lang w:val="pt-PT"/>
        </w:rPr>
        <w:t>autem</w:t>
      </w:r>
      <w:r w:rsidR="005A362F" w:rsidRPr="005A362F">
        <w:rPr>
          <w:i/>
          <w:lang w:val="pt-PT"/>
        </w:rPr>
        <w:t xml:space="preserve"> </w:t>
      </w:r>
      <w:r w:rsidR="00885488" w:rsidRPr="00794880">
        <w:rPr>
          <w:rStyle w:val="Incipit"/>
          <w:lang w:val="pt-PT"/>
        </w:rPr>
        <w:t>animae</w:t>
      </w:r>
      <w:r w:rsidR="00885488" w:rsidRPr="00B779A9">
        <w:rPr>
          <w:lang w:val="pt-PT"/>
        </w:rPr>
        <w:t xml:space="preserve"> cum reliquis.</w:t>
      </w:r>
    </w:p>
    <w:p w:rsidR="00885488" w:rsidRPr="003D0C23" w:rsidRDefault="001C259A" w:rsidP="00415109">
      <w:pPr>
        <w:rPr>
          <w:lang w:val="it-IT"/>
        </w:rPr>
      </w:pPr>
      <w:r w:rsidRPr="003D0C23">
        <w:rPr>
          <w:rStyle w:val="Time1"/>
          <w:lang w:val="it-IT"/>
        </w:rPr>
        <w:t>Ad officium</w:t>
      </w:r>
      <w:r w:rsidR="00885488" w:rsidRPr="003D0C23">
        <w:rPr>
          <w:lang w:val="it-IT"/>
        </w:rPr>
        <w:t xml:space="preserve"> IN </w:t>
      </w:r>
      <w:r w:rsidR="00885488" w:rsidRPr="003D0C23">
        <w:rPr>
          <w:rStyle w:val="Incipit"/>
          <w:lang w:val="it-IT"/>
        </w:rPr>
        <w:t>Sapientiam sanctorum</w:t>
      </w:r>
      <w:r w:rsidR="00DD1415" w:rsidRPr="003D0C23">
        <w:rPr>
          <w:lang w:val="it-IT"/>
        </w:rPr>
        <w:t>@169.</w:t>
      </w:r>
      <w:r w:rsidR="00885488" w:rsidRPr="003D0C23">
        <w:rPr>
          <w:lang w:val="it-IT"/>
        </w:rPr>
        <w:t xml:space="preserve"> </w:t>
      </w:r>
      <w:r w:rsidR="00E3645B" w:rsidRPr="00B779A9">
        <w:rPr>
          <w:lang w:val="fr-FR"/>
        </w:rPr>
        <w:t xml:space="preserve">[KY] </w:t>
      </w:r>
      <w:r w:rsidR="00885488" w:rsidRPr="00736684">
        <w:rPr>
          <w:rStyle w:val="Incipit"/>
          <w:lang w:val="fr-FR"/>
        </w:rPr>
        <w:t>Kyrie</w:t>
      </w:r>
      <w:r w:rsidR="00885488" w:rsidRPr="00B779A9">
        <w:rPr>
          <w:lang w:val="fr-FR"/>
        </w:rPr>
        <w:t xml:space="preserve"> et </w:t>
      </w:r>
      <w:r w:rsidR="00E3645B" w:rsidRPr="00B779A9">
        <w:rPr>
          <w:lang w:val="fr-FR"/>
        </w:rPr>
        <w:t xml:space="preserve">[SA] </w:t>
      </w:r>
      <w:r w:rsidR="00885488" w:rsidRPr="00736684">
        <w:rPr>
          <w:rStyle w:val="Incipit"/>
          <w:lang w:val="fr-FR"/>
        </w:rPr>
        <w:t>Sanctus</w:t>
      </w:r>
      <w:r w:rsidR="00885488" w:rsidRPr="00B779A9">
        <w:rPr>
          <w:lang w:val="fr-FR"/>
        </w:rPr>
        <w:t xml:space="preserve"> de martyribus. </w:t>
      </w:r>
      <w:r w:rsidR="00885488" w:rsidRPr="00B779A9">
        <w:rPr>
          <w:lang w:val="it-IT"/>
        </w:rPr>
        <w:t xml:space="preserve">GR </w:t>
      </w:r>
      <w:r w:rsidR="00885488" w:rsidRPr="00736684">
        <w:rPr>
          <w:rStyle w:val="Incipit"/>
          <w:lang w:val="it-IT"/>
        </w:rPr>
        <w:t>Gloriosus deus</w:t>
      </w:r>
      <w:r w:rsidR="00DD1415">
        <w:rPr>
          <w:lang w:val="it-IT"/>
        </w:rPr>
        <w:t>@</w:t>
      </w:r>
      <w:r w:rsidR="00DD1415" w:rsidRPr="00B779A9">
        <w:rPr>
          <w:lang w:val="it-IT"/>
        </w:rPr>
        <w:t>33.</w:t>
      </w:r>
      <w:r w:rsidR="00885488" w:rsidRPr="00B779A9">
        <w:rPr>
          <w:lang w:val="it-IT"/>
        </w:rPr>
        <w:t xml:space="preserve"> AL</w:t>
      </w:r>
      <w:r w:rsidR="00E3645B" w:rsidRPr="00B779A9">
        <w:rPr>
          <w:lang w:val="it-IT"/>
        </w:rPr>
        <w:t>V</w:t>
      </w:r>
      <w:r w:rsidR="00885488" w:rsidRPr="00B779A9">
        <w:rPr>
          <w:lang w:val="it-IT"/>
        </w:rPr>
        <w:t xml:space="preserve"> </w:t>
      </w:r>
      <w:r w:rsidR="00885488" w:rsidRPr="00736684">
        <w:rPr>
          <w:rStyle w:val="Incipit"/>
          <w:lang w:val="it-IT"/>
        </w:rPr>
        <w:t>Laetamini in domino</w:t>
      </w:r>
      <w:r w:rsidR="00DD1415">
        <w:rPr>
          <w:lang w:val="it-IT"/>
        </w:rPr>
        <w:t>@</w:t>
      </w:r>
      <w:r w:rsidR="00DD1415" w:rsidRPr="00B779A9">
        <w:rPr>
          <w:lang w:val="it-IT"/>
        </w:rPr>
        <w:t>228.</w:t>
      </w:r>
      <w:r w:rsidR="00885488" w:rsidRPr="00B779A9">
        <w:rPr>
          <w:lang w:val="it-IT"/>
        </w:rPr>
        <w:t xml:space="preserve"> SE </w:t>
      </w:r>
      <w:r w:rsidR="00885488" w:rsidRPr="00736684">
        <w:rPr>
          <w:rStyle w:val="Incipit"/>
          <w:lang w:val="it-IT"/>
        </w:rPr>
        <w:t>O beata beatorum</w:t>
      </w:r>
      <w:r w:rsidR="00DD1415">
        <w:rPr>
          <w:lang w:val="it-IT"/>
        </w:rPr>
        <w:t>@</w:t>
      </w:r>
      <w:r w:rsidR="00DD1415" w:rsidRPr="00B779A9">
        <w:rPr>
          <w:lang w:val="it-IT"/>
        </w:rPr>
        <w:t>361.</w:t>
      </w:r>
      <w:r w:rsidR="00885488" w:rsidRPr="00B779A9">
        <w:rPr>
          <w:lang w:val="it-IT"/>
        </w:rPr>
        <w:t xml:space="preserve"> OF </w:t>
      </w:r>
      <w:r w:rsidR="00885488" w:rsidRPr="00736684">
        <w:rPr>
          <w:rStyle w:val="Incipit"/>
          <w:lang w:val="it-IT"/>
        </w:rPr>
        <w:t>Laetamini in domino</w:t>
      </w:r>
      <w:r w:rsidR="00DD1415">
        <w:rPr>
          <w:lang w:val="it-IT"/>
        </w:rPr>
        <w:t>@</w:t>
      </w:r>
      <w:r w:rsidR="00DD1415" w:rsidRPr="00B779A9">
        <w:rPr>
          <w:lang w:val="it-IT"/>
        </w:rPr>
        <w:t>34.</w:t>
      </w:r>
      <w:r w:rsidR="00885488" w:rsidRPr="00B779A9">
        <w:rPr>
          <w:lang w:val="it-IT"/>
        </w:rPr>
        <w:t xml:space="preserve"> </w:t>
      </w:r>
      <w:r w:rsidR="00885488" w:rsidRPr="003D0C23">
        <w:rPr>
          <w:lang w:val="it-IT"/>
        </w:rPr>
        <w:t xml:space="preserve">CO </w:t>
      </w:r>
      <w:r w:rsidR="00885488" w:rsidRPr="003D0C23">
        <w:rPr>
          <w:rStyle w:val="Incipit"/>
          <w:lang w:val="it-IT"/>
        </w:rPr>
        <w:t>Quod dico vobis in tenebris</w:t>
      </w:r>
      <w:r w:rsidR="00DD1415" w:rsidRPr="003D0C23">
        <w:rPr>
          <w:lang w:val="it-IT"/>
        </w:rPr>
        <w:t>@189.</w:t>
      </w:r>
    </w:p>
    <w:p w:rsidR="00885488" w:rsidRPr="00736684" w:rsidRDefault="001C259A" w:rsidP="00415109">
      <w:pPr>
        <w:rPr>
          <w:lang w:val="pt-PT"/>
        </w:rPr>
      </w:pPr>
      <w:r w:rsidRPr="003D0C23">
        <w:rPr>
          <w:rStyle w:val="Time1"/>
          <w:lang w:val="it-IT"/>
        </w:rPr>
        <w:t>Ad secundas vesperas</w:t>
      </w:r>
      <w:r w:rsidR="00885488" w:rsidRPr="003D0C23">
        <w:rPr>
          <w:lang w:val="it-IT"/>
        </w:rPr>
        <w:t xml:space="preserve"> AN </w:t>
      </w:r>
      <w:r w:rsidR="00885488" w:rsidRPr="003D0C23">
        <w:rPr>
          <w:rStyle w:val="Incipit"/>
          <w:lang w:val="it-IT"/>
        </w:rPr>
        <w:t xml:space="preserve">Virgam </w:t>
      </w:r>
      <w:r w:rsidR="00C31823" w:rsidRPr="003D0C23">
        <w:rPr>
          <w:rStyle w:val="Incipit"/>
          <w:lang w:val="it-IT"/>
        </w:rPr>
        <w:t>vir</w:t>
      </w:r>
      <w:r w:rsidR="00885488" w:rsidRPr="003D0C23">
        <w:rPr>
          <w:rStyle w:val="Incipit"/>
          <w:lang w:val="it-IT"/>
        </w:rPr>
        <w:t>tutis tuae</w:t>
      </w:r>
      <w:r w:rsidR="00885488" w:rsidRPr="003D0C23">
        <w:rPr>
          <w:lang w:val="it-IT"/>
        </w:rPr>
        <w:t xml:space="preserve"> cum reliquis. PS </w:t>
      </w:r>
      <w:r w:rsidR="00885488" w:rsidRPr="003D0C23">
        <w:rPr>
          <w:rStyle w:val="Incipit"/>
          <w:lang w:val="it-IT"/>
        </w:rPr>
        <w:t>Dixit</w:t>
      </w:r>
      <w:r w:rsidR="00885488" w:rsidRPr="003D0C23">
        <w:rPr>
          <w:lang w:val="it-IT"/>
        </w:rPr>
        <w:t xml:space="preserve">. </w:t>
      </w:r>
      <w:r w:rsidR="00BA24A1" w:rsidRPr="003D0C23">
        <w:rPr>
          <w:lang w:val="it-IT"/>
        </w:rPr>
        <w:t>[</w:t>
      </w:r>
      <w:r w:rsidR="00885488" w:rsidRPr="003D0C23">
        <w:rPr>
          <w:lang w:val="it-IT"/>
        </w:rPr>
        <w:t>PS</w:t>
      </w:r>
      <w:r w:rsidR="00BA24A1" w:rsidRPr="003D0C23">
        <w:rPr>
          <w:lang w:val="it-IT"/>
        </w:rPr>
        <w:t>]</w:t>
      </w:r>
      <w:r w:rsidR="00885488" w:rsidRPr="003D0C23">
        <w:rPr>
          <w:lang w:val="it-IT"/>
        </w:rPr>
        <w:t xml:space="preserve"> </w:t>
      </w:r>
      <w:r w:rsidR="00885488" w:rsidRPr="003D0C23">
        <w:rPr>
          <w:rStyle w:val="Incipit"/>
          <w:lang w:val="it-IT"/>
        </w:rPr>
        <w:t xml:space="preserve">Beatus </w:t>
      </w:r>
      <w:r w:rsidR="00C31823" w:rsidRPr="003D0C23">
        <w:rPr>
          <w:rStyle w:val="Incipit"/>
          <w:lang w:val="it-IT"/>
        </w:rPr>
        <w:t>vir</w:t>
      </w:r>
      <w:r w:rsidR="00885488" w:rsidRPr="003D0C23">
        <w:rPr>
          <w:lang w:val="it-IT"/>
        </w:rPr>
        <w:t xml:space="preserve">. </w:t>
      </w:r>
      <w:r w:rsidR="00BA24A1" w:rsidRPr="003D0C23">
        <w:rPr>
          <w:lang w:val="it-IT"/>
        </w:rPr>
        <w:t>[</w:t>
      </w:r>
      <w:r w:rsidR="00885488" w:rsidRPr="003D0C23">
        <w:rPr>
          <w:lang w:val="it-IT"/>
        </w:rPr>
        <w:t>PS</w:t>
      </w:r>
      <w:r w:rsidR="00BA24A1" w:rsidRPr="003D0C23">
        <w:rPr>
          <w:lang w:val="it-IT"/>
        </w:rPr>
        <w:t>]</w:t>
      </w:r>
      <w:r w:rsidR="00885488" w:rsidRPr="003D0C23">
        <w:rPr>
          <w:lang w:val="it-IT"/>
        </w:rPr>
        <w:t xml:space="preserve"> </w:t>
      </w:r>
      <w:r w:rsidR="00885488" w:rsidRPr="003D0C23">
        <w:rPr>
          <w:rStyle w:val="Incipit"/>
          <w:lang w:val="it-IT"/>
        </w:rPr>
        <w:t xml:space="preserve">In </w:t>
      </w:r>
      <w:r w:rsidR="009772E9" w:rsidRPr="003D0C23">
        <w:rPr>
          <w:rStyle w:val="Incipit"/>
          <w:lang w:val="it-IT"/>
        </w:rPr>
        <w:t>conv</w:t>
      </w:r>
      <w:r w:rsidR="00885488" w:rsidRPr="003D0C23">
        <w:rPr>
          <w:rStyle w:val="Incipit"/>
          <w:lang w:val="it-IT"/>
        </w:rPr>
        <w:t>ertendo</w:t>
      </w:r>
      <w:r w:rsidR="00885488" w:rsidRPr="003D0C23">
        <w:rPr>
          <w:lang w:val="it-IT"/>
        </w:rPr>
        <w:t xml:space="preserve">. </w:t>
      </w:r>
      <w:r w:rsidR="00BA24A1" w:rsidRPr="003D0C23">
        <w:rPr>
          <w:lang w:val="it-IT"/>
        </w:rPr>
        <w:t>[</w:t>
      </w:r>
      <w:r w:rsidR="00885488" w:rsidRPr="003D0C23">
        <w:rPr>
          <w:lang w:val="it-IT"/>
        </w:rPr>
        <w:t>PS</w:t>
      </w:r>
      <w:r w:rsidR="00BA24A1" w:rsidRPr="003D0C23">
        <w:rPr>
          <w:lang w:val="it-IT"/>
        </w:rPr>
        <w:t>]</w:t>
      </w:r>
      <w:r w:rsidR="00885488" w:rsidRPr="003D0C23">
        <w:rPr>
          <w:lang w:val="it-IT"/>
        </w:rPr>
        <w:t xml:space="preserve"> </w:t>
      </w:r>
      <w:r w:rsidR="00885488" w:rsidRPr="003D0C23">
        <w:rPr>
          <w:rStyle w:val="Incipit"/>
          <w:lang w:val="it-IT"/>
        </w:rPr>
        <w:t>Eripe me domine</w:t>
      </w:r>
      <w:r w:rsidR="00885488" w:rsidRPr="003D0C23">
        <w:rPr>
          <w:lang w:val="it-IT"/>
        </w:rPr>
        <w:t xml:space="preserve">. </w:t>
      </w:r>
      <w:r w:rsidR="00BA24A1" w:rsidRPr="003D0C23">
        <w:rPr>
          <w:lang w:val="it-IT"/>
        </w:rPr>
        <w:t>[</w:t>
      </w:r>
      <w:r w:rsidR="00885488" w:rsidRPr="003D0C23">
        <w:rPr>
          <w:lang w:val="it-IT"/>
        </w:rPr>
        <w:t>PS</w:t>
      </w:r>
      <w:r w:rsidR="00BA24A1" w:rsidRPr="003D0C23">
        <w:rPr>
          <w:lang w:val="it-IT"/>
        </w:rPr>
        <w:t>]</w:t>
      </w:r>
      <w:r w:rsidR="00885488" w:rsidRPr="003D0C23">
        <w:rPr>
          <w:lang w:val="it-IT"/>
        </w:rPr>
        <w:t xml:space="preserve"> </w:t>
      </w:r>
      <w:r w:rsidR="00885488" w:rsidRPr="003D0C23">
        <w:rPr>
          <w:rStyle w:val="Incipit"/>
          <w:lang w:val="it-IT"/>
        </w:rPr>
        <w:t xml:space="preserve">Lauda </w:t>
      </w:r>
      <w:r w:rsidR="00567E70" w:rsidRPr="003D0C23">
        <w:rPr>
          <w:rStyle w:val="Incipit"/>
          <w:lang w:val="it-IT"/>
        </w:rPr>
        <w:t>Hierusalem</w:t>
      </w:r>
      <w:r w:rsidR="00885488" w:rsidRPr="003D0C23">
        <w:rPr>
          <w:lang w:val="it-IT"/>
        </w:rPr>
        <w:t xml:space="preserve">. HY </w:t>
      </w:r>
      <w:r w:rsidR="00885488" w:rsidRPr="003D0C23">
        <w:rPr>
          <w:rStyle w:val="Incipit"/>
          <w:lang w:val="it-IT"/>
        </w:rPr>
        <w:t>Rex gloriose martyrum</w:t>
      </w:r>
      <w:r w:rsidR="00885488" w:rsidRPr="003D0C23">
        <w:rPr>
          <w:lang w:val="it-IT"/>
        </w:rPr>
        <w:t xml:space="preserve">. VS </w:t>
      </w:r>
      <w:r w:rsidR="00885488" w:rsidRPr="003D0C23">
        <w:rPr>
          <w:rStyle w:val="Incipit"/>
          <w:lang w:val="it-IT"/>
        </w:rPr>
        <w:t>Iustorum animae</w:t>
      </w:r>
      <w:r w:rsidR="00885488" w:rsidRPr="003D0C23">
        <w:rPr>
          <w:lang w:val="it-IT"/>
        </w:rPr>
        <w:t xml:space="preserve">. </w:t>
      </w:r>
      <w:r w:rsidR="00885488" w:rsidRPr="003D0C23">
        <w:rPr>
          <w:lang w:val="pt-PT"/>
        </w:rPr>
        <w:t xml:space="preserve">AM </w:t>
      </w:r>
      <w:r w:rsidR="00885488" w:rsidRPr="003D0C23">
        <w:rPr>
          <w:rStyle w:val="Incipit"/>
          <w:lang w:val="pt-PT"/>
        </w:rPr>
        <w:t>Haec est vera fraternitas</w:t>
      </w:r>
      <w:r w:rsidR="00885488" w:rsidRPr="003D0C23">
        <w:rPr>
          <w:lang w:val="pt-PT"/>
        </w:rPr>
        <w:t xml:space="preserve">. </w:t>
      </w:r>
      <w:r w:rsidR="00380729">
        <w:rPr>
          <w:lang w:val="pt-PT"/>
        </w:rPr>
        <w:t>Suffragium de sancto Augustino</w:t>
      </w:r>
      <w:r w:rsidR="00885488" w:rsidRPr="00B779A9">
        <w:rPr>
          <w:lang w:val="pt-PT"/>
        </w:rPr>
        <w:t xml:space="preserve">.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Maria</w:t>
      </w:r>
      <w:r w:rsidR="005A362F" w:rsidRPr="005A362F">
        <w:rPr>
          <w:i/>
          <w:lang w:val="pt-PT"/>
        </w:rPr>
        <w:t xml:space="preserve"> </w:t>
      </w:r>
      <w:r w:rsidR="00885488" w:rsidRPr="00794880">
        <w:rPr>
          <w:rStyle w:val="Incipit"/>
          <w:lang w:val="pt-PT"/>
        </w:rPr>
        <w:t>virgo</w:t>
      </w:r>
      <w:r w:rsidR="00885488" w:rsidRPr="00B779A9">
        <w:rPr>
          <w:lang w:val="pt-PT"/>
        </w:rPr>
        <w:t xml:space="preserve">. </w:t>
      </w:r>
      <w:r w:rsidR="00E3645B" w:rsidRPr="00B779A9">
        <w:rPr>
          <w:lang w:val="pt-PT"/>
        </w:rPr>
        <w:t xml:space="preserve">[BD] </w:t>
      </w:r>
      <w:r w:rsidR="005F6F99" w:rsidRPr="00794880">
        <w:rPr>
          <w:rStyle w:val="Incipit"/>
          <w:lang w:val="pt-PT"/>
        </w:rPr>
        <w:t>Benedicamus</w:t>
      </w:r>
      <w:r w:rsidR="00E3645B" w:rsidRPr="00B779A9">
        <w:rPr>
          <w:lang w:val="pt-PT"/>
        </w:rPr>
        <w:t xml:space="preserve"> de </w:t>
      </w:r>
      <w:r w:rsidR="00885488" w:rsidRPr="00B779A9">
        <w:rPr>
          <w:lang w:val="pt-PT"/>
        </w:rPr>
        <w:t>martyribus.</w:t>
      </w:r>
    </w:p>
    <w:p w:rsidR="00885488" w:rsidRPr="00736684" w:rsidRDefault="00A37530" w:rsidP="00415109">
      <w:pPr>
        <w:pStyle w:val="berschrift1"/>
        <w:rPr>
          <w:lang w:val="pt-PT"/>
        </w:rPr>
      </w:pPr>
      <w:r w:rsidRPr="00736684">
        <w:rPr>
          <w:lang w:val="pt-PT"/>
        </w:rPr>
        <w:lastRenderedPageBreak/>
        <w:t>A</w:t>
      </w:r>
      <w:r w:rsidR="00380729" w:rsidRPr="00736684">
        <w:rPr>
          <w:lang w:val="pt-PT"/>
        </w:rPr>
        <w:t>EGIDII CONFESSORIS</w:t>
      </w:r>
    </w:p>
    <w:p w:rsidR="00885488" w:rsidRPr="00B779A9" w:rsidRDefault="00885488" w:rsidP="00415109">
      <w:pPr>
        <w:rPr>
          <w:lang w:val="pt-PT"/>
        </w:rPr>
      </w:pPr>
      <w:r w:rsidRPr="00B779A9">
        <w:rPr>
          <w:lang w:val="pt-PT"/>
        </w:rPr>
        <w:t>Novem lectiones facimus ut de simplici confessore.</w:t>
      </w:r>
    </w:p>
    <w:p w:rsidR="0001122B" w:rsidRDefault="00380729" w:rsidP="00415109">
      <w:pPr>
        <w:rPr>
          <w:lang w:val="pt-PT"/>
        </w:rPr>
      </w:pPr>
      <w:r w:rsidRPr="00736684">
        <w:rPr>
          <w:rStyle w:val="Time1"/>
          <w:lang w:val="pt-PT"/>
        </w:rPr>
        <w:t>Ad vesperas</w:t>
      </w:r>
      <w:r w:rsidR="00885488" w:rsidRPr="00B779A9">
        <w:rPr>
          <w:lang w:val="pt-PT"/>
        </w:rPr>
        <w:t xml:space="preserve"> antiphonae et psalmi ferialiter. RP </w:t>
      </w:r>
      <w:r w:rsidR="00885488" w:rsidRPr="00794880">
        <w:rPr>
          <w:rStyle w:val="Incipit"/>
          <w:lang w:val="pt-PT"/>
        </w:rPr>
        <w:t>Ser</w:t>
      </w:r>
      <w:r w:rsidR="00382E22" w:rsidRPr="00794880">
        <w:rPr>
          <w:rStyle w:val="Incipit"/>
          <w:lang w:val="pt-PT"/>
        </w:rPr>
        <w:t>vu</w:t>
      </w:r>
      <w:r w:rsidR="00885488" w:rsidRPr="00794880">
        <w:rPr>
          <w:rStyle w:val="Incipit"/>
          <w:lang w:val="pt-PT"/>
        </w:rPr>
        <w:t>s</w:t>
      </w:r>
      <w:r w:rsidR="005A362F" w:rsidRPr="005A362F">
        <w:rPr>
          <w:i/>
          <w:lang w:val="pt-PT"/>
        </w:rPr>
        <w:t xml:space="preserve"> </w:t>
      </w:r>
      <w:r w:rsidR="00885488" w:rsidRPr="00794880">
        <w:rPr>
          <w:rStyle w:val="Incipit"/>
          <w:lang w:val="pt-PT"/>
        </w:rPr>
        <w:t>meus</w:t>
      </w:r>
      <w:r w:rsidR="00885488" w:rsidRPr="00B779A9">
        <w:rPr>
          <w:lang w:val="pt-PT"/>
        </w:rPr>
        <w:t xml:space="preserve">. HY </w:t>
      </w:r>
      <w:r w:rsidR="00885488" w:rsidRPr="00794880">
        <w:rPr>
          <w:rStyle w:val="Incipit"/>
          <w:lang w:val="pt-PT"/>
        </w:rPr>
        <w:t>Iste</w:t>
      </w:r>
      <w:r w:rsidR="005A362F" w:rsidRPr="005A362F">
        <w:rPr>
          <w:i/>
          <w:lang w:val="pt-PT"/>
        </w:rPr>
        <w:t xml:space="preserve"> </w:t>
      </w:r>
      <w:r w:rsidR="00885488" w:rsidRPr="00794880">
        <w:rPr>
          <w:rStyle w:val="Incipit"/>
          <w:lang w:val="pt-PT"/>
        </w:rPr>
        <w:t>confessor</w:t>
      </w:r>
      <w:r w:rsidR="00885488" w:rsidRPr="00B779A9">
        <w:rPr>
          <w:lang w:val="pt-PT"/>
        </w:rPr>
        <w:t xml:space="preserve">. VS </w:t>
      </w:r>
      <w:r w:rsidR="00885488" w:rsidRPr="00794880">
        <w:rPr>
          <w:rStyle w:val="Incipit"/>
          <w:lang w:val="pt-PT"/>
        </w:rPr>
        <w:t>Gloria</w:t>
      </w:r>
      <w:r w:rsidR="005A362F" w:rsidRPr="005A362F">
        <w:rPr>
          <w:i/>
          <w:lang w:val="pt-PT"/>
        </w:rPr>
        <w:t xml:space="preserve"> </w:t>
      </w:r>
      <w:r w:rsidR="00885488" w:rsidRPr="00794880">
        <w:rPr>
          <w:rStyle w:val="Incipit"/>
          <w:lang w:val="pt-PT"/>
        </w:rPr>
        <w:t>et</w:t>
      </w:r>
      <w:r w:rsidR="005A362F" w:rsidRPr="005A362F">
        <w:rPr>
          <w:i/>
          <w:lang w:val="pt-PT"/>
        </w:rPr>
        <w:t xml:space="preserve"> </w:t>
      </w:r>
      <w:r w:rsidR="00885488" w:rsidRPr="00794880">
        <w:rPr>
          <w:rStyle w:val="Incipit"/>
          <w:lang w:val="pt-PT"/>
        </w:rPr>
        <w:t>honore</w:t>
      </w:r>
      <w:r w:rsidR="00885488" w:rsidRPr="00B779A9">
        <w:rPr>
          <w:lang w:val="pt-PT"/>
        </w:rPr>
        <w:t xml:space="preserve">. AM </w:t>
      </w:r>
      <w:r w:rsidR="00885488" w:rsidRPr="00794880">
        <w:rPr>
          <w:rStyle w:val="Incipit"/>
          <w:lang w:val="pt-PT"/>
        </w:rPr>
        <w:t>Similabo</w:t>
      </w:r>
      <w:r w:rsidR="005A362F" w:rsidRPr="005A362F">
        <w:rPr>
          <w:i/>
          <w:lang w:val="pt-PT"/>
        </w:rPr>
        <w:t xml:space="preserve"> </w:t>
      </w:r>
      <w:r w:rsidR="00885488" w:rsidRPr="00794880">
        <w:rPr>
          <w:rStyle w:val="Incipit"/>
          <w:lang w:val="pt-PT"/>
        </w:rPr>
        <w:t>eum</w:t>
      </w:r>
      <w:r w:rsidR="00885488" w:rsidRPr="00B779A9">
        <w:rPr>
          <w:lang w:val="pt-PT"/>
        </w:rPr>
        <w:t xml:space="preserve">. </w:t>
      </w:r>
      <w:r w:rsidR="0001122B">
        <w:rPr>
          <w:lang w:val="pt-PT"/>
        </w:rPr>
        <w:t>Suffragium d</w:t>
      </w:r>
      <w:r w:rsidR="00E3645B" w:rsidRPr="00B779A9">
        <w:rPr>
          <w:lang w:val="pt-PT"/>
        </w:rPr>
        <w:t xml:space="preserve">e sancto Augustino </w:t>
      </w:r>
      <w:r w:rsidR="00885488" w:rsidRPr="00B779A9">
        <w:rPr>
          <w:lang w:val="pt-PT"/>
        </w:rPr>
        <w:t xml:space="preserve">AC </w:t>
      </w:r>
      <w:r w:rsidR="00885488" w:rsidRPr="00794880">
        <w:rPr>
          <w:rStyle w:val="Incipit"/>
          <w:lang w:val="pt-PT"/>
        </w:rPr>
        <w:t>Sancte</w:t>
      </w:r>
      <w:r w:rsidR="005A362F" w:rsidRPr="005A362F">
        <w:rPr>
          <w:i/>
          <w:lang w:val="pt-PT"/>
        </w:rPr>
        <w:t xml:space="preserve"> </w:t>
      </w:r>
      <w:r w:rsidR="00885488" w:rsidRPr="00794880">
        <w:rPr>
          <w:rStyle w:val="Incipit"/>
          <w:lang w:val="pt-PT"/>
        </w:rPr>
        <w:t>Augustine</w:t>
      </w:r>
      <w:r w:rsidR="00885488" w:rsidRPr="00B779A9">
        <w:rPr>
          <w:lang w:val="pt-PT"/>
        </w:rPr>
        <w:t xml:space="preserve">. </w:t>
      </w:r>
      <w:r w:rsidR="00E3645B" w:rsidRPr="00B779A9">
        <w:rPr>
          <w:lang w:val="pt-PT"/>
        </w:rPr>
        <w:t xml:space="preserve">[BD] </w:t>
      </w:r>
      <w:r w:rsidR="005F6F99" w:rsidRPr="00794880">
        <w:rPr>
          <w:rStyle w:val="Incipit"/>
          <w:lang w:val="pt-PT"/>
        </w:rPr>
        <w:t>Benedicamus</w:t>
      </w:r>
      <w:r w:rsidR="00E3645B" w:rsidRPr="00B779A9">
        <w:rPr>
          <w:lang w:val="pt-PT"/>
        </w:rPr>
        <w:t xml:space="preserve"> f</w:t>
      </w:r>
      <w:r w:rsidR="00885488" w:rsidRPr="00B779A9">
        <w:rPr>
          <w:lang w:val="pt-PT"/>
        </w:rPr>
        <w:t>erialiter.</w:t>
      </w:r>
      <w:r w:rsidR="00E3645B" w:rsidRPr="00B779A9">
        <w:rPr>
          <w:lang w:val="pt-PT"/>
        </w:rPr>
        <w:t xml:space="preserve"> (43r)</w:t>
      </w:r>
      <w:r w:rsidR="0001122B">
        <w:rPr>
          <w:lang w:val="pt-PT"/>
        </w:rPr>
        <w:t xml:space="preserve"> </w:t>
      </w:r>
    </w:p>
    <w:p w:rsidR="00885488" w:rsidRPr="00B779A9" w:rsidRDefault="004852EA" w:rsidP="00415109">
      <w:pPr>
        <w:rPr>
          <w:lang w:val="pt-PT"/>
        </w:rPr>
      </w:pPr>
      <w:r w:rsidRPr="00736684">
        <w:rPr>
          <w:rStyle w:val="Time1"/>
          <w:lang w:val="pt-PT"/>
        </w:rPr>
        <w:t>Ad matutinum</w:t>
      </w:r>
      <w:r w:rsidR="00885488" w:rsidRPr="00B779A9">
        <w:rPr>
          <w:lang w:val="pt-PT"/>
        </w:rPr>
        <w:t xml:space="preserve"> I</w:t>
      </w:r>
      <w:r w:rsidR="00E3645B" w:rsidRPr="00B779A9">
        <w:rPr>
          <w:lang w:val="pt-PT"/>
        </w:rPr>
        <w:t>N</w:t>
      </w:r>
      <w:r w:rsidR="00885488" w:rsidRPr="00B779A9">
        <w:rPr>
          <w:lang w:val="pt-PT"/>
        </w:rPr>
        <w:t xml:space="preserve">V </w:t>
      </w:r>
      <w:r w:rsidR="00885488" w:rsidRPr="00736684">
        <w:rPr>
          <w:rStyle w:val="Incipit"/>
          <w:lang w:val="pt-PT"/>
        </w:rPr>
        <w:t>Regem confessorum dominum</w:t>
      </w:r>
      <w:r w:rsidR="00885488" w:rsidRPr="00B779A9">
        <w:rPr>
          <w:lang w:val="pt-PT"/>
        </w:rPr>
        <w:t xml:space="preserve">. HY </w:t>
      </w:r>
      <w:r w:rsidR="00885488" w:rsidRPr="00736684">
        <w:rPr>
          <w:rStyle w:val="Incipit"/>
          <w:lang w:val="pt-PT"/>
        </w:rPr>
        <w:t>Iste confessor</w:t>
      </w:r>
      <w:r w:rsidR="00885488" w:rsidRPr="00B779A9">
        <w:rPr>
          <w:lang w:val="pt-PT"/>
        </w:rPr>
        <w:t xml:space="preserve">. AN </w:t>
      </w:r>
      <w:r w:rsidR="00885488" w:rsidRPr="00736684">
        <w:rPr>
          <w:rStyle w:val="Incipit"/>
          <w:lang w:val="pt-PT"/>
        </w:rPr>
        <w:t xml:space="preserve">Beatus </w:t>
      </w:r>
      <w:r w:rsidR="00C31823" w:rsidRPr="00736684">
        <w:rPr>
          <w:rStyle w:val="Incipit"/>
          <w:lang w:val="pt-PT"/>
        </w:rPr>
        <w:t>vir</w:t>
      </w:r>
      <w:r w:rsidR="00885488" w:rsidRPr="00B779A9">
        <w:rPr>
          <w:lang w:val="pt-PT"/>
        </w:rPr>
        <w:t xml:space="preserve"> cum duabus sequentibus. PS </w:t>
      </w:r>
      <w:r w:rsidR="00885488" w:rsidRPr="00736684">
        <w:rPr>
          <w:rStyle w:val="Incipit"/>
          <w:lang w:val="pt-PT"/>
        </w:rPr>
        <w:t xml:space="preserve">Beatus </w:t>
      </w:r>
      <w:r w:rsidR="00C31823" w:rsidRPr="00736684">
        <w:rPr>
          <w:rStyle w:val="Incipit"/>
          <w:lang w:val="pt-PT"/>
        </w:rPr>
        <w:t>vir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Quare fremuerunt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Domine quid multiplicati sunt</w:t>
      </w:r>
      <w:r w:rsidR="0001122B">
        <w:rPr>
          <w:lang w:val="pt-PT"/>
        </w:rPr>
        <w:t xml:space="preserve"> vel alium nocturnum pro</w:t>
      </w:r>
      <w:r w:rsidR="00885488" w:rsidRPr="00B779A9">
        <w:rPr>
          <w:lang w:val="pt-PT"/>
        </w:rPr>
        <w:t xml:space="preserve">ut feria dabit. VS </w:t>
      </w:r>
      <w:r w:rsidR="00885488" w:rsidRPr="00736684">
        <w:rPr>
          <w:rStyle w:val="Incipit"/>
          <w:lang w:val="pt-PT"/>
        </w:rPr>
        <w:t>Gloria et honore</w:t>
      </w:r>
      <w:r w:rsidR="00885488" w:rsidRPr="00B779A9">
        <w:rPr>
          <w:lang w:val="pt-PT"/>
        </w:rPr>
        <w:t xml:space="preserve">. </w:t>
      </w:r>
      <w:r w:rsidR="00885488" w:rsidRPr="004852EA">
        <w:rPr>
          <w:lang w:val="pt-PT"/>
        </w:rPr>
        <w:t xml:space="preserve">EV </w:t>
      </w:r>
      <w:r w:rsidR="009430F6" w:rsidRPr="00736684">
        <w:rPr>
          <w:rStyle w:val="Incipit"/>
          <w:lang w:val="pt-PT"/>
        </w:rPr>
        <w:t>Nemo</w:t>
      </w:r>
      <w:r w:rsidR="00D734F4" w:rsidRPr="00736684">
        <w:rPr>
          <w:rStyle w:val="Incipit"/>
          <w:lang w:val="pt-PT"/>
        </w:rPr>
        <w:t xml:space="preserve"> </w:t>
      </w:r>
      <w:r w:rsidRPr="00736684">
        <w:rPr>
          <w:rStyle w:val="Incipit"/>
          <w:lang w:val="pt-PT"/>
        </w:rPr>
        <w:t>%D::</w:t>
      </w:r>
      <w:r w:rsidR="009430F6" w:rsidRPr="00736684">
        <w:rPr>
          <w:rStyle w:val="Incipit"/>
          <w:lang w:val="pt-PT"/>
        </w:rPr>
        <w:t>lucernam</w:t>
      </w:r>
      <w:r w:rsidR="00D734F4" w:rsidRPr="00736684">
        <w:rPr>
          <w:rStyle w:val="Incipit"/>
          <w:lang w:val="pt-PT"/>
        </w:rPr>
        <w:t xml:space="preserve"> </w:t>
      </w:r>
      <w:r w:rsidR="009430F6" w:rsidRPr="00736684">
        <w:rPr>
          <w:rStyle w:val="Incipit"/>
          <w:lang w:val="pt-PT"/>
        </w:rPr>
        <w:t>accendit</w:t>
      </w:r>
      <w:r w:rsidRPr="00736684">
        <w:rPr>
          <w:rStyle w:val="Incipit"/>
          <w:lang w:val="pt-PT"/>
        </w:rPr>
        <w:t xml:space="preserve">% </w:t>
      </w:r>
      <w:r w:rsidR="009430F6" w:rsidRPr="00736684">
        <w:rPr>
          <w:rStyle w:val="Incipit"/>
          <w:lang w:val="pt-PT"/>
        </w:rPr>
        <w:t>$E</w:t>
      </w:r>
      <w:r w:rsidRPr="00736684">
        <w:rPr>
          <w:rStyle w:val="Incipit"/>
          <w:lang w:val="pt-PT"/>
        </w:rPr>
        <w:t>::</w:t>
      </w:r>
      <w:r w:rsidR="00885488" w:rsidRPr="00736684">
        <w:rPr>
          <w:rStyle w:val="Incipit"/>
          <w:lang w:val="pt-PT"/>
        </w:rPr>
        <w:t>accendens lucernam</w:t>
      </w:r>
      <w:r w:rsidRPr="00736684">
        <w:rPr>
          <w:rStyle w:val="Incipit"/>
          <w:lang w:val="pt-PT"/>
        </w:rPr>
        <w:t>$</w:t>
      </w:r>
      <w:r>
        <w:rPr>
          <w:lang w:val="pt-PT"/>
        </w:rPr>
        <w:t>.</w:t>
      </w:r>
      <w:r w:rsidR="00FA2FE0" w:rsidRPr="00B779A9">
        <w:rPr>
          <w:lang w:val="pt-PT"/>
        </w:rPr>
        <w:t xml:space="preserve"> Responsoria d</w:t>
      </w:r>
      <w:r w:rsidR="00885488" w:rsidRPr="00B779A9">
        <w:rPr>
          <w:lang w:val="pt-PT"/>
        </w:rPr>
        <w:t xml:space="preserve">e simplici confessore pro ratione feriae. </w:t>
      </w:r>
    </w:p>
    <w:p w:rsidR="00885488" w:rsidRPr="00B779A9" w:rsidRDefault="004852EA" w:rsidP="00415109">
      <w:pPr>
        <w:rPr>
          <w:lang w:val="fr-FR"/>
        </w:rPr>
      </w:pPr>
      <w:r w:rsidRPr="00736684">
        <w:rPr>
          <w:rStyle w:val="Time1"/>
          <w:lang w:val="pt-PT"/>
        </w:rPr>
        <w:t>Ad laudes</w:t>
      </w:r>
      <w:r w:rsidR="00885488" w:rsidRPr="00B779A9">
        <w:rPr>
          <w:lang w:val="pt-PT"/>
        </w:rPr>
        <w:t xml:space="preserve"> AN </w:t>
      </w:r>
      <w:r w:rsidR="00885488" w:rsidRPr="00736684">
        <w:rPr>
          <w:rStyle w:val="Incipit"/>
          <w:lang w:val="pt-PT"/>
        </w:rPr>
        <w:t>Iustum deduxit dominus</w:t>
      </w:r>
      <w:r w:rsidR="00885488" w:rsidRPr="00B779A9">
        <w:rPr>
          <w:lang w:val="pt-PT"/>
        </w:rPr>
        <w:t xml:space="preserve"> cum sequentibus. </w:t>
      </w:r>
      <w:r w:rsidR="00885488" w:rsidRPr="00B779A9">
        <w:rPr>
          <w:lang w:val="fr-FR"/>
        </w:rPr>
        <w:t xml:space="preserve">HY </w:t>
      </w:r>
      <w:r w:rsidR="00885488" w:rsidRPr="00736684">
        <w:rPr>
          <w:rStyle w:val="Incipit"/>
          <w:lang w:val="fr-FR"/>
        </w:rPr>
        <w:t>Hic est verus christicola</w:t>
      </w:r>
      <w:r w:rsidR="00885488" w:rsidRPr="00B779A9">
        <w:rPr>
          <w:lang w:val="fr-FR"/>
        </w:rPr>
        <w:t xml:space="preserve">. VS </w:t>
      </w:r>
      <w:r w:rsidR="00885488" w:rsidRPr="00736684">
        <w:rPr>
          <w:rStyle w:val="Incipit"/>
          <w:lang w:val="fr-FR"/>
        </w:rPr>
        <w:t>Iustus ut palma</w:t>
      </w:r>
      <w:r w:rsidR="00885488" w:rsidRPr="00B779A9">
        <w:rPr>
          <w:lang w:val="fr-FR"/>
        </w:rPr>
        <w:t xml:space="preserve">. AB </w:t>
      </w:r>
      <w:r w:rsidR="00D66EA2" w:rsidRPr="00736684">
        <w:rPr>
          <w:rStyle w:val="Incipit"/>
          <w:lang w:val="fr-FR"/>
        </w:rPr>
        <w:t>Serve</w:t>
      </w:r>
      <w:r w:rsidR="00885488" w:rsidRPr="00736684">
        <w:rPr>
          <w:rStyle w:val="Incipit"/>
          <w:lang w:val="fr-FR"/>
        </w:rPr>
        <w:t xml:space="preserve"> bone et fidelis</w:t>
      </w:r>
      <w:r w:rsidR="00885488" w:rsidRPr="00B779A9">
        <w:rPr>
          <w:lang w:val="fr-FR"/>
        </w:rPr>
        <w:t>.</w:t>
      </w:r>
    </w:p>
    <w:p w:rsidR="00885488" w:rsidRPr="00B779A9" w:rsidRDefault="008A3932" w:rsidP="00415109">
      <w:pPr>
        <w:rPr>
          <w:lang w:val="fr-FR"/>
        </w:rPr>
      </w:pPr>
      <w:r>
        <w:rPr>
          <w:rStyle w:val="Time1"/>
          <w:lang w:val="fr-FR"/>
        </w:rPr>
        <w:t>A</w:t>
      </w:r>
      <w:r w:rsidR="004852EA" w:rsidRPr="00736684">
        <w:rPr>
          <w:rStyle w:val="Time1"/>
          <w:lang w:val="fr-FR"/>
        </w:rPr>
        <w:t>d horas</w:t>
      </w:r>
      <w:r>
        <w:rPr>
          <w:lang w:val="fr-FR"/>
        </w:rPr>
        <w:t xml:space="preserve"> laudes.</w:t>
      </w:r>
    </w:p>
    <w:p w:rsidR="00885488" w:rsidRPr="00B779A9" w:rsidRDefault="004852EA" w:rsidP="00415109">
      <w:pPr>
        <w:rPr>
          <w:lang w:val="it-IT"/>
        </w:rPr>
      </w:pPr>
      <w:r w:rsidRPr="002D4ADF">
        <w:rPr>
          <w:rStyle w:val="Time1"/>
          <w:lang w:val="fr-FR"/>
        </w:rPr>
        <w:t>Ad missam</w:t>
      </w:r>
      <w:r w:rsidR="00885488" w:rsidRPr="002D4ADF">
        <w:rPr>
          <w:lang w:val="fr-FR"/>
        </w:rPr>
        <w:t xml:space="preserve"> IN </w:t>
      </w:r>
      <w:r w:rsidR="00885488" w:rsidRPr="002D4ADF">
        <w:rPr>
          <w:rStyle w:val="Incipit"/>
          <w:lang w:val="fr-FR"/>
        </w:rPr>
        <w:t>Os</w:t>
      </w:r>
      <w:r w:rsidR="005A362F" w:rsidRPr="002D4ADF">
        <w:rPr>
          <w:i/>
          <w:lang w:val="fr-FR"/>
        </w:rPr>
        <w:t xml:space="preserve"> </w:t>
      </w:r>
      <w:r w:rsidR="00885488" w:rsidRPr="002D4ADF">
        <w:rPr>
          <w:rStyle w:val="Incipit"/>
          <w:lang w:val="fr-FR"/>
        </w:rPr>
        <w:t>iusti</w:t>
      </w:r>
      <w:r w:rsidR="00DD1415">
        <w:rPr>
          <w:lang w:val="fr-FR"/>
        </w:rPr>
        <w:t>@</w:t>
      </w:r>
      <w:r w:rsidR="00DD1415" w:rsidRPr="002D4ADF">
        <w:rPr>
          <w:lang w:val="fr-FR"/>
        </w:rPr>
        <w:t>28.</w:t>
      </w:r>
      <w:r w:rsidR="00885488" w:rsidRPr="002D4ADF">
        <w:rPr>
          <w:lang w:val="fr-FR"/>
        </w:rPr>
        <w:t xml:space="preserve"> </w:t>
      </w:r>
      <w:r w:rsidR="00E3645B" w:rsidRPr="00B779A9">
        <w:rPr>
          <w:lang w:val="fr-FR"/>
        </w:rPr>
        <w:t xml:space="preserve">[KY] </w:t>
      </w:r>
      <w:r w:rsidR="00885488" w:rsidRPr="00794880">
        <w:rPr>
          <w:rStyle w:val="Incipit"/>
          <w:lang w:val="fr-FR"/>
        </w:rPr>
        <w:t>Kyrie</w:t>
      </w:r>
      <w:r w:rsidR="005A362F" w:rsidRPr="005A362F">
        <w:rPr>
          <w:i/>
          <w:lang w:val="fr-FR"/>
        </w:rPr>
        <w:t xml:space="preserve"> </w:t>
      </w:r>
      <w:r w:rsidR="00885488" w:rsidRPr="00B779A9">
        <w:rPr>
          <w:lang w:val="fr-FR"/>
        </w:rPr>
        <w:t xml:space="preserve">et </w:t>
      </w:r>
      <w:r w:rsidR="00E3645B" w:rsidRPr="00B779A9">
        <w:rPr>
          <w:lang w:val="fr-FR"/>
        </w:rPr>
        <w:t xml:space="preserve">[SA] </w:t>
      </w:r>
      <w:r w:rsidR="00885488" w:rsidRPr="00794880">
        <w:rPr>
          <w:rStyle w:val="Incipit"/>
          <w:lang w:val="fr-FR"/>
        </w:rPr>
        <w:t>Sanctus</w:t>
      </w:r>
      <w:r w:rsidR="00885488" w:rsidRPr="00B779A9">
        <w:rPr>
          <w:lang w:val="fr-FR"/>
        </w:rPr>
        <w:t xml:space="preserve"> sub novem lectionibus. </w:t>
      </w:r>
      <w:r w:rsidR="00885488" w:rsidRPr="00B779A9">
        <w:rPr>
          <w:lang w:val="it-IT"/>
        </w:rPr>
        <w:t xml:space="preserve">GR </w:t>
      </w:r>
      <w:r w:rsidR="00885488" w:rsidRPr="00794880">
        <w:rPr>
          <w:rStyle w:val="Incipit"/>
          <w:lang w:val="it-IT"/>
        </w:rPr>
        <w:t>Domine</w:t>
      </w:r>
      <w:r w:rsidR="005A362F" w:rsidRPr="005A362F">
        <w:rPr>
          <w:i/>
          <w:lang w:val="it-IT"/>
        </w:rPr>
        <w:t xml:space="preserve"> </w:t>
      </w:r>
      <w:r w:rsidR="00885488" w:rsidRPr="00794880">
        <w:rPr>
          <w:rStyle w:val="Incipit"/>
          <w:lang w:val="it-IT"/>
        </w:rPr>
        <w:t>pr</w:t>
      </w:r>
      <w:r w:rsidR="00367DE0" w:rsidRPr="00794880">
        <w:rPr>
          <w:rStyle w:val="Incipit"/>
          <w:lang w:val="it-IT"/>
        </w:rPr>
        <w:t>a</w:t>
      </w:r>
      <w:r w:rsidR="00885488" w:rsidRPr="00794880">
        <w:rPr>
          <w:rStyle w:val="Incipit"/>
          <w:lang w:val="it-IT"/>
        </w:rPr>
        <w:t>evenisti</w:t>
      </w:r>
      <w:r w:rsidR="00DD1415">
        <w:rPr>
          <w:lang w:val="it-IT"/>
        </w:rPr>
        <w:t>@</w:t>
      </w:r>
      <w:r w:rsidR="00DD1415" w:rsidRPr="00B779A9">
        <w:rPr>
          <w:lang w:val="it-IT"/>
        </w:rPr>
        <w:t>183.</w:t>
      </w:r>
      <w:r w:rsidR="00885488" w:rsidRPr="00B779A9">
        <w:rPr>
          <w:lang w:val="it-IT"/>
        </w:rPr>
        <w:t xml:space="preserve"> AL</w:t>
      </w:r>
      <w:r w:rsidR="00E3645B" w:rsidRPr="00B779A9">
        <w:rPr>
          <w:lang w:val="it-IT"/>
        </w:rPr>
        <w:t>V</w:t>
      </w:r>
      <w:r w:rsidR="00885488" w:rsidRPr="00B779A9">
        <w:rPr>
          <w:lang w:val="it-IT"/>
        </w:rPr>
        <w:t xml:space="preserve"> </w:t>
      </w:r>
      <w:r w:rsidR="00885488" w:rsidRPr="00794880">
        <w:rPr>
          <w:rStyle w:val="Incipit"/>
          <w:lang w:val="it-IT"/>
        </w:rPr>
        <w:t>Amavit</w:t>
      </w:r>
      <w:r w:rsidR="005A362F" w:rsidRPr="005A362F">
        <w:rPr>
          <w:i/>
          <w:lang w:val="it-IT"/>
        </w:rPr>
        <w:t xml:space="preserve"> </w:t>
      </w:r>
      <w:r w:rsidR="00885488" w:rsidRPr="00794880">
        <w:rPr>
          <w:rStyle w:val="Incipit"/>
          <w:lang w:val="it-IT"/>
        </w:rPr>
        <w:t>eum</w:t>
      </w:r>
      <w:r w:rsidR="00DD1415">
        <w:rPr>
          <w:lang w:val="it-IT"/>
        </w:rPr>
        <w:t>@</w:t>
      </w:r>
      <w:r w:rsidR="00DD1415" w:rsidRPr="00B779A9">
        <w:rPr>
          <w:lang w:val="it-IT"/>
        </w:rPr>
        <w:t>232.</w:t>
      </w:r>
      <w:r w:rsidR="00885488" w:rsidRPr="00B779A9">
        <w:rPr>
          <w:lang w:val="it-IT"/>
        </w:rPr>
        <w:t xml:space="preserve"> OF </w:t>
      </w:r>
      <w:r w:rsidR="00885488" w:rsidRPr="00794880">
        <w:rPr>
          <w:rStyle w:val="Incipit"/>
          <w:lang w:val="it-IT"/>
        </w:rPr>
        <w:t>Posuisti</w:t>
      </w:r>
      <w:r w:rsidR="005A362F" w:rsidRPr="005A362F">
        <w:rPr>
          <w:i/>
          <w:lang w:val="it-IT"/>
        </w:rPr>
        <w:t xml:space="preserve"> </w:t>
      </w:r>
      <w:r w:rsidR="00885488" w:rsidRPr="00794880">
        <w:rPr>
          <w:rStyle w:val="Incipit"/>
          <w:lang w:val="it-IT"/>
        </w:rPr>
        <w:t>domine</w:t>
      </w:r>
      <w:r w:rsidR="00DD1415">
        <w:rPr>
          <w:lang w:val="it-IT"/>
        </w:rPr>
        <w:t>@</w:t>
      </w:r>
      <w:r w:rsidR="00DD1415" w:rsidRPr="00B779A9">
        <w:rPr>
          <w:lang w:val="it-IT"/>
        </w:rPr>
        <w:t>193.</w:t>
      </w:r>
      <w:r w:rsidR="00885488" w:rsidRPr="00B779A9">
        <w:rPr>
          <w:lang w:val="it-IT"/>
        </w:rPr>
        <w:t xml:space="preserve"> CO </w:t>
      </w:r>
      <w:r w:rsidR="00885488" w:rsidRPr="00794880">
        <w:rPr>
          <w:rStyle w:val="Incipit"/>
          <w:lang w:val="it-IT"/>
        </w:rPr>
        <w:t>Magna</w:t>
      </w:r>
      <w:r w:rsidR="005A362F" w:rsidRPr="005A362F">
        <w:rPr>
          <w:i/>
          <w:lang w:val="it-IT"/>
        </w:rPr>
        <w:t xml:space="preserve"> </w:t>
      </w:r>
      <w:r w:rsidR="00885488" w:rsidRPr="00794880">
        <w:rPr>
          <w:rStyle w:val="Incipit"/>
          <w:lang w:val="it-IT"/>
        </w:rPr>
        <w:t>est</w:t>
      </w:r>
      <w:r w:rsidR="005A362F" w:rsidRPr="005A362F">
        <w:rPr>
          <w:i/>
          <w:lang w:val="it-IT"/>
        </w:rPr>
        <w:t xml:space="preserve"> </w:t>
      </w:r>
      <w:r w:rsidR="00885488" w:rsidRPr="00794880">
        <w:rPr>
          <w:rStyle w:val="Incipit"/>
          <w:lang w:val="it-IT"/>
        </w:rPr>
        <w:t>gloria</w:t>
      </w:r>
      <w:r w:rsidR="00DD1415">
        <w:rPr>
          <w:lang w:val="it-IT"/>
        </w:rPr>
        <w:t>@</w:t>
      </w:r>
      <w:r w:rsidR="00DD1415" w:rsidRPr="00B779A9">
        <w:rPr>
          <w:lang w:val="it-IT"/>
        </w:rPr>
        <w:t>38.</w:t>
      </w:r>
    </w:p>
    <w:p w:rsidR="00885488" w:rsidRPr="00B779A9" w:rsidRDefault="004852EA" w:rsidP="00415109">
      <w:pPr>
        <w:rPr>
          <w:lang w:val="pt-PT"/>
        </w:rPr>
      </w:pPr>
      <w:r w:rsidRPr="00736684">
        <w:rPr>
          <w:rStyle w:val="Time1"/>
          <w:lang w:val="pt-PT"/>
        </w:rPr>
        <w:t>Ad secundas vesperas</w:t>
      </w:r>
      <w:r w:rsidR="00885488" w:rsidRPr="00B779A9">
        <w:rPr>
          <w:lang w:val="pt-PT"/>
        </w:rPr>
        <w:t xml:space="preserve"> AN </w:t>
      </w:r>
      <w:r w:rsidR="00885488" w:rsidRPr="00736684">
        <w:rPr>
          <w:rStyle w:val="Incipit"/>
          <w:lang w:val="pt-PT"/>
        </w:rPr>
        <w:t>Iustum deduxit dominus</w:t>
      </w:r>
      <w:r w:rsidR="00885488" w:rsidRPr="00B779A9">
        <w:rPr>
          <w:lang w:val="pt-PT"/>
        </w:rPr>
        <w:t xml:space="preserve"> cum reliquis. </w:t>
      </w:r>
      <w:r w:rsidR="00885488" w:rsidRPr="00B779A9">
        <w:rPr>
          <w:lang w:val="fr-FR"/>
        </w:rPr>
        <w:t xml:space="preserve">PS </w:t>
      </w:r>
      <w:r w:rsidR="00885488" w:rsidRPr="00736684">
        <w:rPr>
          <w:rStyle w:val="Incipit"/>
          <w:lang w:val="fr-FR"/>
        </w:rPr>
        <w:t>Dixit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Confitebor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 xml:space="preserve">Beatus </w:t>
      </w:r>
      <w:r w:rsidR="00C31823" w:rsidRPr="00736684">
        <w:rPr>
          <w:rStyle w:val="Incipit"/>
          <w:lang w:val="fr-FR"/>
        </w:rPr>
        <w:t>vir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De profundis</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Memento</w:t>
      </w:r>
      <w:r w:rsidR="00885488" w:rsidRPr="00B779A9">
        <w:rPr>
          <w:lang w:val="fr-FR"/>
        </w:rPr>
        <w:t xml:space="preserve">. HY </w:t>
      </w:r>
      <w:r w:rsidR="00885488" w:rsidRPr="00736684">
        <w:rPr>
          <w:rStyle w:val="Incipit"/>
          <w:lang w:val="fr-FR"/>
        </w:rPr>
        <w:t xml:space="preserve">Hic est </w:t>
      </w:r>
      <w:r w:rsidR="00AC32FA" w:rsidRPr="00736684">
        <w:rPr>
          <w:rStyle w:val="Incipit"/>
          <w:lang w:val="fr-FR"/>
        </w:rPr>
        <w:t>veru</w:t>
      </w:r>
      <w:r w:rsidR="00885488" w:rsidRPr="00736684">
        <w:rPr>
          <w:rStyle w:val="Incipit"/>
          <w:lang w:val="fr-FR"/>
        </w:rPr>
        <w:t>s christicola</w:t>
      </w:r>
      <w:r w:rsidR="00885488" w:rsidRPr="00B779A9">
        <w:rPr>
          <w:lang w:val="fr-FR"/>
        </w:rPr>
        <w:t xml:space="preserve">. </w:t>
      </w:r>
      <w:r w:rsidR="00885488" w:rsidRPr="00B779A9">
        <w:rPr>
          <w:lang w:val="pt-PT"/>
        </w:rPr>
        <w:t xml:space="preserve">VS </w:t>
      </w:r>
      <w:r w:rsidR="00885488" w:rsidRPr="00736684">
        <w:rPr>
          <w:rStyle w:val="Incipit"/>
          <w:lang w:val="pt-PT"/>
        </w:rPr>
        <w:t>Iustus ut palma</w:t>
      </w:r>
      <w:r w:rsidR="00885488" w:rsidRPr="00B779A9">
        <w:rPr>
          <w:lang w:val="pt-PT"/>
        </w:rPr>
        <w:t xml:space="preserve">. AM </w:t>
      </w:r>
      <w:r w:rsidR="00885488" w:rsidRPr="00736684">
        <w:rPr>
          <w:rStyle w:val="Incipit"/>
          <w:lang w:val="pt-PT"/>
        </w:rPr>
        <w:t>Iste homo ab adolescentia sua</w:t>
      </w:r>
      <w:r w:rsidR="00885488" w:rsidRPr="00B779A9">
        <w:rPr>
          <w:lang w:val="pt-PT"/>
        </w:rPr>
        <w:t xml:space="preserve">. </w:t>
      </w:r>
      <w:r>
        <w:rPr>
          <w:lang w:val="pt-PT"/>
        </w:rPr>
        <w:t>Suffragium de sancto Augustino</w:t>
      </w:r>
      <w:r w:rsidR="00885488" w:rsidRPr="00B779A9">
        <w:rPr>
          <w:lang w:val="pt-PT"/>
        </w:rPr>
        <w:t>.</w:t>
      </w:r>
    </w:p>
    <w:p w:rsidR="00885488" w:rsidRPr="00736684" w:rsidRDefault="00885488" w:rsidP="00415109">
      <w:pPr>
        <w:pStyle w:val="berschrift1"/>
        <w:rPr>
          <w:lang w:val="pt-PT"/>
        </w:rPr>
      </w:pPr>
      <w:r w:rsidRPr="00736684">
        <w:rPr>
          <w:lang w:val="pt-PT"/>
        </w:rPr>
        <w:t>DOMINICA UNDECIMA POST TRINITATIS</w:t>
      </w:r>
    </w:p>
    <w:p w:rsidR="00885488" w:rsidRPr="00B779A9" w:rsidRDefault="004852EA" w:rsidP="00415109">
      <w:pPr>
        <w:rPr>
          <w:lang w:val="pt-PT"/>
        </w:rPr>
      </w:pPr>
      <w:r w:rsidRPr="00736684">
        <w:rPr>
          <w:rStyle w:val="Time1"/>
          <w:lang w:val="pt-PT"/>
        </w:rPr>
        <w:t>Ad vesperas</w:t>
      </w:r>
      <w:r w:rsidR="00885488" w:rsidRPr="00B779A9">
        <w:rPr>
          <w:lang w:val="pt-PT"/>
        </w:rPr>
        <w:t xml:space="preserve"> RP </w:t>
      </w:r>
      <w:r w:rsidR="00885488" w:rsidRPr="00736684">
        <w:rPr>
          <w:rStyle w:val="Incipit"/>
          <w:lang w:val="pt-PT"/>
        </w:rPr>
        <w:t>Si bona suscepimus</w:t>
      </w:r>
      <w:r w:rsidR="00885488" w:rsidRPr="00B779A9">
        <w:rPr>
          <w:lang w:val="pt-PT"/>
        </w:rPr>
        <w:t xml:space="preserve">. HY </w:t>
      </w:r>
      <w:r w:rsidR="00885488" w:rsidRPr="00736684">
        <w:rPr>
          <w:rStyle w:val="Incipit"/>
          <w:lang w:val="pt-PT"/>
        </w:rPr>
        <w:t>O lux beata</w:t>
      </w:r>
      <w:r w:rsidR="00885488" w:rsidRPr="00B779A9">
        <w:rPr>
          <w:lang w:val="pt-PT"/>
        </w:rPr>
        <w:t xml:space="preserve">. VS </w:t>
      </w:r>
      <w:r w:rsidR="00885488" w:rsidRPr="00736684">
        <w:rPr>
          <w:rStyle w:val="Incipit"/>
          <w:lang w:val="pt-PT"/>
        </w:rPr>
        <w:t>Vespertina oratio</w:t>
      </w:r>
      <w:r w:rsidR="00885488" w:rsidRPr="00B779A9">
        <w:rPr>
          <w:lang w:val="pt-PT"/>
        </w:rPr>
        <w:t xml:space="preserve">. AM </w:t>
      </w:r>
      <w:r w:rsidR="00885488" w:rsidRPr="00736684">
        <w:rPr>
          <w:rStyle w:val="Incipit"/>
          <w:lang w:val="pt-PT"/>
        </w:rPr>
        <w:t>Cum audisset Iob nun</w:t>
      </w:r>
      <w:r w:rsidR="003B319D" w:rsidRPr="00736684">
        <w:rPr>
          <w:rStyle w:val="Incipit"/>
          <w:lang w:val="pt-PT"/>
        </w:rPr>
        <w:t>t</w:t>
      </w:r>
      <w:r w:rsidR="00885488" w:rsidRPr="00736684">
        <w:rPr>
          <w:rStyle w:val="Incipit"/>
          <w:lang w:val="pt-PT"/>
        </w:rPr>
        <w:t xml:space="preserve">iorum </w:t>
      </w:r>
      <w:r w:rsidR="009A6D20" w:rsidRPr="00736684">
        <w:rPr>
          <w:rStyle w:val="Incipit"/>
          <w:lang w:val="pt-PT"/>
        </w:rPr>
        <w:t>verb</w:t>
      </w:r>
      <w:r w:rsidR="00885488" w:rsidRPr="00736684">
        <w:rPr>
          <w:rStyle w:val="Incipit"/>
          <w:lang w:val="pt-PT"/>
        </w:rPr>
        <w:t>a</w:t>
      </w:r>
      <w:r w:rsidR="00885488" w:rsidRPr="00B779A9">
        <w:rPr>
          <w:lang w:val="pt-PT"/>
        </w:rPr>
        <w:t>.</w:t>
      </w:r>
    </w:p>
    <w:p w:rsidR="0001122B" w:rsidRDefault="008A3932" w:rsidP="00415109">
      <w:pPr>
        <w:rPr>
          <w:lang w:val="pt-PT"/>
        </w:rPr>
      </w:pPr>
      <w:r>
        <w:rPr>
          <w:rStyle w:val="Time1"/>
          <w:lang w:val="pt-PT"/>
        </w:rPr>
        <w:t>A</w:t>
      </w:r>
      <w:r w:rsidR="004852EA" w:rsidRPr="00736684">
        <w:rPr>
          <w:rStyle w:val="Time1"/>
          <w:lang w:val="pt-PT"/>
        </w:rPr>
        <w:t>d matutinum</w:t>
      </w:r>
      <w:r w:rsidR="00624797" w:rsidRPr="00B779A9">
        <w:rPr>
          <w:lang w:val="pt-PT"/>
        </w:rPr>
        <w:t xml:space="preserve"> (43v) RP</w:t>
      </w:r>
      <w:r w:rsidR="00885488" w:rsidRPr="00B779A9">
        <w:rPr>
          <w:lang w:val="pt-PT"/>
        </w:rPr>
        <w:t xml:space="preserve"> </w:t>
      </w:r>
      <w:r w:rsidR="00885488" w:rsidRPr="00736684">
        <w:rPr>
          <w:rStyle w:val="Incipit"/>
          <w:lang w:val="pt-PT"/>
        </w:rPr>
        <w:t>Si bona suscepimus</w:t>
      </w:r>
      <w:r w:rsidR="0001122B">
        <w:rPr>
          <w:lang w:val="pt-PT"/>
        </w:rPr>
        <w:t xml:space="preserve"> cum sequentibus.</w:t>
      </w:r>
    </w:p>
    <w:p w:rsidR="00885488" w:rsidRPr="00736684" w:rsidRDefault="0001122B" w:rsidP="00415109">
      <w:pPr>
        <w:rPr>
          <w:lang w:val="en-US"/>
        </w:rPr>
      </w:pPr>
      <w:r w:rsidRPr="00736684">
        <w:rPr>
          <w:rStyle w:val="Time1"/>
          <w:lang w:val="en-US"/>
        </w:rPr>
        <w:t>[Ad laudes]</w:t>
      </w:r>
      <w:r w:rsidRPr="00736684">
        <w:rPr>
          <w:lang w:val="en-US"/>
        </w:rPr>
        <w:t xml:space="preserve"> </w:t>
      </w:r>
      <w:r w:rsidR="00885488" w:rsidRPr="00736684">
        <w:rPr>
          <w:lang w:val="en-US"/>
        </w:rPr>
        <w:t xml:space="preserve">AB </w:t>
      </w:r>
      <w:r w:rsidR="00885488" w:rsidRPr="00736684">
        <w:rPr>
          <w:rStyle w:val="Incipit"/>
          <w:lang w:val="en-US"/>
        </w:rPr>
        <w:t>Duo homines ascenderunt in templum</w:t>
      </w:r>
      <w:r w:rsidR="00885488" w:rsidRPr="00736684">
        <w:rPr>
          <w:lang w:val="en-US"/>
        </w:rPr>
        <w:t>.</w:t>
      </w:r>
    </w:p>
    <w:p w:rsidR="00885488" w:rsidRPr="003D0C23" w:rsidRDefault="004852EA" w:rsidP="00415109">
      <w:pPr>
        <w:rPr>
          <w:lang w:val="en-US"/>
        </w:rPr>
      </w:pPr>
      <w:r w:rsidRPr="00736684">
        <w:rPr>
          <w:rStyle w:val="Time1"/>
          <w:lang w:val="en-US"/>
        </w:rPr>
        <w:t>Ad missam</w:t>
      </w:r>
      <w:r w:rsidR="00885488" w:rsidRPr="00736684">
        <w:rPr>
          <w:lang w:val="en-US"/>
        </w:rPr>
        <w:t xml:space="preserve"> IN </w:t>
      </w:r>
      <w:r w:rsidR="00885488" w:rsidRPr="00736684">
        <w:rPr>
          <w:rStyle w:val="Incipit"/>
          <w:lang w:val="en-US"/>
        </w:rPr>
        <w:t>Deus in loco sancto suo</w:t>
      </w:r>
      <w:r w:rsidR="00885488" w:rsidRPr="00736684">
        <w:rPr>
          <w:lang w:val="en-US"/>
        </w:rPr>
        <w:t xml:space="preserve">. </w:t>
      </w:r>
      <w:r w:rsidR="00885488" w:rsidRPr="003D0C23">
        <w:rPr>
          <w:lang w:val="en-US"/>
        </w:rPr>
        <w:t xml:space="preserve">GR </w:t>
      </w:r>
      <w:r w:rsidR="00885488" w:rsidRPr="003D0C23">
        <w:rPr>
          <w:rStyle w:val="Incipit"/>
          <w:lang w:val="en-US"/>
        </w:rPr>
        <w:t>In deo speravi</w:t>
      </w:r>
      <w:r w:rsidR="00DD1415" w:rsidRPr="003D0C23">
        <w:rPr>
          <w:lang w:val="en-US"/>
        </w:rPr>
        <w:t>@83.</w:t>
      </w:r>
      <w:r w:rsidR="00885488" w:rsidRPr="003D0C23">
        <w:rPr>
          <w:lang w:val="en-US"/>
        </w:rPr>
        <w:t xml:space="preserve"> AL</w:t>
      </w:r>
      <w:r w:rsidR="00FA2FE0" w:rsidRPr="003D0C23">
        <w:rPr>
          <w:lang w:val="en-US"/>
        </w:rPr>
        <w:t>V</w:t>
      </w:r>
      <w:r w:rsidR="00885488" w:rsidRPr="003D0C23">
        <w:rPr>
          <w:lang w:val="en-US"/>
        </w:rPr>
        <w:t xml:space="preserve"> </w:t>
      </w:r>
      <w:r w:rsidR="00885488" w:rsidRPr="003D0C23">
        <w:rPr>
          <w:rStyle w:val="Incipit"/>
          <w:lang w:val="en-US"/>
        </w:rPr>
        <w:t>Domine deus salutis</w:t>
      </w:r>
      <w:r w:rsidR="00885488" w:rsidRPr="003D0C23">
        <w:rPr>
          <w:lang w:val="en-US"/>
        </w:rPr>
        <w:t xml:space="preserve">. SE </w:t>
      </w:r>
      <w:r w:rsidR="00885488" w:rsidRPr="003D0C23">
        <w:rPr>
          <w:rStyle w:val="Incipit"/>
          <w:lang w:val="en-US"/>
        </w:rPr>
        <w:t>Benedictio summae</w:t>
      </w:r>
      <w:r w:rsidR="00DD1415" w:rsidRPr="003D0C23">
        <w:rPr>
          <w:lang w:val="en-US"/>
        </w:rPr>
        <w:t>@301.</w:t>
      </w:r>
      <w:r w:rsidR="00885488" w:rsidRPr="003D0C23">
        <w:rPr>
          <w:lang w:val="en-US"/>
        </w:rPr>
        <w:t xml:space="preserve"> OF </w:t>
      </w:r>
      <w:r w:rsidR="00885488" w:rsidRPr="003D0C23">
        <w:rPr>
          <w:rStyle w:val="Incipit"/>
          <w:lang w:val="en-US"/>
        </w:rPr>
        <w:t>Exaltabo te domine</w:t>
      </w:r>
      <w:r w:rsidR="00DD1415" w:rsidRPr="003D0C23">
        <w:rPr>
          <w:lang w:val="en-US"/>
        </w:rPr>
        <w:t>@55.</w:t>
      </w:r>
      <w:r w:rsidR="00885488" w:rsidRPr="003D0C23">
        <w:rPr>
          <w:lang w:val="en-US"/>
        </w:rPr>
        <w:t xml:space="preserve"> CO </w:t>
      </w:r>
      <w:r w:rsidR="00885488" w:rsidRPr="003D0C23">
        <w:rPr>
          <w:rStyle w:val="Incipit"/>
          <w:lang w:val="en-US"/>
        </w:rPr>
        <w:t>Honora dominum</w:t>
      </w:r>
      <w:r w:rsidR="00885488" w:rsidRPr="003D0C23">
        <w:rPr>
          <w:lang w:val="en-US"/>
        </w:rPr>
        <w:t>.</w:t>
      </w:r>
    </w:p>
    <w:p w:rsidR="00885488" w:rsidRPr="003D0C23" w:rsidRDefault="004852EA" w:rsidP="00415109">
      <w:pPr>
        <w:rPr>
          <w:lang w:val="en-US"/>
        </w:rPr>
      </w:pPr>
      <w:r w:rsidRPr="003D0C23">
        <w:rPr>
          <w:rStyle w:val="Time1"/>
          <w:lang w:val="en-US"/>
        </w:rPr>
        <w:t>In secundis vesperis</w:t>
      </w:r>
      <w:r w:rsidR="00885488" w:rsidRPr="003D0C23">
        <w:rPr>
          <w:lang w:val="en-US"/>
        </w:rPr>
        <w:t xml:space="preserve"> AM </w:t>
      </w:r>
      <w:r w:rsidR="00885488" w:rsidRPr="003D0C23">
        <w:rPr>
          <w:rStyle w:val="Incipit"/>
          <w:lang w:val="en-US"/>
        </w:rPr>
        <w:t>Stans</w:t>
      </w:r>
      <w:r w:rsidR="005A362F" w:rsidRPr="003D0C23">
        <w:rPr>
          <w:i/>
          <w:lang w:val="en-US"/>
        </w:rPr>
        <w:t xml:space="preserve"> </w:t>
      </w:r>
      <w:r w:rsidR="00885488" w:rsidRPr="003D0C23">
        <w:rPr>
          <w:rStyle w:val="Incipit"/>
          <w:lang w:val="en-US"/>
        </w:rPr>
        <w:t>a</w:t>
      </w:r>
      <w:r w:rsidR="005A362F" w:rsidRPr="003D0C23">
        <w:rPr>
          <w:i/>
          <w:lang w:val="en-US"/>
        </w:rPr>
        <w:t xml:space="preserve"> </w:t>
      </w:r>
      <w:r w:rsidR="00885488" w:rsidRPr="003D0C23">
        <w:rPr>
          <w:rStyle w:val="Incipit"/>
          <w:lang w:val="en-US"/>
        </w:rPr>
        <w:t>longe</w:t>
      </w:r>
      <w:r w:rsidR="005A362F" w:rsidRPr="003D0C23">
        <w:rPr>
          <w:i/>
          <w:lang w:val="en-US"/>
        </w:rPr>
        <w:t xml:space="preserve"> </w:t>
      </w:r>
      <w:r w:rsidR="00885488" w:rsidRPr="003D0C23">
        <w:rPr>
          <w:rStyle w:val="Incipit"/>
          <w:lang w:val="en-US"/>
        </w:rPr>
        <w:t>publicanus</w:t>
      </w:r>
      <w:r w:rsidR="00885488" w:rsidRPr="003D0C23">
        <w:rPr>
          <w:lang w:val="en-US"/>
        </w:rPr>
        <w:t>.</w:t>
      </w:r>
    </w:p>
    <w:p w:rsidR="00885488" w:rsidRPr="00736684" w:rsidRDefault="00885488" w:rsidP="00415109">
      <w:pPr>
        <w:pStyle w:val="berschrift1"/>
        <w:rPr>
          <w:lang w:val="it-IT"/>
        </w:rPr>
      </w:pPr>
      <w:r w:rsidRPr="00736684">
        <w:rPr>
          <w:lang w:val="it-IT"/>
        </w:rPr>
        <w:lastRenderedPageBreak/>
        <w:t>IN OCTAVA DIVI AUGUSTINI</w:t>
      </w:r>
    </w:p>
    <w:p w:rsidR="00885488" w:rsidRPr="00B779A9" w:rsidRDefault="00885488" w:rsidP="00415109">
      <w:pPr>
        <w:rPr>
          <w:lang w:val="it-IT"/>
        </w:rPr>
      </w:pPr>
      <w:r w:rsidRPr="00B779A9">
        <w:rPr>
          <w:lang w:val="it-IT"/>
        </w:rPr>
        <w:t>Binos facimus.</w:t>
      </w:r>
    </w:p>
    <w:p w:rsidR="00885488" w:rsidRPr="00736684" w:rsidRDefault="004852EA" w:rsidP="00415109">
      <w:pPr>
        <w:rPr>
          <w:lang w:val="pt-PT"/>
        </w:rPr>
      </w:pPr>
      <w:r w:rsidRPr="00736684">
        <w:rPr>
          <w:rStyle w:val="Time1"/>
          <w:lang w:val="it-IT"/>
        </w:rPr>
        <w:t>Ad vesperas</w:t>
      </w:r>
      <w:r w:rsidR="00885488" w:rsidRPr="00B779A9">
        <w:rPr>
          <w:lang w:val="it-IT"/>
        </w:rPr>
        <w:t xml:space="preserve"> super psalmos AN </w:t>
      </w:r>
      <w:r w:rsidR="00885488" w:rsidRPr="00794880">
        <w:rPr>
          <w:rStyle w:val="Incipit"/>
          <w:lang w:val="it-IT"/>
        </w:rPr>
        <w:t>Sancte</w:t>
      </w:r>
      <w:r w:rsidR="005A362F" w:rsidRPr="005A362F">
        <w:rPr>
          <w:i/>
          <w:lang w:val="it-IT"/>
        </w:rPr>
        <w:t xml:space="preserve"> </w:t>
      </w:r>
      <w:r w:rsidR="00885488" w:rsidRPr="00794880">
        <w:rPr>
          <w:rStyle w:val="Incipit"/>
          <w:lang w:val="it-IT"/>
        </w:rPr>
        <w:t>Augustine</w:t>
      </w:r>
      <w:r w:rsidR="00885488" w:rsidRPr="00B779A9">
        <w:rPr>
          <w:lang w:val="it-IT"/>
        </w:rPr>
        <w:t xml:space="preserve">. </w:t>
      </w:r>
      <w:r w:rsidR="00FA2FE0" w:rsidRPr="00B779A9">
        <w:rPr>
          <w:lang w:val="it-IT"/>
        </w:rPr>
        <w:t>Psalmi o</w:t>
      </w:r>
      <w:r w:rsidR="00885488" w:rsidRPr="00B779A9">
        <w:rPr>
          <w:lang w:val="it-IT"/>
        </w:rPr>
        <w:t xml:space="preserve">mnia Laudate. RP </w:t>
      </w:r>
      <w:r w:rsidR="00885488" w:rsidRPr="00794880">
        <w:rPr>
          <w:rStyle w:val="Incipit"/>
          <w:lang w:val="it-IT"/>
        </w:rPr>
        <w:t>Verbum</w:t>
      </w:r>
      <w:r w:rsidR="005A362F" w:rsidRPr="005A362F">
        <w:rPr>
          <w:i/>
          <w:lang w:val="it-IT"/>
        </w:rPr>
        <w:t xml:space="preserve"> </w:t>
      </w:r>
      <w:r w:rsidR="00885488" w:rsidRPr="00794880">
        <w:rPr>
          <w:rStyle w:val="Incipit"/>
          <w:lang w:val="it-IT"/>
        </w:rPr>
        <w:t>dei</w:t>
      </w:r>
      <w:r w:rsidR="00885488" w:rsidRPr="00B779A9">
        <w:rPr>
          <w:lang w:val="it-IT"/>
        </w:rPr>
        <w:t xml:space="preserve">. HY </w:t>
      </w:r>
      <w:r w:rsidR="00885488" w:rsidRPr="00794880">
        <w:rPr>
          <w:rStyle w:val="Incipit"/>
          <w:lang w:val="it-IT"/>
        </w:rPr>
        <w:t>Magne</w:t>
      </w:r>
      <w:r w:rsidR="005A362F" w:rsidRPr="005A362F">
        <w:rPr>
          <w:i/>
          <w:lang w:val="it-IT"/>
        </w:rPr>
        <w:t xml:space="preserve"> </w:t>
      </w:r>
      <w:r w:rsidR="00885488" w:rsidRPr="00794880">
        <w:rPr>
          <w:rStyle w:val="Incipit"/>
          <w:lang w:val="it-IT"/>
        </w:rPr>
        <w:t>pater</w:t>
      </w:r>
      <w:r w:rsidR="005A362F" w:rsidRPr="005A362F">
        <w:rPr>
          <w:i/>
          <w:lang w:val="it-IT"/>
        </w:rPr>
        <w:t xml:space="preserve"> </w:t>
      </w:r>
      <w:r w:rsidR="00885488" w:rsidRPr="00794880">
        <w:rPr>
          <w:rStyle w:val="Incipit"/>
          <w:lang w:val="it-IT"/>
        </w:rPr>
        <w:t>Augustine</w:t>
      </w:r>
      <w:r w:rsidR="00885488" w:rsidRPr="00B779A9">
        <w:rPr>
          <w:lang w:val="it-IT"/>
        </w:rPr>
        <w:t xml:space="preserve">. VS </w:t>
      </w:r>
      <w:r w:rsidR="00885488" w:rsidRPr="00794880">
        <w:rPr>
          <w:rStyle w:val="Incipit"/>
          <w:lang w:val="it-IT"/>
        </w:rPr>
        <w:t>Gloria</w:t>
      </w:r>
      <w:r w:rsidR="005A362F" w:rsidRPr="005A362F">
        <w:rPr>
          <w:i/>
          <w:lang w:val="it-IT"/>
        </w:rPr>
        <w:t xml:space="preserve"> </w:t>
      </w:r>
      <w:r w:rsidR="00885488" w:rsidRPr="00794880">
        <w:rPr>
          <w:rStyle w:val="Incipit"/>
          <w:lang w:val="it-IT"/>
        </w:rPr>
        <w:t>et</w:t>
      </w:r>
      <w:r w:rsidR="005A362F" w:rsidRPr="005A362F">
        <w:rPr>
          <w:i/>
          <w:lang w:val="it-IT"/>
        </w:rPr>
        <w:t xml:space="preserve"> </w:t>
      </w:r>
      <w:r w:rsidR="00885488" w:rsidRPr="00794880">
        <w:rPr>
          <w:rStyle w:val="Incipit"/>
          <w:lang w:val="it-IT"/>
        </w:rPr>
        <w:t>honore</w:t>
      </w:r>
      <w:r w:rsidR="00885488" w:rsidRPr="00B779A9">
        <w:rPr>
          <w:lang w:val="it-IT"/>
        </w:rPr>
        <w:t xml:space="preserve">. AM </w:t>
      </w:r>
      <w:r w:rsidR="00885488" w:rsidRPr="00794880">
        <w:rPr>
          <w:rStyle w:val="Incipit"/>
          <w:lang w:val="it-IT"/>
        </w:rPr>
        <w:t>O</w:t>
      </w:r>
      <w:r w:rsidR="005A362F" w:rsidRPr="005A362F">
        <w:rPr>
          <w:i/>
          <w:lang w:val="it-IT"/>
        </w:rPr>
        <w:t xml:space="preserve"> </w:t>
      </w:r>
      <w:r w:rsidR="00885488" w:rsidRPr="00794880">
        <w:rPr>
          <w:rStyle w:val="Incipit"/>
          <w:lang w:val="it-IT"/>
        </w:rPr>
        <w:t>rex</w:t>
      </w:r>
      <w:r w:rsidR="005A362F" w:rsidRPr="005A362F">
        <w:rPr>
          <w:i/>
          <w:lang w:val="it-IT"/>
        </w:rPr>
        <w:t xml:space="preserve"> </w:t>
      </w:r>
      <w:r w:rsidR="00885488" w:rsidRPr="00794880">
        <w:rPr>
          <w:rStyle w:val="Incipit"/>
          <w:lang w:val="it-IT"/>
        </w:rPr>
        <w:t>altissime</w:t>
      </w:r>
      <w:r w:rsidR="00885488" w:rsidRPr="00B779A9">
        <w:rPr>
          <w:lang w:val="it-IT"/>
        </w:rPr>
        <w:t xml:space="preserve">. </w:t>
      </w:r>
      <w:r w:rsidRPr="004852EA">
        <w:rPr>
          <w:lang w:val="it-IT"/>
        </w:rPr>
        <w:t>%D::</w:t>
      </w:r>
      <w:r w:rsidR="00F53080" w:rsidRPr="004852EA">
        <w:rPr>
          <w:lang w:val="it-IT"/>
        </w:rPr>
        <w:t>Suff</w:t>
      </w:r>
      <w:r w:rsidRPr="004852EA">
        <w:rPr>
          <w:lang w:val="it-IT"/>
        </w:rPr>
        <w:t>%</w:t>
      </w:r>
      <w:r w:rsidR="00F53080" w:rsidRPr="004852EA">
        <w:rPr>
          <w:lang w:val="it-IT"/>
        </w:rPr>
        <w:t xml:space="preserve"> </w:t>
      </w:r>
      <w:r w:rsidR="0001122B">
        <w:rPr>
          <w:lang w:val="it-IT"/>
        </w:rPr>
        <w:t>H</w:t>
      </w:r>
      <w:r w:rsidR="00885488" w:rsidRPr="00B779A9">
        <w:rPr>
          <w:lang w:val="it-IT"/>
        </w:rPr>
        <w:t xml:space="preserve">aec antiphona ex </w:t>
      </w:r>
      <w:r w:rsidR="00885488" w:rsidRPr="00736684">
        <w:rPr>
          <w:rStyle w:val="Funktion"/>
          <w:lang w:val="it-IT"/>
        </w:rPr>
        <w:t>antiphonario summo</w:t>
      </w:r>
      <w:r w:rsidR="00885488" w:rsidRPr="00B779A9">
        <w:rPr>
          <w:lang w:val="it-IT"/>
        </w:rPr>
        <w:t xml:space="preserve"> tantum petenda est. </w:t>
      </w:r>
      <w:r w:rsidR="0001122B" w:rsidRPr="003D0C23">
        <w:rPr>
          <w:lang w:val="pt-PT"/>
        </w:rPr>
        <w:t>Suffragium d</w:t>
      </w:r>
      <w:r w:rsidR="00885488" w:rsidRPr="003D0C23">
        <w:rPr>
          <w:lang w:val="pt-PT"/>
        </w:rPr>
        <w:t xml:space="preserve">e beata virgine </w:t>
      </w:r>
      <w:r w:rsidR="0001122B" w:rsidRPr="003D0C23">
        <w:rPr>
          <w:lang w:val="pt-PT"/>
        </w:rPr>
        <w:t>[</w:t>
      </w:r>
      <w:r w:rsidR="00885488" w:rsidRPr="003D0C23">
        <w:rPr>
          <w:lang w:val="pt-PT"/>
        </w:rPr>
        <w:t>AC</w:t>
      </w:r>
      <w:r w:rsidR="0001122B" w:rsidRPr="003D0C23">
        <w:rPr>
          <w:lang w:val="pt-PT"/>
        </w:rPr>
        <w:t>]</w:t>
      </w:r>
      <w:r w:rsidR="00885488" w:rsidRPr="003D0C23">
        <w:rPr>
          <w:lang w:val="pt-PT"/>
        </w:rPr>
        <w:t xml:space="preserve"> </w:t>
      </w:r>
      <w:r w:rsidR="00885488" w:rsidRPr="003D0C23">
        <w:rPr>
          <w:rStyle w:val="Incipit"/>
          <w:lang w:val="pt-PT"/>
        </w:rPr>
        <w:t>Omnium</w:t>
      </w:r>
      <w:r w:rsidR="005A362F" w:rsidRPr="003D0C23">
        <w:rPr>
          <w:i/>
          <w:lang w:val="pt-PT"/>
        </w:rPr>
        <w:t xml:space="preserve"> </w:t>
      </w:r>
      <w:r w:rsidR="00885488" w:rsidRPr="003D0C23">
        <w:rPr>
          <w:rStyle w:val="Incipit"/>
          <w:lang w:val="pt-PT"/>
        </w:rPr>
        <w:t>rerum</w:t>
      </w:r>
      <w:r w:rsidR="00885488" w:rsidRPr="003D0C23">
        <w:rPr>
          <w:lang w:val="pt-PT"/>
        </w:rPr>
        <w:t xml:space="preserve">. </w:t>
      </w:r>
      <w:r w:rsidR="00FA2FE0" w:rsidRPr="00736684">
        <w:rPr>
          <w:lang w:val="pt-PT"/>
        </w:rPr>
        <w:t>[</w:t>
      </w:r>
      <w:r w:rsidR="00885488" w:rsidRPr="00736684">
        <w:rPr>
          <w:lang w:val="pt-PT"/>
        </w:rPr>
        <w:t>BD</w:t>
      </w:r>
      <w:r w:rsidR="00FA2FE0" w:rsidRPr="00736684">
        <w:rPr>
          <w:lang w:val="pt-PT"/>
        </w:rPr>
        <w:t>]</w:t>
      </w:r>
      <w:r w:rsidR="00885488" w:rsidRPr="00736684">
        <w:rPr>
          <w:lang w:val="pt-PT"/>
        </w:rPr>
        <w:t xml:space="preserve"> </w:t>
      </w:r>
      <w:r w:rsidR="005F6F99" w:rsidRPr="00736684">
        <w:rPr>
          <w:rStyle w:val="Incipit"/>
          <w:lang w:val="pt-PT"/>
        </w:rPr>
        <w:t>Benedicamus</w:t>
      </w:r>
      <w:r w:rsidR="00FA2FE0" w:rsidRPr="00736684">
        <w:rPr>
          <w:lang w:val="pt-PT"/>
        </w:rPr>
        <w:t xml:space="preserve"> d</w:t>
      </w:r>
      <w:r w:rsidR="00885488" w:rsidRPr="00736684">
        <w:rPr>
          <w:lang w:val="pt-PT"/>
        </w:rPr>
        <w:t>e confessoribus. Cursus beatae</w:t>
      </w:r>
      <w:r w:rsidR="00A86011" w:rsidRPr="00736684">
        <w:rPr>
          <w:lang w:val="pt-PT"/>
        </w:rPr>
        <w:t xml:space="preserve"> Mariae</w:t>
      </w:r>
      <w:r w:rsidR="00885488" w:rsidRPr="00736684">
        <w:rPr>
          <w:lang w:val="pt-PT"/>
        </w:rPr>
        <w:t xml:space="preserve"> cum psalmis omittitur.</w:t>
      </w:r>
    </w:p>
    <w:p w:rsidR="00885488" w:rsidRPr="003D0C23" w:rsidRDefault="004852EA" w:rsidP="00415109">
      <w:pPr>
        <w:rPr>
          <w:lang w:val="pt-PT"/>
        </w:rPr>
      </w:pPr>
      <w:r w:rsidRPr="003D0C23">
        <w:rPr>
          <w:rStyle w:val="Time1"/>
          <w:lang w:val="pt-PT"/>
        </w:rPr>
        <w:t>Ad completorium</w:t>
      </w:r>
      <w:r w:rsidR="00885488" w:rsidRPr="003D0C23">
        <w:rPr>
          <w:lang w:val="pt-PT"/>
        </w:rPr>
        <w:t xml:space="preserve"> </w:t>
      </w:r>
      <w:r w:rsidR="00BA24A1" w:rsidRPr="003D0C23">
        <w:rPr>
          <w:lang w:val="pt-PT"/>
        </w:rPr>
        <w:t>[</w:t>
      </w:r>
      <w:r w:rsidR="00885488" w:rsidRPr="003D0C23">
        <w:rPr>
          <w:lang w:val="pt-PT"/>
        </w:rPr>
        <w:t>AD</w:t>
      </w:r>
      <w:r w:rsidR="00BA24A1" w:rsidRPr="003D0C23">
        <w:rPr>
          <w:lang w:val="pt-PT"/>
        </w:rPr>
        <w:t>]</w:t>
      </w:r>
      <w:r w:rsidR="00885488" w:rsidRPr="003D0C23">
        <w:rPr>
          <w:lang w:val="pt-PT"/>
        </w:rPr>
        <w:t xml:space="preserve"> </w:t>
      </w:r>
      <w:r w:rsidR="00885488" w:rsidRPr="003D0C23">
        <w:rPr>
          <w:rStyle w:val="Incipit"/>
          <w:lang w:val="pt-PT"/>
        </w:rPr>
        <w:t>Pacem</w:t>
      </w:r>
      <w:r w:rsidR="005A362F" w:rsidRPr="003D0C23">
        <w:rPr>
          <w:i/>
          <w:lang w:val="pt-PT"/>
        </w:rPr>
        <w:t xml:space="preserve"> </w:t>
      </w:r>
      <w:r w:rsidR="00885488" w:rsidRPr="003D0C23">
        <w:rPr>
          <w:rStyle w:val="Incipit"/>
          <w:lang w:val="pt-PT"/>
        </w:rPr>
        <w:t>tuam</w:t>
      </w:r>
      <w:r w:rsidR="00885488" w:rsidRPr="003D0C23">
        <w:rPr>
          <w:lang w:val="pt-PT"/>
        </w:rPr>
        <w:t>.</w:t>
      </w:r>
    </w:p>
    <w:p w:rsidR="00885488" w:rsidRPr="00B779A9" w:rsidRDefault="004852EA" w:rsidP="00415109">
      <w:pPr>
        <w:rPr>
          <w:lang w:val="it-IT"/>
        </w:rPr>
      </w:pPr>
      <w:r w:rsidRPr="003D0C23">
        <w:rPr>
          <w:rStyle w:val="Time1"/>
          <w:lang w:val="pt-PT"/>
        </w:rPr>
        <w:t>Ad matutinum</w:t>
      </w:r>
      <w:r w:rsidR="00885488" w:rsidRPr="003D0C23">
        <w:rPr>
          <w:lang w:val="pt-PT"/>
        </w:rPr>
        <w:t xml:space="preserve"> omnia dicantur ut in die praeter lectiones quae in fine </w:t>
      </w:r>
      <w:r w:rsidR="00885488" w:rsidRPr="003D0C23">
        <w:rPr>
          <w:rStyle w:val="Funktion"/>
          <w:lang w:val="pt-PT"/>
        </w:rPr>
        <w:t>rubri codicis</w:t>
      </w:r>
      <w:r w:rsidR="0001122B" w:rsidRPr="003D0C23">
        <w:rPr>
          <w:lang w:val="pt-PT"/>
        </w:rPr>
        <w:t xml:space="preserve">, </w:t>
      </w:r>
      <w:r w:rsidR="00885488" w:rsidRPr="003D0C23">
        <w:rPr>
          <w:lang w:val="pt-PT"/>
        </w:rPr>
        <w:t>ex quo de corpore</w:t>
      </w:r>
      <w:r w:rsidR="00A86011" w:rsidRPr="003D0C23">
        <w:rPr>
          <w:lang w:val="pt-PT"/>
        </w:rPr>
        <w:t xml:space="preserve"> Christi</w:t>
      </w:r>
      <w:r w:rsidR="00885488" w:rsidRPr="003D0C23">
        <w:rPr>
          <w:lang w:val="pt-PT"/>
        </w:rPr>
        <w:t xml:space="preserve"> cantantur lectiones</w:t>
      </w:r>
      <w:r w:rsidR="0001122B" w:rsidRPr="003D0C23">
        <w:rPr>
          <w:lang w:val="pt-PT"/>
        </w:rPr>
        <w:t>,</w:t>
      </w:r>
      <w:r w:rsidR="00885488" w:rsidRPr="003D0C23">
        <w:rPr>
          <w:lang w:val="pt-PT"/>
        </w:rPr>
        <w:t xml:space="preserve"> quaerendae sunt. </w:t>
      </w:r>
      <w:r w:rsidR="00885488" w:rsidRPr="00B779A9">
        <w:rPr>
          <w:lang w:val="it-IT"/>
        </w:rPr>
        <w:t xml:space="preserve">Hoc modo incipiunt </w:t>
      </w:r>
      <w:r w:rsidR="00BA24A1" w:rsidRPr="00B779A9">
        <w:rPr>
          <w:lang w:val="it-IT"/>
        </w:rPr>
        <w:t>[</w:t>
      </w:r>
      <w:r w:rsidR="00FA2FE0" w:rsidRPr="00B779A9">
        <w:rPr>
          <w:lang w:val="it-IT"/>
        </w:rPr>
        <w:t>LS</w:t>
      </w:r>
      <w:r w:rsidR="00BA24A1" w:rsidRPr="00B779A9">
        <w:rPr>
          <w:lang w:val="it-IT"/>
        </w:rPr>
        <w:t>]</w:t>
      </w:r>
      <w:r w:rsidR="00885488" w:rsidRPr="00B779A9">
        <w:rPr>
          <w:lang w:val="it-IT"/>
        </w:rPr>
        <w:t xml:space="preserve"> </w:t>
      </w:r>
      <w:r w:rsidR="00885488" w:rsidRPr="00794880">
        <w:rPr>
          <w:rStyle w:val="Incipit"/>
          <w:lang w:val="it-IT"/>
        </w:rPr>
        <w:t>Gaudete</w:t>
      </w:r>
      <w:r w:rsidR="005A362F" w:rsidRPr="005A362F">
        <w:rPr>
          <w:i/>
          <w:lang w:val="it-IT"/>
        </w:rPr>
        <w:t xml:space="preserve"> </w:t>
      </w:r>
      <w:r w:rsidR="00885488" w:rsidRPr="00794880">
        <w:rPr>
          <w:rStyle w:val="Incipit"/>
          <w:lang w:val="it-IT"/>
        </w:rPr>
        <w:t>dilectissimi</w:t>
      </w:r>
      <w:r w:rsidR="005A362F" w:rsidRPr="005A362F">
        <w:rPr>
          <w:i/>
          <w:lang w:val="it-IT"/>
        </w:rPr>
        <w:t xml:space="preserve"> </w:t>
      </w:r>
      <w:r w:rsidR="00885488" w:rsidRPr="00794880">
        <w:rPr>
          <w:rStyle w:val="Incipit"/>
          <w:lang w:val="it-IT"/>
        </w:rPr>
        <w:t>fratres</w:t>
      </w:r>
      <w:r w:rsidR="00885488" w:rsidRPr="00B779A9">
        <w:rPr>
          <w:lang w:val="it-IT"/>
        </w:rPr>
        <w:t>.</w:t>
      </w:r>
    </w:p>
    <w:p w:rsidR="00885488" w:rsidRPr="00B779A9" w:rsidRDefault="004852EA" w:rsidP="00415109">
      <w:pPr>
        <w:rPr>
          <w:lang w:val="fr-FR"/>
        </w:rPr>
      </w:pPr>
      <w:r w:rsidRPr="00736684">
        <w:rPr>
          <w:rStyle w:val="Time1"/>
          <w:lang w:val="it-IT"/>
        </w:rPr>
        <w:t>Ad officium</w:t>
      </w:r>
      <w:r w:rsidR="00885488" w:rsidRPr="00B779A9">
        <w:rPr>
          <w:lang w:val="it-IT"/>
        </w:rPr>
        <w:t xml:space="preserve"> IN </w:t>
      </w:r>
      <w:r w:rsidR="00885488" w:rsidRPr="00794880">
        <w:rPr>
          <w:rStyle w:val="Incipit"/>
          <w:lang w:val="it-IT"/>
        </w:rPr>
        <w:t>Statuit</w:t>
      </w:r>
      <w:r w:rsidR="005A362F" w:rsidRPr="005A362F">
        <w:rPr>
          <w:i/>
          <w:lang w:val="it-IT"/>
        </w:rPr>
        <w:t xml:space="preserve"> </w:t>
      </w:r>
      <w:r w:rsidR="00885488" w:rsidRPr="00794880">
        <w:rPr>
          <w:rStyle w:val="Incipit"/>
          <w:lang w:val="it-IT"/>
        </w:rPr>
        <w:t>ei</w:t>
      </w:r>
      <w:r w:rsidR="005A362F" w:rsidRPr="005A362F">
        <w:rPr>
          <w:i/>
          <w:lang w:val="it-IT"/>
        </w:rPr>
        <w:t xml:space="preserve"> </w:t>
      </w:r>
      <w:r w:rsidR="00885488" w:rsidRPr="00794880">
        <w:rPr>
          <w:rStyle w:val="Incipit"/>
          <w:lang w:val="it-IT"/>
        </w:rPr>
        <w:t>dominus</w:t>
      </w:r>
      <w:r w:rsidR="00DD1415">
        <w:rPr>
          <w:lang w:val="it-IT"/>
        </w:rPr>
        <w:t>@</w:t>
      </w:r>
      <w:r w:rsidR="00DD1415" w:rsidRPr="00B779A9">
        <w:rPr>
          <w:lang w:val="it-IT"/>
        </w:rPr>
        <w:t>30.</w:t>
      </w:r>
      <w:r w:rsidR="00885488" w:rsidRPr="00B779A9">
        <w:rPr>
          <w:lang w:val="it-IT"/>
        </w:rPr>
        <w:t xml:space="preserve"> </w:t>
      </w:r>
      <w:r w:rsidR="00FA2FE0" w:rsidRPr="00B779A9">
        <w:rPr>
          <w:lang w:val="fr-FR"/>
        </w:rPr>
        <w:t xml:space="preserve">[KY] </w:t>
      </w:r>
      <w:r w:rsidR="00FA2FE0" w:rsidRPr="00794880">
        <w:rPr>
          <w:rStyle w:val="Incipit"/>
          <w:lang w:val="fr-FR"/>
        </w:rPr>
        <w:t>Kyrie</w:t>
      </w:r>
      <w:r w:rsidR="005A362F" w:rsidRPr="005A362F">
        <w:rPr>
          <w:i/>
          <w:lang w:val="fr-FR"/>
        </w:rPr>
        <w:t xml:space="preserve"> </w:t>
      </w:r>
      <w:r w:rsidR="00FA2FE0" w:rsidRPr="00B779A9">
        <w:rPr>
          <w:lang w:val="fr-FR"/>
        </w:rPr>
        <w:t xml:space="preserve">et [SA] </w:t>
      </w:r>
      <w:r w:rsidR="00FA2FE0" w:rsidRPr="00794880">
        <w:rPr>
          <w:rStyle w:val="Incipit"/>
          <w:lang w:val="fr-FR"/>
        </w:rPr>
        <w:t>Sanctus</w:t>
      </w:r>
      <w:r w:rsidR="00FA2FE0" w:rsidRPr="00B779A9">
        <w:rPr>
          <w:lang w:val="fr-FR"/>
        </w:rPr>
        <w:t xml:space="preserve"> </w:t>
      </w:r>
      <w:r w:rsidR="00885488" w:rsidRPr="00B779A9">
        <w:rPr>
          <w:lang w:val="fr-FR"/>
        </w:rPr>
        <w:t xml:space="preserve">de confessoribus. GR </w:t>
      </w:r>
      <w:r w:rsidR="00885488" w:rsidRPr="00794880">
        <w:rPr>
          <w:rStyle w:val="Incipit"/>
          <w:lang w:val="fr-FR"/>
        </w:rPr>
        <w:t>Ecce</w:t>
      </w:r>
      <w:r w:rsidR="005A362F" w:rsidRPr="005A362F">
        <w:rPr>
          <w:i/>
          <w:lang w:val="fr-FR"/>
        </w:rPr>
        <w:t xml:space="preserve"> </w:t>
      </w:r>
      <w:r w:rsidR="00885488" w:rsidRPr="00794880">
        <w:rPr>
          <w:rStyle w:val="Incipit"/>
          <w:lang w:val="fr-FR"/>
        </w:rPr>
        <w:t>sacerdos</w:t>
      </w:r>
      <w:r w:rsidR="00DD1415">
        <w:rPr>
          <w:lang w:val="fr-FR"/>
        </w:rPr>
        <w:t>@</w:t>
      </w:r>
      <w:r w:rsidR="00DD1415" w:rsidRPr="00B779A9">
        <w:rPr>
          <w:lang w:val="fr-FR"/>
        </w:rPr>
        <w:t>27.</w:t>
      </w:r>
      <w:r w:rsidR="00885488" w:rsidRPr="00B779A9">
        <w:rPr>
          <w:lang w:val="fr-FR"/>
        </w:rPr>
        <w:t xml:space="preserve"> AL</w:t>
      </w:r>
      <w:r w:rsidR="00FA2FE0" w:rsidRPr="00B779A9">
        <w:rPr>
          <w:lang w:val="fr-FR"/>
        </w:rPr>
        <w:t>V</w:t>
      </w:r>
      <w:r w:rsidR="00885488" w:rsidRPr="00B779A9">
        <w:rPr>
          <w:lang w:val="fr-FR"/>
        </w:rPr>
        <w:t xml:space="preserve"> </w:t>
      </w:r>
      <w:r w:rsidR="00885488" w:rsidRPr="00794880">
        <w:rPr>
          <w:rStyle w:val="Incipit"/>
          <w:lang w:val="fr-FR"/>
        </w:rPr>
        <w:t>Elegit</w:t>
      </w:r>
      <w:r w:rsidR="005A362F" w:rsidRPr="005A362F">
        <w:rPr>
          <w:i/>
          <w:lang w:val="fr-FR"/>
        </w:rPr>
        <w:t xml:space="preserve"> </w:t>
      </w:r>
      <w:r w:rsidR="00885488" w:rsidRPr="00794880">
        <w:rPr>
          <w:rStyle w:val="Incipit"/>
          <w:lang w:val="fr-FR"/>
        </w:rPr>
        <w:t>te</w:t>
      </w:r>
      <w:r w:rsidR="005A362F" w:rsidRPr="005A362F">
        <w:rPr>
          <w:i/>
          <w:lang w:val="fr-FR"/>
        </w:rPr>
        <w:t xml:space="preserve"> </w:t>
      </w:r>
      <w:r w:rsidR="00885488" w:rsidRPr="00794880">
        <w:rPr>
          <w:rStyle w:val="Incipit"/>
          <w:lang w:val="fr-FR"/>
        </w:rPr>
        <w:t>dominus</w:t>
      </w:r>
      <w:r w:rsidR="00DD1415">
        <w:rPr>
          <w:lang w:val="fr-FR"/>
        </w:rPr>
        <w:t>@</w:t>
      </w:r>
      <w:r w:rsidR="00DD1415" w:rsidRPr="00B779A9">
        <w:rPr>
          <w:lang w:val="fr-FR"/>
        </w:rPr>
        <w:t>231.</w:t>
      </w:r>
      <w:r w:rsidR="00885488" w:rsidRPr="00B779A9">
        <w:rPr>
          <w:lang w:val="fr-FR"/>
        </w:rPr>
        <w:t xml:space="preserve"> SE </w:t>
      </w:r>
      <w:r w:rsidR="000F4FB4" w:rsidRPr="00794880">
        <w:rPr>
          <w:rStyle w:val="Incipit"/>
          <w:lang w:val="fr-FR"/>
        </w:rPr>
        <w:t>Salve</w:t>
      </w:r>
      <w:r w:rsidR="005A362F" w:rsidRPr="005A362F">
        <w:rPr>
          <w:i/>
          <w:lang w:val="fr-FR"/>
        </w:rPr>
        <w:t xml:space="preserve"> </w:t>
      </w:r>
      <w:r w:rsidR="00885488" w:rsidRPr="00794880">
        <w:rPr>
          <w:rStyle w:val="Incipit"/>
          <w:lang w:val="fr-FR"/>
        </w:rPr>
        <w:t>pater</w:t>
      </w:r>
      <w:r w:rsidR="005A362F" w:rsidRPr="005A362F">
        <w:rPr>
          <w:i/>
          <w:lang w:val="fr-FR"/>
        </w:rPr>
        <w:t xml:space="preserve"> </w:t>
      </w:r>
      <w:r w:rsidR="00885488" w:rsidRPr="00794880">
        <w:rPr>
          <w:rStyle w:val="Incipit"/>
          <w:lang w:val="fr-FR"/>
        </w:rPr>
        <w:t>Augustine</w:t>
      </w:r>
      <w:r w:rsidR="00885488" w:rsidRPr="00B779A9">
        <w:rPr>
          <w:lang w:val="fr-FR"/>
        </w:rPr>
        <w:t xml:space="preserve"> usque ad illum </w:t>
      </w:r>
      <w:r w:rsidR="0001122B">
        <w:rPr>
          <w:lang w:val="fr-FR"/>
        </w:rPr>
        <w:t xml:space="preserve">SV </w:t>
      </w:r>
      <w:r w:rsidR="00624797" w:rsidRPr="00736684">
        <w:rPr>
          <w:rStyle w:val="Incipit"/>
          <w:lang w:val="fr-FR"/>
        </w:rPr>
        <w:t>(44r)</w:t>
      </w:r>
      <w:r w:rsidR="00624797" w:rsidRPr="00B779A9">
        <w:rPr>
          <w:lang w:val="fr-FR"/>
        </w:rPr>
        <w:t xml:space="preserve"> </w:t>
      </w:r>
      <w:r w:rsidR="00885488" w:rsidRPr="00794880">
        <w:rPr>
          <w:rStyle w:val="Incipit"/>
          <w:lang w:val="fr-FR"/>
        </w:rPr>
        <w:t>Illuminare</w:t>
      </w:r>
      <w:r w:rsidR="00DD1415">
        <w:rPr>
          <w:lang w:val="fr-FR"/>
        </w:rPr>
        <w:t>@</w:t>
      </w:r>
      <w:r w:rsidR="00DD1415" w:rsidRPr="00B779A9">
        <w:rPr>
          <w:lang w:val="fr-FR"/>
        </w:rPr>
        <w:t>324.</w:t>
      </w:r>
      <w:r w:rsidR="00885488" w:rsidRPr="00B779A9">
        <w:rPr>
          <w:lang w:val="fr-FR"/>
        </w:rPr>
        <w:t xml:space="preserve"> OF </w:t>
      </w:r>
      <w:r w:rsidR="00885488" w:rsidRPr="00794880">
        <w:rPr>
          <w:rStyle w:val="Incipit"/>
          <w:lang w:val="fr-FR"/>
        </w:rPr>
        <w:t>Veritas</w:t>
      </w:r>
      <w:r w:rsidR="005A362F" w:rsidRPr="005A362F">
        <w:rPr>
          <w:i/>
          <w:lang w:val="fr-FR"/>
        </w:rPr>
        <w:t xml:space="preserve"> </w:t>
      </w:r>
      <w:r w:rsidR="00885488" w:rsidRPr="00794880">
        <w:rPr>
          <w:rStyle w:val="Incipit"/>
          <w:lang w:val="fr-FR"/>
        </w:rPr>
        <w:t>mea</w:t>
      </w:r>
      <w:r w:rsidR="00DD1415">
        <w:rPr>
          <w:lang w:val="fr-FR"/>
        </w:rPr>
        <w:t>@</w:t>
      </w:r>
      <w:r w:rsidR="00DD1415" w:rsidRPr="00B779A9">
        <w:rPr>
          <w:lang w:val="fr-FR"/>
        </w:rPr>
        <w:t>31.</w:t>
      </w:r>
      <w:r w:rsidR="00885488" w:rsidRPr="00B779A9">
        <w:rPr>
          <w:lang w:val="fr-FR"/>
        </w:rPr>
        <w:t xml:space="preserve"> CO </w:t>
      </w:r>
      <w:r w:rsidR="00885488" w:rsidRPr="00794880">
        <w:rPr>
          <w:rStyle w:val="Incipit"/>
          <w:lang w:val="fr-FR"/>
        </w:rPr>
        <w:t>Beatus</w:t>
      </w:r>
      <w:r w:rsidR="005A362F" w:rsidRPr="005A362F">
        <w:rPr>
          <w:i/>
          <w:lang w:val="fr-FR"/>
        </w:rPr>
        <w:t xml:space="preserve"> </w:t>
      </w:r>
      <w:r w:rsidR="00885488" w:rsidRPr="00794880">
        <w:rPr>
          <w:rStyle w:val="Incipit"/>
          <w:lang w:val="fr-FR"/>
        </w:rPr>
        <w:t>ser</w:t>
      </w:r>
      <w:r w:rsidR="00382E22" w:rsidRPr="00794880">
        <w:rPr>
          <w:rStyle w:val="Incipit"/>
          <w:lang w:val="fr-FR"/>
        </w:rPr>
        <w:t>vu</w:t>
      </w:r>
      <w:r w:rsidR="00885488" w:rsidRPr="00794880">
        <w:rPr>
          <w:rStyle w:val="Incipit"/>
          <w:lang w:val="fr-FR"/>
        </w:rPr>
        <w:t>s</w:t>
      </w:r>
      <w:r w:rsidR="00DD1415">
        <w:rPr>
          <w:lang w:val="fr-FR"/>
        </w:rPr>
        <w:t>@</w:t>
      </w:r>
      <w:r w:rsidR="00DD1415" w:rsidRPr="00B779A9">
        <w:rPr>
          <w:lang w:val="fr-FR"/>
        </w:rPr>
        <w:t>28.</w:t>
      </w:r>
    </w:p>
    <w:p w:rsidR="00885488" w:rsidRPr="00B779A9" w:rsidRDefault="004852EA" w:rsidP="00415109">
      <w:pPr>
        <w:rPr>
          <w:lang w:val="pt-PT"/>
        </w:rPr>
      </w:pPr>
      <w:r w:rsidRPr="00736684">
        <w:rPr>
          <w:rStyle w:val="Time1"/>
          <w:lang w:val="fr-FR"/>
        </w:rPr>
        <w:t>Ad secundas vesperas</w:t>
      </w:r>
      <w:r w:rsidR="00885488" w:rsidRPr="00B779A9">
        <w:rPr>
          <w:lang w:val="fr-FR"/>
        </w:rPr>
        <w:t xml:space="preserve"> AN </w:t>
      </w:r>
      <w:r w:rsidR="00885488" w:rsidRPr="00736684">
        <w:rPr>
          <w:rStyle w:val="Incipit"/>
          <w:lang w:val="fr-FR"/>
        </w:rPr>
        <w:t>Post mortem matris</w:t>
      </w:r>
      <w:r w:rsidR="00885488" w:rsidRPr="00B779A9">
        <w:rPr>
          <w:lang w:val="fr-FR"/>
        </w:rPr>
        <w:t xml:space="preserve"> cum reliquis. PS </w:t>
      </w:r>
      <w:r w:rsidR="00885488" w:rsidRPr="00736684">
        <w:rPr>
          <w:rStyle w:val="Incipit"/>
          <w:lang w:val="fr-FR"/>
        </w:rPr>
        <w:t>Dixit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Confitebor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 xml:space="preserve">Beatus </w:t>
      </w:r>
      <w:r w:rsidR="00C31823" w:rsidRPr="00736684">
        <w:rPr>
          <w:rStyle w:val="Incipit"/>
          <w:lang w:val="fr-FR"/>
        </w:rPr>
        <w:t>vir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De profundis</w:t>
      </w:r>
      <w:r w:rsidR="00885488" w:rsidRPr="00B779A9">
        <w:rPr>
          <w:lang w:val="fr-FR"/>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Memento</w:t>
      </w:r>
      <w:r w:rsidR="00885488" w:rsidRPr="00B779A9">
        <w:rPr>
          <w:lang w:val="pt-PT"/>
        </w:rPr>
        <w:t xml:space="preserve">. HY </w:t>
      </w:r>
      <w:r w:rsidR="00885488" w:rsidRPr="00736684">
        <w:rPr>
          <w:rStyle w:val="Incipit"/>
          <w:lang w:val="pt-PT"/>
        </w:rPr>
        <w:t>Alme pater</w:t>
      </w:r>
      <w:r w:rsidR="00885488" w:rsidRPr="00B779A9">
        <w:rPr>
          <w:lang w:val="pt-PT"/>
        </w:rPr>
        <w:t xml:space="preserve">. VS </w:t>
      </w:r>
      <w:r w:rsidR="00885488" w:rsidRPr="00736684">
        <w:rPr>
          <w:rStyle w:val="Incipit"/>
          <w:lang w:val="pt-PT"/>
        </w:rPr>
        <w:t>Iustus ut palma</w:t>
      </w:r>
      <w:r w:rsidR="00885488" w:rsidRPr="00B779A9">
        <w:rPr>
          <w:lang w:val="pt-PT"/>
        </w:rPr>
        <w:t xml:space="preserve">. AM </w:t>
      </w:r>
      <w:r w:rsidR="00885488" w:rsidRPr="00736684">
        <w:rPr>
          <w:rStyle w:val="Incipit"/>
          <w:lang w:val="pt-PT"/>
        </w:rPr>
        <w:t>Augustine pater alme</w:t>
      </w:r>
      <w:r w:rsidR="00885488" w:rsidRPr="00B779A9">
        <w:rPr>
          <w:lang w:val="pt-PT"/>
        </w:rPr>
        <w:t>.</w:t>
      </w:r>
    </w:p>
    <w:p w:rsidR="00885488" w:rsidRPr="005B472A" w:rsidRDefault="00885488" w:rsidP="00415109">
      <w:pPr>
        <w:pStyle w:val="berschrift1"/>
        <w:rPr>
          <w:lang w:val="it-IT"/>
        </w:rPr>
      </w:pPr>
      <w:r w:rsidRPr="005B472A">
        <w:rPr>
          <w:lang w:val="it-IT"/>
        </w:rPr>
        <w:t>DE SANCTO MAGNO CONFESSORE</w:t>
      </w:r>
    </w:p>
    <w:p w:rsidR="00885488" w:rsidRPr="005B472A" w:rsidRDefault="004852EA" w:rsidP="00415109">
      <w:pPr>
        <w:rPr>
          <w:lang w:val="it-IT"/>
        </w:rPr>
      </w:pPr>
      <w:r w:rsidRPr="005B472A">
        <w:rPr>
          <w:rStyle w:val="Time1"/>
          <w:lang w:val="it-IT"/>
        </w:rPr>
        <w:t>Ad vesperas</w:t>
      </w:r>
      <w:r w:rsidR="00885488" w:rsidRPr="005B472A">
        <w:rPr>
          <w:lang w:val="it-IT"/>
        </w:rPr>
        <w:t xml:space="preserve"> AN </w:t>
      </w:r>
      <w:r w:rsidR="00885488" w:rsidRPr="005B472A">
        <w:rPr>
          <w:rStyle w:val="Incipit"/>
          <w:lang w:val="it-IT"/>
        </w:rPr>
        <w:t xml:space="preserve">Similabo eum </w:t>
      </w:r>
      <w:r w:rsidR="00C31823" w:rsidRPr="005B472A">
        <w:rPr>
          <w:rStyle w:val="Incipit"/>
          <w:lang w:val="it-IT"/>
        </w:rPr>
        <w:t>vir</w:t>
      </w:r>
      <w:r w:rsidR="00885488" w:rsidRPr="005B472A">
        <w:rPr>
          <w:rStyle w:val="Incipit"/>
          <w:lang w:val="it-IT"/>
        </w:rPr>
        <w:t>o sapienti</w:t>
      </w:r>
      <w:r w:rsidR="00885488" w:rsidRPr="005B472A">
        <w:rPr>
          <w:lang w:val="it-IT"/>
        </w:rPr>
        <w:t xml:space="preserve">. </w:t>
      </w:r>
    </w:p>
    <w:p w:rsidR="00885488" w:rsidRPr="005B472A" w:rsidRDefault="00BA24A1" w:rsidP="00415109">
      <w:pPr>
        <w:rPr>
          <w:lang w:val="it-IT"/>
        </w:rPr>
      </w:pPr>
      <w:r w:rsidRPr="005B472A">
        <w:rPr>
          <w:rStyle w:val="Time1"/>
          <w:lang w:val="it-IT"/>
        </w:rPr>
        <w:t>[</w:t>
      </w:r>
      <w:r w:rsidR="004852EA" w:rsidRPr="005B472A">
        <w:rPr>
          <w:rStyle w:val="Time1"/>
          <w:lang w:val="it-IT"/>
        </w:rPr>
        <w:t>Ad laudes</w:t>
      </w:r>
      <w:r w:rsidRPr="005B472A">
        <w:rPr>
          <w:rStyle w:val="Time1"/>
          <w:lang w:val="it-IT"/>
        </w:rPr>
        <w:t>]</w:t>
      </w:r>
      <w:r w:rsidR="00885488" w:rsidRPr="005B472A">
        <w:rPr>
          <w:lang w:val="it-IT"/>
        </w:rPr>
        <w:t xml:space="preserve"> AB </w:t>
      </w:r>
      <w:r w:rsidR="00D66EA2" w:rsidRPr="005B472A">
        <w:rPr>
          <w:rStyle w:val="Incipit"/>
          <w:lang w:val="it-IT"/>
        </w:rPr>
        <w:t>Serve</w:t>
      </w:r>
      <w:r w:rsidR="00885488" w:rsidRPr="005B472A">
        <w:rPr>
          <w:rStyle w:val="Incipit"/>
          <w:lang w:val="it-IT"/>
        </w:rPr>
        <w:t xml:space="preserve"> bone et fidelis</w:t>
      </w:r>
      <w:r w:rsidR="005634E8" w:rsidRPr="005B472A">
        <w:rPr>
          <w:lang w:val="it-IT"/>
        </w:rPr>
        <w:t>@</w:t>
      </w:r>
      <w:r w:rsidR="004852EA" w:rsidRPr="005B472A">
        <w:rPr>
          <w:lang w:val="it-IT"/>
        </w:rPr>
        <w:t>%D::</w:t>
      </w:r>
      <w:r w:rsidR="00F53080" w:rsidRPr="005B472A">
        <w:rPr>
          <w:lang w:val="it-IT"/>
        </w:rPr>
        <w:t>231</w:t>
      </w:r>
      <w:r w:rsidR="004852EA" w:rsidRPr="005B472A">
        <w:rPr>
          <w:lang w:val="it-IT"/>
        </w:rPr>
        <w:t>%</w:t>
      </w:r>
      <w:r w:rsidR="00380729" w:rsidRPr="005B472A">
        <w:rPr>
          <w:lang w:val="it-IT"/>
        </w:rPr>
        <w:t>.</w:t>
      </w:r>
    </w:p>
    <w:p w:rsidR="004852EA" w:rsidRPr="00736684" w:rsidRDefault="0060171D" w:rsidP="00415109">
      <w:pPr>
        <w:pStyle w:val="berschrift1"/>
        <w:rPr>
          <w:lang w:val="pt-PT"/>
        </w:rPr>
      </w:pPr>
      <w:r>
        <w:rPr>
          <w:lang w:val="pt-PT"/>
        </w:rPr>
        <w:t>KOMMENTAR</w:t>
      </w:r>
      <w:r w:rsidR="00885488" w:rsidRPr="00736684">
        <w:rPr>
          <w:lang w:val="pt-PT"/>
        </w:rPr>
        <w:t xml:space="preserve"> </w:t>
      </w:r>
    </w:p>
    <w:p w:rsidR="00885488" w:rsidRPr="005B472A" w:rsidRDefault="0060171D" w:rsidP="00415109">
      <w:pPr>
        <w:rPr>
          <w:lang w:val="pt-PT"/>
        </w:rPr>
      </w:pPr>
      <w:r>
        <w:rPr>
          <w:lang w:val="pt-PT"/>
        </w:rPr>
        <w:t xml:space="preserve">Dominicam duodecimam </w:t>
      </w:r>
      <w:r w:rsidR="008D35E3" w:rsidRPr="005B472A">
        <w:rPr>
          <w:lang w:val="pt-PT"/>
        </w:rPr>
        <w:t>quaere</w:t>
      </w:r>
      <w:r w:rsidR="00885488" w:rsidRPr="005B472A">
        <w:rPr>
          <w:lang w:val="pt-PT"/>
        </w:rPr>
        <w:t xml:space="preserve"> in secundo folio post.</w:t>
      </w:r>
    </w:p>
    <w:p w:rsidR="00885488" w:rsidRPr="00736684" w:rsidRDefault="00885488" w:rsidP="00415109">
      <w:pPr>
        <w:pStyle w:val="berschrift1"/>
        <w:rPr>
          <w:lang w:val="pt-PT"/>
        </w:rPr>
      </w:pPr>
      <w:r w:rsidRPr="00736684">
        <w:rPr>
          <w:lang w:val="pt-PT"/>
        </w:rPr>
        <w:t>DE NATIVITAT</w:t>
      </w:r>
      <w:r w:rsidR="004852EA" w:rsidRPr="00736684">
        <w:rPr>
          <w:lang w:val="pt-PT"/>
        </w:rPr>
        <w:t>E SANCTAE MARIAE VIRGINIS</w:t>
      </w:r>
    </w:p>
    <w:p w:rsidR="00885488" w:rsidRPr="00B779A9" w:rsidRDefault="00885488" w:rsidP="00415109">
      <w:pPr>
        <w:rPr>
          <w:lang w:val="pt-PT"/>
        </w:rPr>
      </w:pPr>
      <w:r w:rsidRPr="00B779A9">
        <w:rPr>
          <w:lang w:val="pt-PT"/>
        </w:rPr>
        <w:t>Summum festum facimus.</w:t>
      </w:r>
    </w:p>
    <w:p w:rsidR="00885488" w:rsidRPr="00B779A9" w:rsidRDefault="004852EA" w:rsidP="00415109">
      <w:pPr>
        <w:rPr>
          <w:lang w:val="pt-PT"/>
        </w:rPr>
      </w:pPr>
      <w:r w:rsidRPr="00736684">
        <w:rPr>
          <w:rStyle w:val="Time1"/>
          <w:lang w:val="pt-PT"/>
        </w:rPr>
        <w:lastRenderedPageBreak/>
        <w:t>Ad vesperas</w:t>
      </w:r>
      <w:r w:rsidR="00885488" w:rsidRPr="00B779A9">
        <w:rPr>
          <w:lang w:val="pt-PT"/>
        </w:rPr>
        <w:t xml:space="preserve"> super psalmos AN </w:t>
      </w:r>
      <w:r w:rsidR="00885488" w:rsidRPr="00794880">
        <w:rPr>
          <w:rStyle w:val="Incipit"/>
          <w:lang w:val="pt-PT"/>
        </w:rPr>
        <w:t>Sancta</w:t>
      </w:r>
      <w:r w:rsidR="005A362F" w:rsidRPr="005A362F">
        <w:rPr>
          <w:i/>
          <w:lang w:val="pt-PT"/>
        </w:rPr>
        <w:t xml:space="preserve"> </w:t>
      </w:r>
      <w:r w:rsidR="00885488" w:rsidRPr="00794880">
        <w:rPr>
          <w:rStyle w:val="Incipit"/>
          <w:lang w:val="pt-PT"/>
        </w:rPr>
        <w:t>Maria</w:t>
      </w:r>
      <w:r w:rsidR="005A362F" w:rsidRPr="005A362F">
        <w:rPr>
          <w:i/>
          <w:lang w:val="pt-PT"/>
        </w:rPr>
        <w:t xml:space="preserve"> </w:t>
      </w:r>
      <w:r w:rsidR="00885488" w:rsidRPr="00794880">
        <w:rPr>
          <w:rStyle w:val="Incipit"/>
          <w:lang w:val="pt-PT"/>
        </w:rPr>
        <w:t>virgo</w:t>
      </w:r>
      <w:r w:rsidR="00885488" w:rsidRPr="00B779A9">
        <w:rPr>
          <w:lang w:val="pt-PT"/>
        </w:rPr>
        <w:t xml:space="preserve">. </w:t>
      </w:r>
      <w:r w:rsidR="00885488" w:rsidRPr="00736684">
        <w:rPr>
          <w:lang w:val="pt-PT"/>
        </w:rPr>
        <w:t xml:space="preserve">PS </w:t>
      </w:r>
      <w:r w:rsidR="00885488" w:rsidRPr="00736684">
        <w:rPr>
          <w:rStyle w:val="Incipit"/>
          <w:lang w:val="pt-PT"/>
        </w:rPr>
        <w:t>Laudate</w:t>
      </w:r>
      <w:r w:rsidR="005A362F" w:rsidRPr="00736684">
        <w:rPr>
          <w:i/>
          <w:lang w:val="pt-PT"/>
        </w:rPr>
        <w:t xml:space="preserve"> </w:t>
      </w:r>
      <w:r w:rsidR="00885488" w:rsidRPr="00736684">
        <w:rPr>
          <w:rStyle w:val="Incipit"/>
          <w:lang w:val="pt-PT"/>
        </w:rPr>
        <w:t>pueri</w:t>
      </w:r>
      <w:r w:rsidR="005A362F" w:rsidRPr="00736684">
        <w:rPr>
          <w:i/>
          <w:lang w:val="pt-PT"/>
        </w:rPr>
        <w:t xml:space="preserve"> </w:t>
      </w:r>
      <w:r w:rsidR="00885488" w:rsidRPr="00736684">
        <w:rPr>
          <w:rStyle w:val="Incipit"/>
          <w:lang w:val="pt-PT"/>
        </w:rPr>
        <w:t>dominum</w:t>
      </w:r>
      <w:r w:rsidR="00885488" w:rsidRPr="00736684">
        <w:rPr>
          <w:lang w:val="pt-PT"/>
        </w:rPr>
        <w:t xml:space="preserve">. </w:t>
      </w:r>
      <w:r w:rsidR="00F53F67" w:rsidRPr="00736684">
        <w:rPr>
          <w:lang w:val="pt-PT"/>
        </w:rPr>
        <w:t>$E::</w:t>
      </w:r>
      <w:r w:rsidR="00885488" w:rsidRPr="00736684">
        <w:rPr>
          <w:lang w:val="pt-PT"/>
        </w:rPr>
        <w:t>A</w:t>
      </w:r>
      <w:r w:rsidR="008A3932">
        <w:rPr>
          <w:lang w:val="pt-PT"/>
        </w:rPr>
        <w:t>ntiphona</w:t>
      </w:r>
      <w:r w:rsidR="00F53F67" w:rsidRPr="00736684">
        <w:rPr>
          <w:lang w:val="pt-PT"/>
        </w:rPr>
        <w:t>$</w:t>
      </w:r>
      <w:r w:rsidR="00885488" w:rsidRPr="00736684">
        <w:rPr>
          <w:lang w:val="pt-PT"/>
        </w:rPr>
        <w:t xml:space="preserve"> </w:t>
      </w:r>
      <w:r w:rsidR="008A3932">
        <w:rPr>
          <w:lang w:val="pt-PT"/>
        </w:rPr>
        <w:t xml:space="preserve">[AN] </w:t>
      </w:r>
      <w:r w:rsidR="00885488" w:rsidRPr="00736684">
        <w:rPr>
          <w:rStyle w:val="Incipit"/>
          <w:lang w:val="pt-PT"/>
        </w:rPr>
        <w:t>Omnium</w:t>
      </w:r>
      <w:r w:rsidR="005A362F" w:rsidRPr="00736684">
        <w:rPr>
          <w:i/>
          <w:lang w:val="pt-PT"/>
        </w:rPr>
        <w:t xml:space="preserve"> </w:t>
      </w:r>
      <w:r w:rsidR="00885488" w:rsidRPr="00736684">
        <w:rPr>
          <w:rStyle w:val="Incipit"/>
          <w:lang w:val="pt-PT"/>
        </w:rPr>
        <w:t>rerum</w:t>
      </w:r>
      <w:r w:rsidR="00885488" w:rsidRPr="00736684">
        <w:rPr>
          <w:lang w:val="pt-PT"/>
        </w:rPr>
        <w:t xml:space="preserve">. PS </w:t>
      </w:r>
      <w:r w:rsidR="00885488" w:rsidRPr="00736684">
        <w:rPr>
          <w:rStyle w:val="Incipit"/>
          <w:lang w:val="pt-PT"/>
        </w:rPr>
        <w:t>Laudate</w:t>
      </w:r>
      <w:r w:rsidR="005A362F" w:rsidRPr="00736684">
        <w:rPr>
          <w:i/>
          <w:lang w:val="pt-PT"/>
        </w:rPr>
        <w:t xml:space="preserve"> </w:t>
      </w:r>
      <w:r w:rsidR="00885488" w:rsidRPr="00736684">
        <w:rPr>
          <w:rStyle w:val="Incipit"/>
          <w:lang w:val="pt-PT"/>
        </w:rPr>
        <w:t>dominum</w:t>
      </w:r>
      <w:r w:rsidR="005A362F" w:rsidRPr="00736684">
        <w:rPr>
          <w:i/>
          <w:lang w:val="pt-PT"/>
        </w:rPr>
        <w:t xml:space="preserve"> </w:t>
      </w:r>
      <w:r w:rsidR="00885488" w:rsidRPr="00736684">
        <w:rPr>
          <w:rStyle w:val="Incipit"/>
          <w:lang w:val="pt-PT"/>
        </w:rPr>
        <w:t>omnes</w:t>
      </w:r>
      <w:r w:rsidR="005A362F" w:rsidRPr="00736684">
        <w:rPr>
          <w:i/>
          <w:lang w:val="pt-PT"/>
        </w:rPr>
        <w:t xml:space="preserve"> </w:t>
      </w:r>
      <w:r w:rsidR="00885488" w:rsidRPr="00736684">
        <w:rPr>
          <w:rStyle w:val="Incipit"/>
          <w:lang w:val="pt-PT"/>
        </w:rPr>
        <w:t>gentes</w:t>
      </w:r>
      <w:r w:rsidR="00885488" w:rsidRPr="00736684">
        <w:rPr>
          <w:lang w:val="pt-PT"/>
        </w:rPr>
        <w:t xml:space="preserve">. AN </w:t>
      </w:r>
      <w:r w:rsidR="00885488" w:rsidRPr="00736684">
        <w:rPr>
          <w:rStyle w:val="Incipit"/>
          <w:lang w:val="pt-PT"/>
        </w:rPr>
        <w:t>Descendi</w:t>
      </w:r>
      <w:r w:rsidR="005A362F" w:rsidRPr="00736684">
        <w:rPr>
          <w:i/>
          <w:lang w:val="pt-PT"/>
        </w:rPr>
        <w:t xml:space="preserve"> </w:t>
      </w:r>
      <w:r w:rsidR="00885488" w:rsidRPr="00736684">
        <w:rPr>
          <w:rStyle w:val="Incipit"/>
          <w:lang w:val="pt-PT"/>
        </w:rPr>
        <w:t>in</w:t>
      </w:r>
      <w:r w:rsidR="005A362F" w:rsidRPr="00736684">
        <w:rPr>
          <w:i/>
          <w:lang w:val="pt-PT"/>
        </w:rPr>
        <w:t xml:space="preserve"> </w:t>
      </w:r>
      <w:r w:rsidR="00885488" w:rsidRPr="00736684">
        <w:rPr>
          <w:rStyle w:val="Incipit"/>
          <w:lang w:val="pt-PT"/>
        </w:rPr>
        <w:t>hortum</w:t>
      </w:r>
      <w:r w:rsidR="00885488" w:rsidRPr="00736684">
        <w:rPr>
          <w:lang w:val="pt-PT"/>
        </w:rPr>
        <w:t xml:space="preserve">. Haec antiphona cum duabus sequentibus in fine </w:t>
      </w:r>
      <w:r w:rsidR="00137B88" w:rsidRPr="00736684">
        <w:rPr>
          <w:lang w:val="pt-PT"/>
        </w:rPr>
        <w:t>%D::</w:t>
      </w:r>
      <w:r w:rsidR="00F53080" w:rsidRPr="00736684">
        <w:rPr>
          <w:lang w:val="pt-PT"/>
        </w:rPr>
        <w:t>cuiuslibet</w:t>
      </w:r>
      <w:r w:rsidR="00137B88" w:rsidRPr="00736684">
        <w:rPr>
          <w:lang w:val="pt-PT"/>
        </w:rPr>
        <w:t>%</w:t>
      </w:r>
      <w:r w:rsidR="00F53080" w:rsidRPr="00736684">
        <w:rPr>
          <w:lang w:val="pt-PT"/>
        </w:rPr>
        <w:t xml:space="preserve"> </w:t>
      </w:r>
      <w:r w:rsidR="00885488" w:rsidRPr="00736684">
        <w:rPr>
          <w:lang w:val="pt-PT"/>
        </w:rPr>
        <w:t xml:space="preserve">psalmi a </w:t>
      </w:r>
      <w:r w:rsidR="00885488" w:rsidRPr="00736684">
        <w:rPr>
          <w:rStyle w:val="Funktion"/>
          <w:lang w:val="pt-PT"/>
        </w:rPr>
        <w:t>choro</w:t>
      </w:r>
      <w:r w:rsidR="00885488" w:rsidRPr="00736684">
        <w:rPr>
          <w:lang w:val="pt-PT"/>
        </w:rPr>
        <w:t xml:space="preserve"> cantetur</w:t>
      </w:r>
      <w:r w:rsidR="00F53080" w:rsidRPr="00736684">
        <w:rPr>
          <w:lang w:val="pt-PT"/>
        </w:rPr>
        <w:t>.</w:t>
      </w:r>
      <w:r w:rsidR="00885488" w:rsidRPr="00736684">
        <w:rPr>
          <w:lang w:val="pt-PT"/>
        </w:rPr>
        <w:t xml:space="preserve"> </w:t>
      </w:r>
      <w:r w:rsidR="00885488" w:rsidRPr="00B779A9">
        <w:rPr>
          <w:lang w:val="it-IT"/>
        </w:rPr>
        <w:t xml:space="preserve">PS </w:t>
      </w:r>
      <w:r w:rsidR="00885488" w:rsidRPr="00794880">
        <w:rPr>
          <w:rStyle w:val="Incipit"/>
          <w:lang w:val="it-IT"/>
        </w:rPr>
        <w:t>Lauda</w:t>
      </w:r>
      <w:r w:rsidR="005A362F" w:rsidRPr="005A362F">
        <w:rPr>
          <w:i/>
          <w:lang w:val="it-IT"/>
        </w:rPr>
        <w:t xml:space="preserve"> </w:t>
      </w:r>
      <w:r w:rsidR="00885488" w:rsidRPr="00794880">
        <w:rPr>
          <w:rStyle w:val="Incipit"/>
          <w:lang w:val="it-IT"/>
        </w:rPr>
        <w:t>anima</w:t>
      </w:r>
      <w:r w:rsidR="005A362F" w:rsidRPr="005A362F">
        <w:rPr>
          <w:i/>
          <w:lang w:val="it-IT"/>
        </w:rPr>
        <w:t xml:space="preserve"> </w:t>
      </w:r>
      <w:r w:rsidR="00885488" w:rsidRPr="00794880">
        <w:rPr>
          <w:rStyle w:val="Incipit"/>
          <w:lang w:val="it-IT"/>
        </w:rPr>
        <w:t>mea</w:t>
      </w:r>
      <w:r w:rsidR="00885488" w:rsidRPr="00B779A9">
        <w:rPr>
          <w:lang w:val="it-IT"/>
        </w:rPr>
        <w:t xml:space="preserve">. AN </w:t>
      </w:r>
      <w:r w:rsidR="00885488" w:rsidRPr="00794880">
        <w:rPr>
          <w:rStyle w:val="Incipit"/>
          <w:lang w:val="it-IT"/>
        </w:rPr>
        <w:t>Anima</w:t>
      </w:r>
      <w:r w:rsidR="005A362F" w:rsidRPr="005A362F">
        <w:rPr>
          <w:i/>
          <w:lang w:val="it-IT"/>
        </w:rPr>
        <w:t xml:space="preserve"> </w:t>
      </w:r>
      <w:r w:rsidR="00885488" w:rsidRPr="00794880">
        <w:rPr>
          <w:rStyle w:val="Incipit"/>
          <w:lang w:val="it-IT"/>
        </w:rPr>
        <w:t>mea</w:t>
      </w:r>
      <w:r w:rsidR="00885488" w:rsidRPr="00B779A9">
        <w:rPr>
          <w:lang w:val="it-IT"/>
        </w:rPr>
        <w:t xml:space="preserve">. PS </w:t>
      </w:r>
      <w:r w:rsidR="00885488" w:rsidRPr="00794880">
        <w:rPr>
          <w:rStyle w:val="Incipit"/>
          <w:lang w:val="it-IT"/>
        </w:rPr>
        <w:t>Laudate</w:t>
      </w:r>
      <w:r w:rsidR="005A362F" w:rsidRPr="005A362F">
        <w:rPr>
          <w:i/>
          <w:lang w:val="it-IT"/>
        </w:rPr>
        <w:t xml:space="preserve"> </w:t>
      </w:r>
      <w:r w:rsidR="00885488" w:rsidRPr="00794880">
        <w:rPr>
          <w:rStyle w:val="Incipit"/>
          <w:lang w:val="it-IT"/>
        </w:rPr>
        <w:t>dominum</w:t>
      </w:r>
      <w:r w:rsidR="00885488" w:rsidRPr="00B779A9">
        <w:rPr>
          <w:lang w:val="it-IT"/>
        </w:rPr>
        <w:t xml:space="preserve">. </w:t>
      </w:r>
      <w:r w:rsidR="00885488" w:rsidRPr="00B779A9">
        <w:rPr>
          <w:lang w:val="es-ES"/>
        </w:rPr>
        <w:t xml:space="preserve">AN </w:t>
      </w:r>
      <w:r w:rsidR="00885488" w:rsidRPr="00794880">
        <w:rPr>
          <w:rStyle w:val="Incipit"/>
          <w:lang w:val="es-ES"/>
        </w:rPr>
        <w:t>Tota</w:t>
      </w:r>
      <w:r w:rsidR="005A362F" w:rsidRPr="005A362F">
        <w:rPr>
          <w:i/>
          <w:lang w:val="es-ES"/>
        </w:rPr>
        <w:t xml:space="preserve"> </w:t>
      </w:r>
      <w:r w:rsidR="00885488" w:rsidRPr="00794880">
        <w:rPr>
          <w:rStyle w:val="Incipit"/>
          <w:lang w:val="es-ES"/>
        </w:rPr>
        <w:t>pulchra</w:t>
      </w:r>
      <w:r w:rsidR="005A362F" w:rsidRPr="005A362F">
        <w:rPr>
          <w:i/>
          <w:lang w:val="es-ES"/>
        </w:rPr>
        <w:t xml:space="preserve"> </w:t>
      </w:r>
      <w:r w:rsidR="00885488" w:rsidRPr="00794880">
        <w:rPr>
          <w:rStyle w:val="Incipit"/>
          <w:lang w:val="es-ES"/>
        </w:rPr>
        <w:t>es</w:t>
      </w:r>
      <w:r w:rsidR="00885488" w:rsidRPr="00B779A9">
        <w:rPr>
          <w:lang w:val="es-ES"/>
        </w:rPr>
        <w:t xml:space="preserve">. PS </w:t>
      </w:r>
      <w:r w:rsidR="00AB7195" w:rsidRPr="00794880">
        <w:rPr>
          <w:rStyle w:val="Incipit"/>
          <w:lang w:val="es-ES"/>
        </w:rPr>
        <w:t>Lauda</w:t>
      </w:r>
      <w:r w:rsidR="005A362F" w:rsidRPr="005A362F">
        <w:rPr>
          <w:i/>
          <w:lang w:val="es-ES"/>
        </w:rPr>
        <w:t xml:space="preserve"> </w:t>
      </w:r>
      <w:r w:rsidR="00567E70" w:rsidRPr="00794880">
        <w:rPr>
          <w:rStyle w:val="Incipit"/>
          <w:lang w:val="es-ES"/>
        </w:rPr>
        <w:t>Hierusalem</w:t>
      </w:r>
      <w:r w:rsidR="00885488" w:rsidRPr="00B779A9">
        <w:rPr>
          <w:lang w:val="es-ES"/>
        </w:rPr>
        <w:t xml:space="preserve">. RP </w:t>
      </w:r>
      <w:r w:rsidR="000F4FB4" w:rsidRPr="00794880">
        <w:rPr>
          <w:rStyle w:val="Incipit"/>
          <w:lang w:val="es-ES"/>
        </w:rPr>
        <w:t>Feli</w:t>
      </w:r>
      <w:r w:rsidR="00885488" w:rsidRPr="00794880">
        <w:rPr>
          <w:rStyle w:val="Incipit"/>
          <w:lang w:val="es-ES"/>
        </w:rPr>
        <w:t>x</w:t>
      </w:r>
      <w:r w:rsidR="005A362F" w:rsidRPr="005A362F">
        <w:rPr>
          <w:i/>
          <w:lang w:val="es-ES"/>
        </w:rPr>
        <w:t xml:space="preserve"> </w:t>
      </w:r>
      <w:r w:rsidR="00885488" w:rsidRPr="00794880">
        <w:rPr>
          <w:rStyle w:val="Incipit"/>
          <w:lang w:val="es-ES"/>
        </w:rPr>
        <w:t>namque</w:t>
      </w:r>
      <w:r w:rsidR="005A362F" w:rsidRPr="005A362F">
        <w:rPr>
          <w:i/>
          <w:lang w:val="es-ES"/>
        </w:rPr>
        <w:t xml:space="preserve"> </w:t>
      </w:r>
      <w:r w:rsidR="00885488" w:rsidRPr="00794880">
        <w:rPr>
          <w:rStyle w:val="Incipit"/>
          <w:lang w:val="es-ES"/>
        </w:rPr>
        <w:t>es</w:t>
      </w:r>
      <w:r w:rsidR="00885488" w:rsidRPr="00B779A9">
        <w:rPr>
          <w:lang w:val="es-ES"/>
        </w:rPr>
        <w:t xml:space="preserve">. </w:t>
      </w:r>
      <w:r w:rsidR="00885488" w:rsidRPr="00B779A9">
        <w:rPr>
          <w:lang w:val="pt-PT"/>
        </w:rPr>
        <w:t xml:space="preserve">HY </w:t>
      </w:r>
      <w:r w:rsidR="00885488" w:rsidRPr="00794880">
        <w:rPr>
          <w:rStyle w:val="Incipit"/>
          <w:lang w:val="pt-PT"/>
        </w:rPr>
        <w:t>Gaude</w:t>
      </w:r>
      <w:r w:rsidR="005A362F" w:rsidRPr="005A362F">
        <w:rPr>
          <w:i/>
          <w:lang w:val="pt-PT"/>
        </w:rPr>
        <w:t xml:space="preserve"> </w:t>
      </w:r>
      <w:r w:rsidR="00885488" w:rsidRPr="00794880">
        <w:rPr>
          <w:rStyle w:val="Incipit"/>
          <w:lang w:val="pt-PT"/>
        </w:rPr>
        <w:t>visceribus</w:t>
      </w:r>
      <w:r w:rsidR="00885488" w:rsidRPr="00B779A9">
        <w:rPr>
          <w:lang w:val="pt-PT"/>
        </w:rPr>
        <w:t xml:space="preserve">. VS </w:t>
      </w:r>
      <w:r w:rsidR="00885488" w:rsidRPr="00794880">
        <w:rPr>
          <w:rStyle w:val="Incipit"/>
          <w:lang w:val="pt-PT"/>
        </w:rPr>
        <w:t>Ave</w:t>
      </w:r>
      <w:r w:rsidR="005A362F" w:rsidRPr="005A362F">
        <w:rPr>
          <w:i/>
          <w:lang w:val="pt-PT"/>
        </w:rPr>
        <w:t xml:space="preserve"> </w:t>
      </w:r>
      <w:r w:rsidR="00885488" w:rsidRPr="00794880">
        <w:rPr>
          <w:rStyle w:val="Incipit"/>
          <w:lang w:val="pt-PT"/>
        </w:rPr>
        <w:t>Maria</w:t>
      </w:r>
      <w:r w:rsidR="00885488" w:rsidRPr="00B779A9">
        <w:rPr>
          <w:lang w:val="pt-PT"/>
        </w:rPr>
        <w:t xml:space="preserve">. AM </w:t>
      </w:r>
      <w:r w:rsidR="00885488" w:rsidRPr="00794880">
        <w:rPr>
          <w:rStyle w:val="Incipit"/>
          <w:lang w:val="pt-PT"/>
        </w:rPr>
        <w:t>Adest</w:t>
      </w:r>
      <w:r w:rsidR="005A362F" w:rsidRPr="005A362F">
        <w:rPr>
          <w:i/>
          <w:lang w:val="pt-PT"/>
        </w:rPr>
        <w:t xml:space="preserve"> </w:t>
      </w:r>
      <w:r w:rsidR="00885488" w:rsidRPr="00794880">
        <w:rPr>
          <w:rStyle w:val="Incipit"/>
          <w:lang w:val="pt-PT"/>
        </w:rPr>
        <w:t>namque</w:t>
      </w:r>
      <w:r w:rsidR="005A362F" w:rsidRPr="005A362F">
        <w:rPr>
          <w:i/>
          <w:lang w:val="pt-PT"/>
        </w:rPr>
        <w:t xml:space="preserve"> </w:t>
      </w:r>
      <w:r w:rsidR="00885488" w:rsidRPr="00794880">
        <w:rPr>
          <w:rStyle w:val="Incipit"/>
          <w:lang w:val="pt-PT"/>
        </w:rPr>
        <w:t>nati</w:t>
      </w:r>
      <w:r w:rsidR="00D66EA2" w:rsidRPr="00794880">
        <w:rPr>
          <w:rStyle w:val="Incipit"/>
          <w:lang w:val="pt-PT"/>
        </w:rPr>
        <w:t>vita</w:t>
      </w:r>
      <w:r w:rsidR="00885488" w:rsidRPr="00794880">
        <w:rPr>
          <w:rStyle w:val="Incipit"/>
          <w:lang w:val="pt-PT"/>
        </w:rPr>
        <w:t>s</w:t>
      </w:r>
      <w:r w:rsidR="00885488" w:rsidRPr="00B779A9">
        <w:rPr>
          <w:lang w:val="pt-PT"/>
        </w:rPr>
        <w:t xml:space="preserve">. </w:t>
      </w:r>
      <w:r w:rsidR="00F53F67">
        <w:rPr>
          <w:lang w:val="pt-PT"/>
        </w:rPr>
        <w:t>Suffragium d</w:t>
      </w:r>
      <w:r w:rsidR="00FA2FE0" w:rsidRPr="00B779A9">
        <w:rPr>
          <w:lang w:val="pt-PT"/>
        </w:rPr>
        <w:t xml:space="preserve">e sancto Adriano martyre </w:t>
      </w:r>
      <w:r w:rsidR="00F53F67">
        <w:rPr>
          <w:lang w:val="pt-PT"/>
        </w:rPr>
        <w:t>[</w:t>
      </w:r>
      <w:r w:rsidR="00885488" w:rsidRPr="00B779A9">
        <w:rPr>
          <w:lang w:val="pt-PT"/>
        </w:rPr>
        <w:t>AC</w:t>
      </w:r>
      <w:r w:rsidR="00F53F67">
        <w:rPr>
          <w:lang w:val="pt-PT"/>
        </w:rPr>
        <w:t>]</w:t>
      </w:r>
      <w:r w:rsidR="00885488" w:rsidRPr="00B779A9">
        <w:rPr>
          <w:lang w:val="pt-PT"/>
        </w:rPr>
        <w:t xml:space="preserve"> </w:t>
      </w:r>
      <w:r w:rsidR="00885488" w:rsidRPr="00794880">
        <w:rPr>
          <w:rStyle w:val="Incipit"/>
          <w:lang w:val="pt-PT"/>
        </w:rPr>
        <w:t>Beatus</w:t>
      </w:r>
      <w:r w:rsidR="005A362F" w:rsidRPr="005A362F">
        <w:rPr>
          <w:i/>
          <w:lang w:val="pt-PT"/>
        </w:rPr>
        <w:t xml:space="preserve"> </w:t>
      </w:r>
      <w:r w:rsidR="00C31823" w:rsidRPr="00794880">
        <w:rPr>
          <w:rStyle w:val="Incipit"/>
          <w:lang w:val="pt-PT"/>
        </w:rPr>
        <w:t>vir</w:t>
      </w:r>
      <w:r w:rsidR="005A362F" w:rsidRPr="005A362F">
        <w:rPr>
          <w:i/>
          <w:lang w:val="pt-PT"/>
        </w:rPr>
        <w:t xml:space="preserve"> </w:t>
      </w:r>
      <w:r w:rsidR="00885488" w:rsidRPr="00794880">
        <w:rPr>
          <w:rStyle w:val="Incipit"/>
          <w:lang w:val="pt-PT"/>
        </w:rPr>
        <w:t>qui</w:t>
      </w:r>
      <w:r w:rsidR="00885488" w:rsidRPr="00B779A9">
        <w:rPr>
          <w:lang w:val="pt-PT"/>
        </w:rPr>
        <w:t xml:space="preserve">. </w:t>
      </w:r>
      <w:r w:rsidR="00FA2FE0" w:rsidRPr="00B779A9">
        <w:rPr>
          <w:lang w:val="pt-PT"/>
        </w:rPr>
        <w:t xml:space="preserve">De sancto Corbiniano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36684">
        <w:rPr>
          <w:rStyle w:val="Incipit"/>
          <w:lang w:val="pt-PT"/>
        </w:rPr>
        <w:t>Sacerdos (44v) et pontifex</w:t>
      </w:r>
      <w:r w:rsidR="00885488" w:rsidRPr="00B779A9">
        <w:rPr>
          <w:lang w:val="pt-PT"/>
        </w:rPr>
        <w:t xml:space="preserve">. </w:t>
      </w:r>
      <w:r w:rsidR="00FA2FE0" w:rsidRPr="00B779A9">
        <w:rPr>
          <w:lang w:val="pt-PT"/>
        </w:rPr>
        <w:t xml:space="preserve">[BD] </w:t>
      </w:r>
      <w:r w:rsidR="005F6F99" w:rsidRPr="00736684">
        <w:rPr>
          <w:rStyle w:val="Incipit"/>
          <w:lang w:val="pt-PT"/>
        </w:rPr>
        <w:t>Benedicamus</w:t>
      </w:r>
      <w:r w:rsidR="005E1283" w:rsidRPr="00B779A9">
        <w:rPr>
          <w:lang w:val="pt-PT"/>
        </w:rPr>
        <w:t>. [TP]</w:t>
      </w:r>
      <w:r w:rsidR="00885488" w:rsidRPr="00B779A9">
        <w:rPr>
          <w:lang w:val="pt-PT"/>
        </w:rPr>
        <w:t xml:space="preserve"> </w:t>
      </w:r>
      <w:r w:rsidR="00885488" w:rsidRPr="00736684">
        <w:rPr>
          <w:rStyle w:val="Incipit"/>
          <w:lang w:val="pt-PT"/>
        </w:rPr>
        <w:t>In laude Iesu</w:t>
      </w:r>
      <w:r w:rsidR="00885488" w:rsidRPr="00B779A9">
        <w:rPr>
          <w:lang w:val="pt-PT"/>
        </w:rPr>
        <w:t>.</w:t>
      </w:r>
    </w:p>
    <w:p w:rsidR="00885488" w:rsidRPr="00B779A9" w:rsidRDefault="00137B88" w:rsidP="00415109">
      <w:pPr>
        <w:rPr>
          <w:lang w:val="pt-PT"/>
        </w:rPr>
      </w:pPr>
      <w:r w:rsidRPr="00736684">
        <w:rPr>
          <w:rStyle w:val="Time1"/>
          <w:lang w:val="pt-PT"/>
        </w:rPr>
        <w:t>Ad completorium</w:t>
      </w:r>
      <w:r w:rsidR="00885488" w:rsidRPr="00B779A9">
        <w:rPr>
          <w:lang w:val="pt-PT"/>
        </w:rPr>
        <w:t xml:space="preserve"> HY </w:t>
      </w:r>
      <w:r w:rsidR="00885488" w:rsidRPr="00794880">
        <w:rPr>
          <w:rStyle w:val="Incipit"/>
          <w:lang w:val="pt-PT"/>
        </w:rPr>
        <w:t>Rex</w:t>
      </w:r>
      <w:r w:rsidR="005A362F" w:rsidRPr="005A362F">
        <w:rPr>
          <w:i/>
          <w:lang w:val="pt-PT"/>
        </w:rPr>
        <w:t xml:space="preserve"> </w:t>
      </w:r>
      <w:r w:rsidR="00885488" w:rsidRPr="00794880">
        <w:rPr>
          <w:rStyle w:val="Incipit"/>
          <w:lang w:val="pt-PT"/>
        </w:rPr>
        <w:t>Christe</w:t>
      </w:r>
      <w:r w:rsidR="00885488" w:rsidRPr="00B779A9">
        <w:rPr>
          <w:lang w:val="pt-PT"/>
        </w:rPr>
        <w:t xml:space="preserve">. AD </w:t>
      </w:r>
      <w:r w:rsidR="00885488" w:rsidRPr="00794880">
        <w:rPr>
          <w:rStyle w:val="Incipit"/>
          <w:lang w:val="pt-PT"/>
        </w:rPr>
        <w:t>Speciosa</w:t>
      </w:r>
      <w:r w:rsidR="00FA2FE0" w:rsidRPr="00B779A9">
        <w:rPr>
          <w:lang w:val="pt-PT"/>
        </w:rPr>
        <w:t>. Post collectam AC</w:t>
      </w:r>
      <w:r w:rsidR="00885488" w:rsidRPr="00B779A9">
        <w:rPr>
          <w:lang w:val="pt-PT"/>
        </w:rPr>
        <w:t xml:space="preserve"> </w:t>
      </w:r>
      <w:r w:rsidR="00885488" w:rsidRPr="00794880">
        <w:rPr>
          <w:rStyle w:val="Incipit"/>
          <w:lang w:val="pt-PT"/>
        </w:rPr>
        <w:t>Gaude</w:t>
      </w:r>
      <w:r w:rsidR="005A362F" w:rsidRPr="005A362F">
        <w:rPr>
          <w:i/>
          <w:lang w:val="pt-PT"/>
        </w:rPr>
        <w:t xml:space="preserve"> </w:t>
      </w:r>
      <w:r w:rsidR="00885488" w:rsidRPr="00794880">
        <w:rPr>
          <w:rStyle w:val="Incipit"/>
          <w:lang w:val="pt-PT"/>
        </w:rPr>
        <w:t>dei</w:t>
      </w:r>
      <w:r w:rsidR="005A362F" w:rsidRPr="005A362F">
        <w:rPr>
          <w:i/>
          <w:lang w:val="pt-PT"/>
        </w:rPr>
        <w:t xml:space="preserve"> </w:t>
      </w:r>
      <w:r w:rsidR="00885488" w:rsidRPr="00794880">
        <w:rPr>
          <w:rStyle w:val="Incipit"/>
          <w:lang w:val="pt-PT"/>
        </w:rPr>
        <w:t>genitrix</w:t>
      </w:r>
      <w:r w:rsidR="00885488" w:rsidRPr="00B779A9">
        <w:rPr>
          <w:lang w:val="pt-PT"/>
        </w:rPr>
        <w:t xml:space="preserve">. Ad </w:t>
      </w:r>
      <w:r w:rsidR="000F4FB4" w:rsidRPr="00B779A9">
        <w:rPr>
          <w:lang w:val="pt-PT"/>
        </w:rPr>
        <w:t>Salve</w:t>
      </w:r>
      <w:r w:rsidR="008535DA" w:rsidRPr="00B779A9">
        <w:rPr>
          <w:lang w:val="pt-PT"/>
        </w:rPr>
        <w:t xml:space="preserve"> r</w:t>
      </w:r>
      <w:r w:rsidR="00885488" w:rsidRPr="00B779A9">
        <w:rPr>
          <w:lang w:val="pt-PT"/>
        </w:rPr>
        <w:t xml:space="preserve">egina SE </w:t>
      </w:r>
      <w:r w:rsidR="00885488" w:rsidRPr="00794880">
        <w:rPr>
          <w:rStyle w:val="Incipit"/>
          <w:lang w:val="pt-PT"/>
        </w:rPr>
        <w:t>Stirpe</w:t>
      </w:r>
      <w:r w:rsidR="005A362F" w:rsidRPr="005A362F">
        <w:rPr>
          <w:i/>
          <w:lang w:val="pt-PT"/>
        </w:rPr>
        <w:t xml:space="preserve"> </w:t>
      </w:r>
      <w:r w:rsidR="00885488" w:rsidRPr="00794880">
        <w:rPr>
          <w:rStyle w:val="Incipit"/>
          <w:lang w:val="pt-PT"/>
        </w:rPr>
        <w:t>Maria</w:t>
      </w:r>
      <w:r w:rsidR="00885488" w:rsidRPr="00B779A9">
        <w:rPr>
          <w:lang w:val="pt-PT"/>
        </w:rPr>
        <w:t>.</w:t>
      </w:r>
    </w:p>
    <w:p w:rsidR="00885488" w:rsidRPr="00B779A9" w:rsidRDefault="00137B88" w:rsidP="00415109">
      <w:pPr>
        <w:rPr>
          <w:lang w:val="it-IT"/>
        </w:rPr>
      </w:pPr>
      <w:r w:rsidRPr="00736684">
        <w:rPr>
          <w:rStyle w:val="Time1"/>
          <w:lang w:val="pt-PT"/>
        </w:rPr>
        <w:t>Ad matutinum</w:t>
      </w:r>
      <w:r w:rsidR="00885488" w:rsidRPr="00B779A9">
        <w:rPr>
          <w:lang w:val="pt-PT"/>
        </w:rPr>
        <w:t xml:space="preserve"> I</w:t>
      </w:r>
      <w:r w:rsidR="00FA2FE0" w:rsidRPr="00B779A9">
        <w:rPr>
          <w:lang w:val="pt-PT"/>
        </w:rPr>
        <w:t>N</w:t>
      </w:r>
      <w:r w:rsidR="00885488" w:rsidRPr="00B779A9">
        <w:rPr>
          <w:lang w:val="pt-PT"/>
        </w:rPr>
        <w:t xml:space="preserve">V </w:t>
      </w:r>
      <w:r w:rsidR="00885488" w:rsidRPr="00736684">
        <w:rPr>
          <w:rStyle w:val="Incipit"/>
          <w:lang w:val="pt-PT"/>
        </w:rPr>
        <w:t>Ave Maria gratia</w:t>
      </w:r>
      <w:r w:rsidR="00885488" w:rsidRPr="00B779A9">
        <w:rPr>
          <w:lang w:val="pt-PT"/>
        </w:rPr>
        <w:t xml:space="preserve">. </w:t>
      </w:r>
      <w:r w:rsidR="00885488" w:rsidRPr="00B779A9">
        <w:rPr>
          <w:lang w:val="it-IT"/>
        </w:rPr>
        <w:t xml:space="preserve">HY </w:t>
      </w:r>
      <w:r w:rsidR="00885488" w:rsidRPr="00736684">
        <w:rPr>
          <w:rStyle w:val="Incipit"/>
          <w:lang w:val="it-IT"/>
        </w:rPr>
        <w:t>Ave maris stella</w:t>
      </w:r>
      <w:r w:rsidR="00885488" w:rsidRPr="00B779A9">
        <w:rPr>
          <w:lang w:val="it-IT"/>
        </w:rPr>
        <w:t>.</w:t>
      </w:r>
    </w:p>
    <w:p w:rsidR="00885488" w:rsidRPr="00B779A9" w:rsidRDefault="00137B88" w:rsidP="00415109">
      <w:pPr>
        <w:rPr>
          <w:lang w:val="fr-FR"/>
        </w:rPr>
      </w:pPr>
      <w:r w:rsidRPr="00736684">
        <w:rPr>
          <w:rStyle w:val="Time2"/>
          <w:lang w:val="it-IT"/>
        </w:rPr>
        <w:t>In primo nocturno</w:t>
      </w:r>
      <w:r w:rsidR="00885488" w:rsidRPr="00B779A9">
        <w:rPr>
          <w:lang w:val="it-IT"/>
        </w:rPr>
        <w:t xml:space="preserve"> AN </w:t>
      </w:r>
      <w:r w:rsidR="00885488" w:rsidRPr="00794880">
        <w:rPr>
          <w:rStyle w:val="Incipit"/>
          <w:lang w:val="it-IT"/>
        </w:rPr>
        <w:t>Ecce</w:t>
      </w:r>
      <w:r w:rsidR="005A362F" w:rsidRPr="005A362F">
        <w:rPr>
          <w:i/>
          <w:lang w:val="it-IT"/>
        </w:rPr>
        <w:t xml:space="preserve"> </w:t>
      </w:r>
      <w:r w:rsidR="00885488" w:rsidRPr="00794880">
        <w:rPr>
          <w:rStyle w:val="Incipit"/>
          <w:lang w:val="it-IT"/>
        </w:rPr>
        <w:t>tu</w:t>
      </w:r>
      <w:r w:rsidR="005A362F" w:rsidRPr="005A362F">
        <w:rPr>
          <w:i/>
          <w:lang w:val="it-IT"/>
        </w:rPr>
        <w:t xml:space="preserve"> </w:t>
      </w:r>
      <w:r w:rsidR="00885488" w:rsidRPr="00794880">
        <w:rPr>
          <w:rStyle w:val="Incipit"/>
          <w:lang w:val="it-IT"/>
        </w:rPr>
        <w:t>pulchra</w:t>
      </w:r>
      <w:r w:rsidR="005A362F" w:rsidRPr="005A362F">
        <w:rPr>
          <w:i/>
          <w:lang w:val="it-IT"/>
        </w:rPr>
        <w:t xml:space="preserve"> </w:t>
      </w:r>
      <w:r w:rsidR="00885488" w:rsidRPr="00794880">
        <w:rPr>
          <w:rStyle w:val="Incipit"/>
          <w:lang w:val="it-IT"/>
        </w:rPr>
        <w:t>es</w:t>
      </w:r>
      <w:r w:rsidR="00885488" w:rsidRPr="00B779A9">
        <w:rPr>
          <w:lang w:val="it-IT"/>
        </w:rPr>
        <w:t xml:space="preserve">. </w:t>
      </w:r>
      <w:r w:rsidR="00885488" w:rsidRPr="00B779A9">
        <w:rPr>
          <w:lang w:val="fr-FR"/>
        </w:rPr>
        <w:t xml:space="preserve">PS </w:t>
      </w:r>
      <w:r w:rsidR="00885488" w:rsidRPr="00794880">
        <w:rPr>
          <w:rStyle w:val="Incipit"/>
          <w:lang w:val="fr-FR"/>
        </w:rPr>
        <w:t>Domine</w:t>
      </w:r>
      <w:r w:rsidR="005A362F" w:rsidRPr="005A362F">
        <w:rPr>
          <w:i/>
          <w:lang w:val="fr-FR"/>
        </w:rPr>
        <w:t xml:space="preserve"> </w:t>
      </w:r>
      <w:r w:rsidR="00885488" w:rsidRPr="00794880">
        <w:rPr>
          <w:rStyle w:val="Incipit"/>
          <w:lang w:val="fr-FR"/>
        </w:rPr>
        <w:t>dominus</w:t>
      </w:r>
      <w:r w:rsidR="005A362F" w:rsidRPr="005A362F">
        <w:rPr>
          <w:i/>
          <w:lang w:val="fr-FR"/>
        </w:rPr>
        <w:t xml:space="preserve"> </w:t>
      </w:r>
      <w:r w:rsidR="00885488" w:rsidRPr="00794880">
        <w:rPr>
          <w:rStyle w:val="Incipit"/>
          <w:lang w:val="fr-FR"/>
        </w:rPr>
        <w:t>noster</w:t>
      </w:r>
      <w:r w:rsidR="00885488" w:rsidRPr="00B779A9">
        <w:rPr>
          <w:lang w:val="fr-FR"/>
        </w:rPr>
        <w:t xml:space="preserve">. AN </w:t>
      </w:r>
      <w:r w:rsidR="00885488" w:rsidRPr="00794880">
        <w:rPr>
          <w:rStyle w:val="Incipit"/>
          <w:lang w:val="fr-FR"/>
        </w:rPr>
        <w:t>Sicut</w:t>
      </w:r>
      <w:r w:rsidR="005A362F" w:rsidRPr="005A362F">
        <w:rPr>
          <w:i/>
          <w:lang w:val="fr-FR"/>
        </w:rPr>
        <w:t xml:space="preserve"> </w:t>
      </w:r>
      <w:r w:rsidR="003B319D" w:rsidRPr="00794880">
        <w:rPr>
          <w:rStyle w:val="Incipit"/>
          <w:lang w:val="fr-FR"/>
        </w:rPr>
        <w:t>lilium</w:t>
      </w:r>
      <w:r w:rsidR="00885488" w:rsidRPr="00B779A9">
        <w:rPr>
          <w:lang w:val="fr-FR"/>
        </w:rPr>
        <w:t xml:space="preserve">. PS </w:t>
      </w:r>
      <w:r w:rsidR="00885488" w:rsidRPr="00794880">
        <w:rPr>
          <w:rStyle w:val="Incipit"/>
          <w:lang w:val="fr-FR"/>
        </w:rPr>
        <w:t>Caeli</w:t>
      </w:r>
      <w:r w:rsidR="005A362F" w:rsidRPr="005A362F">
        <w:rPr>
          <w:i/>
          <w:lang w:val="fr-FR"/>
        </w:rPr>
        <w:t xml:space="preserve"> </w:t>
      </w:r>
      <w:r w:rsidR="00885488" w:rsidRPr="00794880">
        <w:rPr>
          <w:rStyle w:val="Incipit"/>
          <w:lang w:val="fr-FR"/>
        </w:rPr>
        <w:t>enarrant</w:t>
      </w:r>
      <w:r w:rsidR="00885488" w:rsidRPr="00B779A9">
        <w:rPr>
          <w:lang w:val="fr-FR"/>
        </w:rPr>
        <w:t xml:space="preserve">. AN </w:t>
      </w:r>
      <w:r w:rsidR="00885488" w:rsidRPr="00794880">
        <w:rPr>
          <w:rStyle w:val="Incipit"/>
          <w:lang w:val="fr-FR"/>
        </w:rPr>
        <w:t>Fa</w:t>
      </w:r>
      <w:r w:rsidR="00382E22" w:rsidRPr="00794880">
        <w:rPr>
          <w:rStyle w:val="Incipit"/>
          <w:lang w:val="fr-FR"/>
        </w:rPr>
        <w:t>vu</w:t>
      </w:r>
      <w:r w:rsidR="00885488" w:rsidRPr="00794880">
        <w:rPr>
          <w:rStyle w:val="Incipit"/>
          <w:lang w:val="fr-FR"/>
        </w:rPr>
        <w:t>s</w:t>
      </w:r>
      <w:r w:rsidR="005A362F" w:rsidRPr="005A362F">
        <w:rPr>
          <w:i/>
          <w:lang w:val="fr-FR"/>
        </w:rPr>
        <w:t xml:space="preserve"> </w:t>
      </w:r>
      <w:r w:rsidR="00885488" w:rsidRPr="00794880">
        <w:rPr>
          <w:rStyle w:val="Incipit"/>
          <w:lang w:val="fr-FR"/>
        </w:rPr>
        <w:t>distillans</w:t>
      </w:r>
      <w:r w:rsidR="00885488" w:rsidRPr="00B779A9">
        <w:rPr>
          <w:lang w:val="fr-FR"/>
        </w:rPr>
        <w:t xml:space="preserve">. PS </w:t>
      </w:r>
      <w:r w:rsidR="00885488" w:rsidRPr="00794880">
        <w:rPr>
          <w:rStyle w:val="Incipit"/>
          <w:lang w:val="fr-FR"/>
        </w:rPr>
        <w:t>Domini</w:t>
      </w:r>
      <w:r w:rsidR="005A362F" w:rsidRPr="005A362F">
        <w:rPr>
          <w:i/>
          <w:lang w:val="fr-FR"/>
        </w:rPr>
        <w:t xml:space="preserve"> </w:t>
      </w:r>
      <w:r w:rsidR="00885488" w:rsidRPr="00794880">
        <w:rPr>
          <w:rStyle w:val="Incipit"/>
          <w:lang w:val="fr-FR"/>
        </w:rPr>
        <w:t>est</w:t>
      </w:r>
      <w:r w:rsidR="005A362F" w:rsidRPr="005A362F">
        <w:rPr>
          <w:i/>
          <w:lang w:val="fr-FR"/>
        </w:rPr>
        <w:t xml:space="preserve"> </w:t>
      </w:r>
      <w:r w:rsidR="00885488" w:rsidRPr="00794880">
        <w:rPr>
          <w:rStyle w:val="Incipit"/>
          <w:lang w:val="fr-FR"/>
        </w:rPr>
        <w:t>terra</w:t>
      </w:r>
      <w:r w:rsidR="00885488" w:rsidRPr="00B779A9">
        <w:rPr>
          <w:lang w:val="fr-FR"/>
        </w:rPr>
        <w:t xml:space="preserve">. VS </w:t>
      </w:r>
      <w:r w:rsidR="00885488" w:rsidRPr="00794880">
        <w:rPr>
          <w:rStyle w:val="Incipit"/>
          <w:lang w:val="fr-FR"/>
        </w:rPr>
        <w:t>Specie</w:t>
      </w:r>
      <w:r w:rsidR="005A362F" w:rsidRPr="005A362F">
        <w:rPr>
          <w:i/>
          <w:lang w:val="fr-FR"/>
        </w:rPr>
        <w:t xml:space="preserve"> </w:t>
      </w:r>
      <w:r w:rsidR="00885488" w:rsidRPr="00794880">
        <w:rPr>
          <w:rStyle w:val="Incipit"/>
          <w:lang w:val="fr-FR"/>
        </w:rPr>
        <w:t>tua</w:t>
      </w:r>
      <w:r w:rsidR="00885488" w:rsidRPr="00B779A9">
        <w:rPr>
          <w:lang w:val="fr-FR"/>
        </w:rPr>
        <w:t xml:space="preserve">. </w:t>
      </w:r>
      <w:r w:rsidR="00D90403" w:rsidRPr="00B779A9">
        <w:rPr>
          <w:lang w:val="fr-FR"/>
        </w:rPr>
        <w:t xml:space="preserve">Lectiones </w:t>
      </w:r>
      <w:r w:rsidR="00885488" w:rsidRPr="00B779A9">
        <w:rPr>
          <w:lang w:val="fr-FR"/>
        </w:rPr>
        <w:t xml:space="preserve">Cantica Canticorum ex </w:t>
      </w:r>
      <w:r w:rsidR="00885488" w:rsidRPr="00736684">
        <w:rPr>
          <w:rStyle w:val="Funktion"/>
          <w:lang w:val="fr-FR"/>
        </w:rPr>
        <w:t>codice rubro</w:t>
      </w:r>
      <w:r w:rsidR="00885488" w:rsidRPr="00B779A9">
        <w:rPr>
          <w:lang w:val="fr-FR"/>
        </w:rPr>
        <w:t xml:space="preserve"> ex quo de </w:t>
      </w:r>
      <w:r w:rsidR="00BA4CFB" w:rsidRPr="00B779A9">
        <w:rPr>
          <w:lang w:val="fr-FR"/>
        </w:rPr>
        <w:t>octava</w:t>
      </w:r>
      <w:r w:rsidR="00885488" w:rsidRPr="00B779A9">
        <w:rPr>
          <w:lang w:val="fr-FR"/>
        </w:rPr>
        <w:t xml:space="preserve"> </w:t>
      </w:r>
      <w:r w:rsidR="00BA4CFB" w:rsidRPr="00B779A9">
        <w:rPr>
          <w:lang w:val="fr-FR"/>
        </w:rPr>
        <w:t>divi</w:t>
      </w:r>
      <w:r w:rsidR="001F6676">
        <w:rPr>
          <w:lang w:val="fr-FR"/>
        </w:rPr>
        <w:t xml:space="preserve"> Augustini </w:t>
      </w:r>
      <w:r w:rsidR="00F53F67">
        <w:rPr>
          <w:lang w:val="fr-FR"/>
        </w:rPr>
        <w:t xml:space="preserve">lectiones </w:t>
      </w:r>
      <w:r w:rsidR="00885488" w:rsidRPr="00B779A9">
        <w:rPr>
          <w:lang w:val="fr-FR"/>
        </w:rPr>
        <w:t xml:space="preserve">lectae sunt </w:t>
      </w:r>
      <w:r w:rsidR="00F53F67">
        <w:rPr>
          <w:lang w:val="fr-FR"/>
        </w:rPr>
        <w:t>[</w:t>
      </w:r>
      <w:r w:rsidR="00885488" w:rsidRPr="00B779A9">
        <w:rPr>
          <w:lang w:val="fr-FR"/>
        </w:rPr>
        <w:t>LE</w:t>
      </w:r>
      <w:r w:rsidR="00F53F67">
        <w:rPr>
          <w:lang w:val="fr-FR"/>
        </w:rPr>
        <w:t>]</w:t>
      </w:r>
      <w:r w:rsidR="00885488" w:rsidRPr="00B779A9">
        <w:rPr>
          <w:lang w:val="fr-FR"/>
        </w:rPr>
        <w:t xml:space="preserve"> </w:t>
      </w:r>
      <w:r w:rsidR="00885488" w:rsidRPr="00794880">
        <w:rPr>
          <w:rStyle w:val="Incipit"/>
          <w:lang w:val="fr-FR"/>
        </w:rPr>
        <w:t>Osculetur</w:t>
      </w:r>
      <w:r w:rsidR="005A362F" w:rsidRPr="005A362F">
        <w:rPr>
          <w:i/>
          <w:lang w:val="fr-FR"/>
        </w:rPr>
        <w:t xml:space="preserve"> </w:t>
      </w:r>
      <w:r w:rsidR="00885488" w:rsidRPr="00794880">
        <w:rPr>
          <w:rStyle w:val="Incipit"/>
          <w:lang w:val="fr-FR"/>
        </w:rPr>
        <w:t>me</w:t>
      </w:r>
      <w:r w:rsidR="005A362F" w:rsidRPr="005A362F">
        <w:rPr>
          <w:i/>
          <w:lang w:val="fr-FR"/>
        </w:rPr>
        <w:t xml:space="preserve"> </w:t>
      </w:r>
      <w:r w:rsidR="00885488" w:rsidRPr="00794880">
        <w:rPr>
          <w:rStyle w:val="Incipit"/>
          <w:lang w:val="fr-FR"/>
        </w:rPr>
        <w:t>osculo</w:t>
      </w:r>
      <w:r w:rsidR="005A362F" w:rsidRPr="005A362F">
        <w:rPr>
          <w:i/>
          <w:lang w:val="fr-FR"/>
        </w:rPr>
        <w:t xml:space="preserve"> </w:t>
      </w:r>
      <w:r w:rsidR="00885488" w:rsidRPr="00794880">
        <w:rPr>
          <w:rStyle w:val="Incipit"/>
          <w:lang w:val="fr-FR"/>
        </w:rPr>
        <w:t>oris</w:t>
      </w:r>
      <w:r w:rsidR="005A362F" w:rsidRPr="005A362F">
        <w:rPr>
          <w:i/>
          <w:lang w:val="fr-FR"/>
        </w:rPr>
        <w:t xml:space="preserve"> </w:t>
      </w:r>
      <w:r w:rsidR="00885488" w:rsidRPr="00794880">
        <w:rPr>
          <w:rStyle w:val="Incipit"/>
          <w:lang w:val="fr-FR"/>
        </w:rPr>
        <w:t>sui</w:t>
      </w:r>
      <w:r w:rsidR="00885488" w:rsidRPr="00B779A9">
        <w:rPr>
          <w:lang w:val="fr-FR"/>
        </w:rPr>
        <w:t xml:space="preserve">. RP </w:t>
      </w:r>
      <w:r w:rsidR="00885488" w:rsidRPr="00794880">
        <w:rPr>
          <w:rStyle w:val="Incipit"/>
          <w:lang w:val="fr-FR"/>
        </w:rPr>
        <w:t>Hodie</w:t>
      </w:r>
      <w:r w:rsidR="005A362F" w:rsidRPr="005A362F">
        <w:rPr>
          <w:i/>
          <w:lang w:val="fr-FR"/>
        </w:rPr>
        <w:t xml:space="preserve"> </w:t>
      </w:r>
      <w:r w:rsidR="00885488" w:rsidRPr="00794880">
        <w:rPr>
          <w:rStyle w:val="Incipit"/>
          <w:lang w:val="fr-FR"/>
        </w:rPr>
        <w:t>nata</w:t>
      </w:r>
      <w:r w:rsidR="005A362F" w:rsidRPr="005A362F">
        <w:rPr>
          <w:i/>
          <w:lang w:val="fr-FR"/>
        </w:rPr>
        <w:t xml:space="preserve"> </w:t>
      </w:r>
      <w:r w:rsidR="00885488" w:rsidRPr="00794880">
        <w:rPr>
          <w:rStyle w:val="Incipit"/>
          <w:lang w:val="fr-FR"/>
        </w:rPr>
        <w:t>est</w:t>
      </w:r>
      <w:r w:rsidR="00794880" w:rsidRPr="00794880">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794880">
        <w:rPr>
          <w:rStyle w:val="Incipit"/>
          <w:lang w:val="fr-FR"/>
        </w:rPr>
        <w:t>Beatissimae</w:t>
      </w:r>
      <w:r w:rsidR="005A362F" w:rsidRPr="005A362F">
        <w:rPr>
          <w:i/>
          <w:lang w:val="fr-FR"/>
        </w:rPr>
        <w:t xml:space="preserve"> </w:t>
      </w:r>
      <w:r w:rsidR="00885488" w:rsidRPr="00794880">
        <w:rPr>
          <w:rStyle w:val="Incipit"/>
          <w:lang w:val="fr-FR"/>
        </w:rPr>
        <w:t>virginis</w:t>
      </w:r>
      <w:r w:rsidR="005A362F" w:rsidRPr="005A362F">
        <w:rPr>
          <w:i/>
          <w:lang w:val="fr-FR"/>
        </w:rPr>
        <w:t xml:space="preserve"> </w:t>
      </w:r>
      <w:r w:rsidR="00885488" w:rsidRPr="00794880">
        <w:rPr>
          <w:rStyle w:val="Incipit"/>
          <w:lang w:val="fr-FR"/>
        </w:rPr>
        <w:t>Mariae</w:t>
      </w:r>
      <w:r w:rsidR="00794880" w:rsidRPr="00794880">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794880">
        <w:rPr>
          <w:rStyle w:val="Incipit"/>
          <w:lang w:val="fr-FR"/>
        </w:rPr>
        <w:t>Gloriosae</w:t>
      </w:r>
      <w:r w:rsidR="005A362F" w:rsidRPr="005A362F">
        <w:rPr>
          <w:i/>
          <w:lang w:val="fr-FR"/>
        </w:rPr>
        <w:t xml:space="preserve"> </w:t>
      </w:r>
      <w:r w:rsidR="00885488" w:rsidRPr="00794880">
        <w:rPr>
          <w:rStyle w:val="Incipit"/>
          <w:lang w:val="fr-FR"/>
        </w:rPr>
        <w:t>virginis</w:t>
      </w:r>
      <w:r w:rsidR="005A362F" w:rsidRPr="005A362F">
        <w:rPr>
          <w:i/>
          <w:lang w:val="fr-FR"/>
        </w:rPr>
        <w:t xml:space="preserve"> </w:t>
      </w:r>
      <w:r w:rsidR="00885488" w:rsidRPr="00794880">
        <w:rPr>
          <w:rStyle w:val="Incipit"/>
          <w:lang w:val="fr-FR"/>
        </w:rPr>
        <w:t>Mariae</w:t>
      </w:r>
      <w:r w:rsidR="005A362F" w:rsidRPr="005A362F">
        <w:rPr>
          <w:i/>
          <w:lang w:val="fr-FR"/>
        </w:rPr>
        <w:t xml:space="preserve"> </w:t>
      </w:r>
      <w:r w:rsidR="00885488" w:rsidRPr="00794880">
        <w:rPr>
          <w:rStyle w:val="Incipit"/>
          <w:lang w:val="fr-FR"/>
        </w:rPr>
        <w:t>ortum</w:t>
      </w:r>
      <w:r w:rsidR="00885488" w:rsidRPr="00B779A9">
        <w:rPr>
          <w:lang w:val="fr-FR"/>
        </w:rPr>
        <w:t>.</w:t>
      </w:r>
    </w:p>
    <w:p w:rsidR="00885488" w:rsidRPr="00B779A9" w:rsidRDefault="00137B88" w:rsidP="00415109">
      <w:pPr>
        <w:rPr>
          <w:lang w:val="pt-PT"/>
        </w:rPr>
      </w:pPr>
      <w:r w:rsidRPr="00736684">
        <w:rPr>
          <w:rStyle w:val="Time2"/>
          <w:lang w:val="fr-FR"/>
        </w:rPr>
        <w:t>In secundo nocturno</w:t>
      </w:r>
      <w:r w:rsidR="00885488" w:rsidRPr="00B779A9">
        <w:rPr>
          <w:lang w:val="fr-FR"/>
        </w:rPr>
        <w:t xml:space="preserve"> AN </w:t>
      </w:r>
      <w:r w:rsidR="00885488" w:rsidRPr="00736684">
        <w:rPr>
          <w:rStyle w:val="Incipit"/>
          <w:lang w:val="fr-FR"/>
        </w:rPr>
        <w:t>Emissiones tuae</w:t>
      </w:r>
      <w:r w:rsidR="00885488" w:rsidRPr="00B779A9">
        <w:rPr>
          <w:lang w:val="fr-FR"/>
        </w:rPr>
        <w:t xml:space="preserve">. PS </w:t>
      </w:r>
      <w:r w:rsidR="00885488" w:rsidRPr="00736684">
        <w:rPr>
          <w:rStyle w:val="Incipit"/>
          <w:lang w:val="fr-FR"/>
        </w:rPr>
        <w:t>Eructavit</w:t>
      </w:r>
      <w:r w:rsidR="00885488" w:rsidRPr="00B779A9">
        <w:rPr>
          <w:lang w:val="fr-FR"/>
        </w:rPr>
        <w:t xml:space="preserve">. </w:t>
      </w:r>
      <w:r w:rsidR="00885488" w:rsidRPr="00B779A9">
        <w:rPr>
          <w:lang w:val="pt-PT"/>
        </w:rPr>
        <w:t xml:space="preserve">AN </w:t>
      </w:r>
      <w:r w:rsidR="00885488" w:rsidRPr="00736684">
        <w:rPr>
          <w:rStyle w:val="Incipit"/>
          <w:lang w:val="pt-PT"/>
        </w:rPr>
        <w:t>Fons hortorum</w:t>
      </w:r>
      <w:r w:rsidR="00885488" w:rsidRPr="00B779A9">
        <w:rPr>
          <w:lang w:val="pt-PT"/>
        </w:rPr>
        <w:t xml:space="preserve">. PS </w:t>
      </w:r>
      <w:r w:rsidR="00885488" w:rsidRPr="00736684">
        <w:rPr>
          <w:rStyle w:val="Incipit"/>
          <w:lang w:val="pt-PT"/>
        </w:rPr>
        <w:t>Deus noster refugium</w:t>
      </w:r>
      <w:r w:rsidR="00885488" w:rsidRPr="00B779A9">
        <w:rPr>
          <w:lang w:val="pt-PT"/>
        </w:rPr>
        <w:t xml:space="preserve">. AN </w:t>
      </w:r>
      <w:r w:rsidR="00885488" w:rsidRPr="00736684">
        <w:rPr>
          <w:rStyle w:val="Incipit"/>
          <w:lang w:val="pt-PT"/>
        </w:rPr>
        <w:t>Veniat dilectus meus</w:t>
      </w:r>
      <w:r w:rsidR="00885488" w:rsidRPr="00B779A9">
        <w:rPr>
          <w:lang w:val="pt-PT"/>
        </w:rPr>
        <w:t xml:space="preserve">. PS </w:t>
      </w:r>
      <w:r w:rsidR="00885488" w:rsidRPr="00736684">
        <w:rPr>
          <w:rStyle w:val="Incipit"/>
          <w:lang w:val="pt-PT"/>
        </w:rPr>
        <w:t>Fundamenta</w:t>
      </w:r>
      <w:r w:rsidR="00885488" w:rsidRPr="00B779A9">
        <w:rPr>
          <w:lang w:val="pt-PT"/>
        </w:rPr>
        <w:t xml:space="preserve">. VS </w:t>
      </w:r>
      <w:r w:rsidR="00885488" w:rsidRPr="00736684">
        <w:rPr>
          <w:rStyle w:val="Incipit"/>
          <w:lang w:val="pt-PT"/>
        </w:rPr>
        <w:t>Diffusa est gratia</w:t>
      </w:r>
      <w:r w:rsidR="00885488" w:rsidRPr="00B779A9">
        <w:rPr>
          <w:lang w:val="pt-PT"/>
        </w:rPr>
        <w:t xml:space="preserve">. RP </w:t>
      </w:r>
      <w:r w:rsidR="00885488" w:rsidRPr="00736684">
        <w:rPr>
          <w:rStyle w:val="Incipit"/>
          <w:lang w:val="pt-PT"/>
        </w:rPr>
        <w:t>Diem festum</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Corde et animo</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Regali ex progenie</w:t>
      </w:r>
      <w:r w:rsidR="00885488" w:rsidRPr="00B779A9">
        <w:rPr>
          <w:lang w:val="pt-PT"/>
        </w:rPr>
        <w:t>.</w:t>
      </w:r>
    </w:p>
    <w:p w:rsidR="00885488" w:rsidRPr="00B779A9" w:rsidRDefault="00137B88" w:rsidP="00415109">
      <w:pPr>
        <w:rPr>
          <w:lang w:val="pt-PT"/>
        </w:rPr>
      </w:pPr>
      <w:r w:rsidRPr="00736684">
        <w:rPr>
          <w:rStyle w:val="Time2"/>
          <w:lang w:val="pt-PT"/>
        </w:rPr>
        <w:t>In tertio nocturno</w:t>
      </w:r>
      <w:r w:rsidR="00885488" w:rsidRPr="00B779A9">
        <w:rPr>
          <w:lang w:val="pt-PT"/>
        </w:rPr>
        <w:t xml:space="preserve"> AN </w:t>
      </w:r>
      <w:r w:rsidR="00885488" w:rsidRPr="00736684">
        <w:rPr>
          <w:rStyle w:val="Incipit"/>
          <w:lang w:val="pt-PT"/>
        </w:rPr>
        <w:t>Veni in hortum meum</w:t>
      </w:r>
      <w:r w:rsidR="00885488" w:rsidRPr="00B779A9">
        <w:rPr>
          <w:lang w:val="pt-PT"/>
        </w:rPr>
        <w:t xml:space="preserve"> cum duabus sequentibus. </w:t>
      </w:r>
      <w:r w:rsidR="00885488" w:rsidRPr="00B779A9">
        <w:rPr>
          <w:lang w:val="fr-FR"/>
        </w:rPr>
        <w:t xml:space="preserve">PS </w:t>
      </w:r>
      <w:r w:rsidR="00885488" w:rsidRPr="00736684">
        <w:rPr>
          <w:rStyle w:val="Incipit"/>
          <w:lang w:val="fr-FR"/>
        </w:rPr>
        <w:t>Cantate</w:t>
      </w:r>
      <w:r w:rsidR="00885488" w:rsidRPr="00B779A9">
        <w:rPr>
          <w:lang w:val="fr-FR"/>
        </w:rPr>
        <w:t xml:space="preserve"> primum.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Dominus regnavit exultet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Cantate</w:t>
      </w:r>
      <w:r w:rsidR="00885488" w:rsidRPr="00B779A9">
        <w:rPr>
          <w:lang w:val="fr-FR"/>
        </w:rPr>
        <w:t xml:space="preserve"> secundum. </w:t>
      </w:r>
      <w:r w:rsidR="00885488" w:rsidRPr="00B779A9">
        <w:rPr>
          <w:lang w:val="it-IT"/>
        </w:rPr>
        <w:t xml:space="preserve">VS </w:t>
      </w:r>
      <w:r w:rsidR="00885488" w:rsidRPr="00736684">
        <w:rPr>
          <w:rStyle w:val="Incipit"/>
          <w:lang w:val="it-IT"/>
        </w:rPr>
        <w:t>Audi filia</w:t>
      </w:r>
      <w:r w:rsidR="00D90403" w:rsidRPr="00B779A9">
        <w:rPr>
          <w:lang w:val="it-IT"/>
        </w:rPr>
        <w:t>. E</w:t>
      </w:r>
      <w:r w:rsidR="0009313A" w:rsidRPr="00B779A9">
        <w:rPr>
          <w:lang w:val="it-IT"/>
        </w:rPr>
        <w:t xml:space="preserve">V </w:t>
      </w:r>
      <w:r w:rsidR="0009313A" w:rsidRPr="00736684">
        <w:rPr>
          <w:rStyle w:val="Incipit"/>
          <w:lang w:val="it-IT"/>
        </w:rPr>
        <w:t>L</w:t>
      </w:r>
      <w:r w:rsidR="00885488" w:rsidRPr="00736684">
        <w:rPr>
          <w:rStyle w:val="Incipit"/>
          <w:lang w:val="it-IT"/>
        </w:rPr>
        <w:t>iber generationis Iesu Christi</w:t>
      </w:r>
      <w:r w:rsidR="00885488" w:rsidRPr="00B779A9">
        <w:rPr>
          <w:lang w:val="it-IT"/>
        </w:rPr>
        <w:t xml:space="preserve"> in libro de sanctis. </w:t>
      </w:r>
      <w:r w:rsidR="00885488" w:rsidRPr="00B779A9">
        <w:rPr>
          <w:lang w:val="pt-PT"/>
        </w:rPr>
        <w:t xml:space="preserve">(45r) RP </w:t>
      </w:r>
      <w:r w:rsidR="00885488" w:rsidRPr="00736684">
        <w:rPr>
          <w:rStyle w:val="Incipit"/>
          <w:lang w:val="pt-PT"/>
        </w:rPr>
        <w:t>Nati</w:t>
      </w:r>
      <w:r w:rsidR="00D66EA2" w:rsidRPr="00736684">
        <w:rPr>
          <w:rStyle w:val="Incipit"/>
          <w:lang w:val="pt-PT"/>
        </w:rPr>
        <w:t>vita</w:t>
      </w:r>
      <w:r w:rsidR="00885488" w:rsidRPr="00736684">
        <w:rPr>
          <w:rStyle w:val="Incipit"/>
          <w:lang w:val="pt-PT"/>
        </w:rPr>
        <w:t>s gloriosae virginis Mariae</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Nati</w:t>
      </w:r>
      <w:r w:rsidR="00D66EA2" w:rsidRPr="00736684">
        <w:rPr>
          <w:rStyle w:val="Incipit"/>
          <w:lang w:val="pt-PT"/>
        </w:rPr>
        <w:t>vita</w:t>
      </w:r>
      <w:r w:rsidR="00885488" w:rsidRPr="00736684">
        <w:rPr>
          <w:rStyle w:val="Incipit"/>
          <w:lang w:val="pt-PT"/>
        </w:rPr>
        <w:t>s tua dei genitrix</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0F4FB4" w:rsidRPr="00736684">
        <w:rPr>
          <w:rStyle w:val="Incipit"/>
          <w:lang w:val="pt-PT"/>
        </w:rPr>
        <w:t>Feli</w:t>
      </w:r>
      <w:r w:rsidR="00885488" w:rsidRPr="00736684">
        <w:rPr>
          <w:rStyle w:val="Incipit"/>
          <w:lang w:val="pt-PT"/>
        </w:rPr>
        <w:t>x namque es</w:t>
      </w:r>
      <w:r w:rsidR="00885488" w:rsidRPr="00B779A9">
        <w:rPr>
          <w:lang w:val="pt-PT"/>
        </w:rPr>
        <w:t xml:space="preserve">. </w:t>
      </w:r>
      <w:r w:rsidR="00FA2FE0" w:rsidRPr="00B779A9">
        <w:rPr>
          <w:lang w:val="pt-PT"/>
        </w:rPr>
        <w:t>R</w:t>
      </w:r>
      <w:r w:rsidR="00885488" w:rsidRPr="00B779A9">
        <w:rPr>
          <w:lang w:val="pt-PT"/>
        </w:rPr>
        <w:t xml:space="preserve">V </w:t>
      </w:r>
      <w:r w:rsidR="00885488" w:rsidRPr="00736684">
        <w:rPr>
          <w:rStyle w:val="Incipit"/>
          <w:lang w:val="pt-PT"/>
        </w:rPr>
        <w:t>Sacra virgo Maria</w:t>
      </w:r>
      <w:r w:rsidR="00885488" w:rsidRPr="00B779A9">
        <w:rPr>
          <w:lang w:val="pt-PT"/>
        </w:rPr>
        <w:t xml:space="preserve">. </w:t>
      </w:r>
      <w:r w:rsidR="00FA2FE0" w:rsidRPr="00B779A9">
        <w:rPr>
          <w:lang w:val="pt-PT"/>
        </w:rPr>
        <w:t>[</w:t>
      </w:r>
      <w:r w:rsidR="00885488" w:rsidRPr="00B779A9">
        <w:rPr>
          <w:lang w:val="pt-PT"/>
        </w:rPr>
        <w:t>TD</w:t>
      </w:r>
      <w:r w:rsidR="00FA2FE0" w:rsidRPr="00B779A9">
        <w:rPr>
          <w:lang w:val="pt-PT"/>
        </w:rPr>
        <w:t xml:space="preserve">] </w:t>
      </w:r>
      <w:r w:rsidR="00FA2FE0" w:rsidRPr="00736684">
        <w:rPr>
          <w:rStyle w:val="Incipit"/>
          <w:lang w:val="pt-PT"/>
        </w:rPr>
        <w:t>Te deum</w:t>
      </w:r>
      <w:r w:rsidR="0009313A" w:rsidRPr="00736684">
        <w:rPr>
          <w:rStyle w:val="Incipit"/>
          <w:lang w:val="pt-PT"/>
        </w:rPr>
        <w:t xml:space="preserve"> laudamus</w:t>
      </w:r>
      <w:r w:rsidR="00885488" w:rsidRPr="00B779A9">
        <w:rPr>
          <w:lang w:val="pt-PT"/>
        </w:rPr>
        <w:t>.</w:t>
      </w:r>
    </w:p>
    <w:p w:rsidR="00885488" w:rsidRPr="00736684" w:rsidRDefault="00137B88" w:rsidP="00415109">
      <w:pPr>
        <w:rPr>
          <w:lang w:val="it-IT"/>
        </w:rPr>
      </w:pPr>
      <w:r w:rsidRPr="00736684">
        <w:rPr>
          <w:rStyle w:val="Time1"/>
          <w:lang w:val="pt-PT"/>
        </w:rPr>
        <w:t>Ad laudes</w:t>
      </w:r>
      <w:r w:rsidR="00885488" w:rsidRPr="00B779A9">
        <w:rPr>
          <w:lang w:val="pt-PT"/>
        </w:rPr>
        <w:t xml:space="preserve"> AN </w:t>
      </w:r>
      <w:r w:rsidR="00885488" w:rsidRPr="00736684">
        <w:rPr>
          <w:rStyle w:val="Incipit"/>
          <w:lang w:val="pt-PT"/>
        </w:rPr>
        <w:t>Nati</w:t>
      </w:r>
      <w:r w:rsidR="00D66EA2" w:rsidRPr="00736684">
        <w:rPr>
          <w:rStyle w:val="Incipit"/>
          <w:lang w:val="pt-PT"/>
        </w:rPr>
        <w:t>vita</w:t>
      </w:r>
      <w:r w:rsidR="00885488" w:rsidRPr="00736684">
        <w:rPr>
          <w:rStyle w:val="Incipit"/>
          <w:lang w:val="pt-PT"/>
        </w:rPr>
        <w:t>s gloriosae virginis Mariae</w:t>
      </w:r>
      <w:r w:rsidR="00885488" w:rsidRPr="00B779A9">
        <w:rPr>
          <w:lang w:val="pt-PT"/>
        </w:rPr>
        <w:t xml:space="preserve"> cum s</w:t>
      </w:r>
      <w:r w:rsidR="00FA2FE0" w:rsidRPr="00B779A9">
        <w:rPr>
          <w:lang w:val="pt-PT"/>
        </w:rPr>
        <w:t>equentibus quatt</w:t>
      </w:r>
      <w:r w:rsidR="00885488" w:rsidRPr="00B779A9">
        <w:rPr>
          <w:lang w:val="pt-PT"/>
        </w:rPr>
        <w:t>u</w:t>
      </w:r>
      <w:r w:rsidR="00FA2FE0" w:rsidRPr="00B779A9">
        <w:rPr>
          <w:lang w:val="pt-PT"/>
        </w:rPr>
        <w:t>o</w:t>
      </w:r>
      <w:r w:rsidR="00885488" w:rsidRPr="00B779A9">
        <w:rPr>
          <w:lang w:val="pt-PT"/>
        </w:rPr>
        <w:t xml:space="preserve">r. HY </w:t>
      </w:r>
      <w:r w:rsidR="00885488" w:rsidRPr="00736684">
        <w:rPr>
          <w:rStyle w:val="Incipit"/>
          <w:lang w:val="pt-PT"/>
        </w:rPr>
        <w:t>O sancta mundi domina</w:t>
      </w:r>
      <w:r w:rsidR="00885488" w:rsidRPr="00B779A9">
        <w:rPr>
          <w:lang w:val="pt-PT"/>
        </w:rPr>
        <w:t xml:space="preserve">. VS </w:t>
      </w:r>
      <w:r w:rsidR="00382E22" w:rsidRPr="00736684">
        <w:rPr>
          <w:rStyle w:val="Incipit"/>
          <w:lang w:val="pt-PT"/>
        </w:rPr>
        <w:t>Adiuv</w:t>
      </w:r>
      <w:r w:rsidR="00885488" w:rsidRPr="00736684">
        <w:rPr>
          <w:rStyle w:val="Incipit"/>
          <w:lang w:val="pt-PT"/>
        </w:rPr>
        <w:t>abit eam</w:t>
      </w:r>
      <w:r w:rsidR="00885488" w:rsidRPr="00B779A9">
        <w:rPr>
          <w:lang w:val="pt-PT"/>
        </w:rPr>
        <w:t xml:space="preserve">. AB </w:t>
      </w:r>
      <w:r w:rsidR="00885488" w:rsidRPr="00736684">
        <w:rPr>
          <w:rStyle w:val="Incipit"/>
          <w:lang w:val="pt-PT"/>
        </w:rPr>
        <w:t>Nati</w:t>
      </w:r>
      <w:r w:rsidR="00D66EA2" w:rsidRPr="00736684">
        <w:rPr>
          <w:rStyle w:val="Incipit"/>
          <w:lang w:val="pt-PT"/>
        </w:rPr>
        <w:t>vita</w:t>
      </w:r>
      <w:r w:rsidR="00885488" w:rsidRPr="00736684">
        <w:rPr>
          <w:rStyle w:val="Incipit"/>
          <w:lang w:val="pt-PT"/>
        </w:rPr>
        <w:t>tem hodiernam perpetuae virginis</w:t>
      </w:r>
      <w:r w:rsidR="00885488" w:rsidRPr="00B779A9">
        <w:rPr>
          <w:lang w:val="pt-PT"/>
        </w:rPr>
        <w:t xml:space="preserve">. </w:t>
      </w:r>
      <w:r w:rsidR="00F53F67">
        <w:rPr>
          <w:lang w:val="pt-PT"/>
        </w:rPr>
        <w:t>Suffragium d</w:t>
      </w:r>
      <w:r w:rsidR="00FA2FE0" w:rsidRPr="00B779A9">
        <w:rPr>
          <w:lang w:val="pt-PT"/>
        </w:rPr>
        <w:t xml:space="preserve">e sancto Adriano </w:t>
      </w:r>
      <w:r w:rsidR="00F53F67">
        <w:rPr>
          <w:lang w:val="pt-PT"/>
        </w:rPr>
        <w:t>[</w:t>
      </w:r>
      <w:r w:rsidR="00885488" w:rsidRPr="00B779A9">
        <w:rPr>
          <w:lang w:val="pt-PT"/>
        </w:rPr>
        <w:t>AC</w:t>
      </w:r>
      <w:r w:rsidR="00F53F67">
        <w:rPr>
          <w:lang w:val="pt-PT"/>
        </w:rPr>
        <w:t>]</w:t>
      </w:r>
      <w:r w:rsidR="00885488" w:rsidRPr="00B779A9">
        <w:rPr>
          <w:lang w:val="pt-PT"/>
        </w:rPr>
        <w:t xml:space="preserve"> </w:t>
      </w:r>
      <w:r w:rsidR="00885488" w:rsidRPr="00736684">
        <w:rPr>
          <w:rStyle w:val="Incipit"/>
          <w:lang w:val="pt-PT"/>
        </w:rPr>
        <w:t xml:space="preserve">Hic </w:t>
      </w:r>
      <w:r w:rsidR="00C31823" w:rsidRPr="00736684">
        <w:rPr>
          <w:rStyle w:val="Incipit"/>
          <w:lang w:val="pt-PT"/>
        </w:rPr>
        <w:t>vir</w:t>
      </w:r>
      <w:r w:rsidR="00885488" w:rsidRPr="00736684">
        <w:rPr>
          <w:rStyle w:val="Incipit"/>
          <w:lang w:val="pt-PT"/>
        </w:rPr>
        <w:t xml:space="preserve"> despiciens mundum</w:t>
      </w:r>
      <w:r w:rsidR="00885488" w:rsidRPr="00B779A9">
        <w:rPr>
          <w:lang w:val="pt-PT"/>
        </w:rPr>
        <w:t xml:space="preserve">. </w:t>
      </w:r>
      <w:r w:rsidR="00FA2FE0" w:rsidRPr="005B472A">
        <w:rPr>
          <w:lang w:val="it-IT"/>
        </w:rPr>
        <w:t>De sancto Corbiniano confessore</w:t>
      </w:r>
      <w:r w:rsidR="00FA2FE0" w:rsidRPr="005B472A">
        <w:rPr>
          <w:caps/>
          <w:lang w:val="it-IT"/>
        </w:rPr>
        <w:t xml:space="preserve"> </w:t>
      </w:r>
      <w:r w:rsidR="00BA24A1" w:rsidRPr="005B472A">
        <w:rPr>
          <w:lang w:val="it-IT"/>
        </w:rPr>
        <w:t>[</w:t>
      </w:r>
      <w:r w:rsidR="00885488" w:rsidRPr="005B472A">
        <w:rPr>
          <w:lang w:val="it-IT"/>
        </w:rPr>
        <w:t>AC</w:t>
      </w:r>
      <w:r w:rsidR="00BA24A1" w:rsidRPr="005B472A">
        <w:rPr>
          <w:lang w:val="it-IT"/>
        </w:rPr>
        <w:t>]</w:t>
      </w:r>
      <w:r w:rsidR="00885488" w:rsidRPr="005B472A">
        <w:rPr>
          <w:lang w:val="it-IT"/>
        </w:rPr>
        <w:t xml:space="preserve"> </w:t>
      </w:r>
      <w:r w:rsidR="00885488" w:rsidRPr="005B472A">
        <w:rPr>
          <w:rStyle w:val="Incipit"/>
          <w:lang w:val="it-IT"/>
        </w:rPr>
        <w:t>Euge</w:t>
      </w:r>
      <w:r w:rsidR="005A362F" w:rsidRPr="005B472A">
        <w:rPr>
          <w:i/>
          <w:lang w:val="it-IT"/>
        </w:rPr>
        <w:t xml:space="preserve"> </w:t>
      </w:r>
      <w:r w:rsidR="00D66EA2" w:rsidRPr="005B472A">
        <w:rPr>
          <w:rStyle w:val="Incipit"/>
          <w:lang w:val="it-IT"/>
        </w:rPr>
        <w:t>serve</w:t>
      </w:r>
      <w:r w:rsidR="00885488" w:rsidRPr="005B472A">
        <w:rPr>
          <w:lang w:val="it-IT"/>
        </w:rPr>
        <w:t xml:space="preserve">. </w:t>
      </w:r>
      <w:r w:rsidR="00FA2FE0" w:rsidRPr="005B472A">
        <w:rPr>
          <w:lang w:val="it-IT"/>
        </w:rPr>
        <w:t xml:space="preserve">[BD] </w:t>
      </w:r>
      <w:r w:rsidR="005F6F99" w:rsidRPr="005B472A">
        <w:rPr>
          <w:rStyle w:val="Incipit"/>
          <w:lang w:val="it-IT"/>
        </w:rPr>
        <w:t>Benedicamus</w:t>
      </w:r>
      <w:r w:rsidR="00251ED7" w:rsidRPr="005B472A">
        <w:rPr>
          <w:lang w:val="it-IT"/>
        </w:rPr>
        <w:t>@</w:t>
      </w:r>
      <w:r w:rsidRPr="005B472A">
        <w:rPr>
          <w:lang w:val="it-IT"/>
        </w:rPr>
        <w:t>%D::</w:t>
      </w:r>
      <w:r w:rsidR="00F53080" w:rsidRPr="005B472A">
        <w:rPr>
          <w:lang w:val="it-IT"/>
        </w:rPr>
        <w:t>de</w:t>
      </w:r>
      <w:r w:rsidRPr="005B472A">
        <w:rPr>
          <w:lang w:val="it-IT"/>
        </w:rPr>
        <w:t>%</w:t>
      </w:r>
      <w:r w:rsidR="008A3932" w:rsidRPr="005B472A">
        <w:rPr>
          <w:lang w:val="it-IT"/>
        </w:rPr>
        <w:t>.</w:t>
      </w:r>
      <w:r w:rsidR="00F53080" w:rsidRPr="005B472A">
        <w:rPr>
          <w:lang w:val="it-IT"/>
        </w:rPr>
        <w:t xml:space="preserve"> </w:t>
      </w:r>
      <w:r w:rsidR="005E1283" w:rsidRPr="00B779A9">
        <w:rPr>
          <w:lang w:val="it-IT"/>
        </w:rPr>
        <w:t xml:space="preserve">[TP] </w:t>
      </w:r>
      <w:r w:rsidR="00885488" w:rsidRPr="00794880">
        <w:rPr>
          <w:rStyle w:val="Incipit"/>
          <w:lang w:val="it-IT"/>
        </w:rPr>
        <w:t>In</w:t>
      </w:r>
      <w:r w:rsidR="005A362F" w:rsidRPr="005A362F">
        <w:rPr>
          <w:i/>
          <w:lang w:val="it-IT"/>
        </w:rPr>
        <w:t xml:space="preserve"> </w:t>
      </w:r>
      <w:r w:rsidR="00885488" w:rsidRPr="00794880">
        <w:rPr>
          <w:rStyle w:val="Incipit"/>
          <w:lang w:val="it-IT"/>
        </w:rPr>
        <w:t>laude</w:t>
      </w:r>
      <w:r w:rsidR="005A362F" w:rsidRPr="005A362F">
        <w:rPr>
          <w:i/>
          <w:lang w:val="it-IT"/>
        </w:rPr>
        <w:t xml:space="preserve"> </w:t>
      </w:r>
      <w:r w:rsidR="00885488" w:rsidRPr="00794880">
        <w:rPr>
          <w:rStyle w:val="Incipit"/>
          <w:lang w:val="it-IT"/>
        </w:rPr>
        <w:t>Iesu</w:t>
      </w:r>
      <w:r w:rsidR="00885488" w:rsidRPr="00B779A9">
        <w:rPr>
          <w:lang w:val="it-IT"/>
        </w:rPr>
        <w:t>.</w:t>
      </w:r>
    </w:p>
    <w:p w:rsidR="00885488" w:rsidRPr="00B779A9" w:rsidRDefault="00137B88" w:rsidP="00415109">
      <w:pPr>
        <w:rPr>
          <w:lang w:val="it-IT"/>
        </w:rPr>
      </w:pPr>
      <w:r w:rsidRPr="00736684">
        <w:rPr>
          <w:rStyle w:val="Time1"/>
          <w:lang w:val="it-IT"/>
        </w:rPr>
        <w:t>Ad primam</w:t>
      </w:r>
      <w:r w:rsidR="00885488" w:rsidRPr="00B779A9">
        <w:rPr>
          <w:lang w:val="it-IT"/>
        </w:rPr>
        <w:t xml:space="preserve"> AN </w:t>
      </w:r>
      <w:r w:rsidR="00885488" w:rsidRPr="00736684">
        <w:rPr>
          <w:rStyle w:val="Incipit"/>
          <w:lang w:val="it-IT"/>
        </w:rPr>
        <w:t>Sancta dei genitrix</w:t>
      </w:r>
      <w:r w:rsidR="00885488" w:rsidRPr="00B779A9">
        <w:rPr>
          <w:lang w:val="it-IT"/>
        </w:rPr>
        <w:t>.</w:t>
      </w:r>
    </w:p>
    <w:p w:rsidR="00885488" w:rsidRDefault="00137B88" w:rsidP="00415109">
      <w:pPr>
        <w:rPr>
          <w:lang w:val="en-US"/>
        </w:rPr>
      </w:pPr>
      <w:r w:rsidRPr="00736684">
        <w:rPr>
          <w:rStyle w:val="Time1"/>
          <w:lang w:val="en-US"/>
        </w:rPr>
        <w:t>Ad tertiam</w:t>
      </w:r>
      <w:r w:rsidR="00885488">
        <w:rPr>
          <w:lang w:val="en-US"/>
        </w:rPr>
        <w:t xml:space="preserve"> AN </w:t>
      </w:r>
      <w:r w:rsidR="00885488" w:rsidRPr="00736684">
        <w:rPr>
          <w:rStyle w:val="Incipit"/>
          <w:lang w:val="en-US"/>
        </w:rPr>
        <w:t>Beatissimae virginis Mariae</w:t>
      </w:r>
      <w:r w:rsidR="00885488">
        <w:rPr>
          <w:lang w:val="en-US"/>
        </w:rPr>
        <w:t>.</w:t>
      </w:r>
    </w:p>
    <w:p w:rsidR="00885488" w:rsidRDefault="00137B88" w:rsidP="00415109">
      <w:pPr>
        <w:rPr>
          <w:lang w:val="en-US"/>
        </w:rPr>
      </w:pPr>
      <w:r w:rsidRPr="00736684">
        <w:rPr>
          <w:rStyle w:val="Time1"/>
          <w:lang w:val="it-IT"/>
        </w:rPr>
        <w:t>Ad processionem</w:t>
      </w:r>
      <w:r w:rsidR="00885488" w:rsidRPr="00B779A9">
        <w:rPr>
          <w:lang w:val="it-IT"/>
        </w:rPr>
        <w:t xml:space="preserve"> RP</w:t>
      </w:r>
      <w:r w:rsidR="00FA2FE0" w:rsidRPr="00B779A9">
        <w:rPr>
          <w:lang w:val="it-IT"/>
        </w:rPr>
        <w:t>P</w:t>
      </w:r>
      <w:r w:rsidR="00885488" w:rsidRPr="00B779A9">
        <w:rPr>
          <w:lang w:val="it-IT"/>
        </w:rPr>
        <w:t xml:space="preserve"> </w:t>
      </w:r>
      <w:r w:rsidR="00885488" w:rsidRPr="00794880">
        <w:rPr>
          <w:rStyle w:val="Incipit"/>
          <w:lang w:val="it-IT"/>
        </w:rPr>
        <w:t>Hodie</w:t>
      </w:r>
      <w:r w:rsidR="005A362F" w:rsidRPr="005A362F">
        <w:rPr>
          <w:i/>
          <w:lang w:val="it-IT"/>
        </w:rPr>
        <w:t xml:space="preserve"> </w:t>
      </w:r>
      <w:r w:rsidR="00885488" w:rsidRPr="00794880">
        <w:rPr>
          <w:rStyle w:val="Incipit"/>
          <w:lang w:val="it-IT"/>
        </w:rPr>
        <w:t>nata</w:t>
      </w:r>
      <w:r w:rsidR="005A362F" w:rsidRPr="005A362F">
        <w:rPr>
          <w:i/>
          <w:lang w:val="it-IT"/>
        </w:rPr>
        <w:t xml:space="preserve"> </w:t>
      </w:r>
      <w:r w:rsidR="00885488" w:rsidRPr="00794880">
        <w:rPr>
          <w:rStyle w:val="Incipit"/>
          <w:lang w:val="it-IT"/>
        </w:rPr>
        <w:t>est</w:t>
      </w:r>
      <w:r w:rsidR="00885488" w:rsidRPr="00B779A9">
        <w:rPr>
          <w:lang w:val="it-IT"/>
        </w:rPr>
        <w:t xml:space="preserve">. </w:t>
      </w:r>
      <w:r w:rsidR="00885488">
        <w:rPr>
          <w:lang w:val="en-US"/>
        </w:rPr>
        <w:t>Ad stationem RP</w:t>
      </w:r>
      <w:r w:rsidR="00FA2FE0">
        <w:rPr>
          <w:lang w:val="en-US"/>
        </w:rPr>
        <w:t>P</w:t>
      </w:r>
      <w:r w:rsidR="00885488">
        <w:rPr>
          <w:lang w:val="en-US"/>
        </w:rPr>
        <w:t xml:space="preserve"> </w:t>
      </w:r>
      <w:r w:rsidR="000F4FB4" w:rsidRPr="00794880">
        <w:rPr>
          <w:rStyle w:val="Incipit"/>
          <w:lang w:val="en-US"/>
        </w:rPr>
        <w:t>Salve</w:t>
      </w:r>
      <w:r w:rsidR="005A362F" w:rsidRPr="005A362F">
        <w:rPr>
          <w:i/>
          <w:lang w:val="en-US"/>
        </w:rPr>
        <w:t xml:space="preserve"> </w:t>
      </w:r>
      <w:r w:rsidR="00885488" w:rsidRPr="00794880">
        <w:rPr>
          <w:rStyle w:val="Incipit"/>
          <w:lang w:val="en-US"/>
        </w:rPr>
        <w:t>nobilis</w:t>
      </w:r>
      <w:r w:rsidR="00885488">
        <w:rPr>
          <w:lang w:val="en-US"/>
        </w:rPr>
        <w:t>.</w:t>
      </w:r>
    </w:p>
    <w:p w:rsidR="00885488" w:rsidRPr="00B779A9" w:rsidRDefault="00137B88" w:rsidP="00415109">
      <w:pPr>
        <w:rPr>
          <w:lang w:val="pt-PT"/>
        </w:rPr>
      </w:pPr>
      <w:r w:rsidRPr="00736684">
        <w:rPr>
          <w:rStyle w:val="Time1"/>
          <w:lang w:val="en-US"/>
        </w:rPr>
        <w:lastRenderedPageBreak/>
        <w:t>Ad summum officium</w:t>
      </w:r>
      <w:r w:rsidR="00885488">
        <w:rPr>
          <w:lang w:val="en-US"/>
        </w:rPr>
        <w:t xml:space="preserve"> IN </w:t>
      </w:r>
      <w:r w:rsidR="00885488" w:rsidRPr="00736684">
        <w:rPr>
          <w:rStyle w:val="Incipit"/>
          <w:lang w:val="en-US"/>
        </w:rPr>
        <w:t>Gaudeamus omnes</w:t>
      </w:r>
      <w:r w:rsidR="00DD1415">
        <w:rPr>
          <w:lang w:val="en-US"/>
        </w:rPr>
        <w:t>@42.</w:t>
      </w:r>
      <w:r w:rsidR="00885488">
        <w:rPr>
          <w:lang w:val="en-US"/>
        </w:rPr>
        <w:t xml:space="preserve"> </w:t>
      </w:r>
      <w:r w:rsidR="00E97EE0" w:rsidRPr="00B779A9">
        <w:rPr>
          <w:lang w:val="fr-FR"/>
        </w:rPr>
        <w:t xml:space="preserve">[KY] </w:t>
      </w:r>
      <w:r w:rsidR="00E97EE0" w:rsidRPr="00736684">
        <w:rPr>
          <w:rStyle w:val="Incipit"/>
          <w:lang w:val="fr-FR"/>
        </w:rPr>
        <w:t>Kyrie</w:t>
      </w:r>
      <w:r w:rsidR="00E97EE0" w:rsidRPr="00B779A9">
        <w:rPr>
          <w:lang w:val="fr-FR"/>
        </w:rPr>
        <w:t xml:space="preserve"> et [SA] </w:t>
      </w:r>
      <w:r w:rsidR="00E97EE0" w:rsidRPr="00736684">
        <w:rPr>
          <w:rStyle w:val="Incipit"/>
          <w:lang w:val="fr-FR"/>
        </w:rPr>
        <w:t>Sanctus</w:t>
      </w:r>
      <w:r w:rsidR="00E97EE0" w:rsidRPr="00B779A9">
        <w:rPr>
          <w:lang w:val="fr-FR"/>
        </w:rPr>
        <w:t xml:space="preserve"> </w:t>
      </w:r>
      <w:r w:rsidR="00885488" w:rsidRPr="00B779A9">
        <w:rPr>
          <w:lang w:val="fr-FR"/>
        </w:rPr>
        <w:t xml:space="preserve">de assumptione. </w:t>
      </w:r>
      <w:r w:rsidR="00885488" w:rsidRPr="003D0C23">
        <w:rPr>
          <w:lang w:val="it-IT"/>
        </w:rPr>
        <w:t xml:space="preserve">GR </w:t>
      </w:r>
      <w:r w:rsidR="00885488" w:rsidRPr="003D0C23">
        <w:rPr>
          <w:rStyle w:val="Incipit"/>
          <w:lang w:val="it-IT"/>
        </w:rPr>
        <w:t>Audi filia</w:t>
      </w:r>
      <w:r w:rsidR="00885488" w:rsidRPr="003D0C23">
        <w:rPr>
          <w:lang w:val="it-IT"/>
        </w:rPr>
        <w:t>. AL</w:t>
      </w:r>
      <w:r w:rsidR="00E97EE0" w:rsidRPr="003D0C23">
        <w:rPr>
          <w:lang w:val="it-IT"/>
        </w:rPr>
        <w:t>V</w:t>
      </w:r>
      <w:r w:rsidR="00885488" w:rsidRPr="003D0C23">
        <w:rPr>
          <w:lang w:val="it-IT"/>
        </w:rPr>
        <w:t xml:space="preserve"> </w:t>
      </w:r>
      <w:r w:rsidR="00885488" w:rsidRPr="003D0C23">
        <w:rPr>
          <w:rStyle w:val="Incipit"/>
          <w:lang w:val="it-IT"/>
        </w:rPr>
        <w:t>Nati</w:t>
      </w:r>
      <w:r w:rsidR="00D66EA2" w:rsidRPr="003D0C23">
        <w:rPr>
          <w:rStyle w:val="Incipit"/>
          <w:lang w:val="it-IT"/>
        </w:rPr>
        <w:t>vita</w:t>
      </w:r>
      <w:r w:rsidR="00885488" w:rsidRPr="003D0C23">
        <w:rPr>
          <w:rStyle w:val="Incipit"/>
          <w:lang w:val="it-IT"/>
        </w:rPr>
        <w:t xml:space="preserve">s gloriosae </w:t>
      </w:r>
      <w:r w:rsidR="00C31823" w:rsidRPr="003D0C23">
        <w:rPr>
          <w:rStyle w:val="Incipit"/>
          <w:lang w:val="it-IT"/>
        </w:rPr>
        <w:t>vir</w:t>
      </w:r>
      <w:r w:rsidR="00885488" w:rsidRPr="003D0C23">
        <w:rPr>
          <w:rStyle w:val="Incipit"/>
          <w:lang w:val="it-IT"/>
        </w:rPr>
        <w:t>ginis</w:t>
      </w:r>
      <w:r w:rsidR="00DD1415" w:rsidRPr="003D0C23">
        <w:rPr>
          <w:lang w:val="it-IT"/>
        </w:rPr>
        <w:t>@190.</w:t>
      </w:r>
      <w:r w:rsidR="00885488" w:rsidRPr="003D0C23">
        <w:rPr>
          <w:lang w:val="it-IT"/>
        </w:rPr>
        <w:t xml:space="preserve"> SE </w:t>
      </w:r>
      <w:r w:rsidR="00AB7195" w:rsidRPr="003D0C23">
        <w:rPr>
          <w:rStyle w:val="Incipit"/>
          <w:lang w:val="it-IT"/>
        </w:rPr>
        <w:t>Stirp</w:t>
      </w:r>
      <w:r w:rsidR="00885488" w:rsidRPr="003D0C23">
        <w:rPr>
          <w:rStyle w:val="Incipit"/>
          <w:lang w:val="it-IT"/>
        </w:rPr>
        <w:t>e Maria</w:t>
      </w:r>
      <w:r w:rsidR="00DD1415" w:rsidRPr="003D0C23">
        <w:rPr>
          <w:lang w:val="it-IT"/>
        </w:rPr>
        <w:t>@326.</w:t>
      </w:r>
      <w:r w:rsidR="00885488" w:rsidRPr="003D0C23">
        <w:rPr>
          <w:lang w:val="it-IT"/>
        </w:rPr>
        <w:t xml:space="preserve"> OF </w:t>
      </w:r>
      <w:r w:rsidR="00885488" w:rsidRPr="003D0C23">
        <w:rPr>
          <w:rStyle w:val="Incipit"/>
          <w:lang w:val="it-IT"/>
        </w:rPr>
        <w:t>Filiae regum</w:t>
      </w:r>
      <w:r w:rsidR="00DD1415" w:rsidRPr="003D0C23">
        <w:rPr>
          <w:lang w:val="it-IT"/>
        </w:rPr>
        <w:t>@32.</w:t>
      </w:r>
      <w:r w:rsidR="00885488" w:rsidRPr="003D0C23">
        <w:rPr>
          <w:lang w:val="it-IT"/>
        </w:rPr>
        <w:t xml:space="preserve"> </w:t>
      </w:r>
      <w:r w:rsidR="00885488" w:rsidRPr="00B779A9">
        <w:rPr>
          <w:lang w:val="pt-PT"/>
        </w:rPr>
        <w:t xml:space="preserve">CO </w:t>
      </w:r>
      <w:r w:rsidR="00885488" w:rsidRPr="00736684">
        <w:rPr>
          <w:rStyle w:val="Incipit"/>
          <w:lang w:val="pt-PT"/>
        </w:rPr>
        <w:t>Diffusa</w:t>
      </w:r>
      <w:r w:rsidR="00DD1415">
        <w:rPr>
          <w:lang w:val="pt-PT"/>
        </w:rPr>
        <w:t>@</w:t>
      </w:r>
      <w:r w:rsidR="00DD1415" w:rsidRPr="00B779A9">
        <w:rPr>
          <w:lang w:val="pt-PT"/>
        </w:rPr>
        <w:t>3.</w:t>
      </w:r>
    </w:p>
    <w:p w:rsidR="00885488" w:rsidRPr="00B779A9" w:rsidRDefault="00137B88" w:rsidP="00415109">
      <w:pPr>
        <w:rPr>
          <w:lang w:val="pt-PT"/>
        </w:rPr>
      </w:pPr>
      <w:r w:rsidRPr="00736684">
        <w:rPr>
          <w:rStyle w:val="Time1"/>
          <w:lang w:val="pt-PT"/>
        </w:rPr>
        <w:t>Ad sextam</w:t>
      </w:r>
      <w:r w:rsidR="00885488" w:rsidRPr="00B779A9">
        <w:rPr>
          <w:lang w:val="pt-PT"/>
        </w:rPr>
        <w:t xml:space="preserve"> AN </w:t>
      </w:r>
      <w:r w:rsidR="00885488" w:rsidRPr="00736684">
        <w:rPr>
          <w:rStyle w:val="Incipit"/>
          <w:lang w:val="pt-PT"/>
        </w:rPr>
        <w:t>Nati</w:t>
      </w:r>
      <w:r w:rsidR="00D66EA2" w:rsidRPr="00736684">
        <w:rPr>
          <w:rStyle w:val="Incipit"/>
          <w:lang w:val="pt-PT"/>
        </w:rPr>
        <w:t>vita</w:t>
      </w:r>
      <w:r w:rsidR="00885488" w:rsidRPr="00736684">
        <w:rPr>
          <w:rStyle w:val="Incipit"/>
          <w:lang w:val="pt-PT"/>
        </w:rPr>
        <w:t>s tua dei genitrix</w:t>
      </w:r>
      <w:r w:rsidR="00885488" w:rsidRPr="00B779A9">
        <w:rPr>
          <w:lang w:val="pt-PT"/>
        </w:rPr>
        <w:t>.</w:t>
      </w:r>
    </w:p>
    <w:p w:rsidR="00F53F67" w:rsidRDefault="00137B88" w:rsidP="00415109">
      <w:pPr>
        <w:rPr>
          <w:lang w:val="pt-PT"/>
        </w:rPr>
      </w:pPr>
      <w:r w:rsidRPr="00736684">
        <w:rPr>
          <w:rStyle w:val="Time1"/>
          <w:lang w:val="pt-PT"/>
        </w:rPr>
        <w:t>Ad nonam</w:t>
      </w:r>
      <w:r w:rsidR="00885488" w:rsidRPr="00B779A9">
        <w:rPr>
          <w:lang w:val="pt-PT"/>
        </w:rPr>
        <w:t xml:space="preserve"> AN </w:t>
      </w:r>
      <w:r w:rsidR="00885488" w:rsidRPr="00736684">
        <w:rPr>
          <w:rStyle w:val="Incipit"/>
          <w:lang w:val="pt-PT"/>
        </w:rPr>
        <w:t>Hodie nata est beata virgo Maria</w:t>
      </w:r>
      <w:r w:rsidR="00885488" w:rsidRPr="00B779A9">
        <w:rPr>
          <w:lang w:val="pt-PT"/>
        </w:rPr>
        <w:t>.</w:t>
      </w:r>
      <w:r w:rsidR="00E97EE0" w:rsidRPr="00B779A9">
        <w:rPr>
          <w:lang w:val="pt-PT"/>
        </w:rPr>
        <w:t xml:space="preserve"> </w:t>
      </w:r>
    </w:p>
    <w:p w:rsidR="00885488" w:rsidRPr="00B779A9" w:rsidRDefault="00E97EE0" w:rsidP="00415109">
      <w:pPr>
        <w:rPr>
          <w:lang w:val="pt-PT"/>
        </w:rPr>
      </w:pPr>
      <w:r w:rsidRPr="00B779A9">
        <w:rPr>
          <w:lang w:val="pt-PT"/>
        </w:rPr>
        <w:t>(45v)</w:t>
      </w:r>
      <w:r w:rsidR="00F53F67">
        <w:rPr>
          <w:lang w:val="pt-PT"/>
        </w:rPr>
        <w:t xml:space="preserve"> </w:t>
      </w:r>
      <w:r w:rsidR="00137B88" w:rsidRPr="00736684">
        <w:rPr>
          <w:rStyle w:val="Time1"/>
          <w:lang w:val="pt-PT"/>
        </w:rPr>
        <w:t>Ad secundas vesperas</w:t>
      </w:r>
      <w:r w:rsidR="00885488" w:rsidRPr="00B779A9">
        <w:rPr>
          <w:lang w:val="pt-PT"/>
        </w:rPr>
        <w:t xml:space="preserve"> AN </w:t>
      </w:r>
      <w:r w:rsidR="00885488" w:rsidRPr="00736684">
        <w:rPr>
          <w:rStyle w:val="Incipit"/>
          <w:lang w:val="pt-PT"/>
        </w:rPr>
        <w:t>Nati</w:t>
      </w:r>
      <w:r w:rsidR="00D66EA2" w:rsidRPr="00736684">
        <w:rPr>
          <w:rStyle w:val="Incipit"/>
          <w:lang w:val="pt-PT"/>
        </w:rPr>
        <w:t>vita</w:t>
      </w:r>
      <w:r w:rsidR="00885488" w:rsidRPr="00736684">
        <w:rPr>
          <w:rStyle w:val="Incipit"/>
          <w:lang w:val="pt-PT"/>
        </w:rPr>
        <w:t xml:space="preserve">s gloriosae </w:t>
      </w:r>
      <w:r w:rsidR="00C31823" w:rsidRPr="00736684">
        <w:rPr>
          <w:rStyle w:val="Incipit"/>
          <w:lang w:val="pt-PT"/>
        </w:rPr>
        <w:t>vir</w:t>
      </w:r>
      <w:r w:rsidR="00885488" w:rsidRPr="00736684">
        <w:rPr>
          <w:rStyle w:val="Incipit"/>
          <w:lang w:val="pt-PT"/>
        </w:rPr>
        <w:t>ginis Mariae</w:t>
      </w:r>
      <w:r w:rsidR="00885488" w:rsidRPr="00B779A9">
        <w:rPr>
          <w:lang w:val="pt-PT"/>
        </w:rPr>
        <w:t xml:space="preserve"> cum reliquis. PS </w:t>
      </w:r>
      <w:r w:rsidR="00885488" w:rsidRPr="00736684">
        <w:rPr>
          <w:rStyle w:val="Incipit"/>
          <w:lang w:val="pt-PT"/>
        </w:rPr>
        <w:t>Dixit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Laudate pueri</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Laetatus sum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Nisi dominus aedificaverit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 xml:space="preserve">Lauda </w:t>
      </w:r>
      <w:r w:rsidR="00567E70" w:rsidRPr="00736684">
        <w:rPr>
          <w:rStyle w:val="Incipit"/>
          <w:lang w:val="pt-PT"/>
        </w:rPr>
        <w:t>Hierusalem</w:t>
      </w:r>
      <w:r w:rsidR="00885488" w:rsidRPr="00B779A9">
        <w:rPr>
          <w:lang w:val="pt-PT"/>
        </w:rPr>
        <w:t xml:space="preserve">. RP </w:t>
      </w:r>
      <w:r w:rsidR="00885488" w:rsidRPr="00736684">
        <w:rPr>
          <w:rStyle w:val="Incipit"/>
          <w:lang w:val="pt-PT"/>
        </w:rPr>
        <w:t xml:space="preserve">Solem </w:t>
      </w:r>
      <w:r w:rsidR="00E56159" w:rsidRPr="00736684">
        <w:rPr>
          <w:rStyle w:val="Incipit"/>
          <w:lang w:val="pt-PT"/>
        </w:rPr>
        <w:t>iustiti</w:t>
      </w:r>
      <w:r w:rsidR="00885488" w:rsidRPr="00736684">
        <w:rPr>
          <w:rStyle w:val="Incipit"/>
          <w:lang w:val="pt-PT"/>
        </w:rPr>
        <w:t>ae</w:t>
      </w:r>
      <w:r w:rsidR="00885488" w:rsidRPr="00B779A9">
        <w:rPr>
          <w:lang w:val="pt-PT"/>
        </w:rPr>
        <w:t xml:space="preserve">. HY </w:t>
      </w:r>
      <w:r w:rsidR="00885488" w:rsidRPr="00736684">
        <w:rPr>
          <w:rStyle w:val="Incipit"/>
          <w:lang w:val="pt-PT"/>
        </w:rPr>
        <w:t>O sancta mundi domina</w:t>
      </w:r>
      <w:r w:rsidR="00885488" w:rsidRPr="00B779A9">
        <w:rPr>
          <w:lang w:val="pt-PT"/>
        </w:rPr>
        <w:t xml:space="preserve">. VS </w:t>
      </w:r>
      <w:r w:rsidR="00885488" w:rsidRPr="00736684">
        <w:rPr>
          <w:rStyle w:val="Incipit"/>
          <w:lang w:val="pt-PT"/>
        </w:rPr>
        <w:t>Ave Maria</w:t>
      </w:r>
      <w:r w:rsidR="00885488" w:rsidRPr="00B779A9">
        <w:rPr>
          <w:lang w:val="pt-PT"/>
        </w:rPr>
        <w:t xml:space="preserve">. AM </w:t>
      </w:r>
      <w:r w:rsidR="00885488" w:rsidRPr="00736684">
        <w:rPr>
          <w:rStyle w:val="Incipit"/>
          <w:lang w:val="pt-PT"/>
        </w:rPr>
        <w:t>Quando nata est</w:t>
      </w:r>
      <w:r w:rsidR="00885488" w:rsidRPr="00B779A9">
        <w:rPr>
          <w:lang w:val="pt-PT"/>
        </w:rPr>
        <w:t xml:space="preserve">. </w:t>
      </w:r>
      <w:r w:rsidR="008274A3">
        <w:rPr>
          <w:lang w:val="pt-PT"/>
        </w:rPr>
        <w:t>Suffragium d</w:t>
      </w:r>
      <w:r w:rsidRPr="00B779A9">
        <w:rPr>
          <w:lang w:val="pt-PT"/>
        </w:rPr>
        <w:t xml:space="preserve">e sancto Gorgonio martyre </w:t>
      </w:r>
      <w:r w:rsidR="008274A3">
        <w:rPr>
          <w:lang w:val="pt-PT"/>
        </w:rPr>
        <w:t>[</w:t>
      </w:r>
      <w:r w:rsidR="00885488" w:rsidRPr="00B779A9">
        <w:rPr>
          <w:lang w:val="pt-PT"/>
        </w:rPr>
        <w:t>AC</w:t>
      </w:r>
      <w:r w:rsidR="008274A3">
        <w:rPr>
          <w:lang w:val="pt-PT"/>
        </w:rPr>
        <w:t>]</w:t>
      </w:r>
      <w:r w:rsidR="00885488" w:rsidRPr="00B779A9">
        <w:rPr>
          <w:lang w:val="pt-PT"/>
        </w:rPr>
        <w:t xml:space="preserve"> </w:t>
      </w:r>
      <w:r w:rsidR="00885488" w:rsidRPr="00736684">
        <w:rPr>
          <w:rStyle w:val="Incipit"/>
          <w:lang w:val="pt-PT"/>
        </w:rPr>
        <w:t xml:space="preserve">Beatus </w:t>
      </w:r>
      <w:r w:rsidR="00C31823" w:rsidRPr="00736684">
        <w:rPr>
          <w:rStyle w:val="Incipit"/>
          <w:lang w:val="pt-PT"/>
        </w:rPr>
        <w:t>vir</w:t>
      </w:r>
      <w:r w:rsidR="00885488" w:rsidRPr="00736684">
        <w:rPr>
          <w:rStyle w:val="Incipit"/>
          <w:lang w:val="pt-PT"/>
        </w:rPr>
        <w:t xml:space="preserve"> qui suffert</w:t>
      </w:r>
      <w:r w:rsidR="00885488" w:rsidRPr="00B779A9">
        <w:rPr>
          <w:lang w:val="pt-PT"/>
        </w:rPr>
        <w:t xml:space="preserve">. </w:t>
      </w:r>
      <w:r w:rsidRPr="00B779A9">
        <w:rPr>
          <w:lang w:val="pt-PT"/>
        </w:rPr>
        <w:t xml:space="preserve">[BD] </w:t>
      </w:r>
      <w:r w:rsidR="005F6F99" w:rsidRPr="00736684">
        <w:rPr>
          <w:rStyle w:val="Incipit"/>
          <w:lang w:val="pt-PT"/>
        </w:rPr>
        <w:t>Benedicamus</w:t>
      </w:r>
      <w:r w:rsidR="005E1283" w:rsidRPr="00B779A9">
        <w:rPr>
          <w:lang w:val="pt-PT"/>
        </w:rPr>
        <w:t>. [TP]</w:t>
      </w:r>
      <w:r w:rsidR="00885488" w:rsidRPr="00B779A9">
        <w:rPr>
          <w:lang w:val="pt-PT"/>
        </w:rPr>
        <w:t xml:space="preserve"> </w:t>
      </w:r>
      <w:r w:rsidR="00885488" w:rsidRPr="00736684">
        <w:rPr>
          <w:rStyle w:val="Incipit"/>
          <w:lang w:val="pt-PT"/>
        </w:rPr>
        <w:t>In laude Iesu</w:t>
      </w:r>
      <w:r w:rsidR="00885488" w:rsidRPr="00B779A9">
        <w:rPr>
          <w:lang w:val="pt-PT"/>
        </w:rPr>
        <w:t>.</w:t>
      </w:r>
    </w:p>
    <w:p w:rsidR="008274A3" w:rsidRDefault="00137B88" w:rsidP="00415109">
      <w:pPr>
        <w:rPr>
          <w:lang w:val="pt-PT"/>
        </w:rPr>
      </w:pPr>
      <w:r w:rsidRPr="00736684">
        <w:rPr>
          <w:rStyle w:val="Time1"/>
          <w:lang w:val="pt-PT"/>
        </w:rPr>
        <w:t>Ad completorium</w:t>
      </w:r>
      <w:r w:rsidR="00885488" w:rsidRPr="00B779A9">
        <w:rPr>
          <w:lang w:val="pt-PT"/>
        </w:rPr>
        <w:t xml:space="preserve"> AD </w:t>
      </w:r>
      <w:r w:rsidR="00885488" w:rsidRPr="00794880">
        <w:rPr>
          <w:rStyle w:val="Incipit"/>
          <w:lang w:val="pt-PT"/>
        </w:rPr>
        <w:t>Glorificamus</w:t>
      </w:r>
      <w:r w:rsidR="005A362F" w:rsidRPr="005A362F">
        <w:rPr>
          <w:i/>
          <w:lang w:val="pt-PT"/>
        </w:rPr>
        <w:t xml:space="preserve"> </w:t>
      </w:r>
      <w:r w:rsidR="00885488" w:rsidRPr="00794880">
        <w:rPr>
          <w:rStyle w:val="Incipit"/>
          <w:lang w:val="pt-PT"/>
        </w:rPr>
        <w:t>te</w:t>
      </w:r>
      <w:r w:rsidR="00885488" w:rsidRPr="00B779A9">
        <w:rPr>
          <w:lang w:val="pt-PT"/>
        </w:rPr>
        <w:t xml:space="preserve">. Reliqua ut supra. </w:t>
      </w:r>
    </w:p>
    <w:p w:rsidR="00885488" w:rsidRPr="00B779A9" w:rsidRDefault="00885488" w:rsidP="00415109">
      <w:pPr>
        <w:rPr>
          <w:lang w:val="pt-PT"/>
        </w:rPr>
      </w:pPr>
      <w:r w:rsidRPr="00B779A9">
        <w:rPr>
          <w:lang w:val="pt-PT"/>
        </w:rPr>
        <w:t>De hac festi</w:t>
      </w:r>
      <w:r w:rsidR="00D66EA2" w:rsidRPr="00B779A9">
        <w:rPr>
          <w:lang w:val="pt-PT"/>
        </w:rPr>
        <w:t>vita</w:t>
      </w:r>
      <w:r w:rsidRPr="00B779A9">
        <w:rPr>
          <w:lang w:val="pt-PT"/>
        </w:rPr>
        <w:t xml:space="preserve">te canimus per </w:t>
      </w:r>
      <w:r w:rsidR="00BA4CFB" w:rsidRPr="00B779A9">
        <w:rPr>
          <w:lang w:val="pt-PT"/>
        </w:rPr>
        <w:t>octava</w:t>
      </w:r>
      <w:r w:rsidRPr="00B779A9">
        <w:rPr>
          <w:lang w:val="pt-PT"/>
        </w:rPr>
        <w:t>m.</w:t>
      </w:r>
    </w:p>
    <w:p w:rsidR="00885488" w:rsidRPr="00736684" w:rsidRDefault="00885488" w:rsidP="00415109">
      <w:pPr>
        <w:pStyle w:val="berschrift1"/>
        <w:rPr>
          <w:lang w:val="pt-PT"/>
        </w:rPr>
      </w:pPr>
      <w:r w:rsidRPr="00736684">
        <w:rPr>
          <w:lang w:val="pt-PT"/>
        </w:rPr>
        <w:t>DOMINICA DUODECIMA POST TRINITATIS</w:t>
      </w:r>
    </w:p>
    <w:p w:rsidR="00885488" w:rsidRDefault="00137B88" w:rsidP="00415109">
      <w:pPr>
        <w:rPr>
          <w:lang w:val="en-US"/>
        </w:rPr>
      </w:pPr>
      <w:r w:rsidRPr="00736684">
        <w:rPr>
          <w:rStyle w:val="Time1"/>
          <w:lang w:val="pt-PT"/>
        </w:rPr>
        <w:t>Ad vesperas</w:t>
      </w:r>
      <w:r w:rsidR="00885488" w:rsidRPr="00B779A9">
        <w:rPr>
          <w:lang w:val="pt-PT"/>
        </w:rPr>
        <w:t xml:space="preserve"> RP </w:t>
      </w:r>
      <w:r w:rsidR="00885488" w:rsidRPr="00736684">
        <w:rPr>
          <w:rStyle w:val="Incipit"/>
          <w:lang w:val="pt-PT"/>
        </w:rPr>
        <w:t>Memento mei deus</w:t>
      </w:r>
      <w:r w:rsidR="00885488" w:rsidRPr="00B779A9">
        <w:rPr>
          <w:lang w:val="pt-PT"/>
        </w:rPr>
        <w:t xml:space="preserve">. </w:t>
      </w:r>
      <w:r w:rsidR="00885488">
        <w:rPr>
          <w:lang w:val="en-US"/>
        </w:rPr>
        <w:t xml:space="preserve">AM </w:t>
      </w:r>
      <w:r w:rsidR="00885488" w:rsidRPr="00736684">
        <w:rPr>
          <w:rStyle w:val="Incipit"/>
          <w:lang w:val="en-US"/>
        </w:rPr>
        <w:t>In omnibus his non peccavit Iob</w:t>
      </w:r>
      <w:r w:rsidR="00885488">
        <w:rPr>
          <w:lang w:val="en-US"/>
        </w:rPr>
        <w:t>.</w:t>
      </w:r>
    </w:p>
    <w:p w:rsidR="008274A3" w:rsidRDefault="00137B88" w:rsidP="00415109">
      <w:pPr>
        <w:rPr>
          <w:lang w:val="en-US"/>
        </w:rPr>
      </w:pPr>
      <w:r w:rsidRPr="00736684">
        <w:rPr>
          <w:rStyle w:val="Time1"/>
          <w:lang w:val="en-US"/>
        </w:rPr>
        <w:t>Ad matutinum</w:t>
      </w:r>
      <w:r w:rsidR="00885488">
        <w:rPr>
          <w:lang w:val="en-US"/>
        </w:rPr>
        <w:t xml:space="preserve"> RP </w:t>
      </w:r>
      <w:r w:rsidR="00885488" w:rsidRPr="00736684">
        <w:rPr>
          <w:rStyle w:val="Incipit"/>
          <w:lang w:val="en-US"/>
        </w:rPr>
        <w:t>Si bona suscepimus</w:t>
      </w:r>
      <w:r w:rsidR="00885488">
        <w:rPr>
          <w:lang w:val="en-US"/>
        </w:rPr>
        <w:t xml:space="preserve"> cum reliquis. EV </w:t>
      </w:r>
      <w:r w:rsidR="00885488" w:rsidRPr="00736684">
        <w:rPr>
          <w:rStyle w:val="Incipit"/>
          <w:lang w:val="en-US"/>
        </w:rPr>
        <w:t>Exiens Iesus de finibus Tyri venit per S</w:t>
      </w:r>
      <w:r w:rsidR="008274A3" w:rsidRPr="00736684">
        <w:rPr>
          <w:rStyle w:val="Incipit"/>
          <w:lang w:val="en-US"/>
        </w:rPr>
        <w:t>i</w:t>
      </w:r>
      <w:r w:rsidR="00885488" w:rsidRPr="00736684">
        <w:rPr>
          <w:rStyle w:val="Incipit"/>
          <w:lang w:val="en-US"/>
        </w:rPr>
        <w:t>donem</w:t>
      </w:r>
      <w:r w:rsidR="00885488">
        <w:rPr>
          <w:lang w:val="en-US"/>
        </w:rPr>
        <w:t xml:space="preserve">. </w:t>
      </w:r>
    </w:p>
    <w:p w:rsidR="00885488" w:rsidRDefault="008274A3" w:rsidP="00415109">
      <w:pPr>
        <w:rPr>
          <w:lang w:val="en-US"/>
        </w:rPr>
      </w:pPr>
      <w:r w:rsidRPr="00736684">
        <w:rPr>
          <w:rStyle w:val="Time1"/>
          <w:lang w:val="en-US"/>
        </w:rPr>
        <w:t>[Ad laudes]</w:t>
      </w:r>
      <w:r>
        <w:rPr>
          <w:lang w:val="en-US"/>
        </w:rPr>
        <w:t xml:space="preserve"> </w:t>
      </w:r>
      <w:r w:rsidR="00885488">
        <w:rPr>
          <w:lang w:val="en-US"/>
        </w:rPr>
        <w:t xml:space="preserve">AB </w:t>
      </w:r>
      <w:r w:rsidR="00885488" w:rsidRPr="00736684">
        <w:rPr>
          <w:rStyle w:val="Incipit"/>
          <w:lang w:val="en-US"/>
        </w:rPr>
        <w:t>Dum transiret dominus per medios</w:t>
      </w:r>
      <w:r w:rsidR="00885488">
        <w:rPr>
          <w:lang w:val="en-US"/>
        </w:rPr>
        <w:t>.</w:t>
      </w:r>
    </w:p>
    <w:p w:rsidR="00E97EE0" w:rsidRPr="00736684" w:rsidRDefault="00137B88" w:rsidP="00415109">
      <w:r w:rsidRPr="001C259A">
        <w:rPr>
          <w:rStyle w:val="Time1"/>
        </w:rPr>
        <w:t>Ad</w:t>
      </w:r>
      <w:r>
        <w:rPr>
          <w:rStyle w:val="Time1"/>
        </w:rPr>
        <w:t xml:space="preserve"> missam</w:t>
      </w:r>
      <w:r w:rsidR="00E03E9F" w:rsidRPr="00736684">
        <w:t xml:space="preserve"> introitus</w:t>
      </w:r>
      <w:r w:rsidR="008274A3" w:rsidRPr="00736684">
        <w:t xml:space="preserve"> </w:t>
      </w:r>
      <w:r w:rsidR="00380729" w:rsidRPr="00736684">
        <w:t>|I::es folgen ca. 5 leere Zeilen|</w:t>
      </w:r>
    </w:p>
    <w:p w:rsidR="00885488" w:rsidRPr="00736684" w:rsidRDefault="008274A3" w:rsidP="00415109">
      <w:pPr>
        <w:pStyle w:val="berschrift1"/>
        <w:rPr>
          <w:lang w:val="pt-PT"/>
        </w:rPr>
      </w:pPr>
      <w:r w:rsidRPr="00736684">
        <w:rPr>
          <w:lang w:val="pt-PT"/>
        </w:rPr>
        <w:t xml:space="preserve">(46r) </w:t>
      </w:r>
      <w:r w:rsidR="00BA24A1" w:rsidRPr="00736684">
        <w:rPr>
          <w:lang w:val="pt-PT"/>
        </w:rPr>
        <w:t>[</w:t>
      </w:r>
      <w:r w:rsidR="00885488" w:rsidRPr="00736684">
        <w:rPr>
          <w:lang w:val="pt-PT"/>
        </w:rPr>
        <w:t>INFRA OCTAVAM NATIVITATIS BEATAE MARIAE</w:t>
      </w:r>
      <w:r w:rsidR="00BA24A1" w:rsidRPr="00736684">
        <w:rPr>
          <w:lang w:val="pt-PT"/>
        </w:rPr>
        <w:t>]</w:t>
      </w:r>
    </w:p>
    <w:p w:rsidR="00885488" w:rsidRPr="00B779A9" w:rsidRDefault="00137B88" w:rsidP="00415109">
      <w:pPr>
        <w:rPr>
          <w:lang w:val="it-IT"/>
        </w:rPr>
      </w:pPr>
      <w:r w:rsidRPr="00736684">
        <w:rPr>
          <w:rStyle w:val="Time1"/>
          <w:lang w:val="pt-PT"/>
        </w:rPr>
        <w:t>Ad matutinum</w:t>
      </w:r>
      <w:r w:rsidR="00885488" w:rsidRPr="00B779A9">
        <w:rPr>
          <w:lang w:val="pt-PT"/>
        </w:rPr>
        <w:t xml:space="preserve"> I</w:t>
      </w:r>
      <w:r w:rsidR="00E97EE0" w:rsidRPr="00B779A9">
        <w:rPr>
          <w:lang w:val="pt-PT"/>
        </w:rPr>
        <w:t>N</w:t>
      </w:r>
      <w:r w:rsidR="00885488" w:rsidRPr="00B779A9">
        <w:rPr>
          <w:lang w:val="pt-PT"/>
        </w:rPr>
        <w:t xml:space="preserve">V </w:t>
      </w:r>
      <w:r w:rsidR="00885488" w:rsidRPr="00736684">
        <w:rPr>
          <w:rStyle w:val="Incipit"/>
          <w:lang w:val="pt-PT"/>
        </w:rPr>
        <w:t>Ave Maria gratia</w:t>
      </w:r>
      <w:r w:rsidR="00885488" w:rsidRPr="00B779A9">
        <w:rPr>
          <w:lang w:val="pt-PT"/>
        </w:rPr>
        <w:t xml:space="preserve">. </w:t>
      </w:r>
      <w:r w:rsidR="00885488" w:rsidRPr="00B779A9">
        <w:rPr>
          <w:lang w:val="it-IT"/>
        </w:rPr>
        <w:t xml:space="preserve">HY </w:t>
      </w:r>
      <w:r w:rsidR="00885488" w:rsidRPr="00736684">
        <w:rPr>
          <w:rStyle w:val="Incipit"/>
          <w:lang w:val="it-IT"/>
        </w:rPr>
        <w:t>Ave maris</w:t>
      </w:r>
      <w:r w:rsidR="00885488" w:rsidRPr="00B779A9">
        <w:rPr>
          <w:lang w:val="it-IT"/>
        </w:rPr>
        <w:t xml:space="preserve">. </w:t>
      </w:r>
    </w:p>
    <w:p w:rsidR="00885488" w:rsidRPr="00B779A9" w:rsidRDefault="00BA24A1" w:rsidP="00415109">
      <w:pPr>
        <w:rPr>
          <w:lang w:val="pt-PT"/>
        </w:rPr>
      </w:pPr>
      <w:r w:rsidRPr="00736684">
        <w:rPr>
          <w:rStyle w:val="Time2"/>
          <w:lang w:val="it-IT"/>
        </w:rPr>
        <w:t>[</w:t>
      </w:r>
      <w:r w:rsidR="00137B88" w:rsidRPr="00736684">
        <w:rPr>
          <w:rStyle w:val="Time2"/>
          <w:lang w:val="it-IT"/>
        </w:rPr>
        <w:t>In primo nocturno</w:t>
      </w:r>
      <w:r w:rsidRPr="00736684">
        <w:rPr>
          <w:rStyle w:val="Time2"/>
          <w:lang w:val="it-IT"/>
        </w:rPr>
        <w:t>]</w:t>
      </w:r>
      <w:r w:rsidR="00885488" w:rsidRPr="00B779A9">
        <w:rPr>
          <w:lang w:val="it-IT"/>
        </w:rPr>
        <w:t xml:space="preserve"> Antiphonae et psalmi ut in die. VS </w:t>
      </w:r>
      <w:r w:rsidR="00885488" w:rsidRPr="00736684">
        <w:rPr>
          <w:rStyle w:val="Incipit"/>
          <w:lang w:val="it-IT"/>
        </w:rPr>
        <w:t>Specie tua</w:t>
      </w:r>
      <w:r w:rsidR="00885488" w:rsidRPr="00B779A9">
        <w:rPr>
          <w:lang w:val="it-IT"/>
        </w:rPr>
        <w:t>. L</w:t>
      </w:r>
      <w:r w:rsidR="00E97EE0" w:rsidRPr="00B779A9">
        <w:rPr>
          <w:lang w:val="it-IT"/>
        </w:rPr>
        <w:t>S</w:t>
      </w:r>
      <w:r w:rsidR="00885488" w:rsidRPr="00B779A9">
        <w:rPr>
          <w:lang w:val="it-IT"/>
        </w:rPr>
        <w:t xml:space="preserve"> </w:t>
      </w:r>
      <w:r w:rsidR="008D35E3" w:rsidRPr="00736684">
        <w:rPr>
          <w:rStyle w:val="Incipit"/>
          <w:lang w:val="it-IT"/>
        </w:rPr>
        <w:t>Attendite fratres c</w:t>
      </w:r>
      <w:r w:rsidR="00885488" w:rsidRPr="00736684">
        <w:rPr>
          <w:rStyle w:val="Incipit"/>
          <w:lang w:val="it-IT"/>
        </w:rPr>
        <w:t>arissimi ineffabilem</w:t>
      </w:r>
      <w:r w:rsidR="00885488" w:rsidRPr="00B779A9">
        <w:rPr>
          <w:lang w:val="it-IT"/>
        </w:rPr>
        <w:t xml:space="preserve"> ut habetur in libro de sanctis. RP </w:t>
      </w:r>
      <w:r w:rsidR="00885488" w:rsidRPr="00736684">
        <w:rPr>
          <w:rStyle w:val="Incipit"/>
          <w:lang w:val="it-IT"/>
        </w:rPr>
        <w:t>Beatiss</w:t>
      </w:r>
      <w:r w:rsidR="00D267CE" w:rsidRPr="00736684">
        <w:rPr>
          <w:rStyle w:val="Incipit"/>
          <w:lang w:val="it-IT"/>
        </w:rPr>
        <w:t>i</w:t>
      </w:r>
      <w:r w:rsidR="00885488" w:rsidRPr="00736684">
        <w:rPr>
          <w:rStyle w:val="Incipit"/>
          <w:lang w:val="it-IT"/>
        </w:rPr>
        <w:t>mae virginis Mariae</w:t>
      </w:r>
      <w:r w:rsidR="00885488" w:rsidRPr="00B779A9">
        <w:rPr>
          <w:lang w:val="it-IT"/>
        </w:rPr>
        <w:t xml:space="preserve">. </w:t>
      </w:r>
      <w:r w:rsidRPr="00B779A9">
        <w:rPr>
          <w:lang w:val="it-IT"/>
        </w:rPr>
        <w:t>[</w:t>
      </w:r>
      <w:r w:rsidR="00885488" w:rsidRPr="00B779A9">
        <w:rPr>
          <w:lang w:val="it-IT"/>
        </w:rPr>
        <w:t>RP</w:t>
      </w:r>
      <w:r w:rsidRPr="00B779A9">
        <w:rPr>
          <w:lang w:val="it-IT"/>
        </w:rPr>
        <w:t>]</w:t>
      </w:r>
      <w:r w:rsidR="00885488" w:rsidRPr="00B779A9">
        <w:rPr>
          <w:lang w:val="it-IT"/>
        </w:rPr>
        <w:t xml:space="preserve"> </w:t>
      </w:r>
      <w:r w:rsidR="00885488" w:rsidRPr="00736684">
        <w:rPr>
          <w:rStyle w:val="Incipit"/>
          <w:lang w:val="it-IT"/>
        </w:rPr>
        <w:t>Gloriosae virginis Mariae</w:t>
      </w:r>
      <w:r w:rsidR="00885488" w:rsidRPr="00B779A9">
        <w:rPr>
          <w:lang w:val="it-IT"/>
        </w:rPr>
        <w:t xml:space="preserve">. </w:t>
      </w:r>
      <w:r w:rsidRPr="00B779A9">
        <w:rPr>
          <w:lang w:val="pt-PT"/>
        </w:rPr>
        <w:t>[</w:t>
      </w:r>
      <w:r w:rsidR="00885488" w:rsidRPr="00B779A9">
        <w:rPr>
          <w:lang w:val="pt-PT"/>
        </w:rPr>
        <w:t>RP</w:t>
      </w:r>
      <w:r w:rsidRPr="00B779A9">
        <w:rPr>
          <w:lang w:val="pt-PT"/>
        </w:rPr>
        <w:t>]</w:t>
      </w:r>
      <w:r w:rsidR="00885488" w:rsidRPr="00B779A9">
        <w:rPr>
          <w:lang w:val="pt-PT"/>
        </w:rPr>
        <w:t xml:space="preserve"> </w:t>
      </w:r>
      <w:r w:rsidR="00885488" w:rsidRPr="00736684">
        <w:rPr>
          <w:rStyle w:val="Incipit"/>
          <w:lang w:val="pt-PT"/>
        </w:rPr>
        <w:t>Diem festum</w:t>
      </w:r>
      <w:r w:rsidR="00885488" w:rsidRPr="00B779A9">
        <w:rPr>
          <w:lang w:val="pt-PT"/>
        </w:rPr>
        <w:t>.</w:t>
      </w:r>
    </w:p>
    <w:p w:rsidR="00885488" w:rsidRPr="00B779A9" w:rsidRDefault="00137B88" w:rsidP="00415109">
      <w:pPr>
        <w:rPr>
          <w:lang w:val="it-IT"/>
        </w:rPr>
      </w:pPr>
      <w:r w:rsidRPr="00736684">
        <w:rPr>
          <w:rStyle w:val="Time2"/>
          <w:lang w:val="pt-PT"/>
        </w:rPr>
        <w:t>In secundo nocturno</w:t>
      </w:r>
      <w:r w:rsidR="00885488" w:rsidRPr="00B779A9">
        <w:rPr>
          <w:lang w:val="pt-PT"/>
        </w:rPr>
        <w:t xml:space="preserve"> RP </w:t>
      </w:r>
      <w:r w:rsidR="00885488" w:rsidRPr="00736684">
        <w:rPr>
          <w:rStyle w:val="Incipit"/>
          <w:lang w:val="pt-PT"/>
        </w:rPr>
        <w:t>Corde et animo</w:t>
      </w:r>
      <w:r w:rsidR="00885488" w:rsidRPr="00B779A9">
        <w:rPr>
          <w:lang w:val="pt-P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36684">
        <w:rPr>
          <w:rStyle w:val="Incipit"/>
          <w:lang w:val="it-IT"/>
        </w:rPr>
        <w:t>Regali ex progenie</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36684">
        <w:rPr>
          <w:rStyle w:val="Incipit"/>
          <w:lang w:val="it-IT"/>
        </w:rPr>
        <w:t>Nati</w:t>
      </w:r>
      <w:r w:rsidR="00D66EA2" w:rsidRPr="00736684">
        <w:rPr>
          <w:rStyle w:val="Incipit"/>
          <w:lang w:val="it-IT"/>
        </w:rPr>
        <w:t>vita</w:t>
      </w:r>
      <w:r w:rsidR="00885488" w:rsidRPr="00736684">
        <w:rPr>
          <w:rStyle w:val="Incipit"/>
          <w:lang w:val="it-IT"/>
        </w:rPr>
        <w:t>tem gloriosae</w:t>
      </w:r>
      <w:r w:rsidR="00885488" w:rsidRPr="00B779A9">
        <w:rPr>
          <w:lang w:val="it-IT"/>
        </w:rPr>
        <w:t>.</w:t>
      </w:r>
    </w:p>
    <w:p w:rsidR="00885488" w:rsidRPr="00B779A9" w:rsidRDefault="00137B88" w:rsidP="00415109">
      <w:pPr>
        <w:rPr>
          <w:lang w:val="it-IT"/>
        </w:rPr>
      </w:pPr>
      <w:r w:rsidRPr="00736684">
        <w:rPr>
          <w:rStyle w:val="Time2"/>
          <w:lang w:val="it-IT"/>
        </w:rPr>
        <w:t>In tertio nocturno</w:t>
      </w:r>
      <w:r w:rsidR="00885488" w:rsidRPr="00B779A9">
        <w:rPr>
          <w:lang w:val="it-IT"/>
        </w:rPr>
        <w:t xml:space="preserve"> RP </w:t>
      </w:r>
      <w:r w:rsidR="00885488" w:rsidRPr="00736684">
        <w:rPr>
          <w:rStyle w:val="Incipit"/>
          <w:lang w:val="it-IT"/>
        </w:rPr>
        <w:t>Nati</w:t>
      </w:r>
      <w:r w:rsidR="00D66EA2" w:rsidRPr="00736684">
        <w:rPr>
          <w:rStyle w:val="Incipit"/>
          <w:lang w:val="it-IT"/>
        </w:rPr>
        <w:t>vita</w:t>
      </w:r>
      <w:r w:rsidR="00885488" w:rsidRPr="00736684">
        <w:rPr>
          <w:rStyle w:val="Incipit"/>
          <w:lang w:val="it-IT"/>
        </w:rPr>
        <w:t>s tua</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0F4FB4" w:rsidRPr="00736684">
        <w:rPr>
          <w:rStyle w:val="Incipit"/>
          <w:lang w:val="it-IT"/>
        </w:rPr>
        <w:t>Feli</w:t>
      </w:r>
      <w:r w:rsidR="00885488" w:rsidRPr="00736684">
        <w:rPr>
          <w:rStyle w:val="Incipit"/>
          <w:lang w:val="it-IT"/>
        </w:rPr>
        <w:t>x namque es</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36684">
        <w:rPr>
          <w:rStyle w:val="Incipit"/>
          <w:lang w:val="it-IT"/>
        </w:rPr>
        <w:t xml:space="preserve">Solem </w:t>
      </w:r>
      <w:r w:rsidR="00E56159" w:rsidRPr="00736684">
        <w:rPr>
          <w:rStyle w:val="Incipit"/>
          <w:lang w:val="it-IT"/>
        </w:rPr>
        <w:t>iustiti</w:t>
      </w:r>
      <w:r w:rsidR="00885488" w:rsidRPr="00736684">
        <w:rPr>
          <w:rStyle w:val="Incipit"/>
          <w:lang w:val="it-IT"/>
        </w:rPr>
        <w:t>ae</w:t>
      </w:r>
      <w:r w:rsidR="00885488" w:rsidRPr="00B779A9">
        <w:rPr>
          <w:lang w:val="it-IT"/>
        </w:rPr>
        <w:t>.</w:t>
      </w:r>
    </w:p>
    <w:p w:rsidR="00885488" w:rsidRPr="005B472A" w:rsidRDefault="00885488" w:rsidP="00415109">
      <w:pPr>
        <w:rPr>
          <w:lang w:val="fr-FR"/>
        </w:rPr>
      </w:pPr>
      <w:r w:rsidRPr="00B779A9">
        <w:rPr>
          <w:lang w:val="it-IT"/>
        </w:rPr>
        <w:lastRenderedPageBreak/>
        <w:t xml:space="preserve">Si autem habetur unum tantum nocturnum </w:t>
      </w:r>
      <w:r w:rsidR="0009313A" w:rsidRPr="00B779A9">
        <w:rPr>
          <w:lang w:val="it-IT"/>
        </w:rPr>
        <w:t xml:space="preserve">EV </w:t>
      </w:r>
      <w:r w:rsidR="0009313A" w:rsidRPr="00794880">
        <w:rPr>
          <w:rStyle w:val="Incipit"/>
          <w:lang w:val="it-IT"/>
        </w:rPr>
        <w:t>L</w:t>
      </w:r>
      <w:r w:rsidRPr="00794880">
        <w:rPr>
          <w:rStyle w:val="Incipit"/>
          <w:lang w:val="it-IT"/>
        </w:rPr>
        <w:t>iber</w:t>
      </w:r>
      <w:r w:rsidR="005A362F" w:rsidRPr="005A362F">
        <w:rPr>
          <w:i/>
          <w:lang w:val="it-IT"/>
        </w:rPr>
        <w:t xml:space="preserve"> </w:t>
      </w:r>
      <w:r w:rsidRPr="00794880">
        <w:rPr>
          <w:rStyle w:val="Incipit"/>
          <w:lang w:val="it-IT"/>
        </w:rPr>
        <w:t>generationis</w:t>
      </w:r>
      <w:r w:rsidRPr="00B779A9">
        <w:rPr>
          <w:lang w:val="it-IT"/>
        </w:rPr>
        <w:t xml:space="preserve"> quod per totam </w:t>
      </w:r>
      <w:r w:rsidR="00BA4CFB" w:rsidRPr="00B779A9">
        <w:rPr>
          <w:lang w:val="it-IT"/>
        </w:rPr>
        <w:t>octava</w:t>
      </w:r>
      <w:r w:rsidRPr="00B779A9">
        <w:rPr>
          <w:lang w:val="it-IT"/>
        </w:rPr>
        <w:t xml:space="preserve">m dicetur. RP </w:t>
      </w:r>
      <w:r w:rsidRPr="00794880">
        <w:rPr>
          <w:rStyle w:val="Incipit"/>
          <w:lang w:val="it-IT"/>
        </w:rPr>
        <w:t>Beatissimae</w:t>
      </w:r>
      <w:r w:rsidR="005A362F" w:rsidRPr="005A362F">
        <w:rPr>
          <w:i/>
          <w:lang w:val="it-IT"/>
        </w:rPr>
        <w:t xml:space="preserve"> </w:t>
      </w:r>
      <w:r w:rsidR="00C31823" w:rsidRPr="00794880">
        <w:rPr>
          <w:rStyle w:val="Incipit"/>
          <w:lang w:val="it-IT"/>
        </w:rPr>
        <w:t>vir</w:t>
      </w:r>
      <w:r w:rsidRPr="00794880">
        <w:rPr>
          <w:rStyle w:val="Incipit"/>
          <w:lang w:val="it-IT"/>
        </w:rPr>
        <w:t>ginis</w:t>
      </w:r>
      <w:r w:rsidRPr="00B779A9">
        <w:rPr>
          <w:lang w:val="it-IT"/>
        </w:rPr>
        <w:t xml:space="preserve">. </w:t>
      </w:r>
      <w:r w:rsidR="00BA24A1" w:rsidRPr="00B779A9">
        <w:rPr>
          <w:lang w:val="it-IT"/>
        </w:rPr>
        <w:t>[</w:t>
      </w:r>
      <w:r w:rsidRPr="00B779A9">
        <w:rPr>
          <w:lang w:val="it-IT"/>
        </w:rPr>
        <w:t>RP</w:t>
      </w:r>
      <w:r w:rsidR="00BA24A1" w:rsidRPr="00B779A9">
        <w:rPr>
          <w:lang w:val="it-IT"/>
        </w:rPr>
        <w:t>]</w:t>
      </w:r>
      <w:r w:rsidRPr="00B779A9">
        <w:rPr>
          <w:lang w:val="it-IT"/>
        </w:rPr>
        <w:t xml:space="preserve"> </w:t>
      </w:r>
      <w:r w:rsidRPr="00794880">
        <w:rPr>
          <w:rStyle w:val="Incipit"/>
          <w:lang w:val="it-IT"/>
        </w:rPr>
        <w:t>Gloriosae</w:t>
      </w:r>
      <w:r w:rsidR="005A362F" w:rsidRPr="005A362F">
        <w:rPr>
          <w:i/>
          <w:lang w:val="it-IT"/>
        </w:rPr>
        <w:t xml:space="preserve"> </w:t>
      </w:r>
      <w:r w:rsidRPr="00794880">
        <w:rPr>
          <w:rStyle w:val="Incipit"/>
          <w:lang w:val="it-IT"/>
        </w:rPr>
        <w:t>virginis</w:t>
      </w:r>
      <w:r w:rsidR="005A362F" w:rsidRPr="005A362F">
        <w:rPr>
          <w:i/>
          <w:lang w:val="it-IT"/>
        </w:rPr>
        <w:t xml:space="preserve"> </w:t>
      </w:r>
      <w:r w:rsidRPr="00794880">
        <w:rPr>
          <w:rStyle w:val="Incipit"/>
          <w:lang w:val="it-IT"/>
        </w:rPr>
        <w:t>Mariae</w:t>
      </w:r>
      <w:r w:rsidR="00794880" w:rsidRPr="00794880">
        <w:rPr>
          <w:lang w:val="it-IT"/>
        </w:rPr>
        <w:t xml:space="preserve">. </w:t>
      </w:r>
      <w:r w:rsidR="00BA24A1" w:rsidRPr="00B779A9">
        <w:rPr>
          <w:lang w:val="it-IT"/>
        </w:rPr>
        <w:t>[</w:t>
      </w:r>
      <w:r w:rsidRPr="00B779A9">
        <w:rPr>
          <w:lang w:val="it-IT"/>
        </w:rPr>
        <w:t>RP</w:t>
      </w:r>
      <w:r w:rsidR="00BA24A1" w:rsidRPr="00B779A9">
        <w:rPr>
          <w:lang w:val="it-IT"/>
        </w:rPr>
        <w:t>]</w:t>
      </w:r>
      <w:r w:rsidR="005A362F" w:rsidRPr="005A362F">
        <w:rPr>
          <w:i/>
          <w:lang w:val="it-IT"/>
        </w:rPr>
        <w:t xml:space="preserve"> </w:t>
      </w:r>
      <w:r w:rsidRPr="00794880">
        <w:rPr>
          <w:rStyle w:val="Incipit"/>
          <w:lang w:val="it-IT"/>
        </w:rPr>
        <w:t>Solem</w:t>
      </w:r>
      <w:r w:rsidR="005A362F" w:rsidRPr="005A362F">
        <w:rPr>
          <w:i/>
          <w:lang w:val="it-IT"/>
        </w:rPr>
        <w:t xml:space="preserve"> </w:t>
      </w:r>
      <w:r w:rsidR="00E56159" w:rsidRPr="00794880">
        <w:rPr>
          <w:rStyle w:val="Incipit"/>
          <w:lang w:val="it-IT"/>
        </w:rPr>
        <w:t>iustiti</w:t>
      </w:r>
      <w:r w:rsidRPr="00794880">
        <w:rPr>
          <w:rStyle w:val="Incipit"/>
          <w:lang w:val="it-IT"/>
        </w:rPr>
        <w:t>ae</w:t>
      </w:r>
      <w:r w:rsidRPr="005B472A">
        <w:rPr>
          <w:lang w:val="it-IT"/>
        </w:rPr>
        <w:t>.</w:t>
      </w:r>
      <w:r w:rsidR="0009313A" w:rsidRPr="00B779A9">
        <w:rPr>
          <w:lang w:val="it-IT"/>
        </w:rPr>
        <w:t xml:space="preserve"> </w:t>
      </w:r>
      <w:r w:rsidR="0009313A" w:rsidRPr="005B472A">
        <w:rPr>
          <w:lang w:val="fr-FR"/>
        </w:rPr>
        <w:t>Versicul</w:t>
      </w:r>
      <w:r w:rsidR="00F53080" w:rsidRPr="005B472A">
        <w:rPr>
          <w:lang w:val="fr-FR"/>
        </w:rPr>
        <w:t>u</w:t>
      </w:r>
      <w:r w:rsidR="0009313A" w:rsidRPr="005B472A">
        <w:rPr>
          <w:lang w:val="fr-FR"/>
        </w:rPr>
        <w:t xml:space="preserve">s et </w:t>
      </w:r>
      <w:r w:rsidR="005E1283" w:rsidRPr="005B472A">
        <w:rPr>
          <w:lang w:val="fr-FR"/>
        </w:rPr>
        <w:t xml:space="preserve">[BD] </w:t>
      </w:r>
      <w:r w:rsidR="005E1283" w:rsidRPr="005B472A">
        <w:rPr>
          <w:rStyle w:val="Incipit"/>
          <w:lang w:val="fr-FR"/>
        </w:rPr>
        <w:t>Benedicamus</w:t>
      </w:r>
      <w:r w:rsidR="005634E8" w:rsidRPr="005B472A">
        <w:rPr>
          <w:lang w:val="fr-FR"/>
        </w:rPr>
        <w:t>@</w:t>
      </w:r>
      <w:r w:rsidR="00137B88" w:rsidRPr="005B472A">
        <w:rPr>
          <w:lang w:val="fr-FR"/>
        </w:rPr>
        <w:t>%D::</w:t>
      </w:r>
      <w:r w:rsidR="00F53080" w:rsidRPr="005B472A">
        <w:rPr>
          <w:lang w:val="fr-FR"/>
        </w:rPr>
        <w:t>duo</w:t>
      </w:r>
      <w:r w:rsidR="00137B88" w:rsidRPr="005B472A">
        <w:rPr>
          <w:lang w:val="fr-FR"/>
        </w:rPr>
        <w:t>%</w:t>
      </w:r>
      <w:r w:rsidR="00F53080" w:rsidRPr="005B472A">
        <w:rPr>
          <w:lang w:val="fr-FR"/>
        </w:rPr>
        <w:t xml:space="preserve"> $E::</w:t>
      </w:r>
      <w:r w:rsidR="00D267CE" w:rsidRPr="005B472A">
        <w:rPr>
          <w:lang w:val="fr-FR"/>
        </w:rPr>
        <w:t>unus</w:t>
      </w:r>
      <w:r w:rsidR="00F53080" w:rsidRPr="005B472A">
        <w:rPr>
          <w:lang w:val="fr-FR"/>
        </w:rPr>
        <w:t>$</w:t>
      </w:r>
      <w:r w:rsidR="00D267CE" w:rsidRPr="005B472A">
        <w:rPr>
          <w:lang w:val="fr-FR"/>
        </w:rPr>
        <w:t xml:space="preserve"> cante%D::n%t</w:t>
      </w:r>
      <w:r w:rsidRPr="005B472A">
        <w:rPr>
          <w:lang w:val="fr-FR"/>
        </w:rPr>
        <w:t xml:space="preserve">. </w:t>
      </w:r>
      <w:r w:rsidR="00E97EE0" w:rsidRPr="005B472A">
        <w:rPr>
          <w:lang w:val="fr-FR"/>
        </w:rPr>
        <w:t>[</w:t>
      </w:r>
      <w:r w:rsidRPr="005B472A">
        <w:rPr>
          <w:lang w:val="fr-FR"/>
        </w:rPr>
        <w:t>TD</w:t>
      </w:r>
      <w:r w:rsidR="00E97EE0" w:rsidRPr="005B472A">
        <w:rPr>
          <w:lang w:val="fr-FR"/>
        </w:rPr>
        <w:t xml:space="preserve">] </w:t>
      </w:r>
      <w:r w:rsidR="00E97EE0" w:rsidRPr="005B472A">
        <w:rPr>
          <w:rStyle w:val="Incipit"/>
          <w:lang w:val="fr-FR"/>
        </w:rPr>
        <w:t>Te</w:t>
      </w:r>
      <w:r w:rsidR="005A362F" w:rsidRPr="005B472A">
        <w:rPr>
          <w:i/>
          <w:lang w:val="fr-FR"/>
        </w:rPr>
        <w:t xml:space="preserve"> </w:t>
      </w:r>
      <w:r w:rsidR="00E97EE0" w:rsidRPr="005B472A">
        <w:rPr>
          <w:rStyle w:val="Incipit"/>
          <w:lang w:val="fr-FR"/>
        </w:rPr>
        <w:t>deum</w:t>
      </w:r>
      <w:r w:rsidR="005A362F" w:rsidRPr="005B472A">
        <w:rPr>
          <w:i/>
          <w:lang w:val="fr-FR"/>
        </w:rPr>
        <w:t xml:space="preserve"> </w:t>
      </w:r>
      <w:r w:rsidR="0009313A" w:rsidRPr="005B472A">
        <w:rPr>
          <w:rStyle w:val="Incipit"/>
          <w:lang w:val="fr-FR"/>
        </w:rPr>
        <w:t>laudamus</w:t>
      </w:r>
      <w:r w:rsidRPr="005B472A">
        <w:rPr>
          <w:lang w:val="fr-FR"/>
        </w:rPr>
        <w:t>.</w:t>
      </w:r>
    </w:p>
    <w:p w:rsidR="00D267CE" w:rsidRPr="00736684" w:rsidRDefault="00137B88" w:rsidP="00100C6C">
      <w:pPr>
        <w:rPr>
          <w:lang w:val="pt-PT"/>
        </w:rPr>
      </w:pPr>
      <w:r w:rsidRPr="005B472A">
        <w:rPr>
          <w:rStyle w:val="Time1"/>
          <w:lang w:val="fr-FR"/>
        </w:rPr>
        <w:t>Ad laudes</w:t>
      </w:r>
      <w:r w:rsidR="00885488" w:rsidRPr="005B472A">
        <w:rPr>
          <w:lang w:val="fr-FR"/>
        </w:rPr>
        <w:t xml:space="preserve"> AN </w:t>
      </w:r>
      <w:r w:rsidR="00885488" w:rsidRPr="005B472A">
        <w:rPr>
          <w:rStyle w:val="Incipit"/>
          <w:lang w:val="fr-FR"/>
        </w:rPr>
        <w:t>Indutus dominus fortitudine</w:t>
      </w:r>
      <w:r w:rsidR="004E2955" w:rsidRPr="005B472A">
        <w:rPr>
          <w:lang w:val="fr-FR"/>
        </w:rPr>
        <w:t xml:space="preserve"> cum reliquis quatt</w:t>
      </w:r>
      <w:r w:rsidR="00885488" w:rsidRPr="005B472A">
        <w:rPr>
          <w:lang w:val="fr-FR"/>
        </w:rPr>
        <w:t>u</w:t>
      </w:r>
      <w:r w:rsidR="004E2955" w:rsidRPr="005B472A">
        <w:rPr>
          <w:lang w:val="fr-FR"/>
        </w:rPr>
        <w:t>o</w:t>
      </w:r>
      <w:r w:rsidR="00885488" w:rsidRPr="005B472A">
        <w:rPr>
          <w:lang w:val="fr-FR"/>
        </w:rPr>
        <w:t xml:space="preserve">r. </w:t>
      </w:r>
      <w:r w:rsidR="00885488" w:rsidRPr="00B779A9">
        <w:rPr>
          <w:lang w:val="pt-PT"/>
        </w:rPr>
        <w:t xml:space="preserve">HY </w:t>
      </w:r>
      <w:r w:rsidR="00885488" w:rsidRPr="00736684">
        <w:rPr>
          <w:rStyle w:val="Incipit"/>
          <w:lang w:val="pt-PT"/>
        </w:rPr>
        <w:t>O sancta mundi domina</w:t>
      </w:r>
      <w:r w:rsidR="00885488" w:rsidRPr="00B779A9">
        <w:rPr>
          <w:lang w:val="pt-PT"/>
        </w:rPr>
        <w:t xml:space="preserve">. VS </w:t>
      </w:r>
      <w:r w:rsidR="00382E22" w:rsidRPr="00736684">
        <w:rPr>
          <w:rStyle w:val="Incipit"/>
          <w:lang w:val="pt-PT"/>
        </w:rPr>
        <w:t>Adiuv</w:t>
      </w:r>
      <w:r w:rsidR="00885488" w:rsidRPr="00736684">
        <w:rPr>
          <w:rStyle w:val="Incipit"/>
          <w:lang w:val="pt-PT"/>
        </w:rPr>
        <w:t>abit eam</w:t>
      </w:r>
      <w:r w:rsidR="00885488" w:rsidRPr="00B779A9">
        <w:rPr>
          <w:lang w:val="pt-PT"/>
        </w:rPr>
        <w:t xml:space="preserve">. AB </w:t>
      </w:r>
      <w:r w:rsidR="00885488" w:rsidRPr="00736684">
        <w:rPr>
          <w:rStyle w:val="Incipit"/>
          <w:lang w:val="pt-PT"/>
        </w:rPr>
        <w:t>Visita nos oriens ex alto</w:t>
      </w:r>
      <w:r w:rsidR="00885488" w:rsidRPr="00B779A9">
        <w:rPr>
          <w:lang w:val="pt-PT"/>
        </w:rPr>
        <w:t xml:space="preserve">. </w:t>
      </w:r>
      <w:r w:rsidR="00D267CE">
        <w:rPr>
          <w:lang w:val="pt-PT"/>
        </w:rPr>
        <w:t>Suffragium d</w:t>
      </w:r>
      <w:r w:rsidR="004E2955" w:rsidRPr="00B779A9">
        <w:rPr>
          <w:lang w:val="pt-PT"/>
        </w:rPr>
        <w:t>e sancto Gorgonio</w:t>
      </w:r>
      <w:r w:rsidR="00380729">
        <w:rPr>
          <w:lang w:val="pt-PT"/>
        </w:rPr>
        <w:t xml:space="preserve"> </w:t>
      </w:r>
      <w:r w:rsidR="00885488" w:rsidRPr="00B779A9">
        <w:rPr>
          <w:lang w:val="pt-PT"/>
        </w:rPr>
        <w:t xml:space="preserve">AC </w:t>
      </w:r>
      <w:r w:rsidR="00885488" w:rsidRPr="00794880">
        <w:rPr>
          <w:rStyle w:val="Incipit"/>
          <w:lang w:val="pt-PT"/>
        </w:rPr>
        <w:t>Hic</w:t>
      </w:r>
      <w:r w:rsidR="005A362F" w:rsidRPr="005A362F">
        <w:rPr>
          <w:i/>
          <w:lang w:val="pt-PT"/>
        </w:rPr>
        <w:t xml:space="preserve"> </w:t>
      </w:r>
      <w:r w:rsidR="00C31823" w:rsidRPr="00794880">
        <w:rPr>
          <w:rStyle w:val="Incipit"/>
          <w:lang w:val="pt-PT"/>
        </w:rPr>
        <w:t>vir</w:t>
      </w:r>
      <w:r w:rsidR="005A362F" w:rsidRPr="005A362F">
        <w:rPr>
          <w:i/>
          <w:lang w:val="pt-PT"/>
        </w:rPr>
        <w:t xml:space="preserve"> </w:t>
      </w:r>
      <w:r w:rsidR="00885488" w:rsidRPr="00794880">
        <w:rPr>
          <w:rStyle w:val="Incipit"/>
          <w:lang w:val="pt-PT"/>
        </w:rPr>
        <w:t>despiciens</w:t>
      </w:r>
      <w:r w:rsidR="005A362F" w:rsidRPr="005A362F">
        <w:rPr>
          <w:i/>
          <w:lang w:val="pt-PT"/>
        </w:rPr>
        <w:t xml:space="preserve"> </w:t>
      </w:r>
      <w:r w:rsidR="00885488" w:rsidRPr="00794880">
        <w:rPr>
          <w:rStyle w:val="Incipit"/>
          <w:lang w:val="pt-PT"/>
        </w:rPr>
        <w:t>mundum</w:t>
      </w:r>
      <w:r w:rsidR="00885488" w:rsidRPr="00B779A9">
        <w:rPr>
          <w:lang w:val="pt-PT"/>
        </w:rPr>
        <w:t xml:space="preserve">. </w:t>
      </w:r>
      <w:r w:rsidR="00D267CE" w:rsidRPr="00736684">
        <w:rPr>
          <w:lang w:val="pt-PT"/>
        </w:rPr>
        <w:t>De sancta cruce. De omnibus sanctis</w:t>
      </w:r>
      <w:r w:rsidR="00885488" w:rsidRPr="00736684">
        <w:rPr>
          <w:lang w:val="pt-PT"/>
        </w:rPr>
        <w:t xml:space="preserve">. </w:t>
      </w:r>
      <w:r w:rsidR="002C0CD1" w:rsidRPr="00736684">
        <w:rPr>
          <w:lang w:val="pt-PT"/>
        </w:rPr>
        <w:t>[</w:t>
      </w:r>
      <w:r w:rsidR="004E2955" w:rsidRPr="00736684">
        <w:rPr>
          <w:lang w:val="pt-PT"/>
        </w:rPr>
        <w:t>BD]</w:t>
      </w:r>
      <w:r w:rsidR="00D734F4" w:rsidRPr="00736684">
        <w:rPr>
          <w:lang w:val="pt-PT"/>
        </w:rPr>
        <w:t xml:space="preserve"> </w:t>
      </w:r>
      <w:r w:rsidR="005F6F99" w:rsidRPr="00736684">
        <w:rPr>
          <w:rStyle w:val="Incipit"/>
          <w:lang w:val="pt-PT"/>
        </w:rPr>
        <w:t>Benedicamus</w:t>
      </w:r>
      <w:r w:rsidR="002479B6" w:rsidRPr="005B472A">
        <w:rPr>
          <w:lang w:val="pt-PT"/>
        </w:rPr>
        <w:t>.</w:t>
      </w:r>
      <w:r w:rsidR="00D734F4" w:rsidRPr="005B472A">
        <w:rPr>
          <w:lang w:val="pt-PT"/>
        </w:rPr>
        <w:t xml:space="preserve"> </w:t>
      </w:r>
      <w:r w:rsidR="00100C6C">
        <w:rPr>
          <w:lang w:val="pt-PT"/>
        </w:rPr>
        <w:t>[T</w:t>
      </w:r>
      <w:r w:rsidR="00D3259D">
        <w:rPr>
          <w:lang w:val="pt-PT"/>
        </w:rPr>
        <w:t>P</w:t>
      </w:r>
      <w:r w:rsidR="00100C6C">
        <w:rPr>
          <w:lang w:val="pt-PT"/>
        </w:rPr>
        <w:t xml:space="preserve">] </w:t>
      </w:r>
      <w:r w:rsidR="002C0CD1" w:rsidRPr="002D4ADF">
        <w:rPr>
          <w:rStyle w:val="Incipit"/>
          <w:lang w:val="pt-PT"/>
        </w:rPr>
        <w:t>%D::</w:t>
      </w:r>
      <w:r w:rsidR="002479B6" w:rsidRPr="002D4ADF">
        <w:rPr>
          <w:rStyle w:val="Incipit"/>
          <w:lang w:val="pt-PT"/>
        </w:rPr>
        <w:t>In</w:t>
      </w:r>
      <w:r w:rsidR="00D734F4" w:rsidRPr="002D4ADF">
        <w:rPr>
          <w:rStyle w:val="Incipit"/>
          <w:lang w:val="pt-PT"/>
        </w:rPr>
        <w:t xml:space="preserve"> </w:t>
      </w:r>
      <w:r w:rsidR="002479B6" w:rsidRPr="002D4ADF">
        <w:rPr>
          <w:rStyle w:val="Incipit"/>
          <w:lang w:val="pt-PT"/>
        </w:rPr>
        <w:t>laude</w:t>
      </w:r>
      <w:r w:rsidR="00D734F4" w:rsidRPr="002D4ADF">
        <w:rPr>
          <w:rStyle w:val="Incipit"/>
          <w:lang w:val="pt-PT"/>
        </w:rPr>
        <w:t xml:space="preserve"> </w:t>
      </w:r>
      <w:r w:rsidR="002479B6" w:rsidRPr="002D4ADF">
        <w:rPr>
          <w:rStyle w:val="Incipit"/>
          <w:lang w:val="pt-PT"/>
        </w:rPr>
        <w:t>Iesu</w:t>
      </w:r>
      <w:r w:rsidR="002C0CD1" w:rsidRPr="002D4ADF">
        <w:rPr>
          <w:rStyle w:val="Incipit"/>
          <w:lang w:val="pt-PT"/>
        </w:rPr>
        <w:t>%</w:t>
      </w:r>
      <w:r w:rsidR="00100C6C" w:rsidRPr="002D4ADF">
        <w:rPr>
          <w:lang w:val="pt-PT"/>
        </w:rPr>
        <w:t>.</w:t>
      </w:r>
      <w:r w:rsidR="002479B6" w:rsidRPr="00736684">
        <w:rPr>
          <w:lang w:val="pt-PT"/>
        </w:rPr>
        <w:t xml:space="preserve"> $E::</w:t>
      </w:r>
      <w:r w:rsidR="002C0CD1" w:rsidRPr="00736684">
        <w:rPr>
          <w:lang w:val="pt-PT"/>
        </w:rPr>
        <w:t>ferialiter</w:t>
      </w:r>
      <w:r w:rsidR="002479B6" w:rsidRPr="00736684">
        <w:rPr>
          <w:lang w:val="pt-PT"/>
        </w:rPr>
        <w:t>$</w:t>
      </w:r>
      <w:r w:rsidR="002C0CD1" w:rsidRPr="00736684">
        <w:rPr>
          <w:lang w:val="pt-PT"/>
        </w:rPr>
        <w:t>.</w:t>
      </w:r>
      <w:r w:rsidR="00885488" w:rsidRPr="00736684">
        <w:rPr>
          <w:lang w:val="pt-PT"/>
        </w:rPr>
        <w:t xml:space="preserve"> Psalmi paenitentiales per </w:t>
      </w:r>
      <w:r w:rsidR="00BA4CFB" w:rsidRPr="00736684">
        <w:rPr>
          <w:lang w:val="pt-PT"/>
        </w:rPr>
        <w:t>octava</w:t>
      </w:r>
      <w:r w:rsidR="00885488" w:rsidRPr="00736684">
        <w:rPr>
          <w:lang w:val="pt-PT"/>
        </w:rPr>
        <w:t>m dicuntur.</w:t>
      </w:r>
      <w:r w:rsidR="004E2955" w:rsidRPr="00736684">
        <w:rPr>
          <w:lang w:val="pt-PT"/>
        </w:rPr>
        <w:t xml:space="preserve"> </w:t>
      </w:r>
    </w:p>
    <w:p w:rsidR="00885488" w:rsidRPr="00B779A9" w:rsidRDefault="004E2955" w:rsidP="00415109">
      <w:pPr>
        <w:rPr>
          <w:lang w:val="pt-PT"/>
        </w:rPr>
      </w:pPr>
      <w:r w:rsidRPr="00B779A9">
        <w:rPr>
          <w:lang w:val="pt-PT"/>
        </w:rPr>
        <w:t>(46v)</w:t>
      </w:r>
      <w:r w:rsidR="00D267CE">
        <w:rPr>
          <w:lang w:val="pt-PT"/>
        </w:rPr>
        <w:t xml:space="preserve"> </w:t>
      </w:r>
      <w:r w:rsidR="002C0CD1" w:rsidRPr="00736684">
        <w:rPr>
          <w:rStyle w:val="Time1"/>
          <w:lang w:val="pt-PT"/>
        </w:rPr>
        <w:t>Ad horas</w:t>
      </w:r>
      <w:r w:rsidR="00885488" w:rsidRPr="00B779A9">
        <w:rPr>
          <w:lang w:val="pt-PT"/>
        </w:rPr>
        <w:t xml:space="preserve"> AN </w:t>
      </w:r>
      <w:r w:rsidR="00885488" w:rsidRPr="00736684">
        <w:rPr>
          <w:rStyle w:val="Incipit"/>
          <w:lang w:val="pt-PT"/>
        </w:rPr>
        <w:t>Nati</w:t>
      </w:r>
      <w:r w:rsidR="00D66EA2" w:rsidRPr="00736684">
        <w:rPr>
          <w:rStyle w:val="Incipit"/>
          <w:lang w:val="pt-PT"/>
        </w:rPr>
        <w:t>vita</w:t>
      </w:r>
      <w:r w:rsidR="00885488" w:rsidRPr="00736684">
        <w:rPr>
          <w:rStyle w:val="Incipit"/>
          <w:lang w:val="pt-PT"/>
        </w:rPr>
        <w:t xml:space="preserve">s gloriosae </w:t>
      </w:r>
      <w:r w:rsidR="00C31823" w:rsidRPr="00736684">
        <w:rPr>
          <w:rStyle w:val="Incipit"/>
          <w:lang w:val="pt-PT"/>
        </w:rPr>
        <w:t>vir</w:t>
      </w:r>
      <w:r w:rsidR="00885488" w:rsidRPr="00736684">
        <w:rPr>
          <w:rStyle w:val="Incipit"/>
          <w:lang w:val="pt-PT"/>
        </w:rPr>
        <w:t>ginis Mariae</w:t>
      </w:r>
      <w:r w:rsidR="00885488" w:rsidRPr="00B779A9">
        <w:rPr>
          <w:lang w:val="pt-PT"/>
        </w:rPr>
        <w:t xml:space="preserve"> cum reliquis.</w:t>
      </w:r>
    </w:p>
    <w:p w:rsidR="00885488" w:rsidRPr="00B779A9" w:rsidRDefault="002C0CD1" w:rsidP="00415109">
      <w:pPr>
        <w:rPr>
          <w:lang w:val="pt-PT"/>
        </w:rPr>
      </w:pPr>
      <w:r w:rsidRPr="00736684">
        <w:rPr>
          <w:rStyle w:val="Time1"/>
          <w:lang w:val="fr-FR"/>
        </w:rPr>
        <w:t>Ad officium</w:t>
      </w:r>
      <w:r w:rsidR="00885488" w:rsidRPr="00B779A9">
        <w:rPr>
          <w:lang w:val="fr-FR"/>
        </w:rPr>
        <w:t xml:space="preserve"> </w:t>
      </w:r>
      <w:r w:rsidR="004E2955" w:rsidRPr="00B779A9">
        <w:rPr>
          <w:lang w:val="fr-FR"/>
        </w:rPr>
        <w:t xml:space="preserve">[KY] </w:t>
      </w:r>
      <w:r w:rsidR="004E2955" w:rsidRPr="00794880">
        <w:rPr>
          <w:rStyle w:val="Incipit"/>
          <w:lang w:val="fr-FR"/>
        </w:rPr>
        <w:t>Kyrie</w:t>
      </w:r>
      <w:r w:rsidR="005A362F" w:rsidRPr="005A362F">
        <w:rPr>
          <w:i/>
          <w:lang w:val="fr-FR"/>
        </w:rPr>
        <w:t xml:space="preserve"> </w:t>
      </w:r>
      <w:r w:rsidR="004E2955" w:rsidRPr="00B779A9">
        <w:rPr>
          <w:lang w:val="fr-FR"/>
        </w:rPr>
        <w:t xml:space="preserve">et [SA] </w:t>
      </w:r>
      <w:r w:rsidR="004E2955" w:rsidRPr="00794880">
        <w:rPr>
          <w:rStyle w:val="Incipit"/>
          <w:lang w:val="fr-FR"/>
        </w:rPr>
        <w:t>Sanctus</w:t>
      </w:r>
      <w:r w:rsidR="004E2955" w:rsidRPr="00B779A9">
        <w:rPr>
          <w:lang w:val="fr-FR"/>
        </w:rPr>
        <w:t xml:space="preserve"> </w:t>
      </w:r>
      <w:r w:rsidR="00885488" w:rsidRPr="00B779A9">
        <w:rPr>
          <w:lang w:val="fr-FR"/>
        </w:rPr>
        <w:t xml:space="preserve">de virginibus ad placitum. </w:t>
      </w:r>
      <w:r w:rsidR="00885488" w:rsidRPr="00B779A9">
        <w:rPr>
          <w:lang w:val="pt-PT"/>
        </w:rPr>
        <w:t xml:space="preserve">SE </w:t>
      </w:r>
      <w:r w:rsidR="00885488" w:rsidRPr="00794880">
        <w:rPr>
          <w:rStyle w:val="Incipit"/>
          <w:lang w:val="pt-PT"/>
        </w:rPr>
        <w:t>Gaude</w:t>
      </w:r>
      <w:r w:rsidR="005A362F" w:rsidRPr="005A362F">
        <w:rPr>
          <w:i/>
          <w:lang w:val="pt-PT"/>
        </w:rPr>
        <w:t xml:space="preserve"> </w:t>
      </w:r>
      <w:r w:rsidR="00885488" w:rsidRPr="00794880">
        <w:rPr>
          <w:rStyle w:val="Incipit"/>
          <w:lang w:val="pt-PT"/>
        </w:rPr>
        <w:t>Maria</w:t>
      </w:r>
      <w:r w:rsidR="00885488" w:rsidRPr="00B779A9">
        <w:rPr>
          <w:lang w:val="pt-PT"/>
        </w:rPr>
        <w:t xml:space="preserve"> vel aliam</w:t>
      </w:r>
      <w:r w:rsidR="00380729">
        <w:rPr>
          <w:lang w:val="pt-PT"/>
        </w:rPr>
        <w:t xml:space="preserve"> de</w:t>
      </w:r>
      <w:r w:rsidR="00885488" w:rsidRPr="00B779A9">
        <w:rPr>
          <w:lang w:val="pt-PT"/>
        </w:rPr>
        <w:t xml:space="preserve"> </w:t>
      </w:r>
      <w:r w:rsidRPr="002C0CD1">
        <w:rPr>
          <w:lang w:val="pt-PT"/>
        </w:rPr>
        <w:t>%D::</w:t>
      </w:r>
      <w:r w:rsidR="002479B6" w:rsidRPr="002C0CD1">
        <w:rPr>
          <w:lang w:val="pt-PT"/>
        </w:rPr>
        <w:t>virginibus</w:t>
      </w:r>
      <w:r w:rsidRPr="002C0CD1">
        <w:rPr>
          <w:lang w:val="pt-PT"/>
        </w:rPr>
        <w:t>%</w:t>
      </w:r>
      <w:r w:rsidR="002479B6" w:rsidRPr="002C0CD1">
        <w:rPr>
          <w:lang w:val="pt-PT"/>
        </w:rPr>
        <w:t xml:space="preserve"> $E::</w:t>
      </w:r>
      <w:r w:rsidR="00885488" w:rsidRPr="002C0CD1">
        <w:rPr>
          <w:lang w:val="pt-PT"/>
        </w:rPr>
        <w:t>beata</w:t>
      </w:r>
      <w:r w:rsidR="0024681F">
        <w:rPr>
          <w:lang w:val="pt-PT"/>
        </w:rPr>
        <w:t>$</w:t>
      </w:r>
      <w:r w:rsidR="00885488" w:rsidRPr="002C0CD1">
        <w:rPr>
          <w:lang w:val="pt-PT"/>
        </w:rPr>
        <w:t xml:space="preserve"> </w:t>
      </w:r>
      <w:r w:rsidR="00C31823" w:rsidRPr="002C0CD1">
        <w:rPr>
          <w:lang w:val="pt-PT"/>
        </w:rPr>
        <w:t>vir</w:t>
      </w:r>
      <w:r w:rsidR="00885488" w:rsidRPr="002C0CD1">
        <w:rPr>
          <w:lang w:val="pt-PT"/>
        </w:rPr>
        <w:t>gin</w:t>
      </w:r>
      <w:r w:rsidR="0024681F">
        <w:rPr>
          <w:lang w:val="pt-PT"/>
        </w:rPr>
        <w:t>%D::ibus%$E::e</w:t>
      </w:r>
      <w:r w:rsidR="002479B6" w:rsidRPr="00B779A9">
        <w:rPr>
          <w:lang w:val="pt-PT"/>
        </w:rPr>
        <w:t>$.</w:t>
      </w:r>
      <w:r w:rsidR="00885488" w:rsidRPr="00B779A9">
        <w:rPr>
          <w:lang w:val="pt-PT"/>
        </w:rPr>
        <w:t xml:space="preserve"> Reliqua ut in die sancto.</w:t>
      </w:r>
    </w:p>
    <w:p w:rsidR="00885488" w:rsidRPr="00B779A9" w:rsidRDefault="002C0CD1" w:rsidP="00415109">
      <w:pPr>
        <w:rPr>
          <w:lang w:val="pt-PT"/>
        </w:rPr>
      </w:pPr>
      <w:r w:rsidRPr="00736684">
        <w:rPr>
          <w:rStyle w:val="Time1"/>
          <w:lang w:val="pt-PT"/>
        </w:rPr>
        <w:t>Ad vesperas</w:t>
      </w:r>
      <w:r w:rsidR="00885488" w:rsidRPr="00B779A9">
        <w:rPr>
          <w:lang w:val="pt-PT"/>
        </w:rPr>
        <w:t xml:space="preserve"> primatur de nati</w:t>
      </w:r>
      <w:r w:rsidR="00D66EA2" w:rsidRPr="00B779A9">
        <w:rPr>
          <w:lang w:val="pt-PT"/>
        </w:rPr>
        <w:t>vita</w:t>
      </w:r>
      <w:r w:rsidR="00885488" w:rsidRPr="00B779A9">
        <w:rPr>
          <w:lang w:val="pt-PT"/>
        </w:rPr>
        <w:t xml:space="preserve">te beatae </w:t>
      </w:r>
      <w:r w:rsidR="00A86011" w:rsidRPr="00736684">
        <w:rPr>
          <w:lang w:val="pt-PT"/>
        </w:rPr>
        <w:t xml:space="preserve">Mariae. </w:t>
      </w:r>
      <w:r w:rsidR="00885488" w:rsidRPr="00B779A9">
        <w:rPr>
          <w:lang w:val="pt-PT"/>
        </w:rPr>
        <w:t xml:space="preserve">AN </w:t>
      </w:r>
      <w:r w:rsidR="00885488" w:rsidRPr="00736684">
        <w:rPr>
          <w:rStyle w:val="Incipit"/>
          <w:lang w:val="pt-PT"/>
        </w:rPr>
        <w:t>Ecce tu pulchra es</w:t>
      </w:r>
      <w:r w:rsidR="00885488" w:rsidRPr="00B779A9">
        <w:rPr>
          <w:lang w:val="pt-PT"/>
        </w:rPr>
        <w:t xml:space="preserve">. </w:t>
      </w:r>
      <w:r w:rsidR="00BA24A1" w:rsidRPr="00B779A9">
        <w:rPr>
          <w:lang w:val="pt-PT"/>
        </w:rPr>
        <w:t>[</w:t>
      </w:r>
      <w:r w:rsidR="00885488" w:rsidRPr="00B779A9">
        <w:rPr>
          <w:lang w:val="pt-PT"/>
        </w:rPr>
        <w:t>AN</w:t>
      </w:r>
      <w:r w:rsidR="00BA24A1" w:rsidRPr="00B779A9">
        <w:rPr>
          <w:lang w:val="pt-PT"/>
        </w:rPr>
        <w:t>]</w:t>
      </w:r>
      <w:r w:rsidR="00885488" w:rsidRPr="00B779A9">
        <w:rPr>
          <w:lang w:val="pt-PT"/>
        </w:rPr>
        <w:t xml:space="preserve"> </w:t>
      </w:r>
      <w:r w:rsidR="00885488" w:rsidRPr="00736684">
        <w:rPr>
          <w:rStyle w:val="Incipit"/>
          <w:lang w:val="pt-PT"/>
        </w:rPr>
        <w:t xml:space="preserve">Sicut </w:t>
      </w:r>
      <w:r w:rsidR="003B319D" w:rsidRPr="00736684">
        <w:rPr>
          <w:rStyle w:val="Incipit"/>
          <w:lang w:val="pt-PT"/>
        </w:rPr>
        <w:t>lilium</w:t>
      </w:r>
      <w:r w:rsidR="00885488" w:rsidRPr="00B779A9">
        <w:rPr>
          <w:lang w:val="pt-PT"/>
        </w:rPr>
        <w:t xml:space="preserve">. </w:t>
      </w:r>
      <w:r w:rsidR="00BA24A1" w:rsidRPr="00B779A9">
        <w:rPr>
          <w:lang w:val="pt-PT"/>
        </w:rPr>
        <w:t>[</w:t>
      </w:r>
      <w:r w:rsidR="00885488" w:rsidRPr="00B779A9">
        <w:rPr>
          <w:lang w:val="pt-PT"/>
        </w:rPr>
        <w:t>AN</w:t>
      </w:r>
      <w:r w:rsidR="00BA24A1" w:rsidRPr="00B779A9">
        <w:rPr>
          <w:lang w:val="pt-PT"/>
        </w:rPr>
        <w:t>]</w:t>
      </w:r>
      <w:r w:rsidR="00885488" w:rsidRPr="00B779A9">
        <w:rPr>
          <w:lang w:val="pt-PT"/>
        </w:rPr>
        <w:t xml:space="preserve"> </w:t>
      </w:r>
      <w:r w:rsidR="00885488" w:rsidRPr="00736684">
        <w:rPr>
          <w:rStyle w:val="Incipit"/>
          <w:lang w:val="pt-PT"/>
        </w:rPr>
        <w:t>Fa</w:t>
      </w:r>
      <w:r w:rsidR="00382E22" w:rsidRPr="00736684">
        <w:rPr>
          <w:rStyle w:val="Incipit"/>
          <w:lang w:val="pt-PT"/>
        </w:rPr>
        <w:t>vu</w:t>
      </w:r>
      <w:r w:rsidR="00885488" w:rsidRPr="00736684">
        <w:rPr>
          <w:rStyle w:val="Incipit"/>
          <w:lang w:val="pt-PT"/>
        </w:rPr>
        <w:t>s distillans</w:t>
      </w:r>
      <w:r w:rsidR="00885488" w:rsidRPr="00B779A9">
        <w:rPr>
          <w:lang w:val="pt-PT"/>
        </w:rPr>
        <w:t xml:space="preserve">. </w:t>
      </w:r>
      <w:r w:rsidR="00BA24A1" w:rsidRPr="00B779A9">
        <w:rPr>
          <w:lang w:val="pt-PT"/>
        </w:rPr>
        <w:t>[</w:t>
      </w:r>
      <w:r w:rsidR="00885488" w:rsidRPr="00B779A9">
        <w:rPr>
          <w:lang w:val="pt-PT"/>
        </w:rPr>
        <w:t>AN</w:t>
      </w:r>
      <w:r w:rsidR="00BA24A1" w:rsidRPr="00B779A9">
        <w:rPr>
          <w:lang w:val="pt-PT"/>
        </w:rPr>
        <w:t>]</w:t>
      </w:r>
      <w:r w:rsidR="00885488" w:rsidRPr="00B779A9">
        <w:rPr>
          <w:lang w:val="pt-PT"/>
        </w:rPr>
        <w:t xml:space="preserve"> </w:t>
      </w:r>
      <w:r w:rsidR="00885488" w:rsidRPr="00736684">
        <w:rPr>
          <w:rStyle w:val="Incipit"/>
          <w:lang w:val="pt-PT"/>
        </w:rPr>
        <w:t>Emissiones tuae</w:t>
      </w:r>
      <w:r w:rsidR="00885488" w:rsidRPr="00B779A9">
        <w:rPr>
          <w:lang w:val="pt-PT"/>
        </w:rPr>
        <w:t xml:space="preserve">. </w:t>
      </w:r>
      <w:r w:rsidR="00BA24A1" w:rsidRPr="00B779A9">
        <w:rPr>
          <w:lang w:val="pt-PT"/>
        </w:rPr>
        <w:t>[</w:t>
      </w:r>
      <w:r w:rsidR="00885488" w:rsidRPr="00B779A9">
        <w:rPr>
          <w:lang w:val="pt-PT"/>
        </w:rPr>
        <w:t>AN</w:t>
      </w:r>
      <w:r w:rsidR="00BA24A1" w:rsidRPr="00B779A9">
        <w:rPr>
          <w:lang w:val="pt-PT"/>
        </w:rPr>
        <w:t>]</w:t>
      </w:r>
      <w:r w:rsidR="00885488" w:rsidRPr="00B779A9">
        <w:rPr>
          <w:lang w:val="pt-PT"/>
        </w:rPr>
        <w:t xml:space="preserve"> </w:t>
      </w:r>
      <w:r w:rsidR="00885488" w:rsidRPr="00736684">
        <w:rPr>
          <w:rStyle w:val="Incipit"/>
          <w:lang w:val="pt-PT"/>
        </w:rPr>
        <w:t>Fons hortorum</w:t>
      </w:r>
      <w:r w:rsidR="00885488" w:rsidRPr="00B779A9">
        <w:rPr>
          <w:lang w:val="pt-PT"/>
        </w:rPr>
        <w:t xml:space="preserve">. PS </w:t>
      </w:r>
      <w:r w:rsidR="00885488" w:rsidRPr="00736684">
        <w:rPr>
          <w:rStyle w:val="Incipit"/>
          <w:lang w:val="pt-PT"/>
        </w:rPr>
        <w:t>Dixit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Laudate</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Laetatus sum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Nisi dominus aedificaverit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 xml:space="preserve">Lauda </w:t>
      </w:r>
      <w:r w:rsidR="00567E70" w:rsidRPr="00736684">
        <w:rPr>
          <w:rStyle w:val="Incipit"/>
          <w:lang w:val="pt-PT"/>
        </w:rPr>
        <w:t>Hierusalem</w:t>
      </w:r>
      <w:r w:rsidR="00885488" w:rsidRPr="00B779A9">
        <w:rPr>
          <w:lang w:val="pt-PT"/>
        </w:rPr>
        <w:t xml:space="preserve">. RP </w:t>
      </w:r>
      <w:r w:rsidR="00885488" w:rsidRPr="00736684">
        <w:rPr>
          <w:rStyle w:val="Incipit"/>
          <w:lang w:val="pt-PT"/>
        </w:rPr>
        <w:t xml:space="preserve">Stirps </w:t>
      </w:r>
      <w:r w:rsidR="008D35E3" w:rsidRPr="00736684">
        <w:rPr>
          <w:rStyle w:val="Incipit"/>
          <w:lang w:val="pt-PT"/>
        </w:rPr>
        <w:t>Iess</w:t>
      </w:r>
      <w:r w:rsidR="00885488" w:rsidRPr="00736684">
        <w:rPr>
          <w:rStyle w:val="Incipit"/>
          <w:lang w:val="pt-PT"/>
        </w:rPr>
        <w:t>e</w:t>
      </w:r>
      <w:r w:rsidR="00885488" w:rsidRPr="00B779A9">
        <w:rPr>
          <w:lang w:val="pt-PT"/>
        </w:rPr>
        <w:t xml:space="preserve">. VS </w:t>
      </w:r>
      <w:r w:rsidR="00885488" w:rsidRPr="00736684">
        <w:rPr>
          <w:rStyle w:val="Incipit"/>
          <w:lang w:val="pt-PT"/>
        </w:rPr>
        <w:t>Ave Maria</w:t>
      </w:r>
      <w:r w:rsidR="00885488" w:rsidRPr="00B779A9">
        <w:rPr>
          <w:lang w:val="pt-PT"/>
        </w:rPr>
        <w:t xml:space="preserve">. AM </w:t>
      </w:r>
      <w:r w:rsidR="00885488" w:rsidRPr="00736684">
        <w:rPr>
          <w:rStyle w:val="Incipit"/>
          <w:lang w:val="pt-PT"/>
        </w:rPr>
        <w:t>Dilectus meus candidus et rubicundus</w:t>
      </w:r>
      <w:r w:rsidR="00885488" w:rsidRPr="00B779A9">
        <w:rPr>
          <w:lang w:val="pt-PT"/>
        </w:rPr>
        <w:t xml:space="preserve">. </w:t>
      </w:r>
      <w:r w:rsidR="00885488" w:rsidRPr="00B779A9">
        <w:rPr>
          <w:lang w:val="it-IT"/>
        </w:rPr>
        <w:t xml:space="preserve">Haec </w:t>
      </w:r>
      <w:r w:rsidR="0009313A" w:rsidRPr="00B779A9">
        <w:rPr>
          <w:lang w:val="it-IT"/>
        </w:rPr>
        <w:t>antiphona cum sequentibus quatt</w:t>
      </w:r>
      <w:r w:rsidR="00885488" w:rsidRPr="00B779A9">
        <w:rPr>
          <w:lang w:val="it-IT"/>
        </w:rPr>
        <w:t>u</w:t>
      </w:r>
      <w:r w:rsidR="0009313A" w:rsidRPr="00B779A9">
        <w:rPr>
          <w:lang w:val="it-IT"/>
        </w:rPr>
        <w:t>o</w:t>
      </w:r>
      <w:r w:rsidR="00885488" w:rsidRPr="00B779A9">
        <w:rPr>
          <w:lang w:val="it-IT"/>
        </w:rPr>
        <w:t>r</w:t>
      </w:r>
      <w:r w:rsidR="0024681F">
        <w:rPr>
          <w:lang w:val="it-IT"/>
        </w:rPr>
        <w:t>,</w:t>
      </w:r>
      <w:r w:rsidR="00885488" w:rsidRPr="00B779A9">
        <w:rPr>
          <w:lang w:val="it-IT"/>
        </w:rPr>
        <w:t xml:space="preserve"> quae per hanc </w:t>
      </w:r>
      <w:r w:rsidR="00BA4CFB" w:rsidRPr="00B779A9">
        <w:rPr>
          <w:lang w:val="it-IT"/>
        </w:rPr>
        <w:t>octava</w:t>
      </w:r>
      <w:r w:rsidR="00885488" w:rsidRPr="00B779A9">
        <w:rPr>
          <w:lang w:val="it-IT"/>
        </w:rPr>
        <w:t>m ad vesperas dicuntur</w:t>
      </w:r>
      <w:r w:rsidR="0024681F">
        <w:rPr>
          <w:lang w:val="it-IT"/>
        </w:rPr>
        <w:t>,</w:t>
      </w:r>
      <w:r w:rsidR="00885488" w:rsidRPr="00B779A9">
        <w:rPr>
          <w:lang w:val="it-IT"/>
        </w:rPr>
        <w:t xml:space="preserve"> </w:t>
      </w:r>
      <w:r w:rsidRPr="002C0CD1">
        <w:rPr>
          <w:lang w:val="it-IT"/>
        </w:rPr>
        <w:t>%D::</w:t>
      </w:r>
      <w:r w:rsidR="002479B6" w:rsidRPr="002C0CD1">
        <w:rPr>
          <w:lang w:val="it-IT"/>
        </w:rPr>
        <w:t>a</w:t>
      </w:r>
      <w:r w:rsidR="00D734F4" w:rsidRPr="002C0CD1">
        <w:rPr>
          <w:lang w:val="it-IT"/>
        </w:rPr>
        <w:t xml:space="preserve"> </w:t>
      </w:r>
      <w:r w:rsidR="002479B6" w:rsidRPr="002C0CD1">
        <w:rPr>
          <w:lang w:val="it-IT"/>
        </w:rPr>
        <w:t>choro</w:t>
      </w:r>
      <w:r w:rsidRPr="002C0CD1">
        <w:rPr>
          <w:lang w:val="it-IT"/>
        </w:rPr>
        <w:t>%</w:t>
      </w:r>
      <w:r w:rsidR="002479B6" w:rsidRPr="00B779A9">
        <w:rPr>
          <w:lang w:val="it-IT"/>
        </w:rPr>
        <w:t xml:space="preserve"> </w:t>
      </w:r>
      <w:r w:rsidR="00885488" w:rsidRPr="00B779A9">
        <w:rPr>
          <w:lang w:val="it-IT"/>
        </w:rPr>
        <w:t>debet</w:t>
      </w:r>
      <w:r w:rsidR="0009313A" w:rsidRPr="00B779A9">
        <w:rPr>
          <w:lang w:val="it-IT"/>
        </w:rPr>
        <w:t xml:space="preserve"> a </w:t>
      </w:r>
      <w:r w:rsidR="0009313A" w:rsidRPr="00736684">
        <w:rPr>
          <w:rStyle w:val="Funktion"/>
          <w:lang w:val="it-IT"/>
        </w:rPr>
        <w:t>choro</w:t>
      </w:r>
      <w:r w:rsidR="0009313A" w:rsidRPr="00B779A9">
        <w:rPr>
          <w:lang w:val="it-IT"/>
        </w:rPr>
        <w:t xml:space="preserve"> in fine </w:t>
      </w:r>
      <w:r w:rsidR="0024681F">
        <w:rPr>
          <w:lang w:val="it-IT"/>
        </w:rPr>
        <w:t xml:space="preserve">[MA] </w:t>
      </w:r>
      <w:r w:rsidR="0009313A" w:rsidRPr="00736684">
        <w:rPr>
          <w:rStyle w:val="Incipit"/>
          <w:lang w:val="it-IT"/>
        </w:rPr>
        <w:t>M</w:t>
      </w:r>
      <w:r w:rsidR="00885488" w:rsidRPr="00736684">
        <w:rPr>
          <w:rStyle w:val="Incipit"/>
          <w:lang w:val="it-IT"/>
        </w:rPr>
        <w:t>agnificat</w:t>
      </w:r>
      <w:r w:rsidR="00885488" w:rsidRPr="00B779A9">
        <w:rPr>
          <w:lang w:val="it-IT"/>
        </w:rPr>
        <w:t xml:space="preserve"> cantari. </w:t>
      </w:r>
      <w:r w:rsidR="004E2955" w:rsidRPr="00B779A9">
        <w:rPr>
          <w:lang w:val="pt-PT"/>
        </w:rPr>
        <w:t xml:space="preserve">[BD] </w:t>
      </w:r>
      <w:r w:rsidR="005F6F99" w:rsidRPr="00736684">
        <w:rPr>
          <w:rStyle w:val="Incipit"/>
          <w:lang w:val="pt-PT"/>
        </w:rPr>
        <w:t>Benedicamus</w:t>
      </w:r>
      <w:r w:rsidR="004E2955" w:rsidRPr="00B779A9">
        <w:rPr>
          <w:lang w:val="pt-PT"/>
        </w:rPr>
        <w:t xml:space="preserve"> f</w:t>
      </w:r>
      <w:r w:rsidR="00885488" w:rsidRPr="00B779A9">
        <w:rPr>
          <w:lang w:val="pt-PT"/>
        </w:rPr>
        <w:t>erialiter.</w:t>
      </w:r>
    </w:p>
    <w:p w:rsidR="00885488" w:rsidRPr="00736684" w:rsidRDefault="00BA24A1" w:rsidP="00415109">
      <w:pPr>
        <w:pStyle w:val="berschrift1"/>
        <w:rPr>
          <w:lang w:val="pt-PT"/>
        </w:rPr>
      </w:pPr>
      <w:r w:rsidRPr="00736684">
        <w:rPr>
          <w:lang w:val="pt-PT"/>
        </w:rPr>
        <w:t>[</w:t>
      </w:r>
      <w:r w:rsidR="00885488" w:rsidRPr="00736684">
        <w:rPr>
          <w:lang w:val="pt-PT"/>
        </w:rPr>
        <w:t xml:space="preserve">INFRA OCTAVAM NATIVITATIS </w:t>
      </w:r>
      <w:r w:rsidR="002C0CD1" w:rsidRPr="00736684">
        <w:rPr>
          <w:lang w:val="pt-PT"/>
        </w:rPr>
        <w:t>BEATAE MARIAE, TERTIA DIE</w:t>
      </w:r>
      <w:r w:rsidRPr="00736684">
        <w:rPr>
          <w:lang w:val="pt-PT"/>
        </w:rPr>
        <w:t>]</w:t>
      </w:r>
    </w:p>
    <w:p w:rsidR="00885488" w:rsidRPr="00736684" w:rsidRDefault="002C0CD1" w:rsidP="00415109">
      <w:pPr>
        <w:rPr>
          <w:lang w:val="pt-PT"/>
        </w:rPr>
      </w:pPr>
      <w:r w:rsidRPr="00736684">
        <w:rPr>
          <w:rStyle w:val="Time1"/>
          <w:lang w:val="en-US"/>
        </w:rPr>
        <w:t>Ad matutinum</w:t>
      </w:r>
      <w:r w:rsidR="00885488">
        <w:rPr>
          <w:lang w:val="en-US"/>
        </w:rPr>
        <w:t xml:space="preserve"> RP </w:t>
      </w:r>
      <w:r w:rsidR="00885488" w:rsidRPr="00794880">
        <w:rPr>
          <w:rStyle w:val="Incipit"/>
          <w:lang w:val="en-US"/>
        </w:rPr>
        <w:t>Diem</w:t>
      </w:r>
      <w:r w:rsidR="005A362F" w:rsidRPr="005A362F">
        <w:rPr>
          <w:i/>
          <w:lang w:val="en-US"/>
        </w:rPr>
        <w:t xml:space="preserve"> </w:t>
      </w:r>
      <w:r w:rsidR="00885488" w:rsidRPr="00794880">
        <w:rPr>
          <w:rStyle w:val="Incipit"/>
          <w:lang w:val="en-US"/>
        </w:rPr>
        <w:t>festum</w:t>
      </w:r>
      <w:r w:rsidR="00885488">
        <w:rPr>
          <w:lang w:val="en-US"/>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794880">
        <w:rPr>
          <w:rStyle w:val="Incipit"/>
          <w:lang w:val="fr-FR"/>
        </w:rPr>
        <w:t>Corde</w:t>
      </w:r>
      <w:r w:rsidR="005A362F" w:rsidRPr="005A362F">
        <w:rPr>
          <w:i/>
          <w:lang w:val="fr-FR"/>
        </w:rPr>
        <w:t xml:space="preserve"> </w:t>
      </w:r>
      <w:r w:rsidR="00885488" w:rsidRPr="00794880">
        <w:rPr>
          <w:rStyle w:val="Incipit"/>
          <w:lang w:val="fr-FR"/>
        </w:rPr>
        <w:t>et</w:t>
      </w:r>
      <w:r w:rsidR="005A362F" w:rsidRPr="005A362F">
        <w:rPr>
          <w:i/>
          <w:lang w:val="fr-FR"/>
        </w:rPr>
        <w:t xml:space="preserve"> </w:t>
      </w:r>
      <w:r w:rsidR="00885488" w:rsidRPr="00794880">
        <w:rPr>
          <w:rStyle w:val="Incipit"/>
          <w:lang w:val="fr-FR"/>
        </w:rPr>
        <w:t>animo</w:t>
      </w:r>
      <w:r w:rsidR="00794880" w:rsidRPr="00794880">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AB7195" w:rsidRPr="00794880">
        <w:rPr>
          <w:rStyle w:val="Incipit"/>
          <w:lang w:val="fr-FR"/>
        </w:rPr>
        <w:t>Stirp</w:t>
      </w:r>
      <w:r w:rsidR="00885488" w:rsidRPr="00794880">
        <w:rPr>
          <w:rStyle w:val="Incipit"/>
          <w:lang w:val="fr-FR"/>
        </w:rPr>
        <w:t>s</w:t>
      </w:r>
      <w:r w:rsidR="005A362F" w:rsidRPr="005A362F">
        <w:rPr>
          <w:i/>
          <w:lang w:val="fr-FR"/>
        </w:rPr>
        <w:t xml:space="preserve"> </w:t>
      </w:r>
      <w:r w:rsidR="008D35E3" w:rsidRPr="00794880">
        <w:rPr>
          <w:rStyle w:val="Incipit"/>
          <w:lang w:val="fr-FR"/>
        </w:rPr>
        <w:t>Iesse</w:t>
      </w:r>
      <w:r w:rsidR="00885488" w:rsidRPr="00B779A9">
        <w:rPr>
          <w:lang w:val="fr-FR"/>
        </w:rPr>
        <w:t xml:space="preserve">. Reliqua per totum tam </w:t>
      </w:r>
      <w:r w:rsidR="0081631B" w:rsidRPr="00B779A9">
        <w:rPr>
          <w:lang w:val="fr-FR"/>
        </w:rPr>
        <w:t>ad horas</w:t>
      </w:r>
      <w:r w:rsidR="00885488" w:rsidRPr="00B779A9">
        <w:rPr>
          <w:lang w:val="fr-FR"/>
        </w:rPr>
        <w:t xml:space="preserve"> quam ad matutinum </w:t>
      </w:r>
      <w:r w:rsidR="0024681F">
        <w:rPr>
          <w:lang w:val="fr-FR"/>
        </w:rPr>
        <w:t>$E::</w:t>
      </w:r>
      <w:r w:rsidR="00885488" w:rsidRPr="00B779A9">
        <w:rPr>
          <w:lang w:val="fr-FR"/>
        </w:rPr>
        <w:t>praeter antiphona</w:t>
      </w:r>
      <w:r w:rsidR="0024681F">
        <w:rPr>
          <w:lang w:val="fr-FR"/>
        </w:rPr>
        <w:t>m</w:t>
      </w:r>
      <w:r w:rsidR="00885488" w:rsidRPr="00B779A9">
        <w:rPr>
          <w:lang w:val="fr-FR"/>
        </w:rPr>
        <w:t xml:space="preserve"> ad nonam</w:t>
      </w:r>
      <w:r w:rsidR="0024681F">
        <w:rPr>
          <w:lang w:val="fr-FR"/>
        </w:rPr>
        <w:t>$</w:t>
      </w:r>
      <w:r w:rsidR="00885488" w:rsidRPr="00B779A9">
        <w:rPr>
          <w:lang w:val="fr-FR"/>
        </w:rPr>
        <w:t xml:space="preserve"> ut in die. </w:t>
      </w:r>
      <w:r w:rsidR="004E2955" w:rsidRPr="00B779A9">
        <w:rPr>
          <w:lang w:val="fr-FR"/>
        </w:rPr>
        <w:t xml:space="preserve">[BD] </w:t>
      </w:r>
      <w:r w:rsidR="005F6F99" w:rsidRPr="00794880">
        <w:rPr>
          <w:rStyle w:val="Incipit"/>
          <w:lang w:val="fr-FR"/>
        </w:rPr>
        <w:t>Benedicamus</w:t>
      </w:r>
      <w:r w:rsidR="004E2955" w:rsidRPr="00B779A9">
        <w:rPr>
          <w:lang w:val="fr-FR"/>
        </w:rPr>
        <w:t xml:space="preserve"> f</w:t>
      </w:r>
      <w:r w:rsidR="00885488" w:rsidRPr="00B779A9">
        <w:rPr>
          <w:lang w:val="fr-FR"/>
        </w:rPr>
        <w:t xml:space="preserve">erialiter. </w:t>
      </w:r>
      <w:r w:rsidR="00885488" w:rsidRPr="00736684">
        <w:rPr>
          <w:lang w:val="pt-PT"/>
        </w:rPr>
        <w:t>Hoc modo etiam cantandum est quando</w:t>
      </w:r>
      <w:r w:rsidR="00AB7195" w:rsidRPr="00736684">
        <w:rPr>
          <w:lang w:val="pt-PT"/>
        </w:rPr>
        <w:t>cumque</w:t>
      </w:r>
      <w:r w:rsidR="00885488" w:rsidRPr="00736684">
        <w:rPr>
          <w:lang w:val="pt-PT"/>
        </w:rPr>
        <w:t xml:space="preserve"> primatur de nati</w:t>
      </w:r>
      <w:r w:rsidR="00D66EA2" w:rsidRPr="00736684">
        <w:rPr>
          <w:lang w:val="pt-PT"/>
        </w:rPr>
        <w:t>vita</w:t>
      </w:r>
      <w:r w:rsidR="00885488" w:rsidRPr="00736684">
        <w:rPr>
          <w:lang w:val="pt-PT"/>
        </w:rPr>
        <w:t>te</w:t>
      </w:r>
      <w:r w:rsidR="00A86011" w:rsidRPr="00736684">
        <w:rPr>
          <w:lang w:val="pt-PT"/>
        </w:rPr>
        <w:t xml:space="preserve"> Mariae.</w:t>
      </w:r>
    </w:p>
    <w:p w:rsidR="00885488" w:rsidRPr="00B779A9" w:rsidRDefault="008A3932" w:rsidP="00415109">
      <w:pPr>
        <w:rPr>
          <w:lang w:val="it-IT"/>
        </w:rPr>
      </w:pPr>
      <w:r>
        <w:rPr>
          <w:rStyle w:val="Time1"/>
          <w:lang w:val="it-IT"/>
        </w:rPr>
        <w:t>A</w:t>
      </w:r>
      <w:r w:rsidR="002C0CD1" w:rsidRPr="00736684">
        <w:rPr>
          <w:rStyle w:val="Time1"/>
          <w:lang w:val="it-IT"/>
        </w:rPr>
        <w:t>d nonam</w:t>
      </w:r>
      <w:r w:rsidR="00885488" w:rsidRPr="00B779A9">
        <w:rPr>
          <w:lang w:val="it-IT"/>
        </w:rPr>
        <w:t xml:space="preserve"> </w:t>
      </w:r>
      <w:r>
        <w:rPr>
          <w:lang w:val="it-IT"/>
        </w:rPr>
        <w:t xml:space="preserve">AN </w:t>
      </w:r>
      <w:r w:rsidR="00885488" w:rsidRPr="00736684">
        <w:rPr>
          <w:rStyle w:val="Incipit"/>
          <w:lang w:val="it-IT"/>
        </w:rPr>
        <w:t>Regali ex progenie</w:t>
      </w:r>
      <w:r w:rsidR="00885488" w:rsidRPr="00B779A9">
        <w:rPr>
          <w:lang w:val="it-IT"/>
        </w:rPr>
        <w:t>.</w:t>
      </w:r>
    </w:p>
    <w:p w:rsidR="0024681F" w:rsidRDefault="002C0CD1" w:rsidP="00415109">
      <w:pPr>
        <w:rPr>
          <w:lang w:val="it-IT"/>
        </w:rPr>
      </w:pPr>
      <w:r w:rsidRPr="00736684">
        <w:rPr>
          <w:rStyle w:val="Time1"/>
          <w:lang w:val="it-IT"/>
        </w:rPr>
        <w:t>Ad officium</w:t>
      </w:r>
      <w:r w:rsidR="00885488" w:rsidRPr="00B779A9">
        <w:rPr>
          <w:lang w:val="it-IT"/>
        </w:rPr>
        <w:t xml:space="preserve"> per totum ut in die sancto.</w:t>
      </w:r>
      <w:r w:rsidR="004E2955" w:rsidRPr="00B779A9">
        <w:rPr>
          <w:lang w:val="it-IT"/>
        </w:rPr>
        <w:t xml:space="preserve"> </w:t>
      </w:r>
    </w:p>
    <w:p w:rsidR="00885488" w:rsidRPr="00B779A9" w:rsidRDefault="004E2955" w:rsidP="00415109">
      <w:pPr>
        <w:rPr>
          <w:lang w:val="it-IT"/>
        </w:rPr>
      </w:pPr>
      <w:r w:rsidRPr="00B779A9">
        <w:rPr>
          <w:lang w:val="it-IT"/>
        </w:rPr>
        <w:t>(47r)</w:t>
      </w:r>
      <w:r w:rsidR="0024681F">
        <w:rPr>
          <w:lang w:val="it-IT"/>
        </w:rPr>
        <w:t xml:space="preserve"> </w:t>
      </w:r>
      <w:r w:rsidR="002C0CD1" w:rsidRPr="00736684">
        <w:rPr>
          <w:rStyle w:val="Time1"/>
          <w:lang w:val="it-IT"/>
        </w:rPr>
        <w:t>Ad vesperas</w:t>
      </w:r>
      <w:r w:rsidR="00885488" w:rsidRPr="00B779A9">
        <w:rPr>
          <w:lang w:val="it-IT"/>
        </w:rPr>
        <w:t xml:space="preserve"> omnia ut in die sancto ad secundas ve</w:t>
      </w:r>
      <w:r w:rsidR="0009313A" w:rsidRPr="00B779A9">
        <w:rPr>
          <w:lang w:val="it-IT"/>
        </w:rPr>
        <w:t>speras praeter antiphona</w:t>
      </w:r>
      <w:r w:rsidR="0024681F">
        <w:rPr>
          <w:lang w:val="it-IT"/>
        </w:rPr>
        <w:t>m</w:t>
      </w:r>
      <w:r w:rsidR="0009313A" w:rsidRPr="00B779A9">
        <w:rPr>
          <w:lang w:val="it-IT"/>
        </w:rPr>
        <w:t xml:space="preserve"> super M</w:t>
      </w:r>
      <w:r w:rsidR="00380729">
        <w:rPr>
          <w:lang w:val="it-IT"/>
        </w:rPr>
        <w:t>agnificat et suffragia. AM</w:t>
      </w:r>
      <w:r w:rsidR="0024681F">
        <w:rPr>
          <w:lang w:val="it-IT"/>
        </w:rPr>
        <w:t xml:space="preserve"> </w:t>
      </w:r>
      <w:r w:rsidR="0024681F" w:rsidRPr="00736684">
        <w:rPr>
          <w:rStyle w:val="Incipit"/>
          <w:lang w:val="it-IT"/>
        </w:rPr>
        <w:t>|I::leer|</w:t>
      </w:r>
      <w:r w:rsidR="0024681F">
        <w:rPr>
          <w:lang w:val="it-IT"/>
        </w:rPr>
        <w:t xml:space="preserve">. </w:t>
      </w:r>
      <w:r w:rsidR="00CB57D2">
        <w:rPr>
          <w:lang w:val="it-IT"/>
        </w:rPr>
        <w:t>Suffragium d</w:t>
      </w:r>
      <w:r w:rsidR="00A37530">
        <w:rPr>
          <w:lang w:val="it-IT"/>
        </w:rPr>
        <w:t>e sanctis Prot</w:t>
      </w:r>
      <w:r w:rsidRPr="00B779A9">
        <w:rPr>
          <w:lang w:val="it-IT"/>
        </w:rPr>
        <w:t>o et Iacin</w:t>
      </w:r>
      <w:r w:rsidR="00A37530">
        <w:rPr>
          <w:lang w:val="it-IT"/>
        </w:rPr>
        <w:t>t</w:t>
      </w:r>
      <w:r w:rsidRPr="00B779A9">
        <w:rPr>
          <w:lang w:val="it-IT"/>
        </w:rPr>
        <w:t xml:space="preserve">o </w:t>
      </w:r>
      <w:r w:rsidR="00CB57D2">
        <w:rPr>
          <w:lang w:val="it-IT"/>
        </w:rPr>
        <w:t>[</w:t>
      </w:r>
      <w:r w:rsidR="00885488" w:rsidRPr="00B779A9">
        <w:rPr>
          <w:lang w:val="it-IT"/>
        </w:rPr>
        <w:t>AC</w:t>
      </w:r>
      <w:r w:rsidR="00CB57D2">
        <w:rPr>
          <w:lang w:val="it-IT"/>
        </w:rPr>
        <w:t>]</w:t>
      </w:r>
      <w:r w:rsidR="00885488" w:rsidRPr="00B779A9">
        <w:rPr>
          <w:lang w:val="it-IT"/>
        </w:rPr>
        <w:t xml:space="preserve"> </w:t>
      </w:r>
      <w:r w:rsidR="00885488" w:rsidRPr="00794880">
        <w:rPr>
          <w:rStyle w:val="Incipit"/>
          <w:lang w:val="it-IT"/>
        </w:rPr>
        <w:t>Absterget</w:t>
      </w:r>
      <w:r w:rsidR="005A362F" w:rsidRPr="005A362F">
        <w:rPr>
          <w:i/>
          <w:lang w:val="it-IT"/>
        </w:rPr>
        <w:t xml:space="preserve"> </w:t>
      </w:r>
      <w:r w:rsidR="00885488" w:rsidRPr="00794880">
        <w:rPr>
          <w:rStyle w:val="Incipit"/>
          <w:lang w:val="it-IT"/>
        </w:rPr>
        <w:t>deus</w:t>
      </w:r>
      <w:r w:rsidR="00885488" w:rsidRPr="00B779A9">
        <w:rPr>
          <w:lang w:val="it-IT"/>
        </w:rPr>
        <w:t xml:space="preserve">. </w:t>
      </w:r>
      <w:r w:rsidRPr="00B779A9">
        <w:rPr>
          <w:lang w:val="it-IT"/>
        </w:rPr>
        <w:t xml:space="preserve">[BD] </w:t>
      </w:r>
      <w:r w:rsidR="005F6F99" w:rsidRPr="00794880">
        <w:rPr>
          <w:rStyle w:val="Incipit"/>
          <w:lang w:val="it-IT"/>
        </w:rPr>
        <w:t>Benedicamus</w:t>
      </w:r>
      <w:r w:rsidRPr="00B779A9">
        <w:rPr>
          <w:lang w:val="it-IT"/>
        </w:rPr>
        <w:t xml:space="preserve"> ferialiter</w:t>
      </w:r>
      <w:r w:rsidR="00885488" w:rsidRPr="00B779A9">
        <w:rPr>
          <w:lang w:val="it-IT"/>
        </w:rPr>
        <w:t>.</w:t>
      </w:r>
    </w:p>
    <w:p w:rsidR="00885488" w:rsidRPr="00736684" w:rsidRDefault="002C0CD1" w:rsidP="00415109">
      <w:pPr>
        <w:rPr>
          <w:lang w:val="it-IT"/>
        </w:rPr>
      </w:pPr>
      <w:r w:rsidRPr="00736684">
        <w:rPr>
          <w:rStyle w:val="Time1"/>
          <w:lang w:val="it-IT"/>
        </w:rPr>
        <w:lastRenderedPageBreak/>
        <w:t>Ad completorium</w:t>
      </w:r>
      <w:r w:rsidR="00885488" w:rsidRPr="00B779A9">
        <w:rPr>
          <w:lang w:val="it-IT"/>
        </w:rPr>
        <w:t xml:space="preserve"> HY </w:t>
      </w:r>
      <w:r w:rsidR="00885488" w:rsidRPr="00794880">
        <w:rPr>
          <w:rStyle w:val="Incipit"/>
          <w:lang w:val="it-IT"/>
        </w:rPr>
        <w:t>Rex</w:t>
      </w:r>
      <w:r w:rsidR="005A362F" w:rsidRPr="005A362F">
        <w:rPr>
          <w:i/>
          <w:lang w:val="it-IT"/>
        </w:rPr>
        <w:t xml:space="preserve"> </w:t>
      </w:r>
      <w:r w:rsidR="00885488" w:rsidRPr="00794880">
        <w:rPr>
          <w:rStyle w:val="Incipit"/>
          <w:lang w:val="it-IT"/>
        </w:rPr>
        <w:t>Christe</w:t>
      </w:r>
      <w:r w:rsidR="00885488" w:rsidRPr="00B779A9">
        <w:rPr>
          <w:lang w:val="it-IT"/>
        </w:rPr>
        <w:t xml:space="preserve">. AD </w:t>
      </w:r>
      <w:r w:rsidR="00885488" w:rsidRPr="00794880">
        <w:rPr>
          <w:rStyle w:val="Incipit"/>
          <w:lang w:val="it-IT"/>
        </w:rPr>
        <w:t>Glorificamus</w:t>
      </w:r>
      <w:r w:rsidR="005A362F" w:rsidRPr="005A362F">
        <w:rPr>
          <w:i/>
          <w:lang w:val="it-IT"/>
        </w:rPr>
        <w:t xml:space="preserve"> </w:t>
      </w:r>
      <w:r w:rsidR="00885488" w:rsidRPr="00794880">
        <w:rPr>
          <w:rStyle w:val="Incipit"/>
          <w:lang w:val="it-IT"/>
        </w:rPr>
        <w:t>te</w:t>
      </w:r>
      <w:r w:rsidR="004E2955" w:rsidRPr="00B779A9">
        <w:rPr>
          <w:lang w:val="it-IT"/>
        </w:rPr>
        <w:t xml:space="preserve">. </w:t>
      </w:r>
      <w:r w:rsidR="004E2955" w:rsidRPr="00736684">
        <w:rPr>
          <w:lang w:val="it-IT"/>
        </w:rPr>
        <w:t>Post collectam AC</w:t>
      </w:r>
      <w:r w:rsidR="00885488" w:rsidRPr="00736684">
        <w:rPr>
          <w:lang w:val="it-IT"/>
        </w:rPr>
        <w:t xml:space="preserve"> </w:t>
      </w:r>
      <w:r w:rsidR="00885488" w:rsidRPr="00736684">
        <w:rPr>
          <w:rStyle w:val="Incipit"/>
          <w:lang w:val="it-IT"/>
        </w:rPr>
        <w:t>Gaude</w:t>
      </w:r>
      <w:r w:rsidR="005A362F" w:rsidRPr="00736684">
        <w:rPr>
          <w:i/>
          <w:lang w:val="it-IT"/>
        </w:rPr>
        <w:t xml:space="preserve"> </w:t>
      </w:r>
      <w:r w:rsidR="00885488" w:rsidRPr="00736684">
        <w:rPr>
          <w:rStyle w:val="Incipit"/>
          <w:lang w:val="it-IT"/>
        </w:rPr>
        <w:t>dei</w:t>
      </w:r>
      <w:r w:rsidR="005A362F" w:rsidRPr="00736684">
        <w:rPr>
          <w:i/>
          <w:lang w:val="it-IT"/>
        </w:rPr>
        <w:t xml:space="preserve"> </w:t>
      </w:r>
      <w:r w:rsidR="00885488" w:rsidRPr="00736684">
        <w:rPr>
          <w:rStyle w:val="Incipit"/>
          <w:lang w:val="it-IT"/>
        </w:rPr>
        <w:t>genitrix</w:t>
      </w:r>
      <w:r w:rsidR="00885488" w:rsidRPr="00736684">
        <w:rPr>
          <w:lang w:val="it-IT"/>
        </w:rPr>
        <w:t>.</w:t>
      </w:r>
      <w:r w:rsidR="004E2955" w:rsidRPr="00736684">
        <w:rPr>
          <w:lang w:val="it-IT"/>
        </w:rPr>
        <w:t xml:space="preserve"> </w:t>
      </w:r>
      <w:r w:rsidR="00380729" w:rsidRPr="00736684">
        <w:rPr>
          <w:lang w:val="it-IT"/>
        </w:rPr>
        <w:t>|I::es folgen leere Zeilen, mehr als die Hälfte</w:t>
      </w:r>
      <w:r w:rsidR="00CB57D2" w:rsidRPr="00736684">
        <w:rPr>
          <w:lang w:val="it-IT"/>
        </w:rPr>
        <w:t xml:space="preserve"> der Seite ist unbreschriftet.|</w:t>
      </w:r>
    </w:p>
    <w:p w:rsidR="00885488" w:rsidRPr="00736684" w:rsidRDefault="00CB57D2" w:rsidP="00415109">
      <w:pPr>
        <w:pStyle w:val="berschrift1"/>
        <w:rPr>
          <w:lang w:val="it-IT"/>
        </w:rPr>
      </w:pPr>
      <w:r w:rsidRPr="00736684">
        <w:rPr>
          <w:lang w:val="it-IT"/>
        </w:rPr>
        <w:t xml:space="preserve">(47v) </w:t>
      </w:r>
      <w:r w:rsidR="002C0CD1" w:rsidRPr="00736684">
        <w:rPr>
          <w:lang w:val="it-IT"/>
        </w:rPr>
        <w:t>IN EXALTATIONE SANCTAE CRUCIS</w:t>
      </w:r>
    </w:p>
    <w:p w:rsidR="00885488" w:rsidRPr="00736684" w:rsidRDefault="00885488" w:rsidP="00415109">
      <w:pPr>
        <w:rPr>
          <w:lang w:val="it-IT"/>
        </w:rPr>
      </w:pPr>
      <w:r w:rsidRPr="00736684">
        <w:rPr>
          <w:lang w:val="it-IT"/>
        </w:rPr>
        <w:t>Binos facimus.</w:t>
      </w:r>
    </w:p>
    <w:p w:rsidR="00885488" w:rsidRPr="00B779A9" w:rsidRDefault="00E05E90" w:rsidP="00415109">
      <w:pPr>
        <w:rPr>
          <w:lang w:val="pt-PT"/>
        </w:rPr>
      </w:pPr>
      <w:r w:rsidRPr="00736684">
        <w:rPr>
          <w:rStyle w:val="Time1"/>
          <w:lang w:val="it-IT"/>
        </w:rPr>
        <w:t>Ad vesperas</w:t>
      </w:r>
      <w:r w:rsidR="00885488" w:rsidRPr="00736684">
        <w:rPr>
          <w:lang w:val="it-IT"/>
        </w:rPr>
        <w:t xml:space="preserve"> super psalmos AN </w:t>
      </w:r>
      <w:r w:rsidR="00885488" w:rsidRPr="00736684">
        <w:rPr>
          <w:rStyle w:val="Incipit"/>
          <w:lang w:val="it-IT"/>
        </w:rPr>
        <w:t>Sanctifica</w:t>
      </w:r>
      <w:r w:rsidR="005A362F" w:rsidRPr="00736684">
        <w:rPr>
          <w:i/>
          <w:lang w:val="it-IT"/>
        </w:rPr>
        <w:t xml:space="preserve"> </w:t>
      </w:r>
      <w:r w:rsidR="00885488" w:rsidRPr="00736684">
        <w:rPr>
          <w:rStyle w:val="Incipit"/>
          <w:lang w:val="it-IT"/>
        </w:rPr>
        <w:t>nos</w:t>
      </w:r>
      <w:r w:rsidR="005A362F" w:rsidRPr="00736684">
        <w:rPr>
          <w:i/>
          <w:lang w:val="it-IT"/>
        </w:rPr>
        <w:t xml:space="preserve"> </w:t>
      </w:r>
      <w:r w:rsidR="00885488" w:rsidRPr="00736684">
        <w:rPr>
          <w:rStyle w:val="Incipit"/>
          <w:lang w:val="it-IT"/>
        </w:rPr>
        <w:t>domine</w:t>
      </w:r>
      <w:r w:rsidR="00885488" w:rsidRPr="00736684">
        <w:rPr>
          <w:lang w:val="it-IT"/>
        </w:rPr>
        <w:t>. P</w:t>
      </w:r>
      <w:r w:rsidR="004E2955" w:rsidRPr="00736684">
        <w:rPr>
          <w:lang w:val="it-IT"/>
        </w:rPr>
        <w:t>salmi o</w:t>
      </w:r>
      <w:r w:rsidR="00885488" w:rsidRPr="00736684">
        <w:rPr>
          <w:lang w:val="it-IT"/>
        </w:rPr>
        <w:t xml:space="preserve">mnia Laudate. RP </w:t>
      </w:r>
      <w:r w:rsidR="00885488" w:rsidRPr="00736684">
        <w:rPr>
          <w:rStyle w:val="Incipit"/>
          <w:lang w:val="it-IT"/>
        </w:rPr>
        <w:t>O</w:t>
      </w:r>
      <w:r w:rsidR="005A362F" w:rsidRPr="00736684">
        <w:rPr>
          <w:i/>
          <w:lang w:val="it-IT"/>
        </w:rPr>
        <w:t xml:space="preserve"> </w:t>
      </w:r>
      <w:r w:rsidR="00885488" w:rsidRPr="00736684">
        <w:rPr>
          <w:rStyle w:val="Incipit"/>
          <w:lang w:val="it-IT"/>
        </w:rPr>
        <w:t>crux</w:t>
      </w:r>
      <w:r w:rsidR="005A362F" w:rsidRPr="00736684">
        <w:rPr>
          <w:i/>
          <w:lang w:val="it-IT"/>
        </w:rPr>
        <w:t xml:space="preserve"> </w:t>
      </w:r>
      <w:r w:rsidR="00885488" w:rsidRPr="00736684">
        <w:rPr>
          <w:rStyle w:val="Incipit"/>
          <w:lang w:val="it-IT"/>
        </w:rPr>
        <w:t>gloriosa</w:t>
      </w:r>
      <w:r w:rsidR="00885488" w:rsidRPr="00736684">
        <w:rPr>
          <w:lang w:val="it-IT"/>
        </w:rPr>
        <w:t xml:space="preserve"> ex tertio nocturno de </w:t>
      </w:r>
      <w:r w:rsidR="00872B44" w:rsidRPr="00736684">
        <w:rPr>
          <w:lang w:val="it-IT"/>
        </w:rPr>
        <w:t>invent</w:t>
      </w:r>
      <w:r w:rsidR="00885488" w:rsidRPr="00736684">
        <w:rPr>
          <w:lang w:val="it-IT"/>
        </w:rPr>
        <w:t xml:space="preserve">ione eiusdem sanctae crucis. HY </w:t>
      </w:r>
      <w:r w:rsidR="000F4FB4" w:rsidRPr="00736684">
        <w:rPr>
          <w:rStyle w:val="Incipit"/>
          <w:lang w:val="it-IT"/>
        </w:rPr>
        <w:t>Salve</w:t>
      </w:r>
      <w:r w:rsidR="005A362F" w:rsidRPr="00736684">
        <w:rPr>
          <w:i/>
          <w:lang w:val="it-IT"/>
        </w:rPr>
        <w:t xml:space="preserve"> </w:t>
      </w:r>
      <w:r w:rsidR="00885488" w:rsidRPr="00736684">
        <w:rPr>
          <w:rStyle w:val="Incipit"/>
          <w:lang w:val="it-IT"/>
        </w:rPr>
        <w:t>crux</w:t>
      </w:r>
      <w:r w:rsidR="005A362F" w:rsidRPr="00736684">
        <w:rPr>
          <w:i/>
          <w:lang w:val="it-IT"/>
        </w:rPr>
        <w:t xml:space="preserve"> </w:t>
      </w:r>
      <w:r w:rsidR="00885488" w:rsidRPr="00736684">
        <w:rPr>
          <w:rStyle w:val="Incipit"/>
          <w:lang w:val="it-IT"/>
        </w:rPr>
        <w:t>sancta</w:t>
      </w:r>
      <w:r w:rsidR="00885488" w:rsidRPr="00736684">
        <w:rPr>
          <w:lang w:val="it-IT"/>
        </w:rPr>
        <w:t xml:space="preserve">. VS </w:t>
      </w:r>
      <w:r w:rsidR="00885488" w:rsidRPr="00736684">
        <w:rPr>
          <w:rStyle w:val="Incipit"/>
          <w:lang w:val="it-IT"/>
        </w:rPr>
        <w:t>Hoc</w:t>
      </w:r>
      <w:r w:rsidR="005A362F" w:rsidRPr="00736684">
        <w:rPr>
          <w:i/>
          <w:lang w:val="it-IT"/>
        </w:rPr>
        <w:t xml:space="preserve"> </w:t>
      </w:r>
      <w:r w:rsidR="00885488" w:rsidRPr="00736684">
        <w:rPr>
          <w:rStyle w:val="Incipit"/>
          <w:lang w:val="it-IT"/>
        </w:rPr>
        <w:t>signum</w:t>
      </w:r>
      <w:r w:rsidR="005A362F" w:rsidRPr="00736684">
        <w:rPr>
          <w:i/>
          <w:lang w:val="it-IT"/>
        </w:rPr>
        <w:t xml:space="preserve"> </w:t>
      </w:r>
      <w:r w:rsidR="00885488" w:rsidRPr="00736684">
        <w:rPr>
          <w:rStyle w:val="Incipit"/>
          <w:lang w:val="it-IT"/>
        </w:rPr>
        <w:t>crucis</w:t>
      </w:r>
      <w:r w:rsidR="005A362F" w:rsidRPr="00736684">
        <w:rPr>
          <w:i/>
          <w:lang w:val="it-IT"/>
        </w:rPr>
        <w:t xml:space="preserve"> </w:t>
      </w:r>
      <w:r w:rsidR="00885488" w:rsidRPr="00736684">
        <w:rPr>
          <w:rStyle w:val="Incipit"/>
          <w:lang w:val="it-IT"/>
        </w:rPr>
        <w:t>erit</w:t>
      </w:r>
      <w:r w:rsidR="005A362F" w:rsidRPr="00736684">
        <w:rPr>
          <w:i/>
          <w:lang w:val="it-IT"/>
        </w:rPr>
        <w:t xml:space="preserve"> </w:t>
      </w:r>
      <w:r w:rsidR="00885488" w:rsidRPr="00736684">
        <w:rPr>
          <w:rStyle w:val="Incipit"/>
          <w:lang w:val="it-IT"/>
        </w:rPr>
        <w:t>in</w:t>
      </w:r>
      <w:r w:rsidR="005A362F" w:rsidRPr="00736684">
        <w:rPr>
          <w:i/>
          <w:lang w:val="it-IT"/>
        </w:rPr>
        <w:t xml:space="preserve"> </w:t>
      </w:r>
      <w:r w:rsidR="00885488" w:rsidRPr="00736684">
        <w:rPr>
          <w:rStyle w:val="Incipit"/>
          <w:lang w:val="it-IT"/>
        </w:rPr>
        <w:t>caelo</w:t>
      </w:r>
      <w:r w:rsidR="00885488" w:rsidRPr="00736684">
        <w:rPr>
          <w:lang w:val="it-IT"/>
        </w:rPr>
        <w:t xml:space="preserve">. </w:t>
      </w:r>
      <w:r w:rsidR="00885488" w:rsidRPr="00B779A9">
        <w:rPr>
          <w:lang w:val="pt-PT"/>
        </w:rPr>
        <w:t xml:space="preserve">AM </w:t>
      </w:r>
      <w:r w:rsidR="00885488" w:rsidRPr="00794880">
        <w:rPr>
          <w:rStyle w:val="Incipit"/>
          <w:lang w:val="pt-PT"/>
        </w:rPr>
        <w:t>O</w:t>
      </w:r>
      <w:r w:rsidR="005A362F" w:rsidRPr="005A362F">
        <w:rPr>
          <w:i/>
          <w:lang w:val="pt-PT"/>
        </w:rPr>
        <w:t xml:space="preserve"> </w:t>
      </w:r>
      <w:r w:rsidR="00885488" w:rsidRPr="00794880">
        <w:rPr>
          <w:rStyle w:val="Incipit"/>
          <w:lang w:val="pt-PT"/>
        </w:rPr>
        <w:t>crux</w:t>
      </w:r>
      <w:r w:rsidR="005A362F" w:rsidRPr="005A362F">
        <w:rPr>
          <w:i/>
          <w:lang w:val="pt-PT"/>
        </w:rPr>
        <w:t xml:space="preserve"> </w:t>
      </w:r>
      <w:r w:rsidR="00885488" w:rsidRPr="00794880">
        <w:rPr>
          <w:rStyle w:val="Incipit"/>
          <w:lang w:val="pt-PT"/>
        </w:rPr>
        <w:t>splendidior</w:t>
      </w:r>
      <w:r w:rsidR="005A362F" w:rsidRPr="005A362F">
        <w:rPr>
          <w:i/>
          <w:lang w:val="pt-PT"/>
        </w:rPr>
        <w:t xml:space="preserve"> </w:t>
      </w:r>
      <w:r w:rsidR="00885488" w:rsidRPr="00794880">
        <w:rPr>
          <w:rStyle w:val="Incipit"/>
          <w:lang w:val="pt-PT"/>
        </w:rPr>
        <w:t>cunctis</w:t>
      </w:r>
      <w:r w:rsidR="005A362F" w:rsidRPr="005A362F">
        <w:rPr>
          <w:i/>
          <w:lang w:val="pt-PT"/>
        </w:rPr>
        <w:t xml:space="preserve"> </w:t>
      </w:r>
      <w:r w:rsidR="00885488" w:rsidRPr="00794880">
        <w:rPr>
          <w:rStyle w:val="Incipit"/>
          <w:lang w:val="pt-PT"/>
        </w:rPr>
        <w:t>astris</w:t>
      </w:r>
      <w:r w:rsidR="00885488" w:rsidRPr="00B779A9">
        <w:rPr>
          <w:lang w:val="pt-PT"/>
        </w:rPr>
        <w:t xml:space="preserve">. </w:t>
      </w:r>
      <w:r w:rsidR="00CB57D2">
        <w:rPr>
          <w:lang w:val="pt-PT"/>
        </w:rPr>
        <w:t>Suffragium d</w:t>
      </w:r>
      <w:r w:rsidR="004E2955" w:rsidRPr="00B779A9">
        <w:rPr>
          <w:lang w:val="pt-PT"/>
        </w:rPr>
        <w:t xml:space="preserve">e nativitate sanctae Mariae </w:t>
      </w:r>
      <w:r w:rsidR="00CB57D2">
        <w:rPr>
          <w:lang w:val="pt-PT"/>
        </w:rPr>
        <w:t>[</w:t>
      </w:r>
      <w:r w:rsidR="00885488" w:rsidRPr="00B779A9">
        <w:rPr>
          <w:lang w:val="pt-PT"/>
        </w:rPr>
        <w:t>AC</w:t>
      </w:r>
      <w:r w:rsidR="00CB57D2">
        <w:rPr>
          <w:lang w:val="pt-PT"/>
        </w:rPr>
        <w:t>]</w:t>
      </w:r>
      <w:r w:rsidR="00885488" w:rsidRPr="00B779A9">
        <w:rPr>
          <w:lang w:val="pt-PT"/>
        </w:rPr>
        <w:t xml:space="preserve"> </w:t>
      </w:r>
      <w:r w:rsidR="00885488" w:rsidRPr="00794880">
        <w:rPr>
          <w:rStyle w:val="Incipit"/>
          <w:lang w:val="pt-PT"/>
        </w:rPr>
        <w:t>Ego</w:t>
      </w:r>
      <w:r w:rsidR="005A362F" w:rsidRPr="005A362F">
        <w:rPr>
          <w:i/>
          <w:lang w:val="pt-PT"/>
        </w:rPr>
        <w:t xml:space="preserve"> </w:t>
      </w:r>
      <w:r w:rsidR="00885488" w:rsidRPr="00794880">
        <w:rPr>
          <w:rStyle w:val="Incipit"/>
          <w:lang w:val="pt-PT"/>
        </w:rPr>
        <w:t>flos</w:t>
      </w:r>
      <w:r w:rsidR="005A362F" w:rsidRPr="005A362F">
        <w:rPr>
          <w:i/>
          <w:lang w:val="pt-PT"/>
        </w:rPr>
        <w:t xml:space="preserve"> </w:t>
      </w:r>
      <w:r w:rsidR="00885488" w:rsidRPr="00794880">
        <w:rPr>
          <w:rStyle w:val="Incipit"/>
          <w:lang w:val="pt-PT"/>
        </w:rPr>
        <w:t>campi</w:t>
      </w:r>
      <w:r w:rsidR="00885488" w:rsidRPr="00B779A9">
        <w:rPr>
          <w:lang w:val="pt-PT"/>
        </w:rPr>
        <w:t xml:space="preserve">. </w:t>
      </w:r>
      <w:r w:rsidR="004E2955" w:rsidRPr="00B779A9">
        <w:rPr>
          <w:lang w:val="pt-PT"/>
        </w:rPr>
        <w:t xml:space="preserve">De </w:t>
      </w:r>
      <w:r w:rsidR="00CB57D2" w:rsidRPr="00CB57D2">
        <w:rPr>
          <w:lang w:val="pt-PT"/>
        </w:rPr>
        <w:t>|</w:t>
      </w:r>
      <w:r w:rsidR="004E2955" w:rsidRPr="00B779A9">
        <w:rPr>
          <w:lang w:val="pt-PT"/>
        </w:rPr>
        <w:t>sancto</w:t>
      </w:r>
      <w:r w:rsidR="00CB57D2">
        <w:rPr>
          <w:lang w:val="pt-PT"/>
        </w:rPr>
        <w:t>::sanctis</w:t>
      </w:r>
      <w:r w:rsidR="00CB57D2" w:rsidRPr="00CB57D2">
        <w:rPr>
          <w:lang w:val="pt-PT"/>
        </w:rPr>
        <w:t>|</w:t>
      </w:r>
      <w:r w:rsidR="004E2955" w:rsidRPr="00B779A9">
        <w:rPr>
          <w:lang w:val="pt-PT"/>
        </w:rPr>
        <w:t xml:space="preserve"> Cornelio et Cypriano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Absterget</w:t>
      </w:r>
      <w:r w:rsidR="005A362F" w:rsidRPr="005A362F">
        <w:rPr>
          <w:i/>
          <w:lang w:val="pt-PT"/>
        </w:rPr>
        <w:t xml:space="preserve"> </w:t>
      </w:r>
      <w:r w:rsidR="00885488" w:rsidRPr="00794880">
        <w:rPr>
          <w:rStyle w:val="Incipit"/>
          <w:lang w:val="pt-PT"/>
        </w:rPr>
        <w:t>deus</w:t>
      </w:r>
      <w:r w:rsidR="00885488" w:rsidRPr="00B779A9">
        <w:rPr>
          <w:lang w:val="pt-PT"/>
        </w:rPr>
        <w:t xml:space="preserve"> ut de pluribus martyribus. </w:t>
      </w:r>
      <w:r w:rsidR="004E2955" w:rsidRPr="00B779A9">
        <w:rPr>
          <w:lang w:val="pt-PT"/>
        </w:rPr>
        <w:t xml:space="preserve">[BD] </w:t>
      </w:r>
      <w:r w:rsidR="005F6F99" w:rsidRPr="00794880">
        <w:rPr>
          <w:rStyle w:val="Incipit"/>
          <w:lang w:val="pt-PT"/>
        </w:rPr>
        <w:t>Benedicamus</w:t>
      </w:r>
      <w:r w:rsidR="004E2955" w:rsidRPr="00B779A9">
        <w:rPr>
          <w:lang w:val="pt-PT"/>
        </w:rPr>
        <w:t xml:space="preserve"> de</w:t>
      </w:r>
      <w:r w:rsidR="00885488" w:rsidRPr="00B779A9">
        <w:rPr>
          <w:lang w:val="pt-PT"/>
        </w:rPr>
        <w:t xml:space="preserve"> confessoribus. Cursum beatae</w:t>
      </w:r>
      <w:r w:rsidR="00A86011">
        <w:rPr>
          <w:lang w:val="pt-PT"/>
        </w:rPr>
        <w:t xml:space="preserve"> </w:t>
      </w:r>
      <w:r w:rsidR="00A86011" w:rsidRPr="00736684">
        <w:rPr>
          <w:lang w:val="pt-PT"/>
        </w:rPr>
        <w:t>Mariae</w:t>
      </w:r>
      <w:r w:rsidR="00885488" w:rsidRPr="00B779A9">
        <w:rPr>
          <w:lang w:val="pt-PT"/>
        </w:rPr>
        <w:t xml:space="preserve"> cum psalmis paenitentialibus omittimus.</w:t>
      </w:r>
    </w:p>
    <w:p w:rsidR="00885488" w:rsidRPr="00B779A9" w:rsidRDefault="00E05E90" w:rsidP="00415109">
      <w:pPr>
        <w:rPr>
          <w:lang w:val="pt-PT"/>
        </w:rPr>
      </w:pPr>
      <w:r w:rsidRPr="00736684">
        <w:rPr>
          <w:rStyle w:val="Time1"/>
          <w:lang w:val="es-ES"/>
        </w:rPr>
        <w:t>Ad completorium</w:t>
      </w:r>
      <w:r w:rsidR="00885488" w:rsidRPr="00B779A9">
        <w:rPr>
          <w:lang w:val="es-ES"/>
        </w:rPr>
        <w:t xml:space="preserve"> HY </w:t>
      </w:r>
      <w:r w:rsidR="00885488" w:rsidRPr="00794880">
        <w:rPr>
          <w:rStyle w:val="Incipit"/>
          <w:lang w:val="es-ES"/>
        </w:rPr>
        <w:t>Te</w:t>
      </w:r>
      <w:r w:rsidR="005A362F" w:rsidRPr="005A362F">
        <w:rPr>
          <w:i/>
          <w:lang w:val="es-ES"/>
        </w:rPr>
        <w:t xml:space="preserve"> </w:t>
      </w:r>
      <w:r w:rsidR="00885488" w:rsidRPr="00794880">
        <w:rPr>
          <w:rStyle w:val="Incipit"/>
          <w:lang w:val="es-ES"/>
        </w:rPr>
        <w:t>lucis</w:t>
      </w:r>
      <w:r w:rsidR="005A362F" w:rsidRPr="005A362F">
        <w:rPr>
          <w:i/>
          <w:lang w:val="es-ES"/>
        </w:rPr>
        <w:t xml:space="preserve"> </w:t>
      </w:r>
      <w:r w:rsidR="00885488" w:rsidRPr="00794880">
        <w:rPr>
          <w:rStyle w:val="Incipit"/>
          <w:lang w:val="es-ES"/>
        </w:rPr>
        <w:t>ante</w:t>
      </w:r>
      <w:r w:rsidR="00885488" w:rsidRPr="00B779A9">
        <w:rPr>
          <w:lang w:val="es-ES"/>
        </w:rPr>
        <w:t xml:space="preserve">. </w:t>
      </w:r>
      <w:r w:rsidR="00885488" w:rsidRPr="00B779A9">
        <w:rPr>
          <w:lang w:val="pt-PT"/>
        </w:rPr>
        <w:t xml:space="preserve">AD </w:t>
      </w:r>
      <w:r w:rsidR="00885488" w:rsidRPr="00794880">
        <w:rPr>
          <w:rStyle w:val="Incipit"/>
          <w:lang w:val="pt-PT"/>
        </w:rPr>
        <w:t>Pacem</w:t>
      </w:r>
      <w:r w:rsidR="005A362F" w:rsidRPr="005A362F">
        <w:rPr>
          <w:i/>
          <w:lang w:val="pt-PT"/>
        </w:rPr>
        <w:t xml:space="preserve"> </w:t>
      </w:r>
      <w:r w:rsidR="00885488" w:rsidRPr="00794880">
        <w:rPr>
          <w:rStyle w:val="Incipit"/>
          <w:lang w:val="pt-PT"/>
        </w:rPr>
        <w:t>tuam</w:t>
      </w:r>
      <w:r w:rsidR="00885488" w:rsidRPr="00B779A9">
        <w:rPr>
          <w:lang w:val="pt-PT"/>
        </w:rPr>
        <w:t>.</w:t>
      </w:r>
    </w:p>
    <w:p w:rsidR="00885488" w:rsidRPr="00B779A9" w:rsidRDefault="00E05E90" w:rsidP="00415109">
      <w:pPr>
        <w:rPr>
          <w:lang w:val="pt-PT"/>
        </w:rPr>
      </w:pPr>
      <w:r w:rsidRPr="00F77676">
        <w:rPr>
          <w:rStyle w:val="Time1"/>
          <w:lang w:val="pt-PT"/>
        </w:rPr>
        <w:t>Ad matutinum</w:t>
      </w:r>
      <w:r w:rsidR="00885488" w:rsidRPr="00B779A9">
        <w:rPr>
          <w:lang w:val="pt-PT"/>
        </w:rPr>
        <w:t xml:space="preserve"> I</w:t>
      </w:r>
      <w:r w:rsidR="004E2955" w:rsidRPr="00B779A9">
        <w:rPr>
          <w:lang w:val="pt-PT"/>
        </w:rPr>
        <w:t>N</w:t>
      </w:r>
      <w:r w:rsidR="00885488" w:rsidRPr="00B779A9">
        <w:rPr>
          <w:lang w:val="pt-PT"/>
        </w:rPr>
        <w:t xml:space="preserve">V </w:t>
      </w:r>
      <w:r w:rsidR="00885488" w:rsidRPr="00794880">
        <w:rPr>
          <w:rStyle w:val="Incipit"/>
          <w:lang w:val="pt-PT"/>
        </w:rPr>
        <w:t>Regem</w:t>
      </w:r>
      <w:r w:rsidR="005A362F" w:rsidRPr="005A362F">
        <w:rPr>
          <w:i/>
          <w:lang w:val="pt-PT"/>
        </w:rPr>
        <w:t xml:space="preserve"> </w:t>
      </w:r>
      <w:r w:rsidR="00885488" w:rsidRPr="00794880">
        <w:rPr>
          <w:rStyle w:val="Incipit"/>
          <w:lang w:val="pt-PT"/>
        </w:rPr>
        <w:t>crucifixum</w:t>
      </w:r>
      <w:r w:rsidR="005A362F" w:rsidRPr="005A362F">
        <w:rPr>
          <w:i/>
          <w:lang w:val="pt-PT"/>
        </w:rPr>
        <w:t xml:space="preserve"> </w:t>
      </w:r>
      <w:r w:rsidR="00885488" w:rsidRPr="00794880">
        <w:rPr>
          <w:rStyle w:val="Incipit"/>
          <w:lang w:val="pt-PT"/>
        </w:rPr>
        <w:t>dominum</w:t>
      </w:r>
      <w:r w:rsidR="00885488" w:rsidRPr="00B779A9">
        <w:rPr>
          <w:lang w:val="pt-PT"/>
        </w:rPr>
        <w:t xml:space="preserve"> quem</w:t>
      </w:r>
      <w:r w:rsidR="00CB57D2">
        <w:rPr>
          <w:lang w:val="pt-PT"/>
        </w:rPr>
        <w:t xml:space="preserve"> </w:t>
      </w:r>
      <w:r w:rsidR="00885488" w:rsidRPr="00B779A9">
        <w:rPr>
          <w:lang w:val="pt-PT"/>
        </w:rPr>
        <w:t>ad</w:t>
      </w:r>
      <w:r w:rsidR="00CB57D2">
        <w:rPr>
          <w:lang w:val="pt-PT"/>
        </w:rPr>
        <w:t xml:space="preserve"> </w:t>
      </w:r>
      <w:r w:rsidR="00885488" w:rsidRPr="00B779A9">
        <w:rPr>
          <w:lang w:val="pt-PT"/>
        </w:rPr>
        <w:t xml:space="preserve">modum canimus de apostolis </w:t>
      </w:r>
      <w:r w:rsidR="00E8266B" w:rsidRPr="00B779A9">
        <w:rPr>
          <w:lang w:val="pt-PT"/>
        </w:rPr>
        <w:t xml:space="preserve">[INV] </w:t>
      </w:r>
      <w:r w:rsidR="00885488" w:rsidRPr="00794880">
        <w:rPr>
          <w:rStyle w:val="Incipit"/>
          <w:lang w:val="pt-PT"/>
        </w:rPr>
        <w:t>Regem</w:t>
      </w:r>
      <w:r w:rsidR="005A362F" w:rsidRPr="005A362F">
        <w:rPr>
          <w:i/>
          <w:lang w:val="pt-PT"/>
        </w:rPr>
        <w:t xml:space="preserve"> </w:t>
      </w:r>
      <w:r w:rsidR="00885488" w:rsidRPr="00794880">
        <w:rPr>
          <w:rStyle w:val="Incipit"/>
          <w:lang w:val="pt-PT"/>
        </w:rPr>
        <w:t>apostolorum</w:t>
      </w:r>
      <w:r w:rsidR="00885488" w:rsidRPr="00B779A9">
        <w:rPr>
          <w:lang w:val="pt-PT"/>
        </w:rPr>
        <w:t xml:space="preserve">. HY </w:t>
      </w:r>
      <w:r w:rsidR="000F4FB4" w:rsidRPr="00794880">
        <w:rPr>
          <w:rStyle w:val="Incipit"/>
          <w:lang w:val="pt-PT"/>
        </w:rPr>
        <w:t>Salve</w:t>
      </w:r>
      <w:r w:rsidR="005A362F" w:rsidRPr="005A362F">
        <w:rPr>
          <w:i/>
          <w:lang w:val="pt-PT"/>
        </w:rPr>
        <w:t xml:space="preserve"> </w:t>
      </w:r>
      <w:r w:rsidR="00885488" w:rsidRPr="00794880">
        <w:rPr>
          <w:rStyle w:val="Incipit"/>
          <w:lang w:val="pt-PT"/>
        </w:rPr>
        <w:t>crux</w:t>
      </w:r>
      <w:r w:rsidR="00885488" w:rsidRPr="00B779A9">
        <w:rPr>
          <w:lang w:val="pt-PT"/>
        </w:rPr>
        <w:t xml:space="preserve">. </w:t>
      </w:r>
      <w:r w:rsidR="004E2955" w:rsidRPr="00B779A9">
        <w:rPr>
          <w:lang w:val="pt-PT"/>
        </w:rPr>
        <w:t>H</w:t>
      </w:r>
      <w:r w:rsidR="00885488" w:rsidRPr="00B779A9">
        <w:rPr>
          <w:lang w:val="pt-PT"/>
        </w:rPr>
        <w:t xml:space="preserve">V </w:t>
      </w:r>
      <w:r w:rsidR="00885488" w:rsidRPr="00794880">
        <w:rPr>
          <w:rStyle w:val="Incipit"/>
          <w:lang w:val="pt-PT"/>
        </w:rPr>
        <w:t>Te</w:t>
      </w:r>
      <w:r w:rsidR="005A362F" w:rsidRPr="005A362F">
        <w:rPr>
          <w:i/>
          <w:lang w:val="pt-PT"/>
        </w:rPr>
        <w:t xml:space="preserve"> </w:t>
      </w:r>
      <w:r w:rsidR="00885488" w:rsidRPr="00794880">
        <w:rPr>
          <w:rStyle w:val="Incipit"/>
          <w:lang w:val="pt-PT"/>
        </w:rPr>
        <w:t>adorandam</w:t>
      </w:r>
      <w:r w:rsidR="00885488" w:rsidRPr="00B779A9">
        <w:rPr>
          <w:lang w:val="pt-PT"/>
        </w:rPr>
        <w:t xml:space="preserve"> cum ultimo clauditur </w:t>
      </w:r>
      <w:r w:rsidR="00BA24A1" w:rsidRPr="00B779A9">
        <w:rPr>
          <w:lang w:val="pt-PT"/>
        </w:rPr>
        <w:t>[</w:t>
      </w:r>
      <w:r w:rsidR="004E2955" w:rsidRPr="00B779A9">
        <w:rPr>
          <w:lang w:val="pt-PT"/>
        </w:rPr>
        <w:t>H</w:t>
      </w:r>
      <w:r w:rsidR="00885488" w:rsidRPr="00B779A9">
        <w:rPr>
          <w:lang w:val="pt-PT"/>
        </w:rPr>
        <w:t>V</w:t>
      </w:r>
      <w:r w:rsidR="00BA24A1" w:rsidRPr="00B779A9">
        <w:rPr>
          <w:lang w:val="pt-PT"/>
        </w:rPr>
        <w:t>]</w:t>
      </w:r>
      <w:r w:rsidR="00885488" w:rsidRPr="00B779A9">
        <w:rPr>
          <w:lang w:val="pt-PT"/>
        </w:rPr>
        <w:t xml:space="preserve"> </w:t>
      </w:r>
      <w:r w:rsidR="00885488" w:rsidRPr="00794880">
        <w:rPr>
          <w:rStyle w:val="Incipit"/>
          <w:lang w:val="pt-PT"/>
        </w:rPr>
        <w:t>Sit</w:t>
      </w:r>
      <w:r w:rsidR="00885488" w:rsidRPr="00B779A9">
        <w:rPr>
          <w:lang w:val="pt-PT"/>
        </w:rPr>
        <w:t xml:space="preserve"> etc.</w:t>
      </w:r>
    </w:p>
    <w:p w:rsidR="00885488" w:rsidRPr="00B779A9" w:rsidRDefault="00E05E90" w:rsidP="00415109">
      <w:pPr>
        <w:rPr>
          <w:lang w:val="pt-PT"/>
        </w:rPr>
      </w:pPr>
      <w:r w:rsidRPr="00F77676">
        <w:rPr>
          <w:rStyle w:val="Time2"/>
          <w:lang w:val="it-IT"/>
        </w:rPr>
        <w:t>In primo nocturno</w:t>
      </w:r>
      <w:r>
        <w:rPr>
          <w:lang w:val="it-IT"/>
        </w:rPr>
        <w:t xml:space="preserve"> </w:t>
      </w:r>
      <w:r w:rsidR="00885488" w:rsidRPr="00B779A9">
        <w:rPr>
          <w:lang w:val="it-IT"/>
        </w:rPr>
        <w:t xml:space="preserve">AN </w:t>
      </w:r>
      <w:r w:rsidR="00885488" w:rsidRPr="00F77676">
        <w:rPr>
          <w:rStyle w:val="Incipit"/>
          <w:lang w:val="it-IT"/>
        </w:rPr>
        <w:t>Ecce crucem</w:t>
      </w:r>
      <w:r w:rsidR="00885488" w:rsidRPr="00B779A9">
        <w:rPr>
          <w:lang w:val="it-IT"/>
        </w:rPr>
        <w:t xml:space="preserve"> </w:t>
      </w:r>
      <w:r w:rsidR="008D35E3" w:rsidRPr="00B779A9">
        <w:rPr>
          <w:lang w:val="it-IT"/>
        </w:rPr>
        <w:t>quaere</w:t>
      </w:r>
      <w:r w:rsidR="00885488" w:rsidRPr="00B779A9">
        <w:rPr>
          <w:lang w:val="it-IT"/>
        </w:rPr>
        <w:t xml:space="preserve"> de </w:t>
      </w:r>
      <w:r w:rsidR="00872B44" w:rsidRPr="00B779A9">
        <w:rPr>
          <w:lang w:val="it-IT"/>
        </w:rPr>
        <w:t>invent</w:t>
      </w:r>
      <w:r w:rsidR="00885488" w:rsidRPr="00B779A9">
        <w:rPr>
          <w:lang w:val="it-IT"/>
        </w:rPr>
        <w:t xml:space="preserve">ione ad nonam. PS </w:t>
      </w:r>
      <w:r w:rsidR="00885488" w:rsidRPr="00F77676">
        <w:rPr>
          <w:rStyle w:val="Incipit"/>
          <w:lang w:val="it-IT"/>
        </w:rPr>
        <w:t>Domine dominus noster</w:t>
      </w:r>
      <w:r w:rsidR="00885488" w:rsidRPr="00B779A9">
        <w:rPr>
          <w:lang w:val="it-IT"/>
        </w:rPr>
        <w:t xml:space="preserve">. AN </w:t>
      </w:r>
      <w:r w:rsidR="00885488" w:rsidRPr="00F77676">
        <w:rPr>
          <w:rStyle w:val="Incipit"/>
          <w:lang w:val="it-IT"/>
        </w:rPr>
        <w:t>Per signum</w:t>
      </w:r>
      <w:r w:rsidR="00885488" w:rsidRPr="00B779A9">
        <w:rPr>
          <w:lang w:val="it-IT"/>
        </w:rPr>
        <w:t xml:space="preserve">. PS </w:t>
      </w:r>
      <w:r w:rsidR="00885488" w:rsidRPr="00F77676">
        <w:rPr>
          <w:rStyle w:val="Incipit"/>
          <w:lang w:val="it-IT"/>
        </w:rPr>
        <w:t>Con</w:t>
      </w:r>
      <w:r w:rsidR="001B7479" w:rsidRPr="00F77676">
        <w:rPr>
          <w:rStyle w:val="Incipit"/>
          <w:lang w:val="it-IT"/>
        </w:rPr>
        <w:t>serva</w:t>
      </w:r>
      <w:r w:rsidR="00885488" w:rsidRPr="00F77676">
        <w:rPr>
          <w:rStyle w:val="Incipit"/>
          <w:lang w:val="it-IT"/>
        </w:rPr>
        <w:t xml:space="preserve"> me domine</w:t>
      </w:r>
      <w:r w:rsidR="00885488" w:rsidRPr="00B779A9">
        <w:rPr>
          <w:lang w:val="it-IT"/>
        </w:rPr>
        <w:t xml:space="preserve">. AN </w:t>
      </w:r>
      <w:r w:rsidR="001B7479" w:rsidRPr="00F77676">
        <w:rPr>
          <w:rStyle w:val="Incipit"/>
          <w:lang w:val="it-IT"/>
        </w:rPr>
        <w:t>Salvator</w:t>
      </w:r>
      <w:r w:rsidR="00885488" w:rsidRPr="00F77676">
        <w:rPr>
          <w:rStyle w:val="Incipit"/>
          <w:lang w:val="it-IT"/>
        </w:rPr>
        <w:t xml:space="preserve"> mundi</w:t>
      </w:r>
      <w:r w:rsidR="00885488" w:rsidRPr="00B779A9">
        <w:rPr>
          <w:lang w:val="it-IT"/>
        </w:rPr>
        <w:t xml:space="preserve">. PS </w:t>
      </w:r>
      <w:r w:rsidR="00885488" w:rsidRPr="00F77676">
        <w:rPr>
          <w:rStyle w:val="Incipit"/>
          <w:lang w:val="it-IT"/>
        </w:rPr>
        <w:t>Domine in virtute</w:t>
      </w:r>
      <w:r w:rsidR="00885488" w:rsidRPr="00B779A9">
        <w:rPr>
          <w:lang w:val="it-IT"/>
        </w:rPr>
        <w:t xml:space="preserve">. VS </w:t>
      </w:r>
      <w:r w:rsidR="00885488" w:rsidRPr="00F77676">
        <w:rPr>
          <w:rStyle w:val="Incipit"/>
          <w:lang w:val="it-IT"/>
        </w:rPr>
        <w:t>Omnis terra adoret te deus et psallat tibi</w:t>
      </w:r>
      <w:r w:rsidR="00AF10AE" w:rsidRPr="00B779A9">
        <w:rPr>
          <w:lang w:val="it-IT"/>
        </w:rPr>
        <w:t>. LH</w:t>
      </w:r>
      <w:r w:rsidR="00F95A3E">
        <w:rPr>
          <w:lang w:val="it-IT"/>
        </w:rPr>
        <w:t>I</w:t>
      </w:r>
      <w:r w:rsidR="00885488" w:rsidRPr="00B779A9">
        <w:rPr>
          <w:lang w:val="it-IT"/>
        </w:rPr>
        <w:t xml:space="preserve"> </w:t>
      </w:r>
      <w:r w:rsidR="00885488" w:rsidRPr="00F77676">
        <w:rPr>
          <w:rStyle w:val="Incipit"/>
          <w:lang w:val="it-IT"/>
        </w:rPr>
        <w:t>Tempore illo postquam Constantino Augusto</w:t>
      </w:r>
      <w:r w:rsidR="00885488" w:rsidRPr="00B779A9">
        <w:rPr>
          <w:lang w:val="it-IT"/>
        </w:rPr>
        <w:t xml:space="preserve"> etc. </w:t>
      </w:r>
      <w:r w:rsidR="008D35E3" w:rsidRPr="00B779A9">
        <w:rPr>
          <w:lang w:val="it-IT"/>
        </w:rPr>
        <w:t>quaere</w:t>
      </w:r>
      <w:r w:rsidR="00885488" w:rsidRPr="00B779A9">
        <w:rPr>
          <w:lang w:val="it-IT"/>
        </w:rPr>
        <w:t xml:space="preserve"> circa initium libri de (48r) sanctis. </w:t>
      </w:r>
      <w:r w:rsidR="00885488" w:rsidRPr="00B779A9">
        <w:rPr>
          <w:lang w:val="pt-PT"/>
        </w:rPr>
        <w:t xml:space="preserve">RP </w:t>
      </w:r>
      <w:r w:rsidR="00885488" w:rsidRPr="00F77676">
        <w:rPr>
          <w:rStyle w:val="Incipit"/>
          <w:lang w:val="pt-PT"/>
        </w:rPr>
        <w:t>Dulce lignum</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Hoc signum</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O crux benedicta</w:t>
      </w:r>
      <w:r w:rsidR="00885488" w:rsidRPr="00B779A9">
        <w:rPr>
          <w:lang w:val="pt-PT"/>
        </w:rPr>
        <w:t xml:space="preserve"> ex primo nocturno de </w:t>
      </w:r>
      <w:r w:rsidR="00872B44" w:rsidRPr="00B779A9">
        <w:rPr>
          <w:lang w:val="pt-PT"/>
        </w:rPr>
        <w:t>invent</w:t>
      </w:r>
      <w:r w:rsidR="00885488" w:rsidRPr="00B779A9">
        <w:rPr>
          <w:lang w:val="pt-PT"/>
        </w:rPr>
        <w:t>ione.</w:t>
      </w:r>
    </w:p>
    <w:p w:rsidR="00885488" w:rsidRPr="00B779A9" w:rsidRDefault="00E05E90" w:rsidP="00415109">
      <w:pPr>
        <w:rPr>
          <w:lang w:val="fr-FR"/>
        </w:rPr>
      </w:pPr>
      <w:r w:rsidRPr="00F77676">
        <w:rPr>
          <w:rStyle w:val="Time2"/>
          <w:lang w:val="pt-PT"/>
        </w:rPr>
        <w:t>In secundo nocturno</w:t>
      </w:r>
      <w:r w:rsidR="00885488" w:rsidRPr="00B779A9">
        <w:rPr>
          <w:lang w:val="pt-PT"/>
        </w:rPr>
        <w:t xml:space="preserve"> AN </w:t>
      </w:r>
      <w:r w:rsidR="00885488" w:rsidRPr="00F77676">
        <w:rPr>
          <w:rStyle w:val="Incipit"/>
          <w:lang w:val="pt-PT"/>
        </w:rPr>
        <w:t>Adoramus te Christe</w:t>
      </w:r>
      <w:r w:rsidR="00885488" w:rsidRPr="00B779A9">
        <w:rPr>
          <w:lang w:val="pt-PT"/>
        </w:rPr>
        <w:t xml:space="preserve"> cum duabus sequentibus. </w:t>
      </w:r>
      <w:r w:rsidR="00885488" w:rsidRPr="00B779A9">
        <w:rPr>
          <w:lang w:val="fr-FR"/>
        </w:rPr>
        <w:t xml:space="preserve">PS </w:t>
      </w:r>
      <w:r w:rsidR="00885488" w:rsidRPr="00F77676">
        <w:rPr>
          <w:rStyle w:val="Incipit"/>
          <w:lang w:val="fr-FR"/>
        </w:rPr>
        <w:t>Domini est terra</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Magnus dominus</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Iubilate deo</w:t>
      </w:r>
      <w:r w:rsidR="00885488" w:rsidRPr="00B779A9">
        <w:rPr>
          <w:lang w:val="fr-FR"/>
        </w:rPr>
        <w:t xml:space="preserve">. VS </w:t>
      </w:r>
      <w:r w:rsidR="00885488" w:rsidRPr="00F77676">
        <w:rPr>
          <w:rStyle w:val="Incipit"/>
          <w:lang w:val="fr-FR"/>
        </w:rPr>
        <w:t>Dicite in gentibus</w:t>
      </w:r>
      <w:r w:rsidR="00885488" w:rsidRPr="00B779A9">
        <w:rPr>
          <w:lang w:val="fr-FR"/>
        </w:rPr>
        <w:t xml:space="preserve">. RP </w:t>
      </w:r>
      <w:r w:rsidR="00885488" w:rsidRPr="00F77676">
        <w:rPr>
          <w:rStyle w:val="Incipit"/>
          <w:lang w:val="fr-FR"/>
        </w:rPr>
        <w:t>Crux fidelis</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Crux benedicta</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Adoramus</w:t>
      </w:r>
      <w:r w:rsidR="00885488" w:rsidRPr="00B779A9">
        <w:rPr>
          <w:lang w:val="fr-FR"/>
        </w:rPr>
        <w:t xml:space="preserve"> ex secundo nocturno de </w:t>
      </w:r>
      <w:r w:rsidR="00872B44" w:rsidRPr="00B779A9">
        <w:rPr>
          <w:lang w:val="fr-FR"/>
        </w:rPr>
        <w:t>invent</w:t>
      </w:r>
      <w:r w:rsidR="00885488" w:rsidRPr="00B779A9">
        <w:rPr>
          <w:lang w:val="fr-FR"/>
        </w:rPr>
        <w:t>ione.</w:t>
      </w:r>
    </w:p>
    <w:p w:rsidR="00885488" w:rsidRPr="00B779A9" w:rsidRDefault="00E05E90" w:rsidP="00415109">
      <w:pPr>
        <w:rPr>
          <w:lang w:val="pt-PT"/>
        </w:rPr>
      </w:pPr>
      <w:r w:rsidRPr="00F77676">
        <w:rPr>
          <w:rStyle w:val="Time2"/>
          <w:lang w:val="fr-FR"/>
        </w:rPr>
        <w:t>In tertio nocturno</w:t>
      </w:r>
      <w:r w:rsidR="00885488" w:rsidRPr="00B779A9">
        <w:rPr>
          <w:lang w:val="fr-FR"/>
        </w:rPr>
        <w:t xml:space="preserve"> AN </w:t>
      </w:r>
      <w:r w:rsidR="00885488" w:rsidRPr="00F77676">
        <w:rPr>
          <w:rStyle w:val="Incipit"/>
          <w:lang w:val="fr-FR"/>
        </w:rPr>
        <w:t>Tuam crucem</w:t>
      </w:r>
      <w:r w:rsidR="00885488" w:rsidRPr="00B779A9">
        <w:rPr>
          <w:lang w:val="fr-FR"/>
        </w:rPr>
        <w:t xml:space="preserve">. PS </w:t>
      </w:r>
      <w:r w:rsidR="00885488" w:rsidRPr="00F77676">
        <w:rPr>
          <w:rStyle w:val="Incipit"/>
          <w:lang w:val="fr-FR"/>
        </w:rPr>
        <w:t>Cantate</w:t>
      </w:r>
      <w:r w:rsidR="00885488" w:rsidRPr="00F77676">
        <w:rPr>
          <w:lang w:val="fr-FR"/>
        </w:rPr>
        <w:t xml:space="preserve"> primum. </w:t>
      </w:r>
      <w:r w:rsidR="00885488" w:rsidRPr="00B779A9">
        <w:rPr>
          <w:lang w:val="fr-FR"/>
        </w:rPr>
        <w:t xml:space="preserve">AN </w:t>
      </w:r>
      <w:r w:rsidR="00885488" w:rsidRPr="00F77676">
        <w:rPr>
          <w:rStyle w:val="Incipit"/>
          <w:lang w:val="fr-FR"/>
        </w:rPr>
        <w:t>Propter lignum</w:t>
      </w:r>
      <w:r w:rsidR="00885488" w:rsidRPr="00B779A9">
        <w:rPr>
          <w:lang w:val="fr-FR"/>
        </w:rPr>
        <w:t xml:space="preserve">. PS </w:t>
      </w:r>
      <w:r w:rsidR="00885488" w:rsidRPr="00F77676">
        <w:rPr>
          <w:rStyle w:val="Incipit"/>
          <w:lang w:val="fr-FR"/>
        </w:rPr>
        <w:t>Dominus regnavit exultet</w:t>
      </w:r>
      <w:r w:rsidR="00885488" w:rsidRPr="00B779A9">
        <w:rPr>
          <w:lang w:val="fr-FR"/>
        </w:rPr>
        <w:t xml:space="preserve">. AN </w:t>
      </w:r>
      <w:r w:rsidR="00885488" w:rsidRPr="00F77676">
        <w:rPr>
          <w:rStyle w:val="Incipit"/>
          <w:lang w:val="fr-FR"/>
        </w:rPr>
        <w:t>Sanctifica nos</w:t>
      </w:r>
      <w:r w:rsidR="00885488" w:rsidRPr="00B779A9">
        <w:rPr>
          <w:lang w:val="fr-FR"/>
        </w:rPr>
        <w:t xml:space="preserve">. PS </w:t>
      </w:r>
      <w:r w:rsidR="00885488" w:rsidRPr="00F77676">
        <w:rPr>
          <w:rStyle w:val="Incipit"/>
          <w:lang w:val="fr-FR"/>
        </w:rPr>
        <w:t>Cantate</w:t>
      </w:r>
      <w:r w:rsidR="00885488" w:rsidRPr="00B779A9">
        <w:rPr>
          <w:lang w:val="fr-FR"/>
        </w:rPr>
        <w:t xml:space="preserve"> secundum. VS </w:t>
      </w:r>
      <w:r w:rsidR="00885488" w:rsidRPr="00F77676">
        <w:rPr>
          <w:rStyle w:val="Incipit"/>
          <w:lang w:val="fr-FR"/>
        </w:rPr>
        <w:t>Adoramus te Christe et benedicimus tibi</w:t>
      </w:r>
      <w:r w:rsidR="00885488" w:rsidRPr="00B779A9">
        <w:rPr>
          <w:lang w:val="fr-FR"/>
        </w:rPr>
        <w:t xml:space="preserve">. EV </w:t>
      </w:r>
      <w:r w:rsidR="00885488" w:rsidRPr="00F77676">
        <w:rPr>
          <w:rStyle w:val="Incipit"/>
          <w:lang w:val="fr-FR"/>
        </w:rPr>
        <w:t xml:space="preserve">Ego si exaltatus fuero </w:t>
      </w:r>
      <w:r w:rsidR="00F95A3E" w:rsidRPr="00F77676">
        <w:rPr>
          <w:rStyle w:val="Incipit"/>
          <w:lang w:val="fr-FR"/>
        </w:rPr>
        <w:t>$E::</w:t>
      </w:r>
      <w:r w:rsidR="00885488" w:rsidRPr="00F77676">
        <w:rPr>
          <w:rStyle w:val="Incipit"/>
          <w:lang w:val="fr-FR"/>
        </w:rPr>
        <w:t>a</w:t>
      </w:r>
      <w:r w:rsidR="00F95A3E" w:rsidRPr="00F77676">
        <w:rPr>
          <w:rStyle w:val="Incipit"/>
          <w:lang w:val="fr-FR"/>
        </w:rPr>
        <w:t>$</w:t>
      </w:r>
      <w:r w:rsidR="00885488" w:rsidRPr="00F77676">
        <w:rPr>
          <w:rStyle w:val="Incipit"/>
          <w:lang w:val="fr-FR"/>
        </w:rPr>
        <w:t xml:space="preserve"> terra omnia traham ad me ipsum</w:t>
      </w:r>
      <w:r w:rsidR="00885488" w:rsidRPr="00B779A9">
        <w:rPr>
          <w:lang w:val="fr-FR"/>
        </w:rPr>
        <w:t xml:space="preserve">. </w:t>
      </w:r>
      <w:r w:rsidR="00885488" w:rsidRPr="00B779A9">
        <w:rPr>
          <w:lang w:val="pt-PT"/>
        </w:rPr>
        <w:t xml:space="preserve">RP </w:t>
      </w:r>
      <w:r w:rsidR="00885488" w:rsidRPr="00F77676">
        <w:rPr>
          <w:rStyle w:val="Incipit"/>
          <w:lang w:val="pt-PT"/>
        </w:rPr>
        <w:t>Salus omnium</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Tuam crucem</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O crux gloriosa</w:t>
      </w:r>
      <w:r w:rsidR="00885488" w:rsidRPr="00B779A9">
        <w:rPr>
          <w:lang w:val="pt-PT"/>
        </w:rPr>
        <w:t xml:space="preserve"> ex tertio nocturno de </w:t>
      </w:r>
      <w:r w:rsidR="00872B44" w:rsidRPr="00B779A9">
        <w:rPr>
          <w:lang w:val="pt-PT"/>
        </w:rPr>
        <w:t>invent</w:t>
      </w:r>
      <w:r w:rsidR="00885488" w:rsidRPr="00B779A9">
        <w:rPr>
          <w:lang w:val="pt-PT"/>
        </w:rPr>
        <w:t xml:space="preserve">ione. </w:t>
      </w:r>
      <w:r w:rsidR="009837C4" w:rsidRPr="00B779A9">
        <w:rPr>
          <w:lang w:val="pt-PT"/>
        </w:rPr>
        <w:t>[</w:t>
      </w:r>
      <w:r w:rsidR="00885488" w:rsidRPr="00B779A9">
        <w:rPr>
          <w:lang w:val="pt-PT"/>
        </w:rPr>
        <w:t>TD</w:t>
      </w:r>
      <w:r w:rsidR="009837C4" w:rsidRPr="00B779A9">
        <w:rPr>
          <w:lang w:val="pt-PT"/>
        </w:rPr>
        <w:t xml:space="preserve">] </w:t>
      </w:r>
      <w:r w:rsidR="009837C4" w:rsidRPr="00F77676">
        <w:rPr>
          <w:rStyle w:val="Incipit"/>
          <w:lang w:val="pt-PT"/>
        </w:rPr>
        <w:t>Te deum</w:t>
      </w:r>
      <w:r w:rsidR="006F5286" w:rsidRPr="00F77676">
        <w:rPr>
          <w:rStyle w:val="Incipit"/>
          <w:lang w:val="pt-PT"/>
        </w:rPr>
        <w:t xml:space="preserve"> laudamus</w:t>
      </w:r>
      <w:r w:rsidR="00885488" w:rsidRPr="00B779A9">
        <w:rPr>
          <w:lang w:val="pt-PT"/>
        </w:rPr>
        <w:t>.</w:t>
      </w:r>
    </w:p>
    <w:p w:rsidR="00F95A3E" w:rsidRPr="00363305" w:rsidRDefault="00E05E90" w:rsidP="00415109">
      <w:pPr>
        <w:rPr>
          <w:lang w:val="it-IT"/>
        </w:rPr>
      </w:pPr>
      <w:r w:rsidRPr="00F77676">
        <w:rPr>
          <w:rStyle w:val="Time1"/>
          <w:lang w:val="pt-PT"/>
        </w:rPr>
        <w:t>Ad laudes</w:t>
      </w:r>
      <w:r w:rsidR="00885488" w:rsidRPr="00B779A9">
        <w:rPr>
          <w:lang w:val="pt-PT"/>
        </w:rPr>
        <w:t xml:space="preserve"> AN </w:t>
      </w:r>
      <w:r w:rsidR="00885488" w:rsidRPr="00794880">
        <w:rPr>
          <w:rStyle w:val="Incipit"/>
          <w:lang w:val="pt-PT"/>
        </w:rPr>
        <w:t>O</w:t>
      </w:r>
      <w:r w:rsidR="005A362F" w:rsidRPr="005A362F">
        <w:rPr>
          <w:i/>
          <w:lang w:val="pt-PT"/>
        </w:rPr>
        <w:t xml:space="preserve"> </w:t>
      </w:r>
      <w:r w:rsidR="00885488" w:rsidRPr="00794880">
        <w:rPr>
          <w:rStyle w:val="Incipit"/>
          <w:lang w:val="pt-PT"/>
        </w:rPr>
        <w:t>magnum</w:t>
      </w:r>
      <w:r w:rsidR="005A362F" w:rsidRPr="005A362F">
        <w:rPr>
          <w:i/>
          <w:lang w:val="pt-PT"/>
        </w:rPr>
        <w:t xml:space="preserve"> </w:t>
      </w:r>
      <w:r w:rsidR="00885488" w:rsidRPr="00794880">
        <w:rPr>
          <w:rStyle w:val="Incipit"/>
          <w:lang w:val="pt-PT"/>
        </w:rPr>
        <w:t>pietatis</w:t>
      </w:r>
      <w:r w:rsidR="005A362F" w:rsidRPr="005A362F">
        <w:rPr>
          <w:i/>
          <w:lang w:val="pt-PT"/>
        </w:rPr>
        <w:t xml:space="preserve"> </w:t>
      </w:r>
      <w:r w:rsidR="00885488" w:rsidRPr="00794880">
        <w:rPr>
          <w:rStyle w:val="Incipit"/>
          <w:lang w:val="pt-PT"/>
        </w:rPr>
        <w:t>opus</w:t>
      </w:r>
      <w:r w:rsidR="00D04818" w:rsidRPr="00B779A9">
        <w:rPr>
          <w:lang w:val="pt-PT"/>
        </w:rPr>
        <w:t xml:space="preserve"> cum reliquis quatt</w:t>
      </w:r>
      <w:r w:rsidR="00885488" w:rsidRPr="00B779A9">
        <w:rPr>
          <w:lang w:val="pt-PT"/>
        </w:rPr>
        <w:t>u</w:t>
      </w:r>
      <w:r w:rsidR="00D04818" w:rsidRPr="00B779A9">
        <w:rPr>
          <w:lang w:val="pt-PT"/>
        </w:rPr>
        <w:t>o</w:t>
      </w:r>
      <w:r w:rsidR="006F5286" w:rsidRPr="00B779A9">
        <w:rPr>
          <w:lang w:val="pt-PT"/>
        </w:rPr>
        <w:t>r. HV</w:t>
      </w:r>
      <w:r w:rsidR="00885488" w:rsidRPr="00B779A9">
        <w:rPr>
          <w:lang w:val="pt-PT"/>
        </w:rPr>
        <w:t xml:space="preserve"> </w:t>
      </w:r>
      <w:r w:rsidR="00885488" w:rsidRPr="00794880">
        <w:rPr>
          <w:rStyle w:val="Incipit"/>
          <w:lang w:val="pt-PT"/>
        </w:rPr>
        <w:t>Originale</w:t>
      </w:r>
      <w:r w:rsidR="00885488" w:rsidRPr="00B779A9">
        <w:rPr>
          <w:lang w:val="pt-PT"/>
        </w:rPr>
        <w:t xml:space="preserve"> cum versibus sequentibus. </w:t>
      </w:r>
      <w:r w:rsidR="00885488" w:rsidRPr="00B779A9">
        <w:rPr>
          <w:lang w:val="it-IT"/>
        </w:rPr>
        <w:t xml:space="preserve">VS </w:t>
      </w:r>
      <w:r w:rsidR="00885488" w:rsidRPr="00794880">
        <w:rPr>
          <w:rStyle w:val="Incipit"/>
          <w:lang w:val="it-IT"/>
        </w:rPr>
        <w:t>Mihi</w:t>
      </w:r>
      <w:r w:rsidR="005A362F" w:rsidRPr="005A362F">
        <w:rPr>
          <w:i/>
          <w:lang w:val="it-IT"/>
        </w:rPr>
        <w:t xml:space="preserve"> </w:t>
      </w:r>
      <w:r w:rsidR="00885488" w:rsidRPr="00794880">
        <w:rPr>
          <w:rStyle w:val="Incipit"/>
          <w:lang w:val="it-IT"/>
        </w:rPr>
        <w:t>autem</w:t>
      </w:r>
      <w:r w:rsidR="005A362F" w:rsidRPr="005A362F">
        <w:rPr>
          <w:i/>
          <w:lang w:val="it-IT"/>
        </w:rPr>
        <w:t xml:space="preserve"> </w:t>
      </w:r>
      <w:r w:rsidR="00885488" w:rsidRPr="00794880">
        <w:rPr>
          <w:rStyle w:val="Incipit"/>
          <w:lang w:val="it-IT"/>
        </w:rPr>
        <w:t>absit</w:t>
      </w:r>
      <w:r w:rsidR="005A362F" w:rsidRPr="005A362F">
        <w:rPr>
          <w:i/>
          <w:lang w:val="it-IT"/>
        </w:rPr>
        <w:t xml:space="preserve"> </w:t>
      </w:r>
      <w:r w:rsidR="00885488" w:rsidRPr="00794880">
        <w:rPr>
          <w:rStyle w:val="Incipit"/>
          <w:lang w:val="it-IT"/>
        </w:rPr>
        <w:t>gloriari</w:t>
      </w:r>
      <w:r w:rsidR="00885488" w:rsidRPr="00B779A9">
        <w:rPr>
          <w:lang w:val="it-IT"/>
        </w:rPr>
        <w:t xml:space="preserve">. AB </w:t>
      </w:r>
      <w:r w:rsidR="00885488" w:rsidRPr="00794880">
        <w:rPr>
          <w:rStyle w:val="Incipit"/>
          <w:lang w:val="it-IT"/>
        </w:rPr>
        <w:t>O</w:t>
      </w:r>
      <w:r w:rsidR="005A362F" w:rsidRPr="005A362F">
        <w:rPr>
          <w:i/>
          <w:lang w:val="it-IT"/>
        </w:rPr>
        <w:t xml:space="preserve"> </w:t>
      </w:r>
      <w:r w:rsidR="00885488" w:rsidRPr="00794880">
        <w:rPr>
          <w:rStyle w:val="Incipit"/>
          <w:lang w:val="it-IT"/>
        </w:rPr>
        <w:t>crux</w:t>
      </w:r>
      <w:r w:rsidR="005A362F" w:rsidRPr="005A362F">
        <w:rPr>
          <w:i/>
          <w:lang w:val="it-IT"/>
        </w:rPr>
        <w:t xml:space="preserve"> </w:t>
      </w:r>
      <w:r w:rsidR="00885488" w:rsidRPr="00794880">
        <w:rPr>
          <w:rStyle w:val="Incipit"/>
          <w:lang w:val="it-IT"/>
        </w:rPr>
        <w:t>gloriosa</w:t>
      </w:r>
      <w:r w:rsidR="00885488" w:rsidRPr="00B779A9">
        <w:rPr>
          <w:lang w:val="it-IT"/>
        </w:rPr>
        <w:t xml:space="preserve"> </w:t>
      </w:r>
      <w:r w:rsidR="008D35E3" w:rsidRPr="00B779A9">
        <w:rPr>
          <w:lang w:val="it-IT"/>
        </w:rPr>
        <w:t>quaere</w:t>
      </w:r>
      <w:r w:rsidR="00885488" w:rsidRPr="00B779A9">
        <w:rPr>
          <w:lang w:val="it-IT"/>
        </w:rPr>
        <w:t xml:space="preserve"> de </w:t>
      </w:r>
      <w:r w:rsidR="00872B44" w:rsidRPr="00B779A9">
        <w:rPr>
          <w:lang w:val="it-IT"/>
        </w:rPr>
        <w:t>invent</w:t>
      </w:r>
      <w:r w:rsidR="00F95A3E">
        <w:rPr>
          <w:lang w:val="it-IT"/>
        </w:rPr>
        <w:t xml:space="preserve">ione in primis </w:t>
      </w:r>
      <w:r w:rsidR="00F95A3E">
        <w:rPr>
          <w:lang w:val="it-IT"/>
        </w:rPr>
        <w:lastRenderedPageBreak/>
        <w:t>vesperis s</w:t>
      </w:r>
      <w:r>
        <w:rPr>
          <w:lang w:val="it-IT"/>
        </w:rPr>
        <w:t>uper Magnificat</w:t>
      </w:r>
      <w:r w:rsidR="00885488" w:rsidRPr="00B779A9">
        <w:rPr>
          <w:lang w:val="it-IT"/>
        </w:rPr>
        <w:t xml:space="preserve">. </w:t>
      </w:r>
      <w:r w:rsidR="00F95A3E">
        <w:rPr>
          <w:lang w:val="it-IT"/>
        </w:rPr>
        <w:t>Suffragium de</w:t>
      </w:r>
      <w:r w:rsidR="002479B6" w:rsidRPr="00B779A9">
        <w:rPr>
          <w:lang w:val="it-IT"/>
        </w:rPr>
        <w:t xml:space="preserve"> nativitate Mariae v</w:t>
      </w:r>
      <w:r w:rsidR="009837C4" w:rsidRPr="00B779A9">
        <w:rPr>
          <w:lang w:val="it-IT"/>
        </w:rPr>
        <w:t xml:space="preserve">irginis </w:t>
      </w:r>
      <w:r w:rsidR="00100C6C">
        <w:rPr>
          <w:lang w:val="it-IT"/>
        </w:rPr>
        <w:t xml:space="preserve">[AC] </w:t>
      </w:r>
      <w:r w:rsidRPr="002D4ADF">
        <w:rPr>
          <w:rStyle w:val="Incipit"/>
          <w:lang w:val="it-IT"/>
        </w:rPr>
        <w:t>%D::</w:t>
      </w:r>
      <w:r w:rsidR="002479B6" w:rsidRPr="002D4ADF">
        <w:rPr>
          <w:rStyle w:val="Incipit"/>
          <w:lang w:val="it-IT"/>
        </w:rPr>
        <w:t>Nativitatem</w:t>
      </w:r>
      <w:r w:rsidR="00D734F4" w:rsidRPr="002D4ADF">
        <w:rPr>
          <w:rStyle w:val="Incipit"/>
          <w:lang w:val="it-IT"/>
        </w:rPr>
        <w:t xml:space="preserve"> </w:t>
      </w:r>
      <w:r w:rsidR="002479B6" w:rsidRPr="002D4ADF">
        <w:rPr>
          <w:rStyle w:val="Incipit"/>
          <w:lang w:val="it-IT"/>
        </w:rPr>
        <w:t>hodiernam</w:t>
      </w:r>
      <w:r w:rsidRPr="002D4ADF">
        <w:rPr>
          <w:rStyle w:val="Incipit"/>
          <w:lang w:val="it-IT"/>
        </w:rPr>
        <w:t>%</w:t>
      </w:r>
      <w:r w:rsidR="007D521F">
        <w:rPr>
          <w:lang w:val="it-IT"/>
        </w:rPr>
        <w:t xml:space="preserve">. </w:t>
      </w:r>
      <w:r w:rsidR="00100C6C">
        <w:rPr>
          <w:lang w:val="it-IT"/>
        </w:rPr>
        <w:t xml:space="preserve">[AC] </w:t>
      </w:r>
      <w:r w:rsidR="00100C6C" w:rsidRPr="002D4ADF">
        <w:rPr>
          <w:rStyle w:val="Incipit"/>
          <w:lang w:val="it-IT"/>
        </w:rPr>
        <w:t>$E::</w:t>
      </w:r>
      <w:r w:rsidR="00885488" w:rsidRPr="002D4ADF">
        <w:rPr>
          <w:rStyle w:val="Incipit"/>
          <w:lang w:val="it-IT"/>
        </w:rPr>
        <w:t>Talis est dilectus meus</w:t>
      </w:r>
      <w:r w:rsidR="002479B6" w:rsidRPr="002D4ADF">
        <w:rPr>
          <w:rStyle w:val="Incipit"/>
          <w:lang w:val="it-IT"/>
        </w:rPr>
        <w:t>$</w:t>
      </w:r>
      <w:r w:rsidR="00913211">
        <w:rPr>
          <w:lang w:val="it-IT"/>
        </w:rPr>
        <w:t>.</w:t>
      </w:r>
      <w:r w:rsidR="00885488" w:rsidRPr="00B779A9">
        <w:rPr>
          <w:lang w:val="it-IT"/>
        </w:rPr>
        <w:t xml:space="preserve"> </w:t>
      </w:r>
      <w:r w:rsidR="00B46613" w:rsidRPr="00363305">
        <w:rPr>
          <w:lang w:val="it-IT"/>
        </w:rPr>
        <w:t xml:space="preserve">De sanctis Cornelio et Cypriano [AC] </w:t>
      </w:r>
      <w:r w:rsidR="00B46613" w:rsidRPr="00363305">
        <w:rPr>
          <w:rStyle w:val="Incipit"/>
          <w:lang w:val="it-IT"/>
        </w:rPr>
        <w:t>Tradiderunt</w:t>
      </w:r>
      <w:r w:rsidR="005A362F" w:rsidRPr="00363305">
        <w:rPr>
          <w:i/>
          <w:lang w:val="it-IT"/>
        </w:rPr>
        <w:t xml:space="preserve"> </w:t>
      </w:r>
      <w:r w:rsidR="00B46613" w:rsidRPr="00363305">
        <w:rPr>
          <w:rStyle w:val="Incipit"/>
          <w:lang w:val="it-IT"/>
        </w:rPr>
        <w:t>corpora</w:t>
      </w:r>
      <w:r w:rsidR="005A362F" w:rsidRPr="00363305">
        <w:rPr>
          <w:i/>
          <w:lang w:val="it-IT"/>
        </w:rPr>
        <w:t xml:space="preserve"> </w:t>
      </w:r>
      <w:r w:rsidR="00B46613" w:rsidRPr="00363305">
        <w:rPr>
          <w:rStyle w:val="Incipit"/>
          <w:lang w:val="it-IT"/>
        </w:rPr>
        <w:t>sua</w:t>
      </w:r>
      <w:r w:rsidR="00B46613" w:rsidRPr="00363305">
        <w:rPr>
          <w:lang w:val="it-IT"/>
        </w:rPr>
        <w:t xml:space="preserve">. [BD] </w:t>
      </w:r>
      <w:r w:rsidR="005F6F99" w:rsidRPr="00363305">
        <w:rPr>
          <w:rStyle w:val="Incipit"/>
          <w:lang w:val="it-IT"/>
        </w:rPr>
        <w:t>Benedicamus</w:t>
      </w:r>
      <w:r w:rsidR="00B46613" w:rsidRPr="00363305">
        <w:rPr>
          <w:lang w:val="it-IT"/>
        </w:rPr>
        <w:t xml:space="preserve"> de </w:t>
      </w:r>
      <w:r w:rsidR="00885488" w:rsidRPr="00363305">
        <w:rPr>
          <w:lang w:val="it-IT"/>
        </w:rPr>
        <w:t>confessoribus.</w:t>
      </w:r>
      <w:r w:rsidR="00B46613" w:rsidRPr="00363305">
        <w:rPr>
          <w:lang w:val="it-IT"/>
        </w:rPr>
        <w:t xml:space="preserve"> </w:t>
      </w:r>
    </w:p>
    <w:p w:rsidR="00885488" w:rsidRPr="00363305" w:rsidRDefault="00B46613" w:rsidP="00415109">
      <w:pPr>
        <w:rPr>
          <w:lang w:val="it-IT"/>
        </w:rPr>
      </w:pPr>
      <w:r w:rsidRPr="00363305">
        <w:rPr>
          <w:lang w:val="it-IT"/>
        </w:rPr>
        <w:t>(48v)</w:t>
      </w:r>
      <w:r w:rsidR="00F95A3E" w:rsidRPr="00363305">
        <w:rPr>
          <w:lang w:val="it-IT"/>
        </w:rPr>
        <w:t xml:space="preserve"> </w:t>
      </w:r>
      <w:r w:rsidR="00E05E90" w:rsidRPr="00363305">
        <w:rPr>
          <w:rStyle w:val="Time1"/>
          <w:lang w:val="it-IT"/>
        </w:rPr>
        <w:t>Ad horas</w:t>
      </w:r>
      <w:r w:rsidR="00885488" w:rsidRPr="00363305">
        <w:rPr>
          <w:lang w:val="it-IT"/>
        </w:rPr>
        <w:t xml:space="preserve"> laudes dicantur.</w:t>
      </w:r>
    </w:p>
    <w:p w:rsidR="00885488" w:rsidRPr="003D0C23" w:rsidRDefault="00E05E90" w:rsidP="00415109">
      <w:pPr>
        <w:rPr>
          <w:lang w:val="pt-PT"/>
        </w:rPr>
      </w:pPr>
      <w:r w:rsidRPr="00F77676">
        <w:rPr>
          <w:rStyle w:val="Time1"/>
          <w:lang w:val="it-IT"/>
        </w:rPr>
        <w:t>Ad officium</w:t>
      </w:r>
      <w:r w:rsidR="00885488" w:rsidRPr="00B779A9">
        <w:rPr>
          <w:lang w:val="it-IT"/>
        </w:rPr>
        <w:t xml:space="preserve"> </w:t>
      </w:r>
      <w:r w:rsidR="00F95A3E">
        <w:rPr>
          <w:lang w:val="it-IT"/>
        </w:rPr>
        <w:t xml:space="preserve">IN </w:t>
      </w:r>
      <w:r w:rsidRPr="00F77676">
        <w:rPr>
          <w:rStyle w:val="Incipit"/>
          <w:lang w:val="it-IT"/>
        </w:rPr>
        <w:t>%D</w:t>
      </w:r>
      <w:r w:rsidR="00040AE6" w:rsidRPr="00F77676">
        <w:rPr>
          <w:rStyle w:val="Incipit"/>
          <w:lang w:val="it-IT"/>
        </w:rPr>
        <w:t>::</w:t>
      </w:r>
      <w:r w:rsidR="00686362" w:rsidRPr="00F77676">
        <w:rPr>
          <w:rStyle w:val="Incipit"/>
          <w:lang w:val="it-IT"/>
        </w:rPr>
        <w:t>Mihi</w:t>
      </w:r>
      <w:r w:rsidRPr="00F77676">
        <w:rPr>
          <w:rStyle w:val="Incipit"/>
          <w:lang w:val="it-IT"/>
        </w:rPr>
        <w:t>%</w:t>
      </w:r>
      <w:r w:rsidR="00686362" w:rsidRPr="00F77676">
        <w:rPr>
          <w:rStyle w:val="Incipit"/>
          <w:lang w:val="it-IT"/>
        </w:rPr>
        <w:t xml:space="preserve"> $E::</w:t>
      </w:r>
      <w:r w:rsidR="00885488" w:rsidRPr="00F77676">
        <w:rPr>
          <w:rStyle w:val="Incipit"/>
          <w:lang w:val="it-IT"/>
        </w:rPr>
        <w:t>No</w:t>
      </w:r>
      <w:r w:rsidR="00686362" w:rsidRPr="00F77676">
        <w:rPr>
          <w:rStyle w:val="Incipit"/>
          <w:lang w:val="it-IT"/>
        </w:rPr>
        <w:t>s$</w:t>
      </w:r>
      <w:r w:rsidR="00885488" w:rsidRPr="00F77676">
        <w:rPr>
          <w:rStyle w:val="Incipit"/>
          <w:lang w:val="it-IT"/>
        </w:rPr>
        <w:t xml:space="preserve"> autem gloriari oportet</w:t>
      </w:r>
      <w:r w:rsidR="00DD1415">
        <w:rPr>
          <w:lang w:val="it-IT"/>
        </w:rPr>
        <w:t>@</w:t>
      </w:r>
      <w:r w:rsidR="00DD1415" w:rsidRPr="00B779A9">
        <w:rPr>
          <w:lang w:val="it-IT"/>
        </w:rPr>
        <w:t>111.</w:t>
      </w:r>
      <w:r w:rsidR="00885488" w:rsidRPr="00B779A9">
        <w:rPr>
          <w:lang w:val="it-IT"/>
        </w:rPr>
        <w:t xml:space="preserve"> </w:t>
      </w:r>
      <w:r w:rsidR="00B46613" w:rsidRPr="00363305">
        <w:rPr>
          <w:lang w:val="it-IT"/>
        </w:rPr>
        <w:t xml:space="preserve">[KY] </w:t>
      </w:r>
      <w:r w:rsidR="00B46613" w:rsidRPr="00363305">
        <w:rPr>
          <w:rStyle w:val="Incipit"/>
          <w:lang w:val="it-IT"/>
        </w:rPr>
        <w:t>Kyrie</w:t>
      </w:r>
      <w:r w:rsidR="00B46613" w:rsidRPr="00363305">
        <w:rPr>
          <w:lang w:val="it-IT"/>
        </w:rPr>
        <w:t xml:space="preserve"> et [SA] </w:t>
      </w:r>
      <w:r w:rsidR="00B46613" w:rsidRPr="00363305">
        <w:rPr>
          <w:rStyle w:val="Incipit"/>
          <w:lang w:val="it-IT"/>
        </w:rPr>
        <w:t>Sanctus</w:t>
      </w:r>
      <w:r w:rsidR="00B46613" w:rsidRPr="00363305">
        <w:rPr>
          <w:lang w:val="it-IT"/>
        </w:rPr>
        <w:t xml:space="preserve"> </w:t>
      </w:r>
      <w:r w:rsidR="00885488" w:rsidRPr="00363305">
        <w:rPr>
          <w:lang w:val="it-IT"/>
        </w:rPr>
        <w:t xml:space="preserve">paschale. </w:t>
      </w:r>
      <w:r w:rsidR="00885488" w:rsidRPr="00B779A9">
        <w:rPr>
          <w:lang w:val="fr-FR"/>
        </w:rPr>
        <w:t xml:space="preserve">GR </w:t>
      </w:r>
      <w:r w:rsidR="00885488" w:rsidRPr="00F77676">
        <w:rPr>
          <w:rStyle w:val="Incipit"/>
          <w:lang w:val="fr-FR"/>
        </w:rPr>
        <w:t>Christus factus est</w:t>
      </w:r>
      <w:r w:rsidR="00DD1415">
        <w:rPr>
          <w:lang w:val="fr-FR"/>
        </w:rPr>
        <w:t>@</w:t>
      </w:r>
      <w:r w:rsidR="00DD1415" w:rsidRPr="00B779A9">
        <w:rPr>
          <w:lang w:val="fr-FR"/>
        </w:rPr>
        <w:t>116.</w:t>
      </w:r>
      <w:r w:rsidR="00885488" w:rsidRPr="00B779A9">
        <w:rPr>
          <w:lang w:val="fr-FR"/>
        </w:rPr>
        <w:t xml:space="preserve"> AL</w:t>
      </w:r>
      <w:r w:rsidR="00B46613" w:rsidRPr="00B779A9">
        <w:rPr>
          <w:lang w:val="fr-FR"/>
        </w:rPr>
        <w:t>V</w:t>
      </w:r>
      <w:r w:rsidR="00885488" w:rsidRPr="00B779A9">
        <w:rPr>
          <w:lang w:val="fr-FR"/>
        </w:rPr>
        <w:t xml:space="preserve"> </w:t>
      </w:r>
      <w:r w:rsidR="00885488" w:rsidRPr="00F77676">
        <w:rPr>
          <w:rStyle w:val="Incipit"/>
          <w:lang w:val="fr-FR"/>
        </w:rPr>
        <w:t>Dulce lignum</w:t>
      </w:r>
      <w:r w:rsidR="00DD1415">
        <w:rPr>
          <w:lang w:val="fr-FR"/>
        </w:rPr>
        <w:t>@</w:t>
      </w:r>
      <w:r w:rsidR="00DD1415" w:rsidRPr="00B779A9">
        <w:rPr>
          <w:lang w:val="fr-FR"/>
        </w:rPr>
        <w:t>155.</w:t>
      </w:r>
      <w:r w:rsidR="00885488" w:rsidRPr="00B779A9">
        <w:rPr>
          <w:lang w:val="fr-FR"/>
        </w:rPr>
        <w:t xml:space="preserve"> SE </w:t>
      </w:r>
      <w:r w:rsidR="00885488" w:rsidRPr="00F77676">
        <w:rPr>
          <w:rStyle w:val="Incipit"/>
          <w:lang w:val="fr-FR"/>
        </w:rPr>
        <w:t xml:space="preserve">Serpens antiquus </w:t>
      </w:r>
      <w:r w:rsidR="00AB7195" w:rsidRPr="00F77676">
        <w:rPr>
          <w:rStyle w:val="Incipit"/>
          <w:lang w:val="fr-FR"/>
        </w:rPr>
        <w:t>vici</w:t>
      </w:r>
      <w:r w:rsidR="00885488" w:rsidRPr="00F77676">
        <w:rPr>
          <w:rStyle w:val="Incipit"/>
          <w:lang w:val="fr-FR"/>
        </w:rPr>
        <w:t xml:space="preserve">t in </w:t>
      </w:r>
      <w:r w:rsidR="006F5286" w:rsidRPr="00F77676">
        <w:rPr>
          <w:rStyle w:val="Incipit"/>
          <w:lang w:val="fr-FR"/>
        </w:rPr>
        <w:t>ligno</w:t>
      </w:r>
      <w:r w:rsidR="00DD1415">
        <w:rPr>
          <w:lang w:val="fr-FR"/>
        </w:rPr>
        <w:t>@</w:t>
      </w:r>
      <w:r w:rsidR="00DD1415" w:rsidRPr="00B779A9">
        <w:rPr>
          <w:lang w:val="fr-FR"/>
        </w:rPr>
        <w:t>327.</w:t>
      </w:r>
      <w:r w:rsidR="00885488" w:rsidRPr="00B779A9">
        <w:rPr>
          <w:lang w:val="fr-FR"/>
        </w:rPr>
        <w:t xml:space="preserve"> </w:t>
      </w:r>
      <w:r w:rsidR="00885488" w:rsidRPr="003D0C23">
        <w:rPr>
          <w:lang w:val="pt-PT"/>
        </w:rPr>
        <w:t xml:space="preserve">OF </w:t>
      </w:r>
      <w:r w:rsidR="00885488" w:rsidRPr="003D0C23">
        <w:rPr>
          <w:rStyle w:val="Incipit"/>
          <w:lang w:val="pt-PT"/>
        </w:rPr>
        <w:t>Protege domine</w:t>
      </w:r>
      <w:r w:rsidR="00DD1415" w:rsidRPr="003D0C23">
        <w:rPr>
          <w:lang w:val="pt-PT"/>
        </w:rPr>
        <w:t>@155.</w:t>
      </w:r>
      <w:r w:rsidR="00885488" w:rsidRPr="003D0C23">
        <w:rPr>
          <w:lang w:val="pt-PT"/>
        </w:rPr>
        <w:t xml:space="preserve"> CO </w:t>
      </w:r>
      <w:r w:rsidR="00885488" w:rsidRPr="003D0C23">
        <w:rPr>
          <w:rStyle w:val="Incipit"/>
          <w:lang w:val="pt-PT"/>
        </w:rPr>
        <w:t>Nos autem gloriari</w:t>
      </w:r>
      <w:r w:rsidR="00DD1415" w:rsidRPr="003D0C23">
        <w:rPr>
          <w:lang w:val="pt-PT"/>
        </w:rPr>
        <w:t>@155.</w:t>
      </w:r>
    </w:p>
    <w:p w:rsidR="00885488" w:rsidRPr="003D0C23" w:rsidRDefault="00040AE6" w:rsidP="00415109">
      <w:pPr>
        <w:pStyle w:val="berschrift1"/>
        <w:rPr>
          <w:lang w:val="pt-PT"/>
        </w:rPr>
      </w:pPr>
      <w:r w:rsidRPr="003D0C23">
        <w:rPr>
          <w:lang w:val="pt-PT"/>
        </w:rPr>
        <w:t>IN OCTAVA NATIVITATIS MARIAE</w:t>
      </w:r>
    </w:p>
    <w:p w:rsidR="00885488" w:rsidRPr="003D0C23" w:rsidRDefault="00040AE6" w:rsidP="00415109">
      <w:pPr>
        <w:rPr>
          <w:lang w:val="pt-PT"/>
        </w:rPr>
      </w:pPr>
      <w:r w:rsidRPr="003D0C23">
        <w:rPr>
          <w:lang w:val="pt-PT"/>
        </w:rPr>
        <w:t>%D::</w:t>
      </w:r>
      <w:r w:rsidR="00686362" w:rsidRPr="003D0C23">
        <w:rPr>
          <w:lang w:val="pt-PT"/>
        </w:rPr>
        <w:t>Novem</w:t>
      </w:r>
      <w:r w:rsidR="00D734F4" w:rsidRPr="003D0C23">
        <w:rPr>
          <w:lang w:val="pt-PT"/>
        </w:rPr>
        <w:t xml:space="preserve"> </w:t>
      </w:r>
      <w:r w:rsidR="00686362" w:rsidRPr="003D0C23">
        <w:rPr>
          <w:lang w:val="pt-PT"/>
        </w:rPr>
        <w:t>lectiones</w:t>
      </w:r>
      <w:r w:rsidRPr="003D0C23">
        <w:rPr>
          <w:lang w:val="pt-PT"/>
        </w:rPr>
        <w:t>%</w:t>
      </w:r>
      <w:r w:rsidR="00686362" w:rsidRPr="003D0C23">
        <w:rPr>
          <w:lang w:val="pt-PT"/>
        </w:rPr>
        <w:t xml:space="preserve"> $E::b</w:t>
      </w:r>
      <w:r w:rsidR="00885488" w:rsidRPr="003D0C23">
        <w:rPr>
          <w:lang w:val="pt-PT"/>
        </w:rPr>
        <w:t>inos</w:t>
      </w:r>
      <w:r w:rsidR="00686362" w:rsidRPr="003D0C23">
        <w:rPr>
          <w:lang w:val="pt-PT"/>
        </w:rPr>
        <w:t>$</w:t>
      </w:r>
      <w:r w:rsidR="00885488" w:rsidRPr="003D0C23">
        <w:rPr>
          <w:lang w:val="pt-PT"/>
        </w:rPr>
        <w:t xml:space="preserve"> facimus.</w:t>
      </w:r>
    </w:p>
    <w:p w:rsidR="00885488" w:rsidRPr="00363305" w:rsidRDefault="00040AE6" w:rsidP="00415109">
      <w:pPr>
        <w:rPr>
          <w:lang w:val="fr-FR"/>
        </w:rPr>
      </w:pPr>
      <w:r w:rsidRPr="003D0C23">
        <w:rPr>
          <w:rStyle w:val="Time1"/>
          <w:lang w:val="en-US"/>
        </w:rPr>
        <w:t>Ad vesperas</w:t>
      </w:r>
      <w:r w:rsidR="00885488" w:rsidRPr="003D0C23">
        <w:rPr>
          <w:lang w:val="en-US"/>
        </w:rPr>
        <w:t xml:space="preserve"> AN </w:t>
      </w:r>
      <w:r w:rsidR="00885488" w:rsidRPr="003D0C23">
        <w:rPr>
          <w:rStyle w:val="Incipit"/>
          <w:lang w:val="en-US"/>
        </w:rPr>
        <w:t>Ecce tu pulchra</w:t>
      </w:r>
      <w:r w:rsidR="00885488" w:rsidRPr="003D0C23">
        <w:rPr>
          <w:lang w:val="en-US"/>
        </w:rPr>
        <w:t xml:space="preserve">. AN </w:t>
      </w:r>
      <w:r w:rsidR="00885488" w:rsidRPr="003D0C23">
        <w:rPr>
          <w:rStyle w:val="Incipit"/>
          <w:lang w:val="en-US"/>
        </w:rPr>
        <w:t xml:space="preserve">Sicut </w:t>
      </w:r>
      <w:r w:rsidR="003B319D" w:rsidRPr="003D0C23">
        <w:rPr>
          <w:rStyle w:val="Incipit"/>
          <w:lang w:val="en-US"/>
        </w:rPr>
        <w:t>lilium</w:t>
      </w:r>
      <w:r w:rsidR="00885488" w:rsidRPr="003D0C23">
        <w:rPr>
          <w:lang w:val="en-US"/>
        </w:rPr>
        <w:t xml:space="preserve">. AN </w:t>
      </w:r>
      <w:r w:rsidR="00885488" w:rsidRPr="003D0C23">
        <w:rPr>
          <w:rStyle w:val="Incipit"/>
          <w:lang w:val="en-US"/>
        </w:rPr>
        <w:t>Fa</w:t>
      </w:r>
      <w:r w:rsidR="00382E22" w:rsidRPr="003D0C23">
        <w:rPr>
          <w:rStyle w:val="Incipit"/>
          <w:lang w:val="en-US"/>
        </w:rPr>
        <w:t>vu</w:t>
      </w:r>
      <w:r w:rsidR="00885488" w:rsidRPr="003D0C23">
        <w:rPr>
          <w:rStyle w:val="Incipit"/>
          <w:lang w:val="en-US"/>
        </w:rPr>
        <w:t>s distillans</w:t>
      </w:r>
      <w:r w:rsidR="00885488" w:rsidRPr="003D0C23">
        <w:rPr>
          <w:lang w:val="en-US"/>
        </w:rPr>
        <w:t xml:space="preserve">. AN </w:t>
      </w:r>
      <w:r w:rsidR="00885488" w:rsidRPr="003D0C23">
        <w:rPr>
          <w:rStyle w:val="Incipit"/>
          <w:lang w:val="en-US"/>
        </w:rPr>
        <w:t>Emissiones</w:t>
      </w:r>
      <w:r w:rsidR="00885488" w:rsidRPr="003D0C23">
        <w:rPr>
          <w:lang w:val="en-US"/>
        </w:rPr>
        <w:t xml:space="preserve">. AN </w:t>
      </w:r>
      <w:r w:rsidR="00885488" w:rsidRPr="003D0C23">
        <w:rPr>
          <w:rStyle w:val="Incipit"/>
          <w:lang w:val="en-US"/>
        </w:rPr>
        <w:t>Fons hortorum</w:t>
      </w:r>
      <w:r w:rsidR="00885488" w:rsidRPr="003D0C23">
        <w:rPr>
          <w:lang w:val="en-US"/>
        </w:rPr>
        <w:t xml:space="preserve">. PS </w:t>
      </w:r>
      <w:r w:rsidR="00885488" w:rsidRPr="003D0C23">
        <w:rPr>
          <w:rStyle w:val="Incipit"/>
          <w:lang w:val="en-US"/>
        </w:rPr>
        <w:t>Dixit</w:t>
      </w:r>
      <w:r w:rsidR="00885488" w:rsidRPr="003D0C23">
        <w:rPr>
          <w:lang w:val="en-US"/>
        </w:rPr>
        <w:t xml:space="preserve">. </w:t>
      </w:r>
      <w:r w:rsidR="00BA24A1" w:rsidRPr="003D0C23">
        <w:rPr>
          <w:lang w:val="en-US"/>
        </w:rPr>
        <w:t>[</w:t>
      </w:r>
      <w:r w:rsidR="00885488" w:rsidRPr="003D0C23">
        <w:rPr>
          <w:lang w:val="en-US"/>
        </w:rPr>
        <w:t>PS</w:t>
      </w:r>
      <w:r w:rsidR="00BA24A1" w:rsidRPr="003D0C23">
        <w:rPr>
          <w:lang w:val="en-US"/>
        </w:rPr>
        <w:t>]</w:t>
      </w:r>
      <w:r w:rsidR="00885488" w:rsidRPr="003D0C23">
        <w:rPr>
          <w:lang w:val="en-US"/>
        </w:rPr>
        <w:t xml:space="preserve"> </w:t>
      </w:r>
      <w:r w:rsidR="00885488" w:rsidRPr="003D0C23">
        <w:rPr>
          <w:rStyle w:val="Incipit"/>
          <w:lang w:val="en-US"/>
        </w:rPr>
        <w:t>Laudate pueri</w:t>
      </w:r>
      <w:r w:rsidR="00885488" w:rsidRPr="003D0C23">
        <w:rPr>
          <w:lang w:val="en-US"/>
        </w:rPr>
        <w:t xml:space="preserve">. </w:t>
      </w:r>
      <w:r w:rsidR="00BA24A1" w:rsidRPr="003D0C23">
        <w:rPr>
          <w:lang w:val="en-US"/>
        </w:rPr>
        <w:t>[</w:t>
      </w:r>
      <w:r w:rsidR="00885488" w:rsidRPr="003D0C23">
        <w:rPr>
          <w:lang w:val="en-US"/>
        </w:rPr>
        <w:t>PS</w:t>
      </w:r>
      <w:r w:rsidR="00BA24A1" w:rsidRPr="003D0C23">
        <w:rPr>
          <w:lang w:val="en-US"/>
        </w:rPr>
        <w:t>]</w:t>
      </w:r>
      <w:r w:rsidR="00885488" w:rsidRPr="003D0C23">
        <w:rPr>
          <w:lang w:val="en-US"/>
        </w:rPr>
        <w:t xml:space="preserve"> </w:t>
      </w:r>
      <w:r w:rsidR="00885488" w:rsidRPr="003D0C23">
        <w:rPr>
          <w:rStyle w:val="Incipit"/>
          <w:lang w:val="en-US"/>
        </w:rPr>
        <w:t>Laetatus</w:t>
      </w:r>
      <w:r w:rsidR="00885488" w:rsidRPr="003D0C23">
        <w:rPr>
          <w:lang w:val="en-US"/>
        </w:rPr>
        <w:t xml:space="preserve">. </w:t>
      </w:r>
      <w:r w:rsidR="00BA24A1" w:rsidRPr="003D0C23">
        <w:rPr>
          <w:lang w:val="en-US"/>
        </w:rPr>
        <w:t>[</w:t>
      </w:r>
      <w:r w:rsidR="00885488" w:rsidRPr="003D0C23">
        <w:rPr>
          <w:lang w:val="en-US"/>
        </w:rPr>
        <w:t>PS</w:t>
      </w:r>
      <w:r w:rsidR="00BA24A1" w:rsidRPr="003D0C23">
        <w:rPr>
          <w:lang w:val="en-US"/>
        </w:rPr>
        <w:t>]</w:t>
      </w:r>
      <w:r w:rsidR="00885488" w:rsidRPr="003D0C23">
        <w:rPr>
          <w:lang w:val="en-US"/>
        </w:rPr>
        <w:t xml:space="preserve"> </w:t>
      </w:r>
      <w:r w:rsidR="00885488" w:rsidRPr="003D0C23">
        <w:rPr>
          <w:rStyle w:val="Incipit"/>
          <w:lang w:val="en-US"/>
        </w:rPr>
        <w:t>Nisi dominus aedificaverit</w:t>
      </w:r>
      <w:r w:rsidR="00885488" w:rsidRPr="003D0C23">
        <w:rPr>
          <w:lang w:val="en-US"/>
        </w:rPr>
        <w:t xml:space="preserve">. </w:t>
      </w:r>
      <w:r w:rsidR="00BA24A1" w:rsidRPr="003D0C23">
        <w:rPr>
          <w:lang w:val="en-US"/>
        </w:rPr>
        <w:t>[</w:t>
      </w:r>
      <w:r w:rsidR="00885488" w:rsidRPr="003D0C23">
        <w:rPr>
          <w:lang w:val="en-US"/>
        </w:rPr>
        <w:t>PS</w:t>
      </w:r>
      <w:r w:rsidR="00BA24A1" w:rsidRPr="003D0C23">
        <w:rPr>
          <w:lang w:val="en-US"/>
        </w:rPr>
        <w:t>]</w:t>
      </w:r>
      <w:r w:rsidR="00885488" w:rsidRPr="003D0C23">
        <w:rPr>
          <w:lang w:val="en-US"/>
        </w:rPr>
        <w:t xml:space="preserve"> </w:t>
      </w:r>
      <w:r w:rsidR="00885488" w:rsidRPr="003D0C23">
        <w:rPr>
          <w:rStyle w:val="Incipit"/>
          <w:lang w:val="en-US"/>
        </w:rPr>
        <w:t xml:space="preserve">Lauda </w:t>
      </w:r>
      <w:r w:rsidR="00567E70" w:rsidRPr="003D0C23">
        <w:rPr>
          <w:rStyle w:val="Incipit"/>
          <w:lang w:val="en-US"/>
        </w:rPr>
        <w:t>Hierusalem</w:t>
      </w:r>
      <w:r w:rsidR="00885488" w:rsidRPr="003D0C23">
        <w:rPr>
          <w:lang w:val="en-US"/>
        </w:rPr>
        <w:t xml:space="preserve">. RP </w:t>
      </w:r>
      <w:r w:rsidR="00885488" w:rsidRPr="003D0C23">
        <w:rPr>
          <w:rStyle w:val="Incipit"/>
          <w:lang w:val="en-US"/>
        </w:rPr>
        <w:t xml:space="preserve">Stirps </w:t>
      </w:r>
      <w:r w:rsidR="008D35E3" w:rsidRPr="003D0C23">
        <w:rPr>
          <w:rStyle w:val="Incipit"/>
          <w:lang w:val="en-US"/>
        </w:rPr>
        <w:t>Iesse</w:t>
      </w:r>
      <w:r w:rsidR="00885488" w:rsidRPr="003D0C23">
        <w:rPr>
          <w:lang w:val="en-US"/>
        </w:rPr>
        <w:t xml:space="preserve">. HY </w:t>
      </w:r>
      <w:r w:rsidR="00885488" w:rsidRPr="003D0C23">
        <w:rPr>
          <w:rStyle w:val="Incipit"/>
          <w:lang w:val="en-US"/>
        </w:rPr>
        <w:t>Gaude visceribus</w:t>
      </w:r>
      <w:r w:rsidR="00885488" w:rsidRPr="003D0C23">
        <w:rPr>
          <w:lang w:val="en-US"/>
        </w:rPr>
        <w:t xml:space="preserve">. VS </w:t>
      </w:r>
      <w:r w:rsidR="00885488" w:rsidRPr="003D0C23">
        <w:rPr>
          <w:rStyle w:val="Incipit"/>
          <w:lang w:val="en-US"/>
        </w:rPr>
        <w:t>Ave Maria</w:t>
      </w:r>
      <w:r w:rsidR="00885488" w:rsidRPr="003D0C23">
        <w:rPr>
          <w:lang w:val="en-US"/>
        </w:rPr>
        <w:t xml:space="preserve">. AM </w:t>
      </w:r>
      <w:r w:rsidR="00885488" w:rsidRPr="003D0C23">
        <w:rPr>
          <w:rStyle w:val="Incipit"/>
          <w:lang w:val="en-US"/>
        </w:rPr>
        <w:t>Vox turturis audita est</w:t>
      </w:r>
      <w:r w:rsidR="00BB1A3E" w:rsidRPr="003D0C23">
        <w:rPr>
          <w:lang w:val="en-US"/>
        </w:rPr>
        <w:t>. Haec antiphona petend</w:t>
      </w:r>
      <w:r w:rsidR="00885488" w:rsidRPr="003D0C23">
        <w:rPr>
          <w:lang w:val="en-US"/>
        </w:rPr>
        <w:t xml:space="preserve">a est ex </w:t>
      </w:r>
      <w:r w:rsidR="00885488" w:rsidRPr="003D0C23">
        <w:rPr>
          <w:rStyle w:val="Funktion"/>
          <w:lang w:val="en-US"/>
        </w:rPr>
        <w:t>antiphonario summo</w:t>
      </w:r>
      <w:r w:rsidR="00885488" w:rsidRPr="003D0C23">
        <w:rPr>
          <w:lang w:val="en-US"/>
        </w:rPr>
        <w:t xml:space="preserve">. </w:t>
      </w:r>
      <w:r w:rsidR="00431559" w:rsidRPr="003D0C23">
        <w:rPr>
          <w:lang w:val="en-US"/>
        </w:rPr>
        <w:t>Suffragium d</w:t>
      </w:r>
      <w:r w:rsidR="00686362" w:rsidRPr="003D0C23">
        <w:rPr>
          <w:lang w:val="en-US"/>
        </w:rPr>
        <w:t>e e</w:t>
      </w:r>
      <w:r w:rsidR="00B46613" w:rsidRPr="003D0C23">
        <w:rPr>
          <w:lang w:val="en-US"/>
        </w:rPr>
        <w:t xml:space="preserve">xaltatione sanctae crucis </w:t>
      </w:r>
      <w:r w:rsidR="00431559" w:rsidRPr="003D0C23">
        <w:rPr>
          <w:lang w:val="en-US"/>
        </w:rPr>
        <w:t>[</w:t>
      </w:r>
      <w:r w:rsidR="00885488" w:rsidRPr="003D0C23">
        <w:rPr>
          <w:lang w:val="en-US"/>
        </w:rPr>
        <w:t>AC</w:t>
      </w:r>
      <w:r w:rsidR="00431559" w:rsidRPr="003D0C23">
        <w:rPr>
          <w:lang w:val="en-US"/>
        </w:rPr>
        <w:t>]</w:t>
      </w:r>
      <w:r w:rsidR="00885488" w:rsidRPr="003D0C23">
        <w:rPr>
          <w:lang w:val="en-US"/>
        </w:rPr>
        <w:t xml:space="preserve"> </w:t>
      </w:r>
      <w:r w:rsidR="00885488" w:rsidRPr="003D0C23">
        <w:rPr>
          <w:rStyle w:val="Incipit"/>
          <w:lang w:val="en-US"/>
        </w:rPr>
        <w:t>O</w:t>
      </w:r>
      <w:r w:rsidR="005A362F" w:rsidRPr="003D0C23">
        <w:rPr>
          <w:i/>
          <w:lang w:val="en-US"/>
        </w:rPr>
        <w:t xml:space="preserve"> </w:t>
      </w:r>
      <w:r w:rsidR="00885488" w:rsidRPr="003D0C23">
        <w:rPr>
          <w:rStyle w:val="Incipit"/>
          <w:lang w:val="en-US"/>
        </w:rPr>
        <w:t>crux</w:t>
      </w:r>
      <w:r w:rsidR="005A362F" w:rsidRPr="003D0C23">
        <w:rPr>
          <w:i/>
          <w:lang w:val="en-US"/>
        </w:rPr>
        <w:t xml:space="preserve"> </w:t>
      </w:r>
      <w:r w:rsidR="00885488" w:rsidRPr="003D0C23">
        <w:rPr>
          <w:rStyle w:val="Incipit"/>
          <w:lang w:val="en-US"/>
        </w:rPr>
        <w:t>benedicta</w:t>
      </w:r>
      <w:r w:rsidR="00885488" w:rsidRPr="003D0C23">
        <w:rPr>
          <w:lang w:val="en-US"/>
        </w:rPr>
        <w:t xml:space="preserve">. </w:t>
      </w:r>
      <w:r w:rsidR="00B46613" w:rsidRPr="00363305">
        <w:rPr>
          <w:lang w:val="fr-FR"/>
        </w:rPr>
        <w:t xml:space="preserve">De sancto Nicomede </w:t>
      </w:r>
      <w:r w:rsidR="00BA24A1" w:rsidRPr="00363305">
        <w:rPr>
          <w:lang w:val="fr-FR"/>
        </w:rPr>
        <w:t>[</w:t>
      </w:r>
      <w:r w:rsidR="00885488" w:rsidRPr="00363305">
        <w:rPr>
          <w:lang w:val="fr-FR"/>
        </w:rPr>
        <w:t>AC</w:t>
      </w:r>
      <w:r w:rsidR="00BA24A1" w:rsidRPr="00363305">
        <w:rPr>
          <w:lang w:val="fr-FR"/>
        </w:rPr>
        <w:t>]</w:t>
      </w:r>
      <w:r w:rsidR="00885488" w:rsidRPr="00363305">
        <w:rPr>
          <w:lang w:val="fr-FR"/>
        </w:rPr>
        <w:t xml:space="preserve"> </w:t>
      </w:r>
      <w:r w:rsidR="00885488" w:rsidRPr="00363305">
        <w:rPr>
          <w:rStyle w:val="Incipit"/>
          <w:lang w:val="fr-FR"/>
        </w:rPr>
        <w:t>Beatus</w:t>
      </w:r>
      <w:r w:rsidR="005A362F" w:rsidRPr="00363305">
        <w:rPr>
          <w:i/>
          <w:lang w:val="fr-FR"/>
        </w:rPr>
        <w:t xml:space="preserve"> </w:t>
      </w:r>
      <w:r w:rsidR="00C31823" w:rsidRPr="00363305">
        <w:rPr>
          <w:rStyle w:val="Incipit"/>
          <w:lang w:val="fr-FR"/>
        </w:rPr>
        <w:t>vir</w:t>
      </w:r>
      <w:r w:rsidR="005A362F" w:rsidRPr="00363305">
        <w:rPr>
          <w:i/>
          <w:lang w:val="fr-FR"/>
        </w:rPr>
        <w:t xml:space="preserve"> </w:t>
      </w:r>
      <w:r w:rsidR="00885488" w:rsidRPr="00363305">
        <w:rPr>
          <w:rStyle w:val="Incipit"/>
          <w:lang w:val="fr-FR"/>
        </w:rPr>
        <w:t>qui</w:t>
      </w:r>
      <w:r w:rsidR="005A362F" w:rsidRPr="00363305">
        <w:rPr>
          <w:i/>
          <w:lang w:val="fr-FR"/>
        </w:rPr>
        <w:t xml:space="preserve"> </w:t>
      </w:r>
      <w:r w:rsidR="00885488" w:rsidRPr="00363305">
        <w:rPr>
          <w:rStyle w:val="Incipit"/>
          <w:lang w:val="fr-FR"/>
        </w:rPr>
        <w:t>suffert</w:t>
      </w:r>
      <w:r w:rsidR="00885488" w:rsidRPr="00363305">
        <w:rPr>
          <w:lang w:val="fr-FR"/>
        </w:rPr>
        <w:t xml:space="preserve"> ut de uno martyre. </w:t>
      </w:r>
      <w:r w:rsidR="00B46613" w:rsidRPr="00363305">
        <w:rPr>
          <w:lang w:val="fr-FR"/>
        </w:rPr>
        <w:t xml:space="preserve">[BD] </w:t>
      </w:r>
      <w:r w:rsidR="005F6F99" w:rsidRPr="00363305">
        <w:rPr>
          <w:rStyle w:val="Incipit"/>
          <w:lang w:val="fr-FR"/>
        </w:rPr>
        <w:t>Benedicamus</w:t>
      </w:r>
      <w:r w:rsidR="00251ED7" w:rsidRPr="00363305">
        <w:rPr>
          <w:lang w:val="fr-FR"/>
        </w:rPr>
        <w:t>@</w:t>
      </w:r>
      <w:r w:rsidRPr="00363305">
        <w:rPr>
          <w:lang w:val="fr-FR"/>
        </w:rPr>
        <w:t>%D::</w:t>
      </w:r>
      <w:r w:rsidR="00686362" w:rsidRPr="00363305">
        <w:rPr>
          <w:lang w:val="fr-FR"/>
        </w:rPr>
        <w:t>ferialiter</w:t>
      </w:r>
      <w:r w:rsidRPr="00363305">
        <w:rPr>
          <w:lang w:val="fr-FR"/>
        </w:rPr>
        <w:t>%</w:t>
      </w:r>
      <w:r w:rsidR="001704DB" w:rsidRPr="00363305">
        <w:rPr>
          <w:lang w:val="fr-FR"/>
        </w:rPr>
        <w:t>.</w:t>
      </w:r>
      <w:r w:rsidR="00794880" w:rsidRPr="00363305">
        <w:rPr>
          <w:lang w:val="fr-FR"/>
        </w:rPr>
        <w:t xml:space="preserve"> </w:t>
      </w:r>
      <w:r w:rsidR="00100C6C" w:rsidRPr="00363305">
        <w:rPr>
          <w:lang w:val="fr-FR"/>
        </w:rPr>
        <w:t xml:space="preserve">[TP] </w:t>
      </w:r>
      <w:r w:rsidR="00686362" w:rsidRPr="00363305">
        <w:rPr>
          <w:rStyle w:val="Incipit"/>
          <w:lang w:val="fr-FR"/>
        </w:rPr>
        <w:t>$E::</w:t>
      </w:r>
      <w:r w:rsidR="00885488" w:rsidRPr="00363305">
        <w:rPr>
          <w:rStyle w:val="Incipit"/>
          <w:lang w:val="fr-FR"/>
        </w:rPr>
        <w:t>In</w:t>
      </w:r>
      <w:r w:rsidR="005A362F" w:rsidRPr="00363305">
        <w:rPr>
          <w:rStyle w:val="Incipit"/>
          <w:lang w:val="fr-FR"/>
        </w:rPr>
        <w:t xml:space="preserve"> </w:t>
      </w:r>
      <w:r w:rsidR="00885488" w:rsidRPr="00363305">
        <w:rPr>
          <w:rStyle w:val="Incipit"/>
          <w:lang w:val="fr-FR"/>
        </w:rPr>
        <w:t>laude</w:t>
      </w:r>
      <w:r w:rsidR="005A362F" w:rsidRPr="00363305">
        <w:rPr>
          <w:rStyle w:val="Incipit"/>
          <w:lang w:val="fr-FR"/>
        </w:rPr>
        <w:t xml:space="preserve"> </w:t>
      </w:r>
      <w:r w:rsidR="00885488" w:rsidRPr="00363305">
        <w:rPr>
          <w:rStyle w:val="Incipit"/>
          <w:lang w:val="fr-FR"/>
        </w:rPr>
        <w:t>Iesu</w:t>
      </w:r>
      <w:r w:rsidR="00686362" w:rsidRPr="00363305">
        <w:rPr>
          <w:rStyle w:val="Incipit"/>
          <w:lang w:val="fr-FR"/>
        </w:rPr>
        <w:t>$</w:t>
      </w:r>
      <w:r w:rsidR="00913211" w:rsidRPr="00363305">
        <w:rPr>
          <w:lang w:val="fr-FR"/>
        </w:rPr>
        <w:t>.</w:t>
      </w:r>
    </w:p>
    <w:p w:rsidR="005C3DFA" w:rsidRPr="00363305" w:rsidRDefault="00040AE6" w:rsidP="00415109">
      <w:pPr>
        <w:rPr>
          <w:lang w:val="fr-FR"/>
        </w:rPr>
      </w:pPr>
      <w:r w:rsidRPr="00363305">
        <w:rPr>
          <w:rStyle w:val="Time1"/>
          <w:lang w:val="fr-FR"/>
        </w:rPr>
        <w:t>Ad completorium</w:t>
      </w:r>
      <w:r w:rsidR="00885488" w:rsidRPr="00363305">
        <w:rPr>
          <w:lang w:val="fr-FR"/>
        </w:rPr>
        <w:t xml:space="preserve"> HY </w:t>
      </w:r>
      <w:r w:rsidR="00885488" w:rsidRPr="00363305">
        <w:rPr>
          <w:rStyle w:val="Incipit"/>
          <w:lang w:val="fr-FR"/>
        </w:rPr>
        <w:t>Rex</w:t>
      </w:r>
      <w:r w:rsidR="005A362F" w:rsidRPr="00363305">
        <w:rPr>
          <w:i/>
          <w:lang w:val="fr-FR"/>
        </w:rPr>
        <w:t xml:space="preserve"> </w:t>
      </w:r>
      <w:r w:rsidR="00885488" w:rsidRPr="00363305">
        <w:rPr>
          <w:rStyle w:val="Incipit"/>
          <w:lang w:val="fr-FR"/>
        </w:rPr>
        <w:t>Christe</w:t>
      </w:r>
      <w:r w:rsidR="00885488" w:rsidRPr="00363305">
        <w:rPr>
          <w:lang w:val="fr-FR"/>
        </w:rPr>
        <w:t xml:space="preserve">. AD </w:t>
      </w:r>
      <w:r w:rsidR="00885488" w:rsidRPr="00363305">
        <w:rPr>
          <w:rStyle w:val="Incipit"/>
          <w:lang w:val="fr-FR"/>
        </w:rPr>
        <w:t>Speciosa</w:t>
      </w:r>
      <w:r w:rsidR="00B46613" w:rsidRPr="00363305">
        <w:rPr>
          <w:lang w:val="fr-FR"/>
        </w:rPr>
        <w:t>. Post collectam AC</w:t>
      </w:r>
      <w:r w:rsidR="00885488" w:rsidRPr="00363305">
        <w:rPr>
          <w:lang w:val="fr-FR"/>
        </w:rPr>
        <w:t xml:space="preserve"> </w:t>
      </w:r>
      <w:r w:rsidR="00885488" w:rsidRPr="00363305">
        <w:rPr>
          <w:rStyle w:val="Incipit"/>
          <w:lang w:val="fr-FR"/>
        </w:rPr>
        <w:t>Gaude</w:t>
      </w:r>
      <w:r w:rsidR="005A362F" w:rsidRPr="00363305">
        <w:rPr>
          <w:i/>
          <w:lang w:val="fr-FR"/>
        </w:rPr>
        <w:t xml:space="preserve"> </w:t>
      </w:r>
      <w:r w:rsidR="00885488" w:rsidRPr="00363305">
        <w:rPr>
          <w:rStyle w:val="Incipit"/>
          <w:lang w:val="fr-FR"/>
        </w:rPr>
        <w:t>dei</w:t>
      </w:r>
      <w:r w:rsidR="005A362F" w:rsidRPr="00363305">
        <w:rPr>
          <w:i/>
          <w:lang w:val="fr-FR"/>
        </w:rPr>
        <w:t xml:space="preserve"> </w:t>
      </w:r>
      <w:r w:rsidR="00885488" w:rsidRPr="00363305">
        <w:rPr>
          <w:rStyle w:val="Incipit"/>
          <w:lang w:val="fr-FR"/>
        </w:rPr>
        <w:t>genitrix</w:t>
      </w:r>
      <w:r w:rsidR="00885488" w:rsidRPr="00363305">
        <w:rPr>
          <w:lang w:val="fr-FR"/>
        </w:rPr>
        <w:t>.</w:t>
      </w:r>
      <w:r w:rsidR="00B46613" w:rsidRPr="00363305">
        <w:rPr>
          <w:lang w:val="fr-FR"/>
        </w:rPr>
        <w:t xml:space="preserve"> </w:t>
      </w:r>
    </w:p>
    <w:p w:rsidR="00C41AC4" w:rsidRPr="00363305" w:rsidRDefault="00B46613" w:rsidP="00415109">
      <w:pPr>
        <w:rPr>
          <w:lang w:val="fr-FR"/>
        </w:rPr>
      </w:pPr>
      <w:r w:rsidRPr="00363305">
        <w:rPr>
          <w:lang w:val="fr-FR"/>
        </w:rPr>
        <w:t>(49r)</w:t>
      </w:r>
      <w:r w:rsidR="005C3DFA" w:rsidRPr="00363305">
        <w:rPr>
          <w:lang w:val="fr-FR"/>
        </w:rPr>
        <w:t xml:space="preserve"> </w:t>
      </w:r>
      <w:r w:rsidR="00040AE6" w:rsidRPr="00363305">
        <w:rPr>
          <w:rStyle w:val="Time1"/>
          <w:lang w:val="fr-FR"/>
        </w:rPr>
        <w:t>Ad matutinum</w:t>
      </w:r>
      <w:r w:rsidR="00D04818" w:rsidRPr="00363305">
        <w:rPr>
          <w:lang w:val="fr-FR"/>
        </w:rPr>
        <w:t xml:space="preserve"> LH</w:t>
      </w:r>
      <w:r w:rsidR="00885488" w:rsidRPr="00363305">
        <w:rPr>
          <w:lang w:val="fr-FR"/>
        </w:rPr>
        <w:t xml:space="preserve"> </w:t>
      </w:r>
      <w:r w:rsidR="00885488" w:rsidRPr="00363305">
        <w:rPr>
          <w:rStyle w:val="Incipit"/>
          <w:lang w:val="fr-FR"/>
        </w:rPr>
        <w:t>Adest nobis dilectissimi optatus dies</w:t>
      </w:r>
      <w:r w:rsidR="00885488" w:rsidRPr="00363305">
        <w:rPr>
          <w:lang w:val="fr-FR"/>
        </w:rPr>
        <w:t xml:space="preserve"> </w:t>
      </w:r>
      <w:r w:rsidR="008D35E3" w:rsidRPr="00363305">
        <w:rPr>
          <w:lang w:val="fr-FR"/>
        </w:rPr>
        <w:t>quaere</w:t>
      </w:r>
      <w:r w:rsidR="00885488" w:rsidRPr="00363305">
        <w:rPr>
          <w:lang w:val="fr-FR"/>
        </w:rPr>
        <w:t xml:space="preserve"> ante </w:t>
      </w:r>
      <w:r w:rsidR="00C41AC4" w:rsidRPr="00363305">
        <w:rPr>
          <w:lang w:val="fr-FR"/>
        </w:rPr>
        <w:t xml:space="preserve">EV </w:t>
      </w:r>
      <w:r w:rsidR="00C41AC4" w:rsidRPr="00363305">
        <w:rPr>
          <w:rStyle w:val="Incipit"/>
          <w:lang w:val="fr-FR"/>
        </w:rPr>
        <w:t>L</w:t>
      </w:r>
      <w:r w:rsidR="00885488" w:rsidRPr="00363305">
        <w:rPr>
          <w:rStyle w:val="Incipit"/>
          <w:lang w:val="fr-FR"/>
        </w:rPr>
        <w:t>iber generationis</w:t>
      </w:r>
      <w:r w:rsidR="00885488" w:rsidRPr="00363305">
        <w:rPr>
          <w:lang w:val="fr-FR"/>
        </w:rPr>
        <w:t xml:space="preserve">. </w:t>
      </w:r>
      <w:r w:rsidR="00DC4E50" w:rsidRPr="00363305">
        <w:rPr>
          <w:lang w:val="fr-FR"/>
        </w:rPr>
        <w:t>Suffragium d</w:t>
      </w:r>
      <w:r w:rsidRPr="00363305">
        <w:rPr>
          <w:lang w:val="fr-FR"/>
        </w:rPr>
        <w:t xml:space="preserve">e sancto Nicomede </w:t>
      </w:r>
      <w:r w:rsidR="00DC4E50" w:rsidRPr="00363305">
        <w:rPr>
          <w:lang w:val="fr-FR"/>
        </w:rPr>
        <w:t>[</w:t>
      </w:r>
      <w:r w:rsidR="00885488" w:rsidRPr="00363305">
        <w:rPr>
          <w:lang w:val="fr-FR"/>
        </w:rPr>
        <w:t>AC</w:t>
      </w:r>
      <w:r w:rsidR="00DC4E50" w:rsidRPr="00363305">
        <w:rPr>
          <w:lang w:val="fr-FR"/>
        </w:rPr>
        <w:t>]</w:t>
      </w:r>
      <w:r w:rsidR="00885488" w:rsidRPr="00363305">
        <w:rPr>
          <w:lang w:val="fr-FR"/>
        </w:rPr>
        <w:t xml:space="preserve"> </w:t>
      </w:r>
      <w:r w:rsidR="00885488" w:rsidRPr="00363305">
        <w:rPr>
          <w:rStyle w:val="Incipit"/>
          <w:lang w:val="fr-FR"/>
        </w:rPr>
        <w:t xml:space="preserve">Hic </w:t>
      </w:r>
      <w:r w:rsidR="00C31823" w:rsidRPr="00363305">
        <w:rPr>
          <w:rStyle w:val="Incipit"/>
          <w:lang w:val="fr-FR"/>
        </w:rPr>
        <w:t>vir</w:t>
      </w:r>
      <w:r w:rsidR="00885488" w:rsidRPr="00363305">
        <w:rPr>
          <w:rStyle w:val="Incipit"/>
          <w:lang w:val="fr-FR"/>
        </w:rPr>
        <w:t xml:space="preserve"> despiciens mundum</w:t>
      </w:r>
      <w:r w:rsidR="00C41AC4" w:rsidRPr="00363305">
        <w:rPr>
          <w:lang w:val="fr-FR"/>
        </w:rPr>
        <w:t xml:space="preserve">. </w:t>
      </w:r>
    </w:p>
    <w:p w:rsidR="00885488" w:rsidRPr="00363305" w:rsidRDefault="00177C1B" w:rsidP="00415109">
      <w:pPr>
        <w:rPr>
          <w:lang w:val="fr-FR"/>
        </w:rPr>
      </w:pPr>
      <w:r>
        <w:rPr>
          <w:rStyle w:val="Time1"/>
          <w:lang w:val="fr-FR"/>
        </w:rPr>
        <w:t>[Ad horas</w:t>
      </w:r>
      <w:r w:rsidR="008A3932" w:rsidRPr="00363305">
        <w:rPr>
          <w:rStyle w:val="Time1"/>
          <w:lang w:val="fr-FR"/>
        </w:rPr>
        <w:t>]</w:t>
      </w:r>
      <w:r w:rsidR="008A3932" w:rsidRPr="00363305">
        <w:rPr>
          <w:lang w:val="fr-FR"/>
        </w:rPr>
        <w:t xml:space="preserve"> </w:t>
      </w:r>
      <w:r w:rsidR="00C41AC4" w:rsidRPr="00363305">
        <w:rPr>
          <w:lang w:val="fr-FR"/>
        </w:rPr>
        <w:t>R</w:t>
      </w:r>
      <w:r w:rsidR="00885488" w:rsidRPr="00363305">
        <w:rPr>
          <w:lang w:val="fr-FR"/>
        </w:rPr>
        <w:t xml:space="preserve">eliqua tam </w:t>
      </w:r>
      <w:r w:rsidR="0081631B" w:rsidRPr="00363305">
        <w:rPr>
          <w:lang w:val="fr-FR"/>
        </w:rPr>
        <w:t>ad horas</w:t>
      </w:r>
      <w:r w:rsidR="00885488" w:rsidRPr="00363305">
        <w:rPr>
          <w:lang w:val="fr-FR"/>
        </w:rPr>
        <w:t xml:space="preserve"> quam</w:t>
      </w:r>
      <w:r w:rsidR="00DC4E50" w:rsidRPr="00363305">
        <w:rPr>
          <w:lang w:val="fr-FR"/>
        </w:rPr>
        <w:t xml:space="preserve"> ad matutinum ut in die praeter antiphonam a</w:t>
      </w:r>
      <w:r w:rsidR="00040AE6" w:rsidRPr="00363305">
        <w:rPr>
          <w:lang w:val="fr-FR"/>
        </w:rPr>
        <w:t>d nonam</w:t>
      </w:r>
      <w:r w:rsidR="00885488" w:rsidRPr="00363305">
        <w:rPr>
          <w:lang w:val="fr-FR"/>
        </w:rPr>
        <w:t xml:space="preserve"> </w:t>
      </w:r>
      <w:r w:rsidR="00DC4E50" w:rsidRPr="00363305">
        <w:rPr>
          <w:lang w:val="fr-FR"/>
        </w:rPr>
        <w:t>quae est [</w:t>
      </w:r>
      <w:r w:rsidR="00885488" w:rsidRPr="00363305">
        <w:rPr>
          <w:lang w:val="fr-FR"/>
        </w:rPr>
        <w:t>AN</w:t>
      </w:r>
      <w:r w:rsidR="00DC4E50" w:rsidRPr="00363305">
        <w:rPr>
          <w:lang w:val="fr-FR"/>
        </w:rPr>
        <w:t>]</w:t>
      </w:r>
      <w:r w:rsidR="00885488" w:rsidRPr="00363305">
        <w:rPr>
          <w:lang w:val="fr-FR"/>
        </w:rPr>
        <w:t xml:space="preserve"> </w:t>
      </w:r>
      <w:r w:rsidR="00885488" w:rsidRPr="00363305">
        <w:rPr>
          <w:rStyle w:val="Incipit"/>
          <w:lang w:val="fr-FR"/>
        </w:rPr>
        <w:t>Regali ex progenie</w:t>
      </w:r>
      <w:r w:rsidR="00885488" w:rsidRPr="00363305">
        <w:rPr>
          <w:lang w:val="fr-FR"/>
        </w:rPr>
        <w:t>.</w:t>
      </w:r>
    </w:p>
    <w:p w:rsidR="00885488" w:rsidRPr="00363305" w:rsidRDefault="00040AE6" w:rsidP="00415109">
      <w:pPr>
        <w:rPr>
          <w:lang w:val="fr-FR"/>
        </w:rPr>
      </w:pPr>
      <w:r w:rsidRPr="00363305">
        <w:rPr>
          <w:rStyle w:val="Time1"/>
          <w:lang w:val="fr-FR"/>
        </w:rPr>
        <w:t>Ad officium</w:t>
      </w:r>
      <w:r w:rsidR="00885488" w:rsidRPr="00363305">
        <w:rPr>
          <w:lang w:val="fr-FR"/>
        </w:rPr>
        <w:t xml:space="preserve"> per totum ut in die sancto.</w:t>
      </w:r>
    </w:p>
    <w:p w:rsidR="00885488" w:rsidRPr="00363305" w:rsidRDefault="00040AE6" w:rsidP="00415109">
      <w:pPr>
        <w:rPr>
          <w:lang w:val="fr-FR"/>
        </w:rPr>
      </w:pPr>
      <w:r w:rsidRPr="00363305">
        <w:rPr>
          <w:rStyle w:val="Time1"/>
          <w:lang w:val="fr-FR"/>
        </w:rPr>
        <w:t>Ad secundas vesperas</w:t>
      </w:r>
      <w:r w:rsidR="00885488" w:rsidRPr="00363305">
        <w:rPr>
          <w:lang w:val="fr-FR"/>
        </w:rPr>
        <w:t xml:space="preserve"> omnia ut in die sancto ad secundas ve</w:t>
      </w:r>
      <w:r w:rsidR="00C41AC4" w:rsidRPr="00363305">
        <w:rPr>
          <w:lang w:val="fr-FR"/>
        </w:rPr>
        <w:t>speras praeter antiphona</w:t>
      </w:r>
      <w:r w:rsidR="00DC4E50" w:rsidRPr="00363305">
        <w:rPr>
          <w:lang w:val="fr-FR"/>
        </w:rPr>
        <w:t>m</w:t>
      </w:r>
      <w:r w:rsidR="00C41AC4" w:rsidRPr="00363305">
        <w:rPr>
          <w:lang w:val="fr-FR"/>
        </w:rPr>
        <w:t xml:space="preserve"> super M</w:t>
      </w:r>
      <w:r w:rsidR="00885488" w:rsidRPr="00363305">
        <w:rPr>
          <w:lang w:val="fr-FR"/>
        </w:rPr>
        <w:t xml:space="preserve">agnificat et suffragia. AM </w:t>
      </w:r>
      <w:r w:rsidR="00885488" w:rsidRPr="00363305">
        <w:rPr>
          <w:rStyle w:val="Incipit"/>
          <w:lang w:val="fr-FR"/>
        </w:rPr>
        <w:t>Pulchra</w:t>
      </w:r>
      <w:r w:rsidR="005A362F" w:rsidRPr="00363305">
        <w:rPr>
          <w:i/>
          <w:lang w:val="fr-FR"/>
        </w:rPr>
        <w:t xml:space="preserve"> </w:t>
      </w:r>
      <w:r w:rsidR="00885488" w:rsidRPr="00363305">
        <w:rPr>
          <w:rStyle w:val="Incipit"/>
          <w:lang w:val="fr-FR"/>
        </w:rPr>
        <w:t>es</w:t>
      </w:r>
      <w:r w:rsidR="005A362F" w:rsidRPr="00363305">
        <w:rPr>
          <w:i/>
          <w:lang w:val="fr-FR"/>
        </w:rPr>
        <w:t xml:space="preserve"> </w:t>
      </w:r>
      <w:r w:rsidR="00885488" w:rsidRPr="00363305">
        <w:rPr>
          <w:rStyle w:val="Incipit"/>
          <w:lang w:val="fr-FR"/>
        </w:rPr>
        <w:t>amica</w:t>
      </w:r>
      <w:r w:rsidR="005A362F" w:rsidRPr="00363305">
        <w:rPr>
          <w:i/>
          <w:lang w:val="fr-FR"/>
        </w:rPr>
        <w:t xml:space="preserve"> </w:t>
      </w:r>
      <w:r w:rsidR="00885488" w:rsidRPr="00363305">
        <w:rPr>
          <w:rStyle w:val="Incipit"/>
          <w:lang w:val="fr-FR"/>
        </w:rPr>
        <w:t>mea</w:t>
      </w:r>
      <w:r w:rsidR="00885488" w:rsidRPr="00363305">
        <w:rPr>
          <w:lang w:val="fr-FR"/>
        </w:rPr>
        <w:t xml:space="preserve">. </w:t>
      </w:r>
      <w:r w:rsidR="00DC4E50" w:rsidRPr="00363305">
        <w:rPr>
          <w:lang w:val="fr-FR"/>
        </w:rPr>
        <w:t>Suffragium d</w:t>
      </w:r>
      <w:r w:rsidR="00B46613" w:rsidRPr="00363305">
        <w:rPr>
          <w:lang w:val="fr-FR"/>
        </w:rPr>
        <w:t xml:space="preserve">e sancta Euphemia virgine et martyre </w:t>
      </w:r>
      <w:r w:rsidR="00DC4E50" w:rsidRPr="00363305">
        <w:rPr>
          <w:lang w:val="fr-FR"/>
        </w:rPr>
        <w:t>[</w:t>
      </w:r>
      <w:r w:rsidR="00885488" w:rsidRPr="00363305">
        <w:rPr>
          <w:lang w:val="fr-FR"/>
        </w:rPr>
        <w:t>AC</w:t>
      </w:r>
      <w:r w:rsidR="00DC4E50" w:rsidRPr="00363305">
        <w:rPr>
          <w:lang w:val="fr-FR"/>
        </w:rPr>
        <w:t>]</w:t>
      </w:r>
      <w:r w:rsidR="00885488" w:rsidRPr="00363305">
        <w:rPr>
          <w:lang w:val="fr-FR"/>
        </w:rPr>
        <w:t xml:space="preserve"> </w:t>
      </w:r>
      <w:r w:rsidR="00885488" w:rsidRPr="00363305">
        <w:rPr>
          <w:rStyle w:val="Incipit"/>
          <w:lang w:val="fr-FR"/>
        </w:rPr>
        <w:t>Veni</w:t>
      </w:r>
      <w:r w:rsidR="005A362F" w:rsidRPr="00363305">
        <w:rPr>
          <w:i/>
          <w:lang w:val="fr-FR"/>
        </w:rPr>
        <w:t xml:space="preserve"> </w:t>
      </w:r>
      <w:r w:rsidR="00885488" w:rsidRPr="00363305">
        <w:rPr>
          <w:rStyle w:val="Incipit"/>
          <w:lang w:val="fr-FR"/>
        </w:rPr>
        <w:t>sponsa</w:t>
      </w:r>
      <w:r w:rsidR="005A362F" w:rsidRPr="00363305">
        <w:rPr>
          <w:i/>
          <w:lang w:val="fr-FR"/>
        </w:rPr>
        <w:t xml:space="preserve"> </w:t>
      </w:r>
      <w:r w:rsidR="00885488" w:rsidRPr="00363305">
        <w:rPr>
          <w:rStyle w:val="Incipit"/>
          <w:lang w:val="fr-FR"/>
        </w:rPr>
        <w:t>Christi</w:t>
      </w:r>
      <w:r w:rsidR="00885488" w:rsidRPr="00363305">
        <w:rPr>
          <w:lang w:val="fr-FR"/>
        </w:rPr>
        <w:t xml:space="preserve">. </w:t>
      </w:r>
      <w:r w:rsidR="00B46613" w:rsidRPr="00363305">
        <w:rPr>
          <w:lang w:val="fr-FR"/>
        </w:rPr>
        <w:t xml:space="preserve">De sanctis Lucio et Geminiano </w:t>
      </w:r>
      <w:r w:rsidR="00BA24A1" w:rsidRPr="00363305">
        <w:rPr>
          <w:lang w:val="fr-FR"/>
        </w:rPr>
        <w:t>[</w:t>
      </w:r>
      <w:r w:rsidR="00885488" w:rsidRPr="00363305">
        <w:rPr>
          <w:lang w:val="fr-FR"/>
        </w:rPr>
        <w:t>AC</w:t>
      </w:r>
      <w:r w:rsidR="00BA24A1" w:rsidRPr="00363305">
        <w:rPr>
          <w:lang w:val="fr-FR"/>
        </w:rPr>
        <w:t>]</w:t>
      </w:r>
      <w:r w:rsidR="00885488" w:rsidRPr="00363305">
        <w:rPr>
          <w:lang w:val="fr-FR"/>
        </w:rPr>
        <w:t xml:space="preserve"> </w:t>
      </w:r>
      <w:r w:rsidR="00885488" w:rsidRPr="00363305">
        <w:rPr>
          <w:rStyle w:val="Incipit"/>
          <w:lang w:val="fr-FR"/>
        </w:rPr>
        <w:t>Absterget</w:t>
      </w:r>
      <w:r w:rsidR="005A362F" w:rsidRPr="00363305">
        <w:rPr>
          <w:i/>
          <w:lang w:val="fr-FR"/>
        </w:rPr>
        <w:t xml:space="preserve"> </w:t>
      </w:r>
      <w:r w:rsidR="00885488" w:rsidRPr="00363305">
        <w:rPr>
          <w:rStyle w:val="Incipit"/>
          <w:lang w:val="fr-FR"/>
        </w:rPr>
        <w:t>deus</w:t>
      </w:r>
      <w:r w:rsidR="00885488" w:rsidRPr="00363305">
        <w:rPr>
          <w:lang w:val="fr-FR"/>
        </w:rPr>
        <w:t xml:space="preserve">. </w:t>
      </w:r>
      <w:r w:rsidR="00686362" w:rsidRPr="00363305">
        <w:rPr>
          <w:lang w:val="fr-FR"/>
        </w:rPr>
        <w:t xml:space="preserve">[BD] </w:t>
      </w:r>
      <w:r w:rsidR="00686362" w:rsidRPr="00363305">
        <w:rPr>
          <w:rStyle w:val="Incipit"/>
          <w:lang w:val="fr-FR"/>
        </w:rPr>
        <w:t>Benedicamus</w:t>
      </w:r>
      <w:r w:rsidR="00251ED7" w:rsidRPr="00363305">
        <w:rPr>
          <w:lang w:val="fr-FR"/>
        </w:rPr>
        <w:t>@</w:t>
      </w:r>
      <w:r w:rsidR="00663E0A" w:rsidRPr="00363305">
        <w:rPr>
          <w:lang w:val="fr-FR"/>
        </w:rPr>
        <w:t>%D::ferialiter%</w:t>
      </w:r>
      <w:r w:rsidR="001704DB" w:rsidRPr="00363305">
        <w:rPr>
          <w:lang w:val="fr-FR"/>
        </w:rPr>
        <w:t>.</w:t>
      </w:r>
      <w:r w:rsidRPr="00363305">
        <w:rPr>
          <w:lang w:val="fr-FR"/>
        </w:rPr>
        <w:t xml:space="preserve"> </w:t>
      </w:r>
      <w:r w:rsidR="00100C6C" w:rsidRPr="00363305">
        <w:rPr>
          <w:lang w:val="fr-FR"/>
        </w:rPr>
        <w:t xml:space="preserve">[TP] </w:t>
      </w:r>
      <w:r w:rsidR="00100C6C" w:rsidRPr="00363305">
        <w:rPr>
          <w:rStyle w:val="Incipit"/>
          <w:lang w:val="fr-FR"/>
        </w:rPr>
        <w:t>$E::</w:t>
      </w:r>
      <w:r w:rsidRPr="00363305">
        <w:rPr>
          <w:rStyle w:val="Incipit"/>
          <w:lang w:val="fr-FR"/>
        </w:rPr>
        <w:t>In laude Iesu$</w:t>
      </w:r>
      <w:r w:rsidR="00913211" w:rsidRPr="00363305">
        <w:rPr>
          <w:lang w:val="fr-FR"/>
        </w:rPr>
        <w:t>.</w:t>
      </w:r>
    </w:p>
    <w:p w:rsidR="00885488" w:rsidRPr="00B779A9" w:rsidRDefault="00040AE6" w:rsidP="00415109">
      <w:pPr>
        <w:rPr>
          <w:lang w:val="pt-PT"/>
        </w:rPr>
      </w:pPr>
      <w:r w:rsidRPr="00363305">
        <w:rPr>
          <w:rStyle w:val="Time1"/>
          <w:lang w:val="fr-FR"/>
        </w:rPr>
        <w:lastRenderedPageBreak/>
        <w:t>Ad matutinum</w:t>
      </w:r>
      <w:r w:rsidR="00C41AC4" w:rsidRPr="00363305">
        <w:rPr>
          <w:lang w:val="fr-FR"/>
        </w:rPr>
        <w:t xml:space="preserve"> post Benedictus </w:t>
      </w:r>
      <w:r w:rsidR="00DC4E50" w:rsidRPr="00363305">
        <w:rPr>
          <w:lang w:val="fr-FR"/>
        </w:rPr>
        <w:t xml:space="preserve">antiphona </w:t>
      </w:r>
      <w:r w:rsidR="00FD61D1" w:rsidRPr="00363305">
        <w:rPr>
          <w:lang w:val="fr-FR"/>
        </w:rPr>
        <w:t xml:space="preserve">de sancta Euphemia </w:t>
      </w:r>
      <w:r w:rsidR="00DC4E50" w:rsidRPr="00363305">
        <w:rPr>
          <w:lang w:val="fr-FR"/>
        </w:rPr>
        <w:t>[</w:t>
      </w:r>
      <w:r w:rsidR="00885488" w:rsidRPr="00363305">
        <w:rPr>
          <w:lang w:val="fr-FR"/>
        </w:rPr>
        <w:t>AC</w:t>
      </w:r>
      <w:r w:rsidR="00DC4E50" w:rsidRPr="00363305">
        <w:rPr>
          <w:lang w:val="fr-FR"/>
        </w:rPr>
        <w:t>]</w:t>
      </w:r>
      <w:r w:rsidR="00885488" w:rsidRPr="00363305">
        <w:rPr>
          <w:lang w:val="fr-FR"/>
        </w:rPr>
        <w:t xml:space="preserve"> </w:t>
      </w:r>
      <w:r w:rsidR="00885488" w:rsidRPr="00363305">
        <w:rPr>
          <w:rStyle w:val="Incipit"/>
          <w:lang w:val="fr-FR"/>
        </w:rPr>
        <w:t>Veni</w:t>
      </w:r>
      <w:r w:rsidR="005A362F" w:rsidRPr="00363305">
        <w:rPr>
          <w:i/>
          <w:lang w:val="fr-FR"/>
        </w:rPr>
        <w:t xml:space="preserve"> </w:t>
      </w:r>
      <w:r w:rsidR="00885488" w:rsidRPr="00363305">
        <w:rPr>
          <w:rStyle w:val="Incipit"/>
          <w:lang w:val="fr-FR"/>
        </w:rPr>
        <w:t>electa</w:t>
      </w:r>
      <w:r w:rsidR="005A362F" w:rsidRPr="00363305">
        <w:rPr>
          <w:i/>
          <w:lang w:val="fr-FR"/>
        </w:rPr>
        <w:t xml:space="preserve"> </w:t>
      </w:r>
      <w:r w:rsidR="00885488" w:rsidRPr="00363305">
        <w:rPr>
          <w:rStyle w:val="Incipit"/>
          <w:lang w:val="fr-FR"/>
        </w:rPr>
        <w:t>mea</w:t>
      </w:r>
      <w:r w:rsidR="00885488" w:rsidRPr="00363305">
        <w:rPr>
          <w:lang w:val="fr-FR"/>
        </w:rPr>
        <w:t xml:space="preserve">. </w:t>
      </w:r>
      <w:r w:rsidR="00FD61D1" w:rsidRPr="00B779A9">
        <w:rPr>
          <w:lang w:val="pt-PT"/>
        </w:rPr>
        <w:t xml:space="preserve">De sanctis Lucio et Geminiano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Tradiderunt</w:t>
      </w:r>
      <w:r w:rsidR="005A362F" w:rsidRPr="005A362F">
        <w:rPr>
          <w:i/>
          <w:lang w:val="pt-PT"/>
        </w:rPr>
        <w:t xml:space="preserve"> </w:t>
      </w:r>
      <w:r w:rsidR="00885488" w:rsidRPr="00794880">
        <w:rPr>
          <w:rStyle w:val="Incipit"/>
          <w:lang w:val="pt-PT"/>
        </w:rPr>
        <w:t>corpora</w:t>
      </w:r>
      <w:r w:rsidR="005A362F" w:rsidRPr="005A362F">
        <w:rPr>
          <w:i/>
          <w:lang w:val="pt-PT"/>
        </w:rPr>
        <w:t xml:space="preserve"> </w:t>
      </w:r>
      <w:r w:rsidR="00885488" w:rsidRPr="00794880">
        <w:rPr>
          <w:rStyle w:val="Incipit"/>
          <w:lang w:val="pt-PT"/>
        </w:rPr>
        <w:t>sua</w:t>
      </w:r>
      <w:r w:rsidR="00885488" w:rsidRPr="00B779A9">
        <w:rPr>
          <w:lang w:val="pt-PT"/>
        </w:rPr>
        <w:t>.</w:t>
      </w:r>
    </w:p>
    <w:p w:rsidR="00885488" w:rsidRPr="00F77676" w:rsidRDefault="00885488" w:rsidP="00415109">
      <w:pPr>
        <w:pStyle w:val="berschrift1"/>
        <w:rPr>
          <w:lang w:val="pt-PT"/>
        </w:rPr>
      </w:pPr>
      <w:r w:rsidRPr="00F77676">
        <w:rPr>
          <w:lang w:val="pt-PT"/>
        </w:rPr>
        <w:t>DOMINICA TERTIADECIMA POST TRINITATIS</w:t>
      </w:r>
    </w:p>
    <w:p w:rsidR="00885488" w:rsidRPr="00B779A9" w:rsidRDefault="00040AE6" w:rsidP="00415109">
      <w:pPr>
        <w:rPr>
          <w:lang w:val="pt-PT"/>
        </w:rPr>
      </w:pPr>
      <w:r w:rsidRPr="00F77676">
        <w:rPr>
          <w:rStyle w:val="Time1"/>
          <w:lang w:val="pt-PT"/>
        </w:rPr>
        <w:t>Ad vesperas</w:t>
      </w:r>
      <w:r w:rsidR="00885488" w:rsidRPr="00B779A9">
        <w:rPr>
          <w:lang w:val="pt-PT"/>
        </w:rPr>
        <w:t xml:space="preserve"> </w:t>
      </w:r>
      <w:r w:rsidR="00DC4E50">
        <w:rPr>
          <w:lang w:val="pt-PT"/>
        </w:rPr>
        <w:t xml:space="preserve">responsoria </w:t>
      </w:r>
      <w:r w:rsidR="00D80D0C" w:rsidRPr="00B779A9">
        <w:rPr>
          <w:lang w:val="pt-PT"/>
        </w:rPr>
        <w:t>hist</w:t>
      </w:r>
      <w:r w:rsidR="00A37530">
        <w:rPr>
          <w:lang w:val="pt-PT"/>
        </w:rPr>
        <w:t>oriae T</w:t>
      </w:r>
      <w:r w:rsidR="00885488" w:rsidRPr="00B779A9">
        <w:rPr>
          <w:lang w:val="pt-PT"/>
        </w:rPr>
        <w:t xml:space="preserve">obiae </w:t>
      </w:r>
      <w:r w:rsidR="00DC4E50">
        <w:rPr>
          <w:lang w:val="pt-PT"/>
        </w:rPr>
        <w:t>[</w:t>
      </w:r>
      <w:r w:rsidR="00885488" w:rsidRPr="00B779A9">
        <w:rPr>
          <w:lang w:val="pt-PT"/>
        </w:rPr>
        <w:t>RP</w:t>
      </w:r>
      <w:r w:rsidR="00DC4E50">
        <w:rPr>
          <w:lang w:val="pt-PT"/>
        </w:rPr>
        <w:t>]</w:t>
      </w:r>
      <w:r w:rsidR="00885488" w:rsidRPr="00B779A9">
        <w:rPr>
          <w:lang w:val="pt-PT"/>
        </w:rPr>
        <w:t xml:space="preserve"> </w:t>
      </w:r>
      <w:r w:rsidR="00885488" w:rsidRPr="00F77676">
        <w:rPr>
          <w:rStyle w:val="Incipit"/>
          <w:lang w:val="pt-PT"/>
        </w:rPr>
        <w:t>Omni tempore benedic deum</w:t>
      </w:r>
      <w:r w:rsidR="00885488" w:rsidRPr="00B779A9">
        <w:rPr>
          <w:lang w:val="pt-PT"/>
        </w:rPr>
        <w:t xml:space="preserve">. AM </w:t>
      </w:r>
      <w:r w:rsidR="00885488" w:rsidRPr="00F77676">
        <w:rPr>
          <w:rStyle w:val="Incipit"/>
          <w:lang w:val="pt-PT"/>
        </w:rPr>
        <w:t>Ne reminiscaris domine</w:t>
      </w:r>
      <w:r w:rsidR="00885488" w:rsidRPr="00B779A9">
        <w:rPr>
          <w:lang w:val="pt-PT"/>
        </w:rPr>
        <w:t>.</w:t>
      </w:r>
    </w:p>
    <w:p w:rsidR="00885488" w:rsidRPr="00B779A9" w:rsidRDefault="008A3932" w:rsidP="00415109">
      <w:pPr>
        <w:rPr>
          <w:lang w:val="fr-FR"/>
        </w:rPr>
      </w:pPr>
      <w:r w:rsidRPr="002D4ADF">
        <w:rPr>
          <w:rStyle w:val="Time1"/>
          <w:lang w:val="pt-PT"/>
        </w:rPr>
        <w:t>A</w:t>
      </w:r>
      <w:r w:rsidR="00040AE6" w:rsidRPr="00F77676">
        <w:rPr>
          <w:rStyle w:val="Time1"/>
          <w:lang w:val="pt-PT"/>
        </w:rPr>
        <w:t>d matutinum</w:t>
      </w:r>
      <w:r w:rsidR="00885488" w:rsidRPr="00B779A9">
        <w:rPr>
          <w:lang w:val="pt-PT"/>
        </w:rPr>
        <w:t xml:space="preserve"> </w:t>
      </w:r>
      <w:r>
        <w:rPr>
          <w:lang w:val="pt-PT"/>
        </w:rPr>
        <w:t xml:space="preserve">responsoria </w:t>
      </w:r>
      <w:r w:rsidR="00DD4FCA">
        <w:rPr>
          <w:lang w:val="pt-PT"/>
        </w:rPr>
        <w:t>[</w:t>
      </w:r>
      <w:r w:rsidR="00885488" w:rsidRPr="00B779A9">
        <w:rPr>
          <w:lang w:val="pt-PT"/>
        </w:rPr>
        <w:t>RP</w:t>
      </w:r>
      <w:r w:rsidR="00DD4FCA">
        <w:rPr>
          <w:lang w:val="pt-PT"/>
        </w:rPr>
        <w:t>]</w:t>
      </w:r>
      <w:r w:rsidR="00885488" w:rsidRPr="00B779A9">
        <w:rPr>
          <w:lang w:val="pt-PT"/>
        </w:rPr>
        <w:t xml:space="preserve"> </w:t>
      </w:r>
      <w:r w:rsidR="00885488" w:rsidRPr="00F77676">
        <w:rPr>
          <w:rStyle w:val="Incipit"/>
          <w:lang w:val="pt-PT"/>
        </w:rPr>
        <w:t>Peto domine</w:t>
      </w:r>
      <w:r w:rsidR="00885488" w:rsidRPr="00B779A9">
        <w:rPr>
          <w:lang w:val="pt-PT"/>
        </w:rPr>
        <w:t xml:space="preserve"> cum reliquis. </w:t>
      </w:r>
      <w:r w:rsidR="00885488" w:rsidRPr="00B779A9">
        <w:rPr>
          <w:lang w:val="fr-FR"/>
        </w:rPr>
        <w:t xml:space="preserve">LE </w:t>
      </w:r>
      <w:r w:rsidR="00885488" w:rsidRPr="00F77676">
        <w:rPr>
          <w:rStyle w:val="Incipit"/>
          <w:lang w:val="fr-FR"/>
        </w:rPr>
        <w:t>Tobias (49v) ex tribu Iuda et ci</w:t>
      </w:r>
      <w:r w:rsidR="00D66EA2" w:rsidRPr="00F77676">
        <w:rPr>
          <w:rStyle w:val="Incipit"/>
          <w:lang w:val="fr-FR"/>
        </w:rPr>
        <w:t>vita</w:t>
      </w:r>
      <w:r w:rsidR="00885488" w:rsidRPr="00F77676">
        <w:rPr>
          <w:rStyle w:val="Incipit"/>
          <w:lang w:val="fr-FR"/>
        </w:rPr>
        <w:t>te Neptalim</w:t>
      </w:r>
      <w:r w:rsidR="00885488" w:rsidRPr="00B779A9">
        <w:rPr>
          <w:lang w:val="fr-FR"/>
        </w:rPr>
        <w:t xml:space="preserve">. EV </w:t>
      </w:r>
      <w:r w:rsidR="00885488" w:rsidRPr="00F77676">
        <w:rPr>
          <w:rStyle w:val="Incipit"/>
          <w:lang w:val="fr-FR"/>
        </w:rPr>
        <w:t xml:space="preserve">Beati oculi qui </w:t>
      </w:r>
      <w:r w:rsidR="00DD6B06" w:rsidRPr="00F77676">
        <w:rPr>
          <w:rStyle w:val="Incipit"/>
          <w:lang w:val="fr-FR"/>
        </w:rPr>
        <w:t>vide</w:t>
      </w:r>
      <w:r w:rsidR="00885488" w:rsidRPr="00F77676">
        <w:rPr>
          <w:rStyle w:val="Incipit"/>
          <w:lang w:val="fr-FR"/>
        </w:rPr>
        <w:t xml:space="preserve">nt quae </w:t>
      </w:r>
      <w:r w:rsidR="000F4FB4" w:rsidRPr="00F77676">
        <w:rPr>
          <w:rStyle w:val="Incipit"/>
          <w:lang w:val="fr-FR"/>
        </w:rPr>
        <w:t>vos</w:t>
      </w:r>
      <w:r w:rsidR="00885488" w:rsidRPr="00F77676">
        <w:rPr>
          <w:rStyle w:val="Incipit"/>
          <w:lang w:val="fr-FR"/>
        </w:rPr>
        <w:t xml:space="preserve"> </w:t>
      </w:r>
      <w:r w:rsidR="00DD6B06" w:rsidRPr="00F77676">
        <w:rPr>
          <w:rStyle w:val="Incipit"/>
          <w:lang w:val="fr-FR"/>
        </w:rPr>
        <w:t>vide</w:t>
      </w:r>
      <w:r w:rsidR="00885488" w:rsidRPr="00F77676">
        <w:rPr>
          <w:rStyle w:val="Incipit"/>
          <w:lang w:val="fr-FR"/>
        </w:rPr>
        <w:t>tis</w:t>
      </w:r>
      <w:r w:rsidR="00885488" w:rsidRPr="00B779A9">
        <w:rPr>
          <w:lang w:val="fr-FR"/>
        </w:rPr>
        <w:t xml:space="preserve">. AB </w:t>
      </w:r>
      <w:r w:rsidR="00885488" w:rsidRPr="00F77676">
        <w:rPr>
          <w:rStyle w:val="Incipit"/>
          <w:lang w:val="fr-FR"/>
        </w:rPr>
        <w:t xml:space="preserve">Dico autem </w:t>
      </w:r>
      <w:r w:rsidR="001B7479" w:rsidRPr="00F77676">
        <w:rPr>
          <w:rStyle w:val="Incipit"/>
          <w:lang w:val="fr-FR"/>
        </w:rPr>
        <w:t>vobis</w:t>
      </w:r>
      <w:r w:rsidR="00885488" w:rsidRPr="00F77676">
        <w:rPr>
          <w:rStyle w:val="Incipit"/>
          <w:lang w:val="fr-FR"/>
        </w:rPr>
        <w:t xml:space="preserve"> quod multi reges</w:t>
      </w:r>
      <w:r w:rsidR="00885488" w:rsidRPr="00B779A9">
        <w:rPr>
          <w:lang w:val="fr-FR"/>
        </w:rPr>
        <w:t>.</w:t>
      </w:r>
    </w:p>
    <w:p w:rsidR="00885488" w:rsidRPr="00B779A9" w:rsidRDefault="00040AE6" w:rsidP="00415109">
      <w:pPr>
        <w:rPr>
          <w:lang w:val="pt-PT"/>
        </w:rPr>
      </w:pPr>
      <w:r w:rsidRPr="00F77676">
        <w:rPr>
          <w:rStyle w:val="Time1"/>
          <w:lang w:val="it-IT"/>
        </w:rPr>
        <w:t>Ad missam</w:t>
      </w:r>
      <w:r w:rsidR="00885488" w:rsidRPr="00B779A9">
        <w:rPr>
          <w:lang w:val="it-IT"/>
        </w:rPr>
        <w:t xml:space="preserve"> IN </w:t>
      </w:r>
      <w:r w:rsidR="00885488" w:rsidRPr="00F77676">
        <w:rPr>
          <w:rStyle w:val="Incipit"/>
          <w:lang w:val="it-IT"/>
        </w:rPr>
        <w:t>Respice domine in testamentum</w:t>
      </w:r>
      <w:r w:rsidR="00885488" w:rsidRPr="00B779A9">
        <w:rPr>
          <w:lang w:val="it-IT"/>
        </w:rPr>
        <w:t xml:space="preserve">. </w:t>
      </w:r>
      <w:r w:rsidR="00885488" w:rsidRPr="00B779A9">
        <w:rPr>
          <w:lang w:val="pt-PT"/>
        </w:rPr>
        <w:t xml:space="preserve">GR </w:t>
      </w:r>
      <w:r w:rsidR="00885488" w:rsidRPr="00F77676">
        <w:rPr>
          <w:rStyle w:val="Incipit"/>
          <w:lang w:val="pt-PT"/>
        </w:rPr>
        <w:t>Respice domine</w:t>
      </w:r>
      <w:r w:rsidR="00DD1415">
        <w:rPr>
          <w:lang w:val="pt-PT"/>
        </w:rPr>
        <w:t>@</w:t>
      </w:r>
      <w:r w:rsidR="00DD1415" w:rsidRPr="00B779A9">
        <w:rPr>
          <w:lang w:val="pt-PT"/>
        </w:rPr>
        <w:t>91.</w:t>
      </w:r>
      <w:r w:rsidR="00885488" w:rsidRPr="00B779A9">
        <w:rPr>
          <w:lang w:val="pt-PT"/>
        </w:rPr>
        <w:t xml:space="preserve"> AL</w:t>
      </w:r>
      <w:r w:rsidR="00FD61D1" w:rsidRPr="00B779A9">
        <w:rPr>
          <w:lang w:val="pt-PT"/>
        </w:rPr>
        <w:t>V</w:t>
      </w:r>
      <w:r w:rsidR="00885488" w:rsidRPr="00B779A9">
        <w:rPr>
          <w:lang w:val="pt-PT"/>
        </w:rPr>
        <w:t xml:space="preserve"> </w:t>
      </w:r>
      <w:r w:rsidR="00885488" w:rsidRPr="00F77676">
        <w:rPr>
          <w:rStyle w:val="Incipit"/>
          <w:lang w:val="pt-PT"/>
        </w:rPr>
        <w:t>Venite exultemus</w:t>
      </w:r>
      <w:r w:rsidR="00885488" w:rsidRPr="00B779A9">
        <w:rPr>
          <w:lang w:val="pt-PT"/>
        </w:rPr>
        <w:t xml:space="preserve">. SE </w:t>
      </w:r>
      <w:r w:rsidR="00885488" w:rsidRPr="00F77676">
        <w:rPr>
          <w:rStyle w:val="Incipit"/>
          <w:lang w:val="pt-PT"/>
        </w:rPr>
        <w:t>Benedictio</w:t>
      </w:r>
      <w:r w:rsidR="00DD1415">
        <w:rPr>
          <w:lang w:val="pt-PT"/>
        </w:rPr>
        <w:t>@</w:t>
      </w:r>
      <w:r w:rsidR="00DD1415" w:rsidRPr="00B779A9">
        <w:rPr>
          <w:lang w:val="pt-PT"/>
        </w:rPr>
        <w:t>301.</w:t>
      </w:r>
      <w:r w:rsidR="00885488" w:rsidRPr="00B779A9">
        <w:rPr>
          <w:lang w:val="pt-PT"/>
        </w:rPr>
        <w:t xml:space="preserve"> OF </w:t>
      </w:r>
      <w:r w:rsidR="00885488" w:rsidRPr="00F77676">
        <w:rPr>
          <w:rStyle w:val="Incipit"/>
          <w:lang w:val="pt-PT"/>
        </w:rPr>
        <w:t>In te speravi domine</w:t>
      </w:r>
      <w:r w:rsidR="00DD1415">
        <w:rPr>
          <w:lang w:val="pt-PT"/>
        </w:rPr>
        <w:t>@</w:t>
      </w:r>
      <w:r w:rsidR="00DD1415" w:rsidRPr="00B779A9">
        <w:rPr>
          <w:lang w:val="pt-PT"/>
        </w:rPr>
        <w:t>63.</w:t>
      </w:r>
      <w:r w:rsidR="00885488" w:rsidRPr="00B779A9">
        <w:rPr>
          <w:lang w:val="pt-PT"/>
        </w:rPr>
        <w:t xml:space="preserve"> CO </w:t>
      </w:r>
      <w:r w:rsidR="00885488" w:rsidRPr="00F77676">
        <w:rPr>
          <w:rStyle w:val="Incipit"/>
          <w:lang w:val="pt-PT"/>
        </w:rPr>
        <w:t>Panem de caelo</w:t>
      </w:r>
      <w:r w:rsidR="00885488" w:rsidRPr="00B779A9">
        <w:rPr>
          <w:lang w:val="pt-PT"/>
        </w:rPr>
        <w:t>.</w:t>
      </w:r>
    </w:p>
    <w:p w:rsidR="00885488" w:rsidRPr="00B779A9" w:rsidRDefault="00040AE6" w:rsidP="00415109">
      <w:pPr>
        <w:rPr>
          <w:lang w:val="pt-PT"/>
        </w:rPr>
      </w:pPr>
      <w:r w:rsidRPr="00F77676">
        <w:rPr>
          <w:rStyle w:val="Time1"/>
          <w:lang w:val="pt-PT"/>
        </w:rPr>
        <w:t>Ad secundas vesperas</w:t>
      </w:r>
      <w:r w:rsidR="00885488" w:rsidRPr="00B779A9">
        <w:rPr>
          <w:lang w:val="pt-PT"/>
        </w:rPr>
        <w:t xml:space="preserve"> AM </w:t>
      </w:r>
      <w:r w:rsidR="00885488" w:rsidRPr="00794880">
        <w:rPr>
          <w:rStyle w:val="Incipit"/>
          <w:lang w:val="pt-PT"/>
        </w:rPr>
        <w:t>Homo</w:t>
      </w:r>
      <w:r w:rsidR="005A362F" w:rsidRPr="005A362F">
        <w:rPr>
          <w:i/>
          <w:lang w:val="pt-PT"/>
        </w:rPr>
        <w:t xml:space="preserve"> </w:t>
      </w:r>
      <w:r w:rsidR="00885488" w:rsidRPr="00794880">
        <w:rPr>
          <w:rStyle w:val="Incipit"/>
          <w:lang w:val="pt-PT"/>
        </w:rPr>
        <w:t>quidam</w:t>
      </w:r>
      <w:r w:rsidR="005A362F" w:rsidRPr="005A362F">
        <w:rPr>
          <w:i/>
          <w:lang w:val="pt-PT"/>
        </w:rPr>
        <w:t xml:space="preserve"> </w:t>
      </w:r>
      <w:r w:rsidR="00885488" w:rsidRPr="00794880">
        <w:rPr>
          <w:rStyle w:val="Incipit"/>
          <w:lang w:val="pt-PT"/>
        </w:rPr>
        <w:t>descendebat</w:t>
      </w:r>
      <w:r w:rsidR="00885488" w:rsidRPr="00B779A9">
        <w:rPr>
          <w:lang w:val="pt-PT"/>
        </w:rPr>
        <w:t>.</w:t>
      </w:r>
    </w:p>
    <w:p w:rsidR="00885488" w:rsidRPr="00F77676" w:rsidRDefault="00040AE6" w:rsidP="00415109">
      <w:pPr>
        <w:pStyle w:val="berschrift1"/>
        <w:rPr>
          <w:lang w:val="pt-PT"/>
        </w:rPr>
      </w:pPr>
      <w:r w:rsidRPr="00F77676">
        <w:rPr>
          <w:lang w:val="pt-PT"/>
        </w:rPr>
        <w:t>IN DEDICATIONE ECCLESIAE</w:t>
      </w:r>
    </w:p>
    <w:p w:rsidR="00885488" w:rsidRPr="00B779A9" w:rsidRDefault="00885488" w:rsidP="00415109">
      <w:pPr>
        <w:rPr>
          <w:lang w:val="pt-PT"/>
        </w:rPr>
      </w:pPr>
      <w:r w:rsidRPr="00B779A9">
        <w:rPr>
          <w:lang w:val="pt-PT"/>
        </w:rPr>
        <w:t>Summum festum facimus.</w:t>
      </w:r>
    </w:p>
    <w:p w:rsidR="00885488" w:rsidRPr="00B779A9" w:rsidRDefault="00040AE6" w:rsidP="00415109">
      <w:pPr>
        <w:rPr>
          <w:lang w:val="pt-PT"/>
        </w:rPr>
      </w:pPr>
      <w:r w:rsidRPr="00F77676">
        <w:rPr>
          <w:rStyle w:val="Time1"/>
          <w:lang w:val="pt-PT"/>
        </w:rPr>
        <w:t>Ad vesperas</w:t>
      </w:r>
      <w:r w:rsidR="00885488" w:rsidRPr="00B779A9">
        <w:rPr>
          <w:lang w:val="pt-PT"/>
        </w:rPr>
        <w:t xml:space="preserve"> super psalmos AN </w:t>
      </w:r>
      <w:r w:rsidR="00885488" w:rsidRPr="00F77676">
        <w:rPr>
          <w:rStyle w:val="Incipit"/>
          <w:lang w:val="pt-PT"/>
        </w:rPr>
        <w:t>Sanctificavit dominus tabernaculum</w:t>
      </w:r>
      <w:r w:rsidR="00FD61D1" w:rsidRPr="00B779A9">
        <w:rPr>
          <w:lang w:val="pt-PT"/>
        </w:rPr>
        <w:t>. Psalmi</w:t>
      </w:r>
      <w:r w:rsidR="00885488" w:rsidRPr="00B779A9">
        <w:rPr>
          <w:lang w:val="pt-PT"/>
        </w:rPr>
        <w:t xml:space="preserve"> </w:t>
      </w:r>
      <w:r w:rsidR="00FD61D1" w:rsidRPr="00B779A9">
        <w:rPr>
          <w:lang w:val="pt-PT"/>
        </w:rPr>
        <w:t>o</w:t>
      </w:r>
      <w:r w:rsidR="00885488" w:rsidRPr="00B779A9">
        <w:rPr>
          <w:lang w:val="pt-PT"/>
        </w:rPr>
        <w:t xml:space="preserve">mnia Laudate. RP </w:t>
      </w:r>
      <w:r w:rsidR="00885488" w:rsidRPr="00F77676">
        <w:rPr>
          <w:rStyle w:val="Incipit"/>
          <w:lang w:val="pt-PT"/>
        </w:rPr>
        <w:t>Terribilis est</w:t>
      </w:r>
      <w:r w:rsidR="00885488" w:rsidRPr="00B779A9">
        <w:rPr>
          <w:lang w:val="pt-PT"/>
        </w:rPr>
        <w:t xml:space="preserve">. HY </w:t>
      </w:r>
      <w:r w:rsidR="00885488" w:rsidRPr="00F77676">
        <w:rPr>
          <w:rStyle w:val="Incipit"/>
          <w:lang w:val="pt-PT"/>
        </w:rPr>
        <w:t>Urbs beata Hierusalem</w:t>
      </w:r>
      <w:r w:rsidR="00885488" w:rsidRPr="00B779A9">
        <w:rPr>
          <w:lang w:val="pt-PT"/>
        </w:rPr>
        <w:t xml:space="preserve">. VS </w:t>
      </w:r>
      <w:r w:rsidR="00885488" w:rsidRPr="00F77676">
        <w:rPr>
          <w:rStyle w:val="Incipit"/>
          <w:lang w:val="pt-PT"/>
        </w:rPr>
        <w:t>Haec est domus domini firmiter aedificata</w:t>
      </w:r>
      <w:r w:rsidR="00885488" w:rsidRPr="00B779A9">
        <w:rPr>
          <w:lang w:val="pt-PT"/>
        </w:rPr>
        <w:t xml:space="preserve">. AM </w:t>
      </w:r>
      <w:r w:rsidR="00885488" w:rsidRPr="00F77676">
        <w:rPr>
          <w:rStyle w:val="Incipit"/>
          <w:lang w:val="pt-PT"/>
        </w:rPr>
        <w:t>O quam metuendus est locus iste</w:t>
      </w:r>
      <w:r w:rsidR="00AC5A00">
        <w:rPr>
          <w:lang w:val="pt-PT"/>
        </w:rPr>
        <w:t>. Suffragium d</w:t>
      </w:r>
      <w:r w:rsidR="00885488" w:rsidRPr="00B779A9">
        <w:rPr>
          <w:lang w:val="pt-PT"/>
        </w:rPr>
        <w:t>e do</w:t>
      </w:r>
      <w:r w:rsidR="00AC5A00">
        <w:rPr>
          <w:lang w:val="pt-PT"/>
        </w:rPr>
        <w:t>minica et alia quae occurrunt</w:t>
      </w:r>
      <w:r w:rsidR="00885488" w:rsidRPr="00B779A9">
        <w:rPr>
          <w:lang w:val="pt-PT"/>
        </w:rPr>
        <w:t xml:space="preserve">. </w:t>
      </w:r>
      <w:r w:rsidR="00FD61D1" w:rsidRPr="00B779A9">
        <w:rPr>
          <w:lang w:val="pt-PT"/>
        </w:rPr>
        <w:t xml:space="preserve">[BD] </w:t>
      </w:r>
      <w:r w:rsidR="005F6F99" w:rsidRPr="00F77676">
        <w:rPr>
          <w:rStyle w:val="Incipit"/>
          <w:lang w:val="pt-PT"/>
        </w:rPr>
        <w:t>Benedicamus</w:t>
      </w:r>
      <w:r w:rsidR="00FD61D1" w:rsidRPr="00B779A9">
        <w:rPr>
          <w:lang w:val="pt-PT"/>
        </w:rPr>
        <w:t xml:space="preserve"> a</w:t>
      </w:r>
      <w:r w:rsidR="00885488" w:rsidRPr="00B779A9">
        <w:rPr>
          <w:lang w:val="pt-PT"/>
        </w:rPr>
        <w:t>ngelicum.</w:t>
      </w:r>
    </w:p>
    <w:p w:rsidR="00DD4FCA" w:rsidRPr="003D0C23" w:rsidRDefault="00040AE6" w:rsidP="00415109">
      <w:pPr>
        <w:rPr>
          <w:lang w:val="pt-PT"/>
        </w:rPr>
      </w:pPr>
      <w:r w:rsidRPr="00F77676">
        <w:rPr>
          <w:rStyle w:val="Time1"/>
          <w:lang w:val="pt-PT"/>
        </w:rPr>
        <w:t>Ad completorium</w:t>
      </w:r>
      <w:r w:rsidR="00885488" w:rsidRPr="00B779A9">
        <w:rPr>
          <w:lang w:val="pt-PT"/>
        </w:rPr>
        <w:t xml:space="preserve"> HY</w:t>
      </w:r>
      <w:r w:rsidR="00DD4FCA">
        <w:rPr>
          <w:lang w:val="pt-PT"/>
        </w:rPr>
        <w:t>HV</w:t>
      </w:r>
      <w:r w:rsidR="00885488" w:rsidRPr="00B779A9">
        <w:rPr>
          <w:lang w:val="pt-PT"/>
        </w:rPr>
        <w:t xml:space="preserve"> </w:t>
      </w:r>
      <w:r w:rsidR="00885488" w:rsidRPr="00794880">
        <w:rPr>
          <w:rStyle w:val="Incipit"/>
          <w:lang w:val="pt-PT"/>
        </w:rPr>
        <w:t>Hoc</w:t>
      </w:r>
      <w:r w:rsidR="005A362F" w:rsidRPr="00F77676">
        <w:rPr>
          <w:rStyle w:val="Incipit"/>
          <w:lang w:val="pt-PT"/>
        </w:rPr>
        <w:t xml:space="preserve"> </w:t>
      </w:r>
      <w:r w:rsidR="00885488" w:rsidRPr="00F77676">
        <w:rPr>
          <w:rStyle w:val="Incipit"/>
          <w:lang w:val="pt-PT"/>
        </w:rPr>
        <w:t>in</w:t>
      </w:r>
      <w:r w:rsidR="005A362F" w:rsidRPr="00F77676">
        <w:rPr>
          <w:rStyle w:val="Incipit"/>
          <w:lang w:val="pt-PT"/>
        </w:rPr>
        <w:t xml:space="preserve"> </w:t>
      </w:r>
      <w:r w:rsidR="00885488" w:rsidRPr="00F77676">
        <w:rPr>
          <w:rStyle w:val="Incipit"/>
          <w:lang w:val="pt-PT"/>
        </w:rPr>
        <w:t>templo</w:t>
      </w:r>
      <w:r w:rsidR="005A362F" w:rsidRPr="00F77676">
        <w:rPr>
          <w:rStyle w:val="Incipit"/>
          <w:lang w:val="pt-PT"/>
        </w:rPr>
        <w:t xml:space="preserve"> </w:t>
      </w:r>
      <w:r w:rsidR="00DD4FCA" w:rsidRPr="00DD4FCA">
        <w:rPr>
          <w:rStyle w:val="Incipit"/>
          <w:lang w:val="pt-PT"/>
        </w:rPr>
        <w:t>|</w:t>
      </w:r>
      <w:r w:rsidR="00885488" w:rsidRPr="00F77676">
        <w:rPr>
          <w:rStyle w:val="Incipit"/>
          <w:lang w:val="pt-PT"/>
        </w:rPr>
        <w:t>summae</w:t>
      </w:r>
      <w:r w:rsidR="00DD4FCA" w:rsidRPr="00F77676">
        <w:rPr>
          <w:rStyle w:val="Incipit"/>
          <w:lang w:val="pt-PT"/>
        </w:rPr>
        <w:t>::summe</w:t>
      </w:r>
      <w:r w:rsidR="00DD4FCA" w:rsidRPr="00DD4FCA">
        <w:rPr>
          <w:rStyle w:val="Incipit"/>
          <w:lang w:val="pt-PT"/>
        </w:rPr>
        <w:t>|</w:t>
      </w:r>
      <w:r w:rsidR="005A362F" w:rsidRPr="00F77676">
        <w:rPr>
          <w:rStyle w:val="Incipit"/>
          <w:lang w:val="pt-PT"/>
        </w:rPr>
        <w:t xml:space="preserve"> </w:t>
      </w:r>
      <w:r w:rsidR="00885488" w:rsidRPr="00794880">
        <w:rPr>
          <w:rStyle w:val="Incipit"/>
          <w:lang w:val="pt-PT"/>
        </w:rPr>
        <w:t>deus</w:t>
      </w:r>
      <w:r w:rsidR="00885488" w:rsidRPr="00B779A9">
        <w:rPr>
          <w:lang w:val="pt-PT"/>
        </w:rPr>
        <w:t xml:space="preserve"> cum duobus versibus quod etiam ad omnes horas dicetur. </w:t>
      </w:r>
      <w:r w:rsidR="00885488" w:rsidRPr="003D0C23">
        <w:rPr>
          <w:lang w:val="pt-PT"/>
        </w:rPr>
        <w:t xml:space="preserve">AD </w:t>
      </w:r>
      <w:r w:rsidR="00885488" w:rsidRPr="003D0C23">
        <w:rPr>
          <w:rStyle w:val="Incipit"/>
          <w:lang w:val="pt-PT"/>
        </w:rPr>
        <w:t>Tu</w:t>
      </w:r>
      <w:r w:rsidR="005A362F" w:rsidRPr="003D0C23">
        <w:rPr>
          <w:i/>
          <w:lang w:val="pt-PT"/>
        </w:rPr>
        <w:t xml:space="preserve"> </w:t>
      </w:r>
      <w:r w:rsidR="00885488" w:rsidRPr="003D0C23">
        <w:rPr>
          <w:rStyle w:val="Incipit"/>
          <w:lang w:val="pt-PT"/>
        </w:rPr>
        <w:t>domine</w:t>
      </w:r>
      <w:r w:rsidR="005A362F" w:rsidRPr="003D0C23">
        <w:rPr>
          <w:i/>
          <w:lang w:val="pt-PT"/>
        </w:rPr>
        <w:t xml:space="preserve"> </w:t>
      </w:r>
      <w:r w:rsidR="00FA3B56" w:rsidRPr="003D0C23">
        <w:rPr>
          <w:rStyle w:val="Incipit"/>
          <w:lang w:val="pt-PT"/>
        </w:rPr>
        <w:t>univers</w:t>
      </w:r>
      <w:r w:rsidR="00885488" w:rsidRPr="003D0C23">
        <w:rPr>
          <w:rStyle w:val="Incipit"/>
          <w:lang w:val="pt-PT"/>
        </w:rPr>
        <w:t>orum</w:t>
      </w:r>
      <w:r w:rsidR="00885488" w:rsidRPr="003D0C23">
        <w:rPr>
          <w:lang w:val="pt-PT"/>
        </w:rPr>
        <w:t xml:space="preserve"> ex </w:t>
      </w:r>
      <w:r w:rsidR="00885488" w:rsidRPr="003D0C23">
        <w:rPr>
          <w:rStyle w:val="Funktion"/>
          <w:lang w:val="pt-PT"/>
        </w:rPr>
        <w:t>minori antiphon</w:t>
      </w:r>
      <w:r w:rsidR="00FD61D1" w:rsidRPr="003D0C23">
        <w:rPr>
          <w:rStyle w:val="Funktion"/>
          <w:lang w:val="pt-PT"/>
        </w:rPr>
        <w:t>ario</w:t>
      </w:r>
      <w:r w:rsidR="00FD61D1" w:rsidRPr="003D0C23">
        <w:rPr>
          <w:lang w:val="pt-PT"/>
        </w:rPr>
        <w:t xml:space="preserve"> folio</w:t>
      </w:r>
      <w:r w:rsidR="00DD1415" w:rsidRPr="003D0C23">
        <w:rPr>
          <w:lang w:val="pt-PT"/>
        </w:rPr>
        <w:t>@74.</w:t>
      </w:r>
      <w:r w:rsidR="00FD61D1" w:rsidRPr="003D0C23">
        <w:rPr>
          <w:lang w:val="pt-PT"/>
        </w:rPr>
        <w:t xml:space="preserve"> Post collectam AC</w:t>
      </w:r>
      <w:r w:rsidR="00885488" w:rsidRPr="003D0C23">
        <w:rPr>
          <w:lang w:val="pt-PT"/>
        </w:rPr>
        <w:t xml:space="preserve"> </w:t>
      </w:r>
      <w:r w:rsidR="00885488" w:rsidRPr="003D0C23">
        <w:rPr>
          <w:rStyle w:val="Incipit"/>
          <w:lang w:val="pt-PT"/>
        </w:rPr>
        <w:t>Gaude</w:t>
      </w:r>
      <w:r w:rsidR="005A362F" w:rsidRPr="003D0C23">
        <w:rPr>
          <w:i/>
          <w:lang w:val="pt-PT"/>
        </w:rPr>
        <w:t xml:space="preserve"> </w:t>
      </w:r>
      <w:r w:rsidR="00885488" w:rsidRPr="003D0C23">
        <w:rPr>
          <w:rStyle w:val="Incipit"/>
          <w:lang w:val="pt-PT"/>
        </w:rPr>
        <w:t>virgo</w:t>
      </w:r>
      <w:r w:rsidR="005A362F" w:rsidRPr="003D0C23">
        <w:rPr>
          <w:i/>
          <w:lang w:val="pt-PT"/>
        </w:rPr>
        <w:t xml:space="preserve"> </w:t>
      </w:r>
      <w:r w:rsidR="00885488" w:rsidRPr="003D0C23">
        <w:rPr>
          <w:rStyle w:val="Incipit"/>
          <w:lang w:val="pt-PT"/>
        </w:rPr>
        <w:t>gloriosa</w:t>
      </w:r>
      <w:r w:rsidR="00885488" w:rsidRPr="003D0C23">
        <w:rPr>
          <w:lang w:val="pt-PT"/>
        </w:rPr>
        <w:t>.</w:t>
      </w:r>
      <w:r w:rsidR="00FD61D1" w:rsidRPr="003D0C23">
        <w:rPr>
          <w:lang w:val="pt-PT"/>
        </w:rPr>
        <w:t xml:space="preserve"> </w:t>
      </w:r>
    </w:p>
    <w:p w:rsidR="00885488" w:rsidRPr="00F77676" w:rsidRDefault="00FD61D1" w:rsidP="00415109">
      <w:pPr>
        <w:rPr>
          <w:lang w:val="pt-PT"/>
        </w:rPr>
      </w:pPr>
      <w:r w:rsidRPr="00F77676">
        <w:rPr>
          <w:lang w:val="pt-PT"/>
        </w:rPr>
        <w:t>(50r)</w:t>
      </w:r>
      <w:r w:rsidR="00DD4FCA" w:rsidRPr="00F77676">
        <w:rPr>
          <w:lang w:val="pt-PT"/>
        </w:rPr>
        <w:t xml:space="preserve"> </w:t>
      </w:r>
      <w:r w:rsidR="00040AE6" w:rsidRPr="00F77676">
        <w:rPr>
          <w:rStyle w:val="Time1"/>
          <w:lang w:val="pt-PT"/>
        </w:rPr>
        <w:t>Ad matutinum</w:t>
      </w:r>
      <w:r w:rsidR="00885488" w:rsidRPr="00F77676">
        <w:rPr>
          <w:lang w:val="pt-PT"/>
        </w:rPr>
        <w:t xml:space="preserve"> I</w:t>
      </w:r>
      <w:r w:rsidRPr="00F77676">
        <w:rPr>
          <w:lang w:val="pt-PT"/>
        </w:rPr>
        <w:t>N</w:t>
      </w:r>
      <w:r w:rsidR="00885488" w:rsidRPr="00F77676">
        <w:rPr>
          <w:lang w:val="pt-PT"/>
        </w:rPr>
        <w:t xml:space="preserve">V </w:t>
      </w:r>
      <w:r w:rsidR="00885488" w:rsidRPr="00F77676">
        <w:rPr>
          <w:rStyle w:val="Incipit"/>
          <w:lang w:val="pt-PT"/>
        </w:rPr>
        <w:t>Templum</w:t>
      </w:r>
      <w:r w:rsidR="005A362F" w:rsidRPr="00F77676">
        <w:rPr>
          <w:i/>
          <w:lang w:val="pt-PT"/>
        </w:rPr>
        <w:t xml:space="preserve"> </w:t>
      </w:r>
      <w:r w:rsidR="00885488" w:rsidRPr="00F77676">
        <w:rPr>
          <w:rStyle w:val="Incipit"/>
          <w:lang w:val="pt-PT"/>
        </w:rPr>
        <w:t>hoc</w:t>
      </w:r>
      <w:r w:rsidR="00885488" w:rsidRPr="00F77676">
        <w:rPr>
          <w:lang w:val="pt-PT"/>
        </w:rPr>
        <w:t xml:space="preserve">. HY </w:t>
      </w:r>
      <w:r w:rsidR="00885488" w:rsidRPr="00F77676">
        <w:rPr>
          <w:rStyle w:val="Incipit"/>
          <w:lang w:val="pt-PT"/>
        </w:rPr>
        <w:t>Urbs</w:t>
      </w:r>
      <w:r w:rsidR="005A362F" w:rsidRPr="00F77676">
        <w:rPr>
          <w:i/>
          <w:lang w:val="pt-PT"/>
        </w:rPr>
        <w:t xml:space="preserve"> </w:t>
      </w:r>
      <w:r w:rsidR="00885488" w:rsidRPr="00F77676">
        <w:rPr>
          <w:rStyle w:val="Incipit"/>
          <w:lang w:val="pt-PT"/>
        </w:rPr>
        <w:t>beata</w:t>
      </w:r>
      <w:r w:rsidR="00885488" w:rsidRPr="00F77676">
        <w:rPr>
          <w:lang w:val="pt-PT"/>
        </w:rPr>
        <w:t xml:space="preserve"> usque ad illum </w:t>
      </w:r>
      <w:r w:rsidRPr="00F77676">
        <w:rPr>
          <w:lang w:val="pt-PT"/>
        </w:rPr>
        <w:t>H</w:t>
      </w:r>
      <w:r w:rsidR="00885488" w:rsidRPr="00F77676">
        <w:rPr>
          <w:lang w:val="pt-PT"/>
        </w:rPr>
        <w:t xml:space="preserve">V </w:t>
      </w:r>
      <w:r w:rsidR="00885488" w:rsidRPr="00F77676">
        <w:rPr>
          <w:rStyle w:val="Incipit"/>
          <w:lang w:val="pt-PT"/>
        </w:rPr>
        <w:t>Angulare</w:t>
      </w:r>
      <w:r w:rsidR="00885488" w:rsidRPr="00F77676">
        <w:rPr>
          <w:lang w:val="pt-PT"/>
        </w:rPr>
        <w:t xml:space="preserve"> </w:t>
      </w:r>
      <w:r w:rsidR="00BA24A1" w:rsidRPr="00F77676">
        <w:rPr>
          <w:rStyle w:val="Incipit"/>
          <w:lang w:val="pt-PT"/>
        </w:rPr>
        <w:t>[</w:t>
      </w:r>
      <w:r w:rsidR="00885488" w:rsidRPr="00F77676">
        <w:rPr>
          <w:rStyle w:val="Incipit"/>
          <w:lang w:val="pt-PT"/>
        </w:rPr>
        <w:t>fundamentum</w:t>
      </w:r>
      <w:r w:rsidR="00BA24A1" w:rsidRPr="00F77676">
        <w:rPr>
          <w:rStyle w:val="Incipit"/>
          <w:lang w:val="pt-PT"/>
        </w:rPr>
        <w:t>]</w:t>
      </w:r>
      <w:r w:rsidR="005A362F" w:rsidRPr="00F77676">
        <w:rPr>
          <w:i/>
          <w:lang w:val="pt-PT"/>
        </w:rPr>
        <w:t xml:space="preserve"> </w:t>
      </w:r>
      <w:r w:rsidR="00885488" w:rsidRPr="00F77676">
        <w:rPr>
          <w:lang w:val="pt-PT"/>
        </w:rPr>
        <w:t>cum ultimo clauditur.</w:t>
      </w:r>
    </w:p>
    <w:p w:rsidR="00885488" w:rsidRPr="00B779A9" w:rsidRDefault="00040AE6" w:rsidP="00415109">
      <w:pPr>
        <w:rPr>
          <w:lang w:val="pt-PT"/>
        </w:rPr>
      </w:pPr>
      <w:r w:rsidRPr="00F77676">
        <w:rPr>
          <w:rStyle w:val="Time2"/>
          <w:lang w:val="pt-PT"/>
        </w:rPr>
        <w:t>In primo nocturno</w:t>
      </w:r>
      <w:r w:rsidR="00885488" w:rsidRPr="00B779A9">
        <w:rPr>
          <w:lang w:val="pt-PT"/>
        </w:rPr>
        <w:t xml:space="preserve"> AN </w:t>
      </w:r>
      <w:r w:rsidR="00885488" w:rsidRPr="00794880">
        <w:rPr>
          <w:rStyle w:val="Incipit"/>
          <w:lang w:val="pt-PT"/>
        </w:rPr>
        <w:t>Tollite</w:t>
      </w:r>
      <w:r w:rsidR="005A362F" w:rsidRPr="005A362F">
        <w:rPr>
          <w:i/>
          <w:lang w:val="pt-PT"/>
        </w:rPr>
        <w:t xml:space="preserve"> </w:t>
      </w:r>
      <w:r w:rsidR="00885488" w:rsidRPr="00794880">
        <w:rPr>
          <w:rStyle w:val="Incipit"/>
          <w:lang w:val="pt-PT"/>
        </w:rPr>
        <w:t>portas</w:t>
      </w:r>
      <w:r w:rsidR="00885488" w:rsidRPr="00B779A9">
        <w:rPr>
          <w:lang w:val="pt-PT"/>
        </w:rPr>
        <w:t xml:space="preserve"> cum duabus sequentibus. PS </w:t>
      </w:r>
      <w:r w:rsidR="00885488" w:rsidRPr="00794880">
        <w:rPr>
          <w:rStyle w:val="Incipit"/>
          <w:lang w:val="pt-PT"/>
        </w:rPr>
        <w:t>Domini</w:t>
      </w:r>
      <w:r w:rsidR="005A362F" w:rsidRPr="005A362F">
        <w:rPr>
          <w:i/>
          <w:lang w:val="pt-PT"/>
        </w:rPr>
        <w:t xml:space="preserve"> </w:t>
      </w:r>
      <w:r w:rsidR="00885488" w:rsidRPr="00794880">
        <w:rPr>
          <w:rStyle w:val="Incipit"/>
          <w:lang w:val="pt-PT"/>
        </w:rPr>
        <w:t>est</w:t>
      </w:r>
      <w:r w:rsidR="005A362F" w:rsidRPr="005A362F">
        <w:rPr>
          <w:i/>
          <w:lang w:val="pt-PT"/>
        </w:rPr>
        <w:t xml:space="preserve"> </w:t>
      </w:r>
      <w:r w:rsidR="00885488" w:rsidRPr="00794880">
        <w:rPr>
          <w:rStyle w:val="Incipit"/>
          <w:lang w:val="pt-PT"/>
        </w:rPr>
        <w:t>terra</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Deus</w:t>
      </w:r>
      <w:r w:rsidR="005A362F" w:rsidRPr="005A362F">
        <w:rPr>
          <w:i/>
          <w:lang w:val="pt-PT"/>
        </w:rPr>
        <w:t xml:space="preserve"> </w:t>
      </w:r>
      <w:r w:rsidR="00885488" w:rsidRPr="00794880">
        <w:rPr>
          <w:rStyle w:val="Incipit"/>
          <w:lang w:val="pt-PT"/>
        </w:rPr>
        <w:t>noster</w:t>
      </w:r>
      <w:r w:rsidR="005A362F" w:rsidRPr="005A362F">
        <w:rPr>
          <w:i/>
          <w:lang w:val="pt-PT"/>
        </w:rPr>
        <w:t xml:space="preserve"> </w:t>
      </w:r>
      <w:r w:rsidR="00885488" w:rsidRPr="00794880">
        <w:rPr>
          <w:rStyle w:val="Incipit"/>
          <w:lang w:val="pt-PT"/>
        </w:rPr>
        <w:t>refugium</w:t>
      </w:r>
      <w:r w:rsidR="00794880" w:rsidRPr="00794880">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Magnus</w:t>
      </w:r>
      <w:r w:rsidR="005A362F" w:rsidRPr="005A362F">
        <w:rPr>
          <w:i/>
          <w:lang w:val="pt-PT"/>
        </w:rPr>
        <w:t xml:space="preserve"> </w:t>
      </w:r>
      <w:r w:rsidR="00885488" w:rsidRPr="00794880">
        <w:rPr>
          <w:rStyle w:val="Incipit"/>
          <w:lang w:val="pt-PT"/>
        </w:rPr>
        <w:t>dominus</w:t>
      </w:r>
      <w:r w:rsidR="00885488" w:rsidRPr="00B779A9">
        <w:rPr>
          <w:lang w:val="pt-PT"/>
        </w:rPr>
        <w:t xml:space="preserve">. VS </w:t>
      </w:r>
      <w:r w:rsidR="00885488" w:rsidRPr="00794880">
        <w:rPr>
          <w:rStyle w:val="Incipit"/>
          <w:lang w:val="pt-PT"/>
        </w:rPr>
        <w:t>Domine</w:t>
      </w:r>
      <w:r w:rsidR="005A362F" w:rsidRPr="005A362F">
        <w:rPr>
          <w:i/>
          <w:lang w:val="pt-PT"/>
        </w:rPr>
        <w:t xml:space="preserve"> </w:t>
      </w:r>
      <w:r w:rsidR="00885488" w:rsidRPr="00794880">
        <w:rPr>
          <w:rStyle w:val="Incipit"/>
          <w:lang w:val="pt-PT"/>
        </w:rPr>
        <w:t>dilexi</w:t>
      </w:r>
      <w:r w:rsidR="005A362F" w:rsidRPr="005A362F">
        <w:rPr>
          <w:i/>
          <w:lang w:val="pt-PT"/>
        </w:rPr>
        <w:t xml:space="preserve"> </w:t>
      </w:r>
      <w:r w:rsidR="00885488" w:rsidRPr="00794880">
        <w:rPr>
          <w:rStyle w:val="Incipit"/>
          <w:lang w:val="pt-PT"/>
        </w:rPr>
        <w:t>decorem</w:t>
      </w:r>
      <w:r w:rsidR="005A362F" w:rsidRPr="005A362F">
        <w:rPr>
          <w:i/>
          <w:lang w:val="pt-PT"/>
        </w:rPr>
        <w:t xml:space="preserve"> </w:t>
      </w:r>
      <w:r w:rsidR="00885488" w:rsidRPr="00794880">
        <w:rPr>
          <w:rStyle w:val="Incipit"/>
          <w:lang w:val="pt-PT"/>
        </w:rPr>
        <w:t>domus</w:t>
      </w:r>
      <w:r w:rsidR="005A362F" w:rsidRPr="005A362F">
        <w:rPr>
          <w:i/>
          <w:lang w:val="pt-PT"/>
        </w:rPr>
        <w:t xml:space="preserve"> </w:t>
      </w:r>
      <w:r w:rsidR="00885488" w:rsidRPr="00794880">
        <w:rPr>
          <w:rStyle w:val="Incipit"/>
          <w:lang w:val="pt-PT"/>
        </w:rPr>
        <w:t>tuae</w:t>
      </w:r>
      <w:r w:rsidR="006B7BED" w:rsidRPr="00B779A9">
        <w:rPr>
          <w:lang w:val="pt-PT"/>
        </w:rPr>
        <w:t>. LS</w:t>
      </w:r>
      <w:r w:rsidR="00885488" w:rsidRPr="00B779A9">
        <w:rPr>
          <w:lang w:val="pt-PT"/>
        </w:rPr>
        <w:t xml:space="preserve"> </w:t>
      </w:r>
      <w:r w:rsidR="00885488" w:rsidRPr="00794880">
        <w:rPr>
          <w:rStyle w:val="Incipit"/>
          <w:lang w:val="pt-PT"/>
        </w:rPr>
        <w:t>Recte</w:t>
      </w:r>
      <w:r w:rsidR="005A362F" w:rsidRPr="005A362F">
        <w:rPr>
          <w:i/>
          <w:lang w:val="pt-PT"/>
        </w:rPr>
        <w:t xml:space="preserve"> </w:t>
      </w:r>
      <w:r w:rsidR="00885488" w:rsidRPr="00794880">
        <w:rPr>
          <w:rStyle w:val="Incipit"/>
          <w:lang w:val="pt-PT"/>
        </w:rPr>
        <w:t>festa</w:t>
      </w:r>
      <w:r w:rsidR="005A362F" w:rsidRPr="005A362F">
        <w:rPr>
          <w:i/>
          <w:lang w:val="pt-PT"/>
        </w:rPr>
        <w:t xml:space="preserve"> </w:t>
      </w:r>
      <w:r w:rsidR="00885488" w:rsidRPr="00794880">
        <w:rPr>
          <w:rStyle w:val="Incipit"/>
          <w:lang w:val="pt-PT"/>
        </w:rPr>
        <w:t>ecclesiae</w:t>
      </w:r>
      <w:r w:rsidR="005A362F" w:rsidRPr="005A362F">
        <w:rPr>
          <w:i/>
          <w:lang w:val="pt-PT"/>
        </w:rPr>
        <w:t xml:space="preserve"> </w:t>
      </w:r>
      <w:r w:rsidR="00885488" w:rsidRPr="00794880">
        <w:rPr>
          <w:rStyle w:val="Incipit"/>
          <w:lang w:val="pt-PT"/>
        </w:rPr>
        <w:t>colunt</w:t>
      </w:r>
      <w:r w:rsidR="00885488" w:rsidRPr="00B779A9">
        <w:rPr>
          <w:lang w:val="pt-PT"/>
        </w:rPr>
        <w:t xml:space="preserve"> </w:t>
      </w:r>
      <w:r w:rsidR="008D35E3" w:rsidRPr="00B779A9">
        <w:rPr>
          <w:lang w:val="pt-PT"/>
        </w:rPr>
        <w:t>quaere</w:t>
      </w:r>
      <w:r w:rsidR="00885488" w:rsidRPr="00B779A9">
        <w:rPr>
          <w:lang w:val="pt-PT"/>
        </w:rPr>
        <w:t xml:space="preserve"> circa finem in libro de sanctis prope </w:t>
      </w:r>
      <w:r w:rsidR="005C1E8F">
        <w:rPr>
          <w:lang w:val="pt-PT"/>
        </w:rPr>
        <w:t xml:space="preserve">evangelium </w:t>
      </w:r>
      <w:r w:rsidR="00885488" w:rsidRPr="00B779A9">
        <w:rPr>
          <w:lang w:val="pt-PT"/>
        </w:rPr>
        <w:t xml:space="preserve">de virginibus in </w:t>
      </w:r>
      <w:r w:rsidR="009772E9" w:rsidRPr="00B779A9">
        <w:rPr>
          <w:lang w:val="pt-PT"/>
        </w:rPr>
        <w:t>commu</w:t>
      </w:r>
      <w:r w:rsidR="00885488" w:rsidRPr="00B779A9">
        <w:rPr>
          <w:lang w:val="pt-PT"/>
        </w:rPr>
        <w:t xml:space="preserve">ni </w:t>
      </w:r>
      <w:r w:rsidR="005C1E8F">
        <w:rPr>
          <w:lang w:val="pt-PT"/>
        </w:rPr>
        <w:t>[</w:t>
      </w:r>
      <w:r w:rsidR="00885488" w:rsidRPr="00B779A9">
        <w:rPr>
          <w:lang w:val="pt-PT"/>
        </w:rPr>
        <w:t>EV</w:t>
      </w:r>
      <w:r w:rsidR="005C1E8F">
        <w:rPr>
          <w:lang w:val="pt-PT"/>
        </w:rPr>
        <w:t>]</w:t>
      </w:r>
      <w:r w:rsidR="00885488" w:rsidRPr="00B779A9">
        <w:rPr>
          <w:lang w:val="pt-PT"/>
        </w:rPr>
        <w:t xml:space="preserve"> </w:t>
      </w:r>
      <w:r w:rsidR="00885488" w:rsidRPr="00794880">
        <w:rPr>
          <w:rStyle w:val="Incipit"/>
          <w:lang w:val="pt-PT"/>
        </w:rPr>
        <w:t>Simile</w:t>
      </w:r>
      <w:r w:rsidR="005A362F" w:rsidRPr="005A362F">
        <w:rPr>
          <w:i/>
          <w:lang w:val="pt-PT"/>
        </w:rPr>
        <w:t xml:space="preserve"> </w:t>
      </w:r>
      <w:r w:rsidR="00885488" w:rsidRPr="00794880">
        <w:rPr>
          <w:rStyle w:val="Incipit"/>
          <w:lang w:val="pt-PT"/>
        </w:rPr>
        <w:lastRenderedPageBreak/>
        <w:t>est</w:t>
      </w:r>
      <w:r w:rsidR="005A362F" w:rsidRPr="005A362F">
        <w:rPr>
          <w:i/>
          <w:lang w:val="pt-PT"/>
        </w:rPr>
        <w:t xml:space="preserve"> </w:t>
      </w:r>
      <w:r w:rsidR="00885488" w:rsidRPr="00794880">
        <w:rPr>
          <w:rStyle w:val="Incipit"/>
          <w:lang w:val="pt-PT"/>
        </w:rPr>
        <w:t>regnum</w:t>
      </w:r>
      <w:r w:rsidR="005A362F" w:rsidRPr="005A362F">
        <w:rPr>
          <w:i/>
          <w:lang w:val="pt-PT"/>
        </w:rPr>
        <w:t xml:space="preserve"> </w:t>
      </w:r>
      <w:r w:rsidR="00885488" w:rsidRPr="00794880">
        <w:rPr>
          <w:rStyle w:val="Incipit"/>
          <w:lang w:val="pt-PT"/>
        </w:rPr>
        <w:t>caelorum</w:t>
      </w:r>
      <w:r w:rsidR="005A362F" w:rsidRPr="005A362F">
        <w:rPr>
          <w:i/>
          <w:lang w:val="pt-PT"/>
        </w:rPr>
        <w:t xml:space="preserve"> </w:t>
      </w:r>
      <w:r w:rsidR="00885488" w:rsidRPr="00794880">
        <w:rPr>
          <w:rStyle w:val="Incipit"/>
          <w:lang w:val="pt-PT"/>
        </w:rPr>
        <w:t>thesauro</w:t>
      </w:r>
      <w:r w:rsidR="00885488" w:rsidRPr="00B779A9">
        <w:rPr>
          <w:lang w:val="pt-PT"/>
        </w:rPr>
        <w:t xml:space="preserve">. RP </w:t>
      </w:r>
      <w:r w:rsidR="00885488" w:rsidRPr="00794880">
        <w:rPr>
          <w:rStyle w:val="Incipit"/>
          <w:lang w:val="pt-PT"/>
        </w:rPr>
        <w:t>In</w:t>
      </w:r>
      <w:r w:rsidR="005A362F" w:rsidRPr="005A362F">
        <w:rPr>
          <w:i/>
          <w:lang w:val="pt-PT"/>
        </w:rPr>
        <w:t xml:space="preserve"> </w:t>
      </w:r>
      <w:r w:rsidR="00885488" w:rsidRPr="00794880">
        <w:rPr>
          <w:rStyle w:val="Incipit"/>
          <w:lang w:val="pt-PT"/>
        </w:rPr>
        <w:t>dedicatione</w:t>
      </w:r>
      <w:r w:rsidR="005A362F" w:rsidRPr="005A362F">
        <w:rPr>
          <w:i/>
          <w:lang w:val="pt-PT"/>
        </w:rPr>
        <w:t xml:space="preserve"> </w:t>
      </w:r>
      <w:r w:rsidR="00885488" w:rsidRPr="00794880">
        <w:rPr>
          <w:rStyle w:val="Incipit"/>
          <w:lang w:val="pt-PT"/>
        </w:rPr>
        <w:t>templi</w:t>
      </w:r>
      <w:r w:rsidR="00794880" w:rsidRPr="00794880">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94880">
        <w:rPr>
          <w:rStyle w:val="Incipit"/>
          <w:lang w:val="pt-PT"/>
        </w:rPr>
        <w:t>Fundata</w:t>
      </w:r>
      <w:r w:rsidR="005A362F" w:rsidRPr="005A362F">
        <w:rPr>
          <w:i/>
          <w:lang w:val="pt-PT"/>
        </w:rPr>
        <w:t xml:space="preserve"> </w:t>
      </w:r>
      <w:r w:rsidR="00885488" w:rsidRPr="00794880">
        <w:rPr>
          <w:rStyle w:val="Incipit"/>
          <w:lang w:val="pt-PT"/>
        </w:rPr>
        <w:t>est</w:t>
      </w:r>
      <w:r w:rsidR="005A362F" w:rsidRPr="005A362F">
        <w:rPr>
          <w:i/>
          <w:lang w:val="pt-PT"/>
        </w:rPr>
        <w:t xml:space="preserve"> </w:t>
      </w:r>
      <w:r w:rsidR="00885488" w:rsidRPr="00794880">
        <w:rPr>
          <w:rStyle w:val="Incipit"/>
          <w:lang w:val="pt-PT"/>
        </w:rPr>
        <w:t>domus</w:t>
      </w:r>
      <w:r w:rsidR="00794880" w:rsidRPr="00794880">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94880">
        <w:rPr>
          <w:rStyle w:val="Incipit"/>
          <w:lang w:val="pt-PT"/>
        </w:rPr>
        <w:t>Sanctificavit</w:t>
      </w:r>
      <w:r w:rsidR="005A362F" w:rsidRPr="005A362F">
        <w:rPr>
          <w:i/>
          <w:lang w:val="pt-PT"/>
        </w:rPr>
        <w:t xml:space="preserve"> </w:t>
      </w:r>
      <w:r w:rsidR="00885488" w:rsidRPr="00794880">
        <w:rPr>
          <w:rStyle w:val="Incipit"/>
          <w:lang w:val="pt-PT"/>
        </w:rPr>
        <w:t>dominus</w:t>
      </w:r>
      <w:r w:rsidR="00885488" w:rsidRPr="005B472A">
        <w:rPr>
          <w:lang w:val="pt-PT"/>
        </w:rPr>
        <w:t>.</w:t>
      </w:r>
      <w:r w:rsidR="00885488" w:rsidRPr="00B779A9">
        <w:rPr>
          <w:lang w:val="pt-PT"/>
        </w:rPr>
        <w:t xml:space="preserve"> </w:t>
      </w:r>
      <w:r w:rsidR="005C1E8F">
        <w:rPr>
          <w:lang w:val="pt-PT"/>
        </w:rPr>
        <w:t>$E::</w:t>
      </w:r>
      <w:r w:rsidR="00FD61D1" w:rsidRPr="00B779A9">
        <w:rPr>
          <w:lang w:val="pt-PT"/>
        </w:rPr>
        <w:t>R</w:t>
      </w:r>
      <w:r w:rsidR="00885488" w:rsidRPr="00B779A9">
        <w:rPr>
          <w:lang w:val="pt-PT"/>
        </w:rPr>
        <w:t xml:space="preserve">V </w:t>
      </w:r>
      <w:r w:rsidR="00885488" w:rsidRPr="00794880">
        <w:rPr>
          <w:rStyle w:val="Incipit"/>
          <w:lang w:val="pt-PT"/>
        </w:rPr>
        <w:t>Suscepimus</w:t>
      </w:r>
      <w:r w:rsidR="005A362F" w:rsidRPr="005A362F">
        <w:rPr>
          <w:i/>
          <w:lang w:val="pt-PT"/>
        </w:rPr>
        <w:t xml:space="preserve"> </w:t>
      </w:r>
      <w:r w:rsidR="00885488" w:rsidRPr="00794880">
        <w:rPr>
          <w:rStyle w:val="Incipit"/>
          <w:lang w:val="pt-PT"/>
        </w:rPr>
        <w:t>deus</w:t>
      </w:r>
      <w:r w:rsidR="005A362F" w:rsidRPr="005A362F">
        <w:rPr>
          <w:i/>
          <w:lang w:val="pt-PT"/>
        </w:rPr>
        <w:t xml:space="preserve"> </w:t>
      </w:r>
      <w:r w:rsidR="00885488" w:rsidRPr="00794880">
        <w:rPr>
          <w:rStyle w:val="Incipit"/>
          <w:lang w:val="pt-PT"/>
        </w:rPr>
        <w:t>misericordiam</w:t>
      </w:r>
      <w:r w:rsidR="005A362F" w:rsidRPr="005A362F">
        <w:rPr>
          <w:i/>
          <w:lang w:val="pt-PT"/>
        </w:rPr>
        <w:t xml:space="preserve"> </w:t>
      </w:r>
      <w:r w:rsidR="00885488" w:rsidRPr="00794880">
        <w:rPr>
          <w:rStyle w:val="Incipit"/>
          <w:lang w:val="pt-PT"/>
        </w:rPr>
        <w:t>tuam</w:t>
      </w:r>
      <w:r w:rsidR="005C1E8F">
        <w:rPr>
          <w:lang w:val="pt-PT"/>
        </w:rPr>
        <w:t>$</w:t>
      </w:r>
      <w:r w:rsidR="00913211">
        <w:rPr>
          <w:lang w:val="pt-PT"/>
        </w:rPr>
        <w:t>.</w:t>
      </w:r>
    </w:p>
    <w:p w:rsidR="00885488" w:rsidRPr="00B779A9" w:rsidRDefault="00040AE6" w:rsidP="00415109">
      <w:pPr>
        <w:rPr>
          <w:lang w:val="pt-PT"/>
        </w:rPr>
      </w:pPr>
      <w:r w:rsidRPr="00F77676">
        <w:rPr>
          <w:rStyle w:val="Time2"/>
          <w:lang w:val="pt-PT"/>
        </w:rPr>
        <w:t>In secundo nocturno</w:t>
      </w:r>
      <w:r w:rsidR="00885488" w:rsidRPr="00B779A9">
        <w:rPr>
          <w:lang w:val="pt-PT"/>
        </w:rPr>
        <w:t xml:space="preserve"> AN </w:t>
      </w:r>
      <w:r w:rsidR="00885488" w:rsidRPr="00F77676">
        <w:rPr>
          <w:rStyle w:val="Incipit"/>
          <w:lang w:val="pt-PT"/>
        </w:rPr>
        <w:t>Non est hic aliud</w:t>
      </w:r>
      <w:r w:rsidR="00885488" w:rsidRPr="00B779A9">
        <w:rPr>
          <w:lang w:val="pt-PT"/>
        </w:rPr>
        <w:t xml:space="preserve"> cum duabus sequentibus. PS </w:t>
      </w:r>
      <w:r w:rsidR="00885488" w:rsidRPr="00F77676">
        <w:rPr>
          <w:rStyle w:val="Incipit"/>
          <w:lang w:val="pt-PT"/>
        </w:rPr>
        <w:t>Quam dilecta</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Fundamenta</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Domine deus salutis</w:t>
      </w:r>
      <w:r w:rsidR="00885488" w:rsidRPr="00B779A9">
        <w:rPr>
          <w:lang w:val="pt-PT"/>
        </w:rPr>
        <w:t xml:space="preserve">. RP </w:t>
      </w:r>
      <w:r w:rsidR="00885488" w:rsidRPr="00F77676">
        <w:rPr>
          <w:rStyle w:val="Incipit"/>
          <w:lang w:val="pt-PT"/>
        </w:rPr>
        <w:t>Benedic domine domum</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964808">
        <w:rPr>
          <w:lang w:val="pt-PT"/>
        </w:rPr>
        <w:t xml:space="preserve"> </w:t>
      </w:r>
      <w:r w:rsidR="00885488" w:rsidRPr="00F77676">
        <w:rPr>
          <w:rStyle w:val="Incipit"/>
          <w:lang w:val="pt-PT"/>
        </w:rPr>
        <w:t>Adduxisti sanctos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Visita quaesumus</w:t>
      </w:r>
      <w:r w:rsidR="00885488" w:rsidRPr="00B779A9">
        <w:rPr>
          <w:lang w:val="pt-PT"/>
        </w:rPr>
        <w:t>.</w:t>
      </w:r>
    </w:p>
    <w:p w:rsidR="005C1E8F" w:rsidRDefault="00040AE6" w:rsidP="00415109">
      <w:pPr>
        <w:rPr>
          <w:lang w:val="pt-PT"/>
        </w:rPr>
      </w:pPr>
      <w:r w:rsidRPr="00F77676">
        <w:rPr>
          <w:rStyle w:val="Time2"/>
          <w:lang w:val="pt-PT"/>
        </w:rPr>
        <w:t>In tertio nocturno</w:t>
      </w:r>
      <w:r w:rsidR="00885488" w:rsidRPr="00B779A9">
        <w:rPr>
          <w:lang w:val="pt-PT"/>
        </w:rPr>
        <w:t xml:space="preserve"> AN </w:t>
      </w:r>
      <w:r w:rsidR="00885488" w:rsidRPr="00F77676">
        <w:rPr>
          <w:rStyle w:val="Incipit"/>
          <w:lang w:val="pt-PT"/>
        </w:rPr>
        <w:t>Qui habitat</w:t>
      </w:r>
      <w:r w:rsidR="00885488" w:rsidRPr="00B779A9">
        <w:rPr>
          <w:lang w:val="pt-PT"/>
        </w:rPr>
        <w:t xml:space="preserve"> cum reliquis duabus. </w:t>
      </w:r>
      <w:r w:rsidR="00885488" w:rsidRPr="00B779A9">
        <w:rPr>
          <w:lang w:val="it-IT"/>
        </w:rPr>
        <w:t xml:space="preserve">PS </w:t>
      </w:r>
      <w:r w:rsidR="005C1E8F" w:rsidRPr="00F77676">
        <w:rPr>
          <w:rStyle w:val="Incipit"/>
          <w:lang w:val="it-IT"/>
        </w:rPr>
        <w:t>$E::</w:t>
      </w:r>
      <w:r w:rsidR="00885488" w:rsidRPr="00F77676">
        <w:rPr>
          <w:rStyle w:val="Incipit"/>
          <w:lang w:val="it-IT"/>
        </w:rPr>
        <w:t>Qui habitat in adiutorio</w:t>
      </w:r>
      <w:r w:rsidR="005C1E8F" w:rsidRPr="002D4ADF">
        <w:rPr>
          <w:rStyle w:val="Incipit"/>
          <w:lang w:val="it-IT"/>
        </w:rPr>
        <w:t>$</w:t>
      </w:r>
      <w:r w:rsidR="00913211">
        <w:rPr>
          <w:lang w:val="it-IT"/>
        </w:rPr>
        <w:t>.</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F77676">
        <w:rPr>
          <w:rStyle w:val="Incipit"/>
          <w:lang w:val="it-IT"/>
        </w:rPr>
        <w:t>Cantate</w:t>
      </w:r>
      <w:r w:rsidR="00885488" w:rsidRPr="00B779A9">
        <w:rPr>
          <w:lang w:val="it-IT"/>
        </w:rPr>
        <w:t xml:space="preserve"> primum.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F77676">
        <w:rPr>
          <w:rStyle w:val="Incipit"/>
          <w:lang w:val="it-IT"/>
        </w:rPr>
        <w:t>Dominus regnavit irascantur</w:t>
      </w:r>
      <w:r w:rsidR="00885488" w:rsidRPr="00B779A9">
        <w:rPr>
          <w:lang w:val="it-IT"/>
        </w:rPr>
        <w:t xml:space="preserve">. VS </w:t>
      </w:r>
      <w:r w:rsidR="00885488" w:rsidRPr="00F77676">
        <w:rPr>
          <w:rStyle w:val="Incipit"/>
          <w:lang w:val="it-IT"/>
        </w:rPr>
        <w:t>Beati qui habitant in domo tua domine</w:t>
      </w:r>
      <w:r w:rsidR="00885488" w:rsidRPr="00B779A9">
        <w:rPr>
          <w:lang w:val="it-IT"/>
        </w:rPr>
        <w:t xml:space="preserve">. EV </w:t>
      </w:r>
      <w:r w:rsidR="00885488" w:rsidRPr="00F77676">
        <w:rPr>
          <w:rStyle w:val="Incipit"/>
          <w:lang w:val="it-IT"/>
        </w:rPr>
        <w:t>Ingressus Iesus perambulabat Iericho</w:t>
      </w:r>
      <w:r w:rsidR="00885488" w:rsidRPr="00B779A9">
        <w:rPr>
          <w:lang w:val="it-IT"/>
        </w:rPr>
        <w:t xml:space="preserve"> tertio folio post lec</w:t>
      </w:r>
      <w:r w:rsidR="00E36536" w:rsidRPr="00B779A9">
        <w:rPr>
          <w:lang w:val="it-IT"/>
        </w:rPr>
        <w:t xml:space="preserve">tiones. </w:t>
      </w:r>
      <w:r w:rsidR="00E36536" w:rsidRPr="00B779A9">
        <w:rPr>
          <w:lang w:val="pt-PT"/>
        </w:rPr>
        <w:t>Pro ultima lectione evangelium d</w:t>
      </w:r>
      <w:r w:rsidR="00885488" w:rsidRPr="00B779A9">
        <w:rPr>
          <w:lang w:val="pt-PT"/>
        </w:rPr>
        <w:t>ominicale.</w:t>
      </w:r>
      <w:r w:rsidR="00FD61D1" w:rsidRPr="00B779A9">
        <w:rPr>
          <w:lang w:val="pt-PT"/>
        </w:rPr>
        <w:t xml:space="preserve"> </w:t>
      </w:r>
    </w:p>
    <w:p w:rsidR="00885488" w:rsidRPr="00B779A9" w:rsidRDefault="00FD61D1" w:rsidP="00415109">
      <w:pPr>
        <w:rPr>
          <w:lang w:val="pt-PT"/>
        </w:rPr>
      </w:pPr>
      <w:r w:rsidRPr="00B779A9">
        <w:rPr>
          <w:lang w:val="pt-PT"/>
        </w:rPr>
        <w:t>(50v)</w:t>
      </w:r>
      <w:r w:rsidR="005C1E8F">
        <w:rPr>
          <w:lang w:val="pt-PT"/>
        </w:rPr>
        <w:t xml:space="preserve"> </w:t>
      </w:r>
      <w:r w:rsidR="000345AC" w:rsidRPr="00F77676">
        <w:rPr>
          <w:rStyle w:val="Time1"/>
          <w:lang w:val="pt-PT"/>
        </w:rPr>
        <w:t>Ad laudes</w:t>
      </w:r>
      <w:r w:rsidR="00885488" w:rsidRPr="00B779A9">
        <w:rPr>
          <w:lang w:val="pt-PT"/>
        </w:rPr>
        <w:t xml:space="preserve"> AN </w:t>
      </w:r>
      <w:r w:rsidR="00885488" w:rsidRPr="00794880">
        <w:rPr>
          <w:rStyle w:val="Incipit"/>
          <w:lang w:val="pt-PT"/>
        </w:rPr>
        <w:t>Domum</w:t>
      </w:r>
      <w:r w:rsidR="005A362F" w:rsidRPr="005A362F">
        <w:rPr>
          <w:i/>
          <w:lang w:val="pt-PT"/>
        </w:rPr>
        <w:t xml:space="preserve"> </w:t>
      </w:r>
      <w:r w:rsidR="00885488" w:rsidRPr="00794880">
        <w:rPr>
          <w:rStyle w:val="Incipit"/>
          <w:lang w:val="pt-PT"/>
        </w:rPr>
        <w:t>tuam</w:t>
      </w:r>
      <w:r w:rsidR="005A362F" w:rsidRPr="005A362F">
        <w:rPr>
          <w:i/>
          <w:lang w:val="pt-PT"/>
        </w:rPr>
        <w:t xml:space="preserve"> </w:t>
      </w:r>
      <w:r w:rsidR="00885488" w:rsidRPr="00794880">
        <w:rPr>
          <w:rStyle w:val="Incipit"/>
          <w:lang w:val="pt-PT"/>
        </w:rPr>
        <w:t>domine</w:t>
      </w:r>
      <w:r w:rsidR="00E36536" w:rsidRPr="00B779A9">
        <w:rPr>
          <w:lang w:val="pt-PT"/>
        </w:rPr>
        <w:t xml:space="preserve"> cum reliquis. HV</w:t>
      </w:r>
      <w:r w:rsidR="00885488" w:rsidRPr="00B779A9">
        <w:rPr>
          <w:lang w:val="pt-PT"/>
        </w:rPr>
        <w:t xml:space="preserve"> </w:t>
      </w:r>
      <w:r w:rsidR="00885488" w:rsidRPr="00794880">
        <w:rPr>
          <w:rStyle w:val="Incipit"/>
          <w:lang w:val="pt-PT"/>
        </w:rPr>
        <w:t>Angulare</w:t>
      </w:r>
      <w:r w:rsidR="00885488" w:rsidRPr="00B779A9">
        <w:rPr>
          <w:lang w:val="pt-PT"/>
        </w:rPr>
        <w:t xml:space="preserve">. VS </w:t>
      </w:r>
      <w:r w:rsidR="00885488" w:rsidRPr="00794880">
        <w:rPr>
          <w:rStyle w:val="Incipit"/>
          <w:lang w:val="pt-PT"/>
        </w:rPr>
        <w:t>Domum</w:t>
      </w:r>
      <w:r w:rsidR="005A362F" w:rsidRPr="005A362F">
        <w:rPr>
          <w:i/>
          <w:lang w:val="pt-PT"/>
        </w:rPr>
        <w:t xml:space="preserve"> </w:t>
      </w:r>
      <w:r w:rsidR="00885488" w:rsidRPr="00794880">
        <w:rPr>
          <w:rStyle w:val="Incipit"/>
          <w:lang w:val="pt-PT"/>
        </w:rPr>
        <w:t>tuam</w:t>
      </w:r>
      <w:r w:rsidR="005A362F" w:rsidRPr="005A362F">
        <w:rPr>
          <w:i/>
          <w:lang w:val="pt-PT"/>
        </w:rPr>
        <w:t xml:space="preserve"> </w:t>
      </w:r>
      <w:r w:rsidR="00885488" w:rsidRPr="00794880">
        <w:rPr>
          <w:rStyle w:val="Incipit"/>
          <w:lang w:val="pt-PT"/>
        </w:rPr>
        <w:t>domine</w:t>
      </w:r>
      <w:r w:rsidR="005A362F" w:rsidRPr="005A362F">
        <w:rPr>
          <w:i/>
          <w:lang w:val="pt-PT"/>
        </w:rPr>
        <w:t xml:space="preserve"> </w:t>
      </w:r>
      <w:r w:rsidR="00885488" w:rsidRPr="00794880">
        <w:rPr>
          <w:rStyle w:val="Incipit"/>
          <w:lang w:val="pt-PT"/>
        </w:rPr>
        <w:t>decet</w:t>
      </w:r>
      <w:r w:rsidR="005A362F" w:rsidRPr="005A362F">
        <w:rPr>
          <w:i/>
          <w:lang w:val="pt-PT"/>
        </w:rPr>
        <w:t xml:space="preserve"> </w:t>
      </w:r>
      <w:r w:rsidR="00885488" w:rsidRPr="00794880">
        <w:rPr>
          <w:rStyle w:val="Incipit"/>
          <w:lang w:val="pt-PT"/>
        </w:rPr>
        <w:t>sanctitudo</w:t>
      </w:r>
      <w:r w:rsidR="00885488" w:rsidRPr="00B779A9">
        <w:rPr>
          <w:lang w:val="pt-PT"/>
        </w:rPr>
        <w:t xml:space="preserve">. AB </w:t>
      </w:r>
      <w:r w:rsidR="00885488" w:rsidRPr="00794880">
        <w:rPr>
          <w:rStyle w:val="Incipit"/>
          <w:lang w:val="pt-PT"/>
        </w:rPr>
        <w:t>Mane</w:t>
      </w:r>
      <w:r w:rsidR="005A362F" w:rsidRPr="005A362F">
        <w:rPr>
          <w:i/>
          <w:lang w:val="pt-PT"/>
        </w:rPr>
        <w:t xml:space="preserve"> </w:t>
      </w:r>
      <w:r w:rsidR="00885488" w:rsidRPr="00794880">
        <w:rPr>
          <w:rStyle w:val="Incipit"/>
          <w:lang w:val="pt-PT"/>
        </w:rPr>
        <w:t>surgens</w:t>
      </w:r>
      <w:r w:rsidR="005A362F" w:rsidRPr="005A362F">
        <w:rPr>
          <w:i/>
          <w:lang w:val="pt-PT"/>
        </w:rPr>
        <w:t xml:space="preserve"> </w:t>
      </w:r>
      <w:r w:rsidR="00885488" w:rsidRPr="00794880">
        <w:rPr>
          <w:rStyle w:val="Incipit"/>
          <w:lang w:val="pt-PT"/>
        </w:rPr>
        <w:t>Iacob</w:t>
      </w:r>
      <w:r w:rsidR="005C1E8F">
        <w:rPr>
          <w:lang w:val="pt-PT"/>
        </w:rPr>
        <w:t>. Suffragium de dominica, e</w:t>
      </w:r>
      <w:r w:rsidR="00885488" w:rsidRPr="00B779A9">
        <w:rPr>
          <w:lang w:val="pt-PT"/>
        </w:rPr>
        <w:t xml:space="preserve">t alia quae occurrunt. </w:t>
      </w:r>
      <w:r w:rsidRPr="00B779A9">
        <w:rPr>
          <w:lang w:val="pt-PT"/>
        </w:rPr>
        <w:t xml:space="preserve">[BD] </w:t>
      </w:r>
      <w:r w:rsidR="005F6F99" w:rsidRPr="00794880">
        <w:rPr>
          <w:rStyle w:val="Incipit"/>
          <w:lang w:val="pt-PT"/>
        </w:rPr>
        <w:t>Benedicamus</w:t>
      </w:r>
      <w:r w:rsidRPr="00B779A9">
        <w:rPr>
          <w:lang w:val="pt-PT"/>
        </w:rPr>
        <w:t xml:space="preserve"> a</w:t>
      </w:r>
      <w:r w:rsidR="00885488" w:rsidRPr="00B779A9">
        <w:rPr>
          <w:lang w:val="pt-PT"/>
        </w:rPr>
        <w:t>ngelicum.</w:t>
      </w:r>
    </w:p>
    <w:p w:rsidR="00885488" w:rsidRPr="00F77676" w:rsidRDefault="000345AC" w:rsidP="00415109">
      <w:pPr>
        <w:rPr>
          <w:lang w:val="pt-PT"/>
        </w:rPr>
      </w:pPr>
      <w:r w:rsidRPr="00F77676">
        <w:rPr>
          <w:rStyle w:val="Time1"/>
          <w:lang w:val="pt-PT"/>
        </w:rPr>
        <w:t>Ad horas</w:t>
      </w:r>
      <w:r w:rsidR="00885488" w:rsidRPr="00F77676">
        <w:rPr>
          <w:lang w:val="pt-PT"/>
        </w:rPr>
        <w:t xml:space="preserve"> dicantur laudes.</w:t>
      </w:r>
    </w:p>
    <w:p w:rsidR="00885488" w:rsidRPr="00F77676" w:rsidRDefault="000345AC" w:rsidP="00415109">
      <w:pPr>
        <w:rPr>
          <w:lang w:val="pt-PT"/>
        </w:rPr>
      </w:pPr>
      <w:r w:rsidRPr="00F77676">
        <w:rPr>
          <w:rStyle w:val="Time1"/>
          <w:lang w:val="pt-PT"/>
        </w:rPr>
        <w:t>Ad processionem</w:t>
      </w:r>
      <w:r w:rsidR="00885488" w:rsidRPr="00F77676">
        <w:rPr>
          <w:lang w:val="pt-PT"/>
        </w:rPr>
        <w:t xml:space="preserve"> RP</w:t>
      </w:r>
      <w:r w:rsidR="00614F97" w:rsidRPr="00F77676">
        <w:rPr>
          <w:lang w:val="pt-PT"/>
        </w:rPr>
        <w:t>P</w:t>
      </w:r>
      <w:r w:rsidR="00885488" w:rsidRPr="00F77676">
        <w:rPr>
          <w:lang w:val="pt-PT"/>
        </w:rPr>
        <w:t xml:space="preserve"> </w:t>
      </w:r>
      <w:r w:rsidR="001B7479" w:rsidRPr="00F77676">
        <w:rPr>
          <w:rStyle w:val="Incipit"/>
          <w:lang w:val="pt-PT"/>
        </w:rPr>
        <w:t>Salvator</w:t>
      </w:r>
      <w:r w:rsidR="005A362F" w:rsidRPr="00F77676">
        <w:rPr>
          <w:i/>
          <w:lang w:val="pt-PT"/>
        </w:rPr>
        <w:t xml:space="preserve"> </w:t>
      </w:r>
      <w:r w:rsidR="00885488" w:rsidRPr="00F77676">
        <w:rPr>
          <w:rStyle w:val="Incipit"/>
          <w:lang w:val="pt-PT"/>
        </w:rPr>
        <w:t>mundi</w:t>
      </w:r>
      <w:r w:rsidR="00885488" w:rsidRPr="00F77676">
        <w:rPr>
          <w:lang w:val="pt-PT"/>
        </w:rPr>
        <w:t xml:space="preserve"> et fit statio in </w:t>
      </w:r>
      <w:r w:rsidR="00885488" w:rsidRPr="00F77676">
        <w:rPr>
          <w:rStyle w:val="Ort"/>
          <w:lang w:val="pt-PT"/>
        </w:rPr>
        <w:t>Neustifft</w:t>
      </w:r>
      <w:r w:rsidR="00885488" w:rsidRPr="00F77676">
        <w:rPr>
          <w:lang w:val="pt-PT"/>
        </w:rPr>
        <w:t>. Illinc ubi per</w:t>
      </w:r>
      <w:r w:rsidR="004B3248" w:rsidRPr="00F77676">
        <w:rPr>
          <w:lang w:val="pt-PT"/>
        </w:rPr>
        <w:t>v</w:t>
      </w:r>
      <w:r w:rsidR="00885488" w:rsidRPr="00F77676">
        <w:rPr>
          <w:lang w:val="pt-PT"/>
        </w:rPr>
        <w:t>entum fuerit canimus HY</w:t>
      </w:r>
      <w:r w:rsidR="005C1E8F" w:rsidRPr="00F77676">
        <w:rPr>
          <w:lang w:val="pt-PT"/>
        </w:rPr>
        <w:t>HV</w:t>
      </w:r>
      <w:r w:rsidR="00885488" w:rsidRPr="00F77676">
        <w:rPr>
          <w:lang w:val="pt-PT"/>
        </w:rPr>
        <w:t xml:space="preserve"> </w:t>
      </w:r>
      <w:r w:rsidR="00885488" w:rsidRPr="00F77676">
        <w:rPr>
          <w:rStyle w:val="Incipit"/>
          <w:lang w:val="pt-PT"/>
        </w:rPr>
        <w:t>Hoc</w:t>
      </w:r>
      <w:r w:rsidR="005A362F" w:rsidRPr="00F77676">
        <w:rPr>
          <w:i/>
          <w:lang w:val="pt-PT"/>
        </w:rPr>
        <w:t xml:space="preserve"> </w:t>
      </w:r>
      <w:r w:rsidR="00885488" w:rsidRPr="00F77676">
        <w:rPr>
          <w:rStyle w:val="Incipit"/>
          <w:lang w:val="pt-PT"/>
        </w:rPr>
        <w:t>in</w:t>
      </w:r>
      <w:r w:rsidR="005A362F" w:rsidRPr="00F77676">
        <w:rPr>
          <w:i/>
          <w:lang w:val="pt-PT"/>
        </w:rPr>
        <w:t xml:space="preserve"> </w:t>
      </w:r>
      <w:r w:rsidR="00885488" w:rsidRPr="00F77676">
        <w:rPr>
          <w:rStyle w:val="Incipit"/>
          <w:lang w:val="pt-PT"/>
        </w:rPr>
        <w:t>templo</w:t>
      </w:r>
      <w:r w:rsidR="00885488" w:rsidRPr="00F77676">
        <w:rPr>
          <w:lang w:val="pt-PT"/>
        </w:rPr>
        <w:t xml:space="preserve"> et additur a </w:t>
      </w:r>
      <w:r w:rsidR="00885488" w:rsidRPr="00F77676">
        <w:rPr>
          <w:rStyle w:val="Funktion"/>
          <w:lang w:val="pt-PT"/>
        </w:rPr>
        <w:t>decano</w:t>
      </w:r>
      <w:r w:rsidR="00885488" w:rsidRPr="00F77676">
        <w:rPr>
          <w:lang w:val="pt-PT"/>
        </w:rPr>
        <w:t xml:space="preserve"> versiculus cum collecta de dedicatione ecclesiae. Ad reditum R</w:t>
      </w:r>
      <w:r w:rsidR="00614F97" w:rsidRPr="00F77676">
        <w:rPr>
          <w:lang w:val="pt-PT"/>
        </w:rPr>
        <w:t>P</w:t>
      </w:r>
      <w:r w:rsidR="00885488" w:rsidRPr="00F77676">
        <w:rPr>
          <w:lang w:val="pt-PT"/>
        </w:rPr>
        <w:t xml:space="preserve">P </w:t>
      </w:r>
      <w:r w:rsidR="00885488" w:rsidRPr="00F77676">
        <w:rPr>
          <w:rStyle w:val="Incipit"/>
          <w:lang w:val="pt-PT"/>
        </w:rPr>
        <w:t>Benedic</w:t>
      </w:r>
      <w:r w:rsidR="005A362F" w:rsidRPr="00F77676">
        <w:rPr>
          <w:i/>
          <w:lang w:val="pt-PT"/>
        </w:rPr>
        <w:t xml:space="preserve"> </w:t>
      </w:r>
      <w:r w:rsidR="00885488" w:rsidRPr="00F77676">
        <w:rPr>
          <w:rStyle w:val="Incipit"/>
          <w:lang w:val="pt-PT"/>
        </w:rPr>
        <w:t>domine</w:t>
      </w:r>
      <w:r w:rsidR="00885488" w:rsidRPr="00F77676">
        <w:rPr>
          <w:lang w:val="pt-PT"/>
        </w:rPr>
        <w:t xml:space="preserve"> vel </w:t>
      </w:r>
      <w:r w:rsidR="00FD61D1" w:rsidRPr="00F77676">
        <w:rPr>
          <w:lang w:val="pt-PT"/>
        </w:rPr>
        <w:t>[RP</w:t>
      </w:r>
      <w:r w:rsidR="00614F97" w:rsidRPr="00F77676">
        <w:rPr>
          <w:lang w:val="pt-PT"/>
        </w:rPr>
        <w:t>P</w:t>
      </w:r>
      <w:r w:rsidR="00FD61D1" w:rsidRPr="00F77676">
        <w:rPr>
          <w:lang w:val="pt-PT"/>
        </w:rPr>
        <w:t xml:space="preserve">] </w:t>
      </w:r>
      <w:r w:rsidR="00885488" w:rsidRPr="00F77676">
        <w:rPr>
          <w:rStyle w:val="Incipit"/>
          <w:lang w:val="pt-PT"/>
        </w:rPr>
        <w:t>Visita</w:t>
      </w:r>
      <w:r w:rsidR="00885488" w:rsidRPr="00F77676">
        <w:rPr>
          <w:lang w:val="pt-PT"/>
        </w:rPr>
        <w:t>.</w:t>
      </w:r>
    </w:p>
    <w:p w:rsidR="00885488" w:rsidRPr="003D0C23" w:rsidRDefault="000345AC" w:rsidP="00415109">
      <w:pPr>
        <w:rPr>
          <w:lang w:val="fr-FR"/>
        </w:rPr>
      </w:pPr>
      <w:r w:rsidRPr="00F77676">
        <w:rPr>
          <w:rStyle w:val="Time1"/>
          <w:lang w:val="pt-PT"/>
        </w:rPr>
        <w:t>Ad summum officium</w:t>
      </w:r>
      <w:r w:rsidR="00885488" w:rsidRPr="00F77676">
        <w:rPr>
          <w:lang w:val="pt-PT"/>
        </w:rPr>
        <w:t xml:space="preserve"> IN </w:t>
      </w:r>
      <w:r w:rsidR="00885488" w:rsidRPr="00F77676">
        <w:rPr>
          <w:rStyle w:val="Incipit"/>
          <w:lang w:val="pt-PT"/>
        </w:rPr>
        <w:t>Terribilis</w:t>
      </w:r>
      <w:r w:rsidR="005A362F" w:rsidRPr="00F77676">
        <w:rPr>
          <w:i/>
          <w:lang w:val="pt-PT"/>
        </w:rPr>
        <w:t xml:space="preserve"> </w:t>
      </w:r>
      <w:r w:rsidR="00885488" w:rsidRPr="00F77676">
        <w:rPr>
          <w:rStyle w:val="Incipit"/>
          <w:lang w:val="pt-PT"/>
        </w:rPr>
        <w:t>est</w:t>
      </w:r>
      <w:r w:rsidR="00885488" w:rsidRPr="00F77676">
        <w:rPr>
          <w:lang w:val="pt-PT"/>
        </w:rPr>
        <w:t xml:space="preserve"> per totum 217 et</w:t>
      </w:r>
      <w:r w:rsidR="00DD1415">
        <w:rPr>
          <w:lang w:val="pt-PT"/>
        </w:rPr>
        <w:t>@</w:t>
      </w:r>
      <w:r w:rsidR="00DD1415" w:rsidRPr="00F77676">
        <w:rPr>
          <w:lang w:val="pt-PT"/>
        </w:rPr>
        <w:t>18.</w:t>
      </w:r>
      <w:r w:rsidR="00885488" w:rsidRPr="00F77676">
        <w:rPr>
          <w:lang w:val="pt-PT"/>
        </w:rPr>
        <w:t xml:space="preserve"> </w:t>
      </w:r>
      <w:r w:rsidR="00FD61D1" w:rsidRPr="00F77676">
        <w:rPr>
          <w:lang w:val="pt-PT"/>
        </w:rPr>
        <w:t xml:space="preserve">[KY] </w:t>
      </w:r>
      <w:r w:rsidR="00FD61D1" w:rsidRPr="00F77676">
        <w:rPr>
          <w:rStyle w:val="Incipit"/>
          <w:lang w:val="pt-PT"/>
        </w:rPr>
        <w:t>Kyrie</w:t>
      </w:r>
      <w:r w:rsidR="00FD61D1" w:rsidRPr="005B472A">
        <w:rPr>
          <w:lang w:val="pt-PT"/>
        </w:rPr>
        <w:t>.</w:t>
      </w:r>
      <w:r w:rsidR="00FD61D1" w:rsidRPr="00F77676">
        <w:rPr>
          <w:lang w:val="pt-PT"/>
        </w:rPr>
        <w:t xml:space="preserve"> </w:t>
      </w:r>
      <w:r w:rsidR="00FD61D1" w:rsidRPr="00B779A9">
        <w:rPr>
          <w:lang w:val="pt-PT"/>
        </w:rPr>
        <w:t>[TP]</w:t>
      </w:r>
      <w:r w:rsidR="00964808">
        <w:rPr>
          <w:lang w:val="pt-PT"/>
        </w:rPr>
        <w:t xml:space="preserve"> </w:t>
      </w:r>
      <w:r w:rsidR="00885488" w:rsidRPr="00794880">
        <w:rPr>
          <w:rStyle w:val="Incipit"/>
          <w:lang w:val="pt-PT"/>
        </w:rPr>
        <w:t>Magne</w:t>
      </w:r>
      <w:r w:rsidR="005A362F" w:rsidRPr="005A362F">
        <w:rPr>
          <w:i/>
          <w:lang w:val="pt-PT"/>
        </w:rPr>
        <w:t xml:space="preserve"> </w:t>
      </w:r>
      <w:r w:rsidR="00885488" w:rsidRPr="00794880">
        <w:rPr>
          <w:rStyle w:val="Incipit"/>
          <w:lang w:val="pt-PT"/>
        </w:rPr>
        <w:t>deus</w:t>
      </w:r>
      <w:r w:rsidR="00885488" w:rsidRPr="00B779A9">
        <w:rPr>
          <w:lang w:val="pt-PT"/>
        </w:rPr>
        <w:t xml:space="preserve">. GR </w:t>
      </w:r>
      <w:r w:rsidR="00885488" w:rsidRPr="00794880">
        <w:rPr>
          <w:rStyle w:val="Incipit"/>
          <w:lang w:val="pt-PT"/>
        </w:rPr>
        <w:t>Locus</w:t>
      </w:r>
      <w:r w:rsidR="005A362F" w:rsidRPr="005A362F">
        <w:rPr>
          <w:i/>
          <w:lang w:val="pt-PT"/>
        </w:rPr>
        <w:t xml:space="preserve"> </w:t>
      </w:r>
      <w:r w:rsidR="00885488" w:rsidRPr="00794880">
        <w:rPr>
          <w:rStyle w:val="Incipit"/>
          <w:lang w:val="pt-PT"/>
        </w:rPr>
        <w:t>iste</w:t>
      </w:r>
      <w:r w:rsidR="00885488" w:rsidRPr="00B779A9">
        <w:rPr>
          <w:lang w:val="pt-PT"/>
        </w:rPr>
        <w:t>. AL</w:t>
      </w:r>
      <w:r w:rsidR="00FD61D1" w:rsidRPr="00B779A9">
        <w:rPr>
          <w:lang w:val="pt-PT"/>
        </w:rPr>
        <w:t>V</w:t>
      </w:r>
      <w:r w:rsidR="00885488" w:rsidRPr="00B779A9">
        <w:rPr>
          <w:lang w:val="pt-PT"/>
        </w:rPr>
        <w:t xml:space="preserve"> </w:t>
      </w:r>
      <w:r w:rsidR="00885488" w:rsidRPr="00794880">
        <w:rPr>
          <w:rStyle w:val="Incipit"/>
          <w:lang w:val="pt-PT"/>
        </w:rPr>
        <w:t>Vox</w:t>
      </w:r>
      <w:r w:rsidR="005A362F" w:rsidRPr="005A362F">
        <w:rPr>
          <w:i/>
          <w:lang w:val="pt-PT"/>
        </w:rPr>
        <w:t xml:space="preserve"> </w:t>
      </w:r>
      <w:r w:rsidR="00885488" w:rsidRPr="00794880">
        <w:rPr>
          <w:rStyle w:val="Incipit"/>
          <w:lang w:val="pt-PT"/>
        </w:rPr>
        <w:t>exultationis</w:t>
      </w:r>
      <w:r w:rsidR="00885488" w:rsidRPr="00B779A9">
        <w:rPr>
          <w:lang w:val="pt-PT"/>
        </w:rPr>
        <w:t xml:space="preserve">. </w:t>
      </w:r>
      <w:r w:rsidR="00885488" w:rsidRPr="003D0C23">
        <w:rPr>
          <w:lang w:val="fr-FR"/>
        </w:rPr>
        <w:t xml:space="preserve">SE </w:t>
      </w:r>
      <w:r w:rsidR="00885488" w:rsidRPr="003D0C23">
        <w:rPr>
          <w:rStyle w:val="Incipit"/>
          <w:lang w:val="fr-FR"/>
        </w:rPr>
        <w:t>Psallat</w:t>
      </w:r>
      <w:r w:rsidR="005A362F" w:rsidRPr="003D0C23">
        <w:rPr>
          <w:i/>
          <w:lang w:val="fr-FR"/>
        </w:rPr>
        <w:t xml:space="preserve"> </w:t>
      </w:r>
      <w:r w:rsidR="00885488" w:rsidRPr="003D0C23">
        <w:rPr>
          <w:rStyle w:val="Incipit"/>
          <w:lang w:val="fr-FR"/>
        </w:rPr>
        <w:t>ecclesia</w:t>
      </w:r>
      <w:r w:rsidR="00DD1415" w:rsidRPr="003D0C23">
        <w:rPr>
          <w:lang w:val="fr-FR"/>
        </w:rPr>
        <w:t>@356.</w:t>
      </w:r>
      <w:r w:rsidR="00885488" w:rsidRPr="003D0C23">
        <w:rPr>
          <w:lang w:val="fr-FR"/>
        </w:rPr>
        <w:t xml:space="preserve"> OF </w:t>
      </w:r>
      <w:r w:rsidR="00885488" w:rsidRPr="003D0C23">
        <w:rPr>
          <w:rStyle w:val="Incipit"/>
          <w:lang w:val="fr-FR"/>
        </w:rPr>
        <w:t>Domine</w:t>
      </w:r>
      <w:r w:rsidR="005A362F" w:rsidRPr="003D0C23">
        <w:rPr>
          <w:i/>
          <w:lang w:val="fr-FR"/>
        </w:rPr>
        <w:t xml:space="preserve"> </w:t>
      </w:r>
      <w:r w:rsidR="00885488" w:rsidRPr="003D0C23">
        <w:rPr>
          <w:rStyle w:val="Incipit"/>
          <w:lang w:val="fr-FR"/>
        </w:rPr>
        <w:t>deus</w:t>
      </w:r>
      <w:r w:rsidR="00885488" w:rsidRPr="003D0C23">
        <w:rPr>
          <w:lang w:val="fr-FR"/>
        </w:rPr>
        <w:t xml:space="preserve">. </w:t>
      </w:r>
      <w:r w:rsidR="00FD61D1" w:rsidRPr="003D0C23">
        <w:rPr>
          <w:lang w:val="fr-FR"/>
        </w:rPr>
        <w:t xml:space="preserve">[SA] </w:t>
      </w:r>
      <w:r w:rsidR="00FD61D1" w:rsidRPr="003D0C23">
        <w:rPr>
          <w:rStyle w:val="Incipit"/>
          <w:lang w:val="fr-FR"/>
        </w:rPr>
        <w:t>Sanctus</w:t>
      </w:r>
      <w:r w:rsidR="005A362F" w:rsidRPr="003D0C23">
        <w:rPr>
          <w:i/>
          <w:lang w:val="fr-FR"/>
        </w:rPr>
        <w:t xml:space="preserve"> </w:t>
      </w:r>
      <w:r w:rsidR="00FD61D1" w:rsidRPr="003D0C23">
        <w:rPr>
          <w:lang w:val="fr-FR"/>
        </w:rPr>
        <w:t>m</w:t>
      </w:r>
      <w:r w:rsidR="00885488" w:rsidRPr="003D0C23">
        <w:rPr>
          <w:lang w:val="fr-FR"/>
        </w:rPr>
        <w:t xml:space="preserve">aius festivale. CO </w:t>
      </w:r>
      <w:r w:rsidR="00885488" w:rsidRPr="003D0C23">
        <w:rPr>
          <w:rStyle w:val="Incipit"/>
          <w:lang w:val="fr-FR"/>
        </w:rPr>
        <w:t>Domus</w:t>
      </w:r>
      <w:r w:rsidR="005A362F" w:rsidRPr="003D0C23">
        <w:rPr>
          <w:i/>
          <w:lang w:val="fr-FR"/>
        </w:rPr>
        <w:t xml:space="preserve"> </w:t>
      </w:r>
      <w:r w:rsidR="00885488" w:rsidRPr="003D0C23">
        <w:rPr>
          <w:rStyle w:val="Incipit"/>
          <w:lang w:val="fr-FR"/>
        </w:rPr>
        <w:t>mea</w:t>
      </w:r>
      <w:r w:rsidR="00885488" w:rsidRPr="003D0C23">
        <w:rPr>
          <w:lang w:val="fr-FR"/>
        </w:rPr>
        <w:t>.</w:t>
      </w:r>
    </w:p>
    <w:p w:rsidR="00885488" w:rsidRPr="00B779A9" w:rsidRDefault="000345AC" w:rsidP="00415109">
      <w:pPr>
        <w:rPr>
          <w:lang w:val="pt-PT"/>
        </w:rPr>
      </w:pPr>
      <w:r w:rsidRPr="003D0C23">
        <w:rPr>
          <w:rStyle w:val="Time1"/>
          <w:lang w:val="fr-FR"/>
        </w:rPr>
        <w:t>In secundis vesperis</w:t>
      </w:r>
      <w:r w:rsidR="00885488" w:rsidRPr="003D0C23">
        <w:rPr>
          <w:lang w:val="fr-FR"/>
        </w:rPr>
        <w:t xml:space="preserve"> summum festum rursum facimus. Super psalmos AN </w:t>
      </w:r>
      <w:r w:rsidR="00885488" w:rsidRPr="003D0C23">
        <w:rPr>
          <w:rStyle w:val="Incipit"/>
          <w:lang w:val="fr-FR"/>
        </w:rPr>
        <w:t>Sanctificavit</w:t>
      </w:r>
      <w:r w:rsidR="00885488" w:rsidRPr="003D0C23">
        <w:rPr>
          <w:lang w:val="fr-FR"/>
        </w:rPr>
        <w:t xml:space="preserve">. </w:t>
      </w:r>
      <w:r w:rsidR="00FD61D1" w:rsidRPr="003D0C23">
        <w:rPr>
          <w:lang w:val="fr-FR"/>
        </w:rPr>
        <w:t>Psalmi omnia Laudate</w:t>
      </w:r>
      <w:r w:rsidR="00885488" w:rsidRPr="003D0C23">
        <w:rPr>
          <w:lang w:val="fr-FR"/>
        </w:rPr>
        <w:t xml:space="preserve">. RP </w:t>
      </w:r>
      <w:r w:rsidR="00885488" w:rsidRPr="003D0C23">
        <w:rPr>
          <w:rStyle w:val="Incipit"/>
          <w:lang w:val="fr-FR"/>
        </w:rPr>
        <w:t>Adduxisti</w:t>
      </w:r>
      <w:r w:rsidR="005A362F" w:rsidRPr="003D0C23">
        <w:rPr>
          <w:i/>
          <w:lang w:val="fr-FR"/>
        </w:rPr>
        <w:t xml:space="preserve"> </w:t>
      </w:r>
      <w:r w:rsidR="00885488" w:rsidRPr="003D0C23">
        <w:rPr>
          <w:rStyle w:val="Incipit"/>
          <w:lang w:val="fr-FR"/>
        </w:rPr>
        <w:t>sanctos</w:t>
      </w:r>
      <w:r w:rsidR="005A362F" w:rsidRPr="003D0C23">
        <w:rPr>
          <w:i/>
          <w:lang w:val="fr-FR"/>
        </w:rPr>
        <w:t xml:space="preserve"> </w:t>
      </w:r>
      <w:r w:rsidR="00885488" w:rsidRPr="003D0C23">
        <w:rPr>
          <w:rStyle w:val="Incipit"/>
          <w:lang w:val="fr-FR"/>
        </w:rPr>
        <w:t>tuos</w:t>
      </w:r>
      <w:r w:rsidR="00885488" w:rsidRPr="003D0C23">
        <w:rPr>
          <w:lang w:val="fr-FR"/>
        </w:rPr>
        <w:t xml:space="preserve">. </w:t>
      </w:r>
      <w:r w:rsidR="00885488" w:rsidRPr="00B779A9">
        <w:rPr>
          <w:lang w:val="pt-PT"/>
        </w:rPr>
        <w:t xml:space="preserve">HY </w:t>
      </w:r>
      <w:r w:rsidR="00885488" w:rsidRPr="00794880">
        <w:rPr>
          <w:rStyle w:val="Incipit"/>
          <w:lang w:val="pt-PT"/>
        </w:rPr>
        <w:t>Urbs</w:t>
      </w:r>
      <w:r w:rsidR="005A362F" w:rsidRPr="005A362F">
        <w:rPr>
          <w:i/>
          <w:lang w:val="pt-PT"/>
        </w:rPr>
        <w:t xml:space="preserve"> </w:t>
      </w:r>
      <w:r w:rsidR="00885488" w:rsidRPr="00794880">
        <w:rPr>
          <w:rStyle w:val="Incipit"/>
          <w:lang w:val="pt-PT"/>
        </w:rPr>
        <w:t>beata</w:t>
      </w:r>
      <w:r w:rsidR="00885488" w:rsidRPr="00B779A9">
        <w:rPr>
          <w:lang w:val="pt-PT"/>
        </w:rPr>
        <w:t xml:space="preserve">. </w:t>
      </w:r>
      <w:r w:rsidR="00624797" w:rsidRPr="00B779A9">
        <w:rPr>
          <w:lang w:val="pt-PT"/>
        </w:rPr>
        <w:t xml:space="preserve">(51r) </w:t>
      </w:r>
      <w:r w:rsidR="00885488" w:rsidRPr="00B779A9">
        <w:rPr>
          <w:lang w:val="pt-PT"/>
        </w:rPr>
        <w:t xml:space="preserve">VS </w:t>
      </w:r>
      <w:r w:rsidR="00885488" w:rsidRPr="00794880">
        <w:rPr>
          <w:rStyle w:val="Incipit"/>
          <w:lang w:val="pt-PT"/>
        </w:rPr>
        <w:t>Altaria</w:t>
      </w:r>
      <w:r w:rsidR="005A362F" w:rsidRPr="005A362F">
        <w:rPr>
          <w:i/>
          <w:lang w:val="pt-PT"/>
        </w:rPr>
        <w:t xml:space="preserve"> </w:t>
      </w:r>
      <w:r w:rsidR="00885488" w:rsidRPr="00794880">
        <w:rPr>
          <w:rStyle w:val="Incipit"/>
          <w:lang w:val="pt-PT"/>
        </w:rPr>
        <w:t>tua</w:t>
      </w:r>
      <w:r w:rsidR="005A362F" w:rsidRPr="005A362F">
        <w:rPr>
          <w:i/>
          <w:lang w:val="pt-PT"/>
        </w:rPr>
        <w:t xml:space="preserve"> </w:t>
      </w:r>
      <w:r w:rsidR="00885488" w:rsidRPr="00794880">
        <w:rPr>
          <w:rStyle w:val="Incipit"/>
          <w:lang w:val="pt-PT"/>
        </w:rPr>
        <w:t>domine</w:t>
      </w:r>
      <w:r w:rsidR="005A362F" w:rsidRPr="005A362F">
        <w:rPr>
          <w:i/>
          <w:lang w:val="pt-PT"/>
        </w:rPr>
        <w:t xml:space="preserve"> </w:t>
      </w:r>
      <w:r w:rsidR="00C31823" w:rsidRPr="00794880">
        <w:rPr>
          <w:rStyle w:val="Incipit"/>
          <w:lang w:val="pt-PT"/>
        </w:rPr>
        <w:t>vir</w:t>
      </w:r>
      <w:r w:rsidR="00885488" w:rsidRPr="00794880">
        <w:rPr>
          <w:rStyle w:val="Incipit"/>
          <w:lang w:val="pt-PT"/>
        </w:rPr>
        <w:t>tutum</w:t>
      </w:r>
      <w:r w:rsidR="00885488" w:rsidRPr="00B779A9">
        <w:rPr>
          <w:lang w:val="pt-PT"/>
        </w:rPr>
        <w:t xml:space="preserve">. AM </w:t>
      </w:r>
      <w:r w:rsidR="00885488" w:rsidRPr="00794880">
        <w:rPr>
          <w:rStyle w:val="Incipit"/>
          <w:lang w:val="pt-PT"/>
        </w:rPr>
        <w:t>O</w:t>
      </w:r>
      <w:r w:rsidR="005A362F" w:rsidRPr="005A362F">
        <w:rPr>
          <w:i/>
          <w:lang w:val="pt-PT"/>
        </w:rPr>
        <w:t xml:space="preserve"> </w:t>
      </w:r>
      <w:r w:rsidR="00885488" w:rsidRPr="00794880">
        <w:rPr>
          <w:rStyle w:val="Incipit"/>
          <w:lang w:val="pt-PT"/>
        </w:rPr>
        <w:t>quam</w:t>
      </w:r>
      <w:r w:rsidR="005A362F" w:rsidRPr="005A362F">
        <w:rPr>
          <w:i/>
          <w:lang w:val="pt-PT"/>
        </w:rPr>
        <w:t xml:space="preserve"> </w:t>
      </w:r>
      <w:r w:rsidR="00885488" w:rsidRPr="00794880">
        <w:rPr>
          <w:rStyle w:val="Incipit"/>
          <w:lang w:val="pt-PT"/>
        </w:rPr>
        <w:t>metuendus</w:t>
      </w:r>
      <w:r w:rsidR="005A362F" w:rsidRPr="005A362F">
        <w:rPr>
          <w:i/>
          <w:lang w:val="pt-PT"/>
        </w:rPr>
        <w:t xml:space="preserve"> </w:t>
      </w:r>
      <w:r w:rsidR="00885488" w:rsidRPr="00794880">
        <w:rPr>
          <w:rStyle w:val="Incipit"/>
          <w:lang w:val="pt-PT"/>
        </w:rPr>
        <w:t>est</w:t>
      </w:r>
      <w:r w:rsidR="005A362F" w:rsidRPr="005A362F">
        <w:rPr>
          <w:i/>
          <w:lang w:val="pt-PT"/>
        </w:rPr>
        <w:t xml:space="preserve"> </w:t>
      </w:r>
      <w:r w:rsidR="00885488" w:rsidRPr="00794880">
        <w:rPr>
          <w:rStyle w:val="Incipit"/>
          <w:lang w:val="pt-PT"/>
        </w:rPr>
        <w:t>locus</w:t>
      </w:r>
      <w:r w:rsidR="005A362F" w:rsidRPr="005A362F">
        <w:rPr>
          <w:i/>
          <w:lang w:val="pt-PT"/>
        </w:rPr>
        <w:t xml:space="preserve"> </w:t>
      </w:r>
      <w:r w:rsidR="00885488" w:rsidRPr="00794880">
        <w:rPr>
          <w:rStyle w:val="Incipit"/>
          <w:lang w:val="pt-PT"/>
        </w:rPr>
        <w:t>iste</w:t>
      </w:r>
      <w:r w:rsidR="005C1E8F">
        <w:rPr>
          <w:lang w:val="pt-PT"/>
        </w:rPr>
        <w:t>. Suffragium de dominica, e</w:t>
      </w:r>
      <w:r w:rsidR="00885488" w:rsidRPr="00B779A9">
        <w:rPr>
          <w:lang w:val="pt-PT"/>
        </w:rPr>
        <w:t xml:space="preserve">t alia quae occurrunt. </w:t>
      </w:r>
      <w:r w:rsidR="00910596" w:rsidRPr="00B779A9">
        <w:rPr>
          <w:lang w:val="pt-PT"/>
        </w:rPr>
        <w:t xml:space="preserve">[BD] </w:t>
      </w:r>
      <w:r w:rsidR="005F6F99" w:rsidRPr="00794880">
        <w:rPr>
          <w:rStyle w:val="Incipit"/>
          <w:lang w:val="pt-PT"/>
        </w:rPr>
        <w:t>Benedicamus</w:t>
      </w:r>
      <w:r w:rsidR="00910596" w:rsidRPr="00B779A9">
        <w:rPr>
          <w:lang w:val="pt-PT"/>
        </w:rPr>
        <w:t xml:space="preserve"> a</w:t>
      </w:r>
      <w:r w:rsidR="00885488" w:rsidRPr="00B779A9">
        <w:rPr>
          <w:lang w:val="pt-PT"/>
        </w:rPr>
        <w:t>ngelicum.</w:t>
      </w:r>
    </w:p>
    <w:p w:rsidR="00885488" w:rsidRPr="00F77676" w:rsidRDefault="000345AC" w:rsidP="00415109">
      <w:pPr>
        <w:rPr>
          <w:lang w:val="pt-PT"/>
        </w:rPr>
      </w:pPr>
      <w:r w:rsidRPr="00F77676">
        <w:rPr>
          <w:rStyle w:val="Time1"/>
          <w:lang w:val="pt-PT"/>
        </w:rPr>
        <w:t>Ad completorium</w:t>
      </w:r>
      <w:r w:rsidR="00885488" w:rsidRPr="00F77676">
        <w:rPr>
          <w:lang w:val="pt-PT"/>
        </w:rPr>
        <w:t xml:space="preserve"> HY</w:t>
      </w:r>
      <w:r w:rsidR="005C1E8F" w:rsidRPr="00F77676">
        <w:rPr>
          <w:lang w:val="pt-PT"/>
        </w:rPr>
        <w:t>HV</w:t>
      </w:r>
      <w:r w:rsidR="00885488" w:rsidRPr="00F77676">
        <w:rPr>
          <w:lang w:val="pt-PT"/>
        </w:rPr>
        <w:t xml:space="preserve"> </w:t>
      </w:r>
      <w:r w:rsidR="00885488" w:rsidRPr="00F77676">
        <w:rPr>
          <w:rStyle w:val="Incipit"/>
          <w:lang w:val="pt-PT"/>
        </w:rPr>
        <w:t>Hoc</w:t>
      </w:r>
      <w:r w:rsidR="005A362F" w:rsidRPr="00F77676">
        <w:rPr>
          <w:i/>
          <w:lang w:val="pt-PT"/>
        </w:rPr>
        <w:t xml:space="preserve"> </w:t>
      </w:r>
      <w:r w:rsidR="00885488" w:rsidRPr="00F77676">
        <w:rPr>
          <w:rStyle w:val="Incipit"/>
          <w:lang w:val="pt-PT"/>
        </w:rPr>
        <w:t>in</w:t>
      </w:r>
      <w:r w:rsidR="005A362F" w:rsidRPr="00F77676">
        <w:rPr>
          <w:i/>
          <w:lang w:val="pt-PT"/>
        </w:rPr>
        <w:t xml:space="preserve"> </w:t>
      </w:r>
      <w:r w:rsidR="00885488" w:rsidRPr="00F77676">
        <w:rPr>
          <w:rStyle w:val="Incipit"/>
          <w:lang w:val="pt-PT"/>
        </w:rPr>
        <w:t>templo</w:t>
      </w:r>
      <w:r w:rsidR="00885488" w:rsidRPr="00F77676">
        <w:rPr>
          <w:lang w:val="pt-PT"/>
        </w:rPr>
        <w:t xml:space="preserve">. AD </w:t>
      </w:r>
      <w:r w:rsidR="00885488" w:rsidRPr="00F77676">
        <w:rPr>
          <w:rStyle w:val="Incipit"/>
          <w:lang w:val="pt-PT"/>
        </w:rPr>
        <w:t>Tu</w:t>
      </w:r>
      <w:r w:rsidR="005A362F" w:rsidRPr="00F77676">
        <w:rPr>
          <w:i/>
          <w:lang w:val="pt-PT"/>
        </w:rPr>
        <w:t xml:space="preserve"> </w:t>
      </w:r>
      <w:r w:rsidR="00885488" w:rsidRPr="00F77676">
        <w:rPr>
          <w:rStyle w:val="Incipit"/>
          <w:lang w:val="pt-PT"/>
        </w:rPr>
        <w:t>domine</w:t>
      </w:r>
      <w:r w:rsidR="005A362F" w:rsidRPr="00F77676">
        <w:rPr>
          <w:i/>
          <w:lang w:val="pt-PT"/>
        </w:rPr>
        <w:t xml:space="preserve"> </w:t>
      </w:r>
      <w:r w:rsidR="00FA3B56" w:rsidRPr="00F77676">
        <w:rPr>
          <w:rStyle w:val="Incipit"/>
          <w:lang w:val="pt-PT"/>
        </w:rPr>
        <w:t>univers</w:t>
      </w:r>
      <w:r w:rsidR="00885488" w:rsidRPr="00F77676">
        <w:rPr>
          <w:rStyle w:val="Incipit"/>
          <w:lang w:val="pt-PT"/>
        </w:rPr>
        <w:t>orum</w:t>
      </w:r>
      <w:r w:rsidR="00885488" w:rsidRPr="00F77676">
        <w:rPr>
          <w:lang w:val="pt-PT"/>
        </w:rPr>
        <w:t xml:space="preserve"> folio</w:t>
      </w:r>
      <w:r w:rsidR="00DD1415">
        <w:rPr>
          <w:lang w:val="pt-PT"/>
        </w:rPr>
        <w:t>@</w:t>
      </w:r>
      <w:r w:rsidR="00DD1415" w:rsidRPr="00F77676">
        <w:rPr>
          <w:lang w:val="pt-PT"/>
        </w:rPr>
        <w:t>74.</w:t>
      </w:r>
    </w:p>
    <w:p w:rsidR="005C1E8F" w:rsidRPr="00F77676" w:rsidRDefault="000345AC" w:rsidP="00415109">
      <w:pPr>
        <w:rPr>
          <w:lang w:val="fr-FR"/>
        </w:rPr>
      </w:pPr>
      <w:r w:rsidRPr="00F77676">
        <w:rPr>
          <w:rStyle w:val="Time1"/>
          <w:lang w:val="fr-FR"/>
        </w:rPr>
        <w:t>Ad matutinum</w:t>
      </w:r>
      <w:r w:rsidR="00885488" w:rsidRPr="00F77676">
        <w:rPr>
          <w:lang w:val="fr-FR"/>
        </w:rPr>
        <w:t xml:space="preserve"> omnia ut in die dedicationis praeter lectiones</w:t>
      </w:r>
      <w:r w:rsidR="005C1E8F" w:rsidRPr="00F77676">
        <w:rPr>
          <w:lang w:val="fr-FR"/>
        </w:rPr>
        <w:t>,</w:t>
      </w:r>
      <w:r w:rsidR="00885488" w:rsidRPr="00F77676">
        <w:rPr>
          <w:lang w:val="fr-FR"/>
        </w:rPr>
        <w:t xml:space="preserve"> </w:t>
      </w:r>
      <w:r w:rsidR="001023E8" w:rsidRPr="00F77676">
        <w:rPr>
          <w:lang w:val="fr-FR"/>
        </w:rPr>
        <w:t>evangelium</w:t>
      </w:r>
      <w:r w:rsidR="006B7BED" w:rsidRPr="00F77676">
        <w:rPr>
          <w:lang w:val="fr-FR"/>
        </w:rPr>
        <w:t xml:space="preserve"> et suffragia. </w:t>
      </w:r>
      <w:r w:rsidRPr="00F77676">
        <w:rPr>
          <w:lang w:val="fr-FR"/>
        </w:rPr>
        <w:t xml:space="preserve">Lectiones </w:t>
      </w:r>
      <w:r w:rsidR="00100C6C">
        <w:rPr>
          <w:lang w:val="fr-FR"/>
        </w:rPr>
        <w:t xml:space="preserve">[LS] </w:t>
      </w:r>
      <w:r w:rsidRPr="002D4ADF">
        <w:rPr>
          <w:rStyle w:val="Incipit"/>
          <w:lang w:val="fr-FR"/>
        </w:rPr>
        <w:t>%D::</w:t>
      </w:r>
      <w:r w:rsidR="00084AF7" w:rsidRPr="002D4ADF">
        <w:rPr>
          <w:rStyle w:val="Incipit"/>
          <w:lang w:val="fr-FR"/>
        </w:rPr>
        <w:t>Quotiensqumque</w:t>
      </w:r>
      <w:r w:rsidR="00D734F4" w:rsidRPr="002D4ADF">
        <w:rPr>
          <w:rStyle w:val="Incipit"/>
          <w:lang w:val="fr-FR"/>
        </w:rPr>
        <w:t xml:space="preserve"> </w:t>
      </w:r>
      <w:r w:rsidR="00084AF7" w:rsidRPr="002D4ADF">
        <w:rPr>
          <w:rStyle w:val="Incipit"/>
          <w:lang w:val="fr-FR"/>
        </w:rPr>
        <w:t>fratres</w:t>
      </w:r>
      <w:r w:rsidRPr="002D4ADF">
        <w:rPr>
          <w:rStyle w:val="Incipit"/>
          <w:lang w:val="fr-FR"/>
        </w:rPr>
        <w:t>%</w:t>
      </w:r>
      <w:r w:rsidR="007D521F">
        <w:rPr>
          <w:lang w:val="fr-FR"/>
        </w:rPr>
        <w:t xml:space="preserve">. </w:t>
      </w:r>
      <w:r w:rsidR="00100C6C">
        <w:rPr>
          <w:lang w:val="fr-FR"/>
        </w:rPr>
        <w:t xml:space="preserve">[LS] </w:t>
      </w:r>
      <w:r w:rsidRPr="002D4ADF">
        <w:rPr>
          <w:rStyle w:val="Incipit"/>
          <w:lang w:val="fr-FR"/>
        </w:rPr>
        <w:t>$</w:t>
      </w:r>
      <w:r w:rsidR="00100C6C" w:rsidRPr="002D4ADF">
        <w:rPr>
          <w:rStyle w:val="Incipit"/>
          <w:lang w:val="fr-FR"/>
        </w:rPr>
        <w:t>E::</w:t>
      </w:r>
      <w:r w:rsidR="00885488" w:rsidRPr="002D4ADF">
        <w:rPr>
          <w:rStyle w:val="Incipit"/>
          <w:lang w:val="fr-FR"/>
        </w:rPr>
        <w:t>Sicut</w:t>
      </w:r>
      <w:r w:rsidR="005A362F" w:rsidRPr="002D4ADF">
        <w:rPr>
          <w:rStyle w:val="Incipit"/>
          <w:lang w:val="fr-FR"/>
        </w:rPr>
        <w:t xml:space="preserve"> </w:t>
      </w:r>
      <w:r w:rsidR="00885488" w:rsidRPr="002D4ADF">
        <w:rPr>
          <w:rStyle w:val="Incipit"/>
          <w:lang w:val="fr-FR"/>
        </w:rPr>
        <w:t>optime</w:t>
      </w:r>
      <w:r w:rsidR="005A362F" w:rsidRPr="002D4ADF">
        <w:rPr>
          <w:rStyle w:val="Incipit"/>
          <w:lang w:val="fr-FR"/>
        </w:rPr>
        <w:t xml:space="preserve"> </w:t>
      </w:r>
      <w:r w:rsidR="001023E8" w:rsidRPr="002D4ADF">
        <w:rPr>
          <w:rStyle w:val="Incipit"/>
          <w:lang w:val="fr-FR"/>
        </w:rPr>
        <w:t>novit</w:t>
      </w:r>
      <w:r w:rsidR="005A362F" w:rsidRPr="002D4ADF">
        <w:rPr>
          <w:rStyle w:val="Incipit"/>
          <w:lang w:val="fr-FR"/>
        </w:rPr>
        <w:t xml:space="preserve"> </w:t>
      </w:r>
      <w:r w:rsidR="00885488" w:rsidRPr="002D4ADF">
        <w:rPr>
          <w:rStyle w:val="Incipit"/>
          <w:lang w:val="fr-FR"/>
        </w:rPr>
        <w:t>sancta</w:t>
      </w:r>
      <w:r w:rsidR="005A362F" w:rsidRPr="002D4ADF">
        <w:rPr>
          <w:rStyle w:val="Incipit"/>
          <w:lang w:val="fr-FR"/>
        </w:rPr>
        <w:t xml:space="preserve"> </w:t>
      </w:r>
      <w:r w:rsidR="00C31823" w:rsidRPr="002D4ADF">
        <w:rPr>
          <w:rStyle w:val="Incipit"/>
          <w:lang w:val="fr-FR"/>
        </w:rPr>
        <w:t>caritas</w:t>
      </w:r>
      <w:r w:rsidR="005A362F" w:rsidRPr="002D4ADF">
        <w:rPr>
          <w:rStyle w:val="Incipit"/>
          <w:lang w:val="fr-FR"/>
        </w:rPr>
        <w:t xml:space="preserve"> </w:t>
      </w:r>
      <w:r w:rsidR="00885488" w:rsidRPr="002D4ADF">
        <w:rPr>
          <w:rStyle w:val="Incipit"/>
          <w:lang w:val="fr-FR"/>
        </w:rPr>
        <w:t>vestra</w:t>
      </w:r>
      <w:r w:rsidRPr="002D4ADF">
        <w:rPr>
          <w:rStyle w:val="Incipit"/>
          <w:lang w:val="fr-FR"/>
        </w:rPr>
        <w:t>$</w:t>
      </w:r>
      <w:r w:rsidR="00663E0A" w:rsidRPr="002D4ADF">
        <w:rPr>
          <w:lang w:val="fr-FR"/>
        </w:rPr>
        <w:t>.</w:t>
      </w:r>
      <w:r w:rsidRPr="00F77676">
        <w:rPr>
          <w:lang w:val="fr-FR"/>
        </w:rPr>
        <w:t xml:space="preserve"> </w:t>
      </w:r>
      <w:r w:rsidR="002E4FC0">
        <w:rPr>
          <w:lang w:val="fr-FR"/>
        </w:rPr>
        <w:t>Q</w:t>
      </w:r>
      <w:r w:rsidR="008D35E3" w:rsidRPr="00F77676">
        <w:rPr>
          <w:lang w:val="fr-FR"/>
        </w:rPr>
        <w:t>uaere</w:t>
      </w:r>
      <w:r w:rsidR="00E513EB" w:rsidRPr="00F77676">
        <w:rPr>
          <w:lang w:val="fr-FR"/>
        </w:rPr>
        <w:t xml:space="preserve"> p</w:t>
      </w:r>
      <w:r w:rsidR="00885488" w:rsidRPr="00F77676">
        <w:rPr>
          <w:lang w:val="fr-FR"/>
        </w:rPr>
        <w:t xml:space="preserve">aulo ante hesternas. EV </w:t>
      </w:r>
      <w:r w:rsidR="00885488" w:rsidRPr="00F77676">
        <w:rPr>
          <w:rStyle w:val="Incipit"/>
          <w:lang w:val="fr-FR"/>
        </w:rPr>
        <w:t>Non</w:t>
      </w:r>
      <w:r w:rsidR="005A362F" w:rsidRPr="00F77676">
        <w:rPr>
          <w:i/>
          <w:lang w:val="fr-FR"/>
        </w:rPr>
        <w:t xml:space="preserve"> </w:t>
      </w:r>
      <w:r w:rsidR="00885488" w:rsidRPr="00F77676">
        <w:rPr>
          <w:rStyle w:val="Incipit"/>
          <w:lang w:val="fr-FR"/>
        </w:rPr>
        <w:t>est</w:t>
      </w:r>
      <w:r w:rsidR="005A362F" w:rsidRPr="00F77676">
        <w:rPr>
          <w:i/>
          <w:lang w:val="fr-FR"/>
        </w:rPr>
        <w:t xml:space="preserve"> </w:t>
      </w:r>
      <w:r w:rsidR="00885488" w:rsidRPr="00F77676">
        <w:rPr>
          <w:rStyle w:val="Incipit"/>
          <w:lang w:val="fr-FR"/>
        </w:rPr>
        <w:t>arbor</w:t>
      </w:r>
      <w:r w:rsidR="005A362F" w:rsidRPr="00F77676">
        <w:rPr>
          <w:i/>
          <w:lang w:val="fr-FR"/>
        </w:rPr>
        <w:t xml:space="preserve"> </w:t>
      </w:r>
      <w:r w:rsidR="00885488" w:rsidRPr="00F77676">
        <w:rPr>
          <w:rStyle w:val="Incipit"/>
          <w:lang w:val="fr-FR"/>
        </w:rPr>
        <w:t>bona</w:t>
      </w:r>
      <w:r w:rsidR="00885488" w:rsidRPr="00F77676">
        <w:rPr>
          <w:lang w:val="fr-FR"/>
        </w:rPr>
        <w:t xml:space="preserve"> invenies post hodiernas lectiones decimo folio. </w:t>
      </w:r>
    </w:p>
    <w:p w:rsidR="00885488" w:rsidRDefault="005C1E8F" w:rsidP="00415109">
      <w:pPr>
        <w:rPr>
          <w:lang w:val="en-US"/>
        </w:rPr>
      </w:pPr>
      <w:r w:rsidRPr="00F77676">
        <w:rPr>
          <w:lang w:val="it-IT"/>
        </w:rPr>
        <w:lastRenderedPageBreak/>
        <w:t xml:space="preserve">Versiculus </w:t>
      </w:r>
      <w:r w:rsidRPr="00F77676">
        <w:rPr>
          <w:rStyle w:val="Time1"/>
          <w:lang w:val="it-IT"/>
        </w:rPr>
        <w:t>i</w:t>
      </w:r>
      <w:r w:rsidR="00A068EC" w:rsidRPr="00F77676">
        <w:rPr>
          <w:rStyle w:val="Time1"/>
          <w:lang w:val="it-IT"/>
        </w:rPr>
        <w:t>n</w:t>
      </w:r>
      <w:r w:rsidR="005A362F" w:rsidRPr="00F77676">
        <w:rPr>
          <w:rStyle w:val="Time1"/>
          <w:lang w:val="it-IT"/>
        </w:rPr>
        <w:t xml:space="preserve"> </w:t>
      </w:r>
      <w:r w:rsidR="00A068EC" w:rsidRPr="00F77676">
        <w:rPr>
          <w:rStyle w:val="Time1"/>
          <w:lang w:val="it-IT"/>
        </w:rPr>
        <w:t>laudibus</w:t>
      </w:r>
      <w:r w:rsidR="00794880" w:rsidRPr="00F77676">
        <w:rPr>
          <w:lang w:val="it-IT"/>
        </w:rPr>
        <w:t xml:space="preserve"> </w:t>
      </w:r>
      <w:r w:rsidRPr="00F77676">
        <w:rPr>
          <w:lang w:val="it-IT"/>
        </w:rPr>
        <w:t xml:space="preserve">[VS] </w:t>
      </w:r>
      <w:r w:rsidR="00885488" w:rsidRPr="00F77676">
        <w:rPr>
          <w:rStyle w:val="Incipit"/>
          <w:lang w:val="it-IT"/>
        </w:rPr>
        <w:t>Altaria</w:t>
      </w:r>
      <w:r w:rsidR="005A362F" w:rsidRPr="00F77676">
        <w:rPr>
          <w:i/>
          <w:lang w:val="it-IT"/>
        </w:rPr>
        <w:t xml:space="preserve"> </w:t>
      </w:r>
      <w:r w:rsidR="00885488" w:rsidRPr="00F77676">
        <w:rPr>
          <w:rStyle w:val="Incipit"/>
          <w:lang w:val="it-IT"/>
        </w:rPr>
        <w:t>tua</w:t>
      </w:r>
      <w:r w:rsidR="005A362F" w:rsidRPr="00F77676">
        <w:rPr>
          <w:i/>
          <w:lang w:val="it-IT"/>
        </w:rPr>
        <w:t xml:space="preserve"> </w:t>
      </w:r>
      <w:r w:rsidR="00885488" w:rsidRPr="00F77676">
        <w:rPr>
          <w:rStyle w:val="Incipit"/>
          <w:lang w:val="it-IT"/>
        </w:rPr>
        <w:t>domine</w:t>
      </w:r>
      <w:r w:rsidR="005A362F" w:rsidRPr="00F77676">
        <w:rPr>
          <w:i/>
          <w:lang w:val="it-IT"/>
        </w:rPr>
        <w:t xml:space="preserve"> </w:t>
      </w:r>
      <w:r w:rsidR="00C31823" w:rsidRPr="00F77676">
        <w:rPr>
          <w:rStyle w:val="Incipit"/>
          <w:lang w:val="it-IT"/>
        </w:rPr>
        <w:t>vir</w:t>
      </w:r>
      <w:r w:rsidR="00885488" w:rsidRPr="00F77676">
        <w:rPr>
          <w:rStyle w:val="Incipit"/>
          <w:lang w:val="it-IT"/>
        </w:rPr>
        <w:t>tutum</w:t>
      </w:r>
      <w:r w:rsidR="00A068EC" w:rsidRPr="00F77676">
        <w:rPr>
          <w:lang w:val="it-IT"/>
        </w:rPr>
        <w:t xml:space="preserve">. </w:t>
      </w:r>
      <w:r w:rsidRPr="00F77676">
        <w:rPr>
          <w:lang w:val="fr-FR"/>
        </w:rPr>
        <w:t>Antiphona s</w:t>
      </w:r>
      <w:r w:rsidR="00A068EC" w:rsidRPr="00F77676">
        <w:rPr>
          <w:lang w:val="fr-FR"/>
        </w:rPr>
        <w:t xml:space="preserve">ive </w:t>
      </w:r>
      <w:r w:rsidR="00885488" w:rsidRPr="00F77676">
        <w:rPr>
          <w:lang w:val="fr-FR"/>
        </w:rPr>
        <w:t>suffr</w:t>
      </w:r>
      <w:r w:rsidR="000345AC" w:rsidRPr="00F77676">
        <w:rPr>
          <w:lang w:val="fr-FR"/>
        </w:rPr>
        <w:t>agium de beata virgine</w:t>
      </w:r>
      <w:r w:rsidRPr="00F77676">
        <w:rPr>
          <w:lang w:val="fr-FR"/>
        </w:rPr>
        <w:t>,</w:t>
      </w:r>
      <w:r w:rsidR="00614F97" w:rsidRPr="00F77676">
        <w:rPr>
          <w:lang w:val="fr-FR"/>
        </w:rPr>
        <w:t xml:space="preserve"> </w:t>
      </w:r>
      <w:r w:rsidRPr="00F77676">
        <w:rPr>
          <w:lang w:val="fr-FR"/>
        </w:rPr>
        <w:t>e</w:t>
      </w:r>
      <w:r w:rsidR="00885488" w:rsidRPr="00F77676">
        <w:rPr>
          <w:lang w:val="fr-FR"/>
        </w:rPr>
        <w:t xml:space="preserve">t alia quae occurrunt. </w:t>
      </w:r>
      <w:r w:rsidR="00910596">
        <w:rPr>
          <w:lang w:val="en-US"/>
        </w:rPr>
        <w:t xml:space="preserve">[BD] </w:t>
      </w:r>
      <w:r w:rsidR="005F6F99" w:rsidRPr="00794880">
        <w:rPr>
          <w:rStyle w:val="Incipit"/>
          <w:lang w:val="en-US"/>
        </w:rPr>
        <w:t>Benedicamus</w:t>
      </w:r>
      <w:r w:rsidR="00910596">
        <w:rPr>
          <w:lang w:val="en-US"/>
        </w:rPr>
        <w:t xml:space="preserve"> angelicum</w:t>
      </w:r>
      <w:r w:rsidR="00885488">
        <w:rPr>
          <w:lang w:val="en-US"/>
        </w:rPr>
        <w:t>.</w:t>
      </w:r>
    </w:p>
    <w:p w:rsidR="00885488" w:rsidRDefault="000345AC" w:rsidP="00415109">
      <w:pPr>
        <w:rPr>
          <w:lang w:val="en-US"/>
        </w:rPr>
      </w:pPr>
      <w:r w:rsidRPr="00F77676">
        <w:rPr>
          <w:rStyle w:val="Time1"/>
          <w:lang w:val="en-US"/>
        </w:rPr>
        <w:t>Ad horas</w:t>
      </w:r>
      <w:r w:rsidR="00885488">
        <w:rPr>
          <w:lang w:val="en-US"/>
        </w:rPr>
        <w:t xml:space="preserve"> laudes.</w:t>
      </w:r>
    </w:p>
    <w:p w:rsidR="00885488" w:rsidRPr="00B779A9" w:rsidRDefault="000345AC" w:rsidP="00415109">
      <w:pPr>
        <w:rPr>
          <w:lang w:val="pt-PT"/>
        </w:rPr>
      </w:pPr>
      <w:r w:rsidRPr="00F77676">
        <w:rPr>
          <w:rStyle w:val="Time1"/>
          <w:lang w:val="en-US"/>
        </w:rPr>
        <w:t>Ad officium</w:t>
      </w:r>
      <w:r w:rsidR="00885488">
        <w:rPr>
          <w:lang w:val="en-US"/>
        </w:rPr>
        <w:t xml:space="preserve"> </w:t>
      </w:r>
      <w:r w:rsidR="00910596">
        <w:rPr>
          <w:lang w:val="en-US"/>
        </w:rPr>
        <w:t xml:space="preserve">[KY] </w:t>
      </w:r>
      <w:r w:rsidR="00910596" w:rsidRPr="00794880">
        <w:rPr>
          <w:rStyle w:val="Incipit"/>
          <w:lang w:val="en-US"/>
        </w:rPr>
        <w:t>Kyrie</w:t>
      </w:r>
      <w:r w:rsidR="00910596" w:rsidRPr="005B472A">
        <w:rPr>
          <w:lang w:val="en-US"/>
        </w:rPr>
        <w:t>.</w:t>
      </w:r>
      <w:r w:rsidR="00910596" w:rsidRPr="007921BE">
        <w:rPr>
          <w:lang w:val="en-US"/>
        </w:rPr>
        <w:t xml:space="preserve"> </w:t>
      </w:r>
      <w:r w:rsidR="00910596" w:rsidRPr="00B779A9">
        <w:rPr>
          <w:lang w:val="pt-PT"/>
        </w:rPr>
        <w:t>[TP]</w:t>
      </w:r>
      <w:r w:rsidR="00885488" w:rsidRPr="00B779A9">
        <w:rPr>
          <w:lang w:val="pt-PT"/>
        </w:rPr>
        <w:t xml:space="preserve"> </w:t>
      </w:r>
      <w:r w:rsidR="00885488" w:rsidRPr="00794880">
        <w:rPr>
          <w:rStyle w:val="Incipit"/>
          <w:lang w:val="pt-PT"/>
        </w:rPr>
        <w:t>Fons</w:t>
      </w:r>
      <w:r w:rsidR="005A362F" w:rsidRPr="005A362F">
        <w:rPr>
          <w:i/>
          <w:lang w:val="pt-PT"/>
        </w:rPr>
        <w:t xml:space="preserve"> </w:t>
      </w:r>
      <w:r w:rsidR="00885488" w:rsidRPr="00794880">
        <w:rPr>
          <w:rStyle w:val="Incipit"/>
          <w:lang w:val="pt-PT"/>
        </w:rPr>
        <w:t>bonitatis</w:t>
      </w:r>
      <w:r w:rsidR="00885488" w:rsidRPr="00B779A9">
        <w:rPr>
          <w:lang w:val="pt-PT"/>
        </w:rPr>
        <w:t>. Reliqua ut hesterna die.</w:t>
      </w:r>
    </w:p>
    <w:p w:rsidR="00885488" w:rsidRDefault="000345AC" w:rsidP="00415109">
      <w:pPr>
        <w:rPr>
          <w:lang w:val="en-US"/>
        </w:rPr>
      </w:pPr>
      <w:r w:rsidRPr="00F77676">
        <w:rPr>
          <w:rStyle w:val="Time1"/>
          <w:lang w:val="pt-PT"/>
        </w:rPr>
        <w:t>Ad secundas vesperas</w:t>
      </w:r>
      <w:r w:rsidR="00885488" w:rsidRPr="00B779A9">
        <w:rPr>
          <w:lang w:val="pt-PT"/>
        </w:rPr>
        <w:t xml:space="preserve"> AN </w:t>
      </w:r>
      <w:r w:rsidR="00885488" w:rsidRPr="00F77676">
        <w:rPr>
          <w:rStyle w:val="Incipit"/>
          <w:lang w:val="pt-PT"/>
        </w:rPr>
        <w:t>Vota mea</w:t>
      </w:r>
      <w:r w:rsidR="00885488" w:rsidRPr="00B779A9">
        <w:rPr>
          <w:lang w:val="pt-PT"/>
        </w:rPr>
        <w:t xml:space="preserve">. </w:t>
      </w:r>
      <w:r w:rsidR="00885488" w:rsidRPr="00B779A9">
        <w:rPr>
          <w:lang w:val="fr-FR"/>
        </w:rPr>
        <w:t xml:space="preserve">PS </w:t>
      </w:r>
      <w:r w:rsidR="00885488" w:rsidRPr="00F77676">
        <w:rPr>
          <w:rStyle w:val="Incipit"/>
          <w:lang w:val="fr-FR"/>
        </w:rPr>
        <w:t>Credidi</w:t>
      </w:r>
      <w:r w:rsidR="00885488" w:rsidRPr="00B779A9">
        <w:rPr>
          <w:lang w:val="fr-FR"/>
        </w:rPr>
        <w:t xml:space="preserve">. AN </w:t>
      </w:r>
      <w:r w:rsidR="00885488" w:rsidRPr="00F77676">
        <w:rPr>
          <w:rStyle w:val="Incipit"/>
          <w:lang w:val="fr-FR"/>
        </w:rPr>
        <w:t>In domum domini</w:t>
      </w:r>
      <w:r w:rsidR="00885488" w:rsidRPr="00B779A9">
        <w:rPr>
          <w:lang w:val="fr-FR"/>
        </w:rPr>
        <w:t xml:space="preserve">. PS </w:t>
      </w:r>
      <w:r w:rsidR="00885488" w:rsidRPr="00F77676">
        <w:rPr>
          <w:rStyle w:val="Incipit"/>
          <w:lang w:val="fr-FR"/>
        </w:rPr>
        <w:t>Laetatus</w:t>
      </w:r>
      <w:r w:rsidR="00885488" w:rsidRPr="00B779A9">
        <w:rPr>
          <w:lang w:val="fr-FR"/>
        </w:rPr>
        <w:t xml:space="preserve">. AN </w:t>
      </w:r>
      <w:r w:rsidR="00885488" w:rsidRPr="00F77676">
        <w:rPr>
          <w:rStyle w:val="Incipit"/>
          <w:lang w:val="fr-FR"/>
        </w:rPr>
        <w:t>Ni(51v)si tu domine</w:t>
      </w:r>
      <w:r w:rsidR="00885488" w:rsidRPr="00B779A9">
        <w:rPr>
          <w:lang w:val="fr-FR"/>
        </w:rPr>
        <w:t xml:space="preserve">. PS </w:t>
      </w:r>
      <w:r w:rsidR="00885488" w:rsidRPr="00F77676">
        <w:rPr>
          <w:rStyle w:val="Incipit"/>
          <w:lang w:val="fr-FR"/>
        </w:rPr>
        <w:t>Nisi dominus aedificaverit</w:t>
      </w:r>
      <w:r w:rsidR="00885488" w:rsidRPr="00B779A9">
        <w:rPr>
          <w:lang w:val="fr-FR"/>
        </w:rPr>
        <w:t xml:space="preserve">. AN </w:t>
      </w:r>
      <w:r w:rsidR="00885488" w:rsidRPr="00F77676">
        <w:rPr>
          <w:rStyle w:val="Incipit"/>
          <w:lang w:val="fr-FR"/>
        </w:rPr>
        <w:t>In conspectu</w:t>
      </w:r>
      <w:r w:rsidR="00885488" w:rsidRPr="00B779A9">
        <w:rPr>
          <w:lang w:val="fr-FR"/>
        </w:rPr>
        <w:t xml:space="preserve">. PS </w:t>
      </w:r>
      <w:r w:rsidR="00885488" w:rsidRPr="00F77676">
        <w:rPr>
          <w:rStyle w:val="Incipit"/>
          <w:lang w:val="fr-FR"/>
        </w:rPr>
        <w:t>Confitebor</w:t>
      </w:r>
      <w:r w:rsidR="00885488" w:rsidRPr="00F77676">
        <w:rPr>
          <w:lang w:val="fr-FR"/>
        </w:rPr>
        <w:t xml:space="preserve"> secundum</w:t>
      </w:r>
      <w:r w:rsidR="00885488" w:rsidRPr="00B779A9">
        <w:rPr>
          <w:lang w:val="fr-FR"/>
        </w:rPr>
        <w:t xml:space="preserve">. AN </w:t>
      </w:r>
      <w:r w:rsidR="00885488" w:rsidRPr="00F77676">
        <w:rPr>
          <w:rStyle w:val="Incipit"/>
          <w:lang w:val="fr-FR"/>
        </w:rPr>
        <w:t>Quoniam confortavit</w:t>
      </w:r>
      <w:r w:rsidR="00885488" w:rsidRPr="00B779A9">
        <w:rPr>
          <w:lang w:val="fr-FR"/>
        </w:rPr>
        <w:t xml:space="preserve">. PS </w:t>
      </w:r>
      <w:r w:rsidR="00885488" w:rsidRPr="00F77676">
        <w:rPr>
          <w:rStyle w:val="Incipit"/>
          <w:lang w:val="fr-FR"/>
        </w:rPr>
        <w:t>Lauda Hierusalem</w:t>
      </w:r>
      <w:r w:rsidR="00885488" w:rsidRPr="00B779A9">
        <w:rPr>
          <w:lang w:val="fr-FR"/>
        </w:rPr>
        <w:t xml:space="preserve">. RP </w:t>
      </w:r>
      <w:r w:rsidR="00885488" w:rsidRPr="00F77676">
        <w:rPr>
          <w:rStyle w:val="Incipit"/>
          <w:lang w:val="fr-FR"/>
        </w:rPr>
        <w:t>Visita quaesumus</w:t>
      </w:r>
      <w:r w:rsidR="00885488" w:rsidRPr="00B779A9">
        <w:rPr>
          <w:lang w:val="fr-FR"/>
        </w:rPr>
        <w:t xml:space="preserve">. </w:t>
      </w:r>
      <w:r w:rsidR="00885488" w:rsidRPr="00B779A9">
        <w:rPr>
          <w:lang w:val="pt-PT"/>
        </w:rPr>
        <w:t xml:space="preserve">HY </w:t>
      </w:r>
      <w:r w:rsidR="00885488" w:rsidRPr="00F77676">
        <w:rPr>
          <w:rStyle w:val="Incipit"/>
          <w:lang w:val="pt-PT"/>
        </w:rPr>
        <w:t>Urbs beata</w:t>
      </w:r>
      <w:r w:rsidR="00885488" w:rsidRPr="00B779A9">
        <w:rPr>
          <w:lang w:val="pt-PT"/>
        </w:rPr>
        <w:t xml:space="preserve">. VS </w:t>
      </w:r>
      <w:r w:rsidR="00885488" w:rsidRPr="00F77676">
        <w:rPr>
          <w:rStyle w:val="Incipit"/>
          <w:lang w:val="pt-PT"/>
        </w:rPr>
        <w:t>Altaria tua</w:t>
      </w:r>
      <w:r w:rsidR="00885488" w:rsidRPr="00B779A9">
        <w:rPr>
          <w:lang w:val="pt-PT"/>
        </w:rPr>
        <w:t xml:space="preserve">. AM </w:t>
      </w:r>
      <w:r w:rsidR="00885488" w:rsidRPr="00F77676">
        <w:rPr>
          <w:rStyle w:val="Incipit"/>
          <w:lang w:val="pt-PT"/>
        </w:rPr>
        <w:t>Zach</w:t>
      </w:r>
      <w:r w:rsidR="00354D89" w:rsidRPr="00F77676">
        <w:rPr>
          <w:rStyle w:val="Incipit"/>
          <w:lang w:val="pt-PT"/>
        </w:rPr>
        <w:t>a</w:t>
      </w:r>
      <w:r w:rsidR="00885488" w:rsidRPr="00F77676">
        <w:rPr>
          <w:rStyle w:val="Incipit"/>
          <w:lang w:val="pt-PT"/>
        </w:rPr>
        <w:t>ee festinans descende</w:t>
      </w:r>
      <w:r w:rsidR="00910596" w:rsidRPr="00B779A9">
        <w:rPr>
          <w:lang w:val="pt-PT"/>
        </w:rPr>
        <w:t xml:space="preserve">. </w:t>
      </w:r>
      <w:r w:rsidR="00910596">
        <w:rPr>
          <w:lang w:val="en-US"/>
        </w:rPr>
        <w:t xml:space="preserve">Suffragia quae occurrunt. </w:t>
      </w:r>
      <w:r w:rsidR="005E1283">
        <w:rPr>
          <w:lang w:val="en-US"/>
        </w:rPr>
        <w:t xml:space="preserve">[BD] </w:t>
      </w:r>
      <w:r w:rsidR="005E1283" w:rsidRPr="00F77676">
        <w:rPr>
          <w:rStyle w:val="Incipit"/>
          <w:lang w:val="en-US"/>
        </w:rPr>
        <w:t>Benedicamus</w:t>
      </w:r>
      <w:r w:rsidR="00910596">
        <w:rPr>
          <w:lang w:val="en-US"/>
        </w:rPr>
        <w:t xml:space="preserve"> u</w:t>
      </w:r>
      <w:r w:rsidR="00885488">
        <w:rPr>
          <w:lang w:val="en-US"/>
        </w:rPr>
        <w:t>t supra.</w:t>
      </w:r>
    </w:p>
    <w:p w:rsidR="00885488" w:rsidRDefault="000345AC" w:rsidP="00415109">
      <w:pPr>
        <w:rPr>
          <w:lang w:val="en-US"/>
        </w:rPr>
      </w:pPr>
      <w:r w:rsidRPr="00F77676">
        <w:rPr>
          <w:rStyle w:val="Time1"/>
          <w:lang w:val="en-US"/>
        </w:rPr>
        <w:t>Ad completorium</w:t>
      </w:r>
      <w:r w:rsidR="00885488">
        <w:rPr>
          <w:lang w:val="en-US"/>
        </w:rPr>
        <w:t xml:space="preserve"> ut in primis vesperis.</w:t>
      </w:r>
    </w:p>
    <w:p w:rsidR="00910596" w:rsidRPr="00B779A9" w:rsidRDefault="000345AC" w:rsidP="00415109">
      <w:pPr>
        <w:rPr>
          <w:lang w:val="pt-PT"/>
        </w:rPr>
      </w:pPr>
      <w:r>
        <w:rPr>
          <w:lang w:val="pt-PT"/>
        </w:rPr>
        <w:t>|I::52r-57v leer|</w:t>
      </w:r>
    </w:p>
    <w:p w:rsidR="00910596" w:rsidRPr="00B779A9" w:rsidRDefault="00910596" w:rsidP="00415109">
      <w:pPr>
        <w:rPr>
          <w:lang w:val="pt-PT"/>
        </w:rPr>
      </w:pPr>
      <w:r w:rsidRPr="00B779A9">
        <w:rPr>
          <w:lang w:val="pt-PT"/>
        </w:rPr>
        <w:t>(58r)</w:t>
      </w:r>
    </w:p>
    <w:p w:rsidR="00885488" w:rsidRPr="00F77676" w:rsidRDefault="00A74910" w:rsidP="00415109">
      <w:pPr>
        <w:pStyle w:val="berschrift1"/>
        <w:rPr>
          <w:lang w:val="pt-PT"/>
        </w:rPr>
      </w:pPr>
      <w:r w:rsidRPr="00F77676">
        <w:rPr>
          <w:lang w:val="pt-PT"/>
        </w:rPr>
        <w:t>DE SANCTIS COSMA ET DAMIANO</w:t>
      </w:r>
    </w:p>
    <w:p w:rsidR="00885488" w:rsidRPr="00B779A9" w:rsidRDefault="00885488" w:rsidP="00415109">
      <w:pPr>
        <w:rPr>
          <w:lang w:val="fr-FR"/>
        </w:rPr>
      </w:pPr>
      <w:r w:rsidRPr="00B779A9">
        <w:rPr>
          <w:lang w:val="fr-FR"/>
        </w:rPr>
        <w:t>Novem lectiones facimus ut de pluribus martyribus.</w:t>
      </w:r>
    </w:p>
    <w:p w:rsidR="00885488" w:rsidRPr="00B779A9" w:rsidRDefault="00A74910" w:rsidP="00415109">
      <w:pPr>
        <w:rPr>
          <w:lang w:val="fr-FR"/>
        </w:rPr>
      </w:pPr>
      <w:r w:rsidRPr="00F77676">
        <w:rPr>
          <w:rStyle w:val="Time1"/>
          <w:lang w:val="fr-FR"/>
        </w:rPr>
        <w:t>Ad vesperas</w:t>
      </w:r>
      <w:r w:rsidR="00885488" w:rsidRPr="00B779A9">
        <w:rPr>
          <w:lang w:val="fr-FR"/>
        </w:rPr>
        <w:t xml:space="preserve"> antiphonae et psalmi ferialiter. RP </w:t>
      </w:r>
      <w:r w:rsidR="00885488" w:rsidRPr="00F77676">
        <w:rPr>
          <w:rStyle w:val="Incipit"/>
          <w:lang w:val="fr-FR"/>
        </w:rPr>
        <w:t>Isti sunt sancti</w:t>
      </w:r>
      <w:r w:rsidR="00885488" w:rsidRPr="00B779A9">
        <w:rPr>
          <w:lang w:val="fr-FR"/>
        </w:rPr>
        <w:t xml:space="preserve">. HY </w:t>
      </w:r>
      <w:r w:rsidR="00885488" w:rsidRPr="00F77676">
        <w:rPr>
          <w:rStyle w:val="Incipit"/>
          <w:lang w:val="fr-FR"/>
        </w:rPr>
        <w:t>Sanctorum meritis</w:t>
      </w:r>
      <w:r w:rsidR="00885488" w:rsidRPr="00B779A9">
        <w:rPr>
          <w:lang w:val="fr-FR"/>
        </w:rPr>
        <w:t xml:space="preserve">. VS </w:t>
      </w:r>
      <w:r w:rsidR="00885488" w:rsidRPr="00F77676">
        <w:rPr>
          <w:rStyle w:val="Incipit"/>
          <w:lang w:val="fr-FR"/>
        </w:rPr>
        <w:t>Laetamini in domino</w:t>
      </w:r>
      <w:r w:rsidR="00885488" w:rsidRPr="00B779A9">
        <w:rPr>
          <w:lang w:val="fr-FR"/>
        </w:rPr>
        <w:t xml:space="preserve">. AM </w:t>
      </w:r>
      <w:r w:rsidR="00885488" w:rsidRPr="00F77676">
        <w:rPr>
          <w:rStyle w:val="Incipit"/>
          <w:lang w:val="fr-FR"/>
        </w:rPr>
        <w:t xml:space="preserve">Cosmas et </w:t>
      </w:r>
      <w:r w:rsidR="00E46D14" w:rsidRPr="00F77676">
        <w:rPr>
          <w:rStyle w:val="Incipit"/>
          <w:lang w:val="fr-FR"/>
        </w:rPr>
        <w:t>|</w:t>
      </w:r>
      <w:r w:rsidR="00885488" w:rsidRPr="00F77676">
        <w:rPr>
          <w:rStyle w:val="Incipit"/>
          <w:lang w:val="fr-FR"/>
        </w:rPr>
        <w:t>Domianus</w:t>
      </w:r>
      <w:r w:rsidR="00E46D14" w:rsidRPr="00F77676">
        <w:rPr>
          <w:rStyle w:val="Incipit"/>
          <w:lang w:val="fr-FR"/>
        </w:rPr>
        <w:t>::Damianus|</w:t>
      </w:r>
      <w:r w:rsidR="00885488" w:rsidRPr="00B779A9">
        <w:rPr>
          <w:lang w:val="fr-FR"/>
        </w:rPr>
        <w:t xml:space="preserve">. </w:t>
      </w:r>
      <w:r w:rsidR="00910596" w:rsidRPr="00B779A9">
        <w:rPr>
          <w:lang w:val="fr-FR"/>
        </w:rPr>
        <w:t xml:space="preserve">[BD] </w:t>
      </w:r>
      <w:r w:rsidR="005F6F99" w:rsidRPr="00F77676">
        <w:rPr>
          <w:rStyle w:val="Incipit"/>
          <w:lang w:val="fr-FR"/>
        </w:rPr>
        <w:t>Benedicamus</w:t>
      </w:r>
      <w:r w:rsidR="00910596" w:rsidRPr="00B779A9">
        <w:rPr>
          <w:lang w:val="fr-FR"/>
        </w:rPr>
        <w:t xml:space="preserve"> f</w:t>
      </w:r>
      <w:r w:rsidR="00885488" w:rsidRPr="00B779A9">
        <w:rPr>
          <w:lang w:val="fr-FR"/>
        </w:rPr>
        <w:t>erialiter.</w:t>
      </w:r>
    </w:p>
    <w:p w:rsidR="00885488" w:rsidRPr="00F77676" w:rsidRDefault="00A74910" w:rsidP="00415109">
      <w:pPr>
        <w:rPr>
          <w:lang w:val="es-ES"/>
        </w:rPr>
      </w:pPr>
      <w:r w:rsidRPr="00F77676">
        <w:rPr>
          <w:rStyle w:val="Time1"/>
          <w:lang w:val="fr-FR"/>
        </w:rPr>
        <w:t>Ad matutinum</w:t>
      </w:r>
      <w:r w:rsidR="00885488" w:rsidRPr="00B779A9">
        <w:rPr>
          <w:lang w:val="fr-FR"/>
        </w:rPr>
        <w:t xml:space="preserve"> I</w:t>
      </w:r>
      <w:r w:rsidR="00910596" w:rsidRPr="00B779A9">
        <w:rPr>
          <w:lang w:val="fr-FR"/>
        </w:rPr>
        <w:t>N</w:t>
      </w:r>
      <w:r w:rsidR="00885488" w:rsidRPr="00B779A9">
        <w:rPr>
          <w:lang w:val="fr-FR"/>
        </w:rPr>
        <w:t xml:space="preserve">V </w:t>
      </w:r>
      <w:r w:rsidR="00885488" w:rsidRPr="00794880">
        <w:rPr>
          <w:rStyle w:val="Incipit"/>
          <w:lang w:val="fr-FR"/>
        </w:rPr>
        <w:t>Regem</w:t>
      </w:r>
      <w:r w:rsidR="005A362F" w:rsidRPr="005A362F">
        <w:rPr>
          <w:i/>
          <w:lang w:val="fr-FR"/>
        </w:rPr>
        <w:t xml:space="preserve"> </w:t>
      </w:r>
      <w:r w:rsidR="00885488" w:rsidRPr="00794880">
        <w:rPr>
          <w:rStyle w:val="Incipit"/>
          <w:lang w:val="fr-FR"/>
        </w:rPr>
        <w:t>martyrum</w:t>
      </w:r>
      <w:r w:rsidR="005A362F" w:rsidRPr="005A362F">
        <w:rPr>
          <w:i/>
          <w:lang w:val="fr-FR"/>
        </w:rPr>
        <w:t xml:space="preserve"> </w:t>
      </w:r>
      <w:r w:rsidR="00885488" w:rsidRPr="00794880">
        <w:rPr>
          <w:rStyle w:val="Incipit"/>
          <w:lang w:val="fr-FR"/>
        </w:rPr>
        <w:t>dominum</w:t>
      </w:r>
      <w:r w:rsidR="00885488" w:rsidRPr="00B779A9">
        <w:rPr>
          <w:lang w:val="fr-FR"/>
        </w:rPr>
        <w:t xml:space="preserve">. HY </w:t>
      </w:r>
      <w:r w:rsidR="00BA4CFB" w:rsidRPr="00794880">
        <w:rPr>
          <w:rStyle w:val="Incipit"/>
          <w:lang w:val="fr-FR"/>
        </w:rPr>
        <w:t>Aetern</w:t>
      </w:r>
      <w:r w:rsidR="00885488" w:rsidRPr="00794880">
        <w:rPr>
          <w:rStyle w:val="Incipit"/>
          <w:lang w:val="fr-FR"/>
        </w:rPr>
        <w:t>a</w:t>
      </w:r>
      <w:r w:rsidR="005A362F" w:rsidRPr="005A362F">
        <w:rPr>
          <w:i/>
          <w:lang w:val="fr-FR"/>
        </w:rPr>
        <w:t xml:space="preserve"> </w:t>
      </w:r>
      <w:r w:rsidR="00885488" w:rsidRPr="00794880">
        <w:rPr>
          <w:rStyle w:val="Incipit"/>
          <w:lang w:val="fr-FR"/>
        </w:rPr>
        <w:t>Christi</w:t>
      </w:r>
      <w:r w:rsidR="005A362F" w:rsidRPr="005A362F">
        <w:rPr>
          <w:i/>
          <w:lang w:val="fr-FR"/>
        </w:rPr>
        <w:t xml:space="preserve"> </w:t>
      </w:r>
      <w:r w:rsidR="00885488" w:rsidRPr="00794880">
        <w:rPr>
          <w:rStyle w:val="Incipit"/>
          <w:lang w:val="fr-FR"/>
        </w:rPr>
        <w:t>munera</w:t>
      </w:r>
      <w:r w:rsidR="00885488" w:rsidRPr="00B779A9">
        <w:rPr>
          <w:lang w:val="fr-FR"/>
        </w:rPr>
        <w:t>. Antiphonae</w:t>
      </w:r>
      <w:r w:rsidR="008833E9">
        <w:rPr>
          <w:lang w:val="fr-FR"/>
        </w:rPr>
        <w:t>,</w:t>
      </w:r>
      <w:r w:rsidR="00885488" w:rsidRPr="00B779A9">
        <w:rPr>
          <w:lang w:val="fr-FR"/>
        </w:rPr>
        <w:t xml:space="preserve"> psalmi et responsoria ut de martyribus in </w:t>
      </w:r>
      <w:r w:rsidR="009772E9" w:rsidRPr="00B779A9">
        <w:rPr>
          <w:lang w:val="fr-FR"/>
        </w:rPr>
        <w:t>commu</w:t>
      </w:r>
      <w:r w:rsidR="005118B9">
        <w:rPr>
          <w:lang w:val="fr-FR"/>
        </w:rPr>
        <w:t>ni. Unum nocturnum que</w:t>
      </w:r>
      <w:r w:rsidR="00885488" w:rsidRPr="00B779A9">
        <w:rPr>
          <w:lang w:val="fr-FR"/>
        </w:rPr>
        <w:t xml:space="preserve">m feria repraesentabit. </w:t>
      </w:r>
      <w:r w:rsidR="00885488" w:rsidRPr="00F77676">
        <w:rPr>
          <w:lang w:val="es-ES"/>
        </w:rPr>
        <w:t xml:space="preserve">EV </w:t>
      </w:r>
      <w:r w:rsidR="00885488" w:rsidRPr="00F77676">
        <w:rPr>
          <w:rStyle w:val="Incipit"/>
          <w:lang w:val="es-ES"/>
        </w:rPr>
        <w:t>Haec</w:t>
      </w:r>
      <w:r w:rsidR="005A362F" w:rsidRPr="00F77676">
        <w:rPr>
          <w:i/>
          <w:lang w:val="es-ES"/>
        </w:rPr>
        <w:t xml:space="preserve"> </w:t>
      </w:r>
      <w:r w:rsidR="00885488" w:rsidRPr="00F77676">
        <w:rPr>
          <w:rStyle w:val="Incipit"/>
          <w:lang w:val="es-ES"/>
        </w:rPr>
        <w:t>mando</w:t>
      </w:r>
      <w:r w:rsidR="005A362F" w:rsidRPr="00F77676">
        <w:rPr>
          <w:i/>
          <w:lang w:val="es-ES"/>
        </w:rPr>
        <w:t xml:space="preserve"> </w:t>
      </w:r>
      <w:r w:rsidR="001B7479" w:rsidRPr="00F77676">
        <w:rPr>
          <w:rStyle w:val="Incipit"/>
          <w:lang w:val="es-ES"/>
        </w:rPr>
        <w:t>vobis</w:t>
      </w:r>
      <w:r w:rsidR="00885488" w:rsidRPr="00F77676">
        <w:rPr>
          <w:lang w:val="es-ES"/>
        </w:rPr>
        <w:t xml:space="preserve"> ut habetur de apostolis in </w:t>
      </w:r>
      <w:r w:rsidR="009772E9" w:rsidRPr="00F77676">
        <w:rPr>
          <w:lang w:val="es-ES"/>
        </w:rPr>
        <w:t>commu</w:t>
      </w:r>
      <w:r w:rsidR="00885488" w:rsidRPr="00F77676">
        <w:rPr>
          <w:lang w:val="es-ES"/>
        </w:rPr>
        <w:t>ni in libro de sanctis.</w:t>
      </w:r>
    </w:p>
    <w:p w:rsidR="00885488" w:rsidRPr="00B779A9" w:rsidRDefault="00A74910" w:rsidP="00415109">
      <w:pPr>
        <w:rPr>
          <w:lang w:val="pt-PT"/>
        </w:rPr>
      </w:pPr>
      <w:r w:rsidRPr="00F77676">
        <w:rPr>
          <w:rStyle w:val="Time1"/>
          <w:lang w:val="fr-FR"/>
        </w:rPr>
        <w:t>Ad laudes</w:t>
      </w:r>
      <w:r w:rsidR="00885488" w:rsidRPr="00B779A9">
        <w:rPr>
          <w:lang w:val="fr-FR"/>
        </w:rPr>
        <w:t xml:space="preserve"> AN </w:t>
      </w:r>
      <w:r w:rsidR="00885488" w:rsidRPr="00F77676">
        <w:rPr>
          <w:rStyle w:val="Incipit"/>
          <w:lang w:val="fr-FR"/>
        </w:rPr>
        <w:t>Omnes sancti</w:t>
      </w:r>
      <w:r w:rsidR="00885488" w:rsidRPr="00B779A9">
        <w:rPr>
          <w:lang w:val="fr-FR"/>
        </w:rPr>
        <w:t xml:space="preserve"> cum reliquis. HY </w:t>
      </w:r>
      <w:r w:rsidR="00885488" w:rsidRPr="00F77676">
        <w:rPr>
          <w:rStyle w:val="Incipit"/>
          <w:lang w:val="fr-FR"/>
        </w:rPr>
        <w:t>Rex gloriose martyrum</w:t>
      </w:r>
      <w:r w:rsidR="00885488" w:rsidRPr="00B779A9">
        <w:rPr>
          <w:lang w:val="fr-FR"/>
        </w:rPr>
        <w:t xml:space="preserve">. VS </w:t>
      </w:r>
      <w:r w:rsidR="00885488" w:rsidRPr="00F77676">
        <w:rPr>
          <w:rStyle w:val="Incipit"/>
          <w:lang w:val="fr-FR"/>
        </w:rPr>
        <w:t>Iustorum animae</w:t>
      </w:r>
      <w:r w:rsidR="00885488" w:rsidRPr="00B779A9">
        <w:rPr>
          <w:lang w:val="fr-FR"/>
        </w:rPr>
        <w:t xml:space="preserve">. </w:t>
      </w:r>
      <w:r w:rsidR="00885488" w:rsidRPr="00B779A9">
        <w:rPr>
          <w:lang w:val="pt-PT"/>
        </w:rPr>
        <w:t xml:space="preserve">AB </w:t>
      </w:r>
      <w:r w:rsidR="00722F8B" w:rsidRPr="00F77676">
        <w:rPr>
          <w:rStyle w:val="Incipit"/>
          <w:lang w:val="pt-PT"/>
        </w:rPr>
        <w:t>Cum audieritis pro</w:t>
      </w:r>
      <w:r w:rsidR="00885488" w:rsidRPr="00F77676">
        <w:rPr>
          <w:rStyle w:val="Incipit"/>
          <w:lang w:val="pt-PT"/>
        </w:rPr>
        <w:t>elia</w:t>
      </w:r>
      <w:r w:rsidR="00885488" w:rsidRPr="00B779A9">
        <w:rPr>
          <w:lang w:val="pt-PT"/>
        </w:rPr>
        <w:t xml:space="preserve">. </w:t>
      </w:r>
      <w:r w:rsidR="00910596" w:rsidRPr="00B779A9">
        <w:rPr>
          <w:lang w:val="pt-PT"/>
        </w:rPr>
        <w:t xml:space="preserve">[BD] </w:t>
      </w:r>
      <w:r w:rsidR="005F6F99" w:rsidRPr="00F77676">
        <w:rPr>
          <w:rStyle w:val="Incipit"/>
          <w:lang w:val="pt-PT"/>
        </w:rPr>
        <w:t>Benedicamus</w:t>
      </w:r>
      <w:r w:rsidR="00910596" w:rsidRPr="00B779A9">
        <w:rPr>
          <w:lang w:val="pt-PT"/>
        </w:rPr>
        <w:t xml:space="preserve"> f</w:t>
      </w:r>
      <w:r w:rsidR="00885488" w:rsidRPr="00B779A9">
        <w:rPr>
          <w:lang w:val="pt-PT"/>
        </w:rPr>
        <w:t>erialiter.</w:t>
      </w:r>
    </w:p>
    <w:p w:rsidR="00885488" w:rsidRPr="00B779A9" w:rsidRDefault="00A74910" w:rsidP="00415109">
      <w:pPr>
        <w:rPr>
          <w:lang w:val="pt-PT"/>
        </w:rPr>
      </w:pPr>
      <w:r w:rsidRPr="00F77676">
        <w:rPr>
          <w:rStyle w:val="Time1"/>
          <w:lang w:val="pt-PT"/>
        </w:rPr>
        <w:t>Ad horas</w:t>
      </w:r>
      <w:r w:rsidR="00885488" w:rsidRPr="00B779A9">
        <w:rPr>
          <w:lang w:val="pt-PT"/>
        </w:rPr>
        <w:t xml:space="preserve"> AN </w:t>
      </w:r>
      <w:r w:rsidR="00885488" w:rsidRPr="00794880">
        <w:rPr>
          <w:rStyle w:val="Incipit"/>
          <w:lang w:val="pt-PT"/>
        </w:rPr>
        <w:t>Iustorum</w:t>
      </w:r>
      <w:r w:rsidR="005A362F" w:rsidRPr="005A362F">
        <w:rPr>
          <w:i/>
          <w:lang w:val="pt-PT"/>
        </w:rPr>
        <w:t xml:space="preserve"> </w:t>
      </w:r>
      <w:r w:rsidR="00885488" w:rsidRPr="00794880">
        <w:rPr>
          <w:rStyle w:val="Incipit"/>
          <w:lang w:val="pt-PT"/>
        </w:rPr>
        <w:t>autem</w:t>
      </w:r>
      <w:r w:rsidR="005A362F" w:rsidRPr="005A362F">
        <w:rPr>
          <w:i/>
          <w:lang w:val="pt-PT"/>
        </w:rPr>
        <w:t xml:space="preserve"> </w:t>
      </w:r>
      <w:r w:rsidR="00885488" w:rsidRPr="00794880">
        <w:rPr>
          <w:rStyle w:val="Incipit"/>
          <w:lang w:val="pt-PT"/>
        </w:rPr>
        <w:t>animae</w:t>
      </w:r>
      <w:r w:rsidR="00885488" w:rsidRPr="00B779A9">
        <w:rPr>
          <w:lang w:val="pt-PT"/>
        </w:rPr>
        <w:t xml:space="preserve"> cum reliquis.</w:t>
      </w:r>
    </w:p>
    <w:p w:rsidR="00885488" w:rsidRDefault="00A74910" w:rsidP="00415109">
      <w:pPr>
        <w:rPr>
          <w:lang w:val="en-US"/>
        </w:rPr>
      </w:pPr>
      <w:r w:rsidRPr="003D0C23">
        <w:rPr>
          <w:rStyle w:val="Time1"/>
          <w:lang w:val="it-IT"/>
        </w:rPr>
        <w:t>Ad missam</w:t>
      </w:r>
      <w:r w:rsidR="00885488" w:rsidRPr="003D0C23">
        <w:rPr>
          <w:lang w:val="it-IT"/>
        </w:rPr>
        <w:t xml:space="preserve"> IN </w:t>
      </w:r>
      <w:r w:rsidR="00885488" w:rsidRPr="003D0C23">
        <w:rPr>
          <w:rStyle w:val="Incipit"/>
          <w:lang w:val="it-IT"/>
        </w:rPr>
        <w:t>Sapientiam sanctorum</w:t>
      </w:r>
      <w:r w:rsidR="00DD1415" w:rsidRPr="003D0C23">
        <w:rPr>
          <w:lang w:val="it-IT"/>
        </w:rPr>
        <w:t>@169.</w:t>
      </w:r>
      <w:r w:rsidR="00885488" w:rsidRPr="003D0C23">
        <w:rPr>
          <w:lang w:val="it-IT"/>
        </w:rPr>
        <w:t xml:space="preserve"> GR </w:t>
      </w:r>
      <w:r w:rsidR="00885488" w:rsidRPr="003D0C23">
        <w:rPr>
          <w:rStyle w:val="Incipit"/>
          <w:lang w:val="it-IT"/>
        </w:rPr>
        <w:t>Clamaverunt iusti</w:t>
      </w:r>
      <w:r w:rsidR="00DD1415" w:rsidRPr="003D0C23">
        <w:rPr>
          <w:lang w:val="it-IT"/>
        </w:rPr>
        <w:t>@168.</w:t>
      </w:r>
      <w:r w:rsidR="00885488" w:rsidRPr="003D0C23">
        <w:rPr>
          <w:lang w:val="it-IT"/>
        </w:rPr>
        <w:t xml:space="preserve"> AL</w:t>
      </w:r>
      <w:r w:rsidR="00910596" w:rsidRPr="003D0C23">
        <w:rPr>
          <w:lang w:val="it-IT"/>
        </w:rPr>
        <w:t>V</w:t>
      </w:r>
      <w:r w:rsidR="00885488" w:rsidRPr="003D0C23">
        <w:rPr>
          <w:lang w:val="it-IT"/>
        </w:rPr>
        <w:t xml:space="preserve"> </w:t>
      </w:r>
      <w:r w:rsidR="00885488" w:rsidRPr="003D0C23">
        <w:rPr>
          <w:rStyle w:val="Incipit"/>
          <w:lang w:val="it-IT"/>
        </w:rPr>
        <w:t>Iusti epulentur</w:t>
      </w:r>
      <w:r w:rsidR="00DD1415" w:rsidRPr="003D0C23">
        <w:rPr>
          <w:lang w:val="it-IT"/>
        </w:rPr>
        <w:t>@228.</w:t>
      </w:r>
      <w:r w:rsidR="00885488" w:rsidRPr="003D0C23">
        <w:rPr>
          <w:lang w:val="it-IT"/>
        </w:rPr>
        <w:t xml:space="preserve"> </w:t>
      </w:r>
      <w:r w:rsidR="00885488">
        <w:rPr>
          <w:lang w:val="en-US"/>
        </w:rPr>
        <w:t xml:space="preserve">OF </w:t>
      </w:r>
      <w:r w:rsidR="00885488" w:rsidRPr="00F77676">
        <w:rPr>
          <w:rStyle w:val="Incipit"/>
          <w:lang w:val="en-US"/>
        </w:rPr>
        <w:t>Gloriabun(58v)tur in te omnes</w:t>
      </w:r>
      <w:r w:rsidR="00DD1415">
        <w:rPr>
          <w:lang w:val="en-US"/>
        </w:rPr>
        <w:t>@174.</w:t>
      </w:r>
      <w:r w:rsidR="00885488">
        <w:rPr>
          <w:lang w:val="en-US"/>
        </w:rPr>
        <w:t xml:space="preserve"> CO </w:t>
      </w:r>
      <w:r w:rsidR="00885488" w:rsidRPr="00F77676">
        <w:rPr>
          <w:rStyle w:val="Incipit"/>
          <w:lang w:val="en-US"/>
        </w:rPr>
        <w:t>Posuerunt mortalia</w:t>
      </w:r>
      <w:r w:rsidR="00DD1415">
        <w:rPr>
          <w:lang w:val="en-US"/>
        </w:rPr>
        <w:t>@170.</w:t>
      </w:r>
    </w:p>
    <w:p w:rsidR="00885488" w:rsidRPr="00B779A9" w:rsidRDefault="00A74910" w:rsidP="00415109">
      <w:pPr>
        <w:rPr>
          <w:lang w:val="fr-FR"/>
        </w:rPr>
      </w:pPr>
      <w:r w:rsidRPr="00F77676">
        <w:rPr>
          <w:rStyle w:val="Time1"/>
          <w:lang w:val="pt-PT"/>
        </w:rPr>
        <w:t>Ad secundas vesperas</w:t>
      </w:r>
      <w:r w:rsidR="00885488" w:rsidRPr="00B779A9">
        <w:rPr>
          <w:lang w:val="pt-PT"/>
        </w:rPr>
        <w:t xml:space="preserve"> AN </w:t>
      </w:r>
      <w:r w:rsidR="00885488" w:rsidRPr="00F77676">
        <w:rPr>
          <w:rStyle w:val="Incipit"/>
          <w:lang w:val="pt-PT"/>
        </w:rPr>
        <w:t xml:space="preserve">Virgam </w:t>
      </w:r>
      <w:r w:rsidR="00C31823" w:rsidRPr="00F77676">
        <w:rPr>
          <w:rStyle w:val="Incipit"/>
          <w:lang w:val="pt-PT"/>
        </w:rPr>
        <w:t>vir</w:t>
      </w:r>
      <w:r w:rsidR="00885488" w:rsidRPr="00F77676">
        <w:rPr>
          <w:rStyle w:val="Incipit"/>
          <w:lang w:val="pt-PT"/>
        </w:rPr>
        <w:t>tutis</w:t>
      </w:r>
      <w:r w:rsidR="00885488" w:rsidRPr="00B779A9">
        <w:rPr>
          <w:lang w:val="pt-PT"/>
        </w:rPr>
        <w:t xml:space="preserve"> cum reliquis. </w:t>
      </w:r>
      <w:r w:rsidR="00885488" w:rsidRPr="00B779A9">
        <w:rPr>
          <w:lang w:val="fr-FR"/>
        </w:rPr>
        <w:t xml:space="preserve">PS </w:t>
      </w:r>
      <w:r w:rsidR="00885488" w:rsidRPr="00F77676">
        <w:rPr>
          <w:rStyle w:val="Incipit"/>
          <w:lang w:val="fr-FR"/>
        </w:rPr>
        <w:t>Dixit dominus</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Beatus </w:t>
      </w:r>
      <w:r w:rsidR="00C31823" w:rsidRPr="00F77676">
        <w:rPr>
          <w:rStyle w:val="Incipit"/>
          <w:lang w:val="fr-FR"/>
        </w:rPr>
        <w:t>vir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In </w:t>
      </w:r>
      <w:r w:rsidR="009772E9" w:rsidRPr="00F77676">
        <w:rPr>
          <w:rStyle w:val="Incipit"/>
          <w:lang w:val="fr-FR"/>
        </w:rPr>
        <w:t>conv</w:t>
      </w:r>
      <w:r w:rsidR="00885488" w:rsidRPr="00F77676">
        <w:rPr>
          <w:rStyle w:val="Incipit"/>
          <w:lang w:val="fr-FR"/>
        </w:rPr>
        <w:t>ertendo</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Eripe me domine</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Lauda </w:t>
      </w:r>
      <w:r w:rsidR="00567E70" w:rsidRPr="00F77676">
        <w:rPr>
          <w:rStyle w:val="Incipit"/>
          <w:lang w:val="fr-FR"/>
        </w:rPr>
        <w:t>Hierusalem</w:t>
      </w:r>
      <w:r w:rsidR="00885488" w:rsidRPr="00B779A9">
        <w:rPr>
          <w:lang w:val="fr-FR"/>
        </w:rPr>
        <w:t xml:space="preserve">. HY </w:t>
      </w:r>
      <w:r w:rsidR="00885488" w:rsidRPr="00F77676">
        <w:rPr>
          <w:rStyle w:val="Incipit"/>
          <w:lang w:val="fr-FR"/>
        </w:rPr>
        <w:t>Rex gloriose</w:t>
      </w:r>
      <w:r w:rsidR="00885488" w:rsidRPr="00B779A9">
        <w:rPr>
          <w:lang w:val="fr-FR"/>
        </w:rPr>
        <w:t xml:space="preserve">. AM </w:t>
      </w:r>
      <w:r w:rsidR="00885488" w:rsidRPr="00F77676">
        <w:rPr>
          <w:rStyle w:val="Incipit"/>
          <w:lang w:val="fr-FR"/>
        </w:rPr>
        <w:t xml:space="preserve">Haec est </w:t>
      </w:r>
      <w:r w:rsidR="0007245A" w:rsidRPr="00F77676">
        <w:rPr>
          <w:rStyle w:val="Incipit"/>
          <w:lang w:val="fr-FR"/>
        </w:rPr>
        <w:t>vera</w:t>
      </w:r>
      <w:r w:rsidR="00885488" w:rsidRPr="00F77676">
        <w:rPr>
          <w:rStyle w:val="Incipit"/>
          <w:lang w:val="fr-FR"/>
        </w:rPr>
        <w:t xml:space="preserve"> fraternitas</w:t>
      </w:r>
      <w:r w:rsidR="00885488" w:rsidRPr="00B779A9">
        <w:rPr>
          <w:lang w:val="fr-FR"/>
        </w:rPr>
        <w:t>.</w:t>
      </w:r>
    </w:p>
    <w:p w:rsidR="00885488" w:rsidRPr="00B779A9" w:rsidRDefault="00885488" w:rsidP="00415109">
      <w:pPr>
        <w:pStyle w:val="berschrift1"/>
      </w:pPr>
      <w:r w:rsidRPr="00B779A9">
        <w:lastRenderedPageBreak/>
        <w:t>IN FE</w:t>
      </w:r>
      <w:r w:rsidR="00A74910">
        <w:t>STO SANCTI MICHAELIS ARCHANGELI</w:t>
      </w:r>
    </w:p>
    <w:p w:rsidR="00885488" w:rsidRPr="00B779A9" w:rsidRDefault="00885488" w:rsidP="00415109">
      <w:r w:rsidRPr="00B779A9">
        <w:t>Summum festum facimus.</w:t>
      </w:r>
    </w:p>
    <w:p w:rsidR="00885488" w:rsidRPr="00D04818" w:rsidRDefault="00A74910" w:rsidP="00415109">
      <w:pPr>
        <w:rPr>
          <w:lang w:val="en-US"/>
        </w:rPr>
      </w:pPr>
      <w:r w:rsidRPr="00F77676">
        <w:rPr>
          <w:rStyle w:val="Time1"/>
          <w:lang w:val="en-US"/>
        </w:rPr>
        <w:t>Ad vesperas</w:t>
      </w:r>
      <w:r w:rsidR="00885488">
        <w:rPr>
          <w:lang w:val="en-US"/>
        </w:rPr>
        <w:t xml:space="preserve"> super psalmos AN </w:t>
      </w:r>
      <w:r w:rsidR="00885488" w:rsidRPr="00F77676">
        <w:rPr>
          <w:rStyle w:val="Incipit"/>
          <w:lang w:val="en-US"/>
        </w:rPr>
        <w:t>Omnes fideles Christi</w:t>
      </w:r>
      <w:r w:rsidR="00885488">
        <w:rPr>
          <w:lang w:val="en-US"/>
        </w:rPr>
        <w:t xml:space="preserve">. </w:t>
      </w:r>
      <w:r w:rsidR="00910596">
        <w:rPr>
          <w:lang w:val="en-US"/>
        </w:rPr>
        <w:t>Psalmi omnia Laudate</w:t>
      </w:r>
      <w:r w:rsidR="00885488">
        <w:rPr>
          <w:lang w:val="en-US"/>
        </w:rPr>
        <w:t xml:space="preserve">. RP </w:t>
      </w:r>
      <w:r w:rsidR="00885488" w:rsidRPr="00F77676">
        <w:rPr>
          <w:rStyle w:val="Incipit"/>
          <w:lang w:val="en-US"/>
        </w:rPr>
        <w:t>Te sanctum dominum</w:t>
      </w:r>
      <w:r w:rsidR="00885488">
        <w:rPr>
          <w:lang w:val="en-US"/>
        </w:rPr>
        <w:t xml:space="preserve">. HY </w:t>
      </w:r>
      <w:r w:rsidR="00885488" w:rsidRPr="00F77676">
        <w:rPr>
          <w:rStyle w:val="Incipit"/>
          <w:lang w:val="en-US"/>
        </w:rPr>
        <w:t>Tibi Christe splendor patris</w:t>
      </w:r>
      <w:r w:rsidR="00885488">
        <w:rPr>
          <w:lang w:val="en-US"/>
        </w:rPr>
        <w:t xml:space="preserve">. VS </w:t>
      </w:r>
      <w:r w:rsidR="00885488" w:rsidRPr="00F77676">
        <w:rPr>
          <w:rStyle w:val="Incipit"/>
          <w:lang w:val="en-US"/>
        </w:rPr>
        <w:t>In conspectu angelorum psallam tibi domine.</w:t>
      </w:r>
      <w:r w:rsidR="00910596" w:rsidRPr="00F77676">
        <w:rPr>
          <w:rStyle w:val="Incipit"/>
          <w:lang w:val="en-US"/>
        </w:rPr>
        <w:t xml:space="preserve"> </w:t>
      </w:r>
      <w:r w:rsidR="00885488" w:rsidRPr="00F77676">
        <w:rPr>
          <w:rStyle w:val="Incipit"/>
          <w:lang w:val="en-US"/>
        </w:rPr>
        <w:t>Adorabo ad templum sanctum tuum et confitebor nomini tuo</w:t>
      </w:r>
      <w:r w:rsidR="00885488">
        <w:rPr>
          <w:lang w:val="en-US"/>
        </w:rPr>
        <w:t xml:space="preserve">. </w:t>
      </w:r>
      <w:r w:rsidR="00885488" w:rsidRPr="00D04818">
        <w:rPr>
          <w:lang w:val="en-US"/>
        </w:rPr>
        <w:t xml:space="preserve">AM </w:t>
      </w:r>
      <w:r w:rsidR="00885488" w:rsidRPr="00F77676">
        <w:rPr>
          <w:rStyle w:val="Incipit"/>
          <w:lang w:val="en-US"/>
        </w:rPr>
        <w:t xml:space="preserve">Dum sacrum </w:t>
      </w:r>
      <w:r w:rsidR="003B319D" w:rsidRPr="00F77676">
        <w:rPr>
          <w:rStyle w:val="Incipit"/>
          <w:lang w:val="en-US"/>
        </w:rPr>
        <w:t>mysterium</w:t>
      </w:r>
      <w:r w:rsidR="00885488" w:rsidRPr="00F77676">
        <w:rPr>
          <w:rStyle w:val="Incipit"/>
          <w:lang w:val="en-US"/>
        </w:rPr>
        <w:t xml:space="preserve"> cerneret Ioannes</w:t>
      </w:r>
      <w:r w:rsidR="00885488" w:rsidRPr="00D04818">
        <w:rPr>
          <w:lang w:val="en-US"/>
        </w:rPr>
        <w:t xml:space="preserve">. </w:t>
      </w:r>
      <w:r w:rsidR="005118B9">
        <w:rPr>
          <w:lang w:val="en-US"/>
        </w:rPr>
        <w:t>Suffragium d</w:t>
      </w:r>
      <w:r w:rsidR="00885488" w:rsidRPr="00D04818">
        <w:rPr>
          <w:lang w:val="en-US"/>
        </w:rPr>
        <w:t xml:space="preserve">e beata virgine </w:t>
      </w:r>
      <w:r w:rsidR="005118B9">
        <w:rPr>
          <w:lang w:val="en-US"/>
        </w:rPr>
        <w:t>[</w:t>
      </w:r>
      <w:r w:rsidR="00885488" w:rsidRPr="00D04818">
        <w:rPr>
          <w:lang w:val="en-US"/>
        </w:rPr>
        <w:t>AC</w:t>
      </w:r>
      <w:r w:rsidR="005118B9">
        <w:rPr>
          <w:lang w:val="en-US"/>
        </w:rPr>
        <w:t>]</w:t>
      </w:r>
      <w:r w:rsidR="00885488" w:rsidRPr="00D04818">
        <w:rPr>
          <w:lang w:val="en-US"/>
        </w:rPr>
        <w:t xml:space="preserve"> </w:t>
      </w:r>
      <w:r w:rsidR="00885488" w:rsidRPr="00F77676">
        <w:rPr>
          <w:rStyle w:val="Incipit"/>
          <w:lang w:val="en-US"/>
        </w:rPr>
        <w:t>Omnium rerum</w:t>
      </w:r>
      <w:r w:rsidR="00885488" w:rsidRPr="00D04818">
        <w:rPr>
          <w:lang w:val="en-US"/>
        </w:rPr>
        <w:t xml:space="preserve">. </w:t>
      </w:r>
      <w:r w:rsidR="00910596">
        <w:rPr>
          <w:lang w:val="en-US"/>
        </w:rPr>
        <w:t xml:space="preserve">[BD] </w:t>
      </w:r>
      <w:r w:rsidR="005F6F99" w:rsidRPr="00F77676">
        <w:rPr>
          <w:rStyle w:val="Incipit"/>
          <w:lang w:val="en-US"/>
        </w:rPr>
        <w:t>Benedicamus</w:t>
      </w:r>
      <w:r w:rsidR="00910596">
        <w:rPr>
          <w:lang w:val="en-US"/>
        </w:rPr>
        <w:t xml:space="preserve"> </w:t>
      </w:r>
      <w:r w:rsidR="00910596" w:rsidRPr="00D04818">
        <w:rPr>
          <w:lang w:val="en-US"/>
        </w:rPr>
        <w:t>a</w:t>
      </w:r>
      <w:r w:rsidR="00885488" w:rsidRPr="00D04818">
        <w:rPr>
          <w:lang w:val="en-US"/>
        </w:rPr>
        <w:t>ngelicum.</w:t>
      </w:r>
    </w:p>
    <w:p w:rsidR="005118B9" w:rsidRDefault="00A74910" w:rsidP="00415109">
      <w:pPr>
        <w:rPr>
          <w:lang w:val="pt-PT"/>
        </w:rPr>
      </w:pPr>
      <w:r w:rsidRPr="00F77676">
        <w:rPr>
          <w:rStyle w:val="Time1"/>
          <w:lang w:val="pt-PT"/>
        </w:rPr>
        <w:t>Ad completorium</w:t>
      </w:r>
      <w:r w:rsidR="00885488" w:rsidRPr="00F77676">
        <w:rPr>
          <w:lang w:val="pt-PT"/>
        </w:rPr>
        <w:t xml:space="preserve"> HY </w:t>
      </w:r>
      <w:r w:rsidR="00885488" w:rsidRPr="00F77676">
        <w:rPr>
          <w:rStyle w:val="Incipit"/>
          <w:lang w:val="pt-PT"/>
        </w:rPr>
        <w:t>Te</w:t>
      </w:r>
      <w:r w:rsidR="005A362F" w:rsidRPr="00F77676">
        <w:rPr>
          <w:i/>
          <w:lang w:val="pt-PT"/>
        </w:rPr>
        <w:t xml:space="preserve"> </w:t>
      </w:r>
      <w:r w:rsidR="00885488" w:rsidRPr="00F77676">
        <w:rPr>
          <w:rStyle w:val="Incipit"/>
          <w:lang w:val="pt-PT"/>
        </w:rPr>
        <w:t>lucis</w:t>
      </w:r>
      <w:r w:rsidR="00885488" w:rsidRPr="00F77676">
        <w:rPr>
          <w:lang w:val="pt-PT"/>
        </w:rPr>
        <w:t xml:space="preserve">. </w:t>
      </w:r>
      <w:r w:rsidR="00885488" w:rsidRPr="00B779A9">
        <w:rPr>
          <w:lang w:val="pt-PT"/>
        </w:rPr>
        <w:t xml:space="preserve">AD </w:t>
      </w:r>
      <w:r w:rsidR="00885488" w:rsidRPr="00794880">
        <w:rPr>
          <w:rStyle w:val="Incipit"/>
          <w:lang w:val="pt-PT"/>
        </w:rPr>
        <w:t>Pacem</w:t>
      </w:r>
      <w:r w:rsidR="005A362F" w:rsidRPr="005A362F">
        <w:rPr>
          <w:i/>
          <w:lang w:val="pt-PT"/>
        </w:rPr>
        <w:t xml:space="preserve"> </w:t>
      </w:r>
      <w:r w:rsidR="00885488" w:rsidRPr="00794880">
        <w:rPr>
          <w:rStyle w:val="Incipit"/>
          <w:lang w:val="pt-PT"/>
        </w:rPr>
        <w:t>tuam</w:t>
      </w:r>
      <w:r w:rsidR="00885488" w:rsidRPr="00B779A9">
        <w:rPr>
          <w:lang w:val="pt-PT"/>
        </w:rPr>
        <w:t>.</w:t>
      </w:r>
      <w:r w:rsidR="00910596" w:rsidRPr="00B779A9">
        <w:rPr>
          <w:lang w:val="pt-PT"/>
        </w:rPr>
        <w:t xml:space="preserve"> </w:t>
      </w:r>
    </w:p>
    <w:p w:rsidR="00885488" w:rsidRPr="00B779A9" w:rsidRDefault="00910596" w:rsidP="00415109">
      <w:pPr>
        <w:rPr>
          <w:lang w:val="pt-PT"/>
        </w:rPr>
      </w:pPr>
      <w:r w:rsidRPr="00B779A9">
        <w:rPr>
          <w:lang w:val="pt-PT"/>
        </w:rPr>
        <w:t>(59r)</w:t>
      </w:r>
      <w:r w:rsidR="005118B9">
        <w:rPr>
          <w:lang w:val="pt-PT"/>
        </w:rPr>
        <w:t xml:space="preserve"> </w:t>
      </w:r>
      <w:r w:rsidR="00A74910" w:rsidRPr="00F77676">
        <w:rPr>
          <w:rStyle w:val="Time1"/>
          <w:lang w:val="pt-PT"/>
        </w:rPr>
        <w:t>Ad matutinum</w:t>
      </w:r>
      <w:r w:rsidR="00885488" w:rsidRPr="00B779A9">
        <w:rPr>
          <w:lang w:val="pt-PT"/>
        </w:rPr>
        <w:t xml:space="preserve"> I</w:t>
      </w:r>
      <w:r w:rsidRPr="00B779A9">
        <w:rPr>
          <w:lang w:val="pt-PT"/>
        </w:rPr>
        <w:t>N</w:t>
      </w:r>
      <w:r w:rsidR="00885488" w:rsidRPr="00B779A9">
        <w:rPr>
          <w:lang w:val="pt-PT"/>
        </w:rPr>
        <w:t xml:space="preserve">V </w:t>
      </w:r>
      <w:r w:rsidR="00885488" w:rsidRPr="00F77676">
        <w:rPr>
          <w:rStyle w:val="Incipit"/>
          <w:lang w:val="pt-PT"/>
        </w:rPr>
        <w:t>Angelorum regi deo</w:t>
      </w:r>
      <w:r w:rsidR="00885488" w:rsidRPr="00B779A9">
        <w:rPr>
          <w:lang w:val="pt-PT"/>
        </w:rPr>
        <w:t xml:space="preserve">. HY </w:t>
      </w:r>
      <w:r w:rsidR="00885488" w:rsidRPr="00F77676">
        <w:rPr>
          <w:rStyle w:val="Incipit"/>
          <w:lang w:val="pt-PT"/>
        </w:rPr>
        <w:t>Christe sanctorum</w:t>
      </w:r>
      <w:r w:rsidR="00885488" w:rsidRPr="00B779A9">
        <w:rPr>
          <w:lang w:val="pt-PT"/>
        </w:rPr>
        <w:t>.</w:t>
      </w:r>
    </w:p>
    <w:p w:rsidR="00885488" w:rsidRPr="00B779A9" w:rsidRDefault="00A74910" w:rsidP="00415109">
      <w:pPr>
        <w:rPr>
          <w:lang w:val="pt-PT"/>
        </w:rPr>
      </w:pPr>
      <w:r w:rsidRPr="00F77676">
        <w:rPr>
          <w:rStyle w:val="Time2"/>
          <w:lang w:val="pt-PT"/>
        </w:rPr>
        <w:t>In primo nocturno</w:t>
      </w:r>
      <w:r w:rsidR="00885488" w:rsidRPr="00B779A9">
        <w:rPr>
          <w:lang w:val="pt-PT"/>
        </w:rPr>
        <w:t xml:space="preserve"> AN </w:t>
      </w:r>
      <w:r w:rsidR="00885488" w:rsidRPr="00F77676">
        <w:rPr>
          <w:rStyle w:val="Incipit"/>
          <w:lang w:val="pt-PT"/>
        </w:rPr>
        <w:t>Introibo in domum tuam</w:t>
      </w:r>
      <w:r w:rsidR="00885488" w:rsidRPr="00B779A9">
        <w:rPr>
          <w:lang w:val="pt-PT"/>
        </w:rPr>
        <w:t xml:space="preserve"> cum duabus sequentibus. PS </w:t>
      </w:r>
      <w:r w:rsidR="00885488" w:rsidRPr="00F77676">
        <w:rPr>
          <w:rStyle w:val="Incipit"/>
          <w:lang w:val="pt-PT"/>
        </w:rPr>
        <w:t>Verba mea</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Domine dominus noster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In domino confido</w:t>
      </w:r>
      <w:r w:rsidR="00885488" w:rsidRPr="00B779A9">
        <w:rPr>
          <w:lang w:val="pt-PT"/>
        </w:rPr>
        <w:t xml:space="preserve">. VS </w:t>
      </w:r>
      <w:r w:rsidR="00885488" w:rsidRPr="00F77676">
        <w:rPr>
          <w:rStyle w:val="Incipit"/>
          <w:lang w:val="pt-PT"/>
        </w:rPr>
        <w:t>Stetit angelus domini iuxta aram templi. Habens turibulum aureum in manu sua</w:t>
      </w:r>
      <w:r w:rsidR="00A068EC" w:rsidRPr="00B779A9">
        <w:rPr>
          <w:lang w:val="pt-PT"/>
        </w:rPr>
        <w:t xml:space="preserve">. </w:t>
      </w:r>
      <w:r w:rsidR="00A068EC" w:rsidRPr="00B779A9">
        <w:rPr>
          <w:lang w:val="fr-FR"/>
        </w:rPr>
        <w:t>Lectiones quaere in libro de sanctis. [LS]</w:t>
      </w:r>
      <w:r w:rsidR="00885488" w:rsidRPr="00B779A9">
        <w:rPr>
          <w:lang w:val="fr-FR"/>
        </w:rPr>
        <w:t xml:space="preserve"> </w:t>
      </w:r>
      <w:r w:rsidR="00885488" w:rsidRPr="00F77676">
        <w:rPr>
          <w:rStyle w:val="Incipit"/>
          <w:lang w:val="fr-FR"/>
        </w:rPr>
        <w:t>Angelorum nomen est officii non naturae</w:t>
      </w:r>
      <w:r w:rsidR="00A068EC" w:rsidRPr="00B779A9">
        <w:rPr>
          <w:lang w:val="fr-FR"/>
        </w:rPr>
        <w:t>.</w:t>
      </w:r>
      <w:r w:rsidR="00885488" w:rsidRPr="00B779A9">
        <w:rPr>
          <w:lang w:val="fr-FR"/>
        </w:rPr>
        <w:t xml:space="preserve"> </w:t>
      </w:r>
      <w:r w:rsidR="00885488" w:rsidRPr="00B779A9">
        <w:rPr>
          <w:lang w:val="pt-PT"/>
        </w:rPr>
        <w:t xml:space="preserve">RP </w:t>
      </w:r>
      <w:r w:rsidR="00885488" w:rsidRPr="00F77676">
        <w:rPr>
          <w:rStyle w:val="Incipit"/>
          <w:lang w:val="pt-PT"/>
        </w:rPr>
        <w:t>Factum est silentium</w:t>
      </w:r>
      <w:r w:rsidR="00885488" w:rsidRPr="00B779A9">
        <w:rPr>
          <w:lang w:val="pt-PT"/>
        </w:rPr>
        <w:t xml:space="preserve"> cum duobus sequentibus.</w:t>
      </w:r>
    </w:p>
    <w:p w:rsidR="00885488" w:rsidRPr="00B779A9" w:rsidRDefault="00A74910" w:rsidP="00415109">
      <w:pPr>
        <w:rPr>
          <w:lang w:val="fr-FR"/>
        </w:rPr>
      </w:pPr>
      <w:r w:rsidRPr="00F77676">
        <w:rPr>
          <w:rStyle w:val="Time2"/>
          <w:lang w:val="pt-PT"/>
        </w:rPr>
        <w:t>In secundo nocturno</w:t>
      </w:r>
      <w:r w:rsidR="00885488" w:rsidRPr="00B779A9">
        <w:rPr>
          <w:lang w:val="pt-PT"/>
        </w:rPr>
        <w:t xml:space="preserve"> AN </w:t>
      </w:r>
      <w:r w:rsidR="00885488" w:rsidRPr="00F77676">
        <w:rPr>
          <w:rStyle w:val="Incipit"/>
          <w:lang w:val="pt-PT"/>
        </w:rPr>
        <w:t>Ascendit fumus</w:t>
      </w:r>
      <w:r w:rsidR="00885488" w:rsidRPr="00B779A9">
        <w:rPr>
          <w:lang w:val="pt-PT"/>
        </w:rPr>
        <w:t xml:space="preserve"> cum sequentibus duabus. </w:t>
      </w:r>
      <w:r w:rsidR="00885488" w:rsidRPr="00B779A9">
        <w:rPr>
          <w:lang w:val="fr-FR"/>
        </w:rPr>
        <w:t xml:space="preserve">PS </w:t>
      </w:r>
      <w:r w:rsidR="00885488" w:rsidRPr="00F77676">
        <w:rPr>
          <w:rStyle w:val="Incipit"/>
          <w:lang w:val="fr-FR"/>
        </w:rPr>
        <w:t>Domine quis habitabit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Caeli enarrant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Domini est terra</w:t>
      </w:r>
      <w:r w:rsidR="00885488" w:rsidRPr="00B779A9">
        <w:rPr>
          <w:lang w:val="fr-FR"/>
        </w:rPr>
        <w:t xml:space="preserve">. VS </w:t>
      </w:r>
      <w:r w:rsidR="00885488" w:rsidRPr="00F77676">
        <w:rPr>
          <w:rStyle w:val="Incipit"/>
          <w:lang w:val="fr-FR"/>
        </w:rPr>
        <w:t>In conspectu angelorum</w:t>
      </w:r>
      <w:r w:rsidR="00885488" w:rsidRPr="00B779A9">
        <w:rPr>
          <w:lang w:val="fr-FR"/>
        </w:rPr>
        <w:t xml:space="preserve">. RP </w:t>
      </w:r>
      <w:r w:rsidR="00885488" w:rsidRPr="00F77676">
        <w:rPr>
          <w:rStyle w:val="Incipit"/>
          <w:lang w:val="fr-FR"/>
        </w:rPr>
        <w:t>In conspectu angelorum</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Hic est Michael archangelus</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Venit Michael archangelus</w:t>
      </w:r>
      <w:r w:rsidR="00885488" w:rsidRPr="00B779A9">
        <w:rPr>
          <w:lang w:val="fr-FR"/>
        </w:rPr>
        <w:t>.</w:t>
      </w:r>
    </w:p>
    <w:p w:rsidR="005118B9" w:rsidRDefault="00A74910" w:rsidP="00415109">
      <w:pPr>
        <w:rPr>
          <w:lang w:val="it-IT"/>
        </w:rPr>
      </w:pPr>
      <w:r w:rsidRPr="00F77676">
        <w:rPr>
          <w:rStyle w:val="Time2"/>
          <w:lang w:val="fr-FR"/>
        </w:rPr>
        <w:t>In tertio nocturno</w:t>
      </w:r>
      <w:r w:rsidR="00885488" w:rsidRPr="00B779A9">
        <w:rPr>
          <w:lang w:val="fr-FR"/>
        </w:rPr>
        <w:t xml:space="preserve"> AN </w:t>
      </w:r>
      <w:r w:rsidR="00885488" w:rsidRPr="00F77676">
        <w:rPr>
          <w:rStyle w:val="Incipit"/>
          <w:lang w:val="fr-FR"/>
        </w:rPr>
        <w:t>Laudemus dominum</w:t>
      </w:r>
      <w:r w:rsidR="00885488" w:rsidRPr="00B779A9">
        <w:rPr>
          <w:lang w:val="fr-FR"/>
        </w:rPr>
        <w:t xml:space="preserve"> cum duabus </w:t>
      </w:r>
      <w:r w:rsidR="00BA24A1" w:rsidRPr="00B779A9">
        <w:rPr>
          <w:lang w:val="fr-FR"/>
        </w:rPr>
        <w:t>[</w:t>
      </w:r>
      <w:r w:rsidR="00885488" w:rsidRPr="00B779A9">
        <w:rPr>
          <w:lang w:val="fr-FR"/>
        </w:rPr>
        <w:t>sequentibus</w:t>
      </w:r>
      <w:r w:rsidR="00BA24A1" w:rsidRPr="00B779A9">
        <w:rPr>
          <w:lang w:val="fr-FR"/>
        </w:rPr>
        <w:t>]</w:t>
      </w:r>
      <w:r w:rsidR="00885488" w:rsidRPr="00B779A9">
        <w:rPr>
          <w:lang w:val="fr-FR"/>
        </w:rPr>
        <w:t xml:space="preserve">. PS </w:t>
      </w:r>
      <w:r w:rsidR="00885488" w:rsidRPr="00F77676">
        <w:rPr>
          <w:rStyle w:val="Incipit"/>
          <w:lang w:val="fr-FR"/>
        </w:rPr>
        <w:t>Domine refugium</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Benedic</w:t>
      </w:r>
      <w:r w:rsidR="00885488" w:rsidRPr="00B779A9">
        <w:rPr>
          <w:lang w:val="fr-FR"/>
        </w:rPr>
        <w:t xml:space="preserve"> primum.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Benedic</w:t>
      </w:r>
      <w:r w:rsidR="00885488" w:rsidRPr="00B779A9">
        <w:rPr>
          <w:lang w:val="fr-FR"/>
        </w:rPr>
        <w:t xml:space="preserve"> secundum. VS </w:t>
      </w:r>
      <w:r w:rsidR="00885488" w:rsidRPr="00F77676">
        <w:rPr>
          <w:rStyle w:val="Incipit"/>
          <w:lang w:val="fr-FR"/>
        </w:rPr>
        <w:t>Adorate dominum omnes angeli eius</w:t>
      </w:r>
      <w:r w:rsidR="002D0AF1" w:rsidRPr="00F77676">
        <w:rPr>
          <w:rStyle w:val="Incipit"/>
          <w:lang w:val="fr-FR"/>
        </w:rPr>
        <w:t xml:space="preserve">. </w:t>
      </w:r>
      <w:r w:rsidR="00885488" w:rsidRPr="00F77676">
        <w:rPr>
          <w:rStyle w:val="Incipit"/>
          <w:lang w:val="fr-FR"/>
        </w:rPr>
        <w:t>Au</w:t>
      </w:r>
      <w:r w:rsidR="00BA4CFB" w:rsidRPr="00F77676">
        <w:rPr>
          <w:rStyle w:val="Incipit"/>
          <w:lang w:val="fr-FR"/>
        </w:rPr>
        <w:t>divi</w:t>
      </w:r>
      <w:r w:rsidR="00885488" w:rsidRPr="00F77676">
        <w:rPr>
          <w:rStyle w:val="Incipit"/>
          <w:lang w:val="fr-FR"/>
        </w:rPr>
        <w:t xml:space="preserve">t et laetata est </w:t>
      </w:r>
      <w:r w:rsidR="001B7479" w:rsidRPr="00F77676">
        <w:rPr>
          <w:rStyle w:val="Incipit"/>
          <w:lang w:val="fr-FR"/>
        </w:rPr>
        <w:t>Sion</w:t>
      </w:r>
      <w:r w:rsidR="00885488" w:rsidRPr="00B779A9">
        <w:rPr>
          <w:lang w:val="fr-FR"/>
        </w:rPr>
        <w:t xml:space="preserve">. </w:t>
      </w:r>
      <w:r w:rsidR="00885488" w:rsidRPr="00B779A9">
        <w:rPr>
          <w:lang w:val="it-IT"/>
        </w:rPr>
        <w:t xml:space="preserve">EV </w:t>
      </w:r>
      <w:r w:rsidR="00885488" w:rsidRPr="00F77676">
        <w:rPr>
          <w:rStyle w:val="Incipit"/>
          <w:lang w:val="it-IT"/>
        </w:rPr>
        <w:t>Accesserunt discipuli ad Iesum</w:t>
      </w:r>
      <w:r w:rsidR="00885488" w:rsidRPr="00B779A9">
        <w:rPr>
          <w:lang w:val="it-IT"/>
        </w:rPr>
        <w:t xml:space="preserve"> </w:t>
      </w:r>
      <w:r w:rsidR="008D35E3" w:rsidRPr="00B779A9">
        <w:rPr>
          <w:lang w:val="it-IT"/>
        </w:rPr>
        <w:t>quaere</w:t>
      </w:r>
      <w:r w:rsidR="00885488" w:rsidRPr="00B779A9">
        <w:rPr>
          <w:lang w:val="it-IT"/>
        </w:rPr>
        <w:t xml:space="preserve"> post lectiones. RP </w:t>
      </w:r>
      <w:r w:rsidR="00885488" w:rsidRPr="00F77676">
        <w:rPr>
          <w:rStyle w:val="Incipit"/>
          <w:lang w:val="it-IT"/>
        </w:rPr>
        <w:t>In tempore illo</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AC32FA" w:rsidRPr="00F77676">
        <w:rPr>
          <w:rStyle w:val="Incipit"/>
          <w:lang w:val="it-IT"/>
        </w:rPr>
        <w:t>Numquid</w:t>
      </w:r>
      <w:r w:rsidR="00885488" w:rsidRPr="00F77676">
        <w:rPr>
          <w:rStyle w:val="Incipit"/>
          <w:lang w:val="it-IT"/>
        </w:rPr>
        <w:t xml:space="preserve"> scis</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F77676">
        <w:rPr>
          <w:rStyle w:val="Incipit"/>
          <w:lang w:val="it-IT"/>
        </w:rPr>
        <w:t>Fidelis sermo</w:t>
      </w:r>
      <w:r w:rsidR="00885488" w:rsidRPr="00B779A9">
        <w:rPr>
          <w:lang w:val="it-IT"/>
        </w:rPr>
        <w:t xml:space="preserve">. </w:t>
      </w:r>
      <w:r w:rsidR="002D0AF1" w:rsidRPr="00B779A9">
        <w:rPr>
          <w:lang w:val="it-IT"/>
        </w:rPr>
        <w:t>[</w:t>
      </w:r>
      <w:r w:rsidR="00885488" w:rsidRPr="00B779A9">
        <w:rPr>
          <w:lang w:val="it-IT"/>
        </w:rPr>
        <w:t>TD</w:t>
      </w:r>
      <w:r w:rsidR="002D0AF1" w:rsidRPr="00B779A9">
        <w:rPr>
          <w:lang w:val="it-IT"/>
        </w:rPr>
        <w:t xml:space="preserve">] </w:t>
      </w:r>
      <w:r w:rsidR="002D0AF1" w:rsidRPr="00F77676">
        <w:rPr>
          <w:rStyle w:val="Incipit"/>
          <w:lang w:val="it-IT"/>
        </w:rPr>
        <w:t>Te deum</w:t>
      </w:r>
      <w:r w:rsidR="00450F94" w:rsidRPr="00F77676">
        <w:rPr>
          <w:rStyle w:val="Incipit"/>
          <w:lang w:val="it-IT"/>
        </w:rPr>
        <w:t xml:space="preserve"> laudamus</w:t>
      </w:r>
      <w:r w:rsidR="00885488" w:rsidRPr="00B779A9">
        <w:rPr>
          <w:lang w:val="it-IT"/>
        </w:rPr>
        <w:t>.</w:t>
      </w:r>
      <w:r w:rsidR="009F2CEB" w:rsidRPr="00B779A9">
        <w:rPr>
          <w:lang w:val="it-IT"/>
        </w:rPr>
        <w:t xml:space="preserve"> </w:t>
      </w:r>
    </w:p>
    <w:p w:rsidR="00885488" w:rsidRPr="00B779A9" w:rsidRDefault="009F2CEB" w:rsidP="00415109">
      <w:pPr>
        <w:rPr>
          <w:lang w:val="it-IT"/>
        </w:rPr>
      </w:pPr>
      <w:r w:rsidRPr="00B779A9">
        <w:rPr>
          <w:lang w:val="it-IT"/>
        </w:rPr>
        <w:t>(59v)</w:t>
      </w:r>
      <w:r w:rsidR="005118B9">
        <w:rPr>
          <w:lang w:val="it-IT"/>
        </w:rPr>
        <w:t xml:space="preserve"> </w:t>
      </w:r>
      <w:r w:rsidR="00A74910" w:rsidRPr="00F77676">
        <w:rPr>
          <w:rStyle w:val="Time1"/>
          <w:lang w:val="it-IT"/>
        </w:rPr>
        <w:t>Ad laudes</w:t>
      </w:r>
      <w:r w:rsidR="00885488" w:rsidRPr="00B779A9">
        <w:rPr>
          <w:lang w:val="it-IT"/>
        </w:rPr>
        <w:t xml:space="preserve"> AN </w:t>
      </w:r>
      <w:r w:rsidR="00756FA1" w:rsidRPr="00F77676">
        <w:rPr>
          <w:rStyle w:val="Incipit"/>
          <w:lang w:val="it-IT"/>
        </w:rPr>
        <w:t>Dum pro</w:t>
      </w:r>
      <w:r w:rsidR="00885488" w:rsidRPr="00F77676">
        <w:rPr>
          <w:rStyle w:val="Incipit"/>
          <w:lang w:val="it-IT"/>
        </w:rPr>
        <w:t>eliaretur Michael</w:t>
      </w:r>
      <w:r w:rsidR="00DB287D" w:rsidRPr="00B779A9">
        <w:rPr>
          <w:lang w:val="it-IT"/>
        </w:rPr>
        <w:t xml:space="preserve"> cum reliquis quatt</w:t>
      </w:r>
      <w:r w:rsidR="00885488" w:rsidRPr="00B779A9">
        <w:rPr>
          <w:lang w:val="it-IT"/>
        </w:rPr>
        <w:t>u</w:t>
      </w:r>
      <w:r w:rsidR="00DB287D" w:rsidRPr="00B779A9">
        <w:rPr>
          <w:lang w:val="it-IT"/>
        </w:rPr>
        <w:t>o</w:t>
      </w:r>
      <w:r w:rsidR="00885488" w:rsidRPr="00B779A9">
        <w:rPr>
          <w:lang w:val="it-IT"/>
        </w:rPr>
        <w:t xml:space="preserve">r. HY </w:t>
      </w:r>
      <w:r w:rsidR="00885488" w:rsidRPr="00F77676">
        <w:rPr>
          <w:rStyle w:val="Incipit"/>
          <w:lang w:val="it-IT"/>
        </w:rPr>
        <w:t>Tibi Christe splendor patris</w:t>
      </w:r>
      <w:r w:rsidR="00885488" w:rsidRPr="00B779A9">
        <w:rPr>
          <w:lang w:val="it-IT"/>
        </w:rPr>
        <w:t xml:space="preserve">. VS </w:t>
      </w:r>
      <w:r w:rsidR="00885488" w:rsidRPr="00F77676">
        <w:rPr>
          <w:rStyle w:val="Incipit"/>
          <w:lang w:val="it-IT"/>
        </w:rPr>
        <w:t>Benedicite domino omnes angeli eius</w:t>
      </w:r>
      <w:r w:rsidRPr="00F77676">
        <w:rPr>
          <w:rStyle w:val="Incipit"/>
          <w:lang w:val="it-IT"/>
        </w:rPr>
        <w:t xml:space="preserve">. </w:t>
      </w:r>
      <w:r w:rsidR="00885488" w:rsidRPr="00F77676">
        <w:rPr>
          <w:rStyle w:val="Incipit"/>
          <w:lang w:val="it-IT"/>
        </w:rPr>
        <w:t xml:space="preserve">Potentes </w:t>
      </w:r>
      <w:r w:rsidR="00C31823" w:rsidRPr="00F77676">
        <w:rPr>
          <w:rStyle w:val="Incipit"/>
          <w:lang w:val="it-IT"/>
        </w:rPr>
        <w:t>vir</w:t>
      </w:r>
      <w:r w:rsidR="00885488" w:rsidRPr="00F77676">
        <w:rPr>
          <w:rStyle w:val="Incipit"/>
          <w:lang w:val="it-IT"/>
        </w:rPr>
        <w:t>tutes facientes verbum illius</w:t>
      </w:r>
      <w:r w:rsidR="00885488" w:rsidRPr="00B779A9">
        <w:rPr>
          <w:lang w:val="it-IT"/>
        </w:rPr>
        <w:t xml:space="preserve">. AB </w:t>
      </w:r>
      <w:r w:rsidR="00885488" w:rsidRPr="00F77676">
        <w:rPr>
          <w:rStyle w:val="Incipit"/>
          <w:lang w:val="it-IT"/>
        </w:rPr>
        <w:t>Factum est silentium in caelo</w:t>
      </w:r>
      <w:r w:rsidR="005118B9">
        <w:rPr>
          <w:lang w:val="it-IT"/>
        </w:rPr>
        <w:t>. Suffragium d</w:t>
      </w:r>
      <w:r w:rsidR="00885488" w:rsidRPr="00B779A9">
        <w:rPr>
          <w:lang w:val="it-IT"/>
        </w:rPr>
        <w:t xml:space="preserve">e beata virgine </w:t>
      </w:r>
      <w:r w:rsidR="005118B9">
        <w:rPr>
          <w:lang w:val="it-IT"/>
        </w:rPr>
        <w:t>[</w:t>
      </w:r>
      <w:r w:rsidR="00885488" w:rsidRPr="00B779A9">
        <w:rPr>
          <w:lang w:val="it-IT"/>
        </w:rPr>
        <w:t>AC</w:t>
      </w:r>
      <w:r w:rsidR="005118B9">
        <w:rPr>
          <w:lang w:val="it-IT"/>
        </w:rPr>
        <w:t>]</w:t>
      </w:r>
      <w:r w:rsidR="00885488" w:rsidRPr="00B779A9">
        <w:rPr>
          <w:lang w:val="it-IT"/>
        </w:rPr>
        <w:t xml:space="preserve"> </w:t>
      </w:r>
      <w:r w:rsidR="00885488" w:rsidRPr="00F77676">
        <w:rPr>
          <w:rStyle w:val="Incipit"/>
          <w:lang w:val="it-IT"/>
        </w:rPr>
        <w:t>Tota pulchra es</w:t>
      </w:r>
      <w:r w:rsidR="00885488" w:rsidRPr="00B779A9">
        <w:rPr>
          <w:lang w:val="it-IT"/>
        </w:rPr>
        <w:t xml:space="preserve">. </w:t>
      </w:r>
      <w:r w:rsidRPr="00B779A9">
        <w:rPr>
          <w:lang w:val="it-IT"/>
        </w:rPr>
        <w:t xml:space="preserve">[BD] </w:t>
      </w:r>
      <w:r w:rsidR="005F6F99" w:rsidRPr="00F77676">
        <w:rPr>
          <w:rStyle w:val="Incipit"/>
          <w:lang w:val="it-IT"/>
        </w:rPr>
        <w:t>Benedicamus</w:t>
      </w:r>
      <w:r w:rsidRPr="00B779A9">
        <w:rPr>
          <w:lang w:val="it-IT"/>
        </w:rPr>
        <w:t xml:space="preserve"> a</w:t>
      </w:r>
      <w:r w:rsidR="00885488" w:rsidRPr="00B779A9">
        <w:rPr>
          <w:lang w:val="it-IT"/>
        </w:rPr>
        <w:t>ngelicum.</w:t>
      </w:r>
    </w:p>
    <w:p w:rsidR="00885488" w:rsidRDefault="00885488" w:rsidP="00415109">
      <w:pPr>
        <w:rPr>
          <w:lang w:val="en-US"/>
        </w:rPr>
      </w:pPr>
      <w:r w:rsidRPr="00B779A9">
        <w:rPr>
          <w:lang w:val="it-IT"/>
        </w:rPr>
        <w:t xml:space="preserve">Hac die cantetur in </w:t>
      </w:r>
      <w:r w:rsidRPr="00F77676">
        <w:rPr>
          <w:rStyle w:val="Ort"/>
          <w:lang w:val="it-IT"/>
        </w:rPr>
        <w:t>choro</w:t>
      </w:r>
      <w:r w:rsidRPr="00B779A9">
        <w:rPr>
          <w:lang w:val="it-IT"/>
        </w:rPr>
        <w:t xml:space="preserve"> </w:t>
      </w:r>
      <w:r w:rsidRPr="00F77676">
        <w:rPr>
          <w:rStyle w:val="Time1"/>
          <w:lang w:val="it-IT"/>
        </w:rPr>
        <w:t>prior missa</w:t>
      </w:r>
      <w:r w:rsidRPr="00B779A9">
        <w:rPr>
          <w:lang w:val="it-IT"/>
        </w:rPr>
        <w:t xml:space="preserve"> de sancto Michaele usque ad </w:t>
      </w:r>
      <w:r w:rsidR="001B7479" w:rsidRPr="00B779A9">
        <w:rPr>
          <w:lang w:val="it-IT"/>
        </w:rPr>
        <w:t>elevatio</w:t>
      </w:r>
      <w:r w:rsidRPr="00B779A9">
        <w:rPr>
          <w:lang w:val="it-IT"/>
        </w:rPr>
        <w:t xml:space="preserve">nem. Finita </w:t>
      </w:r>
      <w:r w:rsidR="001B7479" w:rsidRPr="00B779A9">
        <w:rPr>
          <w:lang w:val="it-IT"/>
        </w:rPr>
        <w:t>elevatio</w:t>
      </w:r>
      <w:r w:rsidRPr="00B779A9">
        <w:rPr>
          <w:lang w:val="it-IT"/>
        </w:rPr>
        <w:t>ne incipietur</w:t>
      </w:r>
      <w:r w:rsidR="009F2CEB" w:rsidRPr="00B779A9">
        <w:rPr>
          <w:lang w:val="it-IT"/>
        </w:rPr>
        <w:t xml:space="preserve"> [AS]</w:t>
      </w:r>
      <w:r w:rsidRPr="00B779A9">
        <w:rPr>
          <w:lang w:val="it-IT"/>
        </w:rPr>
        <w:t xml:space="preserve"> </w:t>
      </w:r>
      <w:r w:rsidR="000F4FB4" w:rsidRPr="00794880">
        <w:rPr>
          <w:rStyle w:val="Incipit"/>
          <w:lang w:val="it-IT"/>
        </w:rPr>
        <w:t>Salve</w:t>
      </w:r>
      <w:r w:rsidR="005A362F" w:rsidRPr="005A362F">
        <w:rPr>
          <w:i/>
          <w:lang w:val="it-IT"/>
        </w:rPr>
        <w:t xml:space="preserve"> </w:t>
      </w:r>
      <w:r w:rsidR="008535DA" w:rsidRPr="00794880">
        <w:rPr>
          <w:rStyle w:val="Incipit"/>
          <w:lang w:val="it-IT"/>
        </w:rPr>
        <w:t>r</w:t>
      </w:r>
      <w:r w:rsidRPr="00794880">
        <w:rPr>
          <w:rStyle w:val="Incipit"/>
          <w:lang w:val="it-IT"/>
        </w:rPr>
        <w:t>egina</w:t>
      </w:r>
      <w:r w:rsidRPr="00B779A9">
        <w:rPr>
          <w:lang w:val="it-IT"/>
        </w:rPr>
        <w:t xml:space="preserve">. IN </w:t>
      </w:r>
      <w:r w:rsidRPr="00794880">
        <w:rPr>
          <w:rStyle w:val="Incipit"/>
          <w:lang w:val="it-IT"/>
        </w:rPr>
        <w:t>Benedicite</w:t>
      </w:r>
      <w:r w:rsidR="005A362F" w:rsidRPr="005A362F">
        <w:rPr>
          <w:i/>
          <w:lang w:val="it-IT"/>
        </w:rPr>
        <w:t xml:space="preserve"> </w:t>
      </w:r>
      <w:r w:rsidRPr="00794880">
        <w:rPr>
          <w:rStyle w:val="Incipit"/>
          <w:lang w:val="it-IT"/>
        </w:rPr>
        <w:t>domino</w:t>
      </w:r>
      <w:r w:rsidRPr="00B779A9">
        <w:rPr>
          <w:lang w:val="it-IT"/>
        </w:rPr>
        <w:t xml:space="preserve">. </w:t>
      </w:r>
      <w:r w:rsidR="009F2CEB" w:rsidRPr="00B779A9">
        <w:rPr>
          <w:lang w:val="it-IT"/>
        </w:rPr>
        <w:t xml:space="preserve">[KY] </w:t>
      </w:r>
      <w:r w:rsidR="009F2CEB" w:rsidRPr="00794880">
        <w:rPr>
          <w:rStyle w:val="Incipit"/>
          <w:lang w:val="it-IT"/>
        </w:rPr>
        <w:t>Kyrie</w:t>
      </w:r>
      <w:r w:rsidR="005A362F" w:rsidRPr="005A362F">
        <w:rPr>
          <w:i/>
          <w:lang w:val="it-IT"/>
        </w:rPr>
        <w:t xml:space="preserve"> </w:t>
      </w:r>
      <w:r w:rsidR="009F2CEB" w:rsidRPr="00B779A9">
        <w:rPr>
          <w:lang w:val="it-IT"/>
        </w:rPr>
        <w:t xml:space="preserve">angelicum et [SA] </w:t>
      </w:r>
      <w:r w:rsidR="009F2CEB" w:rsidRPr="00794880">
        <w:rPr>
          <w:rStyle w:val="Incipit"/>
          <w:lang w:val="it-IT"/>
        </w:rPr>
        <w:t>Sanctus</w:t>
      </w:r>
      <w:r w:rsidRPr="00B779A9">
        <w:rPr>
          <w:lang w:val="it-IT"/>
        </w:rPr>
        <w:t xml:space="preserve">. </w:t>
      </w:r>
      <w:r>
        <w:rPr>
          <w:lang w:val="en-US"/>
        </w:rPr>
        <w:t>AL</w:t>
      </w:r>
      <w:r w:rsidR="009F2CEB">
        <w:rPr>
          <w:lang w:val="en-US"/>
        </w:rPr>
        <w:t>V</w:t>
      </w:r>
      <w:r>
        <w:rPr>
          <w:lang w:val="en-US"/>
        </w:rPr>
        <w:t xml:space="preserve"> </w:t>
      </w:r>
      <w:r w:rsidRPr="00794880">
        <w:rPr>
          <w:rStyle w:val="Incipit"/>
          <w:lang w:val="en-US"/>
        </w:rPr>
        <w:t>Adorate</w:t>
      </w:r>
      <w:r w:rsidR="005A362F" w:rsidRPr="005A362F">
        <w:rPr>
          <w:i/>
          <w:lang w:val="en-US"/>
        </w:rPr>
        <w:t xml:space="preserve"> </w:t>
      </w:r>
      <w:r w:rsidRPr="00794880">
        <w:rPr>
          <w:rStyle w:val="Incipit"/>
          <w:lang w:val="en-US"/>
        </w:rPr>
        <w:t>deum</w:t>
      </w:r>
      <w:r w:rsidR="00DD1415">
        <w:rPr>
          <w:lang w:val="en-US"/>
        </w:rPr>
        <w:t>@192.</w:t>
      </w:r>
      <w:r>
        <w:rPr>
          <w:lang w:val="en-US"/>
        </w:rPr>
        <w:t xml:space="preserve"> SE </w:t>
      </w:r>
      <w:r w:rsidRPr="00794880">
        <w:rPr>
          <w:rStyle w:val="Incipit"/>
          <w:lang w:val="en-US"/>
        </w:rPr>
        <w:t>Ad</w:t>
      </w:r>
      <w:r w:rsidR="005A362F" w:rsidRPr="005A362F">
        <w:rPr>
          <w:i/>
          <w:lang w:val="en-US"/>
        </w:rPr>
        <w:t xml:space="preserve"> </w:t>
      </w:r>
      <w:r w:rsidRPr="00794880">
        <w:rPr>
          <w:rStyle w:val="Incipit"/>
          <w:lang w:val="en-US"/>
        </w:rPr>
        <w:t>celebres</w:t>
      </w:r>
      <w:r w:rsidR="005A362F" w:rsidRPr="005A362F">
        <w:rPr>
          <w:i/>
          <w:lang w:val="en-US"/>
        </w:rPr>
        <w:t xml:space="preserve"> </w:t>
      </w:r>
      <w:r w:rsidRPr="00794880">
        <w:rPr>
          <w:rStyle w:val="Incipit"/>
          <w:lang w:val="en-US"/>
        </w:rPr>
        <w:t>rex</w:t>
      </w:r>
      <w:r w:rsidR="005A362F" w:rsidRPr="005A362F">
        <w:rPr>
          <w:i/>
          <w:lang w:val="en-US"/>
        </w:rPr>
        <w:t xml:space="preserve"> </w:t>
      </w:r>
      <w:r w:rsidRPr="00794880">
        <w:rPr>
          <w:rStyle w:val="Incipit"/>
          <w:lang w:val="en-US"/>
        </w:rPr>
        <w:t>celice</w:t>
      </w:r>
      <w:r w:rsidR="005A362F" w:rsidRPr="005A362F">
        <w:rPr>
          <w:i/>
          <w:lang w:val="en-US"/>
        </w:rPr>
        <w:t xml:space="preserve"> </w:t>
      </w:r>
      <w:r w:rsidRPr="00794880">
        <w:rPr>
          <w:rStyle w:val="Incipit"/>
          <w:lang w:val="en-US"/>
        </w:rPr>
        <w:t>laudes</w:t>
      </w:r>
      <w:r w:rsidR="00DD1415">
        <w:rPr>
          <w:lang w:val="en-US"/>
        </w:rPr>
        <w:t>@332.</w:t>
      </w:r>
      <w:r>
        <w:rPr>
          <w:lang w:val="en-US"/>
        </w:rPr>
        <w:t xml:space="preserve"> OF </w:t>
      </w:r>
      <w:r w:rsidRPr="00794880">
        <w:rPr>
          <w:rStyle w:val="Incipit"/>
          <w:lang w:val="en-US"/>
        </w:rPr>
        <w:t>Stetit</w:t>
      </w:r>
      <w:r w:rsidR="005A362F" w:rsidRPr="005A362F">
        <w:rPr>
          <w:i/>
          <w:lang w:val="en-US"/>
        </w:rPr>
        <w:t xml:space="preserve"> </w:t>
      </w:r>
      <w:r w:rsidRPr="00794880">
        <w:rPr>
          <w:rStyle w:val="Incipit"/>
          <w:lang w:val="en-US"/>
        </w:rPr>
        <w:t>angelus</w:t>
      </w:r>
      <w:r w:rsidR="00DD1415">
        <w:rPr>
          <w:lang w:val="en-US"/>
        </w:rPr>
        <w:t>@192.</w:t>
      </w:r>
    </w:p>
    <w:p w:rsidR="00885488" w:rsidRDefault="00A74910" w:rsidP="00415109">
      <w:pPr>
        <w:rPr>
          <w:lang w:val="en-US"/>
        </w:rPr>
      </w:pPr>
      <w:r w:rsidRPr="00F77676">
        <w:rPr>
          <w:rStyle w:val="Time1"/>
          <w:lang w:val="en-US"/>
        </w:rPr>
        <w:t>Ad primam</w:t>
      </w:r>
      <w:r w:rsidR="00885488">
        <w:rPr>
          <w:lang w:val="en-US"/>
        </w:rPr>
        <w:t xml:space="preserve"> AN </w:t>
      </w:r>
      <w:r w:rsidR="00885488" w:rsidRPr="00F77676">
        <w:rPr>
          <w:rStyle w:val="Incipit"/>
          <w:lang w:val="en-US"/>
        </w:rPr>
        <w:t>Angelus archangelus</w:t>
      </w:r>
      <w:r w:rsidR="00885488">
        <w:rPr>
          <w:lang w:val="en-US"/>
        </w:rPr>
        <w:t>.</w:t>
      </w:r>
    </w:p>
    <w:p w:rsidR="00885488" w:rsidRPr="003D0C23" w:rsidRDefault="00A74910" w:rsidP="00415109">
      <w:pPr>
        <w:rPr>
          <w:lang w:val="it-IT"/>
        </w:rPr>
      </w:pPr>
      <w:r w:rsidRPr="003D0C23">
        <w:rPr>
          <w:rStyle w:val="Time1"/>
          <w:lang w:val="it-IT"/>
        </w:rPr>
        <w:lastRenderedPageBreak/>
        <w:t>Ad tertiam</w:t>
      </w:r>
      <w:r w:rsidR="00885488" w:rsidRPr="003D0C23">
        <w:rPr>
          <w:lang w:val="it-IT"/>
        </w:rPr>
        <w:t xml:space="preserve"> AN </w:t>
      </w:r>
      <w:r w:rsidR="00885488" w:rsidRPr="003D0C23">
        <w:rPr>
          <w:rStyle w:val="Incipit"/>
          <w:lang w:val="it-IT"/>
        </w:rPr>
        <w:t>Michael</w:t>
      </w:r>
      <w:r w:rsidR="005A362F" w:rsidRPr="003D0C23">
        <w:rPr>
          <w:i/>
          <w:lang w:val="it-IT"/>
        </w:rPr>
        <w:t xml:space="preserve"> </w:t>
      </w:r>
      <w:r w:rsidR="00885488" w:rsidRPr="003D0C23">
        <w:rPr>
          <w:rStyle w:val="Incipit"/>
          <w:lang w:val="it-IT"/>
        </w:rPr>
        <w:t>Gabriel</w:t>
      </w:r>
      <w:r w:rsidR="005A362F" w:rsidRPr="003D0C23">
        <w:rPr>
          <w:i/>
          <w:lang w:val="it-IT"/>
        </w:rPr>
        <w:t xml:space="preserve"> </w:t>
      </w:r>
      <w:r w:rsidR="00885488" w:rsidRPr="003D0C23">
        <w:rPr>
          <w:rStyle w:val="Incipit"/>
          <w:lang w:val="it-IT"/>
        </w:rPr>
        <w:t>Raphael</w:t>
      </w:r>
      <w:r w:rsidR="00885488" w:rsidRPr="003D0C23">
        <w:rPr>
          <w:lang w:val="it-IT"/>
        </w:rPr>
        <w:t xml:space="preserve">. Responsoria </w:t>
      </w:r>
      <w:r w:rsidR="00AC32FA" w:rsidRPr="003D0C23">
        <w:rPr>
          <w:lang w:val="it-IT"/>
        </w:rPr>
        <w:t>sive</w:t>
      </w:r>
      <w:r w:rsidR="005118B9" w:rsidRPr="003D0C23">
        <w:rPr>
          <w:lang w:val="it-IT"/>
        </w:rPr>
        <w:t xml:space="preserve"> versiculi ex nocturnis su</w:t>
      </w:r>
      <w:r w:rsidR="00885488" w:rsidRPr="003D0C23">
        <w:rPr>
          <w:lang w:val="it-IT"/>
        </w:rPr>
        <w:t>mantur.</w:t>
      </w:r>
    </w:p>
    <w:p w:rsidR="00100C6C" w:rsidRPr="003D0C23" w:rsidRDefault="00885488" w:rsidP="00415109">
      <w:pPr>
        <w:rPr>
          <w:lang w:val="it-IT"/>
        </w:rPr>
      </w:pPr>
      <w:r w:rsidRPr="003D0C23">
        <w:rPr>
          <w:lang w:val="it-IT"/>
        </w:rPr>
        <w:t>Nulla fit processio nisi eveniat festum</w:t>
      </w:r>
      <w:r w:rsidR="009F2CEB" w:rsidRPr="003D0C23">
        <w:rPr>
          <w:lang w:val="it-IT"/>
        </w:rPr>
        <w:t xml:space="preserve"> sancti</w:t>
      </w:r>
      <w:r w:rsidR="00A662BC" w:rsidRPr="003D0C23">
        <w:rPr>
          <w:lang w:val="it-IT"/>
        </w:rPr>
        <w:t xml:space="preserve"> Michaelis</w:t>
      </w:r>
      <w:r w:rsidR="009F2CEB" w:rsidRPr="003D0C23">
        <w:rPr>
          <w:lang w:val="it-IT"/>
        </w:rPr>
        <w:t xml:space="preserve"> in diem domi</w:t>
      </w:r>
      <w:r w:rsidRPr="003D0C23">
        <w:rPr>
          <w:lang w:val="it-IT"/>
        </w:rPr>
        <w:t xml:space="preserve">(60r)nicum. </w:t>
      </w:r>
    </w:p>
    <w:p w:rsidR="00885488" w:rsidRPr="003D0C23" w:rsidRDefault="00100C6C" w:rsidP="00415109">
      <w:pPr>
        <w:rPr>
          <w:lang w:val="it-IT"/>
        </w:rPr>
      </w:pPr>
      <w:r w:rsidRPr="003D0C23">
        <w:rPr>
          <w:rStyle w:val="Time1"/>
          <w:lang w:val="it-IT"/>
        </w:rPr>
        <w:t>[Ad processionem]</w:t>
      </w:r>
      <w:r w:rsidRPr="003D0C23">
        <w:rPr>
          <w:lang w:val="it-IT"/>
        </w:rPr>
        <w:t xml:space="preserve"> </w:t>
      </w:r>
      <w:r w:rsidR="00885488" w:rsidRPr="003D0C23">
        <w:rPr>
          <w:lang w:val="it-IT"/>
        </w:rPr>
        <w:t>Inde canimus</w:t>
      </w:r>
      <w:r w:rsidR="005118B9" w:rsidRPr="003D0C23">
        <w:rPr>
          <w:lang w:val="it-IT"/>
        </w:rPr>
        <w:t xml:space="preserve"> </w:t>
      </w:r>
      <w:r w:rsidR="00885488" w:rsidRPr="003D0C23">
        <w:rPr>
          <w:lang w:val="it-IT"/>
        </w:rPr>
        <w:t>RP</w:t>
      </w:r>
      <w:r w:rsidR="009F2CEB" w:rsidRPr="003D0C23">
        <w:rPr>
          <w:lang w:val="it-IT"/>
        </w:rPr>
        <w:t>P</w:t>
      </w:r>
      <w:r w:rsidR="00885488" w:rsidRPr="003D0C23">
        <w:rPr>
          <w:lang w:val="it-IT"/>
        </w:rPr>
        <w:t xml:space="preserve"> </w:t>
      </w:r>
      <w:r w:rsidR="00885488" w:rsidRPr="003D0C23">
        <w:rPr>
          <w:rStyle w:val="Incipit"/>
          <w:lang w:val="it-IT"/>
        </w:rPr>
        <w:t>Te</w:t>
      </w:r>
      <w:r w:rsidR="005A362F" w:rsidRPr="003D0C23">
        <w:rPr>
          <w:i/>
          <w:lang w:val="it-IT"/>
        </w:rPr>
        <w:t xml:space="preserve"> </w:t>
      </w:r>
      <w:r w:rsidR="00885488" w:rsidRPr="003D0C23">
        <w:rPr>
          <w:rStyle w:val="Incipit"/>
          <w:lang w:val="it-IT"/>
        </w:rPr>
        <w:t>sanctum</w:t>
      </w:r>
      <w:r w:rsidR="005A362F" w:rsidRPr="003D0C23">
        <w:rPr>
          <w:i/>
          <w:lang w:val="it-IT"/>
        </w:rPr>
        <w:t xml:space="preserve"> </w:t>
      </w:r>
      <w:r w:rsidR="00885488" w:rsidRPr="003D0C23">
        <w:rPr>
          <w:rStyle w:val="Incipit"/>
          <w:lang w:val="it-IT"/>
        </w:rPr>
        <w:t>dominum</w:t>
      </w:r>
      <w:r w:rsidR="00885488" w:rsidRPr="003D0C23">
        <w:rPr>
          <w:lang w:val="it-IT"/>
        </w:rPr>
        <w:t>.</w:t>
      </w:r>
    </w:p>
    <w:p w:rsidR="00885488" w:rsidRPr="00B779A9" w:rsidRDefault="00A74910" w:rsidP="00415109">
      <w:pPr>
        <w:rPr>
          <w:lang w:val="it-IT"/>
        </w:rPr>
      </w:pPr>
      <w:r w:rsidRPr="003D0C23">
        <w:rPr>
          <w:rStyle w:val="Time1"/>
          <w:lang w:val="it-IT"/>
        </w:rPr>
        <w:t>Ad summum officium</w:t>
      </w:r>
      <w:r w:rsidR="00885488" w:rsidRPr="003D0C23">
        <w:rPr>
          <w:lang w:val="it-IT"/>
        </w:rPr>
        <w:t xml:space="preserve"> </w:t>
      </w:r>
      <w:r w:rsidR="009F2CEB" w:rsidRPr="003D0C23">
        <w:rPr>
          <w:lang w:val="it-IT"/>
        </w:rPr>
        <w:t xml:space="preserve">[KY] </w:t>
      </w:r>
      <w:r w:rsidR="009F2CEB" w:rsidRPr="003D0C23">
        <w:rPr>
          <w:rStyle w:val="Incipit"/>
          <w:lang w:val="it-IT"/>
        </w:rPr>
        <w:t>Kyrie</w:t>
      </w:r>
      <w:r w:rsidR="009F2CEB" w:rsidRPr="005B472A">
        <w:rPr>
          <w:lang w:val="it-IT"/>
        </w:rPr>
        <w:t>.</w:t>
      </w:r>
      <w:r w:rsidR="009F2CEB" w:rsidRPr="003D0C23">
        <w:rPr>
          <w:lang w:val="it-IT"/>
        </w:rPr>
        <w:t xml:space="preserve"> </w:t>
      </w:r>
      <w:r w:rsidR="009F2CEB" w:rsidRPr="003D0C23">
        <w:rPr>
          <w:lang w:val="fr-FR"/>
        </w:rPr>
        <w:t xml:space="preserve">[TP] </w:t>
      </w:r>
      <w:r w:rsidR="00885488" w:rsidRPr="003D0C23">
        <w:rPr>
          <w:rStyle w:val="Incipit"/>
          <w:lang w:val="fr-FR"/>
        </w:rPr>
        <w:t>Magne</w:t>
      </w:r>
      <w:r w:rsidR="005A362F" w:rsidRPr="003D0C23">
        <w:rPr>
          <w:i/>
          <w:lang w:val="fr-FR"/>
        </w:rPr>
        <w:t xml:space="preserve"> </w:t>
      </w:r>
      <w:r w:rsidR="00885488" w:rsidRPr="003D0C23">
        <w:rPr>
          <w:rStyle w:val="Incipit"/>
          <w:lang w:val="fr-FR"/>
        </w:rPr>
        <w:t>deus</w:t>
      </w:r>
      <w:r w:rsidR="00885488" w:rsidRPr="003D0C23">
        <w:rPr>
          <w:lang w:val="fr-FR"/>
        </w:rPr>
        <w:t xml:space="preserve">. GR </w:t>
      </w:r>
      <w:r w:rsidR="00885488" w:rsidRPr="003D0C23">
        <w:rPr>
          <w:rStyle w:val="Incipit"/>
          <w:lang w:val="fr-FR"/>
        </w:rPr>
        <w:t>Benedicite</w:t>
      </w:r>
      <w:r w:rsidR="005A362F" w:rsidRPr="003D0C23">
        <w:rPr>
          <w:i/>
          <w:lang w:val="fr-FR"/>
        </w:rPr>
        <w:t xml:space="preserve"> </w:t>
      </w:r>
      <w:r w:rsidR="00885488" w:rsidRPr="003D0C23">
        <w:rPr>
          <w:rStyle w:val="Incipit"/>
          <w:lang w:val="fr-FR"/>
        </w:rPr>
        <w:t>domino</w:t>
      </w:r>
      <w:r w:rsidR="00DD1415" w:rsidRPr="003D0C23">
        <w:rPr>
          <w:lang w:val="fr-FR"/>
        </w:rPr>
        <w:t>@19.</w:t>
      </w:r>
      <w:r w:rsidR="00885488" w:rsidRPr="003D0C23">
        <w:rPr>
          <w:lang w:val="fr-FR"/>
        </w:rPr>
        <w:t xml:space="preserve"> </w:t>
      </w:r>
      <w:r w:rsidR="009F2CEB" w:rsidRPr="003D0C23">
        <w:rPr>
          <w:lang w:val="fr-FR"/>
        </w:rPr>
        <w:t xml:space="preserve">[SA] </w:t>
      </w:r>
      <w:r w:rsidR="009F2CEB" w:rsidRPr="003D0C23">
        <w:rPr>
          <w:rStyle w:val="Incipit"/>
          <w:lang w:val="fr-FR"/>
        </w:rPr>
        <w:t>Sanctus</w:t>
      </w:r>
      <w:r w:rsidR="005A362F" w:rsidRPr="003D0C23">
        <w:rPr>
          <w:i/>
          <w:lang w:val="fr-FR"/>
        </w:rPr>
        <w:t xml:space="preserve"> </w:t>
      </w:r>
      <w:r w:rsidR="009F2CEB" w:rsidRPr="003D0C23">
        <w:rPr>
          <w:lang w:val="fr-FR"/>
        </w:rPr>
        <w:t>m</w:t>
      </w:r>
      <w:r w:rsidR="00885488" w:rsidRPr="003D0C23">
        <w:rPr>
          <w:lang w:val="fr-FR"/>
        </w:rPr>
        <w:t xml:space="preserve">aius festivale. </w:t>
      </w:r>
      <w:r w:rsidR="00885488" w:rsidRPr="00B779A9">
        <w:rPr>
          <w:lang w:val="it-IT"/>
        </w:rPr>
        <w:t xml:space="preserve">CO </w:t>
      </w:r>
      <w:r w:rsidR="00885488" w:rsidRPr="00794880">
        <w:rPr>
          <w:rStyle w:val="Incipit"/>
          <w:lang w:val="it-IT"/>
        </w:rPr>
        <w:t>Benedicite</w:t>
      </w:r>
      <w:r w:rsidR="005A362F" w:rsidRPr="005A362F">
        <w:rPr>
          <w:i/>
          <w:lang w:val="it-IT"/>
        </w:rPr>
        <w:t xml:space="preserve"> </w:t>
      </w:r>
      <w:r w:rsidR="00885488" w:rsidRPr="00794880">
        <w:rPr>
          <w:rStyle w:val="Incipit"/>
          <w:lang w:val="it-IT"/>
        </w:rPr>
        <w:t>omnes</w:t>
      </w:r>
      <w:r w:rsidR="005A362F" w:rsidRPr="005A362F">
        <w:rPr>
          <w:i/>
          <w:lang w:val="it-IT"/>
        </w:rPr>
        <w:t xml:space="preserve"> </w:t>
      </w:r>
      <w:r w:rsidR="00885488" w:rsidRPr="00794880">
        <w:rPr>
          <w:rStyle w:val="Incipit"/>
          <w:lang w:val="it-IT"/>
        </w:rPr>
        <w:t>angeli</w:t>
      </w:r>
      <w:r w:rsidR="005A362F" w:rsidRPr="005A362F">
        <w:rPr>
          <w:i/>
          <w:lang w:val="it-IT"/>
        </w:rPr>
        <w:t xml:space="preserve"> </w:t>
      </w:r>
      <w:r w:rsidR="00885488" w:rsidRPr="00794880">
        <w:rPr>
          <w:rStyle w:val="Incipit"/>
          <w:lang w:val="it-IT"/>
        </w:rPr>
        <w:t>domini</w:t>
      </w:r>
      <w:r w:rsidR="005A362F" w:rsidRPr="005A362F">
        <w:rPr>
          <w:i/>
          <w:lang w:val="it-IT"/>
        </w:rPr>
        <w:t xml:space="preserve"> </w:t>
      </w:r>
      <w:r w:rsidR="00885488" w:rsidRPr="00794880">
        <w:rPr>
          <w:rStyle w:val="Incipit"/>
          <w:lang w:val="it-IT"/>
        </w:rPr>
        <w:t>domino</w:t>
      </w:r>
      <w:r w:rsidR="00DD1415">
        <w:rPr>
          <w:lang w:val="it-IT"/>
        </w:rPr>
        <w:t>@</w:t>
      </w:r>
      <w:r w:rsidR="00DD1415" w:rsidRPr="00B779A9">
        <w:rPr>
          <w:lang w:val="it-IT"/>
        </w:rPr>
        <w:t>193.</w:t>
      </w:r>
      <w:r w:rsidR="00885488" w:rsidRPr="00B779A9">
        <w:rPr>
          <w:lang w:val="it-IT"/>
        </w:rPr>
        <w:t xml:space="preserve"> Reliqua ut in priori missa.</w:t>
      </w:r>
    </w:p>
    <w:p w:rsidR="00885488" w:rsidRPr="00B779A9" w:rsidRDefault="00A74910" w:rsidP="00415109">
      <w:pPr>
        <w:rPr>
          <w:lang w:val="pt-PT"/>
        </w:rPr>
      </w:pPr>
      <w:r w:rsidRPr="00F77676">
        <w:rPr>
          <w:rStyle w:val="Time1"/>
          <w:lang w:val="pt-PT"/>
        </w:rPr>
        <w:t>Ad sextam</w:t>
      </w:r>
      <w:r w:rsidR="00885488" w:rsidRPr="00B779A9">
        <w:rPr>
          <w:lang w:val="pt-PT"/>
        </w:rPr>
        <w:t xml:space="preserve"> AN </w:t>
      </w:r>
      <w:r w:rsidR="00885488" w:rsidRPr="00F77676">
        <w:rPr>
          <w:rStyle w:val="Incipit"/>
          <w:lang w:val="pt-PT"/>
        </w:rPr>
        <w:t>Data est potestas</w:t>
      </w:r>
      <w:r w:rsidR="00885488" w:rsidRPr="00B779A9">
        <w:rPr>
          <w:lang w:val="pt-PT"/>
        </w:rPr>
        <w:t>.</w:t>
      </w:r>
    </w:p>
    <w:p w:rsidR="00885488" w:rsidRDefault="008653A6" w:rsidP="00415109">
      <w:pPr>
        <w:rPr>
          <w:lang w:val="en-US"/>
        </w:rPr>
      </w:pPr>
      <w:r w:rsidRPr="00F77676">
        <w:rPr>
          <w:rStyle w:val="Time1"/>
          <w:lang w:val="en-US"/>
        </w:rPr>
        <w:t>Ad nonam</w:t>
      </w:r>
      <w:r w:rsidR="00885488">
        <w:rPr>
          <w:lang w:val="en-US"/>
        </w:rPr>
        <w:t xml:space="preserve"> AN </w:t>
      </w:r>
      <w:r w:rsidR="00885488" w:rsidRPr="00F77676">
        <w:rPr>
          <w:rStyle w:val="Incipit"/>
          <w:lang w:val="en-US"/>
        </w:rPr>
        <w:t>Archangele Christi</w:t>
      </w:r>
      <w:r w:rsidR="00885488">
        <w:rPr>
          <w:lang w:val="en-US"/>
        </w:rPr>
        <w:t>.</w:t>
      </w:r>
    </w:p>
    <w:p w:rsidR="00885488" w:rsidRPr="00F77676" w:rsidRDefault="008653A6" w:rsidP="00415109">
      <w:pPr>
        <w:rPr>
          <w:lang w:val="pt-PT"/>
        </w:rPr>
      </w:pPr>
      <w:r w:rsidRPr="00F77676">
        <w:rPr>
          <w:rStyle w:val="Time1"/>
          <w:lang w:val="pt-PT"/>
        </w:rPr>
        <w:t>Ad secundas vesperas</w:t>
      </w:r>
      <w:r w:rsidR="00885488" w:rsidRPr="00B779A9">
        <w:rPr>
          <w:lang w:val="pt-PT"/>
        </w:rPr>
        <w:t xml:space="preserve"> AN </w:t>
      </w:r>
      <w:r w:rsidR="00885488" w:rsidRPr="00F77676">
        <w:rPr>
          <w:rStyle w:val="Incipit"/>
          <w:lang w:val="pt-PT"/>
        </w:rPr>
        <w:t xml:space="preserve">Dum </w:t>
      </w:r>
      <w:r w:rsidR="00756FA1" w:rsidRPr="00F77676">
        <w:rPr>
          <w:rStyle w:val="Incipit"/>
          <w:lang w:val="pt-PT"/>
        </w:rPr>
        <w:t>proelia</w:t>
      </w:r>
      <w:r w:rsidR="00885488" w:rsidRPr="00F77676">
        <w:rPr>
          <w:rStyle w:val="Incipit"/>
          <w:lang w:val="pt-PT"/>
        </w:rPr>
        <w:t>retur</w:t>
      </w:r>
      <w:r w:rsidR="00885488" w:rsidRPr="00B779A9">
        <w:rPr>
          <w:lang w:val="pt-PT"/>
        </w:rPr>
        <w:t xml:space="preserve">. PS </w:t>
      </w:r>
      <w:r w:rsidR="00885488" w:rsidRPr="00F77676">
        <w:rPr>
          <w:rStyle w:val="Incipit"/>
          <w:lang w:val="pt-PT"/>
        </w:rPr>
        <w:t>Credidi</w:t>
      </w:r>
      <w:r w:rsidR="00885488" w:rsidRPr="00B779A9">
        <w:rPr>
          <w:lang w:val="pt-PT"/>
        </w:rPr>
        <w:t xml:space="preserve">. AN </w:t>
      </w:r>
      <w:r w:rsidR="00885488" w:rsidRPr="00F77676">
        <w:rPr>
          <w:rStyle w:val="Incipit"/>
          <w:lang w:val="pt-PT"/>
        </w:rPr>
        <w:t>Dum committeret bellum</w:t>
      </w:r>
      <w:r w:rsidR="00885488" w:rsidRPr="00B779A9">
        <w:rPr>
          <w:lang w:val="pt-PT"/>
        </w:rPr>
        <w:t xml:space="preserve">. PS </w:t>
      </w:r>
      <w:r w:rsidR="00885488" w:rsidRPr="00F77676">
        <w:rPr>
          <w:rStyle w:val="Incipit"/>
          <w:lang w:val="pt-PT"/>
        </w:rPr>
        <w:t>Laetatus sum</w:t>
      </w:r>
      <w:r w:rsidR="00885488" w:rsidRPr="00B779A9">
        <w:rPr>
          <w:lang w:val="pt-PT"/>
        </w:rPr>
        <w:t xml:space="preserve">. AN </w:t>
      </w:r>
      <w:r w:rsidR="00885488" w:rsidRPr="00F77676">
        <w:rPr>
          <w:rStyle w:val="Incipit"/>
          <w:lang w:val="pt-PT"/>
        </w:rPr>
        <w:t>Archangele Michael</w:t>
      </w:r>
      <w:r w:rsidR="00885488" w:rsidRPr="00B779A9">
        <w:rPr>
          <w:lang w:val="pt-PT"/>
        </w:rPr>
        <w:t xml:space="preserve">. PS </w:t>
      </w:r>
      <w:r w:rsidR="00885488" w:rsidRPr="00F77676">
        <w:rPr>
          <w:rStyle w:val="Incipit"/>
          <w:lang w:val="pt-PT"/>
        </w:rPr>
        <w:t>Nisi dominus aedificaverit</w:t>
      </w:r>
      <w:r w:rsidR="00885488" w:rsidRPr="00B779A9">
        <w:rPr>
          <w:lang w:val="pt-PT"/>
        </w:rPr>
        <w:t xml:space="preserve">. AN </w:t>
      </w:r>
      <w:r w:rsidR="00885488" w:rsidRPr="00F77676">
        <w:rPr>
          <w:rStyle w:val="Incipit"/>
          <w:lang w:val="pt-PT"/>
        </w:rPr>
        <w:t>Data est potestas</w:t>
      </w:r>
      <w:r w:rsidR="00885488" w:rsidRPr="00B779A9">
        <w:rPr>
          <w:lang w:val="pt-PT"/>
        </w:rPr>
        <w:t xml:space="preserve">. PS </w:t>
      </w:r>
      <w:r w:rsidR="00885488" w:rsidRPr="00F77676">
        <w:rPr>
          <w:rStyle w:val="Incipit"/>
          <w:lang w:val="pt-PT"/>
        </w:rPr>
        <w:t>Confitebor tibi domine</w:t>
      </w:r>
      <w:r w:rsidR="00885488" w:rsidRPr="00B779A9">
        <w:rPr>
          <w:lang w:val="pt-PT"/>
        </w:rPr>
        <w:t xml:space="preserve">. AN </w:t>
      </w:r>
      <w:r w:rsidR="00885488" w:rsidRPr="00F77676">
        <w:rPr>
          <w:rStyle w:val="Incipit"/>
          <w:lang w:val="pt-PT"/>
        </w:rPr>
        <w:t>Archangele Christi</w:t>
      </w:r>
      <w:r w:rsidR="00885488" w:rsidRPr="00B779A9">
        <w:rPr>
          <w:lang w:val="pt-PT"/>
        </w:rPr>
        <w:t xml:space="preserve">. PS </w:t>
      </w:r>
      <w:r w:rsidR="00885488" w:rsidRPr="00F77676">
        <w:rPr>
          <w:rStyle w:val="Incipit"/>
          <w:lang w:val="pt-PT"/>
        </w:rPr>
        <w:t xml:space="preserve">Lauda </w:t>
      </w:r>
      <w:r w:rsidR="00567E70" w:rsidRPr="00F77676">
        <w:rPr>
          <w:rStyle w:val="Incipit"/>
          <w:lang w:val="pt-PT"/>
        </w:rPr>
        <w:t>Hierusalem</w:t>
      </w:r>
      <w:r w:rsidR="00885488" w:rsidRPr="00B779A9">
        <w:rPr>
          <w:lang w:val="pt-PT"/>
        </w:rPr>
        <w:t xml:space="preserve">. HY </w:t>
      </w:r>
      <w:r w:rsidR="00885488" w:rsidRPr="00F77676">
        <w:rPr>
          <w:rStyle w:val="Incipit"/>
          <w:lang w:val="pt-PT"/>
        </w:rPr>
        <w:t>Tibi Christe</w:t>
      </w:r>
      <w:r w:rsidR="00885488" w:rsidRPr="00B779A9">
        <w:rPr>
          <w:lang w:val="pt-PT"/>
        </w:rPr>
        <w:t xml:space="preserve">. VS </w:t>
      </w:r>
      <w:r w:rsidR="00885488" w:rsidRPr="00F77676">
        <w:rPr>
          <w:rStyle w:val="Incipit"/>
          <w:lang w:val="pt-PT"/>
        </w:rPr>
        <w:t>In conspectu angelorum</w:t>
      </w:r>
      <w:r w:rsidR="00885488" w:rsidRPr="00B779A9">
        <w:rPr>
          <w:lang w:val="pt-PT"/>
        </w:rPr>
        <w:t xml:space="preserve">. </w:t>
      </w:r>
      <w:r w:rsidR="00885488" w:rsidRPr="00F77676">
        <w:rPr>
          <w:lang w:val="pt-PT"/>
        </w:rPr>
        <w:t xml:space="preserve">AM </w:t>
      </w:r>
      <w:r w:rsidR="00885488" w:rsidRPr="00F77676">
        <w:rPr>
          <w:rStyle w:val="Incipit"/>
          <w:lang w:val="pt-PT"/>
        </w:rPr>
        <w:t>Michael Gabriel Raphael</w:t>
      </w:r>
      <w:r w:rsidR="00885488" w:rsidRPr="00F77676">
        <w:rPr>
          <w:lang w:val="pt-PT"/>
        </w:rPr>
        <w:t xml:space="preserve">. </w:t>
      </w:r>
      <w:r w:rsidR="00F10BCB" w:rsidRPr="00F77676">
        <w:rPr>
          <w:lang w:val="pt-PT"/>
        </w:rPr>
        <w:t>Suffragium d</w:t>
      </w:r>
      <w:r w:rsidR="009F2CEB" w:rsidRPr="00F77676">
        <w:rPr>
          <w:lang w:val="pt-PT"/>
        </w:rPr>
        <w:t xml:space="preserve">e </w:t>
      </w:r>
      <w:r w:rsidR="009F2CEB" w:rsidRPr="005B472A">
        <w:rPr>
          <w:lang w:val="pt-PT"/>
        </w:rPr>
        <w:t xml:space="preserve">sancto Hieronymo </w:t>
      </w:r>
      <w:r w:rsidR="00D3259D" w:rsidRPr="005B472A">
        <w:rPr>
          <w:lang w:val="pt-PT"/>
        </w:rPr>
        <w:t>[AC]</w:t>
      </w:r>
      <w:r w:rsidR="00885488" w:rsidRPr="005B472A">
        <w:rPr>
          <w:lang w:val="pt-PT"/>
        </w:rPr>
        <w:t xml:space="preserve"> </w:t>
      </w:r>
      <w:r w:rsidR="00885488" w:rsidRPr="005B472A">
        <w:rPr>
          <w:rStyle w:val="Incipit"/>
          <w:lang w:val="pt-PT"/>
        </w:rPr>
        <w:t>Similabo</w:t>
      </w:r>
      <w:r w:rsidR="005A362F" w:rsidRPr="005B472A">
        <w:rPr>
          <w:rStyle w:val="Incipit"/>
          <w:lang w:val="pt-PT"/>
        </w:rPr>
        <w:t xml:space="preserve"> </w:t>
      </w:r>
      <w:r w:rsidR="00885488" w:rsidRPr="005B472A">
        <w:rPr>
          <w:rStyle w:val="Incipit"/>
          <w:lang w:val="pt-PT"/>
        </w:rPr>
        <w:t>eum</w:t>
      </w:r>
      <w:r w:rsidR="00885488" w:rsidRPr="00F77676">
        <w:rPr>
          <w:lang w:val="pt-PT"/>
        </w:rPr>
        <w:t xml:space="preserve">. </w:t>
      </w:r>
      <w:r w:rsidR="00885488" w:rsidRPr="00B779A9">
        <w:rPr>
          <w:lang w:val="pt-PT"/>
        </w:rPr>
        <w:t xml:space="preserve">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Maria</w:t>
      </w:r>
      <w:r w:rsidR="005A362F" w:rsidRPr="005A362F">
        <w:rPr>
          <w:i/>
          <w:lang w:val="pt-PT"/>
        </w:rPr>
        <w:t xml:space="preserve"> </w:t>
      </w:r>
      <w:r w:rsidR="00885488" w:rsidRPr="00794880">
        <w:rPr>
          <w:rStyle w:val="Incipit"/>
          <w:lang w:val="pt-PT"/>
        </w:rPr>
        <w:t>virgo</w:t>
      </w:r>
      <w:r w:rsidR="00885488" w:rsidRPr="00B779A9">
        <w:rPr>
          <w:lang w:val="pt-PT"/>
        </w:rPr>
        <w:t xml:space="preserve">. </w:t>
      </w:r>
      <w:r w:rsidR="009F2CEB" w:rsidRPr="00B779A9">
        <w:rPr>
          <w:lang w:val="pt-PT"/>
        </w:rPr>
        <w:t xml:space="preserve">[BD] </w:t>
      </w:r>
      <w:r w:rsidR="005F6F99" w:rsidRPr="00794880">
        <w:rPr>
          <w:rStyle w:val="Incipit"/>
          <w:lang w:val="pt-PT"/>
        </w:rPr>
        <w:t>Benedicamus</w:t>
      </w:r>
      <w:r w:rsidR="009F2CEB" w:rsidRPr="00B779A9">
        <w:rPr>
          <w:lang w:val="pt-PT"/>
        </w:rPr>
        <w:t xml:space="preserve"> a</w:t>
      </w:r>
      <w:r w:rsidR="00885488" w:rsidRPr="00B779A9">
        <w:rPr>
          <w:lang w:val="pt-PT"/>
        </w:rPr>
        <w:t>ngelicum.</w:t>
      </w:r>
    </w:p>
    <w:p w:rsidR="00885488" w:rsidRPr="00B779A9" w:rsidRDefault="008653A6" w:rsidP="00415109">
      <w:pPr>
        <w:rPr>
          <w:lang w:val="pt-PT"/>
        </w:rPr>
      </w:pPr>
      <w:r w:rsidRPr="00F77676">
        <w:rPr>
          <w:rStyle w:val="Time1"/>
          <w:lang w:val="pt-PT"/>
        </w:rPr>
        <w:t>Ad completorium</w:t>
      </w:r>
      <w:r w:rsidR="00885488" w:rsidRPr="00B779A9">
        <w:rPr>
          <w:lang w:val="pt-PT"/>
        </w:rPr>
        <w:t xml:space="preserve"> AN </w:t>
      </w:r>
      <w:r w:rsidR="00885488" w:rsidRPr="00794880">
        <w:rPr>
          <w:rStyle w:val="Incipit"/>
          <w:lang w:val="pt-PT"/>
        </w:rPr>
        <w:t>Pacem</w:t>
      </w:r>
      <w:r w:rsidR="005A362F" w:rsidRPr="005A362F">
        <w:rPr>
          <w:i/>
          <w:lang w:val="pt-PT"/>
        </w:rPr>
        <w:t xml:space="preserve"> </w:t>
      </w:r>
      <w:r w:rsidR="00885488" w:rsidRPr="00794880">
        <w:rPr>
          <w:rStyle w:val="Incipit"/>
          <w:lang w:val="pt-PT"/>
        </w:rPr>
        <w:t>tuam</w:t>
      </w:r>
      <w:r w:rsidR="00885488" w:rsidRPr="00B779A9">
        <w:rPr>
          <w:lang w:val="pt-PT"/>
        </w:rPr>
        <w:t>.</w:t>
      </w:r>
    </w:p>
    <w:p w:rsidR="00885488" w:rsidRPr="00F77676" w:rsidRDefault="00655201" w:rsidP="00415109">
      <w:pPr>
        <w:pStyle w:val="berschrift1"/>
        <w:rPr>
          <w:lang w:val="pt-PT"/>
        </w:rPr>
      </w:pPr>
      <w:r w:rsidRPr="00F77676">
        <w:rPr>
          <w:lang w:val="pt-PT"/>
        </w:rPr>
        <w:t xml:space="preserve">(60v) </w:t>
      </w:r>
      <w:r w:rsidR="00885488" w:rsidRPr="00F77676">
        <w:rPr>
          <w:lang w:val="pt-PT"/>
        </w:rPr>
        <w:t>DOMINICA DECIMA QUINTA POST TRINITATIS</w:t>
      </w:r>
    </w:p>
    <w:p w:rsidR="00885488" w:rsidRPr="00F77676" w:rsidRDefault="008653A6" w:rsidP="00415109">
      <w:pPr>
        <w:rPr>
          <w:lang w:val="pt-PT"/>
        </w:rPr>
      </w:pPr>
      <w:r w:rsidRPr="00F77676">
        <w:rPr>
          <w:rStyle w:val="Time1"/>
          <w:lang w:val="pt-PT"/>
        </w:rPr>
        <w:t>Ad vesperas</w:t>
      </w:r>
      <w:r w:rsidR="00A662BC">
        <w:rPr>
          <w:lang w:val="pt-PT"/>
        </w:rPr>
        <w:t xml:space="preserve"> </w:t>
      </w:r>
      <w:r w:rsidR="004760CA">
        <w:rPr>
          <w:lang w:val="pt-PT"/>
        </w:rPr>
        <w:t xml:space="preserve">responsoria </w:t>
      </w:r>
      <w:r w:rsidR="00A662BC">
        <w:rPr>
          <w:lang w:val="pt-PT"/>
        </w:rPr>
        <w:t>de historia Hest</w:t>
      </w:r>
      <w:r w:rsidR="00885488" w:rsidRPr="00B779A9">
        <w:rPr>
          <w:lang w:val="pt-PT"/>
        </w:rPr>
        <w:t xml:space="preserve">er </w:t>
      </w:r>
      <w:r w:rsidR="004760CA">
        <w:rPr>
          <w:lang w:val="pt-PT"/>
        </w:rPr>
        <w:t>[</w:t>
      </w:r>
      <w:r w:rsidR="00885488" w:rsidRPr="00B779A9">
        <w:rPr>
          <w:lang w:val="pt-PT"/>
        </w:rPr>
        <w:t>RP</w:t>
      </w:r>
      <w:r w:rsidR="004760CA">
        <w:rPr>
          <w:lang w:val="pt-PT"/>
        </w:rPr>
        <w:t>]</w:t>
      </w:r>
      <w:r w:rsidR="00885488" w:rsidRPr="00B779A9">
        <w:rPr>
          <w:lang w:val="pt-PT"/>
        </w:rPr>
        <w:t xml:space="preserve"> </w:t>
      </w:r>
      <w:r w:rsidR="00885488" w:rsidRPr="00F77676">
        <w:rPr>
          <w:rStyle w:val="Incipit"/>
          <w:lang w:val="pt-PT"/>
        </w:rPr>
        <w:t xml:space="preserve">Spem in alium </w:t>
      </w:r>
      <w:r w:rsidR="009A6D20" w:rsidRPr="00F77676">
        <w:rPr>
          <w:rStyle w:val="Incipit"/>
          <w:lang w:val="pt-PT"/>
        </w:rPr>
        <w:t>num</w:t>
      </w:r>
      <w:r w:rsidR="00885488" w:rsidRPr="00F77676">
        <w:rPr>
          <w:rStyle w:val="Incipit"/>
          <w:lang w:val="pt-PT"/>
        </w:rPr>
        <w:t>quam habui</w:t>
      </w:r>
      <w:r w:rsidR="00885488" w:rsidRPr="00B779A9">
        <w:rPr>
          <w:lang w:val="pt-PT"/>
        </w:rPr>
        <w:t xml:space="preserve">. HY </w:t>
      </w:r>
      <w:r w:rsidR="00885488" w:rsidRPr="00F77676">
        <w:rPr>
          <w:rStyle w:val="Incipit"/>
          <w:lang w:val="pt-PT"/>
        </w:rPr>
        <w:t>O lux beata</w:t>
      </w:r>
      <w:r w:rsidR="00885488" w:rsidRPr="00B779A9">
        <w:rPr>
          <w:lang w:val="pt-PT"/>
        </w:rPr>
        <w:t xml:space="preserve">. </w:t>
      </w:r>
      <w:r w:rsidR="00885488" w:rsidRPr="00F77676">
        <w:rPr>
          <w:lang w:val="pt-PT"/>
        </w:rPr>
        <w:t xml:space="preserve">VS </w:t>
      </w:r>
      <w:r w:rsidR="00885488" w:rsidRPr="00F77676">
        <w:rPr>
          <w:rStyle w:val="Incipit"/>
          <w:lang w:val="pt-PT"/>
        </w:rPr>
        <w:t>Vespertina oratio</w:t>
      </w:r>
      <w:r w:rsidR="00885488" w:rsidRPr="00F77676">
        <w:rPr>
          <w:lang w:val="pt-PT"/>
        </w:rPr>
        <w:t xml:space="preserve">. AM </w:t>
      </w:r>
      <w:r w:rsidR="00885488" w:rsidRPr="00F77676">
        <w:rPr>
          <w:rStyle w:val="Incipit"/>
          <w:lang w:val="pt-PT"/>
        </w:rPr>
        <w:t>Domine rex omnipotens</w:t>
      </w:r>
      <w:r w:rsidR="00885488" w:rsidRPr="00F77676">
        <w:rPr>
          <w:lang w:val="pt-PT"/>
        </w:rPr>
        <w:t>.</w:t>
      </w:r>
    </w:p>
    <w:p w:rsidR="00885488" w:rsidRPr="00F77676" w:rsidRDefault="008653A6" w:rsidP="00415109">
      <w:pPr>
        <w:rPr>
          <w:lang w:val="pt-PT"/>
        </w:rPr>
      </w:pPr>
      <w:r w:rsidRPr="00F77676">
        <w:rPr>
          <w:rStyle w:val="Time1"/>
          <w:lang w:val="pt-PT"/>
        </w:rPr>
        <w:t>Ad matutinum</w:t>
      </w:r>
      <w:r w:rsidR="00885488" w:rsidRPr="00F77676">
        <w:rPr>
          <w:lang w:val="pt-PT"/>
        </w:rPr>
        <w:t xml:space="preserve"> AB </w:t>
      </w:r>
      <w:r w:rsidR="00885488" w:rsidRPr="00F77676">
        <w:rPr>
          <w:rStyle w:val="Incipit"/>
          <w:lang w:val="pt-PT"/>
        </w:rPr>
        <w:t>Considerate lilia agri</w:t>
      </w:r>
      <w:r w:rsidR="00885488" w:rsidRPr="00F77676">
        <w:rPr>
          <w:lang w:val="pt-PT"/>
        </w:rPr>
        <w:t>.</w:t>
      </w:r>
    </w:p>
    <w:p w:rsidR="00885488" w:rsidRPr="00B779A9" w:rsidRDefault="008653A6" w:rsidP="00415109">
      <w:pPr>
        <w:rPr>
          <w:lang w:val="pt-PT"/>
        </w:rPr>
      </w:pPr>
      <w:r w:rsidRPr="00F77676">
        <w:rPr>
          <w:rStyle w:val="Time1"/>
          <w:lang w:val="pt-PT"/>
        </w:rPr>
        <w:t>Ad missam</w:t>
      </w:r>
      <w:r w:rsidR="00885488" w:rsidRPr="00F77676">
        <w:rPr>
          <w:lang w:val="pt-PT"/>
        </w:rPr>
        <w:t xml:space="preserve"> IN </w:t>
      </w:r>
      <w:r w:rsidR="00885488" w:rsidRPr="00F77676">
        <w:rPr>
          <w:rStyle w:val="Incipit"/>
          <w:lang w:val="pt-PT"/>
        </w:rPr>
        <w:t>Inclina domine aurem tuam</w:t>
      </w:r>
      <w:r w:rsidR="00885488" w:rsidRPr="00F77676">
        <w:rPr>
          <w:lang w:val="pt-PT"/>
        </w:rPr>
        <w:t xml:space="preserve">. </w:t>
      </w:r>
      <w:r w:rsidR="00885488" w:rsidRPr="00B779A9">
        <w:rPr>
          <w:lang w:val="fr-FR"/>
        </w:rPr>
        <w:t xml:space="preserve">GR </w:t>
      </w:r>
      <w:r w:rsidR="00885488" w:rsidRPr="00F77676">
        <w:rPr>
          <w:rStyle w:val="Incipit"/>
          <w:lang w:val="fr-FR"/>
        </w:rPr>
        <w:t>Bonum est confiteri domino</w:t>
      </w:r>
      <w:r w:rsidR="00DD1415">
        <w:rPr>
          <w:lang w:val="fr-FR"/>
        </w:rPr>
        <w:t>@</w:t>
      </w:r>
      <w:r w:rsidR="00DD1415" w:rsidRPr="00B779A9">
        <w:rPr>
          <w:lang w:val="fr-FR"/>
        </w:rPr>
        <w:t>76.</w:t>
      </w:r>
      <w:r w:rsidR="00885488" w:rsidRPr="00B779A9">
        <w:rPr>
          <w:lang w:val="fr-FR"/>
        </w:rPr>
        <w:t xml:space="preserve"> </w:t>
      </w:r>
      <w:r w:rsidR="00885488" w:rsidRPr="00B779A9">
        <w:rPr>
          <w:lang w:val="pt-PT"/>
        </w:rPr>
        <w:t>AL</w:t>
      </w:r>
      <w:r w:rsidR="009262FB" w:rsidRPr="00B779A9">
        <w:rPr>
          <w:lang w:val="pt-PT"/>
        </w:rPr>
        <w:t>V</w:t>
      </w:r>
      <w:r w:rsidR="00885488" w:rsidRPr="00B779A9">
        <w:rPr>
          <w:lang w:val="pt-PT"/>
        </w:rPr>
        <w:t xml:space="preserve"> </w:t>
      </w:r>
      <w:r w:rsidR="00885488" w:rsidRPr="00F77676">
        <w:rPr>
          <w:rStyle w:val="Incipit"/>
          <w:lang w:val="pt-PT"/>
        </w:rPr>
        <w:t>Paratum cor meum</w:t>
      </w:r>
      <w:r w:rsidR="00885488" w:rsidRPr="00B779A9">
        <w:rPr>
          <w:lang w:val="pt-PT"/>
        </w:rPr>
        <w:t xml:space="preserve">. SE </w:t>
      </w:r>
      <w:r w:rsidR="00885488" w:rsidRPr="00F77676">
        <w:rPr>
          <w:rStyle w:val="Incipit"/>
          <w:lang w:val="pt-PT"/>
        </w:rPr>
        <w:t>Benedictio summae</w:t>
      </w:r>
      <w:r w:rsidR="00DD1415">
        <w:rPr>
          <w:lang w:val="pt-PT"/>
        </w:rPr>
        <w:t>@</w:t>
      </w:r>
      <w:r w:rsidR="00DD1415" w:rsidRPr="00B779A9">
        <w:rPr>
          <w:lang w:val="pt-PT"/>
        </w:rPr>
        <w:t>301.</w:t>
      </w:r>
      <w:r w:rsidR="00885488" w:rsidRPr="00B779A9">
        <w:rPr>
          <w:lang w:val="pt-PT"/>
        </w:rPr>
        <w:t xml:space="preserve"> OF </w:t>
      </w:r>
      <w:r w:rsidR="00885488" w:rsidRPr="00F77676">
        <w:rPr>
          <w:rStyle w:val="Incipit"/>
          <w:lang w:val="pt-PT"/>
        </w:rPr>
        <w:t>Expectans expectavi dominum</w:t>
      </w:r>
      <w:r w:rsidR="00DD1415">
        <w:rPr>
          <w:lang w:val="pt-PT"/>
        </w:rPr>
        <w:t>@</w:t>
      </w:r>
      <w:r w:rsidR="00DD1415" w:rsidRPr="00B779A9">
        <w:rPr>
          <w:lang w:val="pt-PT"/>
        </w:rPr>
        <w:t>89.</w:t>
      </w:r>
      <w:r w:rsidR="00885488" w:rsidRPr="00B779A9">
        <w:rPr>
          <w:lang w:val="pt-PT"/>
        </w:rPr>
        <w:t xml:space="preserve"> CO </w:t>
      </w:r>
      <w:r w:rsidR="00885488" w:rsidRPr="00F77676">
        <w:rPr>
          <w:rStyle w:val="Incipit"/>
          <w:lang w:val="pt-PT"/>
        </w:rPr>
        <w:t>Qui manducat</w:t>
      </w:r>
      <w:r w:rsidR="00DD1415">
        <w:rPr>
          <w:lang w:val="pt-PT"/>
        </w:rPr>
        <w:t>@</w:t>
      </w:r>
      <w:r w:rsidR="00DD1415" w:rsidRPr="00B779A9">
        <w:rPr>
          <w:lang w:val="pt-PT"/>
        </w:rPr>
        <w:t>74.</w:t>
      </w:r>
    </w:p>
    <w:p w:rsidR="00885488" w:rsidRPr="00B779A9" w:rsidRDefault="008653A6" w:rsidP="00415109">
      <w:pPr>
        <w:rPr>
          <w:lang w:val="pt-PT"/>
        </w:rPr>
      </w:pPr>
      <w:r w:rsidRPr="00F77676">
        <w:rPr>
          <w:rStyle w:val="Time1"/>
          <w:lang w:val="pt-PT"/>
        </w:rPr>
        <w:t>Ad secundas vesperas</w:t>
      </w:r>
      <w:r w:rsidR="00885488" w:rsidRPr="00B779A9">
        <w:rPr>
          <w:lang w:val="pt-PT"/>
        </w:rPr>
        <w:t xml:space="preserve"> AM </w:t>
      </w:r>
      <w:r w:rsidR="00885488" w:rsidRPr="00794880">
        <w:rPr>
          <w:rStyle w:val="Incipit"/>
          <w:lang w:val="pt-PT"/>
        </w:rPr>
        <w:t>Nolite</w:t>
      </w:r>
      <w:r w:rsidR="005A362F" w:rsidRPr="005A362F">
        <w:rPr>
          <w:i/>
          <w:lang w:val="pt-PT"/>
        </w:rPr>
        <w:t xml:space="preserve"> </w:t>
      </w:r>
      <w:r w:rsidR="00885488" w:rsidRPr="00794880">
        <w:rPr>
          <w:rStyle w:val="Incipit"/>
          <w:lang w:val="pt-PT"/>
        </w:rPr>
        <w:t>soliciti</w:t>
      </w:r>
      <w:r w:rsidR="005A362F" w:rsidRPr="005A362F">
        <w:rPr>
          <w:i/>
          <w:lang w:val="pt-PT"/>
        </w:rPr>
        <w:t xml:space="preserve"> </w:t>
      </w:r>
      <w:r w:rsidR="00885488" w:rsidRPr="00794880">
        <w:rPr>
          <w:rStyle w:val="Incipit"/>
          <w:lang w:val="pt-PT"/>
        </w:rPr>
        <w:t>esse</w:t>
      </w:r>
      <w:r w:rsidR="00885488" w:rsidRPr="00B779A9">
        <w:rPr>
          <w:lang w:val="pt-PT"/>
        </w:rPr>
        <w:t>.</w:t>
      </w:r>
    </w:p>
    <w:p w:rsidR="00885488" w:rsidRPr="00F77676" w:rsidRDefault="00885488" w:rsidP="00415109">
      <w:pPr>
        <w:pStyle w:val="berschrift1"/>
        <w:rPr>
          <w:lang w:val="pt-PT"/>
        </w:rPr>
      </w:pPr>
      <w:r w:rsidRPr="00F77676">
        <w:rPr>
          <w:lang w:val="pt-PT"/>
        </w:rPr>
        <w:t>DE SANCTO HIERONYMO G</w:t>
      </w:r>
      <w:r w:rsidR="008653A6" w:rsidRPr="00F77676">
        <w:rPr>
          <w:lang w:val="pt-PT"/>
        </w:rPr>
        <w:t>LORIOSISSIMI DOCTORIS ECCLESIAE</w:t>
      </w:r>
    </w:p>
    <w:p w:rsidR="00885488" w:rsidRPr="00B779A9" w:rsidRDefault="00885488" w:rsidP="00415109">
      <w:pPr>
        <w:rPr>
          <w:lang w:val="pt-PT"/>
        </w:rPr>
      </w:pPr>
      <w:r w:rsidRPr="00B779A9">
        <w:rPr>
          <w:lang w:val="pt-PT"/>
        </w:rPr>
        <w:t>Binos facimus ut de simplici confessore.</w:t>
      </w:r>
    </w:p>
    <w:p w:rsidR="00885488" w:rsidRPr="00B779A9" w:rsidRDefault="008653A6" w:rsidP="00415109">
      <w:pPr>
        <w:rPr>
          <w:lang w:val="pt-PT"/>
        </w:rPr>
      </w:pPr>
      <w:r w:rsidRPr="00F77676">
        <w:rPr>
          <w:rStyle w:val="Time1"/>
          <w:lang w:val="pt-PT"/>
        </w:rPr>
        <w:t>Ad matutinum</w:t>
      </w:r>
      <w:r w:rsidR="00885488" w:rsidRPr="00B779A9">
        <w:rPr>
          <w:lang w:val="pt-PT"/>
        </w:rPr>
        <w:t xml:space="preserve"> I</w:t>
      </w:r>
      <w:r w:rsidR="009262FB" w:rsidRPr="00B779A9">
        <w:rPr>
          <w:lang w:val="pt-PT"/>
        </w:rPr>
        <w:t>N</w:t>
      </w:r>
      <w:r w:rsidR="00885488" w:rsidRPr="00B779A9">
        <w:rPr>
          <w:lang w:val="pt-PT"/>
        </w:rPr>
        <w:t xml:space="preserve">V </w:t>
      </w:r>
      <w:r w:rsidR="00885488" w:rsidRPr="00F77676">
        <w:rPr>
          <w:rStyle w:val="Incipit"/>
          <w:lang w:val="pt-PT"/>
        </w:rPr>
        <w:t>Regem confessorum dominum</w:t>
      </w:r>
      <w:r w:rsidR="00885488" w:rsidRPr="00B779A9">
        <w:rPr>
          <w:lang w:val="pt-PT"/>
        </w:rPr>
        <w:t xml:space="preserve">. HY </w:t>
      </w:r>
      <w:r w:rsidR="00885488" w:rsidRPr="00F77676">
        <w:rPr>
          <w:rStyle w:val="Incipit"/>
          <w:lang w:val="pt-PT"/>
        </w:rPr>
        <w:t>Iste confessor</w:t>
      </w:r>
      <w:r w:rsidR="00885488" w:rsidRPr="00B779A9">
        <w:rPr>
          <w:lang w:val="pt-PT"/>
        </w:rPr>
        <w:t>.</w:t>
      </w:r>
    </w:p>
    <w:p w:rsidR="00885488" w:rsidRPr="00B779A9" w:rsidRDefault="008653A6" w:rsidP="00415109">
      <w:pPr>
        <w:rPr>
          <w:lang w:val="pt-PT"/>
        </w:rPr>
      </w:pPr>
      <w:r w:rsidRPr="00F77676">
        <w:rPr>
          <w:rStyle w:val="Time2"/>
          <w:lang w:val="pt-PT"/>
        </w:rPr>
        <w:lastRenderedPageBreak/>
        <w:t>Ad nocturnos</w:t>
      </w:r>
      <w:r w:rsidR="00885488" w:rsidRPr="00B779A9">
        <w:rPr>
          <w:lang w:val="pt-PT"/>
        </w:rPr>
        <w:t xml:space="preserve"> AN </w:t>
      </w:r>
      <w:r w:rsidR="00885488" w:rsidRPr="00794880">
        <w:rPr>
          <w:rStyle w:val="Incipit"/>
          <w:lang w:val="pt-PT"/>
        </w:rPr>
        <w:t>Beatus</w:t>
      </w:r>
      <w:r w:rsidR="005A362F" w:rsidRPr="005A362F">
        <w:rPr>
          <w:i/>
          <w:lang w:val="pt-PT"/>
        </w:rPr>
        <w:t xml:space="preserve"> </w:t>
      </w:r>
      <w:r w:rsidR="00C31823" w:rsidRPr="00794880">
        <w:rPr>
          <w:rStyle w:val="Incipit"/>
          <w:lang w:val="pt-PT"/>
        </w:rPr>
        <w:t>vir</w:t>
      </w:r>
      <w:r w:rsidR="00885488" w:rsidRPr="00B779A9">
        <w:rPr>
          <w:lang w:val="pt-PT"/>
        </w:rPr>
        <w:t xml:space="preserve"> cum aliis antiphonis</w:t>
      </w:r>
      <w:r w:rsidR="00207C52">
        <w:rPr>
          <w:lang w:val="pt-PT"/>
        </w:rPr>
        <w:t>,</w:t>
      </w:r>
      <w:r w:rsidR="00885488" w:rsidRPr="00B779A9">
        <w:rPr>
          <w:lang w:val="pt-PT"/>
        </w:rPr>
        <w:t xml:space="preserve"> psalmis et responsoriis ut de confessore in </w:t>
      </w:r>
      <w:r w:rsidR="009772E9" w:rsidRPr="00B779A9">
        <w:rPr>
          <w:lang w:val="pt-PT"/>
        </w:rPr>
        <w:t>commu</w:t>
      </w:r>
      <w:r w:rsidR="00631296" w:rsidRPr="00B779A9">
        <w:rPr>
          <w:lang w:val="pt-PT"/>
        </w:rPr>
        <w:t>ni. LS</w:t>
      </w:r>
      <w:r w:rsidR="00885488" w:rsidRPr="00B779A9">
        <w:rPr>
          <w:lang w:val="pt-PT"/>
        </w:rPr>
        <w:t xml:space="preserve"> </w:t>
      </w:r>
      <w:r w:rsidR="00885488" w:rsidRPr="00794880">
        <w:rPr>
          <w:rStyle w:val="Incipit"/>
          <w:lang w:val="pt-PT"/>
        </w:rPr>
        <w:t>Dominicus</w:t>
      </w:r>
      <w:r w:rsidR="005A362F" w:rsidRPr="005A362F">
        <w:rPr>
          <w:i/>
          <w:lang w:val="pt-PT"/>
        </w:rPr>
        <w:t xml:space="preserve"> </w:t>
      </w:r>
      <w:r w:rsidR="00885488" w:rsidRPr="00794880">
        <w:rPr>
          <w:rStyle w:val="Incipit"/>
          <w:lang w:val="pt-PT"/>
        </w:rPr>
        <w:t>sermo</w:t>
      </w:r>
      <w:r w:rsidR="00885488" w:rsidRPr="00B779A9">
        <w:rPr>
          <w:lang w:val="pt-PT"/>
        </w:rPr>
        <w:t xml:space="preserve"> (61r) </w:t>
      </w:r>
      <w:r w:rsidR="008D35E3" w:rsidRPr="00B779A9">
        <w:rPr>
          <w:lang w:val="pt-PT"/>
        </w:rPr>
        <w:t>quaere</w:t>
      </w:r>
      <w:r w:rsidR="00885488" w:rsidRPr="00B779A9">
        <w:rPr>
          <w:lang w:val="pt-PT"/>
        </w:rPr>
        <w:t xml:space="preserve"> in natali </w:t>
      </w:r>
      <w:r w:rsidRPr="008653A6">
        <w:rPr>
          <w:lang w:val="pt-PT"/>
        </w:rPr>
        <w:t>%D::</w:t>
      </w:r>
      <w:r w:rsidR="00A068EC" w:rsidRPr="008653A6">
        <w:rPr>
          <w:lang w:val="pt-PT"/>
        </w:rPr>
        <w:t>simplicis</w:t>
      </w:r>
      <w:r w:rsidRPr="008653A6">
        <w:rPr>
          <w:lang w:val="pt-PT"/>
        </w:rPr>
        <w:t>%</w:t>
      </w:r>
      <w:r w:rsidR="00A068EC" w:rsidRPr="00B779A9">
        <w:rPr>
          <w:lang w:val="pt-PT"/>
        </w:rPr>
        <w:t xml:space="preserve"> $E::</w:t>
      </w:r>
      <w:r w:rsidR="00885488" w:rsidRPr="00B779A9">
        <w:rPr>
          <w:lang w:val="pt-PT"/>
        </w:rPr>
        <w:t>unius</w:t>
      </w:r>
      <w:r w:rsidR="00A068EC" w:rsidRPr="00B779A9">
        <w:rPr>
          <w:lang w:val="pt-PT"/>
        </w:rPr>
        <w:t>$</w:t>
      </w:r>
      <w:r w:rsidR="00885488" w:rsidRPr="00B779A9">
        <w:rPr>
          <w:lang w:val="pt-PT"/>
        </w:rPr>
        <w:t xml:space="preserve"> confessoris. EV </w:t>
      </w:r>
      <w:r w:rsidR="00885488" w:rsidRPr="00794880">
        <w:rPr>
          <w:rStyle w:val="Incipit"/>
          <w:lang w:val="pt-PT"/>
        </w:rPr>
        <w:t>Nemo</w:t>
      </w:r>
      <w:r w:rsidR="005A362F" w:rsidRPr="005A362F">
        <w:rPr>
          <w:i/>
          <w:lang w:val="pt-PT"/>
        </w:rPr>
        <w:t xml:space="preserve"> </w:t>
      </w:r>
      <w:r w:rsidR="00885488" w:rsidRPr="00794880">
        <w:rPr>
          <w:rStyle w:val="Incipit"/>
          <w:lang w:val="pt-PT"/>
        </w:rPr>
        <w:t>lucernam</w:t>
      </w:r>
      <w:r w:rsidR="005A362F" w:rsidRPr="005A362F">
        <w:rPr>
          <w:i/>
          <w:lang w:val="pt-PT"/>
        </w:rPr>
        <w:t xml:space="preserve"> </w:t>
      </w:r>
      <w:r w:rsidR="00885488" w:rsidRPr="00794880">
        <w:rPr>
          <w:rStyle w:val="Incipit"/>
          <w:lang w:val="pt-PT"/>
        </w:rPr>
        <w:t>accendit</w:t>
      </w:r>
      <w:r w:rsidR="00885488" w:rsidRPr="00B779A9">
        <w:rPr>
          <w:lang w:val="pt-PT"/>
        </w:rPr>
        <w:t xml:space="preserve"> etiam in </w:t>
      </w:r>
      <w:r w:rsidR="009772E9" w:rsidRPr="00B779A9">
        <w:rPr>
          <w:lang w:val="pt-PT"/>
        </w:rPr>
        <w:t>commu</w:t>
      </w:r>
      <w:r w:rsidR="00885488" w:rsidRPr="00B779A9">
        <w:rPr>
          <w:lang w:val="pt-PT"/>
        </w:rPr>
        <w:t xml:space="preserve">ni confessorum. </w:t>
      </w:r>
      <w:r w:rsidR="009262FB" w:rsidRPr="00B779A9">
        <w:rPr>
          <w:lang w:val="pt-PT"/>
        </w:rPr>
        <w:t xml:space="preserve">[TD] </w:t>
      </w:r>
      <w:r w:rsidR="009262FB" w:rsidRPr="00794880">
        <w:rPr>
          <w:rStyle w:val="Incipit"/>
          <w:lang w:val="pt-PT"/>
        </w:rPr>
        <w:t>Te</w:t>
      </w:r>
      <w:r w:rsidR="005A362F" w:rsidRPr="005A362F">
        <w:rPr>
          <w:i/>
          <w:lang w:val="pt-PT"/>
        </w:rPr>
        <w:t xml:space="preserve"> </w:t>
      </w:r>
      <w:r w:rsidR="009262FB" w:rsidRPr="00794880">
        <w:rPr>
          <w:rStyle w:val="Incipit"/>
          <w:lang w:val="pt-PT"/>
        </w:rPr>
        <w:t>deum</w:t>
      </w:r>
      <w:r w:rsidR="005A362F" w:rsidRPr="005A362F">
        <w:rPr>
          <w:i/>
          <w:lang w:val="pt-PT"/>
        </w:rPr>
        <w:t xml:space="preserve"> </w:t>
      </w:r>
      <w:r w:rsidR="00750223" w:rsidRPr="00794880">
        <w:rPr>
          <w:rStyle w:val="Incipit"/>
          <w:lang w:val="pt-PT"/>
        </w:rPr>
        <w:t>laudamus</w:t>
      </w:r>
      <w:r w:rsidR="00885488" w:rsidRPr="00B779A9">
        <w:rPr>
          <w:lang w:val="pt-PT"/>
        </w:rPr>
        <w:t>.</w:t>
      </w:r>
    </w:p>
    <w:p w:rsidR="00885488" w:rsidRPr="00B779A9" w:rsidRDefault="008653A6" w:rsidP="00415109">
      <w:pPr>
        <w:rPr>
          <w:lang w:val="fr-FR"/>
        </w:rPr>
      </w:pPr>
      <w:r w:rsidRPr="00F77676">
        <w:rPr>
          <w:rStyle w:val="Time1"/>
          <w:lang w:val="pt-PT"/>
        </w:rPr>
        <w:t>Ad laudes</w:t>
      </w:r>
      <w:r w:rsidR="00885488" w:rsidRPr="00B779A9">
        <w:rPr>
          <w:lang w:val="pt-PT"/>
        </w:rPr>
        <w:t xml:space="preserve"> AN </w:t>
      </w:r>
      <w:r w:rsidR="00885488" w:rsidRPr="00F77676">
        <w:rPr>
          <w:rStyle w:val="Incipit"/>
          <w:lang w:val="pt-PT"/>
        </w:rPr>
        <w:t>Iustum deduxit dominus</w:t>
      </w:r>
      <w:r w:rsidR="009262FB" w:rsidRPr="00B779A9">
        <w:rPr>
          <w:lang w:val="pt-PT"/>
        </w:rPr>
        <w:t xml:space="preserve"> cum reliquis quatt</w:t>
      </w:r>
      <w:r w:rsidR="00885488" w:rsidRPr="00B779A9">
        <w:rPr>
          <w:lang w:val="pt-PT"/>
        </w:rPr>
        <w:t>u</w:t>
      </w:r>
      <w:r w:rsidR="009262FB" w:rsidRPr="00B779A9">
        <w:rPr>
          <w:lang w:val="pt-PT"/>
        </w:rPr>
        <w:t>o</w:t>
      </w:r>
      <w:r w:rsidR="00885488" w:rsidRPr="00B779A9">
        <w:rPr>
          <w:lang w:val="pt-PT"/>
        </w:rPr>
        <w:t xml:space="preserve">r. </w:t>
      </w:r>
      <w:r w:rsidR="00885488" w:rsidRPr="00B779A9">
        <w:rPr>
          <w:lang w:val="fr-FR"/>
        </w:rPr>
        <w:t xml:space="preserve">HY </w:t>
      </w:r>
      <w:r w:rsidR="00885488" w:rsidRPr="00F77676">
        <w:rPr>
          <w:rStyle w:val="Incipit"/>
          <w:lang w:val="fr-FR"/>
        </w:rPr>
        <w:t>Hic est verus christicola</w:t>
      </w:r>
      <w:r w:rsidR="00885488" w:rsidRPr="00B779A9">
        <w:rPr>
          <w:lang w:val="fr-FR"/>
        </w:rPr>
        <w:t xml:space="preserve">. VS </w:t>
      </w:r>
      <w:r w:rsidR="00885488" w:rsidRPr="00F77676">
        <w:rPr>
          <w:rStyle w:val="Incipit"/>
          <w:lang w:val="fr-FR"/>
        </w:rPr>
        <w:t>Iustus ut palma</w:t>
      </w:r>
      <w:r w:rsidR="00885488" w:rsidRPr="00B779A9">
        <w:rPr>
          <w:lang w:val="fr-FR"/>
        </w:rPr>
        <w:t xml:space="preserve">. AB </w:t>
      </w:r>
      <w:r w:rsidR="00D66EA2" w:rsidRPr="00F77676">
        <w:rPr>
          <w:rStyle w:val="Incipit"/>
          <w:lang w:val="fr-FR"/>
        </w:rPr>
        <w:t>Serve</w:t>
      </w:r>
      <w:r w:rsidR="00885488" w:rsidRPr="00F77676">
        <w:rPr>
          <w:rStyle w:val="Incipit"/>
          <w:lang w:val="fr-FR"/>
        </w:rPr>
        <w:t xml:space="preserve"> bone et fidelis</w:t>
      </w:r>
      <w:r w:rsidR="00885488" w:rsidRPr="00B779A9">
        <w:rPr>
          <w:lang w:val="fr-FR"/>
        </w:rPr>
        <w:t xml:space="preserve">. </w:t>
      </w:r>
      <w:r w:rsidR="00207C52">
        <w:rPr>
          <w:lang w:val="fr-FR"/>
        </w:rPr>
        <w:t>Suffragium d</w:t>
      </w:r>
      <w:r w:rsidR="009262FB" w:rsidRPr="00B779A9">
        <w:rPr>
          <w:lang w:val="fr-FR"/>
        </w:rPr>
        <w:t xml:space="preserve">e sancto Michaele </w:t>
      </w:r>
      <w:r w:rsidR="00885488" w:rsidRPr="00B779A9">
        <w:rPr>
          <w:lang w:val="fr-FR"/>
        </w:rPr>
        <w:t xml:space="preserve">quia per </w:t>
      </w:r>
      <w:r w:rsidR="00BA4CFB" w:rsidRPr="00B779A9">
        <w:rPr>
          <w:lang w:val="fr-FR"/>
        </w:rPr>
        <w:t>octava</w:t>
      </w:r>
      <w:r w:rsidR="00885488" w:rsidRPr="00B779A9">
        <w:rPr>
          <w:lang w:val="fr-FR"/>
        </w:rPr>
        <w:t xml:space="preserve">m de eo suffragatur tam ad vesperas quam ad matutinum </w:t>
      </w:r>
      <w:r w:rsidR="00207C52">
        <w:rPr>
          <w:lang w:val="fr-FR"/>
        </w:rPr>
        <w:t>$E::</w:t>
      </w:r>
      <w:r w:rsidR="00885488" w:rsidRPr="00B779A9">
        <w:rPr>
          <w:lang w:val="fr-FR"/>
        </w:rPr>
        <w:t>utimur hac</w:t>
      </w:r>
      <w:r w:rsidR="00207C52">
        <w:rPr>
          <w:lang w:val="fr-FR"/>
        </w:rPr>
        <w:t>$</w:t>
      </w:r>
      <w:r w:rsidR="00885488" w:rsidRPr="00B779A9">
        <w:rPr>
          <w:lang w:val="fr-FR"/>
        </w:rPr>
        <w:t xml:space="preserve"> AC </w:t>
      </w:r>
      <w:r w:rsidR="00885488" w:rsidRPr="00794880">
        <w:rPr>
          <w:rStyle w:val="Incipit"/>
          <w:lang w:val="fr-FR"/>
        </w:rPr>
        <w:t>Michael</w:t>
      </w:r>
      <w:r w:rsidR="005A362F" w:rsidRPr="005A362F">
        <w:rPr>
          <w:i/>
          <w:lang w:val="fr-FR"/>
        </w:rPr>
        <w:t xml:space="preserve"> </w:t>
      </w:r>
      <w:r w:rsidR="00885488" w:rsidRPr="00794880">
        <w:rPr>
          <w:rStyle w:val="Incipit"/>
          <w:lang w:val="fr-FR"/>
        </w:rPr>
        <w:t>Gabriel</w:t>
      </w:r>
      <w:r w:rsidR="005A362F" w:rsidRPr="005A362F">
        <w:rPr>
          <w:i/>
          <w:lang w:val="fr-FR"/>
        </w:rPr>
        <w:t xml:space="preserve"> </w:t>
      </w:r>
      <w:r w:rsidR="00885488" w:rsidRPr="00794880">
        <w:rPr>
          <w:rStyle w:val="Incipit"/>
          <w:lang w:val="fr-FR"/>
        </w:rPr>
        <w:t>Raphael</w:t>
      </w:r>
      <w:r w:rsidR="00885488" w:rsidRPr="00B779A9">
        <w:rPr>
          <w:lang w:val="fr-FR"/>
        </w:rPr>
        <w:t xml:space="preserve">. De beata virgine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794880">
        <w:rPr>
          <w:rStyle w:val="Incipit"/>
          <w:lang w:val="fr-FR"/>
        </w:rPr>
        <w:t>Tota</w:t>
      </w:r>
      <w:r w:rsidR="005A362F" w:rsidRPr="005A362F">
        <w:rPr>
          <w:i/>
          <w:lang w:val="fr-FR"/>
        </w:rPr>
        <w:t xml:space="preserve"> </w:t>
      </w:r>
      <w:r w:rsidR="00885488" w:rsidRPr="00794880">
        <w:rPr>
          <w:rStyle w:val="Incipit"/>
          <w:lang w:val="fr-FR"/>
        </w:rPr>
        <w:t>pulchra</w:t>
      </w:r>
      <w:r w:rsidR="005A362F" w:rsidRPr="005A362F">
        <w:rPr>
          <w:i/>
          <w:lang w:val="fr-FR"/>
        </w:rPr>
        <w:t xml:space="preserve"> </w:t>
      </w:r>
      <w:r w:rsidR="00885488" w:rsidRPr="00794880">
        <w:rPr>
          <w:rStyle w:val="Incipit"/>
          <w:lang w:val="fr-FR"/>
        </w:rPr>
        <w:t>es</w:t>
      </w:r>
      <w:r w:rsidR="00885488" w:rsidRPr="00B779A9">
        <w:rPr>
          <w:lang w:val="fr-FR"/>
        </w:rPr>
        <w:t xml:space="preserve">. </w:t>
      </w:r>
      <w:r w:rsidR="009262FB" w:rsidRPr="00B779A9">
        <w:rPr>
          <w:lang w:val="fr-FR"/>
        </w:rPr>
        <w:t xml:space="preserve">[BD] </w:t>
      </w:r>
      <w:r w:rsidR="005F6F99" w:rsidRPr="00794880">
        <w:rPr>
          <w:rStyle w:val="Incipit"/>
          <w:lang w:val="fr-FR"/>
        </w:rPr>
        <w:t>Benedicamus</w:t>
      </w:r>
      <w:r w:rsidR="009262FB" w:rsidRPr="00B779A9">
        <w:rPr>
          <w:lang w:val="fr-FR"/>
        </w:rPr>
        <w:t xml:space="preserve"> de </w:t>
      </w:r>
      <w:r w:rsidR="00885488" w:rsidRPr="00B779A9">
        <w:rPr>
          <w:lang w:val="fr-FR"/>
        </w:rPr>
        <w:t>confessoribus.</w:t>
      </w:r>
    </w:p>
    <w:p w:rsidR="00885488" w:rsidRPr="00B779A9" w:rsidRDefault="008653A6" w:rsidP="00415109">
      <w:pPr>
        <w:rPr>
          <w:lang w:val="fr-FR"/>
        </w:rPr>
      </w:pPr>
      <w:r w:rsidRPr="00F77676">
        <w:rPr>
          <w:rStyle w:val="Time1"/>
          <w:lang w:val="fr-FR"/>
        </w:rPr>
        <w:t>Ad horas</w:t>
      </w:r>
      <w:r w:rsidR="00885488" w:rsidRPr="00B779A9">
        <w:rPr>
          <w:lang w:val="fr-FR"/>
        </w:rPr>
        <w:t xml:space="preserve"> AN </w:t>
      </w:r>
      <w:r w:rsidR="00885488" w:rsidRPr="00F77676">
        <w:rPr>
          <w:rStyle w:val="Incipit"/>
          <w:lang w:val="fr-FR"/>
        </w:rPr>
        <w:t>Iustum deduxit dominus</w:t>
      </w:r>
      <w:r w:rsidR="00885488" w:rsidRPr="00B779A9">
        <w:rPr>
          <w:lang w:val="fr-FR"/>
        </w:rPr>
        <w:t>.</w:t>
      </w:r>
    </w:p>
    <w:p w:rsidR="00885488" w:rsidRPr="003D0C23" w:rsidRDefault="008653A6" w:rsidP="00415109">
      <w:pPr>
        <w:rPr>
          <w:lang w:val="fr-FR"/>
        </w:rPr>
      </w:pPr>
      <w:r w:rsidRPr="003D0C23">
        <w:rPr>
          <w:rStyle w:val="Time1"/>
          <w:lang w:val="fr-FR"/>
        </w:rPr>
        <w:t>Ad officium</w:t>
      </w:r>
      <w:r w:rsidR="00885488" w:rsidRPr="003D0C23">
        <w:rPr>
          <w:lang w:val="fr-FR"/>
        </w:rPr>
        <w:t xml:space="preserve"> IN </w:t>
      </w:r>
      <w:r w:rsidR="00885488" w:rsidRPr="003D0C23">
        <w:rPr>
          <w:rStyle w:val="Incipit"/>
          <w:lang w:val="fr-FR"/>
        </w:rPr>
        <w:t>Os</w:t>
      </w:r>
      <w:r w:rsidR="005A362F" w:rsidRPr="003D0C23">
        <w:rPr>
          <w:i/>
          <w:lang w:val="fr-FR"/>
        </w:rPr>
        <w:t xml:space="preserve"> </w:t>
      </w:r>
      <w:r w:rsidR="00885488" w:rsidRPr="003D0C23">
        <w:rPr>
          <w:rStyle w:val="Incipit"/>
          <w:lang w:val="fr-FR"/>
        </w:rPr>
        <w:t>iusti</w:t>
      </w:r>
      <w:r w:rsidR="00DD1415" w:rsidRPr="003D0C23">
        <w:rPr>
          <w:lang w:val="fr-FR"/>
        </w:rPr>
        <w:t>@28.</w:t>
      </w:r>
      <w:r w:rsidR="00885488" w:rsidRPr="003D0C23">
        <w:rPr>
          <w:lang w:val="fr-FR"/>
        </w:rPr>
        <w:t xml:space="preserve"> </w:t>
      </w:r>
      <w:r w:rsidR="009262FB" w:rsidRPr="00B779A9">
        <w:rPr>
          <w:lang w:val="fr-FR"/>
        </w:rPr>
        <w:t xml:space="preserve">[KY] </w:t>
      </w:r>
      <w:r w:rsidR="009262FB" w:rsidRPr="00794880">
        <w:rPr>
          <w:rStyle w:val="Incipit"/>
          <w:lang w:val="fr-FR"/>
        </w:rPr>
        <w:t>Kyrie</w:t>
      </w:r>
      <w:r w:rsidR="005A362F" w:rsidRPr="005A362F">
        <w:rPr>
          <w:i/>
          <w:lang w:val="fr-FR"/>
        </w:rPr>
        <w:t xml:space="preserve"> </w:t>
      </w:r>
      <w:r w:rsidR="009262FB" w:rsidRPr="00B779A9">
        <w:rPr>
          <w:lang w:val="fr-FR"/>
        </w:rPr>
        <w:t xml:space="preserve">et [SA] </w:t>
      </w:r>
      <w:r w:rsidR="009262FB" w:rsidRPr="00794880">
        <w:rPr>
          <w:rStyle w:val="Incipit"/>
          <w:lang w:val="fr-FR"/>
        </w:rPr>
        <w:t>Sanctus</w:t>
      </w:r>
      <w:r w:rsidR="00885488" w:rsidRPr="00B779A9">
        <w:rPr>
          <w:lang w:val="fr-FR"/>
        </w:rPr>
        <w:t xml:space="preserve"> de confessoribus. </w:t>
      </w:r>
      <w:r w:rsidR="00885488" w:rsidRPr="003D0C23">
        <w:rPr>
          <w:lang w:val="fr-FR"/>
        </w:rPr>
        <w:t xml:space="preserve">GR </w:t>
      </w:r>
      <w:r w:rsidR="00885488" w:rsidRPr="003D0C23">
        <w:rPr>
          <w:rStyle w:val="Incipit"/>
          <w:lang w:val="fr-FR"/>
        </w:rPr>
        <w:t>Os</w:t>
      </w:r>
      <w:r w:rsidR="005A362F" w:rsidRPr="003D0C23">
        <w:rPr>
          <w:i/>
          <w:lang w:val="fr-FR"/>
        </w:rPr>
        <w:t xml:space="preserve"> </w:t>
      </w:r>
      <w:r w:rsidR="00885488" w:rsidRPr="003D0C23">
        <w:rPr>
          <w:rStyle w:val="Incipit"/>
          <w:lang w:val="fr-FR"/>
        </w:rPr>
        <w:t>iusti</w:t>
      </w:r>
      <w:r w:rsidR="005A362F" w:rsidRPr="003D0C23">
        <w:rPr>
          <w:i/>
          <w:lang w:val="fr-FR"/>
        </w:rPr>
        <w:t xml:space="preserve"> </w:t>
      </w:r>
      <w:r w:rsidR="00885488" w:rsidRPr="003D0C23">
        <w:rPr>
          <w:rStyle w:val="Incipit"/>
          <w:lang w:val="fr-FR"/>
        </w:rPr>
        <w:t>meditabitur</w:t>
      </w:r>
      <w:r w:rsidR="00885488" w:rsidRPr="003D0C23">
        <w:rPr>
          <w:lang w:val="fr-FR"/>
        </w:rPr>
        <w:t>. AL</w:t>
      </w:r>
      <w:r w:rsidR="009262FB" w:rsidRPr="003D0C23">
        <w:rPr>
          <w:lang w:val="fr-FR"/>
        </w:rPr>
        <w:t>V</w:t>
      </w:r>
      <w:r w:rsidR="00885488" w:rsidRPr="003D0C23">
        <w:rPr>
          <w:lang w:val="fr-FR"/>
        </w:rPr>
        <w:t xml:space="preserve"> </w:t>
      </w:r>
      <w:r w:rsidR="00885488" w:rsidRPr="003D0C23">
        <w:rPr>
          <w:rStyle w:val="Incipit"/>
          <w:lang w:val="fr-FR"/>
        </w:rPr>
        <w:t>Iustus</w:t>
      </w:r>
      <w:r w:rsidR="005A362F" w:rsidRPr="003D0C23">
        <w:rPr>
          <w:i/>
          <w:lang w:val="fr-FR"/>
        </w:rPr>
        <w:t xml:space="preserve"> </w:t>
      </w:r>
      <w:r w:rsidR="00885488" w:rsidRPr="003D0C23">
        <w:rPr>
          <w:rStyle w:val="Incipit"/>
          <w:lang w:val="fr-FR"/>
        </w:rPr>
        <w:t>germinabit</w:t>
      </w:r>
      <w:r w:rsidR="00DD1415" w:rsidRPr="003D0C23">
        <w:rPr>
          <w:lang w:val="fr-FR"/>
        </w:rPr>
        <w:t>@230.</w:t>
      </w:r>
      <w:r w:rsidR="00885488" w:rsidRPr="003D0C23">
        <w:rPr>
          <w:lang w:val="fr-FR"/>
        </w:rPr>
        <w:t xml:space="preserve"> </w:t>
      </w:r>
      <w:r w:rsidRPr="003D0C23">
        <w:rPr>
          <w:lang w:val="fr-FR"/>
        </w:rPr>
        <w:t>%D::</w:t>
      </w:r>
      <w:r w:rsidR="00A068EC" w:rsidRPr="003D0C23">
        <w:rPr>
          <w:lang w:val="fr-FR"/>
        </w:rPr>
        <w:t>Sine</w:t>
      </w:r>
      <w:r w:rsidRPr="003D0C23">
        <w:rPr>
          <w:lang w:val="fr-FR"/>
        </w:rPr>
        <w:t>%</w:t>
      </w:r>
      <w:r w:rsidR="00207C52" w:rsidRPr="003D0C23">
        <w:rPr>
          <w:lang w:val="fr-FR"/>
        </w:rPr>
        <w:t xml:space="preserve"> N</w:t>
      </w:r>
      <w:r w:rsidR="00885488" w:rsidRPr="003D0C23">
        <w:rPr>
          <w:lang w:val="fr-FR"/>
        </w:rPr>
        <w:t xml:space="preserve">ullam habet sequentiam. OF </w:t>
      </w:r>
      <w:r w:rsidR="00885488" w:rsidRPr="003D0C23">
        <w:rPr>
          <w:rStyle w:val="Incipit"/>
          <w:lang w:val="fr-FR"/>
        </w:rPr>
        <w:t>Posuisti</w:t>
      </w:r>
      <w:r w:rsidR="005A362F" w:rsidRPr="003D0C23">
        <w:rPr>
          <w:i/>
          <w:lang w:val="fr-FR"/>
        </w:rPr>
        <w:t xml:space="preserve"> </w:t>
      </w:r>
      <w:r w:rsidR="00885488" w:rsidRPr="003D0C23">
        <w:rPr>
          <w:rStyle w:val="Incipit"/>
          <w:lang w:val="fr-FR"/>
        </w:rPr>
        <w:t>domine</w:t>
      </w:r>
      <w:r w:rsidR="00DD1415" w:rsidRPr="003D0C23">
        <w:rPr>
          <w:lang w:val="fr-FR"/>
        </w:rPr>
        <w:t>@193.</w:t>
      </w:r>
      <w:r w:rsidR="00885488" w:rsidRPr="003D0C23">
        <w:rPr>
          <w:lang w:val="fr-FR"/>
        </w:rPr>
        <w:t xml:space="preserve"> CO </w:t>
      </w:r>
      <w:r w:rsidR="00885488" w:rsidRPr="003D0C23">
        <w:rPr>
          <w:rStyle w:val="Incipit"/>
          <w:lang w:val="fr-FR"/>
        </w:rPr>
        <w:t>Fidelis</w:t>
      </w:r>
      <w:r w:rsidR="005A362F" w:rsidRPr="003D0C23">
        <w:rPr>
          <w:i/>
          <w:lang w:val="fr-FR"/>
        </w:rPr>
        <w:t xml:space="preserve"> </w:t>
      </w:r>
      <w:r w:rsidR="00885488" w:rsidRPr="003D0C23">
        <w:rPr>
          <w:rStyle w:val="Incipit"/>
          <w:lang w:val="fr-FR"/>
        </w:rPr>
        <w:t>ser</w:t>
      </w:r>
      <w:r w:rsidR="00382E22" w:rsidRPr="003D0C23">
        <w:rPr>
          <w:rStyle w:val="Incipit"/>
          <w:lang w:val="fr-FR"/>
        </w:rPr>
        <w:t>vu</w:t>
      </w:r>
      <w:r w:rsidR="00885488" w:rsidRPr="003D0C23">
        <w:rPr>
          <w:rStyle w:val="Incipit"/>
          <w:lang w:val="fr-FR"/>
        </w:rPr>
        <w:t>s</w:t>
      </w:r>
      <w:r w:rsidR="00DD1415" w:rsidRPr="003D0C23">
        <w:rPr>
          <w:lang w:val="fr-FR"/>
        </w:rPr>
        <w:t>@46.</w:t>
      </w:r>
    </w:p>
    <w:p w:rsidR="00885488" w:rsidRPr="003D0C23" w:rsidRDefault="00885488" w:rsidP="00415109">
      <w:pPr>
        <w:rPr>
          <w:lang w:val="fr-FR"/>
        </w:rPr>
      </w:pPr>
      <w:r w:rsidRPr="003D0C23">
        <w:rPr>
          <w:rStyle w:val="Time1"/>
          <w:lang w:val="fr-FR"/>
        </w:rPr>
        <w:t>S</w:t>
      </w:r>
      <w:r w:rsidR="008653A6" w:rsidRPr="003D0C23">
        <w:rPr>
          <w:rStyle w:val="Time1"/>
          <w:lang w:val="fr-FR"/>
        </w:rPr>
        <w:t>ecunda vespera</w:t>
      </w:r>
      <w:r w:rsidRPr="003D0C23">
        <w:rPr>
          <w:lang w:val="fr-FR"/>
        </w:rPr>
        <w:t xml:space="preserve"> de sancto</w:t>
      </w:r>
      <w:r w:rsidR="00A662BC" w:rsidRPr="003D0C23">
        <w:rPr>
          <w:lang w:val="fr-FR"/>
        </w:rPr>
        <w:t xml:space="preserve"> Hieronymo </w:t>
      </w:r>
      <w:r w:rsidRPr="003D0C23">
        <w:rPr>
          <w:lang w:val="fr-FR"/>
        </w:rPr>
        <w:t xml:space="preserve">habeatur. (61v) </w:t>
      </w:r>
      <w:r w:rsidR="00207C52" w:rsidRPr="003D0C23">
        <w:rPr>
          <w:lang w:val="fr-FR"/>
        </w:rPr>
        <w:t xml:space="preserve">Ad secundas vesperas </w:t>
      </w:r>
      <w:r w:rsidRPr="003D0C23">
        <w:rPr>
          <w:lang w:val="fr-FR"/>
        </w:rPr>
        <w:t xml:space="preserve">AN </w:t>
      </w:r>
      <w:r w:rsidRPr="003D0C23">
        <w:rPr>
          <w:rStyle w:val="Incipit"/>
          <w:lang w:val="fr-FR"/>
        </w:rPr>
        <w:t>Iustum deduxit dominus</w:t>
      </w:r>
      <w:r w:rsidR="009262FB" w:rsidRPr="003D0C23">
        <w:rPr>
          <w:lang w:val="fr-FR"/>
        </w:rPr>
        <w:t xml:space="preserve"> cum reliquis quatt</w:t>
      </w:r>
      <w:r w:rsidRPr="003D0C23">
        <w:rPr>
          <w:lang w:val="fr-FR"/>
        </w:rPr>
        <w:t>u</w:t>
      </w:r>
      <w:r w:rsidR="009262FB" w:rsidRPr="003D0C23">
        <w:rPr>
          <w:lang w:val="fr-FR"/>
        </w:rPr>
        <w:t>o</w:t>
      </w:r>
      <w:r w:rsidRPr="003D0C23">
        <w:rPr>
          <w:lang w:val="fr-FR"/>
        </w:rPr>
        <w:t xml:space="preserve">r. PS </w:t>
      </w:r>
      <w:r w:rsidRPr="003D0C23">
        <w:rPr>
          <w:rStyle w:val="Incipit"/>
          <w:lang w:val="fr-FR"/>
        </w:rPr>
        <w:t>Dixit</w:t>
      </w:r>
      <w:r w:rsidRPr="003D0C23">
        <w:rPr>
          <w:lang w:val="fr-FR"/>
        </w:rPr>
        <w:t xml:space="preserve">. </w:t>
      </w:r>
      <w:r w:rsidR="00BA24A1" w:rsidRPr="003D0C23">
        <w:rPr>
          <w:lang w:val="fr-FR"/>
        </w:rPr>
        <w:t>[</w:t>
      </w:r>
      <w:r w:rsidRPr="003D0C23">
        <w:rPr>
          <w:lang w:val="fr-FR"/>
        </w:rPr>
        <w:t>PS</w:t>
      </w:r>
      <w:r w:rsidR="00BA24A1" w:rsidRPr="003D0C23">
        <w:rPr>
          <w:lang w:val="fr-FR"/>
        </w:rPr>
        <w:t>]</w:t>
      </w:r>
      <w:r w:rsidRPr="003D0C23">
        <w:rPr>
          <w:lang w:val="fr-FR"/>
        </w:rPr>
        <w:t xml:space="preserve"> </w:t>
      </w:r>
      <w:r w:rsidRPr="003D0C23">
        <w:rPr>
          <w:rStyle w:val="Incipit"/>
          <w:lang w:val="fr-FR"/>
        </w:rPr>
        <w:t>Confitebor</w:t>
      </w:r>
      <w:r w:rsidRPr="003D0C23">
        <w:rPr>
          <w:lang w:val="fr-FR"/>
        </w:rPr>
        <w:t xml:space="preserve">. </w:t>
      </w:r>
      <w:r w:rsidR="00BA24A1" w:rsidRPr="003D0C23">
        <w:rPr>
          <w:lang w:val="fr-FR"/>
        </w:rPr>
        <w:t>[</w:t>
      </w:r>
      <w:r w:rsidRPr="003D0C23">
        <w:rPr>
          <w:lang w:val="fr-FR"/>
        </w:rPr>
        <w:t>PS</w:t>
      </w:r>
      <w:r w:rsidR="00BA24A1" w:rsidRPr="003D0C23">
        <w:rPr>
          <w:lang w:val="fr-FR"/>
        </w:rPr>
        <w:t>]</w:t>
      </w:r>
      <w:r w:rsidRPr="003D0C23">
        <w:rPr>
          <w:lang w:val="fr-FR"/>
        </w:rPr>
        <w:t xml:space="preserve"> </w:t>
      </w:r>
      <w:r w:rsidRPr="003D0C23">
        <w:rPr>
          <w:rStyle w:val="Incipit"/>
          <w:lang w:val="fr-FR"/>
        </w:rPr>
        <w:t xml:space="preserve">Beatus </w:t>
      </w:r>
      <w:r w:rsidR="00C31823" w:rsidRPr="003D0C23">
        <w:rPr>
          <w:rStyle w:val="Incipit"/>
          <w:lang w:val="fr-FR"/>
        </w:rPr>
        <w:t>vir</w:t>
      </w:r>
      <w:r w:rsidRPr="003D0C23">
        <w:rPr>
          <w:lang w:val="fr-FR"/>
        </w:rPr>
        <w:t xml:space="preserve">. </w:t>
      </w:r>
      <w:r w:rsidR="00BA24A1" w:rsidRPr="003D0C23">
        <w:rPr>
          <w:lang w:val="fr-FR"/>
        </w:rPr>
        <w:t>[</w:t>
      </w:r>
      <w:r w:rsidRPr="003D0C23">
        <w:rPr>
          <w:lang w:val="fr-FR"/>
        </w:rPr>
        <w:t>PS</w:t>
      </w:r>
      <w:r w:rsidR="00BA24A1" w:rsidRPr="003D0C23">
        <w:rPr>
          <w:lang w:val="fr-FR"/>
        </w:rPr>
        <w:t>]</w:t>
      </w:r>
      <w:r w:rsidRPr="003D0C23">
        <w:rPr>
          <w:lang w:val="fr-FR"/>
        </w:rPr>
        <w:t xml:space="preserve"> </w:t>
      </w:r>
      <w:r w:rsidRPr="003D0C23">
        <w:rPr>
          <w:rStyle w:val="Incipit"/>
          <w:lang w:val="fr-FR"/>
        </w:rPr>
        <w:t>De profundis</w:t>
      </w:r>
      <w:r w:rsidRPr="003D0C23">
        <w:rPr>
          <w:lang w:val="fr-FR"/>
        </w:rPr>
        <w:t xml:space="preserve">. </w:t>
      </w:r>
      <w:r w:rsidR="00BA24A1" w:rsidRPr="003D0C23">
        <w:rPr>
          <w:lang w:val="fr-FR"/>
        </w:rPr>
        <w:t>[</w:t>
      </w:r>
      <w:r w:rsidRPr="003D0C23">
        <w:rPr>
          <w:lang w:val="fr-FR"/>
        </w:rPr>
        <w:t>PS</w:t>
      </w:r>
      <w:r w:rsidR="00BA24A1" w:rsidRPr="003D0C23">
        <w:rPr>
          <w:lang w:val="fr-FR"/>
        </w:rPr>
        <w:t>]</w:t>
      </w:r>
      <w:r w:rsidRPr="003D0C23">
        <w:rPr>
          <w:lang w:val="fr-FR"/>
        </w:rPr>
        <w:t xml:space="preserve"> </w:t>
      </w:r>
      <w:r w:rsidRPr="003D0C23">
        <w:rPr>
          <w:rStyle w:val="Incipit"/>
          <w:lang w:val="fr-FR"/>
        </w:rPr>
        <w:t>Memento</w:t>
      </w:r>
      <w:r w:rsidRPr="003D0C23">
        <w:rPr>
          <w:lang w:val="fr-FR"/>
        </w:rPr>
        <w:t xml:space="preserve">. HY </w:t>
      </w:r>
      <w:r w:rsidRPr="003D0C23">
        <w:rPr>
          <w:rStyle w:val="Incipit"/>
          <w:lang w:val="fr-FR"/>
        </w:rPr>
        <w:t xml:space="preserve">Hic est </w:t>
      </w:r>
      <w:r w:rsidR="00AC32FA" w:rsidRPr="003D0C23">
        <w:rPr>
          <w:rStyle w:val="Incipit"/>
          <w:lang w:val="fr-FR"/>
        </w:rPr>
        <w:t>veru</w:t>
      </w:r>
      <w:r w:rsidRPr="003D0C23">
        <w:rPr>
          <w:rStyle w:val="Incipit"/>
          <w:lang w:val="fr-FR"/>
        </w:rPr>
        <w:t>s christicola</w:t>
      </w:r>
      <w:r w:rsidRPr="003D0C23">
        <w:rPr>
          <w:lang w:val="fr-FR"/>
        </w:rPr>
        <w:t xml:space="preserve">. VS </w:t>
      </w:r>
      <w:r w:rsidRPr="003D0C23">
        <w:rPr>
          <w:rStyle w:val="Incipit"/>
          <w:lang w:val="fr-FR"/>
        </w:rPr>
        <w:t>Iustus ut palma</w:t>
      </w:r>
      <w:r w:rsidRPr="003D0C23">
        <w:rPr>
          <w:lang w:val="fr-FR"/>
        </w:rPr>
        <w:t xml:space="preserve">. AM </w:t>
      </w:r>
      <w:r w:rsidRPr="003D0C23">
        <w:rPr>
          <w:rStyle w:val="Incipit"/>
          <w:lang w:val="fr-FR"/>
        </w:rPr>
        <w:t>Iste homo</w:t>
      </w:r>
      <w:r w:rsidRPr="003D0C23">
        <w:rPr>
          <w:lang w:val="fr-FR"/>
        </w:rPr>
        <w:t xml:space="preserve">. </w:t>
      </w:r>
    </w:p>
    <w:p w:rsidR="00885488" w:rsidRPr="003D0C23" w:rsidRDefault="00EB3717" w:rsidP="00415109">
      <w:pPr>
        <w:rPr>
          <w:lang w:val="fr-FR"/>
        </w:rPr>
      </w:pPr>
      <w:r w:rsidRPr="003D0C23">
        <w:rPr>
          <w:lang w:val="fr-FR"/>
        </w:rPr>
        <w:t>Suffragium d</w:t>
      </w:r>
      <w:r w:rsidR="00175790" w:rsidRPr="003D0C23">
        <w:rPr>
          <w:lang w:val="fr-FR"/>
        </w:rPr>
        <w:t xml:space="preserve">e </w:t>
      </w:r>
      <w:r w:rsidRPr="003D0C23">
        <w:rPr>
          <w:lang w:val="fr-FR"/>
        </w:rPr>
        <w:t xml:space="preserve">%D::san% </w:t>
      </w:r>
      <w:r w:rsidR="009262FB" w:rsidRPr="003D0C23">
        <w:rPr>
          <w:lang w:val="fr-FR"/>
        </w:rPr>
        <w:t xml:space="preserve">octava Ruperti </w:t>
      </w:r>
      <w:r w:rsidRPr="003D0C23">
        <w:rPr>
          <w:lang w:val="fr-FR"/>
        </w:rPr>
        <w:t>[</w:t>
      </w:r>
      <w:r w:rsidR="00885488" w:rsidRPr="003D0C23">
        <w:rPr>
          <w:lang w:val="fr-FR"/>
        </w:rPr>
        <w:t>AC</w:t>
      </w:r>
      <w:r w:rsidRPr="003D0C23">
        <w:rPr>
          <w:lang w:val="fr-FR"/>
        </w:rPr>
        <w:t>]</w:t>
      </w:r>
      <w:r w:rsidR="00885488" w:rsidRPr="003D0C23">
        <w:rPr>
          <w:lang w:val="fr-FR"/>
        </w:rPr>
        <w:t xml:space="preserve"> </w:t>
      </w:r>
      <w:r w:rsidR="00885488" w:rsidRPr="003D0C23">
        <w:rPr>
          <w:rStyle w:val="Incipit"/>
          <w:lang w:val="fr-FR"/>
        </w:rPr>
        <w:t>Sacerdos</w:t>
      </w:r>
      <w:r w:rsidR="005A362F" w:rsidRPr="003D0C23">
        <w:rPr>
          <w:i/>
          <w:lang w:val="fr-FR"/>
        </w:rPr>
        <w:t xml:space="preserve"> </w:t>
      </w:r>
      <w:r w:rsidR="00885488" w:rsidRPr="003D0C23">
        <w:rPr>
          <w:rStyle w:val="Incipit"/>
          <w:lang w:val="fr-FR"/>
        </w:rPr>
        <w:t>et</w:t>
      </w:r>
      <w:r w:rsidR="005A362F" w:rsidRPr="003D0C23">
        <w:rPr>
          <w:i/>
          <w:lang w:val="fr-FR"/>
        </w:rPr>
        <w:t xml:space="preserve"> </w:t>
      </w:r>
      <w:r w:rsidR="00885488" w:rsidRPr="003D0C23">
        <w:rPr>
          <w:rStyle w:val="Incipit"/>
          <w:lang w:val="fr-FR"/>
        </w:rPr>
        <w:t>pontifex</w:t>
      </w:r>
      <w:r w:rsidR="00885488" w:rsidRPr="003D0C23">
        <w:rPr>
          <w:lang w:val="fr-FR"/>
        </w:rPr>
        <w:t xml:space="preserve">. </w:t>
      </w:r>
      <w:r w:rsidR="00175790" w:rsidRPr="003D0C23">
        <w:rPr>
          <w:lang w:val="fr-FR"/>
        </w:rPr>
        <w:t xml:space="preserve">De </w:t>
      </w:r>
      <w:r w:rsidRPr="003D0C23">
        <w:rPr>
          <w:lang w:val="fr-FR"/>
        </w:rPr>
        <w:t>|</w:t>
      </w:r>
      <w:r w:rsidR="00175790" w:rsidRPr="003D0C23">
        <w:rPr>
          <w:lang w:val="fr-FR"/>
        </w:rPr>
        <w:t>sancto</w:t>
      </w:r>
      <w:r w:rsidRPr="003D0C23">
        <w:rPr>
          <w:lang w:val="fr-FR"/>
        </w:rPr>
        <w:t>::sanctis|</w:t>
      </w:r>
      <w:r w:rsidR="00175790" w:rsidRPr="003D0C23">
        <w:rPr>
          <w:lang w:val="fr-FR"/>
        </w:rPr>
        <w:t xml:space="preserve"> Remigio et Germano </w:t>
      </w:r>
      <w:r w:rsidR="00885488" w:rsidRPr="003D0C23">
        <w:rPr>
          <w:lang w:val="fr-FR"/>
        </w:rPr>
        <w:t xml:space="preserve">propriam </w:t>
      </w:r>
      <w:r w:rsidRPr="003D0C23">
        <w:rPr>
          <w:lang w:val="fr-FR"/>
        </w:rPr>
        <w:t>antiphonam [</w:t>
      </w:r>
      <w:r w:rsidR="00885488" w:rsidRPr="003D0C23">
        <w:rPr>
          <w:lang w:val="fr-FR"/>
        </w:rPr>
        <w:t>AC</w:t>
      </w:r>
      <w:r w:rsidRPr="003D0C23">
        <w:rPr>
          <w:lang w:val="fr-FR"/>
        </w:rPr>
        <w:t>]</w:t>
      </w:r>
      <w:r w:rsidR="00885488" w:rsidRPr="003D0C23">
        <w:rPr>
          <w:lang w:val="fr-FR"/>
        </w:rPr>
        <w:t xml:space="preserve"> </w:t>
      </w:r>
      <w:r w:rsidR="00885488" w:rsidRPr="003D0C23">
        <w:rPr>
          <w:rStyle w:val="Incipit"/>
          <w:lang w:val="fr-FR"/>
        </w:rPr>
        <w:t>Sint</w:t>
      </w:r>
      <w:r w:rsidR="005A362F" w:rsidRPr="003D0C23">
        <w:rPr>
          <w:i/>
          <w:lang w:val="fr-FR"/>
        </w:rPr>
        <w:t xml:space="preserve"> </w:t>
      </w:r>
      <w:r w:rsidR="00885488" w:rsidRPr="003D0C23">
        <w:rPr>
          <w:rStyle w:val="Incipit"/>
          <w:lang w:val="fr-FR"/>
        </w:rPr>
        <w:t>lumbi</w:t>
      </w:r>
      <w:r w:rsidR="005A362F" w:rsidRPr="003D0C23">
        <w:rPr>
          <w:i/>
          <w:lang w:val="fr-FR"/>
        </w:rPr>
        <w:t xml:space="preserve"> </w:t>
      </w:r>
      <w:r w:rsidR="00885488" w:rsidRPr="003D0C23">
        <w:rPr>
          <w:rStyle w:val="Incipit"/>
          <w:lang w:val="fr-FR"/>
        </w:rPr>
        <w:t>vestri</w:t>
      </w:r>
      <w:r w:rsidR="005A362F" w:rsidRPr="003D0C23">
        <w:rPr>
          <w:i/>
          <w:lang w:val="fr-FR"/>
        </w:rPr>
        <w:t xml:space="preserve"> </w:t>
      </w:r>
      <w:r w:rsidR="00885488" w:rsidRPr="003D0C23">
        <w:rPr>
          <w:rStyle w:val="Incipit"/>
          <w:lang w:val="fr-FR"/>
        </w:rPr>
        <w:t>praecincti</w:t>
      </w:r>
      <w:r w:rsidR="00885488" w:rsidRPr="003D0C23">
        <w:rPr>
          <w:lang w:val="fr-FR"/>
        </w:rPr>
        <w:t xml:space="preserve">. </w:t>
      </w:r>
      <w:r w:rsidR="00175790" w:rsidRPr="003D0C23">
        <w:rPr>
          <w:lang w:val="fr-FR"/>
        </w:rPr>
        <w:t xml:space="preserve">De sancto Michaele </w:t>
      </w:r>
      <w:r w:rsidR="00BA24A1" w:rsidRPr="003D0C23">
        <w:rPr>
          <w:lang w:val="fr-FR"/>
        </w:rPr>
        <w:t>[</w:t>
      </w:r>
      <w:r w:rsidR="00885488" w:rsidRPr="003D0C23">
        <w:rPr>
          <w:lang w:val="fr-FR"/>
        </w:rPr>
        <w:t>AC</w:t>
      </w:r>
      <w:r w:rsidR="00BA24A1" w:rsidRPr="003D0C23">
        <w:rPr>
          <w:lang w:val="fr-FR"/>
        </w:rPr>
        <w:t>]</w:t>
      </w:r>
      <w:r w:rsidR="00885488" w:rsidRPr="003D0C23">
        <w:rPr>
          <w:lang w:val="fr-FR"/>
        </w:rPr>
        <w:t xml:space="preserve"> </w:t>
      </w:r>
      <w:r w:rsidR="00885488" w:rsidRPr="003D0C23">
        <w:rPr>
          <w:rStyle w:val="Incipit"/>
          <w:lang w:val="fr-FR"/>
        </w:rPr>
        <w:t>Michael</w:t>
      </w:r>
      <w:r w:rsidR="00885488" w:rsidRPr="003D0C23">
        <w:rPr>
          <w:lang w:val="fr-FR"/>
        </w:rPr>
        <w:t xml:space="preserve"> etc. De beata virgine </w:t>
      </w:r>
      <w:r w:rsidR="00BA24A1" w:rsidRPr="003D0C23">
        <w:rPr>
          <w:lang w:val="fr-FR"/>
        </w:rPr>
        <w:t>[</w:t>
      </w:r>
      <w:r w:rsidR="00885488" w:rsidRPr="003D0C23">
        <w:rPr>
          <w:lang w:val="fr-FR"/>
        </w:rPr>
        <w:t>AC</w:t>
      </w:r>
      <w:r w:rsidR="00BA24A1" w:rsidRPr="003D0C23">
        <w:rPr>
          <w:lang w:val="fr-FR"/>
        </w:rPr>
        <w:t>]</w:t>
      </w:r>
      <w:r w:rsidR="00885488" w:rsidRPr="003D0C23">
        <w:rPr>
          <w:lang w:val="fr-FR"/>
        </w:rPr>
        <w:t xml:space="preserve"> </w:t>
      </w:r>
      <w:r w:rsidR="00885488" w:rsidRPr="003D0C23">
        <w:rPr>
          <w:rStyle w:val="Incipit"/>
          <w:lang w:val="fr-FR"/>
        </w:rPr>
        <w:t>Maria</w:t>
      </w:r>
      <w:r w:rsidR="005A362F" w:rsidRPr="003D0C23">
        <w:rPr>
          <w:i/>
          <w:lang w:val="fr-FR"/>
        </w:rPr>
        <w:t xml:space="preserve"> </w:t>
      </w:r>
      <w:r w:rsidR="00885488" w:rsidRPr="003D0C23">
        <w:rPr>
          <w:rStyle w:val="Incipit"/>
          <w:lang w:val="fr-FR"/>
        </w:rPr>
        <w:t>virgo</w:t>
      </w:r>
      <w:r w:rsidR="00885488" w:rsidRPr="003D0C23">
        <w:rPr>
          <w:lang w:val="fr-FR"/>
        </w:rPr>
        <w:t xml:space="preserve">. </w:t>
      </w:r>
      <w:r w:rsidR="00175790" w:rsidRPr="003D0C23">
        <w:rPr>
          <w:lang w:val="fr-FR"/>
        </w:rPr>
        <w:t xml:space="preserve">[BD] </w:t>
      </w:r>
      <w:r w:rsidR="005F6F99" w:rsidRPr="003D0C23">
        <w:rPr>
          <w:rStyle w:val="Incipit"/>
          <w:lang w:val="fr-FR"/>
        </w:rPr>
        <w:t>Benedicamus</w:t>
      </w:r>
      <w:r w:rsidR="00175790" w:rsidRPr="003D0C23">
        <w:rPr>
          <w:lang w:val="fr-FR"/>
        </w:rPr>
        <w:t xml:space="preserve"> de</w:t>
      </w:r>
      <w:r w:rsidR="00885488" w:rsidRPr="003D0C23">
        <w:rPr>
          <w:lang w:val="fr-FR"/>
        </w:rPr>
        <w:t xml:space="preserve"> confessoribus.</w:t>
      </w:r>
    </w:p>
    <w:p w:rsidR="00885488" w:rsidRPr="003D0C23" w:rsidRDefault="008653A6" w:rsidP="00415109">
      <w:pPr>
        <w:rPr>
          <w:lang w:val="fr-FR"/>
        </w:rPr>
      </w:pPr>
      <w:r w:rsidRPr="003D0C23">
        <w:rPr>
          <w:rStyle w:val="Time1"/>
          <w:lang w:val="fr-FR"/>
        </w:rPr>
        <w:t>Ad completorium</w:t>
      </w:r>
      <w:r w:rsidR="00885488" w:rsidRPr="003D0C23">
        <w:rPr>
          <w:lang w:val="fr-FR"/>
        </w:rPr>
        <w:t xml:space="preserve"> AD </w:t>
      </w:r>
      <w:r w:rsidR="00885488" w:rsidRPr="003D0C23">
        <w:rPr>
          <w:rStyle w:val="Incipit"/>
          <w:lang w:val="fr-FR"/>
        </w:rPr>
        <w:t>Vigila</w:t>
      </w:r>
      <w:r w:rsidR="00885488" w:rsidRPr="003D0C23">
        <w:rPr>
          <w:lang w:val="fr-FR"/>
        </w:rPr>
        <w:t>.</w:t>
      </w:r>
    </w:p>
    <w:p w:rsidR="00885488" w:rsidRPr="003D0C23" w:rsidRDefault="00245DDD" w:rsidP="00415109">
      <w:pPr>
        <w:pStyle w:val="berschrift1"/>
        <w:rPr>
          <w:lang w:val="fr-FR"/>
        </w:rPr>
      </w:pPr>
      <w:r w:rsidRPr="003D0C23">
        <w:rPr>
          <w:lang w:val="fr-FR"/>
        </w:rPr>
        <w:t>IN OCTAVA SANCTI RUP</w:t>
      </w:r>
      <w:r w:rsidR="008653A6" w:rsidRPr="003D0C23">
        <w:rPr>
          <w:lang w:val="fr-FR"/>
        </w:rPr>
        <w:t>ERTI</w:t>
      </w:r>
    </w:p>
    <w:p w:rsidR="00885488" w:rsidRPr="003D0C23" w:rsidRDefault="00885488" w:rsidP="00415109">
      <w:pPr>
        <w:rPr>
          <w:lang w:val="fr-FR"/>
        </w:rPr>
      </w:pPr>
      <w:r w:rsidRPr="003D0C23">
        <w:rPr>
          <w:lang w:val="fr-FR"/>
        </w:rPr>
        <w:t>Tres lectiones facimus.</w:t>
      </w:r>
    </w:p>
    <w:p w:rsidR="00885488" w:rsidRPr="003D0C23" w:rsidRDefault="008653A6" w:rsidP="00415109">
      <w:pPr>
        <w:rPr>
          <w:lang w:val="fr-FR"/>
        </w:rPr>
      </w:pPr>
      <w:r w:rsidRPr="003D0C23">
        <w:rPr>
          <w:rStyle w:val="Time1"/>
          <w:lang w:val="fr-FR"/>
        </w:rPr>
        <w:t>Ad matutinum</w:t>
      </w:r>
      <w:r w:rsidR="00885488" w:rsidRPr="003D0C23">
        <w:rPr>
          <w:lang w:val="fr-FR"/>
        </w:rPr>
        <w:t xml:space="preserve"> </w:t>
      </w:r>
      <w:r w:rsidR="00BA24A1" w:rsidRPr="003D0C23">
        <w:rPr>
          <w:lang w:val="fr-FR"/>
        </w:rPr>
        <w:t>[</w:t>
      </w:r>
      <w:r w:rsidR="00885488" w:rsidRPr="003D0C23">
        <w:rPr>
          <w:lang w:val="fr-FR"/>
        </w:rPr>
        <w:t>I</w:t>
      </w:r>
      <w:r w:rsidR="00175790" w:rsidRPr="003D0C23">
        <w:rPr>
          <w:lang w:val="fr-FR"/>
        </w:rPr>
        <w:t>N</w:t>
      </w:r>
      <w:r w:rsidR="00885488" w:rsidRPr="003D0C23">
        <w:rPr>
          <w:lang w:val="fr-FR"/>
        </w:rPr>
        <w:t>V</w:t>
      </w:r>
      <w:r w:rsidR="00BA24A1" w:rsidRPr="003D0C23">
        <w:rPr>
          <w:lang w:val="fr-FR"/>
        </w:rPr>
        <w:t>]</w:t>
      </w:r>
      <w:r w:rsidR="00885488" w:rsidRPr="003D0C23">
        <w:rPr>
          <w:lang w:val="fr-FR"/>
        </w:rPr>
        <w:t xml:space="preserve"> </w:t>
      </w:r>
      <w:r w:rsidR="00885488" w:rsidRPr="003D0C23">
        <w:rPr>
          <w:rStyle w:val="Incipit"/>
          <w:lang w:val="fr-FR"/>
        </w:rPr>
        <w:t>Regem</w:t>
      </w:r>
      <w:r w:rsidR="005A362F" w:rsidRPr="003D0C23">
        <w:rPr>
          <w:i/>
          <w:lang w:val="fr-FR"/>
        </w:rPr>
        <w:t xml:space="preserve"> </w:t>
      </w:r>
      <w:r w:rsidR="00885488" w:rsidRPr="003D0C23">
        <w:rPr>
          <w:rStyle w:val="Incipit"/>
          <w:lang w:val="fr-FR"/>
        </w:rPr>
        <w:t>confessorum</w:t>
      </w:r>
      <w:r w:rsidR="005A362F" w:rsidRPr="003D0C23">
        <w:rPr>
          <w:i/>
          <w:lang w:val="fr-FR"/>
        </w:rPr>
        <w:t xml:space="preserve"> </w:t>
      </w:r>
      <w:r w:rsidR="00885488" w:rsidRPr="003D0C23">
        <w:rPr>
          <w:rStyle w:val="Incipit"/>
          <w:lang w:val="fr-FR"/>
        </w:rPr>
        <w:t>dominum</w:t>
      </w:r>
      <w:r w:rsidR="00885488" w:rsidRPr="003D0C23">
        <w:rPr>
          <w:lang w:val="fr-FR"/>
        </w:rPr>
        <w:t xml:space="preserve">. </w:t>
      </w:r>
      <w:r w:rsidR="00982EF5" w:rsidRPr="003D0C23">
        <w:rPr>
          <w:lang w:val="fr-FR"/>
        </w:rPr>
        <w:t>Hymnu</w:t>
      </w:r>
      <w:r w:rsidR="00885488" w:rsidRPr="003D0C23">
        <w:rPr>
          <w:lang w:val="fr-FR"/>
        </w:rPr>
        <w:t>m</w:t>
      </w:r>
      <w:r w:rsidR="00332DE6" w:rsidRPr="003D0C23">
        <w:rPr>
          <w:lang w:val="fr-FR"/>
        </w:rPr>
        <w:t>,</w:t>
      </w:r>
      <w:r w:rsidR="00885488" w:rsidRPr="003D0C23">
        <w:rPr>
          <w:lang w:val="fr-FR"/>
        </w:rPr>
        <w:t xml:space="preserve"> antiph</w:t>
      </w:r>
      <w:r w:rsidR="00175790" w:rsidRPr="003D0C23">
        <w:rPr>
          <w:lang w:val="fr-FR"/>
        </w:rPr>
        <w:t>onas e</w:t>
      </w:r>
      <w:r w:rsidR="000C6DA3" w:rsidRPr="003D0C23">
        <w:rPr>
          <w:lang w:val="fr-FR"/>
        </w:rPr>
        <w:t xml:space="preserve">t psalmos ferialiter. </w:t>
      </w:r>
      <w:r w:rsidR="00332DE6" w:rsidRPr="003D0C23">
        <w:rPr>
          <w:lang w:val="fr-FR"/>
        </w:rPr>
        <w:t>Versiculus</w:t>
      </w:r>
      <w:r w:rsidR="00175790" w:rsidRPr="003D0C23">
        <w:rPr>
          <w:lang w:val="fr-FR"/>
        </w:rPr>
        <w:t xml:space="preserve"> d</w:t>
      </w:r>
      <w:r w:rsidR="00885488" w:rsidRPr="003D0C23">
        <w:rPr>
          <w:lang w:val="fr-FR"/>
        </w:rPr>
        <w:t>e confess</w:t>
      </w:r>
      <w:r w:rsidR="00175790" w:rsidRPr="003D0C23">
        <w:rPr>
          <w:lang w:val="fr-FR"/>
        </w:rPr>
        <w:t>oribus. Lectiones d</w:t>
      </w:r>
      <w:r w:rsidR="00885488" w:rsidRPr="003D0C23">
        <w:rPr>
          <w:lang w:val="fr-FR"/>
        </w:rPr>
        <w:t xml:space="preserve">e tempore. Tria responsoria de confessoribus in </w:t>
      </w:r>
      <w:r w:rsidR="009772E9" w:rsidRPr="003D0C23">
        <w:rPr>
          <w:lang w:val="fr-FR"/>
        </w:rPr>
        <w:t>commu</w:t>
      </w:r>
      <w:r w:rsidR="00885488" w:rsidRPr="003D0C23">
        <w:rPr>
          <w:lang w:val="fr-FR"/>
        </w:rPr>
        <w:t>ni pro ratione feriae.</w:t>
      </w:r>
    </w:p>
    <w:p w:rsidR="00885488" w:rsidRPr="00B779A9" w:rsidRDefault="008653A6" w:rsidP="00415109">
      <w:pPr>
        <w:rPr>
          <w:lang w:val="pt-PT"/>
        </w:rPr>
      </w:pPr>
      <w:r w:rsidRPr="003D0C23">
        <w:rPr>
          <w:rStyle w:val="Time1"/>
          <w:lang w:val="fr-FR"/>
        </w:rPr>
        <w:t>Ad laudes</w:t>
      </w:r>
      <w:r w:rsidR="00885488" w:rsidRPr="003D0C23">
        <w:rPr>
          <w:lang w:val="fr-FR"/>
        </w:rPr>
        <w:t xml:space="preserve"> AN </w:t>
      </w:r>
      <w:r w:rsidR="00885488" w:rsidRPr="003D0C23">
        <w:rPr>
          <w:rStyle w:val="Incipit"/>
          <w:lang w:val="fr-FR"/>
        </w:rPr>
        <w:t>Ecce sacerdos</w:t>
      </w:r>
      <w:r w:rsidR="00885488" w:rsidRPr="003D0C23">
        <w:rPr>
          <w:lang w:val="fr-FR"/>
        </w:rPr>
        <w:t xml:space="preserve"> sola dicetur. HY </w:t>
      </w:r>
      <w:r w:rsidR="00885488" w:rsidRPr="003D0C23">
        <w:rPr>
          <w:rStyle w:val="Incipit"/>
          <w:lang w:val="fr-FR"/>
        </w:rPr>
        <w:t>Iesu redemptor omnium</w:t>
      </w:r>
      <w:r w:rsidR="00885488" w:rsidRPr="003D0C23">
        <w:rPr>
          <w:lang w:val="fr-FR"/>
        </w:rPr>
        <w:t xml:space="preserve">. VS </w:t>
      </w:r>
      <w:r w:rsidR="00885488" w:rsidRPr="003D0C23">
        <w:rPr>
          <w:rStyle w:val="Incipit"/>
          <w:lang w:val="fr-FR"/>
        </w:rPr>
        <w:t>Iustus ut palma</w:t>
      </w:r>
      <w:r w:rsidR="00885488" w:rsidRPr="003D0C23">
        <w:rPr>
          <w:lang w:val="fr-FR"/>
        </w:rPr>
        <w:t xml:space="preserve">. </w:t>
      </w:r>
      <w:r w:rsidR="00885488" w:rsidRPr="00B779A9">
        <w:rPr>
          <w:lang w:val="pt-PT"/>
        </w:rPr>
        <w:t xml:space="preserve">AB </w:t>
      </w:r>
      <w:r w:rsidR="00885488" w:rsidRPr="00F77676">
        <w:rPr>
          <w:rStyle w:val="Incipit"/>
          <w:lang w:val="pt-PT"/>
        </w:rPr>
        <w:t xml:space="preserve">Euge </w:t>
      </w:r>
      <w:r w:rsidR="00D66EA2" w:rsidRPr="00F77676">
        <w:rPr>
          <w:rStyle w:val="Incipit"/>
          <w:lang w:val="pt-PT"/>
        </w:rPr>
        <w:t>serve</w:t>
      </w:r>
      <w:r w:rsidR="00885488" w:rsidRPr="00F77676">
        <w:rPr>
          <w:rStyle w:val="Incipit"/>
          <w:lang w:val="pt-PT"/>
        </w:rPr>
        <w:t xml:space="preserve"> bone</w:t>
      </w:r>
      <w:r w:rsidR="00885488" w:rsidRPr="00B779A9">
        <w:rPr>
          <w:lang w:val="pt-PT"/>
        </w:rPr>
        <w:t xml:space="preserve">. </w:t>
      </w:r>
      <w:r w:rsidR="00332DE6">
        <w:rPr>
          <w:lang w:val="pt-PT"/>
        </w:rPr>
        <w:t>Suffragium d</w:t>
      </w:r>
      <w:r w:rsidR="00175790" w:rsidRPr="00B779A9">
        <w:rPr>
          <w:lang w:val="pt-PT"/>
        </w:rPr>
        <w:t>e</w:t>
      </w:r>
      <w:r w:rsidR="00885488" w:rsidRPr="00B779A9">
        <w:rPr>
          <w:lang w:val="pt-PT"/>
        </w:rPr>
        <w:t xml:space="preserve"> (62r) </w:t>
      </w:r>
      <w:r w:rsidR="00175790" w:rsidRPr="00B779A9">
        <w:rPr>
          <w:lang w:val="pt-PT"/>
        </w:rPr>
        <w:t xml:space="preserve">sanctis Remigio et Germano </w:t>
      </w:r>
      <w:r w:rsidR="00CA7E19">
        <w:rPr>
          <w:lang w:val="pt-PT"/>
        </w:rPr>
        <w:t xml:space="preserve">[AC] </w:t>
      </w:r>
      <w:r w:rsidRPr="002D4ADF">
        <w:rPr>
          <w:rStyle w:val="Incipit"/>
          <w:lang w:val="pt-PT"/>
        </w:rPr>
        <w:t>%D::</w:t>
      </w:r>
      <w:r w:rsidR="000C6DA3" w:rsidRPr="002D4ADF">
        <w:rPr>
          <w:rStyle w:val="Incipit"/>
          <w:lang w:val="pt-PT"/>
        </w:rPr>
        <w:t>Tradiderunt</w:t>
      </w:r>
      <w:r w:rsidR="00D734F4" w:rsidRPr="002D4ADF">
        <w:rPr>
          <w:rStyle w:val="Incipit"/>
          <w:lang w:val="pt-PT"/>
        </w:rPr>
        <w:t xml:space="preserve"> </w:t>
      </w:r>
      <w:r w:rsidR="000C6DA3" w:rsidRPr="002D4ADF">
        <w:rPr>
          <w:rStyle w:val="Incipit"/>
          <w:lang w:val="pt-PT"/>
        </w:rPr>
        <w:t>corpora</w:t>
      </w:r>
      <w:r w:rsidR="00D734F4" w:rsidRPr="002D4ADF">
        <w:rPr>
          <w:rStyle w:val="Incipit"/>
          <w:lang w:val="pt-PT"/>
        </w:rPr>
        <w:t xml:space="preserve"> </w:t>
      </w:r>
      <w:r w:rsidR="000C6DA3" w:rsidRPr="002D4ADF">
        <w:rPr>
          <w:rStyle w:val="Incipit"/>
          <w:lang w:val="pt-PT"/>
        </w:rPr>
        <w:t>sua</w:t>
      </w:r>
      <w:r w:rsidRPr="002D4ADF">
        <w:rPr>
          <w:rStyle w:val="Incipit"/>
          <w:lang w:val="pt-PT"/>
        </w:rPr>
        <w:t>%</w:t>
      </w:r>
      <w:r w:rsidR="007D521F">
        <w:rPr>
          <w:lang w:val="pt-PT"/>
        </w:rPr>
        <w:t xml:space="preserve">. </w:t>
      </w:r>
      <w:r w:rsidR="00CA7E19">
        <w:rPr>
          <w:lang w:val="pt-PT"/>
        </w:rPr>
        <w:lastRenderedPageBreak/>
        <w:t xml:space="preserve">[AC] </w:t>
      </w:r>
      <w:r w:rsidR="000C6DA3" w:rsidRPr="002D4ADF">
        <w:rPr>
          <w:rStyle w:val="Incipit"/>
          <w:lang w:val="pt-PT"/>
        </w:rPr>
        <w:t>$E::</w:t>
      </w:r>
      <w:r w:rsidR="00885488" w:rsidRPr="002D4ADF">
        <w:rPr>
          <w:rStyle w:val="Incipit"/>
          <w:lang w:val="pt-PT"/>
        </w:rPr>
        <w:t>Corpora sanctorum</w:t>
      </w:r>
      <w:r w:rsidR="000C6DA3" w:rsidRPr="002D4ADF">
        <w:rPr>
          <w:rStyle w:val="Incipit"/>
          <w:lang w:val="pt-PT"/>
        </w:rPr>
        <w:t>$</w:t>
      </w:r>
      <w:r w:rsidR="00465E69">
        <w:rPr>
          <w:lang w:val="pt-PT"/>
        </w:rPr>
        <w:t>.</w:t>
      </w:r>
      <w:r w:rsidR="00885488" w:rsidRPr="00B779A9">
        <w:rPr>
          <w:lang w:val="pt-PT"/>
        </w:rPr>
        <w:t xml:space="preserve"> </w:t>
      </w:r>
      <w:r w:rsidR="00175790" w:rsidRPr="00B779A9">
        <w:rPr>
          <w:lang w:val="pt-PT"/>
        </w:rPr>
        <w:t>De sancto Michaele</w:t>
      </w:r>
      <w:r w:rsidR="00F04904">
        <w:rPr>
          <w:lang w:val="pt-PT"/>
        </w:rPr>
        <w:t>.</w:t>
      </w:r>
      <w:r w:rsidR="00175790" w:rsidRPr="00B779A9">
        <w:rPr>
          <w:lang w:val="pt-PT"/>
        </w:rPr>
        <w:t xml:space="preserve"> </w:t>
      </w:r>
      <w:r w:rsidR="00F04904">
        <w:rPr>
          <w:lang w:val="pt-PT"/>
        </w:rPr>
        <w:t>D</w:t>
      </w:r>
      <w:r w:rsidR="00332DE6">
        <w:rPr>
          <w:lang w:val="pt-PT"/>
        </w:rPr>
        <w:t>e sancta cruce</w:t>
      </w:r>
      <w:r w:rsidR="00885488" w:rsidRPr="00B779A9">
        <w:rPr>
          <w:lang w:val="pt-PT"/>
        </w:rPr>
        <w:t xml:space="preserve"> etc. </w:t>
      </w:r>
      <w:r w:rsidR="00175790" w:rsidRPr="00B779A9">
        <w:rPr>
          <w:lang w:val="pt-PT"/>
        </w:rPr>
        <w:t xml:space="preserve">[BD] </w:t>
      </w:r>
      <w:r w:rsidR="005F6F99" w:rsidRPr="00794880">
        <w:rPr>
          <w:rStyle w:val="Incipit"/>
          <w:lang w:val="pt-PT"/>
        </w:rPr>
        <w:t>Benedicamus</w:t>
      </w:r>
      <w:r w:rsidR="00175790" w:rsidRPr="00B779A9">
        <w:rPr>
          <w:lang w:val="pt-PT"/>
        </w:rPr>
        <w:t xml:space="preserve"> f</w:t>
      </w:r>
      <w:r w:rsidR="00885488" w:rsidRPr="00B779A9">
        <w:rPr>
          <w:lang w:val="pt-PT"/>
        </w:rPr>
        <w:t>erialiter.</w:t>
      </w:r>
    </w:p>
    <w:p w:rsidR="00885488" w:rsidRPr="00B779A9" w:rsidRDefault="008653A6" w:rsidP="00415109">
      <w:pPr>
        <w:rPr>
          <w:lang w:val="pt-PT"/>
        </w:rPr>
      </w:pPr>
      <w:r w:rsidRPr="00F77676">
        <w:rPr>
          <w:rStyle w:val="Time1"/>
          <w:lang w:val="pt-PT"/>
        </w:rPr>
        <w:t>Ad horas</w:t>
      </w:r>
      <w:r w:rsidR="00885488" w:rsidRPr="00B779A9">
        <w:rPr>
          <w:lang w:val="pt-PT"/>
        </w:rPr>
        <w:t xml:space="preserve"> dicantur laudes.</w:t>
      </w:r>
    </w:p>
    <w:p w:rsidR="00885488" w:rsidRPr="00B779A9" w:rsidRDefault="0034157B" w:rsidP="00415109">
      <w:pPr>
        <w:rPr>
          <w:lang w:val="it-IT"/>
        </w:rPr>
      </w:pPr>
      <w:r w:rsidRPr="00363305">
        <w:rPr>
          <w:rStyle w:val="Time1"/>
          <w:lang w:val="pt-PT"/>
        </w:rPr>
        <w:t>Ad missam</w:t>
      </w:r>
      <w:r w:rsidR="00885488" w:rsidRPr="00363305">
        <w:rPr>
          <w:lang w:val="pt-PT"/>
        </w:rPr>
        <w:t xml:space="preserve"> IN </w:t>
      </w:r>
      <w:r w:rsidR="00885488" w:rsidRPr="00363305">
        <w:rPr>
          <w:rStyle w:val="Incipit"/>
          <w:lang w:val="pt-PT"/>
        </w:rPr>
        <w:t>Statuit</w:t>
      </w:r>
      <w:r w:rsidR="005A362F" w:rsidRPr="00363305">
        <w:rPr>
          <w:i/>
          <w:lang w:val="pt-PT"/>
        </w:rPr>
        <w:t xml:space="preserve"> </w:t>
      </w:r>
      <w:r w:rsidR="00885488" w:rsidRPr="00363305">
        <w:rPr>
          <w:rStyle w:val="Incipit"/>
          <w:lang w:val="pt-PT"/>
        </w:rPr>
        <w:t>ei</w:t>
      </w:r>
      <w:r w:rsidR="00DD1415" w:rsidRPr="00363305">
        <w:rPr>
          <w:lang w:val="pt-PT"/>
        </w:rPr>
        <w:t>@30.</w:t>
      </w:r>
      <w:r w:rsidR="00885488" w:rsidRPr="00363305">
        <w:rPr>
          <w:lang w:val="pt-PT"/>
        </w:rPr>
        <w:t xml:space="preserve"> </w:t>
      </w:r>
      <w:r w:rsidR="00175790" w:rsidRPr="00363305">
        <w:rPr>
          <w:lang w:val="pt-PT"/>
        </w:rPr>
        <w:t xml:space="preserve">[KY] </w:t>
      </w:r>
      <w:r w:rsidR="00175790" w:rsidRPr="00363305">
        <w:rPr>
          <w:rStyle w:val="Incipit"/>
          <w:lang w:val="pt-PT"/>
        </w:rPr>
        <w:t>Kyrie</w:t>
      </w:r>
      <w:r w:rsidR="005A362F" w:rsidRPr="00363305">
        <w:rPr>
          <w:i/>
          <w:lang w:val="pt-PT"/>
        </w:rPr>
        <w:t xml:space="preserve"> </w:t>
      </w:r>
      <w:r w:rsidR="00175790" w:rsidRPr="00363305">
        <w:rPr>
          <w:lang w:val="pt-PT"/>
        </w:rPr>
        <w:t xml:space="preserve">et [SA] </w:t>
      </w:r>
      <w:r w:rsidR="00175790" w:rsidRPr="00363305">
        <w:rPr>
          <w:rStyle w:val="Incipit"/>
          <w:lang w:val="pt-PT"/>
        </w:rPr>
        <w:t>Sanctus</w:t>
      </w:r>
      <w:r w:rsidR="005B472A" w:rsidRPr="00363305">
        <w:rPr>
          <w:lang w:val="pt-PT"/>
        </w:rPr>
        <w:t>@</w:t>
      </w:r>
      <w:r w:rsidR="008653A6" w:rsidRPr="00363305">
        <w:rPr>
          <w:lang w:val="pt-PT"/>
        </w:rPr>
        <w:t>%D::</w:t>
      </w:r>
      <w:r w:rsidR="000C6DA3" w:rsidRPr="00363305">
        <w:rPr>
          <w:lang w:val="pt-PT"/>
        </w:rPr>
        <w:t>ferialiter</w:t>
      </w:r>
      <w:r w:rsidR="008653A6" w:rsidRPr="00363305">
        <w:rPr>
          <w:lang w:val="pt-PT"/>
        </w:rPr>
        <w:t>%</w:t>
      </w:r>
      <w:r w:rsidR="000C6DA3" w:rsidRPr="00363305">
        <w:rPr>
          <w:lang w:val="pt-PT"/>
        </w:rPr>
        <w:t xml:space="preserve"> $E::</w:t>
      </w:r>
      <w:r w:rsidR="00885488" w:rsidRPr="00363305">
        <w:rPr>
          <w:lang w:val="pt-PT"/>
        </w:rPr>
        <w:t>de confessoribus</w:t>
      </w:r>
      <w:r w:rsidR="000C6DA3" w:rsidRPr="00363305">
        <w:rPr>
          <w:lang w:val="pt-PT"/>
        </w:rPr>
        <w:t>$</w:t>
      </w:r>
      <w:r w:rsidR="00885488" w:rsidRPr="00363305">
        <w:rPr>
          <w:lang w:val="pt-PT"/>
        </w:rPr>
        <w:t xml:space="preserve">. </w:t>
      </w:r>
      <w:r w:rsidR="00885488" w:rsidRPr="00B779A9">
        <w:rPr>
          <w:lang w:val="it-IT"/>
        </w:rPr>
        <w:t xml:space="preserve">GR </w:t>
      </w:r>
      <w:r w:rsidR="00885488" w:rsidRPr="00794880">
        <w:rPr>
          <w:rStyle w:val="Incipit"/>
          <w:lang w:val="it-IT"/>
        </w:rPr>
        <w:t>Inveni</w:t>
      </w:r>
      <w:r w:rsidR="005A362F" w:rsidRPr="005A362F">
        <w:rPr>
          <w:i/>
          <w:lang w:val="it-IT"/>
        </w:rPr>
        <w:t xml:space="preserve"> </w:t>
      </w:r>
      <w:r w:rsidR="00885488" w:rsidRPr="00794880">
        <w:rPr>
          <w:rStyle w:val="Incipit"/>
          <w:lang w:val="it-IT"/>
        </w:rPr>
        <w:t>David</w:t>
      </w:r>
      <w:r w:rsidR="00DD1415">
        <w:rPr>
          <w:lang w:val="it-IT"/>
        </w:rPr>
        <w:t>@</w:t>
      </w:r>
      <w:r w:rsidR="00DD1415" w:rsidRPr="00B779A9">
        <w:rPr>
          <w:lang w:val="it-IT"/>
        </w:rPr>
        <w:t>30.</w:t>
      </w:r>
      <w:r w:rsidR="00885488" w:rsidRPr="00B779A9">
        <w:rPr>
          <w:lang w:val="it-IT"/>
        </w:rPr>
        <w:t xml:space="preserve"> AL</w:t>
      </w:r>
      <w:r w:rsidR="00175790" w:rsidRPr="00B779A9">
        <w:rPr>
          <w:lang w:val="it-IT"/>
        </w:rPr>
        <w:t>V</w:t>
      </w:r>
      <w:r w:rsidR="00885488" w:rsidRPr="00B779A9">
        <w:rPr>
          <w:lang w:val="it-IT"/>
        </w:rPr>
        <w:t xml:space="preserve"> </w:t>
      </w:r>
      <w:r w:rsidR="00245DDD" w:rsidRPr="00794880">
        <w:rPr>
          <w:rStyle w:val="Incipit"/>
          <w:lang w:val="it-IT"/>
        </w:rPr>
        <w:t>Norica</w:t>
      </w:r>
      <w:r w:rsidR="005A362F" w:rsidRPr="005A362F">
        <w:rPr>
          <w:i/>
          <w:lang w:val="it-IT"/>
        </w:rPr>
        <w:t xml:space="preserve"> </w:t>
      </w:r>
      <w:r w:rsidR="00245DDD" w:rsidRPr="00794880">
        <w:rPr>
          <w:rStyle w:val="Incipit"/>
          <w:lang w:val="it-IT"/>
        </w:rPr>
        <w:t>Rup</w:t>
      </w:r>
      <w:r w:rsidR="00885488" w:rsidRPr="00794880">
        <w:rPr>
          <w:rStyle w:val="Incipit"/>
          <w:lang w:val="it-IT"/>
        </w:rPr>
        <w:t>erti</w:t>
      </w:r>
      <w:r w:rsidR="00DD1415">
        <w:rPr>
          <w:lang w:val="it-IT"/>
        </w:rPr>
        <w:t>@</w:t>
      </w:r>
      <w:r w:rsidR="00DD1415" w:rsidRPr="00B779A9">
        <w:rPr>
          <w:lang w:val="it-IT"/>
        </w:rPr>
        <w:t>191.</w:t>
      </w:r>
      <w:r w:rsidR="00885488" w:rsidRPr="00B779A9">
        <w:rPr>
          <w:lang w:val="it-IT"/>
        </w:rPr>
        <w:t xml:space="preserve"> SE </w:t>
      </w:r>
      <w:r w:rsidR="00885488" w:rsidRPr="00794880">
        <w:rPr>
          <w:rStyle w:val="Incipit"/>
          <w:lang w:val="it-IT"/>
        </w:rPr>
        <w:t>Summi</w:t>
      </w:r>
      <w:r w:rsidR="005A362F" w:rsidRPr="005A362F">
        <w:rPr>
          <w:i/>
          <w:lang w:val="it-IT"/>
        </w:rPr>
        <w:t xml:space="preserve"> </w:t>
      </w:r>
      <w:r w:rsidR="00885488" w:rsidRPr="00794880">
        <w:rPr>
          <w:rStyle w:val="Incipit"/>
          <w:lang w:val="it-IT"/>
        </w:rPr>
        <w:t>regis</w:t>
      </w:r>
      <w:r w:rsidR="005A362F" w:rsidRPr="005A362F">
        <w:rPr>
          <w:i/>
          <w:lang w:val="it-IT"/>
        </w:rPr>
        <w:t xml:space="preserve"> </w:t>
      </w:r>
      <w:r w:rsidR="00885488" w:rsidRPr="00794880">
        <w:rPr>
          <w:rStyle w:val="Incipit"/>
          <w:lang w:val="it-IT"/>
        </w:rPr>
        <w:t>in</w:t>
      </w:r>
      <w:r w:rsidR="005A362F" w:rsidRPr="005A362F">
        <w:rPr>
          <w:i/>
          <w:lang w:val="it-IT"/>
        </w:rPr>
        <w:t xml:space="preserve"> </w:t>
      </w:r>
      <w:r w:rsidR="00885488" w:rsidRPr="00794880">
        <w:rPr>
          <w:rStyle w:val="Incipit"/>
          <w:lang w:val="it-IT"/>
        </w:rPr>
        <w:t>laude</w:t>
      </w:r>
      <w:r w:rsidR="00DD1415">
        <w:rPr>
          <w:lang w:val="it-IT"/>
        </w:rPr>
        <w:t>@</w:t>
      </w:r>
      <w:r w:rsidR="00DD1415" w:rsidRPr="00B779A9">
        <w:rPr>
          <w:lang w:val="it-IT"/>
        </w:rPr>
        <w:t>331.</w:t>
      </w:r>
      <w:r w:rsidR="00885488" w:rsidRPr="00B779A9">
        <w:rPr>
          <w:lang w:val="it-IT"/>
        </w:rPr>
        <w:t xml:space="preserve"> OF </w:t>
      </w:r>
      <w:r w:rsidR="00885488" w:rsidRPr="00794880">
        <w:rPr>
          <w:rStyle w:val="Incipit"/>
          <w:lang w:val="it-IT"/>
        </w:rPr>
        <w:t>Veritas</w:t>
      </w:r>
      <w:r w:rsidR="005A362F" w:rsidRPr="005A362F">
        <w:rPr>
          <w:i/>
          <w:lang w:val="it-IT"/>
        </w:rPr>
        <w:t xml:space="preserve"> </w:t>
      </w:r>
      <w:r w:rsidR="00885488" w:rsidRPr="00794880">
        <w:rPr>
          <w:rStyle w:val="Incipit"/>
          <w:lang w:val="it-IT"/>
        </w:rPr>
        <w:t>mea</w:t>
      </w:r>
      <w:r w:rsidR="00DD1415">
        <w:rPr>
          <w:lang w:val="it-IT"/>
        </w:rPr>
        <w:t>@</w:t>
      </w:r>
      <w:r w:rsidR="00DD1415" w:rsidRPr="00B779A9">
        <w:rPr>
          <w:lang w:val="it-IT"/>
        </w:rPr>
        <w:t>31.</w:t>
      </w:r>
      <w:r w:rsidR="00885488" w:rsidRPr="00B779A9">
        <w:rPr>
          <w:lang w:val="it-IT"/>
        </w:rPr>
        <w:t xml:space="preserve"> CO </w:t>
      </w:r>
      <w:r w:rsidR="00885488" w:rsidRPr="00794880">
        <w:rPr>
          <w:rStyle w:val="Incipit"/>
          <w:lang w:val="it-IT"/>
        </w:rPr>
        <w:t>Domine</w:t>
      </w:r>
      <w:r w:rsidR="005A362F" w:rsidRPr="005A362F">
        <w:rPr>
          <w:i/>
          <w:lang w:val="it-IT"/>
        </w:rPr>
        <w:t xml:space="preserve"> </w:t>
      </w:r>
      <w:r w:rsidR="00885488" w:rsidRPr="00794880">
        <w:rPr>
          <w:rStyle w:val="Incipit"/>
          <w:lang w:val="it-IT"/>
        </w:rPr>
        <w:t>quinque</w:t>
      </w:r>
      <w:r w:rsidR="005A362F" w:rsidRPr="005A362F">
        <w:rPr>
          <w:i/>
          <w:lang w:val="it-IT"/>
        </w:rPr>
        <w:t xml:space="preserve"> </w:t>
      </w:r>
      <w:r w:rsidR="00354D89" w:rsidRPr="00794880">
        <w:rPr>
          <w:rStyle w:val="Incipit"/>
          <w:lang w:val="it-IT"/>
        </w:rPr>
        <w:t>talenta</w:t>
      </w:r>
      <w:r w:rsidR="00885488" w:rsidRPr="00B779A9">
        <w:rPr>
          <w:lang w:val="it-IT"/>
        </w:rPr>
        <w:t xml:space="preserve"> in eodem folio.</w:t>
      </w:r>
    </w:p>
    <w:p w:rsidR="00885488" w:rsidRPr="00F77676" w:rsidRDefault="0034157B" w:rsidP="00415109">
      <w:pPr>
        <w:pStyle w:val="berschrift1"/>
        <w:rPr>
          <w:lang w:val="it-IT"/>
        </w:rPr>
      </w:pPr>
      <w:r w:rsidRPr="00F77676">
        <w:rPr>
          <w:lang w:val="it-IT"/>
        </w:rPr>
        <w:t>DE SANCTO LEODEGARIO</w:t>
      </w:r>
    </w:p>
    <w:p w:rsidR="00885488" w:rsidRPr="00B779A9" w:rsidRDefault="00885488" w:rsidP="00415109">
      <w:pPr>
        <w:rPr>
          <w:lang w:val="it-IT"/>
        </w:rPr>
      </w:pPr>
      <w:r w:rsidRPr="00B779A9">
        <w:rPr>
          <w:lang w:val="it-IT"/>
        </w:rPr>
        <w:t>Tres lectiones facimus ut de martyre et de pontifice.</w:t>
      </w:r>
    </w:p>
    <w:p w:rsidR="00885488" w:rsidRPr="00332DE6" w:rsidRDefault="0034157B" w:rsidP="00415109">
      <w:pPr>
        <w:rPr>
          <w:lang w:val="it-IT"/>
        </w:rPr>
      </w:pPr>
      <w:r w:rsidRPr="00F77676">
        <w:rPr>
          <w:rStyle w:val="Time1"/>
          <w:lang w:val="it-IT"/>
        </w:rPr>
        <w:t>Ad vesperas</w:t>
      </w:r>
      <w:r w:rsidR="00885488" w:rsidRPr="00B779A9">
        <w:rPr>
          <w:lang w:val="it-IT"/>
        </w:rPr>
        <w:t xml:space="preserve"> antiphonae et psalmi ferialiter. HY </w:t>
      </w:r>
      <w:r w:rsidR="00885488" w:rsidRPr="00794880">
        <w:rPr>
          <w:rStyle w:val="Incipit"/>
          <w:lang w:val="it-IT"/>
        </w:rPr>
        <w:t>Deus</w:t>
      </w:r>
      <w:r w:rsidR="005A362F" w:rsidRPr="005A362F">
        <w:rPr>
          <w:i/>
          <w:lang w:val="it-IT"/>
        </w:rPr>
        <w:t xml:space="preserve"> </w:t>
      </w:r>
      <w:r w:rsidR="00885488" w:rsidRPr="00794880">
        <w:rPr>
          <w:rStyle w:val="Incipit"/>
          <w:lang w:val="it-IT"/>
        </w:rPr>
        <w:t>tuorum</w:t>
      </w:r>
      <w:r w:rsidR="005A362F" w:rsidRPr="005A362F">
        <w:rPr>
          <w:i/>
          <w:lang w:val="it-IT"/>
        </w:rPr>
        <w:t xml:space="preserve"> </w:t>
      </w:r>
      <w:r w:rsidR="00885488" w:rsidRPr="00794880">
        <w:rPr>
          <w:rStyle w:val="Incipit"/>
          <w:lang w:val="it-IT"/>
        </w:rPr>
        <w:t>militum</w:t>
      </w:r>
      <w:r w:rsidR="00885488" w:rsidRPr="00B779A9">
        <w:rPr>
          <w:lang w:val="it-IT"/>
        </w:rPr>
        <w:t xml:space="preserve">. VS </w:t>
      </w:r>
      <w:r w:rsidR="00885488" w:rsidRPr="00794880">
        <w:rPr>
          <w:rStyle w:val="Incipit"/>
          <w:lang w:val="it-IT"/>
        </w:rPr>
        <w:t>Gloria</w:t>
      </w:r>
      <w:r w:rsidR="005A362F" w:rsidRPr="005A362F">
        <w:rPr>
          <w:i/>
          <w:lang w:val="it-IT"/>
        </w:rPr>
        <w:t xml:space="preserve"> </w:t>
      </w:r>
      <w:r w:rsidR="00885488" w:rsidRPr="00794880">
        <w:rPr>
          <w:rStyle w:val="Incipit"/>
          <w:lang w:val="it-IT"/>
        </w:rPr>
        <w:t>et</w:t>
      </w:r>
      <w:r w:rsidR="005A362F" w:rsidRPr="005A362F">
        <w:rPr>
          <w:i/>
          <w:lang w:val="it-IT"/>
        </w:rPr>
        <w:t xml:space="preserve"> </w:t>
      </w:r>
      <w:r w:rsidR="00885488" w:rsidRPr="00794880">
        <w:rPr>
          <w:rStyle w:val="Incipit"/>
          <w:lang w:val="it-IT"/>
        </w:rPr>
        <w:t>honore</w:t>
      </w:r>
      <w:r w:rsidR="00885488" w:rsidRPr="00B779A9">
        <w:rPr>
          <w:lang w:val="it-IT"/>
        </w:rPr>
        <w:t xml:space="preserve">. AM </w:t>
      </w:r>
      <w:r w:rsidR="00885488" w:rsidRPr="00794880">
        <w:rPr>
          <w:rStyle w:val="Incipit"/>
          <w:lang w:val="it-IT"/>
        </w:rPr>
        <w:t>Beatus</w:t>
      </w:r>
      <w:r w:rsidR="005A362F" w:rsidRPr="005A362F">
        <w:rPr>
          <w:i/>
          <w:lang w:val="it-IT"/>
        </w:rPr>
        <w:t xml:space="preserve"> </w:t>
      </w:r>
      <w:r w:rsidR="00C31823" w:rsidRPr="00794880">
        <w:rPr>
          <w:rStyle w:val="Incipit"/>
          <w:lang w:val="it-IT"/>
        </w:rPr>
        <w:t>vir</w:t>
      </w:r>
      <w:r w:rsidR="005A362F" w:rsidRPr="005A362F">
        <w:rPr>
          <w:i/>
          <w:lang w:val="it-IT"/>
        </w:rPr>
        <w:t xml:space="preserve"> </w:t>
      </w:r>
      <w:r w:rsidR="00885488" w:rsidRPr="00794880">
        <w:rPr>
          <w:rStyle w:val="Incipit"/>
          <w:lang w:val="it-IT"/>
        </w:rPr>
        <w:t>qui</w:t>
      </w:r>
      <w:r w:rsidR="005A362F" w:rsidRPr="005A362F">
        <w:rPr>
          <w:i/>
          <w:lang w:val="it-IT"/>
        </w:rPr>
        <w:t xml:space="preserve"> </w:t>
      </w:r>
      <w:r w:rsidR="00885488" w:rsidRPr="00794880">
        <w:rPr>
          <w:rStyle w:val="Incipit"/>
          <w:lang w:val="it-IT"/>
        </w:rPr>
        <w:t>suffert</w:t>
      </w:r>
      <w:r w:rsidR="00885488" w:rsidRPr="00B779A9">
        <w:rPr>
          <w:lang w:val="it-IT"/>
        </w:rPr>
        <w:t xml:space="preserve">. </w:t>
      </w:r>
      <w:r>
        <w:rPr>
          <w:lang w:val="it-IT"/>
        </w:rPr>
        <w:t>Suffragium de sancto Michaele</w:t>
      </w:r>
      <w:r w:rsidR="00F04904">
        <w:rPr>
          <w:lang w:val="it-IT"/>
        </w:rPr>
        <w:t>.</w:t>
      </w:r>
      <w:r w:rsidR="00885488" w:rsidRPr="006A3ED5">
        <w:rPr>
          <w:lang w:val="it-IT"/>
        </w:rPr>
        <w:t xml:space="preserve"> </w:t>
      </w:r>
      <w:r w:rsidR="00F04904">
        <w:rPr>
          <w:lang w:val="it-IT"/>
        </w:rPr>
        <w:t>D</w:t>
      </w:r>
      <w:r w:rsidR="00885488" w:rsidRPr="00F77676">
        <w:rPr>
          <w:lang w:val="it-IT"/>
        </w:rPr>
        <w:t>e sancta cruce</w:t>
      </w:r>
      <w:r w:rsidR="00F04904" w:rsidRPr="00F77676">
        <w:rPr>
          <w:lang w:val="it-IT"/>
        </w:rPr>
        <w:t>. D</w:t>
      </w:r>
      <w:r w:rsidR="00885488" w:rsidRPr="00F77676">
        <w:rPr>
          <w:lang w:val="it-IT"/>
        </w:rPr>
        <w:t>e beata virgine</w:t>
      </w:r>
      <w:r w:rsidR="00F04904" w:rsidRPr="00F77676">
        <w:rPr>
          <w:lang w:val="it-IT"/>
        </w:rPr>
        <w:t>.</w:t>
      </w:r>
      <w:r w:rsidR="00332DE6" w:rsidRPr="00F77676">
        <w:rPr>
          <w:lang w:val="it-IT"/>
        </w:rPr>
        <w:t xml:space="preserve"> </w:t>
      </w:r>
      <w:r w:rsidR="00F04904" w:rsidRPr="00F77676">
        <w:rPr>
          <w:lang w:val="it-IT"/>
        </w:rPr>
        <w:t>D</w:t>
      </w:r>
      <w:r w:rsidR="00116A20" w:rsidRPr="00F77676">
        <w:rPr>
          <w:lang w:val="it-IT"/>
        </w:rPr>
        <w:t>e omnibus sanctis</w:t>
      </w:r>
      <w:r w:rsidR="00885488" w:rsidRPr="00F77676">
        <w:rPr>
          <w:lang w:val="it-IT"/>
        </w:rPr>
        <w:t>.</w:t>
      </w:r>
    </w:p>
    <w:p w:rsidR="00885488" w:rsidRPr="00B779A9" w:rsidRDefault="0034157B" w:rsidP="00415109">
      <w:pPr>
        <w:rPr>
          <w:lang w:val="it-IT"/>
        </w:rPr>
      </w:pPr>
      <w:r w:rsidRPr="00F77676">
        <w:rPr>
          <w:rStyle w:val="Time1"/>
          <w:lang w:val="it-IT"/>
        </w:rPr>
        <w:t>Ad completorium</w:t>
      </w:r>
      <w:r w:rsidR="00885488" w:rsidRPr="00B779A9">
        <w:rPr>
          <w:lang w:val="it-IT"/>
        </w:rPr>
        <w:t xml:space="preserve"> HY </w:t>
      </w:r>
      <w:r w:rsidR="00885488" w:rsidRPr="00794880">
        <w:rPr>
          <w:rStyle w:val="Incipit"/>
          <w:lang w:val="it-IT"/>
        </w:rPr>
        <w:t>Te</w:t>
      </w:r>
      <w:r w:rsidR="005A362F" w:rsidRPr="005A362F">
        <w:rPr>
          <w:i/>
          <w:lang w:val="it-IT"/>
        </w:rPr>
        <w:t xml:space="preserve"> </w:t>
      </w:r>
      <w:r w:rsidR="00885488" w:rsidRPr="00794880">
        <w:rPr>
          <w:rStyle w:val="Incipit"/>
          <w:lang w:val="it-IT"/>
        </w:rPr>
        <w:t>lucis</w:t>
      </w:r>
      <w:r w:rsidR="00885488" w:rsidRPr="00B779A9">
        <w:rPr>
          <w:lang w:val="it-IT"/>
        </w:rPr>
        <w:t xml:space="preserve">. AD </w:t>
      </w:r>
      <w:r w:rsidR="00885488" w:rsidRPr="00794880">
        <w:rPr>
          <w:rStyle w:val="Incipit"/>
          <w:lang w:val="it-IT"/>
        </w:rPr>
        <w:t>Vigila</w:t>
      </w:r>
      <w:r w:rsidR="00885488" w:rsidRPr="00B779A9">
        <w:rPr>
          <w:lang w:val="it-IT"/>
        </w:rPr>
        <w:t>.</w:t>
      </w:r>
    </w:p>
    <w:p w:rsidR="00885488" w:rsidRPr="00B779A9" w:rsidRDefault="0034157B" w:rsidP="00415109">
      <w:pPr>
        <w:rPr>
          <w:lang w:val="pt-PT"/>
        </w:rPr>
      </w:pPr>
      <w:r w:rsidRPr="00F77676">
        <w:rPr>
          <w:rStyle w:val="Time1"/>
          <w:lang w:val="it-IT"/>
        </w:rPr>
        <w:t>Ad matutinum</w:t>
      </w:r>
      <w:r w:rsidR="00885488" w:rsidRPr="00F77676">
        <w:rPr>
          <w:lang w:val="it-IT"/>
        </w:rPr>
        <w:t xml:space="preserve"> I</w:t>
      </w:r>
      <w:r w:rsidR="00175790" w:rsidRPr="00F77676">
        <w:rPr>
          <w:lang w:val="it-IT"/>
        </w:rPr>
        <w:t>N</w:t>
      </w:r>
      <w:r w:rsidR="00885488" w:rsidRPr="00F77676">
        <w:rPr>
          <w:lang w:val="it-IT"/>
        </w:rPr>
        <w:t xml:space="preserve">V </w:t>
      </w:r>
      <w:r w:rsidR="00885488" w:rsidRPr="00F77676">
        <w:rPr>
          <w:rStyle w:val="Incipit"/>
          <w:lang w:val="it-IT"/>
        </w:rPr>
        <w:t>Regem</w:t>
      </w:r>
      <w:r w:rsidR="005A362F" w:rsidRPr="00F77676">
        <w:rPr>
          <w:i/>
          <w:lang w:val="it-IT"/>
        </w:rPr>
        <w:t xml:space="preserve"> </w:t>
      </w:r>
      <w:r w:rsidR="00885488" w:rsidRPr="00F77676">
        <w:rPr>
          <w:rStyle w:val="Incipit"/>
          <w:lang w:val="it-IT"/>
        </w:rPr>
        <w:t>martyrum</w:t>
      </w:r>
      <w:r w:rsidR="005A362F" w:rsidRPr="00F77676">
        <w:rPr>
          <w:i/>
          <w:lang w:val="it-IT"/>
        </w:rPr>
        <w:t xml:space="preserve"> </w:t>
      </w:r>
      <w:r w:rsidR="00885488" w:rsidRPr="00F77676">
        <w:rPr>
          <w:rStyle w:val="Incipit"/>
          <w:lang w:val="it-IT"/>
        </w:rPr>
        <w:t>dominum</w:t>
      </w:r>
      <w:r w:rsidR="00885488" w:rsidRPr="00F77676">
        <w:rPr>
          <w:lang w:val="it-IT"/>
        </w:rPr>
        <w:t xml:space="preserve">. </w:t>
      </w:r>
      <w:r w:rsidR="00982EF5" w:rsidRPr="00B779A9">
        <w:rPr>
          <w:lang w:val="pt-PT"/>
        </w:rPr>
        <w:t>Hymnu</w:t>
      </w:r>
      <w:r w:rsidR="00885488" w:rsidRPr="00B779A9">
        <w:rPr>
          <w:lang w:val="pt-PT"/>
        </w:rPr>
        <w:t>m</w:t>
      </w:r>
      <w:r w:rsidR="00332DE6">
        <w:rPr>
          <w:lang w:val="pt-PT"/>
        </w:rPr>
        <w:t>,</w:t>
      </w:r>
      <w:r w:rsidR="00885488" w:rsidRPr="00B779A9">
        <w:rPr>
          <w:lang w:val="pt-PT"/>
        </w:rPr>
        <w:t xml:space="preserve"> antiphonas </w:t>
      </w:r>
      <w:r w:rsidR="00332DE6">
        <w:rPr>
          <w:lang w:val="pt-PT"/>
        </w:rPr>
        <w:t>$E::</w:t>
      </w:r>
      <w:r w:rsidR="00885488" w:rsidRPr="00B779A9">
        <w:rPr>
          <w:lang w:val="pt-PT"/>
        </w:rPr>
        <w:t>et</w:t>
      </w:r>
      <w:r w:rsidR="00332DE6">
        <w:rPr>
          <w:lang w:val="pt-PT"/>
        </w:rPr>
        <w:t>$</w:t>
      </w:r>
      <w:r w:rsidR="00885488" w:rsidRPr="00B779A9">
        <w:rPr>
          <w:lang w:val="pt-PT"/>
        </w:rPr>
        <w:t xml:space="preserve"> psalmos feri</w:t>
      </w:r>
      <w:r w:rsidR="000C6DA3" w:rsidRPr="00B779A9">
        <w:rPr>
          <w:lang w:val="pt-PT"/>
        </w:rPr>
        <w:t>aliter. (62v) Versiculu</w:t>
      </w:r>
      <w:r w:rsidR="00332DE6">
        <w:rPr>
          <w:lang w:val="pt-PT"/>
        </w:rPr>
        <w:t>s</w:t>
      </w:r>
      <w:r w:rsidR="00175790" w:rsidRPr="00B779A9">
        <w:rPr>
          <w:lang w:val="pt-PT"/>
        </w:rPr>
        <w:t xml:space="preserve"> de confessoribus. Lectiones e</w:t>
      </w:r>
      <w:r w:rsidR="00885488" w:rsidRPr="00B779A9">
        <w:rPr>
          <w:lang w:val="pt-PT"/>
        </w:rPr>
        <w:t>x l</w:t>
      </w:r>
      <w:r w:rsidR="003F7239">
        <w:rPr>
          <w:lang w:val="pt-PT"/>
        </w:rPr>
        <w:t xml:space="preserve">ibro </w:t>
      </w:r>
      <w:r w:rsidR="001F6676">
        <w:rPr>
          <w:lang w:val="pt-PT"/>
        </w:rPr>
        <w:t>He</w:t>
      </w:r>
      <w:r w:rsidR="00885488" w:rsidRPr="00B779A9">
        <w:rPr>
          <w:lang w:val="pt-PT"/>
        </w:rPr>
        <w:t>ster. Responsoria ut de uno martyre pro ratione feriae.</w:t>
      </w:r>
    </w:p>
    <w:p w:rsidR="00885488" w:rsidRPr="006A3ED5" w:rsidRDefault="0034157B" w:rsidP="00415109">
      <w:pPr>
        <w:rPr>
          <w:lang w:val="it-IT"/>
        </w:rPr>
      </w:pPr>
      <w:r w:rsidRPr="00F77676">
        <w:rPr>
          <w:rStyle w:val="Time1"/>
          <w:lang w:val="pt-PT"/>
        </w:rPr>
        <w:t>Ad laudes</w:t>
      </w:r>
      <w:r w:rsidR="00885488" w:rsidRPr="00B779A9">
        <w:rPr>
          <w:lang w:val="pt-PT"/>
        </w:rPr>
        <w:t xml:space="preserve"> AN </w:t>
      </w:r>
      <w:r w:rsidR="00885488" w:rsidRPr="00F77676">
        <w:rPr>
          <w:rStyle w:val="Incipit"/>
          <w:lang w:val="pt-PT"/>
        </w:rPr>
        <w:t>Qui me confessus fuerit</w:t>
      </w:r>
      <w:r w:rsidR="00885488" w:rsidRPr="00B779A9">
        <w:rPr>
          <w:lang w:val="pt-PT"/>
        </w:rPr>
        <w:t xml:space="preserve"> sola dicatur. </w:t>
      </w:r>
      <w:r w:rsidR="00885488" w:rsidRPr="00B779A9">
        <w:rPr>
          <w:lang w:val="it-IT"/>
        </w:rPr>
        <w:t xml:space="preserve">HY </w:t>
      </w:r>
      <w:r w:rsidR="00885488" w:rsidRPr="00F77676">
        <w:rPr>
          <w:rStyle w:val="Incipit"/>
          <w:lang w:val="it-IT"/>
        </w:rPr>
        <w:t>Martyr dei qui unicum</w:t>
      </w:r>
      <w:r w:rsidR="00885488" w:rsidRPr="00B779A9">
        <w:rPr>
          <w:lang w:val="it-IT"/>
        </w:rPr>
        <w:t xml:space="preserve">. VS </w:t>
      </w:r>
      <w:r w:rsidR="00885488" w:rsidRPr="00F77676">
        <w:rPr>
          <w:rStyle w:val="Incipit"/>
          <w:lang w:val="it-IT"/>
        </w:rPr>
        <w:t>Iustus ut palma</w:t>
      </w:r>
      <w:r w:rsidR="00885488" w:rsidRPr="00B779A9">
        <w:rPr>
          <w:lang w:val="it-IT"/>
        </w:rPr>
        <w:t xml:space="preserve">. AB </w:t>
      </w:r>
      <w:r w:rsidR="00885488" w:rsidRPr="00F77676">
        <w:rPr>
          <w:rStyle w:val="Incipit"/>
          <w:lang w:val="it-IT"/>
        </w:rPr>
        <w:t>Hic vir despiciens mundum</w:t>
      </w:r>
      <w:r w:rsidR="00885488" w:rsidRPr="00B779A9">
        <w:rPr>
          <w:lang w:val="it-IT"/>
        </w:rPr>
        <w:t xml:space="preserve">. </w:t>
      </w:r>
      <w:r>
        <w:rPr>
          <w:lang w:val="it-IT"/>
        </w:rPr>
        <w:t xml:space="preserve">Suffragium de sancto Michaele </w:t>
      </w:r>
      <w:r w:rsidR="00332DE6">
        <w:rPr>
          <w:lang w:val="it-IT"/>
        </w:rPr>
        <w:t>e</w:t>
      </w:r>
      <w:r w:rsidR="00885488" w:rsidRPr="006A3ED5">
        <w:rPr>
          <w:lang w:val="it-IT"/>
        </w:rPr>
        <w:t>tc.</w:t>
      </w:r>
    </w:p>
    <w:p w:rsidR="00885488" w:rsidRPr="00B779A9" w:rsidRDefault="00CA7E19" w:rsidP="00415109">
      <w:pPr>
        <w:rPr>
          <w:lang w:val="it-IT"/>
        </w:rPr>
      </w:pPr>
      <w:r w:rsidRPr="002D4ADF">
        <w:rPr>
          <w:rStyle w:val="Time1"/>
          <w:lang w:val="it-IT"/>
        </w:rPr>
        <w:t>Ad horas</w:t>
      </w:r>
      <w:r>
        <w:rPr>
          <w:lang w:val="it-IT"/>
        </w:rPr>
        <w:t xml:space="preserve"> l</w:t>
      </w:r>
      <w:r w:rsidR="00332DE6" w:rsidRPr="00F77676">
        <w:rPr>
          <w:lang w:val="it-IT"/>
        </w:rPr>
        <w:t>audes</w:t>
      </w:r>
      <w:r w:rsidR="00885488" w:rsidRPr="00B779A9">
        <w:rPr>
          <w:lang w:val="it-IT"/>
        </w:rPr>
        <w:t>.</w:t>
      </w:r>
    </w:p>
    <w:p w:rsidR="00885488" w:rsidRPr="003D0C23" w:rsidRDefault="0034157B" w:rsidP="00415109">
      <w:pPr>
        <w:rPr>
          <w:lang w:val="en-US"/>
        </w:rPr>
      </w:pPr>
      <w:r w:rsidRPr="00F77676">
        <w:rPr>
          <w:rStyle w:val="Time1"/>
          <w:lang w:val="it-IT"/>
        </w:rPr>
        <w:t>Ad missam</w:t>
      </w:r>
      <w:r w:rsidR="00885488" w:rsidRPr="00B779A9">
        <w:rPr>
          <w:lang w:val="it-IT"/>
        </w:rPr>
        <w:t xml:space="preserve"> IN </w:t>
      </w:r>
      <w:r w:rsidR="00885488" w:rsidRPr="00F77676">
        <w:rPr>
          <w:rStyle w:val="Incipit"/>
          <w:lang w:val="it-IT"/>
        </w:rPr>
        <w:t>Iustus ut palma</w:t>
      </w:r>
      <w:r w:rsidR="00DD1415">
        <w:rPr>
          <w:lang w:val="it-IT"/>
        </w:rPr>
        <w:t>@</w:t>
      </w:r>
      <w:r w:rsidR="00DD1415" w:rsidRPr="00B779A9">
        <w:rPr>
          <w:lang w:val="it-IT"/>
        </w:rPr>
        <w:t>172.</w:t>
      </w:r>
      <w:r w:rsidR="00885488" w:rsidRPr="00B779A9">
        <w:rPr>
          <w:lang w:val="it-IT"/>
        </w:rPr>
        <w:t xml:space="preserve"> </w:t>
      </w:r>
      <w:r w:rsidR="00885488" w:rsidRPr="00B779A9">
        <w:rPr>
          <w:lang w:val="fr-FR"/>
        </w:rPr>
        <w:t xml:space="preserve">GR </w:t>
      </w:r>
      <w:r w:rsidR="00885488" w:rsidRPr="00F77676">
        <w:rPr>
          <w:rStyle w:val="Incipit"/>
          <w:lang w:val="fr-FR"/>
        </w:rPr>
        <w:t>Posuisti domine</w:t>
      </w:r>
      <w:r w:rsidR="00DD1415">
        <w:rPr>
          <w:lang w:val="fr-FR"/>
        </w:rPr>
        <w:t>@</w:t>
      </w:r>
      <w:r w:rsidR="00DD1415" w:rsidRPr="00B779A9">
        <w:rPr>
          <w:lang w:val="fr-FR"/>
        </w:rPr>
        <w:t>36.</w:t>
      </w:r>
      <w:r w:rsidR="00885488" w:rsidRPr="00B779A9">
        <w:rPr>
          <w:lang w:val="fr-FR"/>
        </w:rPr>
        <w:t xml:space="preserve"> AL</w:t>
      </w:r>
      <w:r w:rsidR="00175790" w:rsidRPr="00B779A9">
        <w:rPr>
          <w:lang w:val="fr-FR"/>
        </w:rPr>
        <w:t>V</w:t>
      </w:r>
      <w:r w:rsidR="00885488" w:rsidRPr="00B779A9">
        <w:rPr>
          <w:lang w:val="fr-FR"/>
        </w:rPr>
        <w:t xml:space="preserve"> </w:t>
      </w:r>
      <w:r w:rsidR="00885488" w:rsidRPr="00F77676">
        <w:rPr>
          <w:rStyle w:val="Incipit"/>
          <w:lang w:val="fr-FR"/>
        </w:rPr>
        <w:t xml:space="preserve">Beatus </w:t>
      </w:r>
      <w:r w:rsidR="00C31823" w:rsidRPr="00F77676">
        <w:rPr>
          <w:rStyle w:val="Incipit"/>
          <w:lang w:val="fr-FR"/>
        </w:rPr>
        <w:t>vir</w:t>
      </w:r>
      <w:r w:rsidR="00885488" w:rsidRPr="00F77676">
        <w:rPr>
          <w:rStyle w:val="Incipit"/>
          <w:lang w:val="fr-FR"/>
        </w:rPr>
        <w:t xml:space="preserve"> qui suffert</w:t>
      </w:r>
      <w:r w:rsidR="00DD1415">
        <w:rPr>
          <w:lang w:val="fr-FR"/>
        </w:rPr>
        <w:t>@</w:t>
      </w:r>
      <w:r w:rsidR="00DD1415" w:rsidRPr="00B779A9">
        <w:rPr>
          <w:lang w:val="fr-FR"/>
        </w:rPr>
        <w:t>230.</w:t>
      </w:r>
      <w:r w:rsidR="00885488" w:rsidRPr="00B779A9">
        <w:rPr>
          <w:lang w:val="fr-FR"/>
        </w:rPr>
        <w:t xml:space="preserve"> </w:t>
      </w:r>
      <w:r w:rsidR="00885488" w:rsidRPr="003D0C23">
        <w:rPr>
          <w:lang w:val="en-US"/>
        </w:rPr>
        <w:t xml:space="preserve">OF </w:t>
      </w:r>
      <w:r w:rsidR="00885488" w:rsidRPr="003D0C23">
        <w:rPr>
          <w:rStyle w:val="Incipit"/>
          <w:lang w:val="en-US"/>
        </w:rPr>
        <w:t xml:space="preserve">In </w:t>
      </w:r>
      <w:r w:rsidR="00C31823" w:rsidRPr="003D0C23">
        <w:rPr>
          <w:rStyle w:val="Incipit"/>
          <w:lang w:val="en-US"/>
        </w:rPr>
        <w:t>vir</w:t>
      </w:r>
      <w:r w:rsidR="00885488" w:rsidRPr="003D0C23">
        <w:rPr>
          <w:rStyle w:val="Incipit"/>
          <w:lang w:val="en-US"/>
        </w:rPr>
        <w:t>tute tua</w:t>
      </w:r>
      <w:r w:rsidR="00DD1415" w:rsidRPr="003D0C23">
        <w:rPr>
          <w:lang w:val="en-US"/>
        </w:rPr>
        <w:t>@45.</w:t>
      </w:r>
      <w:r w:rsidR="00885488" w:rsidRPr="003D0C23">
        <w:rPr>
          <w:lang w:val="en-US"/>
        </w:rPr>
        <w:t xml:space="preserve"> CO </w:t>
      </w:r>
      <w:r w:rsidR="00885488" w:rsidRPr="003D0C23">
        <w:rPr>
          <w:rStyle w:val="Incipit"/>
          <w:lang w:val="en-US"/>
        </w:rPr>
        <w:t>Magna est gloria</w:t>
      </w:r>
      <w:r w:rsidR="00DD1415" w:rsidRPr="003D0C23">
        <w:rPr>
          <w:lang w:val="en-US"/>
        </w:rPr>
        <w:t>@38.</w:t>
      </w:r>
    </w:p>
    <w:p w:rsidR="00885488" w:rsidRPr="003D0C23" w:rsidRDefault="00885488" w:rsidP="00415109">
      <w:pPr>
        <w:pStyle w:val="berschrift1"/>
        <w:rPr>
          <w:lang w:val="en-US"/>
        </w:rPr>
      </w:pPr>
      <w:r w:rsidRPr="003D0C23">
        <w:rPr>
          <w:lang w:val="en-US"/>
        </w:rPr>
        <w:t>DE</w:t>
      </w:r>
      <w:r w:rsidR="00245DDD" w:rsidRPr="003D0C23">
        <w:rPr>
          <w:lang w:val="en-US"/>
        </w:rPr>
        <w:t xml:space="preserve"> COMMEMORATIONE SANCTI CHRISTOPHO</w:t>
      </w:r>
      <w:r w:rsidR="0034157B" w:rsidRPr="003D0C23">
        <w:rPr>
          <w:lang w:val="en-US"/>
        </w:rPr>
        <w:t>RI</w:t>
      </w:r>
    </w:p>
    <w:p w:rsidR="00885488" w:rsidRPr="003D0C23" w:rsidRDefault="00885488" w:rsidP="00415109">
      <w:pPr>
        <w:rPr>
          <w:lang w:val="en-US"/>
        </w:rPr>
      </w:pPr>
      <w:r w:rsidRPr="003D0C23">
        <w:rPr>
          <w:lang w:val="en-US"/>
        </w:rPr>
        <w:t>Novem lectiones facimus.</w:t>
      </w:r>
    </w:p>
    <w:p w:rsidR="00885488" w:rsidRPr="00B779A9" w:rsidRDefault="0034157B" w:rsidP="00415109">
      <w:pPr>
        <w:rPr>
          <w:lang w:val="pt-PT"/>
        </w:rPr>
      </w:pPr>
      <w:r w:rsidRPr="003D0C23">
        <w:rPr>
          <w:rStyle w:val="Time1"/>
          <w:lang w:val="en-US"/>
        </w:rPr>
        <w:t>Ad vesperas</w:t>
      </w:r>
      <w:r w:rsidR="00885488" w:rsidRPr="003D0C23">
        <w:rPr>
          <w:lang w:val="en-US"/>
        </w:rPr>
        <w:t xml:space="preserve"> antiphonae et psalmi ferialiter. </w:t>
      </w:r>
      <w:r w:rsidR="00885488" w:rsidRPr="00B779A9">
        <w:rPr>
          <w:lang w:val="pt-PT"/>
        </w:rPr>
        <w:t xml:space="preserve">RP </w:t>
      </w:r>
      <w:r w:rsidR="00885488" w:rsidRPr="00794880">
        <w:rPr>
          <w:rStyle w:val="Incipit"/>
          <w:lang w:val="pt-PT"/>
        </w:rPr>
        <w:t>Iustum</w:t>
      </w:r>
      <w:r w:rsidR="005A362F" w:rsidRPr="005A362F">
        <w:rPr>
          <w:i/>
          <w:lang w:val="pt-PT"/>
        </w:rPr>
        <w:t xml:space="preserve"> </w:t>
      </w:r>
      <w:r w:rsidR="00885488" w:rsidRPr="00794880">
        <w:rPr>
          <w:rStyle w:val="Incipit"/>
          <w:lang w:val="pt-PT"/>
        </w:rPr>
        <w:t>deduxit</w:t>
      </w:r>
      <w:r w:rsidR="005A362F" w:rsidRPr="005A362F">
        <w:rPr>
          <w:i/>
          <w:lang w:val="pt-PT"/>
        </w:rPr>
        <w:t xml:space="preserve"> </w:t>
      </w:r>
      <w:r w:rsidR="00885488" w:rsidRPr="00794880">
        <w:rPr>
          <w:rStyle w:val="Incipit"/>
          <w:lang w:val="pt-PT"/>
        </w:rPr>
        <w:t>dominus</w:t>
      </w:r>
      <w:r w:rsidR="00885488" w:rsidRPr="00B779A9">
        <w:rPr>
          <w:lang w:val="pt-PT"/>
        </w:rPr>
        <w:t xml:space="preserve">. HY </w:t>
      </w:r>
      <w:r w:rsidR="00885488" w:rsidRPr="00794880">
        <w:rPr>
          <w:rStyle w:val="Incipit"/>
          <w:lang w:val="pt-PT"/>
        </w:rPr>
        <w:t>Deus</w:t>
      </w:r>
      <w:r w:rsidR="005A362F" w:rsidRPr="005A362F">
        <w:rPr>
          <w:i/>
          <w:lang w:val="pt-PT"/>
        </w:rPr>
        <w:t xml:space="preserve"> </w:t>
      </w:r>
      <w:r w:rsidR="00885488" w:rsidRPr="00794880">
        <w:rPr>
          <w:rStyle w:val="Incipit"/>
          <w:lang w:val="pt-PT"/>
        </w:rPr>
        <w:t>tuorum</w:t>
      </w:r>
      <w:r w:rsidR="005A362F" w:rsidRPr="005A362F">
        <w:rPr>
          <w:i/>
          <w:lang w:val="pt-PT"/>
        </w:rPr>
        <w:t xml:space="preserve"> </w:t>
      </w:r>
      <w:r w:rsidR="00885488" w:rsidRPr="00794880">
        <w:rPr>
          <w:rStyle w:val="Incipit"/>
          <w:lang w:val="pt-PT"/>
        </w:rPr>
        <w:t>militum</w:t>
      </w:r>
      <w:r w:rsidR="00885488" w:rsidRPr="00B779A9">
        <w:rPr>
          <w:lang w:val="pt-PT"/>
        </w:rPr>
        <w:t xml:space="preserve">. </w:t>
      </w:r>
      <w:r w:rsidR="000C6DA3" w:rsidRPr="002D4ADF">
        <w:rPr>
          <w:lang w:val="pt-PT"/>
        </w:rPr>
        <w:t>$E::</w:t>
      </w:r>
      <w:r w:rsidR="00885488" w:rsidRPr="002D4ADF">
        <w:rPr>
          <w:lang w:val="pt-PT"/>
        </w:rPr>
        <w:t xml:space="preserve">AM </w:t>
      </w:r>
      <w:r w:rsidR="00885488" w:rsidRPr="002D4ADF">
        <w:rPr>
          <w:rStyle w:val="Incipit"/>
          <w:lang w:val="pt-PT"/>
        </w:rPr>
        <w:t>Beatus</w:t>
      </w:r>
      <w:r w:rsidR="005A362F" w:rsidRPr="002D4ADF">
        <w:rPr>
          <w:rStyle w:val="Incipit"/>
          <w:lang w:val="pt-PT"/>
        </w:rPr>
        <w:t xml:space="preserve"> </w:t>
      </w:r>
      <w:r w:rsidR="00C31823" w:rsidRPr="002D4ADF">
        <w:rPr>
          <w:rStyle w:val="Incipit"/>
          <w:lang w:val="pt-PT"/>
        </w:rPr>
        <w:t>vir</w:t>
      </w:r>
      <w:r w:rsidR="000C6DA3" w:rsidRPr="002D4ADF">
        <w:rPr>
          <w:lang w:val="pt-PT"/>
        </w:rPr>
        <w:t>$</w:t>
      </w:r>
      <w:r w:rsidR="00913211" w:rsidRPr="002D4ADF">
        <w:rPr>
          <w:lang w:val="pt-PT"/>
        </w:rPr>
        <w:t>.</w:t>
      </w:r>
    </w:p>
    <w:p w:rsidR="00885488" w:rsidRPr="00B779A9" w:rsidRDefault="000C6DA3" w:rsidP="00415109">
      <w:pPr>
        <w:rPr>
          <w:lang w:val="fr-FR"/>
        </w:rPr>
      </w:pPr>
      <w:r w:rsidRPr="00F77676">
        <w:rPr>
          <w:rStyle w:val="Time1"/>
          <w:lang w:val="pt-PT"/>
        </w:rPr>
        <w:lastRenderedPageBreak/>
        <w:t>$E::</w:t>
      </w:r>
      <w:r w:rsidR="0034157B" w:rsidRPr="00F77676">
        <w:rPr>
          <w:rStyle w:val="Time1"/>
          <w:lang w:val="pt-PT"/>
        </w:rPr>
        <w:t>Ad matutinum</w:t>
      </w:r>
      <w:r w:rsidR="006D396C">
        <w:rPr>
          <w:rStyle w:val="Time1"/>
          <w:lang w:val="pt-PT"/>
        </w:rPr>
        <w:t>$</w:t>
      </w:r>
      <w:r w:rsidR="00885488" w:rsidRPr="00B779A9">
        <w:rPr>
          <w:lang w:val="pt-PT"/>
        </w:rPr>
        <w:t xml:space="preserve"> </w:t>
      </w:r>
      <w:r w:rsidR="00913211" w:rsidRPr="002D4ADF">
        <w:rPr>
          <w:lang w:val="pt-PT"/>
        </w:rPr>
        <w:t>$E::</w:t>
      </w:r>
      <w:r w:rsidR="00885488" w:rsidRPr="002D4ADF">
        <w:rPr>
          <w:lang w:val="pt-PT"/>
        </w:rPr>
        <w:t xml:space="preserve">HY </w:t>
      </w:r>
      <w:r w:rsidR="00885488" w:rsidRPr="002D4ADF">
        <w:rPr>
          <w:rStyle w:val="Incipit"/>
          <w:lang w:val="pt-PT"/>
        </w:rPr>
        <w:t>Deus</w:t>
      </w:r>
      <w:r w:rsidR="005A362F" w:rsidRPr="002D4ADF">
        <w:rPr>
          <w:rStyle w:val="Incipit"/>
          <w:lang w:val="pt-PT"/>
        </w:rPr>
        <w:t xml:space="preserve"> </w:t>
      </w:r>
      <w:r w:rsidR="00885488" w:rsidRPr="002D4ADF">
        <w:rPr>
          <w:rStyle w:val="Incipit"/>
          <w:lang w:val="pt-PT"/>
        </w:rPr>
        <w:t>tuorum</w:t>
      </w:r>
      <w:r w:rsidRPr="002D4ADF">
        <w:rPr>
          <w:lang w:val="pt-PT"/>
        </w:rPr>
        <w:t>$</w:t>
      </w:r>
      <w:r w:rsidR="00913211">
        <w:rPr>
          <w:lang w:val="pt-PT"/>
        </w:rPr>
        <w:t xml:space="preserve">. </w:t>
      </w:r>
      <w:r w:rsidR="00885488" w:rsidRPr="00B779A9">
        <w:rPr>
          <w:lang w:val="it-IT"/>
        </w:rPr>
        <w:t>Antiphonae</w:t>
      </w:r>
      <w:r w:rsidR="00332DE6">
        <w:rPr>
          <w:lang w:val="it-IT"/>
        </w:rPr>
        <w:t>,</w:t>
      </w:r>
      <w:r w:rsidR="00885488" w:rsidRPr="00B779A9">
        <w:rPr>
          <w:lang w:val="it-IT"/>
        </w:rPr>
        <w:t xml:space="preserve"> psalmi</w:t>
      </w:r>
      <w:r w:rsidR="00332DE6">
        <w:rPr>
          <w:lang w:val="it-IT"/>
        </w:rPr>
        <w:t>,</w:t>
      </w:r>
      <w:r w:rsidR="00885488" w:rsidRPr="00B779A9">
        <w:rPr>
          <w:lang w:val="it-IT"/>
        </w:rPr>
        <w:t xml:space="preserve"> vers</w:t>
      </w:r>
      <w:r w:rsidR="00332DE6">
        <w:rPr>
          <w:lang w:val="it-IT"/>
        </w:rPr>
        <w:t>iculi</w:t>
      </w:r>
      <w:r w:rsidR="00885488" w:rsidRPr="00B779A9">
        <w:rPr>
          <w:lang w:val="it-IT"/>
        </w:rPr>
        <w:t xml:space="preserve"> et responsoria de uno martyre pro ratione feriae. </w:t>
      </w:r>
      <w:r w:rsidR="00885488" w:rsidRPr="00B779A9">
        <w:rPr>
          <w:lang w:val="fr-FR"/>
        </w:rPr>
        <w:t xml:space="preserve">EV </w:t>
      </w:r>
      <w:r w:rsidR="00885488" w:rsidRPr="00794880">
        <w:rPr>
          <w:rStyle w:val="Incipit"/>
          <w:lang w:val="fr-FR"/>
        </w:rPr>
        <w:t>Si</w:t>
      </w:r>
      <w:r w:rsidR="005A362F" w:rsidRPr="005A362F">
        <w:rPr>
          <w:i/>
          <w:lang w:val="fr-FR"/>
        </w:rPr>
        <w:t xml:space="preserve"> </w:t>
      </w:r>
      <w:r w:rsidR="00885488" w:rsidRPr="00794880">
        <w:rPr>
          <w:rStyle w:val="Incipit"/>
          <w:lang w:val="fr-FR"/>
        </w:rPr>
        <w:t>quis</w:t>
      </w:r>
      <w:r w:rsidR="005A362F" w:rsidRPr="005A362F">
        <w:rPr>
          <w:i/>
          <w:lang w:val="fr-FR"/>
        </w:rPr>
        <w:t xml:space="preserve"> </w:t>
      </w:r>
      <w:r w:rsidR="00885488" w:rsidRPr="00794880">
        <w:rPr>
          <w:rStyle w:val="Incipit"/>
          <w:lang w:val="fr-FR"/>
        </w:rPr>
        <w:t>vult</w:t>
      </w:r>
      <w:r w:rsidR="005A362F" w:rsidRPr="005A362F">
        <w:rPr>
          <w:i/>
          <w:lang w:val="fr-FR"/>
        </w:rPr>
        <w:t xml:space="preserve"> </w:t>
      </w:r>
      <w:r w:rsidR="00885488" w:rsidRPr="00794880">
        <w:rPr>
          <w:rStyle w:val="Incipit"/>
          <w:lang w:val="fr-FR"/>
        </w:rPr>
        <w:t>post</w:t>
      </w:r>
      <w:r w:rsidR="005A362F" w:rsidRPr="005A362F">
        <w:rPr>
          <w:i/>
          <w:lang w:val="fr-FR"/>
        </w:rPr>
        <w:t xml:space="preserve"> </w:t>
      </w:r>
      <w:r w:rsidR="00885488" w:rsidRPr="00794880">
        <w:rPr>
          <w:rStyle w:val="Incipit"/>
          <w:lang w:val="fr-FR"/>
        </w:rPr>
        <w:t>me</w:t>
      </w:r>
      <w:r w:rsidR="005A362F" w:rsidRPr="005A362F">
        <w:rPr>
          <w:i/>
          <w:lang w:val="fr-FR"/>
        </w:rPr>
        <w:t xml:space="preserve"> </w:t>
      </w:r>
      <w:r w:rsidR="00885488" w:rsidRPr="00794880">
        <w:rPr>
          <w:rStyle w:val="Incipit"/>
          <w:lang w:val="fr-FR"/>
        </w:rPr>
        <w:t>venire</w:t>
      </w:r>
      <w:r w:rsidR="005A362F" w:rsidRPr="005A362F">
        <w:rPr>
          <w:i/>
          <w:lang w:val="fr-FR"/>
        </w:rPr>
        <w:t xml:space="preserve"> </w:t>
      </w:r>
      <w:r w:rsidR="00885488" w:rsidRPr="00794880">
        <w:rPr>
          <w:rStyle w:val="Incipit"/>
          <w:lang w:val="fr-FR"/>
        </w:rPr>
        <w:t>abneget</w:t>
      </w:r>
      <w:r w:rsidR="00885488" w:rsidRPr="00B779A9">
        <w:rPr>
          <w:lang w:val="fr-FR"/>
        </w:rPr>
        <w:t>.</w:t>
      </w:r>
    </w:p>
    <w:p w:rsidR="00885488" w:rsidRPr="006A3ED5" w:rsidRDefault="0034157B" w:rsidP="00415109">
      <w:pPr>
        <w:rPr>
          <w:lang w:val="pt-PT"/>
        </w:rPr>
      </w:pPr>
      <w:r w:rsidRPr="00F77676">
        <w:rPr>
          <w:rStyle w:val="Time1"/>
          <w:lang w:val="fr-FR"/>
        </w:rPr>
        <w:t>Ad laudes</w:t>
      </w:r>
      <w:r w:rsidR="00885488" w:rsidRPr="00B779A9">
        <w:rPr>
          <w:lang w:val="fr-FR"/>
        </w:rPr>
        <w:t xml:space="preserve"> AN </w:t>
      </w:r>
      <w:r w:rsidR="00885488" w:rsidRPr="00F77676">
        <w:rPr>
          <w:rStyle w:val="Incipit"/>
          <w:lang w:val="fr-FR"/>
        </w:rPr>
        <w:t>Qui me confessus fuerit</w:t>
      </w:r>
      <w:r w:rsidR="00885488" w:rsidRPr="00B779A9">
        <w:rPr>
          <w:lang w:val="fr-FR"/>
        </w:rPr>
        <w:t xml:space="preserve"> cum reliquis. HY </w:t>
      </w:r>
      <w:r w:rsidR="00885488" w:rsidRPr="00F77676">
        <w:rPr>
          <w:rStyle w:val="Incipit"/>
          <w:lang w:val="fr-FR"/>
        </w:rPr>
        <w:t>Martyr dei</w:t>
      </w:r>
      <w:r w:rsidR="00885488" w:rsidRPr="00B779A9">
        <w:rPr>
          <w:lang w:val="fr-FR"/>
        </w:rPr>
        <w:t xml:space="preserve">. VS </w:t>
      </w:r>
      <w:r w:rsidR="00885488" w:rsidRPr="00F77676">
        <w:rPr>
          <w:rStyle w:val="Incipit"/>
          <w:lang w:val="fr-FR"/>
        </w:rPr>
        <w:t>Iustus ut palma</w:t>
      </w:r>
      <w:r w:rsidR="00885488" w:rsidRPr="00B779A9">
        <w:rPr>
          <w:lang w:val="fr-FR"/>
        </w:rPr>
        <w:t xml:space="preserve">. </w:t>
      </w:r>
      <w:r w:rsidR="00885488" w:rsidRPr="00B779A9">
        <w:rPr>
          <w:lang w:val="pt-PT"/>
        </w:rPr>
        <w:t xml:space="preserve">AB </w:t>
      </w:r>
      <w:r w:rsidR="00885488" w:rsidRPr="00F77676">
        <w:rPr>
          <w:rStyle w:val="Incipit"/>
          <w:lang w:val="pt-PT"/>
        </w:rPr>
        <w:t xml:space="preserve">Hic </w:t>
      </w:r>
      <w:r w:rsidR="00C31823" w:rsidRPr="00F77676">
        <w:rPr>
          <w:rStyle w:val="Incipit"/>
          <w:lang w:val="pt-PT"/>
        </w:rPr>
        <w:t>vir</w:t>
      </w:r>
      <w:r w:rsidR="00885488" w:rsidRPr="00F77676">
        <w:rPr>
          <w:rStyle w:val="Incipit"/>
          <w:lang w:val="pt-PT"/>
        </w:rPr>
        <w:t xml:space="preserve"> despiciens (63r) mundum</w:t>
      </w:r>
      <w:r w:rsidR="00885488" w:rsidRPr="00B779A9">
        <w:rPr>
          <w:lang w:val="pt-PT"/>
        </w:rPr>
        <w:t xml:space="preserve">. </w:t>
      </w:r>
      <w:r>
        <w:rPr>
          <w:lang w:val="pt-PT"/>
        </w:rPr>
        <w:t>Suffragium de sancto Michaele</w:t>
      </w:r>
      <w:r w:rsidR="00175790" w:rsidRPr="006A3ED5">
        <w:rPr>
          <w:lang w:val="pt-PT"/>
        </w:rPr>
        <w:t xml:space="preserve"> </w:t>
      </w:r>
      <w:r w:rsidR="00332DE6">
        <w:rPr>
          <w:lang w:val="pt-PT"/>
        </w:rPr>
        <w:t>e</w:t>
      </w:r>
      <w:r w:rsidR="00175790" w:rsidRPr="006A3ED5">
        <w:rPr>
          <w:lang w:val="pt-PT"/>
        </w:rPr>
        <w:t>tc</w:t>
      </w:r>
      <w:r w:rsidR="00885488" w:rsidRPr="006A3ED5">
        <w:rPr>
          <w:lang w:val="pt-PT"/>
        </w:rPr>
        <w:t>.</w:t>
      </w:r>
    </w:p>
    <w:p w:rsidR="00885488" w:rsidRPr="003D0C23" w:rsidRDefault="00CA7E19" w:rsidP="00415109">
      <w:pPr>
        <w:rPr>
          <w:lang w:val="pt-PT"/>
        </w:rPr>
      </w:pPr>
      <w:r w:rsidRPr="003D0C23">
        <w:rPr>
          <w:rStyle w:val="Time1"/>
          <w:lang w:val="pt-PT"/>
        </w:rPr>
        <w:t>A</w:t>
      </w:r>
      <w:r w:rsidR="0034157B" w:rsidRPr="003D0C23">
        <w:rPr>
          <w:rStyle w:val="Time1"/>
          <w:lang w:val="pt-PT"/>
        </w:rPr>
        <w:t>d horas</w:t>
      </w:r>
      <w:r w:rsidR="00885488" w:rsidRPr="003D0C23">
        <w:rPr>
          <w:lang w:val="pt-PT"/>
        </w:rPr>
        <w:t xml:space="preserve"> </w:t>
      </w:r>
      <w:r w:rsidRPr="003D0C23">
        <w:rPr>
          <w:lang w:val="pt-PT"/>
        </w:rPr>
        <w:t xml:space="preserve">laudes </w:t>
      </w:r>
      <w:r w:rsidR="00885488" w:rsidRPr="003D0C23">
        <w:rPr>
          <w:lang w:val="pt-PT"/>
        </w:rPr>
        <w:t>dicantur.</w:t>
      </w:r>
    </w:p>
    <w:p w:rsidR="00885488" w:rsidRPr="003D0C23" w:rsidRDefault="0034157B" w:rsidP="00415109">
      <w:pPr>
        <w:rPr>
          <w:lang w:val="fr-FR"/>
        </w:rPr>
      </w:pPr>
      <w:r w:rsidRPr="003D0C23">
        <w:rPr>
          <w:rStyle w:val="Time1"/>
          <w:lang w:val="pt-PT"/>
        </w:rPr>
        <w:t>Ad missam</w:t>
      </w:r>
      <w:r w:rsidR="00885488" w:rsidRPr="003D0C23">
        <w:rPr>
          <w:lang w:val="pt-PT"/>
        </w:rPr>
        <w:t xml:space="preserve"> IN </w:t>
      </w:r>
      <w:r w:rsidR="00885488" w:rsidRPr="003D0C23">
        <w:rPr>
          <w:rStyle w:val="Incipit"/>
          <w:lang w:val="pt-PT"/>
        </w:rPr>
        <w:t>Laetabitur iustus in domino</w:t>
      </w:r>
      <w:r w:rsidR="00DD1415" w:rsidRPr="003D0C23">
        <w:rPr>
          <w:lang w:val="pt-PT"/>
        </w:rPr>
        <w:t>@36.</w:t>
      </w:r>
      <w:r w:rsidR="00885488" w:rsidRPr="003D0C23">
        <w:rPr>
          <w:lang w:val="pt-PT"/>
        </w:rPr>
        <w:t xml:space="preserve"> GR </w:t>
      </w:r>
      <w:r w:rsidR="00885488" w:rsidRPr="003D0C23">
        <w:rPr>
          <w:rStyle w:val="Incipit"/>
          <w:lang w:val="pt-PT"/>
        </w:rPr>
        <w:t>Posuisti domine</w:t>
      </w:r>
      <w:r w:rsidR="00DD1415" w:rsidRPr="003D0C23">
        <w:rPr>
          <w:lang w:val="pt-PT"/>
        </w:rPr>
        <w:t>@36.</w:t>
      </w:r>
      <w:r w:rsidR="00885488" w:rsidRPr="003D0C23">
        <w:rPr>
          <w:lang w:val="pt-PT"/>
        </w:rPr>
        <w:t xml:space="preserve"> AL</w:t>
      </w:r>
      <w:r w:rsidR="00175790" w:rsidRPr="003D0C23">
        <w:rPr>
          <w:lang w:val="pt-PT"/>
        </w:rPr>
        <w:t>V</w:t>
      </w:r>
      <w:r w:rsidR="00885488" w:rsidRPr="003D0C23">
        <w:rPr>
          <w:lang w:val="pt-PT"/>
        </w:rPr>
        <w:t xml:space="preserve"> </w:t>
      </w:r>
      <w:r w:rsidR="00885488" w:rsidRPr="003D0C23">
        <w:rPr>
          <w:rStyle w:val="Incipit"/>
          <w:lang w:val="pt-PT"/>
        </w:rPr>
        <w:t>Laetabitur iustus</w:t>
      </w:r>
      <w:r w:rsidR="00DD1415" w:rsidRPr="003D0C23">
        <w:rPr>
          <w:lang w:val="pt-PT"/>
        </w:rPr>
        <w:t>@229.</w:t>
      </w:r>
      <w:r w:rsidR="00885488" w:rsidRPr="003D0C23">
        <w:rPr>
          <w:lang w:val="pt-PT"/>
        </w:rPr>
        <w:t xml:space="preserve"> </w:t>
      </w:r>
      <w:r w:rsidR="00885488" w:rsidRPr="003D0C23">
        <w:rPr>
          <w:lang w:val="fr-FR"/>
        </w:rPr>
        <w:t xml:space="preserve">OF </w:t>
      </w:r>
      <w:r w:rsidR="00885488" w:rsidRPr="003D0C23">
        <w:rPr>
          <w:rStyle w:val="Incipit"/>
          <w:lang w:val="fr-FR"/>
        </w:rPr>
        <w:t>Gloria et honore</w:t>
      </w:r>
      <w:r w:rsidR="00DD1415" w:rsidRPr="003D0C23">
        <w:rPr>
          <w:lang w:val="fr-FR"/>
        </w:rPr>
        <w:t>@38.</w:t>
      </w:r>
      <w:r w:rsidR="00885488" w:rsidRPr="003D0C23">
        <w:rPr>
          <w:lang w:val="fr-FR"/>
        </w:rPr>
        <w:t xml:space="preserve"> CO </w:t>
      </w:r>
      <w:r w:rsidR="00885488" w:rsidRPr="003D0C23">
        <w:rPr>
          <w:rStyle w:val="Incipit"/>
          <w:lang w:val="fr-FR"/>
        </w:rPr>
        <w:t>Qui vult venire post me</w:t>
      </w:r>
      <w:r w:rsidR="00DD1415" w:rsidRPr="003D0C23">
        <w:rPr>
          <w:lang w:val="fr-FR"/>
        </w:rPr>
        <w:t>@37.</w:t>
      </w:r>
    </w:p>
    <w:p w:rsidR="00885488" w:rsidRPr="00B779A9" w:rsidRDefault="0034157B" w:rsidP="00415109">
      <w:pPr>
        <w:rPr>
          <w:lang w:val="pt-PT"/>
        </w:rPr>
      </w:pPr>
      <w:r w:rsidRPr="003D0C23">
        <w:rPr>
          <w:rStyle w:val="Time1"/>
          <w:lang w:val="pt-PT"/>
        </w:rPr>
        <w:t>Ad secundas vesperas</w:t>
      </w:r>
      <w:r w:rsidR="00885488" w:rsidRPr="003D0C23">
        <w:rPr>
          <w:lang w:val="pt-PT"/>
        </w:rPr>
        <w:t xml:space="preserve"> AN </w:t>
      </w:r>
      <w:r w:rsidR="00332DE6" w:rsidRPr="003D0C23">
        <w:rPr>
          <w:rStyle w:val="Incipit"/>
          <w:lang w:val="pt-PT"/>
        </w:rPr>
        <w:t>Iu</w:t>
      </w:r>
      <w:r w:rsidR="00885488" w:rsidRPr="003D0C23">
        <w:rPr>
          <w:rStyle w:val="Incipit"/>
          <w:lang w:val="pt-PT"/>
        </w:rPr>
        <w:t>cundus homo</w:t>
      </w:r>
      <w:r w:rsidR="00885488" w:rsidRPr="003D0C23">
        <w:rPr>
          <w:lang w:val="pt-PT"/>
        </w:rPr>
        <w:t xml:space="preserve"> cum reliquis. PS </w:t>
      </w:r>
      <w:r w:rsidR="00885488" w:rsidRPr="003D0C23">
        <w:rPr>
          <w:rStyle w:val="Incipit"/>
          <w:lang w:val="pt-PT"/>
        </w:rPr>
        <w:t xml:space="preserve">Beatus </w:t>
      </w:r>
      <w:r w:rsidR="00C31823" w:rsidRPr="003D0C23">
        <w:rPr>
          <w:rStyle w:val="Incipit"/>
          <w:lang w:val="pt-PT"/>
        </w:rPr>
        <w:t>vir</w:t>
      </w:r>
      <w:r w:rsidR="00885488" w:rsidRPr="003D0C23">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Credidi</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Ad dominum cum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Ad te le</w:t>
      </w:r>
      <w:r w:rsidR="00872B44" w:rsidRPr="00F77676">
        <w:rPr>
          <w:rStyle w:val="Incipit"/>
          <w:lang w:val="pt-PT"/>
        </w:rPr>
        <w:t>vavi</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De profundis</w:t>
      </w:r>
      <w:r w:rsidR="00885488" w:rsidRPr="00B779A9">
        <w:rPr>
          <w:lang w:val="pt-PT"/>
        </w:rPr>
        <w:t xml:space="preserve">. HY </w:t>
      </w:r>
      <w:r w:rsidR="00885488" w:rsidRPr="00F77676">
        <w:rPr>
          <w:rStyle w:val="Incipit"/>
          <w:lang w:val="pt-PT"/>
        </w:rPr>
        <w:t>Martyr dei qui unicum</w:t>
      </w:r>
      <w:r w:rsidR="00885488" w:rsidRPr="00B779A9">
        <w:rPr>
          <w:lang w:val="pt-PT"/>
        </w:rPr>
        <w:t xml:space="preserve">. VS </w:t>
      </w:r>
      <w:r w:rsidR="00885488" w:rsidRPr="00F77676">
        <w:rPr>
          <w:rStyle w:val="Incipit"/>
          <w:lang w:val="pt-PT"/>
        </w:rPr>
        <w:t>Iustus ut palma</w:t>
      </w:r>
      <w:r w:rsidR="00885488" w:rsidRPr="00B779A9">
        <w:rPr>
          <w:lang w:val="pt-PT"/>
        </w:rPr>
        <w:t xml:space="preserve">. AM </w:t>
      </w:r>
      <w:r w:rsidR="00885488" w:rsidRPr="00F77676">
        <w:rPr>
          <w:rStyle w:val="Incipit"/>
          <w:lang w:val="pt-PT"/>
        </w:rPr>
        <w:t xml:space="preserve">Hic est </w:t>
      </w:r>
      <w:r w:rsidR="001023E8" w:rsidRPr="00F77676">
        <w:rPr>
          <w:rStyle w:val="Incipit"/>
          <w:lang w:val="pt-PT"/>
        </w:rPr>
        <w:t>vere</w:t>
      </w:r>
      <w:r w:rsidR="00885488" w:rsidRPr="00F77676">
        <w:rPr>
          <w:rStyle w:val="Incipit"/>
          <w:lang w:val="pt-PT"/>
        </w:rPr>
        <w:t xml:space="preserve"> martyr</w:t>
      </w:r>
      <w:r w:rsidR="00885488" w:rsidRPr="00B779A9">
        <w:rPr>
          <w:lang w:val="pt-PT"/>
        </w:rPr>
        <w:t xml:space="preserve">. </w:t>
      </w:r>
      <w:r>
        <w:rPr>
          <w:lang w:val="fr-FR"/>
        </w:rPr>
        <w:t>Suffragium de sancto Michaele</w:t>
      </w:r>
      <w:r w:rsidR="00116A20">
        <w:rPr>
          <w:lang w:val="fr-FR"/>
        </w:rPr>
        <w:t>.</w:t>
      </w:r>
      <w:r w:rsidR="00175790" w:rsidRPr="00B779A9">
        <w:rPr>
          <w:lang w:val="fr-FR"/>
        </w:rPr>
        <w:t xml:space="preserve"> </w:t>
      </w:r>
      <w:r w:rsidR="00116A20">
        <w:rPr>
          <w:lang w:val="fr-FR"/>
        </w:rPr>
        <w:t>D</w:t>
      </w:r>
      <w:r w:rsidR="00885488" w:rsidRPr="00B779A9">
        <w:rPr>
          <w:lang w:val="fr-FR"/>
        </w:rPr>
        <w:t>e sancta cruce</w:t>
      </w:r>
      <w:r w:rsidR="00116A20">
        <w:rPr>
          <w:lang w:val="fr-FR"/>
        </w:rPr>
        <w:t>.</w:t>
      </w:r>
      <w:r w:rsidR="00332DE6">
        <w:rPr>
          <w:lang w:val="fr-FR"/>
        </w:rPr>
        <w:t xml:space="preserve"> </w:t>
      </w:r>
      <w:r w:rsidR="00116A20">
        <w:rPr>
          <w:lang w:val="fr-FR"/>
        </w:rPr>
        <w:t>D</w:t>
      </w:r>
      <w:r w:rsidR="00885488" w:rsidRPr="00B779A9">
        <w:rPr>
          <w:lang w:val="fr-FR"/>
        </w:rPr>
        <w:t>e beata virgine</w:t>
      </w:r>
      <w:r w:rsidR="00116A20">
        <w:rPr>
          <w:lang w:val="fr-FR"/>
        </w:rPr>
        <w:t>.</w:t>
      </w:r>
      <w:r w:rsidR="00885488" w:rsidRPr="00B779A9">
        <w:rPr>
          <w:lang w:val="fr-FR"/>
        </w:rPr>
        <w:t xml:space="preserve"> </w:t>
      </w:r>
      <w:r w:rsidR="00116A20" w:rsidRPr="00F77676">
        <w:rPr>
          <w:lang w:val="pt-PT"/>
        </w:rPr>
        <w:t>D</w:t>
      </w:r>
      <w:r w:rsidR="00332DE6" w:rsidRPr="00F77676">
        <w:rPr>
          <w:lang w:val="pt-PT"/>
        </w:rPr>
        <w:t>e omnibus sanctis</w:t>
      </w:r>
      <w:r w:rsidR="00885488" w:rsidRPr="00F77676">
        <w:rPr>
          <w:lang w:val="pt-PT"/>
        </w:rPr>
        <w:t xml:space="preserve">. </w:t>
      </w:r>
      <w:r w:rsidR="00175790" w:rsidRPr="00B779A9">
        <w:rPr>
          <w:lang w:val="pt-PT"/>
        </w:rPr>
        <w:t xml:space="preserve">[BD] </w:t>
      </w:r>
      <w:r w:rsidR="005F6F99" w:rsidRPr="00794880">
        <w:rPr>
          <w:rStyle w:val="Incipit"/>
          <w:lang w:val="pt-PT"/>
        </w:rPr>
        <w:t>Benedicamus</w:t>
      </w:r>
      <w:r w:rsidR="00885488" w:rsidRPr="00B779A9">
        <w:rPr>
          <w:lang w:val="pt-PT"/>
        </w:rPr>
        <w:t xml:space="preserve"> </w:t>
      </w:r>
      <w:r w:rsidR="00175790" w:rsidRPr="00B779A9">
        <w:rPr>
          <w:lang w:val="pt-PT"/>
        </w:rPr>
        <w:t>f</w:t>
      </w:r>
      <w:r w:rsidR="00885488" w:rsidRPr="00B779A9">
        <w:rPr>
          <w:lang w:val="pt-PT"/>
        </w:rPr>
        <w:t>erialiter.</w:t>
      </w:r>
    </w:p>
    <w:p w:rsidR="00885488" w:rsidRPr="00B779A9" w:rsidRDefault="0034157B" w:rsidP="00415109">
      <w:pPr>
        <w:rPr>
          <w:lang w:val="pt-PT"/>
        </w:rPr>
      </w:pPr>
      <w:r w:rsidRPr="00F77676">
        <w:rPr>
          <w:rStyle w:val="Time1"/>
          <w:lang w:val="pt-PT"/>
        </w:rPr>
        <w:t>Ad completorium</w:t>
      </w:r>
      <w:r w:rsidR="00885488" w:rsidRPr="00B779A9">
        <w:rPr>
          <w:lang w:val="pt-PT"/>
        </w:rPr>
        <w:t xml:space="preserve"> HY </w:t>
      </w:r>
      <w:r w:rsidR="00885488" w:rsidRPr="00794880">
        <w:rPr>
          <w:rStyle w:val="Incipit"/>
          <w:lang w:val="pt-PT"/>
        </w:rPr>
        <w:t>Te</w:t>
      </w:r>
      <w:r w:rsidR="005A362F" w:rsidRPr="005A362F">
        <w:rPr>
          <w:i/>
          <w:lang w:val="pt-PT"/>
        </w:rPr>
        <w:t xml:space="preserve"> </w:t>
      </w:r>
      <w:r w:rsidR="00885488" w:rsidRPr="00794880">
        <w:rPr>
          <w:rStyle w:val="Incipit"/>
          <w:lang w:val="pt-PT"/>
        </w:rPr>
        <w:t>lucis</w:t>
      </w:r>
      <w:r w:rsidR="00885488" w:rsidRPr="00B779A9">
        <w:rPr>
          <w:lang w:val="pt-PT"/>
        </w:rPr>
        <w:t xml:space="preserve">. AD </w:t>
      </w:r>
      <w:r w:rsidR="00885488" w:rsidRPr="00794880">
        <w:rPr>
          <w:rStyle w:val="Incipit"/>
          <w:lang w:val="pt-PT"/>
        </w:rPr>
        <w:t>Vigila</w:t>
      </w:r>
      <w:r w:rsidR="005A362F" w:rsidRPr="005A362F">
        <w:rPr>
          <w:i/>
          <w:lang w:val="pt-PT"/>
        </w:rPr>
        <w:t xml:space="preserve"> </w:t>
      </w:r>
      <w:r w:rsidR="00885488" w:rsidRPr="00794880">
        <w:rPr>
          <w:rStyle w:val="Incipit"/>
          <w:lang w:val="pt-PT"/>
        </w:rPr>
        <w:t>super</w:t>
      </w:r>
      <w:r w:rsidR="005A362F" w:rsidRPr="005A362F">
        <w:rPr>
          <w:i/>
          <w:lang w:val="pt-PT"/>
        </w:rPr>
        <w:t xml:space="preserve"> </w:t>
      </w:r>
      <w:r w:rsidR="00885488" w:rsidRPr="00794880">
        <w:rPr>
          <w:rStyle w:val="Incipit"/>
          <w:lang w:val="pt-PT"/>
        </w:rPr>
        <w:t>nos</w:t>
      </w:r>
      <w:r w:rsidR="00885488" w:rsidRPr="00B779A9">
        <w:rPr>
          <w:lang w:val="pt-PT"/>
        </w:rPr>
        <w:t>.</w:t>
      </w:r>
    </w:p>
    <w:p w:rsidR="00885488" w:rsidRPr="00F77676" w:rsidRDefault="00885488" w:rsidP="00415109">
      <w:pPr>
        <w:pStyle w:val="berschrift1"/>
        <w:rPr>
          <w:lang w:val="pt-PT"/>
        </w:rPr>
      </w:pPr>
      <w:r w:rsidRPr="00F77676">
        <w:rPr>
          <w:lang w:val="pt-PT"/>
        </w:rPr>
        <w:t>DOMINICA DECIMA SEXTA POST TRINITATIS</w:t>
      </w:r>
    </w:p>
    <w:p w:rsidR="00885488" w:rsidRPr="00B779A9" w:rsidRDefault="0034157B" w:rsidP="00415109">
      <w:pPr>
        <w:rPr>
          <w:lang w:val="pt-PT"/>
        </w:rPr>
      </w:pPr>
      <w:r w:rsidRPr="00F77676">
        <w:rPr>
          <w:rStyle w:val="Time1"/>
          <w:lang w:val="pt-PT"/>
        </w:rPr>
        <w:t>Ad vesperas</w:t>
      </w:r>
      <w:r w:rsidR="00885488" w:rsidRPr="00B779A9">
        <w:rPr>
          <w:lang w:val="pt-PT"/>
        </w:rPr>
        <w:t xml:space="preserve"> </w:t>
      </w:r>
      <w:r w:rsidR="00332DE6">
        <w:rPr>
          <w:lang w:val="pt-PT"/>
        </w:rPr>
        <w:t xml:space="preserve">responsorium </w:t>
      </w:r>
      <w:r w:rsidR="00885488" w:rsidRPr="00B779A9">
        <w:rPr>
          <w:lang w:val="pt-PT"/>
        </w:rPr>
        <w:t xml:space="preserve">de </w:t>
      </w:r>
      <w:r w:rsidR="00D80D0C" w:rsidRPr="00B779A9">
        <w:rPr>
          <w:lang w:val="pt-PT"/>
        </w:rPr>
        <w:t>hist</w:t>
      </w:r>
      <w:r w:rsidR="00885488" w:rsidRPr="00B779A9">
        <w:rPr>
          <w:lang w:val="pt-PT"/>
        </w:rPr>
        <w:t>oria Machab</w:t>
      </w:r>
      <w:r w:rsidR="003F7239">
        <w:rPr>
          <w:lang w:val="pt-PT"/>
        </w:rPr>
        <w:t>a</w:t>
      </w:r>
      <w:r w:rsidR="00885488" w:rsidRPr="00B779A9">
        <w:rPr>
          <w:lang w:val="pt-PT"/>
        </w:rPr>
        <w:t xml:space="preserve">eorum </w:t>
      </w:r>
      <w:r w:rsidR="00332DE6">
        <w:rPr>
          <w:lang w:val="pt-PT"/>
        </w:rPr>
        <w:t>[</w:t>
      </w:r>
      <w:r w:rsidR="00885488" w:rsidRPr="00B779A9">
        <w:rPr>
          <w:lang w:val="pt-PT"/>
        </w:rPr>
        <w:t>RP</w:t>
      </w:r>
      <w:r w:rsidR="00332DE6">
        <w:rPr>
          <w:lang w:val="pt-PT"/>
        </w:rPr>
        <w:t>]</w:t>
      </w:r>
      <w:r w:rsidR="00885488" w:rsidRPr="00B779A9">
        <w:rPr>
          <w:lang w:val="pt-PT"/>
        </w:rPr>
        <w:t xml:space="preserve"> </w:t>
      </w:r>
      <w:r w:rsidR="00885488" w:rsidRPr="00F77676">
        <w:rPr>
          <w:rStyle w:val="Incipit"/>
          <w:lang w:val="pt-PT"/>
        </w:rPr>
        <w:t>Tua est potentia</w:t>
      </w:r>
      <w:r w:rsidR="00885488" w:rsidRPr="00B779A9">
        <w:rPr>
          <w:lang w:val="pt-PT"/>
        </w:rPr>
        <w:t xml:space="preserve">. HY </w:t>
      </w:r>
      <w:r w:rsidR="00885488" w:rsidRPr="00F77676">
        <w:rPr>
          <w:rStyle w:val="Incipit"/>
          <w:lang w:val="pt-PT"/>
        </w:rPr>
        <w:t>O lux</w:t>
      </w:r>
      <w:r w:rsidR="00885488" w:rsidRPr="00B779A9">
        <w:rPr>
          <w:lang w:val="pt-PT"/>
        </w:rPr>
        <w:t xml:space="preserve">. VS </w:t>
      </w:r>
      <w:r w:rsidR="00885488" w:rsidRPr="00F77676">
        <w:rPr>
          <w:rStyle w:val="Incipit"/>
          <w:lang w:val="pt-PT"/>
        </w:rPr>
        <w:t>Vespertina oratio</w:t>
      </w:r>
      <w:r w:rsidR="00885488" w:rsidRPr="00B779A9">
        <w:rPr>
          <w:lang w:val="pt-PT"/>
        </w:rPr>
        <w:t xml:space="preserve">. AM </w:t>
      </w:r>
      <w:r w:rsidR="00885488" w:rsidRPr="00F77676">
        <w:rPr>
          <w:rStyle w:val="Incipit"/>
          <w:lang w:val="pt-PT"/>
        </w:rPr>
        <w:t xml:space="preserve">Adaperiat dominus cor </w:t>
      </w:r>
      <w:r w:rsidR="009772E9" w:rsidRPr="00F77676">
        <w:rPr>
          <w:rStyle w:val="Incipit"/>
          <w:lang w:val="pt-PT"/>
        </w:rPr>
        <w:t>vestr</w:t>
      </w:r>
      <w:r w:rsidR="00885488" w:rsidRPr="00F77676">
        <w:rPr>
          <w:rStyle w:val="Incipit"/>
          <w:lang w:val="pt-PT"/>
        </w:rPr>
        <w:t>um</w:t>
      </w:r>
      <w:r w:rsidR="00885488" w:rsidRPr="00B779A9">
        <w:rPr>
          <w:lang w:val="pt-PT"/>
        </w:rPr>
        <w:t>.</w:t>
      </w:r>
    </w:p>
    <w:p w:rsidR="00885488" w:rsidRPr="00B779A9" w:rsidRDefault="0034157B" w:rsidP="00415109">
      <w:pPr>
        <w:rPr>
          <w:lang w:val="it-IT"/>
        </w:rPr>
      </w:pPr>
      <w:r w:rsidRPr="00F77676">
        <w:rPr>
          <w:rStyle w:val="Time1"/>
          <w:lang w:val="pt-PT"/>
        </w:rPr>
        <w:t>Ad matutinum</w:t>
      </w:r>
      <w:r w:rsidR="00F51C48" w:rsidRPr="00B779A9">
        <w:rPr>
          <w:lang w:val="pt-PT"/>
        </w:rPr>
        <w:t xml:space="preserve"> Lectiones liber pri(63v)</w:t>
      </w:r>
      <w:r w:rsidR="00885488" w:rsidRPr="00B779A9">
        <w:rPr>
          <w:lang w:val="pt-PT"/>
        </w:rPr>
        <w:t>mus Machab</w:t>
      </w:r>
      <w:r w:rsidR="003F7239">
        <w:rPr>
          <w:lang w:val="pt-PT"/>
        </w:rPr>
        <w:t>a</w:t>
      </w:r>
      <w:r w:rsidR="00885488" w:rsidRPr="00B779A9">
        <w:rPr>
          <w:lang w:val="pt-PT"/>
        </w:rPr>
        <w:t>eorum etiam responsoria de Machab</w:t>
      </w:r>
      <w:r w:rsidR="003F7239">
        <w:rPr>
          <w:lang w:val="pt-PT"/>
        </w:rPr>
        <w:t>a</w:t>
      </w:r>
      <w:r w:rsidR="00885488" w:rsidRPr="00B779A9">
        <w:rPr>
          <w:lang w:val="pt-PT"/>
        </w:rPr>
        <w:t xml:space="preserve">eorum </w:t>
      </w:r>
      <w:r w:rsidR="00D80D0C" w:rsidRPr="00B779A9">
        <w:rPr>
          <w:lang w:val="pt-PT"/>
        </w:rPr>
        <w:t>hist</w:t>
      </w:r>
      <w:r w:rsidR="00885488" w:rsidRPr="00B779A9">
        <w:rPr>
          <w:lang w:val="pt-PT"/>
        </w:rPr>
        <w:t xml:space="preserve">oria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94880">
        <w:rPr>
          <w:rStyle w:val="Incipit"/>
          <w:lang w:val="pt-PT"/>
        </w:rPr>
        <w:t>Adaperiat</w:t>
      </w:r>
      <w:r w:rsidR="005A362F" w:rsidRPr="005A362F">
        <w:rPr>
          <w:i/>
          <w:lang w:val="pt-PT"/>
        </w:rPr>
        <w:t xml:space="preserve"> </w:t>
      </w:r>
      <w:r w:rsidR="00885488" w:rsidRPr="00794880">
        <w:rPr>
          <w:rStyle w:val="Incipit"/>
          <w:lang w:val="pt-PT"/>
        </w:rPr>
        <w:t>dominus</w:t>
      </w:r>
      <w:r w:rsidR="00794880" w:rsidRPr="00794880">
        <w:rPr>
          <w:lang w:val="pt-PT"/>
        </w:rPr>
        <w:t xml:space="preserve">. </w:t>
      </w:r>
      <w:r w:rsidR="00BA24A1" w:rsidRPr="00B779A9">
        <w:rPr>
          <w:lang w:val="pt-PT"/>
        </w:rPr>
        <w:t>[</w:t>
      </w:r>
      <w:r w:rsidR="00885488" w:rsidRPr="00B779A9">
        <w:rPr>
          <w:lang w:val="pt-PT"/>
        </w:rPr>
        <w:t>RP</w:t>
      </w:r>
      <w:r w:rsidR="00BA24A1" w:rsidRPr="00B779A9">
        <w:rPr>
          <w:lang w:val="pt-PT"/>
        </w:rPr>
        <w:t>]</w:t>
      </w:r>
      <w:r w:rsidR="005A362F" w:rsidRPr="005A362F">
        <w:rPr>
          <w:i/>
          <w:lang w:val="pt-PT"/>
        </w:rPr>
        <w:t xml:space="preserve"> </w:t>
      </w:r>
      <w:r w:rsidR="00885488" w:rsidRPr="00794880">
        <w:rPr>
          <w:rStyle w:val="Incipit"/>
          <w:lang w:val="pt-PT"/>
        </w:rPr>
        <w:t>Exaudiat</w:t>
      </w:r>
      <w:r w:rsidR="005A362F" w:rsidRPr="005A362F">
        <w:rPr>
          <w:i/>
          <w:lang w:val="pt-PT"/>
        </w:rPr>
        <w:t xml:space="preserve"> </w:t>
      </w:r>
      <w:r w:rsidR="00885488" w:rsidRPr="00794880">
        <w:rPr>
          <w:rStyle w:val="Incipit"/>
          <w:lang w:val="pt-PT"/>
        </w:rPr>
        <w:t>dominus</w:t>
      </w:r>
      <w:r w:rsidR="00885488" w:rsidRPr="00B779A9">
        <w:rPr>
          <w:lang w:val="pt-PT"/>
        </w:rPr>
        <w:t xml:space="preserve"> cum reliquis. EV </w:t>
      </w:r>
      <w:r w:rsidR="00885488" w:rsidRPr="00794880">
        <w:rPr>
          <w:rStyle w:val="Incipit"/>
          <w:lang w:val="pt-PT"/>
        </w:rPr>
        <w:t>Ibat</w:t>
      </w:r>
      <w:r w:rsidR="005A362F" w:rsidRPr="005A362F">
        <w:rPr>
          <w:i/>
          <w:lang w:val="pt-PT"/>
        </w:rPr>
        <w:t xml:space="preserve"> </w:t>
      </w:r>
      <w:r w:rsidR="00885488" w:rsidRPr="00794880">
        <w:rPr>
          <w:rStyle w:val="Incipit"/>
          <w:lang w:val="pt-PT"/>
        </w:rPr>
        <w:t>Iesus</w:t>
      </w:r>
      <w:r w:rsidR="005A362F" w:rsidRPr="005A362F">
        <w:rPr>
          <w:i/>
          <w:lang w:val="pt-PT"/>
        </w:rPr>
        <w:t xml:space="preserve"> </w:t>
      </w:r>
      <w:r w:rsidR="00885488" w:rsidRPr="00794880">
        <w:rPr>
          <w:rStyle w:val="Incipit"/>
          <w:lang w:val="pt-PT"/>
        </w:rPr>
        <w:t>in</w:t>
      </w:r>
      <w:r w:rsidR="005A362F" w:rsidRPr="005A362F">
        <w:rPr>
          <w:i/>
          <w:lang w:val="pt-PT"/>
        </w:rPr>
        <w:t xml:space="preserve"> </w:t>
      </w:r>
      <w:r w:rsidR="00885488" w:rsidRPr="00794880">
        <w:rPr>
          <w:rStyle w:val="Incipit"/>
          <w:lang w:val="pt-PT"/>
        </w:rPr>
        <w:t>ci</w:t>
      </w:r>
      <w:r w:rsidR="00D66EA2" w:rsidRPr="00794880">
        <w:rPr>
          <w:rStyle w:val="Incipit"/>
          <w:lang w:val="pt-PT"/>
        </w:rPr>
        <w:t>vita</w:t>
      </w:r>
      <w:r w:rsidR="00885488" w:rsidRPr="00794880">
        <w:rPr>
          <w:rStyle w:val="Incipit"/>
          <w:lang w:val="pt-PT"/>
        </w:rPr>
        <w:t>tem</w:t>
      </w:r>
      <w:r w:rsidR="005A362F" w:rsidRPr="005A362F">
        <w:rPr>
          <w:i/>
          <w:lang w:val="pt-PT"/>
        </w:rPr>
        <w:t xml:space="preserve"> </w:t>
      </w:r>
      <w:r w:rsidR="00885488" w:rsidRPr="00794880">
        <w:rPr>
          <w:rStyle w:val="Incipit"/>
          <w:lang w:val="pt-PT"/>
        </w:rPr>
        <w:t>quae</w:t>
      </w:r>
      <w:r w:rsidR="005A362F" w:rsidRPr="005A362F">
        <w:rPr>
          <w:i/>
          <w:lang w:val="pt-PT"/>
        </w:rPr>
        <w:t xml:space="preserve"> </w:t>
      </w:r>
      <w:r w:rsidR="00885488" w:rsidRPr="00794880">
        <w:rPr>
          <w:rStyle w:val="Incipit"/>
          <w:lang w:val="pt-PT"/>
        </w:rPr>
        <w:t>dicitur</w:t>
      </w:r>
      <w:r w:rsidR="005A362F" w:rsidRPr="005A362F">
        <w:rPr>
          <w:i/>
          <w:lang w:val="pt-PT"/>
        </w:rPr>
        <w:t xml:space="preserve"> </w:t>
      </w:r>
      <w:r w:rsidR="00885488" w:rsidRPr="00794880">
        <w:rPr>
          <w:rStyle w:val="Incipit"/>
          <w:lang w:val="pt-PT"/>
        </w:rPr>
        <w:t>Na</w:t>
      </w:r>
      <w:r w:rsidR="003B319D" w:rsidRPr="00794880">
        <w:rPr>
          <w:rStyle w:val="Incipit"/>
          <w:lang w:val="pt-PT"/>
        </w:rPr>
        <w:t>i</w:t>
      </w:r>
      <w:r w:rsidR="00885488" w:rsidRPr="00794880">
        <w:rPr>
          <w:rStyle w:val="Incipit"/>
          <w:lang w:val="pt-PT"/>
        </w:rPr>
        <w:t>m</w:t>
      </w:r>
      <w:r w:rsidR="00885488" w:rsidRPr="00B779A9">
        <w:rPr>
          <w:lang w:val="pt-PT"/>
        </w:rPr>
        <w:t xml:space="preserve">. </w:t>
      </w:r>
      <w:r w:rsidR="00885488" w:rsidRPr="00B779A9">
        <w:rPr>
          <w:lang w:val="it-IT"/>
        </w:rPr>
        <w:t xml:space="preserve">AB </w:t>
      </w:r>
      <w:r w:rsidR="00885488" w:rsidRPr="00794880">
        <w:rPr>
          <w:rStyle w:val="Incipit"/>
          <w:lang w:val="it-IT"/>
        </w:rPr>
        <w:t>Ibat</w:t>
      </w:r>
      <w:r w:rsidR="005A362F" w:rsidRPr="005A362F">
        <w:rPr>
          <w:i/>
          <w:lang w:val="it-IT"/>
        </w:rPr>
        <w:t xml:space="preserve"> </w:t>
      </w:r>
      <w:r w:rsidR="00885488" w:rsidRPr="00794880">
        <w:rPr>
          <w:rStyle w:val="Incipit"/>
          <w:lang w:val="it-IT"/>
        </w:rPr>
        <w:t>Iesus</w:t>
      </w:r>
      <w:r w:rsidR="005A362F" w:rsidRPr="005A362F">
        <w:rPr>
          <w:i/>
          <w:lang w:val="it-IT"/>
        </w:rPr>
        <w:t xml:space="preserve"> </w:t>
      </w:r>
      <w:r w:rsidR="00885488" w:rsidRPr="00794880">
        <w:rPr>
          <w:rStyle w:val="Incipit"/>
          <w:lang w:val="it-IT"/>
        </w:rPr>
        <w:t>in</w:t>
      </w:r>
      <w:r w:rsidR="005A362F" w:rsidRPr="005A362F">
        <w:rPr>
          <w:i/>
          <w:lang w:val="it-IT"/>
        </w:rPr>
        <w:t xml:space="preserve"> </w:t>
      </w:r>
      <w:r w:rsidR="00885488" w:rsidRPr="00794880">
        <w:rPr>
          <w:rStyle w:val="Incipit"/>
          <w:lang w:val="it-IT"/>
        </w:rPr>
        <w:t>ci</w:t>
      </w:r>
      <w:r w:rsidR="00D66EA2" w:rsidRPr="00794880">
        <w:rPr>
          <w:rStyle w:val="Incipit"/>
          <w:lang w:val="it-IT"/>
        </w:rPr>
        <w:t>vita</w:t>
      </w:r>
      <w:r w:rsidR="00885488" w:rsidRPr="00794880">
        <w:rPr>
          <w:rStyle w:val="Incipit"/>
          <w:lang w:val="it-IT"/>
        </w:rPr>
        <w:t>tem</w:t>
      </w:r>
      <w:r w:rsidR="00885488" w:rsidRPr="00B779A9">
        <w:rPr>
          <w:lang w:val="it-IT"/>
        </w:rPr>
        <w:t>.</w:t>
      </w:r>
    </w:p>
    <w:p w:rsidR="00885488" w:rsidRPr="003D0C23" w:rsidRDefault="0034157B" w:rsidP="00415109">
      <w:pPr>
        <w:rPr>
          <w:lang w:val="en-US"/>
        </w:rPr>
      </w:pPr>
      <w:r w:rsidRPr="00F77676">
        <w:rPr>
          <w:rStyle w:val="Time1"/>
          <w:lang w:val="it-IT"/>
        </w:rPr>
        <w:t>Ad missam</w:t>
      </w:r>
      <w:r w:rsidR="00885488" w:rsidRPr="00B779A9">
        <w:rPr>
          <w:lang w:val="it-IT"/>
        </w:rPr>
        <w:t xml:space="preserve"> IN</w:t>
      </w:r>
      <w:r w:rsidR="00A66BC0" w:rsidRPr="00B779A9">
        <w:rPr>
          <w:lang w:val="it-IT"/>
        </w:rPr>
        <w:t xml:space="preserve"> </w:t>
      </w:r>
      <w:r w:rsidR="00A66BC0" w:rsidRPr="00F77676">
        <w:rPr>
          <w:rStyle w:val="Incipit"/>
          <w:lang w:val="it-IT"/>
        </w:rPr>
        <w:t>|</w:t>
      </w:r>
      <w:r w:rsidR="00885488" w:rsidRPr="00F77676">
        <w:rPr>
          <w:rStyle w:val="Incipit"/>
          <w:lang w:val="it-IT"/>
        </w:rPr>
        <w:t>Misere</w:t>
      </w:r>
      <w:r w:rsidR="00A66BC0" w:rsidRPr="00F77676">
        <w:rPr>
          <w:rStyle w:val="Incipit"/>
          <w:lang w:val="it-IT"/>
        </w:rPr>
        <w:t>::Miserere|</w:t>
      </w:r>
      <w:r w:rsidR="00885488" w:rsidRPr="00F77676">
        <w:rPr>
          <w:rStyle w:val="Incipit"/>
          <w:lang w:val="it-IT"/>
        </w:rPr>
        <w:t xml:space="preserve"> mihi domine</w:t>
      </w:r>
      <w:r w:rsidR="00885488" w:rsidRPr="00B779A9">
        <w:rPr>
          <w:lang w:val="it-IT"/>
        </w:rPr>
        <w:t xml:space="preserve">. GR </w:t>
      </w:r>
      <w:r w:rsidR="00885488" w:rsidRPr="00F77676">
        <w:rPr>
          <w:rStyle w:val="Incipit"/>
          <w:lang w:val="it-IT"/>
        </w:rPr>
        <w:t>Timebunt gentes nomen tuum domine</w:t>
      </w:r>
      <w:r w:rsidR="00DD1415">
        <w:rPr>
          <w:lang w:val="it-IT"/>
        </w:rPr>
        <w:t>@</w:t>
      </w:r>
      <w:r w:rsidR="00DD1415" w:rsidRPr="00B779A9">
        <w:rPr>
          <w:lang w:val="it-IT"/>
        </w:rPr>
        <w:t>35.</w:t>
      </w:r>
      <w:r w:rsidR="00885488" w:rsidRPr="00B779A9">
        <w:rPr>
          <w:lang w:val="it-IT"/>
        </w:rPr>
        <w:t xml:space="preserve"> AL</w:t>
      </w:r>
      <w:r w:rsidR="00F51C48" w:rsidRPr="00B779A9">
        <w:rPr>
          <w:lang w:val="it-IT"/>
        </w:rPr>
        <w:t>V</w:t>
      </w:r>
      <w:r w:rsidR="00885488" w:rsidRPr="00B779A9">
        <w:rPr>
          <w:lang w:val="it-IT"/>
        </w:rPr>
        <w:t xml:space="preserve"> </w:t>
      </w:r>
      <w:r w:rsidR="00885488" w:rsidRPr="00F77676">
        <w:rPr>
          <w:rStyle w:val="Incipit"/>
          <w:lang w:val="it-IT"/>
        </w:rPr>
        <w:t xml:space="preserve">In exitu </w:t>
      </w:r>
      <w:r w:rsidR="00354D89" w:rsidRPr="00F77676">
        <w:rPr>
          <w:rStyle w:val="Incipit"/>
          <w:lang w:val="it-IT"/>
        </w:rPr>
        <w:t>Israel</w:t>
      </w:r>
      <w:r w:rsidR="00885488" w:rsidRPr="00B779A9">
        <w:rPr>
          <w:lang w:val="it-IT"/>
        </w:rPr>
        <w:t xml:space="preserve">. Nulla sequentia dicitur de dominicis diebus a festo </w:t>
      </w:r>
      <w:r w:rsidR="00BA4CFB" w:rsidRPr="00B779A9">
        <w:rPr>
          <w:lang w:val="it-IT"/>
        </w:rPr>
        <w:t>divi</w:t>
      </w:r>
      <w:r w:rsidR="00A662BC">
        <w:rPr>
          <w:lang w:val="it-IT"/>
        </w:rPr>
        <w:t xml:space="preserve"> Michaelis</w:t>
      </w:r>
      <w:r w:rsidR="00885488" w:rsidRPr="00B779A9">
        <w:rPr>
          <w:lang w:val="it-IT"/>
        </w:rPr>
        <w:t xml:space="preserve"> archangeli. </w:t>
      </w:r>
      <w:r w:rsidR="00885488" w:rsidRPr="003D0C23">
        <w:rPr>
          <w:lang w:val="en-US"/>
        </w:rPr>
        <w:t xml:space="preserve">OF </w:t>
      </w:r>
      <w:r w:rsidR="00885488" w:rsidRPr="003D0C23">
        <w:rPr>
          <w:rStyle w:val="Incipit"/>
          <w:lang w:val="en-US"/>
        </w:rPr>
        <w:t>Domine in a</w:t>
      </w:r>
      <w:r w:rsidR="00332DE6" w:rsidRPr="003D0C23">
        <w:rPr>
          <w:rStyle w:val="Incipit"/>
          <w:lang w:val="en-US"/>
        </w:rPr>
        <w:t>$E::</w:t>
      </w:r>
      <w:r w:rsidR="00885488" w:rsidRPr="003D0C23">
        <w:rPr>
          <w:rStyle w:val="Incipit"/>
          <w:lang w:val="en-US"/>
        </w:rPr>
        <w:t>u</w:t>
      </w:r>
      <w:r w:rsidR="00332DE6" w:rsidRPr="003D0C23">
        <w:rPr>
          <w:rStyle w:val="Incipit"/>
          <w:lang w:val="en-US"/>
        </w:rPr>
        <w:t>$</w:t>
      </w:r>
      <w:r w:rsidR="00885488" w:rsidRPr="003D0C23">
        <w:rPr>
          <w:rStyle w:val="Incipit"/>
          <w:lang w:val="en-US"/>
        </w:rPr>
        <w:t>xilium meum</w:t>
      </w:r>
      <w:r w:rsidR="00DD1415" w:rsidRPr="003D0C23">
        <w:rPr>
          <w:lang w:val="en-US"/>
        </w:rPr>
        <w:t>@75.</w:t>
      </w:r>
      <w:r w:rsidR="00885488" w:rsidRPr="003D0C23">
        <w:rPr>
          <w:lang w:val="en-US"/>
        </w:rPr>
        <w:t xml:space="preserve"> CO </w:t>
      </w:r>
      <w:r w:rsidR="00885488" w:rsidRPr="003D0C23">
        <w:rPr>
          <w:rStyle w:val="Incipit"/>
          <w:lang w:val="en-US"/>
        </w:rPr>
        <w:t xml:space="preserve">Domine memorabor </w:t>
      </w:r>
      <w:r w:rsidR="00E56159" w:rsidRPr="003D0C23">
        <w:rPr>
          <w:rStyle w:val="Incipit"/>
          <w:lang w:val="en-US"/>
        </w:rPr>
        <w:t>iustiti</w:t>
      </w:r>
      <w:r w:rsidR="00885488" w:rsidRPr="003D0C23">
        <w:rPr>
          <w:rStyle w:val="Incipit"/>
          <w:lang w:val="en-US"/>
        </w:rPr>
        <w:t>ae tuae</w:t>
      </w:r>
      <w:r w:rsidR="00DD1415" w:rsidRPr="003D0C23">
        <w:rPr>
          <w:lang w:val="en-US"/>
        </w:rPr>
        <w:t>@92.</w:t>
      </w:r>
    </w:p>
    <w:p w:rsidR="00885488" w:rsidRPr="003D0C23" w:rsidRDefault="0034157B" w:rsidP="00415109">
      <w:pPr>
        <w:rPr>
          <w:lang w:val="en-US"/>
        </w:rPr>
      </w:pPr>
      <w:r w:rsidRPr="003D0C23">
        <w:rPr>
          <w:rStyle w:val="Time1"/>
          <w:lang w:val="en-US"/>
        </w:rPr>
        <w:t>In secundis vesperis</w:t>
      </w:r>
      <w:r w:rsidR="00885488" w:rsidRPr="003D0C23">
        <w:rPr>
          <w:lang w:val="en-US"/>
        </w:rPr>
        <w:t xml:space="preserve"> AM </w:t>
      </w:r>
      <w:r w:rsidR="00885488" w:rsidRPr="003D0C23">
        <w:rPr>
          <w:rStyle w:val="Incipit"/>
          <w:lang w:val="en-US"/>
        </w:rPr>
        <w:t>Accessit</w:t>
      </w:r>
      <w:r w:rsidR="005A362F" w:rsidRPr="003D0C23">
        <w:rPr>
          <w:i/>
          <w:lang w:val="en-US"/>
        </w:rPr>
        <w:t xml:space="preserve"> </w:t>
      </w:r>
      <w:r w:rsidR="00885488" w:rsidRPr="003D0C23">
        <w:rPr>
          <w:rStyle w:val="Incipit"/>
          <w:lang w:val="en-US"/>
        </w:rPr>
        <w:t>Iesus</w:t>
      </w:r>
      <w:r w:rsidR="005A362F" w:rsidRPr="003D0C23">
        <w:rPr>
          <w:i/>
          <w:lang w:val="en-US"/>
        </w:rPr>
        <w:t xml:space="preserve"> </w:t>
      </w:r>
      <w:r w:rsidR="00885488" w:rsidRPr="003D0C23">
        <w:rPr>
          <w:rStyle w:val="Incipit"/>
          <w:lang w:val="en-US"/>
        </w:rPr>
        <w:t>ad</w:t>
      </w:r>
      <w:r w:rsidR="005A362F" w:rsidRPr="003D0C23">
        <w:rPr>
          <w:i/>
          <w:lang w:val="en-US"/>
        </w:rPr>
        <w:t xml:space="preserve"> </w:t>
      </w:r>
      <w:r w:rsidR="00885488" w:rsidRPr="003D0C23">
        <w:rPr>
          <w:rStyle w:val="Incipit"/>
          <w:lang w:val="en-US"/>
        </w:rPr>
        <w:t>loculum</w:t>
      </w:r>
      <w:r w:rsidR="00885488" w:rsidRPr="003D0C23">
        <w:rPr>
          <w:lang w:val="en-US"/>
        </w:rPr>
        <w:t>.</w:t>
      </w:r>
    </w:p>
    <w:p w:rsidR="00885488" w:rsidRPr="00F77676" w:rsidRDefault="00885488" w:rsidP="00415109">
      <w:pPr>
        <w:pStyle w:val="berschrift1"/>
        <w:rPr>
          <w:lang w:val="it-IT"/>
        </w:rPr>
      </w:pPr>
      <w:r w:rsidRPr="00F77676">
        <w:rPr>
          <w:lang w:val="it-IT"/>
        </w:rPr>
        <w:t>IN O</w:t>
      </w:r>
      <w:r w:rsidR="0034157B" w:rsidRPr="00F77676">
        <w:rPr>
          <w:lang w:val="it-IT"/>
        </w:rPr>
        <w:t>CTAVA DIVI MICHAELIS ARCHANGELI</w:t>
      </w:r>
    </w:p>
    <w:p w:rsidR="00885488" w:rsidRPr="00F77676" w:rsidRDefault="00885488" w:rsidP="00415109">
      <w:pPr>
        <w:rPr>
          <w:lang w:val="it-IT"/>
        </w:rPr>
      </w:pPr>
      <w:r w:rsidRPr="00F77676">
        <w:rPr>
          <w:lang w:val="it-IT"/>
        </w:rPr>
        <w:t>Binos facimus.</w:t>
      </w:r>
    </w:p>
    <w:p w:rsidR="00885488" w:rsidRPr="00F77676" w:rsidRDefault="0034157B" w:rsidP="00415109">
      <w:pPr>
        <w:rPr>
          <w:lang w:val="it-IT"/>
        </w:rPr>
      </w:pPr>
      <w:r w:rsidRPr="00F77676">
        <w:rPr>
          <w:rStyle w:val="Time1"/>
          <w:lang w:val="it-IT"/>
        </w:rPr>
        <w:lastRenderedPageBreak/>
        <w:t>Ad vesperas</w:t>
      </w:r>
      <w:r w:rsidR="00885488" w:rsidRPr="00F77676">
        <w:rPr>
          <w:lang w:val="it-IT"/>
        </w:rPr>
        <w:t xml:space="preserve"> super psalmos AN </w:t>
      </w:r>
      <w:r w:rsidR="00885488" w:rsidRPr="00F77676">
        <w:rPr>
          <w:rStyle w:val="Incipit"/>
          <w:lang w:val="it-IT"/>
        </w:rPr>
        <w:t>Michael Gabriel Raphael</w:t>
      </w:r>
      <w:r w:rsidR="00885488" w:rsidRPr="00F77676">
        <w:rPr>
          <w:lang w:val="it-IT"/>
        </w:rPr>
        <w:t xml:space="preserve">. </w:t>
      </w:r>
      <w:r w:rsidR="00F51C48" w:rsidRPr="00F77676">
        <w:rPr>
          <w:lang w:val="it-IT"/>
        </w:rPr>
        <w:t>Psalmi omnia Laudate</w:t>
      </w:r>
      <w:r w:rsidR="00885488" w:rsidRPr="00F77676">
        <w:rPr>
          <w:lang w:val="it-IT"/>
        </w:rPr>
        <w:t xml:space="preserve">. RP </w:t>
      </w:r>
      <w:r w:rsidR="00885488" w:rsidRPr="00F77676">
        <w:rPr>
          <w:rStyle w:val="Incipit"/>
          <w:lang w:val="it-IT"/>
        </w:rPr>
        <w:t>Te sanctum dominum</w:t>
      </w:r>
      <w:r w:rsidR="00885488" w:rsidRPr="00F77676">
        <w:rPr>
          <w:lang w:val="it-IT"/>
        </w:rPr>
        <w:t xml:space="preserve">. HY </w:t>
      </w:r>
      <w:r w:rsidR="00885488" w:rsidRPr="00F77676">
        <w:rPr>
          <w:rStyle w:val="Incipit"/>
          <w:lang w:val="it-IT"/>
        </w:rPr>
        <w:t>Tibi Christe splendor patris</w:t>
      </w:r>
      <w:r w:rsidR="00885488" w:rsidRPr="00F77676">
        <w:rPr>
          <w:lang w:val="it-IT"/>
        </w:rPr>
        <w:t xml:space="preserve">. VS </w:t>
      </w:r>
      <w:r w:rsidR="00885488" w:rsidRPr="00F77676">
        <w:rPr>
          <w:rStyle w:val="Incipit"/>
          <w:lang w:val="it-IT"/>
        </w:rPr>
        <w:t>In conspectu</w:t>
      </w:r>
      <w:r w:rsidR="00885488" w:rsidRPr="00F77676">
        <w:rPr>
          <w:lang w:val="it-IT"/>
        </w:rPr>
        <w:t xml:space="preserve">. AM </w:t>
      </w:r>
      <w:r w:rsidR="00885488" w:rsidRPr="00F77676">
        <w:rPr>
          <w:rStyle w:val="Incipit"/>
          <w:lang w:val="it-IT"/>
        </w:rPr>
        <w:t xml:space="preserve">Dum sacrum </w:t>
      </w:r>
      <w:r w:rsidR="003B319D" w:rsidRPr="00F77676">
        <w:rPr>
          <w:rStyle w:val="Incipit"/>
          <w:lang w:val="it-IT"/>
        </w:rPr>
        <w:t>mysterium</w:t>
      </w:r>
      <w:r w:rsidR="00885488" w:rsidRPr="00F77676">
        <w:rPr>
          <w:rStyle w:val="Incipit"/>
          <w:lang w:val="it-IT"/>
        </w:rPr>
        <w:t xml:space="preserve"> cerneret</w:t>
      </w:r>
      <w:r w:rsidR="00885488" w:rsidRPr="00F77676">
        <w:rPr>
          <w:lang w:val="it-IT"/>
        </w:rPr>
        <w:t xml:space="preserve">. </w:t>
      </w:r>
      <w:r w:rsidR="0009041E" w:rsidRPr="00F77676">
        <w:rPr>
          <w:lang w:val="it-IT"/>
        </w:rPr>
        <w:t>Suffragium de d</w:t>
      </w:r>
      <w:r w:rsidR="00885488" w:rsidRPr="00F77676">
        <w:rPr>
          <w:lang w:val="it-IT"/>
        </w:rPr>
        <w:t xml:space="preserve">e beata virgine </w:t>
      </w:r>
      <w:r w:rsidR="0009041E" w:rsidRPr="00F77676">
        <w:rPr>
          <w:lang w:val="it-IT"/>
        </w:rPr>
        <w:t>[</w:t>
      </w:r>
      <w:r w:rsidR="00885488" w:rsidRPr="00F77676">
        <w:rPr>
          <w:lang w:val="it-IT"/>
        </w:rPr>
        <w:t>AC</w:t>
      </w:r>
      <w:r w:rsidR="0009041E" w:rsidRPr="00F77676">
        <w:rPr>
          <w:lang w:val="it-IT"/>
        </w:rPr>
        <w:t>]</w:t>
      </w:r>
      <w:r w:rsidR="00885488" w:rsidRPr="00F77676">
        <w:rPr>
          <w:lang w:val="it-IT"/>
        </w:rPr>
        <w:t xml:space="preserve"> </w:t>
      </w:r>
      <w:r w:rsidR="00885488" w:rsidRPr="00F77676">
        <w:rPr>
          <w:rStyle w:val="Incipit"/>
          <w:lang w:val="it-IT"/>
        </w:rPr>
        <w:t>Omnium rerum</w:t>
      </w:r>
      <w:r w:rsidR="00885488" w:rsidRPr="00F77676">
        <w:rPr>
          <w:lang w:val="it-IT"/>
        </w:rPr>
        <w:t xml:space="preserve">. </w:t>
      </w:r>
      <w:r w:rsidR="00F51C48" w:rsidRPr="00F77676">
        <w:rPr>
          <w:lang w:val="it-IT"/>
        </w:rPr>
        <w:t xml:space="preserve">[BD] </w:t>
      </w:r>
      <w:r w:rsidR="005F6F99" w:rsidRPr="00F77676">
        <w:rPr>
          <w:rStyle w:val="Incipit"/>
          <w:lang w:val="it-IT"/>
        </w:rPr>
        <w:t>Benedicamus</w:t>
      </w:r>
      <w:r w:rsidR="00F51C48" w:rsidRPr="00F77676">
        <w:rPr>
          <w:lang w:val="it-IT"/>
        </w:rPr>
        <w:t xml:space="preserve"> a</w:t>
      </w:r>
      <w:r w:rsidR="00885488" w:rsidRPr="00F77676">
        <w:rPr>
          <w:lang w:val="it-IT"/>
        </w:rPr>
        <w:t>ngelicum. Cursum beatae</w:t>
      </w:r>
      <w:r w:rsidR="00A86011" w:rsidRPr="00F77676">
        <w:rPr>
          <w:lang w:val="it-IT"/>
        </w:rPr>
        <w:t xml:space="preserve"> Mariae</w:t>
      </w:r>
      <w:r w:rsidR="00885488" w:rsidRPr="00F77676">
        <w:rPr>
          <w:lang w:val="it-IT"/>
        </w:rPr>
        <w:t xml:space="preserve"> </w:t>
      </w:r>
      <w:r w:rsidR="0009041E" w:rsidRPr="00F77676">
        <w:rPr>
          <w:lang w:val="it-IT"/>
        </w:rPr>
        <w:t>cum psalmis paenitentialibus om</w:t>
      </w:r>
      <w:r w:rsidR="00885488" w:rsidRPr="00F77676">
        <w:rPr>
          <w:lang w:val="it-IT"/>
        </w:rPr>
        <w:t>ittimus.</w:t>
      </w:r>
      <w:r w:rsidR="00F51C48" w:rsidRPr="00F77676">
        <w:rPr>
          <w:lang w:val="it-IT"/>
        </w:rPr>
        <w:t xml:space="preserve"> (64r)</w:t>
      </w:r>
    </w:p>
    <w:p w:rsidR="00885488" w:rsidRPr="00B779A9" w:rsidRDefault="0034157B" w:rsidP="00415109">
      <w:pPr>
        <w:rPr>
          <w:lang w:val="pt-PT"/>
        </w:rPr>
      </w:pPr>
      <w:r w:rsidRPr="00F77676">
        <w:rPr>
          <w:rStyle w:val="Time1"/>
          <w:lang w:val="it-IT"/>
        </w:rPr>
        <w:t>Ad completorium</w:t>
      </w:r>
      <w:r w:rsidR="00885488" w:rsidRPr="00F77676">
        <w:rPr>
          <w:lang w:val="it-IT"/>
        </w:rPr>
        <w:t xml:space="preserve"> HY </w:t>
      </w:r>
      <w:r w:rsidR="00885488" w:rsidRPr="00F77676">
        <w:rPr>
          <w:rStyle w:val="Incipit"/>
          <w:lang w:val="it-IT"/>
        </w:rPr>
        <w:t>Te</w:t>
      </w:r>
      <w:r w:rsidR="005A362F" w:rsidRPr="00F77676">
        <w:rPr>
          <w:i/>
          <w:lang w:val="it-IT"/>
        </w:rPr>
        <w:t xml:space="preserve"> </w:t>
      </w:r>
      <w:r w:rsidR="00885488" w:rsidRPr="00F77676">
        <w:rPr>
          <w:rStyle w:val="Incipit"/>
          <w:lang w:val="it-IT"/>
        </w:rPr>
        <w:t>lucis</w:t>
      </w:r>
      <w:r w:rsidR="00885488" w:rsidRPr="00F77676">
        <w:rPr>
          <w:lang w:val="it-IT"/>
        </w:rPr>
        <w:t xml:space="preserve">. </w:t>
      </w:r>
      <w:r w:rsidR="00885488" w:rsidRPr="00B779A9">
        <w:rPr>
          <w:lang w:val="pt-PT"/>
        </w:rPr>
        <w:t xml:space="preserve">AD </w:t>
      </w:r>
      <w:r w:rsidR="00885488" w:rsidRPr="00794880">
        <w:rPr>
          <w:rStyle w:val="Incipit"/>
          <w:lang w:val="pt-PT"/>
        </w:rPr>
        <w:t>Pacem</w:t>
      </w:r>
      <w:r w:rsidR="005A362F" w:rsidRPr="005A362F">
        <w:rPr>
          <w:i/>
          <w:lang w:val="pt-PT"/>
        </w:rPr>
        <w:t xml:space="preserve"> </w:t>
      </w:r>
      <w:r w:rsidR="00885488" w:rsidRPr="00794880">
        <w:rPr>
          <w:rStyle w:val="Incipit"/>
          <w:lang w:val="pt-PT"/>
        </w:rPr>
        <w:t>tuam</w:t>
      </w:r>
      <w:r w:rsidR="00885488" w:rsidRPr="00B779A9">
        <w:rPr>
          <w:lang w:val="pt-PT"/>
        </w:rPr>
        <w:t>.</w:t>
      </w:r>
    </w:p>
    <w:p w:rsidR="00885488" w:rsidRPr="00B779A9" w:rsidRDefault="00885488" w:rsidP="00415109">
      <w:pPr>
        <w:rPr>
          <w:lang w:val="pt-PT"/>
        </w:rPr>
      </w:pPr>
      <w:r w:rsidRPr="00B779A9">
        <w:rPr>
          <w:lang w:val="pt-PT"/>
        </w:rPr>
        <w:t xml:space="preserve">Reliqua omnia tam ad matutinum quam </w:t>
      </w:r>
      <w:r w:rsidR="0081631B" w:rsidRPr="00B779A9">
        <w:rPr>
          <w:lang w:val="pt-PT"/>
        </w:rPr>
        <w:t>ad horas</w:t>
      </w:r>
      <w:r w:rsidRPr="00B779A9">
        <w:rPr>
          <w:lang w:val="pt-PT"/>
        </w:rPr>
        <w:t xml:space="preserve"> ut supra in die sancto.</w:t>
      </w:r>
    </w:p>
    <w:p w:rsidR="00885488" w:rsidRPr="00B779A9" w:rsidRDefault="0034157B" w:rsidP="00415109">
      <w:pPr>
        <w:rPr>
          <w:lang w:val="pt-PT"/>
        </w:rPr>
      </w:pPr>
      <w:r w:rsidRPr="00F77676">
        <w:rPr>
          <w:rStyle w:val="Time1"/>
          <w:lang w:val="pt-PT"/>
        </w:rPr>
        <w:t>Ad officium</w:t>
      </w:r>
      <w:r w:rsidR="00885488" w:rsidRPr="00B779A9">
        <w:rPr>
          <w:lang w:val="pt-PT"/>
        </w:rPr>
        <w:t xml:space="preserve"> </w:t>
      </w:r>
      <w:r w:rsidR="00F51C48" w:rsidRPr="00B779A9">
        <w:rPr>
          <w:lang w:val="pt-PT"/>
        </w:rPr>
        <w:t xml:space="preserve">[KY] </w:t>
      </w:r>
      <w:r w:rsidR="00F51C48" w:rsidRPr="00794880">
        <w:rPr>
          <w:rStyle w:val="Incipit"/>
          <w:lang w:val="pt-PT"/>
        </w:rPr>
        <w:t>Kyrie</w:t>
      </w:r>
      <w:r w:rsidR="00885488" w:rsidRPr="00B779A9">
        <w:rPr>
          <w:lang w:val="pt-PT"/>
        </w:rPr>
        <w:t xml:space="preserve"> </w:t>
      </w:r>
      <w:r w:rsidR="00F51C48" w:rsidRPr="00B779A9">
        <w:rPr>
          <w:lang w:val="pt-PT"/>
        </w:rPr>
        <w:t>a</w:t>
      </w:r>
      <w:r w:rsidR="00885488" w:rsidRPr="00B779A9">
        <w:rPr>
          <w:lang w:val="pt-PT"/>
        </w:rPr>
        <w:t xml:space="preserve">ngelicum. </w:t>
      </w:r>
      <w:r w:rsidR="00F51C48" w:rsidRPr="00B779A9">
        <w:rPr>
          <w:lang w:val="pt-PT"/>
        </w:rPr>
        <w:t xml:space="preserve">[SA] </w:t>
      </w:r>
      <w:r w:rsidR="00F51C48" w:rsidRPr="00794880">
        <w:rPr>
          <w:rStyle w:val="Incipit"/>
          <w:lang w:val="pt-PT"/>
        </w:rPr>
        <w:t>Sanctus</w:t>
      </w:r>
      <w:r w:rsidR="00885488" w:rsidRPr="00B779A9">
        <w:rPr>
          <w:lang w:val="pt-PT"/>
        </w:rPr>
        <w:t xml:space="preserve"> </w:t>
      </w:r>
      <w:r w:rsidR="00F51C48" w:rsidRPr="00B779A9">
        <w:rPr>
          <w:lang w:val="pt-PT"/>
        </w:rPr>
        <w:t>m</w:t>
      </w:r>
      <w:r w:rsidR="00885488" w:rsidRPr="00B779A9">
        <w:rPr>
          <w:lang w:val="pt-PT"/>
        </w:rPr>
        <w:t>inus festivale. Reliqua etiam ut supra in die.</w:t>
      </w:r>
    </w:p>
    <w:p w:rsidR="00885488" w:rsidRPr="00B779A9" w:rsidRDefault="0034157B" w:rsidP="00415109">
      <w:pPr>
        <w:rPr>
          <w:lang w:val="pt-PT"/>
        </w:rPr>
      </w:pPr>
      <w:r w:rsidRPr="00F77676">
        <w:rPr>
          <w:rStyle w:val="Time1"/>
          <w:lang w:val="pt-PT"/>
        </w:rPr>
        <w:t>Ad secundas vesperas</w:t>
      </w:r>
      <w:r w:rsidR="00885488" w:rsidRPr="00B779A9">
        <w:rPr>
          <w:lang w:val="pt-PT"/>
        </w:rPr>
        <w:t xml:space="preserve"> singula ut in secundis vesperis in die praeter suffragia. </w:t>
      </w:r>
      <w:r w:rsidR="00092CFB">
        <w:rPr>
          <w:lang w:val="pt-PT"/>
        </w:rPr>
        <w:t>Suffragium d</w:t>
      </w:r>
      <w:r w:rsidR="00F51C48" w:rsidRPr="00B779A9">
        <w:rPr>
          <w:lang w:val="pt-PT"/>
        </w:rPr>
        <w:t xml:space="preserve">e sancto Marco papa </w:t>
      </w:r>
      <w:r w:rsidR="00092CFB">
        <w:rPr>
          <w:lang w:val="pt-PT"/>
        </w:rPr>
        <w:t>[</w:t>
      </w:r>
      <w:r w:rsidR="00885488" w:rsidRPr="00B779A9">
        <w:rPr>
          <w:lang w:val="pt-PT"/>
        </w:rPr>
        <w:t>AC</w:t>
      </w:r>
      <w:r w:rsidR="00092CFB">
        <w:rPr>
          <w:lang w:val="pt-PT"/>
        </w:rPr>
        <w:t>]</w:t>
      </w:r>
      <w:r w:rsidR="00885488" w:rsidRPr="00B779A9">
        <w:rPr>
          <w:lang w:val="pt-PT"/>
        </w:rPr>
        <w:t xml:space="preserve"> </w:t>
      </w:r>
      <w:r w:rsidR="00885488" w:rsidRPr="00794880">
        <w:rPr>
          <w:rStyle w:val="Incipit"/>
          <w:lang w:val="pt-PT"/>
        </w:rPr>
        <w:t>Sacerdos</w:t>
      </w:r>
      <w:r w:rsidR="005A362F" w:rsidRPr="005A362F">
        <w:rPr>
          <w:i/>
          <w:lang w:val="pt-PT"/>
        </w:rPr>
        <w:t xml:space="preserve"> </w:t>
      </w:r>
      <w:r w:rsidR="00885488" w:rsidRPr="00794880">
        <w:rPr>
          <w:rStyle w:val="Incipit"/>
          <w:lang w:val="pt-PT"/>
        </w:rPr>
        <w:t>et</w:t>
      </w:r>
      <w:r w:rsidR="005A362F" w:rsidRPr="005A362F">
        <w:rPr>
          <w:i/>
          <w:lang w:val="pt-PT"/>
        </w:rPr>
        <w:t xml:space="preserve"> </w:t>
      </w:r>
      <w:r w:rsidR="00885488" w:rsidRPr="00794880">
        <w:rPr>
          <w:rStyle w:val="Incipit"/>
          <w:lang w:val="pt-PT"/>
        </w:rPr>
        <w:t>pontifex</w:t>
      </w:r>
      <w:r w:rsidR="00885488" w:rsidRPr="00B779A9">
        <w:rPr>
          <w:lang w:val="pt-PT"/>
        </w:rPr>
        <w:t xml:space="preserve">.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Maria</w:t>
      </w:r>
      <w:r w:rsidR="005A362F" w:rsidRPr="005A362F">
        <w:rPr>
          <w:i/>
          <w:lang w:val="pt-PT"/>
        </w:rPr>
        <w:t xml:space="preserve"> </w:t>
      </w:r>
      <w:r w:rsidR="00885488" w:rsidRPr="00794880">
        <w:rPr>
          <w:rStyle w:val="Incipit"/>
          <w:lang w:val="pt-PT"/>
        </w:rPr>
        <w:t>virgo</w:t>
      </w:r>
      <w:r w:rsidR="00885488" w:rsidRPr="00B779A9">
        <w:rPr>
          <w:lang w:val="pt-PT"/>
        </w:rPr>
        <w:t xml:space="preserve">. </w:t>
      </w:r>
      <w:r w:rsidR="00F51C48" w:rsidRPr="00B779A9">
        <w:rPr>
          <w:lang w:val="pt-PT"/>
        </w:rPr>
        <w:t xml:space="preserve">[BD] </w:t>
      </w:r>
      <w:r w:rsidR="005F6F99" w:rsidRPr="00794880">
        <w:rPr>
          <w:rStyle w:val="Incipit"/>
          <w:lang w:val="pt-PT"/>
        </w:rPr>
        <w:t>Benedicamus</w:t>
      </w:r>
      <w:r w:rsidR="00F51C48" w:rsidRPr="00B779A9">
        <w:rPr>
          <w:lang w:val="pt-PT"/>
        </w:rPr>
        <w:t xml:space="preserve"> a</w:t>
      </w:r>
      <w:r w:rsidR="00885488" w:rsidRPr="00B779A9">
        <w:rPr>
          <w:lang w:val="pt-PT"/>
        </w:rPr>
        <w:t>ngelicum.</w:t>
      </w:r>
    </w:p>
    <w:p w:rsidR="00885488" w:rsidRPr="00B779A9" w:rsidRDefault="0034157B" w:rsidP="00415109">
      <w:pPr>
        <w:rPr>
          <w:lang w:val="pt-PT"/>
        </w:rPr>
      </w:pPr>
      <w:r w:rsidRPr="00F77676">
        <w:rPr>
          <w:rStyle w:val="Time1"/>
          <w:lang w:val="pt-PT"/>
        </w:rPr>
        <w:t>Ad</w:t>
      </w:r>
      <w:r w:rsidR="00092CFB" w:rsidRPr="00F77676">
        <w:rPr>
          <w:rStyle w:val="Time1"/>
          <w:lang w:val="pt-PT"/>
        </w:rPr>
        <w:t xml:space="preserve"> com</w:t>
      </w:r>
      <w:r w:rsidRPr="00F77676">
        <w:rPr>
          <w:rStyle w:val="Time1"/>
          <w:lang w:val="pt-PT"/>
        </w:rPr>
        <w:t>pletorium</w:t>
      </w:r>
      <w:r w:rsidR="00885488" w:rsidRPr="00B779A9">
        <w:rPr>
          <w:lang w:val="pt-PT"/>
        </w:rPr>
        <w:t xml:space="preserve"> HY </w:t>
      </w:r>
      <w:r w:rsidR="00885488" w:rsidRPr="00794880">
        <w:rPr>
          <w:rStyle w:val="Incipit"/>
          <w:lang w:val="pt-PT"/>
        </w:rPr>
        <w:t>Te</w:t>
      </w:r>
      <w:r w:rsidR="005A362F" w:rsidRPr="005A362F">
        <w:rPr>
          <w:i/>
          <w:lang w:val="pt-PT"/>
        </w:rPr>
        <w:t xml:space="preserve"> </w:t>
      </w:r>
      <w:r w:rsidR="00885488" w:rsidRPr="00794880">
        <w:rPr>
          <w:rStyle w:val="Incipit"/>
          <w:lang w:val="pt-PT"/>
        </w:rPr>
        <w:t>lucis</w:t>
      </w:r>
      <w:r w:rsidR="00885488" w:rsidRPr="00B779A9">
        <w:rPr>
          <w:lang w:val="pt-PT"/>
        </w:rPr>
        <w:t xml:space="preserve">. AD </w:t>
      </w:r>
      <w:r w:rsidR="00885488" w:rsidRPr="00794880">
        <w:rPr>
          <w:rStyle w:val="Incipit"/>
          <w:lang w:val="pt-PT"/>
        </w:rPr>
        <w:t>Vigila</w:t>
      </w:r>
      <w:r w:rsidR="005A362F" w:rsidRPr="005A362F">
        <w:rPr>
          <w:i/>
          <w:lang w:val="pt-PT"/>
        </w:rPr>
        <w:t xml:space="preserve"> </w:t>
      </w:r>
      <w:r w:rsidR="00885488" w:rsidRPr="00794880">
        <w:rPr>
          <w:rStyle w:val="Incipit"/>
          <w:lang w:val="pt-PT"/>
        </w:rPr>
        <w:t>super</w:t>
      </w:r>
      <w:r w:rsidR="005A362F" w:rsidRPr="005A362F">
        <w:rPr>
          <w:i/>
          <w:lang w:val="pt-PT"/>
        </w:rPr>
        <w:t xml:space="preserve"> </w:t>
      </w:r>
      <w:r w:rsidR="00885488" w:rsidRPr="00794880">
        <w:rPr>
          <w:rStyle w:val="Incipit"/>
          <w:lang w:val="pt-PT"/>
        </w:rPr>
        <w:t>nos</w:t>
      </w:r>
      <w:r w:rsidR="00885488" w:rsidRPr="00B779A9">
        <w:rPr>
          <w:lang w:val="pt-PT"/>
        </w:rPr>
        <w:t>.</w:t>
      </w:r>
    </w:p>
    <w:p w:rsidR="00885488" w:rsidRPr="00F77676" w:rsidRDefault="0034157B" w:rsidP="00415109">
      <w:pPr>
        <w:pStyle w:val="berschrift1"/>
        <w:rPr>
          <w:lang w:val="pt-PT"/>
        </w:rPr>
      </w:pPr>
      <w:r w:rsidRPr="00F77676">
        <w:rPr>
          <w:lang w:val="pt-PT"/>
        </w:rPr>
        <w:t>DE SANCTO MARCO PAPA</w:t>
      </w:r>
    </w:p>
    <w:p w:rsidR="00885488" w:rsidRPr="00B779A9" w:rsidRDefault="00885488" w:rsidP="00415109">
      <w:pPr>
        <w:rPr>
          <w:lang w:val="pt-PT"/>
        </w:rPr>
      </w:pPr>
      <w:r w:rsidRPr="00B779A9">
        <w:rPr>
          <w:lang w:val="pt-PT"/>
        </w:rPr>
        <w:t>Tres lectiones facimus ut de confessore et pontifice.</w:t>
      </w:r>
    </w:p>
    <w:p w:rsidR="00885488" w:rsidRPr="00B779A9" w:rsidRDefault="0034157B" w:rsidP="00415109">
      <w:pPr>
        <w:rPr>
          <w:lang w:val="fr-FR"/>
        </w:rPr>
      </w:pPr>
      <w:r w:rsidRPr="00F77676">
        <w:rPr>
          <w:rStyle w:val="Time1"/>
          <w:lang w:val="pt-PT"/>
        </w:rPr>
        <w:t>Ad matutinum</w:t>
      </w:r>
      <w:r w:rsidR="00885488" w:rsidRPr="00B779A9">
        <w:rPr>
          <w:lang w:val="pt-PT"/>
        </w:rPr>
        <w:t xml:space="preserve"> I</w:t>
      </w:r>
      <w:r w:rsidR="00F51C48" w:rsidRPr="00B779A9">
        <w:rPr>
          <w:lang w:val="pt-PT"/>
        </w:rPr>
        <w:t>N</w:t>
      </w:r>
      <w:r w:rsidR="00885488" w:rsidRPr="00B779A9">
        <w:rPr>
          <w:lang w:val="pt-PT"/>
        </w:rPr>
        <w:t xml:space="preserve">V </w:t>
      </w:r>
      <w:r w:rsidR="00885488" w:rsidRPr="00794880">
        <w:rPr>
          <w:rStyle w:val="Incipit"/>
          <w:lang w:val="pt-PT"/>
        </w:rPr>
        <w:t>Regem</w:t>
      </w:r>
      <w:r w:rsidR="005A362F" w:rsidRPr="005A362F">
        <w:rPr>
          <w:i/>
          <w:lang w:val="pt-PT"/>
        </w:rPr>
        <w:t xml:space="preserve"> </w:t>
      </w:r>
      <w:r w:rsidR="00885488" w:rsidRPr="00794880">
        <w:rPr>
          <w:rStyle w:val="Incipit"/>
          <w:lang w:val="pt-PT"/>
        </w:rPr>
        <w:t>confessorum</w:t>
      </w:r>
      <w:r w:rsidR="005A362F" w:rsidRPr="005A362F">
        <w:rPr>
          <w:i/>
          <w:lang w:val="pt-PT"/>
        </w:rPr>
        <w:t xml:space="preserve"> </w:t>
      </w:r>
      <w:r w:rsidR="00885488" w:rsidRPr="00794880">
        <w:rPr>
          <w:rStyle w:val="Incipit"/>
          <w:lang w:val="pt-PT"/>
        </w:rPr>
        <w:t>dominum</w:t>
      </w:r>
      <w:r w:rsidR="00885488" w:rsidRPr="00B779A9">
        <w:rPr>
          <w:lang w:val="pt-PT"/>
        </w:rPr>
        <w:t xml:space="preserve">. </w:t>
      </w:r>
      <w:r w:rsidR="00982EF5" w:rsidRPr="00B779A9">
        <w:rPr>
          <w:lang w:val="pt-PT"/>
        </w:rPr>
        <w:t>Hymnu</w:t>
      </w:r>
      <w:r w:rsidR="00092CFB">
        <w:rPr>
          <w:lang w:val="pt-PT"/>
        </w:rPr>
        <w:t>%D::s%$E::</w:t>
      </w:r>
      <w:r w:rsidR="00885488" w:rsidRPr="00B779A9">
        <w:rPr>
          <w:lang w:val="pt-PT"/>
        </w:rPr>
        <w:t>m</w:t>
      </w:r>
      <w:r w:rsidR="00092CFB">
        <w:rPr>
          <w:lang w:val="pt-PT"/>
        </w:rPr>
        <w:t>$,</w:t>
      </w:r>
      <w:r w:rsidR="00885488" w:rsidRPr="00B779A9">
        <w:rPr>
          <w:lang w:val="pt-PT"/>
        </w:rPr>
        <w:t xml:space="preserve"> antiphonas</w:t>
      </w:r>
      <w:r w:rsidR="00092CFB">
        <w:rPr>
          <w:lang w:val="pt-PT"/>
        </w:rPr>
        <w:t>,</w:t>
      </w:r>
      <w:r w:rsidR="00885488" w:rsidRPr="00B779A9">
        <w:rPr>
          <w:lang w:val="pt-PT"/>
        </w:rPr>
        <w:t xml:space="preserve"> et psal</w:t>
      </w:r>
      <w:r w:rsidR="00017E16" w:rsidRPr="00B779A9">
        <w:rPr>
          <w:lang w:val="pt-PT"/>
        </w:rPr>
        <w:t xml:space="preserve">mos ferialiter. </w:t>
      </w:r>
      <w:r w:rsidR="00017E16" w:rsidRPr="00B779A9">
        <w:rPr>
          <w:lang w:val="fr-FR"/>
        </w:rPr>
        <w:t>(6</w:t>
      </w:r>
      <w:r w:rsidR="00092CFB">
        <w:rPr>
          <w:lang w:val="fr-FR"/>
        </w:rPr>
        <w:t>4v) Versiculus</w:t>
      </w:r>
      <w:r w:rsidR="00885488" w:rsidRPr="00B779A9">
        <w:rPr>
          <w:lang w:val="fr-FR"/>
        </w:rPr>
        <w:t xml:space="preserve"> et responsoria de confessoribus in </w:t>
      </w:r>
      <w:r w:rsidR="009772E9" w:rsidRPr="00B779A9">
        <w:rPr>
          <w:lang w:val="fr-FR"/>
        </w:rPr>
        <w:t>commu</w:t>
      </w:r>
      <w:r w:rsidR="00F51C48" w:rsidRPr="00B779A9">
        <w:rPr>
          <w:lang w:val="fr-FR"/>
        </w:rPr>
        <w:t>ni. Lectiones d</w:t>
      </w:r>
      <w:r w:rsidR="00885488" w:rsidRPr="00B779A9">
        <w:rPr>
          <w:lang w:val="fr-FR"/>
        </w:rPr>
        <w:t>e tempore.</w:t>
      </w:r>
    </w:p>
    <w:p w:rsidR="00885488" w:rsidRPr="003D0C23" w:rsidRDefault="0034157B" w:rsidP="00415109">
      <w:pPr>
        <w:rPr>
          <w:lang w:val="es-ES"/>
        </w:rPr>
      </w:pPr>
      <w:r w:rsidRPr="00F77676">
        <w:rPr>
          <w:rStyle w:val="Time1"/>
          <w:lang w:val="es-ES"/>
        </w:rPr>
        <w:t>Ad laudes</w:t>
      </w:r>
      <w:r w:rsidR="00885488" w:rsidRPr="00B779A9">
        <w:rPr>
          <w:lang w:val="es-ES"/>
        </w:rPr>
        <w:t xml:space="preserve"> AN </w:t>
      </w:r>
      <w:r w:rsidR="00885488" w:rsidRPr="00F77676">
        <w:rPr>
          <w:rStyle w:val="Incipit"/>
          <w:lang w:val="es-ES"/>
        </w:rPr>
        <w:t>Ecce sacerdos magnus</w:t>
      </w:r>
      <w:r w:rsidR="00885488" w:rsidRPr="00B779A9">
        <w:rPr>
          <w:lang w:val="es-ES"/>
        </w:rPr>
        <w:t xml:space="preserve"> sola. HY </w:t>
      </w:r>
      <w:r w:rsidR="00885488" w:rsidRPr="00F77676">
        <w:rPr>
          <w:rStyle w:val="Incipit"/>
          <w:lang w:val="es-ES"/>
        </w:rPr>
        <w:t>Iesu redemptor omnium</w:t>
      </w:r>
      <w:r w:rsidR="00885488" w:rsidRPr="00B779A9">
        <w:rPr>
          <w:lang w:val="es-ES"/>
        </w:rPr>
        <w:t xml:space="preserve">. VS </w:t>
      </w:r>
      <w:r w:rsidR="00885488" w:rsidRPr="00F77676">
        <w:rPr>
          <w:rStyle w:val="Incipit"/>
          <w:lang w:val="es-ES"/>
        </w:rPr>
        <w:t>Iustus ut palma</w:t>
      </w:r>
      <w:r w:rsidR="00885488" w:rsidRPr="00B779A9">
        <w:rPr>
          <w:lang w:val="es-ES"/>
        </w:rPr>
        <w:t xml:space="preserve">. </w:t>
      </w:r>
      <w:r w:rsidR="00885488" w:rsidRPr="003D0C23">
        <w:rPr>
          <w:lang w:val="es-ES"/>
        </w:rPr>
        <w:t xml:space="preserve">AB </w:t>
      </w:r>
      <w:r w:rsidR="00885488" w:rsidRPr="003D0C23">
        <w:rPr>
          <w:rStyle w:val="Incipit"/>
          <w:lang w:val="es-ES"/>
        </w:rPr>
        <w:t xml:space="preserve">Euge </w:t>
      </w:r>
      <w:r w:rsidR="00D66EA2" w:rsidRPr="003D0C23">
        <w:rPr>
          <w:rStyle w:val="Incipit"/>
          <w:lang w:val="es-ES"/>
        </w:rPr>
        <w:t>serve</w:t>
      </w:r>
      <w:r w:rsidR="00885488" w:rsidRPr="003D0C23">
        <w:rPr>
          <w:rStyle w:val="Incipit"/>
          <w:lang w:val="es-ES"/>
        </w:rPr>
        <w:t xml:space="preserve"> bone et fidelis</w:t>
      </w:r>
      <w:r w:rsidR="00885488" w:rsidRPr="003D0C23">
        <w:rPr>
          <w:lang w:val="es-ES"/>
        </w:rPr>
        <w:t>.</w:t>
      </w:r>
    </w:p>
    <w:p w:rsidR="00885488" w:rsidRPr="003D0C23" w:rsidRDefault="0034157B" w:rsidP="00415109">
      <w:pPr>
        <w:rPr>
          <w:lang w:val="es-ES"/>
        </w:rPr>
      </w:pPr>
      <w:r w:rsidRPr="003D0C23">
        <w:rPr>
          <w:rStyle w:val="Time1"/>
          <w:lang w:val="es-ES"/>
        </w:rPr>
        <w:t>Ad horas</w:t>
      </w:r>
      <w:r w:rsidR="00885488" w:rsidRPr="003D0C23">
        <w:rPr>
          <w:lang w:val="es-ES"/>
        </w:rPr>
        <w:t xml:space="preserve"> dicantur laudes.</w:t>
      </w:r>
    </w:p>
    <w:p w:rsidR="00885488" w:rsidRPr="003D0C23" w:rsidRDefault="0034157B" w:rsidP="00415109">
      <w:pPr>
        <w:rPr>
          <w:lang w:val="es-ES"/>
        </w:rPr>
      </w:pPr>
      <w:r w:rsidRPr="003D0C23">
        <w:rPr>
          <w:rStyle w:val="Time1"/>
          <w:lang w:val="es-ES"/>
        </w:rPr>
        <w:t>Ad missam</w:t>
      </w:r>
      <w:r w:rsidR="00885488" w:rsidRPr="003D0C23">
        <w:rPr>
          <w:lang w:val="es-ES"/>
        </w:rPr>
        <w:t xml:space="preserve"> IN </w:t>
      </w:r>
      <w:r w:rsidR="00885488" w:rsidRPr="003D0C23">
        <w:rPr>
          <w:rStyle w:val="Incipit"/>
          <w:lang w:val="es-ES"/>
        </w:rPr>
        <w:t>Sacerdotes dei</w:t>
      </w:r>
      <w:r w:rsidR="00DD1415" w:rsidRPr="003D0C23">
        <w:rPr>
          <w:lang w:val="es-ES"/>
        </w:rPr>
        <w:t>@45.</w:t>
      </w:r>
      <w:r w:rsidR="00885488" w:rsidRPr="003D0C23">
        <w:rPr>
          <w:lang w:val="es-ES"/>
        </w:rPr>
        <w:t xml:space="preserve"> GR </w:t>
      </w:r>
      <w:r w:rsidR="00885488" w:rsidRPr="003D0C23">
        <w:rPr>
          <w:rStyle w:val="Incipit"/>
          <w:lang w:val="es-ES"/>
        </w:rPr>
        <w:t>Inveni David</w:t>
      </w:r>
      <w:r w:rsidR="00DD1415" w:rsidRPr="003D0C23">
        <w:rPr>
          <w:lang w:val="es-ES"/>
        </w:rPr>
        <w:t>@31.</w:t>
      </w:r>
      <w:r w:rsidR="00885488" w:rsidRPr="003D0C23">
        <w:rPr>
          <w:lang w:val="es-ES"/>
        </w:rPr>
        <w:t xml:space="preserve"> AL</w:t>
      </w:r>
      <w:r w:rsidR="00F51C48" w:rsidRPr="003D0C23">
        <w:rPr>
          <w:lang w:val="es-ES"/>
        </w:rPr>
        <w:t>V</w:t>
      </w:r>
      <w:r w:rsidR="00885488" w:rsidRPr="003D0C23">
        <w:rPr>
          <w:lang w:val="es-ES"/>
        </w:rPr>
        <w:t xml:space="preserve"> </w:t>
      </w:r>
      <w:r w:rsidR="00885488" w:rsidRPr="003D0C23">
        <w:rPr>
          <w:rStyle w:val="Incipit"/>
          <w:lang w:val="es-ES"/>
        </w:rPr>
        <w:t>Elegit te</w:t>
      </w:r>
      <w:r w:rsidR="00DD1415" w:rsidRPr="003D0C23">
        <w:rPr>
          <w:lang w:val="es-ES"/>
        </w:rPr>
        <w:t>@231.</w:t>
      </w:r>
      <w:r w:rsidR="00885488" w:rsidRPr="003D0C23">
        <w:rPr>
          <w:lang w:val="es-ES"/>
        </w:rPr>
        <w:t xml:space="preserve"> OF </w:t>
      </w:r>
      <w:r w:rsidR="00885488" w:rsidRPr="003D0C23">
        <w:rPr>
          <w:rStyle w:val="Incipit"/>
          <w:lang w:val="es-ES"/>
        </w:rPr>
        <w:t>Veritas mea</w:t>
      </w:r>
      <w:r w:rsidR="00DD1415" w:rsidRPr="003D0C23">
        <w:rPr>
          <w:lang w:val="es-ES"/>
        </w:rPr>
        <w:t>@31.</w:t>
      </w:r>
      <w:r w:rsidR="00885488" w:rsidRPr="003D0C23">
        <w:rPr>
          <w:lang w:val="es-ES"/>
        </w:rPr>
        <w:t xml:space="preserve"> CO </w:t>
      </w:r>
      <w:r w:rsidR="00885488" w:rsidRPr="003D0C23">
        <w:rPr>
          <w:rStyle w:val="Incipit"/>
          <w:lang w:val="es-ES"/>
        </w:rPr>
        <w:t>Beatus ser</w:t>
      </w:r>
      <w:r w:rsidR="00382E22" w:rsidRPr="003D0C23">
        <w:rPr>
          <w:rStyle w:val="Incipit"/>
          <w:lang w:val="es-ES"/>
        </w:rPr>
        <w:t>vu</w:t>
      </w:r>
      <w:r w:rsidR="00885488" w:rsidRPr="003D0C23">
        <w:rPr>
          <w:rStyle w:val="Incipit"/>
          <w:lang w:val="es-ES"/>
        </w:rPr>
        <w:t>s</w:t>
      </w:r>
      <w:r w:rsidR="00DD1415" w:rsidRPr="003D0C23">
        <w:rPr>
          <w:lang w:val="es-ES"/>
        </w:rPr>
        <w:t>@28.</w:t>
      </w:r>
    </w:p>
    <w:p w:rsidR="00885488" w:rsidRPr="003D0C23" w:rsidRDefault="0034157B" w:rsidP="00415109">
      <w:pPr>
        <w:pStyle w:val="berschrift1"/>
        <w:rPr>
          <w:lang w:val="es-ES"/>
        </w:rPr>
      </w:pPr>
      <w:r w:rsidRPr="003D0C23">
        <w:rPr>
          <w:lang w:val="es-ES"/>
        </w:rPr>
        <w:t>DIONYSII ET SOCIORUM EIUS</w:t>
      </w:r>
    </w:p>
    <w:p w:rsidR="00885488" w:rsidRPr="003D0C23" w:rsidRDefault="00885488" w:rsidP="00415109">
      <w:pPr>
        <w:rPr>
          <w:lang w:val="es-ES"/>
        </w:rPr>
      </w:pPr>
      <w:r w:rsidRPr="003D0C23">
        <w:rPr>
          <w:lang w:val="es-ES"/>
        </w:rPr>
        <w:t>Binos facimus ut de pluribus martyribus.</w:t>
      </w:r>
    </w:p>
    <w:p w:rsidR="00885488" w:rsidRPr="00DD1415" w:rsidRDefault="00433CAC" w:rsidP="00415109">
      <w:pPr>
        <w:rPr>
          <w:lang w:val="it-IT"/>
        </w:rPr>
      </w:pPr>
      <w:r w:rsidRPr="00F77676">
        <w:rPr>
          <w:rStyle w:val="Time1"/>
          <w:lang w:val="en-US"/>
        </w:rPr>
        <w:lastRenderedPageBreak/>
        <w:t>Ad vesperas</w:t>
      </w:r>
      <w:r w:rsidR="00885488">
        <w:rPr>
          <w:lang w:val="en-US"/>
        </w:rPr>
        <w:t xml:space="preserve"> AN </w:t>
      </w:r>
      <w:r w:rsidR="00885488" w:rsidRPr="00F77676">
        <w:rPr>
          <w:rStyle w:val="Incipit"/>
          <w:lang w:val="en-US"/>
        </w:rPr>
        <w:t>Gaudent in caelis</w:t>
      </w:r>
      <w:r w:rsidR="00885488">
        <w:rPr>
          <w:lang w:val="en-US"/>
        </w:rPr>
        <w:t xml:space="preserve">. </w:t>
      </w:r>
      <w:r w:rsidR="00F51C48" w:rsidRPr="00B779A9">
        <w:rPr>
          <w:lang w:val="it-IT"/>
        </w:rPr>
        <w:t>Psalmi omnia Laudate</w:t>
      </w:r>
      <w:r w:rsidR="00885488" w:rsidRPr="00B779A9">
        <w:rPr>
          <w:lang w:val="it-IT"/>
        </w:rPr>
        <w:t xml:space="preserve">. RP </w:t>
      </w:r>
      <w:r w:rsidR="00885488" w:rsidRPr="00F77676">
        <w:rPr>
          <w:rStyle w:val="Incipit"/>
          <w:lang w:val="it-IT"/>
        </w:rPr>
        <w:t>Isti sunt sancti</w:t>
      </w:r>
      <w:r w:rsidR="00885488" w:rsidRPr="00B779A9">
        <w:rPr>
          <w:lang w:val="it-IT"/>
        </w:rPr>
        <w:t xml:space="preserve">. HY </w:t>
      </w:r>
      <w:r w:rsidR="00885488" w:rsidRPr="00F77676">
        <w:rPr>
          <w:rStyle w:val="Incipit"/>
          <w:lang w:val="it-IT"/>
        </w:rPr>
        <w:t>Sanctorum meritis</w:t>
      </w:r>
      <w:r w:rsidR="00885488" w:rsidRPr="00B779A9">
        <w:rPr>
          <w:lang w:val="it-IT"/>
        </w:rPr>
        <w:t xml:space="preserve">. VS </w:t>
      </w:r>
      <w:r w:rsidR="00885488" w:rsidRPr="00F77676">
        <w:rPr>
          <w:rStyle w:val="Incipit"/>
          <w:lang w:val="it-IT"/>
        </w:rPr>
        <w:t>Laetamini in domino</w:t>
      </w:r>
      <w:r w:rsidR="00885488" w:rsidRPr="00B779A9">
        <w:rPr>
          <w:lang w:val="it-IT"/>
        </w:rPr>
        <w:t xml:space="preserve">. AM </w:t>
      </w:r>
      <w:r w:rsidR="00885488" w:rsidRPr="00F77676">
        <w:rPr>
          <w:rStyle w:val="Incipit"/>
          <w:lang w:val="it-IT"/>
        </w:rPr>
        <w:t>Adest namque beati Dionysii sacratissima dies</w:t>
      </w:r>
      <w:r w:rsidR="00885488" w:rsidRPr="00B779A9">
        <w:rPr>
          <w:lang w:val="it-IT"/>
        </w:rPr>
        <w:t xml:space="preserve">. </w:t>
      </w:r>
      <w:r w:rsidR="00092CFB">
        <w:rPr>
          <w:lang w:val="it-IT"/>
        </w:rPr>
        <w:t>Suffragium [</w:t>
      </w:r>
      <w:r w:rsidR="00885488" w:rsidRPr="00F77676">
        <w:rPr>
          <w:lang w:val="it-IT"/>
        </w:rPr>
        <w:t>AC</w:t>
      </w:r>
      <w:r w:rsidR="00092CFB" w:rsidRPr="00F77676">
        <w:rPr>
          <w:lang w:val="it-IT"/>
        </w:rPr>
        <w:t>]</w:t>
      </w:r>
      <w:r w:rsidR="00885488" w:rsidRPr="00F77676">
        <w:rPr>
          <w:lang w:val="it-IT"/>
        </w:rPr>
        <w:t xml:space="preserve"> </w:t>
      </w:r>
      <w:r w:rsidR="00885488" w:rsidRPr="00F77676">
        <w:rPr>
          <w:rStyle w:val="Incipit"/>
          <w:lang w:val="it-IT"/>
        </w:rPr>
        <w:t>Omnium rerum</w:t>
      </w:r>
      <w:r w:rsidR="00092CFB" w:rsidRPr="00F77676">
        <w:rPr>
          <w:lang w:val="it-IT"/>
        </w:rPr>
        <w:t xml:space="preserve"> de beata virgine</w:t>
      </w:r>
      <w:r w:rsidR="00885488" w:rsidRPr="00F77676">
        <w:rPr>
          <w:lang w:val="it-IT"/>
        </w:rPr>
        <w:t xml:space="preserve">. </w:t>
      </w:r>
      <w:r w:rsidR="00F51C48" w:rsidRPr="00DD1415">
        <w:rPr>
          <w:lang w:val="it-IT"/>
        </w:rPr>
        <w:t xml:space="preserve">[BD] </w:t>
      </w:r>
      <w:r w:rsidR="005F6F99" w:rsidRPr="00DD1415">
        <w:rPr>
          <w:rStyle w:val="Incipit"/>
          <w:lang w:val="it-IT"/>
        </w:rPr>
        <w:t>Benedicamus</w:t>
      </w:r>
      <w:r w:rsidR="00F51C48" w:rsidRPr="00DD1415">
        <w:rPr>
          <w:lang w:val="it-IT"/>
        </w:rPr>
        <w:t xml:space="preserve"> d</w:t>
      </w:r>
      <w:r w:rsidR="00885488" w:rsidRPr="00DD1415">
        <w:rPr>
          <w:lang w:val="it-IT"/>
        </w:rPr>
        <w:t>e martyribus.</w:t>
      </w:r>
    </w:p>
    <w:p w:rsidR="00092CFB" w:rsidRDefault="00885488" w:rsidP="00415109">
      <w:pPr>
        <w:rPr>
          <w:lang w:val="pt-PT"/>
        </w:rPr>
      </w:pPr>
      <w:r w:rsidRPr="00F77676">
        <w:rPr>
          <w:rStyle w:val="Time1"/>
          <w:lang w:val="pt-PT"/>
        </w:rPr>
        <w:t>A</w:t>
      </w:r>
      <w:r w:rsidR="00AD6F67" w:rsidRPr="00F77676">
        <w:rPr>
          <w:rStyle w:val="Time1"/>
          <w:lang w:val="pt-PT"/>
        </w:rPr>
        <w:t>d completorium</w:t>
      </w:r>
      <w:r w:rsidRPr="00B779A9">
        <w:rPr>
          <w:lang w:val="pt-PT"/>
        </w:rPr>
        <w:t xml:space="preserve"> HY </w:t>
      </w:r>
      <w:r w:rsidRPr="00794880">
        <w:rPr>
          <w:rStyle w:val="Incipit"/>
          <w:lang w:val="pt-PT"/>
        </w:rPr>
        <w:t>Te</w:t>
      </w:r>
      <w:r w:rsidR="005A362F" w:rsidRPr="005A362F">
        <w:rPr>
          <w:i/>
          <w:lang w:val="pt-PT"/>
        </w:rPr>
        <w:t xml:space="preserve"> </w:t>
      </w:r>
      <w:r w:rsidRPr="00794880">
        <w:rPr>
          <w:rStyle w:val="Incipit"/>
          <w:lang w:val="pt-PT"/>
        </w:rPr>
        <w:t>lucis</w:t>
      </w:r>
      <w:r w:rsidRPr="00B779A9">
        <w:rPr>
          <w:lang w:val="pt-PT"/>
        </w:rPr>
        <w:t xml:space="preserve">. AD </w:t>
      </w:r>
      <w:r w:rsidRPr="00794880">
        <w:rPr>
          <w:rStyle w:val="Incipit"/>
          <w:lang w:val="pt-PT"/>
        </w:rPr>
        <w:t>Pacem</w:t>
      </w:r>
      <w:r w:rsidR="005A362F" w:rsidRPr="005A362F">
        <w:rPr>
          <w:i/>
          <w:lang w:val="pt-PT"/>
        </w:rPr>
        <w:t xml:space="preserve"> </w:t>
      </w:r>
      <w:r w:rsidRPr="00794880">
        <w:rPr>
          <w:rStyle w:val="Incipit"/>
          <w:lang w:val="pt-PT"/>
        </w:rPr>
        <w:t>tuam</w:t>
      </w:r>
      <w:r w:rsidRPr="00B779A9">
        <w:rPr>
          <w:lang w:val="pt-PT"/>
        </w:rPr>
        <w:t>.</w:t>
      </w:r>
      <w:r w:rsidR="00F51C48" w:rsidRPr="00B779A9">
        <w:rPr>
          <w:lang w:val="pt-PT"/>
        </w:rPr>
        <w:t xml:space="preserve"> </w:t>
      </w:r>
    </w:p>
    <w:p w:rsidR="00885488" w:rsidRPr="00F77676" w:rsidRDefault="00F51C48" w:rsidP="00415109">
      <w:pPr>
        <w:rPr>
          <w:lang w:val="it-IT"/>
        </w:rPr>
      </w:pPr>
      <w:r w:rsidRPr="00B779A9">
        <w:rPr>
          <w:lang w:val="pt-PT"/>
        </w:rPr>
        <w:t>(65r)</w:t>
      </w:r>
      <w:r w:rsidR="00092CFB">
        <w:rPr>
          <w:lang w:val="pt-PT"/>
        </w:rPr>
        <w:t xml:space="preserve"> </w:t>
      </w:r>
      <w:r w:rsidR="00AD6F67" w:rsidRPr="00F77676">
        <w:rPr>
          <w:rStyle w:val="Time1"/>
          <w:lang w:val="pt-PT"/>
        </w:rPr>
        <w:t>Ad matutinum</w:t>
      </w:r>
      <w:r w:rsidR="00885488" w:rsidRPr="00B779A9">
        <w:rPr>
          <w:lang w:val="pt-PT"/>
        </w:rPr>
        <w:t xml:space="preserve"> I</w:t>
      </w:r>
      <w:r w:rsidRPr="00B779A9">
        <w:rPr>
          <w:lang w:val="pt-PT"/>
        </w:rPr>
        <w:t>N</w:t>
      </w:r>
      <w:r w:rsidR="00885488" w:rsidRPr="00B779A9">
        <w:rPr>
          <w:lang w:val="pt-PT"/>
        </w:rPr>
        <w:t xml:space="preserve">V </w:t>
      </w:r>
      <w:r w:rsidR="00885488" w:rsidRPr="00794880">
        <w:rPr>
          <w:rStyle w:val="Incipit"/>
          <w:lang w:val="pt-PT"/>
        </w:rPr>
        <w:t>Regem</w:t>
      </w:r>
      <w:r w:rsidR="005A362F" w:rsidRPr="005A362F">
        <w:rPr>
          <w:i/>
          <w:lang w:val="pt-PT"/>
        </w:rPr>
        <w:t xml:space="preserve"> </w:t>
      </w:r>
      <w:r w:rsidR="00885488" w:rsidRPr="00794880">
        <w:rPr>
          <w:rStyle w:val="Incipit"/>
          <w:lang w:val="pt-PT"/>
        </w:rPr>
        <w:t>martyrum</w:t>
      </w:r>
      <w:r w:rsidR="005A362F" w:rsidRPr="005A362F">
        <w:rPr>
          <w:i/>
          <w:lang w:val="pt-PT"/>
        </w:rPr>
        <w:t xml:space="preserve"> </w:t>
      </w:r>
      <w:r w:rsidR="00885488" w:rsidRPr="00794880">
        <w:rPr>
          <w:rStyle w:val="Incipit"/>
          <w:lang w:val="pt-PT"/>
        </w:rPr>
        <w:t>dominum</w:t>
      </w:r>
      <w:r w:rsidR="00885488" w:rsidRPr="00B779A9">
        <w:rPr>
          <w:lang w:val="pt-PT"/>
        </w:rPr>
        <w:t xml:space="preserve">. HY </w:t>
      </w:r>
      <w:r w:rsidR="00BA4CFB" w:rsidRPr="00794880">
        <w:rPr>
          <w:rStyle w:val="Incipit"/>
          <w:lang w:val="pt-PT"/>
        </w:rPr>
        <w:t>Aetern</w:t>
      </w:r>
      <w:r w:rsidR="00885488" w:rsidRPr="00794880">
        <w:rPr>
          <w:rStyle w:val="Incipit"/>
          <w:lang w:val="pt-PT"/>
        </w:rPr>
        <w:t>a</w:t>
      </w:r>
      <w:r w:rsidR="005A362F" w:rsidRPr="005A362F">
        <w:rPr>
          <w:i/>
          <w:lang w:val="pt-PT"/>
        </w:rPr>
        <w:t xml:space="preserve"> </w:t>
      </w:r>
      <w:r w:rsidR="00885488" w:rsidRPr="00794880">
        <w:rPr>
          <w:rStyle w:val="Incipit"/>
          <w:lang w:val="pt-PT"/>
        </w:rPr>
        <w:t>Christi</w:t>
      </w:r>
      <w:r w:rsidR="005A362F" w:rsidRPr="005A362F">
        <w:rPr>
          <w:i/>
          <w:lang w:val="pt-PT"/>
        </w:rPr>
        <w:t xml:space="preserve"> </w:t>
      </w:r>
      <w:r w:rsidR="00885488" w:rsidRPr="00794880">
        <w:rPr>
          <w:rStyle w:val="Incipit"/>
          <w:lang w:val="pt-PT"/>
        </w:rPr>
        <w:t>munera</w:t>
      </w:r>
      <w:r w:rsidR="00017E16" w:rsidRPr="00B779A9">
        <w:rPr>
          <w:lang w:val="pt-PT"/>
        </w:rPr>
        <w:t>. Antiphonae</w:t>
      </w:r>
      <w:r w:rsidR="00092CFB">
        <w:rPr>
          <w:lang w:val="pt-PT"/>
        </w:rPr>
        <w:t>,</w:t>
      </w:r>
      <w:r w:rsidR="00017E16" w:rsidRPr="00B779A9">
        <w:rPr>
          <w:lang w:val="pt-PT"/>
        </w:rPr>
        <w:t xml:space="preserve"> psalmi</w:t>
      </w:r>
      <w:r w:rsidR="00092CFB">
        <w:rPr>
          <w:lang w:val="pt-PT"/>
        </w:rPr>
        <w:t>,</w:t>
      </w:r>
      <w:r w:rsidR="00017E16" w:rsidRPr="00B779A9">
        <w:rPr>
          <w:lang w:val="pt-PT"/>
        </w:rPr>
        <w:t xml:space="preserve"> versiculi</w:t>
      </w:r>
      <w:r w:rsidR="00885488" w:rsidRPr="00B779A9">
        <w:rPr>
          <w:lang w:val="pt-PT"/>
        </w:rPr>
        <w:t xml:space="preserve"> et responsoria ad nocturnos ut de martyribus in com</w:t>
      </w:r>
      <w:r w:rsidR="009772E9" w:rsidRPr="00B779A9">
        <w:rPr>
          <w:lang w:val="pt-PT"/>
        </w:rPr>
        <w:t>m</w:t>
      </w:r>
      <w:r w:rsidR="00885488" w:rsidRPr="00B779A9">
        <w:rPr>
          <w:lang w:val="pt-PT"/>
        </w:rPr>
        <w:t xml:space="preserve">uni. </w:t>
      </w:r>
      <w:r w:rsidR="00BA24A1" w:rsidRPr="00B779A9">
        <w:rPr>
          <w:lang w:val="fr-FR"/>
        </w:rPr>
        <w:t>[</w:t>
      </w:r>
      <w:r w:rsidR="00885488" w:rsidRPr="00B779A9">
        <w:rPr>
          <w:lang w:val="fr-FR"/>
        </w:rPr>
        <w:t>AN</w:t>
      </w:r>
      <w:r w:rsidR="00BA24A1" w:rsidRPr="00B779A9">
        <w:rPr>
          <w:lang w:val="fr-FR"/>
        </w:rPr>
        <w:t>]</w:t>
      </w:r>
      <w:r w:rsidR="00885488" w:rsidRPr="00B779A9">
        <w:rPr>
          <w:lang w:val="fr-FR"/>
        </w:rPr>
        <w:t xml:space="preserve"> </w:t>
      </w:r>
      <w:r w:rsidR="00885488" w:rsidRPr="00794880">
        <w:rPr>
          <w:rStyle w:val="Incipit"/>
          <w:lang w:val="fr-FR"/>
        </w:rPr>
        <w:t>Secus</w:t>
      </w:r>
      <w:r w:rsidR="005A362F" w:rsidRPr="005A362F">
        <w:rPr>
          <w:i/>
          <w:lang w:val="fr-FR"/>
        </w:rPr>
        <w:t xml:space="preserve"> </w:t>
      </w:r>
      <w:r w:rsidR="00885488" w:rsidRPr="00794880">
        <w:rPr>
          <w:rStyle w:val="Incipit"/>
          <w:lang w:val="fr-FR"/>
        </w:rPr>
        <w:t>decursus</w:t>
      </w:r>
      <w:r w:rsidR="00F94BDB" w:rsidRPr="00B779A9">
        <w:rPr>
          <w:lang w:val="fr-FR"/>
        </w:rPr>
        <w:t xml:space="preserve"> cum reliquis. LS</w:t>
      </w:r>
      <w:r w:rsidR="00885488" w:rsidRPr="00B779A9">
        <w:rPr>
          <w:lang w:val="fr-FR"/>
        </w:rPr>
        <w:t xml:space="preserve"> </w:t>
      </w:r>
      <w:r w:rsidR="00885488" w:rsidRPr="00794880">
        <w:rPr>
          <w:rStyle w:val="Incipit"/>
          <w:lang w:val="fr-FR"/>
        </w:rPr>
        <w:t>Psalmus</w:t>
      </w:r>
      <w:r w:rsidR="005A362F" w:rsidRPr="005A362F">
        <w:rPr>
          <w:i/>
          <w:lang w:val="fr-FR"/>
        </w:rPr>
        <w:t xml:space="preserve"> </w:t>
      </w:r>
      <w:r w:rsidR="00885488" w:rsidRPr="00794880">
        <w:rPr>
          <w:rStyle w:val="Incipit"/>
          <w:lang w:val="fr-FR"/>
        </w:rPr>
        <w:t>qui</w:t>
      </w:r>
      <w:r w:rsidR="005A362F" w:rsidRPr="005A362F">
        <w:rPr>
          <w:i/>
          <w:lang w:val="fr-FR"/>
        </w:rPr>
        <w:t xml:space="preserve"> </w:t>
      </w:r>
      <w:r w:rsidR="00885488" w:rsidRPr="00794880">
        <w:rPr>
          <w:rStyle w:val="Incipit"/>
          <w:lang w:val="fr-FR"/>
        </w:rPr>
        <w:t>cantatur</w:t>
      </w:r>
      <w:r w:rsidR="005A362F" w:rsidRPr="005A362F">
        <w:rPr>
          <w:i/>
          <w:lang w:val="fr-FR"/>
        </w:rPr>
        <w:t xml:space="preserve"> </w:t>
      </w:r>
      <w:r w:rsidR="00885488" w:rsidRPr="00794880">
        <w:rPr>
          <w:rStyle w:val="Incipit"/>
          <w:lang w:val="fr-FR"/>
        </w:rPr>
        <w:t>domino</w:t>
      </w:r>
      <w:r w:rsidR="005A362F" w:rsidRPr="005A362F">
        <w:rPr>
          <w:i/>
          <w:lang w:val="fr-FR"/>
        </w:rPr>
        <w:t xml:space="preserve"> </w:t>
      </w:r>
      <w:r w:rsidR="001023E8" w:rsidRPr="00794880">
        <w:rPr>
          <w:rStyle w:val="Incipit"/>
          <w:lang w:val="fr-FR"/>
        </w:rPr>
        <w:t>videtur</w:t>
      </w:r>
      <w:r w:rsidR="005A362F" w:rsidRPr="005A362F">
        <w:rPr>
          <w:i/>
          <w:lang w:val="fr-FR"/>
        </w:rPr>
        <w:t xml:space="preserve"> </w:t>
      </w:r>
      <w:r w:rsidR="00885488" w:rsidRPr="00794880">
        <w:rPr>
          <w:rStyle w:val="Incipit"/>
          <w:lang w:val="fr-FR"/>
        </w:rPr>
        <w:t>sanctis</w:t>
      </w:r>
      <w:r w:rsidR="005A362F" w:rsidRPr="005A362F">
        <w:rPr>
          <w:i/>
          <w:lang w:val="fr-FR"/>
        </w:rPr>
        <w:t xml:space="preserve"> </w:t>
      </w:r>
      <w:r w:rsidR="00885488" w:rsidRPr="00794880">
        <w:rPr>
          <w:rStyle w:val="Incipit"/>
          <w:lang w:val="fr-FR"/>
        </w:rPr>
        <w:t>martyribus</w:t>
      </w:r>
      <w:r w:rsidR="005A362F" w:rsidRPr="005A362F">
        <w:rPr>
          <w:i/>
          <w:lang w:val="fr-FR"/>
        </w:rPr>
        <w:t xml:space="preserve"> </w:t>
      </w:r>
      <w:r w:rsidR="00885488" w:rsidRPr="00794880">
        <w:rPr>
          <w:rStyle w:val="Incipit"/>
          <w:lang w:val="fr-FR"/>
        </w:rPr>
        <w:t>convenire</w:t>
      </w:r>
      <w:r w:rsidR="00885488" w:rsidRPr="00B779A9">
        <w:rPr>
          <w:lang w:val="fr-FR"/>
        </w:rPr>
        <w:t xml:space="preserve">. </w:t>
      </w:r>
      <w:r w:rsidR="00885488" w:rsidRPr="00B779A9">
        <w:rPr>
          <w:lang w:val="it-IT"/>
        </w:rPr>
        <w:t xml:space="preserve">EV </w:t>
      </w:r>
      <w:r w:rsidR="00885488" w:rsidRPr="00794880">
        <w:rPr>
          <w:rStyle w:val="Incipit"/>
          <w:lang w:val="it-IT"/>
        </w:rPr>
        <w:t>Ecce</w:t>
      </w:r>
      <w:r w:rsidR="005A362F" w:rsidRPr="005A362F">
        <w:rPr>
          <w:i/>
          <w:lang w:val="it-IT"/>
        </w:rPr>
        <w:t xml:space="preserve"> </w:t>
      </w:r>
      <w:r w:rsidR="00885488" w:rsidRPr="00794880">
        <w:rPr>
          <w:rStyle w:val="Incipit"/>
          <w:lang w:val="it-IT"/>
        </w:rPr>
        <w:t>ego</w:t>
      </w:r>
      <w:r w:rsidR="005A362F" w:rsidRPr="005A362F">
        <w:rPr>
          <w:i/>
          <w:lang w:val="it-IT"/>
        </w:rPr>
        <w:t xml:space="preserve"> </w:t>
      </w:r>
      <w:r w:rsidR="00885488" w:rsidRPr="00794880">
        <w:rPr>
          <w:rStyle w:val="Incipit"/>
          <w:lang w:val="it-IT"/>
        </w:rPr>
        <w:t>mitto</w:t>
      </w:r>
      <w:r w:rsidR="005A362F" w:rsidRPr="005A362F">
        <w:rPr>
          <w:i/>
          <w:lang w:val="it-IT"/>
        </w:rPr>
        <w:t xml:space="preserve"> </w:t>
      </w:r>
      <w:r w:rsidR="000F4FB4" w:rsidRPr="00794880">
        <w:rPr>
          <w:rStyle w:val="Incipit"/>
          <w:lang w:val="it-IT"/>
        </w:rPr>
        <w:t>vos</w:t>
      </w:r>
      <w:r w:rsidR="005A362F" w:rsidRPr="005A362F">
        <w:rPr>
          <w:i/>
          <w:lang w:val="it-IT"/>
        </w:rPr>
        <w:t xml:space="preserve"> </w:t>
      </w:r>
      <w:r w:rsidR="00885488" w:rsidRPr="00794880">
        <w:rPr>
          <w:rStyle w:val="Incipit"/>
          <w:lang w:val="it-IT"/>
        </w:rPr>
        <w:t>sicut</w:t>
      </w:r>
      <w:r w:rsidR="005A362F" w:rsidRPr="005A362F">
        <w:rPr>
          <w:i/>
          <w:lang w:val="it-IT"/>
        </w:rPr>
        <w:t xml:space="preserve"> </w:t>
      </w:r>
      <w:r w:rsidR="009772E9" w:rsidRPr="00794880">
        <w:rPr>
          <w:rStyle w:val="Incipit"/>
          <w:lang w:val="it-IT"/>
        </w:rPr>
        <w:t>ove</w:t>
      </w:r>
      <w:r w:rsidR="00885488" w:rsidRPr="00794880">
        <w:rPr>
          <w:rStyle w:val="Incipit"/>
          <w:lang w:val="it-IT"/>
        </w:rPr>
        <w:t>s</w:t>
      </w:r>
      <w:r w:rsidR="005A362F" w:rsidRPr="005A362F">
        <w:rPr>
          <w:i/>
          <w:lang w:val="it-IT"/>
        </w:rPr>
        <w:t xml:space="preserve"> </w:t>
      </w:r>
      <w:r w:rsidR="00885488" w:rsidRPr="00794880">
        <w:rPr>
          <w:rStyle w:val="Incipit"/>
          <w:lang w:val="it-IT"/>
        </w:rPr>
        <w:t>in</w:t>
      </w:r>
      <w:r w:rsidR="005A362F" w:rsidRPr="005A362F">
        <w:rPr>
          <w:i/>
          <w:lang w:val="it-IT"/>
        </w:rPr>
        <w:t xml:space="preserve"> </w:t>
      </w:r>
      <w:r w:rsidR="00885488" w:rsidRPr="00794880">
        <w:rPr>
          <w:rStyle w:val="Incipit"/>
          <w:lang w:val="it-IT"/>
        </w:rPr>
        <w:t>medio</w:t>
      </w:r>
      <w:r w:rsidR="005A362F" w:rsidRPr="005A362F">
        <w:rPr>
          <w:i/>
          <w:lang w:val="it-IT"/>
        </w:rPr>
        <w:t xml:space="preserve"> </w:t>
      </w:r>
      <w:r w:rsidR="00885488" w:rsidRPr="00794880">
        <w:rPr>
          <w:rStyle w:val="Incipit"/>
          <w:lang w:val="it-IT"/>
        </w:rPr>
        <w:t>luporum</w:t>
      </w:r>
      <w:r w:rsidR="00885488" w:rsidRPr="00B779A9">
        <w:rPr>
          <w:lang w:val="it-IT"/>
        </w:rPr>
        <w:t xml:space="preserve">. </w:t>
      </w:r>
      <w:r w:rsidRPr="00B779A9">
        <w:rPr>
          <w:lang w:val="it-IT"/>
        </w:rPr>
        <w:t xml:space="preserve">[TD] </w:t>
      </w:r>
      <w:r w:rsidRPr="00794880">
        <w:rPr>
          <w:rStyle w:val="Incipit"/>
          <w:lang w:val="it-IT"/>
        </w:rPr>
        <w:t>Te</w:t>
      </w:r>
      <w:r w:rsidR="005A362F" w:rsidRPr="005A362F">
        <w:rPr>
          <w:i/>
          <w:lang w:val="it-IT"/>
        </w:rPr>
        <w:t xml:space="preserve"> </w:t>
      </w:r>
      <w:r w:rsidRPr="00794880">
        <w:rPr>
          <w:rStyle w:val="Incipit"/>
          <w:lang w:val="it-IT"/>
        </w:rPr>
        <w:t>deum</w:t>
      </w:r>
      <w:r w:rsidR="005A362F" w:rsidRPr="005A362F">
        <w:rPr>
          <w:i/>
          <w:lang w:val="it-IT"/>
        </w:rPr>
        <w:t xml:space="preserve"> </w:t>
      </w:r>
      <w:r w:rsidR="00D75AD5" w:rsidRPr="00794880">
        <w:rPr>
          <w:rStyle w:val="Incipit"/>
          <w:lang w:val="it-IT"/>
        </w:rPr>
        <w:t>laudamus</w:t>
      </w:r>
      <w:r w:rsidR="00885488" w:rsidRPr="00B779A9">
        <w:rPr>
          <w:lang w:val="it-IT"/>
        </w:rPr>
        <w:t>.</w:t>
      </w:r>
    </w:p>
    <w:p w:rsidR="00885488" w:rsidRPr="00F77676" w:rsidRDefault="00AD6F67" w:rsidP="00415109">
      <w:pPr>
        <w:rPr>
          <w:lang w:val="it-IT"/>
        </w:rPr>
      </w:pPr>
      <w:r w:rsidRPr="00F77676">
        <w:rPr>
          <w:rStyle w:val="Time1"/>
          <w:lang w:val="it-IT"/>
        </w:rPr>
        <w:t>Ad laudes</w:t>
      </w:r>
      <w:r w:rsidR="00885488" w:rsidRPr="00B779A9">
        <w:rPr>
          <w:lang w:val="it-IT"/>
        </w:rPr>
        <w:t xml:space="preserve"> </w:t>
      </w:r>
      <w:r w:rsidR="00092CFB">
        <w:rPr>
          <w:lang w:val="it-IT"/>
        </w:rPr>
        <w:t xml:space="preserve">antiphonas </w:t>
      </w:r>
      <w:r w:rsidR="00885488" w:rsidRPr="00B779A9">
        <w:rPr>
          <w:lang w:val="it-IT"/>
        </w:rPr>
        <w:t xml:space="preserve">proprias </w:t>
      </w:r>
      <w:r w:rsidR="00092CFB">
        <w:rPr>
          <w:lang w:val="it-IT"/>
        </w:rPr>
        <w:t>[</w:t>
      </w:r>
      <w:r w:rsidR="00885488" w:rsidRPr="00B779A9">
        <w:rPr>
          <w:lang w:val="it-IT"/>
        </w:rPr>
        <w:t>AN</w:t>
      </w:r>
      <w:r w:rsidR="00092CFB">
        <w:rPr>
          <w:lang w:val="it-IT"/>
        </w:rPr>
        <w:t>]</w:t>
      </w:r>
      <w:r w:rsidR="00885488" w:rsidRPr="00B779A9">
        <w:rPr>
          <w:lang w:val="it-IT"/>
        </w:rPr>
        <w:t xml:space="preserve"> </w:t>
      </w:r>
      <w:r w:rsidR="00885488" w:rsidRPr="00F77676">
        <w:rPr>
          <w:rStyle w:val="Incipit"/>
          <w:lang w:val="it-IT"/>
        </w:rPr>
        <w:t xml:space="preserve">Hi sancti </w:t>
      </w:r>
      <w:r w:rsidR="00C31823" w:rsidRPr="00F77676">
        <w:rPr>
          <w:rStyle w:val="Incipit"/>
          <w:lang w:val="it-IT"/>
        </w:rPr>
        <w:t>vir</w:t>
      </w:r>
      <w:r w:rsidR="00885488" w:rsidRPr="00F77676">
        <w:rPr>
          <w:rStyle w:val="Incipit"/>
          <w:lang w:val="it-IT"/>
        </w:rPr>
        <w:t xml:space="preserve">i </w:t>
      </w:r>
      <w:r w:rsidR="00A66BC0" w:rsidRPr="00F77676">
        <w:rPr>
          <w:rStyle w:val="Incipit"/>
          <w:lang w:val="it-IT"/>
        </w:rPr>
        <w:t>|</w:t>
      </w:r>
      <w:r w:rsidR="00885488" w:rsidRPr="00F77676">
        <w:rPr>
          <w:rStyle w:val="Incipit"/>
          <w:lang w:val="it-IT"/>
        </w:rPr>
        <w:t>beati</w:t>
      </w:r>
      <w:r w:rsidR="00A66BC0" w:rsidRPr="00F77676">
        <w:rPr>
          <w:rStyle w:val="Incipit"/>
          <w:lang w:val="it-IT"/>
        </w:rPr>
        <w:t>::a beati|</w:t>
      </w:r>
      <w:r w:rsidR="00885488" w:rsidRPr="00B779A9">
        <w:rPr>
          <w:lang w:val="it-IT"/>
        </w:rPr>
        <w:t xml:space="preserve"> </w:t>
      </w:r>
      <w:r w:rsidR="00F51C48" w:rsidRPr="00B779A9">
        <w:rPr>
          <w:lang w:val="it-IT"/>
        </w:rPr>
        <w:t>cum reliquis quatt</w:t>
      </w:r>
      <w:r w:rsidR="00885488" w:rsidRPr="00B779A9">
        <w:rPr>
          <w:lang w:val="it-IT"/>
        </w:rPr>
        <w:t>u</w:t>
      </w:r>
      <w:r w:rsidR="00F51C48" w:rsidRPr="00B779A9">
        <w:rPr>
          <w:lang w:val="it-IT"/>
        </w:rPr>
        <w:t>o</w:t>
      </w:r>
      <w:r w:rsidR="00885488" w:rsidRPr="00B779A9">
        <w:rPr>
          <w:lang w:val="it-IT"/>
        </w:rPr>
        <w:t xml:space="preserve">r. HY </w:t>
      </w:r>
      <w:r w:rsidR="00885488" w:rsidRPr="00F77676">
        <w:rPr>
          <w:rStyle w:val="Incipit"/>
          <w:lang w:val="it-IT"/>
        </w:rPr>
        <w:t>Rex gloriose martyrum</w:t>
      </w:r>
      <w:r w:rsidR="00885488" w:rsidRPr="00B779A9">
        <w:rPr>
          <w:lang w:val="it-IT"/>
        </w:rPr>
        <w:t xml:space="preserve">. VS </w:t>
      </w:r>
      <w:r w:rsidR="00885488" w:rsidRPr="00F77676">
        <w:rPr>
          <w:rStyle w:val="Incipit"/>
          <w:lang w:val="it-IT"/>
        </w:rPr>
        <w:t>Iustorum animae</w:t>
      </w:r>
      <w:r w:rsidR="00885488" w:rsidRPr="00B779A9">
        <w:rPr>
          <w:lang w:val="it-IT"/>
        </w:rPr>
        <w:t xml:space="preserve">. AB </w:t>
      </w:r>
      <w:r w:rsidR="00885488" w:rsidRPr="00F77676">
        <w:rPr>
          <w:rStyle w:val="Incipit"/>
          <w:lang w:val="it-IT"/>
        </w:rPr>
        <w:t>Et facta est comes multitudo caelestis exercitus</w:t>
      </w:r>
      <w:r w:rsidR="00885488" w:rsidRPr="00B779A9">
        <w:rPr>
          <w:lang w:val="it-IT"/>
        </w:rPr>
        <w:t xml:space="preserve">. </w:t>
      </w:r>
      <w:r w:rsidR="00092CFB">
        <w:rPr>
          <w:lang w:val="it-IT"/>
        </w:rPr>
        <w:t>Suffragium d</w:t>
      </w:r>
      <w:r w:rsidR="00885488" w:rsidRPr="00B779A9">
        <w:rPr>
          <w:lang w:val="it-IT"/>
        </w:rPr>
        <w:t xml:space="preserve">e beata virgine </w:t>
      </w:r>
      <w:r w:rsidR="00092CFB">
        <w:rPr>
          <w:lang w:val="it-IT"/>
        </w:rPr>
        <w:t>[</w:t>
      </w:r>
      <w:r w:rsidR="00885488" w:rsidRPr="00B779A9">
        <w:rPr>
          <w:lang w:val="it-IT"/>
        </w:rPr>
        <w:t>AC</w:t>
      </w:r>
      <w:r w:rsidR="00092CFB">
        <w:rPr>
          <w:lang w:val="it-IT"/>
        </w:rPr>
        <w:t>]</w:t>
      </w:r>
      <w:r w:rsidR="00885488" w:rsidRPr="00B779A9">
        <w:rPr>
          <w:lang w:val="it-IT"/>
        </w:rPr>
        <w:t xml:space="preserve"> </w:t>
      </w:r>
      <w:r w:rsidR="00885488" w:rsidRPr="00F77676">
        <w:rPr>
          <w:rStyle w:val="Incipit"/>
          <w:lang w:val="it-IT"/>
        </w:rPr>
        <w:t>Tota pulchra es</w:t>
      </w:r>
      <w:r w:rsidR="00885488" w:rsidRPr="00B779A9">
        <w:rPr>
          <w:lang w:val="it-IT"/>
        </w:rPr>
        <w:t xml:space="preserve">. </w:t>
      </w:r>
      <w:r w:rsidR="00F51C48" w:rsidRPr="00F77676">
        <w:rPr>
          <w:lang w:val="it-IT"/>
        </w:rPr>
        <w:t xml:space="preserve">[BD] </w:t>
      </w:r>
      <w:r w:rsidR="005F6F99" w:rsidRPr="00F77676">
        <w:rPr>
          <w:rStyle w:val="Incipit"/>
          <w:lang w:val="it-IT"/>
        </w:rPr>
        <w:t>Benedicamus</w:t>
      </w:r>
      <w:r w:rsidR="00F51C48" w:rsidRPr="00F77676">
        <w:rPr>
          <w:lang w:val="it-IT"/>
        </w:rPr>
        <w:t xml:space="preserve"> de martyribus</w:t>
      </w:r>
      <w:r w:rsidR="00885488" w:rsidRPr="00F77676">
        <w:rPr>
          <w:lang w:val="it-IT"/>
        </w:rPr>
        <w:t>.</w:t>
      </w:r>
    </w:p>
    <w:p w:rsidR="00885488" w:rsidRPr="003D0C23" w:rsidRDefault="00AD6F67" w:rsidP="00415109">
      <w:pPr>
        <w:rPr>
          <w:lang w:val="en-US"/>
        </w:rPr>
      </w:pPr>
      <w:r w:rsidRPr="003D0C23">
        <w:rPr>
          <w:rStyle w:val="Time1"/>
          <w:lang w:val="en-US"/>
        </w:rPr>
        <w:t>Ad horas</w:t>
      </w:r>
      <w:r w:rsidR="00885488" w:rsidRPr="003D0C23">
        <w:rPr>
          <w:lang w:val="en-US"/>
        </w:rPr>
        <w:t xml:space="preserve"> dicantur laudes.</w:t>
      </w:r>
    </w:p>
    <w:p w:rsidR="00885488" w:rsidRPr="00B779A9" w:rsidRDefault="00AD6F67" w:rsidP="00415109">
      <w:pPr>
        <w:rPr>
          <w:lang w:val="pt-PT"/>
        </w:rPr>
      </w:pPr>
      <w:r w:rsidRPr="003D0C23">
        <w:rPr>
          <w:rStyle w:val="Time1"/>
          <w:lang w:val="en-US"/>
        </w:rPr>
        <w:t>Ad officium</w:t>
      </w:r>
      <w:r w:rsidR="00885488" w:rsidRPr="003D0C23">
        <w:rPr>
          <w:lang w:val="en-US"/>
        </w:rPr>
        <w:t xml:space="preserve"> IN </w:t>
      </w:r>
      <w:r w:rsidR="00885488" w:rsidRPr="003D0C23">
        <w:rPr>
          <w:rStyle w:val="Incipit"/>
          <w:lang w:val="en-US"/>
        </w:rPr>
        <w:t>Salus autem</w:t>
      </w:r>
      <w:r w:rsidR="00DD1415" w:rsidRPr="003D0C23">
        <w:rPr>
          <w:lang w:val="en-US"/>
        </w:rPr>
        <w:t>@170.</w:t>
      </w:r>
      <w:r w:rsidR="00885488" w:rsidRPr="003D0C23">
        <w:rPr>
          <w:lang w:val="en-US"/>
        </w:rPr>
        <w:t xml:space="preserve"> </w:t>
      </w:r>
      <w:r w:rsidR="00F51C48" w:rsidRPr="00B779A9">
        <w:rPr>
          <w:lang w:val="fr-FR"/>
        </w:rPr>
        <w:t xml:space="preserve">[KY] </w:t>
      </w:r>
      <w:r w:rsidR="00F51C48" w:rsidRPr="00F77676">
        <w:rPr>
          <w:rStyle w:val="Incipit"/>
          <w:lang w:val="fr-FR"/>
        </w:rPr>
        <w:t>Kyrie</w:t>
      </w:r>
      <w:r w:rsidR="00F51C48" w:rsidRPr="00B779A9">
        <w:rPr>
          <w:lang w:val="fr-FR"/>
        </w:rPr>
        <w:t xml:space="preserve"> et [SA] </w:t>
      </w:r>
      <w:r w:rsidR="00F51C48" w:rsidRPr="00F77676">
        <w:rPr>
          <w:rStyle w:val="Incipit"/>
          <w:lang w:val="fr-FR"/>
        </w:rPr>
        <w:t>Sanctus</w:t>
      </w:r>
      <w:r w:rsidR="00F51C48" w:rsidRPr="00B779A9">
        <w:rPr>
          <w:lang w:val="fr-FR"/>
        </w:rPr>
        <w:t xml:space="preserve"> </w:t>
      </w:r>
      <w:r w:rsidR="00885488" w:rsidRPr="00B779A9">
        <w:rPr>
          <w:lang w:val="fr-FR"/>
        </w:rPr>
        <w:t xml:space="preserve">de martyribus. </w:t>
      </w:r>
      <w:r w:rsidR="00885488" w:rsidRPr="003D0C23">
        <w:rPr>
          <w:lang w:val="pt-PT"/>
        </w:rPr>
        <w:t xml:space="preserve">GR </w:t>
      </w:r>
      <w:r w:rsidR="00885488" w:rsidRPr="003D0C23">
        <w:rPr>
          <w:rStyle w:val="Incipit"/>
          <w:lang w:val="pt-PT"/>
        </w:rPr>
        <w:t>Vindica domine</w:t>
      </w:r>
      <w:r w:rsidR="00DD1415" w:rsidRPr="003D0C23">
        <w:rPr>
          <w:lang w:val="pt-PT"/>
        </w:rPr>
        <w:t>@169.</w:t>
      </w:r>
      <w:r w:rsidR="00885488" w:rsidRPr="003D0C23">
        <w:rPr>
          <w:lang w:val="pt-PT"/>
        </w:rPr>
        <w:t xml:space="preserve"> AL</w:t>
      </w:r>
      <w:r w:rsidR="00F51C48" w:rsidRPr="003D0C23">
        <w:rPr>
          <w:lang w:val="pt-PT"/>
        </w:rPr>
        <w:t>V</w:t>
      </w:r>
      <w:r w:rsidR="00885488" w:rsidRPr="003D0C23">
        <w:rPr>
          <w:lang w:val="pt-PT"/>
        </w:rPr>
        <w:t xml:space="preserve"> </w:t>
      </w:r>
      <w:r w:rsidR="00885488" w:rsidRPr="003D0C23">
        <w:rPr>
          <w:rStyle w:val="Incipit"/>
          <w:lang w:val="pt-PT"/>
        </w:rPr>
        <w:t>Fulgebunt iusti</w:t>
      </w:r>
      <w:r w:rsidR="00DD1415" w:rsidRPr="003D0C23">
        <w:rPr>
          <w:lang w:val="pt-PT"/>
        </w:rPr>
        <w:t>@228.</w:t>
      </w:r>
      <w:r w:rsidR="00885488" w:rsidRPr="003D0C23">
        <w:rPr>
          <w:lang w:val="pt-PT"/>
        </w:rPr>
        <w:t xml:space="preserve"> SE </w:t>
      </w:r>
      <w:r w:rsidR="00885488" w:rsidRPr="003D0C23">
        <w:rPr>
          <w:rStyle w:val="Incipit"/>
          <w:lang w:val="pt-PT"/>
        </w:rPr>
        <w:t>Agone triumphali</w:t>
      </w:r>
      <w:r w:rsidR="00DD1415" w:rsidRPr="003D0C23">
        <w:rPr>
          <w:lang w:val="pt-PT"/>
        </w:rPr>
        <w:t>@360.</w:t>
      </w:r>
      <w:r w:rsidR="00885488" w:rsidRPr="003D0C23">
        <w:rPr>
          <w:lang w:val="pt-PT"/>
        </w:rPr>
        <w:t xml:space="preserve"> OF </w:t>
      </w:r>
      <w:r w:rsidR="00885488" w:rsidRPr="003D0C23">
        <w:rPr>
          <w:rStyle w:val="Incipit"/>
          <w:lang w:val="pt-PT"/>
        </w:rPr>
        <w:t>Mirabilis deus</w:t>
      </w:r>
      <w:r w:rsidR="00DD1415" w:rsidRPr="003D0C23">
        <w:rPr>
          <w:lang w:val="pt-PT"/>
        </w:rPr>
        <w:t>@156.</w:t>
      </w:r>
      <w:r w:rsidR="00885488" w:rsidRPr="003D0C23">
        <w:rPr>
          <w:lang w:val="pt-PT"/>
        </w:rPr>
        <w:t xml:space="preserve"> </w:t>
      </w:r>
      <w:r w:rsidR="00885488" w:rsidRPr="00B779A9">
        <w:rPr>
          <w:lang w:val="pt-PT"/>
        </w:rPr>
        <w:t xml:space="preserve">CO </w:t>
      </w:r>
      <w:r w:rsidR="00885488" w:rsidRPr="00F77676">
        <w:rPr>
          <w:rStyle w:val="Incipit"/>
          <w:lang w:val="pt-PT"/>
        </w:rPr>
        <w:t xml:space="preserve">Ego </w:t>
      </w:r>
      <w:r w:rsidR="000F4FB4" w:rsidRPr="00F77676">
        <w:rPr>
          <w:rStyle w:val="Incipit"/>
          <w:lang w:val="pt-PT"/>
        </w:rPr>
        <w:t>vos</w:t>
      </w:r>
      <w:r w:rsidR="00885488" w:rsidRPr="00F77676">
        <w:rPr>
          <w:rStyle w:val="Incipit"/>
          <w:lang w:val="pt-PT"/>
        </w:rPr>
        <w:t xml:space="preserve"> elegi</w:t>
      </w:r>
      <w:r w:rsidR="00DD1415">
        <w:rPr>
          <w:lang w:val="pt-PT"/>
        </w:rPr>
        <w:t>@</w:t>
      </w:r>
      <w:r w:rsidR="00DD1415" w:rsidRPr="00B779A9">
        <w:rPr>
          <w:lang w:val="pt-PT"/>
        </w:rPr>
        <w:t>169.</w:t>
      </w:r>
    </w:p>
    <w:p w:rsidR="00885488" w:rsidRPr="00B779A9" w:rsidRDefault="00AD6F67" w:rsidP="00415109">
      <w:pPr>
        <w:rPr>
          <w:lang w:val="pt-PT"/>
        </w:rPr>
      </w:pPr>
      <w:r w:rsidRPr="00F77676">
        <w:rPr>
          <w:rStyle w:val="Time1"/>
          <w:lang w:val="pt-PT"/>
        </w:rPr>
        <w:t>Ad secundas vesperas</w:t>
      </w:r>
      <w:r w:rsidR="00885488" w:rsidRPr="00B779A9">
        <w:rPr>
          <w:lang w:val="pt-PT"/>
        </w:rPr>
        <w:t xml:space="preserve"> </w:t>
      </w:r>
      <w:r w:rsidR="00092CFB">
        <w:rPr>
          <w:lang w:val="pt-PT"/>
        </w:rPr>
        <w:t xml:space="preserve">AN </w:t>
      </w:r>
      <w:r w:rsidR="00092CFB" w:rsidRPr="00F77676">
        <w:rPr>
          <w:rStyle w:val="Incipit"/>
          <w:lang w:val="pt-PT"/>
        </w:rPr>
        <w:t>%D::</w:t>
      </w:r>
      <w:r w:rsidR="00017E16" w:rsidRPr="00F77676">
        <w:rPr>
          <w:rStyle w:val="Incipit"/>
          <w:lang w:val="pt-PT"/>
        </w:rPr>
        <w:t>Iuravit</w:t>
      </w:r>
      <w:r w:rsidR="00D734F4" w:rsidRPr="00F77676">
        <w:rPr>
          <w:rStyle w:val="Incipit"/>
          <w:lang w:val="pt-PT"/>
        </w:rPr>
        <w:t xml:space="preserve"> </w:t>
      </w:r>
      <w:r w:rsidR="00017E16" w:rsidRPr="00F77676">
        <w:rPr>
          <w:rStyle w:val="Incipit"/>
          <w:lang w:val="pt-PT"/>
        </w:rPr>
        <w:t>dominus</w:t>
      </w:r>
      <w:r w:rsidRPr="002D4ADF">
        <w:rPr>
          <w:rStyle w:val="Incipit"/>
          <w:lang w:val="pt-PT"/>
        </w:rPr>
        <w:t>%</w:t>
      </w:r>
      <w:r w:rsidR="007D521F">
        <w:rPr>
          <w:lang w:val="pt-PT"/>
        </w:rPr>
        <w:t xml:space="preserve">. </w:t>
      </w:r>
      <w:r w:rsidR="00CA7E19">
        <w:rPr>
          <w:lang w:val="pt-PT"/>
        </w:rPr>
        <w:t xml:space="preserve">[AN] </w:t>
      </w:r>
      <w:r w:rsidR="00017E16" w:rsidRPr="002D4ADF">
        <w:rPr>
          <w:rStyle w:val="Incipit"/>
          <w:lang w:val="pt-PT"/>
        </w:rPr>
        <w:t>$E::</w:t>
      </w:r>
      <w:r w:rsidR="00885488" w:rsidRPr="002D4ADF">
        <w:rPr>
          <w:rStyle w:val="Incipit"/>
          <w:lang w:val="pt-PT"/>
        </w:rPr>
        <w:t xml:space="preserve">Virgam </w:t>
      </w:r>
      <w:r w:rsidR="00C31823" w:rsidRPr="002D4ADF">
        <w:rPr>
          <w:rStyle w:val="Incipit"/>
          <w:lang w:val="pt-PT"/>
        </w:rPr>
        <w:t>vir</w:t>
      </w:r>
      <w:r w:rsidR="00885488" w:rsidRPr="002D4ADF">
        <w:rPr>
          <w:rStyle w:val="Incipit"/>
          <w:lang w:val="pt-PT"/>
        </w:rPr>
        <w:t>tutis</w:t>
      </w:r>
      <w:r w:rsidR="00017E16" w:rsidRPr="002D4ADF">
        <w:rPr>
          <w:rStyle w:val="Incipit"/>
          <w:lang w:val="pt-PT"/>
        </w:rPr>
        <w:t>$</w:t>
      </w:r>
      <w:r w:rsidR="00885488" w:rsidRPr="00B779A9">
        <w:rPr>
          <w:lang w:val="pt-PT"/>
        </w:rPr>
        <w:t xml:space="preserve"> cum reliquis. </w:t>
      </w:r>
      <w:r w:rsidR="00885488" w:rsidRPr="00B779A9">
        <w:rPr>
          <w:lang w:val="fr-FR"/>
        </w:rPr>
        <w:t xml:space="preserve">(65v) PS </w:t>
      </w:r>
      <w:r w:rsidR="00885488" w:rsidRPr="00F77676">
        <w:rPr>
          <w:rStyle w:val="Incipit"/>
          <w:lang w:val="fr-FR"/>
        </w:rPr>
        <w:t>Dixit dominus</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Beatus </w:t>
      </w:r>
      <w:r w:rsidR="00C31823" w:rsidRPr="00F77676">
        <w:rPr>
          <w:rStyle w:val="Incipit"/>
          <w:lang w:val="fr-FR"/>
        </w:rPr>
        <w:t>vir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In </w:t>
      </w:r>
      <w:r w:rsidR="009772E9" w:rsidRPr="00F77676">
        <w:rPr>
          <w:rStyle w:val="Incipit"/>
          <w:lang w:val="fr-FR"/>
        </w:rPr>
        <w:t>conv</w:t>
      </w:r>
      <w:r w:rsidR="00885488" w:rsidRPr="00F77676">
        <w:rPr>
          <w:rStyle w:val="Incipit"/>
          <w:lang w:val="fr-FR"/>
        </w:rPr>
        <w:t>ertendo</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Eripe me</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Lauda </w:t>
      </w:r>
      <w:r w:rsidR="00567E70" w:rsidRPr="00F77676">
        <w:rPr>
          <w:rStyle w:val="Incipit"/>
          <w:lang w:val="fr-FR"/>
        </w:rPr>
        <w:t>Hierusalem</w:t>
      </w:r>
      <w:r w:rsidR="00885488" w:rsidRPr="00B779A9">
        <w:rPr>
          <w:lang w:val="fr-FR"/>
        </w:rPr>
        <w:t xml:space="preserve">. HY </w:t>
      </w:r>
      <w:r w:rsidR="00885488" w:rsidRPr="00F77676">
        <w:rPr>
          <w:rStyle w:val="Incipit"/>
          <w:lang w:val="fr-FR"/>
        </w:rPr>
        <w:t>Rex gloriose martyrum</w:t>
      </w:r>
      <w:r w:rsidR="00885488" w:rsidRPr="00B779A9">
        <w:rPr>
          <w:lang w:val="fr-FR"/>
        </w:rPr>
        <w:t xml:space="preserve">. VS </w:t>
      </w:r>
      <w:r w:rsidR="00885488" w:rsidRPr="00F77676">
        <w:rPr>
          <w:rStyle w:val="Incipit"/>
          <w:lang w:val="fr-FR"/>
        </w:rPr>
        <w:t>Iustorum animae</w:t>
      </w:r>
      <w:r w:rsidR="00885488" w:rsidRPr="00B779A9">
        <w:rPr>
          <w:lang w:val="fr-FR"/>
        </w:rPr>
        <w:t xml:space="preserve">. AM </w:t>
      </w:r>
      <w:r w:rsidR="00885488" w:rsidRPr="00F77676">
        <w:rPr>
          <w:rStyle w:val="Incipit"/>
          <w:lang w:val="fr-FR"/>
        </w:rPr>
        <w:t>In hoc ergo loco</w:t>
      </w:r>
      <w:r w:rsidR="00885488" w:rsidRPr="00B779A9">
        <w:rPr>
          <w:lang w:val="fr-FR"/>
        </w:rPr>
        <w:t xml:space="preserve">. </w:t>
      </w:r>
      <w:r w:rsidR="00092CFB">
        <w:rPr>
          <w:lang w:val="fr-FR"/>
        </w:rPr>
        <w:t>Suffragium d</w:t>
      </w:r>
      <w:r w:rsidR="00F51C48" w:rsidRPr="00B779A9">
        <w:rPr>
          <w:lang w:val="fr-FR"/>
        </w:rPr>
        <w:t xml:space="preserve">e sancto Gereone </w:t>
      </w:r>
      <w:r w:rsidR="00092CFB">
        <w:rPr>
          <w:lang w:val="fr-FR"/>
        </w:rPr>
        <w:t>[</w:t>
      </w:r>
      <w:r w:rsidR="00885488" w:rsidRPr="00B779A9">
        <w:rPr>
          <w:lang w:val="fr-FR"/>
        </w:rPr>
        <w:t>AC</w:t>
      </w:r>
      <w:r w:rsidR="00092CFB">
        <w:rPr>
          <w:lang w:val="fr-FR"/>
        </w:rPr>
        <w:t>]</w:t>
      </w:r>
      <w:r w:rsidR="00885488" w:rsidRPr="00B779A9">
        <w:rPr>
          <w:lang w:val="fr-FR"/>
        </w:rPr>
        <w:t xml:space="preserve"> </w:t>
      </w:r>
      <w:r w:rsidR="00885488" w:rsidRPr="00F77676">
        <w:rPr>
          <w:rStyle w:val="Incipit"/>
          <w:lang w:val="fr-FR"/>
        </w:rPr>
        <w:t>Absterget deus</w:t>
      </w:r>
      <w:r w:rsidR="00885488" w:rsidRPr="00B779A9">
        <w:rPr>
          <w:lang w:val="fr-FR"/>
        </w:rPr>
        <w:t xml:space="preserve">. </w:t>
      </w:r>
      <w:r w:rsidR="00885488" w:rsidRPr="00B779A9">
        <w:rPr>
          <w:lang w:val="pt-PT"/>
        </w:rPr>
        <w:t xml:space="preserve">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F77676">
        <w:rPr>
          <w:rStyle w:val="Incipit"/>
          <w:lang w:val="pt-PT"/>
        </w:rPr>
        <w:t>Maria virgo</w:t>
      </w:r>
      <w:r w:rsidR="00885488" w:rsidRPr="00B779A9">
        <w:rPr>
          <w:lang w:val="pt-PT"/>
        </w:rPr>
        <w:t xml:space="preserve">. </w:t>
      </w:r>
      <w:r w:rsidR="00F51C48" w:rsidRPr="00B779A9">
        <w:rPr>
          <w:lang w:val="pt-PT"/>
        </w:rPr>
        <w:t xml:space="preserve">[BD] </w:t>
      </w:r>
      <w:r w:rsidR="005F6F99" w:rsidRPr="00F77676">
        <w:rPr>
          <w:rStyle w:val="Incipit"/>
          <w:lang w:val="pt-PT"/>
        </w:rPr>
        <w:t>Benedicamus</w:t>
      </w:r>
      <w:r w:rsidR="00F51C48" w:rsidRPr="00B779A9">
        <w:rPr>
          <w:lang w:val="pt-PT"/>
        </w:rPr>
        <w:t xml:space="preserve"> de martyribus</w:t>
      </w:r>
      <w:r w:rsidR="00885488" w:rsidRPr="00B779A9">
        <w:rPr>
          <w:lang w:val="pt-PT"/>
        </w:rPr>
        <w:t>.</w:t>
      </w:r>
    </w:p>
    <w:p w:rsidR="00885488" w:rsidRPr="00B779A9" w:rsidRDefault="00AD6F67" w:rsidP="00415109">
      <w:pPr>
        <w:rPr>
          <w:lang w:val="it-IT"/>
        </w:rPr>
      </w:pPr>
      <w:r w:rsidRPr="00F77676">
        <w:rPr>
          <w:rStyle w:val="Time1"/>
          <w:lang w:val="it-IT"/>
        </w:rPr>
        <w:t>Ad completorium</w:t>
      </w:r>
      <w:r w:rsidR="00885488" w:rsidRPr="00B779A9">
        <w:rPr>
          <w:lang w:val="it-IT"/>
        </w:rPr>
        <w:t xml:space="preserve"> AD </w:t>
      </w:r>
      <w:r w:rsidR="00885488" w:rsidRPr="00794880">
        <w:rPr>
          <w:rStyle w:val="Incipit"/>
          <w:lang w:val="it-IT"/>
        </w:rPr>
        <w:t>Vigila</w:t>
      </w:r>
      <w:r w:rsidR="005A362F" w:rsidRPr="005A362F">
        <w:rPr>
          <w:i/>
          <w:lang w:val="it-IT"/>
        </w:rPr>
        <w:t xml:space="preserve"> </w:t>
      </w:r>
      <w:r w:rsidR="00885488" w:rsidRPr="00794880">
        <w:rPr>
          <w:rStyle w:val="Incipit"/>
          <w:lang w:val="it-IT"/>
        </w:rPr>
        <w:t>super</w:t>
      </w:r>
      <w:r w:rsidR="005A362F" w:rsidRPr="005A362F">
        <w:rPr>
          <w:i/>
          <w:lang w:val="it-IT"/>
        </w:rPr>
        <w:t xml:space="preserve"> </w:t>
      </w:r>
      <w:r w:rsidR="00885488" w:rsidRPr="00794880">
        <w:rPr>
          <w:rStyle w:val="Incipit"/>
          <w:lang w:val="it-IT"/>
        </w:rPr>
        <w:t>nos</w:t>
      </w:r>
      <w:r w:rsidR="00885488" w:rsidRPr="00B779A9">
        <w:rPr>
          <w:lang w:val="it-IT"/>
        </w:rPr>
        <w:t>.</w:t>
      </w:r>
    </w:p>
    <w:p w:rsidR="00885488" w:rsidRPr="00F77676" w:rsidRDefault="00AD6F67" w:rsidP="00415109">
      <w:pPr>
        <w:pStyle w:val="berschrift1"/>
        <w:rPr>
          <w:lang w:val="fr-FR"/>
        </w:rPr>
      </w:pPr>
      <w:r w:rsidRPr="00F77676">
        <w:rPr>
          <w:lang w:val="fr-FR"/>
        </w:rPr>
        <w:t>GEREONIS ET SOCIORUM EIUS</w:t>
      </w:r>
    </w:p>
    <w:p w:rsidR="00885488" w:rsidRPr="00B779A9" w:rsidRDefault="00885488" w:rsidP="00415109">
      <w:pPr>
        <w:rPr>
          <w:lang w:val="fr-FR"/>
        </w:rPr>
      </w:pPr>
      <w:r w:rsidRPr="00B779A9">
        <w:rPr>
          <w:lang w:val="fr-FR"/>
        </w:rPr>
        <w:t>Tres lectiones facimus ut de pluribus martyribus.</w:t>
      </w:r>
    </w:p>
    <w:p w:rsidR="00885488" w:rsidRPr="00B779A9" w:rsidRDefault="00AD6F67" w:rsidP="00415109">
      <w:pPr>
        <w:rPr>
          <w:lang w:val="fr-FR"/>
        </w:rPr>
      </w:pPr>
      <w:r w:rsidRPr="00F77676">
        <w:rPr>
          <w:rStyle w:val="Time1"/>
          <w:lang w:val="pt-PT"/>
        </w:rPr>
        <w:t>Ad matutinum</w:t>
      </w:r>
      <w:r w:rsidR="00885488" w:rsidRPr="00B779A9">
        <w:rPr>
          <w:lang w:val="pt-PT"/>
        </w:rPr>
        <w:t xml:space="preserve"> I</w:t>
      </w:r>
      <w:r w:rsidR="00F51C48" w:rsidRPr="00B779A9">
        <w:rPr>
          <w:lang w:val="pt-PT"/>
        </w:rPr>
        <w:t>N</w:t>
      </w:r>
      <w:r w:rsidR="00885488" w:rsidRPr="00B779A9">
        <w:rPr>
          <w:lang w:val="pt-PT"/>
        </w:rPr>
        <w:t xml:space="preserve">V </w:t>
      </w:r>
      <w:r w:rsidR="00885488" w:rsidRPr="00794880">
        <w:rPr>
          <w:rStyle w:val="Incipit"/>
          <w:lang w:val="pt-PT"/>
        </w:rPr>
        <w:t>Regem</w:t>
      </w:r>
      <w:r w:rsidR="005A362F" w:rsidRPr="005A362F">
        <w:rPr>
          <w:i/>
          <w:lang w:val="pt-PT"/>
        </w:rPr>
        <w:t xml:space="preserve"> </w:t>
      </w:r>
      <w:r w:rsidR="00885488" w:rsidRPr="00794880">
        <w:rPr>
          <w:rStyle w:val="Incipit"/>
          <w:lang w:val="pt-PT"/>
        </w:rPr>
        <w:t>martyrum</w:t>
      </w:r>
      <w:r w:rsidR="005A362F" w:rsidRPr="005A362F">
        <w:rPr>
          <w:i/>
          <w:lang w:val="pt-PT"/>
        </w:rPr>
        <w:t xml:space="preserve"> </w:t>
      </w:r>
      <w:r w:rsidR="00885488" w:rsidRPr="00794880">
        <w:rPr>
          <w:rStyle w:val="Incipit"/>
          <w:lang w:val="pt-PT"/>
        </w:rPr>
        <w:t>dominum</w:t>
      </w:r>
      <w:r w:rsidR="00885488" w:rsidRPr="00B779A9">
        <w:rPr>
          <w:lang w:val="pt-PT"/>
        </w:rPr>
        <w:t xml:space="preserve">. </w:t>
      </w:r>
      <w:r w:rsidR="00982EF5" w:rsidRPr="00B779A9">
        <w:rPr>
          <w:lang w:val="pt-PT"/>
        </w:rPr>
        <w:t>Hymnu</w:t>
      </w:r>
      <w:r w:rsidR="00885488" w:rsidRPr="00B779A9">
        <w:rPr>
          <w:lang w:val="pt-PT"/>
        </w:rPr>
        <w:t>m</w:t>
      </w:r>
      <w:r w:rsidR="00992D59">
        <w:rPr>
          <w:lang w:val="pt-PT"/>
        </w:rPr>
        <w:t>,</w:t>
      </w:r>
      <w:r w:rsidR="00885488" w:rsidRPr="00B779A9">
        <w:rPr>
          <w:lang w:val="pt-PT"/>
        </w:rPr>
        <w:t xml:space="preserve"> antiphonas et psalmos ferialiter. </w:t>
      </w:r>
      <w:r w:rsidR="00885488" w:rsidRPr="00B779A9">
        <w:rPr>
          <w:lang w:val="fr-FR"/>
        </w:rPr>
        <w:t>Versiculu</w:t>
      </w:r>
      <w:r w:rsidR="00A7313B">
        <w:rPr>
          <w:lang w:val="fr-FR"/>
        </w:rPr>
        <w:t>s</w:t>
      </w:r>
      <w:r w:rsidR="00885488" w:rsidRPr="00B779A9">
        <w:rPr>
          <w:lang w:val="fr-FR"/>
        </w:rPr>
        <w:t xml:space="preserve"> et responsoria de martyribus in </w:t>
      </w:r>
      <w:r w:rsidR="009772E9" w:rsidRPr="00B779A9">
        <w:rPr>
          <w:lang w:val="fr-FR"/>
        </w:rPr>
        <w:t>commu</w:t>
      </w:r>
      <w:r w:rsidR="00F51C48" w:rsidRPr="00B779A9">
        <w:rPr>
          <w:lang w:val="fr-FR"/>
        </w:rPr>
        <w:t>ni pro ratione feriae. Lectiones d</w:t>
      </w:r>
      <w:r w:rsidR="00885488" w:rsidRPr="00B779A9">
        <w:rPr>
          <w:lang w:val="fr-FR"/>
        </w:rPr>
        <w:t>e tempore.</w:t>
      </w:r>
    </w:p>
    <w:p w:rsidR="00885488" w:rsidRPr="00B779A9" w:rsidRDefault="00AD6F67" w:rsidP="00415109">
      <w:pPr>
        <w:rPr>
          <w:lang w:val="fr-FR"/>
        </w:rPr>
      </w:pPr>
      <w:r w:rsidRPr="00F77676">
        <w:rPr>
          <w:rStyle w:val="Time1"/>
          <w:lang w:val="fr-FR"/>
        </w:rPr>
        <w:t>Ad laudes</w:t>
      </w:r>
      <w:r w:rsidR="00885488" w:rsidRPr="00B779A9">
        <w:rPr>
          <w:lang w:val="fr-FR"/>
        </w:rPr>
        <w:t xml:space="preserve"> AN </w:t>
      </w:r>
      <w:r w:rsidR="00885488" w:rsidRPr="00F77676">
        <w:rPr>
          <w:rStyle w:val="Incipit"/>
          <w:lang w:val="fr-FR"/>
        </w:rPr>
        <w:t>Omnes sancti</w:t>
      </w:r>
      <w:r w:rsidR="008535DA" w:rsidRPr="00B779A9">
        <w:rPr>
          <w:lang w:val="fr-FR"/>
        </w:rPr>
        <w:t xml:space="preserve"> sola</w:t>
      </w:r>
      <w:r w:rsidR="00885488" w:rsidRPr="00B779A9">
        <w:rPr>
          <w:lang w:val="fr-FR"/>
        </w:rPr>
        <w:t xml:space="preserve">. HY </w:t>
      </w:r>
      <w:r w:rsidR="00885488" w:rsidRPr="00F77676">
        <w:rPr>
          <w:rStyle w:val="Incipit"/>
          <w:lang w:val="fr-FR"/>
        </w:rPr>
        <w:t>Rex gloriose</w:t>
      </w:r>
      <w:r w:rsidR="00885488" w:rsidRPr="00B779A9">
        <w:rPr>
          <w:lang w:val="fr-FR"/>
        </w:rPr>
        <w:t xml:space="preserve">. VS </w:t>
      </w:r>
      <w:r w:rsidR="00885488" w:rsidRPr="00F77676">
        <w:rPr>
          <w:rStyle w:val="Incipit"/>
          <w:lang w:val="fr-FR"/>
        </w:rPr>
        <w:t>Iustorum animae</w:t>
      </w:r>
      <w:r w:rsidR="00885488" w:rsidRPr="00B779A9">
        <w:rPr>
          <w:lang w:val="fr-FR"/>
        </w:rPr>
        <w:t xml:space="preserve">. AB </w:t>
      </w:r>
      <w:r w:rsidR="00885488" w:rsidRPr="00F77676">
        <w:rPr>
          <w:rStyle w:val="Incipit"/>
          <w:lang w:val="fr-FR"/>
        </w:rPr>
        <w:t>Tradiderunt corpora sua</w:t>
      </w:r>
      <w:r w:rsidR="00885488" w:rsidRPr="00B779A9">
        <w:rPr>
          <w:lang w:val="fr-FR"/>
        </w:rPr>
        <w:t xml:space="preserve">. </w:t>
      </w:r>
      <w:r w:rsidR="00F51C48" w:rsidRPr="00B779A9">
        <w:rPr>
          <w:lang w:val="fr-FR"/>
        </w:rPr>
        <w:t xml:space="preserve">[BD] </w:t>
      </w:r>
      <w:r w:rsidR="005F6F99" w:rsidRPr="00F77676">
        <w:rPr>
          <w:rStyle w:val="Incipit"/>
          <w:lang w:val="fr-FR"/>
        </w:rPr>
        <w:t>Benedicamus</w:t>
      </w:r>
      <w:r w:rsidR="00F51C48" w:rsidRPr="00B779A9">
        <w:rPr>
          <w:lang w:val="fr-FR"/>
        </w:rPr>
        <w:t xml:space="preserve"> f</w:t>
      </w:r>
      <w:r w:rsidR="00885488" w:rsidRPr="00B779A9">
        <w:rPr>
          <w:lang w:val="fr-FR"/>
        </w:rPr>
        <w:t>erialiter.</w:t>
      </w:r>
    </w:p>
    <w:p w:rsidR="00885488" w:rsidRPr="00B779A9" w:rsidRDefault="00AD6F67" w:rsidP="00415109">
      <w:pPr>
        <w:rPr>
          <w:lang w:val="fr-FR"/>
        </w:rPr>
      </w:pPr>
      <w:r w:rsidRPr="00F77676">
        <w:rPr>
          <w:rStyle w:val="Time1"/>
          <w:lang w:val="fr-FR"/>
        </w:rPr>
        <w:lastRenderedPageBreak/>
        <w:t>Ad horas</w:t>
      </w:r>
      <w:r w:rsidR="00885488" w:rsidRPr="00B779A9">
        <w:rPr>
          <w:lang w:val="fr-FR"/>
        </w:rPr>
        <w:t xml:space="preserve"> AN </w:t>
      </w:r>
      <w:r w:rsidR="00885488" w:rsidRPr="00F77676">
        <w:rPr>
          <w:rStyle w:val="Incipit"/>
          <w:lang w:val="fr-FR"/>
        </w:rPr>
        <w:t>Iustorum autem animae</w:t>
      </w:r>
      <w:r w:rsidR="00885488" w:rsidRPr="00B779A9">
        <w:rPr>
          <w:lang w:val="fr-FR"/>
        </w:rPr>
        <w:t>.</w:t>
      </w:r>
    </w:p>
    <w:p w:rsidR="00885488" w:rsidRPr="003D0C23" w:rsidRDefault="00AD6F67" w:rsidP="00415109">
      <w:pPr>
        <w:rPr>
          <w:lang w:val="en-US"/>
        </w:rPr>
      </w:pPr>
      <w:r w:rsidRPr="00F77676">
        <w:rPr>
          <w:rStyle w:val="Time1"/>
          <w:lang w:val="fr-FR"/>
        </w:rPr>
        <w:t>Ad missam</w:t>
      </w:r>
      <w:r w:rsidR="00885488" w:rsidRPr="00F77676">
        <w:rPr>
          <w:lang w:val="fr-FR"/>
        </w:rPr>
        <w:t xml:space="preserve"> IN </w:t>
      </w:r>
      <w:r w:rsidR="00885488" w:rsidRPr="00F77676">
        <w:rPr>
          <w:rStyle w:val="Incipit"/>
          <w:lang w:val="fr-FR"/>
        </w:rPr>
        <w:t>Multae tribulationes</w:t>
      </w:r>
      <w:r w:rsidR="00DD1415">
        <w:rPr>
          <w:lang w:val="fr-FR"/>
        </w:rPr>
        <w:t>@</w:t>
      </w:r>
      <w:r w:rsidR="00DD1415" w:rsidRPr="00F77676">
        <w:rPr>
          <w:lang w:val="fr-FR"/>
        </w:rPr>
        <w:t>174.</w:t>
      </w:r>
      <w:r w:rsidR="00885488" w:rsidRPr="00F77676">
        <w:rPr>
          <w:lang w:val="fr-FR"/>
        </w:rPr>
        <w:t xml:space="preserve"> GR </w:t>
      </w:r>
      <w:r w:rsidR="00885488" w:rsidRPr="00F77676">
        <w:rPr>
          <w:rStyle w:val="Incipit"/>
          <w:lang w:val="fr-FR"/>
        </w:rPr>
        <w:t>Iustorum animae</w:t>
      </w:r>
      <w:r w:rsidR="00DD1415">
        <w:rPr>
          <w:lang w:val="fr-FR"/>
        </w:rPr>
        <w:t>@</w:t>
      </w:r>
      <w:r w:rsidR="00DD1415" w:rsidRPr="00F77676">
        <w:rPr>
          <w:lang w:val="fr-FR"/>
        </w:rPr>
        <w:t>169.</w:t>
      </w:r>
      <w:r w:rsidR="00885488" w:rsidRPr="00F77676">
        <w:rPr>
          <w:lang w:val="fr-FR"/>
        </w:rPr>
        <w:t xml:space="preserve"> AL</w:t>
      </w:r>
      <w:r w:rsidR="00F51C48" w:rsidRPr="00F77676">
        <w:rPr>
          <w:lang w:val="fr-FR"/>
        </w:rPr>
        <w:t>V</w:t>
      </w:r>
      <w:r w:rsidR="00885488" w:rsidRPr="00F77676">
        <w:rPr>
          <w:lang w:val="fr-FR"/>
        </w:rPr>
        <w:t xml:space="preserve"> </w:t>
      </w:r>
      <w:r w:rsidR="00885488" w:rsidRPr="00F77676">
        <w:rPr>
          <w:rStyle w:val="Incipit"/>
          <w:lang w:val="fr-FR"/>
        </w:rPr>
        <w:t>Te martyrum</w:t>
      </w:r>
      <w:r w:rsidR="00DD1415">
        <w:rPr>
          <w:lang w:val="fr-FR"/>
        </w:rPr>
        <w:t>@</w:t>
      </w:r>
      <w:r w:rsidR="00DD1415" w:rsidRPr="00F77676">
        <w:rPr>
          <w:lang w:val="fr-FR"/>
        </w:rPr>
        <w:t>229.</w:t>
      </w:r>
      <w:r w:rsidR="00885488" w:rsidRPr="00F77676">
        <w:rPr>
          <w:lang w:val="fr-FR"/>
        </w:rPr>
        <w:t xml:space="preserve"> </w:t>
      </w:r>
      <w:r w:rsidR="00885488" w:rsidRPr="003D0C23">
        <w:rPr>
          <w:lang w:val="en-US"/>
        </w:rPr>
        <w:t xml:space="preserve">OF </w:t>
      </w:r>
      <w:r w:rsidR="00885488" w:rsidRPr="003D0C23">
        <w:rPr>
          <w:rStyle w:val="Incipit"/>
          <w:lang w:val="en-US"/>
        </w:rPr>
        <w:t>Laetamini in domino</w:t>
      </w:r>
      <w:r w:rsidR="00DD1415" w:rsidRPr="003D0C23">
        <w:rPr>
          <w:lang w:val="en-US"/>
        </w:rPr>
        <w:t>@34.</w:t>
      </w:r>
      <w:r w:rsidR="00885488" w:rsidRPr="003D0C23">
        <w:rPr>
          <w:lang w:val="en-US"/>
        </w:rPr>
        <w:t xml:space="preserve"> (66r) CO </w:t>
      </w:r>
      <w:r w:rsidR="00885488" w:rsidRPr="003D0C23">
        <w:rPr>
          <w:rStyle w:val="Incipit"/>
          <w:lang w:val="en-US"/>
        </w:rPr>
        <w:t>Posuerunt mortalia</w:t>
      </w:r>
      <w:r w:rsidR="00DD1415" w:rsidRPr="003D0C23">
        <w:rPr>
          <w:lang w:val="en-US"/>
        </w:rPr>
        <w:t>@170.</w:t>
      </w:r>
    </w:p>
    <w:p w:rsidR="00885488" w:rsidRPr="003D0C23" w:rsidRDefault="00885488" w:rsidP="00415109">
      <w:pPr>
        <w:pStyle w:val="berschrift1"/>
        <w:rPr>
          <w:lang w:val="en-US"/>
        </w:rPr>
      </w:pPr>
      <w:r w:rsidRPr="003D0C23">
        <w:rPr>
          <w:lang w:val="en-US"/>
        </w:rPr>
        <w:t>I</w:t>
      </w:r>
      <w:r w:rsidR="005B0BCA" w:rsidRPr="003D0C23">
        <w:rPr>
          <w:lang w:val="en-US"/>
        </w:rPr>
        <w:t>N TRANSLATIONE SANCTI AUGUSTINI</w:t>
      </w:r>
    </w:p>
    <w:p w:rsidR="00885488" w:rsidRPr="003D0C23" w:rsidRDefault="00885488" w:rsidP="00415109">
      <w:pPr>
        <w:rPr>
          <w:lang w:val="en-US"/>
        </w:rPr>
      </w:pPr>
      <w:r w:rsidRPr="003D0C23">
        <w:rPr>
          <w:lang w:val="en-US"/>
        </w:rPr>
        <w:t>Binos facimus.</w:t>
      </w:r>
    </w:p>
    <w:p w:rsidR="00885488" w:rsidRPr="00F77676" w:rsidRDefault="005B0BCA" w:rsidP="00415109">
      <w:pPr>
        <w:rPr>
          <w:lang w:val="it-IT"/>
        </w:rPr>
      </w:pPr>
      <w:r w:rsidRPr="003D0C23">
        <w:rPr>
          <w:rStyle w:val="Time1"/>
          <w:lang w:val="en-US"/>
        </w:rPr>
        <w:t>Ad vesperas</w:t>
      </w:r>
      <w:r w:rsidR="00885488" w:rsidRPr="003D0C23">
        <w:rPr>
          <w:lang w:val="en-US"/>
        </w:rPr>
        <w:t xml:space="preserve"> super psalmos AN </w:t>
      </w:r>
      <w:r w:rsidR="00885488" w:rsidRPr="003D0C23">
        <w:rPr>
          <w:rStyle w:val="Incipit"/>
          <w:lang w:val="en-US"/>
        </w:rPr>
        <w:t>Sancte</w:t>
      </w:r>
      <w:r w:rsidR="005A362F" w:rsidRPr="003D0C23">
        <w:rPr>
          <w:i/>
          <w:lang w:val="en-US"/>
        </w:rPr>
        <w:t xml:space="preserve"> </w:t>
      </w:r>
      <w:r w:rsidR="00885488" w:rsidRPr="003D0C23">
        <w:rPr>
          <w:rStyle w:val="Incipit"/>
          <w:lang w:val="en-US"/>
        </w:rPr>
        <w:t>Augustine</w:t>
      </w:r>
      <w:r w:rsidR="00885488" w:rsidRPr="003D0C23">
        <w:rPr>
          <w:lang w:val="en-US"/>
        </w:rPr>
        <w:t xml:space="preserve">. </w:t>
      </w:r>
      <w:r w:rsidR="00F51C48" w:rsidRPr="00F77676">
        <w:rPr>
          <w:lang w:val="it-IT"/>
        </w:rPr>
        <w:t>Psalmi omnia Laudate</w:t>
      </w:r>
      <w:r w:rsidR="00885488" w:rsidRPr="00F77676">
        <w:rPr>
          <w:lang w:val="it-IT"/>
        </w:rPr>
        <w:t xml:space="preserve">. RP </w:t>
      </w:r>
      <w:r w:rsidR="00885488" w:rsidRPr="00F77676">
        <w:rPr>
          <w:rStyle w:val="Incipit"/>
          <w:lang w:val="it-IT"/>
        </w:rPr>
        <w:t>Verbum</w:t>
      </w:r>
      <w:r w:rsidR="005A362F" w:rsidRPr="00F77676">
        <w:rPr>
          <w:i/>
          <w:lang w:val="it-IT"/>
        </w:rPr>
        <w:t xml:space="preserve"> </w:t>
      </w:r>
      <w:r w:rsidR="00885488" w:rsidRPr="00F77676">
        <w:rPr>
          <w:rStyle w:val="Incipit"/>
          <w:lang w:val="it-IT"/>
        </w:rPr>
        <w:t>dei</w:t>
      </w:r>
      <w:r w:rsidR="00885488" w:rsidRPr="00F77676">
        <w:rPr>
          <w:lang w:val="it-IT"/>
        </w:rPr>
        <w:t xml:space="preserve">. HY </w:t>
      </w:r>
      <w:r w:rsidR="00885488" w:rsidRPr="00F77676">
        <w:rPr>
          <w:rStyle w:val="Incipit"/>
          <w:lang w:val="it-IT"/>
        </w:rPr>
        <w:t>Alme</w:t>
      </w:r>
      <w:r w:rsidR="005A362F" w:rsidRPr="00F77676">
        <w:rPr>
          <w:i/>
          <w:lang w:val="it-IT"/>
        </w:rPr>
        <w:t xml:space="preserve"> </w:t>
      </w:r>
      <w:r w:rsidR="00885488" w:rsidRPr="00F77676">
        <w:rPr>
          <w:rStyle w:val="Incipit"/>
          <w:lang w:val="it-IT"/>
        </w:rPr>
        <w:t>pater</w:t>
      </w:r>
      <w:r w:rsidR="00885488" w:rsidRPr="00F77676">
        <w:rPr>
          <w:lang w:val="it-IT"/>
        </w:rPr>
        <w:t xml:space="preserve">. VS </w:t>
      </w:r>
      <w:r w:rsidR="00885488" w:rsidRPr="00F77676">
        <w:rPr>
          <w:rStyle w:val="Incipit"/>
          <w:lang w:val="it-IT"/>
        </w:rPr>
        <w:t>Gloria</w:t>
      </w:r>
      <w:r w:rsidR="005A362F" w:rsidRPr="00F77676">
        <w:rPr>
          <w:i/>
          <w:lang w:val="it-IT"/>
        </w:rPr>
        <w:t xml:space="preserve"> </w:t>
      </w:r>
      <w:r w:rsidR="00885488" w:rsidRPr="00F77676">
        <w:rPr>
          <w:rStyle w:val="Incipit"/>
          <w:lang w:val="it-IT"/>
        </w:rPr>
        <w:t>et</w:t>
      </w:r>
      <w:r w:rsidR="005A362F" w:rsidRPr="00F77676">
        <w:rPr>
          <w:i/>
          <w:lang w:val="it-IT"/>
        </w:rPr>
        <w:t xml:space="preserve"> </w:t>
      </w:r>
      <w:r w:rsidR="00885488" w:rsidRPr="00F77676">
        <w:rPr>
          <w:rStyle w:val="Incipit"/>
          <w:lang w:val="it-IT"/>
        </w:rPr>
        <w:t>honore</w:t>
      </w:r>
      <w:r w:rsidR="00885488" w:rsidRPr="00F77676">
        <w:rPr>
          <w:lang w:val="it-IT"/>
        </w:rPr>
        <w:t xml:space="preserve">. AM </w:t>
      </w:r>
      <w:r w:rsidR="00885488" w:rsidRPr="00F77676">
        <w:rPr>
          <w:rStyle w:val="Incipit"/>
          <w:lang w:val="it-IT"/>
        </w:rPr>
        <w:t>Laetare</w:t>
      </w:r>
      <w:r w:rsidR="005A362F" w:rsidRPr="00F77676">
        <w:rPr>
          <w:i/>
          <w:lang w:val="it-IT"/>
        </w:rPr>
        <w:t xml:space="preserve"> </w:t>
      </w:r>
      <w:r w:rsidR="00885488" w:rsidRPr="00F77676">
        <w:rPr>
          <w:rStyle w:val="Incipit"/>
          <w:lang w:val="it-IT"/>
        </w:rPr>
        <w:t>mater</w:t>
      </w:r>
      <w:r w:rsidR="005A362F" w:rsidRPr="00F77676">
        <w:rPr>
          <w:i/>
          <w:lang w:val="it-IT"/>
        </w:rPr>
        <w:t xml:space="preserve"> </w:t>
      </w:r>
      <w:r w:rsidR="00885488" w:rsidRPr="00F77676">
        <w:rPr>
          <w:rStyle w:val="Incipit"/>
          <w:lang w:val="it-IT"/>
        </w:rPr>
        <w:t>nostra</w:t>
      </w:r>
      <w:r w:rsidR="005A362F" w:rsidRPr="00F77676">
        <w:rPr>
          <w:i/>
          <w:lang w:val="it-IT"/>
        </w:rPr>
        <w:t xml:space="preserve"> </w:t>
      </w:r>
      <w:r w:rsidR="00885488" w:rsidRPr="00F77676">
        <w:rPr>
          <w:rStyle w:val="Incipit"/>
          <w:lang w:val="it-IT"/>
        </w:rPr>
        <w:t>Hierusalem</w:t>
      </w:r>
      <w:r w:rsidR="00885488" w:rsidRPr="00F77676">
        <w:rPr>
          <w:lang w:val="it-IT"/>
        </w:rPr>
        <w:t xml:space="preserve">. </w:t>
      </w:r>
      <w:r w:rsidR="00A7313B" w:rsidRPr="00F77676">
        <w:rPr>
          <w:lang w:val="it-IT"/>
        </w:rPr>
        <w:t>Suffragium d</w:t>
      </w:r>
      <w:r w:rsidR="00885488" w:rsidRPr="00F77676">
        <w:rPr>
          <w:lang w:val="it-IT"/>
        </w:rPr>
        <w:t xml:space="preserve">e beata virgine </w:t>
      </w:r>
      <w:r w:rsidR="00A7313B" w:rsidRPr="00F77676">
        <w:rPr>
          <w:lang w:val="it-IT"/>
        </w:rPr>
        <w:t>[</w:t>
      </w:r>
      <w:r w:rsidR="00885488" w:rsidRPr="00F77676">
        <w:rPr>
          <w:lang w:val="it-IT"/>
        </w:rPr>
        <w:t>AC</w:t>
      </w:r>
      <w:r w:rsidR="00A7313B" w:rsidRPr="00F77676">
        <w:rPr>
          <w:lang w:val="it-IT"/>
        </w:rPr>
        <w:t>]</w:t>
      </w:r>
      <w:r w:rsidR="00885488" w:rsidRPr="00F77676">
        <w:rPr>
          <w:lang w:val="it-IT"/>
        </w:rPr>
        <w:t xml:space="preserve"> </w:t>
      </w:r>
      <w:r w:rsidR="00885488" w:rsidRPr="00F77676">
        <w:rPr>
          <w:rStyle w:val="Incipit"/>
          <w:lang w:val="it-IT"/>
        </w:rPr>
        <w:t>Omnium</w:t>
      </w:r>
      <w:r w:rsidR="005A362F" w:rsidRPr="00F77676">
        <w:rPr>
          <w:i/>
          <w:lang w:val="it-IT"/>
        </w:rPr>
        <w:t xml:space="preserve"> </w:t>
      </w:r>
      <w:r w:rsidR="00885488" w:rsidRPr="00F77676">
        <w:rPr>
          <w:rStyle w:val="Incipit"/>
          <w:lang w:val="it-IT"/>
        </w:rPr>
        <w:t>rerum</w:t>
      </w:r>
      <w:r w:rsidR="00885488" w:rsidRPr="00F77676">
        <w:rPr>
          <w:lang w:val="it-IT"/>
        </w:rPr>
        <w:t xml:space="preserve">. </w:t>
      </w:r>
      <w:r w:rsidR="00F51C48" w:rsidRPr="00F77676">
        <w:rPr>
          <w:lang w:val="it-IT"/>
        </w:rPr>
        <w:t xml:space="preserve">[BD] </w:t>
      </w:r>
      <w:r w:rsidR="005F6F99" w:rsidRPr="00F77676">
        <w:rPr>
          <w:rStyle w:val="Incipit"/>
          <w:lang w:val="it-IT"/>
        </w:rPr>
        <w:t>Benedicamus</w:t>
      </w:r>
      <w:r w:rsidR="00F51C48" w:rsidRPr="00F77676">
        <w:rPr>
          <w:lang w:val="it-IT"/>
        </w:rPr>
        <w:t xml:space="preserve"> d</w:t>
      </w:r>
      <w:r w:rsidR="00885488" w:rsidRPr="00F77676">
        <w:rPr>
          <w:lang w:val="it-IT"/>
        </w:rPr>
        <w:t>e confessoribus. Cursus beatae</w:t>
      </w:r>
      <w:r w:rsidR="00A86011" w:rsidRPr="00F77676">
        <w:rPr>
          <w:lang w:val="it-IT"/>
        </w:rPr>
        <w:t xml:space="preserve"> Mariae</w:t>
      </w:r>
      <w:r w:rsidR="00885488" w:rsidRPr="00F77676">
        <w:rPr>
          <w:lang w:val="it-IT"/>
        </w:rPr>
        <w:t xml:space="preserve"> non dicitur.</w:t>
      </w:r>
    </w:p>
    <w:p w:rsidR="00885488" w:rsidRPr="00F77676" w:rsidRDefault="005B0BCA" w:rsidP="00415109">
      <w:pPr>
        <w:rPr>
          <w:lang w:val="it-IT"/>
        </w:rPr>
      </w:pPr>
      <w:r w:rsidRPr="00F77676">
        <w:rPr>
          <w:rStyle w:val="Time1"/>
          <w:lang w:val="it-IT"/>
        </w:rPr>
        <w:t>Ad completorium</w:t>
      </w:r>
      <w:r w:rsidR="00885488" w:rsidRPr="00F77676">
        <w:rPr>
          <w:lang w:val="it-IT"/>
        </w:rPr>
        <w:t xml:space="preserve"> HY </w:t>
      </w:r>
      <w:r w:rsidR="00885488" w:rsidRPr="00F77676">
        <w:rPr>
          <w:rStyle w:val="Incipit"/>
          <w:lang w:val="it-IT"/>
        </w:rPr>
        <w:t>Te</w:t>
      </w:r>
      <w:r w:rsidR="005A362F" w:rsidRPr="00F77676">
        <w:rPr>
          <w:i/>
          <w:lang w:val="it-IT"/>
        </w:rPr>
        <w:t xml:space="preserve"> </w:t>
      </w:r>
      <w:r w:rsidR="00885488" w:rsidRPr="00F77676">
        <w:rPr>
          <w:rStyle w:val="Incipit"/>
          <w:lang w:val="it-IT"/>
        </w:rPr>
        <w:t>lucis</w:t>
      </w:r>
      <w:r w:rsidR="00885488" w:rsidRPr="00F77676">
        <w:rPr>
          <w:lang w:val="it-IT"/>
        </w:rPr>
        <w:t xml:space="preserve">. AD </w:t>
      </w:r>
      <w:r w:rsidR="00885488" w:rsidRPr="00F77676">
        <w:rPr>
          <w:rStyle w:val="Incipit"/>
          <w:lang w:val="it-IT"/>
        </w:rPr>
        <w:t>Pacem</w:t>
      </w:r>
      <w:r w:rsidR="005A362F" w:rsidRPr="00F77676">
        <w:rPr>
          <w:i/>
          <w:lang w:val="it-IT"/>
        </w:rPr>
        <w:t xml:space="preserve"> </w:t>
      </w:r>
      <w:r w:rsidR="00885488" w:rsidRPr="00F77676">
        <w:rPr>
          <w:rStyle w:val="Incipit"/>
          <w:lang w:val="it-IT"/>
        </w:rPr>
        <w:t>tuam</w:t>
      </w:r>
      <w:r w:rsidR="00885488" w:rsidRPr="00F77676">
        <w:rPr>
          <w:lang w:val="it-IT"/>
        </w:rPr>
        <w:t>.</w:t>
      </w:r>
    </w:p>
    <w:p w:rsidR="00A7313B" w:rsidRDefault="005B0BCA" w:rsidP="00415109">
      <w:pPr>
        <w:rPr>
          <w:lang w:val="fr-FR"/>
        </w:rPr>
      </w:pPr>
      <w:r w:rsidRPr="00F77676">
        <w:rPr>
          <w:rStyle w:val="Time1"/>
          <w:lang w:val="it-IT"/>
        </w:rPr>
        <w:t>Ad matutinum</w:t>
      </w:r>
      <w:r w:rsidR="00FA2FE0" w:rsidRPr="00F77676">
        <w:rPr>
          <w:lang w:val="it-IT"/>
        </w:rPr>
        <w:t xml:space="preserve"> </w:t>
      </w:r>
      <w:r w:rsidR="00A7313B" w:rsidRPr="00F77676">
        <w:rPr>
          <w:lang w:val="it-IT"/>
        </w:rPr>
        <w:t>lectiones [</w:t>
      </w:r>
      <w:r w:rsidR="00FA2FE0" w:rsidRPr="00F77676">
        <w:rPr>
          <w:lang w:val="it-IT"/>
        </w:rPr>
        <w:t>LS</w:t>
      </w:r>
      <w:r w:rsidR="00A7313B" w:rsidRPr="00F77676">
        <w:rPr>
          <w:lang w:val="it-IT"/>
        </w:rPr>
        <w:t>]</w:t>
      </w:r>
      <w:r w:rsidR="00885488" w:rsidRPr="00F77676">
        <w:rPr>
          <w:lang w:val="it-IT"/>
        </w:rPr>
        <w:t xml:space="preserve"> </w:t>
      </w:r>
      <w:r w:rsidR="00885488" w:rsidRPr="00F77676">
        <w:rPr>
          <w:rStyle w:val="Incipit"/>
          <w:lang w:val="it-IT"/>
        </w:rPr>
        <w:t>Gaudete</w:t>
      </w:r>
      <w:r w:rsidR="005A362F" w:rsidRPr="00F77676">
        <w:rPr>
          <w:i/>
          <w:lang w:val="it-IT"/>
        </w:rPr>
        <w:t xml:space="preserve"> </w:t>
      </w:r>
      <w:r w:rsidR="00885488" w:rsidRPr="00F77676">
        <w:rPr>
          <w:rStyle w:val="Incipit"/>
          <w:lang w:val="it-IT"/>
        </w:rPr>
        <w:t>dilectissimi</w:t>
      </w:r>
      <w:r w:rsidR="005A362F" w:rsidRPr="00F77676">
        <w:rPr>
          <w:i/>
          <w:lang w:val="it-IT"/>
        </w:rPr>
        <w:t xml:space="preserve"> </w:t>
      </w:r>
      <w:r w:rsidR="00885488" w:rsidRPr="00F77676">
        <w:rPr>
          <w:rStyle w:val="Incipit"/>
          <w:lang w:val="it-IT"/>
        </w:rPr>
        <w:t>fratres</w:t>
      </w:r>
      <w:r w:rsidR="00885488" w:rsidRPr="00F77676">
        <w:rPr>
          <w:lang w:val="it-IT"/>
        </w:rPr>
        <w:t xml:space="preserve"> inveniuntur in </w:t>
      </w:r>
      <w:r w:rsidR="00885488" w:rsidRPr="00F77676">
        <w:rPr>
          <w:rStyle w:val="Funktion"/>
          <w:lang w:val="it-IT"/>
        </w:rPr>
        <w:t>rubro codice</w:t>
      </w:r>
      <w:r w:rsidR="00885488" w:rsidRPr="00F77676">
        <w:rPr>
          <w:lang w:val="it-IT"/>
        </w:rPr>
        <w:t xml:space="preserve"> </w:t>
      </w:r>
      <w:r w:rsidR="00A7313B" w:rsidRPr="00F77676">
        <w:rPr>
          <w:lang w:val="it-IT"/>
        </w:rPr>
        <w:t>$E::</w:t>
      </w:r>
      <w:r w:rsidR="00885488" w:rsidRPr="00F77676">
        <w:rPr>
          <w:lang w:val="it-IT"/>
        </w:rPr>
        <w:t>prope finem</w:t>
      </w:r>
      <w:r w:rsidR="00A7313B" w:rsidRPr="00F77676">
        <w:rPr>
          <w:lang w:val="it-IT"/>
        </w:rPr>
        <w:t>$</w:t>
      </w:r>
      <w:r w:rsidR="00885488" w:rsidRPr="00F77676">
        <w:rPr>
          <w:lang w:val="it-IT"/>
        </w:rPr>
        <w:t xml:space="preserve"> ex quo de corpore</w:t>
      </w:r>
      <w:r w:rsidR="00A86011" w:rsidRPr="00F77676">
        <w:rPr>
          <w:lang w:val="it-IT"/>
        </w:rPr>
        <w:t xml:space="preserve"> Christi</w:t>
      </w:r>
      <w:r w:rsidR="00885488" w:rsidRPr="00F77676">
        <w:rPr>
          <w:lang w:val="it-IT"/>
        </w:rPr>
        <w:t xml:space="preserve"> cantan</w:t>
      </w:r>
      <w:r w:rsidR="00A7313B" w:rsidRPr="00F77676">
        <w:rPr>
          <w:lang w:val="it-IT"/>
        </w:rPr>
        <w:t>%D::tan%</w:t>
      </w:r>
      <w:r w:rsidR="00885488" w:rsidRPr="00F77676">
        <w:rPr>
          <w:lang w:val="it-IT"/>
        </w:rPr>
        <w:t>tur</w:t>
      </w:r>
      <w:r w:rsidR="00D75AD5" w:rsidRPr="00F77676">
        <w:rPr>
          <w:lang w:val="it-IT"/>
        </w:rPr>
        <w:t xml:space="preserve"> lectiones</w:t>
      </w:r>
      <w:r w:rsidR="00017E16" w:rsidRPr="00F77676">
        <w:rPr>
          <w:lang w:val="it-IT"/>
        </w:rPr>
        <w:t xml:space="preserve"> </w:t>
      </w:r>
      <w:r w:rsidRPr="00F77676">
        <w:rPr>
          <w:lang w:val="it-IT"/>
        </w:rPr>
        <w:t>%D::</w:t>
      </w:r>
      <w:r w:rsidR="00017E16" w:rsidRPr="00F77676">
        <w:rPr>
          <w:lang w:val="it-IT"/>
        </w:rPr>
        <w:t>prope</w:t>
      </w:r>
      <w:r w:rsidR="00D734F4" w:rsidRPr="00F77676">
        <w:rPr>
          <w:lang w:val="it-IT"/>
        </w:rPr>
        <w:t xml:space="preserve"> </w:t>
      </w:r>
      <w:r w:rsidR="00017E16" w:rsidRPr="00F77676">
        <w:rPr>
          <w:lang w:val="it-IT"/>
        </w:rPr>
        <w:t>finem</w:t>
      </w:r>
      <w:r w:rsidRPr="00F77676">
        <w:rPr>
          <w:lang w:val="it-IT"/>
        </w:rPr>
        <w:t>%</w:t>
      </w:r>
      <w:r w:rsidR="00885488" w:rsidRPr="00F77676">
        <w:rPr>
          <w:lang w:val="it-IT"/>
        </w:rPr>
        <w:t xml:space="preserve">. </w:t>
      </w:r>
      <w:r w:rsidR="00885488" w:rsidRPr="00B779A9">
        <w:rPr>
          <w:lang w:val="fr-FR"/>
        </w:rPr>
        <w:t xml:space="preserve">EV </w:t>
      </w:r>
      <w:r w:rsidR="00885488" w:rsidRPr="00794880">
        <w:rPr>
          <w:rStyle w:val="Incipit"/>
          <w:lang w:val="fr-FR"/>
        </w:rPr>
        <w:t>Vos</w:t>
      </w:r>
      <w:r w:rsidR="005A362F" w:rsidRPr="005A362F">
        <w:rPr>
          <w:i/>
          <w:lang w:val="fr-FR"/>
        </w:rPr>
        <w:t xml:space="preserve"> </w:t>
      </w:r>
      <w:r w:rsidR="00885488" w:rsidRPr="00794880">
        <w:rPr>
          <w:rStyle w:val="Incipit"/>
          <w:lang w:val="fr-FR"/>
        </w:rPr>
        <w:t>estis</w:t>
      </w:r>
      <w:r w:rsidR="005A362F" w:rsidRPr="005A362F">
        <w:rPr>
          <w:i/>
          <w:lang w:val="fr-FR"/>
        </w:rPr>
        <w:t xml:space="preserve"> </w:t>
      </w:r>
      <w:r w:rsidR="00885488" w:rsidRPr="00794880">
        <w:rPr>
          <w:rStyle w:val="Incipit"/>
          <w:lang w:val="fr-FR"/>
        </w:rPr>
        <w:t>sal</w:t>
      </w:r>
      <w:r w:rsidR="005A362F" w:rsidRPr="005A362F">
        <w:rPr>
          <w:i/>
          <w:lang w:val="fr-FR"/>
        </w:rPr>
        <w:t xml:space="preserve"> </w:t>
      </w:r>
      <w:r w:rsidR="00885488" w:rsidRPr="00794880">
        <w:rPr>
          <w:rStyle w:val="Incipit"/>
          <w:lang w:val="fr-FR"/>
        </w:rPr>
        <w:t>terrae</w:t>
      </w:r>
      <w:r w:rsidR="00885488" w:rsidRPr="00B779A9">
        <w:rPr>
          <w:lang w:val="fr-FR"/>
        </w:rPr>
        <w:t xml:space="preserve"> de confessoribus in </w:t>
      </w:r>
      <w:r w:rsidR="009772E9" w:rsidRPr="00B779A9">
        <w:rPr>
          <w:lang w:val="fr-FR"/>
        </w:rPr>
        <w:t>commu</w:t>
      </w:r>
      <w:r w:rsidR="00885488" w:rsidRPr="00B779A9">
        <w:rPr>
          <w:lang w:val="fr-FR"/>
        </w:rPr>
        <w:t xml:space="preserve">ni. </w:t>
      </w:r>
    </w:p>
    <w:p w:rsidR="00A7313B" w:rsidRDefault="00CA7E19" w:rsidP="00415109">
      <w:pPr>
        <w:rPr>
          <w:lang w:val="fr-FR"/>
        </w:rPr>
      </w:pPr>
      <w:r>
        <w:rPr>
          <w:rStyle w:val="Time1"/>
          <w:lang w:val="fr-FR"/>
        </w:rPr>
        <w:t>S</w:t>
      </w:r>
      <w:r w:rsidR="00885488" w:rsidRPr="00F77676">
        <w:rPr>
          <w:rStyle w:val="Time1"/>
          <w:lang w:val="fr-FR"/>
        </w:rPr>
        <w:t>uper laudes</w:t>
      </w:r>
      <w:r w:rsidR="00885488" w:rsidRPr="00B779A9">
        <w:rPr>
          <w:lang w:val="fr-FR"/>
        </w:rPr>
        <w:t xml:space="preserve"> HY </w:t>
      </w:r>
      <w:r w:rsidR="00885488" w:rsidRPr="00794880">
        <w:rPr>
          <w:rStyle w:val="Incipit"/>
          <w:lang w:val="fr-FR"/>
        </w:rPr>
        <w:t>Magne</w:t>
      </w:r>
      <w:r w:rsidR="005A362F" w:rsidRPr="005A362F">
        <w:rPr>
          <w:i/>
          <w:lang w:val="fr-FR"/>
        </w:rPr>
        <w:t xml:space="preserve"> </w:t>
      </w:r>
      <w:r w:rsidR="00885488" w:rsidRPr="00794880">
        <w:rPr>
          <w:rStyle w:val="Incipit"/>
          <w:lang w:val="fr-FR"/>
        </w:rPr>
        <w:t>pater</w:t>
      </w:r>
      <w:r w:rsidR="00885488" w:rsidRPr="00B779A9">
        <w:rPr>
          <w:lang w:val="fr-FR"/>
        </w:rPr>
        <w:t xml:space="preserve">. Reliqua tam </w:t>
      </w:r>
      <w:r w:rsidR="0081631B" w:rsidRPr="00B779A9">
        <w:rPr>
          <w:lang w:val="fr-FR"/>
        </w:rPr>
        <w:t>ad horas</w:t>
      </w:r>
      <w:r w:rsidR="00885488" w:rsidRPr="00B779A9">
        <w:rPr>
          <w:lang w:val="fr-FR"/>
        </w:rPr>
        <w:t xml:space="preserve"> quam ad matutinum ut in eius festi</w:t>
      </w:r>
      <w:r w:rsidR="00D66EA2" w:rsidRPr="00B779A9">
        <w:rPr>
          <w:lang w:val="fr-FR"/>
        </w:rPr>
        <w:t>vita</w:t>
      </w:r>
      <w:r w:rsidR="00885488" w:rsidRPr="00B779A9">
        <w:rPr>
          <w:lang w:val="fr-FR"/>
        </w:rPr>
        <w:t>te.</w:t>
      </w:r>
      <w:r w:rsidR="001157F3" w:rsidRPr="00B779A9">
        <w:rPr>
          <w:lang w:val="fr-FR"/>
        </w:rPr>
        <w:t xml:space="preserve"> </w:t>
      </w:r>
    </w:p>
    <w:p w:rsidR="00885488" w:rsidRPr="00F77676" w:rsidRDefault="001157F3" w:rsidP="00415109">
      <w:pPr>
        <w:rPr>
          <w:lang w:val="pt-PT"/>
        </w:rPr>
      </w:pPr>
      <w:r w:rsidRPr="00B779A9">
        <w:rPr>
          <w:lang w:val="fr-FR"/>
        </w:rPr>
        <w:t>(66v)</w:t>
      </w:r>
      <w:r w:rsidR="00A7313B">
        <w:rPr>
          <w:lang w:val="fr-FR"/>
        </w:rPr>
        <w:t xml:space="preserve"> </w:t>
      </w:r>
      <w:r w:rsidR="005B0BCA" w:rsidRPr="00F77676">
        <w:rPr>
          <w:rStyle w:val="Time1"/>
          <w:lang w:val="fr-FR"/>
        </w:rPr>
        <w:t>Ad officium</w:t>
      </w:r>
      <w:r w:rsidR="00885488" w:rsidRPr="00B779A9">
        <w:rPr>
          <w:lang w:val="fr-FR"/>
        </w:rPr>
        <w:t xml:space="preserve"> IN </w:t>
      </w:r>
      <w:r w:rsidR="00885488" w:rsidRPr="00F77676">
        <w:rPr>
          <w:rStyle w:val="Incipit"/>
          <w:lang w:val="fr-FR"/>
        </w:rPr>
        <w:t>Statuit ei dominus</w:t>
      </w:r>
      <w:r w:rsidR="00DD1415">
        <w:rPr>
          <w:lang w:val="fr-FR"/>
        </w:rPr>
        <w:t>@</w:t>
      </w:r>
      <w:r w:rsidR="00DD1415" w:rsidRPr="00B779A9">
        <w:rPr>
          <w:lang w:val="fr-FR"/>
        </w:rPr>
        <w:t>30.</w:t>
      </w:r>
      <w:r w:rsidR="00885488" w:rsidRPr="00B779A9">
        <w:rPr>
          <w:lang w:val="fr-FR"/>
        </w:rPr>
        <w:t xml:space="preserve"> </w:t>
      </w:r>
      <w:r w:rsidRPr="00B779A9">
        <w:rPr>
          <w:lang w:val="fr-FR"/>
        </w:rPr>
        <w:t xml:space="preserve">[KY] </w:t>
      </w:r>
      <w:r w:rsidRPr="00F77676">
        <w:rPr>
          <w:rStyle w:val="Incipit"/>
          <w:lang w:val="fr-FR"/>
        </w:rPr>
        <w:t>Kyrie</w:t>
      </w:r>
      <w:r w:rsidRPr="00B779A9">
        <w:rPr>
          <w:lang w:val="fr-FR"/>
        </w:rPr>
        <w:t xml:space="preserve"> et [SA] </w:t>
      </w:r>
      <w:r w:rsidRPr="00F77676">
        <w:rPr>
          <w:rStyle w:val="Incipit"/>
          <w:lang w:val="fr-FR"/>
        </w:rPr>
        <w:t>Sanctus</w:t>
      </w:r>
      <w:r w:rsidRPr="00B779A9">
        <w:rPr>
          <w:lang w:val="fr-FR"/>
        </w:rPr>
        <w:t xml:space="preserve"> </w:t>
      </w:r>
      <w:r w:rsidR="00885488" w:rsidRPr="00B779A9">
        <w:rPr>
          <w:lang w:val="fr-FR"/>
        </w:rPr>
        <w:t xml:space="preserve">de confessoribus. </w:t>
      </w:r>
      <w:r w:rsidR="00885488" w:rsidRPr="00B779A9">
        <w:rPr>
          <w:lang w:val="pt-PT"/>
        </w:rPr>
        <w:t xml:space="preserve">GR </w:t>
      </w:r>
      <w:r w:rsidR="00885488" w:rsidRPr="00F77676">
        <w:rPr>
          <w:rStyle w:val="Incipit"/>
          <w:lang w:val="pt-PT"/>
        </w:rPr>
        <w:t>Ecce sacerdos magnus</w:t>
      </w:r>
      <w:r w:rsidR="00DD1415">
        <w:rPr>
          <w:lang w:val="pt-PT"/>
        </w:rPr>
        <w:t>@</w:t>
      </w:r>
      <w:r w:rsidR="00DD1415" w:rsidRPr="00B779A9">
        <w:rPr>
          <w:lang w:val="pt-PT"/>
        </w:rPr>
        <w:t>27.</w:t>
      </w:r>
      <w:r w:rsidR="00885488" w:rsidRPr="00B779A9">
        <w:rPr>
          <w:lang w:val="pt-PT"/>
        </w:rPr>
        <w:t xml:space="preserve"> AL</w:t>
      </w:r>
      <w:r w:rsidRPr="00B779A9">
        <w:rPr>
          <w:lang w:val="pt-PT"/>
        </w:rPr>
        <w:t>V</w:t>
      </w:r>
      <w:r w:rsidR="00885488" w:rsidRPr="00B779A9">
        <w:rPr>
          <w:lang w:val="pt-PT"/>
        </w:rPr>
        <w:t xml:space="preserve"> </w:t>
      </w:r>
      <w:r w:rsidR="00885488" w:rsidRPr="00F77676">
        <w:rPr>
          <w:rStyle w:val="Incipit"/>
          <w:lang w:val="pt-PT"/>
        </w:rPr>
        <w:t>Elegit te</w:t>
      </w:r>
      <w:r w:rsidR="00DD1415">
        <w:rPr>
          <w:lang w:val="pt-PT"/>
        </w:rPr>
        <w:t>@</w:t>
      </w:r>
      <w:r w:rsidR="00DD1415" w:rsidRPr="00B779A9">
        <w:rPr>
          <w:lang w:val="pt-PT"/>
        </w:rPr>
        <w:t>231.</w:t>
      </w:r>
      <w:r w:rsidR="00885488" w:rsidRPr="00B779A9">
        <w:rPr>
          <w:lang w:val="pt-PT"/>
        </w:rPr>
        <w:t xml:space="preserve"> </w:t>
      </w:r>
      <w:r w:rsidR="00A7313B">
        <w:rPr>
          <w:lang w:val="pt-PT"/>
        </w:rPr>
        <w:t xml:space="preserve">SE </w:t>
      </w:r>
      <w:r w:rsidR="00A7313B" w:rsidRPr="00F77676">
        <w:rPr>
          <w:rStyle w:val="Incipit"/>
          <w:lang w:val="pt-PT"/>
        </w:rPr>
        <w:t>%D::</w:t>
      </w:r>
      <w:r w:rsidR="00017E16" w:rsidRPr="00F77676">
        <w:rPr>
          <w:rStyle w:val="Incipit"/>
          <w:lang w:val="pt-PT"/>
        </w:rPr>
        <w:t>Gloriosa</w:t>
      </w:r>
      <w:r w:rsidR="00D734F4" w:rsidRPr="00F77676">
        <w:rPr>
          <w:rStyle w:val="Incipit"/>
          <w:lang w:val="pt-PT"/>
        </w:rPr>
        <w:t xml:space="preserve"> </w:t>
      </w:r>
      <w:r w:rsidR="00017E16" w:rsidRPr="00F77676">
        <w:rPr>
          <w:rStyle w:val="Incipit"/>
          <w:lang w:val="pt-PT"/>
        </w:rPr>
        <w:t>fulget</w:t>
      </w:r>
      <w:r w:rsidR="00D734F4" w:rsidRPr="00F77676">
        <w:rPr>
          <w:rStyle w:val="Incipit"/>
          <w:lang w:val="pt-PT"/>
        </w:rPr>
        <w:t xml:space="preserve"> </w:t>
      </w:r>
      <w:r w:rsidR="00017E16" w:rsidRPr="00F77676">
        <w:rPr>
          <w:rStyle w:val="Incipit"/>
          <w:lang w:val="pt-PT"/>
        </w:rPr>
        <w:t>dies</w:t>
      </w:r>
      <w:r w:rsidR="00D734F4" w:rsidRPr="00F77676">
        <w:rPr>
          <w:rStyle w:val="Incipit"/>
          <w:lang w:val="pt-PT"/>
        </w:rPr>
        <w:t xml:space="preserve"> </w:t>
      </w:r>
      <w:r w:rsidR="00017E16" w:rsidRPr="00F77676">
        <w:rPr>
          <w:rStyle w:val="Incipit"/>
          <w:lang w:val="pt-PT"/>
        </w:rPr>
        <w:t>exultet</w:t>
      </w:r>
      <w:r w:rsidR="00D734F4" w:rsidRPr="00F77676">
        <w:rPr>
          <w:rStyle w:val="Incipit"/>
          <w:lang w:val="pt-PT"/>
        </w:rPr>
        <w:t xml:space="preserve"> </w:t>
      </w:r>
      <w:r w:rsidR="00017E16" w:rsidRPr="002D4ADF">
        <w:rPr>
          <w:rStyle w:val="Incipit"/>
          <w:lang w:val="pt-PT"/>
        </w:rPr>
        <w:t>ecclesia</w:t>
      </w:r>
      <w:r w:rsidR="00E067BB">
        <w:rPr>
          <w:rStyle w:val="Incipit"/>
          <w:lang w:val="pt-PT"/>
        </w:rPr>
        <w:t>%</w:t>
      </w:r>
      <w:r w:rsidR="00E067BB">
        <w:rPr>
          <w:lang w:val="pt-PT"/>
        </w:rPr>
        <w:t>.</w:t>
      </w:r>
      <w:r w:rsidR="00177C1B">
        <w:rPr>
          <w:lang w:val="pt-PT"/>
        </w:rPr>
        <w:t>@</w:t>
      </w:r>
      <w:r w:rsidR="00017E16" w:rsidRPr="002D4ADF">
        <w:rPr>
          <w:lang w:val="pt-PT"/>
        </w:rPr>
        <w:t>334</w:t>
      </w:r>
      <w:r w:rsidR="00663E0A" w:rsidRPr="002D4ADF">
        <w:rPr>
          <w:lang w:val="pt-PT"/>
        </w:rPr>
        <w:t>.</w:t>
      </w:r>
      <w:r w:rsidR="00017E16" w:rsidRPr="00B779A9">
        <w:rPr>
          <w:lang w:val="pt-PT"/>
        </w:rPr>
        <w:t xml:space="preserve"> </w:t>
      </w:r>
      <w:r w:rsidR="00CA7E19">
        <w:rPr>
          <w:lang w:val="pt-PT"/>
        </w:rPr>
        <w:t xml:space="preserve">[SE] </w:t>
      </w:r>
      <w:r w:rsidR="00017E16" w:rsidRPr="002D4ADF">
        <w:rPr>
          <w:rStyle w:val="Incipit"/>
          <w:lang w:val="pt-PT"/>
        </w:rPr>
        <w:t>$E::</w:t>
      </w:r>
      <w:r w:rsidR="000F4FB4" w:rsidRPr="002D4ADF">
        <w:rPr>
          <w:rStyle w:val="Incipit"/>
          <w:lang w:val="pt-PT"/>
        </w:rPr>
        <w:t>Salve</w:t>
      </w:r>
      <w:r w:rsidR="00885488" w:rsidRPr="002D4ADF">
        <w:rPr>
          <w:rStyle w:val="Incipit"/>
          <w:lang w:val="pt-PT"/>
        </w:rPr>
        <w:t xml:space="preserve"> pater Augustine</w:t>
      </w:r>
      <w:r w:rsidR="00E067BB">
        <w:rPr>
          <w:rStyle w:val="Incipit"/>
          <w:lang w:val="pt-PT"/>
        </w:rPr>
        <w:t>%</w:t>
      </w:r>
      <w:r w:rsidR="00E067BB">
        <w:rPr>
          <w:lang w:val="pt-PT"/>
        </w:rPr>
        <w:t>.</w:t>
      </w:r>
      <w:r w:rsidR="00DD1415">
        <w:rPr>
          <w:lang w:val="pt-PT"/>
        </w:rPr>
        <w:t>@</w:t>
      </w:r>
      <w:r w:rsidR="00DD1415" w:rsidRPr="00B779A9">
        <w:rPr>
          <w:lang w:val="pt-PT"/>
        </w:rPr>
        <w:t>324.</w:t>
      </w:r>
      <w:r w:rsidR="00885488" w:rsidRPr="00B779A9">
        <w:rPr>
          <w:lang w:val="pt-PT"/>
        </w:rPr>
        <w:t xml:space="preserve"> OF </w:t>
      </w:r>
      <w:r w:rsidR="00885488" w:rsidRPr="00F77676">
        <w:rPr>
          <w:rStyle w:val="Incipit"/>
          <w:lang w:val="pt-PT"/>
        </w:rPr>
        <w:t>Veritas mea</w:t>
      </w:r>
      <w:r w:rsidR="00DD1415">
        <w:rPr>
          <w:lang w:val="pt-PT"/>
        </w:rPr>
        <w:t>@</w:t>
      </w:r>
      <w:r w:rsidR="00DD1415" w:rsidRPr="00B779A9">
        <w:rPr>
          <w:lang w:val="pt-PT"/>
        </w:rPr>
        <w:t>31.</w:t>
      </w:r>
      <w:r w:rsidR="00885488" w:rsidRPr="00B779A9">
        <w:rPr>
          <w:lang w:val="pt-PT"/>
        </w:rPr>
        <w:t xml:space="preserve"> CO </w:t>
      </w:r>
      <w:r w:rsidR="00885488" w:rsidRPr="00F77676">
        <w:rPr>
          <w:rStyle w:val="Incipit"/>
          <w:lang w:val="pt-PT"/>
        </w:rPr>
        <w:t xml:space="preserve">Domine quinque </w:t>
      </w:r>
      <w:r w:rsidR="00354D89" w:rsidRPr="00F77676">
        <w:rPr>
          <w:rStyle w:val="Incipit"/>
          <w:lang w:val="pt-PT"/>
        </w:rPr>
        <w:t>talenta</w:t>
      </w:r>
      <w:r w:rsidR="00DD1415">
        <w:rPr>
          <w:lang w:val="pt-PT"/>
        </w:rPr>
        <w:t>@</w:t>
      </w:r>
      <w:r w:rsidR="00DD1415" w:rsidRPr="00B779A9">
        <w:rPr>
          <w:lang w:val="pt-PT"/>
        </w:rPr>
        <w:t>31.</w:t>
      </w:r>
    </w:p>
    <w:p w:rsidR="00885488" w:rsidRPr="00F77676" w:rsidRDefault="00BA24A1" w:rsidP="00415109">
      <w:pPr>
        <w:pStyle w:val="berschrift1"/>
        <w:rPr>
          <w:lang w:val="pt-PT"/>
        </w:rPr>
      </w:pPr>
      <w:r w:rsidRPr="00F77676">
        <w:rPr>
          <w:lang w:val="pt-PT"/>
        </w:rPr>
        <w:t>[</w:t>
      </w:r>
      <w:r w:rsidR="005B0BCA" w:rsidRPr="00F77676">
        <w:rPr>
          <w:lang w:val="pt-PT"/>
        </w:rPr>
        <w:t>DE SANCTO MAXIMILIANO</w:t>
      </w:r>
      <w:r w:rsidRPr="00F77676">
        <w:rPr>
          <w:lang w:val="pt-PT"/>
        </w:rPr>
        <w:t>]</w:t>
      </w:r>
    </w:p>
    <w:p w:rsidR="00885488" w:rsidRPr="00B779A9" w:rsidRDefault="005B0BCA" w:rsidP="00415109">
      <w:pPr>
        <w:rPr>
          <w:lang w:val="pt-PT"/>
        </w:rPr>
      </w:pPr>
      <w:r w:rsidRPr="00F77676">
        <w:rPr>
          <w:rStyle w:val="Time1"/>
          <w:lang w:val="pt-PT"/>
        </w:rPr>
        <w:t>Ad vesperas</w:t>
      </w:r>
      <w:r w:rsidR="00885488" w:rsidRPr="00B779A9">
        <w:rPr>
          <w:lang w:val="pt-PT"/>
        </w:rPr>
        <w:t xml:space="preserve"> cantatur de sancto</w:t>
      </w:r>
      <w:r w:rsidR="00A662BC">
        <w:rPr>
          <w:lang w:val="pt-PT"/>
        </w:rPr>
        <w:t xml:space="preserve"> Maximiliano</w:t>
      </w:r>
      <w:r w:rsidR="00885488" w:rsidRPr="00B779A9">
        <w:rPr>
          <w:lang w:val="pt-PT"/>
        </w:rPr>
        <w:t xml:space="preserve"> et de eo binos facimus ut de confessore et pontifice. Super psalmos AN </w:t>
      </w:r>
      <w:r w:rsidR="00885488" w:rsidRPr="00794880">
        <w:rPr>
          <w:rStyle w:val="Incipit"/>
          <w:lang w:val="pt-PT"/>
        </w:rPr>
        <w:t>Sancte</w:t>
      </w:r>
      <w:r w:rsidR="005A362F" w:rsidRPr="005A362F">
        <w:rPr>
          <w:i/>
          <w:lang w:val="pt-PT"/>
        </w:rPr>
        <w:t xml:space="preserve"> </w:t>
      </w:r>
      <w:r w:rsidR="00885488" w:rsidRPr="00794880">
        <w:rPr>
          <w:rStyle w:val="Incipit"/>
          <w:lang w:val="pt-PT"/>
        </w:rPr>
        <w:t>Maximiliane</w:t>
      </w:r>
      <w:r w:rsidR="005A362F" w:rsidRPr="005A362F">
        <w:rPr>
          <w:i/>
          <w:lang w:val="pt-PT"/>
        </w:rPr>
        <w:t xml:space="preserve"> </w:t>
      </w:r>
      <w:r w:rsidR="00885488" w:rsidRPr="00794880">
        <w:rPr>
          <w:rStyle w:val="Incipit"/>
          <w:lang w:val="pt-PT"/>
        </w:rPr>
        <w:t>confessor</w:t>
      </w:r>
      <w:r w:rsidR="005A362F" w:rsidRPr="005A362F">
        <w:rPr>
          <w:i/>
          <w:lang w:val="pt-PT"/>
        </w:rPr>
        <w:t xml:space="preserve"> </w:t>
      </w:r>
      <w:r w:rsidR="00885488" w:rsidRPr="00794880">
        <w:rPr>
          <w:rStyle w:val="Incipit"/>
          <w:lang w:val="pt-PT"/>
        </w:rPr>
        <w:t>domini</w:t>
      </w:r>
      <w:r w:rsidR="00885488" w:rsidRPr="00B779A9">
        <w:rPr>
          <w:lang w:val="pt-PT"/>
        </w:rPr>
        <w:t xml:space="preserve">. RP </w:t>
      </w:r>
      <w:r w:rsidR="00885488" w:rsidRPr="00794880">
        <w:rPr>
          <w:rStyle w:val="Incipit"/>
          <w:lang w:val="pt-PT"/>
        </w:rPr>
        <w:t>Sint</w:t>
      </w:r>
      <w:r w:rsidR="005A362F" w:rsidRPr="005A362F">
        <w:rPr>
          <w:i/>
          <w:lang w:val="pt-PT"/>
        </w:rPr>
        <w:t xml:space="preserve"> </w:t>
      </w:r>
      <w:r w:rsidR="00885488" w:rsidRPr="00794880">
        <w:rPr>
          <w:rStyle w:val="Incipit"/>
          <w:lang w:val="pt-PT"/>
        </w:rPr>
        <w:t>lumbi</w:t>
      </w:r>
      <w:r w:rsidR="005A362F" w:rsidRPr="005A362F">
        <w:rPr>
          <w:i/>
          <w:lang w:val="pt-PT"/>
        </w:rPr>
        <w:t xml:space="preserve"> </w:t>
      </w:r>
      <w:r w:rsidR="00885488" w:rsidRPr="00794880">
        <w:rPr>
          <w:rStyle w:val="Incipit"/>
          <w:lang w:val="pt-PT"/>
        </w:rPr>
        <w:t>vestri</w:t>
      </w:r>
      <w:r w:rsidR="00885488" w:rsidRPr="00B779A9">
        <w:rPr>
          <w:lang w:val="pt-PT"/>
        </w:rPr>
        <w:t xml:space="preserve">. HY </w:t>
      </w:r>
      <w:r w:rsidR="00885488" w:rsidRPr="00794880">
        <w:rPr>
          <w:rStyle w:val="Incipit"/>
          <w:lang w:val="pt-PT"/>
        </w:rPr>
        <w:t>Iste</w:t>
      </w:r>
      <w:r w:rsidR="005A362F" w:rsidRPr="005A362F">
        <w:rPr>
          <w:i/>
          <w:lang w:val="pt-PT"/>
        </w:rPr>
        <w:t xml:space="preserve"> </w:t>
      </w:r>
      <w:r w:rsidR="00885488" w:rsidRPr="00794880">
        <w:rPr>
          <w:rStyle w:val="Incipit"/>
          <w:lang w:val="pt-PT"/>
        </w:rPr>
        <w:t>confessor</w:t>
      </w:r>
      <w:r w:rsidR="005A362F" w:rsidRPr="005A362F">
        <w:rPr>
          <w:i/>
          <w:lang w:val="pt-PT"/>
        </w:rPr>
        <w:t xml:space="preserve"> </w:t>
      </w:r>
      <w:r w:rsidR="00885488" w:rsidRPr="00794880">
        <w:rPr>
          <w:rStyle w:val="Incipit"/>
          <w:lang w:val="pt-PT"/>
        </w:rPr>
        <w:t>domini</w:t>
      </w:r>
      <w:r w:rsidR="00885488" w:rsidRPr="00B779A9">
        <w:rPr>
          <w:lang w:val="pt-PT"/>
        </w:rPr>
        <w:t xml:space="preserve">. VS </w:t>
      </w:r>
      <w:r w:rsidR="00885488" w:rsidRPr="00794880">
        <w:rPr>
          <w:rStyle w:val="Incipit"/>
          <w:lang w:val="pt-PT"/>
        </w:rPr>
        <w:t>Gloria</w:t>
      </w:r>
      <w:r w:rsidR="005A362F" w:rsidRPr="005A362F">
        <w:rPr>
          <w:i/>
          <w:lang w:val="pt-PT"/>
        </w:rPr>
        <w:t xml:space="preserve"> </w:t>
      </w:r>
      <w:r w:rsidR="00885488" w:rsidRPr="00794880">
        <w:rPr>
          <w:rStyle w:val="Incipit"/>
          <w:lang w:val="pt-PT"/>
        </w:rPr>
        <w:t>et</w:t>
      </w:r>
      <w:r w:rsidR="005A362F" w:rsidRPr="005A362F">
        <w:rPr>
          <w:i/>
          <w:lang w:val="pt-PT"/>
        </w:rPr>
        <w:t xml:space="preserve"> </w:t>
      </w:r>
      <w:r w:rsidR="00885488" w:rsidRPr="00794880">
        <w:rPr>
          <w:rStyle w:val="Incipit"/>
          <w:lang w:val="pt-PT"/>
        </w:rPr>
        <w:t>honore</w:t>
      </w:r>
      <w:r w:rsidR="00885488" w:rsidRPr="00B779A9">
        <w:rPr>
          <w:lang w:val="pt-PT"/>
        </w:rPr>
        <w:t xml:space="preserve">. AM </w:t>
      </w:r>
      <w:r w:rsidR="00885488" w:rsidRPr="00794880">
        <w:rPr>
          <w:rStyle w:val="Incipit"/>
          <w:lang w:val="pt-PT"/>
        </w:rPr>
        <w:t>Sacerdos</w:t>
      </w:r>
      <w:r w:rsidR="005A362F" w:rsidRPr="005A362F">
        <w:rPr>
          <w:i/>
          <w:lang w:val="pt-PT"/>
        </w:rPr>
        <w:t xml:space="preserve"> </w:t>
      </w:r>
      <w:r w:rsidR="00885488" w:rsidRPr="00794880">
        <w:rPr>
          <w:rStyle w:val="Incipit"/>
          <w:lang w:val="pt-PT"/>
        </w:rPr>
        <w:t>et</w:t>
      </w:r>
      <w:r w:rsidR="005A362F" w:rsidRPr="005A362F">
        <w:rPr>
          <w:i/>
          <w:lang w:val="pt-PT"/>
        </w:rPr>
        <w:t xml:space="preserve"> </w:t>
      </w:r>
      <w:r w:rsidR="00885488" w:rsidRPr="00794880">
        <w:rPr>
          <w:rStyle w:val="Incipit"/>
          <w:lang w:val="pt-PT"/>
        </w:rPr>
        <w:t>pontifex</w:t>
      </w:r>
      <w:r w:rsidR="00885488" w:rsidRPr="00B779A9">
        <w:rPr>
          <w:lang w:val="pt-PT"/>
        </w:rPr>
        <w:t xml:space="preserve">. </w:t>
      </w:r>
      <w:r w:rsidR="00D37B91">
        <w:rPr>
          <w:lang w:val="pt-PT"/>
        </w:rPr>
        <w:t>$E::</w:t>
      </w:r>
      <w:r w:rsidR="001157F3" w:rsidRPr="00B779A9">
        <w:rPr>
          <w:lang w:val="pt-PT"/>
        </w:rPr>
        <w:t xml:space="preserve">De sancto Augustino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O</w:t>
      </w:r>
      <w:r w:rsidR="005A362F" w:rsidRPr="005A362F">
        <w:rPr>
          <w:i/>
          <w:lang w:val="pt-PT"/>
        </w:rPr>
        <w:t xml:space="preserve"> </w:t>
      </w:r>
      <w:r w:rsidR="00885488" w:rsidRPr="00794880">
        <w:rPr>
          <w:rStyle w:val="Incipit"/>
          <w:lang w:val="pt-PT"/>
        </w:rPr>
        <w:t>rex</w:t>
      </w:r>
      <w:r w:rsidR="005A362F" w:rsidRPr="005A362F">
        <w:rPr>
          <w:i/>
          <w:lang w:val="pt-PT"/>
        </w:rPr>
        <w:t xml:space="preserve"> </w:t>
      </w:r>
      <w:r w:rsidR="00885488" w:rsidRPr="00794880">
        <w:rPr>
          <w:rStyle w:val="Incipit"/>
          <w:lang w:val="pt-PT"/>
        </w:rPr>
        <w:t>altissime</w:t>
      </w:r>
      <w:r w:rsidR="00885488" w:rsidRPr="00B779A9">
        <w:rPr>
          <w:lang w:val="pt-PT"/>
        </w:rPr>
        <w:t xml:space="preserve"> </w:t>
      </w:r>
      <w:r w:rsidR="008D35E3" w:rsidRPr="00B779A9">
        <w:rPr>
          <w:lang w:val="pt-PT"/>
        </w:rPr>
        <w:t>quaere</w:t>
      </w:r>
      <w:r w:rsidR="00885488" w:rsidRPr="00B779A9">
        <w:rPr>
          <w:lang w:val="pt-PT"/>
        </w:rPr>
        <w:t xml:space="preserve"> de eius festi</w:t>
      </w:r>
      <w:r w:rsidR="00D66EA2" w:rsidRPr="00B779A9">
        <w:rPr>
          <w:lang w:val="pt-PT"/>
        </w:rPr>
        <w:t>vita</w:t>
      </w:r>
      <w:r w:rsidR="00885488" w:rsidRPr="00B779A9">
        <w:rPr>
          <w:lang w:val="pt-PT"/>
        </w:rPr>
        <w:t xml:space="preserve">te in </w:t>
      </w:r>
      <w:r w:rsidR="00345683" w:rsidRPr="00B779A9">
        <w:rPr>
          <w:lang w:val="pt-PT"/>
        </w:rPr>
        <w:t>|</w:t>
      </w:r>
      <w:r w:rsidR="00885488" w:rsidRPr="00B779A9">
        <w:rPr>
          <w:lang w:val="pt-PT"/>
        </w:rPr>
        <w:t>secundis</w:t>
      </w:r>
      <w:r w:rsidR="00345683" w:rsidRPr="00B779A9">
        <w:rPr>
          <w:lang w:val="pt-PT"/>
        </w:rPr>
        <w:t>::primis|</w:t>
      </w:r>
      <w:r w:rsidR="00885488" w:rsidRPr="00B779A9">
        <w:rPr>
          <w:lang w:val="pt-PT"/>
        </w:rPr>
        <w:t xml:space="preserve"> vesperis</w:t>
      </w:r>
      <w:r w:rsidR="00345683" w:rsidRPr="00B779A9">
        <w:rPr>
          <w:lang w:val="pt-PT"/>
        </w:rPr>
        <w:t xml:space="preserve"> super Magnificat</w:t>
      </w:r>
      <w:r w:rsidR="00913211">
        <w:rPr>
          <w:lang w:val="pt-PT"/>
        </w:rPr>
        <w:t>$.</w:t>
      </w:r>
      <w:r w:rsidR="00885488" w:rsidRPr="00B779A9">
        <w:rPr>
          <w:lang w:val="pt-PT"/>
        </w:rPr>
        <w:t xml:space="preserve"> </w:t>
      </w:r>
      <w:r w:rsidR="00D37B91">
        <w:rPr>
          <w:lang w:val="pt-PT"/>
        </w:rPr>
        <w:t>Suffragium d</w:t>
      </w:r>
      <w:r w:rsidR="00885488" w:rsidRPr="00B779A9">
        <w:rPr>
          <w:lang w:val="pt-PT"/>
        </w:rPr>
        <w:t xml:space="preserve">e beata Maria </w:t>
      </w:r>
      <w:r w:rsidR="00D37B91">
        <w:rPr>
          <w:lang w:val="pt-PT"/>
        </w:rPr>
        <w:t>[</w:t>
      </w:r>
      <w:r w:rsidR="00885488" w:rsidRPr="00B779A9">
        <w:rPr>
          <w:lang w:val="pt-PT"/>
        </w:rPr>
        <w:t>AC</w:t>
      </w:r>
      <w:r w:rsidR="00D37B91">
        <w:rPr>
          <w:lang w:val="pt-PT"/>
        </w:rPr>
        <w:t>]</w:t>
      </w:r>
      <w:r w:rsidR="00885488" w:rsidRPr="00B779A9">
        <w:rPr>
          <w:lang w:val="pt-PT"/>
        </w:rPr>
        <w:t xml:space="preserve"> </w:t>
      </w:r>
      <w:r w:rsidR="00885488" w:rsidRPr="00794880">
        <w:rPr>
          <w:rStyle w:val="Incipit"/>
          <w:lang w:val="pt-PT"/>
        </w:rPr>
        <w:t>Omnium</w:t>
      </w:r>
      <w:r w:rsidR="005A362F" w:rsidRPr="005A362F">
        <w:rPr>
          <w:i/>
          <w:lang w:val="pt-PT"/>
        </w:rPr>
        <w:t xml:space="preserve"> </w:t>
      </w:r>
      <w:r w:rsidR="00885488" w:rsidRPr="00794880">
        <w:rPr>
          <w:rStyle w:val="Incipit"/>
          <w:lang w:val="pt-PT"/>
        </w:rPr>
        <w:t>rerum</w:t>
      </w:r>
      <w:r w:rsidR="00885488" w:rsidRPr="00B779A9">
        <w:rPr>
          <w:lang w:val="pt-PT"/>
        </w:rPr>
        <w:t xml:space="preserve">. </w:t>
      </w:r>
      <w:r w:rsidR="001157F3" w:rsidRPr="00B779A9">
        <w:rPr>
          <w:lang w:val="pt-PT"/>
        </w:rPr>
        <w:t xml:space="preserve">[BD] </w:t>
      </w:r>
      <w:r w:rsidR="005F6F99" w:rsidRPr="00794880">
        <w:rPr>
          <w:rStyle w:val="Incipit"/>
          <w:lang w:val="pt-PT"/>
        </w:rPr>
        <w:t>Benedicamus</w:t>
      </w:r>
      <w:r w:rsidR="001157F3" w:rsidRPr="00B779A9">
        <w:rPr>
          <w:lang w:val="pt-PT"/>
        </w:rPr>
        <w:t xml:space="preserve"> de</w:t>
      </w:r>
      <w:r w:rsidR="00885488" w:rsidRPr="00B779A9">
        <w:rPr>
          <w:lang w:val="pt-PT"/>
        </w:rPr>
        <w:t xml:space="preserve"> confessoribus.</w:t>
      </w:r>
    </w:p>
    <w:p w:rsidR="00885488" w:rsidRPr="00B779A9" w:rsidRDefault="005B0BCA" w:rsidP="00415109">
      <w:pPr>
        <w:rPr>
          <w:lang w:val="pt-PT"/>
        </w:rPr>
      </w:pPr>
      <w:r w:rsidRPr="00F77676">
        <w:rPr>
          <w:rStyle w:val="Time1"/>
          <w:lang w:val="pt-PT"/>
        </w:rPr>
        <w:t>Ad completorium</w:t>
      </w:r>
      <w:r w:rsidR="00885488" w:rsidRPr="00B779A9">
        <w:rPr>
          <w:lang w:val="pt-PT"/>
        </w:rPr>
        <w:t xml:space="preserve"> HY </w:t>
      </w:r>
      <w:r w:rsidR="00885488" w:rsidRPr="00794880">
        <w:rPr>
          <w:rStyle w:val="Incipit"/>
          <w:lang w:val="pt-PT"/>
        </w:rPr>
        <w:t>Te</w:t>
      </w:r>
      <w:r w:rsidR="005A362F" w:rsidRPr="005A362F">
        <w:rPr>
          <w:i/>
          <w:lang w:val="pt-PT"/>
        </w:rPr>
        <w:t xml:space="preserve"> </w:t>
      </w:r>
      <w:r w:rsidR="00885488" w:rsidRPr="00794880">
        <w:rPr>
          <w:rStyle w:val="Incipit"/>
          <w:lang w:val="pt-PT"/>
        </w:rPr>
        <w:t>lucis</w:t>
      </w:r>
      <w:r w:rsidR="00885488" w:rsidRPr="00B779A9">
        <w:rPr>
          <w:lang w:val="pt-PT"/>
        </w:rPr>
        <w:t xml:space="preserve">. AD </w:t>
      </w:r>
      <w:r w:rsidR="00885488" w:rsidRPr="00794880">
        <w:rPr>
          <w:rStyle w:val="Incipit"/>
          <w:lang w:val="pt-PT"/>
        </w:rPr>
        <w:t>Pacem</w:t>
      </w:r>
      <w:r w:rsidR="005A362F" w:rsidRPr="005A362F">
        <w:rPr>
          <w:i/>
          <w:lang w:val="pt-PT"/>
        </w:rPr>
        <w:t xml:space="preserve"> </w:t>
      </w:r>
      <w:r w:rsidR="00885488" w:rsidRPr="00794880">
        <w:rPr>
          <w:rStyle w:val="Incipit"/>
          <w:lang w:val="pt-PT"/>
        </w:rPr>
        <w:t>tuam</w:t>
      </w:r>
      <w:r w:rsidR="00885488" w:rsidRPr="00B779A9">
        <w:rPr>
          <w:lang w:val="pt-PT"/>
        </w:rPr>
        <w:t>.</w:t>
      </w:r>
    </w:p>
    <w:p w:rsidR="00D37B91" w:rsidRDefault="005B0BCA" w:rsidP="00415109">
      <w:pPr>
        <w:rPr>
          <w:lang w:val="pt-PT"/>
        </w:rPr>
      </w:pPr>
      <w:r w:rsidRPr="00F77676">
        <w:rPr>
          <w:rStyle w:val="Time1"/>
          <w:lang w:val="pt-PT"/>
        </w:rPr>
        <w:t>Ad matutinum</w:t>
      </w:r>
      <w:r w:rsidR="00885488" w:rsidRPr="00B779A9">
        <w:rPr>
          <w:lang w:val="pt-PT"/>
        </w:rPr>
        <w:t xml:space="preserve"> I</w:t>
      </w:r>
      <w:r w:rsidR="001157F3" w:rsidRPr="00B779A9">
        <w:rPr>
          <w:lang w:val="pt-PT"/>
        </w:rPr>
        <w:t>N</w:t>
      </w:r>
      <w:r w:rsidR="00885488" w:rsidRPr="00B779A9">
        <w:rPr>
          <w:lang w:val="pt-PT"/>
        </w:rPr>
        <w:t xml:space="preserve">V </w:t>
      </w:r>
      <w:r w:rsidR="00885488" w:rsidRPr="00F77676">
        <w:rPr>
          <w:rStyle w:val="Incipit"/>
          <w:lang w:val="pt-PT"/>
        </w:rPr>
        <w:t>Regem confessorum dominum</w:t>
      </w:r>
      <w:r w:rsidR="00885488" w:rsidRPr="00B779A9">
        <w:rPr>
          <w:lang w:val="pt-PT"/>
        </w:rPr>
        <w:t xml:space="preserve">. HY </w:t>
      </w:r>
      <w:r w:rsidR="00885488" w:rsidRPr="00F77676">
        <w:rPr>
          <w:rStyle w:val="Incipit"/>
          <w:lang w:val="pt-PT"/>
        </w:rPr>
        <w:t>Iste confessor</w:t>
      </w:r>
      <w:r w:rsidR="00885488" w:rsidRPr="00B779A9">
        <w:rPr>
          <w:lang w:val="pt-PT"/>
        </w:rPr>
        <w:t>.</w:t>
      </w:r>
      <w:r w:rsidR="001157F3" w:rsidRPr="00B779A9">
        <w:rPr>
          <w:lang w:val="pt-PT"/>
        </w:rPr>
        <w:t xml:space="preserve"> </w:t>
      </w:r>
    </w:p>
    <w:p w:rsidR="00885488" w:rsidRPr="00B779A9" w:rsidRDefault="001157F3" w:rsidP="00415109">
      <w:pPr>
        <w:rPr>
          <w:lang w:val="pt-PT"/>
        </w:rPr>
      </w:pPr>
      <w:r w:rsidRPr="00B779A9">
        <w:rPr>
          <w:lang w:val="pt-PT"/>
        </w:rPr>
        <w:lastRenderedPageBreak/>
        <w:t>(67r)</w:t>
      </w:r>
      <w:r w:rsidR="00D37B91">
        <w:rPr>
          <w:lang w:val="pt-PT"/>
        </w:rPr>
        <w:t xml:space="preserve"> </w:t>
      </w:r>
      <w:r w:rsidR="005B0BCA" w:rsidRPr="00F77676">
        <w:rPr>
          <w:rStyle w:val="Time2"/>
          <w:lang w:val="pt-PT"/>
        </w:rPr>
        <w:t>Ad nocturnos</w:t>
      </w:r>
      <w:r w:rsidR="00885488" w:rsidRPr="00B779A9">
        <w:rPr>
          <w:lang w:val="pt-PT"/>
        </w:rPr>
        <w:t xml:space="preserve"> antiphonas</w:t>
      </w:r>
      <w:r w:rsidR="00D37B91">
        <w:rPr>
          <w:lang w:val="pt-PT"/>
        </w:rPr>
        <w:t>,</w:t>
      </w:r>
      <w:r w:rsidR="00885488" w:rsidRPr="00B779A9">
        <w:rPr>
          <w:lang w:val="pt-PT"/>
        </w:rPr>
        <w:t xml:space="preserve"> psalmos</w:t>
      </w:r>
      <w:r w:rsidR="00D37B91">
        <w:rPr>
          <w:lang w:val="pt-PT"/>
        </w:rPr>
        <w:t>,</w:t>
      </w:r>
      <w:r w:rsidR="00885488" w:rsidRPr="00B779A9">
        <w:rPr>
          <w:lang w:val="pt-PT"/>
        </w:rPr>
        <w:t xml:space="preserve"> versiculos et responsoria de confessoribus in </w:t>
      </w:r>
      <w:r w:rsidR="009772E9" w:rsidRPr="00B779A9">
        <w:rPr>
          <w:lang w:val="pt-PT"/>
        </w:rPr>
        <w:t>commu</w:t>
      </w:r>
      <w:r w:rsidR="00631296" w:rsidRPr="00B779A9">
        <w:rPr>
          <w:lang w:val="pt-PT"/>
        </w:rPr>
        <w:t>ni. LS</w:t>
      </w:r>
      <w:r w:rsidR="00885488" w:rsidRPr="00B779A9">
        <w:rPr>
          <w:lang w:val="pt-PT"/>
        </w:rPr>
        <w:t xml:space="preserve"> </w:t>
      </w:r>
      <w:r w:rsidR="00885488" w:rsidRPr="00794880">
        <w:rPr>
          <w:rStyle w:val="Incipit"/>
          <w:lang w:val="pt-PT"/>
        </w:rPr>
        <w:t>Dominicus</w:t>
      </w:r>
      <w:r w:rsidR="005A362F" w:rsidRPr="005A362F">
        <w:rPr>
          <w:i/>
          <w:lang w:val="pt-PT"/>
        </w:rPr>
        <w:t xml:space="preserve"> </w:t>
      </w:r>
      <w:r w:rsidR="00885488" w:rsidRPr="00794880">
        <w:rPr>
          <w:rStyle w:val="Incipit"/>
          <w:lang w:val="pt-PT"/>
        </w:rPr>
        <w:t>sermo</w:t>
      </w:r>
      <w:r w:rsidR="00885488" w:rsidRPr="00B779A9">
        <w:rPr>
          <w:lang w:val="pt-PT"/>
        </w:rPr>
        <w:t xml:space="preserve">. </w:t>
      </w:r>
      <w:r w:rsidR="005B0BCA">
        <w:rPr>
          <w:lang w:val="pt-PT"/>
        </w:rPr>
        <w:t>E</w:t>
      </w:r>
      <w:r w:rsidR="00D37B91">
        <w:rPr>
          <w:lang w:val="pt-PT"/>
        </w:rPr>
        <w:t>V</w:t>
      </w:r>
      <w:r w:rsidR="005B0BCA">
        <w:rPr>
          <w:lang w:val="pt-PT"/>
        </w:rPr>
        <w:t xml:space="preserve"> </w:t>
      </w:r>
      <w:r w:rsidR="00D92BD2" w:rsidRPr="00F77676">
        <w:rPr>
          <w:rStyle w:val="Incipit"/>
          <w:lang w:val="pt-PT"/>
        </w:rPr>
        <w:t>$</w:t>
      </w:r>
      <w:r w:rsidR="005B0BCA" w:rsidRPr="00F77676">
        <w:rPr>
          <w:rStyle w:val="Incipit"/>
          <w:lang w:val="pt-PT"/>
        </w:rPr>
        <w:t>E::</w:t>
      </w:r>
      <w:r w:rsidR="00885488" w:rsidRPr="00794880">
        <w:rPr>
          <w:rStyle w:val="Incipit"/>
          <w:lang w:val="pt-PT"/>
        </w:rPr>
        <w:t>Nemo</w:t>
      </w:r>
      <w:r w:rsidR="005A362F" w:rsidRPr="005A362F">
        <w:rPr>
          <w:i/>
          <w:lang w:val="pt-PT"/>
        </w:rPr>
        <w:t xml:space="preserve"> </w:t>
      </w:r>
      <w:r w:rsidR="00885488" w:rsidRPr="00794880">
        <w:rPr>
          <w:rStyle w:val="Incipit"/>
          <w:lang w:val="pt-PT"/>
        </w:rPr>
        <w:t>lucernam</w:t>
      </w:r>
      <w:r w:rsidR="005A362F" w:rsidRPr="005A362F">
        <w:rPr>
          <w:i/>
          <w:lang w:val="pt-PT"/>
        </w:rPr>
        <w:t xml:space="preserve"> </w:t>
      </w:r>
      <w:r w:rsidR="00885488" w:rsidRPr="00794880">
        <w:rPr>
          <w:rStyle w:val="Incipit"/>
          <w:lang w:val="pt-PT"/>
        </w:rPr>
        <w:t>accendit</w:t>
      </w:r>
      <w:r w:rsidR="005A362F" w:rsidRPr="005A362F">
        <w:rPr>
          <w:i/>
          <w:lang w:val="pt-PT"/>
        </w:rPr>
        <w:t xml:space="preserve"> </w:t>
      </w:r>
      <w:r w:rsidR="00885488" w:rsidRPr="00794880">
        <w:rPr>
          <w:rStyle w:val="Incipit"/>
          <w:lang w:val="pt-PT"/>
        </w:rPr>
        <w:t>et</w:t>
      </w:r>
      <w:r w:rsidR="005A362F" w:rsidRPr="005A362F">
        <w:rPr>
          <w:i/>
          <w:lang w:val="pt-PT"/>
        </w:rPr>
        <w:t xml:space="preserve"> </w:t>
      </w:r>
      <w:r w:rsidR="00885488" w:rsidRPr="00794880">
        <w:rPr>
          <w:rStyle w:val="Incipit"/>
          <w:lang w:val="pt-PT"/>
        </w:rPr>
        <w:t>in</w:t>
      </w:r>
      <w:r w:rsidR="005A362F" w:rsidRPr="005A362F">
        <w:rPr>
          <w:i/>
          <w:lang w:val="pt-PT"/>
        </w:rPr>
        <w:t xml:space="preserve"> </w:t>
      </w:r>
      <w:r w:rsidR="00885488" w:rsidRPr="00794880">
        <w:rPr>
          <w:rStyle w:val="Incipit"/>
          <w:lang w:val="pt-PT"/>
        </w:rPr>
        <w:t>abscondito</w:t>
      </w:r>
      <w:r w:rsidR="005A362F" w:rsidRPr="005A362F">
        <w:rPr>
          <w:i/>
          <w:lang w:val="pt-PT"/>
        </w:rPr>
        <w:t xml:space="preserve"> </w:t>
      </w:r>
      <w:r w:rsidR="00885488" w:rsidRPr="00794880">
        <w:rPr>
          <w:rStyle w:val="Incipit"/>
          <w:lang w:val="pt-PT"/>
        </w:rPr>
        <w:t>ponit</w:t>
      </w:r>
      <w:r w:rsidR="00D92BD2" w:rsidRPr="00B779A9">
        <w:rPr>
          <w:lang w:val="pt-PT"/>
        </w:rPr>
        <w:t>$</w:t>
      </w:r>
      <w:r w:rsidR="00913211">
        <w:rPr>
          <w:lang w:val="pt-PT"/>
        </w:rPr>
        <w:t>.</w:t>
      </w:r>
    </w:p>
    <w:p w:rsidR="00885488" w:rsidRPr="00F77676" w:rsidRDefault="005B0BCA" w:rsidP="00415109">
      <w:pPr>
        <w:rPr>
          <w:lang w:val="en-US"/>
        </w:rPr>
      </w:pPr>
      <w:r w:rsidRPr="00F77676">
        <w:rPr>
          <w:rStyle w:val="Time1"/>
          <w:lang w:val="pt-PT"/>
        </w:rPr>
        <w:t>Ad laudes</w:t>
      </w:r>
      <w:r w:rsidR="00885488" w:rsidRPr="00B779A9">
        <w:rPr>
          <w:lang w:val="pt-PT"/>
        </w:rPr>
        <w:t xml:space="preserve"> AN </w:t>
      </w:r>
      <w:r w:rsidR="00885488" w:rsidRPr="00F77676">
        <w:rPr>
          <w:rStyle w:val="Incipit"/>
          <w:lang w:val="pt-PT"/>
        </w:rPr>
        <w:t>Ecce sacerdos magnus</w:t>
      </w:r>
      <w:r w:rsidR="00885488" w:rsidRPr="00B779A9">
        <w:rPr>
          <w:lang w:val="pt-PT"/>
        </w:rPr>
        <w:t xml:space="preserve"> cum reliquis. HY </w:t>
      </w:r>
      <w:r w:rsidR="00885488" w:rsidRPr="00F77676">
        <w:rPr>
          <w:rStyle w:val="Incipit"/>
          <w:lang w:val="pt-PT"/>
        </w:rPr>
        <w:t>Iesu redemptor omnium</w:t>
      </w:r>
      <w:r w:rsidR="00885488" w:rsidRPr="00B779A9">
        <w:rPr>
          <w:lang w:val="pt-PT"/>
        </w:rPr>
        <w:t xml:space="preserve">. VS </w:t>
      </w:r>
      <w:r w:rsidR="00885488" w:rsidRPr="00F77676">
        <w:rPr>
          <w:rStyle w:val="Incipit"/>
          <w:lang w:val="pt-PT"/>
        </w:rPr>
        <w:t>Iustus ut palma</w:t>
      </w:r>
      <w:r w:rsidR="00885488" w:rsidRPr="00B779A9">
        <w:rPr>
          <w:lang w:val="pt-PT"/>
        </w:rPr>
        <w:t xml:space="preserve">. </w:t>
      </w:r>
      <w:r w:rsidR="00885488" w:rsidRPr="00F77676">
        <w:rPr>
          <w:lang w:val="fr-FR"/>
        </w:rPr>
        <w:t xml:space="preserve">AB </w:t>
      </w:r>
      <w:r w:rsidR="00885488" w:rsidRPr="00F77676">
        <w:rPr>
          <w:rStyle w:val="Incipit"/>
          <w:lang w:val="fr-FR"/>
        </w:rPr>
        <w:t xml:space="preserve">Euge </w:t>
      </w:r>
      <w:r w:rsidR="00D66EA2" w:rsidRPr="00F77676">
        <w:rPr>
          <w:rStyle w:val="Incipit"/>
          <w:lang w:val="fr-FR"/>
        </w:rPr>
        <w:t>serve</w:t>
      </w:r>
      <w:r w:rsidR="00885488" w:rsidRPr="00F77676">
        <w:rPr>
          <w:rStyle w:val="Incipit"/>
          <w:lang w:val="fr-FR"/>
        </w:rPr>
        <w:t xml:space="preserve"> bone et fidelis</w:t>
      </w:r>
      <w:r w:rsidR="00885488" w:rsidRPr="00F77676">
        <w:rPr>
          <w:lang w:val="fr-FR"/>
        </w:rPr>
        <w:t xml:space="preserve">. </w:t>
      </w:r>
      <w:r w:rsidR="00D37B91" w:rsidRPr="00F77676">
        <w:rPr>
          <w:lang w:val="fr-FR"/>
        </w:rPr>
        <w:t xml:space="preserve">Suffragium </w:t>
      </w:r>
      <w:r w:rsidR="00BA24A1" w:rsidRPr="00F77676">
        <w:rPr>
          <w:lang w:val="fr-FR"/>
        </w:rPr>
        <w:t>[</w:t>
      </w:r>
      <w:r w:rsidR="00D37B91" w:rsidRPr="00F77676">
        <w:rPr>
          <w:lang w:val="fr-FR"/>
        </w:rPr>
        <w:t>d</w:t>
      </w:r>
      <w:r w:rsidR="00885488" w:rsidRPr="00F77676">
        <w:rPr>
          <w:lang w:val="fr-FR"/>
        </w:rPr>
        <w:t>e beata virgine</w:t>
      </w:r>
      <w:r w:rsidR="00BA24A1" w:rsidRPr="00F77676">
        <w:rPr>
          <w:lang w:val="fr-FR"/>
        </w:rPr>
        <w:t>]</w:t>
      </w:r>
      <w:r w:rsidR="00885488" w:rsidRPr="00F77676">
        <w:rPr>
          <w:lang w:val="fr-FR"/>
        </w:rPr>
        <w:t xml:space="preserve"> </w:t>
      </w:r>
      <w:r w:rsidR="00D37B91" w:rsidRPr="00F77676">
        <w:rPr>
          <w:lang w:val="fr-FR"/>
        </w:rPr>
        <w:t>[</w:t>
      </w:r>
      <w:r w:rsidR="00885488" w:rsidRPr="00F77676">
        <w:rPr>
          <w:lang w:val="fr-FR"/>
        </w:rPr>
        <w:t>AC</w:t>
      </w:r>
      <w:r w:rsidR="00D37B91" w:rsidRPr="00F77676">
        <w:rPr>
          <w:lang w:val="fr-FR"/>
        </w:rPr>
        <w:t>]</w:t>
      </w:r>
      <w:r w:rsidR="00885488" w:rsidRPr="00F77676">
        <w:rPr>
          <w:lang w:val="fr-FR"/>
        </w:rPr>
        <w:t xml:space="preserve"> </w:t>
      </w:r>
      <w:r w:rsidR="00885488" w:rsidRPr="00F77676">
        <w:rPr>
          <w:rStyle w:val="Incipit"/>
          <w:lang w:val="fr-FR"/>
        </w:rPr>
        <w:t>Tota pulchra es</w:t>
      </w:r>
      <w:r w:rsidR="00885488" w:rsidRPr="00F77676">
        <w:rPr>
          <w:lang w:val="fr-FR"/>
        </w:rPr>
        <w:t xml:space="preserve">. </w:t>
      </w:r>
      <w:r w:rsidR="001157F3" w:rsidRPr="00F77676">
        <w:rPr>
          <w:lang w:val="en-US"/>
        </w:rPr>
        <w:t xml:space="preserve">[BD] </w:t>
      </w:r>
      <w:r w:rsidR="005F6F99" w:rsidRPr="00F77676">
        <w:rPr>
          <w:rStyle w:val="Incipit"/>
          <w:lang w:val="en-US"/>
        </w:rPr>
        <w:t>Benedicamus</w:t>
      </w:r>
      <w:r w:rsidR="001157F3" w:rsidRPr="00F77676">
        <w:rPr>
          <w:lang w:val="en-US"/>
        </w:rPr>
        <w:t xml:space="preserve"> de</w:t>
      </w:r>
      <w:r w:rsidR="00885488" w:rsidRPr="00F77676">
        <w:rPr>
          <w:lang w:val="en-US"/>
        </w:rPr>
        <w:t xml:space="preserve"> confessoribus.</w:t>
      </w:r>
    </w:p>
    <w:p w:rsidR="00885488" w:rsidRDefault="005B0BCA" w:rsidP="00415109">
      <w:pPr>
        <w:rPr>
          <w:lang w:val="en-US"/>
        </w:rPr>
      </w:pPr>
      <w:r w:rsidRPr="00F77676">
        <w:rPr>
          <w:rStyle w:val="Time1"/>
          <w:lang w:val="en-US"/>
        </w:rPr>
        <w:t>Ad horas</w:t>
      </w:r>
      <w:r w:rsidR="00885488">
        <w:rPr>
          <w:lang w:val="en-US"/>
        </w:rPr>
        <w:t xml:space="preserve"> laudes dicantur.</w:t>
      </w:r>
    </w:p>
    <w:p w:rsidR="00885488" w:rsidRPr="003D0C23" w:rsidRDefault="005B0BCA" w:rsidP="00415109">
      <w:pPr>
        <w:rPr>
          <w:lang w:val="pt-PT"/>
        </w:rPr>
      </w:pPr>
      <w:r w:rsidRPr="00F77676">
        <w:rPr>
          <w:rStyle w:val="Time1"/>
          <w:lang w:val="en-US"/>
        </w:rPr>
        <w:t>Ad officium</w:t>
      </w:r>
      <w:r w:rsidR="00885488">
        <w:rPr>
          <w:lang w:val="en-US"/>
        </w:rPr>
        <w:t xml:space="preserve"> IN </w:t>
      </w:r>
      <w:r w:rsidR="00885488" w:rsidRPr="00794880">
        <w:rPr>
          <w:rStyle w:val="Incipit"/>
          <w:lang w:val="en-US"/>
        </w:rPr>
        <w:t>Statuit</w:t>
      </w:r>
      <w:r w:rsidR="005A362F" w:rsidRPr="005A362F">
        <w:rPr>
          <w:i/>
          <w:lang w:val="en-US"/>
        </w:rPr>
        <w:t xml:space="preserve"> </w:t>
      </w:r>
      <w:r w:rsidR="00885488" w:rsidRPr="00794880">
        <w:rPr>
          <w:rStyle w:val="Incipit"/>
          <w:lang w:val="en-US"/>
        </w:rPr>
        <w:t>ei</w:t>
      </w:r>
      <w:r w:rsidR="005A362F" w:rsidRPr="005A362F">
        <w:rPr>
          <w:i/>
          <w:lang w:val="en-US"/>
        </w:rPr>
        <w:t xml:space="preserve"> </w:t>
      </w:r>
      <w:r w:rsidR="00885488" w:rsidRPr="00794880">
        <w:rPr>
          <w:rStyle w:val="Incipit"/>
          <w:lang w:val="en-US"/>
        </w:rPr>
        <w:t>dominus</w:t>
      </w:r>
      <w:r w:rsidR="00DD1415">
        <w:rPr>
          <w:lang w:val="en-US"/>
        </w:rPr>
        <w:t>@30.</w:t>
      </w:r>
      <w:r w:rsidR="00885488">
        <w:rPr>
          <w:lang w:val="en-US"/>
        </w:rPr>
        <w:t xml:space="preserve"> </w:t>
      </w:r>
      <w:r w:rsidR="001157F3" w:rsidRPr="00B779A9">
        <w:rPr>
          <w:lang w:val="fr-FR"/>
        </w:rPr>
        <w:t xml:space="preserve">[KY] </w:t>
      </w:r>
      <w:r w:rsidR="001157F3" w:rsidRPr="00794880">
        <w:rPr>
          <w:rStyle w:val="Incipit"/>
          <w:lang w:val="fr-FR"/>
        </w:rPr>
        <w:t>Kyrie</w:t>
      </w:r>
      <w:r w:rsidR="005A362F" w:rsidRPr="005A362F">
        <w:rPr>
          <w:i/>
          <w:lang w:val="fr-FR"/>
        </w:rPr>
        <w:t xml:space="preserve"> </w:t>
      </w:r>
      <w:r w:rsidR="001157F3" w:rsidRPr="00B779A9">
        <w:rPr>
          <w:lang w:val="fr-FR"/>
        </w:rPr>
        <w:t xml:space="preserve">et [SA] </w:t>
      </w:r>
      <w:r w:rsidR="001157F3" w:rsidRPr="00794880">
        <w:rPr>
          <w:rStyle w:val="Incipit"/>
          <w:lang w:val="fr-FR"/>
        </w:rPr>
        <w:t>Sanctus</w:t>
      </w:r>
      <w:r w:rsidR="001157F3" w:rsidRPr="00B779A9">
        <w:rPr>
          <w:lang w:val="fr-FR"/>
        </w:rPr>
        <w:t xml:space="preserve"> </w:t>
      </w:r>
      <w:r w:rsidR="00885488" w:rsidRPr="00B779A9">
        <w:rPr>
          <w:lang w:val="fr-FR"/>
        </w:rPr>
        <w:t xml:space="preserve">de confessoribus. </w:t>
      </w:r>
      <w:r w:rsidR="00885488" w:rsidRPr="00F77676">
        <w:rPr>
          <w:lang w:val="fr-FR"/>
        </w:rPr>
        <w:t xml:space="preserve">GR </w:t>
      </w:r>
      <w:r w:rsidR="00885488" w:rsidRPr="00F77676">
        <w:rPr>
          <w:rStyle w:val="Incipit"/>
          <w:lang w:val="fr-FR"/>
        </w:rPr>
        <w:t>Ecce</w:t>
      </w:r>
      <w:r w:rsidR="005A362F" w:rsidRPr="00F77676">
        <w:rPr>
          <w:i/>
          <w:lang w:val="fr-FR"/>
        </w:rPr>
        <w:t xml:space="preserve"> </w:t>
      </w:r>
      <w:r w:rsidR="00885488" w:rsidRPr="00F77676">
        <w:rPr>
          <w:rStyle w:val="Incipit"/>
          <w:lang w:val="fr-FR"/>
        </w:rPr>
        <w:t>sacerdos</w:t>
      </w:r>
      <w:r w:rsidR="00DD1415">
        <w:rPr>
          <w:lang w:val="fr-FR"/>
        </w:rPr>
        <w:t>@</w:t>
      </w:r>
      <w:r w:rsidR="00DD1415" w:rsidRPr="00F77676">
        <w:rPr>
          <w:lang w:val="fr-FR"/>
        </w:rPr>
        <w:t>27.</w:t>
      </w:r>
      <w:r w:rsidR="00885488" w:rsidRPr="00F77676">
        <w:rPr>
          <w:lang w:val="fr-FR"/>
        </w:rPr>
        <w:t xml:space="preserve"> AL</w:t>
      </w:r>
      <w:r w:rsidR="001157F3" w:rsidRPr="00F77676">
        <w:rPr>
          <w:lang w:val="fr-FR"/>
        </w:rPr>
        <w:t>V</w:t>
      </w:r>
      <w:r w:rsidR="00885488" w:rsidRPr="00F77676">
        <w:rPr>
          <w:lang w:val="fr-FR"/>
        </w:rPr>
        <w:t xml:space="preserve"> </w:t>
      </w:r>
      <w:r w:rsidR="00885488" w:rsidRPr="00F77676">
        <w:rPr>
          <w:rStyle w:val="Incipit"/>
          <w:lang w:val="fr-FR"/>
        </w:rPr>
        <w:t>Inveni</w:t>
      </w:r>
      <w:r w:rsidR="005A362F" w:rsidRPr="00F77676">
        <w:rPr>
          <w:i/>
          <w:lang w:val="fr-FR"/>
        </w:rPr>
        <w:t xml:space="preserve"> </w:t>
      </w:r>
      <w:r w:rsidR="00885488" w:rsidRPr="00F77676">
        <w:rPr>
          <w:rStyle w:val="Incipit"/>
          <w:lang w:val="fr-FR"/>
        </w:rPr>
        <w:t>David</w:t>
      </w:r>
      <w:r w:rsidR="00DD1415">
        <w:rPr>
          <w:lang w:val="fr-FR"/>
        </w:rPr>
        <w:t>@</w:t>
      </w:r>
      <w:r w:rsidR="00DD1415" w:rsidRPr="00F77676">
        <w:rPr>
          <w:lang w:val="fr-FR"/>
        </w:rPr>
        <w:t>231.</w:t>
      </w:r>
      <w:r w:rsidR="00885488" w:rsidRPr="00F77676">
        <w:rPr>
          <w:lang w:val="fr-FR"/>
        </w:rPr>
        <w:t xml:space="preserve"> SE</w:t>
      </w:r>
      <w:r w:rsidR="00D37B91" w:rsidRPr="00F77676">
        <w:rPr>
          <w:lang w:val="fr-FR"/>
        </w:rPr>
        <w:t>SV</w:t>
      </w:r>
      <w:r w:rsidR="00885488" w:rsidRPr="00F77676">
        <w:rPr>
          <w:lang w:val="fr-FR"/>
        </w:rPr>
        <w:t xml:space="preserve"> </w:t>
      </w:r>
      <w:r w:rsidR="00885488" w:rsidRPr="00F77676">
        <w:rPr>
          <w:rStyle w:val="Incipit"/>
          <w:lang w:val="fr-FR"/>
        </w:rPr>
        <w:t>Hic</w:t>
      </w:r>
      <w:r w:rsidR="005A362F" w:rsidRPr="00F77676">
        <w:rPr>
          <w:i/>
          <w:lang w:val="fr-FR"/>
        </w:rPr>
        <w:t xml:space="preserve"> </w:t>
      </w:r>
      <w:r w:rsidR="00885488" w:rsidRPr="00F77676">
        <w:rPr>
          <w:rStyle w:val="Incipit"/>
          <w:lang w:val="fr-FR"/>
        </w:rPr>
        <w:t>oculis</w:t>
      </w:r>
      <w:r w:rsidR="005A362F" w:rsidRPr="00F77676">
        <w:rPr>
          <w:i/>
          <w:lang w:val="fr-FR"/>
        </w:rPr>
        <w:t xml:space="preserve"> </w:t>
      </w:r>
      <w:r w:rsidR="00885488" w:rsidRPr="00F77676">
        <w:rPr>
          <w:rStyle w:val="Incipit"/>
          <w:lang w:val="fr-FR"/>
        </w:rPr>
        <w:t>ac</w:t>
      </w:r>
      <w:r w:rsidR="005A362F" w:rsidRPr="00F77676">
        <w:rPr>
          <w:i/>
          <w:lang w:val="fr-FR"/>
        </w:rPr>
        <w:t xml:space="preserve"> </w:t>
      </w:r>
      <w:r w:rsidR="00885488" w:rsidRPr="00F77676">
        <w:rPr>
          <w:rStyle w:val="Incipit"/>
          <w:lang w:val="fr-FR"/>
        </w:rPr>
        <w:t>manibus</w:t>
      </w:r>
      <w:r w:rsidR="00885488" w:rsidRPr="00F77676">
        <w:rPr>
          <w:lang w:val="fr-FR"/>
        </w:rPr>
        <w:t xml:space="preserve"> </w:t>
      </w:r>
      <w:r w:rsidR="008D35E3" w:rsidRPr="00F77676">
        <w:rPr>
          <w:lang w:val="fr-FR"/>
        </w:rPr>
        <w:t>quaere</w:t>
      </w:r>
      <w:r w:rsidR="00885488" w:rsidRPr="00F77676">
        <w:rPr>
          <w:lang w:val="fr-FR"/>
        </w:rPr>
        <w:t xml:space="preserve"> de sancto Martino</w:t>
      </w:r>
      <w:r w:rsidR="00DD1415">
        <w:rPr>
          <w:lang w:val="fr-FR"/>
        </w:rPr>
        <w:t>@</w:t>
      </w:r>
      <w:r w:rsidR="00DD1415" w:rsidRPr="00F77676">
        <w:rPr>
          <w:lang w:val="fr-FR"/>
        </w:rPr>
        <w:t>340.</w:t>
      </w:r>
      <w:r w:rsidR="00885488" w:rsidRPr="00F77676">
        <w:rPr>
          <w:lang w:val="fr-FR"/>
        </w:rPr>
        <w:t xml:space="preserve"> OF </w:t>
      </w:r>
      <w:r w:rsidR="00885488" w:rsidRPr="00F77676">
        <w:rPr>
          <w:rStyle w:val="Incipit"/>
          <w:lang w:val="fr-FR"/>
        </w:rPr>
        <w:t>Veritas</w:t>
      </w:r>
      <w:r w:rsidR="005A362F" w:rsidRPr="00F77676">
        <w:rPr>
          <w:i/>
          <w:lang w:val="fr-FR"/>
        </w:rPr>
        <w:t xml:space="preserve"> </w:t>
      </w:r>
      <w:r w:rsidR="00885488" w:rsidRPr="00F77676">
        <w:rPr>
          <w:rStyle w:val="Incipit"/>
          <w:lang w:val="fr-FR"/>
        </w:rPr>
        <w:t>mea</w:t>
      </w:r>
      <w:r w:rsidR="00DD1415">
        <w:rPr>
          <w:lang w:val="fr-FR"/>
        </w:rPr>
        <w:t>@</w:t>
      </w:r>
      <w:r w:rsidR="00DD1415" w:rsidRPr="00F77676">
        <w:rPr>
          <w:lang w:val="fr-FR"/>
        </w:rPr>
        <w:t>31.</w:t>
      </w:r>
      <w:r w:rsidR="00885488" w:rsidRPr="00F77676">
        <w:rPr>
          <w:lang w:val="fr-FR"/>
        </w:rPr>
        <w:t xml:space="preserve"> </w:t>
      </w:r>
      <w:r w:rsidR="00885488" w:rsidRPr="003D0C23">
        <w:rPr>
          <w:rStyle w:val="Incipit"/>
          <w:lang w:val="pt-PT"/>
        </w:rPr>
        <w:t>Fidelis</w:t>
      </w:r>
      <w:r w:rsidR="005A362F" w:rsidRPr="003D0C23">
        <w:rPr>
          <w:i/>
          <w:lang w:val="pt-PT"/>
        </w:rPr>
        <w:t xml:space="preserve"> </w:t>
      </w:r>
      <w:r w:rsidR="00885488" w:rsidRPr="003D0C23">
        <w:rPr>
          <w:rStyle w:val="Incipit"/>
          <w:lang w:val="pt-PT"/>
        </w:rPr>
        <w:t>ser</w:t>
      </w:r>
      <w:r w:rsidR="00382E22" w:rsidRPr="003D0C23">
        <w:rPr>
          <w:rStyle w:val="Incipit"/>
          <w:lang w:val="pt-PT"/>
        </w:rPr>
        <w:t>vu</w:t>
      </w:r>
      <w:r w:rsidR="00885488" w:rsidRPr="003D0C23">
        <w:rPr>
          <w:rStyle w:val="Incipit"/>
          <w:lang w:val="pt-PT"/>
        </w:rPr>
        <w:t>s</w:t>
      </w:r>
      <w:r w:rsidR="00DD1415" w:rsidRPr="003D0C23">
        <w:rPr>
          <w:lang w:val="pt-PT"/>
        </w:rPr>
        <w:t>@46.</w:t>
      </w:r>
    </w:p>
    <w:p w:rsidR="00885488" w:rsidRPr="00B779A9" w:rsidRDefault="0062402D" w:rsidP="00415109">
      <w:pPr>
        <w:rPr>
          <w:lang w:val="pt-PT"/>
        </w:rPr>
      </w:pPr>
      <w:r w:rsidRPr="003D0C23">
        <w:rPr>
          <w:rStyle w:val="Time1"/>
          <w:lang w:val="pt-PT"/>
        </w:rPr>
        <w:t>Ad secundas vesperas</w:t>
      </w:r>
      <w:r w:rsidR="00885488" w:rsidRPr="003D0C23">
        <w:rPr>
          <w:lang w:val="pt-PT"/>
        </w:rPr>
        <w:t xml:space="preserve"> AN </w:t>
      </w:r>
      <w:r w:rsidR="00885488" w:rsidRPr="003D0C23">
        <w:rPr>
          <w:rStyle w:val="Incipit"/>
          <w:lang w:val="pt-PT"/>
        </w:rPr>
        <w:t>Ecce sacerdos magnus</w:t>
      </w:r>
      <w:r w:rsidR="00885488" w:rsidRPr="003D0C23">
        <w:rPr>
          <w:lang w:val="pt-PT"/>
        </w:rPr>
        <w:t xml:space="preserve"> cum sequentibus. PS </w:t>
      </w:r>
      <w:r w:rsidR="00885488" w:rsidRPr="003D0C23">
        <w:rPr>
          <w:rStyle w:val="Incipit"/>
          <w:lang w:val="pt-PT"/>
        </w:rPr>
        <w:t>Dixit</w:t>
      </w:r>
      <w:r w:rsidR="00885488" w:rsidRPr="003D0C23">
        <w:rPr>
          <w:lang w:val="pt-PT"/>
        </w:rPr>
        <w:t xml:space="preserve">. </w:t>
      </w:r>
      <w:r w:rsidR="00BA24A1" w:rsidRPr="003D0C23">
        <w:rPr>
          <w:lang w:val="pt-PT"/>
        </w:rPr>
        <w:t>[</w:t>
      </w:r>
      <w:r w:rsidR="00885488" w:rsidRPr="003D0C23">
        <w:rPr>
          <w:lang w:val="pt-PT"/>
        </w:rPr>
        <w:t>PS</w:t>
      </w:r>
      <w:r w:rsidR="00BA24A1" w:rsidRPr="003D0C23">
        <w:rPr>
          <w:lang w:val="pt-PT"/>
        </w:rPr>
        <w:t>]</w:t>
      </w:r>
      <w:r w:rsidR="00885488" w:rsidRPr="003D0C23">
        <w:rPr>
          <w:lang w:val="pt-PT"/>
        </w:rPr>
        <w:t xml:space="preserve"> </w:t>
      </w:r>
      <w:r w:rsidR="00885488" w:rsidRPr="003D0C23">
        <w:rPr>
          <w:rStyle w:val="Incipit"/>
          <w:lang w:val="pt-PT"/>
        </w:rPr>
        <w:t>Confitebor</w:t>
      </w:r>
      <w:r w:rsidR="00885488" w:rsidRPr="003D0C23">
        <w:rPr>
          <w:lang w:val="pt-PT"/>
        </w:rPr>
        <w:t xml:space="preserve">. </w:t>
      </w:r>
      <w:r w:rsidR="00BA24A1" w:rsidRPr="003D0C23">
        <w:rPr>
          <w:lang w:val="pt-PT"/>
        </w:rPr>
        <w:t>[</w:t>
      </w:r>
      <w:r w:rsidR="00885488" w:rsidRPr="003D0C23">
        <w:rPr>
          <w:lang w:val="pt-PT"/>
        </w:rPr>
        <w:t>PS</w:t>
      </w:r>
      <w:r w:rsidR="00BA24A1" w:rsidRPr="003D0C23">
        <w:rPr>
          <w:lang w:val="pt-PT"/>
        </w:rPr>
        <w:t>]</w:t>
      </w:r>
      <w:r w:rsidR="00885488" w:rsidRPr="003D0C23">
        <w:rPr>
          <w:lang w:val="pt-PT"/>
        </w:rPr>
        <w:t xml:space="preserve"> </w:t>
      </w:r>
      <w:r w:rsidR="00885488" w:rsidRPr="003D0C23">
        <w:rPr>
          <w:rStyle w:val="Incipit"/>
          <w:lang w:val="pt-PT"/>
        </w:rPr>
        <w:t xml:space="preserve">Beatus </w:t>
      </w:r>
      <w:r w:rsidR="00C31823" w:rsidRPr="003D0C23">
        <w:rPr>
          <w:rStyle w:val="Incipit"/>
          <w:lang w:val="pt-PT"/>
        </w:rPr>
        <w:t>vir</w:t>
      </w:r>
      <w:r w:rsidR="00885488" w:rsidRPr="003D0C23">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De profundis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Memento</w:t>
      </w:r>
      <w:r w:rsidR="00885488" w:rsidRPr="00B779A9">
        <w:rPr>
          <w:lang w:val="pt-PT"/>
        </w:rPr>
        <w:t xml:space="preserve">. HY </w:t>
      </w:r>
      <w:r w:rsidR="00D80D0C" w:rsidRPr="00F77676">
        <w:rPr>
          <w:rStyle w:val="Incipit"/>
          <w:lang w:val="pt-PT"/>
        </w:rPr>
        <w:t>Ies</w:t>
      </w:r>
      <w:r w:rsidR="00885488" w:rsidRPr="00F77676">
        <w:rPr>
          <w:rStyle w:val="Incipit"/>
          <w:lang w:val="pt-PT"/>
        </w:rPr>
        <w:t>u redemptor</w:t>
      </w:r>
      <w:r w:rsidR="00885488" w:rsidRPr="00B779A9">
        <w:rPr>
          <w:lang w:val="pt-PT"/>
        </w:rPr>
        <w:t xml:space="preserve">. VS </w:t>
      </w:r>
      <w:r w:rsidR="00885488" w:rsidRPr="00F77676">
        <w:rPr>
          <w:rStyle w:val="Incipit"/>
          <w:lang w:val="pt-PT"/>
        </w:rPr>
        <w:t>Iustus ut palma</w:t>
      </w:r>
      <w:r w:rsidR="00885488" w:rsidRPr="00B779A9">
        <w:rPr>
          <w:lang w:val="pt-PT"/>
        </w:rPr>
        <w:t xml:space="preserve">. </w:t>
      </w:r>
      <w:r w:rsidR="00D92BD2" w:rsidRPr="002D4ADF">
        <w:rPr>
          <w:lang w:val="pt-PT"/>
        </w:rPr>
        <w:t>$</w:t>
      </w:r>
      <w:r w:rsidR="00D37B91" w:rsidRPr="002D4ADF">
        <w:rPr>
          <w:lang w:val="pt-PT"/>
        </w:rPr>
        <w:t>E::</w:t>
      </w:r>
      <w:r w:rsidR="00885488" w:rsidRPr="002D4ADF">
        <w:rPr>
          <w:lang w:val="pt-PT"/>
        </w:rPr>
        <w:t>AM</w:t>
      </w:r>
      <w:r w:rsidR="00885488" w:rsidRPr="002D4ADF">
        <w:rPr>
          <w:rStyle w:val="Incipit"/>
          <w:lang w:val="pt-PT"/>
        </w:rPr>
        <w:t xml:space="preserve"> Iste homo ab adolescentia</w:t>
      </w:r>
      <w:r w:rsidR="00D92BD2" w:rsidRPr="002D4ADF">
        <w:rPr>
          <w:lang w:val="pt-PT"/>
        </w:rPr>
        <w:t>$</w:t>
      </w:r>
      <w:r w:rsidR="00913211" w:rsidRPr="002D4ADF">
        <w:rPr>
          <w:lang w:val="pt-PT"/>
        </w:rPr>
        <w:t>.</w:t>
      </w:r>
    </w:p>
    <w:p w:rsidR="00885488" w:rsidRPr="00F77676" w:rsidRDefault="00D37B91" w:rsidP="00415109">
      <w:pPr>
        <w:pStyle w:val="berschrift1"/>
        <w:rPr>
          <w:lang w:val="pt-PT"/>
        </w:rPr>
      </w:pPr>
      <w:r w:rsidRPr="00F77676">
        <w:rPr>
          <w:lang w:val="pt-PT"/>
        </w:rPr>
        <w:t xml:space="preserve">(67v) </w:t>
      </w:r>
      <w:r w:rsidR="00885488" w:rsidRPr="00F77676">
        <w:rPr>
          <w:lang w:val="pt-PT"/>
        </w:rPr>
        <w:t>DOMINICA DECIMA SEPTIMA POST TRINITATIS</w:t>
      </w:r>
    </w:p>
    <w:p w:rsidR="00885488" w:rsidRPr="00B779A9" w:rsidRDefault="0062402D" w:rsidP="00415109">
      <w:pPr>
        <w:rPr>
          <w:lang w:val="pt-PT"/>
        </w:rPr>
      </w:pPr>
      <w:r w:rsidRPr="00F77676">
        <w:rPr>
          <w:rStyle w:val="Time1"/>
          <w:lang w:val="pt-PT"/>
        </w:rPr>
        <w:t>Ad vesperas</w:t>
      </w:r>
      <w:r w:rsidR="00885488" w:rsidRPr="00B779A9">
        <w:rPr>
          <w:lang w:val="pt-PT"/>
        </w:rPr>
        <w:t xml:space="preserve"> RP </w:t>
      </w:r>
      <w:r w:rsidR="00885488" w:rsidRPr="00F77676">
        <w:rPr>
          <w:rStyle w:val="Incipit"/>
          <w:lang w:val="pt-PT"/>
        </w:rPr>
        <w:t>In hymnis et confessionibus</w:t>
      </w:r>
      <w:r w:rsidR="00885488" w:rsidRPr="00B779A9">
        <w:rPr>
          <w:lang w:val="pt-PT"/>
        </w:rPr>
        <w:t xml:space="preserve">. HY </w:t>
      </w:r>
      <w:r w:rsidR="00885488" w:rsidRPr="00F77676">
        <w:rPr>
          <w:rStyle w:val="Incipit"/>
          <w:lang w:val="pt-PT"/>
        </w:rPr>
        <w:t>O lux</w:t>
      </w:r>
      <w:r w:rsidR="00885488" w:rsidRPr="00B779A9">
        <w:rPr>
          <w:lang w:val="pt-PT"/>
        </w:rPr>
        <w:t xml:space="preserve">. AM </w:t>
      </w:r>
      <w:r w:rsidR="00885488" w:rsidRPr="00F77676">
        <w:rPr>
          <w:rStyle w:val="Incipit"/>
          <w:lang w:val="pt-PT"/>
        </w:rPr>
        <w:t>Da pacem domine</w:t>
      </w:r>
      <w:r w:rsidR="00885488" w:rsidRPr="00B779A9">
        <w:rPr>
          <w:lang w:val="pt-PT"/>
        </w:rPr>
        <w:t>.</w:t>
      </w:r>
    </w:p>
    <w:p w:rsidR="00D37B91" w:rsidRDefault="0062402D" w:rsidP="00415109">
      <w:pPr>
        <w:rPr>
          <w:lang w:val="pt-PT"/>
        </w:rPr>
      </w:pPr>
      <w:r w:rsidRPr="00F77676">
        <w:rPr>
          <w:rStyle w:val="Time1"/>
          <w:lang w:val="fr-FR"/>
        </w:rPr>
        <w:t>Ad matutinum</w:t>
      </w:r>
      <w:r w:rsidR="00885488" w:rsidRPr="00F77676">
        <w:rPr>
          <w:lang w:val="fr-FR"/>
        </w:rPr>
        <w:t xml:space="preserve"> </w:t>
      </w:r>
      <w:r w:rsidR="00176BD5" w:rsidRPr="00F77676">
        <w:rPr>
          <w:lang w:val="fr-FR"/>
        </w:rPr>
        <w:t xml:space="preserve">Lectiones ex </w:t>
      </w:r>
      <w:r w:rsidR="00885488" w:rsidRPr="00F77676">
        <w:rPr>
          <w:lang w:val="fr-FR"/>
        </w:rPr>
        <w:t>libris Machab</w:t>
      </w:r>
      <w:r w:rsidR="00EE1D00" w:rsidRPr="00F77676">
        <w:rPr>
          <w:lang w:val="fr-FR"/>
        </w:rPr>
        <w:t>a</w:t>
      </w:r>
      <w:r w:rsidR="00885488" w:rsidRPr="00F77676">
        <w:rPr>
          <w:lang w:val="fr-FR"/>
        </w:rPr>
        <w:t>eorum</w:t>
      </w:r>
      <w:r w:rsidR="00D37B91" w:rsidRPr="00F77676">
        <w:rPr>
          <w:lang w:val="fr-FR"/>
        </w:rPr>
        <w:t xml:space="preserve">. </w:t>
      </w:r>
      <w:r w:rsidR="00D37B91">
        <w:rPr>
          <w:lang w:val="pt-PT"/>
        </w:rPr>
        <w:t>E</w:t>
      </w:r>
      <w:r w:rsidR="00885488" w:rsidRPr="00B779A9">
        <w:rPr>
          <w:lang w:val="pt-PT"/>
        </w:rPr>
        <w:t xml:space="preserve">tiam responsoria de eadem </w:t>
      </w:r>
      <w:r w:rsidR="00D80D0C" w:rsidRPr="00B779A9">
        <w:rPr>
          <w:lang w:val="pt-PT"/>
        </w:rPr>
        <w:t>hist</w:t>
      </w:r>
      <w:r w:rsidR="00885488" w:rsidRPr="00B779A9">
        <w:rPr>
          <w:lang w:val="pt-PT"/>
        </w:rPr>
        <w:t xml:space="preserve">oria. </w:t>
      </w:r>
      <w:r w:rsidR="00D37B91">
        <w:rPr>
          <w:lang w:val="pt-PT"/>
        </w:rPr>
        <w:t>$E::</w:t>
      </w:r>
      <w:r w:rsidR="00885488" w:rsidRPr="00B779A9">
        <w:rPr>
          <w:lang w:val="pt-PT"/>
        </w:rPr>
        <w:t xml:space="preserve">EV </w:t>
      </w:r>
      <w:r w:rsidR="00885488" w:rsidRPr="00794880">
        <w:rPr>
          <w:rStyle w:val="Incipit"/>
          <w:lang w:val="pt-PT"/>
        </w:rPr>
        <w:t>Cum</w:t>
      </w:r>
      <w:r w:rsidR="005A362F" w:rsidRPr="005A362F">
        <w:rPr>
          <w:i/>
          <w:lang w:val="pt-PT"/>
        </w:rPr>
        <w:t xml:space="preserve"> </w:t>
      </w:r>
      <w:r w:rsidR="00885488" w:rsidRPr="00794880">
        <w:rPr>
          <w:rStyle w:val="Incipit"/>
          <w:lang w:val="pt-PT"/>
        </w:rPr>
        <w:t>intrasset</w:t>
      </w:r>
      <w:r w:rsidR="005A362F" w:rsidRPr="005A362F">
        <w:rPr>
          <w:i/>
          <w:lang w:val="pt-PT"/>
        </w:rPr>
        <w:t xml:space="preserve"> </w:t>
      </w:r>
      <w:r w:rsidR="00885488" w:rsidRPr="00794880">
        <w:rPr>
          <w:rStyle w:val="Incipit"/>
          <w:lang w:val="pt-PT"/>
        </w:rPr>
        <w:t>Iesus</w:t>
      </w:r>
      <w:r w:rsidR="005A362F" w:rsidRPr="005A362F">
        <w:rPr>
          <w:i/>
          <w:lang w:val="pt-PT"/>
        </w:rPr>
        <w:t xml:space="preserve"> </w:t>
      </w:r>
      <w:r w:rsidR="00885488" w:rsidRPr="00794880">
        <w:rPr>
          <w:rStyle w:val="Incipit"/>
          <w:lang w:val="pt-PT"/>
        </w:rPr>
        <w:t>in</w:t>
      </w:r>
      <w:r w:rsidR="005A362F" w:rsidRPr="005A362F">
        <w:rPr>
          <w:i/>
          <w:lang w:val="pt-PT"/>
        </w:rPr>
        <w:t xml:space="preserve"> </w:t>
      </w:r>
      <w:r w:rsidR="00885488" w:rsidRPr="00794880">
        <w:rPr>
          <w:rStyle w:val="Incipit"/>
          <w:lang w:val="pt-PT"/>
        </w:rPr>
        <w:t>domum</w:t>
      </w:r>
      <w:r w:rsidR="005A362F" w:rsidRPr="005A362F">
        <w:rPr>
          <w:i/>
          <w:lang w:val="pt-PT"/>
        </w:rPr>
        <w:t xml:space="preserve"> </w:t>
      </w:r>
      <w:r w:rsidR="00885488" w:rsidRPr="00794880">
        <w:rPr>
          <w:rStyle w:val="Incipit"/>
          <w:lang w:val="pt-PT"/>
        </w:rPr>
        <w:t>cuiusdam</w:t>
      </w:r>
      <w:r w:rsidR="00D37B91">
        <w:rPr>
          <w:lang w:val="pt-PT"/>
        </w:rPr>
        <w:t>$</w:t>
      </w:r>
      <w:r w:rsidR="00913211">
        <w:rPr>
          <w:lang w:val="pt-PT"/>
        </w:rPr>
        <w:t>.</w:t>
      </w:r>
      <w:r w:rsidR="00885488" w:rsidRPr="00B779A9">
        <w:rPr>
          <w:lang w:val="pt-PT"/>
        </w:rPr>
        <w:t xml:space="preserve"> </w:t>
      </w:r>
    </w:p>
    <w:p w:rsidR="00885488" w:rsidRPr="00B779A9" w:rsidRDefault="00D37B91" w:rsidP="00415109">
      <w:pPr>
        <w:rPr>
          <w:lang w:val="pt-PT"/>
        </w:rPr>
      </w:pPr>
      <w:r w:rsidRPr="00F77676">
        <w:rPr>
          <w:rStyle w:val="Time1"/>
          <w:lang w:val="pt-PT"/>
        </w:rPr>
        <w:t>[Ad laudes]</w:t>
      </w:r>
      <w:r>
        <w:rPr>
          <w:lang w:val="pt-PT"/>
        </w:rPr>
        <w:t xml:space="preserve"> </w:t>
      </w:r>
      <w:r w:rsidR="00885488" w:rsidRPr="00B779A9">
        <w:rPr>
          <w:lang w:val="pt-PT"/>
        </w:rPr>
        <w:t xml:space="preserve">AB </w:t>
      </w:r>
      <w:r w:rsidR="00885488" w:rsidRPr="00794880">
        <w:rPr>
          <w:rStyle w:val="Incipit"/>
          <w:lang w:val="pt-PT"/>
        </w:rPr>
        <w:t>Cum</w:t>
      </w:r>
      <w:r w:rsidR="005A362F" w:rsidRPr="005A362F">
        <w:rPr>
          <w:i/>
          <w:lang w:val="pt-PT"/>
        </w:rPr>
        <w:t xml:space="preserve"> </w:t>
      </w:r>
      <w:r w:rsidR="00885488" w:rsidRPr="00794880">
        <w:rPr>
          <w:rStyle w:val="Incipit"/>
          <w:lang w:val="pt-PT"/>
        </w:rPr>
        <w:t>intraret</w:t>
      </w:r>
      <w:r w:rsidR="005A362F" w:rsidRPr="005A362F">
        <w:rPr>
          <w:i/>
          <w:lang w:val="pt-PT"/>
        </w:rPr>
        <w:t xml:space="preserve"> </w:t>
      </w:r>
      <w:r w:rsidR="00885488" w:rsidRPr="00794880">
        <w:rPr>
          <w:rStyle w:val="Incipit"/>
          <w:lang w:val="pt-PT"/>
        </w:rPr>
        <w:t>Iesus</w:t>
      </w:r>
      <w:r w:rsidR="00885488" w:rsidRPr="00B779A9">
        <w:rPr>
          <w:lang w:val="pt-PT"/>
        </w:rPr>
        <w:t>.</w:t>
      </w:r>
    </w:p>
    <w:p w:rsidR="00885488" w:rsidRPr="003D0C23" w:rsidRDefault="0062402D" w:rsidP="00415109">
      <w:pPr>
        <w:rPr>
          <w:lang w:val="it-IT"/>
        </w:rPr>
      </w:pPr>
      <w:r w:rsidRPr="003D0C23">
        <w:rPr>
          <w:rStyle w:val="Time1"/>
          <w:lang w:val="it-IT"/>
        </w:rPr>
        <w:t>Ad missam</w:t>
      </w:r>
      <w:r w:rsidR="00885488" w:rsidRPr="003D0C23">
        <w:rPr>
          <w:lang w:val="it-IT"/>
        </w:rPr>
        <w:t xml:space="preserve"> IN </w:t>
      </w:r>
      <w:r w:rsidR="00885488" w:rsidRPr="003D0C23">
        <w:rPr>
          <w:rStyle w:val="Incipit"/>
          <w:lang w:val="it-IT"/>
        </w:rPr>
        <w:t>Iustus es domine</w:t>
      </w:r>
      <w:r w:rsidR="00885488" w:rsidRPr="003D0C23">
        <w:rPr>
          <w:lang w:val="it-IT"/>
        </w:rPr>
        <w:t xml:space="preserve">. GR </w:t>
      </w:r>
      <w:r w:rsidR="00885488" w:rsidRPr="003D0C23">
        <w:rPr>
          <w:rStyle w:val="Incipit"/>
          <w:lang w:val="it-IT"/>
        </w:rPr>
        <w:t>Beata gens</w:t>
      </w:r>
      <w:r w:rsidR="00DD1415" w:rsidRPr="003D0C23">
        <w:rPr>
          <w:lang w:val="it-IT"/>
        </w:rPr>
        <w:t>@90.</w:t>
      </w:r>
      <w:r w:rsidR="00885488" w:rsidRPr="003D0C23">
        <w:rPr>
          <w:lang w:val="it-IT"/>
        </w:rPr>
        <w:t xml:space="preserve"> AL</w:t>
      </w:r>
      <w:r w:rsidR="001157F3" w:rsidRPr="003D0C23">
        <w:rPr>
          <w:lang w:val="it-IT"/>
        </w:rPr>
        <w:t>V</w:t>
      </w:r>
      <w:r w:rsidR="00885488" w:rsidRPr="003D0C23">
        <w:rPr>
          <w:lang w:val="it-IT"/>
        </w:rPr>
        <w:t xml:space="preserve"> </w:t>
      </w:r>
      <w:r w:rsidR="00885488" w:rsidRPr="003D0C23">
        <w:rPr>
          <w:rStyle w:val="Incipit"/>
          <w:lang w:val="it-IT"/>
        </w:rPr>
        <w:t>Dilexi quoniam</w:t>
      </w:r>
      <w:r w:rsidR="00885488" w:rsidRPr="003D0C23">
        <w:rPr>
          <w:lang w:val="it-IT"/>
        </w:rPr>
        <w:t xml:space="preserve">. OF </w:t>
      </w:r>
      <w:r w:rsidR="00885488" w:rsidRPr="003D0C23">
        <w:rPr>
          <w:rStyle w:val="Incipit"/>
          <w:lang w:val="it-IT"/>
        </w:rPr>
        <w:t>Oravi deum meum ego Daniel</w:t>
      </w:r>
      <w:r w:rsidR="00885488" w:rsidRPr="003D0C23">
        <w:rPr>
          <w:lang w:val="it-IT"/>
        </w:rPr>
        <w:t xml:space="preserve">. CO </w:t>
      </w:r>
      <w:r w:rsidR="00885488" w:rsidRPr="003D0C23">
        <w:rPr>
          <w:rStyle w:val="Incipit"/>
          <w:lang w:val="it-IT"/>
        </w:rPr>
        <w:t>V</w:t>
      </w:r>
      <w:r w:rsidR="009772E9" w:rsidRPr="003D0C23">
        <w:rPr>
          <w:rStyle w:val="Incipit"/>
          <w:lang w:val="it-IT"/>
        </w:rPr>
        <w:t>ove</w:t>
      </w:r>
      <w:r w:rsidR="00885488" w:rsidRPr="003D0C23">
        <w:rPr>
          <w:rStyle w:val="Incipit"/>
          <w:lang w:val="it-IT"/>
        </w:rPr>
        <w:t>te et reddite domino deo vestro</w:t>
      </w:r>
      <w:r w:rsidR="00885488" w:rsidRPr="003D0C23">
        <w:rPr>
          <w:lang w:val="it-IT"/>
        </w:rPr>
        <w:t>.</w:t>
      </w:r>
    </w:p>
    <w:p w:rsidR="00885488" w:rsidRPr="003D0C23" w:rsidRDefault="0062402D" w:rsidP="00415109">
      <w:pPr>
        <w:rPr>
          <w:lang w:val="it-IT"/>
        </w:rPr>
      </w:pPr>
      <w:r w:rsidRPr="003D0C23">
        <w:rPr>
          <w:rStyle w:val="Time1"/>
          <w:lang w:val="it-IT"/>
        </w:rPr>
        <w:t>Ad secundas vesperas</w:t>
      </w:r>
      <w:r w:rsidR="00885488" w:rsidRPr="003D0C23">
        <w:rPr>
          <w:lang w:val="it-IT"/>
        </w:rPr>
        <w:t xml:space="preserve"> AM </w:t>
      </w:r>
      <w:r w:rsidR="00885488" w:rsidRPr="003D0C23">
        <w:rPr>
          <w:rStyle w:val="Incipit"/>
          <w:lang w:val="it-IT"/>
        </w:rPr>
        <w:t xml:space="preserve">Cum </w:t>
      </w:r>
      <w:r w:rsidR="00A66BC0" w:rsidRPr="003D0C23">
        <w:rPr>
          <w:rStyle w:val="Incipit"/>
          <w:lang w:val="it-IT"/>
        </w:rPr>
        <w:t>|</w:t>
      </w:r>
      <w:r w:rsidR="00885488" w:rsidRPr="003D0C23">
        <w:rPr>
          <w:rStyle w:val="Incipit"/>
          <w:lang w:val="it-IT"/>
        </w:rPr>
        <w:t>in</w:t>
      </w:r>
      <w:r w:rsidR="00D66EA2" w:rsidRPr="003D0C23">
        <w:rPr>
          <w:rStyle w:val="Incipit"/>
          <w:lang w:val="it-IT"/>
        </w:rPr>
        <w:t>vita</w:t>
      </w:r>
      <w:r w:rsidR="00885488" w:rsidRPr="003D0C23">
        <w:rPr>
          <w:rStyle w:val="Incipit"/>
          <w:lang w:val="it-IT"/>
        </w:rPr>
        <w:t>tatus</w:t>
      </w:r>
      <w:r w:rsidR="00A66BC0" w:rsidRPr="003D0C23">
        <w:rPr>
          <w:rStyle w:val="Incipit"/>
          <w:lang w:val="it-IT"/>
        </w:rPr>
        <w:t>::invitatus|</w:t>
      </w:r>
      <w:r w:rsidR="00885488" w:rsidRPr="003D0C23">
        <w:rPr>
          <w:rStyle w:val="Incipit"/>
          <w:lang w:val="it-IT"/>
        </w:rPr>
        <w:t xml:space="preserve"> fueris</w:t>
      </w:r>
      <w:r w:rsidR="001157F3" w:rsidRPr="003D0C23">
        <w:rPr>
          <w:lang w:val="it-IT"/>
        </w:rPr>
        <w:t>.</w:t>
      </w:r>
    </w:p>
    <w:p w:rsidR="00885488" w:rsidRPr="003D0C23" w:rsidRDefault="00EE1D00" w:rsidP="00415109">
      <w:pPr>
        <w:pStyle w:val="berschrift1"/>
        <w:rPr>
          <w:lang w:val="it-IT"/>
        </w:rPr>
      </w:pPr>
      <w:r w:rsidRPr="003D0C23">
        <w:rPr>
          <w:lang w:val="it-IT"/>
        </w:rPr>
        <w:t>DE SANCTO C</w:t>
      </w:r>
      <w:r w:rsidR="00885488" w:rsidRPr="003D0C23">
        <w:rPr>
          <w:lang w:val="it-IT"/>
        </w:rPr>
        <w:t>O</w:t>
      </w:r>
      <w:r w:rsidRPr="003D0C23">
        <w:rPr>
          <w:lang w:val="it-IT"/>
        </w:rPr>
        <w:t>LOMAN</w:t>
      </w:r>
      <w:r w:rsidR="0062402D" w:rsidRPr="003D0C23">
        <w:rPr>
          <w:lang w:val="it-IT"/>
        </w:rPr>
        <w:t>O MARTYRE</w:t>
      </w:r>
    </w:p>
    <w:p w:rsidR="00885488" w:rsidRPr="003D0C23" w:rsidRDefault="00885488" w:rsidP="00415109">
      <w:pPr>
        <w:rPr>
          <w:lang w:val="it-IT"/>
        </w:rPr>
      </w:pPr>
      <w:r w:rsidRPr="003D0C23">
        <w:rPr>
          <w:lang w:val="it-IT"/>
        </w:rPr>
        <w:t>Novem lectiones facimus ut de uno martyre.</w:t>
      </w:r>
    </w:p>
    <w:p w:rsidR="00885488" w:rsidRPr="003D0C23" w:rsidRDefault="0062402D" w:rsidP="00415109">
      <w:pPr>
        <w:rPr>
          <w:lang w:val="en-US"/>
        </w:rPr>
      </w:pPr>
      <w:r w:rsidRPr="003D0C23">
        <w:rPr>
          <w:rStyle w:val="Time1"/>
          <w:lang w:val="it-IT"/>
        </w:rPr>
        <w:t>Ad vesperas</w:t>
      </w:r>
      <w:r w:rsidR="00885488" w:rsidRPr="003D0C23">
        <w:rPr>
          <w:lang w:val="it-IT"/>
        </w:rPr>
        <w:t xml:space="preserve"> RP </w:t>
      </w:r>
      <w:r w:rsidR="00885488" w:rsidRPr="003D0C23">
        <w:rPr>
          <w:rStyle w:val="Incipit"/>
          <w:lang w:val="it-IT"/>
        </w:rPr>
        <w:t>Iustum deduxit</w:t>
      </w:r>
      <w:r w:rsidR="00885488" w:rsidRPr="003D0C23">
        <w:rPr>
          <w:lang w:val="it-IT"/>
        </w:rPr>
        <w:t xml:space="preserve">. </w:t>
      </w:r>
      <w:r w:rsidR="00885488" w:rsidRPr="003D0C23">
        <w:rPr>
          <w:lang w:val="pt-PT"/>
        </w:rPr>
        <w:t xml:space="preserve">HY </w:t>
      </w:r>
      <w:r w:rsidR="00885488" w:rsidRPr="003D0C23">
        <w:rPr>
          <w:rStyle w:val="Incipit"/>
          <w:lang w:val="pt-PT"/>
        </w:rPr>
        <w:t>Deus tuorum militum</w:t>
      </w:r>
      <w:r w:rsidR="00885488" w:rsidRPr="003D0C23">
        <w:rPr>
          <w:lang w:val="pt-PT"/>
        </w:rPr>
        <w:t xml:space="preserve">. VS </w:t>
      </w:r>
      <w:r w:rsidR="00885488" w:rsidRPr="003D0C23">
        <w:rPr>
          <w:rStyle w:val="Incipit"/>
          <w:lang w:val="pt-PT"/>
        </w:rPr>
        <w:t>Gloria et honore</w:t>
      </w:r>
      <w:r w:rsidR="00885488" w:rsidRPr="003D0C23">
        <w:rPr>
          <w:lang w:val="pt-PT"/>
        </w:rPr>
        <w:t xml:space="preserve">. </w:t>
      </w:r>
      <w:r w:rsidR="00885488" w:rsidRPr="003D0C23">
        <w:rPr>
          <w:lang w:val="en-US"/>
        </w:rPr>
        <w:t xml:space="preserve">AM </w:t>
      </w:r>
      <w:r w:rsidR="00885488" w:rsidRPr="003D0C23">
        <w:rPr>
          <w:rStyle w:val="Incipit"/>
          <w:lang w:val="en-US"/>
        </w:rPr>
        <w:t xml:space="preserve">Beatus </w:t>
      </w:r>
      <w:r w:rsidR="00C31823" w:rsidRPr="003D0C23">
        <w:rPr>
          <w:rStyle w:val="Incipit"/>
          <w:lang w:val="en-US"/>
        </w:rPr>
        <w:t>vir</w:t>
      </w:r>
      <w:r w:rsidR="00885488" w:rsidRPr="003D0C23">
        <w:rPr>
          <w:rStyle w:val="Incipit"/>
          <w:lang w:val="en-US"/>
        </w:rPr>
        <w:t xml:space="preserve"> qui suffert</w:t>
      </w:r>
      <w:r w:rsidR="00885488" w:rsidRPr="003D0C23">
        <w:rPr>
          <w:lang w:val="en-US"/>
        </w:rPr>
        <w:t>.</w:t>
      </w:r>
    </w:p>
    <w:p w:rsidR="00885488" w:rsidRPr="003D0C23" w:rsidRDefault="0062402D" w:rsidP="00415109">
      <w:pPr>
        <w:rPr>
          <w:lang w:val="pt-PT"/>
        </w:rPr>
      </w:pPr>
      <w:r w:rsidRPr="003D0C23">
        <w:rPr>
          <w:rStyle w:val="Time1"/>
          <w:lang w:val="en-US"/>
        </w:rPr>
        <w:lastRenderedPageBreak/>
        <w:t>Ad matutinum</w:t>
      </w:r>
      <w:r w:rsidR="00885488" w:rsidRPr="003D0C23">
        <w:rPr>
          <w:lang w:val="en-US"/>
        </w:rPr>
        <w:t xml:space="preserve"> I</w:t>
      </w:r>
      <w:r w:rsidR="001157F3" w:rsidRPr="003D0C23">
        <w:rPr>
          <w:lang w:val="en-US"/>
        </w:rPr>
        <w:t>N</w:t>
      </w:r>
      <w:r w:rsidR="00885488" w:rsidRPr="003D0C23">
        <w:rPr>
          <w:lang w:val="en-US"/>
        </w:rPr>
        <w:t xml:space="preserve">V </w:t>
      </w:r>
      <w:r w:rsidR="00885488" w:rsidRPr="003D0C23">
        <w:rPr>
          <w:rStyle w:val="Incipit"/>
          <w:lang w:val="en-US"/>
        </w:rPr>
        <w:t>Regem martyrum dominum</w:t>
      </w:r>
      <w:r w:rsidR="00885488" w:rsidRPr="003D0C23">
        <w:rPr>
          <w:lang w:val="en-US"/>
        </w:rPr>
        <w:t xml:space="preserve">. </w:t>
      </w:r>
      <w:r w:rsidR="00885488" w:rsidRPr="00B779A9">
        <w:rPr>
          <w:lang w:val="pt-PT"/>
        </w:rPr>
        <w:t xml:space="preserve">HY </w:t>
      </w:r>
      <w:r w:rsidR="00885488" w:rsidRPr="00F77676">
        <w:rPr>
          <w:rStyle w:val="Incipit"/>
          <w:lang w:val="pt-PT"/>
        </w:rPr>
        <w:t>Deus tuorum</w:t>
      </w:r>
      <w:r w:rsidR="00885488" w:rsidRPr="00B779A9">
        <w:rPr>
          <w:lang w:val="pt-PT"/>
        </w:rPr>
        <w:t>.</w:t>
      </w:r>
      <w:r w:rsidR="001157F3" w:rsidRPr="00B779A9">
        <w:rPr>
          <w:lang w:val="pt-PT"/>
        </w:rPr>
        <w:t xml:space="preserve"> (68r)</w:t>
      </w:r>
      <w:r w:rsidR="00D37B91">
        <w:rPr>
          <w:lang w:val="pt-PT"/>
        </w:rPr>
        <w:t xml:space="preserve"> </w:t>
      </w:r>
      <w:r w:rsidRPr="002D4ADF">
        <w:rPr>
          <w:lang w:val="pt-PT"/>
        </w:rPr>
        <w:t>Ad nocturnum</w:t>
      </w:r>
      <w:r w:rsidR="00885488" w:rsidRPr="00B779A9">
        <w:rPr>
          <w:lang w:val="pt-PT"/>
        </w:rPr>
        <w:t xml:space="preserve"> antiphonas</w:t>
      </w:r>
      <w:r w:rsidR="00D37B91">
        <w:rPr>
          <w:lang w:val="pt-PT"/>
        </w:rPr>
        <w:t>,</w:t>
      </w:r>
      <w:r w:rsidR="00885488" w:rsidRPr="00B779A9">
        <w:rPr>
          <w:lang w:val="pt-PT"/>
        </w:rPr>
        <w:t xml:space="preserve"> psalmos</w:t>
      </w:r>
      <w:r w:rsidR="00D37B91">
        <w:rPr>
          <w:lang w:val="pt-PT"/>
        </w:rPr>
        <w:t>,</w:t>
      </w:r>
      <w:r w:rsidR="00885488" w:rsidRPr="00B779A9">
        <w:rPr>
          <w:lang w:val="pt-PT"/>
        </w:rPr>
        <w:t xml:space="preserve"> versiculos et responsoria ut de uno martyre in </w:t>
      </w:r>
      <w:r w:rsidR="009772E9" w:rsidRPr="00B779A9">
        <w:rPr>
          <w:lang w:val="pt-PT"/>
        </w:rPr>
        <w:t>commu</w:t>
      </w:r>
      <w:r w:rsidR="00885488" w:rsidRPr="00B779A9">
        <w:rPr>
          <w:lang w:val="pt-PT"/>
        </w:rPr>
        <w:t xml:space="preserve">ni. EV </w:t>
      </w:r>
      <w:r w:rsidR="00885488" w:rsidRPr="00794880">
        <w:rPr>
          <w:rStyle w:val="Incipit"/>
          <w:lang w:val="pt-PT"/>
        </w:rPr>
        <w:t>Con</w:t>
      </w:r>
      <w:r w:rsidR="00702792" w:rsidRPr="00794880">
        <w:rPr>
          <w:rStyle w:val="Incipit"/>
          <w:lang w:val="pt-PT"/>
        </w:rPr>
        <w:t>voc</w:t>
      </w:r>
      <w:r w:rsidR="00885488" w:rsidRPr="00794880">
        <w:rPr>
          <w:rStyle w:val="Incipit"/>
          <w:lang w:val="pt-PT"/>
        </w:rPr>
        <w:t>ata</w:t>
      </w:r>
      <w:r w:rsidR="005A362F" w:rsidRPr="005A362F">
        <w:rPr>
          <w:i/>
          <w:lang w:val="pt-PT"/>
        </w:rPr>
        <w:t xml:space="preserve"> </w:t>
      </w:r>
      <w:r w:rsidR="00885488" w:rsidRPr="00794880">
        <w:rPr>
          <w:rStyle w:val="Incipit"/>
          <w:lang w:val="pt-PT"/>
        </w:rPr>
        <w:t>Iesus</w:t>
      </w:r>
      <w:r w:rsidR="005A362F" w:rsidRPr="005A362F">
        <w:rPr>
          <w:i/>
          <w:lang w:val="pt-PT"/>
        </w:rPr>
        <w:t xml:space="preserve"> </w:t>
      </w:r>
      <w:r w:rsidR="00885488" w:rsidRPr="00794880">
        <w:rPr>
          <w:rStyle w:val="Incipit"/>
          <w:lang w:val="pt-PT"/>
        </w:rPr>
        <w:t>turba</w:t>
      </w:r>
      <w:r w:rsidR="005A362F" w:rsidRPr="005A362F">
        <w:rPr>
          <w:i/>
          <w:lang w:val="pt-PT"/>
        </w:rPr>
        <w:t xml:space="preserve"> </w:t>
      </w:r>
      <w:r w:rsidR="00885488" w:rsidRPr="00794880">
        <w:rPr>
          <w:rStyle w:val="Incipit"/>
          <w:lang w:val="pt-PT"/>
        </w:rPr>
        <w:t>cum</w:t>
      </w:r>
      <w:r w:rsidR="005A362F" w:rsidRPr="005A362F">
        <w:rPr>
          <w:i/>
          <w:lang w:val="pt-PT"/>
        </w:rPr>
        <w:t xml:space="preserve"> </w:t>
      </w:r>
      <w:r w:rsidR="00885488" w:rsidRPr="00794880">
        <w:rPr>
          <w:rStyle w:val="Incipit"/>
          <w:lang w:val="pt-PT"/>
        </w:rPr>
        <w:t>discipulis</w:t>
      </w:r>
      <w:r w:rsidR="005A362F" w:rsidRPr="005A362F">
        <w:rPr>
          <w:i/>
          <w:lang w:val="pt-PT"/>
        </w:rPr>
        <w:t xml:space="preserve"> </w:t>
      </w:r>
      <w:r w:rsidR="00885488" w:rsidRPr="00794880">
        <w:rPr>
          <w:rStyle w:val="Incipit"/>
          <w:lang w:val="pt-PT"/>
        </w:rPr>
        <w:t>suis</w:t>
      </w:r>
      <w:r w:rsidR="00885488" w:rsidRPr="00B779A9">
        <w:rPr>
          <w:lang w:val="pt-PT"/>
        </w:rPr>
        <w:t xml:space="preserve"> etiam de martyribus. </w:t>
      </w:r>
      <w:r w:rsidR="002D4BF0" w:rsidRPr="003D0C23">
        <w:rPr>
          <w:lang w:val="pt-PT"/>
        </w:rPr>
        <w:t xml:space="preserve">Dicitur </w:t>
      </w:r>
      <w:r w:rsidR="001157F3" w:rsidRPr="003D0C23">
        <w:rPr>
          <w:lang w:val="pt-PT"/>
        </w:rPr>
        <w:t xml:space="preserve">[TD] </w:t>
      </w:r>
      <w:r w:rsidR="001157F3" w:rsidRPr="003D0C23">
        <w:rPr>
          <w:rStyle w:val="Incipit"/>
          <w:lang w:val="pt-PT"/>
        </w:rPr>
        <w:t>Te</w:t>
      </w:r>
      <w:r w:rsidR="005A362F" w:rsidRPr="003D0C23">
        <w:rPr>
          <w:i/>
          <w:lang w:val="pt-PT"/>
        </w:rPr>
        <w:t xml:space="preserve"> </w:t>
      </w:r>
      <w:r w:rsidR="001157F3" w:rsidRPr="003D0C23">
        <w:rPr>
          <w:rStyle w:val="Incipit"/>
          <w:lang w:val="pt-PT"/>
        </w:rPr>
        <w:t>deum</w:t>
      </w:r>
      <w:r w:rsidR="00885488" w:rsidRPr="003D0C23">
        <w:rPr>
          <w:lang w:val="pt-PT"/>
        </w:rPr>
        <w:t>.</w:t>
      </w:r>
    </w:p>
    <w:p w:rsidR="00885488" w:rsidRPr="003D0C23" w:rsidRDefault="0062402D" w:rsidP="00415109">
      <w:pPr>
        <w:rPr>
          <w:lang w:val="pt-PT"/>
        </w:rPr>
      </w:pPr>
      <w:r w:rsidRPr="003D0C23">
        <w:rPr>
          <w:rStyle w:val="Time1"/>
          <w:lang w:val="pt-PT"/>
        </w:rPr>
        <w:t>Ad laudes</w:t>
      </w:r>
      <w:r w:rsidR="00885488" w:rsidRPr="003D0C23">
        <w:rPr>
          <w:lang w:val="pt-PT"/>
        </w:rPr>
        <w:t xml:space="preserve"> AN </w:t>
      </w:r>
      <w:r w:rsidR="00885488" w:rsidRPr="003D0C23">
        <w:rPr>
          <w:rStyle w:val="Incipit"/>
          <w:lang w:val="pt-PT"/>
        </w:rPr>
        <w:t>Qui me confessus fuerit</w:t>
      </w:r>
      <w:r w:rsidR="00885488" w:rsidRPr="003D0C23">
        <w:rPr>
          <w:lang w:val="pt-PT"/>
        </w:rPr>
        <w:t xml:space="preserve"> cum reliquis. HY </w:t>
      </w:r>
      <w:r w:rsidR="00885488" w:rsidRPr="003D0C23">
        <w:rPr>
          <w:rStyle w:val="Incipit"/>
          <w:lang w:val="pt-PT"/>
        </w:rPr>
        <w:t>Martyr dei</w:t>
      </w:r>
      <w:r w:rsidR="00885488" w:rsidRPr="003D0C23">
        <w:rPr>
          <w:lang w:val="pt-PT"/>
        </w:rPr>
        <w:t xml:space="preserve">. VS </w:t>
      </w:r>
      <w:r w:rsidR="00885488" w:rsidRPr="003D0C23">
        <w:rPr>
          <w:rStyle w:val="Incipit"/>
          <w:lang w:val="pt-PT"/>
        </w:rPr>
        <w:t>Iustus ut</w:t>
      </w:r>
      <w:r w:rsidR="00885488" w:rsidRPr="003D0C23">
        <w:rPr>
          <w:lang w:val="pt-PT"/>
        </w:rPr>
        <w:t xml:space="preserve">. AB </w:t>
      </w:r>
      <w:r w:rsidR="00885488" w:rsidRPr="003D0C23">
        <w:rPr>
          <w:rStyle w:val="Incipit"/>
          <w:lang w:val="pt-PT"/>
        </w:rPr>
        <w:t xml:space="preserve">Hic </w:t>
      </w:r>
      <w:r w:rsidR="00C31823" w:rsidRPr="003D0C23">
        <w:rPr>
          <w:rStyle w:val="Incipit"/>
          <w:lang w:val="pt-PT"/>
        </w:rPr>
        <w:t>vir</w:t>
      </w:r>
      <w:r w:rsidR="00885488" w:rsidRPr="003D0C23">
        <w:rPr>
          <w:rStyle w:val="Incipit"/>
          <w:lang w:val="pt-PT"/>
        </w:rPr>
        <w:t xml:space="preserve"> despiciens mundum</w:t>
      </w:r>
      <w:r w:rsidR="00885488" w:rsidRPr="003D0C23">
        <w:rPr>
          <w:lang w:val="pt-PT"/>
        </w:rPr>
        <w:t>.</w:t>
      </w:r>
    </w:p>
    <w:p w:rsidR="00885488" w:rsidRPr="003D0C23" w:rsidRDefault="0062402D" w:rsidP="00415109">
      <w:pPr>
        <w:rPr>
          <w:lang w:val="pt-PT"/>
        </w:rPr>
      </w:pPr>
      <w:r w:rsidRPr="003D0C23">
        <w:rPr>
          <w:rStyle w:val="Time1"/>
          <w:lang w:val="pt-PT"/>
        </w:rPr>
        <w:t>Ad horas</w:t>
      </w:r>
      <w:r w:rsidR="00885488" w:rsidRPr="003D0C23">
        <w:rPr>
          <w:lang w:val="pt-PT"/>
        </w:rPr>
        <w:t xml:space="preserve"> laudes dicantur.</w:t>
      </w:r>
    </w:p>
    <w:p w:rsidR="00885488" w:rsidRPr="00B779A9" w:rsidRDefault="0062402D" w:rsidP="00415109">
      <w:pPr>
        <w:rPr>
          <w:lang w:val="fr-FR"/>
        </w:rPr>
      </w:pPr>
      <w:r w:rsidRPr="003D0C23">
        <w:rPr>
          <w:rStyle w:val="Time1"/>
          <w:lang w:val="pt-PT"/>
        </w:rPr>
        <w:t>Ad missam</w:t>
      </w:r>
      <w:r w:rsidR="00885488" w:rsidRPr="003D0C23">
        <w:rPr>
          <w:lang w:val="pt-PT"/>
        </w:rPr>
        <w:t xml:space="preserve"> IN </w:t>
      </w:r>
      <w:r w:rsidR="00885488" w:rsidRPr="003D0C23">
        <w:rPr>
          <w:rStyle w:val="Incipit"/>
          <w:lang w:val="pt-PT"/>
        </w:rPr>
        <w:t>Laetabitur iustus</w:t>
      </w:r>
      <w:r w:rsidR="00DD1415" w:rsidRPr="003D0C23">
        <w:rPr>
          <w:lang w:val="pt-PT"/>
        </w:rPr>
        <w:t>@36.</w:t>
      </w:r>
      <w:r w:rsidR="00885488" w:rsidRPr="003D0C23">
        <w:rPr>
          <w:lang w:val="pt-PT"/>
        </w:rPr>
        <w:t xml:space="preserve"> </w:t>
      </w:r>
      <w:r w:rsidR="00885488" w:rsidRPr="00B779A9">
        <w:rPr>
          <w:lang w:val="it-IT"/>
        </w:rPr>
        <w:t xml:space="preserve">GR </w:t>
      </w:r>
      <w:r w:rsidR="00885488" w:rsidRPr="00F77676">
        <w:rPr>
          <w:rStyle w:val="Incipit"/>
          <w:lang w:val="it-IT"/>
        </w:rPr>
        <w:t>Posuisti domine</w:t>
      </w:r>
      <w:r w:rsidR="00885488" w:rsidRPr="00B779A9">
        <w:rPr>
          <w:lang w:val="it-IT"/>
        </w:rPr>
        <w:t xml:space="preserve"> in eodem folio. </w:t>
      </w:r>
      <w:r w:rsidR="00885488" w:rsidRPr="00B779A9">
        <w:rPr>
          <w:lang w:val="fr-FR"/>
        </w:rPr>
        <w:t>AL</w:t>
      </w:r>
      <w:r w:rsidR="001157F3" w:rsidRPr="00B779A9">
        <w:rPr>
          <w:lang w:val="fr-FR"/>
        </w:rPr>
        <w:t>V</w:t>
      </w:r>
      <w:r w:rsidR="00885488" w:rsidRPr="00B779A9">
        <w:rPr>
          <w:lang w:val="fr-FR"/>
        </w:rPr>
        <w:t xml:space="preserve"> </w:t>
      </w:r>
      <w:r w:rsidR="00885488" w:rsidRPr="00F77676">
        <w:rPr>
          <w:rStyle w:val="Incipit"/>
          <w:lang w:val="fr-FR"/>
        </w:rPr>
        <w:t>Laetabitur iustus</w:t>
      </w:r>
      <w:r w:rsidR="00DD1415">
        <w:rPr>
          <w:lang w:val="fr-FR"/>
        </w:rPr>
        <w:t>@</w:t>
      </w:r>
      <w:r w:rsidR="00DD1415" w:rsidRPr="00B779A9">
        <w:rPr>
          <w:lang w:val="fr-FR"/>
        </w:rPr>
        <w:t>229.</w:t>
      </w:r>
      <w:r w:rsidR="00885488" w:rsidRPr="00B779A9">
        <w:rPr>
          <w:lang w:val="fr-FR"/>
        </w:rPr>
        <w:t xml:space="preserve"> OF </w:t>
      </w:r>
      <w:r w:rsidR="00885488" w:rsidRPr="00F77676">
        <w:rPr>
          <w:rStyle w:val="Incipit"/>
          <w:lang w:val="fr-FR"/>
        </w:rPr>
        <w:t>Gloria et honore</w:t>
      </w:r>
      <w:r w:rsidR="00DD1415">
        <w:rPr>
          <w:lang w:val="fr-FR"/>
        </w:rPr>
        <w:t>@</w:t>
      </w:r>
      <w:r w:rsidR="00DD1415" w:rsidRPr="00B779A9">
        <w:rPr>
          <w:lang w:val="fr-FR"/>
        </w:rPr>
        <w:t>38.</w:t>
      </w:r>
      <w:r w:rsidR="00885488" w:rsidRPr="00B779A9">
        <w:rPr>
          <w:lang w:val="fr-FR"/>
        </w:rPr>
        <w:t xml:space="preserve"> CO </w:t>
      </w:r>
      <w:r w:rsidR="00885488" w:rsidRPr="00F77676">
        <w:rPr>
          <w:rStyle w:val="Incipit"/>
          <w:lang w:val="fr-FR"/>
        </w:rPr>
        <w:t>Qui vult venire</w:t>
      </w:r>
      <w:r w:rsidR="00DD1415">
        <w:rPr>
          <w:lang w:val="fr-FR"/>
        </w:rPr>
        <w:t>@</w:t>
      </w:r>
      <w:r w:rsidR="00DD1415" w:rsidRPr="00B779A9">
        <w:rPr>
          <w:lang w:val="fr-FR"/>
        </w:rPr>
        <w:t>37.</w:t>
      </w:r>
    </w:p>
    <w:p w:rsidR="00885488" w:rsidRPr="00B779A9" w:rsidRDefault="0062402D" w:rsidP="00415109">
      <w:pPr>
        <w:rPr>
          <w:lang w:val="fr-FR"/>
        </w:rPr>
      </w:pPr>
      <w:r w:rsidRPr="00F77676">
        <w:rPr>
          <w:rStyle w:val="Time1"/>
          <w:lang w:val="pt-PT"/>
        </w:rPr>
        <w:t>Ad secundas vesperas</w:t>
      </w:r>
      <w:r w:rsidR="00885488" w:rsidRPr="00B779A9">
        <w:rPr>
          <w:lang w:val="pt-PT"/>
        </w:rPr>
        <w:t xml:space="preserve"> </w:t>
      </w:r>
      <w:r w:rsidR="00BA24A1" w:rsidRPr="00B779A9">
        <w:rPr>
          <w:lang w:val="pt-PT"/>
        </w:rPr>
        <w:t>[</w:t>
      </w:r>
      <w:r w:rsidR="00885488" w:rsidRPr="00B779A9">
        <w:rPr>
          <w:lang w:val="pt-PT"/>
        </w:rPr>
        <w:t>AN</w:t>
      </w:r>
      <w:r w:rsidR="00BA24A1" w:rsidRPr="00B779A9">
        <w:rPr>
          <w:lang w:val="pt-PT"/>
        </w:rPr>
        <w:t>]</w:t>
      </w:r>
      <w:r w:rsidR="00885488" w:rsidRPr="00B779A9">
        <w:rPr>
          <w:lang w:val="pt-PT"/>
        </w:rPr>
        <w:t xml:space="preserve"> </w:t>
      </w:r>
      <w:r w:rsidR="00BE1212" w:rsidRPr="00F77676">
        <w:rPr>
          <w:rStyle w:val="Incipit"/>
          <w:lang w:val="pt-PT"/>
        </w:rPr>
        <w:t>Iu</w:t>
      </w:r>
      <w:r w:rsidR="00885488" w:rsidRPr="00F77676">
        <w:rPr>
          <w:rStyle w:val="Incipit"/>
          <w:lang w:val="pt-PT"/>
        </w:rPr>
        <w:t>cundus homo</w:t>
      </w:r>
      <w:r w:rsidR="00885488" w:rsidRPr="00B779A9">
        <w:rPr>
          <w:lang w:val="pt-PT"/>
        </w:rPr>
        <w:t xml:space="preserve"> cum reliquis. PS </w:t>
      </w:r>
      <w:r w:rsidR="00885488" w:rsidRPr="00F77676">
        <w:rPr>
          <w:rStyle w:val="Incipit"/>
          <w:lang w:val="pt-PT"/>
        </w:rPr>
        <w:t xml:space="preserve">Beatus </w:t>
      </w:r>
      <w:r w:rsidR="00C31823" w:rsidRPr="00F77676">
        <w:rPr>
          <w:rStyle w:val="Incipit"/>
          <w:lang w:val="pt-PT"/>
        </w:rPr>
        <w:t>vir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Credidi</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Ad dominum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Ad te le</w:t>
      </w:r>
      <w:r w:rsidR="00872B44" w:rsidRPr="00F77676">
        <w:rPr>
          <w:rStyle w:val="Incipit"/>
          <w:lang w:val="pt-PT"/>
        </w:rPr>
        <w:t>vavi</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De profundis</w:t>
      </w:r>
      <w:r w:rsidR="00885488" w:rsidRPr="00B779A9">
        <w:rPr>
          <w:lang w:val="pt-PT"/>
        </w:rPr>
        <w:t xml:space="preserve">. HY </w:t>
      </w:r>
      <w:r w:rsidR="00885488" w:rsidRPr="00F77676">
        <w:rPr>
          <w:rStyle w:val="Incipit"/>
          <w:lang w:val="pt-PT"/>
        </w:rPr>
        <w:t>Martyr dei qui unicum</w:t>
      </w:r>
      <w:r w:rsidR="00885488" w:rsidRPr="00B779A9">
        <w:rPr>
          <w:lang w:val="pt-PT"/>
        </w:rPr>
        <w:t xml:space="preserve">. VS </w:t>
      </w:r>
      <w:r w:rsidR="00885488" w:rsidRPr="00F77676">
        <w:rPr>
          <w:rStyle w:val="Incipit"/>
          <w:lang w:val="pt-PT"/>
        </w:rPr>
        <w:t>Iustus ut palma</w:t>
      </w:r>
      <w:r w:rsidR="00885488" w:rsidRPr="00B779A9">
        <w:rPr>
          <w:lang w:val="pt-PT"/>
        </w:rPr>
        <w:t xml:space="preserve">. </w:t>
      </w:r>
      <w:r w:rsidR="00885488" w:rsidRPr="00B779A9">
        <w:rPr>
          <w:lang w:val="fr-FR"/>
        </w:rPr>
        <w:t xml:space="preserve">AM </w:t>
      </w:r>
      <w:r w:rsidR="00885488" w:rsidRPr="00F77676">
        <w:rPr>
          <w:rStyle w:val="Incipit"/>
          <w:lang w:val="fr-FR"/>
        </w:rPr>
        <w:t xml:space="preserve">Hic est </w:t>
      </w:r>
      <w:r w:rsidR="001023E8" w:rsidRPr="00F77676">
        <w:rPr>
          <w:rStyle w:val="Incipit"/>
          <w:lang w:val="fr-FR"/>
        </w:rPr>
        <w:t>vere</w:t>
      </w:r>
      <w:r w:rsidR="00885488" w:rsidRPr="00F77676">
        <w:rPr>
          <w:rStyle w:val="Incipit"/>
          <w:lang w:val="fr-FR"/>
        </w:rPr>
        <w:t xml:space="preserve"> martyr</w:t>
      </w:r>
      <w:r w:rsidR="00885488" w:rsidRPr="00B779A9">
        <w:rPr>
          <w:lang w:val="fr-FR"/>
        </w:rPr>
        <w:t>.</w:t>
      </w:r>
    </w:p>
    <w:p w:rsidR="00885488" w:rsidRPr="00F77676" w:rsidRDefault="0062402D" w:rsidP="00415109">
      <w:pPr>
        <w:pStyle w:val="berschrift1"/>
        <w:rPr>
          <w:lang w:val="fr-FR"/>
        </w:rPr>
      </w:pPr>
      <w:r w:rsidRPr="00F77676">
        <w:rPr>
          <w:lang w:val="fr-FR"/>
        </w:rPr>
        <w:t>CA</w:t>
      </w:r>
      <w:r w:rsidR="00EE1D00" w:rsidRPr="00F77676">
        <w:rPr>
          <w:lang w:val="fr-FR"/>
        </w:rPr>
        <w:t>LLIS</w:t>
      </w:r>
      <w:r w:rsidRPr="00F77676">
        <w:rPr>
          <w:lang w:val="fr-FR"/>
        </w:rPr>
        <w:t>TI PAPAE</w:t>
      </w:r>
    </w:p>
    <w:p w:rsidR="00885488" w:rsidRPr="00B779A9" w:rsidRDefault="00885488" w:rsidP="00415109">
      <w:pPr>
        <w:rPr>
          <w:lang w:val="fr-FR"/>
        </w:rPr>
      </w:pPr>
      <w:r w:rsidRPr="00B779A9">
        <w:rPr>
          <w:lang w:val="fr-FR"/>
        </w:rPr>
        <w:t>Novem lectiones facimus ut de</w:t>
      </w:r>
      <w:r w:rsidR="00A86011">
        <w:rPr>
          <w:lang w:val="fr-FR"/>
        </w:rPr>
        <w:t xml:space="preserve"> Romano</w:t>
      </w:r>
      <w:r w:rsidRPr="00B779A9">
        <w:rPr>
          <w:lang w:val="fr-FR"/>
        </w:rPr>
        <w:t xml:space="preserve"> pontifice et martyre.</w:t>
      </w:r>
    </w:p>
    <w:p w:rsidR="00885488" w:rsidRPr="00B779A9" w:rsidRDefault="0062402D" w:rsidP="00415109">
      <w:pPr>
        <w:rPr>
          <w:lang w:val="fr-FR"/>
        </w:rPr>
      </w:pPr>
      <w:r w:rsidRPr="00F77676">
        <w:rPr>
          <w:rStyle w:val="Time1"/>
          <w:lang w:val="fr-FR"/>
        </w:rPr>
        <w:t>Ad vesperas</w:t>
      </w:r>
      <w:r w:rsidR="00885488" w:rsidRPr="00B779A9">
        <w:rPr>
          <w:lang w:val="fr-FR"/>
        </w:rPr>
        <w:t xml:space="preserve"> antiphonae et psalmi ferialiter. </w:t>
      </w:r>
      <w:r w:rsidR="00BE1212">
        <w:rPr>
          <w:lang w:val="fr-FR"/>
        </w:rPr>
        <w:t xml:space="preserve">RP </w:t>
      </w:r>
      <w:r w:rsidR="00CC455B" w:rsidRPr="00F77676">
        <w:rPr>
          <w:rStyle w:val="Incipit"/>
          <w:lang w:val="fr-FR"/>
        </w:rPr>
        <w:t xml:space="preserve">(68v) </w:t>
      </w:r>
      <w:r w:rsidR="00885488" w:rsidRPr="00F77676">
        <w:rPr>
          <w:rStyle w:val="Incipit"/>
          <w:lang w:val="fr-FR"/>
        </w:rPr>
        <w:t>Gloria et honore</w:t>
      </w:r>
      <w:r w:rsidR="00885488" w:rsidRPr="00B779A9">
        <w:rPr>
          <w:lang w:val="fr-FR"/>
        </w:rPr>
        <w:t xml:space="preserve">. HY </w:t>
      </w:r>
      <w:r w:rsidR="00885488" w:rsidRPr="00F77676">
        <w:rPr>
          <w:rStyle w:val="Incipit"/>
          <w:lang w:val="fr-FR"/>
        </w:rPr>
        <w:t>Deus tuorum</w:t>
      </w:r>
      <w:r w:rsidR="00885488" w:rsidRPr="00B779A9">
        <w:rPr>
          <w:lang w:val="fr-FR"/>
        </w:rPr>
        <w:t xml:space="preserve">. VS </w:t>
      </w:r>
      <w:r w:rsidR="00885488" w:rsidRPr="00F77676">
        <w:rPr>
          <w:rStyle w:val="Incipit"/>
          <w:lang w:val="fr-FR"/>
        </w:rPr>
        <w:t>Gloria et honore</w:t>
      </w:r>
      <w:r w:rsidR="00885488" w:rsidRPr="00B779A9">
        <w:rPr>
          <w:lang w:val="fr-FR"/>
        </w:rPr>
        <w:t xml:space="preserve">. AM </w:t>
      </w:r>
      <w:r w:rsidR="00885488" w:rsidRPr="00F77676">
        <w:rPr>
          <w:rStyle w:val="Incipit"/>
          <w:lang w:val="fr-FR"/>
        </w:rPr>
        <w:t>Qui dum esset summus pontifex</w:t>
      </w:r>
      <w:r w:rsidR="00885488" w:rsidRPr="00B779A9">
        <w:rPr>
          <w:lang w:val="fr-FR"/>
        </w:rPr>
        <w:t xml:space="preserve">. </w:t>
      </w:r>
      <w:r w:rsidR="00D92BD2" w:rsidRPr="00B779A9">
        <w:rPr>
          <w:lang w:val="fr-FR"/>
        </w:rPr>
        <w:t>$</w:t>
      </w:r>
      <w:r w:rsidR="00BE1212">
        <w:rPr>
          <w:lang w:val="fr-FR"/>
        </w:rPr>
        <w:t>E::</w:t>
      </w:r>
      <w:r>
        <w:rPr>
          <w:lang w:val="fr-FR"/>
        </w:rPr>
        <w:t>Suffragium de sancto Colomano</w:t>
      </w:r>
      <w:r w:rsidR="00913211">
        <w:rPr>
          <w:lang w:val="fr-FR"/>
        </w:rPr>
        <w:t>$.</w:t>
      </w:r>
      <w:r w:rsidR="00885488" w:rsidRPr="00B779A9">
        <w:rPr>
          <w:lang w:val="fr-FR"/>
        </w:rPr>
        <w:t xml:space="preserve"> </w:t>
      </w:r>
      <w:r w:rsidR="001157F3" w:rsidRPr="00B779A9">
        <w:rPr>
          <w:lang w:val="fr-FR"/>
        </w:rPr>
        <w:t xml:space="preserve">[BD] </w:t>
      </w:r>
      <w:r w:rsidR="005F6F99" w:rsidRPr="00794880">
        <w:rPr>
          <w:rStyle w:val="Incipit"/>
          <w:lang w:val="fr-FR"/>
        </w:rPr>
        <w:t>Benedicamus</w:t>
      </w:r>
      <w:r w:rsidR="001157F3" w:rsidRPr="00B779A9">
        <w:rPr>
          <w:lang w:val="fr-FR"/>
        </w:rPr>
        <w:t xml:space="preserve"> f</w:t>
      </w:r>
      <w:r w:rsidR="00885488" w:rsidRPr="00B779A9">
        <w:rPr>
          <w:lang w:val="fr-FR"/>
        </w:rPr>
        <w:t>erialiter.</w:t>
      </w:r>
    </w:p>
    <w:p w:rsidR="00885488" w:rsidRPr="00B779A9" w:rsidRDefault="0062402D" w:rsidP="00415109">
      <w:pPr>
        <w:rPr>
          <w:lang w:val="fr-FR"/>
        </w:rPr>
      </w:pPr>
      <w:r w:rsidRPr="00F77676">
        <w:rPr>
          <w:rStyle w:val="Time1"/>
          <w:lang w:val="fr-FR"/>
        </w:rPr>
        <w:t>Ad completorium</w:t>
      </w:r>
      <w:r w:rsidR="00885488" w:rsidRPr="00B779A9">
        <w:rPr>
          <w:lang w:val="fr-FR"/>
        </w:rPr>
        <w:t xml:space="preserve"> AD </w:t>
      </w:r>
      <w:r w:rsidR="00885488" w:rsidRPr="00794880">
        <w:rPr>
          <w:rStyle w:val="Incipit"/>
          <w:lang w:val="fr-FR"/>
        </w:rPr>
        <w:t>Vigila</w:t>
      </w:r>
      <w:r w:rsidR="00885488" w:rsidRPr="00B779A9">
        <w:rPr>
          <w:lang w:val="fr-FR"/>
        </w:rPr>
        <w:t>.</w:t>
      </w:r>
    </w:p>
    <w:p w:rsidR="00885488" w:rsidRPr="00B779A9" w:rsidRDefault="0013339D" w:rsidP="00415109">
      <w:pPr>
        <w:rPr>
          <w:lang w:val="fr-FR"/>
        </w:rPr>
      </w:pPr>
      <w:r w:rsidRPr="00F77676">
        <w:rPr>
          <w:rStyle w:val="Time1"/>
          <w:lang w:val="fr-FR"/>
        </w:rPr>
        <w:t>Ad matutinum</w:t>
      </w:r>
      <w:r w:rsidRPr="00B779A9">
        <w:rPr>
          <w:lang w:val="fr-FR"/>
        </w:rPr>
        <w:t xml:space="preserve"> </w:t>
      </w:r>
      <w:r w:rsidR="00885488" w:rsidRPr="00B779A9">
        <w:rPr>
          <w:lang w:val="fr-FR"/>
        </w:rPr>
        <w:t>I</w:t>
      </w:r>
      <w:r w:rsidR="001157F3" w:rsidRPr="00B779A9">
        <w:rPr>
          <w:lang w:val="fr-FR"/>
        </w:rPr>
        <w:t>N</w:t>
      </w:r>
      <w:r w:rsidR="00885488" w:rsidRPr="00B779A9">
        <w:rPr>
          <w:lang w:val="fr-FR"/>
        </w:rPr>
        <w:t xml:space="preserve">V </w:t>
      </w:r>
      <w:r w:rsidR="00885488" w:rsidRPr="00F77676">
        <w:rPr>
          <w:rStyle w:val="Incipit"/>
          <w:lang w:val="fr-FR"/>
        </w:rPr>
        <w:t>Regem martyrum dominum</w:t>
      </w:r>
      <w:r w:rsidR="00885488" w:rsidRPr="00B779A9">
        <w:rPr>
          <w:lang w:val="fr-FR"/>
        </w:rPr>
        <w:t xml:space="preserve">. HY </w:t>
      </w:r>
      <w:r w:rsidR="00885488" w:rsidRPr="00F77676">
        <w:rPr>
          <w:rStyle w:val="Incipit"/>
          <w:lang w:val="fr-FR"/>
        </w:rPr>
        <w:t>Deus tuorum militum</w:t>
      </w:r>
      <w:r w:rsidR="00885488" w:rsidRPr="00B779A9">
        <w:rPr>
          <w:lang w:val="fr-FR"/>
        </w:rPr>
        <w:t>.</w:t>
      </w:r>
    </w:p>
    <w:p w:rsidR="00885488" w:rsidRPr="00B779A9" w:rsidRDefault="00BE1212" w:rsidP="00415109">
      <w:pPr>
        <w:rPr>
          <w:lang w:val="fr-FR"/>
        </w:rPr>
      </w:pPr>
      <w:r>
        <w:rPr>
          <w:lang w:val="fr-FR"/>
        </w:rPr>
        <w:t>A</w:t>
      </w:r>
      <w:r w:rsidR="00885488" w:rsidRPr="00B779A9">
        <w:rPr>
          <w:lang w:val="fr-FR"/>
        </w:rPr>
        <w:t>ntiphonas</w:t>
      </w:r>
      <w:r>
        <w:rPr>
          <w:lang w:val="fr-FR"/>
        </w:rPr>
        <w:t>,</w:t>
      </w:r>
      <w:r w:rsidR="00885488" w:rsidRPr="00B779A9">
        <w:rPr>
          <w:lang w:val="fr-FR"/>
        </w:rPr>
        <w:t xml:space="preserve"> psalmos</w:t>
      </w:r>
      <w:r>
        <w:rPr>
          <w:lang w:val="fr-FR"/>
        </w:rPr>
        <w:t>,</w:t>
      </w:r>
      <w:r w:rsidR="00885488" w:rsidRPr="00B779A9">
        <w:rPr>
          <w:lang w:val="fr-FR"/>
        </w:rPr>
        <w:t xml:space="preserve"> responsoria et </w:t>
      </w:r>
      <w:r w:rsidR="00885488" w:rsidRPr="00185B52">
        <w:rPr>
          <w:lang w:val="fr-FR"/>
        </w:rPr>
        <w:t xml:space="preserve">versiculos </w:t>
      </w:r>
      <w:r w:rsidRPr="00185B52">
        <w:rPr>
          <w:lang w:val="fr-FR"/>
        </w:rPr>
        <w:t>ad nocturnum</w:t>
      </w:r>
      <w:r w:rsidRPr="00B779A9">
        <w:rPr>
          <w:lang w:val="fr-FR"/>
        </w:rPr>
        <w:t xml:space="preserve"> </w:t>
      </w:r>
      <w:r w:rsidR="00885488" w:rsidRPr="00B779A9">
        <w:rPr>
          <w:lang w:val="fr-FR"/>
        </w:rPr>
        <w:t xml:space="preserve">ut de uno martyre. EV </w:t>
      </w:r>
      <w:r w:rsidR="00885488" w:rsidRPr="00794880">
        <w:rPr>
          <w:rStyle w:val="Incipit"/>
          <w:lang w:val="fr-FR"/>
        </w:rPr>
        <w:t>Videte</w:t>
      </w:r>
      <w:r w:rsidR="005A362F" w:rsidRPr="005A362F">
        <w:rPr>
          <w:i/>
          <w:lang w:val="fr-FR"/>
        </w:rPr>
        <w:t xml:space="preserve"> </w:t>
      </w:r>
      <w:r w:rsidR="00885488" w:rsidRPr="00794880">
        <w:rPr>
          <w:rStyle w:val="Incipit"/>
          <w:lang w:val="fr-FR"/>
        </w:rPr>
        <w:t>vigilate</w:t>
      </w:r>
      <w:r w:rsidR="005A362F" w:rsidRPr="005A362F">
        <w:rPr>
          <w:i/>
          <w:lang w:val="fr-FR"/>
        </w:rPr>
        <w:t xml:space="preserve"> </w:t>
      </w:r>
      <w:r w:rsidR="00885488" w:rsidRPr="00794880">
        <w:rPr>
          <w:rStyle w:val="Incipit"/>
          <w:lang w:val="fr-FR"/>
        </w:rPr>
        <w:t>et</w:t>
      </w:r>
      <w:r w:rsidR="005A362F" w:rsidRPr="005A362F">
        <w:rPr>
          <w:i/>
          <w:lang w:val="fr-FR"/>
        </w:rPr>
        <w:t xml:space="preserve"> </w:t>
      </w:r>
      <w:r w:rsidR="00885488" w:rsidRPr="00794880">
        <w:rPr>
          <w:rStyle w:val="Incipit"/>
          <w:lang w:val="fr-FR"/>
        </w:rPr>
        <w:t>orate</w:t>
      </w:r>
      <w:r w:rsidR="00885488" w:rsidRPr="00B779A9">
        <w:rPr>
          <w:lang w:val="fr-FR"/>
        </w:rPr>
        <w:t xml:space="preserve"> de confessoribus in </w:t>
      </w:r>
      <w:r w:rsidR="009772E9" w:rsidRPr="00B779A9">
        <w:rPr>
          <w:lang w:val="fr-FR"/>
        </w:rPr>
        <w:t>commu</w:t>
      </w:r>
      <w:r w:rsidR="00885488" w:rsidRPr="00B779A9">
        <w:rPr>
          <w:lang w:val="fr-FR"/>
        </w:rPr>
        <w:t>ni.</w:t>
      </w:r>
    </w:p>
    <w:p w:rsidR="00885488" w:rsidRPr="00F77676" w:rsidRDefault="0013339D" w:rsidP="00415109">
      <w:pPr>
        <w:rPr>
          <w:lang w:val="en-US"/>
        </w:rPr>
      </w:pPr>
      <w:r w:rsidRPr="00F77676">
        <w:rPr>
          <w:rStyle w:val="Time1"/>
          <w:lang w:val="fr-FR"/>
        </w:rPr>
        <w:t>Ad laudes</w:t>
      </w:r>
      <w:r w:rsidR="00885488" w:rsidRPr="00B779A9">
        <w:rPr>
          <w:lang w:val="fr-FR"/>
        </w:rPr>
        <w:t xml:space="preserve"> AN </w:t>
      </w:r>
      <w:r w:rsidR="00885488" w:rsidRPr="00F77676">
        <w:rPr>
          <w:rStyle w:val="Incipit"/>
          <w:lang w:val="fr-FR"/>
        </w:rPr>
        <w:t>Qui me confessus fuerit</w:t>
      </w:r>
      <w:r w:rsidR="00885488" w:rsidRPr="00B779A9">
        <w:rPr>
          <w:lang w:val="fr-FR"/>
        </w:rPr>
        <w:t xml:space="preserve"> cum reliquis. HY </w:t>
      </w:r>
      <w:r w:rsidR="00885488" w:rsidRPr="00F77676">
        <w:rPr>
          <w:rStyle w:val="Incipit"/>
          <w:lang w:val="fr-FR"/>
        </w:rPr>
        <w:t>Martyr dei</w:t>
      </w:r>
      <w:r w:rsidR="00885488" w:rsidRPr="00B779A9">
        <w:rPr>
          <w:lang w:val="fr-FR"/>
        </w:rPr>
        <w:t xml:space="preserve">. VS </w:t>
      </w:r>
      <w:r w:rsidR="00885488" w:rsidRPr="00F77676">
        <w:rPr>
          <w:rStyle w:val="Incipit"/>
          <w:lang w:val="fr-FR"/>
        </w:rPr>
        <w:t>Iustus ut palma</w:t>
      </w:r>
      <w:r w:rsidR="00885488" w:rsidRPr="00B779A9">
        <w:rPr>
          <w:lang w:val="fr-FR"/>
        </w:rPr>
        <w:t xml:space="preserve">. </w:t>
      </w:r>
      <w:r w:rsidR="00885488" w:rsidRPr="00F77676">
        <w:rPr>
          <w:lang w:val="en-US"/>
        </w:rPr>
        <w:t xml:space="preserve">AB </w:t>
      </w:r>
      <w:r w:rsidR="00BE1212" w:rsidRPr="00F77676">
        <w:rPr>
          <w:rStyle w:val="Incipit"/>
          <w:lang w:val="en-US"/>
        </w:rPr>
        <w:t>Stola iu</w:t>
      </w:r>
      <w:r w:rsidR="00885488" w:rsidRPr="00F77676">
        <w:rPr>
          <w:rStyle w:val="Incipit"/>
          <w:lang w:val="en-US"/>
        </w:rPr>
        <w:t>cunditatis</w:t>
      </w:r>
      <w:r w:rsidR="00885488" w:rsidRPr="00F77676">
        <w:rPr>
          <w:lang w:val="en-US"/>
        </w:rPr>
        <w:t>.</w:t>
      </w:r>
    </w:p>
    <w:p w:rsidR="00885488" w:rsidRPr="00F77676" w:rsidRDefault="00CA7E19" w:rsidP="00415109">
      <w:pPr>
        <w:rPr>
          <w:lang w:val="en-US"/>
        </w:rPr>
      </w:pPr>
      <w:r w:rsidRPr="002D4ADF">
        <w:rPr>
          <w:rStyle w:val="Time1"/>
          <w:lang w:val="en-US"/>
        </w:rPr>
        <w:t>A</w:t>
      </w:r>
      <w:r w:rsidR="0013339D" w:rsidRPr="00F77676">
        <w:rPr>
          <w:rStyle w:val="Time1"/>
          <w:lang w:val="en-US"/>
        </w:rPr>
        <w:t>d horas</w:t>
      </w:r>
      <w:r>
        <w:rPr>
          <w:lang w:val="en-US"/>
        </w:rPr>
        <w:t xml:space="preserve"> laudes.</w:t>
      </w:r>
    </w:p>
    <w:p w:rsidR="00885488" w:rsidRPr="003D0C23" w:rsidRDefault="0013339D" w:rsidP="00415109">
      <w:pPr>
        <w:rPr>
          <w:lang w:val="pt-PT"/>
        </w:rPr>
      </w:pPr>
      <w:r w:rsidRPr="00F77676">
        <w:rPr>
          <w:rStyle w:val="Time1"/>
          <w:lang w:val="en-US"/>
        </w:rPr>
        <w:t>Ad missam</w:t>
      </w:r>
      <w:r w:rsidR="00885488" w:rsidRPr="00F77676">
        <w:rPr>
          <w:lang w:val="en-US"/>
        </w:rPr>
        <w:t xml:space="preserve"> IN </w:t>
      </w:r>
      <w:r w:rsidR="00885488" w:rsidRPr="00F77676">
        <w:rPr>
          <w:rStyle w:val="Incipit"/>
          <w:lang w:val="en-US"/>
        </w:rPr>
        <w:t>Iustus ut palma</w:t>
      </w:r>
      <w:r w:rsidR="00DD1415">
        <w:rPr>
          <w:lang w:val="en-US"/>
        </w:rPr>
        <w:t>@</w:t>
      </w:r>
      <w:r w:rsidR="00DD1415" w:rsidRPr="00F77676">
        <w:rPr>
          <w:lang w:val="en-US"/>
        </w:rPr>
        <w:t>172.</w:t>
      </w:r>
      <w:r w:rsidR="00885488" w:rsidRPr="00F77676">
        <w:rPr>
          <w:lang w:val="en-US"/>
        </w:rPr>
        <w:t xml:space="preserve"> </w:t>
      </w:r>
      <w:r w:rsidR="00885488" w:rsidRPr="003D0C23">
        <w:rPr>
          <w:lang w:val="pt-PT"/>
        </w:rPr>
        <w:t xml:space="preserve">GR </w:t>
      </w:r>
      <w:r w:rsidR="00885488" w:rsidRPr="003D0C23">
        <w:rPr>
          <w:rStyle w:val="Incipit"/>
          <w:lang w:val="pt-PT"/>
        </w:rPr>
        <w:t>Domine pr</w:t>
      </w:r>
      <w:r w:rsidR="00CF19CC" w:rsidRPr="003D0C23">
        <w:rPr>
          <w:rStyle w:val="Incipit"/>
          <w:lang w:val="pt-PT"/>
        </w:rPr>
        <w:t>a</w:t>
      </w:r>
      <w:r w:rsidR="00885488" w:rsidRPr="003D0C23">
        <w:rPr>
          <w:rStyle w:val="Incipit"/>
          <w:lang w:val="pt-PT"/>
        </w:rPr>
        <w:t>evenisti</w:t>
      </w:r>
      <w:r w:rsidR="00DD1415" w:rsidRPr="003D0C23">
        <w:rPr>
          <w:lang w:val="pt-PT"/>
        </w:rPr>
        <w:t>@183.</w:t>
      </w:r>
      <w:r w:rsidR="00885488" w:rsidRPr="003D0C23">
        <w:rPr>
          <w:lang w:val="pt-PT"/>
        </w:rPr>
        <w:t xml:space="preserve"> AL</w:t>
      </w:r>
      <w:r w:rsidR="001157F3" w:rsidRPr="003D0C23">
        <w:rPr>
          <w:lang w:val="pt-PT"/>
        </w:rPr>
        <w:t>V</w:t>
      </w:r>
      <w:r w:rsidR="00885488" w:rsidRPr="003D0C23">
        <w:rPr>
          <w:lang w:val="pt-PT"/>
        </w:rPr>
        <w:t xml:space="preserve"> </w:t>
      </w:r>
      <w:r w:rsidR="00885488" w:rsidRPr="003D0C23">
        <w:rPr>
          <w:rStyle w:val="Incipit"/>
          <w:lang w:val="pt-PT"/>
        </w:rPr>
        <w:t>Iuravit dominus</w:t>
      </w:r>
      <w:r w:rsidR="00DD1415" w:rsidRPr="003D0C23">
        <w:rPr>
          <w:lang w:val="pt-PT"/>
        </w:rPr>
        <w:t>@231.</w:t>
      </w:r>
      <w:r w:rsidR="00885488" w:rsidRPr="003D0C23">
        <w:rPr>
          <w:lang w:val="pt-PT"/>
        </w:rPr>
        <w:t xml:space="preserve"> OF </w:t>
      </w:r>
      <w:r w:rsidR="00885488" w:rsidRPr="003D0C23">
        <w:rPr>
          <w:rStyle w:val="Incipit"/>
          <w:lang w:val="pt-PT"/>
        </w:rPr>
        <w:t>Inveni David</w:t>
      </w:r>
      <w:r w:rsidR="00DD1415" w:rsidRPr="003D0C23">
        <w:rPr>
          <w:lang w:val="pt-PT"/>
        </w:rPr>
        <w:t>@28.</w:t>
      </w:r>
      <w:r w:rsidR="00885488" w:rsidRPr="003D0C23">
        <w:rPr>
          <w:lang w:val="pt-PT"/>
        </w:rPr>
        <w:t xml:space="preserve"> CO </w:t>
      </w:r>
      <w:r w:rsidR="00885488" w:rsidRPr="003D0C23">
        <w:rPr>
          <w:rStyle w:val="Incipit"/>
          <w:lang w:val="pt-PT"/>
        </w:rPr>
        <w:t>Posuisti domine</w:t>
      </w:r>
      <w:r w:rsidR="00DD1415" w:rsidRPr="003D0C23">
        <w:rPr>
          <w:lang w:val="pt-PT"/>
        </w:rPr>
        <w:t>@29.</w:t>
      </w:r>
    </w:p>
    <w:p w:rsidR="00885488" w:rsidRPr="00B779A9" w:rsidRDefault="0013339D" w:rsidP="00415109">
      <w:pPr>
        <w:rPr>
          <w:lang w:val="pt-PT"/>
        </w:rPr>
      </w:pPr>
      <w:r w:rsidRPr="003D0C23">
        <w:rPr>
          <w:rStyle w:val="Time1"/>
          <w:lang w:val="pt-PT"/>
        </w:rPr>
        <w:lastRenderedPageBreak/>
        <w:t>Ad secundas vesperas</w:t>
      </w:r>
      <w:r w:rsidRPr="003D0C23">
        <w:rPr>
          <w:lang w:val="pt-PT"/>
        </w:rPr>
        <w:t xml:space="preserve"> </w:t>
      </w:r>
      <w:r w:rsidR="00885488" w:rsidRPr="003D0C23">
        <w:rPr>
          <w:lang w:val="pt-PT"/>
        </w:rPr>
        <w:t xml:space="preserve">AN </w:t>
      </w:r>
      <w:r w:rsidR="00BE1212" w:rsidRPr="003D0C23">
        <w:rPr>
          <w:rStyle w:val="Incipit"/>
          <w:lang w:val="pt-PT"/>
        </w:rPr>
        <w:t>Iu</w:t>
      </w:r>
      <w:r w:rsidR="00885488" w:rsidRPr="003D0C23">
        <w:rPr>
          <w:rStyle w:val="Incipit"/>
          <w:lang w:val="pt-PT"/>
        </w:rPr>
        <w:t>cundus homo</w:t>
      </w:r>
      <w:r w:rsidR="00885488" w:rsidRPr="003D0C23">
        <w:rPr>
          <w:lang w:val="pt-PT"/>
        </w:rPr>
        <w:t xml:space="preserve"> cum reliquis. </w:t>
      </w:r>
      <w:r w:rsidR="00885488" w:rsidRPr="003D0C23">
        <w:rPr>
          <w:lang w:val="en-US"/>
        </w:rPr>
        <w:t xml:space="preserve">PS </w:t>
      </w:r>
      <w:r w:rsidR="00885488" w:rsidRPr="003D0C23">
        <w:rPr>
          <w:rStyle w:val="Incipit"/>
          <w:lang w:val="en-US"/>
        </w:rPr>
        <w:t xml:space="preserve">Beatus </w:t>
      </w:r>
      <w:r w:rsidR="00C31823" w:rsidRPr="003D0C23">
        <w:rPr>
          <w:rStyle w:val="Incipit"/>
          <w:lang w:val="en-US"/>
        </w:rPr>
        <w:t>vir</w:t>
      </w:r>
      <w:r w:rsidR="00885488" w:rsidRPr="003D0C23">
        <w:rPr>
          <w:lang w:val="en-US"/>
        </w:rPr>
        <w:t xml:space="preserve">. </w:t>
      </w:r>
      <w:r w:rsidR="00BA24A1" w:rsidRPr="003D0C23">
        <w:rPr>
          <w:lang w:val="en-US"/>
        </w:rPr>
        <w:t>[</w:t>
      </w:r>
      <w:r w:rsidR="00885488" w:rsidRPr="003D0C23">
        <w:rPr>
          <w:lang w:val="en-US"/>
        </w:rPr>
        <w:t>PS</w:t>
      </w:r>
      <w:r w:rsidR="00BA24A1" w:rsidRPr="003D0C23">
        <w:rPr>
          <w:lang w:val="en-US"/>
        </w:rPr>
        <w:t>]</w:t>
      </w:r>
      <w:r w:rsidR="00885488" w:rsidRPr="003D0C23">
        <w:rPr>
          <w:lang w:val="en-US"/>
        </w:rPr>
        <w:t xml:space="preserve"> </w:t>
      </w:r>
      <w:r w:rsidR="00885488" w:rsidRPr="003D0C23">
        <w:rPr>
          <w:rStyle w:val="Incipit"/>
          <w:lang w:val="en-US"/>
        </w:rPr>
        <w:t>Credidi</w:t>
      </w:r>
      <w:r w:rsidR="00885488" w:rsidRPr="003D0C23">
        <w:rPr>
          <w:lang w:val="en-US"/>
        </w:rPr>
        <w:t xml:space="preserve">. </w:t>
      </w:r>
      <w:r w:rsidR="00BA24A1" w:rsidRPr="003D0C23">
        <w:rPr>
          <w:lang w:val="en-US"/>
        </w:rPr>
        <w:t>[</w:t>
      </w:r>
      <w:r w:rsidR="00885488" w:rsidRPr="003D0C23">
        <w:rPr>
          <w:lang w:val="en-US"/>
        </w:rPr>
        <w:t>PS</w:t>
      </w:r>
      <w:r w:rsidR="00BA24A1" w:rsidRPr="003D0C23">
        <w:rPr>
          <w:lang w:val="en-US"/>
        </w:rPr>
        <w:t>]</w:t>
      </w:r>
      <w:r w:rsidR="00885488" w:rsidRPr="003D0C23">
        <w:rPr>
          <w:lang w:val="en-US"/>
        </w:rPr>
        <w:t xml:space="preserve"> </w:t>
      </w:r>
      <w:r w:rsidR="00885488" w:rsidRPr="003D0C23">
        <w:rPr>
          <w:rStyle w:val="Incipit"/>
          <w:lang w:val="en-US"/>
        </w:rPr>
        <w:t>Ad dominum</w:t>
      </w:r>
      <w:r w:rsidR="00885488" w:rsidRPr="003D0C23">
        <w:rPr>
          <w:lang w:val="en-US"/>
        </w:rPr>
        <w:t xml:space="preserve">. </w:t>
      </w:r>
      <w:r w:rsidR="00BA24A1" w:rsidRPr="003D0C23">
        <w:rPr>
          <w:lang w:val="en-US"/>
        </w:rPr>
        <w:t>[</w:t>
      </w:r>
      <w:r w:rsidR="00885488" w:rsidRPr="003D0C23">
        <w:rPr>
          <w:lang w:val="en-US"/>
        </w:rPr>
        <w:t>PS</w:t>
      </w:r>
      <w:r w:rsidR="00BA24A1" w:rsidRPr="003D0C23">
        <w:rPr>
          <w:lang w:val="en-US"/>
        </w:rPr>
        <w:t>]</w:t>
      </w:r>
      <w:r w:rsidR="00885488" w:rsidRPr="003D0C23">
        <w:rPr>
          <w:lang w:val="en-US"/>
        </w:rPr>
        <w:t xml:space="preserve"> </w:t>
      </w:r>
      <w:r w:rsidR="00885488" w:rsidRPr="003D0C23">
        <w:rPr>
          <w:rStyle w:val="Incipit"/>
          <w:lang w:val="en-US"/>
        </w:rPr>
        <w:t>Ad te le</w:t>
      </w:r>
      <w:r w:rsidR="00872B44" w:rsidRPr="003D0C23">
        <w:rPr>
          <w:rStyle w:val="Incipit"/>
          <w:lang w:val="en-US"/>
        </w:rPr>
        <w:t>vavi</w:t>
      </w:r>
      <w:r w:rsidR="00885488" w:rsidRPr="003D0C23">
        <w:rPr>
          <w:lang w:val="en-US"/>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De profundis</w:t>
      </w:r>
      <w:r w:rsidR="00885488" w:rsidRPr="00B779A9">
        <w:rPr>
          <w:lang w:val="pt-PT"/>
        </w:rPr>
        <w:t xml:space="preserve">. HY </w:t>
      </w:r>
      <w:r w:rsidR="00885488" w:rsidRPr="00F77676">
        <w:rPr>
          <w:rStyle w:val="Incipit"/>
          <w:lang w:val="pt-PT"/>
        </w:rPr>
        <w:t>Mar(69r)tyr dei qui unicum</w:t>
      </w:r>
      <w:r w:rsidR="00885488" w:rsidRPr="00B779A9">
        <w:rPr>
          <w:lang w:val="pt-PT"/>
        </w:rPr>
        <w:t xml:space="preserve">. VS </w:t>
      </w:r>
      <w:r w:rsidR="00885488" w:rsidRPr="00F77676">
        <w:rPr>
          <w:rStyle w:val="Incipit"/>
          <w:lang w:val="pt-PT"/>
        </w:rPr>
        <w:t>Iustus ut palma</w:t>
      </w:r>
      <w:r w:rsidR="00885488" w:rsidRPr="00B779A9">
        <w:rPr>
          <w:lang w:val="pt-PT"/>
        </w:rPr>
        <w:t xml:space="preserve">. AM </w:t>
      </w:r>
      <w:r w:rsidR="00885488" w:rsidRPr="00F77676">
        <w:rPr>
          <w:rStyle w:val="Incipit"/>
          <w:lang w:val="pt-PT"/>
        </w:rPr>
        <w:t xml:space="preserve">Hic est </w:t>
      </w:r>
      <w:r w:rsidR="001023E8" w:rsidRPr="00F77676">
        <w:rPr>
          <w:rStyle w:val="Incipit"/>
          <w:lang w:val="pt-PT"/>
        </w:rPr>
        <w:t>vere</w:t>
      </w:r>
      <w:r w:rsidR="00885488" w:rsidRPr="00F77676">
        <w:rPr>
          <w:rStyle w:val="Incipit"/>
          <w:lang w:val="pt-PT"/>
        </w:rPr>
        <w:t xml:space="preserve"> martyr</w:t>
      </w:r>
      <w:r w:rsidR="00885488" w:rsidRPr="00B779A9">
        <w:rPr>
          <w:lang w:val="pt-PT"/>
        </w:rPr>
        <w:t xml:space="preserve">. </w:t>
      </w:r>
      <w:r w:rsidR="001157F3" w:rsidRPr="00B779A9">
        <w:rPr>
          <w:lang w:val="pt-PT"/>
        </w:rPr>
        <w:t xml:space="preserve">[BD] </w:t>
      </w:r>
      <w:r w:rsidR="005F6F99" w:rsidRPr="00F77676">
        <w:rPr>
          <w:rStyle w:val="Incipit"/>
          <w:lang w:val="pt-PT"/>
        </w:rPr>
        <w:t>Benedicamus</w:t>
      </w:r>
      <w:r w:rsidR="001157F3" w:rsidRPr="00B779A9">
        <w:rPr>
          <w:lang w:val="pt-PT"/>
        </w:rPr>
        <w:t xml:space="preserve"> f</w:t>
      </w:r>
      <w:r w:rsidR="00885488" w:rsidRPr="00B779A9">
        <w:rPr>
          <w:lang w:val="pt-PT"/>
        </w:rPr>
        <w:t>erialiter.</w:t>
      </w:r>
    </w:p>
    <w:p w:rsidR="00885488" w:rsidRPr="00F77676" w:rsidRDefault="0013339D" w:rsidP="00415109">
      <w:pPr>
        <w:pStyle w:val="berschrift1"/>
        <w:rPr>
          <w:lang w:val="pt-PT"/>
        </w:rPr>
      </w:pPr>
      <w:r w:rsidRPr="00F77676">
        <w:rPr>
          <w:lang w:val="pt-PT"/>
        </w:rPr>
        <w:t>DE SANCTO GALLO</w:t>
      </w:r>
    </w:p>
    <w:p w:rsidR="00885488" w:rsidRPr="00B779A9" w:rsidRDefault="00885488" w:rsidP="00415109">
      <w:pPr>
        <w:rPr>
          <w:lang w:val="pt-PT"/>
        </w:rPr>
      </w:pPr>
      <w:r w:rsidRPr="00B779A9">
        <w:rPr>
          <w:lang w:val="pt-PT"/>
        </w:rPr>
        <w:t>Novem lectiones facimus ut de simplici confessore.</w:t>
      </w:r>
    </w:p>
    <w:p w:rsidR="00885488" w:rsidRPr="00B779A9" w:rsidRDefault="0013339D" w:rsidP="00415109">
      <w:pPr>
        <w:rPr>
          <w:lang w:val="pt-PT"/>
        </w:rPr>
      </w:pPr>
      <w:r w:rsidRPr="00F77676">
        <w:rPr>
          <w:rStyle w:val="Time1"/>
          <w:lang w:val="it-IT"/>
        </w:rPr>
        <w:t>Ad vesperas</w:t>
      </w:r>
      <w:r w:rsidR="00885488" w:rsidRPr="00B779A9">
        <w:rPr>
          <w:lang w:val="it-IT"/>
        </w:rPr>
        <w:t xml:space="preserve"> psalmi</w:t>
      </w:r>
      <w:r w:rsidR="00BE1212">
        <w:rPr>
          <w:lang w:val="it-IT"/>
        </w:rPr>
        <w:t>,</w:t>
      </w:r>
      <w:r w:rsidR="00885488" w:rsidRPr="00B779A9">
        <w:rPr>
          <w:lang w:val="it-IT"/>
        </w:rPr>
        <w:t xml:space="preserve"> antiphonae ferialiter. </w:t>
      </w:r>
      <w:r w:rsidR="00885488" w:rsidRPr="00B779A9">
        <w:rPr>
          <w:lang w:val="pt-PT"/>
        </w:rPr>
        <w:t xml:space="preserve">RP </w:t>
      </w:r>
      <w:r w:rsidR="00885488" w:rsidRPr="00794880">
        <w:rPr>
          <w:rStyle w:val="Incipit"/>
          <w:lang w:val="pt-PT"/>
        </w:rPr>
        <w:t>Ser</w:t>
      </w:r>
      <w:r w:rsidR="00382E22" w:rsidRPr="00794880">
        <w:rPr>
          <w:rStyle w:val="Incipit"/>
          <w:lang w:val="pt-PT"/>
        </w:rPr>
        <w:t>vu</w:t>
      </w:r>
      <w:r w:rsidR="00885488" w:rsidRPr="00794880">
        <w:rPr>
          <w:rStyle w:val="Incipit"/>
          <w:lang w:val="pt-PT"/>
        </w:rPr>
        <w:t>s</w:t>
      </w:r>
      <w:r w:rsidR="005A362F" w:rsidRPr="005A362F">
        <w:rPr>
          <w:i/>
          <w:lang w:val="pt-PT"/>
        </w:rPr>
        <w:t xml:space="preserve"> </w:t>
      </w:r>
      <w:r w:rsidR="00885488" w:rsidRPr="00794880">
        <w:rPr>
          <w:rStyle w:val="Incipit"/>
          <w:lang w:val="pt-PT"/>
        </w:rPr>
        <w:t>meus</w:t>
      </w:r>
      <w:r w:rsidR="00885488" w:rsidRPr="00B779A9">
        <w:rPr>
          <w:lang w:val="pt-PT"/>
        </w:rPr>
        <w:t xml:space="preserve">. HY </w:t>
      </w:r>
      <w:r w:rsidR="00885488" w:rsidRPr="00794880">
        <w:rPr>
          <w:rStyle w:val="Incipit"/>
          <w:lang w:val="pt-PT"/>
        </w:rPr>
        <w:t>Iste</w:t>
      </w:r>
      <w:r w:rsidR="005A362F" w:rsidRPr="005A362F">
        <w:rPr>
          <w:i/>
          <w:lang w:val="pt-PT"/>
        </w:rPr>
        <w:t xml:space="preserve"> </w:t>
      </w:r>
      <w:r w:rsidR="00885488" w:rsidRPr="00794880">
        <w:rPr>
          <w:rStyle w:val="Incipit"/>
          <w:lang w:val="pt-PT"/>
        </w:rPr>
        <w:t>confessor</w:t>
      </w:r>
      <w:r w:rsidR="00885488" w:rsidRPr="00B779A9">
        <w:rPr>
          <w:lang w:val="pt-PT"/>
        </w:rPr>
        <w:t xml:space="preserve">. VS </w:t>
      </w:r>
      <w:r w:rsidR="00885488" w:rsidRPr="00794880">
        <w:rPr>
          <w:rStyle w:val="Incipit"/>
          <w:lang w:val="pt-PT"/>
        </w:rPr>
        <w:t>Iustus</w:t>
      </w:r>
      <w:r w:rsidR="005A362F" w:rsidRPr="005A362F">
        <w:rPr>
          <w:i/>
          <w:lang w:val="pt-PT"/>
        </w:rPr>
        <w:t xml:space="preserve"> </w:t>
      </w:r>
      <w:r w:rsidR="00885488" w:rsidRPr="00794880">
        <w:rPr>
          <w:rStyle w:val="Incipit"/>
          <w:lang w:val="pt-PT"/>
        </w:rPr>
        <w:t>ut</w:t>
      </w:r>
      <w:r w:rsidR="005A362F" w:rsidRPr="005A362F">
        <w:rPr>
          <w:i/>
          <w:lang w:val="pt-PT"/>
        </w:rPr>
        <w:t xml:space="preserve"> </w:t>
      </w:r>
      <w:r w:rsidR="00885488" w:rsidRPr="00794880">
        <w:rPr>
          <w:rStyle w:val="Incipit"/>
          <w:lang w:val="pt-PT"/>
        </w:rPr>
        <w:t>palma</w:t>
      </w:r>
      <w:r w:rsidR="00885488" w:rsidRPr="00B779A9">
        <w:rPr>
          <w:lang w:val="pt-PT"/>
        </w:rPr>
        <w:t xml:space="preserve">. AM </w:t>
      </w:r>
      <w:r w:rsidR="00885488" w:rsidRPr="00794880">
        <w:rPr>
          <w:rStyle w:val="Incipit"/>
          <w:lang w:val="pt-PT"/>
        </w:rPr>
        <w:t>Similabo</w:t>
      </w:r>
      <w:r w:rsidR="005A362F" w:rsidRPr="005A362F">
        <w:rPr>
          <w:i/>
          <w:lang w:val="pt-PT"/>
        </w:rPr>
        <w:t xml:space="preserve"> </w:t>
      </w:r>
      <w:r w:rsidR="00885488" w:rsidRPr="00794880">
        <w:rPr>
          <w:rStyle w:val="Incipit"/>
          <w:lang w:val="pt-PT"/>
        </w:rPr>
        <w:t>eum</w:t>
      </w:r>
      <w:r w:rsidR="00885488" w:rsidRPr="00B779A9">
        <w:rPr>
          <w:lang w:val="pt-PT"/>
        </w:rPr>
        <w:t>.</w:t>
      </w:r>
    </w:p>
    <w:p w:rsidR="00885488" w:rsidRPr="00B779A9" w:rsidRDefault="00BA24A1" w:rsidP="00415109">
      <w:pPr>
        <w:rPr>
          <w:lang w:val="pt-PT"/>
        </w:rPr>
      </w:pPr>
      <w:r w:rsidRPr="00F77676">
        <w:rPr>
          <w:rStyle w:val="Time1"/>
          <w:lang w:val="pt-PT"/>
        </w:rPr>
        <w:t>[</w:t>
      </w:r>
      <w:r w:rsidR="0013339D" w:rsidRPr="00F77676">
        <w:rPr>
          <w:rStyle w:val="Time1"/>
          <w:lang w:val="pt-PT"/>
        </w:rPr>
        <w:t>Ad completorium</w:t>
      </w:r>
      <w:r w:rsidRPr="00F77676">
        <w:rPr>
          <w:rStyle w:val="Time1"/>
          <w:lang w:val="pt-PT"/>
        </w:rPr>
        <w:t>]</w:t>
      </w:r>
      <w:r w:rsidR="00885488" w:rsidRPr="00B779A9">
        <w:rPr>
          <w:lang w:val="pt-PT"/>
        </w:rPr>
        <w:t xml:space="preserve"> AD </w:t>
      </w:r>
      <w:r w:rsidR="00885488" w:rsidRPr="00794880">
        <w:rPr>
          <w:rStyle w:val="Incipit"/>
          <w:lang w:val="pt-PT"/>
        </w:rPr>
        <w:t>Vigila</w:t>
      </w:r>
      <w:r w:rsidR="00885488" w:rsidRPr="00B779A9">
        <w:rPr>
          <w:lang w:val="pt-PT"/>
        </w:rPr>
        <w:t>.</w:t>
      </w:r>
    </w:p>
    <w:p w:rsidR="00885488" w:rsidRPr="00B779A9" w:rsidRDefault="0013339D" w:rsidP="00415109">
      <w:pPr>
        <w:rPr>
          <w:lang w:val="pt-PT"/>
        </w:rPr>
      </w:pPr>
      <w:r w:rsidRPr="00F77676">
        <w:rPr>
          <w:rStyle w:val="Time1"/>
          <w:lang w:val="pt-PT"/>
        </w:rPr>
        <w:t>Ad matutinum</w:t>
      </w:r>
      <w:r w:rsidR="00885488" w:rsidRPr="00B779A9">
        <w:rPr>
          <w:lang w:val="pt-PT"/>
        </w:rPr>
        <w:t xml:space="preserve"> I</w:t>
      </w:r>
      <w:r w:rsidR="001157F3" w:rsidRPr="00B779A9">
        <w:rPr>
          <w:lang w:val="pt-PT"/>
        </w:rPr>
        <w:t>N</w:t>
      </w:r>
      <w:r w:rsidR="00885488" w:rsidRPr="00B779A9">
        <w:rPr>
          <w:lang w:val="pt-PT"/>
        </w:rPr>
        <w:t xml:space="preserve">V </w:t>
      </w:r>
      <w:r w:rsidR="00885488" w:rsidRPr="00F77676">
        <w:rPr>
          <w:rStyle w:val="Incipit"/>
          <w:lang w:val="pt-PT"/>
        </w:rPr>
        <w:t>Regem confessorum dominum</w:t>
      </w:r>
      <w:r w:rsidR="00885488" w:rsidRPr="00B779A9">
        <w:rPr>
          <w:lang w:val="pt-PT"/>
        </w:rPr>
        <w:t xml:space="preserve">. HY </w:t>
      </w:r>
      <w:r w:rsidR="00885488" w:rsidRPr="00F77676">
        <w:rPr>
          <w:rStyle w:val="Incipit"/>
          <w:lang w:val="pt-PT"/>
        </w:rPr>
        <w:t>Iste confessor</w:t>
      </w:r>
      <w:r w:rsidR="00885488" w:rsidRPr="00B779A9">
        <w:rPr>
          <w:lang w:val="pt-PT"/>
        </w:rPr>
        <w:t>.</w:t>
      </w:r>
      <w:r w:rsidR="00CA7E19">
        <w:rPr>
          <w:lang w:val="pt-PT"/>
        </w:rPr>
        <w:t xml:space="preserve"> </w:t>
      </w:r>
      <w:r w:rsidRPr="002D4ADF">
        <w:rPr>
          <w:lang w:val="pt-PT"/>
        </w:rPr>
        <w:t>Ad nocturnum</w:t>
      </w:r>
      <w:r w:rsidR="00D92BD2" w:rsidRPr="002D4ADF">
        <w:rPr>
          <w:lang w:val="pt-PT"/>
        </w:rPr>
        <w:t xml:space="preserve"> </w:t>
      </w:r>
      <w:r w:rsidR="00D92BD2" w:rsidRPr="00B779A9">
        <w:rPr>
          <w:lang w:val="pt-PT"/>
        </w:rPr>
        <w:t>antiphonae</w:t>
      </w:r>
      <w:r w:rsidR="00BE1212">
        <w:rPr>
          <w:lang w:val="pt-PT"/>
        </w:rPr>
        <w:t>,</w:t>
      </w:r>
      <w:r w:rsidR="00D92BD2" w:rsidRPr="00B779A9">
        <w:rPr>
          <w:lang w:val="pt-PT"/>
        </w:rPr>
        <w:t xml:space="preserve"> psalmi</w:t>
      </w:r>
      <w:r w:rsidR="00BE1212">
        <w:rPr>
          <w:lang w:val="pt-PT"/>
        </w:rPr>
        <w:t>,</w:t>
      </w:r>
      <w:r w:rsidR="00D92BD2" w:rsidRPr="00B779A9">
        <w:rPr>
          <w:lang w:val="pt-PT"/>
        </w:rPr>
        <w:t xml:space="preserve"> versiculi</w:t>
      </w:r>
      <w:r w:rsidR="00885488" w:rsidRPr="00B779A9">
        <w:rPr>
          <w:lang w:val="pt-PT"/>
        </w:rPr>
        <w:t xml:space="preserve"> et responsoria ut de confessore. EV </w:t>
      </w:r>
      <w:r w:rsidR="00885488" w:rsidRPr="00794880">
        <w:rPr>
          <w:rStyle w:val="Incipit"/>
          <w:lang w:val="pt-PT"/>
        </w:rPr>
        <w:t>Facilius</w:t>
      </w:r>
      <w:r w:rsidR="005A362F" w:rsidRPr="005A362F">
        <w:rPr>
          <w:i/>
          <w:lang w:val="pt-PT"/>
        </w:rPr>
        <w:t xml:space="preserve"> </w:t>
      </w:r>
      <w:r w:rsidR="00885488" w:rsidRPr="00794880">
        <w:rPr>
          <w:rStyle w:val="Incipit"/>
          <w:lang w:val="pt-PT"/>
        </w:rPr>
        <w:t>est</w:t>
      </w:r>
      <w:r w:rsidR="005A362F" w:rsidRPr="005A362F">
        <w:rPr>
          <w:i/>
          <w:lang w:val="pt-PT"/>
        </w:rPr>
        <w:t xml:space="preserve"> </w:t>
      </w:r>
      <w:r w:rsidR="00885488" w:rsidRPr="00794880">
        <w:rPr>
          <w:rStyle w:val="Incipit"/>
          <w:lang w:val="pt-PT"/>
        </w:rPr>
        <w:t>camelum</w:t>
      </w:r>
      <w:r w:rsidR="005A362F" w:rsidRPr="005A362F">
        <w:rPr>
          <w:i/>
          <w:lang w:val="pt-PT"/>
        </w:rPr>
        <w:t xml:space="preserve"> </w:t>
      </w:r>
      <w:r w:rsidR="00885488" w:rsidRPr="00794880">
        <w:rPr>
          <w:rStyle w:val="Incipit"/>
          <w:lang w:val="pt-PT"/>
        </w:rPr>
        <w:t>per</w:t>
      </w:r>
      <w:r w:rsidR="005A362F" w:rsidRPr="005A362F">
        <w:rPr>
          <w:i/>
          <w:lang w:val="pt-PT"/>
        </w:rPr>
        <w:t xml:space="preserve"> </w:t>
      </w:r>
      <w:r w:rsidR="00885488" w:rsidRPr="00794880">
        <w:rPr>
          <w:rStyle w:val="Incipit"/>
          <w:lang w:val="pt-PT"/>
        </w:rPr>
        <w:t>foramen</w:t>
      </w:r>
      <w:r w:rsidR="005A362F" w:rsidRPr="005A362F">
        <w:rPr>
          <w:i/>
          <w:lang w:val="pt-PT"/>
        </w:rPr>
        <w:t xml:space="preserve"> </w:t>
      </w:r>
      <w:r w:rsidR="00885488" w:rsidRPr="00794880">
        <w:rPr>
          <w:rStyle w:val="Incipit"/>
          <w:lang w:val="pt-PT"/>
        </w:rPr>
        <w:t>acus</w:t>
      </w:r>
      <w:r w:rsidR="005A362F" w:rsidRPr="005A362F">
        <w:rPr>
          <w:i/>
          <w:lang w:val="pt-PT"/>
        </w:rPr>
        <w:t xml:space="preserve"> </w:t>
      </w:r>
      <w:r w:rsidR="00885488" w:rsidRPr="00794880">
        <w:rPr>
          <w:rStyle w:val="Incipit"/>
          <w:lang w:val="pt-PT"/>
        </w:rPr>
        <w:t>transire</w:t>
      </w:r>
      <w:r w:rsidR="00885488" w:rsidRPr="00B779A9">
        <w:rPr>
          <w:lang w:val="pt-PT"/>
        </w:rPr>
        <w:t xml:space="preserve"> </w:t>
      </w:r>
      <w:r w:rsidR="008D35E3" w:rsidRPr="00B779A9">
        <w:rPr>
          <w:lang w:val="pt-PT"/>
        </w:rPr>
        <w:t>quaere</w:t>
      </w:r>
      <w:r w:rsidR="00885488" w:rsidRPr="00B779A9">
        <w:rPr>
          <w:lang w:val="pt-PT"/>
        </w:rPr>
        <w:t xml:space="preserve"> de sancto</w:t>
      </w:r>
      <w:r w:rsidR="009774E1">
        <w:rPr>
          <w:lang w:val="pt-PT"/>
        </w:rPr>
        <w:t xml:space="preserve"> Marco</w:t>
      </w:r>
      <w:r w:rsidR="00885488" w:rsidRPr="00B779A9">
        <w:rPr>
          <w:lang w:val="pt-PT"/>
        </w:rPr>
        <w:t xml:space="preserve"> in libro de sanctis.</w:t>
      </w:r>
    </w:p>
    <w:p w:rsidR="00885488" w:rsidRPr="003D0C23" w:rsidRDefault="0013339D" w:rsidP="00415109">
      <w:pPr>
        <w:rPr>
          <w:lang w:val="en-US"/>
        </w:rPr>
      </w:pPr>
      <w:r w:rsidRPr="00F77676">
        <w:rPr>
          <w:rStyle w:val="Time1"/>
          <w:lang w:val="pt-PT"/>
        </w:rPr>
        <w:t>Ad laudes</w:t>
      </w:r>
      <w:r w:rsidR="00885488" w:rsidRPr="00B779A9">
        <w:rPr>
          <w:lang w:val="pt-PT"/>
        </w:rPr>
        <w:t xml:space="preserve"> AN </w:t>
      </w:r>
      <w:r w:rsidR="00885488" w:rsidRPr="00F77676">
        <w:rPr>
          <w:rStyle w:val="Incipit"/>
          <w:lang w:val="pt-PT"/>
        </w:rPr>
        <w:t>Iustum deduxit dominus</w:t>
      </w:r>
      <w:r w:rsidR="00885488" w:rsidRPr="00B779A9">
        <w:rPr>
          <w:lang w:val="pt-PT"/>
        </w:rPr>
        <w:t xml:space="preserve"> cum reliquis. HY </w:t>
      </w:r>
      <w:r w:rsidR="00885488" w:rsidRPr="00F77676">
        <w:rPr>
          <w:rStyle w:val="Incipit"/>
          <w:lang w:val="pt-PT"/>
        </w:rPr>
        <w:t xml:space="preserve">Hic est </w:t>
      </w:r>
      <w:r w:rsidR="00AC32FA" w:rsidRPr="00F77676">
        <w:rPr>
          <w:rStyle w:val="Incipit"/>
          <w:lang w:val="pt-PT"/>
        </w:rPr>
        <w:t>veru</w:t>
      </w:r>
      <w:r w:rsidR="00885488" w:rsidRPr="00F77676">
        <w:rPr>
          <w:rStyle w:val="Incipit"/>
          <w:lang w:val="pt-PT"/>
        </w:rPr>
        <w:t>s christicola</w:t>
      </w:r>
      <w:r w:rsidR="00885488" w:rsidRPr="00B779A9">
        <w:rPr>
          <w:lang w:val="pt-PT"/>
        </w:rPr>
        <w:t xml:space="preserve">. </w:t>
      </w:r>
      <w:r w:rsidR="00885488" w:rsidRPr="003D0C23">
        <w:rPr>
          <w:lang w:val="en-US"/>
        </w:rPr>
        <w:t xml:space="preserve">VS </w:t>
      </w:r>
      <w:r w:rsidR="00885488" w:rsidRPr="003D0C23">
        <w:rPr>
          <w:rStyle w:val="Incipit"/>
          <w:lang w:val="en-US"/>
        </w:rPr>
        <w:t>Iustus ut palma</w:t>
      </w:r>
      <w:r w:rsidR="00885488" w:rsidRPr="003D0C23">
        <w:rPr>
          <w:lang w:val="en-US"/>
        </w:rPr>
        <w:t xml:space="preserve">. AB </w:t>
      </w:r>
      <w:r w:rsidR="00D66EA2" w:rsidRPr="003D0C23">
        <w:rPr>
          <w:rStyle w:val="Incipit"/>
          <w:lang w:val="en-US"/>
        </w:rPr>
        <w:t>Serve</w:t>
      </w:r>
      <w:r w:rsidR="00885488" w:rsidRPr="003D0C23">
        <w:rPr>
          <w:rStyle w:val="Incipit"/>
          <w:lang w:val="en-US"/>
        </w:rPr>
        <w:t xml:space="preserve"> bone et fidelis</w:t>
      </w:r>
      <w:r w:rsidR="00885488" w:rsidRPr="003D0C23">
        <w:rPr>
          <w:lang w:val="en-US"/>
        </w:rPr>
        <w:t>.</w:t>
      </w:r>
    </w:p>
    <w:p w:rsidR="00BE1212" w:rsidRPr="003D0C23" w:rsidRDefault="0013339D" w:rsidP="00415109">
      <w:pPr>
        <w:rPr>
          <w:lang w:val="en-US"/>
        </w:rPr>
      </w:pPr>
      <w:r w:rsidRPr="003D0C23">
        <w:rPr>
          <w:rStyle w:val="Time1"/>
          <w:lang w:val="en-US"/>
        </w:rPr>
        <w:t>Ad horas</w:t>
      </w:r>
      <w:r w:rsidR="00885488" w:rsidRPr="003D0C23">
        <w:rPr>
          <w:lang w:val="en-US"/>
        </w:rPr>
        <w:t xml:space="preserve"> laudes.</w:t>
      </w:r>
      <w:r w:rsidR="001157F3" w:rsidRPr="003D0C23">
        <w:rPr>
          <w:lang w:val="en-US"/>
        </w:rPr>
        <w:t xml:space="preserve"> </w:t>
      </w:r>
    </w:p>
    <w:p w:rsidR="00885488" w:rsidRPr="003D0C23" w:rsidRDefault="001157F3" w:rsidP="00415109">
      <w:pPr>
        <w:rPr>
          <w:lang w:val="nb-NO"/>
        </w:rPr>
      </w:pPr>
      <w:r w:rsidRPr="003D0C23">
        <w:rPr>
          <w:lang w:val="en-US"/>
        </w:rPr>
        <w:t>(69v)</w:t>
      </w:r>
      <w:r w:rsidR="00BE1212" w:rsidRPr="003D0C23">
        <w:rPr>
          <w:lang w:val="en-US"/>
        </w:rPr>
        <w:t xml:space="preserve"> </w:t>
      </w:r>
      <w:r w:rsidR="0013339D" w:rsidRPr="003D0C23">
        <w:rPr>
          <w:rStyle w:val="Time1"/>
          <w:lang w:val="en-US"/>
        </w:rPr>
        <w:t>Ad missam</w:t>
      </w:r>
      <w:r w:rsidR="00885488" w:rsidRPr="003D0C23">
        <w:rPr>
          <w:lang w:val="en-US"/>
        </w:rPr>
        <w:t xml:space="preserve"> IN </w:t>
      </w:r>
      <w:r w:rsidR="00885488" w:rsidRPr="003D0C23">
        <w:rPr>
          <w:rStyle w:val="Incipit"/>
          <w:lang w:val="en-US"/>
        </w:rPr>
        <w:t>Iustus ut palma</w:t>
      </w:r>
      <w:r w:rsidR="00DD1415" w:rsidRPr="003D0C23">
        <w:rPr>
          <w:lang w:val="en-US"/>
        </w:rPr>
        <w:t>@172.</w:t>
      </w:r>
      <w:r w:rsidR="00885488" w:rsidRPr="003D0C23">
        <w:rPr>
          <w:lang w:val="en-US"/>
        </w:rPr>
        <w:t xml:space="preserve"> </w:t>
      </w:r>
      <w:r w:rsidR="00885488" w:rsidRPr="003D0C23">
        <w:rPr>
          <w:lang w:val="nb-NO"/>
        </w:rPr>
        <w:t xml:space="preserve">GR </w:t>
      </w:r>
      <w:r w:rsidR="00885488" w:rsidRPr="003D0C23">
        <w:rPr>
          <w:rStyle w:val="Incipit"/>
          <w:lang w:val="nb-NO"/>
        </w:rPr>
        <w:t>Domine pr</w:t>
      </w:r>
      <w:r w:rsidR="00CF19CC" w:rsidRPr="003D0C23">
        <w:rPr>
          <w:rStyle w:val="Incipit"/>
          <w:lang w:val="nb-NO"/>
        </w:rPr>
        <w:t>a</w:t>
      </w:r>
      <w:r w:rsidR="00885488" w:rsidRPr="003D0C23">
        <w:rPr>
          <w:rStyle w:val="Incipit"/>
          <w:lang w:val="nb-NO"/>
        </w:rPr>
        <w:t>evenisti</w:t>
      </w:r>
      <w:r w:rsidR="00DD1415" w:rsidRPr="003D0C23">
        <w:rPr>
          <w:lang w:val="nb-NO"/>
        </w:rPr>
        <w:t>@183.</w:t>
      </w:r>
      <w:r w:rsidR="00885488" w:rsidRPr="003D0C23">
        <w:rPr>
          <w:lang w:val="nb-NO"/>
        </w:rPr>
        <w:t xml:space="preserve"> AL</w:t>
      </w:r>
      <w:r w:rsidRPr="003D0C23">
        <w:rPr>
          <w:lang w:val="nb-NO"/>
        </w:rPr>
        <w:t>V</w:t>
      </w:r>
      <w:r w:rsidR="00885488" w:rsidRPr="003D0C23">
        <w:rPr>
          <w:lang w:val="nb-NO"/>
        </w:rPr>
        <w:t xml:space="preserve"> </w:t>
      </w:r>
      <w:r w:rsidR="00885488" w:rsidRPr="003D0C23">
        <w:rPr>
          <w:rStyle w:val="Incipit"/>
          <w:lang w:val="nb-NO"/>
        </w:rPr>
        <w:t>Iustum deduxit</w:t>
      </w:r>
      <w:r w:rsidR="00DD1415" w:rsidRPr="003D0C23">
        <w:rPr>
          <w:lang w:val="nb-NO"/>
        </w:rPr>
        <w:t>@231.</w:t>
      </w:r>
      <w:r w:rsidR="00885488" w:rsidRPr="003D0C23">
        <w:rPr>
          <w:lang w:val="nb-NO"/>
        </w:rPr>
        <w:t xml:space="preserve"> OF </w:t>
      </w:r>
      <w:r w:rsidR="00885488" w:rsidRPr="003D0C23">
        <w:rPr>
          <w:rStyle w:val="Incipit"/>
          <w:lang w:val="nb-NO"/>
        </w:rPr>
        <w:t>Posuisti domine</w:t>
      </w:r>
      <w:r w:rsidR="00885488" w:rsidRPr="003D0C23">
        <w:rPr>
          <w:lang w:val="nb-NO"/>
        </w:rPr>
        <w:t xml:space="preserve">. CO </w:t>
      </w:r>
      <w:r w:rsidR="00885488" w:rsidRPr="003D0C23">
        <w:rPr>
          <w:rStyle w:val="Incipit"/>
          <w:lang w:val="nb-NO"/>
        </w:rPr>
        <w:t>Fidelis ser</w:t>
      </w:r>
      <w:r w:rsidR="00382E22" w:rsidRPr="003D0C23">
        <w:rPr>
          <w:rStyle w:val="Incipit"/>
          <w:lang w:val="nb-NO"/>
        </w:rPr>
        <w:t>vu</w:t>
      </w:r>
      <w:r w:rsidR="00885488" w:rsidRPr="003D0C23">
        <w:rPr>
          <w:rStyle w:val="Incipit"/>
          <w:lang w:val="nb-NO"/>
        </w:rPr>
        <w:t>s</w:t>
      </w:r>
      <w:r w:rsidR="00DD1415" w:rsidRPr="003D0C23">
        <w:rPr>
          <w:lang w:val="nb-NO"/>
        </w:rPr>
        <w:t>@46.</w:t>
      </w:r>
    </w:p>
    <w:p w:rsidR="00885488" w:rsidRPr="003D0C23" w:rsidRDefault="0013339D" w:rsidP="00415109">
      <w:pPr>
        <w:pStyle w:val="berschrift1"/>
        <w:rPr>
          <w:lang w:val="nb-NO"/>
        </w:rPr>
      </w:pPr>
      <w:r w:rsidRPr="003D0C23">
        <w:rPr>
          <w:lang w:val="nb-NO"/>
        </w:rPr>
        <w:t>IN TRANSLATIONE SANCTAE MARTHAE</w:t>
      </w:r>
    </w:p>
    <w:p w:rsidR="00885488" w:rsidRPr="003D0C23" w:rsidRDefault="00885488" w:rsidP="00415109">
      <w:pPr>
        <w:rPr>
          <w:lang w:val="nb-NO"/>
        </w:rPr>
      </w:pPr>
      <w:r w:rsidRPr="003D0C23">
        <w:rPr>
          <w:lang w:val="nb-NO"/>
        </w:rPr>
        <w:t>Binos facimus ut de virgine non martyre.</w:t>
      </w:r>
    </w:p>
    <w:p w:rsidR="00885488" w:rsidRPr="00B779A9" w:rsidRDefault="0013339D" w:rsidP="00415109">
      <w:pPr>
        <w:rPr>
          <w:lang w:val="pt-PT"/>
        </w:rPr>
      </w:pPr>
      <w:r w:rsidRPr="003D0C23">
        <w:rPr>
          <w:rStyle w:val="Time1"/>
          <w:lang w:val="nb-NO"/>
        </w:rPr>
        <w:t>Ad vesperas</w:t>
      </w:r>
      <w:r w:rsidR="00885488" w:rsidRPr="003D0C23">
        <w:rPr>
          <w:lang w:val="nb-NO"/>
        </w:rPr>
        <w:t xml:space="preserve"> AN </w:t>
      </w:r>
      <w:r w:rsidR="00885488" w:rsidRPr="003D0C23">
        <w:rPr>
          <w:rStyle w:val="Incipit"/>
          <w:lang w:val="nb-NO"/>
        </w:rPr>
        <w:t>Veni sponsa Christi</w:t>
      </w:r>
      <w:r w:rsidR="00885488" w:rsidRPr="003D0C23">
        <w:rPr>
          <w:lang w:val="nb-NO"/>
        </w:rPr>
        <w:t xml:space="preserve">. </w:t>
      </w:r>
      <w:r w:rsidR="001157F3" w:rsidRPr="00B779A9">
        <w:rPr>
          <w:lang w:val="it-IT"/>
        </w:rPr>
        <w:t>Psalmi omnia Laudate</w:t>
      </w:r>
      <w:r w:rsidR="00885488" w:rsidRPr="00B779A9">
        <w:rPr>
          <w:lang w:val="it-IT"/>
        </w:rPr>
        <w:t xml:space="preserve">. RP </w:t>
      </w:r>
      <w:r w:rsidR="00885488" w:rsidRPr="00F77676">
        <w:rPr>
          <w:rStyle w:val="Incipit"/>
          <w:lang w:val="it-IT"/>
        </w:rPr>
        <w:t>Regnum mundi</w:t>
      </w:r>
      <w:r w:rsidR="00885488" w:rsidRPr="00B779A9">
        <w:rPr>
          <w:lang w:val="it-IT"/>
        </w:rPr>
        <w:t xml:space="preserve"> quinti toni. </w:t>
      </w:r>
      <w:r w:rsidR="00885488" w:rsidRPr="00B779A9">
        <w:rPr>
          <w:lang w:val="pt-PT"/>
        </w:rPr>
        <w:t xml:space="preserve">HY </w:t>
      </w:r>
      <w:r w:rsidR="00885488" w:rsidRPr="00F77676">
        <w:rPr>
          <w:rStyle w:val="Incipit"/>
          <w:lang w:val="pt-PT"/>
        </w:rPr>
        <w:t>Iesu corona virginum</w:t>
      </w:r>
      <w:r w:rsidR="00DD1415">
        <w:rPr>
          <w:lang w:val="pt-PT"/>
        </w:rPr>
        <w:t>@</w:t>
      </w:r>
      <w:r w:rsidR="00DD1415" w:rsidRPr="00B779A9">
        <w:rPr>
          <w:lang w:val="pt-PT"/>
        </w:rPr>
        <w:t>2.</w:t>
      </w:r>
      <w:r w:rsidR="00885488" w:rsidRPr="00B779A9">
        <w:rPr>
          <w:lang w:val="pt-PT"/>
        </w:rPr>
        <w:t xml:space="preserve"> VS </w:t>
      </w:r>
      <w:r w:rsidR="00885488" w:rsidRPr="00F77676">
        <w:rPr>
          <w:rStyle w:val="Incipit"/>
          <w:lang w:val="pt-PT"/>
        </w:rPr>
        <w:t>Specie tua</w:t>
      </w:r>
      <w:r w:rsidR="00885488" w:rsidRPr="00B779A9">
        <w:rPr>
          <w:lang w:val="pt-PT"/>
        </w:rPr>
        <w:t xml:space="preserve">. AM </w:t>
      </w:r>
      <w:r w:rsidR="00885488" w:rsidRPr="00F77676">
        <w:rPr>
          <w:rStyle w:val="Incipit"/>
          <w:lang w:val="pt-PT"/>
        </w:rPr>
        <w:t>Simile est regnum caelorum decem virginibus</w:t>
      </w:r>
      <w:r w:rsidR="00885488" w:rsidRPr="00B779A9">
        <w:rPr>
          <w:lang w:val="pt-PT"/>
        </w:rPr>
        <w:t xml:space="preserve">. </w:t>
      </w:r>
    </w:p>
    <w:p w:rsidR="00885488" w:rsidRPr="00B779A9" w:rsidRDefault="006F72D7" w:rsidP="00415109">
      <w:pPr>
        <w:rPr>
          <w:lang w:val="pt-PT"/>
        </w:rPr>
      </w:pPr>
      <w:r>
        <w:rPr>
          <w:lang w:val="pt-PT"/>
        </w:rPr>
        <w:t>Suffragio d</w:t>
      </w:r>
      <w:r w:rsidR="001157F3" w:rsidRPr="00B779A9">
        <w:rPr>
          <w:lang w:val="pt-PT"/>
        </w:rPr>
        <w:t xml:space="preserve">e sancto Gallo </w:t>
      </w:r>
      <w:r>
        <w:rPr>
          <w:lang w:val="pt-PT"/>
        </w:rPr>
        <w:t>[</w:t>
      </w:r>
      <w:r w:rsidR="00885488" w:rsidRPr="00B779A9">
        <w:rPr>
          <w:lang w:val="pt-PT"/>
        </w:rPr>
        <w:t>AC</w:t>
      </w:r>
      <w:r>
        <w:rPr>
          <w:lang w:val="pt-PT"/>
        </w:rPr>
        <w:t>]</w:t>
      </w:r>
      <w:r w:rsidR="00885488" w:rsidRPr="00B779A9">
        <w:rPr>
          <w:lang w:val="pt-PT"/>
        </w:rPr>
        <w:t xml:space="preserve"> </w:t>
      </w:r>
      <w:r w:rsidR="00885488" w:rsidRPr="00794880">
        <w:rPr>
          <w:rStyle w:val="Incipit"/>
          <w:lang w:val="pt-PT"/>
        </w:rPr>
        <w:t>Iste</w:t>
      </w:r>
      <w:r w:rsidR="005A362F" w:rsidRPr="005A362F">
        <w:rPr>
          <w:i/>
          <w:lang w:val="pt-PT"/>
        </w:rPr>
        <w:t xml:space="preserve"> </w:t>
      </w:r>
      <w:r w:rsidR="00885488" w:rsidRPr="00794880">
        <w:rPr>
          <w:rStyle w:val="Incipit"/>
          <w:lang w:val="pt-PT"/>
        </w:rPr>
        <w:t>homo</w:t>
      </w:r>
      <w:r w:rsidR="00885488" w:rsidRPr="00B779A9">
        <w:rPr>
          <w:lang w:val="pt-PT"/>
        </w:rPr>
        <w:t xml:space="preserve">.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Omnium</w:t>
      </w:r>
      <w:r w:rsidR="005A362F" w:rsidRPr="005A362F">
        <w:rPr>
          <w:i/>
          <w:lang w:val="pt-PT"/>
        </w:rPr>
        <w:t xml:space="preserve"> </w:t>
      </w:r>
      <w:r w:rsidR="00885488" w:rsidRPr="00794880">
        <w:rPr>
          <w:rStyle w:val="Incipit"/>
          <w:lang w:val="pt-PT"/>
        </w:rPr>
        <w:t>rerum</w:t>
      </w:r>
      <w:r w:rsidR="00885488" w:rsidRPr="00B779A9">
        <w:rPr>
          <w:lang w:val="pt-PT"/>
        </w:rPr>
        <w:t xml:space="preserve">. </w:t>
      </w:r>
      <w:r w:rsidR="001157F3" w:rsidRPr="00B779A9">
        <w:rPr>
          <w:lang w:val="pt-PT"/>
        </w:rPr>
        <w:t xml:space="preserve">[BD] </w:t>
      </w:r>
      <w:r w:rsidR="005F6F99" w:rsidRPr="00794880">
        <w:rPr>
          <w:rStyle w:val="Incipit"/>
          <w:lang w:val="pt-PT"/>
        </w:rPr>
        <w:t>Benedicamus</w:t>
      </w:r>
      <w:r w:rsidR="001157F3" w:rsidRPr="00B779A9">
        <w:rPr>
          <w:lang w:val="pt-PT"/>
        </w:rPr>
        <w:t xml:space="preserve"> de</w:t>
      </w:r>
      <w:r w:rsidR="00885488" w:rsidRPr="00B779A9">
        <w:rPr>
          <w:lang w:val="pt-PT"/>
        </w:rPr>
        <w:t xml:space="preserve"> virginibus.</w:t>
      </w:r>
    </w:p>
    <w:p w:rsidR="00885488" w:rsidRPr="00B779A9" w:rsidRDefault="0040570F" w:rsidP="00415109">
      <w:pPr>
        <w:rPr>
          <w:lang w:val="pt-PT"/>
        </w:rPr>
      </w:pPr>
      <w:r w:rsidRPr="00F77676">
        <w:rPr>
          <w:rStyle w:val="Time1"/>
          <w:lang w:val="pt-PT"/>
        </w:rPr>
        <w:t>Ad completorium</w:t>
      </w:r>
      <w:r w:rsidR="00885488" w:rsidRPr="00B779A9">
        <w:rPr>
          <w:lang w:val="pt-PT"/>
        </w:rPr>
        <w:t xml:space="preserve"> HY </w:t>
      </w:r>
      <w:r w:rsidR="00885488" w:rsidRPr="00794880">
        <w:rPr>
          <w:rStyle w:val="Incipit"/>
          <w:lang w:val="pt-PT"/>
        </w:rPr>
        <w:t>Te</w:t>
      </w:r>
      <w:r w:rsidR="005A362F" w:rsidRPr="005A362F">
        <w:rPr>
          <w:i/>
          <w:lang w:val="pt-PT"/>
        </w:rPr>
        <w:t xml:space="preserve"> </w:t>
      </w:r>
      <w:r w:rsidR="00885488" w:rsidRPr="00794880">
        <w:rPr>
          <w:rStyle w:val="Incipit"/>
          <w:lang w:val="pt-PT"/>
        </w:rPr>
        <w:t>lucis</w:t>
      </w:r>
      <w:r w:rsidR="00885488" w:rsidRPr="00B779A9">
        <w:rPr>
          <w:lang w:val="pt-PT"/>
        </w:rPr>
        <w:t xml:space="preserve">. AD </w:t>
      </w:r>
      <w:r w:rsidR="00885488" w:rsidRPr="00794880">
        <w:rPr>
          <w:rStyle w:val="Incipit"/>
          <w:lang w:val="pt-PT"/>
        </w:rPr>
        <w:t>Pacem</w:t>
      </w:r>
      <w:r w:rsidR="005A362F" w:rsidRPr="005A362F">
        <w:rPr>
          <w:i/>
          <w:lang w:val="pt-PT"/>
        </w:rPr>
        <w:t xml:space="preserve"> </w:t>
      </w:r>
      <w:r w:rsidR="00885488" w:rsidRPr="00794880">
        <w:rPr>
          <w:rStyle w:val="Incipit"/>
          <w:lang w:val="pt-PT"/>
        </w:rPr>
        <w:t>tuam</w:t>
      </w:r>
      <w:r w:rsidR="00885488" w:rsidRPr="00B779A9">
        <w:rPr>
          <w:lang w:val="pt-PT"/>
        </w:rPr>
        <w:t>.</w:t>
      </w:r>
    </w:p>
    <w:p w:rsidR="00885488" w:rsidRPr="00B779A9" w:rsidRDefault="0040570F" w:rsidP="00415109">
      <w:pPr>
        <w:rPr>
          <w:lang w:val="pt-PT"/>
        </w:rPr>
      </w:pPr>
      <w:r w:rsidRPr="00F77676">
        <w:rPr>
          <w:rStyle w:val="Time1"/>
          <w:lang w:val="pt-PT"/>
        </w:rPr>
        <w:t>Ad matutinum</w:t>
      </w:r>
      <w:r w:rsidR="00885488" w:rsidRPr="00B779A9">
        <w:rPr>
          <w:lang w:val="pt-PT"/>
        </w:rPr>
        <w:t xml:space="preserve"> I</w:t>
      </w:r>
      <w:r w:rsidR="001157F3" w:rsidRPr="00B779A9">
        <w:rPr>
          <w:lang w:val="pt-PT"/>
        </w:rPr>
        <w:t>N</w:t>
      </w:r>
      <w:r w:rsidR="00885488" w:rsidRPr="00B779A9">
        <w:rPr>
          <w:lang w:val="pt-PT"/>
        </w:rPr>
        <w:t xml:space="preserve">V </w:t>
      </w:r>
      <w:r w:rsidR="00885488" w:rsidRPr="00F77676">
        <w:rPr>
          <w:rStyle w:val="Incipit"/>
          <w:lang w:val="pt-PT"/>
        </w:rPr>
        <w:t>Regem virginum</w:t>
      </w:r>
      <w:r w:rsidR="00885488" w:rsidRPr="00B779A9">
        <w:rPr>
          <w:lang w:val="pt-PT"/>
        </w:rPr>
        <w:t xml:space="preserve">. HY </w:t>
      </w:r>
      <w:r w:rsidR="00885488" w:rsidRPr="00F77676">
        <w:rPr>
          <w:rStyle w:val="Incipit"/>
          <w:lang w:val="pt-PT"/>
        </w:rPr>
        <w:t>Iesu corona</w:t>
      </w:r>
      <w:r w:rsidR="00885488" w:rsidRPr="00B779A9">
        <w:rPr>
          <w:lang w:val="pt-PT"/>
        </w:rPr>
        <w:t>.</w:t>
      </w:r>
    </w:p>
    <w:p w:rsidR="00885488" w:rsidRPr="00B779A9" w:rsidRDefault="0040570F" w:rsidP="00415109">
      <w:pPr>
        <w:rPr>
          <w:lang w:val="fr-FR"/>
        </w:rPr>
      </w:pPr>
      <w:r w:rsidRPr="00F77676">
        <w:rPr>
          <w:rStyle w:val="Time2"/>
          <w:lang w:val="pt-PT"/>
        </w:rPr>
        <w:lastRenderedPageBreak/>
        <w:t>Ad primum nocturnum</w:t>
      </w:r>
      <w:r w:rsidR="00885488" w:rsidRPr="00B779A9">
        <w:rPr>
          <w:lang w:val="pt-PT"/>
        </w:rPr>
        <w:t xml:space="preserve"> AN </w:t>
      </w:r>
      <w:r w:rsidR="00885488" w:rsidRPr="00F77676">
        <w:rPr>
          <w:rStyle w:val="Incipit"/>
          <w:lang w:val="pt-PT"/>
        </w:rPr>
        <w:t>O quam (70r) pulchra es</w:t>
      </w:r>
      <w:r w:rsidR="00C8750B" w:rsidRPr="00F77676">
        <w:rPr>
          <w:rStyle w:val="Incipit"/>
          <w:lang w:val="pt-PT"/>
        </w:rPr>
        <w:t>t</w:t>
      </w:r>
      <w:r w:rsidR="00885488" w:rsidRPr="00F77676">
        <w:rPr>
          <w:rStyle w:val="Incipit"/>
          <w:lang w:val="pt-PT"/>
        </w:rPr>
        <w:t xml:space="preserve"> casta generatio</w:t>
      </w:r>
      <w:r w:rsidR="00885488" w:rsidRPr="00B779A9">
        <w:rPr>
          <w:lang w:val="pt-PT"/>
        </w:rPr>
        <w:t xml:space="preserve"> cum duabus sequentibus. </w:t>
      </w:r>
      <w:r w:rsidR="00885488" w:rsidRPr="00B779A9">
        <w:rPr>
          <w:lang w:val="fr-FR"/>
        </w:rPr>
        <w:t xml:space="preserve">PS </w:t>
      </w:r>
      <w:r w:rsidR="00885488" w:rsidRPr="00F77676">
        <w:rPr>
          <w:rStyle w:val="Incipit"/>
          <w:lang w:val="fr-FR"/>
        </w:rPr>
        <w:t>Domine dominus</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Caeli enarrant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Domini est terra</w:t>
      </w:r>
      <w:r w:rsidR="00885488" w:rsidRPr="00B779A9">
        <w:rPr>
          <w:lang w:val="fr-FR"/>
        </w:rPr>
        <w:t xml:space="preserve">. VS </w:t>
      </w:r>
      <w:r w:rsidR="00885488" w:rsidRPr="00F77676">
        <w:rPr>
          <w:rStyle w:val="Incipit"/>
          <w:lang w:val="fr-FR"/>
        </w:rPr>
        <w:t>Specie tua</w:t>
      </w:r>
      <w:r w:rsidR="00A84C7A" w:rsidRPr="00B779A9">
        <w:rPr>
          <w:lang w:val="fr-FR"/>
        </w:rPr>
        <w:t>. LS</w:t>
      </w:r>
      <w:r w:rsidR="00885488" w:rsidRPr="00B779A9">
        <w:rPr>
          <w:lang w:val="fr-FR"/>
        </w:rPr>
        <w:t xml:space="preserve"> </w:t>
      </w:r>
      <w:r w:rsidR="00885488" w:rsidRPr="00F77676">
        <w:rPr>
          <w:rStyle w:val="Incipit"/>
          <w:lang w:val="fr-FR"/>
        </w:rPr>
        <w:t>Pergite itaque sancti dei pueri</w:t>
      </w:r>
      <w:r w:rsidR="00885488" w:rsidRPr="00B779A9">
        <w:rPr>
          <w:lang w:val="fr-FR"/>
        </w:rPr>
        <w:t xml:space="preserve"> de virginibus in </w:t>
      </w:r>
      <w:r w:rsidR="009772E9" w:rsidRPr="00B779A9">
        <w:rPr>
          <w:lang w:val="fr-FR"/>
        </w:rPr>
        <w:t>commu</w:t>
      </w:r>
      <w:r w:rsidR="00885488" w:rsidRPr="00B779A9">
        <w:rPr>
          <w:lang w:val="fr-FR"/>
        </w:rPr>
        <w:t xml:space="preserve">ni. Primum RP </w:t>
      </w:r>
      <w:r w:rsidR="00885488" w:rsidRPr="00F77676">
        <w:rPr>
          <w:rStyle w:val="Incipit"/>
          <w:lang w:val="fr-FR"/>
        </w:rPr>
        <w:t>Ista est speciosa</w:t>
      </w:r>
      <w:r w:rsidR="00885488" w:rsidRPr="00B779A9">
        <w:rPr>
          <w:lang w:val="fr-FR"/>
        </w:rPr>
        <w:t xml:space="preserve"> ex tertio nocturno assumptionis</w:t>
      </w:r>
      <w:r w:rsidR="009774E1">
        <w:rPr>
          <w:lang w:val="fr-FR"/>
        </w:rPr>
        <w:t xml:space="preserve"> Mariae.</w:t>
      </w:r>
      <w:r w:rsidR="00885488" w:rsidRPr="00B779A9">
        <w:rPr>
          <w:lang w:val="fr-FR"/>
        </w:rPr>
        <w:t xml:space="preserve"> Secundum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3B1D9E" w:rsidRPr="00F77676">
        <w:rPr>
          <w:rStyle w:val="Incipit"/>
          <w:lang w:val="fr-FR"/>
        </w:rPr>
        <w:t>|</w:t>
      </w:r>
      <w:r w:rsidR="00885488" w:rsidRPr="00F77676">
        <w:rPr>
          <w:rStyle w:val="Incipit"/>
          <w:lang w:val="fr-FR"/>
        </w:rPr>
        <w:t>Concupit</w:t>
      </w:r>
      <w:r w:rsidR="003B1D9E" w:rsidRPr="00F77676">
        <w:rPr>
          <w:rStyle w:val="Incipit"/>
          <w:lang w:val="fr-FR"/>
        </w:rPr>
        <w:t>::Concupivit|</w:t>
      </w:r>
      <w:r w:rsidR="00885488" w:rsidRPr="00F77676">
        <w:rPr>
          <w:rStyle w:val="Incipit"/>
          <w:lang w:val="fr-FR"/>
        </w:rPr>
        <w:t xml:space="preserve"> rex speciem</w:t>
      </w:r>
      <w:r w:rsidR="00885488" w:rsidRPr="00B779A9">
        <w:rPr>
          <w:lang w:val="fr-FR"/>
        </w:rPr>
        <w:t xml:space="preserve"> de virginibus in </w:t>
      </w:r>
      <w:r w:rsidR="009772E9" w:rsidRPr="00B779A9">
        <w:rPr>
          <w:lang w:val="fr-FR"/>
        </w:rPr>
        <w:t>commu</w:t>
      </w:r>
      <w:r w:rsidR="00885488" w:rsidRPr="00B779A9">
        <w:rPr>
          <w:lang w:val="fr-FR"/>
        </w:rPr>
        <w:t xml:space="preserve">ni etiam reliqua quae sequuntur.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Haec est virgo sapiens</w:t>
      </w:r>
      <w:r w:rsidR="00885488" w:rsidRPr="00B779A9">
        <w:rPr>
          <w:lang w:val="fr-FR"/>
        </w:rPr>
        <w:t>.</w:t>
      </w:r>
    </w:p>
    <w:p w:rsidR="00885488" w:rsidRPr="00B779A9" w:rsidRDefault="0040570F" w:rsidP="00415109">
      <w:pPr>
        <w:rPr>
          <w:lang w:val="pt-PT"/>
        </w:rPr>
      </w:pPr>
      <w:r w:rsidRPr="00F77676">
        <w:rPr>
          <w:rStyle w:val="Time2"/>
          <w:lang w:val="fr-FR"/>
        </w:rPr>
        <w:t>In secundo nocturno</w:t>
      </w:r>
      <w:r w:rsidR="00885488" w:rsidRPr="00B779A9">
        <w:rPr>
          <w:lang w:val="fr-FR"/>
        </w:rPr>
        <w:t xml:space="preserve"> AN </w:t>
      </w:r>
      <w:r w:rsidR="00885488" w:rsidRPr="00F77676">
        <w:rPr>
          <w:rStyle w:val="Incipit"/>
          <w:lang w:val="fr-FR"/>
        </w:rPr>
        <w:t>Specie tua</w:t>
      </w:r>
      <w:r w:rsidR="00885488" w:rsidRPr="00B779A9">
        <w:rPr>
          <w:lang w:val="fr-FR"/>
        </w:rPr>
        <w:t xml:space="preserve"> cum duabus </w:t>
      </w:r>
      <w:r w:rsidR="00BA24A1" w:rsidRPr="00B779A9">
        <w:rPr>
          <w:lang w:val="fr-FR"/>
        </w:rPr>
        <w:t>[</w:t>
      </w:r>
      <w:r w:rsidR="00885488" w:rsidRPr="00B779A9">
        <w:rPr>
          <w:lang w:val="fr-FR"/>
        </w:rPr>
        <w:t>sequentibus</w:t>
      </w:r>
      <w:r w:rsidR="00BA24A1" w:rsidRPr="00B779A9">
        <w:rPr>
          <w:lang w:val="fr-FR"/>
        </w:rPr>
        <w:t>]</w:t>
      </w:r>
      <w:r w:rsidR="00885488" w:rsidRPr="00B779A9">
        <w:rPr>
          <w:lang w:val="fr-FR"/>
        </w:rPr>
        <w:t xml:space="preserve">. PS </w:t>
      </w:r>
      <w:r w:rsidR="00885488" w:rsidRPr="00F77676">
        <w:rPr>
          <w:rStyle w:val="Incipit"/>
          <w:lang w:val="fr-FR"/>
        </w:rPr>
        <w:t>Eructavit</w:t>
      </w:r>
      <w:r w:rsidR="00885488" w:rsidRPr="00B779A9">
        <w:rPr>
          <w:lang w:val="fr-FR"/>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Deus noster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Fundamenta</w:t>
      </w:r>
      <w:r w:rsidR="00885488" w:rsidRPr="00B779A9">
        <w:rPr>
          <w:lang w:val="pt-PT"/>
        </w:rPr>
        <w:t xml:space="preserve">. VS </w:t>
      </w:r>
      <w:r w:rsidR="00885488" w:rsidRPr="00F77676">
        <w:rPr>
          <w:rStyle w:val="Incipit"/>
          <w:lang w:val="pt-PT"/>
        </w:rPr>
        <w:t>Diffusa est gratia</w:t>
      </w:r>
      <w:r w:rsidR="00885488" w:rsidRPr="00B779A9">
        <w:rPr>
          <w:lang w:val="pt-PT"/>
        </w:rPr>
        <w:t xml:space="preserve">. RP </w:t>
      </w:r>
      <w:r w:rsidR="00885488" w:rsidRPr="00F77676">
        <w:rPr>
          <w:rStyle w:val="Incipit"/>
          <w:lang w:val="pt-PT"/>
        </w:rPr>
        <w:t xml:space="preserve">Propter </w:t>
      </w:r>
      <w:r w:rsidR="00982EF5" w:rsidRPr="00F77676">
        <w:rPr>
          <w:rStyle w:val="Incipit"/>
          <w:lang w:val="pt-PT"/>
        </w:rPr>
        <w:t>verit</w:t>
      </w:r>
      <w:r w:rsidR="00885488" w:rsidRPr="00F77676">
        <w:rPr>
          <w:rStyle w:val="Incipit"/>
          <w:lang w:val="pt-PT"/>
        </w:rPr>
        <w:t>atem</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 xml:space="preserve">Dilexisti </w:t>
      </w:r>
      <w:r w:rsidR="00E56159" w:rsidRPr="00F77676">
        <w:rPr>
          <w:rStyle w:val="Incipit"/>
          <w:lang w:val="pt-PT"/>
        </w:rPr>
        <w:t>iustiti</w:t>
      </w:r>
      <w:r w:rsidR="00885488" w:rsidRPr="00F77676">
        <w:rPr>
          <w:rStyle w:val="Incipit"/>
          <w:lang w:val="pt-PT"/>
        </w:rPr>
        <w:t>am</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Veni electa mea</w:t>
      </w:r>
      <w:r w:rsidR="00885488" w:rsidRPr="00B779A9">
        <w:rPr>
          <w:lang w:val="pt-PT"/>
        </w:rPr>
        <w:t>.</w:t>
      </w:r>
    </w:p>
    <w:p w:rsidR="00885488" w:rsidRPr="00B779A9" w:rsidRDefault="0040570F" w:rsidP="00415109">
      <w:pPr>
        <w:rPr>
          <w:lang w:val="it-IT"/>
        </w:rPr>
      </w:pPr>
      <w:r w:rsidRPr="00F77676">
        <w:rPr>
          <w:rStyle w:val="Time2"/>
          <w:lang w:val="pt-PT"/>
        </w:rPr>
        <w:t>In tertio nocturno</w:t>
      </w:r>
      <w:r w:rsidR="00885488" w:rsidRPr="00B779A9">
        <w:rPr>
          <w:lang w:val="pt-PT"/>
        </w:rPr>
        <w:t xml:space="preserve"> AN </w:t>
      </w:r>
      <w:r w:rsidR="00885488" w:rsidRPr="00F77676">
        <w:rPr>
          <w:rStyle w:val="Incipit"/>
          <w:lang w:val="pt-PT"/>
        </w:rPr>
        <w:t>Surge aquilo</w:t>
      </w:r>
      <w:r w:rsidR="00885488" w:rsidRPr="00B779A9">
        <w:rPr>
          <w:lang w:val="pt-PT"/>
        </w:rPr>
        <w:t xml:space="preserve"> cum duabus </w:t>
      </w:r>
      <w:r w:rsidR="00BA24A1" w:rsidRPr="00B779A9">
        <w:rPr>
          <w:lang w:val="pt-PT"/>
        </w:rPr>
        <w:t>[</w:t>
      </w:r>
      <w:r w:rsidR="00885488" w:rsidRPr="00B779A9">
        <w:rPr>
          <w:lang w:val="pt-PT"/>
        </w:rPr>
        <w:t>sequentibus</w:t>
      </w:r>
      <w:r w:rsidR="00BA24A1" w:rsidRPr="00B779A9">
        <w:rPr>
          <w:lang w:val="pt-PT"/>
        </w:rPr>
        <w:t>]</w:t>
      </w:r>
      <w:r w:rsidR="00885488" w:rsidRPr="00B779A9">
        <w:rPr>
          <w:lang w:val="pt-PT"/>
        </w:rPr>
        <w:t xml:space="preserve">. </w:t>
      </w:r>
      <w:r w:rsidR="00885488" w:rsidRPr="00B779A9">
        <w:rPr>
          <w:lang w:val="fr-FR"/>
        </w:rPr>
        <w:t xml:space="preserve">PS </w:t>
      </w:r>
      <w:r w:rsidR="00885488" w:rsidRPr="00F77676">
        <w:rPr>
          <w:rStyle w:val="Incipit"/>
          <w:lang w:val="fr-FR"/>
        </w:rPr>
        <w:t>Cantate</w:t>
      </w:r>
      <w:r w:rsidR="00885488" w:rsidRPr="00B779A9">
        <w:rPr>
          <w:lang w:val="fr-FR"/>
        </w:rPr>
        <w:t xml:space="preserve"> primum.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Dominus regnavit exultet</w:t>
      </w:r>
      <w:r w:rsidR="00885488" w:rsidRPr="00B779A9">
        <w:rPr>
          <w:lang w:val="fr-FR"/>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F77676">
        <w:rPr>
          <w:rStyle w:val="Incipit"/>
          <w:lang w:val="it-IT"/>
        </w:rPr>
        <w:t>Cantate</w:t>
      </w:r>
      <w:r w:rsidR="00885488" w:rsidRPr="00B779A9">
        <w:rPr>
          <w:lang w:val="it-IT"/>
        </w:rPr>
        <w:t xml:space="preserve"> secundum. VS </w:t>
      </w:r>
      <w:r w:rsidR="00885488" w:rsidRPr="00F77676">
        <w:rPr>
          <w:rStyle w:val="Incipit"/>
          <w:lang w:val="it-IT"/>
        </w:rPr>
        <w:t>Audi filia</w:t>
      </w:r>
      <w:r w:rsidR="00885488" w:rsidRPr="00B779A9">
        <w:rPr>
          <w:lang w:val="it-IT"/>
        </w:rPr>
        <w:t xml:space="preserve">. EV </w:t>
      </w:r>
      <w:r w:rsidR="00885488" w:rsidRPr="00F77676">
        <w:rPr>
          <w:rStyle w:val="Incipit"/>
          <w:lang w:val="it-IT"/>
        </w:rPr>
        <w:t>Intravit Iesus in quoddam castellum</w:t>
      </w:r>
      <w:r w:rsidR="00885488" w:rsidRPr="00B779A9">
        <w:rPr>
          <w:lang w:val="it-IT"/>
        </w:rPr>
        <w:t xml:space="preserve">. RP </w:t>
      </w:r>
      <w:r w:rsidR="00885488" w:rsidRPr="00F77676">
        <w:rPr>
          <w:rStyle w:val="Incipit"/>
          <w:lang w:val="it-IT"/>
        </w:rPr>
        <w:t>Simile est regnum</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F77676">
        <w:rPr>
          <w:rStyle w:val="Incipit"/>
          <w:lang w:val="it-IT"/>
        </w:rPr>
        <w:t>Specie tua</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F77676">
        <w:rPr>
          <w:rStyle w:val="Incipit"/>
          <w:lang w:val="it-IT"/>
        </w:rPr>
        <w:t>Regnum mundi</w:t>
      </w:r>
      <w:r w:rsidR="00885488" w:rsidRPr="00B779A9">
        <w:rPr>
          <w:lang w:val="it-IT"/>
        </w:rPr>
        <w:t>.</w:t>
      </w:r>
    </w:p>
    <w:p w:rsidR="00885488" w:rsidRPr="003D0C23" w:rsidRDefault="0040570F" w:rsidP="00415109">
      <w:pPr>
        <w:rPr>
          <w:lang w:val="en-US"/>
        </w:rPr>
      </w:pPr>
      <w:r w:rsidRPr="00F77676">
        <w:rPr>
          <w:rStyle w:val="Time1"/>
          <w:lang w:val="it-IT"/>
        </w:rPr>
        <w:t>Ad laudes</w:t>
      </w:r>
      <w:r w:rsidR="00885488" w:rsidRPr="00B779A9">
        <w:rPr>
          <w:lang w:val="it-IT"/>
        </w:rPr>
        <w:t xml:space="preserve"> AN </w:t>
      </w:r>
      <w:r w:rsidR="00885488" w:rsidRPr="00794880">
        <w:rPr>
          <w:rStyle w:val="Incipit"/>
          <w:lang w:val="it-IT"/>
        </w:rPr>
        <w:t>Haec</w:t>
      </w:r>
      <w:r w:rsidR="005A362F" w:rsidRPr="005A362F">
        <w:rPr>
          <w:i/>
          <w:lang w:val="it-IT"/>
        </w:rPr>
        <w:t xml:space="preserve"> </w:t>
      </w:r>
      <w:r w:rsidR="00885488" w:rsidRPr="00794880">
        <w:rPr>
          <w:rStyle w:val="Incipit"/>
          <w:lang w:val="it-IT"/>
        </w:rPr>
        <w:t>est</w:t>
      </w:r>
      <w:r w:rsidR="005A362F" w:rsidRPr="005A362F">
        <w:rPr>
          <w:i/>
          <w:lang w:val="it-IT"/>
        </w:rPr>
        <w:t xml:space="preserve"> </w:t>
      </w:r>
      <w:r w:rsidR="00885488" w:rsidRPr="00794880">
        <w:rPr>
          <w:rStyle w:val="Incipit"/>
          <w:lang w:val="it-IT"/>
        </w:rPr>
        <w:t>virgo</w:t>
      </w:r>
      <w:r w:rsidR="005A362F" w:rsidRPr="005A362F">
        <w:rPr>
          <w:i/>
          <w:lang w:val="it-IT"/>
        </w:rPr>
        <w:t xml:space="preserve"> </w:t>
      </w:r>
      <w:r w:rsidR="00885488" w:rsidRPr="00794880">
        <w:rPr>
          <w:rStyle w:val="Incipit"/>
          <w:lang w:val="it-IT"/>
        </w:rPr>
        <w:t>sapiens</w:t>
      </w:r>
      <w:r w:rsidR="001157F3" w:rsidRPr="00B779A9">
        <w:rPr>
          <w:lang w:val="it-IT"/>
        </w:rPr>
        <w:t xml:space="preserve"> cum sequentibus quatt</w:t>
      </w:r>
      <w:r w:rsidR="00885488" w:rsidRPr="00B779A9">
        <w:rPr>
          <w:lang w:val="it-IT"/>
        </w:rPr>
        <w:t>u</w:t>
      </w:r>
      <w:r w:rsidR="001157F3" w:rsidRPr="00B779A9">
        <w:rPr>
          <w:lang w:val="it-IT"/>
        </w:rPr>
        <w:t>o</w:t>
      </w:r>
      <w:r w:rsidR="00885488" w:rsidRPr="00B779A9">
        <w:rPr>
          <w:lang w:val="it-IT"/>
        </w:rPr>
        <w:t xml:space="preserve">r. HY </w:t>
      </w:r>
      <w:r w:rsidR="00885488" w:rsidRPr="00794880">
        <w:rPr>
          <w:rStyle w:val="Incipit"/>
          <w:lang w:val="it-IT"/>
        </w:rPr>
        <w:t>Virginis</w:t>
      </w:r>
      <w:r w:rsidR="005A362F" w:rsidRPr="005A362F">
        <w:rPr>
          <w:i/>
          <w:lang w:val="it-IT"/>
        </w:rPr>
        <w:t xml:space="preserve"> </w:t>
      </w:r>
      <w:r w:rsidR="00885488" w:rsidRPr="00794880">
        <w:rPr>
          <w:rStyle w:val="Incipit"/>
          <w:lang w:val="it-IT"/>
        </w:rPr>
        <w:t>proles</w:t>
      </w:r>
      <w:r w:rsidR="00885488" w:rsidRPr="00B779A9">
        <w:rPr>
          <w:lang w:val="it-IT"/>
        </w:rPr>
        <w:t xml:space="preserve"> ommisso illo </w:t>
      </w:r>
      <w:r w:rsidR="00924ED6">
        <w:rPr>
          <w:lang w:val="it-IT"/>
        </w:rPr>
        <w:t>versu [</w:t>
      </w:r>
      <w:r w:rsidR="001157F3" w:rsidRPr="00B779A9">
        <w:rPr>
          <w:lang w:val="it-IT"/>
        </w:rPr>
        <w:t>H</w:t>
      </w:r>
      <w:r w:rsidR="00885488" w:rsidRPr="00B779A9">
        <w:rPr>
          <w:lang w:val="it-IT"/>
        </w:rPr>
        <w:t>V</w:t>
      </w:r>
      <w:r w:rsidR="00924ED6">
        <w:rPr>
          <w:lang w:val="it-IT"/>
        </w:rPr>
        <w:t>]</w:t>
      </w:r>
      <w:r w:rsidR="00885488" w:rsidRPr="00B779A9">
        <w:rPr>
          <w:lang w:val="it-IT"/>
        </w:rPr>
        <w:t xml:space="preserve"> </w:t>
      </w:r>
      <w:r w:rsidR="00885488" w:rsidRPr="00794880">
        <w:rPr>
          <w:rStyle w:val="Incipit"/>
          <w:lang w:val="it-IT"/>
        </w:rPr>
        <w:t>Unde</w:t>
      </w:r>
      <w:r w:rsidR="005A362F" w:rsidRPr="005A362F">
        <w:rPr>
          <w:i/>
          <w:lang w:val="it-IT"/>
        </w:rPr>
        <w:t xml:space="preserve"> </w:t>
      </w:r>
      <w:r w:rsidR="00885488" w:rsidRPr="00794880">
        <w:rPr>
          <w:rStyle w:val="Incipit"/>
          <w:lang w:val="it-IT"/>
        </w:rPr>
        <w:t>nec</w:t>
      </w:r>
      <w:r w:rsidR="005A362F" w:rsidRPr="005A362F">
        <w:rPr>
          <w:i/>
          <w:lang w:val="it-IT"/>
        </w:rPr>
        <w:t xml:space="preserve"> </w:t>
      </w:r>
      <w:r w:rsidR="00885488" w:rsidRPr="00794880">
        <w:rPr>
          <w:rStyle w:val="Incipit"/>
          <w:lang w:val="it-IT"/>
        </w:rPr>
        <w:t>mortem</w:t>
      </w:r>
      <w:r w:rsidR="00885488" w:rsidRPr="00B779A9">
        <w:rPr>
          <w:lang w:val="it-IT"/>
        </w:rPr>
        <w:t xml:space="preserve"> qui de virginibus et martyribus tantum (70v) dici debet. VS </w:t>
      </w:r>
      <w:r w:rsidR="00382E22" w:rsidRPr="00794880">
        <w:rPr>
          <w:rStyle w:val="Incipit"/>
          <w:lang w:val="it-IT"/>
        </w:rPr>
        <w:t>Adiuv</w:t>
      </w:r>
      <w:r w:rsidR="00885488" w:rsidRPr="00794880">
        <w:rPr>
          <w:rStyle w:val="Incipit"/>
          <w:lang w:val="it-IT"/>
        </w:rPr>
        <w:t>abit</w:t>
      </w:r>
      <w:r w:rsidR="005A362F" w:rsidRPr="005A362F">
        <w:rPr>
          <w:i/>
          <w:lang w:val="it-IT"/>
        </w:rPr>
        <w:t xml:space="preserve"> </w:t>
      </w:r>
      <w:r w:rsidR="00885488" w:rsidRPr="00794880">
        <w:rPr>
          <w:rStyle w:val="Incipit"/>
          <w:lang w:val="it-IT"/>
        </w:rPr>
        <w:t>eam</w:t>
      </w:r>
      <w:r w:rsidR="00885488" w:rsidRPr="00B779A9">
        <w:rPr>
          <w:lang w:val="it-IT"/>
        </w:rPr>
        <w:t xml:space="preserve">. AB </w:t>
      </w:r>
      <w:r w:rsidR="00885488" w:rsidRPr="00794880">
        <w:rPr>
          <w:rStyle w:val="Incipit"/>
          <w:lang w:val="it-IT"/>
        </w:rPr>
        <w:t>Quinque</w:t>
      </w:r>
      <w:r w:rsidR="005A362F" w:rsidRPr="005A362F">
        <w:rPr>
          <w:i/>
          <w:lang w:val="it-IT"/>
        </w:rPr>
        <w:t xml:space="preserve"> </w:t>
      </w:r>
      <w:r w:rsidR="00885488" w:rsidRPr="00794880">
        <w:rPr>
          <w:rStyle w:val="Incipit"/>
          <w:lang w:val="it-IT"/>
        </w:rPr>
        <w:t>prudentes</w:t>
      </w:r>
      <w:r w:rsidR="005A362F" w:rsidRPr="005A362F">
        <w:rPr>
          <w:i/>
          <w:lang w:val="it-IT"/>
        </w:rPr>
        <w:t xml:space="preserve"> </w:t>
      </w:r>
      <w:r w:rsidR="00C31823" w:rsidRPr="00794880">
        <w:rPr>
          <w:rStyle w:val="Incipit"/>
          <w:lang w:val="it-IT"/>
        </w:rPr>
        <w:t>vir</w:t>
      </w:r>
      <w:r w:rsidR="00885488" w:rsidRPr="00794880">
        <w:rPr>
          <w:rStyle w:val="Incipit"/>
          <w:lang w:val="it-IT"/>
        </w:rPr>
        <w:t>gines</w:t>
      </w:r>
      <w:r w:rsidR="00885488" w:rsidRPr="00B779A9">
        <w:rPr>
          <w:lang w:val="it-IT"/>
        </w:rPr>
        <w:t xml:space="preserve">. </w:t>
      </w:r>
      <w:r w:rsidR="00924ED6">
        <w:rPr>
          <w:lang w:val="it-IT"/>
        </w:rPr>
        <w:t xml:space="preserve">Suffragium de </w:t>
      </w:r>
      <w:r w:rsidR="00885488" w:rsidRPr="00B779A9">
        <w:rPr>
          <w:lang w:val="it-IT"/>
        </w:rPr>
        <w:t xml:space="preserve">beata </w:t>
      </w:r>
      <w:r w:rsidR="00C31823" w:rsidRPr="00B779A9">
        <w:rPr>
          <w:lang w:val="it-IT"/>
        </w:rPr>
        <w:t>vir</w:t>
      </w:r>
      <w:r w:rsidR="00885488" w:rsidRPr="00B779A9">
        <w:rPr>
          <w:lang w:val="it-IT"/>
        </w:rPr>
        <w:t xml:space="preserve">gine </w:t>
      </w:r>
      <w:r w:rsidR="00924ED6">
        <w:rPr>
          <w:lang w:val="it-IT"/>
        </w:rPr>
        <w:t>[</w:t>
      </w:r>
      <w:r w:rsidR="00885488" w:rsidRPr="00B779A9">
        <w:rPr>
          <w:lang w:val="it-IT"/>
        </w:rPr>
        <w:t>AC</w:t>
      </w:r>
      <w:r w:rsidR="00924ED6">
        <w:rPr>
          <w:lang w:val="it-IT"/>
        </w:rPr>
        <w:t>]</w:t>
      </w:r>
      <w:r w:rsidR="00885488" w:rsidRPr="00B779A9">
        <w:rPr>
          <w:lang w:val="it-IT"/>
        </w:rPr>
        <w:t xml:space="preserve"> </w:t>
      </w:r>
      <w:r w:rsidR="00885488" w:rsidRPr="00794880">
        <w:rPr>
          <w:rStyle w:val="Incipit"/>
          <w:lang w:val="it-IT"/>
        </w:rPr>
        <w:t>Tota</w:t>
      </w:r>
      <w:r w:rsidR="005A362F" w:rsidRPr="005A362F">
        <w:rPr>
          <w:i/>
          <w:lang w:val="it-IT"/>
        </w:rPr>
        <w:t xml:space="preserve"> </w:t>
      </w:r>
      <w:r w:rsidR="00885488" w:rsidRPr="00794880">
        <w:rPr>
          <w:rStyle w:val="Incipit"/>
          <w:lang w:val="it-IT"/>
        </w:rPr>
        <w:t>pulchra</w:t>
      </w:r>
      <w:r w:rsidR="005A362F" w:rsidRPr="005A362F">
        <w:rPr>
          <w:i/>
          <w:lang w:val="it-IT"/>
        </w:rPr>
        <w:t xml:space="preserve"> </w:t>
      </w:r>
      <w:r w:rsidR="00885488" w:rsidRPr="00794880">
        <w:rPr>
          <w:rStyle w:val="Incipit"/>
          <w:lang w:val="it-IT"/>
        </w:rPr>
        <w:t>es</w:t>
      </w:r>
      <w:r w:rsidR="00885488" w:rsidRPr="00B779A9">
        <w:rPr>
          <w:lang w:val="it-IT"/>
        </w:rPr>
        <w:t xml:space="preserve">. </w:t>
      </w:r>
      <w:r w:rsidR="001157F3" w:rsidRPr="003D0C23">
        <w:rPr>
          <w:lang w:val="en-US"/>
        </w:rPr>
        <w:t xml:space="preserve">[BD] </w:t>
      </w:r>
      <w:r w:rsidR="005F6F99" w:rsidRPr="003D0C23">
        <w:rPr>
          <w:rStyle w:val="Incipit"/>
          <w:lang w:val="en-US"/>
        </w:rPr>
        <w:t>Benedicamus</w:t>
      </w:r>
      <w:r w:rsidR="001157F3" w:rsidRPr="003D0C23">
        <w:rPr>
          <w:lang w:val="en-US"/>
        </w:rPr>
        <w:t xml:space="preserve"> de</w:t>
      </w:r>
      <w:r w:rsidR="00885488" w:rsidRPr="003D0C23">
        <w:rPr>
          <w:lang w:val="en-US"/>
        </w:rPr>
        <w:t xml:space="preserve"> virginibus.</w:t>
      </w:r>
    </w:p>
    <w:p w:rsidR="00885488" w:rsidRPr="003D0C23" w:rsidRDefault="0040570F" w:rsidP="00415109">
      <w:pPr>
        <w:rPr>
          <w:lang w:val="en-US"/>
        </w:rPr>
      </w:pPr>
      <w:r w:rsidRPr="003D0C23">
        <w:rPr>
          <w:rStyle w:val="Time1"/>
          <w:lang w:val="en-US"/>
        </w:rPr>
        <w:t>Ad horas</w:t>
      </w:r>
      <w:r w:rsidR="00885488" w:rsidRPr="003D0C23">
        <w:rPr>
          <w:lang w:val="en-US"/>
        </w:rPr>
        <w:t xml:space="preserve"> dicantur laudes.</w:t>
      </w:r>
    </w:p>
    <w:p w:rsidR="00885488" w:rsidRPr="00B779A9" w:rsidRDefault="0040570F" w:rsidP="00415109">
      <w:pPr>
        <w:rPr>
          <w:lang w:val="pt-PT"/>
        </w:rPr>
      </w:pPr>
      <w:r w:rsidRPr="003D0C23">
        <w:rPr>
          <w:rStyle w:val="Time1"/>
          <w:lang w:val="en-US"/>
        </w:rPr>
        <w:t>Ad officium</w:t>
      </w:r>
      <w:r w:rsidR="00885488" w:rsidRPr="003D0C23">
        <w:rPr>
          <w:lang w:val="en-US"/>
        </w:rPr>
        <w:t xml:space="preserve"> IN </w:t>
      </w:r>
      <w:r w:rsidR="00885488" w:rsidRPr="003D0C23">
        <w:rPr>
          <w:rStyle w:val="Incipit"/>
          <w:lang w:val="en-US"/>
        </w:rPr>
        <w:t>Gaudeamus omnes</w:t>
      </w:r>
      <w:r w:rsidR="00DD1415" w:rsidRPr="003D0C23">
        <w:rPr>
          <w:lang w:val="en-US"/>
        </w:rPr>
        <w:t>@42.</w:t>
      </w:r>
      <w:r w:rsidR="00885488" w:rsidRPr="003D0C23">
        <w:rPr>
          <w:lang w:val="en-US"/>
        </w:rPr>
        <w:t xml:space="preserve"> </w:t>
      </w:r>
      <w:r w:rsidR="001157F3" w:rsidRPr="00B779A9">
        <w:rPr>
          <w:lang w:val="fr-FR"/>
        </w:rPr>
        <w:t xml:space="preserve">[KY] </w:t>
      </w:r>
      <w:r w:rsidR="001157F3" w:rsidRPr="00F77676">
        <w:rPr>
          <w:rStyle w:val="Incipit"/>
          <w:lang w:val="fr-FR"/>
        </w:rPr>
        <w:t>Kyrie</w:t>
      </w:r>
      <w:r w:rsidR="001157F3" w:rsidRPr="00B779A9">
        <w:rPr>
          <w:lang w:val="fr-FR"/>
        </w:rPr>
        <w:t xml:space="preserve"> et [SA] </w:t>
      </w:r>
      <w:r w:rsidR="001157F3" w:rsidRPr="00F77676">
        <w:rPr>
          <w:rStyle w:val="Incipit"/>
          <w:lang w:val="fr-FR"/>
        </w:rPr>
        <w:t>Sanctus</w:t>
      </w:r>
      <w:r w:rsidR="001157F3" w:rsidRPr="00B779A9">
        <w:rPr>
          <w:lang w:val="fr-FR"/>
        </w:rPr>
        <w:t xml:space="preserve"> </w:t>
      </w:r>
      <w:r w:rsidR="00885488" w:rsidRPr="00B779A9">
        <w:rPr>
          <w:lang w:val="fr-FR"/>
        </w:rPr>
        <w:t xml:space="preserve">de virginibus. </w:t>
      </w:r>
      <w:r w:rsidR="00885488" w:rsidRPr="00B779A9">
        <w:rPr>
          <w:lang w:val="pt-PT"/>
        </w:rPr>
        <w:t xml:space="preserve">GR </w:t>
      </w:r>
      <w:r w:rsidR="00885488" w:rsidRPr="00F77676">
        <w:rPr>
          <w:rStyle w:val="Incipit"/>
          <w:lang w:val="pt-PT"/>
        </w:rPr>
        <w:t xml:space="preserve">Propter </w:t>
      </w:r>
      <w:r w:rsidR="00982EF5" w:rsidRPr="00F77676">
        <w:rPr>
          <w:rStyle w:val="Incipit"/>
          <w:lang w:val="pt-PT"/>
        </w:rPr>
        <w:t>verit</w:t>
      </w:r>
      <w:r w:rsidR="00885488" w:rsidRPr="00F77676">
        <w:rPr>
          <w:rStyle w:val="Incipit"/>
          <w:lang w:val="pt-PT"/>
        </w:rPr>
        <w:t>atem</w:t>
      </w:r>
      <w:r w:rsidR="00DD1415">
        <w:rPr>
          <w:lang w:val="pt-PT"/>
        </w:rPr>
        <w:t>@</w:t>
      </w:r>
      <w:r w:rsidR="00DD1415" w:rsidRPr="00B779A9">
        <w:rPr>
          <w:lang w:val="pt-PT"/>
        </w:rPr>
        <w:t>187.</w:t>
      </w:r>
      <w:r w:rsidR="00885488" w:rsidRPr="00B779A9">
        <w:rPr>
          <w:lang w:val="pt-PT"/>
        </w:rPr>
        <w:t xml:space="preserve"> AL</w:t>
      </w:r>
      <w:r w:rsidR="001157F3" w:rsidRPr="00B779A9">
        <w:rPr>
          <w:lang w:val="pt-PT"/>
        </w:rPr>
        <w:t>V</w:t>
      </w:r>
      <w:r w:rsidR="00885488" w:rsidRPr="00B779A9">
        <w:rPr>
          <w:lang w:val="pt-PT"/>
        </w:rPr>
        <w:t xml:space="preserve"> </w:t>
      </w:r>
      <w:r w:rsidR="00885488" w:rsidRPr="00F77676">
        <w:rPr>
          <w:rStyle w:val="Incipit"/>
          <w:lang w:val="pt-PT"/>
        </w:rPr>
        <w:t>Egregia sponsa Christi</w:t>
      </w:r>
      <w:r w:rsidR="00DD1415">
        <w:rPr>
          <w:lang w:val="pt-PT"/>
        </w:rPr>
        <w:t>@</w:t>
      </w:r>
      <w:r w:rsidR="00DD1415" w:rsidRPr="00B779A9">
        <w:rPr>
          <w:lang w:val="pt-PT"/>
        </w:rPr>
        <w:t>232.</w:t>
      </w:r>
      <w:r w:rsidR="00885488" w:rsidRPr="00B779A9">
        <w:rPr>
          <w:lang w:val="pt-PT"/>
        </w:rPr>
        <w:t xml:space="preserve"> SE </w:t>
      </w:r>
      <w:r w:rsidR="001C05AE" w:rsidRPr="00F77676">
        <w:rPr>
          <w:rStyle w:val="Incipit"/>
          <w:lang w:val="pt-PT"/>
        </w:rPr>
        <w:t>Eia</w:t>
      </w:r>
      <w:r w:rsidR="00885488" w:rsidRPr="00F77676">
        <w:rPr>
          <w:rStyle w:val="Incipit"/>
          <w:lang w:val="pt-PT"/>
        </w:rPr>
        <w:t xml:space="preserve"> recolamus carmina</w:t>
      </w:r>
      <w:r w:rsidR="00DD1415">
        <w:rPr>
          <w:lang w:val="pt-PT"/>
        </w:rPr>
        <w:t>@</w:t>
      </w:r>
      <w:r w:rsidR="00DD1415" w:rsidRPr="00B779A9">
        <w:rPr>
          <w:lang w:val="pt-PT"/>
        </w:rPr>
        <w:t>317.</w:t>
      </w:r>
      <w:r w:rsidR="00885488" w:rsidRPr="00B779A9">
        <w:rPr>
          <w:lang w:val="pt-PT"/>
        </w:rPr>
        <w:t xml:space="preserve"> OF </w:t>
      </w:r>
      <w:r w:rsidR="00885488" w:rsidRPr="00F77676">
        <w:rPr>
          <w:rStyle w:val="Incipit"/>
          <w:lang w:val="pt-PT"/>
        </w:rPr>
        <w:t>Filiae regum</w:t>
      </w:r>
      <w:r w:rsidR="00DD1415">
        <w:rPr>
          <w:lang w:val="pt-PT"/>
        </w:rPr>
        <w:t>@</w:t>
      </w:r>
      <w:r w:rsidR="00DD1415" w:rsidRPr="00B779A9">
        <w:rPr>
          <w:lang w:val="pt-PT"/>
        </w:rPr>
        <w:t>32.</w:t>
      </w:r>
      <w:r w:rsidR="00885488" w:rsidRPr="00B779A9">
        <w:rPr>
          <w:lang w:val="pt-PT"/>
        </w:rPr>
        <w:t xml:space="preserve"> CO </w:t>
      </w:r>
      <w:r w:rsidR="00885488" w:rsidRPr="00F77676">
        <w:rPr>
          <w:rStyle w:val="Incipit"/>
          <w:lang w:val="pt-PT"/>
        </w:rPr>
        <w:t xml:space="preserve">Dilexisti </w:t>
      </w:r>
      <w:r w:rsidR="00E56159" w:rsidRPr="00F77676">
        <w:rPr>
          <w:rStyle w:val="Incipit"/>
          <w:lang w:val="pt-PT"/>
        </w:rPr>
        <w:t>iustiti</w:t>
      </w:r>
      <w:r w:rsidR="00885488" w:rsidRPr="00F77676">
        <w:rPr>
          <w:rStyle w:val="Incipit"/>
          <w:lang w:val="pt-PT"/>
        </w:rPr>
        <w:t>am</w:t>
      </w:r>
      <w:r w:rsidR="00DD1415">
        <w:rPr>
          <w:lang w:val="pt-PT"/>
        </w:rPr>
        <w:t>@</w:t>
      </w:r>
      <w:r w:rsidR="00DD1415" w:rsidRPr="00B779A9">
        <w:rPr>
          <w:lang w:val="pt-PT"/>
        </w:rPr>
        <w:t>188.</w:t>
      </w:r>
    </w:p>
    <w:p w:rsidR="00885488" w:rsidRPr="00F77676" w:rsidRDefault="0040570F" w:rsidP="00415109">
      <w:pPr>
        <w:pStyle w:val="berschrift1"/>
        <w:rPr>
          <w:lang w:val="pt-PT"/>
        </w:rPr>
      </w:pPr>
      <w:r w:rsidRPr="00F77676">
        <w:rPr>
          <w:lang w:val="pt-PT"/>
        </w:rPr>
        <w:t>DE SANCTO LUCA EVANGELISTA</w:t>
      </w:r>
    </w:p>
    <w:p w:rsidR="00885488" w:rsidRPr="00B779A9" w:rsidRDefault="00885488" w:rsidP="00415109">
      <w:pPr>
        <w:rPr>
          <w:lang w:val="pt-PT"/>
        </w:rPr>
      </w:pPr>
      <w:r w:rsidRPr="00B779A9">
        <w:rPr>
          <w:lang w:val="pt-PT"/>
        </w:rPr>
        <w:t>Binos facimus.</w:t>
      </w:r>
    </w:p>
    <w:p w:rsidR="00885488" w:rsidRPr="003D0C23" w:rsidRDefault="0040570F" w:rsidP="00415109">
      <w:pPr>
        <w:rPr>
          <w:lang w:val="it-IT"/>
        </w:rPr>
      </w:pPr>
      <w:r w:rsidRPr="00F77676">
        <w:rPr>
          <w:rStyle w:val="Time1"/>
          <w:lang w:val="pt-PT"/>
        </w:rPr>
        <w:t>Ad vesperas</w:t>
      </w:r>
      <w:r w:rsidR="00885488" w:rsidRPr="00B779A9">
        <w:rPr>
          <w:lang w:val="pt-PT"/>
        </w:rPr>
        <w:t xml:space="preserve"> super psalmos AN </w:t>
      </w:r>
      <w:r w:rsidR="00885488" w:rsidRPr="00794880">
        <w:rPr>
          <w:rStyle w:val="Incipit"/>
          <w:lang w:val="pt-PT"/>
        </w:rPr>
        <w:t>Estote</w:t>
      </w:r>
      <w:r w:rsidR="005A362F" w:rsidRPr="005A362F">
        <w:rPr>
          <w:i/>
          <w:lang w:val="pt-PT"/>
        </w:rPr>
        <w:t xml:space="preserve"> </w:t>
      </w:r>
      <w:r w:rsidR="00885488" w:rsidRPr="00794880">
        <w:rPr>
          <w:rStyle w:val="Incipit"/>
          <w:lang w:val="pt-PT"/>
        </w:rPr>
        <w:t>fortes</w:t>
      </w:r>
      <w:r w:rsidR="005A362F" w:rsidRPr="005A362F">
        <w:rPr>
          <w:i/>
          <w:lang w:val="pt-PT"/>
        </w:rPr>
        <w:t xml:space="preserve"> </w:t>
      </w:r>
      <w:r w:rsidR="00885488" w:rsidRPr="00794880">
        <w:rPr>
          <w:rStyle w:val="Incipit"/>
          <w:lang w:val="pt-PT"/>
        </w:rPr>
        <w:t>in</w:t>
      </w:r>
      <w:r w:rsidR="005A362F" w:rsidRPr="005A362F">
        <w:rPr>
          <w:i/>
          <w:lang w:val="pt-PT"/>
        </w:rPr>
        <w:t xml:space="preserve"> </w:t>
      </w:r>
      <w:r w:rsidR="00885488" w:rsidRPr="00794880">
        <w:rPr>
          <w:rStyle w:val="Incipit"/>
          <w:lang w:val="pt-PT"/>
        </w:rPr>
        <w:t>bello</w:t>
      </w:r>
      <w:r w:rsidR="00885488" w:rsidRPr="00B779A9">
        <w:rPr>
          <w:lang w:val="pt-PT"/>
        </w:rPr>
        <w:t xml:space="preserve">. </w:t>
      </w:r>
      <w:r w:rsidR="001157F3" w:rsidRPr="00B779A9">
        <w:rPr>
          <w:lang w:val="pt-PT"/>
        </w:rPr>
        <w:t>Psalmi omnia Laudate</w:t>
      </w:r>
      <w:r w:rsidR="00885488" w:rsidRPr="00B779A9">
        <w:rPr>
          <w:lang w:val="pt-PT"/>
        </w:rPr>
        <w:t xml:space="preserve">. </w:t>
      </w:r>
      <w:r w:rsidR="00885488" w:rsidRPr="003D0C23">
        <w:rPr>
          <w:lang w:val="it-IT"/>
        </w:rPr>
        <w:t xml:space="preserve">RP </w:t>
      </w:r>
      <w:r w:rsidR="00885488" w:rsidRPr="003D0C23">
        <w:rPr>
          <w:rStyle w:val="Incipit"/>
          <w:lang w:val="it-IT"/>
        </w:rPr>
        <w:t>Qui</w:t>
      </w:r>
      <w:r w:rsidR="005A362F" w:rsidRPr="003D0C23">
        <w:rPr>
          <w:i/>
          <w:lang w:val="it-IT"/>
        </w:rPr>
        <w:t xml:space="preserve"> </w:t>
      </w:r>
      <w:r w:rsidR="00885488" w:rsidRPr="003D0C23">
        <w:rPr>
          <w:rStyle w:val="Incipit"/>
          <w:lang w:val="it-IT"/>
        </w:rPr>
        <w:t>sunt</w:t>
      </w:r>
      <w:r w:rsidR="005A362F" w:rsidRPr="003D0C23">
        <w:rPr>
          <w:i/>
          <w:lang w:val="it-IT"/>
        </w:rPr>
        <w:t xml:space="preserve"> </w:t>
      </w:r>
      <w:r w:rsidR="00885488" w:rsidRPr="003D0C23">
        <w:rPr>
          <w:rStyle w:val="Incipit"/>
          <w:lang w:val="it-IT"/>
        </w:rPr>
        <w:t>hi</w:t>
      </w:r>
      <w:r w:rsidR="00885488" w:rsidRPr="003D0C23">
        <w:rPr>
          <w:lang w:val="it-IT"/>
        </w:rPr>
        <w:t xml:space="preserve"> </w:t>
      </w:r>
      <w:r w:rsidR="008D35E3" w:rsidRPr="003D0C23">
        <w:rPr>
          <w:lang w:val="it-IT"/>
        </w:rPr>
        <w:t>quaere</w:t>
      </w:r>
      <w:r w:rsidR="00885488" w:rsidRPr="003D0C23">
        <w:rPr>
          <w:lang w:val="it-IT"/>
        </w:rPr>
        <w:t xml:space="preserve"> de sancto</w:t>
      </w:r>
      <w:r w:rsidR="009774E1" w:rsidRPr="003D0C23">
        <w:rPr>
          <w:lang w:val="it-IT"/>
        </w:rPr>
        <w:t xml:space="preserve"> Mat</w:t>
      </w:r>
      <w:r w:rsidR="0096442C" w:rsidRPr="003D0C23">
        <w:rPr>
          <w:lang w:val="it-IT"/>
        </w:rPr>
        <w:t>t</w:t>
      </w:r>
      <w:r w:rsidR="009774E1" w:rsidRPr="003D0C23">
        <w:rPr>
          <w:lang w:val="it-IT"/>
        </w:rPr>
        <w:t>h</w:t>
      </w:r>
      <w:r w:rsidR="0096442C" w:rsidRPr="003D0C23">
        <w:rPr>
          <w:lang w:val="it-IT"/>
        </w:rPr>
        <w:t>a</w:t>
      </w:r>
      <w:r w:rsidR="009774E1" w:rsidRPr="003D0C23">
        <w:rPr>
          <w:lang w:val="it-IT"/>
        </w:rPr>
        <w:t xml:space="preserve">eo </w:t>
      </w:r>
      <w:r w:rsidR="00885488" w:rsidRPr="003D0C23">
        <w:rPr>
          <w:lang w:val="it-IT"/>
        </w:rPr>
        <w:t xml:space="preserve">in </w:t>
      </w:r>
      <w:r w:rsidR="00885488" w:rsidRPr="003D0C23">
        <w:rPr>
          <w:rStyle w:val="Funktion"/>
          <w:lang w:val="it-IT"/>
        </w:rPr>
        <w:t>magno antiphonario</w:t>
      </w:r>
      <w:r w:rsidR="00885488" w:rsidRPr="003D0C23">
        <w:rPr>
          <w:lang w:val="it-IT"/>
        </w:rPr>
        <w:t xml:space="preserve"> folio </w:t>
      </w:r>
      <w:r w:rsidR="0096442C" w:rsidRPr="003D0C23">
        <w:rPr>
          <w:lang w:val="it-IT"/>
        </w:rPr>
        <w:t>|I::leer|</w:t>
      </w:r>
      <w:r w:rsidR="00885488" w:rsidRPr="003D0C23">
        <w:rPr>
          <w:lang w:val="it-IT"/>
        </w:rPr>
        <w:t xml:space="preserve">. HY </w:t>
      </w:r>
      <w:r w:rsidR="00885488" w:rsidRPr="003D0C23">
        <w:rPr>
          <w:rStyle w:val="Incipit"/>
          <w:lang w:val="it-IT"/>
        </w:rPr>
        <w:t>Exultet</w:t>
      </w:r>
      <w:r w:rsidR="005A362F" w:rsidRPr="003D0C23">
        <w:rPr>
          <w:i/>
          <w:lang w:val="it-IT"/>
        </w:rPr>
        <w:t xml:space="preserve"> </w:t>
      </w:r>
      <w:r w:rsidR="00885488" w:rsidRPr="003D0C23">
        <w:rPr>
          <w:rStyle w:val="Incipit"/>
          <w:lang w:val="it-IT"/>
        </w:rPr>
        <w:t>caelum</w:t>
      </w:r>
      <w:r w:rsidR="005A362F" w:rsidRPr="003D0C23">
        <w:rPr>
          <w:i/>
          <w:lang w:val="it-IT"/>
        </w:rPr>
        <w:t xml:space="preserve"> </w:t>
      </w:r>
      <w:r w:rsidR="00885488" w:rsidRPr="003D0C23">
        <w:rPr>
          <w:rStyle w:val="Incipit"/>
          <w:lang w:val="it-IT"/>
        </w:rPr>
        <w:t>laudibus</w:t>
      </w:r>
      <w:r w:rsidR="00885488" w:rsidRPr="003D0C23">
        <w:rPr>
          <w:lang w:val="it-IT"/>
        </w:rPr>
        <w:t xml:space="preserve">. VS </w:t>
      </w:r>
      <w:r w:rsidR="00885488" w:rsidRPr="003D0C23">
        <w:rPr>
          <w:rStyle w:val="Incipit"/>
          <w:lang w:val="it-IT"/>
        </w:rPr>
        <w:t>In</w:t>
      </w:r>
      <w:r w:rsidR="005A362F" w:rsidRPr="003D0C23">
        <w:rPr>
          <w:i/>
          <w:lang w:val="it-IT"/>
        </w:rPr>
        <w:t xml:space="preserve"> </w:t>
      </w:r>
      <w:r w:rsidR="00885488" w:rsidRPr="003D0C23">
        <w:rPr>
          <w:rStyle w:val="Incipit"/>
          <w:lang w:val="it-IT"/>
        </w:rPr>
        <w:t>omnem</w:t>
      </w:r>
      <w:r w:rsidR="005A362F" w:rsidRPr="003D0C23">
        <w:rPr>
          <w:i/>
          <w:lang w:val="it-IT"/>
        </w:rPr>
        <w:t xml:space="preserve"> </w:t>
      </w:r>
      <w:r w:rsidR="00885488" w:rsidRPr="003D0C23">
        <w:rPr>
          <w:rStyle w:val="Incipit"/>
          <w:lang w:val="it-IT"/>
        </w:rPr>
        <w:t>terram</w:t>
      </w:r>
      <w:r w:rsidR="00885488" w:rsidRPr="003D0C23">
        <w:rPr>
          <w:lang w:val="it-IT"/>
        </w:rPr>
        <w:t xml:space="preserve">. AM </w:t>
      </w:r>
      <w:r w:rsidR="00885488" w:rsidRPr="003D0C23">
        <w:rPr>
          <w:rStyle w:val="Incipit"/>
          <w:lang w:val="it-IT"/>
        </w:rPr>
        <w:t>Ecce</w:t>
      </w:r>
      <w:r w:rsidR="005A362F" w:rsidRPr="003D0C23">
        <w:rPr>
          <w:i/>
          <w:lang w:val="it-IT"/>
        </w:rPr>
        <w:t xml:space="preserve"> </w:t>
      </w:r>
      <w:r w:rsidR="00885488" w:rsidRPr="003D0C23">
        <w:rPr>
          <w:rStyle w:val="Incipit"/>
          <w:lang w:val="it-IT"/>
        </w:rPr>
        <w:t>ego</w:t>
      </w:r>
      <w:r w:rsidR="005A362F" w:rsidRPr="003D0C23">
        <w:rPr>
          <w:i/>
          <w:lang w:val="it-IT"/>
        </w:rPr>
        <w:t xml:space="preserve"> </w:t>
      </w:r>
      <w:r w:rsidR="00885488" w:rsidRPr="003D0C23">
        <w:rPr>
          <w:rStyle w:val="Incipit"/>
          <w:lang w:val="it-IT"/>
        </w:rPr>
        <w:t>Ioannes</w:t>
      </w:r>
      <w:r w:rsidR="005A362F" w:rsidRPr="003D0C23">
        <w:rPr>
          <w:i/>
          <w:lang w:val="it-IT"/>
        </w:rPr>
        <w:t xml:space="preserve"> </w:t>
      </w:r>
      <w:r w:rsidR="00872B44" w:rsidRPr="003D0C23">
        <w:rPr>
          <w:rStyle w:val="Incipit"/>
          <w:lang w:val="it-IT"/>
        </w:rPr>
        <w:t>vidi</w:t>
      </w:r>
      <w:r w:rsidR="005A362F" w:rsidRPr="003D0C23">
        <w:rPr>
          <w:i/>
          <w:lang w:val="it-IT"/>
        </w:rPr>
        <w:t xml:space="preserve"> </w:t>
      </w:r>
      <w:r w:rsidR="00885488" w:rsidRPr="003D0C23">
        <w:rPr>
          <w:rStyle w:val="Incipit"/>
          <w:lang w:val="it-IT"/>
        </w:rPr>
        <w:t>ostium</w:t>
      </w:r>
      <w:r w:rsidR="005A362F" w:rsidRPr="003D0C23">
        <w:rPr>
          <w:i/>
          <w:lang w:val="it-IT"/>
        </w:rPr>
        <w:t xml:space="preserve"> </w:t>
      </w:r>
      <w:r w:rsidR="00885488" w:rsidRPr="003D0C23">
        <w:rPr>
          <w:rStyle w:val="Incipit"/>
          <w:lang w:val="it-IT"/>
        </w:rPr>
        <w:t>apertum</w:t>
      </w:r>
      <w:r w:rsidR="00885488" w:rsidRPr="003D0C23">
        <w:rPr>
          <w:lang w:val="it-IT"/>
        </w:rPr>
        <w:t xml:space="preserve"> etiam de apostolo</w:t>
      </w:r>
      <w:r w:rsidR="009774E1" w:rsidRPr="003D0C23">
        <w:rPr>
          <w:lang w:val="it-IT"/>
        </w:rPr>
        <w:t xml:space="preserve"> Mat</w:t>
      </w:r>
      <w:r w:rsidR="0096442C" w:rsidRPr="003D0C23">
        <w:rPr>
          <w:lang w:val="it-IT"/>
        </w:rPr>
        <w:t>t</w:t>
      </w:r>
      <w:r w:rsidR="009774E1" w:rsidRPr="003D0C23">
        <w:rPr>
          <w:lang w:val="it-IT"/>
        </w:rPr>
        <w:t>h</w:t>
      </w:r>
      <w:r w:rsidR="0096442C" w:rsidRPr="003D0C23">
        <w:rPr>
          <w:lang w:val="it-IT"/>
        </w:rPr>
        <w:t>a</w:t>
      </w:r>
      <w:r w:rsidR="009774E1" w:rsidRPr="003D0C23">
        <w:rPr>
          <w:lang w:val="it-IT"/>
        </w:rPr>
        <w:t>eo</w:t>
      </w:r>
      <w:r w:rsidR="00885488" w:rsidRPr="003D0C23">
        <w:rPr>
          <w:lang w:val="it-IT"/>
        </w:rPr>
        <w:t xml:space="preserve"> folio</w:t>
      </w:r>
      <w:r w:rsidR="00DD1415" w:rsidRPr="003D0C23">
        <w:rPr>
          <w:lang w:val="it-IT"/>
        </w:rPr>
        <w:t>@175.</w:t>
      </w:r>
      <w:r w:rsidR="00885488" w:rsidRPr="003D0C23">
        <w:rPr>
          <w:lang w:val="it-IT"/>
        </w:rPr>
        <w:t xml:space="preserve"> </w:t>
      </w:r>
    </w:p>
    <w:p w:rsidR="0096442C" w:rsidRDefault="0096442C" w:rsidP="00415109">
      <w:pPr>
        <w:rPr>
          <w:lang w:val="pt-PT"/>
        </w:rPr>
      </w:pPr>
      <w:r w:rsidRPr="00F77676">
        <w:rPr>
          <w:lang w:val="fr-FR"/>
        </w:rPr>
        <w:t>Suffragium d</w:t>
      </w:r>
      <w:r w:rsidR="003A01CC" w:rsidRPr="00F77676">
        <w:rPr>
          <w:lang w:val="fr-FR"/>
        </w:rPr>
        <w:t xml:space="preserve">e translatione sanctae Marthae </w:t>
      </w:r>
      <w:r w:rsidRPr="00F77676">
        <w:rPr>
          <w:lang w:val="fr-FR"/>
        </w:rPr>
        <w:t>[</w:t>
      </w:r>
      <w:r w:rsidR="00885488" w:rsidRPr="00F77676">
        <w:rPr>
          <w:lang w:val="fr-FR"/>
        </w:rPr>
        <w:t>AC</w:t>
      </w:r>
      <w:r w:rsidRPr="00F77676">
        <w:rPr>
          <w:lang w:val="fr-FR"/>
        </w:rPr>
        <w:t>]</w:t>
      </w:r>
      <w:r w:rsidR="00885488" w:rsidRPr="00F77676">
        <w:rPr>
          <w:lang w:val="fr-FR"/>
        </w:rPr>
        <w:t xml:space="preserve"> </w:t>
      </w:r>
      <w:r w:rsidR="00885488" w:rsidRPr="00F77676">
        <w:rPr>
          <w:rStyle w:val="Incipit"/>
          <w:lang w:val="fr-FR"/>
        </w:rPr>
        <w:t>O</w:t>
      </w:r>
      <w:r w:rsidR="005A362F" w:rsidRPr="00F77676">
        <w:rPr>
          <w:i/>
          <w:lang w:val="fr-FR"/>
        </w:rPr>
        <w:t xml:space="preserve"> </w:t>
      </w:r>
      <w:r w:rsidR="00885488" w:rsidRPr="00F77676">
        <w:rPr>
          <w:rStyle w:val="Incipit"/>
          <w:lang w:val="fr-FR"/>
        </w:rPr>
        <w:t>Christi</w:t>
      </w:r>
      <w:r w:rsidR="005A362F" w:rsidRPr="00F77676">
        <w:rPr>
          <w:i/>
          <w:lang w:val="fr-FR"/>
        </w:rPr>
        <w:t xml:space="preserve"> </w:t>
      </w:r>
      <w:r w:rsidR="00885488" w:rsidRPr="00F77676">
        <w:rPr>
          <w:rStyle w:val="Incipit"/>
          <w:lang w:val="fr-FR"/>
        </w:rPr>
        <w:t>hospita</w:t>
      </w:r>
      <w:r w:rsidR="00DD1415">
        <w:rPr>
          <w:lang w:val="fr-FR"/>
        </w:rPr>
        <w:t>@</w:t>
      </w:r>
      <w:r w:rsidR="00DD1415" w:rsidRPr="00F77676">
        <w:rPr>
          <w:lang w:val="fr-FR"/>
        </w:rPr>
        <w:t>148.</w:t>
      </w:r>
      <w:r w:rsidR="00885488" w:rsidRPr="00F77676">
        <w:rPr>
          <w:lang w:val="fr-FR"/>
        </w:rPr>
        <w:t xml:space="preserve"> </w:t>
      </w:r>
      <w:r>
        <w:rPr>
          <w:lang w:val="pt-PT"/>
        </w:rPr>
        <w:t>D</w:t>
      </w:r>
      <w:r w:rsidR="00885488" w:rsidRPr="00B779A9">
        <w:rPr>
          <w:lang w:val="pt-PT"/>
        </w:rPr>
        <w:t xml:space="preserve">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Omnium</w:t>
      </w:r>
      <w:r w:rsidR="005A362F" w:rsidRPr="005A362F">
        <w:rPr>
          <w:i/>
          <w:lang w:val="pt-PT"/>
        </w:rPr>
        <w:t xml:space="preserve"> </w:t>
      </w:r>
      <w:r w:rsidR="00885488" w:rsidRPr="00794880">
        <w:rPr>
          <w:rStyle w:val="Incipit"/>
          <w:lang w:val="pt-PT"/>
        </w:rPr>
        <w:t>rerum</w:t>
      </w:r>
      <w:r w:rsidR="00885488" w:rsidRPr="00B779A9">
        <w:rPr>
          <w:lang w:val="pt-PT"/>
        </w:rPr>
        <w:t xml:space="preserve">. </w:t>
      </w:r>
      <w:r w:rsidR="003A01CC" w:rsidRPr="00B779A9">
        <w:rPr>
          <w:lang w:val="pt-PT"/>
        </w:rPr>
        <w:t xml:space="preserve">[BD] </w:t>
      </w:r>
      <w:r w:rsidR="005F6F99" w:rsidRPr="00794880">
        <w:rPr>
          <w:rStyle w:val="Incipit"/>
          <w:lang w:val="pt-PT"/>
        </w:rPr>
        <w:t>Benedicamus</w:t>
      </w:r>
      <w:r w:rsidR="003A01CC" w:rsidRPr="00B779A9">
        <w:rPr>
          <w:lang w:val="pt-PT"/>
        </w:rPr>
        <w:t xml:space="preserve"> de</w:t>
      </w:r>
      <w:r w:rsidR="00885488" w:rsidRPr="00B779A9">
        <w:rPr>
          <w:lang w:val="pt-PT"/>
        </w:rPr>
        <w:t xml:space="preserve"> apostolis.</w:t>
      </w:r>
      <w:r w:rsidR="003A01CC" w:rsidRPr="00B779A9">
        <w:rPr>
          <w:lang w:val="pt-PT"/>
        </w:rPr>
        <w:t xml:space="preserve"> </w:t>
      </w:r>
    </w:p>
    <w:p w:rsidR="00885488" w:rsidRPr="00B779A9" w:rsidRDefault="003A01CC" w:rsidP="00415109">
      <w:pPr>
        <w:rPr>
          <w:lang w:val="pt-PT"/>
        </w:rPr>
      </w:pPr>
      <w:r w:rsidRPr="00B779A9">
        <w:rPr>
          <w:lang w:val="pt-PT"/>
        </w:rPr>
        <w:lastRenderedPageBreak/>
        <w:t>(71r)</w:t>
      </w:r>
      <w:r w:rsidR="0096442C">
        <w:rPr>
          <w:lang w:val="pt-PT"/>
        </w:rPr>
        <w:t xml:space="preserve"> </w:t>
      </w:r>
      <w:r w:rsidR="0040570F" w:rsidRPr="00F77676">
        <w:rPr>
          <w:rStyle w:val="Time1"/>
          <w:lang w:val="pt-PT"/>
        </w:rPr>
        <w:t>Ad completorium</w:t>
      </w:r>
      <w:r w:rsidR="00885488" w:rsidRPr="00B779A9">
        <w:rPr>
          <w:lang w:val="pt-PT"/>
        </w:rPr>
        <w:t xml:space="preserve"> HY </w:t>
      </w:r>
      <w:r w:rsidR="00885488" w:rsidRPr="00794880">
        <w:rPr>
          <w:rStyle w:val="Incipit"/>
          <w:lang w:val="pt-PT"/>
        </w:rPr>
        <w:t>Te</w:t>
      </w:r>
      <w:r w:rsidR="005A362F" w:rsidRPr="005A362F">
        <w:rPr>
          <w:i/>
          <w:lang w:val="pt-PT"/>
        </w:rPr>
        <w:t xml:space="preserve"> </w:t>
      </w:r>
      <w:r w:rsidR="00885488" w:rsidRPr="00794880">
        <w:rPr>
          <w:rStyle w:val="Incipit"/>
          <w:lang w:val="pt-PT"/>
        </w:rPr>
        <w:t>lucis</w:t>
      </w:r>
      <w:r w:rsidR="00885488" w:rsidRPr="00B779A9">
        <w:rPr>
          <w:lang w:val="pt-PT"/>
        </w:rPr>
        <w:t xml:space="preserve">. AD </w:t>
      </w:r>
      <w:r w:rsidR="00885488" w:rsidRPr="00794880">
        <w:rPr>
          <w:rStyle w:val="Incipit"/>
          <w:lang w:val="pt-PT"/>
        </w:rPr>
        <w:t>Pacem</w:t>
      </w:r>
      <w:r w:rsidR="005A362F" w:rsidRPr="005A362F">
        <w:rPr>
          <w:i/>
          <w:lang w:val="pt-PT"/>
        </w:rPr>
        <w:t xml:space="preserve"> </w:t>
      </w:r>
      <w:r w:rsidR="00885488" w:rsidRPr="00794880">
        <w:rPr>
          <w:rStyle w:val="Incipit"/>
          <w:lang w:val="pt-PT"/>
        </w:rPr>
        <w:t>tuam</w:t>
      </w:r>
      <w:r w:rsidR="00885488" w:rsidRPr="00B779A9">
        <w:rPr>
          <w:lang w:val="pt-PT"/>
        </w:rPr>
        <w:t>.</w:t>
      </w:r>
    </w:p>
    <w:p w:rsidR="00885488" w:rsidRPr="00B779A9" w:rsidRDefault="0040570F" w:rsidP="00415109">
      <w:pPr>
        <w:rPr>
          <w:lang w:val="pt-PT"/>
        </w:rPr>
      </w:pPr>
      <w:r w:rsidRPr="00F77676">
        <w:rPr>
          <w:rStyle w:val="Time1"/>
          <w:lang w:val="pt-PT"/>
        </w:rPr>
        <w:t>Ad matutinum</w:t>
      </w:r>
      <w:r w:rsidR="00885488" w:rsidRPr="00B779A9">
        <w:rPr>
          <w:lang w:val="pt-PT"/>
        </w:rPr>
        <w:t xml:space="preserve"> I</w:t>
      </w:r>
      <w:r w:rsidR="003A01CC" w:rsidRPr="00B779A9">
        <w:rPr>
          <w:lang w:val="pt-PT"/>
        </w:rPr>
        <w:t>N</w:t>
      </w:r>
      <w:r w:rsidR="00885488" w:rsidRPr="00B779A9">
        <w:rPr>
          <w:lang w:val="pt-PT"/>
        </w:rPr>
        <w:t xml:space="preserve">V </w:t>
      </w:r>
      <w:r w:rsidR="00885488" w:rsidRPr="00F77676">
        <w:rPr>
          <w:rStyle w:val="Incipit"/>
          <w:lang w:val="pt-PT"/>
        </w:rPr>
        <w:t>Regem apostolorum dominum</w:t>
      </w:r>
      <w:r w:rsidR="00885488" w:rsidRPr="00B779A9">
        <w:rPr>
          <w:lang w:val="pt-PT"/>
        </w:rPr>
        <w:t xml:space="preserve">. HY </w:t>
      </w:r>
      <w:r w:rsidR="00885488" w:rsidRPr="00F77676">
        <w:rPr>
          <w:rStyle w:val="Incipit"/>
          <w:lang w:val="pt-PT"/>
        </w:rPr>
        <w:t>Exultet caelum laudibus</w:t>
      </w:r>
      <w:r w:rsidR="00885488" w:rsidRPr="00B779A9">
        <w:rPr>
          <w:lang w:val="pt-PT"/>
        </w:rPr>
        <w:t>.</w:t>
      </w:r>
    </w:p>
    <w:p w:rsidR="00885488" w:rsidRPr="00B779A9" w:rsidRDefault="0040570F" w:rsidP="00415109">
      <w:pPr>
        <w:rPr>
          <w:lang w:val="pt-PT"/>
        </w:rPr>
      </w:pPr>
      <w:r w:rsidRPr="00F77676">
        <w:rPr>
          <w:rStyle w:val="Time2"/>
          <w:lang w:val="pt-PT"/>
        </w:rPr>
        <w:t>Ad nocturnos</w:t>
      </w:r>
      <w:r w:rsidR="0096442C">
        <w:rPr>
          <w:lang w:val="pt-PT"/>
        </w:rPr>
        <w:t xml:space="preserve"> antiphonae, psalmi, versiculi,</w:t>
      </w:r>
      <w:r w:rsidR="00885488" w:rsidRPr="00B779A9">
        <w:rPr>
          <w:lang w:val="pt-PT"/>
        </w:rPr>
        <w:t xml:space="preserve"> responsoria ut de apostolis in </w:t>
      </w:r>
      <w:r w:rsidR="009772E9" w:rsidRPr="00B779A9">
        <w:rPr>
          <w:lang w:val="pt-PT"/>
        </w:rPr>
        <w:t>commu</w:t>
      </w:r>
      <w:r w:rsidR="00885488" w:rsidRPr="00B779A9">
        <w:rPr>
          <w:lang w:val="pt-PT"/>
        </w:rPr>
        <w:t>ni. L</w:t>
      </w:r>
      <w:r w:rsidR="00A84C7A" w:rsidRPr="00B779A9">
        <w:rPr>
          <w:lang w:val="pt-PT"/>
        </w:rPr>
        <w:t>S</w:t>
      </w:r>
      <w:r w:rsidR="00885488" w:rsidRPr="00B779A9">
        <w:rPr>
          <w:lang w:val="pt-PT"/>
        </w:rPr>
        <w:t xml:space="preserve"> </w:t>
      </w:r>
      <w:r w:rsidR="00885488" w:rsidRPr="00794880">
        <w:rPr>
          <w:rStyle w:val="Incipit"/>
          <w:lang w:val="pt-PT"/>
        </w:rPr>
        <w:t>Per</w:t>
      </w:r>
      <w:r w:rsidR="005A362F" w:rsidRPr="005A362F">
        <w:rPr>
          <w:i/>
          <w:lang w:val="pt-PT"/>
        </w:rPr>
        <w:t xml:space="preserve"> </w:t>
      </w:r>
      <w:r w:rsidR="00885488" w:rsidRPr="00794880">
        <w:rPr>
          <w:rStyle w:val="Incipit"/>
          <w:lang w:val="pt-PT"/>
        </w:rPr>
        <w:t>sanctum</w:t>
      </w:r>
      <w:r w:rsidR="005A362F" w:rsidRPr="005A362F">
        <w:rPr>
          <w:i/>
          <w:lang w:val="pt-PT"/>
        </w:rPr>
        <w:t xml:space="preserve"> </w:t>
      </w:r>
      <w:r w:rsidR="00885488" w:rsidRPr="00794880">
        <w:rPr>
          <w:rStyle w:val="Incipit"/>
          <w:lang w:val="pt-PT"/>
        </w:rPr>
        <w:t>prophetiae</w:t>
      </w:r>
      <w:r w:rsidR="005A362F" w:rsidRPr="005A362F">
        <w:rPr>
          <w:i/>
          <w:lang w:val="pt-PT"/>
        </w:rPr>
        <w:t xml:space="preserve"> </w:t>
      </w:r>
      <w:r w:rsidR="00885488" w:rsidRPr="00794880">
        <w:rPr>
          <w:rStyle w:val="Incipit"/>
          <w:lang w:val="pt-PT"/>
        </w:rPr>
        <w:t>spiritum</w:t>
      </w:r>
      <w:r w:rsidR="005A362F" w:rsidRPr="005A362F">
        <w:rPr>
          <w:i/>
          <w:lang w:val="pt-PT"/>
        </w:rPr>
        <w:t xml:space="preserve"> </w:t>
      </w:r>
      <w:r w:rsidR="00885488" w:rsidRPr="00794880">
        <w:rPr>
          <w:rStyle w:val="Incipit"/>
          <w:lang w:val="pt-PT"/>
        </w:rPr>
        <w:t>pennata</w:t>
      </w:r>
      <w:r w:rsidR="005A362F" w:rsidRPr="005A362F">
        <w:rPr>
          <w:i/>
          <w:lang w:val="pt-PT"/>
        </w:rPr>
        <w:t xml:space="preserve"> </w:t>
      </w:r>
      <w:r w:rsidR="00885488" w:rsidRPr="00794880">
        <w:rPr>
          <w:rStyle w:val="Incipit"/>
          <w:lang w:val="pt-PT"/>
        </w:rPr>
        <w:t>animalia</w:t>
      </w:r>
      <w:r w:rsidR="005A362F" w:rsidRPr="005A362F">
        <w:rPr>
          <w:i/>
          <w:lang w:val="pt-PT"/>
        </w:rPr>
        <w:t xml:space="preserve"> </w:t>
      </w:r>
      <w:r w:rsidR="00885488" w:rsidRPr="00794880">
        <w:rPr>
          <w:rStyle w:val="Incipit"/>
          <w:lang w:val="pt-PT"/>
        </w:rPr>
        <w:t>subtiliter</w:t>
      </w:r>
      <w:r w:rsidR="005A362F" w:rsidRPr="005A362F">
        <w:rPr>
          <w:i/>
          <w:lang w:val="pt-PT"/>
        </w:rPr>
        <w:t xml:space="preserve"> </w:t>
      </w:r>
      <w:r w:rsidR="00885488" w:rsidRPr="00794880">
        <w:rPr>
          <w:rStyle w:val="Incipit"/>
          <w:lang w:val="pt-PT"/>
        </w:rPr>
        <w:t>describuntur</w:t>
      </w:r>
      <w:r w:rsidR="00885488" w:rsidRPr="00B779A9">
        <w:rPr>
          <w:lang w:val="pt-PT"/>
        </w:rPr>
        <w:t xml:space="preserve"> </w:t>
      </w:r>
      <w:r w:rsidR="008D35E3" w:rsidRPr="00B779A9">
        <w:rPr>
          <w:lang w:val="pt-PT"/>
        </w:rPr>
        <w:t>quaere</w:t>
      </w:r>
      <w:r w:rsidR="00885488" w:rsidRPr="00B779A9">
        <w:rPr>
          <w:lang w:val="pt-PT"/>
        </w:rPr>
        <w:t xml:space="preserve"> de </w:t>
      </w:r>
      <w:r w:rsidR="00872B44" w:rsidRPr="00B779A9">
        <w:rPr>
          <w:lang w:val="pt-PT"/>
        </w:rPr>
        <w:t>evang</w:t>
      </w:r>
      <w:r w:rsidR="00885488" w:rsidRPr="00B779A9">
        <w:rPr>
          <w:lang w:val="pt-PT"/>
        </w:rPr>
        <w:t xml:space="preserve">elistis in </w:t>
      </w:r>
      <w:r w:rsidR="009772E9" w:rsidRPr="00B779A9">
        <w:rPr>
          <w:lang w:val="pt-PT"/>
        </w:rPr>
        <w:t>commu</w:t>
      </w:r>
      <w:r w:rsidR="00885488" w:rsidRPr="00B779A9">
        <w:rPr>
          <w:lang w:val="pt-PT"/>
        </w:rPr>
        <w:t xml:space="preserve">ni. EV </w:t>
      </w:r>
      <w:r w:rsidR="00885488" w:rsidRPr="00794880">
        <w:rPr>
          <w:rStyle w:val="Incipit"/>
          <w:lang w:val="pt-PT"/>
        </w:rPr>
        <w:t>Designavit</w:t>
      </w:r>
      <w:r w:rsidR="005A362F" w:rsidRPr="005A362F">
        <w:rPr>
          <w:i/>
          <w:lang w:val="pt-PT"/>
        </w:rPr>
        <w:t xml:space="preserve"> </w:t>
      </w:r>
      <w:r w:rsidR="00885488" w:rsidRPr="00794880">
        <w:rPr>
          <w:rStyle w:val="Incipit"/>
          <w:lang w:val="pt-PT"/>
        </w:rPr>
        <w:t>dominus</w:t>
      </w:r>
      <w:r w:rsidR="005A362F" w:rsidRPr="005A362F">
        <w:rPr>
          <w:i/>
          <w:lang w:val="pt-PT"/>
        </w:rPr>
        <w:t xml:space="preserve"> </w:t>
      </w:r>
      <w:r w:rsidR="00885488" w:rsidRPr="00794880">
        <w:rPr>
          <w:rStyle w:val="Incipit"/>
          <w:lang w:val="pt-PT"/>
        </w:rPr>
        <w:t>et</w:t>
      </w:r>
      <w:r w:rsidR="005A362F" w:rsidRPr="005A362F">
        <w:rPr>
          <w:i/>
          <w:lang w:val="pt-PT"/>
        </w:rPr>
        <w:t xml:space="preserve"> </w:t>
      </w:r>
      <w:r w:rsidR="00885488" w:rsidRPr="00794880">
        <w:rPr>
          <w:rStyle w:val="Incipit"/>
          <w:lang w:val="pt-PT"/>
        </w:rPr>
        <w:t>alios</w:t>
      </w:r>
      <w:r w:rsidR="005A362F" w:rsidRPr="005A362F">
        <w:rPr>
          <w:i/>
          <w:lang w:val="pt-PT"/>
        </w:rPr>
        <w:t xml:space="preserve"> </w:t>
      </w:r>
      <w:r w:rsidR="00885488" w:rsidRPr="00794880">
        <w:rPr>
          <w:rStyle w:val="Incipit"/>
          <w:lang w:val="pt-PT"/>
        </w:rPr>
        <w:t>septuaginta</w:t>
      </w:r>
      <w:r w:rsidR="00885488" w:rsidRPr="00B779A9">
        <w:rPr>
          <w:lang w:val="pt-PT"/>
        </w:rPr>
        <w:t xml:space="preserve"> etiam in </w:t>
      </w:r>
      <w:r w:rsidR="009772E9" w:rsidRPr="00B779A9">
        <w:rPr>
          <w:lang w:val="pt-PT"/>
        </w:rPr>
        <w:t>commu</w:t>
      </w:r>
      <w:r w:rsidR="00885488" w:rsidRPr="00B779A9">
        <w:rPr>
          <w:lang w:val="pt-PT"/>
        </w:rPr>
        <w:t xml:space="preserve">ni de apostolis. Ultimum RP </w:t>
      </w:r>
      <w:r w:rsidR="00885488" w:rsidRPr="00794880">
        <w:rPr>
          <w:rStyle w:val="Incipit"/>
          <w:lang w:val="pt-PT"/>
        </w:rPr>
        <w:t>Qui</w:t>
      </w:r>
      <w:r w:rsidR="005A362F" w:rsidRPr="005A362F">
        <w:rPr>
          <w:i/>
          <w:lang w:val="pt-PT"/>
        </w:rPr>
        <w:t xml:space="preserve"> </w:t>
      </w:r>
      <w:r w:rsidR="00885488" w:rsidRPr="00794880">
        <w:rPr>
          <w:rStyle w:val="Incipit"/>
          <w:lang w:val="pt-PT"/>
        </w:rPr>
        <w:t>sunt</w:t>
      </w:r>
      <w:r w:rsidR="005A362F" w:rsidRPr="005A362F">
        <w:rPr>
          <w:i/>
          <w:lang w:val="pt-PT"/>
        </w:rPr>
        <w:t xml:space="preserve"> </w:t>
      </w:r>
      <w:r w:rsidR="00885488" w:rsidRPr="00794880">
        <w:rPr>
          <w:rStyle w:val="Incipit"/>
          <w:lang w:val="pt-PT"/>
        </w:rPr>
        <w:t>hi</w:t>
      </w:r>
      <w:r w:rsidR="00885488" w:rsidRPr="00B779A9">
        <w:rPr>
          <w:lang w:val="pt-PT"/>
        </w:rPr>
        <w:t xml:space="preserve"> ut erat in primis vesperis. </w:t>
      </w:r>
      <w:r w:rsidR="003A01CC" w:rsidRPr="00B779A9">
        <w:rPr>
          <w:lang w:val="pt-PT"/>
        </w:rPr>
        <w:t xml:space="preserve">[TD] </w:t>
      </w:r>
      <w:r w:rsidR="003A01CC" w:rsidRPr="00794880">
        <w:rPr>
          <w:rStyle w:val="Incipit"/>
          <w:lang w:val="pt-PT"/>
        </w:rPr>
        <w:t>Te</w:t>
      </w:r>
      <w:r w:rsidR="005A362F" w:rsidRPr="005A362F">
        <w:rPr>
          <w:i/>
          <w:lang w:val="pt-PT"/>
        </w:rPr>
        <w:t xml:space="preserve"> </w:t>
      </w:r>
      <w:r w:rsidR="003A01CC" w:rsidRPr="00794880">
        <w:rPr>
          <w:rStyle w:val="Incipit"/>
          <w:lang w:val="pt-PT"/>
        </w:rPr>
        <w:t>deum</w:t>
      </w:r>
      <w:r w:rsidR="005A362F" w:rsidRPr="005A362F">
        <w:rPr>
          <w:i/>
          <w:lang w:val="pt-PT"/>
        </w:rPr>
        <w:t xml:space="preserve"> </w:t>
      </w:r>
      <w:r w:rsidR="00422559" w:rsidRPr="00794880">
        <w:rPr>
          <w:rStyle w:val="Incipit"/>
          <w:lang w:val="pt-PT"/>
        </w:rPr>
        <w:t>laudamus</w:t>
      </w:r>
      <w:r w:rsidR="00885488" w:rsidRPr="00B779A9">
        <w:rPr>
          <w:lang w:val="pt-PT"/>
        </w:rPr>
        <w:t>.</w:t>
      </w:r>
    </w:p>
    <w:p w:rsidR="00885488" w:rsidRPr="00B779A9" w:rsidRDefault="0040570F" w:rsidP="00415109">
      <w:pPr>
        <w:rPr>
          <w:lang w:val="pt-PT"/>
        </w:rPr>
      </w:pPr>
      <w:r w:rsidRPr="00F77676">
        <w:rPr>
          <w:rStyle w:val="Time1"/>
          <w:lang w:val="pt-PT"/>
        </w:rPr>
        <w:t>Ad laudes</w:t>
      </w:r>
      <w:r w:rsidR="00885488" w:rsidRPr="00B779A9">
        <w:rPr>
          <w:lang w:val="pt-PT"/>
        </w:rPr>
        <w:t xml:space="preserve"> AN </w:t>
      </w:r>
      <w:r w:rsidR="00885488" w:rsidRPr="00F77676">
        <w:rPr>
          <w:rStyle w:val="Incipit"/>
          <w:lang w:val="pt-PT"/>
        </w:rPr>
        <w:t>Hoc est praeceptum meum</w:t>
      </w:r>
      <w:r w:rsidR="00885488" w:rsidRPr="00B779A9">
        <w:rPr>
          <w:lang w:val="pt-PT"/>
        </w:rPr>
        <w:t xml:space="preserve"> cum reliquis. HY </w:t>
      </w:r>
      <w:r w:rsidR="00885488" w:rsidRPr="00F77676">
        <w:rPr>
          <w:rStyle w:val="Incipit"/>
          <w:lang w:val="pt-PT"/>
        </w:rPr>
        <w:t xml:space="preserve">Ortu </w:t>
      </w:r>
      <w:r w:rsidR="00370435" w:rsidRPr="00F77676">
        <w:rPr>
          <w:rStyle w:val="Incipit"/>
          <w:lang w:val="pt-PT"/>
        </w:rPr>
        <w:t>p</w:t>
      </w:r>
      <w:r w:rsidR="00885488" w:rsidRPr="00F77676">
        <w:rPr>
          <w:rStyle w:val="Incipit"/>
          <w:lang w:val="pt-PT"/>
        </w:rPr>
        <w:t>h</w:t>
      </w:r>
      <w:r w:rsidR="001F7A4B" w:rsidRPr="00F77676">
        <w:rPr>
          <w:rStyle w:val="Incipit"/>
          <w:lang w:val="pt-PT"/>
        </w:rPr>
        <w:t>o</w:t>
      </w:r>
      <w:r w:rsidR="00885488" w:rsidRPr="00F77676">
        <w:rPr>
          <w:rStyle w:val="Incipit"/>
          <w:lang w:val="pt-PT"/>
        </w:rPr>
        <w:t>ebi iam proximo</w:t>
      </w:r>
      <w:r w:rsidR="00885488" w:rsidRPr="00B779A9">
        <w:rPr>
          <w:lang w:val="pt-PT"/>
        </w:rPr>
        <w:t xml:space="preserve">. VS </w:t>
      </w:r>
      <w:r w:rsidR="00885488" w:rsidRPr="00F77676">
        <w:rPr>
          <w:rStyle w:val="Incipit"/>
          <w:lang w:val="pt-PT"/>
        </w:rPr>
        <w:t>Dedisti hereditatem</w:t>
      </w:r>
      <w:r w:rsidR="00885488" w:rsidRPr="00B779A9">
        <w:rPr>
          <w:lang w:val="pt-PT"/>
        </w:rPr>
        <w:t xml:space="preserve">. AB </w:t>
      </w:r>
      <w:r w:rsidR="00885488" w:rsidRPr="00F77676">
        <w:rPr>
          <w:rStyle w:val="Incipit"/>
          <w:lang w:val="pt-PT"/>
        </w:rPr>
        <w:t>Conspicit in caelis mens prudens Ezechielis</w:t>
      </w:r>
      <w:r w:rsidR="00885488" w:rsidRPr="00B779A9">
        <w:rPr>
          <w:lang w:val="pt-PT"/>
        </w:rPr>
        <w:t xml:space="preserve"> ex </w:t>
      </w:r>
      <w:r w:rsidR="00885488" w:rsidRPr="00F77676">
        <w:rPr>
          <w:rStyle w:val="Funktion"/>
          <w:lang w:val="pt-PT"/>
        </w:rPr>
        <w:t>minori antiphonario</w:t>
      </w:r>
      <w:r w:rsidR="00885488" w:rsidRPr="00B779A9">
        <w:rPr>
          <w:lang w:val="pt-PT"/>
        </w:rPr>
        <w:t xml:space="preserve"> folio</w:t>
      </w:r>
      <w:r w:rsidR="00DD1415">
        <w:rPr>
          <w:lang w:val="pt-PT"/>
        </w:rPr>
        <w:t>@</w:t>
      </w:r>
      <w:r w:rsidR="00DD1415" w:rsidRPr="00B779A9">
        <w:rPr>
          <w:lang w:val="pt-PT"/>
        </w:rPr>
        <w:t>199.</w:t>
      </w:r>
      <w:r w:rsidR="00885488" w:rsidRPr="00B779A9">
        <w:rPr>
          <w:lang w:val="pt-PT"/>
        </w:rPr>
        <w:t xml:space="preserve"> </w:t>
      </w:r>
      <w:r w:rsidR="00370435">
        <w:rPr>
          <w:lang w:val="pt-PT"/>
        </w:rPr>
        <w:t>Suffragium d</w:t>
      </w:r>
      <w:r w:rsidR="00885488" w:rsidRPr="00B779A9">
        <w:rPr>
          <w:lang w:val="pt-PT"/>
        </w:rPr>
        <w:t xml:space="preserve">e beata virgine </w:t>
      </w:r>
      <w:r w:rsidR="00370435">
        <w:rPr>
          <w:lang w:val="pt-PT"/>
        </w:rPr>
        <w:t>[</w:t>
      </w:r>
      <w:r w:rsidR="00885488" w:rsidRPr="00B779A9">
        <w:rPr>
          <w:lang w:val="pt-PT"/>
        </w:rPr>
        <w:t>AC</w:t>
      </w:r>
      <w:r w:rsidR="00370435">
        <w:rPr>
          <w:lang w:val="pt-PT"/>
        </w:rPr>
        <w:t>]</w:t>
      </w:r>
      <w:r w:rsidR="00885488" w:rsidRPr="00B779A9">
        <w:rPr>
          <w:lang w:val="pt-PT"/>
        </w:rPr>
        <w:t xml:space="preserve"> </w:t>
      </w:r>
      <w:r w:rsidR="00885488" w:rsidRPr="00F77676">
        <w:rPr>
          <w:rStyle w:val="Incipit"/>
          <w:lang w:val="pt-PT"/>
        </w:rPr>
        <w:t>Tota pulchra es</w:t>
      </w:r>
      <w:r w:rsidR="00885488" w:rsidRPr="00B779A9">
        <w:rPr>
          <w:lang w:val="pt-PT"/>
        </w:rPr>
        <w:t xml:space="preserve">. </w:t>
      </w:r>
      <w:r w:rsidR="003A01CC" w:rsidRPr="00B779A9">
        <w:rPr>
          <w:lang w:val="pt-PT"/>
        </w:rPr>
        <w:t xml:space="preserve">[BD] </w:t>
      </w:r>
      <w:r w:rsidR="005F6F99" w:rsidRPr="00F77676">
        <w:rPr>
          <w:rStyle w:val="Incipit"/>
          <w:lang w:val="pt-PT"/>
        </w:rPr>
        <w:t>Benedicamus</w:t>
      </w:r>
      <w:r w:rsidR="003A01CC" w:rsidRPr="00B779A9">
        <w:rPr>
          <w:lang w:val="pt-PT"/>
        </w:rPr>
        <w:t xml:space="preserve"> de</w:t>
      </w:r>
      <w:r w:rsidR="00885488" w:rsidRPr="00B779A9">
        <w:rPr>
          <w:lang w:val="pt-PT"/>
        </w:rPr>
        <w:t xml:space="preserve"> apostolis.</w:t>
      </w:r>
    </w:p>
    <w:p w:rsidR="00370435" w:rsidRDefault="0040570F" w:rsidP="00415109">
      <w:pPr>
        <w:rPr>
          <w:lang w:val="pt-PT"/>
        </w:rPr>
      </w:pPr>
      <w:r w:rsidRPr="00F77676">
        <w:rPr>
          <w:rStyle w:val="Time1"/>
          <w:lang w:val="pt-PT"/>
        </w:rPr>
        <w:t>Ad horas</w:t>
      </w:r>
      <w:r w:rsidR="00885488" w:rsidRPr="00B779A9">
        <w:rPr>
          <w:lang w:val="pt-PT"/>
        </w:rPr>
        <w:t xml:space="preserve"> dicantur laudes.</w:t>
      </w:r>
      <w:r w:rsidR="003A01CC" w:rsidRPr="00B779A9">
        <w:rPr>
          <w:lang w:val="pt-PT"/>
        </w:rPr>
        <w:t xml:space="preserve"> </w:t>
      </w:r>
    </w:p>
    <w:p w:rsidR="00885488" w:rsidRPr="003D0C23" w:rsidRDefault="003A01CC" w:rsidP="00415109">
      <w:pPr>
        <w:rPr>
          <w:lang w:val="pt-PT"/>
        </w:rPr>
      </w:pPr>
      <w:r w:rsidRPr="00B779A9">
        <w:rPr>
          <w:lang w:val="pt-PT"/>
        </w:rPr>
        <w:t>(71v)</w:t>
      </w:r>
      <w:r w:rsidR="00370435">
        <w:rPr>
          <w:lang w:val="pt-PT"/>
        </w:rPr>
        <w:t xml:space="preserve"> </w:t>
      </w:r>
      <w:r w:rsidR="0040570F" w:rsidRPr="00F77676">
        <w:rPr>
          <w:rStyle w:val="Time1"/>
          <w:lang w:val="pt-PT"/>
        </w:rPr>
        <w:t>Ad officium</w:t>
      </w:r>
      <w:r w:rsidR="00885488" w:rsidRPr="00B779A9">
        <w:rPr>
          <w:lang w:val="pt-PT"/>
        </w:rPr>
        <w:t xml:space="preserve"> IN </w:t>
      </w:r>
      <w:r w:rsidR="00885488" w:rsidRPr="00F77676">
        <w:rPr>
          <w:rStyle w:val="Incipit"/>
          <w:lang w:val="pt-PT"/>
        </w:rPr>
        <w:t>In medio ecclesiae</w:t>
      </w:r>
      <w:r w:rsidR="00DD1415">
        <w:rPr>
          <w:lang w:val="pt-PT"/>
        </w:rPr>
        <w:t>@</w:t>
      </w:r>
      <w:r w:rsidR="00DD1415" w:rsidRPr="00B779A9">
        <w:rPr>
          <w:lang w:val="pt-PT"/>
        </w:rPr>
        <w:t>19.</w:t>
      </w:r>
      <w:r w:rsidR="00885488" w:rsidRPr="00B779A9">
        <w:rPr>
          <w:lang w:val="pt-PT"/>
        </w:rPr>
        <w:t xml:space="preserve"> </w:t>
      </w:r>
      <w:r w:rsidRPr="00B779A9">
        <w:rPr>
          <w:lang w:val="fr-FR"/>
        </w:rPr>
        <w:t xml:space="preserve">[KY] </w:t>
      </w:r>
      <w:r w:rsidRPr="00F77676">
        <w:rPr>
          <w:rStyle w:val="Incipit"/>
          <w:lang w:val="fr-FR"/>
        </w:rPr>
        <w:t>Kyrie</w:t>
      </w:r>
      <w:r w:rsidRPr="00B779A9">
        <w:rPr>
          <w:lang w:val="fr-FR"/>
        </w:rPr>
        <w:t xml:space="preserve"> et [SA] </w:t>
      </w:r>
      <w:r w:rsidRPr="00F77676">
        <w:rPr>
          <w:rStyle w:val="Incipit"/>
          <w:lang w:val="fr-FR"/>
        </w:rPr>
        <w:t>Sanctus</w:t>
      </w:r>
      <w:r w:rsidRPr="00B779A9">
        <w:rPr>
          <w:lang w:val="fr-FR"/>
        </w:rPr>
        <w:t xml:space="preserve"> </w:t>
      </w:r>
      <w:r w:rsidR="00885488" w:rsidRPr="00B779A9">
        <w:rPr>
          <w:lang w:val="fr-FR"/>
        </w:rPr>
        <w:t xml:space="preserve">de apostolis. </w:t>
      </w:r>
      <w:r w:rsidR="00885488" w:rsidRPr="003D0C23">
        <w:rPr>
          <w:lang w:val="nb-NO"/>
        </w:rPr>
        <w:t xml:space="preserve">GR </w:t>
      </w:r>
      <w:r w:rsidR="00885488" w:rsidRPr="003D0C23">
        <w:rPr>
          <w:rStyle w:val="Incipit"/>
          <w:lang w:val="nb-NO"/>
        </w:rPr>
        <w:t>Iustus ut palma</w:t>
      </w:r>
      <w:r w:rsidR="00DD1415" w:rsidRPr="003D0C23">
        <w:rPr>
          <w:lang w:val="nb-NO"/>
        </w:rPr>
        <w:t>@37.</w:t>
      </w:r>
      <w:r w:rsidR="00885488" w:rsidRPr="003D0C23">
        <w:rPr>
          <w:lang w:val="nb-NO"/>
        </w:rPr>
        <w:t xml:space="preserve"> AL</w:t>
      </w:r>
      <w:r w:rsidRPr="003D0C23">
        <w:rPr>
          <w:lang w:val="nb-NO"/>
        </w:rPr>
        <w:t>V</w:t>
      </w:r>
      <w:r w:rsidR="00885488" w:rsidRPr="003D0C23">
        <w:rPr>
          <w:lang w:val="nb-NO"/>
        </w:rPr>
        <w:t xml:space="preserve"> </w:t>
      </w:r>
      <w:r w:rsidR="00885488" w:rsidRPr="003D0C23">
        <w:rPr>
          <w:rStyle w:val="Incipit"/>
          <w:lang w:val="nb-NO"/>
        </w:rPr>
        <w:t>Dorsa eorum</w:t>
      </w:r>
      <w:r w:rsidR="00DD1415" w:rsidRPr="003D0C23">
        <w:rPr>
          <w:lang w:val="nb-NO"/>
        </w:rPr>
        <w:t>@226.</w:t>
      </w:r>
      <w:r w:rsidR="00885488" w:rsidRPr="003D0C23">
        <w:rPr>
          <w:lang w:val="nb-NO"/>
        </w:rPr>
        <w:t xml:space="preserve"> SE </w:t>
      </w:r>
      <w:r w:rsidR="00885488" w:rsidRPr="003D0C23">
        <w:rPr>
          <w:rStyle w:val="Incipit"/>
          <w:lang w:val="nb-NO"/>
        </w:rPr>
        <w:t>Plausu chorus l</w:t>
      </w:r>
      <w:r w:rsidR="00022B7D" w:rsidRPr="003D0C23">
        <w:rPr>
          <w:rStyle w:val="Incipit"/>
          <w:lang w:val="nb-NO"/>
        </w:rPr>
        <w:t>a</w:t>
      </w:r>
      <w:r w:rsidR="00885488" w:rsidRPr="003D0C23">
        <w:rPr>
          <w:rStyle w:val="Incipit"/>
          <w:lang w:val="nb-NO"/>
        </w:rPr>
        <w:t>etabundo</w:t>
      </w:r>
      <w:r w:rsidR="00DD1415" w:rsidRPr="003D0C23">
        <w:rPr>
          <w:lang w:val="nb-NO"/>
        </w:rPr>
        <w:t>@358.</w:t>
      </w:r>
      <w:r w:rsidR="00885488" w:rsidRPr="003D0C23">
        <w:rPr>
          <w:lang w:val="nb-NO"/>
        </w:rPr>
        <w:t xml:space="preserve"> </w:t>
      </w:r>
      <w:r w:rsidR="00885488" w:rsidRPr="003D0C23">
        <w:rPr>
          <w:lang w:val="pt-PT"/>
        </w:rPr>
        <w:t xml:space="preserve">OF </w:t>
      </w:r>
      <w:r w:rsidR="00885488" w:rsidRPr="003D0C23">
        <w:rPr>
          <w:rStyle w:val="Incipit"/>
          <w:lang w:val="pt-PT"/>
        </w:rPr>
        <w:t>Desiderium animae eius</w:t>
      </w:r>
      <w:r w:rsidR="00DD1415" w:rsidRPr="003D0C23">
        <w:rPr>
          <w:lang w:val="pt-PT"/>
        </w:rPr>
        <w:t>@187.</w:t>
      </w:r>
      <w:r w:rsidR="00885488" w:rsidRPr="003D0C23">
        <w:rPr>
          <w:lang w:val="pt-PT"/>
        </w:rPr>
        <w:t xml:space="preserve"> CO </w:t>
      </w:r>
      <w:r w:rsidR="00885488" w:rsidRPr="003D0C23">
        <w:rPr>
          <w:rStyle w:val="Incipit"/>
          <w:lang w:val="pt-PT"/>
        </w:rPr>
        <w:t>Semel iuravi</w:t>
      </w:r>
      <w:r w:rsidR="00DD1415" w:rsidRPr="003D0C23">
        <w:rPr>
          <w:lang w:val="pt-PT"/>
        </w:rPr>
        <w:t>@181.</w:t>
      </w:r>
    </w:p>
    <w:p w:rsidR="00885488" w:rsidRPr="00B779A9" w:rsidRDefault="0040570F" w:rsidP="00415109">
      <w:pPr>
        <w:rPr>
          <w:lang w:val="pt-PT"/>
        </w:rPr>
      </w:pPr>
      <w:r w:rsidRPr="003D0C23">
        <w:rPr>
          <w:rStyle w:val="Time1"/>
          <w:lang w:val="pt-PT"/>
        </w:rPr>
        <w:t>Ad secundas vesperas</w:t>
      </w:r>
      <w:r w:rsidR="00885488" w:rsidRPr="003D0C23">
        <w:rPr>
          <w:lang w:val="pt-PT"/>
        </w:rPr>
        <w:t xml:space="preserve"> AN </w:t>
      </w:r>
      <w:r w:rsidR="00885488" w:rsidRPr="003D0C23">
        <w:rPr>
          <w:rStyle w:val="Incipit"/>
          <w:lang w:val="pt-PT"/>
        </w:rPr>
        <w:t>Iuravit dominus</w:t>
      </w:r>
      <w:r w:rsidR="00885488" w:rsidRPr="003D0C23">
        <w:rPr>
          <w:lang w:val="pt-PT"/>
        </w:rPr>
        <w:t xml:space="preserve"> cum reliquis. </w:t>
      </w:r>
      <w:r w:rsidR="00885488" w:rsidRPr="00B779A9">
        <w:rPr>
          <w:lang w:val="fr-FR"/>
        </w:rPr>
        <w:t xml:space="preserve">PS </w:t>
      </w:r>
      <w:r w:rsidR="00885488" w:rsidRPr="00F77676">
        <w:rPr>
          <w:rStyle w:val="Incipit"/>
          <w:lang w:val="fr-FR"/>
        </w:rPr>
        <w:t>Dixit dominus</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Laudate pueri</w:t>
      </w:r>
      <w:r w:rsidR="00885488" w:rsidRPr="00B779A9">
        <w:rPr>
          <w:lang w:val="fr-FR"/>
        </w:rPr>
        <w:t xml:space="preserve">. </w:t>
      </w:r>
      <w:r w:rsidR="00BA24A1" w:rsidRPr="003D0C23">
        <w:rPr>
          <w:lang w:val="it-IT"/>
        </w:rPr>
        <w:t>[</w:t>
      </w:r>
      <w:r w:rsidR="00885488" w:rsidRPr="003D0C23">
        <w:rPr>
          <w:lang w:val="it-IT"/>
        </w:rPr>
        <w:t>PS</w:t>
      </w:r>
      <w:r w:rsidR="00BA24A1" w:rsidRPr="003D0C23">
        <w:rPr>
          <w:lang w:val="it-IT"/>
        </w:rPr>
        <w:t>]</w:t>
      </w:r>
      <w:r w:rsidR="00885488" w:rsidRPr="003D0C23">
        <w:rPr>
          <w:lang w:val="it-IT"/>
        </w:rPr>
        <w:t xml:space="preserve"> </w:t>
      </w:r>
      <w:r w:rsidR="00885488" w:rsidRPr="003D0C23">
        <w:rPr>
          <w:rStyle w:val="Incipit"/>
          <w:lang w:val="it-IT"/>
        </w:rPr>
        <w:t>Credidi</w:t>
      </w:r>
      <w:r w:rsidR="00885488" w:rsidRPr="003D0C23">
        <w:rPr>
          <w:lang w:val="it-IT"/>
        </w:rPr>
        <w:t xml:space="preserve">. </w:t>
      </w:r>
      <w:r w:rsidR="00BA24A1" w:rsidRPr="003D0C23">
        <w:rPr>
          <w:lang w:val="it-IT"/>
        </w:rPr>
        <w:t>[</w:t>
      </w:r>
      <w:r w:rsidR="00885488" w:rsidRPr="003D0C23">
        <w:rPr>
          <w:lang w:val="it-IT"/>
        </w:rPr>
        <w:t>PS</w:t>
      </w:r>
      <w:r w:rsidR="00BA24A1" w:rsidRPr="003D0C23">
        <w:rPr>
          <w:lang w:val="it-IT"/>
        </w:rPr>
        <w:t>]</w:t>
      </w:r>
      <w:r w:rsidR="00885488" w:rsidRPr="003D0C23">
        <w:rPr>
          <w:lang w:val="it-IT"/>
        </w:rPr>
        <w:t xml:space="preserve"> </w:t>
      </w:r>
      <w:r w:rsidR="00885488" w:rsidRPr="003D0C23">
        <w:rPr>
          <w:rStyle w:val="Incipit"/>
          <w:lang w:val="it-IT"/>
        </w:rPr>
        <w:t xml:space="preserve">In </w:t>
      </w:r>
      <w:r w:rsidR="009772E9" w:rsidRPr="003D0C23">
        <w:rPr>
          <w:rStyle w:val="Incipit"/>
          <w:lang w:val="it-IT"/>
        </w:rPr>
        <w:t>conv</w:t>
      </w:r>
      <w:r w:rsidR="00885488" w:rsidRPr="003D0C23">
        <w:rPr>
          <w:rStyle w:val="Incipit"/>
          <w:lang w:val="it-IT"/>
        </w:rPr>
        <w:t>ertendo</w:t>
      </w:r>
      <w:r w:rsidR="00885488" w:rsidRPr="003D0C23">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F77676">
        <w:rPr>
          <w:rStyle w:val="Incipit"/>
          <w:lang w:val="it-IT"/>
        </w:rPr>
        <w:t>Domine probasti me</w:t>
      </w:r>
      <w:r w:rsidR="00885488" w:rsidRPr="00B779A9">
        <w:rPr>
          <w:lang w:val="it-IT"/>
        </w:rPr>
        <w:t xml:space="preserve">. HY </w:t>
      </w:r>
      <w:r w:rsidR="00885488" w:rsidRPr="00F77676">
        <w:rPr>
          <w:rStyle w:val="Incipit"/>
          <w:lang w:val="it-IT"/>
        </w:rPr>
        <w:t>Exultet caelum laudibus</w:t>
      </w:r>
      <w:r w:rsidR="00885488" w:rsidRPr="00B779A9">
        <w:rPr>
          <w:lang w:val="it-IT"/>
        </w:rPr>
        <w:t xml:space="preserve">. VS </w:t>
      </w:r>
      <w:r w:rsidR="00885488" w:rsidRPr="00F77676">
        <w:rPr>
          <w:rStyle w:val="Incipit"/>
          <w:lang w:val="it-IT"/>
        </w:rPr>
        <w:t>Dedisti hereditatem</w:t>
      </w:r>
      <w:r w:rsidR="00885488" w:rsidRPr="00B779A9">
        <w:rPr>
          <w:lang w:val="it-IT"/>
        </w:rPr>
        <w:t xml:space="preserve">. </w:t>
      </w:r>
      <w:r w:rsidR="00885488" w:rsidRPr="00F77676">
        <w:rPr>
          <w:lang w:val="it-IT"/>
        </w:rPr>
        <w:t xml:space="preserve">AM </w:t>
      </w:r>
      <w:r w:rsidR="00885488" w:rsidRPr="00F77676">
        <w:rPr>
          <w:rStyle w:val="Incipit"/>
          <w:lang w:val="it-IT"/>
        </w:rPr>
        <w:t>Beati eritis</w:t>
      </w:r>
      <w:r w:rsidR="00885488" w:rsidRPr="00F77676">
        <w:rPr>
          <w:lang w:val="it-IT"/>
        </w:rPr>
        <w:t xml:space="preserve">. </w:t>
      </w:r>
      <w:r w:rsidR="00370435" w:rsidRPr="00F77676">
        <w:rPr>
          <w:lang w:val="it-IT"/>
        </w:rPr>
        <w:t>Suffragium d</w:t>
      </w:r>
      <w:r w:rsidR="003A01CC" w:rsidRPr="00F77676">
        <w:rPr>
          <w:lang w:val="it-IT"/>
        </w:rPr>
        <w:t xml:space="preserve">e sancto Ianuario </w:t>
      </w:r>
      <w:r w:rsidR="00370435" w:rsidRPr="00F77676">
        <w:rPr>
          <w:lang w:val="it-IT"/>
        </w:rPr>
        <w:t>[</w:t>
      </w:r>
      <w:r w:rsidR="00885488" w:rsidRPr="00F77676">
        <w:rPr>
          <w:lang w:val="it-IT"/>
        </w:rPr>
        <w:t>AC</w:t>
      </w:r>
      <w:r w:rsidR="00370435" w:rsidRPr="00F77676">
        <w:rPr>
          <w:lang w:val="it-IT"/>
        </w:rPr>
        <w:t>]</w:t>
      </w:r>
      <w:r w:rsidR="00885488" w:rsidRPr="00F77676">
        <w:rPr>
          <w:lang w:val="it-IT"/>
        </w:rPr>
        <w:t xml:space="preserve"> </w:t>
      </w:r>
      <w:r w:rsidR="00885488" w:rsidRPr="00F77676">
        <w:rPr>
          <w:rStyle w:val="Incipit"/>
          <w:lang w:val="it-IT"/>
        </w:rPr>
        <w:t>Absterget</w:t>
      </w:r>
      <w:r w:rsidR="005A362F" w:rsidRPr="00F77676">
        <w:rPr>
          <w:i/>
          <w:lang w:val="it-IT"/>
        </w:rPr>
        <w:t xml:space="preserve"> </w:t>
      </w:r>
      <w:r w:rsidR="00885488" w:rsidRPr="00F77676">
        <w:rPr>
          <w:rStyle w:val="Incipit"/>
          <w:lang w:val="it-IT"/>
        </w:rPr>
        <w:t>deus</w:t>
      </w:r>
      <w:r w:rsidR="00885488" w:rsidRPr="00F77676">
        <w:rPr>
          <w:lang w:val="it-IT"/>
        </w:rPr>
        <w:t xml:space="preserve">. </w:t>
      </w:r>
      <w:r w:rsidR="00885488" w:rsidRPr="00B779A9">
        <w:rPr>
          <w:lang w:val="pt-PT"/>
        </w:rPr>
        <w:t xml:space="preserve">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Maria</w:t>
      </w:r>
      <w:r w:rsidR="005A362F" w:rsidRPr="005A362F">
        <w:rPr>
          <w:i/>
          <w:lang w:val="pt-PT"/>
        </w:rPr>
        <w:t xml:space="preserve"> </w:t>
      </w:r>
      <w:r w:rsidR="00885488" w:rsidRPr="00794880">
        <w:rPr>
          <w:rStyle w:val="Incipit"/>
          <w:lang w:val="pt-PT"/>
        </w:rPr>
        <w:t>virgo</w:t>
      </w:r>
      <w:r w:rsidR="00885488" w:rsidRPr="00B779A9">
        <w:rPr>
          <w:lang w:val="pt-PT"/>
        </w:rPr>
        <w:t xml:space="preserve">. </w:t>
      </w:r>
      <w:r w:rsidR="003A01CC" w:rsidRPr="00B779A9">
        <w:rPr>
          <w:lang w:val="pt-PT"/>
        </w:rPr>
        <w:t xml:space="preserve">[BD] </w:t>
      </w:r>
      <w:r w:rsidR="005F6F99" w:rsidRPr="00794880">
        <w:rPr>
          <w:rStyle w:val="Incipit"/>
          <w:lang w:val="pt-PT"/>
        </w:rPr>
        <w:t>Benedicamus</w:t>
      </w:r>
      <w:r w:rsidR="003A01CC" w:rsidRPr="00B779A9">
        <w:rPr>
          <w:lang w:val="pt-PT"/>
        </w:rPr>
        <w:t xml:space="preserve"> de apostolis</w:t>
      </w:r>
      <w:r w:rsidR="00885488" w:rsidRPr="00B779A9">
        <w:rPr>
          <w:lang w:val="pt-PT"/>
        </w:rPr>
        <w:t xml:space="preserve">. </w:t>
      </w:r>
    </w:p>
    <w:p w:rsidR="00885488" w:rsidRPr="00F77676" w:rsidRDefault="0040570F" w:rsidP="00415109">
      <w:pPr>
        <w:rPr>
          <w:lang w:val="it-IT"/>
        </w:rPr>
      </w:pPr>
      <w:r w:rsidRPr="00F77676">
        <w:rPr>
          <w:rStyle w:val="Time1"/>
          <w:lang w:val="it-IT"/>
        </w:rPr>
        <w:t>Ad completorium</w:t>
      </w:r>
      <w:r w:rsidR="00885488" w:rsidRPr="00F77676">
        <w:rPr>
          <w:lang w:val="it-IT"/>
        </w:rPr>
        <w:t xml:space="preserve"> </w:t>
      </w:r>
      <w:r w:rsidR="00BA24A1" w:rsidRPr="00F77676">
        <w:rPr>
          <w:lang w:val="it-IT"/>
        </w:rPr>
        <w:t>[</w:t>
      </w:r>
      <w:r w:rsidR="00885488" w:rsidRPr="00F77676">
        <w:rPr>
          <w:lang w:val="it-IT"/>
        </w:rPr>
        <w:t>AD</w:t>
      </w:r>
      <w:r w:rsidR="00BA24A1" w:rsidRPr="00F77676">
        <w:rPr>
          <w:lang w:val="it-IT"/>
        </w:rPr>
        <w:t>]</w:t>
      </w:r>
      <w:r w:rsidR="00885488" w:rsidRPr="00F77676">
        <w:rPr>
          <w:lang w:val="it-IT"/>
        </w:rPr>
        <w:t xml:space="preserve"> </w:t>
      </w:r>
      <w:r w:rsidR="00885488" w:rsidRPr="00F77676">
        <w:rPr>
          <w:rStyle w:val="Incipit"/>
          <w:lang w:val="it-IT"/>
        </w:rPr>
        <w:t>Vigila</w:t>
      </w:r>
      <w:r w:rsidR="005A362F" w:rsidRPr="00F77676">
        <w:rPr>
          <w:i/>
          <w:lang w:val="it-IT"/>
        </w:rPr>
        <w:t xml:space="preserve"> </w:t>
      </w:r>
      <w:r w:rsidR="00885488" w:rsidRPr="00F77676">
        <w:rPr>
          <w:rStyle w:val="Incipit"/>
          <w:lang w:val="it-IT"/>
        </w:rPr>
        <w:t>super</w:t>
      </w:r>
      <w:r w:rsidR="005A362F" w:rsidRPr="00F77676">
        <w:rPr>
          <w:i/>
          <w:lang w:val="it-IT"/>
        </w:rPr>
        <w:t xml:space="preserve"> </w:t>
      </w:r>
      <w:r w:rsidR="00885488" w:rsidRPr="00F77676">
        <w:rPr>
          <w:rStyle w:val="Incipit"/>
          <w:lang w:val="it-IT"/>
        </w:rPr>
        <w:t>nos</w:t>
      </w:r>
      <w:r w:rsidR="00885488" w:rsidRPr="00F77676">
        <w:rPr>
          <w:lang w:val="it-IT"/>
        </w:rPr>
        <w:t>.</w:t>
      </w:r>
    </w:p>
    <w:p w:rsidR="00885488" w:rsidRPr="00F77676" w:rsidRDefault="00885488" w:rsidP="00415109">
      <w:pPr>
        <w:pStyle w:val="berschrift1"/>
        <w:rPr>
          <w:lang w:val="it-IT"/>
        </w:rPr>
      </w:pPr>
      <w:r w:rsidRPr="00F77676">
        <w:rPr>
          <w:lang w:val="it-IT"/>
        </w:rPr>
        <w:t>DE S</w:t>
      </w:r>
      <w:r w:rsidR="0040570F" w:rsidRPr="00F77676">
        <w:rPr>
          <w:lang w:val="it-IT"/>
        </w:rPr>
        <w:t>ANCTO IANUARIO ET EIUS SOCIORUM</w:t>
      </w:r>
    </w:p>
    <w:p w:rsidR="00885488" w:rsidRPr="00F77676" w:rsidRDefault="00885488" w:rsidP="00415109">
      <w:pPr>
        <w:rPr>
          <w:lang w:val="it-IT"/>
        </w:rPr>
      </w:pPr>
      <w:r w:rsidRPr="00F77676">
        <w:rPr>
          <w:lang w:val="it-IT"/>
        </w:rPr>
        <w:t>Tres lectiones facimus.</w:t>
      </w:r>
    </w:p>
    <w:p w:rsidR="00885488" w:rsidRPr="00B779A9" w:rsidRDefault="0040570F" w:rsidP="00415109">
      <w:pPr>
        <w:rPr>
          <w:lang w:val="fr-FR"/>
        </w:rPr>
      </w:pPr>
      <w:r w:rsidRPr="00F77676">
        <w:rPr>
          <w:rStyle w:val="Time1"/>
          <w:lang w:val="it-IT"/>
        </w:rPr>
        <w:t>Ad matutinum</w:t>
      </w:r>
      <w:r w:rsidR="00885488" w:rsidRPr="00F77676">
        <w:rPr>
          <w:lang w:val="it-IT"/>
        </w:rPr>
        <w:t xml:space="preserve"> I</w:t>
      </w:r>
      <w:r w:rsidR="003A01CC" w:rsidRPr="00F77676">
        <w:rPr>
          <w:lang w:val="it-IT"/>
        </w:rPr>
        <w:t>N</w:t>
      </w:r>
      <w:r w:rsidR="00885488" w:rsidRPr="00F77676">
        <w:rPr>
          <w:lang w:val="it-IT"/>
        </w:rPr>
        <w:t xml:space="preserve">V </w:t>
      </w:r>
      <w:r w:rsidR="00885488" w:rsidRPr="00F77676">
        <w:rPr>
          <w:rStyle w:val="Incipit"/>
          <w:lang w:val="it-IT"/>
        </w:rPr>
        <w:t>Regem</w:t>
      </w:r>
      <w:r w:rsidR="005A362F" w:rsidRPr="00F77676">
        <w:rPr>
          <w:i/>
          <w:lang w:val="it-IT"/>
        </w:rPr>
        <w:t xml:space="preserve"> </w:t>
      </w:r>
      <w:r w:rsidR="00885488" w:rsidRPr="00F77676">
        <w:rPr>
          <w:rStyle w:val="Incipit"/>
          <w:lang w:val="it-IT"/>
        </w:rPr>
        <w:t>martyrum</w:t>
      </w:r>
      <w:r w:rsidR="005A362F" w:rsidRPr="00F77676">
        <w:rPr>
          <w:i/>
          <w:lang w:val="it-IT"/>
        </w:rPr>
        <w:t xml:space="preserve"> </w:t>
      </w:r>
      <w:r w:rsidR="00885488" w:rsidRPr="00F77676">
        <w:rPr>
          <w:rStyle w:val="Incipit"/>
          <w:lang w:val="it-IT"/>
        </w:rPr>
        <w:t>dominum</w:t>
      </w:r>
      <w:r w:rsidR="00885488" w:rsidRPr="00F77676">
        <w:rPr>
          <w:lang w:val="it-IT"/>
        </w:rPr>
        <w:t xml:space="preserve">. </w:t>
      </w:r>
      <w:r w:rsidR="00982EF5" w:rsidRPr="00B779A9">
        <w:rPr>
          <w:lang w:val="pt-PT"/>
        </w:rPr>
        <w:t>Hymnu</w:t>
      </w:r>
      <w:r w:rsidR="00885488" w:rsidRPr="00B779A9">
        <w:rPr>
          <w:lang w:val="pt-PT"/>
        </w:rPr>
        <w:t>m</w:t>
      </w:r>
      <w:r w:rsidR="00370435">
        <w:rPr>
          <w:lang w:val="pt-PT"/>
        </w:rPr>
        <w:t>,</w:t>
      </w:r>
      <w:r w:rsidR="00885488" w:rsidRPr="00B779A9">
        <w:rPr>
          <w:lang w:val="pt-PT"/>
        </w:rPr>
        <w:t xml:space="preserve"> antiphonas </w:t>
      </w:r>
      <w:r w:rsidR="00370435">
        <w:rPr>
          <w:lang w:val="pt-PT"/>
        </w:rPr>
        <w:t>$E::</w:t>
      </w:r>
      <w:r w:rsidR="00885488" w:rsidRPr="00B779A9">
        <w:rPr>
          <w:lang w:val="pt-PT"/>
        </w:rPr>
        <w:t>et</w:t>
      </w:r>
      <w:r w:rsidR="00370435">
        <w:rPr>
          <w:lang w:val="pt-PT"/>
        </w:rPr>
        <w:t>$</w:t>
      </w:r>
      <w:r w:rsidR="00885488" w:rsidRPr="00B779A9">
        <w:rPr>
          <w:lang w:val="pt-PT"/>
        </w:rPr>
        <w:t xml:space="preserve"> psalmos ferialiter. </w:t>
      </w:r>
      <w:r w:rsidR="00885488" w:rsidRPr="00B779A9">
        <w:rPr>
          <w:lang w:val="fr-FR"/>
        </w:rPr>
        <w:t xml:space="preserve">Versiculum et tria responsoria de martyribus in </w:t>
      </w:r>
      <w:r w:rsidR="009772E9" w:rsidRPr="00B779A9">
        <w:rPr>
          <w:lang w:val="fr-FR"/>
        </w:rPr>
        <w:t>commu</w:t>
      </w:r>
      <w:r w:rsidR="00E8041D" w:rsidRPr="00B779A9">
        <w:rPr>
          <w:lang w:val="fr-FR"/>
        </w:rPr>
        <w:t>ni. Lectio</w:t>
      </w:r>
      <w:r w:rsidR="003A01CC" w:rsidRPr="00B779A9">
        <w:rPr>
          <w:lang w:val="fr-FR"/>
        </w:rPr>
        <w:t>(72r)</w:t>
      </w:r>
      <w:r w:rsidR="00E8041D" w:rsidRPr="00B779A9">
        <w:rPr>
          <w:lang w:val="fr-FR"/>
        </w:rPr>
        <w:t>nes</w:t>
      </w:r>
      <w:r w:rsidR="003A01CC" w:rsidRPr="00B779A9">
        <w:rPr>
          <w:lang w:val="fr-FR"/>
        </w:rPr>
        <w:t xml:space="preserve"> d</w:t>
      </w:r>
      <w:r w:rsidR="00885488" w:rsidRPr="00B779A9">
        <w:rPr>
          <w:lang w:val="fr-FR"/>
        </w:rPr>
        <w:t>e tempore.</w:t>
      </w:r>
    </w:p>
    <w:p w:rsidR="00885488" w:rsidRPr="00B779A9" w:rsidRDefault="0040570F" w:rsidP="00415109">
      <w:pPr>
        <w:rPr>
          <w:lang w:val="pt-PT"/>
        </w:rPr>
      </w:pPr>
      <w:r w:rsidRPr="00F77676">
        <w:rPr>
          <w:rStyle w:val="Time1"/>
          <w:lang w:val="fr-FR"/>
        </w:rPr>
        <w:t>Ad laudes</w:t>
      </w:r>
      <w:r w:rsidR="00885488" w:rsidRPr="00B779A9">
        <w:rPr>
          <w:lang w:val="fr-FR"/>
        </w:rPr>
        <w:t xml:space="preserve"> AN </w:t>
      </w:r>
      <w:r w:rsidR="00885488" w:rsidRPr="00F77676">
        <w:rPr>
          <w:rStyle w:val="Incipit"/>
          <w:lang w:val="fr-FR"/>
        </w:rPr>
        <w:t>Omnes sancti</w:t>
      </w:r>
      <w:r w:rsidR="00D12CFD" w:rsidRPr="00B779A9">
        <w:rPr>
          <w:lang w:val="fr-FR"/>
        </w:rPr>
        <w:t xml:space="preserve"> sola</w:t>
      </w:r>
      <w:r w:rsidR="00885488" w:rsidRPr="00B779A9">
        <w:rPr>
          <w:lang w:val="fr-FR"/>
        </w:rPr>
        <w:t xml:space="preserve">. HY </w:t>
      </w:r>
      <w:r w:rsidR="00885488" w:rsidRPr="00F77676">
        <w:rPr>
          <w:rStyle w:val="Incipit"/>
          <w:lang w:val="fr-FR"/>
        </w:rPr>
        <w:t>Rex gloriose martyrum</w:t>
      </w:r>
      <w:r w:rsidR="00885488" w:rsidRPr="00B779A9">
        <w:rPr>
          <w:lang w:val="fr-FR"/>
        </w:rPr>
        <w:t xml:space="preserve">. VS </w:t>
      </w:r>
      <w:r w:rsidR="00885488" w:rsidRPr="00F77676">
        <w:rPr>
          <w:rStyle w:val="Incipit"/>
          <w:lang w:val="fr-FR"/>
        </w:rPr>
        <w:t>Iustorum animae</w:t>
      </w:r>
      <w:r w:rsidR="00885488" w:rsidRPr="00B779A9">
        <w:rPr>
          <w:lang w:val="fr-FR"/>
        </w:rPr>
        <w:t xml:space="preserve">. </w:t>
      </w:r>
      <w:r w:rsidR="00885488" w:rsidRPr="00B779A9">
        <w:rPr>
          <w:lang w:val="pt-PT"/>
        </w:rPr>
        <w:t xml:space="preserve">AB </w:t>
      </w:r>
      <w:r w:rsidR="00885488" w:rsidRPr="00F77676">
        <w:rPr>
          <w:rStyle w:val="Incipit"/>
          <w:lang w:val="pt-PT"/>
        </w:rPr>
        <w:t>Tradiderunt corpora sua</w:t>
      </w:r>
      <w:r w:rsidR="00885488" w:rsidRPr="00B779A9">
        <w:rPr>
          <w:lang w:val="pt-PT"/>
        </w:rPr>
        <w:t>.</w:t>
      </w:r>
    </w:p>
    <w:p w:rsidR="00885488" w:rsidRPr="00B779A9" w:rsidRDefault="0040570F" w:rsidP="00415109">
      <w:pPr>
        <w:rPr>
          <w:lang w:val="pt-PT"/>
        </w:rPr>
      </w:pPr>
      <w:r w:rsidRPr="00F77676">
        <w:rPr>
          <w:rStyle w:val="Time1"/>
          <w:lang w:val="pt-PT"/>
        </w:rPr>
        <w:t>Ad horas</w:t>
      </w:r>
      <w:r w:rsidR="00885488" w:rsidRPr="00B779A9">
        <w:rPr>
          <w:lang w:val="pt-PT"/>
        </w:rPr>
        <w:t xml:space="preserve"> AN </w:t>
      </w:r>
      <w:r w:rsidR="00885488" w:rsidRPr="00794880">
        <w:rPr>
          <w:rStyle w:val="Incipit"/>
          <w:lang w:val="pt-PT"/>
        </w:rPr>
        <w:t>Iustorum</w:t>
      </w:r>
      <w:r w:rsidR="005A362F" w:rsidRPr="005A362F">
        <w:rPr>
          <w:i/>
          <w:lang w:val="pt-PT"/>
        </w:rPr>
        <w:t xml:space="preserve"> </w:t>
      </w:r>
      <w:r w:rsidR="00885488" w:rsidRPr="00794880">
        <w:rPr>
          <w:rStyle w:val="Incipit"/>
          <w:lang w:val="pt-PT"/>
        </w:rPr>
        <w:t>autem</w:t>
      </w:r>
      <w:r w:rsidR="005A362F" w:rsidRPr="005A362F">
        <w:rPr>
          <w:i/>
          <w:lang w:val="pt-PT"/>
        </w:rPr>
        <w:t xml:space="preserve"> </w:t>
      </w:r>
      <w:r w:rsidR="00885488" w:rsidRPr="00794880">
        <w:rPr>
          <w:rStyle w:val="Incipit"/>
          <w:lang w:val="pt-PT"/>
        </w:rPr>
        <w:t>animae</w:t>
      </w:r>
      <w:r w:rsidR="00885488" w:rsidRPr="00B779A9">
        <w:rPr>
          <w:lang w:val="pt-PT"/>
        </w:rPr>
        <w:t xml:space="preserve"> cum reliquis.</w:t>
      </w:r>
    </w:p>
    <w:p w:rsidR="00885488" w:rsidRPr="003D0C23" w:rsidRDefault="0040570F" w:rsidP="00415109">
      <w:pPr>
        <w:rPr>
          <w:lang w:val="en-US"/>
        </w:rPr>
      </w:pPr>
      <w:r w:rsidRPr="00F77676">
        <w:rPr>
          <w:rStyle w:val="Time1"/>
          <w:lang w:val="it-IT"/>
        </w:rPr>
        <w:lastRenderedPageBreak/>
        <w:t>Ad missam</w:t>
      </w:r>
      <w:r w:rsidR="00885488" w:rsidRPr="00B779A9">
        <w:rPr>
          <w:lang w:val="it-IT"/>
        </w:rPr>
        <w:t xml:space="preserve"> IN </w:t>
      </w:r>
      <w:r w:rsidR="00885488" w:rsidRPr="00F77676">
        <w:rPr>
          <w:rStyle w:val="Incipit"/>
          <w:lang w:val="it-IT"/>
        </w:rPr>
        <w:t>Iusti epulentur</w:t>
      </w:r>
      <w:r w:rsidR="00DD1415">
        <w:rPr>
          <w:lang w:val="it-IT"/>
        </w:rPr>
        <w:t>@</w:t>
      </w:r>
      <w:r w:rsidR="00DD1415" w:rsidRPr="00B779A9">
        <w:rPr>
          <w:lang w:val="it-IT"/>
        </w:rPr>
        <w:t>186.</w:t>
      </w:r>
      <w:r w:rsidR="00885488" w:rsidRPr="00B779A9">
        <w:rPr>
          <w:lang w:val="it-IT"/>
        </w:rPr>
        <w:t xml:space="preserve"> </w:t>
      </w:r>
      <w:r w:rsidR="00885488" w:rsidRPr="003D0C23">
        <w:rPr>
          <w:lang w:val="en-US"/>
        </w:rPr>
        <w:t xml:space="preserve">GR </w:t>
      </w:r>
      <w:r w:rsidR="00885488" w:rsidRPr="003D0C23">
        <w:rPr>
          <w:rStyle w:val="Incipit"/>
          <w:lang w:val="en-US"/>
        </w:rPr>
        <w:t>Exultabunt sancti</w:t>
      </w:r>
      <w:r w:rsidR="00DD1415" w:rsidRPr="003D0C23">
        <w:rPr>
          <w:lang w:val="en-US"/>
        </w:rPr>
        <w:t>@179.</w:t>
      </w:r>
      <w:r w:rsidR="00885488" w:rsidRPr="003D0C23">
        <w:rPr>
          <w:lang w:val="en-US"/>
        </w:rPr>
        <w:t xml:space="preserve"> AL</w:t>
      </w:r>
      <w:r w:rsidR="003A01CC" w:rsidRPr="003D0C23">
        <w:rPr>
          <w:lang w:val="en-US"/>
        </w:rPr>
        <w:t>V</w:t>
      </w:r>
      <w:r w:rsidR="00885488" w:rsidRPr="003D0C23">
        <w:rPr>
          <w:lang w:val="en-US"/>
        </w:rPr>
        <w:t xml:space="preserve"> </w:t>
      </w:r>
      <w:r w:rsidR="00E56159" w:rsidRPr="003D0C23">
        <w:rPr>
          <w:rStyle w:val="Incipit"/>
          <w:lang w:val="en-US"/>
        </w:rPr>
        <w:t>Pretios</w:t>
      </w:r>
      <w:r w:rsidR="00885488" w:rsidRPr="003D0C23">
        <w:rPr>
          <w:rStyle w:val="Incipit"/>
          <w:lang w:val="en-US"/>
        </w:rPr>
        <w:t>a in conspectu</w:t>
      </w:r>
      <w:r w:rsidR="00DD1415" w:rsidRPr="003D0C23">
        <w:rPr>
          <w:lang w:val="en-US"/>
        </w:rPr>
        <w:t>@229.</w:t>
      </w:r>
      <w:r w:rsidR="00885488" w:rsidRPr="003D0C23">
        <w:rPr>
          <w:lang w:val="en-US"/>
        </w:rPr>
        <w:t xml:space="preserve"> OF </w:t>
      </w:r>
      <w:r w:rsidR="00885488" w:rsidRPr="003D0C23">
        <w:rPr>
          <w:rStyle w:val="Incipit"/>
          <w:lang w:val="en-US"/>
        </w:rPr>
        <w:t>Mirabilis deus</w:t>
      </w:r>
      <w:r w:rsidR="00DD1415" w:rsidRPr="003D0C23">
        <w:rPr>
          <w:lang w:val="en-US"/>
        </w:rPr>
        <w:t>@156.</w:t>
      </w:r>
      <w:r w:rsidR="00885488" w:rsidRPr="003D0C23">
        <w:rPr>
          <w:lang w:val="en-US"/>
        </w:rPr>
        <w:t xml:space="preserve"> CO </w:t>
      </w:r>
      <w:r w:rsidR="00885488" w:rsidRPr="003D0C23">
        <w:rPr>
          <w:rStyle w:val="Incipit"/>
          <w:lang w:val="en-US"/>
        </w:rPr>
        <w:t>Posuerunt mortalia</w:t>
      </w:r>
      <w:r w:rsidR="00DD1415" w:rsidRPr="003D0C23">
        <w:rPr>
          <w:lang w:val="en-US"/>
        </w:rPr>
        <w:t>@170.</w:t>
      </w:r>
    </w:p>
    <w:p w:rsidR="00885488" w:rsidRPr="003D0C23" w:rsidRDefault="00885488" w:rsidP="00415109">
      <w:pPr>
        <w:pStyle w:val="berschrift1"/>
        <w:rPr>
          <w:lang w:val="pt-PT"/>
        </w:rPr>
      </w:pPr>
      <w:r w:rsidRPr="003D0C23">
        <w:rPr>
          <w:lang w:val="pt-PT"/>
        </w:rPr>
        <w:t>DOMINICA DECIMA OCTAVA POST TRINITATIS</w:t>
      </w:r>
    </w:p>
    <w:p w:rsidR="00885488" w:rsidRPr="00B779A9" w:rsidRDefault="000F18E3" w:rsidP="00415109">
      <w:pPr>
        <w:rPr>
          <w:lang w:val="pt-PT"/>
        </w:rPr>
      </w:pPr>
      <w:r w:rsidRPr="00F77676">
        <w:rPr>
          <w:rStyle w:val="Time1"/>
          <w:lang w:val="pt-PT"/>
        </w:rPr>
        <w:t>Ad vesperas</w:t>
      </w:r>
      <w:r w:rsidR="00885488" w:rsidRPr="00B779A9">
        <w:rPr>
          <w:lang w:val="pt-PT"/>
        </w:rPr>
        <w:t xml:space="preserve"> RP </w:t>
      </w:r>
      <w:r w:rsidR="00885488" w:rsidRPr="00F77676">
        <w:rPr>
          <w:rStyle w:val="Incipit"/>
          <w:lang w:val="pt-PT"/>
        </w:rPr>
        <w:t>Ornaverunt faciem</w:t>
      </w:r>
      <w:r w:rsidR="00885488" w:rsidRPr="00B779A9">
        <w:rPr>
          <w:lang w:val="pt-PT"/>
        </w:rPr>
        <w:t xml:space="preserve">. HY </w:t>
      </w:r>
      <w:r w:rsidR="00885488" w:rsidRPr="00F77676">
        <w:rPr>
          <w:rStyle w:val="Incipit"/>
          <w:lang w:val="pt-PT"/>
        </w:rPr>
        <w:t>O lux</w:t>
      </w:r>
      <w:r w:rsidR="00885488" w:rsidRPr="00B779A9">
        <w:rPr>
          <w:lang w:val="pt-PT"/>
        </w:rPr>
        <w:t xml:space="preserve">. VS </w:t>
      </w:r>
      <w:r w:rsidR="00885488" w:rsidRPr="00F77676">
        <w:rPr>
          <w:rStyle w:val="Incipit"/>
          <w:lang w:val="pt-PT"/>
        </w:rPr>
        <w:t>Vespertina oratio</w:t>
      </w:r>
      <w:r w:rsidR="00885488" w:rsidRPr="00B779A9">
        <w:rPr>
          <w:lang w:val="pt-PT"/>
        </w:rPr>
        <w:t xml:space="preserve">. AM </w:t>
      </w:r>
      <w:r w:rsidR="00885488" w:rsidRPr="00F77676">
        <w:rPr>
          <w:rStyle w:val="Incipit"/>
          <w:lang w:val="pt-PT"/>
        </w:rPr>
        <w:t xml:space="preserve">Extende domine </w:t>
      </w:r>
      <w:r w:rsidR="00370435" w:rsidRPr="00F77676">
        <w:rPr>
          <w:rStyle w:val="Incipit"/>
          <w:lang w:val="pt-PT"/>
        </w:rPr>
        <w:t>|</w:t>
      </w:r>
      <w:r w:rsidR="00885488" w:rsidRPr="00F77676">
        <w:rPr>
          <w:rStyle w:val="Incipit"/>
          <w:lang w:val="pt-PT"/>
        </w:rPr>
        <w:t>prachium</w:t>
      </w:r>
      <w:r w:rsidR="00370435" w:rsidRPr="00F77676">
        <w:rPr>
          <w:rStyle w:val="Incipit"/>
          <w:lang w:val="pt-PT"/>
        </w:rPr>
        <w:t>::brachium|</w:t>
      </w:r>
      <w:r w:rsidR="00885488" w:rsidRPr="00F77676">
        <w:rPr>
          <w:rStyle w:val="Incipit"/>
          <w:lang w:val="pt-PT"/>
        </w:rPr>
        <w:t xml:space="preserve"> tuum</w:t>
      </w:r>
      <w:r w:rsidR="00885488" w:rsidRPr="00B779A9">
        <w:rPr>
          <w:lang w:val="pt-PT"/>
        </w:rPr>
        <w:t>.</w:t>
      </w:r>
    </w:p>
    <w:p w:rsidR="00370435" w:rsidRPr="00F77676" w:rsidRDefault="000F18E3" w:rsidP="00415109">
      <w:pPr>
        <w:rPr>
          <w:lang w:val="pt-PT"/>
        </w:rPr>
      </w:pPr>
      <w:r w:rsidRPr="00F77676">
        <w:rPr>
          <w:rStyle w:val="Time1"/>
          <w:lang w:val="pt-PT"/>
        </w:rPr>
        <w:t>Ad matutinum</w:t>
      </w:r>
      <w:r w:rsidR="003A01CC" w:rsidRPr="00B779A9">
        <w:rPr>
          <w:lang w:val="pt-PT"/>
        </w:rPr>
        <w:t xml:space="preserve"> Lectiones ex libris Machab</w:t>
      </w:r>
      <w:r w:rsidR="00EE1D00">
        <w:rPr>
          <w:lang w:val="pt-PT"/>
        </w:rPr>
        <w:t>a</w:t>
      </w:r>
      <w:r w:rsidR="003A01CC" w:rsidRPr="00B779A9">
        <w:rPr>
          <w:lang w:val="pt-PT"/>
        </w:rPr>
        <w:t>eorum. Responsoria d</w:t>
      </w:r>
      <w:r w:rsidR="00885488" w:rsidRPr="00B779A9">
        <w:rPr>
          <w:lang w:val="pt-PT"/>
        </w:rPr>
        <w:t xml:space="preserve">e </w:t>
      </w:r>
      <w:r w:rsidR="00D80D0C" w:rsidRPr="00B779A9">
        <w:rPr>
          <w:lang w:val="pt-PT"/>
        </w:rPr>
        <w:t>hist</w:t>
      </w:r>
      <w:r w:rsidR="00885488" w:rsidRPr="00B779A9">
        <w:rPr>
          <w:lang w:val="pt-PT"/>
        </w:rPr>
        <w:t>oria Machab</w:t>
      </w:r>
      <w:r w:rsidR="00EE1D00">
        <w:rPr>
          <w:lang w:val="pt-PT"/>
        </w:rPr>
        <w:t>a</w:t>
      </w:r>
      <w:r w:rsidR="00885488" w:rsidRPr="00B779A9">
        <w:rPr>
          <w:lang w:val="pt-PT"/>
        </w:rPr>
        <w:t xml:space="preserve">eorum. </w:t>
      </w:r>
      <w:r w:rsidR="00885488" w:rsidRPr="00F77676">
        <w:rPr>
          <w:lang w:val="pt-PT"/>
        </w:rPr>
        <w:t xml:space="preserve">EV </w:t>
      </w:r>
      <w:r w:rsidR="00885488" w:rsidRPr="00F77676">
        <w:rPr>
          <w:rStyle w:val="Incipit"/>
          <w:lang w:val="pt-PT"/>
        </w:rPr>
        <w:t>Accesserunt ad Iesum pharis</w:t>
      </w:r>
      <w:r w:rsidR="00370435" w:rsidRPr="00F77676">
        <w:rPr>
          <w:rStyle w:val="Incipit"/>
          <w:lang w:val="pt-PT"/>
        </w:rPr>
        <w:t>a</w:t>
      </w:r>
      <w:r w:rsidR="00885488" w:rsidRPr="00F77676">
        <w:rPr>
          <w:rStyle w:val="Incipit"/>
          <w:lang w:val="pt-PT"/>
        </w:rPr>
        <w:t>ei et interrogavit eum unus ex eis legis doctor</w:t>
      </w:r>
      <w:r w:rsidR="00885488" w:rsidRPr="00F77676">
        <w:rPr>
          <w:lang w:val="pt-PT"/>
        </w:rPr>
        <w:t xml:space="preserve">. </w:t>
      </w:r>
    </w:p>
    <w:p w:rsidR="00885488" w:rsidRPr="00F77676" w:rsidRDefault="00370435" w:rsidP="00415109">
      <w:pPr>
        <w:rPr>
          <w:lang w:val="pt-PT"/>
        </w:rPr>
      </w:pPr>
      <w:r w:rsidRPr="00F77676">
        <w:rPr>
          <w:rStyle w:val="Time1"/>
          <w:lang w:val="pt-PT"/>
        </w:rPr>
        <w:t>[Ad laudes]</w:t>
      </w:r>
      <w:r w:rsidRPr="00F77676">
        <w:rPr>
          <w:lang w:val="pt-PT"/>
        </w:rPr>
        <w:t xml:space="preserve"> </w:t>
      </w:r>
      <w:r w:rsidR="00885488" w:rsidRPr="00F77676">
        <w:rPr>
          <w:lang w:val="pt-PT"/>
        </w:rPr>
        <w:t xml:space="preserve">AB </w:t>
      </w:r>
      <w:r w:rsidR="00885488" w:rsidRPr="00F77676">
        <w:rPr>
          <w:rStyle w:val="Incipit"/>
          <w:lang w:val="pt-PT"/>
        </w:rPr>
        <w:t>Magister quod est mandatum magnum in lege</w:t>
      </w:r>
      <w:r w:rsidR="00885488" w:rsidRPr="00F77676">
        <w:rPr>
          <w:lang w:val="pt-PT"/>
        </w:rPr>
        <w:t>.</w:t>
      </w:r>
    </w:p>
    <w:p w:rsidR="00885488" w:rsidRPr="003D0C23" w:rsidRDefault="000F18E3" w:rsidP="00415109">
      <w:pPr>
        <w:rPr>
          <w:lang w:val="it-IT"/>
        </w:rPr>
      </w:pPr>
      <w:r w:rsidRPr="00F77676">
        <w:rPr>
          <w:rStyle w:val="Time1"/>
          <w:lang w:val="it-IT"/>
        </w:rPr>
        <w:t>Ad missam</w:t>
      </w:r>
      <w:r w:rsidR="00885488" w:rsidRPr="00B779A9">
        <w:rPr>
          <w:lang w:val="it-IT"/>
        </w:rPr>
        <w:t xml:space="preserve"> IN </w:t>
      </w:r>
      <w:r w:rsidR="00885488" w:rsidRPr="00F77676">
        <w:rPr>
          <w:rStyle w:val="Incipit"/>
          <w:lang w:val="it-IT"/>
        </w:rPr>
        <w:t>Da pacem domine sustinentibus</w:t>
      </w:r>
      <w:r w:rsidR="00624797" w:rsidRPr="00B779A9">
        <w:rPr>
          <w:lang w:val="it-IT"/>
        </w:rPr>
        <w:t>.</w:t>
      </w:r>
      <w:r w:rsidR="00885488" w:rsidRPr="00B779A9">
        <w:rPr>
          <w:lang w:val="it-IT"/>
        </w:rPr>
        <w:t xml:space="preserve"> </w:t>
      </w:r>
      <w:r w:rsidR="00885488" w:rsidRPr="003D0C23">
        <w:rPr>
          <w:lang w:val="it-IT"/>
        </w:rPr>
        <w:t xml:space="preserve">(72v) GR </w:t>
      </w:r>
      <w:r w:rsidR="00885488" w:rsidRPr="003D0C23">
        <w:rPr>
          <w:rStyle w:val="Incipit"/>
          <w:lang w:val="it-IT"/>
        </w:rPr>
        <w:t>Laetatus sum in his</w:t>
      </w:r>
      <w:r w:rsidR="00DD1415" w:rsidRPr="003D0C23">
        <w:rPr>
          <w:lang w:val="it-IT"/>
        </w:rPr>
        <w:t>@86.</w:t>
      </w:r>
      <w:r w:rsidR="00885488" w:rsidRPr="003D0C23">
        <w:rPr>
          <w:lang w:val="it-IT"/>
        </w:rPr>
        <w:t xml:space="preserve"> AL</w:t>
      </w:r>
      <w:r w:rsidR="003A01CC" w:rsidRPr="003D0C23">
        <w:rPr>
          <w:lang w:val="it-IT"/>
        </w:rPr>
        <w:t>V</w:t>
      </w:r>
      <w:r w:rsidR="00885488" w:rsidRPr="003D0C23">
        <w:rPr>
          <w:lang w:val="it-IT"/>
        </w:rPr>
        <w:t xml:space="preserve"> </w:t>
      </w:r>
      <w:r w:rsidR="00885488" w:rsidRPr="003D0C23">
        <w:rPr>
          <w:rStyle w:val="Incipit"/>
          <w:lang w:val="it-IT"/>
        </w:rPr>
        <w:t>Laudate dominum omnes gentes</w:t>
      </w:r>
      <w:r w:rsidR="00885488" w:rsidRPr="003D0C23">
        <w:rPr>
          <w:lang w:val="it-IT"/>
        </w:rPr>
        <w:t xml:space="preserve">. OF </w:t>
      </w:r>
      <w:r w:rsidR="00885488" w:rsidRPr="003D0C23">
        <w:rPr>
          <w:rStyle w:val="Incipit"/>
          <w:lang w:val="it-IT"/>
        </w:rPr>
        <w:t>Sanctificavit Moyses altare domino</w:t>
      </w:r>
      <w:r w:rsidR="00885488" w:rsidRPr="003D0C23">
        <w:rPr>
          <w:lang w:val="it-IT"/>
        </w:rPr>
        <w:t xml:space="preserve">. CO </w:t>
      </w:r>
      <w:r w:rsidR="00885488" w:rsidRPr="003D0C23">
        <w:rPr>
          <w:rStyle w:val="Incipit"/>
          <w:lang w:val="it-IT"/>
        </w:rPr>
        <w:t>Tollite hostias et introite</w:t>
      </w:r>
      <w:r w:rsidR="00885488" w:rsidRPr="003D0C23">
        <w:rPr>
          <w:lang w:val="it-IT"/>
        </w:rPr>
        <w:t>.</w:t>
      </w:r>
    </w:p>
    <w:p w:rsidR="00885488" w:rsidRPr="003D0C23" w:rsidRDefault="000F18E3" w:rsidP="00415109">
      <w:pPr>
        <w:rPr>
          <w:lang w:val="pt-PT"/>
        </w:rPr>
      </w:pPr>
      <w:r w:rsidRPr="003D0C23">
        <w:rPr>
          <w:rStyle w:val="Time1"/>
          <w:lang w:val="pt-PT"/>
        </w:rPr>
        <w:t>Ad secundas vesperas</w:t>
      </w:r>
      <w:r w:rsidR="00885488" w:rsidRPr="003D0C23">
        <w:rPr>
          <w:lang w:val="pt-PT"/>
        </w:rPr>
        <w:t xml:space="preserve"> AM </w:t>
      </w:r>
      <w:r w:rsidR="00885488" w:rsidRPr="003D0C23">
        <w:rPr>
          <w:rStyle w:val="Incipit"/>
          <w:lang w:val="pt-PT"/>
        </w:rPr>
        <w:t xml:space="preserve">Quid </w:t>
      </w:r>
      <w:r w:rsidR="001B7479" w:rsidRPr="003D0C23">
        <w:rPr>
          <w:rStyle w:val="Incipit"/>
          <w:lang w:val="pt-PT"/>
        </w:rPr>
        <w:t>vobis</w:t>
      </w:r>
      <w:r w:rsidR="00885488" w:rsidRPr="003D0C23">
        <w:rPr>
          <w:rStyle w:val="Incipit"/>
          <w:lang w:val="pt-PT"/>
        </w:rPr>
        <w:t xml:space="preserve"> </w:t>
      </w:r>
      <w:r w:rsidR="001023E8" w:rsidRPr="003D0C23">
        <w:rPr>
          <w:rStyle w:val="Incipit"/>
          <w:lang w:val="pt-PT"/>
        </w:rPr>
        <w:t>videtur</w:t>
      </w:r>
      <w:r w:rsidR="00885488" w:rsidRPr="003D0C23">
        <w:rPr>
          <w:rStyle w:val="Incipit"/>
          <w:lang w:val="pt-PT"/>
        </w:rPr>
        <w:t xml:space="preserve"> de Christo</w:t>
      </w:r>
      <w:r w:rsidR="00885488" w:rsidRPr="003D0C23">
        <w:rPr>
          <w:lang w:val="pt-PT"/>
        </w:rPr>
        <w:t>.</w:t>
      </w:r>
    </w:p>
    <w:p w:rsidR="00885488" w:rsidRPr="00F77676" w:rsidRDefault="000F18E3" w:rsidP="00415109">
      <w:pPr>
        <w:pStyle w:val="berschrift1"/>
        <w:rPr>
          <w:lang w:val="pt-PT"/>
        </w:rPr>
      </w:pPr>
      <w:r w:rsidRPr="00F77676">
        <w:rPr>
          <w:lang w:val="pt-PT"/>
        </w:rPr>
        <w:t>UNDECIM MILIUM VIRGINUM</w:t>
      </w:r>
    </w:p>
    <w:p w:rsidR="00885488" w:rsidRPr="00B779A9" w:rsidRDefault="00885488" w:rsidP="00415109">
      <w:pPr>
        <w:rPr>
          <w:lang w:val="pt-PT"/>
        </w:rPr>
      </w:pPr>
      <w:r w:rsidRPr="00B779A9">
        <w:rPr>
          <w:lang w:val="pt-PT"/>
        </w:rPr>
        <w:t>Binos facimus.</w:t>
      </w:r>
    </w:p>
    <w:p w:rsidR="00885488" w:rsidRPr="00B779A9" w:rsidRDefault="000F18E3" w:rsidP="00415109">
      <w:pPr>
        <w:rPr>
          <w:lang w:val="it-IT"/>
        </w:rPr>
      </w:pPr>
      <w:r w:rsidRPr="00F77676">
        <w:rPr>
          <w:rStyle w:val="Time1"/>
          <w:lang w:val="pt-PT"/>
        </w:rPr>
        <w:t>Ad vesperas</w:t>
      </w:r>
      <w:r w:rsidR="00885488" w:rsidRPr="00B779A9">
        <w:rPr>
          <w:lang w:val="pt-PT"/>
        </w:rPr>
        <w:t xml:space="preserve"> super psalmos AN </w:t>
      </w:r>
      <w:r w:rsidR="00885488" w:rsidRPr="00794880">
        <w:rPr>
          <w:rStyle w:val="Incipit"/>
          <w:lang w:val="pt-PT"/>
        </w:rPr>
        <w:t>Hae</w:t>
      </w:r>
      <w:r w:rsidR="005A362F" w:rsidRPr="005A362F">
        <w:rPr>
          <w:i/>
          <w:lang w:val="pt-PT"/>
        </w:rPr>
        <w:t xml:space="preserve"> </w:t>
      </w:r>
      <w:r w:rsidR="00885488" w:rsidRPr="00794880">
        <w:rPr>
          <w:rStyle w:val="Incipit"/>
          <w:lang w:val="pt-PT"/>
        </w:rPr>
        <w:t>sunt</w:t>
      </w:r>
      <w:r w:rsidR="005A362F" w:rsidRPr="005A362F">
        <w:rPr>
          <w:i/>
          <w:lang w:val="pt-PT"/>
        </w:rPr>
        <w:t xml:space="preserve"> </w:t>
      </w:r>
      <w:r w:rsidR="00885488" w:rsidRPr="00794880">
        <w:rPr>
          <w:rStyle w:val="Incipit"/>
          <w:lang w:val="pt-PT"/>
        </w:rPr>
        <w:t>quae</w:t>
      </w:r>
      <w:r w:rsidR="005A362F" w:rsidRPr="005A362F">
        <w:rPr>
          <w:i/>
          <w:lang w:val="pt-PT"/>
        </w:rPr>
        <w:t xml:space="preserve"> </w:t>
      </w:r>
      <w:r w:rsidR="00885488" w:rsidRPr="00794880">
        <w:rPr>
          <w:rStyle w:val="Incipit"/>
          <w:lang w:val="pt-PT"/>
        </w:rPr>
        <w:t>non</w:t>
      </w:r>
      <w:r w:rsidR="005A362F" w:rsidRPr="005A362F">
        <w:rPr>
          <w:i/>
          <w:lang w:val="pt-PT"/>
        </w:rPr>
        <w:t xml:space="preserve"> </w:t>
      </w:r>
      <w:r w:rsidR="00885488" w:rsidRPr="00794880">
        <w:rPr>
          <w:rStyle w:val="Incipit"/>
          <w:lang w:val="pt-PT"/>
        </w:rPr>
        <w:t>nubent</w:t>
      </w:r>
      <w:r w:rsidR="00885488" w:rsidRPr="00B779A9">
        <w:rPr>
          <w:lang w:val="pt-PT"/>
        </w:rPr>
        <w:t xml:space="preserve"> ex tertio nocturno. </w:t>
      </w:r>
      <w:r w:rsidR="003A01CC" w:rsidRPr="003D0C23">
        <w:rPr>
          <w:lang w:val="it-IT"/>
        </w:rPr>
        <w:t>Psalmi omnia Laudate</w:t>
      </w:r>
      <w:r w:rsidR="00885488" w:rsidRPr="003D0C23">
        <w:rPr>
          <w:lang w:val="it-IT"/>
        </w:rPr>
        <w:t xml:space="preserve">. </w:t>
      </w:r>
      <w:r w:rsidR="00885488" w:rsidRPr="00B779A9">
        <w:rPr>
          <w:lang w:val="it-IT"/>
        </w:rPr>
        <w:t xml:space="preserve">RP </w:t>
      </w:r>
      <w:r w:rsidR="00885488" w:rsidRPr="00794880">
        <w:rPr>
          <w:rStyle w:val="Incipit"/>
          <w:lang w:val="it-IT"/>
        </w:rPr>
        <w:t>Flante</w:t>
      </w:r>
      <w:r w:rsidR="005A362F" w:rsidRPr="005A362F">
        <w:rPr>
          <w:i/>
          <w:lang w:val="it-IT"/>
        </w:rPr>
        <w:t xml:space="preserve"> </w:t>
      </w:r>
      <w:r w:rsidR="00872B44" w:rsidRPr="00794880">
        <w:rPr>
          <w:rStyle w:val="Incipit"/>
          <w:lang w:val="it-IT"/>
        </w:rPr>
        <w:t>vent</w:t>
      </w:r>
      <w:r w:rsidR="00885488" w:rsidRPr="00794880">
        <w:rPr>
          <w:rStyle w:val="Incipit"/>
          <w:lang w:val="it-IT"/>
        </w:rPr>
        <w:t>o</w:t>
      </w:r>
      <w:r w:rsidR="00885488" w:rsidRPr="00B779A9">
        <w:rPr>
          <w:lang w:val="it-IT"/>
        </w:rPr>
        <w:t xml:space="preserve">. HY </w:t>
      </w:r>
      <w:r w:rsidR="00885488" w:rsidRPr="00794880">
        <w:rPr>
          <w:rStyle w:val="Incipit"/>
          <w:lang w:val="it-IT"/>
        </w:rPr>
        <w:t>Iesu</w:t>
      </w:r>
      <w:r w:rsidR="005A362F" w:rsidRPr="005A362F">
        <w:rPr>
          <w:i/>
          <w:lang w:val="it-IT"/>
        </w:rPr>
        <w:t xml:space="preserve"> </w:t>
      </w:r>
      <w:r w:rsidR="00885488" w:rsidRPr="00794880">
        <w:rPr>
          <w:rStyle w:val="Incipit"/>
          <w:lang w:val="it-IT"/>
        </w:rPr>
        <w:t>corona</w:t>
      </w:r>
      <w:r w:rsidR="005A362F" w:rsidRPr="005A362F">
        <w:rPr>
          <w:i/>
          <w:lang w:val="it-IT"/>
        </w:rPr>
        <w:t xml:space="preserve"> </w:t>
      </w:r>
      <w:r w:rsidR="00885488" w:rsidRPr="00794880">
        <w:rPr>
          <w:rStyle w:val="Incipit"/>
          <w:lang w:val="it-IT"/>
        </w:rPr>
        <w:t>virginum</w:t>
      </w:r>
      <w:r w:rsidR="00885488" w:rsidRPr="00B779A9">
        <w:rPr>
          <w:lang w:val="it-IT"/>
        </w:rPr>
        <w:t xml:space="preserve">. VS </w:t>
      </w:r>
      <w:r w:rsidR="00885488" w:rsidRPr="00794880">
        <w:rPr>
          <w:rStyle w:val="Incipit"/>
          <w:lang w:val="it-IT"/>
        </w:rPr>
        <w:t>Laetamini</w:t>
      </w:r>
      <w:r w:rsidR="005A362F" w:rsidRPr="005A362F">
        <w:rPr>
          <w:i/>
          <w:lang w:val="it-IT"/>
        </w:rPr>
        <w:t xml:space="preserve"> </w:t>
      </w:r>
      <w:r w:rsidR="00885488" w:rsidRPr="00794880">
        <w:rPr>
          <w:rStyle w:val="Incipit"/>
          <w:lang w:val="it-IT"/>
        </w:rPr>
        <w:t>in</w:t>
      </w:r>
      <w:r w:rsidR="005A362F" w:rsidRPr="005A362F">
        <w:rPr>
          <w:i/>
          <w:lang w:val="it-IT"/>
        </w:rPr>
        <w:t xml:space="preserve"> </w:t>
      </w:r>
      <w:r w:rsidR="00885488" w:rsidRPr="00794880">
        <w:rPr>
          <w:rStyle w:val="Incipit"/>
          <w:lang w:val="it-IT"/>
        </w:rPr>
        <w:t>domino</w:t>
      </w:r>
      <w:r w:rsidR="00885488" w:rsidRPr="00B779A9">
        <w:rPr>
          <w:lang w:val="it-IT"/>
        </w:rPr>
        <w:t xml:space="preserve">. AM </w:t>
      </w:r>
      <w:r w:rsidR="00885488" w:rsidRPr="00794880">
        <w:rPr>
          <w:rStyle w:val="Incipit"/>
          <w:lang w:val="it-IT"/>
        </w:rPr>
        <w:t>Istae</w:t>
      </w:r>
      <w:r w:rsidR="005A362F" w:rsidRPr="005A362F">
        <w:rPr>
          <w:i/>
          <w:lang w:val="it-IT"/>
        </w:rPr>
        <w:t xml:space="preserve"> </w:t>
      </w:r>
      <w:r w:rsidR="00885488" w:rsidRPr="00794880">
        <w:rPr>
          <w:rStyle w:val="Incipit"/>
          <w:lang w:val="it-IT"/>
        </w:rPr>
        <w:t>sunt</w:t>
      </w:r>
      <w:r w:rsidR="005A362F" w:rsidRPr="005A362F">
        <w:rPr>
          <w:i/>
          <w:lang w:val="it-IT"/>
        </w:rPr>
        <w:t xml:space="preserve"> </w:t>
      </w:r>
      <w:r w:rsidR="00885488" w:rsidRPr="00794880">
        <w:rPr>
          <w:rStyle w:val="Incipit"/>
          <w:lang w:val="it-IT"/>
        </w:rPr>
        <w:t>prudentes</w:t>
      </w:r>
      <w:r w:rsidR="005A362F" w:rsidRPr="005A362F">
        <w:rPr>
          <w:i/>
          <w:lang w:val="it-IT"/>
        </w:rPr>
        <w:t xml:space="preserve"> </w:t>
      </w:r>
      <w:r w:rsidR="00885488" w:rsidRPr="00794880">
        <w:rPr>
          <w:rStyle w:val="Incipit"/>
          <w:lang w:val="it-IT"/>
        </w:rPr>
        <w:t>virgines</w:t>
      </w:r>
      <w:r w:rsidR="00885488" w:rsidRPr="00B779A9">
        <w:rPr>
          <w:lang w:val="it-IT"/>
        </w:rPr>
        <w:t xml:space="preserve">. De beata virgine </w:t>
      </w:r>
      <w:r w:rsidR="00BA24A1" w:rsidRPr="00B779A9">
        <w:rPr>
          <w:lang w:val="it-IT"/>
        </w:rPr>
        <w:t>[</w:t>
      </w:r>
      <w:r w:rsidR="00885488" w:rsidRPr="00B779A9">
        <w:rPr>
          <w:lang w:val="it-IT"/>
        </w:rPr>
        <w:t>AC</w:t>
      </w:r>
      <w:r w:rsidR="00BA24A1" w:rsidRPr="00B779A9">
        <w:rPr>
          <w:lang w:val="it-IT"/>
        </w:rPr>
        <w:t>]</w:t>
      </w:r>
      <w:r w:rsidR="00885488" w:rsidRPr="00B779A9">
        <w:rPr>
          <w:lang w:val="it-IT"/>
        </w:rPr>
        <w:t xml:space="preserve"> </w:t>
      </w:r>
      <w:r w:rsidR="00885488" w:rsidRPr="00794880">
        <w:rPr>
          <w:rStyle w:val="Incipit"/>
          <w:lang w:val="it-IT"/>
        </w:rPr>
        <w:t>Omnium</w:t>
      </w:r>
      <w:r w:rsidR="005A362F" w:rsidRPr="005A362F">
        <w:rPr>
          <w:i/>
          <w:lang w:val="it-IT"/>
        </w:rPr>
        <w:t xml:space="preserve"> </w:t>
      </w:r>
      <w:r w:rsidR="00885488" w:rsidRPr="00794880">
        <w:rPr>
          <w:rStyle w:val="Incipit"/>
          <w:lang w:val="it-IT"/>
        </w:rPr>
        <w:t>rerum</w:t>
      </w:r>
      <w:r w:rsidR="00885488" w:rsidRPr="00B779A9">
        <w:rPr>
          <w:lang w:val="it-IT"/>
        </w:rPr>
        <w:t xml:space="preserve">. </w:t>
      </w:r>
      <w:r w:rsidR="003A01CC" w:rsidRPr="00B779A9">
        <w:rPr>
          <w:lang w:val="it-IT"/>
        </w:rPr>
        <w:t xml:space="preserve">[BD] </w:t>
      </w:r>
      <w:r w:rsidR="005F6F99" w:rsidRPr="00794880">
        <w:rPr>
          <w:rStyle w:val="Incipit"/>
          <w:lang w:val="it-IT"/>
        </w:rPr>
        <w:t>Benedicamus</w:t>
      </w:r>
      <w:r w:rsidR="003A01CC" w:rsidRPr="00B779A9">
        <w:rPr>
          <w:lang w:val="it-IT"/>
        </w:rPr>
        <w:t xml:space="preserve"> de</w:t>
      </w:r>
      <w:r w:rsidR="00885488" w:rsidRPr="00B779A9">
        <w:rPr>
          <w:lang w:val="it-IT"/>
        </w:rPr>
        <w:t xml:space="preserve"> martyribus.</w:t>
      </w:r>
    </w:p>
    <w:p w:rsidR="00885488" w:rsidRPr="00C51D35" w:rsidRDefault="006639E1" w:rsidP="00415109">
      <w:pPr>
        <w:rPr>
          <w:lang w:val="it-IT"/>
        </w:rPr>
      </w:pPr>
      <w:r w:rsidRPr="00C51D35">
        <w:rPr>
          <w:rStyle w:val="Time1"/>
          <w:lang w:val="it-IT"/>
        </w:rPr>
        <w:t>Ad completorium</w:t>
      </w:r>
      <w:r w:rsidR="00885488" w:rsidRPr="00C51D35">
        <w:rPr>
          <w:lang w:val="it-IT"/>
        </w:rPr>
        <w:t xml:space="preserve"> HY </w:t>
      </w:r>
      <w:r w:rsidR="00885488" w:rsidRPr="00C51D35">
        <w:rPr>
          <w:rStyle w:val="Incipit"/>
          <w:lang w:val="it-IT"/>
        </w:rPr>
        <w:t>Te</w:t>
      </w:r>
      <w:r w:rsidR="005A362F" w:rsidRPr="00C51D35">
        <w:rPr>
          <w:i/>
          <w:lang w:val="it-IT"/>
        </w:rPr>
        <w:t xml:space="preserve"> </w:t>
      </w:r>
      <w:r w:rsidR="00885488" w:rsidRPr="00C51D35">
        <w:rPr>
          <w:rStyle w:val="Incipit"/>
          <w:lang w:val="it-IT"/>
        </w:rPr>
        <w:t>lucis</w:t>
      </w:r>
      <w:r w:rsidR="00885488" w:rsidRPr="00C51D35">
        <w:rPr>
          <w:lang w:val="it-IT"/>
        </w:rPr>
        <w:t xml:space="preserve">. AD </w:t>
      </w:r>
      <w:r w:rsidR="00885488" w:rsidRPr="00C51D35">
        <w:rPr>
          <w:rStyle w:val="Incipit"/>
          <w:lang w:val="it-IT"/>
        </w:rPr>
        <w:t>Pacem</w:t>
      </w:r>
      <w:r w:rsidR="005A362F" w:rsidRPr="00C51D35">
        <w:rPr>
          <w:i/>
          <w:lang w:val="it-IT"/>
        </w:rPr>
        <w:t xml:space="preserve"> </w:t>
      </w:r>
      <w:r w:rsidR="00885488" w:rsidRPr="00C51D35">
        <w:rPr>
          <w:rStyle w:val="Incipit"/>
          <w:lang w:val="it-IT"/>
        </w:rPr>
        <w:t>tuam</w:t>
      </w:r>
      <w:r w:rsidR="00885488" w:rsidRPr="00C51D35">
        <w:rPr>
          <w:lang w:val="it-IT"/>
        </w:rPr>
        <w:t>.</w:t>
      </w:r>
    </w:p>
    <w:p w:rsidR="00885488" w:rsidRPr="00B779A9" w:rsidRDefault="00370435" w:rsidP="00415109">
      <w:pPr>
        <w:rPr>
          <w:lang w:val="it-IT"/>
        </w:rPr>
      </w:pPr>
      <w:r w:rsidRPr="00185B52">
        <w:rPr>
          <w:rStyle w:val="Time1"/>
          <w:lang w:val="it-IT"/>
        </w:rPr>
        <w:t>%D::</w:t>
      </w:r>
      <w:r w:rsidR="00CA7E19" w:rsidRPr="00185B52">
        <w:rPr>
          <w:rStyle w:val="Time1"/>
          <w:lang w:val="it-IT"/>
        </w:rPr>
        <w:t xml:space="preserve">Ad </w:t>
      </w:r>
      <w:r w:rsidR="006639E1" w:rsidRPr="00185B52">
        <w:rPr>
          <w:rStyle w:val="Time1"/>
          <w:lang w:val="it-IT"/>
        </w:rPr>
        <w:t>com%</w:t>
      </w:r>
      <w:r w:rsidR="00107545" w:rsidRPr="00185B52">
        <w:rPr>
          <w:rStyle w:val="Time1"/>
          <w:lang w:val="it-IT"/>
        </w:rPr>
        <w:t>@</w:t>
      </w:r>
      <w:r w:rsidR="005076DC" w:rsidRPr="00C51D35">
        <w:rPr>
          <w:rStyle w:val="Time1"/>
          <w:lang w:val="it-IT"/>
        </w:rPr>
        <w:t>$E::</w:t>
      </w:r>
      <w:r w:rsidR="00CA7E19" w:rsidRPr="00C51D35">
        <w:rPr>
          <w:rStyle w:val="Time1"/>
          <w:lang w:val="it-IT"/>
        </w:rPr>
        <w:t xml:space="preserve">Ad </w:t>
      </w:r>
      <w:r w:rsidR="006639E1" w:rsidRPr="00C51D35">
        <w:rPr>
          <w:rStyle w:val="Time1"/>
          <w:lang w:val="it-IT"/>
        </w:rPr>
        <w:t>matutinum</w:t>
      </w:r>
      <w:r w:rsidR="005076DC" w:rsidRPr="00C51D35">
        <w:rPr>
          <w:rStyle w:val="Time1"/>
          <w:lang w:val="it-IT"/>
        </w:rPr>
        <w:t>$</w:t>
      </w:r>
      <w:r w:rsidR="00885488" w:rsidRPr="00C51D35">
        <w:rPr>
          <w:lang w:val="it-IT"/>
        </w:rPr>
        <w:t xml:space="preserve"> I</w:t>
      </w:r>
      <w:r w:rsidR="003A01CC" w:rsidRPr="00C51D35">
        <w:rPr>
          <w:lang w:val="it-IT"/>
        </w:rPr>
        <w:t>N</w:t>
      </w:r>
      <w:r w:rsidR="00885488" w:rsidRPr="00C51D35">
        <w:rPr>
          <w:lang w:val="it-IT"/>
        </w:rPr>
        <w:t xml:space="preserve">V </w:t>
      </w:r>
      <w:r w:rsidR="00885488" w:rsidRPr="00C51D35">
        <w:rPr>
          <w:rStyle w:val="Incipit"/>
          <w:lang w:val="it-IT"/>
        </w:rPr>
        <w:t>Regem</w:t>
      </w:r>
      <w:r w:rsidR="005A362F" w:rsidRPr="00C51D35">
        <w:rPr>
          <w:i/>
          <w:lang w:val="it-IT"/>
        </w:rPr>
        <w:t xml:space="preserve"> </w:t>
      </w:r>
      <w:r w:rsidR="00885488" w:rsidRPr="00C51D35">
        <w:rPr>
          <w:rStyle w:val="Incipit"/>
          <w:lang w:val="it-IT"/>
        </w:rPr>
        <w:t>regum</w:t>
      </w:r>
      <w:r w:rsidR="00885488" w:rsidRPr="00C51D35">
        <w:rPr>
          <w:lang w:val="it-IT"/>
        </w:rPr>
        <w:t xml:space="preserve">. </w:t>
      </w:r>
      <w:r w:rsidR="00885488" w:rsidRPr="00B779A9">
        <w:rPr>
          <w:lang w:val="it-IT"/>
        </w:rPr>
        <w:t xml:space="preserve">HY </w:t>
      </w:r>
      <w:r w:rsidR="00BA4CFB" w:rsidRPr="00794880">
        <w:rPr>
          <w:rStyle w:val="Incipit"/>
          <w:lang w:val="it-IT"/>
        </w:rPr>
        <w:t>Aetern</w:t>
      </w:r>
      <w:r w:rsidR="00885488" w:rsidRPr="00794880">
        <w:rPr>
          <w:rStyle w:val="Incipit"/>
          <w:lang w:val="it-IT"/>
        </w:rPr>
        <w:t>a</w:t>
      </w:r>
      <w:r w:rsidR="005A362F" w:rsidRPr="005A362F">
        <w:rPr>
          <w:i/>
          <w:lang w:val="it-IT"/>
        </w:rPr>
        <w:t xml:space="preserve"> </w:t>
      </w:r>
      <w:r w:rsidR="00885488" w:rsidRPr="00794880">
        <w:rPr>
          <w:rStyle w:val="Incipit"/>
          <w:lang w:val="it-IT"/>
        </w:rPr>
        <w:t>Christi</w:t>
      </w:r>
      <w:r w:rsidR="005A362F" w:rsidRPr="005A362F">
        <w:rPr>
          <w:i/>
          <w:lang w:val="it-IT"/>
        </w:rPr>
        <w:t xml:space="preserve"> </w:t>
      </w:r>
      <w:r w:rsidR="00885488" w:rsidRPr="00794880">
        <w:rPr>
          <w:rStyle w:val="Incipit"/>
          <w:lang w:val="it-IT"/>
        </w:rPr>
        <w:t>munera</w:t>
      </w:r>
      <w:r w:rsidR="00885488" w:rsidRPr="00B779A9">
        <w:rPr>
          <w:lang w:val="it-IT"/>
        </w:rPr>
        <w:t xml:space="preserve"> de martyribus in </w:t>
      </w:r>
      <w:r w:rsidR="009772E9" w:rsidRPr="00B779A9">
        <w:rPr>
          <w:lang w:val="it-IT"/>
        </w:rPr>
        <w:t>commu</w:t>
      </w:r>
      <w:r w:rsidR="00885488" w:rsidRPr="00B779A9">
        <w:rPr>
          <w:lang w:val="it-IT"/>
        </w:rPr>
        <w:t>ni.</w:t>
      </w:r>
    </w:p>
    <w:p w:rsidR="00885488" w:rsidRPr="00B779A9" w:rsidRDefault="006639E1" w:rsidP="00415109">
      <w:pPr>
        <w:rPr>
          <w:lang w:val="it-IT"/>
        </w:rPr>
      </w:pPr>
      <w:r w:rsidRPr="00F77676">
        <w:rPr>
          <w:rStyle w:val="Time2"/>
          <w:lang w:val="it-IT"/>
        </w:rPr>
        <w:t>In primo nocturno</w:t>
      </w:r>
      <w:r w:rsidR="00885488" w:rsidRPr="00B779A9">
        <w:rPr>
          <w:lang w:val="it-IT"/>
        </w:rPr>
        <w:t xml:space="preserve"> AN </w:t>
      </w:r>
      <w:r w:rsidR="00885488" w:rsidRPr="00794880">
        <w:rPr>
          <w:rStyle w:val="Incipit"/>
          <w:lang w:val="it-IT"/>
        </w:rPr>
        <w:t>Insignes</w:t>
      </w:r>
      <w:r w:rsidR="005A362F" w:rsidRPr="005A362F">
        <w:rPr>
          <w:i/>
          <w:lang w:val="it-IT"/>
        </w:rPr>
        <w:t xml:space="preserve"> </w:t>
      </w:r>
      <w:r w:rsidR="00885488" w:rsidRPr="00794880">
        <w:rPr>
          <w:rStyle w:val="Incipit"/>
          <w:lang w:val="it-IT"/>
        </w:rPr>
        <w:t>sponsae</w:t>
      </w:r>
      <w:r w:rsidR="005A362F" w:rsidRPr="005A362F">
        <w:rPr>
          <w:i/>
          <w:lang w:val="it-IT"/>
        </w:rPr>
        <w:t xml:space="preserve"> </w:t>
      </w:r>
      <w:r w:rsidR="00885488" w:rsidRPr="00794880">
        <w:rPr>
          <w:rStyle w:val="Incipit"/>
          <w:lang w:val="it-IT"/>
        </w:rPr>
        <w:t>Christi</w:t>
      </w:r>
      <w:r w:rsidR="00885488" w:rsidRPr="00B779A9">
        <w:rPr>
          <w:lang w:val="it-IT"/>
        </w:rPr>
        <w:t xml:space="preserve"> cum sequentibus duabus. </w:t>
      </w:r>
      <w:r w:rsidR="00885488" w:rsidRPr="00B779A9">
        <w:rPr>
          <w:lang w:val="pt-PT"/>
        </w:rPr>
        <w:t xml:space="preserve">PS </w:t>
      </w:r>
      <w:r w:rsidR="00885488" w:rsidRPr="00794880">
        <w:rPr>
          <w:rStyle w:val="Incipit"/>
          <w:lang w:val="pt-PT"/>
        </w:rPr>
        <w:t>Beatus</w:t>
      </w:r>
      <w:r w:rsidR="005A362F" w:rsidRPr="005A362F">
        <w:rPr>
          <w:i/>
          <w:lang w:val="pt-PT"/>
        </w:rPr>
        <w:t xml:space="preserve"> </w:t>
      </w:r>
      <w:r w:rsidR="00C31823" w:rsidRPr="00794880">
        <w:rPr>
          <w:rStyle w:val="Incipit"/>
          <w:lang w:val="pt-PT"/>
        </w:rPr>
        <w:t>vir</w:t>
      </w:r>
      <w:r w:rsidR="00885488" w:rsidRPr="00B779A9">
        <w:rPr>
          <w:lang w:val="pt-PT"/>
        </w:rPr>
        <w:t xml:space="preserve">. (73r)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Quare</w:t>
      </w:r>
      <w:r w:rsidR="005A362F" w:rsidRPr="005A362F">
        <w:rPr>
          <w:i/>
          <w:lang w:val="pt-PT"/>
        </w:rPr>
        <w:t xml:space="preserve"> </w:t>
      </w:r>
      <w:r w:rsidR="00885488" w:rsidRPr="00794880">
        <w:rPr>
          <w:rStyle w:val="Incipit"/>
          <w:lang w:val="pt-PT"/>
        </w:rPr>
        <w:t>fremuerunt</w:t>
      </w:r>
      <w:r w:rsidR="00794880" w:rsidRPr="00794880">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Cum</w:t>
      </w:r>
      <w:r w:rsidR="005A362F" w:rsidRPr="005A362F">
        <w:rPr>
          <w:i/>
          <w:lang w:val="pt-PT"/>
        </w:rPr>
        <w:t xml:space="preserve"> </w:t>
      </w:r>
      <w:r w:rsidR="00885488" w:rsidRPr="00794880">
        <w:rPr>
          <w:rStyle w:val="Incipit"/>
          <w:lang w:val="pt-PT"/>
        </w:rPr>
        <w:t>in</w:t>
      </w:r>
      <w:r w:rsidR="00702792" w:rsidRPr="00794880">
        <w:rPr>
          <w:rStyle w:val="Incipit"/>
          <w:lang w:val="pt-PT"/>
        </w:rPr>
        <w:t>voc</w:t>
      </w:r>
      <w:r w:rsidR="00885488" w:rsidRPr="00794880">
        <w:rPr>
          <w:rStyle w:val="Incipit"/>
          <w:lang w:val="pt-PT"/>
        </w:rPr>
        <w:t>arem</w:t>
      </w:r>
      <w:r w:rsidR="00D12CFD" w:rsidRPr="00B779A9">
        <w:rPr>
          <w:lang w:val="pt-PT"/>
        </w:rPr>
        <w:t xml:space="preserve">. </w:t>
      </w:r>
      <w:r w:rsidR="00D12CFD" w:rsidRPr="00B779A9">
        <w:rPr>
          <w:lang w:val="it-IT"/>
        </w:rPr>
        <w:t>Versiculi</w:t>
      </w:r>
      <w:r w:rsidR="003A01CC" w:rsidRPr="00B779A9">
        <w:rPr>
          <w:lang w:val="it-IT"/>
        </w:rPr>
        <w:t xml:space="preserve"> d</w:t>
      </w:r>
      <w:r w:rsidR="00885488" w:rsidRPr="00B779A9">
        <w:rPr>
          <w:lang w:val="it-IT"/>
        </w:rPr>
        <w:t>e martyribus.</w:t>
      </w:r>
      <w:r w:rsidR="00A84C7A" w:rsidRPr="00B779A9">
        <w:rPr>
          <w:lang w:val="it-IT"/>
        </w:rPr>
        <w:t xml:space="preserve"> LHI</w:t>
      </w:r>
      <w:r w:rsidR="00885488" w:rsidRPr="00B779A9">
        <w:rPr>
          <w:lang w:val="it-IT"/>
        </w:rPr>
        <w:t xml:space="preserve"> </w:t>
      </w:r>
      <w:r w:rsidR="00885488" w:rsidRPr="00794880">
        <w:rPr>
          <w:rStyle w:val="Incipit"/>
          <w:lang w:val="it-IT"/>
        </w:rPr>
        <w:t>In</w:t>
      </w:r>
      <w:r w:rsidR="005A362F" w:rsidRPr="005A362F">
        <w:rPr>
          <w:i/>
          <w:lang w:val="it-IT"/>
        </w:rPr>
        <w:t xml:space="preserve"> </w:t>
      </w:r>
      <w:r w:rsidR="00885488" w:rsidRPr="00794880">
        <w:rPr>
          <w:rStyle w:val="Incipit"/>
          <w:lang w:val="it-IT"/>
        </w:rPr>
        <w:t>Brittania</w:t>
      </w:r>
      <w:r w:rsidR="005A362F" w:rsidRPr="005A362F">
        <w:rPr>
          <w:i/>
          <w:lang w:val="it-IT"/>
        </w:rPr>
        <w:t xml:space="preserve"> </w:t>
      </w:r>
      <w:r w:rsidR="00885488" w:rsidRPr="00794880">
        <w:rPr>
          <w:rStyle w:val="Incipit"/>
          <w:lang w:val="it-IT"/>
        </w:rPr>
        <w:t>quidam</w:t>
      </w:r>
      <w:r w:rsidR="005A362F" w:rsidRPr="005A362F">
        <w:rPr>
          <w:i/>
          <w:lang w:val="it-IT"/>
        </w:rPr>
        <w:t xml:space="preserve"> </w:t>
      </w:r>
      <w:r w:rsidR="00885488" w:rsidRPr="00794880">
        <w:rPr>
          <w:rStyle w:val="Incipit"/>
          <w:lang w:val="it-IT"/>
        </w:rPr>
        <w:t>namque</w:t>
      </w:r>
      <w:r w:rsidR="005A362F" w:rsidRPr="005A362F">
        <w:rPr>
          <w:i/>
          <w:lang w:val="it-IT"/>
        </w:rPr>
        <w:t xml:space="preserve"> </w:t>
      </w:r>
      <w:r w:rsidR="00885488" w:rsidRPr="00794880">
        <w:rPr>
          <w:rStyle w:val="Incipit"/>
          <w:lang w:val="it-IT"/>
        </w:rPr>
        <w:t>rex</w:t>
      </w:r>
      <w:r w:rsidR="005A362F" w:rsidRPr="005A362F">
        <w:rPr>
          <w:i/>
          <w:lang w:val="it-IT"/>
        </w:rPr>
        <w:t xml:space="preserve"> </w:t>
      </w:r>
      <w:r w:rsidR="00370435">
        <w:rPr>
          <w:rStyle w:val="Incipit"/>
          <w:lang w:val="it-IT"/>
        </w:rPr>
        <w:t>c</w:t>
      </w:r>
      <w:r w:rsidR="00885488" w:rsidRPr="00794880">
        <w:rPr>
          <w:rStyle w:val="Incipit"/>
          <w:lang w:val="it-IT"/>
        </w:rPr>
        <w:t>hristianissimus</w:t>
      </w:r>
      <w:r w:rsidR="005A362F" w:rsidRPr="005A362F">
        <w:rPr>
          <w:i/>
          <w:lang w:val="it-IT"/>
        </w:rPr>
        <w:t xml:space="preserve"> </w:t>
      </w:r>
      <w:r w:rsidR="00885488" w:rsidRPr="00794880">
        <w:rPr>
          <w:rStyle w:val="Incipit"/>
          <w:lang w:val="it-IT"/>
        </w:rPr>
        <w:t>erat</w:t>
      </w:r>
      <w:r w:rsidR="005A362F" w:rsidRPr="005A362F">
        <w:rPr>
          <w:i/>
          <w:lang w:val="it-IT"/>
        </w:rPr>
        <w:t xml:space="preserve"> </w:t>
      </w:r>
      <w:r w:rsidR="008D35E3" w:rsidRPr="00B779A9">
        <w:rPr>
          <w:lang w:val="it-IT"/>
        </w:rPr>
        <w:t>quaere</w:t>
      </w:r>
      <w:r w:rsidR="00885488" w:rsidRPr="00B779A9">
        <w:rPr>
          <w:lang w:val="it-IT"/>
        </w:rPr>
        <w:t xml:space="preserve"> in principio libri de sanctis. RP </w:t>
      </w:r>
      <w:r w:rsidR="00885488" w:rsidRPr="00794880">
        <w:rPr>
          <w:rStyle w:val="Incipit"/>
          <w:lang w:val="it-IT"/>
        </w:rPr>
        <w:t>Feliciter</w:t>
      </w:r>
      <w:r w:rsidR="005A362F" w:rsidRPr="005A362F">
        <w:rPr>
          <w:i/>
          <w:lang w:val="it-IT"/>
        </w:rPr>
        <w:t xml:space="preserve"> </w:t>
      </w:r>
      <w:r w:rsidR="00885488" w:rsidRPr="00794880">
        <w:rPr>
          <w:rStyle w:val="Incipit"/>
          <w:lang w:val="it-IT"/>
        </w:rPr>
        <w:t>virgines</w:t>
      </w:r>
      <w:r w:rsidR="005A362F" w:rsidRPr="005A362F">
        <w:rPr>
          <w:i/>
          <w:lang w:val="it-IT"/>
        </w:rPr>
        <w:t xml:space="preserve"> </w:t>
      </w:r>
      <w:r w:rsidR="00E84629" w:rsidRPr="00794880">
        <w:rPr>
          <w:rStyle w:val="Incipit"/>
          <w:lang w:val="it-IT"/>
        </w:rPr>
        <w:t>vin</w:t>
      </w:r>
      <w:r w:rsidR="00885488" w:rsidRPr="00794880">
        <w:rPr>
          <w:rStyle w:val="Incipit"/>
          <w:lang w:val="it-IT"/>
        </w:rPr>
        <w:t>cunt</w:t>
      </w:r>
      <w:r w:rsidR="005A362F" w:rsidRPr="005A362F">
        <w:rPr>
          <w:i/>
          <w:lang w:val="it-IT"/>
        </w:rPr>
        <w:t xml:space="preserve"> </w:t>
      </w:r>
      <w:r w:rsidR="00885488" w:rsidRPr="00794880">
        <w:rPr>
          <w:rStyle w:val="Incipit"/>
          <w:lang w:val="it-IT"/>
        </w:rPr>
        <w:t>mundum</w:t>
      </w:r>
      <w:r w:rsidR="00794880" w:rsidRPr="00794880">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94880">
        <w:rPr>
          <w:rStyle w:val="Incipit"/>
          <w:lang w:val="it-IT"/>
        </w:rPr>
        <w:t>Has</w:t>
      </w:r>
      <w:r w:rsidR="005A362F" w:rsidRPr="005A362F">
        <w:rPr>
          <w:i/>
          <w:lang w:val="it-IT"/>
        </w:rPr>
        <w:t xml:space="preserve"> </w:t>
      </w:r>
      <w:r w:rsidR="00885488" w:rsidRPr="00794880">
        <w:rPr>
          <w:rStyle w:val="Incipit"/>
          <w:lang w:val="it-IT"/>
        </w:rPr>
        <w:t>virgines</w:t>
      </w:r>
      <w:r w:rsidR="00794880" w:rsidRPr="00794880">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94880">
        <w:rPr>
          <w:rStyle w:val="Incipit"/>
          <w:lang w:val="it-IT"/>
        </w:rPr>
        <w:t>Innumerabilis</w:t>
      </w:r>
      <w:r w:rsidR="005A362F" w:rsidRPr="005A362F">
        <w:rPr>
          <w:i/>
          <w:lang w:val="it-IT"/>
        </w:rPr>
        <w:t xml:space="preserve"> </w:t>
      </w:r>
      <w:r w:rsidR="00885488" w:rsidRPr="00794880">
        <w:rPr>
          <w:rStyle w:val="Incipit"/>
          <w:lang w:val="it-IT"/>
        </w:rPr>
        <w:t>virginum</w:t>
      </w:r>
      <w:r w:rsidR="005A362F" w:rsidRPr="005A362F">
        <w:rPr>
          <w:i/>
          <w:lang w:val="it-IT"/>
        </w:rPr>
        <w:t xml:space="preserve"> </w:t>
      </w:r>
      <w:r w:rsidR="00885488" w:rsidRPr="00794880">
        <w:rPr>
          <w:rStyle w:val="Incipit"/>
          <w:lang w:val="it-IT"/>
        </w:rPr>
        <w:t>chorus</w:t>
      </w:r>
      <w:r w:rsidR="00885488" w:rsidRPr="00B779A9">
        <w:rPr>
          <w:lang w:val="it-IT"/>
        </w:rPr>
        <w:t>.</w:t>
      </w:r>
    </w:p>
    <w:p w:rsidR="00885488" w:rsidRPr="00B779A9" w:rsidRDefault="00F51123" w:rsidP="00415109">
      <w:pPr>
        <w:rPr>
          <w:lang w:val="fr-FR"/>
        </w:rPr>
      </w:pPr>
      <w:r w:rsidRPr="00F77676">
        <w:rPr>
          <w:rStyle w:val="Time2"/>
          <w:lang w:val="it-IT"/>
        </w:rPr>
        <w:lastRenderedPageBreak/>
        <w:t>In secundo nocturno</w:t>
      </w:r>
      <w:r w:rsidR="00885488" w:rsidRPr="00B779A9">
        <w:rPr>
          <w:lang w:val="it-IT"/>
        </w:rPr>
        <w:t xml:space="preserve"> AN </w:t>
      </w:r>
      <w:r w:rsidR="00885488" w:rsidRPr="00794880">
        <w:rPr>
          <w:rStyle w:val="Incipit"/>
          <w:lang w:val="it-IT"/>
        </w:rPr>
        <w:t>Sacratissima</w:t>
      </w:r>
      <w:r w:rsidR="005A362F" w:rsidRPr="005A362F">
        <w:rPr>
          <w:i/>
          <w:lang w:val="it-IT"/>
        </w:rPr>
        <w:t xml:space="preserve"> </w:t>
      </w:r>
      <w:r w:rsidR="00C31823" w:rsidRPr="00794880">
        <w:rPr>
          <w:rStyle w:val="Incipit"/>
          <w:lang w:val="it-IT"/>
        </w:rPr>
        <w:t>vir</w:t>
      </w:r>
      <w:r w:rsidR="00885488" w:rsidRPr="00794880">
        <w:rPr>
          <w:rStyle w:val="Incipit"/>
          <w:lang w:val="it-IT"/>
        </w:rPr>
        <w:t>ginitas</w:t>
      </w:r>
      <w:r w:rsidR="00885488" w:rsidRPr="00B779A9">
        <w:rPr>
          <w:lang w:val="it-IT"/>
        </w:rPr>
        <w:t xml:space="preserve">. </w:t>
      </w:r>
      <w:r w:rsidR="00885488">
        <w:t xml:space="preserve">PS </w:t>
      </w:r>
      <w:r w:rsidR="00885488" w:rsidRPr="005C3920">
        <w:rPr>
          <w:rStyle w:val="Incipit"/>
        </w:rPr>
        <w:t>Verba</w:t>
      </w:r>
      <w:r w:rsidR="005A362F" w:rsidRPr="005A362F">
        <w:rPr>
          <w:i/>
        </w:rPr>
        <w:t xml:space="preserve"> </w:t>
      </w:r>
      <w:r w:rsidR="00885488" w:rsidRPr="005C3920">
        <w:rPr>
          <w:rStyle w:val="Incipit"/>
        </w:rPr>
        <w:t>mea</w:t>
      </w:r>
      <w:r w:rsidR="00885488">
        <w:t xml:space="preserve">. AN </w:t>
      </w:r>
      <w:r w:rsidR="00885488" w:rsidRPr="005C3920">
        <w:rPr>
          <w:rStyle w:val="Incipit"/>
        </w:rPr>
        <w:t>Igitur</w:t>
      </w:r>
      <w:r w:rsidR="005A362F" w:rsidRPr="005A362F">
        <w:rPr>
          <w:i/>
        </w:rPr>
        <w:t xml:space="preserve"> </w:t>
      </w:r>
      <w:r w:rsidR="00885488" w:rsidRPr="005C3920">
        <w:rPr>
          <w:rStyle w:val="Incipit"/>
        </w:rPr>
        <w:t>dum</w:t>
      </w:r>
      <w:r w:rsidR="005A362F" w:rsidRPr="005A362F">
        <w:rPr>
          <w:i/>
        </w:rPr>
        <w:t xml:space="preserve"> </w:t>
      </w:r>
      <w:r w:rsidR="00885488" w:rsidRPr="005C3920">
        <w:rPr>
          <w:rStyle w:val="Incipit"/>
        </w:rPr>
        <w:t>nimis</w:t>
      </w:r>
      <w:r w:rsidR="00885488">
        <w:t xml:space="preserve">. </w:t>
      </w:r>
      <w:r w:rsidR="00885488" w:rsidRPr="00B779A9">
        <w:rPr>
          <w:lang w:val="pt-PT"/>
        </w:rPr>
        <w:t xml:space="preserve">PS </w:t>
      </w:r>
      <w:r w:rsidR="00885488" w:rsidRPr="00794880">
        <w:rPr>
          <w:rStyle w:val="Incipit"/>
          <w:lang w:val="pt-PT"/>
        </w:rPr>
        <w:t>Domine</w:t>
      </w:r>
      <w:r w:rsidR="005A362F" w:rsidRPr="005A362F">
        <w:rPr>
          <w:i/>
          <w:lang w:val="pt-PT"/>
        </w:rPr>
        <w:t xml:space="preserve"> </w:t>
      </w:r>
      <w:r w:rsidR="00885488" w:rsidRPr="00794880">
        <w:rPr>
          <w:rStyle w:val="Incipit"/>
          <w:lang w:val="pt-PT"/>
        </w:rPr>
        <w:t>dominus</w:t>
      </w:r>
      <w:r w:rsidR="005A362F" w:rsidRPr="005A362F">
        <w:rPr>
          <w:i/>
          <w:lang w:val="pt-PT"/>
        </w:rPr>
        <w:t xml:space="preserve"> </w:t>
      </w:r>
      <w:r w:rsidR="00885488" w:rsidRPr="00794880">
        <w:rPr>
          <w:rStyle w:val="Incipit"/>
          <w:lang w:val="pt-PT"/>
        </w:rPr>
        <w:t>noster</w:t>
      </w:r>
      <w:r w:rsidR="00885488" w:rsidRPr="00B779A9">
        <w:rPr>
          <w:lang w:val="pt-PT"/>
        </w:rPr>
        <w:t xml:space="preserve">. Hanc antiphonam invenies </w:t>
      </w:r>
      <w:r w:rsidR="009E519F">
        <w:rPr>
          <w:lang w:val="pt-PT"/>
        </w:rPr>
        <w:t xml:space="preserve">[tam] </w:t>
      </w:r>
      <w:r w:rsidR="00885488" w:rsidRPr="00B779A9">
        <w:rPr>
          <w:lang w:val="pt-PT"/>
        </w:rPr>
        <w:t>in secundo nocturno ultimo loco positam</w:t>
      </w:r>
      <w:r w:rsidR="009E519F">
        <w:rPr>
          <w:lang w:val="pt-PT"/>
        </w:rPr>
        <w:t>, quam tamen</w:t>
      </w:r>
      <w:r w:rsidR="00885488" w:rsidRPr="00B779A9">
        <w:rPr>
          <w:lang w:val="pt-PT"/>
        </w:rPr>
        <w:t xml:space="preserve"> ad secundum locum cum PS </w:t>
      </w:r>
      <w:r w:rsidR="00885488" w:rsidRPr="00794880">
        <w:rPr>
          <w:rStyle w:val="Incipit"/>
          <w:lang w:val="pt-PT"/>
        </w:rPr>
        <w:t>Re</w:t>
      </w:r>
      <w:r w:rsidR="00702792" w:rsidRPr="00794880">
        <w:rPr>
          <w:rStyle w:val="Incipit"/>
          <w:lang w:val="pt-PT"/>
        </w:rPr>
        <w:t>voc</w:t>
      </w:r>
      <w:r w:rsidR="00885488" w:rsidRPr="00794880">
        <w:rPr>
          <w:rStyle w:val="Incipit"/>
          <w:lang w:val="pt-PT"/>
        </w:rPr>
        <w:t>abis</w:t>
      </w:r>
      <w:r w:rsidR="00885488" w:rsidRPr="00B779A9">
        <w:rPr>
          <w:lang w:val="pt-PT"/>
        </w:rPr>
        <w:t xml:space="preserve">. </w:t>
      </w:r>
      <w:r w:rsidR="00885488" w:rsidRPr="00B779A9">
        <w:rPr>
          <w:lang w:val="fr-FR"/>
        </w:rPr>
        <w:t xml:space="preserve">Ultima est </w:t>
      </w:r>
      <w:r w:rsidR="00BA24A1" w:rsidRPr="00B779A9">
        <w:rPr>
          <w:lang w:val="fr-FR"/>
        </w:rPr>
        <w:t>[</w:t>
      </w:r>
      <w:r w:rsidR="00885488" w:rsidRPr="00B779A9">
        <w:rPr>
          <w:lang w:val="fr-FR"/>
        </w:rPr>
        <w:t>AN</w:t>
      </w:r>
      <w:r w:rsidR="00BA24A1" w:rsidRPr="00B779A9">
        <w:rPr>
          <w:lang w:val="fr-FR"/>
        </w:rPr>
        <w:t>]</w:t>
      </w:r>
      <w:r w:rsidR="00885488" w:rsidRPr="00B779A9">
        <w:rPr>
          <w:lang w:val="fr-FR"/>
        </w:rPr>
        <w:t xml:space="preserve"> </w:t>
      </w:r>
      <w:r w:rsidR="00885488" w:rsidRPr="00794880">
        <w:rPr>
          <w:rStyle w:val="Incipit"/>
          <w:lang w:val="fr-FR"/>
        </w:rPr>
        <w:t>Una</w:t>
      </w:r>
      <w:r w:rsidR="005A362F" w:rsidRPr="005A362F">
        <w:rPr>
          <w:i/>
          <w:lang w:val="fr-FR"/>
        </w:rPr>
        <w:t xml:space="preserve"> </w:t>
      </w:r>
      <w:r w:rsidR="00885488" w:rsidRPr="00794880">
        <w:rPr>
          <w:rStyle w:val="Incipit"/>
          <w:lang w:val="fr-FR"/>
        </w:rPr>
        <w:t>etenim</w:t>
      </w:r>
      <w:r w:rsidR="005A362F" w:rsidRPr="005A362F">
        <w:rPr>
          <w:i/>
          <w:lang w:val="fr-FR"/>
        </w:rPr>
        <w:t xml:space="preserve"> </w:t>
      </w:r>
      <w:r w:rsidR="00885488" w:rsidRPr="00794880">
        <w:rPr>
          <w:rStyle w:val="Incipit"/>
          <w:lang w:val="fr-FR"/>
        </w:rPr>
        <w:t>fides</w:t>
      </w:r>
      <w:r w:rsidR="00885488" w:rsidRPr="00B779A9">
        <w:rPr>
          <w:lang w:val="fr-FR"/>
        </w:rPr>
        <w:t xml:space="preserve">. PS </w:t>
      </w:r>
      <w:r w:rsidR="00885488" w:rsidRPr="00794880">
        <w:rPr>
          <w:rStyle w:val="Incipit"/>
          <w:lang w:val="fr-FR"/>
        </w:rPr>
        <w:t>Domine</w:t>
      </w:r>
      <w:r w:rsidR="005A362F" w:rsidRPr="005A362F">
        <w:rPr>
          <w:i/>
          <w:lang w:val="fr-FR"/>
        </w:rPr>
        <w:t xml:space="preserve"> </w:t>
      </w:r>
      <w:r w:rsidR="00885488" w:rsidRPr="00794880">
        <w:rPr>
          <w:rStyle w:val="Incipit"/>
          <w:lang w:val="fr-FR"/>
        </w:rPr>
        <w:t>quis</w:t>
      </w:r>
      <w:r w:rsidR="005A362F" w:rsidRPr="005A362F">
        <w:rPr>
          <w:i/>
          <w:lang w:val="fr-FR"/>
        </w:rPr>
        <w:t xml:space="preserve"> </w:t>
      </w:r>
      <w:r w:rsidR="00885488" w:rsidRPr="00794880">
        <w:rPr>
          <w:rStyle w:val="Incipit"/>
          <w:lang w:val="fr-FR"/>
        </w:rPr>
        <w:t>habitabit</w:t>
      </w:r>
      <w:r w:rsidR="00885488" w:rsidRPr="00B779A9">
        <w:rPr>
          <w:lang w:val="fr-FR"/>
        </w:rPr>
        <w:t xml:space="preserve">. RP </w:t>
      </w:r>
      <w:r w:rsidR="00885488" w:rsidRPr="00794880">
        <w:rPr>
          <w:rStyle w:val="Incipit"/>
          <w:lang w:val="fr-FR"/>
        </w:rPr>
        <w:t>Simile</w:t>
      </w:r>
      <w:r w:rsidR="005A362F" w:rsidRPr="005A362F">
        <w:rPr>
          <w:i/>
          <w:lang w:val="fr-FR"/>
        </w:rPr>
        <w:t xml:space="preserve"> </w:t>
      </w:r>
      <w:r w:rsidR="00885488" w:rsidRPr="00794880">
        <w:rPr>
          <w:rStyle w:val="Incipit"/>
          <w:lang w:val="fr-FR"/>
        </w:rPr>
        <w:t>est</w:t>
      </w:r>
      <w:r w:rsidR="005A362F" w:rsidRPr="005A362F">
        <w:rPr>
          <w:i/>
          <w:lang w:val="fr-FR"/>
        </w:rPr>
        <w:t xml:space="preserve"> </w:t>
      </w:r>
      <w:r w:rsidR="00885488" w:rsidRPr="00794880">
        <w:rPr>
          <w:rStyle w:val="Incipit"/>
          <w:lang w:val="fr-FR"/>
        </w:rPr>
        <w:t>regnum</w:t>
      </w:r>
      <w:r w:rsidR="005A362F" w:rsidRPr="005A362F">
        <w:rPr>
          <w:i/>
          <w:lang w:val="fr-FR"/>
        </w:rPr>
        <w:t xml:space="preserve"> </w:t>
      </w:r>
      <w:r w:rsidR="00885488" w:rsidRPr="00794880">
        <w:rPr>
          <w:rStyle w:val="Incipit"/>
          <w:lang w:val="fr-FR"/>
        </w:rPr>
        <w:t>caelorum</w:t>
      </w:r>
      <w:r w:rsidR="00794880" w:rsidRPr="00794880">
        <w:rPr>
          <w:lang w:val="fr-FR"/>
        </w:rPr>
        <w:t xml:space="preserve">. </w:t>
      </w:r>
      <w:r w:rsidR="00BA24A1" w:rsidRPr="00B779A9">
        <w:rPr>
          <w:lang w:val="fr-FR"/>
        </w:rPr>
        <w:t>[</w:t>
      </w:r>
      <w:r w:rsidR="00885488" w:rsidRPr="00B779A9">
        <w:rPr>
          <w:lang w:val="fr-FR"/>
        </w:rPr>
        <w:t>RP</w:t>
      </w:r>
      <w:r w:rsidR="00BA24A1" w:rsidRPr="00B779A9">
        <w:rPr>
          <w:lang w:val="fr-FR"/>
        </w:rPr>
        <w:t>]</w:t>
      </w:r>
      <w:r w:rsidR="005A362F" w:rsidRPr="005A362F">
        <w:rPr>
          <w:i/>
          <w:lang w:val="fr-FR"/>
        </w:rPr>
        <w:t xml:space="preserve"> </w:t>
      </w:r>
      <w:r w:rsidR="00885488" w:rsidRPr="00794880">
        <w:rPr>
          <w:rStyle w:val="Incipit"/>
          <w:lang w:val="fr-FR"/>
        </w:rPr>
        <w:t>Quinque</w:t>
      </w:r>
      <w:r w:rsidR="005A362F" w:rsidRPr="005A362F">
        <w:rPr>
          <w:i/>
          <w:lang w:val="fr-FR"/>
        </w:rPr>
        <w:t xml:space="preserve"> </w:t>
      </w:r>
      <w:r w:rsidR="00885488" w:rsidRPr="00794880">
        <w:rPr>
          <w:rStyle w:val="Incipit"/>
          <w:lang w:val="fr-FR"/>
        </w:rPr>
        <w:t>prudentes</w:t>
      </w:r>
      <w:r w:rsidR="00794880" w:rsidRPr="00794880">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794880">
        <w:rPr>
          <w:rStyle w:val="Incipit"/>
          <w:lang w:val="fr-FR"/>
        </w:rPr>
        <w:t>Media</w:t>
      </w:r>
      <w:r w:rsidR="005A362F" w:rsidRPr="005A362F">
        <w:rPr>
          <w:i/>
          <w:lang w:val="fr-FR"/>
        </w:rPr>
        <w:t xml:space="preserve"> </w:t>
      </w:r>
      <w:r w:rsidR="00885488" w:rsidRPr="00794880">
        <w:rPr>
          <w:rStyle w:val="Incipit"/>
          <w:lang w:val="fr-FR"/>
        </w:rPr>
        <w:t>nocte</w:t>
      </w:r>
      <w:r w:rsidR="00885488" w:rsidRPr="00B779A9">
        <w:rPr>
          <w:lang w:val="fr-FR"/>
        </w:rPr>
        <w:t>.</w:t>
      </w:r>
    </w:p>
    <w:p w:rsidR="00885488" w:rsidRPr="00B779A9" w:rsidRDefault="00134A06" w:rsidP="00415109">
      <w:pPr>
        <w:rPr>
          <w:lang w:val="fr-FR"/>
        </w:rPr>
      </w:pPr>
      <w:r w:rsidRPr="00F77676">
        <w:rPr>
          <w:rStyle w:val="Time2"/>
          <w:lang w:val="fr-FR"/>
        </w:rPr>
        <w:t>In tertio nocturno</w:t>
      </w:r>
      <w:r w:rsidR="00885488" w:rsidRPr="00B779A9">
        <w:rPr>
          <w:lang w:val="fr-FR"/>
        </w:rPr>
        <w:t xml:space="preserve"> AN </w:t>
      </w:r>
      <w:r w:rsidR="00885488" w:rsidRPr="00F77676">
        <w:rPr>
          <w:rStyle w:val="Incipit"/>
          <w:lang w:val="fr-FR"/>
        </w:rPr>
        <w:t>Hae sunt quae non nubent</w:t>
      </w:r>
      <w:r w:rsidR="00885488" w:rsidRPr="00B779A9">
        <w:rPr>
          <w:lang w:val="fr-FR"/>
        </w:rPr>
        <w:t xml:space="preserve">. PS </w:t>
      </w:r>
      <w:r w:rsidR="00885488" w:rsidRPr="00F77676">
        <w:rPr>
          <w:rStyle w:val="Incipit"/>
          <w:lang w:val="fr-FR"/>
        </w:rPr>
        <w:t>Con</w:t>
      </w:r>
      <w:r w:rsidR="001B7479" w:rsidRPr="00F77676">
        <w:rPr>
          <w:rStyle w:val="Incipit"/>
          <w:lang w:val="fr-FR"/>
        </w:rPr>
        <w:t>serva</w:t>
      </w:r>
      <w:r w:rsidR="00885488" w:rsidRPr="00F77676">
        <w:rPr>
          <w:rStyle w:val="Incipit"/>
          <w:lang w:val="fr-FR"/>
        </w:rPr>
        <w:t xml:space="preserve"> me</w:t>
      </w:r>
      <w:r w:rsidR="00885488" w:rsidRPr="00B779A9">
        <w:rPr>
          <w:lang w:val="fr-FR"/>
        </w:rPr>
        <w:t xml:space="preserve">. AN </w:t>
      </w:r>
      <w:r w:rsidR="00885488" w:rsidRPr="00F77676">
        <w:rPr>
          <w:rStyle w:val="Incipit"/>
          <w:lang w:val="fr-FR"/>
        </w:rPr>
        <w:t xml:space="preserve">Ideo laudabilis </w:t>
      </w:r>
      <w:r w:rsidR="00C31823" w:rsidRPr="00F77676">
        <w:rPr>
          <w:rStyle w:val="Incipit"/>
          <w:lang w:val="fr-FR"/>
        </w:rPr>
        <w:t>vir</w:t>
      </w:r>
      <w:r w:rsidR="00885488" w:rsidRPr="00F77676">
        <w:rPr>
          <w:rStyle w:val="Incipit"/>
          <w:lang w:val="fr-FR"/>
        </w:rPr>
        <w:t>ginitas</w:t>
      </w:r>
      <w:r w:rsidR="00885488" w:rsidRPr="00B779A9">
        <w:rPr>
          <w:lang w:val="fr-FR"/>
        </w:rPr>
        <w:t xml:space="preserve">. PS </w:t>
      </w:r>
      <w:r w:rsidR="00885488" w:rsidRPr="00F77676">
        <w:rPr>
          <w:rStyle w:val="Incipit"/>
          <w:lang w:val="fr-FR"/>
        </w:rPr>
        <w:t>Domini est terra</w:t>
      </w:r>
      <w:r w:rsidR="00885488" w:rsidRPr="00B779A9">
        <w:rPr>
          <w:lang w:val="fr-FR"/>
        </w:rPr>
        <w:t xml:space="preserve">. AN </w:t>
      </w:r>
      <w:r w:rsidR="00885488" w:rsidRPr="00F77676">
        <w:rPr>
          <w:rStyle w:val="Incipit"/>
          <w:lang w:val="fr-FR"/>
        </w:rPr>
        <w:t>Merito laudantur</w:t>
      </w:r>
      <w:r w:rsidR="00885488" w:rsidRPr="00B779A9">
        <w:rPr>
          <w:lang w:val="fr-FR"/>
        </w:rPr>
        <w:t xml:space="preserve"> </w:t>
      </w:r>
      <w:r w:rsidR="008D35E3" w:rsidRPr="00B779A9">
        <w:rPr>
          <w:lang w:val="fr-FR"/>
        </w:rPr>
        <w:t>quaere</w:t>
      </w:r>
      <w:r w:rsidR="00885488" w:rsidRPr="00B779A9">
        <w:rPr>
          <w:lang w:val="fr-FR"/>
        </w:rPr>
        <w:t xml:space="preserve"> hanc antiphonam in principio historiae. PS </w:t>
      </w:r>
      <w:r w:rsidR="00885488" w:rsidRPr="00F77676">
        <w:rPr>
          <w:rStyle w:val="Incipit"/>
          <w:lang w:val="fr-FR"/>
        </w:rPr>
        <w:t>Beati quorum</w:t>
      </w:r>
      <w:r w:rsidR="00885488" w:rsidRPr="00B779A9">
        <w:rPr>
          <w:lang w:val="fr-FR"/>
        </w:rPr>
        <w:t xml:space="preserve">. EV </w:t>
      </w:r>
      <w:r w:rsidR="00885488" w:rsidRPr="00F77676">
        <w:rPr>
          <w:rStyle w:val="Incipit"/>
          <w:lang w:val="fr-FR"/>
        </w:rPr>
        <w:t>Simile est regnum caelorum decem virginibus</w:t>
      </w:r>
      <w:r w:rsidR="00885488" w:rsidRPr="00B779A9">
        <w:rPr>
          <w:lang w:val="fr-FR"/>
        </w:rPr>
        <w:t xml:space="preserve">. (73v) RP </w:t>
      </w:r>
      <w:r w:rsidR="00885488" w:rsidRPr="00F77676">
        <w:rPr>
          <w:rStyle w:val="Incipit"/>
          <w:lang w:val="fr-FR"/>
        </w:rPr>
        <w:t xml:space="preserve">Offerentur regi </w:t>
      </w:r>
      <w:r w:rsidR="00C31823" w:rsidRPr="00F77676">
        <w:rPr>
          <w:rStyle w:val="Incipit"/>
          <w:lang w:val="fr-FR"/>
        </w:rPr>
        <w:t>vir</w:t>
      </w:r>
      <w:r w:rsidR="00885488" w:rsidRPr="00F77676">
        <w:rPr>
          <w:rStyle w:val="Incipit"/>
          <w:lang w:val="fr-FR"/>
        </w:rPr>
        <w:t>gines</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Au</w:t>
      </w:r>
      <w:r w:rsidR="00BA4CFB" w:rsidRPr="00F77676">
        <w:rPr>
          <w:rStyle w:val="Incipit"/>
          <w:lang w:val="fr-FR"/>
        </w:rPr>
        <w:t>divi</w:t>
      </w:r>
      <w:r w:rsidR="00885488" w:rsidRPr="00F77676">
        <w:rPr>
          <w:rStyle w:val="Incipit"/>
          <w:lang w:val="fr-FR"/>
        </w:rPr>
        <w:t xml:space="preserve"> </w:t>
      </w:r>
      <w:r w:rsidR="00702792" w:rsidRPr="00F77676">
        <w:rPr>
          <w:rStyle w:val="Incipit"/>
          <w:lang w:val="fr-FR"/>
        </w:rPr>
        <w:t>voc</w:t>
      </w:r>
      <w:r w:rsidR="00885488" w:rsidRPr="00F77676">
        <w:rPr>
          <w:rStyle w:val="Incipit"/>
          <w:lang w:val="fr-FR"/>
        </w:rPr>
        <w:t>em de caelo</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Martyres Christi</w:t>
      </w:r>
      <w:r w:rsidR="00885488" w:rsidRPr="00B779A9">
        <w:rPr>
          <w:lang w:val="fr-FR"/>
        </w:rPr>
        <w:t>.</w:t>
      </w:r>
    </w:p>
    <w:p w:rsidR="00885488" w:rsidRPr="00B779A9" w:rsidRDefault="00F4244C" w:rsidP="00415109">
      <w:pPr>
        <w:rPr>
          <w:lang w:val="pt-PT"/>
        </w:rPr>
      </w:pPr>
      <w:r w:rsidRPr="00F77676">
        <w:rPr>
          <w:rStyle w:val="Time1"/>
          <w:lang w:val="fr-FR"/>
        </w:rPr>
        <w:t>Ad laudes</w:t>
      </w:r>
      <w:r w:rsidR="00885488" w:rsidRPr="00B779A9">
        <w:rPr>
          <w:lang w:val="fr-FR"/>
        </w:rPr>
        <w:t xml:space="preserve"> AN </w:t>
      </w:r>
      <w:r w:rsidR="00885488" w:rsidRPr="00F77676">
        <w:rPr>
          <w:rStyle w:val="Incipit"/>
          <w:lang w:val="fr-FR"/>
        </w:rPr>
        <w:t>In choro sanctorum</w:t>
      </w:r>
      <w:r w:rsidR="00885488" w:rsidRPr="00B779A9">
        <w:rPr>
          <w:lang w:val="fr-FR"/>
        </w:rPr>
        <w:t xml:space="preserve"> cum reliquis. HY </w:t>
      </w:r>
      <w:r w:rsidR="00885488" w:rsidRPr="00F77676">
        <w:rPr>
          <w:rStyle w:val="Incipit"/>
          <w:lang w:val="fr-FR"/>
        </w:rPr>
        <w:t>Rex gloriose martyrum</w:t>
      </w:r>
      <w:r w:rsidR="00885488" w:rsidRPr="00B779A9">
        <w:rPr>
          <w:lang w:val="fr-FR"/>
        </w:rPr>
        <w:t xml:space="preserve">. VS </w:t>
      </w:r>
      <w:r w:rsidR="00885488" w:rsidRPr="00F77676">
        <w:rPr>
          <w:rStyle w:val="Incipit"/>
          <w:lang w:val="fr-FR"/>
        </w:rPr>
        <w:t>Iustorum animae</w:t>
      </w:r>
      <w:r w:rsidR="00885488" w:rsidRPr="00B779A9">
        <w:rPr>
          <w:lang w:val="fr-FR"/>
        </w:rPr>
        <w:t xml:space="preserve">. </w:t>
      </w:r>
      <w:r w:rsidR="00885488" w:rsidRPr="00B779A9">
        <w:rPr>
          <w:lang w:val="pt-PT"/>
        </w:rPr>
        <w:t xml:space="preserve">AB </w:t>
      </w:r>
      <w:r w:rsidR="00885488" w:rsidRPr="00F77676">
        <w:rPr>
          <w:rStyle w:val="Incipit"/>
          <w:lang w:val="pt-PT"/>
        </w:rPr>
        <w:t xml:space="preserve">O beata </w:t>
      </w:r>
      <w:r w:rsidR="00C31823" w:rsidRPr="00F77676">
        <w:rPr>
          <w:rStyle w:val="Incipit"/>
          <w:lang w:val="pt-PT"/>
        </w:rPr>
        <w:t>vir</w:t>
      </w:r>
      <w:r w:rsidR="00885488" w:rsidRPr="00F77676">
        <w:rPr>
          <w:rStyle w:val="Incipit"/>
          <w:lang w:val="pt-PT"/>
        </w:rPr>
        <w:t>ginum corpora</w:t>
      </w:r>
      <w:r w:rsidR="00885488" w:rsidRPr="00B779A9">
        <w:rPr>
          <w:lang w:val="pt-PT"/>
        </w:rPr>
        <w:t xml:space="preserve">. </w:t>
      </w:r>
      <w:r w:rsidR="009E519F">
        <w:rPr>
          <w:lang w:val="pt-PT"/>
        </w:rPr>
        <w:t>Suffragium [</w:t>
      </w:r>
      <w:r w:rsidR="00885488" w:rsidRPr="00B779A9">
        <w:rPr>
          <w:lang w:val="pt-PT"/>
        </w:rPr>
        <w:t>AC</w:t>
      </w:r>
      <w:r w:rsidR="009E519F">
        <w:rPr>
          <w:lang w:val="pt-PT"/>
        </w:rPr>
        <w:t>]</w:t>
      </w:r>
      <w:r w:rsidR="00885488" w:rsidRPr="00B779A9">
        <w:rPr>
          <w:lang w:val="pt-PT"/>
        </w:rPr>
        <w:t xml:space="preserve"> </w:t>
      </w:r>
      <w:r w:rsidR="00885488" w:rsidRPr="00F77676">
        <w:rPr>
          <w:rStyle w:val="Incipit"/>
          <w:lang w:val="pt-PT"/>
        </w:rPr>
        <w:t>Tota pulchra es</w:t>
      </w:r>
      <w:r w:rsidR="009E519F" w:rsidRPr="009E519F">
        <w:rPr>
          <w:lang w:val="pt-PT"/>
        </w:rPr>
        <w:t xml:space="preserve"> </w:t>
      </w:r>
      <w:r w:rsidR="009E519F">
        <w:rPr>
          <w:lang w:val="pt-PT"/>
        </w:rPr>
        <w:t>d</w:t>
      </w:r>
      <w:r w:rsidR="009E519F" w:rsidRPr="00B779A9">
        <w:rPr>
          <w:lang w:val="pt-PT"/>
        </w:rPr>
        <w:t>e beata virgine</w:t>
      </w:r>
      <w:r w:rsidR="00885488" w:rsidRPr="00B779A9">
        <w:rPr>
          <w:lang w:val="pt-PT"/>
        </w:rPr>
        <w:t xml:space="preserve">. </w:t>
      </w:r>
      <w:r w:rsidR="003A01CC" w:rsidRPr="00B779A9">
        <w:rPr>
          <w:lang w:val="pt-PT"/>
        </w:rPr>
        <w:t xml:space="preserve">[BD] </w:t>
      </w:r>
      <w:r w:rsidR="005F6F99" w:rsidRPr="00F77676">
        <w:rPr>
          <w:rStyle w:val="Incipit"/>
          <w:lang w:val="pt-PT"/>
        </w:rPr>
        <w:t>Benedicamus</w:t>
      </w:r>
      <w:r w:rsidR="003A01CC" w:rsidRPr="00B779A9">
        <w:rPr>
          <w:lang w:val="pt-PT"/>
        </w:rPr>
        <w:t xml:space="preserve"> de </w:t>
      </w:r>
      <w:r w:rsidR="00885488" w:rsidRPr="00B779A9">
        <w:rPr>
          <w:lang w:val="pt-PT"/>
        </w:rPr>
        <w:t>martyribus.</w:t>
      </w:r>
    </w:p>
    <w:p w:rsidR="00885488" w:rsidRPr="00B779A9" w:rsidRDefault="00F4244C" w:rsidP="00415109">
      <w:pPr>
        <w:rPr>
          <w:lang w:val="pt-PT"/>
        </w:rPr>
      </w:pPr>
      <w:r w:rsidRPr="00F77676">
        <w:rPr>
          <w:rStyle w:val="Time1"/>
          <w:lang w:val="pt-PT"/>
        </w:rPr>
        <w:t>Ad horas</w:t>
      </w:r>
      <w:r w:rsidR="00885488" w:rsidRPr="00B779A9">
        <w:rPr>
          <w:lang w:val="pt-PT"/>
        </w:rPr>
        <w:t xml:space="preserve"> dicantur laudes.</w:t>
      </w:r>
    </w:p>
    <w:p w:rsidR="00885488" w:rsidRPr="003D0C23" w:rsidRDefault="00F4244C" w:rsidP="00415109">
      <w:pPr>
        <w:rPr>
          <w:lang w:val="en-US"/>
        </w:rPr>
      </w:pPr>
      <w:r w:rsidRPr="00F77676">
        <w:rPr>
          <w:rStyle w:val="Time1"/>
          <w:lang w:val="pt-PT"/>
        </w:rPr>
        <w:t>Ad officium</w:t>
      </w:r>
      <w:r w:rsidR="00885488" w:rsidRPr="00B779A9">
        <w:rPr>
          <w:lang w:val="pt-PT"/>
        </w:rPr>
        <w:t xml:space="preserve"> IN </w:t>
      </w:r>
      <w:r w:rsidR="00885488" w:rsidRPr="00F77676">
        <w:rPr>
          <w:rStyle w:val="Incipit"/>
          <w:lang w:val="pt-PT"/>
        </w:rPr>
        <w:t>Gaudeamus in honore sanctarum virginum de quarum passione</w:t>
      </w:r>
      <w:r w:rsidR="00DD1415">
        <w:rPr>
          <w:lang w:val="pt-PT"/>
        </w:rPr>
        <w:t>@</w:t>
      </w:r>
      <w:r w:rsidR="00DD1415" w:rsidRPr="00B779A9">
        <w:rPr>
          <w:lang w:val="pt-PT"/>
        </w:rPr>
        <w:t>42.</w:t>
      </w:r>
      <w:r w:rsidR="00885488" w:rsidRPr="00B779A9">
        <w:rPr>
          <w:lang w:val="pt-PT"/>
        </w:rPr>
        <w:t xml:space="preserve"> </w:t>
      </w:r>
      <w:r w:rsidR="003A01CC" w:rsidRPr="003D0C23">
        <w:rPr>
          <w:lang w:val="fr-FR"/>
        </w:rPr>
        <w:t xml:space="preserve">[KY] </w:t>
      </w:r>
      <w:r w:rsidR="003A01CC" w:rsidRPr="003D0C23">
        <w:rPr>
          <w:rStyle w:val="Incipit"/>
          <w:lang w:val="fr-FR"/>
        </w:rPr>
        <w:t>Kyrie</w:t>
      </w:r>
      <w:r w:rsidR="003A01CC" w:rsidRPr="003D0C23">
        <w:rPr>
          <w:lang w:val="fr-FR"/>
        </w:rPr>
        <w:t xml:space="preserve"> et [SA] </w:t>
      </w:r>
      <w:r w:rsidR="003A01CC" w:rsidRPr="003D0C23">
        <w:rPr>
          <w:rStyle w:val="Incipit"/>
          <w:lang w:val="fr-FR"/>
        </w:rPr>
        <w:t>Sanctus</w:t>
      </w:r>
      <w:r w:rsidR="003A01CC" w:rsidRPr="003D0C23">
        <w:rPr>
          <w:lang w:val="fr-FR"/>
        </w:rPr>
        <w:t xml:space="preserve"> </w:t>
      </w:r>
      <w:r w:rsidR="00885488" w:rsidRPr="003D0C23">
        <w:rPr>
          <w:lang w:val="fr-FR"/>
        </w:rPr>
        <w:t xml:space="preserve">de martyribus. GR </w:t>
      </w:r>
      <w:r w:rsidR="00885488" w:rsidRPr="003D0C23">
        <w:rPr>
          <w:rStyle w:val="Incipit"/>
          <w:lang w:val="fr-FR"/>
        </w:rPr>
        <w:t>Gloriosus deus</w:t>
      </w:r>
      <w:r w:rsidR="00DD1415" w:rsidRPr="003D0C23">
        <w:rPr>
          <w:lang w:val="fr-FR"/>
        </w:rPr>
        <w:t>@33.</w:t>
      </w:r>
      <w:r w:rsidR="00885488" w:rsidRPr="003D0C23">
        <w:rPr>
          <w:lang w:val="fr-FR"/>
        </w:rPr>
        <w:t xml:space="preserve"> </w:t>
      </w:r>
      <w:r w:rsidR="00885488" w:rsidRPr="003D0C23">
        <w:rPr>
          <w:lang w:val="en-US"/>
        </w:rPr>
        <w:t>AL</w:t>
      </w:r>
      <w:r w:rsidR="003A01CC" w:rsidRPr="003D0C23">
        <w:rPr>
          <w:lang w:val="en-US"/>
        </w:rPr>
        <w:t>V</w:t>
      </w:r>
      <w:r w:rsidR="00885488" w:rsidRPr="003D0C23">
        <w:rPr>
          <w:lang w:val="en-US"/>
        </w:rPr>
        <w:t xml:space="preserve"> </w:t>
      </w:r>
      <w:r w:rsidR="00885488" w:rsidRPr="003D0C23">
        <w:rPr>
          <w:rStyle w:val="Incipit"/>
          <w:lang w:val="en-US"/>
        </w:rPr>
        <w:t>Benedictus dominus</w:t>
      </w:r>
      <w:r w:rsidR="00885488" w:rsidRPr="003D0C23">
        <w:rPr>
          <w:lang w:val="en-US"/>
        </w:rPr>
        <w:t xml:space="preserve">. SE </w:t>
      </w:r>
      <w:r w:rsidR="00885488" w:rsidRPr="003D0C23">
        <w:rPr>
          <w:rStyle w:val="Incipit"/>
          <w:lang w:val="en-US"/>
        </w:rPr>
        <w:t>Virginalis turma</w:t>
      </w:r>
      <w:r w:rsidR="00DD1415" w:rsidRPr="003D0C23">
        <w:rPr>
          <w:lang w:val="en-US"/>
        </w:rPr>
        <w:t>@336.</w:t>
      </w:r>
      <w:r w:rsidR="00885488" w:rsidRPr="003D0C23">
        <w:rPr>
          <w:lang w:val="en-US"/>
        </w:rPr>
        <w:t xml:space="preserve"> OF </w:t>
      </w:r>
      <w:r w:rsidR="00885488" w:rsidRPr="003D0C23">
        <w:rPr>
          <w:rStyle w:val="Incipit"/>
          <w:lang w:val="en-US"/>
        </w:rPr>
        <w:t>Offerentur regi</w:t>
      </w:r>
      <w:r w:rsidR="00DD1415" w:rsidRPr="003D0C23">
        <w:rPr>
          <w:lang w:val="en-US"/>
        </w:rPr>
        <w:t>@3.</w:t>
      </w:r>
      <w:r w:rsidR="00885488" w:rsidRPr="003D0C23">
        <w:rPr>
          <w:lang w:val="en-US"/>
        </w:rPr>
        <w:t xml:space="preserve"> CO </w:t>
      </w:r>
      <w:r w:rsidR="00885488" w:rsidRPr="003D0C23">
        <w:rPr>
          <w:rStyle w:val="Incipit"/>
          <w:lang w:val="en-US"/>
        </w:rPr>
        <w:t>Quinque prudentes</w:t>
      </w:r>
      <w:r w:rsidR="00DD1415" w:rsidRPr="003D0C23">
        <w:rPr>
          <w:lang w:val="en-US"/>
        </w:rPr>
        <w:t>@35.</w:t>
      </w:r>
    </w:p>
    <w:p w:rsidR="00885488" w:rsidRPr="00F77676" w:rsidRDefault="00F4244C" w:rsidP="00415109">
      <w:pPr>
        <w:rPr>
          <w:lang w:val="pt-PT"/>
        </w:rPr>
      </w:pPr>
      <w:r w:rsidRPr="00F77676">
        <w:rPr>
          <w:rStyle w:val="Time1"/>
          <w:lang w:val="pt-PT"/>
        </w:rPr>
        <w:t>Ad secundas vesperas</w:t>
      </w:r>
      <w:r w:rsidR="00885488" w:rsidRPr="00B779A9">
        <w:rPr>
          <w:lang w:val="pt-PT"/>
        </w:rPr>
        <w:t xml:space="preserve"> AN </w:t>
      </w:r>
      <w:r w:rsidR="00885488" w:rsidRPr="00F77676">
        <w:rPr>
          <w:rStyle w:val="Incipit"/>
          <w:lang w:val="pt-PT"/>
        </w:rPr>
        <w:t xml:space="preserve">Virgam </w:t>
      </w:r>
      <w:r w:rsidR="00C31823" w:rsidRPr="00F77676">
        <w:rPr>
          <w:rStyle w:val="Incipit"/>
          <w:lang w:val="pt-PT"/>
        </w:rPr>
        <w:t>vir</w:t>
      </w:r>
      <w:r w:rsidR="00885488" w:rsidRPr="00F77676">
        <w:rPr>
          <w:rStyle w:val="Incipit"/>
          <w:lang w:val="pt-PT"/>
        </w:rPr>
        <w:t>tutis</w:t>
      </w:r>
      <w:r w:rsidR="00885488" w:rsidRPr="00B779A9">
        <w:rPr>
          <w:lang w:val="pt-PT"/>
        </w:rPr>
        <w:t xml:space="preserve"> cum reliquis. </w:t>
      </w:r>
      <w:r w:rsidR="00885488" w:rsidRPr="00B779A9">
        <w:rPr>
          <w:lang w:val="fr-FR"/>
        </w:rPr>
        <w:t xml:space="preserve">PS </w:t>
      </w:r>
      <w:r w:rsidR="00885488" w:rsidRPr="00F77676">
        <w:rPr>
          <w:rStyle w:val="Incipit"/>
          <w:lang w:val="fr-FR"/>
        </w:rPr>
        <w:t>Dixit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Beatus </w:t>
      </w:r>
      <w:r w:rsidR="00C31823" w:rsidRPr="00F77676">
        <w:rPr>
          <w:rStyle w:val="Incipit"/>
          <w:lang w:val="fr-FR"/>
        </w:rPr>
        <w:t>vir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In </w:t>
      </w:r>
      <w:r w:rsidR="009772E9" w:rsidRPr="00F77676">
        <w:rPr>
          <w:rStyle w:val="Incipit"/>
          <w:lang w:val="fr-FR"/>
        </w:rPr>
        <w:t>conv</w:t>
      </w:r>
      <w:r w:rsidR="00885488" w:rsidRPr="00F77676">
        <w:rPr>
          <w:rStyle w:val="Incipit"/>
          <w:lang w:val="fr-FR"/>
        </w:rPr>
        <w:t>ertendo</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Eripe me</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Lauda </w:t>
      </w:r>
      <w:r w:rsidR="00567E70" w:rsidRPr="00F77676">
        <w:rPr>
          <w:rStyle w:val="Incipit"/>
          <w:lang w:val="fr-FR"/>
        </w:rPr>
        <w:t>Hierusalem</w:t>
      </w:r>
      <w:r w:rsidR="00885488" w:rsidRPr="00B779A9">
        <w:rPr>
          <w:lang w:val="fr-FR"/>
        </w:rPr>
        <w:t xml:space="preserve">. HY </w:t>
      </w:r>
      <w:r w:rsidR="00885488" w:rsidRPr="00F77676">
        <w:rPr>
          <w:rStyle w:val="Incipit"/>
          <w:lang w:val="fr-FR"/>
        </w:rPr>
        <w:t>Rex gloriose</w:t>
      </w:r>
      <w:r w:rsidR="00885488" w:rsidRPr="00B779A9">
        <w:rPr>
          <w:lang w:val="fr-FR"/>
        </w:rPr>
        <w:t xml:space="preserve">. VS </w:t>
      </w:r>
      <w:r w:rsidR="00885488" w:rsidRPr="00F77676">
        <w:rPr>
          <w:rStyle w:val="Incipit"/>
          <w:lang w:val="fr-FR"/>
        </w:rPr>
        <w:t>Iustorum animae</w:t>
      </w:r>
      <w:r w:rsidR="00885488" w:rsidRPr="00B779A9">
        <w:rPr>
          <w:lang w:val="fr-FR"/>
        </w:rPr>
        <w:t xml:space="preserve">. AM </w:t>
      </w:r>
      <w:r w:rsidR="00885488" w:rsidRPr="00F77676">
        <w:rPr>
          <w:rStyle w:val="Incipit"/>
          <w:lang w:val="fr-FR"/>
        </w:rPr>
        <w:t>Deus qui es corona virginum</w:t>
      </w:r>
      <w:r w:rsidR="00885488" w:rsidRPr="00B779A9">
        <w:rPr>
          <w:lang w:val="fr-FR"/>
        </w:rPr>
        <w:t xml:space="preserve">. </w:t>
      </w:r>
      <w:r w:rsidR="00F00D3E" w:rsidRPr="00F77676">
        <w:rPr>
          <w:lang w:val="pt-PT"/>
        </w:rPr>
        <w:t xml:space="preserve">Suffragium </w:t>
      </w:r>
      <w:r w:rsidR="00BA24A1" w:rsidRPr="00B779A9">
        <w:rPr>
          <w:lang w:val="pt-PT"/>
        </w:rPr>
        <w:t>[</w:t>
      </w:r>
      <w:r w:rsidR="00F00D3E">
        <w:rPr>
          <w:lang w:val="pt-PT"/>
        </w:rPr>
        <w:t>d</w:t>
      </w:r>
      <w:r w:rsidR="00885488" w:rsidRPr="00B779A9">
        <w:rPr>
          <w:lang w:val="pt-PT"/>
        </w:rPr>
        <w:t>e beata virgine</w:t>
      </w:r>
      <w:r w:rsidR="00BA24A1" w:rsidRPr="00B779A9">
        <w:rPr>
          <w:lang w:val="pt-PT"/>
        </w:rPr>
        <w:t>]</w:t>
      </w:r>
      <w:r w:rsidR="00885488" w:rsidRPr="00B779A9">
        <w:rPr>
          <w:lang w:val="pt-PT"/>
        </w:rPr>
        <w:t xml:space="preserve"> AC </w:t>
      </w:r>
      <w:r w:rsidR="00885488" w:rsidRPr="00F77676">
        <w:rPr>
          <w:rStyle w:val="Incipit"/>
          <w:lang w:val="pt-PT"/>
        </w:rPr>
        <w:t>Maria virgo</w:t>
      </w:r>
      <w:r w:rsidR="00885488" w:rsidRPr="00B779A9">
        <w:rPr>
          <w:lang w:val="pt-PT"/>
        </w:rPr>
        <w:t xml:space="preserve">. </w:t>
      </w:r>
      <w:r w:rsidR="003A01CC" w:rsidRPr="00B779A9">
        <w:rPr>
          <w:lang w:val="pt-PT"/>
        </w:rPr>
        <w:t xml:space="preserve">[BD] </w:t>
      </w:r>
      <w:r w:rsidR="005F6F99" w:rsidRPr="00F77676">
        <w:rPr>
          <w:rStyle w:val="Incipit"/>
          <w:lang w:val="pt-PT"/>
        </w:rPr>
        <w:t>Benedicamus</w:t>
      </w:r>
      <w:r w:rsidR="003A01CC" w:rsidRPr="00B779A9">
        <w:rPr>
          <w:lang w:val="pt-PT"/>
        </w:rPr>
        <w:t xml:space="preserve"> de</w:t>
      </w:r>
      <w:r w:rsidR="00885488" w:rsidRPr="00B779A9">
        <w:rPr>
          <w:lang w:val="pt-PT"/>
        </w:rPr>
        <w:t xml:space="preserve"> martyribus.</w:t>
      </w:r>
    </w:p>
    <w:p w:rsidR="00885488" w:rsidRPr="00F77676" w:rsidRDefault="00F00D3E" w:rsidP="00415109">
      <w:pPr>
        <w:pStyle w:val="berschrift1"/>
        <w:rPr>
          <w:lang w:val="fr-FR"/>
        </w:rPr>
      </w:pPr>
      <w:r w:rsidRPr="00F77676">
        <w:rPr>
          <w:lang w:val="fr-FR"/>
        </w:rPr>
        <w:t xml:space="preserve">(74r) </w:t>
      </w:r>
      <w:r w:rsidR="00F4244C" w:rsidRPr="00F77676">
        <w:rPr>
          <w:lang w:val="fr-FR"/>
        </w:rPr>
        <w:t>CRISPINI ET CRISPINIANI</w:t>
      </w:r>
    </w:p>
    <w:p w:rsidR="00885488" w:rsidRPr="00B779A9" w:rsidRDefault="00885488" w:rsidP="00415109">
      <w:pPr>
        <w:rPr>
          <w:lang w:val="fr-FR"/>
        </w:rPr>
      </w:pPr>
      <w:r w:rsidRPr="00B779A9">
        <w:rPr>
          <w:lang w:val="fr-FR"/>
        </w:rPr>
        <w:t>Novem lectiones facimus ut de pluribus martyribus.</w:t>
      </w:r>
    </w:p>
    <w:p w:rsidR="00885488" w:rsidRPr="00B779A9" w:rsidRDefault="00F4244C" w:rsidP="00415109">
      <w:pPr>
        <w:rPr>
          <w:lang w:val="pt-PT"/>
        </w:rPr>
      </w:pPr>
      <w:r w:rsidRPr="00F77676">
        <w:rPr>
          <w:rStyle w:val="Time1"/>
          <w:lang w:val="fr-FR"/>
        </w:rPr>
        <w:t>Ad vesperas</w:t>
      </w:r>
      <w:r w:rsidR="00885488" w:rsidRPr="00B779A9">
        <w:rPr>
          <w:lang w:val="fr-FR"/>
        </w:rPr>
        <w:t xml:space="preserve"> antiphonae et psalmi ferialiter. RP </w:t>
      </w:r>
      <w:r w:rsidR="00885488" w:rsidRPr="00794880">
        <w:rPr>
          <w:rStyle w:val="Incipit"/>
          <w:lang w:val="fr-FR"/>
        </w:rPr>
        <w:t>Isti</w:t>
      </w:r>
      <w:r w:rsidR="005A362F" w:rsidRPr="005A362F">
        <w:rPr>
          <w:i/>
          <w:lang w:val="fr-FR"/>
        </w:rPr>
        <w:t xml:space="preserve"> </w:t>
      </w:r>
      <w:r w:rsidR="00885488" w:rsidRPr="00794880">
        <w:rPr>
          <w:rStyle w:val="Incipit"/>
          <w:lang w:val="fr-FR"/>
        </w:rPr>
        <w:t>sunt</w:t>
      </w:r>
      <w:r w:rsidR="005A362F" w:rsidRPr="005A362F">
        <w:rPr>
          <w:i/>
          <w:lang w:val="fr-FR"/>
        </w:rPr>
        <w:t xml:space="preserve"> </w:t>
      </w:r>
      <w:r w:rsidR="00885488" w:rsidRPr="00794880">
        <w:rPr>
          <w:rStyle w:val="Incipit"/>
          <w:lang w:val="fr-FR"/>
        </w:rPr>
        <w:t>sancti</w:t>
      </w:r>
      <w:r w:rsidR="00885488" w:rsidRPr="00B779A9">
        <w:rPr>
          <w:lang w:val="fr-FR"/>
        </w:rPr>
        <w:t xml:space="preserve">. HY </w:t>
      </w:r>
      <w:r w:rsidR="00885488" w:rsidRPr="00794880">
        <w:rPr>
          <w:rStyle w:val="Incipit"/>
          <w:lang w:val="fr-FR"/>
        </w:rPr>
        <w:t>Sanctorum</w:t>
      </w:r>
      <w:r w:rsidR="005A362F" w:rsidRPr="005A362F">
        <w:rPr>
          <w:i/>
          <w:lang w:val="fr-FR"/>
        </w:rPr>
        <w:t xml:space="preserve"> </w:t>
      </w:r>
      <w:r w:rsidR="00885488" w:rsidRPr="00794880">
        <w:rPr>
          <w:rStyle w:val="Incipit"/>
          <w:lang w:val="fr-FR"/>
        </w:rPr>
        <w:t>meritis</w:t>
      </w:r>
      <w:r w:rsidR="00885488" w:rsidRPr="00B779A9">
        <w:rPr>
          <w:lang w:val="fr-FR"/>
        </w:rPr>
        <w:t xml:space="preserve">. VS </w:t>
      </w:r>
      <w:r w:rsidR="00885488" w:rsidRPr="00794880">
        <w:rPr>
          <w:rStyle w:val="Incipit"/>
          <w:lang w:val="fr-FR"/>
        </w:rPr>
        <w:t>Laetamini</w:t>
      </w:r>
      <w:r w:rsidR="005A362F" w:rsidRPr="005A362F">
        <w:rPr>
          <w:i/>
          <w:lang w:val="fr-FR"/>
        </w:rPr>
        <w:t xml:space="preserve"> </w:t>
      </w:r>
      <w:r w:rsidR="00885488" w:rsidRPr="00794880">
        <w:rPr>
          <w:rStyle w:val="Incipit"/>
          <w:lang w:val="fr-FR"/>
        </w:rPr>
        <w:t>in</w:t>
      </w:r>
      <w:r w:rsidR="005A362F" w:rsidRPr="005A362F">
        <w:rPr>
          <w:i/>
          <w:lang w:val="fr-FR"/>
        </w:rPr>
        <w:t xml:space="preserve"> </w:t>
      </w:r>
      <w:r w:rsidR="00885488" w:rsidRPr="00794880">
        <w:rPr>
          <w:rStyle w:val="Incipit"/>
          <w:lang w:val="fr-FR"/>
        </w:rPr>
        <w:t>domino</w:t>
      </w:r>
      <w:r w:rsidR="00885488" w:rsidRPr="00B779A9">
        <w:rPr>
          <w:lang w:val="fr-FR"/>
        </w:rPr>
        <w:t xml:space="preserve">. </w:t>
      </w:r>
      <w:r w:rsidR="00885488" w:rsidRPr="00B779A9">
        <w:rPr>
          <w:lang w:val="pt-PT"/>
        </w:rPr>
        <w:t xml:space="preserve">AM </w:t>
      </w:r>
      <w:r w:rsidR="00885488" w:rsidRPr="00794880">
        <w:rPr>
          <w:rStyle w:val="Incipit"/>
          <w:lang w:val="pt-PT"/>
        </w:rPr>
        <w:t>Absterget</w:t>
      </w:r>
      <w:r w:rsidR="005A362F" w:rsidRPr="005A362F">
        <w:rPr>
          <w:i/>
          <w:lang w:val="pt-PT"/>
        </w:rPr>
        <w:t xml:space="preserve"> </w:t>
      </w:r>
      <w:r w:rsidR="00885488" w:rsidRPr="00794880">
        <w:rPr>
          <w:rStyle w:val="Incipit"/>
          <w:lang w:val="pt-PT"/>
        </w:rPr>
        <w:t>deus</w:t>
      </w:r>
      <w:r w:rsidR="00885488" w:rsidRPr="00B779A9">
        <w:rPr>
          <w:lang w:val="pt-PT"/>
        </w:rPr>
        <w:t xml:space="preserve">. </w:t>
      </w:r>
      <w:r w:rsidR="003A01CC" w:rsidRPr="00B779A9">
        <w:rPr>
          <w:lang w:val="pt-PT"/>
        </w:rPr>
        <w:t xml:space="preserve">[BD] </w:t>
      </w:r>
      <w:r w:rsidR="005F6F99" w:rsidRPr="00794880">
        <w:rPr>
          <w:rStyle w:val="Incipit"/>
          <w:lang w:val="pt-PT"/>
        </w:rPr>
        <w:t>Benedicamus</w:t>
      </w:r>
      <w:r w:rsidR="00885488" w:rsidRPr="00B779A9">
        <w:rPr>
          <w:lang w:val="pt-PT"/>
        </w:rPr>
        <w:t xml:space="preserve"> </w:t>
      </w:r>
      <w:r w:rsidR="003A01CC" w:rsidRPr="00B779A9">
        <w:rPr>
          <w:lang w:val="pt-PT"/>
        </w:rPr>
        <w:t>f</w:t>
      </w:r>
      <w:r w:rsidR="00885488" w:rsidRPr="00B779A9">
        <w:rPr>
          <w:lang w:val="pt-PT"/>
        </w:rPr>
        <w:t>erialiter.</w:t>
      </w:r>
    </w:p>
    <w:p w:rsidR="00885488" w:rsidRPr="00B779A9" w:rsidRDefault="00F4244C" w:rsidP="00415109">
      <w:pPr>
        <w:rPr>
          <w:lang w:val="pt-PT"/>
        </w:rPr>
      </w:pPr>
      <w:r w:rsidRPr="00F77676">
        <w:rPr>
          <w:rStyle w:val="Time1"/>
          <w:lang w:val="pt-PT"/>
        </w:rPr>
        <w:t>Ad completorium</w:t>
      </w:r>
      <w:r w:rsidR="00885488" w:rsidRPr="00B779A9">
        <w:rPr>
          <w:lang w:val="pt-PT"/>
        </w:rPr>
        <w:t xml:space="preserve"> HY </w:t>
      </w:r>
      <w:r w:rsidR="00885488" w:rsidRPr="00794880">
        <w:rPr>
          <w:rStyle w:val="Incipit"/>
          <w:lang w:val="pt-PT"/>
        </w:rPr>
        <w:t>Te</w:t>
      </w:r>
      <w:r w:rsidR="005A362F" w:rsidRPr="005A362F">
        <w:rPr>
          <w:i/>
          <w:lang w:val="pt-PT"/>
        </w:rPr>
        <w:t xml:space="preserve"> </w:t>
      </w:r>
      <w:r w:rsidR="00885488" w:rsidRPr="00794880">
        <w:rPr>
          <w:rStyle w:val="Incipit"/>
          <w:lang w:val="pt-PT"/>
        </w:rPr>
        <w:t>lucis</w:t>
      </w:r>
      <w:r w:rsidR="00885488" w:rsidRPr="00B779A9">
        <w:rPr>
          <w:lang w:val="pt-PT"/>
        </w:rPr>
        <w:t xml:space="preserve">. AD </w:t>
      </w:r>
      <w:r w:rsidR="00885488" w:rsidRPr="00794880">
        <w:rPr>
          <w:rStyle w:val="Incipit"/>
          <w:lang w:val="pt-PT"/>
        </w:rPr>
        <w:t>Vigila</w:t>
      </w:r>
      <w:r w:rsidR="005A362F" w:rsidRPr="005A362F">
        <w:rPr>
          <w:i/>
          <w:lang w:val="pt-PT"/>
        </w:rPr>
        <w:t xml:space="preserve"> </w:t>
      </w:r>
      <w:r w:rsidR="00885488" w:rsidRPr="00794880">
        <w:rPr>
          <w:rStyle w:val="Incipit"/>
          <w:lang w:val="pt-PT"/>
        </w:rPr>
        <w:t>super</w:t>
      </w:r>
      <w:r w:rsidR="005A362F" w:rsidRPr="005A362F">
        <w:rPr>
          <w:i/>
          <w:lang w:val="pt-PT"/>
        </w:rPr>
        <w:t xml:space="preserve"> </w:t>
      </w:r>
      <w:r w:rsidR="00885488" w:rsidRPr="00794880">
        <w:rPr>
          <w:rStyle w:val="Incipit"/>
          <w:lang w:val="pt-PT"/>
        </w:rPr>
        <w:t>nos</w:t>
      </w:r>
      <w:r w:rsidR="00885488" w:rsidRPr="00B779A9">
        <w:rPr>
          <w:lang w:val="pt-PT"/>
        </w:rPr>
        <w:t>.</w:t>
      </w:r>
    </w:p>
    <w:p w:rsidR="00885488" w:rsidRPr="00B779A9" w:rsidRDefault="00B61043" w:rsidP="00415109">
      <w:pPr>
        <w:rPr>
          <w:lang w:val="pt-PT"/>
        </w:rPr>
      </w:pPr>
      <w:r w:rsidRPr="00F77676">
        <w:rPr>
          <w:rStyle w:val="Time1"/>
          <w:lang w:val="pt-PT"/>
        </w:rPr>
        <w:lastRenderedPageBreak/>
        <w:t>Ad matutinum</w:t>
      </w:r>
      <w:r w:rsidR="00885488" w:rsidRPr="00B779A9">
        <w:rPr>
          <w:lang w:val="pt-PT"/>
        </w:rPr>
        <w:t xml:space="preserve"> I</w:t>
      </w:r>
      <w:r w:rsidR="003A01CC" w:rsidRPr="00B779A9">
        <w:rPr>
          <w:lang w:val="pt-PT"/>
        </w:rPr>
        <w:t>N</w:t>
      </w:r>
      <w:r w:rsidR="00885488" w:rsidRPr="00B779A9">
        <w:rPr>
          <w:lang w:val="pt-PT"/>
        </w:rPr>
        <w:t xml:space="preserve">V </w:t>
      </w:r>
      <w:r w:rsidR="00885488" w:rsidRPr="00F77676">
        <w:rPr>
          <w:rStyle w:val="Incipit"/>
          <w:lang w:val="pt-PT"/>
        </w:rPr>
        <w:t>Regem martyrum dominum</w:t>
      </w:r>
      <w:r w:rsidR="00885488" w:rsidRPr="00B779A9">
        <w:rPr>
          <w:lang w:val="pt-PT"/>
        </w:rPr>
        <w:t xml:space="preserve">. </w:t>
      </w:r>
      <w:r w:rsidR="00F00D3E">
        <w:rPr>
          <w:lang w:val="pt-PT"/>
        </w:rPr>
        <w:t xml:space="preserve">HY </w:t>
      </w:r>
      <w:r w:rsidR="0028545E" w:rsidRPr="00F77676">
        <w:rPr>
          <w:rStyle w:val="Incipit"/>
          <w:lang w:val="pt-PT"/>
        </w:rPr>
        <w:t>$E::</w:t>
      </w:r>
      <w:r w:rsidR="00BA4CFB" w:rsidRPr="00F77676">
        <w:rPr>
          <w:rStyle w:val="Incipit"/>
          <w:lang w:val="pt-PT"/>
        </w:rPr>
        <w:t>Aetern</w:t>
      </w:r>
      <w:r w:rsidR="00885488" w:rsidRPr="00F77676">
        <w:rPr>
          <w:rStyle w:val="Incipit"/>
          <w:lang w:val="pt-PT"/>
        </w:rPr>
        <w:t>a Christi munera</w:t>
      </w:r>
      <w:r w:rsidR="0028545E" w:rsidRPr="00B779A9">
        <w:rPr>
          <w:lang w:val="pt-PT"/>
        </w:rPr>
        <w:t>$</w:t>
      </w:r>
      <w:r w:rsidR="00913211">
        <w:rPr>
          <w:lang w:val="pt-PT"/>
        </w:rPr>
        <w:t>.</w:t>
      </w:r>
      <w:r w:rsidR="00CA7E19">
        <w:rPr>
          <w:lang w:val="pt-PT"/>
        </w:rPr>
        <w:t xml:space="preserve"> </w:t>
      </w:r>
      <w:r w:rsidRPr="002D4ADF">
        <w:rPr>
          <w:lang w:val="pt-PT"/>
        </w:rPr>
        <w:t>Ad nocturnum</w:t>
      </w:r>
      <w:r w:rsidR="00885488" w:rsidRPr="00B779A9">
        <w:rPr>
          <w:lang w:val="pt-PT"/>
        </w:rPr>
        <w:t xml:space="preserve"> antiphonas</w:t>
      </w:r>
      <w:r w:rsidR="00F00D3E">
        <w:rPr>
          <w:lang w:val="pt-PT"/>
        </w:rPr>
        <w:t>,</w:t>
      </w:r>
      <w:r w:rsidR="00885488" w:rsidRPr="00B779A9">
        <w:rPr>
          <w:lang w:val="pt-PT"/>
        </w:rPr>
        <w:t xml:space="preserve"> psalmos</w:t>
      </w:r>
      <w:r w:rsidR="00F00D3E">
        <w:rPr>
          <w:lang w:val="pt-PT"/>
        </w:rPr>
        <w:t>,</w:t>
      </w:r>
      <w:r w:rsidR="00885488" w:rsidRPr="00B779A9">
        <w:rPr>
          <w:lang w:val="pt-PT"/>
        </w:rPr>
        <w:t xml:space="preserve"> versiculos et responsoria de martyribus in </w:t>
      </w:r>
      <w:r w:rsidR="009772E9" w:rsidRPr="00B779A9">
        <w:rPr>
          <w:lang w:val="pt-PT"/>
        </w:rPr>
        <w:t>commu</w:t>
      </w:r>
      <w:r w:rsidR="00885488" w:rsidRPr="00B779A9">
        <w:rPr>
          <w:lang w:val="pt-PT"/>
        </w:rPr>
        <w:t xml:space="preserve">ni. EV </w:t>
      </w:r>
      <w:r w:rsidR="00885488" w:rsidRPr="00794880">
        <w:rPr>
          <w:rStyle w:val="Incipit"/>
          <w:lang w:val="pt-PT"/>
        </w:rPr>
        <w:t>Sedente</w:t>
      </w:r>
      <w:r w:rsidR="005A362F" w:rsidRPr="005A362F">
        <w:rPr>
          <w:i/>
          <w:lang w:val="pt-PT"/>
        </w:rPr>
        <w:t xml:space="preserve"> </w:t>
      </w:r>
      <w:r w:rsidR="00885488" w:rsidRPr="00794880">
        <w:rPr>
          <w:rStyle w:val="Incipit"/>
          <w:lang w:val="pt-PT"/>
        </w:rPr>
        <w:t>Iesu</w:t>
      </w:r>
      <w:r w:rsidR="005A362F" w:rsidRPr="005A362F">
        <w:rPr>
          <w:i/>
          <w:lang w:val="pt-PT"/>
        </w:rPr>
        <w:t xml:space="preserve"> </w:t>
      </w:r>
      <w:r w:rsidR="00885488" w:rsidRPr="00794880">
        <w:rPr>
          <w:rStyle w:val="Incipit"/>
          <w:lang w:val="pt-PT"/>
        </w:rPr>
        <w:t>in</w:t>
      </w:r>
      <w:r w:rsidR="005A362F" w:rsidRPr="005A362F">
        <w:rPr>
          <w:i/>
          <w:lang w:val="pt-PT"/>
        </w:rPr>
        <w:t xml:space="preserve"> </w:t>
      </w:r>
      <w:r w:rsidR="00885488" w:rsidRPr="00794880">
        <w:rPr>
          <w:rStyle w:val="Incipit"/>
          <w:lang w:val="pt-PT"/>
        </w:rPr>
        <w:t>monte</w:t>
      </w:r>
      <w:r w:rsidR="005A362F" w:rsidRPr="005A362F">
        <w:rPr>
          <w:i/>
          <w:lang w:val="pt-PT"/>
        </w:rPr>
        <w:t xml:space="preserve"> </w:t>
      </w:r>
      <w:r w:rsidR="00FA3B56" w:rsidRPr="00794880">
        <w:rPr>
          <w:rStyle w:val="Incipit"/>
          <w:lang w:val="pt-PT"/>
        </w:rPr>
        <w:t>oliv</w:t>
      </w:r>
      <w:r w:rsidR="00885488" w:rsidRPr="00794880">
        <w:rPr>
          <w:rStyle w:val="Incipit"/>
          <w:lang w:val="pt-PT"/>
        </w:rPr>
        <w:t>eti</w:t>
      </w:r>
      <w:r w:rsidR="00885488" w:rsidRPr="00B779A9">
        <w:rPr>
          <w:lang w:val="pt-PT"/>
        </w:rPr>
        <w:t xml:space="preserve">. </w:t>
      </w:r>
      <w:r w:rsidR="003A01CC" w:rsidRPr="00B779A9">
        <w:rPr>
          <w:lang w:val="pt-PT"/>
        </w:rPr>
        <w:t xml:space="preserve">[TD] </w:t>
      </w:r>
      <w:r w:rsidR="003A01CC" w:rsidRPr="00794880">
        <w:rPr>
          <w:rStyle w:val="Incipit"/>
          <w:lang w:val="pt-PT"/>
        </w:rPr>
        <w:t>Te</w:t>
      </w:r>
      <w:r w:rsidR="005A362F" w:rsidRPr="005A362F">
        <w:rPr>
          <w:i/>
          <w:lang w:val="pt-PT"/>
        </w:rPr>
        <w:t xml:space="preserve"> </w:t>
      </w:r>
      <w:r w:rsidR="003A01CC" w:rsidRPr="00794880">
        <w:rPr>
          <w:rStyle w:val="Incipit"/>
          <w:lang w:val="pt-PT"/>
        </w:rPr>
        <w:t>deum</w:t>
      </w:r>
      <w:r w:rsidR="005A362F" w:rsidRPr="005A362F">
        <w:rPr>
          <w:i/>
          <w:lang w:val="pt-PT"/>
        </w:rPr>
        <w:t xml:space="preserve"> </w:t>
      </w:r>
      <w:r w:rsidR="00E8041D" w:rsidRPr="00794880">
        <w:rPr>
          <w:rStyle w:val="Incipit"/>
          <w:lang w:val="pt-PT"/>
        </w:rPr>
        <w:t>laudamus</w:t>
      </w:r>
      <w:r w:rsidR="00885488" w:rsidRPr="00B779A9">
        <w:rPr>
          <w:lang w:val="pt-PT"/>
        </w:rPr>
        <w:t>.</w:t>
      </w:r>
    </w:p>
    <w:p w:rsidR="00885488" w:rsidRPr="00B91CD0" w:rsidRDefault="00B61043" w:rsidP="00415109">
      <w:pPr>
        <w:rPr>
          <w:lang w:val="hu-HU"/>
        </w:rPr>
      </w:pPr>
      <w:r w:rsidRPr="00F77676">
        <w:rPr>
          <w:rStyle w:val="Time1"/>
          <w:lang w:val="pt-PT"/>
        </w:rPr>
        <w:t>Ad laudes</w:t>
      </w:r>
      <w:r w:rsidR="00885488" w:rsidRPr="00B779A9">
        <w:rPr>
          <w:lang w:val="pt-PT"/>
        </w:rPr>
        <w:t xml:space="preserve"> AN </w:t>
      </w:r>
      <w:r w:rsidR="00885488" w:rsidRPr="00F77676">
        <w:rPr>
          <w:rStyle w:val="Incipit"/>
          <w:lang w:val="pt-PT"/>
        </w:rPr>
        <w:t>Omnes sancti</w:t>
      </w:r>
      <w:r w:rsidR="00885488" w:rsidRPr="00B779A9">
        <w:rPr>
          <w:lang w:val="pt-PT"/>
        </w:rPr>
        <w:t xml:space="preserve"> cum reliquis. HY </w:t>
      </w:r>
      <w:r w:rsidR="00885488" w:rsidRPr="00F77676">
        <w:rPr>
          <w:rStyle w:val="Incipit"/>
          <w:lang w:val="pt-PT"/>
        </w:rPr>
        <w:t>Rex gloriose</w:t>
      </w:r>
      <w:r w:rsidR="00885488" w:rsidRPr="00B779A9">
        <w:rPr>
          <w:lang w:val="pt-PT"/>
        </w:rPr>
        <w:t xml:space="preserve">. VS </w:t>
      </w:r>
      <w:r w:rsidR="00885488" w:rsidRPr="00F77676">
        <w:rPr>
          <w:rStyle w:val="Incipit"/>
          <w:lang w:val="pt-PT"/>
        </w:rPr>
        <w:t>Iustorum animae</w:t>
      </w:r>
      <w:r w:rsidR="00885488" w:rsidRPr="00B779A9">
        <w:rPr>
          <w:lang w:val="pt-PT"/>
        </w:rPr>
        <w:t xml:space="preserve">. AB </w:t>
      </w:r>
      <w:r w:rsidR="00885488" w:rsidRPr="00F77676">
        <w:rPr>
          <w:rStyle w:val="Incipit"/>
          <w:lang w:val="pt-PT"/>
        </w:rPr>
        <w:t xml:space="preserve">Cum audieritis </w:t>
      </w:r>
      <w:r w:rsidR="001023E8" w:rsidRPr="00F77676">
        <w:rPr>
          <w:rStyle w:val="Incipit"/>
          <w:lang w:val="pt-PT"/>
        </w:rPr>
        <w:t>proel</w:t>
      </w:r>
      <w:r w:rsidR="00885488" w:rsidRPr="00F77676">
        <w:rPr>
          <w:rStyle w:val="Incipit"/>
          <w:lang w:val="pt-PT"/>
        </w:rPr>
        <w:t>ia</w:t>
      </w:r>
      <w:r w:rsidR="00885488" w:rsidRPr="00B779A9">
        <w:rPr>
          <w:lang w:val="pt-PT"/>
        </w:rPr>
        <w:t xml:space="preserve">. </w:t>
      </w:r>
    </w:p>
    <w:p w:rsidR="00885488" w:rsidRPr="00B779A9" w:rsidRDefault="00F00D3E" w:rsidP="00415109">
      <w:pPr>
        <w:rPr>
          <w:lang w:val="pt-PT"/>
        </w:rPr>
      </w:pPr>
      <w:r w:rsidRPr="00185B52">
        <w:rPr>
          <w:rStyle w:val="Time1"/>
          <w:lang w:val="pt-PT"/>
        </w:rPr>
        <w:t>%D::</w:t>
      </w:r>
      <w:r w:rsidR="00CA7E19" w:rsidRPr="00185B52">
        <w:rPr>
          <w:rStyle w:val="Time1"/>
          <w:lang w:val="pt-PT"/>
        </w:rPr>
        <w:t xml:space="preserve">Ad </w:t>
      </w:r>
      <w:r w:rsidR="00B61043" w:rsidRPr="00185B52">
        <w:rPr>
          <w:rStyle w:val="Time1"/>
          <w:lang w:val="pt-PT"/>
        </w:rPr>
        <w:t>lau%</w:t>
      </w:r>
      <w:r w:rsidR="00107545" w:rsidRPr="00185B52">
        <w:rPr>
          <w:rStyle w:val="Time1"/>
          <w:lang w:val="pt-PT"/>
        </w:rPr>
        <w:t>@</w:t>
      </w:r>
      <w:r w:rsidRPr="002D4ADF">
        <w:rPr>
          <w:rStyle w:val="Time1"/>
          <w:lang w:val="pt-PT"/>
        </w:rPr>
        <w:t>$E::</w:t>
      </w:r>
      <w:r w:rsidR="00CA7E19" w:rsidRPr="002D4ADF">
        <w:rPr>
          <w:rStyle w:val="Time1"/>
          <w:lang w:val="pt-PT"/>
        </w:rPr>
        <w:t>Ad horas</w:t>
      </w:r>
      <w:r w:rsidR="006D396C">
        <w:rPr>
          <w:rStyle w:val="Time1"/>
          <w:lang w:val="pt-PT"/>
        </w:rPr>
        <w:t>$</w:t>
      </w:r>
      <w:r w:rsidR="00885488" w:rsidRPr="00B779A9">
        <w:rPr>
          <w:lang w:val="pt-PT"/>
        </w:rPr>
        <w:t xml:space="preserve"> dicantur </w:t>
      </w:r>
      <w:r w:rsidR="00B61043">
        <w:rPr>
          <w:lang w:val="pt-PT"/>
        </w:rPr>
        <w:t>%D::</w:t>
      </w:r>
      <w:r w:rsidR="0028545E" w:rsidRPr="00B61043">
        <w:rPr>
          <w:lang w:val="pt-PT"/>
        </w:rPr>
        <w:t>laudes</w:t>
      </w:r>
      <w:r w:rsidR="00B61043" w:rsidRPr="00B61043">
        <w:rPr>
          <w:lang w:val="pt-PT"/>
        </w:rPr>
        <w:t>%</w:t>
      </w:r>
      <w:r w:rsidR="0028545E" w:rsidRPr="00B779A9">
        <w:rPr>
          <w:lang w:val="pt-PT"/>
        </w:rPr>
        <w:t xml:space="preserve"> </w:t>
      </w:r>
      <w:r w:rsidR="00885488" w:rsidRPr="00B779A9">
        <w:rPr>
          <w:lang w:val="pt-PT"/>
        </w:rPr>
        <w:t>AN</w:t>
      </w:r>
      <w:r w:rsidR="0028545E" w:rsidRPr="00B779A9">
        <w:rPr>
          <w:lang w:val="pt-PT"/>
        </w:rPr>
        <w:t xml:space="preserve"> </w:t>
      </w:r>
      <w:r w:rsidR="00885488" w:rsidRPr="00794880">
        <w:rPr>
          <w:rStyle w:val="Incipit"/>
          <w:lang w:val="pt-PT"/>
        </w:rPr>
        <w:t>Iustorum</w:t>
      </w:r>
      <w:r w:rsidR="005A362F" w:rsidRPr="005A362F">
        <w:rPr>
          <w:i/>
          <w:lang w:val="pt-PT"/>
        </w:rPr>
        <w:t xml:space="preserve"> </w:t>
      </w:r>
      <w:r w:rsidR="00885488" w:rsidRPr="00794880">
        <w:rPr>
          <w:rStyle w:val="Incipit"/>
          <w:lang w:val="pt-PT"/>
        </w:rPr>
        <w:t>autem</w:t>
      </w:r>
      <w:r w:rsidR="005A362F" w:rsidRPr="005A362F">
        <w:rPr>
          <w:i/>
          <w:lang w:val="pt-PT"/>
        </w:rPr>
        <w:t xml:space="preserve"> </w:t>
      </w:r>
      <w:r w:rsidR="00885488" w:rsidRPr="00794880">
        <w:rPr>
          <w:rStyle w:val="Incipit"/>
          <w:lang w:val="pt-PT"/>
        </w:rPr>
        <w:t>animae</w:t>
      </w:r>
      <w:r w:rsidR="00885488" w:rsidRPr="005B472A">
        <w:rPr>
          <w:lang w:val="pt-PT"/>
        </w:rPr>
        <w:t>.</w:t>
      </w:r>
      <w:r w:rsidR="00885488" w:rsidRPr="00B779A9">
        <w:rPr>
          <w:lang w:val="pt-PT"/>
        </w:rPr>
        <w:t xml:space="preserve"> </w:t>
      </w:r>
      <w:r w:rsidR="00BA24A1" w:rsidRPr="00B779A9">
        <w:rPr>
          <w:lang w:val="pt-PT"/>
        </w:rPr>
        <w:t>[</w:t>
      </w:r>
      <w:r w:rsidR="00885488" w:rsidRPr="00B779A9">
        <w:rPr>
          <w:lang w:val="pt-PT"/>
        </w:rPr>
        <w:t>AN</w:t>
      </w:r>
      <w:r w:rsidR="00BA24A1" w:rsidRPr="00B779A9">
        <w:rPr>
          <w:lang w:val="pt-PT"/>
        </w:rPr>
        <w:t>]</w:t>
      </w:r>
      <w:r w:rsidR="005A362F" w:rsidRPr="005A362F">
        <w:rPr>
          <w:i/>
          <w:lang w:val="pt-PT"/>
        </w:rPr>
        <w:t xml:space="preserve"> </w:t>
      </w:r>
      <w:r w:rsidR="00885488" w:rsidRPr="00794880">
        <w:rPr>
          <w:rStyle w:val="Incipit"/>
          <w:lang w:val="pt-PT"/>
        </w:rPr>
        <w:t>Si</w:t>
      </w:r>
      <w:r w:rsidR="005A362F" w:rsidRPr="005A362F">
        <w:rPr>
          <w:i/>
          <w:lang w:val="pt-PT"/>
        </w:rPr>
        <w:t xml:space="preserve"> </w:t>
      </w:r>
      <w:r w:rsidR="00885488" w:rsidRPr="00794880">
        <w:rPr>
          <w:rStyle w:val="Incipit"/>
          <w:lang w:val="pt-PT"/>
        </w:rPr>
        <w:t>coram</w:t>
      </w:r>
      <w:r w:rsidR="005A362F" w:rsidRPr="005A362F">
        <w:rPr>
          <w:i/>
          <w:lang w:val="pt-PT"/>
        </w:rPr>
        <w:t xml:space="preserve"> </w:t>
      </w:r>
      <w:r w:rsidR="00885488" w:rsidRPr="00794880">
        <w:rPr>
          <w:rStyle w:val="Incipit"/>
          <w:lang w:val="pt-PT"/>
        </w:rPr>
        <w:t>hominibus</w:t>
      </w:r>
      <w:r w:rsidR="00885488" w:rsidRPr="00B779A9">
        <w:rPr>
          <w:lang w:val="pt-PT"/>
        </w:rPr>
        <w:t xml:space="preserve"> cum reliquis.</w:t>
      </w:r>
    </w:p>
    <w:p w:rsidR="00885488" w:rsidRPr="003D0C23" w:rsidRDefault="00B61043" w:rsidP="00415109">
      <w:pPr>
        <w:rPr>
          <w:lang w:val="pt-PT"/>
        </w:rPr>
      </w:pPr>
      <w:r w:rsidRPr="00F77676">
        <w:rPr>
          <w:rStyle w:val="Time1"/>
          <w:lang w:val="pt-PT"/>
        </w:rPr>
        <w:t>Ad missam</w:t>
      </w:r>
      <w:r w:rsidR="00885488" w:rsidRPr="00F77676">
        <w:rPr>
          <w:lang w:val="pt-PT"/>
        </w:rPr>
        <w:t xml:space="preserve"> IN </w:t>
      </w:r>
      <w:r w:rsidR="00885488" w:rsidRPr="00F77676">
        <w:rPr>
          <w:rStyle w:val="Incipit"/>
          <w:lang w:val="pt-PT"/>
        </w:rPr>
        <w:t>Salus autem</w:t>
      </w:r>
      <w:r w:rsidR="00DD1415">
        <w:rPr>
          <w:lang w:val="pt-PT"/>
        </w:rPr>
        <w:t>@</w:t>
      </w:r>
      <w:r w:rsidR="00DD1415" w:rsidRPr="00F77676">
        <w:rPr>
          <w:lang w:val="pt-PT"/>
        </w:rPr>
        <w:t>170.</w:t>
      </w:r>
      <w:r w:rsidR="00885488" w:rsidRPr="00F77676">
        <w:rPr>
          <w:lang w:val="pt-PT"/>
        </w:rPr>
        <w:t xml:space="preserve"> </w:t>
      </w:r>
      <w:r w:rsidR="00885488" w:rsidRPr="003D0C23">
        <w:rPr>
          <w:lang w:val="pt-PT"/>
        </w:rPr>
        <w:t xml:space="preserve">GR </w:t>
      </w:r>
      <w:r w:rsidR="00885488" w:rsidRPr="003D0C23">
        <w:rPr>
          <w:rStyle w:val="Incipit"/>
          <w:lang w:val="pt-PT"/>
        </w:rPr>
        <w:t>Iustorum animae</w:t>
      </w:r>
      <w:r w:rsidR="00DD1415" w:rsidRPr="003D0C23">
        <w:rPr>
          <w:lang w:val="pt-PT"/>
        </w:rPr>
        <w:t>@169.</w:t>
      </w:r>
      <w:r w:rsidR="00885488" w:rsidRPr="003D0C23">
        <w:rPr>
          <w:lang w:val="pt-PT"/>
        </w:rPr>
        <w:t xml:space="preserve"> AL</w:t>
      </w:r>
      <w:r w:rsidR="003A01CC" w:rsidRPr="003D0C23">
        <w:rPr>
          <w:lang w:val="pt-PT"/>
        </w:rPr>
        <w:t>V</w:t>
      </w:r>
      <w:r w:rsidR="00885488" w:rsidRPr="003D0C23">
        <w:rPr>
          <w:lang w:val="pt-PT"/>
        </w:rPr>
        <w:t xml:space="preserve"> </w:t>
      </w:r>
      <w:r w:rsidR="00885488" w:rsidRPr="003D0C23">
        <w:rPr>
          <w:rStyle w:val="Incipit"/>
          <w:lang w:val="pt-PT"/>
        </w:rPr>
        <w:t xml:space="preserve">Iusti autem in perpetuum </w:t>
      </w:r>
      <w:r w:rsidR="00872B44" w:rsidRPr="003D0C23">
        <w:rPr>
          <w:rStyle w:val="Incipit"/>
          <w:lang w:val="pt-PT"/>
        </w:rPr>
        <w:t>vive</w:t>
      </w:r>
      <w:r w:rsidR="00885488" w:rsidRPr="003D0C23">
        <w:rPr>
          <w:rStyle w:val="Incipit"/>
          <w:lang w:val="pt-PT"/>
        </w:rPr>
        <w:t>nt</w:t>
      </w:r>
      <w:r w:rsidR="00DD1415" w:rsidRPr="003D0C23">
        <w:rPr>
          <w:lang w:val="pt-PT"/>
        </w:rPr>
        <w:t>@229.</w:t>
      </w:r>
      <w:r w:rsidR="00885488" w:rsidRPr="003D0C23">
        <w:rPr>
          <w:lang w:val="pt-PT"/>
        </w:rPr>
        <w:t xml:space="preserve"> OF </w:t>
      </w:r>
      <w:r w:rsidR="00885488" w:rsidRPr="003D0C23">
        <w:rPr>
          <w:rStyle w:val="Incipit"/>
          <w:lang w:val="pt-PT"/>
        </w:rPr>
        <w:t>Mirabilis deus</w:t>
      </w:r>
      <w:r w:rsidR="00DD1415" w:rsidRPr="003D0C23">
        <w:rPr>
          <w:lang w:val="pt-PT"/>
        </w:rPr>
        <w:t>@156.</w:t>
      </w:r>
      <w:r w:rsidR="00885488" w:rsidRPr="003D0C23">
        <w:rPr>
          <w:lang w:val="pt-PT"/>
        </w:rPr>
        <w:t xml:space="preserve"> CO </w:t>
      </w:r>
      <w:r w:rsidR="00885488" w:rsidRPr="003D0C23">
        <w:rPr>
          <w:rStyle w:val="Incipit"/>
          <w:lang w:val="pt-PT"/>
        </w:rPr>
        <w:t>Iustorum animae</w:t>
      </w:r>
      <w:r w:rsidR="00DD1415" w:rsidRPr="003D0C23">
        <w:rPr>
          <w:lang w:val="pt-PT"/>
        </w:rPr>
        <w:t>@156.</w:t>
      </w:r>
    </w:p>
    <w:p w:rsidR="00885488" w:rsidRPr="003D0C23" w:rsidRDefault="00F00D3E" w:rsidP="00415109">
      <w:pPr>
        <w:pStyle w:val="berschrift1"/>
        <w:rPr>
          <w:lang w:val="pt-PT"/>
        </w:rPr>
      </w:pPr>
      <w:r w:rsidRPr="003D0C23">
        <w:rPr>
          <w:lang w:val="pt-PT"/>
        </w:rPr>
        <w:t xml:space="preserve">(74v) </w:t>
      </w:r>
      <w:r w:rsidR="00885488" w:rsidRPr="003D0C23">
        <w:rPr>
          <w:lang w:val="pt-PT"/>
        </w:rPr>
        <w:t>IN TRANSLATIONE SANCTI AMANDI EPISCO</w:t>
      </w:r>
      <w:r w:rsidR="00B61043" w:rsidRPr="003D0C23">
        <w:rPr>
          <w:lang w:val="pt-PT"/>
        </w:rPr>
        <w:t>PI</w:t>
      </w:r>
    </w:p>
    <w:p w:rsidR="00885488" w:rsidRPr="003D0C23" w:rsidRDefault="00885488" w:rsidP="00415109">
      <w:pPr>
        <w:rPr>
          <w:lang w:val="pt-PT"/>
        </w:rPr>
      </w:pPr>
      <w:r w:rsidRPr="003D0C23">
        <w:rPr>
          <w:lang w:val="pt-PT"/>
        </w:rPr>
        <w:t>Novem lectiones facimus ut de confessore et pontifice.</w:t>
      </w:r>
    </w:p>
    <w:p w:rsidR="00885488" w:rsidRPr="00B779A9" w:rsidRDefault="00B61043" w:rsidP="00415109">
      <w:pPr>
        <w:rPr>
          <w:lang w:val="fr-FR"/>
        </w:rPr>
      </w:pPr>
      <w:r w:rsidRPr="003D0C23">
        <w:rPr>
          <w:rStyle w:val="Time1"/>
          <w:lang w:val="pt-PT"/>
        </w:rPr>
        <w:t>Ad vesperas</w:t>
      </w:r>
      <w:r w:rsidR="00885488" w:rsidRPr="003D0C23">
        <w:rPr>
          <w:lang w:val="pt-PT"/>
        </w:rPr>
        <w:t xml:space="preserve"> antiphonae et psalmi ferialiter. RP </w:t>
      </w:r>
      <w:r w:rsidR="00885488" w:rsidRPr="003D0C23">
        <w:rPr>
          <w:rStyle w:val="Incipit"/>
          <w:lang w:val="pt-PT"/>
        </w:rPr>
        <w:t>Sint lumbi vestri praecincti</w:t>
      </w:r>
      <w:r w:rsidR="00885488" w:rsidRPr="003D0C23">
        <w:rPr>
          <w:lang w:val="pt-PT"/>
        </w:rPr>
        <w:t xml:space="preserve">. HY </w:t>
      </w:r>
      <w:r w:rsidR="00885488" w:rsidRPr="003D0C23">
        <w:rPr>
          <w:rStyle w:val="Incipit"/>
          <w:lang w:val="pt-PT"/>
        </w:rPr>
        <w:t>Iste confessor domini sacratus sobrius castus fuit et quietus</w:t>
      </w:r>
      <w:r w:rsidR="00885488" w:rsidRPr="003D0C23">
        <w:rPr>
          <w:lang w:val="pt-PT"/>
        </w:rPr>
        <w:t xml:space="preserve">. </w:t>
      </w:r>
      <w:r w:rsidR="00885488" w:rsidRPr="00B779A9">
        <w:rPr>
          <w:lang w:val="fr-FR"/>
        </w:rPr>
        <w:t xml:space="preserve">VS </w:t>
      </w:r>
      <w:r w:rsidR="00885488" w:rsidRPr="00F77676">
        <w:rPr>
          <w:rStyle w:val="Incipit"/>
          <w:lang w:val="fr-FR"/>
        </w:rPr>
        <w:t>Gloria et honore</w:t>
      </w:r>
      <w:r w:rsidR="00885488" w:rsidRPr="00B779A9">
        <w:rPr>
          <w:lang w:val="fr-FR"/>
        </w:rPr>
        <w:t xml:space="preserve">. AM </w:t>
      </w:r>
      <w:r w:rsidR="00885488" w:rsidRPr="00F77676">
        <w:rPr>
          <w:rStyle w:val="Incipit"/>
          <w:lang w:val="fr-FR"/>
        </w:rPr>
        <w:t>Sacerdos et pontifex</w:t>
      </w:r>
      <w:r w:rsidR="00885488" w:rsidRPr="00B779A9">
        <w:rPr>
          <w:lang w:val="fr-FR"/>
        </w:rPr>
        <w:t xml:space="preserve">. </w:t>
      </w:r>
      <w:r w:rsidR="00F00D3E">
        <w:rPr>
          <w:lang w:val="fr-FR"/>
        </w:rPr>
        <w:t>Suffragium d</w:t>
      </w:r>
      <w:r w:rsidR="003A01CC" w:rsidRPr="00B779A9">
        <w:rPr>
          <w:lang w:val="fr-FR"/>
        </w:rPr>
        <w:t xml:space="preserve">e sanctis Crispino et Crispiniano </w:t>
      </w:r>
      <w:r w:rsidR="00F00D3E">
        <w:rPr>
          <w:lang w:val="fr-FR"/>
        </w:rPr>
        <w:t>[</w:t>
      </w:r>
      <w:r w:rsidR="00885488" w:rsidRPr="00B779A9">
        <w:rPr>
          <w:lang w:val="fr-FR"/>
        </w:rPr>
        <w:t>AC</w:t>
      </w:r>
      <w:r w:rsidR="00F00D3E">
        <w:rPr>
          <w:lang w:val="fr-FR"/>
        </w:rPr>
        <w:t>]</w:t>
      </w:r>
      <w:r w:rsidR="00885488" w:rsidRPr="00B779A9">
        <w:rPr>
          <w:lang w:val="fr-FR"/>
        </w:rPr>
        <w:t xml:space="preserve"> </w:t>
      </w:r>
      <w:r w:rsidR="00885488" w:rsidRPr="00794880">
        <w:rPr>
          <w:rStyle w:val="Incipit"/>
          <w:lang w:val="fr-FR"/>
        </w:rPr>
        <w:t>Haec</w:t>
      </w:r>
      <w:r w:rsidR="005A362F" w:rsidRPr="005A362F">
        <w:rPr>
          <w:i/>
          <w:lang w:val="fr-FR"/>
        </w:rPr>
        <w:t xml:space="preserve"> </w:t>
      </w:r>
      <w:r w:rsidR="00885488" w:rsidRPr="00794880">
        <w:rPr>
          <w:rStyle w:val="Incipit"/>
          <w:lang w:val="fr-FR"/>
        </w:rPr>
        <w:t>est</w:t>
      </w:r>
      <w:r w:rsidR="005A362F" w:rsidRPr="005A362F">
        <w:rPr>
          <w:i/>
          <w:lang w:val="fr-FR"/>
        </w:rPr>
        <w:t xml:space="preserve"> </w:t>
      </w:r>
      <w:r w:rsidR="0007245A" w:rsidRPr="00794880">
        <w:rPr>
          <w:rStyle w:val="Incipit"/>
          <w:lang w:val="fr-FR"/>
        </w:rPr>
        <w:t>vera</w:t>
      </w:r>
      <w:r w:rsidR="005A362F" w:rsidRPr="005A362F">
        <w:rPr>
          <w:i/>
          <w:lang w:val="fr-FR"/>
        </w:rPr>
        <w:t xml:space="preserve"> </w:t>
      </w:r>
      <w:r w:rsidR="00885488" w:rsidRPr="00794880">
        <w:rPr>
          <w:rStyle w:val="Incipit"/>
          <w:lang w:val="fr-FR"/>
        </w:rPr>
        <w:t>fraternitas</w:t>
      </w:r>
      <w:r w:rsidR="00885488" w:rsidRPr="00B779A9">
        <w:rPr>
          <w:lang w:val="fr-FR"/>
        </w:rPr>
        <w:t xml:space="preserve">. </w:t>
      </w:r>
      <w:r w:rsidR="003A01CC" w:rsidRPr="00B779A9">
        <w:rPr>
          <w:lang w:val="fr-FR"/>
        </w:rPr>
        <w:t xml:space="preserve">[BD] </w:t>
      </w:r>
      <w:r w:rsidR="005F6F99" w:rsidRPr="00794880">
        <w:rPr>
          <w:rStyle w:val="Incipit"/>
          <w:lang w:val="fr-FR"/>
        </w:rPr>
        <w:t>Benedicamus</w:t>
      </w:r>
      <w:r w:rsidR="003A01CC" w:rsidRPr="00B779A9">
        <w:rPr>
          <w:lang w:val="fr-FR"/>
        </w:rPr>
        <w:t xml:space="preserve"> f</w:t>
      </w:r>
      <w:r w:rsidR="00885488" w:rsidRPr="00B779A9">
        <w:rPr>
          <w:lang w:val="fr-FR"/>
        </w:rPr>
        <w:t>erialiter.</w:t>
      </w:r>
    </w:p>
    <w:p w:rsidR="00885488" w:rsidRPr="00B779A9" w:rsidRDefault="00B61043" w:rsidP="00415109">
      <w:pPr>
        <w:rPr>
          <w:lang w:val="fr-FR"/>
        </w:rPr>
      </w:pPr>
      <w:r w:rsidRPr="00F77676">
        <w:rPr>
          <w:rStyle w:val="Time1"/>
          <w:lang w:val="fr-FR"/>
        </w:rPr>
        <w:t>Ad completorium</w:t>
      </w:r>
      <w:r w:rsidR="00885488" w:rsidRPr="00B779A9">
        <w:rPr>
          <w:lang w:val="fr-FR"/>
        </w:rPr>
        <w:t xml:space="preserve"> </w:t>
      </w:r>
      <w:r w:rsidR="00BA24A1" w:rsidRPr="00B779A9">
        <w:rPr>
          <w:lang w:val="fr-FR"/>
        </w:rPr>
        <w:t>[</w:t>
      </w:r>
      <w:r w:rsidR="00885488" w:rsidRPr="00B779A9">
        <w:rPr>
          <w:lang w:val="fr-FR"/>
        </w:rPr>
        <w:t>AD</w:t>
      </w:r>
      <w:r w:rsidR="00BA24A1" w:rsidRPr="00B779A9">
        <w:rPr>
          <w:lang w:val="fr-FR"/>
        </w:rPr>
        <w:t>]</w:t>
      </w:r>
      <w:r w:rsidR="00885488" w:rsidRPr="00B779A9">
        <w:rPr>
          <w:lang w:val="fr-FR"/>
        </w:rPr>
        <w:t xml:space="preserve"> </w:t>
      </w:r>
      <w:r w:rsidR="00885488" w:rsidRPr="00794880">
        <w:rPr>
          <w:rStyle w:val="Incipit"/>
          <w:lang w:val="fr-FR"/>
        </w:rPr>
        <w:t>Vigil</w:t>
      </w:r>
      <w:r w:rsidR="00885488" w:rsidRPr="005B472A">
        <w:rPr>
          <w:rStyle w:val="Incipit"/>
          <w:lang w:val="fr-FR"/>
        </w:rPr>
        <w:t>a</w:t>
      </w:r>
      <w:r w:rsidR="005A362F" w:rsidRPr="005B472A">
        <w:rPr>
          <w:rStyle w:val="Incipit"/>
          <w:lang w:val="fr-FR"/>
        </w:rPr>
        <w:t xml:space="preserve"> </w:t>
      </w:r>
      <w:r w:rsidR="00885488" w:rsidRPr="005B472A">
        <w:rPr>
          <w:rStyle w:val="Incipit"/>
          <w:lang w:val="fr-FR"/>
        </w:rPr>
        <w:t>super</w:t>
      </w:r>
      <w:r w:rsidR="005A362F" w:rsidRPr="005B472A">
        <w:rPr>
          <w:rStyle w:val="Incipit"/>
          <w:lang w:val="fr-FR"/>
        </w:rPr>
        <w:t xml:space="preserve"> </w:t>
      </w:r>
      <w:r w:rsidR="00885488" w:rsidRPr="005B472A">
        <w:rPr>
          <w:rStyle w:val="Incipit"/>
          <w:lang w:val="fr-FR"/>
        </w:rPr>
        <w:t>n</w:t>
      </w:r>
      <w:r w:rsidR="00885488" w:rsidRPr="00794880">
        <w:rPr>
          <w:rStyle w:val="Incipit"/>
          <w:lang w:val="fr-FR"/>
        </w:rPr>
        <w:t>os</w:t>
      </w:r>
      <w:r w:rsidR="00885488" w:rsidRPr="00B779A9">
        <w:rPr>
          <w:lang w:val="fr-FR"/>
        </w:rPr>
        <w:t>.</w:t>
      </w:r>
    </w:p>
    <w:p w:rsidR="00885488" w:rsidRPr="002D4ADF" w:rsidRDefault="00B61043" w:rsidP="00415109">
      <w:pPr>
        <w:rPr>
          <w:lang w:val="it-IT"/>
        </w:rPr>
      </w:pPr>
      <w:r w:rsidRPr="00F77676">
        <w:rPr>
          <w:rStyle w:val="Time1"/>
          <w:lang w:val="fr-FR"/>
        </w:rPr>
        <w:t>Ad matutinum</w:t>
      </w:r>
      <w:r w:rsidR="00885488" w:rsidRPr="00B779A9">
        <w:rPr>
          <w:lang w:val="fr-FR"/>
        </w:rPr>
        <w:t xml:space="preserve"> I</w:t>
      </w:r>
      <w:r w:rsidR="003A01CC" w:rsidRPr="00B779A9">
        <w:rPr>
          <w:lang w:val="fr-FR"/>
        </w:rPr>
        <w:t>N</w:t>
      </w:r>
      <w:r w:rsidR="00885488" w:rsidRPr="00B779A9">
        <w:rPr>
          <w:lang w:val="fr-FR"/>
        </w:rPr>
        <w:t xml:space="preserve">V </w:t>
      </w:r>
      <w:r w:rsidR="00885488" w:rsidRPr="00F77676">
        <w:rPr>
          <w:rStyle w:val="Incipit"/>
          <w:lang w:val="fr-FR"/>
        </w:rPr>
        <w:t>Regem confessorum</w:t>
      </w:r>
      <w:r w:rsidR="00885488" w:rsidRPr="00B779A9">
        <w:rPr>
          <w:lang w:val="fr-FR"/>
        </w:rPr>
        <w:t xml:space="preserve">. HY </w:t>
      </w:r>
      <w:r w:rsidR="00885488" w:rsidRPr="00F77676">
        <w:rPr>
          <w:rStyle w:val="Incipit"/>
          <w:lang w:val="fr-FR"/>
        </w:rPr>
        <w:t>Iste confessor domini sacratus sobrius castus fuit et quietus</w:t>
      </w:r>
      <w:r w:rsidR="00885488" w:rsidRPr="00B779A9">
        <w:rPr>
          <w:lang w:val="fr-FR"/>
        </w:rPr>
        <w:t>.</w:t>
      </w:r>
      <w:r w:rsidR="00CA7E19">
        <w:rPr>
          <w:lang w:val="fr-FR"/>
        </w:rPr>
        <w:t xml:space="preserve"> </w:t>
      </w:r>
      <w:r w:rsidRPr="002D4ADF">
        <w:rPr>
          <w:lang w:val="it-IT"/>
        </w:rPr>
        <w:t>Ad nocturnum</w:t>
      </w:r>
      <w:r w:rsidR="006A0FD5" w:rsidRPr="00F77676">
        <w:rPr>
          <w:lang w:val="it-IT"/>
        </w:rPr>
        <w:t xml:space="preserve"> antiphonae, psalmi, versiculi</w:t>
      </w:r>
      <w:r w:rsidR="00885488" w:rsidRPr="00F77676">
        <w:rPr>
          <w:lang w:val="it-IT"/>
        </w:rPr>
        <w:t xml:space="preserve"> et responsoria de confessoribus in </w:t>
      </w:r>
      <w:r w:rsidR="009772E9" w:rsidRPr="00F77676">
        <w:rPr>
          <w:lang w:val="it-IT"/>
        </w:rPr>
        <w:t>commu</w:t>
      </w:r>
      <w:r w:rsidR="00885488" w:rsidRPr="00F77676">
        <w:rPr>
          <w:lang w:val="it-IT"/>
        </w:rPr>
        <w:t xml:space="preserve">ni. EV </w:t>
      </w:r>
      <w:r w:rsidR="00885488" w:rsidRPr="00F77676">
        <w:rPr>
          <w:rStyle w:val="Incipit"/>
          <w:lang w:val="it-IT"/>
        </w:rPr>
        <w:t>Vigilate</w:t>
      </w:r>
      <w:r w:rsidR="005A362F" w:rsidRPr="00F77676">
        <w:rPr>
          <w:i/>
          <w:lang w:val="it-IT"/>
        </w:rPr>
        <w:t xml:space="preserve"> </w:t>
      </w:r>
      <w:r w:rsidR="00885488" w:rsidRPr="00F77676">
        <w:rPr>
          <w:rStyle w:val="Incipit"/>
          <w:lang w:val="it-IT"/>
        </w:rPr>
        <w:t>quia</w:t>
      </w:r>
      <w:r w:rsidR="005A362F" w:rsidRPr="00F77676">
        <w:rPr>
          <w:i/>
          <w:lang w:val="it-IT"/>
        </w:rPr>
        <w:t xml:space="preserve"> </w:t>
      </w:r>
      <w:r w:rsidR="00885488" w:rsidRPr="00F77676">
        <w:rPr>
          <w:rStyle w:val="Incipit"/>
          <w:lang w:val="it-IT"/>
        </w:rPr>
        <w:t>nescitis</w:t>
      </w:r>
      <w:r w:rsidR="00885488" w:rsidRPr="005B472A">
        <w:rPr>
          <w:lang w:val="it-IT"/>
        </w:rPr>
        <w:t>.</w:t>
      </w:r>
    </w:p>
    <w:p w:rsidR="00885488" w:rsidRPr="00B73CDC" w:rsidRDefault="00243942" w:rsidP="00415109">
      <w:pPr>
        <w:rPr>
          <w:lang w:val="en-US"/>
        </w:rPr>
      </w:pPr>
      <w:r w:rsidRPr="00F77676">
        <w:rPr>
          <w:rStyle w:val="Time1"/>
          <w:lang w:val="it-IT"/>
        </w:rPr>
        <w:t>Ad laudes</w:t>
      </w:r>
      <w:r w:rsidR="00885488" w:rsidRPr="00F77676">
        <w:rPr>
          <w:lang w:val="it-IT"/>
        </w:rPr>
        <w:t xml:space="preserve"> AN </w:t>
      </w:r>
      <w:r w:rsidR="00885488" w:rsidRPr="00F77676">
        <w:rPr>
          <w:rStyle w:val="Incipit"/>
          <w:lang w:val="it-IT"/>
        </w:rPr>
        <w:t>Ecce sacerdos magnus</w:t>
      </w:r>
      <w:r w:rsidR="00885488" w:rsidRPr="00F77676">
        <w:rPr>
          <w:lang w:val="it-IT"/>
        </w:rPr>
        <w:t xml:space="preserve"> cum reliquis. HY </w:t>
      </w:r>
      <w:r w:rsidR="00885488" w:rsidRPr="00F77676">
        <w:rPr>
          <w:rStyle w:val="Incipit"/>
          <w:lang w:val="it-IT"/>
        </w:rPr>
        <w:t>Iesu redemptor omnium</w:t>
      </w:r>
      <w:r w:rsidR="00885488" w:rsidRPr="00F77676">
        <w:rPr>
          <w:lang w:val="it-IT"/>
        </w:rPr>
        <w:t xml:space="preserve">. </w:t>
      </w:r>
      <w:r w:rsidR="00885488" w:rsidRPr="00F77676">
        <w:rPr>
          <w:lang w:val="en-US"/>
        </w:rPr>
        <w:t xml:space="preserve">VS </w:t>
      </w:r>
      <w:r w:rsidR="00885488" w:rsidRPr="00F77676">
        <w:rPr>
          <w:rStyle w:val="Incipit"/>
          <w:lang w:val="en-US"/>
        </w:rPr>
        <w:t>Iustus ut palma</w:t>
      </w:r>
      <w:r w:rsidR="00885488" w:rsidRPr="00F77676">
        <w:rPr>
          <w:lang w:val="en-US"/>
        </w:rPr>
        <w:t xml:space="preserve">. </w:t>
      </w:r>
      <w:r w:rsidR="00885488" w:rsidRPr="00B73CDC">
        <w:rPr>
          <w:lang w:val="en-US"/>
        </w:rPr>
        <w:t xml:space="preserve">AB </w:t>
      </w:r>
      <w:r w:rsidR="00885488" w:rsidRPr="00F77676">
        <w:rPr>
          <w:rStyle w:val="Incipit"/>
          <w:lang w:val="en-US"/>
        </w:rPr>
        <w:t xml:space="preserve">Euge </w:t>
      </w:r>
      <w:r w:rsidR="00D66EA2" w:rsidRPr="00F77676">
        <w:rPr>
          <w:rStyle w:val="Incipit"/>
          <w:lang w:val="en-US"/>
        </w:rPr>
        <w:t>serve</w:t>
      </w:r>
      <w:r w:rsidR="00885488" w:rsidRPr="00F77676">
        <w:rPr>
          <w:rStyle w:val="Incipit"/>
          <w:lang w:val="en-US"/>
        </w:rPr>
        <w:t xml:space="preserve"> bone</w:t>
      </w:r>
      <w:r w:rsidR="00885488" w:rsidRPr="00B73CDC">
        <w:rPr>
          <w:lang w:val="en-US"/>
        </w:rPr>
        <w:t>.</w:t>
      </w:r>
    </w:p>
    <w:p w:rsidR="00885488" w:rsidRDefault="00243942" w:rsidP="00415109">
      <w:pPr>
        <w:rPr>
          <w:lang w:val="en-US"/>
        </w:rPr>
      </w:pPr>
      <w:r w:rsidRPr="00F77676">
        <w:rPr>
          <w:rStyle w:val="Time1"/>
          <w:lang w:val="en-US"/>
        </w:rPr>
        <w:t>Ad horas</w:t>
      </w:r>
      <w:r w:rsidR="00885488">
        <w:rPr>
          <w:lang w:val="en-US"/>
        </w:rPr>
        <w:t xml:space="preserve"> laudes.</w:t>
      </w:r>
    </w:p>
    <w:p w:rsidR="006A0FD5" w:rsidRPr="003D0C23" w:rsidRDefault="00243942" w:rsidP="00415109">
      <w:pPr>
        <w:rPr>
          <w:lang w:val="en-US"/>
        </w:rPr>
      </w:pPr>
      <w:r w:rsidRPr="00F77676">
        <w:rPr>
          <w:rStyle w:val="Time1"/>
          <w:lang w:val="en-US"/>
        </w:rPr>
        <w:t>Ad missam</w:t>
      </w:r>
      <w:r w:rsidR="00885488">
        <w:rPr>
          <w:lang w:val="en-US"/>
        </w:rPr>
        <w:t xml:space="preserve"> IN </w:t>
      </w:r>
      <w:r w:rsidR="00885488" w:rsidRPr="00F77676">
        <w:rPr>
          <w:rStyle w:val="Incipit"/>
          <w:lang w:val="en-US"/>
        </w:rPr>
        <w:t>Statuit ei dominus</w:t>
      </w:r>
      <w:r w:rsidR="00DD1415">
        <w:rPr>
          <w:lang w:val="en-US"/>
        </w:rPr>
        <w:t>@30.</w:t>
      </w:r>
      <w:r w:rsidR="00885488">
        <w:rPr>
          <w:lang w:val="en-US"/>
        </w:rPr>
        <w:t xml:space="preserve"> </w:t>
      </w:r>
      <w:r w:rsidR="00885488" w:rsidRPr="003D0C23">
        <w:rPr>
          <w:lang w:val="en-US"/>
        </w:rPr>
        <w:t xml:space="preserve">GR </w:t>
      </w:r>
      <w:r w:rsidR="00885488" w:rsidRPr="003D0C23">
        <w:rPr>
          <w:rStyle w:val="Incipit"/>
          <w:lang w:val="en-US"/>
        </w:rPr>
        <w:t>Ecce sacerdos magnus</w:t>
      </w:r>
      <w:r w:rsidR="00DD1415" w:rsidRPr="003D0C23">
        <w:rPr>
          <w:lang w:val="en-US"/>
        </w:rPr>
        <w:t>@27.</w:t>
      </w:r>
      <w:r w:rsidR="00885488" w:rsidRPr="003D0C23">
        <w:rPr>
          <w:lang w:val="en-US"/>
        </w:rPr>
        <w:t xml:space="preserve"> AL</w:t>
      </w:r>
      <w:r w:rsidR="003A01CC" w:rsidRPr="003D0C23">
        <w:rPr>
          <w:lang w:val="en-US"/>
        </w:rPr>
        <w:t>V</w:t>
      </w:r>
      <w:r w:rsidR="00885488" w:rsidRPr="003D0C23">
        <w:rPr>
          <w:lang w:val="en-US"/>
        </w:rPr>
        <w:t xml:space="preserve"> </w:t>
      </w:r>
      <w:r w:rsidR="00885488" w:rsidRPr="003D0C23">
        <w:rPr>
          <w:rStyle w:val="Incipit"/>
          <w:lang w:val="en-US"/>
        </w:rPr>
        <w:t>Inveni David</w:t>
      </w:r>
      <w:r w:rsidR="00DD1415" w:rsidRPr="003D0C23">
        <w:rPr>
          <w:lang w:val="en-US"/>
        </w:rPr>
        <w:t>@231.</w:t>
      </w:r>
      <w:r w:rsidR="00885488" w:rsidRPr="003D0C23">
        <w:rPr>
          <w:lang w:val="en-US"/>
        </w:rPr>
        <w:t xml:space="preserve"> OF </w:t>
      </w:r>
      <w:r w:rsidR="00885488" w:rsidRPr="003D0C23">
        <w:rPr>
          <w:rStyle w:val="Incipit"/>
          <w:lang w:val="en-US"/>
        </w:rPr>
        <w:t>Veritas mea</w:t>
      </w:r>
      <w:r w:rsidR="00DD1415" w:rsidRPr="003D0C23">
        <w:rPr>
          <w:lang w:val="en-US"/>
        </w:rPr>
        <w:t>@31.</w:t>
      </w:r>
      <w:r w:rsidR="00885488" w:rsidRPr="003D0C23">
        <w:rPr>
          <w:lang w:val="en-US"/>
        </w:rPr>
        <w:t xml:space="preserve"> CO </w:t>
      </w:r>
      <w:r w:rsidR="00885488" w:rsidRPr="003D0C23">
        <w:rPr>
          <w:rStyle w:val="Incipit"/>
          <w:lang w:val="en-US"/>
        </w:rPr>
        <w:t>Beatus ser</w:t>
      </w:r>
      <w:r w:rsidR="00382E22" w:rsidRPr="003D0C23">
        <w:rPr>
          <w:rStyle w:val="Incipit"/>
          <w:lang w:val="en-US"/>
        </w:rPr>
        <w:t>vu</w:t>
      </w:r>
      <w:r w:rsidR="00885488" w:rsidRPr="003D0C23">
        <w:rPr>
          <w:rStyle w:val="Incipit"/>
          <w:lang w:val="en-US"/>
        </w:rPr>
        <w:t>s</w:t>
      </w:r>
      <w:r w:rsidR="00DD1415" w:rsidRPr="003D0C23">
        <w:rPr>
          <w:lang w:val="en-US"/>
        </w:rPr>
        <w:t>@28.</w:t>
      </w:r>
      <w:r w:rsidR="003A01CC" w:rsidRPr="003D0C23">
        <w:rPr>
          <w:lang w:val="en-US"/>
        </w:rPr>
        <w:t xml:space="preserve"> </w:t>
      </w:r>
    </w:p>
    <w:p w:rsidR="006A0FD5" w:rsidRPr="003D0C23" w:rsidRDefault="006A0FD5" w:rsidP="00415109">
      <w:pPr>
        <w:rPr>
          <w:lang w:val="en-US"/>
        </w:rPr>
      </w:pPr>
      <w:r w:rsidRPr="003D0C23">
        <w:rPr>
          <w:lang w:val="en-US"/>
        </w:rPr>
        <w:t xml:space="preserve">$E::Hac die cantantur vigiliae mortuorum cum Placebo defuncto viro </w:t>
      </w:r>
      <w:r w:rsidRPr="003D0C23">
        <w:rPr>
          <w:rStyle w:val="Person"/>
          <w:lang w:val="en-US"/>
        </w:rPr>
        <w:t>Krueg</w:t>
      </w:r>
      <w:r w:rsidRPr="003D0C23">
        <w:rPr>
          <w:lang w:val="en-US"/>
        </w:rPr>
        <w:t xml:space="preserve"> qui in </w:t>
      </w:r>
      <w:r w:rsidRPr="003D0C23">
        <w:rPr>
          <w:rStyle w:val="Ort"/>
          <w:lang w:val="en-US"/>
        </w:rPr>
        <w:t>ambitu</w:t>
      </w:r>
      <w:r w:rsidRPr="003D0C23">
        <w:rPr>
          <w:lang w:val="en-US"/>
        </w:rPr>
        <w:t xml:space="preserve"> reconditus est</w:t>
      </w:r>
      <w:r w:rsidR="00913211" w:rsidRPr="003D0C23">
        <w:rPr>
          <w:lang w:val="en-US"/>
        </w:rPr>
        <w:t>$.</w:t>
      </w:r>
    </w:p>
    <w:p w:rsidR="00885488" w:rsidRPr="00B779A9" w:rsidRDefault="003A01CC" w:rsidP="00415109">
      <w:pPr>
        <w:rPr>
          <w:lang w:val="pt-PT"/>
        </w:rPr>
      </w:pPr>
      <w:r w:rsidRPr="00B779A9">
        <w:rPr>
          <w:lang w:val="pt-PT"/>
        </w:rPr>
        <w:lastRenderedPageBreak/>
        <w:t>(75r)</w:t>
      </w:r>
      <w:r w:rsidR="006A0FD5">
        <w:rPr>
          <w:lang w:val="pt-PT"/>
        </w:rPr>
        <w:t xml:space="preserve"> </w:t>
      </w:r>
      <w:r w:rsidR="00243942" w:rsidRPr="00F77676">
        <w:rPr>
          <w:rStyle w:val="Time1"/>
          <w:lang w:val="pt-PT"/>
        </w:rPr>
        <w:t>Ad secundas vesperas</w:t>
      </w:r>
      <w:r w:rsidR="00885488" w:rsidRPr="00B779A9">
        <w:rPr>
          <w:lang w:val="pt-PT"/>
        </w:rPr>
        <w:t xml:space="preserve"> AN </w:t>
      </w:r>
      <w:r w:rsidR="00885488" w:rsidRPr="00F77676">
        <w:rPr>
          <w:rStyle w:val="Incipit"/>
          <w:lang w:val="pt-PT"/>
        </w:rPr>
        <w:t>Ecce sacerdos magnus</w:t>
      </w:r>
      <w:r w:rsidR="00885488" w:rsidRPr="00B779A9">
        <w:rPr>
          <w:lang w:val="pt-PT"/>
        </w:rPr>
        <w:t xml:space="preserve"> cum reliquis. PS </w:t>
      </w:r>
      <w:r w:rsidR="00885488" w:rsidRPr="00F77676">
        <w:rPr>
          <w:rStyle w:val="Incipit"/>
          <w:lang w:val="pt-PT"/>
        </w:rPr>
        <w:t>Dixit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Confitebor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 xml:space="preserve">Beatus </w:t>
      </w:r>
      <w:r w:rsidR="00C31823" w:rsidRPr="00F77676">
        <w:rPr>
          <w:rStyle w:val="Incipit"/>
          <w:lang w:val="pt-PT"/>
        </w:rPr>
        <w:t>vir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De profundis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Memento</w:t>
      </w:r>
      <w:r w:rsidR="00885488" w:rsidRPr="00B779A9">
        <w:rPr>
          <w:lang w:val="pt-PT"/>
        </w:rPr>
        <w:t xml:space="preserve">. HY </w:t>
      </w:r>
      <w:r w:rsidR="00885488" w:rsidRPr="00F77676">
        <w:rPr>
          <w:rStyle w:val="Incipit"/>
          <w:lang w:val="pt-PT"/>
        </w:rPr>
        <w:t>Iesu redemptor omnium</w:t>
      </w:r>
      <w:r w:rsidR="00885488" w:rsidRPr="00B779A9">
        <w:rPr>
          <w:lang w:val="pt-PT"/>
        </w:rPr>
        <w:t xml:space="preserve">. VS </w:t>
      </w:r>
      <w:r w:rsidR="00885488" w:rsidRPr="00F77676">
        <w:rPr>
          <w:rStyle w:val="Incipit"/>
          <w:lang w:val="pt-PT"/>
        </w:rPr>
        <w:t>Iustus ut palma</w:t>
      </w:r>
      <w:r w:rsidR="00885488" w:rsidRPr="00B779A9">
        <w:rPr>
          <w:lang w:val="pt-PT"/>
        </w:rPr>
        <w:t xml:space="preserve">. AM </w:t>
      </w:r>
      <w:r w:rsidR="00885488" w:rsidRPr="00F77676">
        <w:rPr>
          <w:rStyle w:val="Incipit"/>
          <w:lang w:val="pt-PT"/>
        </w:rPr>
        <w:t>Iste homo</w:t>
      </w:r>
      <w:r w:rsidR="00885488" w:rsidRPr="00B779A9">
        <w:rPr>
          <w:lang w:val="pt-PT"/>
        </w:rPr>
        <w:t xml:space="preserve">. </w:t>
      </w:r>
      <w:r w:rsidRPr="00B779A9">
        <w:rPr>
          <w:lang w:val="pt-PT"/>
        </w:rPr>
        <w:t xml:space="preserve">[BD] </w:t>
      </w:r>
      <w:r w:rsidR="005F6F99" w:rsidRPr="00F77676">
        <w:rPr>
          <w:rStyle w:val="Incipit"/>
          <w:lang w:val="pt-PT"/>
        </w:rPr>
        <w:t>Benedicamus</w:t>
      </w:r>
      <w:r w:rsidRPr="00B779A9">
        <w:rPr>
          <w:lang w:val="pt-PT"/>
        </w:rPr>
        <w:t xml:space="preserve"> ferialiter</w:t>
      </w:r>
      <w:r w:rsidR="00885488" w:rsidRPr="00B779A9">
        <w:rPr>
          <w:lang w:val="pt-PT"/>
        </w:rPr>
        <w:t>.</w:t>
      </w:r>
    </w:p>
    <w:p w:rsidR="00885488" w:rsidRPr="00F77676" w:rsidRDefault="00885488" w:rsidP="00415109">
      <w:pPr>
        <w:pStyle w:val="berschrift1"/>
        <w:rPr>
          <w:lang w:val="pt-PT"/>
        </w:rPr>
      </w:pPr>
      <w:r w:rsidRPr="00F77676">
        <w:rPr>
          <w:lang w:val="pt-PT"/>
        </w:rPr>
        <w:t>DOMINICA DECIMA NONA POST TRINITATIS</w:t>
      </w:r>
    </w:p>
    <w:p w:rsidR="00885488" w:rsidRPr="00B779A9" w:rsidRDefault="00243942" w:rsidP="00415109">
      <w:pPr>
        <w:rPr>
          <w:lang w:val="pt-PT"/>
        </w:rPr>
      </w:pPr>
      <w:r w:rsidRPr="00F77676">
        <w:rPr>
          <w:rStyle w:val="Time1"/>
          <w:lang w:val="pt-PT"/>
        </w:rPr>
        <w:t>Ad vesperas</w:t>
      </w:r>
      <w:r w:rsidR="00885488" w:rsidRPr="00B779A9">
        <w:rPr>
          <w:lang w:val="pt-PT"/>
        </w:rPr>
        <w:t xml:space="preserve"> RP </w:t>
      </w:r>
      <w:r w:rsidR="00885488" w:rsidRPr="00F77676">
        <w:rPr>
          <w:rStyle w:val="Incipit"/>
          <w:lang w:val="pt-PT"/>
        </w:rPr>
        <w:t>Tua est potentia</w:t>
      </w:r>
      <w:r w:rsidR="00885488" w:rsidRPr="00B779A9">
        <w:rPr>
          <w:lang w:val="pt-PT"/>
        </w:rPr>
        <w:t xml:space="preserve">. HY </w:t>
      </w:r>
      <w:r w:rsidR="00885488" w:rsidRPr="00F77676">
        <w:rPr>
          <w:rStyle w:val="Incipit"/>
          <w:lang w:val="pt-PT"/>
        </w:rPr>
        <w:t>O lux beata trinitas</w:t>
      </w:r>
      <w:r w:rsidR="00885488" w:rsidRPr="00B779A9">
        <w:rPr>
          <w:lang w:val="pt-PT"/>
        </w:rPr>
        <w:t xml:space="preserve">. VS </w:t>
      </w:r>
      <w:r w:rsidR="00885488" w:rsidRPr="00F77676">
        <w:rPr>
          <w:rStyle w:val="Incipit"/>
          <w:lang w:val="pt-PT"/>
        </w:rPr>
        <w:t>Vespertina oratio</w:t>
      </w:r>
      <w:r w:rsidR="00885488" w:rsidRPr="00B779A9">
        <w:rPr>
          <w:lang w:val="pt-PT"/>
        </w:rPr>
        <w:t xml:space="preserve">. AM </w:t>
      </w:r>
      <w:r w:rsidR="00885488" w:rsidRPr="00F77676">
        <w:rPr>
          <w:rStyle w:val="Incipit"/>
          <w:lang w:val="pt-PT"/>
        </w:rPr>
        <w:t>Libera nos deus in mirabilibus tuis</w:t>
      </w:r>
      <w:r w:rsidR="00885488" w:rsidRPr="00B779A9">
        <w:rPr>
          <w:lang w:val="pt-PT"/>
        </w:rPr>
        <w:t>.</w:t>
      </w:r>
    </w:p>
    <w:p w:rsidR="00885488" w:rsidRPr="00B779A9" w:rsidRDefault="00243942" w:rsidP="00415109">
      <w:pPr>
        <w:rPr>
          <w:lang w:val="pt-PT"/>
        </w:rPr>
      </w:pPr>
      <w:r w:rsidRPr="00F77676">
        <w:rPr>
          <w:rStyle w:val="Time1"/>
          <w:lang w:val="pt-PT"/>
        </w:rPr>
        <w:t>Ad matutinum</w:t>
      </w:r>
      <w:r w:rsidR="006A0FD5" w:rsidRPr="00F77676">
        <w:rPr>
          <w:lang w:val="pt-PT"/>
        </w:rPr>
        <w:t xml:space="preserve"> l</w:t>
      </w:r>
      <w:r w:rsidR="00271EB2" w:rsidRPr="00F77676">
        <w:rPr>
          <w:lang w:val="pt-PT"/>
        </w:rPr>
        <w:t>ectiones ex Machab</w:t>
      </w:r>
      <w:r w:rsidR="000D2059" w:rsidRPr="00F77676">
        <w:rPr>
          <w:lang w:val="pt-PT"/>
        </w:rPr>
        <w:t>a</w:t>
      </w:r>
      <w:r w:rsidR="00271EB2" w:rsidRPr="00F77676">
        <w:rPr>
          <w:lang w:val="pt-PT"/>
        </w:rPr>
        <w:t xml:space="preserve">eorum libris. </w:t>
      </w:r>
      <w:r w:rsidR="00271EB2" w:rsidRPr="00B779A9">
        <w:rPr>
          <w:lang w:val="pt-PT"/>
        </w:rPr>
        <w:t>Responsoria d</w:t>
      </w:r>
      <w:r w:rsidR="00885488" w:rsidRPr="00B779A9">
        <w:rPr>
          <w:lang w:val="pt-PT"/>
        </w:rPr>
        <w:t xml:space="preserve">e eadem </w:t>
      </w:r>
      <w:r w:rsidR="00D80D0C" w:rsidRPr="00B779A9">
        <w:rPr>
          <w:lang w:val="pt-PT"/>
        </w:rPr>
        <w:t>hist</w:t>
      </w:r>
      <w:r w:rsidR="00885488" w:rsidRPr="00B779A9">
        <w:rPr>
          <w:lang w:val="pt-PT"/>
        </w:rPr>
        <w:t xml:space="preserve">oria. EV </w:t>
      </w:r>
      <w:r w:rsidR="00885488" w:rsidRPr="00F77676">
        <w:rPr>
          <w:rStyle w:val="Incipit"/>
          <w:lang w:val="pt-PT"/>
        </w:rPr>
        <w:t xml:space="preserve">Ascendens Iesus in naviculam </w:t>
      </w:r>
      <w:r w:rsidR="0068482A" w:rsidRPr="00F77676">
        <w:rPr>
          <w:rStyle w:val="Incipit"/>
          <w:lang w:val="pt-PT"/>
        </w:rPr>
        <w:t>|</w:t>
      </w:r>
      <w:r w:rsidR="00885488" w:rsidRPr="00F77676">
        <w:rPr>
          <w:rStyle w:val="Incipit"/>
          <w:lang w:val="pt-PT"/>
        </w:rPr>
        <w:t>tranfretavit</w:t>
      </w:r>
      <w:r w:rsidR="0068482A" w:rsidRPr="00F77676">
        <w:rPr>
          <w:rStyle w:val="Incipit"/>
          <w:lang w:val="pt-PT"/>
        </w:rPr>
        <w:t>::transfretavit|</w:t>
      </w:r>
      <w:r w:rsidR="00885488" w:rsidRPr="00B779A9">
        <w:rPr>
          <w:lang w:val="pt-PT"/>
        </w:rPr>
        <w:t xml:space="preserve">. AB </w:t>
      </w:r>
      <w:r w:rsidR="00885488" w:rsidRPr="00F77676">
        <w:rPr>
          <w:rStyle w:val="Incipit"/>
          <w:lang w:val="pt-PT"/>
        </w:rPr>
        <w:t xml:space="preserve">Et </w:t>
      </w:r>
      <w:r w:rsidR="00DD6B06" w:rsidRPr="00F77676">
        <w:rPr>
          <w:rStyle w:val="Incipit"/>
          <w:lang w:val="pt-PT"/>
        </w:rPr>
        <w:t>vide</w:t>
      </w:r>
      <w:r w:rsidR="00885488" w:rsidRPr="00F77676">
        <w:rPr>
          <w:rStyle w:val="Incipit"/>
          <w:lang w:val="pt-PT"/>
        </w:rPr>
        <w:t>ns Iesus fidem illorum dixit paralytico surge</w:t>
      </w:r>
      <w:r w:rsidR="00885488" w:rsidRPr="00B779A9">
        <w:rPr>
          <w:lang w:val="pt-PT"/>
        </w:rPr>
        <w:t>.</w:t>
      </w:r>
    </w:p>
    <w:p w:rsidR="00885488" w:rsidRPr="00B779A9" w:rsidRDefault="00243942" w:rsidP="00415109">
      <w:pPr>
        <w:rPr>
          <w:lang w:val="pt-PT"/>
        </w:rPr>
      </w:pPr>
      <w:r w:rsidRPr="003D0C23">
        <w:rPr>
          <w:rStyle w:val="Time1"/>
          <w:lang w:val="it-IT"/>
        </w:rPr>
        <w:t>Ad missam</w:t>
      </w:r>
      <w:r w:rsidR="00885488" w:rsidRPr="003D0C23">
        <w:rPr>
          <w:lang w:val="it-IT"/>
        </w:rPr>
        <w:t xml:space="preserve"> IN </w:t>
      </w:r>
      <w:r w:rsidR="00885488" w:rsidRPr="003D0C23">
        <w:rPr>
          <w:rStyle w:val="Incipit"/>
          <w:lang w:val="it-IT"/>
        </w:rPr>
        <w:t>Salus populi</w:t>
      </w:r>
      <w:r w:rsidR="00DD1415" w:rsidRPr="003D0C23">
        <w:rPr>
          <w:lang w:val="it-IT"/>
        </w:rPr>
        <w:t>@82.</w:t>
      </w:r>
      <w:r w:rsidR="00885488" w:rsidRPr="003D0C23">
        <w:rPr>
          <w:lang w:val="it-IT"/>
        </w:rPr>
        <w:t xml:space="preserve"> </w:t>
      </w:r>
      <w:r w:rsidR="00885488" w:rsidRPr="00F77676">
        <w:rPr>
          <w:lang w:val="it-IT"/>
        </w:rPr>
        <w:t xml:space="preserve">GR </w:t>
      </w:r>
      <w:r w:rsidR="00885488" w:rsidRPr="00F77676">
        <w:rPr>
          <w:rStyle w:val="Incipit"/>
          <w:lang w:val="it-IT"/>
        </w:rPr>
        <w:t>Dirigatur oratio mea</w:t>
      </w:r>
      <w:r w:rsidR="00DD1415">
        <w:rPr>
          <w:lang w:val="it-IT"/>
        </w:rPr>
        <w:t>@</w:t>
      </w:r>
      <w:r w:rsidR="00DD1415" w:rsidRPr="00F77676">
        <w:rPr>
          <w:lang w:val="it-IT"/>
        </w:rPr>
        <w:t>62.</w:t>
      </w:r>
      <w:r w:rsidR="00885488" w:rsidRPr="00F77676">
        <w:rPr>
          <w:lang w:val="it-IT"/>
        </w:rPr>
        <w:t xml:space="preserve"> AL</w:t>
      </w:r>
      <w:r w:rsidR="00271EB2" w:rsidRPr="00F77676">
        <w:rPr>
          <w:lang w:val="it-IT"/>
        </w:rPr>
        <w:t>V</w:t>
      </w:r>
      <w:r w:rsidR="00885488" w:rsidRPr="00F77676">
        <w:rPr>
          <w:lang w:val="it-IT"/>
        </w:rPr>
        <w:t xml:space="preserve"> </w:t>
      </w:r>
      <w:r w:rsidR="00885488" w:rsidRPr="00F77676">
        <w:rPr>
          <w:rStyle w:val="Incipit"/>
          <w:lang w:val="it-IT"/>
        </w:rPr>
        <w:t>Dextera dei</w:t>
      </w:r>
      <w:r w:rsidR="00885488" w:rsidRPr="00F77676">
        <w:rPr>
          <w:lang w:val="it-IT"/>
        </w:rPr>
        <w:t xml:space="preserve">. </w:t>
      </w:r>
      <w:r w:rsidR="00885488" w:rsidRPr="003D0C23">
        <w:rPr>
          <w:lang w:val="pt-PT"/>
        </w:rPr>
        <w:t xml:space="preserve">OF </w:t>
      </w:r>
      <w:r w:rsidR="00885488" w:rsidRPr="003D0C23">
        <w:rPr>
          <w:rStyle w:val="Incipit"/>
          <w:lang w:val="pt-PT"/>
        </w:rPr>
        <w:t>Si ambulavero</w:t>
      </w:r>
      <w:r w:rsidR="00DD1415" w:rsidRPr="003D0C23">
        <w:rPr>
          <w:lang w:val="pt-PT"/>
        </w:rPr>
        <w:t>@82.</w:t>
      </w:r>
      <w:r w:rsidR="00885488" w:rsidRPr="003D0C23">
        <w:rPr>
          <w:lang w:val="pt-PT"/>
        </w:rPr>
        <w:t xml:space="preserve"> </w:t>
      </w:r>
      <w:r w:rsidR="00885488" w:rsidRPr="00B779A9">
        <w:rPr>
          <w:lang w:val="pt-PT"/>
        </w:rPr>
        <w:t xml:space="preserve">CO </w:t>
      </w:r>
      <w:r w:rsidR="00885488" w:rsidRPr="00F77676">
        <w:rPr>
          <w:rStyle w:val="Incipit"/>
          <w:lang w:val="pt-PT"/>
        </w:rPr>
        <w:t>Tu mandasti mandata tua</w:t>
      </w:r>
      <w:r w:rsidR="00DD1415">
        <w:rPr>
          <w:lang w:val="pt-PT"/>
        </w:rPr>
        <w:t>@</w:t>
      </w:r>
      <w:r w:rsidR="00DD1415" w:rsidRPr="00B779A9">
        <w:rPr>
          <w:lang w:val="pt-PT"/>
        </w:rPr>
        <w:t>83.</w:t>
      </w:r>
    </w:p>
    <w:p w:rsidR="00885488" w:rsidRPr="00F77676" w:rsidRDefault="00243942" w:rsidP="00415109">
      <w:pPr>
        <w:rPr>
          <w:lang w:val="pt-PT"/>
        </w:rPr>
      </w:pPr>
      <w:r w:rsidRPr="00F77676">
        <w:rPr>
          <w:rStyle w:val="Time1"/>
          <w:lang w:val="pt-PT"/>
        </w:rPr>
        <w:t>Ad secundas vesperas</w:t>
      </w:r>
      <w:r w:rsidR="00885488" w:rsidRPr="00B779A9">
        <w:rPr>
          <w:lang w:val="pt-PT"/>
        </w:rPr>
        <w:t xml:space="preserve"> AM </w:t>
      </w:r>
      <w:r w:rsidR="00885488" w:rsidRPr="00F77676">
        <w:rPr>
          <w:rStyle w:val="Incipit"/>
          <w:lang w:val="pt-PT"/>
        </w:rPr>
        <w:t xml:space="preserve">Cum </w:t>
      </w:r>
      <w:r w:rsidR="00872B44" w:rsidRPr="00F77676">
        <w:rPr>
          <w:rStyle w:val="Incipit"/>
          <w:lang w:val="pt-PT"/>
        </w:rPr>
        <w:t>vidi</w:t>
      </w:r>
      <w:r w:rsidR="00885488" w:rsidRPr="00F77676">
        <w:rPr>
          <w:rStyle w:val="Incipit"/>
          <w:lang w:val="pt-PT"/>
        </w:rPr>
        <w:t>sset Iesus fidem illorum</w:t>
      </w:r>
      <w:r w:rsidR="00885488" w:rsidRPr="00B779A9">
        <w:rPr>
          <w:lang w:val="pt-PT"/>
        </w:rPr>
        <w:t>.</w:t>
      </w:r>
    </w:p>
    <w:p w:rsidR="00885488" w:rsidRPr="00F77676" w:rsidRDefault="006A0FD5" w:rsidP="00415109">
      <w:pPr>
        <w:pStyle w:val="berschrift1"/>
        <w:rPr>
          <w:lang w:val="it-IT"/>
        </w:rPr>
      </w:pPr>
      <w:r w:rsidRPr="00F77676">
        <w:rPr>
          <w:lang w:val="it-IT"/>
        </w:rPr>
        <w:t xml:space="preserve">(75v) </w:t>
      </w:r>
      <w:r w:rsidR="00885488" w:rsidRPr="00F77676">
        <w:rPr>
          <w:lang w:val="it-IT"/>
        </w:rPr>
        <w:t xml:space="preserve">IN VIGILIA </w:t>
      </w:r>
      <w:r w:rsidR="00FA3B56" w:rsidRPr="00F77676">
        <w:rPr>
          <w:lang w:val="it-IT"/>
        </w:rPr>
        <w:t>SIMO</w:t>
      </w:r>
      <w:r w:rsidR="00243942" w:rsidRPr="00F77676">
        <w:rPr>
          <w:lang w:val="it-IT"/>
        </w:rPr>
        <w:t>NIS ET IUDAE</w:t>
      </w:r>
    </w:p>
    <w:p w:rsidR="00885488" w:rsidRPr="00B779A9" w:rsidRDefault="006A0FD5" w:rsidP="00415109">
      <w:pPr>
        <w:rPr>
          <w:lang w:val="it-IT"/>
        </w:rPr>
      </w:pPr>
      <w:r w:rsidRPr="00F77676">
        <w:rPr>
          <w:rStyle w:val="Time1"/>
          <w:lang w:val="it-IT"/>
        </w:rPr>
        <w:t>Ad matutinum</w:t>
      </w:r>
      <w:r>
        <w:rPr>
          <w:lang w:val="it-IT"/>
        </w:rPr>
        <w:t xml:space="preserve"> $E::d</w:t>
      </w:r>
      <w:r w:rsidR="0028545E" w:rsidRPr="00B779A9">
        <w:rPr>
          <w:lang w:val="it-IT"/>
        </w:rPr>
        <w:t>icantur</w:t>
      </w:r>
      <w:r w:rsidR="00D734F4" w:rsidRPr="00D734F4">
        <w:rPr>
          <w:lang w:val="it-IT"/>
        </w:rPr>
        <w:t xml:space="preserve"> </w:t>
      </w:r>
      <w:r w:rsidR="0028545E" w:rsidRPr="00B779A9">
        <w:rPr>
          <w:lang w:val="it-IT"/>
        </w:rPr>
        <w:t>tres</w:t>
      </w:r>
      <w:r w:rsidR="00D734F4" w:rsidRPr="00D734F4">
        <w:rPr>
          <w:lang w:val="it-IT"/>
        </w:rPr>
        <w:t xml:space="preserve"> </w:t>
      </w:r>
      <w:r w:rsidR="0028545E" w:rsidRPr="00B779A9">
        <w:rPr>
          <w:lang w:val="it-IT"/>
        </w:rPr>
        <w:t>lectiones</w:t>
      </w:r>
      <w:r w:rsidR="00D734F4" w:rsidRPr="00D734F4">
        <w:rPr>
          <w:lang w:val="it-IT"/>
        </w:rPr>
        <w:t xml:space="preserve"> </w:t>
      </w:r>
      <w:r w:rsidR="0028545E" w:rsidRPr="00B779A9">
        <w:rPr>
          <w:lang w:val="it-IT"/>
        </w:rPr>
        <w:t>de</w:t>
      </w:r>
      <w:r w:rsidR="00D734F4" w:rsidRPr="00D734F4">
        <w:rPr>
          <w:lang w:val="it-IT"/>
        </w:rPr>
        <w:t xml:space="preserve"> </w:t>
      </w:r>
      <w:r w:rsidR="0028545E" w:rsidRPr="00B779A9">
        <w:rPr>
          <w:lang w:val="it-IT"/>
        </w:rPr>
        <w:t>tempore</w:t>
      </w:r>
      <w:r w:rsidR="00913211">
        <w:rPr>
          <w:lang w:val="it-IT"/>
        </w:rPr>
        <w:t>$.</w:t>
      </w:r>
      <w:r>
        <w:rPr>
          <w:lang w:val="it-IT"/>
        </w:rPr>
        <w:t xml:space="preserve"> </w:t>
      </w:r>
      <w:r w:rsidR="00243942" w:rsidRPr="00243942">
        <w:rPr>
          <w:lang w:val="it-IT"/>
        </w:rPr>
        <w:t>%D::</w:t>
      </w:r>
      <w:r w:rsidR="0028545E" w:rsidRPr="00243942">
        <w:rPr>
          <w:lang w:val="it-IT"/>
        </w:rPr>
        <w:t>Legitur</w:t>
      </w:r>
      <w:r w:rsidR="00D734F4" w:rsidRPr="00243942">
        <w:rPr>
          <w:lang w:val="it-IT"/>
        </w:rPr>
        <w:t xml:space="preserve"> </w:t>
      </w:r>
      <w:r w:rsidR="0028545E" w:rsidRPr="00243942">
        <w:rPr>
          <w:lang w:val="it-IT"/>
        </w:rPr>
        <w:t>ad</w:t>
      </w:r>
      <w:r w:rsidR="00D734F4" w:rsidRPr="00243942">
        <w:rPr>
          <w:lang w:val="it-IT"/>
        </w:rPr>
        <w:t xml:space="preserve"> </w:t>
      </w:r>
      <w:r w:rsidR="0028545E" w:rsidRPr="00243942">
        <w:rPr>
          <w:lang w:val="it-IT"/>
        </w:rPr>
        <w:t>matutinum</w:t>
      </w:r>
      <w:r w:rsidR="00D734F4" w:rsidRPr="00243942">
        <w:rPr>
          <w:lang w:val="it-IT"/>
        </w:rPr>
        <w:t xml:space="preserve"> </w:t>
      </w:r>
      <w:r w:rsidR="0028545E" w:rsidRPr="00243942">
        <w:rPr>
          <w:lang w:val="it-IT"/>
        </w:rPr>
        <w:t>EV</w:t>
      </w:r>
      <w:r w:rsidR="00D734F4" w:rsidRPr="00243942">
        <w:rPr>
          <w:lang w:val="it-IT"/>
        </w:rPr>
        <w:t xml:space="preserve"> </w:t>
      </w:r>
      <w:r w:rsidR="0028545E" w:rsidRPr="00F77676">
        <w:rPr>
          <w:rStyle w:val="Incipit"/>
          <w:lang w:val="it-IT"/>
        </w:rPr>
        <w:t>Qui</w:t>
      </w:r>
      <w:r w:rsidR="00D734F4" w:rsidRPr="00F77676">
        <w:rPr>
          <w:rStyle w:val="Incipit"/>
          <w:lang w:val="it-IT"/>
        </w:rPr>
        <w:t xml:space="preserve"> </w:t>
      </w:r>
      <w:r w:rsidR="0028545E" w:rsidRPr="00F77676">
        <w:rPr>
          <w:rStyle w:val="Incipit"/>
          <w:lang w:val="it-IT"/>
        </w:rPr>
        <w:t>habet</w:t>
      </w:r>
      <w:r w:rsidR="00D734F4" w:rsidRPr="00F77676">
        <w:rPr>
          <w:rStyle w:val="Incipit"/>
          <w:lang w:val="it-IT"/>
        </w:rPr>
        <w:t xml:space="preserve"> </w:t>
      </w:r>
      <w:r w:rsidR="0028545E" w:rsidRPr="00F77676">
        <w:rPr>
          <w:rStyle w:val="Incipit"/>
          <w:lang w:val="it-IT"/>
        </w:rPr>
        <w:t>mandata</w:t>
      </w:r>
      <w:r w:rsidR="00D734F4" w:rsidRPr="00F77676">
        <w:rPr>
          <w:rStyle w:val="Incipit"/>
          <w:lang w:val="it-IT"/>
        </w:rPr>
        <w:t xml:space="preserve"> </w:t>
      </w:r>
      <w:r w:rsidR="0028545E" w:rsidRPr="00F77676">
        <w:rPr>
          <w:rStyle w:val="Incipit"/>
          <w:lang w:val="it-IT"/>
        </w:rPr>
        <w:t>mea</w:t>
      </w:r>
      <w:r w:rsidR="00D734F4" w:rsidRPr="00F77676">
        <w:rPr>
          <w:rStyle w:val="Incipit"/>
          <w:lang w:val="it-IT"/>
        </w:rPr>
        <w:t xml:space="preserve"> </w:t>
      </w:r>
      <w:r w:rsidR="0028545E" w:rsidRPr="00F77676">
        <w:rPr>
          <w:rStyle w:val="Incipit"/>
          <w:lang w:val="it-IT"/>
        </w:rPr>
        <w:t>et</w:t>
      </w:r>
      <w:r w:rsidR="00D734F4" w:rsidRPr="00F77676">
        <w:rPr>
          <w:rStyle w:val="Incipit"/>
          <w:lang w:val="it-IT"/>
        </w:rPr>
        <w:t xml:space="preserve"> </w:t>
      </w:r>
      <w:r w:rsidR="0028545E" w:rsidRPr="00F77676">
        <w:rPr>
          <w:rStyle w:val="Incipit"/>
          <w:lang w:val="it-IT"/>
        </w:rPr>
        <w:t>servat</w:t>
      </w:r>
      <w:r w:rsidR="00D734F4" w:rsidRPr="00F77676">
        <w:rPr>
          <w:rStyle w:val="Incipit"/>
          <w:lang w:val="it-IT"/>
        </w:rPr>
        <w:t xml:space="preserve"> </w:t>
      </w:r>
      <w:r w:rsidR="0028545E" w:rsidRPr="00F77676">
        <w:rPr>
          <w:rStyle w:val="Incipit"/>
          <w:lang w:val="it-IT"/>
        </w:rPr>
        <w:t>ea</w:t>
      </w:r>
      <w:r w:rsidR="00243942" w:rsidRPr="00243942">
        <w:rPr>
          <w:lang w:val="it-IT"/>
        </w:rPr>
        <w:t>%</w:t>
      </w:r>
      <w:r w:rsidR="00CA7E19">
        <w:rPr>
          <w:lang w:val="it-IT"/>
        </w:rPr>
        <w:t>.</w:t>
      </w:r>
      <w:r w:rsidR="0028545E" w:rsidRPr="00243942">
        <w:rPr>
          <w:lang w:val="it-IT"/>
        </w:rPr>
        <w:t xml:space="preserve"> </w:t>
      </w:r>
      <w:r w:rsidR="00CA7E19">
        <w:rPr>
          <w:lang w:val="it-IT"/>
        </w:rPr>
        <w:t>Q</w:t>
      </w:r>
      <w:r w:rsidR="008D35E3" w:rsidRPr="00B779A9">
        <w:rPr>
          <w:lang w:val="it-IT"/>
        </w:rPr>
        <w:t>uaere</w:t>
      </w:r>
      <w:r w:rsidR="00885488" w:rsidRPr="00B779A9">
        <w:rPr>
          <w:lang w:val="it-IT"/>
        </w:rPr>
        <w:t xml:space="preserve"> de illorum fest</w:t>
      </w:r>
      <w:r w:rsidR="005C0D9C" w:rsidRPr="00B779A9">
        <w:rPr>
          <w:lang w:val="it-IT"/>
        </w:rPr>
        <w:t>i</w:t>
      </w:r>
      <w:r w:rsidR="00D66EA2" w:rsidRPr="00B779A9">
        <w:rPr>
          <w:lang w:val="it-IT"/>
        </w:rPr>
        <w:t>vita</w:t>
      </w:r>
      <w:r w:rsidR="00885488" w:rsidRPr="00B779A9">
        <w:rPr>
          <w:lang w:val="it-IT"/>
        </w:rPr>
        <w:t>te in libro de sanctis.</w:t>
      </w:r>
    </w:p>
    <w:p w:rsidR="00885488" w:rsidRPr="003D0C23" w:rsidRDefault="00885488" w:rsidP="00415109">
      <w:pPr>
        <w:rPr>
          <w:lang w:val="en-US"/>
        </w:rPr>
      </w:pPr>
      <w:r w:rsidRPr="002D4ADF">
        <w:rPr>
          <w:lang w:val="it-IT"/>
        </w:rPr>
        <w:t xml:space="preserve">Habetur etiam </w:t>
      </w:r>
      <w:r w:rsidRPr="002D4ADF">
        <w:rPr>
          <w:rStyle w:val="Time1"/>
          <w:lang w:val="it-IT"/>
        </w:rPr>
        <w:t>missa</w:t>
      </w:r>
      <w:r w:rsidRPr="002D4ADF">
        <w:rPr>
          <w:lang w:val="it-IT"/>
        </w:rPr>
        <w:t xml:space="preserve"> de vigilia </w:t>
      </w:r>
      <w:r w:rsidR="00412513" w:rsidRPr="002D4ADF">
        <w:rPr>
          <w:lang w:val="it-IT"/>
        </w:rPr>
        <w:t>$E::</w:t>
      </w:r>
      <w:r w:rsidRPr="002D4ADF">
        <w:rPr>
          <w:lang w:val="it-IT"/>
        </w:rPr>
        <w:t>isthac</w:t>
      </w:r>
      <w:r w:rsidR="00412513" w:rsidRPr="002D4ADF">
        <w:rPr>
          <w:lang w:val="it-IT"/>
        </w:rPr>
        <w:t>$</w:t>
      </w:r>
      <w:r w:rsidRPr="002D4ADF">
        <w:rPr>
          <w:lang w:val="it-IT"/>
        </w:rPr>
        <w:t xml:space="preserve"> post nonam. </w:t>
      </w:r>
      <w:r w:rsidR="00412513" w:rsidRPr="002D4ADF">
        <w:rPr>
          <w:lang w:val="it-IT"/>
        </w:rPr>
        <w:t>Introitus est [</w:t>
      </w:r>
      <w:r w:rsidRPr="002D4ADF">
        <w:rPr>
          <w:lang w:val="it-IT"/>
        </w:rPr>
        <w:t>IN</w:t>
      </w:r>
      <w:r w:rsidR="00412513" w:rsidRPr="002D4ADF">
        <w:rPr>
          <w:lang w:val="it-IT"/>
        </w:rPr>
        <w:t>]</w:t>
      </w:r>
      <w:r w:rsidRPr="002D4ADF">
        <w:rPr>
          <w:lang w:val="it-IT"/>
        </w:rPr>
        <w:t xml:space="preserve"> </w:t>
      </w:r>
      <w:r w:rsidRPr="002D4ADF">
        <w:rPr>
          <w:rStyle w:val="Incipit"/>
          <w:lang w:val="it-IT"/>
        </w:rPr>
        <w:t>Intret in conspectu tuo domine</w:t>
      </w:r>
      <w:r w:rsidR="00DD1415">
        <w:rPr>
          <w:lang w:val="it-IT"/>
        </w:rPr>
        <w:t>@</w:t>
      </w:r>
      <w:r w:rsidR="00DD1415" w:rsidRPr="002D4ADF">
        <w:rPr>
          <w:lang w:val="it-IT"/>
        </w:rPr>
        <w:t>33.</w:t>
      </w:r>
      <w:r w:rsidRPr="002D4ADF">
        <w:rPr>
          <w:lang w:val="it-IT"/>
        </w:rPr>
        <w:t xml:space="preserve"> </w:t>
      </w:r>
      <w:r w:rsidRPr="003D0C23">
        <w:rPr>
          <w:lang w:val="en-US"/>
        </w:rPr>
        <w:t xml:space="preserve">GR </w:t>
      </w:r>
      <w:r w:rsidRPr="003D0C23">
        <w:rPr>
          <w:rStyle w:val="Incipit"/>
          <w:lang w:val="en-US"/>
        </w:rPr>
        <w:t>Vindica domine sanguinem</w:t>
      </w:r>
      <w:r w:rsidR="00DD1415" w:rsidRPr="003D0C23">
        <w:rPr>
          <w:lang w:val="en-US"/>
        </w:rPr>
        <w:t>@169.</w:t>
      </w:r>
      <w:r w:rsidRPr="003D0C23">
        <w:rPr>
          <w:lang w:val="en-US"/>
        </w:rPr>
        <w:t xml:space="preserve"> OF </w:t>
      </w:r>
      <w:r w:rsidRPr="003D0C23">
        <w:rPr>
          <w:rStyle w:val="Incipit"/>
          <w:lang w:val="en-US"/>
        </w:rPr>
        <w:t>Exultabunt sancti</w:t>
      </w:r>
      <w:r w:rsidR="00DD1415" w:rsidRPr="003D0C23">
        <w:rPr>
          <w:lang w:val="en-US"/>
        </w:rPr>
        <w:t>@170.</w:t>
      </w:r>
      <w:r w:rsidRPr="003D0C23">
        <w:rPr>
          <w:lang w:val="en-US"/>
        </w:rPr>
        <w:t xml:space="preserve"> CO </w:t>
      </w:r>
      <w:r w:rsidRPr="003D0C23">
        <w:rPr>
          <w:rStyle w:val="Incipit"/>
          <w:lang w:val="en-US"/>
        </w:rPr>
        <w:t>Iustorum animae</w:t>
      </w:r>
      <w:r w:rsidR="00DD1415" w:rsidRPr="003D0C23">
        <w:rPr>
          <w:lang w:val="en-US"/>
        </w:rPr>
        <w:t>@156.</w:t>
      </w:r>
    </w:p>
    <w:p w:rsidR="00885488" w:rsidRPr="002D4ADF" w:rsidRDefault="00885488" w:rsidP="00415109">
      <w:pPr>
        <w:pStyle w:val="berschrift1"/>
        <w:rPr>
          <w:lang w:val="it-IT"/>
        </w:rPr>
      </w:pPr>
      <w:r w:rsidRPr="002D4ADF">
        <w:rPr>
          <w:lang w:val="it-IT"/>
        </w:rPr>
        <w:t xml:space="preserve">IN FESTO </w:t>
      </w:r>
      <w:r w:rsidR="00FA3B56" w:rsidRPr="002D4ADF">
        <w:rPr>
          <w:lang w:val="it-IT"/>
        </w:rPr>
        <w:t>SIMO</w:t>
      </w:r>
      <w:r w:rsidR="00243942" w:rsidRPr="002D4ADF">
        <w:rPr>
          <w:lang w:val="it-IT"/>
        </w:rPr>
        <w:t>NIS ET IUDAE APOSTOLORUM</w:t>
      </w:r>
    </w:p>
    <w:p w:rsidR="00885488" w:rsidRPr="002D4ADF" w:rsidRDefault="00885488" w:rsidP="00415109">
      <w:pPr>
        <w:rPr>
          <w:lang w:val="it-IT"/>
        </w:rPr>
      </w:pPr>
      <w:r w:rsidRPr="002D4ADF">
        <w:rPr>
          <w:lang w:val="it-IT"/>
        </w:rPr>
        <w:t>Binos facimus.</w:t>
      </w:r>
    </w:p>
    <w:p w:rsidR="00885488" w:rsidRPr="002D4ADF" w:rsidRDefault="00243942" w:rsidP="00415109">
      <w:pPr>
        <w:rPr>
          <w:lang w:val="it-IT"/>
        </w:rPr>
      </w:pPr>
      <w:r w:rsidRPr="002D4ADF">
        <w:rPr>
          <w:rStyle w:val="Time1"/>
          <w:lang w:val="it-IT"/>
        </w:rPr>
        <w:t>Ad vesperas</w:t>
      </w:r>
      <w:r w:rsidR="00885488" w:rsidRPr="002D4ADF">
        <w:rPr>
          <w:lang w:val="it-IT"/>
        </w:rPr>
        <w:t xml:space="preserve"> super psalmos AN </w:t>
      </w:r>
      <w:r w:rsidR="00885488" w:rsidRPr="002D4ADF">
        <w:rPr>
          <w:rStyle w:val="Incipit"/>
          <w:lang w:val="it-IT"/>
        </w:rPr>
        <w:t>Estote fortes in bello</w:t>
      </w:r>
      <w:r w:rsidR="00885488" w:rsidRPr="002D4ADF">
        <w:rPr>
          <w:lang w:val="it-IT"/>
        </w:rPr>
        <w:t xml:space="preserve">. </w:t>
      </w:r>
      <w:r w:rsidR="00271EB2" w:rsidRPr="002D4ADF">
        <w:rPr>
          <w:lang w:val="it-IT"/>
        </w:rPr>
        <w:t>Psalmi omnia Laudate</w:t>
      </w:r>
      <w:r w:rsidR="00885488" w:rsidRPr="002D4ADF">
        <w:rPr>
          <w:lang w:val="it-IT"/>
        </w:rPr>
        <w:t xml:space="preserve">. RP </w:t>
      </w:r>
      <w:r w:rsidR="00885488" w:rsidRPr="002D4ADF">
        <w:rPr>
          <w:rStyle w:val="Incipit"/>
          <w:lang w:val="it-IT"/>
        </w:rPr>
        <w:t>Vos estis sal terrae</w:t>
      </w:r>
      <w:r w:rsidR="00885488" w:rsidRPr="002D4ADF">
        <w:rPr>
          <w:lang w:val="it-IT"/>
        </w:rPr>
        <w:t xml:space="preserve">. HY </w:t>
      </w:r>
      <w:r w:rsidR="00885488" w:rsidRPr="002D4ADF">
        <w:rPr>
          <w:rStyle w:val="Incipit"/>
          <w:lang w:val="it-IT"/>
        </w:rPr>
        <w:t>Exultet caelum laudibus</w:t>
      </w:r>
      <w:r w:rsidR="00885488" w:rsidRPr="002D4ADF">
        <w:rPr>
          <w:lang w:val="it-IT"/>
        </w:rPr>
        <w:t xml:space="preserve">. VS </w:t>
      </w:r>
      <w:r w:rsidR="00885488" w:rsidRPr="002D4ADF">
        <w:rPr>
          <w:rStyle w:val="Incipit"/>
          <w:lang w:val="it-IT"/>
        </w:rPr>
        <w:t>In omnem terram</w:t>
      </w:r>
      <w:r w:rsidR="00885488" w:rsidRPr="002D4ADF">
        <w:rPr>
          <w:lang w:val="it-IT"/>
        </w:rPr>
        <w:t xml:space="preserve">. AM </w:t>
      </w:r>
      <w:r w:rsidR="00885488" w:rsidRPr="002D4ADF">
        <w:rPr>
          <w:rStyle w:val="Incipit"/>
          <w:lang w:val="it-IT"/>
        </w:rPr>
        <w:t xml:space="preserve">Ecce ego mitto </w:t>
      </w:r>
      <w:r w:rsidR="000F4FB4" w:rsidRPr="002D4ADF">
        <w:rPr>
          <w:rStyle w:val="Incipit"/>
          <w:lang w:val="it-IT"/>
        </w:rPr>
        <w:t>vos</w:t>
      </w:r>
      <w:r w:rsidR="00885488" w:rsidRPr="002D4ADF">
        <w:rPr>
          <w:lang w:val="it-IT"/>
        </w:rPr>
        <w:t xml:space="preserve">. </w:t>
      </w:r>
      <w:r w:rsidR="00412513" w:rsidRPr="002D4ADF">
        <w:rPr>
          <w:lang w:val="it-IT"/>
        </w:rPr>
        <w:t xml:space="preserve">Suffragium </w:t>
      </w:r>
      <w:r w:rsidR="00BA24A1" w:rsidRPr="002D4ADF">
        <w:rPr>
          <w:lang w:val="it-IT"/>
        </w:rPr>
        <w:t>[</w:t>
      </w:r>
      <w:r w:rsidR="00412513" w:rsidRPr="002D4ADF">
        <w:rPr>
          <w:lang w:val="it-IT"/>
        </w:rPr>
        <w:t>d</w:t>
      </w:r>
      <w:r w:rsidR="00885488" w:rsidRPr="002D4ADF">
        <w:rPr>
          <w:lang w:val="it-IT"/>
        </w:rPr>
        <w:t>e beata virgine</w:t>
      </w:r>
      <w:r w:rsidR="00BA24A1" w:rsidRPr="002D4ADF">
        <w:rPr>
          <w:lang w:val="it-IT"/>
        </w:rPr>
        <w:t>]</w:t>
      </w:r>
      <w:r w:rsidR="00885488" w:rsidRPr="002D4ADF">
        <w:rPr>
          <w:lang w:val="it-IT"/>
        </w:rPr>
        <w:t xml:space="preserve"> </w:t>
      </w:r>
      <w:r w:rsidR="00412513" w:rsidRPr="002D4ADF">
        <w:rPr>
          <w:lang w:val="it-IT"/>
        </w:rPr>
        <w:t>[</w:t>
      </w:r>
      <w:r w:rsidR="00885488" w:rsidRPr="002D4ADF">
        <w:rPr>
          <w:lang w:val="it-IT"/>
        </w:rPr>
        <w:t>AC</w:t>
      </w:r>
      <w:r w:rsidR="00412513" w:rsidRPr="002D4ADF">
        <w:rPr>
          <w:lang w:val="it-IT"/>
        </w:rPr>
        <w:t>]</w:t>
      </w:r>
      <w:r w:rsidR="00885488" w:rsidRPr="002D4ADF">
        <w:rPr>
          <w:lang w:val="it-IT"/>
        </w:rPr>
        <w:t xml:space="preserve"> </w:t>
      </w:r>
      <w:r w:rsidR="00885488" w:rsidRPr="002D4ADF">
        <w:rPr>
          <w:rStyle w:val="Incipit"/>
          <w:lang w:val="it-IT"/>
        </w:rPr>
        <w:t>Omnium rerum</w:t>
      </w:r>
      <w:r w:rsidR="00885488" w:rsidRPr="002D4ADF">
        <w:rPr>
          <w:lang w:val="it-IT"/>
        </w:rPr>
        <w:t xml:space="preserve">. </w:t>
      </w:r>
      <w:r w:rsidR="00271EB2" w:rsidRPr="002D4ADF">
        <w:rPr>
          <w:lang w:val="it-IT"/>
        </w:rPr>
        <w:t xml:space="preserve">[BD] </w:t>
      </w:r>
      <w:r w:rsidR="005F6F99" w:rsidRPr="002D4ADF">
        <w:rPr>
          <w:rStyle w:val="Incipit"/>
          <w:lang w:val="it-IT"/>
        </w:rPr>
        <w:t>Benedicamus</w:t>
      </w:r>
      <w:r w:rsidR="00271EB2" w:rsidRPr="002D4ADF">
        <w:rPr>
          <w:lang w:val="it-IT"/>
        </w:rPr>
        <w:t xml:space="preserve"> de</w:t>
      </w:r>
      <w:r w:rsidR="00885488" w:rsidRPr="002D4ADF">
        <w:rPr>
          <w:lang w:val="it-IT"/>
        </w:rPr>
        <w:t xml:space="preserve"> apostolis.</w:t>
      </w:r>
    </w:p>
    <w:p w:rsidR="00885488" w:rsidRPr="002D4ADF" w:rsidRDefault="00AA0A5B" w:rsidP="00415109">
      <w:pPr>
        <w:rPr>
          <w:lang w:val="it-IT"/>
        </w:rPr>
      </w:pPr>
      <w:r w:rsidRPr="002D4ADF">
        <w:rPr>
          <w:rStyle w:val="Time1"/>
          <w:lang w:val="it-IT"/>
        </w:rPr>
        <w:t>Ad completorium</w:t>
      </w:r>
      <w:r w:rsidR="00885488" w:rsidRPr="002D4ADF">
        <w:rPr>
          <w:lang w:val="it-IT"/>
        </w:rPr>
        <w:t xml:space="preserve"> HY </w:t>
      </w:r>
      <w:r w:rsidR="00885488" w:rsidRPr="002D4ADF">
        <w:rPr>
          <w:rStyle w:val="Incipit"/>
          <w:lang w:val="it-IT"/>
        </w:rPr>
        <w:t>Te</w:t>
      </w:r>
      <w:r w:rsidR="005A362F" w:rsidRPr="002D4ADF">
        <w:rPr>
          <w:i/>
          <w:lang w:val="it-IT"/>
        </w:rPr>
        <w:t xml:space="preserve"> </w:t>
      </w:r>
      <w:r w:rsidR="00885488" w:rsidRPr="002D4ADF">
        <w:rPr>
          <w:rStyle w:val="Incipit"/>
          <w:lang w:val="it-IT"/>
        </w:rPr>
        <w:t>lucis</w:t>
      </w:r>
      <w:r w:rsidR="00885488" w:rsidRPr="002D4ADF">
        <w:rPr>
          <w:lang w:val="it-IT"/>
        </w:rPr>
        <w:t xml:space="preserve">. AD </w:t>
      </w:r>
      <w:r w:rsidR="00885488" w:rsidRPr="002D4ADF">
        <w:rPr>
          <w:rStyle w:val="Incipit"/>
          <w:lang w:val="it-IT"/>
        </w:rPr>
        <w:t>Pacem</w:t>
      </w:r>
      <w:r w:rsidR="005A362F" w:rsidRPr="002D4ADF">
        <w:rPr>
          <w:i/>
          <w:lang w:val="it-IT"/>
        </w:rPr>
        <w:t xml:space="preserve"> </w:t>
      </w:r>
      <w:r w:rsidR="00885488" w:rsidRPr="002D4ADF">
        <w:rPr>
          <w:rStyle w:val="Incipit"/>
          <w:lang w:val="it-IT"/>
        </w:rPr>
        <w:t>tuam</w:t>
      </w:r>
      <w:r w:rsidR="00885488" w:rsidRPr="005B472A">
        <w:rPr>
          <w:lang w:val="it-IT"/>
        </w:rPr>
        <w:t>.</w:t>
      </w:r>
    </w:p>
    <w:p w:rsidR="00412513" w:rsidRPr="002D4ADF" w:rsidRDefault="00AA0A5B" w:rsidP="00415109">
      <w:pPr>
        <w:rPr>
          <w:lang w:val="it-IT"/>
        </w:rPr>
      </w:pPr>
      <w:r w:rsidRPr="002D4ADF">
        <w:rPr>
          <w:rStyle w:val="Time1"/>
          <w:lang w:val="it-IT"/>
        </w:rPr>
        <w:lastRenderedPageBreak/>
        <w:t>Ad matutinum</w:t>
      </w:r>
      <w:r w:rsidR="00A84C7A" w:rsidRPr="002D4ADF">
        <w:rPr>
          <w:lang w:val="it-IT"/>
        </w:rPr>
        <w:t xml:space="preserve"> LH</w:t>
      </w:r>
      <w:r w:rsidR="00885488" w:rsidRPr="002D4ADF">
        <w:rPr>
          <w:lang w:val="it-IT"/>
        </w:rPr>
        <w:t xml:space="preserve"> </w:t>
      </w:r>
      <w:r w:rsidR="00885488" w:rsidRPr="002D4ADF">
        <w:rPr>
          <w:rStyle w:val="Incipit"/>
          <w:lang w:val="it-IT"/>
        </w:rPr>
        <w:t>Qui</w:t>
      </w:r>
      <w:r w:rsidR="005A362F" w:rsidRPr="002D4ADF">
        <w:rPr>
          <w:i/>
          <w:lang w:val="it-IT"/>
        </w:rPr>
        <w:t xml:space="preserve"> </w:t>
      </w:r>
      <w:r w:rsidR="00885488" w:rsidRPr="002D4ADF">
        <w:rPr>
          <w:rStyle w:val="Incipit"/>
          <w:lang w:val="it-IT"/>
        </w:rPr>
        <w:t>habet</w:t>
      </w:r>
      <w:r w:rsidR="005A362F" w:rsidRPr="002D4ADF">
        <w:rPr>
          <w:i/>
          <w:lang w:val="it-IT"/>
        </w:rPr>
        <w:t xml:space="preserve"> </w:t>
      </w:r>
      <w:r w:rsidR="00885488" w:rsidRPr="002D4ADF">
        <w:rPr>
          <w:rStyle w:val="Incipit"/>
          <w:lang w:val="it-IT"/>
        </w:rPr>
        <w:t>in</w:t>
      </w:r>
      <w:r w:rsidR="005A362F" w:rsidRPr="002D4ADF">
        <w:rPr>
          <w:i/>
          <w:lang w:val="it-IT"/>
        </w:rPr>
        <w:t xml:space="preserve"> </w:t>
      </w:r>
      <w:r w:rsidR="00885488" w:rsidRPr="002D4ADF">
        <w:rPr>
          <w:rStyle w:val="Incipit"/>
          <w:lang w:val="it-IT"/>
        </w:rPr>
        <w:t>memoria</w:t>
      </w:r>
      <w:r w:rsidR="005A362F" w:rsidRPr="002D4ADF">
        <w:rPr>
          <w:i/>
          <w:lang w:val="it-IT"/>
        </w:rPr>
        <w:t xml:space="preserve"> </w:t>
      </w:r>
      <w:r w:rsidR="00885488" w:rsidRPr="002D4ADF">
        <w:rPr>
          <w:rStyle w:val="Incipit"/>
          <w:lang w:val="it-IT"/>
        </w:rPr>
        <w:t>et</w:t>
      </w:r>
      <w:r w:rsidR="005A362F" w:rsidRPr="002D4ADF">
        <w:rPr>
          <w:i/>
          <w:lang w:val="it-IT"/>
        </w:rPr>
        <w:t xml:space="preserve"> </w:t>
      </w:r>
      <w:r w:rsidR="001B7479" w:rsidRPr="002D4ADF">
        <w:rPr>
          <w:rStyle w:val="Incipit"/>
          <w:lang w:val="it-IT"/>
        </w:rPr>
        <w:t>serva</w:t>
      </w:r>
      <w:r w:rsidR="00885488" w:rsidRPr="002D4ADF">
        <w:rPr>
          <w:rStyle w:val="Incipit"/>
          <w:lang w:val="it-IT"/>
        </w:rPr>
        <w:t>t</w:t>
      </w:r>
      <w:r w:rsidR="005A362F" w:rsidRPr="002D4ADF">
        <w:rPr>
          <w:i/>
          <w:lang w:val="it-IT"/>
        </w:rPr>
        <w:t xml:space="preserve"> </w:t>
      </w:r>
      <w:r w:rsidR="00885488" w:rsidRPr="002D4ADF">
        <w:rPr>
          <w:rStyle w:val="Incipit"/>
          <w:lang w:val="it-IT"/>
        </w:rPr>
        <w:t>in</w:t>
      </w:r>
      <w:r w:rsidR="005A362F" w:rsidRPr="002D4ADF">
        <w:rPr>
          <w:i/>
          <w:lang w:val="it-IT"/>
        </w:rPr>
        <w:t xml:space="preserve"> </w:t>
      </w:r>
      <w:r w:rsidR="00885488" w:rsidRPr="002D4ADF">
        <w:rPr>
          <w:rStyle w:val="Incipit"/>
          <w:lang w:val="it-IT"/>
        </w:rPr>
        <w:t>vita</w:t>
      </w:r>
      <w:r w:rsidR="00885488" w:rsidRPr="002D4ADF">
        <w:rPr>
          <w:lang w:val="it-IT"/>
        </w:rPr>
        <w:t xml:space="preserve"> </w:t>
      </w:r>
      <w:r w:rsidR="008D35E3" w:rsidRPr="002D4ADF">
        <w:rPr>
          <w:lang w:val="it-IT"/>
        </w:rPr>
        <w:t>quaere</w:t>
      </w:r>
      <w:r w:rsidR="00885488" w:rsidRPr="002D4ADF">
        <w:rPr>
          <w:lang w:val="it-IT"/>
        </w:rPr>
        <w:t xml:space="preserve"> de illorum festi</w:t>
      </w:r>
      <w:r w:rsidR="00D66EA2" w:rsidRPr="002D4ADF">
        <w:rPr>
          <w:lang w:val="it-IT"/>
        </w:rPr>
        <w:t>vita</w:t>
      </w:r>
      <w:r w:rsidR="00885488" w:rsidRPr="002D4ADF">
        <w:rPr>
          <w:lang w:val="it-IT"/>
        </w:rPr>
        <w:t>te</w:t>
      </w:r>
      <w:r w:rsidR="00084346" w:rsidRPr="002D4ADF">
        <w:rPr>
          <w:lang w:val="it-IT"/>
        </w:rPr>
        <w:t>. E</w:t>
      </w:r>
      <w:r w:rsidR="00885488" w:rsidRPr="002D4ADF">
        <w:rPr>
          <w:lang w:val="it-IT"/>
        </w:rPr>
        <w:t xml:space="preserve">tiam EV </w:t>
      </w:r>
      <w:r w:rsidR="00885488" w:rsidRPr="002D4ADF">
        <w:rPr>
          <w:rStyle w:val="Incipit"/>
          <w:lang w:val="it-IT"/>
        </w:rPr>
        <w:t>Haec</w:t>
      </w:r>
      <w:r w:rsidR="005A362F" w:rsidRPr="002D4ADF">
        <w:rPr>
          <w:i/>
          <w:lang w:val="it-IT"/>
        </w:rPr>
        <w:t xml:space="preserve"> </w:t>
      </w:r>
      <w:r w:rsidR="00885488" w:rsidRPr="002D4ADF">
        <w:rPr>
          <w:rStyle w:val="Incipit"/>
          <w:lang w:val="it-IT"/>
        </w:rPr>
        <w:t>mando</w:t>
      </w:r>
      <w:r w:rsidR="005A362F" w:rsidRPr="002D4ADF">
        <w:rPr>
          <w:i/>
          <w:lang w:val="it-IT"/>
        </w:rPr>
        <w:t xml:space="preserve"> </w:t>
      </w:r>
      <w:r w:rsidR="00885488" w:rsidRPr="002D4ADF">
        <w:rPr>
          <w:rStyle w:val="Incipit"/>
          <w:lang w:val="it-IT"/>
        </w:rPr>
        <w:t>vobis</w:t>
      </w:r>
      <w:r w:rsidR="005A362F" w:rsidRPr="002D4ADF">
        <w:rPr>
          <w:i/>
          <w:lang w:val="it-IT"/>
        </w:rPr>
        <w:t xml:space="preserve"> </w:t>
      </w:r>
      <w:r w:rsidR="00885488" w:rsidRPr="002D4ADF">
        <w:rPr>
          <w:rStyle w:val="Incipit"/>
          <w:lang w:val="it-IT"/>
        </w:rPr>
        <w:t>ut</w:t>
      </w:r>
      <w:r w:rsidR="005A362F" w:rsidRPr="002D4ADF">
        <w:rPr>
          <w:i/>
          <w:lang w:val="it-IT"/>
        </w:rPr>
        <w:t xml:space="preserve"> </w:t>
      </w:r>
      <w:r w:rsidR="00885488" w:rsidRPr="002D4ADF">
        <w:rPr>
          <w:rStyle w:val="Incipit"/>
          <w:lang w:val="it-IT"/>
        </w:rPr>
        <w:t>diligatis</w:t>
      </w:r>
      <w:r w:rsidR="005A362F" w:rsidRPr="002D4ADF">
        <w:rPr>
          <w:i/>
          <w:lang w:val="it-IT"/>
        </w:rPr>
        <w:t xml:space="preserve"> </w:t>
      </w:r>
      <w:r w:rsidR="00885488" w:rsidRPr="002D4ADF">
        <w:rPr>
          <w:rStyle w:val="Incipit"/>
          <w:lang w:val="it-IT"/>
        </w:rPr>
        <w:t>in</w:t>
      </w:r>
      <w:r w:rsidR="001B7479" w:rsidRPr="002D4ADF">
        <w:rPr>
          <w:rStyle w:val="Incipit"/>
          <w:lang w:val="it-IT"/>
        </w:rPr>
        <w:t>vice</w:t>
      </w:r>
      <w:r w:rsidR="00885488" w:rsidRPr="002D4ADF">
        <w:rPr>
          <w:rStyle w:val="Incipit"/>
          <w:lang w:val="it-IT"/>
        </w:rPr>
        <w:t>m</w:t>
      </w:r>
      <w:r w:rsidR="00885488" w:rsidRPr="002D4ADF">
        <w:rPr>
          <w:lang w:val="it-IT"/>
        </w:rPr>
        <w:t xml:space="preserve"> in libro de sanctis. Reliqua omnia ut de apostolis in </w:t>
      </w:r>
      <w:r w:rsidR="009772E9" w:rsidRPr="002D4ADF">
        <w:rPr>
          <w:lang w:val="it-IT"/>
        </w:rPr>
        <w:t>commu</w:t>
      </w:r>
      <w:r w:rsidR="00885488" w:rsidRPr="002D4ADF">
        <w:rPr>
          <w:lang w:val="it-IT"/>
        </w:rPr>
        <w:t>ni.</w:t>
      </w:r>
      <w:r w:rsidR="00271EB2" w:rsidRPr="002D4ADF">
        <w:rPr>
          <w:lang w:val="it-IT"/>
        </w:rPr>
        <w:t xml:space="preserve"> </w:t>
      </w:r>
    </w:p>
    <w:p w:rsidR="00885488" w:rsidRPr="003D0C23" w:rsidRDefault="00271EB2" w:rsidP="00415109">
      <w:pPr>
        <w:rPr>
          <w:lang w:val="it-IT"/>
        </w:rPr>
      </w:pPr>
      <w:r w:rsidRPr="003D0C23">
        <w:rPr>
          <w:lang w:val="it-IT"/>
        </w:rPr>
        <w:t>(76r)</w:t>
      </w:r>
      <w:r w:rsidR="00412513" w:rsidRPr="003D0C23">
        <w:rPr>
          <w:lang w:val="it-IT"/>
        </w:rPr>
        <w:t xml:space="preserve"> </w:t>
      </w:r>
      <w:r w:rsidR="00AA0A5B" w:rsidRPr="003D0C23">
        <w:rPr>
          <w:rStyle w:val="Time1"/>
          <w:lang w:val="it-IT"/>
        </w:rPr>
        <w:t>Ad horas</w:t>
      </w:r>
      <w:r w:rsidR="00885488" w:rsidRPr="003D0C23">
        <w:rPr>
          <w:lang w:val="it-IT"/>
        </w:rPr>
        <w:t xml:space="preserve"> dicantur laudes </w:t>
      </w:r>
      <w:r w:rsidR="00BA24A1" w:rsidRPr="003D0C23">
        <w:rPr>
          <w:lang w:val="it-IT"/>
        </w:rPr>
        <w:t>[</w:t>
      </w:r>
      <w:r w:rsidR="00885488" w:rsidRPr="003D0C23">
        <w:rPr>
          <w:lang w:val="it-IT"/>
        </w:rPr>
        <w:t>AN</w:t>
      </w:r>
      <w:r w:rsidR="00BA24A1" w:rsidRPr="003D0C23">
        <w:rPr>
          <w:lang w:val="it-IT"/>
        </w:rPr>
        <w:t>]</w:t>
      </w:r>
      <w:r w:rsidR="00885488" w:rsidRPr="003D0C23">
        <w:rPr>
          <w:lang w:val="it-IT"/>
        </w:rPr>
        <w:t xml:space="preserve"> </w:t>
      </w:r>
      <w:r w:rsidR="00885488" w:rsidRPr="003D0C23">
        <w:rPr>
          <w:rStyle w:val="Incipit"/>
          <w:lang w:val="it-IT"/>
        </w:rPr>
        <w:t>Hoc</w:t>
      </w:r>
      <w:r w:rsidR="005A362F" w:rsidRPr="003D0C23">
        <w:rPr>
          <w:i/>
          <w:lang w:val="it-IT"/>
        </w:rPr>
        <w:t xml:space="preserve"> </w:t>
      </w:r>
      <w:r w:rsidR="00885488" w:rsidRPr="003D0C23">
        <w:rPr>
          <w:rStyle w:val="Incipit"/>
          <w:lang w:val="it-IT"/>
        </w:rPr>
        <w:t>est</w:t>
      </w:r>
      <w:r w:rsidR="005A362F" w:rsidRPr="003D0C23">
        <w:rPr>
          <w:i/>
          <w:lang w:val="it-IT"/>
        </w:rPr>
        <w:t xml:space="preserve"> </w:t>
      </w:r>
      <w:r w:rsidR="00885488" w:rsidRPr="003D0C23">
        <w:rPr>
          <w:rStyle w:val="Incipit"/>
          <w:lang w:val="it-IT"/>
        </w:rPr>
        <w:t>praeceptum</w:t>
      </w:r>
      <w:r w:rsidR="00885488" w:rsidRPr="003D0C23">
        <w:rPr>
          <w:lang w:val="it-IT"/>
        </w:rPr>
        <w:t xml:space="preserve"> cum reliquis.</w:t>
      </w:r>
    </w:p>
    <w:p w:rsidR="00885488" w:rsidRPr="00B779A9" w:rsidRDefault="00AA0A5B" w:rsidP="00415109">
      <w:pPr>
        <w:rPr>
          <w:lang w:val="fr-FR"/>
        </w:rPr>
      </w:pPr>
      <w:r w:rsidRPr="003D0C23">
        <w:rPr>
          <w:rStyle w:val="Time1"/>
          <w:lang w:val="it-IT"/>
        </w:rPr>
        <w:t>Ad officium</w:t>
      </w:r>
      <w:r w:rsidR="00885488" w:rsidRPr="003D0C23">
        <w:rPr>
          <w:lang w:val="it-IT"/>
        </w:rPr>
        <w:t xml:space="preserve"> IN </w:t>
      </w:r>
      <w:r w:rsidR="00885488" w:rsidRPr="003D0C23">
        <w:rPr>
          <w:rStyle w:val="Incipit"/>
          <w:lang w:val="it-IT"/>
        </w:rPr>
        <w:t>Mihi autem nimis</w:t>
      </w:r>
      <w:r w:rsidR="00DD1415" w:rsidRPr="003D0C23">
        <w:rPr>
          <w:lang w:val="it-IT"/>
        </w:rPr>
        <w:t>@181.</w:t>
      </w:r>
      <w:r w:rsidR="00885488" w:rsidRPr="003D0C23">
        <w:rPr>
          <w:lang w:val="it-IT"/>
        </w:rPr>
        <w:t xml:space="preserve"> </w:t>
      </w:r>
      <w:r w:rsidR="00271EB2" w:rsidRPr="00B779A9">
        <w:rPr>
          <w:lang w:val="fr-FR"/>
        </w:rPr>
        <w:t xml:space="preserve">[KY] </w:t>
      </w:r>
      <w:r w:rsidR="00271EB2" w:rsidRPr="00F77676">
        <w:rPr>
          <w:rStyle w:val="Incipit"/>
          <w:lang w:val="fr-FR"/>
        </w:rPr>
        <w:t>Kyrie</w:t>
      </w:r>
      <w:r w:rsidR="00271EB2" w:rsidRPr="00B779A9">
        <w:rPr>
          <w:lang w:val="fr-FR"/>
        </w:rPr>
        <w:t xml:space="preserve"> et [SA] </w:t>
      </w:r>
      <w:r w:rsidR="00271EB2" w:rsidRPr="00F77676">
        <w:rPr>
          <w:rStyle w:val="Incipit"/>
          <w:lang w:val="fr-FR"/>
        </w:rPr>
        <w:t>Sanctus</w:t>
      </w:r>
      <w:r w:rsidR="00271EB2" w:rsidRPr="00B779A9">
        <w:rPr>
          <w:lang w:val="fr-FR"/>
        </w:rPr>
        <w:t xml:space="preserve"> </w:t>
      </w:r>
      <w:r w:rsidRPr="00AA0A5B">
        <w:rPr>
          <w:lang w:val="fr-FR"/>
        </w:rPr>
        <w:t>%D::</w:t>
      </w:r>
      <w:r w:rsidR="00084346" w:rsidRPr="00AA0A5B">
        <w:rPr>
          <w:lang w:val="fr-FR"/>
        </w:rPr>
        <w:t>de</w:t>
      </w:r>
      <w:r w:rsidR="00D734F4" w:rsidRPr="00AA0A5B">
        <w:rPr>
          <w:lang w:val="fr-FR"/>
        </w:rPr>
        <w:t xml:space="preserve"> </w:t>
      </w:r>
      <w:r w:rsidR="00084346" w:rsidRPr="00AA0A5B">
        <w:rPr>
          <w:lang w:val="fr-FR"/>
        </w:rPr>
        <w:t>apostolis</w:t>
      </w:r>
      <w:r w:rsidRPr="00AA0A5B">
        <w:rPr>
          <w:lang w:val="fr-FR"/>
        </w:rPr>
        <w:t>%</w:t>
      </w:r>
      <w:r w:rsidR="00084346" w:rsidRPr="00B779A9">
        <w:rPr>
          <w:lang w:val="fr-FR"/>
        </w:rPr>
        <w:t xml:space="preserve"> $E::</w:t>
      </w:r>
      <w:r w:rsidR="00885488" w:rsidRPr="00B779A9">
        <w:rPr>
          <w:lang w:val="fr-FR"/>
        </w:rPr>
        <w:t>paschale</w:t>
      </w:r>
      <w:r w:rsidR="00084346" w:rsidRPr="00B779A9">
        <w:rPr>
          <w:lang w:val="fr-FR"/>
        </w:rPr>
        <w:t>$</w:t>
      </w:r>
      <w:r w:rsidR="00885488" w:rsidRPr="00B779A9">
        <w:rPr>
          <w:lang w:val="fr-FR"/>
        </w:rPr>
        <w:t xml:space="preserve">. GR </w:t>
      </w:r>
      <w:r w:rsidR="00885488" w:rsidRPr="00F77676">
        <w:rPr>
          <w:rStyle w:val="Incipit"/>
          <w:lang w:val="fr-FR"/>
        </w:rPr>
        <w:t>Nimis honorati sunt</w:t>
      </w:r>
      <w:r w:rsidR="00885488" w:rsidRPr="00B779A9">
        <w:rPr>
          <w:lang w:val="fr-FR"/>
        </w:rPr>
        <w:t>. AL</w:t>
      </w:r>
      <w:r w:rsidR="00271EB2" w:rsidRPr="00B779A9">
        <w:rPr>
          <w:lang w:val="fr-FR"/>
        </w:rPr>
        <w:t>V</w:t>
      </w:r>
      <w:r w:rsidR="00885488" w:rsidRPr="00B779A9">
        <w:rPr>
          <w:lang w:val="fr-FR"/>
        </w:rPr>
        <w:t xml:space="preserve"> </w:t>
      </w:r>
      <w:r w:rsidR="00885488" w:rsidRPr="00F77676">
        <w:rPr>
          <w:rStyle w:val="Incipit"/>
          <w:lang w:val="fr-FR"/>
        </w:rPr>
        <w:t xml:space="preserve">Non </w:t>
      </w:r>
      <w:r w:rsidR="000F4FB4" w:rsidRPr="00F77676">
        <w:rPr>
          <w:rStyle w:val="Incipit"/>
          <w:lang w:val="fr-FR"/>
        </w:rPr>
        <w:t>vos</w:t>
      </w:r>
      <w:r w:rsidR="00885488" w:rsidRPr="00F77676">
        <w:rPr>
          <w:rStyle w:val="Incipit"/>
          <w:lang w:val="fr-FR"/>
        </w:rPr>
        <w:t xml:space="preserve"> me elegistis</w:t>
      </w:r>
      <w:r w:rsidR="00DD1415">
        <w:rPr>
          <w:lang w:val="fr-FR"/>
        </w:rPr>
        <w:t>@</w:t>
      </w:r>
      <w:r w:rsidR="00DD1415" w:rsidRPr="00B779A9">
        <w:rPr>
          <w:lang w:val="fr-FR"/>
        </w:rPr>
        <w:t>227.</w:t>
      </w:r>
      <w:r w:rsidR="00885488" w:rsidRPr="00B779A9">
        <w:rPr>
          <w:lang w:val="fr-FR"/>
        </w:rPr>
        <w:t xml:space="preserve"> SE </w:t>
      </w:r>
      <w:r w:rsidR="00885488" w:rsidRPr="00F77676">
        <w:rPr>
          <w:rStyle w:val="Incipit"/>
          <w:lang w:val="fr-FR"/>
        </w:rPr>
        <w:t>Clare sanctorum</w:t>
      </w:r>
      <w:r w:rsidR="00DD1415">
        <w:rPr>
          <w:lang w:val="fr-FR"/>
        </w:rPr>
        <w:t>@</w:t>
      </w:r>
      <w:r w:rsidR="00DD1415" w:rsidRPr="00B779A9">
        <w:rPr>
          <w:lang w:val="fr-FR"/>
        </w:rPr>
        <w:t>357.</w:t>
      </w:r>
      <w:r w:rsidR="00885488" w:rsidRPr="00B779A9">
        <w:rPr>
          <w:lang w:val="fr-FR"/>
        </w:rPr>
        <w:t xml:space="preserve"> OF </w:t>
      </w:r>
      <w:r w:rsidR="00885488" w:rsidRPr="00F77676">
        <w:rPr>
          <w:rStyle w:val="Incipit"/>
          <w:lang w:val="fr-FR"/>
        </w:rPr>
        <w:t>In omnem terram</w:t>
      </w:r>
      <w:r w:rsidR="00DD1415">
        <w:rPr>
          <w:lang w:val="fr-FR"/>
        </w:rPr>
        <w:t>@</w:t>
      </w:r>
      <w:r w:rsidR="00DD1415" w:rsidRPr="00B779A9">
        <w:rPr>
          <w:lang w:val="fr-FR"/>
        </w:rPr>
        <w:t>178.</w:t>
      </w:r>
      <w:r w:rsidR="00885488" w:rsidRPr="00B779A9">
        <w:rPr>
          <w:lang w:val="fr-FR"/>
        </w:rPr>
        <w:t xml:space="preserve"> CO </w:t>
      </w:r>
      <w:r w:rsidR="00885488" w:rsidRPr="00F77676">
        <w:rPr>
          <w:rStyle w:val="Incipit"/>
          <w:lang w:val="fr-FR"/>
        </w:rPr>
        <w:t>Vos qui secuti estis me</w:t>
      </w:r>
      <w:r w:rsidR="00885488" w:rsidRPr="00B779A9">
        <w:rPr>
          <w:lang w:val="fr-FR"/>
        </w:rPr>
        <w:t>.</w:t>
      </w:r>
    </w:p>
    <w:p w:rsidR="00885488" w:rsidRPr="00B779A9" w:rsidRDefault="00AA0A5B" w:rsidP="00415109">
      <w:pPr>
        <w:rPr>
          <w:lang w:val="fr-FR"/>
        </w:rPr>
      </w:pPr>
      <w:r w:rsidRPr="00F77676">
        <w:rPr>
          <w:rStyle w:val="Time1"/>
          <w:lang w:val="fr-FR"/>
        </w:rPr>
        <w:t>Ad secundas vesperas</w:t>
      </w:r>
      <w:r w:rsidR="00885488" w:rsidRPr="00B779A9">
        <w:rPr>
          <w:lang w:val="fr-FR"/>
        </w:rPr>
        <w:t xml:space="preserve"> AN </w:t>
      </w:r>
      <w:r w:rsidR="00885488" w:rsidRPr="00F77676">
        <w:rPr>
          <w:rStyle w:val="Incipit"/>
          <w:lang w:val="fr-FR"/>
        </w:rPr>
        <w:t>Iuravit dominus</w:t>
      </w:r>
      <w:r w:rsidR="00885488" w:rsidRPr="00B779A9">
        <w:rPr>
          <w:lang w:val="fr-FR"/>
        </w:rPr>
        <w:t xml:space="preserve"> cum reliquis. PS </w:t>
      </w:r>
      <w:r w:rsidR="00885488" w:rsidRPr="00F77676">
        <w:rPr>
          <w:rStyle w:val="Incipit"/>
          <w:lang w:val="fr-FR"/>
        </w:rPr>
        <w:t>Dixit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Laudate pueri</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Credidi</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In </w:t>
      </w:r>
      <w:r w:rsidR="009772E9" w:rsidRPr="00F77676">
        <w:rPr>
          <w:rStyle w:val="Incipit"/>
          <w:lang w:val="fr-FR"/>
        </w:rPr>
        <w:t>conv</w:t>
      </w:r>
      <w:r w:rsidR="00885488" w:rsidRPr="00F77676">
        <w:rPr>
          <w:rStyle w:val="Incipit"/>
          <w:lang w:val="fr-FR"/>
        </w:rPr>
        <w:t>ertendo</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Domine probasti me</w:t>
      </w:r>
      <w:r w:rsidR="00885488" w:rsidRPr="00B779A9">
        <w:rPr>
          <w:lang w:val="fr-FR"/>
        </w:rPr>
        <w:t xml:space="preserve">. HY </w:t>
      </w:r>
      <w:r w:rsidR="00885488" w:rsidRPr="00F77676">
        <w:rPr>
          <w:rStyle w:val="Incipit"/>
          <w:lang w:val="fr-FR"/>
        </w:rPr>
        <w:t>Exultet caelum laudibus</w:t>
      </w:r>
      <w:r w:rsidR="00885488" w:rsidRPr="00B779A9">
        <w:rPr>
          <w:lang w:val="fr-FR"/>
        </w:rPr>
        <w:t xml:space="preserve">. VS </w:t>
      </w:r>
      <w:r w:rsidR="00885488" w:rsidRPr="00F77676">
        <w:rPr>
          <w:rStyle w:val="Incipit"/>
          <w:lang w:val="fr-FR"/>
        </w:rPr>
        <w:t xml:space="preserve">Dedisti </w:t>
      </w:r>
      <w:r w:rsidR="00BB1A3E" w:rsidRPr="00F77676">
        <w:rPr>
          <w:rStyle w:val="Incipit"/>
          <w:lang w:val="fr-FR"/>
        </w:rPr>
        <w:t>hered</w:t>
      </w:r>
      <w:r w:rsidR="00885488" w:rsidRPr="00F77676">
        <w:rPr>
          <w:rStyle w:val="Incipit"/>
          <w:lang w:val="fr-FR"/>
        </w:rPr>
        <w:t>itatem</w:t>
      </w:r>
      <w:r w:rsidR="00885488" w:rsidRPr="00B779A9">
        <w:rPr>
          <w:lang w:val="fr-FR"/>
        </w:rPr>
        <w:t xml:space="preserve">. AM </w:t>
      </w:r>
      <w:r w:rsidR="00885488" w:rsidRPr="00F77676">
        <w:rPr>
          <w:rStyle w:val="Incipit"/>
          <w:lang w:val="fr-FR"/>
        </w:rPr>
        <w:t>Beati eritis</w:t>
      </w:r>
      <w:r w:rsidR="00885488" w:rsidRPr="00B779A9">
        <w:rPr>
          <w:lang w:val="fr-FR"/>
        </w:rPr>
        <w:t xml:space="preserve">. </w:t>
      </w:r>
      <w:r w:rsidR="00412513">
        <w:rPr>
          <w:lang w:val="fr-FR"/>
        </w:rPr>
        <w:t xml:space="preserve">Suffragium </w:t>
      </w:r>
      <w:r w:rsidR="00BA24A1" w:rsidRPr="00B779A9">
        <w:rPr>
          <w:lang w:val="fr-FR"/>
        </w:rPr>
        <w:t>[</w:t>
      </w:r>
      <w:r w:rsidR="00412513">
        <w:rPr>
          <w:lang w:val="fr-FR"/>
        </w:rPr>
        <w:t>d</w:t>
      </w:r>
      <w:r w:rsidR="00885488" w:rsidRPr="00B779A9">
        <w:rPr>
          <w:lang w:val="fr-FR"/>
        </w:rPr>
        <w:t>e beata virgine</w:t>
      </w:r>
      <w:r w:rsidR="00BA24A1" w:rsidRPr="00B779A9">
        <w:rPr>
          <w:lang w:val="fr-FR"/>
        </w:rPr>
        <w:t>]</w:t>
      </w:r>
      <w:r w:rsidR="00885488" w:rsidRPr="00B779A9">
        <w:rPr>
          <w:lang w:val="fr-FR"/>
        </w:rPr>
        <w:t xml:space="preserve"> </w:t>
      </w:r>
      <w:r w:rsidR="00412513">
        <w:rPr>
          <w:lang w:val="fr-FR"/>
        </w:rPr>
        <w:t>[</w:t>
      </w:r>
      <w:r w:rsidR="00885488" w:rsidRPr="00B779A9">
        <w:rPr>
          <w:lang w:val="fr-FR"/>
        </w:rPr>
        <w:t>AC</w:t>
      </w:r>
      <w:r w:rsidR="00412513">
        <w:rPr>
          <w:lang w:val="fr-FR"/>
        </w:rPr>
        <w:t>]</w:t>
      </w:r>
      <w:r w:rsidR="00885488" w:rsidRPr="00B779A9">
        <w:rPr>
          <w:lang w:val="fr-FR"/>
        </w:rPr>
        <w:t xml:space="preserve"> </w:t>
      </w:r>
      <w:r w:rsidR="00885488" w:rsidRPr="00F77676">
        <w:rPr>
          <w:rStyle w:val="Incipit"/>
          <w:lang w:val="fr-FR"/>
        </w:rPr>
        <w:t>Maria virgo</w:t>
      </w:r>
      <w:r w:rsidR="00885488" w:rsidRPr="00B779A9">
        <w:rPr>
          <w:lang w:val="fr-FR"/>
        </w:rPr>
        <w:t xml:space="preserve">. </w:t>
      </w:r>
      <w:r w:rsidR="00271EB2" w:rsidRPr="00B779A9">
        <w:rPr>
          <w:lang w:val="fr-FR"/>
        </w:rPr>
        <w:t xml:space="preserve">[BD] </w:t>
      </w:r>
      <w:r w:rsidR="005F6F99" w:rsidRPr="00F77676">
        <w:rPr>
          <w:rStyle w:val="Incipit"/>
          <w:lang w:val="fr-FR"/>
        </w:rPr>
        <w:t>Benedicamus</w:t>
      </w:r>
      <w:r w:rsidR="00271EB2" w:rsidRPr="00B779A9">
        <w:rPr>
          <w:lang w:val="fr-FR"/>
        </w:rPr>
        <w:t xml:space="preserve"> de</w:t>
      </w:r>
      <w:r w:rsidR="00885488" w:rsidRPr="00B779A9">
        <w:rPr>
          <w:lang w:val="fr-FR"/>
        </w:rPr>
        <w:t xml:space="preserve"> apostolis.</w:t>
      </w:r>
    </w:p>
    <w:p w:rsidR="00885488" w:rsidRPr="00F77676" w:rsidRDefault="00AA0A5B" w:rsidP="00415109">
      <w:pPr>
        <w:pStyle w:val="berschrift1"/>
        <w:rPr>
          <w:lang w:val="fr-FR"/>
        </w:rPr>
      </w:pPr>
      <w:r w:rsidRPr="00F77676">
        <w:rPr>
          <w:lang w:val="fr-FR"/>
        </w:rPr>
        <w:t>DE SANCTO WOLFGANGO</w:t>
      </w:r>
    </w:p>
    <w:p w:rsidR="00885488" w:rsidRPr="00B779A9" w:rsidRDefault="00885488" w:rsidP="00415109">
      <w:pPr>
        <w:rPr>
          <w:lang w:val="fr-FR"/>
        </w:rPr>
      </w:pPr>
      <w:r w:rsidRPr="00B779A9">
        <w:rPr>
          <w:lang w:val="fr-FR"/>
        </w:rPr>
        <w:t>Binos facimus ut de confessore et pontifice.</w:t>
      </w:r>
    </w:p>
    <w:p w:rsidR="00885488" w:rsidRPr="002874AD" w:rsidRDefault="00AA0A5B" w:rsidP="00415109">
      <w:pPr>
        <w:rPr>
          <w:lang w:val="it-IT"/>
        </w:rPr>
      </w:pPr>
      <w:r w:rsidRPr="00F77676">
        <w:rPr>
          <w:rStyle w:val="Time1"/>
          <w:lang w:val="fr-FR"/>
        </w:rPr>
        <w:t>Ad vesperas</w:t>
      </w:r>
      <w:r w:rsidR="00885488" w:rsidRPr="00B779A9">
        <w:rPr>
          <w:lang w:val="fr-FR"/>
        </w:rPr>
        <w:t xml:space="preserve"> super psalmos AN </w:t>
      </w:r>
      <w:r w:rsidR="00885488" w:rsidRPr="00F77676">
        <w:rPr>
          <w:rStyle w:val="Incipit"/>
          <w:lang w:val="fr-FR"/>
        </w:rPr>
        <w:t>Sancte Wolfgange confessor domini</w:t>
      </w:r>
      <w:r w:rsidR="00885488" w:rsidRPr="00B779A9">
        <w:rPr>
          <w:lang w:val="fr-FR"/>
        </w:rPr>
        <w:t xml:space="preserve">. </w:t>
      </w:r>
      <w:r w:rsidR="00271EB2" w:rsidRPr="00B779A9">
        <w:rPr>
          <w:lang w:val="it-IT"/>
        </w:rPr>
        <w:t>Psalmi omnia Laudate</w:t>
      </w:r>
      <w:r w:rsidR="00885488" w:rsidRPr="00B779A9">
        <w:rPr>
          <w:lang w:val="it-IT"/>
        </w:rPr>
        <w:t xml:space="preserve">. RP </w:t>
      </w:r>
      <w:r w:rsidR="00885488" w:rsidRPr="00F77676">
        <w:rPr>
          <w:rStyle w:val="Incipit"/>
          <w:lang w:val="it-IT"/>
        </w:rPr>
        <w:t>Sint lumbi vestri praecincti</w:t>
      </w:r>
      <w:r w:rsidR="00885488" w:rsidRPr="00B779A9">
        <w:rPr>
          <w:lang w:val="it-IT"/>
        </w:rPr>
        <w:t xml:space="preserve">. HY </w:t>
      </w:r>
      <w:r w:rsidR="00885488" w:rsidRPr="00F77676">
        <w:rPr>
          <w:rStyle w:val="Incipit"/>
          <w:lang w:val="it-IT"/>
        </w:rPr>
        <w:t>Iste confessor</w:t>
      </w:r>
      <w:r w:rsidR="00885488" w:rsidRPr="00B779A9">
        <w:rPr>
          <w:lang w:val="it-IT"/>
        </w:rPr>
        <w:t xml:space="preserve">. VS </w:t>
      </w:r>
      <w:r w:rsidR="00885488" w:rsidRPr="00F77676">
        <w:rPr>
          <w:rStyle w:val="Incipit"/>
          <w:lang w:val="it-IT"/>
        </w:rPr>
        <w:t>Gloria et honore</w:t>
      </w:r>
      <w:r w:rsidR="00885488" w:rsidRPr="00B779A9">
        <w:rPr>
          <w:lang w:val="it-IT"/>
        </w:rPr>
        <w:t xml:space="preserve">. AM </w:t>
      </w:r>
      <w:r w:rsidR="00885488" w:rsidRPr="00F77676">
        <w:rPr>
          <w:rStyle w:val="Incipit"/>
          <w:lang w:val="it-IT"/>
        </w:rPr>
        <w:t>Sacerdos et pontifex</w:t>
      </w:r>
      <w:r w:rsidR="00885488" w:rsidRPr="00B779A9">
        <w:rPr>
          <w:lang w:val="it-IT"/>
        </w:rPr>
        <w:t xml:space="preserve">. </w:t>
      </w:r>
      <w:r w:rsidR="00412513">
        <w:rPr>
          <w:lang w:val="it-IT"/>
        </w:rPr>
        <w:t xml:space="preserve">Suffragium </w:t>
      </w:r>
      <w:r w:rsidR="00BA24A1" w:rsidRPr="00B779A9">
        <w:rPr>
          <w:lang w:val="it-IT"/>
        </w:rPr>
        <w:t>[</w:t>
      </w:r>
      <w:r w:rsidR="00412513">
        <w:rPr>
          <w:lang w:val="it-IT"/>
        </w:rPr>
        <w:t>d</w:t>
      </w:r>
      <w:r w:rsidR="00885488" w:rsidRPr="00B779A9">
        <w:rPr>
          <w:lang w:val="it-IT"/>
        </w:rPr>
        <w:t>e beata virgine</w:t>
      </w:r>
      <w:r w:rsidR="00BA24A1" w:rsidRPr="00B779A9">
        <w:rPr>
          <w:lang w:val="it-IT"/>
        </w:rPr>
        <w:t>]</w:t>
      </w:r>
      <w:r w:rsidR="00885488" w:rsidRPr="00B779A9">
        <w:rPr>
          <w:lang w:val="it-IT"/>
        </w:rPr>
        <w:t xml:space="preserve"> AC </w:t>
      </w:r>
      <w:r w:rsidR="00885488" w:rsidRPr="00F77676">
        <w:rPr>
          <w:rStyle w:val="Incipit"/>
          <w:lang w:val="it-IT"/>
        </w:rPr>
        <w:t>Omnium rerum</w:t>
      </w:r>
      <w:r w:rsidR="00885488" w:rsidRPr="00B779A9">
        <w:rPr>
          <w:lang w:val="it-IT"/>
        </w:rPr>
        <w:t xml:space="preserve">. </w:t>
      </w:r>
      <w:r w:rsidR="00271EB2" w:rsidRPr="002874AD">
        <w:rPr>
          <w:lang w:val="it-IT"/>
        </w:rPr>
        <w:t xml:space="preserve">[BD] </w:t>
      </w:r>
      <w:r w:rsidR="005F6F99" w:rsidRPr="00F77676">
        <w:rPr>
          <w:rStyle w:val="Incipit"/>
          <w:lang w:val="it-IT"/>
        </w:rPr>
        <w:t>Benedicamus</w:t>
      </w:r>
      <w:r w:rsidR="00271EB2" w:rsidRPr="002874AD">
        <w:rPr>
          <w:lang w:val="it-IT"/>
        </w:rPr>
        <w:t xml:space="preserve"> de</w:t>
      </w:r>
      <w:r w:rsidR="00885488" w:rsidRPr="002874AD">
        <w:rPr>
          <w:lang w:val="it-IT"/>
        </w:rPr>
        <w:t xml:space="preserve"> confessoribus.</w:t>
      </w:r>
    </w:p>
    <w:p w:rsidR="00412513" w:rsidRDefault="00AA0A5B" w:rsidP="00415109">
      <w:pPr>
        <w:rPr>
          <w:lang w:val="pt-PT"/>
        </w:rPr>
      </w:pPr>
      <w:r w:rsidRPr="00F77676">
        <w:rPr>
          <w:rStyle w:val="Time1"/>
          <w:lang w:val="pt-PT"/>
        </w:rPr>
        <w:t>Ad completorium</w:t>
      </w:r>
      <w:r w:rsidR="00885488" w:rsidRPr="00B779A9">
        <w:rPr>
          <w:lang w:val="pt-PT"/>
        </w:rPr>
        <w:t xml:space="preserve"> HY </w:t>
      </w:r>
      <w:r w:rsidR="00885488" w:rsidRPr="00794880">
        <w:rPr>
          <w:rStyle w:val="Incipit"/>
          <w:lang w:val="pt-PT"/>
        </w:rPr>
        <w:t>Te</w:t>
      </w:r>
      <w:r w:rsidR="005A362F" w:rsidRPr="005A362F">
        <w:rPr>
          <w:i/>
          <w:lang w:val="pt-PT"/>
        </w:rPr>
        <w:t xml:space="preserve"> </w:t>
      </w:r>
      <w:r w:rsidR="00885488" w:rsidRPr="00794880">
        <w:rPr>
          <w:rStyle w:val="Incipit"/>
          <w:lang w:val="pt-PT"/>
        </w:rPr>
        <w:t>lucis</w:t>
      </w:r>
      <w:r w:rsidR="00885488" w:rsidRPr="00B779A9">
        <w:rPr>
          <w:lang w:val="pt-PT"/>
        </w:rPr>
        <w:t xml:space="preserve">. AD </w:t>
      </w:r>
      <w:r w:rsidR="00885488" w:rsidRPr="00794880">
        <w:rPr>
          <w:rStyle w:val="Incipit"/>
          <w:lang w:val="pt-PT"/>
        </w:rPr>
        <w:t>Pacem</w:t>
      </w:r>
      <w:r w:rsidR="005A362F" w:rsidRPr="005A362F">
        <w:rPr>
          <w:i/>
          <w:lang w:val="pt-PT"/>
        </w:rPr>
        <w:t xml:space="preserve"> </w:t>
      </w:r>
      <w:r w:rsidR="00885488" w:rsidRPr="00794880">
        <w:rPr>
          <w:rStyle w:val="Incipit"/>
          <w:lang w:val="pt-PT"/>
        </w:rPr>
        <w:t>tuam</w:t>
      </w:r>
      <w:r w:rsidR="00885488" w:rsidRPr="00B779A9">
        <w:rPr>
          <w:lang w:val="pt-PT"/>
        </w:rPr>
        <w:t>.</w:t>
      </w:r>
      <w:r w:rsidR="00271EB2" w:rsidRPr="00B779A9">
        <w:rPr>
          <w:lang w:val="pt-PT"/>
        </w:rPr>
        <w:t xml:space="preserve"> </w:t>
      </w:r>
    </w:p>
    <w:p w:rsidR="00885488" w:rsidRPr="00B779A9" w:rsidRDefault="00271EB2" w:rsidP="00415109">
      <w:pPr>
        <w:rPr>
          <w:lang w:val="pt-PT"/>
        </w:rPr>
      </w:pPr>
      <w:r w:rsidRPr="00B779A9">
        <w:rPr>
          <w:lang w:val="pt-PT"/>
        </w:rPr>
        <w:t>(76v)</w:t>
      </w:r>
      <w:r w:rsidR="00412513">
        <w:rPr>
          <w:lang w:val="pt-PT"/>
        </w:rPr>
        <w:t xml:space="preserve"> </w:t>
      </w:r>
      <w:r w:rsidR="00AA0A5B" w:rsidRPr="00F77676">
        <w:rPr>
          <w:rStyle w:val="Time1"/>
          <w:lang w:val="pt-PT"/>
        </w:rPr>
        <w:t>Ad matutinum</w:t>
      </w:r>
      <w:r w:rsidR="00885488" w:rsidRPr="00B779A9">
        <w:rPr>
          <w:lang w:val="pt-PT"/>
        </w:rPr>
        <w:t xml:space="preserve"> I</w:t>
      </w:r>
      <w:r w:rsidRPr="00B779A9">
        <w:rPr>
          <w:lang w:val="pt-PT"/>
        </w:rPr>
        <w:t>N</w:t>
      </w:r>
      <w:r w:rsidR="00885488" w:rsidRPr="00B779A9">
        <w:rPr>
          <w:lang w:val="pt-PT"/>
        </w:rPr>
        <w:t xml:space="preserve">V </w:t>
      </w:r>
      <w:r w:rsidR="00885488" w:rsidRPr="00F77676">
        <w:rPr>
          <w:rStyle w:val="Incipit"/>
          <w:lang w:val="pt-PT"/>
        </w:rPr>
        <w:t>Regem confessorum dominum</w:t>
      </w:r>
      <w:r w:rsidR="00885488" w:rsidRPr="00B779A9">
        <w:rPr>
          <w:lang w:val="pt-PT"/>
        </w:rPr>
        <w:t xml:space="preserve">. HY </w:t>
      </w:r>
      <w:r w:rsidR="00885488" w:rsidRPr="00F77676">
        <w:rPr>
          <w:rStyle w:val="Incipit"/>
          <w:lang w:val="pt-PT"/>
        </w:rPr>
        <w:t>Iste confessor</w:t>
      </w:r>
      <w:r w:rsidR="00885488" w:rsidRPr="00B779A9">
        <w:rPr>
          <w:lang w:val="pt-PT"/>
        </w:rPr>
        <w:t>.</w:t>
      </w:r>
    </w:p>
    <w:p w:rsidR="00885488" w:rsidRPr="00B779A9" w:rsidRDefault="00885488" w:rsidP="00415109">
      <w:pPr>
        <w:rPr>
          <w:lang w:val="pt-PT"/>
        </w:rPr>
      </w:pPr>
      <w:r w:rsidRPr="00F77676">
        <w:rPr>
          <w:rStyle w:val="Time2"/>
          <w:lang w:val="pt-PT"/>
        </w:rPr>
        <w:t>A</w:t>
      </w:r>
      <w:r w:rsidR="00AA0A5B" w:rsidRPr="00F77676">
        <w:rPr>
          <w:rStyle w:val="Time2"/>
          <w:lang w:val="pt-PT"/>
        </w:rPr>
        <w:t>d nocturnos</w:t>
      </w:r>
      <w:r w:rsidRPr="00B779A9">
        <w:rPr>
          <w:lang w:val="pt-PT"/>
        </w:rPr>
        <w:t xml:space="preserve"> antiphona</w:t>
      </w:r>
      <w:r w:rsidR="00412513">
        <w:rPr>
          <w:lang w:val="pt-PT"/>
        </w:rPr>
        <w:t>e, psalmi,</w:t>
      </w:r>
      <w:r w:rsidRPr="00B779A9">
        <w:rPr>
          <w:lang w:val="pt-PT"/>
        </w:rPr>
        <w:t xml:space="preserve"> versicul</w:t>
      </w:r>
      <w:r w:rsidR="00412513">
        <w:rPr>
          <w:lang w:val="pt-PT"/>
        </w:rPr>
        <w:t>i</w:t>
      </w:r>
      <w:r w:rsidRPr="00B779A9">
        <w:rPr>
          <w:lang w:val="pt-PT"/>
        </w:rPr>
        <w:t xml:space="preserve"> et responsoria de confessoribus in </w:t>
      </w:r>
      <w:r w:rsidR="009772E9" w:rsidRPr="00B779A9">
        <w:rPr>
          <w:lang w:val="pt-PT"/>
        </w:rPr>
        <w:t>commu</w:t>
      </w:r>
      <w:r w:rsidR="00631296" w:rsidRPr="00B779A9">
        <w:rPr>
          <w:lang w:val="pt-PT"/>
        </w:rPr>
        <w:t>ni. LS</w:t>
      </w:r>
      <w:r w:rsidRPr="00B779A9">
        <w:rPr>
          <w:lang w:val="pt-PT"/>
        </w:rPr>
        <w:t xml:space="preserve"> </w:t>
      </w:r>
      <w:r w:rsidRPr="00794880">
        <w:rPr>
          <w:rStyle w:val="Incipit"/>
          <w:lang w:val="pt-PT"/>
        </w:rPr>
        <w:t>Dominicus</w:t>
      </w:r>
      <w:r w:rsidR="005A362F" w:rsidRPr="005A362F">
        <w:rPr>
          <w:i/>
          <w:lang w:val="pt-PT"/>
        </w:rPr>
        <w:t xml:space="preserve"> </w:t>
      </w:r>
      <w:r w:rsidRPr="00794880">
        <w:rPr>
          <w:rStyle w:val="Incipit"/>
          <w:lang w:val="pt-PT"/>
        </w:rPr>
        <w:t>sermo</w:t>
      </w:r>
      <w:r w:rsidRPr="00B779A9">
        <w:rPr>
          <w:lang w:val="pt-PT"/>
        </w:rPr>
        <w:t xml:space="preserve">. EV </w:t>
      </w:r>
      <w:r w:rsidRPr="00794880">
        <w:rPr>
          <w:rStyle w:val="Incipit"/>
          <w:lang w:val="pt-PT"/>
        </w:rPr>
        <w:t>Vigilate</w:t>
      </w:r>
      <w:r w:rsidR="005A362F" w:rsidRPr="005A362F">
        <w:rPr>
          <w:i/>
          <w:lang w:val="pt-PT"/>
        </w:rPr>
        <w:t xml:space="preserve"> </w:t>
      </w:r>
      <w:r w:rsidRPr="00794880">
        <w:rPr>
          <w:rStyle w:val="Incipit"/>
          <w:lang w:val="pt-PT"/>
        </w:rPr>
        <w:t>quia</w:t>
      </w:r>
      <w:r w:rsidR="005A362F" w:rsidRPr="005A362F">
        <w:rPr>
          <w:i/>
          <w:lang w:val="pt-PT"/>
        </w:rPr>
        <w:t xml:space="preserve"> </w:t>
      </w:r>
      <w:r w:rsidRPr="00794880">
        <w:rPr>
          <w:rStyle w:val="Incipit"/>
          <w:lang w:val="pt-PT"/>
        </w:rPr>
        <w:t>nescitis</w:t>
      </w:r>
      <w:r w:rsidR="00B91CD0" w:rsidRPr="005B472A">
        <w:rPr>
          <w:lang w:val="pt-PT"/>
        </w:rPr>
        <w:t>.</w:t>
      </w:r>
      <w:r w:rsidRPr="00B779A9">
        <w:rPr>
          <w:lang w:val="pt-PT"/>
        </w:rPr>
        <w:t xml:space="preserve"> </w:t>
      </w:r>
      <w:r w:rsidR="00B91CD0" w:rsidRPr="00B779A9">
        <w:rPr>
          <w:lang w:val="pt-PT"/>
        </w:rPr>
        <w:t xml:space="preserve">Pro ultima lectione legitur </w:t>
      </w:r>
      <w:r w:rsidR="00084346" w:rsidRPr="00B779A9">
        <w:rPr>
          <w:lang w:val="pt-PT"/>
        </w:rPr>
        <w:t xml:space="preserve">evangelium </w:t>
      </w:r>
      <w:r w:rsidRPr="00B779A9">
        <w:rPr>
          <w:lang w:val="pt-PT"/>
        </w:rPr>
        <w:t>de vi</w:t>
      </w:r>
      <w:r w:rsidR="00B91CD0" w:rsidRPr="00B779A9">
        <w:rPr>
          <w:lang w:val="pt-PT"/>
        </w:rPr>
        <w:t>gilia omnium sanctorum</w:t>
      </w:r>
      <w:r w:rsidR="00084346" w:rsidRPr="00B779A9">
        <w:rPr>
          <w:lang w:val="pt-PT"/>
        </w:rPr>
        <w:t>.</w:t>
      </w:r>
      <w:r w:rsidR="00B91CD0" w:rsidRPr="00B779A9">
        <w:rPr>
          <w:lang w:val="pt-PT"/>
        </w:rPr>
        <w:t xml:space="preserve"> </w:t>
      </w:r>
      <w:r w:rsidR="00084346" w:rsidRPr="00B779A9">
        <w:rPr>
          <w:lang w:val="pt-PT"/>
        </w:rPr>
        <w:t>[</w:t>
      </w:r>
      <w:r w:rsidRPr="00B779A9">
        <w:rPr>
          <w:lang w:val="pt-PT"/>
        </w:rPr>
        <w:t>E</w:t>
      </w:r>
      <w:r w:rsidR="00B91CD0" w:rsidRPr="00B779A9">
        <w:rPr>
          <w:lang w:val="pt-PT"/>
        </w:rPr>
        <w:t>V</w:t>
      </w:r>
      <w:r w:rsidR="00084346" w:rsidRPr="00B779A9">
        <w:rPr>
          <w:lang w:val="pt-PT"/>
        </w:rPr>
        <w:t>]</w:t>
      </w:r>
      <w:r w:rsidRPr="00B779A9">
        <w:rPr>
          <w:lang w:val="pt-PT"/>
        </w:rPr>
        <w:t xml:space="preserve"> </w:t>
      </w:r>
      <w:r w:rsidRPr="00794880">
        <w:rPr>
          <w:rStyle w:val="Incipit"/>
          <w:lang w:val="pt-PT"/>
        </w:rPr>
        <w:t>Descendens</w:t>
      </w:r>
      <w:r w:rsidR="005A362F" w:rsidRPr="005A362F">
        <w:rPr>
          <w:i/>
          <w:lang w:val="pt-PT"/>
        </w:rPr>
        <w:t xml:space="preserve"> </w:t>
      </w:r>
      <w:r w:rsidRPr="00794880">
        <w:rPr>
          <w:rStyle w:val="Incipit"/>
          <w:lang w:val="pt-PT"/>
        </w:rPr>
        <w:t>Iesus</w:t>
      </w:r>
      <w:r w:rsidR="005A362F" w:rsidRPr="005A362F">
        <w:rPr>
          <w:i/>
          <w:lang w:val="pt-PT"/>
        </w:rPr>
        <w:t xml:space="preserve"> </w:t>
      </w:r>
      <w:r w:rsidRPr="00794880">
        <w:rPr>
          <w:rStyle w:val="Incipit"/>
          <w:lang w:val="pt-PT"/>
        </w:rPr>
        <w:t>de</w:t>
      </w:r>
      <w:r w:rsidR="005A362F" w:rsidRPr="005A362F">
        <w:rPr>
          <w:i/>
          <w:lang w:val="pt-PT"/>
        </w:rPr>
        <w:t xml:space="preserve"> </w:t>
      </w:r>
      <w:r w:rsidRPr="00794880">
        <w:rPr>
          <w:rStyle w:val="Incipit"/>
          <w:lang w:val="pt-PT"/>
        </w:rPr>
        <w:t>monte</w:t>
      </w:r>
      <w:r w:rsidR="005A362F" w:rsidRPr="005A362F">
        <w:rPr>
          <w:i/>
          <w:lang w:val="pt-PT"/>
        </w:rPr>
        <w:t xml:space="preserve"> </w:t>
      </w:r>
      <w:r w:rsidRPr="00794880">
        <w:rPr>
          <w:rStyle w:val="Incipit"/>
          <w:lang w:val="pt-PT"/>
        </w:rPr>
        <w:t>stetit</w:t>
      </w:r>
      <w:r w:rsidR="005A362F" w:rsidRPr="005A362F">
        <w:rPr>
          <w:i/>
          <w:lang w:val="pt-PT"/>
        </w:rPr>
        <w:t xml:space="preserve"> </w:t>
      </w:r>
      <w:r w:rsidRPr="00794880">
        <w:rPr>
          <w:rStyle w:val="Incipit"/>
          <w:lang w:val="pt-PT"/>
        </w:rPr>
        <w:t>in</w:t>
      </w:r>
      <w:r w:rsidR="005A362F" w:rsidRPr="005A362F">
        <w:rPr>
          <w:i/>
          <w:lang w:val="pt-PT"/>
        </w:rPr>
        <w:t xml:space="preserve"> </w:t>
      </w:r>
      <w:r w:rsidRPr="00794880">
        <w:rPr>
          <w:rStyle w:val="Incipit"/>
          <w:lang w:val="pt-PT"/>
        </w:rPr>
        <w:t>loco</w:t>
      </w:r>
      <w:r w:rsidR="005A362F" w:rsidRPr="005A362F">
        <w:rPr>
          <w:i/>
          <w:lang w:val="pt-PT"/>
        </w:rPr>
        <w:t xml:space="preserve"> </w:t>
      </w:r>
      <w:r w:rsidRPr="00794880">
        <w:rPr>
          <w:rStyle w:val="Incipit"/>
          <w:lang w:val="pt-PT"/>
        </w:rPr>
        <w:t>campestri</w:t>
      </w:r>
      <w:r w:rsidRPr="00B779A9">
        <w:rPr>
          <w:lang w:val="pt-PT"/>
        </w:rPr>
        <w:t xml:space="preserve"> </w:t>
      </w:r>
      <w:r w:rsidR="008D35E3" w:rsidRPr="00B779A9">
        <w:rPr>
          <w:lang w:val="pt-PT"/>
        </w:rPr>
        <w:t>quaere</w:t>
      </w:r>
      <w:r w:rsidRPr="00B779A9">
        <w:rPr>
          <w:lang w:val="pt-PT"/>
        </w:rPr>
        <w:t xml:space="preserve"> de martyribus in </w:t>
      </w:r>
      <w:r w:rsidR="009772E9" w:rsidRPr="00B779A9">
        <w:rPr>
          <w:lang w:val="pt-PT"/>
        </w:rPr>
        <w:t>commu</w:t>
      </w:r>
      <w:r w:rsidRPr="00B779A9">
        <w:rPr>
          <w:lang w:val="pt-PT"/>
        </w:rPr>
        <w:t>ni.</w:t>
      </w:r>
    </w:p>
    <w:p w:rsidR="00885488" w:rsidRPr="00B779A9" w:rsidRDefault="00AA0A5B" w:rsidP="00415109">
      <w:pPr>
        <w:rPr>
          <w:lang w:val="pt-PT"/>
        </w:rPr>
      </w:pPr>
      <w:r w:rsidRPr="00F77676">
        <w:rPr>
          <w:rStyle w:val="Time1"/>
          <w:lang w:val="pt-PT"/>
        </w:rPr>
        <w:t>Ad laudes</w:t>
      </w:r>
      <w:r w:rsidR="00885488" w:rsidRPr="00B779A9">
        <w:rPr>
          <w:lang w:val="pt-PT"/>
        </w:rPr>
        <w:t xml:space="preserve"> AN </w:t>
      </w:r>
      <w:r w:rsidR="00885488" w:rsidRPr="00F77676">
        <w:rPr>
          <w:rStyle w:val="Incipit"/>
          <w:lang w:val="pt-PT"/>
        </w:rPr>
        <w:t>Ecce sacerdos magnus</w:t>
      </w:r>
      <w:r w:rsidR="00885488" w:rsidRPr="00B779A9">
        <w:rPr>
          <w:lang w:val="pt-PT"/>
        </w:rPr>
        <w:t xml:space="preserve"> cum reliquis. HY </w:t>
      </w:r>
      <w:r w:rsidR="00885488" w:rsidRPr="00F77676">
        <w:rPr>
          <w:rStyle w:val="Incipit"/>
          <w:lang w:val="pt-PT"/>
        </w:rPr>
        <w:t>Iesu redemptor omnium</w:t>
      </w:r>
      <w:r w:rsidR="00885488" w:rsidRPr="00B779A9">
        <w:rPr>
          <w:lang w:val="pt-PT"/>
        </w:rPr>
        <w:t xml:space="preserve">. VS </w:t>
      </w:r>
      <w:r w:rsidR="00885488" w:rsidRPr="00F77676">
        <w:rPr>
          <w:rStyle w:val="Incipit"/>
          <w:lang w:val="pt-PT"/>
        </w:rPr>
        <w:t>Iustus ut palma</w:t>
      </w:r>
      <w:r w:rsidR="00885488" w:rsidRPr="00B779A9">
        <w:rPr>
          <w:lang w:val="pt-PT"/>
        </w:rPr>
        <w:t xml:space="preserve">. AB </w:t>
      </w:r>
      <w:r w:rsidR="00885488" w:rsidRPr="00F77676">
        <w:rPr>
          <w:rStyle w:val="Incipit"/>
          <w:lang w:val="pt-PT"/>
        </w:rPr>
        <w:t xml:space="preserve">Euge </w:t>
      </w:r>
      <w:r w:rsidR="00D66EA2" w:rsidRPr="00F77676">
        <w:rPr>
          <w:rStyle w:val="Incipit"/>
          <w:lang w:val="pt-PT"/>
        </w:rPr>
        <w:t>serve</w:t>
      </w:r>
      <w:r w:rsidR="00885488" w:rsidRPr="00F77676">
        <w:rPr>
          <w:rStyle w:val="Incipit"/>
          <w:lang w:val="pt-PT"/>
        </w:rPr>
        <w:t xml:space="preserve"> bone et fidelis</w:t>
      </w:r>
      <w:r w:rsidR="00885488" w:rsidRPr="00B779A9">
        <w:rPr>
          <w:lang w:val="pt-PT"/>
        </w:rPr>
        <w:t xml:space="preserve">. </w:t>
      </w:r>
      <w:r w:rsidR="00412513">
        <w:rPr>
          <w:lang w:val="pt-PT"/>
        </w:rPr>
        <w:t>Suffragium d</w:t>
      </w:r>
      <w:r w:rsidR="00885488" w:rsidRPr="00B779A9">
        <w:rPr>
          <w:lang w:val="pt-PT"/>
        </w:rPr>
        <w:t xml:space="preserve">e beata virgine </w:t>
      </w:r>
      <w:r w:rsidR="00412513">
        <w:rPr>
          <w:lang w:val="pt-PT"/>
        </w:rPr>
        <w:t>[</w:t>
      </w:r>
      <w:r w:rsidR="00885488" w:rsidRPr="00B779A9">
        <w:rPr>
          <w:lang w:val="pt-PT"/>
        </w:rPr>
        <w:t>AC</w:t>
      </w:r>
      <w:r w:rsidR="00412513">
        <w:rPr>
          <w:lang w:val="pt-PT"/>
        </w:rPr>
        <w:t>]</w:t>
      </w:r>
      <w:r w:rsidR="00885488" w:rsidRPr="00B779A9">
        <w:rPr>
          <w:lang w:val="pt-PT"/>
        </w:rPr>
        <w:t xml:space="preserve"> </w:t>
      </w:r>
      <w:r w:rsidR="00885488" w:rsidRPr="00F77676">
        <w:rPr>
          <w:rStyle w:val="Incipit"/>
          <w:lang w:val="pt-PT"/>
        </w:rPr>
        <w:t>Tota pulchra es</w:t>
      </w:r>
      <w:r w:rsidR="00885488" w:rsidRPr="00B779A9">
        <w:rPr>
          <w:lang w:val="pt-PT"/>
        </w:rPr>
        <w:t xml:space="preserve">. </w:t>
      </w:r>
      <w:r w:rsidR="00271EB2" w:rsidRPr="00B779A9">
        <w:rPr>
          <w:lang w:val="pt-PT"/>
        </w:rPr>
        <w:t xml:space="preserve">[BD] </w:t>
      </w:r>
      <w:r w:rsidR="005F6F99" w:rsidRPr="00F77676">
        <w:rPr>
          <w:rStyle w:val="Incipit"/>
          <w:lang w:val="pt-PT"/>
        </w:rPr>
        <w:t>Benedicamus</w:t>
      </w:r>
      <w:r w:rsidR="00271EB2" w:rsidRPr="00B779A9">
        <w:rPr>
          <w:lang w:val="pt-PT"/>
        </w:rPr>
        <w:t xml:space="preserve"> de confessoribus</w:t>
      </w:r>
      <w:r w:rsidR="00885488" w:rsidRPr="00B779A9">
        <w:rPr>
          <w:lang w:val="pt-PT"/>
        </w:rPr>
        <w:t>.</w:t>
      </w:r>
    </w:p>
    <w:p w:rsidR="00E16F4C" w:rsidRDefault="00AA0A5B" w:rsidP="00415109">
      <w:pPr>
        <w:rPr>
          <w:lang w:val="it-IT"/>
        </w:rPr>
      </w:pPr>
      <w:r w:rsidRPr="00F77676">
        <w:rPr>
          <w:rStyle w:val="Time1"/>
          <w:lang w:val="pt-PT"/>
        </w:rPr>
        <w:t>Ad horas</w:t>
      </w:r>
      <w:r w:rsidR="00885488" w:rsidRPr="00B779A9">
        <w:rPr>
          <w:lang w:val="pt-PT"/>
        </w:rPr>
        <w:t xml:space="preserve"> dicantur laudes. </w:t>
      </w:r>
      <w:r w:rsidR="00885488" w:rsidRPr="00F77676">
        <w:rPr>
          <w:rStyle w:val="Time1"/>
          <w:lang w:val="pt-PT"/>
        </w:rPr>
        <w:t>Prima et tertia</w:t>
      </w:r>
      <w:r w:rsidR="00885488" w:rsidRPr="00B779A9">
        <w:rPr>
          <w:lang w:val="pt-PT"/>
        </w:rPr>
        <w:t xml:space="preserve"> hac die simul cantantur. Deinde itur ad </w:t>
      </w:r>
      <w:r w:rsidR="00885488" w:rsidRPr="00F77676">
        <w:rPr>
          <w:rStyle w:val="Ort"/>
          <w:lang w:val="pt-PT"/>
        </w:rPr>
        <w:t>chorum beatae Mariae in Neustifft</w:t>
      </w:r>
      <w:r w:rsidR="00885488" w:rsidRPr="00B779A9">
        <w:rPr>
          <w:lang w:val="pt-PT"/>
        </w:rPr>
        <w:t xml:space="preserve"> et cantatur a </w:t>
      </w:r>
      <w:r w:rsidR="00885488" w:rsidRPr="00F77676">
        <w:rPr>
          <w:rStyle w:val="Funktion"/>
          <w:lang w:val="pt-PT"/>
        </w:rPr>
        <w:t>canonicis</w:t>
      </w:r>
      <w:r w:rsidR="00E16F4C" w:rsidRPr="00F77676">
        <w:rPr>
          <w:lang w:val="pt-PT"/>
        </w:rPr>
        <w:t>,</w:t>
      </w:r>
      <w:r w:rsidR="00885488" w:rsidRPr="00B779A9">
        <w:rPr>
          <w:lang w:val="pt-PT"/>
        </w:rPr>
        <w:t xml:space="preserve"> </w:t>
      </w:r>
      <w:r w:rsidR="00885488" w:rsidRPr="00F77676">
        <w:rPr>
          <w:rStyle w:val="Funktion"/>
          <w:lang w:val="pt-PT"/>
        </w:rPr>
        <w:t>domicellis</w:t>
      </w:r>
      <w:r w:rsidR="00885488" w:rsidRPr="00B779A9">
        <w:rPr>
          <w:lang w:val="pt-PT"/>
        </w:rPr>
        <w:t xml:space="preserve"> et </w:t>
      </w:r>
      <w:r w:rsidR="00885488" w:rsidRPr="00F77676">
        <w:rPr>
          <w:rStyle w:val="Funktion"/>
          <w:lang w:val="pt-PT"/>
        </w:rPr>
        <w:t>scholaribus</w:t>
      </w:r>
      <w:r w:rsidR="00885488" w:rsidRPr="00B779A9">
        <w:rPr>
          <w:lang w:val="pt-PT"/>
        </w:rPr>
        <w:t xml:space="preserve"> </w:t>
      </w:r>
      <w:r w:rsidR="00885488" w:rsidRPr="00F77676">
        <w:rPr>
          <w:rStyle w:val="Time1"/>
          <w:lang w:val="pt-PT"/>
        </w:rPr>
        <w:t>officium</w:t>
      </w:r>
      <w:r w:rsidR="00885488" w:rsidRPr="00B779A9">
        <w:rPr>
          <w:lang w:val="pt-PT"/>
        </w:rPr>
        <w:t xml:space="preserve"> usque ad </w:t>
      </w:r>
      <w:r w:rsidR="001B7479" w:rsidRPr="00B779A9">
        <w:rPr>
          <w:lang w:val="pt-PT"/>
        </w:rPr>
        <w:t>elevatio</w:t>
      </w:r>
      <w:r w:rsidR="00885488" w:rsidRPr="00B779A9">
        <w:rPr>
          <w:lang w:val="pt-PT"/>
        </w:rPr>
        <w:t>nem de sancto</w:t>
      </w:r>
      <w:r w:rsidR="00A86011">
        <w:rPr>
          <w:lang w:val="pt-PT"/>
        </w:rPr>
        <w:t xml:space="preserve"> </w:t>
      </w:r>
      <w:r w:rsidR="00A86011">
        <w:rPr>
          <w:lang w:val="pt-PT"/>
        </w:rPr>
        <w:lastRenderedPageBreak/>
        <w:t>Wolfgango.</w:t>
      </w:r>
      <w:r w:rsidR="00885488" w:rsidRPr="00B779A9">
        <w:rPr>
          <w:lang w:val="pt-PT"/>
        </w:rPr>
        <w:t xml:space="preserve"> </w:t>
      </w:r>
      <w:r w:rsidR="00885488" w:rsidRPr="00B779A9">
        <w:rPr>
          <w:lang w:val="it-IT"/>
        </w:rPr>
        <w:t>Celebraturque</w:t>
      </w:r>
      <w:r w:rsidR="006E7776">
        <w:rPr>
          <w:lang w:val="it-IT"/>
        </w:rPr>
        <w:t xml:space="preserve"> patrocinium</w:t>
      </w:r>
      <w:r w:rsidR="00885488" w:rsidRPr="00B779A9">
        <w:rPr>
          <w:lang w:val="it-IT"/>
        </w:rPr>
        <w:t xml:space="preserve"> super </w:t>
      </w:r>
      <w:r w:rsidR="00885488" w:rsidRPr="00F77676">
        <w:rPr>
          <w:rStyle w:val="Ort"/>
          <w:lang w:val="it-IT"/>
        </w:rPr>
        <w:t>altare sancti Sebastiani</w:t>
      </w:r>
      <w:r w:rsidR="00885488" w:rsidRPr="00B779A9">
        <w:rPr>
          <w:lang w:val="it-IT"/>
        </w:rPr>
        <w:t xml:space="preserve">. Finita </w:t>
      </w:r>
      <w:r w:rsidR="001B7479" w:rsidRPr="00B779A9">
        <w:rPr>
          <w:lang w:val="it-IT"/>
        </w:rPr>
        <w:t>elevatio</w:t>
      </w:r>
      <w:r w:rsidR="00885488" w:rsidRPr="00B779A9">
        <w:rPr>
          <w:lang w:val="it-IT"/>
        </w:rPr>
        <w:t xml:space="preserve">ne incipietur etiam </w:t>
      </w:r>
      <w:r w:rsidR="00885488" w:rsidRPr="00F77676">
        <w:rPr>
          <w:rStyle w:val="Time1"/>
          <w:lang w:val="it-IT"/>
        </w:rPr>
        <w:t>sexta</w:t>
      </w:r>
      <w:r w:rsidR="00194584">
        <w:rPr>
          <w:lang w:val="it-IT"/>
        </w:rPr>
        <w:t xml:space="preserve"> </w:t>
      </w:r>
      <w:r w:rsidR="00885488" w:rsidRPr="00B779A9">
        <w:rPr>
          <w:lang w:val="it-IT"/>
        </w:rPr>
        <w:t>Deinceps fit pausatio usque ad nonam.</w:t>
      </w:r>
      <w:r w:rsidR="00271EB2" w:rsidRPr="00B779A9">
        <w:rPr>
          <w:lang w:val="it-IT"/>
        </w:rPr>
        <w:t xml:space="preserve"> </w:t>
      </w:r>
    </w:p>
    <w:p w:rsidR="00885488" w:rsidRPr="005B472A" w:rsidRDefault="00271EB2" w:rsidP="00415109">
      <w:pPr>
        <w:rPr>
          <w:lang w:val="fr-FR"/>
        </w:rPr>
      </w:pPr>
      <w:r w:rsidRPr="005B472A">
        <w:rPr>
          <w:lang w:val="fr-FR"/>
        </w:rPr>
        <w:t>(77r)</w:t>
      </w:r>
      <w:r w:rsidR="00E16F4C" w:rsidRPr="005B472A">
        <w:rPr>
          <w:lang w:val="fr-FR"/>
        </w:rPr>
        <w:t xml:space="preserve"> </w:t>
      </w:r>
      <w:r w:rsidR="00AA0A5B" w:rsidRPr="005B472A">
        <w:rPr>
          <w:rStyle w:val="Time1"/>
          <w:lang w:val="fr-FR"/>
        </w:rPr>
        <w:t>[Ad officium]</w:t>
      </w:r>
      <w:r w:rsidR="00AA0A5B" w:rsidRPr="005B472A">
        <w:rPr>
          <w:lang w:val="fr-FR"/>
        </w:rPr>
        <w:t xml:space="preserve"> </w:t>
      </w:r>
      <w:r w:rsidR="00E16F4C" w:rsidRPr="005B472A">
        <w:rPr>
          <w:lang w:val="fr-FR"/>
        </w:rPr>
        <w:t xml:space="preserve">Introitus </w:t>
      </w:r>
      <w:r w:rsidR="00AA0A5B" w:rsidRPr="005B472A">
        <w:rPr>
          <w:lang w:val="fr-FR"/>
        </w:rPr>
        <w:t xml:space="preserve">de sancto Wolfgango </w:t>
      </w:r>
      <w:r w:rsidR="00E16F4C" w:rsidRPr="005B472A">
        <w:rPr>
          <w:lang w:val="fr-FR"/>
        </w:rPr>
        <w:t>est [</w:t>
      </w:r>
      <w:r w:rsidR="00885488" w:rsidRPr="005B472A">
        <w:rPr>
          <w:lang w:val="fr-FR"/>
        </w:rPr>
        <w:t>IN</w:t>
      </w:r>
      <w:r w:rsidR="00E16F4C" w:rsidRPr="005B472A">
        <w:rPr>
          <w:lang w:val="fr-FR"/>
        </w:rPr>
        <w:t>]</w:t>
      </w:r>
      <w:r w:rsidR="00885488" w:rsidRPr="005B472A">
        <w:rPr>
          <w:lang w:val="fr-FR"/>
        </w:rPr>
        <w:t xml:space="preserve"> </w:t>
      </w:r>
      <w:r w:rsidR="00885488" w:rsidRPr="005B472A">
        <w:rPr>
          <w:rStyle w:val="Incipit"/>
          <w:lang w:val="fr-FR"/>
        </w:rPr>
        <w:t>Statuit</w:t>
      </w:r>
      <w:r w:rsidR="005A362F" w:rsidRPr="005B472A">
        <w:rPr>
          <w:i/>
          <w:lang w:val="fr-FR"/>
        </w:rPr>
        <w:t xml:space="preserve"> </w:t>
      </w:r>
      <w:r w:rsidR="00885488" w:rsidRPr="005B472A">
        <w:rPr>
          <w:rStyle w:val="Incipit"/>
          <w:lang w:val="fr-FR"/>
        </w:rPr>
        <w:t>ei</w:t>
      </w:r>
      <w:r w:rsidR="00DD1415" w:rsidRPr="005B472A">
        <w:rPr>
          <w:lang w:val="fr-FR"/>
        </w:rPr>
        <w:t>@26.</w:t>
      </w:r>
      <w:r w:rsidR="00885488" w:rsidRPr="005B472A">
        <w:rPr>
          <w:lang w:val="fr-FR"/>
        </w:rPr>
        <w:t xml:space="preserve"> </w:t>
      </w:r>
      <w:r w:rsidRPr="00F77676">
        <w:rPr>
          <w:lang w:val="fr-FR"/>
        </w:rPr>
        <w:t xml:space="preserve">[KY] </w:t>
      </w:r>
      <w:r w:rsidRPr="00F77676">
        <w:rPr>
          <w:rStyle w:val="Incipit"/>
          <w:lang w:val="fr-FR"/>
        </w:rPr>
        <w:t>Kyrie</w:t>
      </w:r>
      <w:r w:rsidR="005A362F" w:rsidRPr="00F77676">
        <w:rPr>
          <w:i/>
          <w:lang w:val="fr-FR"/>
        </w:rPr>
        <w:t xml:space="preserve"> </w:t>
      </w:r>
      <w:r w:rsidRPr="00F77676">
        <w:rPr>
          <w:lang w:val="fr-FR"/>
        </w:rPr>
        <w:t xml:space="preserve">et [SA] </w:t>
      </w:r>
      <w:r w:rsidRPr="00F77676">
        <w:rPr>
          <w:rStyle w:val="Incipit"/>
          <w:lang w:val="fr-FR"/>
        </w:rPr>
        <w:t>Sanctus</w:t>
      </w:r>
      <w:r w:rsidRPr="00F77676">
        <w:rPr>
          <w:lang w:val="fr-FR"/>
        </w:rPr>
        <w:t xml:space="preserve"> </w:t>
      </w:r>
      <w:r w:rsidR="00885488" w:rsidRPr="00F77676">
        <w:rPr>
          <w:lang w:val="fr-FR"/>
        </w:rPr>
        <w:t xml:space="preserve">de confessoribus. GR </w:t>
      </w:r>
      <w:r w:rsidR="00885488" w:rsidRPr="00F77676">
        <w:rPr>
          <w:rStyle w:val="Incipit"/>
          <w:lang w:val="fr-FR"/>
        </w:rPr>
        <w:t>Ecce</w:t>
      </w:r>
      <w:r w:rsidR="005A362F" w:rsidRPr="00F77676">
        <w:rPr>
          <w:i/>
          <w:lang w:val="fr-FR"/>
        </w:rPr>
        <w:t xml:space="preserve"> </w:t>
      </w:r>
      <w:r w:rsidR="00885488" w:rsidRPr="00F77676">
        <w:rPr>
          <w:rStyle w:val="Incipit"/>
          <w:lang w:val="fr-FR"/>
        </w:rPr>
        <w:t>sacerdos</w:t>
      </w:r>
      <w:r w:rsidR="005A362F" w:rsidRPr="00F77676">
        <w:rPr>
          <w:i/>
          <w:lang w:val="fr-FR"/>
        </w:rPr>
        <w:t xml:space="preserve"> </w:t>
      </w:r>
      <w:r w:rsidR="00885488" w:rsidRPr="00F77676">
        <w:rPr>
          <w:rStyle w:val="Incipit"/>
          <w:lang w:val="fr-FR"/>
        </w:rPr>
        <w:t>magnus</w:t>
      </w:r>
      <w:r w:rsidR="00DD1415">
        <w:rPr>
          <w:lang w:val="fr-FR"/>
        </w:rPr>
        <w:t>@</w:t>
      </w:r>
      <w:r w:rsidR="00DD1415" w:rsidRPr="00F77676">
        <w:rPr>
          <w:lang w:val="fr-FR"/>
        </w:rPr>
        <w:t>23.</w:t>
      </w:r>
      <w:r w:rsidR="00885488" w:rsidRPr="00F77676">
        <w:rPr>
          <w:lang w:val="fr-FR"/>
        </w:rPr>
        <w:t xml:space="preserve"> </w:t>
      </w:r>
      <w:r w:rsidR="00885488" w:rsidRPr="005B472A">
        <w:rPr>
          <w:lang w:val="fr-FR"/>
        </w:rPr>
        <w:t>SE</w:t>
      </w:r>
      <w:r w:rsidR="00E16F4C" w:rsidRPr="005B472A">
        <w:rPr>
          <w:lang w:val="fr-FR"/>
        </w:rPr>
        <w:t>SV</w:t>
      </w:r>
      <w:r w:rsidR="00885488" w:rsidRPr="005B472A">
        <w:rPr>
          <w:lang w:val="fr-FR"/>
        </w:rPr>
        <w:t xml:space="preserve"> </w:t>
      </w:r>
      <w:r w:rsidR="00885488" w:rsidRPr="005B472A">
        <w:rPr>
          <w:rStyle w:val="Incipit"/>
          <w:lang w:val="fr-FR"/>
        </w:rPr>
        <w:t>Hic</w:t>
      </w:r>
      <w:r w:rsidR="005A362F" w:rsidRPr="005B472A">
        <w:rPr>
          <w:i/>
          <w:lang w:val="fr-FR"/>
        </w:rPr>
        <w:t xml:space="preserve"> </w:t>
      </w:r>
      <w:r w:rsidR="00885488" w:rsidRPr="005B472A">
        <w:rPr>
          <w:rStyle w:val="Incipit"/>
          <w:lang w:val="fr-FR"/>
        </w:rPr>
        <w:t>oculis</w:t>
      </w:r>
      <w:r w:rsidR="005A362F" w:rsidRPr="005B472A">
        <w:rPr>
          <w:i/>
          <w:lang w:val="fr-FR"/>
        </w:rPr>
        <w:t xml:space="preserve"> </w:t>
      </w:r>
      <w:r w:rsidR="00885488" w:rsidRPr="005B472A">
        <w:rPr>
          <w:rStyle w:val="Incipit"/>
          <w:lang w:val="fr-FR"/>
        </w:rPr>
        <w:t>ac</w:t>
      </w:r>
      <w:r w:rsidR="005A362F" w:rsidRPr="005B472A">
        <w:rPr>
          <w:i/>
          <w:lang w:val="fr-FR"/>
        </w:rPr>
        <w:t xml:space="preserve"> </w:t>
      </w:r>
      <w:r w:rsidR="00885488" w:rsidRPr="005B472A">
        <w:rPr>
          <w:rStyle w:val="Incipit"/>
          <w:lang w:val="fr-FR"/>
        </w:rPr>
        <w:t>manibus</w:t>
      </w:r>
      <w:r w:rsidR="005A362F" w:rsidRPr="005B472A">
        <w:rPr>
          <w:i/>
          <w:lang w:val="fr-FR"/>
        </w:rPr>
        <w:t xml:space="preserve"> </w:t>
      </w:r>
      <w:r w:rsidR="008D35E3" w:rsidRPr="005B472A">
        <w:rPr>
          <w:lang w:val="fr-FR"/>
        </w:rPr>
        <w:t>quaere</w:t>
      </w:r>
      <w:r w:rsidR="00885488" w:rsidRPr="005B472A">
        <w:rPr>
          <w:lang w:val="fr-FR"/>
        </w:rPr>
        <w:t xml:space="preserve"> de sancto</w:t>
      </w:r>
      <w:r w:rsidR="003100ED" w:rsidRPr="005B472A">
        <w:rPr>
          <w:lang w:val="fr-FR"/>
        </w:rPr>
        <w:t xml:space="preserve"> Martino</w:t>
      </w:r>
      <w:r w:rsidR="00885488" w:rsidRPr="005B472A">
        <w:rPr>
          <w:lang w:val="fr-FR"/>
        </w:rPr>
        <w:t xml:space="preserve"> folio</w:t>
      </w:r>
      <w:r w:rsidR="00DD1415" w:rsidRPr="005B472A">
        <w:rPr>
          <w:lang w:val="fr-FR"/>
        </w:rPr>
        <w:t>@269.</w:t>
      </w:r>
      <w:r w:rsidR="00885488" w:rsidRPr="005B472A">
        <w:rPr>
          <w:lang w:val="fr-FR"/>
        </w:rPr>
        <w:t xml:space="preserve"> AL</w:t>
      </w:r>
      <w:r w:rsidRPr="005B472A">
        <w:rPr>
          <w:lang w:val="fr-FR"/>
        </w:rPr>
        <w:t>V</w:t>
      </w:r>
      <w:r w:rsidR="00885488" w:rsidRPr="005B472A">
        <w:rPr>
          <w:lang w:val="fr-FR"/>
        </w:rPr>
        <w:t xml:space="preserve"> </w:t>
      </w:r>
      <w:r w:rsidR="00885488" w:rsidRPr="005B472A">
        <w:rPr>
          <w:rStyle w:val="Incipit"/>
          <w:lang w:val="fr-FR"/>
        </w:rPr>
        <w:t>Elegit</w:t>
      </w:r>
      <w:r w:rsidR="005A362F" w:rsidRPr="005B472A">
        <w:rPr>
          <w:i/>
          <w:lang w:val="fr-FR"/>
        </w:rPr>
        <w:t xml:space="preserve"> </w:t>
      </w:r>
      <w:r w:rsidR="00885488" w:rsidRPr="005B472A">
        <w:rPr>
          <w:rStyle w:val="Incipit"/>
          <w:lang w:val="fr-FR"/>
        </w:rPr>
        <w:t>te</w:t>
      </w:r>
      <w:r w:rsidR="005A362F" w:rsidRPr="005B472A">
        <w:rPr>
          <w:i/>
          <w:lang w:val="fr-FR"/>
        </w:rPr>
        <w:t xml:space="preserve"> </w:t>
      </w:r>
      <w:r w:rsidR="00885488" w:rsidRPr="005B472A">
        <w:rPr>
          <w:rStyle w:val="Incipit"/>
          <w:lang w:val="fr-FR"/>
        </w:rPr>
        <w:t>dominus</w:t>
      </w:r>
      <w:r w:rsidR="00DD1415" w:rsidRPr="005B472A">
        <w:rPr>
          <w:lang w:val="fr-FR"/>
        </w:rPr>
        <w:t>@205.</w:t>
      </w:r>
      <w:r w:rsidR="00885488" w:rsidRPr="005B472A">
        <w:rPr>
          <w:lang w:val="fr-FR"/>
        </w:rPr>
        <w:t xml:space="preserve"> OF </w:t>
      </w:r>
      <w:r w:rsidR="00885488" w:rsidRPr="005B472A">
        <w:rPr>
          <w:rStyle w:val="Incipit"/>
          <w:lang w:val="fr-FR"/>
        </w:rPr>
        <w:t>Veritas</w:t>
      </w:r>
      <w:r w:rsidR="005A362F" w:rsidRPr="005B472A">
        <w:rPr>
          <w:i/>
          <w:lang w:val="fr-FR"/>
        </w:rPr>
        <w:t xml:space="preserve"> </w:t>
      </w:r>
      <w:r w:rsidR="00885488" w:rsidRPr="005B472A">
        <w:rPr>
          <w:rStyle w:val="Incipit"/>
          <w:lang w:val="fr-FR"/>
        </w:rPr>
        <w:t>mea</w:t>
      </w:r>
      <w:r w:rsidR="00DD1415" w:rsidRPr="005B472A">
        <w:rPr>
          <w:lang w:val="fr-FR"/>
        </w:rPr>
        <w:t>@26.</w:t>
      </w:r>
    </w:p>
    <w:p w:rsidR="00885488" w:rsidRPr="003D0C23" w:rsidRDefault="00885488" w:rsidP="00415109">
      <w:pPr>
        <w:rPr>
          <w:lang w:val="pt-PT"/>
        </w:rPr>
      </w:pPr>
      <w:r w:rsidRPr="00B779A9">
        <w:rPr>
          <w:lang w:val="pt-PT"/>
        </w:rPr>
        <w:t xml:space="preserve">Hora nona celebratur </w:t>
      </w:r>
      <w:r w:rsidRPr="00F77676">
        <w:rPr>
          <w:rStyle w:val="Time1"/>
          <w:lang w:val="pt-PT"/>
        </w:rPr>
        <w:t>missa</w:t>
      </w:r>
      <w:r w:rsidRPr="00B779A9">
        <w:rPr>
          <w:lang w:val="pt-PT"/>
        </w:rPr>
        <w:t xml:space="preserve"> de vigilia omnium sanctorum. </w:t>
      </w:r>
      <w:r w:rsidR="00E16F4C" w:rsidRPr="003D0C23">
        <w:rPr>
          <w:lang w:val="en-US"/>
        </w:rPr>
        <w:t>Introitus est [</w:t>
      </w:r>
      <w:r w:rsidRPr="003D0C23">
        <w:rPr>
          <w:lang w:val="en-US"/>
        </w:rPr>
        <w:t>IN</w:t>
      </w:r>
      <w:r w:rsidR="00E16F4C" w:rsidRPr="003D0C23">
        <w:rPr>
          <w:lang w:val="en-US"/>
        </w:rPr>
        <w:t>]</w:t>
      </w:r>
      <w:r w:rsidRPr="003D0C23">
        <w:rPr>
          <w:lang w:val="en-US"/>
        </w:rPr>
        <w:t xml:space="preserve"> </w:t>
      </w:r>
      <w:r w:rsidRPr="003D0C23">
        <w:rPr>
          <w:rStyle w:val="Incipit"/>
          <w:lang w:val="en-US"/>
        </w:rPr>
        <w:t>Timete</w:t>
      </w:r>
      <w:r w:rsidR="005A362F" w:rsidRPr="003D0C23">
        <w:rPr>
          <w:i/>
          <w:lang w:val="en-US"/>
        </w:rPr>
        <w:t xml:space="preserve"> </w:t>
      </w:r>
      <w:r w:rsidRPr="003D0C23">
        <w:rPr>
          <w:rStyle w:val="Incipit"/>
          <w:lang w:val="en-US"/>
        </w:rPr>
        <w:t>dominum</w:t>
      </w:r>
      <w:r w:rsidR="00DD1415" w:rsidRPr="003D0C23">
        <w:rPr>
          <w:lang w:val="en-US"/>
        </w:rPr>
        <w:t>@184.</w:t>
      </w:r>
      <w:r w:rsidRPr="003D0C23">
        <w:rPr>
          <w:lang w:val="en-US"/>
        </w:rPr>
        <w:t xml:space="preserve"> GR </w:t>
      </w:r>
      <w:r w:rsidRPr="003D0C23">
        <w:rPr>
          <w:rStyle w:val="Incipit"/>
          <w:lang w:val="en-US"/>
        </w:rPr>
        <w:t>Exultabunt</w:t>
      </w:r>
      <w:r w:rsidR="005A362F" w:rsidRPr="003D0C23">
        <w:rPr>
          <w:i/>
          <w:lang w:val="en-US"/>
        </w:rPr>
        <w:t xml:space="preserve"> </w:t>
      </w:r>
      <w:r w:rsidRPr="003D0C23">
        <w:rPr>
          <w:rStyle w:val="Incipit"/>
          <w:lang w:val="en-US"/>
        </w:rPr>
        <w:t>sancti</w:t>
      </w:r>
      <w:r w:rsidR="00DD1415" w:rsidRPr="003D0C23">
        <w:rPr>
          <w:lang w:val="en-US"/>
        </w:rPr>
        <w:t>@179.</w:t>
      </w:r>
      <w:r w:rsidRPr="003D0C23">
        <w:rPr>
          <w:lang w:val="en-US"/>
        </w:rPr>
        <w:t xml:space="preserve"> OF </w:t>
      </w:r>
      <w:r w:rsidRPr="003D0C23">
        <w:rPr>
          <w:rStyle w:val="Incipit"/>
          <w:lang w:val="en-US"/>
        </w:rPr>
        <w:t>Mirabilis</w:t>
      </w:r>
      <w:r w:rsidR="005A362F" w:rsidRPr="003D0C23">
        <w:rPr>
          <w:i/>
          <w:lang w:val="en-US"/>
        </w:rPr>
        <w:t xml:space="preserve"> </w:t>
      </w:r>
      <w:r w:rsidRPr="003D0C23">
        <w:rPr>
          <w:rStyle w:val="Incipit"/>
          <w:lang w:val="en-US"/>
        </w:rPr>
        <w:t>deus</w:t>
      </w:r>
      <w:r w:rsidR="00DD1415" w:rsidRPr="003D0C23">
        <w:rPr>
          <w:lang w:val="en-US"/>
        </w:rPr>
        <w:t>@156.</w:t>
      </w:r>
      <w:r w:rsidRPr="003D0C23">
        <w:rPr>
          <w:lang w:val="en-US"/>
        </w:rPr>
        <w:t xml:space="preserve"> </w:t>
      </w:r>
      <w:r w:rsidRPr="003D0C23">
        <w:rPr>
          <w:lang w:val="pt-PT"/>
        </w:rPr>
        <w:t xml:space="preserve">CO </w:t>
      </w:r>
      <w:r w:rsidRPr="003D0C23">
        <w:rPr>
          <w:rStyle w:val="Incipit"/>
          <w:lang w:val="pt-PT"/>
        </w:rPr>
        <w:t>Amen</w:t>
      </w:r>
      <w:r w:rsidR="005A362F" w:rsidRPr="003D0C23">
        <w:rPr>
          <w:i/>
          <w:lang w:val="pt-PT"/>
        </w:rPr>
        <w:t xml:space="preserve"> </w:t>
      </w:r>
      <w:r w:rsidRPr="003D0C23">
        <w:rPr>
          <w:rStyle w:val="Incipit"/>
          <w:lang w:val="pt-PT"/>
        </w:rPr>
        <w:t>dico</w:t>
      </w:r>
      <w:r w:rsidR="005A362F" w:rsidRPr="003D0C23">
        <w:rPr>
          <w:i/>
          <w:lang w:val="pt-PT"/>
        </w:rPr>
        <w:t xml:space="preserve"> </w:t>
      </w:r>
      <w:r w:rsidR="001B7479" w:rsidRPr="003D0C23">
        <w:rPr>
          <w:rStyle w:val="Incipit"/>
          <w:lang w:val="pt-PT"/>
        </w:rPr>
        <w:t>vobis</w:t>
      </w:r>
      <w:r w:rsidR="005A362F" w:rsidRPr="003D0C23">
        <w:rPr>
          <w:i/>
          <w:lang w:val="pt-PT"/>
        </w:rPr>
        <w:t xml:space="preserve"> </w:t>
      </w:r>
      <w:r w:rsidRPr="003D0C23">
        <w:rPr>
          <w:rStyle w:val="Incipit"/>
          <w:lang w:val="pt-PT"/>
        </w:rPr>
        <w:t>quod</w:t>
      </w:r>
      <w:r w:rsidR="005A362F" w:rsidRPr="003D0C23">
        <w:rPr>
          <w:i/>
          <w:lang w:val="pt-PT"/>
        </w:rPr>
        <w:t xml:space="preserve"> </w:t>
      </w:r>
      <w:r w:rsidRPr="003D0C23">
        <w:rPr>
          <w:rStyle w:val="Incipit"/>
          <w:lang w:val="pt-PT"/>
        </w:rPr>
        <w:t>uni</w:t>
      </w:r>
      <w:r w:rsidR="005A362F" w:rsidRPr="003D0C23">
        <w:rPr>
          <w:i/>
          <w:lang w:val="pt-PT"/>
        </w:rPr>
        <w:t xml:space="preserve"> </w:t>
      </w:r>
      <w:r w:rsidRPr="003D0C23">
        <w:rPr>
          <w:rStyle w:val="Incipit"/>
          <w:lang w:val="pt-PT"/>
        </w:rPr>
        <w:t>ex</w:t>
      </w:r>
      <w:r w:rsidR="005A362F" w:rsidRPr="003D0C23">
        <w:rPr>
          <w:i/>
          <w:lang w:val="pt-PT"/>
        </w:rPr>
        <w:t xml:space="preserve"> </w:t>
      </w:r>
      <w:r w:rsidRPr="003D0C23">
        <w:rPr>
          <w:rStyle w:val="Incipit"/>
          <w:lang w:val="pt-PT"/>
        </w:rPr>
        <w:t>minimis</w:t>
      </w:r>
      <w:r w:rsidR="00DD1415" w:rsidRPr="003D0C23">
        <w:rPr>
          <w:lang w:val="pt-PT"/>
        </w:rPr>
        <w:t>@171.</w:t>
      </w:r>
    </w:p>
    <w:p w:rsidR="00885488" w:rsidRPr="003D0C23" w:rsidRDefault="006E7776" w:rsidP="00415109">
      <w:pPr>
        <w:pStyle w:val="berschrift1"/>
        <w:rPr>
          <w:lang w:val="pt-PT"/>
        </w:rPr>
      </w:pPr>
      <w:r w:rsidRPr="003D0C23">
        <w:rPr>
          <w:lang w:val="pt-PT"/>
        </w:rPr>
        <w:t>IN FESTO OMNIUM SANCTORUM</w:t>
      </w:r>
    </w:p>
    <w:p w:rsidR="00885488" w:rsidRPr="003D0C23" w:rsidRDefault="00885488" w:rsidP="00415109">
      <w:pPr>
        <w:rPr>
          <w:lang w:val="pt-PT"/>
        </w:rPr>
      </w:pPr>
      <w:r w:rsidRPr="003D0C23">
        <w:rPr>
          <w:lang w:val="pt-PT"/>
        </w:rPr>
        <w:t>Summum festum facimus.</w:t>
      </w:r>
    </w:p>
    <w:p w:rsidR="00885488" w:rsidRPr="003D0C23" w:rsidRDefault="006E7776" w:rsidP="00415109">
      <w:pPr>
        <w:rPr>
          <w:lang w:val="pt-PT"/>
        </w:rPr>
      </w:pPr>
      <w:r w:rsidRPr="003D0C23">
        <w:rPr>
          <w:rStyle w:val="Time1"/>
          <w:lang w:val="pt-PT"/>
        </w:rPr>
        <w:t>Ad vesperas</w:t>
      </w:r>
      <w:r w:rsidR="00885488" w:rsidRPr="003D0C23">
        <w:rPr>
          <w:lang w:val="pt-PT"/>
        </w:rPr>
        <w:t xml:space="preserve"> super psalmos AN </w:t>
      </w:r>
      <w:r w:rsidR="00885488" w:rsidRPr="003D0C23">
        <w:rPr>
          <w:rStyle w:val="Incipit"/>
          <w:lang w:val="pt-PT"/>
        </w:rPr>
        <w:t>Gaudete et exultate omnes sancti</w:t>
      </w:r>
      <w:r w:rsidR="00885488" w:rsidRPr="003D0C23">
        <w:rPr>
          <w:lang w:val="pt-PT"/>
        </w:rPr>
        <w:t xml:space="preserve">. </w:t>
      </w:r>
      <w:r w:rsidR="00271EB2" w:rsidRPr="003D0C23">
        <w:rPr>
          <w:lang w:val="pt-PT"/>
        </w:rPr>
        <w:t>Psalmi omnia Laudate</w:t>
      </w:r>
      <w:r w:rsidR="00885488" w:rsidRPr="003D0C23">
        <w:rPr>
          <w:lang w:val="pt-PT"/>
        </w:rPr>
        <w:t xml:space="preserve">. RP </w:t>
      </w:r>
      <w:r w:rsidR="00885488" w:rsidRPr="003D0C23">
        <w:rPr>
          <w:rStyle w:val="Incipit"/>
          <w:lang w:val="pt-PT"/>
        </w:rPr>
        <w:t>Beati estis</w:t>
      </w:r>
      <w:r w:rsidR="00885488" w:rsidRPr="003D0C23">
        <w:rPr>
          <w:lang w:val="pt-PT"/>
        </w:rPr>
        <w:t xml:space="preserve">. HY </w:t>
      </w:r>
      <w:r w:rsidR="00885488" w:rsidRPr="003D0C23">
        <w:rPr>
          <w:rStyle w:val="Incipit"/>
          <w:lang w:val="pt-PT"/>
        </w:rPr>
        <w:t>Omnes superni ordines</w:t>
      </w:r>
      <w:r w:rsidR="00885488" w:rsidRPr="003D0C23">
        <w:rPr>
          <w:lang w:val="pt-PT"/>
        </w:rPr>
        <w:t xml:space="preserve">. VS </w:t>
      </w:r>
      <w:r w:rsidR="00885488" w:rsidRPr="003D0C23">
        <w:rPr>
          <w:rStyle w:val="Incipit"/>
          <w:lang w:val="pt-PT"/>
        </w:rPr>
        <w:t>Laetamini in domino</w:t>
      </w:r>
      <w:r w:rsidR="00885488" w:rsidRPr="003D0C23">
        <w:rPr>
          <w:lang w:val="pt-PT"/>
        </w:rPr>
        <w:t xml:space="preserve">. AM </w:t>
      </w:r>
      <w:r w:rsidR="00885488" w:rsidRPr="003D0C23">
        <w:rPr>
          <w:rStyle w:val="Incipit"/>
          <w:lang w:val="pt-PT"/>
        </w:rPr>
        <w:t>O quam gloriosum est regnum</w:t>
      </w:r>
      <w:r w:rsidR="00885488" w:rsidRPr="003D0C23">
        <w:rPr>
          <w:lang w:val="pt-PT"/>
        </w:rPr>
        <w:t xml:space="preserve">. </w:t>
      </w:r>
    </w:p>
    <w:p w:rsidR="00885488" w:rsidRPr="00B779A9" w:rsidRDefault="006E7776" w:rsidP="00415109">
      <w:pPr>
        <w:rPr>
          <w:lang w:val="pt-PT"/>
        </w:rPr>
      </w:pPr>
      <w:r w:rsidRPr="003D0C23">
        <w:rPr>
          <w:lang w:val="pt-PT"/>
        </w:rPr>
        <w:t>%D::</w:t>
      </w:r>
      <w:r w:rsidR="005C0D9C" w:rsidRPr="003D0C23">
        <w:rPr>
          <w:lang w:val="pt-PT"/>
        </w:rPr>
        <w:t>Nullum</w:t>
      </w:r>
      <w:r w:rsidR="00964808" w:rsidRPr="003D0C23">
        <w:rPr>
          <w:lang w:val="pt-PT"/>
        </w:rPr>
        <w:t xml:space="preserve"> </w:t>
      </w:r>
      <w:r w:rsidR="005C0D9C" w:rsidRPr="003D0C23">
        <w:rPr>
          <w:lang w:val="pt-PT"/>
        </w:rPr>
        <w:t>omnino</w:t>
      </w:r>
      <w:r w:rsidRPr="003D0C23">
        <w:rPr>
          <w:lang w:val="pt-PT"/>
        </w:rPr>
        <w:t>%</w:t>
      </w:r>
      <w:r w:rsidR="005C0D9C" w:rsidRPr="003D0C23">
        <w:rPr>
          <w:lang w:val="pt-PT"/>
        </w:rPr>
        <w:t xml:space="preserve"> </w:t>
      </w:r>
      <w:r w:rsidR="00CA7E19" w:rsidRPr="003D0C23">
        <w:rPr>
          <w:lang w:val="pt-PT"/>
        </w:rPr>
        <w:t>S</w:t>
      </w:r>
      <w:r w:rsidR="00F53CF6" w:rsidRPr="003D0C23">
        <w:rPr>
          <w:lang w:val="pt-PT"/>
        </w:rPr>
        <w:t xml:space="preserve">uffragium </w:t>
      </w:r>
      <w:r w:rsidR="005C0D9C" w:rsidRPr="003D0C23">
        <w:rPr>
          <w:lang w:val="pt-PT"/>
        </w:rPr>
        <w:t>$E::d</w:t>
      </w:r>
      <w:r w:rsidR="00271EB2" w:rsidRPr="003D0C23">
        <w:rPr>
          <w:lang w:val="pt-PT"/>
        </w:rPr>
        <w:t xml:space="preserve">e sancto Caesario </w:t>
      </w:r>
      <w:r w:rsidR="00F53CF6" w:rsidRPr="003D0C23">
        <w:rPr>
          <w:lang w:val="pt-PT"/>
        </w:rPr>
        <w:t>[</w:t>
      </w:r>
      <w:r w:rsidR="00885488" w:rsidRPr="003D0C23">
        <w:rPr>
          <w:lang w:val="pt-PT"/>
        </w:rPr>
        <w:t>AC</w:t>
      </w:r>
      <w:r w:rsidR="00F53CF6" w:rsidRPr="003D0C23">
        <w:rPr>
          <w:lang w:val="pt-PT"/>
        </w:rPr>
        <w:t>]</w:t>
      </w:r>
      <w:r w:rsidR="00885488" w:rsidRPr="003D0C23">
        <w:rPr>
          <w:lang w:val="pt-PT"/>
        </w:rPr>
        <w:t xml:space="preserve"> </w:t>
      </w:r>
      <w:r w:rsidR="00885488" w:rsidRPr="003D0C23">
        <w:rPr>
          <w:rStyle w:val="Incipit"/>
          <w:lang w:val="pt-PT"/>
        </w:rPr>
        <w:t>Beatus</w:t>
      </w:r>
      <w:r w:rsidR="005A362F" w:rsidRPr="003D0C23">
        <w:rPr>
          <w:i/>
          <w:lang w:val="pt-PT"/>
        </w:rPr>
        <w:t xml:space="preserve"> </w:t>
      </w:r>
      <w:r w:rsidR="00C31823" w:rsidRPr="003D0C23">
        <w:rPr>
          <w:rStyle w:val="Incipit"/>
          <w:lang w:val="pt-PT"/>
        </w:rPr>
        <w:t>vir</w:t>
      </w:r>
      <w:r w:rsidR="005A362F" w:rsidRPr="003D0C23">
        <w:rPr>
          <w:i/>
          <w:lang w:val="pt-PT"/>
        </w:rPr>
        <w:t xml:space="preserve"> </w:t>
      </w:r>
      <w:r w:rsidR="00885488" w:rsidRPr="003D0C23">
        <w:rPr>
          <w:rStyle w:val="Incipit"/>
          <w:lang w:val="pt-PT"/>
        </w:rPr>
        <w:t>qui</w:t>
      </w:r>
      <w:r w:rsidR="005A362F" w:rsidRPr="003D0C23">
        <w:rPr>
          <w:i/>
          <w:lang w:val="pt-PT"/>
        </w:rPr>
        <w:t xml:space="preserve"> </w:t>
      </w:r>
      <w:r w:rsidR="00885488" w:rsidRPr="003D0C23">
        <w:rPr>
          <w:rStyle w:val="Incipit"/>
          <w:lang w:val="pt-PT"/>
        </w:rPr>
        <w:t>suffert</w:t>
      </w:r>
      <w:r w:rsidR="005C0D9C" w:rsidRPr="003D0C23">
        <w:rPr>
          <w:lang w:val="pt-PT"/>
        </w:rPr>
        <w:t>$</w:t>
      </w:r>
      <w:r w:rsidR="00913211" w:rsidRPr="003D0C23">
        <w:rPr>
          <w:lang w:val="pt-PT"/>
        </w:rPr>
        <w:t>.</w:t>
      </w:r>
      <w:r w:rsidR="00885488" w:rsidRPr="003D0C23">
        <w:rPr>
          <w:lang w:val="pt-PT"/>
        </w:rPr>
        <w:t xml:space="preserve"> </w:t>
      </w:r>
      <w:r w:rsidR="00271EB2" w:rsidRPr="00B779A9">
        <w:rPr>
          <w:lang w:val="pt-PT"/>
        </w:rPr>
        <w:t xml:space="preserve">[BD] </w:t>
      </w:r>
      <w:r w:rsidR="005F6F99" w:rsidRPr="00794880">
        <w:rPr>
          <w:rStyle w:val="Incipit"/>
          <w:lang w:val="pt-PT"/>
        </w:rPr>
        <w:t>Benedicamus</w:t>
      </w:r>
      <w:r w:rsidR="00271EB2" w:rsidRPr="00B779A9">
        <w:rPr>
          <w:lang w:val="pt-PT"/>
        </w:rPr>
        <w:t xml:space="preserve"> de</w:t>
      </w:r>
      <w:r w:rsidR="00885488" w:rsidRPr="00B779A9">
        <w:rPr>
          <w:lang w:val="pt-PT"/>
        </w:rPr>
        <w:t xml:space="preserve"> confessoribus.</w:t>
      </w:r>
    </w:p>
    <w:p w:rsidR="00885488" w:rsidRPr="00B779A9" w:rsidRDefault="006E7776" w:rsidP="00415109">
      <w:pPr>
        <w:rPr>
          <w:lang w:val="pt-PT"/>
        </w:rPr>
      </w:pPr>
      <w:r w:rsidRPr="00F77676">
        <w:rPr>
          <w:rStyle w:val="Time1"/>
          <w:lang w:val="pt-PT"/>
        </w:rPr>
        <w:t>Ad completorium</w:t>
      </w:r>
      <w:r w:rsidR="00885488" w:rsidRPr="00B779A9">
        <w:rPr>
          <w:lang w:val="pt-PT"/>
        </w:rPr>
        <w:t xml:space="preserve"> HY </w:t>
      </w:r>
      <w:r w:rsidR="00885488" w:rsidRPr="00794880">
        <w:rPr>
          <w:rStyle w:val="Incipit"/>
          <w:lang w:val="pt-PT"/>
        </w:rPr>
        <w:t>Te</w:t>
      </w:r>
      <w:r w:rsidR="005A362F" w:rsidRPr="005A362F">
        <w:rPr>
          <w:i/>
          <w:lang w:val="pt-PT"/>
        </w:rPr>
        <w:t xml:space="preserve"> </w:t>
      </w:r>
      <w:r w:rsidR="00885488" w:rsidRPr="00794880">
        <w:rPr>
          <w:rStyle w:val="Incipit"/>
          <w:lang w:val="pt-PT"/>
        </w:rPr>
        <w:t>lucis</w:t>
      </w:r>
      <w:r w:rsidR="00885488" w:rsidRPr="00B779A9">
        <w:rPr>
          <w:lang w:val="pt-PT"/>
        </w:rPr>
        <w:t xml:space="preserve">. AD </w:t>
      </w:r>
      <w:r w:rsidR="00885488" w:rsidRPr="00794880">
        <w:rPr>
          <w:rStyle w:val="Incipit"/>
          <w:lang w:val="pt-PT"/>
        </w:rPr>
        <w:t>Pacem</w:t>
      </w:r>
      <w:r w:rsidR="005A362F" w:rsidRPr="005A362F">
        <w:rPr>
          <w:i/>
          <w:lang w:val="pt-PT"/>
        </w:rPr>
        <w:t xml:space="preserve"> </w:t>
      </w:r>
      <w:r w:rsidR="00885488" w:rsidRPr="00794880">
        <w:rPr>
          <w:rStyle w:val="Incipit"/>
          <w:lang w:val="pt-PT"/>
        </w:rPr>
        <w:t>tuam</w:t>
      </w:r>
      <w:r w:rsidR="00885488" w:rsidRPr="00B779A9">
        <w:rPr>
          <w:lang w:val="pt-PT"/>
        </w:rPr>
        <w:t>.</w:t>
      </w:r>
    </w:p>
    <w:p w:rsidR="00F53CF6" w:rsidRDefault="006E7776" w:rsidP="00415109">
      <w:pPr>
        <w:rPr>
          <w:lang w:val="pt-PT"/>
        </w:rPr>
      </w:pPr>
      <w:r w:rsidRPr="00F77676">
        <w:rPr>
          <w:rStyle w:val="Time1"/>
          <w:lang w:val="pt-PT"/>
        </w:rPr>
        <w:t>Ad matutinum</w:t>
      </w:r>
      <w:r w:rsidR="00885488" w:rsidRPr="00B779A9">
        <w:rPr>
          <w:lang w:val="pt-PT"/>
        </w:rPr>
        <w:t xml:space="preserve"> I</w:t>
      </w:r>
      <w:r w:rsidR="00271EB2" w:rsidRPr="00B779A9">
        <w:rPr>
          <w:lang w:val="pt-PT"/>
        </w:rPr>
        <w:t>N</w:t>
      </w:r>
      <w:r w:rsidR="00885488" w:rsidRPr="00B779A9">
        <w:rPr>
          <w:lang w:val="pt-PT"/>
        </w:rPr>
        <w:t xml:space="preserve">V </w:t>
      </w:r>
      <w:r w:rsidR="00885488" w:rsidRPr="00F77676">
        <w:rPr>
          <w:rStyle w:val="Incipit"/>
          <w:lang w:val="pt-PT"/>
        </w:rPr>
        <w:t>Regem regum dominum</w:t>
      </w:r>
      <w:r w:rsidR="00885488" w:rsidRPr="00B779A9">
        <w:rPr>
          <w:lang w:val="pt-PT"/>
        </w:rPr>
        <w:t xml:space="preserve">. HY </w:t>
      </w:r>
      <w:r w:rsidR="00885488" w:rsidRPr="00F77676">
        <w:rPr>
          <w:rStyle w:val="Incipit"/>
          <w:lang w:val="pt-PT"/>
        </w:rPr>
        <w:t>Christe redemptor omnium</w:t>
      </w:r>
      <w:r w:rsidR="00885488" w:rsidRPr="00B779A9">
        <w:rPr>
          <w:lang w:val="pt-PT"/>
        </w:rPr>
        <w:t>.</w:t>
      </w:r>
      <w:r w:rsidR="00271EB2" w:rsidRPr="00B779A9">
        <w:rPr>
          <w:lang w:val="pt-PT"/>
        </w:rPr>
        <w:t xml:space="preserve"> </w:t>
      </w:r>
    </w:p>
    <w:p w:rsidR="00885488" w:rsidRPr="00B779A9" w:rsidRDefault="00271EB2" w:rsidP="00415109">
      <w:pPr>
        <w:rPr>
          <w:lang w:val="pt-PT"/>
        </w:rPr>
      </w:pPr>
      <w:r w:rsidRPr="00B779A9">
        <w:rPr>
          <w:lang w:val="pt-PT"/>
        </w:rPr>
        <w:t>(77v)</w:t>
      </w:r>
      <w:r w:rsidR="00F53CF6">
        <w:rPr>
          <w:lang w:val="pt-PT"/>
        </w:rPr>
        <w:t xml:space="preserve"> </w:t>
      </w:r>
      <w:r w:rsidR="00885488" w:rsidRPr="00F77676">
        <w:rPr>
          <w:rStyle w:val="Time2"/>
          <w:lang w:val="pt-PT"/>
        </w:rPr>
        <w:t>A</w:t>
      </w:r>
      <w:r w:rsidR="006E7776" w:rsidRPr="00F77676">
        <w:rPr>
          <w:rStyle w:val="Time2"/>
          <w:lang w:val="pt-PT"/>
        </w:rPr>
        <w:t>d primum nocturnum</w:t>
      </w:r>
      <w:r w:rsidR="006E7776">
        <w:rPr>
          <w:lang w:val="pt-PT"/>
        </w:rPr>
        <w:t xml:space="preserve"> A</w:t>
      </w:r>
      <w:r w:rsidR="00885488" w:rsidRPr="00B779A9">
        <w:rPr>
          <w:lang w:val="pt-PT"/>
        </w:rPr>
        <w:t xml:space="preserve">N </w:t>
      </w:r>
      <w:r w:rsidR="001023E8" w:rsidRPr="00F77676">
        <w:rPr>
          <w:rStyle w:val="Incipit"/>
          <w:lang w:val="pt-PT"/>
        </w:rPr>
        <w:t>Novit</w:t>
      </w:r>
      <w:r w:rsidR="00885488" w:rsidRPr="00F77676">
        <w:rPr>
          <w:rStyle w:val="Incipit"/>
          <w:lang w:val="pt-PT"/>
        </w:rPr>
        <w:t xml:space="preserve"> dominus </w:t>
      </w:r>
      <w:r w:rsidR="00DD6B06" w:rsidRPr="00F77676">
        <w:rPr>
          <w:rStyle w:val="Incipit"/>
          <w:lang w:val="pt-PT"/>
        </w:rPr>
        <w:t>via</w:t>
      </w:r>
      <w:r w:rsidR="00885488" w:rsidRPr="00F77676">
        <w:rPr>
          <w:rStyle w:val="Incipit"/>
          <w:lang w:val="pt-PT"/>
        </w:rPr>
        <w:t>m iustorum</w:t>
      </w:r>
      <w:r w:rsidR="00885488" w:rsidRPr="00B779A9">
        <w:rPr>
          <w:lang w:val="pt-PT"/>
        </w:rPr>
        <w:t xml:space="preserve"> cum duabus sequentibus. PS </w:t>
      </w:r>
      <w:r w:rsidR="00885488" w:rsidRPr="00F77676">
        <w:rPr>
          <w:rStyle w:val="Incipit"/>
          <w:lang w:val="pt-PT"/>
        </w:rPr>
        <w:t xml:space="preserve">Beatus </w:t>
      </w:r>
      <w:r w:rsidR="00C31823" w:rsidRPr="00F77676">
        <w:rPr>
          <w:rStyle w:val="Incipit"/>
          <w:lang w:val="pt-PT"/>
        </w:rPr>
        <w:t>vir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Cum in</w:t>
      </w:r>
      <w:r w:rsidR="00702792" w:rsidRPr="00F77676">
        <w:rPr>
          <w:rStyle w:val="Incipit"/>
          <w:lang w:val="pt-PT"/>
        </w:rPr>
        <w:t>voc</w:t>
      </w:r>
      <w:r w:rsidR="00885488" w:rsidRPr="00F77676">
        <w:rPr>
          <w:rStyle w:val="Incipit"/>
          <w:lang w:val="pt-PT"/>
        </w:rPr>
        <w:t>arem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Domine dominus noster</w:t>
      </w:r>
      <w:r w:rsidR="00885488" w:rsidRPr="00B779A9">
        <w:rPr>
          <w:lang w:val="pt-PT"/>
        </w:rPr>
        <w:t xml:space="preserve">. VS </w:t>
      </w:r>
      <w:r w:rsidR="00885488" w:rsidRPr="00F77676">
        <w:rPr>
          <w:rStyle w:val="Incipit"/>
          <w:lang w:val="pt-PT"/>
        </w:rPr>
        <w:t>Laetamini in domino</w:t>
      </w:r>
      <w:r w:rsidR="00631296" w:rsidRPr="00B779A9">
        <w:rPr>
          <w:lang w:val="pt-PT"/>
        </w:rPr>
        <w:t>. LS</w:t>
      </w:r>
      <w:r w:rsidR="00885488" w:rsidRPr="00B779A9">
        <w:rPr>
          <w:lang w:val="pt-PT"/>
        </w:rPr>
        <w:t xml:space="preserve"> </w:t>
      </w:r>
      <w:r w:rsidR="00885488" w:rsidRPr="00F77676">
        <w:rPr>
          <w:rStyle w:val="Incipit"/>
          <w:lang w:val="pt-PT"/>
        </w:rPr>
        <w:t>Nunc e</w:t>
      </w:r>
      <w:r w:rsidR="00F53CF6" w:rsidRPr="00F77676">
        <w:rPr>
          <w:rStyle w:val="Incipit"/>
          <w:lang w:val="pt-PT"/>
        </w:rPr>
        <w:t>r</w:t>
      </w:r>
      <w:r w:rsidR="00885488" w:rsidRPr="00F77676">
        <w:rPr>
          <w:rStyle w:val="Incipit"/>
          <w:lang w:val="pt-PT"/>
        </w:rPr>
        <w:t xml:space="preserve">go fratres </w:t>
      </w:r>
      <w:r w:rsidR="008D35E3" w:rsidRPr="00F77676">
        <w:rPr>
          <w:rStyle w:val="Incipit"/>
          <w:lang w:val="pt-PT"/>
        </w:rPr>
        <w:t>carissimi</w:t>
      </w:r>
      <w:r w:rsidR="00885488" w:rsidRPr="00F77676">
        <w:rPr>
          <w:rStyle w:val="Incipit"/>
          <w:lang w:val="pt-PT"/>
        </w:rPr>
        <w:t xml:space="preserve"> in omnium primordiis sanctorum</w:t>
      </w:r>
      <w:r w:rsidR="00194584">
        <w:rPr>
          <w:lang w:val="pt-PT"/>
        </w:rPr>
        <w:t>@</w:t>
      </w:r>
      <w:r w:rsidR="005C0D9C" w:rsidRPr="00B779A9">
        <w:rPr>
          <w:lang w:val="pt-PT"/>
        </w:rPr>
        <w:t>$E::</w:t>
      </w:r>
      <w:r w:rsidR="00885488" w:rsidRPr="00B779A9">
        <w:rPr>
          <w:lang w:val="pt-PT"/>
        </w:rPr>
        <w:t>sunt sex distinctae lectiones et qu</w:t>
      </w:r>
      <w:r w:rsidR="005B69F3" w:rsidRPr="00B779A9">
        <w:rPr>
          <w:lang w:val="pt-PT"/>
        </w:rPr>
        <w:t>a</w:t>
      </w:r>
      <w:r w:rsidR="00885488" w:rsidRPr="00B779A9">
        <w:rPr>
          <w:lang w:val="pt-PT"/>
        </w:rPr>
        <w:t>elibet ab initio est incipienda</w:t>
      </w:r>
      <w:r w:rsidR="00913211">
        <w:rPr>
          <w:lang w:val="pt-PT"/>
        </w:rPr>
        <w:t>$.</w:t>
      </w:r>
      <w:r w:rsidR="00885488" w:rsidRPr="00B779A9">
        <w:rPr>
          <w:lang w:val="pt-PT"/>
        </w:rPr>
        <w:t xml:space="preserve"> RP </w:t>
      </w:r>
      <w:r w:rsidR="00885488" w:rsidRPr="00F77676">
        <w:rPr>
          <w:rStyle w:val="Incipit"/>
          <w:lang w:val="pt-PT"/>
        </w:rPr>
        <w:t>Summae trinitati</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0F4FB4" w:rsidRPr="00F77676">
        <w:rPr>
          <w:rStyle w:val="Incipit"/>
          <w:lang w:val="pt-PT"/>
        </w:rPr>
        <w:t>Feli</w:t>
      </w:r>
      <w:r w:rsidR="00885488" w:rsidRPr="00F77676">
        <w:rPr>
          <w:rStyle w:val="Incipit"/>
          <w:lang w:val="pt-PT"/>
        </w:rPr>
        <w:t>x namque</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Te sanctum dominum</w:t>
      </w:r>
      <w:r w:rsidR="00885488" w:rsidRPr="00B779A9">
        <w:rPr>
          <w:lang w:val="pt-PT"/>
        </w:rPr>
        <w:t>.</w:t>
      </w:r>
    </w:p>
    <w:p w:rsidR="00885488" w:rsidRPr="00B779A9" w:rsidRDefault="006E7776" w:rsidP="00415109">
      <w:pPr>
        <w:rPr>
          <w:lang w:val="pt-PT"/>
        </w:rPr>
      </w:pPr>
      <w:r w:rsidRPr="00F77676">
        <w:rPr>
          <w:rStyle w:val="Time2"/>
          <w:lang w:val="pt-PT"/>
        </w:rPr>
        <w:t>In secundo nocturno</w:t>
      </w:r>
      <w:r w:rsidR="00885488" w:rsidRPr="00B779A9">
        <w:rPr>
          <w:lang w:val="pt-PT"/>
        </w:rPr>
        <w:t xml:space="preserve"> AN </w:t>
      </w:r>
      <w:r w:rsidR="00885488" w:rsidRPr="00F77676">
        <w:rPr>
          <w:rStyle w:val="Incipit"/>
          <w:lang w:val="pt-PT"/>
        </w:rPr>
        <w:t xml:space="preserve">Domine qui operati sunt </w:t>
      </w:r>
      <w:r w:rsidR="00E56159" w:rsidRPr="00F77676">
        <w:rPr>
          <w:rStyle w:val="Incipit"/>
          <w:lang w:val="pt-PT"/>
        </w:rPr>
        <w:t>iustiti</w:t>
      </w:r>
      <w:r w:rsidR="00885488" w:rsidRPr="00F77676">
        <w:rPr>
          <w:rStyle w:val="Incipit"/>
          <w:lang w:val="pt-PT"/>
        </w:rPr>
        <w:t>am</w:t>
      </w:r>
      <w:r w:rsidR="00885488" w:rsidRPr="00B779A9">
        <w:rPr>
          <w:lang w:val="pt-PT"/>
        </w:rPr>
        <w:t xml:space="preserve"> cum sequentibus duabus. </w:t>
      </w:r>
      <w:r w:rsidR="00885488" w:rsidRPr="00F77676">
        <w:rPr>
          <w:lang w:val="pt-PT"/>
        </w:rPr>
        <w:t xml:space="preserve">PS </w:t>
      </w:r>
      <w:r w:rsidR="00885488" w:rsidRPr="00F77676">
        <w:rPr>
          <w:rStyle w:val="Incipit"/>
          <w:lang w:val="pt-PT"/>
        </w:rPr>
        <w:t>Domine quis habitabit</w:t>
      </w:r>
      <w:r w:rsidR="00885488" w:rsidRPr="00F77676">
        <w:rPr>
          <w:lang w:val="pt-PT"/>
        </w:rPr>
        <w:t xml:space="preserve">. </w:t>
      </w:r>
      <w:r w:rsidR="00BA24A1" w:rsidRPr="00F77676">
        <w:rPr>
          <w:lang w:val="pt-PT"/>
        </w:rPr>
        <w:t>[</w:t>
      </w:r>
      <w:r w:rsidR="00885488" w:rsidRPr="00F77676">
        <w:rPr>
          <w:lang w:val="pt-PT"/>
        </w:rPr>
        <w:t>PS</w:t>
      </w:r>
      <w:r w:rsidR="00BA24A1" w:rsidRPr="00F77676">
        <w:rPr>
          <w:lang w:val="pt-PT"/>
        </w:rPr>
        <w:t>]</w:t>
      </w:r>
      <w:r w:rsidR="00885488" w:rsidRPr="00F77676">
        <w:rPr>
          <w:lang w:val="pt-PT"/>
        </w:rPr>
        <w:t xml:space="preserve"> </w:t>
      </w:r>
      <w:r w:rsidR="00885488" w:rsidRPr="00F77676">
        <w:rPr>
          <w:rStyle w:val="Incipit"/>
          <w:lang w:val="pt-PT"/>
        </w:rPr>
        <w:t>Domini est terra</w:t>
      </w:r>
      <w:r w:rsidR="00885488" w:rsidRPr="00F77676">
        <w:rPr>
          <w:lang w:val="pt-PT"/>
        </w:rPr>
        <w:t xml:space="preserve">. </w:t>
      </w:r>
      <w:r w:rsidR="00BA24A1" w:rsidRPr="00F77676">
        <w:rPr>
          <w:lang w:val="pt-PT"/>
        </w:rPr>
        <w:t>[</w:t>
      </w:r>
      <w:r w:rsidR="00885488" w:rsidRPr="00F77676">
        <w:rPr>
          <w:lang w:val="pt-PT"/>
        </w:rPr>
        <w:t>PS</w:t>
      </w:r>
      <w:r w:rsidR="00BA24A1" w:rsidRPr="00F77676">
        <w:rPr>
          <w:lang w:val="pt-PT"/>
        </w:rPr>
        <w:t>]</w:t>
      </w:r>
      <w:r w:rsidR="00885488" w:rsidRPr="00F77676">
        <w:rPr>
          <w:lang w:val="pt-PT"/>
        </w:rPr>
        <w:t xml:space="preserve"> </w:t>
      </w:r>
      <w:r w:rsidR="00885488" w:rsidRPr="00F77676">
        <w:rPr>
          <w:rStyle w:val="Incipit"/>
          <w:lang w:val="pt-PT"/>
        </w:rPr>
        <w:t>Beati quorum</w:t>
      </w:r>
      <w:r w:rsidR="00885488" w:rsidRPr="00F77676">
        <w:rPr>
          <w:lang w:val="pt-PT"/>
        </w:rPr>
        <w:t xml:space="preserve">. VS </w:t>
      </w:r>
      <w:r w:rsidR="00885488" w:rsidRPr="00F77676">
        <w:rPr>
          <w:rStyle w:val="Incipit"/>
          <w:lang w:val="pt-PT"/>
        </w:rPr>
        <w:t>Exultent iusti</w:t>
      </w:r>
      <w:r w:rsidR="00885488" w:rsidRPr="00F77676">
        <w:rPr>
          <w:lang w:val="pt-PT"/>
        </w:rPr>
        <w:t xml:space="preserve">. RP </w:t>
      </w:r>
      <w:r w:rsidR="00885488" w:rsidRPr="00F77676">
        <w:rPr>
          <w:rStyle w:val="Incipit"/>
          <w:lang w:val="pt-PT"/>
        </w:rPr>
        <w:t>Vos estis sal terrae</w:t>
      </w:r>
      <w:r w:rsidR="00885488" w:rsidRPr="00F77676">
        <w:rPr>
          <w:lang w:val="pt-PT"/>
        </w:rPr>
        <w:t xml:space="preserve">. </w:t>
      </w:r>
      <w:r w:rsidR="00BA24A1" w:rsidRPr="00F77676">
        <w:rPr>
          <w:lang w:val="pt-PT"/>
        </w:rPr>
        <w:t>[</w:t>
      </w:r>
      <w:r w:rsidR="00885488" w:rsidRPr="00F77676">
        <w:rPr>
          <w:lang w:val="pt-PT"/>
        </w:rPr>
        <w:t>RP</w:t>
      </w:r>
      <w:r w:rsidR="00BA24A1" w:rsidRPr="00F77676">
        <w:rPr>
          <w:lang w:val="pt-PT"/>
        </w:rPr>
        <w:t>]</w:t>
      </w:r>
      <w:r w:rsidR="00885488" w:rsidRPr="00F77676">
        <w:rPr>
          <w:lang w:val="pt-PT"/>
        </w:rPr>
        <w:t xml:space="preserve"> </w:t>
      </w:r>
      <w:r w:rsidR="00885488" w:rsidRPr="00F77676">
        <w:rPr>
          <w:rStyle w:val="Incipit"/>
          <w:lang w:val="pt-PT"/>
        </w:rPr>
        <w:t>Isti sunt sancti</w:t>
      </w:r>
      <w:r w:rsidR="00885488" w:rsidRPr="00F77676">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Sint lumbi vestri</w:t>
      </w:r>
      <w:r w:rsidR="00885488" w:rsidRPr="00B779A9">
        <w:rPr>
          <w:lang w:val="pt-PT"/>
        </w:rPr>
        <w:t>.</w:t>
      </w:r>
    </w:p>
    <w:p w:rsidR="00885488" w:rsidRPr="00B779A9" w:rsidRDefault="006E7776" w:rsidP="00415109">
      <w:pPr>
        <w:rPr>
          <w:lang w:val="pt-PT"/>
        </w:rPr>
      </w:pPr>
      <w:r w:rsidRPr="00F77676">
        <w:rPr>
          <w:rStyle w:val="Time2"/>
          <w:lang w:val="pt-PT"/>
        </w:rPr>
        <w:t>In tertio nocturno</w:t>
      </w:r>
      <w:r w:rsidR="00885488" w:rsidRPr="00B779A9">
        <w:rPr>
          <w:lang w:val="pt-PT"/>
        </w:rPr>
        <w:t xml:space="preserve"> AN </w:t>
      </w:r>
      <w:r w:rsidR="00885488" w:rsidRPr="00F77676">
        <w:rPr>
          <w:rStyle w:val="Incipit"/>
          <w:lang w:val="pt-PT"/>
        </w:rPr>
        <w:t>Timete dominum omnes sancti</w:t>
      </w:r>
      <w:r w:rsidR="00885488" w:rsidRPr="00B779A9">
        <w:rPr>
          <w:lang w:val="pt-PT"/>
        </w:rPr>
        <w:t xml:space="preserve"> cum duabus sequentibus. PS </w:t>
      </w:r>
      <w:r w:rsidR="00885488" w:rsidRPr="00F77676">
        <w:rPr>
          <w:rStyle w:val="Incipit"/>
          <w:lang w:val="pt-PT"/>
        </w:rPr>
        <w:t>Benedicam dominum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Exaudi deus deprecationem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 xml:space="preserve">Te decet </w:t>
      </w:r>
      <w:r w:rsidR="00982EF5" w:rsidRPr="00F77676">
        <w:rPr>
          <w:rStyle w:val="Incipit"/>
          <w:lang w:val="pt-PT"/>
        </w:rPr>
        <w:t>hymnu</w:t>
      </w:r>
      <w:r w:rsidR="00885488" w:rsidRPr="00F77676">
        <w:rPr>
          <w:rStyle w:val="Incipit"/>
          <w:lang w:val="pt-PT"/>
        </w:rPr>
        <w:t>s</w:t>
      </w:r>
      <w:r w:rsidR="00885488" w:rsidRPr="00B779A9">
        <w:rPr>
          <w:lang w:val="pt-PT"/>
        </w:rPr>
        <w:t xml:space="preserve">. VS </w:t>
      </w:r>
      <w:r w:rsidR="00885488" w:rsidRPr="00F77676">
        <w:rPr>
          <w:rStyle w:val="Incipit"/>
          <w:lang w:val="pt-PT"/>
        </w:rPr>
        <w:t>Iusti autem in perpetuum</w:t>
      </w:r>
      <w:r w:rsidR="00885488" w:rsidRPr="00B779A9">
        <w:rPr>
          <w:lang w:val="pt-PT"/>
        </w:rPr>
        <w:t xml:space="preserve">. EV </w:t>
      </w:r>
      <w:r w:rsidR="00885488" w:rsidRPr="00F77676">
        <w:rPr>
          <w:rStyle w:val="Incipit"/>
          <w:lang w:val="pt-PT"/>
        </w:rPr>
        <w:t>Videns Iesus turbas ascendit in montem</w:t>
      </w:r>
      <w:r w:rsidR="00885488" w:rsidRPr="00B779A9">
        <w:rPr>
          <w:lang w:val="pt-PT"/>
        </w:rPr>
        <w:t xml:space="preserve">. </w:t>
      </w:r>
      <w:r w:rsidR="00885488" w:rsidRPr="00F77676">
        <w:rPr>
          <w:lang w:val="pt-PT"/>
        </w:rPr>
        <w:t xml:space="preserve">RP </w:t>
      </w:r>
      <w:r w:rsidR="00885488" w:rsidRPr="00F77676">
        <w:rPr>
          <w:rStyle w:val="Incipit"/>
          <w:lang w:val="pt-PT"/>
        </w:rPr>
        <w:t>Beati pauperes</w:t>
      </w:r>
      <w:r w:rsidR="00885488" w:rsidRPr="00F77676">
        <w:rPr>
          <w:lang w:val="pt-PT"/>
        </w:rPr>
        <w:t xml:space="preserve">. </w:t>
      </w:r>
      <w:r w:rsidR="00BA24A1" w:rsidRPr="00F77676">
        <w:rPr>
          <w:lang w:val="pt-PT"/>
        </w:rPr>
        <w:t>[</w:t>
      </w:r>
      <w:r w:rsidR="00885488" w:rsidRPr="00F77676">
        <w:rPr>
          <w:lang w:val="pt-PT"/>
        </w:rPr>
        <w:t>RP</w:t>
      </w:r>
      <w:r w:rsidR="00BA24A1" w:rsidRPr="00F77676">
        <w:rPr>
          <w:lang w:val="pt-PT"/>
        </w:rPr>
        <w:t>]</w:t>
      </w:r>
      <w:r w:rsidR="00885488" w:rsidRPr="00F77676">
        <w:rPr>
          <w:lang w:val="pt-PT"/>
        </w:rPr>
        <w:t xml:space="preserve"> </w:t>
      </w:r>
      <w:r w:rsidR="00885488" w:rsidRPr="00F77676">
        <w:rPr>
          <w:rStyle w:val="Incipit"/>
          <w:lang w:val="pt-PT"/>
        </w:rPr>
        <w:t>Beati qui persecutionem</w:t>
      </w:r>
      <w:r w:rsidR="00885488" w:rsidRPr="00F77676">
        <w:rPr>
          <w:lang w:val="pt-PT"/>
        </w:rPr>
        <w:t xml:space="preserve">. </w:t>
      </w:r>
      <w:r w:rsidR="00BA24A1" w:rsidRPr="00F77676">
        <w:rPr>
          <w:lang w:val="pt-PT"/>
        </w:rPr>
        <w:t>[</w:t>
      </w:r>
      <w:r w:rsidR="00885488" w:rsidRPr="00F77676">
        <w:rPr>
          <w:lang w:val="pt-PT"/>
        </w:rPr>
        <w:t>RP</w:t>
      </w:r>
      <w:r w:rsidR="00BA24A1" w:rsidRPr="00F77676">
        <w:rPr>
          <w:lang w:val="pt-PT"/>
        </w:rPr>
        <w:t>]</w:t>
      </w:r>
      <w:r w:rsidR="00885488" w:rsidRPr="00F77676">
        <w:rPr>
          <w:lang w:val="pt-PT"/>
        </w:rPr>
        <w:t xml:space="preserve"> </w:t>
      </w:r>
      <w:r w:rsidR="00885488" w:rsidRPr="00F77676">
        <w:rPr>
          <w:rStyle w:val="Incipit"/>
          <w:lang w:val="pt-PT"/>
        </w:rPr>
        <w:t>Beati estis</w:t>
      </w:r>
      <w:r w:rsidR="00885488" w:rsidRPr="00F77676">
        <w:rPr>
          <w:lang w:val="pt-PT"/>
        </w:rPr>
        <w:t xml:space="preserve">. </w:t>
      </w:r>
      <w:r w:rsidR="00271EB2" w:rsidRPr="00B779A9">
        <w:rPr>
          <w:lang w:val="pt-PT"/>
        </w:rPr>
        <w:t xml:space="preserve">[TD] </w:t>
      </w:r>
      <w:r w:rsidR="00271EB2" w:rsidRPr="00F77676">
        <w:rPr>
          <w:rStyle w:val="Incipit"/>
          <w:lang w:val="pt-PT"/>
        </w:rPr>
        <w:t>Te deum</w:t>
      </w:r>
      <w:r w:rsidR="00112DDA" w:rsidRPr="00F77676">
        <w:rPr>
          <w:rStyle w:val="Incipit"/>
          <w:lang w:val="pt-PT"/>
        </w:rPr>
        <w:t xml:space="preserve"> laudamus</w:t>
      </w:r>
      <w:r w:rsidR="00885488" w:rsidRPr="00B779A9">
        <w:rPr>
          <w:lang w:val="pt-PT"/>
        </w:rPr>
        <w:t>.</w:t>
      </w:r>
    </w:p>
    <w:p w:rsidR="00885488" w:rsidRPr="00F77676" w:rsidRDefault="006E7776" w:rsidP="00415109">
      <w:pPr>
        <w:rPr>
          <w:lang w:val="pt-PT"/>
        </w:rPr>
      </w:pPr>
      <w:r w:rsidRPr="00F77676">
        <w:rPr>
          <w:rStyle w:val="Time1"/>
          <w:lang w:val="pt-PT"/>
        </w:rPr>
        <w:lastRenderedPageBreak/>
        <w:t>Ad laudes</w:t>
      </w:r>
      <w:r w:rsidR="00885488" w:rsidRPr="00B779A9">
        <w:rPr>
          <w:lang w:val="pt-PT"/>
        </w:rPr>
        <w:t xml:space="preserve"> AN </w:t>
      </w:r>
      <w:r w:rsidR="00885488" w:rsidRPr="00F77676">
        <w:rPr>
          <w:rStyle w:val="Incipit"/>
          <w:lang w:val="pt-PT"/>
        </w:rPr>
        <w:t>Scimus quoniam diligentibus deum</w:t>
      </w:r>
      <w:r w:rsidR="00271EB2" w:rsidRPr="00B779A9">
        <w:rPr>
          <w:lang w:val="pt-PT"/>
        </w:rPr>
        <w:t xml:space="preserve"> cum quatt</w:t>
      </w:r>
      <w:r w:rsidR="00885488" w:rsidRPr="00B779A9">
        <w:rPr>
          <w:lang w:val="pt-PT"/>
        </w:rPr>
        <w:t>u</w:t>
      </w:r>
      <w:r w:rsidR="00271EB2" w:rsidRPr="00B779A9">
        <w:rPr>
          <w:lang w:val="pt-PT"/>
        </w:rPr>
        <w:t>o</w:t>
      </w:r>
      <w:r w:rsidR="00885488" w:rsidRPr="00B779A9">
        <w:rPr>
          <w:lang w:val="pt-PT"/>
        </w:rPr>
        <w:t xml:space="preserve">r sequentibus. </w:t>
      </w:r>
      <w:r w:rsidR="00885488" w:rsidRPr="00B779A9">
        <w:rPr>
          <w:lang w:val="it-IT"/>
        </w:rPr>
        <w:t xml:space="preserve">HY </w:t>
      </w:r>
      <w:r w:rsidR="00885488" w:rsidRPr="00F77676">
        <w:rPr>
          <w:rStyle w:val="Incipit"/>
          <w:lang w:val="it-IT"/>
        </w:rPr>
        <w:t xml:space="preserve">Iesu </w:t>
      </w:r>
      <w:r w:rsidR="001B7479" w:rsidRPr="00F77676">
        <w:rPr>
          <w:rStyle w:val="Incipit"/>
          <w:lang w:val="it-IT"/>
        </w:rPr>
        <w:t>salvator</w:t>
      </w:r>
      <w:r w:rsidR="00885488" w:rsidRPr="00F77676">
        <w:rPr>
          <w:rStyle w:val="Incipit"/>
          <w:lang w:val="it-IT"/>
        </w:rPr>
        <w:t xml:space="preserve"> </w:t>
      </w:r>
      <w:r w:rsidR="002332ED" w:rsidRPr="00F77676">
        <w:rPr>
          <w:rStyle w:val="Incipit"/>
          <w:lang w:val="it-IT"/>
        </w:rPr>
        <w:t>saecul</w:t>
      </w:r>
      <w:r w:rsidR="00885488" w:rsidRPr="00F77676">
        <w:rPr>
          <w:rStyle w:val="Incipit"/>
          <w:lang w:val="it-IT"/>
        </w:rPr>
        <w:t>i</w:t>
      </w:r>
      <w:r w:rsidR="00885488" w:rsidRPr="00B779A9">
        <w:rPr>
          <w:lang w:val="it-IT"/>
        </w:rPr>
        <w:t xml:space="preserve">. VS </w:t>
      </w:r>
      <w:r w:rsidR="00885488" w:rsidRPr="00F77676">
        <w:rPr>
          <w:rStyle w:val="Incipit"/>
          <w:lang w:val="it-IT"/>
        </w:rPr>
        <w:t>Iustorum animae</w:t>
      </w:r>
      <w:r w:rsidR="00885488" w:rsidRPr="00B779A9">
        <w:rPr>
          <w:lang w:val="it-IT"/>
        </w:rPr>
        <w:t xml:space="preserve">. AB </w:t>
      </w:r>
      <w:r w:rsidR="00885488" w:rsidRPr="00F77676">
        <w:rPr>
          <w:rStyle w:val="Incipit"/>
          <w:lang w:val="it-IT"/>
        </w:rPr>
        <w:t>In ci</w:t>
      </w:r>
      <w:r w:rsidR="00D66EA2" w:rsidRPr="00F77676">
        <w:rPr>
          <w:rStyle w:val="Incipit"/>
          <w:lang w:val="it-IT"/>
        </w:rPr>
        <w:t>vita</w:t>
      </w:r>
      <w:r w:rsidR="00885488" w:rsidRPr="00F77676">
        <w:rPr>
          <w:rStyle w:val="Incipit"/>
          <w:lang w:val="it-IT"/>
        </w:rPr>
        <w:t>te domini</w:t>
      </w:r>
      <w:r w:rsidR="003155E6" w:rsidRPr="005B472A">
        <w:rPr>
          <w:lang w:val="it-IT"/>
        </w:rPr>
        <w:t xml:space="preserve">. </w:t>
      </w:r>
      <w:r w:rsidR="003155E6" w:rsidRPr="005B472A">
        <w:rPr>
          <w:lang w:val="pt-PT"/>
        </w:rPr>
        <w:t xml:space="preserve">[De sancto Caesario] </w:t>
      </w:r>
      <w:r w:rsidR="000B4142" w:rsidRPr="005B472A">
        <w:rPr>
          <w:lang w:val="pt-PT"/>
        </w:rPr>
        <w:t xml:space="preserve">[AC] </w:t>
      </w:r>
      <w:r w:rsidR="005C0D9C" w:rsidRPr="002D4ADF">
        <w:rPr>
          <w:rStyle w:val="Incipit"/>
          <w:lang w:val="pt-PT"/>
        </w:rPr>
        <w:t>$E::</w:t>
      </w:r>
      <w:r w:rsidR="00885488" w:rsidRPr="002D4ADF">
        <w:rPr>
          <w:rStyle w:val="Incipit"/>
          <w:lang w:val="pt-PT"/>
        </w:rPr>
        <w:t>Hic</w:t>
      </w:r>
      <w:r w:rsidR="005A362F" w:rsidRPr="002D4ADF">
        <w:rPr>
          <w:rStyle w:val="Incipit"/>
          <w:lang w:val="pt-PT"/>
        </w:rPr>
        <w:t xml:space="preserve"> </w:t>
      </w:r>
      <w:r w:rsidR="00C31823" w:rsidRPr="002D4ADF">
        <w:rPr>
          <w:rStyle w:val="Incipit"/>
          <w:lang w:val="pt-PT"/>
        </w:rPr>
        <w:t>vir</w:t>
      </w:r>
      <w:r w:rsidR="005A362F" w:rsidRPr="002D4ADF">
        <w:rPr>
          <w:rStyle w:val="Incipit"/>
          <w:lang w:val="pt-PT"/>
        </w:rPr>
        <w:t xml:space="preserve"> </w:t>
      </w:r>
      <w:r w:rsidR="00885488" w:rsidRPr="002D4ADF">
        <w:rPr>
          <w:rStyle w:val="Incipit"/>
          <w:lang w:val="pt-PT"/>
        </w:rPr>
        <w:t>despiciens</w:t>
      </w:r>
      <w:r w:rsidR="005A362F" w:rsidRPr="002D4ADF">
        <w:rPr>
          <w:rStyle w:val="Incipit"/>
          <w:lang w:val="pt-PT"/>
        </w:rPr>
        <w:t xml:space="preserve"> </w:t>
      </w:r>
      <w:r w:rsidR="00885488" w:rsidRPr="002D4ADF">
        <w:rPr>
          <w:rStyle w:val="Incipit"/>
          <w:lang w:val="pt-PT"/>
        </w:rPr>
        <w:t>mundum</w:t>
      </w:r>
      <w:r w:rsidR="005C0D9C" w:rsidRPr="002D4ADF">
        <w:rPr>
          <w:rStyle w:val="Incipit"/>
          <w:lang w:val="pt-PT"/>
        </w:rPr>
        <w:t>$</w:t>
      </w:r>
      <w:r w:rsidR="00913211" w:rsidRPr="005B472A">
        <w:rPr>
          <w:lang w:val="pt-PT"/>
        </w:rPr>
        <w:t>.</w:t>
      </w:r>
      <w:r w:rsidR="00885488" w:rsidRPr="00B779A9">
        <w:rPr>
          <w:lang w:val="pt-PT"/>
        </w:rPr>
        <w:t xml:space="preserve"> </w:t>
      </w:r>
      <w:r w:rsidR="00271EB2" w:rsidRPr="00B779A9">
        <w:rPr>
          <w:lang w:val="pt-PT"/>
        </w:rPr>
        <w:t xml:space="preserve">[BD] </w:t>
      </w:r>
      <w:r w:rsidR="005F6F99" w:rsidRPr="00794880">
        <w:rPr>
          <w:rStyle w:val="Incipit"/>
          <w:lang w:val="pt-PT"/>
        </w:rPr>
        <w:t>Benedicamus</w:t>
      </w:r>
      <w:r w:rsidR="00271EB2" w:rsidRPr="00B779A9">
        <w:rPr>
          <w:lang w:val="pt-PT"/>
        </w:rPr>
        <w:t xml:space="preserve"> de</w:t>
      </w:r>
      <w:r w:rsidR="00885488" w:rsidRPr="00B779A9">
        <w:rPr>
          <w:lang w:val="pt-PT"/>
        </w:rPr>
        <w:t xml:space="preserve"> confessoribus.</w:t>
      </w:r>
    </w:p>
    <w:p w:rsidR="00885488" w:rsidRPr="00F77676" w:rsidRDefault="006E7776" w:rsidP="00415109">
      <w:pPr>
        <w:rPr>
          <w:lang w:val="en-US"/>
        </w:rPr>
      </w:pPr>
      <w:r w:rsidRPr="00F77676">
        <w:rPr>
          <w:rStyle w:val="Time1"/>
          <w:lang w:val="en-US"/>
        </w:rPr>
        <w:t>Ad primam</w:t>
      </w:r>
      <w:r w:rsidR="00885488" w:rsidRPr="00F77676">
        <w:rPr>
          <w:lang w:val="en-US"/>
        </w:rPr>
        <w:t xml:space="preserve"> AN </w:t>
      </w:r>
      <w:r w:rsidR="00885488" w:rsidRPr="00F77676">
        <w:rPr>
          <w:rStyle w:val="Incipit"/>
          <w:lang w:val="en-US"/>
        </w:rPr>
        <w:t>Scimus</w:t>
      </w:r>
      <w:r w:rsidR="005A362F" w:rsidRPr="00F77676">
        <w:rPr>
          <w:i/>
          <w:lang w:val="en-US"/>
        </w:rPr>
        <w:t xml:space="preserve"> </w:t>
      </w:r>
      <w:r w:rsidR="00885488" w:rsidRPr="00F77676">
        <w:rPr>
          <w:rStyle w:val="Incipit"/>
          <w:lang w:val="en-US"/>
        </w:rPr>
        <w:t>quoniam</w:t>
      </w:r>
      <w:r w:rsidR="00885488" w:rsidRPr="00F77676">
        <w:rPr>
          <w:lang w:val="en-US"/>
        </w:rPr>
        <w:t>.</w:t>
      </w:r>
    </w:p>
    <w:p w:rsidR="00CE5090" w:rsidRDefault="006E7776" w:rsidP="00415109">
      <w:pPr>
        <w:rPr>
          <w:lang w:val="en-US"/>
        </w:rPr>
      </w:pPr>
      <w:r w:rsidRPr="00F77676">
        <w:rPr>
          <w:rStyle w:val="Time1"/>
          <w:lang w:val="en-US"/>
        </w:rPr>
        <w:t>Ad tertiam</w:t>
      </w:r>
      <w:r w:rsidR="00885488">
        <w:rPr>
          <w:lang w:val="en-US"/>
        </w:rPr>
        <w:t xml:space="preserve"> AN </w:t>
      </w:r>
      <w:r w:rsidR="00885488" w:rsidRPr="00794880">
        <w:rPr>
          <w:rStyle w:val="Incipit"/>
          <w:lang w:val="en-US"/>
        </w:rPr>
        <w:t>Sapientiam</w:t>
      </w:r>
      <w:r w:rsidR="005A362F" w:rsidRPr="005A362F">
        <w:rPr>
          <w:i/>
          <w:lang w:val="en-US"/>
        </w:rPr>
        <w:t xml:space="preserve"> </w:t>
      </w:r>
      <w:r w:rsidR="00885488" w:rsidRPr="00794880">
        <w:rPr>
          <w:rStyle w:val="Incipit"/>
          <w:lang w:val="en-US"/>
        </w:rPr>
        <w:t>sanctorum</w:t>
      </w:r>
      <w:r w:rsidR="00885488">
        <w:rPr>
          <w:lang w:val="en-US"/>
        </w:rPr>
        <w:t>.</w:t>
      </w:r>
      <w:r w:rsidR="00271EB2">
        <w:rPr>
          <w:lang w:val="en-US"/>
        </w:rPr>
        <w:t xml:space="preserve"> </w:t>
      </w:r>
    </w:p>
    <w:p w:rsidR="00885488" w:rsidRDefault="00271EB2" w:rsidP="00415109">
      <w:pPr>
        <w:rPr>
          <w:lang w:val="en-US"/>
        </w:rPr>
      </w:pPr>
      <w:r>
        <w:rPr>
          <w:lang w:val="en-US"/>
        </w:rPr>
        <w:t>(78r)</w:t>
      </w:r>
      <w:r w:rsidR="00CE5090">
        <w:rPr>
          <w:lang w:val="en-US"/>
        </w:rPr>
        <w:t xml:space="preserve"> </w:t>
      </w:r>
      <w:r w:rsidR="006E7776" w:rsidRPr="00F77676">
        <w:rPr>
          <w:rStyle w:val="Time1"/>
          <w:lang w:val="en-US"/>
        </w:rPr>
        <w:t>Ad processionem</w:t>
      </w:r>
      <w:r w:rsidR="00885488">
        <w:rPr>
          <w:lang w:val="en-US"/>
        </w:rPr>
        <w:t xml:space="preserve"> RP</w:t>
      </w:r>
      <w:r>
        <w:rPr>
          <w:lang w:val="en-US"/>
        </w:rPr>
        <w:t>P</w:t>
      </w:r>
      <w:r w:rsidR="00885488">
        <w:rPr>
          <w:lang w:val="en-US"/>
        </w:rPr>
        <w:t xml:space="preserve"> </w:t>
      </w:r>
      <w:r w:rsidR="001B7479" w:rsidRPr="00794880">
        <w:rPr>
          <w:rStyle w:val="Incipit"/>
          <w:lang w:val="en-US"/>
        </w:rPr>
        <w:t>Salvator</w:t>
      </w:r>
      <w:r w:rsidR="005A362F" w:rsidRPr="005A362F">
        <w:rPr>
          <w:i/>
          <w:lang w:val="en-US"/>
        </w:rPr>
        <w:t xml:space="preserve"> </w:t>
      </w:r>
      <w:r w:rsidR="00885488" w:rsidRPr="00794880">
        <w:rPr>
          <w:rStyle w:val="Incipit"/>
          <w:lang w:val="en-US"/>
        </w:rPr>
        <w:t>mundi</w:t>
      </w:r>
      <w:r w:rsidR="00885488">
        <w:rPr>
          <w:lang w:val="en-US"/>
        </w:rPr>
        <w:t xml:space="preserve"> et in </w:t>
      </w:r>
      <w:r w:rsidR="00885488" w:rsidRPr="00F77676">
        <w:rPr>
          <w:rStyle w:val="Ort"/>
          <w:lang w:val="en-US"/>
        </w:rPr>
        <w:t>capella omnium sanctorum</w:t>
      </w:r>
      <w:r w:rsidR="00885488">
        <w:rPr>
          <w:lang w:val="en-US"/>
        </w:rPr>
        <w:t xml:space="preserve"> fit statio. Cantamus HY </w:t>
      </w:r>
      <w:r w:rsidR="00885488" w:rsidRPr="00794880">
        <w:rPr>
          <w:rStyle w:val="Incipit"/>
          <w:lang w:val="en-US"/>
        </w:rPr>
        <w:t>Omnes</w:t>
      </w:r>
      <w:r w:rsidR="005A362F" w:rsidRPr="005A362F">
        <w:rPr>
          <w:i/>
          <w:lang w:val="en-US"/>
        </w:rPr>
        <w:t xml:space="preserve"> </w:t>
      </w:r>
      <w:r w:rsidR="00885488" w:rsidRPr="00794880">
        <w:rPr>
          <w:rStyle w:val="Incipit"/>
          <w:lang w:val="en-US"/>
        </w:rPr>
        <w:t>superni</w:t>
      </w:r>
      <w:r w:rsidR="005A362F" w:rsidRPr="005A362F">
        <w:rPr>
          <w:i/>
          <w:lang w:val="en-US"/>
        </w:rPr>
        <w:t xml:space="preserve"> </w:t>
      </w:r>
      <w:r w:rsidR="00885488" w:rsidRPr="00794880">
        <w:rPr>
          <w:rStyle w:val="Incipit"/>
          <w:lang w:val="en-US"/>
        </w:rPr>
        <w:t>ordines</w:t>
      </w:r>
      <w:r w:rsidR="00885488">
        <w:rPr>
          <w:lang w:val="en-US"/>
        </w:rPr>
        <w:t xml:space="preserve"> et additur a </w:t>
      </w:r>
      <w:r w:rsidR="00885488" w:rsidRPr="00F77676">
        <w:rPr>
          <w:rStyle w:val="Funktion"/>
          <w:lang w:val="en-US"/>
        </w:rPr>
        <w:t>praelato</w:t>
      </w:r>
      <w:r w:rsidR="00885488">
        <w:rPr>
          <w:lang w:val="en-US"/>
        </w:rPr>
        <w:t xml:space="preserve"> seu </w:t>
      </w:r>
      <w:r w:rsidR="00885488" w:rsidRPr="00F77676">
        <w:rPr>
          <w:rStyle w:val="Funktion"/>
          <w:lang w:val="en-US"/>
        </w:rPr>
        <w:t>decano</w:t>
      </w:r>
      <w:r w:rsidR="00885488">
        <w:rPr>
          <w:lang w:val="en-US"/>
        </w:rPr>
        <w:t xml:space="preserve"> versiculus cum collecta de omnibus sanctis. Ad reditum RP</w:t>
      </w:r>
      <w:r>
        <w:rPr>
          <w:lang w:val="en-US"/>
        </w:rPr>
        <w:t>P</w:t>
      </w:r>
      <w:r w:rsidR="00885488">
        <w:rPr>
          <w:lang w:val="en-US"/>
        </w:rPr>
        <w:t xml:space="preserve"> </w:t>
      </w:r>
      <w:r w:rsidR="00885488" w:rsidRPr="00794880">
        <w:rPr>
          <w:rStyle w:val="Incipit"/>
          <w:lang w:val="en-US"/>
        </w:rPr>
        <w:t>Beati</w:t>
      </w:r>
      <w:r w:rsidR="005A362F" w:rsidRPr="005A362F">
        <w:rPr>
          <w:i/>
          <w:lang w:val="en-US"/>
        </w:rPr>
        <w:t xml:space="preserve"> </w:t>
      </w:r>
      <w:r w:rsidR="00885488" w:rsidRPr="00794880">
        <w:rPr>
          <w:rStyle w:val="Incipit"/>
          <w:lang w:val="en-US"/>
        </w:rPr>
        <w:t>estis</w:t>
      </w:r>
      <w:r w:rsidR="00885488">
        <w:rPr>
          <w:lang w:val="en-US"/>
        </w:rPr>
        <w:t>.</w:t>
      </w:r>
    </w:p>
    <w:p w:rsidR="00885488" w:rsidRDefault="006E7776" w:rsidP="00415109">
      <w:pPr>
        <w:rPr>
          <w:lang w:val="en-US"/>
        </w:rPr>
      </w:pPr>
      <w:r w:rsidRPr="00F77676">
        <w:rPr>
          <w:rStyle w:val="Time1"/>
          <w:lang w:val="en-US"/>
        </w:rPr>
        <w:t>Ad sextam</w:t>
      </w:r>
      <w:r w:rsidR="00885488">
        <w:rPr>
          <w:lang w:val="en-US"/>
        </w:rPr>
        <w:t xml:space="preserve"> AN </w:t>
      </w:r>
      <w:r w:rsidR="00885488" w:rsidRPr="00F77676">
        <w:rPr>
          <w:rStyle w:val="Incipit"/>
          <w:lang w:val="en-US"/>
        </w:rPr>
        <w:t>Reddet deus mercedem</w:t>
      </w:r>
      <w:r w:rsidR="00885488">
        <w:rPr>
          <w:lang w:val="en-US"/>
        </w:rPr>
        <w:t>.</w:t>
      </w:r>
    </w:p>
    <w:p w:rsidR="00885488" w:rsidRDefault="006E7776" w:rsidP="00415109">
      <w:pPr>
        <w:rPr>
          <w:lang w:val="en-US"/>
        </w:rPr>
      </w:pPr>
      <w:r w:rsidRPr="00F77676">
        <w:rPr>
          <w:rStyle w:val="Time1"/>
          <w:lang w:val="en-US"/>
        </w:rPr>
        <w:t>Ad nonam</w:t>
      </w:r>
      <w:r w:rsidR="00885488">
        <w:rPr>
          <w:lang w:val="en-US"/>
        </w:rPr>
        <w:t xml:space="preserve"> AN </w:t>
      </w:r>
      <w:r w:rsidR="00885488" w:rsidRPr="00F77676">
        <w:rPr>
          <w:rStyle w:val="Incipit"/>
          <w:lang w:val="en-US"/>
        </w:rPr>
        <w:t xml:space="preserve">Sanctorum </w:t>
      </w:r>
      <w:r w:rsidR="00A03850" w:rsidRPr="00F77676">
        <w:rPr>
          <w:rStyle w:val="Incipit"/>
          <w:lang w:val="en-US"/>
        </w:rPr>
        <w:t>preci</w:t>
      </w:r>
      <w:r w:rsidR="00885488" w:rsidRPr="00F77676">
        <w:rPr>
          <w:rStyle w:val="Incipit"/>
          <w:lang w:val="en-US"/>
        </w:rPr>
        <w:t>bus</w:t>
      </w:r>
      <w:r w:rsidR="00885488">
        <w:rPr>
          <w:lang w:val="en-US"/>
        </w:rPr>
        <w:t>.</w:t>
      </w:r>
    </w:p>
    <w:p w:rsidR="00C57650" w:rsidRDefault="00910FAE" w:rsidP="00415109">
      <w:pPr>
        <w:rPr>
          <w:lang w:val="fr-FR"/>
        </w:rPr>
      </w:pPr>
      <w:r w:rsidRPr="00F77676">
        <w:rPr>
          <w:rStyle w:val="Time1"/>
          <w:lang w:val="en-US"/>
        </w:rPr>
        <w:t>Ad summum officium</w:t>
      </w:r>
      <w:r w:rsidR="00885488">
        <w:rPr>
          <w:lang w:val="en-US"/>
        </w:rPr>
        <w:t xml:space="preserve"> IN </w:t>
      </w:r>
      <w:r w:rsidR="00885488" w:rsidRPr="00F77676">
        <w:rPr>
          <w:rStyle w:val="Incipit"/>
          <w:lang w:val="en-US"/>
        </w:rPr>
        <w:t>Gaudeamus omnes</w:t>
      </w:r>
      <w:r w:rsidR="00ED30DE">
        <w:rPr>
          <w:lang w:val="en-US"/>
        </w:rPr>
        <w:t xml:space="preserve">. </w:t>
      </w:r>
      <w:r w:rsidR="00ED30DE" w:rsidRPr="00B779A9">
        <w:rPr>
          <w:lang w:val="it-IT"/>
        </w:rPr>
        <w:t>IV</w:t>
      </w:r>
      <w:r w:rsidR="00885488" w:rsidRPr="00B779A9">
        <w:rPr>
          <w:lang w:val="it-IT"/>
        </w:rPr>
        <w:t xml:space="preserve"> </w:t>
      </w:r>
      <w:r w:rsidR="00885488" w:rsidRPr="00F77676">
        <w:rPr>
          <w:rStyle w:val="Incipit"/>
          <w:lang w:val="it-IT"/>
        </w:rPr>
        <w:t>Exultate iusti in domino</w:t>
      </w:r>
      <w:r w:rsidR="00DD1415">
        <w:rPr>
          <w:lang w:val="it-IT"/>
        </w:rPr>
        <w:t>@</w:t>
      </w:r>
      <w:r w:rsidR="00DD1415" w:rsidRPr="00B779A9">
        <w:rPr>
          <w:lang w:val="it-IT"/>
        </w:rPr>
        <w:t>42.</w:t>
      </w:r>
      <w:r w:rsidR="00885488" w:rsidRPr="00B779A9">
        <w:rPr>
          <w:lang w:val="it-IT"/>
        </w:rPr>
        <w:t xml:space="preserve"> </w:t>
      </w:r>
      <w:r w:rsidR="00271EB2" w:rsidRPr="00B779A9">
        <w:rPr>
          <w:lang w:val="it-IT"/>
        </w:rPr>
        <w:t xml:space="preserve">[KY] </w:t>
      </w:r>
      <w:r w:rsidR="00271EB2" w:rsidRPr="00F77676">
        <w:rPr>
          <w:rStyle w:val="Incipit"/>
          <w:lang w:val="it-IT"/>
        </w:rPr>
        <w:t>Kyrie</w:t>
      </w:r>
      <w:r w:rsidR="00271EB2" w:rsidRPr="00B779A9">
        <w:rPr>
          <w:lang w:val="it-IT"/>
        </w:rPr>
        <w:t>. [TP]</w:t>
      </w:r>
      <w:r w:rsidR="00885488" w:rsidRPr="00B779A9">
        <w:rPr>
          <w:lang w:val="it-IT"/>
        </w:rPr>
        <w:t xml:space="preserve"> </w:t>
      </w:r>
      <w:r w:rsidR="00885488" w:rsidRPr="00F77676">
        <w:rPr>
          <w:rStyle w:val="Incipit"/>
          <w:lang w:val="it-IT"/>
        </w:rPr>
        <w:t>Magne deus</w:t>
      </w:r>
      <w:r w:rsidR="00885488" w:rsidRPr="00B779A9">
        <w:rPr>
          <w:lang w:val="it-IT"/>
        </w:rPr>
        <w:t xml:space="preserve">. GR </w:t>
      </w:r>
      <w:r w:rsidR="00885488" w:rsidRPr="00F77676">
        <w:rPr>
          <w:rStyle w:val="Incipit"/>
          <w:lang w:val="it-IT"/>
        </w:rPr>
        <w:t>Timete dominum</w:t>
      </w:r>
      <w:r w:rsidR="00DD1415">
        <w:rPr>
          <w:lang w:val="it-IT"/>
        </w:rPr>
        <w:t>@</w:t>
      </w:r>
      <w:r w:rsidR="00DD1415" w:rsidRPr="00B779A9">
        <w:rPr>
          <w:lang w:val="it-IT"/>
        </w:rPr>
        <w:t>184.</w:t>
      </w:r>
      <w:r w:rsidR="00885488" w:rsidRPr="00B779A9">
        <w:rPr>
          <w:lang w:val="it-IT"/>
        </w:rPr>
        <w:t xml:space="preserve"> AL</w:t>
      </w:r>
      <w:r w:rsidR="00271EB2" w:rsidRPr="00B779A9">
        <w:rPr>
          <w:lang w:val="it-IT"/>
        </w:rPr>
        <w:t>V</w:t>
      </w:r>
      <w:r w:rsidR="00885488" w:rsidRPr="00B779A9">
        <w:rPr>
          <w:lang w:val="it-IT"/>
        </w:rPr>
        <w:t xml:space="preserve"> </w:t>
      </w:r>
      <w:r w:rsidR="00885488" w:rsidRPr="00F77676">
        <w:rPr>
          <w:rStyle w:val="Incipit"/>
          <w:lang w:val="it-IT"/>
        </w:rPr>
        <w:t>Vox exultationis</w:t>
      </w:r>
      <w:r w:rsidR="00DD1415">
        <w:rPr>
          <w:lang w:val="it-IT"/>
        </w:rPr>
        <w:t>@</w:t>
      </w:r>
      <w:r w:rsidR="00DD1415" w:rsidRPr="00B779A9">
        <w:rPr>
          <w:lang w:val="it-IT"/>
        </w:rPr>
        <w:t>218.</w:t>
      </w:r>
      <w:r w:rsidR="00885488" w:rsidRPr="00B779A9">
        <w:rPr>
          <w:lang w:val="it-IT"/>
        </w:rPr>
        <w:t xml:space="preserve"> SE </w:t>
      </w:r>
      <w:r w:rsidR="00885488" w:rsidRPr="00F77676">
        <w:rPr>
          <w:rStyle w:val="Incipit"/>
          <w:lang w:val="it-IT"/>
        </w:rPr>
        <w:t>Omnes sancti seraphim</w:t>
      </w:r>
      <w:r w:rsidR="00DD1415">
        <w:rPr>
          <w:lang w:val="it-IT"/>
        </w:rPr>
        <w:t>@</w:t>
      </w:r>
      <w:r w:rsidR="00DD1415" w:rsidRPr="00B779A9">
        <w:rPr>
          <w:lang w:val="it-IT"/>
        </w:rPr>
        <w:t>338.</w:t>
      </w:r>
      <w:r w:rsidR="00885488" w:rsidRPr="00B779A9">
        <w:rPr>
          <w:lang w:val="it-IT"/>
        </w:rPr>
        <w:t xml:space="preserve"> OF </w:t>
      </w:r>
      <w:r w:rsidR="00885488" w:rsidRPr="00F77676">
        <w:rPr>
          <w:rStyle w:val="Incipit"/>
          <w:lang w:val="it-IT"/>
        </w:rPr>
        <w:t>Laetamini in domino</w:t>
      </w:r>
      <w:r w:rsidR="00DD1415">
        <w:rPr>
          <w:lang w:val="it-IT"/>
        </w:rPr>
        <w:t>@</w:t>
      </w:r>
      <w:r w:rsidR="00DD1415" w:rsidRPr="00B779A9">
        <w:rPr>
          <w:lang w:val="it-IT"/>
        </w:rPr>
        <w:t>34.</w:t>
      </w:r>
      <w:r w:rsidR="00885488" w:rsidRPr="00B779A9">
        <w:rPr>
          <w:lang w:val="it-IT"/>
        </w:rPr>
        <w:t xml:space="preserve"> </w:t>
      </w:r>
      <w:r w:rsidR="00271EB2" w:rsidRPr="003D0C23">
        <w:rPr>
          <w:lang w:val="fr-FR"/>
        </w:rPr>
        <w:t xml:space="preserve">[SA] </w:t>
      </w:r>
      <w:r w:rsidR="00271EB2" w:rsidRPr="003D0C23">
        <w:rPr>
          <w:rStyle w:val="Incipit"/>
          <w:lang w:val="fr-FR"/>
        </w:rPr>
        <w:t>Sanctus</w:t>
      </w:r>
      <w:r w:rsidR="00271EB2" w:rsidRPr="003D0C23">
        <w:rPr>
          <w:lang w:val="fr-FR"/>
        </w:rPr>
        <w:t xml:space="preserve"> ma</w:t>
      </w:r>
      <w:r w:rsidR="00885488" w:rsidRPr="003D0C23">
        <w:rPr>
          <w:lang w:val="fr-FR"/>
        </w:rPr>
        <w:t xml:space="preserve">ius festivale. CO </w:t>
      </w:r>
      <w:r w:rsidR="00885488" w:rsidRPr="003D0C23">
        <w:rPr>
          <w:rStyle w:val="Incipit"/>
          <w:lang w:val="fr-FR"/>
        </w:rPr>
        <w:t xml:space="preserve">Amen dico </w:t>
      </w:r>
      <w:r w:rsidR="001B7479" w:rsidRPr="003D0C23">
        <w:rPr>
          <w:rStyle w:val="Incipit"/>
          <w:lang w:val="fr-FR"/>
        </w:rPr>
        <w:t>vobis</w:t>
      </w:r>
      <w:r w:rsidR="00885488" w:rsidRPr="003D0C23">
        <w:rPr>
          <w:rStyle w:val="Incipit"/>
          <w:lang w:val="fr-FR"/>
        </w:rPr>
        <w:t xml:space="preserve"> quod </w:t>
      </w:r>
      <w:r w:rsidR="000F4FB4" w:rsidRPr="003D0C23">
        <w:rPr>
          <w:rStyle w:val="Incipit"/>
          <w:lang w:val="fr-FR"/>
        </w:rPr>
        <w:t>vos</w:t>
      </w:r>
      <w:r w:rsidR="005C0D9C" w:rsidRPr="003D0C23">
        <w:rPr>
          <w:rStyle w:val="Incipit"/>
          <w:lang w:val="fr-FR"/>
        </w:rPr>
        <w:t xml:space="preserve"> </w:t>
      </w:r>
      <w:r w:rsidRPr="003D0C23">
        <w:rPr>
          <w:rStyle w:val="Incipit"/>
          <w:lang w:val="fr-FR"/>
        </w:rPr>
        <w:t>%D::</w:t>
      </w:r>
      <w:r w:rsidR="005C0D9C" w:rsidRPr="003D0C23">
        <w:rPr>
          <w:rStyle w:val="Incipit"/>
          <w:lang w:val="fr-FR"/>
        </w:rPr>
        <w:t>qui</w:t>
      </w:r>
      <w:r w:rsidR="00D734F4" w:rsidRPr="003D0C23">
        <w:rPr>
          <w:rStyle w:val="Incipit"/>
          <w:lang w:val="fr-FR"/>
        </w:rPr>
        <w:t xml:space="preserve"> </w:t>
      </w:r>
      <w:r w:rsidR="005C0D9C" w:rsidRPr="003D0C23">
        <w:rPr>
          <w:rStyle w:val="Incipit"/>
          <w:lang w:val="fr-FR"/>
        </w:rPr>
        <w:t>secuti</w:t>
      </w:r>
      <w:r w:rsidRPr="003D0C23">
        <w:rPr>
          <w:rStyle w:val="Incipit"/>
          <w:lang w:val="fr-FR"/>
        </w:rPr>
        <w:t>%</w:t>
      </w:r>
      <w:r w:rsidR="00DD1415" w:rsidRPr="003D0C23">
        <w:rPr>
          <w:lang w:val="fr-FR"/>
        </w:rPr>
        <w:t>@178.</w:t>
      </w:r>
      <w:r w:rsidR="00CA7E19" w:rsidRPr="003D0C23">
        <w:rPr>
          <w:lang w:val="fr-FR"/>
        </w:rPr>
        <w:t xml:space="preserve"> </w:t>
      </w:r>
    </w:p>
    <w:p w:rsidR="00885488" w:rsidRPr="002D4ADF" w:rsidRDefault="00885488" w:rsidP="00415109">
      <w:pPr>
        <w:rPr>
          <w:lang w:val="pt-PT"/>
        </w:rPr>
      </w:pPr>
      <w:r w:rsidRPr="003D0C23">
        <w:rPr>
          <w:lang w:val="fr-FR"/>
        </w:rPr>
        <w:t xml:space="preserve">Hac die </w:t>
      </w:r>
      <w:r w:rsidRPr="00185B52">
        <w:rPr>
          <w:lang w:val="fr-FR"/>
        </w:rPr>
        <w:t xml:space="preserve">ante secundas vesperas omnium sanctorum commemorationem </w:t>
      </w:r>
      <w:r w:rsidR="0086266C" w:rsidRPr="00185B52">
        <w:rPr>
          <w:lang w:val="fr-FR"/>
        </w:rPr>
        <w:t>sollemn</w:t>
      </w:r>
      <w:r w:rsidR="004B3248" w:rsidRPr="00185B52">
        <w:rPr>
          <w:lang w:val="fr-FR"/>
        </w:rPr>
        <w:t>e</w:t>
      </w:r>
      <w:r w:rsidRPr="00185B52">
        <w:rPr>
          <w:lang w:val="fr-FR"/>
        </w:rPr>
        <w:t xml:space="preserve">m agimus omnium defunctorum. </w:t>
      </w:r>
      <w:r w:rsidRPr="00185B52">
        <w:rPr>
          <w:lang w:val="pt-PT"/>
        </w:rPr>
        <w:t>Tribus nocturnis</w:t>
      </w:r>
      <w:r w:rsidRPr="00B779A9">
        <w:rPr>
          <w:lang w:val="pt-PT"/>
        </w:rPr>
        <w:t xml:space="preserve"> una cum laudibus. Deinde subiungitur secunda vespera omnium sanctorum.</w:t>
      </w:r>
    </w:p>
    <w:p w:rsidR="00885488" w:rsidRPr="00B779A9" w:rsidRDefault="00910FAE" w:rsidP="00415109">
      <w:pPr>
        <w:rPr>
          <w:lang w:val="pt-PT"/>
        </w:rPr>
      </w:pPr>
      <w:r w:rsidRPr="00F77676">
        <w:rPr>
          <w:rStyle w:val="Time1"/>
          <w:lang w:val="pt-PT"/>
        </w:rPr>
        <w:t>Ad secundas vesperas</w:t>
      </w:r>
      <w:r w:rsidR="00885488" w:rsidRPr="00B779A9">
        <w:rPr>
          <w:lang w:val="pt-PT"/>
        </w:rPr>
        <w:t xml:space="preserve"> AN </w:t>
      </w:r>
      <w:r w:rsidR="00885488" w:rsidRPr="00F77676">
        <w:rPr>
          <w:rStyle w:val="Incipit"/>
          <w:lang w:val="pt-PT"/>
        </w:rPr>
        <w:t xml:space="preserve">Virgam </w:t>
      </w:r>
      <w:r w:rsidR="00C31823" w:rsidRPr="00F77676">
        <w:rPr>
          <w:rStyle w:val="Incipit"/>
          <w:lang w:val="pt-PT"/>
        </w:rPr>
        <w:t>vir</w:t>
      </w:r>
      <w:r w:rsidR="00885488" w:rsidRPr="00F77676">
        <w:rPr>
          <w:rStyle w:val="Incipit"/>
          <w:lang w:val="pt-PT"/>
        </w:rPr>
        <w:t>tutis</w:t>
      </w:r>
      <w:r w:rsidR="00885488" w:rsidRPr="00B779A9">
        <w:rPr>
          <w:lang w:val="pt-PT"/>
        </w:rPr>
        <w:t xml:space="preserve"> cum reliquis. </w:t>
      </w:r>
      <w:r w:rsidR="00885488" w:rsidRPr="00B779A9">
        <w:rPr>
          <w:lang w:val="fr-FR"/>
        </w:rPr>
        <w:t xml:space="preserve">PS </w:t>
      </w:r>
      <w:r w:rsidR="00885488" w:rsidRPr="00F77676">
        <w:rPr>
          <w:rStyle w:val="Incipit"/>
          <w:lang w:val="fr-FR"/>
        </w:rPr>
        <w:t>Dixit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Beatus </w:t>
      </w:r>
      <w:r w:rsidR="00C31823" w:rsidRPr="00F77676">
        <w:rPr>
          <w:rStyle w:val="Incipit"/>
          <w:lang w:val="fr-FR"/>
        </w:rPr>
        <w:t>vir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In </w:t>
      </w:r>
      <w:r w:rsidR="009772E9" w:rsidRPr="00F77676">
        <w:rPr>
          <w:rStyle w:val="Incipit"/>
          <w:lang w:val="fr-FR"/>
        </w:rPr>
        <w:t>conv</w:t>
      </w:r>
      <w:r w:rsidR="00885488" w:rsidRPr="00F77676">
        <w:rPr>
          <w:rStyle w:val="Incipit"/>
          <w:lang w:val="fr-FR"/>
        </w:rPr>
        <w:t>ertendo</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Eripe me</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Lauda </w:t>
      </w:r>
      <w:r w:rsidR="00567E70" w:rsidRPr="00F77676">
        <w:rPr>
          <w:rStyle w:val="Incipit"/>
          <w:lang w:val="fr-FR"/>
        </w:rPr>
        <w:t>Hierusalem</w:t>
      </w:r>
      <w:r w:rsidR="00885488" w:rsidRPr="00B779A9">
        <w:rPr>
          <w:lang w:val="fr-FR"/>
        </w:rPr>
        <w:t xml:space="preserve">. HY </w:t>
      </w:r>
      <w:r w:rsidR="00885488" w:rsidRPr="00F77676">
        <w:rPr>
          <w:rStyle w:val="Incipit"/>
          <w:lang w:val="fr-FR"/>
        </w:rPr>
        <w:t>Omnes superni ordines</w:t>
      </w:r>
      <w:r w:rsidR="00885488" w:rsidRPr="00B779A9">
        <w:rPr>
          <w:lang w:val="fr-FR"/>
        </w:rPr>
        <w:t xml:space="preserve">. VS </w:t>
      </w:r>
      <w:r w:rsidR="00885488" w:rsidRPr="00F77676">
        <w:rPr>
          <w:rStyle w:val="Incipit"/>
          <w:lang w:val="fr-FR"/>
        </w:rPr>
        <w:t>Iustorum animae</w:t>
      </w:r>
      <w:r w:rsidR="00885488" w:rsidRPr="00B779A9">
        <w:rPr>
          <w:lang w:val="fr-FR"/>
        </w:rPr>
        <w:t xml:space="preserve">. AM </w:t>
      </w:r>
      <w:r w:rsidR="00885488" w:rsidRPr="00F77676">
        <w:rPr>
          <w:rStyle w:val="Incipit"/>
          <w:lang w:val="fr-FR"/>
        </w:rPr>
        <w:t>Laudem dicite deo nostro omnes sancti</w:t>
      </w:r>
      <w:r w:rsidR="00885488" w:rsidRPr="00B779A9">
        <w:rPr>
          <w:lang w:val="fr-FR"/>
        </w:rPr>
        <w:t>.</w:t>
      </w:r>
      <w:r w:rsidR="003C6E5B" w:rsidRPr="00F77676">
        <w:rPr>
          <w:lang w:val="fr-FR"/>
        </w:rPr>
        <w:t xml:space="preserve"> </w:t>
      </w:r>
      <w:r w:rsidR="003C6E5B">
        <w:rPr>
          <w:lang w:val="pt-PT"/>
        </w:rPr>
        <w:t>Suffragium (78v) d</w:t>
      </w:r>
      <w:r w:rsidR="00ED30DE" w:rsidRPr="00B779A9">
        <w:rPr>
          <w:lang w:val="pt-PT"/>
        </w:rPr>
        <w:t xml:space="preserve">e sancto Eustachio </w:t>
      </w:r>
      <w:r w:rsidR="003C6E5B">
        <w:rPr>
          <w:lang w:val="pt-PT"/>
        </w:rPr>
        <w:t>[</w:t>
      </w:r>
      <w:r w:rsidR="00885488" w:rsidRPr="00B779A9">
        <w:rPr>
          <w:lang w:val="pt-PT"/>
        </w:rPr>
        <w:t>AC</w:t>
      </w:r>
      <w:r w:rsidR="003C6E5B">
        <w:rPr>
          <w:lang w:val="pt-PT"/>
        </w:rPr>
        <w:t>]</w:t>
      </w:r>
      <w:r w:rsidR="00885488" w:rsidRPr="00B779A9">
        <w:rPr>
          <w:lang w:val="pt-PT"/>
        </w:rPr>
        <w:t xml:space="preserve"> </w:t>
      </w:r>
      <w:r w:rsidR="00885488" w:rsidRPr="00794880">
        <w:rPr>
          <w:rStyle w:val="Incipit"/>
          <w:lang w:val="pt-PT"/>
        </w:rPr>
        <w:t>Magnificemus</w:t>
      </w:r>
      <w:r w:rsidR="005A362F" w:rsidRPr="005A362F">
        <w:rPr>
          <w:i/>
          <w:lang w:val="pt-PT"/>
        </w:rPr>
        <w:t xml:space="preserve"> </w:t>
      </w:r>
      <w:r w:rsidR="00885488" w:rsidRPr="00794880">
        <w:rPr>
          <w:rStyle w:val="Incipit"/>
          <w:lang w:val="pt-PT"/>
        </w:rPr>
        <w:t>deum</w:t>
      </w:r>
      <w:r w:rsidR="00885488" w:rsidRPr="00B779A9">
        <w:rPr>
          <w:lang w:val="pt-PT"/>
        </w:rPr>
        <w:t xml:space="preserve">. </w:t>
      </w:r>
      <w:r w:rsidR="00ED30DE" w:rsidRPr="00B779A9">
        <w:rPr>
          <w:lang w:val="pt-PT"/>
        </w:rPr>
        <w:t xml:space="preserve">[BD] </w:t>
      </w:r>
      <w:r w:rsidR="005F6F99" w:rsidRPr="00794880">
        <w:rPr>
          <w:rStyle w:val="Incipit"/>
          <w:lang w:val="pt-PT"/>
        </w:rPr>
        <w:t>Benedicamus</w:t>
      </w:r>
      <w:r w:rsidR="00ED30DE" w:rsidRPr="00B779A9">
        <w:rPr>
          <w:lang w:val="pt-PT"/>
        </w:rPr>
        <w:t xml:space="preserve"> de</w:t>
      </w:r>
      <w:r w:rsidR="00885488" w:rsidRPr="00B779A9">
        <w:rPr>
          <w:lang w:val="pt-PT"/>
        </w:rPr>
        <w:t xml:space="preserve"> confessoribus.</w:t>
      </w:r>
    </w:p>
    <w:p w:rsidR="00885488" w:rsidRPr="00B779A9" w:rsidRDefault="00885488" w:rsidP="00415109">
      <w:pPr>
        <w:rPr>
          <w:lang w:val="pt-PT"/>
        </w:rPr>
      </w:pPr>
      <w:r w:rsidRPr="00B779A9">
        <w:rPr>
          <w:lang w:val="pt-PT"/>
        </w:rPr>
        <w:t xml:space="preserve">De hoc festo </w:t>
      </w:r>
      <w:r w:rsidR="008D35E3" w:rsidRPr="00B779A9">
        <w:rPr>
          <w:lang w:val="pt-PT"/>
        </w:rPr>
        <w:t>quaere</w:t>
      </w:r>
      <w:r w:rsidR="00A662BC">
        <w:rPr>
          <w:lang w:val="pt-PT"/>
        </w:rPr>
        <w:t xml:space="preserve"> infra post festum s</w:t>
      </w:r>
      <w:r w:rsidRPr="00B779A9">
        <w:rPr>
          <w:lang w:val="pt-PT"/>
        </w:rPr>
        <w:t>ancti</w:t>
      </w:r>
      <w:r w:rsidR="00A662BC">
        <w:rPr>
          <w:lang w:val="pt-PT"/>
        </w:rPr>
        <w:t xml:space="preserve"> Martini </w:t>
      </w:r>
      <w:r w:rsidRPr="00B779A9">
        <w:rPr>
          <w:lang w:val="pt-PT"/>
        </w:rPr>
        <w:t xml:space="preserve">episcopi. </w:t>
      </w:r>
    </w:p>
    <w:p w:rsidR="00885488" w:rsidRPr="00F77676" w:rsidRDefault="00BA24A1" w:rsidP="00415109">
      <w:pPr>
        <w:pStyle w:val="berschrift1"/>
        <w:rPr>
          <w:lang w:val="pt-PT"/>
        </w:rPr>
      </w:pPr>
      <w:r w:rsidRPr="00F77676">
        <w:rPr>
          <w:lang w:val="pt-PT"/>
        </w:rPr>
        <w:t>[</w:t>
      </w:r>
      <w:r w:rsidR="00885488" w:rsidRPr="00F77676">
        <w:rPr>
          <w:lang w:val="pt-PT"/>
        </w:rPr>
        <w:t>DE COMMEMORATIONE OMNIUM FIDELIUM DEFUNCTORUM</w:t>
      </w:r>
      <w:r w:rsidRPr="00F77676">
        <w:rPr>
          <w:lang w:val="pt-PT"/>
        </w:rPr>
        <w:t>]</w:t>
      </w:r>
    </w:p>
    <w:p w:rsidR="00885488" w:rsidRPr="00B779A9" w:rsidRDefault="00CA7E19" w:rsidP="00415109">
      <w:pPr>
        <w:rPr>
          <w:lang w:val="pt-PT"/>
        </w:rPr>
      </w:pPr>
      <w:r w:rsidRPr="002D4ADF">
        <w:rPr>
          <w:rStyle w:val="Time1"/>
          <w:lang w:val="pt-PT"/>
        </w:rPr>
        <w:t>[Ad processionem]</w:t>
      </w:r>
      <w:r>
        <w:rPr>
          <w:lang w:val="pt-PT"/>
        </w:rPr>
        <w:t xml:space="preserve"> </w:t>
      </w:r>
      <w:r w:rsidR="00885488" w:rsidRPr="00B779A9">
        <w:rPr>
          <w:lang w:val="pt-PT"/>
        </w:rPr>
        <w:t xml:space="preserve">Finitis secundis </w:t>
      </w:r>
      <w:r w:rsidR="003C6E5B">
        <w:rPr>
          <w:lang w:val="pt-PT"/>
        </w:rPr>
        <w:t>$E::</w:t>
      </w:r>
      <w:r w:rsidR="00885488" w:rsidRPr="00B779A9">
        <w:rPr>
          <w:lang w:val="pt-PT"/>
        </w:rPr>
        <w:t>vesperis</w:t>
      </w:r>
      <w:r w:rsidR="003C6E5B">
        <w:rPr>
          <w:lang w:val="pt-PT"/>
        </w:rPr>
        <w:t>$</w:t>
      </w:r>
      <w:r w:rsidR="00885488" w:rsidRPr="00B779A9">
        <w:rPr>
          <w:lang w:val="pt-PT"/>
        </w:rPr>
        <w:t xml:space="preserve"> itur </w:t>
      </w:r>
      <w:r w:rsidR="00885488" w:rsidRPr="002D4ADF">
        <w:rPr>
          <w:lang w:val="pt-PT"/>
        </w:rPr>
        <w:t>cum processione per</w:t>
      </w:r>
      <w:r w:rsidR="00885488" w:rsidRPr="00B779A9">
        <w:rPr>
          <w:lang w:val="pt-PT"/>
        </w:rPr>
        <w:t xml:space="preserve"> </w:t>
      </w:r>
      <w:r w:rsidR="00885488" w:rsidRPr="00F77676">
        <w:rPr>
          <w:rStyle w:val="Ort"/>
          <w:lang w:val="pt-PT"/>
        </w:rPr>
        <w:t>ecclesiam</w:t>
      </w:r>
      <w:r w:rsidR="00885488" w:rsidRPr="00B779A9">
        <w:rPr>
          <w:lang w:val="pt-PT"/>
        </w:rPr>
        <w:t xml:space="preserve"> ad </w:t>
      </w:r>
      <w:r w:rsidR="001B7479" w:rsidRPr="00F77676">
        <w:rPr>
          <w:rStyle w:val="Ort"/>
          <w:lang w:val="pt-PT"/>
        </w:rPr>
        <w:t>coemeterium</w:t>
      </w:r>
      <w:r w:rsidR="00885488" w:rsidRPr="00B779A9">
        <w:rPr>
          <w:lang w:val="pt-PT"/>
        </w:rPr>
        <w:t xml:space="preserve">. Tam </w:t>
      </w:r>
      <w:r w:rsidR="00FA3B56" w:rsidRPr="00B779A9">
        <w:rPr>
          <w:lang w:val="pt-PT"/>
        </w:rPr>
        <w:t>vero</w:t>
      </w:r>
      <w:r w:rsidR="003C6E5B">
        <w:rPr>
          <w:lang w:val="pt-PT"/>
        </w:rPr>
        <w:t xml:space="preserve"> in redeundo quam ex</w:t>
      </w:r>
      <w:r w:rsidR="00885488" w:rsidRPr="00B779A9">
        <w:rPr>
          <w:lang w:val="pt-PT"/>
        </w:rPr>
        <w:t xml:space="preserve">eundo processionis cantantur </w:t>
      </w:r>
      <w:r w:rsidR="003C6E5B">
        <w:rPr>
          <w:lang w:val="pt-PT"/>
        </w:rPr>
        <w:t>responsoria [</w:t>
      </w:r>
      <w:r w:rsidR="00885488" w:rsidRPr="00B779A9">
        <w:rPr>
          <w:lang w:val="pt-PT"/>
        </w:rPr>
        <w:t>RP</w:t>
      </w:r>
      <w:r w:rsidR="00E706DC" w:rsidRPr="00B779A9">
        <w:rPr>
          <w:lang w:val="pt-PT"/>
        </w:rPr>
        <w:t>P</w:t>
      </w:r>
      <w:r w:rsidR="003C6E5B">
        <w:rPr>
          <w:lang w:val="pt-PT"/>
        </w:rPr>
        <w:t>]</w:t>
      </w:r>
      <w:r w:rsidR="00885488" w:rsidRPr="00B779A9">
        <w:rPr>
          <w:lang w:val="pt-PT"/>
        </w:rPr>
        <w:t xml:space="preserve"> </w:t>
      </w:r>
      <w:r w:rsidR="00885488" w:rsidRPr="00794880">
        <w:rPr>
          <w:rStyle w:val="Incipit"/>
          <w:lang w:val="pt-PT"/>
        </w:rPr>
        <w:t>Ab</w:t>
      </w:r>
      <w:r w:rsidR="00D80D0C" w:rsidRPr="00794880">
        <w:rPr>
          <w:rStyle w:val="Incipit"/>
          <w:lang w:val="pt-PT"/>
        </w:rPr>
        <w:t>solv</w:t>
      </w:r>
      <w:r w:rsidR="00885488" w:rsidRPr="00794880">
        <w:rPr>
          <w:rStyle w:val="Incipit"/>
          <w:lang w:val="pt-PT"/>
        </w:rPr>
        <w:t>e</w:t>
      </w:r>
      <w:r w:rsidR="005A362F" w:rsidRPr="005A362F">
        <w:rPr>
          <w:i/>
          <w:lang w:val="pt-PT"/>
        </w:rPr>
        <w:t xml:space="preserve"> </w:t>
      </w:r>
      <w:r w:rsidR="00885488" w:rsidRPr="00794880">
        <w:rPr>
          <w:rStyle w:val="Incipit"/>
          <w:lang w:val="pt-PT"/>
        </w:rPr>
        <w:t>domine</w:t>
      </w:r>
      <w:r w:rsidR="00794880" w:rsidRPr="00794880">
        <w:rPr>
          <w:lang w:val="pt-PT"/>
        </w:rPr>
        <w:t xml:space="preserve">. </w:t>
      </w:r>
      <w:r w:rsidR="00BA24A1" w:rsidRPr="00B779A9">
        <w:rPr>
          <w:lang w:val="pt-PT"/>
        </w:rPr>
        <w:t>[</w:t>
      </w:r>
      <w:r w:rsidR="00885488" w:rsidRPr="00B779A9">
        <w:rPr>
          <w:lang w:val="pt-PT"/>
        </w:rPr>
        <w:t>RP</w:t>
      </w:r>
      <w:r w:rsidR="00E706DC" w:rsidRPr="00B779A9">
        <w:rPr>
          <w:lang w:val="pt-PT"/>
        </w:rPr>
        <w:t>P</w:t>
      </w:r>
      <w:r w:rsidR="00BA24A1" w:rsidRPr="00B779A9">
        <w:rPr>
          <w:lang w:val="pt-PT"/>
        </w:rPr>
        <w:t>]</w:t>
      </w:r>
      <w:r w:rsidR="005A362F" w:rsidRPr="005A362F">
        <w:rPr>
          <w:i/>
          <w:lang w:val="pt-PT"/>
        </w:rPr>
        <w:t xml:space="preserve"> </w:t>
      </w:r>
      <w:r w:rsidR="00885488" w:rsidRPr="00794880">
        <w:rPr>
          <w:rStyle w:val="Incipit"/>
          <w:lang w:val="pt-PT"/>
        </w:rPr>
        <w:t>Ne</w:t>
      </w:r>
      <w:r w:rsidR="005A362F" w:rsidRPr="005A362F">
        <w:rPr>
          <w:i/>
          <w:lang w:val="pt-PT"/>
        </w:rPr>
        <w:t xml:space="preserve"> </w:t>
      </w:r>
      <w:r w:rsidR="00885488" w:rsidRPr="00794880">
        <w:rPr>
          <w:rStyle w:val="Incipit"/>
          <w:lang w:val="pt-PT"/>
        </w:rPr>
        <w:t>tradas</w:t>
      </w:r>
      <w:r w:rsidR="005A362F" w:rsidRPr="005A362F">
        <w:rPr>
          <w:i/>
          <w:lang w:val="pt-PT"/>
        </w:rPr>
        <w:t xml:space="preserve"> </w:t>
      </w:r>
      <w:r w:rsidR="00885488" w:rsidRPr="00794880">
        <w:rPr>
          <w:rStyle w:val="Incipit"/>
          <w:lang w:val="pt-PT"/>
        </w:rPr>
        <w:t>domine</w:t>
      </w:r>
      <w:r w:rsidR="005A362F" w:rsidRPr="005A362F">
        <w:rPr>
          <w:i/>
          <w:lang w:val="pt-PT"/>
        </w:rPr>
        <w:t xml:space="preserve"> </w:t>
      </w:r>
      <w:r w:rsidR="00885488" w:rsidRPr="00794880">
        <w:rPr>
          <w:rStyle w:val="Incipit"/>
          <w:lang w:val="pt-PT"/>
        </w:rPr>
        <w:t>animas</w:t>
      </w:r>
      <w:r w:rsidR="00794880" w:rsidRPr="00794880">
        <w:rPr>
          <w:lang w:val="pt-PT"/>
        </w:rPr>
        <w:t xml:space="preserve">. </w:t>
      </w:r>
      <w:r w:rsidR="00BA24A1" w:rsidRPr="00B779A9">
        <w:rPr>
          <w:lang w:val="pt-PT"/>
        </w:rPr>
        <w:t>[</w:t>
      </w:r>
      <w:r w:rsidR="00885488" w:rsidRPr="00B779A9">
        <w:rPr>
          <w:lang w:val="pt-PT"/>
        </w:rPr>
        <w:t>RP</w:t>
      </w:r>
      <w:r w:rsidR="00E706DC" w:rsidRPr="00B779A9">
        <w:rPr>
          <w:lang w:val="pt-PT"/>
        </w:rPr>
        <w:t>P</w:t>
      </w:r>
      <w:r w:rsidR="00BA24A1" w:rsidRPr="00B779A9">
        <w:rPr>
          <w:lang w:val="pt-PT"/>
        </w:rPr>
        <w:t>]</w:t>
      </w:r>
      <w:r w:rsidR="00885488" w:rsidRPr="00B779A9">
        <w:rPr>
          <w:lang w:val="pt-PT"/>
        </w:rPr>
        <w:t xml:space="preserve"> </w:t>
      </w:r>
      <w:r w:rsidR="00885488" w:rsidRPr="00794880">
        <w:rPr>
          <w:rStyle w:val="Incipit"/>
          <w:lang w:val="pt-PT"/>
        </w:rPr>
        <w:t>Deus</w:t>
      </w:r>
      <w:r w:rsidR="005A362F" w:rsidRPr="005A362F">
        <w:rPr>
          <w:i/>
          <w:lang w:val="pt-PT"/>
        </w:rPr>
        <w:t xml:space="preserve"> </w:t>
      </w:r>
      <w:r w:rsidR="00885488" w:rsidRPr="00794880">
        <w:rPr>
          <w:rStyle w:val="Incipit"/>
          <w:lang w:val="pt-PT"/>
        </w:rPr>
        <w:t>aeterne</w:t>
      </w:r>
      <w:r w:rsidR="00885488" w:rsidRPr="00B779A9">
        <w:rPr>
          <w:lang w:val="pt-PT"/>
        </w:rPr>
        <w:t xml:space="preserve"> etc. </w:t>
      </w:r>
      <w:r>
        <w:rPr>
          <w:rStyle w:val="Funktion"/>
          <w:lang w:val="pt-PT"/>
        </w:rPr>
        <w:t>A</w:t>
      </w:r>
      <w:r w:rsidR="00885488" w:rsidRPr="00F77676">
        <w:rPr>
          <w:rStyle w:val="Funktion"/>
          <w:lang w:val="pt-PT"/>
        </w:rPr>
        <w:t>liquis sacerdotum</w:t>
      </w:r>
      <w:r w:rsidR="00885488" w:rsidRPr="00B779A9">
        <w:rPr>
          <w:lang w:val="pt-PT"/>
        </w:rPr>
        <w:t xml:space="preserve"> sub processione </w:t>
      </w:r>
      <w:r w:rsidR="003B5C07" w:rsidRPr="00B779A9">
        <w:rPr>
          <w:lang w:val="pt-PT"/>
        </w:rPr>
        <w:t>tur</w:t>
      </w:r>
      <w:r w:rsidR="00885488" w:rsidRPr="00B779A9">
        <w:rPr>
          <w:lang w:val="pt-PT"/>
        </w:rPr>
        <w:t xml:space="preserve">ificat </w:t>
      </w:r>
      <w:r w:rsidR="00885488" w:rsidRPr="00B779A9">
        <w:rPr>
          <w:lang w:val="pt-PT"/>
        </w:rPr>
        <w:lastRenderedPageBreak/>
        <w:t xml:space="preserve">cum </w:t>
      </w:r>
      <w:r w:rsidR="00885488" w:rsidRPr="00F77676">
        <w:rPr>
          <w:rStyle w:val="Funktion"/>
          <w:lang w:val="pt-PT"/>
        </w:rPr>
        <w:t>domicello</w:t>
      </w:r>
      <w:r w:rsidR="00885488" w:rsidRPr="00B779A9">
        <w:rPr>
          <w:lang w:val="pt-PT"/>
        </w:rPr>
        <w:t xml:space="preserve"> sepulchra mortuorum. Ambo nigris cappis induti. Cum pervenitur ad </w:t>
      </w:r>
      <w:r w:rsidR="00885488" w:rsidRPr="00F77676">
        <w:rPr>
          <w:rStyle w:val="Ort"/>
          <w:lang w:val="pt-PT"/>
        </w:rPr>
        <w:t>stationem in c</w:t>
      </w:r>
      <w:r w:rsidR="005B69F3" w:rsidRPr="00F77676">
        <w:rPr>
          <w:rStyle w:val="Ort"/>
          <w:lang w:val="pt-PT"/>
        </w:rPr>
        <w:t>o</w:t>
      </w:r>
      <w:r w:rsidR="00885488" w:rsidRPr="00F77676">
        <w:rPr>
          <w:rStyle w:val="Ort"/>
          <w:lang w:val="pt-PT"/>
        </w:rPr>
        <w:t>emiterio</w:t>
      </w:r>
      <w:r w:rsidR="00885488" w:rsidRPr="00B779A9">
        <w:rPr>
          <w:lang w:val="pt-PT"/>
        </w:rPr>
        <w:t xml:space="preserve"> dicatur Placebo cum suis psalmis atque collectis. </w:t>
      </w:r>
      <w:r w:rsidR="00885488" w:rsidRPr="00F77676">
        <w:rPr>
          <w:rStyle w:val="Funktion"/>
          <w:lang w:val="pt-PT"/>
        </w:rPr>
        <w:t>Sacerdos</w:t>
      </w:r>
      <w:r w:rsidR="00885488" w:rsidRPr="00B779A9">
        <w:rPr>
          <w:lang w:val="pt-PT"/>
        </w:rPr>
        <w:t xml:space="preserve"> interim pari ratione </w:t>
      </w:r>
      <w:r w:rsidR="003B5C07" w:rsidRPr="00B779A9">
        <w:rPr>
          <w:lang w:val="pt-PT"/>
        </w:rPr>
        <w:t>tur</w:t>
      </w:r>
      <w:r w:rsidR="00885488" w:rsidRPr="00B779A9">
        <w:rPr>
          <w:lang w:val="pt-PT"/>
        </w:rPr>
        <w:t>ificat</w:t>
      </w:r>
      <w:r w:rsidR="003C6E5B">
        <w:rPr>
          <w:lang w:val="pt-PT"/>
        </w:rPr>
        <w:t>,</w:t>
      </w:r>
      <w:r w:rsidR="00885488" w:rsidRPr="00B779A9">
        <w:rPr>
          <w:lang w:val="pt-PT"/>
        </w:rPr>
        <w:t xml:space="preserve"> ut dictum est</w:t>
      </w:r>
      <w:r w:rsidR="003C6E5B">
        <w:rPr>
          <w:lang w:val="pt-PT"/>
        </w:rPr>
        <w:t>,</w:t>
      </w:r>
      <w:r w:rsidR="00885488" w:rsidRPr="00B779A9">
        <w:rPr>
          <w:lang w:val="pt-PT"/>
        </w:rPr>
        <w:t xml:space="preserve"> cum </w:t>
      </w:r>
      <w:r w:rsidR="00885488" w:rsidRPr="00F77676">
        <w:rPr>
          <w:rStyle w:val="Funktion"/>
          <w:lang w:val="pt-PT"/>
        </w:rPr>
        <w:t>domicello</w:t>
      </w:r>
      <w:r w:rsidR="00885488" w:rsidRPr="00B779A9">
        <w:rPr>
          <w:lang w:val="pt-PT"/>
        </w:rPr>
        <w:t xml:space="preserve"> </w:t>
      </w:r>
      <w:r w:rsidR="00AC4CDD" w:rsidRPr="00B779A9">
        <w:rPr>
          <w:lang w:val="pt-PT"/>
        </w:rPr>
        <w:t>sepulchra et in quatt</w:t>
      </w:r>
      <w:r w:rsidR="00885488" w:rsidRPr="00B779A9">
        <w:rPr>
          <w:lang w:val="pt-PT"/>
        </w:rPr>
        <w:t>u</w:t>
      </w:r>
      <w:r w:rsidR="00AC4CDD" w:rsidRPr="00B779A9">
        <w:rPr>
          <w:lang w:val="pt-PT"/>
        </w:rPr>
        <w:t>o</w:t>
      </w:r>
      <w:r w:rsidR="00885488" w:rsidRPr="00B779A9">
        <w:rPr>
          <w:lang w:val="pt-PT"/>
        </w:rPr>
        <w:t xml:space="preserve">r partibus </w:t>
      </w:r>
      <w:r w:rsidR="00885488" w:rsidRPr="00F77676">
        <w:rPr>
          <w:rStyle w:val="Ort"/>
          <w:lang w:val="pt-PT"/>
        </w:rPr>
        <w:t>c</w:t>
      </w:r>
      <w:r w:rsidR="005B69F3" w:rsidRPr="00F77676">
        <w:rPr>
          <w:rStyle w:val="Ort"/>
          <w:lang w:val="pt-PT"/>
        </w:rPr>
        <w:t>o</w:t>
      </w:r>
      <w:r w:rsidR="00885488" w:rsidRPr="00F77676">
        <w:rPr>
          <w:rStyle w:val="Ort"/>
          <w:lang w:val="pt-PT"/>
        </w:rPr>
        <w:t>emiterii</w:t>
      </w:r>
      <w:r w:rsidR="00885488" w:rsidRPr="00B779A9">
        <w:rPr>
          <w:lang w:val="pt-PT"/>
        </w:rPr>
        <w:t xml:space="preserve"> astant c</w:t>
      </w:r>
      <w:r w:rsidR="00AC4CDD" w:rsidRPr="00B779A9">
        <w:rPr>
          <w:lang w:val="pt-PT"/>
        </w:rPr>
        <w:t xml:space="preserve">um facibus incensis </w:t>
      </w:r>
      <w:r w:rsidR="00AC4CDD" w:rsidRPr="00F77676">
        <w:rPr>
          <w:rStyle w:val="Funktion"/>
          <w:lang w:val="pt-PT"/>
        </w:rPr>
        <w:t>pueri</w:t>
      </w:r>
      <w:r w:rsidR="00AC4CDD" w:rsidRPr="00B779A9">
        <w:rPr>
          <w:lang w:val="pt-PT"/>
        </w:rPr>
        <w:t xml:space="preserve"> quatt</w:t>
      </w:r>
      <w:r w:rsidR="00885488" w:rsidRPr="00B779A9">
        <w:rPr>
          <w:lang w:val="pt-PT"/>
        </w:rPr>
        <w:t>u</w:t>
      </w:r>
      <w:r w:rsidR="00AC4CDD" w:rsidRPr="00B779A9">
        <w:rPr>
          <w:lang w:val="pt-PT"/>
        </w:rPr>
        <w:t>o</w:t>
      </w:r>
      <w:r w:rsidR="00885488" w:rsidRPr="00B779A9">
        <w:rPr>
          <w:lang w:val="pt-PT"/>
        </w:rPr>
        <w:t xml:space="preserve">r. Insuper progreditur ad </w:t>
      </w:r>
      <w:r w:rsidR="00885488" w:rsidRPr="00F77676">
        <w:rPr>
          <w:rStyle w:val="Ort"/>
          <w:lang w:val="pt-PT"/>
        </w:rPr>
        <w:t>capitulum</w:t>
      </w:r>
      <w:r w:rsidR="00885488" w:rsidRPr="00B779A9">
        <w:rPr>
          <w:lang w:val="pt-PT"/>
        </w:rPr>
        <w:t xml:space="preserve"> simili modo facturus. </w:t>
      </w:r>
      <w:r w:rsidR="00885488" w:rsidRPr="00F77676">
        <w:rPr>
          <w:rStyle w:val="Funktion"/>
          <w:lang w:val="pt-PT"/>
        </w:rPr>
        <w:t>Praelatus</w:t>
      </w:r>
      <w:r w:rsidR="00885488" w:rsidRPr="00B779A9">
        <w:rPr>
          <w:lang w:val="pt-PT"/>
        </w:rPr>
        <w:t xml:space="preserve"> </w:t>
      </w:r>
      <w:r w:rsidR="00FA3B56" w:rsidRPr="00B779A9">
        <w:rPr>
          <w:lang w:val="pt-PT"/>
        </w:rPr>
        <w:t>vero</w:t>
      </w:r>
      <w:r w:rsidR="00885488" w:rsidRPr="00B779A9">
        <w:rPr>
          <w:lang w:val="pt-PT"/>
        </w:rPr>
        <w:t xml:space="preserve"> et totus </w:t>
      </w:r>
      <w:r w:rsidR="00885488" w:rsidRPr="00F77676">
        <w:rPr>
          <w:rStyle w:val="Funktion"/>
          <w:lang w:val="pt-PT"/>
        </w:rPr>
        <w:t>clericorum caetus</w:t>
      </w:r>
      <w:r w:rsidR="00885488" w:rsidRPr="00B779A9">
        <w:rPr>
          <w:lang w:val="pt-PT"/>
        </w:rPr>
        <w:t xml:space="preserve"> orant ante </w:t>
      </w:r>
      <w:r w:rsidR="00885488" w:rsidRPr="00F77676">
        <w:rPr>
          <w:rStyle w:val="Ort"/>
          <w:lang w:val="pt-PT"/>
        </w:rPr>
        <w:t>capitulum</w:t>
      </w:r>
      <w:r w:rsidR="00885488" w:rsidRPr="00B779A9">
        <w:rPr>
          <w:lang w:val="pt-PT"/>
        </w:rPr>
        <w:t xml:space="preserve"> </w:t>
      </w:r>
      <w:r w:rsidR="003C6E5B">
        <w:rPr>
          <w:lang w:val="pt-PT"/>
        </w:rPr>
        <w:t xml:space="preserve">psalmum </w:t>
      </w:r>
      <w:r w:rsidR="00885488" w:rsidRPr="00B779A9">
        <w:rPr>
          <w:lang w:val="pt-PT"/>
        </w:rPr>
        <w:t xml:space="preserve">illum paenitentialem </w:t>
      </w:r>
      <w:r w:rsidR="003C6E5B">
        <w:rPr>
          <w:lang w:val="pt-PT"/>
        </w:rPr>
        <w:t>[</w:t>
      </w:r>
      <w:r w:rsidR="00885488" w:rsidRPr="00B779A9">
        <w:rPr>
          <w:lang w:val="pt-PT"/>
        </w:rPr>
        <w:t>PS</w:t>
      </w:r>
      <w:r w:rsidR="003C6E5B">
        <w:rPr>
          <w:lang w:val="pt-PT"/>
        </w:rPr>
        <w:t>]</w:t>
      </w:r>
      <w:r w:rsidR="00885488" w:rsidRPr="00B779A9">
        <w:rPr>
          <w:lang w:val="pt-PT"/>
        </w:rPr>
        <w:t xml:space="preserve"> </w:t>
      </w:r>
      <w:r w:rsidR="00885488" w:rsidRPr="00794880">
        <w:rPr>
          <w:rStyle w:val="Incipit"/>
          <w:lang w:val="pt-PT"/>
        </w:rPr>
        <w:t>Domine</w:t>
      </w:r>
      <w:r w:rsidR="005A362F" w:rsidRPr="005A362F">
        <w:rPr>
          <w:i/>
          <w:lang w:val="pt-PT"/>
        </w:rPr>
        <w:t xml:space="preserve"> </w:t>
      </w:r>
      <w:r w:rsidR="00885488" w:rsidRPr="00794880">
        <w:rPr>
          <w:rStyle w:val="Incipit"/>
          <w:lang w:val="pt-PT"/>
        </w:rPr>
        <w:t>exaudi</w:t>
      </w:r>
      <w:r w:rsidR="005A362F" w:rsidRPr="005A362F">
        <w:rPr>
          <w:i/>
          <w:lang w:val="pt-PT"/>
        </w:rPr>
        <w:t xml:space="preserve"> </w:t>
      </w:r>
      <w:r w:rsidR="00885488" w:rsidRPr="00794880">
        <w:rPr>
          <w:rStyle w:val="Incipit"/>
          <w:lang w:val="pt-PT"/>
        </w:rPr>
        <w:t>orationem</w:t>
      </w:r>
      <w:r w:rsidR="005A362F" w:rsidRPr="005A362F">
        <w:rPr>
          <w:i/>
          <w:lang w:val="pt-PT"/>
        </w:rPr>
        <w:t xml:space="preserve"> </w:t>
      </w:r>
      <w:r w:rsidR="00885488" w:rsidRPr="00794880">
        <w:rPr>
          <w:rStyle w:val="Incipit"/>
          <w:lang w:val="pt-PT"/>
        </w:rPr>
        <w:t>meam</w:t>
      </w:r>
      <w:r w:rsidR="005A362F" w:rsidRPr="005A362F">
        <w:rPr>
          <w:i/>
          <w:lang w:val="pt-PT"/>
        </w:rPr>
        <w:t xml:space="preserve"> </w:t>
      </w:r>
      <w:r w:rsidR="00885488" w:rsidRPr="00794880">
        <w:rPr>
          <w:rStyle w:val="Incipit"/>
          <w:lang w:val="pt-PT"/>
        </w:rPr>
        <w:t>auribus</w:t>
      </w:r>
      <w:r w:rsidR="005A362F" w:rsidRPr="005A362F">
        <w:rPr>
          <w:i/>
          <w:lang w:val="pt-PT"/>
        </w:rPr>
        <w:t xml:space="preserve"> </w:t>
      </w:r>
      <w:r w:rsidR="00885488" w:rsidRPr="00794880">
        <w:rPr>
          <w:rStyle w:val="Incipit"/>
          <w:lang w:val="pt-PT"/>
        </w:rPr>
        <w:t>percipe</w:t>
      </w:r>
      <w:r w:rsidR="00885488" w:rsidRPr="00B779A9">
        <w:rPr>
          <w:lang w:val="pt-PT"/>
        </w:rPr>
        <w:t xml:space="preserve"> ex psalteriis et additur a </w:t>
      </w:r>
      <w:r w:rsidR="00885488" w:rsidRPr="00F77676">
        <w:rPr>
          <w:rStyle w:val="Funktion"/>
          <w:lang w:val="pt-PT"/>
        </w:rPr>
        <w:t>praelato</w:t>
      </w:r>
      <w:r w:rsidR="00885488" w:rsidRPr="00B779A9">
        <w:rPr>
          <w:lang w:val="pt-PT"/>
        </w:rPr>
        <w:t xml:space="preserve"> seu </w:t>
      </w:r>
      <w:r w:rsidR="00885488" w:rsidRPr="00F77676">
        <w:rPr>
          <w:rStyle w:val="Funktion"/>
          <w:lang w:val="pt-PT"/>
        </w:rPr>
        <w:t>decano</w:t>
      </w:r>
      <w:r w:rsidR="00885488" w:rsidRPr="00B779A9">
        <w:rPr>
          <w:lang w:val="pt-PT"/>
        </w:rPr>
        <w:t xml:space="preserve"> collecta pro defunctis.</w:t>
      </w:r>
    </w:p>
    <w:p w:rsidR="00885488" w:rsidRPr="00B779A9" w:rsidRDefault="000805B7" w:rsidP="00415109">
      <w:pPr>
        <w:rPr>
          <w:lang w:val="it-IT"/>
        </w:rPr>
      </w:pPr>
      <w:r w:rsidRPr="00F77676">
        <w:rPr>
          <w:rStyle w:val="Time1"/>
          <w:lang w:val="it-IT"/>
        </w:rPr>
        <w:t>Ad completorium</w:t>
      </w:r>
      <w:r w:rsidR="00885488" w:rsidRPr="00B779A9">
        <w:rPr>
          <w:lang w:val="it-IT"/>
        </w:rPr>
        <w:t xml:space="preserve"> HY </w:t>
      </w:r>
      <w:r w:rsidR="00885488" w:rsidRPr="00794880">
        <w:rPr>
          <w:rStyle w:val="Incipit"/>
          <w:lang w:val="it-IT"/>
        </w:rPr>
        <w:t>Te</w:t>
      </w:r>
      <w:r w:rsidR="005A362F" w:rsidRPr="005A362F">
        <w:rPr>
          <w:i/>
          <w:lang w:val="it-IT"/>
        </w:rPr>
        <w:t xml:space="preserve"> </w:t>
      </w:r>
      <w:r w:rsidR="00885488" w:rsidRPr="00794880">
        <w:rPr>
          <w:rStyle w:val="Incipit"/>
          <w:lang w:val="it-IT"/>
        </w:rPr>
        <w:t>lucis</w:t>
      </w:r>
      <w:r w:rsidR="00885488" w:rsidRPr="00B779A9">
        <w:rPr>
          <w:lang w:val="it-IT"/>
        </w:rPr>
        <w:t xml:space="preserve">. AD </w:t>
      </w:r>
      <w:r w:rsidR="00885488" w:rsidRPr="00794880">
        <w:rPr>
          <w:rStyle w:val="Incipit"/>
          <w:lang w:val="it-IT"/>
        </w:rPr>
        <w:t>Vigila</w:t>
      </w:r>
      <w:r w:rsidR="00885488" w:rsidRPr="00B779A9">
        <w:rPr>
          <w:lang w:val="it-IT"/>
        </w:rPr>
        <w:t>.</w:t>
      </w:r>
    </w:p>
    <w:p w:rsidR="00885488" w:rsidRPr="00B779A9" w:rsidRDefault="00885488" w:rsidP="00415109">
      <w:pPr>
        <w:rPr>
          <w:lang w:val="pt-PT"/>
        </w:rPr>
      </w:pPr>
      <w:r w:rsidRPr="00B779A9">
        <w:rPr>
          <w:lang w:val="pt-PT"/>
        </w:rPr>
        <w:t xml:space="preserve">Cursus per totam </w:t>
      </w:r>
      <w:r w:rsidR="00BA4CFB" w:rsidRPr="00B779A9">
        <w:rPr>
          <w:lang w:val="pt-PT"/>
        </w:rPr>
        <w:t>octava</w:t>
      </w:r>
      <w:r w:rsidRPr="00B779A9">
        <w:rPr>
          <w:lang w:val="pt-PT"/>
        </w:rPr>
        <w:t>m non dicitur.</w:t>
      </w:r>
    </w:p>
    <w:p w:rsidR="00885488" w:rsidRPr="00F77676" w:rsidRDefault="00BA24A1" w:rsidP="00415109">
      <w:pPr>
        <w:pStyle w:val="berschrift1"/>
        <w:rPr>
          <w:lang w:val="pt-PT"/>
        </w:rPr>
      </w:pPr>
      <w:r w:rsidRPr="00F77676">
        <w:rPr>
          <w:lang w:val="pt-PT"/>
        </w:rPr>
        <w:t>[</w:t>
      </w:r>
      <w:r w:rsidR="00885488" w:rsidRPr="00F77676">
        <w:rPr>
          <w:lang w:val="pt-PT"/>
        </w:rPr>
        <w:t>INF</w:t>
      </w:r>
      <w:r w:rsidR="000805B7" w:rsidRPr="00F77676">
        <w:rPr>
          <w:lang w:val="pt-PT"/>
        </w:rPr>
        <w:t>RA OCTAVAM OMNIUM SANCTORUM</w:t>
      </w:r>
      <w:r w:rsidRPr="00F77676">
        <w:rPr>
          <w:lang w:val="pt-PT"/>
        </w:rPr>
        <w:t>]</w:t>
      </w:r>
    </w:p>
    <w:p w:rsidR="00885488" w:rsidRPr="00B779A9" w:rsidRDefault="000805B7" w:rsidP="00415109">
      <w:pPr>
        <w:rPr>
          <w:lang w:val="it-IT"/>
        </w:rPr>
      </w:pPr>
      <w:r w:rsidRPr="00F77676">
        <w:rPr>
          <w:rStyle w:val="Time1"/>
          <w:lang w:val="pt-PT"/>
        </w:rPr>
        <w:t>Ad matutinum</w:t>
      </w:r>
      <w:r w:rsidR="00885488" w:rsidRPr="00B779A9">
        <w:rPr>
          <w:lang w:val="pt-PT"/>
        </w:rPr>
        <w:t xml:space="preserve"> I</w:t>
      </w:r>
      <w:r w:rsidR="00E706DC" w:rsidRPr="00B779A9">
        <w:rPr>
          <w:lang w:val="pt-PT"/>
        </w:rPr>
        <w:t>N</w:t>
      </w:r>
      <w:r w:rsidR="00885488" w:rsidRPr="00B779A9">
        <w:rPr>
          <w:lang w:val="pt-PT"/>
        </w:rPr>
        <w:t xml:space="preserve">V </w:t>
      </w:r>
      <w:r w:rsidR="00885488" w:rsidRPr="00F77676">
        <w:rPr>
          <w:rStyle w:val="Incipit"/>
          <w:lang w:val="pt-PT"/>
        </w:rPr>
        <w:t>Regem regum dominum</w:t>
      </w:r>
      <w:r w:rsidR="00885488" w:rsidRPr="00B779A9">
        <w:rPr>
          <w:lang w:val="pt-PT"/>
        </w:rPr>
        <w:t xml:space="preserve">. </w:t>
      </w:r>
      <w:r w:rsidR="00982EF5" w:rsidRPr="00B779A9">
        <w:rPr>
          <w:lang w:val="pt-PT"/>
        </w:rPr>
        <w:t>Hymnu</w:t>
      </w:r>
      <w:r w:rsidR="00885488" w:rsidRPr="00B779A9">
        <w:rPr>
          <w:lang w:val="pt-PT"/>
        </w:rPr>
        <w:t>m</w:t>
      </w:r>
      <w:r w:rsidR="003C6E5B">
        <w:rPr>
          <w:lang w:val="pt-PT"/>
        </w:rPr>
        <w:t>,</w:t>
      </w:r>
      <w:r w:rsidR="00885488" w:rsidRPr="00B779A9">
        <w:rPr>
          <w:lang w:val="pt-PT"/>
        </w:rPr>
        <w:t xml:space="preserve"> antiphonas et psalmos </w:t>
      </w:r>
      <w:r w:rsidR="003C6E5B">
        <w:rPr>
          <w:lang w:val="pt-PT"/>
        </w:rPr>
        <w:t>ferialiter. Versiculus</w:t>
      </w:r>
      <w:r w:rsidR="00087143" w:rsidRPr="00B779A9">
        <w:rPr>
          <w:lang w:val="pt-PT"/>
        </w:rPr>
        <w:t xml:space="preserve"> de martyribus. LS</w:t>
      </w:r>
      <w:r w:rsidR="00885488" w:rsidRPr="00B779A9">
        <w:rPr>
          <w:lang w:val="pt-PT"/>
        </w:rPr>
        <w:t xml:space="preserve"> </w:t>
      </w:r>
      <w:r w:rsidR="00885488" w:rsidRPr="00F77676">
        <w:rPr>
          <w:rStyle w:val="Incipit"/>
          <w:lang w:val="pt-PT"/>
        </w:rPr>
        <w:t>Hodie dilectissimi omnium sanctorum festi</w:t>
      </w:r>
      <w:r w:rsidR="00D66EA2" w:rsidRPr="00F77676">
        <w:rPr>
          <w:rStyle w:val="Incipit"/>
          <w:lang w:val="pt-PT"/>
        </w:rPr>
        <w:t>vita</w:t>
      </w:r>
      <w:r w:rsidR="00885488" w:rsidRPr="00F77676">
        <w:rPr>
          <w:rStyle w:val="Incipit"/>
          <w:lang w:val="pt-PT"/>
        </w:rPr>
        <w:t xml:space="preserve">tem sub una </w:t>
      </w:r>
      <w:r w:rsidR="0086266C" w:rsidRPr="00F77676">
        <w:rPr>
          <w:rStyle w:val="Incipit"/>
          <w:lang w:val="pt-PT"/>
        </w:rPr>
        <w:t>sollemn</w:t>
      </w:r>
      <w:r w:rsidR="00885488" w:rsidRPr="00F77676">
        <w:rPr>
          <w:rStyle w:val="Incipit"/>
          <w:lang w:val="pt-PT"/>
        </w:rPr>
        <w:t>itatis laetitia celebramus</w:t>
      </w:r>
      <w:r w:rsidR="00885488" w:rsidRPr="00B779A9">
        <w:rPr>
          <w:lang w:val="pt-PT"/>
        </w:rPr>
        <w:t xml:space="preserve">. </w:t>
      </w:r>
      <w:r w:rsidR="00885488" w:rsidRPr="00B779A9">
        <w:rPr>
          <w:lang w:val="it-IT"/>
        </w:rPr>
        <w:t xml:space="preserve">RP </w:t>
      </w:r>
      <w:r w:rsidR="00885488" w:rsidRPr="00F77676">
        <w:rPr>
          <w:rStyle w:val="Incipit"/>
          <w:lang w:val="it-IT"/>
        </w:rPr>
        <w:t>Bea(79r)ti pauperes</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F77676">
        <w:rPr>
          <w:rStyle w:val="Incipit"/>
          <w:lang w:val="it-IT"/>
        </w:rPr>
        <w:t>Beati qui persecutionem</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F77676">
        <w:rPr>
          <w:rStyle w:val="Incipit"/>
          <w:lang w:val="it-IT"/>
        </w:rPr>
        <w:t>Beati estis</w:t>
      </w:r>
      <w:r w:rsidR="00885488" w:rsidRPr="00B779A9">
        <w:rPr>
          <w:lang w:val="it-IT"/>
        </w:rPr>
        <w:t>. Versicul</w:t>
      </w:r>
      <w:r w:rsidR="00E576BA" w:rsidRPr="00B779A9">
        <w:rPr>
          <w:lang w:val="it-IT"/>
        </w:rPr>
        <w:t xml:space="preserve">os et </w:t>
      </w:r>
      <w:r w:rsidR="005E1283" w:rsidRPr="00B779A9">
        <w:rPr>
          <w:lang w:val="it-IT"/>
        </w:rPr>
        <w:t xml:space="preserve">[BD] </w:t>
      </w:r>
      <w:r w:rsidR="005E1283" w:rsidRPr="00F77676">
        <w:rPr>
          <w:rStyle w:val="Incipit"/>
          <w:lang w:val="it-IT"/>
        </w:rPr>
        <w:t>Benedicamus</w:t>
      </w:r>
      <w:r w:rsidR="00E576BA" w:rsidRPr="00B779A9">
        <w:rPr>
          <w:lang w:val="it-IT"/>
        </w:rPr>
        <w:t xml:space="preserve"> duo cantent p</w:t>
      </w:r>
      <w:r w:rsidR="00885488" w:rsidRPr="00B779A9">
        <w:rPr>
          <w:lang w:val="it-IT"/>
        </w:rPr>
        <w:t xml:space="preserve">er totam </w:t>
      </w:r>
      <w:r w:rsidR="00BA4CFB" w:rsidRPr="00B779A9">
        <w:rPr>
          <w:lang w:val="it-IT"/>
        </w:rPr>
        <w:t>octava</w:t>
      </w:r>
      <w:r w:rsidR="00885488" w:rsidRPr="00B779A9">
        <w:rPr>
          <w:lang w:val="it-IT"/>
        </w:rPr>
        <w:t>m</w:t>
      </w:r>
      <w:r w:rsidR="00E576BA" w:rsidRPr="00B779A9">
        <w:rPr>
          <w:lang w:val="it-IT"/>
        </w:rPr>
        <w:t xml:space="preserve">. </w:t>
      </w:r>
      <w:r w:rsidR="00753A1C" w:rsidRPr="00B779A9">
        <w:rPr>
          <w:lang w:val="it-IT"/>
        </w:rPr>
        <w:t xml:space="preserve">[TD] </w:t>
      </w:r>
      <w:r w:rsidR="00753A1C" w:rsidRPr="00F77676">
        <w:rPr>
          <w:rStyle w:val="Incipit"/>
          <w:lang w:val="it-IT"/>
        </w:rPr>
        <w:t>Te deum</w:t>
      </w:r>
      <w:r w:rsidR="00753A1C" w:rsidRPr="00B779A9">
        <w:rPr>
          <w:lang w:val="it-IT"/>
        </w:rPr>
        <w:t xml:space="preserve"> </w:t>
      </w:r>
      <w:r w:rsidR="00885488" w:rsidRPr="00B779A9">
        <w:rPr>
          <w:lang w:val="it-IT"/>
        </w:rPr>
        <w:t>non dicitur.</w:t>
      </w:r>
    </w:p>
    <w:p w:rsidR="00885488" w:rsidRPr="00F77676" w:rsidRDefault="000805B7" w:rsidP="00415109">
      <w:pPr>
        <w:rPr>
          <w:lang w:val="it-IT"/>
        </w:rPr>
      </w:pPr>
      <w:r w:rsidRPr="00F77676">
        <w:rPr>
          <w:rStyle w:val="Time1"/>
          <w:lang w:val="it-IT"/>
        </w:rPr>
        <w:t>Ad laudes</w:t>
      </w:r>
      <w:r w:rsidR="00885488" w:rsidRPr="00B779A9">
        <w:rPr>
          <w:lang w:val="it-IT"/>
        </w:rPr>
        <w:t xml:space="preserve"> AN </w:t>
      </w:r>
      <w:r w:rsidR="00885488" w:rsidRPr="00F77676">
        <w:rPr>
          <w:rStyle w:val="Incipit"/>
          <w:lang w:val="it-IT"/>
        </w:rPr>
        <w:t>Scimus quoniam diligentibus deum</w:t>
      </w:r>
      <w:r w:rsidR="00885488" w:rsidRPr="00B779A9">
        <w:rPr>
          <w:lang w:val="it-IT"/>
        </w:rPr>
        <w:t xml:space="preserve"> sola dicatur. </w:t>
      </w:r>
      <w:r w:rsidR="00885488" w:rsidRPr="00F77676">
        <w:rPr>
          <w:lang w:val="it-IT"/>
        </w:rPr>
        <w:t xml:space="preserve">HY </w:t>
      </w:r>
      <w:r w:rsidR="00885488" w:rsidRPr="00F77676">
        <w:rPr>
          <w:rStyle w:val="Incipit"/>
          <w:lang w:val="it-IT"/>
        </w:rPr>
        <w:t>Iesu</w:t>
      </w:r>
      <w:r w:rsidR="003C6E5B" w:rsidRPr="00F77676">
        <w:rPr>
          <w:rStyle w:val="Incipit"/>
          <w:lang w:val="it-IT"/>
        </w:rPr>
        <w:t>%D::s%</w:t>
      </w:r>
      <w:r w:rsidR="00885488" w:rsidRPr="00F77676">
        <w:rPr>
          <w:rStyle w:val="Incipit"/>
          <w:lang w:val="it-IT"/>
        </w:rPr>
        <w:t xml:space="preserve"> </w:t>
      </w:r>
      <w:r w:rsidR="001B7479" w:rsidRPr="00F77676">
        <w:rPr>
          <w:rStyle w:val="Incipit"/>
          <w:lang w:val="it-IT"/>
        </w:rPr>
        <w:t>salvator</w:t>
      </w:r>
      <w:r w:rsidR="00885488" w:rsidRPr="00F77676">
        <w:rPr>
          <w:rStyle w:val="Incipit"/>
          <w:lang w:val="it-IT"/>
        </w:rPr>
        <w:t xml:space="preserve"> </w:t>
      </w:r>
      <w:r w:rsidR="002332ED" w:rsidRPr="00F77676">
        <w:rPr>
          <w:rStyle w:val="Incipit"/>
          <w:lang w:val="it-IT"/>
        </w:rPr>
        <w:t>saecul</w:t>
      </w:r>
      <w:r w:rsidR="00885488" w:rsidRPr="00F77676">
        <w:rPr>
          <w:rStyle w:val="Incipit"/>
          <w:lang w:val="it-IT"/>
        </w:rPr>
        <w:t>i</w:t>
      </w:r>
      <w:r w:rsidR="00885488" w:rsidRPr="00F77676">
        <w:rPr>
          <w:lang w:val="it-IT"/>
        </w:rPr>
        <w:t xml:space="preserve">. VS </w:t>
      </w:r>
      <w:r w:rsidR="00885488" w:rsidRPr="00F77676">
        <w:rPr>
          <w:rStyle w:val="Incipit"/>
          <w:lang w:val="it-IT"/>
        </w:rPr>
        <w:t>Iustorum animae</w:t>
      </w:r>
      <w:r w:rsidR="00885488" w:rsidRPr="00F77676">
        <w:rPr>
          <w:lang w:val="it-IT"/>
        </w:rPr>
        <w:t xml:space="preserve">. AB </w:t>
      </w:r>
      <w:r w:rsidR="00885488" w:rsidRPr="00F77676">
        <w:rPr>
          <w:rStyle w:val="Incipit"/>
          <w:lang w:val="it-IT"/>
        </w:rPr>
        <w:t>Omnes sancti dei</w:t>
      </w:r>
      <w:r w:rsidR="00885488" w:rsidRPr="00F77676">
        <w:rPr>
          <w:lang w:val="it-IT"/>
        </w:rPr>
        <w:t xml:space="preserve">. </w:t>
      </w:r>
      <w:r w:rsidR="003C6E5B" w:rsidRPr="00F77676">
        <w:rPr>
          <w:lang w:val="it-IT"/>
        </w:rPr>
        <w:t>Suffragium d</w:t>
      </w:r>
      <w:r w:rsidR="00087143" w:rsidRPr="00F77676">
        <w:rPr>
          <w:lang w:val="it-IT"/>
        </w:rPr>
        <w:t xml:space="preserve">e sancto Eustachio </w:t>
      </w:r>
      <w:r w:rsidR="003C6E5B" w:rsidRPr="00F77676">
        <w:rPr>
          <w:lang w:val="it-IT"/>
        </w:rPr>
        <w:t>[</w:t>
      </w:r>
      <w:r w:rsidR="00885488" w:rsidRPr="00F77676">
        <w:rPr>
          <w:lang w:val="it-IT"/>
        </w:rPr>
        <w:t>AC</w:t>
      </w:r>
      <w:r w:rsidR="003C6E5B" w:rsidRPr="00F77676">
        <w:rPr>
          <w:lang w:val="it-IT"/>
        </w:rPr>
        <w:t>]</w:t>
      </w:r>
      <w:r w:rsidR="00885488" w:rsidRPr="00F77676">
        <w:rPr>
          <w:lang w:val="it-IT"/>
        </w:rPr>
        <w:t xml:space="preserve"> </w:t>
      </w:r>
      <w:r w:rsidR="00885488" w:rsidRPr="00F77676">
        <w:rPr>
          <w:rStyle w:val="Incipit"/>
          <w:lang w:val="it-IT"/>
        </w:rPr>
        <w:t>Benedictus</w:t>
      </w:r>
      <w:r w:rsidR="005A362F" w:rsidRPr="00F77676">
        <w:rPr>
          <w:i/>
          <w:lang w:val="it-IT"/>
        </w:rPr>
        <w:t xml:space="preserve"> </w:t>
      </w:r>
      <w:r w:rsidR="00885488" w:rsidRPr="00F77676">
        <w:rPr>
          <w:rStyle w:val="Incipit"/>
          <w:lang w:val="it-IT"/>
        </w:rPr>
        <w:t>deus</w:t>
      </w:r>
      <w:r w:rsidR="005A362F" w:rsidRPr="00F77676">
        <w:rPr>
          <w:i/>
          <w:lang w:val="it-IT"/>
        </w:rPr>
        <w:t xml:space="preserve"> </w:t>
      </w:r>
      <w:r w:rsidR="00885488" w:rsidRPr="00F77676">
        <w:rPr>
          <w:rStyle w:val="Incipit"/>
          <w:lang w:val="it-IT"/>
        </w:rPr>
        <w:t>qui</w:t>
      </w:r>
      <w:r w:rsidR="005A362F" w:rsidRPr="00F77676">
        <w:rPr>
          <w:i/>
          <w:lang w:val="it-IT"/>
        </w:rPr>
        <w:t xml:space="preserve"> </w:t>
      </w:r>
      <w:r w:rsidR="00885488" w:rsidRPr="00F77676">
        <w:rPr>
          <w:rStyle w:val="Incipit"/>
          <w:lang w:val="it-IT"/>
        </w:rPr>
        <w:t>coronavit</w:t>
      </w:r>
      <w:r w:rsidR="00885488" w:rsidRPr="00F77676">
        <w:rPr>
          <w:lang w:val="it-IT"/>
        </w:rPr>
        <w:t xml:space="preserve">. </w:t>
      </w:r>
      <w:r w:rsidR="00087143" w:rsidRPr="00F77676">
        <w:rPr>
          <w:lang w:val="it-IT"/>
        </w:rPr>
        <w:t xml:space="preserve">[BD] </w:t>
      </w:r>
      <w:r w:rsidR="005F6F99" w:rsidRPr="00F77676">
        <w:rPr>
          <w:rStyle w:val="Incipit"/>
          <w:lang w:val="it-IT"/>
        </w:rPr>
        <w:t>Benedicamus</w:t>
      </w:r>
      <w:r w:rsidR="00087143" w:rsidRPr="00F77676">
        <w:rPr>
          <w:lang w:val="it-IT"/>
        </w:rPr>
        <w:t xml:space="preserve"> de</w:t>
      </w:r>
      <w:r w:rsidR="00885488" w:rsidRPr="00F77676">
        <w:rPr>
          <w:lang w:val="it-IT"/>
        </w:rPr>
        <w:t xml:space="preserve"> confessoribus. Psalmi paenitentiales dicuntur.</w:t>
      </w:r>
    </w:p>
    <w:p w:rsidR="00885488" w:rsidRPr="00F77676" w:rsidRDefault="000805B7" w:rsidP="00415109">
      <w:pPr>
        <w:rPr>
          <w:lang w:val="it-IT"/>
        </w:rPr>
      </w:pPr>
      <w:r w:rsidRPr="00F77676">
        <w:rPr>
          <w:rStyle w:val="Time1"/>
          <w:lang w:val="it-IT"/>
        </w:rPr>
        <w:t>Ad horas</w:t>
      </w:r>
      <w:r w:rsidR="00885488" w:rsidRPr="00F77676">
        <w:rPr>
          <w:lang w:val="it-IT"/>
        </w:rPr>
        <w:t xml:space="preserve"> dicantur laudes.</w:t>
      </w:r>
    </w:p>
    <w:p w:rsidR="00885488" w:rsidRDefault="000805B7" w:rsidP="00415109">
      <w:pPr>
        <w:rPr>
          <w:lang w:val="en-US"/>
        </w:rPr>
      </w:pPr>
      <w:r w:rsidRPr="00F77676">
        <w:rPr>
          <w:rStyle w:val="Time1"/>
          <w:lang w:val="en-US"/>
        </w:rPr>
        <w:t>Ad nonam</w:t>
      </w:r>
      <w:r w:rsidR="00885488">
        <w:rPr>
          <w:lang w:val="en-US"/>
        </w:rPr>
        <w:t xml:space="preserve"> </w:t>
      </w:r>
      <w:r w:rsidR="00BA24A1">
        <w:rPr>
          <w:lang w:val="en-US"/>
        </w:rPr>
        <w:t>[</w:t>
      </w:r>
      <w:r w:rsidR="00885488">
        <w:rPr>
          <w:lang w:val="en-US"/>
        </w:rPr>
        <w:t>AN</w:t>
      </w:r>
      <w:r w:rsidR="00BA24A1">
        <w:rPr>
          <w:lang w:val="en-US"/>
        </w:rPr>
        <w:t>]</w:t>
      </w:r>
      <w:r w:rsidR="00885488">
        <w:rPr>
          <w:lang w:val="en-US"/>
        </w:rPr>
        <w:t xml:space="preserve"> </w:t>
      </w:r>
      <w:r w:rsidR="00885488" w:rsidRPr="00F77676">
        <w:rPr>
          <w:rStyle w:val="Incipit"/>
          <w:lang w:val="en-US"/>
        </w:rPr>
        <w:t xml:space="preserve">Sanctorum </w:t>
      </w:r>
      <w:r w:rsidR="00A03850" w:rsidRPr="00F77676">
        <w:rPr>
          <w:rStyle w:val="Incipit"/>
          <w:lang w:val="en-US"/>
        </w:rPr>
        <w:t>preci</w:t>
      </w:r>
      <w:r w:rsidR="00885488" w:rsidRPr="00F77676">
        <w:rPr>
          <w:rStyle w:val="Incipit"/>
          <w:lang w:val="en-US"/>
        </w:rPr>
        <w:t>bus</w:t>
      </w:r>
      <w:r w:rsidR="00885488">
        <w:rPr>
          <w:lang w:val="en-US"/>
        </w:rPr>
        <w:t>.</w:t>
      </w:r>
    </w:p>
    <w:p w:rsidR="00885488" w:rsidRDefault="00885488" w:rsidP="00415109">
      <w:pPr>
        <w:rPr>
          <w:lang w:val="en-US"/>
        </w:rPr>
      </w:pPr>
      <w:r>
        <w:rPr>
          <w:lang w:val="en-US"/>
        </w:rPr>
        <w:t xml:space="preserve">Hac die post primam cantatur </w:t>
      </w:r>
      <w:r w:rsidRPr="00F77676">
        <w:rPr>
          <w:rStyle w:val="Time1"/>
          <w:lang w:val="en-US"/>
        </w:rPr>
        <w:t>missa</w:t>
      </w:r>
      <w:r>
        <w:rPr>
          <w:lang w:val="en-US"/>
        </w:rPr>
        <w:t xml:space="preserve"> pro omnibus fidelibus defunctis super </w:t>
      </w:r>
      <w:r w:rsidRPr="00F77676">
        <w:rPr>
          <w:rStyle w:val="Ort"/>
          <w:lang w:val="en-US"/>
        </w:rPr>
        <w:t>altare summum</w:t>
      </w:r>
      <w:r>
        <w:rPr>
          <w:lang w:val="en-US"/>
        </w:rPr>
        <w:t xml:space="preserve"> cum </w:t>
      </w:r>
      <w:r w:rsidRPr="00F77676">
        <w:rPr>
          <w:rStyle w:val="Funktion"/>
          <w:lang w:val="en-US"/>
        </w:rPr>
        <w:t>ministrantibus</w:t>
      </w:r>
      <w:r>
        <w:rPr>
          <w:lang w:val="en-US"/>
        </w:rPr>
        <w:t>.</w:t>
      </w:r>
    </w:p>
    <w:p w:rsidR="00885488" w:rsidRPr="003D0C23" w:rsidRDefault="000805B7" w:rsidP="00415109">
      <w:pPr>
        <w:rPr>
          <w:lang w:val="fr-FR"/>
        </w:rPr>
      </w:pPr>
      <w:r w:rsidRPr="00F77676">
        <w:rPr>
          <w:rStyle w:val="Time1"/>
          <w:lang w:val="en-US"/>
        </w:rPr>
        <w:t>Ad missam</w:t>
      </w:r>
      <w:r w:rsidR="00885488">
        <w:rPr>
          <w:lang w:val="en-US"/>
        </w:rPr>
        <w:t xml:space="preserve"> IN </w:t>
      </w:r>
      <w:r w:rsidR="00885488" w:rsidRPr="00F77676">
        <w:rPr>
          <w:rStyle w:val="Incipit"/>
          <w:lang w:val="en-US"/>
        </w:rPr>
        <w:t>Timete dominum</w:t>
      </w:r>
      <w:r w:rsidR="00DD1415">
        <w:rPr>
          <w:lang w:val="en-US"/>
        </w:rPr>
        <w:t>@184.</w:t>
      </w:r>
      <w:r w:rsidR="00885488">
        <w:rPr>
          <w:lang w:val="en-US"/>
        </w:rPr>
        <w:t xml:space="preserve"> </w:t>
      </w:r>
      <w:r w:rsidR="00087143" w:rsidRPr="003D0C23">
        <w:rPr>
          <w:lang w:val="fr-FR"/>
        </w:rPr>
        <w:t xml:space="preserve">[KY] </w:t>
      </w:r>
      <w:r w:rsidR="00087143" w:rsidRPr="003D0C23">
        <w:rPr>
          <w:rStyle w:val="Incipit"/>
          <w:lang w:val="fr-FR"/>
        </w:rPr>
        <w:t>Kyrie</w:t>
      </w:r>
      <w:r w:rsidR="00087143" w:rsidRPr="003D0C23">
        <w:rPr>
          <w:lang w:val="fr-FR"/>
        </w:rPr>
        <w:t xml:space="preserve"> et [SA] </w:t>
      </w:r>
      <w:r w:rsidR="00087143" w:rsidRPr="003D0C23">
        <w:rPr>
          <w:rStyle w:val="Incipit"/>
          <w:lang w:val="fr-FR"/>
        </w:rPr>
        <w:t>Sanctus</w:t>
      </w:r>
      <w:r w:rsidR="00FE472A">
        <w:rPr>
          <w:lang w:val="fr-FR"/>
        </w:rPr>
        <w:t>@</w:t>
      </w:r>
      <w:r w:rsidRPr="003D0C23">
        <w:rPr>
          <w:lang w:val="fr-FR"/>
        </w:rPr>
        <w:t>%D::</w:t>
      </w:r>
      <w:r w:rsidR="004C6B6E" w:rsidRPr="003D0C23">
        <w:rPr>
          <w:lang w:val="fr-FR"/>
        </w:rPr>
        <w:t>ferialiter</w:t>
      </w:r>
      <w:r w:rsidRPr="003D0C23">
        <w:rPr>
          <w:lang w:val="fr-FR"/>
        </w:rPr>
        <w:t>%</w:t>
      </w:r>
      <w:r w:rsidR="004C6B6E" w:rsidRPr="003D0C23">
        <w:rPr>
          <w:lang w:val="fr-FR"/>
        </w:rPr>
        <w:t xml:space="preserve"> $E::</w:t>
      </w:r>
      <w:r w:rsidR="00885488" w:rsidRPr="003D0C23">
        <w:rPr>
          <w:lang w:val="fr-FR"/>
        </w:rPr>
        <w:t>sub novem lect</w:t>
      </w:r>
      <w:r w:rsidR="00087143" w:rsidRPr="003D0C23">
        <w:rPr>
          <w:lang w:val="fr-FR"/>
        </w:rPr>
        <w:t>ionum</w:t>
      </w:r>
      <w:r w:rsidR="00913211" w:rsidRPr="003D0C23">
        <w:rPr>
          <w:lang w:val="fr-FR"/>
        </w:rPr>
        <w:t>$.</w:t>
      </w:r>
      <w:r w:rsidR="00885488" w:rsidRPr="003D0C23">
        <w:rPr>
          <w:lang w:val="fr-FR"/>
        </w:rPr>
        <w:t xml:space="preserve"> GR </w:t>
      </w:r>
      <w:r w:rsidR="00885488" w:rsidRPr="003D0C23">
        <w:rPr>
          <w:rStyle w:val="Incipit"/>
          <w:lang w:val="fr-FR"/>
        </w:rPr>
        <w:t>Exultabunt sancti</w:t>
      </w:r>
      <w:r w:rsidR="00DD1415" w:rsidRPr="003D0C23">
        <w:rPr>
          <w:lang w:val="fr-FR"/>
        </w:rPr>
        <w:t>@179.</w:t>
      </w:r>
      <w:r w:rsidR="00885488" w:rsidRPr="003D0C23">
        <w:rPr>
          <w:lang w:val="fr-FR"/>
        </w:rPr>
        <w:t xml:space="preserve"> AL</w:t>
      </w:r>
      <w:r w:rsidR="00087143" w:rsidRPr="003D0C23">
        <w:rPr>
          <w:lang w:val="fr-FR"/>
        </w:rPr>
        <w:t>V</w:t>
      </w:r>
      <w:r w:rsidR="00885488" w:rsidRPr="003D0C23">
        <w:rPr>
          <w:lang w:val="fr-FR"/>
        </w:rPr>
        <w:t xml:space="preserve"> </w:t>
      </w:r>
      <w:r w:rsidR="00022B7D" w:rsidRPr="003D0C23">
        <w:rPr>
          <w:rStyle w:val="Incipit"/>
          <w:lang w:val="fr-FR"/>
        </w:rPr>
        <w:t>Laetamini</w:t>
      </w:r>
      <w:r w:rsidR="00885488" w:rsidRPr="003D0C23">
        <w:rPr>
          <w:rStyle w:val="Incipit"/>
          <w:lang w:val="fr-FR"/>
        </w:rPr>
        <w:t xml:space="preserve"> in domino</w:t>
      </w:r>
      <w:r w:rsidR="00DD1415" w:rsidRPr="003D0C23">
        <w:rPr>
          <w:lang w:val="fr-FR"/>
        </w:rPr>
        <w:t>@228.</w:t>
      </w:r>
      <w:r w:rsidR="00885488" w:rsidRPr="003D0C23">
        <w:rPr>
          <w:lang w:val="fr-FR"/>
        </w:rPr>
        <w:t xml:space="preserve"> OF </w:t>
      </w:r>
      <w:r w:rsidR="00885488" w:rsidRPr="003D0C23">
        <w:rPr>
          <w:rStyle w:val="Incipit"/>
          <w:lang w:val="fr-FR"/>
        </w:rPr>
        <w:t>Mirabilis deus</w:t>
      </w:r>
      <w:r w:rsidR="00DD1415" w:rsidRPr="003D0C23">
        <w:rPr>
          <w:lang w:val="fr-FR"/>
        </w:rPr>
        <w:t>@156.</w:t>
      </w:r>
      <w:r w:rsidR="00885488" w:rsidRPr="003D0C23">
        <w:rPr>
          <w:lang w:val="fr-FR"/>
        </w:rPr>
        <w:t xml:space="preserve"> CO </w:t>
      </w:r>
      <w:r w:rsidR="00885488" w:rsidRPr="003D0C23">
        <w:rPr>
          <w:rStyle w:val="Incipit"/>
          <w:lang w:val="fr-FR"/>
        </w:rPr>
        <w:t xml:space="preserve">Amen dico </w:t>
      </w:r>
      <w:r w:rsidR="001B7479" w:rsidRPr="003D0C23">
        <w:rPr>
          <w:rStyle w:val="Incipit"/>
          <w:lang w:val="fr-FR"/>
        </w:rPr>
        <w:t>vobis</w:t>
      </w:r>
      <w:r w:rsidR="00885488" w:rsidRPr="003D0C23">
        <w:rPr>
          <w:rStyle w:val="Incipit"/>
          <w:lang w:val="fr-FR"/>
        </w:rPr>
        <w:t xml:space="preserve"> quod uni ex minimis</w:t>
      </w:r>
      <w:r w:rsidR="00DD1415" w:rsidRPr="003D0C23">
        <w:rPr>
          <w:lang w:val="fr-FR"/>
        </w:rPr>
        <w:t>@171.</w:t>
      </w:r>
    </w:p>
    <w:p w:rsidR="00885488" w:rsidRPr="003D0C23" w:rsidRDefault="00885488" w:rsidP="00415109">
      <w:pPr>
        <w:pStyle w:val="berschrift1"/>
        <w:rPr>
          <w:lang w:val="pt-PT"/>
        </w:rPr>
      </w:pPr>
      <w:r w:rsidRPr="003D0C23">
        <w:rPr>
          <w:lang w:val="pt-PT"/>
        </w:rPr>
        <w:lastRenderedPageBreak/>
        <w:t>DOMINICA VIGESIMA POST TRINITATIS</w:t>
      </w:r>
    </w:p>
    <w:p w:rsidR="00885488" w:rsidRPr="00B779A9" w:rsidRDefault="000805B7" w:rsidP="00415109">
      <w:pPr>
        <w:rPr>
          <w:lang w:val="pt-PT"/>
        </w:rPr>
      </w:pPr>
      <w:r w:rsidRPr="003D0C23">
        <w:rPr>
          <w:rStyle w:val="Time1"/>
          <w:lang w:val="pt-PT"/>
        </w:rPr>
        <w:t>Ad vesperas</w:t>
      </w:r>
      <w:r w:rsidR="00885488" w:rsidRPr="003D0C23">
        <w:rPr>
          <w:lang w:val="pt-PT"/>
        </w:rPr>
        <w:t xml:space="preserve"> RP </w:t>
      </w:r>
      <w:r w:rsidR="00885488" w:rsidRPr="003D0C23">
        <w:rPr>
          <w:rStyle w:val="Incipit"/>
          <w:lang w:val="pt-PT"/>
        </w:rPr>
        <w:t>Laudabilis populus</w:t>
      </w:r>
      <w:r w:rsidR="00885488" w:rsidRPr="003D0C23">
        <w:rPr>
          <w:lang w:val="pt-PT"/>
        </w:rPr>
        <w:t xml:space="preserve">. </w:t>
      </w:r>
      <w:r w:rsidR="00885488" w:rsidRPr="00B779A9">
        <w:rPr>
          <w:lang w:val="pt-PT"/>
        </w:rPr>
        <w:t xml:space="preserve">HY </w:t>
      </w:r>
      <w:r w:rsidR="00885488" w:rsidRPr="00F77676">
        <w:rPr>
          <w:rStyle w:val="Incipit"/>
          <w:lang w:val="pt-PT"/>
        </w:rPr>
        <w:t>Deus creator</w:t>
      </w:r>
      <w:r w:rsidR="00885488" w:rsidRPr="00B779A9">
        <w:rPr>
          <w:lang w:val="pt-PT"/>
        </w:rPr>
        <w:t xml:space="preserve">. VS </w:t>
      </w:r>
      <w:r w:rsidR="00885488" w:rsidRPr="00F77676">
        <w:rPr>
          <w:rStyle w:val="Incipit"/>
          <w:lang w:val="pt-PT"/>
        </w:rPr>
        <w:t>Vespertina oratio</w:t>
      </w:r>
      <w:r w:rsidR="00885488" w:rsidRPr="00B779A9">
        <w:rPr>
          <w:lang w:val="pt-PT"/>
        </w:rPr>
        <w:t xml:space="preserve">. AM </w:t>
      </w:r>
      <w:r w:rsidR="00885488" w:rsidRPr="00F77676">
        <w:rPr>
          <w:rStyle w:val="Incipit"/>
          <w:lang w:val="pt-PT"/>
        </w:rPr>
        <w:t>Vidi dominum sedentem</w:t>
      </w:r>
      <w:r w:rsidR="00885488" w:rsidRPr="00B779A9">
        <w:rPr>
          <w:lang w:val="pt-PT"/>
        </w:rPr>
        <w:t>.</w:t>
      </w:r>
    </w:p>
    <w:p w:rsidR="00D10BB5" w:rsidRPr="003D0C23" w:rsidRDefault="000805B7" w:rsidP="00415109">
      <w:pPr>
        <w:rPr>
          <w:lang w:val="en-US"/>
        </w:rPr>
      </w:pPr>
      <w:r w:rsidRPr="003D0C23">
        <w:rPr>
          <w:rStyle w:val="Time1"/>
          <w:lang w:val="en-US"/>
        </w:rPr>
        <w:t>Ad completorium</w:t>
      </w:r>
      <w:r w:rsidR="00885488" w:rsidRPr="003D0C23">
        <w:rPr>
          <w:lang w:val="en-US"/>
        </w:rPr>
        <w:t xml:space="preserve"> HY </w:t>
      </w:r>
      <w:r w:rsidR="00885488" w:rsidRPr="003D0C23">
        <w:rPr>
          <w:rStyle w:val="Incipit"/>
          <w:lang w:val="en-US"/>
        </w:rPr>
        <w:t>Iesu</w:t>
      </w:r>
      <w:r w:rsidR="005A362F" w:rsidRPr="003D0C23">
        <w:rPr>
          <w:i/>
          <w:lang w:val="en-US"/>
        </w:rPr>
        <w:t xml:space="preserve"> </w:t>
      </w:r>
      <w:r w:rsidR="00885488" w:rsidRPr="003D0C23">
        <w:rPr>
          <w:rStyle w:val="Incipit"/>
          <w:lang w:val="en-US"/>
        </w:rPr>
        <w:t>redemptor</w:t>
      </w:r>
      <w:r w:rsidR="005A362F" w:rsidRPr="003D0C23">
        <w:rPr>
          <w:i/>
          <w:lang w:val="en-US"/>
        </w:rPr>
        <w:t xml:space="preserve"> </w:t>
      </w:r>
      <w:r w:rsidR="002332ED" w:rsidRPr="003D0C23">
        <w:rPr>
          <w:rStyle w:val="Incipit"/>
          <w:lang w:val="en-US"/>
        </w:rPr>
        <w:t>saecul</w:t>
      </w:r>
      <w:r w:rsidR="00885488" w:rsidRPr="003D0C23">
        <w:rPr>
          <w:rStyle w:val="Incipit"/>
          <w:lang w:val="en-US"/>
        </w:rPr>
        <w:t>i</w:t>
      </w:r>
      <w:r w:rsidRPr="003D0C23">
        <w:rPr>
          <w:lang w:val="en-US"/>
        </w:rPr>
        <w:t xml:space="preserve">. </w:t>
      </w:r>
      <w:r w:rsidR="00D10BB5" w:rsidRPr="003D0C23">
        <w:rPr>
          <w:lang w:val="en-US"/>
        </w:rPr>
        <w:t xml:space="preserve">AD </w:t>
      </w:r>
      <w:r w:rsidR="00D10BB5" w:rsidRPr="003D0C23">
        <w:rPr>
          <w:rStyle w:val="Incipit"/>
          <w:lang w:val="en-US"/>
        </w:rPr>
        <w:t>|I::leer|</w:t>
      </w:r>
      <w:r w:rsidR="00885488" w:rsidRPr="003D0C23">
        <w:rPr>
          <w:lang w:val="en-US"/>
        </w:rPr>
        <w:t>.</w:t>
      </w:r>
      <w:r w:rsidR="00087143" w:rsidRPr="003D0C23">
        <w:rPr>
          <w:lang w:val="en-US"/>
        </w:rPr>
        <w:t xml:space="preserve"> </w:t>
      </w:r>
    </w:p>
    <w:p w:rsidR="00D62C55" w:rsidRPr="00F77676" w:rsidRDefault="00087143" w:rsidP="00415109">
      <w:pPr>
        <w:rPr>
          <w:lang w:val="it-IT"/>
        </w:rPr>
      </w:pPr>
      <w:r w:rsidRPr="003D0C23">
        <w:rPr>
          <w:lang w:val="en-US"/>
        </w:rPr>
        <w:t>(79v)</w:t>
      </w:r>
      <w:r w:rsidR="00D10BB5" w:rsidRPr="003D0C23">
        <w:rPr>
          <w:lang w:val="en-US"/>
        </w:rPr>
        <w:t xml:space="preserve"> </w:t>
      </w:r>
      <w:r w:rsidR="000805B7" w:rsidRPr="003D0C23">
        <w:rPr>
          <w:rStyle w:val="Time1"/>
          <w:lang w:val="en-US"/>
        </w:rPr>
        <w:t>Ad matutinum</w:t>
      </w:r>
      <w:r w:rsidR="00885488" w:rsidRPr="003D0C23">
        <w:rPr>
          <w:lang w:val="en-US"/>
        </w:rPr>
        <w:t xml:space="preserve"> I</w:t>
      </w:r>
      <w:r w:rsidRPr="003D0C23">
        <w:rPr>
          <w:lang w:val="en-US"/>
        </w:rPr>
        <w:t>N</w:t>
      </w:r>
      <w:r w:rsidR="00885488" w:rsidRPr="003D0C23">
        <w:rPr>
          <w:lang w:val="en-US"/>
        </w:rPr>
        <w:t xml:space="preserve">V </w:t>
      </w:r>
      <w:r w:rsidR="00885488" w:rsidRPr="003D0C23">
        <w:rPr>
          <w:rStyle w:val="Incipit"/>
          <w:lang w:val="en-US"/>
        </w:rPr>
        <w:t>Regem</w:t>
      </w:r>
      <w:r w:rsidR="005A362F" w:rsidRPr="003D0C23">
        <w:rPr>
          <w:i/>
          <w:lang w:val="en-US"/>
        </w:rPr>
        <w:t xml:space="preserve"> </w:t>
      </w:r>
      <w:r w:rsidR="00885488" w:rsidRPr="003D0C23">
        <w:rPr>
          <w:rStyle w:val="Incipit"/>
          <w:lang w:val="en-US"/>
        </w:rPr>
        <w:t>magnum</w:t>
      </w:r>
      <w:r w:rsidR="00885488" w:rsidRPr="003D0C23">
        <w:rPr>
          <w:lang w:val="en-US"/>
        </w:rPr>
        <w:t xml:space="preserve">. </w:t>
      </w:r>
      <w:r w:rsidR="00885488" w:rsidRPr="00F77676">
        <w:rPr>
          <w:lang w:val="it-IT"/>
        </w:rPr>
        <w:t xml:space="preserve">HY </w:t>
      </w:r>
      <w:r w:rsidR="00885488" w:rsidRPr="00F77676">
        <w:rPr>
          <w:rStyle w:val="Incipit"/>
          <w:lang w:val="it-IT"/>
        </w:rPr>
        <w:t>Primo</w:t>
      </w:r>
      <w:r w:rsidR="005A362F" w:rsidRPr="00F77676">
        <w:rPr>
          <w:i/>
          <w:lang w:val="it-IT"/>
        </w:rPr>
        <w:t xml:space="preserve"> </w:t>
      </w:r>
      <w:r w:rsidR="00885488" w:rsidRPr="00F77676">
        <w:rPr>
          <w:rStyle w:val="Incipit"/>
          <w:lang w:val="it-IT"/>
        </w:rPr>
        <w:t>dierum</w:t>
      </w:r>
      <w:r w:rsidR="00885488" w:rsidRPr="00F77676">
        <w:rPr>
          <w:lang w:val="it-IT"/>
        </w:rPr>
        <w:t xml:space="preserve">. </w:t>
      </w:r>
    </w:p>
    <w:p w:rsidR="00885488" w:rsidRPr="00B779A9" w:rsidRDefault="00D62C55" w:rsidP="00415109">
      <w:pPr>
        <w:rPr>
          <w:lang w:val="it-IT"/>
        </w:rPr>
      </w:pPr>
      <w:r w:rsidRPr="00F77676">
        <w:rPr>
          <w:rStyle w:val="Time2"/>
          <w:lang w:val="it-IT"/>
        </w:rPr>
        <w:t>[In primo nocturno]</w:t>
      </w:r>
      <w:r w:rsidRPr="00F77676">
        <w:rPr>
          <w:lang w:val="it-IT"/>
        </w:rPr>
        <w:t xml:space="preserve"> </w:t>
      </w:r>
      <w:r w:rsidR="00885488" w:rsidRPr="00F77676">
        <w:rPr>
          <w:lang w:val="it-IT"/>
        </w:rPr>
        <w:t xml:space="preserve">AN </w:t>
      </w:r>
      <w:r w:rsidR="005127CC" w:rsidRPr="00F77676">
        <w:rPr>
          <w:rStyle w:val="Incipit"/>
          <w:lang w:val="it-IT"/>
        </w:rPr>
        <w:t>Serv</w:t>
      </w:r>
      <w:r w:rsidR="00885488" w:rsidRPr="00F77676">
        <w:rPr>
          <w:rStyle w:val="Incipit"/>
          <w:lang w:val="it-IT"/>
        </w:rPr>
        <w:t>ite</w:t>
      </w:r>
      <w:r w:rsidR="005A362F" w:rsidRPr="00F77676">
        <w:rPr>
          <w:i/>
          <w:lang w:val="it-IT"/>
        </w:rPr>
        <w:t xml:space="preserve"> </w:t>
      </w:r>
      <w:r w:rsidR="00885488" w:rsidRPr="00F77676">
        <w:rPr>
          <w:rStyle w:val="Incipit"/>
          <w:lang w:val="it-IT"/>
        </w:rPr>
        <w:t>domino</w:t>
      </w:r>
      <w:r w:rsidR="005A362F" w:rsidRPr="00F77676">
        <w:rPr>
          <w:i/>
          <w:lang w:val="it-IT"/>
        </w:rPr>
        <w:t xml:space="preserve"> </w:t>
      </w:r>
      <w:r w:rsidR="00885488" w:rsidRPr="00F77676">
        <w:rPr>
          <w:lang w:val="it-IT"/>
        </w:rPr>
        <w:t xml:space="preserve">cum psalmis. </w:t>
      </w:r>
      <w:r w:rsidR="004C6B6E" w:rsidRPr="00F77676">
        <w:rPr>
          <w:lang w:val="fr-FR"/>
        </w:rPr>
        <w:t xml:space="preserve">Lectiones Ezechielis prophetae ex sacris bibliis. </w:t>
      </w:r>
      <w:r w:rsidR="004C6B6E" w:rsidRPr="00B779A9">
        <w:rPr>
          <w:lang w:val="it-IT"/>
        </w:rPr>
        <w:t>[</w:t>
      </w:r>
      <w:r w:rsidR="00885488" w:rsidRPr="00B779A9">
        <w:rPr>
          <w:lang w:val="it-IT"/>
        </w:rPr>
        <w:t>LE</w:t>
      </w:r>
      <w:r w:rsidR="004C6B6E" w:rsidRPr="00B779A9">
        <w:rPr>
          <w:lang w:val="it-IT"/>
        </w:rPr>
        <w:t>]</w:t>
      </w:r>
      <w:r w:rsidR="00885488" w:rsidRPr="00B779A9">
        <w:rPr>
          <w:lang w:val="it-IT"/>
        </w:rPr>
        <w:t xml:space="preserve"> </w:t>
      </w:r>
      <w:r w:rsidR="00885488" w:rsidRPr="00794880">
        <w:rPr>
          <w:rStyle w:val="Incipit"/>
          <w:lang w:val="it-IT"/>
        </w:rPr>
        <w:t>Et</w:t>
      </w:r>
      <w:r w:rsidR="005A362F" w:rsidRPr="005A362F">
        <w:rPr>
          <w:i/>
          <w:lang w:val="it-IT"/>
        </w:rPr>
        <w:t xml:space="preserve"> </w:t>
      </w:r>
      <w:r w:rsidR="00885488" w:rsidRPr="00794880">
        <w:rPr>
          <w:rStyle w:val="Incipit"/>
          <w:lang w:val="it-IT"/>
        </w:rPr>
        <w:t>factum</w:t>
      </w:r>
      <w:r w:rsidR="005A362F" w:rsidRPr="005A362F">
        <w:rPr>
          <w:i/>
          <w:lang w:val="it-IT"/>
        </w:rPr>
        <w:t xml:space="preserve"> </w:t>
      </w:r>
      <w:r w:rsidR="00885488" w:rsidRPr="00794880">
        <w:rPr>
          <w:rStyle w:val="Incipit"/>
          <w:lang w:val="it-IT"/>
        </w:rPr>
        <w:t>est</w:t>
      </w:r>
      <w:r w:rsidR="005A362F" w:rsidRPr="005A362F">
        <w:rPr>
          <w:i/>
          <w:lang w:val="it-IT"/>
        </w:rPr>
        <w:t xml:space="preserve"> </w:t>
      </w:r>
      <w:r w:rsidR="00885488" w:rsidRPr="00794880">
        <w:rPr>
          <w:rStyle w:val="Incipit"/>
          <w:lang w:val="it-IT"/>
        </w:rPr>
        <w:t>in</w:t>
      </w:r>
      <w:r w:rsidR="005A362F" w:rsidRPr="005A362F">
        <w:rPr>
          <w:i/>
          <w:lang w:val="it-IT"/>
        </w:rPr>
        <w:t xml:space="preserve"> </w:t>
      </w:r>
      <w:r w:rsidR="00D10BB5">
        <w:rPr>
          <w:rStyle w:val="Incipit"/>
          <w:lang w:val="it-IT"/>
        </w:rPr>
        <w:t>trige</w:t>
      </w:r>
      <w:r w:rsidR="00885488" w:rsidRPr="00794880">
        <w:rPr>
          <w:rStyle w:val="Incipit"/>
          <w:lang w:val="it-IT"/>
        </w:rPr>
        <w:t>simo</w:t>
      </w:r>
      <w:r w:rsidR="005A362F" w:rsidRPr="005A362F">
        <w:rPr>
          <w:i/>
          <w:lang w:val="it-IT"/>
        </w:rPr>
        <w:t xml:space="preserve"> </w:t>
      </w:r>
      <w:r w:rsidR="00885488" w:rsidRPr="00794880">
        <w:rPr>
          <w:rStyle w:val="Incipit"/>
          <w:lang w:val="it-IT"/>
        </w:rPr>
        <w:t>anno</w:t>
      </w:r>
      <w:r w:rsidR="000805B7">
        <w:rPr>
          <w:lang w:val="it-IT"/>
        </w:rPr>
        <w:t xml:space="preserve">. </w:t>
      </w:r>
      <w:r w:rsidR="004C6B6E" w:rsidRPr="00B779A9">
        <w:rPr>
          <w:lang w:val="it-IT"/>
        </w:rPr>
        <w:t>$E::</w:t>
      </w:r>
      <w:r w:rsidR="00885488" w:rsidRPr="00B779A9">
        <w:rPr>
          <w:lang w:val="it-IT"/>
        </w:rPr>
        <w:t xml:space="preserve">In fine lectionum dicite </w:t>
      </w:r>
      <w:r w:rsidR="008C72AD" w:rsidRPr="00B779A9">
        <w:rPr>
          <w:lang w:val="it-IT"/>
        </w:rPr>
        <w:t xml:space="preserve">[_LE] </w:t>
      </w:r>
      <w:r w:rsidR="00885488" w:rsidRPr="00794880">
        <w:rPr>
          <w:rStyle w:val="Incipit"/>
          <w:lang w:val="it-IT"/>
        </w:rPr>
        <w:t>Haec</w:t>
      </w:r>
      <w:r w:rsidR="005A362F" w:rsidRPr="005A362F">
        <w:rPr>
          <w:i/>
          <w:lang w:val="it-IT"/>
        </w:rPr>
        <w:t xml:space="preserve"> </w:t>
      </w:r>
      <w:r w:rsidR="00885488" w:rsidRPr="00794880">
        <w:rPr>
          <w:rStyle w:val="Incipit"/>
          <w:lang w:val="it-IT"/>
        </w:rPr>
        <w:t>dicit</w:t>
      </w:r>
      <w:r w:rsidR="005A362F" w:rsidRPr="005A362F">
        <w:rPr>
          <w:i/>
          <w:lang w:val="it-IT"/>
        </w:rPr>
        <w:t xml:space="preserve"> </w:t>
      </w:r>
      <w:r w:rsidR="00885488" w:rsidRPr="00794880">
        <w:rPr>
          <w:rStyle w:val="Incipit"/>
          <w:lang w:val="it-IT"/>
        </w:rPr>
        <w:t>dominus</w:t>
      </w:r>
      <w:r w:rsidR="004C6B6E" w:rsidRPr="00B779A9">
        <w:rPr>
          <w:lang w:val="it-IT"/>
        </w:rPr>
        <w:t>$</w:t>
      </w:r>
      <w:r w:rsidR="00913211">
        <w:rPr>
          <w:lang w:val="it-IT"/>
        </w:rPr>
        <w:t>.</w:t>
      </w:r>
      <w:r w:rsidR="00885488" w:rsidRPr="00B779A9">
        <w:rPr>
          <w:lang w:val="it-IT"/>
        </w:rPr>
        <w:t xml:space="preserve"> RP </w:t>
      </w:r>
      <w:r w:rsidR="00885488" w:rsidRPr="00794880">
        <w:rPr>
          <w:rStyle w:val="Incipit"/>
          <w:lang w:val="it-IT"/>
        </w:rPr>
        <w:t>Vidi</w:t>
      </w:r>
      <w:r w:rsidR="005A362F" w:rsidRPr="005A362F">
        <w:rPr>
          <w:i/>
          <w:lang w:val="it-IT"/>
        </w:rPr>
        <w:t xml:space="preserve"> </w:t>
      </w:r>
      <w:r w:rsidR="00885488" w:rsidRPr="00794880">
        <w:rPr>
          <w:rStyle w:val="Incipit"/>
          <w:lang w:val="it-IT"/>
        </w:rPr>
        <w:t>dominum</w:t>
      </w:r>
      <w:r w:rsidR="005A362F" w:rsidRPr="005A362F">
        <w:rPr>
          <w:i/>
          <w:lang w:val="it-IT"/>
        </w:rPr>
        <w:t xml:space="preserve"> </w:t>
      </w:r>
      <w:r w:rsidR="00885488" w:rsidRPr="00794880">
        <w:rPr>
          <w:rStyle w:val="Incipit"/>
          <w:lang w:val="it-IT"/>
        </w:rPr>
        <w:t>sedentem</w:t>
      </w:r>
      <w:r w:rsidR="00794880" w:rsidRPr="00794880">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94880">
        <w:rPr>
          <w:rStyle w:val="Incipit"/>
          <w:lang w:val="it-IT"/>
        </w:rPr>
        <w:t>Aspice</w:t>
      </w:r>
      <w:r w:rsidR="005A362F" w:rsidRPr="005A362F">
        <w:rPr>
          <w:i/>
          <w:lang w:val="it-IT"/>
        </w:rPr>
        <w:t xml:space="preserve"> </w:t>
      </w:r>
      <w:r w:rsidR="00885488" w:rsidRPr="00794880">
        <w:rPr>
          <w:rStyle w:val="Incipit"/>
          <w:lang w:val="it-IT"/>
        </w:rPr>
        <w:t>domine</w:t>
      </w:r>
      <w:r w:rsidR="005A362F" w:rsidRPr="005A362F">
        <w:rPr>
          <w:i/>
          <w:lang w:val="it-IT"/>
        </w:rPr>
        <w:t xml:space="preserve"> </w:t>
      </w:r>
      <w:r w:rsidR="00885488" w:rsidRPr="00794880">
        <w:rPr>
          <w:rStyle w:val="Incipit"/>
          <w:lang w:val="it-IT"/>
        </w:rPr>
        <w:t>de</w:t>
      </w:r>
      <w:r w:rsidR="005A362F" w:rsidRPr="005A362F">
        <w:rPr>
          <w:i/>
          <w:lang w:val="it-IT"/>
        </w:rPr>
        <w:t xml:space="preserve"> </w:t>
      </w:r>
      <w:r w:rsidR="00885488" w:rsidRPr="00794880">
        <w:rPr>
          <w:rStyle w:val="Incipit"/>
          <w:lang w:val="it-IT"/>
        </w:rPr>
        <w:t>sede</w:t>
      </w:r>
      <w:r w:rsidR="00794880" w:rsidRPr="00794880">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94880">
        <w:rPr>
          <w:rStyle w:val="Incipit"/>
          <w:lang w:val="it-IT"/>
        </w:rPr>
        <w:t>Aspice</w:t>
      </w:r>
      <w:r w:rsidR="005A362F" w:rsidRPr="005A362F">
        <w:rPr>
          <w:i/>
          <w:lang w:val="it-IT"/>
        </w:rPr>
        <w:t xml:space="preserve"> </w:t>
      </w:r>
      <w:r w:rsidR="00885488" w:rsidRPr="00794880">
        <w:rPr>
          <w:rStyle w:val="Incipit"/>
          <w:lang w:val="it-IT"/>
        </w:rPr>
        <w:t>domine</w:t>
      </w:r>
      <w:r w:rsidR="005A362F" w:rsidRPr="005A362F">
        <w:rPr>
          <w:i/>
          <w:lang w:val="it-IT"/>
        </w:rPr>
        <w:t xml:space="preserve"> </w:t>
      </w:r>
      <w:r w:rsidR="00885488" w:rsidRPr="00794880">
        <w:rPr>
          <w:rStyle w:val="Incipit"/>
          <w:lang w:val="it-IT"/>
        </w:rPr>
        <w:t>quia</w:t>
      </w:r>
      <w:r w:rsidR="005A362F" w:rsidRPr="005A362F">
        <w:rPr>
          <w:i/>
          <w:lang w:val="it-IT"/>
        </w:rPr>
        <w:t xml:space="preserve"> </w:t>
      </w:r>
      <w:r w:rsidR="00885488" w:rsidRPr="00794880">
        <w:rPr>
          <w:rStyle w:val="Incipit"/>
          <w:lang w:val="it-IT"/>
        </w:rPr>
        <w:t>facta</w:t>
      </w:r>
      <w:r w:rsidR="00885488" w:rsidRPr="00B779A9">
        <w:rPr>
          <w:lang w:val="it-IT"/>
        </w:rPr>
        <w:t>.</w:t>
      </w:r>
    </w:p>
    <w:p w:rsidR="00885488" w:rsidRPr="00B779A9" w:rsidRDefault="00D62C55" w:rsidP="00415109">
      <w:pPr>
        <w:rPr>
          <w:lang w:val="it-IT"/>
        </w:rPr>
      </w:pPr>
      <w:r w:rsidRPr="00F77676">
        <w:rPr>
          <w:rStyle w:val="Time2"/>
          <w:lang w:val="it-IT"/>
        </w:rPr>
        <w:t>In secundo nocturno</w:t>
      </w:r>
      <w:r>
        <w:rPr>
          <w:lang w:val="it-IT"/>
        </w:rPr>
        <w:t xml:space="preserve"> </w:t>
      </w:r>
      <w:r w:rsidR="00885488" w:rsidRPr="00B779A9">
        <w:rPr>
          <w:lang w:val="it-IT"/>
        </w:rPr>
        <w:t xml:space="preserve">RP </w:t>
      </w:r>
      <w:r w:rsidR="00885488" w:rsidRPr="00F77676">
        <w:rPr>
          <w:rStyle w:val="Incipit"/>
          <w:lang w:val="it-IT"/>
        </w:rPr>
        <w:t>Super muros</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F77676">
        <w:rPr>
          <w:rStyle w:val="Incipit"/>
          <w:lang w:val="it-IT"/>
        </w:rPr>
        <w:t>Muro tuo inexpugnabili</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F77676">
        <w:rPr>
          <w:rStyle w:val="Incipit"/>
          <w:lang w:val="it-IT"/>
        </w:rPr>
        <w:t>Sustinuimus pacem</w:t>
      </w:r>
      <w:r w:rsidR="00885488" w:rsidRPr="00B779A9">
        <w:rPr>
          <w:lang w:val="it-IT"/>
        </w:rPr>
        <w:t>.</w:t>
      </w:r>
    </w:p>
    <w:p w:rsidR="00885488" w:rsidRPr="003D0C23" w:rsidRDefault="00D62C55" w:rsidP="00415109">
      <w:pPr>
        <w:rPr>
          <w:lang w:val="fr-FR"/>
        </w:rPr>
      </w:pPr>
      <w:r w:rsidRPr="00F77676">
        <w:rPr>
          <w:rStyle w:val="Time2"/>
          <w:lang w:val="it-IT"/>
        </w:rPr>
        <w:t>In tertio nocturno</w:t>
      </w:r>
      <w:r w:rsidR="00885488" w:rsidRPr="00B779A9">
        <w:rPr>
          <w:lang w:val="it-IT"/>
        </w:rPr>
        <w:t xml:space="preserve"> </w:t>
      </w:r>
      <w:r w:rsidR="008C27CE" w:rsidRPr="00B779A9">
        <w:rPr>
          <w:lang w:val="it-IT"/>
        </w:rPr>
        <w:t>[</w:t>
      </w:r>
      <w:r w:rsidR="00885488" w:rsidRPr="00B779A9">
        <w:rPr>
          <w:lang w:val="it-IT"/>
        </w:rPr>
        <w:t>EV</w:t>
      </w:r>
      <w:r w:rsidR="008C27CE" w:rsidRPr="00B779A9">
        <w:rPr>
          <w:lang w:val="it-IT"/>
        </w:rPr>
        <w:t>I]</w:t>
      </w:r>
      <w:r w:rsidR="00885488" w:rsidRPr="00B779A9">
        <w:rPr>
          <w:lang w:val="it-IT"/>
        </w:rPr>
        <w:t xml:space="preserve"> </w:t>
      </w:r>
      <w:r w:rsidR="00885488" w:rsidRPr="00F77676">
        <w:rPr>
          <w:rStyle w:val="Incipit"/>
          <w:lang w:val="it-IT"/>
        </w:rPr>
        <w:t>Dicebat Iesus turbis parabolam hanc</w:t>
      </w:r>
      <w:r w:rsidR="008C27CE" w:rsidRPr="00B779A9">
        <w:rPr>
          <w:lang w:val="it-IT"/>
        </w:rPr>
        <w:t xml:space="preserve">. </w:t>
      </w:r>
      <w:r w:rsidR="008C27CE" w:rsidRPr="00B779A9">
        <w:rPr>
          <w:lang w:val="fr-FR"/>
        </w:rPr>
        <w:t>EV</w:t>
      </w:r>
      <w:r w:rsidR="00885488" w:rsidRPr="00B779A9">
        <w:rPr>
          <w:lang w:val="fr-FR"/>
        </w:rPr>
        <w:t xml:space="preserve"> </w:t>
      </w:r>
      <w:r w:rsidR="008C27CE" w:rsidRPr="00F77676">
        <w:rPr>
          <w:rStyle w:val="Incipit"/>
          <w:lang w:val="fr-FR"/>
        </w:rPr>
        <w:t>S</w:t>
      </w:r>
      <w:r w:rsidR="00885488" w:rsidRPr="00F77676">
        <w:rPr>
          <w:rStyle w:val="Incipit"/>
          <w:lang w:val="fr-FR"/>
        </w:rPr>
        <w:t>imile factum est</w:t>
      </w:r>
      <w:r w:rsidR="00885488" w:rsidRPr="00B779A9">
        <w:rPr>
          <w:lang w:val="fr-FR"/>
        </w:rPr>
        <w:t xml:space="preserve">. RP </w:t>
      </w:r>
      <w:r w:rsidR="00885488" w:rsidRPr="00F77676">
        <w:rPr>
          <w:rStyle w:val="Incipit"/>
          <w:lang w:val="fr-FR"/>
        </w:rPr>
        <w:t>Misit dominus</w:t>
      </w:r>
      <w:r w:rsidR="00885488" w:rsidRPr="00B779A9">
        <w:rPr>
          <w:lang w:val="fr-FR"/>
        </w:rPr>
        <w:t xml:space="preserve">. </w:t>
      </w:r>
      <w:r w:rsidR="00BA24A1" w:rsidRPr="003D0C23">
        <w:rPr>
          <w:lang w:val="fr-FR"/>
        </w:rPr>
        <w:t>[</w:t>
      </w:r>
      <w:r w:rsidR="00885488" w:rsidRPr="003D0C23">
        <w:rPr>
          <w:lang w:val="fr-FR"/>
        </w:rPr>
        <w:t>RP</w:t>
      </w:r>
      <w:r w:rsidR="00BA24A1" w:rsidRPr="003D0C23">
        <w:rPr>
          <w:lang w:val="fr-FR"/>
        </w:rPr>
        <w:t>]</w:t>
      </w:r>
      <w:r w:rsidR="00885488" w:rsidRPr="003D0C23">
        <w:rPr>
          <w:lang w:val="fr-FR"/>
        </w:rPr>
        <w:t xml:space="preserve"> </w:t>
      </w:r>
      <w:r w:rsidR="00885488" w:rsidRPr="003D0C23">
        <w:rPr>
          <w:rStyle w:val="Incipit"/>
          <w:lang w:val="fr-FR"/>
        </w:rPr>
        <w:t>Angustiae sunt mihi</w:t>
      </w:r>
      <w:r w:rsidR="00885488" w:rsidRPr="003D0C23">
        <w:rPr>
          <w:lang w:val="fr-FR"/>
        </w:rPr>
        <w:t xml:space="preserve">. </w:t>
      </w:r>
      <w:r w:rsidR="00BA24A1" w:rsidRPr="003D0C23">
        <w:rPr>
          <w:lang w:val="fr-FR"/>
        </w:rPr>
        <w:t>[</w:t>
      </w:r>
      <w:r w:rsidR="00885488" w:rsidRPr="003D0C23">
        <w:rPr>
          <w:lang w:val="fr-FR"/>
        </w:rPr>
        <w:t>RP</w:t>
      </w:r>
      <w:r w:rsidR="00BA24A1" w:rsidRPr="003D0C23">
        <w:rPr>
          <w:lang w:val="fr-FR"/>
        </w:rPr>
        <w:t>]</w:t>
      </w:r>
      <w:r w:rsidR="00885488" w:rsidRPr="003D0C23">
        <w:rPr>
          <w:lang w:val="fr-FR"/>
        </w:rPr>
        <w:t xml:space="preserve"> </w:t>
      </w:r>
      <w:r w:rsidR="00885488" w:rsidRPr="003D0C23">
        <w:rPr>
          <w:rStyle w:val="Incipit"/>
          <w:lang w:val="fr-FR"/>
        </w:rPr>
        <w:t>Laudabilis populus</w:t>
      </w:r>
      <w:r w:rsidR="00885488" w:rsidRPr="003D0C23">
        <w:rPr>
          <w:lang w:val="fr-FR"/>
        </w:rPr>
        <w:t>.</w:t>
      </w:r>
    </w:p>
    <w:p w:rsidR="00885488" w:rsidRPr="003D0C23" w:rsidRDefault="00D62C55" w:rsidP="00415109">
      <w:pPr>
        <w:rPr>
          <w:lang w:val="fr-FR"/>
        </w:rPr>
      </w:pPr>
      <w:r w:rsidRPr="003D0C23">
        <w:rPr>
          <w:rStyle w:val="Time1"/>
          <w:lang w:val="fr-FR"/>
        </w:rPr>
        <w:t>Ad laudes</w:t>
      </w:r>
      <w:r w:rsidR="00885488" w:rsidRPr="003D0C23">
        <w:rPr>
          <w:lang w:val="fr-FR"/>
        </w:rPr>
        <w:t xml:space="preserve"> AN </w:t>
      </w:r>
      <w:r w:rsidR="00885488" w:rsidRPr="003D0C23">
        <w:rPr>
          <w:rStyle w:val="Incipit"/>
          <w:lang w:val="fr-FR"/>
        </w:rPr>
        <w:t>Indutus est</w:t>
      </w:r>
      <w:r w:rsidR="00885488" w:rsidRPr="003D0C23">
        <w:rPr>
          <w:lang w:val="fr-FR"/>
        </w:rPr>
        <w:t xml:space="preserve">. HY </w:t>
      </w:r>
      <w:r w:rsidR="00BA4CFB" w:rsidRPr="003D0C23">
        <w:rPr>
          <w:rStyle w:val="Incipit"/>
          <w:lang w:val="fr-FR"/>
        </w:rPr>
        <w:t>Aetern</w:t>
      </w:r>
      <w:r w:rsidR="00885488" w:rsidRPr="003D0C23">
        <w:rPr>
          <w:rStyle w:val="Incipit"/>
          <w:lang w:val="fr-FR"/>
        </w:rPr>
        <w:t>ae</w:t>
      </w:r>
      <w:r w:rsidR="00885488" w:rsidRPr="003D0C23">
        <w:rPr>
          <w:lang w:val="fr-FR"/>
        </w:rPr>
        <w:t xml:space="preserve">. AB </w:t>
      </w:r>
      <w:r w:rsidR="00885488" w:rsidRPr="003D0C23">
        <w:rPr>
          <w:rStyle w:val="Incipit"/>
          <w:lang w:val="fr-FR"/>
        </w:rPr>
        <w:t>Dicite in</w:t>
      </w:r>
      <w:r w:rsidR="00D66EA2" w:rsidRPr="003D0C23">
        <w:rPr>
          <w:rStyle w:val="Incipit"/>
          <w:lang w:val="fr-FR"/>
        </w:rPr>
        <w:t>vita</w:t>
      </w:r>
      <w:r w:rsidR="00885488" w:rsidRPr="003D0C23">
        <w:rPr>
          <w:rStyle w:val="Incipit"/>
          <w:lang w:val="fr-FR"/>
        </w:rPr>
        <w:t>tis ecce prandium</w:t>
      </w:r>
      <w:r w:rsidR="00885488" w:rsidRPr="003D0C23">
        <w:rPr>
          <w:lang w:val="fr-FR"/>
        </w:rPr>
        <w:t>.</w:t>
      </w:r>
    </w:p>
    <w:p w:rsidR="00885488" w:rsidRPr="00B779A9" w:rsidRDefault="00D62C55" w:rsidP="00415109">
      <w:pPr>
        <w:rPr>
          <w:lang w:val="pt-PT"/>
        </w:rPr>
      </w:pPr>
      <w:r w:rsidRPr="003D0C23">
        <w:rPr>
          <w:rStyle w:val="Time1"/>
          <w:lang w:val="fr-FR"/>
        </w:rPr>
        <w:t>Ad missam</w:t>
      </w:r>
      <w:r w:rsidR="00885488" w:rsidRPr="003D0C23">
        <w:rPr>
          <w:lang w:val="fr-FR"/>
        </w:rPr>
        <w:t xml:space="preserve"> IN </w:t>
      </w:r>
      <w:r w:rsidR="00885488" w:rsidRPr="003D0C23">
        <w:rPr>
          <w:rStyle w:val="Incipit"/>
          <w:lang w:val="fr-FR"/>
        </w:rPr>
        <w:t>Omnia quae fecisti</w:t>
      </w:r>
      <w:r w:rsidR="00DD1415" w:rsidRPr="003D0C23">
        <w:rPr>
          <w:lang w:val="fr-FR"/>
        </w:rPr>
        <w:t>@100.</w:t>
      </w:r>
      <w:r w:rsidR="00885488" w:rsidRPr="003D0C23">
        <w:rPr>
          <w:lang w:val="fr-FR"/>
        </w:rPr>
        <w:t xml:space="preserve"> </w:t>
      </w:r>
      <w:r w:rsidR="00885488" w:rsidRPr="00B779A9">
        <w:rPr>
          <w:lang w:val="it-IT"/>
        </w:rPr>
        <w:t xml:space="preserve">GR </w:t>
      </w:r>
      <w:r w:rsidR="00885488" w:rsidRPr="00F77676">
        <w:rPr>
          <w:rStyle w:val="Incipit"/>
          <w:lang w:val="it-IT"/>
        </w:rPr>
        <w:t>Oculi omnium</w:t>
      </w:r>
      <w:r w:rsidR="00DD1415">
        <w:rPr>
          <w:lang w:val="it-IT"/>
        </w:rPr>
        <w:t>@</w:t>
      </w:r>
      <w:r w:rsidR="00DD1415" w:rsidRPr="00B779A9">
        <w:rPr>
          <w:lang w:val="it-IT"/>
        </w:rPr>
        <w:t>82.</w:t>
      </w:r>
      <w:r w:rsidR="00885488" w:rsidRPr="00B779A9">
        <w:rPr>
          <w:lang w:val="it-IT"/>
        </w:rPr>
        <w:t xml:space="preserve"> AL</w:t>
      </w:r>
      <w:r w:rsidR="008C72AD" w:rsidRPr="00B779A9">
        <w:rPr>
          <w:lang w:val="it-IT"/>
        </w:rPr>
        <w:t>V</w:t>
      </w:r>
      <w:r w:rsidR="00885488" w:rsidRPr="00B779A9">
        <w:rPr>
          <w:lang w:val="it-IT"/>
        </w:rPr>
        <w:t xml:space="preserve"> </w:t>
      </w:r>
      <w:r w:rsidR="00885488" w:rsidRPr="00F77676">
        <w:rPr>
          <w:rStyle w:val="Incipit"/>
          <w:lang w:val="it-IT"/>
        </w:rPr>
        <w:t>Qui confidunt in domino</w:t>
      </w:r>
      <w:r w:rsidR="00885488" w:rsidRPr="00B779A9">
        <w:rPr>
          <w:lang w:val="it-IT"/>
        </w:rPr>
        <w:t xml:space="preserve">. </w:t>
      </w:r>
      <w:r w:rsidR="00885488" w:rsidRPr="00B779A9">
        <w:rPr>
          <w:lang w:val="pt-PT"/>
        </w:rPr>
        <w:t xml:space="preserve">OF </w:t>
      </w:r>
      <w:r w:rsidR="00885488" w:rsidRPr="00F77676">
        <w:rPr>
          <w:rStyle w:val="Incipit"/>
          <w:lang w:val="pt-PT"/>
        </w:rPr>
        <w:t>Super flumina</w:t>
      </w:r>
      <w:r w:rsidR="00DD1415">
        <w:rPr>
          <w:lang w:val="pt-PT"/>
        </w:rPr>
        <w:t>@</w:t>
      </w:r>
      <w:r w:rsidR="00DD1415" w:rsidRPr="00B779A9">
        <w:rPr>
          <w:lang w:val="pt-PT"/>
        </w:rPr>
        <w:t>101.</w:t>
      </w:r>
      <w:r w:rsidR="00885488" w:rsidRPr="00B779A9">
        <w:rPr>
          <w:lang w:val="pt-PT"/>
        </w:rPr>
        <w:t xml:space="preserve"> CO </w:t>
      </w:r>
      <w:r w:rsidR="00885488" w:rsidRPr="00F77676">
        <w:rPr>
          <w:rStyle w:val="Incipit"/>
          <w:lang w:val="pt-PT"/>
        </w:rPr>
        <w:t xml:space="preserve">Memento </w:t>
      </w:r>
      <w:r w:rsidR="009A6D20" w:rsidRPr="00F77676">
        <w:rPr>
          <w:rStyle w:val="Incipit"/>
          <w:lang w:val="pt-PT"/>
        </w:rPr>
        <w:t>verb</w:t>
      </w:r>
      <w:r w:rsidR="00885488" w:rsidRPr="00F77676">
        <w:rPr>
          <w:rStyle w:val="Incipit"/>
          <w:lang w:val="pt-PT"/>
        </w:rPr>
        <w:t>i tui</w:t>
      </w:r>
      <w:r w:rsidR="00DD1415">
        <w:rPr>
          <w:lang w:val="pt-PT"/>
        </w:rPr>
        <w:t>@</w:t>
      </w:r>
      <w:r w:rsidR="00DD1415" w:rsidRPr="00B779A9">
        <w:rPr>
          <w:lang w:val="pt-PT"/>
        </w:rPr>
        <w:t>102.</w:t>
      </w:r>
    </w:p>
    <w:p w:rsidR="00885488" w:rsidRPr="00B779A9" w:rsidRDefault="00D62C55" w:rsidP="00415109">
      <w:pPr>
        <w:rPr>
          <w:lang w:val="pt-PT"/>
        </w:rPr>
      </w:pPr>
      <w:r w:rsidRPr="00F77676">
        <w:rPr>
          <w:rStyle w:val="Time1"/>
          <w:lang w:val="pt-PT"/>
        </w:rPr>
        <w:t>Ad secundas vesperas</w:t>
      </w:r>
      <w:r w:rsidR="00885488" w:rsidRPr="00B779A9">
        <w:rPr>
          <w:lang w:val="pt-PT"/>
        </w:rPr>
        <w:t xml:space="preserve"> AM </w:t>
      </w:r>
      <w:r w:rsidR="00885488" w:rsidRPr="00F77676">
        <w:rPr>
          <w:rStyle w:val="Incipit"/>
          <w:lang w:val="pt-PT"/>
        </w:rPr>
        <w:t>Nuptiae quidem paratae sunt</w:t>
      </w:r>
      <w:r w:rsidR="00885488" w:rsidRPr="00B779A9">
        <w:rPr>
          <w:lang w:val="pt-PT"/>
        </w:rPr>
        <w:t>.</w:t>
      </w:r>
    </w:p>
    <w:p w:rsidR="00885488" w:rsidRPr="00F77676" w:rsidRDefault="00E9018E" w:rsidP="00415109">
      <w:pPr>
        <w:pStyle w:val="berschrift1"/>
        <w:rPr>
          <w:lang w:val="pt-PT"/>
        </w:rPr>
      </w:pPr>
      <w:r w:rsidRPr="00F77676">
        <w:rPr>
          <w:lang w:val="pt-PT"/>
        </w:rPr>
        <w:t>SABBAT</w:t>
      </w:r>
      <w:r w:rsidR="00885488" w:rsidRPr="00F77676">
        <w:rPr>
          <w:lang w:val="pt-PT"/>
        </w:rPr>
        <w:t>O POST FESTUM OMNIUM SANCTORUM</w:t>
      </w:r>
    </w:p>
    <w:p w:rsidR="00885488" w:rsidRPr="00B779A9" w:rsidRDefault="00885488" w:rsidP="00415109">
      <w:pPr>
        <w:rPr>
          <w:lang w:val="pt-PT"/>
        </w:rPr>
      </w:pPr>
      <w:r w:rsidRPr="00B779A9">
        <w:rPr>
          <w:lang w:val="pt-PT"/>
        </w:rPr>
        <w:t>Binos facimus.</w:t>
      </w:r>
    </w:p>
    <w:p w:rsidR="00885488" w:rsidRPr="00B779A9" w:rsidRDefault="00D62C55" w:rsidP="00415109">
      <w:pPr>
        <w:rPr>
          <w:lang w:val="pt-PT"/>
        </w:rPr>
      </w:pPr>
      <w:r w:rsidRPr="00F77676">
        <w:rPr>
          <w:rStyle w:val="Time1"/>
          <w:lang w:val="pt-PT"/>
        </w:rPr>
        <w:t>Ad vesperas</w:t>
      </w:r>
      <w:r w:rsidR="00885488" w:rsidRPr="00B779A9">
        <w:rPr>
          <w:lang w:val="pt-PT"/>
        </w:rPr>
        <w:t xml:space="preserve"> super psalmos AN </w:t>
      </w:r>
      <w:r w:rsidR="00885488" w:rsidRPr="00794880">
        <w:rPr>
          <w:rStyle w:val="Incipit"/>
          <w:lang w:val="pt-PT"/>
        </w:rPr>
        <w:t>Gaudete</w:t>
      </w:r>
      <w:r w:rsidR="005A362F" w:rsidRPr="005A362F">
        <w:rPr>
          <w:i/>
          <w:lang w:val="pt-PT"/>
        </w:rPr>
        <w:t xml:space="preserve"> </w:t>
      </w:r>
      <w:r w:rsidR="00885488" w:rsidRPr="00794880">
        <w:rPr>
          <w:rStyle w:val="Incipit"/>
          <w:lang w:val="pt-PT"/>
        </w:rPr>
        <w:t>et</w:t>
      </w:r>
      <w:r w:rsidR="005A362F" w:rsidRPr="005A362F">
        <w:rPr>
          <w:i/>
          <w:lang w:val="pt-PT"/>
        </w:rPr>
        <w:t xml:space="preserve"> </w:t>
      </w:r>
      <w:r w:rsidR="00885488" w:rsidRPr="00794880">
        <w:rPr>
          <w:rStyle w:val="Incipit"/>
          <w:lang w:val="pt-PT"/>
        </w:rPr>
        <w:t>exultate</w:t>
      </w:r>
      <w:r w:rsidR="00885488" w:rsidRPr="00B779A9">
        <w:rPr>
          <w:lang w:val="pt-PT"/>
        </w:rPr>
        <w:t xml:space="preserve">. </w:t>
      </w:r>
      <w:r w:rsidR="008C72AD" w:rsidRPr="00B779A9">
        <w:rPr>
          <w:lang w:val="pt-PT"/>
        </w:rPr>
        <w:t>Psalmi omnia Laudate</w:t>
      </w:r>
      <w:r w:rsidR="00885488" w:rsidRPr="00B779A9">
        <w:rPr>
          <w:lang w:val="pt-PT"/>
        </w:rPr>
        <w:t xml:space="preserve">. RP </w:t>
      </w:r>
      <w:r w:rsidR="00885488" w:rsidRPr="00794880">
        <w:rPr>
          <w:rStyle w:val="Incipit"/>
          <w:lang w:val="pt-PT"/>
        </w:rPr>
        <w:t>Beati</w:t>
      </w:r>
      <w:r w:rsidR="005A362F" w:rsidRPr="005A362F">
        <w:rPr>
          <w:i/>
          <w:lang w:val="pt-PT"/>
        </w:rPr>
        <w:t xml:space="preserve"> </w:t>
      </w:r>
      <w:r w:rsidR="00885488" w:rsidRPr="00794880">
        <w:rPr>
          <w:rStyle w:val="Incipit"/>
          <w:lang w:val="pt-PT"/>
        </w:rPr>
        <w:t>estis</w:t>
      </w:r>
      <w:r w:rsidR="00885488" w:rsidRPr="00B779A9">
        <w:rPr>
          <w:lang w:val="pt-PT"/>
        </w:rPr>
        <w:t xml:space="preserve">. HY </w:t>
      </w:r>
      <w:r w:rsidR="00885488" w:rsidRPr="00794880">
        <w:rPr>
          <w:rStyle w:val="Incipit"/>
          <w:lang w:val="pt-PT"/>
        </w:rPr>
        <w:t>Omnes</w:t>
      </w:r>
      <w:r w:rsidR="005A362F" w:rsidRPr="005A362F">
        <w:rPr>
          <w:i/>
          <w:lang w:val="pt-PT"/>
        </w:rPr>
        <w:t xml:space="preserve"> </w:t>
      </w:r>
      <w:r w:rsidR="00885488" w:rsidRPr="00794880">
        <w:rPr>
          <w:rStyle w:val="Incipit"/>
          <w:lang w:val="pt-PT"/>
        </w:rPr>
        <w:t>superni</w:t>
      </w:r>
      <w:r w:rsidR="005A362F" w:rsidRPr="005A362F">
        <w:rPr>
          <w:i/>
          <w:lang w:val="pt-PT"/>
        </w:rPr>
        <w:t xml:space="preserve"> </w:t>
      </w:r>
      <w:r w:rsidR="00885488" w:rsidRPr="00794880">
        <w:rPr>
          <w:rStyle w:val="Incipit"/>
          <w:lang w:val="pt-PT"/>
        </w:rPr>
        <w:t>ordines</w:t>
      </w:r>
      <w:r w:rsidR="00885488" w:rsidRPr="00B779A9">
        <w:rPr>
          <w:lang w:val="pt-PT"/>
        </w:rPr>
        <w:t xml:space="preserve">. </w:t>
      </w:r>
      <w:r w:rsidR="00CC455B" w:rsidRPr="00B779A9">
        <w:rPr>
          <w:lang w:val="pt-PT"/>
        </w:rPr>
        <w:t xml:space="preserve">(80r) </w:t>
      </w:r>
      <w:r w:rsidR="00885488" w:rsidRPr="00B779A9">
        <w:rPr>
          <w:lang w:val="pt-PT"/>
        </w:rPr>
        <w:t xml:space="preserve">VS </w:t>
      </w:r>
      <w:r w:rsidR="00885488" w:rsidRPr="00794880">
        <w:rPr>
          <w:rStyle w:val="Incipit"/>
          <w:lang w:val="pt-PT"/>
        </w:rPr>
        <w:t>Laetamini</w:t>
      </w:r>
      <w:r w:rsidR="005A362F" w:rsidRPr="005A362F">
        <w:rPr>
          <w:i/>
          <w:lang w:val="pt-PT"/>
        </w:rPr>
        <w:t xml:space="preserve"> </w:t>
      </w:r>
      <w:r w:rsidR="00885488" w:rsidRPr="00794880">
        <w:rPr>
          <w:rStyle w:val="Incipit"/>
          <w:lang w:val="pt-PT"/>
        </w:rPr>
        <w:t>in</w:t>
      </w:r>
      <w:r w:rsidR="005A362F" w:rsidRPr="005A362F">
        <w:rPr>
          <w:i/>
          <w:lang w:val="pt-PT"/>
        </w:rPr>
        <w:t xml:space="preserve"> </w:t>
      </w:r>
      <w:r w:rsidR="00885488" w:rsidRPr="00794880">
        <w:rPr>
          <w:rStyle w:val="Incipit"/>
          <w:lang w:val="pt-PT"/>
        </w:rPr>
        <w:t>domino</w:t>
      </w:r>
      <w:r w:rsidR="00885488" w:rsidRPr="00B779A9">
        <w:rPr>
          <w:lang w:val="pt-PT"/>
        </w:rPr>
        <w:t xml:space="preserve">. AM </w:t>
      </w:r>
      <w:r w:rsidR="00885488" w:rsidRPr="00794880">
        <w:rPr>
          <w:rStyle w:val="Incipit"/>
          <w:lang w:val="pt-PT"/>
        </w:rPr>
        <w:t>O</w:t>
      </w:r>
      <w:r w:rsidR="005A362F" w:rsidRPr="005A362F">
        <w:rPr>
          <w:i/>
          <w:lang w:val="pt-PT"/>
        </w:rPr>
        <w:t xml:space="preserve"> </w:t>
      </w:r>
      <w:r w:rsidR="00885488" w:rsidRPr="00794880">
        <w:rPr>
          <w:rStyle w:val="Incipit"/>
          <w:lang w:val="pt-PT"/>
        </w:rPr>
        <w:t>quam</w:t>
      </w:r>
      <w:r w:rsidR="005A362F" w:rsidRPr="005A362F">
        <w:rPr>
          <w:i/>
          <w:lang w:val="pt-PT"/>
        </w:rPr>
        <w:t xml:space="preserve"> </w:t>
      </w:r>
      <w:r w:rsidR="00885488" w:rsidRPr="00794880">
        <w:rPr>
          <w:rStyle w:val="Incipit"/>
          <w:lang w:val="pt-PT"/>
        </w:rPr>
        <w:t>gloriosum</w:t>
      </w:r>
      <w:r w:rsidR="005A362F" w:rsidRPr="005A362F">
        <w:rPr>
          <w:i/>
          <w:lang w:val="pt-PT"/>
        </w:rPr>
        <w:t xml:space="preserve"> </w:t>
      </w:r>
      <w:r w:rsidR="00885488" w:rsidRPr="00794880">
        <w:rPr>
          <w:rStyle w:val="Incipit"/>
          <w:lang w:val="pt-PT"/>
        </w:rPr>
        <w:t>est</w:t>
      </w:r>
      <w:r w:rsidR="005A362F" w:rsidRPr="005A362F">
        <w:rPr>
          <w:i/>
          <w:lang w:val="pt-PT"/>
        </w:rPr>
        <w:t xml:space="preserve"> </w:t>
      </w:r>
      <w:r w:rsidR="00885488" w:rsidRPr="00794880">
        <w:rPr>
          <w:rStyle w:val="Incipit"/>
          <w:lang w:val="pt-PT"/>
        </w:rPr>
        <w:t>regnum</w:t>
      </w:r>
      <w:r w:rsidR="008C72AD" w:rsidRPr="00B779A9">
        <w:rPr>
          <w:lang w:val="pt-PT"/>
        </w:rPr>
        <w:t>. Suffragium d</w:t>
      </w:r>
      <w:r w:rsidR="00885488" w:rsidRPr="00B779A9">
        <w:rPr>
          <w:lang w:val="pt-PT"/>
        </w:rPr>
        <w:t xml:space="preserve">e dominica. </w:t>
      </w:r>
      <w:r w:rsidR="008C72AD" w:rsidRPr="00B779A9">
        <w:rPr>
          <w:lang w:val="pt-PT"/>
        </w:rPr>
        <w:t xml:space="preserve">[BD] </w:t>
      </w:r>
      <w:r w:rsidR="005F6F99" w:rsidRPr="00794880">
        <w:rPr>
          <w:rStyle w:val="Incipit"/>
          <w:lang w:val="pt-PT"/>
        </w:rPr>
        <w:t>Benedicamus</w:t>
      </w:r>
      <w:r w:rsidR="008C72AD" w:rsidRPr="00B779A9">
        <w:rPr>
          <w:lang w:val="pt-PT"/>
        </w:rPr>
        <w:t xml:space="preserve"> de</w:t>
      </w:r>
      <w:r w:rsidR="00885488" w:rsidRPr="00B779A9">
        <w:rPr>
          <w:lang w:val="pt-PT"/>
        </w:rPr>
        <w:t xml:space="preserve"> confessoribus.</w:t>
      </w:r>
    </w:p>
    <w:p w:rsidR="00885488" w:rsidRPr="00B779A9" w:rsidRDefault="00885488" w:rsidP="00415109">
      <w:pPr>
        <w:rPr>
          <w:lang w:val="pt-PT"/>
        </w:rPr>
      </w:pPr>
      <w:r w:rsidRPr="00B779A9">
        <w:rPr>
          <w:lang w:val="pt-PT"/>
        </w:rPr>
        <w:t>De hac festi</w:t>
      </w:r>
      <w:r w:rsidR="00D66EA2" w:rsidRPr="00B779A9">
        <w:rPr>
          <w:lang w:val="pt-PT"/>
        </w:rPr>
        <w:t>vita</w:t>
      </w:r>
      <w:r w:rsidRPr="00B779A9">
        <w:rPr>
          <w:lang w:val="pt-PT"/>
        </w:rPr>
        <w:t xml:space="preserve">te per </w:t>
      </w:r>
      <w:r w:rsidR="00BA4CFB" w:rsidRPr="00B779A9">
        <w:rPr>
          <w:lang w:val="pt-PT"/>
        </w:rPr>
        <w:t>octava</w:t>
      </w:r>
      <w:r w:rsidRPr="00B779A9">
        <w:rPr>
          <w:lang w:val="pt-PT"/>
        </w:rPr>
        <w:t xml:space="preserve">m canimus et psalmi paenitentiales infra </w:t>
      </w:r>
      <w:r w:rsidR="00BA4CFB" w:rsidRPr="00B779A9">
        <w:rPr>
          <w:lang w:val="pt-PT"/>
        </w:rPr>
        <w:t>octava</w:t>
      </w:r>
      <w:r w:rsidRPr="00B779A9">
        <w:rPr>
          <w:lang w:val="pt-PT"/>
        </w:rPr>
        <w:t>m sine cursu beatae</w:t>
      </w:r>
      <w:r w:rsidR="00A86011">
        <w:rPr>
          <w:lang w:val="pt-PT"/>
        </w:rPr>
        <w:t xml:space="preserve"> </w:t>
      </w:r>
      <w:r w:rsidR="00A86011" w:rsidRPr="00F77676">
        <w:rPr>
          <w:lang w:val="pt-PT"/>
        </w:rPr>
        <w:t>Mariae</w:t>
      </w:r>
      <w:r w:rsidRPr="00B779A9">
        <w:rPr>
          <w:lang w:val="pt-PT"/>
        </w:rPr>
        <w:t xml:space="preserve"> virginis dicuntur. Et si festum alicuius sancti infra </w:t>
      </w:r>
      <w:r w:rsidR="00BA4CFB" w:rsidRPr="00B779A9">
        <w:rPr>
          <w:lang w:val="pt-PT"/>
        </w:rPr>
        <w:t>octava</w:t>
      </w:r>
      <w:r w:rsidRPr="00B779A9">
        <w:rPr>
          <w:lang w:val="pt-PT"/>
        </w:rPr>
        <w:t xml:space="preserve">m omnium sanctorum </w:t>
      </w:r>
      <w:r w:rsidR="00C31823" w:rsidRPr="00B779A9">
        <w:rPr>
          <w:lang w:val="pt-PT"/>
        </w:rPr>
        <w:t>evenerit</w:t>
      </w:r>
      <w:r w:rsidRPr="00B779A9">
        <w:rPr>
          <w:lang w:val="pt-PT"/>
        </w:rPr>
        <w:t xml:space="preserve"> nihil praeter suffragium de eo dicetur.</w:t>
      </w:r>
    </w:p>
    <w:p w:rsidR="00885488" w:rsidRPr="00F77676" w:rsidRDefault="00D62C55" w:rsidP="00415109">
      <w:pPr>
        <w:rPr>
          <w:lang w:val="en-US"/>
        </w:rPr>
      </w:pPr>
      <w:r w:rsidRPr="00F77676">
        <w:rPr>
          <w:rStyle w:val="Time1"/>
          <w:lang w:val="en-US"/>
        </w:rPr>
        <w:t>Ad completorium</w:t>
      </w:r>
      <w:r w:rsidR="00885488">
        <w:rPr>
          <w:lang w:val="en-US"/>
        </w:rPr>
        <w:t xml:space="preserve"> HY </w:t>
      </w:r>
      <w:r w:rsidR="00885488" w:rsidRPr="00F77676">
        <w:rPr>
          <w:rStyle w:val="Incipit"/>
          <w:lang w:val="en-US"/>
        </w:rPr>
        <w:t xml:space="preserve">Iesu redemptor </w:t>
      </w:r>
      <w:r w:rsidR="002332ED" w:rsidRPr="00F77676">
        <w:rPr>
          <w:rStyle w:val="Incipit"/>
          <w:lang w:val="en-US"/>
        </w:rPr>
        <w:t>saecul</w:t>
      </w:r>
      <w:r w:rsidR="00885488" w:rsidRPr="00F77676">
        <w:rPr>
          <w:rStyle w:val="Incipit"/>
          <w:lang w:val="en-US"/>
        </w:rPr>
        <w:t>i</w:t>
      </w:r>
      <w:r w:rsidR="00885488">
        <w:rPr>
          <w:lang w:val="en-US"/>
        </w:rPr>
        <w:t xml:space="preserve">. </w:t>
      </w:r>
      <w:r w:rsidR="00885488" w:rsidRPr="00F77676">
        <w:rPr>
          <w:lang w:val="en-US"/>
        </w:rPr>
        <w:t xml:space="preserve">AD </w:t>
      </w:r>
      <w:r w:rsidR="00885488" w:rsidRPr="00F77676">
        <w:rPr>
          <w:rStyle w:val="Incipit"/>
          <w:lang w:val="en-US"/>
        </w:rPr>
        <w:t>Pacem tuam</w:t>
      </w:r>
      <w:r w:rsidR="00885488" w:rsidRPr="00F77676">
        <w:rPr>
          <w:lang w:val="en-US"/>
        </w:rPr>
        <w:t>.</w:t>
      </w:r>
    </w:p>
    <w:p w:rsidR="00885488" w:rsidRPr="00B779A9" w:rsidRDefault="00D62C55" w:rsidP="00415109">
      <w:pPr>
        <w:rPr>
          <w:lang w:val="pt-PT"/>
        </w:rPr>
      </w:pPr>
      <w:r w:rsidRPr="00F77676">
        <w:rPr>
          <w:rStyle w:val="Time1"/>
          <w:lang w:val="en-US"/>
        </w:rPr>
        <w:lastRenderedPageBreak/>
        <w:t>Ad matutinum</w:t>
      </w:r>
      <w:r w:rsidR="00807482" w:rsidRPr="00F77676">
        <w:rPr>
          <w:lang w:val="en-US"/>
        </w:rPr>
        <w:t xml:space="preserve"> </w:t>
      </w:r>
      <w:r w:rsidR="00FE0C01" w:rsidRPr="00F77676">
        <w:rPr>
          <w:lang w:val="en-US"/>
        </w:rPr>
        <w:t>lectiones ex hesterno sermone [</w:t>
      </w:r>
      <w:r w:rsidR="00807482" w:rsidRPr="00F77676">
        <w:rPr>
          <w:lang w:val="en-US"/>
        </w:rPr>
        <w:t>LS</w:t>
      </w:r>
      <w:r w:rsidR="00FE0C01" w:rsidRPr="00F77676">
        <w:rPr>
          <w:lang w:val="en-US"/>
        </w:rPr>
        <w:t>]</w:t>
      </w:r>
      <w:r w:rsidR="00885488" w:rsidRPr="00F77676">
        <w:rPr>
          <w:lang w:val="en-US"/>
        </w:rPr>
        <w:t xml:space="preserve"> </w:t>
      </w:r>
      <w:r w:rsidR="00885488" w:rsidRPr="00F77676">
        <w:rPr>
          <w:rStyle w:val="Incipit"/>
          <w:lang w:val="en-US"/>
        </w:rPr>
        <w:t>Hodie</w:t>
      </w:r>
      <w:r w:rsidR="005A362F" w:rsidRPr="00F77676">
        <w:rPr>
          <w:i/>
          <w:lang w:val="en-US"/>
        </w:rPr>
        <w:t xml:space="preserve"> </w:t>
      </w:r>
      <w:r w:rsidR="00885488" w:rsidRPr="00F77676">
        <w:rPr>
          <w:rStyle w:val="Incipit"/>
          <w:lang w:val="en-US"/>
        </w:rPr>
        <w:t>dilectissimi</w:t>
      </w:r>
      <w:r w:rsidR="008C72AD" w:rsidRPr="00F77676">
        <w:rPr>
          <w:lang w:val="en-US"/>
        </w:rPr>
        <w:t xml:space="preserve">. </w:t>
      </w:r>
      <w:r w:rsidR="008C72AD" w:rsidRPr="00B779A9">
        <w:rPr>
          <w:lang w:val="it-IT"/>
        </w:rPr>
        <w:t>Pro ultima lectione legitur evangelium d</w:t>
      </w:r>
      <w:r w:rsidR="00885488" w:rsidRPr="00B779A9">
        <w:rPr>
          <w:lang w:val="it-IT"/>
        </w:rPr>
        <w:t xml:space="preserve">e dominica quae tunc occurrit. </w:t>
      </w:r>
      <w:r w:rsidR="00885488" w:rsidRPr="00B779A9">
        <w:rPr>
          <w:lang w:val="pt-PT"/>
        </w:rPr>
        <w:t xml:space="preserve">Suffragatur etiam de dominica. </w:t>
      </w:r>
      <w:r w:rsidR="008C72AD" w:rsidRPr="00B779A9">
        <w:rPr>
          <w:lang w:val="pt-PT"/>
        </w:rPr>
        <w:t xml:space="preserve">[BD] </w:t>
      </w:r>
      <w:r w:rsidR="005F6F99" w:rsidRPr="00794880">
        <w:rPr>
          <w:rStyle w:val="Incipit"/>
          <w:lang w:val="pt-PT"/>
        </w:rPr>
        <w:t>Benedicamus</w:t>
      </w:r>
      <w:r w:rsidR="008C72AD" w:rsidRPr="00B779A9">
        <w:rPr>
          <w:lang w:val="pt-PT"/>
        </w:rPr>
        <w:t xml:space="preserve"> de</w:t>
      </w:r>
      <w:r w:rsidR="00885488" w:rsidRPr="00B779A9">
        <w:rPr>
          <w:lang w:val="pt-PT"/>
        </w:rPr>
        <w:t xml:space="preserve"> confessoribus.</w:t>
      </w:r>
    </w:p>
    <w:p w:rsidR="00885488" w:rsidRPr="00B779A9" w:rsidRDefault="00D62C55" w:rsidP="00415109">
      <w:pPr>
        <w:rPr>
          <w:lang w:val="pt-PT"/>
        </w:rPr>
      </w:pPr>
      <w:r w:rsidRPr="00F77676">
        <w:rPr>
          <w:rStyle w:val="Time1"/>
          <w:lang w:val="pt-PT"/>
        </w:rPr>
        <w:t>Ad horas</w:t>
      </w:r>
      <w:r w:rsidR="00885488" w:rsidRPr="00B779A9">
        <w:rPr>
          <w:lang w:val="pt-PT"/>
        </w:rPr>
        <w:t xml:space="preserve"> </w:t>
      </w:r>
      <w:r w:rsidR="00A943F0">
        <w:rPr>
          <w:lang w:val="pt-PT"/>
        </w:rPr>
        <w:t>$E::</w:t>
      </w:r>
      <w:r w:rsidR="00885488" w:rsidRPr="00B779A9">
        <w:rPr>
          <w:lang w:val="pt-PT"/>
        </w:rPr>
        <w:t>antiphonae</w:t>
      </w:r>
      <w:r w:rsidR="00A943F0">
        <w:rPr>
          <w:lang w:val="pt-PT"/>
        </w:rPr>
        <w:t>$</w:t>
      </w:r>
      <w:r w:rsidR="00885488" w:rsidRPr="00B779A9">
        <w:rPr>
          <w:lang w:val="pt-PT"/>
        </w:rPr>
        <w:t xml:space="preserve"> ut hesterna die.</w:t>
      </w:r>
    </w:p>
    <w:p w:rsidR="00885488" w:rsidRPr="00B779A9" w:rsidRDefault="00D62C55" w:rsidP="00415109">
      <w:pPr>
        <w:rPr>
          <w:lang w:val="it-IT"/>
        </w:rPr>
      </w:pPr>
      <w:r w:rsidRPr="00F77676">
        <w:rPr>
          <w:rStyle w:val="Time1"/>
          <w:lang w:val="it-IT"/>
        </w:rPr>
        <w:t>Ad processionem</w:t>
      </w:r>
      <w:r w:rsidR="00885488" w:rsidRPr="00B779A9">
        <w:rPr>
          <w:lang w:val="it-IT"/>
        </w:rPr>
        <w:t xml:space="preserve"> R</w:t>
      </w:r>
      <w:r w:rsidR="008C72AD" w:rsidRPr="00B779A9">
        <w:rPr>
          <w:lang w:val="it-IT"/>
        </w:rPr>
        <w:t>P</w:t>
      </w:r>
      <w:r w:rsidR="00885488" w:rsidRPr="00B779A9">
        <w:rPr>
          <w:lang w:val="it-IT"/>
        </w:rPr>
        <w:t xml:space="preserve">P </w:t>
      </w:r>
      <w:r w:rsidR="00885488" w:rsidRPr="00794880">
        <w:rPr>
          <w:rStyle w:val="Incipit"/>
          <w:lang w:val="it-IT"/>
        </w:rPr>
        <w:t>Beati</w:t>
      </w:r>
      <w:r w:rsidR="005A362F" w:rsidRPr="005A362F">
        <w:rPr>
          <w:i/>
          <w:lang w:val="it-IT"/>
        </w:rPr>
        <w:t xml:space="preserve"> </w:t>
      </w:r>
      <w:r w:rsidR="00885488" w:rsidRPr="00794880">
        <w:rPr>
          <w:rStyle w:val="Incipit"/>
          <w:lang w:val="it-IT"/>
        </w:rPr>
        <w:t>estis</w:t>
      </w:r>
      <w:r w:rsidR="00885488" w:rsidRPr="00B779A9">
        <w:rPr>
          <w:lang w:val="it-IT"/>
        </w:rPr>
        <w:t>.</w:t>
      </w:r>
    </w:p>
    <w:p w:rsidR="00885488" w:rsidRPr="003D0C23" w:rsidRDefault="00D62C55" w:rsidP="00415109">
      <w:pPr>
        <w:rPr>
          <w:lang w:val="da-DK"/>
        </w:rPr>
      </w:pPr>
      <w:r w:rsidRPr="00F77676">
        <w:rPr>
          <w:rStyle w:val="Time1"/>
          <w:lang w:val="it-IT"/>
        </w:rPr>
        <w:t>Ad officium</w:t>
      </w:r>
      <w:r w:rsidR="00885488" w:rsidRPr="00B779A9">
        <w:rPr>
          <w:lang w:val="it-IT"/>
        </w:rPr>
        <w:t xml:space="preserve"> IN </w:t>
      </w:r>
      <w:r w:rsidR="00885488" w:rsidRPr="00F77676">
        <w:rPr>
          <w:rStyle w:val="Incipit"/>
          <w:lang w:val="it-IT"/>
        </w:rPr>
        <w:t>Gaudeamus</w:t>
      </w:r>
      <w:r w:rsidR="00DD1415">
        <w:rPr>
          <w:lang w:val="it-IT"/>
        </w:rPr>
        <w:t>@</w:t>
      </w:r>
      <w:r w:rsidR="00DD1415" w:rsidRPr="00B779A9">
        <w:rPr>
          <w:lang w:val="it-IT"/>
        </w:rPr>
        <w:t>42.</w:t>
      </w:r>
      <w:r w:rsidR="00885488" w:rsidRPr="00B779A9">
        <w:rPr>
          <w:lang w:val="it-IT"/>
        </w:rPr>
        <w:t xml:space="preserve"> </w:t>
      </w:r>
      <w:r w:rsidR="008C72AD" w:rsidRPr="00B779A9">
        <w:rPr>
          <w:lang w:val="it-IT"/>
        </w:rPr>
        <w:t xml:space="preserve">[KY] </w:t>
      </w:r>
      <w:r w:rsidR="008C72AD" w:rsidRPr="00F77676">
        <w:rPr>
          <w:rStyle w:val="Incipit"/>
          <w:lang w:val="it-IT"/>
        </w:rPr>
        <w:t>Kyrie</w:t>
      </w:r>
      <w:r w:rsidR="008C72AD" w:rsidRPr="00B779A9">
        <w:rPr>
          <w:lang w:val="it-IT"/>
        </w:rPr>
        <w:t xml:space="preserve"> d</w:t>
      </w:r>
      <w:r w:rsidR="00885488" w:rsidRPr="00B779A9">
        <w:rPr>
          <w:lang w:val="it-IT"/>
        </w:rPr>
        <w:t xml:space="preserve">e confessoribus. </w:t>
      </w:r>
      <w:r w:rsidR="00885488" w:rsidRPr="003D0C23">
        <w:rPr>
          <w:lang w:val="da-DK"/>
        </w:rPr>
        <w:t xml:space="preserve">GR </w:t>
      </w:r>
      <w:r w:rsidR="00885488" w:rsidRPr="003D0C23">
        <w:rPr>
          <w:rStyle w:val="Incipit"/>
          <w:lang w:val="da-DK"/>
        </w:rPr>
        <w:t>Timete dominum</w:t>
      </w:r>
      <w:r w:rsidR="00DD1415" w:rsidRPr="003D0C23">
        <w:rPr>
          <w:lang w:val="da-DK"/>
        </w:rPr>
        <w:t>@184.</w:t>
      </w:r>
      <w:r w:rsidR="00885488" w:rsidRPr="003D0C23">
        <w:rPr>
          <w:lang w:val="da-DK"/>
        </w:rPr>
        <w:t xml:space="preserve"> AL</w:t>
      </w:r>
      <w:r w:rsidR="008C72AD" w:rsidRPr="003D0C23">
        <w:rPr>
          <w:lang w:val="da-DK"/>
        </w:rPr>
        <w:t>V</w:t>
      </w:r>
      <w:r w:rsidR="00885488" w:rsidRPr="003D0C23">
        <w:rPr>
          <w:lang w:val="da-DK"/>
        </w:rPr>
        <w:t xml:space="preserve"> </w:t>
      </w:r>
      <w:r w:rsidR="00885488" w:rsidRPr="003D0C23">
        <w:rPr>
          <w:rStyle w:val="Incipit"/>
          <w:lang w:val="da-DK"/>
        </w:rPr>
        <w:t>Vox exultationis</w:t>
      </w:r>
      <w:r w:rsidR="00885488" w:rsidRPr="003D0C23">
        <w:rPr>
          <w:lang w:val="da-DK"/>
        </w:rPr>
        <w:t xml:space="preserve">. SE </w:t>
      </w:r>
      <w:r w:rsidR="00885488" w:rsidRPr="003D0C23">
        <w:rPr>
          <w:rStyle w:val="Incipit"/>
          <w:lang w:val="da-DK"/>
        </w:rPr>
        <w:t>Omnes sancti</w:t>
      </w:r>
      <w:r w:rsidR="00DD1415" w:rsidRPr="003D0C23">
        <w:rPr>
          <w:lang w:val="da-DK"/>
        </w:rPr>
        <w:t>@338.</w:t>
      </w:r>
      <w:r w:rsidR="00885488" w:rsidRPr="003D0C23">
        <w:rPr>
          <w:lang w:val="da-DK"/>
        </w:rPr>
        <w:t xml:space="preserve"> OF </w:t>
      </w:r>
      <w:r w:rsidR="00885488" w:rsidRPr="003D0C23">
        <w:rPr>
          <w:rStyle w:val="Incipit"/>
          <w:lang w:val="da-DK"/>
        </w:rPr>
        <w:t>Laetamini in domino</w:t>
      </w:r>
      <w:r w:rsidR="00885488" w:rsidRPr="003D0C23">
        <w:rPr>
          <w:lang w:val="da-DK"/>
        </w:rPr>
        <w:t xml:space="preserve">. </w:t>
      </w:r>
      <w:r w:rsidR="008C72AD" w:rsidRPr="003D0C23">
        <w:rPr>
          <w:lang w:val="da-DK"/>
        </w:rPr>
        <w:t xml:space="preserve">[SA] </w:t>
      </w:r>
      <w:r w:rsidR="008C72AD" w:rsidRPr="003D0C23">
        <w:rPr>
          <w:rStyle w:val="Incipit"/>
          <w:lang w:val="da-DK"/>
        </w:rPr>
        <w:t>Sanctus</w:t>
      </w:r>
      <w:r w:rsidR="008C72AD" w:rsidRPr="003D0C23">
        <w:rPr>
          <w:lang w:val="da-DK"/>
        </w:rPr>
        <w:t xml:space="preserve"> d</w:t>
      </w:r>
      <w:r w:rsidR="00885488" w:rsidRPr="003D0C23">
        <w:rPr>
          <w:lang w:val="da-DK"/>
        </w:rPr>
        <w:t xml:space="preserve">e confessoribus. CO </w:t>
      </w:r>
      <w:r w:rsidR="00885488" w:rsidRPr="003D0C23">
        <w:rPr>
          <w:rStyle w:val="Incipit"/>
          <w:lang w:val="da-DK"/>
        </w:rPr>
        <w:t xml:space="preserve">Amen dico </w:t>
      </w:r>
      <w:r w:rsidR="001B7479" w:rsidRPr="003D0C23">
        <w:rPr>
          <w:rStyle w:val="Incipit"/>
          <w:lang w:val="da-DK"/>
        </w:rPr>
        <w:t>vobis</w:t>
      </w:r>
      <w:r w:rsidR="00885488" w:rsidRPr="003D0C23">
        <w:rPr>
          <w:rStyle w:val="Incipit"/>
          <w:lang w:val="da-DK"/>
        </w:rPr>
        <w:t xml:space="preserve"> quod </w:t>
      </w:r>
      <w:r w:rsidR="000F4FB4" w:rsidRPr="003D0C23">
        <w:rPr>
          <w:rStyle w:val="Incipit"/>
          <w:lang w:val="da-DK"/>
        </w:rPr>
        <w:t>vos</w:t>
      </w:r>
      <w:r w:rsidR="00885488" w:rsidRPr="003D0C23">
        <w:rPr>
          <w:rStyle w:val="Incipit"/>
          <w:lang w:val="da-DK"/>
        </w:rPr>
        <w:t xml:space="preserve"> qui reliquistis omnia</w:t>
      </w:r>
      <w:r w:rsidR="00DD1415" w:rsidRPr="003D0C23">
        <w:rPr>
          <w:lang w:val="da-DK"/>
        </w:rPr>
        <w:t>@178.</w:t>
      </w:r>
    </w:p>
    <w:p w:rsidR="000F077E" w:rsidRPr="003D0C23" w:rsidRDefault="00D62C55" w:rsidP="00415109">
      <w:pPr>
        <w:rPr>
          <w:lang w:val="da-DK"/>
        </w:rPr>
      </w:pPr>
      <w:r w:rsidRPr="003D0C23">
        <w:rPr>
          <w:rStyle w:val="Time1"/>
          <w:lang w:val="da-DK"/>
        </w:rPr>
        <w:t>Ad secundas vesperas</w:t>
      </w:r>
      <w:r w:rsidR="00885488" w:rsidRPr="003D0C23">
        <w:rPr>
          <w:lang w:val="da-DK"/>
        </w:rPr>
        <w:t xml:space="preserve"> omnia ut in die sancto ad secundas vesperas praeter </w:t>
      </w:r>
      <w:r w:rsidR="008C72AD" w:rsidRPr="003D0C23">
        <w:rPr>
          <w:lang w:val="da-DK"/>
        </w:rPr>
        <w:t>suffragium quod est d</w:t>
      </w:r>
      <w:r w:rsidR="00885488" w:rsidRPr="003D0C23">
        <w:rPr>
          <w:lang w:val="da-DK"/>
        </w:rPr>
        <w:t xml:space="preserve">e dominica. </w:t>
      </w:r>
    </w:p>
    <w:p w:rsidR="00885488" w:rsidRPr="00F77676" w:rsidRDefault="00347DE0" w:rsidP="00415109">
      <w:pPr>
        <w:rPr>
          <w:rStyle w:val="Incipit"/>
          <w:i w:val="0"/>
          <w:shd w:val="clear" w:color="auto" w:fill="auto"/>
          <w:lang w:val="pt-PT"/>
        </w:rPr>
      </w:pPr>
      <w:r w:rsidRPr="003D0C23">
        <w:rPr>
          <w:lang w:val="da-DK"/>
        </w:rPr>
        <w:t>(80v)</w:t>
      </w:r>
      <w:r w:rsidR="000F077E" w:rsidRPr="003D0C23">
        <w:rPr>
          <w:lang w:val="da-DK"/>
        </w:rPr>
        <w:t xml:space="preserve"> </w:t>
      </w:r>
      <w:r w:rsidR="00D62C55" w:rsidRPr="003D0C23">
        <w:rPr>
          <w:rStyle w:val="Time1"/>
          <w:lang w:val="da-DK"/>
        </w:rPr>
        <w:t>Ad completorium</w:t>
      </w:r>
      <w:r w:rsidR="00885488" w:rsidRPr="003D0C23">
        <w:rPr>
          <w:lang w:val="da-DK"/>
        </w:rPr>
        <w:t xml:space="preserve"> HY </w:t>
      </w:r>
      <w:r w:rsidR="00885488" w:rsidRPr="003D0C23">
        <w:rPr>
          <w:rStyle w:val="Incipit"/>
          <w:lang w:val="da-DK"/>
        </w:rPr>
        <w:t>Iesu</w:t>
      </w:r>
      <w:r w:rsidR="005A362F" w:rsidRPr="003D0C23">
        <w:rPr>
          <w:i/>
          <w:lang w:val="da-DK"/>
        </w:rPr>
        <w:t xml:space="preserve"> </w:t>
      </w:r>
      <w:r w:rsidR="00885488" w:rsidRPr="003D0C23">
        <w:rPr>
          <w:rStyle w:val="Incipit"/>
          <w:lang w:val="da-DK"/>
        </w:rPr>
        <w:t>redemptor</w:t>
      </w:r>
      <w:r w:rsidR="00885488" w:rsidRPr="003D0C23">
        <w:rPr>
          <w:lang w:val="da-DK"/>
        </w:rPr>
        <w:t xml:space="preserve">. </w:t>
      </w:r>
      <w:r w:rsidR="00885488" w:rsidRPr="00B779A9">
        <w:rPr>
          <w:lang w:val="pt-PT"/>
        </w:rPr>
        <w:t xml:space="preserve">AD </w:t>
      </w:r>
      <w:r w:rsidR="00885488" w:rsidRPr="00794880">
        <w:rPr>
          <w:rStyle w:val="Incipit"/>
          <w:lang w:val="pt-PT"/>
        </w:rPr>
        <w:t>Vigila</w:t>
      </w:r>
      <w:r w:rsidR="00885488" w:rsidRPr="005B472A">
        <w:rPr>
          <w:lang w:val="pt-PT"/>
        </w:rPr>
        <w:t>.</w:t>
      </w:r>
    </w:p>
    <w:p w:rsidR="00885488" w:rsidRPr="00F77676" w:rsidRDefault="00BA24A1" w:rsidP="00415109">
      <w:pPr>
        <w:pStyle w:val="berschrift1"/>
        <w:rPr>
          <w:lang w:val="pt-PT"/>
        </w:rPr>
      </w:pPr>
      <w:r w:rsidRPr="00F77676">
        <w:rPr>
          <w:lang w:val="pt-PT"/>
        </w:rPr>
        <w:t>[</w:t>
      </w:r>
      <w:r w:rsidR="00885488" w:rsidRPr="00F77676">
        <w:rPr>
          <w:lang w:val="pt-PT"/>
        </w:rPr>
        <w:t>INFRA OCTAVAM OMNIUM SANCTORUM, QUINTA DIE</w:t>
      </w:r>
      <w:r w:rsidRPr="00F77676">
        <w:rPr>
          <w:lang w:val="pt-PT"/>
        </w:rPr>
        <w:t>]</w:t>
      </w:r>
    </w:p>
    <w:p w:rsidR="00885488" w:rsidRPr="00B779A9" w:rsidRDefault="00D62C55" w:rsidP="00415109">
      <w:pPr>
        <w:rPr>
          <w:lang w:val="fr-FR"/>
        </w:rPr>
      </w:pPr>
      <w:r w:rsidRPr="00F77676">
        <w:rPr>
          <w:rStyle w:val="Time1"/>
          <w:lang w:val="pt-PT"/>
        </w:rPr>
        <w:t>Ad matutinum</w:t>
      </w:r>
      <w:r w:rsidR="00885488" w:rsidRPr="00B779A9">
        <w:rPr>
          <w:lang w:val="pt-PT"/>
        </w:rPr>
        <w:t xml:space="preserve"> I</w:t>
      </w:r>
      <w:r w:rsidR="00347DE0" w:rsidRPr="00B779A9">
        <w:rPr>
          <w:lang w:val="pt-PT"/>
        </w:rPr>
        <w:t>N</w:t>
      </w:r>
      <w:r w:rsidR="00885488" w:rsidRPr="00B779A9">
        <w:rPr>
          <w:lang w:val="pt-PT"/>
        </w:rPr>
        <w:t xml:space="preserve">V </w:t>
      </w:r>
      <w:r w:rsidR="00885488" w:rsidRPr="00794880">
        <w:rPr>
          <w:rStyle w:val="Incipit"/>
          <w:lang w:val="pt-PT"/>
        </w:rPr>
        <w:t>Regem</w:t>
      </w:r>
      <w:r w:rsidR="005A362F" w:rsidRPr="005A362F">
        <w:rPr>
          <w:i/>
          <w:lang w:val="pt-PT"/>
        </w:rPr>
        <w:t xml:space="preserve"> </w:t>
      </w:r>
      <w:r w:rsidR="00885488" w:rsidRPr="00794880">
        <w:rPr>
          <w:rStyle w:val="Incipit"/>
          <w:lang w:val="pt-PT"/>
        </w:rPr>
        <w:t>regum</w:t>
      </w:r>
      <w:r w:rsidR="00885488" w:rsidRPr="00B779A9">
        <w:rPr>
          <w:lang w:val="pt-PT"/>
        </w:rPr>
        <w:t xml:space="preserve">. </w:t>
      </w:r>
      <w:r w:rsidR="00982EF5" w:rsidRPr="00B779A9">
        <w:rPr>
          <w:lang w:val="pt-PT"/>
        </w:rPr>
        <w:t>Hymnu</w:t>
      </w:r>
      <w:r w:rsidR="00885488" w:rsidRPr="00B779A9">
        <w:rPr>
          <w:lang w:val="pt-PT"/>
        </w:rPr>
        <w:t>m</w:t>
      </w:r>
      <w:r w:rsidR="000F077E">
        <w:rPr>
          <w:lang w:val="pt-PT"/>
        </w:rPr>
        <w:t>,</w:t>
      </w:r>
      <w:r w:rsidR="00885488" w:rsidRPr="00B779A9">
        <w:rPr>
          <w:lang w:val="pt-PT"/>
        </w:rPr>
        <w:t xml:space="preserve"> antiphonas </w:t>
      </w:r>
      <w:r w:rsidR="000F077E">
        <w:rPr>
          <w:lang w:val="pt-PT"/>
        </w:rPr>
        <w:t>$</w:t>
      </w:r>
      <w:r w:rsidR="00913211">
        <w:rPr>
          <w:lang w:val="pt-PT"/>
        </w:rPr>
        <w:t>E</w:t>
      </w:r>
      <w:r w:rsidR="000F077E">
        <w:rPr>
          <w:lang w:val="pt-PT"/>
        </w:rPr>
        <w:t>::</w:t>
      </w:r>
      <w:r w:rsidR="00885488" w:rsidRPr="00B779A9">
        <w:rPr>
          <w:lang w:val="pt-PT"/>
        </w:rPr>
        <w:t>et</w:t>
      </w:r>
      <w:r w:rsidR="000F077E">
        <w:rPr>
          <w:lang w:val="pt-PT"/>
        </w:rPr>
        <w:t>$</w:t>
      </w:r>
      <w:r w:rsidR="00885488" w:rsidRPr="00B779A9">
        <w:rPr>
          <w:lang w:val="pt-PT"/>
        </w:rPr>
        <w:t xml:space="preserve"> psalmos ferialiter. VS </w:t>
      </w:r>
      <w:r w:rsidR="00885488" w:rsidRPr="00794880">
        <w:rPr>
          <w:rStyle w:val="Incipit"/>
          <w:lang w:val="pt-PT"/>
        </w:rPr>
        <w:t>Laetamini</w:t>
      </w:r>
      <w:r w:rsidR="00885488" w:rsidRPr="00B779A9">
        <w:rPr>
          <w:lang w:val="pt-PT"/>
        </w:rPr>
        <w:t xml:space="preserve"> vel alium de martyribus. Tria responsoria ex nocturnis omnium sanctorum quae feria repraesentabit. </w:t>
      </w:r>
      <w:r w:rsidR="00753A1C" w:rsidRPr="00B779A9">
        <w:rPr>
          <w:lang w:val="fr-FR"/>
        </w:rPr>
        <w:t xml:space="preserve">[TD] </w:t>
      </w:r>
      <w:r w:rsidR="00753A1C" w:rsidRPr="00794880">
        <w:rPr>
          <w:rStyle w:val="Incipit"/>
          <w:lang w:val="fr-FR"/>
        </w:rPr>
        <w:t>Te</w:t>
      </w:r>
      <w:r w:rsidR="005A362F" w:rsidRPr="005A362F">
        <w:rPr>
          <w:i/>
          <w:lang w:val="fr-FR"/>
        </w:rPr>
        <w:t xml:space="preserve"> </w:t>
      </w:r>
      <w:r w:rsidR="00753A1C" w:rsidRPr="00794880">
        <w:rPr>
          <w:rStyle w:val="Incipit"/>
          <w:lang w:val="fr-FR"/>
        </w:rPr>
        <w:t>deum</w:t>
      </w:r>
      <w:r w:rsidR="005A362F" w:rsidRPr="005A362F">
        <w:rPr>
          <w:i/>
          <w:lang w:val="fr-FR"/>
        </w:rPr>
        <w:t xml:space="preserve"> </w:t>
      </w:r>
      <w:r w:rsidR="002D3D8D" w:rsidRPr="00794880">
        <w:rPr>
          <w:rStyle w:val="Incipit"/>
          <w:lang w:val="fr-FR"/>
        </w:rPr>
        <w:t>laudamus</w:t>
      </w:r>
      <w:r w:rsidR="002D3D8D" w:rsidRPr="00B779A9">
        <w:rPr>
          <w:lang w:val="fr-FR"/>
        </w:rPr>
        <w:t xml:space="preserve"> non dicitur. </w:t>
      </w:r>
      <w:r w:rsidR="004C6B6E" w:rsidRPr="00B779A9">
        <w:rPr>
          <w:lang w:val="fr-FR"/>
        </w:rPr>
        <w:t>Lectiones ex sermone. [</w:t>
      </w:r>
      <w:r w:rsidR="002D3D8D" w:rsidRPr="00B779A9">
        <w:rPr>
          <w:lang w:val="fr-FR"/>
        </w:rPr>
        <w:t>LS</w:t>
      </w:r>
      <w:r w:rsidR="004C6B6E" w:rsidRPr="00B779A9">
        <w:rPr>
          <w:lang w:val="fr-FR"/>
        </w:rPr>
        <w:t>]</w:t>
      </w:r>
      <w:r w:rsidR="00885488" w:rsidRPr="00B779A9">
        <w:rPr>
          <w:lang w:val="fr-FR"/>
        </w:rPr>
        <w:t xml:space="preserve"> </w:t>
      </w:r>
      <w:r w:rsidR="00885488" w:rsidRPr="00794880">
        <w:rPr>
          <w:rStyle w:val="Incipit"/>
          <w:lang w:val="fr-FR"/>
        </w:rPr>
        <w:t>Hodie</w:t>
      </w:r>
      <w:r w:rsidR="005A362F" w:rsidRPr="005A362F">
        <w:rPr>
          <w:i/>
          <w:lang w:val="fr-FR"/>
        </w:rPr>
        <w:t xml:space="preserve"> </w:t>
      </w:r>
      <w:r w:rsidR="00885488" w:rsidRPr="00794880">
        <w:rPr>
          <w:rStyle w:val="Incipit"/>
          <w:lang w:val="fr-FR"/>
        </w:rPr>
        <w:t>dilectissimi</w:t>
      </w:r>
      <w:r w:rsidR="00885488" w:rsidRPr="00B779A9">
        <w:rPr>
          <w:lang w:val="fr-FR"/>
        </w:rPr>
        <w:t>.</w:t>
      </w:r>
    </w:p>
    <w:p w:rsidR="00885488" w:rsidRPr="00B779A9" w:rsidRDefault="00D62C55" w:rsidP="00415109">
      <w:pPr>
        <w:rPr>
          <w:lang w:val="pt-PT"/>
        </w:rPr>
      </w:pPr>
      <w:r w:rsidRPr="00F77676">
        <w:rPr>
          <w:rStyle w:val="Time1"/>
          <w:lang w:val="en-US"/>
        </w:rPr>
        <w:t>Ad laudes</w:t>
      </w:r>
      <w:r w:rsidR="00885488">
        <w:rPr>
          <w:lang w:val="en-US"/>
        </w:rPr>
        <w:t xml:space="preserve"> AN </w:t>
      </w:r>
      <w:r w:rsidR="00885488" w:rsidRPr="00F77676">
        <w:rPr>
          <w:rStyle w:val="Incipit"/>
          <w:lang w:val="en-US"/>
        </w:rPr>
        <w:t>Scimus quoniam</w:t>
      </w:r>
      <w:r w:rsidR="00885488">
        <w:rPr>
          <w:lang w:val="en-US"/>
        </w:rPr>
        <w:t xml:space="preserve"> sola dicitur. HY </w:t>
      </w:r>
      <w:r w:rsidR="00885488" w:rsidRPr="00F77676">
        <w:rPr>
          <w:rStyle w:val="Incipit"/>
          <w:lang w:val="en-US"/>
        </w:rPr>
        <w:t xml:space="preserve">Iesu </w:t>
      </w:r>
      <w:r w:rsidR="001B7479" w:rsidRPr="00F77676">
        <w:rPr>
          <w:rStyle w:val="Incipit"/>
          <w:lang w:val="en-US"/>
        </w:rPr>
        <w:t>salvator</w:t>
      </w:r>
      <w:r w:rsidR="00885488" w:rsidRPr="00F77676">
        <w:rPr>
          <w:rStyle w:val="Incipit"/>
          <w:lang w:val="en-US"/>
        </w:rPr>
        <w:t xml:space="preserve"> </w:t>
      </w:r>
      <w:r w:rsidR="002332ED" w:rsidRPr="00F77676">
        <w:rPr>
          <w:rStyle w:val="Incipit"/>
          <w:lang w:val="en-US"/>
        </w:rPr>
        <w:t>saecul</w:t>
      </w:r>
      <w:r w:rsidR="00885488" w:rsidRPr="00F77676">
        <w:rPr>
          <w:rStyle w:val="Incipit"/>
          <w:lang w:val="en-US"/>
        </w:rPr>
        <w:t>i</w:t>
      </w:r>
      <w:r w:rsidR="00885488">
        <w:rPr>
          <w:lang w:val="en-US"/>
        </w:rPr>
        <w:t xml:space="preserve">. </w:t>
      </w:r>
      <w:r w:rsidR="00885488" w:rsidRPr="00B779A9">
        <w:rPr>
          <w:lang w:val="pt-PT"/>
        </w:rPr>
        <w:t xml:space="preserve">VS </w:t>
      </w:r>
      <w:r w:rsidR="00885488" w:rsidRPr="00F77676">
        <w:rPr>
          <w:rStyle w:val="Incipit"/>
          <w:lang w:val="pt-PT"/>
        </w:rPr>
        <w:t>Iustorum animae</w:t>
      </w:r>
      <w:r w:rsidR="00885488" w:rsidRPr="00B779A9">
        <w:rPr>
          <w:lang w:val="pt-PT"/>
        </w:rPr>
        <w:t xml:space="preserve">. AB </w:t>
      </w:r>
      <w:r w:rsidR="00885488" w:rsidRPr="00F77676">
        <w:rPr>
          <w:rStyle w:val="Incipit"/>
          <w:lang w:val="pt-PT"/>
        </w:rPr>
        <w:t>Omnes sancti</w:t>
      </w:r>
      <w:r w:rsidR="00885488" w:rsidRPr="00B779A9">
        <w:rPr>
          <w:lang w:val="pt-PT"/>
        </w:rPr>
        <w:t xml:space="preserve">. </w:t>
      </w:r>
      <w:r w:rsidR="00347DE0" w:rsidRPr="00B779A9">
        <w:rPr>
          <w:lang w:val="pt-PT"/>
        </w:rPr>
        <w:t xml:space="preserve">[BD] </w:t>
      </w:r>
      <w:r w:rsidR="005F6F99" w:rsidRPr="00F77676">
        <w:rPr>
          <w:rStyle w:val="Incipit"/>
          <w:lang w:val="pt-PT"/>
        </w:rPr>
        <w:t>Benedicamus</w:t>
      </w:r>
      <w:r w:rsidR="00347DE0" w:rsidRPr="00B779A9">
        <w:rPr>
          <w:lang w:val="pt-PT"/>
        </w:rPr>
        <w:t xml:space="preserve"> de</w:t>
      </w:r>
      <w:r w:rsidR="00885488" w:rsidRPr="00B779A9">
        <w:rPr>
          <w:lang w:val="pt-PT"/>
        </w:rPr>
        <w:t xml:space="preserve"> confessoribus.</w:t>
      </w:r>
    </w:p>
    <w:p w:rsidR="00885488" w:rsidRPr="00B779A9" w:rsidRDefault="00D62C55" w:rsidP="00415109">
      <w:pPr>
        <w:rPr>
          <w:lang w:val="nb-NO"/>
        </w:rPr>
      </w:pPr>
      <w:r w:rsidRPr="00F77676">
        <w:rPr>
          <w:rStyle w:val="Time1"/>
          <w:lang w:val="nb-NO"/>
        </w:rPr>
        <w:t>Ad horas</w:t>
      </w:r>
      <w:r w:rsidR="00885488" w:rsidRPr="00B779A9">
        <w:rPr>
          <w:lang w:val="nb-NO"/>
        </w:rPr>
        <w:t xml:space="preserve"> antiphonae ut hesterna die.</w:t>
      </w:r>
    </w:p>
    <w:p w:rsidR="00885488" w:rsidRPr="00B779A9" w:rsidRDefault="00D62C55" w:rsidP="00415109">
      <w:pPr>
        <w:rPr>
          <w:lang w:val="nb-NO"/>
        </w:rPr>
      </w:pPr>
      <w:r w:rsidRPr="00F77676">
        <w:rPr>
          <w:rStyle w:val="Time1"/>
          <w:lang w:val="nb-NO"/>
        </w:rPr>
        <w:t>Ad missam</w:t>
      </w:r>
      <w:r w:rsidR="00885488" w:rsidRPr="00B779A9">
        <w:rPr>
          <w:lang w:val="nb-NO"/>
        </w:rPr>
        <w:t xml:space="preserve"> IN </w:t>
      </w:r>
      <w:r w:rsidR="00885488" w:rsidRPr="00F77676">
        <w:rPr>
          <w:rStyle w:val="Incipit"/>
          <w:lang w:val="nb-NO"/>
        </w:rPr>
        <w:t>Timete dominum</w:t>
      </w:r>
      <w:r w:rsidR="00885488" w:rsidRPr="00B779A9">
        <w:rPr>
          <w:lang w:val="nb-NO"/>
        </w:rPr>
        <w:t xml:space="preserve">. </w:t>
      </w:r>
      <w:r w:rsidR="00C4480D" w:rsidRPr="00B779A9">
        <w:rPr>
          <w:lang w:val="nb-NO"/>
        </w:rPr>
        <w:t xml:space="preserve">[KY] </w:t>
      </w:r>
      <w:r w:rsidR="00C4480D" w:rsidRPr="00F77676">
        <w:rPr>
          <w:rStyle w:val="Incipit"/>
          <w:lang w:val="nb-NO"/>
        </w:rPr>
        <w:t>Kyrie</w:t>
      </w:r>
      <w:r w:rsidR="00C4480D" w:rsidRPr="00B779A9">
        <w:rPr>
          <w:lang w:val="nb-NO"/>
        </w:rPr>
        <w:t xml:space="preserve"> et [SA] </w:t>
      </w:r>
      <w:r w:rsidR="00C4480D" w:rsidRPr="00F77676">
        <w:rPr>
          <w:rStyle w:val="Incipit"/>
          <w:lang w:val="nb-NO"/>
        </w:rPr>
        <w:t>Sanctus</w:t>
      </w:r>
      <w:r w:rsidR="00C4480D" w:rsidRPr="00B779A9">
        <w:rPr>
          <w:lang w:val="nb-NO"/>
        </w:rPr>
        <w:t xml:space="preserve"> </w:t>
      </w:r>
      <w:r w:rsidR="00885488" w:rsidRPr="00B779A9">
        <w:rPr>
          <w:lang w:val="nb-NO"/>
        </w:rPr>
        <w:t xml:space="preserve">ferialiter. GR </w:t>
      </w:r>
      <w:r w:rsidR="00885488" w:rsidRPr="00F77676">
        <w:rPr>
          <w:rStyle w:val="Incipit"/>
          <w:lang w:val="nb-NO"/>
        </w:rPr>
        <w:t>Exultabunt sancti</w:t>
      </w:r>
      <w:r w:rsidR="00885488" w:rsidRPr="00B779A9">
        <w:rPr>
          <w:lang w:val="nb-NO"/>
        </w:rPr>
        <w:t>. AL</w:t>
      </w:r>
      <w:r w:rsidR="00C4480D" w:rsidRPr="00B779A9">
        <w:rPr>
          <w:lang w:val="nb-NO"/>
        </w:rPr>
        <w:t>V</w:t>
      </w:r>
      <w:r w:rsidR="00885488" w:rsidRPr="00B779A9">
        <w:rPr>
          <w:lang w:val="nb-NO"/>
        </w:rPr>
        <w:t xml:space="preserve"> </w:t>
      </w:r>
      <w:r w:rsidR="00885488" w:rsidRPr="00F77676">
        <w:rPr>
          <w:rStyle w:val="Incipit"/>
          <w:lang w:val="nb-NO"/>
        </w:rPr>
        <w:t>Laetamini in domino</w:t>
      </w:r>
      <w:r w:rsidR="00885488" w:rsidRPr="00B779A9">
        <w:rPr>
          <w:lang w:val="nb-NO"/>
        </w:rPr>
        <w:t xml:space="preserve">. OF </w:t>
      </w:r>
      <w:r w:rsidR="00885488" w:rsidRPr="00F77676">
        <w:rPr>
          <w:rStyle w:val="Incipit"/>
          <w:lang w:val="nb-NO"/>
        </w:rPr>
        <w:t>Mirabilis deus</w:t>
      </w:r>
      <w:r w:rsidR="00885488" w:rsidRPr="00B779A9">
        <w:rPr>
          <w:lang w:val="nb-NO"/>
        </w:rPr>
        <w:t xml:space="preserve">. CO </w:t>
      </w:r>
      <w:r w:rsidR="00885488" w:rsidRPr="00F77676">
        <w:rPr>
          <w:rStyle w:val="Incipit"/>
          <w:lang w:val="nb-NO"/>
        </w:rPr>
        <w:t xml:space="preserve">Amen dico </w:t>
      </w:r>
      <w:r w:rsidR="001B7479" w:rsidRPr="00F77676">
        <w:rPr>
          <w:rStyle w:val="Incipit"/>
          <w:lang w:val="nb-NO"/>
        </w:rPr>
        <w:t>vobis</w:t>
      </w:r>
      <w:r w:rsidR="00DD1415">
        <w:rPr>
          <w:lang w:val="nb-NO"/>
        </w:rPr>
        <w:t>@</w:t>
      </w:r>
      <w:r w:rsidR="00DD1415" w:rsidRPr="00B779A9">
        <w:rPr>
          <w:lang w:val="nb-NO"/>
        </w:rPr>
        <w:t>171.</w:t>
      </w:r>
    </w:p>
    <w:p w:rsidR="00885488" w:rsidRPr="00B779A9" w:rsidRDefault="00885488" w:rsidP="00415109">
      <w:pPr>
        <w:rPr>
          <w:lang w:val="nb-NO"/>
        </w:rPr>
      </w:pPr>
      <w:r w:rsidRPr="00B779A9">
        <w:rPr>
          <w:lang w:val="nb-NO"/>
        </w:rPr>
        <w:t>Hoc modo semper cantatur de omnibus sanctis quando secundae vesperae sunt.</w:t>
      </w:r>
    </w:p>
    <w:p w:rsidR="000F077E" w:rsidRDefault="00D62C55" w:rsidP="00415109">
      <w:pPr>
        <w:rPr>
          <w:lang w:val="pt-PT"/>
        </w:rPr>
      </w:pPr>
      <w:r w:rsidRPr="00F77676">
        <w:rPr>
          <w:rStyle w:val="Time1"/>
          <w:lang w:val="nb-NO"/>
        </w:rPr>
        <w:t>Ad vesperas</w:t>
      </w:r>
      <w:r w:rsidR="00885488" w:rsidRPr="00B779A9">
        <w:rPr>
          <w:lang w:val="nb-NO"/>
        </w:rPr>
        <w:t xml:space="preserve"> primatur de omnibus sanctis. Antiphonae et psalmi dicantur ferialiter. RP </w:t>
      </w:r>
      <w:r w:rsidR="00885488" w:rsidRPr="00794880">
        <w:rPr>
          <w:rStyle w:val="Incipit"/>
          <w:lang w:val="nb-NO"/>
        </w:rPr>
        <w:t>Beati</w:t>
      </w:r>
      <w:r w:rsidR="005A362F" w:rsidRPr="005A362F">
        <w:rPr>
          <w:i/>
          <w:lang w:val="nb-NO"/>
        </w:rPr>
        <w:t xml:space="preserve"> </w:t>
      </w:r>
      <w:r w:rsidR="00885488" w:rsidRPr="00794880">
        <w:rPr>
          <w:rStyle w:val="Incipit"/>
          <w:lang w:val="nb-NO"/>
        </w:rPr>
        <w:t>estis</w:t>
      </w:r>
      <w:r w:rsidR="00885488" w:rsidRPr="00B779A9">
        <w:rPr>
          <w:lang w:val="nb-NO"/>
        </w:rPr>
        <w:t xml:space="preserve">. HY </w:t>
      </w:r>
      <w:r w:rsidR="00885488" w:rsidRPr="00794880">
        <w:rPr>
          <w:rStyle w:val="Incipit"/>
          <w:lang w:val="nb-NO"/>
        </w:rPr>
        <w:t>Omnes</w:t>
      </w:r>
      <w:r w:rsidR="005A362F" w:rsidRPr="005A362F">
        <w:rPr>
          <w:i/>
          <w:lang w:val="nb-NO"/>
        </w:rPr>
        <w:t xml:space="preserve"> </w:t>
      </w:r>
      <w:r w:rsidR="00885488" w:rsidRPr="00794880">
        <w:rPr>
          <w:rStyle w:val="Incipit"/>
          <w:lang w:val="nb-NO"/>
        </w:rPr>
        <w:t>superni</w:t>
      </w:r>
      <w:r w:rsidR="005A362F" w:rsidRPr="005A362F">
        <w:rPr>
          <w:i/>
          <w:lang w:val="nb-NO"/>
        </w:rPr>
        <w:t xml:space="preserve"> </w:t>
      </w:r>
      <w:r w:rsidR="00885488" w:rsidRPr="00794880">
        <w:rPr>
          <w:rStyle w:val="Incipit"/>
          <w:lang w:val="nb-NO"/>
        </w:rPr>
        <w:t>ordines</w:t>
      </w:r>
      <w:r w:rsidR="00885488" w:rsidRPr="00B779A9">
        <w:rPr>
          <w:lang w:val="nb-NO"/>
        </w:rPr>
        <w:t xml:space="preserve">. VS </w:t>
      </w:r>
      <w:r w:rsidR="00885488" w:rsidRPr="00794880">
        <w:rPr>
          <w:rStyle w:val="Incipit"/>
          <w:lang w:val="nb-NO"/>
        </w:rPr>
        <w:t>Laetamini</w:t>
      </w:r>
      <w:r w:rsidR="005A362F" w:rsidRPr="005A362F">
        <w:rPr>
          <w:i/>
          <w:lang w:val="nb-NO"/>
        </w:rPr>
        <w:t xml:space="preserve"> </w:t>
      </w:r>
      <w:r w:rsidR="00885488" w:rsidRPr="00794880">
        <w:rPr>
          <w:rStyle w:val="Incipit"/>
          <w:lang w:val="nb-NO"/>
        </w:rPr>
        <w:t>in</w:t>
      </w:r>
      <w:r w:rsidR="005A362F" w:rsidRPr="005A362F">
        <w:rPr>
          <w:i/>
          <w:lang w:val="nb-NO"/>
        </w:rPr>
        <w:t xml:space="preserve"> </w:t>
      </w:r>
      <w:r w:rsidR="00885488" w:rsidRPr="00794880">
        <w:rPr>
          <w:rStyle w:val="Incipit"/>
          <w:lang w:val="nb-NO"/>
        </w:rPr>
        <w:t>domino</w:t>
      </w:r>
      <w:r w:rsidR="00885488" w:rsidRPr="00B779A9">
        <w:rPr>
          <w:lang w:val="nb-NO"/>
        </w:rPr>
        <w:t xml:space="preserve">. </w:t>
      </w:r>
      <w:r w:rsidR="00885488" w:rsidRPr="00B779A9">
        <w:rPr>
          <w:lang w:val="pt-PT"/>
        </w:rPr>
        <w:t xml:space="preserve">AM </w:t>
      </w:r>
      <w:r w:rsidR="00885488" w:rsidRPr="00794880">
        <w:rPr>
          <w:rStyle w:val="Incipit"/>
          <w:lang w:val="pt-PT"/>
        </w:rPr>
        <w:t>O</w:t>
      </w:r>
      <w:r w:rsidR="005A362F" w:rsidRPr="005A362F">
        <w:rPr>
          <w:i/>
          <w:lang w:val="pt-PT"/>
        </w:rPr>
        <w:t xml:space="preserve"> </w:t>
      </w:r>
      <w:r w:rsidR="00885488" w:rsidRPr="00794880">
        <w:rPr>
          <w:rStyle w:val="Incipit"/>
          <w:lang w:val="pt-PT"/>
        </w:rPr>
        <w:t>quam</w:t>
      </w:r>
      <w:r w:rsidR="005A362F" w:rsidRPr="005A362F">
        <w:rPr>
          <w:i/>
          <w:lang w:val="pt-PT"/>
        </w:rPr>
        <w:t xml:space="preserve"> </w:t>
      </w:r>
      <w:r w:rsidR="00885488" w:rsidRPr="00794880">
        <w:rPr>
          <w:rStyle w:val="Incipit"/>
          <w:lang w:val="pt-PT"/>
        </w:rPr>
        <w:t>gloriosum</w:t>
      </w:r>
      <w:r w:rsidR="005A362F" w:rsidRPr="005A362F">
        <w:rPr>
          <w:i/>
          <w:lang w:val="pt-PT"/>
        </w:rPr>
        <w:t xml:space="preserve"> </w:t>
      </w:r>
      <w:r w:rsidR="00885488" w:rsidRPr="00794880">
        <w:rPr>
          <w:rStyle w:val="Incipit"/>
          <w:lang w:val="pt-PT"/>
        </w:rPr>
        <w:t>est</w:t>
      </w:r>
      <w:r w:rsidR="005A362F" w:rsidRPr="005A362F">
        <w:rPr>
          <w:i/>
          <w:lang w:val="pt-PT"/>
        </w:rPr>
        <w:t xml:space="preserve"> </w:t>
      </w:r>
      <w:r w:rsidR="00885488" w:rsidRPr="00794880">
        <w:rPr>
          <w:rStyle w:val="Incipit"/>
          <w:lang w:val="pt-PT"/>
        </w:rPr>
        <w:t>regnum</w:t>
      </w:r>
      <w:r w:rsidR="00885488" w:rsidRPr="00B779A9">
        <w:rPr>
          <w:lang w:val="pt-PT"/>
        </w:rPr>
        <w:t xml:space="preserve">. </w:t>
      </w:r>
      <w:r w:rsidR="00C4480D" w:rsidRPr="00B779A9">
        <w:rPr>
          <w:lang w:val="pt-PT"/>
        </w:rPr>
        <w:t xml:space="preserve">[BD] </w:t>
      </w:r>
      <w:r w:rsidR="005F6F99" w:rsidRPr="00794880">
        <w:rPr>
          <w:rStyle w:val="Incipit"/>
          <w:lang w:val="pt-PT"/>
        </w:rPr>
        <w:t>Benedicamus</w:t>
      </w:r>
      <w:r w:rsidR="00C4480D" w:rsidRPr="00B779A9">
        <w:rPr>
          <w:lang w:val="pt-PT"/>
        </w:rPr>
        <w:t xml:space="preserve"> de </w:t>
      </w:r>
      <w:r w:rsidR="00885488" w:rsidRPr="00B779A9">
        <w:rPr>
          <w:lang w:val="pt-PT"/>
        </w:rPr>
        <w:t>confessoribus.</w:t>
      </w:r>
      <w:r w:rsidR="00C4480D" w:rsidRPr="00B779A9">
        <w:rPr>
          <w:lang w:val="pt-PT"/>
        </w:rPr>
        <w:t xml:space="preserve"> </w:t>
      </w:r>
    </w:p>
    <w:p w:rsidR="00885488" w:rsidRPr="000F077E" w:rsidRDefault="00C4480D" w:rsidP="00415109">
      <w:pPr>
        <w:rPr>
          <w:rStyle w:val="Incipit"/>
          <w:i w:val="0"/>
          <w:shd w:val="clear" w:color="auto" w:fill="auto"/>
          <w:lang w:val="pt-PT"/>
        </w:rPr>
      </w:pPr>
      <w:r w:rsidRPr="00B779A9">
        <w:rPr>
          <w:lang w:val="pt-PT"/>
        </w:rPr>
        <w:t>(81r)</w:t>
      </w:r>
      <w:r w:rsidR="000F077E">
        <w:rPr>
          <w:lang w:val="pt-PT"/>
        </w:rPr>
        <w:t xml:space="preserve"> </w:t>
      </w:r>
      <w:r w:rsidR="00D62C55" w:rsidRPr="00F77676">
        <w:rPr>
          <w:rStyle w:val="Time1"/>
          <w:lang w:val="pt-PT"/>
        </w:rPr>
        <w:t>Ad completorium</w:t>
      </w:r>
      <w:r w:rsidR="00885488" w:rsidRPr="00B779A9">
        <w:rPr>
          <w:lang w:val="pt-PT"/>
        </w:rPr>
        <w:t xml:space="preserve"> HY </w:t>
      </w:r>
      <w:r w:rsidR="00885488" w:rsidRPr="00794880">
        <w:rPr>
          <w:rStyle w:val="Incipit"/>
          <w:lang w:val="pt-PT"/>
        </w:rPr>
        <w:t>Iesu</w:t>
      </w:r>
      <w:r w:rsidR="005A362F" w:rsidRPr="005A362F">
        <w:rPr>
          <w:i/>
          <w:lang w:val="pt-PT"/>
        </w:rPr>
        <w:t xml:space="preserve"> </w:t>
      </w:r>
      <w:r w:rsidR="00885488" w:rsidRPr="00794880">
        <w:rPr>
          <w:rStyle w:val="Incipit"/>
          <w:lang w:val="pt-PT"/>
        </w:rPr>
        <w:t>redemptor</w:t>
      </w:r>
      <w:r w:rsidR="00885488" w:rsidRPr="00B779A9">
        <w:rPr>
          <w:lang w:val="pt-PT"/>
        </w:rPr>
        <w:t xml:space="preserve">. AD </w:t>
      </w:r>
      <w:r w:rsidR="00885488" w:rsidRPr="00794880">
        <w:rPr>
          <w:rStyle w:val="Incipit"/>
          <w:lang w:val="pt-PT"/>
        </w:rPr>
        <w:t>Vigila</w:t>
      </w:r>
      <w:r w:rsidR="00885488" w:rsidRPr="005B472A">
        <w:rPr>
          <w:lang w:val="pt-PT"/>
        </w:rPr>
        <w:t>.</w:t>
      </w:r>
    </w:p>
    <w:p w:rsidR="00885488" w:rsidRPr="00794880" w:rsidRDefault="00BA24A1" w:rsidP="00415109">
      <w:pPr>
        <w:pStyle w:val="berschrift1"/>
        <w:rPr>
          <w:rStyle w:val="Incipit"/>
          <w:lang w:val="pt-PT"/>
        </w:rPr>
      </w:pPr>
      <w:r w:rsidRPr="00F77676">
        <w:rPr>
          <w:lang w:val="pt-PT"/>
        </w:rPr>
        <w:lastRenderedPageBreak/>
        <w:t>[</w:t>
      </w:r>
      <w:r w:rsidR="00885488" w:rsidRPr="00F77676">
        <w:rPr>
          <w:lang w:val="pt-PT"/>
        </w:rPr>
        <w:t>INFRA OCTAVAM OMNIUM SANCTORUM, SEXTA DIE</w:t>
      </w:r>
      <w:r w:rsidRPr="00F77676">
        <w:rPr>
          <w:lang w:val="pt-PT"/>
        </w:rPr>
        <w:t>]</w:t>
      </w:r>
    </w:p>
    <w:p w:rsidR="00885488" w:rsidRPr="00B779A9" w:rsidRDefault="00D62C55" w:rsidP="00415109">
      <w:pPr>
        <w:rPr>
          <w:lang w:val="pt-PT"/>
        </w:rPr>
      </w:pPr>
      <w:r w:rsidRPr="00F77676">
        <w:rPr>
          <w:rStyle w:val="Time1"/>
          <w:lang w:val="pt-PT"/>
        </w:rPr>
        <w:t>Ad matutinum</w:t>
      </w:r>
      <w:r w:rsidR="00885488" w:rsidRPr="00B779A9">
        <w:rPr>
          <w:lang w:val="pt-PT"/>
        </w:rPr>
        <w:t xml:space="preserve"> I</w:t>
      </w:r>
      <w:r w:rsidR="00C4480D" w:rsidRPr="00B779A9">
        <w:rPr>
          <w:lang w:val="pt-PT"/>
        </w:rPr>
        <w:t>N</w:t>
      </w:r>
      <w:r w:rsidR="00885488" w:rsidRPr="00B779A9">
        <w:rPr>
          <w:lang w:val="pt-PT"/>
        </w:rPr>
        <w:t xml:space="preserve">V </w:t>
      </w:r>
      <w:r w:rsidR="00885488" w:rsidRPr="00794880">
        <w:rPr>
          <w:rStyle w:val="Incipit"/>
          <w:lang w:val="pt-PT"/>
        </w:rPr>
        <w:t>Regem</w:t>
      </w:r>
      <w:r w:rsidR="005A362F" w:rsidRPr="005A362F">
        <w:rPr>
          <w:i/>
          <w:lang w:val="pt-PT"/>
        </w:rPr>
        <w:t xml:space="preserve"> </w:t>
      </w:r>
      <w:r w:rsidR="00885488" w:rsidRPr="00794880">
        <w:rPr>
          <w:rStyle w:val="Incipit"/>
          <w:lang w:val="pt-PT"/>
        </w:rPr>
        <w:t>regum</w:t>
      </w:r>
      <w:r w:rsidR="00885488" w:rsidRPr="00B779A9">
        <w:rPr>
          <w:lang w:val="pt-PT"/>
        </w:rPr>
        <w:t xml:space="preserve">. HY </w:t>
      </w:r>
      <w:r w:rsidR="00885488" w:rsidRPr="00794880">
        <w:rPr>
          <w:rStyle w:val="Incipit"/>
          <w:lang w:val="pt-PT"/>
        </w:rPr>
        <w:t>Christe</w:t>
      </w:r>
      <w:r w:rsidR="005A362F" w:rsidRPr="005A362F">
        <w:rPr>
          <w:i/>
          <w:lang w:val="pt-PT"/>
        </w:rPr>
        <w:t xml:space="preserve"> </w:t>
      </w:r>
      <w:r w:rsidR="00885488" w:rsidRPr="00794880">
        <w:rPr>
          <w:rStyle w:val="Incipit"/>
          <w:lang w:val="pt-PT"/>
        </w:rPr>
        <w:t>redemptor</w:t>
      </w:r>
      <w:r w:rsidR="005A362F" w:rsidRPr="005A362F">
        <w:rPr>
          <w:i/>
          <w:lang w:val="pt-PT"/>
        </w:rPr>
        <w:t xml:space="preserve"> </w:t>
      </w:r>
      <w:r w:rsidR="00885488" w:rsidRPr="00794880">
        <w:rPr>
          <w:rStyle w:val="Incipit"/>
          <w:lang w:val="pt-PT"/>
        </w:rPr>
        <w:t>omnium</w:t>
      </w:r>
      <w:r w:rsidR="002D3D8D" w:rsidRPr="00B779A9">
        <w:rPr>
          <w:lang w:val="pt-PT"/>
        </w:rPr>
        <w:t>. LS</w:t>
      </w:r>
      <w:r w:rsidR="00885488" w:rsidRPr="00B779A9">
        <w:rPr>
          <w:lang w:val="pt-PT"/>
        </w:rPr>
        <w:t xml:space="preserve"> </w:t>
      </w:r>
      <w:r w:rsidR="00885488" w:rsidRPr="00794880">
        <w:rPr>
          <w:rStyle w:val="Incipit"/>
          <w:lang w:val="pt-PT"/>
        </w:rPr>
        <w:t>Hodie</w:t>
      </w:r>
      <w:r w:rsidR="005A362F" w:rsidRPr="005A362F">
        <w:rPr>
          <w:i/>
          <w:lang w:val="pt-PT"/>
        </w:rPr>
        <w:t xml:space="preserve"> </w:t>
      </w:r>
      <w:r w:rsidR="00885488" w:rsidRPr="00794880">
        <w:rPr>
          <w:rStyle w:val="Incipit"/>
          <w:lang w:val="pt-PT"/>
        </w:rPr>
        <w:t>dilectissimi</w:t>
      </w:r>
      <w:r w:rsidR="00885488" w:rsidRPr="00B779A9">
        <w:rPr>
          <w:lang w:val="pt-PT"/>
        </w:rPr>
        <w:t xml:space="preserve">. EV </w:t>
      </w:r>
      <w:r w:rsidR="00885488" w:rsidRPr="00794880">
        <w:rPr>
          <w:rStyle w:val="Incipit"/>
          <w:lang w:val="pt-PT"/>
        </w:rPr>
        <w:t>Videns</w:t>
      </w:r>
      <w:r w:rsidR="005A362F" w:rsidRPr="005A362F">
        <w:rPr>
          <w:i/>
          <w:lang w:val="pt-PT"/>
        </w:rPr>
        <w:t xml:space="preserve"> </w:t>
      </w:r>
      <w:r w:rsidR="00885488" w:rsidRPr="00794880">
        <w:rPr>
          <w:rStyle w:val="Incipit"/>
          <w:lang w:val="pt-PT"/>
        </w:rPr>
        <w:t>Iesus</w:t>
      </w:r>
      <w:r w:rsidR="00885488" w:rsidRPr="00B779A9">
        <w:rPr>
          <w:lang w:val="pt-PT"/>
        </w:rPr>
        <w:t xml:space="preserve"> reliqua omnia tam </w:t>
      </w:r>
      <w:r w:rsidR="0081631B" w:rsidRPr="00B779A9">
        <w:rPr>
          <w:lang w:val="pt-PT"/>
        </w:rPr>
        <w:t>ad horas</w:t>
      </w:r>
      <w:r w:rsidR="00885488" w:rsidRPr="00B779A9">
        <w:rPr>
          <w:lang w:val="pt-PT"/>
        </w:rPr>
        <w:t xml:space="preserve"> quam ad matutinum ut supra in die.</w:t>
      </w:r>
    </w:p>
    <w:p w:rsidR="00885488" w:rsidRPr="00F77676" w:rsidRDefault="00D62C55" w:rsidP="00415109">
      <w:pPr>
        <w:rPr>
          <w:lang w:val="pt-PT"/>
        </w:rPr>
      </w:pPr>
      <w:r w:rsidRPr="00F77676">
        <w:rPr>
          <w:rStyle w:val="Time1"/>
          <w:lang w:val="fr-FR"/>
        </w:rPr>
        <w:t>Ad officium</w:t>
      </w:r>
      <w:r w:rsidR="00885488" w:rsidRPr="00B779A9">
        <w:rPr>
          <w:lang w:val="fr-FR"/>
        </w:rPr>
        <w:t xml:space="preserve"> </w:t>
      </w:r>
      <w:r w:rsidR="00BA24A1" w:rsidRPr="00B779A9">
        <w:rPr>
          <w:lang w:val="fr-FR"/>
        </w:rPr>
        <w:t>[</w:t>
      </w:r>
      <w:r w:rsidR="00885488" w:rsidRPr="00B779A9">
        <w:rPr>
          <w:lang w:val="fr-FR"/>
        </w:rPr>
        <w:t>IN</w:t>
      </w:r>
      <w:r w:rsidR="00BA24A1" w:rsidRPr="00B779A9">
        <w:rPr>
          <w:lang w:val="fr-FR"/>
        </w:rPr>
        <w:t>]</w:t>
      </w:r>
      <w:r w:rsidR="00885488" w:rsidRPr="00B779A9">
        <w:rPr>
          <w:lang w:val="fr-FR"/>
        </w:rPr>
        <w:t xml:space="preserve"> </w:t>
      </w:r>
      <w:r w:rsidR="00885488" w:rsidRPr="005B472A">
        <w:rPr>
          <w:rStyle w:val="Incipit"/>
          <w:lang w:val="fr-FR"/>
        </w:rPr>
        <w:t>Gaudeamus</w:t>
      </w:r>
      <w:r w:rsidR="00DD1415" w:rsidRPr="005B472A">
        <w:rPr>
          <w:lang w:val="fr-FR"/>
        </w:rPr>
        <w:t>@</w:t>
      </w:r>
      <w:r w:rsidR="00DD1415" w:rsidRPr="00B779A9">
        <w:rPr>
          <w:lang w:val="fr-FR"/>
        </w:rPr>
        <w:t>42.</w:t>
      </w:r>
      <w:r w:rsidR="00885488" w:rsidRPr="00B779A9">
        <w:rPr>
          <w:lang w:val="fr-FR"/>
        </w:rPr>
        <w:t xml:space="preserve"> </w:t>
      </w:r>
      <w:r w:rsidR="00C4480D" w:rsidRPr="00B779A9">
        <w:rPr>
          <w:lang w:val="fr-FR"/>
        </w:rPr>
        <w:t xml:space="preserve">[KY] </w:t>
      </w:r>
      <w:r w:rsidR="00C4480D" w:rsidRPr="00794880">
        <w:rPr>
          <w:rStyle w:val="Incipit"/>
          <w:lang w:val="fr-FR"/>
        </w:rPr>
        <w:t>Kyrie</w:t>
      </w:r>
      <w:r w:rsidR="005A362F" w:rsidRPr="005A362F">
        <w:rPr>
          <w:i/>
          <w:lang w:val="fr-FR"/>
        </w:rPr>
        <w:t xml:space="preserve"> </w:t>
      </w:r>
      <w:r w:rsidR="00C4480D" w:rsidRPr="00B779A9">
        <w:rPr>
          <w:lang w:val="fr-FR"/>
        </w:rPr>
        <w:t xml:space="preserve">et [SA] </w:t>
      </w:r>
      <w:r w:rsidR="00C4480D" w:rsidRPr="00794880">
        <w:rPr>
          <w:rStyle w:val="Incipit"/>
          <w:lang w:val="fr-FR"/>
        </w:rPr>
        <w:t>Sanctus</w:t>
      </w:r>
      <w:r w:rsidR="00C4480D" w:rsidRPr="00B779A9">
        <w:rPr>
          <w:lang w:val="fr-FR"/>
        </w:rPr>
        <w:t xml:space="preserve"> </w:t>
      </w:r>
      <w:r w:rsidR="00885488" w:rsidRPr="00B779A9">
        <w:rPr>
          <w:lang w:val="fr-FR"/>
        </w:rPr>
        <w:t xml:space="preserve">de confessoribus. GR </w:t>
      </w:r>
      <w:r w:rsidR="00885488" w:rsidRPr="00794880">
        <w:rPr>
          <w:rStyle w:val="Incipit"/>
          <w:lang w:val="fr-FR"/>
        </w:rPr>
        <w:t>Timete</w:t>
      </w:r>
      <w:r w:rsidR="005A362F" w:rsidRPr="005A362F">
        <w:rPr>
          <w:i/>
          <w:lang w:val="fr-FR"/>
        </w:rPr>
        <w:t xml:space="preserve"> </w:t>
      </w:r>
      <w:r w:rsidR="00885488" w:rsidRPr="00794880">
        <w:rPr>
          <w:rStyle w:val="Incipit"/>
          <w:lang w:val="fr-FR"/>
        </w:rPr>
        <w:t>dominum</w:t>
      </w:r>
      <w:r w:rsidR="00DD1415">
        <w:rPr>
          <w:lang w:val="fr-FR"/>
        </w:rPr>
        <w:t>@</w:t>
      </w:r>
      <w:r w:rsidR="00DD1415" w:rsidRPr="00B779A9">
        <w:rPr>
          <w:lang w:val="fr-FR"/>
        </w:rPr>
        <w:t>184.</w:t>
      </w:r>
      <w:r w:rsidR="00885488" w:rsidRPr="00B779A9">
        <w:rPr>
          <w:lang w:val="fr-FR"/>
        </w:rPr>
        <w:t xml:space="preserve"> AL</w:t>
      </w:r>
      <w:r w:rsidR="00C4480D" w:rsidRPr="00B779A9">
        <w:rPr>
          <w:lang w:val="fr-FR"/>
        </w:rPr>
        <w:t>V</w:t>
      </w:r>
      <w:r w:rsidR="00885488" w:rsidRPr="00B779A9">
        <w:rPr>
          <w:lang w:val="fr-FR"/>
        </w:rPr>
        <w:t xml:space="preserve"> </w:t>
      </w:r>
      <w:r w:rsidR="00885488" w:rsidRPr="00794880">
        <w:rPr>
          <w:rStyle w:val="Incipit"/>
          <w:lang w:val="fr-FR"/>
        </w:rPr>
        <w:t>Vox</w:t>
      </w:r>
      <w:r w:rsidR="005A362F" w:rsidRPr="005A362F">
        <w:rPr>
          <w:i/>
          <w:lang w:val="fr-FR"/>
        </w:rPr>
        <w:t xml:space="preserve"> </w:t>
      </w:r>
      <w:r w:rsidR="00885488" w:rsidRPr="00794880">
        <w:rPr>
          <w:rStyle w:val="Incipit"/>
          <w:lang w:val="fr-FR"/>
        </w:rPr>
        <w:t>exultationis</w:t>
      </w:r>
      <w:r w:rsidR="00DD1415">
        <w:rPr>
          <w:lang w:val="fr-FR"/>
        </w:rPr>
        <w:t>@</w:t>
      </w:r>
      <w:r w:rsidR="00DD1415" w:rsidRPr="00B779A9">
        <w:rPr>
          <w:lang w:val="fr-FR"/>
        </w:rPr>
        <w:t>218.</w:t>
      </w:r>
      <w:r w:rsidR="00885488" w:rsidRPr="00B779A9">
        <w:rPr>
          <w:lang w:val="fr-FR"/>
        </w:rPr>
        <w:t xml:space="preserve"> SE </w:t>
      </w:r>
      <w:r w:rsidR="00885488" w:rsidRPr="00794880">
        <w:rPr>
          <w:rStyle w:val="Incipit"/>
          <w:lang w:val="fr-FR"/>
        </w:rPr>
        <w:t>Omnes</w:t>
      </w:r>
      <w:r w:rsidR="005A362F" w:rsidRPr="005A362F">
        <w:rPr>
          <w:i/>
          <w:lang w:val="fr-FR"/>
        </w:rPr>
        <w:t xml:space="preserve"> </w:t>
      </w:r>
      <w:r w:rsidR="00885488" w:rsidRPr="00794880">
        <w:rPr>
          <w:rStyle w:val="Incipit"/>
          <w:lang w:val="fr-FR"/>
        </w:rPr>
        <w:t>sancti</w:t>
      </w:r>
      <w:r w:rsidR="00DD1415">
        <w:rPr>
          <w:lang w:val="fr-FR"/>
        </w:rPr>
        <w:t>@</w:t>
      </w:r>
      <w:r w:rsidR="00DD1415" w:rsidRPr="00B779A9">
        <w:rPr>
          <w:lang w:val="fr-FR"/>
        </w:rPr>
        <w:t>338.</w:t>
      </w:r>
      <w:r w:rsidR="00885488" w:rsidRPr="00B779A9">
        <w:rPr>
          <w:lang w:val="fr-FR"/>
        </w:rPr>
        <w:t xml:space="preserve"> OF </w:t>
      </w:r>
      <w:r w:rsidR="00885488" w:rsidRPr="00794880">
        <w:rPr>
          <w:rStyle w:val="Incipit"/>
          <w:lang w:val="fr-FR"/>
        </w:rPr>
        <w:t>Laetamini</w:t>
      </w:r>
      <w:r w:rsidR="005A362F" w:rsidRPr="005A362F">
        <w:rPr>
          <w:i/>
          <w:lang w:val="fr-FR"/>
        </w:rPr>
        <w:t xml:space="preserve"> </w:t>
      </w:r>
      <w:r w:rsidR="00885488" w:rsidRPr="00794880">
        <w:rPr>
          <w:rStyle w:val="Incipit"/>
          <w:lang w:val="fr-FR"/>
        </w:rPr>
        <w:t>in</w:t>
      </w:r>
      <w:r w:rsidR="005A362F" w:rsidRPr="005A362F">
        <w:rPr>
          <w:i/>
          <w:lang w:val="fr-FR"/>
        </w:rPr>
        <w:t xml:space="preserve"> </w:t>
      </w:r>
      <w:r w:rsidR="00885488" w:rsidRPr="00794880">
        <w:rPr>
          <w:rStyle w:val="Incipit"/>
          <w:lang w:val="fr-FR"/>
        </w:rPr>
        <w:t>domino</w:t>
      </w:r>
      <w:r w:rsidR="00DD1415">
        <w:rPr>
          <w:lang w:val="fr-FR"/>
        </w:rPr>
        <w:t>@</w:t>
      </w:r>
      <w:r w:rsidR="00DD1415" w:rsidRPr="00B779A9">
        <w:rPr>
          <w:lang w:val="fr-FR"/>
        </w:rPr>
        <w:t>34.</w:t>
      </w:r>
      <w:r w:rsidR="00885488" w:rsidRPr="00B779A9">
        <w:rPr>
          <w:lang w:val="fr-FR"/>
        </w:rPr>
        <w:t xml:space="preserve"> CO </w:t>
      </w:r>
      <w:r w:rsidR="00885488" w:rsidRPr="00794880">
        <w:rPr>
          <w:rStyle w:val="Incipit"/>
          <w:lang w:val="fr-FR"/>
        </w:rPr>
        <w:t>Amen</w:t>
      </w:r>
      <w:r w:rsidR="005A362F" w:rsidRPr="005A362F">
        <w:rPr>
          <w:i/>
          <w:lang w:val="fr-FR"/>
        </w:rPr>
        <w:t xml:space="preserve"> </w:t>
      </w:r>
      <w:r w:rsidR="00885488" w:rsidRPr="00794880">
        <w:rPr>
          <w:rStyle w:val="Incipit"/>
          <w:lang w:val="fr-FR"/>
        </w:rPr>
        <w:t>dico</w:t>
      </w:r>
      <w:r w:rsidR="005A362F" w:rsidRPr="005A362F">
        <w:rPr>
          <w:i/>
          <w:lang w:val="fr-FR"/>
        </w:rPr>
        <w:t xml:space="preserve"> </w:t>
      </w:r>
      <w:r w:rsidR="001B7479" w:rsidRPr="00794880">
        <w:rPr>
          <w:rStyle w:val="Incipit"/>
          <w:lang w:val="fr-FR"/>
        </w:rPr>
        <w:t>vobis</w:t>
      </w:r>
      <w:r w:rsidR="005A362F" w:rsidRPr="005A362F">
        <w:rPr>
          <w:i/>
          <w:lang w:val="fr-FR"/>
        </w:rPr>
        <w:t xml:space="preserve"> </w:t>
      </w:r>
      <w:r w:rsidR="00885488" w:rsidRPr="00794880">
        <w:rPr>
          <w:rStyle w:val="Incipit"/>
          <w:lang w:val="fr-FR"/>
        </w:rPr>
        <w:t>quod</w:t>
      </w:r>
      <w:r w:rsidR="005A362F" w:rsidRPr="005A362F">
        <w:rPr>
          <w:i/>
          <w:lang w:val="fr-FR"/>
        </w:rPr>
        <w:t xml:space="preserve"> </w:t>
      </w:r>
      <w:r w:rsidR="000F4FB4" w:rsidRPr="00794880">
        <w:rPr>
          <w:rStyle w:val="Incipit"/>
          <w:lang w:val="fr-FR"/>
        </w:rPr>
        <w:t>vos</w:t>
      </w:r>
      <w:r w:rsidR="005A362F" w:rsidRPr="005A362F">
        <w:rPr>
          <w:i/>
          <w:lang w:val="fr-FR"/>
        </w:rPr>
        <w:t xml:space="preserve"> </w:t>
      </w:r>
      <w:r w:rsidR="00885488" w:rsidRPr="00794880">
        <w:rPr>
          <w:rStyle w:val="Incipit"/>
          <w:lang w:val="fr-FR"/>
        </w:rPr>
        <w:t>qui</w:t>
      </w:r>
      <w:r w:rsidR="005A362F" w:rsidRPr="005A362F">
        <w:rPr>
          <w:i/>
          <w:lang w:val="fr-FR"/>
        </w:rPr>
        <w:t xml:space="preserve"> </w:t>
      </w:r>
      <w:r w:rsidR="00885488" w:rsidRPr="00794880">
        <w:rPr>
          <w:rStyle w:val="Incipit"/>
          <w:lang w:val="fr-FR"/>
        </w:rPr>
        <w:t>reliquistis</w:t>
      </w:r>
      <w:r w:rsidR="00DD1415">
        <w:rPr>
          <w:lang w:val="fr-FR"/>
        </w:rPr>
        <w:t>@</w:t>
      </w:r>
      <w:r w:rsidR="00DD1415" w:rsidRPr="005145D9">
        <w:rPr>
          <w:lang w:val="fr-FR"/>
        </w:rPr>
        <w:t>178</w:t>
      </w:r>
      <w:r w:rsidR="00DD1415">
        <w:rPr>
          <w:lang w:val="fr-FR"/>
        </w:rPr>
        <w:t>.</w:t>
      </w:r>
      <w:r w:rsidR="005145D9">
        <w:rPr>
          <w:lang w:val="fr-FR"/>
        </w:rPr>
        <w:t xml:space="preserve"> </w:t>
      </w:r>
      <w:r w:rsidR="005145D9" w:rsidRPr="00F77676">
        <w:rPr>
          <w:lang w:val="pt-PT"/>
        </w:rPr>
        <w:t>E</w:t>
      </w:r>
      <w:r w:rsidR="00885488" w:rsidRPr="00F77676">
        <w:rPr>
          <w:lang w:val="pt-PT"/>
        </w:rPr>
        <w:t>t hoc modo cantatur quando primatur.</w:t>
      </w:r>
    </w:p>
    <w:p w:rsidR="00885488" w:rsidRPr="00F77676" w:rsidRDefault="005145D9" w:rsidP="00415109">
      <w:pPr>
        <w:rPr>
          <w:lang w:val="pt-PT"/>
        </w:rPr>
      </w:pPr>
      <w:r w:rsidRPr="00F77676">
        <w:rPr>
          <w:rStyle w:val="Time1"/>
          <w:lang w:val="pt-PT"/>
        </w:rPr>
        <w:t>Ad secundas vesperas</w:t>
      </w:r>
      <w:r w:rsidR="00885488" w:rsidRPr="00B779A9">
        <w:rPr>
          <w:lang w:val="pt-PT"/>
        </w:rPr>
        <w:t xml:space="preserve"> AN </w:t>
      </w:r>
      <w:r w:rsidR="00885488" w:rsidRPr="00F77676">
        <w:rPr>
          <w:rStyle w:val="Incipit"/>
          <w:lang w:val="pt-PT"/>
        </w:rPr>
        <w:t xml:space="preserve">Virgam </w:t>
      </w:r>
      <w:r w:rsidR="00C31823" w:rsidRPr="00F77676">
        <w:rPr>
          <w:rStyle w:val="Incipit"/>
          <w:lang w:val="pt-PT"/>
        </w:rPr>
        <w:t>vir</w:t>
      </w:r>
      <w:r w:rsidR="00885488" w:rsidRPr="00F77676">
        <w:rPr>
          <w:rStyle w:val="Incipit"/>
          <w:lang w:val="pt-PT"/>
        </w:rPr>
        <w:t>tutis</w:t>
      </w:r>
      <w:r w:rsidR="00885488" w:rsidRPr="00B779A9">
        <w:rPr>
          <w:lang w:val="pt-PT"/>
        </w:rPr>
        <w:t xml:space="preserve"> cum reliquis. </w:t>
      </w:r>
      <w:r w:rsidR="00885488" w:rsidRPr="00B779A9">
        <w:rPr>
          <w:lang w:val="fr-FR"/>
        </w:rPr>
        <w:t xml:space="preserve">PS </w:t>
      </w:r>
      <w:r w:rsidR="00885488" w:rsidRPr="00F77676">
        <w:rPr>
          <w:rStyle w:val="Incipit"/>
          <w:lang w:val="fr-FR"/>
        </w:rPr>
        <w:t>Dixit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Beatus </w:t>
      </w:r>
      <w:r w:rsidR="00C31823" w:rsidRPr="00F77676">
        <w:rPr>
          <w:rStyle w:val="Incipit"/>
          <w:lang w:val="fr-FR"/>
        </w:rPr>
        <w:t>vir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In </w:t>
      </w:r>
      <w:r w:rsidR="009772E9" w:rsidRPr="00F77676">
        <w:rPr>
          <w:rStyle w:val="Incipit"/>
          <w:lang w:val="fr-FR"/>
        </w:rPr>
        <w:t>conv</w:t>
      </w:r>
      <w:r w:rsidR="00885488" w:rsidRPr="00F77676">
        <w:rPr>
          <w:rStyle w:val="Incipit"/>
          <w:lang w:val="fr-FR"/>
        </w:rPr>
        <w:t>ertendo</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Eripe me</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Lauda </w:t>
      </w:r>
      <w:r w:rsidR="00567E70" w:rsidRPr="00F77676">
        <w:rPr>
          <w:rStyle w:val="Incipit"/>
          <w:lang w:val="fr-FR"/>
        </w:rPr>
        <w:t>Hierusalem</w:t>
      </w:r>
      <w:r w:rsidR="00885488" w:rsidRPr="00B779A9">
        <w:rPr>
          <w:lang w:val="fr-FR"/>
        </w:rPr>
        <w:t xml:space="preserve">. HY </w:t>
      </w:r>
      <w:r w:rsidR="00885488" w:rsidRPr="00F77676">
        <w:rPr>
          <w:rStyle w:val="Incipit"/>
          <w:lang w:val="fr-FR"/>
        </w:rPr>
        <w:t>Omnes superni ordines</w:t>
      </w:r>
      <w:r w:rsidR="00885488" w:rsidRPr="00B779A9">
        <w:rPr>
          <w:lang w:val="fr-FR"/>
        </w:rPr>
        <w:t xml:space="preserve">. VS </w:t>
      </w:r>
      <w:r w:rsidR="00885488" w:rsidRPr="00F77676">
        <w:rPr>
          <w:rStyle w:val="Incipit"/>
          <w:lang w:val="fr-FR"/>
        </w:rPr>
        <w:t>Iustorum animae</w:t>
      </w:r>
      <w:r w:rsidR="00885488" w:rsidRPr="00B779A9">
        <w:rPr>
          <w:lang w:val="fr-FR"/>
        </w:rPr>
        <w:t xml:space="preserve">. AM </w:t>
      </w:r>
      <w:r w:rsidR="00885488" w:rsidRPr="00F77676">
        <w:rPr>
          <w:rStyle w:val="Incipit"/>
          <w:lang w:val="fr-FR"/>
        </w:rPr>
        <w:t>Laudem dicite</w:t>
      </w:r>
      <w:r w:rsidR="00885488" w:rsidRPr="00B779A9">
        <w:rPr>
          <w:lang w:val="fr-FR"/>
        </w:rPr>
        <w:t xml:space="preserve">. </w:t>
      </w:r>
      <w:r w:rsidR="000F077E">
        <w:rPr>
          <w:lang w:val="pt-PT"/>
        </w:rPr>
        <w:t>Suffragium d</w:t>
      </w:r>
      <w:r w:rsidR="000D674A">
        <w:rPr>
          <w:lang w:val="pt-PT"/>
        </w:rPr>
        <w:t>e sancto Leon</w:t>
      </w:r>
      <w:r w:rsidR="00C4480D" w:rsidRPr="00B779A9">
        <w:rPr>
          <w:lang w:val="pt-PT"/>
        </w:rPr>
        <w:t xml:space="preserve">ardo </w:t>
      </w:r>
      <w:r w:rsidR="000F077E">
        <w:rPr>
          <w:lang w:val="pt-PT"/>
        </w:rPr>
        <w:t>[</w:t>
      </w:r>
      <w:r w:rsidR="00885488" w:rsidRPr="00B779A9">
        <w:rPr>
          <w:lang w:val="pt-PT"/>
        </w:rPr>
        <w:t>AC</w:t>
      </w:r>
      <w:r w:rsidR="000F077E">
        <w:rPr>
          <w:lang w:val="pt-PT"/>
        </w:rPr>
        <w:t>]</w:t>
      </w:r>
      <w:r w:rsidR="00885488" w:rsidRPr="00B779A9">
        <w:rPr>
          <w:lang w:val="pt-PT"/>
        </w:rPr>
        <w:t xml:space="preserve"> </w:t>
      </w:r>
      <w:r w:rsidR="00885488" w:rsidRPr="00794880">
        <w:rPr>
          <w:rStyle w:val="Incipit"/>
          <w:lang w:val="pt-PT"/>
        </w:rPr>
        <w:t>Similabo</w:t>
      </w:r>
      <w:r w:rsidR="005A362F" w:rsidRPr="005A362F">
        <w:rPr>
          <w:i/>
          <w:lang w:val="pt-PT"/>
        </w:rPr>
        <w:t xml:space="preserve"> </w:t>
      </w:r>
      <w:r w:rsidR="00885488" w:rsidRPr="00794880">
        <w:rPr>
          <w:rStyle w:val="Incipit"/>
          <w:lang w:val="pt-PT"/>
        </w:rPr>
        <w:t>eum</w:t>
      </w:r>
      <w:r w:rsidR="00885488" w:rsidRPr="00B779A9">
        <w:rPr>
          <w:lang w:val="pt-PT"/>
        </w:rPr>
        <w:t xml:space="preserve">. </w:t>
      </w:r>
      <w:r w:rsidR="00C4480D" w:rsidRPr="00B779A9">
        <w:rPr>
          <w:lang w:val="pt-PT"/>
        </w:rPr>
        <w:t xml:space="preserve">[BD] </w:t>
      </w:r>
      <w:r w:rsidR="005F6F99" w:rsidRPr="00794880">
        <w:rPr>
          <w:rStyle w:val="Incipit"/>
          <w:lang w:val="pt-PT"/>
        </w:rPr>
        <w:t>Benedicamus</w:t>
      </w:r>
      <w:r w:rsidR="00C4480D" w:rsidRPr="00B779A9">
        <w:rPr>
          <w:lang w:val="pt-PT"/>
        </w:rPr>
        <w:t xml:space="preserve"> de</w:t>
      </w:r>
      <w:r w:rsidR="00885488" w:rsidRPr="00B779A9">
        <w:rPr>
          <w:lang w:val="pt-PT"/>
        </w:rPr>
        <w:t xml:space="preserve"> confessoribus.</w:t>
      </w:r>
    </w:p>
    <w:p w:rsidR="00885488" w:rsidRPr="00B779A9" w:rsidRDefault="005145D9" w:rsidP="00415109">
      <w:pPr>
        <w:rPr>
          <w:lang w:val="pt-PT"/>
        </w:rPr>
      </w:pPr>
      <w:r w:rsidRPr="00F77676">
        <w:rPr>
          <w:rStyle w:val="Time1"/>
          <w:lang w:val="en-US"/>
        </w:rPr>
        <w:t>Ad completorium</w:t>
      </w:r>
      <w:r w:rsidR="00885488" w:rsidRPr="00F77676">
        <w:rPr>
          <w:lang w:val="en-US"/>
        </w:rPr>
        <w:t xml:space="preserve"> HY </w:t>
      </w:r>
      <w:r w:rsidR="00885488" w:rsidRPr="00F77676">
        <w:rPr>
          <w:rStyle w:val="Incipit"/>
          <w:lang w:val="en-US"/>
        </w:rPr>
        <w:t>Iesu</w:t>
      </w:r>
      <w:r w:rsidR="005A362F" w:rsidRPr="00F77676">
        <w:rPr>
          <w:i/>
          <w:lang w:val="en-US"/>
        </w:rPr>
        <w:t xml:space="preserve"> </w:t>
      </w:r>
      <w:r w:rsidR="00885488" w:rsidRPr="00F77676">
        <w:rPr>
          <w:rStyle w:val="Incipit"/>
          <w:lang w:val="en-US"/>
        </w:rPr>
        <w:t>redemptor</w:t>
      </w:r>
      <w:r w:rsidR="00885488" w:rsidRPr="00F77676">
        <w:rPr>
          <w:lang w:val="en-US"/>
        </w:rPr>
        <w:t xml:space="preserve">. </w:t>
      </w:r>
      <w:r w:rsidR="00885488" w:rsidRPr="00B779A9">
        <w:rPr>
          <w:lang w:val="pt-PT"/>
        </w:rPr>
        <w:t xml:space="preserve">AD </w:t>
      </w:r>
      <w:r w:rsidR="00885488" w:rsidRPr="00794880">
        <w:rPr>
          <w:rStyle w:val="Incipit"/>
          <w:lang w:val="pt-PT"/>
        </w:rPr>
        <w:t>Vigila</w:t>
      </w:r>
      <w:r w:rsidR="00885488" w:rsidRPr="005B472A">
        <w:rPr>
          <w:lang w:val="pt-PT"/>
        </w:rPr>
        <w:t>.</w:t>
      </w:r>
    </w:p>
    <w:p w:rsidR="00885488" w:rsidRPr="00F77676" w:rsidRDefault="00BA24A1" w:rsidP="00415109">
      <w:pPr>
        <w:pStyle w:val="berschrift1"/>
        <w:rPr>
          <w:lang w:val="pt-PT"/>
        </w:rPr>
      </w:pPr>
      <w:r w:rsidRPr="00F77676">
        <w:rPr>
          <w:lang w:val="pt-PT"/>
        </w:rPr>
        <w:t>[</w:t>
      </w:r>
      <w:r w:rsidR="00885488" w:rsidRPr="00F77676">
        <w:rPr>
          <w:lang w:val="pt-PT"/>
        </w:rPr>
        <w:t>INFRA OCTAVAM OMNIUM SANCTORUM, SEPTIMA DIE</w:t>
      </w:r>
      <w:r w:rsidRPr="00F77676">
        <w:rPr>
          <w:lang w:val="pt-PT"/>
        </w:rPr>
        <w:t>]</w:t>
      </w:r>
    </w:p>
    <w:p w:rsidR="00885488" w:rsidRPr="00B779A9" w:rsidRDefault="005145D9" w:rsidP="00415109">
      <w:pPr>
        <w:rPr>
          <w:lang w:val="pt-PT"/>
        </w:rPr>
      </w:pPr>
      <w:r w:rsidRPr="00F77676">
        <w:rPr>
          <w:rStyle w:val="Time1"/>
          <w:lang w:val="pt-PT"/>
        </w:rPr>
        <w:t>Ad matutinum</w:t>
      </w:r>
      <w:r w:rsidR="00885488" w:rsidRPr="00B779A9">
        <w:rPr>
          <w:lang w:val="pt-PT"/>
        </w:rPr>
        <w:t xml:space="preserve"> I</w:t>
      </w:r>
      <w:r w:rsidR="00C4480D" w:rsidRPr="00B779A9">
        <w:rPr>
          <w:lang w:val="pt-PT"/>
        </w:rPr>
        <w:t>N</w:t>
      </w:r>
      <w:r w:rsidR="00885488" w:rsidRPr="00B779A9">
        <w:rPr>
          <w:lang w:val="pt-PT"/>
        </w:rPr>
        <w:t xml:space="preserve">V </w:t>
      </w:r>
      <w:r w:rsidR="00885488" w:rsidRPr="00794880">
        <w:rPr>
          <w:rStyle w:val="Incipit"/>
          <w:lang w:val="pt-PT"/>
        </w:rPr>
        <w:t>Regem</w:t>
      </w:r>
      <w:r w:rsidR="005A362F" w:rsidRPr="005A362F">
        <w:rPr>
          <w:i/>
          <w:lang w:val="pt-PT"/>
        </w:rPr>
        <w:t xml:space="preserve"> </w:t>
      </w:r>
      <w:r w:rsidR="00885488" w:rsidRPr="00794880">
        <w:rPr>
          <w:rStyle w:val="Incipit"/>
          <w:lang w:val="pt-PT"/>
        </w:rPr>
        <w:t>regum</w:t>
      </w:r>
      <w:r w:rsidR="00885488" w:rsidRPr="00B779A9">
        <w:rPr>
          <w:lang w:val="pt-PT"/>
        </w:rPr>
        <w:t xml:space="preserve">. </w:t>
      </w:r>
      <w:r w:rsidR="00982EF5" w:rsidRPr="00B779A9">
        <w:rPr>
          <w:lang w:val="pt-PT"/>
        </w:rPr>
        <w:t>Hymnu</w:t>
      </w:r>
      <w:r w:rsidR="00885488" w:rsidRPr="00B779A9">
        <w:rPr>
          <w:lang w:val="pt-PT"/>
        </w:rPr>
        <w:t>m</w:t>
      </w:r>
      <w:r w:rsidR="000D674A">
        <w:rPr>
          <w:lang w:val="pt-PT"/>
        </w:rPr>
        <w:t>,</w:t>
      </w:r>
      <w:r w:rsidR="00885488" w:rsidRPr="00B779A9">
        <w:rPr>
          <w:lang w:val="pt-PT"/>
        </w:rPr>
        <w:t xml:space="preserve"> antip</w:t>
      </w:r>
      <w:r w:rsidR="00624797" w:rsidRPr="00B779A9">
        <w:rPr>
          <w:lang w:val="pt-PT"/>
        </w:rPr>
        <w:t xml:space="preserve">honas et psalmos ferialiter. </w:t>
      </w:r>
      <w:r w:rsidR="00277D16" w:rsidRPr="00B779A9">
        <w:rPr>
          <w:lang w:val="pt-PT"/>
        </w:rPr>
        <w:t>Lectiones ex ser</w:t>
      </w:r>
      <w:r w:rsidR="00624797" w:rsidRPr="00B779A9">
        <w:rPr>
          <w:lang w:val="pt-PT"/>
        </w:rPr>
        <w:t>(81v)</w:t>
      </w:r>
      <w:r w:rsidR="00277D16" w:rsidRPr="00B779A9">
        <w:rPr>
          <w:lang w:val="pt-PT"/>
        </w:rPr>
        <w:t>mone</w:t>
      </w:r>
      <w:r w:rsidR="00624797" w:rsidRPr="00B779A9">
        <w:rPr>
          <w:lang w:val="pt-PT"/>
        </w:rPr>
        <w:t xml:space="preserve"> </w:t>
      </w:r>
      <w:r w:rsidR="00277D16" w:rsidRPr="00B779A9">
        <w:rPr>
          <w:lang w:val="pt-PT"/>
        </w:rPr>
        <w:t>[LS]</w:t>
      </w:r>
      <w:r w:rsidR="00885488" w:rsidRPr="00B779A9">
        <w:rPr>
          <w:lang w:val="pt-PT"/>
        </w:rPr>
        <w:t xml:space="preserve"> </w:t>
      </w:r>
      <w:r w:rsidR="00885488" w:rsidRPr="00794880">
        <w:rPr>
          <w:rStyle w:val="Incipit"/>
          <w:lang w:val="pt-PT"/>
        </w:rPr>
        <w:t>Hodie</w:t>
      </w:r>
      <w:r w:rsidR="005A362F" w:rsidRPr="005A362F">
        <w:rPr>
          <w:i/>
          <w:lang w:val="pt-PT"/>
        </w:rPr>
        <w:t xml:space="preserve"> </w:t>
      </w:r>
      <w:r w:rsidR="00885488" w:rsidRPr="00794880">
        <w:rPr>
          <w:rStyle w:val="Incipit"/>
          <w:lang w:val="pt-PT"/>
        </w:rPr>
        <w:t>dilectissimi</w:t>
      </w:r>
      <w:r w:rsidR="00885488" w:rsidRPr="00B779A9">
        <w:rPr>
          <w:lang w:val="pt-PT"/>
        </w:rPr>
        <w:t xml:space="preserve">. Tria responsoria ex nocturnis pro ratione feriae. </w:t>
      </w:r>
      <w:r w:rsidR="00753A1C" w:rsidRPr="00B779A9">
        <w:rPr>
          <w:lang w:val="pt-PT"/>
        </w:rPr>
        <w:t xml:space="preserve">[TD] </w:t>
      </w:r>
      <w:r w:rsidR="00753A1C" w:rsidRPr="00794880">
        <w:rPr>
          <w:rStyle w:val="Incipit"/>
          <w:lang w:val="pt-PT"/>
        </w:rPr>
        <w:t>Te</w:t>
      </w:r>
      <w:r w:rsidR="005A362F" w:rsidRPr="005A362F">
        <w:rPr>
          <w:i/>
          <w:lang w:val="pt-PT"/>
        </w:rPr>
        <w:t xml:space="preserve"> </w:t>
      </w:r>
      <w:r w:rsidR="00753A1C" w:rsidRPr="00794880">
        <w:rPr>
          <w:rStyle w:val="Incipit"/>
          <w:lang w:val="pt-PT"/>
        </w:rPr>
        <w:t>deum</w:t>
      </w:r>
      <w:r w:rsidR="005A362F" w:rsidRPr="005A362F">
        <w:rPr>
          <w:i/>
          <w:lang w:val="pt-PT"/>
        </w:rPr>
        <w:t xml:space="preserve"> </w:t>
      </w:r>
      <w:r w:rsidR="00885488" w:rsidRPr="00B779A9">
        <w:rPr>
          <w:lang w:val="pt-PT"/>
        </w:rPr>
        <w:t>non dicitur.</w:t>
      </w:r>
    </w:p>
    <w:p w:rsidR="00885488" w:rsidRPr="003E5AE5" w:rsidRDefault="005145D9" w:rsidP="00415109">
      <w:pPr>
        <w:rPr>
          <w:lang w:val="fr-FR"/>
        </w:rPr>
      </w:pPr>
      <w:r w:rsidRPr="00F77676">
        <w:rPr>
          <w:rStyle w:val="Time1"/>
          <w:lang w:val="en-US"/>
        </w:rPr>
        <w:t>Ad laudes</w:t>
      </w:r>
      <w:r w:rsidR="00885488">
        <w:rPr>
          <w:lang w:val="en-US"/>
        </w:rPr>
        <w:t xml:space="preserve"> AN </w:t>
      </w:r>
      <w:r w:rsidR="00885488" w:rsidRPr="00F77676">
        <w:rPr>
          <w:rStyle w:val="Incipit"/>
          <w:lang w:val="en-US"/>
        </w:rPr>
        <w:t>Scimus quoniam</w:t>
      </w:r>
      <w:r w:rsidR="00885488">
        <w:rPr>
          <w:lang w:val="en-US"/>
        </w:rPr>
        <w:t xml:space="preserve"> sola dicatur. VS </w:t>
      </w:r>
      <w:r w:rsidR="00885488" w:rsidRPr="00F77676">
        <w:rPr>
          <w:rStyle w:val="Incipit"/>
          <w:lang w:val="en-US"/>
        </w:rPr>
        <w:t>Iustorum animae</w:t>
      </w:r>
      <w:r w:rsidR="00885488">
        <w:rPr>
          <w:lang w:val="en-US"/>
        </w:rPr>
        <w:t xml:space="preserve">. </w:t>
      </w:r>
      <w:r w:rsidR="00885488" w:rsidRPr="00B779A9">
        <w:rPr>
          <w:lang w:val="fr-FR"/>
        </w:rPr>
        <w:t xml:space="preserve">AB </w:t>
      </w:r>
      <w:r w:rsidR="00885488" w:rsidRPr="00F77676">
        <w:rPr>
          <w:rStyle w:val="Incipit"/>
          <w:lang w:val="fr-FR"/>
        </w:rPr>
        <w:t>Omnes sancti</w:t>
      </w:r>
      <w:r w:rsidR="00885488" w:rsidRPr="00B779A9">
        <w:rPr>
          <w:lang w:val="fr-FR"/>
        </w:rPr>
        <w:t xml:space="preserve">. </w:t>
      </w:r>
      <w:r w:rsidR="000D674A">
        <w:rPr>
          <w:lang w:val="fr-FR"/>
        </w:rPr>
        <w:t>De sancto Leon</w:t>
      </w:r>
      <w:r w:rsidR="00C4480D" w:rsidRPr="00B779A9">
        <w:rPr>
          <w:lang w:val="fr-FR"/>
        </w:rPr>
        <w:t xml:space="preserve">ardo </w:t>
      </w:r>
      <w:r w:rsidR="003E5AE5">
        <w:rPr>
          <w:lang w:val="fr-FR"/>
        </w:rPr>
        <w:t>[</w:t>
      </w:r>
      <w:r w:rsidR="00885488" w:rsidRPr="00B779A9">
        <w:rPr>
          <w:lang w:val="fr-FR"/>
        </w:rPr>
        <w:t>AC</w:t>
      </w:r>
      <w:r w:rsidR="003E5AE5">
        <w:rPr>
          <w:lang w:val="fr-FR"/>
        </w:rPr>
        <w:t>]</w:t>
      </w:r>
      <w:r w:rsidR="00885488" w:rsidRPr="00B779A9">
        <w:rPr>
          <w:lang w:val="fr-FR"/>
        </w:rPr>
        <w:t xml:space="preserve"> </w:t>
      </w:r>
      <w:r w:rsidR="00D66EA2" w:rsidRPr="00794880">
        <w:rPr>
          <w:rStyle w:val="Incipit"/>
          <w:lang w:val="fr-FR"/>
        </w:rPr>
        <w:t>Serve</w:t>
      </w:r>
      <w:r w:rsidR="005A362F" w:rsidRPr="005A362F">
        <w:rPr>
          <w:i/>
          <w:lang w:val="fr-FR"/>
        </w:rPr>
        <w:t xml:space="preserve"> </w:t>
      </w:r>
      <w:r w:rsidR="00885488" w:rsidRPr="00794880">
        <w:rPr>
          <w:rStyle w:val="Incipit"/>
          <w:lang w:val="fr-FR"/>
        </w:rPr>
        <w:t>bone</w:t>
      </w:r>
      <w:r w:rsidR="005A362F" w:rsidRPr="005A362F">
        <w:rPr>
          <w:i/>
          <w:lang w:val="fr-FR"/>
        </w:rPr>
        <w:t xml:space="preserve"> </w:t>
      </w:r>
      <w:r w:rsidR="00885488" w:rsidRPr="00794880">
        <w:rPr>
          <w:rStyle w:val="Incipit"/>
          <w:lang w:val="fr-FR"/>
        </w:rPr>
        <w:t>et</w:t>
      </w:r>
      <w:r w:rsidR="005A362F" w:rsidRPr="005A362F">
        <w:rPr>
          <w:i/>
          <w:lang w:val="fr-FR"/>
        </w:rPr>
        <w:t xml:space="preserve"> </w:t>
      </w:r>
      <w:r w:rsidR="00885488" w:rsidRPr="00794880">
        <w:rPr>
          <w:rStyle w:val="Incipit"/>
          <w:lang w:val="fr-FR"/>
        </w:rPr>
        <w:t>fidelis</w:t>
      </w:r>
      <w:r w:rsidR="00885488" w:rsidRPr="005B472A">
        <w:rPr>
          <w:lang w:val="fr-FR"/>
        </w:rPr>
        <w:t>.</w:t>
      </w:r>
      <w:r w:rsidR="00885488" w:rsidRPr="00B779A9">
        <w:rPr>
          <w:lang w:val="fr-FR"/>
        </w:rPr>
        <w:t xml:space="preserve"> </w:t>
      </w:r>
      <w:r w:rsidR="004C6B6E" w:rsidRPr="00F77676">
        <w:rPr>
          <w:lang w:val="fr-FR"/>
        </w:rPr>
        <w:t>$E::</w:t>
      </w:r>
      <w:r w:rsidR="003E5AE5" w:rsidRPr="00F77676">
        <w:rPr>
          <w:lang w:val="fr-FR"/>
        </w:rPr>
        <w:t>De festo sancti Leon</w:t>
      </w:r>
      <w:r w:rsidR="00885488" w:rsidRPr="00F77676">
        <w:rPr>
          <w:lang w:val="fr-FR"/>
        </w:rPr>
        <w:t xml:space="preserve">ardi </w:t>
      </w:r>
      <w:r w:rsidR="008D35E3" w:rsidRPr="00F77676">
        <w:rPr>
          <w:lang w:val="fr-FR"/>
        </w:rPr>
        <w:t>quaere</w:t>
      </w:r>
      <w:r w:rsidR="00885488" w:rsidRPr="00F77676">
        <w:rPr>
          <w:lang w:val="fr-FR"/>
        </w:rPr>
        <w:t xml:space="preserve"> infra ante praesentationis</w:t>
      </w:r>
      <w:r w:rsidR="00A86011" w:rsidRPr="00F77676">
        <w:rPr>
          <w:lang w:val="fr-FR"/>
        </w:rPr>
        <w:t xml:space="preserve"> Mariae</w:t>
      </w:r>
      <w:r w:rsidR="00885488" w:rsidRPr="00F77676">
        <w:rPr>
          <w:lang w:val="fr-FR"/>
        </w:rPr>
        <w:t xml:space="preserve"> festum</w:t>
      </w:r>
      <w:r w:rsidR="00913211">
        <w:rPr>
          <w:lang w:val="fr-FR"/>
        </w:rPr>
        <w:t>$.</w:t>
      </w:r>
      <w:r w:rsidR="00885488" w:rsidRPr="00F77676">
        <w:rPr>
          <w:lang w:val="fr-FR"/>
        </w:rPr>
        <w:t xml:space="preserve"> </w:t>
      </w:r>
      <w:r w:rsidR="00C4480D" w:rsidRPr="00F77676">
        <w:rPr>
          <w:lang w:val="fr-FR"/>
        </w:rPr>
        <w:t xml:space="preserve">[BD] </w:t>
      </w:r>
      <w:r w:rsidR="005F6F99" w:rsidRPr="00F77676">
        <w:rPr>
          <w:rStyle w:val="Incipit"/>
          <w:lang w:val="fr-FR"/>
        </w:rPr>
        <w:t>Benedicamus</w:t>
      </w:r>
      <w:r w:rsidR="00C4480D" w:rsidRPr="00F77676">
        <w:rPr>
          <w:lang w:val="fr-FR"/>
        </w:rPr>
        <w:t xml:space="preserve"> de </w:t>
      </w:r>
      <w:r w:rsidR="00885488" w:rsidRPr="00F77676">
        <w:rPr>
          <w:lang w:val="fr-FR"/>
        </w:rPr>
        <w:t>confessoribus.</w:t>
      </w:r>
    </w:p>
    <w:p w:rsidR="00885488" w:rsidRPr="00F77676" w:rsidRDefault="005145D9" w:rsidP="00415109">
      <w:pPr>
        <w:rPr>
          <w:lang w:val="fr-FR"/>
        </w:rPr>
      </w:pPr>
      <w:r w:rsidRPr="00F77676">
        <w:rPr>
          <w:rStyle w:val="Time1"/>
          <w:lang w:val="fr-FR"/>
        </w:rPr>
        <w:t>Ad missam</w:t>
      </w:r>
      <w:r w:rsidR="00885488" w:rsidRPr="00F77676">
        <w:rPr>
          <w:lang w:val="fr-FR"/>
        </w:rPr>
        <w:t xml:space="preserve"> </w:t>
      </w:r>
      <w:r w:rsidR="00BA24A1" w:rsidRPr="00F77676">
        <w:rPr>
          <w:lang w:val="fr-FR"/>
        </w:rPr>
        <w:t>[</w:t>
      </w:r>
      <w:r w:rsidR="00885488" w:rsidRPr="00F77676">
        <w:rPr>
          <w:lang w:val="fr-FR"/>
        </w:rPr>
        <w:t>IN</w:t>
      </w:r>
      <w:r w:rsidR="00BA24A1" w:rsidRPr="00F77676">
        <w:rPr>
          <w:lang w:val="fr-FR"/>
        </w:rPr>
        <w:t>]</w:t>
      </w:r>
      <w:r w:rsidR="00885488" w:rsidRPr="00F77676">
        <w:rPr>
          <w:lang w:val="fr-FR"/>
        </w:rPr>
        <w:t xml:space="preserve"> </w:t>
      </w:r>
      <w:r w:rsidR="00885488" w:rsidRPr="00F77676">
        <w:rPr>
          <w:rStyle w:val="Incipit"/>
          <w:lang w:val="fr-FR"/>
        </w:rPr>
        <w:t>Timete</w:t>
      </w:r>
      <w:r w:rsidR="005A362F" w:rsidRPr="00F77676">
        <w:rPr>
          <w:i/>
          <w:lang w:val="fr-FR"/>
        </w:rPr>
        <w:t xml:space="preserve"> </w:t>
      </w:r>
      <w:r w:rsidR="00885488" w:rsidRPr="00F77676">
        <w:rPr>
          <w:rStyle w:val="Incipit"/>
          <w:lang w:val="fr-FR"/>
        </w:rPr>
        <w:t>dominum</w:t>
      </w:r>
      <w:r w:rsidR="00885488" w:rsidRPr="00F77676">
        <w:rPr>
          <w:lang w:val="fr-FR"/>
        </w:rPr>
        <w:t xml:space="preserve"> per totum.</w:t>
      </w:r>
    </w:p>
    <w:p w:rsidR="00885488" w:rsidRPr="00F77676" w:rsidRDefault="005145D9" w:rsidP="00415109">
      <w:pPr>
        <w:rPr>
          <w:lang w:val="fr-FR"/>
        </w:rPr>
      </w:pPr>
      <w:r w:rsidRPr="00F77676">
        <w:rPr>
          <w:rStyle w:val="Time1"/>
          <w:lang w:val="fr-FR"/>
        </w:rPr>
        <w:t>Ad vesperas</w:t>
      </w:r>
      <w:r w:rsidR="00885488" w:rsidRPr="00F77676">
        <w:rPr>
          <w:lang w:val="fr-FR"/>
        </w:rPr>
        <w:t xml:space="preserve"> primatur rursus de omnibus sanctis </w:t>
      </w:r>
      <w:r w:rsidRPr="00F77676">
        <w:rPr>
          <w:lang w:val="fr-FR"/>
        </w:rPr>
        <w:t>%D::</w:t>
      </w:r>
      <w:r w:rsidR="003454A1" w:rsidRPr="00F77676">
        <w:rPr>
          <w:lang w:val="fr-FR"/>
        </w:rPr>
        <w:t>et</w:t>
      </w:r>
      <w:r w:rsidRPr="00F77676">
        <w:rPr>
          <w:lang w:val="fr-FR"/>
        </w:rPr>
        <w:t>%</w:t>
      </w:r>
      <w:r w:rsidR="003454A1" w:rsidRPr="00F77676">
        <w:rPr>
          <w:lang w:val="fr-FR"/>
        </w:rPr>
        <w:t xml:space="preserve"> </w:t>
      </w:r>
      <w:r w:rsidR="00885488" w:rsidRPr="00F77676">
        <w:rPr>
          <w:lang w:val="fr-FR"/>
        </w:rPr>
        <w:t>quae</w:t>
      </w:r>
      <w:r w:rsidR="003E5AE5" w:rsidRPr="00F77676">
        <w:rPr>
          <w:lang w:val="fr-FR"/>
        </w:rPr>
        <w:t>,</w:t>
      </w:r>
      <w:r w:rsidR="00885488" w:rsidRPr="00F77676">
        <w:rPr>
          <w:lang w:val="fr-FR"/>
        </w:rPr>
        <w:t xml:space="preserve"> aut qualia sint cantanda</w:t>
      </w:r>
      <w:r w:rsidR="003E5AE5" w:rsidRPr="00F77676">
        <w:rPr>
          <w:lang w:val="fr-FR"/>
        </w:rPr>
        <w:t>,</w:t>
      </w:r>
      <w:r w:rsidR="00885488" w:rsidRPr="00F77676">
        <w:rPr>
          <w:lang w:val="fr-FR"/>
        </w:rPr>
        <w:t xml:space="preserve"> tam ad vesperas quam ad matutinum ex antecedentibus</w:t>
      </w:r>
      <w:r w:rsidR="003E5AE5" w:rsidRPr="00F77676">
        <w:rPr>
          <w:lang w:val="fr-FR"/>
        </w:rPr>
        <w:t>,</w:t>
      </w:r>
      <w:r w:rsidR="00885488" w:rsidRPr="00F77676">
        <w:rPr>
          <w:lang w:val="fr-FR"/>
        </w:rPr>
        <w:t xml:space="preserve"> ubi primatur patebit.</w:t>
      </w:r>
    </w:p>
    <w:p w:rsidR="00885488" w:rsidRDefault="005145D9" w:rsidP="00415109">
      <w:pPr>
        <w:rPr>
          <w:lang w:val="en-US"/>
        </w:rPr>
      </w:pPr>
      <w:r w:rsidRPr="00F77676">
        <w:rPr>
          <w:rStyle w:val="Time1"/>
          <w:lang w:val="en-US"/>
        </w:rPr>
        <w:t>Ad missam</w:t>
      </w:r>
      <w:r w:rsidR="00885488">
        <w:rPr>
          <w:lang w:val="en-US"/>
        </w:rPr>
        <w:t xml:space="preserve"> </w:t>
      </w:r>
      <w:r w:rsidR="00BA24A1">
        <w:rPr>
          <w:lang w:val="en-US"/>
        </w:rPr>
        <w:t>[</w:t>
      </w:r>
      <w:r w:rsidR="00885488">
        <w:rPr>
          <w:lang w:val="en-US"/>
        </w:rPr>
        <w:t>IN</w:t>
      </w:r>
      <w:r w:rsidR="00BA24A1">
        <w:rPr>
          <w:lang w:val="en-US"/>
        </w:rPr>
        <w:t>]</w:t>
      </w:r>
      <w:r w:rsidR="00885488">
        <w:rPr>
          <w:lang w:val="en-US"/>
        </w:rPr>
        <w:t xml:space="preserve"> </w:t>
      </w:r>
      <w:r w:rsidR="00885488" w:rsidRPr="00794880">
        <w:rPr>
          <w:rStyle w:val="Incipit"/>
          <w:lang w:val="en-US"/>
        </w:rPr>
        <w:t>Gaudeamus</w:t>
      </w:r>
      <w:r w:rsidR="00885488">
        <w:rPr>
          <w:lang w:val="en-US"/>
        </w:rPr>
        <w:t xml:space="preserve"> per totum.</w:t>
      </w:r>
    </w:p>
    <w:p w:rsidR="00885488" w:rsidRPr="00F77676" w:rsidRDefault="005145D9" w:rsidP="00415109">
      <w:pPr>
        <w:pStyle w:val="berschrift1"/>
        <w:rPr>
          <w:lang w:val="en-US"/>
        </w:rPr>
      </w:pPr>
      <w:r w:rsidRPr="00F77676">
        <w:rPr>
          <w:lang w:val="en-US"/>
        </w:rPr>
        <w:t>IN OCTAVA OMNIUM SANCTORUM</w:t>
      </w:r>
    </w:p>
    <w:p w:rsidR="00885488" w:rsidRDefault="00885488" w:rsidP="00415109">
      <w:pPr>
        <w:rPr>
          <w:lang w:val="en-US"/>
        </w:rPr>
      </w:pPr>
      <w:r>
        <w:rPr>
          <w:lang w:val="en-US"/>
        </w:rPr>
        <w:t>Binos facimus.</w:t>
      </w:r>
    </w:p>
    <w:p w:rsidR="00885488" w:rsidRPr="00B779A9" w:rsidRDefault="005145D9" w:rsidP="00415109">
      <w:pPr>
        <w:rPr>
          <w:lang w:val="pt-PT"/>
        </w:rPr>
      </w:pPr>
      <w:r w:rsidRPr="00F77676">
        <w:rPr>
          <w:rStyle w:val="Time1"/>
          <w:lang w:val="en-US"/>
        </w:rPr>
        <w:lastRenderedPageBreak/>
        <w:t>Ad vesperas</w:t>
      </w:r>
      <w:r w:rsidR="00885488">
        <w:rPr>
          <w:lang w:val="en-US"/>
        </w:rPr>
        <w:t xml:space="preserve"> AN </w:t>
      </w:r>
      <w:r w:rsidR="00885488" w:rsidRPr="00F77676">
        <w:rPr>
          <w:rStyle w:val="Incipit"/>
          <w:lang w:val="en-US"/>
        </w:rPr>
        <w:t>Gaudete et exultate</w:t>
      </w:r>
      <w:r w:rsidR="00885488">
        <w:rPr>
          <w:lang w:val="en-US"/>
        </w:rPr>
        <w:t xml:space="preserve">. </w:t>
      </w:r>
      <w:r w:rsidR="00C4480D">
        <w:rPr>
          <w:lang w:val="en-US"/>
        </w:rPr>
        <w:t>Psalmi omnia Laudate</w:t>
      </w:r>
      <w:r w:rsidR="00885488">
        <w:rPr>
          <w:lang w:val="en-US"/>
        </w:rPr>
        <w:t xml:space="preserve">. RP </w:t>
      </w:r>
      <w:r w:rsidR="00885488" w:rsidRPr="00F77676">
        <w:rPr>
          <w:rStyle w:val="Incipit"/>
          <w:lang w:val="en-US"/>
        </w:rPr>
        <w:t>Beati estis</w:t>
      </w:r>
      <w:r w:rsidR="00885488">
        <w:rPr>
          <w:lang w:val="en-US"/>
        </w:rPr>
        <w:t xml:space="preserve">. HY </w:t>
      </w:r>
      <w:r w:rsidR="00885488" w:rsidRPr="00F77676">
        <w:rPr>
          <w:rStyle w:val="Incipit"/>
          <w:lang w:val="en-US"/>
        </w:rPr>
        <w:t>Omnes sancti</w:t>
      </w:r>
      <w:r w:rsidR="00885488">
        <w:rPr>
          <w:lang w:val="en-US"/>
        </w:rPr>
        <w:t xml:space="preserve">. VS </w:t>
      </w:r>
      <w:r w:rsidR="00885488" w:rsidRPr="00F77676">
        <w:rPr>
          <w:rStyle w:val="Incipit"/>
          <w:lang w:val="en-US"/>
        </w:rPr>
        <w:t>Laetamini in domino</w:t>
      </w:r>
      <w:r w:rsidR="00885488">
        <w:rPr>
          <w:lang w:val="en-US"/>
        </w:rPr>
        <w:t xml:space="preserve">. </w:t>
      </w:r>
      <w:r w:rsidR="00885488" w:rsidRPr="00B779A9">
        <w:rPr>
          <w:lang w:val="pt-PT"/>
        </w:rPr>
        <w:t xml:space="preserve">AM </w:t>
      </w:r>
      <w:r w:rsidR="00885488" w:rsidRPr="00F77676">
        <w:rPr>
          <w:rStyle w:val="Incipit"/>
          <w:lang w:val="pt-PT"/>
        </w:rPr>
        <w:t>O quam gloriosum e</w:t>
      </w:r>
      <w:r w:rsidR="00E9018E" w:rsidRPr="00F77676">
        <w:rPr>
          <w:rStyle w:val="Incipit"/>
          <w:lang w:val="pt-PT"/>
        </w:rPr>
        <w:t>st</w:t>
      </w:r>
      <w:r w:rsidR="00885488" w:rsidRPr="00B779A9">
        <w:rPr>
          <w:lang w:val="pt-PT"/>
        </w:rPr>
        <w:t xml:space="preserve">. </w:t>
      </w:r>
      <w:r w:rsidR="003E5AE5">
        <w:rPr>
          <w:lang w:val="pt-PT"/>
        </w:rPr>
        <w:t>Suffragium in Quattuor C</w:t>
      </w:r>
      <w:r w:rsidR="00C4480D" w:rsidRPr="00B779A9">
        <w:rPr>
          <w:lang w:val="pt-PT"/>
        </w:rPr>
        <w:t xml:space="preserve">oronatorum </w:t>
      </w:r>
      <w:r w:rsidR="003E5AE5">
        <w:rPr>
          <w:lang w:val="pt-PT"/>
        </w:rPr>
        <w:t>[</w:t>
      </w:r>
      <w:r w:rsidR="00885488" w:rsidRPr="00B779A9">
        <w:rPr>
          <w:lang w:val="pt-PT"/>
        </w:rPr>
        <w:t>AC</w:t>
      </w:r>
      <w:r w:rsidR="003E5AE5">
        <w:rPr>
          <w:lang w:val="pt-PT"/>
        </w:rPr>
        <w:t>]</w:t>
      </w:r>
      <w:r w:rsidR="00885488" w:rsidRPr="00B779A9">
        <w:rPr>
          <w:lang w:val="pt-PT"/>
        </w:rPr>
        <w:t xml:space="preserve"> </w:t>
      </w:r>
      <w:r w:rsidR="00885488" w:rsidRPr="00794880">
        <w:rPr>
          <w:rStyle w:val="Incipit"/>
          <w:lang w:val="pt-PT"/>
        </w:rPr>
        <w:t>Absterget</w:t>
      </w:r>
      <w:r w:rsidR="005A362F" w:rsidRPr="005A362F">
        <w:rPr>
          <w:i/>
          <w:lang w:val="pt-PT"/>
        </w:rPr>
        <w:t xml:space="preserve"> </w:t>
      </w:r>
      <w:r w:rsidR="00885488" w:rsidRPr="00794880">
        <w:rPr>
          <w:rStyle w:val="Incipit"/>
          <w:lang w:val="pt-PT"/>
        </w:rPr>
        <w:t>deus</w:t>
      </w:r>
      <w:r w:rsidR="00885488" w:rsidRPr="00B779A9">
        <w:rPr>
          <w:lang w:val="pt-PT"/>
        </w:rPr>
        <w:t xml:space="preserve">. </w:t>
      </w:r>
      <w:r w:rsidR="00C4480D" w:rsidRPr="00B779A9">
        <w:rPr>
          <w:lang w:val="pt-PT"/>
        </w:rPr>
        <w:t xml:space="preserve">[BD] </w:t>
      </w:r>
      <w:r w:rsidR="005F6F99" w:rsidRPr="00794880">
        <w:rPr>
          <w:rStyle w:val="Incipit"/>
          <w:lang w:val="pt-PT"/>
        </w:rPr>
        <w:t>Benedicamus</w:t>
      </w:r>
      <w:r w:rsidR="00C4480D" w:rsidRPr="00B779A9">
        <w:rPr>
          <w:lang w:val="pt-PT"/>
        </w:rPr>
        <w:t xml:space="preserve"> de </w:t>
      </w:r>
      <w:r w:rsidR="00885488" w:rsidRPr="00B779A9">
        <w:rPr>
          <w:lang w:val="pt-PT"/>
        </w:rPr>
        <w:t>confessoribus.</w:t>
      </w:r>
    </w:p>
    <w:p w:rsidR="00885488" w:rsidRPr="00B779A9" w:rsidRDefault="005145D9" w:rsidP="00415109">
      <w:pPr>
        <w:rPr>
          <w:lang w:val="pt-PT"/>
        </w:rPr>
      </w:pPr>
      <w:r w:rsidRPr="00F77676">
        <w:rPr>
          <w:rStyle w:val="Time1"/>
          <w:lang w:val="pt-PT"/>
        </w:rPr>
        <w:t>Ad completorium</w:t>
      </w:r>
      <w:r w:rsidR="00885488" w:rsidRPr="00B779A9">
        <w:rPr>
          <w:lang w:val="pt-PT"/>
        </w:rPr>
        <w:t xml:space="preserve"> HY </w:t>
      </w:r>
      <w:r w:rsidR="00885488" w:rsidRPr="00F77676">
        <w:rPr>
          <w:rStyle w:val="Incipit"/>
          <w:lang w:val="pt-PT"/>
        </w:rPr>
        <w:t>Iesu redemptor</w:t>
      </w:r>
      <w:r w:rsidR="00885488" w:rsidRPr="00B779A9">
        <w:rPr>
          <w:lang w:val="pt-PT"/>
        </w:rPr>
        <w:t xml:space="preserve">. AD </w:t>
      </w:r>
      <w:r w:rsidR="00885488" w:rsidRPr="00F77676">
        <w:rPr>
          <w:rStyle w:val="Incipit"/>
          <w:lang w:val="pt-PT"/>
        </w:rPr>
        <w:t>Pacem tuam</w:t>
      </w:r>
      <w:r w:rsidR="00885488" w:rsidRPr="00B779A9">
        <w:rPr>
          <w:lang w:val="pt-PT"/>
        </w:rPr>
        <w:t>.</w:t>
      </w:r>
    </w:p>
    <w:p w:rsidR="003E5AE5" w:rsidRDefault="005145D9" w:rsidP="00415109">
      <w:pPr>
        <w:rPr>
          <w:lang w:val="pt-PT"/>
        </w:rPr>
      </w:pPr>
      <w:r w:rsidRPr="00F77676">
        <w:rPr>
          <w:rStyle w:val="Time1"/>
          <w:lang w:val="pt-PT"/>
        </w:rPr>
        <w:t>Ad matutinum</w:t>
      </w:r>
      <w:r w:rsidR="00C4480D" w:rsidRPr="00B779A9">
        <w:rPr>
          <w:lang w:val="pt-PT"/>
        </w:rPr>
        <w:t xml:space="preserve"> LS</w:t>
      </w:r>
      <w:r w:rsidR="00885488" w:rsidRPr="00B779A9">
        <w:rPr>
          <w:lang w:val="pt-PT"/>
        </w:rPr>
        <w:t xml:space="preserve"> </w:t>
      </w:r>
      <w:r w:rsidRPr="00F77676">
        <w:rPr>
          <w:rStyle w:val="Incipit"/>
          <w:lang w:val="pt-PT"/>
        </w:rPr>
        <w:t xml:space="preserve">Legimus in ecclesiasticis </w:t>
      </w:r>
      <w:r w:rsidR="00D80D0C" w:rsidRPr="00F77676">
        <w:rPr>
          <w:rStyle w:val="Incipit"/>
          <w:lang w:val="pt-PT"/>
        </w:rPr>
        <w:t>hist</w:t>
      </w:r>
      <w:r w:rsidR="00885488" w:rsidRPr="00F77676">
        <w:rPr>
          <w:rStyle w:val="Incipit"/>
          <w:lang w:val="pt-PT"/>
        </w:rPr>
        <w:t>oriis quod sanctus Bonifacius</w:t>
      </w:r>
      <w:r w:rsidR="00885488" w:rsidRPr="00B779A9">
        <w:rPr>
          <w:lang w:val="pt-PT"/>
        </w:rPr>
        <w:t xml:space="preserve">. </w:t>
      </w:r>
      <w:r w:rsidR="00C4480D" w:rsidRPr="00B779A9">
        <w:rPr>
          <w:lang w:val="pt-PT"/>
        </w:rPr>
        <w:t xml:space="preserve">(82r) </w:t>
      </w:r>
      <w:r w:rsidR="00885488" w:rsidRPr="00B779A9">
        <w:rPr>
          <w:lang w:val="pt-PT"/>
        </w:rPr>
        <w:t xml:space="preserve">EV </w:t>
      </w:r>
      <w:r w:rsidR="00885488" w:rsidRPr="00F77676">
        <w:rPr>
          <w:rStyle w:val="Incipit"/>
          <w:lang w:val="pt-PT"/>
        </w:rPr>
        <w:t>Videns Iesus turbas</w:t>
      </w:r>
      <w:r w:rsidR="00885488" w:rsidRPr="00B779A9">
        <w:rPr>
          <w:lang w:val="pt-PT"/>
        </w:rPr>
        <w:t xml:space="preserve">. </w:t>
      </w:r>
    </w:p>
    <w:p w:rsidR="003E5AE5" w:rsidRDefault="003E5AE5" w:rsidP="00415109">
      <w:pPr>
        <w:rPr>
          <w:lang w:val="pt-PT"/>
        </w:rPr>
      </w:pPr>
      <w:r w:rsidRPr="00F77676">
        <w:rPr>
          <w:rStyle w:val="Time1"/>
          <w:lang w:val="pt-PT"/>
        </w:rPr>
        <w:t>[Ad laudes ]</w:t>
      </w:r>
      <w:r w:rsidRPr="00F77676">
        <w:rPr>
          <w:lang w:val="pt-PT"/>
        </w:rPr>
        <w:t xml:space="preserve"> </w:t>
      </w:r>
      <w:r w:rsidR="00885488" w:rsidRPr="00B779A9">
        <w:rPr>
          <w:lang w:val="pt-PT"/>
        </w:rPr>
        <w:t xml:space="preserve">AB </w:t>
      </w:r>
      <w:r w:rsidR="00885488" w:rsidRPr="00F77676">
        <w:rPr>
          <w:rStyle w:val="Incipit"/>
          <w:lang w:val="pt-PT"/>
        </w:rPr>
        <w:t>In ci</w:t>
      </w:r>
      <w:r w:rsidR="00D66EA2" w:rsidRPr="00F77676">
        <w:rPr>
          <w:rStyle w:val="Incipit"/>
          <w:lang w:val="pt-PT"/>
        </w:rPr>
        <w:t>vita</w:t>
      </w:r>
      <w:r w:rsidR="00885488" w:rsidRPr="00F77676">
        <w:rPr>
          <w:rStyle w:val="Incipit"/>
          <w:lang w:val="pt-PT"/>
        </w:rPr>
        <w:t>te domini</w:t>
      </w:r>
      <w:r w:rsidR="00885488" w:rsidRPr="00B779A9">
        <w:rPr>
          <w:lang w:val="pt-PT"/>
        </w:rPr>
        <w:t xml:space="preserve">. </w:t>
      </w:r>
      <w:r>
        <w:rPr>
          <w:lang w:val="pt-PT"/>
        </w:rPr>
        <w:t xml:space="preserve">Suffragium </w:t>
      </w:r>
      <w:r w:rsidR="000D2059">
        <w:rPr>
          <w:lang w:val="pt-PT"/>
        </w:rPr>
        <w:t xml:space="preserve">Quattuor </w:t>
      </w:r>
      <w:r>
        <w:rPr>
          <w:lang w:val="pt-PT"/>
        </w:rPr>
        <w:t>C</w:t>
      </w:r>
      <w:r w:rsidR="00C4480D" w:rsidRPr="00B779A9">
        <w:rPr>
          <w:lang w:val="pt-PT"/>
        </w:rPr>
        <w:t xml:space="preserve">oronatorum </w:t>
      </w:r>
      <w:r>
        <w:rPr>
          <w:lang w:val="pt-PT"/>
        </w:rPr>
        <w:t>[</w:t>
      </w:r>
      <w:r w:rsidR="00885488" w:rsidRPr="00B779A9">
        <w:rPr>
          <w:lang w:val="pt-PT"/>
        </w:rPr>
        <w:t>AC</w:t>
      </w:r>
      <w:r>
        <w:rPr>
          <w:lang w:val="pt-PT"/>
        </w:rPr>
        <w:t>]</w:t>
      </w:r>
      <w:r w:rsidR="00885488" w:rsidRPr="00B779A9">
        <w:rPr>
          <w:lang w:val="pt-PT"/>
        </w:rPr>
        <w:t xml:space="preserve"> </w:t>
      </w:r>
      <w:r w:rsidR="00885488" w:rsidRPr="00794880">
        <w:rPr>
          <w:rStyle w:val="Incipit"/>
          <w:lang w:val="pt-PT"/>
        </w:rPr>
        <w:t>Tradiderunt</w:t>
      </w:r>
      <w:r w:rsidR="005A362F" w:rsidRPr="005A362F">
        <w:rPr>
          <w:i/>
          <w:lang w:val="pt-PT"/>
        </w:rPr>
        <w:t xml:space="preserve"> </w:t>
      </w:r>
      <w:r w:rsidR="00885488" w:rsidRPr="00794880">
        <w:rPr>
          <w:rStyle w:val="Incipit"/>
          <w:lang w:val="pt-PT"/>
        </w:rPr>
        <w:t>corpora</w:t>
      </w:r>
      <w:r w:rsidR="005A362F" w:rsidRPr="005A362F">
        <w:rPr>
          <w:i/>
          <w:lang w:val="pt-PT"/>
        </w:rPr>
        <w:t xml:space="preserve"> </w:t>
      </w:r>
      <w:r w:rsidR="00885488" w:rsidRPr="00794880">
        <w:rPr>
          <w:rStyle w:val="Incipit"/>
          <w:lang w:val="pt-PT"/>
        </w:rPr>
        <w:t>sua</w:t>
      </w:r>
      <w:r>
        <w:rPr>
          <w:lang w:val="pt-PT"/>
        </w:rPr>
        <w:t xml:space="preserve">. </w:t>
      </w:r>
    </w:p>
    <w:p w:rsidR="00885488" w:rsidRPr="003E5AE5" w:rsidRDefault="003E5AE5" w:rsidP="00415109">
      <w:pPr>
        <w:rPr>
          <w:lang w:val="pt-PT"/>
        </w:rPr>
      </w:pPr>
      <w:r>
        <w:rPr>
          <w:lang w:val="pt-PT"/>
        </w:rPr>
        <w:t>R</w:t>
      </w:r>
      <w:r w:rsidR="00885488" w:rsidRPr="00B779A9">
        <w:rPr>
          <w:lang w:val="pt-PT"/>
        </w:rPr>
        <w:t xml:space="preserve">eliqua omnia tam </w:t>
      </w:r>
      <w:r w:rsidR="0081631B" w:rsidRPr="00B779A9">
        <w:rPr>
          <w:lang w:val="pt-PT"/>
        </w:rPr>
        <w:t>ad horas</w:t>
      </w:r>
      <w:r w:rsidR="00885488" w:rsidRPr="00B779A9">
        <w:rPr>
          <w:lang w:val="pt-PT"/>
        </w:rPr>
        <w:t xml:space="preserve"> quam ad matutinum ut supra in festo eorum. </w:t>
      </w:r>
      <w:r w:rsidR="00C4480D" w:rsidRPr="00F77676">
        <w:rPr>
          <w:lang w:val="pt-PT"/>
        </w:rPr>
        <w:t xml:space="preserve">[BD] </w:t>
      </w:r>
      <w:r w:rsidR="005F6F99" w:rsidRPr="00F77676">
        <w:rPr>
          <w:rStyle w:val="Incipit"/>
          <w:lang w:val="pt-PT"/>
        </w:rPr>
        <w:t>Benedicamus</w:t>
      </w:r>
      <w:r w:rsidR="00C4480D" w:rsidRPr="00F77676">
        <w:rPr>
          <w:lang w:val="pt-PT"/>
        </w:rPr>
        <w:t xml:space="preserve"> de </w:t>
      </w:r>
      <w:r w:rsidR="00885488" w:rsidRPr="00F77676">
        <w:rPr>
          <w:lang w:val="pt-PT"/>
        </w:rPr>
        <w:t>confessoribus.</w:t>
      </w:r>
    </w:p>
    <w:p w:rsidR="00885488" w:rsidRPr="00B779A9" w:rsidRDefault="005145D9" w:rsidP="00415109">
      <w:pPr>
        <w:rPr>
          <w:lang w:val="fr-FR"/>
        </w:rPr>
      </w:pPr>
      <w:r w:rsidRPr="00F77676">
        <w:rPr>
          <w:rStyle w:val="Time1"/>
          <w:lang w:val="fr-FR"/>
        </w:rPr>
        <w:t>Ad officium</w:t>
      </w:r>
      <w:r w:rsidR="00885488" w:rsidRPr="00B779A9">
        <w:rPr>
          <w:lang w:val="fr-FR"/>
        </w:rPr>
        <w:t xml:space="preserve"> IN </w:t>
      </w:r>
      <w:r w:rsidR="00885488" w:rsidRPr="00F77676">
        <w:rPr>
          <w:rStyle w:val="Incipit"/>
          <w:lang w:val="fr-FR"/>
        </w:rPr>
        <w:t>Gaudeamus</w:t>
      </w:r>
      <w:r w:rsidR="00885488" w:rsidRPr="00B779A9">
        <w:rPr>
          <w:lang w:val="fr-FR"/>
        </w:rPr>
        <w:t xml:space="preserve">. </w:t>
      </w:r>
      <w:r w:rsidR="00F15306" w:rsidRPr="00B779A9">
        <w:rPr>
          <w:lang w:val="fr-FR"/>
        </w:rPr>
        <w:t xml:space="preserve">[KY] </w:t>
      </w:r>
      <w:r w:rsidR="00F15306" w:rsidRPr="00F77676">
        <w:rPr>
          <w:rStyle w:val="Incipit"/>
          <w:lang w:val="fr-FR"/>
        </w:rPr>
        <w:t>Kyrie</w:t>
      </w:r>
      <w:r w:rsidR="00F15306" w:rsidRPr="00B779A9">
        <w:rPr>
          <w:lang w:val="fr-FR"/>
        </w:rPr>
        <w:t xml:space="preserve"> et [SA] </w:t>
      </w:r>
      <w:r w:rsidR="00F15306" w:rsidRPr="00F77676">
        <w:rPr>
          <w:rStyle w:val="Incipit"/>
          <w:lang w:val="fr-FR"/>
        </w:rPr>
        <w:t>Sanctus</w:t>
      </w:r>
      <w:r w:rsidR="00F15306" w:rsidRPr="00B779A9">
        <w:rPr>
          <w:lang w:val="fr-FR"/>
        </w:rPr>
        <w:t xml:space="preserve"> </w:t>
      </w:r>
      <w:r w:rsidR="00885488" w:rsidRPr="00B779A9">
        <w:rPr>
          <w:lang w:val="fr-FR"/>
        </w:rPr>
        <w:t xml:space="preserve">de confessoribus. GR </w:t>
      </w:r>
      <w:r w:rsidR="00885488" w:rsidRPr="00F77676">
        <w:rPr>
          <w:rStyle w:val="Incipit"/>
          <w:lang w:val="fr-FR"/>
        </w:rPr>
        <w:t>Timete dominum</w:t>
      </w:r>
      <w:r w:rsidR="00885488" w:rsidRPr="00B779A9">
        <w:rPr>
          <w:lang w:val="fr-FR"/>
        </w:rPr>
        <w:t>. AL</w:t>
      </w:r>
      <w:r w:rsidR="0028650F" w:rsidRPr="00B779A9">
        <w:rPr>
          <w:lang w:val="fr-FR"/>
        </w:rPr>
        <w:t>V</w:t>
      </w:r>
      <w:r w:rsidR="00885488" w:rsidRPr="00B779A9">
        <w:rPr>
          <w:lang w:val="fr-FR"/>
        </w:rPr>
        <w:t xml:space="preserve"> </w:t>
      </w:r>
      <w:r w:rsidR="00885488" w:rsidRPr="00F77676">
        <w:rPr>
          <w:rStyle w:val="Incipit"/>
          <w:lang w:val="fr-FR"/>
        </w:rPr>
        <w:t>Vox exultationis</w:t>
      </w:r>
      <w:r w:rsidR="00885488" w:rsidRPr="00B779A9">
        <w:rPr>
          <w:lang w:val="fr-FR"/>
        </w:rPr>
        <w:t xml:space="preserve">. SE </w:t>
      </w:r>
      <w:r w:rsidR="00885488" w:rsidRPr="00F77676">
        <w:rPr>
          <w:rStyle w:val="Incipit"/>
          <w:lang w:val="fr-FR"/>
        </w:rPr>
        <w:t>Omnes sancti</w:t>
      </w:r>
      <w:r w:rsidR="00885488" w:rsidRPr="00B779A9">
        <w:rPr>
          <w:lang w:val="fr-FR"/>
        </w:rPr>
        <w:t xml:space="preserve">. OF </w:t>
      </w:r>
      <w:r w:rsidR="00885488" w:rsidRPr="00F77676">
        <w:rPr>
          <w:rStyle w:val="Incipit"/>
          <w:lang w:val="fr-FR"/>
        </w:rPr>
        <w:t>Laetamini</w:t>
      </w:r>
      <w:r w:rsidR="00885488" w:rsidRPr="00B779A9">
        <w:rPr>
          <w:lang w:val="fr-FR"/>
        </w:rPr>
        <w:t xml:space="preserve">. CO </w:t>
      </w:r>
      <w:r w:rsidR="00885488" w:rsidRPr="00F77676">
        <w:rPr>
          <w:rStyle w:val="Incipit"/>
          <w:lang w:val="fr-FR"/>
        </w:rPr>
        <w:t xml:space="preserve">Amen dico </w:t>
      </w:r>
      <w:r w:rsidR="001B7479" w:rsidRPr="00F77676">
        <w:rPr>
          <w:rStyle w:val="Incipit"/>
          <w:lang w:val="fr-FR"/>
        </w:rPr>
        <w:t>vobis</w:t>
      </w:r>
      <w:r w:rsidR="00885488" w:rsidRPr="00F77676">
        <w:rPr>
          <w:rStyle w:val="Incipit"/>
          <w:lang w:val="fr-FR"/>
        </w:rPr>
        <w:t xml:space="preserve"> quod </w:t>
      </w:r>
      <w:r w:rsidR="000F4FB4" w:rsidRPr="00F77676">
        <w:rPr>
          <w:rStyle w:val="Incipit"/>
          <w:lang w:val="fr-FR"/>
        </w:rPr>
        <w:t>vos</w:t>
      </w:r>
      <w:r w:rsidR="00885488" w:rsidRPr="00B779A9">
        <w:rPr>
          <w:lang w:val="fr-FR"/>
        </w:rPr>
        <w:t>.</w:t>
      </w:r>
    </w:p>
    <w:p w:rsidR="00885488" w:rsidRPr="00B779A9" w:rsidRDefault="00885488" w:rsidP="00415109">
      <w:pPr>
        <w:rPr>
          <w:lang w:val="it-IT"/>
        </w:rPr>
      </w:pPr>
      <w:r w:rsidRPr="00B779A9">
        <w:rPr>
          <w:lang w:val="fr-FR"/>
        </w:rPr>
        <w:t xml:space="preserve">Item die veneris post festum omnium sanctorum habetur post maturum </w:t>
      </w:r>
      <w:r w:rsidRPr="00185B52">
        <w:rPr>
          <w:lang w:val="fr-FR"/>
        </w:rPr>
        <w:t xml:space="preserve">officium </w:t>
      </w:r>
      <w:r w:rsidRPr="00185B52">
        <w:rPr>
          <w:rStyle w:val="Time1"/>
          <w:lang w:val="fr-FR"/>
        </w:rPr>
        <w:t>s</w:t>
      </w:r>
      <w:r w:rsidRPr="00F77676">
        <w:rPr>
          <w:rStyle w:val="Time1"/>
          <w:lang w:val="fr-FR"/>
        </w:rPr>
        <w:t>acrum</w:t>
      </w:r>
      <w:r w:rsidR="007467FE">
        <w:rPr>
          <w:rStyle w:val="Time1"/>
          <w:lang w:val="fr-FR"/>
        </w:rPr>
        <w:t xml:space="preserve"> [officium]</w:t>
      </w:r>
      <w:r w:rsidRPr="00B779A9">
        <w:rPr>
          <w:lang w:val="fr-FR"/>
        </w:rPr>
        <w:t xml:space="preserve"> in </w:t>
      </w:r>
      <w:r w:rsidRPr="00F77676">
        <w:rPr>
          <w:rStyle w:val="Ort"/>
          <w:lang w:val="fr-FR"/>
        </w:rPr>
        <w:t>capella omnium sanctorum</w:t>
      </w:r>
      <w:r w:rsidRPr="00B779A9">
        <w:rPr>
          <w:lang w:val="fr-FR"/>
        </w:rPr>
        <w:t xml:space="preserve">. IN </w:t>
      </w:r>
      <w:r w:rsidRPr="00794880">
        <w:rPr>
          <w:rStyle w:val="Incipit"/>
          <w:lang w:val="fr-FR"/>
        </w:rPr>
        <w:t>Gaudeamus</w:t>
      </w:r>
      <w:r w:rsidR="005A362F" w:rsidRPr="005A362F">
        <w:rPr>
          <w:i/>
          <w:lang w:val="fr-FR"/>
        </w:rPr>
        <w:t xml:space="preserve"> </w:t>
      </w:r>
      <w:r w:rsidRPr="00794880">
        <w:rPr>
          <w:rStyle w:val="Incipit"/>
          <w:lang w:val="fr-FR"/>
        </w:rPr>
        <w:t>omnes</w:t>
      </w:r>
      <w:r w:rsidR="00DD1415">
        <w:rPr>
          <w:lang w:val="fr-FR"/>
        </w:rPr>
        <w:t>@</w:t>
      </w:r>
      <w:r w:rsidR="00DD1415" w:rsidRPr="00B779A9">
        <w:rPr>
          <w:lang w:val="fr-FR"/>
        </w:rPr>
        <w:t>34.</w:t>
      </w:r>
      <w:r w:rsidRPr="00B779A9">
        <w:rPr>
          <w:lang w:val="fr-FR"/>
        </w:rPr>
        <w:t xml:space="preserve"> </w:t>
      </w:r>
      <w:r w:rsidR="0028650F" w:rsidRPr="00B779A9">
        <w:rPr>
          <w:lang w:val="fr-FR"/>
        </w:rPr>
        <w:t xml:space="preserve">[KY] </w:t>
      </w:r>
      <w:r w:rsidR="0028650F" w:rsidRPr="00794880">
        <w:rPr>
          <w:rStyle w:val="Incipit"/>
          <w:lang w:val="fr-FR"/>
        </w:rPr>
        <w:t>Kyrie</w:t>
      </w:r>
      <w:r w:rsidR="005A362F" w:rsidRPr="005A362F">
        <w:rPr>
          <w:i/>
          <w:lang w:val="fr-FR"/>
        </w:rPr>
        <w:t xml:space="preserve"> </w:t>
      </w:r>
      <w:r w:rsidR="0028650F" w:rsidRPr="00B779A9">
        <w:rPr>
          <w:lang w:val="fr-FR"/>
        </w:rPr>
        <w:t xml:space="preserve">et [SA] </w:t>
      </w:r>
      <w:r w:rsidR="0028650F" w:rsidRPr="00794880">
        <w:rPr>
          <w:rStyle w:val="Incipit"/>
          <w:lang w:val="fr-FR"/>
        </w:rPr>
        <w:t>Sanctus</w:t>
      </w:r>
      <w:r w:rsidR="005A362F" w:rsidRPr="005A362F">
        <w:rPr>
          <w:i/>
          <w:lang w:val="fr-FR"/>
        </w:rPr>
        <w:t xml:space="preserve"> </w:t>
      </w:r>
      <w:r w:rsidRPr="00B779A9">
        <w:rPr>
          <w:lang w:val="fr-FR"/>
        </w:rPr>
        <w:t xml:space="preserve">de confessoribus. </w:t>
      </w:r>
      <w:r w:rsidRPr="00185B52">
        <w:rPr>
          <w:lang w:val="fr-FR"/>
        </w:rPr>
        <w:t>AL</w:t>
      </w:r>
      <w:r w:rsidR="0028650F" w:rsidRPr="00185B52">
        <w:rPr>
          <w:lang w:val="fr-FR"/>
        </w:rPr>
        <w:t>V</w:t>
      </w:r>
      <w:r w:rsidRPr="00185B52">
        <w:rPr>
          <w:lang w:val="fr-FR"/>
        </w:rPr>
        <w:t xml:space="preserve"> </w:t>
      </w:r>
      <w:r w:rsidRPr="00185B52">
        <w:rPr>
          <w:rStyle w:val="Incipit"/>
          <w:lang w:val="fr-FR"/>
        </w:rPr>
        <w:t>Vox</w:t>
      </w:r>
      <w:r w:rsidR="005A362F" w:rsidRPr="00185B52">
        <w:rPr>
          <w:i/>
          <w:lang w:val="fr-FR"/>
        </w:rPr>
        <w:t xml:space="preserve"> </w:t>
      </w:r>
      <w:r w:rsidRPr="00185B52">
        <w:rPr>
          <w:rStyle w:val="Incipit"/>
          <w:lang w:val="fr-FR"/>
        </w:rPr>
        <w:t>exultationis</w:t>
      </w:r>
      <w:r w:rsidR="00DD1415" w:rsidRPr="00185B52">
        <w:rPr>
          <w:lang w:val="fr-FR"/>
        </w:rPr>
        <w:t>@190.</w:t>
      </w:r>
      <w:r w:rsidRPr="00185B52">
        <w:rPr>
          <w:lang w:val="fr-FR"/>
        </w:rPr>
        <w:t xml:space="preserve"> </w:t>
      </w:r>
      <w:r w:rsidRPr="00B779A9">
        <w:rPr>
          <w:lang w:val="it-IT"/>
        </w:rPr>
        <w:t xml:space="preserve">SE </w:t>
      </w:r>
      <w:r w:rsidRPr="00794880">
        <w:rPr>
          <w:rStyle w:val="Incipit"/>
          <w:lang w:val="it-IT"/>
        </w:rPr>
        <w:t>Omnes</w:t>
      </w:r>
      <w:r w:rsidR="005A362F" w:rsidRPr="005A362F">
        <w:rPr>
          <w:i/>
          <w:lang w:val="it-IT"/>
        </w:rPr>
        <w:t xml:space="preserve"> </w:t>
      </w:r>
      <w:r w:rsidRPr="00794880">
        <w:rPr>
          <w:rStyle w:val="Incipit"/>
          <w:lang w:val="it-IT"/>
        </w:rPr>
        <w:t>sancti</w:t>
      </w:r>
      <w:r w:rsidR="00DD1415">
        <w:rPr>
          <w:lang w:val="it-IT"/>
        </w:rPr>
        <w:t>@</w:t>
      </w:r>
      <w:r w:rsidR="00DD1415" w:rsidRPr="00B779A9">
        <w:rPr>
          <w:lang w:val="it-IT"/>
        </w:rPr>
        <w:t>267.</w:t>
      </w:r>
      <w:r w:rsidRPr="00B779A9">
        <w:rPr>
          <w:lang w:val="it-IT"/>
        </w:rPr>
        <w:t xml:space="preserve"> OF </w:t>
      </w:r>
      <w:r w:rsidRPr="00794880">
        <w:rPr>
          <w:rStyle w:val="Incipit"/>
          <w:lang w:val="it-IT"/>
        </w:rPr>
        <w:t>Laetamini</w:t>
      </w:r>
      <w:r w:rsidR="005A362F" w:rsidRPr="005A362F">
        <w:rPr>
          <w:i/>
          <w:lang w:val="it-IT"/>
        </w:rPr>
        <w:t xml:space="preserve"> </w:t>
      </w:r>
      <w:r w:rsidRPr="00794880">
        <w:rPr>
          <w:rStyle w:val="Incipit"/>
          <w:lang w:val="it-IT"/>
        </w:rPr>
        <w:t>in</w:t>
      </w:r>
      <w:r w:rsidR="005A362F" w:rsidRPr="005A362F">
        <w:rPr>
          <w:i/>
          <w:lang w:val="it-IT"/>
        </w:rPr>
        <w:t xml:space="preserve"> </w:t>
      </w:r>
      <w:r w:rsidRPr="00794880">
        <w:rPr>
          <w:rStyle w:val="Incipit"/>
          <w:lang w:val="it-IT"/>
        </w:rPr>
        <w:t>domino</w:t>
      </w:r>
      <w:r w:rsidR="00DD1415">
        <w:rPr>
          <w:lang w:val="it-IT"/>
        </w:rPr>
        <w:t>@</w:t>
      </w:r>
      <w:r w:rsidR="00DD1415" w:rsidRPr="00B779A9">
        <w:rPr>
          <w:lang w:val="it-IT"/>
        </w:rPr>
        <w:t>28.</w:t>
      </w:r>
      <w:r w:rsidRPr="00B779A9">
        <w:rPr>
          <w:lang w:val="it-IT"/>
        </w:rPr>
        <w:t xml:space="preserve"> Finita </w:t>
      </w:r>
      <w:r w:rsidR="001B7479" w:rsidRPr="00B779A9">
        <w:rPr>
          <w:lang w:val="it-IT"/>
        </w:rPr>
        <w:t>elevatio</w:t>
      </w:r>
      <w:r w:rsidRPr="00B779A9">
        <w:rPr>
          <w:lang w:val="it-IT"/>
        </w:rPr>
        <w:t xml:space="preserve">ne incipietur in </w:t>
      </w:r>
      <w:r w:rsidRPr="00F77676">
        <w:rPr>
          <w:rStyle w:val="Ort"/>
          <w:lang w:val="it-IT"/>
        </w:rPr>
        <w:t>choro</w:t>
      </w:r>
      <w:r w:rsidRPr="00B779A9">
        <w:rPr>
          <w:lang w:val="it-IT"/>
        </w:rPr>
        <w:t xml:space="preserve"> </w:t>
      </w:r>
      <w:r w:rsidR="0028650F" w:rsidRPr="00B779A9">
        <w:rPr>
          <w:lang w:val="it-IT"/>
        </w:rPr>
        <w:t xml:space="preserve">[AS] </w:t>
      </w:r>
      <w:r w:rsidR="000F4FB4" w:rsidRPr="00794880">
        <w:rPr>
          <w:rStyle w:val="Incipit"/>
          <w:lang w:val="it-IT"/>
        </w:rPr>
        <w:t>Salve</w:t>
      </w:r>
      <w:r w:rsidR="005A362F" w:rsidRPr="005A362F">
        <w:rPr>
          <w:i/>
          <w:lang w:val="it-IT"/>
        </w:rPr>
        <w:t xml:space="preserve"> </w:t>
      </w:r>
      <w:r w:rsidRPr="00794880">
        <w:rPr>
          <w:rStyle w:val="Incipit"/>
          <w:lang w:val="it-IT"/>
        </w:rPr>
        <w:t>regina</w:t>
      </w:r>
      <w:r w:rsidRPr="00B779A9">
        <w:rPr>
          <w:lang w:val="it-IT"/>
        </w:rPr>
        <w:t>.</w:t>
      </w:r>
    </w:p>
    <w:p w:rsidR="00885488" w:rsidRPr="00F77676" w:rsidRDefault="0068693D" w:rsidP="00415109">
      <w:pPr>
        <w:rPr>
          <w:lang w:val="pt-PT"/>
        </w:rPr>
      </w:pPr>
      <w:r w:rsidRPr="00F77676">
        <w:rPr>
          <w:rStyle w:val="Time1"/>
          <w:lang w:val="pt-PT"/>
        </w:rPr>
        <w:t>Ad secundas vesperas</w:t>
      </w:r>
      <w:r w:rsidR="00885488" w:rsidRPr="00B779A9">
        <w:rPr>
          <w:lang w:val="pt-PT"/>
        </w:rPr>
        <w:t xml:space="preserve"> AN </w:t>
      </w:r>
      <w:r w:rsidR="00885488" w:rsidRPr="00F77676">
        <w:rPr>
          <w:rStyle w:val="Incipit"/>
          <w:lang w:val="pt-PT"/>
        </w:rPr>
        <w:t>Virgam virtutis</w:t>
      </w:r>
      <w:r w:rsidR="00885488" w:rsidRPr="00B779A9">
        <w:rPr>
          <w:lang w:val="pt-PT"/>
        </w:rPr>
        <w:t xml:space="preserve"> cum reliquis. </w:t>
      </w:r>
      <w:r w:rsidR="00885488" w:rsidRPr="00B779A9">
        <w:rPr>
          <w:lang w:val="fr-FR"/>
        </w:rPr>
        <w:t xml:space="preserve">PS </w:t>
      </w:r>
      <w:r w:rsidR="00885488" w:rsidRPr="00F77676">
        <w:rPr>
          <w:rStyle w:val="Incipit"/>
          <w:lang w:val="fr-FR"/>
        </w:rPr>
        <w:t>Dixit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Beatus </w:t>
      </w:r>
      <w:r w:rsidR="00C31823" w:rsidRPr="00F77676">
        <w:rPr>
          <w:rStyle w:val="Incipit"/>
          <w:lang w:val="fr-FR"/>
        </w:rPr>
        <w:t>vir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In </w:t>
      </w:r>
      <w:r w:rsidR="009772E9" w:rsidRPr="00F77676">
        <w:rPr>
          <w:rStyle w:val="Incipit"/>
          <w:lang w:val="fr-FR"/>
        </w:rPr>
        <w:t>conv</w:t>
      </w:r>
      <w:r w:rsidR="00885488" w:rsidRPr="00F77676">
        <w:rPr>
          <w:rStyle w:val="Incipit"/>
          <w:lang w:val="fr-FR"/>
        </w:rPr>
        <w:t>ertendo</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Eripe me</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Lauda </w:t>
      </w:r>
      <w:r w:rsidR="00567E70" w:rsidRPr="00F77676">
        <w:rPr>
          <w:rStyle w:val="Incipit"/>
          <w:lang w:val="fr-FR"/>
        </w:rPr>
        <w:t>Hierusalem</w:t>
      </w:r>
      <w:r w:rsidR="00885488" w:rsidRPr="00B779A9">
        <w:rPr>
          <w:lang w:val="fr-FR"/>
        </w:rPr>
        <w:t xml:space="preserve">. HY </w:t>
      </w:r>
      <w:r w:rsidR="00885488" w:rsidRPr="00F77676">
        <w:rPr>
          <w:rStyle w:val="Incipit"/>
          <w:lang w:val="fr-FR"/>
        </w:rPr>
        <w:t>Omnes superni ordines</w:t>
      </w:r>
      <w:r w:rsidR="00885488" w:rsidRPr="00B779A9">
        <w:rPr>
          <w:lang w:val="fr-FR"/>
        </w:rPr>
        <w:t xml:space="preserve">. VS </w:t>
      </w:r>
      <w:r w:rsidR="00885488" w:rsidRPr="00F77676">
        <w:rPr>
          <w:rStyle w:val="Incipit"/>
          <w:lang w:val="fr-FR"/>
        </w:rPr>
        <w:t>Laetamini in domino</w:t>
      </w:r>
      <w:r w:rsidR="00885488" w:rsidRPr="00B779A9">
        <w:rPr>
          <w:lang w:val="fr-FR"/>
        </w:rPr>
        <w:t xml:space="preserve">. AM </w:t>
      </w:r>
      <w:r w:rsidR="00885488" w:rsidRPr="00F77676">
        <w:rPr>
          <w:rStyle w:val="Incipit"/>
          <w:lang w:val="fr-FR"/>
        </w:rPr>
        <w:t>Laudem dicite</w:t>
      </w:r>
      <w:r w:rsidR="003E5AE5">
        <w:rPr>
          <w:lang w:val="fr-FR"/>
        </w:rPr>
        <w:t>. Suffragium d</w:t>
      </w:r>
      <w:r w:rsidR="0028650F" w:rsidRPr="00B779A9">
        <w:rPr>
          <w:lang w:val="fr-FR"/>
        </w:rPr>
        <w:t xml:space="preserve">e sancto Theodoro </w:t>
      </w:r>
      <w:r w:rsidR="003E5AE5">
        <w:rPr>
          <w:lang w:val="fr-FR"/>
        </w:rPr>
        <w:t>[</w:t>
      </w:r>
      <w:r w:rsidR="00885488" w:rsidRPr="00B779A9">
        <w:rPr>
          <w:lang w:val="fr-FR"/>
        </w:rPr>
        <w:t>AC</w:t>
      </w:r>
      <w:r w:rsidR="003E5AE5">
        <w:rPr>
          <w:lang w:val="fr-FR"/>
        </w:rPr>
        <w:t>]</w:t>
      </w:r>
      <w:r w:rsidR="00885488" w:rsidRPr="00B779A9">
        <w:rPr>
          <w:lang w:val="fr-FR"/>
        </w:rPr>
        <w:t xml:space="preserve"> </w:t>
      </w:r>
      <w:r w:rsidR="00885488" w:rsidRPr="00794880">
        <w:rPr>
          <w:rStyle w:val="Incipit"/>
          <w:lang w:val="fr-FR"/>
        </w:rPr>
        <w:t>Beatus</w:t>
      </w:r>
      <w:r w:rsidR="005A362F" w:rsidRPr="005A362F">
        <w:rPr>
          <w:i/>
          <w:lang w:val="fr-FR"/>
        </w:rPr>
        <w:t xml:space="preserve"> </w:t>
      </w:r>
      <w:r w:rsidR="00C31823" w:rsidRPr="00794880">
        <w:rPr>
          <w:rStyle w:val="Incipit"/>
          <w:lang w:val="fr-FR"/>
        </w:rPr>
        <w:t>vir</w:t>
      </w:r>
      <w:r w:rsidR="005A362F" w:rsidRPr="005A362F">
        <w:rPr>
          <w:i/>
          <w:lang w:val="fr-FR"/>
        </w:rPr>
        <w:t xml:space="preserve"> </w:t>
      </w:r>
      <w:r w:rsidR="00885488" w:rsidRPr="00794880">
        <w:rPr>
          <w:rStyle w:val="Incipit"/>
          <w:lang w:val="fr-FR"/>
        </w:rPr>
        <w:t>qui</w:t>
      </w:r>
      <w:r w:rsidR="005A362F" w:rsidRPr="005A362F">
        <w:rPr>
          <w:i/>
          <w:lang w:val="fr-FR"/>
        </w:rPr>
        <w:t xml:space="preserve"> </w:t>
      </w:r>
      <w:r w:rsidR="00885488" w:rsidRPr="00794880">
        <w:rPr>
          <w:rStyle w:val="Incipit"/>
          <w:lang w:val="fr-FR"/>
        </w:rPr>
        <w:t>suffert</w:t>
      </w:r>
      <w:r w:rsidR="00885488" w:rsidRPr="00B779A9">
        <w:rPr>
          <w:lang w:val="fr-FR"/>
        </w:rPr>
        <w:t xml:space="preserve">. </w:t>
      </w:r>
      <w:r w:rsidR="0028650F" w:rsidRPr="00B779A9">
        <w:rPr>
          <w:lang w:val="pt-PT"/>
        </w:rPr>
        <w:t xml:space="preserve">[BD] </w:t>
      </w:r>
      <w:r w:rsidR="005F6F99" w:rsidRPr="00794880">
        <w:rPr>
          <w:rStyle w:val="Incipit"/>
          <w:lang w:val="pt-PT"/>
        </w:rPr>
        <w:t>Benedicamus</w:t>
      </w:r>
      <w:r w:rsidR="0028650F" w:rsidRPr="00B779A9">
        <w:rPr>
          <w:lang w:val="pt-PT"/>
        </w:rPr>
        <w:t xml:space="preserve"> d</w:t>
      </w:r>
      <w:r w:rsidR="00885488" w:rsidRPr="00B779A9">
        <w:rPr>
          <w:lang w:val="pt-PT"/>
        </w:rPr>
        <w:t>e confessoribus.</w:t>
      </w:r>
    </w:p>
    <w:p w:rsidR="00885488" w:rsidRPr="00F77676" w:rsidRDefault="0068693D" w:rsidP="00415109">
      <w:pPr>
        <w:rPr>
          <w:lang w:val="pt-PT"/>
        </w:rPr>
      </w:pPr>
      <w:r w:rsidRPr="00F77676">
        <w:rPr>
          <w:rStyle w:val="Time1"/>
          <w:lang w:val="pt-PT"/>
        </w:rPr>
        <w:t>Ad completorium</w:t>
      </w:r>
      <w:r w:rsidR="00885488" w:rsidRPr="00B779A9">
        <w:rPr>
          <w:lang w:val="pt-PT"/>
        </w:rPr>
        <w:t xml:space="preserve"> HY </w:t>
      </w:r>
      <w:r w:rsidR="00885488" w:rsidRPr="00F77676">
        <w:rPr>
          <w:rStyle w:val="Incipit"/>
          <w:lang w:val="pt-PT"/>
        </w:rPr>
        <w:t>Iesu redemptor</w:t>
      </w:r>
      <w:r w:rsidR="00885488" w:rsidRPr="00B779A9">
        <w:rPr>
          <w:lang w:val="pt-PT"/>
        </w:rPr>
        <w:t xml:space="preserve">. </w:t>
      </w:r>
      <w:r w:rsidR="00885488" w:rsidRPr="00F77676">
        <w:rPr>
          <w:lang w:val="pt-PT"/>
        </w:rPr>
        <w:t xml:space="preserve">AD </w:t>
      </w:r>
      <w:r w:rsidR="00885488" w:rsidRPr="00F77676">
        <w:rPr>
          <w:rStyle w:val="Incipit"/>
          <w:lang w:val="pt-PT"/>
        </w:rPr>
        <w:t>Vigila super nos</w:t>
      </w:r>
      <w:r w:rsidR="00885488" w:rsidRPr="00F77676">
        <w:rPr>
          <w:lang w:val="pt-PT"/>
        </w:rPr>
        <w:t>.</w:t>
      </w:r>
    </w:p>
    <w:p w:rsidR="00885488" w:rsidRPr="00F77676" w:rsidRDefault="003E5AE5" w:rsidP="00415109">
      <w:pPr>
        <w:pStyle w:val="berschrift1"/>
        <w:rPr>
          <w:lang w:val="es-ES"/>
        </w:rPr>
      </w:pPr>
      <w:r w:rsidRPr="00F77676">
        <w:rPr>
          <w:lang w:val="es-ES"/>
        </w:rPr>
        <w:t xml:space="preserve">(82v) </w:t>
      </w:r>
      <w:r w:rsidR="0068693D" w:rsidRPr="00F77676">
        <w:rPr>
          <w:lang w:val="es-ES"/>
        </w:rPr>
        <w:t>DE SANCTO THEODORO</w:t>
      </w:r>
    </w:p>
    <w:p w:rsidR="00885488" w:rsidRPr="00B779A9" w:rsidRDefault="00885488" w:rsidP="00415109">
      <w:pPr>
        <w:rPr>
          <w:lang w:val="es-ES"/>
        </w:rPr>
      </w:pPr>
      <w:r w:rsidRPr="00B779A9">
        <w:rPr>
          <w:lang w:val="es-ES"/>
        </w:rPr>
        <w:t>Tres lectiones facimus ut de uno martyre.</w:t>
      </w:r>
    </w:p>
    <w:p w:rsidR="00885488" w:rsidRPr="00B779A9" w:rsidRDefault="0068693D" w:rsidP="00415109">
      <w:pPr>
        <w:rPr>
          <w:lang w:val="pt-PT"/>
        </w:rPr>
      </w:pPr>
      <w:r w:rsidRPr="00F77676">
        <w:rPr>
          <w:rStyle w:val="Time1"/>
          <w:lang w:val="pt-PT"/>
        </w:rPr>
        <w:t>Ad matutinum</w:t>
      </w:r>
      <w:r w:rsidR="00885488" w:rsidRPr="00B779A9">
        <w:rPr>
          <w:lang w:val="pt-PT"/>
        </w:rPr>
        <w:t xml:space="preserve"> I</w:t>
      </w:r>
      <w:r w:rsidR="00F86F21" w:rsidRPr="00B779A9">
        <w:rPr>
          <w:lang w:val="pt-PT"/>
        </w:rPr>
        <w:t>N</w:t>
      </w:r>
      <w:r w:rsidR="00885488" w:rsidRPr="00B779A9">
        <w:rPr>
          <w:lang w:val="pt-PT"/>
        </w:rPr>
        <w:t xml:space="preserve">V </w:t>
      </w:r>
      <w:r w:rsidR="00885488" w:rsidRPr="00794880">
        <w:rPr>
          <w:rStyle w:val="Incipit"/>
          <w:lang w:val="pt-PT"/>
        </w:rPr>
        <w:t>Regem</w:t>
      </w:r>
      <w:r w:rsidR="005A362F" w:rsidRPr="005A362F">
        <w:rPr>
          <w:i/>
          <w:lang w:val="pt-PT"/>
        </w:rPr>
        <w:t xml:space="preserve"> </w:t>
      </w:r>
      <w:r w:rsidR="00885488" w:rsidRPr="00794880">
        <w:rPr>
          <w:rStyle w:val="Incipit"/>
          <w:lang w:val="pt-PT"/>
        </w:rPr>
        <w:t>martyrum</w:t>
      </w:r>
      <w:r w:rsidR="005A362F" w:rsidRPr="005A362F">
        <w:rPr>
          <w:i/>
          <w:lang w:val="pt-PT"/>
        </w:rPr>
        <w:t xml:space="preserve"> </w:t>
      </w:r>
      <w:r w:rsidR="00885488" w:rsidRPr="00794880">
        <w:rPr>
          <w:rStyle w:val="Incipit"/>
          <w:lang w:val="pt-PT"/>
        </w:rPr>
        <w:t>dominum</w:t>
      </w:r>
      <w:r w:rsidR="00885488" w:rsidRPr="00B779A9">
        <w:rPr>
          <w:lang w:val="pt-PT"/>
        </w:rPr>
        <w:t xml:space="preserve">. </w:t>
      </w:r>
      <w:r w:rsidR="00982EF5" w:rsidRPr="00B779A9">
        <w:rPr>
          <w:lang w:val="pt-PT"/>
        </w:rPr>
        <w:t>Hymnu</w:t>
      </w:r>
      <w:r w:rsidR="00885488" w:rsidRPr="00B779A9">
        <w:rPr>
          <w:lang w:val="pt-PT"/>
        </w:rPr>
        <w:t>m</w:t>
      </w:r>
      <w:r w:rsidR="003E5AE5">
        <w:rPr>
          <w:lang w:val="pt-PT"/>
        </w:rPr>
        <w:t>,</w:t>
      </w:r>
      <w:r w:rsidR="00885488" w:rsidRPr="00B779A9">
        <w:rPr>
          <w:lang w:val="pt-PT"/>
        </w:rPr>
        <w:t xml:space="preserve"> antiphonas et psalmos ferialiter. VS </w:t>
      </w:r>
      <w:r w:rsidR="00885488" w:rsidRPr="00794880">
        <w:rPr>
          <w:rStyle w:val="Incipit"/>
          <w:lang w:val="pt-PT"/>
        </w:rPr>
        <w:t>Gloria</w:t>
      </w:r>
      <w:r w:rsidR="005A362F" w:rsidRPr="005A362F">
        <w:rPr>
          <w:i/>
          <w:lang w:val="pt-PT"/>
        </w:rPr>
        <w:t xml:space="preserve"> </w:t>
      </w:r>
      <w:r w:rsidR="00885488" w:rsidRPr="00794880">
        <w:rPr>
          <w:rStyle w:val="Incipit"/>
          <w:lang w:val="pt-PT"/>
        </w:rPr>
        <w:t>et</w:t>
      </w:r>
      <w:r w:rsidR="005A362F" w:rsidRPr="005A362F">
        <w:rPr>
          <w:i/>
          <w:lang w:val="pt-PT"/>
        </w:rPr>
        <w:t xml:space="preserve"> </w:t>
      </w:r>
      <w:r w:rsidR="00885488" w:rsidRPr="00794880">
        <w:rPr>
          <w:rStyle w:val="Incipit"/>
          <w:lang w:val="pt-PT"/>
        </w:rPr>
        <w:t>honore</w:t>
      </w:r>
      <w:r w:rsidR="00885488" w:rsidRPr="00B779A9">
        <w:rPr>
          <w:lang w:val="pt-PT"/>
        </w:rPr>
        <w:t>. Tria</w:t>
      </w:r>
      <w:r w:rsidR="00F86F21" w:rsidRPr="00B779A9">
        <w:rPr>
          <w:lang w:val="pt-PT"/>
        </w:rPr>
        <w:t xml:space="preserve"> responsoria de uno martyre. Lectiones d</w:t>
      </w:r>
      <w:r w:rsidR="00885488" w:rsidRPr="00B779A9">
        <w:rPr>
          <w:lang w:val="pt-PT"/>
        </w:rPr>
        <w:t>e tempore.</w:t>
      </w:r>
    </w:p>
    <w:p w:rsidR="00885488" w:rsidRPr="003D0C23" w:rsidRDefault="00FE48E5" w:rsidP="00415109">
      <w:pPr>
        <w:rPr>
          <w:lang w:val="en-US"/>
        </w:rPr>
      </w:pPr>
      <w:r w:rsidRPr="00F77676">
        <w:rPr>
          <w:rStyle w:val="Time1"/>
          <w:lang w:val="pt-PT"/>
        </w:rPr>
        <w:t>Ad laudes</w:t>
      </w:r>
      <w:r w:rsidR="00885488" w:rsidRPr="00B779A9">
        <w:rPr>
          <w:lang w:val="pt-PT"/>
        </w:rPr>
        <w:t xml:space="preserve"> AN </w:t>
      </w:r>
      <w:r w:rsidR="00885488" w:rsidRPr="00F77676">
        <w:rPr>
          <w:rStyle w:val="Incipit"/>
          <w:lang w:val="pt-PT"/>
        </w:rPr>
        <w:t>Qui me confessus fuerit</w:t>
      </w:r>
      <w:r w:rsidR="00885488" w:rsidRPr="00B779A9">
        <w:rPr>
          <w:lang w:val="pt-PT"/>
        </w:rPr>
        <w:t xml:space="preserve"> sola dicatur. </w:t>
      </w:r>
      <w:r w:rsidR="00885488" w:rsidRPr="00B779A9">
        <w:rPr>
          <w:lang w:val="it-IT"/>
        </w:rPr>
        <w:t xml:space="preserve">HY </w:t>
      </w:r>
      <w:r w:rsidR="00885488" w:rsidRPr="00F77676">
        <w:rPr>
          <w:rStyle w:val="Incipit"/>
          <w:lang w:val="it-IT"/>
        </w:rPr>
        <w:t>Martyr dei qui unicum</w:t>
      </w:r>
      <w:r w:rsidR="00885488" w:rsidRPr="00B779A9">
        <w:rPr>
          <w:lang w:val="it-IT"/>
        </w:rPr>
        <w:t xml:space="preserve">. </w:t>
      </w:r>
      <w:r w:rsidR="00885488" w:rsidRPr="003D0C23">
        <w:rPr>
          <w:lang w:val="en-US"/>
        </w:rPr>
        <w:t xml:space="preserve">VS </w:t>
      </w:r>
      <w:r w:rsidR="00885488" w:rsidRPr="003D0C23">
        <w:rPr>
          <w:rStyle w:val="Incipit"/>
          <w:lang w:val="en-US"/>
        </w:rPr>
        <w:t>Iustus ut palma</w:t>
      </w:r>
      <w:r w:rsidR="00885488" w:rsidRPr="003D0C23">
        <w:rPr>
          <w:lang w:val="en-US"/>
        </w:rPr>
        <w:t xml:space="preserve">. AB </w:t>
      </w:r>
      <w:r w:rsidR="00885488" w:rsidRPr="003D0C23">
        <w:rPr>
          <w:rStyle w:val="Incipit"/>
          <w:lang w:val="en-US"/>
        </w:rPr>
        <w:t xml:space="preserve">Hic </w:t>
      </w:r>
      <w:r w:rsidR="00C31823" w:rsidRPr="003D0C23">
        <w:rPr>
          <w:rStyle w:val="Incipit"/>
          <w:lang w:val="en-US"/>
        </w:rPr>
        <w:t>vir</w:t>
      </w:r>
      <w:r w:rsidR="00885488" w:rsidRPr="003D0C23">
        <w:rPr>
          <w:rStyle w:val="Incipit"/>
          <w:lang w:val="en-US"/>
        </w:rPr>
        <w:t xml:space="preserve"> despiciens mundum</w:t>
      </w:r>
      <w:r w:rsidR="00885488" w:rsidRPr="003D0C23">
        <w:rPr>
          <w:lang w:val="en-US"/>
        </w:rPr>
        <w:t>.</w:t>
      </w:r>
    </w:p>
    <w:p w:rsidR="00885488" w:rsidRPr="003D0C23" w:rsidRDefault="00FE48E5" w:rsidP="00415109">
      <w:pPr>
        <w:rPr>
          <w:lang w:val="en-US"/>
        </w:rPr>
      </w:pPr>
      <w:r w:rsidRPr="003D0C23">
        <w:rPr>
          <w:rStyle w:val="Time1"/>
          <w:lang w:val="en-US"/>
        </w:rPr>
        <w:lastRenderedPageBreak/>
        <w:t>Ad horas</w:t>
      </w:r>
      <w:r w:rsidR="00885488" w:rsidRPr="003D0C23">
        <w:rPr>
          <w:lang w:val="en-US"/>
        </w:rPr>
        <w:t xml:space="preserve"> dicantur laudes.</w:t>
      </w:r>
    </w:p>
    <w:p w:rsidR="00885488" w:rsidRPr="003D0C23" w:rsidRDefault="00FE48E5" w:rsidP="00415109">
      <w:pPr>
        <w:rPr>
          <w:lang w:val="fr-FR"/>
        </w:rPr>
      </w:pPr>
      <w:r w:rsidRPr="003D0C23">
        <w:rPr>
          <w:rStyle w:val="Time1"/>
          <w:lang w:val="en-US"/>
        </w:rPr>
        <w:t>Ad missam</w:t>
      </w:r>
      <w:r w:rsidR="00885488" w:rsidRPr="003D0C23">
        <w:rPr>
          <w:lang w:val="en-US"/>
        </w:rPr>
        <w:t xml:space="preserve"> IN </w:t>
      </w:r>
      <w:r w:rsidR="00885488" w:rsidRPr="003D0C23">
        <w:rPr>
          <w:rStyle w:val="Incipit"/>
          <w:lang w:val="en-US"/>
        </w:rPr>
        <w:t xml:space="preserve">In </w:t>
      </w:r>
      <w:r w:rsidR="00C31823" w:rsidRPr="003D0C23">
        <w:rPr>
          <w:rStyle w:val="Incipit"/>
          <w:lang w:val="en-US"/>
        </w:rPr>
        <w:t>vir</w:t>
      </w:r>
      <w:r w:rsidR="00885488" w:rsidRPr="003D0C23">
        <w:rPr>
          <w:rStyle w:val="Incipit"/>
          <w:lang w:val="en-US"/>
        </w:rPr>
        <w:t>tute tua</w:t>
      </w:r>
      <w:r w:rsidR="00DD1415" w:rsidRPr="003D0C23">
        <w:rPr>
          <w:lang w:val="en-US"/>
        </w:rPr>
        <w:t>@44.</w:t>
      </w:r>
      <w:r w:rsidR="00885488" w:rsidRPr="003D0C23">
        <w:rPr>
          <w:lang w:val="en-US"/>
        </w:rPr>
        <w:t xml:space="preserve"> </w:t>
      </w:r>
      <w:r w:rsidR="00F86F21" w:rsidRPr="00B779A9">
        <w:rPr>
          <w:lang w:val="fr-FR"/>
        </w:rPr>
        <w:t xml:space="preserve">[KY] </w:t>
      </w:r>
      <w:r w:rsidR="00F86F21" w:rsidRPr="00F77676">
        <w:rPr>
          <w:rStyle w:val="Incipit"/>
          <w:lang w:val="fr-FR"/>
        </w:rPr>
        <w:t>Kyrie</w:t>
      </w:r>
      <w:r w:rsidR="00F86F21" w:rsidRPr="00B779A9">
        <w:rPr>
          <w:lang w:val="fr-FR"/>
        </w:rPr>
        <w:t xml:space="preserve"> et [SA] </w:t>
      </w:r>
      <w:r w:rsidR="00F86F21" w:rsidRPr="00F77676">
        <w:rPr>
          <w:rStyle w:val="Incipit"/>
          <w:lang w:val="fr-FR"/>
        </w:rPr>
        <w:t>Sanctus</w:t>
      </w:r>
      <w:r w:rsidR="00F86F21" w:rsidRPr="00B779A9">
        <w:rPr>
          <w:lang w:val="fr-FR"/>
        </w:rPr>
        <w:t xml:space="preserve"> </w:t>
      </w:r>
      <w:r w:rsidR="00885488" w:rsidRPr="00B779A9">
        <w:rPr>
          <w:lang w:val="fr-FR"/>
        </w:rPr>
        <w:t xml:space="preserve">ferialiter. </w:t>
      </w:r>
      <w:r w:rsidR="00885488" w:rsidRPr="003D0C23">
        <w:rPr>
          <w:lang w:val="fr-FR"/>
        </w:rPr>
        <w:t xml:space="preserve">GR </w:t>
      </w:r>
      <w:r w:rsidR="00885488" w:rsidRPr="003D0C23">
        <w:rPr>
          <w:rStyle w:val="Incipit"/>
          <w:lang w:val="fr-FR"/>
        </w:rPr>
        <w:t>Domine pr</w:t>
      </w:r>
      <w:r w:rsidR="00FE240C" w:rsidRPr="003D0C23">
        <w:rPr>
          <w:rStyle w:val="Incipit"/>
          <w:lang w:val="fr-FR"/>
        </w:rPr>
        <w:t>a</w:t>
      </w:r>
      <w:r w:rsidR="00885488" w:rsidRPr="003D0C23">
        <w:rPr>
          <w:rStyle w:val="Incipit"/>
          <w:lang w:val="fr-FR"/>
        </w:rPr>
        <w:t>evenisti</w:t>
      </w:r>
      <w:r w:rsidR="00DD1415" w:rsidRPr="003D0C23">
        <w:rPr>
          <w:lang w:val="fr-FR"/>
        </w:rPr>
        <w:t>@183.</w:t>
      </w:r>
      <w:r w:rsidR="00885488" w:rsidRPr="003D0C23">
        <w:rPr>
          <w:lang w:val="fr-FR"/>
        </w:rPr>
        <w:t xml:space="preserve"> AL</w:t>
      </w:r>
      <w:r w:rsidR="00F86F21" w:rsidRPr="003D0C23">
        <w:rPr>
          <w:lang w:val="fr-FR"/>
        </w:rPr>
        <w:t>V</w:t>
      </w:r>
      <w:r w:rsidR="00885488" w:rsidRPr="003D0C23">
        <w:rPr>
          <w:lang w:val="fr-FR"/>
        </w:rPr>
        <w:t xml:space="preserve"> </w:t>
      </w:r>
      <w:r w:rsidR="00885488" w:rsidRPr="003D0C23">
        <w:rPr>
          <w:rStyle w:val="Incipit"/>
          <w:lang w:val="fr-FR"/>
        </w:rPr>
        <w:t>Laetabitur iustus</w:t>
      </w:r>
      <w:r w:rsidR="00DD1415" w:rsidRPr="003D0C23">
        <w:rPr>
          <w:lang w:val="fr-FR"/>
        </w:rPr>
        <w:t>@229.</w:t>
      </w:r>
      <w:r w:rsidR="00885488" w:rsidRPr="003D0C23">
        <w:rPr>
          <w:lang w:val="fr-FR"/>
        </w:rPr>
        <w:t xml:space="preserve"> OF </w:t>
      </w:r>
      <w:r w:rsidR="00885488" w:rsidRPr="003D0C23">
        <w:rPr>
          <w:rStyle w:val="Incipit"/>
          <w:lang w:val="fr-FR"/>
        </w:rPr>
        <w:t>Gloria et honore</w:t>
      </w:r>
      <w:r w:rsidR="00DD1415" w:rsidRPr="003D0C23">
        <w:rPr>
          <w:lang w:val="fr-FR"/>
        </w:rPr>
        <w:t>@38.</w:t>
      </w:r>
      <w:r w:rsidR="00885488" w:rsidRPr="003D0C23">
        <w:rPr>
          <w:lang w:val="fr-FR"/>
        </w:rPr>
        <w:t xml:space="preserve"> CO </w:t>
      </w:r>
      <w:r w:rsidR="00885488" w:rsidRPr="003D0C23">
        <w:rPr>
          <w:rStyle w:val="Incipit"/>
          <w:lang w:val="fr-FR"/>
        </w:rPr>
        <w:t>Posuisti domine</w:t>
      </w:r>
      <w:r w:rsidR="00DD1415" w:rsidRPr="003D0C23">
        <w:rPr>
          <w:lang w:val="fr-FR"/>
        </w:rPr>
        <w:t>@29.</w:t>
      </w:r>
    </w:p>
    <w:p w:rsidR="00885488" w:rsidRPr="00F77676" w:rsidRDefault="00FE48E5" w:rsidP="00415109">
      <w:pPr>
        <w:pStyle w:val="berschrift1"/>
        <w:rPr>
          <w:lang w:val="fr-FR"/>
        </w:rPr>
      </w:pPr>
      <w:r w:rsidRPr="00F77676">
        <w:rPr>
          <w:lang w:val="fr-FR"/>
        </w:rPr>
        <w:t>MARTINI PAPAE</w:t>
      </w:r>
    </w:p>
    <w:p w:rsidR="00885488" w:rsidRPr="00B779A9" w:rsidRDefault="00885488" w:rsidP="00415109">
      <w:pPr>
        <w:rPr>
          <w:lang w:val="fr-FR"/>
        </w:rPr>
      </w:pPr>
      <w:r w:rsidRPr="00B779A9">
        <w:rPr>
          <w:color w:val="000000"/>
          <w:lang w:val="fr-FR"/>
        </w:rPr>
        <w:t>Novem lectiones</w:t>
      </w:r>
      <w:r w:rsidRPr="00B779A9">
        <w:rPr>
          <w:lang w:val="fr-FR"/>
        </w:rPr>
        <w:t xml:space="preserve"> facimus ut de uno martyre et</w:t>
      </w:r>
      <w:r w:rsidR="003E5AE5">
        <w:rPr>
          <w:lang w:val="fr-FR"/>
        </w:rPr>
        <w:t xml:space="preserve"> </w:t>
      </w:r>
      <w:r w:rsidR="003E5AE5" w:rsidRPr="00F77676">
        <w:rPr>
          <w:rStyle w:val="Ort"/>
          <w:lang w:val="fr-FR"/>
        </w:rPr>
        <w:t>r</w:t>
      </w:r>
      <w:r w:rsidR="00A86011" w:rsidRPr="00F77676">
        <w:rPr>
          <w:rStyle w:val="Ort"/>
          <w:lang w:val="fr-FR"/>
        </w:rPr>
        <w:t>omano</w:t>
      </w:r>
      <w:r w:rsidRPr="00B779A9">
        <w:rPr>
          <w:lang w:val="fr-FR"/>
        </w:rPr>
        <w:t xml:space="preserve"> pontifice.</w:t>
      </w:r>
    </w:p>
    <w:p w:rsidR="00885488" w:rsidRPr="00B779A9" w:rsidRDefault="00FE48E5" w:rsidP="00415109">
      <w:pPr>
        <w:rPr>
          <w:lang w:val="fr-FR"/>
        </w:rPr>
      </w:pPr>
      <w:r w:rsidRPr="00F77676">
        <w:rPr>
          <w:rStyle w:val="Time1"/>
          <w:lang w:val="fr-FR"/>
        </w:rPr>
        <w:t>Ad vesperas</w:t>
      </w:r>
      <w:r w:rsidR="00885488" w:rsidRPr="00B779A9">
        <w:rPr>
          <w:lang w:val="fr-FR"/>
        </w:rPr>
        <w:t xml:space="preserve"> psalmi et antiphonae ferialiter. RP </w:t>
      </w:r>
      <w:r w:rsidR="00885488" w:rsidRPr="00F77676">
        <w:rPr>
          <w:rStyle w:val="Incipit"/>
          <w:lang w:val="fr-FR"/>
        </w:rPr>
        <w:t>Gloria et honore</w:t>
      </w:r>
      <w:r w:rsidR="00885488" w:rsidRPr="00B779A9">
        <w:rPr>
          <w:lang w:val="fr-FR"/>
        </w:rPr>
        <w:t xml:space="preserve">. HY </w:t>
      </w:r>
      <w:r w:rsidR="00885488" w:rsidRPr="00F77676">
        <w:rPr>
          <w:rStyle w:val="Incipit"/>
          <w:lang w:val="fr-FR"/>
        </w:rPr>
        <w:t>Deus tuorum militum</w:t>
      </w:r>
      <w:r w:rsidR="00885488" w:rsidRPr="00B779A9">
        <w:rPr>
          <w:lang w:val="fr-FR"/>
        </w:rPr>
        <w:t xml:space="preserve">. VS </w:t>
      </w:r>
      <w:r w:rsidR="00885488" w:rsidRPr="00F77676">
        <w:rPr>
          <w:rStyle w:val="Incipit"/>
          <w:lang w:val="fr-FR"/>
        </w:rPr>
        <w:t>Gloria et honore</w:t>
      </w:r>
      <w:r w:rsidR="00885488" w:rsidRPr="00B779A9">
        <w:rPr>
          <w:lang w:val="fr-FR"/>
        </w:rPr>
        <w:t xml:space="preserve">. </w:t>
      </w:r>
      <w:r w:rsidR="00777716">
        <w:rPr>
          <w:lang w:val="fr-FR"/>
        </w:rPr>
        <w:t xml:space="preserve">AM </w:t>
      </w:r>
      <w:r w:rsidRPr="00F77676">
        <w:rPr>
          <w:rStyle w:val="Incipit"/>
          <w:lang w:val="fr-FR"/>
        </w:rPr>
        <w:t>%D::</w:t>
      </w:r>
      <w:r w:rsidR="00FA4EF6" w:rsidRPr="00F77676">
        <w:rPr>
          <w:rStyle w:val="Incipit"/>
          <w:lang w:val="fr-FR"/>
        </w:rPr>
        <w:t>Sacerdos</w:t>
      </w:r>
      <w:r w:rsidR="00D734F4" w:rsidRPr="00F77676">
        <w:rPr>
          <w:rStyle w:val="Incipit"/>
          <w:lang w:val="fr-FR"/>
        </w:rPr>
        <w:t xml:space="preserve"> </w:t>
      </w:r>
      <w:r w:rsidR="00FA4EF6" w:rsidRPr="00F77676">
        <w:rPr>
          <w:rStyle w:val="Incipit"/>
          <w:lang w:val="fr-FR"/>
        </w:rPr>
        <w:t>et</w:t>
      </w:r>
      <w:r w:rsidR="00D734F4" w:rsidRPr="00F77676">
        <w:rPr>
          <w:rStyle w:val="Incipit"/>
          <w:lang w:val="fr-FR"/>
        </w:rPr>
        <w:t xml:space="preserve"> </w:t>
      </w:r>
      <w:r w:rsidR="00FA4EF6" w:rsidRPr="00F77676">
        <w:rPr>
          <w:rStyle w:val="Incipit"/>
          <w:lang w:val="fr-FR"/>
        </w:rPr>
        <w:t>pontifex</w:t>
      </w:r>
      <w:r w:rsidRPr="002D4ADF">
        <w:rPr>
          <w:rStyle w:val="Incipit"/>
          <w:lang w:val="fr-FR"/>
        </w:rPr>
        <w:t>%</w:t>
      </w:r>
      <w:r w:rsidR="007D521F">
        <w:rPr>
          <w:lang w:val="fr-FR"/>
        </w:rPr>
        <w:t xml:space="preserve">. </w:t>
      </w:r>
      <w:r w:rsidR="00CA7E19">
        <w:rPr>
          <w:lang w:val="fr-FR"/>
        </w:rPr>
        <w:t xml:space="preserve">[AM] </w:t>
      </w:r>
      <w:r w:rsidR="00FA4EF6" w:rsidRPr="002D4ADF">
        <w:rPr>
          <w:rStyle w:val="Incipit"/>
          <w:lang w:val="fr-FR"/>
        </w:rPr>
        <w:t>$E::</w:t>
      </w:r>
      <w:r w:rsidR="00885488" w:rsidRPr="002D4ADF">
        <w:rPr>
          <w:rStyle w:val="Incipit"/>
          <w:lang w:val="fr-FR"/>
        </w:rPr>
        <w:t>Qui dum esset sumus</w:t>
      </w:r>
      <w:r w:rsidR="00FA4EF6" w:rsidRPr="002D4ADF">
        <w:rPr>
          <w:rStyle w:val="Incipit"/>
          <w:lang w:val="fr-FR"/>
        </w:rPr>
        <w:t>$</w:t>
      </w:r>
      <w:r w:rsidR="00913211">
        <w:rPr>
          <w:lang w:val="fr-FR"/>
        </w:rPr>
        <w:t>.</w:t>
      </w:r>
      <w:r w:rsidR="00885488" w:rsidRPr="00B779A9">
        <w:rPr>
          <w:lang w:val="fr-FR"/>
        </w:rPr>
        <w:t xml:space="preserve"> </w:t>
      </w:r>
      <w:r w:rsidR="00F86F21" w:rsidRPr="00B779A9">
        <w:rPr>
          <w:lang w:val="fr-FR"/>
        </w:rPr>
        <w:t xml:space="preserve">[BD] </w:t>
      </w:r>
      <w:r w:rsidR="005F6F99" w:rsidRPr="00F77676">
        <w:rPr>
          <w:rStyle w:val="Incipit"/>
          <w:lang w:val="fr-FR"/>
        </w:rPr>
        <w:t>Benedicamus</w:t>
      </w:r>
      <w:r w:rsidR="00F86F21" w:rsidRPr="00B779A9">
        <w:rPr>
          <w:lang w:val="fr-FR"/>
        </w:rPr>
        <w:t xml:space="preserve"> f</w:t>
      </w:r>
      <w:r w:rsidR="00885488" w:rsidRPr="00B779A9">
        <w:rPr>
          <w:lang w:val="fr-FR"/>
        </w:rPr>
        <w:t>erialiter.</w:t>
      </w:r>
    </w:p>
    <w:p w:rsidR="00885488" w:rsidRPr="00B779A9" w:rsidRDefault="00FE48E5" w:rsidP="00415109">
      <w:pPr>
        <w:rPr>
          <w:lang w:val="fr-FR"/>
        </w:rPr>
      </w:pPr>
      <w:r w:rsidRPr="00F77676">
        <w:rPr>
          <w:rStyle w:val="Time1"/>
          <w:lang w:val="fr-FR"/>
        </w:rPr>
        <w:t>Ad completorium</w:t>
      </w:r>
      <w:r w:rsidR="00885488" w:rsidRPr="00B779A9">
        <w:rPr>
          <w:lang w:val="fr-FR"/>
        </w:rPr>
        <w:t xml:space="preserve"> HY </w:t>
      </w:r>
      <w:r w:rsidR="00885488" w:rsidRPr="00794880">
        <w:rPr>
          <w:rStyle w:val="Incipit"/>
          <w:lang w:val="fr-FR"/>
        </w:rPr>
        <w:t>Iesu</w:t>
      </w:r>
      <w:r w:rsidR="005A362F" w:rsidRPr="005A362F">
        <w:rPr>
          <w:i/>
          <w:lang w:val="fr-FR"/>
        </w:rPr>
        <w:t xml:space="preserve"> </w:t>
      </w:r>
      <w:r w:rsidR="00885488" w:rsidRPr="00794880">
        <w:rPr>
          <w:rStyle w:val="Incipit"/>
          <w:lang w:val="fr-FR"/>
        </w:rPr>
        <w:t>redemptor</w:t>
      </w:r>
      <w:r w:rsidR="00885488" w:rsidRPr="00B779A9">
        <w:rPr>
          <w:lang w:val="fr-FR"/>
        </w:rPr>
        <w:t xml:space="preserve">. AD </w:t>
      </w:r>
      <w:r w:rsidR="00885488" w:rsidRPr="00794880">
        <w:rPr>
          <w:rStyle w:val="Incipit"/>
          <w:lang w:val="fr-FR"/>
        </w:rPr>
        <w:t>Vigila</w:t>
      </w:r>
      <w:r w:rsidR="00885488" w:rsidRPr="005B472A">
        <w:rPr>
          <w:lang w:val="fr-FR"/>
        </w:rPr>
        <w:t>.</w:t>
      </w:r>
    </w:p>
    <w:p w:rsidR="00885488" w:rsidRPr="002D4ADF" w:rsidRDefault="00FE48E5" w:rsidP="00415109">
      <w:pPr>
        <w:rPr>
          <w:lang w:val="fr-FR"/>
        </w:rPr>
      </w:pPr>
      <w:r w:rsidRPr="002D4ADF">
        <w:rPr>
          <w:rStyle w:val="Time1"/>
          <w:lang w:val="fr-FR"/>
        </w:rPr>
        <w:t>Ad matutinum</w:t>
      </w:r>
      <w:r w:rsidR="00885488" w:rsidRPr="002D4ADF">
        <w:rPr>
          <w:lang w:val="fr-FR"/>
        </w:rPr>
        <w:t xml:space="preserve"> I</w:t>
      </w:r>
      <w:r w:rsidR="00F86F21" w:rsidRPr="002D4ADF">
        <w:rPr>
          <w:lang w:val="fr-FR"/>
        </w:rPr>
        <w:t>N</w:t>
      </w:r>
      <w:r w:rsidR="00885488" w:rsidRPr="002D4ADF">
        <w:rPr>
          <w:lang w:val="fr-FR"/>
        </w:rPr>
        <w:t xml:space="preserve">V </w:t>
      </w:r>
      <w:r w:rsidR="00885488" w:rsidRPr="002D4ADF">
        <w:rPr>
          <w:rStyle w:val="Incipit"/>
          <w:lang w:val="fr-FR"/>
        </w:rPr>
        <w:t>Regem martyrum</w:t>
      </w:r>
      <w:r w:rsidR="00885488" w:rsidRPr="002D4ADF">
        <w:rPr>
          <w:lang w:val="fr-FR"/>
        </w:rPr>
        <w:t xml:space="preserve">. HY </w:t>
      </w:r>
      <w:r w:rsidR="00885488" w:rsidRPr="002D4ADF">
        <w:rPr>
          <w:rStyle w:val="Incipit"/>
          <w:lang w:val="fr-FR"/>
        </w:rPr>
        <w:t>Deus tuorum militum</w:t>
      </w:r>
      <w:r w:rsidR="00885488" w:rsidRPr="002D4ADF">
        <w:rPr>
          <w:lang w:val="fr-FR"/>
        </w:rPr>
        <w:t>.</w:t>
      </w:r>
      <w:r w:rsidR="00CA7E19" w:rsidRPr="002D4ADF">
        <w:rPr>
          <w:lang w:val="fr-FR"/>
        </w:rPr>
        <w:t xml:space="preserve"> </w:t>
      </w:r>
      <w:r w:rsidR="001D63DE" w:rsidRPr="002D4ADF">
        <w:rPr>
          <w:lang w:val="fr-FR"/>
        </w:rPr>
        <w:t>Ad nocturnum</w:t>
      </w:r>
      <w:r w:rsidR="00885488" w:rsidRPr="002D4ADF">
        <w:rPr>
          <w:lang w:val="fr-FR"/>
        </w:rPr>
        <w:t xml:space="preserve"> AN </w:t>
      </w:r>
      <w:r w:rsidR="00885488" w:rsidRPr="002D4ADF">
        <w:rPr>
          <w:rStyle w:val="Incipit"/>
          <w:lang w:val="fr-FR"/>
        </w:rPr>
        <w:t>In</w:t>
      </w:r>
      <w:r w:rsidR="005A362F" w:rsidRPr="002D4ADF">
        <w:rPr>
          <w:i/>
          <w:lang w:val="fr-FR"/>
        </w:rPr>
        <w:t xml:space="preserve"> </w:t>
      </w:r>
      <w:r w:rsidR="00885488" w:rsidRPr="002D4ADF">
        <w:rPr>
          <w:rStyle w:val="Incipit"/>
          <w:lang w:val="fr-FR"/>
        </w:rPr>
        <w:t>lege</w:t>
      </w:r>
      <w:r w:rsidR="005A362F" w:rsidRPr="002D4ADF">
        <w:rPr>
          <w:rStyle w:val="Incipit"/>
          <w:lang w:val="fr-FR"/>
        </w:rPr>
        <w:t xml:space="preserve"> </w:t>
      </w:r>
      <w:r w:rsidR="00885488" w:rsidRPr="002D4ADF">
        <w:rPr>
          <w:rStyle w:val="Incipit"/>
          <w:lang w:val="fr-FR"/>
        </w:rPr>
        <w:t>domini</w:t>
      </w:r>
      <w:r w:rsidR="00885488" w:rsidRPr="002D4ADF">
        <w:rPr>
          <w:lang w:val="fr-FR"/>
        </w:rPr>
        <w:t xml:space="preserve"> cum reliquis antiphonis et psalmis. VS </w:t>
      </w:r>
      <w:r w:rsidR="00885488" w:rsidRPr="002D4ADF">
        <w:rPr>
          <w:rStyle w:val="Incipit"/>
          <w:lang w:val="fr-FR"/>
        </w:rPr>
        <w:t>Gloria</w:t>
      </w:r>
      <w:r w:rsidR="005A362F" w:rsidRPr="002D4ADF">
        <w:rPr>
          <w:i/>
          <w:lang w:val="fr-FR"/>
        </w:rPr>
        <w:t xml:space="preserve"> </w:t>
      </w:r>
      <w:r w:rsidR="00885488" w:rsidRPr="002D4ADF">
        <w:rPr>
          <w:rStyle w:val="Incipit"/>
          <w:lang w:val="fr-FR"/>
        </w:rPr>
        <w:t>et</w:t>
      </w:r>
      <w:r w:rsidR="005A362F" w:rsidRPr="002D4ADF">
        <w:rPr>
          <w:i/>
          <w:lang w:val="fr-FR"/>
        </w:rPr>
        <w:t xml:space="preserve"> </w:t>
      </w:r>
      <w:r w:rsidR="00885488" w:rsidRPr="002D4ADF">
        <w:rPr>
          <w:rStyle w:val="Incipit"/>
          <w:lang w:val="fr-FR"/>
        </w:rPr>
        <w:t>honore</w:t>
      </w:r>
      <w:r w:rsidR="00885488" w:rsidRPr="002D4ADF">
        <w:rPr>
          <w:lang w:val="fr-FR"/>
        </w:rPr>
        <w:t xml:space="preserve">. </w:t>
      </w:r>
      <w:r w:rsidR="00885488" w:rsidRPr="002D4ADF">
        <w:rPr>
          <w:color w:val="000000"/>
          <w:lang w:val="fr-FR"/>
        </w:rPr>
        <w:t>Tria responsoria</w:t>
      </w:r>
      <w:r w:rsidR="00885488" w:rsidRPr="002D4ADF">
        <w:rPr>
          <w:lang w:val="fr-FR"/>
        </w:rPr>
        <w:t xml:space="preserve"> (83r) ut de uno martyre. </w:t>
      </w:r>
      <w:r w:rsidR="001D63DE" w:rsidRPr="002D4ADF">
        <w:rPr>
          <w:lang w:val="fr-FR"/>
        </w:rPr>
        <w:t>%D::</w:t>
      </w:r>
      <w:r w:rsidR="00FA4EF6" w:rsidRPr="002D4ADF">
        <w:rPr>
          <w:lang w:val="fr-FR"/>
        </w:rPr>
        <w:t>A</w:t>
      </w:r>
      <w:r w:rsidR="001D63DE" w:rsidRPr="002D4ADF">
        <w:rPr>
          <w:lang w:val="fr-FR"/>
        </w:rPr>
        <w:t>d%</w:t>
      </w:r>
      <w:r w:rsidR="00FA4EF6" w:rsidRPr="002D4ADF">
        <w:rPr>
          <w:lang w:val="fr-FR"/>
        </w:rPr>
        <w:t xml:space="preserve"> </w:t>
      </w:r>
      <w:r w:rsidR="00885488" w:rsidRPr="002D4ADF">
        <w:rPr>
          <w:lang w:val="fr-FR"/>
        </w:rPr>
        <w:t xml:space="preserve">EV </w:t>
      </w:r>
      <w:r w:rsidR="00885488" w:rsidRPr="002D4ADF">
        <w:rPr>
          <w:rStyle w:val="Incipit"/>
          <w:lang w:val="fr-FR"/>
        </w:rPr>
        <w:t>Homo</w:t>
      </w:r>
      <w:r w:rsidR="005A362F" w:rsidRPr="002D4ADF">
        <w:rPr>
          <w:i/>
          <w:lang w:val="fr-FR"/>
        </w:rPr>
        <w:t xml:space="preserve"> </w:t>
      </w:r>
      <w:r w:rsidR="00885488" w:rsidRPr="002D4ADF">
        <w:rPr>
          <w:rStyle w:val="Incipit"/>
          <w:lang w:val="fr-FR"/>
        </w:rPr>
        <w:t>quidam</w:t>
      </w:r>
      <w:r w:rsidR="005A362F" w:rsidRPr="002D4ADF">
        <w:rPr>
          <w:i/>
          <w:lang w:val="fr-FR"/>
        </w:rPr>
        <w:t xml:space="preserve"> </w:t>
      </w:r>
      <w:r w:rsidR="00885488" w:rsidRPr="002D4ADF">
        <w:rPr>
          <w:rStyle w:val="Incipit"/>
          <w:lang w:val="fr-FR"/>
        </w:rPr>
        <w:t>peregre</w:t>
      </w:r>
      <w:r w:rsidR="005A362F" w:rsidRPr="002D4ADF">
        <w:rPr>
          <w:i/>
          <w:lang w:val="fr-FR"/>
        </w:rPr>
        <w:t xml:space="preserve"> </w:t>
      </w:r>
      <w:r w:rsidR="00885488" w:rsidRPr="002D4ADF">
        <w:rPr>
          <w:rStyle w:val="Incipit"/>
          <w:lang w:val="fr-FR"/>
        </w:rPr>
        <w:t>proficiscens</w:t>
      </w:r>
      <w:r w:rsidR="00885488" w:rsidRPr="002D4ADF">
        <w:rPr>
          <w:lang w:val="fr-FR"/>
        </w:rPr>
        <w:t xml:space="preserve"> </w:t>
      </w:r>
      <w:r w:rsidR="008D35E3" w:rsidRPr="002D4ADF">
        <w:rPr>
          <w:lang w:val="fr-FR"/>
        </w:rPr>
        <w:t>quaere</w:t>
      </w:r>
      <w:r w:rsidR="00885488" w:rsidRPr="002D4ADF">
        <w:rPr>
          <w:lang w:val="fr-FR"/>
        </w:rPr>
        <w:t xml:space="preserve"> in </w:t>
      </w:r>
      <w:r w:rsidR="009772E9" w:rsidRPr="002D4ADF">
        <w:rPr>
          <w:lang w:val="fr-FR"/>
        </w:rPr>
        <w:t>commu</w:t>
      </w:r>
      <w:r w:rsidR="00885488" w:rsidRPr="002D4ADF">
        <w:rPr>
          <w:lang w:val="fr-FR"/>
        </w:rPr>
        <w:t>ni confessorum.</w:t>
      </w:r>
    </w:p>
    <w:p w:rsidR="00885488" w:rsidRPr="00F77676" w:rsidRDefault="001D63DE" w:rsidP="00415109">
      <w:pPr>
        <w:rPr>
          <w:lang w:val="en-US"/>
        </w:rPr>
      </w:pPr>
      <w:r w:rsidRPr="00F77676">
        <w:rPr>
          <w:rStyle w:val="Time1"/>
          <w:lang w:val="fr-FR"/>
        </w:rPr>
        <w:t>Ad laudes</w:t>
      </w:r>
      <w:r w:rsidR="00885488" w:rsidRPr="00B779A9">
        <w:rPr>
          <w:lang w:val="fr-FR"/>
        </w:rPr>
        <w:t xml:space="preserve"> AN </w:t>
      </w:r>
      <w:r w:rsidR="00885488" w:rsidRPr="00F77676">
        <w:rPr>
          <w:rStyle w:val="Incipit"/>
          <w:lang w:val="fr-FR"/>
        </w:rPr>
        <w:t>Qui me confessus fuerit</w:t>
      </w:r>
      <w:r w:rsidR="00885488" w:rsidRPr="00B779A9">
        <w:rPr>
          <w:lang w:val="fr-FR"/>
        </w:rPr>
        <w:t xml:space="preserve"> cum reliquis. HY </w:t>
      </w:r>
      <w:r w:rsidR="00885488" w:rsidRPr="00F77676">
        <w:rPr>
          <w:rStyle w:val="Incipit"/>
          <w:lang w:val="fr-FR"/>
        </w:rPr>
        <w:t>Martyr dei</w:t>
      </w:r>
      <w:r w:rsidR="00885488" w:rsidRPr="00B779A9">
        <w:rPr>
          <w:lang w:val="fr-FR"/>
        </w:rPr>
        <w:t xml:space="preserve">. VS </w:t>
      </w:r>
      <w:r w:rsidR="00885488" w:rsidRPr="00F77676">
        <w:rPr>
          <w:rStyle w:val="Incipit"/>
          <w:lang w:val="fr-FR"/>
        </w:rPr>
        <w:t>Iustus ut palma</w:t>
      </w:r>
      <w:r w:rsidR="00885488" w:rsidRPr="00B779A9">
        <w:rPr>
          <w:lang w:val="fr-FR"/>
        </w:rPr>
        <w:t xml:space="preserve">. </w:t>
      </w:r>
      <w:r w:rsidR="00885488" w:rsidRPr="00F77676">
        <w:rPr>
          <w:lang w:val="en-US"/>
        </w:rPr>
        <w:t xml:space="preserve">AB </w:t>
      </w:r>
      <w:r w:rsidR="00777716" w:rsidRPr="00F77676">
        <w:rPr>
          <w:rStyle w:val="Incipit"/>
          <w:lang w:val="en-US"/>
        </w:rPr>
        <w:t>Stola iu</w:t>
      </w:r>
      <w:r w:rsidR="00885488" w:rsidRPr="00F77676">
        <w:rPr>
          <w:rStyle w:val="Incipit"/>
          <w:lang w:val="en-US"/>
        </w:rPr>
        <w:t>cunditatis</w:t>
      </w:r>
      <w:r w:rsidR="00885488" w:rsidRPr="00F77676">
        <w:rPr>
          <w:lang w:val="en-US"/>
        </w:rPr>
        <w:t>.</w:t>
      </w:r>
      <w:r w:rsidR="00F86F21" w:rsidRPr="00F77676">
        <w:rPr>
          <w:lang w:val="en-US"/>
        </w:rPr>
        <w:t xml:space="preserve"> [BD] </w:t>
      </w:r>
      <w:r w:rsidR="005F6F99" w:rsidRPr="00F77676">
        <w:rPr>
          <w:rStyle w:val="Incipit"/>
          <w:lang w:val="en-US"/>
        </w:rPr>
        <w:t>Benedicamus</w:t>
      </w:r>
      <w:r w:rsidR="00F86F21" w:rsidRPr="00F77676">
        <w:rPr>
          <w:lang w:val="en-US"/>
        </w:rPr>
        <w:t xml:space="preserve"> f</w:t>
      </w:r>
      <w:r w:rsidR="00885488" w:rsidRPr="00F77676">
        <w:rPr>
          <w:lang w:val="en-US"/>
        </w:rPr>
        <w:t>erialiter.</w:t>
      </w:r>
    </w:p>
    <w:p w:rsidR="00885488" w:rsidRPr="00F77676" w:rsidRDefault="001D63DE" w:rsidP="00415109">
      <w:pPr>
        <w:rPr>
          <w:lang w:val="en-US"/>
        </w:rPr>
      </w:pPr>
      <w:r w:rsidRPr="00F77676">
        <w:rPr>
          <w:rStyle w:val="Time1"/>
          <w:lang w:val="en-US"/>
        </w:rPr>
        <w:t>Ad horas</w:t>
      </w:r>
      <w:r w:rsidR="00885488" w:rsidRPr="00F77676">
        <w:rPr>
          <w:lang w:val="en-US"/>
        </w:rPr>
        <w:t xml:space="preserve"> dicantur laudes.</w:t>
      </w:r>
    </w:p>
    <w:p w:rsidR="00885488" w:rsidRPr="00B779A9" w:rsidRDefault="001D63DE" w:rsidP="00415109">
      <w:pPr>
        <w:rPr>
          <w:lang w:val="it-IT"/>
        </w:rPr>
      </w:pPr>
      <w:r w:rsidRPr="00F77676">
        <w:rPr>
          <w:rStyle w:val="Time1"/>
          <w:lang w:val="en-US"/>
        </w:rPr>
        <w:t>Ad missam</w:t>
      </w:r>
      <w:r w:rsidR="00885488" w:rsidRPr="00F77676">
        <w:rPr>
          <w:lang w:val="en-US"/>
        </w:rPr>
        <w:t xml:space="preserve"> IN </w:t>
      </w:r>
      <w:r w:rsidR="00885488" w:rsidRPr="00F77676">
        <w:rPr>
          <w:rStyle w:val="Incipit"/>
          <w:lang w:val="en-US"/>
        </w:rPr>
        <w:t>Iustus ut palma</w:t>
      </w:r>
      <w:r w:rsidR="00DD1415">
        <w:rPr>
          <w:lang w:val="en-US"/>
        </w:rPr>
        <w:t>@</w:t>
      </w:r>
      <w:r w:rsidR="00DD1415" w:rsidRPr="00F77676">
        <w:rPr>
          <w:lang w:val="en-US"/>
        </w:rPr>
        <w:t>172.</w:t>
      </w:r>
      <w:r w:rsidR="00885488" w:rsidRPr="00F77676">
        <w:rPr>
          <w:lang w:val="en-US"/>
        </w:rPr>
        <w:t xml:space="preserve"> </w:t>
      </w:r>
      <w:r w:rsidR="00885488" w:rsidRPr="00F77676">
        <w:rPr>
          <w:lang w:val="it-IT"/>
        </w:rPr>
        <w:t xml:space="preserve">GR </w:t>
      </w:r>
      <w:r w:rsidR="00885488" w:rsidRPr="00F77676">
        <w:rPr>
          <w:rStyle w:val="Incipit"/>
          <w:lang w:val="it-IT"/>
        </w:rPr>
        <w:t>Domine pr</w:t>
      </w:r>
      <w:r w:rsidR="00FE240C" w:rsidRPr="00F77676">
        <w:rPr>
          <w:rStyle w:val="Incipit"/>
          <w:lang w:val="it-IT"/>
        </w:rPr>
        <w:t>a</w:t>
      </w:r>
      <w:r w:rsidR="00885488" w:rsidRPr="00F77676">
        <w:rPr>
          <w:rStyle w:val="Incipit"/>
          <w:lang w:val="it-IT"/>
        </w:rPr>
        <w:t>evenisti</w:t>
      </w:r>
      <w:r w:rsidR="00DD1415">
        <w:rPr>
          <w:lang w:val="it-IT"/>
        </w:rPr>
        <w:t>@</w:t>
      </w:r>
      <w:r w:rsidR="00DD1415" w:rsidRPr="00F77676">
        <w:rPr>
          <w:lang w:val="it-IT"/>
        </w:rPr>
        <w:t>183.</w:t>
      </w:r>
      <w:r w:rsidR="00885488" w:rsidRPr="00F77676">
        <w:rPr>
          <w:lang w:val="it-IT"/>
        </w:rPr>
        <w:t xml:space="preserve"> </w:t>
      </w:r>
      <w:r w:rsidR="00885488" w:rsidRPr="00B779A9">
        <w:rPr>
          <w:lang w:val="it-IT"/>
        </w:rPr>
        <w:t>AL</w:t>
      </w:r>
      <w:r w:rsidR="00A51D89" w:rsidRPr="00B779A9">
        <w:rPr>
          <w:lang w:val="it-IT"/>
        </w:rPr>
        <w:t>V</w:t>
      </w:r>
      <w:r w:rsidR="00885488" w:rsidRPr="00B779A9">
        <w:rPr>
          <w:lang w:val="it-IT"/>
        </w:rPr>
        <w:t xml:space="preserve"> </w:t>
      </w:r>
      <w:r w:rsidR="00885488" w:rsidRPr="00F77676">
        <w:rPr>
          <w:rStyle w:val="Incipit"/>
          <w:lang w:val="it-IT"/>
        </w:rPr>
        <w:t>Iuravit dominus</w:t>
      </w:r>
      <w:r w:rsidR="00DD1415">
        <w:rPr>
          <w:lang w:val="it-IT"/>
        </w:rPr>
        <w:t>@</w:t>
      </w:r>
      <w:r w:rsidR="00DD1415" w:rsidRPr="00B779A9">
        <w:rPr>
          <w:lang w:val="it-IT"/>
        </w:rPr>
        <w:t>231.</w:t>
      </w:r>
      <w:r w:rsidR="00885488" w:rsidRPr="00B779A9">
        <w:rPr>
          <w:lang w:val="it-IT"/>
        </w:rPr>
        <w:t xml:space="preserve"> OF </w:t>
      </w:r>
      <w:r w:rsidR="00885488" w:rsidRPr="00F77676">
        <w:rPr>
          <w:rStyle w:val="Incipit"/>
          <w:lang w:val="it-IT"/>
        </w:rPr>
        <w:t>Inveni David</w:t>
      </w:r>
      <w:r w:rsidR="00DD1415">
        <w:rPr>
          <w:lang w:val="it-IT"/>
        </w:rPr>
        <w:t>@</w:t>
      </w:r>
      <w:r w:rsidR="00DD1415" w:rsidRPr="00B779A9">
        <w:rPr>
          <w:lang w:val="it-IT"/>
        </w:rPr>
        <w:t>28.</w:t>
      </w:r>
      <w:r w:rsidR="00885488" w:rsidRPr="00B779A9">
        <w:rPr>
          <w:lang w:val="it-IT"/>
        </w:rPr>
        <w:t xml:space="preserve"> CO </w:t>
      </w:r>
      <w:r w:rsidR="00885488" w:rsidRPr="00F77676">
        <w:rPr>
          <w:rStyle w:val="Incipit"/>
          <w:lang w:val="it-IT"/>
        </w:rPr>
        <w:t>Posuisti domine</w:t>
      </w:r>
      <w:r w:rsidR="00DD1415">
        <w:rPr>
          <w:lang w:val="it-IT"/>
        </w:rPr>
        <w:t>@</w:t>
      </w:r>
      <w:r w:rsidR="00DD1415" w:rsidRPr="00B779A9">
        <w:rPr>
          <w:lang w:val="it-IT"/>
        </w:rPr>
        <w:t>29.</w:t>
      </w:r>
    </w:p>
    <w:p w:rsidR="00885488" w:rsidRPr="00F77676" w:rsidRDefault="00885488" w:rsidP="00415109">
      <w:pPr>
        <w:pStyle w:val="berschrift1"/>
        <w:rPr>
          <w:lang w:val="it-IT"/>
        </w:rPr>
      </w:pPr>
      <w:r w:rsidRPr="00F77676">
        <w:rPr>
          <w:lang w:val="it-IT"/>
        </w:rPr>
        <w:t>DOMINICA VIGESIMA PRIMA</w:t>
      </w:r>
    </w:p>
    <w:p w:rsidR="00885488" w:rsidRPr="003D0C23" w:rsidRDefault="001D63DE" w:rsidP="00415109">
      <w:pPr>
        <w:rPr>
          <w:lang w:val="es-ES"/>
        </w:rPr>
      </w:pPr>
      <w:r w:rsidRPr="003D0C23">
        <w:rPr>
          <w:rStyle w:val="Time1"/>
          <w:lang w:val="es-ES"/>
        </w:rPr>
        <w:t>Ad vesperas</w:t>
      </w:r>
      <w:r w:rsidR="00885488" w:rsidRPr="003D0C23">
        <w:rPr>
          <w:lang w:val="es-ES"/>
        </w:rPr>
        <w:t xml:space="preserve"> RP </w:t>
      </w:r>
      <w:r w:rsidR="00777716" w:rsidRPr="003D0C23">
        <w:rPr>
          <w:rStyle w:val="Incipit"/>
          <w:lang w:val="es-ES"/>
        </w:rPr>
        <w:t>Muro tuo in</w:t>
      </w:r>
      <w:r w:rsidR="00885488" w:rsidRPr="003D0C23">
        <w:rPr>
          <w:rStyle w:val="Incipit"/>
          <w:lang w:val="es-ES"/>
        </w:rPr>
        <w:t>expugnabili</w:t>
      </w:r>
      <w:r w:rsidR="00885488" w:rsidRPr="003D0C23">
        <w:rPr>
          <w:lang w:val="es-ES"/>
        </w:rPr>
        <w:t xml:space="preserve">. HY </w:t>
      </w:r>
      <w:r w:rsidR="00885488" w:rsidRPr="003D0C23">
        <w:rPr>
          <w:rStyle w:val="Incipit"/>
          <w:lang w:val="es-ES"/>
        </w:rPr>
        <w:t>Deus creator omnium</w:t>
      </w:r>
      <w:r w:rsidR="00885488" w:rsidRPr="003D0C23">
        <w:rPr>
          <w:lang w:val="es-ES"/>
        </w:rPr>
        <w:t xml:space="preserve">. VS </w:t>
      </w:r>
      <w:r w:rsidR="00885488" w:rsidRPr="003D0C23">
        <w:rPr>
          <w:rStyle w:val="Incipit"/>
          <w:lang w:val="es-ES"/>
        </w:rPr>
        <w:t>Vespertina oratio</w:t>
      </w:r>
      <w:r w:rsidR="00885488" w:rsidRPr="003D0C23">
        <w:rPr>
          <w:lang w:val="es-ES"/>
        </w:rPr>
        <w:t xml:space="preserve">. AM </w:t>
      </w:r>
      <w:r w:rsidR="00885488" w:rsidRPr="003D0C23">
        <w:rPr>
          <w:rStyle w:val="Incipit"/>
          <w:lang w:val="es-ES"/>
        </w:rPr>
        <w:t>Super muros tuos Hierusalem</w:t>
      </w:r>
      <w:r w:rsidR="00885488" w:rsidRPr="003D0C23">
        <w:rPr>
          <w:lang w:val="es-ES"/>
        </w:rPr>
        <w:t>.</w:t>
      </w:r>
    </w:p>
    <w:p w:rsidR="00885488" w:rsidRPr="003D0C23" w:rsidRDefault="001D63DE" w:rsidP="00415109">
      <w:pPr>
        <w:rPr>
          <w:lang w:val="es-ES"/>
        </w:rPr>
      </w:pPr>
      <w:r w:rsidRPr="003D0C23">
        <w:rPr>
          <w:rStyle w:val="Time1"/>
          <w:lang w:val="es-ES"/>
        </w:rPr>
        <w:t>Ad matutinum</w:t>
      </w:r>
      <w:r w:rsidR="00885488" w:rsidRPr="003D0C23">
        <w:rPr>
          <w:lang w:val="es-ES"/>
        </w:rPr>
        <w:t xml:space="preserve"> </w:t>
      </w:r>
      <w:r w:rsidR="00777716" w:rsidRPr="003D0C23">
        <w:rPr>
          <w:lang w:val="es-ES"/>
        </w:rPr>
        <w:t xml:space="preserve">lectiones </w:t>
      </w:r>
      <w:r w:rsidR="003100ED" w:rsidRPr="003D0C23">
        <w:rPr>
          <w:lang w:val="es-ES"/>
        </w:rPr>
        <w:t xml:space="preserve">Danielis </w:t>
      </w:r>
      <w:r w:rsidR="00885488" w:rsidRPr="003D0C23">
        <w:rPr>
          <w:lang w:val="es-ES"/>
        </w:rPr>
        <w:t xml:space="preserve">prophetae </w:t>
      </w:r>
      <w:r w:rsidR="00777716" w:rsidRPr="003D0C23">
        <w:rPr>
          <w:lang w:val="es-ES"/>
        </w:rPr>
        <w:t>[</w:t>
      </w:r>
      <w:r w:rsidR="00885488" w:rsidRPr="003D0C23">
        <w:rPr>
          <w:lang w:val="es-ES"/>
        </w:rPr>
        <w:t>LE</w:t>
      </w:r>
      <w:r w:rsidR="00777716" w:rsidRPr="003D0C23">
        <w:rPr>
          <w:lang w:val="es-ES"/>
        </w:rPr>
        <w:t>]</w:t>
      </w:r>
      <w:r w:rsidR="00885488" w:rsidRPr="003D0C23">
        <w:rPr>
          <w:lang w:val="es-ES"/>
        </w:rPr>
        <w:t xml:space="preserve"> </w:t>
      </w:r>
      <w:r w:rsidR="00885488" w:rsidRPr="003D0C23">
        <w:rPr>
          <w:rStyle w:val="Incipit"/>
          <w:lang w:val="es-ES"/>
        </w:rPr>
        <w:t>Anno</w:t>
      </w:r>
      <w:r w:rsidR="005A362F" w:rsidRPr="003D0C23">
        <w:rPr>
          <w:rStyle w:val="Incipit"/>
          <w:lang w:val="es-ES"/>
        </w:rPr>
        <w:t xml:space="preserve"> </w:t>
      </w:r>
      <w:r w:rsidR="00885488" w:rsidRPr="003D0C23">
        <w:rPr>
          <w:rStyle w:val="Incipit"/>
          <w:lang w:val="es-ES"/>
        </w:rPr>
        <w:t>tertio</w:t>
      </w:r>
      <w:r w:rsidR="005A362F" w:rsidRPr="003D0C23">
        <w:rPr>
          <w:rStyle w:val="Incipit"/>
          <w:lang w:val="es-ES"/>
        </w:rPr>
        <w:t xml:space="preserve"> </w:t>
      </w:r>
      <w:r w:rsidR="00885488" w:rsidRPr="003D0C23">
        <w:rPr>
          <w:rStyle w:val="Incipit"/>
          <w:lang w:val="es-ES"/>
        </w:rPr>
        <w:t>regni</w:t>
      </w:r>
      <w:r w:rsidR="005A362F" w:rsidRPr="003D0C23">
        <w:rPr>
          <w:rStyle w:val="Incipit"/>
          <w:lang w:val="es-ES"/>
        </w:rPr>
        <w:t xml:space="preserve"> </w:t>
      </w:r>
      <w:r w:rsidR="00885488" w:rsidRPr="003D0C23">
        <w:rPr>
          <w:rStyle w:val="Incipit"/>
          <w:lang w:val="es-ES"/>
        </w:rPr>
        <w:t>Ioachim</w:t>
      </w:r>
      <w:r w:rsidR="00885488" w:rsidRPr="003D0C23">
        <w:rPr>
          <w:lang w:val="es-ES"/>
        </w:rPr>
        <w:t xml:space="preserve"> ex sacris bibliis diciturque in terminandis lectionibus </w:t>
      </w:r>
      <w:r w:rsidR="00A51D89" w:rsidRPr="003D0C23">
        <w:rPr>
          <w:lang w:val="es-ES"/>
        </w:rPr>
        <w:t xml:space="preserve">[_LE] </w:t>
      </w:r>
      <w:r w:rsidR="00885488" w:rsidRPr="003D0C23">
        <w:rPr>
          <w:rStyle w:val="Incipit"/>
          <w:lang w:val="es-ES"/>
        </w:rPr>
        <w:t>Tu</w:t>
      </w:r>
      <w:r w:rsidR="005A362F" w:rsidRPr="003D0C23">
        <w:rPr>
          <w:i/>
          <w:lang w:val="es-ES"/>
        </w:rPr>
        <w:t xml:space="preserve"> </w:t>
      </w:r>
      <w:r w:rsidR="00885488" w:rsidRPr="003D0C23">
        <w:rPr>
          <w:rStyle w:val="Incipit"/>
          <w:lang w:val="es-ES"/>
        </w:rPr>
        <w:t>autem</w:t>
      </w:r>
      <w:r w:rsidR="005A362F" w:rsidRPr="003D0C23">
        <w:rPr>
          <w:i/>
          <w:lang w:val="es-ES"/>
        </w:rPr>
        <w:t xml:space="preserve"> </w:t>
      </w:r>
      <w:r w:rsidR="00885488" w:rsidRPr="003D0C23">
        <w:rPr>
          <w:rStyle w:val="Incipit"/>
          <w:lang w:val="es-ES"/>
        </w:rPr>
        <w:t>domine</w:t>
      </w:r>
      <w:r w:rsidR="00777716" w:rsidRPr="003D0C23">
        <w:rPr>
          <w:lang w:val="es-ES"/>
        </w:rPr>
        <w:t xml:space="preserve">; </w:t>
      </w:r>
      <w:r w:rsidR="00885488" w:rsidRPr="003D0C23">
        <w:rPr>
          <w:lang w:val="es-ES"/>
        </w:rPr>
        <w:t xml:space="preserve">in praecedenti </w:t>
      </w:r>
      <w:r w:rsidR="00FA3B56" w:rsidRPr="003D0C23">
        <w:rPr>
          <w:lang w:val="es-ES"/>
        </w:rPr>
        <w:t>vero</w:t>
      </w:r>
      <w:r w:rsidR="00885488" w:rsidRPr="003D0C23">
        <w:rPr>
          <w:lang w:val="es-ES"/>
        </w:rPr>
        <w:t xml:space="preserve"> dominica dicebatur </w:t>
      </w:r>
      <w:r w:rsidR="00277D16" w:rsidRPr="003D0C23">
        <w:rPr>
          <w:lang w:val="es-ES"/>
        </w:rPr>
        <w:t xml:space="preserve">[_LE] </w:t>
      </w:r>
      <w:r w:rsidR="00885488" w:rsidRPr="003D0C23">
        <w:rPr>
          <w:rStyle w:val="Incipit"/>
          <w:lang w:val="es-ES"/>
        </w:rPr>
        <w:t>Haec</w:t>
      </w:r>
      <w:r w:rsidR="005A362F" w:rsidRPr="003D0C23">
        <w:rPr>
          <w:i/>
          <w:lang w:val="es-ES"/>
        </w:rPr>
        <w:t xml:space="preserve"> </w:t>
      </w:r>
      <w:r w:rsidR="00885488" w:rsidRPr="003D0C23">
        <w:rPr>
          <w:rStyle w:val="Incipit"/>
          <w:lang w:val="es-ES"/>
        </w:rPr>
        <w:t>dicit</w:t>
      </w:r>
      <w:r w:rsidR="005A362F" w:rsidRPr="003D0C23">
        <w:rPr>
          <w:i/>
          <w:lang w:val="es-ES"/>
        </w:rPr>
        <w:t xml:space="preserve"> </w:t>
      </w:r>
      <w:r w:rsidR="00885488" w:rsidRPr="003D0C23">
        <w:rPr>
          <w:rStyle w:val="Incipit"/>
          <w:lang w:val="es-ES"/>
        </w:rPr>
        <w:t>dominus</w:t>
      </w:r>
      <w:r w:rsidRPr="003D0C23">
        <w:rPr>
          <w:lang w:val="es-ES"/>
        </w:rPr>
        <w:t>. Responsoria</w:t>
      </w:r>
      <w:r w:rsidR="00885488" w:rsidRPr="003D0C23">
        <w:rPr>
          <w:lang w:val="es-ES"/>
        </w:rPr>
        <w:t xml:space="preserve"> </w:t>
      </w:r>
      <w:r w:rsidR="00B73E5A" w:rsidRPr="003D0C23">
        <w:rPr>
          <w:lang w:val="es-ES"/>
        </w:rPr>
        <w:t>|I::leer|</w:t>
      </w:r>
      <w:r w:rsidR="00885488" w:rsidRPr="003D0C23">
        <w:rPr>
          <w:lang w:val="es-ES"/>
        </w:rPr>
        <w:t xml:space="preserve"> cum reliquis. </w:t>
      </w:r>
    </w:p>
    <w:p w:rsidR="00885488" w:rsidRPr="003D0C23" w:rsidRDefault="001D63DE" w:rsidP="00415109">
      <w:pPr>
        <w:rPr>
          <w:lang w:val="es-ES"/>
        </w:rPr>
      </w:pPr>
      <w:r w:rsidRPr="003D0C23">
        <w:rPr>
          <w:rStyle w:val="Time1"/>
          <w:lang w:val="es-ES"/>
        </w:rPr>
        <w:lastRenderedPageBreak/>
        <w:t>Ad laudes</w:t>
      </w:r>
      <w:r w:rsidR="00885488" w:rsidRPr="003D0C23">
        <w:rPr>
          <w:lang w:val="es-ES"/>
        </w:rPr>
        <w:t xml:space="preserve"> antiphonae ut in praecedenti dominica. </w:t>
      </w:r>
      <w:r w:rsidR="00B73E5A" w:rsidRPr="003D0C23">
        <w:rPr>
          <w:lang w:val="es-ES"/>
        </w:rPr>
        <w:t>Super %D::Magnificat% Benedictus antiphona [</w:t>
      </w:r>
      <w:r w:rsidR="00885488" w:rsidRPr="003D0C23">
        <w:rPr>
          <w:lang w:val="es-ES"/>
        </w:rPr>
        <w:t>AB</w:t>
      </w:r>
      <w:r w:rsidR="00B73E5A" w:rsidRPr="003D0C23">
        <w:rPr>
          <w:lang w:val="es-ES"/>
        </w:rPr>
        <w:t>]</w:t>
      </w:r>
      <w:r w:rsidR="00885488" w:rsidRPr="003D0C23">
        <w:rPr>
          <w:lang w:val="es-ES"/>
        </w:rPr>
        <w:t xml:space="preserve"> </w:t>
      </w:r>
      <w:r w:rsidR="00885488" w:rsidRPr="003D0C23">
        <w:rPr>
          <w:rStyle w:val="Incipit"/>
          <w:lang w:val="es-ES"/>
        </w:rPr>
        <w:t>Erat</w:t>
      </w:r>
      <w:r w:rsidR="005A362F" w:rsidRPr="003D0C23">
        <w:rPr>
          <w:i/>
          <w:lang w:val="es-ES"/>
        </w:rPr>
        <w:t xml:space="preserve"> </w:t>
      </w:r>
      <w:r w:rsidR="00885488" w:rsidRPr="003D0C23">
        <w:rPr>
          <w:rStyle w:val="Incipit"/>
          <w:lang w:val="es-ES"/>
        </w:rPr>
        <w:t>quidam</w:t>
      </w:r>
      <w:r w:rsidR="005A362F" w:rsidRPr="003D0C23">
        <w:rPr>
          <w:i/>
          <w:lang w:val="es-ES"/>
        </w:rPr>
        <w:t xml:space="preserve"> </w:t>
      </w:r>
      <w:r w:rsidR="00885488" w:rsidRPr="003D0C23">
        <w:rPr>
          <w:rStyle w:val="Incipit"/>
          <w:lang w:val="es-ES"/>
        </w:rPr>
        <w:t>regulus</w:t>
      </w:r>
      <w:r w:rsidR="00885488" w:rsidRPr="003D0C23">
        <w:rPr>
          <w:lang w:val="es-ES"/>
        </w:rPr>
        <w:t>.</w:t>
      </w:r>
    </w:p>
    <w:p w:rsidR="00885488" w:rsidRPr="003D0C23" w:rsidRDefault="001D63DE" w:rsidP="00415109">
      <w:pPr>
        <w:rPr>
          <w:lang w:val="es-ES"/>
        </w:rPr>
      </w:pPr>
      <w:r w:rsidRPr="003D0C23">
        <w:rPr>
          <w:rStyle w:val="Time1"/>
          <w:lang w:val="es-ES"/>
        </w:rPr>
        <w:t>Ad missam</w:t>
      </w:r>
      <w:r w:rsidR="00885488" w:rsidRPr="003D0C23">
        <w:rPr>
          <w:lang w:val="es-ES"/>
        </w:rPr>
        <w:t xml:space="preserve"> IN </w:t>
      </w:r>
      <w:r w:rsidR="00885488" w:rsidRPr="003D0C23">
        <w:rPr>
          <w:rStyle w:val="Incipit"/>
          <w:lang w:val="es-ES"/>
        </w:rPr>
        <w:t>In</w:t>
      </w:r>
      <w:r w:rsidR="00691548" w:rsidRPr="003D0C23">
        <w:rPr>
          <w:rStyle w:val="Incipit"/>
          <w:lang w:val="es-ES"/>
        </w:rPr>
        <w:t xml:space="preserve"> vo</w:t>
      </w:r>
      <w:r w:rsidR="00885488" w:rsidRPr="003D0C23">
        <w:rPr>
          <w:rStyle w:val="Incipit"/>
          <w:lang w:val="es-ES"/>
        </w:rPr>
        <w:t>luntate tua domine</w:t>
      </w:r>
      <w:r w:rsidR="00885488" w:rsidRPr="003D0C23">
        <w:rPr>
          <w:lang w:val="es-ES"/>
        </w:rPr>
        <w:t xml:space="preserve">. GR </w:t>
      </w:r>
      <w:r w:rsidR="00885488" w:rsidRPr="003D0C23">
        <w:rPr>
          <w:rStyle w:val="Incipit"/>
          <w:lang w:val="es-ES"/>
        </w:rPr>
        <w:t xml:space="preserve">Domine refugium </w:t>
      </w:r>
      <w:r w:rsidR="00B73E5A" w:rsidRPr="003D0C23">
        <w:rPr>
          <w:rStyle w:val="Incipit"/>
          <w:lang w:val="es-ES"/>
        </w:rPr>
        <w:t xml:space="preserve">%D::tu% </w:t>
      </w:r>
      <w:r w:rsidR="00885488" w:rsidRPr="003D0C23">
        <w:rPr>
          <w:rStyle w:val="Incipit"/>
          <w:lang w:val="es-ES"/>
        </w:rPr>
        <w:t>factus es</w:t>
      </w:r>
      <w:r w:rsidR="00885488" w:rsidRPr="003D0C23">
        <w:rPr>
          <w:lang w:val="es-ES"/>
        </w:rPr>
        <w:t>. AL</w:t>
      </w:r>
      <w:r w:rsidR="00A51D89" w:rsidRPr="003D0C23">
        <w:rPr>
          <w:lang w:val="es-ES"/>
        </w:rPr>
        <w:t>V</w:t>
      </w:r>
      <w:r w:rsidR="00885488" w:rsidRPr="003D0C23">
        <w:rPr>
          <w:lang w:val="es-ES"/>
        </w:rPr>
        <w:t xml:space="preserve"> </w:t>
      </w:r>
      <w:r w:rsidR="00885488" w:rsidRPr="003D0C23">
        <w:rPr>
          <w:rStyle w:val="Incipit"/>
          <w:lang w:val="es-ES"/>
        </w:rPr>
        <w:t>De profundis clamavi</w:t>
      </w:r>
      <w:r w:rsidR="00885488" w:rsidRPr="003D0C23">
        <w:rPr>
          <w:lang w:val="es-ES"/>
        </w:rPr>
        <w:t xml:space="preserve">. OF </w:t>
      </w:r>
      <w:r w:rsidR="00885488" w:rsidRPr="003D0C23">
        <w:rPr>
          <w:rStyle w:val="Incipit"/>
          <w:lang w:val="es-ES"/>
        </w:rPr>
        <w:t>Vir erat in terra</w:t>
      </w:r>
      <w:r w:rsidR="00885488" w:rsidRPr="003D0C23">
        <w:rPr>
          <w:lang w:val="es-ES"/>
        </w:rPr>
        <w:t xml:space="preserve">. CO </w:t>
      </w:r>
      <w:r w:rsidR="00885488" w:rsidRPr="003D0C23">
        <w:rPr>
          <w:rStyle w:val="Incipit"/>
          <w:lang w:val="es-ES"/>
        </w:rPr>
        <w:t>In salutari tuo</w:t>
      </w:r>
      <w:r w:rsidR="00885488" w:rsidRPr="003D0C23">
        <w:rPr>
          <w:lang w:val="es-ES"/>
        </w:rPr>
        <w:t>.</w:t>
      </w:r>
    </w:p>
    <w:p w:rsidR="00885488" w:rsidRPr="003D0C23" w:rsidRDefault="001D63DE" w:rsidP="00415109">
      <w:pPr>
        <w:rPr>
          <w:lang w:val="es-ES"/>
        </w:rPr>
      </w:pPr>
      <w:r w:rsidRPr="003D0C23">
        <w:rPr>
          <w:rStyle w:val="Time1"/>
          <w:lang w:val="es-ES"/>
        </w:rPr>
        <w:t>Ad secundas vesperas</w:t>
      </w:r>
      <w:r w:rsidR="00885488" w:rsidRPr="003D0C23">
        <w:rPr>
          <w:lang w:val="es-ES"/>
        </w:rPr>
        <w:t xml:space="preserve"> AM </w:t>
      </w:r>
      <w:r w:rsidR="00A43980" w:rsidRPr="003D0C23">
        <w:rPr>
          <w:rStyle w:val="Incipit"/>
          <w:lang w:val="es-ES"/>
        </w:rPr>
        <w:t>|</w:t>
      </w:r>
      <w:r w:rsidR="00885488" w:rsidRPr="003D0C23">
        <w:rPr>
          <w:rStyle w:val="Incipit"/>
          <w:lang w:val="es-ES"/>
        </w:rPr>
        <w:t>Dom</w:t>
      </w:r>
      <w:r w:rsidR="00A43980" w:rsidRPr="003D0C23">
        <w:rPr>
          <w:rStyle w:val="Incipit"/>
          <w:lang w:val="es-ES"/>
        </w:rPr>
        <w:t xml:space="preserve">me::Domine| </w:t>
      </w:r>
      <w:r w:rsidR="00885488" w:rsidRPr="003D0C23">
        <w:rPr>
          <w:rStyle w:val="Incipit"/>
          <w:lang w:val="es-ES"/>
        </w:rPr>
        <w:t>descende ut sanes filium meum</w:t>
      </w:r>
      <w:r w:rsidR="00885488" w:rsidRPr="003D0C23">
        <w:rPr>
          <w:lang w:val="es-ES"/>
        </w:rPr>
        <w:t>.</w:t>
      </w:r>
    </w:p>
    <w:p w:rsidR="00885488" w:rsidRPr="00F77676" w:rsidRDefault="00B73E5A" w:rsidP="00415109">
      <w:pPr>
        <w:pStyle w:val="berschrift1"/>
        <w:rPr>
          <w:lang w:val="it-IT"/>
        </w:rPr>
      </w:pPr>
      <w:r w:rsidRPr="00F77676">
        <w:rPr>
          <w:lang w:val="it-IT"/>
        </w:rPr>
        <w:t xml:space="preserve">(83v) </w:t>
      </w:r>
      <w:r w:rsidR="00885488" w:rsidRPr="00F77676">
        <w:rPr>
          <w:lang w:val="it-IT"/>
        </w:rPr>
        <w:t>I</w:t>
      </w:r>
      <w:r w:rsidR="001D63DE" w:rsidRPr="00F77676">
        <w:rPr>
          <w:lang w:val="it-IT"/>
        </w:rPr>
        <w:t>N FESTO SANCTI MARTINI EPISCOPI</w:t>
      </w:r>
    </w:p>
    <w:p w:rsidR="00885488" w:rsidRPr="00B779A9" w:rsidRDefault="00885488" w:rsidP="00415109">
      <w:pPr>
        <w:rPr>
          <w:lang w:val="pt-PT"/>
        </w:rPr>
      </w:pPr>
      <w:r w:rsidRPr="00B779A9">
        <w:rPr>
          <w:lang w:val="pt-PT"/>
        </w:rPr>
        <w:t>Binos facimus ut de confessore et pontifice.</w:t>
      </w:r>
    </w:p>
    <w:p w:rsidR="00885488" w:rsidRPr="00B779A9" w:rsidRDefault="001D63DE" w:rsidP="00415109">
      <w:pPr>
        <w:rPr>
          <w:lang w:val="pt-PT"/>
        </w:rPr>
      </w:pPr>
      <w:r w:rsidRPr="00F77676">
        <w:rPr>
          <w:rStyle w:val="Time1"/>
          <w:lang w:val="pt-PT"/>
        </w:rPr>
        <w:t>Ad vesperas</w:t>
      </w:r>
      <w:r w:rsidR="00885488" w:rsidRPr="00B779A9">
        <w:rPr>
          <w:lang w:val="pt-PT"/>
        </w:rPr>
        <w:t xml:space="preserve"> super psalmos AN </w:t>
      </w:r>
      <w:r w:rsidR="00885488" w:rsidRPr="00F77676">
        <w:rPr>
          <w:rStyle w:val="Incipit"/>
          <w:lang w:val="pt-PT"/>
        </w:rPr>
        <w:t>Domine deus noster cuius gratia</w:t>
      </w:r>
      <w:r w:rsidR="00885488" w:rsidRPr="00B779A9">
        <w:rPr>
          <w:lang w:val="pt-PT"/>
        </w:rPr>
        <w:t xml:space="preserve">. RP </w:t>
      </w:r>
      <w:r w:rsidR="00885488" w:rsidRPr="00F77676">
        <w:rPr>
          <w:rStyle w:val="Incipit"/>
          <w:lang w:val="pt-PT"/>
        </w:rPr>
        <w:t>Martinus sacerdos dei</w:t>
      </w:r>
      <w:r w:rsidR="00885488" w:rsidRPr="00B779A9">
        <w:rPr>
          <w:lang w:val="pt-PT"/>
        </w:rPr>
        <w:t xml:space="preserve">. HY </w:t>
      </w:r>
      <w:r w:rsidR="00885488" w:rsidRPr="00F77676">
        <w:rPr>
          <w:rStyle w:val="Incipit"/>
          <w:lang w:val="pt-PT"/>
        </w:rPr>
        <w:t>Martine confessor dei</w:t>
      </w:r>
      <w:r w:rsidR="00885488" w:rsidRPr="00B779A9">
        <w:rPr>
          <w:lang w:val="pt-PT"/>
        </w:rPr>
        <w:t xml:space="preserve">. VS </w:t>
      </w:r>
      <w:r w:rsidR="00885488" w:rsidRPr="00F77676">
        <w:rPr>
          <w:rStyle w:val="Incipit"/>
          <w:lang w:val="pt-PT"/>
        </w:rPr>
        <w:t>Gloria et honore</w:t>
      </w:r>
      <w:r w:rsidR="00885488" w:rsidRPr="00B779A9">
        <w:rPr>
          <w:lang w:val="pt-PT"/>
        </w:rPr>
        <w:t xml:space="preserve">. AM </w:t>
      </w:r>
      <w:r w:rsidR="00885488" w:rsidRPr="00F77676">
        <w:rPr>
          <w:rStyle w:val="Incipit"/>
          <w:lang w:val="pt-PT"/>
        </w:rPr>
        <w:t xml:space="preserve">O beatum </w:t>
      </w:r>
      <w:r w:rsidR="00C31823" w:rsidRPr="00F77676">
        <w:rPr>
          <w:rStyle w:val="Incipit"/>
          <w:lang w:val="pt-PT"/>
        </w:rPr>
        <w:t>vir</w:t>
      </w:r>
      <w:r w:rsidR="00885488" w:rsidRPr="00F77676">
        <w:rPr>
          <w:rStyle w:val="Incipit"/>
          <w:lang w:val="pt-PT"/>
        </w:rPr>
        <w:t>um</w:t>
      </w:r>
      <w:r w:rsidR="00885488" w:rsidRPr="00B779A9">
        <w:rPr>
          <w:lang w:val="pt-PT"/>
        </w:rPr>
        <w:t xml:space="preserve">. </w:t>
      </w:r>
      <w:r w:rsidR="00B73E5A">
        <w:rPr>
          <w:lang w:val="pt-PT"/>
        </w:rPr>
        <w:t>Suffragium d</w:t>
      </w:r>
      <w:r w:rsidR="00A51D89" w:rsidRPr="00B779A9">
        <w:rPr>
          <w:lang w:val="pt-PT"/>
        </w:rPr>
        <w:t xml:space="preserve">e sancto Menna </w:t>
      </w:r>
      <w:r w:rsidR="00B73E5A">
        <w:rPr>
          <w:lang w:val="pt-PT"/>
        </w:rPr>
        <w:t>ut de uno martyre [</w:t>
      </w:r>
      <w:r w:rsidR="00885488" w:rsidRPr="00B779A9">
        <w:rPr>
          <w:lang w:val="pt-PT"/>
        </w:rPr>
        <w:t>AC</w:t>
      </w:r>
      <w:r w:rsidR="00B73E5A">
        <w:rPr>
          <w:lang w:val="pt-PT"/>
        </w:rPr>
        <w:t>]</w:t>
      </w:r>
      <w:r w:rsidR="00885488" w:rsidRPr="00B779A9">
        <w:rPr>
          <w:lang w:val="pt-PT"/>
        </w:rPr>
        <w:t xml:space="preserve"> </w:t>
      </w:r>
      <w:r w:rsidR="00885488" w:rsidRPr="00F77676">
        <w:rPr>
          <w:rStyle w:val="Incipit"/>
          <w:lang w:val="pt-PT"/>
        </w:rPr>
        <w:t xml:space="preserve">Beatus </w:t>
      </w:r>
      <w:r w:rsidR="00C31823" w:rsidRPr="00F77676">
        <w:rPr>
          <w:rStyle w:val="Incipit"/>
          <w:lang w:val="pt-PT"/>
        </w:rPr>
        <w:t>vir</w:t>
      </w:r>
      <w:r w:rsidR="00885488" w:rsidRPr="00F77676">
        <w:rPr>
          <w:rStyle w:val="Incipit"/>
          <w:lang w:val="pt-PT"/>
        </w:rPr>
        <w:t xml:space="preserve"> qui suffert</w:t>
      </w:r>
      <w:r w:rsidR="00885488" w:rsidRPr="00B779A9">
        <w:rPr>
          <w:lang w:val="pt-PT"/>
        </w:rPr>
        <w:t xml:space="preserve">. </w:t>
      </w:r>
      <w:r w:rsidR="00A51D89" w:rsidRPr="00B779A9">
        <w:rPr>
          <w:lang w:val="fr-FR"/>
        </w:rPr>
        <w:t xml:space="preserve">De sancto Martino papa et martyre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794880">
        <w:rPr>
          <w:rStyle w:val="Incipit"/>
          <w:lang w:val="fr-FR"/>
        </w:rPr>
        <w:t>Hic</w:t>
      </w:r>
      <w:r w:rsidR="005A362F" w:rsidRPr="005A362F">
        <w:rPr>
          <w:i/>
          <w:lang w:val="fr-FR"/>
        </w:rPr>
        <w:t xml:space="preserve"> </w:t>
      </w:r>
      <w:r w:rsidR="00885488" w:rsidRPr="00794880">
        <w:rPr>
          <w:rStyle w:val="Incipit"/>
          <w:lang w:val="fr-FR"/>
        </w:rPr>
        <w:t>est</w:t>
      </w:r>
      <w:r w:rsidR="005A362F" w:rsidRPr="005A362F">
        <w:rPr>
          <w:i/>
          <w:lang w:val="fr-FR"/>
        </w:rPr>
        <w:t xml:space="preserve"> </w:t>
      </w:r>
      <w:r w:rsidR="001023E8" w:rsidRPr="00794880">
        <w:rPr>
          <w:rStyle w:val="Incipit"/>
          <w:lang w:val="fr-FR"/>
        </w:rPr>
        <w:t>vere</w:t>
      </w:r>
      <w:r w:rsidR="005A362F" w:rsidRPr="005A362F">
        <w:rPr>
          <w:i/>
          <w:lang w:val="fr-FR"/>
        </w:rPr>
        <w:t xml:space="preserve"> </w:t>
      </w:r>
      <w:r w:rsidR="00885488" w:rsidRPr="00794880">
        <w:rPr>
          <w:rStyle w:val="Incipit"/>
          <w:lang w:val="fr-FR"/>
        </w:rPr>
        <w:t>martyr</w:t>
      </w:r>
      <w:r w:rsidR="00885488" w:rsidRPr="00B779A9">
        <w:rPr>
          <w:lang w:val="fr-FR"/>
        </w:rPr>
        <w:t xml:space="preserve">. </w:t>
      </w:r>
      <w:r w:rsidR="00885488" w:rsidRPr="00B779A9">
        <w:rPr>
          <w:lang w:val="pt-PT"/>
        </w:rPr>
        <w:t xml:space="preserve">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Omnium</w:t>
      </w:r>
      <w:r w:rsidR="005A362F" w:rsidRPr="005A362F">
        <w:rPr>
          <w:i/>
          <w:lang w:val="pt-PT"/>
        </w:rPr>
        <w:t xml:space="preserve"> </w:t>
      </w:r>
      <w:r w:rsidR="00885488" w:rsidRPr="00794880">
        <w:rPr>
          <w:rStyle w:val="Incipit"/>
          <w:lang w:val="pt-PT"/>
        </w:rPr>
        <w:t>rerum</w:t>
      </w:r>
      <w:r w:rsidR="00885488" w:rsidRPr="00B779A9">
        <w:rPr>
          <w:lang w:val="pt-PT"/>
        </w:rPr>
        <w:t xml:space="preserve">. </w:t>
      </w:r>
      <w:r w:rsidR="00A51D89" w:rsidRPr="00B779A9">
        <w:rPr>
          <w:lang w:val="pt-PT"/>
        </w:rPr>
        <w:t xml:space="preserve">[BD] </w:t>
      </w:r>
      <w:r w:rsidR="005F6F99" w:rsidRPr="00794880">
        <w:rPr>
          <w:rStyle w:val="Incipit"/>
          <w:lang w:val="pt-PT"/>
        </w:rPr>
        <w:t>Benedicamus</w:t>
      </w:r>
      <w:r w:rsidR="00A51D89" w:rsidRPr="00B779A9">
        <w:rPr>
          <w:lang w:val="pt-PT"/>
        </w:rPr>
        <w:t xml:space="preserve"> de </w:t>
      </w:r>
      <w:r w:rsidR="00885488" w:rsidRPr="00B779A9">
        <w:rPr>
          <w:lang w:val="pt-PT"/>
        </w:rPr>
        <w:t>confessoribus.</w:t>
      </w:r>
    </w:p>
    <w:p w:rsidR="00885488" w:rsidRPr="00B779A9" w:rsidRDefault="001D63DE" w:rsidP="00415109">
      <w:pPr>
        <w:rPr>
          <w:lang w:val="pt-PT"/>
        </w:rPr>
      </w:pPr>
      <w:r w:rsidRPr="00F77676">
        <w:rPr>
          <w:rStyle w:val="Time1"/>
          <w:lang w:val="en-US"/>
        </w:rPr>
        <w:t>Ad completorium</w:t>
      </w:r>
      <w:r w:rsidR="00885488">
        <w:rPr>
          <w:lang w:val="en-US"/>
        </w:rPr>
        <w:t xml:space="preserve"> HY </w:t>
      </w:r>
      <w:r w:rsidR="00885488" w:rsidRPr="00F77676">
        <w:rPr>
          <w:rStyle w:val="Incipit"/>
          <w:lang w:val="en-US"/>
        </w:rPr>
        <w:t>Iesu redemptor</w:t>
      </w:r>
      <w:r w:rsidR="00885488">
        <w:rPr>
          <w:lang w:val="en-US"/>
        </w:rPr>
        <w:t xml:space="preserve">. </w:t>
      </w:r>
      <w:r w:rsidR="00885488" w:rsidRPr="00B779A9">
        <w:rPr>
          <w:lang w:val="pt-PT"/>
        </w:rPr>
        <w:t xml:space="preserve">AD </w:t>
      </w:r>
      <w:r w:rsidR="00885488" w:rsidRPr="00F77676">
        <w:rPr>
          <w:rStyle w:val="Incipit"/>
          <w:lang w:val="pt-PT"/>
        </w:rPr>
        <w:t>Pacem tuam</w:t>
      </w:r>
      <w:r w:rsidR="00885488" w:rsidRPr="00B779A9">
        <w:rPr>
          <w:lang w:val="pt-PT"/>
        </w:rPr>
        <w:t>.</w:t>
      </w:r>
    </w:p>
    <w:p w:rsidR="00885488" w:rsidRPr="00B779A9" w:rsidRDefault="001D63DE" w:rsidP="00415109">
      <w:pPr>
        <w:rPr>
          <w:lang w:val="pt-PT"/>
        </w:rPr>
      </w:pPr>
      <w:r w:rsidRPr="00F77676">
        <w:rPr>
          <w:rStyle w:val="Time1"/>
          <w:lang w:val="pt-PT"/>
        </w:rPr>
        <w:t>Ad matutinum</w:t>
      </w:r>
      <w:r w:rsidR="00885488" w:rsidRPr="00B779A9">
        <w:rPr>
          <w:lang w:val="pt-PT"/>
        </w:rPr>
        <w:t xml:space="preserve"> I</w:t>
      </w:r>
      <w:r w:rsidR="00A51D89" w:rsidRPr="00B779A9">
        <w:rPr>
          <w:lang w:val="pt-PT"/>
        </w:rPr>
        <w:t>N</w:t>
      </w:r>
      <w:r w:rsidR="00885488" w:rsidRPr="00B779A9">
        <w:rPr>
          <w:lang w:val="pt-PT"/>
        </w:rPr>
        <w:t xml:space="preserve">V </w:t>
      </w:r>
      <w:r w:rsidR="00885488" w:rsidRPr="00F77676">
        <w:rPr>
          <w:rStyle w:val="Incipit"/>
          <w:lang w:val="pt-PT"/>
        </w:rPr>
        <w:t>Adoremus Christum regem</w:t>
      </w:r>
      <w:r w:rsidR="00885488" w:rsidRPr="00B779A9">
        <w:rPr>
          <w:lang w:val="pt-PT"/>
        </w:rPr>
        <w:t xml:space="preserve">. HY </w:t>
      </w:r>
      <w:r w:rsidR="00885488" w:rsidRPr="00F77676">
        <w:rPr>
          <w:rStyle w:val="Incipit"/>
          <w:lang w:val="pt-PT"/>
        </w:rPr>
        <w:t>Iste confessor</w:t>
      </w:r>
      <w:r w:rsidR="00885488" w:rsidRPr="00B779A9">
        <w:rPr>
          <w:lang w:val="pt-PT"/>
        </w:rPr>
        <w:t>.</w:t>
      </w:r>
    </w:p>
    <w:p w:rsidR="00885488" w:rsidRPr="00B779A9" w:rsidRDefault="001D63DE" w:rsidP="00415109">
      <w:pPr>
        <w:rPr>
          <w:lang w:val="pt-PT"/>
        </w:rPr>
      </w:pPr>
      <w:r w:rsidRPr="00F77676">
        <w:rPr>
          <w:rStyle w:val="Time2"/>
          <w:lang w:val="pt-PT"/>
        </w:rPr>
        <w:t>In primo nocturno</w:t>
      </w:r>
      <w:r w:rsidR="00885488" w:rsidRPr="00B779A9">
        <w:rPr>
          <w:lang w:val="pt-PT"/>
        </w:rPr>
        <w:t xml:space="preserve"> AN </w:t>
      </w:r>
      <w:r w:rsidR="00885488" w:rsidRPr="00F77676">
        <w:rPr>
          <w:rStyle w:val="Incipit"/>
          <w:lang w:val="pt-PT"/>
        </w:rPr>
        <w:t>Martinus adhuc catecumenus</w:t>
      </w:r>
      <w:r w:rsidR="00885488" w:rsidRPr="00B779A9">
        <w:rPr>
          <w:lang w:val="pt-PT"/>
        </w:rPr>
        <w:t xml:space="preserve"> cum reliquis duabus. PS </w:t>
      </w:r>
      <w:r w:rsidR="00885488" w:rsidRPr="00F77676">
        <w:rPr>
          <w:rStyle w:val="Incipit"/>
          <w:lang w:val="pt-PT"/>
        </w:rPr>
        <w:t xml:space="preserve">Beatus </w:t>
      </w:r>
      <w:r w:rsidR="00C31823" w:rsidRPr="00F77676">
        <w:rPr>
          <w:rStyle w:val="Incipit"/>
          <w:lang w:val="pt-PT"/>
        </w:rPr>
        <w:t>vir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Quare fremuerunt gentes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Domine quid multiplicati</w:t>
      </w:r>
      <w:r w:rsidR="00885488" w:rsidRPr="00B779A9">
        <w:rPr>
          <w:lang w:val="pt-PT"/>
        </w:rPr>
        <w:t xml:space="preserve">. VS </w:t>
      </w:r>
      <w:r w:rsidR="00885488" w:rsidRPr="00F77676">
        <w:rPr>
          <w:rStyle w:val="Incipit"/>
          <w:lang w:val="pt-PT"/>
        </w:rPr>
        <w:t>Gloria et honore</w:t>
      </w:r>
      <w:r w:rsidR="00A51D89" w:rsidRPr="00B779A9">
        <w:rPr>
          <w:lang w:val="pt-PT"/>
        </w:rPr>
        <w:t>. LHI</w:t>
      </w:r>
      <w:r w:rsidR="00885488" w:rsidRPr="00B779A9">
        <w:rPr>
          <w:lang w:val="pt-PT"/>
        </w:rPr>
        <w:t xml:space="preserve"> </w:t>
      </w:r>
      <w:r w:rsidR="00885488" w:rsidRPr="00F77676">
        <w:rPr>
          <w:rStyle w:val="Incipit"/>
          <w:lang w:val="pt-PT"/>
        </w:rPr>
        <w:t>Igitur Martinus Sabaria pannoniorum</w:t>
      </w:r>
      <w:r w:rsidR="00C1762B">
        <w:rPr>
          <w:lang w:val="pt-PT"/>
        </w:rPr>
        <w:t xml:space="preserve"> quaere circa initium in libro de sanctis. </w:t>
      </w:r>
      <w:r w:rsidR="00885488" w:rsidRPr="00B779A9">
        <w:rPr>
          <w:lang w:val="pt-PT"/>
        </w:rPr>
        <w:t xml:space="preserve">RP </w:t>
      </w:r>
      <w:r w:rsidR="00885488" w:rsidRPr="00F77676">
        <w:rPr>
          <w:rStyle w:val="Incipit"/>
          <w:lang w:val="pt-PT"/>
        </w:rPr>
        <w:t>Hic est Martinus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Domine si adhuc</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O beatum virum</w:t>
      </w:r>
      <w:r w:rsidR="00885488" w:rsidRPr="00B779A9">
        <w:rPr>
          <w:lang w:val="pt-PT"/>
        </w:rPr>
        <w:t>.</w:t>
      </w:r>
    </w:p>
    <w:p w:rsidR="00885488" w:rsidRPr="00B779A9" w:rsidRDefault="001D63DE" w:rsidP="00415109">
      <w:pPr>
        <w:rPr>
          <w:lang w:val="pt-PT"/>
        </w:rPr>
      </w:pPr>
      <w:r w:rsidRPr="00F77676">
        <w:rPr>
          <w:rStyle w:val="Time2"/>
          <w:lang w:val="pt-PT"/>
        </w:rPr>
        <w:t>In secundo nocturno</w:t>
      </w:r>
      <w:r w:rsidR="00885488" w:rsidRPr="00B779A9">
        <w:rPr>
          <w:lang w:val="pt-PT"/>
        </w:rPr>
        <w:t xml:space="preserve"> AN </w:t>
      </w:r>
      <w:r w:rsidR="00885488" w:rsidRPr="00F77676">
        <w:rPr>
          <w:rStyle w:val="Incipit"/>
          <w:lang w:val="pt-PT"/>
        </w:rPr>
        <w:t>Confido in domino</w:t>
      </w:r>
      <w:r w:rsidR="00885488" w:rsidRPr="00B779A9">
        <w:rPr>
          <w:lang w:val="pt-PT"/>
        </w:rPr>
        <w:t xml:space="preserve"> cum reliquis. PS </w:t>
      </w:r>
      <w:r w:rsidR="00885488" w:rsidRPr="00F77676">
        <w:rPr>
          <w:rStyle w:val="Incipit"/>
          <w:lang w:val="pt-PT"/>
        </w:rPr>
        <w:t>Cum in</w:t>
      </w:r>
      <w:r w:rsidR="00702792" w:rsidRPr="00F77676">
        <w:rPr>
          <w:rStyle w:val="Incipit"/>
          <w:lang w:val="pt-PT"/>
        </w:rPr>
        <w:t>voc</w:t>
      </w:r>
      <w:r w:rsidR="00885488" w:rsidRPr="00F77676">
        <w:rPr>
          <w:rStyle w:val="Incipit"/>
          <w:lang w:val="pt-PT"/>
        </w:rPr>
        <w:t>arem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Verba mea</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Domine dominus noster</w:t>
      </w:r>
      <w:r w:rsidR="00885488" w:rsidRPr="00B779A9">
        <w:rPr>
          <w:lang w:val="pt-PT"/>
        </w:rPr>
        <w:t xml:space="preserve">. VS </w:t>
      </w:r>
      <w:r w:rsidR="00885488" w:rsidRPr="00F77676">
        <w:rPr>
          <w:rStyle w:val="Incipit"/>
          <w:lang w:val="pt-PT"/>
        </w:rPr>
        <w:t>Posuisti domine</w:t>
      </w:r>
      <w:r w:rsidR="00885488" w:rsidRPr="00B779A9">
        <w:rPr>
          <w:lang w:val="pt-PT"/>
        </w:rPr>
        <w:t xml:space="preserve">. RP </w:t>
      </w:r>
      <w:r w:rsidR="00885488" w:rsidRPr="00F77676">
        <w:rPr>
          <w:rStyle w:val="Incipit"/>
          <w:lang w:val="pt-PT"/>
        </w:rPr>
        <w:t>Oculis (84r) ac manibus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Beatus Martinus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Dixerunt discipuli</w:t>
      </w:r>
      <w:r w:rsidR="00885488" w:rsidRPr="00B779A9">
        <w:rPr>
          <w:lang w:val="pt-PT"/>
        </w:rPr>
        <w:t>.</w:t>
      </w:r>
    </w:p>
    <w:p w:rsidR="00885488" w:rsidRPr="00B779A9" w:rsidRDefault="001D63DE" w:rsidP="00415109">
      <w:pPr>
        <w:rPr>
          <w:lang w:val="pt-PT"/>
        </w:rPr>
      </w:pPr>
      <w:r w:rsidRPr="00F77676">
        <w:rPr>
          <w:rStyle w:val="Time2"/>
          <w:lang w:val="pt-PT"/>
        </w:rPr>
        <w:t>In tertio nocturno</w:t>
      </w:r>
      <w:r w:rsidR="00885488" w:rsidRPr="00B779A9">
        <w:rPr>
          <w:lang w:val="pt-PT"/>
        </w:rPr>
        <w:t xml:space="preserve"> AN </w:t>
      </w:r>
      <w:r w:rsidR="00885488" w:rsidRPr="00F77676">
        <w:rPr>
          <w:rStyle w:val="Incipit"/>
          <w:lang w:val="pt-PT"/>
        </w:rPr>
        <w:t>Dominus Iesus Christus</w:t>
      </w:r>
      <w:r w:rsidR="00885488" w:rsidRPr="00B779A9">
        <w:rPr>
          <w:lang w:val="pt-PT"/>
        </w:rPr>
        <w:t xml:space="preserve"> cum duabus </w:t>
      </w:r>
      <w:r w:rsidR="00BA24A1" w:rsidRPr="00B779A9">
        <w:rPr>
          <w:lang w:val="pt-PT"/>
        </w:rPr>
        <w:t>[</w:t>
      </w:r>
      <w:r w:rsidR="00885488" w:rsidRPr="00B779A9">
        <w:rPr>
          <w:lang w:val="pt-PT"/>
        </w:rPr>
        <w:t>sequentibus</w:t>
      </w:r>
      <w:r w:rsidR="00BA24A1" w:rsidRPr="00B779A9">
        <w:rPr>
          <w:lang w:val="pt-PT"/>
        </w:rPr>
        <w:t>]</w:t>
      </w:r>
      <w:r w:rsidR="00885488" w:rsidRPr="00B779A9">
        <w:rPr>
          <w:lang w:val="pt-PT"/>
        </w:rPr>
        <w:t xml:space="preserve">. PS </w:t>
      </w:r>
      <w:r w:rsidR="00885488" w:rsidRPr="00F77676">
        <w:rPr>
          <w:rStyle w:val="Incipit"/>
          <w:lang w:val="pt-PT"/>
        </w:rPr>
        <w:t>Domine quis habitabit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Domine in virtute</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Domini est terra</w:t>
      </w:r>
      <w:r w:rsidR="00885488" w:rsidRPr="00B779A9">
        <w:rPr>
          <w:lang w:val="pt-PT"/>
        </w:rPr>
        <w:t xml:space="preserve">. VS </w:t>
      </w:r>
      <w:r w:rsidR="00885488" w:rsidRPr="00F77676">
        <w:rPr>
          <w:rStyle w:val="Incipit"/>
          <w:lang w:val="pt-PT"/>
        </w:rPr>
        <w:t>Magna est gloria</w:t>
      </w:r>
      <w:r w:rsidR="00885488" w:rsidRPr="00B779A9">
        <w:rPr>
          <w:lang w:val="pt-PT"/>
        </w:rPr>
        <w:t xml:space="preserve">. EV </w:t>
      </w:r>
      <w:r w:rsidR="00885488" w:rsidRPr="00F77676">
        <w:rPr>
          <w:rStyle w:val="Incipit"/>
          <w:lang w:val="pt-PT"/>
        </w:rPr>
        <w:t>Sint lumbi vestri praecincti</w:t>
      </w:r>
      <w:r w:rsidR="00885488" w:rsidRPr="00B779A9">
        <w:rPr>
          <w:lang w:val="pt-PT"/>
        </w:rPr>
        <w:t xml:space="preserve">. RP </w:t>
      </w:r>
      <w:r w:rsidR="00885488" w:rsidRPr="00F77676">
        <w:rPr>
          <w:rStyle w:val="Incipit"/>
          <w:lang w:val="pt-PT"/>
        </w:rPr>
        <w:t xml:space="preserve">O beatum </w:t>
      </w:r>
      <w:r w:rsidR="00C31823" w:rsidRPr="00F77676">
        <w:rPr>
          <w:rStyle w:val="Incipit"/>
          <w:lang w:val="pt-PT"/>
        </w:rPr>
        <w:t>vir</w:t>
      </w:r>
      <w:r w:rsidR="00885488" w:rsidRPr="00F77676">
        <w:rPr>
          <w:rStyle w:val="Incipit"/>
          <w:lang w:val="pt-PT"/>
        </w:rPr>
        <w:t>um</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Martinus Abrahae</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O quantus erat luctus</w:t>
      </w:r>
      <w:r w:rsidR="00885488" w:rsidRPr="00B779A9">
        <w:rPr>
          <w:lang w:val="pt-PT"/>
        </w:rPr>
        <w:t>.</w:t>
      </w:r>
      <w:r w:rsidR="00A51D89" w:rsidRPr="00B779A9">
        <w:rPr>
          <w:lang w:val="pt-PT"/>
        </w:rPr>
        <w:t xml:space="preserve"> [TD] </w:t>
      </w:r>
      <w:r w:rsidR="00A51D89" w:rsidRPr="00F77676">
        <w:rPr>
          <w:rStyle w:val="Incipit"/>
          <w:lang w:val="pt-PT"/>
        </w:rPr>
        <w:t>Te deum</w:t>
      </w:r>
      <w:r w:rsidR="00A43980" w:rsidRPr="00F77676">
        <w:rPr>
          <w:rStyle w:val="Incipit"/>
          <w:lang w:val="pt-PT"/>
        </w:rPr>
        <w:t xml:space="preserve"> laudamus</w:t>
      </w:r>
      <w:r w:rsidR="00885488" w:rsidRPr="00B779A9">
        <w:rPr>
          <w:lang w:val="pt-PT"/>
        </w:rPr>
        <w:t>.</w:t>
      </w:r>
    </w:p>
    <w:p w:rsidR="00885488" w:rsidRPr="00B779A9" w:rsidRDefault="001F0564" w:rsidP="00415109">
      <w:pPr>
        <w:rPr>
          <w:lang w:val="pt-PT"/>
        </w:rPr>
      </w:pPr>
      <w:r w:rsidRPr="00F77676">
        <w:rPr>
          <w:rStyle w:val="Time1"/>
          <w:lang w:val="pt-PT"/>
        </w:rPr>
        <w:t>Ad laudes</w:t>
      </w:r>
      <w:r w:rsidR="00885488" w:rsidRPr="00B779A9">
        <w:rPr>
          <w:lang w:val="pt-PT"/>
        </w:rPr>
        <w:t xml:space="preserve"> AN </w:t>
      </w:r>
      <w:r w:rsidR="00885488" w:rsidRPr="00F77676">
        <w:rPr>
          <w:rStyle w:val="Incipit"/>
          <w:lang w:val="pt-PT"/>
        </w:rPr>
        <w:t>Dixerunt discipuli ad beatum Martinum</w:t>
      </w:r>
      <w:r w:rsidR="00885488" w:rsidRPr="00B779A9">
        <w:rPr>
          <w:lang w:val="pt-PT"/>
        </w:rPr>
        <w:t xml:space="preserve"> cum reliquis. HY </w:t>
      </w:r>
      <w:r w:rsidR="00885488" w:rsidRPr="00F77676">
        <w:rPr>
          <w:rStyle w:val="Incipit"/>
          <w:lang w:val="pt-PT"/>
        </w:rPr>
        <w:t>Iesu redemptor omnium</w:t>
      </w:r>
      <w:r w:rsidR="00885488" w:rsidRPr="00B779A9">
        <w:rPr>
          <w:lang w:val="pt-PT"/>
        </w:rPr>
        <w:t xml:space="preserve">. VS </w:t>
      </w:r>
      <w:r w:rsidR="00885488" w:rsidRPr="00F77676">
        <w:rPr>
          <w:rStyle w:val="Incipit"/>
          <w:lang w:val="pt-PT"/>
        </w:rPr>
        <w:t>Iustus ut palma</w:t>
      </w:r>
      <w:r w:rsidR="00885488" w:rsidRPr="00B779A9">
        <w:rPr>
          <w:lang w:val="pt-PT"/>
        </w:rPr>
        <w:t xml:space="preserve">. AB </w:t>
      </w:r>
      <w:r w:rsidR="00885488" w:rsidRPr="00F77676">
        <w:rPr>
          <w:rStyle w:val="Incipit"/>
          <w:lang w:val="pt-PT"/>
        </w:rPr>
        <w:t>O quantus luctus omnium</w:t>
      </w:r>
      <w:r w:rsidR="00885488" w:rsidRPr="00B779A9">
        <w:rPr>
          <w:lang w:val="pt-PT"/>
        </w:rPr>
        <w:t xml:space="preserve">. </w:t>
      </w:r>
    </w:p>
    <w:p w:rsidR="00885488" w:rsidRPr="00F77676" w:rsidRDefault="005035EF" w:rsidP="00415109">
      <w:pPr>
        <w:rPr>
          <w:lang w:val="pt-PT"/>
        </w:rPr>
      </w:pPr>
      <w:r>
        <w:rPr>
          <w:lang w:val="pt-PT"/>
        </w:rPr>
        <w:lastRenderedPageBreak/>
        <w:t xml:space="preserve">Suffragium de </w:t>
      </w:r>
      <w:r w:rsidR="00A51D89" w:rsidRPr="00B779A9">
        <w:rPr>
          <w:lang w:val="pt-PT"/>
        </w:rPr>
        <w:t xml:space="preserve">sancto Menna </w:t>
      </w:r>
      <w:r>
        <w:rPr>
          <w:lang w:val="pt-PT"/>
        </w:rPr>
        <w:t>[</w:t>
      </w:r>
      <w:r w:rsidR="00885488" w:rsidRPr="00B779A9">
        <w:rPr>
          <w:lang w:val="pt-PT"/>
        </w:rPr>
        <w:t>AC</w:t>
      </w:r>
      <w:r>
        <w:rPr>
          <w:lang w:val="pt-PT"/>
        </w:rPr>
        <w:t>]</w:t>
      </w:r>
      <w:r w:rsidR="00885488" w:rsidRPr="00B779A9">
        <w:rPr>
          <w:lang w:val="pt-PT"/>
        </w:rPr>
        <w:t xml:space="preserve"> </w:t>
      </w:r>
      <w:r w:rsidR="00885488" w:rsidRPr="00794880">
        <w:rPr>
          <w:rStyle w:val="Incipit"/>
          <w:lang w:val="pt-PT"/>
        </w:rPr>
        <w:t>Hic</w:t>
      </w:r>
      <w:r w:rsidR="005A362F" w:rsidRPr="005A362F">
        <w:rPr>
          <w:i/>
          <w:lang w:val="pt-PT"/>
        </w:rPr>
        <w:t xml:space="preserve"> </w:t>
      </w:r>
      <w:r w:rsidR="00C31823" w:rsidRPr="00794880">
        <w:rPr>
          <w:rStyle w:val="Incipit"/>
          <w:lang w:val="pt-PT"/>
        </w:rPr>
        <w:t>vir</w:t>
      </w:r>
      <w:r w:rsidR="005A362F" w:rsidRPr="005A362F">
        <w:rPr>
          <w:i/>
          <w:lang w:val="pt-PT"/>
        </w:rPr>
        <w:t xml:space="preserve"> </w:t>
      </w:r>
      <w:r w:rsidR="00885488" w:rsidRPr="00794880">
        <w:rPr>
          <w:rStyle w:val="Incipit"/>
          <w:lang w:val="pt-PT"/>
        </w:rPr>
        <w:t>despiciens</w:t>
      </w:r>
      <w:r w:rsidR="005A362F" w:rsidRPr="005A362F">
        <w:rPr>
          <w:i/>
          <w:lang w:val="pt-PT"/>
        </w:rPr>
        <w:t xml:space="preserve"> </w:t>
      </w:r>
      <w:r w:rsidR="00885488" w:rsidRPr="00794880">
        <w:rPr>
          <w:rStyle w:val="Incipit"/>
          <w:lang w:val="pt-PT"/>
        </w:rPr>
        <w:t>mundum</w:t>
      </w:r>
      <w:r w:rsidR="00885488" w:rsidRPr="00B779A9">
        <w:rPr>
          <w:lang w:val="pt-PT"/>
        </w:rPr>
        <w:t xml:space="preserve">. </w:t>
      </w:r>
      <w:r w:rsidR="00885488" w:rsidRPr="00F77676">
        <w:rPr>
          <w:lang w:val="pt-PT"/>
        </w:rPr>
        <w:t xml:space="preserve">De beata virgine </w:t>
      </w:r>
      <w:r w:rsidR="00BA24A1" w:rsidRPr="00F77676">
        <w:rPr>
          <w:lang w:val="pt-PT"/>
        </w:rPr>
        <w:t>[</w:t>
      </w:r>
      <w:r w:rsidR="00885488" w:rsidRPr="00F77676">
        <w:rPr>
          <w:lang w:val="pt-PT"/>
        </w:rPr>
        <w:t>AC</w:t>
      </w:r>
      <w:r w:rsidR="00BA24A1" w:rsidRPr="00F77676">
        <w:rPr>
          <w:lang w:val="pt-PT"/>
        </w:rPr>
        <w:t>]</w:t>
      </w:r>
      <w:r w:rsidR="00885488" w:rsidRPr="00F77676">
        <w:rPr>
          <w:lang w:val="pt-PT"/>
        </w:rPr>
        <w:t xml:space="preserve"> </w:t>
      </w:r>
      <w:r w:rsidR="00885488" w:rsidRPr="00F77676">
        <w:rPr>
          <w:rStyle w:val="Incipit"/>
          <w:lang w:val="pt-PT"/>
        </w:rPr>
        <w:t>Tota</w:t>
      </w:r>
      <w:r w:rsidR="005A362F" w:rsidRPr="00F77676">
        <w:rPr>
          <w:i/>
          <w:lang w:val="pt-PT"/>
        </w:rPr>
        <w:t xml:space="preserve"> </w:t>
      </w:r>
      <w:r w:rsidR="00885488" w:rsidRPr="00F77676">
        <w:rPr>
          <w:rStyle w:val="Incipit"/>
          <w:lang w:val="pt-PT"/>
        </w:rPr>
        <w:t>pulchra</w:t>
      </w:r>
      <w:r w:rsidR="005A362F" w:rsidRPr="00F77676">
        <w:rPr>
          <w:i/>
          <w:lang w:val="pt-PT"/>
        </w:rPr>
        <w:t xml:space="preserve"> </w:t>
      </w:r>
      <w:r w:rsidR="00885488" w:rsidRPr="00F77676">
        <w:rPr>
          <w:rStyle w:val="Incipit"/>
          <w:lang w:val="pt-PT"/>
        </w:rPr>
        <w:t>es</w:t>
      </w:r>
      <w:r w:rsidR="00885488" w:rsidRPr="00F77676">
        <w:rPr>
          <w:lang w:val="pt-PT"/>
        </w:rPr>
        <w:t xml:space="preserve">. </w:t>
      </w:r>
      <w:r w:rsidR="00A51D89" w:rsidRPr="00F77676">
        <w:rPr>
          <w:lang w:val="pt-PT"/>
        </w:rPr>
        <w:t xml:space="preserve">[BD] </w:t>
      </w:r>
      <w:r w:rsidR="005F6F99" w:rsidRPr="00F77676">
        <w:rPr>
          <w:rStyle w:val="Incipit"/>
          <w:lang w:val="pt-PT"/>
        </w:rPr>
        <w:t>Benedicamus</w:t>
      </w:r>
      <w:r w:rsidR="00A51D89" w:rsidRPr="00F77676">
        <w:rPr>
          <w:lang w:val="pt-PT"/>
        </w:rPr>
        <w:t xml:space="preserve"> de </w:t>
      </w:r>
      <w:r w:rsidR="00885488" w:rsidRPr="00F77676">
        <w:rPr>
          <w:lang w:val="pt-PT"/>
        </w:rPr>
        <w:t>confessoribus.</w:t>
      </w:r>
    </w:p>
    <w:p w:rsidR="00885488" w:rsidRPr="00F77676" w:rsidRDefault="00885488" w:rsidP="00415109">
      <w:pPr>
        <w:rPr>
          <w:lang w:val="fr-FR"/>
        </w:rPr>
      </w:pPr>
      <w:r w:rsidRPr="00F77676">
        <w:rPr>
          <w:lang w:val="pt-PT"/>
        </w:rPr>
        <w:t xml:space="preserve">Hac die post maturum officium cantatur </w:t>
      </w:r>
      <w:r w:rsidRPr="00F77676">
        <w:rPr>
          <w:rStyle w:val="Time1"/>
          <w:lang w:val="pt-PT"/>
        </w:rPr>
        <w:t>missa</w:t>
      </w:r>
      <w:r w:rsidRPr="00F77676">
        <w:rPr>
          <w:lang w:val="pt-PT"/>
        </w:rPr>
        <w:t xml:space="preserve"> de sancto</w:t>
      </w:r>
      <w:r w:rsidR="00A662BC" w:rsidRPr="00F77676">
        <w:rPr>
          <w:lang w:val="pt-PT"/>
        </w:rPr>
        <w:t xml:space="preserve"> Martino </w:t>
      </w:r>
      <w:r w:rsidRPr="00F77676">
        <w:rPr>
          <w:lang w:val="pt-PT"/>
        </w:rPr>
        <w:t xml:space="preserve">usque ad </w:t>
      </w:r>
      <w:r w:rsidR="001B7479" w:rsidRPr="00F77676">
        <w:rPr>
          <w:lang w:val="pt-PT"/>
        </w:rPr>
        <w:t>elevatio</w:t>
      </w:r>
      <w:r w:rsidRPr="00F77676">
        <w:rPr>
          <w:lang w:val="pt-PT"/>
        </w:rPr>
        <w:t xml:space="preserve">nem. IN </w:t>
      </w:r>
      <w:r w:rsidRPr="00F77676">
        <w:rPr>
          <w:rStyle w:val="Incipit"/>
          <w:lang w:val="pt-PT"/>
        </w:rPr>
        <w:t>Sacerdotes</w:t>
      </w:r>
      <w:r w:rsidR="005A362F" w:rsidRPr="00F77676">
        <w:rPr>
          <w:i/>
          <w:lang w:val="pt-PT"/>
        </w:rPr>
        <w:t xml:space="preserve"> </w:t>
      </w:r>
      <w:r w:rsidRPr="00F77676">
        <w:rPr>
          <w:rStyle w:val="Incipit"/>
          <w:lang w:val="pt-PT"/>
        </w:rPr>
        <w:t>tui</w:t>
      </w:r>
      <w:r w:rsidR="005A362F" w:rsidRPr="00F77676">
        <w:rPr>
          <w:i/>
          <w:lang w:val="pt-PT"/>
        </w:rPr>
        <w:t xml:space="preserve"> </w:t>
      </w:r>
      <w:r w:rsidRPr="00F77676">
        <w:rPr>
          <w:rStyle w:val="Incipit"/>
          <w:lang w:val="pt-PT"/>
        </w:rPr>
        <w:t>domine</w:t>
      </w:r>
      <w:r w:rsidR="00DD1415">
        <w:rPr>
          <w:lang w:val="pt-PT"/>
        </w:rPr>
        <w:t>@</w:t>
      </w:r>
      <w:r w:rsidR="00DD1415" w:rsidRPr="00F77676">
        <w:rPr>
          <w:lang w:val="pt-PT"/>
        </w:rPr>
        <w:t>23.</w:t>
      </w:r>
      <w:r w:rsidRPr="00F77676">
        <w:rPr>
          <w:lang w:val="pt-PT"/>
        </w:rPr>
        <w:t xml:space="preserve"> </w:t>
      </w:r>
      <w:r w:rsidR="00A51D89" w:rsidRPr="00B779A9">
        <w:rPr>
          <w:lang w:val="fr-FR"/>
        </w:rPr>
        <w:t xml:space="preserve">[KY] </w:t>
      </w:r>
      <w:r w:rsidR="00A51D89" w:rsidRPr="00794880">
        <w:rPr>
          <w:rStyle w:val="Incipit"/>
          <w:lang w:val="fr-FR"/>
        </w:rPr>
        <w:t>Kyrie</w:t>
      </w:r>
      <w:r w:rsidR="005A362F" w:rsidRPr="005A362F">
        <w:rPr>
          <w:i/>
          <w:lang w:val="fr-FR"/>
        </w:rPr>
        <w:t xml:space="preserve"> </w:t>
      </w:r>
      <w:r w:rsidR="00A51D89" w:rsidRPr="00B779A9">
        <w:rPr>
          <w:lang w:val="fr-FR"/>
        </w:rPr>
        <w:t xml:space="preserve">et [SA] </w:t>
      </w:r>
      <w:r w:rsidR="00A51D89" w:rsidRPr="00794880">
        <w:rPr>
          <w:rStyle w:val="Incipit"/>
          <w:lang w:val="fr-FR"/>
        </w:rPr>
        <w:t>Sanctus</w:t>
      </w:r>
      <w:r w:rsidR="005A362F" w:rsidRPr="005A362F">
        <w:rPr>
          <w:i/>
          <w:lang w:val="fr-FR"/>
        </w:rPr>
        <w:t xml:space="preserve"> </w:t>
      </w:r>
      <w:r w:rsidRPr="00B779A9">
        <w:rPr>
          <w:lang w:val="fr-FR"/>
        </w:rPr>
        <w:t xml:space="preserve">de confessoribus. </w:t>
      </w:r>
      <w:r w:rsidRPr="00F77676">
        <w:rPr>
          <w:lang w:val="fr-FR"/>
        </w:rPr>
        <w:t>AL</w:t>
      </w:r>
      <w:r w:rsidR="00A51D89" w:rsidRPr="00F77676">
        <w:rPr>
          <w:lang w:val="fr-FR"/>
        </w:rPr>
        <w:t>V</w:t>
      </w:r>
      <w:r w:rsidRPr="00F77676">
        <w:rPr>
          <w:lang w:val="fr-FR"/>
        </w:rPr>
        <w:t xml:space="preserve"> </w:t>
      </w:r>
      <w:r w:rsidRPr="00F77676">
        <w:rPr>
          <w:rStyle w:val="Incipit"/>
          <w:lang w:val="fr-FR"/>
        </w:rPr>
        <w:t>Martinus</w:t>
      </w:r>
      <w:r w:rsidR="005A362F" w:rsidRPr="00F77676">
        <w:rPr>
          <w:i/>
          <w:lang w:val="fr-FR"/>
        </w:rPr>
        <w:t xml:space="preserve"> </w:t>
      </w:r>
      <w:r w:rsidRPr="00F77676">
        <w:rPr>
          <w:rStyle w:val="Incipit"/>
          <w:lang w:val="fr-FR"/>
        </w:rPr>
        <w:t>episcopus</w:t>
      </w:r>
      <w:r w:rsidR="00DD1415">
        <w:rPr>
          <w:lang w:val="fr-FR"/>
        </w:rPr>
        <w:t>@</w:t>
      </w:r>
      <w:r w:rsidR="00DD1415" w:rsidRPr="00F77676">
        <w:rPr>
          <w:lang w:val="fr-FR"/>
        </w:rPr>
        <w:t>219.</w:t>
      </w:r>
      <w:r w:rsidRPr="00F77676">
        <w:rPr>
          <w:lang w:val="fr-FR"/>
        </w:rPr>
        <w:t xml:space="preserve"> SE</w:t>
      </w:r>
      <w:r w:rsidR="005035EF" w:rsidRPr="00F77676">
        <w:rPr>
          <w:lang w:val="fr-FR"/>
        </w:rPr>
        <w:t>SV</w:t>
      </w:r>
      <w:r w:rsidRPr="00F77676">
        <w:rPr>
          <w:lang w:val="fr-FR"/>
        </w:rPr>
        <w:t xml:space="preserve"> </w:t>
      </w:r>
      <w:r w:rsidRPr="00F77676">
        <w:rPr>
          <w:rStyle w:val="Incipit"/>
          <w:lang w:val="fr-FR"/>
        </w:rPr>
        <w:t>Hic</w:t>
      </w:r>
      <w:r w:rsidR="005A362F" w:rsidRPr="00F77676">
        <w:rPr>
          <w:i/>
          <w:lang w:val="fr-FR"/>
        </w:rPr>
        <w:t xml:space="preserve"> </w:t>
      </w:r>
      <w:r w:rsidRPr="00F77676">
        <w:rPr>
          <w:rStyle w:val="Incipit"/>
          <w:lang w:val="fr-FR"/>
        </w:rPr>
        <w:t>oculis</w:t>
      </w:r>
      <w:r w:rsidR="005A362F" w:rsidRPr="00F77676">
        <w:rPr>
          <w:i/>
          <w:lang w:val="fr-FR"/>
        </w:rPr>
        <w:t xml:space="preserve"> </w:t>
      </w:r>
      <w:r w:rsidRPr="00F77676">
        <w:rPr>
          <w:rStyle w:val="Incipit"/>
          <w:lang w:val="fr-FR"/>
        </w:rPr>
        <w:t>ac</w:t>
      </w:r>
      <w:r w:rsidR="005A362F" w:rsidRPr="00F77676">
        <w:rPr>
          <w:i/>
          <w:lang w:val="fr-FR"/>
        </w:rPr>
        <w:t xml:space="preserve"> </w:t>
      </w:r>
      <w:r w:rsidRPr="00F77676">
        <w:rPr>
          <w:rStyle w:val="Incipit"/>
          <w:lang w:val="fr-FR"/>
        </w:rPr>
        <w:t>manibus</w:t>
      </w:r>
      <w:r w:rsidR="00DD1415">
        <w:rPr>
          <w:lang w:val="fr-FR"/>
        </w:rPr>
        <w:t>@</w:t>
      </w:r>
      <w:r w:rsidR="00DD1415" w:rsidRPr="00F77676">
        <w:rPr>
          <w:lang w:val="fr-FR"/>
        </w:rPr>
        <w:t>269.</w:t>
      </w:r>
      <w:r w:rsidRPr="00F77676">
        <w:rPr>
          <w:lang w:val="fr-FR"/>
        </w:rPr>
        <w:t xml:space="preserve"> OF </w:t>
      </w:r>
      <w:r w:rsidRPr="00F77676">
        <w:rPr>
          <w:rStyle w:val="Incipit"/>
          <w:lang w:val="fr-FR"/>
        </w:rPr>
        <w:t>Veritas</w:t>
      </w:r>
      <w:r w:rsidR="005A362F" w:rsidRPr="00F77676">
        <w:rPr>
          <w:i/>
          <w:lang w:val="fr-FR"/>
        </w:rPr>
        <w:t xml:space="preserve"> </w:t>
      </w:r>
      <w:r w:rsidRPr="00F77676">
        <w:rPr>
          <w:rStyle w:val="Incipit"/>
          <w:lang w:val="fr-FR"/>
        </w:rPr>
        <w:t>mea</w:t>
      </w:r>
      <w:r w:rsidR="00DD1415">
        <w:rPr>
          <w:lang w:val="fr-FR"/>
        </w:rPr>
        <w:t>@</w:t>
      </w:r>
      <w:r w:rsidR="00DD1415" w:rsidRPr="00F77676">
        <w:rPr>
          <w:lang w:val="fr-FR"/>
        </w:rPr>
        <w:t>26.</w:t>
      </w:r>
      <w:r w:rsidRPr="00F77676">
        <w:rPr>
          <w:lang w:val="fr-FR"/>
        </w:rPr>
        <w:t xml:space="preserve"> Deinde incipietur </w:t>
      </w:r>
      <w:r w:rsidR="00A51D89" w:rsidRPr="00F77676">
        <w:rPr>
          <w:lang w:val="fr-FR"/>
        </w:rPr>
        <w:t xml:space="preserve">[AS] </w:t>
      </w:r>
      <w:r w:rsidR="000F4FB4" w:rsidRPr="00F77676">
        <w:rPr>
          <w:rStyle w:val="Incipit"/>
          <w:lang w:val="fr-FR"/>
        </w:rPr>
        <w:t>Salve</w:t>
      </w:r>
      <w:r w:rsidRPr="00F77676">
        <w:rPr>
          <w:lang w:val="fr-FR"/>
        </w:rPr>
        <w:t>.</w:t>
      </w:r>
    </w:p>
    <w:p w:rsidR="00885488" w:rsidRPr="00F77676" w:rsidRDefault="001F0564" w:rsidP="00415109">
      <w:pPr>
        <w:rPr>
          <w:lang w:val="fr-FR"/>
        </w:rPr>
      </w:pPr>
      <w:r w:rsidRPr="00F77676">
        <w:rPr>
          <w:rStyle w:val="Time1"/>
          <w:lang w:val="fr-FR"/>
        </w:rPr>
        <w:t>Ad primam</w:t>
      </w:r>
      <w:r w:rsidR="00885488" w:rsidRPr="00F77676">
        <w:rPr>
          <w:lang w:val="fr-FR"/>
        </w:rPr>
        <w:t xml:space="preserve"> AN </w:t>
      </w:r>
      <w:r w:rsidR="00885488" w:rsidRPr="00F77676">
        <w:rPr>
          <w:rStyle w:val="Incipit"/>
          <w:lang w:val="fr-FR"/>
        </w:rPr>
        <w:t>Martinus trium mortuorum</w:t>
      </w:r>
      <w:r w:rsidR="00885488" w:rsidRPr="00F77676">
        <w:rPr>
          <w:lang w:val="fr-FR"/>
        </w:rPr>
        <w:t>.</w:t>
      </w:r>
    </w:p>
    <w:p w:rsidR="00885488" w:rsidRPr="00F77676" w:rsidRDefault="001F0564" w:rsidP="00415109">
      <w:pPr>
        <w:rPr>
          <w:lang w:val="fr-FR"/>
        </w:rPr>
      </w:pPr>
      <w:r w:rsidRPr="00F77676">
        <w:rPr>
          <w:rStyle w:val="Time1"/>
          <w:lang w:val="fr-FR"/>
        </w:rPr>
        <w:t>Ad tertiam</w:t>
      </w:r>
      <w:r w:rsidR="00885488" w:rsidRPr="00F77676">
        <w:rPr>
          <w:lang w:val="fr-FR"/>
        </w:rPr>
        <w:t xml:space="preserve"> AN </w:t>
      </w:r>
      <w:r w:rsidR="00885488" w:rsidRPr="00F77676">
        <w:rPr>
          <w:rStyle w:val="Incipit"/>
          <w:lang w:val="fr-FR"/>
        </w:rPr>
        <w:t>Martinus episcopus</w:t>
      </w:r>
      <w:r w:rsidR="00885488" w:rsidRPr="00F77676">
        <w:rPr>
          <w:lang w:val="fr-FR"/>
        </w:rPr>
        <w:t>.</w:t>
      </w:r>
    </w:p>
    <w:p w:rsidR="00885488" w:rsidRPr="00F77676" w:rsidRDefault="001F0564" w:rsidP="00415109">
      <w:pPr>
        <w:rPr>
          <w:lang w:val="pt-PT"/>
        </w:rPr>
      </w:pPr>
      <w:r w:rsidRPr="00F77676">
        <w:rPr>
          <w:rStyle w:val="Time1"/>
          <w:lang w:val="pt-PT"/>
        </w:rPr>
        <w:t>Ad sextam</w:t>
      </w:r>
      <w:r w:rsidR="00885488" w:rsidRPr="00F77676">
        <w:rPr>
          <w:lang w:val="pt-PT"/>
        </w:rPr>
        <w:t xml:space="preserve"> AN </w:t>
      </w:r>
      <w:r w:rsidR="00885488" w:rsidRPr="00F77676">
        <w:rPr>
          <w:rStyle w:val="Incipit"/>
          <w:lang w:val="pt-PT"/>
        </w:rPr>
        <w:t>Dum sacramenta offerret</w:t>
      </w:r>
      <w:r w:rsidR="00885488" w:rsidRPr="00F77676">
        <w:rPr>
          <w:lang w:val="pt-PT"/>
        </w:rPr>
        <w:t>.</w:t>
      </w:r>
    </w:p>
    <w:p w:rsidR="005035EF" w:rsidRDefault="001F0564" w:rsidP="00415109">
      <w:pPr>
        <w:rPr>
          <w:lang w:val="en-US"/>
        </w:rPr>
      </w:pPr>
      <w:r w:rsidRPr="00F77676">
        <w:rPr>
          <w:rStyle w:val="Time1"/>
          <w:lang w:val="en-US"/>
        </w:rPr>
        <w:t>Ad nonam</w:t>
      </w:r>
      <w:r>
        <w:rPr>
          <w:lang w:val="en-US"/>
        </w:rPr>
        <w:t xml:space="preserve"> A</w:t>
      </w:r>
      <w:r w:rsidR="00885488">
        <w:rPr>
          <w:lang w:val="en-US"/>
        </w:rPr>
        <w:t xml:space="preserve">N </w:t>
      </w:r>
      <w:r w:rsidR="00885488" w:rsidRPr="00F77676">
        <w:rPr>
          <w:rStyle w:val="Incipit"/>
          <w:lang w:val="en-US"/>
        </w:rPr>
        <w:t>Beatus Martinus dixit Iuliano</w:t>
      </w:r>
      <w:r w:rsidR="00885488">
        <w:rPr>
          <w:lang w:val="en-US"/>
        </w:rPr>
        <w:t>.</w:t>
      </w:r>
      <w:r w:rsidR="00A51D89">
        <w:rPr>
          <w:lang w:val="en-US"/>
        </w:rPr>
        <w:t xml:space="preserve"> </w:t>
      </w:r>
    </w:p>
    <w:p w:rsidR="00885488" w:rsidRPr="003D0C23" w:rsidRDefault="00A51D89" w:rsidP="00415109">
      <w:pPr>
        <w:rPr>
          <w:lang w:val="pt-PT"/>
        </w:rPr>
      </w:pPr>
      <w:r>
        <w:rPr>
          <w:lang w:val="en-US"/>
        </w:rPr>
        <w:t>(84v)</w:t>
      </w:r>
      <w:r w:rsidR="005035EF">
        <w:rPr>
          <w:lang w:val="en-US"/>
        </w:rPr>
        <w:t xml:space="preserve"> </w:t>
      </w:r>
      <w:r w:rsidR="001F0564" w:rsidRPr="00F77676">
        <w:rPr>
          <w:rStyle w:val="Time1"/>
          <w:lang w:val="en-US"/>
        </w:rPr>
        <w:t>Ad summum officium</w:t>
      </w:r>
      <w:r w:rsidR="00885488">
        <w:rPr>
          <w:lang w:val="en-US"/>
        </w:rPr>
        <w:t xml:space="preserve"> IN </w:t>
      </w:r>
      <w:r w:rsidR="00885488" w:rsidRPr="00F77676">
        <w:rPr>
          <w:rStyle w:val="Incipit"/>
          <w:lang w:val="en-US"/>
        </w:rPr>
        <w:t>Sacerdotes tui</w:t>
      </w:r>
      <w:r w:rsidR="00DD1415">
        <w:rPr>
          <w:lang w:val="en-US"/>
        </w:rPr>
        <w:t>@27.</w:t>
      </w:r>
      <w:r w:rsidR="00885488">
        <w:rPr>
          <w:lang w:val="en-US"/>
        </w:rPr>
        <w:t xml:space="preserve"> </w:t>
      </w:r>
      <w:r w:rsidRPr="00B779A9">
        <w:rPr>
          <w:lang w:val="fr-FR"/>
        </w:rPr>
        <w:t xml:space="preserve">[KY] </w:t>
      </w:r>
      <w:r w:rsidRPr="00F77676">
        <w:rPr>
          <w:rStyle w:val="Incipit"/>
          <w:lang w:val="fr-FR"/>
        </w:rPr>
        <w:t>Kyrie</w:t>
      </w:r>
      <w:r w:rsidRPr="00B779A9">
        <w:rPr>
          <w:lang w:val="fr-FR"/>
        </w:rPr>
        <w:t xml:space="preserve"> et [SA] </w:t>
      </w:r>
      <w:r w:rsidRPr="00F77676">
        <w:rPr>
          <w:rStyle w:val="Incipit"/>
          <w:lang w:val="fr-FR"/>
        </w:rPr>
        <w:t>Sanctus</w:t>
      </w:r>
      <w:r w:rsidRPr="00B779A9">
        <w:rPr>
          <w:lang w:val="fr-FR"/>
        </w:rPr>
        <w:t xml:space="preserve"> </w:t>
      </w:r>
      <w:r w:rsidR="00885488" w:rsidRPr="00B779A9">
        <w:rPr>
          <w:lang w:val="fr-FR"/>
        </w:rPr>
        <w:t xml:space="preserve">de confessoribus. </w:t>
      </w:r>
      <w:r w:rsidR="00885488" w:rsidRPr="003D0C23">
        <w:rPr>
          <w:lang w:val="pt-PT"/>
        </w:rPr>
        <w:t xml:space="preserve">GR </w:t>
      </w:r>
      <w:r w:rsidR="00885488" w:rsidRPr="003D0C23">
        <w:rPr>
          <w:rStyle w:val="Incipit"/>
          <w:lang w:val="pt-PT"/>
        </w:rPr>
        <w:t>Inveni David</w:t>
      </w:r>
      <w:r w:rsidR="00DD1415" w:rsidRPr="003D0C23">
        <w:rPr>
          <w:lang w:val="pt-PT"/>
        </w:rPr>
        <w:t>@31.</w:t>
      </w:r>
      <w:r w:rsidR="00885488" w:rsidRPr="003D0C23">
        <w:rPr>
          <w:lang w:val="pt-PT"/>
        </w:rPr>
        <w:t xml:space="preserve"> AL</w:t>
      </w:r>
      <w:r w:rsidR="00F94BDB" w:rsidRPr="003D0C23">
        <w:rPr>
          <w:lang w:val="pt-PT"/>
        </w:rPr>
        <w:t>V</w:t>
      </w:r>
      <w:r w:rsidR="00885488" w:rsidRPr="003D0C23">
        <w:rPr>
          <w:lang w:val="pt-PT"/>
        </w:rPr>
        <w:t xml:space="preserve"> </w:t>
      </w:r>
      <w:r w:rsidR="00885488" w:rsidRPr="003D0C23">
        <w:rPr>
          <w:rStyle w:val="Incipit"/>
          <w:lang w:val="pt-PT"/>
        </w:rPr>
        <w:t>Martinus episcopus</w:t>
      </w:r>
      <w:r w:rsidR="00DD1415" w:rsidRPr="003D0C23">
        <w:rPr>
          <w:lang w:val="pt-PT"/>
        </w:rPr>
        <w:t>@252.</w:t>
      </w:r>
      <w:r w:rsidR="00885488" w:rsidRPr="003D0C23">
        <w:rPr>
          <w:lang w:val="pt-PT"/>
        </w:rPr>
        <w:t xml:space="preserve"> SE </w:t>
      </w:r>
      <w:r w:rsidR="00885488" w:rsidRPr="003D0C23">
        <w:rPr>
          <w:rStyle w:val="Incipit"/>
          <w:lang w:val="pt-PT"/>
        </w:rPr>
        <w:t>Sacerdotem Christi Martinum</w:t>
      </w:r>
      <w:r w:rsidR="00DD1415" w:rsidRPr="003D0C23">
        <w:rPr>
          <w:lang w:val="pt-PT"/>
        </w:rPr>
        <w:t>@339.</w:t>
      </w:r>
      <w:r w:rsidR="00885488" w:rsidRPr="003D0C23">
        <w:rPr>
          <w:lang w:val="pt-PT"/>
        </w:rPr>
        <w:t xml:space="preserve"> OF </w:t>
      </w:r>
      <w:r w:rsidR="00885488" w:rsidRPr="003D0C23">
        <w:rPr>
          <w:rStyle w:val="Incipit"/>
          <w:lang w:val="pt-PT"/>
        </w:rPr>
        <w:t>Veritas mea</w:t>
      </w:r>
      <w:r w:rsidR="00DD1415" w:rsidRPr="003D0C23">
        <w:rPr>
          <w:lang w:val="pt-PT"/>
        </w:rPr>
        <w:t>@31.</w:t>
      </w:r>
      <w:r w:rsidR="00885488" w:rsidRPr="003D0C23">
        <w:rPr>
          <w:lang w:val="pt-PT"/>
        </w:rPr>
        <w:t xml:space="preserve"> CO </w:t>
      </w:r>
      <w:r w:rsidR="00885488" w:rsidRPr="003D0C23">
        <w:rPr>
          <w:rStyle w:val="Incipit"/>
          <w:lang w:val="pt-PT"/>
        </w:rPr>
        <w:t>Beatus ser</w:t>
      </w:r>
      <w:r w:rsidR="00382E22" w:rsidRPr="003D0C23">
        <w:rPr>
          <w:rStyle w:val="Incipit"/>
          <w:lang w:val="pt-PT"/>
        </w:rPr>
        <w:t>vu</w:t>
      </w:r>
      <w:r w:rsidR="00885488" w:rsidRPr="003D0C23">
        <w:rPr>
          <w:rStyle w:val="Incipit"/>
          <w:lang w:val="pt-PT"/>
        </w:rPr>
        <w:t xml:space="preserve">s quem cum </w:t>
      </w:r>
      <w:r w:rsidR="0007245A" w:rsidRPr="003D0C23">
        <w:rPr>
          <w:rStyle w:val="Incipit"/>
          <w:lang w:val="pt-PT"/>
        </w:rPr>
        <w:t>venerit</w:t>
      </w:r>
      <w:r w:rsidR="00885488" w:rsidRPr="003D0C23">
        <w:rPr>
          <w:rStyle w:val="Incipit"/>
          <w:lang w:val="pt-PT"/>
        </w:rPr>
        <w:t xml:space="preserve"> dominus</w:t>
      </w:r>
      <w:r w:rsidR="00DD1415" w:rsidRPr="003D0C23">
        <w:rPr>
          <w:lang w:val="pt-PT"/>
        </w:rPr>
        <w:t>@28.</w:t>
      </w:r>
    </w:p>
    <w:p w:rsidR="00885488" w:rsidRPr="00B779A9" w:rsidRDefault="001F0564" w:rsidP="00415109">
      <w:pPr>
        <w:rPr>
          <w:lang w:val="pt-PT"/>
        </w:rPr>
      </w:pPr>
      <w:r w:rsidRPr="00F77676">
        <w:rPr>
          <w:rStyle w:val="Time1"/>
          <w:lang w:val="pt-PT"/>
        </w:rPr>
        <w:t>Ad secundas vesperas</w:t>
      </w:r>
      <w:r w:rsidR="00885488" w:rsidRPr="00B779A9">
        <w:rPr>
          <w:lang w:val="pt-PT"/>
        </w:rPr>
        <w:t xml:space="preserve"> AN </w:t>
      </w:r>
      <w:r w:rsidR="00885488" w:rsidRPr="00F77676">
        <w:rPr>
          <w:rStyle w:val="Incipit"/>
          <w:lang w:val="pt-PT"/>
        </w:rPr>
        <w:t>Dixerunt discipuli</w:t>
      </w:r>
      <w:r w:rsidR="00885488" w:rsidRPr="00B779A9">
        <w:rPr>
          <w:lang w:val="pt-PT"/>
        </w:rPr>
        <w:t xml:space="preserve"> cum reliquis. PS </w:t>
      </w:r>
      <w:r w:rsidR="00885488" w:rsidRPr="00F77676">
        <w:rPr>
          <w:rStyle w:val="Incipit"/>
          <w:lang w:val="pt-PT"/>
        </w:rPr>
        <w:t>Dixit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Confitebor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 xml:space="preserve">Beatus </w:t>
      </w:r>
      <w:r w:rsidR="00C31823" w:rsidRPr="00F77676">
        <w:rPr>
          <w:rStyle w:val="Incipit"/>
          <w:lang w:val="pt-PT"/>
        </w:rPr>
        <w:t>vir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De profundis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Memento</w:t>
      </w:r>
      <w:r w:rsidR="00885488" w:rsidRPr="00B779A9">
        <w:rPr>
          <w:lang w:val="pt-PT"/>
        </w:rPr>
        <w:t xml:space="preserve">. HY </w:t>
      </w:r>
      <w:r w:rsidR="00885488" w:rsidRPr="00F77676">
        <w:rPr>
          <w:rStyle w:val="Incipit"/>
          <w:lang w:val="pt-PT"/>
        </w:rPr>
        <w:t>Martine confessor dei</w:t>
      </w:r>
      <w:r w:rsidR="00885488" w:rsidRPr="00B779A9">
        <w:rPr>
          <w:lang w:val="pt-PT"/>
        </w:rPr>
        <w:t xml:space="preserve">. VS </w:t>
      </w:r>
      <w:r w:rsidR="00885488" w:rsidRPr="00F77676">
        <w:rPr>
          <w:rStyle w:val="Incipit"/>
          <w:lang w:val="pt-PT"/>
        </w:rPr>
        <w:t>Iustus ut palma</w:t>
      </w:r>
      <w:r w:rsidR="00885488" w:rsidRPr="00B779A9">
        <w:rPr>
          <w:lang w:val="pt-PT"/>
        </w:rPr>
        <w:t xml:space="preserve">. AM </w:t>
      </w:r>
      <w:r w:rsidR="00885488" w:rsidRPr="00F77676">
        <w:rPr>
          <w:rStyle w:val="Incipit"/>
          <w:lang w:val="pt-PT"/>
        </w:rPr>
        <w:t>O beatum pontificem</w:t>
      </w:r>
      <w:r w:rsidR="00885488" w:rsidRPr="00B779A9">
        <w:rPr>
          <w:lang w:val="pt-PT"/>
        </w:rPr>
        <w:t xml:space="preserve">. </w:t>
      </w:r>
      <w:r w:rsidR="005035EF">
        <w:rPr>
          <w:lang w:val="pt-PT"/>
        </w:rPr>
        <w:t>Suffragium d</w:t>
      </w:r>
      <w:r w:rsidR="00885488" w:rsidRPr="00B779A9">
        <w:rPr>
          <w:lang w:val="pt-PT"/>
        </w:rPr>
        <w:t xml:space="preserve">e beata virgine </w:t>
      </w:r>
      <w:r w:rsidR="005035EF">
        <w:rPr>
          <w:lang w:val="pt-PT"/>
        </w:rPr>
        <w:t>[</w:t>
      </w:r>
      <w:r w:rsidR="00885488" w:rsidRPr="00B779A9">
        <w:rPr>
          <w:lang w:val="pt-PT"/>
        </w:rPr>
        <w:t>AC</w:t>
      </w:r>
      <w:r w:rsidR="005035EF">
        <w:rPr>
          <w:lang w:val="pt-PT"/>
        </w:rPr>
        <w:t>]</w:t>
      </w:r>
      <w:r w:rsidR="00885488" w:rsidRPr="00B779A9">
        <w:rPr>
          <w:lang w:val="pt-PT"/>
        </w:rPr>
        <w:t xml:space="preserve"> </w:t>
      </w:r>
      <w:r w:rsidR="00885488" w:rsidRPr="00F77676">
        <w:rPr>
          <w:rStyle w:val="Incipit"/>
          <w:lang w:val="pt-PT"/>
        </w:rPr>
        <w:t>Maria virgo</w:t>
      </w:r>
      <w:r w:rsidR="00885488" w:rsidRPr="00B779A9">
        <w:rPr>
          <w:lang w:val="pt-PT"/>
        </w:rPr>
        <w:t xml:space="preserve">. </w:t>
      </w:r>
      <w:r w:rsidR="00F94BDB" w:rsidRPr="00B779A9">
        <w:rPr>
          <w:lang w:val="pt-PT"/>
        </w:rPr>
        <w:t xml:space="preserve">[BD] </w:t>
      </w:r>
      <w:r w:rsidR="005F6F99" w:rsidRPr="00F77676">
        <w:rPr>
          <w:rStyle w:val="Incipit"/>
          <w:lang w:val="pt-PT"/>
        </w:rPr>
        <w:t>Benedicamus</w:t>
      </w:r>
      <w:r w:rsidR="00F94BDB" w:rsidRPr="00B779A9">
        <w:rPr>
          <w:lang w:val="pt-PT"/>
        </w:rPr>
        <w:t xml:space="preserve"> de </w:t>
      </w:r>
      <w:r w:rsidR="00885488" w:rsidRPr="00B779A9">
        <w:rPr>
          <w:lang w:val="pt-PT"/>
        </w:rPr>
        <w:t>confessoribus.</w:t>
      </w:r>
    </w:p>
    <w:p w:rsidR="00885488" w:rsidRPr="00B779A9" w:rsidRDefault="001F0564" w:rsidP="00415109">
      <w:pPr>
        <w:rPr>
          <w:lang w:val="pt-PT"/>
        </w:rPr>
      </w:pPr>
      <w:r w:rsidRPr="00F77676">
        <w:rPr>
          <w:rStyle w:val="Time1"/>
          <w:lang w:val="pt-PT"/>
        </w:rPr>
        <w:t>Ad completorium</w:t>
      </w:r>
      <w:r w:rsidR="00885488" w:rsidRPr="00B779A9">
        <w:rPr>
          <w:lang w:val="pt-PT"/>
        </w:rPr>
        <w:t xml:space="preserve"> HY </w:t>
      </w:r>
      <w:r w:rsidR="00885488" w:rsidRPr="00794880">
        <w:rPr>
          <w:rStyle w:val="Incipit"/>
          <w:lang w:val="pt-PT"/>
        </w:rPr>
        <w:t>Iesu</w:t>
      </w:r>
      <w:r w:rsidR="005A362F" w:rsidRPr="005A362F">
        <w:rPr>
          <w:i/>
          <w:lang w:val="pt-PT"/>
        </w:rPr>
        <w:t xml:space="preserve"> </w:t>
      </w:r>
      <w:r w:rsidR="00885488" w:rsidRPr="00794880">
        <w:rPr>
          <w:rStyle w:val="Incipit"/>
          <w:lang w:val="pt-PT"/>
        </w:rPr>
        <w:t>redemptor</w:t>
      </w:r>
      <w:r w:rsidR="00885488" w:rsidRPr="00B779A9">
        <w:rPr>
          <w:lang w:val="pt-PT"/>
        </w:rPr>
        <w:t xml:space="preserve">. AD </w:t>
      </w:r>
      <w:r w:rsidR="00885488" w:rsidRPr="00794880">
        <w:rPr>
          <w:rStyle w:val="Incipit"/>
          <w:lang w:val="pt-PT"/>
        </w:rPr>
        <w:t>Vigila</w:t>
      </w:r>
      <w:r w:rsidR="00885488" w:rsidRPr="005B472A">
        <w:rPr>
          <w:lang w:val="pt-PT"/>
        </w:rPr>
        <w:t>.</w:t>
      </w:r>
    </w:p>
    <w:p w:rsidR="00885488" w:rsidRPr="00B779A9" w:rsidRDefault="00885488" w:rsidP="00415109">
      <w:pPr>
        <w:rPr>
          <w:lang w:val="pt-PT"/>
        </w:rPr>
      </w:pPr>
      <w:r w:rsidRPr="00B779A9">
        <w:rPr>
          <w:lang w:val="pt-PT"/>
        </w:rPr>
        <w:t>De sancto</w:t>
      </w:r>
      <w:r w:rsidR="00A662BC">
        <w:rPr>
          <w:lang w:val="pt-PT"/>
        </w:rPr>
        <w:t xml:space="preserve"> Martino</w:t>
      </w:r>
      <w:r w:rsidRPr="00B779A9">
        <w:rPr>
          <w:lang w:val="pt-PT"/>
        </w:rPr>
        <w:t xml:space="preserve"> per </w:t>
      </w:r>
      <w:r w:rsidR="00BA4CFB" w:rsidRPr="00B779A9">
        <w:rPr>
          <w:lang w:val="pt-PT"/>
        </w:rPr>
        <w:t>octava</w:t>
      </w:r>
      <w:r w:rsidRPr="00B779A9">
        <w:rPr>
          <w:lang w:val="pt-PT"/>
        </w:rPr>
        <w:t>m suffragatur.</w:t>
      </w:r>
    </w:p>
    <w:p w:rsidR="00885488" w:rsidRPr="00F77676" w:rsidRDefault="00885488" w:rsidP="00415109">
      <w:pPr>
        <w:pStyle w:val="berschrift1"/>
        <w:rPr>
          <w:lang w:val="pt-PT"/>
        </w:rPr>
      </w:pPr>
      <w:r w:rsidRPr="00F77676">
        <w:rPr>
          <w:lang w:val="pt-PT"/>
        </w:rPr>
        <w:t>DE SA</w:t>
      </w:r>
      <w:r w:rsidR="001F0564" w:rsidRPr="00F77676">
        <w:rPr>
          <w:lang w:val="pt-PT"/>
        </w:rPr>
        <w:t>NCTO EUSTACHIO ET SOCIORUM EIUS</w:t>
      </w:r>
    </w:p>
    <w:p w:rsidR="00885488" w:rsidRPr="00B779A9" w:rsidRDefault="00885488" w:rsidP="00415109">
      <w:pPr>
        <w:rPr>
          <w:lang w:val="pt-PT"/>
        </w:rPr>
      </w:pPr>
      <w:r w:rsidRPr="00B779A9">
        <w:rPr>
          <w:lang w:val="pt-PT"/>
        </w:rPr>
        <w:t>Binos facimus ut de pluribus martyribus.</w:t>
      </w:r>
    </w:p>
    <w:p w:rsidR="00885488" w:rsidRPr="00B779A9" w:rsidRDefault="001F0564" w:rsidP="00415109">
      <w:pPr>
        <w:rPr>
          <w:lang w:val="pt-PT"/>
        </w:rPr>
      </w:pPr>
      <w:r w:rsidRPr="00F77676">
        <w:rPr>
          <w:rStyle w:val="Time1"/>
          <w:lang w:val="pt-PT"/>
        </w:rPr>
        <w:t>Ad vesperas</w:t>
      </w:r>
      <w:r w:rsidR="00885488" w:rsidRPr="00B779A9">
        <w:rPr>
          <w:lang w:val="pt-PT"/>
        </w:rPr>
        <w:t xml:space="preserve"> super psalmos AN </w:t>
      </w:r>
      <w:r w:rsidR="00885488" w:rsidRPr="00F77676">
        <w:rPr>
          <w:rStyle w:val="Incipit"/>
          <w:lang w:val="pt-PT"/>
        </w:rPr>
        <w:t>O laudanda bonitas</w:t>
      </w:r>
      <w:r w:rsidR="00885488" w:rsidRPr="00B779A9">
        <w:rPr>
          <w:lang w:val="pt-PT"/>
        </w:rPr>
        <w:t xml:space="preserve"> cum reliquis. </w:t>
      </w:r>
      <w:r w:rsidR="00F94BDB" w:rsidRPr="00B779A9">
        <w:rPr>
          <w:lang w:val="pt-PT"/>
        </w:rPr>
        <w:t>Psalmi omnia Laudate</w:t>
      </w:r>
      <w:r w:rsidR="00885488" w:rsidRPr="00B779A9">
        <w:rPr>
          <w:lang w:val="pt-PT"/>
        </w:rPr>
        <w:t xml:space="preserve">. RP </w:t>
      </w:r>
      <w:r w:rsidR="00EB5060" w:rsidRPr="00F77676">
        <w:rPr>
          <w:rStyle w:val="Incipit"/>
          <w:lang w:val="pt-PT"/>
        </w:rPr>
        <w:t>Iv</w:t>
      </w:r>
      <w:r w:rsidR="00885488" w:rsidRPr="00F77676">
        <w:rPr>
          <w:rStyle w:val="Incipit"/>
          <w:lang w:val="pt-PT"/>
        </w:rPr>
        <w:t>it</w:t>
      </w:r>
      <w:r w:rsidR="008060A3" w:rsidRPr="00F77676">
        <w:rPr>
          <w:rStyle w:val="Incipit"/>
          <w:lang w:val="pt-PT"/>
        </w:rPr>
        <w:t xml:space="preserve"> ven</w:t>
      </w:r>
      <w:r w:rsidR="00885488" w:rsidRPr="00F77676">
        <w:rPr>
          <w:rStyle w:val="Incipit"/>
          <w:lang w:val="pt-PT"/>
        </w:rPr>
        <w:t xml:space="preserve">atum </w:t>
      </w:r>
      <w:r w:rsidR="005035EF" w:rsidRPr="00F77676">
        <w:rPr>
          <w:rStyle w:val="Incipit"/>
          <w:lang w:val="pt-PT"/>
        </w:rPr>
        <w:t>|</w:t>
      </w:r>
      <w:r w:rsidR="00885488" w:rsidRPr="00F77676">
        <w:rPr>
          <w:rStyle w:val="Incipit"/>
          <w:lang w:val="pt-PT"/>
        </w:rPr>
        <w:t>placitus</w:t>
      </w:r>
      <w:r w:rsidR="00816198" w:rsidRPr="00F77676">
        <w:rPr>
          <w:rStyle w:val="Incipit"/>
          <w:lang w:val="pt-PT"/>
        </w:rPr>
        <w:t>::Placidus|</w:t>
      </w:r>
      <w:r w:rsidR="00885488" w:rsidRPr="00B779A9">
        <w:rPr>
          <w:lang w:val="pt-PT"/>
        </w:rPr>
        <w:t xml:space="preserve">. HY </w:t>
      </w:r>
      <w:r w:rsidR="00885488" w:rsidRPr="00F77676">
        <w:rPr>
          <w:rStyle w:val="Incipit"/>
          <w:lang w:val="pt-PT"/>
        </w:rPr>
        <w:t>O mira dispensatio</w:t>
      </w:r>
      <w:r w:rsidR="00885488" w:rsidRPr="00B779A9">
        <w:rPr>
          <w:lang w:val="pt-PT"/>
        </w:rPr>
        <w:t xml:space="preserve">. VS </w:t>
      </w:r>
      <w:r w:rsidR="00885488" w:rsidRPr="00F77676">
        <w:rPr>
          <w:rStyle w:val="Incipit"/>
          <w:lang w:val="pt-PT"/>
        </w:rPr>
        <w:t>Laetamini in domino</w:t>
      </w:r>
      <w:r w:rsidR="00885488" w:rsidRPr="00B779A9">
        <w:rPr>
          <w:lang w:val="pt-PT"/>
        </w:rPr>
        <w:t xml:space="preserve">. AM </w:t>
      </w:r>
      <w:r w:rsidR="00885488" w:rsidRPr="00F77676">
        <w:rPr>
          <w:rStyle w:val="Incipit"/>
          <w:lang w:val="pt-PT"/>
        </w:rPr>
        <w:t>Magnificemus deum et laudemus</w:t>
      </w:r>
      <w:r w:rsidR="00885488" w:rsidRPr="00B779A9">
        <w:rPr>
          <w:lang w:val="pt-PT"/>
        </w:rPr>
        <w:t xml:space="preserve">. </w:t>
      </w:r>
      <w:r w:rsidR="007F4D7A">
        <w:rPr>
          <w:lang w:val="pt-PT"/>
        </w:rPr>
        <w:t xml:space="preserve">Suffragium </w:t>
      </w:r>
      <w:r w:rsidR="00BA24A1" w:rsidRPr="00B779A9">
        <w:rPr>
          <w:lang w:val="pt-PT"/>
        </w:rPr>
        <w:t>[</w:t>
      </w:r>
      <w:r w:rsidR="007F4D7A">
        <w:rPr>
          <w:lang w:val="pt-PT"/>
        </w:rPr>
        <w:t>d</w:t>
      </w:r>
      <w:r w:rsidR="00885488" w:rsidRPr="00B779A9">
        <w:rPr>
          <w:lang w:val="pt-PT"/>
        </w:rPr>
        <w:t>e beata virgine</w:t>
      </w:r>
      <w:r w:rsidR="00BA24A1" w:rsidRPr="00B779A9">
        <w:rPr>
          <w:lang w:val="pt-PT"/>
        </w:rPr>
        <w:t>]</w:t>
      </w:r>
      <w:r w:rsidR="00885488" w:rsidRPr="00B779A9">
        <w:rPr>
          <w:lang w:val="pt-PT"/>
        </w:rPr>
        <w:t xml:space="preserve"> </w:t>
      </w:r>
      <w:r w:rsidR="007F4D7A">
        <w:rPr>
          <w:lang w:val="pt-PT"/>
        </w:rPr>
        <w:t>[</w:t>
      </w:r>
      <w:r w:rsidR="00885488" w:rsidRPr="00B779A9">
        <w:rPr>
          <w:lang w:val="pt-PT"/>
        </w:rPr>
        <w:t>AC</w:t>
      </w:r>
      <w:r w:rsidR="007F4D7A">
        <w:rPr>
          <w:lang w:val="pt-PT"/>
        </w:rPr>
        <w:t>]</w:t>
      </w:r>
      <w:r w:rsidR="00885488" w:rsidRPr="00B779A9">
        <w:rPr>
          <w:lang w:val="pt-PT"/>
        </w:rPr>
        <w:t xml:space="preserve"> </w:t>
      </w:r>
      <w:r w:rsidR="00885488" w:rsidRPr="00F77676">
        <w:rPr>
          <w:rStyle w:val="Incipit"/>
          <w:lang w:val="pt-PT"/>
        </w:rPr>
        <w:t>Omnium rerum</w:t>
      </w:r>
      <w:r w:rsidR="00885488" w:rsidRPr="00B779A9">
        <w:rPr>
          <w:lang w:val="pt-PT"/>
        </w:rPr>
        <w:t xml:space="preserve">. </w:t>
      </w:r>
      <w:r w:rsidR="00F94BDB" w:rsidRPr="00B779A9">
        <w:rPr>
          <w:lang w:val="pt-PT"/>
        </w:rPr>
        <w:t xml:space="preserve">[BD] </w:t>
      </w:r>
      <w:r w:rsidR="005F6F99" w:rsidRPr="00F77676">
        <w:rPr>
          <w:rStyle w:val="Incipit"/>
          <w:lang w:val="pt-PT"/>
        </w:rPr>
        <w:t>Benedicamus</w:t>
      </w:r>
      <w:r w:rsidR="00F94BDB" w:rsidRPr="00B779A9">
        <w:rPr>
          <w:lang w:val="pt-PT"/>
        </w:rPr>
        <w:t xml:space="preserve"> de </w:t>
      </w:r>
      <w:r w:rsidR="00885488" w:rsidRPr="00B779A9">
        <w:rPr>
          <w:lang w:val="pt-PT"/>
        </w:rPr>
        <w:t>martyribus.</w:t>
      </w:r>
    </w:p>
    <w:p w:rsidR="007F4D7A" w:rsidRDefault="001F0564" w:rsidP="00415109">
      <w:pPr>
        <w:rPr>
          <w:lang w:val="pt-PT"/>
        </w:rPr>
      </w:pPr>
      <w:r w:rsidRPr="00F77676">
        <w:rPr>
          <w:rStyle w:val="Time1"/>
          <w:lang w:val="pt-PT"/>
        </w:rPr>
        <w:t>Ad completorium</w:t>
      </w:r>
      <w:r w:rsidR="00885488" w:rsidRPr="00B779A9">
        <w:rPr>
          <w:lang w:val="pt-PT"/>
        </w:rPr>
        <w:t xml:space="preserve"> HY </w:t>
      </w:r>
      <w:r w:rsidR="00885488" w:rsidRPr="00794880">
        <w:rPr>
          <w:rStyle w:val="Incipit"/>
          <w:lang w:val="pt-PT"/>
        </w:rPr>
        <w:t>Te</w:t>
      </w:r>
      <w:r w:rsidR="005A362F" w:rsidRPr="005A362F">
        <w:rPr>
          <w:i/>
          <w:lang w:val="pt-PT"/>
        </w:rPr>
        <w:t xml:space="preserve"> </w:t>
      </w:r>
      <w:r w:rsidR="00885488" w:rsidRPr="00794880">
        <w:rPr>
          <w:rStyle w:val="Incipit"/>
          <w:lang w:val="pt-PT"/>
        </w:rPr>
        <w:t>lucis</w:t>
      </w:r>
      <w:r w:rsidR="00885488" w:rsidRPr="00B779A9">
        <w:rPr>
          <w:lang w:val="pt-PT"/>
        </w:rPr>
        <w:t xml:space="preserve">. AD </w:t>
      </w:r>
      <w:r w:rsidR="00885488" w:rsidRPr="00794880">
        <w:rPr>
          <w:rStyle w:val="Incipit"/>
          <w:lang w:val="pt-PT"/>
        </w:rPr>
        <w:t>Pacem</w:t>
      </w:r>
      <w:r w:rsidR="005A362F" w:rsidRPr="005A362F">
        <w:rPr>
          <w:i/>
          <w:lang w:val="pt-PT"/>
        </w:rPr>
        <w:t xml:space="preserve"> </w:t>
      </w:r>
      <w:r w:rsidR="00885488" w:rsidRPr="00794880">
        <w:rPr>
          <w:rStyle w:val="Incipit"/>
          <w:lang w:val="pt-PT"/>
        </w:rPr>
        <w:t>tuam</w:t>
      </w:r>
      <w:r w:rsidR="007F4D7A">
        <w:rPr>
          <w:lang w:val="pt-PT"/>
        </w:rPr>
        <w:t>.</w:t>
      </w:r>
    </w:p>
    <w:p w:rsidR="00885488" w:rsidRPr="007F4D7A" w:rsidRDefault="00F94BDB" w:rsidP="00415109">
      <w:pPr>
        <w:rPr>
          <w:lang w:val="pt-PT"/>
        </w:rPr>
      </w:pPr>
      <w:r w:rsidRPr="00B779A9">
        <w:rPr>
          <w:lang w:val="pt-PT"/>
        </w:rPr>
        <w:t>(85r)</w:t>
      </w:r>
      <w:r w:rsidR="007F4D7A">
        <w:rPr>
          <w:lang w:val="pt-PT"/>
        </w:rPr>
        <w:t xml:space="preserve"> </w:t>
      </w:r>
      <w:r w:rsidR="001F0564" w:rsidRPr="00F77676">
        <w:rPr>
          <w:rStyle w:val="Time1"/>
          <w:lang w:val="pt-PT"/>
        </w:rPr>
        <w:t>Ad matutinum</w:t>
      </w:r>
      <w:r w:rsidR="00885488" w:rsidRPr="00F77676">
        <w:rPr>
          <w:lang w:val="pt-PT"/>
        </w:rPr>
        <w:t xml:space="preserve"> I</w:t>
      </w:r>
      <w:r w:rsidRPr="00F77676">
        <w:rPr>
          <w:lang w:val="pt-PT"/>
        </w:rPr>
        <w:t>N</w:t>
      </w:r>
      <w:r w:rsidR="00885488" w:rsidRPr="00F77676">
        <w:rPr>
          <w:lang w:val="pt-PT"/>
        </w:rPr>
        <w:t xml:space="preserve">V </w:t>
      </w:r>
      <w:r w:rsidR="00885488" w:rsidRPr="00F77676">
        <w:rPr>
          <w:rStyle w:val="Incipit"/>
          <w:lang w:val="pt-PT"/>
        </w:rPr>
        <w:t>Venite rite vigilemus deum</w:t>
      </w:r>
      <w:r w:rsidR="00885488" w:rsidRPr="00F77676">
        <w:rPr>
          <w:lang w:val="pt-PT"/>
        </w:rPr>
        <w:t xml:space="preserve">. </w:t>
      </w:r>
      <w:r w:rsidR="00885488" w:rsidRPr="00B779A9">
        <w:rPr>
          <w:color w:val="000000"/>
          <w:lang w:val="pt-PT"/>
        </w:rPr>
        <w:t xml:space="preserve">HY </w:t>
      </w:r>
      <w:r w:rsidR="00885488" w:rsidRPr="00F77676">
        <w:rPr>
          <w:rStyle w:val="Incipit"/>
          <w:lang w:val="pt-PT"/>
        </w:rPr>
        <w:t>Romam redit Eustachius</w:t>
      </w:r>
      <w:r w:rsidR="00885488" w:rsidRPr="00B779A9">
        <w:rPr>
          <w:color w:val="000000"/>
          <w:lang w:val="pt-PT"/>
        </w:rPr>
        <w:t>.</w:t>
      </w:r>
    </w:p>
    <w:p w:rsidR="00885488" w:rsidRPr="00B779A9" w:rsidRDefault="007F4D7A" w:rsidP="00415109">
      <w:pPr>
        <w:rPr>
          <w:lang w:val="pt-PT"/>
        </w:rPr>
      </w:pPr>
      <w:r w:rsidRPr="002D4ADF">
        <w:rPr>
          <w:lang w:val="pt-PT"/>
        </w:rPr>
        <w:lastRenderedPageBreak/>
        <w:t xml:space="preserve">Ad </w:t>
      </w:r>
      <w:r w:rsidR="001F0564" w:rsidRPr="002D4ADF">
        <w:rPr>
          <w:lang w:val="pt-PT"/>
        </w:rPr>
        <w:t>%D::ma% primum nocturnum</w:t>
      </w:r>
      <w:r w:rsidR="00885488" w:rsidRPr="00B779A9">
        <w:rPr>
          <w:lang w:val="pt-PT"/>
        </w:rPr>
        <w:t xml:space="preserve"> AN </w:t>
      </w:r>
      <w:r w:rsidR="00885488" w:rsidRPr="00F77676">
        <w:rPr>
          <w:rStyle w:val="Incipit"/>
          <w:lang w:val="pt-PT"/>
        </w:rPr>
        <w:t xml:space="preserve">Beatus </w:t>
      </w:r>
      <w:r w:rsidR="00C31823" w:rsidRPr="00F77676">
        <w:rPr>
          <w:rStyle w:val="Incipit"/>
          <w:lang w:val="pt-PT"/>
        </w:rPr>
        <w:t>vir</w:t>
      </w:r>
      <w:r w:rsidR="00885488" w:rsidRPr="00F77676">
        <w:rPr>
          <w:rStyle w:val="Incipit"/>
          <w:lang w:val="pt-PT"/>
        </w:rPr>
        <w:t xml:space="preserve"> cum coniunge</w:t>
      </w:r>
      <w:r w:rsidR="00885488" w:rsidRPr="00B779A9">
        <w:rPr>
          <w:lang w:val="pt-PT"/>
        </w:rPr>
        <w:t xml:space="preserve"> cum reliquis duabus. PS </w:t>
      </w:r>
      <w:r w:rsidR="00885488" w:rsidRPr="00F77676">
        <w:rPr>
          <w:rStyle w:val="Incipit"/>
          <w:lang w:val="pt-PT"/>
        </w:rPr>
        <w:t xml:space="preserve">Beatus </w:t>
      </w:r>
      <w:r w:rsidR="00C31823" w:rsidRPr="00F77676">
        <w:rPr>
          <w:rStyle w:val="Incipit"/>
          <w:lang w:val="pt-PT"/>
        </w:rPr>
        <w:t>vir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Quare fremuerunt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Cum in</w:t>
      </w:r>
      <w:r w:rsidR="00702792" w:rsidRPr="00F77676">
        <w:rPr>
          <w:rStyle w:val="Incipit"/>
          <w:lang w:val="pt-PT"/>
        </w:rPr>
        <w:t>voc</w:t>
      </w:r>
      <w:r w:rsidR="00885488" w:rsidRPr="00F77676">
        <w:rPr>
          <w:rStyle w:val="Incipit"/>
          <w:lang w:val="pt-PT"/>
        </w:rPr>
        <w:t>arem</w:t>
      </w:r>
      <w:r w:rsidR="00885488" w:rsidRPr="00B779A9">
        <w:rPr>
          <w:lang w:val="pt-PT"/>
        </w:rPr>
        <w:t xml:space="preserve">. VS </w:t>
      </w:r>
      <w:r w:rsidR="00885488" w:rsidRPr="00F77676">
        <w:rPr>
          <w:rStyle w:val="Incipit"/>
          <w:lang w:val="pt-PT"/>
        </w:rPr>
        <w:t>Laetamini in domino</w:t>
      </w:r>
      <w:r w:rsidR="00F94BDB" w:rsidRPr="00B779A9">
        <w:rPr>
          <w:lang w:val="pt-PT"/>
        </w:rPr>
        <w:t>. LS</w:t>
      </w:r>
      <w:r w:rsidR="00885488" w:rsidRPr="00B779A9">
        <w:rPr>
          <w:lang w:val="pt-PT"/>
        </w:rPr>
        <w:t xml:space="preserve"> </w:t>
      </w:r>
      <w:r w:rsidR="00885488" w:rsidRPr="00F77676">
        <w:rPr>
          <w:rStyle w:val="Incipit"/>
          <w:lang w:val="pt-PT"/>
        </w:rPr>
        <w:t>Psalmus qui cantatur domino</w:t>
      </w:r>
      <w:r w:rsidR="00885488" w:rsidRPr="00B779A9">
        <w:rPr>
          <w:lang w:val="pt-PT"/>
        </w:rPr>
        <w:t xml:space="preserve">. RP </w:t>
      </w:r>
      <w:r w:rsidR="00885488" w:rsidRPr="00F77676">
        <w:rPr>
          <w:rStyle w:val="Incipit"/>
          <w:lang w:val="pt-PT"/>
        </w:rPr>
        <w:t xml:space="preserve">O </w:t>
      </w:r>
      <w:r w:rsidR="000F4FB4" w:rsidRPr="00F77676">
        <w:rPr>
          <w:rStyle w:val="Incipit"/>
          <w:lang w:val="pt-PT"/>
        </w:rPr>
        <w:t>feli</w:t>
      </w:r>
      <w:r w:rsidR="00885488" w:rsidRPr="00F77676">
        <w:rPr>
          <w:rStyle w:val="Incipit"/>
          <w:lang w:val="pt-PT"/>
        </w:rPr>
        <w:t>x promissio</w:t>
      </w:r>
      <w:r w:rsidR="00885488" w:rsidRPr="00B779A9">
        <w:rPr>
          <w:lang w:val="pt-PT"/>
        </w:rPr>
        <w:t xml:space="preserve"> cum duobus sequentibus.</w:t>
      </w:r>
    </w:p>
    <w:p w:rsidR="00885488" w:rsidRPr="00B779A9" w:rsidRDefault="00885488" w:rsidP="00415109">
      <w:pPr>
        <w:rPr>
          <w:lang w:val="pt-PT"/>
        </w:rPr>
      </w:pPr>
      <w:r w:rsidRPr="00F77676">
        <w:rPr>
          <w:rStyle w:val="Time2"/>
          <w:lang w:val="pt-PT"/>
        </w:rPr>
        <w:t>I</w:t>
      </w:r>
      <w:r w:rsidR="001F0564" w:rsidRPr="00F77676">
        <w:rPr>
          <w:rStyle w:val="Time2"/>
          <w:lang w:val="pt-PT"/>
        </w:rPr>
        <w:t>n secundo nocturno</w:t>
      </w:r>
      <w:r w:rsidRPr="00B779A9">
        <w:rPr>
          <w:lang w:val="pt-PT"/>
        </w:rPr>
        <w:t xml:space="preserve"> AN </w:t>
      </w:r>
      <w:r w:rsidRPr="00F77676">
        <w:rPr>
          <w:rStyle w:val="Incipit"/>
          <w:lang w:val="pt-PT"/>
        </w:rPr>
        <w:t>Verba mea personent</w:t>
      </w:r>
      <w:r w:rsidRPr="00B779A9">
        <w:rPr>
          <w:lang w:val="pt-PT"/>
        </w:rPr>
        <w:t xml:space="preserve"> cum duabus sequentibus. PS </w:t>
      </w:r>
      <w:r w:rsidRPr="00F77676">
        <w:rPr>
          <w:rStyle w:val="Incipit"/>
          <w:lang w:val="pt-PT"/>
        </w:rPr>
        <w:t>Verba mea</w:t>
      </w:r>
      <w:r w:rsidRPr="00B779A9">
        <w:rPr>
          <w:lang w:val="pt-PT"/>
        </w:rPr>
        <w:t xml:space="preserve">. </w:t>
      </w:r>
      <w:r w:rsidR="00BA24A1" w:rsidRPr="00B779A9">
        <w:rPr>
          <w:lang w:val="fr-FR"/>
        </w:rPr>
        <w:t>[</w:t>
      </w:r>
      <w:r w:rsidRPr="00B779A9">
        <w:rPr>
          <w:lang w:val="fr-FR"/>
        </w:rPr>
        <w:t>PS</w:t>
      </w:r>
      <w:r w:rsidR="00BA24A1" w:rsidRPr="00B779A9">
        <w:rPr>
          <w:lang w:val="fr-FR"/>
        </w:rPr>
        <w:t>]</w:t>
      </w:r>
      <w:r w:rsidRPr="00B779A9">
        <w:rPr>
          <w:lang w:val="fr-FR"/>
        </w:rPr>
        <w:t xml:space="preserve"> </w:t>
      </w:r>
      <w:r w:rsidRPr="00F77676">
        <w:rPr>
          <w:rStyle w:val="Incipit"/>
          <w:lang w:val="fr-FR"/>
        </w:rPr>
        <w:t>Domine dominus noster</w:t>
      </w:r>
      <w:r w:rsidRPr="00B779A9">
        <w:rPr>
          <w:lang w:val="fr-FR"/>
        </w:rPr>
        <w:t xml:space="preserve">. </w:t>
      </w:r>
      <w:r w:rsidR="00BA24A1" w:rsidRPr="00B779A9">
        <w:rPr>
          <w:lang w:val="fr-FR"/>
        </w:rPr>
        <w:t>[</w:t>
      </w:r>
      <w:r w:rsidRPr="00B779A9">
        <w:rPr>
          <w:lang w:val="fr-FR"/>
        </w:rPr>
        <w:t>PS</w:t>
      </w:r>
      <w:r w:rsidR="00BA24A1" w:rsidRPr="00B779A9">
        <w:rPr>
          <w:lang w:val="fr-FR"/>
        </w:rPr>
        <w:t>]</w:t>
      </w:r>
      <w:r w:rsidRPr="00B779A9">
        <w:rPr>
          <w:lang w:val="fr-FR"/>
        </w:rPr>
        <w:t xml:space="preserve"> </w:t>
      </w:r>
      <w:r w:rsidRPr="00F77676">
        <w:rPr>
          <w:rStyle w:val="Incipit"/>
          <w:lang w:val="fr-FR"/>
        </w:rPr>
        <w:t>Domine quis habitabit</w:t>
      </w:r>
      <w:r w:rsidRPr="00B779A9">
        <w:rPr>
          <w:lang w:val="fr-FR"/>
        </w:rPr>
        <w:t xml:space="preserve">. VS </w:t>
      </w:r>
      <w:r w:rsidRPr="00F77676">
        <w:rPr>
          <w:rStyle w:val="Incipit"/>
          <w:lang w:val="fr-FR"/>
        </w:rPr>
        <w:t>Exultent iusti</w:t>
      </w:r>
      <w:r w:rsidRPr="00B779A9">
        <w:rPr>
          <w:lang w:val="fr-FR"/>
        </w:rPr>
        <w:t xml:space="preserve">. </w:t>
      </w:r>
      <w:r w:rsidRPr="00B779A9">
        <w:rPr>
          <w:lang w:val="pt-PT"/>
        </w:rPr>
        <w:t xml:space="preserve">RP </w:t>
      </w:r>
      <w:r w:rsidRPr="00F77676">
        <w:rPr>
          <w:rStyle w:val="Incipit"/>
          <w:lang w:val="pt-PT"/>
        </w:rPr>
        <w:t>In ripam natum posuit unum</w:t>
      </w:r>
      <w:r w:rsidRPr="00B779A9">
        <w:rPr>
          <w:lang w:val="pt-PT"/>
        </w:rPr>
        <w:t xml:space="preserve"> cum duobus sequentibus.</w:t>
      </w:r>
    </w:p>
    <w:p w:rsidR="00885488" w:rsidRPr="00B779A9" w:rsidRDefault="001F0564" w:rsidP="00415109">
      <w:pPr>
        <w:rPr>
          <w:lang w:val="pt-PT"/>
        </w:rPr>
      </w:pPr>
      <w:r w:rsidRPr="00F77676">
        <w:rPr>
          <w:rStyle w:val="Time2"/>
          <w:lang w:val="pt-PT"/>
        </w:rPr>
        <w:t>In tertio nocturno</w:t>
      </w:r>
      <w:r w:rsidR="00885488" w:rsidRPr="00B779A9">
        <w:rPr>
          <w:lang w:val="pt-PT"/>
        </w:rPr>
        <w:t xml:space="preserve"> AN </w:t>
      </w:r>
      <w:r w:rsidR="00885488" w:rsidRPr="00F77676">
        <w:rPr>
          <w:rStyle w:val="Incipit"/>
          <w:lang w:val="pt-PT"/>
        </w:rPr>
        <w:t>Con</w:t>
      </w:r>
      <w:r w:rsidR="001B7479" w:rsidRPr="00F77676">
        <w:rPr>
          <w:rStyle w:val="Incipit"/>
          <w:lang w:val="pt-PT"/>
        </w:rPr>
        <w:t>serva</w:t>
      </w:r>
      <w:r w:rsidR="00885488" w:rsidRPr="00F77676">
        <w:rPr>
          <w:rStyle w:val="Incipit"/>
          <w:lang w:val="pt-PT"/>
        </w:rPr>
        <w:t xml:space="preserve"> deus humilem</w:t>
      </w:r>
      <w:r w:rsidR="00885488" w:rsidRPr="00B779A9">
        <w:rPr>
          <w:lang w:val="pt-PT"/>
        </w:rPr>
        <w:t xml:space="preserve"> cum duabus </w:t>
      </w:r>
      <w:r w:rsidR="00BA24A1" w:rsidRPr="00B779A9">
        <w:rPr>
          <w:lang w:val="pt-PT"/>
        </w:rPr>
        <w:t>[</w:t>
      </w:r>
      <w:r w:rsidR="00885488" w:rsidRPr="00B779A9">
        <w:rPr>
          <w:lang w:val="pt-PT"/>
        </w:rPr>
        <w:t>sequentibus</w:t>
      </w:r>
      <w:r w:rsidR="00BA24A1" w:rsidRPr="00B779A9">
        <w:rPr>
          <w:lang w:val="pt-PT"/>
        </w:rPr>
        <w:t>]</w:t>
      </w:r>
      <w:r w:rsidR="00885488" w:rsidRPr="00B779A9">
        <w:rPr>
          <w:lang w:val="pt-PT"/>
        </w:rPr>
        <w:t xml:space="preserve">. PS </w:t>
      </w:r>
      <w:r w:rsidR="00885488" w:rsidRPr="00F77676">
        <w:rPr>
          <w:rStyle w:val="Incipit"/>
          <w:lang w:val="pt-PT"/>
        </w:rPr>
        <w:t>Con</w:t>
      </w:r>
      <w:r w:rsidR="001B7479" w:rsidRPr="00F77676">
        <w:rPr>
          <w:rStyle w:val="Incipit"/>
          <w:lang w:val="pt-PT"/>
        </w:rPr>
        <w:t>serva</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Domini est terra</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Beati quorum</w:t>
      </w:r>
      <w:r w:rsidR="00885488" w:rsidRPr="00B779A9">
        <w:rPr>
          <w:lang w:val="pt-PT"/>
        </w:rPr>
        <w:t xml:space="preserve">. VS </w:t>
      </w:r>
      <w:r w:rsidR="00885488" w:rsidRPr="00F77676">
        <w:rPr>
          <w:rStyle w:val="Incipit"/>
          <w:lang w:val="pt-PT"/>
        </w:rPr>
        <w:t>Iusti autem</w:t>
      </w:r>
      <w:r w:rsidR="00885488" w:rsidRPr="00B779A9">
        <w:rPr>
          <w:lang w:val="pt-PT"/>
        </w:rPr>
        <w:t xml:space="preserve">. EV </w:t>
      </w:r>
      <w:r w:rsidR="00885488" w:rsidRPr="00F77676">
        <w:rPr>
          <w:rStyle w:val="Incipit"/>
          <w:lang w:val="pt-PT"/>
        </w:rPr>
        <w:t>V</w:t>
      </w:r>
      <w:r w:rsidR="00FA1814" w:rsidRPr="00F77676">
        <w:rPr>
          <w:rStyle w:val="Incipit"/>
          <w:lang w:val="pt-PT"/>
        </w:rPr>
        <w:t>a</w:t>
      </w:r>
      <w:r w:rsidR="00885488" w:rsidRPr="00F77676">
        <w:rPr>
          <w:rStyle w:val="Incipit"/>
          <w:lang w:val="pt-PT"/>
        </w:rPr>
        <w:t xml:space="preserve">e vobis qui </w:t>
      </w:r>
      <w:r w:rsidR="001B53F0" w:rsidRPr="00F77676">
        <w:rPr>
          <w:rStyle w:val="Incipit"/>
          <w:lang w:val="pt-PT"/>
        </w:rPr>
        <w:t>aedifi</w:t>
      </w:r>
      <w:r w:rsidR="00885488" w:rsidRPr="00F77676">
        <w:rPr>
          <w:rStyle w:val="Incipit"/>
          <w:lang w:val="pt-PT"/>
        </w:rPr>
        <w:t>catis monumenta prophetarum</w:t>
      </w:r>
      <w:r w:rsidR="00885488" w:rsidRPr="00B779A9">
        <w:rPr>
          <w:lang w:val="pt-PT"/>
        </w:rPr>
        <w:t xml:space="preserve"> </w:t>
      </w:r>
      <w:r w:rsidR="008D35E3" w:rsidRPr="00B779A9">
        <w:rPr>
          <w:lang w:val="pt-PT"/>
        </w:rPr>
        <w:t>quaere</w:t>
      </w:r>
      <w:r w:rsidR="00885488" w:rsidRPr="00B779A9">
        <w:rPr>
          <w:lang w:val="pt-PT"/>
        </w:rPr>
        <w:t xml:space="preserve"> in </w:t>
      </w:r>
      <w:r w:rsidR="009772E9" w:rsidRPr="00B779A9">
        <w:rPr>
          <w:lang w:val="pt-PT"/>
        </w:rPr>
        <w:t>commu</w:t>
      </w:r>
      <w:r w:rsidR="00885488" w:rsidRPr="00B779A9">
        <w:rPr>
          <w:lang w:val="pt-PT"/>
        </w:rPr>
        <w:t xml:space="preserve">ni martyrum. RP </w:t>
      </w:r>
      <w:r w:rsidR="007F4D7A" w:rsidRPr="00F77676">
        <w:rPr>
          <w:rStyle w:val="Incipit"/>
          <w:lang w:val="pt-PT"/>
        </w:rPr>
        <w:t>Rex memor sui P</w:t>
      </w:r>
      <w:r w:rsidR="00885488" w:rsidRPr="00F77676">
        <w:rPr>
          <w:rStyle w:val="Incipit"/>
          <w:lang w:val="pt-PT"/>
        </w:rPr>
        <w:t>lacidi</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Duo de suis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O beata reduxio</w:t>
      </w:r>
      <w:r w:rsidR="00885488" w:rsidRPr="00B779A9">
        <w:rPr>
          <w:lang w:val="pt-PT"/>
        </w:rPr>
        <w:t xml:space="preserve">. </w:t>
      </w:r>
      <w:r w:rsidR="00F94BDB" w:rsidRPr="00B779A9">
        <w:rPr>
          <w:lang w:val="pt-PT"/>
        </w:rPr>
        <w:t xml:space="preserve">[TD] </w:t>
      </w:r>
      <w:r w:rsidR="00F94BDB" w:rsidRPr="00F77676">
        <w:rPr>
          <w:rStyle w:val="Incipit"/>
          <w:lang w:val="pt-PT"/>
        </w:rPr>
        <w:t>Te deum</w:t>
      </w:r>
      <w:r w:rsidR="00E82E23" w:rsidRPr="00F77676">
        <w:rPr>
          <w:rStyle w:val="Incipit"/>
          <w:lang w:val="pt-PT"/>
        </w:rPr>
        <w:t xml:space="preserve"> laudamus</w:t>
      </w:r>
      <w:r w:rsidR="00885488" w:rsidRPr="00B779A9">
        <w:rPr>
          <w:lang w:val="pt-PT"/>
        </w:rPr>
        <w:t>.</w:t>
      </w:r>
    </w:p>
    <w:p w:rsidR="00885488" w:rsidRPr="00B779A9" w:rsidRDefault="001F0564" w:rsidP="00415109">
      <w:pPr>
        <w:rPr>
          <w:lang w:val="pt-PT"/>
        </w:rPr>
      </w:pPr>
      <w:r w:rsidRPr="00F77676">
        <w:rPr>
          <w:rStyle w:val="Time1"/>
          <w:lang w:val="pt-PT"/>
        </w:rPr>
        <w:t>Ad laudes</w:t>
      </w:r>
      <w:r w:rsidR="00885488" w:rsidRPr="00B779A9">
        <w:rPr>
          <w:lang w:val="pt-PT"/>
        </w:rPr>
        <w:t xml:space="preserve"> AN </w:t>
      </w:r>
      <w:r w:rsidR="00885488" w:rsidRPr="00F77676">
        <w:rPr>
          <w:rStyle w:val="Incipit"/>
          <w:lang w:val="pt-PT"/>
        </w:rPr>
        <w:t>Dominus regnavit dum pie congregavit uxorem</w:t>
      </w:r>
      <w:r w:rsidR="00885488" w:rsidRPr="00B779A9">
        <w:rPr>
          <w:lang w:val="pt-PT"/>
        </w:rPr>
        <w:t xml:space="preserve"> cum reliquis. HY </w:t>
      </w:r>
      <w:r w:rsidR="00885488" w:rsidRPr="00F77676">
        <w:rPr>
          <w:rStyle w:val="Incipit"/>
          <w:lang w:val="pt-PT"/>
        </w:rPr>
        <w:t>O mira dispensatio</w:t>
      </w:r>
      <w:r w:rsidR="00885488" w:rsidRPr="00B779A9">
        <w:rPr>
          <w:lang w:val="pt-PT"/>
        </w:rPr>
        <w:t xml:space="preserve">. VS </w:t>
      </w:r>
      <w:r w:rsidR="00885488" w:rsidRPr="00F77676">
        <w:rPr>
          <w:rStyle w:val="Incipit"/>
          <w:lang w:val="pt-PT"/>
        </w:rPr>
        <w:t>Iustorum animae</w:t>
      </w:r>
      <w:r w:rsidR="00885488" w:rsidRPr="00B779A9">
        <w:rPr>
          <w:lang w:val="pt-PT"/>
        </w:rPr>
        <w:t xml:space="preserve">. AB </w:t>
      </w:r>
      <w:r w:rsidR="00885488" w:rsidRPr="00F77676">
        <w:rPr>
          <w:rStyle w:val="Incipit"/>
          <w:lang w:val="pt-PT"/>
        </w:rPr>
        <w:t>Benedictus dominus qui suos coronavit</w:t>
      </w:r>
      <w:r w:rsidR="00885488" w:rsidRPr="00B779A9">
        <w:rPr>
          <w:lang w:val="pt-PT"/>
        </w:rPr>
        <w:t xml:space="preserve">. </w:t>
      </w:r>
      <w:r w:rsidR="00FD1A10">
        <w:rPr>
          <w:lang w:val="pt-PT"/>
        </w:rPr>
        <w:t xml:space="preserve">Suffragium </w:t>
      </w:r>
      <w:r w:rsidR="00BA24A1" w:rsidRPr="00B779A9">
        <w:rPr>
          <w:lang w:val="pt-PT"/>
        </w:rPr>
        <w:t>[</w:t>
      </w:r>
      <w:r w:rsidR="00FD1A10">
        <w:rPr>
          <w:lang w:val="pt-PT"/>
        </w:rPr>
        <w:t>d</w:t>
      </w:r>
      <w:r w:rsidR="00885488" w:rsidRPr="00B779A9">
        <w:rPr>
          <w:lang w:val="pt-PT"/>
        </w:rPr>
        <w:t>e beata virgine</w:t>
      </w:r>
      <w:r w:rsidR="00BA24A1" w:rsidRPr="00B779A9">
        <w:rPr>
          <w:lang w:val="pt-PT"/>
        </w:rPr>
        <w:t>]</w:t>
      </w:r>
      <w:r w:rsidR="00885488" w:rsidRPr="00B779A9">
        <w:rPr>
          <w:lang w:val="pt-PT"/>
        </w:rPr>
        <w:t xml:space="preserve"> AC </w:t>
      </w:r>
      <w:r w:rsidR="00885488" w:rsidRPr="00F77676">
        <w:rPr>
          <w:rStyle w:val="Incipit"/>
          <w:lang w:val="pt-PT"/>
        </w:rPr>
        <w:t>Tota pulchra es</w:t>
      </w:r>
      <w:r w:rsidR="00E9018E" w:rsidRPr="00B779A9">
        <w:rPr>
          <w:lang w:val="pt-PT"/>
        </w:rPr>
        <w:t xml:space="preserve">. </w:t>
      </w:r>
      <w:r w:rsidR="00F94BDB" w:rsidRPr="00B779A9">
        <w:rPr>
          <w:lang w:val="pt-PT"/>
        </w:rPr>
        <w:t xml:space="preserve">[BD] </w:t>
      </w:r>
      <w:r w:rsidR="005F6F99" w:rsidRPr="00F77676">
        <w:rPr>
          <w:rStyle w:val="Incipit"/>
          <w:lang w:val="pt-PT"/>
        </w:rPr>
        <w:t>Benedicamus</w:t>
      </w:r>
      <w:r w:rsidR="00F94BDB" w:rsidRPr="00B779A9">
        <w:rPr>
          <w:lang w:val="pt-PT"/>
        </w:rPr>
        <w:t xml:space="preserve"> de </w:t>
      </w:r>
      <w:r w:rsidR="003012E6">
        <w:rPr>
          <w:lang w:val="pt-PT"/>
        </w:rPr>
        <w:t xml:space="preserve">(85v) </w:t>
      </w:r>
      <w:r w:rsidR="00A21F77" w:rsidRPr="00B779A9">
        <w:rPr>
          <w:lang w:val="pt-PT"/>
        </w:rPr>
        <w:t>|marmar</w:t>
      </w:r>
      <w:r w:rsidR="00885488" w:rsidRPr="00B779A9">
        <w:rPr>
          <w:lang w:val="pt-PT"/>
        </w:rPr>
        <w:t>tyribus</w:t>
      </w:r>
      <w:r w:rsidR="00A21F77" w:rsidRPr="00B779A9">
        <w:rPr>
          <w:lang w:val="pt-PT"/>
        </w:rPr>
        <w:t>::martyribus|</w:t>
      </w:r>
      <w:r w:rsidR="00885488" w:rsidRPr="00B779A9">
        <w:rPr>
          <w:lang w:val="pt-PT"/>
        </w:rPr>
        <w:t>.</w:t>
      </w:r>
    </w:p>
    <w:p w:rsidR="00885488" w:rsidRPr="00B779A9" w:rsidRDefault="001F0564" w:rsidP="00415109">
      <w:pPr>
        <w:rPr>
          <w:lang w:val="pt-PT"/>
        </w:rPr>
      </w:pPr>
      <w:r w:rsidRPr="00F77676">
        <w:rPr>
          <w:rStyle w:val="Time1"/>
          <w:lang w:val="pt-PT"/>
        </w:rPr>
        <w:t>Ad primam</w:t>
      </w:r>
      <w:r w:rsidR="00885488" w:rsidRPr="00B779A9">
        <w:rPr>
          <w:lang w:val="pt-PT"/>
        </w:rPr>
        <w:t xml:space="preserve"> AN </w:t>
      </w:r>
      <w:r w:rsidR="00885488" w:rsidRPr="00794880">
        <w:rPr>
          <w:rStyle w:val="Incipit"/>
          <w:lang w:val="pt-PT"/>
        </w:rPr>
        <w:t>Adest</w:t>
      </w:r>
      <w:r w:rsidR="005A362F" w:rsidRPr="005A362F">
        <w:rPr>
          <w:i/>
          <w:lang w:val="pt-PT"/>
        </w:rPr>
        <w:t xml:space="preserve"> </w:t>
      </w:r>
      <w:r w:rsidR="00885488" w:rsidRPr="00794880">
        <w:rPr>
          <w:rStyle w:val="Incipit"/>
          <w:lang w:val="pt-PT"/>
        </w:rPr>
        <w:t>dies</w:t>
      </w:r>
      <w:r w:rsidR="00885488" w:rsidRPr="005B472A">
        <w:rPr>
          <w:lang w:val="pt-PT"/>
        </w:rPr>
        <w:t>.</w:t>
      </w:r>
    </w:p>
    <w:p w:rsidR="00885488" w:rsidRDefault="00D97838" w:rsidP="00415109">
      <w:pPr>
        <w:rPr>
          <w:lang w:val="en-US"/>
        </w:rPr>
      </w:pPr>
      <w:r w:rsidRPr="00F77676">
        <w:rPr>
          <w:rStyle w:val="Time1"/>
          <w:lang w:val="en-US"/>
        </w:rPr>
        <w:t>Ad tertiam</w:t>
      </w:r>
      <w:r w:rsidR="00885488">
        <w:rPr>
          <w:lang w:val="en-US"/>
        </w:rPr>
        <w:t xml:space="preserve"> AN </w:t>
      </w:r>
      <w:r w:rsidR="00CA7E19">
        <w:rPr>
          <w:rStyle w:val="Incipit"/>
          <w:lang w:val="en-US"/>
        </w:rPr>
        <w:t>Ä+</w:t>
      </w:r>
      <w:r w:rsidR="00885488" w:rsidRPr="00F77676">
        <w:rPr>
          <w:rStyle w:val="Incipit"/>
          <w:lang w:val="en-US"/>
        </w:rPr>
        <w:t>O</w:t>
      </w:r>
      <w:r w:rsidR="00CA7E19">
        <w:rPr>
          <w:rStyle w:val="Incipit"/>
          <w:lang w:val="en-US"/>
        </w:rPr>
        <w:t>+Ä</w:t>
      </w:r>
      <w:r w:rsidR="00885488" w:rsidRPr="00F77676">
        <w:rPr>
          <w:rStyle w:val="Incipit"/>
          <w:lang w:val="en-US"/>
        </w:rPr>
        <w:t xml:space="preserve"> consurgamus laudes</w:t>
      </w:r>
      <w:r w:rsidR="00885488">
        <w:rPr>
          <w:lang w:val="en-US"/>
        </w:rPr>
        <w:t>.</w:t>
      </w:r>
    </w:p>
    <w:p w:rsidR="00885488" w:rsidRDefault="00D97838" w:rsidP="00415109">
      <w:pPr>
        <w:rPr>
          <w:lang w:val="en-US"/>
        </w:rPr>
      </w:pPr>
      <w:r w:rsidRPr="00F77676">
        <w:rPr>
          <w:rStyle w:val="Time1"/>
          <w:lang w:val="en-US"/>
        </w:rPr>
        <w:t>Ad sextam</w:t>
      </w:r>
      <w:r w:rsidR="00885488">
        <w:rPr>
          <w:lang w:val="en-US"/>
        </w:rPr>
        <w:t xml:space="preserve"> AN </w:t>
      </w:r>
      <w:r w:rsidR="00885488" w:rsidRPr="00F77676">
        <w:rPr>
          <w:rStyle w:val="Incipit"/>
          <w:lang w:val="en-US"/>
        </w:rPr>
        <w:t>Eustachius cum paribus</w:t>
      </w:r>
      <w:r w:rsidR="00885488">
        <w:rPr>
          <w:lang w:val="en-US"/>
        </w:rPr>
        <w:t>.</w:t>
      </w:r>
    </w:p>
    <w:p w:rsidR="00885488" w:rsidRDefault="00D97838" w:rsidP="00415109">
      <w:pPr>
        <w:rPr>
          <w:lang w:val="en-US"/>
        </w:rPr>
      </w:pPr>
      <w:r w:rsidRPr="00F77676">
        <w:rPr>
          <w:rStyle w:val="Time1"/>
          <w:lang w:val="en-US"/>
        </w:rPr>
        <w:t>Ad nonam</w:t>
      </w:r>
      <w:r w:rsidR="00885488">
        <w:rPr>
          <w:lang w:val="en-US"/>
        </w:rPr>
        <w:t xml:space="preserve"> AN </w:t>
      </w:r>
      <w:r w:rsidR="00885488" w:rsidRPr="00F77676">
        <w:rPr>
          <w:rStyle w:val="Incipit"/>
          <w:lang w:val="en-US"/>
        </w:rPr>
        <w:t>Ex gentili largitate</w:t>
      </w:r>
      <w:r w:rsidR="00885488">
        <w:rPr>
          <w:lang w:val="en-US"/>
        </w:rPr>
        <w:t>.</w:t>
      </w:r>
    </w:p>
    <w:p w:rsidR="00885488" w:rsidRPr="00B779A9" w:rsidRDefault="00D97838" w:rsidP="00415109">
      <w:pPr>
        <w:rPr>
          <w:lang w:val="pt-PT"/>
        </w:rPr>
      </w:pPr>
      <w:r w:rsidRPr="003D0C23">
        <w:rPr>
          <w:rStyle w:val="Time1"/>
          <w:lang w:val="fr-FR"/>
        </w:rPr>
        <w:t>Ad officium</w:t>
      </w:r>
      <w:r w:rsidR="00885488" w:rsidRPr="003D0C23">
        <w:rPr>
          <w:lang w:val="fr-FR"/>
        </w:rPr>
        <w:t xml:space="preserve"> IN </w:t>
      </w:r>
      <w:r w:rsidR="00885488" w:rsidRPr="003D0C23">
        <w:rPr>
          <w:rStyle w:val="Incipit"/>
          <w:lang w:val="fr-FR"/>
        </w:rPr>
        <w:t>Multae tribulationes</w:t>
      </w:r>
      <w:r w:rsidR="00DD1415" w:rsidRPr="003D0C23">
        <w:rPr>
          <w:lang w:val="fr-FR"/>
        </w:rPr>
        <w:t>@174.</w:t>
      </w:r>
      <w:r w:rsidR="00885488" w:rsidRPr="003D0C23">
        <w:rPr>
          <w:lang w:val="fr-FR"/>
        </w:rPr>
        <w:t xml:space="preserve"> </w:t>
      </w:r>
      <w:r w:rsidR="00F94BDB" w:rsidRPr="00B779A9">
        <w:rPr>
          <w:lang w:val="fr-FR"/>
        </w:rPr>
        <w:t xml:space="preserve">[KY] </w:t>
      </w:r>
      <w:r w:rsidR="00F94BDB" w:rsidRPr="00F77676">
        <w:rPr>
          <w:rStyle w:val="Incipit"/>
          <w:lang w:val="fr-FR"/>
        </w:rPr>
        <w:t>Kyrie</w:t>
      </w:r>
      <w:r w:rsidR="00F94BDB" w:rsidRPr="00B779A9">
        <w:rPr>
          <w:lang w:val="fr-FR"/>
        </w:rPr>
        <w:t xml:space="preserve"> et [SA] </w:t>
      </w:r>
      <w:r w:rsidR="00F94BDB" w:rsidRPr="00F77676">
        <w:rPr>
          <w:rStyle w:val="Incipit"/>
          <w:lang w:val="fr-FR"/>
        </w:rPr>
        <w:t>Sanctus</w:t>
      </w:r>
      <w:r w:rsidR="00F94BDB" w:rsidRPr="00B779A9">
        <w:rPr>
          <w:lang w:val="fr-FR"/>
        </w:rPr>
        <w:t xml:space="preserve"> </w:t>
      </w:r>
      <w:r w:rsidR="00885488" w:rsidRPr="00B779A9">
        <w:rPr>
          <w:lang w:val="fr-FR"/>
        </w:rPr>
        <w:t xml:space="preserve">de martyribus. </w:t>
      </w:r>
      <w:r w:rsidR="00885488" w:rsidRPr="003D0C23">
        <w:rPr>
          <w:lang w:val="fr-FR"/>
        </w:rPr>
        <w:t xml:space="preserve">GR </w:t>
      </w:r>
      <w:r w:rsidR="00885488" w:rsidRPr="003D0C23">
        <w:rPr>
          <w:rStyle w:val="Incipit"/>
          <w:lang w:val="fr-FR"/>
        </w:rPr>
        <w:t>Gloriosus deus</w:t>
      </w:r>
      <w:r w:rsidR="00DD1415" w:rsidRPr="003D0C23">
        <w:rPr>
          <w:lang w:val="fr-FR"/>
        </w:rPr>
        <w:t>@33.</w:t>
      </w:r>
      <w:r w:rsidR="00885488" w:rsidRPr="003D0C23">
        <w:rPr>
          <w:lang w:val="fr-FR"/>
        </w:rPr>
        <w:t xml:space="preserve"> </w:t>
      </w:r>
      <w:r w:rsidR="00885488" w:rsidRPr="00B779A9">
        <w:rPr>
          <w:lang w:val="pt-PT"/>
        </w:rPr>
        <w:t>AL</w:t>
      </w:r>
      <w:r w:rsidR="00F94BDB" w:rsidRPr="00B779A9">
        <w:rPr>
          <w:lang w:val="pt-PT"/>
        </w:rPr>
        <w:t>V</w:t>
      </w:r>
      <w:r w:rsidR="00885488" w:rsidRPr="00B779A9">
        <w:rPr>
          <w:lang w:val="pt-PT"/>
        </w:rPr>
        <w:t xml:space="preserve"> </w:t>
      </w:r>
      <w:r w:rsidR="00885488" w:rsidRPr="00F77676">
        <w:rPr>
          <w:rStyle w:val="Incipit"/>
          <w:lang w:val="pt-PT"/>
        </w:rPr>
        <w:t>Eustachius vanum dum</w:t>
      </w:r>
      <w:r w:rsidR="00DD1415">
        <w:rPr>
          <w:lang w:val="pt-PT"/>
        </w:rPr>
        <w:t>@</w:t>
      </w:r>
      <w:r w:rsidR="00DD1415" w:rsidRPr="00B779A9">
        <w:rPr>
          <w:lang w:val="pt-PT"/>
        </w:rPr>
        <w:t>195.</w:t>
      </w:r>
      <w:r w:rsidR="00885488" w:rsidRPr="00B779A9">
        <w:rPr>
          <w:lang w:val="pt-PT"/>
        </w:rPr>
        <w:t xml:space="preserve"> SE </w:t>
      </w:r>
      <w:r w:rsidR="00885488" w:rsidRPr="00F77676">
        <w:rPr>
          <w:rStyle w:val="Incipit"/>
          <w:lang w:val="pt-PT"/>
        </w:rPr>
        <w:t>Tempore sub gratiae</w:t>
      </w:r>
      <w:r w:rsidR="00DD1415">
        <w:rPr>
          <w:lang w:val="pt-PT"/>
        </w:rPr>
        <w:t>@</w:t>
      </w:r>
      <w:r w:rsidR="00DD1415" w:rsidRPr="00B779A9">
        <w:rPr>
          <w:lang w:val="pt-PT"/>
        </w:rPr>
        <w:t>340.</w:t>
      </w:r>
      <w:r w:rsidR="00885488" w:rsidRPr="00B779A9">
        <w:rPr>
          <w:lang w:val="pt-PT"/>
        </w:rPr>
        <w:t xml:space="preserve"> OF </w:t>
      </w:r>
      <w:r w:rsidR="00885488" w:rsidRPr="00F77676">
        <w:rPr>
          <w:rStyle w:val="Incipit"/>
          <w:lang w:val="pt-PT"/>
        </w:rPr>
        <w:t>Mirabilis deus</w:t>
      </w:r>
      <w:r w:rsidR="00DD1415">
        <w:rPr>
          <w:lang w:val="pt-PT"/>
        </w:rPr>
        <w:t>@</w:t>
      </w:r>
      <w:r w:rsidR="00DD1415" w:rsidRPr="00B779A9">
        <w:rPr>
          <w:lang w:val="pt-PT"/>
        </w:rPr>
        <w:t>156.</w:t>
      </w:r>
      <w:r w:rsidR="00885488" w:rsidRPr="00B779A9">
        <w:rPr>
          <w:lang w:val="pt-PT"/>
        </w:rPr>
        <w:t xml:space="preserve"> CO </w:t>
      </w:r>
      <w:r w:rsidR="00885488" w:rsidRPr="00F77676">
        <w:rPr>
          <w:rStyle w:val="Incipit"/>
          <w:lang w:val="pt-PT"/>
        </w:rPr>
        <w:t>Et si coram hominibus</w:t>
      </w:r>
      <w:r w:rsidR="00DD1415">
        <w:rPr>
          <w:lang w:val="pt-PT"/>
        </w:rPr>
        <w:t>@</w:t>
      </w:r>
      <w:r w:rsidR="00DD1415" w:rsidRPr="00B779A9">
        <w:rPr>
          <w:lang w:val="pt-PT"/>
        </w:rPr>
        <w:t>175.</w:t>
      </w:r>
    </w:p>
    <w:p w:rsidR="00885488" w:rsidRPr="00B779A9" w:rsidRDefault="00D97838" w:rsidP="00415109">
      <w:pPr>
        <w:rPr>
          <w:lang w:val="pt-PT"/>
        </w:rPr>
      </w:pPr>
      <w:r w:rsidRPr="00F77676">
        <w:rPr>
          <w:rStyle w:val="Time1"/>
          <w:lang w:val="pt-PT"/>
        </w:rPr>
        <w:t>Ad secundas vesperas</w:t>
      </w:r>
      <w:r w:rsidR="00885488" w:rsidRPr="00B779A9">
        <w:rPr>
          <w:lang w:val="pt-PT"/>
        </w:rPr>
        <w:t xml:space="preserve"> AN </w:t>
      </w:r>
      <w:r w:rsidR="00885488" w:rsidRPr="00F77676">
        <w:rPr>
          <w:rStyle w:val="Incipit"/>
          <w:lang w:val="pt-PT"/>
        </w:rPr>
        <w:t>Natorum absentiam pater querulatur</w:t>
      </w:r>
      <w:r w:rsidR="00885488" w:rsidRPr="00B779A9">
        <w:rPr>
          <w:lang w:val="pt-PT"/>
        </w:rPr>
        <w:t xml:space="preserve"> cum reliquis. PS </w:t>
      </w:r>
      <w:r w:rsidR="00885488" w:rsidRPr="00F77676">
        <w:rPr>
          <w:rStyle w:val="Incipit"/>
          <w:lang w:val="pt-PT"/>
        </w:rPr>
        <w:t>Dixit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 xml:space="preserve">Beatus </w:t>
      </w:r>
      <w:r w:rsidR="00C31823" w:rsidRPr="00F77676">
        <w:rPr>
          <w:rStyle w:val="Incipit"/>
          <w:lang w:val="pt-PT"/>
        </w:rPr>
        <w:t>vir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 xml:space="preserve">In </w:t>
      </w:r>
      <w:r w:rsidR="009772E9" w:rsidRPr="00F77676">
        <w:rPr>
          <w:rStyle w:val="Incipit"/>
          <w:lang w:val="pt-PT"/>
        </w:rPr>
        <w:t>conv</w:t>
      </w:r>
      <w:r w:rsidR="00885488" w:rsidRPr="00F77676">
        <w:rPr>
          <w:rStyle w:val="Incipit"/>
          <w:lang w:val="pt-PT"/>
        </w:rPr>
        <w:t>ertendo</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Eripe me</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Lauda Hierusalem</w:t>
      </w:r>
      <w:r w:rsidR="00885488" w:rsidRPr="00B779A9">
        <w:rPr>
          <w:lang w:val="pt-PT"/>
        </w:rPr>
        <w:t xml:space="preserve">. HY </w:t>
      </w:r>
      <w:r w:rsidR="00885488" w:rsidRPr="00F77676">
        <w:rPr>
          <w:rStyle w:val="Incipit"/>
          <w:lang w:val="pt-PT"/>
        </w:rPr>
        <w:t>O mira dispensatio</w:t>
      </w:r>
      <w:r w:rsidR="00885488" w:rsidRPr="00B779A9">
        <w:rPr>
          <w:lang w:val="pt-PT"/>
        </w:rPr>
        <w:t xml:space="preserve">. VS </w:t>
      </w:r>
      <w:r w:rsidR="00885488" w:rsidRPr="00F77676">
        <w:rPr>
          <w:rStyle w:val="Incipit"/>
          <w:lang w:val="pt-PT"/>
        </w:rPr>
        <w:t>Iustorum animae</w:t>
      </w:r>
      <w:r w:rsidR="00885488" w:rsidRPr="00B779A9">
        <w:rPr>
          <w:lang w:val="pt-PT"/>
        </w:rPr>
        <w:t xml:space="preserve">. AM </w:t>
      </w:r>
      <w:r w:rsidR="00885488" w:rsidRPr="00F77676">
        <w:rPr>
          <w:rStyle w:val="Incipit"/>
          <w:lang w:val="pt-PT"/>
        </w:rPr>
        <w:t>Eustachius po</w:t>
      </w:r>
      <w:r w:rsidR="00FA1814" w:rsidRPr="00F77676">
        <w:rPr>
          <w:rStyle w:val="Incipit"/>
          <w:lang w:val="pt-PT"/>
        </w:rPr>
        <w:t>p</w:t>
      </w:r>
      <w:r w:rsidR="00885488" w:rsidRPr="00F77676">
        <w:rPr>
          <w:rStyle w:val="Incipit"/>
          <w:lang w:val="pt-PT"/>
        </w:rPr>
        <w:t>litibus flexis</w:t>
      </w:r>
      <w:r w:rsidR="00885488" w:rsidRPr="00B779A9">
        <w:rPr>
          <w:lang w:val="pt-PT"/>
        </w:rPr>
        <w:t xml:space="preserve">. </w:t>
      </w:r>
      <w:r w:rsidR="00CE6F7F">
        <w:rPr>
          <w:lang w:val="pt-PT"/>
        </w:rPr>
        <w:t>Suffragium d</w:t>
      </w:r>
      <w:r w:rsidR="00885488" w:rsidRPr="00B779A9">
        <w:rPr>
          <w:lang w:val="pt-PT"/>
        </w:rPr>
        <w:t xml:space="preserve">e beata virgine </w:t>
      </w:r>
      <w:r w:rsidR="00CE6F7F">
        <w:rPr>
          <w:lang w:val="pt-PT"/>
        </w:rPr>
        <w:t>[</w:t>
      </w:r>
      <w:r w:rsidR="00885488" w:rsidRPr="00B779A9">
        <w:rPr>
          <w:lang w:val="pt-PT"/>
        </w:rPr>
        <w:t>AC</w:t>
      </w:r>
      <w:r w:rsidR="00CE6F7F">
        <w:rPr>
          <w:lang w:val="pt-PT"/>
        </w:rPr>
        <w:t>]</w:t>
      </w:r>
      <w:r w:rsidR="00885488" w:rsidRPr="00B779A9">
        <w:rPr>
          <w:lang w:val="pt-PT"/>
        </w:rPr>
        <w:t xml:space="preserve"> </w:t>
      </w:r>
      <w:r w:rsidR="00885488" w:rsidRPr="00F77676">
        <w:rPr>
          <w:rStyle w:val="Incipit"/>
          <w:lang w:val="pt-PT"/>
        </w:rPr>
        <w:t>Maria virgo</w:t>
      </w:r>
      <w:r w:rsidR="00885488" w:rsidRPr="00B779A9">
        <w:rPr>
          <w:lang w:val="pt-PT"/>
        </w:rPr>
        <w:t xml:space="preserve">. </w:t>
      </w:r>
      <w:r w:rsidR="00F94BDB" w:rsidRPr="00B779A9">
        <w:rPr>
          <w:lang w:val="pt-PT"/>
        </w:rPr>
        <w:t xml:space="preserve">[BD] </w:t>
      </w:r>
      <w:r w:rsidR="005F6F99" w:rsidRPr="00F77676">
        <w:rPr>
          <w:rStyle w:val="Incipit"/>
          <w:lang w:val="pt-PT"/>
        </w:rPr>
        <w:t>Benedicamus</w:t>
      </w:r>
      <w:r w:rsidR="00F94BDB" w:rsidRPr="00B779A9">
        <w:rPr>
          <w:lang w:val="pt-PT"/>
        </w:rPr>
        <w:t xml:space="preserve"> de </w:t>
      </w:r>
      <w:r w:rsidR="00885488" w:rsidRPr="00B779A9">
        <w:rPr>
          <w:lang w:val="pt-PT"/>
        </w:rPr>
        <w:t>martyribus.</w:t>
      </w:r>
    </w:p>
    <w:p w:rsidR="00885488" w:rsidRPr="00B779A9" w:rsidRDefault="00D97838" w:rsidP="00415109">
      <w:pPr>
        <w:rPr>
          <w:lang w:val="pt-PT"/>
        </w:rPr>
      </w:pPr>
      <w:r w:rsidRPr="00F77676">
        <w:rPr>
          <w:rStyle w:val="Time1"/>
          <w:lang w:val="pt-PT"/>
        </w:rPr>
        <w:t>Ad completorium</w:t>
      </w:r>
      <w:r w:rsidR="00885488" w:rsidRPr="00B779A9">
        <w:rPr>
          <w:lang w:val="pt-PT"/>
        </w:rPr>
        <w:t xml:space="preserve"> HY </w:t>
      </w:r>
      <w:r w:rsidR="00885488" w:rsidRPr="00794880">
        <w:rPr>
          <w:rStyle w:val="Incipit"/>
          <w:lang w:val="pt-PT"/>
        </w:rPr>
        <w:t>Te</w:t>
      </w:r>
      <w:r w:rsidR="005A362F" w:rsidRPr="005A362F">
        <w:rPr>
          <w:i/>
          <w:lang w:val="pt-PT"/>
        </w:rPr>
        <w:t xml:space="preserve"> </w:t>
      </w:r>
      <w:r w:rsidR="00885488" w:rsidRPr="00794880">
        <w:rPr>
          <w:rStyle w:val="Incipit"/>
          <w:lang w:val="pt-PT"/>
        </w:rPr>
        <w:t>lucis</w:t>
      </w:r>
      <w:r w:rsidR="00885488" w:rsidRPr="00B779A9">
        <w:rPr>
          <w:lang w:val="pt-PT"/>
        </w:rPr>
        <w:t xml:space="preserve"> vel </w:t>
      </w:r>
      <w:r w:rsidR="009C42C0" w:rsidRPr="00B779A9">
        <w:rPr>
          <w:lang w:val="pt-PT"/>
        </w:rPr>
        <w:t xml:space="preserve">[HY] </w:t>
      </w:r>
      <w:r w:rsidR="00885488" w:rsidRPr="00794880">
        <w:rPr>
          <w:rStyle w:val="Incipit"/>
          <w:lang w:val="pt-PT"/>
        </w:rPr>
        <w:t>Iesu</w:t>
      </w:r>
      <w:r w:rsidR="005A362F" w:rsidRPr="005A362F">
        <w:rPr>
          <w:i/>
          <w:lang w:val="pt-PT"/>
        </w:rPr>
        <w:t xml:space="preserve"> </w:t>
      </w:r>
      <w:r w:rsidR="00885488" w:rsidRPr="00794880">
        <w:rPr>
          <w:rStyle w:val="Incipit"/>
          <w:lang w:val="pt-PT"/>
        </w:rPr>
        <w:t>redemptor</w:t>
      </w:r>
      <w:r w:rsidR="00885488" w:rsidRPr="00B779A9">
        <w:rPr>
          <w:lang w:val="pt-PT"/>
        </w:rPr>
        <w:t xml:space="preserve"> pro</w:t>
      </w:r>
      <w:r w:rsidR="00603E0B" w:rsidRPr="00B779A9">
        <w:rPr>
          <w:lang w:val="pt-PT"/>
        </w:rPr>
        <w:t xml:space="preserve"> div</w:t>
      </w:r>
      <w:r w:rsidR="00885488" w:rsidRPr="00B779A9">
        <w:rPr>
          <w:lang w:val="pt-PT"/>
        </w:rPr>
        <w:t xml:space="preserve">ersitate temporum. AD </w:t>
      </w:r>
      <w:r w:rsidR="00885488" w:rsidRPr="00794880">
        <w:rPr>
          <w:rStyle w:val="Incipit"/>
          <w:lang w:val="pt-PT"/>
        </w:rPr>
        <w:t>Vigila</w:t>
      </w:r>
      <w:r w:rsidR="005A362F" w:rsidRPr="005A362F">
        <w:rPr>
          <w:i/>
          <w:lang w:val="pt-PT"/>
        </w:rPr>
        <w:t xml:space="preserve"> </w:t>
      </w:r>
      <w:r w:rsidR="00885488" w:rsidRPr="00794880">
        <w:rPr>
          <w:rStyle w:val="Incipit"/>
          <w:lang w:val="pt-PT"/>
        </w:rPr>
        <w:t>super</w:t>
      </w:r>
      <w:r w:rsidR="005A362F" w:rsidRPr="005A362F">
        <w:rPr>
          <w:i/>
          <w:lang w:val="pt-PT"/>
        </w:rPr>
        <w:t xml:space="preserve"> </w:t>
      </w:r>
      <w:r w:rsidR="00885488" w:rsidRPr="00794880">
        <w:rPr>
          <w:rStyle w:val="Incipit"/>
          <w:lang w:val="pt-PT"/>
        </w:rPr>
        <w:t>nos</w:t>
      </w:r>
      <w:r w:rsidR="00885488" w:rsidRPr="00B779A9">
        <w:rPr>
          <w:lang w:val="pt-PT"/>
        </w:rPr>
        <w:t>.</w:t>
      </w:r>
    </w:p>
    <w:p w:rsidR="00885488" w:rsidRPr="00F77676" w:rsidRDefault="00D97838" w:rsidP="00415109">
      <w:pPr>
        <w:pStyle w:val="berschrift1"/>
        <w:rPr>
          <w:lang w:val="pt-PT"/>
        </w:rPr>
      </w:pPr>
      <w:r w:rsidRPr="00F77676">
        <w:rPr>
          <w:lang w:val="pt-PT"/>
        </w:rPr>
        <w:lastRenderedPageBreak/>
        <w:t>DE SANCTO BRIC</w:t>
      </w:r>
      <w:r w:rsidR="000D2059" w:rsidRPr="00F77676">
        <w:rPr>
          <w:lang w:val="pt-PT"/>
        </w:rPr>
        <w:t>T</w:t>
      </w:r>
      <w:r w:rsidRPr="00F77676">
        <w:rPr>
          <w:lang w:val="pt-PT"/>
        </w:rPr>
        <w:t>IO</w:t>
      </w:r>
    </w:p>
    <w:p w:rsidR="00885488" w:rsidRPr="00B779A9" w:rsidRDefault="00885488" w:rsidP="00415109">
      <w:pPr>
        <w:rPr>
          <w:lang w:val="pt-PT"/>
        </w:rPr>
      </w:pPr>
      <w:r w:rsidRPr="00B779A9">
        <w:rPr>
          <w:lang w:val="pt-PT"/>
        </w:rPr>
        <w:t>Novem lectiones facimus ut de confessore et pontifice.</w:t>
      </w:r>
    </w:p>
    <w:p w:rsidR="00CE6F7F" w:rsidRDefault="00D97838" w:rsidP="00415109">
      <w:pPr>
        <w:rPr>
          <w:lang w:val="pt-PT"/>
        </w:rPr>
      </w:pPr>
      <w:r w:rsidRPr="00F77676">
        <w:rPr>
          <w:rStyle w:val="Time1"/>
          <w:lang w:val="pt-PT"/>
        </w:rPr>
        <w:t>Ad vesperas</w:t>
      </w:r>
      <w:r w:rsidR="00885488" w:rsidRPr="00B779A9">
        <w:rPr>
          <w:lang w:val="pt-PT"/>
        </w:rPr>
        <w:t xml:space="preserve"> antiphonae et psalmi ferialiter. </w:t>
      </w:r>
      <w:r w:rsidR="00CE6F7F">
        <w:rPr>
          <w:lang w:val="pt-PT"/>
        </w:rPr>
        <w:t xml:space="preserve">RP </w:t>
      </w:r>
      <w:r w:rsidR="00CE6F7F" w:rsidRPr="00F77676">
        <w:rPr>
          <w:rStyle w:val="Incipit"/>
          <w:lang w:val="pt-PT"/>
        </w:rPr>
        <w:t>%D::</w:t>
      </w:r>
      <w:r w:rsidR="004F576B" w:rsidRPr="00F77676">
        <w:rPr>
          <w:rStyle w:val="Incipit"/>
          <w:lang w:val="pt-PT"/>
        </w:rPr>
        <w:t>Sint</w:t>
      </w:r>
      <w:r w:rsidR="00D734F4" w:rsidRPr="00F77676">
        <w:rPr>
          <w:rStyle w:val="Incipit"/>
          <w:lang w:val="pt-PT"/>
        </w:rPr>
        <w:t xml:space="preserve"> </w:t>
      </w:r>
      <w:r w:rsidR="004F576B" w:rsidRPr="00F77676">
        <w:rPr>
          <w:rStyle w:val="Incipit"/>
          <w:lang w:val="pt-PT"/>
        </w:rPr>
        <w:t>lumbi</w:t>
      </w:r>
      <w:r w:rsidR="00D734F4" w:rsidRPr="00F77676">
        <w:rPr>
          <w:rStyle w:val="Incipit"/>
          <w:lang w:val="pt-PT"/>
        </w:rPr>
        <w:t xml:space="preserve"> </w:t>
      </w:r>
      <w:r w:rsidR="004F576B" w:rsidRPr="00F77676">
        <w:rPr>
          <w:rStyle w:val="Incipit"/>
          <w:lang w:val="pt-PT"/>
        </w:rPr>
        <w:t>vestri</w:t>
      </w:r>
      <w:r w:rsidR="00D734F4" w:rsidRPr="00F77676">
        <w:rPr>
          <w:rStyle w:val="Incipit"/>
          <w:lang w:val="pt-PT"/>
        </w:rPr>
        <w:t xml:space="preserve"> </w:t>
      </w:r>
      <w:r w:rsidR="004F576B" w:rsidRPr="00F77676">
        <w:rPr>
          <w:rStyle w:val="Incipit"/>
          <w:lang w:val="pt-PT"/>
        </w:rPr>
        <w:t>praecincti</w:t>
      </w:r>
      <w:r w:rsidRPr="002D4ADF">
        <w:rPr>
          <w:rStyle w:val="Incipit"/>
          <w:lang w:val="pt-PT"/>
        </w:rPr>
        <w:t>%</w:t>
      </w:r>
      <w:r w:rsidR="007D521F">
        <w:rPr>
          <w:lang w:val="pt-PT"/>
        </w:rPr>
        <w:t xml:space="preserve">. </w:t>
      </w:r>
      <w:r w:rsidR="00CA7E19">
        <w:rPr>
          <w:lang w:val="pt-PT"/>
        </w:rPr>
        <w:t xml:space="preserve">[RP] </w:t>
      </w:r>
      <w:r w:rsidR="00462ADC" w:rsidRPr="002D4ADF">
        <w:rPr>
          <w:rStyle w:val="Incipit"/>
          <w:lang w:val="pt-PT"/>
        </w:rPr>
        <w:t>$E::</w:t>
      </w:r>
      <w:r w:rsidR="00885488" w:rsidRPr="002D4ADF">
        <w:rPr>
          <w:rStyle w:val="Incipit"/>
          <w:lang w:val="pt-PT"/>
        </w:rPr>
        <w:t>Amavit eum dominus</w:t>
      </w:r>
      <w:r w:rsidR="00462ADC" w:rsidRPr="002D4ADF">
        <w:rPr>
          <w:rStyle w:val="Incipit"/>
          <w:lang w:val="pt-PT"/>
        </w:rPr>
        <w:t>$</w:t>
      </w:r>
      <w:r w:rsidR="00913211">
        <w:rPr>
          <w:lang w:val="pt-PT"/>
        </w:rPr>
        <w:t>.</w:t>
      </w:r>
      <w:r w:rsidR="00885488" w:rsidRPr="00F77676">
        <w:rPr>
          <w:lang w:val="pt-PT"/>
        </w:rPr>
        <w:t xml:space="preserve"> </w:t>
      </w:r>
      <w:r w:rsidR="00885488" w:rsidRPr="00B779A9">
        <w:rPr>
          <w:lang w:val="pt-PT"/>
        </w:rPr>
        <w:t xml:space="preserve">HY </w:t>
      </w:r>
      <w:r w:rsidR="00885488" w:rsidRPr="00F77676">
        <w:rPr>
          <w:rStyle w:val="Incipit"/>
          <w:lang w:val="pt-PT"/>
        </w:rPr>
        <w:t>Iste confessor</w:t>
      </w:r>
      <w:r w:rsidR="00885488" w:rsidRPr="00B779A9">
        <w:rPr>
          <w:lang w:val="pt-PT"/>
        </w:rPr>
        <w:t xml:space="preserve">. VS </w:t>
      </w:r>
      <w:r w:rsidR="00885488" w:rsidRPr="00F77676">
        <w:rPr>
          <w:rStyle w:val="Incipit"/>
          <w:lang w:val="pt-PT"/>
        </w:rPr>
        <w:t>Gloria et honore</w:t>
      </w:r>
      <w:r w:rsidR="00885488" w:rsidRPr="00B779A9">
        <w:rPr>
          <w:lang w:val="pt-PT"/>
        </w:rPr>
        <w:t xml:space="preserve">. AM </w:t>
      </w:r>
      <w:r w:rsidR="00885488" w:rsidRPr="00F77676">
        <w:rPr>
          <w:rStyle w:val="Incipit"/>
          <w:lang w:val="pt-PT"/>
        </w:rPr>
        <w:t>Sacerdos et pontifex</w:t>
      </w:r>
      <w:r w:rsidR="00885488" w:rsidRPr="00B779A9">
        <w:rPr>
          <w:lang w:val="pt-PT"/>
        </w:rPr>
        <w:t>.</w:t>
      </w:r>
      <w:r w:rsidR="00F94BDB" w:rsidRPr="00B779A9">
        <w:rPr>
          <w:lang w:val="pt-PT"/>
        </w:rPr>
        <w:t xml:space="preserve"> </w:t>
      </w:r>
    </w:p>
    <w:p w:rsidR="00885488" w:rsidRPr="002D4ADF" w:rsidRDefault="00F94BDB" w:rsidP="00415109">
      <w:pPr>
        <w:rPr>
          <w:lang w:val="it-IT"/>
        </w:rPr>
      </w:pPr>
      <w:r w:rsidRPr="00B779A9">
        <w:rPr>
          <w:lang w:val="pt-PT"/>
        </w:rPr>
        <w:t>(86r)</w:t>
      </w:r>
      <w:r w:rsidR="00CE6F7F">
        <w:rPr>
          <w:lang w:val="pt-PT"/>
        </w:rPr>
        <w:t xml:space="preserve"> </w:t>
      </w:r>
      <w:r w:rsidR="00D97838" w:rsidRPr="00F77676">
        <w:rPr>
          <w:rStyle w:val="Time1"/>
          <w:lang w:val="pt-PT"/>
        </w:rPr>
        <w:t>Ad matutinum</w:t>
      </w:r>
      <w:r w:rsidR="00885488" w:rsidRPr="00B779A9">
        <w:rPr>
          <w:lang w:val="pt-PT"/>
        </w:rPr>
        <w:t xml:space="preserve"> I</w:t>
      </w:r>
      <w:r w:rsidRPr="00B779A9">
        <w:rPr>
          <w:lang w:val="pt-PT"/>
        </w:rPr>
        <w:t>N</w:t>
      </w:r>
      <w:r w:rsidR="00885488" w:rsidRPr="00B779A9">
        <w:rPr>
          <w:lang w:val="pt-PT"/>
        </w:rPr>
        <w:t xml:space="preserve">V </w:t>
      </w:r>
      <w:r w:rsidR="00885488" w:rsidRPr="00F77676">
        <w:rPr>
          <w:rStyle w:val="Incipit"/>
          <w:lang w:val="pt-PT"/>
        </w:rPr>
        <w:t>Regem confessorum dominum</w:t>
      </w:r>
      <w:r w:rsidR="00885488" w:rsidRPr="00B779A9">
        <w:rPr>
          <w:lang w:val="pt-PT"/>
        </w:rPr>
        <w:t xml:space="preserve">. HY </w:t>
      </w:r>
      <w:r w:rsidR="00885488" w:rsidRPr="00F77676">
        <w:rPr>
          <w:rStyle w:val="Incipit"/>
          <w:lang w:val="pt-PT"/>
        </w:rPr>
        <w:t>Iste confessor</w:t>
      </w:r>
      <w:r w:rsidR="00885488" w:rsidRPr="00B779A9">
        <w:rPr>
          <w:lang w:val="pt-PT"/>
        </w:rPr>
        <w:t>.</w:t>
      </w:r>
      <w:r w:rsidR="00CA7E19">
        <w:rPr>
          <w:lang w:val="pt-PT"/>
        </w:rPr>
        <w:t xml:space="preserve"> </w:t>
      </w:r>
      <w:r w:rsidR="00D97838" w:rsidRPr="002D4ADF">
        <w:rPr>
          <w:lang w:val="pt-PT"/>
        </w:rPr>
        <w:t>Ad nocturnum</w:t>
      </w:r>
      <w:r w:rsidR="00885488" w:rsidRPr="00B779A9">
        <w:rPr>
          <w:lang w:val="pt-PT"/>
        </w:rPr>
        <w:t xml:space="preserve"> antiphonae et psalmi de confessoribus. VS </w:t>
      </w:r>
      <w:r w:rsidR="00885488" w:rsidRPr="00794880">
        <w:rPr>
          <w:rStyle w:val="Incipit"/>
          <w:lang w:val="pt-PT"/>
        </w:rPr>
        <w:t>Gloria</w:t>
      </w:r>
      <w:r w:rsidR="005A362F" w:rsidRPr="005A362F">
        <w:rPr>
          <w:i/>
          <w:lang w:val="pt-PT"/>
        </w:rPr>
        <w:t xml:space="preserve"> </w:t>
      </w:r>
      <w:r w:rsidR="00885488" w:rsidRPr="00794880">
        <w:rPr>
          <w:rStyle w:val="Incipit"/>
          <w:lang w:val="pt-PT"/>
        </w:rPr>
        <w:t>et</w:t>
      </w:r>
      <w:r w:rsidR="005A362F" w:rsidRPr="005A362F">
        <w:rPr>
          <w:i/>
          <w:lang w:val="pt-PT"/>
        </w:rPr>
        <w:t xml:space="preserve"> </w:t>
      </w:r>
      <w:r w:rsidR="00885488" w:rsidRPr="00794880">
        <w:rPr>
          <w:rStyle w:val="Incipit"/>
          <w:lang w:val="pt-PT"/>
        </w:rPr>
        <w:t>honore</w:t>
      </w:r>
      <w:r w:rsidR="00885488" w:rsidRPr="00B779A9">
        <w:rPr>
          <w:lang w:val="pt-PT"/>
        </w:rPr>
        <w:t xml:space="preserve"> vel alium de confessoribus. EV </w:t>
      </w:r>
      <w:r w:rsidR="00885488" w:rsidRPr="00794880">
        <w:rPr>
          <w:rStyle w:val="Incipit"/>
          <w:lang w:val="pt-PT"/>
        </w:rPr>
        <w:t>Homo</w:t>
      </w:r>
      <w:r w:rsidR="005A362F" w:rsidRPr="005A362F">
        <w:rPr>
          <w:i/>
          <w:lang w:val="pt-PT"/>
        </w:rPr>
        <w:t xml:space="preserve"> </w:t>
      </w:r>
      <w:r w:rsidR="00885488" w:rsidRPr="00794880">
        <w:rPr>
          <w:rStyle w:val="Incipit"/>
          <w:lang w:val="pt-PT"/>
        </w:rPr>
        <w:t>quidam</w:t>
      </w:r>
      <w:r w:rsidR="005A362F" w:rsidRPr="005A362F">
        <w:rPr>
          <w:i/>
          <w:lang w:val="pt-PT"/>
        </w:rPr>
        <w:t xml:space="preserve"> </w:t>
      </w:r>
      <w:r w:rsidR="00885488" w:rsidRPr="00794880">
        <w:rPr>
          <w:rStyle w:val="Incipit"/>
          <w:lang w:val="pt-PT"/>
        </w:rPr>
        <w:t>nobilis</w:t>
      </w:r>
      <w:r w:rsidR="005A362F" w:rsidRPr="005A362F">
        <w:rPr>
          <w:i/>
          <w:lang w:val="pt-PT"/>
        </w:rPr>
        <w:t xml:space="preserve"> </w:t>
      </w:r>
      <w:r w:rsidR="00885488" w:rsidRPr="00794880">
        <w:rPr>
          <w:rStyle w:val="Incipit"/>
          <w:lang w:val="pt-PT"/>
        </w:rPr>
        <w:t>abiit</w:t>
      </w:r>
      <w:r w:rsidR="00885488" w:rsidRPr="00B779A9">
        <w:rPr>
          <w:lang w:val="pt-PT"/>
        </w:rPr>
        <w:t xml:space="preserve">. </w:t>
      </w:r>
      <w:r w:rsidR="00885488" w:rsidRPr="00B779A9">
        <w:rPr>
          <w:lang w:val="it-IT"/>
        </w:rPr>
        <w:t>Tria responsoria de confessoribus.</w:t>
      </w:r>
    </w:p>
    <w:p w:rsidR="00885488" w:rsidRPr="00B779A9" w:rsidRDefault="00D97838" w:rsidP="00415109">
      <w:pPr>
        <w:rPr>
          <w:lang w:val="it-IT"/>
        </w:rPr>
      </w:pPr>
      <w:r w:rsidRPr="00F77676">
        <w:rPr>
          <w:rStyle w:val="Time1"/>
          <w:lang w:val="it-IT"/>
        </w:rPr>
        <w:t>Ad laudes</w:t>
      </w:r>
      <w:r w:rsidR="00885488" w:rsidRPr="00B779A9">
        <w:rPr>
          <w:lang w:val="it-IT"/>
        </w:rPr>
        <w:t xml:space="preserve"> AN </w:t>
      </w:r>
      <w:r w:rsidR="00885488" w:rsidRPr="00F77676">
        <w:rPr>
          <w:rStyle w:val="Incipit"/>
          <w:lang w:val="it-IT"/>
        </w:rPr>
        <w:t>Post discessum beatissimi Martini episcopi</w:t>
      </w:r>
      <w:r w:rsidR="00885488" w:rsidRPr="00B779A9">
        <w:rPr>
          <w:lang w:val="it-IT"/>
        </w:rPr>
        <w:t xml:space="preserve"> cum reliquis. HY </w:t>
      </w:r>
      <w:r w:rsidR="00885488" w:rsidRPr="00F77676">
        <w:rPr>
          <w:rStyle w:val="Incipit"/>
          <w:lang w:val="it-IT"/>
        </w:rPr>
        <w:t>Iesu redemptor omnium</w:t>
      </w:r>
      <w:r w:rsidR="00885488" w:rsidRPr="00B779A9">
        <w:rPr>
          <w:lang w:val="it-IT"/>
        </w:rPr>
        <w:t xml:space="preserve">. VS </w:t>
      </w:r>
      <w:r w:rsidR="00885488" w:rsidRPr="00F77676">
        <w:rPr>
          <w:rStyle w:val="Incipit"/>
          <w:lang w:val="it-IT"/>
        </w:rPr>
        <w:t>Iustus ut palma</w:t>
      </w:r>
      <w:r w:rsidR="00885488" w:rsidRPr="00B779A9">
        <w:rPr>
          <w:lang w:val="it-IT"/>
        </w:rPr>
        <w:t xml:space="preserve">. AB </w:t>
      </w:r>
      <w:r w:rsidR="00885488" w:rsidRPr="00F77676">
        <w:rPr>
          <w:rStyle w:val="Incipit"/>
          <w:lang w:val="it-IT"/>
        </w:rPr>
        <w:t>Populis autem non credentibus</w:t>
      </w:r>
      <w:r w:rsidR="00885488" w:rsidRPr="00B779A9">
        <w:rPr>
          <w:lang w:val="it-IT"/>
        </w:rPr>
        <w:t xml:space="preserve">. </w:t>
      </w:r>
      <w:r w:rsidR="00F94BDB" w:rsidRPr="00B779A9">
        <w:rPr>
          <w:lang w:val="it-IT"/>
        </w:rPr>
        <w:t xml:space="preserve">[BD] </w:t>
      </w:r>
      <w:r w:rsidR="005F6F99" w:rsidRPr="00F77676">
        <w:rPr>
          <w:rStyle w:val="Incipit"/>
          <w:lang w:val="it-IT"/>
        </w:rPr>
        <w:t>Benedicamus</w:t>
      </w:r>
      <w:r w:rsidR="00F94BDB" w:rsidRPr="00B779A9">
        <w:rPr>
          <w:lang w:val="it-IT"/>
        </w:rPr>
        <w:t xml:space="preserve"> f</w:t>
      </w:r>
      <w:r w:rsidR="00885488" w:rsidRPr="00B779A9">
        <w:rPr>
          <w:lang w:val="it-IT"/>
        </w:rPr>
        <w:t>erialiter.</w:t>
      </w:r>
    </w:p>
    <w:p w:rsidR="00885488" w:rsidRPr="00B779A9" w:rsidRDefault="00D97838" w:rsidP="00415109">
      <w:pPr>
        <w:rPr>
          <w:lang w:val="it-IT"/>
        </w:rPr>
      </w:pPr>
      <w:r w:rsidRPr="00F77676">
        <w:rPr>
          <w:rStyle w:val="Time1"/>
          <w:lang w:val="it-IT"/>
        </w:rPr>
        <w:t>Ad horas</w:t>
      </w:r>
      <w:r w:rsidR="00885488" w:rsidRPr="00B779A9">
        <w:rPr>
          <w:lang w:val="it-IT"/>
        </w:rPr>
        <w:t xml:space="preserve"> dicantur laudes.</w:t>
      </w:r>
    </w:p>
    <w:p w:rsidR="00885488" w:rsidRPr="00B779A9" w:rsidRDefault="00D97838" w:rsidP="00415109">
      <w:pPr>
        <w:rPr>
          <w:lang w:val="pt-PT"/>
        </w:rPr>
      </w:pPr>
      <w:r w:rsidRPr="00F77676">
        <w:rPr>
          <w:rStyle w:val="Time1"/>
          <w:lang w:val="it-IT"/>
        </w:rPr>
        <w:t>Ad missam</w:t>
      </w:r>
      <w:r w:rsidR="00885488" w:rsidRPr="00B779A9">
        <w:rPr>
          <w:lang w:val="it-IT"/>
        </w:rPr>
        <w:t xml:space="preserve"> IN </w:t>
      </w:r>
      <w:r w:rsidR="00885488" w:rsidRPr="00F77676">
        <w:rPr>
          <w:rStyle w:val="Incipit"/>
          <w:lang w:val="it-IT"/>
        </w:rPr>
        <w:t>Iustus ut palma</w:t>
      </w:r>
      <w:r w:rsidR="00DD1415">
        <w:rPr>
          <w:lang w:val="it-IT"/>
        </w:rPr>
        <w:t>@</w:t>
      </w:r>
      <w:r w:rsidR="00DD1415" w:rsidRPr="00B779A9">
        <w:rPr>
          <w:lang w:val="it-IT"/>
        </w:rPr>
        <w:t>172.</w:t>
      </w:r>
      <w:r w:rsidR="00885488" w:rsidRPr="00B779A9">
        <w:rPr>
          <w:lang w:val="it-IT"/>
        </w:rPr>
        <w:t xml:space="preserve"> </w:t>
      </w:r>
      <w:r w:rsidR="00F94BDB" w:rsidRPr="00B779A9">
        <w:rPr>
          <w:lang w:val="it-IT"/>
        </w:rPr>
        <w:t xml:space="preserve">[KY] </w:t>
      </w:r>
      <w:r w:rsidR="00F94BDB" w:rsidRPr="00F77676">
        <w:rPr>
          <w:rStyle w:val="Incipit"/>
          <w:lang w:val="it-IT"/>
        </w:rPr>
        <w:t>Kyrie</w:t>
      </w:r>
      <w:r w:rsidR="00F94BDB" w:rsidRPr="00B779A9">
        <w:rPr>
          <w:lang w:val="it-IT"/>
        </w:rPr>
        <w:t xml:space="preserve"> et [SA] </w:t>
      </w:r>
      <w:r w:rsidR="00F94BDB" w:rsidRPr="00F77676">
        <w:rPr>
          <w:rStyle w:val="Incipit"/>
          <w:lang w:val="it-IT"/>
        </w:rPr>
        <w:t>Sanctus</w:t>
      </w:r>
      <w:r w:rsidR="00F94BDB" w:rsidRPr="00B779A9">
        <w:rPr>
          <w:lang w:val="it-IT"/>
        </w:rPr>
        <w:t xml:space="preserve"> </w:t>
      </w:r>
      <w:r w:rsidR="00885488" w:rsidRPr="00B779A9">
        <w:rPr>
          <w:lang w:val="it-IT"/>
        </w:rPr>
        <w:t xml:space="preserve">de confessoribus. </w:t>
      </w:r>
      <w:r w:rsidR="00885488" w:rsidRPr="00B779A9">
        <w:rPr>
          <w:lang w:val="pt-PT"/>
        </w:rPr>
        <w:t xml:space="preserve">GR </w:t>
      </w:r>
      <w:r w:rsidR="00885488" w:rsidRPr="00F77676">
        <w:rPr>
          <w:rStyle w:val="Incipit"/>
          <w:lang w:val="pt-PT"/>
        </w:rPr>
        <w:t>Ecce sacerdos magnus</w:t>
      </w:r>
      <w:r w:rsidR="00DD1415">
        <w:rPr>
          <w:lang w:val="pt-PT"/>
        </w:rPr>
        <w:t>@</w:t>
      </w:r>
      <w:r w:rsidR="00DD1415" w:rsidRPr="00B779A9">
        <w:rPr>
          <w:lang w:val="pt-PT"/>
        </w:rPr>
        <w:t>27.</w:t>
      </w:r>
      <w:r w:rsidR="00885488" w:rsidRPr="00B779A9">
        <w:rPr>
          <w:lang w:val="pt-PT"/>
        </w:rPr>
        <w:t xml:space="preserve"> AL</w:t>
      </w:r>
      <w:r w:rsidR="00F94BDB" w:rsidRPr="00B779A9">
        <w:rPr>
          <w:lang w:val="pt-PT"/>
        </w:rPr>
        <w:t>V</w:t>
      </w:r>
      <w:r w:rsidR="00885488" w:rsidRPr="00B779A9">
        <w:rPr>
          <w:lang w:val="pt-PT"/>
        </w:rPr>
        <w:t xml:space="preserve"> </w:t>
      </w:r>
      <w:r w:rsidR="00885488" w:rsidRPr="00F77676">
        <w:rPr>
          <w:rStyle w:val="Incipit"/>
          <w:lang w:val="pt-PT"/>
        </w:rPr>
        <w:t>Elegit te dominus</w:t>
      </w:r>
      <w:r w:rsidR="00DD1415">
        <w:rPr>
          <w:lang w:val="pt-PT"/>
        </w:rPr>
        <w:t>@</w:t>
      </w:r>
      <w:r w:rsidR="00DD1415" w:rsidRPr="00B779A9">
        <w:rPr>
          <w:lang w:val="pt-PT"/>
        </w:rPr>
        <w:t>231.</w:t>
      </w:r>
      <w:r w:rsidR="00885488" w:rsidRPr="00B779A9">
        <w:rPr>
          <w:lang w:val="pt-PT"/>
        </w:rPr>
        <w:t xml:space="preserve"> OF </w:t>
      </w:r>
      <w:r w:rsidR="00885488" w:rsidRPr="00F77676">
        <w:rPr>
          <w:rStyle w:val="Incipit"/>
          <w:lang w:val="pt-PT"/>
        </w:rPr>
        <w:t>Inveni David</w:t>
      </w:r>
      <w:r w:rsidR="00DD1415">
        <w:rPr>
          <w:lang w:val="pt-PT"/>
        </w:rPr>
        <w:t>@</w:t>
      </w:r>
      <w:r w:rsidR="00DD1415" w:rsidRPr="00B779A9">
        <w:rPr>
          <w:lang w:val="pt-PT"/>
        </w:rPr>
        <w:t>28.</w:t>
      </w:r>
      <w:r w:rsidR="00885488" w:rsidRPr="00B779A9">
        <w:rPr>
          <w:lang w:val="pt-PT"/>
        </w:rPr>
        <w:t xml:space="preserve"> CO </w:t>
      </w:r>
      <w:r w:rsidR="00885488" w:rsidRPr="00F77676">
        <w:rPr>
          <w:rStyle w:val="Incipit"/>
          <w:lang w:val="pt-PT"/>
        </w:rPr>
        <w:t xml:space="preserve">Domine quinque </w:t>
      </w:r>
      <w:r w:rsidR="00354D89" w:rsidRPr="00F77676">
        <w:rPr>
          <w:rStyle w:val="Incipit"/>
          <w:lang w:val="pt-PT"/>
        </w:rPr>
        <w:t>talenta</w:t>
      </w:r>
      <w:r w:rsidR="00DD1415">
        <w:rPr>
          <w:lang w:val="pt-PT"/>
        </w:rPr>
        <w:t>@</w:t>
      </w:r>
      <w:r w:rsidR="00DD1415" w:rsidRPr="00B779A9">
        <w:rPr>
          <w:lang w:val="pt-PT"/>
        </w:rPr>
        <w:t>31.</w:t>
      </w:r>
    </w:p>
    <w:p w:rsidR="00885488" w:rsidRPr="00B779A9" w:rsidRDefault="00D97838" w:rsidP="00415109">
      <w:pPr>
        <w:rPr>
          <w:lang w:val="pt-PT"/>
        </w:rPr>
      </w:pPr>
      <w:r w:rsidRPr="00F77676">
        <w:rPr>
          <w:rStyle w:val="Time1"/>
          <w:lang w:val="pt-PT"/>
        </w:rPr>
        <w:t>Ad secundas vesperas</w:t>
      </w:r>
      <w:r w:rsidR="00885488" w:rsidRPr="00B779A9">
        <w:rPr>
          <w:lang w:val="pt-PT"/>
        </w:rPr>
        <w:t xml:space="preserve"> AN </w:t>
      </w:r>
      <w:r w:rsidR="00885488" w:rsidRPr="00F77676">
        <w:rPr>
          <w:rStyle w:val="Incipit"/>
          <w:lang w:val="pt-PT"/>
        </w:rPr>
        <w:t>Post discessum</w:t>
      </w:r>
      <w:r w:rsidR="00885488" w:rsidRPr="00B779A9">
        <w:rPr>
          <w:lang w:val="pt-PT"/>
        </w:rPr>
        <w:t xml:space="preserve"> cum reliquis. </w:t>
      </w:r>
      <w:r w:rsidR="00885488" w:rsidRPr="00B779A9">
        <w:rPr>
          <w:lang w:val="fr-FR"/>
        </w:rPr>
        <w:t xml:space="preserve">PS </w:t>
      </w:r>
      <w:r w:rsidR="00885488" w:rsidRPr="00F77676">
        <w:rPr>
          <w:rStyle w:val="Incipit"/>
          <w:lang w:val="fr-FR"/>
        </w:rPr>
        <w:t>Dixit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Confitebor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Beatus </w:t>
      </w:r>
      <w:r w:rsidR="00C31823" w:rsidRPr="00F77676">
        <w:rPr>
          <w:rStyle w:val="Incipit"/>
          <w:lang w:val="fr-FR"/>
        </w:rPr>
        <w:t>vir</w:t>
      </w:r>
      <w:r w:rsidR="00885488" w:rsidRPr="00B779A9">
        <w:rPr>
          <w:lang w:val="fr-FR"/>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De profundis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Memento</w:t>
      </w:r>
      <w:r w:rsidR="00885488" w:rsidRPr="00B779A9">
        <w:rPr>
          <w:lang w:val="pt-PT"/>
        </w:rPr>
        <w:t xml:space="preserve">. HY </w:t>
      </w:r>
      <w:r w:rsidR="00885488" w:rsidRPr="00F77676">
        <w:rPr>
          <w:rStyle w:val="Incipit"/>
          <w:lang w:val="pt-PT"/>
        </w:rPr>
        <w:t>Iesu redemptor</w:t>
      </w:r>
      <w:r w:rsidR="00885488" w:rsidRPr="00B779A9">
        <w:rPr>
          <w:lang w:val="pt-PT"/>
        </w:rPr>
        <w:t xml:space="preserve">. VS </w:t>
      </w:r>
      <w:r w:rsidR="00885488" w:rsidRPr="00F77676">
        <w:rPr>
          <w:rStyle w:val="Incipit"/>
          <w:lang w:val="pt-PT"/>
        </w:rPr>
        <w:t>Iustus ut palma</w:t>
      </w:r>
      <w:r w:rsidR="00885488" w:rsidRPr="00B779A9">
        <w:rPr>
          <w:lang w:val="pt-PT"/>
        </w:rPr>
        <w:t xml:space="preserve">. AM </w:t>
      </w:r>
      <w:r w:rsidR="00885488" w:rsidRPr="00F77676">
        <w:rPr>
          <w:rStyle w:val="Incipit"/>
          <w:lang w:val="pt-PT"/>
        </w:rPr>
        <w:t>Populis autem non credentibus</w:t>
      </w:r>
      <w:r w:rsidR="00885488" w:rsidRPr="00B779A9">
        <w:rPr>
          <w:lang w:val="pt-PT"/>
        </w:rPr>
        <w:t>.</w:t>
      </w:r>
    </w:p>
    <w:p w:rsidR="00885488" w:rsidRPr="00F77676" w:rsidRDefault="00D97838" w:rsidP="00415109">
      <w:pPr>
        <w:pStyle w:val="berschrift1"/>
        <w:rPr>
          <w:lang w:val="pt-PT"/>
        </w:rPr>
      </w:pPr>
      <w:r w:rsidRPr="00F77676">
        <w:rPr>
          <w:lang w:val="pt-PT"/>
        </w:rPr>
        <w:t>DE SANCTO LEOPOLDO</w:t>
      </w:r>
    </w:p>
    <w:p w:rsidR="00096B01" w:rsidRDefault="00885488" w:rsidP="00415109">
      <w:pPr>
        <w:rPr>
          <w:lang w:val="pt-PT"/>
        </w:rPr>
      </w:pPr>
      <w:r w:rsidRPr="00B779A9">
        <w:rPr>
          <w:lang w:val="pt-PT"/>
        </w:rPr>
        <w:t>Novem lectiones facimus ut de simplici confessore.</w:t>
      </w:r>
      <w:r w:rsidR="00797A8F" w:rsidRPr="00B779A9">
        <w:rPr>
          <w:lang w:val="pt-PT"/>
        </w:rPr>
        <w:t xml:space="preserve"> </w:t>
      </w:r>
    </w:p>
    <w:p w:rsidR="00885488" w:rsidRPr="00B779A9" w:rsidRDefault="00797A8F" w:rsidP="00415109">
      <w:pPr>
        <w:rPr>
          <w:lang w:val="pt-PT"/>
        </w:rPr>
      </w:pPr>
      <w:r w:rsidRPr="00B779A9">
        <w:rPr>
          <w:lang w:val="pt-PT"/>
        </w:rPr>
        <w:t>(86v)</w:t>
      </w:r>
      <w:r w:rsidR="00096B01">
        <w:rPr>
          <w:lang w:val="pt-PT"/>
        </w:rPr>
        <w:t xml:space="preserve"> </w:t>
      </w:r>
      <w:r w:rsidR="00583889" w:rsidRPr="00F77676">
        <w:rPr>
          <w:rStyle w:val="Time1"/>
          <w:lang w:val="pt-PT"/>
        </w:rPr>
        <w:t>Ad vesperas</w:t>
      </w:r>
      <w:r w:rsidR="00885488" w:rsidRPr="00B779A9">
        <w:rPr>
          <w:lang w:val="pt-PT"/>
        </w:rPr>
        <w:t xml:space="preserve"> antiphonae et psalmi ferialiter. RP </w:t>
      </w:r>
      <w:r w:rsidR="00885488" w:rsidRPr="00794880">
        <w:rPr>
          <w:rStyle w:val="Incipit"/>
          <w:lang w:val="pt-PT"/>
        </w:rPr>
        <w:t>Ser</w:t>
      </w:r>
      <w:r w:rsidR="00382E22" w:rsidRPr="00794880">
        <w:rPr>
          <w:rStyle w:val="Incipit"/>
          <w:lang w:val="pt-PT"/>
        </w:rPr>
        <w:t>vu</w:t>
      </w:r>
      <w:r w:rsidR="00885488" w:rsidRPr="00794880">
        <w:rPr>
          <w:rStyle w:val="Incipit"/>
          <w:lang w:val="pt-PT"/>
        </w:rPr>
        <w:t>s</w:t>
      </w:r>
      <w:r w:rsidR="005A362F" w:rsidRPr="005A362F">
        <w:rPr>
          <w:i/>
          <w:lang w:val="pt-PT"/>
        </w:rPr>
        <w:t xml:space="preserve"> </w:t>
      </w:r>
      <w:r w:rsidR="00885488" w:rsidRPr="00794880">
        <w:rPr>
          <w:rStyle w:val="Incipit"/>
          <w:lang w:val="pt-PT"/>
        </w:rPr>
        <w:t>meus</w:t>
      </w:r>
      <w:r w:rsidR="00885488" w:rsidRPr="00B779A9">
        <w:rPr>
          <w:lang w:val="pt-PT"/>
        </w:rPr>
        <w:t xml:space="preserve">. HY </w:t>
      </w:r>
      <w:r w:rsidR="00885488" w:rsidRPr="00794880">
        <w:rPr>
          <w:rStyle w:val="Incipit"/>
          <w:lang w:val="pt-PT"/>
        </w:rPr>
        <w:t>Iste</w:t>
      </w:r>
      <w:r w:rsidR="005A362F" w:rsidRPr="005A362F">
        <w:rPr>
          <w:i/>
          <w:lang w:val="pt-PT"/>
        </w:rPr>
        <w:t xml:space="preserve"> </w:t>
      </w:r>
      <w:r w:rsidR="00885488" w:rsidRPr="00794880">
        <w:rPr>
          <w:rStyle w:val="Incipit"/>
          <w:lang w:val="pt-PT"/>
        </w:rPr>
        <w:t>confessor</w:t>
      </w:r>
      <w:r w:rsidR="00885488" w:rsidRPr="00B779A9">
        <w:rPr>
          <w:lang w:val="pt-PT"/>
        </w:rPr>
        <w:t xml:space="preserve">. VS </w:t>
      </w:r>
      <w:r w:rsidR="00885488" w:rsidRPr="00794880">
        <w:rPr>
          <w:rStyle w:val="Incipit"/>
          <w:lang w:val="pt-PT"/>
        </w:rPr>
        <w:t>Gloria</w:t>
      </w:r>
      <w:r w:rsidR="005A362F" w:rsidRPr="005A362F">
        <w:rPr>
          <w:i/>
          <w:lang w:val="pt-PT"/>
        </w:rPr>
        <w:t xml:space="preserve"> </w:t>
      </w:r>
      <w:r w:rsidR="00885488" w:rsidRPr="00794880">
        <w:rPr>
          <w:rStyle w:val="Incipit"/>
          <w:lang w:val="pt-PT"/>
        </w:rPr>
        <w:t>et</w:t>
      </w:r>
      <w:r w:rsidR="005A362F" w:rsidRPr="005A362F">
        <w:rPr>
          <w:i/>
          <w:lang w:val="pt-PT"/>
        </w:rPr>
        <w:t xml:space="preserve"> </w:t>
      </w:r>
      <w:r w:rsidR="00885488" w:rsidRPr="00794880">
        <w:rPr>
          <w:rStyle w:val="Incipit"/>
          <w:lang w:val="pt-PT"/>
        </w:rPr>
        <w:t>honore</w:t>
      </w:r>
      <w:r w:rsidR="00885488" w:rsidRPr="00B779A9">
        <w:rPr>
          <w:lang w:val="pt-PT"/>
        </w:rPr>
        <w:t xml:space="preserve">. AM </w:t>
      </w:r>
      <w:r w:rsidR="00885488" w:rsidRPr="00794880">
        <w:rPr>
          <w:rStyle w:val="Incipit"/>
          <w:lang w:val="pt-PT"/>
        </w:rPr>
        <w:t>Similabo</w:t>
      </w:r>
      <w:r w:rsidR="005A362F" w:rsidRPr="005A362F">
        <w:rPr>
          <w:i/>
          <w:lang w:val="pt-PT"/>
        </w:rPr>
        <w:t xml:space="preserve"> </w:t>
      </w:r>
      <w:r w:rsidR="00885488" w:rsidRPr="00794880">
        <w:rPr>
          <w:rStyle w:val="Incipit"/>
          <w:lang w:val="pt-PT"/>
        </w:rPr>
        <w:t>eum</w:t>
      </w:r>
      <w:r w:rsidR="00885488" w:rsidRPr="005B472A">
        <w:rPr>
          <w:lang w:val="pt-PT"/>
        </w:rPr>
        <w:t>.</w:t>
      </w:r>
      <w:r w:rsidR="00885488" w:rsidRPr="00B779A9">
        <w:rPr>
          <w:lang w:val="pt-PT"/>
        </w:rPr>
        <w:t xml:space="preserve"> </w:t>
      </w:r>
      <w:r w:rsidR="00583889">
        <w:rPr>
          <w:lang w:val="pt-PT"/>
        </w:rPr>
        <w:t>Suffragium de sancto Martino</w:t>
      </w:r>
      <w:r w:rsidR="00885488" w:rsidRPr="00B779A9">
        <w:rPr>
          <w:lang w:val="pt-PT"/>
        </w:rPr>
        <w:t xml:space="preserve">. </w:t>
      </w:r>
      <w:r w:rsidRPr="00B779A9">
        <w:rPr>
          <w:lang w:val="pt-PT"/>
        </w:rPr>
        <w:t xml:space="preserve">[BD] </w:t>
      </w:r>
      <w:r w:rsidR="005F6F99" w:rsidRPr="00794880">
        <w:rPr>
          <w:rStyle w:val="Incipit"/>
          <w:lang w:val="pt-PT"/>
        </w:rPr>
        <w:t>Benedicamus</w:t>
      </w:r>
      <w:r w:rsidRPr="00B779A9">
        <w:rPr>
          <w:lang w:val="pt-PT"/>
        </w:rPr>
        <w:t xml:space="preserve"> f</w:t>
      </w:r>
      <w:r w:rsidR="00885488" w:rsidRPr="00B779A9">
        <w:rPr>
          <w:lang w:val="pt-PT"/>
        </w:rPr>
        <w:t>erialiter.</w:t>
      </w:r>
    </w:p>
    <w:p w:rsidR="00885488" w:rsidRPr="00B779A9" w:rsidRDefault="00583889" w:rsidP="00415109">
      <w:pPr>
        <w:rPr>
          <w:lang w:val="pt-PT"/>
        </w:rPr>
      </w:pPr>
      <w:r w:rsidRPr="00F77676">
        <w:rPr>
          <w:rStyle w:val="Time1"/>
          <w:lang w:val="pt-PT"/>
        </w:rPr>
        <w:t>Ad matutinum</w:t>
      </w:r>
      <w:r w:rsidR="00885488" w:rsidRPr="00B779A9">
        <w:rPr>
          <w:lang w:val="pt-PT"/>
        </w:rPr>
        <w:t xml:space="preserve"> I</w:t>
      </w:r>
      <w:r w:rsidR="00797A8F" w:rsidRPr="00B779A9">
        <w:rPr>
          <w:lang w:val="pt-PT"/>
        </w:rPr>
        <w:t>N</w:t>
      </w:r>
      <w:r w:rsidR="00885488" w:rsidRPr="00B779A9">
        <w:rPr>
          <w:lang w:val="pt-PT"/>
        </w:rPr>
        <w:t xml:space="preserve">V </w:t>
      </w:r>
      <w:r w:rsidR="00885488" w:rsidRPr="00F77676">
        <w:rPr>
          <w:rStyle w:val="Incipit"/>
          <w:lang w:val="pt-PT"/>
        </w:rPr>
        <w:t>Regem confessorum dominum</w:t>
      </w:r>
      <w:r w:rsidR="00885488" w:rsidRPr="00B779A9">
        <w:rPr>
          <w:lang w:val="pt-PT"/>
        </w:rPr>
        <w:t xml:space="preserve">. HY </w:t>
      </w:r>
      <w:r w:rsidR="00885488" w:rsidRPr="00F77676">
        <w:rPr>
          <w:rStyle w:val="Incipit"/>
          <w:lang w:val="pt-PT"/>
        </w:rPr>
        <w:t>Iste confessor</w:t>
      </w:r>
      <w:r w:rsidR="00885488" w:rsidRPr="00B779A9">
        <w:rPr>
          <w:lang w:val="pt-PT"/>
        </w:rPr>
        <w:t>.</w:t>
      </w:r>
      <w:r w:rsidR="00CA7E19">
        <w:rPr>
          <w:lang w:val="pt-PT"/>
        </w:rPr>
        <w:t xml:space="preserve"> </w:t>
      </w:r>
      <w:r w:rsidRPr="002D4ADF">
        <w:rPr>
          <w:lang w:val="pt-PT"/>
        </w:rPr>
        <w:t>Ad nocturnum</w:t>
      </w:r>
      <w:r w:rsidR="00885488" w:rsidRPr="00B779A9">
        <w:rPr>
          <w:lang w:val="pt-PT"/>
        </w:rPr>
        <w:t xml:space="preserve"> AN </w:t>
      </w:r>
      <w:r w:rsidR="00885488" w:rsidRPr="00794880">
        <w:rPr>
          <w:rStyle w:val="Incipit"/>
          <w:lang w:val="pt-PT"/>
        </w:rPr>
        <w:t>Beatus</w:t>
      </w:r>
      <w:r w:rsidR="005A362F" w:rsidRPr="005A362F">
        <w:rPr>
          <w:i/>
          <w:lang w:val="pt-PT"/>
        </w:rPr>
        <w:t xml:space="preserve"> </w:t>
      </w:r>
      <w:r w:rsidR="00C31823" w:rsidRPr="00794880">
        <w:rPr>
          <w:rStyle w:val="Incipit"/>
          <w:lang w:val="pt-PT"/>
        </w:rPr>
        <w:t>vir</w:t>
      </w:r>
      <w:r w:rsidR="00885488" w:rsidRPr="00B779A9">
        <w:rPr>
          <w:lang w:val="pt-PT"/>
        </w:rPr>
        <w:t xml:space="preserve"> cum reliquis antiphonis psalmis </w:t>
      </w:r>
      <w:r w:rsidR="00096B01">
        <w:rPr>
          <w:lang w:val="pt-PT"/>
        </w:rPr>
        <w:t>$E::</w:t>
      </w:r>
      <w:r w:rsidR="00885488" w:rsidRPr="00B779A9">
        <w:rPr>
          <w:lang w:val="pt-PT"/>
        </w:rPr>
        <w:t>et</w:t>
      </w:r>
      <w:r w:rsidR="00096B01">
        <w:rPr>
          <w:lang w:val="pt-PT"/>
        </w:rPr>
        <w:t>$</w:t>
      </w:r>
      <w:r w:rsidR="00885488" w:rsidRPr="00B779A9">
        <w:rPr>
          <w:lang w:val="pt-PT"/>
        </w:rPr>
        <w:t xml:space="preserve"> versiculis</w:t>
      </w:r>
      <w:r w:rsidR="00096B01">
        <w:rPr>
          <w:lang w:val="pt-PT"/>
        </w:rPr>
        <w:t xml:space="preserve"> %D::et%</w:t>
      </w:r>
      <w:r w:rsidR="00885488" w:rsidRPr="00B779A9">
        <w:rPr>
          <w:lang w:val="pt-PT"/>
        </w:rPr>
        <w:t xml:space="preserve">. Responsoria de confessoribus. EV </w:t>
      </w:r>
      <w:r w:rsidR="00885488" w:rsidRPr="00794880">
        <w:rPr>
          <w:rStyle w:val="Incipit"/>
          <w:lang w:val="pt-PT"/>
        </w:rPr>
        <w:t>Homo</w:t>
      </w:r>
      <w:r w:rsidR="005A362F" w:rsidRPr="005A362F">
        <w:rPr>
          <w:i/>
          <w:lang w:val="pt-PT"/>
        </w:rPr>
        <w:t xml:space="preserve"> </w:t>
      </w:r>
      <w:r w:rsidR="00885488" w:rsidRPr="00794880">
        <w:rPr>
          <w:rStyle w:val="Incipit"/>
          <w:lang w:val="pt-PT"/>
        </w:rPr>
        <w:t>quidam</w:t>
      </w:r>
      <w:r w:rsidR="005A362F" w:rsidRPr="005A362F">
        <w:rPr>
          <w:i/>
          <w:lang w:val="pt-PT"/>
        </w:rPr>
        <w:t xml:space="preserve"> </w:t>
      </w:r>
      <w:r w:rsidR="00885488" w:rsidRPr="00794880">
        <w:rPr>
          <w:rStyle w:val="Incipit"/>
          <w:lang w:val="pt-PT"/>
        </w:rPr>
        <w:t>nobilis</w:t>
      </w:r>
      <w:r w:rsidR="005A362F" w:rsidRPr="005A362F">
        <w:rPr>
          <w:i/>
          <w:lang w:val="pt-PT"/>
        </w:rPr>
        <w:t xml:space="preserve"> </w:t>
      </w:r>
      <w:r w:rsidR="00885488" w:rsidRPr="00794880">
        <w:rPr>
          <w:rStyle w:val="Incipit"/>
          <w:lang w:val="pt-PT"/>
        </w:rPr>
        <w:t>abiit</w:t>
      </w:r>
      <w:r w:rsidR="00885488" w:rsidRPr="00B779A9">
        <w:rPr>
          <w:lang w:val="pt-PT"/>
        </w:rPr>
        <w:t>.</w:t>
      </w:r>
    </w:p>
    <w:p w:rsidR="00885488" w:rsidRPr="00B779A9" w:rsidRDefault="00583889" w:rsidP="00415109">
      <w:pPr>
        <w:rPr>
          <w:lang w:val="pt-PT"/>
        </w:rPr>
      </w:pPr>
      <w:r w:rsidRPr="00F77676">
        <w:rPr>
          <w:rStyle w:val="Time1"/>
          <w:lang w:val="pt-PT"/>
        </w:rPr>
        <w:t>Ad laudes</w:t>
      </w:r>
      <w:r w:rsidR="00885488" w:rsidRPr="00B779A9">
        <w:rPr>
          <w:lang w:val="pt-PT"/>
        </w:rPr>
        <w:t xml:space="preserve"> AN </w:t>
      </w:r>
      <w:r w:rsidR="00885488" w:rsidRPr="00F77676">
        <w:rPr>
          <w:rStyle w:val="Incipit"/>
          <w:lang w:val="pt-PT"/>
        </w:rPr>
        <w:t>Iustum deduxit dominus</w:t>
      </w:r>
      <w:r w:rsidR="00885488" w:rsidRPr="00B779A9">
        <w:rPr>
          <w:lang w:val="pt-PT"/>
        </w:rPr>
        <w:t xml:space="preserve"> cum reliquis. HY </w:t>
      </w:r>
      <w:r w:rsidR="00885488" w:rsidRPr="00F77676">
        <w:rPr>
          <w:rStyle w:val="Incipit"/>
          <w:lang w:val="pt-PT"/>
        </w:rPr>
        <w:t xml:space="preserve">Hic est </w:t>
      </w:r>
      <w:r w:rsidR="00AC32FA" w:rsidRPr="00F77676">
        <w:rPr>
          <w:rStyle w:val="Incipit"/>
          <w:lang w:val="pt-PT"/>
        </w:rPr>
        <w:t>veru</w:t>
      </w:r>
      <w:r w:rsidR="00885488" w:rsidRPr="00F77676">
        <w:rPr>
          <w:rStyle w:val="Incipit"/>
          <w:lang w:val="pt-PT"/>
        </w:rPr>
        <w:t>s christicola</w:t>
      </w:r>
      <w:r w:rsidR="00885488" w:rsidRPr="00B779A9">
        <w:rPr>
          <w:lang w:val="pt-PT"/>
        </w:rPr>
        <w:t xml:space="preserve">. VS </w:t>
      </w:r>
      <w:r w:rsidR="00885488" w:rsidRPr="00F77676">
        <w:rPr>
          <w:rStyle w:val="Incipit"/>
          <w:lang w:val="pt-PT"/>
        </w:rPr>
        <w:t>Iustus ut palma</w:t>
      </w:r>
      <w:r w:rsidR="00885488" w:rsidRPr="00B779A9">
        <w:rPr>
          <w:lang w:val="pt-PT"/>
        </w:rPr>
        <w:t xml:space="preserve">. AB </w:t>
      </w:r>
      <w:r w:rsidR="00D66EA2" w:rsidRPr="00F77676">
        <w:rPr>
          <w:rStyle w:val="Incipit"/>
          <w:lang w:val="pt-PT"/>
        </w:rPr>
        <w:t>Serve</w:t>
      </w:r>
      <w:r w:rsidR="00885488" w:rsidRPr="00F77676">
        <w:rPr>
          <w:rStyle w:val="Incipit"/>
          <w:lang w:val="pt-PT"/>
        </w:rPr>
        <w:t xml:space="preserve"> bone et fidelis</w:t>
      </w:r>
      <w:r w:rsidR="00885488" w:rsidRPr="00B779A9">
        <w:rPr>
          <w:lang w:val="pt-PT"/>
        </w:rPr>
        <w:t xml:space="preserve">. </w:t>
      </w:r>
      <w:r>
        <w:rPr>
          <w:lang w:val="pt-PT"/>
        </w:rPr>
        <w:t>Suffragium de sancto Martino</w:t>
      </w:r>
      <w:r w:rsidR="00885488" w:rsidRPr="00B779A9">
        <w:rPr>
          <w:lang w:val="pt-PT"/>
        </w:rPr>
        <w:t xml:space="preserve">. </w:t>
      </w:r>
      <w:r w:rsidR="00797A8F" w:rsidRPr="00B779A9">
        <w:rPr>
          <w:lang w:val="pt-PT"/>
        </w:rPr>
        <w:t xml:space="preserve">[BD] </w:t>
      </w:r>
      <w:r w:rsidR="005F6F99" w:rsidRPr="00794880">
        <w:rPr>
          <w:rStyle w:val="Incipit"/>
          <w:lang w:val="pt-PT"/>
        </w:rPr>
        <w:t>Benedicamus</w:t>
      </w:r>
      <w:r w:rsidR="00797A8F" w:rsidRPr="00B779A9">
        <w:rPr>
          <w:lang w:val="pt-PT"/>
        </w:rPr>
        <w:t xml:space="preserve"> ferialiter</w:t>
      </w:r>
      <w:r w:rsidR="00885488" w:rsidRPr="00B779A9">
        <w:rPr>
          <w:lang w:val="pt-PT"/>
        </w:rPr>
        <w:t>.</w:t>
      </w:r>
    </w:p>
    <w:p w:rsidR="00885488" w:rsidRPr="00B779A9" w:rsidRDefault="00583889" w:rsidP="00415109">
      <w:pPr>
        <w:rPr>
          <w:lang w:val="pt-PT"/>
        </w:rPr>
      </w:pPr>
      <w:r w:rsidRPr="00F77676">
        <w:rPr>
          <w:rStyle w:val="Time1"/>
          <w:lang w:val="pt-PT"/>
        </w:rPr>
        <w:t>Ad horas</w:t>
      </w:r>
      <w:r w:rsidR="00885488" w:rsidRPr="00B779A9">
        <w:rPr>
          <w:lang w:val="pt-PT"/>
        </w:rPr>
        <w:t xml:space="preserve"> dicantur laudes.</w:t>
      </w:r>
    </w:p>
    <w:p w:rsidR="00885488" w:rsidRPr="003D0C23" w:rsidRDefault="00583889" w:rsidP="00415109">
      <w:pPr>
        <w:rPr>
          <w:lang w:val="en-US"/>
        </w:rPr>
      </w:pPr>
      <w:r w:rsidRPr="003D0C23">
        <w:rPr>
          <w:rStyle w:val="Time1"/>
          <w:lang w:val="en-US"/>
        </w:rPr>
        <w:lastRenderedPageBreak/>
        <w:t>Ad missam</w:t>
      </w:r>
      <w:r w:rsidR="00885488" w:rsidRPr="003D0C23">
        <w:rPr>
          <w:lang w:val="en-US"/>
        </w:rPr>
        <w:t xml:space="preserve"> IN </w:t>
      </w:r>
      <w:r w:rsidR="00885488" w:rsidRPr="003D0C23">
        <w:rPr>
          <w:rStyle w:val="Incipit"/>
          <w:lang w:val="en-US"/>
        </w:rPr>
        <w:t>Dispersit dedit pauperibus</w:t>
      </w:r>
      <w:r w:rsidR="00DD1415" w:rsidRPr="003D0C23">
        <w:rPr>
          <w:lang w:val="en-US"/>
        </w:rPr>
        <w:t>@185.</w:t>
      </w:r>
      <w:r w:rsidR="00885488" w:rsidRPr="003D0C23">
        <w:rPr>
          <w:lang w:val="en-US"/>
        </w:rPr>
        <w:t xml:space="preserve"> GR </w:t>
      </w:r>
      <w:r w:rsidR="00885488" w:rsidRPr="003D0C23">
        <w:rPr>
          <w:rStyle w:val="Incipit"/>
          <w:lang w:val="en-US"/>
        </w:rPr>
        <w:t>Iustus ut palma</w:t>
      </w:r>
      <w:r w:rsidR="00DD1415" w:rsidRPr="003D0C23">
        <w:rPr>
          <w:lang w:val="en-US"/>
        </w:rPr>
        <w:t>@37.</w:t>
      </w:r>
      <w:r w:rsidR="00885488" w:rsidRPr="003D0C23">
        <w:rPr>
          <w:lang w:val="en-US"/>
        </w:rPr>
        <w:t xml:space="preserve"> AL</w:t>
      </w:r>
      <w:r w:rsidR="00797A8F" w:rsidRPr="003D0C23">
        <w:rPr>
          <w:lang w:val="en-US"/>
        </w:rPr>
        <w:t>V</w:t>
      </w:r>
      <w:r w:rsidR="00885488" w:rsidRPr="003D0C23">
        <w:rPr>
          <w:lang w:val="en-US"/>
        </w:rPr>
        <w:t xml:space="preserve"> </w:t>
      </w:r>
      <w:r w:rsidR="00885488" w:rsidRPr="003D0C23">
        <w:rPr>
          <w:rStyle w:val="Incipit"/>
          <w:lang w:val="en-US"/>
        </w:rPr>
        <w:t>Domine in virtute tua</w:t>
      </w:r>
      <w:r w:rsidR="00DD1415" w:rsidRPr="003D0C23">
        <w:rPr>
          <w:lang w:val="en-US"/>
        </w:rPr>
        <w:t>@200.</w:t>
      </w:r>
      <w:r w:rsidR="00885488" w:rsidRPr="003D0C23">
        <w:rPr>
          <w:lang w:val="en-US"/>
        </w:rPr>
        <w:t xml:space="preserve"> OF </w:t>
      </w:r>
      <w:r w:rsidR="00885488" w:rsidRPr="003D0C23">
        <w:rPr>
          <w:rStyle w:val="Incipit"/>
          <w:lang w:val="en-US"/>
        </w:rPr>
        <w:t>Confessio et pulchritudo</w:t>
      </w:r>
      <w:r w:rsidR="00DD1415" w:rsidRPr="003D0C23">
        <w:rPr>
          <w:lang w:val="en-US"/>
        </w:rPr>
        <w:t>@186.</w:t>
      </w:r>
      <w:r w:rsidR="00885488" w:rsidRPr="003D0C23">
        <w:rPr>
          <w:lang w:val="en-US"/>
        </w:rPr>
        <w:t xml:space="preserve"> CO </w:t>
      </w:r>
      <w:r w:rsidR="00885488" w:rsidRPr="003D0C23">
        <w:rPr>
          <w:rStyle w:val="Incipit"/>
          <w:lang w:val="en-US"/>
        </w:rPr>
        <w:t>Magna est gloria</w:t>
      </w:r>
      <w:r w:rsidR="00DD1415" w:rsidRPr="003D0C23">
        <w:rPr>
          <w:lang w:val="en-US"/>
        </w:rPr>
        <w:t>@39.</w:t>
      </w:r>
    </w:p>
    <w:p w:rsidR="00885488" w:rsidRPr="00F77676" w:rsidRDefault="00583889" w:rsidP="00415109">
      <w:pPr>
        <w:rPr>
          <w:lang w:val="pt-PT"/>
        </w:rPr>
      </w:pPr>
      <w:r w:rsidRPr="003D0C23">
        <w:rPr>
          <w:rStyle w:val="Time1"/>
          <w:lang w:val="en-US"/>
        </w:rPr>
        <w:t>Ad secundas vesperas</w:t>
      </w:r>
      <w:r w:rsidR="00885488" w:rsidRPr="003D0C23">
        <w:rPr>
          <w:lang w:val="en-US"/>
        </w:rPr>
        <w:t xml:space="preserve"> </w:t>
      </w:r>
      <w:r w:rsidR="00BA24A1" w:rsidRPr="003D0C23">
        <w:rPr>
          <w:lang w:val="en-US"/>
        </w:rPr>
        <w:t>[</w:t>
      </w:r>
      <w:r w:rsidR="00885488" w:rsidRPr="003D0C23">
        <w:rPr>
          <w:lang w:val="en-US"/>
        </w:rPr>
        <w:t>AN</w:t>
      </w:r>
      <w:r w:rsidR="00BA24A1" w:rsidRPr="003D0C23">
        <w:rPr>
          <w:lang w:val="en-US"/>
        </w:rPr>
        <w:t>]</w:t>
      </w:r>
      <w:r w:rsidR="00885488" w:rsidRPr="003D0C23">
        <w:rPr>
          <w:lang w:val="en-US"/>
        </w:rPr>
        <w:t xml:space="preserve"> </w:t>
      </w:r>
      <w:r w:rsidR="00885488" w:rsidRPr="003D0C23">
        <w:rPr>
          <w:rStyle w:val="Incipit"/>
          <w:lang w:val="en-US"/>
        </w:rPr>
        <w:t>Iustum deduxit</w:t>
      </w:r>
      <w:r w:rsidR="00885488" w:rsidRPr="003D0C23">
        <w:rPr>
          <w:lang w:val="en-US"/>
        </w:rPr>
        <w:t xml:space="preserve"> cum reliquis. </w:t>
      </w:r>
      <w:r w:rsidR="00885488" w:rsidRPr="00B779A9">
        <w:rPr>
          <w:lang w:val="fr-FR"/>
        </w:rPr>
        <w:t xml:space="preserve">PS </w:t>
      </w:r>
      <w:r w:rsidR="00885488" w:rsidRPr="00F77676">
        <w:rPr>
          <w:rStyle w:val="Incipit"/>
          <w:lang w:val="fr-FR"/>
        </w:rPr>
        <w:t>Dixit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Confitebor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Beatus </w:t>
      </w:r>
      <w:r w:rsidR="00C31823" w:rsidRPr="00F77676">
        <w:rPr>
          <w:rStyle w:val="Incipit"/>
          <w:lang w:val="fr-FR"/>
        </w:rPr>
        <w:t>vir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De profundis</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Memento</w:t>
      </w:r>
      <w:r w:rsidR="00885488" w:rsidRPr="00B779A9">
        <w:rPr>
          <w:lang w:val="fr-FR"/>
        </w:rPr>
        <w:t xml:space="preserve">. HY </w:t>
      </w:r>
      <w:r w:rsidR="00885488" w:rsidRPr="00F77676">
        <w:rPr>
          <w:rStyle w:val="Incipit"/>
          <w:lang w:val="fr-FR"/>
        </w:rPr>
        <w:t xml:space="preserve">Hic est </w:t>
      </w:r>
      <w:r w:rsidR="00AC32FA" w:rsidRPr="00F77676">
        <w:rPr>
          <w:rStyle w:val="Incipit"/>
          <w:lang w:val="fr-FR"/>
        </w:rPr>
        <w:t>veru</w:t>
      </w:r>
      <w:r w:rsidR="00885488" w:rsidRPr="00F77676">
        <w:rPr>
          <w:rStyle w:val="Incipit"/>
          <w:lang w:val="fr-FR"/>
        </w:rPr>
        <w:t>s</w:t>
      </w:r>
      <w:r w:rsidR="00885488" w:rsidRPr="00B779A9">
        <w:rPr>
          <w:lang w:val="fr-FR"/>
        </w:rPr>
        <w:t xml:space="preserve">. VS </w:t>
      </w:r>
      <w:r w:rsidR="00885488" w:rsidRPr="00F77676">
        <w:rPr>
          <w:rStyle w:val="Incipit"/>
          <w:lang w:val="fr-FR"/>
        </w:rPr>
        <w:t>Iustus ut palma</w:t>
      </w:r>
      <w:r w:rsidR="00885488" w:rsidRPr="00B779A9">
        <w:rPr>
          <w:lang w:val="fr-FR"/>
        </w:rPr>
        <w:t xml:space="preserve">. AM </w:t>
      </w:r>
      <w:r w:rsidR="00885488" w:rsidRPr="00F77676">
        <w:rPr>
          <w:rStyle w:val="Incipit"/>
          <w:lang w:val="fr-FR"/>
        </w:rPr>
        <w:t>Iste homo</w:t>
      </w:r>
      <w:r w:rsidR="00885488" w:rsidRPr="00B779A9">
        <w:rPr>
          <w:lang w:val="fr-FR"/>
        </w:rPr>
        <w:t xml:space="preserve">. </w:t>
      </w:r>
      <w:r w:rsidR="00096B01">
        <w:rPr>
          <w:lang w:val="fr-FR"/>
        </w:rPr>
        <w:t>Suffragium d</w:t>
      </w:r>
      <w:r w:rsidR="00797A8F" w:rsidRPr="00B779A9">
        <w:rPr>
          <w:lang w:val="fr-FR"/>
        </w:rPr>
        <w:t xml:space="preserve">e sancto Othmaro </w:t>
      </w:r>
      <w:r w:rsidR="00096B01">
        <w:rPr>
          <w:lang w:val="fr-FR"/>
        </w:rPr>
        <w:t>[</w:t>
      </w:r>
      <w:r w:rsidR="00885488" w:rsidRPr="00B779A9">
        <w:rPr>
          <w:lang w:val="fr-FR"/>
        </w:rPr>
        <w:t>AC</w:t>
      </w:r>
      <w:r w:rsidR="00096B01">
        <w:rPr>
          <w:lang w:val="fr-FR"/>
        </w:rPr>
        <w:t>]</w:t>
      </w:r>
      <w:r w:rsidR="00885488" w:rsidRPr="00B779A9">
        <w:rPr>
          <w:lang w:val="fr-FR"/>
        </w:rPr>
        <w:t xml:space="preserve"> </w:t>
      </w:r>
      <w:r w:rsidR="00885488" w:rsidRPr="00794880">
        <w:rPr>
          <w:rStyle w:val="Incipit"/>
          <w:lang w:val="fr-FR"/>
        </w:rPr>
        <w:t>Beatus</w:t>
      </w:r>
      <w:r w:rsidR="005A362F" w:rsidRPr="005A362F">
        <w:rPr>
          <w:i/>
          <w:lang w:val="fr-FR"/>
        </w:rPr>
        <w:t xml:space="preserve"> </w:t>
      </w:r>
      <w:r w:rsidR="00885488" w:rsidRPr="00794880">
        <w:rPr>
          <w:rStyle w:val="Incipit"/>
          <w:lang w:val="fr-FR"/>
        </w:rPr>
        <w:t>Othmarus</w:t>
      </w:r>
      <w:r w:rsidR="005A362F" w:rsidRPr="005A362F">
        <w:rPr>
          <w:i/>
          <w:lang w:val="fr-FR"/>
        </w:rPr>
        <w:t xml:space="preserve"> </w:t>
      </w:r>
      <w:r w:rsidR="00885488" w:rsidRPr="00794880">
        <w:rPr>
          <w:rStyle w:val="Incipit"/>
          <w:lang w:val="fr-FR"/>
        </w:rPr>
        <w:t>abbas</w:t>
      </w:r>
      <w:r w:rsidR="00885488" w:rsidRPr="00B779A9">
        <w:rPr>
          <w:lang w:val="fr-FR"/>
        </w:rPr>
        <w:t xml:space="preserve">. </w:t>
      </w:r>
      <w:r w:rsidR="00096B01">
        <w:rPr>
          <w:lang w:val="pt-PT"/>
        </w:rPr>
        <w:t>De sancto Martino</w:t>
      </w:r>
      <w:r w:rsidR="00885488" w:rsidRPr="00B779A9">
        <w:rPr>
          <w:lang w:val="pt-PT"/>
        </w:rPr>
        <w:t xml:space="preserve">. </w:t>
      </w:r>
      <w:r w:rsidR="00797A8F" w:rsidRPr="00B779A9">
        <w:rPr>
          <w:lang w:val="pt-PT"/>
        </w:rPr>
        <w:t xml:space="preserve">[BD] </w:t>
      </w:r>
      <w:r w:rsidR="005F6F99" w:rsidRPr="00794880">
        <w:rPr>
          <w:rStyle w:val="Incipit"/>
          <w:lang w:val="pt-PT"/>
        </w:rPr>
        <w:t>Bene</w:t>
      </w:r>
      <w:r w:rsidR="00B64B1C" w:rsidRPr="00794880">
        <w:rPr>
          <w:rStyle w:val="Incipit"/>
          <w:lang w:val="pt-PT"/>
        </w:rPr>
        <w:t>(87r)</w:t>
      </w:r>
      <w:r w:rsidR="005F6F99" w:rsidRPr="00794880">
        <w:rPr>
          <w:rStyle w:val="Incipit"/>
          <w:lang w:val="pt-PT"/>
        </w:rPr>
        <w:t>dicamus</w:t>
      </w:r>
      <w:r w:rsidR="00797A8F" w:rsidRPr="00B779A9">
        <w:rPr>
          <w:lang w:val="pt-PT"/>
        </w:rPr>
        <w:t xml:space="preserve"> f</w:t>
      </w:r>
      <w:r w:rsidR="00885488" w:rsidRPr="00B779A9">
        <w:rPr>
          <w:lang w:val="pt-PT"/>
        </w:rPr>
        <w:t>erialiter.</w:t>
      </w:r>
    </w:p>
    <w:p w:rsidR="00885488" w:rsidRPr="00B779A9" w:rsidRDefault="00583889" w:rsidP="00415109">
      <w:pPr>
        <w:rPr>
          <w:lang w:val="pt-PT"/>
        </w:rPr>
      </w:pPr>
      <w:r w:rsidRPr="00F77676">
        <w:rPr>
          <w:rStyle w:val="Time1"/>
          <w:lang w:val="pt-PT"/>
        </w:rPr>
        <w:t>Ad completorium</w:t>
      </w:r>
      <w:r w:rsidR="00885488" w:rsidRPr="00B779A9">
        <w:rPr>
          <w:lang w:val="pt-PT"/>
        </w:rPr>
        <w:t xml:space="preserve"> AN </w:t>
      </w:r>
      <w:r w:rsidR="00885488" w:rsidRPr="00794880">
        <w:rPr>
          <w:rStyle w:val="Incipit"/>
          <w:lang w:val="pt-PT"/>
        </w:rPr>
        <w:t>Vigila</w:t>
      </w:r>
      <w:r w:rsidR="00885488" w:rsidRPr="00B779A9">
        <w:rPr>
          <w:lang w:val="pt-PT"/>
        </w:rPr>
        <w:t>.</w:t>
      </w:r>
    </w:p>
    <w:p w:rsidR="00885488" w:rsidRPr="00F77676" w:rsidRDefault="00583889" w:rsidP="00415109">
      <w:pPr>
        <w:pStyle w:val="berschrift1"/>
        <w:rPr>
          <w:lang w:val="pt-PT"/>
        </w:rPr>
      </w:pPr>
      <w:r w:rsidRPr="00F77676">
        <w:rPr>
          <w:lang w:val="pt-PT"/>
        </w:rPr>
        <w:t>DE SANCTO OTHMARO</w:t>
      </w:r>
    </w:p>
    <w:p w:rsidR="00885488" w:rsidRPr="00B779A9" w:rsidRDefault="00885488" w:rsidP="00415109">
      <w:pPr>
        <w:rPr>
          <w:lang w:val="fr-FR"/>
        </w:rPr>
      </w:pPr>
      <w:r w:rsidRPr="00B779A9">
        <w:rPr>
          <w:lang w:val="fr-FR"/>
        </w:rPr>
        <w:t>Tres lectiones facimus ut de confessore non pontifice.</w:t>
      </w:r>
    </w:p>
    <w:p w:rsidR="00885488" w:rsidRPr="00B779A9" w:rsidRDefault="00027BB5" w:rsidP="00415109">
      <w:pPr>
        <w:rPr>
          <w:lang w:val="pt-PT"/>
        </w:rPr>
      </w:pPr>
      <w:r w:rsidRPr="00F77676">
        <w:rPr>
          <w:rStyle w:val="Time1"/>
          <w:lang w:val="pt-PT"/>
        </w:rPr>
        <w:t>Ad matutinum</w:t>
      </w:r>
      <w:r w:rsidR="00885488" w:rsidRPr="00B779A9">
        <w:rPr>
          <w:lang w:val="pt-PT"/>
        </w:rPr>
        <w:t xml:space="preserve"> I</w:t>
      </w:r>
      <w:r w:rsidR="00797A8F" w:rsidRPr="00B779A9">
        <w:rPr>
          <w:lang w:val="pt-PT"/>
        </w:rPr>
        <w:t>N</w:t>
      </w:r>
      <w:r w:rsidR="00885488" w:rsidRPr="00B779A9">
        <w:rPr>
          <w:lang w:val="pt-PT"/>
        </w:rPr>
        <w:t xml:space="preserve">V </w:t>
      </w:r>
      <w:r w:rsidR="00885488" w:rsidRPr="00F77676">
        <w:rPr>
          <w:rStyle w:val="Incipit"/>
          <w:lang w:val="pt-PT"/>
        </w:rPr>
        <w:t>Regem confessorum dominum</w:t>
      </w:r>
      <w:r w:rsidR="00885488" w:rsidRPr="00B779A9">
        <w:rPr>
          <w:lang w:val="pt-PT"/>
        </w:rPr>
        <w:t xml:space="preserve">. </w:t>
      </w:r>
    </w:p>
    <w:p w:rsidR="00885488" w:rsidRPr="00F77676" w:rsidRDefault="00027BB5" w:rsidP="00415109">
      <w:pPr>
        <w:rPr>
          <w:lang w:val="it-IT"/>
        </w:rPr>
      </w:pPr>
      <w:r w:rsidRPr="00F77676">
        <w:rPr>
          <w:rStyle w:val="Time2"/>
          <w:lang w:val="pt-PT"/>
        </w:rPr>
        <w:t>Ad nocturnum</w:t>
      </w:r>
      <w:r w:rsidR="00885488" w:rsidRPr="00B779A9">
        <w:rPr>
          <w:lang w:val="pt-PT"/>
        </w:rPr>
        <w:t xml:space="preserve"> </w:t>
      </w:r>
      <w:r w:rsidR="00982EF5" w:rsidRPr="00B779A9">
        <w:rPr>
          <w:lang w:val="pt-PT"/>
        </w:rPr>
        <w:t>hymnu</w:t>
      </w:r>
      <w:r w:rsidR="00885488" w:rsidRPr="00B779A9">
        <w:rPr>
          <w:lang w:val="pt-PT"/>
        </w:rPr>
        <w:t>m</w:t>
      </w:r>
      <w:r w:rsidR="000D2208">
        <w:rPr>
          <w:lang w:val="pt-PT"/>
        </w:rPr>
        <w:t>,</w:t>
      </w:r>
      <w:r w:rsidR="00885488" w:rsidRPr="00B779A9">
        <w:rPr>
          <w:lang w:val="pt-PT"/>
        </w:rPr>
        <w:t xml:space="preserve"> antiph</w:t>
      </w:r>
      <w:r w:rsidR="00797A8F" w:rsidRPr="00B779A9">
        <w:rPr>
          <w:lang w:val="pt-PT"/>
        </w:rPr>
        <w:t>onas e</w:t>
      </w:r>
      <w:r w:rsidR="000D2208">
        <w:rPr>
          <w:lang w:val="pt-PT"/>
        </w:rPr>
        <w:t xml:space="preserve">t psalmos ferialiter. </w:t>
      </w:r>
      <w:r w:rsidR="000D2208" w:rsidRPr="00F77676">
        <w:rPr>
          <w:lang w:val="fr-FR"/>
        </w:rPr>
        <w:t>Versiculus</w:t>
      </w:r>
      <w:r w:rsidR="00797A8F" w:rsidRPr="00F77676">
        <w:rPr>
          <w:lang w:val="fr-FR"/>
        </w:rPr>
        <w:t xml:space="preserve"> de confessoribus. Lectiones d</w:t>
      </w:r>
      <w:r w:rsidR="00885488" w:rsidRPr="00F77676">
        <w:rPr>
          <w:lang w:val="fr-FR"/>
        </w:rPr>
        <w:t xml:space="preserve">e tempore. </w:t>
      </w:r>
      <w:r w:rsidR="00885488" w:rsidRPr="00F77676">
        <w:rPr>
          <w:lang w:val="it-IT"/>
        </w:rPr>
        <w:t xml:space="preserve">Tria responsoria de confessoribus in </w:t>
      </w:r>
      <w:r w:rsidR="009772E9" w:rsidRPr="00F77676">
        <w:rPr>
          <w:lang w:val="it-IT"/>
        </w:rPr>
        <w:t>commu</w:t>
      </w:r>
      <w:r w:rsidR="00885488" w:rsidRPr="00F77676">
        <w:rPr>
          <w:lang w:val="it-IT"/>
        </w:rPr>
        <w:t>ni.</w:t>
      </w:r>
    </w:p>
    <w:p w:rsidR="00885488" w:rsidRPr="003D0C23" w:rsidRDefault="00027BB5" w:rsidP="00415109">
      <w:pPr>
        <w:rPr>
          <w:lang w:val="pt-PT"/>
        </w:rPr>
      </w:pPr>
      <w:r w:rsidRPr="00F77676">
        <w:rPr>
          <w:rStyle w:val="Time1"/>
          <w:lang w:val="it-IT"/>
        </w:rPr>
        <w:t>Ad laudes</w:t>
      </w:r>
      <w:r w:rsidR="00885488" w:rsidRPr="00F77676">
        <w:rPr>
          <w:lang w:val="it-IT"/>
        </w:rPr>
        <w:t xml:space="preserve"> AN </w:t>
      </w:r>
      <w:r w:rsidR="00885488" w:rsidRPr="00F77676">
        <w:rPr>
          <w:rStyle w:val="Incipit"/>
          <w:lang w:val="it-IT"/>
        </w:rPr>
        <w:t>Iustum deduxit</w:t>
      </w:r>
      <w:r w:rsidR="00462ADC" w:rsidRPr="00F77676">
        <w:rPr>
          <w:lang w:val="it-IT"/>
        </w:rPr>
        <w:t xml:space="preserve"> sola</w:t>
      </w:r>
      <w:r w:rsidR="00885488" w:rsidRPr="00F77676">
        <w:rPr>
          <w:lang w:val="it-IT"/>
        </w:rPr>
        <w:t xml:space="preserve">. </w:t>
      </w:r>
      <w:r w:rsidR="00885488" w:rsidRPr="00F77676">
        <w:rPr>
          <w:lang w:val="fr-FR"/>
        </w:rPr>
        <w:t xml:space="preserve">HY </w:t>
      </w:r>
      <w:r w:rsidR="00885488" w:rsidRPr="00F77676">
        <w:rPr>
          <w:rStyle w:val="Incipit"/>
          <w:lang w:val="fr-FR"/>
        </w:rPr>
        <w:t xml:space="preserve">Hic est </w:t>
      </w:r>
      <w:r w:rsidR="00AC32FA" w:rsidRPr="00F77676">
        <w:rPr>
          <w:rStyle w:val="Incipit"/>
          <w:lang w:val="fr-FR"/>
        </w:rPr>
        <w:t>veru</w:t>
      </w:r>
      <w:r w:rsidR="00885488" w:rsidRPr="00F77676">
        <w:rPr>
          <w:rStyle w:val="Incipit"/>
          <w:lang w:val="fr-FR"/>
        </w:rPr>
        <w:t>s christicola</w:t>
      </w:r>
      <w:r w:rsidR="00885488" w:rsidRPr="00F77676">
        <w:rPr>
          <w:lang w:val="fr-FR"/>
        </w:rPr>
        <w:t xml:space="preserve">. </w:t>
      </w:r>
      <w:r w:rsidR="00885488" w:rsidRPr="00B779A9">
        <w:rPr>
          <w:lang w:val="nb-NO"/>
        </w:rPr>
        <w:t xml:space="preserve">VS </w:t>
      </w:r>
      <w:r w:rsidR="00885488" w:rsidRPr="00F77676">
        <w:rPr>
          <w:rStyle w:val="Incipit"/>
          <w:lang w:val="nb-NO"/>
        </w:rPr>
        <w:t>Iustus ut palma</w:t>
      </w:r>
      <w:r w:rsidR="00885488" w:rsidRPr="00B779A9">
        <w:rPr>
          <w:lang w:val="nb-NO"/>
        </w:rPr>
        <w:t xml:space="preserve">. AB </w:t>
      </w:r>
      <w:r w:rsidR="00D66EA2" w:rsidRPr="00F77676">
        <w:rPr>
          <w:rStyle w:val="Incipit"/>
          <w:lang w:val="nb-NO"/>
        </w:rPr>
        <w:t>Serve</w:t>
      </w:r>
      <w:r w:rsidR="00885488" w:rsidRPr="00F77676">
        <w:rPr>
          <w:rStyle w:val="Incipit"/>
          <w:lang w:val="nb-NO"/>
        </w:rPr>
        <w:t xml:space="preserve"> bone et fidelis</w:t>
      </w:r>
      <w:r w:rsidR="00885488" w:rsidRPr="00B779A9">
        <w:rPr>
          <w:lang w:val="nb-NO"/>
        </w:rPr>
        <w:t xml:space="preserve">. </w:t>
      </w:r>
      <w:r w:rsidRPr="003D0C23">
        <w:rPr>
          <w:lang w:val="pt-PT"/>
        </w:rPr>
        <w:t>Suffragium d</w:t>
      </w:r>
      <w:r w:rsidR="00797A8F" w:rsidRPr="003D0C23">
        <w:rPr>
          <w:lang w:val="pt-PT"/>
        </w:rPr>
        <w:t xml:space="preserve">e </w:t>
      </w:r>
      <w:r w:rsidRPr="003D0C23">
        <w:rPr>
          <w:lang w:val="pt-PT"/>
        </w:rPr>
        <w:t>sancto Martino</w:t>
      </w:r>
      <w:r w:rsidR="00885488" w:rsidRPr="003D0C23">
        <w:rPr>
          <w:lang w:val="pt-PT"/>
        </w:rPr>
        <w:t>.</w:t>
      </w:r>
    </w:p>
    <w:p w:rsidR="00885488" w:rsidRPr="003D0C23" w:rsidRDefault="00027BB5" w:rsidP="00415109">
      <w:pPr>
        <w:rPr>
          <w:lang w:val="pt-PT"/>
        </w:rPr>
      </w:pPr>
      <w:r w:rsidRPr="003D0C23">
        <w:rPr>
          <w:rStyle w:val="Time1"/>
          <w:lang w:val="pt-PT"/>
        </w:rPr>
        <w:t>Ad horas</w:t>
      </w:r>
      <w:r w:rsidR="00885488" w:rsidRPr="003D0C23">
        <w:rPr>
          <w:lang w:val="pt-PT"/>
        </w:rPr>
        <w:t xml:space="preserve"> dicantur laudes.</w:t>
      </w:r>
    </w:p>
    <w:p w:rsidR="00885488" w:rsidRPr="003D0C23" w:rsidRDefault="00027BB5" w:rsidP="00415109">
      <w:pPr>
        <w:rPr>
          <w:lang w:val="en-US"/>
        </w:rPr>
      </w:pPr>
      <w:r w:rsidRPr="003D0C23">
        <w:rPr>
          <w:rStyle w:val="Time1"/>
          <w:lang w:val="pt-PT"/>
        </w:rPr>
        <w:t>Ad missam</w:t>
      </w:r>
      <w:r w:rsidR="00885488" w:rsidRPr="003D0C23">
        <w:rPr>
          <w:lang w:val="pt-PT"/>
        </w:rPr>
        <w:t xml:space="preserve"> IN </w:t>
      </w:r>
      <w:r w:rsidR="00885488" w:rsidRPr="003D0C23">
        <w:rPr>
          <w:rStyle w:val="Incipit"/>
          <w:lang w:val="pt-PT"/>
        </w:rPr>
        <w:t>Os iusti</w:t>
      </w:r>
      <w:r w:rsidR="00DD1415" w:rsidRPr="003D0C23">
        <w:rPr>
          <w:lang w:val="pt-PT"/>
        </w:rPr>
        <w:t>@28.</w:t>
      </w:r>
      <w:r w:rsidR="00885488" w:rsidRPr="003D0C23">
        <w:rPr>
          <w:lang w:val="pt-PT"/>
        </w:rPr>
        <w:t xml:space="preserve"> GR </w:t>
      </w:r>
      <w:r w:rsidR="00885488" w:rsidRPr="003D0C23">
        <w:rPr>
          <w:rStyle w:val="Incipit"/>
          <w:lang w:val="pt-PT"/>
        </w:rPr>
        <w:t>Os iusti meditabitur</w:t>
      </w:r>
      <w:r w:rsidR="00DD1415" w:rsidRPr="003D0C23">
        <w:rPr>
          <w:lang w:val="pt-PT"/>
        </w:rPr>
        <w:t>@193.</w:t>
      </w:r>
      <w:r w:rsidR="00885488" w:rsidRPr="003D0C23">
        <w:rPr>
          <w:lang w:val="pt-PT"/>
        </w:rPr>
        <w:t xml:space="preserve"> </w:t>
      </w:r>
      <w:r w:rsidR="00885488" w:rsidRPr="003D0C23">
        <w:rPr>
          <w:lang w:val="en-US"/>
        </w:rPr>
        <w:t>AL</w:t>
      </w:r>
      <w:r w:rsidR="00797A8F" w:rsidRPr="003D0C23">
        <w:rPr>
          <w:lang w:val="en-US"/>
        </w:rPr>
        <w:t>V</w:t>
      </w:r>
      <w:r w:rsidR="00885488" w:rsidRPr="003D0C23">
        <w:rPr>
          <w:lang w:val="en-US"/>
        </w:rPr>
        <w:t xml:space="preserve"> </w:t>
      </w:r>
      <w:r w:rsidR="00885488" w:rsidRPr="003D0C23">
        <w:rPr>
          <w:rStyle w:val="Incipit"/>
          <w:lang w:val="en-US"/>
        </w:rPr>
        <w:t>Amavit eum</w:t>
      </w:r>
      <w:r w:rsidR="00DD1415" w:rsidRPr="003D0C23">
        <w:rPr>
          <w:lang w:val="en-US"/>
        </w:rPr>
        <w:t>@232.</w:t>
      </w:r>
      <w:r w:rsidR="00885488" w:rsidRPr="003D0C23">
        <w:rPr>
          <w:lang w:val="en-US"/>
        </w:rPr>
        <w:t xml:space="preserve"> OF </w:t>
      </w:r>
      <w:r w:rsidR="00885488" w:rsidRPr="003D0C23">
        <w:rPr>
          <w:rStyle w:val="Incipit"/>
          <w:lang w:val="en-US"/>
        </w:rPr>
        <w:t>Desiderium animae eius</w:t>
      </w:r>
      <w:r w:rsidR="00DD1415" w:rsidRPr="003D0C23">
        <w:rPr>
          <w:lang w:val="en-US"/>
        </w:rPr>
        <w:t>@187.</w:t>
      </w:r>
      <w:r w:rsidR="00885488" w:rsidRPr="003D0C23">
        <w:rPr>
          <w:lang w:val="en-US"/>
        </w:rPr>
        <w:t xml:space="preserve"> CO </w:t>
      </w:r>
      <w:r w:rsidR="00885488" w:rsidRPr="003D0C23">
        <w:rPr>
          <w:rStyle w:val="Incipit"/>
          <w:lang w:val="en-US"/>
        </w:rPr>
        <w:t>Fidelis ser</w:t>
      </w:r>
      <w:r w:rsidR="00382E22" w:rsidRPr="003D0C23">
        <w:rPr>
          <w:rStyle w:val="Incipit"/>
          <w:lang w:val="en-US"/>
        </w:rPr>
        <w:t>vu</w:t>
      </w:r>
      <w:r w:rsidR="00885488" w:rsidRPr="003D0C23">
        <w:rPr>
          <w:rStyle w:val="Incipit"/>
          <w:lang w:val="en-US"/>
        </w:rPr>
        <w:t>s</w:t>
      </w:r>
      <w:r w:rsidR="00DD1415" w:rsidRPr="003D0C23">
        <w:rPr>
          <w:lang w:val="en-US"/>
        </w:rPr>
        <w:t>@46.</w:t>
      </w:r>
    </w:p>
    <w:p w:rsidR="00885488" w:rsidRPr="003D0C23" w:rsidRDefault="00885488" w:rsidP="00415109">
      <w:pPr>
        <w:pStyle w:val="berschrift1"/>
        <w:rPr>
          <w:lang w:val="en-US"/>
        </w:rPr>
      </w:pPr>
      <w:r w:rsidRPr="003D0C23">
        <w:rPr>
          <w:lang w:val="en-US"/>
        </w:rPr>
        <w:t>DOMINICA VICESIMA SECUNDA POST TRINITATIS</w:t>
      </w:r>
    </w:p>
    <w:p w:rsidR="00885488" w:rsidRPr="003D0C23" w:rsidRDefault="00027BB5" w:rsidP="00415109">
      <w:pPr>
        <w:rPr>
          <w:lang w:val="en-US"/>
        </w:rPr>
      </w:pPr>
      <w:r w:rsidRPr="003D0C23">
        <w:rPr>
          <w:rStyle w:val="Time1"/>
          <w:lang w:val="en-US"/>
        </w:rPr>
        <w:t>Ad vesperas</w:t>
      </w:r>
      <w:r w:rsidR="00885488" w:rsidRPr="003D0C23">
        <w:rPr>
          <w:lang w:val="en-US"/>
        </w:rPr>
        <w:t xml:space="preserve"> RP </w:t>
      </w:r>
      <w:r w:rsidR="00885488" w:rsidRPr="003D0C23">
        <w:rPr>
          <w:rStyle w:val="Incipit"/>
          <w:lang w:val="en-US"/>
        </w:rPr>
        <w:t>Sustinuimus pacem</w:t>
      </w:r>
      <w:r w:rsidR="00885488" w:rsidRPr="003D0C23">
        <w:rPr>
          <w:lang w:val="en-US"/>
        </w:rPr>
        <w:t xml:space="preserve">. HY </w:t>
      </w:r>
      <w:r w:rsidR="00885488" w:rsidRPr="003D0C23">
        <w:rPr>
          <w:rStyle w:val="Incipit"/>
          <w:lang w:val="en-US"/>
        </w:rPr>
        <w:t>Deus creator</w:t>
      </w:r>
      <w:r w:rsidR="00885488" w:rsidRPr="003D0C23">
        <w:rPr>
          <w:lang w:val="en-US"/>
        </w:rPr>
        <w:t xml:space="preserve">. VS </w:t>
      </w:r>
      <w:r w:rsidR="00885488" w:rsidRPr="003D0C23">
        <w:rPr>
          <w:rStyle w:val="Incipit"/>
          <w:lang w:val="en-US"/>
        </w:rPr>
        <w:t>Dirigatur domine</w:t>
      </w:r>
      <w:r w:rsidR="00885488" w:rsidRPr="003D0C23">
        <w:rPr>
          <w:lang w:val="en-US"/>
        </w:rPr>
        <w:t xml:space="preserve">. AM </w:t>
      </w:r>
      <w:r w:rsidR="00885488" w:rsidRPr="003D0C23">
        <w:rPr>
          <w:rStyle w:val="Incipit"/>
          <w:lang w:val="en-US"/>
        </w:rPr>
        <w:t>Qui caelorum contines</w:t>
      </w:r>
      <w:r w:rsidR="00885488" w:rsidRPr="003D0C23">
        <w:rPr>
          <w:lang w:val="en-US"/>
        </w:rPr>
        <w:t>.</w:t>
      </w:r>
    </w:p>
    <w:p w:rsidR="00885488" w:rsidRPr="00F77676" w:rsidRDefault="00027BB5" w:rsidP="00415109">
      <w:pPr>
        <w:rPr>
          <w:lang w:val="it-IT"/>
        </w:rPr>
      </w:pPr>
      <w:r w:rsidRPr="00F77676">
        <w:rPr>
          <w:rStyle w:val="Time1"/>
          <w:lang w:val="en-US"/>
        </w:rPr>
        <w:t>Ad matutinum</w:t>
      </w:r>
      <w:r w:rsidR="00245DDD" w:rsidRPr="00F77676">
        <w:rPr>
          <w:lang w:val="en-US"/>
        </w:rPr>
        <w:t xml:space="preserve"> </w:t>
      </w:r>
      <w:r w:rsidR="00462ADC" w:rsidRPr="00F77676">
        <w:rPr>
          <w:lang w:val="en-US"/>
        </w:rPr>
        <w:t>Lectione</w:t>
      </w:r>
      <w:r w:rsidR="003100ED" w:rsidRPr="00F77676">
        <w:rPr>
          <w:lang w:val="en-US"/>
        </w:rPr>
        <w:t>s Osee</w:t>
      </w:r>
      <w:r w:rsidR="00885488" w:rsidRPr="00F77676">
        <w:rPr>
          <w:lang w:val="en-US"/>
        </w:rPr>
        <w:t xml:space="preserve"> prophetae</w:t>
      </w:r>
      <w:r w:rsidR="00462ADC" w:rsidRPr="00F77676">
        <w:rPr>
          <w:lang w:val="en-US"/>
        </w:rPr>
        <w:t>.</w:t>
      </w:r>
      <w:r w:rsidR="00885488" w:rsidRPr="00F77676">
        <w:rPr>
          <w:lang w:val="en-US"/>
        </w:rPr>
        <w:t xml:space="preserve"> </w:t>
      </w:r>
      <w:r w:rsidR="00462ADC" w:rsidRPr="00F77676">
        <w:rPr>
          <w:lang w:val="it-IT"/>
        </w:rPr>
        <w:t>[</w:t>
      </w:r>
      <w:r w:rsidR="00885488" w:rsidRPr="00F77676">
        <w:rPr>
          <w:lang w:val="it-IT"/>
        </w:rPr>
        <w:t>LE</w:t>
      </w:r>
      <w:r w:rsidR="00462ADC" w:rsidRPr="00F77676">
        <w:rPr>
          <w:lang w:val="it-IT"/>
        </w:rPr>
        <w:t>]</w:t>
      </w:r>
      <w:r w:rsidR="00885488" w:rsidRPr="00F77676">
        <w:rPr>
          <w:lang w:val="it-IT"/>
        </w:rPr>
        <w:t xml:space="preserve"> </w:t>
      </w:r>
      <w:r w:rsidR="00885488" w:rsidRPr="00F77676">
        <w:rPr>
          <w:rStyle w:val="Incipit"/>
          <w:lang w:val="it-IT"/>
        </w:rPr>
        <w:t>Verbum</w:t>
      </w:r>
      <w:r w:rsidR="005A362F" w:rsidRPr="00F77676">
        <w:rPr>
          <w:i/>
          <w:lang w:val="it-IT"/>
        </w:rPr>
        <w:t xml:space="preserve"> </w:t>
      </w:r>
      <w:r w:rsidR="00885488" w:rsidRPr="00F77676">
        <w:rPr>
          <w:rStyle w:val="Incipit"/>
          <w:lang w:val="it-IT"/>
        </w:rPr>
        <w:t>domini</w:t>
      </w:r>
      <w:r w:rsidR="005A362F" w:rsidRPr="00F77676">
        <w:rPr>
          <w:i/>
          <w:lang w:val="it-IT"/>
        </w:rPr>
        <w:t xml:space="preserve"> </w:t>
      </w:r>
      <w:r w:rsidR="00885488" w:rsidRPr="00F77676">
        <w:rPr>
          <w:rStyle w:val="Incipit"/>
          <w:lang w:val="it-IT"/>
        </w:rPr>
        <w:t>quod</w:t>
      </w:r>
      <w:r w:rsidR="005A362F" w:rsidRPr="00F77676">
        <w:rPr>
          <w:i/>
          <w:lang w:val="it-IT"/>
        </w:rPr>
        <w:t xml:space="preserve"> </w:t>
      </w:r>
      <w:r w:rsidR="00885488" w:rsidRPr="00F77676">
        <w:rPr>
          <w:rStyle w:val="Incipit"/>
          <w:lang w:val="it-IT"/>
        </w:rPr>
        <w:t>factum</w:t>
      </w:r>
      <w:r w:rsidR="005A362F" w:rsidRPr="00F77676">
        <w:rPr>
          <w:i/>
          <w:lang w:val="it-IT"/>
        </w:rPr>
        <w:t xml:space="preserve"> </w:t>
      </w:r>
      <w:r w:rsidR="00885488" w:rsidRPr="00F77676">
        <w:rPr>
          <w:rStyle w:val="Incipit"/>
          <w:lang w:val="it-IT"/>
        </w:rPr>
        <w:t>est</w:t>
      </w:r>
      <w:r w:rsidR="005A362F" w:rsidRPr="00F77676">
        <w:rPr>
          <w:i/>
          <w:lang w:val="it-IT"/>
        </w:rPr>
        <w:t xml:space="preserve"> </w:t>
      </w:r>
      <w:r w:rsidR="00885488" w:rsidRPr="00F77676">
        <w:rPr>
          <w:rStyle w:val="Incipit"/>
          <w:lang w:val="it-IT"/>
        </w:rPr>
        <w:t>ad</w:t>
      </w:r>
      <w:r w:rsidR="005A362F" w:rsidRPr="00F77676">
        <w:rPr>
          <w:i/>
          <w:lang w:val="it-IT"/>
        </w:rPr>
        <w:t xml:space="preserve"> </w:t>
      </w:r>
      <w:r w:rsidR="00885488" w:rsidRPr="00F77676">
        <w:rPr>
          <w:rStyle w:val="Incipit"/>
          <w:lang w:val="it-IT"/>
        </w:rPr>
        <w:t>Oseae</w:t>
      </w:r>
      <w:r w:rsidR="005A362F" w:rsidRPr="00F77676">
        <w:rPr>
          <w:i/>
          <w:lang w:val="it-IT"/>
        </w:rPr>
        <w:t xml:space="preserve"> </w:t>
      </w:r>
      <w:r w:rsidR="00885488" w:rsidRPr="00F77676">
        <w:rPr>
          <w:rStyle w:val="Incipit"/>
          <w:lang w:val="it-IT"/>
        </w:rPr>
        <w:t>filium</w:t>
      </w:r>
      <w:r w:rsidR="005A362F" w:rsidRPr="00F77676">
        <w:rPr>
          <w:i/>
          <w:lang w:val="it-IT"/>
        </w:rPr>
        <w:t xml:space="preserve"> </w:t>
      </w:r>
      <w:r w:rsidR="00885488" w:rsidRPr="00F77676">
        <w:rPr>
          <w:rStyle w:val="Incipit"/>
          <w:lang w:val="it-IT"/>
        </w:rPr>
        <w:t>Beeri</w:t>
      </w:r>
      <w:r w:rsidR="00885488" w:rsidRPr="00F77676">
        <w:rPr>
          <w:lang w:val="it-IT"/>
        </w:rPr>
        <w:t xml:space="preserve"> ex </w:t>
      </w:r>
      <w:r w:rsidR="00885488" w:rsidRPr="00F77676">
        <w:rPr>
          <w:rStyle w:val="Funktion"/>
          <w:lang w:val="it-IT"/>
        </w:rPr>
        <w:t>impressa biblia</w:t>
      </w:r>
      <w:r w:rsidR="00885488" w:rsidRPr="00F77676">
        <w:rPr>
          <w:lang w:val="it-IT"/>
        </w:rPr>
        <w:t>. Res</w:t>
      </w:r>
      <w:r w:rsidR="00E9018E" w:rsidRPr="00F77676">
        <w:rPr>
          <w:lang w:val="it-IT"/>
        </w:rPr>
        <w:t xml:space="preserve">ponsoria et reliqua (87v) </w:t>
      </w:r>
      <w:r w:rsidR="000D2208" w:rsidRPr="00F77676">
        <w:rPr>
          <w:lang w:val="it-IT"/>
        </w:rPr>
        <w:t>|petenta::</w:t>
      </w:r>
      <w:r w:rsidR="00E9018E" w:rsidRPr="00F77676">
        <w:rPr>
          <w:lang w:val="it-IT"/>
        </w:rPr>
        <w:t>petend</w:t>
      </w:r>
      <w:r w:rsidR="00885488" w:rsidRPr="00F77676">
        <w:rPr>
          <w:lang w:val="it-IT"/>
        </w:rPr>
        <w:t>a</w:t>
      </w:r>
      <w:r w:rsidR="000D2208" w:rsidRPr="00F77676">
        <w:rPr>
          <w:lang w:val="it-IT"/>
        </w:rPr>
        <w:t>|</w:t>
      </w:r>
      <w:r w:rsidR="00885488" w:rsidRPr="00F77676">
        <w:rPr>
          <w:lang w:val="it-IT"/>
        </w:rPr>
        <w:t xml:space="preserve"> sunt ex priori dominica. EV </w:t>
      </w:r>
      <w:r w:rsidR="00885488" w:rsidRPr="00F77676">
        <w:rPr>
          <w:rStyle w:val="Incipit"/>
          <w:lang w:val="it-IT"/>
        </w:rPr>
        <w:t>Simile</w:t>
      </w:r>
      <w:r w:rsidR="005A362F" w:rsidRPr="00F77676">
        <w:rPr>
          <w:i/>
          <w:lang w:val="it-IT"/>
        </w:rPr>
        <w:t xml:space="preserve"> </w:t>
      </w:r>
      <w:r w:rsidR="00885488" w:rsidRPr="00F77676">
        <w:rPr>
          <w:rStyle w:val="Incipit"/>
          <w:lang w:val="it-IT"/>
        </w:rPr>
        <w:t>est</w:t>
      </w:r>
      <w:r w:rsidR="005A362F" w:rsidRPr="00F77676">
        <w:rPr>
          <w:i/>
          <w:lang w:val="it-IT"/>
        </w:rPr>
        <w:t xml:space="preserve"> </w:t>
      </w:r>
      <w:r w:rsidR="00885488" w:rsidRPr="00F77676">
        <w:rPr>
          <w:rStyle w:val="Incipit"/>
          <w:lang w:val="it-IT"/>
        </w:rPr>
        <w:t>regnum</w:t>
      </w:r>
      <w:r w:rsidR="005A362F" w:rsidRPr="00F77676">
        <w:rPr>
          <w:i/>
          <w:lang w:val="it-IT"/>
        </w:rPr>
        <w:t xml:space="preserve"> </w:t>
      </w:r>
      <w:r w:rsidR="00885488" w:rsidRPr="00F77676">
        <w:rPr>
          <w:rStyle w:val="Incipit"/>
          <w:lang w:val="it-IT"/>
        </w:rPr>
        <w:t>caelorum</w:t>
      </w:r>
      <w:r w:rsidR="005A362F" w:rsidRPr="00F77676">
        <w:rPr>
          <w:i/>
          <w:lang w:val="it-IT"/>
        </w:rPr>
        <w:t xml:space="preserve"> </w:t>
      </w:r>
      <w:r w:rsidR="00885488" w:rsidRPr="00F77676">
        <w:rPr>
          <w:rStyle w:val="Incipit"/>
          <w:lang w:val="it-IT"/>
        </w:rPr>
        <w:t>homini</w:t>
      </w:r>
      <w:r w:rsidR="005A362F" w:rsidRPr="00F77676">
        <w:rPr>
          <w:i/>
          <w:lang w:val="it-IT"/>
        </w:rPr>
        <w:t xml:space="preserve"> </w:t>
      </w:r>
      <w:r w:rsidR="00885488" w:rsidRPr="00F77676">
        <w:rPr>
          <w:rStyle w:val="Incipit"/>
          <w:lang w:val="it-IT"/>
        </w:rPr>
        <w:t>regi</w:t>
      </w:r>
      <w:r w:rsidR="005A362F" w:rsidRPr="00F77676">
        <w:rPr>
          <w:i/>
          <w:lang w:val="it-IT"/>
        </w:rPr>
        <w:t xml:space="preserve"> </w:t>
      </w:r>
      <w:r w:rsidR="00885488" w:rsidRPr="00F77676">
        <w:rPr>
          <w:rStyle w:val="Incipit"/>
          <w:lang w:val="it-IT"/>
        </w:rPr>
        <w:t>qui</w:t>
      </w:r>
      <w:r w:rsidR="005A362F" w:rsidRPr="00F77676">
        <w:rPr>
          <w:i/>
          <w:lang w:val="it-IT"/>
        </w:rPr>
        <w:t xml:space="preserve"> </w:t>
      </w:r>
      <w:r w:rsidR="00691548" w:rsidRPr="00F77676">
        <w:rPr>
          <w:rStyle w:val="Incipit"/>
          <w:lang w:val="it-IT"/>
        </w:rPr>
        <w:t>vo</w:t>
      </w:r>
      <w:r w:rsidR="00885488" w:rsidRPr="00F77676">
        <w:rPr>
          <w:rStyle w:val="Incipit"/>
          <w:lang w:val="it-IT"/>
        </w:rPr>
        <w:t>luit</w:t>
      </w:r>
      <w:r w:rsidR="005A362F" w:rsidRPr="00F77676">
        <w:rPr>
          <w:i/>
          <w:lang w:val="it-IT"/>
        </w:rPr>
        <w:t xml:space="preserve"> </w:t>
      </w:r>
      <w:r w:rsidR="00885488" w:rsidRPr="00F77676">
        <w:rPr>
          <w:rStyle w:val="Incipit"/>
          <w:lang w:val="it-IT"/>
        </w:rPr>
        <w:t>rationem</w:t>
      </w:r>
      <w:r w:rsidR="005A362F" w:rsidRPr="00F77676">
        <w:rPr>
          <w:i/>
          <w:lang w:val="it-IT"/>
        </w:rPr>
        <w:t xml:space="preserve"> </w:t>
      </w:r>
      <w:r w:rsidR="00885488" w:rsidRPr="00F77676">
        <w:rPr>
          <w:rStyle w:val="Incipit"/>
          <w:lang w:val="it-IT"/>
        </w:rPr>
        <w:t>reddere</w:t>
      </w:r>
      <w:r w:rsidR="00885488" w:rsidRPr="00F77676">
        <w:rPr>
          <w:lang w:val="it-IT"/>
        </w:rPr>
        <w:t xml:space="preserve">. AB </w:t>
      </w:r>
      <w:r w:rsidR="00885488" w:rsidRPr="00F77676">
        <w:rPr>
          <w:rStyle w:val="Incipit"/>
          <w:lang w:val="it-IT"/>
        </w:rPr>
        <w:t>Dixit</w:t>
      </w:r>
      <w:r w:rsidR="005A362F" w:rsidRPr="00F77676">
        <w:rPr>
          <w:i/>
          <w:lang w:val="it-IT"/>
        </w:rPr>
        <w:t xml:space="preserve"> </w:t>
      </w:r>
      <w:r w:rsidR="00885488" w:rsidRPr="00F77676">
        <w:rPr>
          <w:rStyle w:val="Incipit"/>
          <w:lang w:val="it-IT"/>
        </w:rPr>
        <w:t>autem</w:t>
      </w:r>
      <w:r w:rsidR="005A362F" w:rsidRPr="00F77676">
        <w:rPr>
          <w:i/>
          <w:lang w:val="it-IT"/>
        </w:rPr>
        <w:t xml:space="preserve"> </w:t>
      </w:r>
      <w:r w:rsidR="00885488" w:rsidRPr="00F77676">
        <w:rPr>
          <w:rStyle w:val="Incipit"/>
          <w:lang w:val="it-IT"/>
        </w:rPr>
        <w:t>dominus</w:t>
      </w:r>
      <w:r w:rsidR="005A362F" w:rsidRPr="00F77676">
        <w:rPr>
          <w:i/>
          <w:lang w:val="it-IT"/>
        </w:rPr>
        <w:t xml:space="preserve"> </w:t>
      </w:r>
      <w:r w:rsidR="00885488" w:rsidRPr="00F77676">
        <w:rPr>
          <w:rStyle w:val="Incipit"/>
          <w:lang w:val="it-IT"/>
        </w:rPr>
        <w:t>se</w:t>
      </w:r>
      <w:r w:rsidR="00691548" w:rsidRPr="00F77676">
        <w:rPr>
          <w:rStyle w:val="Incipit"/>
          <w:lang w:val="it-IT"/>
        </w:rPr>
        <w:t>rvo</w:t>
      </w:r>
      <w:r w:rsidR="005A362F" w:rsidRPr="00F77676">
        <w:rPr>
          <w:i/>
          <w:lang w:val="it-IT"/>
        </w:rPr>
        <w:t xml:space="preserve"> </w:t>
      </w:r>
      <w:r w:rsidR="00885488" w:rsidRPr="00F77676">
        <w:rPr>
          <w:rStyle w:val="Incipit"/>
          <w:lang w:val="it-IT"/>
        </w:rPr>
        <w:t>suo</w:t>
      </w:r>
      <w:r w:rsidR="00885488" w:rsidRPr="00F77676">
        <w:rPr>
          <w:lang w:val="it-IT"/>
        </w:rPr>
        <w:t>.</w:t>
      </w:r>
    </w:p>
    <w:p w:rsidR="00885488" w:rsidRPr="00F77676" w:rsidRDefault="00027BB5" w:rsidP="00415109">
      <w:pPr>
        <w:rPr>
          <w:lang w:val="it-IT"/>
        </w:rPr>
      </w:pPr>
      <w:r w:rsidRPr="00F77676">
        <w:rPr>
          <w:rStyle w:val="Time1"/>
          <w:lang w:val="it-IT"/>
        </w:rPr>
        <w:lastRenderedPageBreak/>
        <w:t>Ad missam</w:t>
      </w:r>
      <w:r w:rsidR="00885488" w:rsidRPr="00F77676">
        <w:rPr>
          <w:lang w:val="it-IT"/>
        </w:rPr>
        <w:t xml:space="preserve"> IN </w:t>
      </w:r>
      <w:r w:rsidR="00885488" w:rsidRPr="00F77676">
        <w:rPr>
          <w:rStyle w:val="Incipit"/>
          <w:lang w:val="it-IT"/>
        </w:rPr>
        <w:t xml:space="preserve">Si iniquitates </w:t>
      </w:r>
      <w:r w:rsidR="001B7479" w:rsidRPr="00F77676">
        <w:rPr>
          <w:rStyle w:val="Incipit"/>
          <w:lang w:val="it-IT"/>
        </w:rPr>
        <w:t>observaveris</w:t>
      </w:r>
      <w:r w:rsidR="00885488" w:rsidRPr="00F77676">
        <w:rPr>
          <w:rStyle w:val="Incipit"/>
          <w:lang w:val="it-IT"/>
        </w:rPr>
        <w:t xml:space="preserve"> domine</w:t>
      </w:r>
      <w:r w:rsidR="00885488" w:rsidRPr="00F77676">
        <w:rPr>
          <w:lang w:val="it-IT"/>
        </w:rPr>
        <w:t xml:space="preserve">. GR </w:t>
      </w:r>
      <w:r w:rsidR="00885488" w:rsidRPr="00F77676">
        <w:rPr>
          <w:rStyle w:val="Incipit"/>
          <w:lang w:val="it-IT"/>
        </w:rPr>
        <w:t>Ecce quam bonum et quam iocundum</w:t>
      </w:r>
      <w:r w:rsidR="00DD1415">
        <w:rPr>
          <w:lang w:val="it-IT"/>
        </w:rPr>
        <w:t>@</w:t>
      </w:r>
      <w:r w:rsidR="00DD1415" w:rsidRPr="00F77676">
        <w:rPr>
          <w:lang w:val="it-IT"/>
        </w:rPr>
        <w:t>174.</w:t>
      </w:r>
      <w:r w:rsidR="00885488" w:rsidRPr="00F77676">
        <w:rPr>
          <w:lang w:val="it-IT"/>
        </w:rPr>
        <w:t xml:space="preserve"> AL</w:t>
      </w:r>
      <w:r w:rsidR="00797A8F" w:rsidRPr="00F77676">
        <w:rPr>
          <w:lang w:val="it-IT"/>
        </w:rPr>
        <w:t>V</w:t>
      </w:r>
      <w:r w:rsidR="00885488" w:rsidRPr="00F77676">
        <w:rPr>
          <w:lang w:val="it-IT"/>
        </w:rPr>
        <w:t xml:space="preserve"> </w:t>
      </w:r>
      <w:r w:rsidR="00885488" w:rsidRPr="00F77676">
        <w:rPr>
          <w:rStyle w:val="Incipit"/>
          <w:lang w:val="it-IT"/>
        </w:rPr>
        <w:t>Lauda anima mea dominum</w:t>
      </w:r>
      <w:r w:rsidR="00885488" w:rsidRPr="00F77676">
        <w:rPr>
          <w:lang w:val="it-IT"/>
        </w:rPr>
        <w:t xml:space="preserve">. OF </w:t>
      </w:r>
      <w:r w:rsidR="00885488" w:rsidRPr="00F77676">
        <w:rPr>
          <w:rStyle w:val="Incipit"/>
          <w:lang w:val="it-IT"/>
        </w:rPr>
        <w:t>Recordare mei domine</w:t>
      </w:r>
      <w:r w:rsidR="00885488" w:rsidRPr="00F77676">
        <w:rPr>
          <w:lang w:val="it-IT"/>
        </w:rPr>
        <w:t xml:space="preserve">. CO </w:t>
      </w:r>
      <w:r w:rsidR="00885488" w:rsidRPr="00F77676">
        <w:rPr>
          <w:rStyle w:val="Incipit"/>
          <w:lang w:val="it-IT"/>
        </w:rPr>
        <w:t xml:space="preserve">Dico </w:t>
      </w:r>
      <w:r w:rsidR="001B7479" w:rsidRPr="00F77676">
        <w:rPr>
          <w:rStyle w:val="Incipit"/>
          <w:lang w:val="it-IT"/>
        </w:rPr>
        <w:t>vobis</w:t>
      </w:r>
      <w:r w:rsidR="00885488" w:rsidRPr="00F77676">
        <w:rPr>
          <w:rStyle w:val="Incipit"/>
          <w:lang w:val="it-IT"/>
        </w:rPr>
        <w:t xml:space="preserve"> gaudium</w:t>
      </w:r>
      <w:r w:rsidR="00885488" w:rsidRPr="00F77676">
        <w:rPr>
          <w:lang w:val="it-IT"/>
        </w:rPr>
        <w:t>.</w:t>
      </w:r>
    </w:p>
    <w:p w:rsidR="00885488" w:rsidRPr="00F77676" w:rsidRDefault="00027BB5" w:rsidP="00415109">
      <w:pPr>
        <w:rPr>
          <w:lang w:val="it-IT"/>
        </w:rPr>
      </w:pPr>
      <w:r w:rsidRPr="00F77676">
        <w:rPr>
          <w:rStyle w:val="Time1"/>
          <w:lang w:val="it-IT"/>
        </w:rPr>
        <w:t>In secundis vesperis</w:t>
      </w:r>
      <w:r w:rsidRPr="00F77676">
        <w:rPr>
          <w:lang w:val="it-IT"/>
        </w:rPr>
        <w:t xml:space="preserve"> </w:t>
      </w:r>
      <w:r w:rsidR="00885488" w:rsidRPr="00F77676">
        <w:rPr>
          <w:lang w:val="it-IT"/>
        </w:rPr>
        <w:t xml:space="preserve">AM </w:t>
      </w:r>
      <w:r w:rsidR="00885488" w:rsidRPr="00F77676">
        <w:rPr>
          <w:rStyle w:val="Incipit"/>
          <w:lang w:val="it-IT"/>
        </w:rPr>
        <w:t>Patientiam habe in me domine</w:t>
      </w:r>
      <w:r w:rsidR="00885488" w:rsidRPr="00F77676">
        <w:rPr>
          <w:lang w:val="it-IT"/>
        </w:rPr>
        <w:t>.</w:t>
      </w:r>
    </w:p>
    <w:p w:rsidR="00885488" w:rsidRPr="00F77676" w:rsidRDefault="00027BB5" w:rsidP="00415109">
      <w:pPr>
        <w:pStyle w:val="berschrift1"/>
        <w:rPr>
          <w:lang w:val="it-IT"/>
        </w:rPr>
      </w:pPr>
      <w:r w:rsidRPr="00F77676">
        <w:rPr>
          <w:lang w:val="it-IT"/>
        </w:rPr>
        <w:t>IN OCTAVA DIVI MARTINI EPISCOPI</w:t>
      </w:r>
    </w:p>
    <w:p w:rsidR="00885488" w:rsidRPr="00B779A9" w:rsidRDefault="00885488" w:rsidP="00415109">
      <w:pPr>
        <w:rPr>
          <w:lang w:val="it-IT"/>
        </w:rPr>
      </w:pPr>
      <w:r w:rsidRPr="00B779A9">
        <w:rPr>
          <w:lang w:val="it-IT"/>
        </w:rPr>
        <w:t>Tres lectiones facimus.</w:t>
      </w:r>
    </w:p>
    <w:p w:rsidR="00885488" w:rsidRPr="00B779A9" w:rsidRDefault="00027BB5" w:rsidP="00415109">
      <w:pPr>
        <w:rPr>
          <w:lang w:val="pt-PT"/>
        </w:rPr>
      </w:pPr>
      <w:r w:rsidRPr="00F77676">
        <w:rPr>
          <w:rStyle w:val="Time1"/>
          <w:lang w:val="it-IT"/>
        </w:rPr>
        <w:t>Ad vesperas</w:t>
      </w:r>
      <w:r w:rsidR="00885488" w:rsidRPr="00B779A9">
        <w:rPr>
          <w:lang w:val="it-IT"/>
        </w:rPr>
        <w:t xml:space="preserve"> antiphonae et psalmi ferialiter. HY </w:t>
      </w:r>
      <w:r w:rsidR="00885488" w:rsidRPr="00794880">
        <w:rPr>
          <w:rStyle w:val="Incipit"/>
          <w:lang w:val="it-IT"/>
        </w:rPr>
        <w:t>Martine</w:t>
      </w:r>
      <w:r w:rsidR="005A362F" w:rsidRPr="005A362F">
        <w:rPr>
          <w:i/>
          <w:lang w:val="it-IT"/>
        </w:rPr>
        <w:t xml:space="preserve"> </w:t>
      </w:r>
      <w:r w:rsidR="00885488" w:rsidRPr="00794880">
        <w:rPr>
          <w:rStyle w:val="Incipit"/>
          <w:lang w:val="it-IT"/>
        </w:rPr>
        <w:t>confessor</w:t>
      </w:r>
      <w:r w:rsidR="00885488" w:rsidRPr="00B779A9">
        <w:rPr>
          <w:lang w:val="it-IT"/>
        </w:rPr>
        <w:t xml:space="preserve">. VS </w:t>
      </w:r>
      <w:r w:rsidR="00885488" w:rsidRPr="00794880">
        <w:rPr>
          <w:rStyle w:val="Incipit"/>
          <w:lang w:val="it-IT"/>
        </w:rPr>
        <w:t>Gloria</w:t>
      </w:r>
      <w:r w:rsidR="005A362F" w:rsidRPr="005A362F">
        <w:rPr>
          <w:i/>
          <w:lang w:val="it-IT"/>
        </w:rPr>
        <w:t xml:space="preserve"> </w:t>
      </w:r>
      <w:r w:rsidR="00885488" w:rsidRPr="00794880">
        <w:rPr>
          <w:rStyle w:val="Incipit"/>
          <w:lang w:val="it-IT"/>
        </w:rPr>
        <w:t>et</w:t>
      </w:r>
      <w:r w:rsidR="005A362F" w:rsidRPr="005A362F">
        <w:rPr>
          <w:i/>
          <w:lang w:val="it-IT"/>
        </w:rPr>
        <w:t xml:space="preserve"> </w:t>
      </w:r>
      <w:r w:rsidR="00885488" w:rsidRPr="00794880">
        <w:rPr>
          <w:rStyle w:val="Incipit"/>
          <w:lang w:val="it-IT"/>
        </w:rPr>
        <w:t>honore</w:t>
      </w:r>
      <w:r w:rsidR="00885488" w:rsidRPr="00B779A9">
        <w:rPr>
          <w:lang w:val="it-IT"/>
        </w:rPr>
        <w:t xml:space="preserve">. </w:t>
      </w:r>
      <w:r w:rsidR="00885488" w:rsidRPr="00B779A9">
        <w:rPr>
          <w:lang w:val="pt-PT"/>
        </w:rPr>
        <w:t xml:space="preserve">AM </w:t>
      </w:r>
      <w:r w:rsidR="00885488" w:rsidRPr="00794880">
        <w:rPr>
          <w:rStyle w:val="Incipit"/>
          <w:lang w:val="pt-PT"/>
        </w:rPr>
        <w:t>Domine</w:t>
      </w:r>
      <w:r w:rsidR="005A362F" w:rsidRPr="005A362F">
        <w:rPr>
          <w:i/>
          <w:lang w:val="pt-PT"/>
        </w:rPr>
        <w:t xml:space="preserve"> </w:t>
      </w:r>
      <w:r w:rsidR="00885488" w:rsidRPr="00794880">
        <w:rPr>
          <w:rStyle w:val="Incipit"/>
          <w:lang w:val="pt-PT"/>
        </w:rPr>
        <w:t>deus</w:t>
      </w:r>
      <w:r w:rsidR="005A362F" w:rsidRPr="005A362F">
        <w:rPr>
          <w:i/>
          <w:lang w:val="pt-PT"/>
        </w:rPr>
        <w:t xml:space="preserve"> </w:t>
      </w:r>
      <w:r w:rsidR="00885488" w:rsidRPr="00794880">
        <w:rPr>
          <w:rStyle w:val="Incipit"/>
          <w:lang w:val="pt-PT"/>
        </w:rPr>
        <w:t>noster</w:t>
      </w:r>
      <w:r w:rsidR="00885488" w:rsidRPr="00B779A9">
        <w:rPr>
          <w:lang w:val="pt-PT"/>
        </w:rPr>
        <w:t>.</w:t>
      </w:r>
    </w:p>
    <w:p w:rsidR="00885488" w:rsidRPr="00CA7E19" w:rsidRDefault="00027BB5" w:rsidP="00415109">
      <w:pPr>
        <w:rPr>
          <w:lang w:val="pt-PT"/>
        </w:rPr>
      </w:pPr>
      <w:r w:rsidRPr="00F77676">
        <w:rPr>
          <w:rStyle w:val="Time1"/>
          <w:lang w:val="pt-PT"/>
        </w:rPr>
        <w:t>Ad matutinum</w:t>
      </w:r>
      <w:r w:rsidR="00885488" w:rsidRPr="00B779A9">
        <w:rPr>
          <w:lang w:val="pt-PT"/>
        </w:rPr>
        <w:t xml:space="preserve"> I</w:t>
      </w:r>
      <w:r w:rsidR="00797A8F" w:rsidRPr="00B779A9">
        <w:rPr>
          <w:lang w:val="pt-PT"/>
        </w:rPr>
        <w:t>N</w:t>
      </w:r>
      <w:r w:rsidR="00885488" w:rsidRPr="00B779A9">
        <w:rPr>
          <w:lang w:val="pt-PT"/>
        </w:rPr>
        <w:t xml:space="preserve">V </w:t>
      </w:r>
      <w:r w:rsidR="00885488" w:rsidRPr="00F77676">
        <w:rPr>
          <w:rStyle w:val="Incipit"/>
          <w:lang w:val="pt-PT"/>
        </w:rPr>
        <w:t>Regem confessorum dominum</w:t>
      </w:r>
      <w:r w:rsidR="00885488" w:rsidRPr="00B779A9">
        <w:rPr>
          <w:lang w:val="pt-PT"/>
        </w:rPr>
        <w:t xml:space="preserve">. </w:t>
      </w:r>
      <w:r w:rsidR="009D3D6A">
        <w:rPr>
          <w:lang w:val="pt-PT"/>
        </w:rPr>
        <w:t>H</w:t>
      </w:r>
      <w:r w:rsidR="00982EF5" w:rsidRPr="00B779A9">
        <w:rPr>
          <w:lang w:val="pt-PT"/>
        </w:rPr>
        <w:t>ymnu</w:t>
      </w:r>
      <w:r w:rsidR="00885488" w:rsidRPr="00B779A9">
        <w:rPr>
          <w:lang w:val="pt-PT"/>
        </w:rPr>
        <w:t>m</w:t>
      </w:r>
      <w:r w:rsidR="000D2208">
        <w:rPr>
          <w:lang w:val="pt-PT"/>
        </w:rPr>
        <w:t>,</w:t>
      </w:r>
      <w:r w:rsidR="00885488" w:rsidRPr="00B779A9">
        <w:rPr>
          <w:lang w:val="pt-PT"/>
        </w:rPr>
        <w:t xml:space="preserve"> antiph</w:t>
      </w:r>
      <w:r w:rsidR="00797A8F" w:rsidRPr="00B779A9">
        <w:rPr>
          <w:lang w:val="pt-PT"/>
        </w:rPr>
        <w:t>onas e</w:t>
      </w:r>
      <w:r w:rsidR="00F56872" w:rsidRPr="00B779A9">
        <w:rPr>
          <w:lang w:val="pt-PT"/>
        </w:rPr>
        <w:t xml:space="preserve">t psalmos ferialiter. </w:t>
      </w:r>
      <w:r w:rsidR="00F56872" w:rsidRPr="002D4ADF">
        <w:rPr>
          <w:lang w:val="pt-PT"/>
        </w:rPr>
        <w:t>Versiculu</w:t>
      </w:r>
      <w:r w:rsidR="000D2208" w:rsidRPr="002D4ADF">
        <w:rPr>
          <w:lang w:val="pt-PT"/>
        </w:rPr>
        <w:t>s</w:t>
      </w:r>
      <w:r w:rsidR="00797A8F" w:rsidRPr="002D4ADF">
        <w:rPr>
          <w:lang w:val="pt-PT"/>
        </w:rPr>
        <w:t xml:space="preserve"> d</w:t>
      </w:r>
      <w:r w:rsidR="00885488" w:rsidRPr="002D4ADF">
        <w:rPr>
          <w:lang w:val="pt-PT"/>
        </w:rPr>
        <w:t>e confessoribu</w:t>
      </w:r>
      <w:r w:rsidR="00797A8F" w:rsidRPr="002D4ADF">
        <w:rPr>
          <w:lang w:val="pt-PT"/>
        </w:rPr>
        <w:t>s. Lectiones d</w:t>
      </w:r>
      <w:r w:rsidR="00885488" w:rsidRPr="002D4ADF">
        <w:rPr>
          <w:lang w:val="pt-PT"/>
        </w:rPr>
        <w:t>e tempore. Tria responsoria ex nocturnis sancti Martini pro ratione feriae.</w:t>
      </w:r>
    </w:p>
    <w:p w:rsidR="00885488" w:rsidRPr="002D4ADF" w:rsidRDefault="00027BB5" w:rsidP="00415109">
      <w:pPr>
        <w:rPr>
          <w:lang w:val="pt-PT"/>
        </w:rPr>
      </w:pPr>
      <w:r w:rsidRPr="002D4ADF">
        <w:rPr>
          <w:rStyle w:val="Time1"/>
          <w:lang w:val="pt-PT"/>
        </w:rPr>
        <w:t>Ad laudes</w:t>
      </w:r>
      <w:r w:rsidR="00885488" w:rsidRPr="002D4ADF">
        <w:rPr>
          <w:lang w:val="pt-PT"/>
        </w:rPr>
        <w:t xml:space="preserve"> AN </w:t>
      </w:r>
      <w:r w:rsidR="00885488" w:rsidRPr="002D4ADF">
        <w:rPr>
          <w:rStyle w:val="Incipit"/>
          <w:lang w:val="pt-PT"/>
        </w:rPr>
        <w:t>Dixerunt discipuli ad beatum Martinum</w:t>
      </w:r>
      <w:r w:rsidR="00885488" w:rsidRPr="002D4ADF">
        <w:rPr>
          <w:lang w:val="pt-PT"/>
        </w:rPr>
        <w:t xml:space="preserve"> sola dicatur. HY </w:t>
      </w:r>
      <w:r w:rsidR="00885488" w:rsidRPr="002D4ADF">
        <w:rPr>
          <w:rStyle w:val="Incipit"/>
          <w:lang w:val="pt-PT"/>
        </w:rPr>
        <w:t>Iesu redemptor</w:t>
      </w:r>
      <w:r w:rsidR="00885488" w:rsidRPr="002D4ADF">
        <w:rPr>
          <w:lang w:val="pt-PT"/>
        </w:rPr>
        <w:t xml:space="preserve">. VS </w:t>
      </w:r>
      <w:r w:rsidR="00885488" w:rsidRPr="002D4ADF">
        <w:rPr>
          <w:rStyle w:val="Incipit"/>
          <w:lang w:val="pt-PT"/>
        </w:rPr>
        <w:t>Iustus ut palma</w:t>
      </w:r>
      <w:r w:rsidR="00885488" w:rsidRPr="002D4ADF">
        <w:rPr>
          <w:lang w:val="pt-PT"/>
        </w:rPr>
        <w:t xml:space="preserve">. AB </w:t>
      </w:r>
      <w:r w:rsidR="00885488" w:rsidRPr="002D4ADF">
        <w:rPr>
          <w:rStyle w:val="Incipit"/>
          <w:lang w:val="pt-PT"/>
        </w:rPr>
        <w:t>O quantus luctus</w:t>
      </w:r>
      <w:r w:rsidR="00885488" w:rsidRPr="002D4ADF">
        <w:rPr>
          <w:lang w:val="pt-PT"/>
        </w:rPr>
        <w:t>.</w:t>
      </w:r>
    </w:p>
    <w:p w:rsidR="00885488" w:rsidRPr="002D4ADF" w:rsidRDefault="00027BB5" w:rsidP="00415109">
      <w:pPr>
        <w:rPr>
          <w:lang w:val="pt-PT"/>
        </w:rPr>
      </w:pPr>
      <w:r w:rsidRPr="002D4ADF">
        <w:rPr>
          <w:rStyle w:val="Time1"/>
          <w:lang w:val="pt-PT"/>
        </w:rPr>
        <w:t>Ad ho(88r)ras</w:t>
      </w:r>
      <w:r w:rsidRPr="002D4ADF">
        <w:rPr>
          <w:lang w:val="pt-PT"/>
        </w:rPr>
        <w:t xml:space="preserve"> </w:t>
      </w:r>
      <w:r w:rsidR="00885488" w:rsidRPr="002D4ADF">
        <w:rPr>
          <w:lang w:val="pt-PT"/>
        </w:rPr>
        <w:t>dicantur laudes.</w:t>
      </w:r>
    </w:p>
    <w:p w:rsidR="00885488" w:rsidRPr="002D4ADF" w:rsidRDefault="00027BB5" w:rsidP="00415109">
      <w:pPr>
        <w:rPr>
          <w:lang w:val="pt-PT"/>
        </w:rPr>
      </w:pPr>
      <w:r w:rsidRPr="002D4ADF">
        <w:rPr>
          <w:rStyle w:val="Time1"/>
          <w:lang w:val="pt-PT"/>
        </w:rPr>
        <w:t>Ad missam</w:t>
      </w:r>
      <w:r w:rsidR="00885488" w:rsidRPr="002D4ADF">
        <w:rPr>
          <w:lang w:val="pt-PT"/>
        </w:rPr>
        <w:t xml:space="preserve"> omnia ut in festo dicantur. </w:t>
      </w:r>
      <w:r w:rsidRPr="002D4ADF">
        <w:rPr>
          <w:lang w:val="pt-PT"/>
        </w:rPr>
        <w:t>%D::</w:t>
      </w:r>
      <w:r w:rsidR="00885488" w:rsidRPr="002D4ADF">
        <w:rPr>
          <w:lang w:val="pt-PT"/>
        </w:rPr>
        <w:t>S</w:t>
      </w:r>
      <w:r w:rsidR="004078A0" w:rsidRPr="002D4ADF">
        <w:rPr>
          <w:lang w:val="pt-PT"/>
        </w:rPr>
        <w:t>ine</w:t>
      </w:r>
      <w:r w:rsidR="00D734F4" w:rsidRPr="002D4ADF">
        <w:rPr>
          <w:lang w:val="pt-PT"/>
        </w:rPr>
        <w:t xml:space="preserve"> </w:t>
      </w:r>
      <w:r w:rsidR="004078A0" w:rsidRPr="002D4ADF">
        <w:rPr>
          <w:lang w:val="pt-PT"/>
        </w:rPr>
        <w:t>tamen</w:t>
      </w:r>
      <w:r w:rsidRPr="002D4ADF">
        <w:rPr>
          <w:lang w:val="pt-PT"/>
        </w:rPr>
        <w:t>%</w:t>
      </w:r>
      <w:r w:rsidR="00DB173B" w:rsidRPr="002D4ADF">
        <w:rPr>
          <w:lang w:val="pt-PT"/>
        </w:rPr>
        <w:t xml:space="preserve"> S</w:t>
      </w:r>
      <w:r w:rsidR="00A73C2A" w:rsidRPr="002D4ADF">
        <w:rPr>
          <w:lang w:val="pt-PT"/>
        </w:rPr>
        <w:t>equentia</w:t>
      </w:r>
      <w:r w:rsidR="00885488" w:rsidRPr="002D4ADF">
        <w:rPr>
          <w:lang w:val="pt-PT"/>
        </w:rPr>
        <w:t xml:space="preserve"> ab hinc dicitur </w:t>
      </w:r>
      <w:r w:rsidR="00BA24A1" w:rsidRPr="002D4ADF">
        <w:rPr>
          <w:lang w:val="pt-PT"/>
        </w:rPr>
        <w:t>[</w:t>
      </w:r>
      <w:r w:rsidR="00797A8F" w:rsidRPr="002D4ADF">
        <w:rPr>
          <w:lang w:val="pt-PT"/>
        </w:rPr>
        <w:t>S</w:t>
      </w:r>
      <w:r w:rsidR="00885488" w:rsidRPr="002D4ADF">
        <w:rPr>
          <w:lang w:val="pt-PT"/>
        </w:rPr>
        <w:t>V</w:t>
      </w:r>
      <w:r w:rsidR="00BA24A1" w:rsidRPr="002D4ADF">
        <w:rPr>
          <w:lang w:val="pt-PT"/>
        </w:rPr>
        <w:t>]</w:t>
      </w:r>
      <w:r w:rsidR="00885488" w:rsidRPr="002D4ADF">
        <w:rPr>
          <w:lang w:val="pt-PT"/>
        </w:rPr>
        <w:t xml:space="preserve"> </w:t>
      </w:r>
      <w:r w:rsidR="00885488" w:rsidRPr="002D4ADF">
        <w:rPr>
          <w:rStyle w:val="Incipit"/>
          <w:lang w:val="pt-PT"/>
        </w:rPr>
        <w:t>Hic</w:t>
      </w:r>
      <w:r w:rsidR="005A362F" w:rsidRPr="002D4ADF">
        <w:rPr>
          <w:i/>
          <w:lang w:val="pt-PT"/>
        </w:rPr>
        <w:t xml:space="preserve"> </w:t>
      </w:r>
      <w:r w:rsidR="00885488" w:rsidRPr="002D4ADF">
        <w:rPr>
          <w:rStyle w:val="Incipit"/>
          <w:lang w:val="pt-PT"/>
        </w:rPr>
        <w:t>oculis</w:t>
      </w:r>
      <w:r w:rsidR="005A362F" w:rsidRPr="002D4ADF">
        <w:rPr>
          <w:i/>
          <w:lang w:val="pt-PT"/>
        </w:rPr>
        <w:t xml:space="preserve"> </w:t>
      </w:r>
      <w:r w:rsidR="00885488" w:rsidRPr="002D4ADF">
        <w:rPr>
          <w:rStyle w:val="Incipit"/>
          <w:lang w:val="pt-PT"/>
        </w:rPr>
        <w:t>ac</w:t>
      </w:r>
      <w:r w:rsidR="005A362F" w:rsidRPr="002D4ADF">
        <w:rPr>
          <w:i/>
          <w:lang w:val="pt-PT"/>
        </w:rPr>
        <w:t xml:space="preserve"> </w:t>
      </w:r>
      <w:r w:rsidR="00885488" w:rsidRPr="002D4ADF">
        <w:rPr>
          <w:rStyle w:val="Incipit"/>
          <w:lang w:val="pt-PT"/>
        </w:rPr>
        <w:t>manibus</w:t>
      </w:r>
      <w:r w:rsidR="00885488" w:rsidRPr="002D4ADF">
        <w:rPr>
          <w:lang w:val="pt-PT"/>
        </w:rPr>
        <w:t>.</w:t>
      </w:r>
    </w:p>
    <w:p w:rsidR="00885488" w:rsidRPr="00F77676" w:rsidRDefault="00027BB5" w:rsidP="00415109">
      <w:pPr>
        <w:pStyle w:val="berschrift1"/>
        <w:rPr>
          <w:lang w:val="pt-PT"/>
        </w:rPr>
      </w:pPr>
      <w:r w:rsidRPr="00F77676">
        <w:rPr>
          <w:lang w:val="pt-PT"/>
        </w:rPr>
        <w:t>DE SANCTA ELISABETH</w:t>
      </w:r>
    </w:p>
    <w:p w:rsidR="00885488" w:rsidRPr="00B779A9" w:rsidRDefault="00885488" w:rsidP="00415109">
      <w:pPr>
        <w:rPr>
          <w:lang w:val="pt-PT"/>
        </w:rPr>
      </w:pPr>
      <w:r w:rsidRPr="00B779A9">
        <w:rPr>
          <w:lang w:val="pt-PT"/>
        </w:rPr>
        <w:t>Binos facimus.</w:t>
      </w:r>
    </w:p>
    <w:p w:rsidR="00885488" w:rsidRPr="00B779A9" w:rsidRDefault="00027BB5" w:rsidP="00415109">
      <w:pPr>
        <w:rPr>
          <w:lang w:val="pt-PT"/>
        </w:rPr>
      </w:pPr>
      <w:r w:rsidRPr="00F77676">
        <w:rPr>
          <w:rStyle w:val="Time1"/>
          <w:lang w:val="pt-PT"/>
        </w:rPr>
        <w:t>Ad vesperas</w:t>
      </w:r>
      <w:r w:rsidR="00885488" w:rsidRPr="00B779A9">
        <w:rPr>
          <w:lang w:val="pt-PT"/>
        </w:rPr>
        <w:t xml:space="preserve"> super psalmos AN </w:t>
      </w:r>
      <w:r w:rsidR="00885488" w:rsidRPr="00794880">
        <w:rPr>
          <w:rStyle w:val="Incipit"/>
          <w:lang w:val="pt-PT"/>
        </w:rPr>
        <w:t>Laetare</w:t>
      </w:r>
      <w:r w:rsidR="005A362F" w:rsidRPr="005A362F">
        <w:rPr>
          <w:i/>
          <w:lang w:val="pt-PT"/>
        </w:rPr>
        <w:t xml:space="preserve"> </w:t>
      </w:r>
      <w:r w:rsidR="00885488" w:rsidRPr="00794880">
        <w:rPr>
          <w:rStyle w:val="Incipit"/>
          <w:lang w:val="pt-PT"/>
        </w:rPr>
        <w:t>Germania</w:t>
      </w:r>
      <w:r w:rsidR="00885488" w:rsidRPr="00B779A9">
        <w:rPr>
          <w:lang w:val="pt-PT"/>
        </w:rPr>
        <w:t xml:space="preserve"> cum reliquis. </w:t>
      </w:r>
      <w:r w:rsidR="00797A8F" w:rsidRPr="00B779A9">
        <w:rPr>
          <w:lang w:val="pt-PT"/>
        </w:rPr>
        <w:t>Psalmi omnia Laudate</w:t>
      </w:r>
      <w:r w:rsidR="00885488" w:rsidRPr="00B779A9">
        <w:rPr>
          <w:lang w:val="pt-PT"/>
        </w:rPr>
        <w:t xml:space="preserve">. RP </w:t>
      </w:r>
      <w:r w:rsidR="00885488" w:rsidRPr="00794880">
        <w:rPr>
          <w:rStyle w:val="Incipit"/>
          <w:lang w:val="pt-PT"/>
        </w:rPr>
        <w:t>Benedictus</w:t>
      </w:r>
      <w:r w:rsidR="005A362F" w:rsidRPr="005A362F">
        <w:rPr>
          <w:i/>
          <w:lang w:val="pt-PT"/>
        </w:rPr>
        <w:t xml:space="preserve"> </w:t>
      </w:r>
      <w:r w:rsidR="00885488" w:rsidRPr="00794880">
        <w:rPr>
          <w:rStyle w:val="Incipit"/>
          <w:lang w:val="pt-PT"/>
        </w:rPr>
        <w:t>sit</w:t>
      </w:r>
      <w:r w:rsidR="005A362F" w:rsidRPr="005A362F">
        <w:rPr>
          <w:i/>
          <w:lang w:val="pt-PT"/>
        </w:rPr>
        <w:t xml:space="preserve"> </w:t>
      </w:r>
      <w:r w:rsidR="00885488" w:rsidRPr="00794880">
        <w:rPr>
          <w:rStyle w:val="Incipit"/>
          <w:lang w:val="pt-PT"/>
        </w:rPr>
        <w:t>dominus</w:t>
      </w:r>
      <w:r w:rsidR="00885488" w:rsidRPr="00B779A9">
        <w:rPr>
          <w:lang w:val="pt-PT"/>
        </w:rPr>
        <w:t xml:space="preserve">. HY </w:t>
      </w:r>
      <w:r w:rsidR="00885488" w:rsidRPr="00794880">
        <w:rPr>
          <w:rStyle w:val="Incipit"/>
          <w:lang w:val="pt-PT"/>
        </w:rPr>
        <w:t>No</w:t>
      </w:r>
      <w:r w:rsidR="00382E22" w:rsidRPr="00794880">
        <w:rPr>
          <w:rStyle w:val="Incipit"/>
          <w:lang w:val="pt-PT"/>
        </w:rPr>
        <w:t>vu</w:t>
      </w:r>
      <w:r w:rsidR="00885488" w:rsidRPr="00794880">
        <w:rPr>
          <w:rStyle w:val="Incipit"/>
          <w:lang w:val="pt-PT"/>
        </w:rPr>
        <w:t>m</w:t>
      </w:r>
      <w:r w:rsidR="005A362F" w:rsidRPr="005A362F">
        <w:rPr>
          <w:i/>
          <w:lang w:val="pt-PT"/>
        </w:rPr>
        <w:t xml:space="preserve"> </w:t>
      </w:r>
      <w:r w:rsidR="00885488" w:rsidRPr="00794880">
        <w:rPr>
          <w:rStyle w:val="Incipit"/>
          <w:lang w:val="pt-PT"/>
        </w:rPr>
        <w:t>s</w:t>
      </w:r>
      <w:r w:rsidR="00FA1814" w:rsidRPr="00794880">
        <w:rPr>
          <w:rStyle w:val="Incipit"/>
          <w:lang w:val="pt-PT"/>
        </w:rPr>
        <w:t>i</w:t>
      </w:r>
      <w:r w:rsidR="00885488" w:rsidRPr="00794880">
        <w:rPr>
          <w:rStyle w:val="Incipit"/>
          <w:lang w:val="pt-PT"/>
        </w:rPr>
        <w:t>dus</w:t>
      </w:r>
      <w:r w:rsidR="005A362F" w:rsidRPr="005A362F">
        <w:rPr>
          <w:i/>
          <w:lang w:val="pt-PT"/>
        </w:rPr>
        <w:t xml:space="preserve"> </w:t>
      </w:r>
      <w:r w:rsidR="00885488" w:rsidRPr="00794880">
        <w:rPr>
          <w:rStyle w:val="Incipit"/>
          <w:lang w:val="pt-PT"/>
        </w:rPr>
        <w:t>emicuit</w:t>
      </w:r>
      <w:r w:rsidR="00885488" w:rsidRPr="00B779A9">
        <w:rPr>
          <w:lang w:val="pt-PT"/>
        </w:rPr>
        <w:t xml:space="preserve">. VS </w:t>
      </w:r>
      <w:r w:rsidR="00885488" w:rsidRPr="00794880">
        <w:rPr>
          <w:rStyle w:val="Incipit"/>
          <w:lang w:val="pt-PT"/>
        </w:rPr>
        <w:t>Specie</w:t>
      </w:r>
      <w:r w:rsidR="005A362F" w:rsidRPr="005A362F">
        <w:rPr>
          <w:i/>
          <w:lang w:val="pt-PT"/>
        </w:rPr>
        <w:t xml:space="preserve"> </w:t>
      </w:r>
      <w:r w:rsidR="00885488" w:rsidRPr="00794880">
        <w:rPr>
          <w:rStyle w:val="Incipit"/>
          <w:lang w:val="pt-PT"/>
        </w:rPr>
        <w:t>tua</w:t>
      </w:r>
      <w:r w:rsidR="00885488" w:rsidRPr="00B779A9">
        <w:rPr>
          <w:lang w:val="pt-PT"/>
        </w:rPr>
        <w:t xml:space="preserve">. AM </w:t>
      </w:r>
      <w:r w:rsidR="00885488" w:rsidRPr="00794880">
        <w:rPr>
          <w:rStyle w:val="Incipit"/>
          <w:lang w:val="pt-PT"/>
        </w:rPr>
        <w:t>Gaude</w:t>
      </w:r>
      <w:r w:rsidR="005A362F" w:rsidRPr="005A362F">
        <w:rPr>
          <w:i/>
          <w:lang w:val="pt-PT"/>
        </w:rPr>
        <w:t xml:space="preserve"> </w:t>
      </w:r>
      <w:r w:rsidR="00885488" w:rsidRPr="00794880">
        <w:rPr>
          <w:rStyle w:val="Incipit"/>
          <w:lang w:val="pt-PT"/>
        </w:rPr>
        <w:t>caelum</w:t>
      </w:r>
      <w:r w:rsidR="005A362F" w:rsidRPr="005A362F">
        <w:rPr>
          <w:i/>
          <w:lang w:val="pt-PT"/>
        </w:rPr>
        <w:t xml:space="preserve"> </w:t>
      </w:r>
      <w:r w:rsidR="00885488" w:rsidRPr="00794880">
        <w:rPr>
          <w:rStyle w:val="Incipit"/>
          <w:lang w:val="pt-PT"/>
        </w:rPr>
        <w:t>terra</w:t>
      </w:r>
      <w:r w:rsidR="005A362F" w:rsidRPr="005A362F">
        <w:rPr>
          <w:i/>
          <w:lang w:val="pt-PT"/>
        </w:rPr>
        <w:t xml:space="preserve"> </w:t>
      </w:r>
      <w:r w:rsidR="00885488" w:rsidRPr="00794880">
        <w:rPr>
          <w:rStyle w:val="Incipit"/>
          <w:lang w:val="pt-PT"/>
        </w:rPr>
        <w:t>plaude</w:t>
      </w:r>
      <w:r w:rsidR="00885488" w:rsidRPr="00B779A9">
        <w:rPr>
          <w:lang w:val="pt-PT"/>
        </w:rPr>
        <w:t xml:space="preserve">. </w:t>
      </w:r>
      <w:r w:rsidR="00DB173B">
        <w:rPr>
          <w:lang w:val="pt-PT"/>
        </w:rPr>
        <w:t xml:space="preserve">Suffragium </w:t>
      </w:r>
      <w:r w:rsidR="00BA24A1" w:rsidRPr="00B779A9">
        <w:rPr>
          <w:lang w:val="pt-PT"/>
        </w:rPr>
        <w:t>[</w:t>
      </w:r>
      <w:r w:rsidR="00DB173B">
        <w:rPr>
          <w:lang w:val="pt-PT"/>
        </w:rPr>
        <w:t>d</w:t>
      </w:r>
      <w:r w:rsidR="00885488" w:rsidRPr="00B779A9">
        <w:rPr>
          <w:lang w:val="pt-PT"/>
        </w:rPr>
        <w:t>e beata virgine</w:t>
      </w:r>
      <w:r w:rsidR="00BA24A1" w:rsidRPr="00B779A9">
        <w:rPr>
          <w:lang w:val="pt-PT"/>
        </w:rPr>
        <w:t>]</w:t>
      </w:r>
      <w:r w:rsidR="00885488" w:rsidRPr="00B779A9">
        <w:rPr>
          <w:lang w:val="pt-PT"/>
        </w:rPr>
        <w:t xml:space="preserve"> </w:t>
      </w:r>
      <w:r w:rsidR="00EE6393">
        <w:rPr>
          <w:lang w:val="pt-PT"/>
        </w:rPr>
        <w:t>[</w:t>
      </w:r>
      <w:r w:rsidR="00885488" w:rsidRPr="00B779A9">
        <w:rPr>
          <w:lang w:val="pt-PT"/>
        </w:rPr>
        <w:t>AC</w:t>
      </w:r>
      <w:r w:rsidR="00EE6393">
        <w:rPr>
          <w:lang w:val="pt-PT"/>
        </w:rPr>
        <w:t>]</w:t>
      </w:r>
      <w:r w:rsidR="00885488" w:rsidRPr="00B779A9">
        <w:rPr>
          <w:lang w:val="pt-PT"/>
        </w:rPr>
        <w:t xml:space="preserve"> </w:t>
      </w:r>
      <w:r w:rsidR="00885488" w:rsidRPr="00794880">
        <w:rPr>
          <w:rStyle w:val="Incipit"/>
          <w:lang w:val="pt-PT"/>
        </w:rPr>
        <w:t>Omnium</w:t>
      </w:r>
      <w:r w:rsidR="005A362F" w:rsidRPr="005A362F">
        <w:rPr>
          <w:i/>
          <w:lang w:val="pt-PT"/>
        </w:rPr>
        <w:t xml:space="preserve"> </w:t>
      </w:r>
      <w:r w:rsidR="00885488" w:rsidRPr="00794880">
        <w:rPr>
          <w:rStyle w:val="Incipit"/>
          <w:lang w:val="pt-PT"/>
        </w:rPr>
        <w:t>rerum</w:t>
      </w:r>
      <w:r w:rsidR="00885488" w:rsidRPr="00B779A9">
        <w:rPr>
          <w:lang w:val="pt-PT"/>
        </w:rPr>
        <w:t xml:space="preserve">. </w:t>
      </w:r>
      <w:r w:rsidR="008231B9" w:rsidRPr="00B779A9">
        <w:rPr>
          <w:lang w:val="pt-PT"/>
        </w:rPr>
        <w:t xml:space="preserve">[BD] </w:t>
      </w:r>
      <w:r w:rsidR="005F6F99" w:rsidRPr="00794880">
        <w:rPr>
          <w:rStyle w:val="Incipit"/>
          <w:lang w:val="pt-PT"/>
        </w:rPr>
        <w:t>Benedicamus</w:t>
      </w:r>
      <w:r w:rsidR="008231B9" w:rsidRPr="00B779A9">
        <w:rPr>
          <w:lang w:val="pt-PT"/>
        </w:rPr>
        <w:t xml:space="preserve"> de </w:t>
      </w:r>
      <w:r w:rsidR="00885488" w:rsidRPr="00B779A9">
        <w:rPr>
          <w:lang w:val="pt-PT"/>
        </w:rPr>
        <w:t>virginibus.</w:t>
      </w:r>
    </w:p>
    <w:p w:rsidR="00885488" w:rsidRPr="00B779A9" w:rsidRDefault="00027BB5" w:rsidP="00415109">
      <w:pPr>
        <w:rPr>
          <w:lang w:val="pt-PT"/>
        </w:rPr>
      </w:pPr>
      <w:r w:rsidRPr="00F77676">
        <w:rPr>
          <w:rStyle w:val="Time1"/>
          <w:lang w:val="pt-PT"/>
        </w:rPr>
        <w:t>Ad completorium</w:t>
      </w:r>
      <w:r w:rsidR="00885488" w:rsidRPr="00B779A9">
        <w:rPr>
          <w:lang w:val="pt-PT"/>
        </w:rPr>
        <w:t xml:space="preserve"> HY </w:t>
      </w:r>
      <w:r w:rsidR="00885488" w:rsidRPr="00794880">
        <w:rPr>
          <w:rStyle w:val="Incipit"/>
          <w:lang w:val="pt-PT"/>
        </w:rPr>
        <w:t>Iesu</w:t>
      </w:r>
      <w:r w:rsidR="005A362F" w:rsidRPr="005A362F">
        <w:rPr>
          <w:i/>
          <w:lang w:val="pt-PT"/>
        </w:rPr>
        <w:t xml:space="preserve"> </w:t>
      </w:r>
      <w:r w:rsidR="00885488" w:rsidRPr="00794880">
        <w:rPr>
          <w:rStyle w:val="Incipit"/>
          <w:lang w:val="pt-PT"/>
        </w:rPr>
        <w:t>redemptor</w:t>
      </w:r>
      <w:r w:rsidR="00885488" w:rsidRPr="00B779A9">
        <w:rPr>
          <w:lang w:val="pt-PT"/>
        </w:rPr>
        <w:t xml:space="preserve">. AD </w:t>
      </w:r>
      <w:r w:rsidR="00885488" w:rsidRPr="00794880">
        <w:rPr>
          <w:rStyle w:val="Incipit"/>
          <w:lang w:val="pt-PT"/>
        </w:rPr>
        <w:t>Pacem</w:t>
      </w:r>
      <w:r w:rsidR="005A362F" w:rsidRPr="005A362F">
        <w:rPr>
          <w:i/>
          <w:lang w:val="pt-PT"/>
        </w:rPr>
        <w:t xml:space="preserve"> </w:t>
      </w:r>
      <w:r w:rsidR="00885488" w:rsidRPr="00794880">
        <w:rPr>
          <w:rStyle w:val="Incipit"/>
          <w:lang w:val="pt-PT"/>
        </w:rPr>
        <w:t>tuam</w:t>
      </w:r>
      <w:r w:rsidR="00885488" w:rsidRPr="00B779A9">
        <w:rPr>
          <w:lang w:val="pt-PT"/>
        </w:rPr>
        <w:t>.</w:t>
      </w:r>
    </w:p>
    <w:p w:rsidR="00885488" w:rsidRPr="00B779A9" w:rsidRDefault="00027BB5" w:rsidP="00415109">
      <w:pPr>
        <w:rPr>
          <w:lang w:val="pt-PT"/>
        </w:rPr>
      </w:pPr>
      <w:r w:rsidRPr="00F77676">
        <w:rPr>
          <w:rStyle w:val="Time1"/>
          <w:lang w:val="pt-PT"/>
        </w:rPr>
        <w:t>Ad matutinum</w:t>
      </w:r>
      <w:r w:rsidR="00885488" w:rsidRPr="00B779A9">
        <w:rPr>
          <w:lang w:val="pt-PT"/>
        </w:rPr>
        <w:t xml:space="preserve"> I</w:t>
      </w:r>
      <w:r w:rsidR="008231B9" w:rsidRPr="00B779A9">
        <w:rPr>
          <w:lang w:val="pt-PT"/>
        </w:rPr>
        <w:t>N</w:t>
      </w:r>
      <w:r w:rsidR="00885488" w:rsidRPr="00B779A9">
        <w:rPr>
          <w:lang w:val="pt-PT"/>
        </w:rPr>
        <w:t xml:space="preserve">V </w:t>
      </w:r>
      <w:r w:rsidR="00885488" w:rsidRPr="00F77676">
        <w:rPr>
          <w:rStyle w:val="Incipit"/>
          <w:lang w:val="pt-PT"/>
        </w:rPr>
        <w:t>Regi deo iubilantes</w:t>
      </w:r>
      <w:r w:rsidR="00885488" w:rsidRPr="00B779A9">
        <w:rPr>
          <w:lang w:val="pt-PT"/>
        </w:rPr>
        <w:t xml:space="preserve">. HY </w:t>
      </w:r>
      <w:r w:rsidR="00982EF5" w:rsidRPr="00F77676">
        <w:rPr>
          <w:rStyle w:val="Incipit"/>
          <w:lang w:val="pt-PT"/>
        </w:rPr>
        <w:t>Hymnu</w:t>
      </w:r>
      <w:r w:rsidR="00885488" w:rsidRPr="00F77676">
        <w:rPr>
          <w:rStyle w:val="Incipit"/>
          <w:lang w:val="pt-PT"/>
        </w:rPr>
        <w:t xml:space="preserve">m deo </w:t>
      </w:r>
      <w:r w:rsidR="00D66EA2" w:rsidRPr="00F77676">
        <w:rPr>
          <w:rStyle w:val="Incipit"/>
          <w:lang w:val="pt-PT"/>
        </w:rPr>
        <w:t>vox</w:t>
      </w:r>
      <w:r w:rsidR="00885488" w:rsidRPr="00F77676">
        <w:rPr>
          <w:rStyle w:val="Incipit"/>
          <w:lang w:val="pt-PT"/>
        </w:rPr>
        <w:t xml:space="preserve"> iocunda</w:t>
      </w:r>
      <w:r w:rsidR="00885488" w:rsidRPr="00B779A9">
        <w:rPr>
          <w:lang w:val="pt-PT"/>
        </w:rPr>
        <w:t>.</w:t>
      </w:r>
    </w:p>
    <w:p w:rsidR="00885488" w:rsidRPr="00B779A9" w:rsidRDefault="00027BB5" w:rsidP="00415109">
      <w:pPr>
        <w:rPr>
          <w:lang w:val="pt-PT"/>
        </w:rPr>
      </w:pPr>
      <w:r w:rsidRPr="00F77676">
        <w:rPr>
          <w:rStyle w:val="Time2"/>
          <w:lang w:val="pt-PT"/>
        </w:rPr>
        <w:t>Ad primum nocturnum</w:t>
      </w:r>
      <w:r w:rsidR="00885488" w:rsidRPr="00B779A9">
        <w:rPr>
          <w:lang w:val="pt-PT"/>
        </w:rPr>
        <w:t xml:space="preserve"> AN </w:t>
      </w:r>
      <w:r w:rsidR="00885488" w:rsidRPr="00F77676">
        <w:rPr>
          <w:rStyle w:val="Incipit"/>
          <w:lang w:val="pt-PT"/>
        </w:rPr>
        <w:t>Ex ore lactentium</w:t>
      </w:r>
      <w:r w:rsidR="00885488" w:rsidRPr="00B779A9">
        <w:rPr>
          <w:lang w:val="pt-PT"/>
        </w:rPr>
        <w:t xml:space="preserve"> cum duabus sequentibus. </w:t>
      </w:r>
      <w:r w:rsidR="00885488" w:rsidRPr="00B779A9">
        <w:rPr>
          <w:lang w:val="fr-FR"/>
        </w:rPr>
        <w:t xml:space="preserve">PS </w:t>
      </w:r>
      <w:r w:rsidR="00885488" w:rsidRPr="00F77676">
        <w:rPr>
          <w:rStyle w:val="Incipit"/>
          <w:lang w:val="fr-FR"/>
        </w:rPr>
        <w:t>Domine dominus noster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Caeli enarrant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Domini est terra</w:t>
      </w:r>
      <w:r w:rsidR="00885488" w:rsidRPr="00B779A9">
        <w:rPr>
          <w:lang w:val="fr-FR"/>
        </w:rPr>
        <w:t xml:space="preserve">. </w:t>
      </w:r>
      <w:r w:rsidR="00885488" w:rsidRPr="00B779A9">
        <w:rPr>
          <w:lang w:val="it-IT"/>
        </w:rPr>
        <w:t xml:space="preserve">VS </w:t>
      </w:r>
      <w:r w:rsidR="00885488" w:rsidRPr="00F77676">
        <w:rPr>
          <w:rStyle w:val="Incipit"/>
          <w:lang w:val="it-IT"/>
        </w:rPr>
        <w:t>Specie tua</w:t>
      </w:r>
      <w:r w:rsidR="00771340" w:rsidRPr="00B779A9">
        <w:rPr>
          <w:lang w:val="it-IT"/>
        </w:rPr>
        <w:t>. LHI</w:t>
      </w:r>
      <w:r w:rsidR="00885488" w:rsidRPr="00B779A9">
        <w:rPr>
          <w:lang w:val="it-IT"/>
        </w:rPr>
        <w:t xml:space="preserve"> </w:t>
      </w:r>
      <w:r w:rsidR="00885488" w:rsidRPr="00F77676">
        <w:rPr>
          <w:rStyle w:val="Incipit"/>
          <w:lang w:val="it-IT"/>
        </w:rPr>
        <w:t xml:space="preserve">Habes amodo beata Elisabeth a </w:t>
      </w:r>
      <w:r w:rsidR="00885488" w:rsidRPr="00F77676">
        <w:rPr>
          <w:rStyle w:val="Incipit"/>
          <w:lang w:val="it-IT"/>
        </w:rPr>
        <w:lastRenderedPageBreak/>
        <w:t>domino quod petisti</w:t>
      </w:r>
      <w:r w:rsidR="00885488" w:rsidRPr="00B779A9">
        <w:rPr>
          <w:lang w:val="it-IT"/>
        </w:rPr>
        <w:t xml:space="preserve"> </w:t>
      </w:r>
      <w:r w:rsidR="008D35E3" w:rsidRPr="00B779A9">
        <w:rPr>
          <w:lang w:val="it-IT"/>
        </w:rPr>
        <w:t>quaere</w:t>
      </w:r>
      <w:r w:rsidR="00885488" w:rsidRPr="00B779A9">
        <w:rPr>
          <w:lang w:val="it-IT"/>
        </w:rPr>
        <w:t xml:space="preserve"> circa initium in libro de sanctis. </w:t>
      </w:r>
      <w:r w:rsidR="00885488" w:rsidRPr="00B779A9">
        <w:rPr>
          <w:lang w:val="pt-PT"/>
        </w:rPr>
        <w:t xml:space="preserve">RP </w:t>
      </w:r>
      <w:r w:rsidR="00885488" w:rsidRPr="00F77676">
        <w:rPr>
          <w:rStyle w:val="Incipit"/>
          <w:lang w:val="pt-PT"/>
        </w:rPr>
        <w:t>De paupertatis palea</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Ista regis filia</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O mirandam mulieris</w:t>
      </w:r>
      <w:r w:rsidR="00885488" w:rsidRPr="00B779A9">
        <w:rPr>
          <w:lang w:val="pt-PT"/>
        </w:rPr>
        <w:t>.</w:t>
      </w:r>
    </w:p>
    <w:p w:rsidR="00DB173B" w:rsidRDefault="00027BB5" w:rsidP="00415109">
      <w:pPr>
        <w:rPr>
          <w:lang w:val="pt-PT"/>
        </w:rPr>
      </w:pPr>
      <w:r w:rsidRPr="00F77676">
        <w:rPr>
          <w:rStyle w:val="Time2"/>
          <w:lang w:val="pt-PT"/>
        </w:rPr>
        <w:t>In secundo nocturno</w:t>
      </w:r>
      <w:r w:rsidR="00885488" w:rsidRPr="00B779A9">
        <w:rPr>
          <w:lang w:val="pt-PT"/>
        </w:rPr>
        <w:t xml:space="preserve"> AN </w:t>
      </w:r>
      <w:r w:rsidR="00885488" w:rsidRPr="00F77676">
        <w:rPr>
          <w:rStyle w:val="Incipit"/>
          <w:lang w:val="pt-PT"/>
        </w:rPr>
        <w:t>Ab intus regis filiae</w:t>
      </w:r>
      <w:r w:rsidR="00885488" w:rsidRPr="00B779A9">
        <w:rPr>
          <w:lang w:val="pt-PT"/>
        </w:rPr>
        <w:t xml:space="preserve"> cum sequentibus duabus. PS </w:t>
      </w:r>
      <w:r w:rsidR="00885488" w:rsidRPr="00F77676">
        <w:rPr>
          <w:rStyle w:val="Incipit"/>
          <w:lang w:val="pt-PT"/>
        </w:rPr>
        <w:t>Eructavit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Deus noster refugium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Fundamenta</w:t>
      </w:r>
      <w:r w:rsidR="00885488" w:rsidRPr="00B779A9">
        <w:rPr>
          <w:lang w:val="pt-PT"/>
        </w:rPr>
        <w:t xml:space="preserve">. VS </w:t>
      </w:r>
      <w:r w:rsidR="00885488" w:rsidRPr="00F77676">
        <w:rPr>
          <w:rStyle w:val="Incipit"/>
          <w:lang w:val="pt-PT"/>
        </w:rPr>
        <w:t>Diffusa est gratia</w:t>
      </w:r>
      <w:r w:rsidR="00885488" w:rsidRPr="00B779A9">
        <w:rPr>
          <w:lang w:val="pt-PT"/>
        </w:rPr>
        <w:t xml:space="preserve">. RP </w:t>
      </w:r>
      <w:r w:rsidR="00885488" w:rsidRPr="00F77676">
        <w:rPr>
          <w:rStyle w:val="Incipit"/>
          <w:lang w:val="pt-PT"/>
        </w:rPr>
        <w:t xml:space="preserve">Aspernata </w:t>
      </w:r>
      <w:r w:rsidR="002332ED" w:rsidRPr="00F77676">
        <w:rPr>
          <w:rStyle w:val="Incipit"/>
          <w:lang w:val="pt-PT"/>
        </w:rPr>
        <w:t>saecul</w:t>
      </w:r>
      <w:r w:rsidR="00885488" w:rsidRPr="00F77676">
        <w:rPr>
          <w:rStyle w:val="Incipit"/>
          <w:lang w:val="pt-PT"/>
        </w:rPr>
        <w:t>um</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Egens egenis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C</w:t>
      </w:r>
      <w:r w:rsidR="00022B7D" w:rsidRPr="00F77676">
        <w:rPr>
          <w:rStyle w:val="Incipit"/>
          <w:lang w:val="pt-PT"/>
        </w:rPr>
        <w:t>a</w:t>
      </w:r>
      <w:r w:rsidR="00885488" w:rsidRPr="00F77676">
        <w:rPr>
          <w:rStyle w:val="Incipit"/>
          <w:lang w:val="pt-PT"/>
        </w:rPr>
        <w:t>eco nato</w:t>
      </w:r>
      <w:r w:rsidR="00885488" w:rsidRPr="00B779A9">
        <w:rPr>
          <w:lang w:val="pt-PT"/>
        </w:rPr>
        <w:t>.</w:t>
      </w:r>
      <w:r w:rsidR="00771340" w:rsidRPr="00B779A9">
        <w:rPr>
          <w:lang w:val="pt-PT"/>
        </w:rPr>
        <w:t xml:space="preserve"> </w:t>
      </w:r>
    </w:p>
    <w:p w:rsidR="00885488" w:rsidRPr="00B779A9" w:rsidRDefault="00771340" w:rsidP="00415109">
      <w:pPr>
        <w:rPr>
          <w:lang w:val="pt-PT"/>
        </w:rPr>
      </w:pPr>
      <w:r w:rsidRPr="00B779A9">
        <w:rPr>
          <w:lang w:val="pt-PT"/>
        </w:rPr>
        <w:t>(88v)</w:t>
      </w:r>
      <w:r w:rsidR="00DB173B">
        <w:rPr>
          <w:lang w:val="pt-PT"/>
        </w:rPr>
        <w:t xml:space="preserve"> </w:t>
      </w:r>
      <w:r w:rsidR="00425E51" w:rsidRPr="00F77676">
        <w:rPr>
          <w:rStyle w:val="Time2"/>
          <w:lang w:val="pt-PT"/>
        </w:rPr>
        <w:t>In tertio nocturno</w:t>
      </w:r>
      <w:r w:rsidR="00885488" w:rsidRPr="00B779A9">
        <w:rPr>
          <w:lang w:val="pt-PT"/>
        </w:rPr>
        <w:t xml:space="preserve"> AN </w:t>
      </w:r>
      <w:r w:rsidR="00885488" w:rsidRPr="00F77676">
        <w:rPr>
          <w:rStyle w:val="Incipit"/>
          <w:lang w:val="pt-PT"/>
        </w:rPr>
        <w:t>Deo decantent omnia</w:t>
      </w:r>
      <w:r w:rsidR="00885488" w:rsidRPr="00B779A9">
        <w:rPr>
          <w:lang w:val="pt-PT"/>
        </w:rPr>
        <w:t xml:space="preserve"> cum duabus sequentibus. </w:t>
      </w:r>
      <w:r w:rsidR="00885488" w:rsidRPr="00B779A9">
        <w:rPr>
          <w:lang w:val="fr-FR"/>
        </w:rPr>
        <w:t xml:space="preserve">PS </w:t>
      </w:r>
      <w:r w:rsidR="00885488" w:rsidRPr="00F77676">
        <w:rPr>
          <w:rStyle w:val="Incipit"/>
          <w:lang w:val="fr-FR"/>
        </w:rPr>
        <w:t>Cantate</w:t>
      </w:r>
      <w:r w:rsidR="00885488" w:rsidRPr="00B779A9">
        <w:rPr>
          <w:lang w:val="fr-FR"/>
        </w:rPr>
        <w:t xml:space="preserve"> primum.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Dominus regnavit exultet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Cantate</w:t>
      </w:r>
      <w:r w:rsidR="00885488" w:rsidRPr="00B779A9">
        <w:rPr>
          <w:lang w:val="fr-FR"/>
        </w:rPr>
        <w:t xml:space="preserve"> secundum. </w:t>
      </w:r>
      <w:r w:rsidR="00885488" w:rsidRPr="00B779A9">
        <w:rPr>
          <w:lang w:val="pt-PT"/>
        </w:rPr>
        <w:t xml:space="preserve">VS </w:t>
      </w:r>
      <w:r w:rsidR="00885488" w:rsidRPr="00F77676">
        <w:rPr>
          <w:rStyle w:val="Incipit"/>
          <w:lang w:val="pt-PT"/>
        </w:rPr>
        <w:t>Audi filia</w:t>
      </w:r>
      <w:r w:rsidR="00885488" w:rsidRPr="00B779A9">
        <w:rPr>
          <w:lang w:val="pt-PT"/>
        </w:rPr>
        <w:t xml:space="preserve">. EV </w:t>
      </w:r>
      <w:r w:rsidR="00885488" w:rsidRPr="00F77676">
        <w:rPr>
          <w:rStyle w:val="Incipit"/>
          <w:lang w:val="pt-PT"/>
        </w:rPr>
        <w:t>Simile est regnum caelorum thesauro abscondito</w:t>
      </w:r>
      <w:r w:rsidR="00885488" w:rsidRPr="00B779A9">
        <w:rPr>
          <w:lang w:val="pt-PT"/>
        </w:rPr>
        <w:t xml:space="preserve">. RP </w:t>
      </w:r>
      <w:r w:rsidR="00885488" w:rsidRPr="00F77676">
        <w:rPr>
          <w:rStyle w:val="Incipit"/>
          <w:lang w:val="pt-PT"/>
        </w:rPr>
        <w:t>Famulis se famulam</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Amon in patibulo</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O lampas ecclesiae</w:t>
      </w:r>
      <w:r w:rsidR="00885488" w:rsidRPr="00B779A9">
        <w:rPr>
          <w:lang w:val="pt-PT"/>
        </w:rPr>
        <w:t xml:space="preserve">. </w:t>
      </w:r>
      <w:r w:rsidRPr="00B779A9">
        <w:rPr>
          <w:lang w:val="pt-PT"/>
        </w:rPr>
        <w:t xml:space="preserve">[TD] </w:t>
      </w:r>
      <w:r w:rsidRPr="00F77676">
        <w:rPr>
          <w:rStyle w:val="Incipit"/>
          <w:lang w:val="pt-PT"/>
        </w:rPr>
        <w:t>Te deum</w:t>
      </w:r>
      <w:r w:rsidR="00A73C2A" w:rsidRPr="00F77676">
        <w:rPr>
          <w:rStyle w:val="Incipit"/>
          <w:lang w:val="pt-PT"/>
        </w:rPr>
        <w:t xml:space="preserve"> laudamus</w:t>
      </w:r>
      <w:r w:rsidR="00885488" w:rsidRPr="00B779A9">
        <w:rPr>
          <w:lang w:val="pt-PT"/>
        </w:rPr>
        <w:t>.</w:t>
      </w:r>
    </w:p>
    <w:p w:rsidR="00885488" w:rsidRPr="00F77676" w:rsidRDefault="00425E51" w:rsidP="00415109">
      <w:pPr>
        <w:rPr>
          <w:lang w:val="pt-PT"/>
        </w:rPr>
      </w:pPr>
      <w:r w:rsidRPr="00F77676">
        <w:rPr>
          <w:rStyle w:val="Time1"/>
          <w:lang w:val="pt-PT"/>
        </w:rPr>
        <w:t>Ad laudes</w:t>
      </w:r>
      <w:r w:rsidR="00885488" w:rsidRPr="00B779A9">
        <w:rPr>
          <w:lang w:val="pt-PT"/>
        </w:rPr>
        <w:t xml:space="preserve"> AN </w:t>
      </w:r>
      <w:r w:rsidR="00885488" w:rsidRPr="00F77676">
        <w:rPr>
          <w:rStyle w:val="Incipit"/>
          <w:lang w:val="pt-PT"/>
        </w:rPr>
        <w:t>Dominus Elisabeth induit decore</w:t>
      </w:r>
      <w:r w:rsidR="00771340" w:rsidRPr="00B779A9">
        <w:rPr>
          <w:lang w:val="pt-PT"/>
        </w:rPr>
        <w:t xml:space="preserve"> cum reliquis quatt</w:t>
      </w:r>
      <w:r w:rsidR="00885488" w:rsidRPr="00B779A9">
        <w:rPr>
          <w:lang w:val="pt-PT"/>
        </w:rPr>
        <w:t>u</w:t>
      </w:r>
      <w:r w:rsidR="00771340" w:rsidRPr="00B779A9">
        <w:rPr>
          <w:lang w:val="pt-PT"/>
        </w:rPr>
        <w:t>o</w:t>
      </w:r>
      <w:r w:rsidR="00885488" w:rsidRPr="00B779A9">
        <w:rPr>
          <w:lang w:val="pt-PT"/>
        </w:rPr>
        <w:t xml:space="preserve">r. </w:t>
      </w:r>
      <w:r w:rsidR="00885488" w:rsidRPr="00F77676">
        <w:rPr>
          <w:lang w:val="pt-PT"/>
        </w:rPr>
        <w:t>HY</w:t>
      </w:r>
      <w:r w:rsidR="00EE6393" w:rsidRPr="00F77676">
        <w:rPr>
          <w:lang w:val="pt-PT"/>
        </w:rPr>
        <w:t>HV</w:t>
      </w:r>
      <w:r w:rsidR="00885488" w:rsidRPr="00F77676">
        <w:rPr>
          <w:lang w:val="pt-PT"/>
        </w:rPr>
        <w:t xml:space="preserve"> </w:t>
      </w:r>
      <w:r w:rsidR="00885488" w:rsidRPr="00F77676">
        <w:rPr>
          <w:rStyle w:val="Incipit"/>
          <w:lang w:val="pt-PT"/>
        </w:rPr>
        <w:t>Haec insignis haec</w:t>
      </w:r>
      <w:r w:rsidR="00885488" w:rsidRPr="00F77676">
        <w:rPr>
          <w:lang w:val="pt-PT"/>
        </w:rPr>
        <w:t xml:space="preserve">. VS </w:t>
      </w:r>
      <w:r w:rsidR="00382E22" w:rsidRPr="00F77676">
        <w:rPr>
          <w:rStyle w:val="Incipit"/>
          <w:lang w:val="pt-PT"/>
        </w:rPr>
        <w:t>Adiuv</w:t>
      </w:r>
      <w:r w:rsidR="00885488" w:rsidRPr="00F77676">
        <w:rPr>
          <w:rStyle w:val="Incipit"/>
          <w:lang w:val="pt-PT"/>
        </w:rPr>
        <w:t>abit eam deus</w:t>
      </w:r>
      <w:r w:rsidR="00885488" w:rsidRPr="00F77676">
        <w:rPr>
          <w:lang w:val="pt-PT"/>
        </w:rPr>
        <w:t xml:space="preserve">. AB </w:t>
      </w:r>
      <w:r w:rsidR="00885488" w:rsidRPr="00F77676">
        <w:rPr>
          <w:rStyle w:val="Incipit"/>
          <w:lang w:val="pt-PT"/>
        </w:rPr>
        <w:t>Cornu salutis hodie</w:t>
      </w:r>
      <w:r w:rsidR="00885488" w:rsidRPr="00F77676">
        <w:rPr>
          <w:lang w:val="pt-PT"/>
        </w:rPr>
        <w:t xml:space="preserve">. </w:t>
      </w:r>
      <w:r w:rsidR="00EE6393" w:rsidRPr="00F77676">
        <w:rPr>
          <w:lang w:val="pt-PT"/>
        </w:rPr>
        <w:t xml:space="preserve">Suffragium </w:t>
      </w:r>
      <w:r w:rsidR="00BA24A1" w:rsidRPr="00F77676">
        <w:rPr>
          <w:lang w:val="pt-PT"/>
        </w:rPr>
        <w:t>[</w:t>
      </w:r>
      <w:r w:rsidR="00EE6393" w:rsidRPr="00F77676">
        <w:rPr>
          <w:lang w:val="pt-PT"/>
        </w:rPr>
        <w:t>d</w:t>
      </w:r>
      <w:r w:rsidR="00885488" w:rsidRPr="00F77676">
        <w:rPr>
          <w:lang w:val="pt-PT"/>
        </w:rPr>
        <w:t>e beata virgine</w:t>
      </w:r>
      <w:r w:rsidR="00BA24A1" w:rsidRPr="00F77676">
        <w:rPr>
          <w:lang w:val="pt-PT"/>
        </w:rPr>
        <w:t>]</w:t>
      </w:r>
      <w:r w:rsidR="00885488" w:rsidRPr="00F77676">
        <w:rPr>
          <w:lang w:val="pt-PT"/>
        </w:rPr>
        <w:t xml:space="preserve"> AC </w:t>
      </w:r>
      <w:r w:rsidR="00885488" w:rsidRPr="00F77676">
        <w:rPr>
          <w:rStyle w:val="Incipit"/>
          <w:lang w:val="pt-PT"/>
        </w:rPr>
        <w:t>Tota pulchra es</w:t>
      </w:r>
      <w:r w:rsidR="00885488" w:rsidRPr="00F77676">
        <w:rPr>
          <w:lang w:val="pt-PT"/>
        </w:rPr>
        <w:t xml:space="preserve">. </w:t>
      </w:r>
      <w:r w:rsidR="00771340" w:rsidRPr="00F77676">
        <w:rPr>
          <w:lang w:val="pt-PT"/>
        </w:rPr>
        <w:t xml:space="preserve">[BD] </w:t>
      </w:r>
      <w:r w:rsidR="005F6F99" w:rsidRPr="00F77676">
        <w:rPr>
          <w:rStyle w:val="Incipit"/>
          <w:lang w:val="pt-PT"/>
        </w:rPr>
        <w:t>Benedicamus</w:t>
      </w:r>
      <w:r w:rsidR="00771340" w:rsidRPr="00F77676">
        <w:rPr>
          <w:lang w:val="pt-PT"/>
        </w:rPr>
        <w:t xml:space="preserve"> de </w:t>
      </w:r>
      <w:r w:rsidR="00885488" w:rsidRPr="00F77676">
        <w:rPr>
          <w:lang w:val="pt-PT"/>
        </w:rPr>
        <w:t>virginibus.</w:t>
      </w:r>
    </w:p>
    <w:p w:rsidR="00885488" w:rsidRPr="00F77676" w:rsidRDefault="00425E51" w:rsidP="00415109">
      <w:pPr>
        <w:rPr>
          <w:lang w:val="pt-PT"/>
        </w:rPr>
      </w:pPr>
      <w:r w:rsidRPr="00F77676">
        <w:rPr>
          <w:rStyle w:val="Time1"/>
          <w:lang w:val="pt-PT"/>
        </w:rPr>
        <w:t>Ad horas</w:t>
      </w:r>
      <w:r w:rsidR="00885488" w:rsidRPr="00F77676">
        <w:rPr>
          <w:lang w:val="pt-PT"/>
        </w:rPr>
        <w:t xml:space="preserve"> dicantur laudes.</w:t>
      </w:r>
    </w:p>
    <w:p w:rsidR="00885488" w:rsidRPr="00B779A9" w:rsidRDefault="00885488" w:rsidP="00415109">
      <w:pPr>
        <w:rPr>
          <w:lang w:val="fr-FR"/>
        </w:rPr>
      </w:pPr>
      <w:r w:rsidRPr="00F77676">
        <w:rPr>
          <w:lang w:val="pt-PT"/>
        </w:rPr>
        <w:t xml:space="preserve">Hac die habetur </w:t>
      </w:r>
      <w:r w:rsidRPr="00F77676">
        <w:rPr>
          <w:rStyle w:val="Time1"/>
          <w:lang w:val="pt-PT"/>
        </w:rPr>
        <w:t>sacru</w:t>
      </w:r>
      <w:r w:rsidRPr="00185B52">
        <w:rPr>
          <w:rStyle w:val="Time1"/>
          <w:lang w:val="pt-PT"/>
        </w:rPr>
        <w:t xml:space="preserve">m </w:t>
      </w:r>
      <w:r w:rsidR="007467FE" w:rsidRPr="00185B52">
        <w:rPr>
          <w:rStyle w:val="Time1"/>
          <w:lang w:val="pt-PT"/>
        </w:rPr>
        <w:t>[officium]</w:t>
      </w:r>
      <w:r w:rsidR="007467FE">
        <w:rPr>
          <w:lang w:val="pt-PT"/>
        </w:rPr>
        <w:t xml:space="preserve"> </w:t>
      </w:r>
      <w:r w:rsidRPr="00F77676">
        <w:rPr>
          <w:lang w:val="pt-PT"/>
        </w:rPr>
        <w:t xml:space="preserve">post primam in </w:t>
      </w:r>
      <w:r w:rsidRPr="00F77676">
        <w:rPr>
          <w:rStyle w:val="Ort"/>
          <w:lang w:val="pt-PT"/>
        </w:rPr>
        <w:t>capella infirmarii</w:t>
      </w:r>
      <w:r w:rsidRPr="00F77676">
        <w:rPr>
          <w:lang w:val="pt-PT"/>
        </w:rPr>
        <w:t xml:space="preserve">. </w:t>
      </w:r>
      <w:r w:rsidR="00EE6393" w:rsidRPr="00F77676">
        <w:rPr>
          <w:lang w:val="pt-PT"/>
        </w:rPr>
        <w:t>Introitus est [</w:t>
      </w:r>
      <w:r w:rsidRPr="00F77676">
        <w:rPr>
          <w:lang w:val="pt-PT"/>
        </w:rPr>
        <w:t>IN</w:t>
      </w:r>
      <w:r w:rsidR="00EE6393" w:rsidRPr="00F77676">
        <w:rPr>
          <w:lang w:val="pt-PT"/>
        </w:rPr>
        <w:t>]</w:t>
      </w:r>
      <w:r w:rsidRPr="00F77676">
        <w:rPr>
          <w:lang w:val="pt-PT"/>
        </w:rPr>
        <w:t xml:space="preserve"> </w:t>
      </w:r>
      <w:r w:rsidRPr="00F77676">
        <w:rPr>
          <w:rStyle w:val="Incipit"/>
          <w:lang w:val="pt-PT"/>
        </w:rPr>
        <w:t>Gaudeamus</w:t>
      </w:r>
      <w:r w:rsidR="00194584" w:rsidRPr="005B472A">
        <w:rPr>
          <w:lang w:val="pt-PT"/>
        </w:rPr>
        <w:t>.</w:t>
      </w:r>
      <w:r w:rsidR="005A362F" w:rsidRPr="005B472A">
        <w:rPr>
          <w:lang w:val="pt-PT"/>
        </w:rPr>
        <w:t xml:space="preserve"> </w:t>
      </w:r>
      <w:r w:rsidR="00194584" w:rsidRPr="005B472A">
        <w:rPr>
          <w:lang w:val="fr-FR"/>
        </w:rPr>
        <w:t xml:space="preserve">[_IN] </w:t>
      </w:r>
      <w:r w:rsidR="00065C9D" w:rsidRPr="005B472A">
        <w:rPr>
          <w:rStyle w:val="Incipit"/>
          <w:lang w:val="fr-FR"/>
        </w:rPr>
        <w:t>I</w:t>
      </w:r>
      <w:r w:rsidRPr="005B472A">
        <w:rPr>
          <w:rStyle w:val="Incipit"/>
          <w:lang w:val="fr-FR"/>
        </w:rPr>
        <w:t>n</w:t>
      </w:r>
      <w:r w:rsidR="005A362F" w:rsidRPr="005B472A">
        <w:rPr>
          <w:rStyle w:val="Incipit"/>
          <w:lang w:val="fr-FR"/>
        </w:rPr>
        <w:t xml:space="preserve"> </w:t>
      </w:r>
      <w:r w:rsidRPr="005B472A">
        <w:rPr>
          <w:rStyle w:val="Incipit"/>
          <w:lang w:val="fr-FR"/>
        </w:rPr>
        <w:t>honore</w:t>
      </w:r>
      <w:r w:rsidR="005A362F" w:rsidRPr="005B472A">
        <w:rPr>
          <w:rStyle w:val="Incipit"/>
          <w:lang w:val="fr-FR"/>
        </w:rPr>
        <w:t xml:space="preserve"> </w:t>
      </w:r>
      <w:r w:rsidRPr="005B472A">
        <w:rPr>
          <w:rStyle w:val="Incipit"/>
          <w:lang w:val="fr-FR"/>
        </w:rPr>
        <w:t>Elisabethae</w:t>
      </w:r>
      <w:r w:rsidR="005A362F" w:rsidRPr="005B472A">
        <w:rPr>
          <w:rStyle w:val="Incipit"/>
          <w:lang w:val="fr-FR"/>
        </w:rPr>
        <w:t xml:space="preserve"> </w:t>
      </w:r>
      <w:r w:rsidRPr="005B472A">
        <w:rPr>
          <w:rStyle w:val="Incipit"/>
          <w:lang w:val="fr-FR"/>
        </w:rPr>
        <w:t>viduae</w:t>
      </w:r>
      <w:r w:rsidR="00DD1415" w:rsidRPr="005B472A">
        <w:rPr>
          <w:lang w:val="fr-FR"/>
        </w:rPr>
        <w:t>@34.</w:t>
      </w:r>
      <w:r w:rsidRPr="005B472A">
        <w:rPr>
          <w:lang w:val="fr-FR"/>
        </w:rPr>
        <w:t xml:space="preserve"> </w:t>
      </w:r>
      <w:r w:rsidR="00771340" w:rsidRPr="00B779A9">
        <w:rPr>
          <w:lang w:val="fr-FR"/>
        </w:rPr>
        <w:t xml:space="preserve">[KY] </w:t>
      </w:r>
      <w:r w:rsidR="00771340" w:rsidRPr="00794880">
        <w:rPr>
          <w:rStyle w:val="Incipit"/>
          <w:lang w:val="fr-FR"/>
        </w:rPr>
        <w:t>Kyrie</w:t>
      </w:r>
      <w:r w:rsidR="005A362F" w:rsidRPr="005A362F">
        <w:rPr>
          <w:i/>
          <w:lang w:val="fr-FR"/>
        </w:rPr>
        <w:t xml:space="preserve"> </w:t>
      </w:r>
      <w:r w:rsidR="00771340" w:rsidRPr="00B779A9">
        <w:rPr>
          <w:lang w:val="fr-FR"/>
        </w:rPr>
        <w:t xml:space="preserve">et [SA] </w:t>
      </w:r>
      <w:r w:rsidR="00771340" w:rsidRPr="00794880">
        <w:rPr>
          <w:rStyle w:val="Incipit"/>
          <w:lang w:val="fr-FR"/>
        </w:rPr>
        <w:t>Sanctus</w:t>
      </w:r>
      <w:r w:rsidR="005A362F" w:rsidRPr="005A362F">
        <w:rPr>
          <w:i/>
          <w:lang w:val="fr-FR"/>
        </w:rPr>
        <w:t xml:space="preserve"> </w:t>
      </w:r>
      <w:r w:rsidRPr="00B779A9">
        <w:rPr>
          <w:lang w:val="fr-FR"/>
        </w:rPr>
        <w:t>de virginibus. AL</w:t>
      </w:r>
      <w:r w:rsidR="00771340" w:rsidRPr="00B779A9">
        <w:rPr>
          <w:lang w:val="fr-FR"/>
        </w:rPr>
        <w:t>V</w:t>
      </w:r>
      <w:r w:rsidRPr="00B779A9">
        <w:rPr>
          <w:lang w:val="fr-FR"/>
        </w:rPr>
        <w:t xml:space="preserve"> </w:t>
      </w:r>
      <w:r w:rsidRPr="00794880">
        <w:rPr>
          <w:rStyle w:val="Incipit"/>
          <w:lang w:val="fr-FR"/>
        </w:rPr>
        <w:t>Laudemus</w:t>
      </w:r>
      <w:r w:rsidR="005A362F" w:rsidRPr="005A362F">
        <w:rPr>
          <w:i/>
          <w:lang w:val="fr-FR"/>
        </w:rPr>
        <w:t xml:space="preserve"> </w:t>
      </w:r>
      <w:r w:rsidRPr="00794880">
        <w:rPr>
          <w:rStyle w:val="Incipit"/>
          <w:lang w:val="fr-FR"/>
        </w:rPr>
        <w:t>dei</w:t>
      </w:r>
      <w:r w:rsidR="005A362F" w:rsidRPr="005A362F">
        <w:rPr>
          <w:i/>
          <w:lang w:val="fr-FR"/>
        </w:rPr>
        <w:t xml:space="preserve"> </w:t>
      </w:r>
      <w:r w:rsidRPr="00794880">
        <w:rPr>
          <w:rStyle w:val="Incipit"/>
          <w:lang w:val="fr-FR"/>
        </w:rPr>
        <w:t>magnificentiam</w:t>
      </w:r>
      <w:r w:rsidR="00DD1415">
        <w:rPr>
          <w:lang w:val="fr-FR"/>
        </w:rPr>
        <w:t>@</w:t>
      </w:r>
      <w:r w:rsidR="00DD1415" w:rsidRPr="00B779A9">
        <w:rPr>
          <w:lang w:val="fr-FR"/>
        </w:rPr>
        <w:t>219.</w:t>
      </w:r>
      <w:r w:rsidRPr="00B779A9">
        <w:rPr>
          <w:lang w:val="fr-FR"/>
        </w:rPr>
        <w:t xml:space="preserve"> SE </w:t>
      </w:r>
      <w:r w:rsidRPr="00794880">
        <w:rPr>
          <w:rStyle w:val="Incipit"/>
          <w:lang w:val="fr-FR"/>
        </w:rPr>
        <w:t>Gaude</w:t>
      </w:r>
      <w:r w:rsidR="005A362F" w:rsidRPr="005A362F">
        <w:rPr>
          <w:i/>
          <w:lang w:val="fr-FR"/>
        </w:rPr>
        <w:t xml:space="preserve"> </w:t>
      </w:r>
      <w:r w:rsidR="001B7479" w:rsidRPr="00794880">
        <w:rPr>
          <w:rStyle w:val="Incipit"/>
          <w:lang w:val="fr-FR"/>
        </w:rPr>
        <w:t>Sion</w:t>
      </w:r>
      <w:r w:rsidR="00DD1415">
        <w:rPr>
          <w:lang w:val="fr-FR"/>
        </w:rPr>
        <w:t>@</w:t>
      </w:r>
      <w:r w:rsidR="00DD1415" w:rsidRPr="00B779A9">
        <w:rPr>
          <w:lang w:val="fr-FR"/>
        </w:rPr>
        <w:t>273.</w:t>
      </w:r>
      <w:r w:rsidRPr="00B779A9">
        <w:rPr>
          <w:lang w:val="fr-FR"/>
        </w:rPr>
        <w:t xml:space="preserve"> OF </w:t>
      </w:r>
      <w:r w:rsidRPr="00794880">
        <w:rPr>
          <w:rStyle w:val="Incipit"/>
          <w:lang w:val="fr-FR"/>
        </w:rPr>
        <w:t>Filiae</w:t>
      </w:r>
      <w:r w:rsidR="005A362F" w:rsidRPr="005A362F">
        <w:rPr>
          <w:i/>
          <w:lang w:val="fr-FR"/>
        </w:rPr>
        <w:t xml:space="preserve"> </w:t>
      </w:r>
      <w:r w:rsidRPr="00794880">
        <w:rPr>
          <w:rStyle w:val="Incipit"/>
          <w:lang w:val="fr-FR"/>
        </w:rPr>
        <w:t>regum</w:t>
      </w:r>
      <w:r w:rsidR="00DD1415">
        <w:rPr>
          <w:lang w:val="fr-FR"/>
        </w:rPr>
        <w:t>@</w:t>
      </w:r>
      <w:r w:rsidR="00DD1415" w:rsidRPr="00B779A9">
        <w:rPr>
          <w:lang w:val="fr-FR"/>
        </w:rPr>
        <w:t>27.</w:t>
      </w:r>
      <w:r w:rsidRPr="00B779A9">
        <w:rPr>
          <w:lang w:val="fr-FR"/>
        </w:rPr>
        <w:t xml:space="preserve"> </w:t>
      </w:r>
      <w:r w:rsidR="00771340" w:rsidRPr="00B779A9">
        <w:rPr>
          <w:lang w:val="fr-FR"/>
        </w:rPr>
        <w:t xml:space="preserve">[SA] </w:t>
      </w:r>
      <w:r w:rsidR="00771340" w:rsidRPr="00794880">
        <w:rPr>
          <w:rStyle w:val="Incipit"/>
          <w:lang w:val="fr-FR"/>
        </w:rPr>
        <w:t>Sanctus</w:t>
      </w:r>
      <w:r w:rsidR="005A362F" w:rsidRPr="005A362F">
        <w:rPr>
          <w:i/>
          <w:lang w:val="fr-FR"/>
        </w:rPr>
        <w:t xml:space="preserve"> </w:t>
      </w:r>
      <w:r w:rsidR="00771340" w:rsidRPr="00B779A9">
        <w:rPr>
          <w:lang w:val="fr-FR"/>
        </w:rPr>
        <w:t>m</w:t>
      </w:r>
      <w:r w:rsidRPr="00B779A9">
        <w:rPr>
          <w:lang w:val="fr-FR"/>
        </w:rPr>
        <w:t>inus festivale vel</w:t>
      </w:r>
      <w:r w:rsidR="005A362F" w:rsidRPr="005A362F">
        <w:rPr>
          <w:i/>
          <w:lang w:val="fr-FR"/>
        </w:rPr>
        <w:t xml:space="preserve"> </w:t>
      </w:r>
      <w:r w:rsidRPr="00B779A9">
        <w:rPr>
          <w:lang w:val="fr-FR"/>
        </w:rPr>
        <w:t xml:space="preserve">de virginibus. </w:t>
      </w:r>
    </w:p>
    <w:p w:rsidR="00885488" w:rsidRPr="00B779A9" w:rsidRDefault="00F45656" w:rsidP="00415109">
      <w:pPr>
        <w:rPr>
          <w:lang w:val="fr-FR"/>
        </w:rPr>
      </w:pPr>
      <w:r w:rsidRPr="00F77676">
        <w:rPr>
          <w:rStyle w:val="Time1"/>
          <w:lang w:val="en-US"/>
        </w:rPr>
        <w:t>Ad summum officium</w:t>
      </w:r>
      <w:r w:rsidR="00885488">
        <w:rPr>
          <w:lang w:val="en-US"/>
        </w:rPr>
        <w:t xml:space="preserve"> IN </w:t>
      </w:r>
      <w:r w:rsidR="00885488" w:rsidRPr="00F77676">
        <w:rPr>
          <w:rStyle w:val="Incipit"/>
          <w:lang w:val="en-US"/>
        </w:rPr>
        <w:t>Gaudeamus omnes in honore Elisabethae viduae</w:t>
      </w:r>
      <w:r w:rsidR="00DD1415">
        <w:rPr>
          <w:lang w:val="en-US"/>
        </w:rPr>
        <w:t>@42.</w:t>
      </w:r>
      <w:r w:rsidR="00885488">
        <w:rPr>
          <w:lang w:val="en-US"/>
        </w:rPr>
        <w:t xml:space="preserve"> </w:t>
      </w:r>
      <w:r w:rsidR="00771340" w:rsidRPr="00B779A9">
        <w:rPr>
          <w:lang w:val="fr-FR"/>
        </w:rPr>
        <w:t xml:space="preserve">[KY] </w:t>
      </w:r>
      <w:r w:rsidR="00771340" w:rsidRPr="00F77676">
        <w:rPr>
          <w:rStyle w:val="Incipit"/>
          <w:lang w:val="fr-FR"/>
        </w:rPr>
        <w:t>Kyrie</w:t>
      </w:r>
      <w:r w:rsidR="00771340" w:rsidRPr="00B779A9">
        <w:rPr>
          <w:lang w:val="fr-FR"/>
        </w:rPr>
        <w:t xml:space="preserve"> et [SA] </w:t>
      </w:r>
      <w:r w:rsidR="00771340" w:rsidRPr="00F77676">
        <w:rPr>
          <w:rStyle w:val="Incipit"/>
          <w:lang w:val="fr-FR"/>
        </w:rPr>
        <w:t>Sanctus</w:t>
      </w:r>
      <w:r w:rsidR="00771340" w:rsidRPr="00B779A9">
        <w:rPr>
          <w:lang w:val="fr-FR"/>
        </w:rPr>
        <w:t xml:space="preserve"> </w:t>
      </w:r>
      <w:r w:rsidR="00885488" w:rsidRPr="00B779A9">
        <w:rPr>
          <w:lang w:val="fr-FR"/>
        </w:rPr>
        <w:t xml:space="preserve">de virginibus. GR </w:t>
      </w:r>
      <w:r w:rsidR="00885488" w:rsidRPr="00F77676">
        <w:rPr>
          <w:rStyle w:val="Incipit"/>
          <w:lang w:val="fr-FR"/>
        </w:rPr>
        <w:t>Audi filia</w:t>
      </w:r>
      <w:r w:rsidR="00DD1415">
        <w:rPr>
          <w:lang w:val="fr-FR"/>
        </w:rPr>
        <w:t>@</w:t>
      </w:r>
      <w:r w:rsidR="00DD1415" w:rsidRPr="00B779A9">
        <w:rPr>
          <w:lang w:val="fr-FR"/>
        </w:rPr>
        <w:t>190.</w:t>
      </w:r>
      <w:r w:rsidR="00885488" w:rsidRPr="00B779A9">
        <w:rPr>
          <w:lang w:val="fr-FR"/>
        </w:rPr>
        <w:t xml:space="preserve"> AL</w:t>
      </w:r>
      <w:r w:rsidR="00771340" w:rsidRPr="00B779A9">
        <w:rPr>
          <w:lang w:val="fr-FR"/>
        </w:rPr>
        <w:t>V</w:t>
      </w:r>
      <w:r w:rsidR="00885488" w:rsidRPr="00B779A9">
        <w:rPr>
          <w:lang w:val="fr-FR"/>
        </w:rPr>
        <w:t xml:space="preserve"> </w:t>
      </w:r>
      <w:r w:rsidR="00885488" w:rsidRPr="00F77676">
        <w:rPr>
          <w:rStyle w:val="Incipit"/>
          <w:lang w:val="fr-FR"/>
        </w:rPr>
        <w:t>Laudemus dei magnificentiam</w:t>
      </w:r>
      <w:r w:rsidR="00DD1415">
        <w:rPr>
          <w:lang w:val="fr-FR"/>
        </w:rPr>
        <w:t>@</w:t>
      </w:r>
      <w:r w:rsidR="00DD1415" w:rsidRPr="00B779A9">
        <w:rPr>
          <w:lang w:val="fr-FR"/>
        </w:rPr>
        <w:t>252.</w:t>
      </w:r>
      <w:r w:rsidR="00885488" w:rsidRPr="00B779A9">
        <w:rPr>
          <w:lang w:val="fr-FR"/>
        </w:rPr>
        <w:t xml:space="preserve"> SE </w:t>
      </w:r>
      <w:r w:rsidR="00885488" w:rsidRPr="00F77676">
        <w:rPr>
          <w:rStyle w:val="Incipit"/>
          <w:lang w:val="fr-FR"/>
        </w:rPr>
        <w:t xml:space="preserve">Gaude </w:t>
      </w:r>
      <w:r w:rsidR="001B7479" w:rsidRPr="00F77676">
        <w:rPr>
          <w:rStyle w:val="Incipit"/>
          <w:lang w:val="fr-FR"/>
        </w:rPr>
        <w:t>Sion</w:t>
      </w:r>
      <w:r w:rsidR="00885488" w:rsidRPr="00F77676">
        <w:rPr>
          <w:rStyle w:val="Incipit"/>
          <w:lang w:val="fr-FR"/>
        </w:rPr>
        <w:t xml:space="preserve"> quod egressus</w:t>
      </w:r>
      <w:r w:rsidR="00DD1415">
        <w:rPr>
          <w:lang w:val="fr-FR"/>
        </w:rPr>
        <w:t>@</w:t>
      </w:r>
      <w:r w:rsidR="00DD1415" w:rsidRPr="00B779A9">
        <w:rPr>
          <w:lang w:val="fr-FR"/>
        </w:rPr>
        <w:t>342.</w:t>
      </w:r>
      <w:r w:rsidR="00885488" w:rsidRPr="00B779A9">
        <w:rPr>
          <w:lang w:val="fr-FR"/>
        </w:rPr>
        <w:t xml:space="preserve"> OF </w:t>
      </w:r>
      <w:r w:rsidR="00885488" w:rsidRPr="00F77676">
        <w:rPr>
          <w:rStyle w:val="Incipit"/>
          <w:lang w:val="fr-FR"/>
        </w:rPr>
        <w:t>Filiae regum</w:t>
      </w:r>
      <w:r w:rsidR="00DD1415">
        <w:rPr>
          <w:lang w:val="fr-FR"/>
        </w:rPr>
        <w:t>@</w:t>
      </w:r>
      <w:r w:rsidR="00DD1415" w:rsidRPr="00B779A9">
        <w:rPr>
          <w:lang w:val="fr-FR"/>
        </w:rPr>
        <w:t>32.</w:t>
      </w:r>
      <w:r w:rsidR="00885488" w:rsidRPr="00B779A9">
        <w:rPr>
          <w:lang w:val="fr-FR"/>
        </w:rPr>
        <w:t xml:space="preserve"> CO </w:t>
      </w:r>
      <w:r w:rsidR="00885488" w:rsidRPr="00F77676">
        <w:rPr>
          <w:rStyle w:val="Incipit"/>
          <w:lang w:val="fr-FR"/>
        </w:rPr>
        <w:t>Simile est regnum caelorum</w:t>
      </w:r>
      <w:r w:rsidR="00DD1415">
        <w:rPr>
          <w:lang w:val="fr-FR"/>
        </w:rPr>
        <w:t>@</w:t>
      </w:r>
      <w:r w:rsidR="00DD1415" w:rsidRPr="00B779A9">
        <w:rPr>
          <w:lang w:val="fr-FR"/>
        </w:rPr>
        <w:t>24.</w:t>
      </w:r>
    </w:p>
    <w:p w:rsidR="00885488" w:rsidRPr="00F77676" w:rsidRDefault="00F45656" w:rsidP="00415109">
      <w:pPr>
        <w:rPr>
          <w:lang w:val="fr-FR"/>
        </w:rPr>
      </w:pPr>
      <w:r w:rsidRPr="00F77676">
        <w:rPr>
          <w:rStyle w:val="Time1"/>
          <w:lang w:val="fr-FR"/>
        </w:rPr>
        <w:t>Ad secundas vesperas</w:t>
      </w:r>
      <w:r w:rsidR="00885488" w:rsidRPr="00B779A9">
        <w:rPr>
          <w:lang w:val="fr-FR"/>
        </w:rPr>
        <w:t xml:space="preserve"> AN </w:t>
      </w:r>
      <w:r w:rsidR="00885488" w:rsidRPr="00F77676">
        <w:rPr>
          <w:rStyle w:val="Incipit"/>
          <w:lang w:val="fr-FR"/>
        </w:rPr>
        <w:t>Dominus Elisabeth induit</w:t>
      </w:r>
      <w:r w:rsidR="00885488" w:rsidRPr="00B779A9">
        <w:rPr>
          <w:lang w:val="fr-FR"/>
        </w:rPr>
        <w:t xml:space="preserve"> cum reliquis. PS </w:t>
      </w:r>
      <w:r w:rsidR="00885488" w:rsidRPr="00F77676">
        <w:rPr>
          <w:rStyle w:val="Incipit"/>
          <w:lang w:val="fr-FR"/>
        </w:rPr>
        <w:t>Dixit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Laudate pueri</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Laetatus sum</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Nisi dominus</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Lauda Hierusalem</w:t>
      </w:r>
      <w:r w:rsidR="00885488" w:rsidRPr="00B779A9">
        <w:rPr>
          <w:lang w:val="fr-FR"/>
        </w:rPr>
        <w:t xml:space="preserve">. HY </w:t>
      </w:r>
      <w:r w:rsidR="00885488" w:rsidRPr="00F77676">
        <w:rPr>
          <w:rStyle w:val="Incipit"/>
          <w:lang w:val="fr-FR"/>
        </w:rPr>
        <w:t>No</w:t>
      </w:r>
      <w:r w:rsidR="00382E22" w:rsidRPr="00F77676">
        <w:rPr>
          <w:rStyle w:val="Incipit"/>
          <w:lang w:val="fr-FR"/>
        </w:rPr>
        <w:t>vu</w:t>
      </w:r>
      <w:r w:rsidR="00885488" w:rsidRPr="00F77676">
        <w:rPr>
          <w:rStyle w:val="Incipit"/>
          <w:lang w:val="fr-FR"/>
        </w:rPr>
        <w:t>m (89r) s</w:t>
      </w:r>
      <w:r w:rsidR="00FA1814" w:rsidRPr="00F77676">
        <w:rPr>
          <w:rStyle w:val="Incipit"/>
          <w:lang w:val="fr-FR"/>
        </w:rPr>
        <w:t>i</w:t>
      </w:r>
      <w:r w:rsidR="00885488" w:rsidRPr="00F77676">
        <w:rPr>
          <w:rStyle w:val="Incipit"/>
          <w:lang w:val="fr-FR"/>
        </w:rPr>
        <w:t>dus emicuit</w:t>
      </w:r>
      <w:r w:rsidR="00885488" w:rsidRPr="00B779A9">
        <w:rPr>
          <w:lang w:val="fr-FR"/>
        </w:rPr>
        <w:t xml:space="preserve">. VS </w:t>
      </w:r>
      <w:r w:rsidR="00382E22" w:rsidRPr="00F77676">
        <w:rPr>
          <w:rStyle w:val="Incipit"/>
          <w:lang w:val="fr-FR"/>
        </w:rPr>
        <w:t>Adiuv</w:t>
      </w:r>
      <w:r w:rsidR="00885488" w:rsidRPr="00F77676">
        <w:rPr>
          <w:rStyle w:val="Incipit"/>
          <w:lang w:val="fr-FR"/>
        </w:rPr>
        <w:t>abit eam</w:t>
      </w:r>
      <w:r w:rsidR="00885488" w:rsidRPr="00B779A9">
        <w:rPr>
          <w:lang w:val="fr-FR"/>
        </w:rPr>
        <w:t xml:space="preserve">. </w:t>
      </w:r>
      <w:r w:rsidR="00885488" w:rsidRPr="00F77676">
        <w:rPr>
          <w:lang w:val="fr-FR"/>
        </w:rPr>
        <w:t xml:space="preserve">AM </w:t>
      </w:r>
      <w:r w:rsidR="00885488" w:rsidRPr="00F77676">
        <w:rPr>
          <w:rStyle w:val="Incipit"/>
          <w:lang w:val="fr-FR"/>
        </w:rPr>
        <w:t xml:space="preserve">Exultet </w:t>
      </w:r>
      <w:r w:rsidR="00D66EA2" w:rsidRPr="00F77676">
        <w:rPr>
          <w:rStyle w:val="Incipit"/>
          <w:lang w:val="fr-FR"/>
        </w:rPr>
        <w:t>vox</w:t>
      </w:r>
      <w:r w:rsidR="00885488" w:rsidRPr="00F77676">
        <w:rPr>
          <w:rStyle w:val="Incipit"/>
          <w:lang w:val="fr-FR"/>
        </w:rPr>
        <w:t xml:space="preserve"> ecclesiae</w:t>
      </w:r>
      <w:r w:rsidR="00885488" w:rsidRPr="00F77676">
        <w:rPr>
          <w:lang w:val="fr-FR"/>
        </w:rPr>
        <w:t xml:space="preserve">. </w:t>
      </w:r>
      <w:r w:rsidR="00EE6393" w:rsidRPr="00F77676">
        <w:rPr>
          <w:lang w:val="fr-FR"/>
        </w:rPr>
        <w:t xml:space="preserve">Suffragium </w:t>
      </w:r>
      <w:r w:rsidR="00BA24A1" w:rsidRPr="00F77676">
        <w:rPr>
          <w:lang w:val="fr-FR"/>
        </w:rPr>
        <w:t>[</w:t>
      </w:r>
      <w:r w:rsidR="00EE6393" w:rsidRPr="00F77676">
        <w:rPr>
          <w:lang w:val="fr-FR"/>
        </w:rPr>
        <w:t>d</w:t>
      </w:r>
      <w:r w:rsidR="00885488" w:rsidRPr="00F77676">
        <w:rPr>
          <w:lang w:val="fr-FR"/>
        </w:rPr>
        <w:t>e beata virgine</w:t>
      </w:r>
      <w:r w:rsidR="00BA24A1" w:rsidRPr="00F77676">
        <w:rPr>
          <w:lang w:val="fr-FR"/>
        </w:rPr>
        <w:t>]</w:t>
      </w:r>
      <w:r w:rsidR="00885488" w:rsidRPr="00F77676">
        <w:rPr>
          <w:lang w:val="fr-FR"/>
        </w:rPr>
        <w:t xml:space="preserve"> </w:t>
      </w:r>
      <w:r w:rsidR="00EE6393" w:rsidRPr="00F77676">
        <w:rPr>
          <w:lang w:val="fr-FR"/>
        </w:rPr>
        <w:t>[</w:t>
      </w:r>
      <w:r w:rsidR="00885488" w:rsidRPr="00F77676">
        <w:rPr>
          <w:lang w:val="fr-FR"/>
        </w:rPr>
        <w:t>AC</w:t>
      </w:r>
      <w:r w:rsidR="00EE6393" w:rsidRPr="00F77676">
        <w:rPr>
          <w:lang w:val="fr-FR"/>
        </w:rPr>
        <w:t>]</w:t>
      </w:r>
      <w:r w:rsidR="00885488" w:rsidRPr="00F77676">
        <w:rPr>
          <w:lang w:val="fr-FR"/>
        </w:rPr>
        <w:t xml:space="preserve"> </w:t>
      </w:r>
      <w:r w:rsidR="00885488" w:rsidRPr="00F77676">
        <w:rPr>
          <w:rStyle w:val="Incipit"/>
          <w:lang w:val="fr-FR"/>
        </w:rPr>
        <w:t>Maria virgo</w:t>
      </w:r>
      <w:r w:rsidR="00885488" w:rsidRPr="00F77676">
        <w:rPr>
          <w:lang w:val="fr-FR"/>
        </w:rPr>
        <w:t xml:space="preserve">. </w:t>
      </w:r>
      <w:r w:rsidR="00771340" w:rsidRPr="00F77676">
        <w:rPr>
          <w:lang w:val="fr-FR"/>
        </w:rPr>
        <w:t xml:space="preserve">[BD] </w:t>
      </w:r>
      <w:r w:rsidR="005F6F99" w:rsidRPr="00F77676">
        <w:rPr>
          <w:rStyle w:val="Incipit"/>
          <w:lang w:val="fr-FR"/>
        </w:rPr>
        <w:t>Benedicamus</w:t>
      </w:r>
      <w:r w:rsidR="00771340" w:rsidRPr="00F77676">
        <w:rPr>
          <w:lang w:val="fr-FR"/>
        </w:rPr>
        <w:t xml:space="preserve"> de </w:t>
      </w:r>
      <w:r w:rsidR="00885488" w:rsidRPr="00F77676">
        <w:rPr>
          <w:lang w:val="fr-FR"/>
        </w:rPr>
        <w:t>virginibus.</w:t>
      </w:r>
    </w:p>
    <w:p w:rsidR="00885488" w:rsidRPr="00F77676" w:rsidRDefault="00F45656" w:rsidP="00415109">
      <w:pPr>
        <w:rPr>
          <w:lang w:val="fr-FR"/>
        </w:rPr>
      </w:pPr>
      <w:r w:rsidRPr="00F77676">
        <w:rPr>
          <w:rStyle w:val="Time1"/>
          <w:lang w:val="fr-FR"/>
        </w:rPr>
        <w:t>Ad completorium</w:t>
      </w:r>
      <w:r w:rsidR="00885488" w:rsidRPr="00F77676">
        <w:rPr>
          <w:lang w:val="fr-FR"/>
        </w:rPr>
        <w:t xml:space="preserve"> HY </w:t>
      </w:r>
      <w:r w:rsidR="00885488" w:rsidRPr="00F77676">
        <w:rPr>
          <w:rStyle w:val="Incipit"/>
          <w:lang w:val="fr-FR"/>
        </w:rPr>
        <w:t xml:space="preserve">Iesu redemptor </w:t>
      </w:r>
      <w:r w:rsidR="002332ED" w:rsidRPr="00F77676">
        <w:rPr>
          <w:rStyle w:val="Incipit"/>
          <w:lang w:val="fr-FR"/>
        </w:rPr>
        <w:t>saecul</w:t>
      </w:r>
      <w:r w:rsidR="00885488" w:rsidRPr="00F77676">
        <w:rPr>
          <w:rStyle w:val="Incipit"/>
          <w:lang w:val="fr-FR"/>
        </w:rPr>
        <w:t>i</w:t>
      </w:r>
      <w:r w:rsidR="00885488" w:rsidRPr="00F77676">
        <w:rPr>
          <w:lang w:val="fr-FR"/>
        </w:rPr>
        <w:t xml:space="preserve">. AD </w:t>
      </w:r>
      <w:r w:rsidR="00885488" w:rsidRPr="00F77676">
        <w:rPr>
          <w:rStyle w:val="Incipit"/>
          <w:lang w:val="fr-FR"/>
        </w:rPr>
        <w:t>Vigila super nos</w:t>
      </w:r>
      <w:r w:rsidR="00885488" w:rsidRPr="00F77676">
        <w:rPr>
          <w:lang w:val="fr-FR"/>
        </w:rPr>
        <w:t>.</w:t>
      </w:r>
    </w:p>
    <w:p w:rsidR="00885488" w:rsidRPr="00F77676" w:rsidRDefault="00EE6393" w:rsidP="00415109">
      <w:pPr>
        <w:pStyle w:val="berschrift1"/>
        <w:rPr>
          <w:lang w:val="pt-PT"/>
        </w:rPr>
      </w:pPr>
      <w:r w:rsidRPr="00F77676">
        <w:rPr>
          <w:lang w:val="pt-PT"/>
        </w:rPr>
        <w:lastRenderedPageBreak/>
        <w:t>LEON</w:t>
      </w:r>
      <w:r w:rsidR="00F45656" w:rsidRPr="00F77676">
        <w:rPr>
          <w:lang w:val="pt-PT"/>
        </w:rPr>
        <w:t>ARDI CONFESSORIS</w:t>
      </w:r>
    </w:p>
    <w:p w:rsidR="00885488" w:rsidRPr="00B779A9" w:rsidRDefault="00885488" w:rsidP="00415109">
      <w:pPr>
        <w:rPr>
          <w:lang w:val="pt-PT"/>
        </w:rPr>
      </w:pPr>
      <w:r w:rsidRPr="00B779A9">
        <w:rPr>
          <w:lang w:val="pt-PT"/>
        </w:rPr>
        <w:t>Novem lectiones facimus ut de simplici confessore.</w:t>
      </w:r>
    </w:p>
    <w:p w:rsidR="00885488" w:rsidRPr="00B779A9" w:rsidRDefault="00F45656" w:rsidP="00415109">
      <w:pPr>
        <w:rPr>
          <w:lang w:val="pt-PT"/>
        </w:rPr>
      </w:pPr>
      <w:r w:rsidRPr="00F77676">
        <w:rPr>
          <w:rStyle w:val="Time1"/>
          <w:lang w:val="pt-PT"/>
        </w:rPr>
        <w:t>Ad vesperas</w:t>
      </w:r>
      <w:r w:rsidR="00885488" w:rsidRPr="00B779A9">
        <w:rPr>
          <w:lang w:val="pt-PT"/>
        </w:rPr>
        <w:t xml:space="preserve"> antiphonae et psalmi ferialiter. RP </w:t>
      </w:r>
      <w:r w:rsidR="00885488" w:rsidRPr="00794880">
        <w:rPr>
          <w:rStyle w:val="Incipit"/>
          <w:lang w:val="pt-PT"/>
        </w:rPr>
        <w:t>Ser</w:t>
      </w:r>
      <w:r w:rsidR="00382E22" w:rsidRPr="00794880">
        <w:rPr>
          <w:rStyle w:val="Incipit"/>
          <w:lang w:val="pt-PT"/>
        </w:rPr>
        <w:t>vu</w:t>
      </w:r>
      <w:r w:rsidR="00885488" w:rsidRPr="00794880">
        <w:rPr>
          <w:rStyle w:val="Incipit"/>
          <w:lang w:val="pt-PT"/>
        </w:rPr>
        <w:t>s</w:t>
      </w:r>
      <w:r w:rsidR="005A362F" w:rsidRPr="005A362F">
        <w:rPr>
          <w:i/>
          <w:lang w:val="pt-PT"/>
        </w:rPr>
        <w:t xml:space="preserve"> </w:t>
      </w:r>
      <w:r w:rsidR="00885488" w:rsidRPr="00794880">
        <w:rPr>
          <w:rStyle w:val="Incipit"/>
          <w:lang w:val="pt-PT"/>
        </w:rPr>
        <w:t>meus</w:t>
      </w:r>
      <w:r w:rsidR="00885488" w:rsidRPr="00B779A9">
        <w:rPr>
          <w:lang w:val="pt-PT"/>
        </w:rPr>
        <w:t xml:space="preserve">. HY </w:t>
      </w:r>
      <w:r w:rsidR="00885488" w:rsidRPr="00794880">
        <w:rPr>
          <w:rStyle w:val="Incipit"/>
          <w:lang w:val="pt-PT"/>
        </w:rPr>
        <w:t>Iste</w:t>
      </w:r>
      <w:r w:rsidR="005A362F" w:rsidRPr="005A362F">
        <w:rPr>
          <w:i/>
          <w:lang w:val="pt-PT"/>
        </w:rPr>
        <w:t xml:space="preserve"> </w:t>
      </w:r>
      <w:r w:rsidR="00885488" w:rsidRPr="00794880">
        <w:rPr>
          <w:rStyle w:val="Incipit"/>
          <w:lang w:val="pt-PT"/>
        </w:rPr>
        <w:t>confessor</w:t>
      </w:r>
      <w:r w:rsidR="00885488" w:rsidRPr="00B779A9">
        <w:rPr>
          <w:lang w:val="pt-PT"/>
        </w:rPr>
        <w:t xml:space="preserve">. VS </w:t>
      </w:r>
      <w:r w:rsidR="00885488" w:rsidRPr="00794880">
        <w:rPr>
          <w:rStyle w:val="Incipit"/>
          <w:lang w:val="pt-PT"/>
        </w:rPr>
        <w:t>Gloria</w:t>
      </w:r>
      <w:r w:rsidR="005A362F" w:rsidRPr="005A362F">
        <w:rPr>
          <w:i/>
          <w:lang w:val="pt-PT"/>
        </w:rPr>
        <w:t xml:space="preserve"> </w:t>
      </w:r>
      <w:r w:rsidR="00885488" w:rsidRPr="00794880">
        <w:rPr>
          <w:rStyle w:val="Incipit"/>
          <w:lang w:val="pt-PT"/>
        </w:rPr>
        <w:t>et</w:t>
      </w:r>
      <w:r w:rsidR="005A362F" w:rsidRPr="005A362F">
        <w:rPr>
          <w:i/>
          <w:lang w:val="pt-PT"/>
        </w:rPr>
        <w:t xml:space="preserve"> </w:t>
      </w:r>
      <w:r w:rsidR="00885488" w:rsidRPr="00794880">
        <w:rPr>
          <w:rStyle w:val="Incipit"/>
          <w:lang w:val="pt-PT"/>
        </w:rPr>
        <w:t>honore</w:t>
      </w:r>
      <w:r w:rsidR="00885488" w:rsidRPr="00B779A9">
        <w:rPr>
          <w:lang w:val="pt-PT"/>
        </w:rPr>
        <w:t xml:space="preserve">. AM </w:t>
      </w:r>
      <w:r w:rsidR="00885488" w:rsidRPr="00794880">
        <w:rPr>
          <w:rStyle w:val="Incipit"/>
          <w:lang w:val="pt-PT"/>
        </w:rPr>
        <w:t>Similabo</w:t>
      </w:r>
      <w:r w:rsidR="005A362F" w:rsidRPr="005A362F">
        <w:rPr>
          <w:i/>
          <w:lang w:val="pt-PT"/>
        </w:rPr>
        <w:t xml:space="preserve"> </w:t>
      </w:r>
      <w:r w:rsidR="00885488" w:rsidRPr="00794880">
        <w:rPr>
          <w:rStyle w:val="Incipit"/>
          <w:lang w:val="pt-PT"/>
        </w:rPr>
        <w:t>eum</w:t>
      </w:r>
      <w:r w:rsidR="00885488" w:rsidRPr="00B779A9">
        <w:rPr>
          <w:lang w:val="pt-PT"/>
        </w:rPr>
        <w:t>.</w:t>
      </w:r>
    </w:p>
    <w:p w:rsidR="00885488" w:rsidRPr="00B779A9" w:rsidRDefault="00F45656" w:rsidP="00415109">
      <w:pPr>
        <w:rPr>
          <w:lang w:val="pt-PT"/>
        </w:rPr>
      </w:pPr>
      <w:r w:rsidRPr="00F77676">
        <w:rPr>
          <w:rStyle w:val="Time1"/>
          <w:lang w:val="pt-PT"/>
        </w:rPr>
        <w:t>Ad matutinum</w:t>
      </w:r>
      <w:r w:rsidR="00885488" w:rsidRPr="00B779A9">
        <w:rPr>
          <w:lang w:val="pt-PT"/>
        </w:rPr>
        <w:t xml:space="preserve"> I</w:t>
      </w:r>
      <w:r w:rsidR="00771340" w:rsidRPr="00B779A9">
        <w:rPr>
          <w:lang w:val="pt-PT"/>
        </w:rPr>
        <w:t>N</w:t>
      </w:r>
      <w:r w:rsidR="00885488" w:rsidRPr="00B779A9">
        <w:rPr>
          <w:lang w:val="pt-PT"/>
        </w:rPr>
        <w:t xml:space="preserve">V </w:t>
      </w:r>
      <w:r w:rsidR="00885488" w:rsidRPr="00F77676">
        <w:rPr>
          <w:rStyle w:val="Incipit"/>
          <w:lang w:val="pt-PT"/>
        </w:rPr>
        <w:t>Regem confessorum</w:t>
      </w:r>
      <w:r w:rsidR="00885488" w:rsidRPr="00B779A9">
        <w:rPr>
          <w:lang w:val="pt-PT"/>
        </w:rPr>
        <w:t xml:space="preserve">. HY </w:t>
      </w:r>
      <w:r w:rsidR="00885488" w:rsidRPr="00F77676">
        <w:rPr>
          <w:rStyle w:val="Incipit"/>
          <w:lang w:val="pt-PT"/>
        </w:rPr>
        <w:t>Iste confessor</w:t>
      </w:r>
      <w:r w:rsidR="00885488" w:rsidRPr="00B779A9">
        <w:rPr>
          <w:lang w:val="pt-PT"/>
        </w:rPr>
        <w:t>.</w:t>
      </w:r>
      <w:r w:rsidR="00CA7E19">
        <w:rPr>
          <w:lang w:val="pt-PT"/>
        </w:rPr>
        <w:t xml:space="preserve"> </w:t>
      </w:r>
      <w:r w:rsidRPr="002D4ADF">
        <w:rPr>
          <w:lang w:val="pt-PT"/>
        </w:rPr>
        <w:t>Ad nocturnum</w:t>
      </w:r>
      <w:r w:rsidR="00885488" w:rsidRPr="00B779A9">
        <w:rPr>
          <w:lang w:val="pt-PT"/>
        </w:rPr>
        <w:t xml:space="preserve"> antiphonae et psalmi de confessoribus in </w:t>
      </w:r>
      <w:r w:rsidR="009772E9" w:rsidRPr="00B779A9">
        <w:rPr>
          <w:lang w:val="pt-PT"/>
        </w:rPr>
        <w:t>commu</w:t>
      </w:r>
      <w:r w:rsidR="00885488" w:rsidRPr="00B779A9">
        <w:rPr>
          <w:lang w:val="pt-PT"/>
        </w:rPr>
        <w:t xml:space="preserve">ni. VS </w:t>
      </w:r>
      <w:r w:rsidR="00885488" w:rsidRPr="00794880">
        <w:rPr>
          <w:rStyle w:val="Incipit"/>
          <w:lang w:val="pt-PT"/>
        </w:rPr>
        <w:t>Gloria</w:t>
      </w:r>
      <w:r w:rsidR="005A362F" w:rsidRPr="005A362F">
        <w:rPr>
          <w:i/>
          <w:lang w:val="pt-PT"/>
        </w:rPr>
        <w:t xml:space="preserve"> </w:t>
      </w:r>
      <w:r w:rsidR="00885488" w:rsidRPr="00794880">
        <w:rPr>
          <w:rStyle w:val="Incipit"/>
          <w:lang w:val="pt-PT"/>
        </w:rPr>
        <w:t>et</w:t>
      </w:r>
      <w:r w:rsidR="005A362F" w:rsidRPr="005A362F">
        <w:rPr>
          <w:i/>
          <w:lang w:val="pt-PT"/>
        </w:rPr>
        <w:t xml:space="preserve"> </w:t>
      </w:r>
      <w:r w:rsidR="00885488" w:rsidRPr="00794880">
        <w:rPr>
          <w:rStyle w:val="Incipit"/>
          <w:lang w:val="pt-PT"/>
        </w:rPr>
        <w:t>honore</w:t>
      </w:r>
      <w:r w:rsidR="00885488" w:rsidRPr="00B779A9">
        <w:rPr>
          <w:lang w:val="pt-PT"/>
        </w:rPr>
        <w:t xml:space="preserve">. EV </w:t>
      </w:r>
      <w:r w:rsidR="00885488" w:rsidRPr="00794880">
        <w:rPr>
          <w:rStyle w:val="Incipit"/>
          <w:lang w:val="pt-PT"/>
        </w:rPr>
        <w:t>Nemo</w:t>
      </w:r>
      <w:r w:rsidR="005A362F" w:rsidRPr="005A362F">
        <w:rPr>
          <w:i/>
          <w:lang w:val="pt-PT"/>
        </w:rPr>
        <w:t xml:space="preserve"> </w:t>
      </w:r>
      <w:r w:rsidR="00885488" w:rsidRPr="00794880">
        <w:rPr>
          <w:rStyle w:val="Incipit"/>
          <w:lang w:val="pt-PT"/>
        </w:rPr>
        <w:t>lucernam</w:t>
      </w:r>
      <w:r w:rsidR="005A362F" w:rsidRPr="005A362F">
        <w:rPr>
          <w:i/>
          <w:lang w:val="pt-PT"/>
        </w:rPr>
        <w:t xml:space="preserve"> </w:t>
      </w:r>
      <w:r w:rsidR="00885488" w:rsidRPr="00794880">
        <w:rPr>
          <w:rStyle w:val="Incipit"/>
          <w:lang w:val="pt-PT"/>
        </w:rPr>
        <w:t>accendit</w:t>
      </w:r>
      <w:r w:rsidR="00885488" w:rsidRPr="00B779A9">
        <w:rPr>
          <w:lang w:val="pt-PT"/>
        </w:rPr>
        <w:t>. Responsoria de confessoribus.</w:t>
      </w:r>
    </w:p>
    <w:p w:rsidR="00885488" w:rsidRPr="00B779A9" w:rsidRDefault="00F45656" w:rsidP="00415109">
      <w:pPr>
        <w:rPr>
          <w:lang w:val="fr-FR"/>
        </w:rPr>
      </w:pPr>
      <w:r w:rsidRPr="00F77676">
        <w:rPr>
          <w:rStyle w:val="Time1"/>
          <w:lang w:val="pt-PT"/>
        </w:rPr>
        <w:t>Ad laudes</w:t>
      </w:r>
      <w:r w:rsidR="00885488" w:rsidRPr="00B779A9">
        <w:rPr>
          <w:lang w:val="pt-PT"/>
        </w:rPr>
        <w:t xml:space="preserve"> AN </w:t>
      </w:r>
      <w:r w:rsidR="00885488" w:rsidRPr="00F77676">
        <w:rPr>
          <w:rStyle w:val="Incipit"/>
          <w:lang w:val="pt-PT"/>
        </w:rPr>
        <w:t>Iustum deduxit dominus</w:t>
      </w:r>
      <w:r w:rsidR="00885488" w:rsidRPr="00B779A9">
        <w:rPr>
          <w:lang w:val="pt-PT"/>
        </w:rPr>
        <w:t xml:space="preserve"> cum reliquis. </w:t>
      </w:r>
      <w:r w:rsidR="00885488" w:rsidRPr="00B779A9">
        <w:rPr>
          <w:lang w:val="fr-FR"/>
        </w:rPr>
        <w:t xml:space="preserve">HY </w:t>
      </w:r>
      <w:r w:rsidR="00885488" w:rsidRPr="00F77676">
        <w:rPr>
          <w:rStyle w:val="Incipit"/>
          <w:lang w:val="fr-FR"/>
        </w:rPr>
        <w:t xml:space="preserve">Hic est </w:t>
      </w:r>
      <w:r w:rsidR="00AC32FA" w:rsidRPr="00F77676">
        <w:rPr>
          <w:rStyle w:val="Incipit"/>
          <w:lang w:val="fr-FR"/>
        </w:rPr>
        <w:t>veru</w:t>
      </w:r>
      <w:r w:rsidR="00885488" w:rsidRPr="00F77676">
        <w:rPr>
          <w:rStyle w:val="Incipit"/>
          <w:lang w:val="fr-FR"/>
        </w:rPr>
        <w:t>s christicola</w:t>
      </w:r>
      <w:r w:rsidR="00885488" w:rsidRPr="00B779A9">
        <w:rPr>
          <w:lang w:val="fr-FR"/>
        </w:rPr>
        <w:t xml:space="preserve">. VS </w:t>
      </w:r>
      <w:r w:rsidR="00885488" w:rsidRPr="00F77676">
        <w:rPr>
          <w:rStyle w:val="Incipit"/>
          <w:lang w:val="fr-FR"/>
        </w:rPr>
        <w:t>Iustus ut palma</w:t>
      </w:r>
      <w:r w:rsidR="00885488" w:rsidRPr="00B779A9">
        <w:rPr>
          <w:lang w:val="fr-FR"/>
        </w:rPr>
        <w:t xml:space="preserve">. AB </w:t>
      </w:r>
      <w:r w:rsidR="00D66EA2" w:rsidRPr="00F77676">
        <w:rPr>
          <w:rStyle w:val="Incipit"/>
          <w:lang w:val="fr-FR"/>
        </w:rPr>
        <w:t>Serve</w:t>
      </w:r>
      <w:r w:rsidR="00885488" w:rsidRPr="00F77676">
        <w:rPr>
          <w:rStyle w:val="Incipit"/>
          <w:lang w:val="fr-FR"/>
        </w:rPr>
        <w:t xml:space="preserve"> bone et fidelis</w:t>
      </w:r>
      <w:r w:rsidR="00885488" w:rsidRPr="00B779A9">
        <w:rPr>
          <w:lang w:val="fr-FR"/>
        </w:rPr>
        <w:t>.</w:t>
      </w:r>
    </w:p>
    <w:p w:rsidR="00885488" w:rsidRPr="00B779A9" w:rsidRDefault="00F45656" w:rsidP="00415109">
      <w:pPr>
        <w:rPr>
          <w:lang w:val="fr-FR"/>
        </w:rPr>
      </w:pPr>
      <w:r w:rsidRPr="00F77676">
        <w:rPr>
          <w:rStyle w:val="Time1"/>
          <w:lang w:val="fr-FR"/>
        </w:rPr>
        <w:t>Ad horas</w:t>
      </w:r>
      <w:r w:rsidR="00885488" w:rsidRPr="00B779A9">
        <w:rPr>
          <w:lang w:val="fr-FR"/>
        </w:rPr>
        <w:t xml:space="preserve"> laudes.</w:t>
      </w:r>
    </w:p>
    <w:p w:rsidR="00885488" w:rsidRPr="003D0C23" w:rsidRDefault="00F45656" w:rsidP="00415109">
      <w:pPr>
        <w:rPr>
          <w:lang w:val="pt-PT"/>
        </w:rPr>
      </w:pPr>
      <w:r w:rsidRPr="00F77676">
        <w:rPr>
          <w:rStyle w:val="Time1"/>
          <w:lang w:val="fr-FR"/>
        </w:rPr>
        <w:t>Ad missam</w:t>
      </w:r>
      <w:r w:rsidR="00885488" w:rsidRPr="00B779A9">
        <w:rPr>
          <w:lang w:val="fr-FR"/>
        </w:rPr>
        <w:t xml:space="preserve"> IN </w:t>
      </w:r>
      <w:r w:rsidR="00885488" w:rsidRPr="00F77676">
        <w:rPr>
          <w:rStyle w:val="Incipit"/>
          <w:lang w:val="fr-FR"/>
        </w:rPr>
        <w:t>Os iusti</w:t>
      </w:r>
      <w:r w:rsidR="00DD1415">
        <w:rPr>
          <w:lang w:val="fr-FR"/>
        </w:rPr>
        <w:t>@</w:t>
      </w:r>
      <w:r w:rsidR="00DD1415" w:rsidRPr="00B779A9">
        <w:rPr>
          <w:lang w:val="fr-FR"/>
        </w:rPr>
        <w:t>28.</w:t>
      </w:r>
      <w:r w:rsidR="00885488" w:rsidRPr="00B779A9">
        <w:rPr>
          <w:lang w:val="fr-FR"/>
        </w:rPr>
        <w:t xml:space="preserve"> GR </w:t>
      </w:r>
      <w:r w:rsidR="00885488" w:rsidRPr="00F77676">
        <w:rPr>
          <w:rStyle w:val="Incipit"/>
          <w:lang w:val="fr-FR"/>
        </w:rPr>
        <w:t>Posuisti domine</w:t>
      </w:r>
      <w:r w:rsidR="00DD1415">
        <w:rPr>
          <w:lang w:val="fr-FR"/>
        </w:rPr>
        <w:t>@</w:t>
      </w:r>
      <w:r w:rsidR="00DD1415" w:rsidRPr="00B779A9">
        <w:rPr>
          <w:lang w:val="fr-FR"/>
        </w:rPr>
        <w:t>36.</w:t>
      </w:r>
      <w:r w:rsidR="00885488" w:rsidRPr="00B779A9">
        <w:rPr>
          <w:lang w:val="fr-FR"/>
        </w:rPr>
        <w:t xml:space="preserve"> AL</w:t>
      </w:r>
      <w:r w:rsidR="00BB2F5E" w:rsidRPr="00B779A9">
        <w:rPr>
          <w:lang w:val="fr-FR"/>
        </w:rPr>
        <w:t>V</w:t>
      </w:r>
      <w:r w:rsidR="00885488" w:rsidRPr="00B779A9">
        <w:rPr>
          <w:lang w:val="fr-FR"/>
        </w:rPr>
        <w:t xml:space="preserve"> </w:t>
      </w:r>
      <w:r w:rsidR="00885488" w:rsidRPr="00F77676">
        <w:rPr>
          <w:rStyle w:val="Incipit"/>
          <w:lang w:val="fr-FR"/>
        </w:rPr>
        <w:t xml:space="preserve">Beatus </w:t>
      </w:r>
      <w:r w:rsidR="00C31823" w:rsidRPr="00F77676">
        <w:rPr>
          <w:rStyle w:val="Incipit"/>
          <w:lang w:val="fr-FR"/>
        </w:rPr>
        <w:t>vir</w:t>
      </w:r>
      <w:r w:rsidR="00885488" w:rsidRPr="00F77676">
        <w:rPr>
          <w:rStyle w:val="Incipit"/>
          <w:lang w:val="fr-FR"/>
        </w:rPr>
        <w:t xml:space="preserve"> qui suffert</w:t>
      </w:r>
      <w:r w:rsidR="00DD1415">
        <w:rPr>
          <w:lang w:val="fr-FR"/>
        </w:rPr>
        <w:t>@</w:t>
      </w:r>
      <w:r w:rsidR="00DD1415" w:rsidRPr="00B779A9">
        <w:rPr>
          <w:lang w:val="fr-FR"/>
        </w:rPr>
        <w:t>230.</w:t>
      </w:r>
      <w:r w:rsidR="00885488" w:rsidRPr="00B779A9">
        <w:rPr>
          <w:lang w:val="fr-FR"/>
        </w:rPr>
        <w:t xml:space="preserve"> </w:t>
      </w:r>
      <w:r w:rsidR="00885488" w:rsidRPr="003D0C23">
        <w:rPr>
          <w:lang w:val="pt-PT"/>
        </w:rPr>
        <w:t xml:space="preserve">OF </w:t>
      </w:r>
      <w:r w:rsidR="00885488" w:rsidRPr="003D0C23">
        <w:rPr>
          <w:rStyle w:val="Incipit"/>
          <w:lang w:val="pt-PT"/>
        </w:rPr>
        <w:t>Desiderium animae eius</w:t>
      </w:r>
      <w:r w:rsidR="00DD1415" w:rsidRPr="003D0C23">
        <w:rPr>
          <w:lang w:val="pt-PT"/>
        </w:rPr>
        <w:t>@187.</w:t>
      </w:r>
      <w:r w:rsidR="00885488" w:rsidRPr="003D0C23">
        <w:rPr>
          <w:lang w:val="pt-PT"/>
        </w:rPr>
        <w:t xml:space="preserve"> CO </w:t>
      </w:r>
      <w:r w:rsidR="00885488" w:rsidRPr="003D0C23">
        <w:rPr>
          <w:rStyle w:val="Incipit"/>
          <w:lang w:val="pt-PT"/>
        </w:rPr>
        <w:t>Magna est gloria</w:t>
      </w:r>
      <w:r w:rsidR="00DD1415" w:rsidRPr="003D0C23">
        <w:rPr>
          <w:lang w:val="pt-PT"/>
        </w:rPr>
        <w:t>@38.</w:t>
      </w:r>
    </w:p>
    <w:p w:rsidR="00885488" w:rsidRPr="003D0C23" w:rsidRDefault="00F45656" w:rsidP="00415109">
      <w:r w:rsidRPr="003D0C23">
        <w:rPr>
          <w:rStyle w:val="Time1"/>
          <w:lang w:val="pt-PT"/>
        </w:rPr>
        <w:t>Ad secundas vesperas</w:t>
      </w:r>
      <w:r w:rsidR="00EE6393" w:rsidRPr="003D0C23">
        <w:rPr>
          <w:lang w:val="pt-PT"/>
        </w:rPr>
        <w:t xml:space="preserve"> l</w:t>
      </w:r>
      <w:r w:rsidR="00885488" w:rsidRPr="003D0C23">
        <w:rPr>
          <w:lang w:val="pt-PT"/>
        </w:rPr>
        <w:t xml:space="preserve">audes dicantur cum psalmis de confessoribus. </w:t>
      </w:r>
      <w:r w:rsidR="00885488" w:rsidRPr="003D0C23">
        <w:t xml:space="preserve">HY </w:t>
      </w:r>
      <w:r w:rsidR="00885488" w:rsidRPr="003D0C23">
        <w:rPr>
          <w:rStyle w:val="Incipit"/>
        </w:rPr>
        <w:t>Hic</w:t>
      </w:r>
      <w:r w:rsidR="005A362F" w:rsidRPr="003D0C23">
        <w:rPr>
          <w:i/>
        </w:rPr>
        <w:t xml:space="preserve"> </w:t>
      </w:r>
      <w:r w:rsidR="00885488" w:rsidRPr="003D0C23">
        <w:rPr>
          <w:rStyle w:val="Incipit"/>
        </w:rPr>
        <w:t>est</w:t>
      </w:r>
      <w:r w:rsidR="005A362F" w:rsidRPr="003D0C23">
        <w:rPr>
          <w:i/>
        </w:rPr>
        <w:t xml:space="preserve"> </w:t>
      </w:r>
      <w:r w:rsidR="00AC32FA" w:rsidRPr="003D0C23">
        <w:rPr>
          <w:rStyle w:val="Incipit"/>
        </w:rPr>
        <w:t>veru</w:t>
      </w:r>
      <w:r w:rsidR="00885488" w:rsidRPr="003D0C23">
        <w:rPr>
          <w:rStyle w:val="Incipit"/>
        </w:rPr>
        <w:t>s</w:t>
      </w:r>
      <w:r w:rsidR="00885488" w:rsidRPr="001704DB">
        <w:t>.</w:t>
      </w:r>
      <w:r w:rsidR="00885488" w:rsidRPr="003D0C23">
        <w:t xml:space="preserve"> AM </w:t>
      </w:r>
      <w:r w:rsidR="00885488" w:rsidRPr="003D0C23">
        <w:rPr>
          <w:rStyle w:val="Incipit"/>
        </w:rPr>
        <w:t>Iste</w:t>
      </w:r>
      <w:r w:rsidR="005A362F" w:rsidRPr="003D0C23">
        <w:rPr>
          <w:i/>
        </w:rPr>
        <w:t xml:space="preserve"> </w:t>
      </w:r>
      <w:r w:rsidR="00885488" w:rsidRPr="003D0C23">
        <w:rPr>
          <w:rStyle w:val="Incipit"/>
        </w:rPr>
        <w:t>homo</w:t>
      </w:r>
      <w:r w:rsidR="00885488" w:rsidRPr="003D0C23">
        <w:t>.</w:t>
      </w:r>
    </w:p>
    <w:p w:rsidR="00885488" w:rsidRPr="003D0C23" w:rsidRDefault="00EE6393" w:rsidP="00415109">
      <w:pPr>
        <w:pStyle w:val="berschrift1"/>
      </w:pPr>
      <w:r w:rsidRPr="003D0C23">
        <w:t>(89</w:t>
      </w:r>
      <w:r w:rsidR="009805C7" w:rsidRPr="003D0C23">
        <w:t>v</w:t>
      </w:r>
      <w:r w:rsidRPr="003D0C23">
        <w:t xml:space="preserve">) </w:t>
      </w:r>
      <w:r w:rsidR="00885488" w:rsidRPr="003D0C23">
        <w:t>IN FEST</w:t>
      </w:r>
      <w:r w:rsidR="00F45656" w:rsidRPr="003D0C23">
        <w:t>O PRAESENTATIONIS BEATAE MARIAE</w:t>
      </w:r>
    </w:p>
    <w:p w:rsidR="00885488" w:rsidRPr="003D0C23" w:rsidRDefault="00885488" w:rsidP="00415109">
      <w:r w:rsidRPr="003D0C23">
        <w:t>Summum festum facimus.</w:t>
      </w:r>
    </w:p>
    <w:p w:rsidR="00885488" w:rsidRDefault="00F45656" w:rsidP="00415109">
      <w:pPr>
        <w:rPr>
          <w:lang w:val="en-US"/>
        </w:rPr>
      </w:pPr>
      <w:r w:rsidRPr="003D0C23">
        <w:rPr>
          <w:rStyle w:val="Time1"/>
        </w:rPr>
        <w:t>Ad vesperas</w:t>
      </w:r>
      <w:r w:rsidR="00885488" w:rsidRPr="003D0C23">
        <w:t xml:space="preserve"> super psalmos AN </w:t>
      </w:r>
      <w:r w:rsidR="00885488" w:rsidRPr="003D0C23">
        <w:rPr>
          <w:rStyle w:val="Incipit"/>
        </w:rPr>
        <w:t>Lauda</w:t>
      </w:r>
      <w:r w:rsidR="005A362F" w:rsidRPr="003D0C23">
        <w:rPr>
          <w:rStyle w:val="Incipit"/>
        </w:rPr>
        <w:t xml:space="preserve"> </w:t>
      </w:r>
      <w:r w:rsidR="006D2051" w:rsidRPr="003D0C23">
        <w:rPr>
          <w:rStyle w:val="Incipit"/>
        </w:rPr>
        <w:t>|</w:t>
      </w:r>
      <w:r w:rsidR="000F4FB4" w:rsidRPr="003D0C23">
        <w:rPr>
          <w:rStyle w:val="Incipit"/>
        </w:rPr>
        <w:t>feli</w:t>
      </w:r>
      <w:r w:rsidR="00885488" w:rsidRPr="003D0C23">
        <w:rPr>
          <w:rStyle w:val="Incipit"/>
        </w:rPr>
        <w:t>x</w:t>
      </w:r>
      <w:r w:rsidR="006D2051" w:rsidRPr="003D0C23">
        <w:rPr>
          <w:rStyle w:val="Incipit"/>
        </w:rPr>
        <w:t>::mater|</w:t>
      </w:r>
      <w:r w:rsidR="005A362F" w:rsidRPr="003D0C23">
        <w:rPr>
          <w:rStyle w:val="Incipit"/>
        </w:rPr>
        <w:t xml:space="preserve"> </w:t>
      </w:r>
      <w:r w:rsidR="00885488" w:rsidRPr="003D0C23">
        <w:rPr>
          <w:rStyle w:val="Incipit"/>
        </w:rPr>
        <w:t>ecclesia</w:t>
      </w:r>
      <w:r w:rsidR="00885488" w:rsidRPr="003D0C23">
        <w:t xml:space="preserve"> cum reliquis quattu</w:t>
      </w:r>
      <w:r w:rsidR="00BB2F5E" w:rsidRPr="003D0C23">
        <w:t>o</w:t>
      </w:r>
      <w:r w:rsidR="00885488" w:rsidRPr="003D0C23">
        <w:t xml:space="preserve">r antiphonis. Tota </w:t>
      </w:r>
      <w:r w:rsidR="00D80D0C" w:rsidRPr="003D0C23">
        <w:t>hist</w:t>
      </w:r>
      <w:r w:rsidR="00885488" w:rsidRPr="003D0C23">
        <w:t xml:space="preserve">oria huius </w:t>
      </w:r>
      <w:r w:rsidR="001B7479" w:rsidRPr="003D0C23">
        <w:t>festivitatis</w:t>
      </w:r>
      <w:r w:rsidR="00885488" w:rsidRPr="003D0C23">
        <w:t xml:space="preserve"> ex </w:t>
      </w:r>
      <w:r w:rsidR="00567E70" w:rsidRPr="003D0C23">
        <w:t>parv</w:t>
      </w:r>
      <w:r w:rsidR="00885488" w:rsidRPr="003D0C23">
        <w:t xml:space="preserve">is codicibus cantetur. </w:t>
      </w:r>
      <w:r w:rsidR="00BB2F5E" w:rsidRPr="003D0C23">
        <w:t>Psalmi omnia Laudate</w:t>
      </w:r>
      <w:r w:rsidR="00885488" w:rsidRPr="003D0C23">
        <w:t xml:space="preserve">. RP </w:t>
      </w:r>
      <w:r w:rsidR="00885488" w:rsidRPr="003D0C23">
        <w:rPr>
          <w:rStyle w:val="Incipit"/>
        </w:rPr>
        <w:t>Laudemus</w:t>
      </w:r>
      <w:r w:rsidR="005A362F" w:rsidRPr="003D0C23">
        <w:rPr>
          <w:i/>
        </w:rPr>
        <w:t xml:space="preserve"> </w:t>
      </w:r>
      <w:r w:rsidR="00885488" w:rsidRPr="003D0C23">
        <w:rPr>
          <w:rStyle w:val="Incipit"/>
        </w:rPr>
        <w:t>omnes</w:t>
      </w:r>
      <w:r w:rsidR="005A362F" w:rsidRPr="003D0C23">
        <w:rPr>
          <w:i/>
        </w:rPr>
        <w:t xml:space="preserve"> </w:t>
      </w:r>
      <w:r w:rsidR="00885488" w:rsidRPr="003D0C23">
        <w:rPr>
          <w:rStyle w:val="Incipit"/>
        </w:rPr>
        <w:t>deum</w:t>
      </w:r>
      <w:r w:rsidR="00885488" w:rsidRPr="003D0C23">
        <w:t xml:space="preserve">. </w:t>
      </w:r>
      <w:r w:rsidR="00885488" w:rsidRPr="00B779A9">
        <w:rPr>
          <w:lang w:val="pt-PT"/>
        </w:rPr>
        <w:t xml:space="preserve">HY </w:t>
      </w:r>
      <w:r w:rsidR="00885488" w:rsidRPr="00794880">
        <w:rPr>
          <w:rStyle w:val="Incipit"/>
          <w:lang w:val="pt-PT"/>
        </w:rPr>
        <w:t>Omnes</w:t>
      </w:r>
      <w:r w:rsidR="005A362F" w:rsidRPr="005A362F">
        <w:rPr>
          <w:i/>
          <w:lang w:val="pt-PT"/>
        </w:rPr>
        <w:t xml:space="preserve"> </w:t>
      </w:r>
      <w:r w:rsidR="00885488" w:rsidRPr="00794880">
        <w:rPr>
          <w:rStyle w:val="Incipit"/>
          <w:lang w:val="pt-PT"/>
        </w:rPr>
        <w:t>fideles</w:t>
      </w:r>
      <w:r w:rsidR="005A362F" w:rsidRPr="005A362F">
        <w:rPr>
          <w:i/>
          <w:lang w:val="pt-PT"/>
        </w:rPr>
        <w:t xml:space="preserve"> </w:t>
      </w:r>
      <w:r w:rsidR="00885488" w:rsidRPr="00794880">
        <w:rPr>
          <w:rStyle w:val="Incipit"/>
          <w:lang w:val="pt-PT"/>
        </w:rPr>
        <w:t>plaudite</w:t>
      </w:r>
      <w:r w:rsidR="00885488" w:rsidRPr="00B779A9">
        <w:rPr>
          <w:lang w:val="pt-PT"/>
        </w:rPr>
        <w:t xml:space="preserve">. VS </w:t>
      </w:r>
      <w:r w:rsidR="00885488" w:rsidRPr="00794880">
        <w:rPr>
          <w:rStyle w:val="Incipit"/>
          <w:lang w:val="pt-PT"/>
        </w:rPr>
        <w:t>Ave</w:t>
      </w:r>
      <w:r w:rsidR="005A362F" w:rsidRPr="005A362F">
        <w:rPr>
          <w:i/>
          <w:lang w:val="pt-PT"/>
        </w:rPr>
        <w:t xml:space="preserve"> </w:t>
      </w:r>
      <w:r w:rsidR="00885488" w:rsidRPr="00794880">
        <w:rPr>
          <w:rStyle w:val="Incipit"/>
          <w:lang w:val="pt-PT"/>
        </w:rPr>
        <w:t>Maria</w:t>
      </w:r>
      <w:r w:rsidR="00885488" w:rsidRPr="00B779A9">
        <w:rPr>
          <w:lang w:val="pt-PT"/>
        </w:rPr>
        <w:t xml:space="preserve">. AM </w:t>
      </w:r>
      <w:r w:rsidR="00885488" w:rsidRPr="00794880">
        <w:rPr>
          <w:rStyle w:val="Incipit"/>
          <w:lang w:val="pt-PT"/>
        </w:rPr>
        <w:t>Av</w:t>
      </w:r>
      <w:r w:rsidR="00885488" w:rsidRPr="00F77676">
        <w:rPr>
          <w:rStyle w:val="Incipit"/>
          <w:lang w:val="pt-PT"/>
        </w:rPr>
        <w:t>e</w:t>
      </w:r>
      <w:r w:rsidR="005A362F" w:rsidRPr="00F77676">
        <w:rPr>
          <w:rStyle w:val="Incipit"/>
          <w:lang w:val="pt-PT"/>
        </w:rPr>
        <w:t xml:space="preserve"> </w:t>
      </w:r>
      <w:r w:rsidR="009805C7" w:rsidRPr="00F77676">
        <w:rPr>
          <w:rStyle w:val="Incipit"/>
          <w:lang w:val="pt-PT"/>
        </w:rPr>
        <w:t xml:space="preserve">%D::p% </w:t>
      </w:r>
      <w:r w:rsidR="00885488" w:rsidRPr="00F77676">
        <w:rPr>
          <w:rStyle w:val="Incipit"/>
          <w:lang w:val="pt-PT"/>
        </w:rPr>
        <w:t>Maria</w:t>
      </w:r>
      <w:r w:rsidR="005A362F" w:rsidRPr="00F77676">
        <w:rPr>
          <w:rStyle w:val="Incipit"/>
          <w:lang w:val="pt-PT"/>
        </w:rPr>
        <w:t xml:space="preserve"> </w:t>
      </w:r>
      <w:r w:rsidR="00885488" w:rsidRPr="00F77676">
        <w:rPr>
          <w:rStyle w:val="Incipit"/>
          <w:lang w:val="pt-PT"/>
        </w:rPr>
        <w:t>plena</w:t>
      </w:r>
      <w:r w:rsidR="005A362F" w:rsidRPr="00F77676">
        <w:rPr>
          <w:rStyle w:val="Incipit"/>
          <w:lang w:val="pt-PT"/>
        </w:rPr>
        <w:t xml:space="preserve"> </w:t>
      </w:r>
      <w:r w:rsidR="00885488" w:rsidRPr="00794880">
        <w:rPr>
          <w:rStyle w:val="Incipit"/>
          <w:lang w:val="pt-PT"/>
        </w:rPr>
        <w:t>gratia</w:t>
      </w:r>
      <w:r w:rsidR="00885488" w:rsidRPr="00B779A9">
        <w:rPr>
          <w:lang w:val="pt-PT"/>
        </w:rPr>
        <w:t xml:space="preserve">. </w:t>
      </w:r>
      <w:r w:rsidR="00BB2F5E">
        <w:rPr>
          <w:lang w:val="en-US"/>
        </w:rPr>
        <w:t xml:space="preserve">[BD] </w:t>
      </w:r>
      <w:r w:rsidR="005F6F99" w:rsidRPr="00794880">
        <w:rPr>
          <w:rStyle w:val="Incipit"/>
          <w:lang w:val="en-US"/>
        </w:rPr>
        <w:t>Benedicamus</w:t>
      </w:r>
      <w:r w:rsidR="00794880" w:rsidRPr="00794880">
        <w:rPr>
          <w:lang w:val="en-US"/>
        </w:rPr>
        <w:t xml:space="preserve">. </w:t>
      </w:r>
      <w:r w:rsidR="005E1283">
        <w:rPr>
          <w:lang w:val="en-US"/>
        </w:rPr>
        <w:t>[TP]</w:t>
      </w:r>
      <w:r w:rsidR="00885488">
        <w:rPr>
          <w:lang w:val="en-US"/>
        </w:rPr>
        <w:t xml:space="preserve"> </w:t>
      </w:r>
      <w:r w:rsidR="00885488" w:rsidRPr="00794880">
        <w:rPr>
          <w:rStyle w:val="Incipit"/>
          <w:lang w:val="en-US"/>
        </w:rPr>
        <w:t>In</w:t>
      </w:r>
      <w:r w:rsidR="005A362F" w:rsidRPr="005A362F">
        <w:rPr>
          <w:i/>
          <w:lang w:val="en-US"/>
        </w:rPr>
        <w:t xml:space="preserve"> </w:t>
      </w:r>
      <w:r w:rsidR="00885488" w:rsidRPr="00794880">
        <w:rPr>
          <w:rStyle w:val="Incipit"/>
          <w:lang w:val="en-US"/>
        </w:rPr>
        <w:t>laude</w:t>
      </w:r>
      <w:r w:rsidR="005A362F" w:rsidRPr="005A362F">
        <w:rPr>
          <w:i/>
          <w:lang w:val="en-US"/>
        </w:rPr>
        <w:t xml:space="preserve"> </w:t>
      </w:r>
      <w:r w:rsidR="00885488" w:rsidRPr="00794880">
        <w:rPr>
          <w:rStyle w:val="Incipit"/>
          <w:lang w:val="en-US"/>
        </w:rPr>
        <w:t>Iesu</w:t>
      </w:r>
      <w:r w:rsidR="00885488">
        <w:rPr>
          <w:lang w:val="en-US"/>
        </w:rPr>
        <w:t>.</w:t>
      </w:r>
    </w:p>
    <w:p w:rsidR="00885488" w:rsidRPr="00B779A9" w:rsidRDefault="00F45656" w:rsidP="00415109">
      <w:pPr>
        <w:rPr>
          <w:lang w:val="it-IT"/>
        </w:rPr>
      </w:pPr>
      <w:r w:rsidRPr="00F77676">
        <w:rPr>
          <w:rStyle w:val="Time1"/>
          <w:lang w:val="en-US"/>
        </w:rPr>
        <w:t>Ad completorium</w:t>
      </w:r>
      <w:r w:rsidR="00885488">
        <w:rPr>
          <w:lang w:val="en-US"/>
        </w:rPr>
        <w:t xml:space="preserve"> HY </w:t>
      </w:r>
      <w:r w:rsidR="00885488" w:rsidRPr="00F77676">
        <w:rPr>
          <w:rStyle w:val="Incipit"/>
          <w:lang w:val="en-US"/>
        </w:rPr>
        <w:t>Rex Christe</w:t>
      </w:r>
      <w:r w:rsidR="00885488">
        <w:rPr>
          <w:lang w:val="en-US"/>
        </w:rPr>
        <w:t xml:space="preserve">. </w:t>
      </w:r>
      <w:r w:rsidR="00885488" w:rsidRPr="00B779A9">
        <w:rPr>
          <w:lang w:val="it-IT"/>
        </w:rPr>
        <w:t xml:space="preserve">AD </w:t>
      </w:r>
      <w:r w:rsidR="00885488" w:rsidRPr="00F77676">
        <w:rPr>
          <w:rStyle w:val="Incipit"/>
          <w:lang w:val="it-IT"/>
        </w:rPr>
        <w:t>Speciosa</w:t>
      </w:r>
      <w:r w:rsidR="00BB2F5E" w:rsidRPr="00B779A9">
        <w:rPr>
          <w:lang w:val="it-IT"/>
        </w:rPr>
        <w:t>. Post collectam AC</w:t>
      </w:r>
      <w:r w:rsidR="00885488" w:rsidRPr="00B779A9">
        <w:rPr>
          <w:lang w:val="it-IT"/>
        </w:rPr>
        <w:t xml:space="preserve"> </w:t>
      </w:r>
      <w:r w:rsidR="00885488" w:rsidRPr="00F77676">
        <w:rPr>
          <w:rStyle w:val="Incipit"/>
          <w:lang w:val="it-IT"/>
        </w:rPr>
        <w:t>Gaude dei genitrix</w:t>
      </w:r>
      <w:r w:rsidR="00885488" w:rsidRPr="00B779A9">
        <w:rPr>
          <w:lang w:val="it-IT"/>
        </w:rPr>
        <w:t xml:space="preserve">. Ad </w:t>
      </w:r>
      <w:r w:rsidR="000F4FB4" w:rsidRPr="00B779A9">
        <w:rPr>
          <w:lang w:val="it-IT"/>
        </w:rPr>
        <w:t>Salve</w:t>
      </w:r>
      <w:r w:rsidR="004078A0" w:rsidRPr="00B779A9">
        <w:rPr>
          <w:lang w:val="it-IT"/>
        </w:rPr>
        <w:t xml:space="preserve"> r</w:t>
      </w:r>
      <w:r w:rsidR="00885488" w:rsidRPr="00B779A9">
        <w:rPr>
          <w:lang w:val="it-IT"/>
        </w:rPr>
        <w:t xml:space="preserve">egina SE </w:t>
      </w:r>
      <w:r w:rsidR="00885488" w:rsidRPr="00F77676">
        <w:rPr>
          <w:rStyle w:val="Incipit"/>
          <w:lang w:val="it-IT"/>
        </w:rPr>
        <w:t xml:space="preserve">Altissima </w:t>
      </w:r>
      <w:r w:rsidR="00D80D0C" w:rsidRPr="00F77676">
        <w:rPr>
          <w:rStyle w:val="Incipit"/>
          <w:lang w:val="it-IT"/>
        </w:rPr>
        <w:t>provid</w:t>
      </w:r>
      <w:r w:rsidR="00885488" w:rsidRPr="00F77676">
        <w:rPr>
          <w:rStyle w:val="Incipit"/>
          <w:lang w:val="it-IT"/>
        </w:rPr>
        <w:t>ente</w:t>
      </w:r>
      <w:r w:rsidR="00885488" w:rsidRPr="00B779A9">
        <w:rPr>
          <w:lang w:val="it-IT"/>
        </w:rPr>
        <w:t xml:space="preserve">. VS </w:t>
      </w:r>
      <w:r w:rsidR="004078A0" w:rsidRPr="00F77676">
        <w:rPr>
          <w:rStyle w:val="Incipit"/>
          <w:lang w:val="it-IT"/>
        </w:rPr>
        <w:t>Praesentatio est hodie s</w:t>
      </w:r>
      <w:r w:rsidR="00885488" w:rsidRPr="00F77676">
        <w:rPr>
          <w:rStyle w:val="Incipit"/>
          <w:lang w:val="it-IT"/>
        </w:rPr>
        <w:t>anctae Mariae virginis</w:t>
      </w:r>
      <w:r w:rsidR="00BB2F5E" w:rsidRPr="00F77676">
        <w:rPr>
          <w:rStyle w:val="Incipit"/>
          <w:lang w:val="it-IT"/>
        </w:rPr>
        <w:t xml:space="preserve">. </w:t>
      </w:r>
      <w:r w:rsidR="00885488" w:rsidRPr="00F77676">
        <w:rPr>
          <w:rStyle w:val="Incipit"/>
          <w:lang w:val="it-IT"/>
        </w:rPr>
        <w:t xml:space="preserve">Cuius </w:t>
      </w:r>
      <w:r w:rsidR="00D66EA2" w:rsidRPr="00F77676">
        <w:rPr>
          <w:rStyle w:val="Incipit"/>
          <w:lang w:val="it-IT"/>
        </w:rPr>
        <w:t>vita</w:t>
      </w:r>
      <w:r w:rsidR="00885488" w:rsidRPr="00F77676">
        <w:rPr>
          <w:rStyle w:val="Incipit"/>
          <w:lang w:val="it-IT"/>
        </w:rPr>
        <w:t xml:space="preserve"> inclita cunctas illustrat ecclesias</w:t>
      </w:r>
      <w:r w:rsidR="00885488" w:rsidRPr="00B779A9">
        <w:rPr>
          <w:lang w:val="it-IT"/>
        </w:rPr>
        <w:t>.</w:t>
      </w:r>
    </w:p>
    <w:p w:rsidR="00885488" w:rsidRPr="00B779A9" w:rsidRDefault="00F45656" w:rsidP="00415109">
      <w:pPr>
        <w:rPr>
          <w:lang w:val="it-IT"/>
        </w:rPr>
      </w:pPr>
      <w:r w:rsidRPr="00F77676">
        <w:rPr>
          <w:rStyle w:val="Time1"/>
          <w:lang w:val="it-IT"/>
        </w:rPr>
        <w:t>Ad matutinum</w:t>
      </w:r>
      <w:r w:rsidR="00885488" w:rsidRPr="00B779A9">
        <w:rPr>
          <w:lang w:val="it-IT"/>
        </w:rPr>
        <w:t xml:space="preserve"> I</w:t>
      </w:r>
      <w:r w:rsidR="00BB2F5E" w:rsidRPr="00B779A9">
        <w:rPr>
          <w:lang w:val="it-IT"/>
        </w:rPr>
        <w:t>N</w:t>
      </w:r>
      <w:r w:rsidR="00885488" w:rsidRPr="00B779A9">
        <w:rPr>
          <w:lang w:val="it-IT"/>
        </w:rPr>
        <w:t xml:space="preserve">V </w:t>
      </w:r>
      <w:r w:rsidR="000F4FB4" w:rsidRPr="00F77676">
        <w:rPr>
          <w:rStyle w:val="Incipit"/>
          <w:lang w:val="it-IT"/>
        </w:rPr>
        <w:t>Salve</w:t>
      </w:r>
      <w:r w:rsidR="00885488" w:rsidRPr="00F77676">
        <w:rPr>
          <w:rStyle w:val="Incipit"/>
          <w:lang w:val="it-IT"/>
        </w:rPr>
        <w:t xml:space="preserve"> stella maris</w:t>
      </w:r>
      <w:r w:rsidR="00885488" w:rsidRPr="00B779A9">
        <w:rPr>
          <w:lang w:val="it-IT"/>
        </w:rPr>
        <w:t xml:space="preserve">. HY </w:t>
      </w:r>
      <w:r w:rsidR="00885488" w:rsidRPr="00F77676">
        <w:rPr>
          <w:rStyle w:val="Incipit"/>
          <w:lang w:val="it-IT"/>
        </w:rPr>
        <w:t>Sacrae parentes virginis</w:t>
      </w:r>
      <w:r w:rsidR="00885488" w:rsidRPr="00B779A9">
        <w:rPr>
          <w:lang w:val="it-IT"/>
        </w:rPr>
        <w:t>.</w:t>
      </w:r>
    </w:p>
    <w:p w:rsidR="009805C7" w:rsidRDefault="00F45656" w:rsidP="00415109">
      <w:pPr>
        <w:rPr>
          <w:color w:val="000000"/>
          <w:lang w:val="pt-PT"/>
        </w:rPr>
      </w:pPr>
      <w:r w:rsidRPr="00F77676">
        <w:rPr>
          <w:rStyle w:val="Time2"/>
          <w:lang w:val="it-IT"/>
        </w:rPr>
        <w:lastRenderedPageBreak/>
        <w:t>In primo nocturno</w:t>
      </w:r>
      <w:r w:rsidR="00885488" w:rsidRPr="00B779A9">
        <w:rPr>
          <w:lang w:val="it-IT"/>
        </w:rPr>
        <w:t xml:space="preserve"> AN </w:t>
      </w:r>
      <w:r w:rsidR="00885488" w:rsidRPr="00F77676">
        <w:rPr>
          <w:rStyle w:val="Incipit"/>
          <w:lang w:val="it-IT"/>
        </w:rPr>
        <w:t xml:space="preserve">Infans </w:t>
      </w:r>
      <w:r w:rsidR="006D2051" w:rsidRPr="00F77676">
        <w:rPr>
          <w:rStyle w:val="Incipit"/>
          <w:lang w:val="it-IT"/>
        </w:rPr>
        <w:t>|</w:t>
      </w:r>
      <w:r w:rsidR="00885488" w:rsidRPr="00F77676">
        <w:rPr>
          <w:rStyle w:val="Incipit"/>
          <w:lang w:val="it-IT"/>
        </w:rPr>
        <w:t>lactens</w:t>
      </w:r>
      <w:r w:rsidR="006D2051" w:rsidRPr="00F77676">
        <w:rPr>
          <w:rStyle w:val="Incipit"/>
          <w:lang w:val="it-IT"/>
        </w:rPr>
        <w:t>::lactensque|</w:t>
      </w:r>
      <w:r w:rsidR="00885488" w:rsidRPr="00B779A9">
        <w:rPr>
          <w:lang w:val="it-IT"/>
        </w:rPr>
        <w:t xml:space="preserve"> cum reliquis duabus. PS </w:t>
      </w:r>
      <w:r w:rsidR="00885488" w:rsidRPr="00F77676">
        <w:rPr>
          <w:rStyle w:val="Incipit"/>
          <w:lang w:val="it-IT"/>
        </w:rPr>
        <w:t>Domine dominus noster</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F77676">
        <w:rPr>
          <w:rStyle w:val="Incipit"/>
          <w:lang w:val="it-IT"/>
        </w:rPr>
        <w:t>Caeli enarrant</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F77676">
        <w:rPr>
          <w:rStyle w:val="Incipit"/>
          <w:lang w:val="it-IT"/>
        </w:rPr>
        <w:t>Domini est terra</w:t>
      </w:r>
      <w:r w:rsidR="00885488" w:rsidRPr="00B779A9">
        <w:rPr>
          <w:lang w:val="it-IT"/>
        </w:rPr>
        <w:t xml:space="preserve">. VS </w:t>
      </w:r>
      <w:r w:rsidR="00885488" w:rsidRPr="00F77676">
        <w:rPr>
          <w:rStyle w:val="Incipit"/>
          <w:lang w:val="it-IT"/>
        </w:rPr>
        <w:t>Specie tua</w:t>
      </w:r>
      <w:r w:rsidR="00BB2F5E" w:rsidRPr="00B779A9">
        <w:rPr>
          <w:lang w:val="it-IT"/>
        </w:rPr>
        <w:t>. LH</w:t>
      </w:r>
      <w:r w:rsidR="00885488" w:rsidRPr="00B779A9">
        <w:rPr>
          <w:lang w:val="it-IT"/>
        </w:rPr>
        <w:t xml:space="preserve"> </w:t>
      </w:r>
      <w:r w:rsidR="00885488" w:rsidRPr="00F77676">
        <w:rPr>
          <w:rStyle w:val="Incipit"/>
          <w:lang w:val="it-IT"/>
        </w:rPr>
        <w:t>Sacramentum d</w:t>
      </w:r>
      <w:r w:rsidR="009805C7" w:rsidRPr="00F77676">
        <w:rPr>
          <w:rStyle w:val="Incipit"/>
          <w:lang w:val="it-IT"/>
        </w:rPr>
        <w:t>ilectissimi fratres hodiernae iu</w:t>
      </w:r>
      <w:r w:rsidR="00885488" w:rsidRPr="00F77676">
        <w:rPr>
          <w:rStyle w:val="Incipit"/>
          <w:lang w:val="it-IT"/>
        </w:rPr>
        <w:t>cunditatis</w:t>
      </w:r>
      <w:r w:rsidR="00885488" w:rsidRPr="00B779A9">
        <w:rPr>
          <w:lang w:val="it-IT"/>
        </w:rPr>
        <w:t xml:space="preserve">. </w:t>
      </w:r>
      <w:r w:rsidR="00885488" w:rsidRPr="00F77676">
        <w:rPr>
          <w:lang w:val="pt-PT"/>
        </w:rPr>
        <w:t xml:space="preserve">RP </w:t>
      </w:r>
      <w:r w:rsidR="00885488" w:rsidRPr="00F77676">
        <w:rPr>
          <w:rStyle w:val="Incipit"/>
          <w:lang w:val="pt-PT"/>
        </w:rPr>
        <w:t>Advenisti desiderabilis</w:t>
      </w:r>
      <w:r w:rsidR="00885488" w:rsidRPr="00F77676">
        <w:rPr>
          <w:lang w:val="pt-PT"/>
        </w:rPr>
        <w:t xml:space="preserve">. </w:t>
      </w:r>
      <w:r w:rsidR="00BA24A1" w:rsidRPr="00B779A9">
        <w:rPr>
          <w:lang w:val="pt-PT"/>
        </w:rPr>
        <w:t>[</w:t>
      </w:r>
      <w:r w:rsidR="00885488" w:rsidRPr="00B779A9">
        <w:rPr>
          <w:color w:val="000000"/>
          <w:lang w:val="pt-PT"/>
        </w:rPr>
        <w:t>RP</w:t>
      </w:r>
      <w:r w:rsidR="00BA24A1" w:rsidRPr="00B779A9">
        <w:rPr>
          <w:color w:val="000000"/>
          <w:lang w:val="pt-PT"/>
        </w:rPr>
        <w:t>]</w:t>
      </w:r>
      <w:r w:rsidR="00885488" w:rsidRPr="00B779A9">
        <w:rPr>
          <w:color w:val="000000"/>
          <w:lang w:val="pt-PT"/>
        </w:rPr>
        <w:t xml:space="preserve"> </w:t>
      </w:r>
      <w:r w:rsidR="00885488" w:rsidRPr="00F77676">
        <w:rPr>
          <w:rStyle w:val="Incipit"/>
          <w:lang w:val="pt-PT"/>
        </w:rPr>
        <w:t>O quam praeelegit eam</w:t>
      </w:r>
      <w:r w:rsidR="00885488" w:rsidRPr="00B779A9">
        <w:rPr>
          <w:color w:val="000000"/>
          <w:lang w:val="pt-PT"/>
        </w:rPr>
        <w:t xml:space="preserve">. </w:t>
      </w:r>
      <w:r w:rsidR="00BA24A1" w:rsidRPr="00B779A9">
        <w:rPr>
          <w:color w:val="000000"/>
          <w:lang w:val="pt-PT"/>
        </w:rPr>
        <w:t>[</w:t>
      </w:r>
      <w:r w:rsidR="00885488" w:rsidRPr="00B779A9">
        <w:rPr>
          <w:color w:val="000000"/>
          <w:lang w:val="pt-PT"/>
        </w:rPr>
        <w:t>RP</w:t>
      </w:r>
      <w:r w:rsidR="00BA24A1" w:rsidRPr="00B779A9">
        <w:rPr>
          <w:color w:val="000000"/>
          <w:lang w:val="pt-PT"/>
        </w:rPr>
        <w:t>]</w:t>
      </w:r>
      <w:r w:rsidR="00885488" w:rsidRPr="00B779A9">
        <w:rPr>
          <w:color w:val="000000"/>
          <w:lang w:val="pt-PT"/>
        </w:rPr>
        <w:t xml:space="preserve"> </w:t>
      </w:r>
      <w:r w:rsidR="00885488" w:rsidRPr="00F77676">
        <w:rPr>
          <w:rStyle w:val="Incipit"/>
          <w:lang w:val="pt-PT"/>
        </w:rPr>
        <w:t>Benedicta speciosa</w:t>
      </w:r>
      <w:r w:rsidR="00885488" w:rsidRPr="00B779A9">
        <w:rPr>
          <w:color w:val="000000"/>
          <w:lang w:val="pt-PT"/>
        </w:rPr>
        <w:t>.</w:t>
      </w:r>
      <w:r w:rsidR="00BB2F5E" w:rsidRPr="00B779A9">
        <w:rPr>
          <w:color w:val="000000"/>
          <w:lang w:val="pt-PT"/>
        </w:rPr>
        <w:t xml:space="preserve"> </w:t>
      </w:r>
    </w:p>
    <w:p w:rsidR="00885488" w:rsidRPr="009805C7" w:rsidRDefault="00BB2F5E" w:rsidP="00415109">
      <w:pPr>
        <w:rPr>
          <w:color w:val="000000"/>
          <w:lang w:val="pt-PT"/>
        </w:rPr>
      </w:pPr>
      <w:r w:rsidRPr="00B779A9">
        <w:rPr>
          <w:color w:val="000000"/>
          <w:lang w:val="pt-PT"/>
        </w:rPr>
        <w:t>(90r)</w:t>
      </w:r>
      <w:r w:rsidR="009805C7">
        <w:rPr>
          <w:color w:val="000000"/>
          <w:lang w:val="pt-PT"/>
        </w:rPr>
        <w:t xml:space="preserve"> </w:t>
      </w:r>
      <w:r w:rsidR="00F45656" w:rsidRPr="00F77676">
        <w:rPr>
          <w:rStyle w:val="Time2"/>
          <w:lang w:val="pt-PT"/>
        </w:rPr>
        <w:t>In secundo nocturno</w:t>
      </w:r>
      <w:r w:rsidR="00885488" w:rsidRPr="00B779A9">
        <w:rPr>
          <w:lang w:val="pt-PT"/>
        </w:rPr>
        <w:t xml:space="preserve"> AN </w:t>
      </w:r>
      <w:r w:rsidR="00885488" w:rsidRPr="00F77676">
        <w:rPr>
          <w:rStyle w:val="Incipit"/>
          <w:lang w:val="pt-PT"/>
        </w:rPr>
        <w:t>Humilis in templo</w:t>
      </w:r>
      <w:r w:rsidR="00885488" w:rsidRPr="00B779A9">
        <w:rPr>
          <w:lang w:val="pt-PT"/>
        </w:rPr>
        <w:t xml:space="preserve"> cum duabus </w:t>
      </w:r>
      <w:r w:rsidR="00BA24A1" w:rsidRPr="00B779A9">
        <w:rPr>
          <w:lang w:val="pt-PT"/>
        </w:rPr>
        <w:t>[</w:t>
      </w:r>
      <w:r w:rsidR="00885488" w:rsidRPr="00B779A9">
        <w:rPr>
          <w:lang w:val="pt-PT"/>
        </w:rPr>
        <w:t>sequentibus</w:t>
      </w:r>
      <w:r w:rsidR="00BA24A1" w:rsidRPr="00B779A9">
        <w:rPr>
          <w:lang w:val="pt-PT"/>
        </w:rPr>
        <w:t>]</w:t>
      </w:r>
      <w:r w:rsidR="00885488" w:rsidRPr="00B779A9">
        <w:rPr>
          <w:lang w:val="pt-PT"/>
        </w:rPr>
        <w:t xml:space="preserve">. PS </w:t>
      </w:r>
      <w:r w:rsidR="00885488" w:rsidRPr="00F77676">
        <w:rPr>
          <w:rStyle w:val="Incipit"/>
          <w:lang w:val="pt-PT"/>
        </w:rPr>
        <w:t>Eructavit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Deus noster refugium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Fundamenta</w:t>
      </w:r>
      <w:r w:rsidR="00885488" w:rsidRPr="00B779A9">
        <w:rPr>
          <w:lang w:val="pt-PT"/>
        </w:rPr>
        <w:t xml:space="preserve">. VS </w:t>
      </w:r>
      <w:r w:rsidR="00885488" w:rsidRPr="00F77676">
        <w:rPr>
          <w:rStyle w:val="Incipit"/>
          <w:lang w:val="pt-PT"/>
        </w:rPr>
        <w:t>Diffusa est gratia</w:t>
      </w:r>
      <w:r w:rsidR="00885488" w:rsidRPr="00B779A9">
        <w:rPr>
          <w:lang w:val="pt-PT"/>
        </w:rPr>
        <w:t xml:space="preserve">. RP </w:t>
      </w:r>
      <w:r w:rsidR="006D2051" w:rsidRPr="006D2051">
        <w:rPr>
          <w:rStyle w:val="Incipit"/>
          <w:lang w:val="pt-PT"/>
        </w:rPr>
        <w:t>|</w:t>
      </w:r>
      <w:r w:rsidR="006D2051" w:rsidRPr="00F77676">
        <w:rPr>
          <w:rStyle w:val="Incipit"/>
          <w:lang w:val="pt-PT"/>
        </w:rPr>
        <w:t xml:space="preserve">Maria miris::Miris| </w:t>
      </w:r>
      <w:r w:rsidR="00603E0B" w:rsidRPr="00F77676">
        <w:rPr>
          <w:rStyle w:val="Incipit"/>
          <w:lang w:val="pt-PT"/>
        </w:rPr>
        <w:t>varie</w:t>
      </w:r>
      <w:r w:rsidR="00885488" w:rsidRPr="00F77676">
        <w:rPr>
          <w:rStyle w:val="Incipit"/>
          <w:lang w:val="pt-PT"/>
        </w:rPr>
        <w:t>tatibus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Igne dei ardens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Praefigurata caelitus</w:t>
      </w:r>
      <w:r w:rsidR="00885488" w:rsidRPr="00B779A9">
        <w:rPr>
          <w:lang w:val="pt-PT"/>
        </w:rPr>
        <w:t>.</w:t>
      </w:r>
    </w:p>
    <w:p w:rsidR="00885488" w:rsidRPr="00B779A9" w:rsidRDefault="00F45656" w:rsidP="00415109">
      <w:pPr>
        <w:rPr>
          <w:lang w:val="fr-FR"/>
        </w:rPr>
      </w:pPr>
      <w:r w:rsidRPr="00F77676">
        <w:rPr>
          <w:rStyle w:val="Time2"/>
          <w:lang w:val="pt-PT"/>
        </w:rPr>
        <w:t>In tertio nocturno</w:t>
      </w:r>
      <w:r w:rsidR="00885488" w:rsidRPr="00B779A9">
        <w:rPr>
          <w:color w:val="000000"/>
          <w:lang w:val="pt-PT"/>
        </w:rPr>
        <w:t xml:space="preserve"> AN </w:t>
      </w:r>
      <w:r w:rsidR="00885488" w:rsidRPr="00F77676">
        <w:rPr>
          <w:rStyle w:val="Incipit"/>
          <w:lang w:val="pt-PT"/>
        </w:rPr>
        <w:t>Flos in floris</w:t>
      </w:r>
      <w:r w:rsidR="00885488" w:rsidRPr="00B779A9">
        <w:rPr>
          <w:color w:val="000000"/>
          <w:lang w:val="pt-PT"/>
        </w:rPr>
        <w:t xml:space="preserve"> cum duabus sequentibus. </w:t>
      </w:r>
      <w:r w:rsidR="00885488" w:rsidRPr="00B779A9">
        <w:rPr>
          <w:color w:val="000000"/>
          <w:lang w:val="fr-FR"/>
        </w:rPr>
        <w:t xml:space="preserve">PS </w:t>
      </w:r>
      <w:r w:rsidR="00885488" w:rsidRPr="00F77676">
        <w:rPr>
          <w:rStyle w:val="Incipit"/>
          <w:lang w:val="fr-FR"/>
        </w:rPr>
        <w:t>Cantate</w:t>
      </w:r>
      <w:r w:rsidR="00885488" w:rsidRPr="00B779A9">
        <w:rPr>
          <w:lang w:val="fr-FR"/>
        </w:rPr>
        <w:t xml:space="preserve"> primum.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Dominus regnavit exultet</w:t>
      </w:r>
      <w:r w:rsidR="00885488" w:rsidRPr="00B779A9">
        <w:rPr>
          <w:lang w:val="fr-FR"/>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F77676">
        <w:rPr>
          <w:rStyle w:val="Incipit"/>
          <w:lang w:val="it-IT"/>
        </w:rPr>
        <w:t>Cantate</w:t>
      </w:r>
      <w:r w:rsidR="00885488" w:rsidRPr="00B779A9">
        <w:rPr>
          <w:lang w:val="it-IT"/>
        </w:rPr>
        <w:t xml:space="preserve"> secundum. VS </w:t>
      </w:r>
      <w:r w:rsidR="00885488" w:rsidRPr="00F77676">
        <w:rPr>
          <w:rStyle w:val="Incipit"/>
          <w:lang w:val="it-IT"/>
        </w:rPr>
        <w:t>Audi filia</w:t>
      </w:r>
      <w:r w:rsidR="00885488" w:rsidRPr="00B779A9">
        <w:rPr>
          <w:lang w:val="it-IT"/>
        </w:rPr>
        <w:t xml:space="preserve">. EV </w:t>
      </w:r>
      <w:r w:rsidR="00885488" w:rsidRPr="00F77676">
        <w:rPr>
          <w:rStyle w:val="Incipit"/>
          <w:lang w:val="it-IT"/>
        </w:rPr>
        <w:t>Liber generationis</w:t>
      </w:r>
      <w:r w:rsidR="00885488" w:rsidRPr="00B779A9">
        <w:rPr>
          <w:lang w:val="it-IT"/>
        </w:rPr>
        <w:t xml:space="preserve">. RP </w:t>
      </w:r>
      <w:r w:rsidR="00885488" w:rsidRPr="00F77676">
        <w:rPr>
          <w:rStyle w:val="Incipit"/>
          <w:lang w:val="it-IT"/>
        </w:rPr>
        <w:t>Ave gemma</w:t>
      </w:r>
      <w:r w:rsidR="00885488" w:rsidRPr="00B779A9">
        <w:rPr>
          <w:lang w:val="it-IT"/>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Omnes gentes</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Gaude et laetare</w:t>
      </w:r>
      <w:r w:rsidR="00885488" w:rsidRPr="00B779A9">
        <w:rPr>
          <w:lang w:val="fr-FR"/>
        </w:rPr>
        <w:t xml:space="preserve">. </w:t>
      </w:r>
      <w:r w:rsidR="00BB2F5E" w:rsidRPr="00B779A9">
        <w:rPr>
          <w:lang w:val="fr-FR"/>
        </w:rPr>
        <w:t xml:space="preserve">[TD] </w:t>
      </w:r>
      <w:r w:rsidR="00BB2F5E" w:rsidRPr="00F77676">
        <w:rPr>
          <w:rStyle w:val="Incipit"/>
          <w:lang w:val="fr-FR"/>
        </w:rPr>
        <w:t>Te deum</w:t>
      </w:r>
      <w:r w:rsidR="007F3FD7" w:rsidRPr="00F77676">
        <w:rPr>
          <w:rStyle w:val="Incipit"/>
          <w:lang w:val="fr-FR"/>
        </w:rPr>
        <w:t xml:space="preserve"> laudamus</w:t>
      </w:r>
      <w:r w:rsidR="00885488" w:rsidRPr="00B779A9">
        <w:rPr>
          <w:lang w:val="fr-FR"/>
        </w:rPr>
        <w:t>.</w:t>
      </w:r>
    </w:p>
    <w:p w:rsidR="00885488" w:rsidRPr="00B779A9" w:rsidRDefault="00783F3D" w:rsidP="00415109">
      <w:pPr>
        <w:rPr>
          <w:lang w:val="fr-FR"/>
        </w:rPr>
      </w:pPr>
      <w:r w:rsidRPr="00F77676">
        <w:rPr>
          <w:rStyle w:val="Time1"/>
          <w:lang w:val="fr-FR"/>
        </w:rPr>
        <w:t>Ad laudes</w:t>
      </w:r>
      <w:r w:rsidR="00885488" w:rsidRPr="00B779A9">
        <w:rPr>
          <w:lang w:val="fr-FR"/>
        </w:rPr>
        <w:t xml:space="preserve"> AN </w:t>
      </w:r>
      <w:r w:rsidR="00885488" w:rsidRPr="00F77676">
        <w:rPr>
          <w:rStyle w:val="Incipit"/>
          <w:lang w:val="fr-FR"/>
        </w:rPr>
        <w:t>Surgis ut aurora</w:t>
      </w:r>
      <w:r w:rsidR="00885488" w:rsidRPr="00B779A9">
        <w:rPr>
          <w:lang w:val="fr-FR"/>
        </w:rPr>
        <w:t xml:space="preserve"> cum reliquis. HY </w:t>
      </w:r>
      <w:r w:rsidR="00885488" w:rsidRPr="00F77676">
        <w:rPr>
          <w:rStyle w:val="Incipit"/>
          <w:lang w:val="fr-FR"/>
        </w:rPr>
        <w:t>O dei sapientia</w:t>
      </w:r>
      <w:r w:rsidR="00885488" w:rsidRPr="00B779A9">
        <w:rPr>
          <w:lang w:val="fr-FR"/>
        </w:rPr>
        <w:t xml:space="preserve">. VS </w:t>
      </w:r>
      <w:r w:rsidR="00382E22" w:rsidRPr="00F77676">
        <w:rPr>
          <w:rStyle w:val="Incipit"/>
          <w:lang w:val="fr-FR"/>
        </w:rPr>
        <w:t>Adiuv</w:t>
      </w:r>
      <w:r w:rsidR="00885488" w:rsidRPr="00F77676">
        <w:rPr>
          <w:rStyle w:val="Incipit"/>
          <w:lang w:val="fr-FR"/>
        </w:rPr>
        <w:t>abit eam</w:t>
      </w:r>
      <w:r w:rsidR="00885488" w:rsidRPr="00B779A9">
        <w:rPr>
          <w:lang w:val="fr-FR"/>
        </w:rPr>
        <w:t xml:space="preserve">. AB </w:t>
      </w:r>
      <w:r w:rsidR="00885488" w:rsidRPr="00F77676">
        <w:rPr>
          <w:rStyle w:val="Incipit"/>
          <w:lang w:val="fr-FR"/>
        </w:rPr>
        <w:t>Benedicta dulcis virguncula</w:t>
      </w:r>
      <w:r w:rsidR="00885488" w:rsidRPr="00B779A9">
        <w:rPr>
          <w:lang w:val="fr-FR"/>
        </w:rPr>
        <w:t xml:space="preserve">. </w:t>
      </w:r>
      <w:r w:rsidR="00BB2F5E" w:rsidRPr="00B779A9">
        <w:rPr>
          <w:lang w:val="fr-FR"/>
        </w:rPr>
        <w:t xml:space="preserve">[BD] </w:t>
      </w:r>
      <w:r w:rsidR="005F6F99" w:rsidRPr="00F77676">
        <w:rPr>
          <w:rStyle w:val="Incipit"/>
          <w:lang w:val="fr-FR"/>
        </w:rPr>
        <w:t>Benedicamus</w:t>
      </w:r>
      <w:r w:rsidR="005E1283" w:rsidRPr="00B779A9">
        <w:rPr>
          <w:lang w:val="fr-FR"/>
        </w:rPr>
        <w:t>. [TP]</w:t>
      </w:r>
      <w:r w:rsidR="00BB2F5E" w:rsidRPr="00B779A9">
        <w:rPr>
          <w:lang w:val="fr-FR"/>
        </w:rPr>
        <w:t xml:space="preserve"> </w:t>
      </w:r>
      <w:r w:rsidR="00BB2F5E" w:rsidRPr="00F77676">
        <w:rPr>
          <w:rStyle w:val="Incipit"/>
          <w:lang w:val="fr-FR"/>
        </w:rPr>
        <w:t>I</w:t>
      </w:r>
      <w:r w:rsidR="00885488" w:rsidRPr="00F77676">
        <w:rPr>
          <w:rStyle w:val="Incipit"/>
          <w:lang w:val="fr-FR"/>
        </w:rPr>
        <w:t>n laude Iesu</w:t>
      </w:r>
      <w:r w:rsidR="00885488" w:rsidRPr="00B779A9">
        <w:rPr>
          <w:lang w:val="fr-FR"/>
        </w:rPr>
        <w:t>.</w:t>
      </w:r>
    </w:p>
    <w:p w:rsidR="00885488" w:rsidRPr="00B779A9" w:rsidRDefault="00783F3D" w:rsidP="00415109">
      <w:pPr>
        <w:rPr>
          <w:lang w:val="fr-FR"/>
        </w:rPr>
      </w:pPr>
      <w:r w:rsidRPr="00F77676">
        <w:rPr>
          <w:rStyle w:val="Time1"/>
          <w:lang w:val="fr-FR"/>
        </w:rPr>
        <w:t>Ad primam</w:t>
      </w:r>
      <w:r w:rsidR="00885488" w:rsidRPr="00B779A9">
        <w:rPr>
          <w:lang w:val="fr-FR"/>
        </w:rPr>
        <w:t xml:space="preserve"> AN </w:t>
      </w:r>
      <w:r w:rsidR="00D80D0C" w:rsidRPr="00F77676">
        <w:rPr>
          <w:rStyle w:val="Incipit"/>
          <w:lang w:val="fr-FR"/>
        </w:rPr>
        <w:t>Nov</w:t>
      </w:r>
      <w:r w:rsidR="00885488" w:rsidRPr="00F77676">
        <w:rPr>
          <w:rStyle w:val="Incipit"/>
          <w:lang w:val="fr-FR"/>
        </w:rPr>
        <w:t>ae laudis adest festi</w:t>
      </w:r>
      <w:r w:rsidR="00D66EA2" w:rsidRPr="00F77676">
        <w:rPr>
          <w:rStyle w:val="Incipit"/>
          <w:lang w:val="fr-FR"/>
        </w:rPr>
        <w:t>vita</w:t>
      </w:r>
      <w:r w:rsidR="00885488" w:rsidRPr="00F77676">
        <w:rPr>
          <w:rStyle w:val="Incipit"/>
          <w:lang w:val="fr-FR"/>
        </w:rPr>
        <w:t>s</w:t>
      </w:r>
      <w:r w:rsidR="00885488" w:rsidRPr="00B779A9">
        <w:rPr>
          <w:lang w:val="fr-FR"/>
        </w:rPr>
        <w:t>.</w:t>
      </w:r>
    </w:p>
    <w:p w:rsidR="00885488" w:rsidRPr="00B779A9" w:rsidRDefault="00783F3D" w:rsidP="00415109">
      <w:pPr>
        <w:rPr>
          <w:lang w:val="fr-FR"/>
        </w:rPr>
      </w:pPr>
      <w:r w:rsidRPr="00F77676">
        <w:rPr>
          <w:rStyle w:val="Time1"/>
          <w:lang w:val="fr-FR"/>
        </w:rPr>
        <w:t>Ad tertiam</w:t>
      </w:r>
      <w:r w:rsidR="00885488" w:rsidRPr="00B779A9">
        <w:rPr>
          <w:lang w:val="fr-FR"/>
        </w:rPr>
        <w:t xml:space="preserve"> AN </w:t>
      </w:r>
      <w:r w:rsidR="00885488" w:rsidRPr="00794880">
        <w:rPr>
          <w:rStyle w:val="Incipit"/>
          <w:lang w:val="fr-FR"/>
        </w:rPr>
        <w:t>O</w:t>
      </w:r>
      <w:r w:rsidR="005A362F" w:rsidRPr="005A362F">
        <w:rPr>
          <w:i/>
          <w:lang w:val="fr-FR"/>
        </w:rPr>
        <w:t xml:space="preserve"> </w:t>
      </w:r>
      <w:r w:rsidR="00885488" w:rsidRPr="00794880">
        <w:rPr>
          <w:rStyle w:val="Incipit"/>
          <w:lang w:val="fr-FR"/>
        </w:rPr>
        <w:t>virgo</w:t>
      </w:r>
      <w:r w:rsidR="005A362F" w:rsidRPr="005A362F">
        <w:rPr>
          <w:i/>
          <w:lang w:val="fr-FR"/>
        </w:rPr>
        <w:t xml:space="preserve"> </w:t>
      </w:r>
      <w:r w:rsidR="00885488" w:rsidRPr="00794880">
        <w:rPr>
          <w:rStyle w:val="Incipit"/>
          <w:lang w:val="fr-FR"/>
        </w:rPr>
        <w:t>sancta</w:t>
      </w:r>
      <w:r w:rsidR="00885488" w:rsidRPr="00B779A9">
        <w:rPr>
          <w:lang w:val="fr-FR"/>
        </w:rPr>
        <w:t>.</w:t>
      </w:r>
    </w:p>
    <w:p w:rsidR="00885488" w:rsidRPr="00B779A9" w:rsidRDefault="00783F3D" w:rsidP="00415109">
      <w:pPr>
        <w:rPr>
          <w:lang w:val="fr-FR"/>
        </w:rPr>
      </w:pPr>
      <w:r w:rsidRPr="00F77676">
        <w:rPr>
          <w:rStyle w:val="Time1"/>
          <w:lang w:val="fr-FR"/>
        </w:rPr>
        <w:t>Ad processionem</w:t>
      </w:r>
      <w:r w:rsidR="00BB2F5E" w:rsidRPr="00B779A9">
        <w:rPr>
          <w:lang w:val="fr-FR"/>
        </w:rPr>
        <w:t xml:space="preserve"> RPP </w:t>
      </w:r>
      <w:r w:rsidR="00885488" w:rsidRPr="00794880">
        <w:rPr>
          <w:rStyle w:val="Incipit"/>
          <w:lang w:val="fr-FR"/>
        </w:rPr>
        <w:t>Advenisti</w:t>
      </w:r>
      <w:r w:rsidR="005A362F" w:rsidRPr="005A362F">
        <w:rPr>
          <w:i/>
          <w:lang w:val="fr-FR"/>
        </w:rPr>
        <w:t xml:space="preserve"> </w:t>
      </w:r>
      <w:r w:rsidR="00885488" w:rsidRPr="00794880">
        <w:rPr>
          <w:rStyle w:val="Incipit"/>
          <w:lang w:val="fr-FR"/>
        </w:rPr>
        <w:t>desiderabilis</w:t>
      </w:r>
      <w:r w:rsidR="00885488" w:rsidRPr="00B779A9">
        <w:rPr>
          <w:lang w:val="fr-FR"/>
        </w:rPr>
        <w:t>. Ad stationem R</w:t>
      </w:r>
      <w:r w:rsidR="00BB2F5E" w:rsidRPr="00B779A9">
        <w:rPr>
          <w:lang w:val="fr-FR"/>
        </w:rPr>
        <w:t>P</w:t>
      </w:r>
      <w:r w:rsidR="00885488" w:rsidRPr="00B779A9">
        <w:rPr>
          <w:lang w:val="fr-FR"/>
        </w:rPr>
        <w:t xml:space="preserve">P </w:t>
      </w:r>
      <w:r w:rsidR="000F4FB4" w:rsidRPr="00794880">
        <w:rPr>
          <w:rStyle w:val="Incipit"/>
          <w:lang w:val="fr-FR"/>
        </w:rPr>
        <w:t>Salve</w:t>
      </w:r>
      <w:r w:rsidR="005A362F" w:rsidRPr="005A362F">
        <w:rPr>
          <w:i/>
          <w:lang w:val="fr-FR"/>
        </w:rPr>
        <w:t xml:space="preserve"> </w:t>
      </w:r>
      <w:r w:rsidR="00885488" w:rsidRPr="00794880">
        <w:rPr>
          <w:rStyle w:val="Incipit"/>
          <w:lang w:val="fr-FR"/>
        </w:rPr>
        <w:t>nobilis</w:t>
      </w:r>
      <w:r w:rsidR="00885488" w:rsidRPr="00B779A9">
        <w:rPr>
          <w:lang w:val="fr-FR"/>
        </w:rPr>
        <w:t xml:space="preserve">. Finito hoc responsorio </w:t>
      </w:r>
      <w:r w:rsidR="00885488" w:rsidRPr="00F77676">
        <w:rPr>
          <w:rStyle w:val="Funktion"/>
          <w:lang w:val="fr-FR"/>
        </w:rPr>
        <w:t>sacerdos</w:t>
      </w:r>
      <w:r w:rsidR="00885488" w:rsidRPr="00B779A9">
        <w:rPr>
          <w:lang w:val="fr-FR"/>
        </w:rPr>
        <w:t xml:space="preserve"> celebraturus incipit ante </w:t>
      </w:r>
      <w:r w:rsidR="00885488" w:rsidRPr="00F77676">
        <w:rPr>
          <w:rStyle w:val="Ort"/>
          <w:lang w:val="fr-FR"/>
        </w:rPr>
        <w:t>altare beatae Mariae in Neustifft</w:t>
      </w:r>
      <w:r w:rsidR="00885488" w:rsidRPr="00B779A9">
        <w:rPr>
          <w:lang w:val="fr-FR"/>
        </w:rPr>
        <w:t xml:space="preserve"> </w:t>
      </w:r>
      <w:r w:rsidR="00BA24A1" w:rsidRPr="00B779A9">
        <w:rPr>
          <w:lang w:val="fr-FR"/>
        </w:rPr>
        <w:t>[</w:t>
      </w:r>
      <w:r w:rsidR="00885488" w:rsidRPr="00B779A9">
        <w:rPr>
          <w:lang w:val="fr-FR"/>
        </w:rPr>
        <w:t>HY</w:t>
      </w:r>
      <w:r w:rsidR="00BA24A1" w:rsidRPr="00B779A9">
        <w:rPr>
          <w:lang w:val="fr-FR"/>
        </w:rPr>
        <w:t>]</w:t>
      </w:r>
      <w:r w:rsidR="00885488" w:rsidRPr="00B779A9">
        <w:rPr>
          <w:lang w:val="fr-FR"/>
        </w:rPr>
        <w:t xml:space="preserve"> </w:t>
      </w:r>
      <w:r w:rsidR="00885488" w:rsidRPr="00794880">
        <w:rPr>
          <w:rStyle w:val="Incipit"/>
          <w:lang w:val="fr-FR"/>
        </w:rPr>
        <w:t>O</w:t>
      </w:r>
      <w:r w:rsidR="005A362F" w:rsidRPr="005A362F">
        <w:rPr>
          <w:i/>
          <w:lang w:val="fr-FR"/>
        </w:rPr>
        <w:t xml:space="preserve"> </w:t>
      </w:r>
      <w:r w:rsidR="00FA3B56" w:rsidRPr="00794880">
        <w:rPr>
          <w:rStyle w:val="Incipit"/>
          <w:lang w:val="fr-FR"/>
        </w:rPr>
        <w:t>veneran</w:t>
      </w:r>
      <w:r w:rsidR="00885488" w:rsidRPr="00794880">
        <w:rPr>
          <w:rStyle w:val="Incipit"/>
          <w:lang w:val="fr-FR"/>
        </w:rPr>
        <w:t>da</w:t>
      </w:r>
      <w:r w:rsidR="005A362F" w:rsidRPr="005A362F">
        <w:rPr>
          <w:i/>
          <w:lang w:val="fr-FR"/>
        </w:rPr>
        <w:t xml:space="preserve"> </w:t>
      </w:r>
      <w:r w:rsidR="00885488" w:rsidRPr="00794880">
        <w:rPr>
          <w:rStyle w:val="Incipit"/>
          <w:lang w:val="fr-FR"/>
        </w:rPr>
        <w:t>trinitas</w:t>
      </w:r>
      <w:r w:rsidR="00885488" w:rsidRPr="00B779A9">
        <w:rPr>
          <w:lang w:val="fr-FR"/>
        </w:rPr>
        <w:t>. Deinde</w:t>
      </w:r>
      <w:r>
        <w:rPr>
          <w:lang w:val="fr-FR"/>
        </w:rPr>
        <w:t xml:space="preserve"> officium summum</w:t>
      </w:r>
      <w:r w:rsidR="00885488" w:rsidRPr="00B779A9">
        <w:rPr>
          <w:lang w:val="fr-FR"/>
        </w:rPr>
        <w:t xml:space="preserve"> cantatur a </w:t>
      </w:r>
      <w:r w:rsidR="00885488" w:rsidRPr="00F77676">
        <w:rPr>
          <w:rStyle w:val="Funktion"/>
          <w:lang w:val="fr-FR"/>
        </w:rPr>
        <w:t>cantoribus</w:t>
      </w:r>
      <w:r w:rsidR="00885488" w:rsidRPr="00B779A9">
        <w:rPr>
          <w:lang w:val="fr-FR"/>
        </w:rPr>
        <w:t xml:space="preserve"> in </w:t>
      </w:r>
      <w:r w:rsidR="00885488" w:rsidRPr="00F77676">
        <w:rPr>
          <w:rStyle w:val="Ort"/>
          <w:lang w:val="fr-FR"/>
        </w:rPr>
        <w:t>choro beatae Mariae in Neustifft</w:t>
      </w:r>
      <w:r w:rsidR="00885488" w:rsidRPr="00B779A9">
        <w:rPr>
          <w:lang w:val="fr-FR"/>
        </w:rPr>
        <w:t xml:space="preserve">. </w:t>
      </w:r>
    </w:p>
    <w:p w:rsidR="00885488" w:rsidRPr="00B779A9" w:rsidRDefault="00BA24A1" w:rsidP="00415109">
      <w:pPr>
        <w:rPr>
          <w:lang w:val="fr-FR"/>
        </w:rPr>
      </w:pPr>
      <w:r w:rsidRPr="00F77676">
        <w:rPr>
          <w:rStyle w:val="Time1"/>
          <w:lang w:val="fr-FR"/>
        </w:rPr>
        <w:t>[</w:t>
      </w:r>
      <w:r w:rsidR="00783F3D" w:rsidRPr="00F77676">
        <w:rPr>
          <w:rStyle w:val="Time1"/>
          <w:lang w:val="fr-FR"/>
        </w:rPr>
        <w:t>Ad summum officium</w:t>
      </w:r>
      <w:r w:rsidRPr="00F77676">
        <w:rPr>
          <w:rStyle w:val="Time1"/>
          <w:lang w:val="fr-FR"/>
        </w:rPr>
        <w:t>]</w:t>
      </w:r>
      <w:r w:rsidR="00885488" w:rsidRPr="00B779A9">
        <w:rPr>
          <w:lang w:val="fr-FR"/>
        </w:rPr>
        <w:t xml:space="preserve"> </w:t>
      </w:r>
      <w:r w:rsidR="009805C7">
        <w:rPr>
          <w:lang w:val="fr-FR"/>
        </w:rPr>
        <w:t>introitus est [</w:t>
      </w:r>
      <w:r w:rsidR="00885488" w:rsidRPr="00B779A9">
        <w:rPr>
          <w:lang w:val="fr-FR"/>
        </w:rPr>
        <w:t>IN</w:t>
      </w:r>
      <w:r w:rsidR="009805C7">
        <w:rPr>
          <w:lang w:val="fr-FR"/>
        </w:rPr>
        <w:t>]</w:t>
      </w:r>
      <w:r w:rsidR="00885488" w:rsidRPr="00B779A9">
        <w:rPr>
          <w:lang w:val="fr-FR"/>
        </w:rPr>
        <w:t xml:space="preserve"> </w:t>
      </w:r>
      <w:r w:rsidR="00885488" w:rsidRPr="00794880">
        <w:rPr>
          <w:rStyle w:val="Incipit"/>
          <w:lang w:val="fr-FR"/>
        </w:rPr>
        <w:t>Gaudeamus</w:t>
      </w:r>
      <w:r w:rsidR="005A362F" w:rsidRPr="005A362F">
        <w:rPr>
          <w:i/>
          <w:lang w:val="fr-FR"/>
        </w:rPr>
        <w:t xml:space="preserve"> </w:t>
      </w:r>
      <w:r w:rsidR="00885488" w:rsidRPr="00794880">
        <w:rPr>
          <w:rStyle w:val="Incipit"/>
          <w:lang w:val="fr-FR"/>
        </w:rPr>
        <w:t>omnes</w:t>
      </w:r>
      <w:r w:rsidR="00BB2F5E" w:rsidRPr="00B779A9">
        <w:rPr>
          <w:lang w:val="fr-FR"/>
        </w:rPr>
        <w:t>. IV</w:t>
      </w:r>
      <w:r w:rsidR="00885488" w:rsidRPr="00B779A9">
        <w:rPr>
          <w:lang w:val="fr-FR"/>
        </w:rPr>
        <w:t xml:space="preserve"> </w:t>
      </w:r>
      <w:r w:rsidR="00885488" w:rsidRPr="00794880">
        <w:rPr>
          <w:rStyle w:val="Incipit"/>
          <w:lang w:val="fr-FR"/>
        </w:rPr>
        <w:t>Eructavit</w:t>
      </w:r>
      <w:r w:rsidR="00885488" w:rsidRPr="00B779A9">
        <w:rPr>
          <w:lang w:val="fr-FR"/>
        </w:rPr>
        <w:t xml:space="preserve">. </w:t>
      </w:r>
      <w:r w:rsidR="00BB2F5E" w:rsidRPr="00B779A9">
        <w:rPr>
          <w:lang w:val="fr-FR"/>
        </w:rPr>
        <w:t xml:space="preserve">[KY] </w:t>
      </w:r>
      <w:r w:rsidR="00BB2F5E" w:rsidRPr="00794880">
        <w:rPr>
          <w:rStyle w:val="Incipit"/>
          <w:lang w:val="fr-FR"/>
        </w:rPr>
        <w:t>Kyrie</w:t>
      </w:r>
      <w:r w:rsidR="005A362F" w:rsidRPr="005A362F">
        <w:rPr>
          <w:i/>
          <w:lang w:val="fr-FR"/>
        </w:rPr>
        <w:t xml:space="preserve"> </w:t>
      </w:r>
      <w:r w:rsidR="00BB2F5E" w:rsidRPr="00B779A9">
        <w:rPr>
          <w:lang w:val="fr-FR"/>
        </w:rPr>
        <w:t xml:space="preserve">et [SA] </w:t>
      </w:r>
      <w:r w:rsidR="00BB2F5E" w:rsidRPr="00794880">
        <w:rPr>
          <w:rStyle w:val="Incipit"/>
          <w:lang w:val="fr-FR"/>
        </w:rPr>
        <w:t>Sanctus</w:t>
      </w:r>
      <w:r w:rsidR="00885488" w:rsidRPr="00B779A9">
        <w:rPr>
          <w:lang w:val="fr-FR"/>
        </w:rPr>
        <w:t xml:space="preserve"> de assumptione. GR </w:t>
      </w:r>
      <w:r w:rsidR="00885488" w:rsidRPr="00794880">
        <w:rPr>
          <w:rStyle w:val="Incipit"/>
          <w:lang w:val="fr-FR"/>
        </w:rPr>
        <w:t>Benedicta</w:t>
      </w:r>
      <w:r w:rsidR="005A362F" w:rsidRPr="005A362F">
        <w:rPr>
          <w:i/>
          <w:lang w:val="fr-FR"/>
        </w:rPr>
        <w:t xml:space="preserve"> </w:t>
      </w:r>
      <w:r w:rsidR="00885488" w:rsidRPr="00794880">
        <w:rPr>
          <w:rStyle w:val="Incipit"/>
          <w:lang w:val="fr-FR"/>
        </w:rPr>
        <w:t>et</w:t>
      </w:r>
      <w:r w:rsidR="005A362F" w:rsidRPr="005A362F">
        <w:rPr>
          <w:i/>
          <w:lang w:val="fr-FR"/>
        </w:rPr>
        <w:t xml:space="preserve"> </w:t>
      </w:r>
      <w:r w:rsidR="00702792" w:rsidRPr="00794880">
        <w:rPr>
          <w:rStyle w:val="Incipit"/>
          <w:lang w:val="fr-FR"/>
        </w:rPr>
        <w:t>venerabili</w:t>
      </w:r>
      <w:r w:rsidR="00885488" w:rsidRPr="00794880">
        <w:rPr>
          <w:rStyle w:val="Incipit"/>
          <w:lang w:val="fr-FR"/>
        </w:rPr>
        <w:t>s</w:t>
      </w:r>
      <w:r w:rsidR="00885488" w:rsidRPr="00B779A9">
        <w:rPr>
          <w:lang w:val="fr-FR"/>
        </w:rPr>
        <w:t>. AL</w:t>
      </w:r>
      <w:r w:rsidR="00D5370B" w:rsidRPr="00B779A9">
        <w:rPr>
          <w:lang w:val="fr-FR"/>
        </w:rPr>
        <w:t>V</w:t>
      </w:r>
      <w:r w:rsidR="00885488" w:rsidRPr="00B779A9">
        <w:rPr>
          <w:lang w:val="fr-FR"/>
        </w:rPr>
        <w:t xml:space="preserve"> </w:t>
      </w:r>
      <w:r w:rsidR="00885488" w:rsidRPr="00794880">
        <w:rPr>
          <w:rStyle w:val="Incipit"/>
          <w:lang w:val="fr-FR"/>
        </w:rPr>
        <w:t>O</w:t>
      </w:r>
      <w:r w:rsidR="005A362F" w:rsidRPr="005A362F">
        <w:rPr>
          <w:i/>
          <w:lang w:val="fr-FR"/>
        </w:rPr>
        <w:t xml:space="preserve"> </w:t>
      </w:r>
      <w:r w:rsidR="000F4FB4" w:rsidRPr="00794880">
        <w:rPr>
          <w:rStyle w:val="Incipit"/>
          <w:lang w:val="fr-FR"/>
        </w:rPr>
        <w:t>feli</w:t>
      </w:r>
      <w:r w:rsidR="00885488" w:rsidRPr="00794880">
        <w:rPr>
          <w:rStyle w:val="Incipit"/>
          <w:lang w:val="fr-FR"/>
        </w:rPr>
        <w:t>x</w:t>
      </w:r>
      <w:r w:rsidR="005A362F" w:rsidRPr="005A362F">
        <w:rPr>
          <w:i/>
          <w:lang w:val="fr-FR"/>
        </w:rPr>
        <w:t xml:space="preserve"> </w:t>
      </w:r>
      <w:r w:rsidR="00885488" w:rsidRPr="00794880">
        <w:rPr>
          <w:rStyle w:val="Incipit"/>
          <w:lang w:val="fr-FR"/>
        </w:rPr>
        <w:t>virgo</w:t>
      </w:r>
      <w:r w:rsidR="00885488" w:rsidRPr="00B779A9">
        <w:rPr>
          <w:lang w:val="fr-FR"/>
        </w:rPr>
        <w:t xml:space="preserve">. SE </w:t>
      </w:r>
      <w:r w:rsidR="00885488" w:rsidRPr="00794880">
        <w:rPr>
          <w:rStyle w:val="Incipit"/>
          <w:lang w:val="fr-FR"/>
        </w:rPr>
        <w:t>Altissima</w:t>
      </w:r>
      <w:r w:rsidR="005A362F" w:rsidRPr="005A362F">
        <w:rPr>
          <w:i/>
          <w:lang w:val="fr-FR"/>
        </w:rPr>
        <w:t xml:space="preserve"> </w:t>
      </w:r>
      <w:r w:rsidR="00D80D0C" w:rsidRPr="00794880">
        <w:rPr>
          <w:rStyle w:val="Incipit"/>
          <w:lang w:val="fr-FR"/>
        </w:rPr>
        <w:t>provid</w:t>
      </w:r>
      <w:r w:rsidR="00885488" w:rsidRPr="00794880">
        <w:rPr>
          <w:rStyle w:val="Incipit"/>
          <w:lang w:val="fr-FR"/>
        </w:rPr>
        <w:t>ente</w:t>
      </w:r>
      <w:r w:rsidR="005A362F" w:rsidRPr="005A362F">
        <w:rPr>
          <w:i/>
          <w:lang w:val="fr-FR"/>
        </w:rPr>
        <w:t xml:space="preserve"> </w:t>
      </w:r>
      <w:r w:rsidR="00885488" w:rsidRPr="00794880">
        <w:rPr>
          <w:rStyle w:val="Incipit"/>
          <w:lang w:val="fr-FR"/>
        </w:rPr>
        <w:t>cuncta</w:t>
      </w:r>
      <w:r w:rsidR="00885488" w:rsidRPr="00B779A9">
        <w:rPr>
          <w:lang w:val="fr-FR"/>
        </w:rPr>
        <w:t xml:space="preserve">. </w:t>
      </w:r>
      <w:r w:rsidR="00CC455B" w:rsidRPr="00B779A9">
        <w:rPr>
          <w:lang w:val="fr-FR"/>
        </w:rPr>
        <w:t xml:space="preserve">(90v) </w:t>
      </w:r>
      <w:r w:rsidR="00885488" w:rsidRPr="00B779A9">
        <w:rPr>
          <w:lang w:val="fr-FR"/>
        </w:rPr>
        <w:t xml:space="preserve">OF </w:t>
      </w:r>
      <w:r w:rsidR="00885488" w:rsidRPr="00794880">
        <w:rPr>
          <w:rStyle w:val="Incipit"/>
          <w:lang w:val="fr-FR"/>
        </w:rPr>
        <w:t>Filiae</w:t>
      </w:r>
      <w:r w:rsidR="005A362F" w:rsidRPr="005A362F">
        <w:rPr>
          <w:i/>
          <w:lang w:val="fr-FR"/>
        </w:rPr>
        <w:t xml:space="preserve"> </w:t>
      </w:r>
      <w:r w:rsidR="00885488" w:rsidRPr="00794880">
        <w:rPr>
          <w:rStyle w:val="Incipit"/>
          <w:lang w:val="fr-FR"/>
        </w:rPr>
        <w:t>regum</w:t>
      </w:r>
      <w:r w:rsidR="00DD1415">
        <w:rPr>
          <w:lang w:val="fr-FR"/>
        </w:rPr>
        <w:t>@</w:t>
      </w:r>
      <w:r w:rsidR="00DD1415" w:rsidRPr="00B779A9">
        <w:rPr>
          <w:lang w:val="fr-FR"/>
        </w:rPr>
        <w:t>27.</w:t>
      </w:r>
      <w:r w:rsidR="00885488" w:rsidRPr="00B779A9">
        <w:rPr>
          <w:lang w:val="fr-FR"/>
        </w:rPr>
        <w:t xml:space="preserve"> Antequam offertorium cantatur omnes </w:t>
      </w:r>
      <w:r w:rsidR="00885488" w:rsidRPr="00F77676">
        <w:rPr>
          <w:rStyle w:val="Funktion"/>
          <w:lang w:val="fr-FR"/>
        </w:rPr>
        <w:t>professi</w:t>
      </w:r>
      <w:r w:rsidR="00885488" w:rsidRPr="00B779A9">
        <w:rPr>
          <w:lang w:val="fr-FR"/>
        </w:rPr>
        <w:t xml:space="preserve"> tam </w:t>
      </w:r>
      <w:r w:rsidR="00885488" w:rsidRPr="00F77676">
        <w:rPr>
          <w:rStyle w:val="Funktion"/>
          <w:lang w:val="fr-FR"/>
        </w:rPr>
        <w:t>sacerdotes</w:t>
      </w:r>
      <w:r w:rsidR="00885488" w:rsidRPr="00B779A9">
        <w:rPr>
          <w:lang w:val="fr-FR"/>
        </w:rPr>
        <w:t xml:space="preserve"> quam </w:t>
      </w:r>
      <w:r w:rsidR="00885488" w:rsidRPr="00F77676">
        <w:rPr>
          <w:rStyle w:val="Funktion"/>
          <w:lang w:val="fr-FR"/>
        </w:rPr>
        <w:t>domicelli</w:t>
      </w:r>
      <w:r w:rsidR="00885488" w:rsidRPr="00B779A9">
        <w:rPr>
          <w:lang w:val="fr-FR"/>
        </w:rPr>
        <w:t xml:space="preserve"> genibus flexis canunt ante </w:t>
      </w:r>
      <w:r w:rsidR="00885488" w:rsidRPr="00F77676">
        <w:rPr>
          <w:rStyle w:val="Ort"/>
          <w:lang w:val="fr-FR"/>
        </w:rPr>
        <w:t>altare in Neustifft</w:t>
      </w:r>
      <w:r w:rsidR="00885488" w:rsidRPr="00B779A9">
        <w:rPr>
          <w:lang w:val="fr-FR"/>
        </w:rPr>
        <w:t xml:space="preserve"> OF </w:t>
      </w:r>
      <w:r w:rsidR="00885488" w:rsidRPr="00794880">
        <w:rPr>
          <w:rStyle w:val="Incipit"/>
          <w:lang w:val="fr-FR"/>
        </w:rPr>
        <w:t>Recordare</w:t>
      </w:r>
      <w:r w:rsidR="005A362F" w:rsidRPr="005A362F">
        <w:rPr>
          <w:i/>
          <w:lang w:val="fr-FR"/>
        </w:rPr>
        <w:t xml:space="preserve"> </w:t>
      </w:r>
      <w:r w:rsidR="00885488" w:rsidRPr="00794880">
        <w:rPr>
          <w:rStyle w:val="Incipit"/>
          <w:lang w:val="fr-FR"/>
        </w:rPr>
        <w:t>virgo</w:t>
      </w:r>
      <w:r w:rsidR="005A362F" w:rsidRPr="005A362F">
        <w:rPr>
          <w:i/>
          <w:lang w:val="fr-FR"/>
        </w:rPr>
        <w:t xml:space="preserve"> </w:t>
      </w:r>
      <w:r w:rsidR="00885488" w:rsidRPr="00794880">
        <w:rPr>
          <w:rStyle w:val="Incipit"/>
          <w:lang w:val="fr-FR"/>
        </w:rPr>
        <w:t>mater</w:t>
      </w:r>
      <w:r w:rsidR="00885488" w:rsidRPr="00B779A9">
        <w:rPr>
          <w:lang w:val="fr-FR"/>
        </w:rPr>
        <w:t xml:space="preserve"> et additur a </w:t>
      </w:r>
      <w:r w:rsidR="00885488" w:rsidRPr="00F77676">
        <w:rPr>
          <w:rStyle w:val="Funktion"/>
          <w:lang w:val="fr-FR"/>
        </w:rPr>
        <w:t>sacerdote</w:t>
      </w:r>
      <w:r w:rsidR="0087496E">
        <w:rPr>
          <w:lang w:val="fr-FR"/>
        </w:rPr>
        <w:t xml:space="preserve"> sacro faciente</w:t>
      </w:r>
      <w:r w:rsidR="00885488" w:rsidRPr="00B779A9">
        <w:rPr>
          <w:lang w:val="fr-FR"/>
        </w:rPr>
        <w:t xml:space="preserve"> </w:t>
      </w:r>
      <w:r w:rsidR="0087496E">
        <w:rPr>
          <w:lang w:val="fr-FR"/>
        </w:rPr>
        <w:t>[_OF]</w:t>
      </w:r>
      <w:r w:rsidR="00885488" w:rsidRPr="00B779A9">
        <w:rPr>
          <w:lang w:val="fr-FR"/>
        </w:rPr>
        <w:t xml:space="preserve"> </w:t>
      </w:r>
      <w:r w:rsidR="00885488" w:rsidRPr="00794880">
        <w:rPr>
          <w:rStyle w:val="Incipit"/>
          <w:lang w:val="fr-FR"/>
        </w:rPr>
        <w:t>In</w:t>
      </w:r>
      <w:r w:rsidR="005A362F" w:rsidRPr="005A362F">
        <w:rPr>
          <w:i/>
          <w:lang w:val="fr-FR"/>
        </w:rPr>
        <w:t xml:space="preserve"> </w:t>
      </w:r>
      <w:r w:rsidR="00885488" w:rsidRPr="00794880">
        <w:rPr>
          <w:rStyle w:val="Incipit"/>
          <w:lang w:val="fr-FR"/>
        </w:rPr>
        <w:t>omni</w:t>
      </w:r>
      <w:r w:rsidR="005A362F" w:rsidRPr="005A362F">
        <w:rPr>
          <w:i/>
          <w:lang w:val="fr-FR"/>
        </w:rPr>
        <w:t xml:space="preserve"> </w:t>
      </w:r>
      <w:r w:rsidR="00885488" w:rsidRPr="00794880">
        <w:rPr>
          <w:rStyle w:val="Incipit"/>
          <w:lang w:val="fr-FR"/>
        </w:rPr>
        <w:t>tribulatione</w:t>
      </w:r>
      <w:r w:rsidR="00885488" w:rsidRPr="005B472A">
        <w:rPr>
          <w:lang w:val="fr-FR"/>
        </w:rPr>
        <w:t>.</w:t>
      </w:r>
      <w:r w:rsidR="00885488" w:rsidRPr="00B779A9">
        <w:rPr>
          <w:lang w:val="fr-FR"/>
        </w:rPr>
        <w:t xml:space="preserve"> Cum </w:t>
      </w:r>
      <w:r w:rsidR="00E32678">
        <w:rPr>
          <w:lang w:val="fr-FR"/>
        </w:rPr>
        <w:t xml:space="preserve">collecta </w:t>
      </w:r>
      <w:r w:rsidR="0087496E">
        <w:rPr>
          <w:lang w:val="fr-FR"/>
        </w:rPr>
        <w:t>[</w:t>
      </w:r>
      <w:r w:rsidR="00885488" w:rsidRPr="00B779A9">
        <w:rPr>
          <w:lang w:val="fr-FR"/>
        </w:rPr>
        <w:t>OR</w:t>
      </w:r>
      <w:r w:rsidR="0087496E">
        <w:rPr>
          <w:lang w:val="fr-FR"/>
        </w:rPr>
        <w:t>]</w:t>
      </w:r>
      <w:r w:rsidR="00885488" w:rsidRPr="00B779A9">
        <w:rPr>
          <w:lang w:val="fr-FR"/>
        </w:rPr>
        <w:t xml:space="preserve"> </w:t>
      </w:r>
      <w:r w:rsidR="00885488" w:rsidRPr="00794880">
        <w:rPr>
          <w:rStyle w:val="Incipit"/>
          <w:lang w:val="fr-FR"/>
        </w:rPr>
        <w:t>Interveniat</w:t>
      </w:r>
      <w:r w:rsidR="005A362F" w:rsidRPr="005A362F">
        <w:rPr>
          <w:i/>
          <w:lang w:val="fr-FR"/>
        </w:rPr>
        <w:t xml:space="preserve"> </w:t>
      </w:r>
      <w:r w:rsidR="00885488" w:rsidRPr="00794880">
        <w:rPr>
          <w:rStyle w:val="Incipit"/>
          <w:lang w:val="fr-FR"/>
        </w:rPr>
        <w:t>pro</w:t>
      </w:r>
      <w:r w:rsidR="005A362F" w:rsidRPr="005A362F">
        <w:rPr>
          <w:i/>
          <w:lang w:val="fr-FR"/>
        </w:rPr>
        <w:t xml:space="preserve"> </w:t>
      </w:r>
      <w:r w:rsidR="00885488" w:rsidRPr="00794880">
        <w:rPr>
          <w:rStyle w:val="Incipit"/>
          <w:lang w:val="fr-FR"/>
        </w:rPr>
        <w:t>nobis</w:t>
      </w:r>
      <w:r w:rsidR="00885488" w:rsidRPr="00B779A9">
        <w:rPr>
          <w:lang w:val="fr-FR"/>
        </w:rPr>
        <w:t xml:space="preserve">. Deinde subiungitur OF </w:t>
      </w:r>
      <w:r w:rsidR="00885488" w:rsidRPr="00794880">
        <w:rPr>
          <w:rStyle w:val="Incipit"/>
          <w:lang w:val="fr-FR"/>
        </w:rPr>
        <w:t>Filiae</w:t>
      </w:r>
      <w:r w:rsidR="005A362F" w:rsidRPr="005A362F">
        <w:rPr>
          <w:i/>
          <w:lang w:val="fr-FR"/>
        </w:rPr>
        <w:t xml:space="preserve"> </w:t>
      </w:r>
      <w:r w:rsidR="00885488" w:rsidRPr="00794880">
        <w:rPr>
          <w:rStyle w:val="Incipit"/>
          <w:lang w:val="fr-FR"/>
        </w:rPr>
        <w:t>regum</w:t>
      </w:r>
      <w:r w:rsidR="00885488" w:rsidRPr="00B779A9">
        <w:rPr>
          <w:lang w:val="fr-FR"/>
        </w:rPr>
        <w:t xml:space="preserve">. CO </w:t>
      </w:r>
      <w:r w:rsidR="00885488" w:rsidRPr="00794880">
        <w:rPr>
          <w:rStyle w:val="Incipit"/>
          <w:lang w:val="fr-FR"/>
        </w:rPr>
        <w:t>Diffusa</w:t>
      </w:r>
      <w:r w:rsidR="00DD1415">
        <w:rPr>
          <w:lang w:val="fr-FR"/>
        </w:rPr>
        <w:t>@</w:t>
      </w:r>
      <w:r w:rsidR="00DD1415" w:rsidRPr="00B779A9">
        <w:rPr>
          <w:lang w:val="fr-FR"/>
        </w:rPr>
        <w:t>4.</w:t>
      </w:r>
    </w:p>
    <w:p w:rsidR="00885488" w:rsidRPr="00B779A9" w:rsidRDefault="00783F3D" w:rsidP="00415109">
      <w:pPr>
        <w:rPr>
          <w:lang w:val="fr-FR"/>
        </w:rPr>
      </w:pPr>
      <w:r w:rsidRPr="00F77676">
        <w:rPr>
          <w:rStyle w:val="Time1"/>
          <w:lang w:val="fr-FR"/>
        </w:rPr>
        <w:t>Ad sextam</w:t>
      </w:r>
      <w:r w:rsidR="00885488" w:rsidRPr="00B779A9">
        <w:rPr>
          <w:lang w:val="fr-FR"/>
        </w:rPr>
        <w:t xml:space="preserve"> AN </w:t>
      </w:r>
      <w:r w:rsidR="00885488" w:rsidRPr="00F77676">
        <w:rPr>
          <w:rStyle w:val="Incipit"/>
          <w:lang w:val="fr-FR"/>
        </w:rPr>
        <w:t>Benedictus virginis filius</w:t>
      </w:r>
      <w:r w:rsidR="00885488" w:rsidRPr="00B779A9">
        <w:rPr>
          <w:lang w:val="fr-FR"/>
        </w:rPr>
        <w:t>.</w:t>
      </w:r>
    </w:p>
    <w:p w:rsidR="00885488" w:rsidRPr="00B779A9" w:rsidRDefault="00783F3D" w:rsidP="00415109">
      <w:pPr>
        <w:rPr>
          <w:lang w:val="fr-FR"/>
        </w:rPr>
      </w:pPr>
      <w:r w:rsidRPr="00F77676">
        <w:rPr>
          <w:rStyle w:val="Time1"/>
          <w:lang w:val="fr-FR"/>
        </w:rPr>
        <w:t>Ad nonam</w:t>
      </w:r>
      <w:r w:rsidR="00885488" w:rsidRPr="00B779A9">
        <w:rPr>
          <w:lang w:val="fr-FR"/>
        </w:rPr>
        <w:t xml:space="preserve"> AN </w:t>
      </w:r>
      <w:r w:rsidR="00FA3B56" w:rsidRPr="00F77676">
        <w:rPr>
          <w:rStyle w:val="Incipit"/>
          <w:lang w:val="fr-FR"/>
        </w:rPr>
        <w:t>Oliv</w:t>
      </w:r>
      <w:r w:rsidR="00885488" w:rsidRPr="00F77676">
        <w:rPr>
          <w:rStyle w:val="Incipit"/>
          <w:lang w:val="fr-FR"/>
        </w:rPr>
        <w:t>a fructifera</w:t>
      </w:r>
      <w:r w:rsidR="00885488" w:rsidRPr="00B779A9">
        <w:rPr>
          <w:lang w:val="fr-FR"/>
        </w:rPr>
        <w:t>.</w:t>
      </w:r>
    </w:p>
    <w:p w:rsidR="00885488" w:rsidRPr="00B779A9" w:rsidRDefault="0087496E" w:rsidP="00415109">
      <w:pPr>
        <w:rPr>
          <w:lang w:val="fr-FR"/>
        </w:rPr>
      </w:pPr>
      <w:r>
        <w:rPr>
          <w:lang w:val="fr-FR"/>
        </w:rPr>
        <w:t>Hac die circiter nonam e</w:t>
      </w:r>
      <w:r w:rsidR="00885488" w:rsidRPr="00B779A9">
        <w:rPr>
          <w:lang w:val="fr-FR"/>
        </w:rPr>
        <w:t xml:space="preserve">go </w:t>
      </w:r>
      <w:r w:rsidR="00885488" w:rsidRPr="00F77676">
        <w:rPr>
          <w:rStyle w:val="Person"/>
          <w:lang w:val="fr-FR"/>
        </w:rPr>
        <w:t>Georgius Huebner</w:t>
      </w:r>
      <w:r w:rsidR="00885488" w:rsidRPr="00B779A9">
        <w:rPr>
          <w:lang w:val="fr-FR"/>
        </w:rPr>
        <w:t xml:space="preserve"> ante</w:t>
      </w:r>
      <w:r w:rsidR="00603E0B" w:rsidRPr="00B779A9">
        <w:rPr>
          <w:lang w:val="fr-FR"/>
        </w:rPr>
        <w:t xml:space="preserve"> </w:t>
      </w:r>
      <w:r w:rsidR="00603E0B" w:rsidRPr="00F77676">
        <w:rPr>
          <w:rStyle w:val="Ort"/>
          <w:lang w:val="fr-FR"/>
        </w:rPr>
        <w:t>div</w:t>
      </w:r>
      <w:r w:rsidR="00885488" w:rsidRPr="00F77676">
        <w:rPr>
          <w:rStyle w:val="Ort"/>
          <w:lang w:val="fr-FR"/>
        </w:rPr>
        <w:t xml:space="preserve">ae virginis Mariae </w:t>
      </w:r>
      <w:r w:rsidRPr="00F77676">
        <w:rPr>
          <w:rStyle w:val="Ort"/>
          <w:lang w:val="fr-FR"/>
        </w:rPr>
        <w:t>$E::</w:t>
      </w:r>
      <w:r w:rsidR="00885488" w:rsidRPr="00F77676">
        <w:rPr>
          <w:rStyle w:val="Ort"/>
          <w:lang w:val="fr-FR"/>
        </w:rPr>
        <w:t>altare</w:t>
      </w:r>
      <w:r w:rsidRPr="00F77676">
        <w:rPr>
          <w:rStyle w:val="Ort"/>
          <w:lang w:val="fr-FR"/>
        </w:rPr>
        <w:t>$</w:t>
      </w:r>
      <w:r w:rsidR="00885488" w:rsidRPr="00F77676">
        <w:rPr>
          <w:rStyle w:val="Ort"/>
          <w:lang w:val="fr-FR"/>
        </w:rPr>
        <w:t xml:space="preserve"> in Neustifft</w:t>
      </w:r>
      <w:r w:rsidR="00885488" w:rsidRPr="00B779A9">
        <w:rPr>
          <w:lang w:val="fr-FR"/>
        </w:rPr>
        <w:t xml:space="preserve"> votum </w:t>
      </w:r>
      <w:r w:rsidR="00885488" w:rsidRPr="00F77676">
        <w:rPr>
          <w:rStyle w:val="Funktion"/>
          <w:lang w:val="fr-FR"/>
        </w:rPr>
        <w:t>professionis</w:t>
      </w:r>
      <w:r w:rsidR="00885488" w:rsidRPr="00B779A9">
        <w:rPr>
          <w:lang w:val="fr-FR"/>
        </w:rPr>
        <w:t xml:space="preserve"> fec</w:t>
      </w:r>
      <w:r w:rsidR="000C45BE" w:rsidRPr="00B779A9">
        <w:rPr>
          <w:lang w:val="fr-FR"/>
        </w:rPr>
        <w:t xml:space="preserve">i cum </w:t>
      </w:r>
      <w:r w:rsidRPr="00F77676">
        <w:rPr>
          <w:rStyle w:val="Person"/>
          <w:lang w:val="fr-FR"/>
        </w:rPr>
        <w:t>Christopho</w:t>
      </w:r>
      <w:r w:rsidR="000C45BE" w:rsidRPr="00F77676">
        <w:rPr>
          <w:rStyle w:val="Person"/>
          <w:lang w:val="fr-FR"/>
        </w:rPr>
        <w:t>ro Winckler</w:t>
      </w:r>
      <w:r w:rsidR="000C45BE" w:rsidRPr="00B779A9">
        <w:rPr>
          <w:lang w:val="fr-FR"/>
        </w:rPr>
        <w:t xml:space="preserve"> </w:t>
      </w:r>
      <w:r w:rsidR="000C45BE" w:rsidRPr="00F77676">
        <w:rPr>
          <w:rStyle w:val="Funktion"/>
          <w:lang w:val="fr-FR"/>
        </w:rPr>
        <w:t>con</w:t>
      </w:r>
      <w:r w:rsidR="00885488" w:rsidRPr="00F77676">
        <w:rPr>
          <w:rStyle w:val="Funktion"/>
          <w:lang w:val="fr-FR"/>
        </w:rPr>
        <w:t>fratri</w:t>
      </w:r>
      <w:r w:rsidR="00885488" w:rsidRPr="00B779A9">
        <w:rPr>
          <w:lang w:val="fr-FR"/>
        </w:rPr>
        <w:t xml:space="preserve"> meo longe </w:t>
      </w:r>
      <w:r w:rsidR="00DD61CB" w:rsidRPr="00B779A9">
        <w:rPr>
          <w:lang w:val="fr-FR"/>
        </w:rPr>
        <w:t>caris</w:t>
      </w:r>
      <w:r w:rsidR="00885488" w:rsidRPr="00B779A9">
        <w:rPr>
          <w:lang w:val="fr-FR"/>
        </w:rPr>
        <w:t xml:space="preserve">simo. In praesentia </w:t>
      </w:r>
      <w:r w:rsidR="004E6535" w:rsidRPr="00B779A9">
        <w:rPr>
          <w:lang w:val="fr-FR"/>
        </w:rPr>
        <w:t>rever</w:t>
      </w:r>
      <w:r w:rsidR="00885488" w:rsidRPr="00B779A9">
        <w:rPr>
          <w:lang w:val="fr-FR"/>
        </w:rPr>
        <w:t xml:space="preserve">entissimi </w:t>
      </w:r>
      <w:r w:rsidR="00885488" w:rsidRPr="00F77676">
        <w:rPr>
          <w:lang w:val="fr-FR"/>
        </w:rPr>
        <w:t>in Christo</w:t>
      </w:r>
      <w:r w:rsidR="00885488" w:rsidRPr="00B779A9">
        <w:rPr>
          <w:lang w:val="fr-FR"/>
        </w:rPr>
        <w:t xml:space="preserve"> patris ac domini </w:t>
      </w:r>
      <w:r w:rsidR="00885488" w:rsidRPr="00F77676">
        <w:rPr>
          <w:rStyle w:val="Funktion"/>
          <w:lang w:val="fr-FR"/>
        </w:rPr>
        <w:t>domini</w:t>
      </w:r>
      <w:r w:rsidR="00885488" w:rsidRPr="00B779A9">
        <w:rPr>
          <w:lang w:val="fr-FR"/>
        </w:rPr>
        <w:t xml:space="preserve"> </w:t>
      </w:r>
      <w:r w:rsidR="00885488" w:rsidRPr="00F77676">
        <w:rPr>
          <w:rStyle w:val="Person"/>
          <w:lang w:val="fr-FR"/>
        </w:rPr>
        <w:t>Laurentii</w:t>
      </w:r>
      <w:r w:rsidR="00885488" w:rsidRPr="00B779A9">
        <w:rPr>
          <w:lang w:val="fr-FR"/>
        </w:rPr>
        <w:t xml:space="preserve"> </w:t>
      </w:r>
      <w:r w:rsidR="00885488" w:rsidRPr="00F77676">
        <w:rPr>
          <w:rStyle w:val="Funktion"/>
          <w:lang w:val="fr-FR"/>
        </w:rPr>
        <w:t>praepositi</w:t>
      </w:r>
      <w:r w:rsidR="00885488" w:rsidRPr="00B779A9">
        <w:rPr>
          <w:lang w:val="fr-FR"/>
        </w:rPr>
        <w:t xml:space="preserve"> et </w:t>
      </w:r>
      <w:r w:rsidR="00885488" w:rsidRPr="00F77676">
        <w:rPr>
          <w:rStyle w:val="Funktion"/>
          <w:lang w:val="fr-FR"/>
        </w:rPr>
        <w:t>archidiaconi</w:t>
      </w:r>
      <w:r w:rsidR="00885488" w:rsidRPr="00B779A9">
        <w:rPr>
          <w:lang w:val="fr-FR"/>
        </w:rPr>
        <w:t xml:space="preserve"> etc. qui sub </w:t>
      </w:r>
      <w:r w:rsidR="00885488" w:rsidRPr="00B779A9">
        <w:rPr>
          <w:lang w:val="fr-FR"/>
        </w:rPr>
        <w:lastRenderedPageBreak/>
        <w:t xml:space="preserve">pontificali habitu nos sanctae congregationis </w:t>
      </w:r>
      <w:r w:rsidR="00885488" w:rsidRPr="00F77676">
        <w:rPr>
          <w:rStyle w:val="Funktion"/>
          <w:lang w:val="fr-FR"/>
        </w:rPr>
        <w:t>canonicorum</w:t>
      </w:r>
      <w:r w:rsidR="00885488" w:rsidRPr="00B779A9">
        <w:rPr>
          <w:lang w:val="fr-FR"/>
        </w:rPr>
        <w:t xml:space="preserve"> regularium beati patris </w:t>
      </w:r>
      <w:r w:rsidR="00885488" w:rsidRPr="00F77676">
        <w:rPr>
          <w:rStyle w:val="Person"/>
          <w:lang w:val="fr-FR"/>
        </w:rPr>
        <w:t>Augustini</w:t>
      </w:r>
      <w:r w:rsidR="00885488" w:rsidRPr="00B779A9">
        <w:rPr>
          <w:lang w:val="fr-FR"/>
        </w:rPr>
        <w:t xml:space="preserve"> </w:t>
      </w:r>
      <w:r w:rsidR="00885488" w:rsidRPr="00F77676">
        <w:rPr>
          <w:rStyle w:val="Ort"/>
          <w:lang w:val="fr-FR"/>
        </w:rPr>
        <w:t>cathedralis ecclesiae</w:t>
      </w:r>
      <w:r w:rsidR="00885488" w:rsidRPr="00B779A9">
        <w:rPr>
          <w:lang w:val="fr-FR"/>
        </w:rPr>
        <w:t xml:space="preserve"> </w:t>
      </w:r>
      <w:r w:rsidR="00885488" w:rsidRPr="00F77676">
        <w:rPr>
          <w:rStyle w:val="Ort"/>
          <w:lang w:val="fr-FR"/>
        </w:rPr>
        <w:t>Secco</w:t>
      </w:r>
      <w:r w:rsidR="008C2783" w:rsidRPr="00F77676">
        <w:rPr>
          <w:rStyle w:val="Ort"/>
          <w:lang w:val="fr-FR"/>
        </w:rPr>
        <w:t>v</w:t>
      </w:r>
      <w:r w:rsidR="00885488" w:rsidRPr="00F77676">
        <w:rPr>
          <w:rStyle w:val="Ort"/>
          <w:lang w:val="fr-FR"/>
        </w:rPr>
        <w:t>iensis</w:t>
      </w:r>
      <w:r w:rsidR="00885488" w:rsidRPr="00B779A9">
        <w:rPr>
          <w:lang w:val="fr-FR"/>
        </w:rPr>
        <w:t xml:space="preserve"> participes fecit.</w:t>
      </w:r>
    </w:p>
    <w:p w:rsidR="00885488" w:rsidRPr="00F77676" w:rsidRDefault="00783F3D" w:rsidP="00415109">
      <w:pPr>
        <w:rPr>
          <w:lang w:val="en-US"/>
        </w:rPr>
      </w:pPr>
      <w:r w:rsidRPr="00F77676">
        <w:rPr>
          <w:rStyle w:val="Time1"/>
          <w:lang w:val="pt-PT"/>
        </w:rPr>
        <w:t>Ad secundas vesperas</w:t>
      </w:r>
      <w:r w:rsidR="00885488" w:rsidRPr="00B779A9">
        <w:rPr>
          <w:lang w:val="pt-PT"/>
        </w:rPr>
        <w:t xml:space="preserve"> AN </w:t>
      </w:r>
      <w:r w:rsidR="00885488" w:rsidRPr="00794880">
        <w:rPr>
          <w:rStyle w:val="Incipit"/>
          <w:lang w:val="pt-PT"/>
        </w:rPr>
        <w:t>Surgis</w:t>
      </w:r>
      <w:r w:rsidR="005A362F" w:rsidRPr="005A362F">
        <w:rPr>
          <w:i/>
          <w:lang w:val="pt-PT"/>
        </w:rPr>
        <w:t xml:space="preserve"> </w:t>
      </w:r>
      <w:r w:rsidR="00885488" w:rsidRPr="00794880">
        <w:rPr>
          <w:rStyle w:val="Incipit"/>
          <w:lang w:val="pt-PT"/>
        </w:rPr>
        <w:t>ut</w:t>
      </w:r>
      <w:r w:rsidR="005A362F" w:rsidRPr="005A362F">
        <w:rPr>
          <w:i/>
          <w:lang w:val="pt-PT"/>
        </w:rPr>
        <w:t xml:space="preserve"> </w:t>
      </w:r>
      <w:r w:rsidR="00885488" w:rsidRPr="00794880">
        <w:rPr>
          <w:rStyle w:val="Incipit"/>
          <w:lang w:val="pt-PT"/>
        </w:rPr>
        <w:t>aurora</w:t>
      </w:r>
      <w:r w:rsidR="000C45BE" w:rsidRPr="00B779A9">
        <w:rPr>
          <w:lang w:val="pt-PT"/>
        </w:rPr>
        <w:t xml:space="preserve"> cum reliquis. Psalmi d</w:t>
      </w:r>
      <w:r w:rsidR="00885488" w:rsidRPr="00B779A9">
        <w:rPr>
          <w:lang w:val="pt-PT"/>
        </w:rPr>
        <w:t xml:space="preserve">e beata virgine. RP </w:t>
      </w:r>
      <w:r w:rsidR="00885488" w:rsidRPr="00794880">
        <w:rPr>
          <w:rStyle w:val="Incipit"/>
          <w:lang w:val="pt-PT"/>
        </w:rPr>
        <w:t>Omnes</w:t>
      </w:r>
      <w:r w:rsidR="005A362F" w:rsidRPr="005A362F">
        <w:rPr>
          <w:i/>
          <w:lang w:val="pt-PT"/>
        </w:rPr>
        <w:t xml:space="preserve"> </w:t>
      </w:r>
      <w:r w:rsidR="00885488" w:rsidRPr="00794880">
        <w:rPr>
          <w:rStyle w:val="Incipit"/>
          <w:lang w:val="pt-PT"/>
        </w:rPr>
        <w:t>gentes</w:t>
      </w:r>
      <w:r w:rsidR="00885488" w:rsidRPr="00B779A9">
        <w:rPr>
          <w:lang w:val="pt-PT"/>
        </w:rPr>
        <w:t xml:space="preserve">. HY </w:t>
      </w:r>
      <w:r w:rsidR="00885488" w:rsidRPr="00794880">
        <w:rPr>
          <w:rStyle w:val="Incipit"/>
          <w:lang w:val="pt-PT"/>
        </w:rPr>
        <w:t>O</w:t>
      </w:r>
      <w:r w:rsidR="005A362F" w:rsidRPr="005A362F">
        <w:rPr>
          <w:i/>
          <w:lang w:val="pt-PT"/>
        </w:rPr>
        <w:t xml:space="preserve"> </w:t>
      </w:r>
      <w:r w:rsidR="00885488" w:rsidRPr="00794880">
        <w:rPr>
          <w:rStyle w:val="Incipit"/>
          <w:lang w:val="pt-PT"/>
        </w:rPr>
        <w:t>dei</w:t>
      </w:r>
      <w:r w:rsidR="005A362F" w:rsidRPr="005A362F">
        <w:rPr>
          <w:i/>
          <w:lang w:val="pt-PT"/>
        </w:rPr>
        <w:t xml:space="preserve"> </w:t>
      </w:r>
      <w:r w:rsidR="00885488" w:rsidRPr="00794880">
        <w:rPr>
          <w:rStyle w:val="Incipit"/>
          <w:lang w:val="pt-PT"/>
        </w:rPr>
        <w:t>sapientia</w:t>
      </w:r>
      <w:r w:rsidR="00885488" w:rsidRPr="00B779A9">
        <w:rPr>
          <w:lang w:val="pt-PT"/>
        </w:rPr>
        <w:t xml:space="preserve">. VS </w:t>
      </w:r>
      <w:r w:rsidR="00885488" w:rsidRPr="00794880">
        <w:rPr>
          <w:rStyle w:val="Incipit"/>
          <w:lang w:val="pt-PT"/>
        </w:rPr>
        <w:t>Ave</w:t>
      </w:r>
      <w:r w:rsidR="005A362F" w:rsidRPr="005A362F">
        <w:rPr>
          <w:i/>
          <w:lang w:val="pt-PT"/>
        </w:rPr>
        <w:t xml:space="preserve"> </w:t>
      </w:r>
      <w:r w:rsidR="00885488" w:rsidRPr="00794880">
        <w:rPr>
          <w:rStyle w:val="Incipit"/>
          <w:lang w:val="pt-PT"/>
        </w:rPr>
        <w:t>Maria</w:t>
      </w:r>
      <w:r w:rsidR="00885488" w:rsidRPr="00B779A9">
        <w:rPr>
          <w:lang w:val="pt-PT"/>
        </w:rPr>
        <w:t xml:space="preserve">. AM </w:t>
      </w:r>
      <w:r w:rsidR="00885488" w:rsidRPr="00794880">
        <w:rPr>
          <w:rStyle w:val="Incipit"/>
          <w:lang w:val="pt-PT"/>
        </w:rPr>
        <w:t>Omnis</w:t>
      </w:r>
      <w:r w:rsidR="005A362F" w:rsidRPr="005A362F">
        <w:rPr>
          <w:i/>
          <w:lang w:val="pt-PT"/>
        </w:rPr>
        <w:t xml:space="preserve"> </w:t>
      </w:r>
      <w:r w:rsidR="00885488" w:rsidRPr="00794880">
        <w:rPr>
          <w:rStyle w:val="Incipit"/>
          <w:lang w:val="pt-PT"/>
        </w:rPr>
        <w:t>fidelis</w:t>
      </w:r>
      <w:r w:rsidR="005A362F" w:rsidRPr="005A362F">
        <w:rPr>
          <w:i/>
          <w:lang w:val="pt-PT"/>
        </w:rPr>
        <w:t xml:space="preserve"> </w:t>
      </w:r>
      <w:r w:rsidR="00885488" w:rsidRPr="00794880">
        <w:rPr>
          <w:rStyle w:val="Incipit"/>
          <w:lang w:val="pt-PT"/>
        </w:rPr>
        <w:t>anima</w:t>
      </w:r>
      <w:r w:rsidR="00885488" w:rsidRPr="00B779A9">
        <w:rPr>
          <w:lang w:val="pt-PT"/>
        </w:rPr>
        <w:t xml:space="preserve">. </w:t>
      </w:r>
      <w:r w:rsidR="0087496E">
        <w:rPr>
          <w:lang w:val="pt-PT"/>
        </w:rPr>
        <w:t>Suffragium d</w:t>
      </w:r>
      <w:r w:rsidR="000C45BE" w:rsidRPr="00B779A9">
        <w:rPr>
          <w:lang w:val="pt-PT"/>
        </w:rPr>
        <w:t xml:space="preserve">e sancta Caecilia </w:t>
      </w:r>
      <w:r w:rsidR="0087496E">
        <w:rPr>
          <w:lang w:val="pt-PT"/>
        </w:rPr>
        <w:t>[</w:t>
      </w:r>
      <w:r w:rsidR="00885488" w:rsidRPr="00B779A9">
        <w:rPr>
          <w:lang w:val="pt-PT"/>
        </w:rPr>
        <w:t>AC</w:t>
      </w:r>
      <w:r w:rsidR="0087496E">
        <w:rPr>
          <w:lang w:val="pt-PT"/>
        </w:rPr>
        <w:t>]</w:t>
      </w:r>
      <w:r w:rsidR="00885488" w:rsidRPr="00B779A9">
        <w:rPr>
          <w:lang w:val="pt-PT"/>
        </w:rPr>
        <w:t xml:space="preserve"> </w:t>
      </w:r>
      <w:r w:rsidR="00885488" w:rsidRPr="00F77676">
        <w:rPr>
          <w:rStyle w:val="Incipit"/>
          <w:lang w:val="pt-PT"/>
        </w:rPr>
        <w:t>Virgo gloriosa</w:t>
      </w:r>
      <w:r w:rsidR="00885488" w:rsidRPr="00B779A9">
        <w:rPr>
          <w:lang w:val="pt-PT"/>
        </w:rPr>
        <w:t xml:space="preserve">. </w:t>
      </w:r>
      <w:r w:rsidR="000C45BE">
        <w:rPr>
          <w:lang w:val="en-US"/>
        </w:rPr>
        <w:t xml:space="preserve">[BD] </w:t>
      </w:r>
      <w:r w:rsidR="005F6F99" w:rsidRPr="00F77676">
        <w:rPr>
          <w:rStyle w:val="Incipit"/>
          <w:lang w:val="en-US"/>
        </w:rPr>
        <w:t>Benedicamus</w:t>
      </w:r>
      <w:r w:rsidR="005E1283">
        <w:rPr>
          <w:lang w:val="en-US"/>
        </w:rPr>
        <w:t>. [TP]</w:t>
      </w:r>
      <w:r w:rsidR="00885488">
        <w:rPr>
          <w:lang w:val="en-US"/>
        </w:rPr>
        <w:t xml:space="preserve"> </w:t>
      </w:r>
      <w:r w:rsidR="00885488" w:rsidRPr="00F77676">
        <w:rPr>
          <w:rStyle w:val="Incipit"/>
          <w:lang w:val="en-US"/>
        </w:rPr>
        <w:t>In laude Iesu</w:t>
      </w:r>
      <w:r w:rsidR="00885488">
        <w:rPr>
          <w:lang w:val="en-US"/>
        </w:rPr>
        <w:t>.</w:t>
      </w:r>
    </w:p>
    <w:p w:rsidR="00885488" w:rsidRPr="00B779A9" w:rsidRDefault="003030E0" w:rsidP="00415109">
      <w:pPr>
        <w:rPr>
          <w:lang w:val="pt-PT"/>
        </w:rPr>
      </w:pPr>
      <w:r w:rsidRPr="00F77676">
        <w:rPr>
          <w:rStyle w:val="Time1"/>
          <w:lang w:val="en-US"/>
        </w:rPr>
        <w:t>Ad completorium</w:t>
      </w:r>
      <w:r w:rsidR="00885488">
        <w:rPr>
          <w:lang w:val="en-US"/>
        </w:rPr>
        <w:t xml:space="preserve"> HY </w:t>
      </w:r>
      <w:r w:rsidR="00885488" w:rsidRPr="00794880">
        <w:rPr>
          <w:rStyle w:val="Incipit"/>
          <w:lang w:val="en-US"/>
        </w:rPr>
        <w:t>Rex</w:t>
      </w:r>
      <w:r w:rsidR="005A362F" w:rsidRPr="005A362F">
        <w:rPr>
          <w:i/>
          <w:lang w:val="en-US"/>
        </w:rPr>
        <w:t xml:space="preserve"> </w:t>
      </w:r>
      <w:r w:rsidR="00885488" w:rsidRPr="00794880">
        <w:rPr>
          <w:rStyle w:val="Incipit"/>
          <w:lang w:val="en-US"/>
        </w:rPr>
        <w:t>Christe</w:t>
      </w:r>
      <w:r w:rsidR="00885488">
        <w:rPr>
          <w:lang w:val="en-US"/>
        </w:rPr>
        <w:t xml:space="preserve">. </w:t>
      </w:r>
      <w:r w:rsidR="00885488" w:rsidRPr="00B779A9">
        <w:rPr>
          <w:lang w:val="pt-PT"/>
        </w:rPr>
        <w:t xml:space="preserve">AD </w:t>
      </w:r>
      <w:r w:rsidR="00885488" w:rsidRPr="00794880">
        <w:rPr>
          <w:rStyle w:val="Incipit"/>
          <w:lang w:val="pt-PT"/>
        </w:rPr>
        <w:t>Glorificamus</w:t>
      </w:r>
      <w:r w:rsidR="005A362F" w:rsidRPr="005A362F">
        <w:rPr>
          <w:i/>
          <w:lang w:val="pt-PT"/>
        </w:rPr>
        <w:t xml:space="preserve"> </w:t>
      </w:r>
      <w:r w:rsidR="00885488" w:rsidRPr="00794880">
        <w:rPr>
          <w:rStyle w:val="Incipit"/>
          <w:lang w:val="pt-PT"/>
        </w:rPr>
        <w:t>te</w:t>
      </w:r>
      <w:r w:rsidR="000C45BE" w:rsidRPr="00B779A9">
        <w:rPr>
          <w:lang w:val="pt-PT"/>
        </w:rPr>
        <w:t>. Post collectam AC</w:t>
      </w:r>
      <w:r w:rsidR="00885488" w:rsidRPr="00B779A9">
        <w:rPr>
          <w:lang w:val="pt-PT"/>
        </w:rPr>
        <w:t xml:space="preserve"> </w:t>
      </w:r>
      <w:r w:rsidR="00885488" w:rsidRPr="00794880">
        <w:rPr>
          <w:rStyle w:val="Incipit"/>
          <w:lang w:val="pt-PT"/>
        </w:rPr>
        <w:t>Speciosa</w:t>
      </w:r>
      <w:r w:rsidR="00885488" w:rsidRPr="00B779A9">
        <w:rPr>
          <w:lang w:val="pt-PT"/>
        </w:rPr>
        <w:t>.</w:t>
      </w:r>
    </w:p>
    <w:p w:rsidR="00885488" w:rsidRPr="002D4ADF" w:rsidRDefault="00CA7E19" w:rsidP="00415109">
      <w:pPr>
        <w:pStyle w:val="berschrift1"/>
        <w:rPr>
          <w:lang w:val="pt-PT"/>
        </w:rPr>
      </w:pPr>
      <w:r w:rsidRPr="002D4ADF">
        <w:rPr>
          <w:lang w:val="pt-PT"/>
        </w:rPr>
        <w:t xml:space="preserve">(91r) </w:t>
      </w:r>
      <w:r w:rsidR="00885488" w:rsidRPr="002D4ADF">
        <w:rPr>
          <w:lang w:val="pt-PT"/>
        </w:rPr>
        <w:t xml:space="preserve">DE SANCTA </w:t>
      </w:r>
      <w:r w:rsidR="00022B7D" w:rsidRPr="002D4ADF">
        <w:rPr>
          <w:lang w:val="pt-PT"/>
        </w:rPr>
        <w:t>CAECILIA</w:t>
      </w:r>
    </w:p>
    <w:p w:rsidR="00885488" w:rsidRPr="00B779A9" w:rsidRDefault="00885488" w:rsidP="00415109">
      <w:pPr>
        <w:rPr>
          <w:lang w:val="fr-FR"/>
        </w:rPr>
      </w:pPr>
      <w:r w:rsidRPr="00B779A9">
        <w:rPr>
          <w:lang w:val="fr-FR"/>
        </w:rPr>
        <w:t>Novem lectiones facimus ut de virgine et martyre.</w:t>
      </w:r>
    </w:p>
    <w:p w:rsidR="00885488" w:rsidRPr="00B779A9" w:rsidRDefault="003030E0" w:rsidP="00415109">
      <w:pPr>
        <w:rPr>
          <w:lang w:val="pt-PT"/>
        </w:rPr>
      </w:pPr>
      <w:r w:rsidRPr="00F77676">
        <w:rPr>
          <w:rStyle w:val="Time1"/>
          <w:lang w:val="pt-PT"/>
        </w:rPr>
        <w:t>Ad matutinum</w:t>
      </w:r>
      <w:r w:rsidR="00885488" w:rsidRPr="00B779A9">
        <w:rPr>
          <w:lang w:val="pt-PT"/>
        </w:rPr>
        <w:t xml:space="preserve"> I</w:t>
      </w:r>
      <w:r w:rsidR="000C45BE" w:rsidRPr="00B779A9">
        <w:rPr>
          <w:lang w:val="pt-PT"/>
        </w:rPr>
        <w:t>N</w:t>
      </w:r>
      <w:r w:rsidR="00885488" w:rsidRPr="00B779A9">
        <w:rPr>
          <w:lang w:val="pt-PT"/>
        </w:rPr>
        <w:t xml:space="preserve">V </w:t>
      </w:r>
      <w:r w:rsidR="00885488" w:rsidRPr="00F77676">
        <w:rPr>
          <w:rStyle w:val="Incipit"/>
          <w:lang w:val="pt-PT"/>
        </w:rPr>
        <w:t>Regem virginum dominum</w:t>
      </w:r>
      <w:r w:rsidR="00885488" w:rsidRPr="00B779A9">
        <w:rPr>
          <w:lang w:val="pt-PT"/>
        </w:rPr>
        <w:t xml:space="preserve">. HY </w:t>
      </w:r>
      <w:r w:rsidR="00885488" w:rsidRPr="00F77676">
        <w:rPr>
          <w:rStyle w:val="Incipit"/>
          <w:lang w:val="pt-PT"/>
        </w:rPr>
        <w:t>Iesu corona virginum</w:t>
      </w:r>
      <w:r w:rsidR="00885488" w:rsidRPr="00B779A9">
        <w:rPr>
          <w:lang w:val="pt-PT"/>
        </w:rPr>
        <w:t>.</w:t>
      </w:r>
    </w:p>
    <w:p w:rsidR="00885488" w:rsidRPr="00B779A9" w:rsidRDefault="003030E0" w:rsidP="00415109">
      <w:pPr>
        <w:rPr>
          <w:lang w:val="fr-FR"/>
        </w:rPr>
      </w:pPr>
      <w:r w:rsidRPr="00F77676">
        <w:rPr>
          <w:rStyle w:val="Time2"/>
          <w:lang w:val="pt-PT"/>
        </w:rPr>
        <w:t>In primo nocturno</w:t>
      </w:r>
      <w:r>
        <w:rPr>
          <w:lang w:val="pt-PT"/>
        </w:rPr>
        <w:t xml:space="preserve"> </w:t>
      </w:r>
      <w:r w:rsidR="00885488" w:rsidRPr="00B779A9">
        <w:rPr>
          <w:lang w:val="pt-PT"/>
        </w:rPr>
        <w:t xml:space="preserve">AN </w:t>
      </w:r>
      <w:r w:rsidR="00022B7D" w:rsidRPr="00794880">
        <w:rPr>
          <w:rStyle w:val="Incipit"/>
          <w:lang w:val="pt-PT"/>
        </w:rPr>
        <w:t>Caecilia</w:t>
      </w:r>
      <w:r w:rsidR="005A362F" w:rsidRPr="005A362F">
        <w:rPr>
          <w:i/>
          <w:lang w:val="pt-PT"/>
        </w:rPr>
        <w:t xml:space="preserve"> </w:t>
      </w:r>
      <w:r w:rsidR="00885488" w:rsidRPr="00794880">
        <w:rPr>
          <w:rStyle w:val="Incipit"/>
          <w:lang w:val="pt-PT"/>
        </w:rPr>
        <w:t>virgo</w:t>
      </w:r>
      <w:r w:rsidR="00885488" w:rsidRPr="00B779A9">
        <w:rPr>
          <w:lang w:val="pt-PT"/>
        </w:rPr>
        <w:t xml:space="preserve"> cum duabus </w:t>
      </w:r>
      <w:r w:rsidR="00BA24A1" w:rsidRPr="00B779A9">
        <w:rPr>
          <w:lang w:val="pt-PT"/>
        </w:rPr>
        <w:t>[</w:t>
      </w:r>
      <w:r w:rsidR="00885488" w:rsidRPr="00B779A9">
        <w:rPr>
          <w:lang w:val="pt-PT"/>
        </w:rPr>
        <w:t>sequentibus</w:t>
      </w:r>
      <w:r w:rsidR="00BA24A1" w:rsidRPr="00B779A9">
        <w:rPr>
          <w:lang w:val="pt-PT"/>
        </w:rPr>
        <w:t>]</w:t>
      </w:r>
      <w:r w:rsidR="000C45BE" w:rsidRPr="00B779A9">
        <w:rPr>
          <w:lang w:val="pt-PT"/>
        </w:rPr>
        <w:t>. Psalmi de</w:t>
      </w:r>
      <w:r w:rsidR="00885488" w:rsidRPr="00B779A9">
        <w:rPr>
          <w:lang w:val="pt-PT"/>
        </w:rPr>
        <w:t xml:space="preserve"> beata virgine. VS </w:t>
      </w:r>
      <w:r w:rsidR="00885488" w:rsidRPr="00794880">
        <w:rPr>
          <w:rStyle w:val="Incipit"/>
          <w:lang w:val="pt-PT"/>
        </w:rPr>
        <w:t>Specie</w:t>
      </w:r>
      <w:r w:rsidR="005A362F" w:rsidRPr="005A362F">
        <w:rPr>
          <w:i/>
          <w:lang w:val="pt-PT"/>
        </w:rPr>
        <w:t xml:space="preserve"> </w:t>
      </w:r>
      <w:r w:rsidR="00885488" w:rsidRPr="00794880">
        <w:rPr>
          <w:rStyle w:val="Incipit"/>
          <w:lang w:val="pt-PT"/>
        </w:rPr>
        <w:t>tua</w:t>
      </w:r>
      <w:r w:rsidR="00757461" w:rsidRPr="00B779A9">
        <w:rPr>
          <w:lang w:val="pt-PT"/>
        </w:rPr>
        <w:t xml:space="preserve">. </w:t>
      </w:r>
      <w:r w:rsidR="00757461" w:rsidRPr="00B779A9">
        <w:rPr>
          <w:lang w:val="fr-FR"/>
        </w:rPr>
        <w:t>LS</w:t>
      </w:r>
      <w:r w:rsidR="00885488" w:rsidRPr="00B779A9">
        <w:rPr>
          <w:lang w:val="fr-FR"/>
        </w:rPr>
        <w:t xml:space="preserve"> </w:t>
      </w:r>
      <w:r w:rsidR="00885488" w:rsidRPr="00794880">
        <w:rPr>
          <w:rStyle w:val="Incipit"/>
          <w:lang w:val="fr-FR"/>
        </w:rPr>
        <w:t>Pergite</w:t>
      </w:r>
      <w:r w:rsidR="005A362F" w:rsidRPr="005A362F">
        <w:rPr>
          <w:i/>
          <w:lang w:val="fr-FR"/>
        </w:rPr>
        <w:t xml:space="preserve"> </w:t>
      </w:r>
      <w:r w:rsidR="00885488" w:rsidRPr="00794880">
        <w:rPr>
          <w:rStyle w:val="Incipit"/>
          <w:lang w:val="fr-FR"/>
        </w:rPr>
        <w:t>itaque</w:t>
      </w:r>
      <w:r w:rsidR="00885488" w:rsidRPr="00B779A9">
        <w:rPr>
          <w:lang w:val="fr-FR"/>
        </w:rPr>
        <w:t xml:space="preserve"> in </w:t>
      </w:r>
      <w:r w:rsidR="009772E9" w:rsidRPr="00B779A9">
        <w:rPr>
          <w:lang w:val="fr-FR"/>
        </w:rPr>
        <w:t>commu</w:t>
      </w:r>
      <w:r w:rsidR="00885488" w:rsidRPr="00B779A9">
        <w:rPr>
          <w:lang w:val="fr-FR"/>
        </w:rPr>
        <w:t xml:space="preserve">ni de virginibus. RP </w:t>
      </w:r>
      <w:r w:rsidR="00885488" w:rsidRPr="00794880">
        <w:rPr>
          <w:rStyle w:val="Incipit"/>
          <w:lang w:val="fr-FR"/>
        </w:rPr>
        <w:t>Cantantibus</w:t>
      </w:r>
      <w:r w:rsidR="005A362F" w:rsidRPr="005A362F">
        <w:rPr>
          <w:i/>
          <w:lang w:val="fr-FR"/>
        </w:rPr>
        <w:t xml:space="preserve"> </w:t>
      </w:r>
      <w:r w:rsidR="00885488" w:rsidRPr="00794880">
        <w:rPr>
          <w:rStyle w:val="Incipit"/>
          <w:lang w:val="fr-FR"/>
        </w:rPr>
        <w:t>organis</w:t>
      </w:r>
      <w:r w:rsidR="00794880" w:rsidRPr="00794880">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794880">
        <w:rPr>
          <w:rStyle w:val="Incipit"/>
          <w:lang w:val="fr-FR"/>
        </w:rPr>
        <w:t>O</w:t>
      </w:r>
      <w:r w:rsidR="005A362F" w:rsidRPr="005A362F">
        <w:rPr>
          <w:i/>
          <w:lang w:val="fr-FR"/>
        </w:rPr>
        <w:t xml:space="preserve"> </w:t>
      </w:r>
      <w:r w:rsidR="00885488" w:rsidRPr="00794880">
        <w:rPr>
          <w:rStyle w:val="Incipit"/>
          <w:lang w:val="fr-FR"/>
        </w:rPr>
        <w:t>beata</w:t>
      </w:r>
      <w:r w:rsidR="005A362F" w:rsidRPr="005A362F">
        <w:rPr>
          <w:i/>
          <w:lang w:val="fr-FR"/>
        </w:rPr>
        <w:t xml:space="preserve"> </w:t>
      </w:r>
      <w:r w:rsidR="00022B7D" w:rsidRPr="00794880">
        <w:rPr>
          <w:rStyle w:val="Incipit"/>
          <w:lang w:val="fr-FR"/>
        </w:rPr>
        <w:t>Caecilia</w:t>
      </w:r>
      <w:r w:rsidR="00794880" w:rsidRPr="00794880">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794880">
        <w:rPr>
          <w:rStyle w:val="Incipit"/>
          <w:lang w:val="fr-FR"/>
        </w:rPr>
        <w:t>Virgo</w:t>
      </w:r>
      <w:r w:rsidR="005A362F" w:rsidRPr="005A362F">
        <w:rPr>
          <w:i/>
          <w:lang w:val="fr-FR"/>
        </w:rPr>
        <w:t xml:space="preserve"> </w:t>
      </w:r>
      <w:r w:rsidR="00885488" w:rsidRPr="00794880">
        <w:rPr>
          <w:rStyle w:val="Incipit"/>
          <w:lang w:val="fr-FR"/>
        </w:rPr>
        <w:t>gloriosa</w:t>
      </w:r>
      <w:r w:rsidR="00885488" w:rsidRPr="00B779A9">
        <w:rPr>
          <w:lang w:val="fr-FR"/>
        </w:rPr>
        <w:t>.</w:t>
      </w:r>
    </w:p>
    <w:p w:rsidR="00885488" w:rsidRPr="00B779A9" w:rsidRDefault="003030E0" w:rsidP="00415109">
      <w:pPr>
        <w:rPr>
          <w:lang w:val="fr-FR"/>
        </w:rPr>
      </w:pPr>
      <w:r w:rsidRPr="00F77676">
        <w:rPr>
          <w:rStyle w:val="Time2"/>
          <w:lang w:val="fr-FR"/>
        </w:rPr>
        <w:t>In secundo nocturno</w:t>
      </w:r>
      <w:r w:rsidR="00885488" w:rsidRPr="00B779A9">
        <w:rPr>
          <w:lang w:val="fr-FR"/>
        </w:rPr>
        <w:t xml:space="preserve"> AN </w:t>
      </w:r>
      <w:r w:rsidR="00885488" w:rsidRPr="00F77676">
        <w:rPr>
          <w:rStyle w:val="Incipit"/>
          <w:lang w:val="fr-FR"/>
        </w:rPr>
        <w:t>Domine Iesu Christe</w:t>
      </w:r>
      <w:r w:rsidR="00885488" w:rsidRPr="00B779A9">
        <w:rPr>
          <w:lang w:val="fr-FR"/>
        </w:rPr>
        <w:t xml:space="preserve"> cum duabus sequentibus. PS </w:t>
      </w:r>
      <w:r w:rsidR="00885488" w:rsidRPr="00F77676">
        <w:rPr>
          <w:rStyle w:val="Incipit"/>
          <w:lang w:val="fr-FR"/>
        </w:rPr>
        <w:t>Eructavit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Deus noster refugium</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Fundamenta</w:t>
      </w:r>
      <w:r w:rsidR="00885488" w:rsidRPr="00B779A9">
        <w:rPr>
          <w:lang w:val="fr-FR"/>
        </w:rPr>
        <w:t xml:space="preserve">. VS </w:t>
      </w:r>
      <w:r w:rsidR="00885488" w:rsidRPr="00F77676">
        <w:rPr>
          <w:rStyle w:val="Incipit"/>
          <w:lang w:val="fr-FR"/>
        </w:rPr>
        <w:t>Diffusa est gratia</w:t>
      </w:r>
      <w:r w:rsidR="00885488" w:rsidRPr="00B779A9">
        <w:rPr>
          <w:lang w:val="fr-FR"/>
        </w:rPr>
        <w:t xml:space="preserve">. RP </w:t>
      </w:r>
      <w:r w:rsidR="00885488" w:rsidRPr="00F77676">
        <w:rPr>
          <w:rStyle w:val="Incipit"/>
          <w:lang w:val="fr-FR"/>
        </w:rPr>
        <w:t xml:space="preserve">Cilicio </w:t>
      </w:r>
      <w:r w:rsidR="00022B7D" w:rsidRPr="00F77676">
        <w:rPr>
          <w:rStyle w:val="Incipit"/>
          <w:lang w:val="fr-FR"/>
        </w:rPr>
        <w:t>Caecilia</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022B7D" w:rsidRPr="00F77676">
        <w:rPr>
          <w:rStyle w:val="Incipit"/>
          <w:lang w:val="fr-FR"/>
        </w:rPr>
        <w:t>Caecilia</w:t>
      </w:r>
      <w:r w:rsidR="00885488" w:rsidRPr="00F77676">
        <w:rPr>
          <w:rStyle w:val="Incipit"/>
          <w:lang w:val="fr-FR"/>
        </w:rPr>
        <w:t>m intra cubiculum</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Domine Iesu Christe</w:t>
      </w:r>
      <w:r w:rsidR="00885488" w:rsidRPr="00B779A9">
        <w:rPr>
          <w:lang w:val="fr-FR"/>
        </w:rPr>
        <w:t>.</w:t>
      </w:r>
    </w:p>
    <w:p w:rsidR="00885488" w:rsidRPr="002D4ADF" w:rsidRDefault="003030E0" w:rsidP="00415109">
      <w:pPr>
        <w:rPr>
          <w:lang w:val="pt-PT"/>
        </w:rPr>
      </w:pPr>
      <w:r w:rsidRPr="00F77676">
        <w:rPr>
          <w:rStyle w:val="Time2"/>
          <w:lang w:val="fr-FR"/>
        </w:rPr>
        <w:t>In tertio nocturno</w:t>
      </w:r>
      <w:r w:rsidR="00885488" w:rsidRPr="00B779A9">
        <w:rPr>
          <w:lang w:val="fr-FR"/>
        </w:rPr>
        <w:t xml:space="preserve"> AN </w:t>
      </w:r>
      <w:r w:rsidR="00885488" w:rsidRPr="00F77676">
        <w:rPr>
          <w:rStyle w:val="Incipit"/>
          <w:lang w:val="fr-FR"/>
        </w:rPr>
        <w:t>Credimus Christum</w:t>
      </w:r>
      <w:r w:rsidR="00885488" w:rsidRPr="00B779A9">
        <w:rPr>
          <w:lang w:val="fr-FR"/>
        </w:rPr>
        <w:t xml:space="preserve"> cum duabus sequentibus. PS </w:t>
      </w:r>
      <w:r w:rsidR="00885488" w:rsidRPr="00F77676">
        <w:rPr>
          <w:rStyle w:val="Incipit"/>
          <w:lang w:val="fr-FR"/>
        </w:rPr>
        <w:t>Cantate</w:t>
      </w:r>
      <w:r w:rsidR="00885488" w:rsidRPr="00B779A9">
        <w:rPr>
          <w:lang w:val="fr-FR"/>
        </w:rPr>
        <w:t xml:space="preserve"> primum.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Dominus regnavit exultet</w:t>
      </w:r>
      <w:r w:rsidR="00885488" w:rsidRPr="00B779A9">
        <w:rPr>
          <w:lang w:val="fr-FR"/>
        </w:rPr>
        <w:t xml:space="preserve">. </w:t>
      </w:r>
      <w:r w:rsidR="0087496E" w:rsidRPr="002D4ADF">
        <w:rPr>
          <w:lang w:val="it-IT"/>
        </w:rPr>
        <w:t xml:space="preserve">[PS] </w:t>
      </w:r>
      <w:r w:rsidRPr="002D4ADF">
        <w:rPr>
          <w:rStyle w:val="Incipit"/>
          <w:lang w:val="it-IT"/>
        </w:rPr>
        <w:t>%D::</w:t>
      </w:r>
      <w:r w:rsidR="004078A0" w:rsidRPr="002D4ADF">
        <w:rPr>
          <w:rStyle w:val="Incipit"/>
          <w:lang w:val="it-IT"/>
        </w:rPr>
        <w:t>Domine</w:t>
      </w:r>
      <w:r w:rsidRPr="002D4ADF">
        <w:rPr>
          <w:rStyle w:val="Incipit"/>
          <w:lang w:val="it-IT"/>
        </w:rPr>
        <w:t>%</w:t>
      </w:r>
      <w:r w:rsidR="007D521F">
        <w:rPr>
          <w:lang w:val="it-IT"/>
        </w:rPr>
        <w:t xml:space="preserve">. </w:t>
      </w:r>
      <w:r w:rsidR="00CA7E19" w:rsidRPr="002D4ADF">
        <w:rPr>
          <w:lang w:val="it-IT"/>
        </w:rPr>
        <w:t xml:space="preserve">[PS] </w:t>
      </w:r>
      <w:r w:rsidR="004078A0" w:rsidRPr="002D4ADF">
        <w:rPr>
          <w:rStyle w:val="Incipit"/>
          <w:lang w:val="it-IT"/>
        </w:rPr>
        <w:t>$E::</w:t>
      </w:r>
      <w:r w:rsidR="00885488" w:rsidRPr="002D4ADF">
        <w:rPr>
          <w:rStyle w:val="Incipit"/>
          <w:lang w:val="it-IT"/>
        </w:rPr>
        <w:t>Cantate</w:t>
      </w:r>
      <w:r w:rsidR="00CA7E19" w:rsidRPr="002D4ADF">
        <w:rPr>
          <w:rStyle w:val="Incipit"/>
          <w:lang w:val="it-IT"/>
        </w:rPr>
        <w:t>$</w:t>
      </w:r>
      <w:r w:rsidR="00CA7E19" w:rsidRPr="002D4ADF">
        <w:rPr>
          <w:lang w:val="it-IT"/>
        </w:rPr>
        <w:t xml:space="preserve"> $E::</w:t>
      </w:r>
      <w:r w:rsidR="00465E69" w:rsidRPr="002D4ADF">
        <w:rPr>
          <w:lang w:val="it-IT"/>
        </w:rPr>
        <w:t>secundum</w:t>
      </w:r>
      <w:r w:rsidRPr="002D4ADF">
        <w:rPr>
          <w:lang w:val="it-IT"/>
        </w:rPr>
        <w:t>$</w:t>
      </w:r>
      <w:r w:rsidR="00465E69" w:rsidRPr="002D4ADF">
        <w:rPr>
          <w:lang w:val="it-IT"/>
        </w:rPr>
        <w:t>.</w:t>
      </w:r>
      <w:r w:rsidR="00885488" w:rsidRPr="002D4ADF">
        <w:rPr>
          <w:lang w:val="it-IT"/>
        </w:rPr>
        <w:t xml:space="preserve"> VS </w:t>
      </w:r>
      <w:r w:rsidR="00885488" w:rsidRPr="002D4ADF">
        <w:rPr>
          <w:rStyle w:val="Incipit"/>
          <w:lang w:val="it-IT"/>
        </w:rPr>
        <w:t>Audi filia</w:t>
      </w:r>
      <w:r w:rsidR="00885488" w:rsidRPr="002D4ADF">
        <w:rPr>
          <w:lang w:val="it-IT"/>
        </w:rPr>
        <w:t xml:space="preserve">. </w:t>
      </w:r>
      <w:r w:rsidR="00885488" w:rsidRPr="002D4ADF">
        <w:rPr>
          <w:lang w:val="pt-PT"/>
        </w:rPr>
        <w:t xml:space="preserve">EV </w:t>
      </w:r>
      <w:r w:rsidR="00885488" w:rsidRPr="002D4ADF">
        <w:rPr>
          <w:rStyle w:val="Incipit"/>
          <w:lang w:val="pt-PT"/>
        </w:rPr>
        <w:t>Simile est regnum caelorum decem</w:t>
      </w:r>
      <w:r w:rsidR="00885488" w:rsidRPr="002D4ADF">
        <w:rPr>
          <w:lang w:val="pt-PT"/>
        </w:rPr>
        <w:t xml:space="preserve">. RP </w:t>
      </w:r>
      <w:r w:rsidR="00885488" w:rsidRPr="002D4ADF">
        <w:rPr>
          <w:rStyle w:val="Incipit"/>
          <w:lang w:val="pt-PT"/>
        </w:rPr>
        <w:t xml:space="preserve">Beata </w:t>
      </w:r>
      <w:r w:rsidR="00022B7D" w:rsidRPr="002D4ADF">
        <w:rPr>
          <w:rStyle w:val="Incipit"/>
          <w:lang w:val="pt-PT"/>
        </w:rPr>
        <w:t>Caecilia</w:t>
      </w:r>
      <w:r w:rsidR="00885488" w:rsidRPr="002D4ADF">
        <w:rPr>
          <w:lang w:val="pt-PT"/>
        </w:rPr>
        <w:t xml:space="preserve">. </w:t>
      </w:r>
      <w:r w:rsidR="00BA24A1" w:rsidRPr="002D4ADF">
        <w:rPr>
          <w:lang w:val="pt-PT"/>
        </w:rPr>
        <w:t>[</w:t>
      </w:r>
      <w:r w:rsidR="00885488" w:rsidRPr="002D4ADF">
        <w:rPr>
          <w:lang w:val="pt-PT"/>
        </w:rPr>
        <w:t>RP</w:t>
      </w:r>
      <w:r w:rsidR="00BA24A1" w:rsidRPr="002D4ADF">
        <w:rPr>
          <w:lang w:val="pt-PT"/>
        </w:rPr>
        <w:t>]</w:t>
      </w:r>
      <w:r w:rsidR="00885488" w:rsidRPr="002D4ADF">
        <w:rPr>
          <w:lang w:val="pt-PT"/>
        </w:rPr>
        <w:t xml:space="preserve"> </w:t>
      </w:r>
      <w:r w:rsidR="00022B7D" w:rsidRPr="002D4ADF">
        <w:rPr>
          <w:rStyle w:val="Incipit"/>
          <w:lang w:val="pt-PT"/>
        </w:rPr>
        <w:t>Caecilia</w:t>
      </w:r>
      <w:r w:rsidR="00885488" w:rsidRPr="002D4ADF">
        <w:rPr>
          <w:rStyle w:val="Incipit"/>
          <w:lang w:val="pt-PT"/>
        </w:rPr>
        <w:t xml:space="preserve"> me misit</w:t>
      </w:r>
      <w:r w:rsidR="00885488" w:rsidRPr="002D4ADF">
        <w:rPr>
          <w:lang w:val="pt-PT"/>
        </w:rPr>
        <w:t xml:space="preserve">. </w:t>
      </w:r>
      <w:r w:rsidR="00BA24A1" w:rsidRPr="002D4ADF">
        <w:rPr>
          <w:lang w:val="pt-PT"/>
        </w:rPr>
        <w:t>[</w:t>
      </w:r>
      <w:r w:rsidR="00885488" w:rsidRPr="002D4ADF">
        <w:rPr>
          <w:lang w:val="pt-PT"/>
        </w:rPr>
        <w:t>RP</w:t>
      </w:r>
      <w:r w:rsidR="00BA24A1" w:rsidRPr="002D4ADF">
        <w:rPr>
          <w:lang w:val="pt-PT"/>
        </w:rPr>
        <w:t>]</w:t>
      </w:r>
      <w:r w:rsidR="00885488" w:rsidRPr="002D4ADF">
        <w:rPr>
          <w:lang w:val="pt-PT"/>
        </w:rPr>
        <w:t xml:space="preserve"> </w:t>
      </w:r>
      <w:r w:rsidR="00885488" w:rsidRPr="002D4ADF">
        <w:rPr>
          <w:rStyle w:val="Incipit"/>
          <w:lang w:val="pt-PT"/>
        </w:rPr>
        <w:t>Dum aurora</w:t>
      </w:r>
      <w:r w:rsidR="00885488" w:rsidRPr="002D4ADF">
        <w:rPr>
          <w:lang w:val="pt-PT"/>
        </w:rPr>
        <w:t>.</w:t>
      </w:r>
      <w:r w:rsidR="000C45BE" w:rsidRPr="002D4ADF">
        <w:rPr>
          <w:lang w:val="pt-PT"/>
        </w:rPr>
        <w:t xml:space="preserve"> [TD] </w:t>
      </w:r>
      <w:r w:rsidR="000C45BE" w:rsidRPr="002D4ADF">
        <w:rPr>
          <w:rStyle w:val="Incipit"/>
          <w:lang w:val="pt-PT"/>
        </w:rPr>
        <w:t>Te deum</w:t>
      </w:r>
      <w:r w:rsidR="00F43886" w:rsidRPr="002D4ADF">
        <w:rPr>
          <w:rStyle w:val="Incipit"/>
          <w:lang w:val="pt-PT"/>
        </w:rPr>
        <w:t xml:space="preserve"> laudamus</w:t>
      </w:r>
      <w:r w:rsidR="00885488" w:rsidRPr="002D4ADF">
        <w:rPr>
          <w:lang w:val="pt-PT"/>
        </w:rPr>
        <w:t>.</w:t>
      </w:r>
    </w:p>
    <w:p w:rsidR="00885488" w:rsidRPr="00B779A9" w:rsidRDefault="003030E0" w:rsidP="00415109">
      <w:pPr>
        <w:rPr>
          <w:lang w:val="pt-PT"/>
        </w:rPr>
      </w:pPr>
      <w:r w:rsidRPr="002D4ADF">
        <w:rPr>
          <w:rStyle w:val="Time1"/>
          <w:lang w:val="pt-PT"/>
        </w:rPr>
        <w:t>Ad laudes</w:t>
      </w:r>
      <w:r w:rsidR="00885488" w:rsidRPr="002D4ADF">
        <w:rPr>
          <w:lang w:val="pt-PT"/>
        </w:rPr>
        <w:t xml:space="preserve"> AN </w:t>
      </w:r>
      <w:r w:rsidR="00885488" w:rsidRPr="002D4ADF">
        <w:rPr>
          <w:rStyle w:val="Incipit"/>
          <w:lang w:val="pt-PT"/>
        </w:rPr>
        <w:t>Cantantibus organis</w:t>
      </w:r>
      <w:r w:rsidR="00885488" w:rsidRPr="002D4ADF">
        <w:rPr>
          <w:lang w:val="pt-PT"/>
        </w:rPr>
        <w:t xml:space="preserve"> cum reliquis. HY </w:t>
      </w:r>
      <w:r w:rsidR="00885488" w:rsidRPr="002D4ADF">
        <w:rPr>
          <w:rStyle w:val="Incipit"/>
          <w:lang w:val="pt-PT"/>
        </w:rPr>
        <w:t>Virginis proles</w:t>
      </w:r>
      <w:r w:rsidR="00885488" w:rsidRPr="002D4ADF">
        <w:rPr>
          <w:lang w:val="pt-PT"/>
        </w:rPr>
        <w:t xml:space="preserve">. VS </w:t>
      </w:r>
      <w:r w:rsidR="00382E22" w:rsidRPr="002D4ADF">
        <w:rPr>
          <w:rStyle w:val="Incipit"/>
          <w:lang w:val="pt-PT"/>
        </w:rPr>
        <w:t>Adiuv</w:t>
      </w:r>
      <w:r w:rsidR="00885488" w:rsidRPr="002D4ADF">
        <w:rPr>
          <w:rStyle w:val="Incipit"/>
          <w:lang w:val="pt-PT"/>
        </w:rPr>
        <w:t>abit eam</w:t>
      </w:r>
      <w:r w:rsidR="00885488" w:rsidRPr="002D4ADF">
        <w:rPr>
          <w:lang w:val="pt-PT"/>
        </w:rPr>
        <w:t xml:space="preserve">. </w:t>
      </w:r>
      <w:r w:rsidR="00885488" w:rsidRPr="00B779A9">
        <w:rPr>
          <w:lang w:val="pt-PT"/>
        </w:rPr>
        <w:t xml:space="preserve">AB </w:t>
      </w:r>
      <w:r w:rsidR="00885488" w:rsidRPr="00F77676">
        <w:rPr>
          <w:rStyle w:val="Incipit"/>
          <w:lang w:val="pt-PT"/>
        </w:rPr>
        <w:t>Dum aurora</w:t>
      </w:r>
      <w:r w:rsidR="00885488" w:rsidRPr="00B779A9">
        <w:rPr>
          <w:lang w:val="pt-PT"/>
        </w:rPr>
        <w:t xml:space="preserve">. </w:t>
      </w:r>
      <w:r w:rsidR="000C45BE" w:rsidRPr="00B779A9">
        <w:rPr>
          <w:lang w:val="pt-PT"/>
        </w:rPr>
        <w:t xml:space="preserve">[BD] </w:t>
      </w:r>
      <w:r w:rsidR="005F6F99" w:rsidRPr="00F77676">
        <w:rPr>
          <w:rStyle w:val="Incipit"/>
          <w:lang w:val="pt-PT"/>
        </w:rPr>
        <w:t>Benedicamus</w:t>
      </w:r>
      <w:r w:rsidR="000C45BE" w:rsidRPr="00B779A9">
        <w:rPr>
          <w:lang w:val="pt-PT"/>
        </w:rPr>
        <w:t xml:space="preserve"> f</w:t>
      </w:r>
      <w:r w:rsidR="00885488" w:rsidRPr="00B779A9">
        <w:rPr>
          <w:lang w:val="pt-PT"/>
        </w:rPr>
        <w:t>erialiter.</w:t>
      </w:r>
    </w:p>
    <w:p w:rsidR="00885488" w:rsidRPr="00B779A9" w:rsidRDefault="003030E0" w:rsidP="00415109">
      <w:pPr>
        <w:rPr>
          <w:lang w:val="pt-PT"/>
        </w:rPr>
      </w:pPr>
      <w:r w:rsidRPr="00F77676">
        <w:rPr>
          <w:rStyle w:val="Time1"/>
          <w:lang w:val="pt-PT"/>
        </w:rPr>
        <w:t>Ad primam</w:t>
      </w:r>
      <w:r w:rsidR="00885488" w:rsidRPr="00B779A9">
        <w:rPr>
          <w:lang w:val="pt-PT"/>
        </w:rPr>
        <w:t xml:space="preserve"> AN </w:t>
      </w:r>
      <w:r w:rsidR="00022B7D" w:rsidRPr="00F77676">
        <w:rPr>
          <w:rStyle w:val="Incipit"/>
          <w:lang w:val="pt-PT"/>
        </w:rPr>
        <w:t>Caecilia</w:t>
      </w:r>
      <w:r w:rsidR="00885488" w:rsidRPr="00F77676">
        <w:rPr>
          <w:rStyle w:val="Incipit"/>
          <w:lang w:val="pt-PT"/>
        </w:rPr>
        <w:t xml:space="preserve"> me misit</w:t>
      </w:r>
      <w:r w:rsidR="00885488" w:rsidRPr="00B779A9">
        <w:rPr>
          <w:lang w:val="pt-PT"/>
        </w:rPr>
        <w:t>.</w:t>
      </w:r>
    </w:p>
    <w:p w:rsidR="00BF033C" w:rsidRDefault="003030E0" w:rsidP="00415109">
      <w:pPr>
        <w:rPr>
          <w:lang w:val="pt-PT"/>
        </w:rPr>
      </w:pPr>
      <w:r w:rsidRPr="00F77676">
        <w:rPr>
          <w:rStyle w:val="Time1"/>
          <w:lang w:val="pt-PT"/>
        </w:rPr>
        <w:t>Ad tertiam</w:t>
      </w:r>
      <w:r w:rsidR="00885488" w:rsidRPr="00B779A9">
        <w:rPr>
          <w:lang w:val="pt-PT"/>
        </w:rPr>
        <w:t xml:space="preserve"> AN </w:t>
      </w:r>
      <w:r w:rsidR="00885488" w:rsidRPr="00794880">
        <w:rPr>
          <w:rStyle w:val="Incipit"/>
          <w:lang w:val="pt-PT"/>
        </w:rPr>
        <w:t>Triduanas</w:t>
      </w:r>
      <w:r w:rsidR="005A362F" w:rsidRPr="005A362F">
        <w:rPr>
          <w:i/>
          <w:lang w:val="pt-PT"/>
        </w:rPr>
        <w:t xml:space="preserve"> </w:t>
      </w:r>
      <w:r w:rsidR="00885488" w:rsidRPr="00794880">
        <w:rPr>
          <w:rStyle w:val="Incipit"/>
          <w:lang w:val="pt-PT"/>
        </w:rPr>
        <w:t>a</w:t>
      </w:r>
      <w:r w:rsidR="005A362F" w:rsidRPr="005A362F">
        <w:rPr>
          <w:i/>
          <w:lang w:val="pt-PT"/>
        </w:rPr>
        <w:t xml:space="preserve"> </w:t>
      </w:r>
      <w:r w:rsidR="00885488" w:rsidRPr="00794880">
        <w:rPr>
          <w:rStyle w:val="Incipit"/>
          <w:lang w:val="pt-PT"/>
        </w:rPr>
        <w:t>domino</w:t>
      </w:r>
      <w:r w:rsidR="00885488" w:rsidRPr="00B779A9">
        <w:rPr>
          <w:lang w:val="pt-PT"/>
        </w:rPr>
        <w:t>.</w:t>
      </w:r>
      <w:r w:rsidR="000C45BE" w:rsidRPr="00B779A9">
        <w:rPr>
          <w:lang w:val="pt-PT"/>
        </w:rPr>
        <w:t xml:space="preserve"> </w:t>
      </w:r>
    </w:p>
    <w:p w:rsidR="00885488" w:rsidRPr="00B779A9" w:rsidRDefault="000C45BE" w:rsidP="00415109">
      <w:pPr>
        <w:rPr>
          <w:lang w:val="pt-PT"/>
        </w:rPr>
      </w:pPr>
      <w:r w:rsidRPr="00B779A9">
        <w:rPr>
          <w:lang w:val="pt-PT"/>
        </w:rPr>
        <w:t>(91v)</w:t>
      </w:r>
      <w:r w:rsidR="00BF033C">
        <w:rPr>
          <w:lang w:val="pt-PT"/>
        </w:rPr>
        <w:t xml:space="preserve"> </w:t>
      </w:r>
      <w:r w:rsidR="003030E0" w:rsidRPr="00F77676">
        <w:rPr>
          <w:rStyle w:val="Time1"/>
          <w:lang w:val="pt-PT"/>
        </w:rPr>
        <w:t>Ad missam</w:t>
      </w:r>
      <w:r w:rsidR="00885488" w:rsidRPr="00B779A9">
        <w:rPr>
          <w:lang w:val="pt-PT"/>
        </w:rPr>
        <w:t xml:space="preserve"> IN </w:t>
      </w:r>
      <w:r w:rsidR="00885488" w:rsidRPr="00F77676">
        <w:rPr>
          <w:rStyle w:val="Incipit"/>
          <w:lang w:val="pt-PT"/>
        </w:rPr>
        <w:t>Loquebar de testimoniis</w:t>
      </w:r>
      <w:r w:rsidR="00DD1415">
        <w:rPr>
          <w:lang w:val="pt-PT"/>
        </w:rPr>
        <w:t>@</w:t>
      </w:r>
      <w:r w:rsidR="00DD1415" w:rsidRPr="00B779A9">
        <w:rPr>
          <w:lang w:val="pt-PT"/>
        </w:rPr>
        <w:t>32.</w:t>
      </w:r>
      <w:r w:rsidR="00885488" w:rsidRPr="00B779A9">
        <w:rPr>
          <w:lang w:val="pt-PT"/>
        </w:rPr>
        <w:t xml:space="preserve"> </w:t>
      </w:r>
      <w:r w:rsidRPr="00B779A9">
        <w:rPr>
          <w:lang w:val="pt-PT"/>
        </w:rPr>
        <w:t xml:space="preserve">[KY] </w:t>
      </w:r>
      <w:r w:rsidRPr="00F77676">
        <w:rPr>
          <w:rStyle w:val="Incipit"/>
          <w:lang w:val="pt-PT"/>
        </w:rPr>
        <w:t>Kyrie</w:t>
      </w:r>
      <w:r w:rsidRPr="00B779A9">
        <w:rPr>
          <w:lang w:val="pt-PT"/>
        </w:rPr>
        <w:t xml:space="preserve"> et [SA] </w:t>
      </w:r>
      <w:r w:rsidRPr="00F77676">
        <w:rPr>
          <w:rStyle w:val="Incipit"/>
          <w:lang w:val="pt-PT"/>
        </w:rPr>
        <w:t>Sanctus</w:t>
      </w:r>
      <w:r w:rsidRPr="00B779A9">
        <w:rPr>
          <w:lang w:val="pt-PT"/>
        </w:rPr>
        <w:t xml:space="preserve"> </w:t>
      </w:r>
      <w:r w:rsidR="00885488" w:rsidRPr="00B779A9">
        <w:rPr>
          <w:lang w:val="pt-PT"/>
        </w:rPr>
        <w:t xml:space="preserve">de virginibus. GR </w:t>
      </w:r>
      <w:r w:rsidR="00885488" w:rsidRPr="00F77676">
        <w:rPr>
          <w:rStyle w:val="Incipit"/>
          <w:lang w:val="pt-PT"/>
        </w:rPr>
        <w:t>Audi filia</w:t>
      </w:r>
      <w:r w:rsidR="00DD1415">
        <w:rPr>
          <w:lang w:val="pt-PT"/>
        </w:rPr>
        <w:t>@</w:t>
      </w:r>
      <w:r w:rsidR="00DD1415" w:rsidRPr="00B779A9">
        <w:rPr>
          <w:lang w:val="pt-PT"/>
        </w:rPr>
        <w:t>190.</w:t>
      </w:r>
      <w:r w:rsidR="00885488" w:rsidRPr="00B779A9">
        <w:rPr>
          <w:lang w:val="pt-PT"/>
        </w:rPr>
        <w:t xml:space="preserve"> AL</w:t>
      </w:r>
      <w:r w:rsidRPr="00B779A9">
        <w:rPr>
          <w:lang w:val="pt-PT"/>
        </w:rPr>
        <w:t>V</w:t>
      </w:r>
      <w:r w:rsidR="00885488" w:rsidRPr="00B779A9">
        <w:rPr>
          <w:lang w:val="pt-PT"/>
        </w:rPr>
        <w:t xml:space="preserve"> </w:t>
      </w:r>
      <w:r w:rsidR="00885488" w:rsidRPr="00F77676">
        <w:rPr>
          <w:rStyle w:val="Incipit"/>
          <w:lang w:val="pt-PT"/>
        </w:rPr>
        <w:t xml:space="preserve">Emulor enim </w:t>
      </w:r>
      <w:r w:rsidR="000F4FB4" w:rsidRPr="00F77676">
        <w:rPr>
          <w:rStyle w:val="Incipit"/>
          <w:lang w:val="pt-PT"/>
        </w:rPr>
        <w:t>vos</w:t>
      </w:r>
      <w:r w:rsidR="00DD1415">
        <w:rPr>
          <w:lang w:val="pt-PT"/>
        </w:rPr>
        <w:t>@</w:t>
      </w:r>
      <w:r w:rsidR="00DD1415" w:rsidRPr="00B779A9">
        <w:rPr>
          <w:lang w:val="pt-PT"/>
        </w:rPr>
        <w:t>233.</w:t>
      </w:r>
      <w:r w:rsidR="00885488" w:rsidRPr="00B779A9">
        <w:rPr>
          <w:lang w:val="pt-PT"/>
        </w:rPr>
        <w:t xml:space="preserve"> SE </w:t>
      </w:r>
      <w:r w:rsidR="00885488" w:rsidRPr="00F77676">
        <w:rPr>
          <w:rStyle w:val="Incipit"/>
          <w:lang w:val="pt-PT"/>
        </w:rPr>
        <w:t xml:space="preserve">Exultent filiae </w:t>
      </w:r>
      <w:r w:rsidR="001B7479" w:rsidRPr="00F77676">
        <w:rPr>
          <w:rStyle w:val="Incipit"/>
          <w:lang w:val="pt-PT"/>
        </w:rPr>
        <w:t>Sion</w:t>
      </w:r>
      <w:r w:rsidR="00DD1415">
        <w:rPr>
          <w:lang w:val="pt-PT"/>
        </w:rPr>
        <w:t>@</w:t>
      </w:r>
      <w:r w:rsidR="00DD1415" w:rsidRPr="00B779A9">
        <w:rPr>
          <w:lang w:val="pt-PT"/>
        </w:rPr>
        <w:t>362.</w:t>
      </w:r>
      <w:r w:rsidR="00885488" w:rsidRPr="00B779A9">
        <w:rPr>
          <w:lang w:val="pt-PT"/>
        </w:rPr>
        <w:t xml:space="preserve"> OF </w:t>
      </w:r>
      <w:r w:rsidR="00885488" w:rsidRPr="00F77676">
        <w:rPr>
          <w:rStyle w:val="Incipit"/>
          <w:lang w:val="pt-PT"/>
        </w:rPr>
        <w:t>Offerentur</w:t>
      </w:r>
      <w:r w:rsidR="00DD1415">
        <w:rPr>
          <w:lang w:val="pt-PT"/>
        </w:rPr>
        <w:t>@</w:t>
      </w:r>
      <w:r w:rsidR="00DD1415" w:rsidRPr="00B779A9">
        <w:rPr>
          <w:lang w:val="pt-PT"/>
        </w:rPr>
        <w:t>3.</w:t>
      </w:r>
      <w:r w:rsidR="00885488" w:rsidRPr="00B779A9">
        <w:rPr>
          <w:lang w:val="pt-PT"/>
        </w:rPr>
        <w:t xml:space="preserve"> CO </w:t>
      </w:r>
      <w:r w:rsidR="00885488" w:rsidRPr="00F77676">
        <w:rPr>
          <w:rStyle w:val="Incipit"/>
          <w:lang w:val="pt-PT"/>
        </w:rPr>
        <w:t>Confundantur</w:t>
      </w:r>
      <w:r w:rsidR="00885488" w:rsidRPr="00B779A9">
        <w:rPr>
          <w:lang w:val="pt-PT"/>
        </w:rPr>
        <w:t>.</w:t>
      </w:r>
    </w:p>
    <w:p w:rsidR="00885488" w:rsidRPr="00F77676" w:rsidRDefault="003030E0" w:rsidP="00415109">
      <w:pPr>
        <w:pStyle w:val="berschrift1"/>
        <w:rPr>
          <w:lang w:val="pt-PT"/>
        </w:rPr>
      </w:pPr>
      <w:r w:rsidRPr="00F77676">
        <w:rPr>
          <w:lang w:val="pt-PT"/>
        </w:rPr>
        <w:lastRenderedPageBreak/>
        <w:t>DE SANCTO CLEMENTE</w:t>
      </w:r>
    </w:p>
    <w:p w:rsidR="00885488" w:rsidRPr="00B779A9" w:rsidRDefault="00885488" w:rsidP="00415109">
      <w:pPr>
        <w:rPr>
          <w:lang w:val="pt-PT"/>
        </w:rPr>
      </w:pPr>
      <w:r w:rsidRPr="00B779A9">
        <w:rPr>
          <w:lang w:val="pt-PT"/>
        </w:rPr>
        <w:t>Novem lectiones facimus ut de</w:t>
      </w:r>
      <w:r w:rsidR="00BF033C">
        <w:rPr>
          <w:lang w:val="pt-PT"/>
        </w:rPr>
        <w:t xml:space="preserve"> </w:t>
      </w:r>
      <w:r w:rsidR="00BF033C" w:rsidRPr="00F77676">
        <w:rPr>
          <w:rStyle w:val="Ort"/>
          <w:lang w:val="pt-PT"/>
        </w:rPr>
        <w:t>r</w:t>
      </w:r>
      <w:r w:rsidR="00A86011" w:rsidRPr="00F77676">
        <w:rPr>
          <w:rStyle w:val="Ort"/>
          <w:lang w:val="pt-PT"/>
        </w:rPr>
        <w:t>omano</w:t>
      </w:r>
      <w:r w:rsidRPr="00B779A9">
        <w:rPr>
          <w:lang w:val="pt-PT"/>
        </w:rPr>
        <w:t xml:space="preserve"> pontifice et martyre.</w:t>
      </w:r>
    </w:p>
    <w:p w:rsidR="00885488" w:rsidRPr="00BF033C" w:rsidRDefault="003030E0" w:rsidP="00415109">
      <w:pPr>
        <w:rPr>
          <w:lang w:val="pt-PT"/>
        </w:rPr>
      </w:pPr>
      <w:r w:rsidRPr="00F77676">
        <w:rPr>
          <w:rStyle w:val="Time1"/>
          <w:lang w:val="pt-PT"/>
        </w:rPr>
        <w:t>Ad vesperas</w:t>
      </w:r>
      <w:r w:rsidR="00885488" w:rsidRPr="00B779A9">
        <w:rPr>
          <w:lang w:val="pt-PT"/>
        </w:rPr>
        <w:t xml:space="preserve"> antiphonae et psalmi ferialiter. RP </w:t>
      </w:r>
      <w:r w:rsidR="00603E0B" w:rsidRPr="00F77676">
        <w:rPr>
          <w:rStyle w:val="Incipit"/>
          <w:lang w:val="pt-PT"/>
        </w:rPr>
        <w:t>Phoebus</w:t>
      </w:r>
      <w:r w:rsidR="00885488" w:rsidRPr="00F77676">
        <w:rPr>
          <w:rStyle w:val="Incipit"/>
          <w:lang w:val="pt-PT"/>
        </w:rPr>
        <w:t xml:space="preserve"> et </w:t>
      </w:r>
      <w:r w:rsidRPr="00F77676">
        <w:rPr>
          <w:rStyle w:val="Incipit"/>
          <w:lang w:val="pt-PT"/>
        </w:rPr>
        <w:t>%D::</w:t>
      </w:r>
      <w:r w:rsidR="004078A0" w:rsidRPr="00F77676">
        <w:rPr>
          <w:rStyle w:val="Incipit"/>
          <w:lang w:val="pt-PT"/>
        </w:rPr>
        <w:t>Valerianus</w:t>
      </w:r>
      <w:r w:rsidRPr="00F77676">
        <w:rPr>
          <w:rStyle w:val="Incipit"/>
          <w:lang w:val="pt-PT"/>
        </w:rPr>
        <w:t>%</w:t>
      </w:r>
      <w:r w:rsidR="004078A0" w:rsidRPr="00F77676">
        <w:rPr>
          <w:rStyle w:val="Incipit"/>
          <w:lang w:val="pt-PT"/>
        </w:rPr>
        <w:t xml:space="preserve"> $E::</w:t>
      </w:r>
      <w:r w:rsidR="00885488" w:rsidRPr="00F77676">
        <w:rPr>
          <w:rStyle w:val="Incipit"/>
          <w:lang w:val="pt-PT"/>
        </w:rPr>
        <w:t>Cornelius</w:t>
      </w:r>
      <w:r w:rsidR="004078A0" w:rsidRPr="00F77676">
        <w:rPr>
          <w:rStyle w:val="Incipit"/>
          <w:lang w:val="pt-PT"/>
        </w:rPr>
        <w:t>$</w:t>
      </w:r>
      <w:r w:rsidR="00885488" w:rsidRPr="00B779A9">
        <w:rPr>
          <w:lang w:val="pt-PT"/>
        </w:rPr>
        <w:t xml:space="preserve">. HY </w:t>
      </w:r>
      <w:r w:rsidR="00885488" w:rsidRPr="00F77676">
        <w:rPr>
          <w:rStyle w:val="Incipit"/>
          <w:lang w:val="pt-PT"/>
        </w:rPr>
        <w:t>Deus tuorum militum</w:t>
      </w:r>
      <w:r w:rsidR="00885488" w:rsidRPr="00B779A9">
        <w:rPr>
          <w:lang w:val="pt-PT"/>
        </w:rPr>
        <w:t xml:space="preserve">. VS </w:t>
      </w:r>
      <w:r w:rsidR="00885488" w:rsidRPr="00F77676">
        <w:rPr>
          <w:rStyle w:val="Incipit"/>
          <w:lang w:val="pt-PT"/>
        </w:rPr>
        <w:t>Gloria et honore</w:t>
      </w:r>
      <w:r w:rsidR="00885488" w:rsidRPr="00B779A9">
        <w:rPr>
          <w:lang w:val="pt-PT"/>
        </w:rPr>
        <w:t xml:space="preserve">. AM </w:t>
      </w:r>
      <w:r w:rsidR="00885488" w:rsidRPr="00F77676">
        <w:rPr>
          <w:rStyle w:val="Incipit"/>
          <w:lang w:val="pt-PT"/>
        </w:rPr>
        <w:t>Oremus omnes ad dominum</w:t>
      </w:r>
      <w:r w:rsidR="00885488" w:rsidRPr="00B779A9">
        <w:rPr>
          <w:lang w:val="pt-PT"/>
        </w:rPr>
        <w:t xml:space="preserve">. </w:t>
      </w:r>
      <w:r w:rsidR="00BF033C">
        <w:rPr>
          <w:lang w:val="pt-PT"/>
        </w:rPr>
        <w:t>Suffragium d</w:t>
      </w:r>
      <w:r w:rsidR="007F29CA" w:rsidRPr="00B779A9">
        <w:rPr>
          <w:lang w:val="pt-PT"/>
        </w:rPr>
        <w:t xml:space="preserve">e sancta Caecilia </w:t>
      </w:r>
      <w:r w:rsidR="00BF033C">
        <w:rPr>
          <w:lang w:val="pt-PT"/>
        </w:rPr>
        <w:t>[</w:t>
      </w:r>
      <w:r w:rsidR="00885488" w:rsidRPr="00B779A9">
        <w:rPr>
          <w:lang w:val="pt-PT"/>
        </w:rPr>
        <w:t>AC</w:t>
      </w:r>
      <w:r w:rsidR="00BF033C">
        <w:rPr>
          <w:lang w:val="pt-PT"/>
        </w:rPr>
        <w:t>]</w:t>
      </w:r>
      <w:r w:rsidR="00885488" w:rsidRPr="00B779A9">
        <w:rPr>
          <w:lang w:val="pt-PT"/>
        </w:rPr>
        <w:t xml:space="preserve"> </w:t>
      </w:r>
      <w:r w:rsidR="00885488" w:rsidRPr="00794880">
        <w:rPr>
          <w:rStyle w:val="Incipit"/>
          <w:lang w:val="pt-PT"/>
        </w:rPr>
        <w:t>O</w:t>
      </w:r>
      <w:r w:rsidR="005A362F" w:rsidRPr="005A362F">
        <w:rPr>
          <w:i/>
          <w:lang w:val="pt-PT"/>
        </w:rPr>
        <w:t xml:space="preserve"> </w:t>
      </w:r>
      <w:r w:rsidR="00885488" w:rsidRPr="00794880">
        <w:rPr>
          <w:rStyle w:val="Incipit"/>
          <w:lang w:val="pt-PT"/>
        </w:rPr>
        <w:t>beata</w:t>
      </w:r>
      <w:r w:rsidR="005A362F" w:rsidRPr="005A362F">
        <w:rPr>
          <w:i/>
          <w:lang w:val="pt-PT"/>
        </w:rPr>
        <w:t xml:space="preserve"> </w:t>
      </w:r>
      <w:r w:rsidR="00022B7D" w:rsidRPr="00794880">
        <w:rPr>
          <w:rStyle w:val="Incipit"/>
          <w:lang w:val="pt-PT"/>
        </w:rPr>
        <w:t>Caecilia</w:t>
      </w:r>
      <w:r w:rsidR="00885488" w:rsidRPr="00B779A9">
        <w:rPr>
          <w:lang w:val="pt-PT"/>
        </w:rPr>
        <w:t xml:space="preserve">. </w:t>
      </w:r>
      <w:r w:rsidR="007F29CA" w:rsidRPr="00F77676">
        <w:rPr>
          <w:lang w:val="pt-PT"/>
        </w:rPr>
        <w:t xml:space="preserve">De sancta Felicitate </w:t>
      </w:r>
      <w:r w:rsidR="00885488" w:rsidRPr="00F77676">
        <w:rPr>
          <w:lang w:val="pt-PT"/>
        </w:rPr>
        <w:t xml:space="preserve">AC </w:t>
      </w:r>
      <w:r w:rsidR="00885488" w:rsidRPr="00F77676">
        <w:rPr>
          <w:rStyle w:val="Incipit"/>
          <w:lang w:val="pt-PT"/>
        </w:rPr>
        <w:t>Veni</w:t>
      </w:r>
      <w:r w:rsidR="005A362F" w:rsidRPr="00F77676">
        <w:rPr>
          <w:i/>
          <w:lang w:val="pt-PT"/>
        </w:rPr>
        <w:t xml:space="preserve"> </w:t>
      </w:r>
      <w:r w:rsidR="00885488" w:rsidRPr="00F77676">
        <w:rPr>
          <w:rStyle w:val="Incipit"/>
          <w:lang w:val="pt-PT"/>
        </w:rPr>
        <w:t>sponsa</w:t>
      </w:r>
      <w:r w:rsidR="005A362F" w:rsidRPr="00F77676">
        <w:rPr>
          <w:i/>
          <w:lang w:val="pt-PT"/>
        </w:rPr>
        <w:t xml:space="preserve"> </w:t>
      </w:r>
      <w:r w:rsidR="00885488" w:rsidRPr="00F77676">
        <w:rPr>
          <w:rStyle w:val="Incipit"/>
          <w:lang w:val="pt-PT"/>
        </w:rPr>
        <w:t>Christi</w:t>
      </w:r>
      <w:r w:rsidR="00885488" w:rsidRPr="00F77676">
        <w:rPr>
          <w:lang w:val="pt-PT"/>
        </w:rPr>
        <w:t xml:space="preserve">. </w:t>
      </w:r>
      <w:r w:rsidR="007F29CA" w:rsidRPr="00F77676">
        <w:rPr>
          <w:lang w:val="pt-PT"/>
        </w:rPr>
        <w:t xml:space="preserve">[BD] </w:t>
      </w:r>
      <w:r w:rsidR="005F6F99" w:rsidRPr="00F77676">
        <w:rPr>
          <w:rStyle w:val="Incipit"/>
          <w:lang w:val="pt-PT"/>
        </w:rPr>
        <w:t>Benedicamus</w:t>
      </w:r>
      <w:r w:rsidR="007F29CA" w:rsidRPr="00F77676">
        <w:rPr>
          <w:lang w:val="pt-PT"/>
        </w:rPr>
        <w:t xml:space="preserve"> ferialiter</w:t>
      </w:r>
      <w:r w:rsidR="00885488" w:rsidRPr="00F77676">
        <w:rPr>
          <w:lang w:val="pt-PT"/>
        </w:rPr>
        <w:t>.</w:t>
      </w:r>
    </w:p>
    <w:p w:rsidR="00885488" w:rsidRPr="00F77676" w:rsidRDefault="003030E0" w:rsidP="00415109">
      <w:pPr>
        <w:rPr>
          <w:lang w:val="pt-PT"/>
        </w:rPr>
      </w:pPr>
      <w:r w:rsidRPr="00F77676">
        <w:rPr>
          <w:rStyle w:val="Time1"/>
          <w:lang w:val="pt-PT"/>
        </w:rPr>
        <w:t>Ad completorium</w:t>
      </w:r>
      <w:r w:rsidR="00885488" w:rsidRPr="00F77676">
        <w:rPr>
          <w:lang w:val="pt-PT"/>
        </w:rPr>
        <w:t xml:space="preserve"> HY </w:t>
      </w:r>
      <w:r w:rsidR="00885488" w:rsidRPr="00F77676">
        <w:rPr>
          <w:rStyle w:val="Incipit"/>
          <w:lang w:val="pt-PT"/>
        </w:rPr>
        <w:t>Iesu redemptor</w:t>
      </w:r>
      <w:r w:rsidR="00885488" w:rsidRPr="00F77676">
        <w:rPr>
          <w:lang w:val="pt-PT"/>
        </w:rPr>
        <w:t xml:space="preserve">. AD </w:t>
      </w:r>
      <w:r w:rsidR="00885488" w:rsidRPr="00F77676">
        <w:rPr>
          <w:rStyle w:val="Incipit"/>
          <w:lang w:val="pt-PT"/>
        </w:rPr>
        <w:t>Vigila super nos</w:t>
      </w:r>
      <w:r w:rsidR="00885488" w:rsidRPr="00F77676">
        <w:rPr>
          <w:lang w:val="pt-PT"/>
        </w:rPr>
        <w:t>.</w:t>
      </w:r>
    </w:p>
    <w:p w:rsidR="00885488" w:rsidRPr="00F77676" w:rsidRDefault="003030E0" w:rsidP="00415109">
      <w:pPr>
        <w:rPr>
          <w:lang w:val="pt-PT"/>
        </w:rPr>
      </w:pPr>
      <w:r w:rsidRPr="00F77676">
        <w:rPr>
          <w:rStyle w:val="Time1"/>
          <w:lang w:val="pt-PT"/>
        </w:rPr>
        <w:t>Ad matutinum</w:t>
      </w:r>
      <w:r w:rsidR="00885488" w:rsidRPr="00F77676">
        <w:rPr>
          <w:lang w:val="pt-PT"/>
        </w:rPr>
        <w:t xml:space="preserve"> I</w:t>
      </w:r>
      <w:r w:rsidR="007F29CA" w:rsidRPr="00F77676">
        <w:rPr>
          <w:lang w:val="pt-PT"/>
        </w:rPr>
        <w:t>N</w:t>
      </w:r>
      <w:r w:rsidR="00885488" w:rsidRPr="00F77676">
        <w:rPr>
          <w:lang w:val="pt-PT"/>
        </w:rPr>
        <w:t xml:space="preserve">V </w:t>
      </w:r>
      <w:r w:rsidR="00885488" w:rsidRPr="00F77676">
        <w:rPr>
          <w:rStyle w:val="Incipit"/>
          <w:lang w:val="pt-PT"/>
        </w:rPr>
        <w:t>Regem martyrum</w:t>
      </w:r>
      <w:r w:rsidR="00885488" w:rsidRPr="00F77676">
        <w:rPr>
          <w:lang w:val="pt-PT"/>
        </w:rPr>
        <w:t xml:space="preserve">. HY </w:t>
      </w:r>
      <w:r w:rsidR="00885488" w:rsidRPr="00F77676">
        <w:rPr>
          <w:rStyle w:val="Incipit"/>
          <w:lang w:val="pt-PT"/>
        </w:rPr>
        <w:t>Deus tuorum</w:t>
      </w:r>
      <w:r w:rsidR="00885488" w:rsidRPr="00F77676">
        <w:rPr>
          <w:lang w:val="pt-PT"/>
        </w:rPr>
        <w:t>.</w:t>
      </w:r>
    </w:p>
    <w:p w:rsidR="00885488" w:rsidRPr="00B779A9" w:rsidRDefault="000D2059" w:rsidP="00415109">
      <w:pPr>
        <w:rPr>
          <w:lang w:val="pt-PT"/>
        </w:rPr>
      </w:pPr>
      <w:r w:rsidRPr="00F77676">
        <w:rPr>
          <w:rStyle w:val="Time2"/>
          <w:lang w:val="pt-PT"/>
        </w:rPr>
        <w:t xml:space="preserve">Ad </w:t>
      </w:r>
      <w:r w:rsidR="003030E0" w:rsidRPr="00F77676">
        <w:rPr>
          <w:rStyle w:val="Time2"/>
          <w:lang w:val="pt-PT"/>
        </w:rPr>
        <w:t>primum nocturnum</w:t>
      </w:r>
      <w:r w:rsidR="00885488" w:rsidRPr="00F77676">
        <w:rPr>
          <w:lang w:val="pt-PT"/>
        </w:rPr>
        <w:t xml:space="preserve"> AN </w:t>
      </w:r>
      <w:r w:rsidR="00885488" w:rsidRPr="00F77676">
        <w:rPr>
          <w:rStyle w:val="Incipit"/>
          <w:lang w:val="pt-PT"/>
        </w:rPr>
        <w:t>In lege domini</w:t>
      </w:r>
      <w:r w:rsidR="00885488" w:rsidRPr="00F77676">
        <w:rPr>
          <w:lang w:val="pt-PT"/>
        </w:rPr>
        <w:t xml:space="preserve"> cum reliquis. PS </w:t>
      </w:r>
      <w:r w:rsidR="00885488" w:rsidRPr="00F77676">
        <w:rPr>
          <w:rStyle w:val="Incipit"/>
          <w:lang w:val="pt-PT"/>
        </w:rPr>
        <w:t xml:space="preserve">Beatus </w:t>
      </w:r>
      <w:r w:rsidR="00C31823" w:rsidRPr="00F77676">
        <w:rPr>
          <w:rStyle w:val="Incipit"/>
          <w:lang w:val="pt-PT"/>
        </w:rPr>
        <w:t>vir</w:t>
      </w:r>
      <w:r w:rsidR="00885488" w:rsidRPr="00F77676">
        <w:rPr>
          <w:lang w:val="pt-PT"/>
        </w:rPr>
        <w:t xml:space="preserve">. </w:t>
      </w:r>
      <w:r w:rsidR="00BA24A1" w:rsidRPr="00F77676">
        <w:rPr>
          <w:lang w:val="pt-PT"/>
        </w:rPr>
        <w:t>[</w:t>
      </w:r>
      <w:r w:rsidR="00885488" w:rsidRPr="00F77676">
        <w:rPr>
          <w:lang w:val="pt-PT"/>
        </w:rPr>
        <w:t>PS</w:t>
      </w:r>
      <w:r w:rsidR="00BA24A1" w:rsidRPr="00F77676">
        <w:rPr>
          <w:lang w:val="pt-PT"/>
        </w:rPr>
        <w:t>]</w:t>
      </w:r>
      <w:r w:rsidR="00885488" w:rsidRPr="00F77676">
        <w:rPr>
          <w:lang w:val="pt-PT"/>
        </w:rPr>
        <w:t xml:space="preserve"> </w:t>
      </w:r>
      <w:r w:rsidR="00885488" w:rsidRPr="00F77676">
        <w:rPr>
          <w:rStyle w:val="Incipit"/>
          <w:lang w:val="pt-PT"/>
        </w:rPr>
        <w:t>Quare fremuerunt</w:t>
      </w:r>
      <w:r w:rsidR="00885488" w:rsidRPr="00F77676">
        <w:rPr>
          <w:lang w:val="pt-PT"/>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Domine quid multiplicati</w:t>
      </w:r>
      <w:r w:rsidR="00885488" w:rsidRPr="00B779A9">
        <w:rPr>
          <w:lang w:val="fr-FR"/>
        </w:rPr>
        <w:t xml:space="preserve">. VS </w:t>
      </w:r>
      <w:r w:rsidR="00885488" w:rsidRPr="00F77676">
        <w:rPr>
          <w:rStyle w:val="Incipit"/>
          <w:lang w:val="fr-FR"/>
        </w:rPr>
        <w:t>Gloria et honore</w:t>
      </w:r>
      <w:r w:rsidR="007F29CA" w:rsidRPr="00B779A9">
        <w:rPr>
          <w:lang w:val="fr-FR"/>
        </w:rPr>
        <w:t>. LS</w:t>
      </w:r>
      <w:r w:rsidR="00885488" w:rsidRPr="00B779A9">
        <w:rPr>
          <w:lang w:val="fr-FR"/>
        </w:rPr>
        <w:t xml:space="preserve"> </w:t>
      </w:r>
      <w:r w:rsidR="00885488" w:rsidRPr="00F77676">
        <w:rPr>
          <w:rStyle w:val="Incipit"/>
          <w:lang w:val="fr-FR"/>
        </w:rPr>
        <w:t>Quia beati martyris natalis</w:t>
      </w:r>
      <w:r w:rsidR="00885488" w:rsidRPr="00B779A9">
        <w:rPr>
          <w:lang w:val="fr-FR"/>
        </w:rPr>
        <w:t xml:space="preserve">. RP </w:t>
      </w:r>
      <w:r w:rsidR="00885488" w:rsidRPr="00F77676">
        <w:rPr>
          <w:rStyle w:val="Incipit"/>
          <w:lang w:val="fr-FR"/>
        </w:rPr>
        <w:t>Iste sanctus</w:t>
      </w:r>
      <w:r w:rsidR="00885488" w:rsidRPr="00B779A9">
        <w:rPr>
          <w:lang w:val="fr-FR"/>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Iustus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Desiderium animae</w:t>
      </w:r>
      <w:r w:rsidR="00885488" w:rsidRPr="00B779A9">
        <w:rPr>
          <w:lang w:val="pt-PT"/>
        </w:rPr>
        <w:t>.</w:t>
      </w:r>
    </w:p>
    <w:p w:rsidR="00885488" w:rsidRPr="00B779A9" w:rsidRDefault="003030E0" w:rsidP="00415109">
      <w:pPr>
        <w:rPr>
          <w:lang w:val="pt-PT"/>
        </w:rPr>
      </w:pPr>
      <w:r w:rsidRPr="00F77676">
        <w:rPr>
          <w:rStyle w:val="Time2"/>
          <w:lang w:val="pt-PT"/>
        </w:rPr>
        <w:t>In secundo nocturno</w:t>
      </w:r>
      <w:r w:rsidR="00885488" w:rsidRPr="00B779A9">
        <w:rPr>
          <w:lang w:val="pt-PT"/>
        </w:rPr>
        <w:t xml:space="preserve"> AN </w:t>
      </w:r>
      <w:r w:rsidR="00885488" w:rsidRPr="00F77676">
        <w:rPr>
          <w:rStyle w:val="Incipit"/>
          <w:lang w:val="pt-PT"/>
        </w:rPr>
        <w:t>Filii hominum</w:t>
      </w:r>
      <w:r w:rsidR="00885488" w:rsidRPr="00B779A9">
        <w:rPr>
          <w:lang w:val="pt-PT"/>
        </w:rPr>
        <w:t xml:space="preserve"> cum reliquis. </w:t>
      </w:r>
      <w:r w:rsidR="00BF033C" w:rsidRPr="005B472A">
        <w:rPr>
          <w:lang w:val="it-IT"/>
        </w:rPr>
        <w:t xml:space="preserve">PS </w:t>
      </w:r>
      <w:r w:rsidRPr="005B472A">
        <w:rPr>
          <w:rStyle w:val="Incipit"/>
          <w:lang w:val="it-IT"/>
        </w:rPr>
        <w:t>%D::</w:t>
      </w:r>
      <w:r w:rsidR="00DB48D3" w:rsidRPr="005B472A">
        <w:rPr>
          <w:rStyle w:val="Incipit"/>
          <w:lang w:val="it-IT"/>
        </w:rPr>
        <w:t>In</w:t>
      </w:r>
      <w:r w:rsidR="00D734F4" w:rsidRPr="005B472A">
        <w:rPr>
          <w:rStyle w:val="Incipit"/>
          <w:lang w:val="it-IT"/>
        </w:rPr>
        <w:t xml:space="preserve"> </w:t>
      </w:r>
      <w:r w:rsidR="00DB48D3" w:rsidRPr="005B472A">
        <w:rPr>
          <w:rStyle w:val="Incipit"/>
          <w:lang w:val="it-IT"/>
        </w:rPr>
        <w:t>domino</w:t>
      </w:r>
      <w:r w:rsidR="00D734F4" w:rsidRPr="005B472A">
        <w:rPr>
          <w:rStyle w:val="Incipit"/>
          <w:lang w:val="it-IT"/>
        </w:rPr>
        <w:t xml:space="preserve"> </w:t>
      </w:r>
      <w:r w:rsidR="00DB48D3" w:rsidRPr="005B472A">
        <w:rPr>
          <w:rStyle w:val="Incipit"/>
          <w:lang w:val="it-IT"/>
        </w:rPr>
        <w:t>confido</w:t>
      </w:r>
      <w:r w:rsidRPr="005B472A">
        <w:rPr>
          <w:rStyle w:val="Incipit"/>
          <w:lang w:val="it-IT"/>
        </w:rPr>
        <w:t>%</w:t>
      </w:r>
      <w:r w:rsidR="007D521F" w:rsidRPr="005B472A">
        <w:rPr>
          <w:lang w:val="it-IT"/>
        </w:rPr>
        <w:t xml:space="preserve">. </w:t>
      </w:r>
      <w:r w:rsidR="00380E52" w:rsidRPr="002D4ADF">
        <w:rPr>
          <w:lang w:val="pt-PT"/>
        </w:rPr>
        <w:t xml:space="preserve">[PS] </w:t>
      </w:r>
      <w:r w:rsidR="00DB48D3" w:rsidRPr="002D4ADF">
        <w:rPr>
          <w:rStyle w:val="Incipit"/>
          <w:lang w:val="pt-PT"/>
        </w:rPr>
        <w:t>$E::</w:t>
      </w:r>
      <w:r w:rsidR="00885488" w:rsidRPr="002D4ADF">
        <w:rPr>
          <w:rStyle w:val="Incipit"/>
          <w:lang w:val="pt-PT"/>
        </w:rPr>
        <w:t>Cum in</w:t>
      </w:r>
      <w:r w:rsidR="00702792" w:rsidRPr="002D4ADF">
        <w:rPr>
          <w:rStyle w:val="Incipit"/>
          <w:lang w:val="pt-PT"/>
        </w:rPr>
        <w:t>voc</w:t>
      </w:r>
      <w:r w:rsidR="00885488" w:rsidRPr="002D4ADF">
        <w:rPr>
          <w:rStyle w:val="Incipit"/>
          <w:lang w:val="pt-PT"/>
        </w:rPr>
        <w:t>arem</w:t>
      </w:r>
      <w:r w:rsidR="00DB48D3" w:rsidRPr="002D4ADF">
        <w:rPr>
          <w:rStyle w:val="Incipit"/>
          <w:lang w:val="pt-PT"/>
        </w:rPr>
        <w:t>$</w:t>
      </w:r>
      <w:r w:rsidR="00465E69">
        <w:rPr>
          <w:lang w:val="pt-PT"/>
        </w:rPr>
        <w:t>.</w:t>
      </w:r>
      <w:r w:rsidR="00885488" w:rsidRPr="00B779A9">
        <w:rPr>
          <w:lang w:val="pt-PT"/>
        </w:rPr>
        <w:t xml:space="preserve"> </w:t>
      </w:r>
      <w:r w:rsidR="00BF033C">
        <w:rPr>
          <w:lang w:val="pt-PT"/>
        </w:rPr>
        <w:t xml:space="preserve">[PS] </w:t>
      </w:r>
      <w:r w:rsidR="005944DC" w:rsidRPr="00F77676">
        <w:rPr>
          <w:rStyle w:val="Incipit"/>
          <w:lang w:val="pt-PT"/>
        </w:rPr>
        <w:t>%D::</w:t>
      </w:r>
      <w:r w:rsidR="00DB48D3" w:rsidRPr="00F77676">
        <w:rPr>
          <w:rStyle w:val="Incipit"/>
          <w:lang w:val="pt-PT"/>
        </w:rPr>
        <w:t>Domine</w:t>
      </w:r>
      <w:r w:rsidR="00D734F4" w:rsidRPr="00F77676">
        <w:rPr>
          <w:rStyle w:val="Incipit"/>
          <w:lang w:val="pt-PT"/>
        </w:rPr>
        <w:t xml:space="preserve"> </w:t>
      </w:r>
      <w:r w:rsidR="00DB48D3" w:rsidRPr="00F77676">
        <w:rPr>
          <w:rStyle w:val="Incipit"/>
          <w:lang w:val="pt-PT"/>
        </w:rPr>
        <w:t>quis</w:t>
      </w:r>
      <w:r w:rsidR="00D734F4" w:rsidRPr="00F77676">
        <w:rPr>
          <w:rStyle w:val="Incipit"/>
          <w:lang w:val="pt-PT"/>
        </w:rPr>
        <w:t xml:space="preserve"> </w:t>
      </w:r>
      <w:r w:rsidR="00DB48D3" w:rsidRPr="00F77676">
        <w:rPr>
          <w:rStyle w:val="Incipit"/>
          <w:lang w:val="pt-PT"/>
        </w:rPr>
        <w:t>habitabit</w:t>
      </w:r>
      <w:r w:rsidR="005944DC" w:rsidRPr="002D4ADF">
        <w:rPr>
          <w:rStyle w:val="Incipit"/>
          <w:lang w:val="pt-PT"/>
        </w:rPr>
        <w:t>%</w:t>
      </w:r>
      <w:r w:rsidR="007D521F">
        <w:rPr>
          <w:lang w:val="pt-PT"/>
        </w:rPr>
        <w:t xml:space="preserve">. </w:t>
      </w:r>
      <w:r w:rsidR="00CA7E19">
        <w:rPr>
          <w:lang w:val="pt-PT"/>
        </w:rPr>
        <w:t xml:space="preserve">[PS] </w:t>
      </w:r>
      <w:r w:rsidR="00DB48D3" w:rsidRPr="002D4ADF">
        <w:rPr>
          <w:rStyle w:val="Incipit"/>
          <w:lang w:val="pt-PT"/>
        </w:rPr>
        <w:t>$E::</w:t>
      </w:r>
      <w:r w:rsidR="00885488" w:rsidRPr="002D4ADF">
        <w:rPr>
          <w:rStyle w:val="Incipit"/>
          <w:lang w:val="pt-PT"/>
        </w:rPr>
        <w:t>Verba mea</w:t>
      </w:r>
      <w:r w:rsidR="00DB48D3" w:rsidRPr="002D4ADF">
        <w:rPr>
          <w:rStyle w:val="Incipit"/>
          <w:lang w:val="pt-PT"/>
        </w:rPr>
        <w:t>$</w:t>
      </w:r>
      <w:r w:rsidR="00465E69">
        <w:rPr>
          <w:lang w:val="pt-PT"/>
        </w:rPr>
        <w:t>.</w:t>
      </w:r>
      <w:r w:rsidR="00885488" w:rsidRPr="00B779A9">
        <w:rPr>
          <w:lang w:val="pt-PT"/>
        </w:rPr>
        <w:t xml:space="preserve"> </w:t>
      </w:r>
      <w:r w:rsidR="00BA24A1" w:rsidRPr="005B472A">
        <w:rPr>
          <w:lang w:val="it-IT"/>
        </w:rPr>
        <w:t>[</w:t>
      </w:r>
      <w:r w:rsidR="00885488" w:rsidRPr="005B472A">
        <w:rPr>
          <w:lang w:val="it-IT"/>
        </w:rPr>
        <w:t>PS</w:t>
      </w:r>
      <w:r w:rsidR="00BA24A1" w:rsidRPr="005B472A">
        <w:rPr>
          <w:lang w:val="it-IT"/>
        </w:rPr>
        <w:t>]</w:t>
      </w:r>
      <w:r w:rsidR="00885488" w:rsidRPr="005B472A">
        <w:rPr>
          <w:lang w:val="it-IT"/>
        </w:rPr>
        <w:t xml:space="preserve"> </w:t>
      </w:r>
      <w:r w:rsidR="00885488" w:rsidRPr="005B472A">
        <w:rPr>
          <w:rStyle w:val="Incipit"/>
          <w:lang w:val="it-IT"/>
        </w:rPr>
        <w:t>Domine dominus noster</w:t>
      </w:r>
      <w:r w:rsidR="00885488" w:rsidRPr="005B472A">
        <w:rPr>
          <w:lang w:val="it-IT"/>
        </w:rPr>
        <w:t xml:space="preserve">. </w:t>
      </w:r>
      <w:r w:rsidR="00885488" w:rsidRPr="00F77676">
        <w:rPr>
          <w:lang w:val="it-IT"/>
        </w:rPr>
        <w:t xml:space="preserve">VS </w:t>
      </w:r>
      <w:r w:rsidR="00885488" w:rsidRPr="00F77676">
        <w:rPr>
          <w:rStyle w:val="Incipit"/>
          <w:lang w:val="it-IT"/>
        </w:rPr>
        <w:t>Posuisti domine</w:t>
      </w:r>
      <w:r w:rsidR="00885488" w:rsidRPr="00F77676">
        <w:rPr>
          <w:lang w:val="it-IT"/>
        </w:rPr>
        <w:t xml:space="preserve">. RP </w:t>
      </w:r>
      <w:r w:rsidR="00885488" w:rsidRPr="00F77676">
        <w:rPr>
          <w:rStyle w:val="Incipit"/>
          <w:lang w:val="it-IT"/>
        </w:rPr>
        <w:t>Iste cog(92r)</w:t>
      </w:r>
      <w:r w:rsidR="001023E8" w:rsidRPr="00F77676">
        <w:rPr>
          <w:rStyle w:val="Incipit"/>
          <w:lang w:val="it-IT"/>
        </w:rPr>
        <w:t>novit</w:t>
      </w:r>
      <w:r w:rsidR="00885488" w:rsidRPr="00F77676">
        <w:rPr>
          <w:lang w:val="it-IT"/>
        </w:rPr>
        <w:t xml:space="preserve">. </w:t>
      </w:r>
      <w:r w:rsidR="00BA24A1" w:rsidRPr="00F77676">
        <w:rPr>
          <w:lang w:val="it-IT"/>
        </w:rPr>
        <w:t>[</w:t>
      </w:r>
      <w:r w:rsidR="00885488" w:rsidRPr="00F77676">
        <w:rPr>
          <w:lang w:val="it-IT"/>
        </w:rPr>
        <w:t>RP</w:t>
      </w:r>
      <w:r w:rsidR="00BA24A1" w:rsidRPr="00F77676">
        <w:rPr>
          <w:lang w:val="it-IT"/>
        </w:rPr>
        <w:t>]</w:t>
      </w:r>
      <w:r w:rsidR="00885488" w:rsidRPr="00F77676">
        <w:rPr>
          <w:lang w:val="it-IT"/>
        </w:rPr>
        <w:t xml:space="preserve"> </w:t>
      </w:r>
      <w:r w:rsidR="00885488" w:rsidRPr="00F77676">
        <w:rPr>
          <w:rStyle w:val="Incipit"/>
          <w:lang w:val="it-IT"/>
        </w:rPr>
        <w:t>Stola iocunditatis</w:t>
      </w:r>
      <w:r w:rsidR="00885488" w:rsidRPr="00F77676">
        <w:rPr>
          <w:lang w:val="it-I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Coronam auream</w:t>
      </w:r>
      <w:r w:rsidR="00885488" w:rsidRPr="00B779A9">
        <w:rPr>
          <w:lang w:val="pt-PT"/>
        </w:rPr>
        <w:t>.</w:t>
      </w:r>
    </w:p>
    <w:p w:rsidR="00885488" w:rsidRPr="00B779A9" w:rsidRDefault="003030E0" w:rsidP="00415109">
      <w:pPr>
        <w:rPr>
          <w:lang w:val="pt-PT"/>
        </w:rPr>
      </w:pPr>
      <w:r w:rsidRPr="00F77676">
        <w:rPr>
          <w:rStyle w:val="Time2"/>
          <w:lang w:val="pt-PT"/>
        </w:rPr>
        <w:t>In tertio nocturno</w:t>
      </w:r>
      <w:r w:rsidR="00885488" w:rsidRPr="00B779A9">
        <w:rPr>
          <w:lang w:val="pt-PT"/>
        </w:rPr>
        <w:t xml:space="preserve"> AN </w:t>
      </w:r>
      <w:r w:rsidR="00885488" w:rsidRPr="00F77676">
        <w:rPr>
          <w:rStyle w:val="Incipit"/>
          <w:lang w:val="pt-PT"/>
        </w:rPr>
        <w:t xml:space="preserve">Iustus </w:t>
      </w:r>
      <w:r w:rsidR="0059330F" w:rsidRPr="00F77676">
        <w:rPr>
          <w:rStyle w:val="Incipit"/>
          <w:lang w:val="pt-PT"/>
        </w:rPr>
        <w:t>$E::</w:t>
      </w:r>
      <w:r w:rsidR="00885488" w:rsidRPr="00F77676">
        <w:rPr>
          <w:rStyle w:val="Incipit"/>
          <w:lang w:val="pt-PT"/>
        </w:rPr>
        <w:t>dominus</w:t>
      </w:r>
      <w:r w:rsidR="0059330F" w:rsidRPr="00F77676">
        <w:rPr>
          <w:rStyle w:val="Incipit"/>
          <w:lang w:val="pt-PT"/>
        </w:rPr>
        <w:t>$</w:t>
      </w:r>
      <w:r w:rsidR="00885488" w:rsidRPr="00F77676">
        <w:rPr>
          <w:rStyle w:val="Incipit"/>
          <w:lang w:val="pt-PT"/>
        </w:rPr>
        <w:t xml:space="preserve"> et iustitias dilexit</w:t>
      </w:r>
      <w:r w:rsidR="00885488" w:rsidRPr="00B779A9">
        <w:rPr>
          <w:lang w:val="pt-PT"/>
        </w:rPr>
        <w:t xml:space="preserve"> cum reliquis duabus. PS </w:t>
      </w:r>
      <w:r w:rsidR="00885488" w:rsidRPr="00F77676">
        <w:rPr>
          <w:rStyle w:val="Incipit"/>
          <w:lang w:val="pt-PT"/>
        </w:rPr>
        <w:t>In domino confido</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Domine quis habitabit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Domine in virtute</w:t>
      </w:r>
      <w:r w:rsidR="00885488" w:rsidRPr="00B779A9">
        <w:rPr>
          <w:lang w:val="pt-PT"/>
        </w:rPr>
        <w:t xml:space="preserve">. VS </w:t>
      </w:r>
      <w:r w:rsidR="00885488" w:rsidRPr="00F77676">
        <w:rPr>
          <w:rStyle w:val="Incipit"/>
          <w:lang w:val="pt-PT"/>
        </w:rPr>
        <w:t>Magna est gloria</w:t>
      </w:r>
      <w:r w:rsidR="00885488" w:rsidRPr="00B779A9">
        <w:rPr>
          <w:lang w:val="pt-PT"/>
        </w:rPr>
        <w:t xml:space="preserve">. EV </w:t>
      </w:r>
      <w:r w:rsidR="00885488" w:rsidRPr="00F77676">
        <w:rPr>
          <w:rStyle w:val="Incipit"/>
          <w:lang w:val="pt-PT"/>
        </w:rPr>
        <w:t>Homo quidam peregre proficiscens</w:t>
      </w:r>
      <w:r w:rsidR="00885488" w:rsidRPr="00B779A9">
        <w:rPr>
          <w:lang w:val="pt-PT"/>
        </w:rPr>
        <w:t xml:space="preserve">. Ex hodierna </w:t>
      </w:r>
      <w:r w:rsidR="00D80D0C" w:rsidRPr="00B779A9">
        <w:rPr>
          <w:lang w:val="pt-PT"/>
        </w:rPr>
        <w:t>hist</w:t>
      </w:r>
      <w:r w:rsidR="00885488" w:rsidRPr="00B779A9">
        <w:rPr>
          <w:lang w:val="pt-PT"/>
        </w:rPr>
        <w:t xml:space="preserve">oria RP </w:t>
      </w:r>
      <w:r w:rsidR="00885488" w:rsidRPr="00F77676">
        <w:rPr>
          <w:rStyle w:val="Incipit"/>
          <w:lang w:val="pt-PT"/>
        </w:rPr>
        <w:t>Orante sancto Clemente</w:t>
      </w:r>
      <w:r w:rsidR="00885488" w:rsidRPr="00B779A9">
        <w:rPr>
          <w:lang w:val="pt-PT"/>
        </w:rPr>
        <w:t xml:space="preserve">. </w:t>
      </w:r>
      <w:r w:rsidR="00DB48D3" w:rsidRPr="00B779A9">
        <w:rPr>
          <w:lang w:val="pt-PT"/>
        </w:rPr>
        <w:t xml:space="preserve">RP </w:t>
      </w:r>
      <w:r w:rsidR="00DB48D3" w:rsidRPr="00F77676">
        <w:rPr>
          <w:rStyle w:val="Incipit"/>
          <w:lang w:val="pt-PT"/>
        </w:rPr>
        <w:t xml:space="preserve">Phoebus et </w:t>
      </w:r>
      <w:r w:rsidR="005944DC" w:rsidRPr="00F77676">
        <w:rPr>
          <w:rStyle w:val="Incipit"/>
          <w:lang w:val="pt-PT"/>
        </w:rPr>
        <w:t>%D::</w:t>
      </w:r>
      <w:r w:rsidR="00DB48D3" w:rsidRPr="00F77676">
        <w:rPr>
          <w:rStyle w:val="Incipit"/>
          <w:lang w:val="pt-PT"/>
        </w:rPr>
        <w:t>Valerianus</w:t>
      </w:r>
      <w:r w:rsidR="005944DC" w:rsidRPr="00F77676">
        <w:rPr>
          <w:rStyle w:val="Incipit"/>
          <w:lang w:val="pt-PT"/>
        </w:rPr>
        <w:t>%</w:t>
      </w:r>
      <w:r w:rsidR="0059330F" w:rsidRPr="00F77676">
        <w:rPr>
          <w:rStyle w:val="Incipit"/>
          <w:lang w:val="pt-PT"/>
        </w:rPr>
        <w:t xml:space="preserve"> </w:t>
      </w:r>
      <w:r w:rsidR="00DB48D3" w:rsidRPr="00F77676">
        <w:rPr>
          <w:rStyle w:val="Incipit"/>
          <w:lang w:val="pt-PT"/>
        </w:rPr>
        <w:t>Cornelius</w:t>
      </w:r>
      <w:r w:rsidR="00DB48D3" w:rsidRPr="00B779A9">
        <w:rPr>
          <w:lang w:val="pt-PT"/>
        </w:rPr>
        <w:t>.</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Dedisti domine</w:t>
      </w:r>
      <w:r w:rsidR="00885488" w:rsidRPr="00B779A9">
        <w:rPr>
          <w:lang w:val="pt-PT"/>
        </w:rPr>
        <w:t>.</w:t>
      </w:r>
    </w:p>
    <w:p w:rsidR="00885488" w:rsidRPr="00B779A9" w:rsidRDefault="005944DC" w:rsidP="00415109">
      <w:pPr>
        <w:rPr>
          <w:lang w:val="it-IT"/>
        </w:rPr>
      </w:pPr>
      <w:r w:rsidRPr="00F77676">
        <w:rPr>
          <w:rStyle w:val="Time1"/>
          <w:lang w:val="pt-PT"/>
        </w:rPr>
        <w:t>Ad laudes</w:t>
      </w:r>
      <w:r w:rsidR="00885488" w:rsidRPr="00B779A9">
        <w:rPr>
          <w:lang w:val="pt-PT"/>
        </w:rPr>
        <w:t xml:space="preserve"> AN </w:t>
      </w:r>
      <w:r w:rsidR="00885488" w:rsidRPr="00F77676">
        <w:rPr>
          <w:rStyle w:val="Incipit"/>
          <w:lang w:val="pt-PT"/>
        </w:rPr>
        <w:t>Orante sancto Clemente</w:t>
      </w:r>
      <w:r w:rsidR="00885488" w:rsidRPr="00B779A9">
        <w:rPr>
          <w:lang w:val="pt-PT"/>
        </w:rPr>
        <w:t xml:space="preserve"> cum reliquis. </w:t>
      </w:r>
      <w:r w:rsidR="00885488" w:rsidRPr="00B779A9">
        <w:rPr>
          <w:lang w:val="it-IT"/>
        </w:rPr>
        <w:t xml:space="preserve">HY </w:t>
      </w:r>
      <w:r w:rsidR="00885488" w:rsidRPr="00F77676">
        <w:rPr>
          <w:rStyle w:val="Incipit"/>
          <w:lang w:val="it-IT"/>
        </w:rPr>
        <w:t>Martyr dei qui unicum</w:t>
      </w:r>
      <w:r w:rsidR="00885488" w:rsidRPr="00B779A9">
        <w:rPr>
          <w:lang w:val="it-IT"/>
        </w:rPr>
        <w:t xml:space="preserve">. VS </w:t>
      </w:r>
      <w:r w:rsidR="00885488" w:rsidRPr="00F77676">
        <w:rPr>
          <w:rStyle w:val="Incipit"/>
          <w:lang w:val="it-IT"/>
        </w:rPr>
        <w:t>Iustus ut palma</w:t>
      </w:r>
      <w:r w:rsidR="00885488" w:rsidRPr="00B779A9">
        <w:rPr>
          <w:lang w:val="it-IT"/>
        </w:rPr>
        <w:t xml:space="preserve">. AB </w:t>
      </w:r>
      <w:r w:rsidR="00885488" w:rsidRPr="00F77676">
        <w:rPr>
          <w:rStyle w:val="Incipit"/>
          <w:lang w:val="it-IT"/>
        </w:rPr>
        <w:t>Dedisti domine habitaculum</w:t>
      </w:r>
      <w:r w:rsidR="00885488" w:rsidRPr="00B779A9">
        <w:rPr>
          <w:lang w:val="it-IT"/>
        </w:rPr>
        <w:t xml:space="preserve">. </w:t>
      </w:r>
      <w:r w:rsidR="0059330F">
        <w:rPr>
          <w:lang w:val="it-IT"/>
        </w:rPr>
        <w:t>Suffragium d</w:t>
      </w:r>
      <w:r w:rsidR="007F29CA" w:rsidRPr="00B779A9">
        <w:rPr>
          <w:lang w:val="it-IT"/>
        </w:rPr>
        <w:t xml:space="preserve">e sancta Felicitate </w:t>
      </w:r>
      <w:r w:rsidR="0059330F">
        <w:rPr>
          <w:lang w:val="it-IT"/>
        </w:rPr>
        <w:t>[</w:t>
      </w:r>
      <w:r w:rsidR="00885488" w:rsidRPr="00B779A9">
        <w:rPr>
          <w:lang w:val="it-IT"/>
        </w:rPr>
        <w:t>AC</w:t>
      </w:r>
      <w:r w:rsidR="0059330F">
        <w:rPr>
          <w:lang w:val="it-IT"/>
        </w:rPr>
        <w:t>]</w:t>
      </w:r>
      <w:r w:rsidR="00885488" w:rsidRPr="00B779A9">
        <w:rPr>
          <w:lang w:val="it-IT"/>
        </w:rPr>
        <w:t xml:space="preserve"> </w:t>
      </w:r>
      <w:r w:rsidR="00885488" w:rsidRPr="00794880">
        <w:rPr>
          <w:rStyle w:val="Incipit"/>
          <w:lang w:val="it-IT"/>
        </w:rPr>
        <w:t>Veni</w:t>
      </w:r>
      <w:r w:rsidR="005A362F" w:rsidRPr="005A362F">
        <w:rPr>
          <w:i/>
          <w:lang w:val="it-IT"/>
        </w:rPr>
        <w:t xml:space="preserve"> </w:t>
      </w:r>
      <w:r w:rsidR="00885488" w:rsidRPr="00794880">
        <w:rPr>
          <w:rStyle w:val="Incipit"/>
          <w:lang w:val="it-IT"/>
        </w:rPr>
        <w:t>electa</w:t>
      </w:r>
      <w:r w:rsidR="005A362F" w:rsidRPr="005A362F">
        <w:rPr>
          <w:i/>
          <w:lang w:val="it-IT"/>
        </w:rPr>
        <w:t xml:space="preserve"> </w:t>
      </w:r>
      <w:r w:rsidR="00885488" w:rsidRPr="00794880">
        <w:rPr>
          <w:rStyle w:val="Incipit"/>
          <w:lang w:val="it-IT"/>
        </w:rPr>
        <w:t>mea</w:t>
      </w:r>
      <w:r w:rsidR="00885488" w:rsidRPr="00B779A9">
        <w:rPr>
          <w:lang w:val="it-IT"/>
        </w:rPr>
        <w:t xml:space="preserve">. </w:t>
      </w:r>
      <w:r w:rsidR="007F29CA" w:rsidRPr="00B779A9">
        <w:rPr>
          <w:lang w:val="it-IT"/>
        </w:rPr>
        <w:t xml:space="preserve">[BD] </w:t>
      </w:r>
      <w:r w:rsidR="005F6F99" w:rsidRPr="00794880">
        <w:rPr>
          <w:rStyle w:val="Incipit"/>
          <w:lang w:val="it-IT"/>
        </w:rPr>
        <w:t>Benedicamus</w:t>
      </w:r>
      <w:r w:rsidR="007F29CA" w:rsidRPr="00B779A9">
        <w:rPr>
          <w:lang w:val="it-IT"/>
        </w:rPr>
        <w:t xml:space="preserve"> f</w:t>
      </w:r>
      <w:r w:rsidR="00885488" w:rsidRPr="00B779A9">
        <w:rPr>
          <w:lang w:val="it-IT"/>
        </w:rPr>
        <w:t>erialiter.</w:t>
      </w:r>
    </w:p>
    <w:p w:rsidR="00885488" w:rsidRPr="00B779A9" w:rsidRDefault="005944DC" w:rsidP="00415109">
      <w:pPr>
        <w:rPr>
          <w:lang w:val="it-IT"/>
        </w:rPr>
      </w:pPr>
      <w:r w:rsidRPr="00F77676">
        <w:rPr>
          <w:rStyle w:val="Time1"/>
          <w:lang w:val="it-IT"/>
        </w:rPr>
        <w:t>Ad primam</w:t>
      </w:r>
      <w:r w:rsidR="00885488" w:rsidRPr="00B779A9">
        <w:rPr>
          <w:lang w:val="it-IT"/>
        </w:rPr>
        <w:t xml:space="preserve"> AN </w:t>
      </w:r>
      <w:r w:rsidR="00885488" w:rsidRPr="00F77676">
        <w:rPr>
          <w:rStyle w:val="Incipit"/>
          <w:lang w:val="it-IT"/>
        </w:rPr>
        <w:t>Non meis meritis</w:t>
      </w:r>
      <w:r w:rsidR="00885488" w:rsidRPr="00B779A9">
        <w:rPr>
          <w:lang w:val="it-IT"/>
        </w:rPr>
        <w:t>.</w:t>
      </w:r>
    </w:p>
    <w:p w:rsidR="00885488" w:rsidRPr="00B779A9" w:rsidRDefault="005944DC" w:rsidP="00415109">
      <w:pPr>
        <w:rPr>
          <w:lang w:val="it-IT"/>
        </w:rPr>
      </w:pPr>
      <w:r w:rsidRPr="00F77676">
        <w:rPr>
          <w:rStyle w:val="Time1"/>
          <w:lang w:val="it-IT"/>
        </w:rPr>
        <w:t>Ad tertiam</w:t>
      </w:r>
      <w:r w:rsidR="00885488" w:rsidRPr="00B779A9">
        <w:rPr>
          <w:lang w:val="it-IT"/>
        </w:rPr>
        <w:t xml:space="preserve"> AN </w:t>
      </w:r>
      <w:r w:rsidR="00885488" w:rsidRPr="00F77676">
        <w:rPr>
          <w:rStyle w:val="Incipit"/>
          <w:lang w:val="it-IT"/>
        </w:rPr>
        <w:t>Oremus omnes ad dominum</w:t>
      </w:r>
      <w:r w:rsidR="00885488" w:rsidRPr="00B779A9">
        <w:rPr>
          <w:lang w:val="it-IT"/>
        </w:rPr>
        <w:t>.</w:t>
      </w:r>
    </w:p>
    <w:p w:rsidR="00885488" w:rsidRPr="00B779A9" w:rsidRDefault="005944DC" w:rsidP="00415109">
      <w:pPr>
        <w:rPr>
          <w:lang w:val="it-IT"/>
        </w:rPr>
      </w:pPr>
      <w:r w:rsidRPr="00F77676">
        <w:rPr>
          <w:rStyle w:val="Time1"/>
          <w:lang w:val="it-IT"/>
        </w:rPr>
        <w:t>Ad sextam</w:t>
      </w:r>
      <w:r w:rsidR="00885488" w:rsidRPr="00B779A9">
        <w:rPr>
          <w:lang w:val="it-IT"/>
        </w:rPr>
        <w:t xml:space="preserve"> AN </w:t>
      </w:r>
      <w:r w:rsidR="00885488" w:rsidRPr="00F77676">
        <w:rPr>
          <w:rStyle w:val="Incipit"/>
          <w:lang w:val="it-IT"/>
        </w:rPr>
        <w:t>In</w:t>
      </w:r>
      <w:r w:rsidR="00C31823" w:rsidRPr="00F77676">
        <w:rPr>
          <w:rStyle w:val="Incipit"/>
          <w:lang w:val="it-IT"/>
        </w:rPr>
        <w:t>venerunt</w:t>
      </w:r>
      <w:r w:rsidR="00885488" w:rsidRPr="00F77676">
        <w:rPr>
          <w:rStyle w:val="Incipit"/>
          <w:lang w:val="it-IT"/>
        </w:rPr>
        <w:t xml:space="preserve"> in modum</w:t>
      </w:r>
      <w:r w:rsidR="00885488" w:rsidRPr="00B779A9">
        <w:rPr>
          <w:lang w:val="it-IT"/>
        </w:rPr>
        <w:t>.</w:t>
      </w:r>
    </w:p>
    <w:p w:rsidR="00885488" w:rsidRPr="00B779A9" w:rsidRDefault="005944DC" w:rsidP="00415109">
      <w:pPr>
        <w:rPr>
          <w:lang w:val="it-IT"/>
        </w:rPr>
      </w:pPr>
      <w:r w:rsidRPr="00F77676">
        <w:rPr>
          <w:rStyle w:val="Time1"/>
          <w:lang w:val="it-IT"/>
        </w:rPr>
        <w:t>Ad nonam</w:t>
      </w:r>
      <w:r w:rsidR="00885488" w:rsidRPr="00B779A9">
        <w:rPr>
          <w:lang w:val="it-IT"/>
        </w:rPr>
        <w:t xml:space="preserve"> AN </w:t>
      </w:r>
      <w:r w:rsidR="00885488" w:rsidRPr="00794880">
        <w:rPr>
          <w:rStyle w:val="Incipit"/>
          <w:lang w:val="it-IT"/>
        </w:rPr>
        <w:t>Omnes</w:t>
      </w:r>
      <w:r w:rsidR="005A362F" w:rsidRPr="005A362F">
        <w:rPr>
          <w:i/>
          <w:lang w:val="it-IT"/>
        </w:rPr>
        <w:t xml:space="preserve"> </w:t>
      </w:r>
      <w:r w:rsidR="00885488" w:rsidRPr="00794880">
        <w:rPr>
          <w:rStyle w:val="Incipit"/>
          <w:lang w:val="it-IT"/>
        </w:rPr>
        <w:t>gentes</w:t>
      </w:r>
      <w:r w:rsidR="00885488" w:rsidRPr="00B779A9">
        <w:rPr>
          <w:lang w:val="it-IT"/>
        </w:rPr>
        <w:t>.</w:t>
      </w:r>
    </w:p>
    <w:p w:rsidR="00885488" w:rsidRPr="003D0C23" w:rsidRDefault="005944DC" w:rsidP="00415109">
      <w:pPr>
        <w:rPr>
          <w:lang w:val="nb-NO"/>
        </w:rPr>
      </w:pPr>
      <w:r w:rsidRPr="00F77676">
        <w:rPr>
          <w:rStyle w:val="Time1"/>
          <w:lang w:val="it-IT"/>
        </w:rPr>
        <w:t>Ad missam</w:t>
      </w:r>
      <w:r w:rsidR="00885488" w:rsidRPr="00B779A9">
        <w:rPr>
          <w:lang w:val="it-IT"/>
        </w:rPr>
        <w:t xml:space="preserve"> IN </w:t>
      </w:r>
      <w:r w:rsidR="00885488" w:rsidRPr="00F77676">
        <w:rPr>
          <w:rStyle w:val="Incipit"/>
          <w:lang w:val="it-IT"/>
        </w:rPr>
        <w:t>Dicit dominus</w:t>
      </w:r>
      <w:r w:rsidR="00885488" w:rsidRPr="00B779A9">
        <w:rPr>
          <w:lang w:val="it-IT"/>
        </w:rPr>
        <w:t xml:space="preserve">. </w:t>
      </w:r>
      <w:r w:rsidR="007F29CA" w:rsidRPr="00B779A9">
        <w:rPr>
          <w:lang w:val="fr-FR"/>
        </w:rPr>
        <w:t xml:space="preserve">[KY] </w:t>
      </w:r>
      <w:r w:rsidR="007F29CA" w:rsidRPr="00F77676">
        <w:rPr>
          <w:rStyle w:val="Incipit"/>
          <w:lang w:val="fr-FR"/>
        </w:rPr>
        <w:t>Kyrie</w:t>
      </w:r>
      <w:r w:rsidR="007F29CA" w:rsidRPr="00B779A9">
        <w:rPr>
          <w:lang w:val="fr-FR"/>
        </w:rPr>
        <w:t xml:space="preserve"> et [SA] </w:t>
      </w:r>
      <w:r w:rsidR="007F29CA" w:rsidRPr="00F77676">
        <w:rPr>
          <w:rStyle w:val="Incipit"/>
          <w:lang w:val="fr-FR"/>
        </w:rPr>
        <w:t>Sanctus</w:t>
      </w:r>
      <w:r w:rsidR="007F29CA" w:rsidRPr="00B779A9">
        <w:rPr>
          <w:lang w:val="fr-FR"/>
        </w:rPr>
        <w:t xml:space="preserve"> </w:t>
      </w:r>
      <w:r w:rsidR="00885488" w:rsidRPr="00B779A9">
        <w:rPr>
          <w:lang w:val="fr-FR"/>
        </w:rPr>
        <w:t xml:space="preserve">de martyribus. </w:t>
      </w:r>
      <w:r w:rsidR="00885488" w:rsidRPr="003D0C23">
        <w:rPr>
          <w:lang w:val="nb-NO"/>
        </w:rPr>
        <w:t xml:space="preserve">GR </w:t>
      </w:r>
      <w:r w:rsidR="00885488" w:rsidRPr="003D0C23">
        <w:rPr>
          <w:rStyle w:val="Incipit"/>
          <w:lang w:val="nb-NO"/>
        </w:rPr>
        <w:t>Iuravit dominus</w:t>
      </w:r>
      <w:r w:rsidR="00DD1415" w:rsidRPr="003D0C23">
        <w:rPr>
          <w:lang w:val="nb-NO"/>
        </w:rPr>
        <w:t>@28.</w:t>
      </w:r>
      <w:r w:rsidR="00885488" w:rsidRPr="003D0C23">
        <w:rPr>
          <w:lang w:val="nb-NO"/>
        </w:rPr>
        <w:t xml:space="preserve"> AL</w:t>
      </w:r>
      <w:r w:rsidR="007F29CA" w:rsidRPr="003D0C23">
        <w:rPr>
          <w:lang w:val="nb-NO"/>
        </w:rPr>
        <w:t>V</w:t>
      </w:r>
      <w:r w:rsidR="00885488" w:rsidRPr="003D0C23">
        <w:rPr>
          <w:lang w:val="nb-NO"/>
        </w:rPr>
        <w:t xml:space="preserve"> </w:t>
      </w:r>
      <w:r w:rsidR="00885488" w:rsidRPr="003D0C23">
        <w:rPr>
          <w:rStyle w:val="Incipit"/>
          <w:lang w:val="nb-NO"/>
        </w:rPr>
        <w:t>Iustus ut palma</w:t>
      </w:r>
      <w:r w:rsidR="00DD1415" w:rsidRPr="003D0C23">
        <w:rPr>
          <w:lang w:val="nb-NO"/>
        </w:rPr>
        <w:t>@230.</w:t>
      </w:r>
      <w:r w:rsidR="00885488" w:rsidRPr="003D0C23">
        <w:rPr>
          <w:lang w:val="nb-NO"/>
        </w:rPr>
        <w:t xml:space="preserve"> OF </w:t>
      </w:r>
      <w:r w:rsidR="00885488" w:rsidRPr="003D0C23">
        <w:rPr>
          <w:rStyle w:val="Incipit"/>
          <w:lang w:val="nb-NO"/>
        </w:rPr>
        <w:t>Veritas mea</w:t>
      </w:r>
      <w:r w:rsidR="00DD1415" w:rsidRPr="003D0C23">
        <w:rPr>
          <w:lang w:val="nb-NO"/>
        </w:rPr>
        <w:t>@31.</w:t>
      </w:r>
      <w:r w:rsidR="00885488" w:rsidRPr="003D0C23">
        <w:rPr>
          <w:lang w:val="nb-NO"/>
        </w:rPr>
        <w:t xml:space="preserve"> CO </w:t>
      </w:r>
      <w:r w:rsidR="00885488" w:rsidRPr="003D0C23">
        <w:rPr>
          <w:rStyle w:val="Incipit"/>
          <w:lang w:val="nb-NO"/>
        </w:rPr>
        <w:t>Beatus ser</w:t>
      </w:r>
      <w:r w:rsidR="00382E22" w:rsidRPr="003D0C23">
        <w:rPr>
          <w:rStyle w:val="Incipit"/>
          <w:lang w:val="nb-NO"/>
        </w:rPr>
        <w:t>vu</w:t>
      </w:r>
      <w:r w:rsidR="00885488" w:rsidRPr="003D0C23">
        <w:rPr>
          <w:rStyle w:val="Incipit"/>
          <w:lang w:val="nb-NO"/>
        </w:rPr>
        <w:t>s</w:t>
      </w:r>
      <w:r w:rsidR="00DD1415" w:rsidRPr="003D0C23">
        <w:rPr>
          <w:lang w:val="nb-NO"/>
        </w:rPr>
        <w:t>@28.</w:t>
      </w:r>
    </w:p>
    <w:p w:rsidR="00885488" w:rsidRPr="003D0C23" w:rsidRDefault="005944DC" w:rsidP="00415109">
      <w:pPr>
        <w:pStyle w:val="berschrift1"/>
        <w:rPr>
          <w:lang w:val="nb-NO"/>
        </w:rPr>
      </w:pPr>
      <w:r w:rsidRPr="003D0C23">
        <w:rPr>
          <w:lang w:val="nb-NO"/>
        </w:rPr>
        <w:lastRenderedPageBreak/>
        <w:t>DE SANCTO C</w:t>
      </w:r>
      <w:r w:rsidR="000D2059" w:rsidRPr="003D0C23">
        <w:rPr>
          <w:lang w:val="nb-NO"/>
        </w:rPr>
        <w:t>HRYSOGO</w:t>
      </w:r>
      <w:r w:rsidRPr="003D0C23">
        <w:rPr>
          <w:lang w:val="nb-NO"/>
        </w:rPr>
        <w:t>NO</w:t>
      </w:r>
    </w:p>
    <w:p w:rsidR="00885488" w:rsidRPr="003D0C23" w:rsidRDefault="00885488" w:rsidP="00415109">
      <w:pPr>
        <w:rPr>
          <w:lang w:val="nb-NO"/>
        </w:rPr>
      </w:pPr>
      <w:r w:rsidRPr="003D0C23">
        <w:rPr>
          <w:lang w:val="nb-NO"/>
        </w:rPr>
        <w:t>Novem lectiones facimus ut de uno martyre.</w:t>
      </w:r>
    </w:p>
    <w:p w:rsidR="003012E6" w:rsidRPr="00F77676" w:rsidRDefault="005944DC" w:rsidP="00415109">
      <w:pPr>
        <w:rPr>
          <w:lang w:val="fr-FR"/>
        </w:rPr>
      </w:pPr>
      <w:r w:rsidRPr="003D0C23">
        <w:rPr>
          <w:rStyle w:val="Time1"/>
          <w:lang w:val="nb-NO"/>
        </w:rPr>
        <w:t>Ad vesperas</w:t>
      </w:r>
      <w:r w:rsidR="00885488" w:rsidRPr="003D0C23">
        <w:rPr>
          <w:lang w:val="nb-NO"/>
        </w:rPr>
        <w:t xml:space="preserve"> psalmi et antiphonae ferialiter. RP </w:t>
      </w:r>
      <w:r w:rsidR="00885488" w:rsidRPr="003D0C23">
        <w:rPr>
          <w:rStyle w:val="Incipit"/>
          <w:lang w:val="nb-NO"/>
        </w:rPr>
        <w:t>Iustum</w:t>
      </w:r>
      <w:r w:rsidR="005A362F" w:rsidRPr="003D0C23">
        <w:rPr>
          <w:i/>
          <w:lang w:val="nb-NO"/>
        </w:rPr>
        <w:t xml:space="preserve"> </w:t>
      </w:r>
      <w:r w:rsidR="00885488" w:rsidRPr="003D0C23">
        <w:rPr>
          <w:rStyle w:val="Incipit"/>
          <w:lang w:val="nb-NO"/>
        </w:rPr>
        <w:t>deduxit</w:t>
      </w:r>
      <w:r w:rsidR="00885488" w:rsidRPr="003D0C23">
        <w:rPr>
          <w:lang w:val="nb-NO"/>
        </w:rPr>
        <w:t xml:space="preserve">. </w:t>
      </w:r>
      <w:r w:rsidR="00885488" w:rsidRPr="003D0C23">
        <w:rPr>
          <w:lang w:val="pt-PT"/>
        </w:rPr>
        <w:t xml:space="preserve">HY </w:t>
      </w:r>
      <w:r w:rsidR="00885488" w:rsidRPr="003D0C23">
        <w:rPr>
          <w:rStyle w:val="Incipit"/>
          <w:lang w:val="pt-PT"/>
        </w:rPr>
        <w:t>Deus</w:t>
      </w:r>
      <w:r w:rsidR="005A362F" w:rsidRPr="003D0C23">
        <w:rPr>
          <w:i/>
          <w:lang w:val="pt-PT"/>
        </w:rPr>
        <w:t xml:space="preserve"> </w:t>
      </w:r>
      <w:r w:rsidR="00885488" w:rsidRPr="003D0C23">
        <w:rPr>
          <w:rStyle w:val="Incipit"/>
          <w:lang w:val="pt-PT"/>
        </w:rPr>
        <w:t>tuorum</w:t>
      </w:r>
      <w:r w:rsidR="00885488" w:rsidRPr="003D0C23">
        <w:rPr>
          <w:lang w:val="pt-PT"/>
        </w:rPr>
        <w:t xml:space="preserve">. VS </w:t>
      </w:r>
      <w:r w:rsidR="00885488" w:rsidRPr="003D0C23">
        <w:rPr>
          <w:rStyle w:val="Incipit"/>
          <w:lang w:val="pt-PT"/>
        </w:rPr>
        <w:t>Gloria</w:t>
      </w:r>
      <w:r w:rsidR="005A362F" w:rsidRPr="003D0C23">
        <w:rPr>
          <w:i/>
          <w:lang w:val="pt-PT"/>
        </w:rPr>
        <w:t xml:space="preserve"> </w:t>
      </w:r>
      <w:r w:rsidR="00885488" w:rsidRPr="003D0C23">
        <w:rPr>
          <w:rStyle w:val="Incipit"/>
          <w:lang w:val="pt-PT"/>
        </w:rPr>
        <w:t>et</w:t>
      </w:r>
      <w:r w:rsidR="005A362F" w:rsidRPr="003D0C23">
        <w:rPr>
          <w:i/>
          <w:lang w:val="pt-PT"/>
        </w:rPr>
        <w:t xml:space="preserve"> </w:t>
      </w:r>
      <w:r w:rsidR="00885488" w:rsidRPr="003D0C23">
        <w:rPr>
          <w:rStyle w:val="Incipit"/>
          <w:lang w:val="pt-PT"/>
        </w:rPr>
        <w:t>honore</w:t>
      </w:r>
      <w:r w:rsidR="00885488" w:rsidRPr="003D0C23">
        <w:rPr>
          <w:lang w:val="pt-PT"/>
        </w:rPr>
        <w:t xml:space="preserve">. </w:t>
      </w:r>
      <w:r w:rsidR="00885488" w:rsidRPr="00F77676">
        <w:rPr>
          <w:lang w:val="fr-FR"/>
        </w:rPr>
        <w:t xml:space="preserve">AM </w:t>
      </w:r>
      <w:r w:rsidR="00885488" w:rsidRPr="00F77676">
        <w:rPr>
          <w:rStyle w:val="Incipit"/>
          <w:lang w:val="fr-FR"/>
        </w:rPr>
        <w:t>Beatus</w:t>
      </w:r>
      <w:r w:rsidR="005A362F" w:rsidRPr="00F77676">
        <w:rPr>
          <w:i/>
          <w:lang w:val="fr-FR"/>
        </w:rPr>
        <w:t xml:space="preserve"> </w:t>
      </w:r>
      <w:r w:rsidR="00C31823" w:rsidRPr="00F77676">
        <w:rPr>
          <w:rStyle w:val="Incipit"/>
          <w:lang w:val="fr-FR"/>
        </w:rPr>
        <w:t>vir</w:t>
      </w:r>
      <w:r w:rsidR="005A362F" w:rsidRPr="00F77676">
        <w:rPr>
          <w:i/>
          <w:lang w:val="fr-FR"/>
        </w:rPr>
        <w:t xml:space="preserve"> </w:t>
      </w:r>
      <w:r w:rsidR="00885488" w:rsidRPr="00F77676">
        <w:rPr>
          <w:rStyle w:val="Incipit"/>
          <w:lang w:val="fr-FR"/>
        </w:rPr>
        <w:t>qui</w:t>
      </w:r>
      <w:r w:rsidR="005A362F" w:rsidRPr="00F77676">
        <w:rPr>
          <w:i/>
          <w:lang w:val="fr-FR"/>
        </w:rPr>
        <w:t xml:space="preserve"> </w:t>
      </w:r>
      <w:r w:rsidR="00885488" w:rsidRPr="00F77676">
        <w:rPr>
          <w:rStyle w:val="Incipit"/>
          <w:lang w:val="fr-FR"/>
        </w:rPr>
        <w:t>suffert</w:t>
      </w:r>
      <w:r w:rsidR="00885488" w:rsidRPr="00F77676">
        <w:rPr>
          <w:lang w:val="fr-FR"/>
        </w:rPr>
        <w:t xml:space="preserve">. </w:t>
      </w:r>
      <w:r w:rsidR="0059330F" w:rsidRPr="00F77676">
        <w:rPr>
          <w:lang w:val="fr-FR"/>
        </w:rPr>
        <w:t>Suffragium d</w:t>
      </w:r>
      <w:r w:rsidR="007F29CA" w:rsidRPr="00F77676">
        <w:rPr>
          <w:lang w:val="fr-FR"/>
        </w:rPr>
        <w:t xml:space="preserve">e sancto Clemente </w:t>
      </w:r>
      <w:r w:rsidR="0059330F" w:rsidRPr="00F77676">
        <w:rPr>
          <w:lang w:val="fr-FR"/>
        </w:rPr>
        <w:t>[</w:t>
      </w:r>
      <w:r w:rsidR="00885488" w:rsidRPr="00F77676">
        <w:rPr>
          <w:lang w:val="fr-FR"/>
        </w:rPr>
        <w:t>AC</w:t>
      </w:r>
      <w:r w:rsidR="0059330F" w:rsidRPr="00F77676">
        <w:rPr>
          <w:lang w:val="fr-FR"/>
        </w:rPr>
        <w:t>]</w:t>
      </w:r>
      <w:r w:rsidR="00885488" w:rsidRPr="00F77676">
        <w:rPr>
          <w:lang w:val="fr-FR"/>
        </w:rPr>
        <w:t xml:space="preserve"> </w:t>
      </w:r>
      <w:r w:rsidR="00885488" w:rsidRPr="00F77676">
        <w:rPr>
          <w:rStyle w:val="Incipit"/>
          <w:lang w:val="fr-FR"/>
        </w:rPr>
        <w:t>Dum</w:t>
      </w:r>
      <w:r w:rsidR="005A362F" w:rsidRPr="00F77676">
        <w:rPr>
          <w:i/>
          <w:lang w:val="fr-FR"/>
        </w:rPr>
        <w:t xml:space="preserve"> </w:t>
      </w:r>
      <w:r w:rsidR="00885488" w:rsidRPr="00F77676">
        <w:rPr>
          <w:rStyle w:val="Incipit"/>
          <w:lang w:val="fr-FR"/>
        </w:rPr>
        <w:t>iter</w:t>
      </w:r>
      <w:r w:rsidR="005A362F" w:rsidRPr="00F77676">
        <w:rPr>
          <w:i/>
          <w:lang w:val="fr-FR"/>
        </w:rPr>
        <w:t xml:space="preserve"> </w:t>
      </w:r>
      <w:r w:rsidR="00885488" w:rsidRPr="00F77676">
        <w:rPr>
          <w:rStyle w:val="Incipit"/>
          <w:lang w:val="fr-FR"/>
        </w:rPr>
        <w:t>per</w:t>
      </w:r>
      <w:r w:rsidR="005A362F" w:rsidRPr="00F77676">
        <w:rPr>
          <w:i/>
          <w:lang w:val="fr-FR"/>
        </w:rPr>
        <w:t xml:space="preserve"> </w:t>
      </w:r>
      <w:r w:rsidR="00885488" w:rsidRPr="00F77676">
        <w:rPr>
          <w:rStyle w:val="Incipit"/>
          <w:lang w:val="fr-FR"/>
        </w:rPr>
        <w:t>mare</w:t>
      </w:r>
      <w:r w:rsidR="005A362F" w:rsidRPr="00F77676">
        <w:rPr>
          <w:i/>
          <w:lang w:val="fr-FR"/>
        </w:rPr>
        <w:t xml:space="preserve"> </w:t>
      </w:r>
      <w:r w:rsidR="00885488" w:rsidRPr="00F77676">
        <w:rPr>
          <w:rStyle w:val="Incipit"/>
          <w:lang w:val="fr-FR"/>
        </w:rPr>
        <w:t>fecisset</w:t>
      </w:r>
      <w:r w:rsidR="00885488" w:rsidRPr="005B472A">
        <w:rPr>
          <w:lang w:val="fr-FR"/>
        </w:rPr>
        <w:t>.</w:t>
      </w:r>
      <w:r w:rsidR="00885488" w:rsidRPr="00F77676">
        <w:rPr>
          <w:lang w:val="fr-FR"/>
        </w:rPr>
        <w:t xml:space="preserve"> </w:t>
      </w:r>
      <w:r w:rsidR="007F29CA" w:rsidRPr="00F77676">
        <w:rPr>
          <w:lang w:val="fr-FR"/>
        </w:rPr>
        <w:t xml:space="preserve">[BD] </w:t>
      </w:r>
      <w:r w:rsidR="005F6F99" w:rsidRPr="00F77676">
        <w:rPr>
          <w:rStyle w:val="Incipit"/>
          <w:lang w:val="fr-FR"/>
        </w:rPr>
        <w:t>Benedi</w:t>
      </w:r>
      <w:r w:rsidR="0059330F" w:rsidRPr="00F77676">
        <w:rPr>
          <w:rStyle w:val="Incipit"/>
          <w:lang w:val="fr-FR"/>
        </w:rPr>
        <w:t>%D::ctus%</w:t>
      </w:r>
      <w:r w:rsidR="005F6F99" w:rsidRPr="00F77676">
        <w:rPr>
          <w:rStyle w:val="Incipit"/>
          <w:lang w:val="fr-FR"/>
        </w:rPr>
        <w:t>camus</w:t>
      </w:r>
      <w:r w:rsidR="007F29CA" w:rsidRPr="00F77676">
        <w:rPr>
          <w:lang w:val="fr-FR"/>
        </w:rPr>
        <w:t xml:space="preserve"> f</w:t>
      </w:r>
      <w:r w:rsidR="00885488" w:rsidRPr="00F77676">
        <w:rPr>
          <w:lang w:val="fr-FR"/>
        </w:rPr>
        <w:t>erialiter.</w:t>
      </w:r>
      <w:r w:rsidR="007F29CA" w:rsidRPr="00F77676">
        <w:rPr>
          <w:lang w:val="fr-FR"/>
        </w:rPr>
        <w:t xml:space="preserve"> </w:t>
      </w:r>
    </w:p>
    <w:p w:rsidR="00885488" w:rsidRPr="00F77676" w:rsidRDefault="007F29CA" w:rsidP="00415109">
      <w:pPr>
        <w:rPr>
          <w:lang w:val="fr-FR"/>
        </w:rPr>
      </w:pPr>
      <w:r w:rsidRPr="00F77676">
        <w:rPr>
          <w:lang w:val="fr-FR"/>
        </w:rPr>
        <w:t>(92v)</w:t>
      </w:r>
      <w:r w:rsidR="003012E6" w:rsidRPr="00F77676">
        <w:rPr>
          <w:lang w:val="fr-FR"/>
        </w:rPr>
        <w:t xml:space="preserve"> </w:t>
      </w:r>
      <w:r w:rsidR="005944DC" w:rsidRPr="00F77676">
        <w:rPr>
          <w:rStyle w:val="Time1"/>
          <w:lang w:val="fr-FR"/>
        </w:rPr>
        <w:t>Ad completorium</w:t>
      </w:r>
      <w:r w:rsidR="00885488" w:rsidRPr="00F77676">
        <w:rPr>
          <w:lang w:val="fr-FR"/>
        </w:rPr>
        <w:t xml:space="preserve"> HY </w:t>
      </w:r>
      <w:r w:rsidR="00885488" w:rsidRPr="00F77676">
        <w:rPr>
          <w:rStyle w:val="Incipit"/>
          <w:lang w:val="fr-FR"/>
        </w:rPr>
        <w:t>Te</w:t>
      </w:r>
      <w:r w:rsidR="005A362F" w:rsidRPr="00F77676">
        <w:rPr>
          <w:i/>
          <w:lang w:val="fr-FR"/>
        </w:rPr>
        <w:t xml:space="preserve"> </w:t>
      </w:r>
      <w:r w:rsidR="00885488" w:rsidRPr="00F77676">
        <w:rPr>
          <w:rStyle w:val="Incipit"/>
          <w:lang w:val="fr-FR"/>
        </w:rPr>
        <w:t>lucis</w:t>
      </w:r>
      <w:r w:rsidR="00885488" w:rsidRPr="00F77676">
        <w:rPr>
          <w:lang w:val="fr-FR"/>
        </w:rPr>
        <w:t xml:space="preserve">. AD </w:t>
      </w:r>
      <w:r w:rsidR="00885488" w:rsidRPr="00F77676">
        <w:rPr>
          <w:rStyle w:val="Incipit"/>
          <w:lang w:val="fr-FR"/>
        </w:rPr>
        <w:t>Vigila</w:t>
      </w:r>
      <w:r w:rsidR="00885488" w:rsidRPr="00F77676">
        <w:rPr>
          <w:lang w:val="fr-FR"/>
        </w:rPr>
        <w:t>.</w:t>
      </w:r>
    </w:p>
    <w:p w:rsidR="00885488" w:rsidRPr="00F77676" w:rsidRDefault="005944DC" w:rsidP="00415109">
      <w:pPr>
        <w:rPr>
          <w:lang w:val="fr-FR"/>
        </w:rPr>
      </w:pPr>
      <w:r w:rsidRPr="00F77676">
        <w:rPr>
          <w:rStyle w:val="Time1"/>
          <w:lang w:val="fr-FR"/>
        </w:rPr>
        <w:t>Ad</w:t>
      </w:r>
      <w:r w:rsidR="00905C24" w:rsidRPr="00F77676">
        <w:rPr>
          <w:rStyle w:val="Time1"/>
          <w:lang w:val="fr-FR"/>
        </w:rPr>
        <w:t xml:space="preserve"> </w:t>
      </w:r>
      <w:r w:rsidRPr="00F77676">
        <w:rPr>
          <w:rStyle w:val="Time1"/>
          <w:lang w:val="fr-FR"/>
        </w:rPr>
        <w:t>matutinum</w:t>
      </w:r>
      <w:r w:rsidR="00885488" w:rsidRPr="00F77676">
        <w:rPr>
          <w:lang w:val="fr-FR"/>
        </w:rPr>
        <w:t xml:space="preserve"> I</w:t>
      </w:r>
      <w:r w:rsidR="007F29CA" w:rsidRPr="00F77676">
        <w:rPr>
          <w:lang w:val="fr-FR"/>
        </w:rPr>
        <w:t>N</w:t>
      </w:r>
      <w:r w:rsidR="00885488" w:rsidRPr="00F77676">
        <w:rPr>
          <w:lang w:val="fr-FR"/>
        </w:rPr>
        <w:t xml:space="preserve">V </w:t>
      </w:r>
      <w:r w:rsidR="00885488" w:rsidRPr="00F77676">
        <w:rPr>
          <w:rStyle w:val="Incipit"/>
          <w:lang w:val="fr-FR"/>
        </w:rPr>
        <w:t>Regem martyrum dominum</w:t>
      </w:r>
      <w:r w:rsidR="00885488" w:rsidRPr="00F77676">
        <w:rPr>
          <w:lang w:val="fr-FR"/>
        </w:rPr>
        <w:t xml:space="preserve">. HY </w:t>
      </w:r>
      <w:r w:rsidR="00885488" w:rsidRPr="00F77676">
        <w:rPr>
          <w:rStyle w:val="Incipit"/>
          <w:lang w:val="fr-FR"/>
        </w:rPr>
        <w:t>Deus tuorum</w:t>
      </w:r>
      <w:r w:rsidR="00885488" w:rsidRPr="00F77676">
        <w:rPr>
          <w:lang w:val="fr-FR"/>
        </w:rPr>
        <w:t>.</w:t>
      </w:r>
      <w:r w:rsidR="00184009">
        <w:rPr>
          <w:lang w:val="fr-FR"/>
        </w:rPr>
        <w:t xml:space="preserve"> </w:t>
      </w:r>
      <w:r w:rsidRPr="002D4ADF">
        <w:rPr>
          <w:lang w:val="fr-FR"/>
        </w:rPr>
        <w:t>Ad nocturnum</w:t>
      </w:r>
      <w:r w:rsidR="00885488" w:rsidRPr="00F77676">
        <w:rPr>
          <w:lang w:val="fr-FR"/>
        </w:rPr>
        <w:t xml:space="preserve"> AN </w:t>
      </w:r>
      <w:r w:rsidR="00885488" w:rsidRPr="00F77676">
        <w:rPr>
          <w:rStyle w:val="Incipit"/>
          <w:lang w:val="fr-FR"/>
        </w:rPr>
        <w:t>In</w:t>
      </w:r>
      <w:r w:rsidR="005A362F" w:rsidRPr="00F77676">
        <w:rPr>
          <w:i/>
          <w:lang w:val="fr-FR"/>
        </w:rPr>
        <w:t xml:space="preserve"> </w:t>
      </w:r>
      <w:r w:rsidR="00885488" w:rsidRPr="00F77676">
        <w:rPr>
          <w:rStyle w:val="Incipit"/>
          <w:lang w:val="fr-FR"/>
        </w:rPr>
        <w:t>lege</w:t>
      </w:r>
      <w:r w:rsidR="005A362F" w:rsidRPr="00F77676">
        <w:rPr>
          <w:i/>
          <w:lang w:val="fr-FR"/>
        </w:rPr>
        <w:t xml:space="preserve"> </w:t>
      </w:r>
      <w:r w:rsidR="00885488" w:rsidRPr="00F77676">
        <w:rPr>
          <w:rStyle w:val="Incipit"/>
          <w:lang w:val="fr-FR"/>
        </w:rPr>
        <w:t>domini</w:t>
      </w:r>
      <w:r w:rsidR="00885488" w:rsidRPr="00F77676">
        <w:rPr>
          <w:lang w:val="fr-FR"/>
        </w:rPr>
        <w:t xml:space="preserve"> cum reliquis psalmis et antiphonis. VS </w:t>
      </w:r>
      <w:r w:rsidR="00885488" w:rsidRPr="00F77676">
        <w:rPr>
          <w:rStyle w:val="Incipit"/>
          <w:lang w:val="fr-FR"/>
        </w:rPr>
        <w:t>Gloria</w:t>
      </w:r>
      <w:r w:rsidR="005A362F" w:rsidRPr="00F77676">
        <w:rPr>
          <w:i/>
          <w:lang w:val="fr-FR"/>
        </w:rPr>
        <w:t xml:space="preserve"> </w:t>
      </w:r>
      <w:r w:rsidR="00885488" w:rsidRPr="00F77676">
        <w:rPr>
          <w:rStyle w:val="Incipit"/>
          <w:lang w:val="fr-FR"/>
        </w:rPr>
        <w:t>et</w:t>
      </w:r>
      <w:r w:rsidR="005A362F" w:rsidRPr="00F77676">
        <w:rPr>
          <w:i/>
          <w:lang w:val="fr-FR"/>
        </w:rPr>
        <w:t xml:space="preserve"> </w:t>
      </w:r>
      <w:r w:rsidR="00885488" w:rsidRPr="00F77676">
        <w:rPr>
          <w:rStyle w:val="Incipit"/>
          <w:lang w:val="fr-FR"/>
        </w:rPr>
        <w:t>honore</w:t>
      </w:r>
      <w:r w:rsidR="00885488" w:rsidRPr="00F77676">
        <w:rPr>
          <w:lang w:val="fr-FR"/>
        </w:rPr>
        <w:t xml:space="preserve">. EV </w:t>
      </w:r>
      <w:r w:rsidR="00885488" w:rsidRPr="00F77676">
        <w:rPr>
          <w:rStyle w:val="Incipit"/>
          <w:lang w:val="fr-FR"/>
        </w:rPr>
        <w:t>Con</w:t>
      </w:r>
      <w:r w:rsidR="00702792" w:rsidRPr="00F77676">
        <w:rPr>
          <w:rStyle w:val="Incipit"/>
          <w:lang w:val="fr-FR"/>
        </w:rPr>
        <w:t>voc</w:t>
      </w:r>
      <w:r w:rsidR="00885488" w:rsidRPr="00F77676">
        <w:rPr>
          <w:rStyle w:val="Incipit"/>
          <w:lang w:val="fr-FR"/>
        </w:rPr>
        <w:t>ata</w:t>
      </w:r>
      <w:r w:rsidR="005A362F" w:rsidRPr="00F77676">
        <w:rPr>
          <w:i/>
          <w:lang w:val="fr-FR"/>
        </w:rPr>
        <w:t xml:space="preserve"> </w:t>
      </w:r>
      <w:r w:rsidR="00885488" w:rsidRPr="00F77676">
        <w:rPr>
          <w:rStyle w:val="Incipit"/>
          <w:lang w:val="fr-FR"/>
        </w:rPr>
        <w:t>Iesus</w:t>
      </w:r>
      <w:r w:rsidR="005A362F" w:rsidRPr="00F77676">
        <w:rPr>
          <w:i/>
          <w:lang w:val="fr-FR"/>
        </w:rPr>
        <w:t xml:space="preserve"> </w:t>
      </w:r>
      <w:r w:rsidR="00885488" w:rsidRPr="00F77676">
        <w:rPr>
          <w:rStyle w:val="Incipit"/>
          <w:lang w:val="fr-FR"/>
        </w:rPr>
        <w:t>turba</w:t>
      </w:r>
      <w:r w:rsidR="00885488" w:rsidRPr="00F77676">
        <w:rPr>
          <w:lang w:val="fr-FR"/>
        </w:rPr>
        <w:t>. Responsoria de uno martyre.</w:t>
      </w:r>
    </w:p>
    <w:p w:rsidR="00885488" w:rsidRPr="00F77676" w:rsidRDefault="005944DC" w:rsidP="00415109">
      <w:pPr>
        <w:rPr>
          <w:lang w:val="fr-FR"/>
        </w:rPr>
      </w:pPr>
      <w:r w:rsidRPr="00F77676">
        <w:rPr>
          <w:rStyle w:val="Time1"/>
          <w:lang w:val="fr-FR"/>
        </w:rPr>
        <w:t>Ad laudes</w:t>
      </w:r>
      <w:r w:rsidR="00885488" w:rsidRPr="00F77676">
        <w:rPr>
          <w:lang w:val="fr-FR"/>
        </w:rPr>
        <w:t xml:space="preserve"> AN </w:t>
      </w:r>
      <w:r w:rsidR="00885488" w:rsidRPr="00F77676">
        <w:rPr>
          <w:rStyle w:val="Incipit"/>
          <w:lang w:val="fr-FR"/>
        </w:rPr>
        <w:t>Qui me confessus fuerit</w:t>
      </w:r>
      <w:r w:rsidR="00885488" w:rsidRPr="00F77676">
        <w:rPr>
          <w:lang w:val="fr-FR"/>
        </w:rPr>
        <w:t xml:space="preserve"> cum reliquis. HY </w:t>
      </w:r>
      <w:r w:rsidR="00885488" w:rsidRPr="00F77676">
        <w:rPr>
          <w:rStyle w:val="Incipit"/>
          <w:lang w:val="fr-FR"/>
        </w:rPr>
        <w:t>Martyr dei qui unicum</w:t>
      </w:r>
      <w:r w:rsidR="00885488" w:rsidRPr="00F77676">
        <w:rPr>
          <w:lang w:val="fr-FR"/>
        </w:rPr>
        <w:t xml:space="preserve">. VS </w:t>
      </w:r>
      <w:r w:rsidR="00885488" w:rsidRPr="00F77676">
        <w:rPr>
          <w:rStyle w:val="Incipit"/>
          <w:lang w:val="fr-FR"/>
        </w:rPr>
        <w:t>Iustus ut palma</w:t>
      </w:r>
      <w:r w:rsidR="00885488" w:rsidRPr="00F77676">
        <w:rPr>
          <w:lang w:val="fr-FR"/>
        </w:rPr>
        <w:t xml:space="preserve">. AB </w:t>
      </w:r>
      <w:r w:rsidR="00885488" w:rsidRPr="00F77676">
        <w:rPr>
          <w:rStyle w:val="Incipit"/>
          <w:lang w:val="fr-FR"/>
        </w:rPr>
        <w:t xml:space="preserve">Hic </w:t>
      </w:r>
      <w:r w:rsidR="00C31823" w:rsidRPr="00F77676">
        <w:rPr>
          <w:rStyle w:val="Incipit"/>
          <w:lang w:val="fr-FR"/>
        </w:rPr>
        <w:t>vir</w:t>
      </w:r>
      <w:r w:rsidR="00885488" w:rsidRPr="00F77676">
        <w:rPr>
          <w:rStyle w:val="Incipit"/>
          <w:lang w:val="fr-FR"/>
        </w:rPr>
        <w:t xml:space="preserve"> despiciens mundum</w:t>
      </w:r>
      <w:r w:rsidR="00885488" w:rsidRPr="00F77676">
        <w:rPr>
          <w:lang w:val="fr-FR"/>
        </w:rPr>
        <w:t xml:space="preserve">. </w:t>
      </w:r>
      <w:r w:rsidR="007F29CA" w:rsidRPr="00F77676">
        <w:rPr>
          <w:lang w:val="fr-FR"/>
        </w:rPr>
        <w:t xml:space="preserve">[BD] </w:t>
      </w:r>
      <w:r w:rsidR="005F6F99" w:rsidRPr="00F77676">
        <w:rPr>
          <w:rStyle w:val="Incipit"/>
          <w:lang w:val="fr-FR"/>
        </w:rPr>
        <w:t>Benedi</w:t>
      </w:r>
      <w:r w:rsidR="003012E6" w:rsidRPr="00F77676">
        <w:rPr>
          <w:rStyle w:val="Incipit"/>
          <w:lang w:val="fr-FR"/>
        </w:rPr>
        <w:t>%D::ctus%</w:t>
      </w:r>
      <w:r w:rsidR="005F6F99" w:rsidRPr="00F77676">
        <w:rPr>
          <w:rStyle w:val="Incipit"/>
          <w:lang w:val="fr-FR"/>
        </w:rPr>
        <w:t>camus</w:t>
      </w:r>
      <w:r w:rsidR="007F29CA" w:rsidRPr="00F77676">
        <w:rPr>
          <w:lang w:val="fr-FR"/>
        </w:rPr>
        <w:t xml:space="preserve"> ferialiter</w:t>
      </w:r>
      <w:r w:rsidR="00885488" w:rsidRPr="00F77676">
        <w:rPr>
          <w:lang w:val="fr-FR"/>
        </w:rPr>
        <w:t>.</w:t>
      </w:r>
    </w:p>
    <w:p w:rsidR="00885488" w:rsidRPr="003D0C23" w:rsidRDefault="005944DC" w:rsidP="00415109">
      <w:pPr>
        <w:rPr>
          <w:lang w:val="en-US"/>
        </w:rPr>
      </w:pPr>
      <w:r w:rsidRPr="003D0C23">
        <w:rPr>
          <w:rStyle w:val="Time1"/>
          <w:lang w:val="en-US"/>
        </w:rPr>
        <w:t>Ad horas</w:t>
      </w:r>
      <w:r w:rsidR="00885488" w:rsidRPr="003D0C23">
        <w:rPr>
          <w:lang w:val="en-US"/>
        </w:rPr>
        <w:t xml:space="preserve"> dicantur laudes.</w:t>
      </w:r>
    </w:p>
    <w:p w:rsidR="00885488" w:rsidRPr="00B779A9" w:rsidRDefault="005944DC" w:rsidP="00415109">
      <w:pPr>
        <w:rPr>
          <w:lang w:val="it-IT"/>
        </w:rPr>
      </w:pPr>
      <w:r w:rsidRPr="003D0C23">
        <w:rPr>
          <w:rStyle w:val="Time1"/>
          <w:lang w:val="en-US"/>
        </w:rPr>
        <w:t>Ad missam</w:t>
      </w:r>
      <w:r w:rsidR="00885488" w:rsidRPr="003D0C23">
        <w:rPr>
          <w:lang w:val="en-US"/>
        </w:rPr>
        <w:t xml:space="preserve"> </w:t>
      </w:r>
      <w:r w:rsidRPr="003D0C23">
        <w:rPr>
          <w:lang w:val="en-US"/>
        </w:rPr>
        <w:t>%D::</w:t>
      </w:r>
      <w:r w:rsidR="00DB48D3" w:rsidRPr="003D0C23">
        <w:rPr>
          <w:lang w:val="en-US"/>
        </w:rPr>
        <w:t>Iustus</w:t>
      </w:r>
      <w:r w:rsidRPr="003D0C23">
        <w:rPr>
          <w:lang w:val="en-US"/>
        </w:rPr>
        <w:t>%</w:t>
      </w:r>
      <w:r w:rsidR="00DB48D3" w:rsidRPr="003D0C23">
        <w:rPr>
          <w:lang w:val="en-US"/>
        </w:rPr>
        <w:t xml:space="preserve"> </w:t>
      </w:r>
      <w:r w:rsidR="00885488" w:rsidRPr="003D0C23">
        <w:rPr>
          <w:lang w:val="en-US"/>
        </w:rPr>
        <w:t xml:space="preserve">IN </w:t>
      </w:r>
      <w:r w:rsidR="00885488" w:rsidRPr="003D0C23">
        <w:rPr>
          <w:rStyle w:val="Incipit"/>
          <w:lang w:val="en-US"/>
        </w:rPr>
        <w:t>Iustus non conturbabitur</w:t>
      </w:r>
      <w:r w:rsidR="00DD1415" w:rsidRPr="003D0C23">
        <w:rPr>
          <w:lang w:val="en-US"/>
        </w:rPr>
        <w:t>@188.</w:t>
      </w:r>
      <w:r w:rsidR="00885488" w:rsidRPr="003D0C23">
        <w:rPr>
          <w:lang w:val="en-US"/>
        </w:rPr>
        <w:t xml:space="preserve"> </w:t>
      </w:r>
      <w:r w:rsidR="00BA24A1" w:rsidRPr="00B779A9">
        <w:rPr>
          <w:lang w:val="fr-FR"/>
        </w:rPr>
        <w:t>[</w:t>
      </w:r>
      <w:r w:rsidR="00885488" w:rsidRPr="00B779A9">
        <w:rPr>
          <w:lang w:val="fr-FR"/>
        </w:rPr>
        <w:t>GR</w:t>
      </w:r>
      <w:r w:rsidR="00BA24A1" w:rsidRPr="00B779A9">
        <w:rPr>
          <w:lang w:val="fr-FR"/>
        </w:rPr>
        <w:t>]</w:t>
      </w:r>
      <w:r w:rsidR="00885488" w:rsidRPr="00B779A9">
        <w:rPr>
          <w:lang w:val="fr-FR"/>
        </w:rPr>
        <w:t xml:space="preserve"> </w:t>
      </w:r>
      <w:r w:rsidR="00885488" w:rsidRPr="00F77676">
        <w:rPr>
          <w:rStyle w:val="Incipit"/>
          <w:lang w:val="fr-FR"/>
        </w:rPr>
        <w:t>Gloria et honore</w:t>
      </w:r>
      <w:r w:rsidR="00885488" w:rsidRPr="00B779A9">
        <w:rPr>
          <w:lang w:val="fr-FR"/>
        </w:rPr>
        <w:t>. AL</w:t>
      </w:r>
      <w:r w:rsidR="007F29CA" w:rsidRPr="00B779A9">
        <w:rPr>
          <w:lang w:val="fr-FR"/>
        </w:rPr>
        <w:t>V</w:t>
      </w:r>
      <w:r w:rsidR="00885488" w:rsidRPr="00B779A9">
        <w:rPr>
          <w:lang w:val="fr-FR"/>
        </w:rPr>
        <w:t xml:space="preserve"> </w:t>
      </w:r>
      <w:r w:rsidR="00885488" w:rsidRPr="00F77676">
        <w:rPr>
          <w:rStyle w:val="Incipit"/>
          <w:lang w:val="fr-FR"/>
        </w:rPr>
        <w:t xml:space="preserve">Beatus </w:t>
      </w:r>
      <w:r w:rsidR="00C31823" w:rsidRPr="00F77676">
        <w:rPr>
          <w:rStyle w:val="Incipit"/>
          <w:lang w:val="fr-FR"/>
        </w:rPr>
        <w:t>vir</w:t>
      </w:r>
      <w:r w:rsidR="00885488" w:rsidRPr="00F77676">
        <w:rPr>
          <w:rStyle w:val="Incipit"/>
          <w:lang w:val="fr-FR"/>
        </w:rPr>
        <w:t xml:space="preserve"> qui suffert</w:t>
      </w:r>
      <w:r w:rsidR="00DD1415">
        <w:rPr>
          <w:lang w:val="fr-FR"/>
        </w:rPr>
        <w:t>@</w:t>
      </w:r>
      <w:r w:rsidR="00DD1415" w:rsidRPr="00B779A9">
        <w:rPr>
          <w:lang w:val="fr-FR"/>
        </w:rPr>
        <w:t>230.</w:t>
      </w:r>
      <w:r w:rsidR="00885488" w:rsidRPr="00B779A9">
        <w:rPr>
          <w:lang w:val="fr-FR"/>
        </w:rPr>
        <w:t xml:space="preserve"> </w:t>
      </w:r>
      <w:r w:rsidR="00885488" w:rsidRPr="00B779A9">
        <w:rPr>
          <w:lang w:val="it-IT"/>
        </w:rPr>
        <w:t xml:space="preserve">OF </w:t>
      </w:r>
      <w:r w:rsidR="00885488" w:rsidRPr="00F77676">
        <w:rPr>
          <w:rStyle w:val="Incipit"/>
          <w:lang w:val="it-IT"/>
        </w:rPr>
        <w:t>Posuisti domine</w:t>
      </w:r>
      <w:r w:rsidR="00DD1415">
        <w:rPr>
          <w:lang w:val="it-IT"/>
        </w:rPr>
        <w:t>@</w:t>
      </w:r>
      <w:r w:rsidR="00DD1415" w:rsidRPr="00B779A9">
        <w:rPr>
          <w:lang w:val="it-IT"/>
        </w:rPr>
        <w:t>193.</w:t>
      </w:r>
      <w:r w:rsidR="00885488" w:rsidRPr="00B779A9">
        <w:rPr>
          <w:lang w:val="it-IT"/>
        </w:rPr>
        <w:t xml:space="preserve"> CO </w:t>
      </w:r>
      <w:r w:rsidR="00885488" w:rsidRPr="00F77676">
        <w:rPr>
          <w:rStyle w:val="Incipit"/>
          <w:lang w:val="it-IT"/>
        </w:rPr>
        <w:t>Posuisti domine</w:t>
      </w:r>
      <w:r w:rsidR="00DD1415">
        <w:rPr>
          <w:lang w:val="it-IT"/>
        </w:rPr>
        <w:t>@</w:t>
      </w:r>
      <w:r w:rsidR="00DD1415" w:rsidRPr="00B779A9">
        <w:rPr>
          <w:lang w:val="it-IT"/>
        </w:rPr>
        <w:t>29.</w:t>
      </w:r>
    </w:p>
    <w:p w:rsidR="00885488" w:rsidRPr="00F77676" w:rsidRDefault="00885488" w:rsidP="00415109">
      <w:pPr>
        <w:pStyle w:val="berschrift1"/>
        <w:rPr>
          <w:lang w:val="it-IT"/>
        </w:rPr>
      </w:pPr>
      <w:r w:rsidRPr="00F77676">
        <w:rPr>
          <w:lang w:val="it-IT"/>
        </w:rPr>
        <w:t>DOMINICA VIGESIMA TERTIA</w:t>
      </w:r>
    </w:p>
    <w:p w:rsidR="00885488" w:rsidRPr="00B779A9" w:rsidRDefault="005944DC" w:rsidP="00415109">
      <w:pPr>
        <w:rPr>
          <w:lang w:val="fr-FR"/>
        </w:rPr>
      </w:pPr>
      <w:r w:rsidRPr="00F77676">
        <w:rPr>
          <w:rStyle w:val="Time1"/>
          <w:lang w:val="it-IT"/>
        </w:rPr>
        <w:t>Ad vesperas</w:t>
      </w:r>
      <w:r w:rsidR="00885488" w:rsidRPr="00B779A9">
        <w:rPr>
          <w:lang w:val="it-IT"/>
        </w:rPr>
        <w:t xml:space="preserve"> RP </w:t>
      </w:r>
      <w:r w:rsidR="00885488" w:rsidRPr="00F77676">
        <w:rPr>
          <w:rStyle w:val="Incipit"/>
          <w:lang w:val="it-IT"/>
        </w:rPr>
        <w:t>Laudabilis populus</w:t>
      </w:r>
      <w:r w:rsidR="00885488" w:rsidRPr="00B779A9">
        <w:rPr>
          <w:lang w:val="it-IT"/>
        </w:rPr>
        <w:t xml:space="preserve">. </w:t>
      </w:r>
      <w:r w:rsidR="00885488" w:rsidRPr="00B779A9">
        <w:rPr>
          <w:lang w:val="pt-PT"/>
        </w:rPr>
        <w:t xml:space="preserve">HY </w:t>
      </w:r>
      <w:r w:rsidR="00885488" w:rsidRPr="00F77676">
        <w:rPr>
          <w:rStyle w:val="Incipit"/>
          <w:lang w:val="pt-PT"/>
        </w:rPr>
        <w:t>Deus creator</w:t>
      </w:r>
      <w:r w:rsidR="00885488" w:rsidRPr="00B779A9">
        <w:rPr>
          <w:lang w:val="pt-PT"/>
        </w:rPr>
        <w:t xml:space="preserve">. VS </w:t>
      </w:r>
      <w:r w:rsidR="00885488" w:rsidRPr="00F77676">
        <w:rPr>
          <w:rStyle w:val="Incipit"/>
          <w:lang w:val="pt-PT"/>
        </w:rPr>
        <w:t>Vespertina oratio</w:t>
      </w:r>
      <w:r w:rsidR="00885488" w:rsidRPr="00B779A9">
        <w:rPr>
          <w:lang w:val="pt-PT"/>
        </w:rPr>
        <w:t xml:space="preserve">. </w:t>
      </w:r>
      <w:r w:rsidR="00885488" w:rsidRPr="00B779A9">
        <w:rPr>
          <w:lang w:val="fr-FR"/>
        </w:rPr>
        <w:t xml:space="preserve">AM </w:t>
      </w:r>
      <w:r w:rsidR="00885488" w:rsidRPr="00F77676">
        <w:rPr>
          <w:rStyle w:val="Incipit"/>
          <w:lang w:val="fr-FR"/>
        </w:rPr>
        <w:t>Sustinuimus pacem</w:t>
      </w:r>
      <w:r w:rsidR="00885488" w:rsidRPr="00B779A9">
        <w:rPr>
          <w:lang w:val="fr-FR"/>
        </w:rPr>
        <w:t>.</w:t>
      </w:r>
    </w:p>
    <w:p w:rsidR="003012E6" w:rsidRPr="00F77676" w:rsidRDefault="005944DC" w:rsidP="00415109">
      <w:pPr>
        <w:rPr>
          <w:lang w:val="fr-FR"/>
        </w:rPr>
      </w:pPr>
      <w:r w:rsidRPr="00F77676">
        <w:rPr>
          <w:rStyle w:val="Time1"/>
          <w:lang w:val="fr-FR"/>
        </w:rPr>
        <w:t>Ad matutinum</w:t>
      </w:r>
      <w:r w:rsidR="00885488" w:rsidRPr="00B779A9">
        <w:rPr>
          <w:lang w:val="fr-FR"/>
        </w:rPr>
        <w:t xml:space="preserve"> </w:t>
      </w:r>
      <w:r w:rsidR="003012E6">
        <w:rPr>
          <w:lang w:val="fr-FR"/>
        </w:rPr>
        <w:t>l</w:t>
      </w:r>
      <w:r w:rsidR="00DB48D3" w:rsidRPr="00B779A9">
        <w:rPr>
          <w:lang w:val="fr-FR"/>
        </w:rPr>
        <w:t>ectiones</w:t>
      </w:r>
      <w:r w:rsidR="003100ED">
        <w:rPr>
          <w:lang w:val="fr-FR"/>
        </w:rPr>
        <w:t xml:space="preserve"> Amos</w:t>
      </w:r>
      <w:r w:rsidR="00885488" w:rsidRPr="00B779A9">
        <w:rPr>
          <w:lang w:val="fr-FR"/>
        </w:rPr>
        <w:t xml:space="preserve"> prophetae</w:t>
      </w:r>
      <w:r w:rsidR="00DB48D3" w:rsidRPr="00B779A9">
        <w:rPr>
          <w:lang w:val="fr-FR"/>
        </w:rPr>
        <w:t>.</w:t>
      </w:r>
      <w:r w:rsidR="00885488" w:rsidRPr="00B779A9">
        <w:rPr>
          <w:lang w:val="fr-FR"/>
        </w:rPr>
        <w:t xml:space="preserve"> </w:t>
      </w:r>
      <w:r w:rsidR="00DB48D3" w:rsidRPr="00B779A9">
        <w:rPr>
          <w:lang w:val="fr-FR"/>
        </w:rPr>
        <w:t>[</w:t>
      </w:r>
      <w:r w:rsidR="00885488" w:rsidRPr="00B779A9">
        <w:rPr>
          <w:lang w:val="fr-FR"/>
        </w:rPr>
        <w:t>LE</w:t>
      </w:r>
      <w:r w:rsidR="00DB48D3" w:rsidRPr="00B779A9">
        <w:rPr>
          <w:lang w:val="fr-FR"/>
        </w:rPr>
        <w:t>]</w:t>
      </w:r>
      <w:r w:rsidR="00885488" w:rsidRPr="00B779A9">
        <w:rPr>
          <w:lang w:val="fr-FR"/>
        </w:rPr>
        <w:t xml:space="preserve"> </w:t>
      </w:r>
      <w:r w:rsidR="00885488" w:rsidRPr="00F77676">
        <w:rPr>
          <w:rStyle w:val="Incipit"/>
          <w:lang w:val="fr-FR"/>
        </w:rPr>
        <w:t>Verba Amos qui fuit in pastoralibus</w:t>
      </w:r>
      <w:r w:rsidR="00885488" w:rsidRPr="00B779A9">
        <w:rPr>
          <w:lang w:val="fr-FR"/>
        </w:rPr>
        <w:t xml:space="preserve"> ex sacris bibliis. </w:t>
      </w:r>
      <w:r w:rsidR="003012E6" w:rsidRPr="00F77676">
        <w:rPr>
          <w:lang w:val="fr-FR"/>
        </w:rPr>
        <w:t>Resposnsoria e</w:t>
      </w:r>
      <w:r w:rsidR="00885488" w:rsidRPr="00F77676">
        <w:rPr>
          <w:lang w:val="fr-FR"/>
        </w:rPr>
        <w:t xml:space="preserve">x </w:t>
      </w:r>
      <w:r w:rsidR="00D80D0C" w:rsidRPr="00F77676">
        <w:rPr>
          <w:lang w:val="fr-FR"/>
        </w:rPr>
        <w:t>hist</w:t>
      </w:r>
      <w:r w:rsidR="00885488" w:rsidRPr="00F77676">
        <w:rPr>
          <w:lang w:val="fr-FR"/>
        </w:rPr>
        <w:t xml:space="preserve">oria </w:t>
      </w:r>
      <w:r w:rsidR="003012E6" w:rsidRPr="00F77676">
        <w:rPr>
          <w:lang w:val="fr-FR"/>
        </w:rPr>
        <w:t>[</w:t>
      </w:r>
      <w:r w:rsidR="00885488" w:rsidRPr="00F77676">
        <w:rPr>
          <w:lang w:val="fr-FR"/>
        </w:rPr>
        <w:t>RP</w:t>
      </w:r>
      <w:r w:rsidR="003012E6" w:rsidRPr="00F77676">
        <w:rPr>
          <w:lang w:val="fr-FR"/>
        </w:rPr>
        <w:t>]</w:t>
      </w:r>
      <w:r w:rsidR="00885488" w:rsidRPr="00F77676">
        <w:rPr>
          <w:lang w:val="fr-FR"/>
        </w:rPr>
        <w:t xml:space="preserve"> </w:t>
      </w:r>
      <w:r w:rsidR="00885488" w:rsidRPr="00F77676">
        <w:rPr>
          <w:rStyle w:val="Incipit"/>
          <w:lang w:val="fr-FR"/>
        </w:rPr>
        <w:t>Vidi dominum</w:t>
      </w:r>
      <w:r w:rsidR="00885488" w:rsidRPr="00F77676">
        <w:rPr>
          <w:lang w:val="fr-FR"/>
        </w:rPr>
        <w:t xml:space="preserve">. </w:t>
      </w:r>
    </w:p>
    <w:p w:rsidR="003012E6" w:rsidRPr="00F77676" w:rsidRDefault="003012E6" w:rsidP="00415109">
      <w:pPr>
        <w:rPr>
          <w:lang w:val="fr-FR"/>
        </w:rPr>
      </w:pPr>
      <w:r w:rsidRPr="00F77676">
        <w:rPr>
          <w:rStyle w:val="Time1"/>
          <w:lang w:val="fr-FR"/>
        </w:rPr>
        <w:t>[Ad laudes]</w:t>
      </w:r>
      <w:r w:rsidRPr="00F77676">
        <w:rPr>
          <w:lang w:val="fr-FR"/>
        </w:rPr>
        <w:t xml:space="preserve"> </w:t>
      </w:r>
      <w:r w:rsidR="00885488" w:rsidRPr="00F77676">
        <w:rPr>
          <w:lang w:val="fr-FR"/>
        </w:rPr>
        <w:t xml:space="preserve">AB </w:t>
      </w:r>
      <w:r w:rsidR="00885488" w:rsidRPr="00F77676">
        <w:rPr>
          <w:rStyle w:val="Incipit"/>
          <w:lang w:val="fr-FR"/>
        </w:rPr>
        <w:t xml:space="preserve">Magister scimus quia </w:t>
      </w:r>
      <w:r w:rsidR="00D80D0C" w:rsidRPr="00F77676">
        <w:rPr>
          <w:rStyle w:val="Incipit"/>
          <w:lang w:val="fr-FR"/>
        </w:rPr>
        <w:t>vera</w:t>
      </w:r>
      <w:r w:rsidR="00E9018E" w:rsidRPr="00F77676">
        <w:rPr>
          <w:rStyle w:val="Incipit"/>
          <w:lang w:val="fr-FR"/>
        </w:rPr>
        <w:t>x es</w:t>
      </w:r>
      <w:r w:rsidR="00885488" w:rsidRPr="00F77676">
        <w:rPr>
          <w:lang w:val="fr-FR"/>
        </w:rPr>
        <w:t xml:space="preserve">. EV </w:t>
      </w:r>
      <w:r w:rsidR="00885488" w:rsidRPr="00F77676">
        <w:rPr>
          <w:rStyle w:val="Incipit"/>
          <w:lang w:val="fr-FR"/>
        </w:rPr>
        <w:t>Abeuntes pharis</w:t>
      </w:r>
      <w:r w:rsidRPr="00F77676">
        <w:rPr>
          <w:rStyle w:val="Incipit"/>
          <w:lang w:val="fr-FR"/>
        </w:rPr>
        <w:t>a</w:t>
      </w:r>
      <w:r w:rsidR="00885488" w:rsidRPr="00F77676">
        <w:rPr>
          <w:rStyle w:val="Incipit"/>
          <w:lang w:val="fr-FR"/>
        </w:rPr>
        <w:t>ei consilium inierunt</w:t>
      </w:r>
      <w:r w:rsidR="00885488" w:rsidRPr="00F77676">
        <w:rPr>
          <w:lang w:val="fr-FR"/>
        </w:rPr>
        <w:t>.</w:t>
      </w:r>
      <w:r w:rsidR="007F29CA" w:rsidRPr="00F77676">
        <w:rPr>
          <w:lang w:val="fr-FR"/>
        </w:rPr>
        <w:t xml:space="preserve"> </w:t>
      </w:r>
    </w:p>
    <w:p w:rsidR="00885488" w:rsidRPr="00B779A9" w:rsidRDefault="007F29CA" w:rsidP="00415109">
      <w:pPr>
        <w:rPr>
          <w:lang w:val="pt-PT"/>
        </w:rPr>
      </w:pPr>
      <w:r w:rsidRPr="00F77676">
        <w:rPr>
          <w:lang w:val="it-IT"/>
        </w:rPr>
        <w:t>(93r)</w:t>
      </w:r>
      <w:r w:rsidR="003012E6" w:rsidRPr="00F77676">
        <w:rPr>
          <w:lang w:val="it-IT"/>
        </w:rPr>
        <w:t xml:space="preserve"> </w:t>
      </w:r>
      <w:r w:rsidR="005944DC" w:rsidRPr="00F77676">
        <w:rPr>
          <w:rStyle w:val="Time1"/>
          <w:lang w:val="it-IT"/>
        </w:rPr>
        <w:t>Ad missam</w:t>
      </w:r>
      <w:r w:rsidR="00885488" w:rsidRPr="00F77676">
        <w:rPr>
          <w:lang w:val="it-IT"/>
        </w:rPr>
        <w:t xml:space="preserve"> IN </w:t>
      </w:r>
      <w:r w:rsidR="00885488" w:rsidRPr="00F77676">
        <w:rPr>
          <w:rStyle w:val="Incipit"/>
          <w:lang w:val="it-IT"/>
        </w:rPr>
        <w:t>Dicit dominus ego cogito</w:t>
      </w:r>
      <w:r w:rsidR="00885488" w:rsidRPr="00F77676">
        <w:rPr>
          <w:lang w:val="it-IT"/>
        </w:rPr>
        <w:t xml:space="preserve">. </w:t>
      </w:r>
      <w:r w:rsidR="00885488" w:rsidRPr="00B779A9">
        <w:rPr>
          <w:lang w:val="pt-PT"/>
        </w:rPr>
        <w:t xml:space="preserve">GR </w:t>
      </w:r>
      <w:r w:rsidR="00885488" w:rsidRPr="00F77676">
        <w:rPr>
          <w:rStyle w:val="Incipit"/>
          <w:lang w:val="pt-PT"/>
        </w:rPr>
        <w:t>Liberasti nos domine</w:t>
      </w:r>
      <w:r w:rsidR="00885488" w:rsidRPr="00B779A9">
        <w:rPr>
          <w:lang w:val="pt-PT"/>
        </w:rPr>
        <w:t>. AL</w:t>
      </w:r>
      <w:r w:rsidRPr="00B779A9">
        <w:rPr>
          <w:lang w:val="pt-PT"/>
        </w:rPr>
        <w:t>V</w:t>
      </w:r>
      <w:r w:rsidR="00885488" w:rsidRPr="00B779A9">
        <w:rPr>
          <w:lang w:val="pt-PT"/>
        </w:rPr>
        <w:t xml:space="preserve"> </w:t>
      </w:r>
      <w:r w:rsidR="00885488" w:rsidRPr="00F77676">
        <w:rPr>
          <w:rStyle w:val="Incipit"/>
          <w:lang w:val="pt-PT"/>
        </w:rPr>
        <w:t>Qui sanat contritos</w:t>
      </w:r>
      <w:r w:rsidR="00885488" w:rsidRPr="00B779A9">
        <w:rPr>
          <w:lang w:val="pt-PT"/>
        </w:rPr>
        <w:t xml:space="preserve">. OF </w:t>
      </w:r>
      <w:r w:rsidR="00885488" w:rsidRPr="00F77676">
        <w:rPr>
          <w:rStyle w:val="Incipit"/>
          <w:lang w:val="pt-PT"/>
        </w:rPr>
        <w:t>De profundis</w:t>
      </w:r>
      <w:r w:rsidR="00885488" w:rsidRPr="00B779A9">
        <w:rPr>
          <w:lang w:val="pt-PT"/>
        </w:rPr>
        <w:t xml:space="preserve">. CO </w:t>
      </w:r>
      <w:r w:rsidR="00885488" w:rsidRPr="00F77676">
        <w:rPr>
          <w:rStyle w:val="Incipit"/>
          <w:lang w:val="pt-PT"/>
        </w:rPr>
        <w:t xml:space="preserve">Amen dico </w:t>
      </w:r>
      <w:r w:rsidR="001B7479" w:rsidRPr="00F77676">
        <w:rPr>
          <w:rStyle w:val="Incipit"/>
          <w:lang w:val="pt-PT"/>
        </w:rPr>
        <w:t>vobis</w:t>
      </w:r>
      <w:r w:rsidR="00E9018E" w:rsidRPr="00F77676">
        <w:rPr>
          <w:rStyle w:val="Incipit"/>
          <w:lang w:val="pt-PT"/>
        </w:rPr>
        <w:t xml:space="preserve"> quid orantes </w:t>
      </w:r>
      <w:r w:rsidR="00F43886" w:rsidRPr="00F77676">
        <w:rPr>
          <w:rStyle w:val="Incipit"/>
          <w:lang w:val="pt-PT"/>
        </w:rPr>
        <w:t>|petititis::</w:t>
      </w:r>
      <w:r w:rsidR="00E9018E" w:rsidRPr="00F77676">
        <w:rPr>
          <w:rStyle w:val="Incipit"/>
          <w:lang w:val="pt-PT"/>
        </w:rPr>
        <w:t>peti</w:t>
      </w:r>
      <w:r w:rsidR="00885488" w:rsidRPr="00F77676">
        <w:rPr>
          <w:rStyle w:val="Incipit"/>
          <w:lang w:val="pt-PT"/>
        </w:rPr>
        <w:t>tis</w:t>
      </w:r>
      <w:r w:rsidR="00F43886" w:rsidRPr="00F77676">
        <w:rPr>
          <w:rStyle w:val="Incipit"/>
          <w:lang w:val="pt-PT"/>
        </w:rPr>
        <w:t>|</w:t>
      </w:r>
      <w:r w:rsidR="00885488" w:rsidRPr="00B779A9">
        <w:rPr>
          <w:lang w:val="pt-PT"/>
        </w:rPr>
        <w:t xml:space="preserve">. </w:t>
      </w:r>
    </w:p>
    <w:p w:rsidR="00885488" w:rsidRPr="00B779A9" w:rsidRDefault="005944DC" w:rsidP="00415109">
      <w:pPr>
        <w:rPr>
          <w:lang w:val="pt-PT"/>
        </w:rPr>
      </w:pPr>
      <w:r w:rsidRPr="00F77676">
        <w:rPr>
          <w:rStyle w:val="Time1"/>
          <w:lang w:val="pt-PT"/>
        </w:rPr>
        <w:t>Ad secundas vesperas</w:t>
      </w:r>
      <w:r w:rsidR="00885488" w:rsidRPr="00B779A9">
        <w:rPr>
          <w:lang w:val="pt-PT"/>
        </w:rPr>
        <w:t xml:space="preserve"> AM </w:t>
      </w:r>
      <w:r w:rsidR="00885488" w:rsidRPr="00F77676">
        <w:rPr>
          <w:rStyle w:val="Incipit"/>
          <w:lang w:val="pt-PT"/>
        </w:rPr>
        <w:t>Interrogatus a Iudeis dominus</w:t>
      </w:r>
      <w:r w:rsidR="00885488" w:rsidRPr="00B779A9">
        <w:rPr>
          <w:lang w:val="pt-PT"/>
        </w:rPr>
        <w:t>.</w:t>
      </w:r>
    </w:p>
    <w:p w:rsidR="00885488" w:rsidRPr="00F77676" w:rsidRDefault="005944DC" w:rsidP="00415109">
      <w:pPr>
        <w:pStyle w:val="berschrift1"/>
        <w:rPr>
          <w:lang w:val="pt-PT"/>
        </w:rPr>
      </w:pPr>
      <w:r w:rsidRPr="00F77676">
        <w:rPr>
          <w:lang w:val="pt-PT"/>
        </w:rPr>
        <w:t>DE SANCTA KATH</w:t>
      </w:r>
      <w:r w:rsidR="009D3D6A" w:rsidRPr="00F77676">
        <w:rPr>
          <w:lang w:val="pt-PT"/>
        </w:rPr>
        <w:t>A</w:t>
      </w:r>
      <w:r w:rsidRPr="00F77676">
        <w:rPr>
          <w:lang w:val="pt-PT"/>
        </w:rPr>
        <w:t>RINA</w:t>
      </w:r>
    </w:p>
    <w:p w:rsidR="00885488" w:rsidRPr="00B779A9" w:rsidRDefault="00885488" w:rsidP="00415109">
      <w:pPr>
        <w:rPr>
          <w:lang w:val="pt-PT"/>
        </w:rPr>
      </w:pPr>
      <w:r w:rsidRPr="00B779A9">
        <w:rPr>
          <w:lang w:val="pt-PT"/>
        </w:rPr>
        <w:t>Binos facimus ut de virgine et martyre.</w:t>
      </w:r>
    </w:p>
    <w:p w:rsidR="00885488" w:rsidRPr="00B779A9" w:rsidRDefault="000E24DA" w:rsidP="00415109">
      <w:pPr>
        <w:rPr>
          <w:lang w:val="pt-PT"/>
        </w:rPr>
      </w:pPr>
      <w:r w:rsidRPr="00F77676">
        <w:rPr>
          <w:rStyle w:val="Time1"/>
          <w:lang w:val="pt-PT"/>
        </w:rPr>
        <w:lastRenderedPageBreak/>
        <w:t>Ad vesperas</w:t>
      </w:r>
      <w:r w:rsidR="00885488" w:rsidRPr="00B779A9">
        <w:rPr>
          <w:lang w:val="pt-PT"/>
        </w:rPr>
        <w:t xml:space="preserve"> super psalmos AN </w:t>
      </w:r>
      <w:r w:rsidR="009D3D6A" w:rsidRPr="00F77676">
        <w:rPr>
          <w:rStyle w:val="Incipit"/>
          <w:lang w:val="pt-PT"/>
        </w:rPr>
        <w:t>Virginis eximiae Katha</w:t>
      </w:r>
      <w:r w:rsidR="00885488" w:rsidRPr="00F77676">
        <w:rPr>
          <w:rStyle w:val="Incipit"/>
          <w:lang w:val="pt-PT"/>
        </w:rPr>
        <w:t>rinae</w:t>
      </w:r>
      <w:r w:rsidR="00885488" w:rsidRPr="00B779A9">
        <w:rPr>
          <w:lang w:val="pt-PT"/>
        </w:rPr>
        <w:t xml:space="preserve">. </w:t>
      </w:r>
      <w:r w:rsidR="007F29CA" w:rsidRPr="00B779A9">
        <w:rPr>
          <w:lang w:val="pt-PT"/>
        </w:rPr>
        <w:t>Psalmi omnia Laudate</w:t>
      </w:r>
      <w:r w:rsidR="00885488" w:rsidRPr="00B779A9">
        <w:rPr>
          <w:lang w:val="pt-PT"/>
        </w:rPr>
        <w:t xml:space="preserve">. RP </w:t>
      </w:r>
      <w:r w:rsidR="00885488" w:rsidRPr="00F77676">
        <w:rPr>
          <w:rStyle w:val="Incipit"/>
          <w:lang w:val="pt-PT"/>
        </w:rPr>
        <w:t>Surge virgo</w:t>
      </w:r>
      <w:r w:rsidR="00885488" w:rsidRPr="00B779A9">
        <w:rPr>
          <w:lang w:val="pt-PT"/>
        </w:rPr>
        <w:t xml:space="preserve">. HY </w:t>
      </w:r>
      <w:r w:rsidR="004B3248" w:rsidRPr="00F77676">
        <w:rPr>
          <w:rStyle w:val="Incipit"/>
          <w:lang w:val="pt-PT"/>
        </w:rPr>
        <w:t>K</w:t>
      </w:r>
      <w:r w:rsidR="00885488" w:rsidRPr="00F77676">
        <w:rPr>
          <w:rStyle w:val="Incipit"/>
          <w:lang w:val="pt-PT"/>
        </w:rPr>
        <w:t>atharinae collaudemus</w:t>
      </w:r>
      <w:r w:rsidR="00885488" w:rsidRPr="00B779A9">
        <w:rPr>
          <w:lang w:val="pt-PT"/>
        </w:rPr>
        <w:t xml:space="preserve">. VS </w:t>
      </w:r>
      <w:r w:rsidR="00885488" w:rsidRPr="00F77676">
        <w:rPr>
          <w:rStyle w:val="Incipit"/>
          <w:lang w:val="pt-PT"/>
        </w:rPr>
        <w:t>Specie tua</w:t>
      </w:r>
      <w:r w:rsidR="00885488" w:rsidRPr="00B779A9">
        <w:rPr>
          <w:lang w:val="pt-PT"/>
        </w:rPr>
        <w:t xml:space="preserve">. AM </w:t>
      </w:r>
      <w:r w:rsidR="00885488" w:rsidRPr="00F77676">
        <w:rPr>
          <w:rStyle w:val="Incipit"/>
          <w:lang w:val="pt-PT"/>
        </w:rPr>
        <w:t>Ave gemma claritatis</w:t>
      </w:r>
      <w:r w:rsidR="004B3248" w:rsidRPr="00B779A9">
        <w:rPr>
          <w:lang w:val="pt-PT"/>
        </w:rPr>
        <w:t>.</w:t>
      </w:r>
      <w:r w:rsidR="003012E6">
        <w:rPr>
          <w:lang w:val="pt-PT"/>
        </w:rPr>
        <w:t xml:space="preserve"> Suffragium </w:t>
      </w:r>
      <w:r w:rsidR="003012E6" w:rsidRPr="00F77676">
        <w:rPr>
          <w:lang w:val="pt-PT"/>
        </w:rPr>
        <w:t>d</w:t>
      </w:r>
      <w:r w:rsidR="00010035" w:rsidRPr="00F77676">
        <w:rPr>
          <w:lang w:val="pt-PT"/>
        </w:rPr>
        <w:t>e sancto Chrysogo</w:t>
      </w:r>
      <w:r w:rsidR="007F29CA" w:rsidRPr="00F77676">
        <w:rPr>
          <w:lang w:val="pt-PT"/>
        </w:rPr>
        <w:t xml:space="preserve">no </w:t>
      </w:r>
      <w:r w:rsidR="003012E6" w:rsidRPr="00F77676">
        <w:rPr>
          <w:lang w:val="pt-PT"/>
        </w:rPr>
        <w:t>[</w:t>
      </w:r>
      <w:r w:rsidR="00885488" w:rsidRPr="00F77676">
        <w:rPr>
          <w:lang w:val="pt-PT"/>
        </w:rPr>
        <w:t>AC</w:t>
      </w:r>
      <w:r w:rsidR="003012E6" w:rsidRPr="00F77676">
        <w:rPr>
          <w:lang w:val="pt-PT"/>
        </w:rPr>
        <w:t>]</w:t>
      </w:r>
      <w:r w:rsidR="00885488" w:rsidRPr="00F77676">
        <w:rPr>
          <w:lang w:val="pt-PT"/>
        </w:rPr>
        <w:t xml:space="preserve"> </w:t>
      </w:r>
      <w:r w:rsidR="00885488" w:rsidRPr="00F77676">
        <w:rPr>
          <w:rStyle w:val="Incipit"/>
          <w:lang w:val="pt-PT"/>
        </w:rPr>
        <w:t>Hic</w:t>
      </w:r>
      <w:r w:rsidR="005A362F" w:rsidRPr="00F77676">
        <w:rPr>
          <w:i/>
          <w:lang w:val="pt-PT"/>
        </w:rPr>
        <w:t xml:space="preserve"> </w:t>
      </w:r>
      <w:r w:rsidR="00885488" w:rsidRPr="00F77676">
        <w:rPr>
          <w:rStyle w:val="Incipit"/>
          <w:lang w:val="pt-PT"/>
        </w:rPr>
        <w:t>est</w:t>
      </w:r>
      <w:r w:rsidR="005A362F" w:rsidRPr="00F77676">
        <w:rPr>
          <w:i/>
          <w:lang w:val="pt-PT"/>
        </w:rPr>
        <w:t xml:space="preserve"> </w:t>
      </w:r>
      <w:r w:rsidR="001023E8" w:rsidRPr="00F77676">
        <w:rPr>
          <w:rStyle w:val="Incipit"/>
          <w:lang w:val="pt-PT"/>
        </w:rPr>
        <w:t>vere</w:t>
      </w:r>
      <w:r w:rsidR="005A362F" w:rsidRPr="00F77676">
        <w:rPr>
          <w:i/>
          <w:lang w:val="pt-PT"/>
        </w:rPr>
        <w:t xml:space="preserve"> </w:t>
      </w:r>
      <w:r w:rsidR="00885488" w:rsidRPr="00F77676">
        <w:rPr>
          <w:rStyle w:val="Incipit"/>
          <w:lang w:val="pt-PT"/>
        </w:rPr>
        <w:t>martyr</w:t>
      </w:r>
      <w:r w:rsidR="00885488" w:rsidRPr="00F77676">
        <w:rPr>
          <w:lang w:val="pt-PT"/>
        </w:rPr>
        <w:t xml:space="preserve">. </w:t>
      </w:r>
      <w:r w:rsidR="003012E6" w:rsidRPr="00F77676">
        <w:rPr>
          <w:lang w:val="pt-PT"/>
        </w:rPr>
        <w:t xml:space="preserve">Suffragium </w:t>
      </w:r>
      <w:r w:rsidR="00BA24A1" w:rsidRPr="00B779A9">
        <w:rPr>
          <w:lang w:val="pt-PT"/>
        </w:rPr>
        <w:t>[</w:t>
      </w:r>
      <w:r w:rsidR="003012E6">
        <w:rPr>
          <w:lang w:val="pt-PT"/>
        </w:rPr>
        <w:t>d</w:t>
      </w:r>
      <w:r w:rsidR="00885488" w:rsidRPr="00B779A9">
        <w:rPr>
          <w:lang w:val="pt-PT"/>
        </w:rPr>
        <w:t>e beata virgine</w:t>
      </w:r>
      <w:r w:rsidR="00BA24A1" w:rsidRPr="00B779A9">
        <w:rPr>
          <w:lang w:val="pt-PT"/>
        </w:rPr>
        <w:t>]</w:t>
      </w:r>
      <w:r w:rsidR="00885488" w:rsidRPr="00B779A9">
        <w:rPr>
          <w:lang w:val="pt-PT"/>
        </w:rPr>
        <w:t xml:space="preserve"> </w:t>
      </w:r>
      <w:r w:rsidR="003012E6">
        <w:rPr>
          <w:lang w:val="pt-PT"/>
        </w:rPr>
        <w:t>[</w:t>
      </w:r>
      <w:r w:rsidR="00885488" w:rsidRPr="00B779A9">
        <w:rPr>
          <w:lang w:val="pt-PT"/>
        </w:rPr>
        <w:t>AC</w:t>
      </w:r>
      <w:r w:rsidR="003012E6">
        <w:rPr>
          <w:lang w:val="pt-PT"/>
        </w:rPr>
        <w:t>]</w:t>
      </w:r>
      <w:r w:rsidR="00885488" w:rsidRPr="00B779A9">
        <w:rPr>
          <w:lang w:val="pt-PT"/>
        </w:rPr>
        <w:t xml:space="preserve"> </w:t>
      </w:r>
      <w:r w:rsidR="00885488" w:rsidRPr="00794880">
        <w:rPr>
          <w:rStyle w:val="Incipit"/>
          <w:lang w:val="pt-PT"/>
        </w:rPr>
        <w:t>Omnium</w:t>
      </w:r>
      <w:r w:rsidR="005A362F" w:rsidRPr="005A362F">
        <w:rPr>
          <w:i/>
          <w:lang w:val="pt-PT"/>
        </w:rPr>
        <w:t xml:space="preserve"> </w:t>
      </w:r>
      <w:r w:rsidR="00885488" w:rsidRPr="00794880">
        <w:rPr>
          <w:rStyle w:val="Incipit"/>
          <w:lang w:val="pt-PT"/>
        </w:rPr>
        <w:t>rerum</w:t>
      </w:r>
      <w:r w:rsidR="00885488" w:rsidRPr="00B779A9">
        <w:rPr>
          <w:lang w:val="pt-PT"/>
        </w:rPr>
        <w:t xml:space="preserve">. </w:t>
      </w:r>
      <w:r w:rsidR="007F29CA" w:rsidRPr="00B779A9">
        <w:rPr>
          <w:lang w:val="pt-PT"/>
        </w:rPr>
        <w:t xml:space="preserve">[BD] </w:t>
      </w:r>
      <w:r w:rsidR="005F6F99" w:rsidRPr="00794880">
        <w:rPr>
          <w:rStyle w:val="Incipit"/>
          <w:lang w:val="pt-PT"/>
        </w:rPr>
        <w:t>Benedicamus</w:t>
      </w:r>
      <w:r w:rsidR="007F29CA" w:rsidRPr="00B779A9">
        <w:rPr>
          <w:lang w:val="pt-PT"/>
        </w:rPr>
        <w:t xml:space="preserve"> de </w:t>
      </w:r>
      <w:r w:rsidR="00885488" w:rsidRPr="00B779A9">
        <w:rPr>
          <w:lang w:val="pt-PT"/>
        </w:rPr>
        <w:t>virginibus.</w:t>
      </w:r>
    </w:p>
    <w:p w:rsidR="00885488" w:rsidRDefault="000E24DA" w:rsidP="00415109">
      <w:pPr>
        <w:rPr>
          <w:lang w:val="en-US"/>
        </w:rPr>
      </w:pPr>
      <w:r w:rsidRPr="00F77676">
        <w:rPr>
          <w:rStyle w:val="Time1"/>
          <w:lang w:val="en-US"/>
        </w:rPr>
        <w:t>Ad completorium</w:t>
      </w:r>
      <w:r w:rsidR="00885488">
        <w:rPr>
          <w:lang w:val="en-US"/>
        </w:rPr>
        <w:t xml:space="preserve"> HY </w:t>
      </w:r>
      <w:r w:rsidR="00885488" w:rsidRPr="00794880">
        <w:rPr>
          <w:rStyle w:val="Incipit"/>
          <w:lang w:val="en-US"/>
        </w:rPr>
        <w:t>Iesu</w:t>
      </w:r>
      <w:r w:rsidR="005A362F" w:rsidRPr="005A362F">
        <w:rPr>
          <w:i/>
          <w:lang w:val="en-US"/>
        </w:rPr>
        <w:t xml:space="preserve"> </w:t>
      </w:r>
      <w:r w:rsidR="00885488" w:rsidRPr="00794880">
        <w:rPr>
          <w:rStyle w:val="Incipit"/>
          <w:lang w:val="en-US"/>
        </w:rPr>
        <w:t>redemptor</w:t>
      </w:r>
      <w:r w:rsidR="00885488">
        <w:rPr>
          <w:lang w:val="en-US"/>
        </w:rPr>
        <w:t xml:space="preserve">. AD </w:t>
      </w:r>
      <w:r w:rsidR="00885488" w:rsidRPr="00794880">
        <w:rPr>
          <w:rStyle w:val="Incipit"/>
          <w:lang w:val="en-US"/>
        </w:rPr>
        <w:t>Pacem</w:t>
      </w:r>
      <w:r w:rsidR="005A362F" w:rsidRPr="005A362F">
        <w:rPr>
          <w:i/>
          <w:lang w:val="en-US"/>
        </w:rPr>
        <w:t xml:space="preserve"> </w:t>
      </w:r>
      <w:r w:rsidR="00885488" w:rsidRPr="00794880">
        <w:rPr>
          <w:rStyle w:val="Incipit"/>
          <w:lang w:val="en-US"/>
        </w:rPr>
        <w:t>tuam</w:t>
      </w:r>
      <w:r w:rsidR="00885488">
        <w:rPr>
          <w:lang w:val="en-US"/>
        </w:rPr>
        <w:t>.</w:t>
      </w:r>
    </w:p>
    <w:p w:rsidR="00885488" w:rsidRDefault="000E24DA" w:rsidP="00415109">
      <w:pPr>
        <w:rPr>
          <w:lang w:val="en-US"/>
        </w:rPr>
      </w:pPr>
      <w:r w:rsidRPr="00F77676">
        <w:rPr>
          <w:rStyle w:val="Time1"/>
          <w:lang w:val="en-US"/>
        </w:rPr>
        <w:t>Ad matutinum</w:t>
      </w:r>
      <w:r w:rsidR="00885488">
        <w:rPr>
          <w:lang w:val="en-US"/>
        </w:rPr>
        <w:t xml:space="preserve"> I</w:t>
      </w:r>
      <w:r w:rsidR="007F29CA">
        <w:rPr>
          <w:lang w:val="en-US"/>
        </w:rPr>
        <w:t>N</w:t>
      </w:r>
      <w:r w:rsidR="00885488">
        <w:rPr>
          <w:lang w:val="en-US"/>
        </w:rPr>
        <w:t xml:space="preserve">V </w:t>
      </w:r>
      <w:r w:rsidR="00885488" w:rsidRPr="00F77676">
        <w:rPr>
          <w:rStyle w:val="Incipit"/>
          <w:lang w:val="en-US"/>
        </w:rPr>
        <w:t>Christum regem iugiter</w:t>
      </w:r>
      <w:r w:rsidR="008060A3" w:rsidRPr="00F77676">
        <w:rPr>
          <w:rStyle w:val="Incipit"/>
          <w:lang w:val="en-US"/>
        </w:rPr>
        <w:t xml:space="preserve"> ven</w:t>
      </w:r>
      <w:r w:rsidR="00885488" w:rsidRPr="00F77676">
        <w:rPr>
          <w:rStyle w:val="Incipit"/>
          <w:lang w:val="en-US"/>
        </w:rPr>
        <w:t>eremur</w:t>
      </w:r>
      <w:r w:rsidR="00885488">
        <w:rPr>
          <w:lang w:val="en-US"/>
        </w:rPr>
        <w:t xml:space="preserve">. HY </w:t>
      </w:r>
      <w:r w:rsidR="00885488" w:rsidRPr="00F77676">
        <w:rPr>
          <w:rStyle w:val="Incipit"/>
          <w:lang w:val="en-US"/>
        </w:rPr>
        <w:t>Pange lingua gloriosae</w:t>
      </w:r>
      <w:r w:rsidR="00885488">
        <w:rPr>
          <w:lang w:val="en-US"/>
        </w:rPr>
        <w:t>.</w:t>
      </w:r>
    </w:p>
    <w:p w:rsidR="00833A6F" w:rsidRDefault="000E24DA" w:rsidP="00415109">
      <w:pPr>
        <w:rPr>
          <w:lang w:val="pt-PT"/>
        </w:rPr>
      </w:pPr>
      <w:r w:rsidRPr="00F77676">
        <w:rPr>
          <w:rStyle w:val="Time2"/>
          <w:lang w:val="pt-PT"/>
        </w:rPr>
        <w:t>In primo nocturno</w:t>
      </w:r>
      <w:r w:rsidR="00885488" w:rsidRPr="00B779A9">
        <w:rPr>
          <w:lang w:val="pt-PT"/>
        </w:rPr>
        <w:t xml:space="preserve"> AN </w:t>
      </w:r>
      <w:r w:rsidR="00885488" w:rsidRPr="00794880">
        <w:rPr>
          <w:rStyle w:val="Incipit"/>
          <w:lang w:val="pt-PT"/>
        </w:rPr>
        <w:t>Virgo</w:t>
      </w:r>
      <w:r w:rsidR="005A362F" w:rsidRPr="005A362F">
        <w:rPr>
          <w:i/>
          <w:lang w:val="pt-PT"/>
        </w:rPr>
        <w:t xml:space="preserve"> </w:t>
      </w:r>
      <w:r w:rsidR="00885488" w:rsidRPr="00794880">
        <w:rPr>
          <w:rStyle w:val="Incipit"/>
          <w:lang w:val="pt-PT"/>
        </w:rPr>
        <w:t>sancta</w:t>
      </w:r>
      <w:r w:rsidR="005A362F" w:rsidRPr="005A362F">
        <w:rPr>
          <w:i/>
          <w:lang w:val="pt-PT"/>
        </w:rPr>
        <w:t xml:space="preserve"> </w:t>
      </w:r>
      <w:r w:rsidR="00354D89" w:rsidRPr="00794880">
        <w:rPr>
          <w:rStyle w:val="Incipit"/>
          <w:lang w:val="pt-PT"/>
        </w:rPr>
        <w:t>K</w:t>
      </w:r>
      <w:r w:rsidR="00885488" w:rsidRPr="00794880">
        <w:rPr>
          <w:rStyle w:val="Incipit"/>
          <w:lang w:val="pt-PT"/>
        </w:rPr>
        <w:t>a</w:t>
      </w:r>
      <w:r w:rsidR="00354D89" w:rsidRPr="00794880">
        <w:rPr>
          <w:rStyle w:val="Incipit"/>
          <w:lang w:val="pt-PT"/>
        </w:rPr>
        <w:t>th</w:t>
      </w:r>
      <w:r w:rsidR="009D3D6A">
        <w:rPr>
          <w:rStyle w:val="Incipit"/>
          <w:lang w:val="pt-PT"/>
        </w:rPr>
        <w:t>a</w:t>
      </w:r>
      <w:r w:rsidR="00885488" w:rsidRPr="00794880">
        <w:rPr>
          <w:rStyle w:val="Incipit"/>
          <w:lang w:val="pt-PT"/>
        </w:rPr>
        <w:t>rina</w:t>
      </w:r>
      <w:r w:rsidR="007F29CA" w:rsidRPr="00B779A9">
        <w:rPr>
          <w:lang w:val="pt-PT"/>
        </w:rPr>
        <w:t xml:space="preserve"> cum reliquis duabus. Psalmi d</w:t>
      </w:r>
      <w:r w:rsidR="00080940" w:rsidRPr="00B779A9">
        <w:rPr>
          <w:lang w:val="pt-PT"/>
        </w:rPr>
        <w:t xml:space="preserve">e virginibus. Lectiones </w:t>
      </w:r>
      <w:r w:rsidR="003012E6">
        <w:rPr>
          <w:lang w:val="pt-PT"/>
        </w:rPr>
        <w:t xml:space="preserve">[LH] </w:t>
      </w:r>
      <w:r w:rsidR="00833A6F" w:rsidRPr="00833A6F">
        <w:rPr>
          <w:rStyle w:val="Incipit"/>
          <w:lang w:val="pt-PT"/>
        </w:rPr>
        <w:t>|</w:t>
      </w:r>
      <w:r w:rsidR="003012E6" w:rsidRPr="00F77676">
        <w:rPr>
          <w:rStyle w:val="Incipit"/>
          <w:lang w:val="pt-PT"/>
        </w:rPr>
        <w:t>T</w:t>
      </w:r>
      <w:r w:rsidR="00885488" w:rsidRPr="00F77676">
        <w:rPr>
          <w:rStyle w:val="Incipit"/>
          <w:lang w:val="pt-PT"/>
        </w:rPr>
        <w:t>radent</w:t>
      </w:r>
      <w:r w:rsidR="00833A6F" w:rsidRPr="00F77676">
        <w:rPr>
          <w:rStyle w:val="Incipit"/>
          <w:lang w:val="pt-PT"/>
        </w:rPr>
        <w:t>::Tradunt|</w:t>
      </w:r>
      <w:r w:rsidR="00885488" w:rsidRPr="00F77676">
        <w:rPr>
          <w:rStyle w:val="Incipit"/>
          <w:lang w:val="pt-PT"/>
        </w:rPr>
        <w:t xml:space="preserve"> annales </w:t>
      </w:r>
      <w:r w:rsidR="00D80D0C" w:rsidRPr="00F77676">
        <w:rPr>
          <w:rStyle w:val="Incipit"/>
          <w:lang w:val="pt-PT"/>
        </w:rPr>
        <w:t>hist</w:t>
      </w:r>
      <w:r w:rsidR="00885488" w:rsidRPr="00F77676">
        <w:rPr>
          <w:rStyle w:val="Incipit"/>
          <w:lang w:val="pt-PT"/>
        </w:rPr>
        <w:t>oriae quod</w:t>
      </w:r>
      <w:r w:rsidR="00AC2C45" w:rsidRPr="00F77676">
        <w:rPr>
          <w:rStyle w:val="Incipit"/>
          <w:lang w:val="pt-PT"/>
        </w:rPr>
        <w:t xml:space="preserve"> </w:t>
      </w:r>
      <w:r w:rsidR="00833A6F" w:rsidRPr="00F77676">
        <w:rPr>
          <w:rStyle w:val="Incipit"/>
          <w:lang w:val="pt-PT"/>
        </w:rPr>
        <w:t>|</w:t>
      </w:r>
      <w:r w:rsidR="00AC2C45" w:rsidRPr="00F77676">
        <w:rPr>
          <w:rStyle w:val="Incipit"/>
          <w:lang w:val="pt-PT"/>
        </w:rPr>
        <w:t>Katharina</w:t>
      </w:r>
      <w:r w:rsidR="00833A6F" w:rsidRPr="00F77676">
        <w:rPr>
          <w:rStyle w:val="Incipit"/>
          <w:lang w:val="pt-PT"/>
        </w:rPr>
        <w:t>::Constantius|</w:t>
      </w:r>
      <w:r w:rsidR="00885488" w:rsidRPr="00B779A9">
        <w:rPr>
          <w:lang w:val="pt-PT"/>
        </w:rPr>
        <w:t xml:space="preserve"> </w:t>
      </w:r>
      <w:r w:rsidR="008D35E3" w:rsidRPr="00B779A9">
        <w:rPr>
          <w:lang w:val="pt-PT"/>
        </w:rPr>
        <w:t>quaere</w:t>
      </w:r>
      <w:r w:rsidR="00885488" w:rsidRPr="00B779A9">
        <w:rPr>
          <w:lang w:val="pt-PT"/>
        </w:rPr>
        <w:t xml:space="preserve"> circa initium in libro de sanctis. RP </w:t>
      </w:r>
      <w:r w:rsidR="00885488" w:rsidRPr="00794880">
        <w:rPr>
          <w:rStyle w:val="Incipit"/>
          <w:lang w:val="pt-PT"/>
        </w:rPr>
        <w:t>Nobilis</w:t>
      </w:r>
      <w:r w:rsidR="005A362F" w:rsidRPr="005A362F">
        <w:rPr>
          <w:i/>
          <w:lang w:val="pt-PT"/>
        </w:rPr>
        <w:t xml:space="preserve"> </w:t>
      </w:r>
      <w:r w:rsidR="00885488" w:rsidRPr="00794880">
        <w:rPr>
          <w:rStyle w:val="Incipit"/>
          <w:lang w:val="pt-PT"/>
        </w:rPr>
        <w:t>et</w:t>
      </w:r>
      <w:r w:rsidR="005A362F" w:rsidRPr="005A362F">
        <w:rPr>
          <w:i/>
          <w:lang w:val="pt-PT"/>
        </w:rPr>
        <w:t xml:space="preserve"> </w:t>
      </w:r>
      <w:r w:rsidR="00885488" w:rsidRPr="00794880">
        <w:rPr>
          <w:rStyle w:val="Incipit"/>
          <w:lang w:val="pt-PT"/>
        </w:rPr>
        <w:t>pulchra</w:t>
      </w:r>
      <w:r w:rsidR="00794880" w:rsidRPr="00794880">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E9018E" w:rsidRPr="00794880">
        <w:rPr>
          <w:rStyle w:val="Incipit"/>
          <w:lang w:val="pt-PT"/>
        </w:rPr>
        <w:t>Martyrium</w:t>
      </w:r>
      <w:r w:rsidR="005A362F" w:rsidRPr="005A362F">
        <w:rPr>
          <w:i/>
          <w:lang w:val="pt-PT"/>
        </w:rPr>
        <w:t xml:space="preserve"> </w:t>
      </w:r>
      <w:r w:rsidR="00E9018E" w:rsidRPr="00794880">
        <w:rPr>
          <w:rStyle w:val="Incipit"/>
          <w:lang w:val="pt-PT"/>
        </w:rPr>
        <w:t>sit</w:t>
      </w:r>
      <w:r w:rsidR="00885488" w:rsidRPr="00794880">
        <w:rPr>
          <w:rStyle w:val="Incipit"/>
          <w:lang w:val="pt-PT"/>
        </w:rPr>
        <w:t>iens</w:t>
      </w:r>
      <w:r w:rsidR="00794880" w:rsidRPr="00794880">
        <w:rPr>
          <w:lang w:val="pt-PT"/>
        </w:rPr>
        <w:t xml:space="preserve">. </w:t>
      </w:r>
      <w:r w:rsidR="00BA24A1" w:rsidRPr="00B779A9">
        <w:rPr>
          <w:lang w:val="pt-PT"/>
        </w:rPr>
        <w:t>[</w:t>
      </w:r>
      <w:r w:rsidR="00885488" w:rsidRPr="00B779A9">
        <w:rPr>
          <w:lang w:val="pt-PT"/>
        </w:rPr>
        <w:t>RP</w:t>
      </w:r>
      <w:r w:rsidR="00BA24A1" w:rsidRPr="00B779A9">
        <w:rPr>
          <w:lang w:val="pt-PT"/>
        </w:rPr>
        <w:t>]</w:t>
      </w:r>
      <w:r w:rsidR="005A362F" w:rsidRPr="005A362F">
        <w:rPr>
          <w:i/>
          <w:lang w:val="pt-PT"/>
        </w:rPr>
        <w:t xml:space="preserve"> </w:t>
      </w:r>
      <w:r w:rsidR="00885488" w:rsidRPr="00794880">
        <w:rPr>
          <w:rStyle w:val="Incipit"/>
          <w:lang w:val="pt-PT"/>
        </w:rPr>
        <w:t>Haec</w:t>
      </w:r>
      <w:r w:rsidR="005A362F" w:rsidRPr="005A362F">
        <w:rPr>
          <w:i/>
          <w:lang w:val="pt-PT"/>
        </w:rPr>
        <w:t xml:space="preserve"> </w:t>
      </w:r>
      <w:r w:rsidR="00885488" w:rsidRPr="00794880">
        <w:rPr>
          <w:rStyle w:val="Incipit"/>
          <w:lang w:val="pt-PT"/>
        </w:rPr>
        <w:t>quinquagenas</w:t>
      </w:r>
      <w:r w:rsidR="00885488" w:rsidRPr="00B779A9">
        <w:rPr>
          <w:lang w:val="pt-PT"/>
        </w:rPr>
        <w:t>.</w:t>
      </w:r>
      <w:r w:rsidR="00080940" w:rsidRPr="00B779A9">
        <w:rPr>
          <w:lang w:val="pt-PT"/>
        </w:rPr>
        <w:t xml:space="preserve"> </w:t>
      </w:r>
    </w:p>
    <w:p w:rsidR="00885488" w:rsidRPr="00B779A9" w:rsidRDefault="00080940" w:rsidP="00415109">
      <w:pPr>
        <w:rPr>
          <w:lang w:val="pt-PT"/>
        </w:rPr>
      </w:pPr>
      <w:r w:rsidRPr="00B779A9">
        <w:rPr>
          <w:lang w:val="pt-PT"/>
        </w:rPr>
        <w:t>(93v)</w:t>
      </w:r>
      <w:r w:rsidR="00833A6F">
        <w:rPr>
          <w:lang w:val="pt-PT"/>
        </w:rPr>
        <w:t xml:space="preserve"> </w:t>
      </w:r>
      <w:r w:rsidR="000E24DA" w:rsidRPr="00F77676">
        <w:rPr>
          <w:rStyle w:val="Time2"/>
          <w:lang w:val="pt-PT"/>
        </w:rPr>
        <w:t>In secundo nocturno</w:t>
      </w:r>
      <w:r w:rsidR="00885488" w:rsidRPr="00B779A9">
        <w:rPr>
          <w:color w:val="000000"/>
          <w:lang w:val="pt-PT"/>
        </w:rPr>
        <w:t xml:space="preserve"> AN </w:t>
      </w:r>
      <w:r w:rsidR="00885488" w:rsidRPr="00F77676">
        <w:rPr>
          <w:rStyle w:val="Incipit"/>
          <w:lang w:val="pt-PT"/>
        </w:rPr>
        <w:t>Cum esset adhuc in annis</w:t>
      </w:r>
      <w:r w:rsidR="00885488" w:rsidRPr="00B779A9">
        <w:rPr>
          <w:color w:val="000000"/>
          <w:lang w:val="pt-PT"/>
        </w:rPr>
        <w:t xml:space="preserve"> cum duabus</w:t>
      </w:r>
      <w:r w:rsidR="00885488" w:rsidRPr="00B779A9">
        <w:rPr>
          <w:lang w:val="pt-PT"/>
        </w:rPr>
        <w:t xml:space="preserve"> </w:t>
      </w:r>
      <w:r w:rsidR="00BA24A1" w:rsidRPr="00B779A9">
        <w:rPr>
          <w:lang w:val="pt-PT"/>
        </w:rPr>
        <w:t>[</w:t>
      </w:r>
      <w:r w:rsidR="00885488" w:rsidRPr="00B779A9">
        <w:rPr>
          <w:lang w:val="pt-PT"/>
        </w:rPr>
        <w:t>sequentibus</w:t>
      </w:r>
      <w:r w:rsidR="00BA24A1" w:rsidRPr="00B779A9">
        <w:rPr>
          <w:lang w:val="pt-PT"/>
        </w:rPr>
        <w:t>]</w:t>
      </w:r>
      <w:r w:rsidR="00885488" w:rsidRPr="00B779A9">
        <w:rPr>
          <w:lang w:val="pt-PT"/>
        </w:rPr>
        <w:t xml:space="preserve">. RP </w:t>
      </w:r>
      <w:r w:rsidR="00885488" w:rsidRPr="00F77676">
        <w:rPr>
          <w:rStyle w:val="Incipit"/>
          <w:lang w:val="pt-PT"/>
        </w:rPr>
        <w:t>Impius hanc Caesar</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Virgo flagellatur</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Horrendo subdendo</w:t>
      </w:r>
      <w:r w:rsidR="00885488" w:rsidRPr="00B779A9">
        <w:rPr>
          <w:lang w:val="pt-PT"/>
        </w:rPr>
        <w:t>.</w:t>
      </w:r>
    </w:p>
    <w:p w:rsidR="00885488" w:rsidRPr="00B779A9" w:rsidRDefault="000E24DA" w:rsidP="00415109">
      <w:pPr>
        <w:rPr>
          <w:lang w:val="pt-PT"/>
        </w:rPr>
      </w:pPr>
      <w:r w:rsidRPr="00F77676">
        <w:rPr>
          <w:rStyle w:val="Time2"/>
          <w:lang w:val="pt-PT"/>
        </w:rPr>
        <w:t>In tertio nocturno</w:t>
      </w:r>
      <w:r w:rsidR="00885488" w:rsidRPr="00B779A9">
        <w:rPr>
          <w:lang w:val="pt-PT"/>
        </w:rPr>
        <w:t xml:space="preserve"> AN </w:t>
      </w:r>
      <w:r w:rsidR="00885488" w:rsidRPr="00F77676">
        <w:rPr>
          <w:rStyle w:val="Incipit"/>
          <w:lang w:val="pt-PT"/>
        </w:rPr>
        <w:t>Gloriosam virginem tyrannus</w:t>
      </w:r>
      <w:r w:rsidR="00885488" w:rsidRPr="00B779A9">
        <w:rPr>
          <w:lang w:val="pt-PT"/>
        </w:rPr>
        <w:t xml:space="preserve"> cum duabus </w:t>
      </w:r>
      <w:r w:rsidR="00BA24A1" w:rsidRPr="00B779A9">
        <w:rPr>
          <w:lang w:val="pt-PT"/>
        </w:rPr>
        <w:t>[</w:t>
      </w:r>
      <w:r w:rsidR="00885488" w:rsidRPr="00B779A9">
        <w:rPr>
          <w:lang w:val="pt-PT"/>
        </w:rPr>
        <w:t>sequentibus</w:t>
      </w:r>
      <w:r w:rsidR="00BA24A1" w:rsidRPr="00B779A9">
        <w:rPr>
          <w:lang w:val="pt-PT"/>
        </w:rPr>
        <w:t>]</w:t>
      </w:r>
      <w:r w:rsidR="00885488" w:rsidRPr="00B779A9">
        <w:rPr>
          <w:lang w:val="pt-PT"/>
        </w:rPr>
        <w:t xml:space="preserve">. VS </w:t>
      </w:r>
      <w:r w:rsidR="00885488" w:rsidRPr="00F77676">
        <w:rPr>
          <w:rStyle w:val="Incipit"/>
          <w:lang w:val="pt-PT"/>
        </w:rPr>
        <w:t>Audi filia</w:t>
      </w:r>
      <w:r w:rsidR="00885488" w:rsidRPr="00B779A9">
        <w:rPr>
          <w:lang w:val="pt-PT"/>
        </w:rPr>
        <w:t xml:space="preserve">. EV </w:t>
      </w:r>
      <w:r w:rsidR="00885488" w:rsidRPr="00F77676">
        <w:rPr>
          <w:rStyle w:val="Incipit"/>
          <w:lang w:val="pt-PT"/>
        </w:rPr>
        <w:t>Simile est regnum caelorum decem</w:t>
      </w:r>
      <w:r w:rsidR="00885488" w:rsidRPr="00B779A9">
        <w:rPr>
          <w:lang w:val="pt-PT"/>
        </w:rPr>
        <w:t xml:space="preserve">. RP </w:t>
      </w:r>
      <w:r w:rsidR="00885488" w:rsidRPr="00F77676">
        <w:rPr>
          <w:rStyle w:val="Incipit"/>
          <w:lang w:val="pt-PT"/>
        </w:rPr>
        <w:t xml:space="preserve">O quam </w:t>
      </w:r>
      <w:r w:rsidR="000F4FB4" w:rsidRPr="00F77676">
        <w:rPr>
          <w:rStyle w:val="Incipit"/>
          <w:lang w:val="pt-PT"/>
        </w:rPr>
        <w:t>feli</w:t>
      </w:r>
      <w:r w:rsidR="00885488" w:rsidRPr="00F77676">
        <w:rPr>
          <w:rStyle w:val="Incipit"/>
          <w:lang w:val="pt-PT"/>
        </w:rPr>
        <w:t>ces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O mater nostra</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O Christi pietas</w:t>
      </w:r>
      <w:r w:rsidR="00885488" w:rsidRPr="00B779A9">
        <w:rPr>
          <w:lang w:val="pt-PT"/>
        </w:rPr>
        <w:t xml:space="preserve">. </w:t>
      </w:r>
      <w:r w:rsidR="00080940" w:rsidRPr="00B779A9">
        <w:rPr>
          <w:lang w:val="pt-PT"/>
        </w:rPr>
        <w:t xml:space="preserve">[TD] </w:t>
      </w:r>
      <w:r w:rsidR="00080940" w:rsidRPr="00F77676">
        <w:rPr>
          <w:rStyle w:val="Incipit"/>
          <w:lang w:val="pt-PT"/>
        </w:rPr>
        <w:t>Te deum</w:t>
      </w:r>
      <w:r w:rsidR="00964808" w:rsidRPr="00F77676">
        <w:rPr>
          <w:rStyle w:val="Incipit"/>
          <w:lang w:val="pt-PT"/>
        </w:rPr>
        <w:t xml:space="preserve"> </w:t>
      </w:r>
      <w:r w:rsidR="004D48F8" w:rsidRPr="00F77676">
        <w:rPr>
          <w:rStyle w:val="Incipit"/>
          <w:lang w:val="pt-PT"/>
        </w:rPr>
        <w:t>laudamus</w:t>
      </w:r>
      <w:r w:rsidR="00885488" w:rsidRPr="00B779A9">
        <w:rPr>
          <w:lang w:val="pt-PT"/>
        </w:rPr>
        <w:t>.</w:t>
      </w:r>
    </w:p>
    <w:p w:rsidR="00885488" w:rsidRPr="00B779A9" w:rsidRDefault="000E24DA" w:rsidP="00415109">
      <w:pPr>
        <w:rPr>
          <w:lang w:val="pt-PT"/>
        </w:rPr>
      </w:pPr>
      <w:r w:rsidRPr="00F77676">
        <w:rPr>
          <w:rStyle w:val="Time1"/>
          <w:lang w:val="pt-PT"/>
        </w:rPr>
        <w:t>Ad laudes</w:t>
      </w:r>
      <w:r w:rsidR="00885488" w:rsidRPr="00B779A9">
        <w:rPr>
          <w:lang w:val="pt-PT"/>
        </w:rPr>
        <w:t xml:space="preserve"> AN </w:t>
      </w:r>
      <w:r w:rsidR="00885488" w:rsidRPr="00F77676">
        <w:rPr>
          <w:rStyle w:val="Incipit"/>
          <w:lang w:val="pt-PT"/>
        </w:rPr>
        <w:t xml:space="preserve">Passionem gloriosae </w:t>
      </w:r>
      <w:r w:rsidR="009D3D6A" w:rsidRPr="00F77676">
        <w:rPr>
          <w:rStyle w:val="Incipit"/>
          <w:lang w:val="pt-PT"/>
        </w:rPr>
        <w:t>virginis K</w:t>
      </w:r>
      <w:r w:rsidR="00885488" w:rsidRPr="00F77676">
        <w:rPr>
          <w:rStyle w:val="Incipit"/>
          <w:lang w:val="pt-PT"/>
        </w:rPr>
        <w:t>atharinae</w:t>
      </w:r>
      <w:r w:rsidR="00080940" w:rsidRPr="00B779A9">
        <w:rPr>
          <w:lang w:val="pt-PT"/>
        </w:rPr>
        <w:t xml:space="preserve"> cum reliquis quatt</w:t>
      </w:r>
      <w:r w:rsidR="00885488" w:rsidRPr="00B779A9">
        <w:rPr>
          <w:lang w:val="pt-PT"/>
        </w:rPr>
        <w:t>u</w:t>
      </w:r>
      <w:r w:rsidR="00080940" w:rsidRPr="00B779A9">
        <w:rPr>
          <w:lang w:val="pt-PT"/>
        </w:rPr>
        <w:t>o</w:t>
      </w:r>
      <w:r w:rsidR="00885488" w:rsidRPr="00B779A9">
        <w:rPr>
          <w:lang w:val="pt-PT"/>
        </w:rPr>
        <w:t xml:space="preserve">r. HY </w:t>
      </w:r>
      <w:r w:rsidR="00885488" w:rsidRPr="00F77676">
        <w:rPr>
          <w:rStyle w:val="Incipit"/>
          <w:lang w:val="pt-PT"/>
        </w:rPr>
        <w:t>Praesens dies expendatur</w:t>
      </w:r>
      <w:r w:rsidR="00885488" w:rsidRPr="00B779A9">
        <w:rPr>
          <w:lang w:val="pt-PT"/>
        </w:rPr>
        <w:t xml:space="preserve">. VS </w:t>
      </w:r>
      <w:r w:rsidR="00382E22" w:rsidRPr="00F77676">
        <w:rPr>
          <w:rStyle w:val="Incipit"/>
          <w:lang w:val="pt-PT"/>
        </w:rPr>
        <w:t>Adiuv</w:t>
      </w:r>
      <w:r w:rsidR="00885488" w:rsidRPr="00F77676">
        <w:rPr>
          <w:rStyle w:val="Incipit"/>
          <w:lang w:val="pt-PT"/>
        </w:rPr>
        <w:t>abit eam</w:t>
      </w:r>
      <w:r w:rsidR="00885488" w:rsidRPr="00B779A9">
        <w:rPr>
          <w:lang w:val="pt-PT"/>
        </w:rPr>
        <w:t xml:space="preserve">. AB </w:t>
      </w:r>
      <w:r w:rsidR="00885488" w:rsidRPr="00F77676">
        <w:rPr>
          <w:rStyle w:val="Incipit"/>
          <w:lang w:val="pt-PT"/>
        </w:rPr>
        <w:t>Benedictus dominus rex</w:t>
      </w:r>
      <w:r w:rsidR="00885488" w:rsidRPr="00B779A9">
        <w:rPr>
          <w:lang w:val="pt-PT"/>
        </w:rPr>
        <w:t xml:space="preserve">. </w:t>
      </w:r>
      <w:r w:rsidR="004822F6">
        <w:rPr>
          <w:lang w:val="pt-PT"/>
        </w:rPr>
        <w:t xml:space="preserve">Suffragium </w:t>
      </w:r>
      <w:r w:rsidR="00BA24A1" w:rsidRPr="00B779A9">
        <w:rPr>
          <w:lang w:val="pt-PT"/>
        </w:rPr>
        <w:t>[</w:t>
      </w:r>
      <w:r w:rsidR="004822F6">
        <w:rPr>
          <w:lang w:val="pt-PT"/>
        </w:rPr>
        <w:t>d</w:t>
      </w:r>
      <w:r w:rsidR="00885488" w:rsidRPr="00B779A9">
        <w:rPr>
          <w:lang w:val="pt-PT"/>
        </w:rPr>
        <w:t>e beata virgine</w:t>
      </w:r>
      <w:r w:rsidR="00BA24A1" w:rsidRPr="00B779A9">
        <w:rPr>
          <w:lang w:val="pt-PT"/>
        </w:rPr>
        <w:t>]</w:t>
      </w:r>
      <w:r w:rsidR="00885488" w:rsidRPr="00B779A9">
        <w:rPr>
          <w:lang w:val="pt-PT"/>
        </w:rPr>
        <w:t xml:space="preserve"> </w:t>
      </w:r>
      <w:r w:rsidR="004822F6">
        <w:rPr>
          <w:lang w:val="pt-PT"/>
        </w:rPr>
        <w:t>[</w:t>
      </w:r>
      <w:r w:rsidR="00885488" w:rsidRPr="00B779A9">
        <w:rPr>
          <w:lang w:val="pt-PT"/>
        </w:rPr>
        <w:t>AC</w:t>
      </w:r>
      <w:r w:rsidR="004822F6">
        <w:rPr>
          <w:lang w:val="pt-PT"/>
        </w:rPr>
        <w:t>]</w:t>
      </w:r>
      <w:r w:rsidR="00885488" w:rsidRPr="00B779A9">
        <w:rPr>
          <w:lang w:val="pt-PT"/>
        </w:rPr>
        <w:t xml:space="preserve"> </w:t>
      </w:r>
      <w:r w:rsidR="00885488" w:rsidRPr="00F77676">
        <w:rPr>
          <w:rStyle w:val="Incipit"/>
          <w:lang w:val="pt-PT"/>
        </w:rPr>
        <w:t>Tota pulchra es</w:t>
      </w:r>
      <w:r w:rsidR="00885488" w:rsidRPr="00B779A9">
        <w:rPr>
          <w:lang w:val="pt-PT"/>
        </w:rPr>
        <w:t xml:space="preserve">. </w:t>
      </w:r>
      <w:r w:rsidR="00080940" w:rsidRPr="00B779A9">
        <w:rPr>
          <w:lang w:val="pt-PT"/>
        </w:rPr>
        <w:t xml:space="preserve">[BD] </w:t>
      </w:r>
      <w:r w:rsidR="005F6F99" w:rsidRPr="00F77676">
        <w:rPr>
          <w:rStyle w:val="Incipit"/>
          <w:lang w:val="pt-PT"/>
        </w:rPr>
        <w:t>Benedicamus</w:t>
      </w:r>
      <w:r w:rsidR="00080940" w:rsidRPr="00B779A9">
        <w:rPr>
          <w:lang w:val="pt-PT"/>
        </w:rPr>
        <w:t xml:space="preserve"> de</w:t>
      </w:r>
      <w:r w:rsidR="00885488" w:rsidRPr="00B779A9">
        <w:rPr>
          <w:lang w:val="pt-PT"/>
        </w:rPr>
        <w:t xml:space="preserve"> virginibus.</w:t>
      </w:r>
    </w:p>
    <w:p w:rsidR="00885488" w:rsidRPr="00B779A9" w:rsidRDefault="000E24DA" w:rsidP="00415109">
      <w:pPr>
        <w:rPr>
          <w:lang w:val="pt-PT"/>
        </w:rPr>
      </w:pPr>
      <w:r w:rsidRPr="00F77676">
        <w:rPr>
          <w:rStyle w:val="Time1"/>
          <w:lang w:val="pt-PT"/>
        </w:rPr>
        <w:t>Ad primam</w:t>
      </w:r>
      <w:r w:rsidR="00885488" w:rsidRPr="00B779A9">
        <w:rPr>
          <w:lang w:val="pt-PT"/>
        </w:rPr>
        <w:t xml:space="preserve"> AN </w:t>
      </w:r>
      <w:r w:rsidR="00885488" w:rsidRPr="00794880">
        <w:rPr>
          <w:rStyle w:val="Incipit"/>
          <w:lang w:val="pt-PT"/>
        </w:rPr>
        <w:t>Virgo</w:t>
      </w:r>
      <w:r w:rsidR="005A362F" w:rsidRPr="005A362F">
        <w:rPr>
          <w:i/>
          <w:lang w:val="pt-PT"/>
        </w:rPr>
        <w:t xml:space="preserve"> </w:t>
      </w:r>
      <w:r w:rsidR="00885488" w:rsidRPr="00794880">
        <w:rPr>
          <w:rStyle w:val="Incipit"/>
          <w:lang w:val="pt-PT"/>
        </w:rPr>
        <w:t>regalis</w:t>
      </w:r>
      <w:r w:rsidR="00885488" w:rsidRPr="00B779A9">
        <w:rPr>
          <w:lang w:val="pt-PT"/>
        </w:rPr>
        <w:t>.</w:t>
      </w:r>
    </w:p>
    <w:p w:rsidR="00885488" w:rsidRPr="00B779A9" w:rsidRDefault="00885488" w:rsidP="00415109">
      <w:pPr>
        <w:rPr>
          <w:lang w:val="pt-PT"/>
        </w:rPr>
      </w:pPr>
      <w:r w:rsidRPr="00B779A9">
        <w:rPr>
          <w:lang w:val="pt-PT"/>
        </w:rPr>
        <w:t xml:space="preserve">Post primam habetur </w:t>
      </w:r>
      <w:r w:rsidRPr="00F77676">
        <w:rPr>
          <w:rStyle w:val="Time1"/>
          <w:lang w:val="pt-PT"/>
        </w:rPr>
        <w:t>sacrum</w:t>
      </w:r>
      <w:r w:rsidR="007467FE">
        <w:rPr>
          <w:rStyle w:val="Time1"/>
          <w:lang w:val="pt-PT"/>
        </w:rPr>
        <w:t xml:space="preserve"> [officium]</w:t>
      </w:r>
      <w:r w:rsidRPr="00B779A9">
        <w:rPr>
          <w:lang w:val="pt-PT"/>
        </w:rPr>
        <w:t xml:space="preserve"> in </w:t>
      </w:r>
      <w:r w:rsidRPr="00F77676">
        <w:rPr>
          <w:rStyle w:val="Ort"/>
          <w:lang w:val="pt-PT"/>
        </w:rPr>
        <w:t>cappella Lichtenstainern</w:t>
      </w:r>
      <w:r w:rsidRPr="00B779A9">
        <w:rPr>
          <w:lang w:val="pt-PT"/>
        </w:rPr>
        <w:t xml:space="preserve"> de sancta</w:t>
      </w:r>
      <w:r w:rsidR="00AC2C45">
        <w:rPr>
          <w:lang w:val="pt-PT"/>
        </w:rPr>
        <w:t xml:space="preserve"> Katharina</w:t>
      </w:r>
      <w:r w:rsidRPr="00B779A9">
        <w:rPr>
          <w:lang w:val="pt-PT"/>
        </w:rPr>
        <w:t xml:space="preserve"> per totum.</w:t>
      </w:r>
    </w:p>
    <w:p w:rsidR="00885488" w:rsidRDefault="000E24DA" w:rsidP="00415109">
      <w:pPr>
        <w:rPr>
          <w:lang w:val="en-US"/>
        </w:rPr>
      </w:pPr>
      <w:r w:rsidRPr="00F77676">
        <w:rPr>
          <w:rStyle w:val="Time1"/>
          <w:lang w:val="en-US"/>
        </w:rPr>
        <w:t>Ad tertiam</w:t>
      </w:r>
      <w:r w:rsidR="00885488">
        <w:rPr>
          <w:lang w:val="en-US"/>
        </w:rPr>
        <w:t xml:space="preserve"> AN </w:t>
      </w:r>
      <w:r w:rsidR="00885488" w:rsidRPr="00794880">
        <w:rPr>
          <w:rStyle w:val="Incipit"/>
          <w:lang w:val="en-US"/>
        </w:rPr>
        <w:t>Post</w:t>
      </w:r>
      <w:r w:rsidR="005A362F" w:rsidRPr="005A362F">
        <w:rPr>
          <w:i/>
          <w:lang w:val="en-US"/>
        </w:rPr>
        <w:t xml:space="preserve"> </w:t>
      </w:r>
      <w:r w:rsidR="00885488" w:rsidRPr="00794880">
        <w:rPr>
          <w:rStyle w:val="Incipit"/>
          <w:lang w:val="en-US"/>
        </w:rPr>
        <w:t>plurima</w:t>
      </w:r>
      <w:r w:rsidR="00885488">
        <w:rPr>
          <w:lang w:val="en-US"/>
        </w:rPr>
        <w:t xml:space="preserve"> </w:t>
      </w:r>
      <w:r w:rsidR="008D35E3">
        <w:rPr>
          <w:lang w:val="en-US"/>
        </w:rPr>
        <w:t>quaere</w:t>
      </w:r>
      <w:r w:rsidR="00885488">
        <w:rPr>
          <w:lang w:val="en-US"/>
        </w:rPr>
        <w:t xml:space="preserve"> in laudibus.</w:t>
      </w:r>
    </w:p>
    <w:p w:rsidR="00885488" w:rsidRPr="00B779A9" w:rsidRDefault="000E24DA" w:rsidP="00415109">
      <w:pPr>
        <w:rPr>
          <w:lang w:val="pt-PT"/>
        </w:rPr>
      </w:pPr>
      <w:r w:rsidRPr="00F77676">
        <w:rPr>
          <w:rStyle w:val="Time1"/>
          <w:lang w:val="pt-PT"/>
        </w:rPr>
        <w:t>Ad sextam</w:t>
      </w:r>
      <w:r w:rsidR="00885488" w:rsidRPr="00B779A9">
        <w:rPr>
          <w:lang w:val="pt-PT"/>
        </w:rPr>
        <w:t xml:space="preserve"> AN </w:t>
      </w:r>
      <w:r w:rsidR="00885488" w:rsidRPr="00794880">
        <w:rPr>
          <w:rStyle w:val="Incipit"/>
          <w:lang w:val="pt-PT"/>
        </w:rPr>
        <w:t>Expecto</w:t>
      </w:r>
      <w:r w:rsidR="005A362F" w:rsidRPr="005A362F">
        <w:rPr>
          <w:i/>
          <w:lang w:val="pt-PT"/>
        </w:rPr>
        <w:t xml:space="preserve"> </w:t>
      </w:r>
      <w:r w:rsidR="00885488" w:rsidRPr="00794880">
        <w:rPr>
          <w:rStyle w:val="Incipit"/>
          <w:lang w:val="pt-PT"/>
        </w:rPr>
        <w:t>pro</w:t>
      </w:r>
      <w:r w:rsidR="005A362F" w:rsidRPr="005A362F">
        <w:rPr>
          <w:i/>
          <w:lang w:val="pt-PT"/>
        </w:rPr>
        <w:t xml:space="preserve"> </w:t>
      </w:r>
      <w:r w:rsidR="00885488" w:rsidRPr="00794880">
        <w:rPr>
          <w:rStyle w:val="Incipit"/>
          <w:lang w:val="pt-PT"/>
        </w:rPr>
        <w:t>te</w:t>
      </w:r>
      <w:r w:rsidR="005A362F" w:rsidRPr="005A362F">
        <w:rPr>
          <w:i/>
          <w:lang w:val="pt-PT"/>
        </w:rPr>
        <w:t xml:space="preserve"> </w:t>
      </w:r>
      <w:r w:rsidR="00885488" w:rsidRPr="00794880">
        <w:rPr>
          <w:rStyle w:val="Incipit"/>
          <w:lang w:val="pt-PT"/>
        </w:rPr>
        <w:t>gladium</w:t>
      </w:r>
      <w:r w:rsidR="00885488" w:rsidRPr="00B779A9">
        <w:rPr>
          <w:lang w:val="pt-PT"/>
        </w:rPr>
        <w:t xml:space="preserve"> etiam ex laudibus.</w:t>
      </w:r>
    </w:p>
    <w:p w:rsidR="00885488" w:rsidRPr="00B779A9" w:rsidRDefault="000E24DA" w:rsidP="00415109">
      <w:pPr>
        <w:rPr>
          <w:lang w:val="pt-PT"/>
        </w:rPr>
      </w:pPr>
      <w:r w:rsidRPr="00F77676">
        <w:rPr>
          <w:rStyle w:val="Time1"/>
          <w:lang w:val="pt-PT"/>
        </w:rPr>
        <w:t>Ad nonam</w:t>
      </w:r>
      <w:r w:rsidR="00885488" w:rsidRPr="00B779A9">
        <w:rPr>
          <w:lang w:val="pt-PT"/>
        </w:rPr>
        <w:t xml:space="preserve"> AN </w:t>
      </w:r>
      <w:r w:rsidR="00885488" w:rsidRPr="00794880">
        <w:rPr>
          <w:rStyle w:val="Incipit"/>
          <w:lang w:val="pt-PT"/>
        </w:rPr>
        <w:t>Quia</w:t>
      </w:r>
      <w:r w:rsidR="005A362F" w:rsidRPr="005A362F">
        <w:rPr>
          <w:i/>
          <w:lang w:val="pt-PT"/>
        </w:rPr>
        <w:t xml:space="preserve"> </w:t>
      </w:r>
      <w:r w:rsidR="008060A3" w:rsidRPr="00794880">
        <w:rPr>
          <w:rStyle w:val="Incipit"/>
          <w:lang w:val="pt-PT"/>
        </w:rPr>
        <w:t>devo</w:t>
      </w:r>
      <w:r w:rsidR="00885488" w:rsidRPr="00794880">
        <w:rPr>
          <w:rStyle w:val="Incipit"/>
          <w:lang w:val="pt-PT"/>
        </w:rPr>
        <w:t>tis</w:t>
      </w:r>
      <w:r w:rsidR="00885488" w:rsidRPr="00B779A9">
        <w:rPr>
          <w:lang w:val="pt-PT"/>
        </w:rPr>
        <w:t xml:space="preserve"> etiam</w:t>
      </w:r>
      <w:r w:rsidR="00885488" w:rsidRPr="00B779A9">
        <w:rPr>
          <w:color w:val="FF0000"/>
          <w:lang w:val="pt-PT"/>
        </w:rPr>
        <w:t xml:space="preserve"> </w:t>
      </w:r>
      <w:r w:rsidR="00885488" w:rsidRPr="00B779A9">
        <w:rPr>
          <w:lang w:val="pt-PT"/>
        </w:rPr>
        <w:t>ex laudibus.</w:t>
      </w:r>
    </w:p>
    <w:p w:rsidR="004822F6" w:rsidRDefault="000E24DA" w:rsidP="00415109">
      <w:pPr>
        <w:rPr>
          <w:lang w:val="pt-PT"/>
        </w:rPr>
      </w:pPr>
      <w:r w:rsidRPr="00F77676">
        <w:rPr>
          <w:rStyle w:val="Time1"/>
          <w:lang w:val="fr-FR"/>
        </w:rPr>
        <w:t>Ad officium</w:t>
      </w:r>
      <w:r w:rsidR="00885488" w:rsidRPr="00B779A9">
        <w:rPr>
          <w:lang w:val="fr-FR"/>
        </w:rPr>
        <w:t xml:space="preserve"> IN </w:t>
      </w:r>
      <w:r w:rsidR="00885488" w:rsidRPr="00F77676">
        <w:rPr>
          <w:rStyle w:val="Incipit"/>
          <w:lang w:val="fr-FR"/>
        </w:rPr>
        <w:t>Loquebar de testimoniis</w:t>
      </w:r>
      <w:r w:rsidR="00DD1415">
        <w:rPr>
          <w:lang w:val="fr-FR"/>
        </w:rPr>
        <w:t>@</w:t>
      </w:r>
      <w:r w:rsidR="00DD1415" w:rsidRPr="00B779A9">
        <w:rPr>
          <w:lang w:val="fr-FR"/>
        </w:rPr>
        <w:t>32.</w:t>
      </w:r>
      <w:r w:rsidR="00885488" w:rsidRPr="00B779A9">
        <w:rPr>
          <w:lang w:val="fr-FR"/>
        </w:rPr>
        <w:t xml:space="preserve"> </w:t>
      </w:r>
      <w:r w:rsidR="00080940" w:rsidRPr="00B779A9">
        <w:rPr>
          <w:lang w:val="fr-FR"/>
        </w:rPr>
        <w:t xml:space="preserve">[KY] </w:t>
      </w:r>
      <w:r w:rsidR="00080940" w:rsidRPr="00F77676">
        <w:rPr>
          <w:rStyle w:val="Incipit"/>
          <w:lang w:val="fr-FR"/>
        </w:rPr>
        <w:t>Kyrie</w:t>
      </w:r>
      <w:r w:rsidR="00080940" w:rsidRPr="00B779A9">
        <w:rPr>
          <w:lang w:val="fr-FR"/>
        </w:rPr>
        <w:t xml:space="preserve"> et [SA] </w:t>
      </w:r>
      <w:r w:rsidR="00080940" w:rsidRPr="00F77676">
        <w:rPr>
          <w:rStyle w:val="Incipit"/>
          <w:lang w:val="fr-FR"/>
        </w:rPr>
        <w:t>Sanctus</w:t>
      </w:r>
      <w:r w:rsidR="00080940" w:rsidRPr="00B779A9">
        <w:rPr>
          <w:lang w:val="fr-FR"/>
        </w:rPr>
        <w:t xml:space="preserve"> </w:t>
      </w:r>
      <w:r w:rsidR="00885488" w:rsidRPr="00B779A9">
        <w:rPr>
          <w:lang w:val="fr-FR"/>
        </w:rPr>
        <w:t xml:space="preserve">de virginibus. </w:t>
      </w:r>
      <w:r w:rsidR="00885488" w:rsidRPr="003D0C23">
        <w:rPr>
          <w:lang w:val="fr-FR"/>
        </w:rPr>
        <w:t xml:space="preserve">GR </w:t>
      </w:r>
      <w:r w:rsidR="00885488" w:rsidRPr="003D0C23">
        <w:rPr>
          <w:rStyle w:val="Incipit"/>
          <w:lang w:val="fr-FR"/>
        </w:rPr>
        <w:t>Audi filia</w:t>
      </w:r>
      <w:r w:rsidR="00DD1415" w:rsidRPr="003D0C23">
        <w:rPr>
          <w:lang w:val="fr-FR"/>
        </w:rPr>
        <w:t>@190.</w:t>
      </w:r>
      <w:r w:rsidR="00885488" w:rsidRPr="003D0C23">
        <w:rPr>
          <w:lang w:val="fr-FR"/>
        </w:rPr>
        <w:t xml:space="preserve"> AL</w:t>
      </w:r>
      <w:r w:rsidR="00080940" w:rsidRPr="003D0C23">
        <w:rPr>
          <w:lang w:val="fr-FR"/>
        </w:rPr>
        <w:t>V</w:t>
      </w:r>
      <w:r w:rsidR="00885488" w:rsidRPr="003D0C23">
        <w:rPr>
          <w:lang w:val="fr-FR"/>
        </w:rPr>
        <w:t xml:space="preserve"> </w:t>
      </w:r>
      <w:r w:rsidR="00885488" w:rsidRPr="003D0C23">
        <w:rPr>
          <w:rStyle w:val="Incipit"/>
          <w:lang w:val="fr-FR"/>
        </w:rPr>
        <w:t>Qui creavit</w:t>
      </w:r>
      <w:r w:rsidR="00885488" w:rsidRPr="003D0C23">
        <w:rPr>
          <w:lang w:val="fr-FR"/>
        </w:rPr>
        <w:t xml:space="preserve">. SE </w:t>
      </w:r>
      <w:r w:rsidR="00885488" w:rsidRPr="003D0C23">
        <w:rPr>
          <w:rStyle w:val="Incipit"/>
          <w:lang w:val="fr-FR"/>
        </w:rPr>
        <w:t xml:space="preserve">Sanctissimae virginis </w:t>
      </w:r>
      <w:r w:rsidR="008060A3" w:rsidRPr="003D0C23">
        <w:rPr>
          <w:rStyle w:val="Incipit"/>
          <w:lang w:val="fr-FR"/>
        </w:rPr>
        <w:t>voti</w:t>
      </w:r>
      <w:r w:rsidR="00493036" w:rsidRPr="003D0C23">
        <w:rPr>
          <w:rStyle w:val="Incipit"/>
          <w:lang w:val="fr-FR"/>
        </w:rPr>
        <w:t>v</w:t>
      </w:r>
      <w:r w:rsidR="00885488" w:rsidRPr="003D0C23">
        <w:rPr>
          <w:rStyle w:val="Incipit"/>
          <w:lang w:val="fr-FR"/>
        </w:rPr>
        <w:t>a</w:t>
      </w:r>
      <w:r w:rsidR="00DD1415" w:rsidRPr="003D0C23">
        <w:rPr>
          <w:lang w:val="fr-FR"/>
        </w:rPr>
        <w:t>@348.</w:t>
      </w:r>
      <w:r w:rsidR="00885488" w:rsidRPr="003D0C23">
        <w:rPr>
          <w:lang w:val="fr-FR"/>
        </w:rPr>
        <w:t xml:space="preserve"> OF </w:t>
      </w:r>
      <w:r w:rsidR="00885488" w:rsidRPr="003D0C23">
        <w:rPr>
          <w:rStyle w:val="Incipit"/>
          <w:lang w:val="fr-FR"/>
        </w:rPr>
        <w:t>Filiae regum</w:t>
      </w:r>
      <w:r w:rsidR="00DD1415" w:rsidRPr="003D0C23">
        <w:rPr>
          <w:lang w:val="fr-FR"/>
        </w:rPr>
        <w:t>@32.</w:t>
      </w:r>
      <w:r w:rsidR="00885488" w:rsidRPr="003D0C23">
        <w:rPr>
          <w:lang w:val="fr-FR"/>
        </w:rPr>
        <w:t xml:space="preserve"> </w:t>
      </w:r>
      <w:r w:rsidR="00885488" w:rsidRPr="00B779A9">
        <w:rPr>
          <w:lang w:val="pt-PT"/>
        </w:rPr>
        <w:t xml:space="preserve">CO </w:t>
      </w:r>
      <w:r w:rsidR="00885488" w:rsidRPr="00F77676">
        <w:rPr>
          <w:rStyle w:val="Incipit"/>
          <w:lang w:val="pt-PT"/>
        </w:rPr>
        <w:t>Diffusa</w:t>
      </w:r>
      <w:r w:rsidR="00DD1415">
        <w:rPr>
          <w:lang w:val="pt-PT"/>
        </w:rPr>
        <w:t>@</w:t>
      </w:r>
      <w:r w:rsidR="00DD1415" w:rsidRPr="00B779A9">
        <w:rPr>
          <w:lang w:val="pt-PT"/>
        </w:rPr>
        <w:t>3.</w:t>
      </w:r>
      <w:r w:rsidR="00080940" w:rsidRPr="00B779A9">
        <w:rPr>
          <w:lang w:val="pt-PT"/>
        </w:rPr>
        <w:t xml:space="preserve"> </w:t>
      </w:r>
    </w:p>
    <w:p w:rsidR="00885488" w:rsidRPr="00B779A9" w:rsidRDefault="00080940" w:rsidP="00415109">
      <w:pPr>
        <w:rPr>
          <w:lang w:val="pt-PT"/>
        </w:rPr>
      </w:pPr>
      <w:r w:rsidRPr="00B779A9">
        <w:rPr>
          <w:lang w:val="pt-PT"/>
        </w:rPr>
        <w:t>(94r)</w:t>
      </w:r>
      <w:r w:rsidR="004822F6">
        <w:rPr>
          <w:lang w:val="pt-PT"/>
        </w:rPr>
        <w:t xml:space="preserve"> </w:t>
      </w:r>
      <w:r w:rsidR="000E24DA" w:rsidRPr="00F77676">
        <w:rPr>
          <w:rStyle w:val="Time1"/>
          <w:lang w:val="pt-PT"/>
        </w:rPr>
        <w:t>Ad secundas vesperas</w:t>
      </w:r>
      <w:r w:rsidR="00885488" w:rsidRPr="00B779A9">
        <w:rPr>
          <w:lang w:val="pt-PT"/>
        </w:rPr>
        <w:t xml:space="preserve"> AN </w:t>
      </w:r>
      <w:r w:rsidR="00885488" w:rsidRPr="00F77676">
        <w:rPr>
          <w:rStyle w:val="Incipit"/>
          <w:lang w:val="pt-PT"/>
        </w:rPr>
        <w:t>Passionem gloriosae virginis</w:t>
      </w:r>
      <w:r w:rsidRPr="00B779A9">
        <w:rPr>
          <w:lang w:val="pt-PT"/>
        </w:rPr>
        <w:t xml:space="preserve"> cum reliquis. Psalmi d</w:t>
      </w:r>
      <w:r w:rsidR="00885488" w:rsidRPr="00B779A9">
        <w:rPr>
          <w:lang w:val="pt-PT"/>
        </w:rPr>
        <w:t xml:space="preserve">e beata virgine. HY </w:t>
      </w:r>
      <w:r w:rsidR="00673F13" w:rsidRPr="00F77676">
        <w:rPr>
          <w:rStyle w:val="Incipit"/>
          <w:lang w:val="pt-PT"/>
        </w:rPr>
        <w:t>K</w:t>
      </w:r>
      <w:r w:rsidR="00885488" w:rsidRPr="00F77676">
        <w:rPr>
          <w:rStyle w:val="Incipit"/>
          <w:lang w:val="pt-PT"/>
        </w:rPr>
        <w:t xml:space="preserve">atharinae </w:t>
      </w:r>
      <w:r w:rsidR="0017343F" w:rsidRPr="00F77676">
        <w:rPr>
          <w:rStyle w:val="Incipit"/>
          <w:lang w:val="pt-PT"/>
        </w:rPr>
        <w:t>|</w:t>
      </w:r>
      <w:r w:rsidR="00885488" w:rsidRPr="00F77676">
        <w:rPr>
          <w:rStyle w:val="Incipit"/>
          <w:lang w:val="pt-PT"/>
        </w:rPr>
        <w:t>collademus</w:t>
      </w:r>
      <w:r w:rsidR="0017343F" w:rsidRPr="00F77676">
        <w:rPr>
          <w:rStyle w:val="Incipit"/>
          <w:lang w:val="pt-PT"/>
        </w:rPr>
        <w:t>::collaudemus|</w:t>
      </w:r>
      <w:r w:rsidR="00885488" w:rsidRPr="00B779A9">
        <w:rPr>
          <w:lang w:val="pt-PT"/>
        </w:rPr>
        <w:t xml:space="preserve">. VS </w:t>
      </w:r>
      <w:r w:rsidR="00382E22" w:rsidRPr="00F77676">
        <w:rPr>
          <w:rStyle w:val="Incipit"/>
          <w:lang w:val="pt-PT"/>
        </w:rPr>
        <w:t>Adiuv</w:t>
      </w:r>
      <w:r w:rsidR="00885488" w:rsidRPr="00F77676">
        <w:rPr>
          <w:rStyle w:val="Incipit"/>
          <w:lang w:val="pt-PT"/>
        </w:rPr>
        <w:t>abit eam</w:t>
      </w:r>
      <w:r w:rsidR="00885488" w:rsidRPr="00B779A9">
        <w:rPr>
          <w:lang w:val="pt-PT"/>
        </w:rPr>
        <w:t xml:space="preserve">. </w:t>
      </w:r>
      <w:r w:rsidR="00885488" w:rsidRPr="00F77676">
        <w:rPr>
          <w:lang w:val="fr-FR"/>
        </w:rPr>
        <w:t xml:space="preserve">AM </w:t>
      </w:r>
      <w:r w:rsidR="00885488" w:rsidRPr="00F77676">
        <w:rPr>
          <w:rStyle w:val="Incipit"/>
          <w:lang w:val="fr-FR"/>
        </w:rPr>
        <w:t>Voce cordis et oris</w:t>
      </w:r>
      <w:r w:rsidR="00885488" w:rsidRPr="00F77676">
        <w:rPr>
          <w:lang w:val="fr-FR"/>
        </w:rPr>
        <w:t xml:space="preserve">. </w:t>
      </w:r>
      <w:r w:rsidR="004822F6" w:rsidRPr="00F77676">
        <w:rPr>
          <w:lang w:val="fr-FR"/>
        </w:rPr>
        <w:t xml:space="preserve">Suffragium </w:t>
      </w:r>
      <w:r w:rsidR="004822F6" w:rsidRPr="00F77676">
        <w:rPr>
          <w:lang w:val="fr-FR"/>
        </w:rPr>
        <w:lastRenderedPageBreak/>
        <w:t>d</w:t>
      </w:r>
      <w:r w:rsidRPr="00F77676">
        <w:rPr>
          <w:lang w:val="fr-FR"/>
        </w:rPr>
        <w:t xml:space="preserve">e sancto Lino papa </w:t>
      </w:r>
      <w:r w:rsidR="00885488" w:rsidRPr="00F77676">
        <w:rPr>
          <w:lang w:val="fr-FR"/>
        </w:rPr>
        <w:t xml:space="preserve">AC </w:t>
      </w:r>
      <w:r w:rsidR="00885488" w:rsidRPr="00F77676">
        <w:rPr>
          <w:rStyle w:val="Incipit"/>
          <w:lang w:val="fr-FR"/>
        </w:rPr>
        <w:t>Qui</w:t>
      </w:r>
      <w:r w:rsidR="005A362F" w:rsidRPr="00F77676">
        <w:rPr>
          <w:i/>
          <w:lang w:val="fr-FR"/>
        </w:rPr>
        <w:t xml:space="preserve"> </w:t>
      </w:r>
      <w:r w:rsidR="00885488" w:rsidRPr="00F77676">
        <w:rPr>
          <w:rStyle w:val="Incipit"/>
          <w:lang w:val="fr-FR"/>
        </w:rPr>
        <w:t>dum</w:t>
      </w:r>
      <w:r w:rsidR="005A362F" w:rsidRPr="00F77676">
        <w:rPr>
          <w:i/>
          <w:lang w:val="fr-FR"/>
        </w:rPr>
        <w:t xml:space="preserve"> </w:t>
      </w:r>
      <w:r w:rsidR="00885488" w:rsidRPr="00F77676">
        <w:rPr>
          <w:rStyle w:val="Incipit"/>
          <w:lang w:val="fr-FR"/>
        </w:rPr>
        <w:t>esset</w:t>
      </w:r>
      <w:r w:rsidR="005A362F" w:rsidRPr="00F77676">
        <w:rPr>
          <w:i/>
          <w:lang w:val="fr-FR"/>
        </w:rPr>
        <w:t xml:space="preserve"> </w:t>
      </w:r>
      <w:r w:rsidR="00885488" w:rsidRPr="00F77676">
        <w:rPr>
          <w:rStyle w:val="Incipit"/>
          <w:lang w:val="fr-FR"/>
        </w:rPr>
        <w:t>summus</w:t>
      </w:r>
      <w:r w:rsidR="005A362F" w:rsidRPr="00F77676">
        <w:rPr>
          <w:i/>
          <w:lang w:val="fr-FR"/>
        </w:rPr>
        <w:t xml:space="preserve"> </w:t>
      </w:r>
      <w:r w:rsidR="00885488" w:rsidRPr="00F77676">
        <w:rPr>
          <w:rStyle w:val="Incipit"/>
          <w:lang w:val="fr-FR"/>
        </w:rPr>
        <w:t>pontifex</w:t>
      </w:r>
      <w:r w:rsidR="00885488" w:rsidRPr="00F77676">
        <w:rPr>
          <w:lang w:val="fr-FR"/>
        </w:rPr>
        <w:t xml:space="preserve">. </w:t>
      </w:r>
      <w:r w:rsidR="00885488" w:rsidRPr="00B779A9">
        <w:rPr>
          <w:lang w:val="pt-PT"/>
        </w:rPr>
        <w:t xml:space="preserve">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Maria</w:t>
      </w:r>
      <w:r w:rsidR="005A362F" w:rsidRPr="005A362F">
        <w:rPr>
          <w:i/>
          <w:lang w:val="pt-PT"/>
        </w:rPr>
        <w:t xml:space="preserve"> </w:t>
      </w:r>
      <w:r w:rsidR="00885488" w:rsidRPr="00794880">
        <w:rPr>
          <w:rStyle w:val="Incipit"/>
          <w:lang w:val="pt-PT"/>
        </w:rPr>
        <w:t>virgo</w:t>
      </w:r>
      <w:r w:rsidR="00885488" w:rsidRPr="00B779A9">
        <w:rPr>
          <w:lang w:val="pt-PT"/>
        </w:rPr>
        <w:t xml:space="preserve">. </w:t>
      </w:r>
      <w:r w:rsidRPr="00B779A9">
        <w:rPr>
          <w:lang w:val="pt-PT"/>
        </w:rPr>
        <w:t xml:space="preserve">[BD] </w:t>
      </w:r>
      <w:r w:rsidR="005F6F99" w:rsidRPr="00794880">
        <w:rPr>
          <w:rStyle w:val="Incipit"/>
          <w:lang w:val="pt-PT"/>
        </w:rPr>
        <w:t>Benedicamus</w:t>
      </w:r>
      <w:r w:rsidRPr="00B779A9">
        <w:rPr>
          <w:lang w:val="pt-PT"/>
        </w:rPr>
        <w:t xml:space="preserve"> de</w:t>
      </w:r>
      <w:r w:rsidR="00885488" w:rsidRPr="00B779A9">
        <w:rPr>
          <w:lang w:val="pt-PT"/>
        </w:rPr>
        <w:t xml:space="preserve"> virginibus.</w:t>
      </w:r>
    </w:p>
    <w:p w:rsidR="00885488" w:rsidRPr="00F77676" w:rsidRDefault="000E24DA" w:rsidP="00415109">
      <w:pPr>
        <w:rPr>
          <w:lang w:val="fr-FR"/>
        </w:rPr>
      </w:pPr>
      <w:r w:rsidRPr="00F77676">
        <w:rPr>
          <w:rStyle w:val="Time1"/>
          <w:lang w:val="en-US"/>
        </w:rPr>
        <w:t>Ad completorium</w:t>
      </w:r>
      <w:r w:rsidR="00885488" w:rsidRPr="00F77676">
        <w:rPr>
          <w:lang w:val="en-US"/>
        </w:rPr>
        <w:t xml:space="preserve"> HY </w:t>
      </w:r>
      <w:r w:rsidR="00885488" w:rsidRPr="00F77676">
        <w:rPr>
          <w:rStyle w:val="Incipit"/>
          <w:lang w:val="en-US"/>
        </w:rPr>
        <w:t>Iesu</w:t>
      </w:r>
      <w:r w:rsidR="005A362F" w:rsidRPr="00F77676">
        <w:rPr>
          <w:i/>
          <w:lang w:val="en-US"/>
        </w:rPr>
        <w:t xml:space="preserve"> </w:t>
      </w:r>
      <w:r w:rsidR="00885488" w:rsidRPr="00F77676">
        <w:rPr>
          <w:rStyle w:val="Incipit"/>
          <w:lang w:val="en-US"/>
        </w:rPr>
        <w:t>redemptor</w:t>
      </w:r>
      <w:r w:rsidR="00885488" w:rsidRPr="00F77676">
        <w:rPr>
          <w:lang w:val="en-US"/>
        </w:rPr>
        <w:t xml:space="preserve">. </w:t>
      </w:r>
      <w:r w:rsidR="00885488" w:rsidRPr="00F77676">
        <w:rPr>
          <w:lang w:val="fr-FR"/>
        </w:rPr>
        <w:t xml:space="preserve">AD </w:t>
      </w:r>
      <w:r w:rsidR="00885488" w:rsidRPr="00F77676">
        <w:rPr>
          <w:rStyle w:val="Incipit"/>
          <w:lang w:val="fr-FR"/>
        </w:rPr>
        <w:t>Vigila</w:t>
      </w:r>
      <w:r w:rsidR="00885488" w:rsidRPr="00F77676">
        <w:rPr>
          <w:lang w:val="fr-FR"/>
        </w:rPr>
        <w:t>.</w:t>
      </w:r>
    </w:p>
    <w:p w:rsidR="00885488" w:rsidRPr="00F77676" w:rsidRDefault="000E24DA" w:rsidP="00415109">
      <w:pPr>
        <w:pStyle w:val="berschrift1"/>
        <w:rPr>
          <w:lang w:val="fr-FR"/>
        </w:rPr>
      </w:pPr>
      <w:r w:rsidRPr="00F77676">
        <w:rPr>
          <w:lang w:val="fr-FR"/>
        </w:rPr>
        <w:t>LINI PAPAE ET MARTYRIS</w:t>
      </w:r>
    </w:p>
    <w:p w:rsidR="00885488" w:rsidRPr="00F77676" w:rsidRDefault="00885488" w:rsidP="00415109">
      <w:pPr>
        <w:rPr>
          <w:lang w:val="fr-FR"/>
        </w:rPr>
      </w:pPr>
      <w:r w:rsidRPr="00F77676">
        <w:rPr>
          <w:lang w:val="fr-FR"/>
        </w:rPr>
        <w:t>Novem lectiones facimus.</w:t>
      </w:r>
    </w:p>
    <w:p w:rsidR="00885488" w:rsidRPr="00B779A9" w:rsidRDefault="000E24DA" w:rsidP="00415109">
      <w:pPr>
        <w:rPr>
          <w:lang w:val="pt-PT"/>
        </w:rPr>
      </w:pPr>
      <w:r w:rsidRPr="00F77676">
        <w:rPr>
          <w:rStyle w:val="Time1"/>
          <w:lang w:val="pt-PT"/>
        </w:rPr>
        <w:t>Ad matutinum</w:t>
      </w:r>
      <w:r w:rsidR="00885488" w:rsidRPr="00B779A9">
        <w:rPr>
          <w:lang w:val="pt-PT"/>
        </w:rPr>
        <w:t xml:space="preserve"> I</w:t>
      </w:r>
      <w:r w:rsidR="00080940" w:rsidRPr="00B779A9">
        <w:rPr>
          <w:lang w:val="pt-PT"/>
        </w:rPr>
        <w:t>N</w:t>
      </w:r>
      <w:r w:rsidR="00885488" w:rsidRPr="00B779A9">
        <w:rPr>
          <w:lang w:val="pt-PT"/>
        </w:rPr>
        <w:t xml:space="preserve">V </w:t>
      </w:r>
      <w:r w:rsidR="00885488" w:rsidRPr="00F77676">
        <w:rPr>
          <w:rStyle w:val="Incipit"/>
          <w:lang w:val="pt-PT"/>
        </w:rPr>
        <w:t>Regem martyrum dominum</w:t>
      </w:r>
      <w:r w:rsidR="00885488" w:rsidRPr="00B779A9">
        <w:rPr>
          <w:lang w:val="pt-PT"/>
        </w:rPr>
        <w:t xml:space="preserve">. HY </w:t>
      </w:r>
      <w:r w:rsidR="00885488" w:rsidRPr="00F77676">
        <w:rPr>
          <w:rStyle w:val="Incipit"/>
          <w:lang w:val="pt-PT"/>
        </w:rPr>
        <w:t>Deus tuorum</w:t>
      </w:r>
      <w:r w:rsidR="00885488" w:rsidRPr="00B779A9">
        <w:rPr>
          <w:lang w:val="pt-PT"/>
        </w:rPr>
        <w:t>.</w:t>
      </w:r>
      <w:r w:rsidR="00184009">
        <w:rPr>
          <w:lang w:val="pt-PT"/>
        </w:rPr>
        <w:t xml:space="preserve"> </w:t>
      </w:r>
      <w:r w:rsidRPr="002D4ADF">
        <w:rPr>
          <w:lang w:val="pt-PT"/>
        </w:rPr>
        <w:t>Ad nocturnum</w:t>
      </w:r>
      <w:r w:rsidR="00160404" w:rsidRPr="002D4ADF">
        <w:rPr>
          <w:lang w:val="pt-PT"/>
        </w:rPr>
        <w:t xml:space="preserve"> an</w:t>
      </w:r>
      <w:r w:rsidR="00160404" w:rsidRPr="00B779A9">
        <w:rPr>
          <w:lang w:val="pt-PT"/>
        </w:rPr>
        <w:t>tiphonae</w:t>
      </w:r>
      <w:r w:rsidR="004822F6">
        <w:rPr>
          <w:lang w:val="pt-PT"/>
        </w:rPr>
        <w:t>,</w:t>
      </w:r>
      <w:r w:rsidR="00160404" w:rsidRPr="00B779A9">
        <w:rPr>
          <w:lang w:val="pt-PT"/>
        </w:rPr>
        <w:t xml:space="preserve"> psalmi</w:t>
      </w:r>
      <w:r w:rsidR="004822F6">
        <w:rPr>
          <w:lang w:val="pt-PT"/>
        </w:rPr>
        <w:t>, versiculi</w:t>
      </w:r>
      <w:r w:rsidR="00885488" w:rsidRPr="00B779A9">
        <w:rPr>
          <w:lang w:val="pt-PT"/>
        </w:rPr>
        <w:t xml:space="preserve"> et responsoria ut de uno martyre. EV </w:t>
      </w:r>
      <w:r w:rsidR="00885488" w:rsidRPr="00794880">
        <w:rPr>
          <w:rStyle w:val="Incipit"/>
          <w:lang w:val="pt-PT"/>
        </w:rPr>
        <w:t>Homo</w:t>
      </w:r>
      <w:r w:rsidR="005A362F" w:rsidRPr="005A362F">
        <w:rPr>
          <w:i/>
          <w:lang w:val="pt-PT"/>
        </w:rPr>
        <w:t xml:space="preserve"> </w:t>
      </w:r>
      <w:r w:rsidR="00885488" w:rsidRPr="00794880">
        <w:rPr>
          <w:rStyle w:val="Incipit"/>
          <w:lang w:val="pt-PT"/>
        </w:rPr>
        <w:t>quidam</w:t>
      </w:r>
      <w:r w:rsidR="005A362F" w:rsidRPr="005A362F">
        <w:rPr>
          <w:i/>
          <w:lang w:val="pt-PT"/>
        </w:rPr>
        <w:t xml:space="preserve"> </w:t>
      </w:r>
      <w:r w:rsidR="00885488" w:rsidRPr="00794880">
        <w:rPr>
          <w:rStyle w:val="Incipit"/>
          <w:lang w:val="pt-PT"/>
        </w:rPr>
        <w:t>peregre</w:t>
      </w:r>
      <w:r w:rsidR="00885488" w:rsidRPr="00B779A9">
        <w:rPr>
          <w:lang w:val="pt-PT"/>
        </w:rPr>
        <w:t>.</w:t>
      </w:r>
    </w:p>
    <w:p w:rsidR="00885488" w:rsidRPr="00F77676" w:rsidRDefault="000E24DA" w:rsidP="00415109">
      <w:pPr>
        <w:rPr>
          <w:lang w:val="fr-FR"/>
        </w:rPr>
      </w:pPr>
      <w:r w:rsidRPr="00F77676">
        <w:rPr>
          <w:rStyle w:val="Time1"/>
          <w:lang w:val="fr-FR"/>
        </w:rPr>
        <w:t>Ad laudes</w:t>
      </w:r>
      <w:r w:rsidR="00885488" w:rsidRPr="00F77676">
        <w:rPr>
          <w:lang w:val="fr-FR"/>
        </w:rPr>
        <w:t xml:space="preserve"> AN </w:t>
      </w:r>
      <w:r w:rsidR="00885488" w:rsidRPr="00F77676">
        <w:rPr>
          <w:rStyle w:val="Incipit"/>
          <w:lang w:val="fr-FR"/>
        </w:rPr>
        <w:t>Qui me confessus fuerit</w:t>
      </w:r>
      <w:r w:rsidR="00885488" w:rsidRPr="00F77676">
        <w:rPr>
          <w:lang w:val="fr-FR"/>
        </w:rPr>
        <w:t xml:space="preserve"> cum reliquis. HY </w:t>
      </w:r>
      <w:r w:rsidR="00885488" w:rsidRPr="00F77676">
        <w:rPr>
          <w:rStyle w:val="Incipit"/>
          <w:lang w:val="fr-FR"/>
        </w:rPr>
        <w:t>Martyr dei</w:t>
      </w:r>
      <w:r w:rsidR="00885488" w:rsidRPr="00F77676">
        <w:rPr>
          <w:lang w:val="fr-FR"/>
        </w:rPr>
        <w:t xml:space="preserve">. VS </w:t>
      </w:r>
      <w:r w:rsidR="00885488" w:rsidRPr="00F77676">
        <w:rPr>
          <w:rStyle w:val="Incipit"/>
          <w:lang w:val="fr-FR"/>
        </w:rPr>
        <w:t>Iustus ut palma</w:t>
      </w:r>
      <w:r w:rsidR="00885488" w:rsidRPr="00F77676">
        <w:rPr>
          <w:lang w:val="fr-FR"/>
        </w:rPr>
        <w:t xml:space="preserve">. AB </w:t>
      </w:r>
      <w:r w:rsidR="00885488" w:rsidRPr="00F77676">
        <w:rPr>
          <w:rStyle w:val="Incipit"/>
          <w:lang w:val="fr-FR"/>
        </w:rPr>
        <w:t>Sto</w:t>
      </w:r>
      <w:r w:rsidR="004822F6" w:rsidRPr="00F77676">
        <w:rPr>
          <w:rStyle w:val="Incipit"/>
          <w:lang w:val="fr-FR"/>
        </w:rPr>
        <w:t>la iu</w:t>
      </w:r>
      <w:r w:rsidR="00885488" w:rsidRPr="00F77676">
        <w:rPr>
          <w:rStyle w:val="Incipit"/>
          <w:lang w:val="fr-FR"/>
        </w:rPr>
        <w:t>cunditatis</w:t>
      </w:r>
      <w:r w:rsidR="00885488" w:rsidRPr="00F77676">
        <w:rPr>
          <w:lang w:val="fr-FR"/>
        </w:rPr>
        <w:t xml:space="preserve">. </w:t>
      </w:r>
    </w:p>
    <w:p w:rsidR="00885488" w:rsidRPr="00F77676" w:rsidRDefault="0010113B" w:rsidP="00415109">
      <w:pPr>
        <w:rPr>
          <w:lang w:val="fr-FR"/>
        </w:rPr>
      </w:pPr>
      <w:r>
        <w:rPr>
          <w:rStyle w:val="Time1"/>
          <w:lang w:val="fr-FR"/>
        </w:rPr>
        <w:t>A</w:t>
      </w:r>
      <w:r w:rsidRPr="00F77676">
        <w:rPr>
          <w:rStyle w:val="Time1"/>
          <w:lang w:val="fr-FR"/>
        </w:rPr>
        <w:t>d horas</w:t>
      </w:r>
      <w:r w:rsidRPr="00F77676">
        <w:rPr>
          <w:lang w:val="fr-FR"/>
        </w:rPr>
        <w:t xml:space="preserve"> </w:t>
      </w:r>
      <w:r>
        <w:rPr>
          <w:lang w:val="fr-FR"/>
        </w:rPr>
        <w:t>l</w:t>
      </w:r>
      <w:r w:rsidR="004822F6" w:rsidRPr="00F77676">
        <w:rPr>
          <w:lang w:val="fr-FR"/>
        </w:rPr>
        <w:t xml:space="preserve">audes antiphonae </w:t>
      </w:r>
    </w:p>
    <w:p w:rsidR="00885488" w:rsidRPr="003D0C23" w:rsidRDefault="000E24DA" w:rsidP="00415109">
      <w:pPr>
        <w:rPr>
          <w:lang w:val="en-US"/>
        </w:rPr>
      </w:pPr>
      <w:r w:rsidRPr="00F77676">
        <w:rPr>
          <w:rStyle w:val="Time1"/>
          <w:lang w:val="fr-FR"/>
        </w:rPr>
        <w:t>Ad missam</w:t>
      </w:r>
      <w:r w:rsidR="00885488" w:rsidRPr="00F77676">
        <w:rPr>
          <w:lang w:val="fr-FR"/>
        </w:rPr>
        <w:t xml:space="preserve"> IN </w:t>
      </w:r>
      <w:r w:rsidR="00885488" w:rsidRPr="00F77676">
        <w:rPr>
          <w:rStyle w:val="Incipit"/>
          <w:lang w:val="fr-FR"/>
        </w:rPr>
        <w:t>Iustus ut palma</w:t>
      </w:r>
      <w:r w:rsidR="00DD1415">
        <w:rPr>
          <w:lang w:val="fr-FR"/>
        </w:rPr>
        <w:t>@</w:t>
      </w:r>
      <w:r w:rsidR="00DD1415" w:rsidRPr="00F77676">
        <w:rPr>
          <w:lang w:val="fr-FR"/>
        </w:rPr>
        <w:t>172.</w:t>
      </w:r>
      <w:r w:rsidR="00885488" w:rsidRPr="00F77676">
        <w:rPr>
          <w:lang w:val="fr-FR"/>
        </w:rPr>
        <w:t xml:space="preserve"> GR </w:t>
      </w:r>
      <w:r w:rsidR="00885488" w:rsidRPr="00F77676">
        <w:rPr>
          <w:rStyle w:val="Incipit"/>
          <w:lang w:val="fr-FR"/>
        </w:rPr>
        <w:t>Ecce sacerdos</w:t>
      </w:r>
      <w:r w:rsidR="00DD1415">
        <w:rPr>
          <w:lang w:val="fr-FR"/>
        </w:rPr>
        <w:t>@</w:t>
      </w:r>
      <w:r w:rsidR="00DD1415" w:rsidRPr="00F77676">
        <w:rPr>
          <w:lang w:val="fr-FR"/>
        </w:rPr>
        <w:t>27.</w:t>
      </w:r>
      <w:r w:rsidR="00885488" w:rsidRPr="00F77676">
        <w:rPr>
          <w:lang w:val="fr-FR"/>
        </w:rPr>
        <w:t xml:space="preserve"> </w:t>
      </w:r>
      <w:r w:rsidR="00885488" w:rsidRPr="003D0C23">
        <w:rPr>
          <w:lang w:val="nb-NO"/>
        </w:rPr>
        <w:t>AL</w:t>
      </w:r>
      <w:r w:rsidR="00080940" w:rsidRPr="003D0C23">
        <w:rPr>
          <w:lang w:val="nb-NO"/>
        </w:rPr>
        <w:t>V</w:t>
      </w:r>
      <w:r w:rsidR="00885488" w:rsidRPr="003D0C23">
        <w:rPr>
          <w:lang w:val="nb-NO"/>
        </w:rPr>
        <w:t xml:space="preserve"> </w:t>
      </w:r>
      <w:r w:rsidR="00885488" w:rsidRPr="003D0C23">
        <w:rPr>
          <w:rStyle w:val="Incipit"/>
          <w:lang w:val="nb-NO"/>
        </w:rPr>
        <w:t>Elegit te (94v) dominus</w:t>
      </w:r>
      <w:r w:rsidR="00DD1415" w:rsidRPr="003D0C23">
        <w:rPr>
          <w:lang w:val="nb-NO"/>
        </w:rPr>
        <w:t>@231.</w:t>
      </w:r>
      <w:r w:rsidR="00885488" w:rsidRPr="003D0C23">
        <w:rPr>
          <w:lang w:val="nb-NO"/>
        </w:rPr>
        <w:t xml:space="preserve"> </w:t>
      </w:r>
      <w:r w:rsidR="00885488" w:rsidRPr="003D0C23">
        <w:rPr>
          <w:lang w:val="en-US"/>
        </w:rPr>
        <w:t xml:space="preserve">OF </w:t>
      </w:r>
      <w:r w:rsidR="00885488" w:rsidRPr="003D0C23">
        <w:rPr>
          <w:rStyle w:val="Incipit"/>
          <w:lang w:val="en-US"/>
        </w:rPr>
        <w:t>Veritas mea</w:t>
      </w:r>
      <w:r w:rsidR="00DD1415" w:rsidRPr="003D0C23">
        <w:rPr>
          <w:lang w:val="en-US"/>
        </w:rPr>
        <w:t>@31.</w:t>
      </w:r>
      <w:r w:rsidR="00885488" w:rsidRPr="003D0C23">
        <w:rPr>
          <w:lang w:val="en-US"/>
        </w:rPr>
        <w:t xml:space="preserve"> CO </w:t>
      </w:r>
      <w:r w:rsidR="00885488" w:rsidRPr="003D0C23">
        <w:rPr>
          <w:rStyle w:val="Incipit"/>
          <w:lang w:val="en-US"/>
        </w:rPr>
        <w:t>Beatus ser</w:t>
      </w:r>
      <w:r w:rsidR="00382E22" w:rsidRPr="003D0C23">
        <w:rPr>
          <w:rStyle w:val="Incipit"/>
          <w:lang w:val="en-US"/>
        </w:rPr>
        <w:t>vu</w:t>
      </w:r>
      <w:r w:rsidR="00885488" w:rsidRPr="003D0C23">
        <w:rPr>
          <w:rStyle w:val="Incipit"/>
          <w:lang w:val="en-US"/>
        </w:rPr>
        <w:t>s</w:t>
      </w:r>
      <w:r w:rsidR="00DD1415" w:rsidRPr="003D0C23">
        <w:rPr>
          <w:lang w:val="en-US"/>
        </w:rPr>
        <w:t>@28.</w:t>
      </w:r>
    </w:p>
    <w:p w:rsidR="00885488" w:rsidRPr="003D0C23" w:rsidRDefault="00885488" w:rsidP="00415109">
      <w:pPr>
        <w:pStyle w:val="berschrift1"/>
        <w:rPr>
          <w:lang w:val="en-US"/>
        </w:rPr>
      </w:pPr>
      <w:r w:rsidRPr="003D0C23">
        <w:rPr>
          <w:lang w:val="en-US"/>
        </w:rPr>
        <w:t>IN DEPOS</w:t>
      </w:r>
      <w:r w:rsidR="000E24DA" w:rsidRPr="003D0C23">
        <w:rPr>
          <w:lang w:val="en-US"/>
        </w:rPr>
        <w:t>ITIONE SANCTI VIRGILII EPISCOPI</w:t>
      </w:r>
    </w:p>
    <w:p w:rsidR="00885488" w:rsidRPr="003D0C23" w:rsidRDefault="00885488" w:rsidP="00415109">
      <w:pPr>
        <w:rPr>
          <w:lang w:val="en-US"/>
        </w:rPr>
      </w:pPr>
      <w:r w:rsidRPr="003D0C23">
        <w:rPr>
          <w:lang w:val="en-US"/>
        </w:rPr>
        <w:t>Binos facimus ut de confessore et pontifice.</w:t>
      </w:r>
    </w:p>
    <w:p w:rsidR="00885488" w:rsidRPr="00F77676" w:rsidRDefault="000E24DA" w:rsidP="00415109">
      <w:pPr>
        <w:rPr>
          <w:lang w:val="pt-PT"/>
        </w:rPr>
      </w:pPr>
      <w:r w:rsidRPr="003D0C23">
        <w:rPr>
          <w:rStyle w:val="Time1"/>
          <w:lang w:val="en-US"/>
        </w:rPr>
        <w:t>Ad vesperas</w:t>
      </w:r>
      <w:r w:rsidR="00885488" w:rsidRPr="003D0C23">
        <w:rPr>
          <w:lang w:val="en-US"/>
        </w:rPr>
        <w:t xml:space="preserve"> super psalmos AN </w:t>
      </w:r>
      <w:r w:rsidR="00885488" w:rsidRPr="003D0C23">
        <w:rPr>
          <w:rStyle w:val="Incipit"/>
          <w:lang w:val="en-US"/>
        </w:rPr>
        <w:t>Sancte Virgili</w:t>
      </w:r>
      <w:r w:rsidR="00885488" w:rsidRPr="003D0C23">
        <w:rPr>
          <w:lang w:val="en-US"/>
        </w:rPr>
        <w:t xml:space="preserve">. RP </w:t>
      </w:r>
      <w:r w:rsidR="00885488" w:rsidRPr="003D0C23">
        <w:rPr>
          <w:rStyle w:val="Incipit"/>
          <w:lang w:val="en-US"/>
        </w:rPr>
        <w:t>Sint lumbi vestri</w:t>
      </w:r>
      <w:r w:rsidR="00885488" w:rsidRPr="003D0C23">
        <w:rPr>
          <w:lang w:val="en-US"/>
        </w:rPr>
        <w:t xml:space="preserve">. HY </w:t>
      </w:r>
      <w:r w:rsidR="00885488" w:rsidRPr="003D0C23">
        <w:rPr>
          <w:rStyle w:val="Incipit"/>
          <w:lang w:val="en-US"/>
        </w:rPr>
        <w:t>Iste confessor domini sacratus sobrius castus fuit</w:t>
      </w:r>
      <w:r w:rsidR="00885488" w:rsidRPr="003D0C23">
        <w:rPr>
          <w:lang w:val="en-US"/>
        </w:rPr>
        <w:t xml:space="preserve">. </w:t>
      </w:r>
      <w:r w:rsidR="00885488" w:rsidRPr="00B779A9">
        <w:rPr>
          <w:lang w:val="fr-FR"/>
        </w:rPr>
        <w:t xml:space="preserve">VS </w:t>
      </w:r>
      <w:r w:rsidR="00885488" w:rsidRPr="00F77676">
        <w:rPr>
          <w:rStyle w:val="Incipit"/>
          <w:lang w:val="fr-FR"/>
        </w:rPr>
        <w:t>Gloria et honore</w:t>
      </w:r>
      <w:r w:rsidR="00885488" w:rsidRPr="00B779A9">
        <w:rPr>
          <w:lang w:val="fr-FR"/>
        </w:rPr>
        <w:t xml:space="preserve">. AM </w:t>
      </w:r>
      <w:r w:rsidR="00885488" w:rsidRPr="00F77676">
        <w:rPr>
          <w:rStyle w:val="Incipit"/>
          <w:lang w:val="fr-FR"/>
        </w:rPr>
        <w:t>Sacerdos et pontifex</w:t>
      </w:r>
      <w:r w:rsidR="00885488" w:rsidRPr="00B779A9">
        <w:rPr>
          <w:lang w:val="fr-FR"/>
        </w:rPr>
        <w:t xml:space="preserve">. </w:t>
      </w:r>
      <w:r w:rsidR="004822F6">
        <w:rPr>
          <w:lang w:val="fr-FR"/>
        </w:rPr>
        <w:t>Suffragium d</w:t>
      </w:r>
      <w:r w:rsidR="00080940" w:rsidRPr="00B779A9">
        <w:rPr>
          <w:lang w:val="fr-FR"/>
        </w:rPr>
        <w:t xml:space="preserve">e sancto Lino </w:t>
      </w:r>
      <w:r w:rsidR="004822F6">
        <w:rPr>
          <w:lang w:val="fr-FR"/>
        </w:rPr>
        <w:t>[</w:t>
      </w:r>
      <w:r w:rsidR="00885488" w:rsidRPr="00B779A9">
        <w:rPr>
          <w:lang w:val="fr-FR"/>
        </w:rPr>
        <w:t>AC</w:t>
      </w:r>
      <w:r w:rsidR="004822F6">
        <w:rPr>
          <w:lang w:val="fr-FR"/>
        </w:rPr>
        <w:t>]</w:t>
      </w:r>
      <w:r w:rsidR="00885488" w:rsidRPr="00B779A9">
        <w:rPr>
          <w:lang w:val="fr-FR"/>
        </w:rPr>
        <w:t xml:space="preserve"> </w:t>
      </w:r>
      <w:r w:rsidR="00885488" w:rsidRPr="00794880">
        <w:rPr>
          <w:rStyle w:val="Incipit"/>
          <w:lang w:val="fr-FR"/>
        </w:rPr>
        <w:t>Hic</w:t>
      </w:r>
      <w:r w:rsidR="005A362F" w:rsidRPr="005A362F">
        <w:rPr>
          <w:i/>
          <w:lang w:val="fr-FR"/>
        </w:rPr>
        <w:t xml:space="preserve"> </w:t>
      </w:r>
      <w:r w:rsidR="00885488" w:rsidRPr="00794880">
        <w:rPr>
          <w:rStyle w:val="Incipit"/>
          <w:lang w:val="fr-FR"/>
        </w:rPr>
        <w:t>est</w:t>
      </w:r>
      <w:r w:rsidR="005A362F" w:rsidRPr="005A362F">
        <w:rPr>
          <w:i/>
          <w:lang w:val="fr-FR"/>
        </w:rPr>
        <w:t xml:space="preserve"> </w:t>
      </w:r>
      <w:r w:rsidR="001023E8" w:rsidRPr="00794880">
        <w:rPr>
          <w:rStyle w:val="Incipit"/>
          <w:lang w:val="fr-FR"/>
        </w:rPr>
        <w:t>vere</w:t>
      </w:r>
      <w:r w:rsidR="005A362F" w:rsidRPr="005A362F">
        <w:rPr>
          <w:i/>
          <w:lang w:val="fr-FR"/>
        </w:rPr>
        <w:t xml:space="preserve"> </w:t>
      </w:r>
      <w:r w:rsidR="00885488" w:rsidRPr="00794880">
        <w:rPr>
          <w:rStyle w:val="Incipit"/>
          <w:lang w:val="fr-FR"/>
        </w:rPr>
        <w:t>martyr</w:t>
      </w:r>
      <w:r w:rsidR="00885488" w:rsidRPr="00B779A9">
        <w:rPr>
          <w:lang w:val="fr-FR"/>
        </w:rPr>
        <w:t xml:space="preserve">. </w:t>
      </w:r>
      <w:r w:rsidR="00BA24A1" w:rsidRPr="00B779A9">
        <w:rPr>
          <w:lang w:val="pt-PT"/>
        </w:rPr>
        <w:t>[</w:t>
      </w:r>
      <w:r w:rsidR="004822F6">
        <w:rPr>
          <w:lang w:val="pt-PT"/>
        </w:rPr>
        <w:t>Suffragium d</w:t>
      </w:r>
      <w:r w:rsidR="00885488" w:rsidRPr="00B779A9">
        <w:rPr>
          <w:lang w:val="pt-PT"/>
        </w:rPr>
        <w:t>e beata virgine</w:t>
      </w:r>
      <w:r w:rsidR="00673F13">
        <w:rPr>
          <w:lang w:val="pt-PT"/>
        </w:rPr>
        <w:t>]</w:t>
      </w:r>
      <w:r w:rsidR="00885488" w:rsidRPr="00B779A9">
        <w:rPr>
          <w:lang w:val="pt-PT"/>
        </w:rPr>
        <w:t xml:space="preserve"> </w:t>
      </w:r>
      <w:r w:rsidR="00673F13">
        <w:rPr>
          <w:sz w:val="20"/>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Omnium</w:t>
      </w:r>
      <w:r w:rsidR="005A362F" w:rsidRPr="005A362F">
        <w:rPr>
          <w:i/>
          <w:lang w:val="pt-PT"/>
        </w:rPr>
        <w:t xml:space="preserve"> </w:t>
      </w:r>
      <w:r w:rsidR="00885488" w:rsidRPr="00794880">
        <w:rPr>
          <w:rStyle w:val="Incipit"/>
          <w:lang w:val="pt-PT"/>
        </w:rPr>
        <w:t>rerum</w:t>
      </w:r>
      <w:r w:rsidR="00885488" w:rsidRPr="00B779A9">
        <w:rPr>
          <w:lang w:val="pt-PT"/>
        </w:rPr>
        <w:t xml:space="preserve">. </w:t>
      </w:r>
      <w:r w:rsidR="00080940" w:rsidRPr="00B779A9">
        <w:rPr>
          <w:lang w:val="pt-PT"/>
        </w:rPr>
        <w:t xml:space="preserve">[BD] </w:t>
      </w:r>
      <w:r w:rsidR="005F6F99" w:rsidRPr="00794880">
        <w:rPr>
          <w:rStyle w:val="Incipit"/>
          <w:lang w:val="pt-PT"/>
        </w:rPr>
        <w:t>Benedicamus</w:t>
      </w:r>
      <w:r w:rsidR="00080940" w:rsidRPr="00B779A9">
        <w:rPr>
          <w:lang w:val="pt-PT"/>
        </w:rPr>
        <w:t xml:space="preserve"> de </w:t>
      </w:r>
      <w:r w:rsidR="00885488" w:rsidRPr="00B779A9">
        <w:rPr>
          <w:lang w:val="pt-PT"/>
        </w:rPr>
        <w:t>confessoribus.</w:t>
      </w:r>
    </w:p>
    <w:p w:rsidR="00885488" w:rsidRPr="00B779A9" w:rsidRDefault="000E24DA" w:rsidP="00415109">
      <w:pPr>
        <w:rPr>
          <w:lang w:val="pt-PT"/>
        </w:rPr>
      </w:pPr>
      <w:r w:rsidRPr="00F77676">
        <w:rPr>
          <w:rStyle w:val="Time1"/>
          <w:lang w:val="pt-PT"/>
        </w:rPr>
        <w:t>Ad matutinum</w:t>
      </w:r>
      <w:r w:rsidR="00885488" w:rsidRPr="00B779A9">
        <w:rPr>
          <w:lang w:val="pt-PT"/>
        </w:rPr>
        <w:t xml:space="preserve"> I</w:t>
      </w:r>
      <w:r w:rsidR="00080940" w:rsidRPr="00B779A9">
        <w:rPr>
          <w:lang w:val="pt-PT"/>
        </w:rPr>
        <w:t>N</w:t>
      </w:r>
      <w:r w:rsidR="00885488" w:rsidRPr="00B779A9">
        <w:rPr>
          <w:lang w:val="pt-PT"/>
        </w:rPr>
        <w:t xml:space="preserve">V </w:t>
      </w:r>
      <w:r w:rsidR="00885488" w:rsidRPr="00F77676">
        <w:rPr>
          <w:rStyle w:val="Incipit"/>
          <w:lang w:val="pt-PT"/>
        </w:rPr>
        <w:t>Regem confessorum dominum</w:t>
      </w:r>
      <w:r w:rsidR="00885488" w:rsidRPr="00B779A9">
        <w:rPr>
          <w:lang w:val="pt-PT"/>
        </w:rPr>
        <w:t xml:space="preserve">. HY </w:t>
      </w:r>
      <w:r w:rsidR="00885488" w:rsidRPr="00F77676">
        <w:rPr>
          <w:rStyle w:val="Incipit"/>
          <w:lang w:val="pt-PT"/>
        </w:rPr>
        <w:t>Iste confessor</w:t>
      </w:r>
      <w:r w:rsidR="00885488" w:rsidRPr="00B779A9">
        <w:rPr>
          <w:lang w:val="pt-PT"/>
        </w:rPr>
        <w:t>.</w:t>
      </w:r>
    </w:p>
    <w:p w:rsidR="00885488" w:rsidRPr="00B779A9" w:rsidRDefault="000E24DA" w:rsidP="00415109">
      <w:pPr>
        <w:rPr>
          <w:lang w:val="pt-PT"/>
        </w:rPr>
      </w:pPr>
      <w:r w:rsidRPr="00F77676">
        <w:rPr>
          <w:rStyle w:val="Time2"/>
          <w:lang w:val="pt-PT"/>
        </w:rPr>
        <w:t>Ad nocturnos</w:t>
      </w:r>
      <w:r w:rsidR="004822F6">
        <w:rPr>
          <w:lang w:val="pt-PT"/>
        </w:rPr>
        <w:t xml:space="preserve"> antiphonae, psalmi, versiculum</w:t>
      </w:r>
      <w:r w:rsidR="00885488" w:rsidRPr="00B779A9">
        <w:rPr>
          <w:lang w:val="pt-PT"/>
        </w:rPr>
        <w:t xml:space="preserve"> et responsoria de confessoribus in </w:t>
      </w:r>
      <w:r w:rsidR="009772E9" w:rsidRPr="00B779A9">
        <w:rPr>
          <w:lang w:val="pt-PT"/>
        </w:rPr>
        <w:t>commu</w:t>
      </w:r>
      <w:r w:rsidR="00631296" w:rsidRPr="00B779A9">
        <w:rPr>
          <w:lang w:val="pt-PT"/>
        </w:rPr>
        <w:t>ni. LS</w:t>
      </w:r>
      <w:r w:rsidR="00885488" w:rsidRPr="00B779A9">
        <w:rPr>
          <w:lang w:val="pt-PT"/>
        </w:rPr>
        <w:t xml:space="preserve"> </w:t>
      </w:r>
      <w:r w:rsidR="00885488" w:rsidRPr="00794880">
        <w:rPr>
          <w:rStyle w:val="Incipit"/>
          <w:lang w:val="pt-PT"/>
        </w:rPr>
        <w:t>Dominicus</w:t>
      </w:r>
      <w:r w:rsidR="005A362F" w:rsidRPr="005A362F">
        <w:rPr>
          <w:i/>
          <w:lang w:val="pt-PT"/>
        </w:rPr>
        <w:t xml:space="preserve"> </w:t>
      </w:r>
      <w:r w:rsidR="00885488" w:rsidRPr="00794880">
        <w:rPr>
          <w:rStyle w:val="Incipit"/>
          <w:lang w:val="pt-PT"/>
        </w:rPr>
        <w:t>sermo</w:t>
      </w:r>
      <w:r w:rsidR="00885488" w:rsidRPr="00B779A9">
        <w:rPr>
          <w:lang w:val="pt-PT"/>
        </w:rPr>
        <w:t xml:space="preserve">. EV </w:t>
      </w:r>
      <w:r w:rsidR="00885488" w:rsidRPr="00794880">
        <w:rPr>
          <w:rStyle w:val="Incipit"/>
          <w:lang w:val="pt-PT"/>
        </w:rPr>
        <w:t>Vigilate</w:t>
      </w:r>
      <w:r w:rsidR="005A362F" w:rsidRPr="005A362F">
        <w:rPr>
          <w:i/>
          <w:lang w:val="pt-PT"/>
        </w:rPr>
        <w:t xml:space="preserve"> </w:t>
      </w:r>
      <w:r w:rsidR="00885488" w:rsidRPr="00794880">
        <w:rPr>
          <w:rStyle w:val="Incipit"/>
          <w:lang w:val="pt-PT"/>
        </w:rPr>
        <w:t>quia</w:t>
      </w:r>
      <w:r w:rsidR="005A362F" w:rsidRPr="005A362F">
        <w:rPr>
          <w:i/>
          <w:lang w:val="pt-PT"/>
        </w:rPr>
        <w:t xml:space="preserve"> </w:t>
      </w:r>
      <w:r w:rsidR="00885488" w:rsidRPr="00794880">
        <w:rPr>
          <w:rStyle w:val="Incipit"/>
          <w:lang w:val="pt-PT"/>
        </w:rPr>
        <w:t>nescitis</w:t>
      </w:r>
      <w:r w:rsidR="00885488" w:rsidRPr="00B779A9">
        <w:rPr>
          <w:lang w:val="pt-PT"/>
        </w:rPr>
        <w:t>.</w:t>
      </w:r>
    </w:p>
    <w:p w:rsidR="00885488" w:rsidRPr="00B779A9" w:rsidRDefault="000E24DA" w:rsidP="00415109">
      <w:pPr>
        <w:rPr>
          <w:lang w:val="pt-PT"/>
        </w:rPr>
      </w:pPr>
      <w:r w:rsidRPr="00F77676">
        <w:rPr>
          <w:rStyle w:val="Time1"/>
          <w:lang w:val="pt-PT"/>
        </w:rPr>
        <w:t>Ad laudes</w:t>
      </w:r>
      <w:r w:rsidR="00885488" w:rsidRPr="00B779A9">
        <w:rPr>
          <w:lang w:val="pt-PT"/>
        </w:rPr>
        <w:t xml:space="preserve"> AN </w:t>
      </w:r>
      <w:r w:rsidR="00885488" w:rsidRPr="00794880">
        <w:rPr>
          <w:rStyle w:val="Incipit"/>
          <w:lang w:val="pt-PT"/>
        </w:rPr>
        <w:t>Ecce</w:t>
      </w:r>
      <w:r w:rsidR="005A362F" w:rsidRPr="005A362F">
        <w:rPr>
          <w:i/>
          <w:lang w:val="pt-PT"/>
        </w:rPr>
        <w:t xml:space="preserve"> </w:t>
      </w:r>
      <w:r w:rsidR="00885488" w:rsidRPr="00794880">
        <w:rPr>
          <w:rStyle w:val="Incipit"/>
          <w:lang w:val="pt-PT"/>
        </w:rPr>
        <w:t>sacerdos</w:t>
      </w:r>
      <w:r w:rsidR="005A362F" w:rsidRPr="005A362F">
        <w:rPr>
          <w:i/>
          <w:lang w:val="pt-PT"/>
        </w:rPr>
        <w:t xml:space="preserve"> </w:t>
      </w:r>
      <w:r w:rsidR="00885488" w:rsidRPr="00794880">
        <w:rPr>
          <w:rStyle w:val="Incipit"/>
          <w:lang w:val="pt-PT"/>
        </w:rPr>
        <w:t>magnus</w:t>
      </w:r>
      <w:r w:rsidR="00885488" w:rsidRPr="00B779A9">
        <w:rPr>
          <w:lang w:val="pt-PT"/>
        </w:rPr>
        <w:t xml:space="preserve"> cum reliquis. HY </w:t>
      </w:r>
      <w:r w:rsidR="00885488" w:rsidRPr="00794880">
        <w:rPr>
          <w:rStyle w:val="Incipit"/>
          <w:lang w:val="pt-PT"/>
        </w:rPr>
        <w:t>Iesu</w:t>
      </w:r>
      <w:r w:rsidR="005A362F" w:rsidRPr="005A362F">
        <w:rPr>
          <w:i/>
          <w:lang w:val="pt-PT"/>
        </w:rPr>
        <w:t xml:space="preserve"> </w:t>
      </w:r>
      <w:r w:rsidR="00885488" w:rsidRPr="00794880">
        <w:rPr>
          <w:rStyle w:val="Incipit"/>
          <w:lang w:val="pt-PT"/>
        </w:rPr>
        <w:t>redemptor</w:t>
      </w:r>
      <w:r w:rsidR="00885488" w:rsidRPr="00B779A9">
        <w:rPr>
          <w:lang w:val="pt-PT"/>
        </w:rPr>
        <w:t xml:space="preserve">. VS </w:t>
      </w:r>
      <w:r w:rsidR="00885488" w:rsidRPr="00794880">
        <w:rPr>
          <w:rStyle w:val="Incipit"/>
          <w:lang w:val="pt-PT"/>
        </w:rPr>
        <w:t>Iustus</w:t>
      </w:r>
      <w:r w:rsidR="005A362F" w:rsidRPr="005A362F">
        <w:rPr>
          <w:i/>
          <w:lang w:val="pt-PT"/>
        </w:rPr>
        <w:t xml:space="preserve"> </w:t>
      </w:r>
      <w:r w:rsidR="00885488" w:rsidRPr="00794880">
        <w:rPr>
          <w:rStyle w:val="Incipit"/>
          <w:lang w:val="pt-PT"/>
        </w:rPr>
        <w:t>ut</w:t>
      </w:r>
      <w:r w:rsidR="005A362F" w:rsidRPr="005A362F">
        <w:rPr>
          <w:i/>
          <w:lang w:val="pt-PT"/>
        </w:rPr>
        <w:t xml:space="preserve"> </w:t>
      </w:r>
      <w:r w:rsidR="00885488" w:rsidRPr="00794880">
        <w:rPr>
          <w:rStyle w:val="Incipit"/>
          <w:lang w:val="pt-PT"/>
        </w:rPr>
        <w:t>palma</w:t>
      </w:r>
      <w:r w:rsidR="00885488" w:rsidRPr="00B779A9">
        <w:rPr>
          <w:lang w:val="pt-PT"/>
        </w:rPr>
        <w:t xml:space="preserve">. AB </w:t>
      </w:r>
      <w:r w:rsidR="00885488" w:rsidRPr="00794880">
        <w:rPr>
          <w:rStyle w:val="Incipit"/>
          <w:lang w:val="pt-PT"/>
        </w:rPr>
        <w:t>Euge</w:t>
      </w:r>
      <w:r w:rsidR="005A362F" w:rsidRPr="005A362F">
        <w:rPr>
          <w:i/>
          <w:lang w:val="pt-PT"/>
        </w:rPr>
        <w:t xml:space="preserve"> </w:t>
      </w:r>
      <w:r w:rsidR="00D66EA2" w:rsidRPr="00794880">
        <w:rPr>
          <w:rStyle w:val="Incipit"/>
          <w:lang w:val="pt-PT"/>
        </w:rPr>
        <w:t>serve</w:t>
      </w:r>
      <w:r w:rsidR="005A362F" w:rsidRPr="005A362F">
        <w:rPr>
          <w:i/>
          <w:lang w:val="pt-PT"/>
        </w:rPr>
        <w:t xml:space="preserve"> </w:t>
      </w:r>
      <w:r w:rsidR="00885488" w:rsidRPr="00794880">
        <w:rPr>
          <w:rStyle w:val="Incipit"/>
          <w:lang w:val="pt-PT"/>
        </w:rPr>
        <w:t>bone</w:t>
      </w:r>
      <w:r w:rsidR="00885488" w:rsidRPr="00B779A9">
        <w:rPr>
          <w:lang w:val="pt-PT"/>
        </w:rPr>
        <w:t xml:space="preserve">. </w:t>
      </w:r>
      <w:r w:rsidR="004822F6">
        <w:rPr>
          <w:lang w:val="pt-PT"/>
        </w:rPr>
        <w:t>Suffragium [d</w:t>
      </w:r>
      <w:r w:rsidR="00F35593" w:rsidRPr="00B779A9">
        <w:rPr>
          <w:lang w:val="pt-PT"/>
        </w:rPr>
        <w:t xml:space="preserve">e beata virgine] </w:t>
      </w:r>
      <w:r w:rsidR="004822F6">
        <w:rPr>
          <w:lang w:val="pt-PT"/>
        </w:rPr>
        <w:t>[</w:t>
      </w:r>
      <w:r w:rsidR="00885488" w:rsidRPr="00B779A9">
        <w:rPr>
          <w:lang w:val="pt-PT"/>
        </w:rPr>
        <w:t>AC</w:t>
      </w:r>
      <w:r w:rsidR="004822F6">
        <w:rPr>
          <w:lang w:val="pt-PT"/>
        </w:rPr>
        <w:t>]</w:t>
      </w:r>
      <w:r w:rsidR="00885488" w:rsidRPr="00B779A9">
        <w:rPr>
          <w:lang w:val="pt-PT"/>
        </w:rPr>
        <w:t xml:space="preserve"> </w:t>
      </w:r>
      <w:r w:rsidR="00885488" w:rsidRPr="00794880">
        <w:rPr>
          <w:rStyle w:val="Incipit"/>
          <w:lang w:val="pt-PT"/>
        </w:rPr>
        <w:t>Tota</w:t>
      </w:r>
      <w:r w:rsidR="005A362F" w:rsidRPr="005A362F">
        <w:rPr>
          <w:i/>
          <w:lang w:val="pt-PT"/>
        </w:rPr>
        <w:t xml:space="preserve"> </w:t>
      </w:r>
      <w:r w:rsidR="00885488" w:rsidRPr="00794880">
        <w:rPr>
          <w:rStyle w:val="Incipit"/>
          <w:lang w:val="pt-PT"/>
        </w:rPr>
        <w:t>pulchra</w:t>
      </w:r>
      <w:r w:rsidR="005A362F" w:rsidRPr="005A362F">
        <w:rPr>
          <w:i/>
          <w:lang w:val="pt-PT"/>
        </w:rPr>
        <w:t xml:space="preserve"> </w:t>
      </w:r>
      <w:r w:rsidR="00885488" w:rsidRPr="00794880">
        <w:rPr>
          <w:rStyle w:val="Incipit"/>
          <w:lang w:val="pt-PT"/>
        </w:rPr>
        <w:t>es</w:t>
      </w:r>
      <w:r w:rsidR="00885488" w:rsidRPr="00B779A9">
        <w:rPr>
          <w:lang w:val="pt-PT"/>
        </w:rPr>
        <w:t xml:space="preserve">. </w:t>
      </w:r>
      <w:r w:rsidR="00AA4258" w:rsidRPr="00B779A9">
        <w:rPr>
          <w:lang w:val="pt-PT"/>
        </w:rPr>
        <w:t xml:space="preserve">[BD] </w:t>
      </w:r>
      <w:r w:rsidR="005F6F99" w:rsidRPr="00794880">
        <w:rPr>
          <w:rStyle w:val="Incipit"/>
          <w:lang w:val="pt-PT"/>
        </w:rPr>
        <w:t>Benedicamus</w:t>
      </w:r>
      <w:r w:rsidR="00AA4258" w:rsidRPr="00B779A9">
        <w:rPr>
          <w:lang w:val="pt-PT"/>
        </w:rPr>
        <w:t xml:space="preserve"> de </w:t>
      </w:r>
      <w:r w:rsidR="00885488" w:rsidRPr="00B779A9">
        <w:rPr>
          <w:lang w:val="pt-PT"/>
        </w:rPr>
        <w:t>confessoribus.</w:t>
      </w:r>
    </w:p>
    <w:p w:rsidR="004822F6" w:rsidRDefault="000E24DA" w:rsidP="00415109">
      <w:pPr>
        <w:rPr>
          <w:lang w:val="pt-PT"/>
        </w:rPr>
      </w:pPr>
      <w:r w:rsidRPr="00F77676">
        <w:rPr>
          <w:rStyle w:val="Time1"/>
          <w:lang w:val="pt-PT"/>
        </w:rPr>
        <w:t>Ad horas</w:t>
      </w:r>
      <w:r w:rsidR="00885488" w:rsidRPr="00B779A9">
        <w:rPr>
          <w:lang w:val="pt-PT"/>
        </w:rPr>
        <w:t xml:space="preserve"> laudes.</w:t>
      </w:r>
      <w:r w:rsidR="00AA4258" w:rsidRPr="00B779A9">
        <w:rPr>
          <w:lang w:val="pt-PT"/>
        </w:rPr>
        <w:t xml:space="preserve"> </w:t>
      </w:r>
    </w:p>
    <w:p w:rsidR="00885488" w:rsidRPr="00F77676" w:rsidRDefault="00AA4258" w:rsidP="00415109">
      <w:pPr>
        <w:rPr>
          <w:lang w:val="fr-FR"/>
        </w:rPr>
      </w:pPr>
      <w:r w:rsidRPr="00B779A9">
        <w:rPr>
          <w:lang w:val="pt-PT"/>
        </w:rPr>
        <w:lastRenderedPageBreak/>
        <w:t>(95r)</w:t>
      </w:r>
      <w:r w:rsidR="004822F6">
        <w:rPr>
          <w:lang w:val="pt-PT"/>
        </w:rPr>
        <w:t xml:space="preserve"> </w:t>
      </w:r>
      <w:r w:rsidR="000E24DA" w:rsidRPr="00F77676">
        <w:rPr>
          <w:rStyle w:val="Time1"/>
          <w:lang w:val="pt-PT"/>
        </w:rPr>
        <w:t>Ad officium</w:t>
      </w:r>
      <w:r w:rsidR="00885488" w:rsidRPr="00B779A9">
        <w:rPr>
          <w:lang w:val="pt-PT"/>
        </w:rPr>
        <w:t xml:space="preserve"> IN </w:t>
      </w:r>
      <w:r w:rsidR="00885488" w:rsidRPr="00F77676">
        <w:rPr>
          <w:rStyle w:val="Incipit"/>
          <w:lang w:val="pt-PT"/>
        </w:rPr>
        <w:t>Statuit ei dominus</w:t>
      </w:r>
      <w:r w:rsidR="00DD1415">
        <w:rPr>
          <w:lang w:val="pt-PT"/>
        </w:rPr>
        <w:t>@</w:t>
      </w:r>
      <w:r w:rsidR="00DD1415" w:rsidRPr="00B779A9">
        <w:rPr>
          <w:lang w:val="pt-PT"/>
        </w:rPr>
        <w:t>30.</w:t>
      </w:r>
      <w:r w:rsidR="00885488" w:rsidRPr="00B779A9">
        <w:rPr>
          <w:lang w:val="pt-PT"/>
        </w:rPr>
        <w:t xml:space="preserve"> </w:t>
      </w:r>
      <w:r w:rsidRPr="00B779A9">
        <w:rPr>
          <w:lang w:val="fr-FR"/>
        </w:rPr>
        <w:t xml:space="preserve">[KY] </w:t>
      </w:r>
      <w:r w:rsidRPr="00F77676">
        <w:rPr>
          <w:rStyle w:val="Incipit"/>
          <w:lang w:val="fr-FR"/>
        </w:rPr>
        <w:t>Kyrie</w:t>
      </w:r>
      <w:r w:rsidRPr="00B779A9">
        <w:rPr>
          <w:lang w:val="fr-FR"/>
        </w:rPr>
        <w:t xml:space="preserve"> et [SA] </w:t>
      </w:r>
      <w:r w:rsidRPr="00F77676">
        <w:rPr>
          <w:rStyle w:val="Incipit"/>
          <w:lang w:val="fr-FR"/>
        </w:rPr>
        <w:t>Sanctus</w:t>
      </w:r>
      <w:r w:rsidRPr="00B779A9">
        <w:rPr>
          <w:lang w:val="fr-FR"/>
        </w:rPr>
        <w:t xml:space="preserve"> </w:t>
      </w:r>
      <w:r w:rsidR="00885488" w:rsidRPr="00B779A9">
        <w:rPr>
          <w:lang w:val="fr-FR"/>
        </w:rPr>
        <w:t xml:space="preserve">de confessoribus. GR </w:t>
      </w:r>
      <w:r w:rsidR="00885488" w:rsidRPr="00F77676">
        <w:rPr>
          <w:rStyle w:val="Incipit"/>
          <w:lang w:val="fr-FR"/>
        </w:rPr>
        <w:t>Ecce sacerdos</w:t>
      </w:r>
      <w:r w:rsidR="00DD1415">
        <w:rPr>
          <w:lang w:val="fr-FR"/>
        </w:rPr>
        <w:t>@</w:t>
      </w:r>
      <w:r w:rsidR="00DD1415" w:rsidRPr="00B779A9">
        <w:rPr>
          <w:lang w:val="fr-FR"/>
        </w:rPr>
        <w:t>27.</w:t>
      </w:r>
      <w:r w:rsidR="00885488" w:rsidRPr="00B779A9">
        <w:rPr>
          <w:lang w:val="fr-FR"/>
        </w:rPr>
        <w:t xml:space="preserve"> AL</w:t>
      </w:r>
      <w:r w:rsidRPr="00B779A9">
        <w:rPr>
          <w:lang w:val="fr-FR"/>
        </w:rPr>
        <w:t>V</w:t>
      </w:r>
      <w:r w:rsidR="00885488" w:rsidRPr="00B779A9">
        <w:rPr>
          <w:lang w:val="fr-FR"/>
        </w:rPr>
        <w:t xml:space="preserve"> </w:t>
      </w:r>
      <w:r w:rsidR="00885488" w:rsidRPr="00F77676">
        <w:rPr>
          <w:rStyle w:val="Incipit"/>
          <w:lang w:val="fr-FR"/>
        </w:rPr>
        <w:t>Iste sanctus</w:t>
      </w:r>
      <w:r w:rsidR="00DD1415">
        <w:rPr>
          <w:lang w:val="fr-FR"/>
        </w:rPr>
        <w:t>@</w:t>
      </w:r>
      <w:r w:rsidR="00DD1415" w:rsidRPr="00B779A9">
        <w:rPr>
          <w:lang w:val="fr-FR"/>
        </w:rPr>
        <w:t>232.</w:t>
      </w:r>
      <w:r w:rsidR="00885488" w:rsidRPr="00B779A9">
        <w:rPr>
          <w:lang w:val="fr-FR"/>
        </w:rPr>
        <w:t xml:space="preserve"> SE</w:t>
      </w:r>
      <w:r w:rsidR="004822F6">
        <w:rPr>
          <w:lang w:val="fr-FR"/>
        </w:rPr>
        <w:t>SV</w:t>
      </w:r>
      <w:r w:rsidR="00885488" w:rsidRPr="00B779A9">
        <w:rPr>
          <w:lang w:val="fr-FR"/>
        </w:rPr>
        <w:t xml:space="preserve"> </w:t>
      </w:r>
      <w:r w:rsidR="00885488" w:rsidRPr="00F77676">
        <w:rPr>
          <w:rStyle w:val="Incipit"/>
          <w:lang w:val="fr-FR"/>
        </w:rPr>
        <w:t>Hic oculis ac manibus</w:t>
      </w:r>
      <w:r w:rsidR="00DD1415">
        <w:rPr>
          <w:lang w:val="fr-FR"/>
        </w:rPr>
        <w:t>@</w:t>
      </w:r>
      <w:r w:rsidR="00DD1415" w:rsidRPr="00B779A9">
        <w:rPr>
          <w:lang w:val="fr-FR"/>
        </w:rPr>
        <w:t>340.</w:t>
      </w:r>
      <w:r w:rsidR="00885488" w:rsidRPr="00B779A9">
        <w:rPr>
          <w:lang w:val="fr-FR"/>
        </w:rPr>
        <w:t xml:space="preserve"> OF </w:t>
      </w:r>
      <w:r w:rsidR="00885488" w:rsidRPr="00F77676">
        <w:rPr>
          <w:rStyle w:val="Incipit"/>
          <w:lang w:val="fr-FR"/>
        </w:rPr>
        <w:t>Veritas mea</w:t>
      </w:r>
      <w:r w:rsidR="00DD1415">
        <w:rPr>
          <w:lang w:val="fr-FR"/>
        </w:rPr>
        <w:t>@</w:t>
      </w:r>
      <w:r w:rsidR="00DD1415" w:rsidRPr="00B779A9">
        <w:rPr>
          <w:lang w:val="fr-FR"/>
        </w:rPr>
        <w:t>31.</w:t>
      </w:r>
      <w:r w:rsidR="00885488" w:rsidRPr="00B779A9">
        <w:rPr>
          <w:lang w:val="fr-FR"/>
        </w:rPr>
        <w:t xml:space="preserve"> CO </w:t>
      </w:r>
      <w:r w:rsidR="00885488" w:rsidRPr="00F77676">
        <w:rPr>
          <w:rStyle w:val="Incipit"/>
          <w:lang w:val="fr-FR"/>
        </w:rPr>
        <w:t>Beatus ser</w:t>
      </w:r>
      <w:r w:rsidR="00382E22" w:rsidRPr="00F77676">
        <w:rPr>
          <w:rStyle w:val="Incipit"/>
          <w:lang w:val="fr-FR"/>
        </w:rPr>
        <w:t>vu</w:t>
      </w:r>
      <w:r w:rsidR="00885488" w:rsidRPr="00F77676">
        <w:rPr>
          <w:rStyle w:val="Incipit"/>
          <w:lang w:val="fr-FR"/>
        </w:rPr>
        <w:t>s</w:t>
      </w:r>
      <w:r w:rsidR="00DD1415">
        <w:rPr>
          <w:lang w:val="fr-FR"/>
        </w:rPr>
        <w:t>@</w:t>
      </w:r>
      <w:r w:rsidR="00DD1415" w:rsidRPr="00B779A9">
        <w:rPr>
          <w:lang w:val="fr-FR"/>
        </w:rPr>
        <w:t>28.</w:t>
      </w:r>
    </w:p>
    <w:p w:rsidR="00885488" w:rsidRPr="00F77676" w:rsidRDefault="000E24DA" w:rsidP="00415109">
      <w:pPr>
        <w:rPr>
          <w:lang w:val="fr-FR"/>
        </w:rPr>
      </w:pPr>
      <w:r w:rsidRPr="00F77676">
        <w:rPr>
          <w:rStyle w:val="Time1"/>
          <w:lang w:val="fr-FR"/>
        </w:rPr>
        <w:t>Ad secundas vesperas</w:t>
      </w:r>
      <w:r w:rsidR="00885488" w:rsidRPr="00B779A9">
        <w:rPr>
          <w:lang w:val="fr-FR"/>
        </w:rPr>
        <w:t xml:space="preserve"> AN </w:t>
      </w:r>
      <w:r w:rsidR="00885488" w:rsidRPr="00F77676">
        <w:rPr>
          <w:rStyle w:val="Incipit"/>
          <w:lang w:val="fr-FR"/>
        </w:rPr>
        <w:t>Ecce sacerdos magnus</w:t>
      </w:r>
      <w:r w:rsidR="00885488" w:rsidRPr="00B779A9">
        <w:rPr>
          <w:lang w:val="fr-FR"/>
        </w:rPr>
        <w:t xml:space="preserve"> cum reliquis. PS </w:t>
      </w:r>
      <w:r w:rsidR="00885488" w:rsidRPr="00F77676">
        <w:rPr>
          <w:rStyle w:val="Incipit"/>
          <w:lang w:val="fr-FR"/>
        </w:rPr>
        <w:t>Dixit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Confitebor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Beatus </w:t>
      </w:r>
      <w:r w:rsidR="00C31823" w:rsidRPr="00F77676">
        <w:rPr>
          <w:rStyle w:val="Incipit"/>
          <w:lang w:val="fr-FR"/>
        </w:rPr>
        <w:t>vir</w:t>
      </w:r>
      <w:r w:rsidR="00885488" w:rsidRPr="00B779A9">
        <w:rPr>
          <w:lang w:val="fr-FR"/>
        </w:rPr>
        <w:t xml:space="preserve">. </w:t>
      </w:r>
      <w:r w:rsidR="00BA24A1" w:rsidRPr="00F77676">
        <w:rPr>
          <w:lang w:val="fr-FR"/>
        </w:rPr>
        <w:t>[</w:t>
      </w:r>
      <w:r w:rsidR="00885488" w:rsidRPr="00F77676">
        <w:rPr>
          <w:lang w:val="fr-FR"/>
        </w:rPr>
        <w:t>PS</w:t>
      </w:r>
      <w:r w:rsidR="00BA24A1" w:rsidRPr="00F77676">
        <w:rPr>
          <w:lang w:val="fr-FR"/>
        </w:rPr>
        <w:t>]</w:t>
      </w:r>
      <w:r w:rsidR="00885488" w:rsidRPr="00F77676">
        <w:rPr>
          <w:lang w:val="fr-FR"/>
        </w:rPr>
        <w:t xml:space="preserve"> </w:t>
      </w:r>
      <w:r w:rsidR="00885488" w:rsidRPr="00F77676">
        <w:rPr>
          <w:rStyle w:val="Incipit"/>
          <w:lang w:val="fr-FR"/>
        </w:rPr>
        <w:t>De profundis</w:t>
      </w:r>
      <w:r w:rsidR="00885488" w:rsidRPr="00F77676">
        <w:rPr>
          <w:lang w:val="fr-FR"/>
        </w:rPr>
        <w:t xml:space="preserve">. </w:t>
      </w:r>
      <w:r w:rsidR="00BA24A1" w:rsidRPr="00F77676">
        <w:rPr>
          <w:lang w:val="fr-FR"/>
        </w:rPr>
        <w:t>[</w:t>
      </w:r>
      <w:r w:rsidR="00885488" w:rsidRPr="00F77676">
        <w:rPr>
          <w:lang w:val="fr-FR"/>
        </w:rPr>
        <w:t>PS</w:t>
      </w:r>
      <w:r w:rsidR="00BA24A1" w:rsidRPr="00F77676">
        <w:rPr>
          <w:lang w:val="fr-FR"/>
        </w:rPr>
        <w:t>]</w:t>
      </w:r>
      <w:r w:rsidR="00885488" w:rsidRPr="00F77676">
        <w:rPr>
          <w:lang w:val="fr-FR"/>
        </w:rPr>
        <w:t xml:space="preserve"> </w:t>
      </w:r>
      <w:r w:rsidR="00885488" w:rsidRPr="00F77676">
        <w:rPr>
          <w:rStyle w:val="Incipit"/>
          <w:lang w:val="fr-FR"/>
        </w:rPr>
        <w:t>Memento</w:t>
      </w:r>
      <w:r w:rsidR="00885488" w:rsidRPr="00F77676">
        <w:rPr>
          <w:lang w:val="fr-FR"/>
        </w:rPr>
        <w:t xml:space="preserve">. HY </w:t>
      </w:r>
      <w:r w:rsidR="00885488" w:rsidRPr="00F77676">
        <w:rPr>
          <w:rStyle w:val="Incipit"/>
          <w:lang w:val="fr-FR"/>
        </w:rPr>
        <w:t>Iesu redemptor</w:t>
      </w:r>
      <w:r w:rsidR="00885488" w:rsidRPr="00F77676">
        <w:rPr>
          <w:lang w:val="fr-FR"/>
        </w:rPr>
        <w:t xml:space="preserve">. VS </w:t>
      </w:r>
      <w:r w:rsidR="00885488" w:rsidRPr="00F77676">
        <w:rPr>
          <w:rStyle w:val="Incipit"/>
          <w:lang w:val="fr-FR"/>
        </w:rPr>
        <w:t>Iustus ut palma</w:t>
      </w:r>
      <w:r w:rsidR="00885488" w:rsidRPr="00F77676">
        <w:rPr>
          <w:lang w:val="fr-FR"/>
        </w:rPr>
        <w:t xml:space="preserve">. AM </w:t>
      </w:r>
      <w:r w:rsidR="00885488" w:rsidRPr="00F77676">
        <w:rPr>
          <w:rStyle w:val="Incipit"/>
          <w:lang w:val="fr-FR"/>
        </w:rPr>
        <w:t>Iste homo</w:t>
      </w:r>
      <w:r w:rsidR="00885488" w:rsidRPr="00F77676">
        <w:rPr>
          <w:lang w:val="fr-FR"/>
        </w:rPr>
        <w:t xml:space="preserve">. </w:t>
      </w:r>
      <w:r w:rsidR="00562339" w:rsidRPr="00F77676">
        <w:rPr>
          <w:lang w:val="fr-FR"/>
        </w:rPr>
        <w:t xml:space="preserve">Suffragium </w:t>
      </w:r>
      <w:r w:rsidR="00BA24A1" w:rsidRPr="00F77676">
        <w:rPr>
          <w:lang w:val="fr-FR"/>
        </w:rPr>
        <w:t>[</w:t>
      </w:r>
      <w:r w:rsidR="00562339" w:rsidRPr="00F77676">
        <w:rPr>
          <w:lang w:val="fr-FR"/>
        </w:rPr>
        <w:t>d</w:t>
      </w:r>
      <w:r w:rsidR="00885488" w:rsidRPr="00F77676">
        <w:rPr>
          <w:lang w:val="fr-FR"/>
        </w:rPr>
        <w:t>e beata virgine</w:t>
      </w:r>
      <w:r w:rsidR="00BA24A1" w:rsidRPr="00F77676">
        <w:rPr>
          <w:lang w:val="fr-FR"/>
        </w:rPr>
        <w:t>]</w:t>
      </w:r>
      <w:r w:rsidR="00885488" w:rsidRPr="00F77676">
        <w:rPr>
          <w:lang w:val="fr-FR"/>
        </w:rPr>
        <w:t xml:space="preserve"> </w:t>
      </w:r>
      <w:r w:rsidR="00562339" w:rsidRPr="00F77676">
        <w:rPr>
          <w:lang w:val="fr-FR"/>
        </w:rPr>
        <w:t>[</w:t>
      </w:r>
      <w:r w:rsidR="00885488" w:rsidRPr="00F77676">
        <w:rPr>
          <w:lang w:val="fr-FR"/>
        </w:rPr>
        <w:t>AC</w:t>
      </w:r>
      <w:r w:rsidR="00562339" w:rsidRPr="00F77676">
        <w:rPr>
          <w:lang w:val="fr-FR"/>
        </w:rPr>
        <w:t>]</w:t>
      </w:r>
      <w:r w:rsidR="00885488" w:rsidRPr="00F77676">
        <w:rPr>
          <w:lang w:val="fr-FR"/>
        </w:rPr>
        <w:t xml:space="preserve"> </w:t>
      </w:r>
      <w:r w:rsidR="00885488" w:rsidRPr="00F77676">
        <w:rPr>
          <w:rStyle w:val="Incipit"/>
          <w:lang w:val="fr-FR"/>
        </w:rPr>
        <w:t>Maria virgo</w:t>
      </w:r>
      <w:r w:rsidR="00885488" w:rsidRPr="00F77676">
        <w:rPr>
          <w:lang w:val="fr-FR"/>
        </w:rPr>
        <w:t xml:space="preserve">. </w:t>
      </w:r>
      <w:r w:rsidR="00AA4258" w:rsidRPr="00F77676">
        <w:rPr>
          <w:lang w:val="fr-FR"/>
        </w:rPr>
        <w:t xml:space="preserve">[BD] </w:t>
      </w:r>
      <w:r w:rsidR="005F6F99" w:rsidRPr="00F77676">
        <w:rPr>
          <w:rStyle w:val="Incipit"/>
          <w:lang w:val="fr-FR"/>
        </w:rPr>
        <w:t>Benedicamus</w:t>
      </w:r>
      <w:r w:rsidR="00AA4258" w:rsidRPr="00F77676">
        <w:rPr>
          <w:lang w:val="fr-FR"/>
        </w:rPr>
        <w:t xml:space="preserve"> de </w:t>
      </w:r>
      <w:r w:rsidR="00885488" w:rsidRPr="00F77676">
        <w:rPr>
          <w:lang w:val="fr-FR"/>
        </w:rPr>
        <w:t>confessoribus.</w:t>
      </w:r>
    </w:p>
    <w:p w:rsidR="00885488" w:rsidRPr="00F77676" w:rsidRDefault="000E24DA" w:rsidP="00415109">
      <w:pPr>
        <w:rPr>
          <w:lang w:val="fr-FR"/>
        </w:rPr>
      </w:pPr>
      <w:r w:rsidRPr="00F77676">
        <w:rPr>
          <w:rStyle w:val="Time1"/>
          <w:lang w:val="fr-FR"/>
        </w:rPr>
        <w:t>Ad completorium</w:t>
      </w:r>
      <w:r w:rsidR="00885488" w:rsidRPr="00F77676">
        <w:rPr>
          <w:lang w:val="fr-FR"/>
        </w:rPr>
        <w:t xml:space="preserve"> HY </w:t>
      </w:r>
      <w:r w:rsidR="00885488" w:rsidRPr="00F77676">
        <w:rPr>
          <w:rStyle w:val="Incipit"/>
          <w:lang w:val="fr-FR"/>
        </w:rPr>
        <w:t>Iesu</w:t>
      </w:r>
      <w:r w:rsidR="005A362F" w:rsidRPr="00F77676">
        <w:rPr>
          <w:i/>
          <w:lang w:val="fr-FR"/>
        </w:rPr>
        <w:t xml:space="preserve"> </w:t>
      </w:r>
      <w:r w:rsidR="00885488" w:rsidRPr="00F77676">
        <w:rPr>
          <w:rStyle w:val="Incipit"/>
          <w:lang w:val="fr-FR"/>
        </w:rPr>
        <w:t>redemptor</w:t>
      </w:r>
      <w:r w:rsidR="00885488" w:rsidRPr="00F77676">
        <w:rPr>
          <w:lang w:val="fr-FR"/>
        </w:rPr>
        <w:t xml:space="preserve">. AD </w:t>
      </w:r>
      <w:r w:rsidR="00885488" w:rsidRPr="00F77676">
        <w:rPr>
          <w:rStyle w:val="Incipit"/>
          <w:lang w:val="fr-FR"/>
        </w:rPr>
        <w:t>Vigila</w:t>
      </w:r>
      <w:r w:rsidR="00885488" w:rsidRPr="005B472A">
        <w:rPr>
          <w:lang w:val="fr-FR"/>
        </w:rPr>
        <w:t>.</w:t>
      </w:r>
    </w:p>
    <w:p w:rsidR="00885488" w:rsidRPr="00F77676" w:rsidRDefault="000E24DA" w:rsidP="00415109">
      <w:pPr>
        <w:pStyle w:val="berschrift1"/>
        <w:rPr>
          <w:lang w:val="fr-FR"/>
        </w:rPr>
      </w:pPr>
      <w:r w:rsidRPr="00F77676">
        <w:rPr>
          <w:lang w:val="fr-FR"/>
        </w:rPr>
        <w:t>SATURNINI MARTYRIS</w:t>
      </w:r>
    </w:p>
    <w:p w:rsidR="00885488" w:rsidRPr="00F77676" w:rsidRDefault="00885488" w:rsidP="00415109">
      <w:pPr>
        <w:rPr>
          <w:lang w:val="fr-FR"/>
        </w:rPr>
      </w:pPr>
      <w:r w:rsidRPr="00F77676">
        <w:rPr>
          <w:lang w:val="fr-FR"/>
        </w:rPr>
        <w:t>Antiphonae ut de uno martyre.</w:t>
      </w:r>
    </w:p>
    <w:p w:rsidR="00885488" w:rsidRPr="00F77676" w:rsidRDefault="000E24DA" w:rsidP="00415109">
      <w:pPr>
        <w:rPr>
          <w:lang w:val="fr-FR"/>
        </w:rPr>
      </w:pPr>
      <w:r w:rsidRPr="00F77676">
        <w:rPr>
          <w:rStyle w:val="Time1"/>
          <w:lang w:val="fr-FR"/>
        </w:rPr>
        <w:t>Ad vesperas</w:t>
      </w:r>
      <w:r w:rsidR="00885488" w:rsidRPr="00F77676">
        <w:rPr>
          <w:lang w:val="fr-FR"/>
        </w:rPr>
        <w:t xml:space="preserve"> AM </w:t>
      </w:r>
      <w:r w:rsidR="00885488" w:rsidRPr="00F77676">
        <w:rPr>
          <w:rStyle w:val="Incipit"/>
          <w:lang w:val="fr-FR"/>
        </w:rPr>
        <w:t xml:space="preserve">Beatus </w:t>
      </w:r>
      <w:r w:rsidR="00C31823" w:rsidRPr="00F77676">
        <w:rPr>
          <w:rStyle w:val="Incipit"/>
          <w:lang w:val="fr-FR"/>
        </w:rPr>
        <w:t>vir</w:t>
      </w:r>
      <w:r w:rsidR="00885488" w:rsidRPr="00F77676">
        <w:rPr>
          <w:rStyle w:val="Incipit"/>
          <w:lang w:val="fr-FR"/>
        </w:rPr>
        <w:t xml:space="preserve"> qui suffert</w:t>
      </w:r>
      <w:r w:rsidR="00885488" w:rsidRPr="00F77676">
        <w:rPr>
          <w:lang w:val="fr-FR"/>
        </w:rPr>
        <w:t>.</w:t>
      </w:r>
    </w:p>
    <w:p w:rsidR="00885488" w:rsidRPr="00F77676" w:rsidRDefault="00BA24A1" w:rsidP="00415109">
      <w:pPr>
        <w:rPr>
          <w:lang w:val="fr-FR"/>
        </w:rPr>
      </w:pPr>
      <w:r w:rsidRPr="00F77676">
        <w:rPr>
          <w:rStyle w:val="Time1"/>
          <w:lang w:val="fr-FR"/>
        </w:rPr>
        <w:t>[</w:t>
      </w:r>
      <w:r w:rsidR="00562339" w:rsidRPr="00F77676">
        <w:rPr>
          <w:rStyle w:val="Time1"/>
          <w:lang w:val="fr-FR"/>
        </w:rPr>
        <w:t>Ad laudes</w:t>
      </w:r>
      <w:r w:rsidRPr="00F77676">
        <w:rPr>
          <w:rStyle w:val="Time1"/>
          <w:lang w:val="fr-FR"/>
        </w:rPr>
        <w:t>]</w:t>
      </w:r>
      <w:r w:rsidR="00885488" w:rsidRPr="00F77676">
        <w:rPr>
          <w:lang w:val="fr-FR"/>
        </w:rPr>
        <w:t xml:space="preserve"> AB </w:t>
      </w:r>
      <w:r w:rsidR="00885488" w:rsidRPr="00F77676">
        <w:rPr>
          <w:rStyle w:val="Incipit"/>
          <w:lang w:val="fr-FR"/>
        </w:rPr>
        <w:t xml:space="preserve">Hic </w:t>
      </w:r>
      <w:r w:rsidR="00C31823" w:rsidRPr="00F77676">
        <w:rPr>
          <w:rStyle w:val="Incipit"/>
          <w:lang w:val="fr-FR"/>
        </w:rPr>
        <w:t>vir</w:t>
      </w:r>
      <w:r w:rsidR="00885488" w:rsidRPr="00F77676">
        <w:rPr>
          <w:rStyle w:val="Incipit"/>
          <w:lang w:val="fr-FR"/>
        </w:rPr>
        <w:t xml:space="preserve"> despiciens mundum</w:t>
      </w:r>
      <w:r w:rsidR="00885488" w:rsidRPr="00F77676">
        <w:rPr>
          <w:lang w:val="fr-FR"/>
        </w:rPr>
        <w:t>.</w:t>
      </w:r>
    </w:p>
    <w:p w:rsidR="00885488" w:rsidRPr="00F77676" w:rsidRDefault="00885488" w:rsidP="00415109">
      <w:pPr>
        <w:pStyle w:val="berschrift1"/>
        <w:rPr>
          <w:lang w:val="fr-FR"/>
        </w:rPr>
      </w:pPr>
      <w:r w:rsidRPr="00F77676">
        <w:rPr>
          <w:lang w:val="fr-FR"/>
        </w:rPr>
        <w:t>IN VIGILIA DIVI ANDREAE</w:t>
      </w:r>
    </w:p>
    <w:p w:rsidR="00885488" w:rsidRPr="00F77676" w:rsidRDefault="000E24DA" w:rsidP="00415109">
      <w:pPr>
        <w:rPr>
          <w:lang w:val="fr-FR"/>
        </w:rPr>
      </w:pPr>
      <w:r w:rsidRPr="00F77676">
        <w:rPr>
          <w:rStyle w:val="Time1"/>
          <w:lang w:val="fr-FR"/>
        </w:rPr>
        <w:t>Ad matutinum</w:t>
      </w:r>
      <w:r w:rsidR="00885488" w:rsidRPr="00F77676">
        <w:rPr>
          <w:lang w:val="fr-FR"/>
        </w:rPr>
        <w:t xml:space="preserve"> legitur EV </w:t>
      </w:r>
      <w:r w:rsidR="00885488" w:rsidRPr="00F77676">
        <w:rPr>
          <w:rStyle w:val="Incipit"/>
          <w:lang w:val="fr-FR"/>
        </w:rPr>
        <w:t>Stabat</w:t>
      </w:r>
      <w:r w:rsidR="005A362F" w:rsidRPr="00F77676">
        <w:rPr>
          <w:rStyle w:val="Incipit"/>
          <w:lang w:val="fr-FR"/>
        </w:rPr>
        <w:t xml:space="preserve"> </w:t>
      </w:r>
      <w:r w:rsidR="00885488" w:rsidRPr="00F77676">
        <w:rPr>
          <w:rStyle w:val="Incipit"/>
          <w:lang w:val="fr-FR"/>
        </w:rPr>
        <w:t>Ioannes</w:t>
      </w:r>
      <w:r w:rsidR="005A362F" w:rsidRPr="00F77676">
        <w:rPr>
          <w:rStyle w:val="Incipit"/>
          <w:lang w:val="fr-FR"/>
        </w:rPr>
        <w:t xml:space="preserve"> </w:t>
      </w:r>
      <w:r w:rsidR="00885488" w:rsidRPr="00F77676">
        <w:rPr>
          <w:rStyle w:val="Incipit"/>
          <w:lang w:val="fr-FR"/>
        </w:rPr>
        <w:t>et</w:t>
      </w:r>
      <w:r w:rsidR="005A362F" w:rsidRPr="00F77676">
        <w:rPr>
          <w:rStyle w:val="Incipit"/>
          <w:lang w:val="fr-FR"/>
        </w:rPr>
        <w:t xml:space="preserve"> </w:t>
      </w:r>
      <w:r w:rsidR="00562339" w:rsidRPr="00F77676">
        <w:rPr>
          <w:rStyle w:val="Incipit"/>
          <w:lang w:val="fr-FR"/>
        </w:rPr>
        <w:t xml:space="preserve">|R| </w:t>
      </w:r>
      <w:r w:rsidR="00885488" w:rsidRPr="00F77676">
        <w:rPr>
          <w:rStyle w:val="Incipit"/>
          <w:lang w:val="fr-FR"/>
        </w:rPr>
        <w:t>ex</w:t>
      </w:r>
      <w:r w:rsidR="005A362F" w:rsidRPr="00F77676">
        <w:rPr>
          <w:rStyle w:val="Incipit"/>
          <w:lang w:val="fr-FR"/>
        </w:rPr>
        <w:t xml:space="preserve"> </w:t>
      </w:r>
      <w:r w:rsidR="00885488" w:rsidRPr="00F77676">
        <w:rPr>
          <w:rStyle w:val="Incipit"/>
          <w:lang w:val="fr-FR"/>
        </w:rPr>
        <w:t>discipulis</w:t>
      </w:r>
      <w:r w:rsidR="00885488" w:rsidRPr="00F77676">
        <w:rPr>
          <w:lang w:val="fr-FR"/>
        </w:rPr>
        <w:t xml:space="preserve"> </w:t>
      </w:r>
      <w:r w:rsidR="008D35E3" w:rsidRPr="00F77676">
        <w:rPr>
          <w:lang w:val="fr-FR"/>
        </w:rPr>
        <w:t>quaere</w:t>
      </w:r>
      <w:r w:rsidR="00885488" w:rsidRPr="00F77676">
        <w:rPr>
          <w:lang w:val="fr-FR"/>
        </w:rPr>
        <w:t xml:space="preserve"> in libro de sanctis.</w:t>
      </w:r>
    </w:p>
    <w:p w:rsidR="00885488" w:rsidRPr="00B779A9" w:rsidRDefault="00885488" w:rsidP="00415109">
      <w:pPr>
        <w:rPr>
          <w:lang w:val="pt-PT"/>
        </w:rPr>
      </w:pPr>
      <w:r w:rsidRPr="00B779A9">
        <w:rPr>
          <w:lang w:val="pt-PT"/>
        </w:rPr>
        <w:t xml:space="preserve">Hac die </w:t>
      </w:r>
      <w:r w:rsidRPr="002D4ADF">
        <w:rPr>
          <w:rStyle w:val="Time1"/>
          <w:lang w:val="pt-PT"/>
        </w:rPr>
        <w:t>tertia et sexta</w:t>
      </w:r>
      <w:r w:rsidRPr="00B779A9">
        <w:rPr>
          <w:lang w:val="pt-PT"/>
        </w:rPr>
        <w:t xml:space="preserve"> simul cantantur. </w:t>
      </w:r>
    </w:p>
    <w:p w:rsidR="00562339" w:rsidRPr="00185B52" w:rsidRDefault="0010113B" w:rsidP="00415109">
      <w:pPr>
        <w:rPr>
          <w:lang w:val="pt-PT"/>
        </w:rPr>
      </w:pPr>
      <w:r w:rsidRPr="00185B52">
        <w:rPr>
          <w:rStyle w:val="Time1"/>
          <w:lang w:val="pt-PT"/>
        </w:rPr>
        <w:t>[Ad missam]</w:t>
      </w:r>
      <w:r w:rsidRPr="00185B52">
        <w:rPr>
          <w:lang w:val="pt-PT"/>
        </w:rPr>
        <w:t xml:space="preserve"> </w:t>
      </w:r>
      <w:r w:rsidR="00885488" w:rsidRPr="00185B52">
        <w:rPr>
          <w:lang w:val="pt-PT"/>
        </w:rPr>
        <w:t>Post nonam habetur de vigilia officium</w:t>
      </w:r>
      <w:r w:rsidRPr="00185B52">
        <w:rPr>
          <w:lang w:val="pt-PT"/>
        </w:rPr>
        <w:t>.</w:t>
      </w:r>
      <w:r w:rsidR="00885488" w:rsidRPr="00185B52">
        <w:rPr>
          <w:lang w:val="pt-PT"/>
        </w:rPr>
        <w:t xml:space="preserve"> </w:t>
      </w:r>
      <w:r w:rsidR="00562339" w:rsidRPr="00185B52">
        <w:rPr>
          <w:lang w:val="pt-PT"/>
        </w:rPr>
        <w:t>Introitus est [</w:t>
      </w:r>
      <w:r w:rsidR="00885488" w:rsidRPr="00185B52">
        <w:rPr>
          <w:lang w:val="pt-PT"/>
        </w:rPr>
        <w:t>IN</w:t>
      </w:r>
      <w:r w:rsidR="00562339" w:rsidRPr="00185B52">
        <w:rPr>
          <w:lang w:val="pt-PT"/>
        </w:rPr>
        <w:t>]</w:t>
      </w:r>
      <w:r w:rsidR="00885488" w:rsidRPr="00185B52">
        <w:rPr>
          <w:lang w:val="pt-PT"/>
        </w:rPr>
        <w:t xml:space="preserve"> </w:t>
      </w:r>
      <w:r w:rsidR="00885488" w:rsidRPr="00185B52">
        <w:rPr>
          <w:rStyle w:val="Incipit"/>
          <w:lang w:val="pt-PT"/>
        </w:rPr>
        <w:t>Dominus secus mare</w:t>
      </w:r>
      <w:r w:rsidR="00885488" w:rsidRPr="00185B52">
        <w:rPr>
          <w:lang w:val="pt-PT"/>
        </w:rPr>
        <w:t xml:space="preserve">. GR </w:t>
      </w:r>
      <w:r w:rsidR="00885488" w:rsidRPr="00185B52">
        <w:rPr>
          <w:rStyle w:val="Incipit"/>
          <w:lang w:val="pt-PT"/>
        </w:rPr>
        <w:t>In omnem terram</w:t>
      </w:r>
      <w:r w:rsidR="00DD1415" w:rsidRPr="00185B52">
        <w:rPr>
          <w:lang w:val="pt-PT"/>
        </w:rPr>
        <w:t>@175.</w:t>
      </w:r>
      <w:r w:rsidR="00885488" w:rsidRPr="00185B52">
        <w:rPr>
          <w:lang w:val="pt-PT"/>
        </w:rPr>
        <w:t xml:space="preserve"> OF </w:t>
      </w:r>
      <w:r w:rsidR="00885488" w:rsidRPr="00185B52">
        <w:rPr>
          <w:rStyle w:val="Incipit"/>
          <w:lang w:val="pt-PT"/>
        </w:rPr>
        <w:t>Gloria et honore</w:t>
      </w:r>
      <w:r w:rsidR="00DD1415" w:rsidRPr="00185B52">
        <w:rPr>
          <w:lang w:val="pt-PT"/>
        </w:rPr>
        <w:t>@38.</w:t>
      </w:r>
      <w:r w:rsidR="00885488" w:rsidRPr="00185B52">
        <w:rPr>
          <w:lang w:val="pt-PT"/>
        </w:rPr>
        <w:t xml:space="preserve"> CO </w:t>
      </w:r>
      <w:r w:rsidR="00885488" w:rsidRPr="00185B52">
        <w:rPr>
          <w:rStyle w:val="Incipit"/>
          <w:lang w:val="pt-PT"/>
        </w:rPr>
        <w:t xml:space="preserve">Dixit Andreas </w:t>
      </w:r>
      <w:r w:rsidR="00FA3B56" w:rsidRPr="00185B52">
        <w:rPr>
          <w:rStyle w:val="Incipit"/>
          <w:lang w:val="pt-PT"/>
        </w:rPr>
        <w:t>Simo</w:t>
      </w:r>
      <w:r w:rsidR="00885488" w:rsidRPr="00185B52">
        <w:rPr>
          <w:rStyle w:val="Incipit"/>
          <w:lang w:val="pt-PT"/>
        </w:rPr>
        <w:t>ni</w:t>
      </w:r>
      <w:r w:rsidR="00885488" w:rsidRPr="00185B52">
        <w:rPr>
          <w:lang w:val="pt-PT"/>
        </w:rPr>
        <w:t>.</w:t>
      </w:r>
      <w:r w:rsidR="00562339" w:rsidRPr="00185B52">
        <w:rPr>
          <w:lang w:val="pt-PT"/>
        </w:rPr>
        <w:t xml:space="preserve"> </w:t>
      </w:r>
      <w:r w:rsidR="00885488" w:rsidRPr="00185B52">
        <w:rPr>
          <w:lang w:val="pt-PT"/>
        </w:rPr>
        <w:t>Finis</w:t>
      </w:r>
      <w:r w:rsidR="00562339" w:rsidRPr="00185B52">
        <w:rPr>
          <w:lang w:val="pt-PT"/>
        </w:rPr>
        <w:t xml:space="preserve">. </w:t>
      </w:r>
    </w:p>
    <w:p w:rsidR="00885488" w:rsidRPr="00185B52" w:rsidRDefault="00562339" w:rsidP="00415109">
      <w:pPr>
        <w:rPr>
          <w:lang w:val="pt-PT"/>
        </w:rPr>
      </w:pPr>
      <w:r w:rsidRPr="00185B52">
        <w:rPr>
          <w:lang w:val="pt-PT"/>
        </w:rPr>
        <w:t>(95v) E</w:t>
      </w:r>
      <w:r w:rsidR="00885488" w:rsidRPr="00185B52">
        <w:rPr>
          <w:lang w:val="pt-PT"/>
        </w:rPr>
        <w:t xml:space="preserve">xplicit pars </w:t>
      </w:r>
      <w:r w:rsidR="009348EA" w:rsidRPr="00185B52">
        <w:rPr>
          <w:lang w:val="pt-PT"/>
        </w:rPr>
        <w:t>aestiv</w:t>
      </w:r>
      <w:r w:rsidR="00885488" w:rsidRPr="00185B52">
        <w:rPr>
          <w:lang w:val="pt-PT"/>
        </w:rPr>
        <w:t>alis huius bre</w:t>
      </w:r>
      <w:r w:rsidR="00DD6B06" w:rsidRPr="00185B52">
        <w:rPr>
          <w:lang w:val="pt-PT"/>
        </w:rPr>
        <w:t>via</w:t>
      </w:r>
      <w:r w:rsidR="00885488" w:rsidRPr="00185B52">
        <w:rPr>
          <w:lang w:val="pt-PT"/>
        </w:rPr>
        <w:t>rii iuxta ri</w:t>
      </w:r>
      <w:r w:rsidR="00F35593" w:rsidRPr="00185B52">
        <w:rPr>
          <w:lang w:val="pt-PT"/>
        </w:rPr>
        <w:t xml:space="preserve">tum </w:t>
      </w:r>
      <w:r w:rsidRPr="00185B52">
        <w:rPr>
          <w:lang w:val="pt-PT"/>
        </w:rPr>
        <w:t xml:space="preserve">%D::cha% </w:t>
      </w:r>
      <w:r w:rsidR="00F35593" w:rsidRPr="00185B52">
        <w:rPr>
          <w:rStyle w:val="Ort"/>
          <w:lang w:val="pt-PT"/>
        </w:rPr>
        <w:t>cathedralis ecclesiae Seccav</w:t>
      </w:r>
      <w:r w:rsidR="00885488" w:rsidRPr="00185B52">
        <w:rPr>
          <w:rStyle w:val="Ort"/>
          <w:lang w:val="pt-PT"/>
        </w:rPr>
        <w:t>iensis</w:t>
      </w:r>
      <w:r w:rsidR="00885488" w:rsidRPr="00185B52">
        <w:rPr>
          <w:lang w:val="pt-PT"/>
        </w:rPr>
        <w:t>.</w:t>
      </w:r>
    </w:p>
    <w:p w:rsidR="00885488" w:rsidRPr="00B779A9" w:rsidRDefault="000E24DA" w:rsidP="00415109">
      <w:pPr>
        <w:rPr>
          <w:lang w:val="pt-PT"/>
        </w:rPr>
      </w:pPr>
      <w:r>
        <w:rPr>
          <w:lang w:val="pt-PT"/>
        </w:rPr>
        <w:t>|I::96r-99v leer|</w:t>
      </w:r>
    </w:p>
    <w:p w:rsidR="00AA4258" w:rsidRPr="00B779A9" w:rsidRDefault="00885488" w:rsidP="00415109">
      <w:pPr>
        <w:rPr>
          <w:lang w:val="pt-PT"/>
        </w:rPr>
      </w:pPr>
      <w:r w:rsidRPr="00B779A9">
        <w:rPr>
          <w:lang w:val="pt-PT"/>
        </w:rPr>
        <w:t xml:space="preserve">(100r) </w:t>
      </w:r>
    </w:p>
    <w:p w:rsidR="000E24DA" w:rsidRPr="00F77676" w:rsidRDefault="00885488" w:rsidP="00415109">
      <w:pPr>
        <w:pStyle w:val="berschrift1"/>
        <w:rPr>
          <w:lang w:val="pt-PT"/>
        </w:rPr>
      </w:pPr>
      <w:r w:rsidRPr="00F77676">
        <w:rPr>
          <w:lang w:val="pt-PT"/>
        </w:rPr>
        <w:lastRenderedPageBreak/>
        <w:t xml:space="preserve">INCIPIT PARS </w:t>
      </w:r>
      <w:r w:rsidR="00B108B8" w:rsidRPr="00F77676">
        <w:rPr>
          <w:lang w:val="pt-PT"/>
        </w:rPr>
        <w:t>HIEM</w:t>
      </w:r>
      <w:r w:rsidRPr="00F77676">
        <w:rPr>
          <w:lang w:val="pt-PT"/>
        </w:rPr>
        <w:t>ALIS TAM DE TEMPORE QUAM DE SANCTIS SECUNDUM ORDINEM ECCLESIAE SECCAVIENSIS</w:t>
      </w:r>
    </w:p>
    <w:p w:rsidR="00885488" w:rsidRPr="00F77676" w:rsidRDefault="000E24DA" w:rsidP="00415109">
      <w:pPr>
        <w:pStyle w:val="berschrift1"/>
        <w:rPr>
          <w:lang w:val="pt-PT"/>
        </w:rPr>
      </w:pPr>
      <w:r w:rsidRPr="00F77676">
        <w:rPr>
          <w:lang w:val="pt-PT"/>
        </w:rPr>
        <w:t>DE SANCTO ANDREA</w:t>
      </w:r>
    </w:p>
    <w:p w:rsidR="00885488" w:rsidRPr="00B779A9" w:rsidRDefault="00885488" w:rsidP="00415109">
      <w:pPr>
        <w:rPr>
          <w:lang w:val="pt-PT"/>
        </w:rPr>
      </w:pPr>
      <w:r w:rsidRPr="00B779A9">
        <w:rPr>
          <w:lang w:val="pt-PT"/>
        </w:rPr>
        <w:t>Binos facimus.</w:t>
      </w:r>
    </w:p>
    <w:p w:rsidR="00885488" w:rsidRPr="00B779A9" w:rsidRDefault="000E24DA" w:rsidP="00415109">
      <w:pPr>
        <w:rPr>
          <w:lang w:val="pt-PT"/>
        </w:rPr>
      </w:pPr>
      <w:r w:rsidRPr="00F77676">
        <w:rPr>
          <w:rStyle w:val="Time1"/>
          <w:lang w:val="pt-PT"/>
        </w:rPr>
        <w:t>Ad vesperas</w:t>
      </w:r>
      <w:r w:rsidR="00885488" w:rsidRPr="00B779A9">
        <w:rPr>
          <w:lang w:val="pt-PT"/>
        </w:rPr>
        <w:t xml:space="preserve"> super psalmos AN </w:t>
      </w:r>
      <w:r w:rsidR="00885488" w:rsidRPr="00794880">
        <w:rPr>
          <w:rStyle w:val="Incipit"/>
          <w:lang w:val="pt-PT"/>
        </w:rPr>
        <w:t>Unus</w:t>
      </w:r>
      <w:r w:rsidR="005A362F" w:rsidRPr="005A362F">
        <w:rPr>
          <w:i/>
          <w:lang w:val="pt-PT"/>
        </w:rPr>
        <w:t xml:space="preserve"> </w:t>
      </w:r>
      <w:r w:rsidR="00885488" w:rsidRPr="00794880">
        <w:rPr>
          <w:rStyle w:val="Incipit"/>
          <w:lang w:val="pt-PT"/>
        </w:rPr>
        <w:t>ex</w:t>
      </w:r>
      <w:r w:rsidR="005A362F" w:rsidRPr="005A362F">
        <w:rPr>
          <w:i/>
          <w:lang w:val="pt-PT"/>
        </w:rPr>
        <w:t xml:space="preserve"> </w:t>
      </w:r>
      <w:r w:rsidR="00885488" w:rsidRPr="00794880">
        <w:rPr>
          <w:rStyle w:val="Incipit"/>
          <w:lang w:val="pt-PT"/>
        </w:rPr>
        <w:t>duobus</w:t>
      </w:r>
      <w:r w:rsidR="005A362F" w:rsidRPr="005A362F">
        <w:rPr>
          <w:i/>
          <w:lang w:val="pt-PT"/>
        </w:rPr>
        <w:t xml:space="preserve"> </w:t>
      </w:r>
      <w:r w:rsidR="00885488" w:rsidRPr="00794880">
        <w:rPr>
          <w:rStyle w:val="Incipit"/>
          <w:lang w:val="pt-PT"/>
        </w:rPr>
        <w:t>qui</w:t>
      </w:r>
      <w:r w:rsidR="005A362F" w:rsidRPr="005A362F">
        <w:rPr>
          <w:i/>
          <w:lang w:val="pt-PT"/>
        </w:rPr>
        <w:t xml:space="preserve"> </w:t>
      </w:r>
      <w:r w:rsidR="00885488" w:rsidRPr="00794880">
        <w:rPr>
          <w:rStyle w:val="Incipit"/>
          <w:lang w:val="pt-PT"/>
        </w:rPr>
        <w:t>secuti</w:t>
      </w:r>
      <w:r w:rsidR="005A362F" w:rsidRPr="005A362F">
        <w:rPr>
          <w:i/>
          <w:lang w:val="pt-PT"/>
        </w:rPr>
        <w:t xml:space="preserve"> </w:t>
      </w:r>
      <w:r w:rsidR="00885488" w:rsidRPr="00794880">
        <w:rPr>
          <w:rStyle w:val="Incipit"/>
          <w:lang w:val="pt-PT"/>
        </w:rPr>
        <w:t>sunt</w:t>
      </w:r>
      <w:r w:rsidR="005A362F" w:rsidRPr="005A362F">
        <w:rPr>
          <w:i/>
          <w:lang w:val="pt-PT"/>
        </w:rPr>
        <w:t xml:space="preserve"> </w:t>
      </w:r>
      <w:r w:rsidR="00885488" w:rsidRPr="00794880">
        <w:rPr>
          <w:rStyle w:val="Incipit"/>
          <w:lang w:val="pt-PT"/>
        </w:rPr>
        <w:t>dominum</w:t>
      </w:r>
      <w:r w:rsidR="00885488" w:rsidRPr="00B779A9">
        <w:rPr>
          <w:lang w:val="pt-PT"/>
        </w:rPr>
        <w:t xml:space="preserve"> ex parte </w:t>
      </w:r>
      <w:r w:rsidR="00B108B8" w:rsidRPr="00B779A9">
        <w:rPr>
          <w:lang w:val="pt-PT"/>
        </w:rPr>
        <w:t>hiem</w:t>
      </w:r>
      <w:r w:rsidR="00885488" w:rsidRPr="00B779A9">
        <w:rPr>
          <w:lang w:val="pt-PT"/>
        </w:rPr>
        <w:t xml:space="preserve">ali cantatur haec </w:t>
      </w:r>
      <w:r w:rsidR="00D80D0C" w:rsidRPr="00B779A9">
        <w:rPr>
          <w:lang w:val="pt-PT"/>
        </w:rPr>
        <w:t>hist</w:t>
      </w:r>
      <w:r w:rsidR="00885488" w:rsidRPr="00B779A9">
        <w:rPr>
          <w:lang w:val="pt-PT"/>
        </w:rPr>
        <w:t xml:space="preserve">oria. </w:t>
      </w:r>
      <w:r w:rsidR="00AA4258" w:rsidRPr="00B779A9">
        <w:rPr>
          <w:lang w:val="it-IT"/>
        </w:rPr>
        <w:t>Psalmi omnia Laudate</w:t>
      </w:r>
      <w:r w:rsidR="00885488" w:rsidRPr="00B779A9">
        <w:rPr>
          <w:lang w:val="it-IT"/>
        </w:rPr>
        <w:t xml:space="preserve">. RP </w:t>
      </w:r>
      <w:r w:rsidR="00885488" w:rsidRPr="00794880">
        <w:rPr>
          <w:rStyle w:val="Incipit"/>
          <w:lang w:val="it-IT"/>
        </w:rPr>
        <w:t>Homo</w:t>
      </w:r>
      <w:r w:rsidR="005A362F" w:rsidRPr="005A362F">
        <w:rPr>
          <w:i/>
          <w:lang w:val="it-IT"/>
        </w:rPr>
        <w:t xml:space="preserve"> </w:t>
      </w:r>
      <w:r w:rsidR="00885488" w:rsidRPr="00794880">
        <w:rPr>
          <w:rStyle w:val="Incipit"/>
          <w:lang w:val="it-IT"/>
        </w:rPr>
        <w:t>dei</w:t>
      </w:r>
      <w:r w:rsidR="00885488" w:rsidRPr="00B779A9">
        <w:rPr>
          <w:lang w:val="it-IT"/>
        </w:rPr>
        <w:t xml:space="preserve">. HY </w:t>
      </w:r>
      <w:r w:rsidR="00885488" w:rsidRPr="00794880">
        <w:rPr>
          <w:rStyle w:val="Incipit"/>
          <w:lang w:val="it-IT"/>
        </w:rPr>
        <w:t>Exorta</w:t>
      </w:r>
      <w:r w:rsidR="005A362F" w:rsidRPr="005A362F">
        <w:rPr>
          <w:i/>
          <w:lang w:val="it-IT"/>
        </w:rPr>
        <w:t xml:space="preserve"> </w:t>
      </w:r>
      <w:r w:rsidR="00885488" w:rsidRPr="00794880">
        <w:rPr>
          <w:rStyle w:val="Incipit"/>
          <w:lang w:val="it-IT"/>
        </w:rPr>
        <w:t>a</w:t>
      </w:r>
      <w:r w:rsidR="005A362F" w:rsidRPr="005A362F">
        <w:rPr>
          <w:i/>
          <w:lang w:val="it-IT"/>
        </w:rPr>
        <w:t xml:space="preserve"> </w:t>
      </w:r>
      <w:r w:rsidR="004B3248" w:rsidRPr="00794880">
        <w:rPr>
          <w:rStyle w:val="Incipit"/>
          <w:lang w:val="it-IT"/>
        </w:rPr>
        <w:t>Bethsaida</w:t>
      </w:r>
      <w:r w:rsidR="00885488" w:rsidRPr="00B779A9">
        <w:rPr>
          <w:lang w:val="it-IT"/>
        </w:rPr>
        <w:t xml:space="preserve">. </w:t>
      </w:r>
      <w:r w:rsidR="00885488" w:rsidRPr="00B779A9">
        <w:rPr>
          <w:lang w:val="pt-PT"/>
        </w:rPr>
        <w:t xml:space="preserve">VS </w:t>
      </w:r>
      <w:r w:rsidR="00885488" w:rsidRPr="00794880">
        <w:rPr>
          <w:rStyle w:val="Incipit"/>
          <w:lang w:val="pt-PT"/>
        </w:rPr>
        <w:t>In</w:t>
      </w:r>
      <w:r w:rsidR="005A362F" w:rsidRPr="005A362F">
        <w:rPr>
          <w:i/>
          <w:lang w:val="pt-PT"/>
        </w:rPr>
        <w:t xml:space="preserve"> </w:t>
      </w:r>
      <w:r w:rsidR="00885488" w:rsidRPr="00794880">
        <w:rPr>
          <w:rStyle w:val="Incipit"/>
          <w:lang w:val="pt-PT"/>
        </w:rPr>
        <w:t>omnem</w:t>
      </w:r>
      <w:r w:rsidR="005A362F" w:rsidRPr="005A362F">
        <w:rPr>
          <w:i/>
          <w:lang w:val="pt-PT"/>
        </w:rPr>
        <w:t xml:space="preserve"> </w:t>
      </w:r>
      <w:r w:rsidR="00885488" w:rsidRPr="00794880">
        <w:rPr>
          <w:rStyle w:val="Incipit"/>
          <w:lang w:val="pt-PT"/>
        </w:rPr>
        <w:t>terram</w:t>
      </w:r>
      <w:r w:rsidR="00885488" w:rsidRPr="00B779A9">
        <w:rPr>
          <w:lang w:val="pt-PT"/>
        </w:rPr>
        <w:t xml:space="preserve">. AM </w:t>
      </w:r>
      <w:r w:rsidR="00885488" w:rsidRPr="00794880">
        <w:rPr>
          <w:rStyle w:val="Incipit"/>
          <w:lang w:val="pt-PT"/>
        </w:rPr>
        <w:t>Mox</w:t>
      </w:r>
      <w:r w:rsidR="005A362F" w:rsidRPr="005A362F">
        <w:rPr>
          <w:i/>
          <w:lang w:val="pt-PT"/>
        </w:rPr>
        <w:t xml:space="preserve"> </w:t>
      </w:r>
      <w:r w:rsidR="00885488" w:rsidRPr="00794880">
        <w:rPr>
          <w:rStyle w:val="Incipit"/>
          <w:lang w:val="pt-PT"/>
        </w:rPr>
        <w:t>ut</w:t>
      </w:r>
      <w:r w:rsidR="005A362F" w:rsidRPr="005A362F">
        <w:rPr>
          <w:i/>
          <w:lang w:val="pt-PT"/>
        </w:rPr>
        <w:t xml:space="preserve"> </w:t>
      </w:r>
      <w:r w:rsidR="00702792" w:rsidRPr="00794880">
        <w:rPr>
          <w:rStyle w:val="Incipit"/>
          <w:lang w:val="pt-PT"/>
        </w:rPr>
        <w:t>voc</w:t>
      </w:r>
      <w:r w:rsidR="00885488" w:rsidRPr="00794880">
        <w:rPr>
          <w:rStyle w:val="Incipit"/>
          <w:lang w:val="pt-PT"/>
        </w:rPr>
        <w:t>em</w:t>
      </w:r>
      <w:r w:rsidR="005A362F" w:rsidRPr="005A362F">
        <w:rPr>
          <w:i/>
          <w:lang w:val="pt-PT"/>
        </w:rPr>
        <w:t xml:space="preserve"> </w:t>
      </w:r>
      <w:r w:rsidR="00885488" w:rsidRPr="00794880">
        <w:rPr>
          <w:rStyle w:val="Incipit"/>
          <w:lang w:val="pt-PT"/>
        </w:rPr>
        <w:t>domini</w:t>
      </w:r>
      <w:r w:rsidR="005A362F" w:rsidRPr="005A362F">
        <w:rPr>
          <w:i/>
          <w:lang w:val="pt-PT"/>
        </w:rPr>
        <w:t xml:space="preserve"> </w:t>
      </w:r>
      <w:r w:rsidR="00885488" w:rsidRPr="00794880">
        <w:rPr>
          <w:rStyle w:val="Incipit"/>
          <w:lang w:val="pt-PT"/>
        </w:rPr>
        <w:t>praedicantis</w:t>
      </w:r>
      <w:r w:rsidR="005A362F" w:rsidRPr="005A362F">
        <w:rPr>
          <w:i/>
          <w:lang w:val="pt-PT"/>
        </w:rPr>
        <w:t xml:space="preserve"> </w:t>
      </w:r>
      <w:r w:rsidR="00885488" w:rsidRPr="00794880">
        <w:rPr>
          <w:rStyle w:val="Incipit"/>
          <w:lang w:val="pt-PT"/>
        </w:rPr>
        <w:t>au</w:t>
      </w:r>
      <w:r w:rsidR="00BA4CFB" w:rsidRPr="00794880">
        <w:rPr>
          <w:rStyle w:val="Incipit"/>
          <w:lang w:val="pt-PT"/>
        </w:rPr>
        <w:t>divi</w:t>
      </w:r>
      <w:r w:rsidR="00885488" w:rsidRPr="00794880">
        <w:rPr>
          <w:rStyle w:val="Incipit"/>
          <w:lang w:val="pt-PT"/>
        </w:rPr>
        <w:t>t</w:t>
      </w:r>
      <w:r w:rsidR="00885488" w:rsidRPr="00B779A9">
        <w:rPr>
          <w:lang w:val="pt-PT"/>
        </w:rPr>
        <w:t xml:space="preserve">. De beata virgine AC </w:t>
      </w:r>
      <w:r w:rsidR="00885488" w:rsidRPr="00794880">
        <w:rPr>
          <w:rStyle w:val="Incipit"/>
          <w:lang w:val="pt-PT"/>
        </w:rPr>
        <w:t>Omnium</w:t>
      </w:r>
      <w:r w:rsidR="005A362F" w:rsidRPr="005A362F">
        <w:rPr>
          <w:i/>
          <w:lang w:val="pt-PT"/>
        </w:rPr>
        <w:t xml:space="preserve"> </w:t>
      </w:r>
      <w:r w:rsidR="00885488" w:rsidRPr="00794880">
        <w:rPr>
          <w:rStyle w:val="Incipit"/>
          <w:lang w:val="pt-PT"/>
        </w:rPr>
        <w:t>rerum</w:t>
      </w:r>
      <w:r w:rsidR="00885488" w:rsidRPr="00B779A9">
        <w:rPr>
          <w:lang w:val="pt-PT"/>
        </w:rPr>
        <w:t xml:space="preserve">. </w:t>
      </w:r>
      <w:r w:rsidR="00AA4258" w:rsidRPr="00B779A9">
        <w:rPr>
          <w:lang w:val="pt-PT"/>
        </w:rPr>
        <w:t xml:space="preserve">[BD] </w:t>
      </w:r>
      <w:r w:rsidR="005F6F99" w:rsidRPr="00794880">
        <w:rPr>
          <w:rStyle w:val="Incipit"/>
          <w:lang w:val="pt-PT"/>
        </w:rPr>
        <w:t>Benedicamus</w:t>
      </w:r>
      <w:r w:rsidR="00AA4258" w:rsidRPr="00B779A9">
        <w:rPr>
          <w:lang w:val="pt-PT"/>
        </w:rPr>
        <w:t xml:space="preserve"> d</w:t>
      </w:r>
      <w:r w:rsidR="00885488" w:rsidRPr="00B779A9">
        <w:rPr>
          <w:lang w:val="pt-PT"/>
        </w:rPr>
        <w:t>e apostolis.</w:t>
      </w:r>
    </w:p>
    <w:p w:rsidR="00885488" w:rsidRPr="00F77676" w:rsidRDefault="00885488" w:rsidP="00415109">
      <w:r w:rsidRPr="00F77676">
        <w:t xml:space="preserve">Si </w:t>
      </w:r>
      <w:r w:rsidR="00702B7F" w:rsidRPr="00F77676">
        <w:t>|I::es folgen ca. 6 leere Zeilen|</w:t>
      </w:r>
    </w:p>
    <w:p w:rsidR="00885488" w:rsidRPr="00B779A9" w:rsidRDefault="00702B7F" w:rsidP="00415109">
      <w:pPr>
        <w:rPr>
          <w:lang w:val="pt-PT"/>
        </w:rPr>
      </w:pPr>
      <w:r w:rsidRPr="00F77676">
        <w:rPr>
          <w:rStyle w:val="Time1"/>
          <w:lang w:val="en-US"/>
        </w:rPr>
        <w:t>Ad completorium</w:t>
      </w:r>
      <w:r w:rsidR="00885488" w:rsidRPr="00F77676">
        <w:rPr>
          <w:lang w:val="en-US"/>
        </w:rPr>
        <w:t xml:space="preserve"> HY </w:t>
      </w:r>
      <w:r w:rsidR="00885488" w:rsidRPr="00F77676">
        <w:rPr>
          <w:rStyle w:val="Incipit"/>
          <w:lang w:val="en-US"/>
        </w:rPr>
        <w:t xml:space="preserve">Iesu redemptor </w:t>
      </w:r>
      <w:r w:rsidR="002332ED" w:rsidRPr="00F77676">
        <w:rPr>
          <w:rStyle w:val="Incipit"/>
          <w:lang w:val="en-US"/>
        </w:rPr>
        <w:t>saecul</w:t>
      </w:r>
      <w:r w:rsidR="00885488" w:rsidRPr="00F77676">
        <w:rPr>
          <w:rStyle w:val="Incipit"/>
          <w:lang w:val="en-US"/>
        </w:rPr>
        <w:t>i</w:t>
      </w:r>
      <w:r w:rsidR="00885488" w:rsidRPr="00F77676">
        <w:rPr>
          <w:lang w:val="en-US"/>
        </w:rPr>
        <w:t xml:space="preserve">. </w:t>
      </w:r>
      <w:r w:rsidR="00885488" w:rsidRPr="00B779A9">
        <w:rPr>
          <w:lang w:val="pt-PT"/>
        </w:rPr>
        <w:t xml:space="preserve">AD </w:t>
      </w:r>
      <w:r w:rsidR="00885488" w:rsidRPr="00F77676">
        <w:rPr>
          <w:rStyle w:val="Incipit"/>
          <w:lang w:val="pt-PT"/>
        </w:rPr>
        <w:t>Pacem tuam</w:t>
      </w:r>
      <w:r w:rsidR="00885488" w:rsidRPr="00B779A9">
        <w:rPr>
          <w:lang w:val="pt-PT"/>
        </w:rPr>
        <w:t>.</w:t>
      </w:r>
    </w:p>
    <w:p w:rsidR="00885488" w:rsidRPr="00B779A9" w:rsidRDefault="00702B7F" w:rsidP="00415109">
      <w:pPr>
        <w:rPr>
          <w:lang w:val="pt-PT"/>
        </w:rPr>
      </w:pPr>
      <w:r w:rsidRPr="00F77676">
        <w:rPr>
          <w:rStyle w:val="Time1"/>
          <w:lang w:val="pt-PT"/>
        </w:rPr>
        <w:t>Ad matutinum</w:t>
      </w:r>
      <w:r w:rsidR="00885488" w:rsidRPr="00B779A9">
        <w:rPr>
          <w:lang w:val="pt-PT"/>
        </w:rPr>
        <w:t xml:space="preserve"> I</w:t>
      </w:r>
      <w:r w:rsidR="0042577B" w:rsidRPr="00B779A9">
        <w:rPr>
          <w:lang w:val="pt-PT"/>
        </w:rPr>
        <w:t>N</w:t>
      </w:r>
      <w:r w:rsidR="00885488" w:rsidRPr="00B779A9">
        <w:rPr>
          <w:lang w:val="pt-PT"/>
        </w:rPr>
        <w:t xml:space="preserve">V </w:t>
      </w:r>
      <w:r w:rsidR="00885488" w:rsidRPr="00F77676">
        <w:rPr>
          <w:rStyle w:val="Incipit"/>
          <w:lang w:val="pt-PT"/>
        </w:rPr>
        <w:t>Adoremus victoriosissimum regem</w:t>
      </w:r>
      <w:r w:rsidR="00885488" w:rsidRPr="00B779A9">
        <w:rPr>
          <w:lang w:val="pt-PT"/>
        </w:rPr>
        <w:t xml:space="preserve">. HY </w:t>
      </w:r>
      <w:r w:rsidR="00885488" w:rsidRPr="00F77676">
        <w:rPr>
          <w:rStyle w:val="Incipit"/>
          <w:lang w:val="pt-PT"/>
        </w:rPr>
        <w:t xml:space="preserve">Exultet caelum </w:t>
      </w:r>
      <w:r w:rsidR="00F273D2" w:rsidRPr="00F77676">
        <w:rPr>
          <w:rStyle w:val="Incipit"/>
          <w:lang w:val="pt-PT"/>
        </w:rPr>
        <w:t>|</w:t>
      </w:r>
      <w:r w:rsidR="00885488" w:rsidRPr="00F77676">
        <w:rPr>
          <w:rStyle w:val="Incipit"/>
          <w:lang w:val="pt-PT"/>
        </w:rPr>
        <w:t>laudimus</w:t>
      </w:r>
      <w:r w:rsidR="00F273D2" w:rsidRPr="00F77676">
        <w:rPr>
          <w:rStyle w:val="Incipit"/>
          <w:lang w:val="pt-PT"/>
        </w:rPr>
        <w:t>::laudibus|</w:t>
      </w:r>
      <w:r w:rsidR="00885488" w:rsidRPr="00B779A9">
        <w:rPr>
          <w:lang w:val="pt-PT"/>
        </w:rPr>
        <w:t>.</w:t>
      </w:r>
    </w:p>
    <w:p w:rsidR="00885488" w:rsidRPr="00B779A9" w:rsidRDefault="00B9523A" w:rsidP="00415109">
      <w:pPr>
        <w:rPr>
          <w:lang w:val="pt-PT"/>
        </w:rPr>
      </w:pPr>
      <w:r w:rsidRPr="00F77676">
        <w:rPr>
          <w:rStyle w:val="Time2"/>
          <w:lang w:val="pt-PT"/>
        </w:rPr>
        <w:t>In primo nocturno</w:t>
      </w:r>
      <w:r w:rsidR="00885488" w:rsidRPr="00B779A9">
        <w:rPr>
          <w:lang w:val="pt-PT"/>
        </w:rPr>
        <w:t xml:space="preserve"> AN </w:t>
      </w:r>
      <w:r w:rsidR="00885488" w:rsidRPr="00794880">
        <w:rPr>
          <w:rStyle w:val="Incipit"/>
          <w:lang w:val="pt-PT"/>
        </w:rPr>
        <w:t>Vidit</w:t>
      </w:r>
      <w:r w:rsidR="005A362F" w:rsidRPr="005A362F">
        <w:rPr>
          <w:i/>
          <w:lang w:val="pt-PT"/>
        </w:rPr>
        <w:t xml:space="preserve"> </w:t>
      </w:r>
      <w:r w:rsidR="00885488" w:rsidRPr="00794880">
        <w:rPr>
          <w:rStyle w:val="Incipit"/>
          <w:lang w:val="pt-PT"/>
        </w:rPr>
        <w:t>dominus</w:t>
      </w:r>
      <w:r w:rsidR="005A362F" w:rsidRPr="005A362F">
        <w:rPr>
          <w:i/>
          <w:lang w:val="pt-PT"/>
        </w:rPr>
        <w:t xml:space="preserve"> </w:t>
      </w:r>
      <w:r w:rsidR="00885488" w:rsidRPr="00794880">
        <w:rPr>
          <w:rStyle w:val="Incipit"/>
          <w:lang w:val="pt-PT"/>
        </w:rPr>
        <w:t>Petrum</w:t>
      </w:r>
      <w:r w:rsidR="00885488" w:rsidRPr="00B779A9">
        <w:rPr>
          <w:lang w:val="pt-PT"/>
        </w:rPr>
        <w:t xml:space="preserve"> cum duabus sequentibus. PS </w:t>
      </w:r>
      <w:r w:rsidR="00885488" w:rsidRPr="00794880">
        <w:rPr>
          <w:rStyle w:val="Incipit"/>
          <w:lang w:val="pt-PT"/>
        </w:rPr>
        <w:t>Caeli</w:t>
      </w:r>
      <w:r w:rsidR="005A362F" w:rsidRPr="005A362F">
        <w:rPr>
          <w:i/>
          <w:lang w:val="pt-PT"/>
        </w:rPr>
        <w:t xml:space="preserve"> </w:t>
      </w:r>
      <w:r w:rsidR="00885488" w:rsidRPr="00794880">
        <w:rPr>
          <w:rStyle w:val="Incipit"/>
          <w:lang w:val="pt-PT"/>
        </w:rPr>
        <w:t>enarrant</w:t>
      </w:r>
      <w:r w:rsidR="00885488" w:rsidRPr="00B779A9">
        <w:rPr>
          <w:lang w:val="pt-PT"/>
        </w:rPr>
        <w:t xml:space="preserve">. (100v)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Benedicam</w:t>
      </w:r>
      <w:r w:rsidR="00794880" w:rsidRPr="00794880">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Eructavit</w:t>
      </w:r>
      <w:r w:rsidR="00885488" w:rsidRPr="00B779A9">
        <w:rPr>
          <w:lang w:val="pt-PT"/>
        </w:rPr>
        <w:t xml:space="preserve">. VS </w:t>
      </w:r>
      <w:r w:rsidR="00885488" w:rsidRPr="00794880">
        <w:rPr>
          <w:rStyle w:val="Incipit"/>
          <w:lang w:val="pt-PT"/>
        </w:rPr>
        <w:t>In</w:t>
      </w:r>
      <w:r w:rsidR="005A362F" w:rsidRPr="005A362F">
        <w:rPr>
          <w:i/>
          <w:lang w:val="pt-PT"/>
        </w:rPr>
        <w:t xml:space="preserve"> </w:t>
      </w:r>
      <w:r w:rsidR="00885488" w:rsidRPr="00794880">
        <w:rPr>
          <w:rStyle w:val="Incipit"/>
          <w:lang w:val="pt-PT"/>
        </w:rPr>
        <w:t>omnem</w:t>
      </w:r>
      <w:r w:rsidR="005A362F" w:rsidRPr="005A362F">
        <w:rPr>
          <w:i/>
          <w:lang w:val="pt-PT"/>
        </w:rPr>
        <w:t xml:space="preserve"> </w:t>
      </w:r>
      <w:r w:rsidR="00885488" w:rsidRPr="00794880">
        <w:rPr>
          <w:rStyle w:val="Incipit"/>
          <w:lang w:val="pt-PT"/>
        </w:rPr>
        <w:t>terram</w:t>
      </w:r>
      <w:r w:rsidR="0042577B" w:rsidRPr="00B779A9">
        <w:rPr>
          <w:lang w:val="pt-PT"/>
        </w:rPr>
        <w:t>. LS</w:t>
      </w:r>
      <w:r w:rsidR="00885488" w:rsidRPr="00B779A9">
        <w:rPr>
          <w:lang w:val="pt-PT"/>
        </w:rPr>
        <w:t xml:space="preserve"> </w:t>
      </w:r>
      <w:r w:rsidR="00885488" w:rsidRPr="00794880">
        <w:rPr>
          <w:rStyle w:val="Incipit"/>
          <w:lang w:val="pt-PT"/>
        </w:rPr>
        <w:t>Tanta</w:t>
      </w:r>
      <w:r w:rsidR="005A362F" w:rsidRPr="005A362F">
        <w:rPr>
          <w:i/>
          <w:lang w:val="pt-PT"/>
        </w:rPr>
        <w:t xml:space="preserve"> </w:t>
      </w:r>
      <w:r w:rsidR="00885488" w:rsidRPr="00794880">
        <w:rPr>
          <w:rStyle w:val="Incipit"/>
          <w:lang w:val="pt-PT"/>
        </w:rPr>
        <w:t>ac</w:t>
      </w:r>
      <w:r w:rsidR="005A362F" w:rsidRPr="005A362F">
        <w:rPr>
          <w:i/>
          <w:lang w:val="pt-PT"/>
        </w:rPr>
        <w:t xml:space="preserve"> </w:t>
      </w:r>
      <w:r w:rsidR="00885488" w:rsidRPr="00794880">
        <w:rPr>
          <w:rStyle w:val="Incipit"/>
          <w:lang w:val="pt-PT"/>
        </w:rPr>
        <w:t>talis</w:t>
      </w:r>
      <w:r w:rsidR="005A362F" w:rsidRPr="005A362F">
        <w:rPr>
          <w:i/>
          <w:lang w:val="pt-PT"/>
        </w:rPr>
        <w:t xml:space="preserve"> </w:t>
      </w:r>
      <w:r w:rsidR="00885488" w:rsidRPr="00794880">
        <w:rPr>
          <w:rStyle w:val="Incipit"/>
          <w:lang w:val="pt-PT"/>
        </w:rPr>
        <w:t>est</w:t>
      </w:r>
      <w:r w:rsidR="005A362F" w:rsidRPr="005A362F">
        <w:rPr>
          <w:i/>
          <w:lang w:val="pt-PT"/>
        </w:rPr>
        <w:t xml:space="preserve"> </w:t>
      </w:r>
      <w:r w:rsidR="00885488" w:rsidRPr="00794880">
        <w:rPr>
          <w:rStyle w:val="Incipit"/>
          <w:lang w:val="pt-PT"/>
        </w:rPr>
        <w:t>scripturae</w:t>
      </w:r>
      <w:r w:rsidR="005A362F" w:rsidRPr="005A362F">
        <w:rPr>
          <w:i/>
          <w:lang w:val="pt-PT"/>
        </w:rPr>
        <w:t xml:space="preserve"> </w:t>
      </w:r>
      <w:r w:rsidR="00BA4CFB" w:rsidRPr="00794880">
        <w:rPr>
          <w:rStyle w:val="Incipit"/>
          <w:lang w:val="pt-PT"/>
        </w:rPr>
        <w:t>divi</w:t>
      </w:r>
      <w:r w:rsidR="00885488" w:rsidRPr="00794880">
        <w:rPr>
          <w:rStyle w:val="Incipit"/>
          <w:lang w:val="pt-PT"/>
        </w:rPr>
        <w:t>nae</w:t>
      </w:r>
      <w:r w:rsidR="00885488" w:rsidRPr="00B779A9">
        <w:rPr>
          <w:lang w:val="pt-PT"/>
        </w:rPr>
        <w:t xml:space="preserve"> </w:t>
      </w:r>
      <w:r w:rsidR="00DD6B06" w:rsidRPr="00B779A9">
        <w:rPr>
          <w:lang w:val="pt-PT"/>
        </w:rPr>
        <w:t>vide</w:t>
      </w:r>
      <w:r w:rsidR="00885488" w:rsidRPr="00B779A9">
        <w:rPr>
          <w:lang w:val="pt-PT"/>
        </w:rPr>
        <w:t xml:space="preserve"> hodierni de vigilia evangelii omeliam. RP </w:t>
      </w:r>
      <w:r w:rsidR="00885488" w:rsidRPr="00794880">
        <w:rPr>
          <w:rStyle w:val="Incipit"/>
          <w:lang w:val="pt-PT"/>
        </w:rPr>
        <w:t>Dum</w:t>
      </w:r>
      <w:r w:rsidR="005A362F" w:rsidRPr="005A362F">
        <w:rPr>
          <w:i/>
          <w:lang w:val="pt-PT"/>
        </w:rPr>
        <w:t xml:space="preserve"> </w:t>
      </w:r>
      <w:r w:rsidR="00885488" w:rsidRPr="00794880">
        <w:rPr>
          <w:rStyle w:val="Incipit"/>
          <w:lang w:val="pt-PT"/>
        </w:rPr>
        <w:t>deambularet</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94880">
        <w:rPr>
          <w:rStyle w:val="Incipit"/>
          <w:lang w:val="pt-PT"/>
        </w:rPr>
        <w:t>Mox</w:t>
      </w:r>
      <w:r w:rsidR="005A362F" w:rsidRPr="005A362F">
        <w:rPr>
          <w:i/>
          <w:lang w:val="pt-PT"/>
        </w:rPr>
        <w:t xml:space="preserve"> </w:t>
      </w:r>
      <w:r w:rsidR="00885488" w:rsidRPr="00794880">
        <w:rPr>
          <w:rStyle w:val="Incipit"/>
          <w:lang w:val="pt-PT"/>
        </w:rPr>
        <w:t>ut</w:t>
      </w:r>
      <w:r w:rsidR="005A362F" w:rsidRPr="005A362F">
        <w:rPr>
          <w:i/>
          <w:lang w:val="pt-PT"/>
        </w:rPr>
        <w:t xml:space="preserve"> </w:t>
      </w:r>
      <w:r w:rsidR="00702792" w:rsidRPr="00794880">
        <w:rPr>
          <w:rStyle w:val="Incipit"/>
          <w:lang w:val="pt-PT"/>
        </w:rPr>
        <w:t>voc</w:t>
      </w:r>
      <w:r w:rsidR="00885488" w:rsidRPr="00794880">
        <w:rPr>
          <w:rStyle w:val="Incipit"/>
          <w:lang w:val="pt-PT"/>
        </w:rPr>
        <w:t>em</w:t>
      </w:r>
      <w:r w:rsidR="00794880" w:rsidRPr="00794880">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94880">
        <w:rPr>
          <w:rStyle w:val="Incipit"/>
          <w:lang w:val="pt-PT"/>
        </w:rPr>
        <w:t>Homo</w:t>
      </w:r>
      <w:r w:rsidR="005A362F" w:rsidRPr="005A362F">
        <w:rPr>
          <w:i/>
          <w:lang w:val="pt-PT"/>
        </w:rPr>
        <w:t xml:space="preserve"> </w:t>
      </w:r>
      <w:r w:rsidR="00885488" w:rsidRPr="00794880">
        <w:rPr>
          <w:rStyle w:val="Incipit"/>
          <w:lang w:val="pt-PT"/>
        </w:rPr>
        <w:t>dei</w:t>
      </w:r>
      <w:r w:rsidR="00885488" w:rsidRPr="00B779A9">
        <w:rPr>
          <w:lang w:val="pt-PT"/>
        </w:rPr>
        <w:t>.</w:t>
      </w:r>
    </w:p>
    <w:p w:rsidR="00885488" w:rsidRPr="00B779A9" w:rsidRDefault="00B9523A" w:rsidP="00415109">
      <w:pPr>
        <w:rPr>
          <w:lang w:val="pt-PT"/>
        </w:rPr>
      </w:pPr>
      <w:r w:rsidRPr="00F77676">
        <w:rPr>
          <w:rStyle w:val="Time2"/>
          <w:lang w:val="pt-PT"/>
        </w:rPr>
        <w:t>In secundo nocturno</w:t>
      </w:r>
      <w:r w:rsidR="00885488" w:rsidRPr="00B779A9">
        <w:rPr>
          <w:lang w:val="pt-PT"/>
        </w:rPr>
        <w:t xml:space="preserve"> AN </w:t>
      </w:r>
      <w:r w:rsidR="00885488" w:rsidRPr="00F77676">
        <w:rPr>
          <w:rStyle w:val="Incipit"/>
          <w:lang w:val="pt-PT"/>
        </w:rPr>
        <w:t>Unus ex duobus</w:t>
      </w:r>
      <w:r w:rsidR="00885488" w:rsidRPr="00B779A9">
        <w:rPr>
          <w:lang w:val="pt-PT"/>
        </w:rPr>
        <w:t xml:space="preserve"> cum duabus </w:t>
      </w:r>
      <w:r w:rsidR="00BA24A1" w:rsidRPr="00B779A9">
        <w:rPr>
          <w:lang w:val="pt-PT"/>
        </w:rPr>
        <w:t>[</w:t>
      </w:r>
      <w:r w:rsidR="00885488" w:rsidRPr="00B779A9">
        <w:rPr>
          <w:lang w:val="pt-PT"/>
        </w:rPr>
        <w:t>sequentibus</w:t>
      </w:r>
      <w:r w:rsidR="00BA24A1" w:rsidRPr="00B779A9">
        <w:rPr>
          <w:lang w:val="pt-PT"/>
        </w:rPr>
        <w:t>]</w:t>
      </w:r>
      <w:r w:rsidR="00885488" w:rsidRPr="00B779A9">
        <w:rPr>
          <w:lang w:val="pt-PT"/>
        </w:rPr>
        <w:t xml:space="preserve">. PS </w:t>
      </w:r>
      <w:r w:rsidR="00885488" w:rsidRPr="00F77676">
        <w:rPr>
          <w:rStyle w:val="Incipit"/>
          <w:lang w:val="pt-PT"/>
        </w:rPr>
        <w:t>Omnes gentes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Exaudi deus deprecationem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Exaudi deus orationem</w:t>
      </w:r>
      <w:r w:rsidR="00885488" w:rsidRPr="00B779A9">
        <w:rPr>
          <w:lang w:val="pt-PT"/>
        </w:rPr>
        <w:t xml:space="preserve">. VS </w:t>
      </w:r>
      <w:r w:rsidR="00885488" w:rsidRPr="00F77676">
        <w:rPr>
          <w:rStyle w:val="Incipit"/>
          <w:lang w:val="pt-PT"/>
        </w:rPr>
        <w:t>Constitues eos</w:t>
      </w:r>
      <w:r w:rsidR="00885488" w:rsidRPr="00B779A9">
        <w:rPr>
          <w:lang w:val="pt-PT"/>
        </w:rPr>
        <w:t xml:space="preserve">. RP </w:t>
      </w:r>
      <w:r w:rsidR="00885488" w:rsidRPr="00F77676">
        <w:rPr>
          <w:rStyle w:val="Incipit"/>
          <w:lang w:val="pt-PT"/>
        </w:rPr>
        <w:t>Doctor bonus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0F4FB4" w:rsidRPr="00F77676">
        <w:rPr>
          <w:rStyle w:val="Incipit"/>
          <w:lang w:val="pt-PT"/>
        </w:rPr>
        <w:t>Salve</w:t>
      </w:r>
      <w:r w:rsidR="00885488" w:rsidRPr="00F77676">
        <w:rPr>
          <w:rStyle w:val="Incipit"/>
          <w:lang w:val="pt-PT"/>
        </w:rPr>
        <w:t xml:space="preserve"> crux</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Dilexit Andream</w:t>
      </w:r>
      <w:r w:rsidR="00885488" w:rsidRPr="00B779A9">
        <w:rPr>
          <w:lang w:val="pt-PT"/>
        </w:rPr>
        <w:t>.</w:t>
      </w:r>
    </w:p>
    <w:p w:rsidR="00885488" w:rsidRPr="00B779A9" w:rsidRDefault="00B9523A" w:rsidP="00415109">
      <w:pPr>
        <w:rPr>
          <w:lang w:val="pt-PT"/>
        </w:rPr>
      </w:pPr>
      <w:r w:rsidRPr="00F77676">
        <w:rPr>
          <w:rStyle w:val="Time2"/>
          <w:lang w:val="pt-PT"/>
        </w:rPr>
        <w:t>In tertio nocturno</w:t>
      </w:r>
      <w:r w:rsidR="00885488" w:rsidRPr="00B779A9">
        <w:rPr>
          <w:lang w:val="pt-PT"/>
        </w:rPr>
        <w:t xml:space="preserve"> AN </w:t>
      </w:r>
      <w:r w:rsidR="00885488" w:rsidRPr="00F77676">
        <w:rPr>
          <w:rStyle w:val="Incipit"/>
          <w:lang w:val="pt-PT"/>
        </w:rPr>
        <w:t>Ego si patibulum crucis</w:t>
      </w:r>
      <w:r w:rsidR="00885488" w:rsidRPr="00B779A9">
        <w:rPr>
          <w:lang w:val="pt-PT"/>
        </w:rPr>
        <w:t xml:space="preserve"> cum duabus sequentibus. </w:t>
      </w:r>
      <w:r w:rsidR="00885488" w:rsidRPr="00B779A9">
        <w:rPr>
          <w:lang w:val="fr-FR"/>
        </w:rPr>
        <w:t xml:space="preserve">PS </w:t>
      </w:r>
      <w:r w:rsidR="00885488" w:rsidRPr="00F77676">
        <w:rPr>
          <w:rStyle w:val="Incipit"/>
          <w:lang w:val="fr-FR"/>
        </w:rPr>
        <w:t>Confitebimur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Dominus regnavit exultet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Dominus regnavit irascantur</w:t>
      </w:r>
      <w:r w:rsidR="00885488" w:rsidRPr="00B779A9">
        <w:rPr>
          <w:lang w:val="fr-FR"/>
        </w:rPr>
        <w:t xml:space="preserve">. VS </w:t>
      </w:r>
      <w:r w:rsidR="00885488" w:rsidRPr="00F77676">
        <w:rPr>
          <w:rStyle w:val="Incipit"/>
          <w:lang w:val="fr-FR"/>
        </w:rPr>
        <w:t>Nimis honorati</w:t>
      </w:r>
      <w:r w:rsidR="00885488" w:rsidRPr="00B779A9">
        <w:rPr>
          <w:lang w:val="fr-FR"/>
        </w:rPr>
        <w:t xml:space="preserve">. EV </w:t>
      </w:r>
      <w:r w:rsidR="00885488" w:rsidRPr="00F77676">
        <w:rPr>
          <w:rStyle w:val="Incipit"/>
          <w:lang w:val="fr-FR"/>
        </w:rPr>
        <w:t>Ambulans Iesus iuxta mare</w:t>
      </w:r>
      <w:r w:rsidR="00885488" w:rsidRPr="00B779A9">
        <w:rPr>
          <w:lang w:val="fr-FR"/>
        </w:rPr>
        <w:t xml:space="preserve">. RP </w:t>
      </w:r>
      <w:r w:rsidR="00885488" w:rsidRPr="00F77676">
        <w:rPr>
          <w:rStyle w:val="Incipit"/>
          <w:lang w:val="fr-FR"/>
        </w:rPr>
        <w:t>Expandi manus meas</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O bona crux</w:t>
      </w:r>
      <w:r w:rsidR="00885488" w:rsidRPr="00B779A9">
        <w:rPr>
          <w:lang w:val="fr-FR"/>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Vir iste</w:t>
      </w:r>
      <w:r w:rsidR="00885488" w:rsidRPr="00B779A9">
        <w:rPr>
          <w:lang w:val="pt-PT"/>
        </w:rPr>
        <w:t xml:space="preserve">. </w:t>
      </w:r>
      <w:r w:rsidR="0042577B" w:rsidRPr="00B779A9">
        <w:rPr>
          <w:lang w:val="pt-PT"/>
        </w:rPr>
        <w:t xml:space="preserve">[TD] </w:t>
      </w:r>
      <w:r w:rsidR="0042577B" w:rsidRPr="00F77676">
        <w:rPr>
          <w:rStyle w:val="Incipit"/>
          <w:lang w:val="pt-PT"/>
        </w:rPr>
        <w:t>Te deum</w:t>
      </w:r>
      <w:r w:rsidR="002E78CC" w:rsidRPr="00F77676">
        <w:rPr>
          <w:rStyle w:val="Incipit"/>
          <w:lang w:val="pt-PT"/>
        </w:rPr>
        <w:t xml:space="preserve"> laudamus</w:t>
      </w:r>
      <w:r w:rsidR="00885488" w:rsidRPr="00B779A9">
        <w:rPr>
          <w:lang w:val="pt-PT"/>
        </w:rPr>
        <w:t>.</w:t>
      </w:r>
    </w:p>
    <w:p w:rsidR="00885488" w:rsidRPr="00B779A9" w:rsidRDefault="00B9523A" w:rsidP="00415109">
      <w:pPr>
        <w:rPr>
          <w:lang w:val="pt-PT"/>
        </w:rPr>
      </w:pPr>
      <w:r w:rsidRPr="00F77676">
        <w:rPr>
          <w:rStyle w:val="Time1"/>
          <w:lang w:val="pt-PT"/>
        </w:rPr>
        <w:t>Ad laudes</w:t>
      </w:r>
      <w:r w:rsidR="00885488" w:rsidRPr="00B779A9">
        <w:rPr>
          <w:lang w:val="pt-PT"/>
        </w:rPr>
        <w:t xml:space="preserve"> AN </w:t>
      </w:r>
      <w:r w:rsidR="000F4FB4" w:rsidRPr="00F77676">
        <w:rPr>
          <w:rStyle w:val="Incipit"/>
          <w:lang w:val="pt-PT"/>
        </w:rPr>
        <w:t>Salve</w:t>
      </w:r>
      <w:r w:rsidR="00885488" w:rsidRPr="00F77676">
        <w:rPr>
          <w:rStyle w:val="Incipit"/>
          <w:lang w:val="pt-PT"/>
        </w:rPr>
        <w:t xml:space="preserve"> crux </w:t>
      </w:r>
      <w:r w:rsidR="00E56159" w:rsidRPr="00F77676">
        <w:rPr>
          <w:rStyle w:val="Incipit"/>
          <w:lang w:val="pt-PT"/>
        </w:rPr>
        <w:t>pretios</w:t>
      </w:r>
      <w:r w:rsidR="00885488" w:rsidRPr="00F77676">
        <w:rPr>
          <w:rStyle w:val="Incipit"/>
          <w:lang w:val="pt-PT"/>
        </w:rPr>
        <w:t>a</w:t>
      </w:r>
      <w:r w:rsidR="00885488" w:rsidRPr="00B779A9">
        <w:rPr>
          <w:lang w:val="pt-PT"/>
        </w:rPr>
        <w:t xml:space="preserve"> cum reliquis. HY </w:t>
      </w:r>
      <w:r w:rsidR="00885488" w:rsidRPr="00F77676">
        <w:rPr>
          <w:rStyle w:val="Incipit"/>
          <w:lang w:val="pt-PT"/>
        </w:rPr>
        <w:t xml:space="preserve">Ortu </w:t>
      </w:r>
      <w:r w:rsidR="00F273D2" w:rsidRPr="00F77676">
        <w:rPr>
          <w:rStyle w:val="Incipit"/>
          <w:lang w:val="pt-PT"/>
        </w:rPr>
        <w:t>p</w:t>
      </w:r>
      <w:r w:rsidR="00444DCC" w:rsidRPr="00F77676">
        <w:rPr>
          <w:rStyle w:val="Incipit"/>
          <w:lang w:val="pt-PT"/>
        </w:rPr>
        <w:t>hoeb</w:t>
      </w:r>
      <w:r w:rsidR="00885488" w:rsidRPr="00F77676">
        <w:rPr>
          <w:rStyle w:val="Incipit"/>
          <w:lang w:val="pt-PT"/>
        </w:rPr>
        <w:t>i</w:t>
      </w:r>
      <w:r w:rsidR="00885488" w:rsidRPr="00B779A9">
        <w:rPr>
          <w:lang w:val="pt-PT"/>
        </w:rPr>
        <w:t xml:space="preserve">. VS </w:t>
      </w:r>
      <w:r w:rsidR="00885488" w:rsidRPr="00F77676">
        <w:rPr>
          <w:rStyle w:val="Incipit"/>
          <w:lang w:val="pt-PT"/>
        </w:rPr>
        <w:t xml:space="preserve">Dedisti </w:t>
      </w:r>
      <w:r w:rsidR="00BB1A3E" w:rsidRPr="00F77676">
        <w:rPr>
          <w:rStyle w:val="Incipit"/>
          <w:lang w:val="pt-PT"/>
        </w:rPr>
        <w:t>hered</w:t>
      </w:r>
      <w:r w:rsidR="00885488" w:rsidRPr="00F77676">
        <w:rPr>
          <w:rStyle w:val="Incipit"/>
          <w:lang w:val="pt-PT"/>
        </w:rPr>
        <w:t>itatem</w:t>
      </w:r>
      <w:r w:rsidR="00885488" w:rsidRPr="00B779A9">
        <w:rPr>
          <w:lang w:val="pt-PT"/>
        </w:rPr>
        <w:t xml:space="preserve">. AB </w:t>
      </w:r>
      <w:r w:rsidR="00885488" w:rsidRPr="00F77676">
        <w:rPr>
          <w:rStyle w:val="Incipit"/>
          <w:lang w:val="pt-PT"/>
        </w:rPr>
        <w:t>Ambulans Iesus iuxta mare</w:t>
      </w:r>
      <w:r w:rsidR="00885488" w:rsidRPr="00B779A9">
        <w:rPr>
          <w:lang w:val="pt-PT"/>
        </w:rPr>
        <w:t xml:space="preserve">. </w:t>
      </w:r>
      <w:r w:rsidR="00F273D2">
        <w:rPr>
          <w:lang w:val="pt-PT"/>
        </w:rPr>
        <w:t xml:space="preserve">Suffragium </w:t>
      </w:r>
      <w:r w:rsidR="00BA24A1" w:rsidRPr="00B779A9">
        <w:rPr>
          <w:lang w:val="pt-PT"/>
        </w:rPr>
        <w:t>[</w:t>
      </w:r>
      <w:r w:rsidR="00F273D2">
        <w:rPr>
          <w:lang w:val="pt-PT"/>
        </w:rPr>
        <w:t>d</w:t>
      </w:r>
      <w:r w:rsidR="00885488" w:rsidRPr="00B779A9">
        <w:rPr>
          <w:lang w:val="pt-PT"/>
        </w:rPr>
        <w:t>e beata virgine</w:t>
      </w:r>
      <w:r w:rsidR="00BA24A1" w:rsidRPr="00B779A9">
        <w:rPr>
          <w:lang w:val="pt-PT"/>
        </w:rPr>
        <w:t>]</w:t>
      </w:r>
      <w:r w:rsidR="00885488" w:rsidRPr="00B779A9">
        <w:rPr>
          <w:lang w:val="pt-PT"/>
        </w:rPr>
        <w:t xml:space="preserve"> </w:t>
      </w:r>
      <w:r w:rsidR="00F273D2">
        <w:rPr>
          <w:lang w:val="pt-PT"/>
        </w:rPr>
        <w:t>[</w:t>
      </w:r>
      <w:r w:rsidR="00885488" w:rsidRPr="00B779A9">
        <w:rPr>
          <w:lang w:val="pt-PT"/>
        </w:rPr>
        <w:t>AC</w:t>
      </w:r>
      <w:r w:rsidR="00F273D2">
        <w:rPr>
          <w:lang w:val="pt-PT"/>
        </w:rPr>
        <w:t>]</w:t>
      </w:r>
      <w:r w:rsidR="00885488" w:rsidRPr="00B779A9">
        <w:rPr>
          <w:lang w:val="pt-PT"/>
        </w:rPr>
        <w:t xml:space="preserve"> </w:t>
      </w:r>
      <w:r w:rsidR="00885488" w:rsidRPr="00F77676">
        <w:rPr>
          <w:rStyle w:val="Incipit"/>
          <w:lang w:val="pt-PT"/>
        </w:rPr>
        <w:t>Tota pulchra es</w:t>
      </w:r>
      <w:r w:rsidR="00885488" w:rsidRPr="00B779A9">
        <w:rPr>
          <w:lang w:val="pt-PT"/>
        </w:rPr>
        <w:t xml:space="preserve">. </w:t>
      </w:r>
      <w:r w:rsidR="0042577B" w:rsidRPr="00B779A9">
        <w:rPr>
          <w:lang w:val="pt-PT"/>
        </w:rPr>
        <w:t xml:space="preserve">[BD] </w:t>
      </w:r>
      <w:r w:rsidR="005F6F99" w:rsidRPr="00F77676">
        <w:rPr>
          <w:rStyle w:val="Incipit"/>
          <w:lang w:val="pt-PT"/>
        </w:rPr>
        <w:t>Benedicamus</w:t>
      </w:r>
      <w:r w:rsidR="0042577B" w:rsidRPr="00B779A9">
        <w:rPr>
          <w:lang w:val="pt-PT"/>
        </w:rPr>
        <w:t xml:space="preserve"> de</w:t>
      </w:r>
      <w:r w:rsidR="00885488" w:rsidRPr="00B779A9">
        <w:rPr>
          <w:lang w:val="pt-PT"/>
        </w:rPr>
        <w:t xml:space="preserve"> apostolis.</w:t>
      </w:r>
    </w:p>
    <w:p w:rsidR="00885488" w:rsidRDefault="00885488" w:rsidP="00415109">
      <w:pPr>
        <w:rPr>
          <w:lang w:val="en-US"/>
        </w:rPr>
      </w:pPr>
      <w:r w:rsidRPr="00B779A9">
        <w:rPr>
          <w:lang w:val="pt-PT"/>
        </w:rPr>
        <w:t xml:space="preserve">Post maturum </w:t>
      </w:r>
      <w:r w:rsidR="00B9523A">
        <w:rPr>
          <w:lang w:val="pt-PT"/>
        </w:rPr>
        <w:t xml:space="preserve">officium hac die cantatur </w:t>
      </w:r>
      <w:r w:rsidR="00B9523A" w:rsidRPr="00F77676">
        <w:rPr>
          <w:rStyle w:val="Time1"/>
          <w:lang w:val="pt-PT"/>
        </w:rPr>
        <w:t>prior</w:t>
      </w:r>
      <w:r w:rsidRPr="002D4ADF">
        <w:rPr>
          <w:rStyle w:val="Time1"/>
          <w:lang w:val="pt-PT"/>
        </w:rPr>
        <w:t xml:space="preserve"> </w:t>
      </w:r>
      <w:r w:rsidR="00184009" w:rsidRPr="002D4ADF">
        <w:rPr>
          <w:rStyle w:val="Time1"/>
          <w:lang w:val="pt-PT"/>
        </w:rPr>
        <w:t>[officium]</w:t>
      </w:r>
      <w:r w:rsidR="00184009">
        <w:rPr>
          <w:lang w:val="pt-PT"/>
        </w:rPr>
        <w:t xml:space="preserve"> </w:t>
      </w:r>
      <w:r w:rsidRPr="00B779A9">
        <w:rPr>
          <w:lang w:val="pt-PT"/>
        </w:rPr>
        <w:t xml:space="preserve">in </w:t>
      </w:r>
      <w:r w:rsidRPr="00F77676">
        <w:rPr>
          <w:rStyle w:val="Ort"/>
          <w:lang w:val="pt-PT"/>
        </w:rPr>
        <w:t>choro</w:t>
      </w:r>
      <w:r w:rsidRPr="00B779A9">
        <w:rPr>
          <w:lang w:val="pt-PT"/>
        </w:rPr>
        <w:t xml:space="preserve"> de sancto Andrea. </w:t>
      </w:r>
      <w:r w:rsidRPr="00B779A9">
        <w:rPr>
          <w:lang w:val="fr-FR"/>
        </w:rPr>
        <w:t xml:space="preserve">IN </w:t>
      </w:r>
      <w:r w:rsidRPr="00794880">
        <w:rPr>
          <w:rStyle w:val="Incipit"/>
          <w:lang w:val="fr-FR"/>
        </w:rPr>
        <w:t>Mihi</w:t>
      </w:r>
      <w:r w:rsidR="005A362F" w:rsidRPr="005A362F">
        <w:rPr>
          <w:i/>
          <w:lang w:val="fr-FR"/>
        </w:rPr>
        <w:t xml:space="preserve"> </w:t>
      </w:r>
      <w:r w:rsidRPr="00794880">
        <w:rPr>
          <w:rStyle w:val="Incipit"/>
          <w:lang w:val="fr-FR"/>
        </w:rPr>
        <w:t>autem</w:t>
      </w:r>
      <w:r w:rsidR="00DD1415">
        <w:rPr>
          <w:lang w:val="fr-FR"/>
        </w:rPr>
        <w:t>@</w:t>
      </w:r>
      <w:r w:rsidR="00DD1415" w:rsidRPr="00B779A9">
        <w:rPr>
          <w:lang w:val="fr-FR"/>
        </w:rPr>
        <w:t>181.</w:t>
      </w:r>
      <w:r w:rsidRPr="00B779A9">
        <w:rPr>
          <w:lang w:val="fr-FR"/>
        </w:rPr>
        <w:t xml:space="preserve"> </w:t>
      </w:r>
      <w:r w:rsidR="0042577B" w:rsidRPr="00B779A9">
        <w:rPr>
          <w:lang w:val="fr-FR"/>
        </w:rPr>
        <w:t xml:space="preserve">[KY] </w:t>
      </w:r>
      <w:r w:rsidR="0042577B" w:rsidRPr="00794880">
        <w:rPr>
          <w:rStyle w:val="Incipit"/>
          <w:lang w:val="fr-FR"/>
        </w:rPr>
        <w:t>Kyrie</w:t>
      </w:r>
      <w:r w:rsidR="005A362F" w:rsidRPr="005A362F">
        <w:rPr>
          <w:i/>
          <w:lang w:val="fr-FR"/>
        </w:rPr>
        <w:t xml:space="preserve"> </w:t>
      </w:r>
      <w:r w:rsidR="0042577B" w:rsidRPr="00B779A9">
        <w:rPr>
          <w:lang w:val="fr-FR"/>
        </w:rPr>
        <w:t xml:space="preserve">et [SA] </w:t>
      </w:r>
      <w:r w:rsidR="0042577B" w:rsidRPr="00794880">
        <w:rPr>
          <w:rStyle w:val="Incipit"/>
          <w:lang w:val="fr-FR"/>
        </w:rPr>
        <w:t>Sanctus</w:t>
      </w:r>
      <w:r w:rsidR="0042577B" w:rsidRPr="00B779A9">
        <w:rPr>
          <w:lang w:val="fr-FR"/>
        </w:rPr>
        <w:t xml:space="preserve"> </w:t>
      </w:r>
      <w:r w:rsidRPr="00B779A9">
        <w:rPr>
          <w:lang w:val="fr-FR"/>
        </w:rPr>
        <w:t xml:space="preserve">de apostolis. </w:t>
      </w:r>
      <w:r w:rsidRPr="00B779A9">
        <w:rPr>
          <w:lang w:val="pt-PT"/>
        </w:rPr>
        <w:t>(101r) Graduale nullum. AL</w:t>
      </w:r>
      <w:r w:rsidR="0042577B" w:rsidRPr="00B779A9">
        <w:rPr>
          <w:lang w:val="pt-PT"/>
        </w:rPr>
        <w:t>V</w:t>
      </w:r>
      <w:r w:rsidRPr="00B779A9">
        <w:rPr>
          <w:lang w:val="pt-PT"/>
        </w:rPr>
        <w:t xml:space="preserve"> </w:t>
      </w:r>
      <w:r w:rsidRPr="00794880">
        <w:rPr>
          <w:rStyle w:val="Incipit"/>
          <w:lang w:val="pt-PT"/>
        </w:rPr>
        <w:t>Dilexit</w:t>
      </w:r>
      <w:r w:rsidR="005A362F" w:rsidRPr="005A362F">
        <w:rPr>
          <w:i/>
          <w:lang w:val="pt-PT"/>
        </w:rPr>
        <w:t xml:space="preserve"> </w:t>
      </w:r>
      <w:r w:rsidRPr="00794880">
        <w:rPr>
          <w:rStyle w:val="Incipit"/>
          <w:lang w:val="pt-PT"/>
        </w:rPr>
        <w:t>Andream</w:t>
      </w:r>
      <w:r w:rsidR="005A362F" w:rsidRPr="005A362F">
        <w:rPr>
          <w:i/>
          <w:lang w:val="pt-PT"/>
        </w:rPr>
        <w:t xml:space="preserve"> </w:t>
      </w:r>
      <w:r w:rsidRPr="00794880">
        <w:rPr>
          <w:rStyle w:val="Incipit"/>
          <w:lang w:val="pt-PT"/>
        </w:rPr>
        <w:lastRenderedPageBreak/>
        <w:t>dominus</w:t>
      </w:r>
      <w:r w:rsidRPr="00B779A9">
        <w:rPr>
          <w:lang w:val="pt-PT"/>
        </w:rPr>
        <w:t xml:space="preserve">. SE </w:t>
      </w:r>
      <w:r w:rsidRPr="00794880">
        <w:rPr>
          <w:rStyle w:val="Incipit"/>
          <w:lang w:val="pt-PT"/>
        </w:rPr>
        <w:t>Deus</w:t>
      </w:r>
      <w:r w:rsidR="005A362F" w:rsidRPr="005A362F">
        <w:rPr>
          <w:i/>
          <w:lang w:val="pt-PT"/>
        </w:rPr>
        <w:t xml:space="preserve"> </w:t>
      </w:r>
      <w:r w:rsidRPr="00794880">
        <w:rPr>
          <w:rStyle w:val="Incipit"/>
          <w:lang w:val="pt-PT"/>
        </w:rPr>
        <w:t>in</w:t>
      </w:r>
      <w:r w:rsidR="005A362F" w:rsidRPr="005A362F">
        <w:rPr>
          <w:i/>
          <w:lang w:val="pt-PT"/>
        </w:rPr>
        <w:t xml:space="preserve"> </w:t>
      </w:r>
      <w:r w:rsidRPr="00794880">
        <w:rPr>
          <w:rStyle w:val="Incipit"/>
          <w:lang w:val="pt-PT"/>
        </w:rPr>
        <w:t>tua</w:t>
      </w:r>
      <w:r w:rsidR="005A362F" w:rsidRPr="005A362F">
        <w:rPr>
          <w:i/>
          <w:lang w:val="pt-PT"/>
        </w:rPr>
        <w:t xml:space="preserve"> </w:t>
      </w:r>
      <w:r w:rsidR="00C31823" w:rsidRPr="00794880">
        <w:rPr>
          <w:rStyle w:val="Incipit"/>
          <w:lang w:val="pt-PT"/>
        </w:rPr>
        <w:t>vir</w:t>
      </w:r>
      <w:r w:rsidRPr="00794880">
        <w:rPr>
          <w:rStyle w:val="Incipit"/>
          <w:lang w:val="pt-PT"/>
        </w:rPr>
        <w:t>tute</w:t>
      </w:r>
      <w:r w:rsidR="00DD1415">
        <w:rPr>
          <w:lang w:val="pt-PT"/>
        </w:rPr>
        <w:t>@</w:t>
      </w:r>
      <w:r w:rsidR="00DD1415" w:rsidRPr="00B779A9">
        <w:rPr>
          <w:lang w:val="pt-PT"/>
        </w:rPr>
        <w:t>349.</w:t>
      </w:r>
      <w:r w:rsidRPr="00B779A9">
        <w:rPr>
          <w:lang w:val="pt-PT"/>
        </w:rPr>
        <w:t xml:space="preserve"> </w:t>
      </w:r>
      <w:r>
        <w:rPr>
          <w:lang w:val="en-US"/>
        </w:rPr>
        <w:t xml:space="preserve">OF </w:t>
      </w:r>
      <w:r w:rsidRPr="00794880">
        <w:rPr>
          <w:rStyle w:val="Incipit"/>
          <w:lang w:val="en-US"/>
        </w:rPr>
        <w:t>Mihi</w:t>
      </w:r>
      <w:r w:rsidR="005A362F" w:rsidRPr="005A362F">
        <w:rPr>
          <w:i/>
          <w:lang w:val="en-US"/>
        </w:rPr>
        <w:t xml:space="preserve"> </w:t>
      </w:r>
      <w:r w:rsidRPr="00794880">
        <w:rPr>
          <w:rStyle w:val="Incipit"/>
          <w:lang w:val="en-US"/>
        </w:rPr>
        <w:t>autem</w:t>
      </w:r>
      <w:r w:rsidR="00DD1415">
        <w:rPr>
          <w:lang w:val="en-US"/>
        </w:rPr>
        <w:t>@176.</w:t>
      </w:r>
      <w:r>
        <w:rPr>
          <w:lang w:val="en-US"/>
        </w:rPr>
        <w:t xml:space="preserve"> Post </w:t>
      </w:r>
      <w:r w:rsidR="001B7479">
        <w:rPr>
          <w:lang w:val="en-US"/>
        </w:rPr>
        <w:t>elevatio</w:t>
      </w:r>
      <w:r>
        <w:rPr>
          <w:lang w:val="en-US"/>
        </w:rPr>
        <w:t xml:space="preserve">nem incipietur </w:t>
      </w:r>
      <w:r w:rsidR="0042577B">
        <w:rPr>
          <w:lang w:val="en-US"/>
        </w:rPr>
        <w:t xml:space="preserve">[AS] </w:t>
      </w:r>
      <w:r w:rsidR="000F4FB4" w:rsidRPr="00794880">
        <w:rPr>
          <w:rStyle w:val="Incipit"/>
          <w:lang w:val="en-US"/>
        </w:rPr>
        <w:t>Salve</w:t>
      </w:r>
      <w:r w:rsidR="005A362F" w:rsidRPr="005A362F">
        <w:rPr>
          <w:i/>
          <w:lang w:val="en-US"/>
        </w:rPr>
        <w:t xml:space="preserve"> </w:t>
      </w:r>
      <w:r w:rsidR="00C46BFB" w:rsidRPr="00794880">
        <w:rPr>
          <w:rStyle w:val="Incipit"/>
          <w:lang w:val="en-US"/>
        </w:rPr>
        <w:t>r</w:t>
      </w:r>
      <w:r w:rsidRPr="00794880">
        <w:rPr>
          <w:rStyle w:val="Incipit"/>
          <w:lang w:val="en-US"/>
        </w:rPr>
        <w:t>egina</w:t>
      </w:r>
      <w:r>
        <w:rPr>
          <w:lang w:val="en-US"/>
        </w:rPr>
        <w:t>.</w:t>
      </w:r>
    </w:p>
    <w:p w:rsidR="00885488" w:rsidRDefault="00B9523A" w:rsidP="00415109">
      <w:pPr>
        <w:rPr>
          <w:lang w:val="en-US"/>
        </w:rPr>
      </w:pPr>
      <w:r w:rsidRPr="00F77676">
        <w:rPr>
          <w:rStyle w:val="Time1"/>
          <w:lang w:val="en-US"/>
        </w:rPr>
        <w:t>Ad primam</w:t>
      </w:r>
      <w:r w:rsidR="00885488">
        <w:rPr>
          <w:lang w:val="en-US"/>
        </w:rPr>
        <w:t xml:space="preserve"> AN </w:t>
      </w:r>
      <w:r w:rsidR="00885488" w:rsidRPr="00F77676">
        <w:rPr>
          <w:rStyle w:val="Incipit"/>
          <w:lang w:val="en-US"/>
        </w:rPr>
        <w:t>Videns Andreas crucem</w:t>
      </w:r>
      <w:r w:rsidR="00885488">
        <w:rPr>
          <w:lang w:val="en-US"/>
        </w:rPr>
        <w:t>.</w:t>
      </w:r>
    </w:p>
    <w:p w:rsidR="00885488" w:rsidRDefault="00B9523A" w:rsidP="00415109">
      <w:pPr>
        <w:rPr>
          <w:lang w:val="en-US"/>
        </w:rPr>
      </w:pPr>
      <w:r w:rsidRPr="00F77676">
        <w:rPr>
          <w:rStyle w:val="Time1"/>
          <w:lang w:val="en-US"/>
        </w:rPr>
        <w:t>Ad tertiam</w:t>
      </w:r>
      <w:r w:rsidR="00885488">
        <w:rPr>
          <w:lang w:val="en-US"/>
        </w:rPr>
        <w:t xml:space="preserve"> AN </w:t>
      </w:r>
      <w:r w:rsidR="000F4FB4" w:rsidRPr="00794880">
        <w:rPr>
          <w:rStyle w:val="Incipit"/>
          <w:lang w:val="en-US"/>
        </w:rPr>
        <w:t>Salve</w:t>
      </w:r>
      <w:r w:rsidR="005A362F" w:rsidRPr="005A362F">
        <w:rPr>
          <w:i/>
          <w:lang w:val="en-US"/>
        </w:rPr>
        <w:t xml:space="preserve"> </w:t>
      </w:r>
      <w:r w:rsidR="00885488" w:rsidRPr="00794880">
        <w:rPr>
          <w:rStyle w:val="Incipit"/>
          <w:lang w:val="en-US"/>
        </w:rPr>
        <w:t>crux</w:t>
      </w:r>
      <w:r w:rsidR="00885488">
        <w:rPr>
          <w:lang w:val="en-US"/>
        </w:rPr>
        <w:t>.</w:t>
      </w:r>
    </w:p>
    <w:p w:rsidR="00885488" w:rsidRDefault="00B9523A" w:rsidP="00415109">
      <w:pPr>
        <w:rPr>
          <w:lang w:val="en-US"/>
        </w:rPr>
      </w:pPr>
      <w:r w:rsidRPr="00F77676">
        <w:rPr>
          <w:rStyle w:val="Time1"/>
          <w:lang w:val="en-US"/>
        </w:rPr>
        <w:t>Ad sextam</w:t>
      </w:r>
      <w:r w:rsidR="00885488">
        <w:rPr>
          <w:lang w:val="en-US"/>
        </w:rPr>
        <w:t xml:space="preserve"> AN </w:t>
      </w:r>
      <w:r w:rsidR="00885488" w:rsidRPr="00F77676">
        <w:rPr>
          <w:rStyle w:val="Incipit"/>
          <w:lang w:val="en-US"/>
        </w:rPr>
        <w:t>Maximilla Christo</w:t>
      </w:r>
      <w:r w:rsidR="00885488">
        <w:rPr>
          <w:lang w:val="en-US"/>
        </w:rPr>
        <w:t>.</w:t>
      </w:r>
    </w:p>
    <w:p w:rsidR="00885488" w:rsidRPr="00B779A9" w:rsidRDefault="00B9523A" w:rsidP="00415109">
      <w:pPr>
        <w:rPr>
          <w:lang w:val="it-IT"/>
        </w:rPr>
      </w:pPr>
      <w:r w:rsidRPr="00F77676">
        <w:rPr>
          <w:rStyle w:val="Time1"/>
          <w:lang w:val="it-IT"/>
        </w:rPr>
        <w:t>Ad nonam</w:t>
      </w:r>
      <w:r w:rsidR="00885488" w:rsidRPr="00B779A9">
        <w:rPr>
          <w:lang w:val="it-IT"/>
        </w:rPr>
        <w:t xml:space="preserve"> AN </w:t>
      </w:r>
      <w:r w:rsidR="00885488" w:rsidRPr="00F77676">
        <w:rPr>
          <w:rStyle w:val="Incipit"/>
          <w:lang w:val="it-IT"/>
        </w:rPr>
        <w:t>Qui persequebatur</w:t>
      </w:r>
      <w:r w:rsidR="00885488" w:rsidRPr="00B779A9">
        <w:rPr>
          <w:lang w:val="it-IT"/>
        </w:rPr>
        <w:t>.</w:t>
      </w:r>
    </w:p>
    <w:p w:rsidR="00885488" w:rsidRPr="003D0C23" w:rsidRDefault="00B9523A" w:rsidP="00415109">
      <w:pPr>
        <w:rPr>
          <w:lang w:val="en-US"/>
        </w:rPr>
      </w:pPr>
      <w:r w:rsidRPr="00F77676">
        <w:rPr>
          <w:rStyle w:val="Time1"/>
          <w:lang w:val="en-US"/>
        </w:rPr>
        <w:t>Ad summum officium</w:t>
      </w:r>
      <w:r w:rsidR="00885488">
        <w:rPr>
          <w:lang w:val="en-US"/>
        </w:rPr>
        <w:t xml:space="preserve"> IN </w:t>
      </w:r>
      <w:r w:rsidR="00885488" w:rsidRPr="00F77676">
        <w:rPr>
          <w:rStyle w:val="Incipit"/>
          <w:lang w:val="en-US"/>
        </w:rPr>
        <w:t>Mihi autem</w:t>
      </w:r>
      <w:r w:rsidR="00DD1415">
        <w:rPr>
          <w:lang w:val="en-US"/>
        </w:rPr>
        <w:t>@181.</w:t>
      </w:r>
      <w:r w:rsidR="00885488">
        <w:rPr>
          <w:lang w:val="en-US"/>
        </w:rPr>
        <w:t xml:space="preserve"> </w:t>
      </w:r>
      <w:r w:rsidR="0042577B" w:rsidRPr="00B779A9">
        <w:rPr>
          <w:lang w:val="fr-FR"/>
        </w:rPr>
        <w:t xml:space="preserve">[KY] </w:t>
      </w:r>
      <w:r w:rsidR="0042577B" w:rsidRPr="00F77676">
        <w:rPr>
          <w:rStyle w:val="Incipit"/>
          <w:lang w:val="fr-FR"/>
        </w:rPr>
        <w:t>Kyrie</w:t>
      </w:r>
      <w:r w:rsidR="0042577B" w:rsidRPr="00B779A9">
        <w:rPr>
          <w:lang w:val="fr-FR"/>
        </w:rPr>
        <w:t xml:space="preserve"> et [SA] </w:t>
      </w:r>
      <w:r w:rsidR="0042577B" w:rsidRPr="00F77676">
        <w:rPr>
          <w:rStyle w:val="Incipit"/>
          <w:lang w:val="fr-FR"/>
        </w:rPr>
        <w:t>Sanctus</w:t>
      </w:r>
      <w:r w:rsidR="0042577B" w:rsidRPr="00B779A9">
        <w:rPr>
          <w:lang w:val="fr-FR"/>
        </w:rPr>
        <w:t xml:space="preserve"> </w:t>
      </w:r>
      <w:r w:rsidR="00885488" w:rsidRPr="00B779A9">
        <w:rPr>
          <w:lang w:val="fr-FR"/>
        </w:rPr>
        <w:t xml:space="preserve">paschale. </w:t>
      </w:r>
      <w:r w:rsidR="00885488" w:rsidRPr="003D0C23">
        <w:rPr>
          <w:lang w:val="en-US"/>
        </w:rPr>
        <w:t xml:space="preserve">GR </w:t>
      </w:r>
      <w:r w:rsidR="00885488" w:rsidRPr="003D0C23">
        <w:rPr>
          <w:rStyle w:val="Incipit"/>
          <w:lang w:val="en-US"/>
        </w:rPr>
        <w:t>Constitues</w:t>
      </w:r>
      <w:r w:rsidR="00DD1415" w:rsidRPr="003D0C23">
        <w:rPr>
          <w:lang w:val="en-US"/>
        </w:rPr>
        <w:t>@176.</w:t>
      </w:r>
      <w:r w:rsidR="00885488" w:rsidRPr="003D0C23">
        <w:rPr>
          <w:lang w:val="en-US"/>
        </w:rPr>
        <w:t xml:space="preserve"> AL</w:t>
      </w:r>
      <w:r w:rsidR="0042577B" w:rsidRPr="003D0C23">
        <w:rPr>
          <w:lang w:val="en-US"/>
        </w:rPr>
        <w:t>V</w:t>
      </w:r>
      <w:r w:rsidR="00885488" w:rsidRPr="003D0C23">
        <w:rPr>
          <w:lang w:val="en-US"/>
        </w:rPr>
        <w:t xml:space="preserve"> </w:t>
      </w:r>
      <w:r w:rsidR="00885488" w:rsidRPr="003D0C23">
        <w:rPr>
          <w:rStyle w:val="Incipit"/>
          <w:lang w:val="en-US"/>
        </w:rPr>
        <w:t>Dilexit Andream dominus</w:t>
      </w:r>
      <w:r w:rsidR="00885488" w:rsidRPr="003D0C23">
        <w:rPr>
          <w:lang w:val="en-US"/>
        </w:rPr>
        <w:t xml:space="preserve">. SE </w:t>
      </w:r>
      <w:r w:rsidR="00885488" w:rsidRPr="003D0C23">
        <w:rPr>
          <w:rStyle w:val="Incipit"/>
          <w:lang w:val="en-US"/>
        </w:rPr>
        <w:t>Deus in tua virtute</w:t>
      </w:r>
      <w:r w:rsidR="00DD1415" w:rsidRPr="003D0C23">
        <w:rPr>
          <w:lang w:val="en-US"/>
        </w:rPr>
        <w:t>@349.</w:t>
      </w:r>
      <w:r w:rsidR="00885488" w:rsidRPr="003D0C23">
        <w:rPr>
          <w:lang w:val="en-US"/>
        </w:rPr>
        <w:t xml:space="preserve"> OF </w:t>
      </w:r>
      <w:r w:rsidR="00885488" w:rsidRPr="003D0C23">
        <w:rPr>
          <w:rStyle w:val="Incipit"/>
          <w:lang w:val="en-US"/>
        </w:rPr>
        <w:t>Mihi autem</w:t>
      </w:r>
      <w:r w:rsidR="00DD1415" w:rsidRPr="003D0C23">
        <w:rPr>
          <w:lang w:val="en-US"/>
        </w:rPr>
        <w:t>@176.</w:t>
      </w:r>
      <w:r w:rsidR="00885488" w:rsidRPr="003D0C23">
        <w:rPr>
          <w:lang w:val="en-US"/>
        </w:rPr>
        <w:t xml:space="preserve"> CO </w:t>
      </w:r>
      <w:r w:rsidR="00885488" w:rsidRPr="003D0C23">
        <w:rPr>
          <w:rStyle w:val="Incipit"/>
          <w:lang w:val="en-US"/>
        </w:rPr>
        <w:t>Venite post me</w:t>
      </w:r>
      <w:r w:rsidR="00885488" w:rsidRPr="003D0C23">
        <w:rPr>
          <w:lang w:val="en-US"/>
        </w:rPr>
        <w:t>.</w:t>
      </w:r>
    </w:p>
    <w:p w:rsidR="00885488" w:rsidRPr="00F77676" w:rsidRDefault="00B9523A" w:rsidP="00415109">
      <w:pPr>
        <w:rPr>
          <w:lang w:val="it-IT"/>
        </w:rPr>
      </w:pPr>
      <w:r w:rsidRPr="003D0C23">
        <w:rPr>
          <w:rStyle w:val="Time1"/>
          <w:lang w:val="en-US"/>
        </w:rPr>
        <w:t>Ad secundas vesperas</w:t>
      </w:r>
      <w:r w:rsidR="00885488" w:rsidRPr="003D0C23">
        <w:rPr>
          <w:lang w:val="en-US"/>
        </w:rPr>
        <w:t xml:space="preserve"> AN </w:t>
      </w:r>
      <w:r w:rsidR="00885488" w:rsidRPr="003D0C23">
        <w:rPr>
          <w:rStyle w:val="Incipit"/>
          <w:lang w:val="en-US"/>
        </w:rPr>
        <w:t>Iuravit dominus</w:t>
      </w:r>
      <w:r w:rsidR="00885488" w:rsidRPr="003D0C23">
        <w:rPr>
          <w:lang w:val="en-US"/>
        </w:rPr>
        <w:t xml:space="preserve"> cum reliquis. PS </w:t>
      </w:r>
      <w:r w:rsidR="00885488" w:rsidRPr="003D0C23">
        <w:rPr>
          <w:rStyle w:val="Incipit"/>
          <w:lang w:val="en-US"/>
        </w:rPr>
        <w:t>Dixit</w:t>
      </w:r>
      <w:r w:rsidR="00885488" w:rsidRPr="003D0C23">
        <w:rPr>
          <w:lang w:val="en-US"/>
        </w:rPr>
        <w:t xml:space="preserve">. </w:t>
      </w:r>
      <w:r w:rsidR="00BA24A1" w:rsidRPr="003D0C23">
        <w:rPr>
          <w:lang w:val="en-US"/>
        </w:rPr>
        <w:t>[</w:t>
      </w:r>
      <w:r w:rsidR="00885488" w:rsidRPr="003D0C23">
        <w:rPr>
          <w:lang w:val="en-US"/>
        </w:rPr>
        <w:t>PS</w:t>
      </w:r>
      <w:r w:rsidR="00BA24A1" w:rsidRPr="003D0C23">
        <w:rPr>
          <w:lang w:val="en-US"/>
        </w:rPr>
        <w:t>]</w:t>
      </w:r>
      <w:r w:rsidR="00885488" w:rsidRPr="003D0C23">
        <w:rPr>
          <w:lang w:val="en-US"/>
        </w:rPr>
        <w:t xml:space="preserve"> </w:t>
      </w:r>
      <w:r w:rsidR="00885488" w:rsidRPr="003D0C23">
        <w:rPr>
          <w:rStyle w:val="Incipit"/>
          <w:lang w:val="en-US"/>
        </w:rPr>
        <w:t>Laudate pueri</w:t>
      </w:r>
      <w:r w:rsidR="00885488" w:rsidRPr="003D0C23">
        <w:rPr>
          <w:lang w:val="en-US"/>
        </w:rPr>
        <w:t xml:space="preserve">. </w:t>
      </w:r>
      <w:r w:rsidR="00BA24A1" w:rsidRPr="003D0C23">
        <w:rPr>
          <w:lang w:val="en-US"/>
        </w:rPr>
        <w:t>[</w:t>
      </w:r>
      <w:r w:rsidR="00885488" w:rsidRPr="003D0C23">
        <w:rPr>
          <w:lang w:val="en-US"/>
        </w:rPr>
        <w:t>PS</w:t>
      </w:r>
      <w:r w:rsidR="00BA24A1" w:rsidRPr="003D0C23">
        <w:rPr>
          <w:lang w:val="en-US"/>
        </w:rPr>
        <w:t>]</w:t>
      </w:r>
      <w:r w:rsidR="00885488" w:rsidRPr="003D0C23">
        <w:rPr>
          <w:lang w:val="en-US"/>
        </w:rPr>
        <w:t xml:space="preserve"> </w:t>
      </w:r>
      <w:r w:rsidR="00885488" w:rsidRPr="003D0C23">
        <w:rPr>
          <w:rStyle w:val="Incipit"/>
          <w:lang w:val="en-US"/>
        </w:rPr>
        <w:t>Credidi</w:t>
      </w:r>
      <w:r w:rsidR="00885488" w:rsidRPr="003D0C23">
        <w:rPr>
          <w:lang w:val="en-US"/>
        </w:rPr>
        <w:t xml:space="preserve">. </w:t>
      </w:r>
      <w:r w:rsidR="00BA24A1" w:rsidRPr="003D0C23">
        <w:rPr>
          <w:lang w:val="en-US"/>
        </w:rPr>
        <w:t>[</w:t>
      </w:r>
      <w:r w:rsidR="00885488" w:rsidRPr="003D0C23">
        <w:rPr>
          <w:lang w:val="en-US"/>
        </w:rPr>
        <w:t>PS</w:t>
      </w:r>
      <w:r w:rsidR="00BA24A1" w:rsidRPr="003D0C23">
        <w:rPr>
          <w:lang w:val="en-US"/>
        </w:rPr>
        <w:t>]</w:t>
      </w:r>
      <w:r w:rsidR="00885488" w:rsidRPr="003D0C23">
        <w:rPr>
          <w:lang w:val="en-US"/>
        </w:rPr>
        <w:t xml:space="preserve"> </w:t>
      </w:r>
      <w:r w:rsidR="00885488" w:rsidRPr="003D0C23">
        <w:rPr>
          <w:rStyle w:val="Incipit"/>
          <w:lang w:val="en-US"/>
        </w:rPr>
        <w:t xml:space="preserve">In </w:t>
      </w:r>
      <w:r w:rsidR="009772E9" w:rsidRPr="003D0C23">
        <w:rPr>
          <w:rStyle w:val="Incipit"/>
          <w:lang w:val="en-US"/>
        </w:rPr>
        <w:t>conv</w:t>
      </w:r>
      <w:r w:rsidR="00885488" w:rsidRPr="003D0C23">
        <w:rPr>
          <w:rStyle w:val="Incipit"/>
          <w:lang w:val="en-US"/>
        </w:rPr>
        <w:t>ertendo</w:t>
      </w:r>
      <w:r w:rsidR="00885488" w:rsidRPr="003D0C23">
        <w:rPr>
          <w:lang w:val="en-US"/>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F77676">
        <w:rPr>
          <w:rStyle w:val="Incipit"/>
          <w:lang w:val="it-IT"/>
        </w:rPr>
        <w:t>Domine probasti me</w:t>
      </w:r>
      <w:r w:rsidR="00885488" w:rsidRPr="00B779A9">
        <w:rPr>
          <w:lang w:val="it-IT"/>
        </w:rPr>
        <w:t xml:space="preserve">. HY </w:t>
      </w:r>
      <w:r w:rsidR="00885488" w:rsidRPr="00F77676">
        <w:rPr>
          <w:rStyle w:val="Incipit"/>
          <w:lang w:val="it-IT"/>
        </w:rPr>
        <w:t xml:space="preserve">Exorta a </w:t>
      </w:r>
      <w:r w:rsidR="004B3248" w:rsidRPr="00F77676">
        <w:rPr>
          <w:rStyle w:val="Incipit"/>
          <w:lang w:val="it-IT"/>
        </w:rPr>
        <w:t>Bethsaida</w:t>
      </w:r>
      <w:r w:rsidR="00885488" w:rsidRPr="00B779A9">
        <w:rPr>
          <w:lang w:val="it-IT"/>
        </w:rPr>
        <w:t xml:space="preserve">. </w:t>
      </w:r>
      <w:r w:rsidR="00885488" w:rsidRPr="00F77676">
        <w:rPr>
          <w:lang w:val="it-IT"/>
        </w:rPr>
        <w:t xml:space="preserve">VS </w:t>
      </w:r>
      <w:r w:rsidR="00885488" w:rsidRPr="00F77676">
        <w:rPr>
          <w:rStyle w:val="Incipit"/>
          <w:lang w:val="it-IT"/>
        </w:rPr>
        <w:t xml:space="preserve">Dedisti </w:t>
      </w:r>
      <w:r w:rsidR="00BB1A3E" w:rsidRPr="00F77676">
        <w:rPr>
          <w:rStyle w:val="Incipit"/>
          <w:lang w:val="it-IT"/>
        </w:rPr>
        <w:t>hered</w:t>
      </w:r>
      <w:r w:rsidR="00885488" w:rsidRPr="00F77676">
        <w:rPr>
          <w:rStyle w:val="Incipit"/>
          <w:lang w:val="it-IT"/>
        </w:rPr>
        <w:t>itatem</w:t>
      </w:r>
      <w:r w:rsidR="00885488" w:rsidRPr="00F77676">
        <w:rPr>
          <w:lang w:val="it-IT"/>
        </w:rPr>
        <w:t xml:space="preserve">. AM </w:t>
      </w:r>
      <w:r w:rsidR="00885488" w:rsidRPr="00F77676">
        <w:rPr>
          <w:rStyle w:val="Incipit"/>
          <w:lang w:val="it-IT"/>
        </w:rPr>
        <w:t>Cum pervenisset beatus Andreas</w:t>
      </w:r>
      <w:r w:rsidR="00885488" w:rsidRPr="00F77676">
        <w:rPr>
          <w:lang w:val="it-IT"/>
        </w:rPr>
        <w:t xml:space="preserve">. </w:t>
      </w:r>
      <w:r w:rsidR="00F273D2" w:rsidRPr="00F77676">
        <w:rPr>
          <w:lang w:val="it-IT"/>
        </w:rPr>
        <w:t xml:space="preserve">Suffragium </w:t>
      </w:r>
      <w:r w:rsidR="00BA24A1" w:rsidRPr="00F77676">
        <w:rPr>
          <w:lang w:val="it-IT"/>
        </w:rPr>
        <w:t>[</w:t>
      </w:r>
      <w:r w:rsidR="00F273D2" w:rsidRPr="00F77676">
        <w:rPr>
          <w:lang w:val="it-IT"/>
        </w:rPr>
        <w:t>d</w:t>
      </w:r>
      <w:r w:rsidR="00885488" w:rsidRPr="00F77676">
        <w:rPr>
          <w:lang w:val="it-IT"/>
        </w:rPr>
        <w:t>e beata virgine</w:t>
      </w:r>
      <w:r w:rsidR="00BA24A1" w:rsidRPr="00F77676">
        <w:rPr>
          <w:lang w:val="it-IT"/>
        </w:rPr>
        <w:t>]</w:t>
      </w:r>
      <w:r w:rsidR="00885488" w:rsidRPr="00F77676">
        <w:rPr>
          <w:lang w:val="it-IT"/>
        </w:rPr>
        <w:t xml:space="preserve"> AC </w:t>
      </w:r>
      <w:r w:rsidR="00885488" w:rsidRPr="00F77676">
        <w:rPr>
          <w:rStyle w:val="Incipit"/>
          <w:lang w:val="it-IT"/>
        </w:rPr>
        <w:t>Maria virgo</w:t>
      </w:r>
      <w:r w:rsidR="00885488" w:rsidRPr="00F77676">
        <w:rPr>
          <w:lang w:val="it-IT"/>
        </w:rPr>
        <w:t xml:space="preserve">. </w:t>
      </w:r>
      <w:r w:rsidR="0042577B" w:rsidRPr="00F77676">
        <w:rPr>
          <w:lang w:val="it-IT"/>
        </w:rPr>
        <w:t xml:space="preserve">[BD] </w:t>
      </w:r>
      <w:r w:rsidR="005F6F99" w:rsidRPr="00F77676">
        <w:rPr>
          <w:rStyle w:val="Incipit"/>
          <w:lang w:val="it-IT"/>
        </w:rPr>
        <w:t>Benedicamus</w:t>
      </w:r>
      <w:r w:rsidR="0042577B" w:rsidRPr="00F77676">
        <w:rPr>
          <w:lang w:val="it-IT"/>
        </w:rPr>
        <w:t xml:space="preserve"> d</w:t>
      </w:r>
      <w:r w:rsidR="00885488" w:rsidRPr="00F77676">
        <w:rPr>
          <w:lang w:val="it-IT"/>
        </w:rPr>
        <w:t>e apostolis.</w:t>
      </w:r>
    </w:p>
    <w:p w:rsidR="00885488" w:rsidRPr="003D0C23" w:rsidRDefault="00885488" w:rsidP="00415109">
      <w:pPr>
        <w:rPr>
          <w:lang w:val="fr-FR"/>
        </w:rPr>
      </w:pPr>
      <w:r w:rsidRPr="003D0C23">
        <w:rPr>
          <w:lang w:val="fr-FR"/>
        </w:rPr>
        <w:t>De hoc festo suffragatur per octiduum</w:t>
      </w:r>
      <w:r w:rsidR="00F273D2" w:rsidRPr="003D0C23">
        <w:rPr>
          <w:lang w:val="fr-FR"/>
        </w:rPr>
        <w:t>?</w:t>
      </w:r>
      <w:r w:rsidRPr="003D0C23">
        <w:rPr>
          <w:lang w:val="fr-FR"/>
        </w:rPr>
        <w:t>.</w:t>
      </w:r>
    </w:p>
    <w:p w:rsidR="00885488" w:rsidRPr="00F77676" w:rsidRDefault="00B9523A" w:rsidP="00415109">
      <w:r w:rsidRPr="003D0C23">
        <w:rPr>
          <w:rStyle w:val="Time1"/>
          <w:lang w:val="en-US"/>
        </w:rPr>
        <w:t>Ad completorium</w:t>
      </w:r>
      <w:r w:rsidR="00885488" w:rsidRPr="003D0C23">
        <w:rPr>
          <w:lang w:val="en-US"/>
        </w:rPr>
        <w:t xml:space="preserve"> HY </w:t>
      </w:r>
      <w:r w:rsidR="00885488" w:rsidRPr="003D0C23">
        <w:rPr>
          <w:rStyle w:val="Incipit"/>
          <w:lang w:val="en-US"/>
        </w:rPr>
        <w:t>Iesu</w:t>
      </w:r>
      <w:r w:rsidR="005A362F" w:rsidRPr="003D0C23">
        <w:rPr>
          <w:i/>
          <w:lang w:val="en-US"/>
        </w:rPr>
        <w:t xml:space="preserve"> </w:t>
      </w:r>
      <w:r w:rsidR="00885488" w:rsidRPr="003D0C23">
        <w:rPr>
          <w:rStyle w:val="Incipit"/>
          <w:lang w:val="en-US"/>
        </w:rPr>
        <w:t>redemptor</w:t>
      </w:r>
      <w:r w:rsidR="00885488" w:rsidRPr="003D0C23">
        <w:rPr>
          <w:lang w:val="en-US"/>
        </w:rPr>
        <w:t xml:space="preserve">. </w:t>
      </w:r>
      <w:r w:rsidR="00885488" w:rsidRPr="00F77676">
        <w:t xml:space="preserve">AD </w:t>
      </w:r>
      <w:r w:rsidR="00885488" w:rsidRPr="00F77676">
        <w:rPr>
          <w:rStyle w:val="Incipit"/>
        </w:rPr>
        <w:t>Vigila</w:t>
      </w:r>
      <w:r w:rsidR="00885488" w:rsidRPr="00F77676">
        <w:t>.</w:t>
      </w:r>
      <w:r w:rsidR="002E78CC" w:rsidRPr="00F77676">
        <w:t xml:space="preserve"> (101v)</w:t>
      </w:r>
      <w:r w:rsidRPr="00F77676">
        <w:t xml:space="preserve"> |I::es folgen ca. 6 leere Zeilen|</w:t>
      </w:r>
    </w:p>
    <w:p w:rsidR="00885488" w:rsidRPr="00B779A9" w:rsidRDefault="00885488" w:rsidP="00415109">
      <w:pPr>
        <w:pStyle w:val="berschrift1"/>
      </w:pPr>
      <w:r w:rsidRPr="00B779A9">
        <w:t>DOMINICA PRIMA IN ADVENTU DOMINI</w:t>
      </w:r>
    </w:p>
    <w:p w:rsidR="00885488" w:rsidRPr="00B779A9" w:rsidRDefault="00B9523A" w:rsidP="00415109">
      <w:pPr>
        <w:rPr>
          <w:lang w:val="it-IT"/>
        </w:rPr>
      </w:pPr>
      <w:r w:rsidRPr="00B9523A">
        <w:rPr>
          <w:rStyle w:val="Time1"/>
        </w:rPr>
        <w:t>Ad</w:t>
      </w:r>
      <w:r>
        <w:rPr>
          <w:rStyle w:val="Time1"/>
        </w:rPr>
        <w:t xml:space="preserve"> vesperas</w:t>
      </w:r>
      <w:r w:rsidR="00885488" w:rsidRPr="00F77676">
        <w:t xml:space="preserve"> super psalmos AN </w:t>
      </w:r>
      <w:r w:rsidR="00885488" w:rsidRPr="00B9523A">
        <w:rPr>
          <w:rStyle w:val="Incipit"/>
        </w:rPr>
        <w:t>Benedictus dominus</w:t>
      </w:r>
      <w:r w:rsidR="00885488" w:rsidRPr="00F77676">
        <w:t xml:space="preserve"> cum reliquis et psalmi ut in </w:t>
      </w:r>
      <w:r w:rsidR="00885488" w:rsidRPr="00F273D2">
        <w:rPr>
          <w:rStyle w:val="Funktion"/>
        </w:rPr>
        <w:t>psalterio</w:t>
      </w:r>
      <w:r w:rsidR="00885488" w:rsidRPr="00F77676">
        <w:t xml:space="preserve">. </w:t>
      </w:r>
      <w:r w:rsidR="00885488" w:rsidRPr="00B779A9">
        <w:rPr>
          <w:lang w:val="it-IT"/>
        </w:rPr>
        <w:t xml:space="preserve">RP </w:t>
      </w:r>
      <w:r w:rsidR="00885488" w:rsidRPr="00F77676">
        <w:rPr>
          <w:rStyle w:val="Incipit"/>
          <w:lang w:val="it-IT"/>
        </w:rPr>
        <w:t>Ecce dies venient</w:t>
      </w:r>
      <w:r w:rsidR="00885488" w:rsidRPr="00B779A9">
        <w:rPr>
          <w:lang w:val="it-IT"/>
        </w:rPr>
        <w:t xml:space="preserve">. Post </w:t>
      </w:r>
      <w:r w:rsidR="0042577B" w:rsidRPr="00B779A9">
        <w:rPr>
          <w:lang w:val="it-IT"/>
        </w:rPr>
        <w:t xml:space="preserve">[RV] </w:t>
      </w:r>
      <w:r w:rsidR="00885488" w:rsidRPr="00F77676">
        <w:rPr>
          <w:rStyle w:val="Incipit"/>
          <w:lang w:val="it-IT"/>
        </w:rPr>
        <w:t>Gloria patri</w:t>
      </w:r>
      <w:r w:rsidR="00885488" w:rsidRPr="00B779A9">
        <w:rPr>
          <w:lang w:val="it-IT"/>
        </w:rPr>
        <w:t xml:space="preserve"> iteratur a principio. HY </w:t>
      </w:r>
      <w:r w:rsidR="00885488" w:rsidRPr="00F77676">
        <w:rPr>
          <w:rStyle w:val="Incipit"/>
          <w:lang w:val="it-IT"/>
        </w:rPr>
        <w:t xml:space="preserve">Conditor alme </w:t>
      </w:r>
      <w:r w:rsidR="004B3248" w:rsidRPr="00F77676">
        <w:rPr>
          <w:rStyle w:val="Incipit"/>
          <w:lang w:val="it-IT"/>
        </w:rPr>
        <w:t>siderum</w:t>
      </w:r>
      <w:r w:rsidR="00885488" w:rsidRPr="00B779A9">
        <w:rPr>
          <w:lang w:val="it-IT"/>
        </w:rPr>
        <w:t xml:space="preserve">. VS </w:t>
      </w:r>
      <w:r w:rsidR="00885488" w:rsidRPr="00F77676">
        <w:rPr>
          <w:rStyle w:val="Incipit"/>
          <w:lang w:val="it-IT"/>
        </w:rPr>
        <w:t>Rorate caeli desuper et nubes pluant iustum</w:t>
      </w:r>
      <w:r w:rsidR="0042577B" w:rsidRPr="00F77676">
        <w:rPr>
          <w:rStyle w:val="Incipit"/>
          <w:lang w:val="it-IT"/>
        </w:rPr>
        <w:t>.</w:t>
      </w:r>
      <w:r w:rsidR="00885488" w:rsidRPr="00F77676">
        <w:rPr>
          <w:rStyle w:val="Incipit"/>
          <w:lang w:val="it-IT"/>
        </w:rPr>
        <w:t xml:space="preserve"> Aperiatur terra et germinet </w:t>
      </w:r>
      <w:r w:rsidR="001B7479" w:rsidRPr="00F77676">
        <w:rPr>
          <w:rStyle w:val="Incipit"/>
          <w:lang w:val="it-IT"/>
        </w:rPr>
        <w:t>salvator</w:t>
      </w:r>
      <w:r w:rsidR="00885488" w:rsidRPr="00F77676">
        <w:rPr>
          <w:rStyle w:val="Incipit"/>
          <w:lang w:val="it-IT"/>
        </w:rPr>
        <w:t>em</w:t>
      </w:r>
      <w:r w:rsidR="00885488" w:rsidRPr="00B779A9">
        <w:rPr>
          <w:lang w:val="it-IT"/>
        </w:rPr>
        <w:t xml:space="preserve">. AM </w:t>
      </w:r>
      <w:r w:rsidR="00885488" w:rsidRPr="00F77676">
        <w:rPr>
          <w:rStyle w:val="Incipit"/>
          <w:lang w:val="it-IT"/>
        </w:rPr>
        <w:t>Ecce nomen domini</w:t>
      </w:r>
      <w:r w:rsidR="00885488" w:rsidRPr="00B779A9">
        <w:rPr>
          <w:lang w:val="it-IT"/>
        </w:rPr>
        <w:t xml:space="preserve">. Nullum suffragium nisi </w:t>
      </w:r>
      <w:r>
        <w:rPr>
          <w:lang w:val="it-IT"/>
        </w:rPr>
        <w:t>%</w:t>
      </w:r>
      <w:r w:rsidRPr="00B9523A">
        <w:rPr>
          <w:lang w:val="it-IT"/>
        </w:rPr>
        <w:t>D::</w:t>
      </w:r>
      <w:r w:rsidR="00C46BFB" w:rsidRPr="00B9523A">
        <w:rPr>
          <w:lang w:val="it-IT"/>
        </w:rPr>
        <w:t>occurrat</w:t>
      </w:r>
      <w:r w:rsidRPr="00B9523A">
        <w:rPr>
          <w:lang w:val="it-IT"/>
        </w:rPr>
        <w:t>%</w:t>
      </w:r>
      <w:r w:rsidR="00C46BFB" w:rsidRPr="00B9523A">
        <w:rPr>
          <w:lang w:val="it-IT"/>
        </w:rPr>
        <w:t xml:space="preserve"> </w:t>
      </w:r>
      <w:r w:rsidR="00885488" w:rsidRPr="00B9523A">
        <w:rPr>
          <w:lang w:val="it-IT"/>
        </w:rPr>
        <w:t>sit</w:t>
      </w:r>
      <w:r w:rsidR="00885488" w:rsidRPr="00B779A9">
        <w:rPr>
          <w:lang w:val="it-IT"/>
        </w:rPr>
        <w:t xml:space="preserve"> infra </w:t>
      </w:r>
      <w:r w:rsidR="00BA4CFB" w:rsidRPr="00B779A9">
        <w:rPr>
          <w:lang w:val="it-IT"/>
        </w:rPr>
        <w:t>octava</w:t>
      </w:r>
      <w:r w:rsidR="00885488" w:rsidRPr="00B779A9">
        <w:rPr>
          <w:lang w:val="it-IT"/>
        </w:rPr>
        <w:t>m sancti</w:t>
      </w:r>
      <w:r w:rsidR="006748E8">
        <w:rPr>
          <w:lang w:val="it-IT"/>
        </w:rPr>
        <w:t xml:space="preserve"> Andreae </w:t>
      </w:r>
      <w:r w:rsidR="00885488" w:rsidRPr="00B779A9">
        <w:rPr>
          <w:lang w:val="it-IT"/>
        </w:rPr>
        <w:t xml:space="preserve">vel occurrat festum alicuius sancti de quo antiphona dicenda sit. </w:t>
      </w:r>
      <w:r w:rsidR="0042577B" w:rsidRPr="00B779A9">
        <w:rPr>
          <w:lang w:val="it-IT"/>
        </w:rPr>
        <w:t xml:space="preserve">[BD] </w:t>
      </w:r>
      <w:r w:rsidR="005F6F99" w:rsidRPr="00F77676">
        <w:rPr>
          <w:rStyle w:val="Incipit"/>
          <w:lang w:val="it-IT"/>
        </w:rPr>
        <w:t>Benedicamus</w:t>
      </w:r>
      <w:r w:rsidR="0042577B" w:rsidRPr="00B779A9">
        <w:rPr>
          <w:lang w:val="it-IT"/>
        </w:rPr>
        <w:t xml:space="preserve"> f</w:t>
      </w:r>
      <w:r w:rsidR="00885488" w:rsidRPr="00B779A9">
        <w:rPr>
          <w:lang w:val="it-IT"/>
        </w:rPr>
        <w:t>erialiter.</w:t>
      </w:r>
    </w:p>
    <w:p w:rsidR="00F273D2" w:rsidRDefault="00B9523A" w:rsidP="00415109">
      <w:pPr>
        <w:rPr>
          <w:lang w:val="it-IT"/>
        </w:rPr>
      </w:pPr>
      <w:r w:rsidRPr="00F77676">
        <w:rPr>
          <w:rStyle w:val="Time1"/>
          <w:lang w:val="it-IT"/>
        </w:rPr>
        <w:t>Ad completorium</w:t>
      </w:r>
      <w:r w:rsidR="00885488" w:rsidRPr="00B779A9">
        <w:rPr>
          <w:lang w:val="it-IT"/>
        </w:rPr>
        <w:t xml:space="preserve"> HY </w:t>
      </w:r>
      <w:r w:rsidR="00885488" w:rsidRPr="00F77676">
        <w:rPr>
          <w:rStyle w:val="Incipit"/>
          <w:lang w:val="it-IT"/>
        </w:rPr>
        <w:t>Veni redemptor gentium</w:t>
      </w:r>
      <w:r w:rsidR="00885488" w:rsidRPr="00B779A9">
        <w:rPr>
          <w:lang w:val="it-IT"/>
        </w:rPr>
        <w:t xml:space="preserve">. AD </w:t>
      </w:r>
      <w:r w:rsidR="00885488" w:rsidRPr="00F77676">
        <w:rPr>
          <w:rStyle w:val="Incipit"/>
          <w:lang w:val="it-IT"/>
        </w:rPr>
        <w:t xml:space="preserve">Qui </w:t>
      </w:r>
      <w:r w:rsidR="00872B44" w:rsidRPr="00F77676">
        <w:rPr>
          <w:rStyle w:val="Incipit"/>
          <w:lang w:val="it-IT"/>
        </w:rPr>
        <w:t>vent</w:t>
      </w:r>
      <w:r w:rsidR="00885488" w:rsidRPr="00F77676">
        <w:rPr>
          <w:rStyle w:val="Incipit"/>
          <w:lang w:val="it-IT"/>
        </w:rPr>
        <w:t>urus est veniet</w:t>
      </w:r>
      <w:r w:rsidR="00885488" w:rsidRPr="00B779A9">
        <w:rPr>
          <w:lang w:val="it-IT"/>
        </w:rPr>
        <w:t xml:space="preserve">. Ad </w:t>
      </w:r>
      <w:r w:rsidR="000F4FB4" w:rsidRPr="00B779A9">
        <w:rPr>
          <w:lang w:val="it-IT"/>
        </w:rPr>
        <w:t>Salve</w:t>
      </w:r>
      <w:r w:rsidR="00C46BFB" w:rsidRPr="00B779A9">
        <w:rPr>
          <w:lang w:val="it-IT"/>
        </w:rPr>
        <w:t xml:space="preserve"> r</w:t>
      </w:r>
      <w:r w:rsidR="00885488" w:rsidRPr="00B779A9">
        <w:rPr>
          <w:lang w:val="it-IT"/>
        </w:rPr>
        <w:t xml:space="preserve">egina SE </w:t>
      </w:r>
      <w:r w:rsidR="00885488" w:rsidRPr="00F77676">
        <w:rPr>
          <w:rStyle w:val="Incipit"/>
          <w:lang w:val="it-IT"/>
        </w:rPr>
        <w:t>Mittit ad virginem</w:t>
      </w:r>
      <w:r w:rsidR="00885488" w:rsidRPr="00B779A9">
        <w:rPr>
          <w:lang w:val="it-IT"/>
        </w:rPr>
        <w:t xml:space="preserve">. VS </w:t>
      </w:r>
      <w:r w:rsidR="00885488" w:rsidRPr="00F77676">
        <w:rPr>
          <w:rStyle w:val="Incipit"/>
          <w:lang w:val="it-IT"/>
        </w:rPr>
        <w:t>Spiritus sanctus superveniet in te</w:t>
      </w:r>
      <w:r w:rsidR="00885488" w:rsidRPr="00B779A9">
        <w:rPr>
          <w:lang w:val="it-IT"/>
        </w:rPr>
        <w:t>.</w:t>
      </w:r>
      <w:r w:rsidR="0042577B" w:rsidRPr="00B779A9">
        <w:rPr>
          <w:lang w:val="it-IT"/>
        </w:rPr>
        <w:t xml:space="preserve"> </w:t>
      </w:r>
    </w:p>
    <w:p w:rsidR="00885488" w:rsidRPr="00F77676" w:rsidRDefault="0042577B" w:rsidP="00415109">
      <w:pPr>
        <w:rPr>
          <w:lang w:val="pt-PT"/>
        </w:rPr>
      </w:pPr>
      <w:r w:rsidRPr="00B779A9">
        <w:rPr>
          <w:lang w:val="it-IT"/>
        </w:rPr>
        <w:t>(102r)</w:t>
      </w:r>
      <w:r w:rsidR="00F273D2">
        <w:rPr>
          <w:lang w:val="it-IT"/>
        </w:rPr>
        <w:t xml:space="preserve"> </w:t>
      </w:r>
      <w:r w:rsidR="00B9523A" w:rsidRPr="00F77676">
        <w:rPr>
          <w:rStyle w:val="Time1"/>
          <w:lang w:val="it-IT"/>
        </w:rPr>
        <w:t>Ad matutinum</w:t>
      </w:r>
      <w:r w:rsidR="00B9523A">
        <w:rPr>
          <w:lang w:val="it-IT"/>
        </w:rPr>
        <w:t xml:space="preserve"> </w:t>
      </w:r>
      <w:r w:rsidR="00885488" w:rsidRPr="00B779A9">
        <w:rPr>
          <w:lang w:val="it-IT"/>
        </w:rPr>
        <w:t>I</w:t>
      </w:r>
      <w:r w:rsidRPr="00B779A9">
        <w:rPr>
          <w:lang w:val="it-IT"/>
        </w:rPr>
        <w:t>N</w:t>
      </w:r>
      <w:r w:rsidR="00885488" w:rsidRPr="00B779A9">
        <w:rPr>
          <w:lang w:val="it-IT"/>
        </w:rPr>
        <w:t xml:space="preserve">V </w:t>
      </w:r>
      <w:r w:rsidR="00885488" w:rsidRPr="00F77676">
        <w:rPr>
          <w:rStyle w:val="Incipit"/>
          <w:lang w:val="it-IT"/>
        </w:rPr>
        <w:t>Ecce venit rex</w:t>
      </w:r>
      <w:r w:rsidR="00885488" w:rsidRPr="00B779A9">
        <w:rPr>
          <w:lang w:val="it-IT"/>
        </w:rPr>
        <w:t xml:space="preserve">. </w:t>
      </w:r>
      <w:r w:rsidR="00885488" w:rsidRPr="00B779A9">
        <w:rPr>
          <w:lang w:val="pt-PT"/>
        </w:rPr>
        <w:t xml:space="preserve">HY </w:t>
      </w:r>
      <w:r w:rsidR="00885488" w:rsidRPr="00F77676">
        <w:rPr>
          <w:rStyle w:val="Incipit"/>
          <w:lang w:val="pt-PT"/>
        </w:rPr>
        <w:t>Verbum supernum prodiens a patre olim exiens</w:t>
      </w:r>
      <w:r w:rsidR="00885488" w:rsidRPr="00B779A9">
        <w:rPr>
          <w:lang w:val="pt-PT"/>
        </w:rPr>
        <w:t>.</w:t>
      </w:r>
    </w:p>
    <w:p w:rsidR="00885488" w:rsidRPr="00B779A9" w:rsidRDefault="00B9523A" w:rsidP="00415109">
      <w:pPr>
        <w:rPr>
          <w:lang w:val="pt-PT"/>
        </w:rPr>
      </w:pPr>
      <w:r w:rsidRPr="00F77676">
        <w:rPr>
          <w:rStyle w:val="Time2"/>
          <w:lang w:val="pt-PT"/>
        </w:rPr>
        <w:t>In primo nocturno</w:t>
      </w:r>
      <w:r w:rsidR="00885488" w:rsidRPr="00B779A9">
        <w:rPr>
          <w:lang w:val="pt-PT"/>
        </w:rPr>
        <w:t xml:space="preserve"> AN </w:t>
      </w:r>
      <w:r w:rsidR="00885488" w:rsidRPr="00794880">
        <w:rPr>
          <w:rStyle w:val="Incipit"/>
          <w:lang w:val="pt-PT"/>
        </w:rPr>
        <w:t>Scientes</w:t>
      </w:r>
      <w:r w:rsidR="005A362F" w:rsidRPr="005A362F">
        <w:rPr>
          <w:i/>
          <w:lang w:val="pt-PT"/>
        </w:rPr>
        <w:t xml:space="preserve"> </w:t>
      </w:r>
      <w:r w:rsidR="00885488" w:rsidRPr="00794880">
        <w:rPr>
          <w:rStyle w:val="Incipit"/>
          <w:lang w:val="pt-PT"/>
        </w:rPr>
        <w:t>quia</w:t>
      </w:r>
      <w:r w:rsidR="005A362F" w:rsidRPr="005A362F">
        <w:rPr>
          <w:i/>
          <w:lang w:val="pt-PT"/>
        </w:rPr>
        <w:t xml:space="preserve"> </w:t>
      </w:r>
      <w:r w:rsidR="00885488" w:rsidRPr="00794880">
        <w:rPr>
          <w:rStyle w:val="Incipit"/>
          <w:lang w:val="pt-PT"/>
        </w:rPr>
        <w:t>hora</w:t>
      </w:r>
      <w:r w:rsidR="005A362F" w:rsidRPr="005A362F">
        <w:rPr>
          <w:i/>
          <w:lang w:val="pt-PT"/>
        </w:rPr>
        <w:t xml:space="preserve"> </w:t>
      </w:r>
      <w:r w:rsidR="00885488" w:rsidRPr="00794880">
        <w:rPr>
          <w:rStyle w:val="Incipit"/>
          <w:lang w:val="pt-PT"/>
        </w:rPr>
        <w:t>est</w:t>
      </w:r>
      <w:r w:rsidR="00885488" w:rsidRPr="00B779A9">
        <w:rPr>
          <w:lang w:val="pt-PT"/>
        </w:rPr>
        <w:t xml:space="preserve">. PS </w:t>
      </w:r>
      <w:r w:rsidR="00885488" w:rsidRPr="00794880">
        <w:rPr>
          <w:rStyle w:val="Incipit"/>
          <w:lang w:val="pt-PT"/>
        </w:rPr>
        <w:t>Beatus</w:t>
      </w:r>
      <w:r w:rsidR="005A362F" w:rsidRPr="005A362F">
        <w:rPr>
          <w:i/>
          <w:lang w:val="pt-PT"/>
        </w:rPr>
        <w:t xml:space="preserve"> </w:t>
      </w:r>
      <w:r w:rsidR="00C31823" w:rsidRPr="00794880">
        <w:rPr>
          <w:rStyle w:val="Incipit"/>
          <w:lang w:val="pt-PT"/>
        </w:rPr>
        <w:t>vir</w:t>
      </w:r>
      <w:r w:rsidR="00784B7C" w:rsidRPr="00B779A9">
        <w:rPr>
          <w:lang w:val="pt-PT"/>
        </w:rPr>
        <w:t xml:space="preserve"> cum reliquis. Omissis duobus </w:t>
      </w:r>
      <w:r w:rsidR="00784B7C" w:rsidRPr="00B779A9">
        <w:rPr>
          <w:color w:val="000000"/>
          <w:lang w:val="pt-PT"/>
        </w:rPr>
        <w:t>[PS]</w:t>
      </w:r>
      <w:r w:rsidR="00885488" w:rsidRPr="00B779A9">
        <w:rPr>
          <w:lang w:val="pt-PT"/>
        </w:rPr>
        <w:t xml:space="preserve"> </w:t>
      </w:r>
      <w:r w:rsidR="00885488" w:rsidRPr="00794880">
        <w:rPr>
          <w:rStyle w:val="Incipit"/>
          <w:lang w:val="pt-PT"/>
        </w:rPr>
        <w:t>Cum</w:t>
      </w:r>
      <w:r w:rsidR="005A362F" w:rsidRPr="005A362F">
        <w:rPr>
          <w:i/>
          <w:lang w:val="pt-PT"/>
        </w:rPr>
        <w:t xml:space="preserve"> </w:t>
      </w:r>
      <w:r w:rsidR="00885488" w:rsidRPr="00794880">
        <w:rPr>
          <w:rStyle w:val="Incipit"/>
          <w:lang w:val="pt-PT"/>
        </w:rPr>
        <w:t>in</w:t>
      </w:r>
      <w:r w:rsidR="00702792" w:rsidRPr="00794880">
        <w:rPr>
          <w:rStyle w:val="Incipit"/>
          <w:lang w:val="pt-PT"/>
        </w:rPr>
        <w:t>voc</w:t>
      </w:r>
      <w:r w:rsidR="00885488" w:rsidRPr="00794880">
        <w:rPr>
          <w:rStyle w:val="Incipit"/>
          <w:lang w:val="pt-PT"/>
        </w:rPr>
        <w:t>arem</w:t>
      </w:r>
      <w:r w:rsidR="00885488" w:rsidRPr="00B779A9">
        <w:rPr>
          <w:lang w:val="pt-PT"/>
        </w:rPr>
        <w:t xml:space="preserve"> et </w:t>
      </w:r>
      <w:r w:rsidR="00784B7C" w:rsidRPr="00B779A9">
        <w:rPr>
          <w:color w:val="000000"/>
          <w:lang w:val="pt-PT"/>
        </w:rPr>
        <w:t>[PS]</w:t>
      </w:r>
      <w:r w:rsidR="00784B7C" w:rsidRPr="00B779A9">
        <w:rPr>
          <w:lang w:val="pt-PT"/>
        </w:rPr>
        <w:t xml:space="preserve"> </w:t>
      </w:r>
      <w:r w:rsidR="00885488" w:rsidRPr="00794880">
        <w:rPr>
          <w:rStyle w:val="Incipit"/>
          <w:lang w:val="pt-PT"/>
        </w:rPr>
        <w:t>Verba</w:t>
      </w:r>
      <w:r w:rsidR="005A362F" w:rsidRPr="005A362F">
        <w:rPr>
          <w:i/>
          <w:lang w:val="pt-PT"/>
        </w:rPr>
        <w:t xml:space="preserve"> </w:t>
      </w:r>
      <w:r w:rsidR="00885488" w:rsidRPr="00794880">
        <w:rPr>
          <w:rStyle w:val="Incipit"/>
          <w:lang w:val="pt-PT"/>
        </w:rPr>
        <w:t>mea</w:t>
      </w:r>
      <w:r w:rsidR="00885488" w:rsidRPr="00B779A9">
        <w:rPr>
          <w:lang w:val="pt-PT"/>
        </w:rPr>
        <w:t xml:space="preserve">. VS </w:t>
      </w:r>
      <w:r w:rsidR="00885488" w:rsidRPr="00F77676">
        <w:rPr>
          <w:rStyle w:val="Incipit"/>
          <w:lang w:val="pt-PT"/>
        </w:rPr>
        <w:t>Egredietur</w:t>
      </w:r>
      <w:r w:rsidR="005A362F" w:rsidRPr="00F77676">
        <w:rPr>
          <w:rStyle w:val="Incipit"/>
          <w:lang w:val="pt-PT"/>
        </w:rPr>
        <w:t xml:space="preserve"> </w:t>
      </w:r>
      <w:r w:rsidR="00C31823" w:rsidRPr="00F77676">
        <w:rPr>
          <w:rStyle w:val="Incipit"/>
          <w:lang w:val="pt-PT"/>
        </w:rPr>
        <w:t>vir</w:t>
      </w:r>
      <w:r w:rsidR="00885488" w:rsidRPr="00F77676">
        <w:rPr>
          <w:rStyle w:val="Incipit"/>
          <w:lang w:val="pt-PT"/>
        </w:rPr>
        <w:t>ga</w:t>
      </w:r>
      <w:r w:rsidR="005A362F" w:rsidRPr="00F77676">
        <w:rPr>
          <w:rStyle w:val="Incipit"/>
          <w:lang w:val="pt-PT"/>
        </w:rPr>
        <w:t xml:space="preserve"> </w:t>
      </w:r>
      <w:r w:rsidR="00885488" w:rsidRPr="00F77676">
        <w:rPr>
          <w:rStyle w:val="Incipit"/>
          <w:lang w:val="pt-PT"/>
        </w:rPr>
        <w:t>de</w:t>
      </w:r>
      <w:r w:rsidR="005A362F" w:rsidRPr="00F77676">
        <w:rPr>
          <w:rStyle w:val="Incipit"/>
          <w:lang w:val="pt-PT"/>
        </w:rPr>
        <w:t xml:space="preserve"> </w:t>
      </w:r>
      <w:r w:rsidR="00885488" w:rsidRPr="00F77676">
        <w:rPr>
          <w:rStyle w:val="Incipit"/>
          <w:lang w:val="pt-PT"/>
        </w:rPr>
        <w:t>radice</w:t>
      </w:r>
      <w:r w:rsidR="005A362F" w:rsidRPr="00F77676">
        <w:rPr>
          <w:rStyle w:val="Incipit"/>
          <w:lang w:val="pt-PT"/>
        </w:rPr>
        <w:t xml:space="preserve"> </w:t>
      </w:r>
      <w:r w:rsidR="008D35E3" w:rsidRPr="00F77676">
        <w:rPr>
          <w:rStyle w:val="Incipit"/>
          <w:lang w:val="pt-PT"/>
        </w:rPr>
        <w:t>Iesse</w:t>
      </w:r>
      <w:r w:rsidR="00794880" w:rsidRPr="00F77676">
        <w:rPr>
          <w:rStyle w:val="Incipit"/>
          <w:lang w:val="pt-PT"/>
        </w:rPr>
        <w:t xml:space="preserve">. </w:t>
      </w:r>
      <w:r w:rsidR="0042577B" w:rsidRPr="00F77676">
        <w:rPr>
          <w:rStyle w:val="Incipit"/>
          <w:lang w:val="pt-PT"/>
        </w:rPr>
        <w:t>E</w:t>
      </w:r>
      <w:r w:rsidR="00885488" w:rsidRPr="00F77676">
        <w:rPr>
          <w:rStyle w:val="Incipit"/>
          <w:lang w:val="pt-PT"/>
        </w:rPr>
        <w:t>t</w:t>
      </w:r>
      <w:r w:rsidR="005A362F" w:rsidRPr="00F77676">
        <w:rPr>
          <w:rStyle w:val="Incipit"/>
          <w:lang w:val="pt-PT"/>
        </w:rPr>
        <w:t xml:space="preserve"> </w:t>
      </w:r>
      <w:r w:rsidR="00885488" w:rsidRPr="00F77676">
        <w:rPr>
          <w:rStyle w:val="Incipit"/>
          <w:lang w:val="pt-PT"/>
        </w:rPr>
        <w:t>flos</w:t>
      </w:r>
      <w:r w:rsidR="005A362F" w:rsidRPr="00F77676">
        <w:rPr>
          <w:rStyle w:val="Incipit"/>
          <w:lang w:val="pt-PT"/>
        </w:rPr>
        <w:t xml:space="preserve"> </w:t>
      </w:r>
      <w:r w:rsidR="00885488" w:rsidRPr="00F77676">
        <w:rPr>
          <w:rStyle w:val="Incipit"/>
          <w:lang w:val="pt-PT"/>
        </w:rPr>
        <w:t>de</w:t>
      </w:r>
      <w:r w:rsidR="005A362F" w:rsidRPr="00F77676">
        <w:rPr>
          <w:rStyle w:val="Incipit"/>
          <w:lang w:val="pt-PT"/>
        </w:rPr>
        <w:t xml:space="preserve"> </w:t>
      </w:r>
      <w:r w:rsidR="00885488" w:rsidRPr="00F77676">
        <w:rPr>
          <w:rStyle w:val="Incipit"/>
          <w:lang w:val="pt-PT"/>
        </w:rPr>
        <w:t>radice</w:t>
      </w:r>
      <w:r w:rsidR="005A362F" w:rsidRPr="00F77676">
        <w:rPr>
          <w:rStyle w:val="Incipit"/>
          <w:lang w:val="pt-PT"/>
        </w:rPr>
        <w:t xml:space="preserve"> </w:t>
      </w:r>
      <w:r w:rsidR="00885488" w:rsidRPr="00F77676">
        <w:rPr>
          <w:rStyle w:val="Incipit"/>
          <w:lang w:val="pt-PT"/>
        </w:rPr>
        <w:t>eius</w:t>
      </w:r>
      <w:r w:rsidR="005A362F" w:rsidRPr="00F77676">
        <w:rPr>
          <w:rStyle w:val="Incipit"/>
          <w:lang w:val="pt-PT"/>
        </w:rPr>
        <w:t xml:space="preserve"> </w:t>
      </w:r>
      <w:r w:rsidR="00885488" w:rsidRPr="00F77676">
        <w:rPr>
          <w:rStyle w:val="Incipit"/>
          <w:lang w:val="pt-PT"/>
        </w:rPr>
        <w:t>descendet</w:t>
      </w:r>
      <w:r w:rsidR="0042577B" w:rsidRPr="00B779A9">
        <w:rPr>
          <w:color w:val="000000"/>
          <w:lang w:val="pt-PT"/>
        </w:rPr>
        <w:t xml:space="preserve">. </w:t>
      </w:r>
      <w:r w:rsidR="0042577B" w:rsidRPr="00B779A9">
        <w:rPr>
          <w:color w:val="000000"/>
          <w:lang w:val="pt-PT"/>
        </w:rPr>
        <w:lastRenderedPageBreak/>
        <w:t>Lectio</w:t>
      </w:r>
      <w:r w:rsidR="00F51FA5">
        <w:rPr>
          <w:color w:val="000000"/>
          <w:lang w:val="pt-PT"/>
        </w:rPr>
        <w:t>%D::Isaiae%</w:t>
      </w:r>
      <w:r w:rsidR="0042577B" w:rsidRPr="00B779A9">
        <w:rPr>
          <w:color w:val="000000"/>
          <w:lang w:val="pt-PT"/>
        </w:rPr>
        <w:t>nes</w:t>
      </w:r>
      <w:r w:rsidR="00166EE3">
        <w:rPr>
          <w:color w:val="000000"/>
          <w:lang w:val="pt-PT"/>
        </w:rPr>
        <w:t xml:space="preserve"> Isaiae</w:t>
      </w:r>
      <w:r w:rsidR="00885488" w:rsidRPr="00B779A9">
        <w:rPr>
          <w:color w:val="000000"/>
          <w:lang w:val="pt-PT"/>
        </w:rPr>
        <w:t xml:space="preserve"> prophetae ex </w:t>
      </w:r>
      <w:r w:rsidR="00885488" w:rsidRPr="00F77676">
        <w:rPr>
          <w:rStyle w:val="Funktion"/>
          <w:lang w:val="pt-PT"/>
        </w:rPr>
        <w:t>codice nigro</w:t>
      </w:r>
      <w:r w:rsidR="00885488" w:rsidRPr="00B779A9">
        <w:rPr>
          <w:color w:val="000000"/>
          <w:lang w:val="pt-PT"/>
        </w:rPr>
        <w:t xml:space="preserve"> circa initium. RP </w:t>
      </w:r>
      <w:r w:rsidR="00885488" w:rsidRPr="00F77676">
        <w:rPr>
          <w:rStyle w:val="Incipit"/>
          <w:lang w:val="pt-PT"/>
        </w:rPr>
        <w:t>Aspiciens</w:t>
      </w:r>
      <w:r w:rsidR="005A362F" w:rsidRPr="00F77676">
        <w:rPr>
          <w:rStyle w:val="Incipit"/>
          <w:lang w:val="pt-PT"/>
        </w:rPr>
        <w:t xml:space="preserve"> </w:t>
      </w:r>
      <w:r w:rsidR="00885488" w:rsidRPr="00F77676">
        <w:rPr>
          <w:rStyle w:val="Incipit"/>
          <w:lang w:val="pt-PT"/>
        </w:rPr>
        <w:t>a</w:t>
      </w:r>
      <w:r w:rsidR="005A362F" w:rsidRPr="00F77676">
        <w:rPr>
          <w:rStyle w:val="Incipit"/>
          <w:lang w:val="pt-PT"/>
        </w:rPr>
        <w:t xml:space="preserve"> </w:t>
      </w:r>
      <w:r w:rsidR="00885488" w:rsidRPr="00F77676">
        <w:rPr>
          <w:rStyle w:val="Incipit"/>
          <w:lang w:val="pt-PT"/>
        </w:rPr>
        <w:t>longe</w:t>
      </w:r>
      <w:r w:rsidR="00885488" w:rsidRPr="00B779A9">
        <w:rPr>
          <w:color w:val="000000"/>
          <w:lang w:val="pt-PT"/>
        </w:rPr>
        <w:t xml:space="preserve">. Hoc responsorium dicitur cum tribus versibus. </w:t>
      </w:r>
      <w:r w:rsidR="00BA24A1" w:rsidRPr="00B779A9">
        <w:rPr>
          <w:color w:val="000000"/>
          <w:lang w:val="pt-PT"/>
        </w:rPr>
        <w:t>[</w:t>
      </w:r>
      <w:r w:rsidR="00885488" w:rsidRPr="00B779A9">
        <w:rPr>
          <w:color w:val="000000"/>
          <w:lang w:val="pt-PT"/>
        </w:rPr>
        <w:t>RP</w:t>
      </w:r>
      <w:r w:rsidR="00BA24A1" w:rsidRPr="00B779A9">
        <w:rPr>
          <w:color w:val="000000"/>
          <w:lang w:val="pt-PT"/>
        </w:rPr>
        <w:t>]</w:t>
      </w:r>
      <w:r w:rsidR="00885488" w:rsidRPr="00B779A9">
        <w:rPr>
          <w:color w:val="000000"/>
          <w:lang w:val="pt-PT"/>
        </w:rPr>
        <w:t xml:space="preserve"> </w:t>
      </w:r>
      <w:r w:rsidR="00885488" w:rsidRPr="00F77676">
        <w:rPr>
          <w:rStyle w:val="Incipit"/>
          <w:lang w:val="pt-PT"/>
        </w:rPr>
        <w:t>Aspiciebam</w:t>
      </w:r>
      <w:r w:rsidR="005A362F" w:rsidRPr="00F77676">
        <w:rPr>
          <w:rStyle w:val="Incipit"/>
          <w:lang w:val="pt-PT"/>
        </w:rPr>
        <w:t xml:space="preserve"> </w:t>
      </w:r>
      <w:r w:rsidR="00885488" w:rsidRPr="00F77676">
        <w:rPr>
          <w:rStyle w:val="Incipit"/>
          <w:lang w:val="pt-PT"/>
        </w:rPr>
        <w:t>in</w:t>
      </w:r>
      <w:r w:rsidR="005A362F" w:rsidRPr="00F77676">
        <w:rPr>
          <w:rStyle w:val="Incipit"/>
          <w:lang w:val="pt-PT"/>
        </w:rPr>
        <w:t xml:space="preserve"> </w:t>
      </w:r>
      <w:r w:rsidR="00885488" w:rsidRPr="00F77676">
        <w:rPr>
          <w:rStyle w:val="Incipit"/>
          <w:lang w:val="pt-PT"/>
        </w:rPr>
        <w:t>visu</w:t>
      </w:r>
      <w:r w:rsidR="00885488" w:rsidRPr="00B779A9">
        <w:rPr>
          <w:color w:val="000000"/>
          <w:lang w:val="pt-PT"/>
        </w:rPr>
        <w:t xml:space="preserve">. </w:t>
      </w:r>
      <w:r w:rsidR="00BA24A1" w:rsidRPr="00B779A9">
        <w:rPr>
          <w:color w:val="000000"/>
          <w:lang w:val="pt-PT"/>
        </w:rPr>
        <w:t>[</w:t>
      </w:r>
      <w:r w:rsidR="00885488" w:rsidRPr="00B779A9">
        <w:rPr>
          <w:color w:val="000000"/>
          <w:lang w:val="pt-PT"/>
        </w:rPr>
        <w:t>RP</w:t>
      </w:r>
      <w:r w:rsidR="00BA24A1" w:rsidRPr="00B779A9">
        <w:rPr>
          <w:color w:val="000000"/>
          <w:lang w:val="pt-PT"/>
        </w:rPr>
        <w:t>]</w:t>
      </w:r>
      <w:r w:rsidR="00885488" w:rsidRPr="00B779A9">
        <w:rPr>
          <w:color w:val="000000"/>
          <w:lang w:val="pt-PT"/>
        </w:rPr>
        <w:t xml:space="preserve"> </w:t>
      </w:r>
      <w:r w:rsidR="00885488" w:rsidRPr="00F77676">
        <w:rPr>
          <w:rStyle w:val="Incipit"/>
          <w:lang w:val="pt-PT"/>
        </w:rPr>
        <w:t>Missus</w:t>
      </w:r>
      <w:r w:rsidR="005A362F" w:rsidRPr="00F77676">
        <w:rPr>
          <w:rStyle w:val="Incipit"/>
          <w:lang w:val="pt-PT"/>
        </w:rPr>
        <w:t xml:space="preserve"> </w:t>
      </w:r>
      <w:r w:rsidR="00885488" w:rsidRPr="00F77676">
        <w:rPr>
          <w:rStyle w:val="Incipit"/>
          <w:lang w:val="pt-PT"/>
        </w:rPr>
        <w:t>est</w:t>
      </w:r>
      <w:r w:rsidR="005A362F" w:rsidRPr="00F77676">
        <w:rPr>
          <w:rStyle w:val="Incipit"/>
          <w:lang w:val="pt-PT"/>
        </w:rPr>
        <w:t xml:space="preserve"> </w:t>
      </w:r>
      <w:r w:rsidR="00885488" w:rsidRPr="00F77676">
        <w:rPr>
          <w:rStyle w:val="Incipit"/>
          <w:lang w:val="pt-PT"/>
        </w:rPr>
        <w:t>Gabriel</w:t>
      </w:r>
      <w:r w:rsidR="00885488" w:rsidRPr="00B779A9">
        <w:rPr>
          <w:lang w:val="pt-PT"/>
        </w:rPr>
        <w:t xml:space="preserve">. Lectiones in primo nocturno finiuntur cum </w:t>
      </w:r>
      <w:r w:rsidR="0042577B" w:rsidRPr="00B779A9">
        <w:rPr>
          <w:lang w:val="pt-PT"/>
        </w:rPr>
        <w:t xml:space="preserve">[_LE] </w:t>
      </w:r>
      <w:r w:rsidR="00885488" w:rsidRPr="00794880">
        <w:rPr>
          <w:rStyle w:val="Incipit"/>
          <w:lang w:val="pt-PT"/>
        </w:rPr>
        <w:t>Haec</w:t>
      </w:r>
      <w:r w:rsidR="005A362F" w:rsidRPr="005A362F">
        <w:rPr>
          <w:i/>
          <w:lang w:val="pt-PT"/>
        </w:rPr>
        <w:t xml:space="preserve"> </w:t>
      </w:r>
      <w:r w:rsidR="00885488" w:rsidRPr="00794880">
        <w:rPr>
          <w:rStyle w:val="Incipit"/>
          <w:lang w:val="pt-PT"/>
        </w:rPr>
        <w:t>dicit</w:t>
      </w:r>
      <w:r w:rsidR="005A362F" w:rsidRPr="005A362F">
        <w:rPr>
          <w:i/>
          <w:lang w:val="pt-PT"/>
        </w:rPr>
        <w:t xml:space="preserve"> </w:t>
      </w:r>
      <w:r w:rsidR="00885488" w:rsidRPr="00794880">
        <w:rPr>
          <w:rStyle w:val="Incipit"/>
          <w:lang w:val="pt-PT"/>
        </w:rPr>
        <w:t>dominus</w:t>
      </w:r>
      <w:r w:rsidR="00885488" w:rsidRPr="00B779A9">
        <w:rPr>
          <w:lang w:val="pt-PT"/>
        </w:rPr>
        <w:t>.</w:t>
      </w:r>
    </w:p>
    <w:p w:rsidR="00885488" w:rsidRPr="00B779A9" w:rsidRDefault="00B9523A" w:rsidP="00415109">
      <w:pPr>
        <w:rPr>
          <w:lang w:val="pt-PT"/>
        </w:rPr>
      </w:pPr>
      <w:r w:rsidRPr="00F77676">
        <w:rPr>
          <w:rStyle w:val="Time2"/>
          <w:lang w:val="pt-PT"/>
        </w:rPr>
        <w:t>In secundo nocturno</w:t>
      </w:r>
      <w:r w:rsidR="00885488" w:rsidRPr="00B779A9">
        <w:rPr>
          <w:lang w:val="pt-PT"/>
        </w:rPr>
        <w:t xml:space="preserve"> AN </w:t>
      </w:r>
      <w:r w:rsidR="00885488" w:rsidRPr="00F77676">
        <w:rPr>
          <w:rStyle w:val="Incipit"/>
          <w:lang w:val="pt-PT"/>
        </w:rPr>
        <w:t>Nox praecessit</w:t>
      </w:r>
      <w:r w:rsidR="00885488" w:rsidRPr="00B779A9">
        <w:rPr>
          <w:lang w:val="pt-PT"/>
        </w:rPr>
        <w:t xml:space="preserve">. PS </w:t>
      </w:r>
      <w:r w:rsidR="00885488" w:rsidRPr="00F77676">
        <w:rPr>
          <w:rStyle w:val="Incipit"/>
          <w:lang w:val="pt-PT"/>
        </w:rPr>
        <w:t>Con</w:t>
      </w:r>
      <w:r w:rsidR="001B7479" w:rsidRPr="00F77676">
        <w:rPr>
          <w:rStyle w:val="Incipit"/>
          <w:lang w:val="pt-PT"/>
        </w:rPr>
        <w:t>serva</w:t>
      </w:r>
      <w:r w:rsidR="00885488" w:rsidRPr="00B779A9">
        <w:rPr>
          <w:lang w:val="pt-PT"/>
        </w:rPr>
        <w:t xml:space="preserve"> cum duobus sequentibus. VS </w:t>
      </w:r>
      <w:r w:rsidR="00885488" w:rsidRPr="00F77676">
        <w:rPr>
          <w:rStyle w:val="Incipit"/>
          <w:lang w:val="pt-PT"/>
        </w:rPr>
        <w:t>Egredietur dominus de loco sancto suo.</w:t>
      </w:r>
      <w:r w:rsidR="0042577B" w:rsidRPr="00F77676">
        <w:rPr>
          <w:rStyle w:val="Incipit"/>
          <w:lang w:val="pt-PT"/>
        </w:rPr>
        <w:t xml:space="preserve"> </w:t>
      </w:r>
      <w:r w:rsidR="00625315" w:rsidRPr="00F77676">
        <w:rPr>
          <w:rStyle w:val="Incipit"/>
          <w:lang w:val="pt-PT"/>
        </w:rPr>
        <w:t xml:space="preserve">Veniet et </w:t>
      </w:r>
      <w:r w:rsidR="00C46BFB" w:rsidRPr="00F77676">
        <w:rPr>
          <w:rStyle w:val="Incipit"/>
          <w:lang w:val="pt-PT"/>
        </w:rPr>
        <w:t>salv</w:t>
      </w:r>
      <w:r w:rsidR="00625315" w:rsidRPr="00F77676">
        <w:rPr>
          <w:rStyle w:val="Incipit"/>
          <w:lang w:val="pt-PT"/>
        </w:rPr>
        <w:t>$E::um$%D::</w:t>
      </w:r>
      <w:r w:rsidR="00C46BFB" w:rsidRPr="00F77676">
        <w:rPr>
          <w:rStyle w:val="Incipit"/>
          <w:lang w:val="pt-PT"/>
        </w:rPr>
        <w:t>abit</w:t>
      </w:r>
      <w:r w:rsidR="00010071" w:rsidRPr="00F77676">
        <w:rPr>
          <w:rStyle w:val="Incipit"/>
          <w:lang w:val="pt-PT"/>
        </w:rPr>
        <w:t>%</w:t>
      </w:r>
      <w:r w:rsidR="00C46BFB" w:rsidRPr="00F77676">
        <w:rPr>
          <w:rStyle w:val="Incipit"/>
          <w:lang w:val="pt-PT"/>
        </w:rPr>
        <w:t xml:space="preserve"> </w:t>
      </w:r>
      <w:r w:rsidR="00885488" w:rsidRPr="00F77676">
        <w:rPr>
          <w:rStyle w:val="Incipit"/>
          <w:lang w:val="pt-PT"/>
        </w:rPr>
        <w:t>faciet populum suum</w:t>
      </w:r>
      <w:r w:rsidR="00885488" w:rsidRPr="00B779A9">
        <w:rPr>
          <w:color w:val="000000"/>
          <w:lang w:val="pt-PT"/>
        </w:rPr>
        <w:t xml:space="preserve">. </w:t>
      </w:r>
      <w:r w:rsidR="00C46BFB" w:rsidRPr="00B779A9">
        <w:rPr>
          <w:color w:val="000000"/>
          <w:lang w:val="pt-PT"/>
        </w:rPr>
        <w:t>Lectiones e</w:t>
      </w:r>
      <w:r w:rsidR="00885488" w:rsidRPr="00B779A9">
        <w:rPr>
          <w:color w:val="000000"/>
          <w:lang w:val="pt-PT"/>
        </w:rPr>
        <w:t xml:space="preserve">x parte </w:t>
      </w:r>
      <w:r w:rsidR="00B108B8" w:rsidRPr="00B779A9">
        <w:rPr>
          <w:color w:val="000000"/>
          <w:lang w:val="pt-PT"/>
        </w:rPr>
        <w:t>hiem</w:t>
      </w:r>
      <w:r w:rsidR="00885488" w:rsidRPr="00B779A9">
        <w:rPr>
          <w:color w:val="000000"/>
          <w:lang w:val="pt-PT"/>
        </w:rPr>
        <w:t>ali de tempore in</w:t>
      </w:r>
      <w:r w:rsidR="00784B7C" w:rsidRPr="00B779A9">
        <w:rPr>
          <w:lang w:val="pt-PT"/>
        </w:rPr>
        <w:t xml:space="preserve"> principio voluminis</w:t>
      </w:r>
      <w:r w:rsidR="00C46BFB" w:rsidRPr="00B779A9">
        <w:rPr>
          <w:lang w:val="pt-PT"/>
        </w:rPr>
        <w:t>.</w:t>
      </w:r>
      <w:r w:rsidR="00784B7C" w:rsidRPr="00B779A9">
        <w:rPr>
          <w:lang w:val="pt-PT"/>
        </w:rPr>
        <w:t xml:space="preserve"> </w:t>
      </w:r>
      <w:r w:rsidR="00C46BFB" w:rsidRPr="00F77676">
        <w:rPr>
          <w:lang w:val="pt-PT"/>
        </w:rPr>
        <w:t>[</w:t>
      </w:r>
      <w:r w:rsidR="00784B7C" w:rsidRPr="00F77676">
        <w:rPr>
          <w:lang w:val="pt-PT"/>
        </w:rPr>
        <w:t>LS</w:t>
      </w:r>
      <w:r w:rsidR="00C46BFB" w:rsidRPr="00F77676">
        <w:rPr>
          <w:lang w:val="pt-PT"/>
        </w:rPr>
        <w:t>]</w:t>
      </w:r>
      <w:r w:rsidR="00784B7C" w:rsidRPr="00F77676">
        <w:rPr>
          <w:lang w:val="pt-PT"/>
        </w:rPr>
        <w:t xml:space="preserve"> </w:t>
      </w:r>
      <w:r w:rsidR="00784B7C" w:rsidRPr="00F77676">
        <w:rPr>
          <w:rStyle w:val="Incipit"/>
          <w:lang w:val="pt-PT"/>
        </w:rPr>
        <w:t>I</w:t>
      </w:r>
      <w:r w:rsidR="00885488" w:rsidRPr="00F77676">
        <w:rPr>
          <w:rStyle w:val="Incipit"/>
          <w:lang w:val="pt-PT"/>
        </w:rPr>
        <w:t>gitur quomodo post tempus</w:t>
      </w:r>
      <w:r w:rsidR="00885488" w:rsidRPr="00F77676">
        <w:rPr>
          <w:lang w:val="pt-PT"/>
        </w:rPr>
        <w:t xml:space="preserve">. In fine lectionum </w:t>
      </w:r>
      <w:r w:rsidR="0042577B" w:rsidRPr="00F77676">
        <w:rPr>
          <w:lang w:val="pt-PT"/>
        </w:rPr>
        <w:t xml:space="preserve">[_LE] </w:t>
      </w:r>
      <w:r w:rsidR="00885488" w:rsidRPr="00F77676">
        <w:rPr>
          <w:rStyle w:val="Incipit"/>
          <w:lang w:val="pt-PT"/>
        </w:rPr>
        <w:t>Tu autem</w:t>
      </w:r>
      <w:r w:rsidR="00885488" w:rsidRPr="00F77676">
        <w:rPr>
          <w:lang w:val="pt-PT"/>
        </w:rPr>
        <w:t xml:space="preserve"> dicitur. </w:t>
      </w:r>
      <w:r w:rsidR="00885488" w:rsidRPr="00B779A9">
        <w:rPr>
          <w:lang w:val="pt-PT"/>
        </w:rPr>
        <w:t xml:space="preserve">RP </w:t>
      </w:r>
      <w:r w:rsidR="00885488" w:rsidRPr="00F77676">
        <w:rPr>
          <w:rStyle w:val="Incipit"/>
          <w:lang w:val="pt-PT"/>
        </w:rPr>
        <w:t>Ave Maria</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1B7479" w:rsidRPr="00F77676">
        <w:rPr>
          <w:rStyle w:val="Incipit"/>
          <w:lang w:val="pt-PT"/>
        </w:rPr>
        <w:t>Salvator</w:t>
      </w:r>
      <w:r w:rsidR="00885488" w:rsidRPr="00F77676">
        <w:rPr>
          <w:rStyle w:val="Incipit"/>
          <w:lang w:val="pt-PT"/>
        </w:rPr>
        <w:t>em expectamus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Audite verbum</w:t>
      </w:r>
      <w:r w:rsidR="00885488" w:rsidRPr="00B779A9">
        <w:rPr>
          <w:lang w:val="pt-PT"/>
        </w:rPr>
        <w:t>.</w:t>
      </w:r>
    </w:p>
    <w:p w:rsidR="00885488" w:rsidRPr="00B779A9" w:rsidRDefault="00B9523A" w:rsidP="00415109">
      <w:pPr>
        <w:rPr>
          <w:lang w:val="pt-PT"/>
        </w:rPr>
      </w:pPr>
      <w:r w:rsidRPr="00F77676">
        <w:rPr>
          <w:rStyle w:val="Time2"/>
          <w:lang w:val="pt-PT"/>
        </w:rPr>
        <w:t>In tertio nocturno</w:t>
      </w:r>
      <w:r w:rsidR="00885488" w:rsidRPr="00B779A9">
        <w:rPr>
          <w:lang w:val="pt-PT"/>
        </w:rPr>
        <w:t xml:space="preserve"> AN </w:t>
      </w:r>
      <w:r w:rsidR="00885488" w:rsidRPr="00F77676">
        <w:rPr>
          <w:rStyle w:val="Incipit"/>
          <w:lang w:val="pt-PT"/>
        </w:rPr>
        <w:t>Hora est iam</w:t>
      </w:r>
      <w:r w:rsidR="00885488" w:rsidRPr="00B779A9">
        <w:rPr>
          <w:lang w:val="pt-PT"/>
        </w:rPr>
        <w:t xml:space="preserve">. PS </w:t>
      </w:r>
      <w:r w:rsidR="00885488" w:rsidRPr="00F77676">
        <w:rPr>
          <w:rStyle w:val="Incipit"/>
          <w:lang w:val="pt-PT"/>
        </w:rPr>
        <w:t>Caeli enarrant</w:t>
      </w:r>
      <w:r w:rsidR="00885488" w:rsidRPr="00B779A9">
        <w:rPr>
          <w:lang w:val="pt-PT"/>
        </w:rPr>
        <w:t xml:space="preserve"> cum duobus sequentibus. VS </w:t>
      </w:r>
      <w:r w:rsidR="00885488" w:rsidRPr="00F77676">
        <w:rPr>
          <w:rStyle w:val="Incipit"/>
          <w:lang w:val="pt-PT"/>
        </w:rPr>
        <w:t xml:space="preserve">Ex </w:t>
      </w:r>
      <w:r w:rsidR="001B7479" w:rsidRPr="00F77676">
        <w:rPr>
          <w:rStyle w:val="Incipit"/>
          <w:lang w:val="pt-PT"/>
        </w:rPr>
        <w:t>Sion</w:t>
      </w:r>
      <w:r w:rsidR="00885488" w:rsidRPr="00F77676">
        <w:rPr>
          <w:rStyle w:val="Incipit"/>
          <w:lang w:val="pt-PT"/>
        </w:rPr>
        <w:t xml:space="preserve"> species decoris eius</w:t>
      </w:r>
      <w:r w:rsidR="00784B7C" w:rsidRPr="00F77676">
        <w:rPr>
          <w:rStyle w:val="Incipit"/>
          <w:lang w:val="pt-PT"/>
        </w:rPr>
        <w:t>. D</w:t>
      </w:r>
      <w:r w:rsidR="00885488" w:rsidRPr="00F77676">
        <w:rPr>
          <w:rStyle w:val="Incipit"/>
          <w:lang w:val="pt-PT"/>
        </w:rPr>
        <w:t>eus noster manifeste veniet</w:t>
      </w:r>
      <w:r w:rsidR="00885488" w:rsidRPr="00B779A9">
        <w:rPr>
          <w:lang w:val="pt-PT"/>
        </w:rPr>
        <w:t xml:space="preserve">. (102v) EV </w:t>
      </w:r>
      <w:r w:rsidR="00885488" w:rsidRPr="00F77676">
        <w:rPr>
          <w:rStyle w:val="Incipit"/>
          <w:lang w:val="pt-PT"/>
        </w:rPr>
        <w:t>Cum appropinquasset</w:t>
      </w:r>
      <w:r w:rsidR="00885488" w:rsidRPr="00B779A9">
        <w:rPr>
          <w:lang w:val="pt-PT"/>
        </w:rPr>
        <w:t xml:space="preserve"> etiam ex parte </w:t>
      </w:r>
      <w:r w:rsidR="00B108B8" w:rsidRPr="00B779A9">
        <w:rPr>
          <w:lang w:val="pt-PT"/>
        </w:rPr>
        <w:t>hiem</w:t>
      </w:r>
      <w:r w:rsidR="00885488" w:rsidRPr="00B779A9">
        <w:rPr>
          <w:lang w:val="pt-PT"/>
        </w:rPr>
        <w:t xml:space="preserve">ali. RP </w:t>
      </w:r>
      <w:r w:rsidR="00885488" w:rsidRPr="00F77676">
        <w:rPr>
          <w:rStyle w:val="Incipit"/>
          <w:lang w:val="pt-PT"/>
        </w:rPr>
        <w:t>Ecce virgo</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Obsecro domine</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L</w:t>
      </w:r>
      <w:r w:rsidR="004B3248" w:rsidRPr="00F77676">
        <w:rPr>
          <w:rStyle w:val="Incipit"/>
          <w:lang w:val="pt-PT"/>
        </w:rPr>
        <w:t>a</w:t>
      </w:r>
      <w:r w:rsidR="00885488" w:rsidRPr="00F77676">
        <w:rPr>
          <w:rStyle w:val="Incipit"/>
          <w:lang w:val="pt-PT"/>
        </w:rPr>
        <w:t>etentur caeli</w:t>
      </w:r>
      <w:r w:rsidR="00885488" w:rsidRPr="00B779A9">
        <w:rPr>
          <w:lang w:val="pt-PT"/>
        </w:rPr>
        <w:t xml:space="preserve">. Post </w:t>
      </w:r>
      <w:r w:rsidR="00A51E73" w:rsidRPr="00B779A9">
        <w:rPr>
          <w:lang w:val="pt-PT"/>
        </w:rPr>
        <w:t xml:space="preserve">[RV] </w:t>
      </w:r>
      <w:r w:rsidR="00885488" w:rsidRPr="00F77676">
        <w:rPr>
          <w:rStyle w:val="Incipit"/>
          <w:lang w:val="pt-PT"/>
        </w:rPr>
        <w:t>Gloria patri</w:t>
      </w:r>
      <w:r w:rsidR="00885488" w:rsidRPr="00B779A9">
        <w:rPr>
          <w:lang w:val="pt-PT"/>
        </w:rPr>
        <w:t xml:space="preserve"> iteratur qui infra ad</w:t>
      </w:r>
      <w:r w:rsidR="00872B44" w:rsidRPr="00B779A9">
        <w:rPr>
          <w:lang w:val="pt-PT"/>
        </w:rPr>
        <w:t>vent</w:t>
      </w:r>
      <w:r w:rsidR="00885488" w:rsidRPr="00B779A9">
        <w:rPr>
          <w:lang w:val="pt-PT"/>
        </w:rPr>
        <w:t>u domini et eius nati</w:t>
      </w:r>
      <w:r w:rsidR="00D66EA2" w:rsidRPr="00B779A9">
        <w:rPr>
          <w:lang w:val="pt-PT"/>
        </w:rPr>
        <w:t>vita</w:t>
      </w:r>
      <w:r w:rsidR="00885488" w:rsidRPr="00B779A9">
        <w:rPr>
          <w:lang w:val="pt-PT"/>
        </w:rPr>
        <w:t xml:space="preserve">tem. </w:t>
      </w:r>
      <w:r w:rsidR="00753A1C" w:rsidRPr="00B779A9">
        <w:rPr>
          <w:lang w:val="pt-PT"/>
        </w:rPr>
        <w:t xml:space="preserve">[TD] </w:t>
      </w:r>
      <w:r w:rsidR="00753A1C" w:rsidRPr="00F77676">
        <w:rPr>
          <w:rStyle w:val="Incipit"/>
          <w:lang w:val="pt-PT"/>
        </w:rPr>
        <w:t>Te deum</w:t>
      </w:r>
      <w:r w:rsidR="00753A1C" w:rsidRPr="00B779A9">
        <w:rPr>
          <w:lang w:val="pt-PT"/>
        </w:rPr>
        <w:t xml:space="preserve"> </w:t>
      </w:r>
      <w:r w:rsidR="00885488" w:rsidRPr="00B779A9">
        <w:rPr>
          <w:lang w:val="pt-PT"/>
        </w:rPr>
        <w:t xml:space="preserve">non dicitur nisi in </w:t>
      </w:r>
      <w:r w:rsidR="0086266C">
        <w:rPr>
          <w:lang w:val="pt-PT"/>
        </w:rPr>
        <w:t>sollemn</w:t>
      </w:r>
      <w:r w:rsidR="00885488" w:rsidRPr="00B779A9">
        <w:rPr>
          <w:lang w:val="pt-PT"/>
        </w:rPr>
        <w:t>itatibus sanctorum nec etiam ad cursum dicitur.</w:t>
      </w:r>
    </w:p>
    <w:p w:rsidR="00885488" w:rsidRPr="00F77676" w:rsidRDefault="00010071" w:rsidP="00415109">
      <w:pPr>
        <w:rPr>
          <w:lang w:val="it-IT"/>
        </w:rPr>
      </w:pPr>
      <w:r w:rsidRPr="00F77676">
        <w:rPr>
          <w:rStyle w:val="Time1"/>
          <w:lang w:val="pt-PT"/>
        </w:rPr>
        <w:t>Ad laudes</w:t>
      </w:r>
      <w:r w:rsidR="00885488" w:rsidRPr="00B779A9">
        <w:rPr>
          <w:lang w:val="pt-PT"/>
        </w:rPr>
        <w:t xml:space="preserve"> AN </w:t>
      </w:r>
      <w:r w:rsidR="00885488" w:rsidRPr="00F77676">
        <w:rPr>
          <w:rStyle w:val="Incipit"/>
          <w:lang w:val="pt-PT"/>
        </w:rPr>
        <w:t>In illa die stillabunt montes</w:t>
      </w:r>
      <w:r w:rsidR="00A51E73" w:rsidRPr="00B779A9">
        <w:rPr>
          <w:lang w:val="pt-PT"/>
        </w:rPr>
        <w:t xml:space="preserve"> cum sequentibus quatt</w:t>
      </w:r>
      <w:r w:rsidR="00885488" w:rsidRPr="00B779A9">
        <w:rPr>
          <w:lang w:val="pt-PT"/>
        </w:rPr>
        <w:t>u</w:t>
      </w:r>
      <w:r w:rsidR="00A51E73" w:rsidRPr="00B779A9">
        <w:rPr>
          <w:lang w:val="pt-PT"/>
        </w:rPr>
        <w:t>o</w:t>
      </w:r>
      <w:r w:rsidR="00885488" w:rsidRPr="00B779A9">
        <w:rPr>
          <w:lang w:val="pt-PT"/>
        </w:rPr>
        <w:t xml:space="preserve">r. PS </w:t>
      </w:r>
      <w:r w:rsidR="00885488" w:rsidRPr="00F77676">
        <w:rPr>
          <w:rStyle w:val="Incipit"/>
          <w:lang w:val="pt-PT"/>
        </w:rPr>
        <w:t>Dominus regnavit</w:t>
      </w:r>
      <w:r w:rsidR="00885488" w:rsidRPr="00B779A9">
        <w:rPr>
          <w:lang w:val="pt-PT"/>
        </w:rPr>
        <w:t xml:space="preserve"> cum reliquis. HY </w:t>
      </w:r>
      <w:r w:rsidR="00885488" w:rsidRPr="00F77676">
        <w:rPr>
          <w:rStyle w:val="Incipit"/>
          <w:lang w:val="pt-PT"/>
        </w:rPr>
        <w:t>Vox clara ecce intonat</w:t>
      </w:r>
      <w:r w:rsidR="00885488" w:rsidRPr="00B779A9">
        <w:rPr>
          <w:lang w:val="pt-PT"/>
        </w:rPr>
        <w:t xml:space="preserve">. VS </w:t>
      </w:r>
      <w:r w:rsidR="00885488" w:rsidRPr="00F77676">
        <w:rPr>
          <w:rStyle w:val="Incipit"/>
          <w:lang w:val="pt-PT"/>
        </w:rPr>
        <w:t>Vox clamantis in deserto.</w:t>
      </w:r>
      <w:r w:rsidR="00A51E73" w:rsidRPr="00F77676">
        <w:rPr>
          <w:rStyle w:val="Incipit"/>
          <w:lang w:val="pt-PT"/>
        </w:rPr>
        <w:t xml:space="preserve"> </w:t>
      </w:r>
      <w:r w:rsidR="00885488" w:rsidRPr="00F77676">
        <w:rPr>
          <w:rStyle w:val="Incipit"/>
          <w:lang w:val="pt-PT"/>
        </w:rPr>
        <w:t>Parate viam domini rectas facite semitas dei nostri</w:t>
      </w:r>
      <w:r w:rsidR="00885488" w:rsidRPr="00B779A9">
        <w:rPr>
          <w:color w:val="000000"/>
          <w:lang w:val="pt-PT"/>
        </w:rPr>
        <w:t xml:space="preserve">. </w:t>
      </w:r>
      <w:r w:rsidR="00885488" w:rsidRPr="00F77676">
        <w:rPr>
          <w:color w:val="000000"/>
          <w:lang w:val="fr-FR"/>
        </w:rPr>
        <w:t xml:space="preserve">AB </w:t>
      </w:r>
      <w:r w:rsidR="00885488" w:rsidRPr="00F77676">
        <w:rPr>
          <w:rStyle w:val="Incipit"/>
          <w:lang w:val="fr-FR"/>
        </w:rPr>
        <w:t>Spiritus sanctus in te descendet</w:t>
      </w:r>
      <w:r w:rsidR="00885488" w:rsidRPr="00F77676">
        <w:rPr>
          <w:lang w:val="fr-FR"/>
        </w:rPr>
        <w:t xml:space="preserve">. </w:t>
      </w:r>
      <w:r w:rsidRPr="00F77676">
        <w:rPr>
          <w:lang w:val="fr-FR"/>
        </w:rPr>
        <w:t>Suffragium de sancto Andrea</w:t>
      </w:r>
      <w:r w:rsidR="00885488" w:rsidRPr="00F77676">
        <w:rPr>
          <w:lang w:val="fr-FR"/>
        </w:rPr>
        <w:t xml:space="preserve">. </w:t>
      </w:r>
      <w:r w:rsidR="00A51E73" w:rsidRPr="00F77676">
        <w:rPr>
          <w:lang w:val="it-IT"/>
        </w:rPr>
        <w:t xml:space="preserve">[BD] </w:t>
      </w:r>
      <w:r w:rsidR="005F6F99" w:rsidRPr="00F77676">
        <w:rPr>
          <w:rStyle w:val="Incipit"/>
          <w:lang w:val="it-IT"/>
        </w:rPr>
        <w:t>Benedicamus</w:t>
      </w:r>
      <w:r w:rsidR="00A51E73" w:rsidRPr="00F77676">
        <w:rPr>
          <w:lang w:val="it-IT"/>
        </w:rPr>
        <w:t xml:space="preserve"> f</w:t>
      </w:r>
      <w:r w:rsidR="00885488" w:rsidRPr="00F77676">
        <w:rPr>
          <w:lang w:val="it-IT"/>
        </w:rPr>
        <w:t>erialiter.</w:t>
      </w:r>
    </w:p>
    <w:p w:rsidR="00885488" w:rsidRPr="00F77676" w:rsidRDefault="00885488" w:rsidP="00415109">
      <w:pPr>
        <w:rPr>
          <w:lang w:val="it-IT"/>
        </w:rPr>
      </w:pPr>
      <w:r w:rsidRPr="002D4ADF">
        <w:rPr>
          <w:rStyle w:val="Time1"/>
          <w:lang w:val="it-IT"/>
        </w:rPr>
        <w:t xml:space="preserve">Pro </w:t>
      </w:r>
      <w:r w:rsidRPr="00F77676">
        <w:rPr>
          <w:rStyle w:val="Time1"/>
          <w:lang w:val="it-IT"/>
        </w:rPr>
        <w:t>maturo officio</w:t>
      </w:r>
      <w:r w:rsidRPr="00F77676">
        <w:rPr>
          <w:lang w:val="it-IT"/>
        </w:rPr>
        <w:t xml:space="preserve"> usque ad vigiliam nati</w:t>
      </w:r>
      <w:r w:rsidR="00D66EA2" w:rsidRPr="00F77676">
        <w:rPr>
          <w:lang w:val="it-IT"/>
        </w:rPr>
        <w:t>vita</w:t>
      </w:r>
      <w:r w:rsidRPr="00F77676">
        <w:rPr>
          <w:lang w:val="it-IT"/>
        </w:rPr>
        <w:t xml:space="preserve">s domini cantetur </w:t>
      </w:r>
      <w:r w:rsidR="00625315" w:rsidRPr="00F77676">
        <w:rPr>
          <w:lang w:val="it-IT"/>
        </w:rPr>
        <w:t xml:space="preserve">[IN] </w:t>
      </w:r>
      <w:r w:rsidR="00625315" w:rsidRPr="00F77676">
        <w:rPr>
          <w:rStyle w:val="Incipit"/>
          <w:lang w:val="it-IT"/>
        </w:rPr>
        <w:t>R</w:t>
      </w:r>
      <w:r w:rsidRPr="00F77676">
        <w:rPr>
          <w:rStyle w:val="Incipit"/>
          <w:lang w:val="it-IT"/>
        </w:rPr>
        <w:t>orate</w:t>
      </w:r>
      <w:r w:rsidRPr="00F77676">
        <w:rPr>
          <w:lang w:val="it-IT"/>
        </w:rPr>
        <w:t>.</w:t>
      </w:r>
    </w:p>
    <w:p w:rsidR="00885488" w:rsidRPr="00B779A9" w:rsidRDefault="00010071" w:rsidP="00415109">
      <w:r w:rsidRPr="00010071">
        <w:rPr>
          <w:rStyle w:val="Time1"/>
        </w:rPr>
        <w:t>Ad</w:t>
      </w:r>
      <w:r>
        <w:rPr>
          <w:rStyle w:val="Time1"/>
        </w:rPr>
        <w:t xml:space="preserve"> primam</w:t>
      </w:r>
      <w:r w:rsidR="00885488" w:rsidRPr="00B779A9">
        <w:t xml:space="preserve"> AN </w:t>
      </w:r>
      <w:r w:rsidR="00E56159" w:rsidRPr="00010071">
        <w:rPr>
          <w:rStyle w:val="Incipit"/>
        </w:rPr>
        <w:t>Bethlehem</w:t>
      </w:r>
      <w:r w:rsidR="00885488" w:rsidRPr="00010071">
        <w:rPr>
          <w:rStyle w:val="Incipit"/>
        </w:rPr>
        <w:t xml:space="preserve"> non es minima</w:t>
      </w:r>
      <w:r w:rsidR="00885488" w:rsidRPr="00B779A9">
        <w:t>.</w:t>
      </w:r>
    </w:p>
    <w:p w:rsidR="00885488" w:rsidRPr="00B779A9" w:rsidRDefault="00010071" w:rsidP="00415109">
      <w:pPr>
        <w:rPr>
          <w:lang w:val="it-IT"/>
        </w:rPr>
      </w:pPr>
      <w:r w:rsidRPr="00F77676">
        <w:rPr>
          <w:rStyle w:val="Time1"/>
          <w:lang w:val="it-IT"/>
        </w:rPr>
        <w:t>Ad tertiam</w:t>
      </w:r>
      <w:r w:rsidR="00885488" w:rsidRPr="00B779A9">
        <w:rPr>
          <w:lang w:val="it-IT"/>
        </w:rPr>
        <w:t xml:space="preserve"> AN </w:t>
      </w:r>
      <w:r w:rsidR="00885488" w:rsidRPr="00F77676">
        <w:rPr>
          <w:rStyle w:val="Incipit"/>
          <w:lang w:val="it-IT"/>
        </w:rPr>
        <w:t xml:space="preserve">Dicite filiae </w:t>
      </w:r>
      <w:r w:rsidR="001B7479" w:rsidRPr="00F77676">
        <w:rPr>
          <w:rStyle w:val="Incipit"/>
          <w:lang w:val="it-IT"/>
        </w:rPr>
        <w:t>Sion</w:t>
      </w:r>
      <w:r w:rsidR="00885488" w:rsidRPr="00B779A9">
        <w:rPr>
          <w:lang w:val="it-IT"/>
        </w:rPr>
        <w:t>. VS</w:t>
      </w:r>
      <w:r w:rsidR="00625315">
        <w:rPr>
          <w:lang w:val="it-IT"/>
        </w:rPr>
        <w:t>RB</w:t>
      </w:r>
      <w:r w:rsidR="00885488" w:rsidRPr="00B779A9">
        <w:rPr>
          <w:lang w:val="it-IT"/>
        </w:rPr>
        <w:t xml:space="preserve"> </w:t>
      </w:r>
      <w:r w:rsidR="00885488" w:rsidRPr="00F77676">
        <w:rPr>
          <w:rStyle w:val="Incipit"/>
          <w:lang w:val="it-IT"/>
        </w:rPr>
        <w:t>Veni ad liberandum nos</w:t>
      </w:r>
      <w:r w:rsidR="00885488" w:rsidRPr="00B779A9">
        <w:rPr>
          <w:lang w:val="it-IT"/>
        </w:rPr>
        <w:t>.</w:t>
      </w:r>
    </w:p>
    <w:p w:rsidR="00885488" w:rsidRDefault="00010071" w:rsidP="00415109">
      <w:pPr>
        <w:rPr>
          <w:lang w:val="en-US"/>
        </w:rPr>
      </w:pPr>
      <w:r w:rsidRPr="00F77676">
        <w:rPr>
          <w:rStyle w:val="Time1"/>
          <w:lang w:val="en-US"/>
        </w:rPr>
        <w:t>Ad processionem</w:t>
      </w:r>
      <w:r w:rsidR="00885488">
        <w:rPr>
          <w:lang w:val="en-US"/>
        </w:rPr>
        <w:t xml:space="preserve"> RP</w:t>
      </w:r>
      <w:r w:rsidR="00A51E73">
        <w:rPr>
          <w:lang w:val="en-US"/>
        </w:rPr>
        <w:t>P</w:t>
      </w:r>
      <w:r w:rsidR="00885488">
        <w:rPr>
          <w:lang w:val="en-US"/>
        </w:rPr>
        <w:t xml:space="preserve"> </w:t>
      </w:r>
      <w:r w:rsidR="00885488" w:rsidRPr="00794880">
        <w:rPr>
          <w:rStyle w:val="Incipit"/>
          <w:lang w:val="en-US"/>
        </w:rPr>
        <w:t>Missus</w:t>
      </w:r>
      <w:r w:rsidR="005A362F" w:rsidRPr="005A362F">
        <w:rPr>
          <w:i/>
          <w:lang w:val="en-US"/>
        </w:rPr>
        <w:t xml:space="preserve"> </w:t>
      </w:r>
      <w:r w:rsidR="00885488" w:rsidRPr="00794880">
        <w:rPr>
          <w:rStyle w:val="Incipit"/>
          <w:lang w:val="en-US"/>
        </w:rPr>
        <w:t>est</w:t>
      </w:r>
      <w:r w:rsidR="00885488">
        <w:rPr>
          <w:lang w:val="en-US"/>
        </w:rPr>
        <w:t>. Ad reditum R</w:t>
      </w:r>
      <w:r w:rsidR="00A51E73">
        <w:rPr>
          <w:lang w:val="en-US"/>
        </w:rPr>
        <w:t>P</w:t>
      </w:r>
      <w:r w:rsidR="00885488">
        <w:rPr>
          <w:lang w:val="en-US"/>
        </w:rPr>
        <w:t xml:space="preserve">P </w:t>
      </w:r>
      <w:r w:rsidR="00885488" w:rsidRPr="00794880">
        <w:rPr>
          <w:rStyle w:val="Incipit"/>
          <w:lang w:val="en-US"/>
        </w:rPr>
        <w:t>Laetentur</w:t>
      </w:r>
      <w:r w:rsidR="005A362F" w:rsidRPr="005A362F">
        <w:rPr>
          <w:i/>
          <w:lang w:val="en-US"/>
        </w:rPr>
        <w:t xml:space="preserve"> </w:t>
      </w:r>
      <w:r w:rsidR="00885488" w:rsidRPr="00794880">
        <w:rPr>
          <w:rStyle w:val="Incipit"/>
          <w:lang w:val="en-US"/>
        </w:rPr>
        <w:t>caeli</w:t>
      </w:r>
      <w:r w:rsidR="00885488">
        <w:rPr>
          <w:lang w:val="en-US"/>
        </w:rPr>
        <w:t xml:space="preserve">. In </w:t>
      </w:r>
      <w:r w:rsidR="00885488" w:rsidRPr="00F77676">
        <w:rPr>
          <w:rStyle w:val="Ort"/>
          <w:lang w:val="en-US"/>
        </w:rPr>
        <w:t>ambitu</w:t>
      </w:r>
      <w:r w:rsidR="00885488">
        <w:rPr>
          <w:lang w:val="en-US"/>
        </w:rPr>
        <w:t xml:space="preserve"> fit statio ut in aliis dominicis diebus.</w:t>
      </w:r>
    </w:p>
    <w:p w:rsidR="00885488" w:rsidRDefault="00010071" w:rsidP="00415109">
      <w:pPr>
        <w:rPr>
          <w:lang w:val="en-US"/>
        </w:rPr>
      </w:pPr>
      <w:r w:rsidRPr="00F77676">
        <w:rPr>
          <w:rStyle w:val="Time1"/>
          <w:lang w:val="en-US"/>
        </w:rPr>
        <w:t>Ad sextam</w:t>
      </w:r>
      <w:r w:rsidR="00885488">
        <w:rPr>
          <w:lang w:val="en-US"/>
        </w:rPr>
        <w:t xml:space="preserve"> AN </w:t>
      </w:r>
      <w:r w:rsidR="00885488" w:rsidRPr="00F77676">
        <w:rPr>
          <w:rStyle w:val="Incipit"/>
          <w:lang w:val="en-US"/>
        </w:rPr>
        <w:t>Tuam domine</w:t>
      </w:r>
      <w:r w:rsidR="00885488">
        <w:rPr>
          <w:lang w:val="en-US"/>
        </w:rPr>
        <w:t xml:space="preserve">. RB </w:t>
      </w:r>
      <w:r w:rsidR="00885488" w:rsidRPr="00F77676">
        <w:rPr>
          <w:rStyle w:val="Incipit"/>
          <w:lang w:val="en-US"/>
        </w:rPr>
        <w:t>Ostende nobis</w:t>
      </w:r>
      <w:r w:rsidR="00885488">
        <w:rPr>
          <w:lang w:val="en-US"/>
        </w:rPr>
        <w:t>.</w:t>
      </w:r>
    </w:p>
    <w:p w:rsidR="00885488" w:rsidRDefault="00010071" w:rsidP="00415109">
      <w:pPr>
        <w:rPr>
          <w:lang w:val="en-US"/>
        </w:rPr>
      </w:pPr>
      <w:r w:rsidRPr="00F77676">
        <w:rPr>
          <w:rStyle w:val="Time1"/>
          <w:lang w:val="en-US"/>
        </w:rPr>
        <w:t>Ad nonam</w:t>
      </w:r>
      <w:r w:rsidR="00885488">
        <w:rPr>
          <w:lang w:val="en-US"/>
        </w:rPr>
        <w:t xml:space="preserve"> AN </w:t>
      </w:r>
      <w:r w:rsidR="00885488" w:rsidRPr="00F77676">
        <w:rPr>
          <w:rStyle w:val="Incipit"/>
          <w:lang w:val="en-US"/>
        </w:rPr>
        <w:t xml:space="preserve">In tuo </w:t>
      </w:r>
      <w:r w:rsidR="00A531FB" w:rsidRPr="00F77676">
        <w:rPr>
          <w:rStyle w:val="Incipit"/>
          <w:lang w:val="en-US"/>
        </w:rPr>
        <w:t>|</w:t>
      </w:r>
      <w:r w:rsidR="00885488" w:rsidRPr="00F77676">
        <w:rPr>
          <w:rStyle w:val="Incipit"/>
          <w:lang w:val="en-US"/>
        </w:rPr>
        <w:t>ad</w:t>
      </w:r>
      <w:r w:rsidR="00872B44" w:rsidRPr="00F77676">
        <w:rPr>
          <w:rStyle w:val="Incipit"/>
          <w:lang w:val="en-US"/>
        </w:rPr>
        <w:t>vent</w:t>
      </w:r>
      <w:r w:rsidR="00885488" w:rsidRPr="00F77676">
        <w:rPr>
          <w:rStyle w:val="Incipit"/>
          <w:lang w:val="en-US"/>
        </w:rPr>
        <w:t>um</w:t>
      </w:r>
      <w:r w:rsidR="00A531FB" w:rsidRPr="00F77676">
        <w:rPr>
          <w:rStyle w:val="Incipit"/>
          <w:lang w:val="en-US"/>
        </w:rPr>
        <w:t>::adventu|</w:t>
      </w:r>
      <w:r w:rsidR="00885488">
        <w:rPr>
          <w:lang w:val="en-US"/>
        </w:rPr>
        <w:t xml:space="preserve">. (103r) RB </w:t>
      </w:r>
      <w:r w:rsidR="00885488" w:rsidRPr="00F77676">
        <w:rPr>
          <w:rStyle w:val="Incipit"/>
          <w:lang w:val="en-US"/>
        </w:rPr>
        <w:t>Super te Hierusalem</w:t>
      </w:r>
      <w:r w:rsidR="00885488">
        <w:rPr>
          <w:lang w:val="en-US"/>
        </w:rPr>
        <w:t>.</w:t>
      </w:r>
    </w:p>
    <w:p w:rsidR="00885488" w:rsidRPr="00B779A9" w:rsidRDefault="00010071" w:rsidP="00415109">
      <w:pPr>
        <w:rPr>
          <w:lang w:val="it-IT"/>
        </w:rPr>
      </w:pPr>
      <w:r w:rsidRPr="00F77676">
        <w:rPr>
          <w:rStyle w:val="Time1"/>
          <w:lang w:val="en-US"/>
        </w:rPr>
        <w:t>Ad missam</w:t>
      </w:r>
      <w:r w:rsidR="00885488">
        <w:rPr>
          <w:lang w:val="en-US"/>
        </w:rPr>
        <w:t xml:space="preserve"> IN </w:t>
      </w:r>
      <w:r w:rsidR="00885488" w:rsidRPr="00794880">
        <w:rPr>
          <w:rStyle w:val="Incipit"/>
          <w:lang w:val="en-US"/>
        </w:rPr>
        <w:t>Ad</w:t>
      </w:r>
      <w:r w:rsidR="005A362F" w:rsidRPr="005A362F">
        <w:rPr>
          <w:i/>
          <w:lang w:val="en-US"/>
        </w:rPr>
        <w:t xml:space="preserve"> </w:t>
      </w:r>
      <w:r w:rsidR="00885488" w:rsidRPr="00794880">
        <w:rPr>
          <w:rStyle w:val="Incipit"/>
          <w:lang w:val="en-US"/>
        </w:rPr>
        <w:t>te</w:t>
      </w:r>
      <w:r w:rsidR="005A362F" w:rsidRPr="005A362F">
        <w:rPr>
          <w:i/>
          <w:lang w:val="en-US"/>
        </w:rPr>
        <w:t xml:space="preserve"> </w:t>
      </w:r>
      <w:r w:rsidR="00885488" w:rsidRPr="00794880">
        <w:rPr>
          <w:rStyle w:val="Incipit"/>
          <w:lang w:val="en-US"/>
        </w:rPr>
        <w:t>le</w:t>
      </w:r>
      <w:r w:rsidR="00872B44" w:rsidRPr="00794880">
        <w:rPr>
          <w:rStyle w:val="Incipit"/>
          <w:lang w:val="en-US"/>
        </w:rPr>
        <w:t>vavi</w:t>
      </w:r>
      <w:r w:rsidR="00885488">
        <w:rPr>
          <w:lang w:val="en-US"/>
        </w:rPr>
        <w:t xml:space="preserve">. </w:t>
      </w:r>
      <w:r w:rsidR="00A51E73" w:rsidRPr="00B779A9">
        <w:rPr>
          <w:lang w:val="fr-FR"/>
        </w:rPr>
        <w:t xml:space="preserve">[KY] </w:t>
      </w:r>
      <w:r w:rsidR="00A51E73" w:rsidRPr="00794880">
        <w:rPr>
          <w:rStyle w:val="Incipit"/>
          <w:lang w:val="fr-FR"/>
        </w:rPr>
        <w:t>Kyrie</w:t>
      </w:r>
      <w:r w:rsidR="005A362F" w:rsidRPr="005A362F">
        <w:rPr>
          <w:i/>
          <w:lang w:val="fr-FR"/>
        </w:rPr>
        <w:t xml:space="preserve"> </w:t>
      </w:r>
      <w:r w:rsidR="00A51E73" w:rsidRPr="00B779A9">
        <w:rPr>
          <w:lang w:val="fr-FR"/>
        </w:rPr>
        <w:t xml:space="preserve">et [SA] </w:t>
      </w:r>
      <w:r w:rsidR="00A51E73" w:rsidRPr="00794880">
        <w:rPr>
          <w:rStyle w:val="Incipit"/>
          <w:lang w:val="fr-FR"/>
        </w:rPr>
        <w:t>Sanctus</w:t>
      </w:r>
      <w:r w:rsidR="005A362F" w:rsidRPr="005A362F">
        <w:rPr>
          <w:i/>
          <w:lang w:val="fr-FR"/>
        </w:rPr>
        <w:t xml:space="preserve"> </w:t>
      </w:r>
      <w:r w:rsidR="00885488" w:rsidRPr="00B779A9">
        <w:rPr>
          <w:lang w:val="fr-FR"/>
        </w:rPr>
        <w:t xml:space="preserve">dominicaliter. </w:t>
      </w:r>
      <w:r w:rsidR="00885488" w:rsidRPr="00B779A9">
        <w:rPr>
          <w:lang w:val="it-IT"/>
        </w:rPr>
        <w:t xml:space="preserve">GR </w:t>
      </w:r>
      <w:r w:rsidR="00FA3B56" w:rsidRPr="00794880">
        <w:rPr>
          <w:rStyle w:val="Incipit"/>
          <w:lang w:val="it-IT"/>
        </w:rPr>
        <w:t>Univers</w:t>
      </w:r>
      <w:r w:rsidR="00885488" w:rsidRPr="00794880">
        <w:rPr>
          <w:rStyle w:val="Incipit"/>
          <w:lang w:val="it-IT"/>
        </w:rPr>
        <w:t>i</w:t>
      </w:r>
      <w:r w:rsidR="005A362F" w:rsidRPr="005A362F">
        <w:rPr>
          <w:i/>
          <w:lang w:val="it-IT"/>
        </w:rPr>
        <w:t xml:space="preserve"> </w:t>
      </w:r>
      <w:r w:rsidR="00885488" w:rsidRPr="00794880">
        <w:rPr>
          <w:rStyle w:val="Incipit"/>
          <w:lang w:val="it-IT"/>
        </w:rPr>
        <w:t>qui</w:t>
      </w:r>
      <w:r w:rsidR="00885488" w:rsidRPr="00B779A9">
        <w:rPr>
          <w:lang w:val="it-IT"/>
        </w:rPr>
        <w:t>. AL</w:t>
      </w:r>
      <w:r w:rsidR="00A51E73" w:rsidRPr="00B779A9">
        <w:rPr>
          <w:lang w:val="it-IT"/>
        </w:rPr>
        <w:t>V</w:t>
      </w:r>
      <w:r w:rsidR="00885488" w:rsidRPr="00B779A9">
        <w:rPr>
          <w:lang w:val="it-IT"/>
        </w:rPr>
        <w:t xml:space="preserve"> </w:t>
      </w:r>
      <w:r w:rsidR="00885488" w:rsidRPr="00794880">
        <w:rPr>
          <w:rStyle w:val="Incipit"/>
          <w:lang w:val="it-IT"/>
        </w:rPr>
        <w:t>Ostende</w:t>
      </w:r>
      <w:r w:rsidR="005A362F" w:rsidRPr="005A362F">
        <w:rPr>
          <w:i/>
          <w:lang w:val="it-IT"/>
        </w:rPr>
        <w:t xml:space="preserve"> </w:t>
      </w:r>
      <w:r w:rsidR="00885488" w:rsidRPr="00794880">
        <w:rPr>
          <w:rStyle w:val="Incipit"/>
          <w:lang w:val="it-IT"/>
        </w:rPr>
        <w:t>nobis</w:t>
      </w:r>
      <w:r w:rsidR="00885488" w:rsidRPr="00B779A9">
        <w:rPr>
          <w:lang w:val="it-IT"/>
        </w:rPr>
        <w:t xml:space="preserve">. OF </w:t>
      </w:r>
      <w:r w:rsidR="00885488" w:rsidRPr="00794880">
        <w:rPr>
          <w:rStyle w:val="Incipit"/>
          <w:lang w:val="it-IT"/>
        </w:rPr>
        <w:t>Ad</w:t>
      </w:r>
      <w:r w:rsidR="005A362F" w:rsidRPr="005A362F">
        <w:rPr>
          <w:i/>
          <w:lang w:val="it-IT"/>
        </w:rPr>
        <w:t xml:space="preserve"> </w:t>
      </w:r>
      <w:r w:rsidR="00885488" w:rsidRPr="00794880">
        <w:rPr>
          <w:rStyle w:val="Incipit"/>
          <w:lang w:val="it-IT"/>
        </w:rPr>
        <w:t>te</w:t>
      </w:r>
      <w:r w:rsidR="005A362F" w:rsidRPr="005A362F">
        <w:rPr>
          <w:i/>
          <w:lang w:val="it-IT"/>
        </w:rPr>
        <w:t xml:space="preserve"> </w:t>
      </w:r>
      <w:r w:rsidR="00885488" w:rsidRPr="00794880">
        <w:rPr>
          <w:rStyle w:val="Incipit"/>
          <w:lang w:val="it-IT"/>
        </w:rPr>
        <w:t>domine</w:t>
      </w:r>
      <w:r w:rsidR="00885488" w:rsidRPr="00B779A9">
        <w:rPr>
          <w:lang w:val="it-IT"/>
        </w:rPr>
        <w:t xml:space="preserve">. CO </w:t>
      </w:r>
      <w:r w:rsidR="00885488" w:rsidRPr="00794880">
        <w:rPr>
          <w:rStyle w:val="Incipit"/>
          <w:lang w:val="it-IT"/>
        </w:rPr>
        <w:t>Dominus</w:t>
      </w:r>
      <w:r w:rsidR="005A362F" w:rsidRPr="005A362F">
        <w:rPr>
          <w:i/>
          <w:lang w:val="it-IT"/>
        </w:rPr>
        <w:t xml:space="preserve"> </w:t>
      </w:r>
      <w:r w:rsidR="00885488" w:rsidRPr="00794880">
        <w:rPr>
          <w:rStyle w:val="Incipit"/>
          <w:lang w:val="it-IT"/>
        </w:rPr>
        <w:t>dabit</w:t>
      </w:r>
      <w:r w:rsidR="00625315">
        <w:rPr>
          <w:lang w:val="it-IT"/>
        </w:rPr>
        <w:t>. Q</w:t>
      </w:r>
      <w:r w:rsidR="008D35E3" w:rsidRPr="00B779A9">
        <w:rPr>
          <w:lang w:val="it-IT"/>
        </w:rPr>
        <w:t>uaere</w:t>
      </w:r>
      <w:r w:rsidR="00885488" w:rsidRPr="00B779A9">
        <w:rPr>
          <w:lang w:val="it-IT"/>
        </w:rPr>
        <w:t xml:space="preserve"> totum in </w:t>
      </w:r>
      <w:r w:rsidR="00885488" w:rsidRPr="00F77676">
        <w:rPr>
          <w:rStyle w:val="Funktion"/>
          <w:lang w:val="it-IT"/>
        </w:rPr>
        <w:t>graduali summo</w:t>
      </w:r>
      <w:r w:rsidR="00885488" w:rsidRPr="00B779A9">
        <w:rPr>
          <w:lang w:val="it-IT"/>
        </w:rPr>
        <w:t xml:space="preserve"> folio primo et secundo.</w:t>
      </w:r>
    </w:p>
    <w:p w:rsidR="00885488" w:rsidRPr="00B779A9" w:rsidRDefault="00010071" w:rsidP="00415109">
      <w:pPr>
        <w:rPr>
          <w:lang w:val="pt-PT"/>
        </w:rPr>
      </w:pPr>
      <w:r w:rsidRPr="00F77676">
        <w:rPr>
          <w:rStyle w:val="Time1"/>
          <w:lang w:val="it-IT"/>
        </w:rPr>
        <w:t>Ad secundas vesperas</w:t>
      </w:r>
      <w:r w:rsidR="00885488" w:rsidRPr="00B779A9">
        <w:rPr>
          <w:lang w:val="it-IT"/>
        </w:rPr>
        <w:t xml:space="preserve"> AN </w:t>
      </w:r>
      <w:r w:rsidR="00885488" w:rsidRPr="00794880">
        <w:rPr>
          <w:rStyle w:val="Incipit"/>
          <w:lang w:val="it-IT"/>
        </w:rPr>
        <w:t>Sede</w:t>
      </w:r>
      <w:r w:rsidR="005A362F" w:rsidRPr="005A362F">
        <w:rPr>
          <w:i/>
          <w:lang w:val="it-IT"/>
        </w:rPr>
        <w:t xml:space="preserve"> </w:t>
      </w:r>
      <w:r w:rsidR="00885488" w:rsidRPr="00794880">
        <w:rPr>
          <w:rStyle w:val="Incipit"/>
          <w:lang w:val="it-IT"/>
        </w:rPr>
        <w:t>a</w:t>
      </w:r>
      <w:r w:rsidR="005A362F" w:rsidRPr="005A362F">
        <w:rPr>
          <w:i/>
          <w:lang w:val="it-IT"/>
        </w:rPr>
        <w:t xml:space="preserve"> </w:t>
      </w:r>
      <w:r w:rsidR="00885488" w:rsidRPr="00794880">
        <w:rPr>
          <w:rStyle w:val="Incipit"/>
          <w:lang w:val="it-IT"/>
        </w:rPr>
        <w:t>dextris</w:t>
      </w:r>
      <w:r w:rsidR="00885488" w:rsidRPr="00B779A9">
        <w:rPr>
          <w:lang w:val="it-IT"/>
        </w:rPr>
        <w:t xml:space="preserve"> cum reliquis et psalmis et antiphonis. RP </w:t>
      </w:r>
      <w:r w:rsidR="00885488" w:rsidRPr="00794880">
        <w:rPr>
          <w:rStyle w:val="Incipit"/>
          <w:lang w:val="it-IT"/>
        </w:rPr>
        <w:t>Festina</w:t>
      </w:r>
      <w:r w:rsidR="005A362F" w:rsidRPr="005A362F">
        <w:rPr>
          <w:i/>
          <w:lang w:val="it-IT"/>
        </w:rPr>
        <w:t xml:space="preserve"> </w:t>
      </w:r>
      <w:r w:rsidR="00885488" w:rsidRPr="00794880">
        <w:rPr>
          <w:rStyle w:val="Incipit"/>
          <w:lang w:val="it-IT"/>
        </w:rPr>
        <w:t>ne</w:t>
      </w:r>
      <w:r w:rsidR="005A362F" w:rsidRPr="005A362F">
        <w:rPr>
          <w:i/>
          <w:lang w:val="it-IT"/>
        </w:rPr>
        <w:t xml:space="preserve"> </w:t>
      </w:r>
      <w:r w:rsidR="00885488" w:rsidRPr="00794880">
        <w:rPr>
          <w:rStyle w:val="Incipit"/>
          <w:lang w:val="it-IT"/>
        </w:rPr>
        <w:t>tardaveris</w:t>
      </w:r>
      <w:r w:rsidR="00885488" w:rsidRPr="00B779A9">
        <w:rPr>
          <w:lang w:val="it-IT"/>
        </w:rPr>
        <w:t xml:space="preserve">. HY </w:t>
      </w:r>
      <w:r w:rsidR="00885488" w:rsidRPr="00794880">
        <w:rPr>
          <w:rStyle w:val="Incipit"/>
          <w:lang w:val="it-IT"/>
        </w:rPr>
        <w:t>Conditor</w:t>
      </w:r>
      <w:r w:rsidR="005A362F" w:rsidRPr="005A362F">
        <w:rPr>
          <w:i/>
          <w:lang w:val="it-IT"/>
        </w:rPr>
        <w:t xml:space="preserve"> </w:t>
      </w:r>
      <w:r w:rsidR="00885488" w:rsidRPr="00794880">
        <w:rPr>
          <w:rStyle w:val="Incipit"/>
          <w:lang w:val="it-IT"/>
        </w:rPr>
        <w:t>alme</w:t>
      </w:r>
      <w:r w:rsidR="00885488" w:rsidRPr="00B779A9">
        <w:rPr>
          <w:lang w:val="it-IT"/>
        </w:rPr>
        <w:t xml:space="preserve">. </w:t>
      </w:r>
      <w:r w:rsidR="00885488" w:rsidRPr="00B779A9">
        <w:rPr>
          <w:lang w:val="pt-PT"/>
        </w:rPr>
        <w:t xml:space="preserve">VS </w:t>
      </w:r>
      <w:r w:rsidR="00885488" w:rsidRPr="00794880">
        <w:rPr>
          <w:rStyle w:val="Incipit"/>
          <w:lang w:val="pt-PT"/>
        </w:rPr>
        <w:t>Rorate</w:t>
      </w:r>
      <w:r w:rsidR="005A362F" w:rsidRPr="005A362F">
        <w:rPr>
          <w:i/>
          <w:lang w:val="pt-PT"/>
        </w:rPr>
        <w:t xml:space="preserve"> </w:t>
      </w:r>
      <w:r w:rsidR="00885488" w:rsidRPr="00794880">
        <w:rPr>
          <w:rStyle w:val="Incipit"/>
          <w:lang w:val="pt-PT"/>
        </w:rPr>
        <w:t>caeli</w:t>
      </w:r>
      <w:r w:rsidR="00885488" w:rsidRPr="00B779A9">
        <w:rPr>
          <w:lang w:val="pt-PT"/>
        </w:rPr>
        <w:t xml:space="preserve">. AM </w:t>
      </w:r>
      <w:r w:rsidR="00885488" w:rsidRPr="00794880">
        <w:rPr>
          <w:rStyle w:val="Incipit"/>
          <w:lang w:val="pt-PT"/>
        </w:rPr>
        <w:t>Ne</w:t>
      </w:r>
      <w:r w:rsidR="005A362F" w:rsidRPr="005A362F">
        <w:rPr>
          <w:i/>
          <w:lang w:val="pt-PT"/>
        </w:rPr>
        <w:t xml:space="preserve"> </w:t>
      </w:r>
      <w:r w:rsidR="00885488" w:rsidRPr="00794880">
        <w:rPr>
          <w:rStyle w:val="Incipit"/>
          <w:lang w:val="pt-PT"/>
        </w:rPr>
        <w:t>timeas</w:t>
      </w:r>
      <w:r w:rsidR="005A362F" w:rsidRPr="005A362F">
        <w:rPr>
          <w:i/>
          <w:lang w:val="pt-PT"/>
        </w:rPr>
        <w:t xml:space="preserve"> </w:t>
      </w:r>
      <w:r w:rsidR="00885488" w:rsidRPr="00794880">
        <w:rPr>
          <w:rStyle w:val="Incipit"/>
          <w:lang w:val="pt-PT"/>
        </w:rPr>
        <w:t>Maria</w:t>
      </w:r>
      <w:r w:rsidR="00885488" w:rsidRPr="00B779A9">
        <w:rPr>
          <w:lang w:val="pt-PT"/>
        </w:rPr>
        <w:t xml:space="preserve">. </w:t>
      </w:r>
      <w:r>
        <w:rPr>
          <w:lang w:val="pt-PT"/>
        </w:rPr>
        <w:t>Suffragium d</w:t>
      </w:r>
      <w:r w:rsidR="00A51E73" w:rsidRPr="00B779A9">
        <w:rPr>
          <w:lang w:val="pt-PT"/>
        </w:rPr>
        <w:t>e sancto Andrea</w:t>
      </w:r>
      <w:r w:rsidR="00885488" w:rsidRPr="00B779A9">
        <w:rPr>
          <w:lang w:val="pt-PT"/>
        </w:rPr>
        <w:t xml:space="preserve">. </w:t>
      </w:r>
      <w:r w:rsidR="00A51E73" w:rsidRPr="00B779A9">
        <w:rPr>
          <w:lang w:val="pt-PT"/>
        </w:rPr>
        <w:t xml:space="preserve">[BD] </w:t>
      </w:r>
      <w:r w:rsidR="005F6F99" w:rsidRPr="00794880">
        <w:rPr>
          <w:rStyle w:val="Incipit"/>
          <w:lang w:val="pt-PT"/>
        </w:rPr>
        <w:t>Benedicamus</w:t>
      </w:r>
      <w:r w:rsidR="00A51E73" w:rsidRPr="00B779A9">
        <w:rPr>
          <w:lang w:val="pt-PT"/>
        </w:rPr>
        <w:t xml:space="preserve"> f</w:t>
      </w:r>
      <w:r w:rsidR="00885488" w:rsidRPr="00B779A9">
        <w:rPr>
          <w:lang w:val="pt-PT"/>
        </w:rPr>
        <w:t>erialiter.</w:t>
      </w:r>
    </w:p>
    <w:p w:rsidR="00885488" w:rsidRPr="00B779A9" w:rsidRDefault="00010071" w:rsidP="00415109">
      <w:pPr>
        <w:rPr>
          <w:lang w:val="pt-PT"/>
        </w:rPr>
      </w:pPr>
      <w:r w:rsidRPr="00F77676">
        <w:rPr>
          <w:rStyle w:val="Time1"/>
          <w:lang w:val="pt-PT"/>
        </w:rPr>
        <w:lastRenderedPageBreak/>
        <w:t>Ad completorium</w:t>
      </w:r>
      <w:r w:rsidR="00885488" w:rsidRPr="00B779A9">
        <w:rPr>
          <w:lang w:val="pt-PT"/>
        </w:rPr>
        <w:t xml:space="preserve"> HY </w:t>
      </w:r>
      <w:r w:rsidR="00885488" w:rsidRPr="00F77676">
        <w:rPr>
          <w:rStyle w:val="Incipit"/>
          <w:lang w:val="pt-PT"/>
        </w:rPr>
        <w:t>Veni redemptor</w:t>
      </w:r>
      <w:r w:rsidR="00885488" w:rsidRPr="00B779A9">
        <w:rPr>
          <w:lang w:val="pt-PT"/>
        </w:rPr>
        <w:t xml:space="preserve">. AD </w:t>
      </w:r>
      <w:r w:rsidR="00885488" w:rsidRPr="00F77676">
        <w:rPr>
          <w:rStyle w:val="Incipit"/>
          <w:lang w:val="pt-PT"/>
        </w:rPr>
        <w:t xml:space="preserve">Qui </w:t>
      </w:r>
      <w:r w:rsidR="00872B44" w:rsidRPr="00F77676">
        <w:rPr>
          <w:rStyle w:val="Incipit"/>
          <w:lang w:val="pt-PT"/>
        </w:rPr>
        <w:t>vent</w:t>
      </w:r>
      <w:r w:rsidR="00885488" w:rsidRPr="00F77676">
        <w:rPr>
          <w:rStyle w:val="Incipit"/>
          <w:lang w:val="pt-PT"/>
        </w:rPr>
        <w:t>urus est veniet</w:t>
      </w:r>
      <w:r w:rsidR="00885488" w:rsidRPr="00B779A9">
        <w:rPr>
          <w:lang w:val="pt-PT"/>
        </w:rPr>
        <w:t>.</w:t>
      </w:r>
    </w:p>
    <w:p w:rsidR="00885488" w:rsidRPr="00F77676" w:rsidRDefault="00310E41" w:rsidP="00415109">
      <w:pPr>
        <w:pStyle w:val="berschrift1"/>
        <w:rPr>
          <w:lang w:val="pt-PT"/>
        </w:rPr>
      </w:pPr>
      <w:r w:rsidRPr="00F77676">
        <w:rPr>
          <w:lang w:val="pt-PT"/>
        </w:rPr>
        <w:t>FERIA SECUNDA ET ALIIS PRIV</w:t>
      </w:r>
      <w:r w:rsidR="00885488" w:rsidRPr="00F77676">
        <w:rPr>
          <w:lang w:val="pt-PT"/>
        </w:rPr>
        <w:t xml:space="preserve">ATIS DIEBUS </w:t>
      </w:r>
    </w:p>
    <w:p w:rsidR="00885488" w:rsidRPr="002D4ADF" w:rsidRDefault="00BA24A1" w:rsidP="00415109">
      <w:pPr>
        <w:rPr>
          <w:lang w:val="da-DK"/>
        </w:rPr>
      </w:pPr>
      <w:r w:rsidRPr="00F77676">
        <w:rPr>
          <w:rStyle w:val="Time1"/>
          <w:lang w:val="pt-PT"/>
        </w:rPr>
        <w:t>[</w:t>
      </w:r>
      <w:r w:rsidR="00863F55" w:rsidRPr="00F77676">
        <w:rPr>
          <w:rStyle w:val="Time1"/>
          <w:lang w:val="pt-PT"/>
        </w:rPr>
        <w:t xml:space="preserve">Ad </w:t>
      </w:r>
      <w:r w:rsidR="00010071" w:rsidRPr="00F77676">
        <w:rPr>
          <w:rStyle w:val="Time1"/>
          <w:lang w:val="pt-PT"/>
        </w:rPr>
        <w:t>matutinum</w:t>
      </w:r>
      <w:r w:rsidRPr="00F77676">
        <w:rPr>
          <w:rStyle w:val="Time1"/>
          <w:lang w:val="pt-PT"/>
        </w:rPr>
        <w:t>]</w:t>
      </w:r>
      <w:r w:rsidR="00885488" w:rsidRPr="00B779A9">
        <w:rPr>
          <w:lang w:val="pt-PT"/>
        </w:rPr>
        <w:t xml:space="preserve"> I</w:t>
      </w:r>
      <w:r w:rsidR="00A51E73" w:rsidRPr="00B779A9">
        <w:rPr>
          <w:lang w:val="pt-PT"/>
        </w:rPr>
        <w:t>N</w:t>
      </w:r>
      <w:r w:rsidR="00885488" w:rsidRPr="00B779A9">
        <w:rPr>
          <w:lang w:val="pt-PT"/>
        </w:rPr>
        <w:t xml:space="preserve">V </w:t>
      </w:r>
      <w:r w:rsidR="00885488" w:rsidRPr="00F77676">
        <w:rPr>
          <w:rStyle w:val="Incipit"/>
          <w:lang w:val="pt-PT"/>
        </w:rPr>
        <w:t>Regem venturum dominum</w:t>
      </w:r>
      <w:r w:rsidR="00885488" w:rsidRPr="00B779A9">
        <w:rPr>
          <w:lang w:val="pt-PT"/>
        </w:rPr>
        <w:t xml:space="preserve">. HY </w:t>
      </w:r>
      <w:r w:rsidR="00885488" w:rsidRPr="00F77676">
        <w:rPr>
          <w:rStyle w:val="Incipit"/>
          <w:lang w:val="pt-PT"/>
        </w:rPr>
        <w:t>Verbum supernum</w:t>
      </w:r>
      <w:r w:rsidR="00885488" w:rsidRPr="00B779A9">
        <w:rPr>
          <w:lang w:val="pt-PT"/>
        </w:rPr>
        <w:t>.</w:t>
      </w:r>
      <w:r w:rsidR="00184009">
        <w:rPr>
          <w:lang w:val="pt-PT"/>
        </w:rPr>
        <w:t xml:space="preserve"> </w:t>
      </w:r>
      <w:r w:rsidR="00516FC2" w:rsidRPr="002D4ADF">
        <w:rPr>
          <w:lang w:val="da-DK"/>
        </w:rPr>
        <w:t>Ad nocturnum</w:t>
      </w:r>
      <w:r w:rsidR="00885488" w:rsidRPr="00B779A9">
        <w:rPr>
          <w:lang w:val="da-DK"/>
        </w:rPr>
        <w:t xml:space="preserve"> antiphonae et psalmi ferialiter. VS </w:t>
      </w:r>
      <w:r w:rsidR="00885488" w:rsidRPr="00794880">
        <w:rPr>
          <w:rStyle w:val="Incipit"/>
          <w:lang w:val="da-DK"/>
        </w:rPr>
        <w:t>Egredietur</w:t>
      </w:r>
      <w:r w:rsidR="005A362F" w:rsidRPr="005A362F">
        <w:rPr>
          <w:i/>
          <w:lang w:val="da-DK"/>
        </w:rPr>
        <w:t xml:space="preserve"> </w:t>
      </w:r>
      <w:r w:rsidR="00885488" w:rsidRPr="00794880">
        <w:rPr>
          <w:rStyle w:val="Incipit"/>
          <w:lang w:val="da-DK"/>
        </w:rPr>
        <w:t>virga</w:t>
      </w:r>
      <w:r w:rsidR="005A362F" w:rsidRPr="005A362F">
        <w:rPr>
          <w:i/>
          <w:lang w:val="da-DK"/>
        </w:rPr>
        <w:t xml:space="preserve"> </w:t>
      </w:r>
      <w:r w:rsidR="00885488" w:rsidRPr="00794880">
        <w:rPr>
          <w:rStyle w:val="Incipit"/>
          <w:lang w:val="da-DK"/>
        </w:rPr>
        <w:t>de</w:t>
      </w:r>
      <w:r w:rsidR="005A362F" w:rsidRPr="005A362F">
        <w:rPr>
          <w:i/>
          <w:lang w:val="da-DK"/>
        </w:rPr>
        <w:t xml:space="preserve"> </w:t>
      </w:r>
      <w:r w:rsidR="00885488" w:rsidRPr="00794880">
        <w:rPr>
          <w:rStyle w:val="Incipit"/>
          <w:lang w:val="da-DK"/>
        </w:rPr>
        <w:t>radice</w:t>
      </w:r>
      <w:r w:rsidR="005A362F" w:rsidRPr="005A362F">
        <w:rPr>
          <w:i/>
          <w:lang w:val="da-DK"/>
        </w:rPr>
        <w:t xml:space="preserve"> </w:t>
      </w:r>
      <w:r w:rsidR="00885488" w:rsidRPr="00794880">
        <w:rPr>
          <w:rStyle w:val="Incipit"/>
          <w:lang w:val="da-DK"/>
        </w:rPr>
        <w:t>Iesse</w:t>
      </w:r>
      <w:r w:rsidR="00A51E73" w:rsidRPr="00B779A9">
        <w:rPr>
          <w:lang w:val="da-DK"/>
        </w:rPr>
        <w:t>. Lectiones e</w:t>
      </w:r>
      <w:r w:rsidR="00885488" w:rsidRPr="00B779A9">
        <w:rPr>
          <w:lang w:val="da-DK"/>
        </w:rPr>
        <w:t>x</w:t>
      </w:r>
      <w:r w:rsidR="00166EE3">
        <w:rPr>
          <w:lang w:val="da-DK"/>
        </w:rPr>
        <w:t xml:space="preserve"> Isaia</w:t>
      </w:r>
      <w:r w:rsidR="00885488" w:rsidRPr="00B779A9">
        <w:rPr>
          <w:lang w:val="da-DK"/>
        </w:rPr>
        <w:t xml:space="preserve"> propheta</w:t>
      </w:r>
      <w:r w:rsidR="00625315">
        <w:rPr>
          <w:lang w:val="da-DK"/>
        </w:rPr>
        <w:t>,</w:t>
      </w:r>
      <w:r w:rsidR="00885488" w:rsidRPr="00B779A9">
        <w:rPr>
          <w:lang w:val="da-DK"/>
        </w:rPr>
        <w:t xml:space="preserve"> quia Isaias usque ad nati</w:t>
      </w:r>
      <w:r w:rsidR="00D66EA2" w:rsidRPr="00B779A9">
        <w:rPr>
          <w:lang w:val="da-DK"/>
        </w:rPr>
        <w:t>vita</w:t>
      </w:r>
      <w:r w:rsidR="00885488" w:rsidRPr="00B779A9">
        <w:rPr>
          <w:lang w:val="da-DK"/>
        </w:rPr>
        <w:t xml:space="preserve">tem legitur. Responsoria ex primo nocturno dominicalis </w:t>
      </w:r>
      <w:r w:rsidR="00D80D0C" w:rsidRPr="00B779A9">
        <w:rPr>
          <w:lang w:val="da-DK"/>
        </w:rPr>
        <w:t>hist</w:t>
      </w:r>
      <w:r w:rsidR="00885488" w:rsidRPr="00B779A9">
        <w:rPr>
          <w:lang w:val="da-DK"/>
        </w:rPr>
        <w:t xml:space="preserve">oriae. </w:t>
      </w:r>
    </w:p>
    <w:p w:rsidR="00885488" w:rsidRPr="00F77676" w:rsidRDefault="00516FC2" w:rsidP="00415109">
      <w:pPr>
        <w:rPr>
          <w:lang w:val="it-IT"/>
        </w:rPr>
      </w:pPr>
      <w:r w:rsidRPr="00F77676">
        <w:rPr>
          <w:rStyle w:val="Time1"/>
          <w:lang w:val="da-DK"/>
        </w:rPr>
        <w:t>Ad laudes</w:t>
      </w:r>
      <w:r w:rsidR="00885488" w:rsidRPr="00B779A9">
        <w:rPr>
          <w:lang w:val="da-DK"/>
        </w:rPr>
        <w:t xml:space="preserve"> antiphonae et psalmi ferialiter. HY </w:t>
      </w:r>
      <w:r w:rsidR="00885488" w:rsidRPr="00794880">
        <w:rPr>
          <w:rStyle w:val="Incipit"/>
          <w:lang w:val="da-DK"/>
        </w:rPr>
        <w:t>Vox</w:t>
      </w:r>
      <w:r w:rsidR="005A362F" w:rsidRPr="005A362F">
        <w:rPr>
          <w:i/>
          <w:lang w:val="da-DK"/>
        </w:rPr>
        <w:t xml:space="preserve"> </w:t>
      </w:r>
      <w:r w:rsidR="00885488" w:rsidRPr="00794880">
        <w:rPr>
          <w:rStyle w:val="Incipit"/>
          <w:lang w:val="da-DK"/>
        </w:rPr>
        <w:t>clara</w:t>
      </w:r>
      <w:r w:rsidR="005A362F" w:rsidRPr="005A362F">
        <w:rPr>
          <w:i/>
          <w:lang w:val="da-DK"/>
        </w:rPr>
        <w:t xml:space="preserve"> </w:t>
      </w:r>
      <w:r w:rsidR="00885488" w:rsidRPr="00794880">
        <w:rPr>
          <w:rStyle w:val="Incipit"/>
          <w:lang w:val="da-DK"/>
        </w:rPr>
        <w:t>ecce</w:t>
      </w:r>
      <w:r w:rsidR="005A362F" w:rsidRPr="005A362F">
        <w:rPr>
          <w:i/>
          <w:lang w:val="da-DK"/>
        </w:rPr>
        <w:t xml:space="preserve"> </w:t>
      </w:r>
      <w:r w:rsidR="00885488" w:rsidRPr="00794880">
        <w:rPr>
          <w:rStyle w:val="Incipit"/>
          <w:lang w:val="da-DK"/>
        </w:rPr>
        <w:t>intonat</w:t>
      </w:r>
      <w:r w:rsidR="00885488" w:rsidRPr="00B779A9">
        <w:rPr>
          <w:lang w:val="da-DK"/>
        </w:rPr>
        <w:t xml:space="preserve">. VS </w:t>
      </w:r>
      <w:r w:rsidR="00885488" w:rsidRPr="00794880">
        <w:rPr>
          <w:rStyle w:val="Incipit"/>
          <w:lang w:val="da-DK"/>
        </w:rPr>
        <w:t>Vox</w:t>
      </w:r>
      <w:r w:rsidR="005A362F" w:rsidRPr="005A362F">
        <w:rPr>
          <w:i/>
          <w:lang w:val="da-DK"/>
        </w:rPr>
        <w:t xml:space="preserve"> </w:t>
      </w:r>
      <w:r w:rsidR="00885488" w:rsidRPr="00794880">
        <w:rPr>
          <w:rStyle w:val="Incipit"/>
          <w:lang w:val="da-DK"/>
        </w:rPr>
        <w:t>clamantis</w:t>
      </w:r>
      <w:r w:rsidR="00885488" w:rsidRPr="00B779A9">
        <w:rPr>
          <w:lang w:val="da-DK"/>
        </w:rPr>
        <w:t xml:space="preserve">. AB </w:t>
      </w:r>
      <w:r w:rsidR="00885488" w:rsidRPr="00794880">
        <w:rPr>
          <w:rStyle w:val="Incipit"/>
          <w:lang w:val="da-DK"/>
        </w:rPr>
        <w:t>Angelus</w:t>
      </w:r>
      <w:r w:rsidR="005A362F" w:rsidRPr="005A362F">
        <w:rPr>
          <w:i/>
          <w:lang w:val="da-DK"/>
        </w:rPr>
        <w:t xml:space="preserve"> </w:t>
      </w:r>
      <w:r w:rsidR="00885488" w:rsidRPr="00794880">
        <w:rPr>
          <w:rStyle w:val="Incipit"/>
          <w:lang w:val="da-DK"/>
        </w:rPr>
        <w:t>domini</w:t>
      </w:r>
      <w:r w:rsidR="005A362F" w:rsidRPr="005A362F">
        <w:rPr>
          <w:i/>
          <w:lang w:val="da-DK"/>
        </w:rPr>
        <w:t xml:space="preserve"> </w:t>
      </w:r>
      <w:r w:rsidR="009A6D20" w:rsidRPr="00794880">
        <w:rPr>
          <w:rStyle w:val="Incipit"/>
          <w:lang w:val="da-DK"/>
        </w:rPr>
        <w:t>nuntia</w:t>
      </w:r>
      <w:r w:rsidR="00885488" w:rsidRPr="00794880">
        <w:rPr>
          <w:rStyle w:val="Incipit"/>
          <w:lang w:val="da-DK"/>
        </w:rPr>
        <w:t>vit</w:t>
      </w:r>
      <w:r w:rsidR="00885488" w:rsidRPr="00B779A9">
        <w:rPr>
          <w:lang w:val="da-DK"/>
        </w:rPr>
        <w:t xml:space="preserve">. (103v) </w:t>
      </w:r>
      <w:r>
        <w:rPr>
          <w:lang w:val="da-DK"/>
        </w:rPr>
        <w:t>Suffragium de sancto Andrea</w:t>
      </w:r>
      <w:r w:rsidR="00885488" w:rsidRPr="00B779A9">
        <w:rPr>
          <w:lang w:val="da-DK"/>
        </w:rPr>
        <w:t xml:space="preserve">. De sancta Maria </w:t>
      </w:r>
      <w:r w:rsidR="00BA24A1" w:rsidRPr="00B779A9">
        <w:rPr>
          <w:lang w:val="da-DK"/>
        </w:rPr>
        <w:t>[</w:t>
      </w:r>
      <w:r w:rsidR="00885488" w:rsidRPr="00B779A9">
        <w:rPr>
          <w:lang w:val="da-DK"/>
        </w:rPr>
        <w:t>AC</w:t>
      </w:r>
      <w:r w:rsidR="00BA24A1" w:rsidRPr="00B779A9">
        <w:rPr>
          <w:lang w:val="da-DK"/>
        </w:rPr>
        <w:t>]</w:t>
      </w:r>
      <w:r w:rsidR="00885488" w:rsidRPr="00B779A9">
        <w:rPr>
          <w:lang w:val="da-DK"/>
        </w:rPr>
        <w:t xml:space="preserve"> </w:t>
      </w:r>
      <w:r w:rsidR="00885488" w:rsidRPr="00794880">
        <w:rPr>
          <w:rStyle w:val="Incipit"/>
          <w:lang w:val="da-DK"/>
        </w:rPr>
        <w:t>Spiritus</w:t>
      </w:r>
      <w:r w:rsidR="005A362F" w:rsidRPr="005A362F">
        <w:rPr>
          <w:i/>
          <w:lang w:val="da-DK"/>
        </w:rPr>
        <w:t xml:space="preserve"> </w:t>
      </w:r>
      <w:r w:rsidR="00885488" w:rsidRPr="00794880">
        <w:rPr>
          <w:rStyle w:val="Incipit"/>
          <w:lang w:val="da-DK"/>
        </w:rPr>
        <w:t>sanctus</w:t>
      </w:r>
      <w:r w:rsidR="00885488" w:rsidRPr="00B779A9">
        <w:rPr>
          <w:lang w:val="da-DK"/>
        </w:rPr>
        <w:t xml:space="preserve">. De omnibus sanctis </w:t>
      </w:r>
      <w:r w:rsidR="00BA24A1" w:rsidRPr="00B779A9">
        <w:rPr>
          <w:lang w:val="da-DK"/>
        </w:rPr>
        <w:t>[</w:t>
      </w:r>
      <w:r w:rsidR="00885488" w:rsidRPr="00B779A9">
        <w:rPr>
          <w:lang w:val="da-DK"/>
        </w:rPr>
        <w:t>AC</w:t>
      </w:r>
      <w:r w:rsidR="00BA24A1" w:rsidRPr="00B779A9">
        <w:rPr>
          <w:lang w:val="da-DK"/>
        </w:rPr>
        <w:t>]</w:t>
      </w:r>
      <w:r w:rsidR="00885488" w:rsidRPr="00B779A9">
        <w:rPr>
          <w:lang w:val="da-DK"/>
        </w:rPr>
        <w:t xml:space="preserve"> </w:t>
      </w:r>
      <w:r w:rsidR="00885488" w:rsidRPr="00794880">
        <w:rPr>
          <w:rStyle w:val="Incipit"/>
          <w:lang w:val="da-DK"/>
        </w:rPr>
        <w:t>Ecce</w:t>
      </w:r>
      <w:r w:rsidR="005A362F" w:rsidRPr="005A362F">
        <w:rPr>
          <w:i/>
          <w:lang w:val="da-DK"/>
        </w:rPr>
        <w:t xml:space="preserve"> </w:t>
      </w:r>
      <w:r w:rsidR="00885488" w:rsidRPr="00794880">
        <w:rPr>
          <w:rStyle w:val="Incipit"/>
          <w:lang w:val="da-DK"/>
        </w:rPr>
        <w:t>dominus</w:t>
      </w:r>
      <w:r w:rsidR="005A362F" w:rsidRPr="005A362F">
        <w:rPr>
          <w:i/>
          <w:lang w:val="da-DK"/>
        </w:rPr>
        <w:t xml:space="preserve"> </w:t>
      </w:r>
      <w:r w:rsidR="00885488" w:rsidRPr="00794880">
        <w:rPr>
          <w:rStyle w:val="Incipit"/>
          <w:lang w:val="da-DK"/>
        </w:rPr>
        <w:t>veniet</w:t>
      </w:r>
      <w:r w:rsidR="00885488" w:rsidRPr="00B779A9">
        <w:rPr>
          <w:lang w:val="da-DK"/>
        </w:rPr>
        <w:t xml:space="preserve">. </w:t>
      </w:r>
      <w:r w:rsidR="00A51E73" w:rsidRPr="00B779A9">
        <w:rPr>
          <w:lang w:val="it-IT"/>
        </w:rPr>
        <w:t xml:space="preserve">[BD] </w:t>
      </w:r>
      <w:r w:rsidR="005F6F99" w:rsidRPr="00794880">
        <w:rPr>
          <w:rStyle w:val="Incipit"/>
          <w:lang w:val="it-IT"/>
        </w:rPr>
        <w:t>Benedicamus</w:t>
      </w:r>
      <w:r w:rsidR="00A51E73" w:rsidRPr="00B779A9">
        <w:rPr>
          <w:lang w:val="it-IT"/>
        </w:rPr>
        <w:t xml:space="preserve"> f</w:t>
      </w:r>
      <w:r w:rsidR="00885488" w:rsidRPr="00B779A9">
        <w:rPr>
          <w:lang w:val="it-IT"/>
        </w:rPr>
        <w:t>erialiter.</w:t>
      </w:r>
    </w:p>
    <w:p w:rsidR="00885488" w:rsidRPr="00B779A9" w:rsidRDefault="00516FC2" w:rsidP="00415109">
      <w:pPr>
        <w:rPr>
          <w:lang w:val="it-IT"/>
        </w:rPr>
      </w:pPr>
      <w:r w:rsidRPr="00F77676">
        <w:rPr>
          <w:rStyle w:val="Time1"/>
          <w:lang w:val="it-IT"/>
        </w:rPr>
        <w:t>Ad primam</w:t>
      </w:r>
      <w:r w:rsidR="00885488" w:rsidRPr="00B779A9">
        <w:rPr>
          <w:lang w:val="it-IT"/>
        </w:rPr>
        <w:t xml:space="preserve"> AN </w:t>
      </w:r>
      <w:r w:rsidR="00885488" w:rsidRPr="00F77676">
        <w:rPr>
          <w:rStyle w:val="Incipit"/>
          <w:lang w:val="it-IT"/>
        </w:rPr>
        <w:t>Veni domine visitare nos</w:t>
      </w:r>
      <w:r w:rsidR="00885488" w:rsidRPr="00B779A9">
        <w:rPr>
          <w:lang w:val="it-IT"/>
        </w:rPr>
        <w:t>.</w:t>
      </w:r>
    </w:p>
    <w:p w:rsidR="00885488" w:rsidRPr="00B779A9" w:rsidRDefault="00516FC2" w:rsidP="00415109">
      <w:pPr>
        <w:rPr>
          <w:lang w:val="da-DK"/>
        </w:rPr>
      </w:pPr>
      <w:r w:rsidRPr="00F77676">
        <w:rPr>
          <w:rStyle w:val="Time1"/>
          <w:lang w:val="da-DK"/>
        </w:rPr>
        <w:t>Ad tertiam</w:t>
      </w:r>
      <w:r w:rsidR="00885488" w:rsidRPr="00B779A9">
        <w:rPr>
          <w:lang w:val="da-DK"/>
        </w:rPr>
        <w:t xml:space="preserve"> AN </w:t>
      </w:r>
      <w:r w:rsidR="00885488" w:rsidRPr="00F77676">
        <w:rPr>
          <w:rStyle w:val="Incipit"/>
          <w:lang w:val="da-DK"/>
        </w:rPr>
        <w:t>Veni et libera nos</w:t>
      </w:r>
      <w:r w:rsidR="00885488" w:rsidRPr="00B779A9">
        <w:rPr>
          <w:lang w:val="da-DK"/>
        </w:rPr>
        <w:t>.</w:t>
      </w:r>
    </w:p>
    <w:p w:rsidR="00885488" w:rsidRDefault="00516FC2" w:rsidP="00415109">
      <w:pPr>
        <w:rPr>
          <w:lang w:val="en-US"/>
        </w:rPr>
      </w:pPr>
      <w:r w:rsidRPr="00F77676">
        <w:rPr>
          <w:rStyle w:val="Time1"/>
          <w:lang w:val="en-US"/>
        </w:rPr>
        <w:t>Ad sextam</w:t>
      </w:r>
      <w:r>
        <w:rPr>
          <w:lang w:val="en-US"/>
        </w:rPr>
        <w:t xml:space="preserve"> </w:t>
      </w:r>
      <w:r w:rsidR="00885488">
        <w:rPr>
          <w:lang w:val="en-US"/>
        </w:rPr>
        <w:t xml:space="preserve">AN </w:t>
      </w:r>
      <w:r w:rsidR="00885488" w:rsidRPr="00794880">
        <w:rPr>
          <w:rStyle w:val="Incipit"/>
          <w:lang w:val="en-US"/>
        </w:rPr>
        <w:t>Tuam</w:t>
      </w:r>
      <w:r w:rsidR="005A362F" w:rsidRPr="005A362F">
        <w:rPr>
          <w:i/>
          <w:lang w:val="en-US"/>
        </w:rPr>
        <w:t xml:space="preserve"> </w:t>
      </w:r>
      <w:r w:rsidR="00885488" w:rsidRPr="00794880">
        <w:rPr>
          <w:rStyle w:val="Incipit"/>
          <w:lang w:val="en-US"/>
        </w:rPr>
        <w:t>domine</w:t>
      </w:r>
      <w:r w:rsidR="00885488">
        <w:rPr>
          <w:lang w:val="en-US"/>
        </w:rPr>
        <w:t>.</w:t>
      </w:r>
    </w:p>
    <w:p w:rsidR="00885488" w:rsidRDefault="00516FC2" w:rsidP="00415109">
      <w:pPr>
        <w:rPr>
          <w:lang w:val="en-US"/>
        </w:rPr>
      </w:pPr>
      <w:r w:rsidRPr="00F77676">
        <w:rPr>
          <w:rStyle w:val="Time1"/>
          <w:lang w:val="en-US"/>
        </w:rPr>
        <w:t>Ad nonam</w:t>
      </w:r>
      <w:r w:rsidR="00885488">
        <w:rPr>
          <w:lang w:val="en-US"/>
        </w:rPr>
        <w:t xml:space="preserve"> AN </w:t>
      </w:r>
      <w:r w:rsidR="00885488" w:rsidRPr="00F77676">
        <w:rPr>
          <w:rStyle w:val="Incipit"/>
          <w:lang w:val="en-US"/>
        </w:rPr>
        <w:t>In tuo ad</w:t>
      </w:r>
      <w:r w:rsidR="00872B44" w:rsidRPr="00F77676">
        <w:rPr>
          <w:rStyle w:val="Incipit"/>
          <w:lang w:val="en-US"/>
        </w:rPr>
        <w:t>vent</w:t>
      </w:r>
      <w:r w:rsidR="00885488" w:rsidRPr="00F77676">
        <w:rPr>
          <w:rStyle w:val="Incipit"/>
          <w:lang w:val="en-US"/>
        </w:rPr>
        <w:t>u</w:t>
      </w:r>
      <w:r w:rsidR="00885488">
        <w:rPr>
          <w:lang w:val="en-US"/>
        </w:rPr>
        <w:t>.</w:t>
      </w:r>
    </w:p>
    <w:p w:rsidR="00885488" w:rsidRPr="00B779A9" w:rsidRDefault="00516FC2" w:rsidP="00415109">
      <w:pPr>
        <w:rPr>
          <w:lang w:val="pt-PT"/>
        </w:rPr>
      </w:pPr>
      <w:r w:rsidRPr="00F77676">
        <w:rPr>
          <w:rStyle w:val="Time1"/>
          <w:lang w:val="it-IT"/>
        </w:rPr>
        <w:t>Ad missam</w:t>
      </w:r>
      <w:r w:rsidR="00885488" w:rsidRPr="00B779A9">
        <w:rPr>
          <w:lang w:val="it-IT"/>
        </w:rPr>
        <w:t xml:space="preserve"> IN </w:t>
      </w:r>
      <w:r w:rsidR="00885488" w:rsidRPr="00794880">
        <w:rPr>
          <w:rStyle w:val="Incipit"/>
          <w:lang w:val="it-IT"/>
        </w:rPr>
        <w:t>Ad</w:t>
      </w:r>
      <w:r w:rsidR="005A362F" w:rsidRPr="005A362F">
        <w:rPr>
          <w:i/>
          <w:lang w:val="it-IT"/>
        </w:rPr>
        <w:t xml:space="preserve"> </w:t>
      </w:r>
      <w:r w:rsidR="00885488" w:rsidRPr="00794880">
        <w:rPr>
          <w:rStyle w:val="Incipit"/>
          <w:lang w:val="it-IT"/>
        </w:rPr>
        <w:t>te</w:t>
      </w:r>
      <w:r w:rsidR="005A362F" w:rsidRPr="005A362F">
        <w:rPr>
          <w:i/>
          <w:lang w:val="it-IT"/>
        </w:rPr>
        <w:t xml:space="preserve"> </w:t>
      </w:r>
      <w:r w:rsidR="00885488" w:rsidRPr="00794880">
        <w:rPr>
          <w:rStyle w:val="Incipit"/>
          <w:lang w:val="it-IT"/>
        </w:rPr>
        <w:t>le</w:t>
      </w:r>
      <w:r w:rsidR="00872B44" w:rsidRPr="00794880">
        <w:rPr>
          <w:rStyle w:val="Incipit"/>
          <w:lang w:val="it-IT"/>
        </w:rPr>
        <w:t>vavi</w:t>
      </w:r>
      <w:r w:rsidR="00885488" w:rsidRPr="00B779A9">
        <w:rPr>
          <w:lang w:val="it-IT"/>
        </w:rPr>
        <w:t xml:space="preserve">. </w:t>
      </w:r>
      <w:r w:rsidR="00A51E73" w:rsidRPr="00B779A9">
        <w:rPr>
          <w:lang w:val="fr-FR"/>
        </w:rPr>
        <w:t xml:space="preserve">[KY] </w:t>
      </w:r>
      <w:r w:rsidR="00A51E73" w:rsidRPr="00794880">
        <w:rPr>
          <w:rStyle w:val="Incipit"/>
          <w:lang w:val="fr-FR"/>
        </w:rPr>
        <w:t>Kyrie</w:t>
      </w:r>
      <w:r w:rsidR="005A362F" w:rsidRPr="005A362F">
        <w:rPr>
          <w:i/>
          <w:lang w:val="fr-FR"/>
        </w:rPr>
        <w:t xml:space="preserve"> </w:t>
      </w:r>
      <w:r w:rsidR="00A51E73" w:rsidRPr="00B779A9">
        <w:rPr>
          <w:lang w:val="fr-FR"/>
        </w:rPr>
        <w:t xml:space="preserve">et [SA] </w:t>
      </w:r>
      <w:r w:rsidR="00A51E73" w:rsidRPr="00794880">
        <w:rPr>
          <w:rStyle w:val="Incipit"/>
          <w:lang w:val="fr-FR"/>
        </w:rPr>
        <w:t>Sanctus</w:t>
      </w:r>
      <w:r w:rsidR="005A362F" w:rsidRPr="005A362F">
        <w:rPr>
          <w:i/>
          <w:lang w:val="fr-FR"/>
        </w:rPr>
        <w:t xml:space="preserve"> </w:t>
      </w:r>
      <w:r w:rsidR="00885488" w:rsidRPr="00B779A9">
        <w:rPr>
          <w:lang w:val="fr-FR"/>
        </w:rPr>
        <w:t xml:space="preserve">ferialiter. </w:t>
      </w:r>
      <w:r w:rsidR="00885488" w:rsidRPr="00B779A9">
        <w:rPr>
          <w:lang w:val="pt-PT"/>
        </w:rPr>
        <w:t>Reliqua ut hesterna die.</w:t>
      </w:r>
    </w:p>
    <w:p w:rsidR="00885488" w:rsidRPr="00B779A9" w:rsidRDefault="00516FC2" w:rsidP="00415109">
      <w:pPr>
        <w:rPr>
          <w:lang w:val="pt-PT"/>
        </w:rPr>
      </w:pPr>
      <w:r w:rsidRPr="00F77676">
        <w:rPr>
          <w:rStyle w:val="Time1"/>
          <w:lang w:val="pt-PT"/>
        </w:rPr>
        <w:t>Ad secundas vesperas</w:t>
      </w:r>
      <w:r w:rsidR="00885488" w:rsidRPr="00B779A9">
        <w:rPr>
          <w:lang w:val="pt-PT"/>
        </w:rPr>
        <w:t xml:space="preserve"> AM </w:t>
      </w:r>
      <w:r w:rsidR="00885488" w:rsidRPr="00794880">
        <w:rPr>
          <w:rStyle w:val="Incipit"/>
          <w:lang w:val="pt-PT"/>
        </w:rPr>
        <w:t>Hierusalem</w:t>
      </w:r>
      <w:r w:rsidR="005A362F" w:rsidRPr="005A362F">
        <w:rPr>
          <w:i/>
          <w:lang w:val="pt-PT"/>
        </w:rPr>
        <w:t xml:space="preserve"> </w:t>
      </w:r>
      <w:r w:rsidR="00885488" w:rsidRPr="00794880">
        <w:rPr>
          <w:rStyle w:val="Incipit"/>
          <w:lang w:val="pt-PT"/>
        </w:rPr>
        <w:t>respice</w:t>
      </w:r>
      <w:r w:rsidR="00885488" w:rsidRPr="00B779A9">
        <w:rPr>
          <w:lang w:val="pt-PT"/>
        </w:rPr>
        <w:t>.</w:t>
      </w:r>
    </w:p>
    <w:p w:rsidR="00885488" w:rsidRPr="00F77676" w:rsidRDefault="00885488" w:rsidP="00415109">
      <w:pPr>
        <w:pStyle w:val="berschrift1"/>
        <w:rPr>
          <w:lang w:val="pt-PT"/>
        </w:rPr>
      </w:pPr>
      <w:r w:rsidRPr="00F77676">
        <w:rPr>
          <w:lang w:val="pt-PT"/>
        </w:rPr>
        <w:t>FERIA TERTIA</w:t>
      </w:r>
    </w:p>
    <w:p w:rsidR="00885488" w:rsidRPr="00B779A9" w:rsidRDefault="00BA24A1" w:rsidP="00415109">
      <w:pPr>
        <w:rPr>
          <w:lang w:val="pt-PT"/>
        </w:rPr>
      </w:pPr>
      <w:r w:rsidRPr="00F77676">
        <w:rPr>
          <w:rStyle w:val="Time1"/>
          <w:lang w:val="pt-PT"/>
        </w:rPr>
        <w:t>[</w:t>
      </w:r>
      <w:r w:rsidR="00516FC2" w:rsidRPr="00F77676">
        <w:rPr>
          <w:rStyle w:val="Time1"/>
          <w:lang w:val="pt-PT"/>
        </w:rPr>
        <w:t xml:space="preserve">Ad </w:t>
      </w:r>
      <w:r w:rsidR="00625315" w:rsidRPr="00F77676">
        <w:rPr>
          <w:rStyle w:val="Time1"/>
          <w:lang w:val="pt-PT"/>
        </w:rPr>
        <w:t>laudes</w:t>
      </w:r>
      <w:r w:rsidRPr="00F77676">
        <w:rPr>
          <w:rStyle w:val="Time1"/>
          <w:lang w:val="pt-PT"/>
        </w:rPr>
        <w:t>]</w:t>
      </w:r>
      <w:r w:rsidR="00885488" w:rsidRPr="00B779A9">
        <w:rPr>
          <w:lang w:val="pt-PT"/>
        </w:rPr>
        <w:t xml:space="preserve"> AB </w:t>
      </w:r>
      <w:r w:rsidR="00885488" w:rsidRPr="00F77676">
        <w:rPr>
          <w:rStyle w:val="Incipit"/>
          <w:lang w:val="pt-PT"/>
        </w:rPr>
        <w:t>Antequam convenirent</w:t>
      </w:r>
      <w:r w:rsidR="00885488" w:rsidRPr="00B779A9">
        <w:rPr>
          <w:lang w:val="pt-PT"/>
        </w:rPr>
        <w:t>.</w:t>
      </w:r>
    </w:p>
    <w:p w:rsidR="00885488" w:rsidRPr="00B779A9" w:rsidRDefault="00BA24A1" w:rsidP="00415109">
      <w:pPr>
        <w:rPr>
          <w:lang w:val="pt-PT"/>
        </w:rPr>
      </w:pPr>
      <w:r w:rsidRPr="00F77676">
        <w:rPr>
          <w:rStyle w:val="Time1"/>
          <w:lang w:val="pt-PT"/>
        </w:rPr>
        <w:t>[</w:t>
      </w:r>
      <w:r w:rsidR="00516FC2" w:rsidRPr="00F77676">
        <w:rPr>
          <w:rStyle w:val="Time1"/>
          <w:lang w:val="pt-PT"/>
        </w:rPr>
        <w:t>Ad vesperas</w:t>
      </w:r>
      <w:r w:rsidRPr="00F77676">
        <w:rPr>
          <w:rStyle w:val="Time1"/>
          <w:lang w:val="pt-PT"/>
        </w:rPr>
        <w:t>]</w:t>
      </w:r>
      <w:r w:rsidR="00885488" w:rsidRPr="00B779A9">
        <w:rPr>
          <w:lang w:val="pt-PT"/>
        </w:rPr>
        <w:t xml:space="preserve"> AM </w:t>
      </w:r>
      <w:r w:rsidR="00885488" w:rsidRPr="00794880">
        <w:rPr>
          <w:rStyle w:val="Incipit"/>
          <w:lang w:val="pt-PT"/>
        </w:rPr>
        <w:t>Qu</w:t>
      </w:r>
      <w:r w:rsidR="00FA1814" w:rsidRPr="00794880">
        <w:rPr>
          <w:rStyle w:val="Incipit"/>
          <w:lang w:val="pt-PT"/>
        </w:rPr>
        <w:t>a</w:t>
      </w:r>
      <w:r w:rsidR="00885488" w:rsidRPr="00794880">
        <w:rPr>
          <w:rStyle w:val="Incipit"/>
          <w:lang w:val="pt-PT"/>
        </w:rPr>
        <w:t>erite</w:t>
      </w:r>
      <w:r w:rsidR="005A362F" w:rsidRPr="005A362F">
        <w:rPr>
          <w:i/>
          <w:lang w:val="pt-PT"/>
        </w:rPr>
        <w:t xml:space="preserve"> </w:t>
      </w:r>
      <w:r w:rsidR="00885488" w:rsidRPr="00794880">
        <w:rPr>
          <w:rStyle w:val="Incipit"/>
          <w:lang w:val="pt-PT"/>
        </w:rPr>
        <w:t>dominum</w:t>
      </w:r>
      <w:r w:rsidR="00885488" w:rsidRPr="00B779A9">
        <w:rPr>
          <w:lang w:val="pt-PT"/>
        </w:rPr>
        <w:t>.</w:t>
      </w:r>
    </w:p>
    <w:p w:rsidR="00885488" w:rsidRPr="00F77676" w:rsidRDefault="00BA24A1" w:rsidP="00415109">
      <w:pPr>
        <w:pStyle w:val="berschrift1"/>
        <w:rPr>
          <w:lang w:val="pt-PT"/>
        </w:rPr>
      </w:pPr>
      <w:r w:rsidRPr="00F77676">
        <w:rPr>
          <w:lang w:val="pt-PT"/>
        </w:rPr>
        <w:t>[</w:t>
      </w:r>
      <w:r w:rsidR="00885488" w:rsidRPr="00F77676">
        <w:rPr>
          <w:lang w:val="pt-PT"/>
        </w:rPr>
        <w:t>DE BEATA VIRGINE INFRA ADVENTUM ET NATIVITATEM DOMINI</w:t>
      </w:r>
      <w:r w:rsidRPr="00F77676">
        <w:rPr>
          <w:lang w:val="pt-PT"/>
        </w:rPr>
        <w:t>]</w:t>
      </w:r>
    </w:p>
    <w:p w:rsidR="00885488" w:rsidRPr="00B779A9" w:rsidRDefault="00885488" w:rsidP="00415109">
      <w:pPr>
        <w:rPr>
          <w:lang w:val="pt-PT"/>
        </w:rPr>
      </w:pPr>
      <w:r w:rsidRPr="00B779A9">
        <w:rPr>
          <w:lang w:val="pt-PT"/>
        </w:rPr>
        <w:t>Infra ad</w:t>
      </w:r>
      <w:r w:rsidR="00872B44" w:rsidRPr="00B779A9">
        <w:rPr>
          <w:lang w:val="pt-PT"/>
        </w:rPr>
        <w:t>vent</w:t>
      </w:r>
      <w:r w:rsidRPr="00B779A9">
        <w:rPr>
          <w:lang w:val="pt-PT"/>
        </w:rPr>
        <w:t xml:space="preserve">um </w:t>
      </w:r>
      <w:r w:rsidR="00050861" w:rsidRPr="00050861">
        <w:rPr>
          <w:lang w:val="pt-PT"/>
        </w:rPr>
        <w:t>|es folgen ca. 6 leere Zeilen|</w:t>
      </w:r>
      <w:r w:rsidRPr="00B779A9">
        <w:rPr>
          <w:lang w:val="pt-PT"/>
        </w:rPr>
        <w:t>. (104r) Infra ad</w:t>
      </w:r>
      <w:r w:rsidR="00872B44" w:rsidRPr="00B779A9">
        <w:rPr>
          <w:lang w:val="pt-PT"/>
        </w:rPr>
        <w:t>vent</w:t>
      </w:r>
      <w:r w:rsidRPr="00B779A9">
        <w:rPr>
          <w:lang w:val="pt-PT"/>
        </w:rPr>
        <w:t>um et nati</w:t>
      </w:r>
      <w:r w:rsidR="00D66EA2" w:rsidRPr="00B779A9">
        <w:rPr>
          <w:lang w:val="pt-PT"/>
        </w:rPr>
        <w:t>vita</w:t>
      </w:r>
      <w:r w:rsidRPr="00B779A9">
        <w:rPr>
          <w:lang w:val="pt-PT"/>
        </w:rPr>
        <w:t>tem domini hoc modo de beata virgine cantatur.</w:t>
      </w:r>
    </w:p>
    <w:p w:rsidR="00885488" w:rsidRPr="00F77676" w:rsidRDefault="00516FC2" w:rsidP="00415109">
      <w:pPr>
        <w:rPr>
          <w:lang w:val="pt-PT"/>
        </w:rPr>
      </w:pPr>
      <w:r w:rsidRPr="00F77676">
        <w:rPr>
          <w:rStyle w:val="Time1"/>
          <w:lang w:val="pt-PT"/>
        </w:rPr>
        <w:t>Ad vesperas</w:t>
      </w:r>
      <w:r w:rsidR="00885488" w:rsidRPr="00B779A9">
        <w:rPr>
          <w:lang w:val="pt-PT"/>
        </w:rPr>
        <w:t xml:space="preserve"> super psalmos AN </w:t>
      </w:r>
      <w:r w:rsidR="00885488" w:rsidRPr="00794880">
        <w:rPr>
          <w:rStyle w:val="Incipit"/>
          <w:lang w:val="pt-PT"/>
        </w:rPr>
        <w:t>Missus</w:t>
      </w:r>
      <w:r w:rsidR="005A362F" w:rsidRPr="005A362F">
        <w:rPr>
          <w:i/>
          <w:lang w:val="pt-PT"/>
        </w:rPr>
        <w:t xml:space="preserve"> </w:t>
      </w:r>
      <w:r w:rsidR="00885488" w:rsidRPr="00794880">
        <w:rPr>
          <w:rStyle w:val="Incipit"/>
          <w:lang w:val="pt-PT"/>
        </w:rPr>
        <w:t>est</w:t>
      </w:r>
      <w:r w:rsidR="005A362F" w:rsidRPr="005A362F">
        <w:rPr>
          <w:i/>
          <w:lang w:val="pt-PT"/>
        </w:rPr>
        <w:t xml:space="preserve"> </w:t>
      </w:r>
      <w:r w:rsidR="00885488" w:rsidRPr="00794880">
        <w:rPr>
          <w:rStyle w:val="Incipit"/>
          <w:lang w:val="pt-PT"/>
        </w:rPr>
        <w:t>angelus</w:t>
      </w:r>
      <w:r w:rsidR="00885488" w:rsidRPr="00B779A9">
        <w:rPr>
          <w:lang w:val="pt-PT"/>
        </w:rPr>
        <w:t xml:space="preserve"> s</w:t>
      </w:r>
      <w:r w:rsidR="00A51E73" w:rsidRPr="00B779A9">
        <w:rPr>
          <w:lang w:val="pt-PT"/>
        </w:rPr>
        <w:t>ola haec antiphona dicitur. Psalmi d</w:t>
      </w:r>
      <w:r w:rsidR="00885488" w:rsidRPr="00B779A9">
        <w:rPr>
          <w:lang w:val="pt-PT"/>
        </w:rPr>
        <w:t xml:space="preserve">e beata virgine in </w:t>
      </w:r>
      <w:r w:rsidR="009772E9" w:rsidRPr="00B779A9">
        <w:rPr>
          <w:lang w:val="pt-PT"/>
        </w:rPr>
        <w:t>commu</w:t>
      </w:r>
      <w:r w:rsidR="00885488" w:rsidRPr="00B779A9">
        <w:rPr>
          <w:lang w:val="pt-PT"/>
        </w:rPr>
        <w:t xml:space="preserve">ni. RP </w:t>
      </w:r>
      <w:r w:rsidR="000F4FB4" w:rsidRPr="00794880">
        <w:rPr>
          <w:rStyle w:val="Incipit"/>
          <w:lang w:val="pt-PT"/>
        </w:rPr>
        <w:t>Salve</w:t>
      </w:r>
      <w:r w:rsidR="005A362F" w:rsidRPr="005A362F">
        <w:rPr>
          <w:i/>
          <w:lang w:val="pt-PT"/>
        </w:rPr>
        <w:t xml:space="preserve"> </w:t>
      </w:r>
      <w:r w:rsidR="00885488" w:rsidRPr="00794880">
        <w:rPr>
          <w:rStyle w:val="Incipit"/>
          <w:lang w:val="pt-PT"/>
        </w:rPr>
        <w:t>nobilis</w:t>
      </w:r>
      <w:r w:rsidR="00885488" w:rsidRPr="00B779A9">
        <w:rPr>
          <w:lang w:val="pt-PT"/>
        </w:rPr>
        <w:t xml:space="preserve"> ex </w:t>
      </w:r>
      <w:r w:rsidR="00885488" w:rsidRPr="00F77676">
        <w:rPr>
          <w:rStyle w:val="Funktion"/>
          <w:lang w:val="pt-PT"/>
        </w:rPr>
        <w:t>magno antip</w:t>
      </w:r>
      <w:r w:rsidR="00A51E73" w:rsidRPr="00F77676">
        <w:rPr>
          <w:rStyle w:val="Funktion"/>
          <w:lang w:val="pt-PT"/>
        </w:rPr>
        <w:t>honario</w:t>
      </w:r>
      <w:r w:rsidR="00050861">
        <w:rPr>
          <w:lang w:val="pt-PT"/>
        </w:rPr>
        <w:t>. De annun</w:t>
      </w:r>
      <w:r w:rsidR="00A51E73" w:rsidRPr="00B779A9">
        <w:rPr>
          <w:lang w:val="pt-PT"/>
        </w:rPr>
        <w:t>tiatione</w:t>
      </w:r>
      <w:r w:rsidR="00885488" w:rsidRPr="00B779A9">
        <w:rPr>
          <w:lang w:val="pt-PT"/>
        </w:rPr>
        <w:t xml:space="preserve"> beatae</w:t>
      </w:r>
      <w:r w:rsidR="00A86011">
        <w:rPr>
          <w:lang w:val="pt-PT"/>
        </w:rPr>
        <w:t xml:space="preserve"> </w:t>
      </w:r>
      <w:r w:rsidR="00A86011" w:rsidRPr="00F77676">
        <w:rPr>
          <w:lang w:val="pt-PT"/>
        </w:rPr>
        <w:t>Mariae</w:t>
      </w:r>
      <w:r w:rsidR="00885488" w:rsidRPr="00B779A9">
        <w:rPr>
          <w:lang w:val="pt-PT"/>
        </w:rPr>
        <w:t xml:space="preserve"> totam autem hanc </w:t>
      </w:r>
      <w:r w:rsidR="00D80D0C" w:rsidRPr="00B779A9">
        <w:rPr>
          <w:lang w:val="pt-PT"/>
        </w:rPr>
        <w:t>hist</w:t>
      </w:r>
      <w:r w:rsidR="00885488" w:rsidRPr="00B779A9">
        <w:rPr>
          <w:lang w:val="pt-PT"/>
        </w:rPr>
        <w:t xml:space="preserve">oriam </w:t>
      </w:r>
      <w:r w:rsidR="008D35E3" w:rsidRPr="00B779A9">
        <w:rPr>
          <w:lang w:val="pt-PT"/>
        </w:rPr>
        <w:t>quaere</w:t>
      </w:r>
      <w:r w:rsidR="00885488" w:rsidRPr="00B779A9">
        <w:rPr>
          <w:lang w:val="pt-PT"/>
        </w:rPr>
        <w:t xml:space="preserve"> ante </w:t>
      </w:r>
      <w:r w:rsidR="00D80D0C" w:rsidRPr="00B779A9">
        <w:rPr>
          <w:lang w:val="pt-PT"/>
        </w:rPr>
        <w:t>hist</w:t>
      </w:r>
      <w:r w:rsidR="00885488" w:rsidRPr="00B779A9">
        <w:rPr>
          <w:lang w:val="pt-PT"/>
        </w:rPr>
        <w:t xml:space="preserve">oriam apostolorum in </w:t>
      </w:r>
      <w:r w:rsidR="009772E9" w:rsidRPr="00B779A9">
        <w:rPr>
          <w:lang w:val="pt-PT"/>
        </w:rPr>
        <w:t>commu</w:t>
      </w:r>
      <w:r w:rsidR="00885488" w:rsidRPr="00B779A9">
        <w:rPr>
          <w:lang w:val="pt-PT"/>
        </w:rPr>
        <w:t xml:space="preserve">ni in </w:t>
      </w:r>
      <w:r w:rsidR="00885488" w:rsidRPr="00F77676">
        <w:rPr>
          <w:rStyle w:val="Funktion"/>
          <w:lang w:val="pt-PT"/>
        </w:rPr>
        <w:t>minoribus antiphonariis</w:t>
      </w:r>
      <w:r w:rsidR="00885488" w:rsidRPr="00B779A9">
        <w:rPr>
          <w:lang w:val="pt-PT"/>
        </w:rPr>
        <w:t xml:space="preserve">. </w:t>
      </w:r>
      <w:r w:rsidR="00885488" w:rsidRPr="00F77676">
        <w:rPr>
          <w:lang w:val="pt-PT"/>
        </w:rPr>
        <w:t xml:space="preserve">HY </w:t>
      </w:r>
      <w:r w:rsidR="00885488" w:rsidRPr="00F77676">
        <w:rPr>
          <w:rStyle w:val="Incipit"/>
          <w:lang w:val="pt-PT"/>
        </w:rPr>
        <w:t>Ave</w:t>
      </w:r>
      <w:r w:rsidR="005A362F" w:rsidRPr="00F77676">
        <w:rPr>
          <w:i/>
          <w:lang w:val="pt-PT"/>
        </w:rPr>
        <w:t xml:space="preserve"> </w:t>
      </w:r>
      <w:r w:rsidR="00885488" w:rsidRPr="00F77676">
        <w:rPr>
          <w:rStyle w:val="Incipit"/>
          <w:lang w:val="pt-PT"/>
        </w:rPr>
        <w:lastRenderedPageBreak/>
        <w:t>maris</w:t>
      </w:r>
      <w:r w:rsidR="005A362F" w:rsidRPr="00F77676">
        <w:rPr>
          <w:i/>
          <w:lang w:val="pt-PT"/>
        </w:rPr>
        <w:t xml:space="preserve"> </w:t>
      </w:r>
      <w:r w:rsidR="00885488" w:rsidRPr="00F77676">
        <w:rPr>
          <w:rStyle w:val="Incipit"/>
          <w:lang w:val="pt-PT"/>
        </w:rPr>
        <w:t>stella</w:t>
      </w:r>
      <w:r w:rsidR="00885488" w:rsidRPr="00F77676">
        <w:rPr>
          <w:lang w:val="pt-PT"/>
        </w:rPr>
        <w:t xml:space="preserve">. </w:t>
      </w:r>
      <w:r w:rsidR="00885488" w:rsidRPr="003D0C23">
        <w:rPr>
          <w:lang w:val="pt-PT"/>
        </w:rPr>
        <w:t xml:space="preserve">VS </w:t>
      </w:r>
      <w:r w:rsidR="00885488" w:rsidRPr="003D0C23">
        <w:rPr>
          <w:rStyle w:val="Incipit"/>
          <w:lang w:val="pt-PT"/>
        </w:rPr>
        <w:t>Ave</w:t>
      </w:r>
      <w:r w:rsidR="005A362F" w:rsidRPr="003D0C23">
        <w:rPr>
          <w:i/>
          <w:lang w:val="pt-PT"/>
        </w:rPr>
        <w:t xml:space="preserve"> </w:t>
      </w:r>
      <w:r w:rsidR="00885488" w:rsidRPr="003D0C23">
        <w:rPr>
          <w:rStyle w:val="Incipit"/>
          <w:lang w:val="pt-PT"/>
        </w:rPr>
        <w:t>Maria</w:t>
      </w:r>
      <w:r w:rsidR="00885488" w:rsidRPr="003D0C23">
        <w:rPr>
          <w:lang w:val="pt-PT"/>
        </w:rPr>
        <w:t xml:space="preserve">. AM </w:t>
      </w:r>
      <w:r w:rsidR="00885488" w:rsidRPr="003D0C23">
        <w:rPr>
          <w:rStyle w:val="Incipit"/>
          <w:lang w:val="pt-PT"/>
        </w:rPr>
        <w:t>Ave</w:t>
      </w:r>
      <w:r w:rsidR="005A362F" w:rsidRPr="003D0C23">
        <w:rPr>
          <w:i/>
          <w:lang w:val="pt-PT"/>
        </w:rPr>
        <w:t xml:space="preserve"> </w:t>
      </w:r>
      <w:r w:rsidR="00885488" w:rsidRPr="003D0C23">
        <w:rPr>
          <w:rStyle w:val="Incipit"/>
          <w:lang w:val="pt-PT"/>
        </w:rPr>
        <w:t>spes</w:t>
      </w:r>
      <w:r w:rsidR="005A362F" w:rsidRPr="003D0C23">
        <w:rPr>
          <w:i/>
          <w:lang w:val="pt-PT"/>
        </w:rPr>
        <w:t xml:space="preserve"> </w:t>
      </w:r>
      <w:r w:rsidR="00885488" w:rsidRPr="003D0C23">
        <w:rPr>
          <w:rStyle w:val="Incipit"/>
          <w:lang w:val="pt-PT"/>
        </w:rPr>
        <w:t>nostra</w:t>
      </w:r>
      <w:r w:rsidR="005A362F" w:rsidRPr="003D0C23">
        <w:rPr>
          <w:i/>
          <w:lang w:val="pt-PT"/>
        </w:rPr>
        <w:t xml:space="preserve"> </w:t>
      </w:r>
      <w:r w:rsidR="00885488" w:rsidRPr="003D0C23">
        <w:rPr>
          <w:rStyle w:val="Incipit"/>
          <w:lang w:val="pt-PT"/>
        </w:rPr>
        <w:t>dei</w:t>
      </w:r>
      <w:r w:rsidR="005A362F" w:rsidRPr="003D0C23">
        <w:rPr>
          <w:i/>
          <w:lang w:val="pt-PT"/>
        </w:rPr>
        <w:t xml:space="preserve"> </w:t>
      </w:r>
      <w:r w:rsidR="00885488" w:rsidRPr="003D0C23">
        <w:rPr>
          <w:rStyle w:val="Incipit"/>
          <w:lang w:val="pt-PT"/>
        </w:rPr>
        <w:t>genitrix</w:t>
      </w:r>
      <w:r w:rsidR="00885488" w:rsidRPr="003D0C23">
        <w:rPr>
          <w:lang w:val="pt-PT"/>
        </w:rPr>
        <w:t xml:space="preserve"> ex </w:t>
      </w:r>
      <w:r w:rsidR="00885488" w:rsidRPr="003D0C23">
        <w:rPr>
          <w:rStyle w:val="Funktion"/>
          <w:lang w:val="pt-PT"/>
        </w:rPr>
        <w:t>summo antiphonario</w:t>
      </w:r>
      <w:r w:rsidR="00885488" w:rsidRPr="003D0C23">
        <w:rPr>
          <w:lang w:val="pt-PT"/>
        </w:rPr>
        <w:t xml:space="preserve"> folio</w:t>
      </w:r>
      <w:r w:rsidR="00DD1415" w:rsidRPr="003D0C23">
        <w:rPr>
          <w:lang w:val="pt-PT"/>
        </w:rPr>
        <w:t>@9.</w:t>
      </w:r>
      <w:r w:rsidR="00050861" w:rsidRPr="003D0C23">
        <w:rPr>
          <w:lang w:val="pt-PT"/>
        </w:rPr>
        <w:t xml:space="preserve"> </w:t>
      </w:r>
      <w:r w:rsidR="00B06159">
        <w:rPr>
          <w:lang w:val="pt-PT"/>
        </w:rPr>
        <w:t>Suffragium de feria</w:t>
      </w:r>
      <w:r w:rsidR="00116A20">
        <w:rPr>
          <w:lang w:val="pt-PT"/>
        </w:rPr>
        <w:t>.</w:t>
      </w:r>
      <w:r w:rsidR="00050861">
        <w:rPr>
          <w:lang w:val="pt-PT"/>
        </w:rPr>
        <w:t xml:space="preserve"> </w:t>
      </w:r>
      <w:r w:rsidR="00116A20">
        <w:rPr>
          <w:lang w:val="pt-PT"/>
        </w:rPr>
        <w:t>D</w:t>
      </w:r>
      <w:r w:rsidR="00885488" w:rsidRPr="00B779A9">
        <w:rPr>
          <w:lang w:val="pt-PT"/>
        </w:rPr>
        <w:t>e omnibus sanct</w:t>
      </w:r>
      <w:r w:rsidR="00050861">
        <w:rPr>
          <w:lang w:val="pt-PT"/>
        </w:rPr>
        <w:t>is</w:t>
      </w:r>
      <w:r w:rsidR="00885488" w:rsidRPr="00B779A9">
        <w:rPr>
          <w:lang w:val="pt-PT"/>
        </w:rPr>
        <w:t xml:space="preserve">. </w:t>
      </w:r>
      <w:r w:rsidR="00A51E73" w:rsidRPr="00B779A9">
        <w:rPr>
          <w:lang w:val="pt-PT"/>
        </w:rPr>
        <w:t xml:space="preserve">[BD] </w:t>
      </w:r>
      <w:r w:rsidR="005F6F99" w:rsidRPr="00794880">
        <w:rPr>
          <w:rStyle w:val="Incipit"/>
          <w:lang w:val="pt-PT"/>
        </w:rPr>
        <w:t>Benedicamus</w:t>
      </w:r>
      <w:r w:rsidR="00A51E73" w:rsidRPr="00B779A9">
        <w:rPr>
          <w:lang w:val="pt-PT"/>
        </w:rPr>
        <w:t xml:space="preserve"> f</w:t>
      </w:r>
      <w:r w:rsidR="00885488" w:rsidRPr="00B779A9">
        <w:rPr>
          <w:lang w:val="pt-PT"/>
        </w:rPr>
        <w:t>erialiter.</w:t>
      </w:r>
    </w:p>
    <w:p w:rsidR="00885488" w:rsidRPr="00B779A9" w:rsidRDefault="00B06159" w:rsidP="00415109">
      <w:pPr>
        <w:rPr>
          <w:lang w:val="it-IT"/>
        </w:rPr>
      </w:pPr>
      <w:r w:rsidRPr="003D0C23">
        <w:rPr>
          <w:rStyle w:val="Time1"/>
          <w:lang w:val="en-US"/>
        </w:rPr>
        <w:t>Ad completorium</w:t>
      </w:r>
      <w:r w:rsidR="00885488" w:rsidRPr="003D0C23">
        <w:rPr>
          <w:lang w:val="en-US"/>
        </w:rPr>
        <w:t xml:space="preserve"> HY </w:t>
      </w:r>
      <w:r w:rsidR="00885488" w:rsidRPr="003D0C23">
        <w:rPr>
          <w:rStyle w:val="Incipit"/>
          <w:lang w:val="en-US"/>
        </w:rPr>
        <w:t>Veni redemptor</w:t>
      </w:r>
      <w:r w:rsidR="00885488" w:rsidRPr="003D0C23">
        <w:rPr>
          <w:lang w:val="en-US"/>
        </w:rPr>
        <w:t xml:space="preserve">. </w:t>
      </w:r>
      <w:r w:rsidR="00885488" w:rsidRPr="00B779A9">
        <w:rPr>
          <w:lang w:val="it-IT"/>
        </w:rPr>
        <w:t xml:space="preserve">AD </w:t>
      </w:r>
      <w:r w:rsidR="00885488" w:rsidRPr="00F77676">
        <w:rPr>
          <w:rStyle w:val="Incipit"/>
          <w:lang w:val="it-IT"/>
        </w:rPr>
        <w:t>Ecce virgo concipies</w:t>
      </w:r>
      <w:r w:rsidR="00885488" w:rsidRPr="00B779A9">
        <w:rPr>
          <w:lang w:val="it-IT"/>
        </w:rPr>
        <w:t>.</w:t>
      </w:r>
    </w:p>
    <w:p w:rsidR="00050861" w:rsidRDefault="00B06159" w:rsidP="00415109">
      <w:pPr>
        <w:rPr>
          <w:lang w:val="it-IT"/>
        </w:rPr>
      </w:pPr>
      <w:r w:rsidRPr="00F77676">
        <w:rPr>
          <w:rStyle w:val="Time1"/>
          <w:lang w:val="it-IT"/>
        </w:rPr>
        <w:t>Ad matutinum</w:t>
      </w:r>
      <w:r w:rsidR="00885488" w:rsidRPr="00B779A9">
        <w:rPr>
          <w:lang w:val="it-IT"/>
        </w:rPr>
        <w:t xml:space="preserve"> I</w:t>
      </w:r>
      <w:r w:rsidR="00A51E73" w:rsidRPr="00B779A9">
        <w:rPr>
          <w:lang w:val="it-IT"/>
        </w:rPr>
        <w:t>N</w:t>
      </w:r>
      <w:r w:rsidR="00885488" w:rsidRPr="00B779A9">
        <w:rPr>
          <w:lang w:val="it-IT"/>
        </w:rPr>
        <w:t xml:space="preserve">V </w:t>
      </w:r>
      <w:r w:rsidR="00885488" w:rsidRPr="00794880">
        <w:rPr>
          <w:rStyle w:val="Incipit"/>
          <w:lang w:val="it-IT"/>
        </w:rPr>
        <w:t>Ave</w:t>
      </w:r>
      <w:r w:rsidR="005A362F" w:rsidRPr="005A362F">
        <w:rPr>
          <w:i/>
          <w:lang w:val="it-IT"/>
        </w:rPr>
        <w:t xml:space="preserve"> </w:t>
      </w:r>
      <w:r w:rsidR="00885488" w:rsidRPr="00794880">
        <w:rPr>
          <w:rStyle w:val="Incipit"/>
          <w:lang w:val="it-IT"/>
        </w:rPr>
        <w:t>Maria</w:t>
      </w:r>
      <w:r w:rsidR="00885488" w:rsidRPr="00B779A9">
        <w:rPr>
          <w:lang w:val="it-IT"/>
        </w:rPr>
        <w:t xml:space="preserve">. HY </w:t>
      </w:r>
      <w:r w:rsidR="00885488" w:rsidRPr="00794880">
        <w:rPr>
          <w:rStyle w:val="Incipit"/>
          <w:lang w:val="it-IT"/>
        </w:rPr>
        <w:t>Ave</w:t>
      </w:r>
      <w:r w:rsidR="005A362F" w:rsidRPr="005A362F">
        <w:rPr>
          <w:i/>
          <w:lang w:val="it-IT"/>
        </w:rPr>
        <w:t xml:space="preserve"> </w:t>
      </w:r>
      <w:r w:rsidR="00885488" w:rsidRPr="00794880">
        <w:rPr>
          <w:rStyle w:val="Incipit"/>
          <w:lang w:val="it-IT"/>
        </w:rPr>
        <w:t>maris</w:t>
      </w:r>
      <w:r w:rsidR="005A362F" w:rsidRPr="005A362F">
        <w:rPr>
          <w:i/>
          <w:lang w:val="it-IT"/>
        </w:rPr>
        <w:t xml:space="preserve"> </w:t>
      </w:r>
      <w:r w:rsidR="00885488" w:rsidRPr="00794880">
        <w:rPr>
          <w:rStyle w:val="Incipit"/>
          <w:lang w:val="it-IT"/>
        </w:rPr>
        <w:t>stella</w:t>
      </w:r>
      <w:r w:rsidR="00885488" w:rsidRPr="00B779A9">
        <w:rPr>
          <w:lang w:val="it-IT"/>
        </w:rPr>
        <w:t>.</w:t>
      </w:r>
      <w:r w:rsidR="00A51E73" w:rsidRPr="00B779A9">
        <w:rPr>
          <w:lang w:val="it-IT"/>
        </w:rPr>
        <w:t xml:space="preserve"> </w:t>
      </w:r>
    </w:p>
    <w:p w:rsidR="00885488" w:rsidRPr="00F77676" w:rsidRDefault="00A51E73" w:rsidP="00415109">
      <w:pPr>
        <w:rPr>
          <w:lang w:val="fr-FR"/>
        </w:rPr>
      </w:pPr>
      <w:r w:rsidRPr="00B779A9">
        <w:rPr>
          <w:lang w:val="it-IT"/>
        </w:rPr>
        <w:t>(104v)</w:t>
      </w:r>
      <w:r w:rsidR="00050861">
        <w:rPr>
          <w:lang w:val="it-IT"/>
        </w:rPr>
        <w:t xml:space="preserve"> </w:t>
      </w:r>
      <w:r w:rsidR="00885488" w:rsidRPr="00F77676">
        <w:rPr>
          <w:rStyle w:val="Time2"/>
          <w:lang w:val="it-IT"/>
        </w:rPr>
        <w:t>I</w:t>
      </w:r>
      <w:r w:rsidR="00B06159" w:rsidRPr="00F77676">
        <w:rPr>
          <w:rStyle w:val="Time2"/>
          <w:lang w:val="it-IT"/>
        </w:rPr>
        <w:t>n primo nocturno</w:t>
      </w:r>
      <w:r w:rsidR="00885488" w:rsidRPr="00B779A9">
        <w:rPr>
          <w:lang w:val="it-IT"/>
        </w:rPr>
        <w:t xml:space="preserve"> AN </w:t>
      </w:r>
      <w:r w:rsidR="00885488" w:rsidRPr="00F77676">
        <w:rPr>
          <w:rStyle w:val="Incipit"/>
          <w:lang w:val="it-IT"/>
        </w:rPr>
        <w:t>Benedicta tu</w:t>
      </w:r>
      <w:r w:rsidR="00885488" w:rsidRPr="00B779A9">
        <w:rPr>
          <w:lang w:val="it-IT"/>
        </w:rPr>
        <w:t xml:space="preserve"> cum duabus sequentibus. </w:t>
      </w:r>
      <w:r w:rsidR="00885488" w:rsidRPr="00B779A9">
        <w:rPr>
          <w:lang w:val="fr-FR"/>
        </w:rPr>
        <w:t xml:space="preserve">PS </w:t>
      </w:r>
      <w:r w:rsidR="00885488" w:rsidRPr="00F77676">
        <w:rPr>
          <w:rStyle w:val="Incipit"/>
          <w:lang w:val="fr-FR"/>
        </w:rPr>
        <w:t>Domine dominus noster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Caeli enarrant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Domini est terra</w:t>
      </w:r>
      <w:r w:rsidR="00885488" w:rsidRPr="00B779A9">
        <w:rPr>
          <w:lang w:val="fr-FR"/>
        </w:rPr>
        <w:t xml:space="preserve">. VS </w:t>
      </w:r>
      <w:r w:rsidR="00885488" w:rsidRPr="00F77676">
        <w:rPr>
          <w:rStyle w:val="Incipit"/>
          <w:lang w:val="fr-FR"/>
        </w:rPr>
        <w:t>Specie tua</w:t>
      </w:r>
      <w:r w:rsidRPr="00B779A9">
        <w:rPr>
          <w:lang w:val="fr-FR"/>
        </w:rPr>
        <w:t>. Lectiones e</w:t>
      </w:r>
      <w:r w:rsidR="00885488" w:rsidRPr="00B779A9">
        <w:rPr>
          <w:lang w:val="fr-FR"/>
        </w:rPr>
        <w:t>x</w:t>
      </w:r>
      <w:r w:rsidR="00166EE3">
        <w:rPr>
          <w:lang w:val="fr-FR"/>
        </w:rPr>
        <w:t xml:space="preserve"> Isaia</w:t>
      </w:r>
      <w:r w:rsidR="00885488" w:rsidRPr="00B779A9">
        <w:rPr>
          <w:lang w:val="fr-FR"/>
        </w:rPr>
        <w:t xml:space="preserve">. RP </w:t>
      </w:r>
      <w:r w:rsidR="00885488" w:rsidRPr="00F77676">
        <w:rPr>
          <w:rStyle w:val="Incipit"/>
          <w:lang w:val="fr-FR"/>
        </w:rPr>
        <w:t xml:space="preserve">Egredietur </w:t>
      </w:r>
      <w:r w:rsidR="00C31823" w:rsidRPr="00F77676">
        <w:rPr>
          <w:rStyle w:val="Incipit"/>
          <w:lang w:val="fr-FR"/>
        </w:rPr>
        <w:t>vir</w:t>
      </w:r>
      <w:r w:rsidR="00885488" w:rsidRPr="00F77676">
        <w:rPr>
          <w:rStyle w:val="Incipit"/>
          <w:lang w:val="fr-FR"/>
        </w:rPr>
        <w:t>ga</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Ecce virgo</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Virgo Israel</w:t>
      </w:r>
      <w:r w:rsidR="00885488" w:rsidRPr="00B779A9">
        <w:rPr>
          <w:lang w:val="fr-FR"/>
        </w:rPr>
        <w:t>.</w:t>
      </w:r>
    </w:p>
    <w:p w:rsidR="00885488" w:rsidRPr="00B779A9" w:rsidRDefault="00B06159" w:rsidP="00415109">
      <w:pPr>
        <w:rPr>
          <w:lang w:val="fr-FR"/>
        </w:rPr>
      </w:pPr>
      <w:r w:rsidRPr="00F77676">
        <w:rPr>
          <w:rStyle w:val="Time2"/>
          <w:lang w:val="fr-FR"/>
        </w:rPr>
        <w:t>In secundo nocturno</w:t>
      </w:r>
      <w:r w:rsidR="00885488" w:rsidRPr="00B779A9">
        <w:rPr>
          <w:lang w:val="fr-FR"/>
        </w:rPr>
        <w:t xml:space="preserve"> AN </w:t>
      </w:r>
      <w:r w:rsidR="00885488" w:rsidRPr="00F77676">
        <w:rPr>
          <w:rStyle w:val="Incipit"/>
          <w:lang w:val="fr-FR"/>
        </w:rPr>
        <w:t>Specie tua</w:t>
      </w:r>
      <w:r w:rsidR="00885488" w:rsidRPr="00B779A9">
        <w:rPr>
          <w:lang w:val="fr-FR"/>
        </w:rPr>
        <w:t xml:space="preserve"> cum reliquis. PS </w:t>
      </w:r>
      <w:r w:rsidR="00885488" w:rsidRPr="00F77676">
        <w:rPr>
          <w:rStyle w:val="Incipit"/>
          <w:lang w:val="fr-FR"/>
        </w:rPr>
        <w:t>Eructavit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Deus noster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Fundamenta</w:t>
      </w:r>
      <w:r w:rsidR="00885488" w:rsidRPr="00B779A9">
        <w:rPr>
          <w:lang w:val="fr-FR"/>
        </w:rPr>
        <w:t xml:space="preserve">. VS </w:t>
      </w:r>
      <w:r w:rsidR="00885488" w:rsidRPr="00F77676">
        <w:rPr>
          <w:rStyle w:val="Incipit"/>
          <w:lang w:val="fr-FR"/>
        </w:rPr>
        <w:t>Diffusa est</w:t>
      </w:r>
      <w:r w:rsidR="00885488" w:rsidRPr="00B779A9">
        <w:rPr>
          <w:lang w:val="fr-FR"/>
        </w:rPr>
        <w:t xml:space="preserve">. RP </w:t>
      </w:r>
      <w:r w:rsidR="00885488" w:rsidRPr="00F77676">
        <w:rPr>
          <w:rStyle w:val="Incipit"/>
          <w:lang w:val="fr-FR"/>
        </w:rPr>
        <w:t>Missus est Gabriel</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Ave Maria</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 xml:space="preserve">Suscipe </w:t>
      </w:r>
      <w:r w:rsidR="009A6D20" w:rsidRPr="00F77676">
        <w:rPr>
          <w:rStyle w:val="Incipit"/>
          <w:lang w:val="fr-FR"/>
        </w:rPr>
        <w:t>verb</w:t>
      </w:r>
      <w:r w:rsidR="00885488" w:rsidRPr="00F77676">
        <w:rPr>
          <w:rStyle w:val="Incipit"/>
          <w:lang w:val="fr-FR"/>
        </w:rPr>
        <w:t>um</w:t>
      </w:r>
      <w:r w:rsidR="00885488" w:rsidRPr="00B779A9">
        <w:rPr>
          <w:lang w:val="fr-FR"/>
        </w:rPr>
        <w:t>.</w:t>
      </w:r>
    </w:p>
    <w:p w:rsidR="00885488" w:rsidRPr="00B779A9" w:rsidRDefault="00B06159" w:rsidP="00415109">
      <w:pPr>
        <w:rPr>
          <w:lang w:val="fr-FR"/>
        </w:rPr>
      </w:pPr>
      <w:r w:rsidRPr="00F77676">
        <w:rPr>
          <w:rStyle w:val="Time2"/>
          <w:lang w:val="fr-FR"/>
        </w:rPr>
        <w:t>In tertio nocturno</w:t>
      </w:r>
      <w:r w:rsidR="00885488" w:rsidRPr="00B779A9">
        <w:rPr>
          <w:lang w:val="fr-FR"/>
        </w:rPr>
        <w:t xml:space="preserve"> AN </w:t>
      </w:r>
      <w:r w:rsidR="00885488" w:rsidRPr="00794880">
        <w:rPr>
          <w:rStyle w:val="Incipit"/>
          <w:lang w:val="fr-FR"/>
        </w:rPr>
        <w:t>Gaude</w:t>
      </w:r>
      <w:r w:rsidR="005A362F" w:rsidRPr="005A362F">
        <w:rPr>
          <w:i/>
          <w:lang w:val="fr-FR"/>
        </w:rPr>
        <w:t xml:space="preserve"> </w:t>
      </w:r>
      <w:r w:rsidR="00885488" w:rsidRPr="00794880">
        <w:rPr>
          <w:rStyle w:val="Incipit"/>
          <w:lang w:val="fr-FR"/>
        </w:rPr>
        <w:t>Maria</w:t>
      </w:r>
      <w:r w:rsidR="00885488" w:rsidRPr="00B779A9">
        <w:rPr>
          <w:lang w:val="fr-FR"/>
        </w:rPr>
        <w:t xml:space="preserve">. PS </w:t>
      </w:r>
      <w:r w:rsidR="00885488" w:rsidRPr="00794880">
        <w:rPr>
          <w:rStyle w:val="Incipit"/>
          <w:lang w:val="fr-FR"/>
        </w:rPr>
        <w:t>Cantate</w:t>
      </w:r>
      <w:r w:rsidR="00885488" w:rsidRPr="00B779A9">
        <w:rPr>
          <w:lang w:val="fr-FR"/>
        </w:rPr>
        <w:t xml:space="preserve"> primum.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94880">
        <w:rPr>
          <w:rStyle w:val="Incipit"/>
          <w:lang w:val="fr-FR"/>
        </w:rPr>
        <w:t>Dominus</w:t>
      </w:r>
      <w:r w:rsidR="005A362F" w:rsidRPr="005A362F">
        <w:rPr>
          <w:i/>
          <w:lang w:val="fr-FR"/>
        </w:rPr>
        <w:t xml:space="preserve"> </w:t>
      </w:r>
      <w:r w:rsidR="00885488" w:rsidRPr="00794880">
        <w:rPr>
          <w:rStyle w:val="Incipit"/>
          <w:lang w:val="fr-FR"/>
        </w:rPr>
        <w:t>regnavit</w:t>
      </w:r>
      <w:r w:rsidR="005A362F" w:rsidRPr="005A362F">
        <w:rPr>
          <w:i/>
          <w:lang w:val="fr-FR"/>
        </w:rPr>
        <w:t xml:space="preserve"> </w:t>
      </w:r>
      <w:r w:rsidR="00885488" w:rsidRPr="00794880">
        <w:rPr>
          <w:rStyle w:val="Incipit"/>
          <w:lang w:val="fr-FR"/>
        </w:rPr>
        <w:t>exultet</w:t>
      </w:r>
      <w:r w:rsidR="00794880" w:rsidRPr="00794880">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94880">
        <w:rPr>
          <w:rStyle w:val="Incipit"/>
          <w:lang w:val="fr-FR"/>
        </w:rPr>
        <w:t>Cantate</w:t>
      </w:r>
      <w:r w:rsidR="00885488" w:rsidRPr="00B779A9">
        <w:rPr>
          <w:lang w:val="fr-FR"/>
        </w:rPr>
        <w:t xml:space="preserve"> secundum. VS </w:t>
      </w:r>
      <w:r w:rsidR="00885488" w:rsidRPr="00794880">
        <w:rPr>
          <w:rStyle w:val="Incipit"/>
          <w:lang w:val="fr-FR"/>
        </w:rPr>
        <w:t>Audi</w:t>
      </w:r>
      <w:r w:rsidR="005A362F" w:rsidRPr="005A362F">
        <w:rPr>
          <w:i/>
          <w:lang w:val="fr-FR"/>
        </w:rPr>
        <w:t xml:space="preserve"> </w:t>
      </w:r>
      <w:r w:rsidR="00885488" w:rsidRPr="00794880">
        <w:rPr>
          <w:rStyle w:val="Incipit"/>
          <w:lang w:val="fr-FR"/>
        </w:rPr>
        <w:t>filia</w:t>
      </w:r>
      <w:r w:rsidR="00885488" w:rsidRPr="00B779A9">
        <w:rPr>
          <w:lang w:val="fr-FR"/>
        </w:rPr>
        <w:t xml:space="preserve">. EV </w:t>
      </w:r>
      <w:r w:rsidR="00885488" w:rsidRPr="00794880">
        <w:rPr>
          <w:rStyle w:val="Incipit"/>
          <w:lang w:val="fr-FR"/>
        </w:rPr>
        <w:t>Missus</w:t>
      </w:r>
      <w:r w:rsidR="005A362F" w:rsidRPr="005A362F">
        <w:rPr>
          <w:i/>
          <w:lang w:val="fr-FR"/>
        </w:rPr>
        <w:t xml:space="preserve"> </w:t>
      </w:r>
      <w:r w:rsidR="00885488" w:rsidRPr="00794880">
        <w:rPr>
          <w:rStyle w:val="Incipit"/>
          <w:lang w:val="fr-FR"/>
        </w:rPr>
        <w:t>est</w:t>
      </w:r>
      <w:r w:rsidR="005A362F" w:rsidRPr="005A362F">
        <w:rPr>
          <w:i/>
          <w:lang w:val="fr-FR"/>
        </w:rPr>
        <w:t xml:space="preserve"> </w:t>
      </w:r>
      <w:r w:rsidR="00885488" w:rsidRPr="00794880">
        <w:rPr>
          <w:rStyle w:val="Incipit"/>
          <w:lang w:val="fr-FR"/>
        </w:rPr>
        <w:t>angelus</w:t>
      </w:r>
      <w:r w:rsidR="005A362F" w:rsidRPr="005A362F">
        <w:rPr>
          <w:i/>
          <w:lang w:val="fr-FR"/>
        </w:rPr>
        <w:t xml:space="preserve"> </w:t>
      </w:r>
      <w:r w:rsidR="00885488" w:rsidRPr="00794880">
        <w:rPr>
          <w:rStyle w:val="Incipit"/>
          <w:lang w:val="fr-FR"/>
        </w:rPr>
        <w:t>Gabriel</w:t>
      </w:r>
      <w:r w:rsidR="00885488" w:rsidRPr="00B779A9">
        <w:rPr>
          <w:lang w:val="fr-FR"/>
        </w:rPr>
        <w:t xml:space="preserve"> </w:t>
      </w:r>
      <w:r w:rsidR="008D35E3" w:rsidRPr="00B779A9">
        <w:rPr>
          <w:lang w:val="fr-FR"/>
        </w:rPr>
        <w:t>quaere</w:t>
      </w:r>
      <w:r w:rsidR="00885488" w:rsidRPr="00B779A9">
        <w:rPr>
          <w:lang w:val="fr-FR"/>
        </w:rPr>
        <w:t xml:space="preserve"> circa initium in parte </w:t>
      </w:r>
      <w:r w:rsidR="00B108B8" w:rsidRPr="00B779A9">
        <w:rPr>
          <w:lang w:val="fr-FR"/>
        </w:rPr>
        <w:t>hiem</w:t>
      </w:r>
      <w:r w:rsidR="00885488" w:rsidRPr="00B779A9">
        <w:rPr>
          <w:lang w:val="fr-FR"/>
        </w:rPr>
        <w:t xml:space="preserve">ali de tempore </w:t>
      </w:r>
      <w:r w:rsidR="00C83DDD" w:rsidRPr="00C83DDD">
        <w:rPr>
          <w:lang w:val="fr-FR"/>
        </w:rPr>
        <w:t>|</w:t>
      </w:r>
      <w:r w:rsidR="00885488" w:rsidRPr="00B779A9">
        <w:rPr>
          <w:lang w:val="fr-FR"/>
        </w:rPr>
        <w:t>tredecimo</w:t>
      </w:r>
      <w:r w:rsidR="00C83DDD">
        <w:rPr>
          <w:lang w:val="fr-FR"/>
        </w:rPr>
        <w:t>::terdecimo</w:t>
      </w:r>
      <w:r w:rsidR="00C83DDD" w:rsidRPr="00C83DDD">
        <w:rPr>
          <w:lang w:val="fr-FR"/>
        </w:rPr>
        <w:t>|</w:t>
      </w:r>
      <w:r w:rsidR="00885488" w:rsidRPr="00B779A9">
        <w:rPr>
          <w:lang w:val="fr-FR"/>
        </w:rPr>
        <w:t xml:space="preserve"> folio. RP </w:t>
      </w:r>
      <w:r w:rsidR="00885488" w:rsidRPr="00794880">
        <w:rPr>
          <w:rStyle w:val="Incipit"/>
          <w:lang w:val="fr-FR"/>
        </w:rPr>
        <w:t>Ann</w:t>
      </w:r>
      <w:r w:rsidR="00C83DDD">
        <w:rPr>
          <w:rStyle w:val="Incipit"/>
          <w:lang w:val="fr-FR"/>
        </w:rPr>
        <w:t>un</w:t>
      </w:r>
      <w:r w:rsidR="00885488" w:rsidRPr="00794880">
        <w:rPr>
          <w:rStyle w:val="Incipit"/>
          <w:lang w:val="fr-FR"/>
        </w:rPr>
        <w:t>tiatum</w:t>
      </w:r>
      <w:r w:rsidR="005A362F" w:rsidRPr="005A362F">
        <w:rPr>
          <w:i/>
          <w:lang w:val="fr-FR"/>
        </w:rPr>
        <w:t xml:space="preserve"> </w:t>
      </w:r>
      <w:r w:rsidR="00885488" w:rsidRPr="00794880">
        <w:rPr>
          <w:rStyle w:val="Incipit"/>
          <w:lang w:val="fr-FR"/>
        </w:rPr>
        <w:t>est</w:t>
      </w:r>
      <w:r w:rsidR="00794880" w:rsidRPr="00794880">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794880">
        <w:rPr>
          <w:rStyle w:val="Incipit"/>
          <w:lang w:val="fr-FR"/>
        </w:rPr>
        <w:t>Beatam</w:t>
      </w:r>
      <w:r w:rsidR="005A362F" w:rsidRPr="005A362F">
        <w:rPr>
          <w:i/>
          <w:lang w:val="fr-FR"/>
        </w:rPr>
        <w:t xml:space="preserve"> </w:t>
      </w:r>
      <w:r w:rsidR="00885488" w:rsidRPr="00794880">
        <w:rPr>
          <w:rStyle w:val="Incipit"/>
          <w:lang w:val="fr-FR"/>
        </w:rPr>
        <w:t>me</w:t>
      </w:r>
      <w:r w:rsidR="005A362F" w:rsidRPr="005A362F">
        <w:rPr>
          <w:i/>
          <w:lang w:val="fr-FR"/>
        </w:rPr>
        <w:t xml:space="preserve"> </w:t>
      </w:r>
      <w:r w:rsidR="00885488" w:rsidRPr="00794880">
        <w:rPr>
          <w:rStyle w:val="Incipit"/>
          <w:lang w:val="fr-FR"/>
        </w:rPr>
        <w:t>dicent</w:t>
      </w:r>
      <w:r w:rsidR="00794880" w:rsidRPr="00794880">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794880">
        <w:rPr>
          <w:rStyle w:val="Incipit"/>
          <w:lang w:val="fr-FR"/>
        </w:rPr>
        <w:t>Gaude</w:t>
      </w:r>
      <w:r w:rsidR="005A362F" w:rsidRPr="005A362F">
        <w:rPr>
          <w:i/>
          <w:lang w:val="fr-FR"/>
        </w:rPr>
        <w:t xml:space="preserve"> </w:t>
      </w:r>
      <w:r w:rsidR="00885488" w:rsidRPr="00794880">
        <w:rPr>
          <w:rStyle w:val="Incipit"/>
          <w:lang w:val="fr-FR"/>
        </w:rPr>
        <w:t>Maria</w:t>
      </w:r>
      <w:r w:rsidR="00885488" w:rsidRPr="00B779A9">
        <w:rPr>
          <w:lang w:val="fr-FR"/>
        </w:rPr>
        <w:t xml:space="preserve">. </w:t>
      </w:r>
      <w:r w:rsidR="00753A1C" w:rsidRPr="00B779A9">
        <w:rPr>
          <w:lang w:val="fr-FR"/>
        </w:rPr>
        <w:t xml:space="preserve">[TD] </w:t>
      </w:r>
      <w:r w:rsidR="00753A1C" w:rsidRPr="00794880">
        <w:rPr>
          <w:rStyle w:val="Incipit"/>
          <w:lang w:val="fr-FR"/>
        </w:rPr>
        <w:t>Te</w:t>
      </w:r>
      <w:r w:rsidR="005A362F" w:rsidRPr="005A362F">
        <w:rPr>
          <w:i/>
          <w:lang w:val="fr-FR"/>
        </w:rPr>
        <w:t xml:space="preserve"> </w:t>
      </w:r>
      <w:r w:rsidR="00753A1C" w:rsidRPr="00794880">
        <w:rPr>
          <w:rStyle w:val="Incipit"/>
          <w:lang w:val="fr-FR"/>
        </w:rPr>
        <w:t>deum</w:t>
      </w:r>
      <w:r w:rsidR="005A362F" w:rsidRPr="005A362F">
        <w:rPr>
          <w:i/>
          <w:lang w:val="fr-FR"/>
        </w:rPr>
        <w:t xml:space="preserve"> </w:t>
      </w:r>
      <w:r w:rsidR="00885488" w:rsidRPr="00794880">
        <w:rPr>
          <w:rStyle w:val="Incipit"/>
          <w:lang w:val="fr-FR"/>
        </w:rPr>
        <w:t>laudamus</w:t>
      </w:r>
      <w:r w:rsidR="00885488" w:rsidRPr="00B779A9">
        <w:rPr>
          <w:lang w:val="fr-FR"/>
        </w:rPr>
        <w:t xml:space="preserve"> non dicitur.</w:t>
      </w:r>
    </w:p>
    <w:p w:rsidR="00885488" w:rsidRPr="00B779A9" w:rsidRDefault="00B06159" w:rsidP="00415109">
      <w:pPr>
        <w:rPr>
          <w:lang w:val="pt-PT"/>
        </w:rPr>
      </w:pPr>
      <w:r w:rsidRPr="00F77676">
        <w:rPr>
          <w:rStyle w:val="Time1"/>
          <w:lang w:val="fr-FR"/>
        </w:rPr>
        <w:t>Ad laudes</w:t>
      </w:r>
      <w:r w:rsidR="00885488" w:rsidRPr="00B779A9">
        <w:rPr>
          <w:lang w:val="fr-FR"/>
        </w:rPr>
        <w:t xml:space="preserve"> AN </w:t>
      </w:r>
      <w:r w:rsidR="00885488" w:rsidRPr="00794880">
        <w:rPr>
          <w:rStyle w:val="Incipit"/>
          <w:lang w:val="fr-FR"/>
        </w:rPr>
        <w:t>Missus</w:t>
      </w:r>
      <w:r w:rsidR="005A362F" w:rsidRPr="005A362F">
        <w:rPr>
          <w:i/>
          <w:lang w:val="fr-FR"/>
        </w:rPr>
        <w:t xml:space="preserve"> </w:t>
      </w:r>
      <w:r w:rsidR="00885488" w:rsidRPr="00794880">
        <w:rPr>
          <w:rStyle w:val="Incipit"/>
          <w:lang w:val="fr-FR"/>
        </w:rPr>
        <w:t>est</w:t>
      </w:r>
      <w:r w:rsidR="005A362F" w:rsidRPr="005A362F">
        <w:rPr>
          <w:i/>
          <w:lang w:val="fr-FR"/>
        </w:rPr>
        <w:t xml:space="preserve"> </w:t>
      </w:r>
      <w:r w:rsidR="00885488" w:rsidRPr="00794880">
        <w:rPr>
          <w:rStyle w:val="Incipit"/>
          <w:lang w:val="fr-FR"/>
        </w:rPr>
        <w:t>Gabriel</w:t>
      </w:r>
      <w:r w:rsidR="00885488" w:rsidRPr="00B779A9">
        <w:rPr>
          <w:lang w:val="fr-FR"/>
        </w:rPr>
        <w:t xml:space="preserve"> cum reliquis. HY </w:t>
      </w:r>
      <w:r w:rsidR="00885488" w:rsidRPr="00794880">
        <w:rPr>
          <w:rStyle w:val="Incipit"/>
          <w:lang w:val="fr-FR"/>
        </w:rPr>
        <w:t>Fit</w:t>
      </w:r>
      <w:r w:rsidR="005A362F" w:rsidRPr="005A362F">
        <w:rPr>
          <w:i/>
          <w:lang w:val="fr-FR"/>
        </w:rPr>
        <w:t xml:space="preserve"> </w:t>
      </w:r>
      <w:r w:rsidR="00885488" w:rsidRPr="00794880">
        <w:rPr>
          <w:rStyle w:val="Incipit"/>
          <w:lang w:val="fr-FR"/>
        </w:rPr>
        <w:t>porta</w:t>
      </w:r>
      <w:r w:rsidR="00885488" w:rsidRPr="00B779A9">
        <w:rPr>
          <w:lang w:val="fr-FR"/>
        </w:rPr>
        <w:t xml:space="preserve">. VS </w:t>
      </w:r>
      <w:r w:rsidR="00382E22" w:rsidRPr="00794880">
        <w:rPr>
          <w:rStyle w:val="Incipit"/>
          <w:lang w:val="fr-FR"/>
        </w:rPr>
        <w:t>Adiuv</w:t>
      </w:r>
      <w:r w:rsidR="00885488" w:rsidRPr="00794880">
        <w:rPr>
          <w:rStyle w:val="Incipit"/>
          <w:lang w:val="fr-FR"/>
        </w:rPr>
        <w:t>abit</w:t>
      </w:r>
      <w:r w:rsidR="005A362F" w:rsidRPr="005A362F">
        <w:rPr>
          <w:i/>
          <w:lang w:val="fr-FR"/>
        </w:rPr>
        <w:t xml:space="preserve"> </w:t>
      </w:r>
      <w:r w:rsidR="00885488" w:rsidRPr="00794880">
        <w:rPr>
          <w:rStyle w:val="Incipit"/>
          <w:lang w:val="fr-FR"/>
        </w:rPr>
        <w:t>eam</w:t>
      </w:r>
      <w:r w:rsidR="00885488" w:rsidRPr="00B779A9">
        <w:rPr>
          <w:lang w:val="fr-FR"/>
        </w:rPr>
        <w:t xml:space="preserve">. AB </w:t>
      </w:r>
      <w:r w:rsidR="00885488" w:rsidRPr="00794880">
        <w:rPr>
          <w:rStyle w:val="Incipit"/>
          <w:lang w:val="fr-FR"/>
        </w:rPr>
        <w:t>Quomodo</w:t>
      </w:r>
      <w:r w:rsidR="005A362F" w:rsidRPr="005A362F">
        <w:rPr>
          <w:i/>
          <w:lang w:val="fr-FR"/>
        </w:rPr>
        <w:t xml:space="preserve"> </w:t>
      </w:r>
      <w:r w:rsidR="00885488" w:rsidRPr="00794880">
        <w:rPr>
          <w:rStyle w:val="Incipit"/>
          <w:lang w:val="fr-FR"/>
        </w:rPr>
        <w:t>fiet</w:t>
      </w:r>
      <w:r w:rsidR="005A362F" w:rsidRPr="005A362F">
        <w:rPr>
          <w:i/>
          <w:lang w:val="fr-FR"/>
        </w:rPr>
        <w:t xml:space="preserve"> </w:t>
      </w:r>
      <w:r w:rsidR="00885488" w:rsidRPr="00794880">
        <w:rPr>
          <w:rStyle w:val="Incipit"/>
          <w:lang w:val="fr-FR"/>
        </w:rPr>
        <w:t>istud</w:t>
      </w:r>
      <w:r w:rsidR="00885488" w:rsidRPr="00B779A9">
        <w:rPr>
          <w:lang w:val="fr-FR"/>
        </w:rPr>
        <w:t xml:space="preserve">. </w:t>
      </w:r>
      <w:r>
        <w:rPr>
          <w:lang w:val="pt-PT"/>
        </w:rPr>
        <w:t>Suffragium de feria</w:t>
      </w:r>
      <w:r w:rsidR="00F04904">
        <w:rPr>
          <w:lang w:val="pt-PT"/>
        </w:rPr>
        <w:t>.</w:t>
      </w:r>
      <w:r w:rsidR="00C83DDD">
        <w:rPr>
          <w:lang w:val="pt-PT"/>
        </w:rPr>
        <w:t xml:space="preserve"> </w:t>
      </w:r>
      <w:r w:rsidR="00F04904">
        <w:rPr>
          <w:lang w:val="pt-PT"/>
        </w:rPr>
        <w:t>D</w:t>
      </w:r>
      <w:r w:rsidR="00C83DDD">
        <w:rPr>
          <w:lang w:val="pt-PT"/>
        </w:rPr>
        <w:t>e omnibus sanctis</w:t>
      </w:r>
      <w:r w:rsidR="00885488" w:rsidRPr="00B779A9">
        <w:rPr>
          <w:lang w:val="pt-PT"/>
        </w:rPr>
        <w:t xml:space="preserve">. </w:t>
      </w:r>
      <w:r w:rsidR="00A51E73" w:rsidRPr="00B779A9">
        <w:rPr>
          <w:lang w:val="pt-PT"/>
        </w:rPr>
        <w:t xml:space="preserve">[BD] </w:t>
      </w:r>
      <w:r w:rsidR="005F6F99" w:rsidRPr="00794880">
        <w:rPr>
          <w:rStyle w:val="Incipit"/>
          <w:lang w:val="pt-PT"/>
        </w:rPr>
        <w:t>Benedicamus</w:t>
      </w:r>
      <w:r w:rsidR="00A51E73" w:rsidRPr="00B779A9">
        <w:rPr>
          <w:lang w:val="pt-PT"/>
        </w:rPr>
        <w:t xml:space="preserve"> f</w:t>
      </w:r>
      <w:r w:rsidR="00885488" w:rsidRPr="00B779A9">
        <w:rPr>
          <w:lang w:val="pt-PT"/>
        </w:rPr>
        <w:t>erialiter.</w:t>
      </w:r>
    </w:p>
    <w:p w:rsidR="00885488" w:rsidRPr="00B779A9" w:rsidRDefault="00B06159" w:rsidP="00415109">
      <w:pPr>
        <w:rPr>
          <w:lang w:val="pt-PT"/>
        </w:rPr>
      </w:pPr>
      <w:r w:rsidRPr="00F77676">
        <w:rPr>
          <w:rStyle w:val="Time1"/>
          <w:lang w:val="pt-PT"/>
        </w:rPr>
        <w:t>Ad primam</w:t>
      </w:r>
      <w:r w:rsidR="00885488" w:rsidRPr="00B779A9">
        <w:rPr>
          <w:lang w:val="pt-PT"/>
        </w:rPr>
        <w:t xml:space="preserve"> AN </w:t>
      </w:r>
      <w:r w:rsidR="00885488" w:rsidRPr="00794880">
        <w:rPr>
          <w:rStyle w:val="Incipit"/>
          <w:lang w:val="pt-PT"/>
        </w:rPr>
        <w:t>Beata</w:t>
      </w:r>
      <w:r w:rsidR="005A362F" w:rsidRPr="005A362F">
        <w:rPr>
          <w:i/>
          <w:lang w:val="pt-PT"/>
        </w:rPr>
        <w:t xml:space="preserve"> </w:t>
      </w:r>
      <w:r w:rsidR="00885488" w:rsidRPr="00794880">
        <w:rPr>
          <w:rStyle w:val="Incipit"/>
          <w:lang w:val="pt-PT"/>
        </w:rPr>
        <w:t>es</w:t>
      </w:r>
      <w:r w:rsidR="005A362F" w:rsidRPr="005A362F">
        <w:rPr>
          <w:i/>
          <w:lang w:val="pt-PT"/>
        </w:rPr>
        <w:t xml:space="preserve"> </w:t>
      </w:r>
      <w:r w:rsidR="00885488" w:rsidRPr="00794880">
        <w:rPr>
          <w:rStyle w:val="Incipit"/>
          <w:lang w:val="pt-PT"/>
        </w:rPr>
        <w:t>Maria</w:t>
      </w:r>
      <w:r w:rsidR="00885488" w:rsidRPr="00B779A9">
        <w:rPr>
          <w:lang w:val="pt-PT"/>
        </w:rPr>
        <w:t>.</w:t>
      </w:r>
    </w:p>
    <w:p w:rsidR="00885488" w:rsidRDefault="00B06159" w:rsidP="00415109">
      <w:pPr>
        <w:rPr>
          <w:lang w:val="en-US"/>
        </w:rPr>
      </w:pPr>
      <w:r w:rsidRPr="00F77676">
        <w:rPr>
          <w:rStyle w:val="Time1"/>
          <w:lang w:val="en-US"/>
        </w:rPr>
        <w:t>Ad tertiam</w:t>
      </w:r>
      <w:r w:rsidR="00885488">
        <w:rPr>
          <w:lang w:val="en-US"/>
        </w:rPr>
        <w:t xml:space="preserve"> AN </w:t>
      </w:r>
      <w:r w:rsidR="00885488" w:rsidRPr="00794880">
        <w:rPr>
          <w:rStyle w:val="Incipit"/>
          <w:lang w:val="en-US"/>
        </w:rPr>
        <w:t>Rorate</w:t>
      </w:r>
      <w:r w:rsidR="005A362F" w:rsidRPr="005A362F">
        <w:rPr>
          <w:i/>
          <w:lang w:val="en-US"/>
        </w:rPr>
        <w:t xml:space="preserve"> </w:t>
      </w:r>
      <w:r w:rsidR="00885488" w:rsidRPr="00794880">
        <w:rPr>
          <w:rStyle w:val="Incipit"/>
          <w:lang w:val="en-US"/>
        </w:rPr>
        <w:t>caeli</w:t>
      </w:r>
      <w:r w:rsidR="00885488">
        <w:rPr>
          <w:lang w:val="en-US"/>
        </w:rPr>
        <w:t>.</w:t>
      </w:r>
    </w:p>
    <w:p w:rsidR="00885488" w:rsidRDefault="00B06159" w:rsidP="00415109">
      <w:pPr>
        <w:rPr>
          <w:lang w:val="en-US"/>
        </w:rPr>
      </w:pPr>
      <w:r w:rsidRPr="00F77676">
        <w:rPr>
          <w:rStyle w:val="Time1"/>
          <w:lang w:val="en-US"/>
        </w:rPr>
        <w:t>Ad sextam</w:t>
      </w:r>
      <w:r w:rsidR="00885488">
        <w:rPr>
          <w:lang w:val="en-US"/>
        </w:rPr>
        <w:t xml:space="preserve"> AN </w:t>
      </w:r>
      <w:r w:rsidR="00885488" w:rsidRPr="00F77676">
        <w:rPr>
          <w:rStyle w:val="Incipit"/>
          <w:lang w:val="en-US"/>
        </w:rPr>
        <w:t>Dabit illi dominus</w:t>
      </w:r>
      <w:r w:rsidR="00885488">
        <w:rPr>
          <w:lang w:val="en-US"/>
        </w:rPr>
        <w:t>.</w:t>
      </w:r>
    </w:p>
    <w:p w:rsidR="00573141" w:rsidRDefault="00B06159" w:rsidP="00415109">
      <w:pPr>
        <w:rPr>
          <w:lang w:val="it-IT"/>
        </w:rPr>
      </w:pPr>
      <w:r w:rsidRPr="00F77676">
        <w:rPr>
          <w:rStyle w:val="Time1"/>
          <w:lang w:val="it-IT"/>
        </w:rPr>
        <w:t>Ad nonam</w:t>
      </w:r>
      <w:r w:rsidR="00885488" w:rsidRPr="00B779A9">
        <w:rPr>
          <w:lang w:val="it-IT"/>
        </w:rPr>
        <w:t xml:space="preserve"> AN </w:t>
      </w:r>
      <w:r w:rsidR="00885488" w:rsidRPr="00794880">
        <w:rPr>
          <w:rStyle w:val="Incipit"/>
          <w:lang w:val="it-IT"/>
        </w:rPr>
        <w:t>Ecce</w:t>
      </w:r>
      <w:r w:rsidR="005A362F" w:rsidRPr="005A362F">
        <w:rPr>
          <w:i/>
          <w:lang w:val="it-IT"/>
        </w:rPr>
        <w:t xml:space="preserve"> </w:t>
      </w:r>
      <w:r w:rsidR="00885488" w:rsidRPr="00794880">
        <w:rPr>
          <w:rStyle w:val="Incipit"/>
          <w:lang w:val="it-IT"/>
        </w:rPr>
        <w:t>ancilla</w:t>
      </w:r>
      <w:r w:rsidR="005A362F" w:rsidRPr="005A362F">
        <w:rPr>
          <w:i/>
          <w:lang w:val="it-IT"/>
        </w:rPr>
        <w:t xml:space="preserve"> </w:t>
      </w:r>
      <w:r w:rsidR="00885488" w:rsidRPr="00794880">
        <w:rPr>
          <w:rStyle w:val="Incipit"/>
          <w:lang w:val="it-IT"/>
        </w:rPr>
        <w:t>domini</w:t>
      </w:r>
      <w:r w:rsidR="00885488" w:rsidRPr="00B779A9">
        <w:rPr>
          <w:lang w:val="it-IT"/>
        </w:rPr>
        <w:t>.</w:t>
      </w:r>
      <w:r w:rsidR="00A51E73" w:rsidRPr="00B779A9">
        <w:rPr>
          <w:lang w:val="it-IT"/>
        </w:rPr>
        <w:t xml:space="preserve"> </w:t>
      </w:r>
    </w:p>
    <w:p w:rsidR="00885488" w:rsidRPr="00F77676" w:rsidRDefault="00A51E73" w:rsidP="00415109">
      <w:pPr>
        <w:rPr>
          <w:lang w:val="pt-PT"/>
        </w:rPr>
      </w:pPr>
      <w:r w:rsidRPr="00B779A9">
        <w:rPr>
          <w:lang w:val="it-IT"/>
        </w:rPr>
        <w:t>(105r)</w:t>
      </w:r>
      <w:r w:rsidR="00573141">
        <w:rPr>
          <w:lang w:val="it-IT"/>
        </w:rPr>
        <w:t xml:space="preserve"> </w:t>
      </w:r>
      <w:r w:rsidR="00B06159" w:rsidRPr="00F77676">
        <w:rPr>
          <w:rStyle w:val="Time1"/>
          <w:lang w:val="it-IT"/>
        </w:rPr>
        <w:t>Ad missam</w:t>
      </w:r>
      <w:r w:rsidR="00885488" w:rsidRPr="00B779A9">
        <w:rPr>
          <w:lang w:val="it-IT"/>
        </w:rPr>
        <w:t xml:space="preserve"> IN </w:t>
      </w:r>
      <w:r w:rsidR="00885488" w:rsidRPr="00794880">
        <w:rPr>
          <w:rStyle w:val="Incipit"/>
          <w:lang w:val="it-IT"/>
        </w:rPr>
        <w:t>Rorate</w:t>
      </w:r>
      <w:r w:rsidR="005A362F" w:rsidRPr="005A362F">
        <w:rPr>
          <w:i/>
          <w:lang w:val="it-IT"/>
        </w:rPr>
        <w:t xml:space="preserve"> </w:t>
      </w:r>
      <w:r w:rsidR="00885488" w:rsidRPr="00794880">
        <w:rPr>
          <w:rStyle w:val="Incipit"/>
          <w:lang w:val="it-IT"/>
        </w:rPr>
        <w:t>caeli</w:t>
      </w:r>
      <w:r w:rsidR="00DD1415">
        <w:rPr>
          <w:lang w:val="it-IT"/>
        </w:rPr>
        <w:t>@</w:t>
      </w:r>
      <w:r w:rsidR="00DD1415" w:rsidRPr="00B779A9">
        <w:rPr>
          <w:lang w:val="it-IT"/>
        </w:rPr>
        <w:t>5.</w:t>
      </w:r>
      <w:r w:rsidR="00885488" w:rsidRPr="00B779A9">
        <w:rPr>
          <w:lang w:val="it-IT"/>
        </w:rPr>
        <w:t xml:space="preserve"> </w:t>
      </w:r>
      <w:r w:rsidRPr="00B779A9">
        <w:rPr>
          <w:lang w:val="it-IT"/>
        </w:rPr>
        <w:t xml:space="preserve">[KY] </w:t>
      </w:r>
      <w:r w:rsidRPr="00794880">
        <w:rPr>
          <w:rStyle w:val="Incipit"/>
          <w:lang w:val="it-IT"/>
        </w:rPr>
        <w:t>Kyrie</w:t>
      </w:r>
      <w:r w:rsidR="005A362F" w:rsidRPr="005A362F">
        <w:rPr>
          <w:i/>
          <w:lang w:val="it-IT"/>
        </w:rPr>
        <w:t xml:space="preserve"> </w:t>
      </w:r>
      <w:r w:rsidRPr="00B779A9">
        <w:rPr>
          <w:lang w:val="it-IT"/>
        </w:rPr>
        <w:t xml:space="preserve">et [SA] </w:t>
      </w:r>
      <w:r w:rsidRPr="00794880">
        <w:rPr>
          <w:rStyle w:val="Incipit"/>
          <w:lang w:val="it-IT"/>
        </w:rPr>
        <w:t>Sanctus</w:t>
      </w:r>
      <w:r w:rsidR="005B472A" w:rsidRPr="005B472A">
        <w:rPr>
          <w:lang w:val="it-IT"/>
        </w:rPr>
        <w:t>@</w:t>
      </w:r>
      <w:r w:rsidR="00B06159">
        <w:rPr>
          <w:lang w:val="it-IT"/>
        </w:rPr>
        <w:t>%</w:t>
      </w:r>
      <w:r w:rsidR="00B06159" w:rsidRPr="00B06159">
        <w:rPr>
          <w:lang w:val="it-IT"/>
        </w:rPr>
        <w:t>D::</w:t>
      </w:r>
      <w:r w:rsidR="007D559C" w:rsidRPr="00B06159">
        <w:rPr>
          <w:lang w:val="it-IT"/>
        </w:rPr>
        <w:t>ferialiter</w:t>
      </w:r>
      <w:r w:rsidR="00B06159" w:rsidRPr="00B06159">
        <w:rPr>
          <w:lang w:val="it-IT"/>
        </w:rPr>
        <w:t>%</w:t>
      </w:r>
      <w:r w:rsidR="007D559C" w:rsidRPr="00B06159">
        <w:rPr>
          <w:lang w:val="it-IT"/>
        </w:rPr>
        <w:t xml:space="preserve"> $E::</w:t>
      </w:r>
      <w:r w:rsidR="00885488" w:rsidRPr="00B06159">
        <w:rPr>
          <w:lang w:val="it-IT"/>
        </w:rPr>
        <w:t>dominicaliter</w:t>
      </w:r>
      <w:r w:rsidR="007D559C" w:rsidRPr="00B779A9">
        <w:rPr>
          <w:lang w:val="it-IT"/>
        </w:rPr>
        <w:t>$</w:t>
      </w:r>
      <w:r w:rsidR="00885488" w:rsidRPr="00B779A9">
        <w:rPr>
          <w:lang w:val="it-IT"/>
        </w:rPr>
        <w:t xml:space="preserve">. GR </w:t>
      </w:r>
      <w:r w:rsidR="00885488" w:rsidRPr="00794880">
        <w:rPr>
          <w:rStyle w:val="Incipit"/>
          <w:lang w:val="it-IT"/>
        </w:rPr>
        <w:t>A</w:t>
      </w:r>
      <w:r w:rsidR="005A362F" w:rsidRPr="005A362F">
        <w:rPr>
          <w:i/>
          <w:lang w:val="it-IT"/>
        </w:rPr>
        <w:t xml:space="preserve"> </w:t>
      </w:r>
      <w:r w:rsidR="00885488" w:rsidRPr="00794880">
        <w:rPr>
          <w:rStyle w:val="Incipit"/>
          <w:lang w:val="it-IT"/>
        </w:rPr>
        <w:t>summo</w:t>
      </w:r>
      <w:r w:rsidR="005A362F" w:rsidRPr="005A362F">
        <w:rPr>
          <w:i/>
          <w:lang w:val="it-IT"/>
        </w:rPr>
        <w:t xml:space="preserve"> </w:t>
      </w:r>
      <w:r w:rsidR="00885488" w:rsidRPr="00794880">
        <w:rPr>
          <w:rStyle w:val="Incipit"/>
          <w:lang w:val="it-IT"/>
        </w:rPr>
        <w:t>caelo</w:t>
      </w:r>
      <w:r w:rsidR="00DD1415">
        <w:rPr>
          <w:lang w:val="it-IT"/>
        </w:rPr>
        <w:t>@</w:t>
      </w:r>
      <w:r w:rsidR="00DD1415" w:rsidRPr="00B779A9">
        <w:rPr>
          <w:lang w:val="it-IT"/>
        </w:rPr>
        <w:t>7.</w:t>
      </w:r>
      <w:r w:rsidR="00885488" w:rsidRPr="00B779A9">
        <w:rPr>
          <w:lang w:val="it-IT"/>
        </w:rPr>
        <w:t xml:space="preserve"> </w:t>
      </w:r>
      <w:r w:rsidR="00885488" w:rsidRPr="005B472A">
        <w:rPr>
          <w:lang w:val="pt-PT"/>
        </w:rPr>
        <w:t>AL</w:t>
      </w:r>
      <w:r w:rsidRPr="005B472A">
        <w:rPr>
          <w:lang w:val="pt-PT"/>
        </w:rPr>
        <w:t>V</w:t>
      </w:r>
      <w:r w:rsidR="00885488" w:rsidRPr="005B472A">
        <w:rPr>
          <w:lang w:val="pt-PT"/>
        </w:rPr>
        <w:t xml:space="preserve"> </w:t>
      </w:r>
      <w:r w:rsidR="00885488" w:rsidRPr="005B472A">
        <w:rPr>
          <w:rStyle w:val="Incipit"/>
          <w:lang w:val="pt-PT"/>
        </w:rPr>
        <w:t>Prophetae</w:t>
      </w:r>
      <w:r w:rsidR="005A362F" w:rsidRPr="005B472A">
        <w:rPr>
          <w:i/>
          <w:lang w:val="pt-PT"/>
        </w:rPr>
        <w:t xml:space="preserve"> </w:t>
      </w:r>
      <w:r w:rsidR="00885488" w:rsidRPr="005B472A">
        <w:rPr>
          <w:rStyle w:val="Incipit"/>
          <w:lang w:val="pt-PT"/>
        </w:rPr>
        <w:t>sancti</w:t>
      </w:r>
      <w:r w:rsidR="00DD1415" w:rsidRPr="005B472A">
        <w:rPr>
          <w:lang w:val="pt-PT"/>
        </w:rPr>
        <w:t>@222.</w:t>
      </w:r>
      <w:r w:rsidR="00885488" w:rsidRPr="005B472A">
        <w:rPr>
          <w:lang w:val="pt-PT"/>
        </w:rPr>
        <w:t xml:space="preserve"> </w:t>
      </w:r>
      <w:r w:rsidR="00BA24A1" w:rsidRPr="00B779A9">
        <w:rPr>
          <w:lang w:val="pt-PT"/>
        </w:rPr>
        <w:t>[</w:t>
      </w:r>
      <w:r w:rsidR="00885488" w:rsidRPr="00B779A9">
        <w:rPr>
          <w:lang w:val="pt-PT"/>
        </w:rPr>
        <w:t>CR</w:t>
      </w:r>
      <w:r w:rsidR="00BA24A1" w:rsidRPr="00B779A9">
        <w:rPr>
          <w:lang w:val="pt-PT"/>
        </w:rPr>
        <w:t>]</w:t>
      </w:r>
      <w:r w:rsidR="00885488" w:rsidRPr="00B779A9">
        <w:rPr>
          <w:lang w:val="pt-PT"/>
        </w:rPr>
        <w:t xml:space="preserve"> </w:t>
      </w:r>
      <w:r w:rsidR="00885488" w:rsidRPr="00794880">
        <w:rPr>
          <w:rStyle w:val="Incipit"/>
          <w:lang w:val="pt-PT"/>
        </w:rPr>
        <w:t>Patrem</w:t>
      </w:r>
      <w:r w:rsidR="005A362F" w:rsidRPr="005A362F">
        <w:rPr>
          <w:i/>
          <w:lang w:val="pt-PT"/>
        </w:rPr>
        <w:t xml:space="preserve"> </w:t>
      </w:r>
      <w:r w:rsidR="00867F34" w:rsidRPr="00B779A9">
        <w:rPr>
          <w:lang w:val="pt-PT"/>
        </w:rPr>
        <w:t>d</w:t>
      </w:r>
      <w:r w:rsidR="00885488" w:rsidRPr="00B779A9">
        <w:rPr>
          <w:lang w:val="pt-PT"/>
        </w:rPr>
        <w:t xml:space="preserve">ominicale. OF </w:t>
      </w:r>
      <w:r w:rsidR="00885488" w:rsidRPr="00794880">
        <w:rPr>
          <w:rStyle w:val="Incipit"/>
          <w:lang w:val="pt-PT"/>
        </w:rPr>
        <w:t>Ave</w:t>
      </w:r>
      <w:r w:rsidR="005A362F" w:rsidRPr="005A362F">
        <w:rPr>
          <w:i/>
          <w:lang w:val="pt-PT"/>
        </w:rPr>
        <w:t xml:space="preserve"> </w:t>
      </w:r>
      <w:r w:rsidR="00885488" w:rsidRPr="00794880">
        <w:rPr>
          <w:rStyle w:val="Incipit"/>
          <w:lang w:val="pt-PT"/>
        </w:rPr>
        <w:t>Maria</w:t>
      </w:r>
      <w:r w:rsidR="00DD1415">
        <w:rPr>
          <w:lang w:val="pt-PT"/>
        </w:rPr>
        <w:t>@</w:t>
      </w:r>
      <w:r w:rsidR="00DD1415" w:rsidRPr="00B779A9">
        <w:rPr>
          <w:lang w:val="pt-PT"/>
        </w:rPr>
        <w:t>12.</w:t>
      </w:r>
      <w:r w:rsidR="00885488" w:rsidRPr="00B779A9">
        <w:rPr>
          <w:lang w:val="pt-PT"/>
        </w:rPr>
        <w:t xml:space="preserve"> CO </w:t>
      </w:r>
      <w:r w:rsidR="00885488" w:rsidRPr="00794880">
        <w:rPr>
          <w:rStyle w:val="Incipit"/>
          <w:lang w:val="pt-PT"/>
        </w:rPr>
        <w:t>Ecce</w:t>
      </w:r>
      <w:r w:rsidR="005A362F" w:rsidRPr="005A362F">
        <w:rPr>
          <w:i/>
          <w:lang w:val="pt-PT"/>
        </w:rPr>
        <w:t xml:space="preserve"> </w:t>
      </w:r>
      <w:r w:rsidR="00885488" w:rsidRPr="00794880">
        <w:rPr>
          <w:rStyle w:val="Incipit"/>
          <w:lang w:val="pt-PT"/>
        </w:rPr>
        <w:t>virgo</w:t>
      </w:r>
      <w:r w:rsidR="00DD1415">
        <w:rPr>
          <w:lang w:val="pt-PT"/>
        </w:rPr>
        <w:t>@</w:t>
      </w:r>
      <w:r w:rsidR="00DD1415" w:rsidRPr="00B779A9">
        <w:rPr>
          <w:lang w:val="pt-PT"/>
        </w:rPr>
        <w:t>6.</w:t>
      </w:r>
    </w:p>
    <w:p w:rsidR="00885488" w:rsidRPr="00F77676" w:rsidRDefault="00B06159" w:rsidP="00415109">
      <w:pPr>
        <w:rPr>
          <w:lang w:val="fr-FR"/>
        </w:rPr>
      </w:pPr>
      <w:r w:rsidRPr="00F77676">
        <w:rPr>
          <w:rStyle w:val="Time1"/>
          <w:lang w:val="pt-PT"/>
        </w:rPr>
        <w:t>Ad secundas vesperas</w:t>
      </w:r>
      <w:r w:rsidR="00885488" w:rsidRPr="00B779A9">
        <w:rPr>
          <w:lang w:val="pt-PT"/>
        </w:rPr>
        <w:t xml:space="preserve"> AN </w:t>
      </w:r>
      <w:r w:rsidR="00885488" w:rsidRPr="00F77676">
        <w:rPr>
          <w:rStyle w:val="Incipit"/>
          <w:lang w:val="pt-PT"/>
        </w:rPr>
        <w:t>Missus est Gabriel</w:t>
      </w:r>
      <w:r w:rsidR="00885488" w:rsidRPr="00B779A9">
        <w:rPr>
          <w:lang w:val="pt-PT"/>
        </w:rPr>
        <w:t xml:space="preserve"> cum reliquis. </w:t>
      </w:r>
      <w:r w:rsidR="00885488" w:rsidRPr="00B779A9">
        <w:rPr>
          <w:lang w:val="fr-FR"/>
        </w:rPr>
        <w:t xml:space="preserve">PS </w:t>
      </w:r>
      <w:r w:rsidR="00885488" w:rsidRPr="00F77676">
        <w:rPr>
          <w:rStyle w:val="Incipit"/>
          <w:lang w:val="fr-FR"/>
        </w:rPr>
        <w:t>Dixit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Laudate pueri</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Laetatus</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Nisi dominus</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Lauda </w:t>
      </w:r>
      <w:r w:rsidR="00567E70" w:rsidRPr="00F77676">
        <w:rPr>
          <w:rStyle w:val="Incipit"/>
          <w:lang w:val="fr-FR"/>
        </w:rPr>
        <w:t>Hierusalem</w:t>
      </w:r>
      <w:r w:rsidR="00885488" w:rsidRPr="00B779A9">
        <w:rPr>
          <w:lang w:val="fr-FR"/>
        </w:rPr>
        <w:t xml:space="preserve">. RP </w:t>
      </w:r>
      <w:r w:rsidR="00885488" w:rsidRPr="00F77676">
        <w:rPr>
          <w:rStyle w:val="Incipit"/>
          <w:lang w:val="fr-FR"/>
        </w:rPr>
        <w:t xml:space="preserve">Suscipe </w:t>
      </w:r>
      <w:r w:rsidR="009A6D20" w:rsidRPr="00F77676">
        <w:rPr>
          <w:rStyle w:val="Incipit"/>
          <w:lang w:val="fr-FR"/>
        </w:rPr>
        <w:t>verb</w:t>
      </w:r>
      <w:r w:rsidR="00885488" w:rsidRPr="00F77676">
        <w:rPr>
          <w:rStyle w:val="Incipit"/>
          <w:lang w:val="fr-FR"/>
        </w:rPr>
        <w:t>um</w:t>
      </w:r>
      <w:r w:rsidR="00885488" w:rsidRPr="00B779A9">
        <w:rPr>
          <w:lang w:val="fr-FR"/>
        </w:rPr>
        <w:t xml:space="preserve"> ex </w:t>
      </w:r>
      <w:r w:rsidR="00885488" w:rsidRPr="00F77676">
        <w:rPr>
          <w:rStyle w:val="Funktion"/>
          <w:lang w:val="fr-FR"/>
        </w:rPr>
        <w:t>magno antiphonario</w:t>
      </w:r>
      <w:r w:rsidR="00885488" w:rsidRPr="00B779A9">
        <w:rPr>
          <w:lang w:val="fr-FR"/>
        </w:rPr>
        <w:t xml:space="preserve">. </w:t>
      </w:r>
      <w:r w:rsidR="00885488" w:rsidRPr="00F77676">
        <w:rPr>
          <w:lang w:val="fr-FR"/>
        </w:rPr>
        <w:t xml:space="preserve">HY </w:t>
      </w:r>
      <w:r w:rsidR="00885488" w:rsidRPr="00F77676">
        <w:rPr>
          <w:rStyle w:val="Incipit"/>
          <w:lang w:val="fr-FR"/>
        </w:rPr>
        <w:t>Ave maris stella</w:t>
      </w:r>
      <w:r w:rsidR="00885488" w:rsidRPr="00F77676">
        <w:rPr>
          <w:lang w:val="fr-FR"/>
        </w:rPr>
        <w:t xml:space="preserve">. VS </w:t>
      </w:r>
      <w:r w:rsidR="00885488" w:rsidRPr="00F77676">
        <w:rPr>
          <w:rStyle w:val="Incipit"/>
          <w:lang w:val="fr-FR"/>
        </w:rPr>
        <w:t>Ave Maria</w:t>
      </w:r>
      <w:r w:rsidR="00885488" w:rsidRPr="00F77676">
        <w:rPr>
          <w:lang w:val="fr-FR"/>
        </w:rPr>
        <w:t xml:space="preserve">. AM </w:t>
      </w:r>
      <w:r w:rsidR="00885488" w:rsidRPr="00F77676">
        <w:rPr>
          <w:rStyle w:val="Incipit"/>
          <w:lang w:val="fr-FR"/>
        </w:rPr>
        <w:t>Beatam me dicent</w:t>
      </w:r>
      <w:r w:rsidRPr="00F77676">
        <w:rPr>
          <w:lang w:val="fr-FR"/>
        </w:rPr>
        <w:t>. Suffragium d</w:t>
      </w:r>
      <w:r w:rsidR="00863F55" w:rsidRPr="00F77676">
        <w:rPr>
          <w:lang w:val="fr-FR"/>
        </w:rPr>
        <w:t>e feria</w:t>
      </w:r>
      <w:r w:rsidR="00F04904" w:rsidRPr="00F77676">
        <w:rPr>
          <w:lang w:val="fr-FR"/>
        </w:rPr>
        <w:t>.</w:t>
      </w:r>
      <w:r w:rsidR="00885488" w:rsidRPr="00F77676">
        <w:rPr>
          <w:lang w:val="fr-FR"/>
        </w:rPr>
        <w:t xml:space="preserve"> </w:t>
      </w:r>
      <w:r w:rsidR="00F04904" w:rsidRPr="00F77676">
        <w:rPr>
          <w:lang w:val="fr-FR"/>
        </w:rPr>
        <w:t>D</w:t>
      </w:r>
      <w:r w:rsidR="0068243E" w:rsidRPr="00F77676">
        <w:rPr>
          <w:lang w:val="fr-FR"/>
        </w:rPr>
        <w:t>e omnibus sanctis</w:t>
      </w:r>
      <w:r w:rsidR="00885488" w:rsidRPr="00F77676">
        <w:rPr>
          <w:lang w:val="fr-FR"/>
        </w:rPr>
        <w:t>.</w:t>
      </w:r>
    </w:p>
    <w:p w:rsidR="00885488" w:rsidRPr="00F77676" w:rsidRDefault="00B06159" w:rsidP="00415109">
      <w:pPr>
        <w:rPr>
          <w:lang w:val="fr-FR"/>
        </w:rPr>
      </w:pPr>
      <w:r w:rsidRPr="00F77676">
        <w:rPr>
          <w:rStyle w:val="Time1"/>
          <w:lang w:val="fr-FR"/>
        </w:rPr>
        <w:t>Ad completorium</w:t>
      </w:r>
      <w:r w:rsidR="00863F55" w:rsidRPr="00F77676">
        <w:rPr>
          <w:lang w:val="fr-FR"/>
        </w:rPr>
        <w:t xml:space="preserve"> HY </w:t>
      </w:r>
      <w:r w:rsidR="0068243E" w:rsidRPr="00F77676">
        <w:rPr>
          <w:rStyle w:val="Incipit"/>
          <w:lang w:val="fr-FR"/>
        </w:rPr>
        <w:t>|I::leer|</w:t>
      </w:r>
      <w:r w:rsidR="00863F55" w:rsidRPr="00F77676">
        <w:rPr>
          <w:lang w:val="fr-FR"/>
        </w:rPr>
        <w:t>.</w:t>
      </w:r>
    </w:p>
    <w:p w:rsidR="00885488" w:rsidRPr="00F77676" w:rsidRDefault="00885488" w:rsidP="00415109">
      <w:pPr>
        <w:pStyle w:val="berschrift1"/>
        <w:rPr>
          <w:lang w:val="en-US"/>
        </w:rPr>
      </w:pPr>
      <w:r w:rsidRPr="00F77676">
        <w:rPr>
          <w:lang w:val="en-US"/>
        </w:rPr>
        <w:lastRenderedPageBreak/>
        <w:t>FERIA QUARTA</w:t>
      </w:r>
    </w:p>
    <w:p w:rsidR="00885488" w:rsidRDefault="00BA24A1" w:rsidP="00415109">
      <w:pPr>
        <w:rPr>
          <w:lang w:val="en-US"/>
        </w:rPr>
      </w:pPr>
      <w:r w:rsidRPr="00F77676">
        <w:rPr>
          <w:rStyle w:val="Time1"/>
          <w:lang w:val="en-US"/>
        </w:rPr>
        <w:t>[</w:t>
      </w:r>
      <w:r w:rsidR="00B06159" w:rsidRPr="00F77676">
        <w:rPr>
          <w:rStyle w:val="Time1"/>
          <w:lang w:val="en-US"/>
        </w:rPr>
        <w:t xml:space="preserve">Ad </w:t>
      </w:r>
      <w:r w:rsidR="0068243E" w:rsidRPr="00F77676">
        <w:rPr>
          <w:rStyle w:val="Time1"/>
          <w:lang w:val="en-US"/>
        </w:rPr>
        <w:t>laudes</w:t>
      </w:r>
      <w:r w:rsidRPr="00F77676">
        <w:rPr>
          <w:rStyle w:val="Time1"/>
          <w:lang w:val="en-US"/>
        </w:rPr>
        <w:t>]</w:t>
      </w:r>
      <w:r w:rsidR="00885488">
        <w:rPr>
          <w:lang w:val="en-US"/>
        </w:rPr>
        <w:t xml:space="preserve"> AB </w:t>
      </w:r>
      <w:r w:rsidR="00885488" w:rsidRPr="00794880">
        <w:rPr>
          <w:rStyle w:val="Incipit"/>
          <w:lang w:val="en-US"/>
        </w:rPr>
        <w:t>De</w:t>
      </w:r>
      <w:r w:rsidR="005A362F" w:rsidRPr="005A362F">
        <w:rPr>
          <w:i/>
          <w:lang w:val="en-US"/>
        </w:rPr>
        <w:t xml:space="preserve"> </w:t>
      </w:r>
      <w:r w:rsidR="001B7479" w:rsidRPr="00794880">
        <w:rPr>
          <w:rStyle w:val="Incipit"/>
          <w:lang w:val="en-US"/>
        </w:rPr>
        <w:t>Sion</w:t>
      </w:r>
      <w:r w:rsidR="005A362F" w:rsidRPr="005A362F">
        <w:rPr>
          <w:i/>
          <w:lang w:val="en-US"/>
        </w:rPr>
        <w:t xml:space="preserve"> </w:t>
      </w:r>
      <w:r w:rsidR="00885488" w:rsidRPr="00794880">
        <w:rPr>
          <w:rStyle w:val="Incipit"/>
          <w:lang w:val="en-US"/>
        </w:rPr>
        <w:t>exibit</w:t>
      </w:r>
      <w:r w:rsidR="005A362F" w:rsidRPr="005A362F">
        <w:rPr>
          <w:i/>
          <w:lang w:val="en-US"/>
        </w:rPr>
        <w:t xml:space="preserve"> </w:t>
      </w:r>
      <w:r w:rsidR="00885488" w:rsidRPr="00794880">
        <w:rPr>
          <w:rStyle w:val="Incipit"/>
          <w:lang w:val="en-US"/>
        </w:rPr>
        <w:t>lex</w:t>
      </w:r>
      <w:r w:rsidR="00885488">
        <w:rPr>
          <w:lang w:val="en-US"/>
        </w:rPr>
        <w:t>.</w:t>
      </w:r>
    </w:p>
    <w:p w:rsidR="00885488" w:rsidRDefault="00B06159" w:rsidP="00415109">
      <w:pPr>
        <w:rPr>
          <w:lang w:val="en-US"/>
        </w:rPr>
      </w:pPr>
      <w:r w:rsidRPr="00F77676">
        <w:rPr>
          <w:rStyle w:val="Time1"/>
          <w:lang w:val="en-US"/>
        </w:rPr>
        <w:t>Ad vesperas</w:t>
      </w:r>
      <w:r w:rsidR="00885488">
        <w:rPr>
          <w:lang w:val="en-US"/>
        </w:rPr>
        <w:t xml:space="preserve"> </w:t>
      </w:r>
      <w:r w:rsidR="00BA24A1">
        <w:rPr>
          <w:lang w:val="en-US"/>
        </w:rPr>
        <w:t>[</w:t>
      </w:r>
      <w:r w:rsidR="00885488">
        <w:rPr>
          <w:lang w:val="en-US"/>
        </w:rPr>
        <w:t>AM</w:t>
      </w:r>
      <w:r w:rsidR="00BA24A1">
        <w:rPr>
          <w:lang w:val="en-US"/>
        </w:rPr>
        <w:t>]</w:t>
      </w:r>
      <w:r w:rsidR="00885488">
        <w:rPr>
          <w:lang w:val="en-US"/>
        </w:rPr>
        <w:t xml:space="preserve"> </w:t>
      </w:r>
      <w:r w:rsidR="00885488" w:rsidRPr="00F77676">
        <w:rPr>
          <w:rStyle w:val="Incipit"/>
          <w:lang w:val="en-US"/>
        </w:rPr>
        <w:t>Veniet fortior me post me</w:t>
      </w:r>
      <w:r w:rsidR="00885488">
        <w:rPr>
          <w:lang w:val="en-US"/>
        </w:rPr>
        <w:t>.</w:t>
      </w:r>
    </w:p>
    <w:p w:rsidR="00885488" w:rsidRPr="00F77676" w:rsidRDefault="00B06159" w:rsidP="00415109">
      <w:pPr>
        <w:pStyle w:val="berschrift1"/>
        <w:rPr>
          <w:lang w:val="en-US"/>
        </w:rPr>
      </w:pPr>
      <w:r w:rsidRPr="00F77676">
        <w:rPr>
          <w:lang w:val="en-US"/>
        </w:rPr>
        <w:t>DE SANCTA BARBARA</w:t>
      </w:r>
    </w:p>
    <w:p w:rsidR="00885488" w:rsidRDefault="00885488" w:rsidP="00415109">
      <w:pPr>
        <w:rPr>
          <w:lang w:val="en-US"/>
        </w:rPr>
      </w:pPr>
      <w:r>
        <w:rPr>
          <w:lang w:val="en-US"/>
        </w:rPr>
        <w:t>Binos facimus ut de virgine et martyre.</w:t>
      </w:r>
    </w:p>
    <w:p w:rsidR="00167C1E" w:rsidRDefault="00B06159" w:rsidP="00415109">
      <w:pPr>
        <w:rPr>
          <w:lang w:val="pt-PT"/>
        </w:rPr>
      </w:pPr>
      <w:r w:rsidRPr="00F77676">
        <w:rPr>
          <w:rStyle w:val="Time1"/>
          <w:lang w:val="en-US"/>
        </w:rPr>
        <w:t>Ad vesperas</w:t>
      </w:r>
      <w:r w:rsidR="00885488">
        <w:rPr>
          <w:lang w:val="en-US"/>
        </w:rPr>
        <w:t xml:space="preserve"> super psalmos AN </w:t>
      </w:r>
      <w:r w:rsidR="00885488" w:rsidRPr="00794880">
        <w:rPr>
          <w:rStyle w:val="Incipit"/>
          <w:lang w:val="en-US"/>
        </w:rPr>
        <w:t>Gratulemur</w:t>
      </w:r>
      <w:r w:rsidR="005A362F" w:rsidRPr="005A362F">
        <w:rPr>
          <w:i/>
          <w:lang w:val="en-US"/>
        </w:rPr>
        <w:t xml:space="preserve"> </w:t>
      </w:r>
      <w:r w:rsidR="00885488" w:rsidRPr="00794880">
        <w:rPr>
          <w:rStyle w:val="Incipit"/>
          <w:lang w:val="en-US"/>
        </w:rPr>
        <w:t>regi</w:t>
      </w:r>
      <w:r w:rsidR="005A362F" w:rsidRPr="005A362F">
        <w:rPr>
          <w:i/>
          <w:lang w:val="en-US"/>
        </w:rPr>
        <w:t xml:space="preserve"> </w:t>
      </w:r>
      <w:r w:rsidR="00885488" w:rsidRPr="00794880">
        <w:rPr>
          <w:rStyle w:val="Incipit"/>
          <w:lang w:val="en-US"/>
        </w:rPr>
        <w:t>digna</w:t>
      </w:r>
      <w:r w:rsidR="00885488">
        <w:rPr>
          <w:lang w:val="en-US"/>
        </w:rPr>
        <w:t xml:space="preserve"> cum reliquis. </w:t>
      </w:r>
      <w:r w:rsidR="00867F34">
        <w:rPr>
          <w:lang w:val="en-US"/>
        </w:rPr>
        <w:t>Psalmi omnia Laudate</w:t>
      </w:r>
      <w:r w:rsidR="00885488">
        <w:rPr>
          <w:lang w:val="en-US"/>
        </w:rPr>
        <w:t xml:space="preserve">. RP </w:t>
      </w:r>
      <w:r w:rsidR="00885488" w:rsidRPr="00794880">
        <w:rPr>
          <w:rStyle w:val="Incipit"/>
          <w:lang w:val="en-US"/>
        </w:rPr>
        <w:t>Martyr</w:t>
      </w:r>
      <w:r w:rsidR="005A362F" w:rsidRPr="005A362F">
        <w:rPr>
          <w:i/>
          <w:lang w:val="en-US"/>
        </w:rPr>
        <w:t xml:space="preserve"> </w:t>
      </w:r>
      <w:r w:rsidR="00885488" w:rsidRPr="00794880">
        <w:rPr>
          <w:rStyle w:val="Incipit"/>
          <w:lang w:val="en-US"/>
        </w:rPr>
        <w:t>sancta</w:t>
      </w:r>
      <w:r w:rsidR="005A362F" w:rsidRPr="005A362F">
        <w:rPr>
          <w:i/>
          <w:lang w:val="en-US"/>
        </w:rPr>
        <w:t xml:space="preserve"> </w:t>
      </w:r>
      <w:r w:rsidR="00885488" w:rsidRPr="00794880">
        <w:rPr>
          <w:rStyle w:val="Incipit"/>
          <w:lang w:val="en-US"/>
        </w:rPr>
        <w:t>Barbara</w:t>
      </w:r>
      <w:r w:rsidR="00885488">
        <w:rPr>
          <w:lang w:val="en-US"/>
        </w:rPr>
        <w:t xml:space="preserve">. HY </w:t>
      </w:r>
      <w:r w:rsidR="00885488" w:rsidRPr="00794880">
        <w:rPr>
          <w:rStyle w:val="Incipit"/>
          <w:lang w:val="en-US"/>
        </w:rPr>
        <w:t>Gratuletur</w:t>
      </w:r>
      <w:r w:rsidR="005A362F" w:rsidRPr="005A362F">
        <w:rPr>
          <w:i/>
          <w:lang w:val="en-US"/>
        </w:rPr>
        <w:t xml:space="preserve"> </w:t>
      </w:r>
      <w:r w:rsidR="00885488" w:rsidRPr="00794880">
        <w:rPr>
          <w:rStyle w:val="Incipit"/>
          <w:lang w:val="en-US"/>
        </w:rPr>
        <w:t>ecclesia</w:t>
      </w:r>
      <w:r w:rsidR="00885488">
        <w:rPr>
          <w:lang w:val="en-US"/>
        </w:rPr>
        <w:t xml:space="preserve">. </w:t>
      </w:r>
      <w:r w:rsidR="00885488" w:rsidRPr="00B779A9">
        <w:rPr>
          <w:lang w:val="pt-PT"/>
        </w:rPr>
        <w:t xml:space="preserve">VS </w:t>
      </w:r>
      <w:r w:rsidR="00885488" w:rsidRPr="00794880">
        <w:rPr>
          <w:rStyle w:val="Incipit"/>
          <w:lang w:val="pt-PT"/>
        </w:rPr>
        <w:t>Specie</w:t>
      </w:r>
      <w:r w:rsidR="005A362F" w:rsidRPr="005A362F">
        <w:rPr>
          <w:i/>
          <w:lang w:val="pt-PT"/>
        </w:rPr>
        <w:t xml:space="preserve"> </w:t>
      </w:r>
      <w:r w:rsidR="00885488" w:rsidRPr="00794880">
        <w:rPr>
          <w:rStyle w:val="Incipit"/>
          <w:lang w:val="pt-PT"/>
        </w:rPr>
        <w:t>tua</w:t>
      </w:r>
      <w:r w:rsidR="00885488" w:rsidRPr="00B779A9">
        <w:rPr>
          <w:lang w:val="pt-PT"/>
        </w:rPr>
        <w:t xml:space="preserve">. AM </w:t>
      </w:r>
      <w:r w:rsidR="00885488" w:rsidRPr="00794880">
        <w:rPr>
          <w:rStyle w:val="Incipit"/>
          <w:lang w:val="pt-PT"/>
        </w:rPr>
        <w:t>Sancta</w:t>
      </w:r>
      <w:r w:rsidR="005A362F" w:rsidRPr="005A362F">
        <w:rPr>
          <w:i/>
          <w:lang w:val="pt-PT"/>
        </w:rPr>
        <w:t xml:space="preserve"> </w:t>
      </w:r>
      <w:r w:rsidR="00885488" w:rsidRPr="00794880">
        <w:rPr>
          <w:rStyle w:val="Incipit"/>
          <w:lang w:val="pt-PT"/>
        </w:rPr>
        <w:t>Barbara</w:t>
      </w:r>
      <w:r>
        <w:rPr>
          <w:lang w:val="pt-PT"/>
        </w:rPr>
        <w:t>. Suffragium de feria</w:t>
      </w:r>
      <w:r w:rsidR="00885488" w:rsidRPr="00B779A9">
        <w:rPr>
          <w:lang w:val="pt-PT"/>
        </w:rPr>
        <w:t xml:space="preserve">.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Ne</w:t>
      </w:r>
      <w:r w:rsidR="005A362F" w:rsidRPr="005A362F">
        <w:rPr>
          <w:i/>
          <w:lang w:val="pt-PT"/>
        </w:rPr>
        <w:t xml:space="preserve"> </w:t>
      </w:r>
      <w:r w:rsidR="00885488" w:rsidRPr="00794880">
        <w:rPr>
          <w:rStyle w:val="Incipit"/>
          <w:lang w:val="pt-PT"/>
        </w:rPr>
        <w:t>timeas</w:t>
      </w:r>
      <w:r w:rsidR="005A362F" w:rsidRPr="005A362F">
        <w:rPr>
          <w:i/>
          <w:lang w:val="pt-PT"/>
        </w:rPr>
        <w:t xml:space="preserve"> </w:t>
      </w:r>
      <w:r w:rsidR="00885488" w:rsidRPr="00794880">
        <w:rPr>
          <w:rStyle w:val="Incipit"/>
          <w:lang w:val="pt-PT"/>
        </w:rPr>
        <w:t>Maria</w:t>
      </w:r>
      <w:r w:rsidR="00885488" w:rsidRPr="00B779A9">
        <w:rPr>
          <w:lang w:val="pt-PT"/>
        </w:rPr>
        <w:t xml:space="preserve">. </w:t>
      </w:r>
      <w:r w:rsidRPr="00B06159">
        <w:rPr>
          <w:lang w:val="pt-PT"/>
        </w:rPr>
        <w:t>%D::</w:t>
      </w:r>
      <w:r w:rsidR="007D559C" w:rsidRPr="00B06159">
        <w:rPr>
          <w:lang w:val="pt-PT"/>
        </w:rPr>
        <w:t>De</w:t>
      </w:r>
      <w:r w:rsidR="00D734F4" w:rsidRPr="00B06159">
        <w:rPr>
          <w:lang w:val="pt-PT"/>
        </w:rPr>
        <w:t xml:space="preserve"> </w:t>
      </w:r>
      <w:r w:rsidR="007D559C" w:rsidRPr="00B06159">
        <w:rPr>
          <w:lang w:val="pt-PT"/>
        </w:rPr>
        <w:t>omnibus</w:t>
      </w:r>
      <w:r w:rsidR="00D734F4" w:rsidRPr="00B06159">
        <w:rPr>
          <w:lang w:val="pt-PT"/>
        </w:rPr>
        <w:t xml:space="preserve"> </w:t>
      </w:r>
      <w:r w:rsidR="007D559C" w:rsidRPr="00B06159">
        <w:rPr>
          <w:lang w:val="pt-PT"/>
        </w:rPr>
        <w:t>sanctis</w:t>
      </w:r>
      <w:r w:rsidRPr="00B06159">
        <w:rPr>
          <w:lang w:val="pt-PT"/>
        </w:rPr>
        <w:t>%</w:t>
      </w:r>
      <w:r>
        <w:rPr>
          <w:lang w:val="pt-PT"/>
        </w:rPr>
        <w:t xml:space="preserve"> </w:t>
      </w:r>
      <w:r w:rsidR="00867F34" w:rsidRPr="00B779A9">
        <w:rPr>
          <w:lang w:val="pt-PT"/>
        </w:rPr>
        <w:t xml:space="preserve">[BD] </w:t>
      </w:r>
      <w:r w:rsidR="005F6F99" w:rsidRPr="00794880">
        <w:rPr>
          <w:rStyle w:val="Incipit"/>
          <w:lang w:val="pt-PT"/>
        </w:rPr>
        <w:t>Benedicamus</w:t>
      </w:r>
      <w:r w:rsidR="00867F34" w:rsidRPr="00B779A9">
        <w:rPr>
          <w:lang w:val="pt-PT"/>
        </w:rPr>
        <w:t xml:space="preserve"> d</w:t>
      </w:r>
      <w:r w:rsidR="00885488" w:rsidRPr="00B779A9">
        <w:rPr>
          <w:lang w:val="pt-PT"/>
        </w:rPr>
        <w:t>e virginibus.</w:t>
      </w:r>
      <w:r w:rsidR="00867F34" w:rsidRPr="00B779A9">
        <w:rPr>
          <w:lang w:val="pt-PT"/>
        </w:rPr>
        <w:t xml:space="preserve"> </w:t>
      </w:r>
    </w:p>
    <w:p w:rsidR="00885488" w:rsidRPr="00F77676" w:rsidRDefault="00867F34" w:rsidP="00415109">
      <w:pPr>
        <w:rPr>
          <w:lang w:val="fr-FR"/>
        </w:rPr>
      </w:pPr>
      <w:r w:rsidRPr="00B779A9">
        <w:rPr>
          <w:lang w:val="pt-PT"/>
        </w:rPr>
        <w:t>(105v)</w:t>
      </w:r>
      <w:r w:rsidR="00167C1E">
        <w:rPr>
          <w:lang w:val="pt-PT"/>
        </w:rPr>
        <w:t xml:space="preserve"> </w:t>
      </w:r>
      <w:r w:rsidR="00B06159" w:rsidRPr="00F77676">
        <w:rPr>
          <w:rStyle w:val="Time1"/>
          <w:lang w:val="pt-PT"/>
        </w:rPr>
        <w:t>Ad completorium</w:t>
      </w:r>
      <w:r w:rsidR="00885488" w:rsidRPr="00B779A9">
        <w:rPr>
          <w:lang w:val="pt-PT"/>
        </w:rPr>
        <w:t xml:space="preserve"> HY </w:t>
      </w:r>
      <w:r w:rsidR="00885488" w:rsidRPr="00F77676">
        <w:rPr>
          <w:rStyle w:val="Incipit"/>
          <w:lang w:val="pt-PT"/>
        </w:rPr>
        <w:t>Veni redemptor</w:t>
      </w:r>
      <w:r w:rsidR="00885488" w:rsidRPr="00B779A9">
        <w:rPr>
          <w:lang w:val="pt-PT"/>
        </w:rPr>
        <w:t xml:space="preserve">. </w:t>
      </w:r>
      <w:r w:rsidR="00885488" w:rsidRPr="00B779A9">
        <w:rPr>
          <w:lang w:val="fr-FR"/>
        </w:rPr>
        <w:t xml:space="preserve">AD </w:t>
      </w:r>
      <w:r w:rsidR="00885488" w:rsidRPr="00F77676">
        <w:rPr>
          <w:rStyle w:val="Incipit"/>
          <w:lang w:val="fr-FR"/>
        </w:rPr>
        <w:t xml:space="preserve">Qui </w:t>
      </w:r>
      <w:r w:rsidR="00872B44" w:rsidRPr="00F77676">
        <w:rPr>
          <w:rStyle w:val="Incipit"/>
          <w:lang w:val="fr-FR"/>
        </w:rPr>
        <w:t>vent</w:t>
      </w:r>
      <w:r w:rsidR="00885488" w:rsidRPr="00F77676">
        <w:rPr>
          <w:rStyle w:val="Incipit"/>
          <w:lang w:val="fr-FR"/>
        </w:rPr>
        <w:t>urus est</w:t>
      </w:r>
      <w:r w:rsidR="00885488" w:rsidRPr="00B779A9">
        <w:rPr>
          <w:lang w:val="fr-FR"/>
        </w:rPr>
        <w:t>.</w:t>
      </w:r>
    </w:p>
    <w:p w:rsidR="00885488" w:rsidRPr="00B779A9" w:rsidRDefault="00B06159" w:rsidP="00415109">
      <w:pPr>
        <w:rPr>
          <w:lang w:val="fr-FR"/>
        </w:rPr>
      </w:pPr>
      <w:r w:rsidRPr="00F77676">
        <w:rPr>
          <w:rStyle w:val="Time1"/>
          <w:lang w:val="fr-FR"/>
        </w:rPr>
        <w:t>Ad matutinum</w:t>
      </w:r>
      <w:r w:rsidR="00885488" w:rsidRPr="00B779A9">
        <w:rPr>
          <w:lang w:val="fr-FR"/>
        </w:rPr>
        <w:t xml:space="preserve"> I</w:t>
      </w:r>
      <w:r w:rsidR="00867F34" w:rsidRPr="00B779A9">
        <w:rPr>
          <w:lang w:val="fr-FR"/>
        </w:rPr>
        <w:t>N</w:t>
      </w:r>
      <w:r w:rsidR="00885488" w:rsidRPr="00B779A9">
        <w:rPr>
          <w:lang w:val="fr-FR"/>
        </w:rPr>
        <w:t xml:space="preserve">V </w:t>
      </w:r>
      <w:r w:rsidR="00885488" w:rsidRPr="00F77676">
        <w:rPr>
          <w:rStyle w:val="Incipit"/>
          <w:lang w:val="fr-FR"/>
        </w:rPr>
        <w:t>Adoremus Christum regem</w:t>
      </w:r>
      <w:r w:rsidR="00885488" w:rsidRPr="00B779A9">
        <w:rPr>
          <w:lang w:val="fr-FR"/>
        </w:rPr>
        <w:t xml:space="preserve">. HY </w:t>
      </w:r>
      <w:r w:rsidR="00885488" w:rsidRPr="00F77676">
        <w:rPr>
          <w:rStyle w:val="Incipit"/>
          <w:lang w:val="fr-FR"/>
        </w:rPr>
        <w:t>Iesu corona virginum</w:t>
      </w:r>
      <w:r w:rsidR="00885488" w:rsidRPr="00B779A9">
        <w:rPr>
          <w:lang w:val="fr-FR"/>
        </w:rPr>
        <w:t>.</w:t>
      </w:r>
    </w:p>
    <w:p w:rsidR="00885488" w:rsidRPr="00B779A9" w:rsidRDefault="00B06159" w:rsidP="00415109">
      <w:pPr>
        <w:rPr>
          <w:lang w:val="fr-FR"/>
        </w:rPr>
      </w:pPr>
      <w:r w:rsidRPr="00F77676">
        <w:rPr>
          <w:rStyle w:val="Time2"/>
          <w:lang w:val="fr-FR"/>
        </w:rPr>
        <w:t>In primo nocturno</w:t>
      </w:r>
      <w:r w:rsidR="00885488" w:rsidRPr="00B779A9">
        <w:rPr>
          <w:lang w:val="fr-FR"/>
        </w:rPr>
        <w:t xml:space="preserve"> AN </w:t>
      </w:r>
      <w:r w:rsidR="00885488" w:rsidRPr="00794880">
        <w:rPr>
          <w:rStyle w:val="Incipit"/>
          <w:lang w:val="fr-FR"/>
        </w:rPr>
        <w:t>Subiecisti</w:t>
      </w:r>
      <w:r w:rsidR="005A362F" w:rsidRPr="005A362F">
        <w:rPr>
          <w:i/>
          <w:lang w:val="fr-FR"/>
        </w:rPr>
        <w:t xml:space="preserve"> </w:t>
      </w:r>
      <w:r w:rsidR="00885488" w:rsidRPr="00794880">
        <w:rPr>
          <w:rStyle w:val="Incipit"/>
          <w:lang w:val="fr-FR"/>
        </w:rPr>
        <w:t>pedibus</w:t>
      </w:r>
      <w:r w:rsidR="00885488" w:rsidRPr="00B779A9">
        <w:rPr>
          <w:lang w:val="fr-FR"/>
        </w:rPr>
        <w:t xml:space="preserve"> cum duabus sequentibus. PS </w:t>
      </w:r>
      <w:r w:rsidR="00885488" w:rsidRPr="00794880">
        <w:rPr>
          <w:rStyle w:val="Incipit"/>
          <w:lang w:val="fr-FR"/>
        </w:rPr>
        <w:t>Domine</w:t>
      </w:r>
      <w:r w:rsidR="005A362F" w:rsidRPr="005A362F">
        <w:rPr>
          <w:i/>
          <w:lang w:val="fr-FR"/>
        </w:rPr>
        <w:t xml:space="preserve"> </w:t>
      </w:r>
      <w:r w:rsidR="00885488" w:rsidRPr="00794880">
        <w:rPr>
          <w:rStyle w:val="Incipit"/>
          <w:lang w:val="fr-FR"/>
        </w:rPr>
        <w:t>dominus</w:t>
      </w:r>
      <w:r w:rsidR="005A362F" w:rsidRPr="005A362F">
        <w:rPr>
          <w:i/>
          <w:lang w:val="fr-FR"/>
        </w:rPr>
        <w:t xml:space="preserve"> </w:t>
      </w:r>
      <w:r w:rsidR="00885488" w:rsidRPr="00794880">
        <w:rPr>
          <w:rStyle w:val="Incipit"/>
          <w:lang w:val="fr-FR"/>
        </w:rPr>
        <w:t>noster</w:t>
      </w:r>
      <w:r w:rsidR="00794880" w:rsidRPr="00794880">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94880">
        <w:rPr>
          <w:rStyle w:val="Incipit"/>
          <w:lang w:val="fr-FR"/>
        </w:rPr>
        <w:t>Caeli</w:t>
      </w:r>
      <w:r w:rsidR="005A362F" w:rsidRPr="005A362F">
        <w:rPr>
          <w:i/>
          <w:lang w:val="fr-FR"/>
        </w:rPr>
        <w:t xml:space="preserve"> </w:t>
      </w:r>
      <w:r w:rsidR="00885488" w:rsidRPr="00794880">
        <w:rPr>
          <w:rStyle w:val="Incipit"/>
          <w:lang w:val="fr-FR"/>
        </w:rPr>
        <w:t>enarrant</w:t>
      </w:r>
      <w:r w:rsidR="00794880" w:rsidRPr="00794880">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94880">
        <w:rPr>
          <w:rStyle w:val="Incipit"/>
          <w:lang w:val="fr-FR"/>
        </w:rPr>
        <w:t>Domini</w:t>
      </w:r>
      <w:r w:rsidR="005A362F" w:rsidRPr="005A362F">
        <w:rPr>
          <w:i/>
          <w:lang w:val="fr-FR"/>
        </w:rPr>
        <w:t xml:space="preserve"> </w:t>
      </w:r>
      <w:r w:rsidR="00885488" w:rsidRPr="00794880">
        <w:rPr>
          <w:rStyle w:val="Incipit"/>
          <w:lang w:val="fr-FR"/>
        </w:rPr>
        <w:t>est</w:t>
      </w:r>
      <w:r w:rsidR="005A362F" w:rsidRPr="005A362F">
        <w:rPr>
          <w:i/>
          <w:lang w:val="fr-FR"/>
        </w:rPr>
        <w:t xml:space="preserve"> </w:t>
      </w:r>
      <w:r w:rsidR="00885488" w:rsidRPr="00794880">
        <w:rPr>
          <w:rStyle w:val="Incipit"/>
          <w:lang w:val="fr-FR"/>
        </w:rPr>
        <w:t>terra</w:t>
      </w:r>
      <w:r w:rsidR="007D559C" w:rsidRPr="00B779A9">
        <w:rPr>
          <w:lang w:val="fr-FR"/>
        </w:rPr>
        <w:t>. Lectiones e</w:t>
      </w:r>
      <w:r w:rsidR="00885488" w:rsidRPr="00B779A9">
        <w:rPr>
          <w:lang w:val="fr-FR"/>
        </w:rPr>
        <w:t>x sacri</w:t>
      </w:r>
      <w:r w:rsidR="00167C1E">
        <w:rPr>
          <w:lang w:val="fr-FR"/>
        </w:rPr>
        <w:t>%D::i%</w:t>
      </w:r>
      <w:r w:rsidR="00885488" w:rsidRPr="00B779A9">
        <w:rPr>
          <w:lang w:val="fr-FR"/>
        </w:rPr>
        <w:t>s bibliis</w:t>
      </w:r>
      <w:r w:rsidR="007D559C" w:rsidRPr="00B779A9">
        <w:rPr>
          <w:lang w:val="fr-FR"/>
        </w:rPr>
        <w:t>.</w:t>
      </w:r>
      <w:r w:rsidR="00885488" w:rsidRPr="00B779A9">
        <w:rPr>
          <w:lang w:val="fr-FR"/>
        </w:rPr>
        <w:t xml:space="preserve"> </w:t>
      </w:r>
      <w:r w:rsidR="007D559C" w:rsidRPr="00B779A9">
        <w:rPr>
          <w:lang w:val="fr-FR"/>
        </w:rPr>
        <w:t>[</w:t>
      </w:r>
      <w:r w:rsidR="00885488" w:rsidRPr="00B779A9">
        <w:rPr>
          <w:lang w:val="fr-FR"/>
        </w:rPr>
        <w:t>LE</w:t>
      </w:r>
      <w:r w:rsidR="007D559C" w:rsidRPr="00B779A9">
        <w:rPr>
          <w:lang w:val="fr-FR"/>
        </w:rPr>
        <w:t>]</w:t>
      </w:r>
      <w:r w:rsidR="00885488" w:rsidRPr="00B779A9">
        <w:rPr>
          <w:lang w:val="fr-FR"/>
        </w:rPr>
        <w:t xml:space="preserve"> </w:t>
      </w:r>
      <w:r w:rsidR="00885488" w:rsidRPr="00794880">
        <w:rPr>
          <w:rStyle w:val="Incipit"/>
          <w:lang w:val="fr-FR"/>
        </w:rPr>
        <w:t>Haec</w:t>
      </w:r>
      <w:r w:rsidR="005A362F" w:rsidRPr="005A362F">
        <w:rPr>
          <w:i/>
          <w:lang w:val="fr-FR"/>
        </w:rPr>
        <w:t xml:space="preserve"> </w:t>
      </w:r>
      <w:r w:rsidR="00885488" w:rsidRPr="00794880">
        <w:rPr>
          <w:rStyle w:val="Incipit"/>
          <w:lang w:val="fr-FR"/>
        </w:rPr>
        <w:t>sunt</w:t>
      </w:r>
      <w:r w:rsidR="005A362F" w:rsidRPr="005A362F">
        <w:rPr>
          <w:i/>
          <w:lang w:val="fr-FR"/>
        </w:rPr>
        <w:t xml:space="preserve"> </w:t>
      </w:r>
      <w:r w:rsidR="00885488" w:rsidRPr="00794880">
        <w:rPr>
          <w:rStyle w:val="Incipit"/>
          <w:lang w:val="fr-FR"/>
        </w:rPr>
        <w:t>nomina</w:t>
      </w:r>
      <w:r w:rsidR="00885488" w:rsidRPr="00B779A9">
        <w:rPr>
          <w:lang w:val="fr-FR"/>
        </w:rPr>
        <w:t xml:space="preserve"> est primus liber Exodus. RP </w:t>
      </w:r>
      <w:r w:rsidR="00885488" w:rsidRPr="00794880">
        <w:rPr>
          <w:rStyle w:val="Incipit"/>
          <w:lang w:val="fr-FR"/>
        </w:rPr>
        <w:t>Cum</w:t>
      </w:r>
      <w:r w:rsidR="005A362F" w:rsidRPr="005A362F">
        <w:rPr>
          <w:i/>
          <w:lang w:val="fr-FR"/>
        </w:rPr>
        <w:t xml:space="preserve"> </w:t>
      </w:r>
      <w:r w:rsidR="00885488" w:rsidRPr="00794880">
        <w:rPr>
          <w:rStyle w:val="Incipit"/>
          <w:lang w:val="fr-FR"/>
        </w:rPr>
        <w:t>in</w:t>
      </w:r>
      <w:r w:rsidR="005A362F" w:rsidRPr="005A362F">
        <w:rPr>
          <w:i/>
          <w:lang w:val="fr-FR"/>
        </w:rPr>
        <w:t xml:space="preserve"> </w:t>
      </w:r>
      <w:r w:rsidR="00885488" w:rsidRPr="00794880">
        <w:rPr>
          <w:rStyle w:val="Incipit"/>
          <w:lang w:val="fr-FR"/>
        </w:rPr>
        <w:t>granum</w:t>
      </w:r>
      <w:r w:rsidR="00794880" w:rsidRPr="00794880">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794880">
        <w:rPr>
          <w:rStyle w:val="Incipit"/>
          <w:lang w:val="fr-FR"/>
        </w:rPr>
        <w:t>Ordinatam</w:t>
      </w:r>
      <w:r w:rsidR="005A362F" w:rsidRPr="005A362F">
        <w:rPr>
          <w:i/>
          <w:lang w:val="fr-FR"/>
        </w:rPr>
        <w:t xml:space="preserve"> </w:t>
      </w:r>
      <w:r w:rsidR="00885488" w:rsidRPr="00794880">
        <w:rPr>
          <w:rStyle w:val="Incipit"/>
          <w:lang w:val="fr-FR"/>
        </w:rPr>
        <w:t>in</w:t>
      </w:r>
      <w:r w:rsidR="005A362F" w:rsidRPr="005A362F">
        <w:rPr>
          <w:i/>
          <w:lang w:val="fr-FR"/>
        </w:rPr>
        <w:t xml:space="preserve"> </w:t>
      </w:r>
      <w:r w:rsidR="00885488" w:rsidRPr="00794880">
        <w:rPr>
          <w:rStyle w:val="Incipit"/>
          <w:lang w:val="fr-FR"/>
        </w:rPr>
        <w:t>structuris</w:t>
      </w:r>
      <w:r w:rsidR="00794880" w:rsidRPr="00794880">
        <w:rPr>
          <w:lang w:val="fr-FR"/>
        </w:rPr>
        <w:t xml:space="preserve">. </w:t>
      </w:r>
      <w:r w:rsidR="00BA24A1" w:rsidRPr="00B779A9">
        <w:rPr>
          <w:lang w:val="fr-FR"/>
        </w:rPr>
        <w:t>[</w:t>
      </w:r>
      <w:r w:rsidR="00885488" w:rsidRPr="00B779A9">
        <w:rPr>
          <w:lang w:val="fr-FR"/>
        </w:rPr>
        <w:t>RP</w:t>
      </w:r>
      <w:r w:rsidR="00BA24A1" w:rsidRPr="00B779A9">
        <w:rPr>
          <w:lang w:val="fr-FR"/>
        </w:rPr>
        <w:t>]</w:t>
      </w:r>
      <w:r w:rsidR="005A362F" w:rsidRPr="005A362F">
        <w:rPr>
          <w:i/>
          <w:lang w:val="fr-FR"/>
        </w:rPr>
        <w:t xml:space="preserve"> </w:t>
      </w:r>
      <w:r w:rsidR="00885488" w:rsidRPr="00794880">
        <w:rPr>
          <w:rStyle w:val="Incipit"/>
          <w:lang w:val="fr-FR"/>
        </w:rPr>
        <w:t>Hanc</w:t>
      </w:r>
      <w:r w:rsidR="005A362F" w:rsidRPr="005A362F">
        <w:rPr>
          <w:i/>
          <w:lang w:val="fr-FR"/>
        </w:rPr>
        <w:t xml:space="preserve"> </w:t>
      </w:r>
      <w:r w:rsidR="009147E1" w:rsidRPr="00794880">
        <w:rPr>
          <w:rStyle w:val="Incipit"/>
          <w:lang w:val="fr-FR"/>
        </w:rPr>
        <w:t>|</w:t>
      </w:r>
      <w:r w:rsidR="001D1C08" w:rsidRPr="00794880">
        <w:rPr>
          <w:rStyle w:val="Incipit"/>
          <w:lang w:val="fr-FR"/>
        </w:rPr>
        <w:t>invi</w:t>
      </w:r>
      <w:r w:rsidR="00885488" w:rsidRPr="00794880">
        <w:rPr>
          <w:rStyle w:val="Incipit"/>
          <w:lang w:val="fr-FR"/>
        </w:rPr>
        <w:t>tens</w:t>
      </w:r>
      <w:r w:rsidR="009147E1" w:rsidRPr="00794880">
        <w:rPr>
          <w:rStyle w:val="Incipit"/>
          <w:lang w:val="fr-FR"/>
        </w:rPr>
        <w:t>::immitens|</w:t>
      </w:r>
      <w:r w:rsidR="00867F34" w:rsidRPr="00B779A9">
        <w:rPr>
          <w:lang w:val="fr-FR"/>
        </w:rPr>
        <w:t>.</w:t>
      </w:r>
    </w:p>
    <w:p w:rsidR="00885488" w:rsidRPr="00B779A9" w:rsidRDefault="00F80C77" w:rsidP="00415109">
      <w:pPr>
        <w:rPr>
          <w:lang w:val="pt-PT"/>
        </w:rPr>
      </w:pPr>
      <w:r w:rsidRPr="00F77676">
        <w:rPr>
          <w:rStyle w:val="Time2"/>
          <w:lang w:val="fr-FR"/>
        </w:rPr>
        <w:t>In secundo nocturno</w:t>
      </w:r>
      <w:r w:rsidR="00885488" w:rsidRPr="00F77676">
        <w:rPr>
          <w:lang w:val="fr-FR"/>
        </w:rPr>
        <w:t xml:space="preserve"> AN </w:t>
      </w:r>
      <w:r w:rsidR="00885488" w:rsidRPr="00F77676">
        <w:rPr>
          <w:rStyle w:val="Incipit"/>
          <w:lang w:val="fr-FR"/>
        </w:rPr>
        <w:t>Femur cingens gladio</w:t>
      </w:r>
      <w:r w:rsidR="00885488" w:rsidRPr="00F77676">
        <w:rPr>
          <w:lang w:val="fr-FR"/>
        </w:rPr>
        <w:t xml:space="preserve"> cum duabus sequentibus. PS </w:t>
      </w:r>
      <w:r w:rsidR="00885488" w:rsidRPr="00F77676">
        <w:rPr>
          <w:rStyle w:val="Incipit"/>
          <w:lang w:val="fr-FR"/>
        </w:rPr>
        <w:t>Eructavit</w:t>
      </w:r>
      <w:r w:rsidR="00885488" w:rsidRPr="00F77676">
        <w:rPr>
          <w:lang w:val="fr-FR"/>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Deus noster refugium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Fundamenta</w:t>
      </w:r>
      <w:r w:rsidR="00885488" w:rsidRPr="00B779A9">
        <w:rPr>
          <w:lang w:val="pt-PT"/>
        </w:rPr>
        <w:t xml:space="preserve">. VS </w:t>
      </w:r>
      <w:r w:rsidR="00885488" w:rsidRPr="00F77676">
        <w:rPr>
          <w:rStyle w:val="Incipit"/>
          <w:lang w:val="pt-PT"/>
        </w:rPr>
        <w:t>Diffusa est</w:t>
      </w:r>
      <w:r w:rsidR="00885488" w:rsidRPr="00B779A9">
        <w:rPr>
          <w:lang w:val="pt-PT"/>
        </w:rPr>
        <w:t xml:space="preserve">. RP </w:t>
      </w:r>
      <w:r w:rsidR="00885488" w:rsidRPr="00F77676">
        <w:rPr>
          <w:rStyle w:val="Incipit"/>
          <w:lang w:val="pt-PT"/>
        </w:rPr>
        <w:t>Peregrinos summens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 xml:space="preserve">Pater dum </w:t>
      </w:r>
      <w:r w:rsidR="001D1C08" w:rsidRPr="00F77676">
        <w:rPr>
          <w:rStyle w:val="Incipit"/>
          <w:lang w:val="pt-PT"/>
        </w:rPr>
        <w:t>revert</w:t>
      </w:r>
      <w:r w:rsidR="00885488" w:rsidRPr="00F77676">
        <w:rPr>
          <w:rStyle w:val="Incipit"/>
          <w:lang w:val="pt-PT"/>
        </w:rPr>
        <w:t>itur</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Cum perquirit</w:t>
      </w:r>
      <w:r w:rsidR="00885488" w:rsidRPr="00B779A9">
        <w:rPr>
          <w:lang w:val="pt-PT"/>
        </w:rPr>
        <w:t xml:space="preserve">. </w:t>
      </w:r>
    </w:p>
    <w:p w:rsidR="00885488" w:rsidRPr="00E067BB" w:rsidRDefault="00F80C77" w:rsidP="00415109">
      <w:pPr>
        <w:rPr>
          <w:lang w:val="fr-FR"/>
        </w:rPr>
      </w:pPr>
      <w:r w:rsidRPr="00F77676">
        <w:rPr>
          <w:rStyle w:val="Time2"/>
          <w:lang w:val="pt-PT"/>
        </w:rPr>
        <w:t>In tertio nocturno</w:t>
      </w:r>
      <w:r w:rsidR="00885488" w:rsidRPr="00B779A9">
        <w:rPr>
          <w:lang w:val="pt-PT"/>
        </w:rPr>
        <w:t xml:space="preserve"> AN </w:t>
      </w:r>
      <w:r w:rsidR="00885488" w:rsidRPr="00F77676">
        <w:rPr>
          <w:rStyle w:val="Incipit"/>
          <w:lang w:val="pt-PT"/>
        </w:rPr>
        <w:t>Dii gentium</w:t>
      </w:r>
      <w:r w:rsidR="00885488" w:rsidRPr="00B779A9">
        <w:rPr>
          <w:lang w:val="pt-PT"/>
        </w:rPr>
        <w:t xml:space="preserve"> cum duabus </w:t>
      </w:r>
      <w:r w:rsidR="00BA24A1" w:rsidRPr="00B779A9">
        <w:rPr>
          <w:lang w:val="pt-PT"/>
        </w:rPr>
        <w:t>[</w:t>
      </w:r>
      <w:r w:rsidR="00885488" w:rsidRPr="00B779A9">
        <w:rPr>
          <w:lang w:val="pt-PT"/>
        </w:rPr>
        <w:t>sequentibus</w:t>
      </w:r>
      <w:r w:rsidR="00BA24A1" w:rsidRPr="00B779A9">
        <w:rPr>
          <w:lang w:val="pt-PT"/>
        </w:rPr>
        <w:t>]</w:t>
      </w:r>
      <w:r w:rsidR="00885488" w:rsidRPr="00B779A9">
        <w:rPr>
          <w:lang w:val="pt-PT"/>
        </w:rPr>
        <w:t xml:space="preserve">. </w:t>
      </w:r>
      <w:r w:rsidR="00885488" w:rsidRPr="00E067BB">
        <w:rPr>
          <w:lang w:val="fr-FR"/>
        </w:rPr>
        <w:t xml:space="preserve">PS </w:t>
      </w:r>
      <w:r w:rsidR="00885488" w:rsidRPr="00E067BB">
        <w:rPr>
          <w:rStyle w:val="Incipit"/>
          <w:lang w:val="fr-FR"/>
        </w:rPr>
        <w:t>Cantate</w:t>
      </w:r>
      <w:r w:rsidR="00885488" w:rsidRPr="00E067BB">
        <w:rPr>
          <w:lang w:val="fr-FR"/>
        </w:rPr>
        <w:t xml:space="preserve"> primum. </w:t>
      </w:r>
      <w:r w:rsidR="00BA24A1" w:rsidRPr="00E067BB">
        <w:rPr>
          <w:lang w:val="fr-FR"/>
        </w:rPr>
        <w:t>[</w:t>
      </w:r>
      <w:r w:rsidR="00885488" w:rsidRPr="00E067BB">
        <w:rPr>
          <w:lang w:val="fr-FR"/>
        </w:rPr>
        <w:t>PS</w:t>
      </w:r>
      <w:r w:rsidR="00BA24A1" w:rsidRPr="00E067BB">
        <w:rPr>
          <w:lang w:val="fr-FR"/>
        </w:rPr>
        <w:t>]</w:t>
      </w:r>
      <w:r w:rsidR="00885488" w:rsidRPr="00E067BB">
        <w:rPr>
          <w:lang w:val="fr-FR"/>
        </w:rPr>
        <w:t xml:space="preserve"> </w:t>
      </w:r>
      <w:r w:rsidR="00885488" w:rsidRPr="00E067BB">
        <w:rPr>
          <w:rStyle w:val="Incipit"/>
          <w:lang w:val="fr-FR"/>
        </w:rPr>
        <w:t>Dominus regnavit exultet</w:t>
      </w:r>
      <w:r w:rsidR="00885488" w:rsidRPr="00E067BB">
        <w:rPr>
          <w:lang w:val="fr-FR"/>
        </w:rPr>
        <w:t xml:space="preserve">. </w:t>
      </w:r>
      <w:r w:rsidR="00BA24A1" w:rsidRPr="00E067BB">
        <w:rPr>
          <w:lang w:val="fr-FR"/>
        </w:rPr>
        <w:t>[</w:t>
      </w:r>
      <w:r w:rsidR="00885488" w:rsidRPr="00E067BB">
        <w:rPr>
          <w:lang w:val="fr-FR"/>
        </w:rPr>
        <w:t>PS</w:t>
      </w:r>
      <w:r w:rsidR="00BA24A1" w:rsidRPr="00E067BB">
        <w:rPr>
          <w:lang w:val="fr-FR"/>
        </w:rPr>
        <w:t>]</w:t>
      </w:r>
      <w:r w:rsidR="00885488" w:rsidRPr="00E067BB">
        <w:rPr>
          <w:lang w:val="fr-FR"/>
        </w:rPr>
        <w:t xml:space="preserve"> </w:t>
      </w:r>
      <w:r w:rsidR="00885488" w:rsidRPr="00E067BB">
        <w:rPr>
          <w:rStyle w:val="Incipit"/>
          <w:lang w:val="fr-FR"/>
        </w:rPr>
        <w:t>Cantate</w:t>
      </w:r>
      <w:r w:rsidR="00885488" w:rsidRPr="00E067BB">
        <w:rPr>
          <w:lang w:val="fr-FR"/>
        </w:rPr>
        <w:t xml:space="preserve"> secundum. VS </w:t>
      </w:r>
      <w:r w:rsidR="00885488" w:rsidRPr="00E067BB">
        <w:rPr>
          <w:rStyle w:val="Incipit"/>
          <w:lang w:val="fr-FR"/>
        </w:rPr>
        <w:t>Audi filia</w:t>
      </w:r>
      <w:r w:rsidR="00885488" w:rsidRPr="00E067BB">
        <w:rPr>
          <w:lang w:val="fr-FR"/>
        </w:rPr>
        <w:t xml:space="preserve">. EV </w:t>
      </w:r>
      <w:r w:rsidR="00885488" w:rsidRPr="00E067BB">
        <w:rPr>
          <w:rStyle w:val="Incipit"/>
          <w:lang w:val="fr-FR"/>
        </w:rPr>
        <w:t>Simile est regnum caelorum thesauro</w:t>
      </w:r>
      <w:r w:rsidR="00885488" w:rsidRPr="00E067BB">
        <w:rPr>
          <w:lang w:val="fr-FR"/>
        </w:rPr>
        <w:t xml:space="preserve">. RP </w:t>
      </w:r>
      <w:r w:rsidR="00885488" w:rsidRPr="00E067BB">
        <w:rPr>
          <w:rStyle w:val="Incipit"/>
          <w:lang w:val="fr-FR"/>
        </w:rPr>
        <w:t>Hoc mirandum</w:t>
      </w:r>
      <w:r w:rsidR="00885488" w:rsidRPr="00E067BB">
        <w:rPr>
          <w:lang w:val="fr-FR"/>
        </w:rPr>
        <w:t xml:space="preserve">. </w:t>
      </w:r>
      <w:r w:rsidR="00BA24A1" w:rsidRPr="00E067BB">
        <w:rPr>
          <w:lang w:val="fr-FR"/>
        </w:rPr>
        <w:t>[</w:t>
      </w:r>
      <w:r w:rsidR="00885488" w:rsidRPr="00E067BB">
        <w:rPr>
          <w:lang w:val="fr-FR"/>
        </w:rPr>
        <w:t>RP</w:t>
      </w:r>
      <w:r w:rsidR="00BA24A1" w:rsidRPr="00E067BB">
        <w:rPr>
          <w:lang w:val="fr-FR"/>
        </w:rPr>
        <w:t>]</w:t>
      </w:r>
      <w:r w:rsidR="00885488" w:rsidRPr="00E067BB">
        <w:rPr>
          <w:lang w:val="fr-FR"/>
        </w:rPr>
        <w:t xml:space="preserve"> </w:t>
      </w:r>
      <w:r w:rsidR="00885488" w:rsidRPr="00E067BB">
        <w:rPr>
          <w:rStyle w:val="Incipit"/>
          <w:lang w:val="fr-FR"/>
        </w:rPr>
        <w:t>Huic afflicta</w:t>
      </w:r>
      <w:r w:rsidR="00885488" w:rsidRPr="00E067BB">
        <w:rPr>
          <w:lang w:val="fr-FR"/>
        </w:rPr>
        <w:t xml:space="preserve">. </w:t>
      </w:r>
      <w:r w:rsidR="00BA24A1" w:rsidRPr="00E067BB">
        <w:rPr>
          <w:lang w:val="fr-FR"/>
        </w:rPr>
        <w:t>[</w:t>
      </w:r>
      <w:r w:rsidR="00885488" w:rsidRPr="00E067BB">
        <w:rPr>
          <w:lang w:val="fr-FR"/>
        </w:rPr>
        <w:t>RP</w:t>
      </w:r>
      <w:r w:rsidR="00BA24A1" w:rsidRPr="00E067BB">
        <w:rPr>
          <w:lang w:val="fr-FR"/>
        </w:rPr>
        <w:t>]</w:t>
      </w:r>
      <w:r w:rsidR="00885488" w:rsidRPr="00E067BB">
        <w:rPr>
          <w:lang w:val="fr-FR"/>
        </w:rPr>
        <w:t xml:space="preserve"> </w:t>
      </w:r>
      <w:r w:rsidR="00885488" w:rsidRPr="00E067BB">
        <w:rPr>
          <w:rStyle w:val="Incipit"/>
          <w:lang w:val="fr-FR"/>
        </w:rPr>
        <w:t>Laus perennis</w:t>
      </w:r>
      <w:r w:rsidR="00885488" w:rsidRPr="00E067BB">
        <w:rPr>
          <w:lang w:val="fr-FR"/>
        </w:rPr>
        <w:t xml:space="preserve">. </w:t>
      </w:r>
      <w:r w:rsidR="00867F34" w:rsidRPr="00E067BB">
        <w:rPr>
          <w:lang w:val="fr-FR"/>
        </w:rPr>
        <w:t xml:space="preserve">[TD] </w:t>
      </w:r>
      <w:r w:rsidR="00867F34" w:rsidRPr="00E067BB">
        <w:rPr>
          <w:rStyle w:val="Incipit"/>
          <w:lang w:val="fr-FR"/>
        </w:rPr>
        <w:t>Te deum</w:t>
      </w:r>
      <w:r w:rsidR="00B90803" w:rsidRPr="00E067BB">
        <w:rPr>
          <w:rStyle w:val="Incipit"/>
          <w:lang w:val="fr-FR"/>
        </w:rPr>
        <w:t xml:space="preserve"> laudamus</w:t>
      </w:r>
      <w:r w:rsidR="007D559C" w:rsidRPr="00E067BB">
        <w:rPr>
          <w:lang w:val="fr-FR"/>
        </w:rPr>
        <w:t xml:space="preserve"> </w:t>
      </w:r>
      <w:r w:rsidRPr="00E067BB">
        <w:rPr>
          <w:lang w:val="fr-FR"/>
        </w:rPr>
        <w:t>%D::</w:t>
      </w:r>
      <w:r w:rsidR="007D559C" w:rsidRPr="00E067BB">
        <w:rPr>
          <w:lang w:val="fr-FR"/>
        </w:rPr>
        <w:t>non</w:t>
      </w:r>
      <w:r w:rsidRPr="00E067BB">
        <w:rPr>
          <w:lang w:val="fr-FR"/>
        </w:rPr>
        <w:t>%</w:t>
      </w:r>
      <w:r w:rsidR="007D559C" w:rsidRPr="00E067BB">
        <w:rPr>
          <w:lang w:val="fr-FR"/>
        </w:rPr>
        <w:t xml:space="preserve"> dicitur.</w:t>
      </w:r>
    </w:p>
    <w:p w:rsidR="00885488" w:rsidRPr="00B779A9" w:rsidRDefault="00F80C77" w:rsidP="00415109">
      <w:pPr>
        <w:rPr>
          <w:lang w:val="fr-FR"/>
        </w:rPr>
      </w:pPr>
      <w:r w:rsidRPr="00E067BB">
        <w:rPr>
          <w:rStyle w:val="Time1"/>
          <w:lang w:val="fr-FR"/>
        </w:rPr>
        <w:t>Ad laudes</w:t>
      </w:r>
      <w:r w:rsidR="00885488" w:rsidRPr="00E067BB">
        <w:rPr>
          <w:lang w:val="fr-FR"/>
        </w:rPr>
        <w:t xml:space="preserve"> AN </w:t>
      </w:r>
      <w:r w:rsidR="00885488" w:rsidRPr="00E067BB">
        <w:rPr>
          <w:rStyle w:val="Incipit"/>
          <w:lang w:val="fr-FR"/>
        </w:rPr>
        <w:t>Praecinxit</w:t>
      </w:r>
      <w:r w:rsidR="005A362F" w:rsidRPr="00E067BB">
        <w:rPr>
          <w:i/>
          <w:lang w:val="fr-FR"/>
        </w:rPr>
        <w:t xml:space="preserve"> </w:t>
      </w:r>
      <w:r w:rsidR="00885488" w:rsidRPr="00E067BB">
        <w:rPr>
          <w:rStyle w:val="Incipit"/>
          <w:lang w:val="fr-FR"/>
        </w:rPr>
        <w:t>ingenuam</w:t>
      </w:r>
      <w:r w:rsidR="00867F34" w:rsidRPr="00E067BB">
        <w:rPr>
          <w:lang w:val="fr-FR"/>
        </w:rPr>
        <w:t xml:space="preserve"> cum reliquis quatt</w:t>
      </w:r>
      <w:r w:rsidR="00885488" w:rsidRPr="00E067BB">
        <w:rPr>
          <w:lang w:val="fr-FR"/>
        </w:rPr>
        <w:t>u</w:t>
      </w:r>
      <w:r w:rsidR="00867F34" w:rsidRPr="00E067BB">
        <w:rPr>
          <w:lang w:val="fr-FR"/>
        </w:rPr>
        <w:t>o</w:t>
      </w:r>
      <w:r w:rsidR="00885488" w:rsidRPr="00E067BB">
        <w:rPr>
          <w:lang w:val="fr-FR"/>
        </w:rPr>
        <w:t xml:space="preserve">r. HY </w:t>
      </w:r>
      <w:r w:rsidR="00885488" w:rsidRPr="00E067BB">
        <w:rPr>
          <w:rStyle w:val="Incipit"/>
          <w:lang w:val="fr-FR"/>
        </w:rPr>
        <w:t>Virginis</w:t>
      </w:r>
      <w:r w:rsidR="005A362F" w:rsidRPr="00E067BB">
        <w:rPr>
          <w:i/>
          <w:lang w:val="fr-FR"/>
        </w:rPr>
        <w:t xml:space="preserve"> </w:t>
      </w:r>
      <w:r w:rsidR="00885488" w:rsidRPr="00E067BB">
        <w:rPr>
          <w:rStyle w:val="Incipit"/>
          <w:lang w:val="fr-FR"/>
        </w:rPr>
        <w:t>proles</w:t>
      </w:r>
      <w:r w:rsidR="00885488" w:rsidRPr="00E067BB">
        <w:rPr>
          <w:lang w:val="fr-FR"/>
        </w:rPr>
        <w:t xml:space="preserve">. VS </w:t>
      </w:r>
      <w:r w:rsidR="00382E22" w:rsidRPr="00E067BB">
        <w:rPr>
          <w:rStyle w:val="Incipit"/>
          <w:lang w:val="fr-FR"/>
        </w:rPr>
        <w:t>Adiuv</w:t>
      </w:r>
      <w:r w:rsidR="00885488" w:rsidRPr="00E067BB">
        <w:rPr>
          <w:rStyle w:val="Incipit"/>
          <w:lang w:val="fr-FR"/>
        </w:rPr>
        <w:t>abit</w:t>
      </w:r>
      <w:r w:rsidR="00885488" w:rsidRPr="005B472A">
        <w:rPr>
          <w:lang w:val="fr-FR"/>
        </w:rPr>
        <w:t xml:space="preserve">. </w:t>
      </w:r>
      <w:r w:rsidR="00885488" w:rsidRPr="00E067BB">
        <w:rPr>
          <w:lang w:val="fr-FR"/>
        </w:rPr>
        <w:t xml:space="preserve">AB </w:t>
      </w:r>
      <w:r w:rsidR="00885488" w:rsidRPr="00E067BB">
        <w:rPr>
          <w:rStyle w:val="Incipit"/>
          <w:lang w:val="fr-FR"/>
        </w:rPr>
        <w:t>Salutem</w:t>
      </w:r>
      <w:r w:rsidR="005A362F" w:rsidRPr="00E067BB">
        <w:rPr>
          <w:i/>
          <w:lang w:val="fr-FR"/>
        </w:rPr>
        <w:t xml:space="preserve"> </w:t>
      </w:r>
      <w:r w:rsidR="00885488" w:rsidRPr="00E067BB">
        <w:rPr>
          <w:rStyle w:val="Incipit"/>
          <w:lang w:val="fr-FR"/>
        </w:rPr>
        <w:t>ecclesiae</w:t>
      </w:r>
      <w:r w:rsidR="00885488" w:rsidRPr="00E067BB">
        <w:rPr>
          <w:lang w:val="fr-FR"/>
        </w:rPr>
        <w:t xml:space="preserve">. </w:t>
      </w:r>
      <w:r>
        <w:rPr>
          <w:lang w:val="fr-FR"/>
        </w:rPr>
        <w:t>Suffragium de tempore</w:t>
      </w:r>
      <w:r w:rsidR="00885488" w:rsidRPr="00B779A9">
        <w:rPr>
          <w:lang w:val="fr-FR"/>
        </w:rPr>
        <w:t xml:space="preserve">. De (106r) beata virgine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794880">
        <w:rPr>
          <w:rStyle w:val="Incipit"/>
          <w:lang w:val="fr-FR"/>
        </w:rPr>
        <w:t>Spiritus</w:t>
      </w:r>
      <w:r w:rsidR="005A362F" w:rsidRPr="005A362F">
        <w:rPr>
          <w:i/>
          <w:lang w:val="fr-FR"/>
        </w:rPr>
        <w:t xml:space="preserve"> </w:t>
      </w:r>
      <w:r w:rsidR="00885488" w:rsidRPr="00794880">
        <w:rPr>
          <w:rStyle w:val="Incipit"/>
          <w:lang w:val="fr-FR"/>
        </w:rPr>
        <w:t>sanctus</w:t>
      </w:r>
      <w:r w:rsidR="00885488" w:rsidRPr="00B779A9">
        <w:rPr>
          <w:lang w:val="fr-FR"/>
        </w:rPr>
        <w:t xml:space="preserve">. </w:t>
      </w:r>
      <w:r w:rsidRPr="00F80C77">
        <w:rPr>
          <w:lang w:val="fr-FR"/>
        </w:rPr>
        <w:t>%D::</w:t>
      </w:r>
      <w:r w:rsidR="0010456A" w:rsidRPr="00F80C77">
        <w:rPr>
          <w:lang w:val="fr-FR"/>
        </w:rPr>
        <w:t>De</w:t>
      </w:r>
      <w:r w:rsidR="00D734F4" w:rsidRPr="00F80C77">
        <w:rPr>
          <w:lang w:val="fr-FR"/>
        </w:rPr>
        <w:t xml:space="preserve"> </w:t>
      </w:r>
      <w:r w:rsidR="0010456A" w:rsidRPr="00F80C77">
        <w:rPr>
          <w:lang w:val="fr-FR"/>
        </w:rPr>
        <w:t>omnibus</w:t>
      </w:r>
      <w:r w:rsidR="00D734F4" w:rsidRPr="00F80C77">
        <w:rPr>
          <w:lang w:val="fr-FR"/>
        </w:rPr>
        <w:t xml:space="preserve"> </w:t>
      </w:r>
      <w:r w:rsidR="0010456A" w:rsidRPr="00F80C77">
        <w:rPr>
          <w:lang w:val="fr-FR"/>
        </w:rPr>
        <w:t>sanctis</w:t>
      </w:r>
      <w:r w:rsidR="00D734F4" w:rsidRPr="00F80C77">
        <w:rPr>
          <w:lang w:val="fr-FR"/>
        </w:rPr>
        <w:t xml:space="preserve"> </w:t>
      </w:r>
      <w:r w:rsidR="0010456A" w:rsidRPr="00F80C77">
        <w:rPr>
          <w:lang w:val="fr-FR"/>
        </w:rPr>
        <w:t>[AC]</w:t>
      </w:r>
      <w:r w:rsidR="00D734F4" w:rsidRPr="00F80C77">
        <w:rPr>
          <w:lang w:val="fr-FR"/>
        </w:rPr>
        <w:t xml:space="preserve"> </w:t>
      </w:r>
      <w:r w:rsidR="0010456A" w:rsidRPr="00F77676">
        <w:rPr>
          <w:rStyle w:val="Incipit"/>
          <w:lang w:val="fr-FR"/>
        </w:rPr>
        <w:t>Ecce</w:t>
      </w:r>
      <w:r w:rsidR="00D734F4" w:rsidRPr="00F77676">
        <w:rPr>
          <w:rStyle w:val="Incipit"/>
          <w:lang w:val="fr-FR"/>
        </w:rPr>
        <w:t xml:space="preserve"> </w:t>
      </w:r>
      <w:r w:rsidR="0010456A" w:rsidRPr="00F77676">
        <w:rPr>
          <w:rStyle w:val="Incipit"/>
          <w:lang w:val="fr-FR"/>
        </w:rPr>
        <w:t>dominus</w:t>
      </w:r>
      <w:r w:rsidR="00D734F4" w:rsidRPr="00F77676">
        <w:rPr>
          <w:rStyle w:val="Incipit"/>
          <w:lang w:val="fr-FR"/>
        </w:rPr>
        <w:t xml:space="preserve"> </w:t>
      </w:r>
      <w:r w:rsidR="0010456A" w:rsidRPr="00F77676">
        <w:rPr>
          <w:rStyle w:val="Incipit"/>
          <w:lang w:val="fr-FR"/>
        </w:rPr>
        <w:t>veniet</w:t>
      </w:r>
      <w:r w:rsidRPr="00F80C77">
        <w:rPr>
          <w:lang w:val="fr-FR"/>
        </w:rPr>
        <w:t>%</w:t>
      </w:r>
      <w:r w:rsidR="003136E2">
        <w:rPr>
          <w:lang w:val="fr-FR"/>
        </w:rPr>
        <w:t>.</w:t>
      </w:r>
      <w:r w:rsidR="0010456A" w:rsidRPr="00F80C77">
        <w:rPr>
          <w:lang w:val="fr-FR"/>
        </w:rPr>
        <w:t xml:space="preserve"> </w:t>
      </w:r>
      <w:r w:rsidR="00867F34" w:rsidRPr="00F80C77">
        <w:rPr>
          <w:lang w:val="fr-FR"/>
        </w:rPr>
        <w:t>[</w:t>
      </w:r>
      <w:r w:rsidR="00867F34" w:rsidRPr="00B779A9">
        <w:rPr>
          <w:lang w:val="fr-FR"/>
        </w:rPr>
        <w:t xml:space="preserve">BD] </w:t>
      </w:r>
      <w:r w:rsidR="005F6F99" w:rsidRPr="00794880">
        <w:rPr>
          <w:rStyle w:val="Incipit"/>
          <w:lang w:val="fr-FR"/>
        </w:rPr>
        <w:t>Benedicamus</w:t>
      </w:r>
      <w:r w:rsidR="00805B75" w:rsidRPr="005B472A">
        <w:rPr>
          <w:lang w:val="fr-FR"/>
        </w:rPr>
        <w:t xml:space="preserve"> </w:t>
      </w:r>
      <w:r w:rsidR="00867F34" w:rsidRPr="00B779A9">
        <w:rPr>
          <w:lang w:val="fr-FR"/>
        </w:rPr>
        <w:t>d</w:t>
      </w:r>
      <w:r w:rsidR="00885488" w:rsidRPr="00B779A9">
        <w:rPr>
          <w:lang w:val="fr-FR"/>
        </w:rPr>
        <w:t>e virginibus.</w:t>
      </w:r>
    </w:p>
    <w:p w:rsidR="00885488" w:rsidRPr="005B472A" w:rsidRDefault="00885488" w:rsidP="00415109">
      <w:pPr>
        <w:rPr>
          <w:lang w:val="it-IT"/>
        </w:rPr>
      </w:pPr>
      <w:r w:rsidRPr="00E067BB">
        <w:rPr>
          <w:lang w:val="fr-FR"/>
        </w:rPr>
        <w:lastRenderedPageBreak/>
        <w:t xml:space="preserve">Hac die post maturum officium cantatur </w:t>
      </w:r>
      <w:r w:rsidRPr="00E067BB">
        <w:rPr>
          <w:rStyle w:val="Time1"/>
          <w:lang w:val="fr-FR"/>
        </w:rPr>
        <w:t>missa</w:t>
      </w:r>
      <w:r w:rsidRPr="00E067BB">
        <w:rPr>
          <w:lang w:val="fr-FR"/>
        </w:rPr>
        <w:t xml:space="preserve"> in </w:t>
      </w:r>
      <w:r w:rsidRPr="00E067BB">
        <w:rPr>
          <w:rStyle w:val="Ort"/>
          <w:lang w:val="fr-FR"/>
        </w:rPr>
        <w:t>capella sanctae Barbarae</w:t>
      </w:r>
      <w:r w:rsidRPr="00E067BB">
        <w:rPr>
          <w:lang w:val="fr-FR"/>
        </w:rPr>
        <w:t xml:space="preserve">. </w:t>
      </w:r>
      <w:r w:rsidRPr="005B472A">
        <w:rPr>
          <w:lang w:val="pt-PT"/>
        </w:rPr>
        <w:t xml:space="preserve">IN </w:t>
      </w:r>
      <w:r w:rsidRPr="005B472A">
        <w:rPr>
          <w:rStyle w:val="Incipit"/>
          <w:lang w:val="pt-PT"/>
        </w:rPr>
        <w:t>Gaudeamus</w:t>
      </w:r>
      <w:r w:rsidR="00DD1415" w:rsidRPr="005B472A">
        <w:rPr>
          <w:lang w:val="pt-PT"/>
        </w:rPr>
        <w:t>@34.</w:t>
      </w:r>
      <w:r w:rsidRPr="005B472A">
        <w:rPr>
          <w:lang w:val="pt-PT"/>
        </w:rPr>
        <w:t xml:space="preserve"> </w:t>
      </w:r>
      <w:r w:rsidR="00867F34" w:rsidRPr="005B472A">
        <w:rPr>
          <w:lang w:val="pt-PT"/>
        </w:rPr>
        <w:t xml:space="preserve">[KY] </w:t>
      </w:r>
      <w:r w:rsidR="00867F34" w:rsidRPr="005B472A">
        <w:rPr>
          <w:rStyle w:val="Incipit"/>
          <w:lang w:val="pt-PT"/>
        </w:rPr>
        <w:t>Kyrie</w:t>
      </w:r>
      <w:r w:rsidR="00FE472A" w:rsidRPr="005B472A">
        <w:rPr>
          <w:lang w:val="pt-PT"/>
        </w:rPr>
        <w:t>@</w:t>
      </w:r>
      <w:r w:rsidR="00F80C77" w:rsidRPr="005B472A">
        <w:rPr>
          <w:lang w:val="pt-PT"/>
        </w:rPr>
        <w:t>%D::</w:t>
      </w:r>
      <w:r w:rsidR="00805B75" w:rsidRPr="005B472A">
        <w:rPr>
          <w:lang w:val="pt-PT"/>
        </w:rPr>
        <w:t>et</w:t>
      </w:r>
      <w:r w:rsidR="00F80C77" w:rsidRPr="005B472A">
        <w:rPr>
          <w:lang w:val="pt-PT"/>
        </w:rPr>
        <w:t>%</w:t>
      </w:r>
      <w:r w:rsidR="00805B75" w:rsidRPr="005B472A">
        <w:rPr>
          <w:lang w:val="pt-PT"/>
        </w:rPr>
        <w:t xml:space="preserve"> </w:t>
      </w:r>
      <w:r w:rsidR="00867F34" w:rsidRPr="005B472A">
        <w:rPr>
          <w:lang w:val="pt-PT"/>
        </w:rPr>
        <w:t>d</w:t>
      </w:r>
      <w:r w:rsidRPr="005B472A">
        <w:rPr>
          <w:lang w:val="pt-PT"/>
        </w:rPr>
        <w:t>e virginibus. AL</w:t>
      </w:r>
      <w:r w:rsidR="00867F34" w:rsidRPr="005B472A">
        <w:rPr>
          <w:lang w:val="pt-PT"/>
        </w:rPr>
        <w:t>V</w:t>
      </w:r>
      <w:r w:rsidRPr="005B472A">
        <w:rPr>
          <w:lang w:val="pt-PT"/>
        </w:rPr>
        <w:t xml:space="preserve"> </w:t>
      </w:r>
      <w:r w:rsidRPr="005B472A">
        <w:rPr>
          <w:rStyle w:val="Incipit"/>
          <w:lang w:val="pt-PT"/>
        </w:rPr>
        <w:t>O</w:t>
      </w:r>
      <w:r w:rsidR="005A362F" w:rsidRPr="005B472A">
        <w:rPr>
          <w:i/>
          <w:lang w:val="pt-PT"/>
        </w:rPr>
        <w:t xml:space="preserve"> </w:t>
      </w:r>
      <w:r w:rsidRPr="005B472A">
        <w:rPr>
          <w:rStyle w:val="Incipit"/>
          <w:lang w:val="pt-PT"/>
        </w:rPr>
        <w:t>martyr</w:t>
      </w:r>
      <w:r w:rsidR="005A362F" w:rsidRPr="005B472A">
        <w:rPr>
          <w:i/>
          <w:lang w:val="pt-PT"/>
        </w:rPr>
        <w:t xml:space="preserve"> </w:t>
      </w:r>
      <w:r w:rsidRPr="005B472A">
        <w:rPr>
          <w:rStyle w:val="Incipit"/>
          <w:lang w:val="pt-PT"/>
        </w:rPr>
        <w:t>Christi</w:t>
      </w:r>
      <w:r w:rsidR="00DD1415" w:rsidRPr="005B472A">
        <w:rPr>
          <w:lang w:val="pt-PT"/>
        </w:rPr>
        <w:t>@306.</w:t>
      </w:r>
      <w:r w:rsidRPr="005B472A">
        <w:rPr>
          <w:lang w:val="pt-PT"/>
        </w:rPr>
        <w:t xml:space="preserve"> </w:t>
      </w:r>
      <w:r w:rsidRPr="005B472A">
        <w:rPr>
          <w:lang w:val="it-IT"/>
        </w:rPr>
        <w:t xml:space="preserve">SE </w:t>
      </w:r>
      <w:r w:rsidRPr="005B472A">
        <w:rPr>
          <w:rStyle w:val="Incipit"/>
          <w:lang w:val="it-IT"/>
        </w:rPr>
        <w:t>Leto</w:t>
      </w:r>
      <w:r w:rsidR="005A362F" w:rsidRPr="005B472A">
        <w:rPr>
          <w:i/>
          <w:lang w:val="it-IT"/>
        </w:rPr>
        <w:t xml:space="preserve"> </w:t>
      </w:r>
      <w:r w:rsidRPr="005B472A">
        <w:rPr>
          <w:rStyle w:val="Incipit"/>
          <w:lang w:val="it-IT"/>
        </w:rPr>
        <w:t>corde</w:t>
      </w:r>
      <w:r w:rsidR="00DD1415" w:rsidRPr="005B472A">
        <w:rPr>
          <w:lang w:val="it-IT"/>
        </w:rPr>
        <w:t>@306.</w:t>
      </w:r>
      <w:r w:rsidRPr="005B472A">
        <w:rPr>
          <w:lang w:val="it-IT"/>
        </w:rPr>
        <w:t xml:space="preserve"> OF </w:t>
      </w:r>
      <w:r w:rsidRPr="005B472A">
        <w:rPr>
          <w:rStyle w:val="Incipit"/>
          <w:lang w:val="it-IT"/>
        </w:rPr>
        <w:t>Offerentur</w:t>
      </w:r>
      <w:r w:rsidRPr="005B472A">
        <w:rPr>
          <w:lang w:val="it-IT"/>
        </w:rPr>
        <w:t xml:space="preserve">. </w:t>
      </w:r>
      <w:r w:rsidR="00F80C77" w:rsidRPr="005B472A">
        <w:rPr>
          <w:lang w:val="it-IT"/>
        </w:rPr>
        <w:t>%D::</w:t>
      </w:r>
      <w:r w:rsidR="00805B75" w:rsidRPr="005B472A">
        <w:rPr>
          <w:lang w:val="it-IT"/>
        </w:rPr>
        <w:t>C</w:t>
      </w:r>
      <w:r w:rsidR="00F80C77" w:rsidRPr="005B472A">
        <w:rPr>
          <w:lang w:val="it-IT"/>
        </w:rPr>
        <w:t>ommunio%</w:t>
      </w:r>
      <w:r w:rsidR="00805B75" w:rsidRPr="005B472A">
        <w:rPr>
          <w:lang w:val="it-IT"/>
        </w:rPr>
        <w:t xml:space="preserve"> </w:t>
      </w:r>
      <w:r w:rsidR="00867F34" w:rsidRPr="005B472A">
        <w:rPr>
          <w:lang w:val="it-IT"/>
        </w:rPr>
        <w:t xml:space="preserve">[SA] </w:t>
      </w:r>
      <w:r w:rsidR="00867F34" w:rsidRPr="005B472A">
        <w:rPr>
          <w:rStyle w:val="Incipit"/>
          <w:lang w:val="it-IT"/>
        </w:rPr>
        <w:t>Sanctus</w:t>
      </w:r>
      <w:r w:rsidR="005A362F" w:rsidRPr="005B472A">
        <w:rPr>
          <w:i/>
          <w:lang w:val="it-IT"/>
        </w:rPr>
        <w:t xml:space="preserve"> </w:t>
      </w:r>
      <w:r w:rsidR="00805B75" w:rsidRPr="005B472A">
        <w:rPr>
          <w:lang w:val="it-IT"/>
        </w:rPr>
        <w:t>m</w:t>
      </w:r>
      <w:r w:rsidR="003136E2" w:rsidRPr="005B472A">
        <w:rPr>
          <w:lang w:val="it-IT"/>
        </w:rPr>
        <w:t>%D::</w:t>
      </w:r>
      <w:r w:rsidR="00805B75" w:rsidRPr="005B472A">
        <w:rPr>
          <w:lang w:val="it-IT"/>
        </w:rPr>
        <w:t>in</w:t>
      </w:r>
      <w:r w:rsidR="003136E2" w:rsidRPr="005B472A">
        <w:rPr>
          <w:lang w:val="it-IT"/>
        </w:rPr>
        <w:t>%$E::ai$</w:t>
      </w:r>
      <w:r w:rsidR="00805B75" w:rsidRPr="005B472A">
        <w:rPr>
          <w:lang w:val="it-IT"/>
        </w:rPr>
        <w:t xml:space="preserve">us </w:t>
      </w:r>
      <w:r w:rsidRPr="005B472A">
        <w:rPr>
          <w:lang w:val="it-IT"/>
        </w:rPr>
        <w:t>festivale.</w:t>
      </w:r>
    </w:p>
    <w:p w:rsidR="00885488" w:rsidRPr="003D0C23" w:rsidRDefault="00F80C77" w:rsidP="00415109">
      <w:pPr>
        <w:rPr>
          <w:lang w:val="fr-FR"/>
        </w:rPr>
      </w:pPr>
      <w:r w:rsidRPr="003D0C23">
        <w:rPr>
          <w:rStyle w:val="Time1"/>
          <w:lang w:val="fr-FR"/>
        </w:rPr>
        <w:t>Ad horas</w:t>
      </w:r>
      <w:r w:rsidR="00885488" w:rsidRPr="003D0C23">
        <w:rPr>
          <w:lang w:val="fr-FR"/>
        </w:rPr>
        <w:t xml:space="preserve"> dicantur laudes.</w:t>
      </w:r>
    </w:p>
    <w:p w:rsidR="00885488" w:rsidRPr="003D0C23" w:rsidRDefault="00F80C77" w:rsidP="00415109">
      <w:pPr>
        <w:rPr>
          <w:lang w:val="it-IT"/>
        </w:rPr>
      </w:pPr>
      <w:r w:rsidRPr="003D0C23">
        <w:rPr>
          <w:rStyle w:val="Time1"/>
          <w:lang w:val="fr-FR"/>
        </w:rPr>
        <w:t>Ad officium</w:t>
      </w:r>
      <w:r w:rsidR="00885488" w:rsidRPr="003D0C23">
        <w:rPr>
          <w:lang w:val="fr-FR"/>
        </w:rPr>
        <w:t xml:space="preserve"> IN </w:t>
      </w:r>
      <w:r w:rsidR="00885488" w:rsidRPr="003D0C23">
        <w:rPr>
          <w:rStyle w:val="Incipit"/>
          <w:lang w:val="fr-FR"/>
        </w:rPr>
        <w:t>Gaudeamus omnes</w:t>
      </w:r>
      <w:r w:rsidR="00DD1415" w:rsidRPr="003D0C23">
        <w:rPr>
          <w:lang w:val="fr-FR"/>
        </w:rPr>
        <w:t>@42.</w:t>
      </w:r>
      <w:r w:rsidR="00885488" w:rsidRPr="003D0C23">
        <w:rPr>
          <w:lang w:val="fr-FR"/>
        </w:rPr>
        <w:t xml:space="preserve"> </w:t>
      </w:r>
      <w:r w:rsidR="00C4299F" w:rsidRPr="00B779A9">
        <w:rPr>
          <w:lang w:val="fr-FR"/>
        </w:rPr>
        <w:t xml:space="preserve">[KY] </w:t>
      </w:r>
      <w:r w:rsidR="00C4299F" w:rsidRPr="00F77676">
        <w:rPr>
          <w:rStyle w:val="Incipit"/>
          <w:lang w:val="fr-FR"/>
        </w:rPr>
        <w:t>Kyrie</w:t>
      </w:r>
      <w:r w:rsidR="00C4299F" w:rsidRPr="00B779A9">
        <w:rPr>
          <w:lang w:val="fr-FR"/>
        </w:rPr>
        <w:t xml:space="preserve"> et [SA] </w:t>
      </w:r>
      <w:r w:rsidR="00C4299F" w:rsidRPr="00F77676">
        <w:rPr>
          <w:rStyle w:val="Incipit"/>
          <w:lang w:val="fr-FR"/>
        </w:rPr>
        <w:t>Sanctus</w:t>
      </w:r>
      <w:r w:rsidR="00C4299F" w:rsidRPr="00B779A9">
        <w:rPr>
          <w:lang w:val="fr-FR"/>
        </w:rPr>
        <w:t xml:space="preserve"> </w:t>
      </w:r>
      <w:r w:rsidR="00885488" w:rsidRPr="00B779A9">
        <w:rPr>
          <w:lang w:val="fr-FR"/>
        </w:rPr>
        <w:t xml:space="preserve">de virginibus. </w:t>
      </w:r>
      <w:r w:rsidR="00885488" w:rsidRPr="003D0C23">
        <w:rPr>
          <w:lang w:val="it-IT"/>
        </w:rPr>
        <w:t xml:space="preserve">GR </w:t>
      </w:r>
      <w:r w:rsidR="00885488" w:rsidRPr="003D0C23">
        <w:rPr>
          <w:rStyle w:val="Incipit"/>
          <w:lang w:val="it-IT"/>
        </w:rPr>
        <w:t>Dilexisti iustitiam</w:t>
      </w:r>
      <w:r w:rsidR="00DD1415" w:rsidRPr="003D0C23">
        <w:rPr>
          <w:lang w:val="it-IT"/>
        </w:rPr>
        <w:t>@3.</w:t>
      </w:r>
      <w:r w:rsidR="00885488" w:rsidRPr="003D0C23">
        <w:rPr>
          <w:lang w:val="it-IT"/>
        </w:rPr>
        <w:t xml:space="preserve"> AL</w:t>
      </w:r>
      <w:r w:rsidR="00C4299F" w:rsidRPr="003D0C23">
        <w:rPr>
          <w:lang w:val="it-IT"/>
        </w:rPr>
        <w:t>V</w:t>
      </w:r>
      <w:r w:rsidR="00885488" w:rsidRPr="003D0C23">
        <w:rPr>
          <w:lang w:val="it-IT"/>
        </w:rPr>
        <w:t xml:space="preserve"> </w:t>
      </w:r>
      <w:r w:rsidR="00885488" w:rsidRPr="003D0C23">
        <w:rPr>
          <w:rStyle w:val="Incipit"/>
          <w:lang w:val="it-IT"/>
        </w:rPr>
        <w:t>O martyr Christi Barbara</w:t>
      </w:r>
      <w:r w:rsidR="00885488" w:rsidRPr="003D0C23">
        <w:rPr>
          <w:lang w:val="it-IT"/>
        </w:rPr>
        <w:t xml:space="preserve">. SE </w:t>
      </w:r>
      <w:r w:rsidR="00885488" w:rsidRPr="003D0C23">
        <w:rPr>
          <w:rStyle w:val="Incipit"/>
          <w:lang w:val="it-IT"/>
        </w:rPr>
        <w:t>Leto corde resonemus</w:t>
      </w:r>
      <w:r w:rsidR="00DD1415" w:rsidRPr="003D0C23">
        <w:rPr>
          <w:lang w:val="it-IT"/>
        </w:rPr>
        <w:t>@350.</w:t>
      </w:r>
      <w:r w:rsidR="00885488" w:rsidRPr="003D0C23">
        <w:rPr>
          <w:lang w:val="it-IT"/>
        </w:rPr>
        <w:t xml:space="preserve"> OF </w:t>
      </w:r>
      <w:r w:rsidR="00885488" w:rsidRPr="003D0C23">
        <w:rPr>
          <w:rStyle w:val="Incipit"/>
          <w:lang w:val="it-IT"/>
        </w:rPr>
        <w:t>Offerentur regi</w:t>
      </w:r>
      <w:r w:rsidR="00DD1415" w:rsidRPr="003D0C23">
        <w:rPr>
          <w:lang w:val="it-IT"/>
        </w:rPr>
        <w:t>@3.</w:t>
      </w:r>
      <w:r w:rsidR="003136E2" w:rsidRPr="003D0C23">
        <w:rPr>
          <w:lang w:val="it-IT"/>
        </w:rPr>
        <w:t xml:space="preserve"> CO </w:t>
      </w:r>
      <w:r w:rsidR="003136E2" w:rsidRPr="003D0C23">
        <w:rPr>
          <w:rStyle w:val="Incipit"/>
          <w:lang w:val="it-IT"/>
        </w:rPr>
        <w:t>[</w:t>
      </w:r>
      <w:r w:rsidR="00885488" w:rsidRPr="003D0C23">
        <w:rPr>
          <w:rStyle w:val="Incipit"/>
          <w:lang w:val="it-IT"/>
        </w:rPr>
        <w:t>Diffusa est</w:t>
      </w:r>
      <w:r w:rsidR="003136E2" w:rsidRPr="003D0C23">
        <w:rPr>
          <w:rStyle w:val="Incipit"/>
          <w:lang w:val="it-IT"/>
        </w:rPr>
        <w:t>]</w:t>
      </w:r>
      <w:r w:rsidR="00DD1415" w:rsidRPr="003D0C23">
        <w:rPr>
          <w:lang w:val="it-IT"/>
        </w:rPr>
        <w:t>@3.</w:t>
      </w:r>
    </w:p>
    <w:p w:rsidR="00885488" w:rsidRPr="00B779A9" w:rsidRDefault="00F80C77" w:rsidP="00415109">
      <w:pPr>
        <w:rPr>
          <w:lang w:val="fr-FR"/>
        </w:rPr>
      </w:pPr>
      <w:r w:rsidRPr="003D0C23">
        <w:rPr>
          <w:rStyle w:val="Time1"/>
          <w:lang w:val="pt-PT"/>
        </w:rPr>
        <w:t>In secundis vesperis</w:t>
      </w:r>
      <w:r w:rsidR="00885488" w:rsidRPr="003D0C23">
        <w:rPr>
          <w:lang w:val="pt-PT"/>
        </w:rPr>
        <w:t xml:space="preserve"> AN </w:t>
      </w:r>
      <w:r w:rsidR="00885488" w:rsidRPr="003D0C23">
        <w:rPr>
          <w:rStyle w:val="Incipit"/>
          <w:lang w:val="pt-PT"/>
        </w:rPr>
        <w:t>Praecinxit</w:t>
      </w:r>
      <w:r w:rsidR="005A362F" w:rsidRPr="003D0C23">
        <w:rPr>
          <w:i/>
          <w:lang w:val="pt-PT"/>
        </w:rPr>
        <w:t xml:space="preserve"> </w:t>
      </w:r>
      <w:r w:rsidR="00885488" w:rsidRPr="003D0C23">
        <w:rPr>
          <w:rStyle w:val="Incipit"/>
          <w:lang w:val="pt-PT"/>
        </w:rPr>
        <w:t>ingenuam</w:t>
      </w:r>
      <w:r w:rsidR="00C4299F" w:rsidRPr="003D0C23">
        <w:rPr>
          <w:lang w:val="pt-PT"/>
        </w:rPr>
        <w:t xml:space="preserve"> cum reliquis. Psalmi d</w:t>
      </w:r>
      <w:r w:rsidR="00885488" w:rsidRPr="003D0C23">
        <w:rPr>
          <w:lang w:val="pt-PT"/>
        </w:rPr>
        <w:t xml:space="preserve">e beata virgine. HY </w:t>
      </w:r>
      <w:r w:rsidR="00885488" w:rsidRPr="003D0C23">
        <w:rPr>
          <w:rStyle w:val="Incipit"/>
          <w:lang w:val="pt-PT"/>
        </w:rPr>
        <w:t>Iesu</w:t>
      </w:r>
      <w:r w:rsidR="005A362F" w:rsidRPr="003D0C23">
        <w:rPr>
          <w:i/>
          <w:lang w:val="pt-PT"/>
        </w:rPr>
        <w:t xml:space="preserve"> </w:t>
      </w:r>
      <w:r w:rsidR="00885488" w:rsidRPr="003D0C23">
        <w:rPr>
          <w:rStyle w:val="Incipit"/>
          <w:lang w:val="pt-PT"/>
        </w:rPr>
        <w:t>corona</w:t>
      </w:r>
      <w:r w:rsidR="005A362F" w:rsidRPr="003D0C23">
        <w:rPr>
          <w:i/>
          <w:lang w:val="pt-PT"/>
        </w:rPr>
        <w:t xml:space="preserve"> </w:t>
      </w:r>
      <w:r w:rsidR="00C31823" w:rsidRPr="003D0C23">
        <w:rPr>
          <w:rStyle w:val="Incipit"/>
          <w:lang w:val="pt-PT"/>
        </w:rPr>
        <w:t>vir</w:t>
      </w:r>
      <w:r w:rsidR="00885488" w:rsidRPr="003D0C23">
        <w:rPr>
          <w:rStyle w:val="Incipit"/>
          <w:lang w:val="pt-PT"/>
        </w:rPr>
        <w:t>ginum</w:t>
      </w:r>
      <w:r w:rsidR="00885488" w:rsidRPr="003D0C23">
        <w:rPr>
          <w:lang w:val="pt-PT"/>
        </w:rPr>
        <w:t xml:space="preserve">. VS </w:t>
      </w:r>
      <w:r w:rsidR="00382E22" w:rsidRPr="003D0C23">
        <w:rPr>
          <w:rStyle w:val="Incipit"/>
          <w:lang w:val="pt-PT"/>
        </w:rPr>
        <w:t>Adiuv</w:t>
      </w:r>
      <w:r w:rsidR="00885488" w:rsidRPr="003D0C23">
        <w:rPr>
          <w:rStyle w:val="Incipit"/>
          <w:lang w:val="pt-PT"/>
        </w:rPr>
        <w:t>abit</w:t>
      </w:r>
      <w:r w:rsidR="005A362F" w:rsidRPr="003D0C23">
        <w:rPr>
          <w:i/>
          <w:lang w:val="pt-PT"/>
        </w:rPr>
        <w:t xml:space="preserve"> </w:t>
      </w:r>
      <w:r w:rsidR="00885488" w:rsidRPr="003D0C23">
        <w:rPr>
          <w:rStyle w:val="Incipit"/>
          <w:lang w:val="pt-PT"/>
        </w:rPr>
        <w:t>eam</w:t>
      </w:r>
      <w:r w:rsidR="00885488" w:rsidRPr="003D0C23">
        <w:rPr>
          <w:lang w:val="pt-PT"/>
        </w:rPr>
        <w:t xml:space="preserve">. </w:t>
      </w:r>
      <w:r w:rsidR="00885488" w:rsidRPr="00B779A9">
        <w:rPr>
          <w:lang w:val="fr-FR"/>
        </w:rPr>
        <w:t xml:space="preserve">AM </w:t>
      </w:r>
      <w:r w:rsidR="001C05AE" w:rsidRPr="00794880">
        <w:rPr>
          <w:rStyle w:val="Incipit"/>
          <w:lang w:val="fr-FR"/>
        </w:rPr>
        <w:t>Eia</w:t>
      </w:r>
      <w:r w:rsidR="005A362F" w:rsidRPr="005A362F">
        <w:rPr>
          <w:i/>
          <w:lang w:val="fr-FR"/>
        </w:rPr>
        <w:t xml:space="preserve"> </w:t>
      </w:r>
      <w:r w:rsidR="00885488" w:rsidRPr="00794880">
        <w:rPr>
          <w:rStyle w:val="Incipit"/>
          <w:lang w:val="fr-FR"/>
        </w:rPr>
        <w:t>sponsa</w:t>
      </w:r>
      <w:r w:rsidR="005A362F" w:rsidRPr="005A362F">
        <w:rPr>
          <w:i/>
          <w:lang w:val="fr-FR"/>
        </w:rPr>
        <w:t xml:space="preserve"> </w:t>
      </w:r>
      <w:r w:rsidR="00885488" w:rsidRPr="00794880">
        <w:rPr>
          <w:rStyle w:val="Incipit"/>
          <w:lang w:val="fr-FR"/>
        </w:rPr>
        <w:t>Salomonis</w:t>
      </w:r>
      <w:r w:rsidR="00885488" w:rsidRPr="00B779A9">
        <w:rPr>
          <w:lang w:val="fr-FR"/>
        </w:rPr>
        <w:t xml:space="preserve">. </w:t>
      </w:r>
      <w:r>
        <w:rPr>
          <w:lang w:val="fr-FR"/>
        </w:rPr>
        <w:t>Suffragium de tempore</w:t>
      </w:r>
      <w:r w:rsidR="00885488" w:rsidRPr="00B779A9">
        <w:rPr>
          <w:lang w:val="fr-FR"/>
        </w:rPr>
        <w:t xml:space="preserve">. De beata virgine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794880">
        <w:rPr>
          <w:rStyle w:val="Incipit"/>
          <w:lang w:val="fr-FR"/>
        </w:rPr>
        <w:t>Ne</w:t>
      </w:r>
      <w:r w:rsidR="005A362F" w:rsidRPr="005A362F">
        <w:rPr>
          <w:i/>
          <w:lang w:val="fr-FR"/>
        </w:rPr>
        <w:t xml:space="preserve"> </w:t>
      </w:r>
      <w:r w:rsidR="00885488" w:rsidRPr="00794880">
        <w:rPr>
          <w:rStyle w:val="Incipit"/>
          <w:lang w:val="fr-FR"/>
        </w:rPr>
        <w:t>timeas</w:t>
      </w:r>
      <w:r w:rsidR="00885488" w:rsidRPr="00B779A9">
        <w:rPr>
          <w:lang w:val="fr-FR"/>
        </w:rPr>
        <w:t xml:space="preserve">. De omnibus sanctis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794880">
        <w:rPr>
          <w:rStyle w:val="Incipit"/>
          <w:lang w:val="fr-FR"/>
        </w:rPr>
        <w:t>Ecce</w:t>
      </w:r>
      <w:r w:rsidR="005A362F" w:rsidRPr="005A362F">
        <w:rPr>
          <w:i/>
          <w:lang w:val="fr-FR"/>
        </w:rPr>
        <w:t xml:space="preserve"> </w:t>
      </w:r>
      <w:r w:rsidR="00885488" w:rsidRPr="00794880">
        <w:rPr>
          <w:rStyle w:val="Incipit"/>
          <w:lang w:val="fr-FR"/>
        </w:rPr>
        <w:t>dominus</w:t>
      </w:r>
      <w:r w:rsidR="005A362F" w:rsidRPr="005A362F">
        <w:rPr>
          <w:i/>
          <w:lang w:val="fr-FR"/>
        </w:rPr>
        <w:t xml:space="preserve"> </w:t>
      </w:r>
      <w:r w:rsidR="00885488" w:rsidRPr="00794880">
        <w:rPr>
          <w:rStyle w:val="Incipit"/>
          <w:lang w:val="fr-FR"/>
        </w:rPr>
        <w:t>veniet</w:t>
      </w:r>
      <w:r w:rsidR="00885488" w:rsidRPr="00B779A9">
        <w:rPr>
          <w:lang w:val="fr-FR"/>
        </w:rPr>
        <w:t xml:space="preserve">. </w:t>
      </w:r>
      <w:r w:rsidR="00C4299F" w:rsidRPr="00B779A9">
        <w:rPr>
          <w:lang w:val="fr-FR"/>
        </w:rPr>
        <w:t xml:space="preserve">[BD] </w:t>
      </w:r>
      <w:r w:rsidR="005F6F99" w:rsidRPr="00794880">
        <w:rPr>
          <w:rStyle w:val="Incipit"/>
          <w:lang w:val="fr-FR"/>
        </w:rPr>
        <w:t>Benedicamus</w:t>
      </w:r>
      <w:r w:rsidR="00C4299F" w:rsidRPr="00B779A9">
        <w:rPr>
          <w:lang w:val="fr-FR"/>
        </w:rPr>
        <w:t xml:space="preserve"> de</w:t>
      </w:r>
      <w:r w:rsidR="00885488" w:rsidRPr="00B779A9">
        <w:rPr>
          <w:lang w:val="fr-FR"/>
        </w:rPr>
        <w:t xml:space="preserve"> virginibus.</w:t>
      </w:r>
    </w:p>
    <w:p w:rsidR="00885488" w:rsidRPr="00B779A9" w:rsidRDefault="00F80C77" w:rsidP="00415109">
      <w:pPr>
        <w:rPr>
          <w:lang w:val="fr-FR"/>
        </w:rPr>
      </w:pPr>
      <w:r w:rsidRPr="00F77676">
        <w:rPr>
          <w:rStyle w:val="Time1"/>
          <w:lang w:val="fr-FR"/>
        </w:rPr>
        <w:t>Ad completorium</w:t>
      </w:r>
      <w:r w:rsidR="00885488" w:rsidRPr="00B779A9">
        <w:rPr>
          <w:lang w:val="fr-FR"/>
        </w:rPr>
        <w:t xml:space="preserve"> ut supra.</w:t>
      </w:r>
    </w:p>
    <w:p w:rsidR="00885488" w:rsidRPr="00F77676" w:rsidRDefault="00885488" w:rsidP="00415109">
      <w:pPr>
        <w:pStyle w:val="berschrift1"/>
        <w:rPr>
          <w:lang w:val="fr-FR"/>
        </w:rPr>
      </w:pPr>
      <w:r w:rsidRPr="00F77676">
        <w:rPr>
          <w:lang w:val="fr-FR"/>
        </w:rPr>
        <w:t>FERIA QUINTA</w:t>
      </w:r>
    </w:p>
    <w:p w:rsidR="00885488" w:rsidRPr="00F77676" w:rsidRDefault="00F80C77" w:rsidP="00415109">
      <w:pPr>
        <w:rPr>
          <w:lang w:val="it-IT"/>
        </w:rPr>
      </w:pPr>
      <w:r w:rsidRPr="00F77676">
        <w:rPr>
          <w:rStyle w:val="Time1"/>
          <w:lang w:val="it-IT"/>
        </w:rPr>
        <w:t>[Ad matutinum]</w:t>
      </w:r>
      <w:r w:rsidR="00885488" w:rsidRPr="00F77676">
        <w:rPr>
          <w:lang w:val="it-IT"/>
        </w:rPr>
        <w:t xml:space="preserve"> AB </w:t>
      </w:r>
      <w:r w:rsidR="00885488" w:rsidRPr="00F77676">
        <w:rPr>
          <w:rStyle w:val="Incipit"/>
          <w:lang w:val="it-IT"/>
        </w:rPr>
        <w:t>Benedicta tu in mulieribus</w:t>
      </w:r>
      <w:r w:rsidR="00885488" w:rsidRPr="00F77676">
        <w:rPr>
          <w:lang w:val="it-IT"/>
        </w:rPr>
        <w:t>.</w:t>
      </w:r>
    </w:p>
    <w:p w:rsidR="00885488" w:rsidRPr="00B779A9" w:rsidRDefault="00F80C77" w:rsidP="00415109">
      <w:pPr>
        <w:rPr>
          <w:lang w:val="pt-PT"/>
        </w:rPr>
      </w:pPr>
      <w:r w:rsidRPr="00F77676">
        <w:rPr>
          <w:rStyle w:val="Time1"/>
          <w:lang w:val="pt-PT"/>
        </w:rPr>
        <w:t>Ad vesperas</w:t>
      </w:r>
      <w:r w:rsidR="00885488" w:rsidRPr="00F77676">
        <w:rPr>
          <w:lang w:val="pt-PT"/>
        </w:rPr>
        <w:t xml:space="preserve"> </w:t>
      </w:r>
      <w:r w:rsidR="00BA24A1" w:rsidRPr="00F77676">
        <w:rPr>
          <w:lang w:val="pt-PT"/>
        </w:rPr>
        <w:t>[</w:t>
      </w:r>
      <w:r w:rsidR="00885488" w:rsidRPr="00F77676">
        <w:rPr>
          <w:lang w:val="pt-PT"/>
        </w:rPr>
        <w:t>AM</w:t>
      </w:r>
      <w:r w:rsidR="00BA24A1" w:rsidRPr="00F77676">
        <w:rPr>
          <w:lang w:val="pt-PT"/>
        </w:rPr>
        <w:t>]</w:t>
      </w:r>
      <w:r w:rsidR="00885488" w:rsidRPr="00F77676">
        <w:rPr>
          <w:lang w:val="pt-PT"/>
        </w:rPr>
        <w:t xml:space="preserve"> </w:t>
      </w:r>
      <w:r w:rsidR="00885488" w:rsidRPr="00F77676">
        <w:rPr>
          <w:rStyle w:val="Incipit"/>
          <w:lang w:val="pt-PT"/>
        </w:rPr>
        <w:t xml:space="preserve">Expectabo dominum </w:t>
      </w:r>
      <w:r w:rsidR="001B7479" w:rsidRPr="00F77676">
        <w:rPr>
          <w:rStyle w:val="Incipit"/>
          <w:lang w:val="pt-PT"/>
        </w:rPr>
        <w:t>salvator</w:t>
      </w:r>
      <w:r w:rsidR="00885488" w:rsidRPr="00F77676">
        <w:rPr>
          <w:rStyle w:val="Incipit"/>
          <w:lang w:val="pt-PT"/>
        </w:rPr>
        <w:t>em</w:t>
      </w:r>
      <w:r w:rsidR="00885488" w:rsidRPr="00F77676">
        <w:rPr>
          <w:lang w:val="pt-PT"/>
        </w:rPr>
        <w:t>.</w:t>
      </w:r>
    </w:p>
    <w:p w:rsidR="00885488" w:rsidRPr="00F77676" w:rsidRDefault="003136E2" w:rsidP="00415109">
      <w:pPr>
        <w:pStyle w:val="berschrift1"/>
        <w:rPr>
          <w:lang w:val="pt-PT"/>
        </w:rPr>
      </w:pPr>
      <w:r w:rsidRPr="00F77676">
        <w:rPr>
          <w:lang w:val="pt-PT"/>
        </w:rPr>
        <w:t xml:space="preserve">(106v) </w:t>
      </w:r>
      <w:r w:rsidR="00F80C77" w:rsidRPr="00F77676">
        <w:rPr>
          <w:lang w:val="pt-PT"/>
        </w:rPr>
        <w:t>DE SANCTO NICOLAO</w:t>
      </w:r>
    </w:p>
    <w:p w:rsidR="00885488" w:rsidRPr="00B779A9" w:rsidRDefault="00885488" w:rsidP="00415109">
      <w:pPr>
        <w:rPr>
          <w:lang w:val="pt-PT"/>
        </w:rPr>
      </w:pPr>
      <w:r w:rsidRPr="00B779A9">
        <w:rPr>
          <w:lang w:val="pt-PT"/>
        </w:rPr>
        <w:t>Binos facimus ut de confessore et pontifice.</w:t>
      </w:r>
    </w:p>
    <w:p w:rsidR="00885488" w:rsidRPr="00B779A9" w:rsidRDefault="00F80C77" w:rsidP="00415109">
      <w:pPr>
        <w:rPr>
          <w:lang w:val="pt-PT"/>
        </w:rPr>
      </w:pPr>
      <w:r w:rsidRPr="00F77676">
        <w:rPr>
          <w:rStyle w:val="Time1"/>
          <w:lang w:val="pt-PT"/>
        </w:rPr>
        <w:t>Ad vesperas</w:t>
      </w:r>
      <w:r w:rsidR="00885488" w:rsidRPr="00B779A9">
        <w:rPr>
          <w:lang w:val="pt-PT"/>
        </w:rPr>
        <w:t xml:space="preserve"> super psalmos AN </w:t>
      </w:r>
      <w:r w:rsidR="00885488" w:rsidRPr="00794880">
        <w:rPr>
          <w:rStyle w:val="Incipit"/>
          <w:lang w:val="pt-PT"/>
        </w:rPr>
        <w:t>Omnibus</w:t>
      </w:r>
      <w:r w:rsidR="005A362F" w:rsidRPr="005A362F">
        <w:rPr>
          <w:i/>
          <w:lang w:val="pt-PT"/>
        </w:rPr>
        <w:t xml:space="preserve"> </w:t>
      </w:r>
      <w:r w:rsidR="00885488" w:rsidRPr="00794880">
        <w:rPr>
          <w:rStyle w:val="Incipit"/>
          <w:lang w:val="pt-PT"/>
        </w:rPr>
        <w:t>se</w:t>
      </w:r>
      <w:r w:rsidR="005A362F" w:rsidRPr="005A362F">
        <w:rPr>
          <w:i/>
          <w:lang w:val="pt-PT"/>
        </w:rPr>
        <w:t xml:space="preserve"> </w:t>
      </w:r>
      <w:r w:rsidR="00885488" w:rsidRPr="00794880">
        <w:rPr>
          <w:rStyle w:val="Incipit"/>
          <w:lang w:val="pt-PT"/>
        </w:rPr>
        <w:t>in</w:t>
      </w:r>
      <w:r w:rsidR="00702792" w:rsidRPr="00794880">
        <w:rPr>
          <w:rStyle w:val="Incipit"/>
          <w:lang w:val="pt-PT"/>
        </w:rPr>
        <w:t>voc</w:t>
      </w:r>
      <w:r w:rsidR="00885488" w:rsidRPr="00794880">
        <w:rPr>
          <w:rStyle w:val="Incipit"/>
          <w:lang w:val="pt-PT"/>
        </w:rPr>
        <w:t>antibus</w:t>
      </w:r>
      <w:r w:rsidR="00885488" w:rsidRPr="00B779A9">
        <w:rPr>
          <w:lang w:val="pt-PT"/>
        </w:rPr>
        <w:t xml:space="preserve">. </w:t>
      </w:r>
      <w:r w:rsidR="00C4299F" w:rsidRPr="00B779A9">
        <w:rPr>
          <w:lang w:val="pt-PT"/>
        </w:rPr>
        <w:t>Psalmi omnia Laudate</w:t>
      </w:r>
      <w:r w:rsidR="00885488" w:rsidRPr="00B779A9">
        <w:rPr>
          <w:lang w:val="pt-PT"/>
        </w:rPr>
        <w:t xml:space="preserve">. RP </w:t>
      </w:r>
      <w:r w:rsidR="00885488" w:rsidRPr="00794880">
        <w:rPr>
          <w:rStyle w:val="Incipit"/>
          <w:lang w:val="pt-PT"/>
        </w:rPr>
        <w:t>Beatus</w:t>
      </w:r>
      <w:r w:rsidR="005A362F" w:rsidRPr="005A362F">
        <w:rPr>
          <w:i/>
          <w:lang w:val="pt-PT"/>
        </w:rPr>
        <w:t xml:space="preserve"> </w:t>
      </w:r>
      <w:r w:rsidR="00885488" w:rsidRPr="00794880">
        <w:rPr>
          <w:rStyle w:val="Incipit"/>
          <w:lang w:val="pt-PT"/>
        </w:rPr>
        <w:t>Nicolaus</w:t>
      </w:r>
      <w:r w:rsidR="005A362F" w:rsidRPr="005A362F">
        <w:rPr>
          <w:i/>
          <w:lang w:val="pt-PT"/>
        </w:rPr>
        <w:t xml:space="preserve"> </w:t>
      </w:r>
      <w:r w:rsidR="00885488" w:rsidRPr="00794880">
        <w:rPr>
          <w:rStyle w:val="Incipit"/>
          <w:lang w:val="pt-PT"/>
        </w:rPr>
        <w:t>iam</w:t>
      </w:r>
      <w:r w:rsidR="00885488" w:rsidRPr="00B779A9">
        <w:rPr>
          <w:lang w:val="pt-PT"/>
        </w:rPr>
        <w:t xml:space="preserve">. HY </w:t>
      </w:r>
      <w:r w:rsidR="00885488" w:rsidRPr="00794880">
        <w:rPr>
          <w:rStyle w:val="Incipit"/>
          <w:lang w:val="pt-PT"/>
        </w:rPr>
        <w:t>Plaudat</w:t>
      </w:r>
      <w:r w:rsidR="005A362F" w:rsidRPr="005A362F">
        <w:rPr>
          <w:i/>
          <w:lang w:val="pt-PT"/>
        </w:rPr>
        <w:t xml:space="preserve"> </w:t>
      </w:r>
      <w:r w:rsidR="00885488" w:rsidRPr="00794880">
        <w:rPr>
          <w:rStyle w:val="Incipit"/>
          <w:lang w:val="pt-PT"/>
        </w:rPr>
        <w:t>laetitia</w:t>
      </w:r>
      <w:r w:rsidR="005A362F" w:rsidRPr="005A362F">
        <w:rPr>
          <w:i/>
          <w:lang w:val="pt-PT"/>
        </w:rPr>
        <w:t xml:space="preserve"> </w:t>
      </w:r>
      <w:r w:rsidR="00885488" w:rsidRPr="00794880">
        <w:rPr>
          <w:rStyle w:val="Incipit"/>
          <w:lang w:val="pt-PT"/>
        </w:rPr>
        <w:t>lux</w:t>
      </w:r>
      <w:r w:rsidR="005A362F" w:rsidRPr="005A362F">
        <w:rPr>
          <w:i/>
          <w:lang w:val="pt-PT"/>
        </w:rPr>
        <w:t xml:space="preserve"> </w:t>
      </w:r>
      <w:r w:rsidR="00885488" w:rsidRPr="00794880">
        <w:rPr>
          <w:rStyle w:val="Incipit"/>
          <w:lang w:val="pt-PT"/>
        </w:rPr>
        <w:t>hodierna</w:t>
      </w:r>
      <w:r w:rsidR="00885488" w:rsidRPr="00B779A9">
        <w:rPr>
          <w:lang w:val="pt-PT"/>
        </w:rPr>
        <w:t xml:space="preserve">. VS </w:t>
      </w:r>
      <w:r w:rsidR="00885488" w:rsidRPr="00794880">
        <w:rPr>
          <w:rStyle w:val="Incipit"/>
          <w:lang w:val="pt-PT"/>
        </w:rPr>
        <w:t>Gloria</w:t>
      </w:r>
      <w:r w:rsidR="005A362F" w:rsidRPr="005A362F">
        <w:rPr>
          <w:i/>
          <w:lang w:val="pt-PT"/>
        </w:rPr>
        <w:t xml:space="preserve"> </w:t>
      </w:r>
      <w:r w:rsidR="00885488" w:rsidRPr="00794880">
        <w:rPr>
          <w:rStyle w:val="Incipit"/>
          <w:lang w:val="pt-PT"/>
        </w:rPr>
        <w:t>et</w:t>
      </w:r>
      <w:r w:rsidR="005A362F" w:rsidRPr="005A362F">
        <w:rPr>
          <w:i/>
          <w:lang w:val="pt-PT"/>
        </w:rPr>
        <w:t xml:space="preserve"> </w:t>
      </w:r>
      <w:r w:rsidR="00885488" w:rsidRPr="00794880">
        <w:rPr>
          <w:rStyle w:val="Incipit"/>
          <w:lang w:val="pt-PT"/>
        </w:rPr>
        <w:t>honore</w:t>
      </w:r>
      <w:r w:rsidR="00885488" w:rsidRPr="00B779A9">
        <w:rPr>
          <w:lang w:val="pt-PT"/>
        </w:rPr>
        <w:t xml:space="preserve">. AM </w:t>
      </w:r>
      <w:r w:rsidR="00885488" w:rsidRPr="00794880">
        <w:rPr>
          <w:rStyle w:val="Incipit"/>
          <w:lang w:val="pt-PT"/>
        </w:rPr>
        <w:t>O</w:t>
      </w:r>
      <w:r w:rsidR="005A362F" w:rsidRPr="005A362F">
        <w:rPr>
          <w:i/>
          <w:lang w:val="pt-PT"/>
        </w:rPr>
        <w:t xml:space="preserve"> </w:t>
      </w:r>
      <w:r w:rsidR="00885488" w:rsidRPr="00794880">
        <w:rPr>
          <w:rStyle w:val="Incipit"/>
          <w:lang w:val="pt-PT"/>
        </w:rPr>
        <w:t>pastor</w:t>
      </w:r>
      <w:r w:rsidR="005A362F" w:rsidRPr="005A362F">
        <w:rPr>
          <w:i/>
          <w:lang w:val="pt-PT"/>
        </w:rPr>
        <w:t xml:space="preserve"> </w:t>
      </w:r>
      <w:r w:rsidR="00885488" w:rsidRPr="00794880">
        <w:rPr>
          <w:rStyle w:val="Incipit"/>
          <w:lang w:val="pt-PT"/>
        </w:rPr>
        <w:t>aeterne</w:t>
      </w:r>
      <w:r w:rsidR="00885488" w:rsidRPr="00B779A9">
        <w:rPr>
          <w:lang w:val="pt-PT"/>
        </w:rPr>
        <w:t xml:space="preserve">. </w:t>
      </w:r>
      <w:r>
        <w:rPr>
          <w:lang w:val="pt-PT"/>
        </w:rPr>
        <w:t>Suffragium d</w:t>
      </w:r>
      <w:r w:rsidR="00885488" w:rsidRPr="00B779A9">
        <w:rPr>
          <w:lang w:val="pt-PT"/>
        </w:rPr>
        <w:t xml:space="preserve">e </w:t>
      </w:r>
      <w:r>
        <w:rPr>
          <w:lang w:val="pt-PT"/>
        </w:rPr>
        <w:t>feria</w:t>
      </w:r>
      <w:r w:rsidR="00885488" w:rsidRPr="00B779A9">
        <w:rPr>
          <w:lang w:val="pt-PT"/>
        </w:rPr>
        <w:t xml:space="preserve">. </w:t>
      </w:r>
      <w:r w:rsidR="003136E2">
        <w:rPr>
          <w:lang w:val="pt-PT"/>
        </w:rPr>
        <w:t>De sancto Andrea</w:t>
      </w:r>
      <w:r w:rsidR="00885488" w:rsidRPr="00B779A9">
        <w:rPr>
          <w:lang w:val="pt-PT"/>
        </w:rPr>
        <w:t xml:space="preserve">.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Ne</w:t>
      </w:r>
      <w:r w:rsidR="005A362F" w:rsidRPr="005A362F">
        <w:rPr>
          <w:i/>
          <w:lang w:val="pt-PT"/>
        </w:rPr>
        <w:t xml:space="preserve"> </w:t>
      </w:r>
      <w:r w:rsidR="00885488" w:rsidRPr="00794880">
        <w:rPr>
          <w:rStyle w:val="Incipit"/>
          <w:lang w:val="pt-PT"/>
        </w:rPr>
        <w:t>timeas</w:t>
      </w:r>
      <w:r w:rsidR="005A362F" w:rsidRPr="005A362F">
        <w:rPr>
          <w:i/>
          <w:lang w:val="pt-PT"/>
        </w:rPr>
        <w:t xml:space="preserve"> </w:t>
      </w:r>
      <w:r w:rsidR="00885488" w:rsidRPr="00794880">
        <w:rPr>
          <w:rStyle w:val="Incipit"/>
          <w:lang w:val="pt-PT"/>
        </w:rPr>
        <w:t>Maria</w:t>
      </w:r>
      <w:r w:rsidR="00885488" w:rsidRPr="00B779A9">
        <w:rPr>
          <w:lang w:val="pt-PT"/>
        </w:rPr>
        <w:t xml:space="preserve">. </w:t>
      </w:r>
      <w:r w:rsidR="00C4299F" w:rsidRPr="00B779A9">
        <w:rPr>
          <w:lang w:val="pt-PT"/>
        </w:rPr>
        <w:t xml:space="preserve">[BD] </w:t>
      </w:r>
      <w:r w:rsidR="005F6F99" w:rsidRPr="00794880">
        <w:rPr>
          <w:rStyle w:val="Incipit"/>
          <w:lang w:val="pt-PT"/>
        </w:rPr>
        <w:t>Benedicamus</w:t>
      </w:r>
      <w:r w:rsidR="00C4299F" w:rsidRPr="00B779A9">
        <w:rPr>
          <w:lang w:val="pt-PT"/>
        </w:rPr>
        <w:t xml:space="preserve"> de </w:t>
      </w:r>
      <w:r w:rsidR="00885488" w:rsidRPr="00B779A9">
        <w:rPr>
          <w:lang w:val="pt-PT"/>
        </w:rPr>
        <w:t xml:space="preserve">confessoribus. </w:t>
      </w:r>
    </w:p>
    <w:p w:rsidR="00885488" w:rsidRPr="00F77676" w:rsidRDefault="00F80C77" w:rsidP="00415109">
      <w:pPr>
        <w:rPr>
          <w:lang w:val="en-US"/>
        </w:rPr>
      </w:pPr>
      <w:r w:rsidRPr="00F77676">
        <w:rPr>
          <w:rStyle w:val="Time1"/>
          <w:lang w:val="en-US"/>
        </w:rPr>
        <w:t>Ad completorium</w:t>
      </w:r>
      <w:r w:rsidR="00885488" w:rsidRPr="00F77676">
        <w:rPr>
          <w:lang w:val="en-US"/>
        </w:rPr>
        <w:t xml:space="preserve"> HY </w:t>
      </w:r>
      <w:r w:rsidR="00885488" w:rsidRPr="00F77676">
        <w:rPr>
          <w:rStyle w:val="Incipit"/>
          <w:lang w:val="en-US"/>
        </w:rPr>
        <w:t>Veni redemptor</w:t>
      </w:r>
      <w:r w:rsidR="00885488" w:rsidRPr="00F77676">
        <w:rPr>
          <w:lang w:val="en-US"/>
        </w:rPr>
        <w:t xml:space="preserve">. AD </w:t>
      </w:r>
      <w:r w:rsidR="00885488" w:rsidRPr="00F77676">
        <w:rPr>
          <w:rStyle w:val="Incipit"/>
          <w:lang w:val="en-US"/>
        </w:rPr>
        <w:t xml:space="preserve">Qui </w:t>
      </w:r>
      <w:r w:rsidR="00872B44" w:rsidRPr="00F77676">
        <w:rPr>
          <w:rStyle w:val="Incipit"/>
          <w:lang w:val="en-US"/>
        </w:rPr>
        <w:t>vent</w:t>
      </w:r>
      <w:r w:rsidR="00885488" w:rsidRPr="00F77676">
        <w:rPr>
          <w:rStyle w:val="Incipit"/>
          <w:lang w:val="en-US"/>
        </w:rPr>
        <w:t>urus est</w:t>
      </w:r>
      <w:r w:rsidR="00885488" w:rsidRPr="00F77676">
        <w:rPr>
          <w:lang w:val="en-US"/>
        </w:rPr>
        <w:t>.</w:t>
      </w:r>
    </w:p>
    <w:p w:rsidR="00885488" w:rsidRPr="00F77676" w:rsidRDefault="00F80C77" w:rsidP="00415109">
      <w:pPr>
        <w:rPr>
          <w:lang w:val="en-US"/>
        </w:rPr>
      </w:pPr>
      <w:r w:rsidRPr="00F77676">
        <w:rPr>
          <w:rStyle w:val="Time1"/>
          <w:lang w:val="en-US"/>
        </w:rPr>
        <w:t>Ad matutinum</w:t>
      </w:r>
      <w:r w:rsidR="00885488" w:rsidRPr="00F77676">
        <w:rPr>
          <w:lang w:val="en-US"/>
        </w:rPr>
        <w:t xml:space="preserve"> I</w:t>
      </w:r>
      <w:r w:rsidR="00C4299F" w:rsidRPr="00F77676">
        <w:rPr>
          <w:lang w:val="en-US"/>
        </w:rPr>
        <w:t>N</w:t>
      </w:r>
      <w:r w:rsidR="00885488" w:rsidRPr="00F77676">
        <w:rPr>
          <w:lang w:val="en-US"/>
        </w:rPr>
        <w:t xml:space="preserve">V </w:t>
      </w:r>
      <w:r w:rsidR="00885488" w:rsidRPr="00F77676">
        <w:rPr>
          <w:rStyle w:val="Incipit"/>
          <w:lang w:val="en-US"/>
        </w:rPr>
        <w:t>Confessorum regem adoremus</w:t>
      </w:r>
      <w:r w:rsidR="00885488" w:rsidRPr="00F77676">
        <w:rPr>
          <w:lang w:val="en-US"/>
        </w:rPr>
        <w:t xml:space="preserve">. HY </w:t>
      </w:r>
      <w:r w:rsidR="00885488" w:rsidRPr="00F77676">
        <w:rPr>
          <w:rStyle w:val="Incipit"/>
          <w:lang w:val="en-US"/>
        </w:rPr>
        <w:t xml:space="preserve">Christe </w:t>
      </w:r>
      <w:r w:rsidR="001B7479" w:rsidRPr="00F77676">
        <w:rPr>
          <w:rStyle w:val="Incipit"/>
          <w:lang w:val="en-US"/>
        </w:rPr>
        <w:t>salvator</w:t>
      </w:r>
      <w:r w:rsidR="00885488" w:rsidRPr="00F77676">
        <w:rPr>
          <w:rStyle w:val="Incipit"/>
          <w:lang w:val="en-US"/>
        </w:rPr>
        <w:t xml:space="preserve"> pietatis</w:t>
      </w:r>
      <w:r w:rsidR="00885488" w:rsidRPr="00F77676">
        <w:rPr>
          <w:lang w:val="en-US"/>
        </w:rPr>
        <w:t>.</w:t>
      </w:r>
    </w:p>
    <w:p w:rsidR="00885488" w:rsidRPr="00B779A9" w:rsidRDefault="00F80C77" w:rsidP="00415109">
      <w:pPr>
        <w:rPr>
          <w:lang w:val="pt-PT"/>
        </w:rPr>
      </w:pPr>
      <w:r w:rsidRPr="00F77676">
        <w:rPr>
          <w:rStyle w:val="Time2"/>
          <w:lang w:val="en-US"/>
        </w:rPr>
        <w:t>In primo nocturno</w:t>
      </w:r>
      <w:r w:rsidR="00885488" w:rsidRPr="00F77676">
        <w:rPr>
          <w:lang w:val="en-US"/>
        </w:rPr>
        <w:t xml:space="preserve"> AN </w:t>
      </w:r>
      <w:r w:rsidR="00885488" w:rsidRPr="00F77676">
        <w:rPr>
          <w:rStyle w:val="Incipit"/>
          <w:lang w:val="en-US"/>
        </w:rPr>
        <w:t>Nobilissimis siquidem</w:t>
      </w:r>
      <w:r w:rsidR="00885488" w:rsidRPr="00F77676">
        <w:rPr>
          <w:lang w:val="en-US"/>
        </w:rPr>
        <w:t xml:space="preserve"> cum duabus sequentibus. </w:t>
      </w:r>
      <w:r w:rsidR="00885488" w:rsidRPr="00F77676">
        <w:rPr>
          <w:lang w:val="fr-FR"/>
        </w:rPr>
        <w:t xml:space="preserve">PS </w:t>
      </w:r>
      <w:r w:rsidR="00885488" w:rsidRPr="00F77676">
        <w:rPr>
          <w:rStyle w:val="Incipit"/>
          <w:lang w:val="fr-FR"/>
        </w:rPr>
        <w:t xml:space="preserve">Beatus </w:t>
      </w:r>
      <w:r w:rsidR="00C31823" w:rsidRPr="00F77676">
        <w:rPr>
          <w:rStyle w:val="Incipit"/>
          <w:lang w:val="fr-FR"/>
        </w:rPr>
        <w:t>vir</w:t>
      </w:r>
      <w:r w:rsidR="00885488" w:rsidRPr="00F77676">
        <w:rPr>
          <w:lang w:val="fr-FR"/>
        </w:rPr>
        <w:t xml:space="preserve">. </w:t>
      </w:r>
      <w:r w:rsidR="00BA24A1" w:rsidRPr="00F77676">
        <w:rPr>
          <w:lang w:val="fr-FR"/>
        </w:rPr>
        <w:t>[</w:t>
      </w:r>
      <w:r w:rsidR="00885488" w:rsidRPr="00F77676">
        <w:rPr>
          <w:lang w:val="fr-FR"/>
        </w:rPr>
        <w:t>PS</w:t>
      </w:r>
      <w:r w:rsidR="00BA24A1" w:rsidRPr="00F77676">
        <w:rPr>
          <w:lang w:val="fr-FR"/>
        </w:rPr>
        <w:t>]</w:t>
      </w:r>
      <w:r w:rsidR="00885488" w:rsidRPr="00F77676">
        <w:rPr>
          <w:lang w:val="fr-FR"/>
        </w:rPr>
        <w:t xml:space="preserve"> </w:t>
      </w:r>
      <w:r w:rsidR="00885488" w:rsidRPr="00F77676">
        <w:rPr>
          <w:rStyle w:val="Incipit"/>
          <w:lang w:val="fr-FR"/>
        </w:rPr>
        <w:t>Quare fremuerunt</w:t>
      </w:r>
      <w:r w:rsidR="00885488" w:rsidRPr="00F77676">
        <w:rPr>
          <w:lang w:val="fr-FR"/>
        </w:rPr>
        <w:t xml:space="preserve">. </w:t>
      </w:r>
      <w:r w:rsidR="00BA24A1" w:rsidRPr="00F77676">
        <w:rPr>
          <w:lang w:val="fr-FR"/>
        </w:rPr>
        <w:t>[</w:t>
      </w:r>
      <w:r w:rsidR="00885488" w:rsidRPr="00F77676">
        <w:rPr>
          <w:lang w:val="fr-FR"/>
        </w:rPr>
        <w:t>PS</w:t>
      </w:r>
      <w:r w:rsidR="00BA24A1" w:rsidRPr="00F77676">
        <w:rPr>
          <w:lang w:val="fr-FR"/>
        </w:rPr>
        <w:t>]</w:t>
      </w:r>
      <w:r w:rsidR="00885488" w:rsidRPr="00F77676">
        <w:rPr>
          <w:lang w:val="fr-FR"/>
        </w:rPr>
        <w:t xml:space="preserve"> </w:t>
      </w:r>
      <w:r w:rsidR="00885488" w:rsidRPr="00F77676">
        <w:rPr>
          <w:rStyle w:val="Incipit"/>
          <w:lang w:val="fr-FR"/>
        </w:rPr>
        <w:t>Domine quid multipli</w:t>
      </w:r>
      <w:r w:rsidR="00B90803" w:rsidRPr="00F77676">
        <w:rPr>
          <w:rStyle w:val="Incipit"/>
          <w:lang w:val="fr-FR"/>
        </w:rPr>
        <w:t>cati</w:t>
      </w:r>
      <w:r w:rsidR="00885488" w:rsidRPr="00F77676">
        <w:rPr>
          <w:lang w:val="fr-FR"/>
        </w:rPr>
        <w:t xml:space="preserve">. VS </w:t>
      </w:r>
      <w:r w:rsidR="00885488" w:rsidRPr="00F77676">
        <w:rPr>
          <w:rStyle w:val="Incipit"/>
          <w:lang w:val="fr-FR"/>
        </w:rPr>
        <w:t>Gloria et honore</w:t>
      </w:r>
      <w:r w:rsidR="00C4299F" w:rsidRPr="00F77676">
        <w:rPr>
          <w:lang w:val="fr-FR"/>
        </w:rPr>
        <w:t>. L</w:t>
      </w:r>
      <w:r w:rsidR="00805B75" w:rsidRPr="00F77676">
        <w:rPr>
          <w:lang w:val="fr-FR"/>
        </w:rPr>
        <w:t xml:space="preserve">ectiones quaere circa initium in </w:t>
      </w:r>
      <w:r w:rsidR="00805B75" w:rsidRPr="00F77676">
        <w:rPr>
          <w:lang w:val="fr-FR"/>
        </w:rPr>
        <w:lastRenderedPageBreak/>
        <w:t>libro de sanctis. [L</w:t>
      </w:r>
      <w:r w:rsidR="00C4299F" w:rsidRPr="00F77676">
        <w:rPr>
          <w:lang w:val="fr-FR"/>
        </w:rPr>
        <w:t>HI</w:t>
      </w:r>
      <w:r w:rsidR="00805B75" w:rsidRPr="00F77676">
        <w:rPr>
          <w:lang w:val="fr-FR"/>
        </w:rPr>
        <w:t>]</w:t>
      </w:r>
      <w:r w:rsidR="00885488" w:rsidRPr="00F77676">
        <w:rPr>
          <w:lang w:val="fr-FR"/>
        </w:rPr>
        <w:t xml:space="preserve"> </w:t>
      </w:r>
      <w:r w:rsidR="00885488" w:rsidRPr="00F77676">
        <w:rPr>
          <w:rStyle w:val="Incipit"/>
          <w:lang w:val="fr-FR"/>
        </w:rPr>
        <w:t xml:space="preserve">Nicolaus </w:t>
      </w:r>
      <w:r w:rsidR="00D80D0C" w:rsidRPr="00F77676">
        <w:rPr>
          <w:rStyle w:val="Incipit"/>
          <w:lang w:val="fr-FR"/>
        </w:rPr>
        <w:t>civi</w:t>
      </w:r>
      <w:r w:rsidR="00C95077" w:rsidRPr="00F77676">
        <w:rPr>
          <w:rStyle w:val="Incipit"/>
          <w:lang w:val="fr-FR"/>
        </w:rPr>
        <w:t>s P</w:t>
      </w:r>
      <w:r w:rsidR="00885488" w:rsidRPr="00F77676">
        <w:rPr>
          <w:rStyle w:val="Incipit"/>
          <w:lang w:val="fr-FR"/>
        </w:rPr>
        <w:t>aterae urbis</w:t>
      </w:r>
      <w:r w:rsidR="00805B75" w:rsidRPr="00F77676">
        <w:rPr>
          <w:lang w:val="fr-FR"/>
        </w:rPr>
        <w:t>.</w:t>
      </w:r>
      <w:r w:rsidR="00885488" w:rsidRPr="00F77676">
        <w:rPr>
          <w:lang w:val="fr-FR"/>
        </w:rPr>
        <w:t xml:space="preserve"> </w:t>
      </w:r>
      <w:r w:rsidR="00885488" w:rsidRPr="00B779A9">
        <w:rPr>
          <w:lang w:val="pt-PT"/>
        </w:rPr>
        <w:t xml:space="preserve">RP </w:t>
      </w:r>
      <w:r w:rsidR="00885488" w:rsidRPr="00F77676">
        <w:rPr>
          <w:rStyle w:val="Incipit"/>
          <w:lang w:val="pt-PT"/>
        </w:rPr>
        <w:t>Confessor dei</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Operibus sanctis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Quadam die</w:t>
      </w:r>
      <w:r w:rsidR="00885488" w:rsidRPr="00B779A9">
        <w:rPr>
          <w:lang w:val="pt-PT"/>
        </w:rPr>
        <w:t>.</w:t>
      </w:r>
    </w:p>
    <w:p w:rsidR="00885488" w:rsidRPr="00B779A9" w:rsidRDefault="00F80C77" w:rsidP="00415109">
      <w:pPr>
        <w:rPr>
          <w:lang w:val="pt-PT"/>
        </w:rPr>
      </w:pPr>
      <w:r w:rsidRPr="00F77676">
        <w:rPr>
          <w:rStyle w:val="Time2"/>
          <w:lang w:val="pt-PT"/>
        </w:rPr>
        <w:t>In secundo nocturno</w:t>
      </w:r>
      <w:r w:rsidR="00885488" w:rsidRPr="00B779A9">
        <w:rPr>
          <w:lang w:val="pt-PT"/>
        </w:rPr>
        <w:t xml:space="preserve"> AN </w:t>
      </w:r>
      <w:r w:rsidR="00885488" w:rsidRPr="00F77676">
        <w:rPr>
          <w:rStyle w:val="Incipit"/>
          <w:lang w:val="pt-PT"/>
        </w:rPr>
        <w:t>Auro virginum</w:t>
      </w:r>
      <w:r w:rsidR="00885488" w:rsidRPr="00B779A9">
        <w:rPr>
          <w:lang w:val="pt-PT"/>
        </w:rPr>
        <w:t xml:space="preserve"> cum duabus sequentibus. PS </w:t>
      </w:r>
      <w:r w:rsidR="00885488" w:rsidRPr="00F77676">
        <w:rPr>
          <w:rStyle w:val="Incipit"/>
          <w:lang w:val="pt-PT"/>
        </w:rPr>
        <w:t>Cum in</w:t>
      </w:r>
      <w:r w:rsidR="00702792" w:rsidRPr="00F77676">
        <w:rPr>
          <w:rStyle w:val="Incipit"/>
          <w:lang w:val="pt-PT"/>
        </w:rPr>
        <w:t>voc</w:t>
      </w:r>
      <w:r w:rsidR="00885488" w:rsidRPr="00F77676">
        <w:rPr>
          <w:rStyle w:val="Incipit"/>
          <w:lang w:val="pt-PT"/>
        </w:rPr>
        <w:t>arem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Verba mea</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Domine dominus noster</w:t>
      </w:r>
      <w:r w:rsidR="00885488" w:rsidRPr="00B779A9">
        <w:rPr>
          <w:lang w:val="pt-PT"/>
        </w:rPr>
        <w:t xml:space="preserve">. VS </w:t>
      </w:r>
      <w:r w:rsidR="00885488" w:rsidRPr="00F77676">
        <w:rPr>
          <w:rStyle w:val="Incipit"/>
          <w:lang w:val="pt-PT"/>
        </w:rPr>
        <w:t>Posuisti domine</w:t>
      </w:r>
      <w:r w:rsidR="00885488" w:rsidRPr="00B779A9">
        <w:rPr>
          <w:lang w:val="pt-PT"/>
        </w:rPr>
        <w:t xml:space="preserve">. RP </w:t>
      </w:r>
      <w:r w:rsidR="00885488" w:rsidRPr="00F77676">
        <w:rPr>
          <w:rStyle w:val="Incipit"/>
          <w:lang w:val="pt-PT"/>
        </w:rPr>
        <w:t>Audiens Christi confessor</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 xml:space="preserve">Qui cum </w:t>
      </w:r>
      <w:r w:rsidR="00C95077" w:rsidRPr="00F77676">
        <w:rPr>
          <w:rStyle w:val="Incipit"/>
          <w:lang w:val="pt-PT"/>
        </w:rPr>
        <w:t xml:space="preserve">(107r) </w:t>
      </w:r>
      <w:r w:rsidR="008216B0" w:rsidRPr="00F77676">
        <w:rPr>
          <w:rStyle w:val="Incipit"/>
          <w:lang w:val="pt-PT"/>
        </w:rPr>
        <w:t>|</w:t>
      </w:r>
      <w:r w:rsidR="00C95077" w:rsidRPr="00F77676">
        <w:rPr>
          <w:rStyle w:val="Incipit"/>
          <w:lang w:val="pt-PT"/>
        </w:rPr>
        <w:t>audis</w:t>
      </w:r>
      <w:r w:rsidR="00885488" w:rsidRPr="00F77676">
        <w:rPr>
          <w:rStyle w:val="Incipit"/>
          <w:lang w:val="pt-PT"/>
        </w:rPr>
        <w:t>set</w:t>
      </w:r>
      <w:r w:rsidR="008216B0" w:rsidRPr="00F77676">
        <w:rPr>
          <w:rStyle w:val="Incipit"/>
          <w:lang w:val="pt-PT"/>
        </w:rPr>
        <w:t>::audissent|</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Beatus Nicolaus</w:t>
      </w:r>
      <w:r w:rsidR="00885488" w:rsidRPr="00B779A9">
        <w:rPr>
          <w:lang w:val="pt-PT"/>
        </w:rPr>
        <w:t>.</w:t>
      </w:r>
    </w:p>
    <w:p w:rsidR="00885488" w:rsidRPr="00B779A9" w:rsidRDefault="00F80C77" w:rsidP="00415109">
      <w:pPr>
        <w:rPr>
          <w:lang w:val="pt-PT"/>
        </w:rPr>
      </w:pPr>
      <w:r w:rsidRPr="00F77676">
        <w:rPr>
          <w:rStyle w:val="Time2"/>
          <w:lang w:val="pt-PT"/>
        </w:rPr>
        <w:t>In tertio nocturno</w:t>
      </w:r>
      <w:r w:rsidR="00885488" w:rsidRPr="00B779A9">
        <w:rPr>
          <w:lang w:val="pt-PT"/>
        </w:rPr>
        <w:t xml:space="preserve"> AN </w:t>
      </w:r>
      <w:r w:rsidR="00885488" w:rsidRPr="00F77676">
        <w:rPr>
          <w:rStyle w:val="Incipit"/>
          <w:lang w:val="pt-PT"/>
        </w:rPr>
        <w:t>Pontifices almi</w:t>
      </w:r>
      <w:r w:rsidR="00885488" w:rsidRPr="00B779A9">
        <w:rPr>
          <w:lang w:val="pt-PT"/>
        </w:rPr>
        <w:t xml:space="preserve"> cum reliquis duabus. PS </w:t>
      </w:r>
      <w:r w:rsidR="00885488" w:rsidRPr="00F77676">
        <w:rPr>
          <w:rStyle w:val="Incipit"/>
          <w:lang w:val="pt-PT"/>
        </w:rPr>
        <w:t>Domine quis habitabit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Domine in virtute</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Domini est terra</w:t>
      </w:r>
      <w:r w:rsidR="00885488" w:rsidRPr="00B779A9">
        <w:rPr>
          <w:lang w:val="pt-PT"/>
        </w:rPr>
        <w:t xml:space="preserve">. VS </w:t>
      </w:r>
      <w:r w:rsidR="00885488" w:rsidRPr="00F77676">
        <w:rPr>
          <w:rStyle w:val="Incipit"/>
          <w:lang w:val="pt-PT"/>
        </w:rPr>
        <w:t>Magna est</w:t>
      </w:r>
      <w:r w:rsidR="00885488" w:rsidRPr="00B779A9">
        <w:rPr>
          <w:lang w:val="pt-PT"/>
        </w:rPr>
        <w:t xml:space="preserve">. EV </w:t>
      </w:r>
      <w:r w:rsidR="00885488" w:rsidRPr="00F77676">
        <w:rPr>
          <w:rStyle w:val="Incipit"/>
          <w:lang w:val="pt-PT"/>
        </w:rPr>
        <w:t>Homo quidam nobilis</w:t>
      </w:r>
      <w:r w:rsidR="00885488" w:rsidRPr="00B779A9">
        <w:rPr>
          <w:lang w:val="pt-PT"/>
        </w:rPr>
        <w:t xml:space="preserve">. RP </w:t>
      </w:r>
      <w:r w:rsidR="00885488" w:rsidRPr="00F77676">
        <w:rPr>
          <w:rStyle w:val="Incipit"/>
          <w:lang w:val="pt-PT"/>
        </w:rPr>
        <w:t>Ex eius tumba</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Summe dei praesul</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Dum mirensium</w:t>
      </w:r>
      <w:r w:rsidR="00885488" w:rsidRPr="00B779A9">
        <w:rPr>
          <w:lang w:val="pt-PT"/>
        </w:rPr>
        <w:t>.</w:t>
      </w:r>
    </w:p>
    <w:p w:rsidR="00885488" w:rsidRPr="00C1408B" w:rsidRDefault="0050527E" w:rsidP="00415109">
      <w:pPr>
        <w:rPr>
          <w:lang w:val="pt-PT"/>
        </w:rPr>
      </w:pPr>
      <w:r w:rsidRPr="00F77676">
        <w:rPr>
          <w:rStyle w:val="Time1"/>
          <w:lang w:val="pt-PT"/>
        </w:rPr>
        <w:t>Ad laudes</w:t>
      </w:r>
      <w:r w:rsidR="00885488" w:rsidRPr="00B779A9">
        <w:rPr>
          <w:lang w:val="pt-PT"/>
        </w:rPr>
        <w:t xml:space="preserve"> AN </w:t>
      </w:r>
      <w:r w:rsidR="00885488" w:rsidRPr="00F77676">
        <w:rPr>
          <w:rStyle w:val="Incipit"/>
          <w:lang w:val="pt-PT"/>
        </w:rPr>
        <w:t>Beatus Nicolaus</w:t>
      </w:r>
      <w:r w:rsidR="00C4299F" w:rsidRPr="00B779A9">
        <w:rPr>
          <w:lang w:val="pt-PT"/>
        </w:rPr>
        <w:t xml:space="preserve"> cum reliquis. HV</w:t>
      </w:r>
      <w:r w:rsidR="00885488" w:rsidRPr="00B779A9">
        <w:rPr>
          <w:lang w:val="pt-PT"/>
        </w:rPr>
        <w:t xml:space="preserve"> </w:t>
      </w:r>
      <w:r w:rsidR="00885488" w:rsidRPr="00F77676">
        <w:rPr>
          <w:rStyle w:val="Incipit"/>
          <w:lang w:val="pt-PT"/>
        </w:rPr>
        <w:t>Rerum summe deus</w:t>
      </w:r>
      <w:r w:rsidR="00885488" w:rsidRPr="00B779A9">
        <w:rPr>
          <w:lang w:val="pt-PT"/>
        </w:rPr>
        <w:t xml:space="preserve"> ex hodierno</w:t>
      </w:r>
      <w:r w:rsidR="00C1408B">
        <w:rPr>
          <w:lang w:val="pt-PT"/>
        </w:rPr>
        <w:t xml:space="preserve"> hymno</w:t>
      </w:r>
      <w:r w:rsidR="00885488" w:rsidRPr="00B779A9">
        <w:rPr>
          <w:lang w:val="pt-PT"/>
        </w:rPr>
        <w:t xml:space="preserve"> </w:t>
      </w:r>
      <w:r w:rsidR="00C4299F" w:rsidRPr="00B779A9">
        <w:rPr>
          <w:lang w:val="pt-PT"/>
        </w:rPr>
        <w:t xml:space="preserve">[HY] </w:t>
      </w:r>
      <w:r w:rsidR="00885488" w:rsidRPr="00F77676">
        <w:rPr>
          <w:rStyle w:val="Incipit"/>
          <w:lang w:val="pt-PT"/>
        </w:rPr>
        <w:t>Plaudat laetitia</w:t>
      </w:r>
      <w:r w:rsidR="00885488" w:rsidRPr="00B779A9">
        <w:rPr>
          <w:lang w:val="pt-PT"/>
        </w:rPr>
        <w:t xml:space="preserve">. VS </w:t>
      </w:r>
      <w:r w:rsidR="00885488" w:rsidRPr="00F77676">
        <w:rPr>
          <w:rStyle w:val="Incipit"/>
          <w:lang w:val="pt-PT"/>
        </w:rPr>
        <w:t>Iustus ut palma</w:t>
      </w:r>
      <w:r w:rsidR="00885488" w:rsidRPr="00B779A9">
        <w:rPr>
          <w:lang w:val="pt-PT"/>
        </w:rPr>
        <w:t xml:space="preserve">. AB </w:t>
      </w:r>
      <w:r w:rsidR="00885488" w:rsidRPr="00F77676">
        <w:rPr>
          <w:rStyle w:val="Incipit"/>
          <w:lang w:val="pt-PT"/>
        </w:rPr>
        <w:t>O per omnia laudabilem</w:t>
      </w:r>
      <w:r w:rsidR="00885488" w:rsidRPr="00B779A9">
        <w:rPr>
          <w:lang w:val="pt-PT"/>
        </w:rPr>
        <w:t xml:space="preserve">. </w:t>
      </w:r>
      <w:r>
        <w:rPr>
          <w:lang w:val="pt-PT"/>
        </w:rPr>
        <w:t>Suffragium de feria</w:t>
      </w:r>
      <w:r w:rsidR="00885488" w:rsidRPr="00B779A9">
        <w:rPr>
          <w:lang w:val="pt-PT"/>
        </w:rPr>
        <w:t xml:space="preserve">. </w:t>
      </w:r>
      <w:r w:rsidR="00C4299F" w:rsidRPr="00B779A9">
        <w:rPr>
          <w:lang w:val="pt-PT"/>
        </w:rPr>
        <w:t>De sancto And</w:t>
      </w:r>
      <w:r w:rsidR="00C1408B">
        <w:rPr>
          <w:lang w:val="pt-PT"/>
        </w:rPr>
        <w:t>rea</w:t>
      </w:r>
      <w:r w:rsidR="00885488" w:rsidRPr="00B779A9">
        <w:rPr>
          <w:lang w:val="pt-PT"/>
        </w:rPr>
        <w:t xml:space="preserve">. </w:t>
      </w:r>
      <w:r w:rsidR="00885488" w:rsidRPr="00F77676">
        <w:rPr>
          <w:lang w:val="pt-PT"/>
        </w:rPr>
        <w:t xml:space="preserve">De beata virgine </w:t>
      </w:r>
      <w:r w:rsidR="00BA24A1" w:rsidRPr="00F77676">
        <w:rPr>
          <w:lang w:val="pt-PT"/>
        </w:rPr>
        <w:t>[</w:t>
      </w:r>
      <w:r w:rsidR="00885488" w:rsidRPr="00F77676">
        <w:rPr>
          <w:lang w:val="pt-PT"/>
        </w:rPr>
        <w:t>AC</w:t>
      </w:r>
      <w:r w:rsidR="00BA24A1" w:rsidRPr="00F77676">
        <w:rPr>
          <w:lang w:val="pt-PT"/>
        </w:rPr>
        <w:t>]</w:t>
      </w:r>
      <w:r w:rsidR="00885488" w:rsidRPr="00F77676">
        <w:rPr>
          <w:lang w:val="pt-PT"/>
        </w:rPr>
        <w:t xml:space="preserve"> </w:t>
      </w:r>
      <w:r w:rsidR="00885488" w:rsidRPr="00F77676">
        <w:rPr>
          <w:rStyle w:val="Incipit"/>
          <w:lang w:val="pt-PT"/>
        </w:rPr>
        <w:t>Spiritus</w:t>
      </w:r>
      <w:r w:rsidR="005A362F" w:rsidRPr="00F77676">
        <w:rPr>
          <w:i/>
          <w:lang w:val="pt-PT"/>
        </w:rPr>
        <w:t xml:space="preserve"> </w:t>
      </w:r>
      <w:r w:rsidR="00885488" w:rsidRPr="00F77676">
        <w:rPr>
          <w:rStyle w:val="Incipit"/>
          <w:lang w:val="pt-PT"/>
        </w:rPr>
        <w:t>sanctus</w:t>
      </w:r>
      <w:r w:rsidR="00885488" w:rsidRPr="005B472A">
        <w:rPr>
          <w:lang w:val="pt-PT"/>
        </w:rPr>
        <w:t>.</w:t>
      </w:r>
      <w:r w:rsidR="00885488" w:rsidRPr="00F77676">
        <w:rPr>
          <w:lang w:val="pt-PT"/>
        </w:rPr>
        <w:t xml:space="preserve"> </w:t>
      </w:r>
      <w:r w:rsidR="00C4299F" w:rsidRPr="00F77676">
        <w:rPr>
          <w:lang w:val="pt-PT"/>
        </w:rPr>
        <w:t xml:space="preserve">[BD] </w:t>
      </w:r>
      <w:r w:rsidR="005F6F99" w:rsidRPr="00F77676">
        <w:rPr>
          <w:rStyle w:val="Incipit"/>
          <w:lang w:val="pt-PT"/>
        </w:rPr>
        <w:t>Benedicamus</w:t>
      </w:r>
      <w:r w:rsidR="00C4299F" w:rsidRPr="00F77676">
        <w:rPr>
          <w:lang w:val="pt-PT"/>
        </w:rPr>
        <w:t xml:space="preserve"> de</w:t>
      </w:r>
      <w:r w:rsidR="00885488" w:rsidRPr="00F77676">
        <w:rPr>
          <w:lang w:val="pt-PT"/>
        </w:rPr>
        <w:t xml:space="preserve"> confessoribus.</w:t>
      </w:r>
    </w:p>
    <w:p w:rsidR="00885488" w:rsidRPr="003D0C23" w:rsidRDefault="00885488" w:rsidP="00415109">
      <w:pPr>
        <w:rPr>
          <w:lang w:val="en-US"/>
        </w:rPr>
      </w:pPr>
      <w:r w:rsidRPr="00F77676">
        <w:rPr>
          <w:lang w:val="pt-PT"/>
        </w:rPr>
        <w:t xml:space="preserve">Hac die post maturum officium cantetur </w:t>
      </w:r>
      <w:r w:rsidRPr="00F77676">
        <w:rPr>
          <w:rStyle w:val="Time1"/>
          <w:lang w:val="pt-PT"/>
        </w:rPr>
        <w:t>sacrum</w:t>
      </w:r>
      <w:r w:rsidR="008B7B2B">
        <w:rPr>
          <w:rStyle w:val="Time1"/>
          <w:lang w:val="pt-PT"/>
        </w:rPr>
        <w:t xml:space="preserve"> [officium]</w:t>
      </w:r>
      <w:r w:rsidRPr="00F77676">
        <w:rPr>
          <w:lang w:val="pt-PT"/>
        </w:rPr>
        <w:t xml:space="preserve"> in </w:t>
      </w:r>
      <w:r w:rsidRPr="00F77676">
        <w:rPr>
          <w:rStyle w:val="Ort"/>
          <w:lang w:val="pt-PT"/>
        </w:rPr>
        <w:t>choro beatae Mariae in Neustifft</w:t>
      </w:r>
      <w:r w:rsidRPr="00F77676">
        <w:rPr>
          <w:lang w:val="pt-PT"/>
        </w:rPr>
        <w:t xml:space="preserve"> de sancto Nicolao. </w:t>
      </w:r>
      <w:r w:rsidRPr="003D0C23">
        <w:rPr>
          <w:lang w:val="fr-FR"/>
        </w:rPr>
        <w:t xml:space="preserve">IN </w:t>
      </w:r>
      <w:r w:rsidRPr="003D0C23">
        <w:rPr>
          <w:rStyle w:val="Incipit"/>
          <w:lang w:val="fr-FR"/>
        </w:rPr>
        <w:t>Statuit</w:t>
      </w:r>
      <w:r w:rsidR="00DD1415" w:rsidRPr="003D0C23">
        <w:rPr>
          <w:lang w:val="fr-FR"/>
        </w:rPr>
        <w:t>@26.</w:t>
      </w:r>
      <w:r w:rsidRPr="003D0C23">
        <w:rPr>
          <w:lang w:val="fr-FR"/>
        </w:rPr>
        <w:t xml:space="preserve"> </w:t>
      </w:r>
      <w:r w:rsidR="00C4299F" w:rsidRPr="003D0C23">
        <w:rPr>
          <w:lang w:val="fr-FR"/>
        </w:rPr>
        <w:t xml:space="preserve">[KY] </w:t>
      </w:r>
      <w:r w:rsidR="00C4299F" w:rsidRPr="003D0C23">
        <w:rPr>
          <w:rStyle w:val="Incipit"/>
          <w:lang w:val="fr-FR"/>
        </w:rPr>
        <w:t>Kyrie</w:t>
      </w:r>
      <w:r w:rsidR="005A362F" w:rsidRPr="003D0C23">
        <w:rPr>
          <w:i/>
          <w:lang w:val="fr-FR"/>
        </w:rPr>
        <w:t xml:space="preserve"> </w:t>
      </w:r>
      <w:r w:rsidR="00C4299F" w:rsidRPr="003D0C23">
        <w:rPr>
          <w:lang w:val="fr-FR"/>
        </w:rPr>
        <w:t xml:space="preserve">et [SA] </w:t>
      </w:r>
      <w:r w:rsidR="00C4299F" w:rsidRPr="003D0C23">
        <w:rPr>
          <w:rStyle w:val="Incipit"/>
          <w:lang w:val="fr-FR"/>
        </w:rPr>
        <w:t>Sanctus</w:t>
      </w:r>
      <w:r w:rsidR="005A362F" w:rsidRPr="003D0C23">
        <w:rPr>
          <w:i/>
          <w:lang w:val="fr-FR"/>
        </w:rPr>
        <w:t xml:space="preserve"> </w:t>
      </w:r>
      <w:r w:rsidRPr="003D0C23">
        <w:rPr>
          <w:lang w:val="fr-FR"/>
        </w:rPr>
        <w:t>de confessoribus. AL</w:t>
      </w:r>
      <w:r w:rsidR="00C4299F" w:rsidRPr="003D0C23">
        <w:rPr>
          <w:lang w:val="fr-FR"/>
        </w:rPr>
        <w:t>V</w:t>
      </w:r>
      <w:r w:rsidRPr="003D0C23">
        <w:rPr>
          <w:lang w:val="fr-FR"/>
        </w:rPr>
        <w:t xml:space="preserve"> </w:t>
      </w:r>
      <w:r w:rsidRPr="003D0C23">
        <w:rPr>
          <w:rStyle w:val="Incipit"/>
          <w:lang w:val="fr-FR"/>
        </w:rPr>
        <w:t>Summe</w:t>
      </w:r>
      <w:r w:rsidR="005A362F" w:rsidRPr="003D0C23">
        <w:rPr>
          <w:i/>
          <w:lang w:val="fr-FR"/>
        </w:rPr>
        <w:t xml:space="preserve"> </w:t>
      </w:r>
      <w:r w:rsidRPr="003D0C23">
        <w:rPr>
          <w:rStyle w:val="Incipit"/>
          <w:lang w:val="fr-FR"/>
        </w:rPr>
        <w:t>dei</w:t>
      </w:r>
      <w:r w:rsidR="005A362F" w:rsidRPr="003D0C23">
        <w:rPr>
          <w:i/>
          <w:lang w:val="fr-FR"/>
        </w:rPr>
        <w:t xml:space="preserve"> </w:t>
      </w:r>
      <w:r w:rsidRPr="003D0C23">
        <w:rPr>
          <w:rStyle w:val="Incipit"/>
          <w:lang w:val="fr-FR"/>
        </w:rPr>
        <w:t>praesul</w:t>
      </w:r>
      <w:r w:rsidR="00DD1415" w:rsidRPr="003D0C23">
        <w:rPr>
          <w:lang w:val="fr-FR"/>
        </w:rPr>
        <w:t>@307.</w:t>
      </w:r>
      <w:r w:rsidRPr="003D0C23">
        <w:rPr>
          <w:lang w:val="fr-FR"/>
        </w:rPr>
        <w:t xml:space="preserve"> SE </w:t>
      </w:r>
      <w:r w:rsidRPr="003D0C23">
        <w:rPr>
          <w:rStyle w:val="Incipit"/>
          <w:lang w:val="fr-FR"/>
        </w:rPr>
        <w:t>Laude</w:t>
      </w:r>
      <w:r w:rsidR="005A362F" w:rsidRPr="003D0C23">
        <w:rPr>
          <w:i/>
          <w:lang w:val="fr-FR"/>
        </w:rPr>
        <w:t xml:space="preserve"> </w:t>
      </w:r>
      <w:r w:rsidRPr="003D0C23">
        <w:rPr>
          <w:rStyle w:val="Incipit"/>
          <w:lang w:val="fr-FR"/>
        </w:rPr>
        <w:t>Christo</w:t>
      </w:r>
      <w:r w:rsidR="005A362F" w:rsidRPr="003D0C23">
        <w:rPr>
          <w:i/>
          <w:lang w:val="fr-FR"/>
        </w:rPr>
        <w:t xml:space="preserve"> </w:t>
      </w:r>
      <w:r w:rsidRPr="003D0C23">
        <w:rPr>
          <w:rStyle w:val="Incipit"/>
          <w:lang w:val="fr-FR"/>
        </w:rPr>
        <w:t>debita</w:t>
      </w:r>
      <w:r w:rsidR="00DD1415" w:rsidRPr="003D0C23">
        <w:rPr>
          <w:lang w:val="fr-FR"/>
        </w:rPr>
        <w:t>@274.</w:t>
      </w:r>
      <w:r w:rsidRPr="003D0C23">
        <w:rPr>
          <w:lang w:val="fr-FR"/>
        </w:rPr>
        <w:t xml:space="preserve"> </w:t>
      </w:r>
      <w:r w:rsidRPr="003D0C23">
        <w:rPr>
          <w:lang w:val="en-US"/>
        </w:rPr>
        <w:t xml:space="preserve">OF </w:t>
      </w:r>
      <w:r w:rsidRPr="003D0C23">
        <w:rPr>
          <w:rStyle w:val="Incipit"/>
          <w:lang w:val="en-US"/>
        </w:rPr>
        <w:t>Veritas</w:t>
      </w:r>
      <w:r w:rsidR="005A362F" w:rsidRPr="003D0C23">
        <w:rPr>
          <w:i/>
          <w:lang w:val="en-US"/>
        </w:rPr>
        <w:t xml:space="preserve"> </w:t>
      </w:r>
      <w:r w:rsidRPr="003D0C23">
        <w:rPr>
          <w:rStyle w:val="Incipit"/>
          <w:lang w:val="en-US"/>
        </w:rPr>
        <w:t>mea</w:t>
      </w:r>
      <w:r w:rsidR="00DD1415" w:rsidRPr="003D0C23">
        <w:rPr>
          <w:lang w:val="en-US"/>
        </w:rPr>
        <w:t>@26.</w:t>
      </w:r>
    </w:p>
    <w:p w:rsidR="00885488" w:rsidRDefault="0050527E" w:rsidP="00415109">
      <w:pPr>
        <w:rPr>
          <w:lang w:val="en-US"/>
        </w:rPr>
      </w:pPr>
      <w:r w:rsidRPr="00F77676">
        <w:rPr>
          <w:rStyle w:val="Time1"/>
          <w:lang w:val="en-US"/>
        </w:rPr>
        <w:t>Ad horas</w:t>
      </w:r>
      <w:r w:rsidR="00885488">
        <w:rPr>
          <w:lang w:val="en-US"/>
        </w:rPr>
        <w:t xml:space="preserve"> dicantur laudes.</w:t>
      </w:r>
    </w:p>
    <w:p w:rsidR="00C1408B" w:rsidRDefault="0050527E" w:rsidP="00415109">
      <w:pPr>
        <w:rPr>
          <w:lang w:val="it-IT"/>
        </w:rPr>
      </w:pPr>
      <w:r w:rsidRPr="00F77676">
        <w:rPr>
          <w:rStyle w:val="Time1"/>
          <w:lang w:val="en-US"/>
        </w:rPr>
        <w:t>Ad officium</w:t>
      </w:r>
      <w:r w:rsidR="00885488">
        <w:rPr>
          <w:lang w:val="en-US"/>
        </w:rPr>
        <w:t xml:space="preserve"> IN </w:t>
      </w:r>
      <w:r w:rsidR="00885488" w:rsidRPr="00F77676">
        <w:rPr>
          <w:rStyle w:val="Incipit"/>
          <w:lang w:val="en-US"/>
        </w:rPr>
        <w:t>Statuit ei</w:t>
      </w:r>
      <w:r w:rsidR="00DD1415">
        <w:rPr>
          <w:lang w:val="en-US"/>
        </w:rPr>
        <w:t>@30.</w:t>
      </w:r>
      <w:r w:rsidR="00885488">
        <w:rPr>
          <w:lang w:val="en-US"/>
        </w:rPr>
        <w:t xml:space="preserve"> </w:t>
      </w:r>
      <w:r w:rsidR="007C687E" w:rsidRPr="00B779A9">
        <w:rPr>
          <w:lang w:val="fr-FR"/>
        </w:rPr>
        <w:t xml:space="preserve">[KY] </w:t>
      </w:r>
      <w:r w:rsidR="007C687E" w:rsidRPr="00F77676">
        <w:rPr>
          <w:rStyle w:val="Incipit"/>
          <w:lang w:val="fr-FR"/>
        </w:rPr>
        <w:t>Kyrie</w:t>
      </w:r>
      <w:r w:rsidR="007C687E" w:rsidRPr="00B779A9">
        <w:rPr>
          <w:lang w:val="fr-FR"/>
        </w:rPr>
        <w:t xml:space="preserve"> et [SA] </w:t>
      </w:r>
      <w:r w:rsidR="007C687E" w:rsidRPr="00F77676">
        <w:rPr>
          <w:rStyle w:val="Incipit"/>
          <w:lang w:val="fr-FR"/>
        </w:rPr>
        <w:t>Sanctus</w:t>
      </w:r>
      <w:r w:rsidR="00885488" w:rsidRPr="00B779A9">
        <w:rPr>
          <w:lang w:val="fr-FR"/>
        </w:rPr>
        <w:t xml:space="preserve"> de confessoribus. </w:t>
      </w:r>
      <w:r w:rsidR="00885488" w:rsidRPr="00B779A9">
        <w:rPr>
          <w:lang w:val="it-IT"/>
        </w:rPr>
        <w:t xml:space="preserve">GR </w:t>
      </w:r>
      <w:r w:rsidR="00885488" w:rsidRPr="00F77676">
        <w:rPr>
          <w:rStyle w:val="Incipit"/>
          <w:lang w:val="it-IT"/>
        </w:rPr>
        <w:t>Inveni David</w:t>
      </w:r>
      <w:r w:rsidR="00DD1415">
        <w:rPr>
          <w:lang w:val="it-IT"/>
        </w:rPr>
        <w:t>@</w:t>
      </w:r>
      <w:r w:rsidR="00DD1415" w:rsidRPr="00B779A9">
        <w:rPr>
          <w:lang w:val="it-IT"/>
        </w:rPr>
        <w:t>31.</w:t>
      </w:r>
      <w:r w:rsidR="00885488" w:rsidRPr="00B779A9">
        <w:rPr>
          <w:lang w:val="it-IT"/>
        </w:rPr>
        <w:t xml:space="preserve"> AL</w:t>
      </w:r>
      <w:r w:rsidR="007C687E" w:rsidRPr="00B779A9">
        <w:rPr>
          <w:lang w:val="it-IT"/>
        </w:rPr>
        <w:t>V</w:t>
      </w:r>
      <w:r w:rsidR="00885488" w:rsidRPr="00B779A9">
        <w:rPr>
          <w:lang w:val="it-IT"/>
        </w:rPr>
        <w:t xml:space="preserve"> </w:t>
      </w:r>
      <w:r w:rsidR="00885488" w:rsidRPr="00F77676">
        <w:rPr>
          <w:rStyle w:val="Incipit"/>
          <w:lang w:val="it-IT"/>
        </w:rPr>
        <w:t>Summe dei praesul</w:t>
      </w:r>
      <w:r w:rsidR="00DD1415">
        <w:rPr>
          <w:lang w:val="it-IT"/>
        </w:rPr>
        <w:t>@</w:t>
      </w:r>
      <w:r w:rsidR="00DD1415" w:rsidRPr="00B779A9">
        <w:rPr>
          <w:lang w:val="it-IT"/>
        </w:rPr>
        <w:t>253.</w:t>
      </w:r>
      <w:r w:rsidR="00885488" w:rsidRPr="00B779A9">
        <w:rPr>
          <w:lang w:val="it-IT"/>
        </w:rPr>
        <w:t xml:space="preserve"> SE </w:t>
      </w:r>
      <w:r w:rsidR="00885488" w:rsidRPr="00F77676">
        <w:rPr>
          <w:rStyle w:val="Incipit"/>
          <w:lang w:val="it-IT"/>
        </w:rPr>
        <w:t>Laude Christo debita</w:t>
      </w:r>
      <w:r w:rsidR="00DD1415">
        <w:rPr>
          <w:lang w:val="it-IT"/>
        </w:rPr>
        <w:t>@</w:t>
      </w:r>
      <w:r w:rsidR="00DD1415" w:rsidRPr="00B779A9">
        <w:rPr>
          <w:lang w:val="it-IT"/>
        </w:rPr>
        <w:t>352.</w:t>
      </w:r>
      <w:r w:rsidR="00885488" w:rsidRPr="00B779A9">
        <w:rPr>
          <w:lang w:val="it-IT"/>
        </w:rPr>
        <w:t xml:space="preserve"> OF </w:t>
      </w:r>
      <w:r w:rsidR="00885488" w:rsidRPr="00F77676">
        <w:rPr>
          <w:rStyle w:val="Incipit"/>
          <w:lang w:val="it-IT"/>
        </w:rPr>
        <w:t>Veritas mea</w:t>
      </w:r>
      <w:r w:rsidR="00DD1415">
        <w:rPr>
          <w:lang w:val="it-IT"/>
        </w:rPr>
        <w:t>@</w:t>
      </w:r>
      <w:r w:rsidR="00DD1415" w:rsidRPr="00B779A9">
        <w:rPr>
          <w:lang w:val="it-IT"/>
        </w:rPr>
        <w:t>31.</w:t>
      </w:r>
      <w:r w:rsidR="00C1408B">
        <w:rPr>
          <w:lang w:val="it-IT"/>
        </w:rPr>
        <w:t xml:space="preserve"> CO</w:t>
      </w:r>
      <w:r w:rsidR="00885488" w:rsidRPr="00B779A9">
        <w:rPr>
          <w:lang w:val="it-IT"/>
        </w:rPr>
        <w:t xml:space="preserve"> </w:t>
      </w:r>
      <w:r w:rsidR="00885488" w:rsidRPr="00F77676">
        <w:rPr>
          <w:rStyle w:val="Incipit"/>
          <w:lang w:val="it-IT"/>
        </w:rPr>
        <w:t xml:space="preserve">Domine quinque </w:t>
      </w:r>
      <w:r w:rsidR="00354D89" w:rsidRPr="00F77676">
        <w:rPr>
          <w:rStyle w:val="Incipit"/>
          <w:lang w:val="it-IT"/>
        </w:rPr>
        <w:t>talenta</w:t>
      </w:r>
      <w:r w:rsidR="00DD1415">
        <w:rPr>
          <w:lang w:val="it-IT"/>
        </w:rPr>
        <w:t>@</w:t>
      </w:r>
      <w:r w:rsidR="00DD1415" w:rsidRPr="00B779A9">
        <w:rPr>
          <w:lang w:val="it-IT"/>
        </w:rPr>
        <w:t>31.</w:t>
      </w:r>
      <w:r w:rsidR="007C687E" w:rsidRPr="00B779A9">
        <w:rPr>
          <w:lang w:val="it-IT"/>
        </w:rPr>
        <w:t xml:space="preserve"> </w:t>
      </w:r>
    </w:p>
    <w:p w:rsidR="00885488" w:rsidRPr="00F77676" w:rsidRDefault="007C687E" w:rsidP="00415109">
      <w:pPr>
        <w:rPr>
          <w:lang w:val="pt-PT"/>
        </w:rPr>
      </w:pPr>
      <w:r w:rsidRPr="00B779A9">
        <w:rPr>
          <w:lang w:val="it-IT"/>
        </w:rPr>
        <w:t>(107v)</w:t>
      </w:r>
      <w:r w:rsidR="00C1408B">
        <w:rPr>
          <w:lang w:val="it-IT"/>
        </w:rPr>
        <w:t xml:space="preserve"> </w:t>
      </w:r>
      <w:r w:rsidR="0050527E" w:rsidRPr="00F77676">
        <w:rPr>
          <w:rStyle w:val="Time1"/>
          <w:lang w:val="it-IT"/>
        </w:rPr>
        <w:t>Ad secundas vesperas</w:t>
      </w:r>
      <w:r w:rsidR="00885488" w:rsidRPr="00B779A9">
        <w:rPr>
          <w:lang w:val="it-IT"/>
        </w:rPr>
        <w:t xml:space="preserve"> AN </w:t>
      </w:r>
      <w:r w:rsidR="00885488" w:rsidRPr="00F77676">
        <w:rPr>
          <w:rStyle w:val="Incipit"/>
          <w:lang w:val="it-IT"/>
        </w:rPr>
        <w:t>Beatus Nicolaus</w:t>
      </w:r>
      <w:r w:rsidR="00885488" w:rsidRPr="00B779A9">
        <w:rPr>
          <w:lang w:val="it-IT"/>
        </w:rPr>
        <w:t xml:space="preserve"> cum reliquis. PS </w:t>
      </w:r>
      <w:r w:rsidR="00885488" w:rsidRPr="00F77676">
        <w:rPr>
          <w:rStyle w:val="Incipit"/>
          <w:lang w:val="it-IT"/>
        </w:rPr>
        <w:t>Dixit</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F77676">
        <w:rPr>
          <w:rStyle w:val="Incipit"/>
          <w:lang w:val="it-IT"/>
        </w:rPr>
        <w:t>Confitebor</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F77676">
        <w:rPr>
          <w:rStyle w:val="Incipit"/>
          <w:lang w:val="it-IT"/>
        </w:rPr>
        <w:t xml:space="preserve">Beatus </w:t>
      </w:r>
      <w:r w:rsidR="00C31823" w:rsidRPr="00F77676">
        <w:rPr>
          <w:rStyle w:val="Incipit"/>
          <w:lang w:val="it-IT"/>
        </w:rPr>
        <w:t>vir</w:t>
      </w:r>
      <w:r w:rsidR="00885488" w:rsidRPr="00B779A9">
        <w:rPr>
          <w:lang w:val="it-IT"/>
        </w:rPr>
        <w:t xml:space="preserve">. </w:t>
      </w:r>
      <w:r w:rsidR="00BA24A1" w:rsidRPr="00F77676">
        <w:rPr>
          <w:lang w:val="it-IT"/>
        </w:rPr>
        <w:t>[</w:t>
      </w:r>
      <w:r w:rsidR="00885488" w:rsidRPr="00F77676">
        <w:rPr>
          <w:lang w:val="it-IT"/>
        </w:rPr>
        <w:t>PS</w:t>
      </w:r>
      <w:r w:rsidR="00BA24A1" w:rsidRPr="00F77676">
        <w:rPr>
          <w:lang w:val="it-IT"/>
        </w:rPr>
        <w:t>]</w:t>
      </w:r>
      <w:r w:rsidR="00885488" w:rsidRPr="00F77676">
        <w:rPr>
          <w:lang w:val="it-IT"/>
        </w:rPr>
        <w:t xml:space="preserve"> </w:t>
      </w:r>
      <w:r w:rsidR="00885488" w:rsidRPr="00F77676">
        <w:rPr>
          <w:rStyle w:val="Incipit"/>
          <w:lang w:val="it-IT"/>
        </w:rPr>
        <w:t>De profundis</w:t>
      </w:r>
      <w:r w:rsidR="00885488" w:rsidRPr="00F77676">
        <w:rPr>
          <w:lang w:val="it-IT"/>
        </w:rPr>
        <w:t xml:space="preserve">. </w:t>
      </w:r>
      <w:r w:rsidR="00BA24A1" w:rsidRPr="00F77676">
        <w:rPr>
          <w:lang w:val="it-IT"/>
        </w:rPr>
        <w:t>[</w:t>
      </w:r>
      <w:r w:rsidR="00885488" w:rsidRPr="00F77676">
        <w:rPr>
          <w:lang w:val="it-IT"/>
        </w:rPr>
        <w:t>PS</w:t>
      </w:r>
      <w:r w:rsidR="00BA24A1" w:rsidRPr="00F77676">
        <w:rPr>
          <w:lang w:val="it-IT"/>
        </w:rPr>
        <w:t>]</w:t>
      </w:r>
      <w:r w:rsidR="00885488" w:rsidRPr="00F77676">
        <w:rPr>
          <w:lang w:val="it-IT"/>
        </w:rPr>
        <w:t xml:space="preserve"> </w:t>
      </w:r>
      <w:r w:rsidR="00885488" w:rsidRPr="00F77676">
        <w:rPr>
          <w:rStyle w:val="Incipit"/>
          <w:lang w:val="it-IT"/>
        </w:rPr>
        <w:t>Memento</w:t>
      </w:r>
      <w:r w:rsidR="00885488" w:rsidRPr="00F77676">
        <w:rPr>
          <w:lang w:val="it-IT"/>
        </w:rPr>
        <w:t xml:space="preserve">. HY </w:t>
      </w:r>
      <w:r w:rsidR="00885488" w:rsidRPr="00F77676">
        <w:rPr>
          <w:rStyle w:val="Incipit"/>
          <w:lang w:val="it-IT"/>
        </w:rPr>
        <w:t>Plaudat laetitia</w:t>
      </w:r>
      <w:r w:rsidR="00885488" w:rsidRPr="00F77676">
        <w:rPr>
          <w:lang w:val="it-IT"/>
        </w:rPr>
        <w:t xml:space="preserve">. VS </w:t>
      </w:r>
      <w:r w:rsidR="00885488" w:rsidRPr="00F77676">
        <w:rPr>
          <w:rStyle w:val="Incipit"/>
          <w:lang w:val="it-IT"/>
        </w:rPr>
        <w:t>Iustus ut palma</w:t>
      </w:r>
      <w:r w:rsidR="00885488" w:rsidRPr="00F77676">
        <w:rPr>
          <w:lang w:val="it-IT"/>
        </w:rPr>
        <w:t xml:space="preserve">. AM </w:t>
      </w:r>
      <w:r w:rsidR="00885488" w:rsidRPr="00F77676">
        <w:rPr>
          <w:rStyle w:val="Incipit"/>
          <w:lang w:val="it-IT"/>
        </w:rPr>
        <w:t>O Christi pietas</w:t>
      </w:r>
      <w:r w:rsidR="00885488" w:rsidRPr="00F77676">
        <w:rPr>
          <w:lang w:val="it-IT"/>
        </w:rPr>
        <w:t xml:space="preserve">. </w:t>
      </w:r>
      <w:r w:rsidR="0050527E">
        <w:rPr>
          <w:lang w:val="pt-PT"/>
        </w:rPr>
        <w:t>Suffragium de feria</w:t>
      </w:r>
      <w:r w:rsidR="00885488" w:rsidRPr="00B779A9">
        <w:rPr>
          <w:lang w:val="pt-PT"/>
        </w:rPr>
        <w:t xml:space="preserve">. </w:t>
      </w:r>
      <w:r w:rsidRPr="00B779A9">
        <w:rPr>
          <w:lang w:val="pt-PT"/>
        </w:rPr>
        <w:t xml:space="preserve">De octava divi Andreae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Concede</w:t>
      </w:r>
      <w:r w:rsidR="005A362F" w:rsidRPr="005A362F">
        <w:rPr>
          <w:i/>
          <w:lang w:val="pt-PT"/>
        </w:rPr>
        <w:t xml:space="preserve"> </w:t>
      </w:r>
      <w:r w:rsidR="00885488" w:rsidRPr="00794880">
        <w:rPr>
          <w:rStyle w:val="Incipit"/>
          <w:lang w:val="pt-PT"/>
        </w:rPr>
        <w:t>nobis</w:t>
      </w:r>
      <w:r w:rsidR="005A362F" w:rsidRPr="005A362F">
        <w:rPr>
          <w:i/>
          <w:lang w:val="pt-PT"/>
        </w:rPr>
        <w:t xml:space="preserve"> </w:t>
      </w:r>
      <w:r w:rsidR="00885488" w:rsidRPr="00794880">
        <w:rPr>
          <w:rStyle w:val="Incipit"/>
          <w:lang w:val="pt-PT"/>
        </w:rPr>
        <w:t>hominem</w:t>
      </w:r>
      <w:r w:rsidR="00885488" w:rsidRPr="00B779A9">
        <w:rPr>
          <w:lang w:val="pt-PT"/>
        </w:rPr>
        <w:t xml:space="preserve">.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Ne</w:t>
      </w:r>
      <w:r w:rsidR="005A362F" w:rsidRPr="005A362F">
        <w:rPr>
          <w:i/>
          <w:lang w:val="pt-PT"/>
        </w:rPr>
        <w:t xml:space="preserve"> </w:t>
      </w:r>
      <w:r w:rsidR="00885488" w:rsidRPr="00794880">
        <w:rPr>
          <w:rStyle w:val="Incipit"/>
          <w:lang w:val="pt-PT"/>
        </w:rPr>
        <w:t>timeas</w:t>
      </w:r>
      <w:r w:rsidR="00885488" w:rsidRPr="005B472A">
        <w:rPr>
          <w:lang w:val="pt-PT"/>
        </w:rPr>
        <w:t>.</w:t>
      </w:r>
      <w:r w:rsidR="00885488" w:rsidRPr="00B779A9">
        <w:rPr>
          <w:lang w:val="pt-PT"/>
        </w:rPr>
        <w:t xml:space="preserve"> </w:t>
      </w:r>
      <w:r w:rsidRPr="00B779A9">
        <w:rPr>
          <w:lang w:val="pt-PT"/>
        </w:rPr>
        <w:t xml:space="preserve">[BD] </w:t>
      </w:r>
      <w:r w:rsidR="005F6F99" w:rsidRPr="00794880">
        <w:rPr>
          <w:rStyle w:val="Incipit"/>
          <w:lang w:val="pt-PT"/>
        </w:rPr>
        <w:t>Benedicamus</w:t>
      </w:r>
      <w:r w:rsidRPr="00B779A9">
        <w:rPr>
          <w:lang w:val="pt-PT"/>
        </w:rPr>
        <w:t xml:space="preserve"> de </w:t>
      </w:r>
      <w:r w:rsidR="00885488" w:rsidRPr="00B779A9">
        <w:rPr>
          <w:lang w:val="pt-PT"/>
        </w:rPr>
        <w:t>confessoribus.</w:t>
      </w:r>
    </w:p>
    <w:p w:rsidR="00885488" w:rsidRPr="00F77676" w:rsidRDefault="00885488" w:rsidP="00415109">
      <w:pPr>
        <w:pStyle w:val="berschrift1"/>
        <w:rPr>
          <w:lang w:val="pt-PT"/>
        </w:rPr>
      </w:pPr>
      <w:r w:rsidRPr="00F77676">
        <w:rPr>
          <w:lang w:val="pt-PT"/>
        </w:rPr>
        <w:t xml:space="preserve">FERIA SEXTA </w:t>
      </w:r>
    </w:p>
    <w:p w:rsidR="00885488" w:rsidRPr="001704DB" w:rsidRDefault="00BA24A1" w:rsidP="00415109">
      <w:r w:rsidRPr="0050527E">
        <w:rPr>
          <w:rStyle w:val="Time1"/>
        </w:rPr>
        <w:t>[</w:t>
      </w:r>
      <w:r w:rsidR="00885488" w:rsidRPr="0050527E">
        <w:rPr>
          <w:rStyle w:val="Time1"/>
        </w:rPr>
        <w:t>A</w:t>
      </w:r>
      <w:r w:rsidR="0050527E" w:rsidRPr="0050527E">
        <w:rPr>
          <w:rStyle w:val="Time1"/>
        </w:rPr>
        <w:t xml:space="preserve">d </w:t>
      </w:r>
      <w:r w:rsidR="00C1408B">
        <w:rPr>
          <w:rStyle w:val="Time1"/>
        </w:rPr>
        <w:t>laudes</w:t>
      </w:r>
      <w:r w:rsidRPr="0050527E">
        <w:rPr>
          <w:rStyle w:val="Time1"/>
        </w:rPr>
        <w:t>]</w:t>
      </w:r>
      <w:r w:rsidR="00885488" w:rsidRPr="00F77676">
        <w:t xml:space="preserve"> AB </w:t>
      </w:r>
      <w:r w:rsidR="00885488" w:rsidRPr="00F77676">
        <w:rPr>
          <w:rStyle w:val="Incipit"/>
        </w:rPr>
        <w:t>Ecce</w:t>
      </w:r>
      <w:r w:rsidR="005A362F" w:rsidRPr="00F77676">
        <w:rPr>
          <w:i/>
        </w:rPr>
        <w:t xml:space="preserve"> </w:t>
      </w:r>
      <w:r w:rsidR="00885488" w:rsidRPr="00F77676">
        <w:rPr>
          <w:rStyle w:val="Incipit"/>
        </w:rPr>
        <w:t>veniet</w:t>
      </w:r>
      <w:r w:rsidR="005A362F" w:rsidRPr="00F77676">
        <w:rPr>
          <w:i/>
        </w:rPr>
        <w:t xml:space="preserve"> </w:t>
      </w:r>
      <w:r w:rsidR="00885488" w:rsidRPr="00F77676">
        <w:rPr>
          <w:rStyle w:val="Incipit"/>
        </w:rPr>
        <w:t>deus</w:t>
      </w:r>
      <w:r w:rsidR="00885488" w:rsidRPr="001704DB">
        <w:t>.</w:t>
      </w:r>
    </w:p>
    <w:p w:rsidR="00885488" w:rsidRPr="00B779A9" w:rsidRDefault="0050527E" w:rsidP="00415109">
      <w:pPr>
        <w:rPr>
          <w:lang w:val="pt-PT"/>
        </w:rPr>
      </w:pPr>
      <w:r w:rsidRPr="00F77676">
        <w:rPr>
          <w:rStyle w:val="Time1"/>
          <w:lang w:val="pt-PT"/>
        </w:rPr>
        <w:t>Ad vesperas</w:t>
      </w:r>
      <w:r w:rsidR="00885488" w:rsidRPr="00B779A9">
        <w:rPr>
          <w:lang w:val="pt-PT"/>
        </w:rPr>
        <w:t xml:space="preserve"> </w:t>
      </w:r>
      <w:r w:rsidR="00BA24A1" w:rsidRPr="00B779A9">
        <w:rPr>
          <w:lang w:val="pt-PT"/>
        </w:rPr>
        <w:t>[</w:t>
      </w:r>
      <w:r w:rsidR="00885488" w:rsidRPr="00B779A9">
        <w:rPr>
          <w:lang w:val="pt-PT"/>
        </w:rPr>
        <w:t>AM</w:t>
      </w:r>
      <w:r w:rsidR="00BA24A1" w:rsidRPr="00B779A9">
        <w:rPr>
          <w:lang w:val="pt-PT"/>
        </w:rPr>
        <w:t>]</w:t>
      </w:r>
      <w:r w:rsidR="00885488" w:rsidRPr="00B779A9">
        <w:rPr>
          <w:lang w:val="pt-PT"/>
        </w:rPr>
        <w:t xml:space="preserve"> </w:t>
      </w:r>
      <w:r w:rsidR="008C2783" w:rsidRPr="00F77676">
        <w:rPr>
          <w:rStyle w:val="Incipit"/>
          <w:lang w:val="pt-PT"/>
        </w:rPr>
        <w:t>Ex Ae</w:t>
      </w:r>
      <w:r w:rsidR="00885488" w:rsidRPr="00F77676">
        <w:rPr>
          <w:rStyle w:val="Incipit"/>
          <w:lang w:val="pt-PT"/>
        </w:rPr>
        <w:t xml:space="preserve">gypto </w:t>
      </w:r>
      <w:r w:rsidR="00702792" w:rsidRPr="00F77676">
        <w:rPr>
          <w:rStyle w:val="Incipit"/>
          <w:lang w:val="pt-PT"/>
        </w:rPr>
        <w:t>voc</w:t>
      </w:r>
      <w:r w:rsidR="00885488" w:rsidRPr="00F77676">
        <w:rPr>
          <w:rStyle w:val="Incipit"/>
          <w:lang w:val="pt-PT"/>
        </w:rPr>
        <w:t>avi filium meum</w:t>
      </w:r>
      <w:r w:rsidR="00885488" w:rsidRPr="00B779A9">
        <w:rPr>
          <w:lang w:val="pt-PT"/>
        </w:rPr>
        <w:t>.</w:t>
      </w:r>
    </w:p>
    <w:p w:rsidR="00885488" w:rsidRDefault="0050527E" w:rsidP="00415109">
      <w:pPr>
        <w:rPr>
          <w:lang w:val="en-US"/>
        </w:rPr>
      </w:pPr>
      <w:r w:rsidRPr="00F77676">
        <w:rPr>
          <w:rStyle w:val="Time1"/>
          <w:lang w:val="en-US"/>
        </w:rPr>
        <w:t>Ad completorium</w:t>
      </w:r>
      <w:r w:rsidR="00885488">
        <w:rPr>
          <w:lang w:val="en-US"/>
        </w:rPr>
        <w:t xml:space="preserve"> HY </w:t>
      </w:r>
      <w:r w:rsidR="00885488" w:rsidRPr="00F77676">
        <w:rPr>
          <w:rStyle w:val="Incipit"/>
          <w:lang w:val="en-US"/>
        </w:rPr>
        <w:t>Veni redemptor</w:t>
      </w:r>
      <w:r w:rsidR="00885488">
        <w:rPr>
          <w:lang w:val="en-US"/>
        </w:rPr>
        <w:t xml:space="preserve">. AD </w:t>
      </w:r>
      <w:r w:rsidR="00885488" w:rsidRPr="00F77676">
        <w:rPr>
          <w:rStyle w:val="Incipit"/>
          <w:lang w:val="en-US"/>
        </w:rPr>
        <w:t xml:space="preserve">Qui </w:t>
      </w:r>
      <w:r w:rsidR="00872B44" w:rsidRPr="00F77676">
        <w:rPr>
          <w:rStyle w:val="Incipit"/>
          <w:lang w:val="en-US"/>
        </w:rPr>
        <w:t>vent</w:t>
      </w:r>
      <w:r w:rsidR="00885488" w:rsidRPr="00F77676">
        <w:rPr>
          <w:rStyle w:val="Incipit"/>
          <w:lang w:val="en-US"/>
        </w:rPr>
        <w:t>urus est</w:t>
      </w:r>
      <w:r w:rsidR="00885488">
        <w:rPr>
          <w:lang w:val="en-US"/>
        </w:rPr>
        <w:t>.</w:t>
      </w:r>
    </w:p>
    <w:p w:rsidR="00885488" w:rsidRPr="00F77676" w:rsidRDefault="00885488" w:rsidP="00415109">
      <w:pPr>
        <w:pStyle w:val="berschrift1"/>
        <w:rPr>
          <w:lang w:val="en-US"/>
        </w:rPr>
      </w:pPr>
      <w:r w:rsidRPr="00F77676">
        <w:rPr>
          <w:lang w:val="en-US"/>
        </w:rPr>
        <w:lastRenderedPageBreak/>
        <w:t>IN</w:t>
      </w:r>
      <w:r w:rsidR="0050527E" w:rsidRPr="00F77676">
        <w:rPr>
          <w:lang w:val="en-US"/>
        </w:rPr>
        <w:t xml:space="preserve"> OCTAVA SANCTI ANDREAE APOSTOLI</w:t>
      </w:r>
    </w:p>
    <w:p w:rsidR="00885488" w:rsidRDefault="00885488" w:rsidP="00415109">
      <w:pPr>
        <w:rPr>
          <w:lang w:val="en-US"/>
        </w:rPr>
      </w:pPr>
      <w:r>
        <w:rPr>
          <w:lang w:val="en-US"/>
        </w:rPr>
        <w:t>Tres lectiones facimus.</w:t>
      </w:r>
    </w:p>
    <w:p w:rsidR="00885488" w:rsidRPr="004518BD" w:rsidRDefault="0050527E" w:rsidP="00415109">
      <w:pPr>
        <w:rPr>
          <w:lang w:val="da-DK"/>
        </w:rPr>
      </w:pPr>
      <w:r w:rsidRPr="00F77676">
        <w:rPr>
          <w:rStyle w:val="Time1"/>
          <w:lang w:val="en-US"/>
        </w:rPr>
        <w:t>Ad matutinum</w:t>
      </w:r>
      <w:r w:rsidR="00885488">
        <w:rPr>
          <w:lang w:val="en-US"/>
        </w:rPr>
        <w:t xml:space="preserve"> I</w:t>
      </w:r>
      <w:r w:rsidR="007C687E">
        <w:rPr>
          <w:lang w:val="en-US"/>
        </w:rPr>
        <w:t>N</w:t>
      </w:r>
      <w:r w:rsidR="00885488">
        <w:rPr>
          <w:lang w:val="en-US"/>
        </w:rPr>
        <w:t xml:space="preserve">V </w:t>
      </w:r>
      <w:r w:rsidR="00885488" w:rsidRPr="00F77676">
        <w:rPr>
          <w:rStyle w:val="Incipit"/>
          <w:lang w:val="en-US"/>
        </w:rPr>
        <w:t>Regem apostolorum dominum</w:t>
      </w:r>
      <w:r w:rsidR="00885488">
        <w:rPr>
          <w:lang w:val="en-US"/>
        </w:rPr>
        <w:t xml:space="preserve">. HY </w:t>
      </w:r>
      <w:r w:rsidR="00885488" w:rsidRPr="00F77676">
        <w:rPr>
          <w:rStyle w:val="Incipit"/>
          <w:lang w:val="en-US"/>
        </w:rPr>
        <w:t>Verbum supernum prodiens</w:t>
      </w:r>
      <w:r w:rsidR="00885488">
        <w:rPr>
          <w:lang w:val="en-US"/>
        </w:rPr>
        <w:t>.</w:t>
      </w:r>
      <w:r w:rsidR="00184009">
        <w:rPr>
          <w:lang w:val="en-US"/>
        </w:rPr>
        <w:t xml:space="preserve"> </w:t>
      </w:r>
      <w:r w:rsidRPr="004518BD">
        <w:rPr>
          <w:lang w:val="da-DK"/>
        </w:rPr>
        <w:t>Ad nocturnum</w:t>
      </w:r>
      <w:r w:rsidR="00885488" w:rsidRPr="00B779A9">
        <w:rPr>
          <w:lang w:val="da-DK"/>
        </w:rPr>
        <w:t xml:space="preserve"> antiphonae et psalmi ferialiter. VS </w:t>
      </w:r>
      <w:r w:rsidR="00885488" w:rsidRPr="00794880">
        <w:rPr>
          <w:rStyle w:val="Incipit"/>
          <w:lang w:val="da-DK"/>
        </w:rPr>
        <w:t>In</w:t>
      </w:r>
      <w:r w:rsidR="005A362F" w:rsidRPr="005A362F">
        <w:rPr>
          <w:i/>
          <w:lang w:val="da-DK"/>
        </w:rPr>
        <w:t xml:space="preserve"> </w:t>
      </w:r>
      <w:r w:rsidR="00885488" w:rsidRPr="00794880">
        <w:rPr>
          <w:rStyle w:val="Incipit"/>
          <w:lang w:val="da-DK"/>
        </w:rPr>
        <w:t>omnem</w:t>
      </w:r>
      <w:r w:rsidR="005A362F" w:rsidRPr="005A362F">
        <w:rPr>
          <w:i/>
          <w:lang w:val="da-DK"/>
        </w:rPr>
        <w:t xml:space="preserve"> </w:t>
      </w:r>
      <w:r w:rsidR="00885488" w:rsidRPr="00794880">
        <w:rPr>
          <w:rStyle w:val="Incipit"/>
          <w:lang w:val="da-DK"/>
        </w:rPr>
        <w:t>terram</w:t>
      </w:r>
      <w:r w:rsidR="007C687E" w:rsidRPr="00B779A9">
        <w:rPr>
          <w:lang w:val="da-DK"/>
        </w:rPr>
        <w:t>. Lectiones e</w:t>
      </w:r>
      <w:r w:rsidR="00885488" w:rsidRPr="00B779A9">
        <w:rPr>
          <w:lang w:val="da-DK"/>
        </w:rPr>
        <w:t>x</w:t>
      </w:r>
      <w:r w:rsidR="00166EE3">
        <w:rPr>
          <w:lang w:val="da-DK"/>
        </w:rPr>
        <w:t xml:space="preserve"> Isaia.</w:t>
      </w:r>
      <w:r w:rsidR="00885488" w:rsidRPr="00B779A9">
        <w:rPr>
          <w:lang w:val="da-DK"/>
        </w:rPr>
        <w:t xml:space="preserve"> Responsoria ex tertio nocturno </w:t>
      </w:r>
      <w:r w:rsidR="00BA4CFB" w:rsidRPr="00B779A9">
        <w:rPr>
          <w:lang w:val="da-DK"/>
        </w:rPr>
        <w:t>divi</w:t>
      </w:r>
      <w:r w:rsidR="00885488" w:rsidRPr="00B779A9">
        <w:rPr>
          <w:lang w:val="da-DK"/>
        </w:rPr>
        <w:t xml:space="preserve"> Andreae.</w:t>
      </w:r>
    </w:p>
    <w:p w:rsidR="00885488" w:rsidRDefault="0050527E" w:rsidP="00415109">
      <w:pPr>
        <w:rPr>
          <w:lang w:val="en-US"/>
        </w:rPr>
      </w:pPr>
      <w:r w:rsidRPr="00F77676">
        <w:rPr>
          <w:rStyle w:val="Time1"/>
          <w:lang w:val="da-DK"/>
        </w:rPr>
        <w:t>Ad laudes</w:t>
      </w:r>
      <w:r w:rsidR="00885488" w:rsidRPr="00B779A9">
        <w:rPr>
          <w:lang w:val="da-DK"/>
        </w:rPr>
        <w:t xml:space="preserve"> AN </w:t>
      </w:r>
      <w:r w:rsidR="000F4FB4" w:rsidRPr="00794880">
        <w:rPr>
          <w:rStyle w:val="Incipit"/>
          <w:lang w:val="da-DK"/>
        </w:rPr>
        <w:t>Salve</w:t>
      </w:r>
      <w:r w:rsidR="005A362F" w:rsidRPr="005A362F">
        <w:rPr>
          <w:i/>
          <w:lang w:val="da-DK"/>
        </w:rPr>
        <w:t xml:space="preserve"> </w:t>
      </w:r>
      <w:r w:rsidR="00885488" w:rsidRPr="00794880">
        <w:rPr>
          <w:rStyle w:val="Incipit"/>
          <w:lang w:val="da-DK"/>
        </w:rPr>
        <w:t>crux</w:t>
      </w:r>
      <w:r w:rsidR="008535DA" w:rsidRPr="00B779A9">
        <w:rPr>
          <w:lang w:val="da-DK"/>
        </w:rPr>
        <w:t xml:space="preserve"> sola</w:t>
      </w:r>
      <w:r w:rsidR="00885488" w:rsidRPr="00B779A9">
        <w:rPr>
          <w:lang w:val="da-DK"/>
        </w:rPr>
        <w:t xml:space="preserve">. HY </w:t>
      </w:r>
      <w:r w:rsidR="00885488" w:rsidRPr="00794880">
        <w:rPr>
          <w:rStyle w:val="Incipit"/>
          <w:lang w:val="da-DK"/>
        </w:rPr>
        <w:t>Ortu</w:t>
      </w:r>
      <w:r w:rsidR="005A362F" w:rsidRPr="005A362F">
        <w:rPr>
          <w:i/>
          <w:lang w:val="da-DK"/>
        </w:rPr>
        <w:t xml:space="preserve"> </w:t>
      </w:r>
      <w:r w:rsidR="00C1408B">
        <w:rPr>
          <w:rStyle w:val="Incipit"/>
          <w:lang w:val="da-DK"/>
        </w:rPr>
        <w:t>p</w:t>
      </w:r>
      <w:r w:rsidR="00444DCC" w:rsidRPr="00794880">
        <w:rPr>
          <w:rStyle w:val="Incipit"/>
          <w:lang w:val="da-DK"/>
        </w:rPr>
        <w:t>hoeb</w:t>
      </w:r>
      <w:r w:rsidR="00885488" w:rsidRPr="00794880">
        <w:rPr>
          <w:rStyle w:val="Incipit"/>
          <w:lang w:val="da-DK"/>
        </w:rPr>
        <w:t>i</w:t>
      </w:r>
      <w:r w:rsidR="00885488" w:rsidRPr="00B779A9">
        <w:rPr>
          <w:lang w:val="da-DK"/>
        </w:rPr>
        <w:t xml:space="preserve">. </w:t>
      </w:r>
      <w:r w:rsidR="00885488" w:rsidRPr="004518BD">
        <w:rPr>
          <w:lang w:val="da-DK"/>
        </w:rPr>
        <w:t xml:space="preserve">VS </w:t>
      </w:r>
      <w:r w:rsidR="00885488" w:rsidRPr="004518BD">
        <w:rPr>
          <w:rStyle w:val="Incipit"/>
          <w:lang w:val="da-DK"/>
        </w:rPr>
        <w:t>Dedisti</w:t>
      </w:r>
      <w:r w:rsidR="00885488" w:rsidRPr="004518BD">
        <w:rPr>
          <w:lang w:val="da-DK"/>
        </w:rPr>
        <w:t xml:space="preserve">. </w:t>
      </w:r>
      <w:r w:rsidR="00885488" w:rsidRPr="004518BD">
        <w:rPr>
          <w:lang w:val="fr-FR"/>
        </w:rPr>
        <w:t xml:space="preserve">AB </w:t>
      </w:r>
      <w:r w:rsidR="00885488" w:rsidRPr="004518BD">
        <w:rPr>
          <w:rStyle w:val="Incipit"/>
          <w:lang w:val="fr-FR"/>
        </w:rPr>
        <w:t>Ambulans</w:t>
      </w:r>
      <w:r w:rsidR="005A362F" w:rsidRPr="004518BD">
        <w:rPr>
          <w:i/>
          <w:lang w:val="fr-FR"/>
        </w:rPr>
        <w:t xml:space="preserve"> </w:t>
      </w:r>
      <w:r w:rsidR="00885488" w:rsidRPr="004518BD">
        <w:rPr>
          <w:rStyle w:val="Incipit"/>
          <w:lang w:val="fr-FR"/>
        </w:rPr>
        <w:t>Iesus</w:t>
      </w:r>
      <w:r w:rsidR="00AB582F" w:rsidRPr="004518BD">
        <w:rPr>
          <w:lang w:val="fr-FR"/>
        </w:rPr>
        <w:t xml:space="preserve"> est in die antiphona super B</w:t>
      </w:r>
      <w:r w:rsidR="00885488" w:rsidRPr="004518BD">
        <w:rPr>
          <w:lang w:val="fr-FR"/>
        </w:rPr>
        <w:t>enedictus</w:t>
      </w:r>
      <w:r w:rsidR="00AB582F" w:rsidRPr="004518BD">
        <w:rPr>
          <w:lang w:val="fr-FR"/>
        </w:rPr>
        <w:t>.</w:t>
      </w:r>
      <w:r w:rsidR="00885488" w:rsidRPr="004518BD">
        <w:rPr>
          <w:lang w:val="fr-FR"/>
        </w:rPr>
        <w:t xml:space="preserve"> </w:t>
      </w:r>
      <w:r w:rsidRPr="00F77676">
        <w:rPr>
          <w:lang w:val="fr-FR"/>
        </w:rPr>
        <w:t>Suffragium d</w:t>
      </w:r>
      <w:r w:rsidR="00885488" w:rsidRPr="00F77676">
        <w:rPr>
          <w:lang w:val="fr-FR"/>
        </w:rPr>
        <w:t xml:space="preserve">e feria. De beata virgine (108r) </w:t>
      </w:r>
      <w:r w:rsidR="00BA24A1" w:rsidRPr="00F77676">
        <w:rPr>
          <w:lang w:val="fr-FR"/>
        </w:rPr>
        <w:t>[</w:t>
      </w:r>
      <w:r w:rsidR="00885488" w:rsidRPr="00F77676">
        <w:rPr>
          <w:lang w:val="fr-FR"/>
        </w:rPr>
        <w:t>AC</w:t>
      </w:r>
      <w:r w:rsidR="00BA24A1" w:rsidRPr="00F77676">
        <w:rPr>
          <w:lang w:val="fr-FR"/>
        </w:rPr>
        <w:t>]</w:t>
      </w:r>
      <w:r w:rsidR="00885488" w:rsidRPr="00F77676">
        <w:rPr>
          <w:lang w:val="fr-FR"/>
        </w:rPr>
        <w:t xml:space="preserve"> </w:t>
      </w:r>
      <w:r w:rsidR="00885488" w:rsidRPr="00F77676">
        <w:rPr>
          <w:rStyle w:val="Incipit"/>
          <w:lang w:val="fr-FR"/>
        </w:rPr>
        <w:t>Spiritus</w:t>
      </w:r>
      <w:r w:rsidR="005A362F" w:rsidRPr="00F77676">
        <w:rPr>
          <w:i/>
          <w:lang w:val="fr-FR"/>
        </w:rPr>
        <w:t xml:space="preserve"> </w:t>
      </w:r>
      <w:r w:rsidR="00885488" w:rsidRPr="00F77676">
        <w:rPr>
          <w:rStyle w:val="Incipit"/>
          <w:lang w:val="fr-FR"/>
        </w:rPr>
        <w:t>sanctus</w:t>
      </w:r>
      <w:r w:rsidR="00885488" w:rsidRPr="005B472A">
        <w:rPr>
          <w:lang w:val="fr-FR"/>
        </w:rPr>
        <w:t>.</w:t>
      </w:r>
      <w:r w:rsidR="00885488" w:rsidRPr="00F77676">
        <w:rPr>
          <w:lang w:val="fr-FR"/>
        </w:rPr>
        <w:t xml:space="preserve"> De omnibus sanctis </w:t>
      </w:r>
      <w:r w:rsidR="00BA24A1" w:rsidRPr="00F77676">
        <w:rPr>
          <w:lang w:val="fr-FR"/>
        </w:rPr>
        <w:t>[</w:t>
      </w:r>
      <w:r w:rsidR="00885488" w:rsidRPr="00F77676">
        <w:rPr>
          <w:lang w:val="fr-FR"/>
        </w:rPr>
        <w:t>AC</w:t>
      </w:r>
      <w:r w:rsidR="00BA24A1" w:rsidRPr="00F77676">
        <w:rPr>
          <w:lang w:val="fr-FR"/>
        </w:rPr>
        <w:t>]</w:t>
      </w:r>
      <w:r w:rsidR="00885488" w:rsidRPr="00F77676">
        <w:rPr>
          <w:lang w:val="fr-FR"/>
        </w:rPr>
        <w:t xml:space="preserve"> </w:t>
      </w:r>
      <w:r w:rsidR="00885488" w:rsidRPr="00F77676">
        <w:rPr>
          <w:rStyle w:val="Incipit"/>
          <w:lang w:val="fr-FR"/>
        </w:rPr>
        <w:t>Ecce</w:t>
      </w:r>
      <w:r w:rsidR="005A362F" w:rsidRPr="00F77676">
        <w:rPr>
          <w:i/>
          <w:lang w:val="fr-FR"/>
        </w:rPr>
        <w:t xml:space="preserve"> </w:t>
      </w:r>
      <w:r w:rsidR="00885488" w:rsidRPr="00F77676">
        <w:rPr>
          <w:rStyle w:val="Incipit"/>
          <w:lang w:val="fr-FR"/>
        </w:rPr>
        <w:t>dominus</w:t>
      </w:r>
      <w:r w:rsidR="00885488" w:rsidRPr="005B472A">
        <w:rPr>
          <w:lang w:val="fr-FR"/>
        </w:rPr>
        <w:t>.</w:t>
      </w:r>
      <w:r w:rsidR="00885488" w:rsidRPr="00F77676">
        <w:rPr>
          <w:lang w:val="fr-FR"/>
        </w:rPr>
        <w:t xml:space="preserve"> </w:t>
      </w:r>
      <w:r w:rsidR="007C687E">
        <w:rPr>
          <w:lang w:val="en-US"/>
        </w:rPr>
        <w:t xml:space="preserve">[BD] </w:t>
      </w:r>
      <w:r w:rsidR="005F6F99" w:rsidRPr="00794880">
        <w:rPr>
          <w:rStyle w:val="Incipit"/>
          <w:lang w:val="en-US"/>
        </w:rPr>
        <w:t>Benedicamus</w:t>
      </w:r>
      <w:r w:rsidR="007C687E">
        <w:rPr>
          <w:lang w:val="en-US"/>
        </w:rPr>
        <w:t xml:space="preserve"> f</w:t>
      </w:r>
      <w:r w:rsidR="00885488">
        <w:rPr>
          <w:lang w:val="en-US"/>
        </w:rPr>
        <w:t>erialiter.</w:t>
      </w:r>
    </w:p>
    <w:p w:rsidR="00885488" w:rsidRDefault="0050527E" w:rsidP="00415109">
      <w:pPr>
        <w:rPr>
          <w:lang w:val="en-US"/>
        </w:rPr>
      </w:pPr>
      <w:r w:rsidRPr="00F77676">
        <w:rPr>
          <w:rStyle w:val="Time1"/>
          <w:lang w:val="en-US"/>
        </w:rPr>
        <w:t>Ad horas</w:t>
      </w:r>
      <w:r w:rsidR="00885488">
        <w:rPr>
          <w:lang w:val="en-US"/>
        </w:rPr>
        <w:t xml:space="preserve"> dicantur laudes.</w:t>
      </w:r>
    </w:p>
    <w:p w:rsidR="00885488" w:rsidRDefault="0050527E" w:rsidP="00415109">
      <w:pPr>
        <w:rPr>
          <w:lang w:val="en-US"/>
        </w:rPr>
      </w:pPr>
      <w:r w:rsidRPr="00F77676">
        <w:rPr>
          <w:rStyle w:val="Time1"/>
          <w:lang w:val="en-US"/>
        </w:rPr>
        <w:t>Ad missam</w:t>
      </w:r>
      <w:r w:rsidR="00885488" w:rsidRPr="00F77676">
        <w:rPr>
          <w:lang w:val="en-US"/>
        </w:rPr>
        <w:t xml:space="preserve"> IN </w:t>
      </w:r>
      <w:r w:rsidR="00885488" w:rsidRPr="00F77676">
        <w:rPr>
          <w:rStyle w:val="Incipit"/>
          <w:lang w:val="en-US"/>
        </w:rPr>
        <w:t>Mihi</w:t>
      </w:r>
      <w:r w:rsidR="005A362F" w:rsidRPr="00F77676">
        <w:rPr>
          <w:i/>
          <w:lang w:val="en-US"/>
        </w:rPr>
        <w:t xml:space="preserve"> </w:t>
      </w:r>
      <w:r w:rsidR="00885488" w:rsidRPr="00F77676">
        <w:rPr>
          <w:rStyle w:val="Incipit"/>
          <w:lang w:val="en-US"/>
        </w:rPr>
        <w:t>autem</w:t>
      </w:r>
      <w:r w:rsidR="00DD1415">
        <w:rPr>
          <w:lang w:val="en-US"/>
        </w:rPr>
        <w:t>@</w:t>
      </w:r>
      <w:r w:rsidR="00DD1415" w:rsidRPr="00F77676">
        <w:rPr>
          <w:lang w:val="en-US"/>
        </w:rPr>
        <w:t>181.</w:t>
      </w:r>
      <w:r w:rsidR="00885488" w:rsidRPr="00F77676">
        <w:rPr>
          <w:lang w:val="en-US"/>
        </w:rPr>
        <w:t xml:space="preserve"> </w:t>
      </w:r>
      <w:r w:rsidR="007C687E" w:rsidRPr="00B779A9">
        <w:rPr>
          <w:lang w:val="fr-FR"/>
        </w:rPr>
        <w:t xml:space="preserve">[KY] </w:t>
      </w:r>
      <w:r w:rsidR="007C687E" w:rsidRPr="00794880">
        <w:rPr>
          <w:rStyle w:val="Incipit"/>
          <w:lang w:val="fr-FR"/>
        </w:rPr>
        <w:t>Kyrie</w:t>
      </w:r>
      <w:r w:rsidR="005A362F" w:rsidRPr="005A362F">
        <w:rPr>
          <w:i/>
          <w:lang w:val="fr-FR"/>
        </w:rPr>
        <w:t xml:space="preserve"> </w:t>
      </w:r>
      <w:r w:rsidR="007C687E" w:rsidRPr="00B779A9">
        <w:rPr>
          <w:lang w:val="fr-FR"/>
        </w:rPr>
        <w:t xml:space="preserve">et [SA] </w:t>
      </w:r>
      <w:r w:rsidR="007C687E" w:rsidRPr="00794880">
        <w:rPr>
          <w:rStyle w:val="Incipit"/>
          <w:lang w:val="fr-FR"/>
        </w:rPr>
        <w:t>Sanctus</w:t>
      </w:r>
      <w:r w:rsidR="005A362F" w:rsidRPr="005A362F">
        <w:rPr>
          <w:i/>
          <w:lang w:val="fr-FR"/>
        </w:rPr>
        <w:t xml:space="preserve"> </w:t>
      </w:r>
      <w:r w:rsidR="007C687E" w:rsidRPr="00B779A9">
        <w:rPr>
          <w:lang w:val="fr-FR"/>
        </w:rPr>
        <w:t xml:space="preserve">sub novem </w:t>
      </w:r>
      <w:r w:rsidR="008216B0" w:rsidRPr="00B779A9">
        <w:rPr>
          <w:lang w:val="fr-FR"/>
        </w:rPr>
        <w:t>|</w:t>
      </w:r>
      <w:r w:rsidR="007C687E" w:rsidRPr="00B779A9">
        <w:rPr>
          <w:lang w:val="fr-FR"/>
        </w:rPr>
        <w:t>lectionum</w:t>
      </w:r>
      <w:r w:rsidR="008216B0" w:rsidRPr="00B779A9">
        <w:rPr>
          <w:lang w:val="fr-FR"/>
        </w:rPr>
        <w:t>::lectionibus|</w:t>
      </w:r>
      <w:r w:rsidR="007C687E" w:rsidRPr="00B779A9">
        <w:rPr>
          <w:lang w:val="fr-FR"/>
        </w:rPr>
        <w:t>.</w:t>
      </w:r>
      <w:r w:rsidR="00885488" w:rsidRPr="00B779A9">
        <w:rPr>
          <w:lang w:val="fr-FR"/>
        </w:rPr>
        <w:t xml:space="preserve"> </w:t>
      </w:r>
      <w:r w:rsidR="00885488">
        <w:rPr>
          <w:lang w:val="en-US"/>
        </w:rPr>
        <w:t xml:space="preserve">GR </w:t>
      </w:r>
      <w:r w:rsidR="00885488" w:rsidRPr="00794880">
        <w:rPr>
          <w:rStyle w:val="Incipit"/>
          <w:lang w:val="en-US"/>
        </w:rPr>
        <w:t>Constitues</w:t>
      </w:r>
      <w:r w:rsidR="00DD1415" w:rsidRPr="005B472A">
        <w:rPr>
          <w:lang w:val="en-US"/>
        </w:rPr>
        <w:t>@176</w:t>
      </w:r>
      <w:r w:rsidR="00DD1415">
        <w:rPr>
          <w:lang w:val="en-US"/>
        </w:rPr>
        <w:t>.</w:t>
      </w:r>
      <w:r w:rsidR="00885488">
        <w:rPr>
          <w:lang w:val="en-US"/>
        </w:rPr>
        <w:t xml:space="preserve"> AL</w:t>
      </w:r>
      <w:r w:rsidR="007C687E">
        <w:rPr>
          <w:lang w:val="en-US"/>
        </w:rPr>
        <w:t>V</w:t>
      </w:r>
      <w:r w:rsidR="00885488">
        <w:rPr>
          <w:lang w:val="en-US"/>
        </w:rPr>
        <w:t xml:space="preserve"> </w:t>
      </w:r>
      <w:r w:rsidR="00885488" w:rsidRPr="005B472A">
        <w:rPr>
          <w:rStyle w:val="Incipit"/>
          <w:lang w:val="en-US"/>
        </w:rPr>
        <w:t>Dilexit</w:t>
      </w:r>
      <w:r w:rsidR="005A362F" w:rsidRPr="005B472A">
        <w:rPr>
          <w:rStyle w:val="Incipit"/>
          <w:lang w:val="en-US"/>
        </w:rPr>
        <w:t xml:space="preserve"> </w:t>
      </w:r>
      <w:r w:rsidR="00885488" w:rsidRPr="005B472A">
        <w:rPr>
          <w:rStyle w:val="Incipit"/>
          <w:lang w:val="en-US"/>
        </w:rPr>
        <w:t>Andream</w:t>
      </w:r>
      <w:r w:rsidR="005A362F" w:rsidRPr="005B472A">
        <w:rPr>
          <w:rStyle w:val="Incipit"/>
          <w:lang w:val="en-US"/>
        </w:rPr>
        <w:t xml:space="preserve"> </w:t>
      </w:r>
      <w:r w:rsidR="00885488" w:rsidRPr="005B472A">
        <w:rPr>
          <w:rStyle w:val="Incipit"/>
          <w:lang w:val="en-US"/>
        </w:rPr>
        <w:t>dominus</w:t>
      </w:r>
      <w:r w:rsidR="00885488">
        <w:rPr>
          <w:lang w:val="en-US"/>
        </w:rPr>
        <w:t xml:space="preserve">. OF </w:t>
      </w:r>
      <w:r w:rsidR="00885488" w:rsidRPr="00794880">
        <w:rPr>
          <w:rStyle w:val="Incipit"/>
          <w:lang w:val="en-US"/>
        </w:rPr>
        <w:t>Mihi</w:t>
      </w:r>
      <w:r w:rsidR="005A362F" w:rsidRPr="005A362F">
        <w:rPr>
          <w:i/>
          <w:lang w:val="en-US"/>
        </w:rPr>
        <w:t xml:space="preserve"> </w:t>
      </w:r>
      <w:r w:rsidR="00885488" w:rsidRPr="00794880">
        <w:rPr>
          <w:rStyle w:val="Incipit"/>
          <w:lang w:val="en-US"/>
        </w:rPr>
        <w:t>autem</w:t>
      </w:r>
      <w:r w:rsidR="00DD1415">
        <w:rPr>
          <w:lang w:val="en-US"/>
        </w:rPr>
        <w:t>@176.</w:t>
      </w:r>
      <w:r w:rsidR="00885488">
        <w:rPr>
          <w:lang w:val="en-US"/>
        </w:rPr>
        <w:t xml:space="preserve"> CO </w:t>
      </w:r>
      <w:r w:rsidR="00885488" w:rsidRPr="00794880">
        <w:rPr>
          <w:rStyle w:val="Incipit"/>
          <w:lang w:val="en-US"/>
        </w:rPr>
        <w:t>Venite</w:t>
      </w:r>
      <w:r w:rsidR="005A362F" w:rsidRPr="005A362F">
        <w:rPr>
          <w:i/>
          <w:lang w:val="en-US"/>
        </w:rPr>
        <w:t xml:space="preserve"> </w:t>
      </w:r>
      <w:r w:rsidR="00885488" w:rsidRPr="00794880">
        <w:rPr>
          <w:rStyle w:val="Incipit"/>
          <w:lang w:val="en-US"/>
        </w:rPr>
        <w:t>post</w:t>
      </w:r>
      <w:r w:rsidR="005A362F" w:rsidRPr="005A362F">
        <w:rPr>
          <w:i/>
          <w:lang w:val="en-US"/>
        </w:rPr>
        <w:t xml:space="preserve"> </w:t>
      </w:r>
      <w:r w:rsidR="00885488" w:rsidRPr="00794880">
        <w:rPr>
          <w:rStyle w:val="Incipit"/>
          <w:lang w:val="en-US"/>
        </w:rPr>
        <w:t>me</w:t>
      </w:r>
      <w:r w:rsidR="00885488">
        <w:rPr>
          <w:lang w:val="en-US"/>
        </w:rPr>
        <w:t>.</w:t>
      </w:r>
    </w:p>
    <w:p w:rsidR="00885488" w:rsidRPr="00F77676" w:rsidRDefault="00885488" w:rsidP="00415109">
      <w:pPr>
        <w:pStyle w:val="berschrift1"/>
        <w:rPr>
          <w:lang w:val="en-US"/>
        </w:rPr>
      </w:pPr>
      <w:r w:rsidRPr="00F77676">
        <w:rPr>
          <w:lang w:val="en-US"/>
        </w:rPr>
        <w:t>IN CONCEPTIONE BEATAE MARIA</w:t>
      </w:r>
      <w:r w:rsidR="0050527E" w:rsidRPr="00F77676">
        <w:rPr>
          <w:lang w:val="en-US"/>
        </w:rPr>
        <w:t>E VIRGINIS</w:t>
      </w:r>
    </w:p>
    <w:p w:rsidR="00885488" w:rsidRPr="00F77676" w:rsidRDefault="00885488" w:rsidP="00415109">
      <w:pPr>
        <w:rPr>
          <w:lang w:val="en-US"/>
        </w:rPr>
      </w:pPr>
      <w:r w:rsidRPr="00F77676">
        <w:rPr>
          <w:lang w:val="en-US"/>
        </w:rPr>
        <w:t>Festum facimus ut in eius nati</w:t>
      </w:r>
      <w:r w:rsidR="00D66EA2" w:rsidRPr="00F77676">
        <w:rPr>
          <w:lang w:val="en-US"/>
        </w:rPr>
        <w:t>vita</w:t>
      </w:r>
      <w:r w:rsidRPr="00F77676">
        <w:rPr>
          <w:lang w:val="en-US"/>
        </w:rPr>
        <w:t>te.</w:t>
      </w:r>
    </w:p>
    <w:p w:rsidR="00885488" w:rsidRPr="00F77676" w:rsidRDefault="0050527E" w:rsidP="00415109">
      <w:pPr>
        <w:rPr>
          <w:lang w:val="en-US"/>
        </w:rPr>
      </w:pPr>
      <w:r w:rsidRPr="00F77676">
        <w:rPr>
          <w:rStyle w:val="Time1"/>
          <w:lang w:val="en-US"/>
        </w:rPr>
        <w:t>Ad vesperas</w:t>
      </w:r>
      <w:r w:rsidR="00885488" w:rsidRPr="00F77676">
        <w:rPr>
          <w:lang w:val="en-US"/>
        </w:rPr>
        <w:t xml:space="preserve"> super psalmos AN </w:t>
      </w:r>
      <w:r w:rsidR="00885488" w:rsidRPr="00F77676">
        <w:rPr>
          <w:rStyle w:val="Incipit"/>
          <w:lang w:val="en-US"/>
        </w:rPr>
        <w:t>Sancta</w:t>
      </w:r>
      <w:r w:rsidR="005A362F" w:rsidRPr="00F77676">
        <w:rPr>
          <w:i/>
          <w:lang w:val="en-US"/>
        </w:rPr>
        <w:t xml:space="preserve"> </w:t>
      </w:r>
      <w:r w:rsidR="00885488" w:rsidRPr="00F77676">
        <w:rPr>
          <w:rStyle w:val="Incipit"/>
          <w:lang w:val="en-US"/>
        </w:rPr>
        <w:t>Maria</w:t>
      </w:r>
      <w:r w:rsidR="005A362F" w:rsidRPr="00F77676">
        <w:rPr>
          <w:i/>
          <w:lang w:val="en-US"/>
        </w:rPr>
        <w:t xml:space="preserve"> </w:t>
      </w:r>
      <w:r w:rsidR="00885488" w:rsidRPr="00F77676">
        <w:rPr>
          <w:rStyle w:val="Incipit"/>
          <w:lang w:val="en-US"/>
        </w:rPr>
        <w:t>virgo</w:t>
      </w:r>
      <w:r w:rsidR="00885488" w:rsidRPr="00F77676">
        <w:rPr>
          <w:lang w:val="en-US"/>
        </w:rPr>
        <w:t xml:space="preserve"> </w:t>
      </w:r>
      <w:r w:rsidR="008D35E3" w:rsidRPr="00F77676">
        <w:rPr>
          <w:lang w:val="en-US"/>
        </w:rPr>
        <w:t>quaere</w:t>
      </w:r>
      <w:r w:rsidR="00885488" w:rsidRPr="00F77676">
        <w:rPr>
          <w:lang w:val="en-US"/>
        </w:rPr>
        <w:t xml:space="preserve"> in </w:t>
      </w:r>
      <w:r w:rsidR="00885488" w:rsidRPr="00F77676">
        <w:rPr>
          <w:rStyle w:val="Funktion"/>
          <w:lang w:val="en-US"/>
        </w:rPr>
        <w:t>summo antiphonario</w:t>
      </w:r>
      <w:r w:rsidR="00885488" w:rsidRPr="00F77676">
        <w:rPr>
          <w:lang w:val="en-US"/>
        </w:rPr>
        <w:t xml:space="preserve"> cum sequentibus de eius </w:t>
      </w:r>
      <w:r w:rsidRPr="00F77676">
        <w:rPr>
          <w:lang w:val="en-US"/>
        </w:rPr>
        <w:t>%D::</w:t>
      </w:r>
      <w:r w:rsidR="00805B75" w:rsidRPr="00F77676">
        <w:rPr>
          <w:lang w:val="en-US"/>
        </w:rPr>
        <w:t>nativitate</w:t>
      </w:r>
      <w:r w:rsidRPr="00F77676">
        <w:rPr>
          <w:lang w:val="en-US"/>
        </w:rPr>
        <w:t>%</w:t>
      </w:r>
      <w:r w:rsidR="00805B75" w:rsidRPr="00F77676">
        <w:rPr>
          <w:lang w:val="en-US"/>
        </w:rPr>
        <w:t xml:space="preserve"> $E::</w:t>
      </w:r>
      <w:r w:rsidR="00885488" w:rsidRPr="00F77676">
        <w:rPr>
          <w:lang w:val="en-US"/>
        </w:rPr>
        <w:t>conceptione</w:t>
      </w:r>
      <w:r w:rsidR="00805B75" w:rsidRPr="00F77676">
        <w:rPr>
          <w:lang w:val="en-US"/>
        </w:rPr>
        <w:t>$</w:t>
      </w:r>
      <w:r w:rsidR="00885488" w:rsidRPr="00F77676">
        <w:rPr>
          <w:lang w:val="en-US"/>
        </w:rPr>
        <w:t xml:space="preserve"> in minoribus </w:t>
      </w:r>
      <w:r w:rsidR="00FA3B56" w:rsidRPr="00F77676">
        <w:rPr>
          <w:lang w:val="en-US"/>
        </w:rPr>
        <w:t>vero</w:t>
      </w:r>
      <w:r w:rsidR="00885488" w:rsidRPr="00F77676">
        <w:rPr>
          <w:lang w:val="en-US"/>
        </w:rPr>
        <w:t xml:space="preserve"> totam </w:t>
      </w:r>
      <w:r w:rsidR="00D80D0C" w:rsidRPr="00F77676">
        <w:rPr>
          <w:lang w:val="en-US"/>
        </w:rPr>
        <w:t>hist</w:t>
      </w:r>
      <w:r w:rsidR="00885488" w:rsidRPr="00F77676">
        <w:rPr>
          <w:lang w:val="en-US"/>
        </w:rPr>
        <w:t xml:space="preserve">oriam invenies post festum Nicolai. Posteriores tres antiphonae a </w:t>
      </w:r>
      <w:r w:rsidR="00885488" w:rsidRPr="00F77676">
        <w:rPr>
          <w:rStyle w:val="Funktion"/>
          <w:lang w:val="en-US"/>
        </w:rPr>
        <w:t>cantoribus</w:t>
      </w:r>
      <w:r w:rsidR="00885488" w:rsidRPr="00F77676">
        <w:rPr>
          <w:lang w:val="en-US"/>
        </w:rPr>
        <w:t xml:space="preserve"> cantantur. </w:t>
      </w:r>
      <w:r w:rsidR="007C687E" w:rsidRPr="00F77676">
        <w:rPr>
          <w:lang w:val="en-US"/>
        </w:rPr>
        <w:t>Psalmi omnia Laudate</w:t>
      </w:r>
      <w:r w:rsidR="00885488" w:rsidRPr="00F77676">
        <w:rPr>
          <w:lang w:val="en-US"/>
        </w:rPr>
        <w:t xml:space="preserve">. RP </w:t>
      </w:r>
      <w:r w:rsidR="000F4FB4" w:rsidRPr="00F77676">
        <w:rPr>
          <w:rStyle w:val="Incipit"/>
          <w:lang w:val="en-US"/>
        </w:rPr>
        <w:t>Feli</w:t>
      </w:r>
      <w:r w:rsidR="00885488" w:rsidRPr="00F77676">
        <w:rPr>
          <w:rStyle w:val="Incipit"/>
          <w:lang w:val="en-US"/>
        </w:rPr>
        <w:t>x</w:t>
      </w:r>
      <w:r w:rsidR="005A362F" w:rsidRPr="00F77676">
        <w:rPr>
          <w:i/>
          <w:lang w:val="en-US"/>
        </w:rPr>
        <w:t xml:space="preserve"> </w:t>
      </w:r>
      <w:r w:rsidR="00885488" w:rsidRPr="00F77676">
        <w:rPr>
          <w:rStyle w:val="Incipit"/>
          <w:lang w:val="en-US"/>
        </w:rPr>
        <w:t>namque</w:t>
      </w:r>
      <w:r w:rsidR="00885488" w:rsidRPr="00F77676">
        <w:rPr>
          <w:lang w:val="en-US"/>
        </w:rPr>
        <w:t xml:space="preserve">. HY </w:t>
      </w:r>
      <w:r w:rsidR="00885488" w:rsidRPr="00F77676">
        <w:rPr>
          <w:rStyle w:val="Incipit"/>
          <w:lang w:val="en-US"/>
        </w:rPr>
        <w:t>Gaude</w:t>
      </w:r>
      <w:r w:rsidR="005A362F" w:rsidRPr="00F77676">
        <w:rPr>
          <w:i/>
          <w:lang w:val="en-US"/>
        </w:rPr>
        <w:t xml:space="preserve"> </w:t>
      </w:r>
      <w:r w:rsidR="00885488" w:rsidRPr="00F77676">
        <w:rPr>
          <w:rStyle w:val="Incipit"/>
          <w:lang w:val="en-US"/>
        </w:rPr>
        <w:t>visceribus</w:t>
      </w:r>
      <w:r w:rsidR="005A362F" w:rsidRPr="00F77676">
        <w:rPr>
          <w:i/>
          <w:lang w:val="en-US"/>
        </w:rPr>
        <w:t xml:space="preserve"> </w:t>
      </w:r>
      <w:r w:rsidR="00885488" w:rsidRPr="00F77676">
        <w:rPr>
          <w:rStyle w:val="Incipit"/>
          <w:lang w:val="en-US"/>
        </w:rPr>
        <w:t>mater</w:t>
      </w:r>
      <w:r w:rsidR="00885488" w:rsidRPr="00F77676">
        <w:rPr>
          <w:lang w:val="en-US"/>
        </w:rPr>
        <w:t>. VS</w:t>
      </w:r>
      <w:r w:rsidR="007C687E" w:rsidRPr="00F77676">
        <w:rPr>
          <w:lang w:val="en-US"/>
        </w:rPr>
        <w:t xml:space="preserve"> </w:t>
      </w:r>
      <w:r w:rsidR="00885488" w:rsidRPr="00F77676">
        <w:rPr>
          <w:rStyle w:val="Incipit"/>
          <w:lang w:val="en-US"/>
        </w:rPr>
        <w:t>Ave</w:t>
      </w:r>
      <w:r w:rsidR="005A362F" w:rsidRPr="00F77676">
        <w:rPr>
          <w:i/>
          <w:lang w:val="en-US"/>
        </w:rPr>
        <w:t xml:space="preserve"> </w:t>
      </w:r>
      <w:r w:rsidR="00885488" w:rsidRPr="00F77676">
        <w:rPr>
          <w:rStyle w:val="Incipit"/>
          <w:lang w:val="en-US"/>
        </w:rPr>
        <w:t>Maria</w:t>
      </w:r>
      <w:r w:rsidR="00885488" w:rsidRPr="00F77676">
        <w:rPr>
          <w:lang w:val="en-US"/>
        </w:rPr>
        <w:t xml:space="preserve">. AM </w:t>
      </w:r>
      <w:r w:rsidR="00885488" w:rsidRPr="00F77676">
        <w:rPr>
          <w:rStyle w:val="Incipit"/>
          <w:lang w:val="en-US"/>
        </w:rPr>
        <w:t>Adest</w:t>
      </w:r>
      <w:r w:rsidR="005A362F" w:rsidRPr="00F77676">
        <w:rPr>
          <w:i/>
          <w:lang w:val="en-US"/>
        </w:rPr>
        <w:t xml:space="preserve"> </w:t>
      </w:r>
      <w:r w:rsidR="00885488" w:rsidRPr="00F77676">
        <w:rPr>
          <w:rStyle w:val="Incipit"/>
          <w:lang w:val="en-US"/>
        </w:rPr>
        <w:t>namque</w:t>
      </w:r>
      <w:r w:rsidR="005A362F" w:rsidRPr="00F77676">
        <w:rPr>
          <w:i/>
          <w:lang w:val="en-US"/>
        </w:rPr>
        <w:t xml:space="preserve"> </w:t>
      </w:r>
      <w:r w:rsidR="00885488" w:rsidRPr="00F77676">
        <w:rPr>
          <w:rStyle w:val="Incipit"/>
          <w:lang w:val="en-US"/>
        </w:rPr>
        <w:t>conceptio</w:t>
      </w:r>
      <w:r w:rsidRPr="00F77676">
        <w:rPr>
          <w:lang w:val="en-US"/>
        </w:rPr>
        <w:t>. Suffragium de feria</w:t>
      </w:r>
      <w:r w:rsidR="00885488" w:rsidRPr="00F77676">
        <w:rPr>
          <w:lang w:val="en-US"/>
        </w:rPr>
        <w:t xml:space="preserve">. </w:t>
      </w:r>
      <w:r w:rsidR="007C687E" w:rsidRPr="00F77676">
        <w:rPr>
          <w:lang w:val="en-US"/>
        </w:rPr>
        <w:t xml:space="preserve">[BD] </w:t>
      </w:r>
      <w:r w:rsidR="005F6F99" w:rsidRPr="00F77676">
        <w:rPr>
          <w:rStyle w:val="Incipit"/>
          <w:lang w:val="en-US"/>
        </w:rPr>
        <w:t>Benedicamus</w:t>
      </w:r>
      <w:r w:rsidR="00794880" w:rsidRPr="00F77676">
        <w:rPr>
          <w:lang w:val="en-US"/>
        </w:rPr>
        <w:t xml:space="preserve">. </w:t>
      </w:r>
      <w:r w:rsidR="005E1283" w:rsidRPr="00F77676">
        <w:rPr>
          <w:lang w:val="en-US"/>
        </w:rPr>
        <w:t>[TP]</w:t>
      </w:r>
      <w:r w:rsidR="00885488" w:rsidRPr="00F77676">
        <w:rPr>
          <w:lang w:val="en-US"/>
        </w:rPr>
        <w:t xml:space="preserve"> </w:t>
      </w:r>
      <w:r w:rsidR="00885488" w:rsidRPr="00F77676">
        <w:rPr>
          <w:rStyle w:val="Incipit"/>
          <w:lang w:val="en-US"/>
        </w:rPr>
        <w:t>In</w:t>
      </w:r>
      <w:r w:rsidR="005A362F" w:rsidRPr="00F77676">
        <w:rPr>
          <w:i/>
          <w:lang w:val="en-US"/>
        </w:rPr>
        <w:t xml:space="preserve"> </w:t>
      </w:r>
      <w:r w:rsidR="00885488" w:rsidRPr="00F77676">
        <w:rPr>
          <w:rStyle w:val="Incipit"/>
          <w:lang w:val="en-US"/>
        </w:rPr>
        <w:t>laude</w:t>
      </w:r>
      <w:r w:rsidR="005A362F" w:rsidRPr="00F77676">
        <w:rPr>
          <w:i/>
          <w:lang w:val="en-US"/>
        </w:rPr>
        <w:t xml:space="preserve"> </w:t>
      </w:r>
      <w:r w:rsidR="00885488" w:rsidRPr="00F77676">
        <w:rPr>
          <w:rStyle w:val="Incipit"/>
          <w:lang w:val="en-US"/>
        </w:rPr>
        <w:t>Iesu</w:t>
      </w:r>
      <w:r w:rsidR="00885488" w:rsidRPr="00F77676">
        <w:rPr>
          <w:lang w:val="en-US"/>
        </w:rPr>
        <w:t>.</w:t>
      </w:r>
    </w:p>
    <w:p w:rsidR="00885488" w:rsidRPr="00F77676" w:rsidRDefault="00E9018E" w:rsidP="00415109">
      <w:pPr>
        <w:pStyle w:val="berschrift1"/>
        <w:rPr>
          <w:lang w:val="en-US"/>
        </w:rPr>
      </w:pPr>
      <w:r w:rsidRPr="00F77676">
        <w:rPr>
          <w:lang w:val="en-US"/>
        </w:rPr>
        <w:t>SABBAT</w:t>
      </w:r>
      <w:r w:rsidR="00885488" w:rsidRPr="00F77676">
        <w:rPr>
          <w:lang w:val="en-US"/>
        </w:rPr>
        <w:t>O</w:t>
      </w:r>
    </w:p>
    <w:p w:rsidR="00885488" w:rsidRPr="00F77676" w:rsidRDefault="00BA24A1" w:rsidP="00415109">
      <w:pPr>
        <w:rPr>
          <w:lang w:val="en-US"/>
        </w:rPr>
      </w:pPr>
      <w:r w:rsidRPr="00F77676">
        <w:rPr>
          <w:rStyle w:val="Time1"/>
          <w:lang w:val="en-US"/>
        </w:rPr>
        <w:t>[</w:t>
      </w:r>
      <w:r w:rsidR="0050527E" w:rsidRPr="00F77676">
        <w:rPr>
          <w:rStyle w:val="Time1"/>
          <w:lang w:val="en-US"/>
        </w:rPr>
        <w:t xml:space="preserve">Ad </w:t>
      </w:r>
      <w:r w:rsidR="006C62BE" w:rsidRPr="00F77676">
        <w:rPr>
          <w:rStyle w:val="Time1"/>
          <w:lang w:val="en-US"/>
        </w:rPr>
        <w:t>laudes</w:t>
      </w:r>
      <w:r w:rsidRPr="00F77676">
        <w:rPr>
          <w:rStyle w:val="Time1"/>
          <w:lang w:val="en-US"/>
        </w:rPr>
        <w:t>]</w:t>
      </w:r>
      <w:r w:rsidR="00885488" w:rsidRPr="00F77676">
        <w:rPr>
          <w:lang w:val="en-US"/>
        </w:rPr>
        <w:t xml:space="preserve"> AB </w:t>
      </w:r>
      <w:r w:rsidR="001B7479" w:rsidRPr="00F77676">
        <w:rPr>
          <w:rStyle w:val="Incipit"/>
          <w:lang w:val="en-US"/>
        </w:rPr>
        <w:t>Sion</w:t>
      </w:r>
      <w:r w:rsidR="005A362F" w:rsidRPr="00F77676">
        <w:rPr>
          <w:i/>
          <w:lang w:val="en-US"/>
        </w:rPr>
        <w:t xml:space="preserve"> </w:t>
      </w:r>
      <w:r w:rsidR="00885488" w:rsidRPr="00F77676">
        <w:rPr>
          <w:rStyle w:val="Incipit"/>
          <w:lang w:val="en-US"/>
        </w:rPr>
        <w:t>noli</w:t>
      </w:r>
      <w:r w:rsidR="005A362F" w:rsidRPr="00F77676">
        <w:rPr>
          <w:i/>
          <w:lang w:val="en-US"/>
        </w:rPr>
        <w:t xml:space="preserve"> </w:t>
      </w:r>
      <w:r w:rsidR="00885488" w:rsidRPr="00F77676">
        <w:rPr>
          <w:rStyle w:val="Incipit"/>
          <w:lang w:val="en-US"/>
        </w:rPr>
        <w:t>timere</w:t>
      </w:r>
      <w:r w:rsidR="00885488" w:rsidRPr="005B472A">
        <w:rPr>
          <w:lang w:val="en-US"/>
        </w:rPr>
        <w:t>.</w:t>
      </w:r>
    </w:p>
    <w:p w:rsidR="00885488" w:rsidRPr="00B779A9" w:rsidRDefault="006C62BE" w:rsidP="00415109">
      <w:pPr>
        <w:rPr>
          <w:lang w:val="pt-PT"/>
        </w:rPr>
      </w:pPr>
      <w:r w:rsidRPr="00F77676">
        <w:rPr>
          <w:rStyle w:val="Time1"/>
          <w:lang w:val="pt-PT"/>
        </w:rPr>
        <w:t>[Ad vesperas]</w:t>
      </w:r>
      <w:r w:rsidR="00607A3F" w:rsidRPr="00B779A9">
        <w:rPr>
          <w:lang w:val="pt-PT"/>
        </w:rPr>
        <w:t xml:space="preserve"> </w:t>
      </w:r>
      <w:r w:rsidR="00885488" w:rsidRPr="00B779A9">
        <w:rPr>
          <w:lang w:val="pt-PT"/>
        </w:rPr>
        <w:t xml:space="preserve">AM </w:t>
      </w:r>
      <w:r w:rsidR="001D1C08" w:rsidRPr="00794880">
        <w:rPr>
          <w:rStyle w:val="Incipit"/>
          <w:lang w:val="pt-PT"/>
        </w:rPr>
        <w:t>Leva</w:t>
      </w:r>
      <w:r w:rsidR="005A362F" w:rsidRPr="005A362F">
        <w:rPr>
          <w:i/>
          <w:lang w:val="pt-PT"/>
        </w:rPr>
        <w:t xml:space="preserve"> </w:t>
      </w:r>
      <w:r w:rsidR="00885488" w:rsidRPr="00794880">
        <w:rPr>
          <w:rStyle w:val="Incipit"/>
          <w:lang w:val="pt-PT"/>
        </w:rPr>
        <w:t>Ierusalem</w:t>
      </w:r>
      <w:r w:rsidR="00885488" w:rsidRPr="005B472A">
        <w:rPr>
          <w:lang w:val="pt-PT"/>
        </w:rPr>
        <w:t>.</w:t>
      </w:r>
    </w:p>
    <w:p w:rsidR="006C62BE" w:rsidRDefault="008B4170" w:rsidP="00415109">
      <w:pPr>
        <w:rPr>
          <w:lang w:val="it-IT"/>
        </w:rPr>
      </w:pPr>
      <w:r w:rsidRPr="00736684">
        <w:rPr>
          <w:rStyle w:val="Time1"/>
          <w:lang w:val="it-IT"/>
        </w:rPr>
        <w:t>Ad completorium</w:t>
      </w:r>
      <w:r w:rsidR="00885488" w:rsidRPr="00B779A9">
        <w:rPr>
          <w:lang w:val="it-IT"/>
        </w:rPr>
        <w:t xml:space="preserve"> HY </w:t>
      </w:r>
      <w:r w:rsidR="00885488" w:rsidRPr="00794880">
        <w:rPr>
          <w:rStyle w:val="Incipit"/>
          <w:lang w:val="it-IT"/>
        </w:rPr>
        <w:t>Rex</w:t>
      </w:r>
      <w:r w:rsidR="005A362F" w:rsidRPr="005A362F">
        <w:rPr>
          <w:i/>
          <w:lang w:val="it-IT"/>
        </w:rPr>
        <w:t xml:space="preserve"> </w:t>
      </w:r>
      <w:r w:rsidR="00885488" w:rsidRPr="00794880">
        <w:rPr>
          <w:rStyle w:val="Incipit"/>
          <w:lang w:val="it-IT"/>
        </w:rPr>
        <w:t>Christe</w:t>
      </w:r>
      <w:r w:rsidR="005A362F" w:rsidRPr="005A362F">
        <w:rPr>
          <w:i/>
          <w:lang w:val="it-IT"/>
        </w:rPr>
        <w:t xml:space="preserve"> </w:t>
      </w:r>
      <w:r w:rsidR="00885488" w:rsidRPr="00794880">
        <w:rPr>
          <w:rStyle w:val="Incipit"/>
          <w:lang w:val="it-IT"/>
        </w:rPr>
        <w:t>clementissime</w:t>
      </w:r>
      <w:r w:rsidR="00885488" w:rsidRPr="00B779A9">
        <w:rPr>
          <w:lang w:val="it-IT"/>
        </w:rPr>
        <w:t xml:space="preserve">. AD </w:t>
      </w:r>
      <w:r w:rsidR="00885488" w:rsidRPr="00794880">
        <w:rPr>
          <w:rStyle w:val="Incipit"/>
          <w:lang w:val="it-IT"/>
        </w:rPr>
        <w:t>Speciosa</w:t>
      </w:r>
      <w:r w:rsidR="00885488" w:rsidRPr="005B472A">
        <w:rPr>
          <w:lang w:val="it-IT"/>
        </w:rPr>
        <w:t>.</w:t>
      </w:r>
      <w:r w:rsidR="007C687E" w:rsidRPr="00B779A9">
        <w:rPr>
          <w:lang w:val="it-IT"/>
        </w:rPr>
        <w:t xml:space="preserve"> Post collectam AC</w:t>
      </w:r>
      <w:r w:rsidR="00885488" w:rsidRPr="00B779A9">
        <w:rPr>
          <w:lang w:val="it-IT"/>
        </w:rPr>
        <w:t xml:space="preserve"> </w:t>
      </w:r>
      <w:r w:rsidR="00885488" w:rsidRPr="00794880">
        <w:rPr>
          <w:rStyle w:val="Incipit"/>
          <w:lang w:val="it-IT"/>
        </w:rPr>
        <w:t>Gaude</w:t>
      </w:r>
      <w:r w:rsidR="005A362F" w:rsidRPr="005A362F">
        <w:rPr>
          <w:i/>
          <w:lang w:val="it-IT"/>
        </w:rPr>
        <w:t xml:space="preserve"> </w:t>
      </w:r>
      <w:r w:rsidR="00885488" w:rsidRPr="00794880">
        <w:rPr>
          <w:rStyle w:val="Incipit"/>
          <w:lang w:val="it-IT"/>
        </w:rPr>
        <w:t>dei</w:t>
      </w:r>
      <w:r w:rsidR="005A362F" w:rsidRPr="005A362F">
        <w:rPr>
          <w:i/>
          <w:lang w:val="it-IT"/>
        </w:rPr>
        <w:t xml:space="preserve"> </w:t>
      </w:r>
      <w:r w:rsidR="00885488" w:rsidRPr="00794880">
        <w:rPr>
          <w:rStyle w:val="Incipit"/>
          <w:lang w:val="it-IT"/>
        </w:rPr>
        <w:t>genitrix</w:t>
      </w:r>
      <w:r w:rsidR="00885488" w:rsidRPr="00B779A9">
        <w:rPr>
          <w:lang w:val="it-IT"/>
        </w:rPr>
        <w:t xml:space="preserve">. Ad </w:t>
      </w:r>
      <w:r w:rsidR="000F4FB4" w:rsidRPr="00B779A9">
        <w:rPr>
          <w:lang w:val="it-IT"/>
        </w:rPr>
        <w:t>Salve</w:t>
      </w:r>
      <w:r w:rsidR="00805B75" w:rsidRPr="00B779A9">
        <w:rPr>
          <w:lang w:val="it-IT"/>
        </w:rPr>
        <w:t xml:space="preserve"> r</w:t>
      </w:r>
      <w:r w:rsidR="00885488" w:rsidRPr="00B779A9">
        <w:rPr>
          <w:lang w:val="it-IT"/>
        </w:rPr>
        <w:t xml:space="preserve">egina SE </w:t>
      </w:r>
      <w:r w:rsidR="006C62BE" w:rsidRPr="006C62BE">
        <w:rPr>
          <w:rStyle w:val="Incipit"/>
          <w:lang w:val="it-IT"/>
        </w:rPr>
        <w:t>|</w:t>
      </w:r>
      <w:r w:rsidR="006C62BE" w:rsidRPr="00736684">
        <w:rPr>
          <w:rStyle w:val="Incipit"/>
          <w:lang w:val="it-IT"/>
        </w:rPr>
        <w:t>I:</w:t>
      </w:r>
      <w:r w:rsidR="00736684">
        <w:rPr>
          <w:rStyle w:val="Incipit"/>
          <w:lang w:val="it-IT"/>
        </w:rPr>
        <w:t>:</w:t>
      </w:r>
      <w:r w:rsidR="006C62BE" w:rsidRPr="00736684">
        <w:rPr>
          <w:rStyle w:val="Incipit"/>
          <w:lang w:val="it-IT"/>
        </w:rPr>
        <w:t>leer</w:t>
      </w:r>
      <w:r w:rsidR="006C62BE" w:rsidRPr="006C62BE">
        <w:rPr>
          <w:rStyle w:val="Incipit"/>
          <w:lang w:val="it-IT"/>
        </w:rPr>
        <w:t>|</w:t>
      </w:r>
      <w:r w:rsidR="007C687E" w:rsidRPr="00B779A9">
        <w:rPr>
          <w:lang w:val="it-IT"/>
        </w:rPr>
        <w:t xml:space="preserve"> </w:t>
      </w:r>
    </w:p>
    <w:p w:rsidR="00885488" w:rsidRPr="00B779A9" w:rsidRDefault="007C687E" w:rsidP="00415109">
      <w:pPr>
        <w:rPr>
          <w:lang w:val="it-IT"/>
        </w:rPr>
      </w:pPr>
      <w:r w:rsidRPr="00B779A9">
        <w:rPr>
          <w:lang w:val="it-IT"/>
        </w:rPr>
        <w:t>(108v)</w:t>
      </w:r>
      <w:r w:rsidR="006C62BE">
        <w:rPr>
          <w:lang w:val="it-IT"/>
        </w:rPr>
        <w:t xml:space="preserve"> </w:t>
      </w:r>
      <w:r w:rsidR="008B4170" w:rsidRPr="00736684">
        <w:rPr>
          <w:rStyle w:val="Time1"/>
          <w:lang w:val="it-IT"/>
        </w:rPr>
        <w:t>Ad matutinum</w:t>
      </w:r>
      <w:r w:rsidR="00885488" w:rsidRPr="00B779A9">
        <w:rPr>
          <w:lang w:val="it-IT"/>
        </w:rPr>
        <w:t xml:space="preserve"> I</w:t>
      </w:r>
      <w:r w:rsidRPr="00B779A9">
        <w:rPr>
          <w:lang w:val="it-IT"/>
        </w:rPr>
        <w:t>N</w:t>
      </w:r>
      <w:r w:rsidR="00885488" w:rsidRPr="00B779A9">
        <w:rPr>
          <w:lang w:val="it-IT"/>
        </w:rPr>
        <w:t xml:space="preserve">V </w:t>
      </w:r>
      <w:r w:rsidR="00885488" w:rsidRPr="00794880">
        <w:rPr>
          <w:rStyle w:val="Incipit"/>
          <w:lang w:val="it-IT"/>
        </w:rPr>
        <w:t>Ave</w:t>
      </w:r>
      <w:r w:rsidR="005A362F" w:rsidRPr="005A362F">
        <w:rPr>
          <w:i/>
          <w:lang w:val="it-IT"/>
        </w:rPr>
        <w:t xml:space="preserve"> </w:t>
      </w:r>
      <w:r w:rsidR="00885488" w:rsidRPr="00794880">
        <w:rPr>
          <w:rStyle w:val="Incipit"/>
          <w:lang w:val="it-IT"/>
        </w:rPr>
        <w:t>Maria</w:t>
      </w:r>
      <w:r w:rsidR="00885488" w:rsidRPr="00B779A9">
        <w:rPr>
          <w:lang w:val="it-IT"/>
        </w:rPr>
        <w:t xml:space="preserve">. HY </w:t>
      </w:r>
      <w:r w:rsidR="00885488" w:rsidRPr="00794880">
        <w:rPr>
          <w:rStyle w:val="Incipit"/>
          <w:lang w:val="it-IT"/>
        </w:rPr>
        <w:t>Ave</w:t>
      </w:r>
      <w:r w:rsidR="005A362F" w:rsidRPr="005A362F">
        <w:rPr>
          <w:i/>
          <w:lang w:val="it-IT"/>
        </w:rPr>
        <w:t xml:space="preserve"> </w:t>
      </w:r>
      <w:r w:rsidR="00885488" w:rsidRPr="00794880">
        <w:rPr>
          <w:rStyle w:val="Incipit"/>
          <w:lang w:val="it-IT"/>
        </w:rPr>
        <w:t>maris</w:t>
      </w:r>
      <w:r w:rsidR="00885488" w:rsidRPr="00B779A9">
        <w:rPr>
          <w:lang w:val="it-IT"/>
        </w:rPr>
        <w:t>.</w:t>
      </w:r>
    </w:p>
    <w:p w:rsidR="00885488" w:rsidRPr="00B779A9" w:rsidRDefault="008B4170" w:rsidP="00415109">
      <w:pPr>
        <w:rPr>
          <w:lang w:val="it-IT"/>
        </w:rPr>
      </w:pPr>
      <w:r w:rsidRPr="00736684">
        <w:rPr>
          <w:rStyle w:val="Time2"/>
          <w:lang w:val="it-IT"/>
        </w:rPr>
        <w:lastRenderedPageBreak/>
        <w:t>In primo nocturno</w:t>
      </w:r>
      <w:r>
        <w:rPr>
          <w:lang w:val="it-IT"/>
        </w:rPr>
        <w:t xml:space="preserve"> </w:t>
      </w:r>
      <w:r w:rsidR="00885488" w:rsidRPr="00B779A9">
        <w:rPr>
          <w:lang w:val="it-IT"/>
        </w:rPr>
        <w:t xml:space="preserve">AN </w:t>
      </w:r>
      <w:r w:rsidR="00885488" w:rsidRPr="00794880">
        <w:rPr>
          <w:rStyle w:val="Incipit"/>
          <w:lang w:val="it-IT"/>
        </w:rPr>
        <w:t>Ecce</w:t>
      </w:r>
      <w:r w:rsidR="005A362F" w:rsidRPr="005A362F">
        <w:rPr>
          <w:i/>
          <w:lang w:val="it-IT"/>
        </w:rPr>
        <w:t xml:space="preserve"> </w:t>
      </w:r>
      <w:r w:rsidR="00885488" w:rsidRPr="00794880">
        <w:rPr>
          <w:rStyle w:val="Incipit"/>
          <w:lang w:val="it-IT"/>
        </w:rPr>
        <w:t>tu</w:t>
      </w:r>
      <w:r w:rsidR="005A362F" w:rsidRPr="005A362F">
        <w:rPr>
          <w:i/>
          <w:lang w:val="it-IT"/>
        </w:rPr>
        <w:t xml:space="preserve"> </w:t>
      </w:r>
      <w:r w:rsidR="00885488" w:rsidRPr="00794880">
        <w:rPr>
          <w:rStyle w:val="Incipit"/>
          <w:lang w:val="it-IT"/>
        </w:rPr>
        <w:t>pulchra</w:t>
      </w:r>
      <w:r w:rsidR="007C687E" w:rsidRPr="00B779A9">
        <w:rPr>
          <w:lang w:val="it-IT"/>
        </w:rPr>
        <w:t xml:space="preserve"> cum duabus sequentibus. Psalmi d</w:t>
      </w:r>
      <w:r w:rsidR="00885488" w:rsidRPr="00B779A9">
        <w:rPr>
          <w:lang w:val="it-IT"/>
        </w:rPr>
        <w:t xml:space="preserve">e beata virgine. VS </w:t>
      </w:r>
      <w:r w:rsidR="00885488" w:rsidRPr="00794880">
        <w:rPr>
          <w:rStyle w:val="Incipit"/>
          <w:lang w:val="it-IT"/>
        </w:rPr>
        <w:t>Specie</w:t>
      </w:r>
      <w:r w:rsidR="005A362F" w:rsidRPr="005A362F">
        <w:rPr>
          <w:i/>
          <w:lang w:val="it-IT"/>
        </w:rPr>
        <w:t xml:space="preserve"> </w:t>
      </w:r>
      <w:r w:rsidR="00885488" w:rsidRPr="00794880">
        <w:rPr>
          <w:rStyle w:val="Incipit"/>
          <w:lang w:val="it-IT"/>
        </w:rPr>
        <w:t>tua</w:t>
      </w:r>
      <w:r w:rsidR="001B6711" w:rsidRPr="00B779A9">
        <w:rPr>
          <w:lang w:val="it-IT"/>
        </w:rPr>
        <w:t>. LS</w:t>
      </w:r>
      <w:r w:rsidR="00885488" w:rsidRPr="00B779A9">
        <w:rPr>
          <w:lang w:val="it-IT"/>
        </w:rPr>
        <w:t xml:space="preserve"> </w:t>
      </w:r>
      <w:r w:rsidR="00885488" w:rsidRPr="00794880">
        <w:rPr>
          <w:rStyle w:val="Incipit"/>
          <w:lang w:val="it-IT"/>
        </w:rPr>
        <w:t>Si</w:t>
      </w:r>
      <w:r w:rsidR="005A362F" w:rsidRPr="005A362F">
        <w:rPr>
          <w:i/>
          <w:lang w:val="it-IT"/>
        </w:rPr>
        <w:t xml:space="preserve"> </w:t>
      </w:r>
      <w:r w:rsidR="00885488" w:rsidRPr="00794880">
        <w:rPr>
          <w:rStyle w:val="Incipit"/>
          <w:lang w:val="it-IT"/>
        </w:rPr>
        <w:t>omnium</w:t>
      </w:r>
      <w:r w:rsidR="005A362F" w:rsidRPr="005A362F">
        <w:rPr>
          <w:i/>
          <w:lang w:val="it-IT"/>
        </w:rPr>
        <w:t xml:space="preserve"> </w:t>
      </w:r>
      <w:r w:rsidR="00885488" w:rsidRPr="00794880">
        <w:rPr>
          <w:rStyle w:val="Incipit"/>
          <w:lang w:val="it-IT"/>
        </w:rPr>
        <w:t>nostrorum</w:t>
      </w:r>
      <w:r w:rsidR="005A362F" w:rsidRPr="005A362F">
        <w:rPr>
          <w:i/>
          <w:lang w:val="it-IT"/>
        </w:rPr>
        <w:t xml:space="preserve"> </w:t>
      </w:r>
      <w:r w:rsidR="00885488" w:rsidRPr="00794880">
        <w:rPr>
          <w:rStyle w:val="Incipit"/>
          <w:lang w:val="it-IT"/>
        </w:rPr>
        <w:t>membra</w:t>
      </w:r>
      <w:r w:rsidR="005A362F" w:rsidRPr="005A362F">
        <w:rPr>
          <w:i/>
          <w:lang w:val="it-IT"/>
        </w:rPr>
        <w:t xml:space="preserve"> </w:t>
      </w:r>
      <w:r w:rsidR="001023E8" w:rsidRPr="00794880">
        <w:rPr>
          <w:rStyle w:val="Incipit"/>
          <w:lang w:val="it-IT"/>
        </w:rPr>
        <w:t>vertere</w:t>
      </w:r>
      <w:r w:rsidR="00885488" w:rsidRPr="00794880">
        <w:rPr>
          <w:rStyle w:val="Incipit"/>
          <w:lang w:val="it-IT"/>
        </w:rPr>
        <w:t>ntur</w:t>
      </w:r>
      <w:r w:rsidR="005A362F" w:rsidRPr="005A362F">
        <w:rPr>
          <w:i/>
          <w:lang w:val="it-IT"/>
        </w:rPr>
        <w:t xml:space="preserve"> </w:t>
      </w:r>
      <w:r w:rsidR="00885488" w:rsidRPr="00794880">
        <w:rPr>
          <w:rStyle w:val="Incipit"/>
          <w:lang w:val="it-IT"/>
        </w:rPr>
        <w:t>in</w:t>
      </w:r>
      <w:r w:rsidR="005A362F" w:rsidRPr="005A362F">
        <w:rPr>
          <w:i/>
          <w:lang w:val="it-IT"/>
        </w:rPr>
        <w:t xml:space="preserve"> </w:t>
      </w:r>
      <w:r w:rsidR="00885488" w:rsidRPr="00794880">
        <w:rPr>
          <w:rStyle w:val="Incipit"/>
          <w:lang w:val="it-IT"/>
        </w:rPr>
        <w:t>linguas</w:t>
      </w:r>
      <w:r w:rsidR="00885488" w:rsidRPr="00B779A9">
        <w:rPr>
          <w:lang w:val="it-IT"/>
        </w:rPr>
        <w:t xml:space="preserve"> </w:t>
      </w:r>
      <w:r w:rsidR="008D35E3" w:rsidRPr="00B779A9">
        <w:rPr>
          <w:lang w:val="it-IT"/>
        </w:rPr>
        <w:t>quaere</w:t>
      </w:r>
      <w:r w:rsidR="00885488" w:rsidRPr="00B779A9">
        <w:rPr>
          <w:lang w:val="it-IT"/>
        </w:rPr>
        <w:t xml:space="preserve"> de assumptione beatae</w:t>
      </w:r>
      <w:r w:rsidR="00166EE3">
        <w:rPr>
          <w:lang w:val="it-IT"/>
        </w:rPr>
        <w:t xml:space="preserve"> Mariae</w:t>
      </w:r>
      <w:r w:rsidR="00885488" w:rsidRPr="00B779A9">
        <w:rPr>
          <w:lang w:val="it-IT"/>
        </w:rPr>
        <w:t xml:space="preserve"> in libro de sanctis. RP </w:t>
      </w:r>
      <w:r w:rsidR="00885488" w:rsidRPr="00794880">
        <w:rPr>
          <w:rStyle w:val="Incipit"/>
          <w:lang w:val="it-IT"/>
        </w:rPr>
        <w:t>Hodie</w:t>
      </w:r>
      <w:r w:rsidR="005A362F" w:rsidRPr="005A362F">
        <w:rPr>
          <w:i/>
          <w:lang w:val="it-IT"/>
        </w:rPr>
        <w:t xml:space="preserve"> </w:t>
      </w:r>
      <w:r w:rsidR="00885488" w:rsidRPr="00794880">
        <w:rPr>
          <w:rStyle w:val="Incipit"/>
          <w:lang w:val="it-IT"/>
        </w:rPr>
        <w:t>concepta</w:t>
      </w:r>
      <w:r w:rsidR="005A362F" w:rsidRPr="005A362F">
        <w:rPr>
          <w:i/>
          <w:lang w:val="it-IT"/>
        </w:rPr>
        <w:t xml:space="preserve"> </w:t>
      </w:r>
      <w:r w:rsidR="00885488" w:rsidRPr="00794880">
        <w:rPr>
          <w:rStyle w:val="Incipit"/>
          <w:lang w:val="it-IT"/>
        </w:rPr>
        <w:t>est</w:t>
      </w:r>
      <w:r w:rsidR="00794880" w:rsidRPr="00794880">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94880">
        <w:rPr>
          <w:rStyle w:val="Incipit"/>
          <w:lang w:val="it-IT"/>
        </w:rPr>
        <w:t>Beatissimae</w:t>
      </w:r>
      <w:r w:rsidR="005A362F" w:rsidRPr="005A362F">
        <w:rPr>
          <w:i/>
          <w:lang w:val="it-IT"/>
        </w:rPr>
        <w:t xml:space="preserve"> </w:t>
      </w:r>
      <w:r w:rsidR="00885488" w:rsidRPr="00794880">
        <w:rPr>
          <w:rStyle w:val="Incipit"/>
          <w:lang w:val="it-IT"/>
        </w:rPr>
        <w:t>virginis</w:t>
      </w:r>
      <w:r w:rsidR="00794880" w:rsidRPr="00794880">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216B0" w:rsidRPr="00736684">
        <w:rPr>
          <w:rStyle w:val="Incipit"/>
          <w:lang w:val="it-IT"/>
        </w:rPr>
        <w:t>|</w:t>
      </w:r>
      <w:r w:rsidR="00885488" w:rsidRPr="00794880">
        <w:rPr>
          <w:rStyle w:val="Incipit"/>
          <w:lang w:val="it-IT"/>
        </w:rPr>
        <w:t>Gloriose</w:t>
      </w:r>
      <w:r w:rsidR="008216B0" w:rsidRPr="00794880">
        <w:rPr>
          <w:rStyle w:val="Incipit"/>
          <w:lang w:val="it-IT"/>
        </w:rPr>
        <w:t>::Gloriosae|</w:t>
      </w:r>
      <w:r w:rsidR="005A362F" w:rsidRPr="005A362F">
        <w:rPr>
          <w:i/>
          <w:lang w:val="it-IT"/>
        </w:rPr>
        <w:t xml:space="preserve"> </w:t>
      </w:r>
      <w:r w:rsidR="00885488" w:rsidRPr="00794880">
        <w:rPr>
          <w:rStyle w:val="Incipit"/>
          <w:lang w:val="it-IT"/>
        </w:rPr>
        <w:t>virginis</w:t>
      </w:r>
      <w:r w:rsidR="001B6711" w:rsidRPr="00B779A9">
        <w:rPr>
          <w:lang w:val="it-IT"/>
        </w:rPr>
        <w:t>.</w:t>
      </w:r>
    </w:p>
    <w:p w:rsidR="00885488" w:rsidRPr="00B779A9" w:rsidRDefault="008B4170" w:rsidP="00415109">
      <w:pPr>
        <w:rPr>
          <w:lang w:val="it-IT"/>
        </w:rPr>
      </w:pPr>
      <w:r w:rsidRPr="00736684">
        <w:rPr>
          <w:rStyle w:val="Time2"/>
          <w:lang w:val="pt-PT"/>
        </w:rPr>
        <w:t>In secundo nocturno</w:t>
      </w:r>
      <w:r w:rsidR="00885488" w:rsidRPr="00B779A9">
        <w:rPr>
          <w:lang w:val="pt-PT"/>
        </w:rPr>
        <w:t xml:space="preserve"> AN </w:t>
      </w:r>
      <w:r w:rsidR="00885488" w:rsidRPr="00736684">
        <w:rPr>
          <w:rStyle w:val="Incipit"/>
          <w:lang w:val="pt-PT"/>
        </w:rPr>
        <w:t>Emissiones tuae</w:t>
      </w:r>
      <w:r w:rsidR="00885488" w:rsidRPr="00B779A9">
        <w:rPr>
          <w:lang w:val="pt-PT"/>
        </w:rPr>
        <w:t xml:space="preserve"> cum duabus sequentibus. </w:t>
      </w:r>
      <w:r w:rsidR="00885488" w:rsidRPr="00B779A9">
        <w:rPr>
          <w:lang w:val="fr-FR"/>
        </w:rPr>
        <w:t xml:space="preserve">VS </w:t>
      </w:r>
      <w:r w:rsidR="00885488" w:rsidRPr="00736684">
        <w:rPr>
          <w:rStyle w:val="Incipit"/>
          <w:lang w:val="fr-FR"/>
        </w:rPr>
        <w:t>Diffusa est</w:t>
      </w:r>
      <w:r w:rsidR="00885488" w:rsidRPr="00B779A9">
        <w:rPr>
          <w:lang w:val="fr-FR"/>
        </w:rPr>
        <w:t xml:space="preserve">. RP </w:t>
      </w:r>
      <w:r w:rsidR="00885488" w:rsidRPr="00736684">
        <w:rPr>
          <w:rStyle w:val="Incipit"/>
          <w:lang w:val="fr-FR"/>
        </w:rPr>
        <w:t>Diem festum</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736684">
        <w:rPr>
          <w:rStyle w:val="Incipit"/>
          <w:lang w:val="fr-FR"/>
        </w:rPr>
        <w:t>Corde et animo</w:t>
      </w:r>
      <w:r w:rsidR="00885488" w:rsidRPr="00B779A9">
        <w:rPr>
          <w:lang w:val="fr-FR"/>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36684">
        <w:rPr>
          <w:rStyle w:val="Incipit"/>
          <w:lang w:val="it-IT"/>
        </w:rPr>
        <w:t>Regali ex progenie</w:t>
      </w:r>
      <w:r w:rsidR="00885488" w:rsidRPr="00B779A9">
        <w:rPr>
          <w:lang w:val="it-IT"/>
        </w:rPr>
        <w:t>.</w:t>
      </w:r>
    </w:p>
    <w:p w:rsidR="00885488" w:rsidRPr="00B779A9" w:rsidRDefault="008B4170" w:rsidP="00415109">
      <w:pPr>
        <w:rPr>
          <w:lang w:val="it-IT"/>
        </w:rPr>
      </w:pPr>
      <w:r w:rsidRPr="00736684">
        <w:rPr>
          <w:rStyle w:val="Time2"/>
          <w:lang w:val="it-IT"/>
        </w:rPr>
        <w:t>In tertio nocturno</w:t>
      </w:r>
      <w:r w:rsidR="00885488" w:rsidRPr="00B779A9">
        <w:rPr>
          <w:lang w:val="it-IT"/>
        </w:rPr>
        <w:t xml:space="preserve"> AN </w:t>
      </w:r>
      <w:r w:rsidR="00885488" w:rsidRPr="00794880">
        <w:rPr>
          <w:rStyle w:val="Incipit"/>
          <w:lang w:val="it-IT"/>
        </w:rPr>
        <w:t>Veni</w:t>
      </w:r>
      <w:r w:rsidR="005A362F" w:rsidRPr="005A362F">
        <w:rPr>
          <w:i/>
          <w:lang w:val="it-IT"/>
        </w:rPr>
        <w:t xml:space="preserve"> </w:t>
      </w:r>
      <w:r w:rsidR="00885488" w:rsidRPr="00794880">
        <w:rPr>
          <w:rStyle w:val="Incipit"/>
          <w:lang w:val="it-IT"/>
        </w:rPr>
        <w:t>in</w:t>
      </w:r>
      <w:r w:rsidR="005A362F" w:rsidRPr="005A362F">
        <w:rPr>
          <w:i/>
          <w:lang w:val="it-IT"/>
        </w:rPr>
        <w:t xml:space="preserve"> </w:t>
      </w:r>
      <w:r w:rsidR="00885488" w:rsidRPr="00794880">
        <w:rPr>
          <w:rStyle w:val="Incipit"/>
          <w:lang w:val="it-IT"/>
        </w:rPr>
        <w:t>hortum</w:t>
      </w:r>
      <w:r w:rsidR="00885488" w:rsidRPr="00B779A9">
        <w:rPr>
          <w:lang w:val="it-IT"/>
        </w:rPr>
        <w:t xml:space="preserve"> cum duabus sequentibus. VS </w:t>
      </w:r>
      <w:r w:rsidR="00885488" w:rsidRPr="00794880">
        <w:rPr>
          <w:rStyle w:val="Incipit"/>
          <w:lang w:val="it-IT"/>
        </w:rPr>
        <w:t>Audi</w:t>
      </w:r>
      <w:r w:rsidR="005A362F" w:rsidRPr="005A362F">
        <w:rPr>
          <w:i/>
          <w:lang w:val="it-IT"/>
        </w:rPr>
        <w:t xml:space="preserve"> </w:t>
      </w:r>
      <w:r w:rsidR="00885488" w:rsidRPr="00794880">
        <w:rPr>
          <w:rStyle w:val="Incipit"/>
          <w:lang w:val="it-IT"/>
        </w:rPr>
        <w:t>filia</w:t>
      </w:r>
      <w:r w:rsidR="00885488" w:rsidRPr="00B779A9">
        <w:rPr>
          <w:lang w:val="it-IT"/>
        </w:rPr>
        <w:t xml:space="preserve">. EV </w:t>
      </w:r>
      <w:r w:rsidR="00885488" w:rsidRPr="00794880">
        <w:rPr>
          <w:rStyle w:val="Incipit"/>
          <w:lang w:val="it-IT"/>
        </w:rPr>
        <w:t>Liber</w:t>
      </w:r>
      <w:r w:rsidR="005A362F" w:rsidRPr="005A362F">
        <w:rPr>
          <w:i/>
          <w:lang w:val="it-IT"/>
        </w:rPr>
        <w:t xml:space="preserve"> </w:t>
      </w:r>
      <w:r w:rsidR="00885488" w:rsidRPr="00794880">
        <w:rPr>
          <w:rStyle w:val="Incipit"/>
          <w:lang w:val="it-IT"/>
        </w:rPr>
        <w:t>generationis</w:t>
      </w:r>
      <w:r w:rsidR="00885488" w:rsidRPr="00B779A9">
        <w:rPr>
          <w:lang w:val="it-IT"/>
        </w:rPr>
        <w:t xml:space="preserve"> </w:t>
      </w:r>
      <w:r w:rsidR="008D35E3" w:rsidRPr="00B779A9">
        <w:rPr>
          <w:lang w:val="it-IT"/>
        </w:rPr>
        <w:t>quaere</w:t>
      </w:r>
      <w:r w:rsidR="00885488" w:rsidRPr="00B779A9">
        <w:rPr>
          <w:lang w:val="it-IT"/>
        </w:rPr>
        <w:t xml:space="preserve"> de nati</w:t>
      </w:r>
      <w:r w:rsidR="00D66EA2" w:rsidRPr="00B779A9">
        <w:rPr>
          <w:lang w:val="it-IT"/>
        </w:rPr>
        <w:t>vita</w:t>
      </w:r>
      <w:r w:rsidR="00885488" w:rsidRPr="00B779A9">
        <w:rPr>
          <w:lang w:val="it-IT"/>
        </w:rPr>
        <w:t xml:space="preserve">te in libro de sanctis. </w:t>
      </w:r>
      <w:r>
        <w:rPr>
          <w:lang w:val="it-IT"/>
        </w:rPr>
        <w:t>%</w:t>
      </w:r>
      <w:r w:rsidR="00184009">
        <w:rPr>
          <w:lang w:val="it-IT"/>
        </w:rPr>
        <w:t>D::</w:t>
      </w:r>
      <w:r w:rsidRPr="004518BD">
        <w:rPr>
          <w:lang w:val="it-IT"/>
        </w:rPr>
        <w:t>Ad laudes</w:t>
      </w:r>
      <w:r w:rsidR="00184009" w:rsidRPr="004518BD">
        <w:rPr>
          <w:lang w:val="it-IT"/>
        </w:rPr>
        <w:t xml:space="preserve"> </w:t>
      </w:r>
      <w:r w:rsidR="00184009">
        <w:rPr>
          <w:lang w:val="it-IT"/>
        </w:rPr>
        <w:t>antiphona</w:t>
      </w:r>
      <w:r>
        <w:rPr>
          <w:lang w:val="it-IT"/>
        </w:rPr>
        <w:t>%</w:t>
      </w:r>
      <w:r w:rsidR="00657D1F" w:rsidRPr="00B779A9">
        <w:rPr>
          <w:lang w:val="it-IT"/>
        </w:rPr>
        <w:t xml:space="preserve"> </w:t>
      </w:r>
      <w:r w:rsidR="00885488" w:rsidRPr="00B779A9">
        <w:rPr>
          <w:lang w:val="it-IT"/>
        </w:rPr>
        <w:t xml:space="preserve">RP </w:t>
      </w:r>
      <w:r w:rsidR="00885488" w:rsidRPr="00736684">
        <w:rPr>
          <w:rStyle w:val="Incipit"/>
          <w:lang w:val="it-IT"/>
        </w:rPr>
        <w:t>Conceptio</w:t>
      </w:r>
      <w:r w:rsidR="005A362F" w:rsidRPr="00736684">
        <w:rPr>
          <w:rStyle w:val="Incipit"/>
          <w:lang w:val="it-IT"/>
        </w:rPr>
        <w:t xml:space="preserve"> </w:t>
      </w:r>
      <w:r w:rsidR="008216B0" w:rsidRPr="00736684">
        <w:rPr>
          <w:rStyle w:val="Incipit"/>
          <w:lang w:val="it-IT"/>
        </w:rPr>
        <w:t>|</w:t>
      </w:r>
      <w:r w:rsidR="00885488" w:rsidRPr="00736684">
        <w:rPr>
          <w:rStyle w:val="Incipit"/>
          <w:lang w:val="it-IT"/>
        </w:rPr>
        <w:t>gloriose</w:t>
      </w:r>
      <w:r w:rsidR="008216B0" w:rsidRPr="00794880">
        <w:rPr>
          <w:rStyle w:val="Incipit"/>
          <w:lang w:val="it-IT"/>
        </w:rPr>
        <w:t>::gloriosae|</w:t>
      </w:r>
      <w:r w:rsidR="00794880" w:rsidRPr="00794880">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94880">
        <w:rPr>
          <w:rStyle w:val="Incipit"/>
          <w:lang w:val="it-IT"/>
        </w:rPr>
        <w:t>Conceptio</w:t>
      </w:r>
      <w:r w:rsidR="005A362F" w:rsidRPr="005A362F">
        <w:rPr>
          <w:i/>
          <w:lang w:val="it-IT"/>
        </w:rPr>
        <w:t xml:space="preserve"> </w:t>
      </w:r>
      <w:r w:rsidR="00885488" w:rsidRPr="00794880">
        <w:rPr>
          <w:rStyle w:val="Incipit"/>
          <w:lang w:val="it-IT"/>
        </w:rPr>
        <w:t>tua</w:t>
      </w:r>
      <w:r w:rsidR="00794880" w:rsidRPr="00794880">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0F4FB4" w:rsidRPr="00794880">
        <w:rPr>
          <w:rStyle w:val="Incipit"/>
          <w:lang w:val="it-IT"/>
        </w:rPr>
        <w:t>Feli</w:t>
      </w:r>
      <w:r w:rsidR="00885488" w:rsidRPr="00794880">
        <w:rPr>
          <w:rStyle w:val="Incipit"/>
          <w:lang w:val="it-IT"/>
        </w:rPr>
        <w:t>x</w:t>
      </w:r>
      <w:r w:rsidR="005A362F" w:rsidRPr="005A362F">
        <w:rPr>
          <w:i/>
          <w:lang w:val="it-IT"/>
        </w:rPr>
        <w:t xml:space="preserve"> </w:t>
      </w:r>
      <w:r w:rsidR="00885488" w:rsidRPr="00794880">
        <w:rPr>
          <w:rStyle w:val="Incipit"/>
          <w:lang w:val="it-IT"/>
        </w:rPr>
        <w:t>namque</w:t>
      </w:r>
      <w:r w:rsidR="005A362F" w:rsidRPr="005A362F">
        <w:rPr>
          <w:i/>
          <w:lang w:val="it-IT"/>
        </w:rPr>
        <w:t xml:space="preserve"> </w:t>
      </w:r>
      <w:r w:rsidR="00885488" w:rsidRPr="00794880">
        <w:rPr>
          <w:rStyle w:val="Incipit"/>
          <w:lang w:val="it-IT"/>
        </w:rPr>
        <w:t>es</w:t>
      </w:r>
      <w:r w:rsidR="00885488" w:rsidRPr="00B779A9">
        <w:rPr>
          <w:lang w:val="it-IT"/>
        </w:rPr>
        <w:t xml:space="preserve">. </w:t>
      </w:r>
      <w:r w:rsidR="001B6711" w:rsidRPr="00B779A9">
        <w:rPr>
          <w:lang w:val="it-IT"/>
        </w:rPr>
        <w:t xml:space="preserve">[TD] </w:t>
      </w:r>
      <w:r w:rsidR="001B6711" w:rsidRPr="00794880">
        <w:rPr>
          <w:rStyle w:val="Incipit"/>
          <w:lang w:val="it-IT"/>
        </w:rPr>
        <w:t>Te</w:t>
      </w:r>
      <w:r w:rsidR="005A362F" w:rsidRPr="005A362F">
        <w:rPr>
          <w:i/>
          <w:lang w:val="it-IT"/>
        </w:rPr>
        <w:t xml:space="preserve"> </w:t>
      </w:r>
      <w:r w:rsidR="001B6711" w:rsidRPr="00794880">
        <w:rPr>
          <w:rStyle w:val="Incipit"/>
          <w:lang w:val="it-IT"/>
        </w:rPr>
        <w:t>deum</w:t>
      </w:r>
      <w:r w:rsidR="005A362F" w:rsidRPr="005A362F">
        <w:rPr>
          <w:i/>
          <w:lang w:val="it-IT"/>
        </w:rPr>
        <w:t xml:space="preserve"> </w:t>
      </w:r>
      <w:r w:rsidR="00CC25EC" w:rsidRPr="00794880">
        <w:rPr>
          <w:rStyle w:val="Incipit"/>
          <w:lang w:val="it-IT"/>
        </w:rPr>
        <w:t>laudamus</w:t>
      </w:r>
      <w:r w:rsidR="00956CA4">
        <w:rPr>
          <w:lang w:val="it-IT"/>
        </w:rPr>
        <w:t xml:space="preserve"> dicitur.</w:t>
      </w:r>
    </w:p>
    <w:p w:rsidR="00885488" w:rsidRPr="00F77676" w:rsidRDefault="008B4170" w:rsidP="00415109">
      <w:pPr>
        <w:rPr>
          <w:lang w:val="it-IT"/>
        </w:rPr>
      </w:pPr>
      <w:r w:rsidRPr="00F77676">
        <w:rPr>
          <w:rStyle w:val="Time1"/>
          <w:lang w:val="it-IT"/>
        </w:rPr>
        <w:t>Ad laudes</w:t>
      </w:r>
      <w:r w:rsidR="00885488" w:rsidRPr="00F77676">
        <w:rPr>
          <w:lang w:val="it-IT"/>
        </w:rPr>
        <w:t xml:space="preserve"> AN </w:t>
      </w:r>
      <w:r w:rsidR="00885488" w:rsidRPr="00F77676">
        <w:rPr>
          <w:rStyle w:val="Incipit"/>
          <w:lang w:val="it-IT"/>
        </w:rPr>
        <w:t>Conceptio</w:t>
      </w:r>
      <w:r w:rsidR="005A362F" w:rsidRPr="00F77676">
        <w:rPr>
          <w:i/>
          <w:lang w:val="it-IT"/>
        </w:rPr>
        <w:t xml:space="preserve"> </w:t>
      </w:r>
      <w:r w:rsidR="00885488" w:rsidRPr="00F77676">
        <w:rPr>
          <w:rStyle w:val="Incipit"/>
          <w:lang w:val="it-IT"/>
        </w:rPr>
        <w:t>gloriose</w:t>
      </w:r>
      <w:r w:rsidR="003F6FD2" w:rsidRPr="00F77676">
        <w:rPr>
          <w:lang w:val="it-IT"/>
        </w:rPr>
        <w:t xml:space="preserve"> cum sequentibus quatt</w:t>
      </w:r>
      <w:r w:rsidR="00885488" w:rsidRPr="00F77676">
        <w:rPr>
          <w:lang w:val="it-IT"/>
        </w:rPr>
        <w:t>u</w:t>
      </w:r>
      <w:r w:rsidR="003F6FD2" w:rsidRPr="00F77676">
        <w:rPr>
          <w:lang w:val="it-IT"/>
        </w:rPr>
        <w:t>o</w:t>
      </w:r>
      <w:r w:rsidR="00885488" w:rsidRPr="00F77676">
        <w:rPr>
          <w:lang w:val="it-IT"/>
        </w:rPr>
        <w:t xml:space="preserve">r. HY </w:t>
      </w:r>
      <w:r w:rsidR="00885488" w:rsidRPr="00F77676">
        <w:rPr>
          <w:rStyle w:val="Incipit"/>
          <w:lang w:val="it-IT"/>
        </w:rPr>
        <w:t>O</w:t>
      </w:r>
      <w:r w:rsidR="005A362F" w:rsidRPr="00F77676">
        <w:rPr>
          <w:i/>
          <w:lang w:val="it-IT"/>
        </w:rPr>
        <w:t xml:space="preserve"> </w:t>
      </w:r>
      <w:r w:rsidR="00885488" w:rsidRPr="00F77676">
        <w:rPr>
          <w:rStyle w:val="Incipit"/>
          <w:lang w:val="it-IT"/>
        </w:rPr>
        <w:t>sancta</w:t>
      </w:r>
      <w:r w:rsidR="005A362F" w:rsidRPr="00F77676">
        <w:rPr>
          <w:i/>
          <w:lang w:val="it-IT"/>
        </w:rPr>
        <w:t xml:space="preserve"> </w:t>
      </w:r>
      <w:r w:rsidR="00885488" w:rsidRPr="00F77676">
        <w:rPr>
          <w:rStyle w:val="Incipit"/>
          <w:lang w:val="it-IT"/>
        </w:rPr>
        <w:t>mundi</w:t>
      </w:r>
      <w:r w:rsidR="005A362F" w:rsidRPr="00F77676">
        <w:rPr>
          <w:i/>
          <w:lang w:val="it-IT"/>
        </w:rPr>
        <w:t xml:space="preserve"> </w:t>
      </w:r>
      <w:r w:rsidR="00885488" w:rsidRPr="00F77676">
        <w:rPr>
          <w:rStyle w:val="Incipit"/>
          <w:lang w:val="it-IT"/>
        </w:rPr>
        <w:t>domina</w:t>
      </w:r>
      <w:r w:rsidR="00885488" w:rsidRPr="00F77676">
        <w:rPr>
          <w:lang w:val="it-IT"/>
        </w:rPr>
        <w:t xml:space="preserve"> </w:t>
      </w:r>
      <w:r w:rsidR="008D35E3" w:rsidRPr="00F77676">
        <w:rPr>
          <w:lang w:val="it-IT"/>
        </w:rPr>
        <w:t>quaere</w:t>
      </w:r>
      <w:r w:rsidR="00885488" w:rsidRPr="00F77676">
        <w:rPr>
          <w:lang w:val="it-IT"/>
        </w:rPr>
        <w:t xml:space="preserve"> de eius nati</w:t>
      </w:r>
      <w:r w:rsidR="00D66EA2" w:rsidRPr="00F77676">
        <w:rPr>
          <w:lang w:val="it-IT"/>
        </w:rPr>
        <w:t>vita</w:t>
      </w:r>
      <w:r w:rsidR="00885488" w:rsidRPr="00F77676">
        <w:rPr>
          <w:lang w:val="it-IT"/>
        </w:rPr>
        <w:t xml:space="preserve">te. </w:t>
      </w:r>
      <w:r w:rsidR="00885488" w:rsidRPr="00B779A9">
        <w:rPr>
          <w:lang w:val="pt-PT"/>
        </w:rPr>
        <w:t xml:space="preserve">VS </w:t>
      </w:r>
      <w:r w:rsidR="00382E22" w:rsidRPr="00794880">
        <w:rPr>
          <w:rStyle w:val="Incipit"/>
          <w:lang w:val="pt-PT"/>
        </w:rPr>
        <w:t>Adiuv</w:t>
      </w:r>
      <w:r w:rsidR="00885488" w:rsidRPr="00794880">
        <w:rPr>
          <w:rStyle w:val="Incipit"/>
          <w:lang w:val="pt-PT"/>
        </w:rPr>
        <w:t>abit</w:t>
      </w:r>
      <w:r w:rsidR="005A362F" w:rsidRPr="005A362F">
        <w:rPr>
          <w:i/>
          <w:lang w:val="pt-PT"/>
        </w:rPr>
        <w:t xml:space="preserve"> </w:t>
      </w:r>
      <w:r w:rsidR="00885488" w:rsidRPr="00794880">
        <w:rPr>
          <w:rStyle w:val="Incipit"/>
          <w:lang w:val="pt-PT"/>
        </w:rPr>
        <w:t>eam</w:t>
      </w:r>
      <w:r w:rsidR="00885488" w:rsidRPr="00B779A9">
        <w:rPr>
          <w:lang w:val="pt-PT"/>
        </w:rPr>
        <w:t xml:space="preserve">. AB </w:t>
      </w:r>
      <w:r w:rsidR="00885488" w:rsidRPr="00794880">
        <w:rPr>
          <w:rStyle w:val="Incipit"/>
          <w:lang w:val="pt-PT"/>
        </w:rPr>
        <w:t>Conceptionem</w:t>
      </w:r>
      <w:r w:rsidR="005A362F" w:rsidRPr="005A362F">
        <w:rPr>
          <w:i/>
          <w:lang w:val="pt-PT"/>
        </w:rPr>
        <w:t xml:space="preserve"> </w:t>
      </w:r>
      <w:r w:rsidR="00885488" w:rsidRPr="00794880">
        <w:rPr>
          <w:rStyle w:val="Incipit"/>
          <w:lang w:val="pt-PT"/>
        </w:rPr>
        <w:t>hodiernam</w:t>
      </w:r>
      <w:r>
        <w:rPr>
          <w:lang w:val="pt-PT"/>
        </w:rPr>
        <w:t>. Suffragium de feria</w:t>
      </w:r>
      <w:r w:rsidR="00885488" w:rsidRPr="00B779A9">
        <w:rPr>
          <w:lang w:val="pt-PT"/>
        </w:rPr>
        <w:t xml:space="preserve">. </w:t>
      </w:r>
      <w:r w:rsidR="003F6FD2" w:rsidRPr="00B779A9">
        <w:rPr>
          <w:lang w:val="pt-PT"/>
        </w:rPr>
        <w:t xml:space="preserve">[BD] </w:t>
      </w:r>
      <w:r w:rsidR="005F6F99" w:rsidRPr="00794880">
        <w:rPr>
          <w:rStyle w:val="Incipit"/>
          <w:lang w:val="pt-PT"/>
        </w:rPr>
        <w:t>Benedicamus</w:t>
      </w:r>
      <w:r w:rsidR="00794880" w:rsidRPr="00794880">
        <w:rPr>
          <w:lang w:val="pt-PT"/>
        </w:rPr>
        <w:t xml:space="preserve">. </w:t>
      </w:r>
      <w:r w:rsidR="005E1283" w:rsidRPr="00F77676">
        <w:rPr>
          <w:lang w:val="it-IT"/>
        </w:rPr>
        <w:t>[TP]</w:t>
      </w:r>
      <w:r w:rsidR="00885488" w:rsidRPr="00F77676">
        <w:rPr>
          <w:lang w:val="it-IT"/>
        </w:rPr>
        <w:t xml:space="preserve"> </w:t>
      </w:r>
      <w:r w:rsidR="00885488" w:rsidRPr="00F77676">
        <w:rPr>
          <w:rStyle w:val="Incipit"/>
          <w:lang w:val="it-IT"/>
        </w:rPr>
        <w:t>In</w:t>
      </w:r>
      <w:r w:rsidR="005A362F" w:rsidRPr="00F77676">
        <w:rPr>
          <w:i/>
          <w:lang w:val="it-IT"/>
        </w:rPr>
        <w:t xml:space="preserve"> </w:t>
      </w:r>
      <w:r w:rsidR="00885488" w:rsidRPr="00F77676">
        <w:rPr>
          <w:rStyle w:val="Incipit"/>
          <w:lang w:val="it-IT"/>
        </w:rPr>
        <w:t>laude</w:t>
      </w:r>
      <w:r w:rsidR="005A362F" w:rsidRPr="00F77676">
        <w:rPr>
          <w:i/>
          <w:lang w:val="it-IT"/>
        </w:rPr>
        <w:t xml:space="preserve"> </w:t>
      </w:r>
      <w:r w:rsidR="00885488" w:rsidRPr="00F77676">
        <w:rPr>
          <w:rStyle w:val="Incipit"/>
          <w:lang w:val="it-IT"/>
        </w:rPr>
        <w:t>Iesu</w:t>
      </w:r>
      <w:r w:rsidR="00885488" w:rsidRPr="00F77676">
        <w:rPr>
          <w:lang w:val="it-IT"/>
        </w:rPr>
        <w:t>.</w:t>
      </w:r>
    </w:p>
    <w:p w:rsidR="00662BB0" w:rsidRPr="00F77676" w:rsidRDefault="008B4170" w:rsidP="00415109">
      <w:pPr>
        <w:rPr>
          <w:lang w:val="it-IT"/>
        </w:rPr>
      </w:pPr>
      <w:r w:rsidRPr="00F77676">
        <w:rPr>
          <w:rStyle w:val="Time1"/>
          <w:lang w:val="it-IT"/>
        </w:rPr>
        <w:t>Ad primam</w:t>
      </w:r>
      <w:r w:rsidR="00885488" w:rsidRPr="00F77676">
        <w:rPr>
          <w:lang w:val="it-IT"/>
        </w:rPr>
        <w:t xml:space="preserve"> AN </w:t>
      </w:r>
      <w:r w:rsidR="00885488" w:rsidRPr="00F77676">
        <w:rPr>
          <w:rStyle w:val="Incipit"/>
          <w:lang w:val="it-IT"/>
        </w:rPr>
        <w:t>Sancta</w:t>
      </w:r>
      <w:r w:rsidR="005A362F" w:rsidRPr="00F77676">
        <w:rPr>
          <w:i/>
          <w:lang w:val="it-IT"/>
        </w:rPr>
        <w:t xml:space="preserve"> </w:t>
      </w:r>
      <w:r w:rsidR="00885488" w:rsidRPr="00F77676">
        <w:rPr>
          <w:rStyle w:val="Incipit"/>
          <w:lang w:val="it-IT"/>
        </w:rPr>
        <w:t>dei</w:t>
      </w:r>
      <w:r w:rsidR="005A362F" w:rsidRPr="00F77676">
        <w:rPr>
          <w:i/>
          <w:lang w:val="it-IT"/>
        </w:rPr>
        <w:t xml:space="preserve"> </w:t>
      </w:r>
      <w:r w:rsidR="00885488" w:rsidRPr="00F77676">
        <w:rPr>
          <w:rStyle w:val="Incipit"/>
          <w:lang w:val="it-IT"/>
        </w:rPr>
        <w:t>genitrix</w:t>
      </w:r>
      <w:r w:rsidR="00885488" w:rsidRPr="00F77676">
        <w:rPr>
          <w:lang w:val="it-IT"/>
        </w:rPr>
        <w:t>.</w:t>
      </w:r>
      <w:r w:rsidR="003F6FD2" w:rsidRPr="00F77676">
        <w:rPr>
          <w:lang w:val="it-IT"/>
        </w:rPr>
        <w:t xml:space="preserve"> </w:t>
      </w:r>
    </w:p>
    <w:p w:rsidR="00885488" w:rsidRDefault="003F6FD2" w:rsidP="00415109">
      <w:pPr>
        <w:rPr>
          <w:lang w:val="en-US"/>
        </w:rPr>
      </w:pPr>
      <w:r>
        <w:rPr>
          <w:lang w:val="en-US"/>
        </w:rPr>
        <w:t>(109r)</w:t>
      </w:r>
      <w:r w:rsidR="00662BB0">
        <w:rPr>
          <w:lang w:val="en-US"/>
        </w:rPr>
        <w:t xml:space="preserve"> </w:t>
      </w:r>
      <w:r w:rsidR="008B4170" w:rsidRPr="00736684">
        <w:rPr>
          <w:rStyle w:val="Time1"/>
          <w:lang w:val="en-US"/>
        </w:rPr>
        <w:t>Ad tertiam</w:t>
      </w:r>
      <w:r w:rsidR="00885488">
        <w:rPr>
          <w:lang w:val="en-US"/>
        </w:rPr>
        <w:t xml:space="preserve"> AN </w:t>
      </w:r>
      <w:r w:rsidR="00885488" w:rsidRPr="00736684">
        <w:rPr>
          <w:rStyle w:val="Incipit"/>
          <w:lang w:val="en-US"/>
        </w:rPr>
        <w:t xml:space="preserve">Beatissimae </w:t>
      </w:r>
      <w:r w:rsidR="00C31823" w:rsidRPr="00736684">
        <w:rPr>
          <w:rStyle w:val="Incipit"/>
          <w:lang w:val="en-US"/>
        </w:rPr>
        <w:t>vir</w:t>
      </w:r>
      <w:r w:rsidR="00885488" w:rsidRPr="00736684">
        <w:rPr>
          <w:rStyle w:val="Incipit"/>
          <w:lang w:val="en-US"/>
        </w:rPr>
        <w:t>ginis</w:t>
      </w:r>
      <w:r w:rsidR="00885488">
        <w:rPr>
          <w:lang w:val="en-US"/>
        </w:rPr>
        <w:t>.</w:t>
      </w:r>
    </w:p>
    <w:p w:rsidR="00885488" w:rsidRDefault="008B4170" w:rsidP="00415109">
      <w:pPr>
        <w:rPr>
          <w:lang w:val="en-US"/>
        </w:rPr>
      </w:pPr>
      <w:r w:rsidRPr="00736684">
        <w:rPr>
          <w:rStyle w:val="Time1"/>
          <w:lang w:val="en-US"/>
        </w:rPr>
        <w:t>Ad sextam</w:t>
      </w:r>
      <w:r w:rsidR="00885488">
        <w:rPr>
          <w:lang w:val="en-US"/>
        </w:rPr>
        <w:t xml:space="preserve"> AN </w:t>
      </w:r>
      <w:r w:rsidR="00885488" w:rsidRPr="00794880">
        <w:rPr>
          <w:rStyle w:val="Incipit"/>
          <w:lang w:val="en-US"/>
        </w:rPr>
        <w:t>Conceptio</w:t>
      </w:r>
      <w:r w:rsidR="005A362F" w:rsidRPr="005A362F">
        <w:rPr>
          <w:i/>
          <w:lang w:val="en-US"/>
        </w:rPr>
        <w:t xml:space="preserve"> </w:t>
      </w:r>
      <w:r w:rsidR="00885488" w:rsidRPr="00794880">
        <w:rPr>
          <w:rStyle w:val="Incipit"/>
          <w:lang w:val="en-US"/>
        </w:rPr>
        <w:t>tua</w:t>
      </w:r>
      <w:r w:rsidR="00885488">
        <w:rPr>
          <w:lang w:val="en-US"/>
        </w:rPr>
        <w:t>.</w:t>
      </w:r>
    </w:p>
    <w:p w:rsidR="00885488" w:rsidRDefault="008B4170" w:rsidP="00415109">
      <w:pPr>
        <w:rPr>
          <w:lang w:val="en-US"/>
        </w:rPr>
      </w:pPr>
      <w:r w:rsidRPr="00736684">
        <w:rPr>
          <w:rStyle w:val="Time1"/>
          <w:lang w:val="en-US"/>
        </w:rPr>
        <w:t>Ad processionem</w:t>
      </w:r>
      <w:r w:rsidR="00885488">
        <w:rPr>
          <w:lang w:val="en-US"/>
        </w:rPr>
        <w:t xml:space="preserve"> R</w:t>
      </w:r>
      <w:r w:rsidR="003F6FD2">
        <w:rPr>
          <w:lang w:val="en-US"/>
        </w:rPr>
        <w:t>P</w:t>
      </w:r>
      <w:r w:rsidR="00885488">
        <w:rPr>
          <w:lang w:val="en-US"/>
        </w:rPr>
        <w:t xml:space="preserve">P </w:t>
      </w:r>
      <w:r w:rsidR="00885488" w:rsidRPr="00794880">
        <w:rPr>
          <w:rStyle w:val="Incipit"/>
          <w:lang w:val="en-US"/>
        </w:rPr>
        <w:t>Hodie</w:t>
      </w:r>
      <w:r w:rsidR="005A362F" w:rsidRPr="005A362F">
        <w:rPr>
          <w:i/>
          <w:lang w:val="en-US"/>
        </w:rPr>
        <w:t xml:space="preserve"> </w:t>
      </w:r>
      <w:r w:rsidR="00885488" w:rsidRPr="00794880">
        <w:rPr>
          <w:rStyle w:val="Incipit"/>
          <w:lang w:val="en-US"/>
        </w:rPr>
        <w:t>concepta</w:t>
      </w:r>
      <w:r w:rsidR="005A362F" w:rsidRPr="005A362F">
        <w:rPr>
          <w:i/>
          <w:lang w:val="en-US"/>
        </w:rPr>
        <w:t xml:space="preserve"> </w:t>
      </w:r>
      <w:r w:rsidR="00885488" w:rsidRPr="00794880">
        <w:rPr>
          <w:rStyle w:val="Incipit"/>
          <w:lang w:val="en-US"/>
        </w:rPr>
        <w:t>est</w:t>
      </w:r>
      <w:r w:rsidR="00885488">
        <w:rPr>
          <w:lang w:val="en-US"/>
        </w:rPr>
        <w:t xml:space="preserve"> </w:t>
      </w:r>
      <w:r w:rsidR="008D35E3">
        <w:rPr>
          <w:lang w:val="en-US"/>
        </w:rPr>
        <w:t>quaere</w:t>
      </w:r>
      <w:r w:rsidR="00885488">
        <w:rPr>
          <w:lang w:val="en-US"/>
        </w:rPr>
        <w:t xml:space="preserve"> de eius nati</w:t>
      </w:r>
      <w:r w:rsidR="00D66EA2">
        <w:rPr>
          <w:lang w:val="en-US"/>
        </w:rPr>
        <w:t>vita</w:t>
      </w:r>
      <w:r w:rsidR="00885488">
        <w:rPr>
          <w:lang w:val="en-US"/>
        </w:rPr>
        <w:t>te. Ad reditum R</w:t>
      </w:r>
      <w:r w:rsidR="003F6FD2">
        <w:rPr>
          <w:lang w:val="en-US"/>
        </w:rPr>
        <w:t>P</w:t>
      </w:r>
      <w:r w:rsidR="00885488">
        <w:rPr>
          <w:lang w:val="en-US"/>
        </w:rPr>
        <w:t xml:space="preserve">P </w:t>
      </w:r>
      <w:r w:rsidR="000F4FB4" w:rsidRPr="00794880">
        <w:rPr>
          <w:rStyle w:val="Incipit"/>
          <w:lang w:val="en-US"/>
        </w:rPr>
        <w:t>Salve</w:t>
      </w:r>
      <w:r w:rsidR="005A362F" w:rsidRPr="005A362F">
        <w:rPr>
          <w:i/>
          <w:lang w:val="en-US"/>
        </w:rPr>
        <w:t xml:space="preserve"> </w:t>
      </w:r>
      <w:r w:rsidR="00885488" w:rsidRPr="00794880">
        <w:rPr>
          <w:rStyle w:val="Incipit"/>
          <w:lang w:val="en-US"/>
        </w:rPr>
        <w:t>nobilis</w:t>
      </w:r>
      <w:r w:rsidR="00885488">
        <w:rPr>
          <w:lang w:val="en-US"/>
        </w:rPr>
        <w:t>. Fitque statio more solito ut in aliis festi</w:t>
      </w:r>
      <w:r w:rsidR="00D66EA2">
        <w:rPr>
          <w:lang w:val="en-US"/>
        </w:rPr>
        <w:t>vita</w:t>
      </w:r>
      <w:r w:rsidR="00885488">
        <w:rPr>
          <w:lang w:val="en-US"/>
        </w:rPr>
        <w:t>tibus.</w:t>
      </w:r>
    </w:p>
    <w:p w:rsidR="00885488" w:rsidRDefault="008B4170" w:rsidP="00415109">
      <w:pPr>
        <w:rPr>
          <w:lang w:val="en-US"/>
        </w:rPr>
      </w:pPr>
      <w:r w:rsidRPr="00736684">
        <w:rPr>
          <w:rStyle w:val="Time1"/>
          <w:lang w:val="en-US"/>
        </w:rPr>
        <w:t>Ad nonam</w:t>
      </w:r>
      <w:r w:rsidR="00885488">
        <w:rPr>
          <w:lang w:val="en-US"/>
        </w:rPr>
        <w:t xml:space="preserve"> AN </w:t>
      </w:r>
      <w:r w:rsidR="00885488" w:rsidRPr="00736684">
        <w:rPr>
          <w:rStyle w:val="Incipit"/>
          <w:lang w:val="en-US"/>
        </w:rPr>
        <w:t>Hodie concepta est</w:t>
      </w:r>
      <w:r w:rsidR="00885488">
        <w:rPr>
          <w:lang w:val="en-US"/>
        </w:rPr>
        <w:t>.</w:t>
      </w:r>
    </w:p>
    <w:p w:rsidR="00885488" w:rsidRPr="003D0C23" w:rsidRDefault="008B4170" w:rsidP="00415109">
      <w:pPr>
        <w:rPr>
          <w:lang w:val="fr-FR"/>
        </w:rPr>
      </w:pPr>
      <w:r w:rsidRPr="00736684">
        <w:rPr>
          <w:rStyle w:val="Time1"/>
          <w:lang w:val="en-US"/>
        </w:rPr>
        <w:t>Ad officium</w:t>
      </w:r>
      <w:r w:rsidR="00885488">
        <w:rPr>
          <w:lang w:val="en-US"/>
        </w:rPr>
        <w:t xml:space="preserve"> IN </w:t>
      </w:r>
      <w:r w:rsidR="00885488" w:rsidRPr="00794880">
        <w:rPr>
          <w:rStyle w:val="Incipit"/>
          <w:lang w:val="en-US"/>
        </w:rPr>
        <w:t>Gaudeamus</w:t>
      </w:r>
      <w:r w:rsidR="00DD1415">
        <w:rPr>
          <w:lang w:val="en-US"/>
        </w:rPr>
        <w:t>@42.</w:t>
      </w:r>
      <w:r w:rsidR="00885488">
        <w:rPr>
          <w:lang w:val="en-US"/>
        </w:rPr>
        <w:t xml:space="preserve"> </w:t>
      </w:r>
      <w:r w:rsidR="003F6FD2" w:rsidRPr="003D0C23">
        <w:rPr>
          <w:lang w:val="fr-FR"/>
        </w:rPr>
        <w:t xml:space="preserve">[KY] </w:t>
      </w:r>
      <w:r w:rsidR="003F6FD2" w:rsidRPr="003D0C23">
        <w:rPr>
          <w:rStyle w:val="Incipit"/>
          <w:lang w:val="fr-FR"/>
        </w:rPr>
        <w:t>Kyrie</w:t>
      </w:r>
      <w:r w:rsidR="005A362F" w:rsidRPr="003D0C23">
        <w:rPr>
          <w:i/>
          <w:lang w:val="fr-FR"/>
        </w:rPr>
        <w:t xml:space="preserve"> </w:t>
      </w:r>
      <w:r w:rsidR="003F6FD2" w:rsidRPr="003D0C23">
        <w:rPr>
          <w:lang w:val="fr-FR"/>
        </w:rPr>
        <w:t xml:space="preserve">et [SA] </w:t>
      </w:r>
      <w:r w:rsidR="003F6FD2" w:rsidRPr="003D0C23">
        <w:rPr>
          <w:rStyle w:val="Incipit"/>
          <w:lang w:val="fr-FR"/>
        </w:rPr>
        <w:t>Sanctus</w:t>
      </w:r>
      <w:r w:rsidR="005A362F" w:rsidRPr="003D0C23">
        <w:rPr>
          <w:i/>
          <w:lang w:val="fr-FR"/>
        </w:rPr>
        <w:t xml:space="preserve"> </w:t>
      </w:r>
      <w:r w:rsidR="00885488" w:rsidRPr="003D0C23">
        <w:rPr>
          <w:lang w:val="fr-FR"/>
        </w:rPr>
        <w:t xml:space="preserve">de assumptione. GR </w:t>
      </w:r>
      <w:r w:rsidR="00885488" w:rsidRPr="003D0C23">
        <w:rPr>
          <w:rStyle w:val="Incipit"/>
          <w:lang w:val="fr-FR"/>
        </w:rPr>
        <w:t>Propter</w:t>
      </w:r>
      <w:r w:rsidR="005A362F" w:rsidRPr="003D0C23">
        <w:rPr>
          <w:i/>
          <w:lang w:val="fr-FR"/>
        </w:rPr>
        <w:t xml:space="preserve"> </w:t>
      </w:r>
      <w:r w:rsidR="00982EF5" w:rsidRPr="003D0C23">
        <w:rPr>
          <w:rStyle w:val="Incipit"/>
          <w:lang w:val="fr-FR"/>
        </w:rPr>
        <w:t>verit</w:t>
      </w:r>
      <w:r w:rsidR="00885488" w:rsidRPr="003D0C23">
        <w:rPr>
          <w:rStyle w:val="Incipit"/>
          <w:lang w:val="fr-FR"/>
        </w:rPr>
        <w:t>atem</w:t>
      </w:r>
      <w:r w:rsidR="00DD1415" w:rsidRPr="003D0C23">
        <w:rPr>
          <w:lang w:val="fr-FR"/>
        </w:rPr>
        <w:t>@187.</w:t>
      </w:r>
      <w:r w:rsidR="00885488" w:rsidRPr="003D0C23">
        <w:rPr>
          <w:lang w:val="fr-FR"/>
        </w:rPr>
        <w:t xml:space="preserve"> AL</w:t>
      </w:r>
      <w:r w:rsidR="003F6FD2" w:rsidRPr="003D0C23">
        <w:rPr>
          <w:lang w:val="fr-FR"/>
        </w:rPr>
        <w:t>V</w:t>
      </w:r>
      <w:r w:rsidR="00885488" w:rsidRPr="003D0C23">
        <w:rPr>
          <w:lang w:val="fr-FR"/>
        </w:rPr>
        <w:t xml:space="preserve"> </w:t>
      </w:r>
      <w:r w:rsidR="00885488" w:rsidRPr="003D0C23">
        <w:rPr>
          <w:rStyle w:val="Incipit"/>
          <w:lang w:val="fr-FR"/>
        </w:rPr>
        <w:t>Imperatrix</w:t>
      </w:r>
      <w:r w:rsidR="00DD1415" w:rsidRPr="003D0C23">
        <w:rPr>
          <w:lang w:val="fr-FR"/>
        </w:rPr>
        <w:t>@253.</w:t>
      </w:r>
      <w:r w:rsidR="00885488" w:rsidRPr="003D0C23">
        <w:rPr>
          <w:lang w:val="fr-FR"/>
        </w:rPr>
        <w:t xml:space="preserve"> SE </w:t>
      </w:r>
      <w:r w:rsidR="00662BB0" w:rsidRPr="003D0C23">
        <w:rPr>
          <w:rStyle w:val="Incipit"/>
          <w:lang w:val="fr-FR"/>
        </w:rPr>
        <w:t>|I::leer|</w:t>
      </w:r>
      <w:r w:rsidR="00885488" w:rsidRPr="003D0C23">
        <w:rPr>
          <w:lang w:val="fr-FR"/>
        </w:rPr>
        <w:t>.</w:t>
      </w:r>
    </w:p>
    <w:p w:rsidR="00885488" w:rsidRPr="00736684" w:rsidRDefault="008B4170" w:rsidP="00415109">
      <w:pPr>
        <w:rPr>
          <w:lang w:val="pt-PT"/>
        </w:rPr>
      </w:pPr>
      <w:r w:rsidRPr="003D0C23">
        <w:rPr>
          <w:rStyle w:val="Time1"/>
          <w:lang w:val="fr-FR"/>
        </w:rPr>
        <w:t>Ad secundas vesperas</w:t>
      </w:r>
      <w:r w:rsidR="00885488" w:rsidRPr="003D0C23">
        <w:rPr>
          <w:lang w:val="fr-FR"/>
        </w:rPr>
        <w:t xml:space="preserve"> AN </w:t>
      </w:r>
      <w:r w:rsidR="00885488" w:rsidRPr="003D0C23">
        <w:rPr>
          <w:rStyle w:val="Incipit"/>
          <w:lang w:val="fr-FR"/>
        </w:rPr>
        <w:t>Conceptio gloriosae virginis</w:t>
      </w:r>
      <w:r w:rsidR="003F6FD2" w:rsidRPr="003D0C23">
        <w:rPr>
          <w:lang w:val="fr-FR"/>
        </w:rPr>
        <w:t xml:space="preserve"> cum reliquis. Psalmi d</w:t>
      </w:r>
      <w:r w:rsidR="00885488" w:rsidRPr="003D0C23">
        <w:rPr>
          <w:lang w:val="fr-FR"/>
        </w:rPr>
        <w:t xml:space="preserve">e beata virgine. </w:t>
      </w:r>
      <w:r w:rsidR="00885488" w:rsidRPr="00B779A9">
        <w:rPr>
          <w:lang w:val="pt-PT"/>
        </w:rPr>
        <w:t xml:space="preserve">RP </w:t>
      </w:r>
      <w:r w:rsidR="00885488" w:rsidRPr="00736684">
        <w:rPr>
          <w:rStyle w:val="Incipit"/>
          <w:lang w:val="pt-PT"/>
        </w:rPr>
        <w:t>Solem iustitiae</w:t>
      </w:r>
      <w:r w:rsidR="00885488" w:rsidRPr="00B779A9">
        <w:rPr>
          <w:lang w:val="pt-PT"/>
        </w:rPr>
        <w:t xml:space="preserve">. HY </w:t>
      </w:r>
      <w:r w:rsidR="00885488" w:rsidRPr="00736684">
        <w:rPr>
          <w:rStyle w:val="Incipit"/>
          <w:lang w:val="pt-PT"/>
        </w:rPr>
        <w:t>O sancta mundi domina</w:t>
      </w:r>
      <w:r w:rsidR="00885488" w:rsidRPr="00B779A9">
        <w:rPr>
          <w:lang w:val="pt-PT"/>
        </w:rPr>
        <w:t xml:space="preserve">. VS </w:t>
      </w:r>
      <w:r w:rsidR="00885488" w:rsidRPr="00736684">
        <w:rPr>
          <w:rStyle w:val="Incipit"/>
          <w:lang w:val="pt-PT"/>
        </w:rPr>
        <w:t>Ave Maria</w:t>
      </w:r>
      <w:r w:rsidR="00885488" w:rsidRPr="00B779A9">
        <w:rPr>
          <w:lang w:val="pt-PT"/>
        </w:rPr>
        <w:t xml:space="preserve">. AM </w:t>
      </w:r>
      <w:r w:rsidR="00885488" w:rsidRPr="00736684">
        <w:rPr>
          <w:rStyle w:val="Incipit"/>
          <w:lang w:val="pt-PT"/>
        </w:rPr>
        <w:t>Quando concepta est</w:t>
      </w:r>
      <w:r w:rsidR="00885488" w:rsidRPr="00B779A9">
        <w:rPr>
          <w:lang w:val="pt-PT"/>
        </w:rPr>
        <w:t xml:space="preserve">. </w:t>
      </w:r>
      <w:r>
        <w:rPr>
          <w:lang w:val="pt-PT"/>
        </w:rPr>
        <w:t>Suffragium de feria</w:t>
      </w:r>
      <w:r w:rsidR="00885488" w:rsidRPr="00B779A9">
        <w:rPr>
          <w:lang w:val="pt-PT"/>
        </w:rPr>
        <w:t xml:space="preserve">. </w:t>
      </w:r>
      <w:r w:rsidR="003F6FD2" w:rsidRPr="00736684">
        <w:rPr>
          <w:lang w:val="pt-PT"/>
        </w:rPr>
        <w:t xml:space="preserve">[BD] </w:t>
      </w:r>
      <w:r w:rsidR="005F6F99" w:rsidRPr="00736684">
        <w:rPr>
          <w:rStyle w:val="Incipit"/>
          <w:lang w:val="pt-PT"/>
        </w:rPr>
        <w:t>Benedicamus</w:t>
      </w:r>
      <w:r w:rsidR="005E1283" w:rsidRPr="00736684">
        <w:rPr>
          <w:lang w:val="pt-PT"/>
        </w:rPr>
        <w:t>. [TP]</w:t>
      </w:r>
      <w:r w:rsidR="00885488" w:rsidRPr="00736684">
        <w:rPr>
          <w:lang w:val="pt-PT"/>
        </w:rPr>
        <w:t xml:space="preserve"> </w:t>
      </w:r>
      <w:r w:rsidR="00885488" w:rsidRPr="00736684">
        <w:rPr>
          <w:rStyle w:val="Incipit"/>
          <w:lang w:val="pt-PT"/>
        </w:rPr>
        <w:t>In laude Iesu</w:t>
      </w:r>
      <w:r w:rsidR="00885488" w:rsidRPr="00736684">
        <w:rPr>
          <w:lang w:val="pt-PT"/>
        </w:rPr>
        <w:t>.</w:t>
      </w:r>
    </w:p>
    <w:p w:rsidR="00885488" w:rsidRPr="00736684" w:rsidRDefault="008B4170" w:rsidP="00415109">
      <w:pPr>
        <w:rPr>
          <w:lang w:val="fr-FR"/>
        </w:rPr>
      </w:pPr>
      <w:r w:rsidRPr="00736684">
        <w:rPr>
          <w:rStyle w:val="Time1"/>
          <w:lang w:val="pt-PT"/>
        </w:rPr>
        <w:t>Ad completorium</w:t>
      </w:r>
      <w:r w:rsidR="00885488" w:rsidRPr="00736684">
        <w:rPr>
          <w:lang w:val="pt-PT"/>
        </w:rPr>
        <w:t xml:space="preserve"> HY </w:t>
      </w:r>
      <w:r w:rsidR="00885488" w:rsidRPr="00736684">
        <w:rPr>
          <w:rStyle w:val="Incipit"/>
          <w:lang w:val="pt-PT"/>
        </w:rPr>
        <w:t>Rex</w:t>
      </w:r>
      <w:r w:rsidR="005A362F" w:rsidRPr="00736684">
        <w:rPr>
          <w:i/>
          <w:lang w:val="pt-PT"/>
        </w:rPr>
        <w:t xml:space="preserve"> </w:t>
      </w:r>
      <w:r w:rsidR="00885488" w:rsidRPr="00736684">
        <w:rPr>
          <w:rStyle w:val="Incipit"/>
          <w:lang w:val="pt-PT"/>
        </w:rPr>
        <w:t>Christe</w:t>
      </w:r>
      <w:r w:rsidR="00885488" w:rsidRPr="00736684">
        <w:rPr>
          <w:lang w:val="pt-PT"/>
        </w:rPr>
        <w:t xml:space="preserve">. AD </w:t>
      </w:r>
      <w:r w:rsidR="00885488" w:rsidRPr="00736684">
        <w:rPr>
          <w:rStyle w:val="Incipit"/>
          <w:lang w:val="pt-PT"/>
        </w:rPr>
        <w:t>Glorificamus</w:t>
      </w:r>
      <w:r w:rsidR="005A362F" w:rsidRPr="00736684">
        <w:rPr>
          <w:i/>
          <w:lang w:val="pt-PT"/>
        </w:rPr>
        <w:t xml:space="preserve"> </w:t>
      </w:r>
      <w:r w:rsidR="00885488" w:rsidRPr="00736684">
        <w:rPr>
          <w:rStyle w:val="Incipit"/>
          <w:lang w:val="pt-PT"/>
        </w:rPr>
        <w:t>te</w:t>
      </w:r>
      <w:r w:rsidR="003F6FD2" w:rsidRPr="00736684">
        <w:rPr>
          <w:lang w:val="pt-PT"/>
        </w:rPr>
        <w:t xml:space="preserve">. </w:t>
      </w:r>
      <w:r w:rsidR="003F6FD2" w:rsidRPr="00736684">
        <w:rPr>
          <w:lang w:val="fr-FR"/>
        </w:rPr>
        <w:t>Post collectam AC</w:t>
      </w:r>
      <w:r w:rsidR="00885488" w:rsidRPr="00736684">
        <w:rPr>
          <w:lang w:val="fr-FR"/>
        </w:rPr>
        <w:t xml:space="preserve"> </w:t>
      </w:r>
      <w:r w:rsidR="00885488" w:rsidRPr="00736684">
        <w:rPr>
          <w:rStyle w:val="Incipit"/>
          <w:lang w:val="fr-FR"/>
        </w:rPr>
        <w:t>Gaude</w:t>
      </w:r>
      <w:r w:rsidR="005A362F" w:rsidRPr="00736684">
        <w:rPr>
          <w:i/>
          <w:lang w:val="fr-FR"/>
        </w:rPr>
        <w:t xml:space="preserve"> </w:t>
      </w:r>
      <w:r w:rsidR="00885488" w:rsidRPr="00736684">
        <w:rPr>
          <w:rStyle w:val="Incipit"/>
          <w:lang w:val="fr-FR"/>
        </w:rPr>
        <w:t>dei</w:t>
      </w:r>
      <w:r w:rsidR="005A362F" w:rsidRPr="00736684">
        <w:rPr>
          <w:i/>
          <w:lang w:val="fr-FR"/>
        </w:rPr>
        <w:t xml:space="preserve"> </w:t>
      </w:r>
      <w:r w:rsidR="00885488" w:rsidRPr="00736684">
        <w:rPr>
          <w:rStyle w:val="Incipit"/>
          <w:lang w:val="fr-FR"/>
        </w:rPr>
        <w:t>genitrix</w:t>
      </w:r>
      <w:r w:rsidR="00885488" w:rsidRPr="00736684">
        <w:rPr>
          <w:lang w:val="fr-FR"/>
        </w:rPr>
        <w:t>.</w:t>
      </w:r>
    </w:p>
    <w:p w:rsidR="00885488" w:rsidRPr="00736684" w:rsidRDefault="00885488" w:rsidP="00415109">
      <w:pPr>
        <w:pStyle w:val="berschrift1"/>
        <w:rPr>
          <w:lang w:val="fr-FR"/>
        </w:rPr>
      </w:pPr>
      <w:r w:rsidRPr="00736684">
        <w:rPr>
          <w:lang w:val="fr-FR"/>
        </w:rPr>
        <w:lastRenderedPageBreak/>
        <w:t>DOMINICA SECUNDA IN ADVENTU DOMINI</w:t>
      </w:r>
    </w:p>
    <w:p w:rsidR="00B63ABD" w:rsidRPr="00736684" w:rsidRDefault="008B4170" w:rsidP="00415109">
      <w:pPr>
        <w:rPr>
          <w:lang w:val="fr-FR"/>
        </w:rPr>
      </w:pPr>
      <w:r w:rsidRPr="00736684">
        <w:rPr>
          <w:rStyle w:val="Time1"/>
          <w:lang w:val="fr-FR"/>
        </w:rPr>
        <w:t>Ad vesperas</w:t>
      </w:r>
      <w:r w:rsidR="00885488" w:rsidRPr="00736684">
        <w:rPr>
          <w:lang w:val="fr-FR"/>
        </w:rPr>
        <w:t xml:space="preserve"> RP </w:t>
      </w:r>
      <w:r w:rsidR="00885488" w:rsidRPr="00736684">
        <w:rPr>
          <w:rStyle w:val="Incipit"/>
          <w:lang w:val="fr-FR"/>
        </w:rPr>
        <w:t>Rex noster</w:t>
      </w:r>
      <w:r w:rsidR="00885488" w:rsidRPr="00736684">
        <w:rPr>
          <w:lang w:val="fr-FR"/>
        </w:rPr>
        <w:t xml:space="preserve">. HY </w:t>
      </w:r>
      <w:r w:rsidR="00885488" w:rsidRPr="00736684">
        <w:rPr>
          <w:rStyle w:val="Incipit"/>
          <w:lang w:val="fr-FR"/>
        </w:rPr>
        <w:t xml:space="preserve">Conditor alme </w:t>
      </w:r>
      <w:r w:rsidR="004B3248" w:rsidRPr="00736684">
        <w:rPr>
          <w:rStyle w:val="Incipit"/>
          <w:lang w:val="fr-FR"/>
        </w:rPr>
        <w:t>siderum</w:t>
      </w:r>
      <w:r w:rsidR="00885488" w:rsidRPr="00736684">
        <w:rPr>
          <w:lang w:val="fr-FR"/>
        </w:rPr>
        <w:t xml:space="preserve">. VS </w:t>
      </w:r>
      <w:r w:rsidR="00885488" w:rsidRPr="00736684">
        <w:rPr>
          <w:rStyle w:val="Incipit"/>
          <w:lang w:val="fr-FR"/>
        </w:rPr>
        <w:t>Rorate caeli</w:t>
      </w:r>
      <w:r w:rsidR="00885488" w:rsidRPr="00736684">
        <w:rPr>
          <w:lang w:val="fr-FR"/>
        </w:rPr>
        <w:t xml:space="preserve">. AM </w:t>
      </w:r>
      <w:r w:rsidR="001D1C08" w:rsidRPr="00736684">
        <w:rPr>
          <w:rStyle w:val="Incipit"/>
          <w:lang w:val="fr-FR"/>
        </w:rPr>
        <w:t>Leva</w:t>
      </w:r>
      <w:r w:rsidR="00885488" w:rsidRPr="00736684">
        <w:rPr>
          <w:rStyle w:val="Incipit"/>
          <w:lang w:val="fr-FR"/>
        </w:rPr>
        <w:t xml:space="preserve"> Hierusalem</w:t>
      </w:r>
      <w:r w:rsidR="00885488" w:rsidRPr="00736684">
        <w:rPr>
          <w:lang w:val="fr-FR"/>
        </w:rPr>
        <w:t xml:space="preserve">. </w:t>
      </w:r>
      <w:r w:rsidR="003F6FD2" w:rsidRPr="00736684">
        <w:rPr>
          <w:lang w:val="fr-FR"/>
        </w:rPr>
        <w:t xml:space="preserve">[BD] </w:t>
      </w:r>
      <w:r w:rsidR="005F6F99" w:rsidRPr="00736684">
        <w:rPr>
          <w:rStyle w:val="Incipit"/>
          <w:lang w:val="fr-FR"/>
        </w:rPr>
        <w:t>Benedicamus</w:t>
      </w:r>
      <w:r w:rsidR="00885488" w:rsidRPr="00736684">
        <w:rPr>
          <w:lang w:val="fr-FR"/>
        </w:rPr>
        <w:t xml:space="preserve"> </w:t>
      </w:r>
      <w:r w:rsidR="003F6FD2" w:rsidRPr="00736684">
        <w:rPr>
          <w:lang w:val="fr-FR"/>
        </w:rPr>
        <w:t>f</w:t>
      </w:r>
      <w:r w:rsidR="00885488" w:rsidRPr="00736684">
        <w:rPr>
          <w:lang w:val="fr-FR"/>
        </w:rPr>
        <w:t>erialiter.</w:t>
      </w:r>
      <w:r w:rsidR="003F6FD2" w:rsidRPr="00736684">
        <w:rPr>
          <w:lang w:val="fr-FR"/>
        </w:rPr>
        <w:t xml:space="preserve"> </w:t>
      </w:r>
    </w:p>
    <w:p w:rsidR="00885488" w:rsidRPr="00736684" w:rsidRDefault="003F6FD2" w:rsidP="00415109">
      <w:pPr>
        <w:rPr>
          <w:lang w:val="fr-FR"/>
        </w:rPr>
      </w:pPr>
      <w:r w:rsidRPr="00736684">
        <w:rPr>
          <w:lang w:val="fr-FR"/>
        </w:rPr>
        <w:t>(109v)</w:t>
      </w:r>
      <w:r w:rsidR="00B63ABD" w:rsidRPr="00736684">
        <w:rPr>
          <w:lang w:val="fr-FR"/>
        </w:rPr>
        <w:t xml:space="preserve"> </w:t>
      </w:r>
      <w:r w:rsidR="008B4170" w:rsidRPr="00736684">
        <w:rPr>
          <w:rStyle w:val="Time1"/>
          <w:lang w:val="fr-FR"/>
        </w:rPr>
        <w:t>Ad completorium</w:t>
      </w:r>
      <w:r w:rsidR="00885488" w:rsidRPr="00736684">
        <w:rPr>
          <w:lang w:val="fr-FR"/>
        </w:rPr>
        <w:t xml:space="preserve"> HY </w:t>
      </w:r>
      <w:r w:rsidR="00885488" w:rsidRPr="00736684">
        <w:rPr>
          <w:rStyle w:val="Incipit"/>
          <w:lang w:val="fr-FR"/>
        </w:rPr>
        <w:t>Veni redemptor</w:t>
      </w:r>
      <w:r w:rsidR="00885488" w:rsidRPr="00736684">
        <w:rPr>
          <w:lang w:val="fr-FR"/>
        </w:rPr>
        <w:t xml:space="preserve">. AD </w:t>
      </w:r>
      <w:r w:rsidR="00885488" w:rsidRPr="00736684">
        <w:rPr>
          <w:rStyle w:val="Incipit"/>
          <w:lang w:val="fr-FR"/>
        </w:rPr>
        <w:t xml:space="preserve">Qui </w:t>
      </w:r>
      <w:r w:rsidR="00872B44" w:rsidRPr="00736684">
        <w:rPr>
          <w:rStyle w:val="Incipit"/>
          <w:lang w:val="fr-FR"/>
        </w:rPr>
        <w:t>vent</w:t>
      </w:r>
      <w:r w:rsidR="00885488" w:rsidRPr="00736684">
        <w:rPr>
          <w:rStyle w:val="Incipit"/>
          <w:lang w:val="fr-FR"/>
        </w:rPr>
        <w:t>urus est</w:t>
      </w:r>
      <w:r w:rsidR="00885488" w:rsidRPr="00736684">
        <w:rPr>
          <w:lang w:val="fr-FR"/>
        </w:rPr>
        <w:t>.</w:t>
      </w:r>
    </w:p>
    <w:p w:rsidR="00885488" w:rsidRPr="00736684" w:rsidRDefault="008B4170" w:rsidP="00415109">
      <w:pPr>
        <w:rPr>
          <w:lang w:val="fr-FR"/>
        </w:rPr>
      </w:pPr>
      <w:r w:rsidRPr="00736684">
        <w:rPr>
          <w:rStyle w:val="Time1"/>
          <w:lang w:val="fr-FR"/>
        </w:rPr>
        <w:t>Ad matutinum</w:t>
      </w:r>
      <w:r w:rsidR="00885488" w:rsidRPr="00736684">
        <w:rPr>
          <w:lang w:val="fr-FR"/>
        </w:rPr>
        <w:t xml:space="preserve"> I</w:t>
      </w:r>
      <w:r w:rsidR="003F6FD2" w:rsidRPr="00736684">
        <w:rPr>
          <w:lang w:val="fr-FR"/>
        </w:rPr>
        <w:t>N</w:t>
      </w:r>
      <w:r w:rsidR="00885488" w:rsidRPr="00736684">
        <w:rPr>
          <w:lang w:val="fr-FR"/>
        </w:rPr>
        <w:t xml:space="preserve">V </w:t>
      </w:r>
      <w:r w:rsidR="00885488" w:rsidRPr="00736684">
        <w:rPr>
          <w:rStyle w:val="Incipit"/>
          <w:lang w:val="fr-FR"/>
        </w:rPr>
        <w:t>Rex noster adveniet</w:t>
      </w:r>
      <w:r w:rsidR="00885488" w:rsidRPr="00736684">
        <w:rPr>
          <w:lang w:val="fr-FR"/>
        </w:rPr>
        <w:t xml:space="preserve">. HY </w:t>
      </w:r>
      <w:r w:rsidR="00885488" w:rsidRPr="00736684">
        <w:rPr>
          <w:rStyle w:val="Incipit"/>
          <w:lang w:val="fr-FR"/>
        </w:rPr>
        <w:t>Verbum supernum prodiens</w:t>
      </w:r>
      <w:r w:rsidR="00885488" w:rsidRPr="00736684">
        <w:rPr>
          <w:lang w:val="fr-FR"/>
        </w:rPr>
        <w:t>.</w:t>
      </w:r>
    </w:p>
    <w:p w:rsidR="00885488" w:rsidRPr="00736684" w:rsidRDefault="008B4170" w:rsidP="00415109">
      <w:pPr>
        <w:rPr>
          <w:lang w:val="fr-FR"/>
        </w:rPr>
      </w:pPr>
      <w:r w:rsidRPr="00736684">
        <w:rPr>
          <w:rStyle w:val="Time2"/>
          <w:lang w:val="fr-FR"/>
        </w:rPr>
        <w:t>In primo nocturno</w:t>
      </w:r>
      <w:r w:rsidR="00885488" w:rsidRPr="00736684">
        <w:rPr>
          <w:lang w:val="fr-FR"/>
        </w:rPr>
        <w:t xml:space="preserve"> AN </w:t>
      </w:r>
      <w:r w:rsidR="00885488" w:rsidRPr="00736684">
        <w:rPr>
          <w:rStyle w:val="Incipit"/>
          <w:lang w:val="fr-FR"/>
        </w:rPr>
        <w:t>Scientes</w:t>
      </w:r>
      <w:r w:rsidR="005A362F" w:rsidRPr="00736684">
        <w:rPr>
          <w:i/>
          <w:lang w:val="fr-FR"/>
        </w:rPr>
        <w:t xml:space="preserve"> </w:t>
      </w:r>
      <w:r w:rsidR="00885488" w:rsidRPr="00736684">
        <w:rPr>
          <w:rStyle w:val="Incipit"/>
          <w:lang w:val="fr-FR"/>
        </w:rPr>
        <w:t>quia</w:t>
      </w:r>
      <w:r w:rsidR="005A362F" w:rsidRPr="00736684">
        <w:rPr>
          <w:i/>
          <w:lang w:val="fr-FR"/>
        </w:rPr>
        <w:t xml:space="preserve"> </w:t>
      </w:r>
      <w:r w:rsidR="00885488" w:rsidRPr="00736684">
        <w:rPr>
          <w:rStyle w:val="Incipit"/>
          <w:lang w:val="fr-FR"/>
        </w:rPr>
        <w:t>hora</w:t>
      </w:r>
      <w:r w:rsidR="005A362F" w:rsidRPr="00736684">
        <w:rPr>
          <w:i/>
          <w:lang w:val="fr-FR"/>
        </w:rPr>
        <w:t xml:space="preserve"> </w:t>
      </w:r>
      <w:r w:rsidR="00885488" w:rsidRPr="00736684">
        <w:rPr>
          <w:rStyle w:val="Incipit"/>
          <w:lang w:val="fr-FR"/>
        </w:rPr>
        <w:t>est</w:t>
      </w:r>
      <w:r w:rsidR="00885488" w:rsidRPr="00736684">
        <w:rPr>
          <w:lang w:val="fr-FR"/>
        </w:rPr>
        <w:t xml:space="preserve"> ex praecedenti dominica. Psalmos et versiculos ut in priori dominic</w:t>
      </w:r>
      <w:r w:rsidR="003F6FD2" w:rsidRPr="00736684">
        <w:rPr>
          <w:lang w:val="fr-FR"/>
        </w:rPr>
        <w:t>a. Lectiones t</w:t>
      </w:r>
      <w:r w:rsidR="00885488" w:rsidRPr="00736684">
        <w:rPr>
          <w:lang w:val="fr-FR"/>
        </w:rPr>
        <w:t>res ex</w:t>
      </w:r>
      <w:r w:rsidR="00166EE3" w:rsidRPr="00736684">
        <w:rPr>
          <w:lang w:val="fr-FR"/>
        </w:rPr>
        <w:t xml:space="preserve"> Isaia.</w:t>
      </w:r>
      <w:r w:rsidR="00885488" w:rsidRPr="00736684">
        <w:rPr>
          <w:lang w:val="fr-FR"/>
        </w:rPr>
        <w:t xml:space="preserve"> RP </w:t>
      </w:r>
      <w:r w:rsidR="00885488" w:rsidRPr="00736684">
        <w:rPr>
          <w:rStyle w:val="Incipit"/>
          <w:lang w:val="fr-FR"/>
        </w:rPr>
        <w:t>Hierusalem</w:t>
      </w:r>
      <w:r w:rsidR="005A362F" w:rsidRPr="00736684">
        <w:rPr>
          <w:i/>
          <w:lang w:val="fr-FR"/>
        </w:rPr>
        <w:t xml:space="preserve"> </w:t>
      </w:r>
      <w:r w:rsidR="00885488" w:rsidRPr="00736684">
        <w:rPr>
          <w:rStyle w:val="Incipit"/>
          <w:lang w:val="fr-FR"/>
        </w:rPr>
        <w:t>cito</w:t>
      </w:r>
      <w:r w:rsidR="00794880" w:rsidRPr="00736684">
        <w:rPr>
          <w:lang w:val="fr-FR"/>
        </w:rPr>
        <w:t xml:space="preserve">. </w:t>
      </w:r>
      <w:r w:rsidR="00BA24A1" w:rsidRPr="00736684">
        <w:rPr>
          <w:lang w:val="fr-FR"/>
        </w:rPr>
        <w:t>[</w:t>
      </w:r>
      <w:r w:rsidR="00885488" w:rsidRPr="00736684">
        <w:rPr>
          <w:lang w:val="fr-FR"/>
        </w:rPr>
        <w:t>RP</w:t>
      </w:r>
      <w:r w:rsidR="00BA24A1" w:rsidRPr="00736684">
        <w:rPr>
          <w:lang w:val="fr-FR"/>
        </w:rPr>
        <w:t>]</w:t>
      </w:r>
      <w:r w:rsidR="00885488" w:rsidRPr="00736684">
        <w:rPr>
          <w:lang w:val="fr-FR"/>
        </w:rPr>
        <w:t xml:space="preserve"> </w:t>
      </w:r>
      <w:r w:rsidR="00885488" w:rsidRPr="00736684">
        <w:rPr>
          <w:rStyle w:val="Incipit"/>
          <w:lang w:val="fr-FR"/>
        </w:rPr>
        <w:t>Ecce</w:t>
      </w:r>
      <w:r w:rsidR="005A362F" w:rsidRPr="00736684">
        <w:rPr>
          <w:i/>
          <w:lang w:val="fr-FR"/>
        </w:rPr>
        <w:t xml:space="preserve"> </w:t>
      </w:r>
      <w:r w:rsidR="00885488" w:rsidRPr="00736684">
        <w:rPr>
          <w:rStyle w:val="Incipit"/>
          <w:lang w:val="fr-FR"/>
        </w:rPr>
        <w:t>dominus</w:t>
      </w:r>
      <w:r w:rsidR="00794880" w:rsidRPr="00736684">
        <w:rPr>
          <w:lang w:val="fr-FR"/>
        </w:rPr>
        <w:t xml:space="preserve">. </w:t>
      </w:r>
      <w:r w:rsidR="00BA24A1" w:rsidRPr="00736684">
        <w:rPr>
          <w:lang w:val="fr-FR"/>
        </w:rPr>
        <w:t>[</w:t>
      </w:r>
      <w:r w:rsidR="00885488" w:rsidRPr="00736684">
        <w:rPr>
          <w:lang w:val="fr-FR"/>
        </w:rPr>
        <w:t>RP</w:t>
      </w:r>
      <w:r w:rsidR="00BA24A1" w:rsidRPr="00736684">
        <w:rPr>
          <w:lang w:val="fr-FR"/>
        </w:rPr>
        <w:t>]</w:t>
      </w:r>
      <w:r w:rsidR="00885488" w:rsidRPr="00736684">
        <w:rPr>
          <w:lang w:val="fr-FR"/>
        </w:rPr>
        <w:t xml:space="preserve"> </w:t>
      </w:r>
      <w:r w:rsidR="00885488" w:rsidRPr="00736684">
        <w:rPr>
          <w:rStyle w:val="Incipit"/>
          <w:lang w:val="fr-FR"/>
        </w:rPr>
        <w:t>Hierusalem</w:t>
      </w:r>
      <w:r w:rsidR="005A362F" w:rsidRPr="00736684">
        <w:rPr>
          <w:i/>
          <w:lang w:val="fr-FR"/>
        </w:rPr>
        <w:t xml:space="preserve"> </w:t>
      </w:r>
      <w:r w:rsidR="00885488" w:rsidRPr="00736684">
        <w:rPr>
          <w:rStyle w:val="Incipit"/>
          <w:lang w:val="fr-FR"/>
        </w:rPr>
        <w:t>surge</w:t>
      </w:r>
      <w:r w:rsidR="00885488" w:rsidRPr="00736684">
        <w:rPr>
          <w:lang w:val="fr-FR"/>
        </w:rPr>
        <w:t>.</w:t>
      </w:r>
    </w:p>
    <w:p w:rsidR="00885488" w:rsidRPr="00B779A9" w:rsidRDefault="008B4170" w:rsidP="00415109">
      <w:pPr>
        <w:rPr>
          <w:lang w:val="pt-PT"/>
        </w:rPr>
      </w:pPr>
      <w:r w:rsidRPr="00736684">
        <w:rPr>
          <w:rStyle w:val="Time2"/>
          <w:lang w:val="pt-PT"/>
        </w:rPr>
        <w:t>In secundo nocturno</w:t>
      </w:r>
      <w:r w:rsidR="00885488" w:rsidRPr="00B779A9">
        <w:rPr>
          <w:lang w:val="pt-PT"/>
        </w:rPr>
        <w:t xml:space="preserve"> AN </w:t>
      </w:r>
      <w:r w:rsidR="00885488" w:rsidRPr="00794880">
        <w:rPr>
          <w:rStyle w:val="Incipit"/>
          <w:lang w:val="pt-PT"/>
        </w:rPr>
        <w:t>Nox</w:t>
      </w:r>
      <w:r w:rsidR="005A362F" w:rsidRPr="005A362F">
        <w:rPr>
          <w:i/>
          <w:lang w:val="pt-PT"/>
        </w:rPr>
        <w:t xml:space="preserve"> </w:t>
      </w:r>
      <w:r w:rsidR="00885488" w:rsidRPr="00794880">
        <w:rPr>
          <w:rStyle w:val="Incipit"/>
          <w:lang w:val="pt-PT"/>
        </w:rPr>
        <w:t>praecessit</w:t>
      </w:r>
      <w:r w:rsidR="00885488" w:rsidRPr="00B779A9">
        <w:rPr>
          <w:lang w:val="pt-PT"/>
        </w:rPr>
        <w:t xml:space="preserve"> cum psalmis ex secundo nocturno primae dominicae. VS </w:t>
      </w:r>
      <w:r w:rsidR="00885488" w:rsidRPr="00794880">
        <w:rPr>
          <w:rStyle w:val="Incipit"/>
          <w:lang w:val="pt-PT"/>
        </w:rPr>
        <w:t>Egredietur</w:t>
      </w:r>
      <w:r w:rsidR="005A362F" w:rsidRPr="005A362F">
        <w:rPr>
          <w:i/>
          <w:lang w:val="pt-PT"/>
        </w:rPr>
        <w:t xml:space="preserve"> </w:t>
      </w:r>
      <w:r w:rsidR="00885488" w:rsidRPr="00794880">
        <w:rPr>
          <w:rStyle w:val="Incipit"/>
          <w:lang w:val="pt-PT"/>
        </w:rPr>
        <w:t>dominus</w:t>
      </w:r>
      <w:r w:rsidR="003F6FD2" w:rsidRPr="00B779A9">
        <w:rPr>
          <w:lang w:val="pt-PT"/>
        </w:rPr>
        <w:t>. Lectiones q</w:t>
      </w:r>
      <w:r w:rsidR="008D35E3" w:rsidRPr="00B779A9">
        <w:rPr>
          <w:lang w:val="pt-PT"/>
        </w:rPr>
        <w:t>uaere</w:t>
      </w:r>
      <w:r w:rsidR="00E513EB" w:rsidRPr="00B779A9">
        <w:rPr>
          <w:lang w:val="pt-PT"/>
        </w:rPr>
        <w:t xml:space="preserve"> p</w:t>
      </w:r>
      <w:r w:rsidR="00885488" w:rsidRPr="00B779A9">
        <w:rPr>
          <w:lang w:val="pt-PT"/>
        </w:rPr>
        <w:t xml:space="preserve">aulo ante hodiernum </w:t>
      </w:r>
      <w:r w:rsidR="001023E8" w:rsidRPr="00B779A9">
        <w:rPr>
          <w:lang w:val="pt-PT"/>
        </w:rPr>
        <w:t>evangelium</w:t>
      </w:r>
      <w:r w:rsidR="00885488" w:rsidRPr="00B779A9">
        <w:rPr>
          <w:lang w:val="pt-PT"/>
        </w:rPr>
        <w:t xml:space="preserve"> in parte </w:t>
      </w:r>
      <w:r w:rsidR="00B108B8" w:rsidRPr="00B779A9">
        <w:rPr>
          <w:lang w:val="pt-PT"/>
        </w:rPr>
        <w:t>hiem</w:t>
      </w:r>
      <w:r w:rsidR="00885488" w:rsidRPr="00B779A9">
        <w:rPr>
          <w:lang w:val="pt-PT"/>
        </w:rPr>
        <w:t xml:space="preserve">ali de tempore </w:t>
      </w:r>
      <w:r w:rsidR="00D903DA">
        <w:rPr>
          <w:lang w:val="pt-PT"/>
        </w:rPr>
        <w:t>$E::</w:t>
      </w:r>
      <w:r w:rsidR="00885488" w:rsidRPr="00B779A9">
        <w:rPr>
          <w:lang w:val="pt-PT"/>
        </w:rPr>
        <w:t xml:space="preserve">superiori dominica. Capitulum </w:t>
      </w:r>
      <w:r w:rsidR="00872B44" w:rsidRPr="00B779A9">
        <w:rPr>
          <w:lang w:val="pt-PT"/>
        </w:rPr>
        <w:t>evang</w:t>
      </w:r>
      <w:r w:rsidR="00885488" w:rsidRPr="00B779A9">
        <w:rPr>
          <w:lang w:val="pt-PT"/>
        </w:rPr>
        <w:t>elicum disserentes</w:t>
      </w:r>
      <w:r w:rsidR="00913211">
        <w:rPr>
          <w:lang w:val="pt-PT"/>
        </w:rPr>
        <w:t>$.</w:t>
      </w:r>
      <w:r w:rsidR="00885488" w:rsidRPr="00B779A9">
        <w:rPr>
          <w:lang w:val="pt-PT"/>
        </w:rPr>
        <w:t xml:space="preserve"> RP </w:t>
      </w:r>
      <w:r w:rsidR="00885488" w:rsidRPr="00794880">
        <w:rPr>
          <w:rStyle w:val="Incipit"/>
          <w:lang w:val="pt-PT"/>
        </w:rPr>
        <w:t>Ci</w:t>
      </w:r>
      <w:r w:rsidR="00D66EA2" w:rsidRPr="00794880">
        <w:rPr>
          <w:rStyle w:val="Incipit"/>
          <w:lang w:val="pt-PT"/>
        </w:rPr>
        <w:t>vita</w:t>
      </w:r>
      <w:r w:rsidR="00885488" w:rsidRPr="00794880">
        <w:rPr>
          <w:rStyle w:val="Incipit"/>
          <w:lang w:val="pt-PT"/>
        </w:rPr>
        <w:t>s</w:t>
      </w:r>
      <w:r w:rsidR="005A362F" w:rsidRPr="005A362F">
        <w:rPr>
          <w:i/>
          <w:lang w:val="pt-PT"/>
        </w:rPr>
        <w:t xml:space="preserve"> </w:t>
      </w:r>
      <w:r w:rsidR="00885488" w:rsidRPr="00794880">
        <w:rPr>
          <w:rStyle w:val="Incipit"/>
          <w:lang w:val="pt-PT"/>
        </w:rPr>
        <w:t>Hierusalem</w:t>
      </w:r>
      <w:r w:rsidR="00885488" w:rsidRPr="00B779A9">
        <w:rPr>
          <w:lang w:val="pt-PT"/>
        </w:rPr>
        <w:t xml:space="preserve"> cum duobus sequentibus.</w:t>
      </w:r>
    </w:p>
    <w:p w:rsidR="00885488" w:rsidRPr="00B779A9" w:rsidRDefault="008B4170" w:rsidP="00415109">
      <w:pPr>
        <w:rPr>
          <w:lang w:val="pt-PT"/>
        </w:rPr>
      </w:pPr>
      <w:r w:rsidRPr="00736684">
        <w:rPr>
          <w:rStyle w:val="Time2"/>
          <w:lang w:val="pt-PT"/>
        </w:rPr>
        <w:t>In tertio nocturno</w:t>
      </w:r>
      <w:r w:rsidRPr="00B779A9">
        <w:rPr>
          <w:lang w:val="pt-PT"/>
        </w:rPr>
        <w:t xml:space="preserve"> </w:t>
      </w:r>
      <w:r w:rsidR="00885488" w:rsidRPr="00B779A9">
        <w:rPr>
          <w:lang w:val="pt-PT"/>
        </w:rPr>
        <w:t xml:space="preserve">AN </w:t>
      </w:r>
      <w:r w:rsidR="00885488" w:rsidRPr="00736684">
        <w:rPr>
          <w:rStyle w:val="Incipit"/>
          <w:lang w:val="pt-PT"/>
        </w:rPr>
        <w:t>Hora est iam nos de somno</w:t>
      </w:r>
      <w:r w:rsidR="00885488" w:rsidRPr="00B779A9">
        <w:rPr>
          <w:lang w:val="pt-PT"/>
        </w:rPr>
        <w:t xml:space="preserve">. Psalmos et versiculos ut in precedenti dominica. EV </w:t>
      </w:r>
      <w:r w:rsidR="00885488" w:rsidRPr="00736684">
        <w:rPr>
          <w:rStyle w:val="Incipit"/>
          <w:lang w:val="pt-PT"/>
        </w:rPr>
        <w:t>Erunt signa in sole et luna et stellis</w:t>
      </w:r>
      <w:r w:rsidR="00885488" w:rsidRPr="00B779A9">
        <w:rPr>
          <w:lang w:val="pt-PT"/>
        </w:rPr>
        <w:t xml:space="preserve">. RP </w:t>
      </w:r>
      <w:r w:rsidR="00885488" w:rsidRPr="00736684">
        <w:rPr>
          <w:rStyle w:val="Incipit"/>
          <w:lang w:val="pt-PT"/>
        </w:rPr>
        <w:t>Hierusalem plantabis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Egredietur dominus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Rex noster adveniet Christus</w:t>
      </w:r>
      <w:r w:rsidR="00885488" w:rsidRPr="00B779A9">
        <w:rPr>
          <w:lang w:val="pt-PT"/>
        </w:rPr>
        <w:t>.</w:t>
      </w:r>
    </w:p>
    <w:p w:rsidR="00885488" w:rsidRPr="00B779A9" w:rsidRDefault="008B4170" w:rsidP="00415109">
      <w:pPr>
        <w:rPr>
          <w:lang w:val="pt-PT"/>
        </w:rPr>
      </w:pPr>
      <w:r w:rsidRPr="00736684">
        <w:rPr>
          <w:rStyle w:val="Time1"/>
          <w:lang w:val="pt-PT"/>
        </w:rPr>
        <w:t>Ad laudes</w:t>
      </w:r>
      <w:r w:rsidR="00885488" w:rsidRPr="00B779A9">
        <w:rPr>
          <w:lang w:val="pt-PT"/>
        </w:rPr>
        <w:t xml:space="preserve"> AN </w:t>
      </w:r>
      <w:r w:rsidR="00885488" w:rsidRPr="00736684">
        <w:rPr>
          <w:rStyle w:val="Incipit"/>
          <w:lang w:val="pt-PT"/>
        </w:rPr>
        <w:t>Ecce in nubibus caeli</w:t>
      </w:r>
      <w:r w:rsidR="00885488" w:rsidRPr="00B779A9">
        <w:rPr>
          <w:lang w:val="pt-PT"/>
        </w:rPr>
        <w:t xml:space="preserve"> cum reliquis. HY </w:t>
      </w:r>
      <w:r w:rsidR="00885488" w:rsidRPr="00736684">
        <w:rPr>
          <w:rStyle w:val="Incipit"/>
          <w:lang w:val="pt-PT"/>
        </w:rPr>
        <w:t>Vox clara ecce intonat</w:t>
      </w:r>
      <w:r w:rsidR="00885488" w:rsidRPr="00B779A9">
        <w:rPr>
          <w:lang w:val="pt-PT"/>
        </w:rPr>
        <w:t xml:space="preserve">. VS </w:t>
      </w:r>
      <w:r w:rsidR="00885488" w:rsidRPr="00736684">
        <w:rPr>
          <w:rStyle w:val="Incipit"/>
          <w:lang w:val="pt-PT"/>
        </w:rPr>
        <w:t>Vox clamantis in deserto</w:t>
      </w:r>
      <w:r w:rsidR="00885488" w:rsidRPr="00B779A9">
        <w:rPr>
          <w:lang w:val="pt-PT"/>
        </w:rPr>
        <w:t xml:space="preserve">. AB </w:t>
      </w:r>
      <w:r w:rsidR="00885488" w:rsidRPr="00736684">
        <w:rPr>
          <w:rStyle w:val="Incipit"/>
          <w:lang w:val="pt-PT"/>
        </w:rPr>
        <w:t>Super solium David</w:t>
      </w:r>
      <w:r w:rsidR="00885488" w:rsidRPr="00B779A9">
        <w:rPr>
          <w:lang w:val="pt-PT"/>
        </w:rPr>
        <w:t xml:space="preserve">. </w:t>
      </w:r>
      <w:r w:rsidR="003F6FD2" w:rsidRPr="00B779A9">
        <w:rPr>
          <w:lang w:val="pt-PT"/>
        </w:rPr>
        <w:t xml:space="preserve">[BD] </w:t>
      </w:r>
      <w:r w:rsidR="005F6F99" w:rsidRPr="00736684">
        <w:rPr>
          <w:rStyle w:val="Incipit"/>
          <w:lang w:val="pt-PT"/>
        </w:rPr>
        <w:t>Benedicamus</w:t>
      </w:r>
      <w:r w:rsidR="003F6FD2" w:rsidRPr="00B779A9">
        <w:rPr>
          <w:lang w:val="pt-PT"/>
        </w:rPr>
        <w:t xml:space="preserve"> f</w:t>
      </w:r>
      <w:r w:rsidR="00885488" w:rsidRPr="00B779A9">
        <w:rPr>
          <w:lang w:val="pt-PT"/>
        </w:rPr>
        <w:t>erialiter.</w:t>
      </w:r>
    </w:p>
    <w:p w:rsidR="00885488" w:rsidRPr="00B779A9" w:rsidRDefault="008B4170" w:rsidP="00415109">
      <w:pPr>
        <w:rPr>
          <w:lang w:val="it-IT"/>
        </w:rPr>
      </w:pPr>
      <w:r w:rsidRPr="00736684">
        <w:rPr>
          <w:rStyle w:val="Time1"/>
          <w:lang w:val="pt-PT"/>
        </w:rPr>
        <w:t>Ad horas</w:t>
      </w:r>
      <w:r w:rsidR="00885488" w:rsidRPr="00B779A9">
        <w:rPr>
          <w:lang w:val="pt-PT"/>
        </w:rPr>
        <w:t xml:space="preserve"> AN </w:t>
      </w:r>
      <w:r w:rsidR="00E56159" w:rsidRPr="00794880">
        <w:rPr>
          <w:rStyle w:val="Incipit"/>
          <w:lang w:val="pt-PT"/>
        </w:rPr>
        <w:t>Bethlehem</w:t>
      </w:r>
      <w:r w:rsidR="003F6FD2" w:rsidRPr="00B779A9">
        <w:rPr>
          <w:lang w:val="pt-PT"/>
        </w:rPr>
        <w:t xml:space="preserve"> cum (110r) reliquis. </w:t>
      </w:r>
      <w:r w:rsidR="003F6FD2" w:rsidRPr="00B779A9">
        <w:rPr>
          <w:lang w:val="it-IT"/>
        </w:rPr>
        <w:t>Versiculos q</w:t>
      </w:r>
      <w:r w:rsidR="00885488" w:rsidRPr="00B779A9">
        <w:rPr>
          <w:lang w:val="it-IT"/>
        </w:rPr>
        <w:t>uoque ut in praecedenti dominica.</w:t>
      </w:r>
    </w:p>
    <w:p w:rsidR="00885488" w:rsidRPr="00B779A9" w:rsidRDefault="008B4170" w:rsidP="00415109">
      <w:pPr>
        <w:rPr>
          <w:lang w:val="it-IT"/>
        </w:rPr>
      </w:pPr>
      <w:r w:rsidRPr="00736684">
        <w:rPr>
          <w:rStyle w:val="Time1"/>
          <w:lang w:val="it-IT"/>
        </w:rPr>
        <w:t>Ad processionem</w:t>
      </w:r>
      <w:r w:rsidR="00885488" w:rsidRPr="00B779A9">
        <w:rPr>
          <w:lang w:val="it-IT"/>
        </w:rPr>
        <w:t xml:space="preserve"> R</w:t>
      </w:r>
      <w:r w:rsidR="003F6FD2" w:rsidRPr="00B779A9">
        <w:rPr>
          <w:lang w:val="it-IT"/>
        </w:rPr>
        <w:t>P</w:t>
      </w:r>
      <w:r w:rsidR="00885488" w:rsidRPr="00B779A9">
        <w:rPr>
          <w:lang w:val="it-IT"/>
        </w:rPr>
        <w:t xml:space="preserve">P </w:t>
      </w:r>
      <w:r w:rsidR="00885488" w:rsidRPr="00794880">
        <w:rPr>
          <w:rStyle w:val="Incipit"/>
          <w:lang w:val="it-IT"/>
        </w:rPr>
        <w:t>Hierusalem</w:t>
      </w:r>
      <w:r w:rsidR="005A362F" w:rsidRPr="005A362F">
        <w:rPr>
          <w:i/>
          <w:lang w:val="it-IT"/>
        </w:rPr>
        <w:t xml:space="preserve"> </w:t>
      </w:r>
      <w:r w:rsidR="00885488" w:rsidRPr="00794880">
        <w:rPr>
          <w:rStyle w:val="Incipit"/>
          <w:lang w:val="it-IT"/>
        </w:rPr>
        <w:t>cito</w:t>
      </w:r>
      <w:r w:rsidR="00885488" w:rsidRPr="005B472A">
        <w:rPr>
          <w:lang w:val="it-IT"/>
        </w:rPr>
        <w:t>.</w:t>
      </w:r>
      <w:r w:rsidR="00885488" w:rsidRPr="00B779A9">
        <w:rPr>
          <w:lang w:val="it-IT"/>
        </w:rPr>
        <w:t xml:space="preserve"> In reditu R</w:t>
      </w:r>
      <w:r w:rsidR="003F6FD2" w:rsidRPr="00B779A9">
        <w:rPr>
          <w:lang w:val="it-IT"/>
        </w:rPr>
        <w:t>P</w:t>
      </w:r>
      <w:r w:rsidR="00885488" w:rsidRPr="00B779A9">
        <w:rPr>
          <w:lang w:val="it-IT"/>
        </w:rPr>
        <w:t xml:space="preserve">P </w:t>
      </w:r>
      <w:r w:rsidR="00885488" w:rsidRPr="00794880">
        <w:rPr>
          <w:rStyle w:val="Incipit"/>
          <w:lang w:val="it-IT"/>
        </w:rPr>
        <w:t>Rex</w:t>
      </w:r>
      <w:r w:rsidR="005A362F" w:rsidRPr="005A362F">
        <w:rPr>
          <w:i/>
          <w:lang w:val="it-IT"/>
        </w:rPr>
        <w:t xml:space="preserve"> </w:t>
      </w:r>
      <w:r w:rsidR="00885488" w:rsidRPr="00794880">
        <w:rPr>
          <w:rStyle w:val="Incipit"/>
          <w:lang w:val="it-IT"/>
        </w:rPr>
        <w:t>noster</w:t>
      </w:r>
      <w:r w:rsidR="00885488" w:rsidRPr="00B779A9">
        <w:rPr>
          <w:lang w:val="it-IT"/>
        </w:rPr>
        <w:t>.</w:t>
      </w:r>
    </w:p>
    <w:p w:rsidR="00885488" w:rsidRPr="00B779A9" w:rsidRDefault="008B4170" w:rsidP="00415109">
      <w:pPr>
        <w:rPr>
          <w:lang w:val="fr-FR"/>
        </w:rPr>
      </w:pPr>
      <w:r w:rsidRPr="00736684">
        <w:rPr>
          <w:rStyle w:val="Time1"/>
          <w:lang w:val="fr-FR"/>
        </w:rPr>
        <w:t>Ad missam</w:t>
      </w:r>
      <w:r w:rsidR="00885488" w:rsidRPr="00B779A9">
        <w:rPr>
          <w:lang w:val="fr-FR"/>
        </w:rPr>
        <w:t xml:space="preserve"> IN </w:t>
      </w:r>
      <w:r w:rsidR="00885488" w:rsidRPr="00794880">
        <w:rPr>
          <w:rStyle w:val="Incipit"/>
          <w:lang w:val="fr-FR"/>
        </w:rPr>
        <w:t>Populus</w:t>
      </w:r>
      <w:r w:rsidR="005A362F" w:rsidRPr="005A362F">
        <w:rPr>
          <w:i/>
          <w:lang w:val="fr-FR"/>
        </w:rPr>
        <w:t xml:space="preserve"> </w:t>
      </w:r>
      <w:r w:rsidR="001B7479" w:rsidRPr="00794880">
        <w:rPr>
          <w:rStyle w:val="Incipit"/>
          <w:lang w:val="fr-FR"/>
        </w:rPr>
        <w:t>Sion</w:t>
      </w:r>
      <w:r w:rsidR="00885488" w:rsidRPr="00B779A9">
        <w:rPr>
          <w:lang w:val="fr-FR"/>
        </w:rPr>
        <w:t xml:space="preserve">. </w:t>
      </w:r>
      <w:r w:rsidR="003F6FD2" w:rsidRPr="00B779A9">
        <w:rPr>
          <w:lang w:val="fr-FR"/>
        </w:rPr>
        <w:t xml:space="preserve">[KY] </w:t>
      </w:r>
      <w:r w:rsidR="003F6FD2" w:rsidRPr="00794880">
        <w:rPr>
          <w:rStyle w:val="Incipit"/>
          <w:lang w:val="fr-FR"/>
        </w:rPr>
        <w:t>Kyrie</w:t>
      </w:r>
      <w:r w:rsidR="005A362F" w:rsidRPr="005A362F">
        <w:rPr>
          <w:i/>
          <w:lang w:val="fr-FR"/>
        </w:rPr>
        <w:t xml:space="preserve"> </w:t>
      </w:r>
      <w:r w:rsidR="003F6FD2" w:rsidRPr="00B779A9">
        <w:rPr>
          <w:lang w:val="fr-FR"/>
        </w:rPr>
        <w:t xml:space="preserve">et [SA] </w:t>
      </w:r>
      <w:r w:rsidR="003F6FD2" w:rsidRPr="00794880">
        <w:rPr>
          <w:rStyle w:val="Incipit"/>
          <w:lang w:val="fr-FR"/>
        </w:rPr>
        <w:t>Sanctus</w:t>
      </w:r>
      <w:r w:rsidR="005A362F" w:rsidRPr="005A362F">
        <w:rPr>
          <w:i/>
          <w:lang w:val="fr-FR"/>
        </w:rPr>
        <w:t xml:space="preserve"> </w:t>
      </w:r>
      <w:r w:rsidR="00885488" w:rsidRPr="00B779A9">
        <w:rPr>
          <w:lang w:val="fr-FR"/>
        </w:rPr>
        <w:t xml:space="preserve">dominicaliter. GR </w:t>
      </w:r>
      <w:r w:rsidR="00885488" w:rsidRPr="00794880">
        <w:rPr>
          <w:rStyle w:val="Incipit"/>
          <w:lang w:val="fr-FR"/>
        </w:rPr>
        <w:t>Ex</w:t>
      </w:r>
      <w:r w:rsidR="005A362F" w:rsidRPr="005A362F">
        <w:rPr>
          <w:i/>
          <w:lang w:val="fr-FR"/>
        </w:rPr>
        <w:t xml:space="preserve"> </w:t>
      </w:r>
      <w:r w:rsidR="00FA3B56" w:rsidRPr="00794880">
        <w:rPr>
          <w:rStyle w:val="Incipit"/>
          <w:lang w:val="fr-FR"/>
        </w:rPr>
        <w:t>Sion</w:t>
      </w:r>
      <w:r w:rsidR="005A362F" w:rsidRPr="005A362F">
        <w:rPr>
          <w:i/>
          <w:lang w:val="fr-FR"/>
        </w:rPr>
        <w:t xml:space="preserve"> </w:t>
      </w:r>
      <w:r w:rsidR="00885488" w:rsidRPr="00794880">
        <w:rPr>
          <w:rStyle w:val="Incipit"/>
          <w:lang w:val="fr-FR"/>
        </w:rPr>
        <w:t>species</w:t>
      </w:r>
      <w:r w:rsidR="00885488" w:rsidRPr="00B779A9">
        <w:rPr>
          <w:lang w:val="fr-FR"/>
        </w:rPr>
        <w:t>. AL</w:t>
      </w:r>
      <w:r w:rsidR="003F6FD2" w:rsidRPr="00B779A9">
        <w:rPr>
          <w:lang w:val="fr-FR"/>
        </w:rPr>
        <w:t>V</w:t>
      </w:r>
      <w:r w:rsidR="00885488" w:rsidRPr="00B779A9">
        <w:rPr>
          <w:lang w:val="fr-FR"/>
        </w:rPr>
        <w:t xml:space="preserve"> </w:t>
      </w:r>
      <w:r w:rsidR="00885488" w:rsidRPr="00794880">
        <w:rPr>
          <w:rStyle w:val="Incipit"/>
          <w:lang w:val="fr-FR"/>
        </w:rPr>
        <w:t>Laetatus</w:t>
      </w:r>
      <w:r w:rsidR="005A362F" w:rsidRPr="005A362F">
        <w:rPr>
          <w:i/>
          <w:lang w:val="fr-FR"/>
        </w:rPr>
        <w:t xml:space="preserve"> </w:t>
      </w:r>
      <w:r w:rsidR="00885488" w:rsidRPr="00794880">
        <w:rPr>
          <w:rStyle w:val="Incipit"/>
          <w:lang w:val="fr-FR"/>
        </w:rPr>
        <w:t>sum</w:t>
      </w:r>
      <w:r w:rsidR="00885488" w:rsidRPr="00B779A9">
        <w:rPr>
          <w:lang w:val="fr-FR"/>
        </w:rPr>
        <w:t xml:space="preserve">. OF </w:t>
      </w:r>
      <w:r w:rsidR="00885488" w:rsidRPr="00794880">
        <w:rPr>
          <w:rStyle w:val="Incipit"/>
          <w:lang w:val="fr-FR"/>
        </w:rPr>
        <w:t>Deus</w:t>
      </w:r>
      <w:r w:rsidR="005A362F" w:rsidRPr="005A362F">
        <w:rPr>
          <w:i/>
          <w:lang w:val="fr-FR"/>
        </w:rPr>
        <w:t xml:space="preserve"> </w:t>
      </w:r>
      <w:r w:rsidR="00885488" w:rsidRPr="00794880">
        <w:rPr>
          <w:rStyle w:val="Incipit"/>
          <w:lang w:val="fr-FR"/>
        </w:rPr>
        <w:t>tu</w:t>
      </w:r>
      <w:r w:rsidR="005A362F" w:rsidRPr="005A362F">
        <w:rPr>
          <w:i/>
          <w:lang w:val="fr-FR"/>
        </w:rPr>
        <w:t xml:space="preserve"> </w:t>
      </w:r>
      <w:r w:rsidR="008216B0" w:rsidRPr="00794880">
        <w:rPr>
          <w:rStyle w:val="Incipit"/>
          <w:lang w:val="fr-FR"/>
        </w:rPr>
        <w:t>|conversus::convertens|</w:t>
      </w:r>
      <w:r w:rsidR="00885488" w:rsidRPr="00B779A9">
        <w:rPr>
          <w:lang w:val="fr-FR"/>
        </w:rPr>
        <w:t xml:space="preserve">. CO </w:t>
      </w:r>
      <w:r w:rsidR="00885488" w:rsidRPr="00794880">
        <w:rPr>
          <w:rStyle w:val="Incipit"/>
          <w:lang w:val="fr-FR"/>
        </w:rPr>
        <w:t>Hierusalem</w:t>
      </w:r>
      <w:r w:rsidR="005A362F" w:rsidRPr="005A362F">
        <w:rPr>
          <w:i/>
          <w:lang w:val="fr-FR"/>
        </w:rPr>
        <w:t xml:space="preserve"> </w:t>
      </w:r>
      <w:r w:rsidR="00885488" w:rsidRPr="00794880">
        <w:rPr>
          <w:rStyle w:val="Incipit"/>
          <w:lang w:val="fr-FR"/>
        </w:rPr>
        <w:t>surge</w:t>
      </w:r>
      <w:r w:rsidR="00885488" w:rsidRPr="00B779A9">
        <w:rPr>
          <w:lang w:val="fr-FR"/>
        </w:rPr>
        <w:t xml:space="preserve"> </w:t>
      </w:r>
      <w:r w:rsidR="008D35E3" w:rsidRPr="00B779A9">
        <w:rPr>
          <w:lang w:val="fr-FR"/>
        </w:rPr>
        <w:t>quaere</w:t>
      </w:r>
      <w:r w:rsidR="00885488" w:rsidRPr="00B779A9">
        <w:rPr>
          <w:lang w:val="fr-FR"/>
        </w:rPr>
        <w:t xml:space="preserve"> per totum in </w:t>
      </w:r>
      <w:r w:rsidR="00885488" w:rsidRPr="00736684">
        <w:rPr>
          <w:rStyle w:val="Funktion"/>
          <w:lang w:val="fr-FR"/>
        </w:rPr>
        <w:t>summo graduali</w:t>
      </w:r>
      <w:r w:rsidR="00885488" w:rsidRPr="00B779A9">
        <w:rPr>
          <w:lang w:val="fr-FR"/>
        </w:rPr>
        <w:t xml:space="preserve"> folio</w:t>
      </w:r>
      <w:r w:rsidR="00DD1415">
        <w:rPr>
          <w:lang w:val="fr-FR"/>
        </w:rPr>
        <w:t>@</w:t>
      </w:r>
      <w:r w:rsidR="00DD1415" w:rsidRPr="00B779A9">
        <w:rPr>
          <w:lang w:val="fr-FR"/>
        </w:rPr>
        <w:t>2.</w:t>
      </w:r>
    </w:p>
    <w:p w:rsidR="00885488" w:rsidRPr="00B779A9" w:rsidRDefault="008B4170" w:rsidP="00415109">
      <w:pPr>
        <w:rPr>
          <w:lang w:val="fr-FR"/>
        </w:rPr>
      </w:pPr>
      <w:r w:rsidRPr="00736684">
        <w:rPr>
          <w:rStyle w:val="Time1"/>
          <w:lang w:val="fr-FR"/>
        </w:rPr>
        <w:t>Ad secund</w:t>
      </w:r>
      <w:r w:rsidR="00956CA4" w:rsidRPr="00736684">
        <w:rPr>
          <w:rStyle w:val="Time1"/>
          <w:lang w:val="fr-FR"/>
        </w:rPr>
        <w:t>as vespe</w:t>
      </w:r>
      <w:r w:rsidRPr="00736684">
        <w:rPr>
          <w:rStyle w:val="Time1"/>
          <w:lang w:val="fr-FR"/>
        </w:rPr>
        <w:t>ras</w:t>
      </w:r>
      <w:r w:rsidR="00885488" w:rsidRPr="00B779A9">
        <w:rPr>
          <w:lang w:val="fr-FR"/>
        </w:rPr>
        <w:t xml:space="preserve"> RP </w:t>
      </w:r>
      <w:r w:rsidR="00885488" w:rsidRPr="00736684">
        <w:rPr>
          <w:rStyle w:val="Incipit"/>
          <w:lang w:val="fr-FR"/>
        </w:rPr>
        <w:t>Festina ne tardaveris</w:t>
      </w:r>
      <w:r w:rsidR="00885488" w:rsidRPr="00B779A9">
        <w:rPr>
          <w:lang w:val="fr-FR"/>
        </w:rPr>
        <w:t xml:space="preserve">. HY </w:t>
      </w:r>
      <w:r w:rsidR="00885488" w:rsidRPr="00736684">
        <w:rPr>
          <w:rStyle w:val="Incipit"/>
          <w:lang w:val="fr-FR"/>
        </w:rPr>
        <w:t>Conditor alme</w:t>
      </w:r>
      <w:r w:rsidR="00885488" w:rsidRPr="00B779A9">
        <w:rPr>
          <w:lang w:val="fr-FR"/>
        </w:rPr>
        <w:t xml:space="preserve">. VS </w:t>
      </w:r>
      <w:r w:rsidR="00885488" w:rsidRPr="00736684">
        <w:rPr>
          <w:rStyle w:val="Incipit"/>
          <w:lang w:val="fr-FR"/>
        </w:rPr>
        <w:t>Rorate caeli</w:t>
      </w:r>
      <w:r w:rsidR="00885488" w:rsidRPr="00B779A9">
        <w:rPr>
          <w:lang w:val="fr-FR"/>
        </w:rPr>
        <w:t xml:space="preserve">. AM </w:t>
      </w:r>
      <w:r w:rsidR="00885488" w:rsidRPr="00736684">
        <w:rPr>
          <w:rStyle w:val="Incipit"/>
          <w:lang w:val="fr-FR"/>
        </w:rPr>
        <w:t>Beata es Maria</w:t>
      </w:r>
      <w:r w:rsidR="00885488" w:rsidRPr="00B779A9">
        <w:rPr>
          <w:lang w:val="fr-FR"/>
        </w:rPr>
        <w:t xml:space="preserve">. </w:t>
      </w:r>
      <w:r w:rsidR="003F6FD2" w:rsidRPr="00B779A9">
        <w:rPr>
          <w:lang w:val="fr-FR"/>
        </w:rPr>
        <w:t xml:space="preserve">[BD] </w:t>
      </w:r>
      <w:r w:rsidR="005F6F99" w:rsidRPr="00736684">
        <w:rPr>
          <w:rStyle w:val="Incipit"/>
          <w:lang w:val="fr-FR"/>
        </w:rPr>
        <w:t>Benedicamus</w:t>
      </w:r>
      <w:r w:rsidR="003F6FD2" w:rsidRPr="00B779A9">
        <w:rPr>
          <w:lang w:val="fr-FR"/>
        </w:rPr>
        <w:t xml:space="preserve"> f</w:t>
      </w:r>
      <w:r w:rsidR="00885488" w:rsidRPr="00B779A9">
        <w:rPr>
          <w:lang w:val="fr-FR"/>
        </w:rPr>
        <w:t>erialiter.</w:t>
      </w:r>
    </w:p>
    <w:p w:rsidR="00885488" w:rsidRPr="00B779A9" w:rsidRDefault="008B4170" w:rsidP="00415109">
      <w:pPr>
        <w:rPr>
          <w:lang w:val="fr-FR"/>
        </w:rPr>
      </w:pPr>
      <w:r w:rsidRPr="00736684">
        <w:rPr>
          <w:rStyle w:val="Time1"/>
          <w:lang w:val="en-US"/>
        </w:rPr>
        <w:t>Ad completorium</w:t>
      </w:r>
      <w:r w:rsidR="00885488">
        <w:rPr>
          <w:lang w:val="en-US"/>
        </w:rPr>
        <w:t xml:space="preserve"> HY </w:t>
      </w:r>
      <w:r w:rsidR="00885488" w:rsidRPr="00736684">
        <w:rPr>
          <w:rStyle w:val="Incipit"/>
          <w:lang w:val="en-US"/>
        </w:rPr>
        <w:t>Veni redemptor</w:t>
      </w:r>
      <w:r w:rsidR="00885488">
        <w:rPr>
          <w:lang w:val="en-US"/>
        </w:rPr>
        <w:t xml:space="preserve">. </w:t>
      </w:r>
      <w:r w:rsidR="00885488" w:rsidRPr="00B779A9">
        <w:rPr>
          <w:lang w:val="fr-FR"/>
        </w:rPr>
        <w:t xml:space="preserve">AD </w:t>
      </w:r>
      <w:r w:rsidR="00885488" w:rsidRPr="00736684">
        <w:rPr>
          <w:rStyle w:val="Incipit"/>
          <w:lang w:val="fr-FR"/>
        </w:rPr>
        <w:t xml:space="preserve">Qui </w:t>
      </w:r>
      <w:r w:rsidR="00872B44" w:rsidRPr="00736684">
        <w:rPr>
          <w:rStyle w:val="Incipit"/>
          <w:lang w:val="fr-FR"/>
        </w:rPr>
        <w:t>vent</w:t>
      </w:r>
      <w:r w:rsidR="00885488" w:rsidRPr="00736684">
        <w:rPr>
          <w:rStyle w:val="Incipit"/>
          <w:lang w:val="fr-FR"/>
        </w:rPr>
        <w:t>urus est veniet</w:t>
      </w:r>
      <w:r w:rsidR="00885488" w:rsidRPr="00B779A9">
        <w:rPr>
          <w:lang w:val="fr-FR"/>
        </w:rPr>
        <w:t>.</w:t>
      </w:r>
    </w:p>
    <w:p w:rsidR="00885488" w:rsidRPr="00736684" w:rsidRDefault="00885488" w:rsidP="00415109">
      <w:pPr>
        <w:pStyle w:val="berschrift1"/>
        <w:rPr>
          <w:lang w:val="fr-FR"/>
        </w:rPr>
      </w:pPr>
      <w:r w:rsidRPr="00736684">
        <w:rPr>
          <w:lang w:val="fr-FR"/>
        </w:rPr>
        <w:lastRenderedPageBreak/>
        <w:t xml:space="preserve">FERIA SECUNDA </w:t>
      </w:r>
    </w:p>
    <w:p w:rsidR="00885488" w:rsidRPr="00736684" w:rsidRDefault="00BA24A1" w:rsidP="00415109">
      <w:pPr>
        <w:rPr>
          <w:lang w:val="fr-FR"/>
        </w:rPr>
      </w:pPr>
      <w:r w:rsidRPr="00736684">
        <w:rPr>
          <w:rStyle w:val="Time1"/>
          <w:lang w:val="fr-FR"/>
        </w:rPr>
        <w:t>[</w:t>
      </w:r>
      <w:r w:rsidR="00CB0317" w:rsidRPr="00736684">
        <w:rPr>
          <w:rStyle w:val="Time1"/>
          <w:lang w:val="fr-FR"/>
        </w:rPr>
        <w:t xml:space="preserve">Ad </w:t>
      </w:r>
      <w:r w:rsidR="000A39BE" w:rsidRPr="00736684">
        <w:rPr>
          <w:rStyle w:val="Time1"/>
          <w:lang w:val="fr-FR"/>
        </w:rPr>
        <w:t>laudes</w:t>
      </w:r>
      <w:r w:rsidRPr="00736684">
        <w:rPr>
          <w:rStyle w:val="Time1"/>
          <w:lang w:val="fr-FR"/>
        </w:rPr>
        <w:t>]</w:t>
      </w:r>
      <w:r w:rsidR="00885488" w:rsidRPr="00736684">
        <w:rPr>
          <w:lang w:val="fr-FR"/>
        </w:rPr>
        <w:t xml:space="preserve"> AB </w:t>
      </w:r>
      <w:r w:rsidR="00885488" w:rsidRPr="00736684">
        <w:rPr>
          <w:rStyle w:val="Incipit"/>
          <w:lang w:val="fr-FR"/>
        </w:rPr>
        <w:t>De</w:t>
      </w:r>
      <w:r w:rsidR="005A362F" w:rsidRPr="00736684">
        <w:rPr>
          <w:i/>
          <w:lang w:val="fr-FR"/>
        </w:rPr>
        <w:t xml:space="preserve"> </w:t>
      </w:r>
      <w:r w:rsidR="00885488" w:rsidRPr="00736684">
        <w:rPr>
          <w:rStyle w:val="Incipit"/>
          <w:lang w:val="fr-FR"/>
        </w:rPr>
        <w:t>caelo</w:t>
      </w:r>
      <w:r w:rsidR="005A362F" w:rsidRPr="00736684">
        <w:rPr>
          <w:i/>
          <w:lang w:val="fr-FR"/>
        </w:rPr>
        <w:t xml:space="preserve"> </w:t>
      </w:r>
      <w:r w:rsidR="00885488" w:rsidRPr="00736684">
        <w:rPr>
          <w:rStyle w:val="Incipit"/>
          <w:lang w:val="fr-FR"/>
        </w:rPr>
        <w:t>veniet</w:t>
      </w:r>
      <w:r w:rsidR="00885488" w:rsidRPr="00736684">
        <w:rPr>
          <w:lang w:val="fr-FR"/>
        </w:rPr>
        <w:t>.</w:t>
      </w:r>
    </w:p>
    <w:p w:rsidR="00885488" w:rsidRPr="00736684" w:rsidRDefault="00BA24A1" w:rsidP="00415109">
      <w:pPr>
        <w:rPr>
          <w:lang w:val="fr-FR"/>
        </w:rPr>
      </w:pPr>
      <w:r w:rsidRPr="00736684">
        <w:rPr>
          <w:rStyle w:val="Time1"/>
          <w:lang w:val="fr-FR"/>
        </w:rPr>
        <w:t>[</w:t>
      </w:r>
      <w:r w:rsidR="00CB0317" w:rsidRPr="00736684">
        <w:rPr>
          <w:rStyle w:val="Time1"/>
          <w:lang w:val="fr-FR"/>
        </w:rPr>
        <w:t>Ad vesperas</w:t>
      </w:r>
      <w:r w:rsidRPr="00736684">
        <w:rPr>
          <w:rStyle w:val="Time1"/>
          <w:lang w:val="fr-FR"/>
        </w:rPr>
        <w:t>]</w:t>
      </w:r>
      <w:r w:rsidR="00885488" w:rsidRPr="00736684">
        <w:rPr>
          <w:lang w:val="fr-FR"/>
        </w:rPr>
        <w:t xml:space="preserve"> AM </w:t>
      </w:r>
      <w:r w:rsidR="00885488" w:rsidRPr="00736684">
        <w:rPr>
          <w:rStyle w:val="Incipit"/>
          <w:lang w:val="fr-FR"/>
        </w:rPr>
        <w:t>Ecce</w:t>
      </w:r>
      <w:r w:rsidR="005A362F" w:rsidRPr="00736684">
        <w:rPr>
          <w:i/>
          <w:lang w:val="fr-FR"/>
        </w:rPr>
        <w:t xml:space="preserve"> </w:t>
      </w:r>
      <w:r w:rsidR="00885488" w:rsidRPr="00736684">
        <w:rPr>
          <w:rStyle w:val="Incipit"/>
          <w:lang w:val="fr-FR"/>
        </w:rPr>
        <w:t>rex</w:t>
      </w:r>
      <w:r w:rsidR="005A362F" w:rsidRPr="00736684">
        <w:rPr>
          <w:i/>
          <w:lang w:val="fr-FR"/>
        </w:rPr>
        <w:t xml:space="preserve"> </w:t>
      </w:r>
      <w:r w:rsidR="00885488" w:rsidRPr="00736684">
        <w:rPr>
          <w:rStyle w:val="Incipit"/>
          <w:lang w:val="fr-FR"/>
        </w:rPr>
        <w:t>veniet</w:t>
      </w:r>
      <w:r w:rsidR="00885488" w:rsidRPr="00736684">
        <w:rPr>
          <w:lang w:val="fr-FR"/>
        </w:rPr>
        <w:t>. Reliqua ex secunda feria post primam dominicam in ad</w:t>
      </w:r>
      <w:r w:rsidR="00872B44" w:rsidRPr="00736684">
        <w:rPr>
          <w:lang w:val="fr-FR"/>
        </w:rPr>
        <w:t>vent</w:t>
      </w:r>
      <w:r w:rsidR="00885488" w:rsidRPr="00736684">
        <w:rPr>
          <w:lang w:val="fr-FR"/>
        </w:rPr>
        <w:t>u domini capies.</w:t>
      </w:r>
    </w:p>
    <w:p w:rsidR="00885488" w:rsidRPr="00736684" w:rsidRDefault="00885488" w:rsidP="00415109">
      <w:pPr>
        <w:pStyle w:val="berschrift1"/>
        <w:rPr>
          <w:lang w:val="fr-FR"/>
        </w:rPr>
      </w:pPr>
      <w:r w:rsidRPr="00736684">
        <w:rPr>
          <w:lang w:val="fr-FR"/>
        </w:rPr>
        <w:t>FERIA TERTIA</w:t>
      </w:r>
    </w:p>
    <w:p w:rsidR="00885488" w:rsidRPr="00736684" w:rsidRDefault="00CB0317" w:rsidP="00415109">
      <w:pPr>
        <w:rPr>
          <w:lang w:val="fr-FR"/>
        </w:rPr>
      </w:pPr>
      <w:r w:rsidRPr="00736684">
        <w:rPr>
          <w:rStyle w:val="Time1"/>
          <w:lang w:val="fr-FR"/>
        </w:rPr>
        <w:t xml:space="preserve">[Ad </w:t>
      </w:r>
      <w:r w:rsidR="000A39BE" w:rsidRPr="00736684">
        <w:rPr>
          <w:rStyle w:val="Time1"/>
          <w:lang w:val="fr-FR"/>
        </w:rPr>
        <w:t>laudes</w:t>
      </w:r>
      <w:r w:rsidRPr="00736684">
        <w:rPr>
          <w:rStyle w:val="Time1"/>
          <w:lang w:val="fr-FR"/>
        </w:rPr>
        <w:t>]</w:t>
      </w:r>
      <w:r w:rsidR="00885488" w:rsidRPr="00736684">
        <w:rPr>
          <w:lang w:val="fr-FR"/>
        </w:rPr>
        <w:t xml:space="preserve"> AB </w:t>
      </w:r>
      <w:r w:rsidR="00885488" w:rsidRPr="00736684">
        <w:rPr>
          <w:rStyle w:val="Incipit"/>
          <w:lang w:val="fr-FR"/>
        </w:rPr>
        <w:t>Super</w:t>
      </w:r>
      <w:r w:rsidR="005A362F" w:rsidRPr="00736684">
        <w:rPr>
          <w:i/>
          <w:lang w:val="fr-FR"/>
        </w:rPr>
        <w:t xml:space="preserve"> </w:t>
      </w:r>
      <w:r w:rsidR="00885488" w:rsidRPr="00736684">
        <w:rPr>
          <w:rStyle w:val="Incipit"/>
          <w:lang w:val="fr-FR"/>
        </w:rPr>
        <w:t>te</w:t>
      </w:r>
      <w:r w:rsidR="005A362F" w:rsidRPr="00736684">
        <w:rPr>
          <w:i/>
          <w:lang w:val="fr-FR"/>
        </w:rPr>
        <w:t xml:space="preserve"> </w:t>
      </w:r>
      <w:r w:rsidR="00885488" w:rsidRPr="00736684">
        <w:rPr>
          <w:rStyle w:val="Incipit"/>
          <w:lang w:val="fr-FR"/>
        </w:rPr>
        <w:t>Hierusalem</w:t>
      </w:r>
      <w:r w:rsidR="00885488" w:rsidRPr="00736684">
        <w:rPr>
          <w:lang w:val="fr-FR"/>
        </w:rPr>
        <w:t>.</w:t>
      </w:r>
    </w:p>
    <w:p w:rsidR="00885488" w:rsidRPr="00736684" w:rsidRDefault="00CB0317" w:rsidP="00415109">
      <w:pPr>
        <w:rPr>
          <w:lang w:val="fr-FR"/>
        </w:rPr>
      </w:pPr>
      <w:r w:rsidRPr="00736684">
        <w:rPr>
          <w:rStyle w:val="Time1"/>
          <w:lang w:val="fr-FR"/>
        </w:rPr>
        <w:t>[Ad vesperas]</w:t>
      </w:r>
      <w:r w:rsidR="00885488" w:rsidRPr="00736684">
        <w:rPr>
          <w:lang w:val="fr-FR"/>
        </w:rPr>
        <w:t xml:space="preserve"> AM </w:t>
      </w:r>
      <w:r w:rsidR="00885488" w:rsidRPr="00736684">
        <w:rPr>
          <w:rStyle w:val="Incipit"/>
          <w:lang w:val="fr-FR"/>
        </w:rPr>
        <w:t>Vox clamantis in deserto</w:t>
      </w:r>
      <w:r w:rsidR="00885488" w:rsidRPr="00736684">
        <w:rPr>
          <w:lang w:val="fr-FR"/>
        </w:rPr>
        <w:t>.</w:t>
      </w:r>
    </w:p>
    <w:p w:rsidR="00885488" w:rsidRPr="00736684" w:rsidRDefault="00CB0317" w:rsidP="00415109">
      <w:pPr>
        <w:pStyle w:val="berschrift1"/>
        <w:rPr>
          <w:lang w:val="fr-FR"/>
        </w:rPr>
      </w:pPr>
      <w:r w:rsidRPr="00736684">
        <w:rPr>
          <w:lang w:val="fr-FR"/>
        </w:rPr>
        <w:t>DE SANCTO IOACHIMO</w:t>
      </w:r>
    </w:p>
    <w:p w:rsidR="00885488" w:rsidRPr="00736684" w:rsidRDefault="00885488" w:rsidP="00415109">
      <w:pPr>
        <w:rPr>
          <w:lang w:val="fr-FR"/>
        </w:rPr>
      </w:pPr>
      <w:r w:rsidRPr="00736684">
        <w:rPr>
          <w:lang w:val="fr-FR"/>
        </w:rPr>
        <w:t>Novem lectiones facimus ut de simplici confessore.</w:t>
      </w:r>
    </w:p>
    <w:p w:rsidR="000A39BE" w:rsidRDefault="00CB0317" w:rsidP="00415109">
      <w:pPr>
        <w:rPr>
          <w:lang w:val="pt-PT"/>
        </w:rPr>
      </w:pPr>
      <w:r w:rsidRPr="00736684">
        <w:rPr>
          <w:rStyle w:val="Time1"/>
          <w:lang w:val="pt-PT"/>
        </w:rPr>
        <w:t>Ad vesperas</w:t>
      </w:r>
      <w:r w:rsidR="00885488" w:rsidRPr="00B779A9">
        <w:rPr>
          <w:lang w:val="pt-PT"/>
        </w:rPr>
        <w:t xml:space="preserve"> antiphonae et psalmi ferialiter. RP </w:t>
      </w:r>
      <w:r w:rsidR="00885488" w:rsidRPr="00794880">
        <w:rPr>
          <w:rStyle w:val="Incipit"/>
          <w:lang w:val="pt-PT"/>
        </w:rPr>
        <w:t>Ser</w:t>
      </w:r>
      <w:r w:rsidR="00382E22" w:rsidRPr="00794880">
        <w:rPr>
          <w:rStyle w:val="Incipit"/>
          <w:lang w:val="pt-PT"/>
        </w:rPr>
        <w:t>vu</w:t>
      </w:r>
      <w:r w:rsidR="00885488" w:rsidRPr="00794880">
        <w:rPr>
          <w:rStyle w:val="Incipit"/>
          <w:lang w:val="pt-PT"/>
        </w:rPr>
        <w:t>s</w:t>
      </w:r>
      <w:r w:rsidR="005A362F" w:rsidRPr="005A362F">
        <w:rPr>
          <w:i/>
          <w:lang w:val="pt-PT"/>
        </w:rPr>
        <w:t xml:space="preserve"> </w:t>
      </w:r>
      <w:r w:rsidR="00885488" w:rsidRPr="00794880">
        <w:rPr>
          <w:rStyle w:val="Incipit"/>
          <w:lang w:val="pt-PT"/>
        </w:rPr>
        <w:t>meus</w:t>
      </w:r>
      <w:r w:rsidR="00885488" w:rsidRPr="00B779A9">
        <w:rPr>
          <w:lang w:val="pt-PT"/>
        </w:rPr>
        <w:t xml:space="preserve">. HY </w:t>
      </w:r>
      <w:r w:rsidR="00885488" w:rsidRPr="00794880">
        <w:rPr>
          <w:rStyle w:val="Incipit"/>
          <w:lang w:val="pt-PT"/>
        </w:rPr>
        <w:t>Iste</w:t>
      </w:r>
      <w:r w:rsidR="005A362F" w:rsidRPr="005A362F">
        <w:rPr>
          <w:i/>
          <w:lang w:val="pt-PT"/>
        </w:rPr>
        <w:t xml:space="preserve"> </w:t>
      </w:r>
      <w:r w:rsidR="00885488" w:rsidRPr="00794880">
        <w:rPr>
          <w:rStyle w:val="Incipit"/>
          <w:lang w:val="pt-PT"/>
        </w:rPr>
        <w:t>confessor</w:t>
      </w:r>
      <w:r w:rsidR="00885488" w:rsidRPr="00B779A9">
        <w:rPr>
          <w:lang w:val="pt-PT"/>
        </w:rPr>
        <w:t xml:space="preserve">. VS </w:t>
      </w:r>
      <w:r w:rsidR="00885488" w:rsidRPr="00794880">
        <w:rPr>
          <w:rStyle w:val="Incipit"/>
          <w:lang w:val="pt-PT"/>
        </w:rPr>
        <w:t>Gloria</w:t>
      </w:r>
      <w:r w:rsidR="005A362F" w:rsidRPr="005A362F">
        <w:rPr>
          <w:i/>
          <w:lang w:val="pt-PT"/>
        </w:rPr>
        <w:t xml:space="preserve"> </w:t>
      </w:r>
      <w:r w:rsidR="00885488" w:rsidRPr="00794880">
        <w:rPr>
          <w:rStyle w:val="Incipit"/>
          <w:lang w:val="pt-PT"/>
        </w:rPr>
        <w:t>et</w:t>
      </w:r>
      <w:r w:rsidR="005A362F" w:rsidRPr="005A362F">
        <w:rPr>
          <w:i/>
          <w:lang w:val="pt-PT"/>
        </w:rPr>
        <w:t xml:space="preserve"> </w:t>
      </w:r>
      <w:r w:rsidR="00885488" w:rsidRPr="00794880">
        <w:rPr>
          <w:rStyle w:val="Incipit"/>
          <w:lang w:val="pt-PT"/>
        </w:rPr>
        <w:t>honore</w:t>
      </w:r>
      <w:r w:rsidR="00885488" w:rsidRPr="00B779A9">
        <w:rPr>
          <w:lang w:val="pt-PT"/>
        </w:rPr>
        <w:t xml:space="preserve">. AM </w:t>
      </w:r>
      <w:r w:rsidR="00885488" w:rsidRPr="00794880">
        <w:rPr>
          <w:rStyle w:val="Incipit"/>
          <w:lang w:val="pt-PT"/>
        </w:rPr>
        <w:t>Similabo</w:t>
      </w:r>
      <w:r w:rsidR="005A362F" w:rsidRPr="005A362F">
        <w:rPr>
          <w:i/>
          <w:lang w:val="pt-PT"/>
        </w:rPr>
        <w:t xml:space="preserve"> </w:t>
      </w:r>
      <w:r w:rsidR="00885488" w:rsidRPr="00794880">
        <w:rPr>
          <w:rStyle w:val="Incipit"/>
          <w:lang w:val="pt-PT"/>
        </w:rPr>
        <w:t>eum</w:t>
      </w:r>
      <w:r w:rsidR="00885488" w:rsidRPr="00B779A9">
        <w:rPr>
          <w:lang w:val="pt-PT"/>
        </w:rPr>
        <w:t>.</w:t>
      </w:r>
      <w:r w:rsidR="003F6FD2" w:rsidRPr="00B779A9">
        <w:rPr>
          <w:lang w:val="pt-PT"/>
        </w:rPr>
        <w:t xml:space="preserve"> </w:t>
      </w:r>
    </w:p>
    <w:p w:rsidR="00885488" w:rsidRPr="00B779A9" w:rsidRDefault="003F6FD2" w:rsidP="00415109">
      <w:pPr>
        <w:rPr>
          <w:lang w:val="pt-PT"/>
        </w:rPr>
      </w:pPr>
      <w:r w:rsidRPr="00B779A9">
        <w:rPr>
          <w:lang w:val="pt-PT"/>
        </w:rPr>
        <w:t>(110v)</w:t>
      </w:r>
      <w:r w:rsidR="000A39BE">
        <w:rPr>
          <w:lang w:val="pt-PT"/>
        </w:rPr>
        <w:t xml:space="preserve"> </w:t>
      </w:r>
      <w:r w:rsidR="00CB0317" w:rsidRPr="00736684">
        <w:rPr>
          <w:rStyle w:val="Time1"/>
          <w:lang w:val="pt-PT"/>
        </w:rPr>
        <w:t>Ad completorium</w:t>
      </w:r>
      <w:r w:rsidR="00885488" w:rsidRPr="00B779A9">
        <w:rPr>
          <w:lang w:val="pt-PT"/>
        </w:rPr>
        <w:t xml:space="preserve"> HY </w:t>
      </w:r>
      <w:r w:rsidR="00885488" w:rsidRPr="00736684">
        <w:rPr>
          <w:rStyle w:val="Incipit"/>
          <w:lang w:val="pt-PT"/>
        </w:rPr>
        <w:t>Veni redemptor</w:t>
      </w:r>
      <w:r w:rsidR="00885488" w:rsidRPr="00B779A9">
        <w:rPr>
          <w:lang w:val="pt-PT"/>
        </w:rPr>
        <w:t xml:space="preserve">. AD </w:t>
      </w:r>
      <w:r w:rsidR="00885488" w:rsidRPr="00736684">
        <w:rPr>
          <w:rStyle w:val="Incipit"/>
          <w:lang w:val="pt-PT"/>
        </w:rPr>
        <w:t xml:space="preserve">Qui </w:t>
      </w:r>
      <w:r w:rsidR="00872B44" w:rsidRPr="00736684">
        <w:rPr>
          <w:rStyle w:val="Incipit"/>
          <w:lang w:val="pt-PT"/>
        </w:rPr>
        <w:t>vent</w:t>
      </w:r>
      <w:r w:rsidR="00885488" w:rsidRPr="00736684">
        <w:rPr>
          <w:rStyle w:val="Incipit"/>
          <w:lang w:val="pt-PT"/>
        </w:rPr>
        <w:t>urus est</w:t>
      </w:r>
      <w:r w:rsidR="00885488" w:rsidRPr="00B779A9">
        <w:rPr>
          <w:lang w:val="pt-PT"/>
        </w:rPr>
        <w:t>.</w:t>
      </w:r>
    </w:p>
    <w:p w:rsidR="00885488" w:rsidRPr="00B779A9" w:rsidRDefault="00CB0317" w:rsidP="00415109">
      <w:pPr>
        <w:rPr>
          <w:lang w:val="pt-PT"/>
        </w:rPr>
      </w:pPr>
      <w:r w:rsidRPr="00736684">
        <w:rPr>
          <w:rStyle w:val="Time1"/>
          <w:lang w:val="pt-PT"/>
        </w:rPr>
        <w:t>Ad matutinum</w:t>
      </w:r>
      <w:r w:rsidR="00885488" w:rsidRPr="00B779A9">
        <w:rPr>
          <w:lang w:val="pt-PT"/>
        </w:rPr>
        <w:t xml:space="preserve"> I</w:t>
      </w:r>
      <w:r w:rsidR="003F6FD2" w:rsidRPr="00B779A9">
        <w:rPr>
          <w:lang w:val="pt-PT"/>
        </w:rPr>
        <w:t>N</w:t>
      </w:r>
      <w:r w:rsidR="00885488" w:rsidRPr="00B779A9">
        <w:rPr>
          <w:lang w:val="pt-PT"/>
        </w:rPr>
        <w:t xml:space="preserve">V </w:t>
      </w:r>
      <w:r w:rsidR="00885488" w:rsidRPr="00736684">
        <w:rPr>
          <w:rStyle w:val="Incipit"/>
          <w:lang w:val="pt-PT"/>
        </w:rPr>
        <w:t>Regem confessorum dominum</w:t>
      </w:r>
      <w:r w:rsidR="00885488" w:rsidRPr="00B779A9">
        <w:rPr>
          <w:lang w:val="pt-PT"/>
        </w:rPr>
        <w:t xml:space="preserve">. HY </w:t>
      </w:r>
      <w:r w:rsidR="00885488" w:rsidRPr="00736684">
        <w:rPr>
          <w:rStyle w:val="Incipit"/>
          <w:lang w:val="pt-PT"/>
        </w:rPr>
        <w:t>Iste confessor</w:t>
      </w:r>
      <w:r w:rsidR="00885488" w:rsidRPr="00B779A9">
        <w:rPr>
          <w:lang w:val="pt-PT"/>
        </w:rPr>
        <w:t>.</w:t>
      </w:r>
      <w:r w:rsidR="00184009">
        <w:rPr>
          <w:lang w:val="pt-PT"/>
        </w:rPr>
        <w:t xml:space="preserve"> </w:t>
      </w:r>
      <w:r w:rsidRPr="004518BD">
        <w:rPr>
          <w:lang w:val="pt-PT"/>
        </w:rPr>
        <w:t>Ad nocturnum</w:t>
      </w:r>
      <w:r w:rsidR="00885488" w:rsidRPr="00B779A9">
        <w:rPr>
          <w:lang w:val="pt-PT"/>
        </w:rPr>
        <w:t xml:space="preserve"> antiphonae et psalmi de confessoribus in </w:t>
      </w:r>
      <w:r w:rsidR="009772E9" w:rsidRPr="00B779A9">
        <w:rPr>
          <w:lang w:val="pt-PT"/>
        </w:rPr>
        <w:t>commu</w:t>
      </w:r>
      <w:r w:rsidR="00885488" w:rsidRPr="00B779A9">
        <w:rPr>
          <w:lang w:val="pt-PT"/>
        </w:rPr>
        <w:t xml:space="preserve">ni. VS </w:t>
      </w:r>
      <w:r w:rsidR="00885488" w:rsidRPr="00794880">
        <w:rPr>
          <w:rStyle w:val="Incipit"/>
          <w:lang w:val="pt-PT"/>
        </w:rPr>
        <w:t>Gloria</w:t>
      </w:r>
      <w:r w:rsidR="005A362F" w:rsidRPr="005A362F">
        <w:rPr>
          <w:i/>
          <w:lang w:val="pt-PT"/>
        </w:rPr>
        <w:t xml:space="preserve"> </w:t>
      </w:r>
      <w:r w:rsidR="00885488" w:rsidRPr="00794880">
        <w:rPr>
          <w:rStyle w:val="Incipit"/>
          <w:lang w:val="pt-PT"/>
        </w:rPr>
        <w:t>et</w:t>
      </w:r>
      <w:r w:rsidR="005A362F" w:rsidRPr="005A362F">
        <w:rPr>
          <w:i/>
          <w:lang w:val="pt-PT"/>
        </w:rPr>
        <w:t xml:space="preserve"> </w:t>
      </w:r>
      <w:r w:rsidR="00885488" w:rsidRPr="00794880">
        <w:rPr>
          <w:rStyle w:val="Incipit"/>
          <w:lang w:val="pt-PT"/>
        </w:rPr>
        <w:t>honore</w:t>
      </w:r>
      <w:r w:rsidR="00885488" w:rsidRPr="00B779A9">
        <w:rPr>
          <w:lang w:val="pt-PT"/>
        </w:rPr>
        <w:t xml:space="preserve"> vel alium de confessoribus. EV </w:t>
      </w:r>
      <w:r w:rsidR="00885488" w:rsidRPr="00794880">
        <w:rPr>
          <w:rStyle w:val="Incipit"/>
          <w:lang w:val="pt-PT"/>
        </w:rPr>
        <w:t>Vigilate</w:t>
      </w:r>
      <w:r w:rsidR="005A362F" w:rsidRPr="005A362F">
        <w:rPr>
          <w:i/>
          <w:lang w:val="pt-PT"/>
        </w:rPr>
        <w:t xml:space="preserve"> </w:t>
      </w:r>
      <w:r w:rsidR="00885488" w:rsidRPr="00794880">
        <w:rPr>
          <w:rStyle w:val="Incipit"/>
          <w:lang w:val="pt-PT"/>
        </w:rPr>
        <w:t>quia</w:t>
      </w:r>
      <w:r w:rsidR="005A362F" w:rsidRPr="005A362F">
        <w:rPr>
          <w:i/>
          <w:lang w:val="pt-PT"/>
        </w:rPr>
        <w:t xml:space="preserve"> </w:t>
      </w:r>
      <w:r w:rsidR="00885488" w:rsidRPr="00794880">
        <w:rPr>
          <w:rStyle w:val="Incipit"/>
          <w:lang w:val="pt-PT"/>
        </w:rPr>
        <w:t>nescitis</w:t>
      </w:r>
      <w:r w:rsidR="00885488" w:rsidRPr="00B779A9">
        <w:rPr>
          <w:lang w:val="pt-PT"/>
        </w:rPr>
        <w:t>. Responsoria de confessoribus.</w:t>
      </w:r>
    </w:p>
    <w:p w:rsidR="00885488" w:rsidRPr="00B779A9" w:rsidRDefault="00CB0317" w:rsidP="00415109">
      <w:pPr>
        <w:rPr>
          <w:lang w:val="fr-FR"/>
        </w:rPr>
      </w:pPr>
      <w:r w:rsidRPr="00736684">
        <w:rPr>
          <w:rStyle w:val="Time1"/>
          <w:lang w:val="pt-PT"/>
        </w:rPr>
        <w:t>Ad laudes</w:t>
      </w:r>
      <w:r w:rsidR="00885488" w:rsidRPr="00B779A9">
        <w:rPr>
          <w:lang w:val="pt-PT"/>
        </w:rPr>
        <w:t xml:space="preserve"> AN </w:t>
      </w:r>
      <w:r w:rsidR="00885488" w:rsidRPr="00736684">
        <w:rPr>
          <w:rStyle w:val="Incipit"/>
          <w:lang w:val="pt-PT"/>
        </w:rPr>
        <w:t>Iustum deduxit dominus</w:t>
      </w:r>
      <w:r w:rsidR="00885488" w:rsidRPr="00B779A9">
        <w:rPr>
          <w:lang w:val="pt-PT"/>
        </w:rPr>
        <w:t xml:space="preserve"> cum reliquis. </w:t>
      </w:r>
      <w:r w:rsidR="00885488" w:rsidRPr="00B779A9">
        <w:rPr>
          <w:lang w:val="fr-FR"/>
        </w:rPr>
        <w:t xml:space="preserve">HY </w:t>
      </w:r>
      <w:r w:rsidR="00885488" w:rsidRPr="00736684">
        <w:rPr>
          <w:rStyle w:val="Incipit"/>
          <w:lang w:val="fr-FR"/>
        </w:rPr>
        <w:t xml:space="preserve">Hic est </w:t>
      </w:r>
      <w:r w:rsidR="00AC32FA" w:rsidRPr="00736684">
        <w:rPr>
          <w:rStyle w:val="Incipit"/>
          <w:lang w:val="fr-FR"/>
        </w:rPr>
        <w:t>veru</w:t>
      </w:r>
      <w:r w:rsidR="00885488" w:rsidRPr="00736684">
        <w:rPr>
          <w:rStyle w:val="Incipit"/>
          <w:lang w:val="fr-FR"/>
        </w:rPr>
        <w:t>s christicola</w:t>
      </w:r>
      <w:r w:rsidR="00885488" w:rsidRPr="00B779A9">
        <w:rPr>
          <w:lang w:val="fr-FR"/>
        </w:rPr>
        <w:t xml:space="preserve">. VS </w:t>
      </w:r>
      <w:r w:rsidR="00885488" w:rsidRPr="00736684">
        <w:rPr>
          <w:rStyle w:val="Incipit"/>
          <w:lang w:val="fr-FR"/>
        </w:rPr>
        <w:t>Iustus ut palma</w:t>
      </w:r>
      <w:r w:rsidR="00885488" w:rsidRPr="00B779A9">
        <w:rPr>
          <w:lang w:val="fr-FR"/>
        </w:rPr>
        <w:t xml:space="preserve">. AB </w:t>
      </w:r>
      <w:r w:rsidR="00D66EA2" w:rsidRPr="00736684">
        <w:rPr>
          <w:rStyle w:val="Incipit"/>
          <w:lang w:val="fr-FR"/>
        </w:rPr>
        <w:t>Serve</w:t>
      </w:r>
      <w:r w:rsidR="00885488" w:rsidRPr="00736684">
        <w:rPr>
          <w:rStyle w:val="Incipit"/>
          <w:lang w:val="fr-FR"/>
        </w:rPr>
        <w:t xml:space="preserve"> bone et fidelis</w:t>
      </w:r>
      <w:r w:rsidR="00885488" w:rsidRPr="00B779A9">
        <w:rPr>
          <w:lang w:val="fr-FR"/>
        </w:rPr>
        <w:t xml:space="preserve">. </w:t>
      </w:r>
      <w:r>
        <w:rPr>
          <w:lang w:val="fr-FR"/>
        </w:rPr>
        <w:t>Suffragium de feria</w:t>
      </w:r>
      <w:r w:rsidR="000A39BE">
        <w:rPr>
          <w:lang w:val="fr-FR"/>
        </w:rPr>
        <w:t>. De beata virgine</w:t>
      </w:r>
      <w:r w:rsidR="00885488" w:rsidRPr="006A3ED5">
        <w:rPr>
          <w:lang w:val="fr-FR"/>
        </w:rPr>
        <w:t xml:space="preserve">. </w:t>
      </w:r>
      <w:r w:rsidR="00116A20">
        <w:rPr>
          <w:lang w:val="fr-FR"/>
        </w:rPr>
        <w:t>De omnibus sanctis</w:t>
      </w:r>
      <w:r w:rsidR="00885488" w:rsidRPr="00B779A9">
        <w:rPr>
          <w:lang w:val="fr-FR"/>
        </w:rPr>
        <w:t>.</w:t>
      </w:r>
    </w:p>
    <w:p w:rsidR="00885488" w:rsidRPr="00736684" w:rsidRDefault="00CB0317" w:rsidP="00415109">
      <w:pPr>
        <w:rPr>
          <w:lang w:val="en-US"/>
        </w:rPr>
      </w:pPr>
      <w:r w:rsidRPr="00185B52">
        <w:rPr>
          <w:rStyle w:val="Time1"/>
          <w:lang w:val="en-US"/>
        </w:rPr>
        <w:t>%D::</w:t>
      </w:r>
      <w:r w:rsidR="00184009" w:rsidRPr="00185B52">
        <w:rPr>
          <w:rStyle w:val="Time1"/>
          <w:lang w:val="en-US"/>
        </w:rPr>
        <w:t xml:space="preserve">Ad </w:t>
      </w:r>
      <w:r w:rsidRPr="00185B52">
        <w:rPr>
          <w:rStyle w:val="Time1"/>
          <w:lang w:val="en-US"/>
        </w:rPr>
        <w:t>laudes</w:t>
      </w:r>
      <w:r w:rsidR="00184009" w:rsidRPr="00185B52">
        <w:rPr>
          <w:rStyle w:val="Time1"/>
          <w:lang w:val="en-US"/>
        </w:rPr>
        <w:t>%</w:t>
      </w:r>
      <w:r w:rsidR="000A39BE" w:rsidRPr="00185B52">
        <w:rPr>
          <w:lang w:val="en-US"/>
        </w:rPr>
        <w:t xml:space="preserve"> </w:t>
      </w:r>
      <w:r w:rsidR="00184009" w:rsidRPr="00185B52">
        <w:rPr>
          <w:lang w:val="en-US"/>
        </w:rPr>
        <w:t>%D</w:t>
      </w:r>
      <w:r w:rsidR="00184009" w:rsidRPr="004518BD">
        <w:rPr>
          <w:lang w:val="en-US"/>
        </w:rPr>
        <w:t>::</w:t>
      </w:r>
      <w:r w:rsidR="000A39BE" w:rsidRPr="004518BD">
        <w:rPr>
          <w:lang w:val="en-US"/>
        </w:rPr>
        <w:t>antiphona</w:t>
      </w:r>
      <w:r w:rsidRPr="004518BD">
        <w:rPr>
          <w:lang w:val="en-US"/>
        </w:rPr>
        <w:t>%</w:t>
      </w:r>
      <w:r w:rsidR="00184009" w:rsidRPr="004518BD">
        <w:rPr>
          <w:lang w:val="en-US"/>
        </w:rPr>
        <w:t xml:space="preserve"> </w:t>
      </w:r>
      <w:r w:rsidR="00065C9D">
        <w:rPr>
          <w:rStyle w:val="Time1"/>
          <w:lang w:val="en-US"/>
        </w:rPr>
        <w:t>$E::</w:t>
      </w:r>
      <w:r w:rsidR="00184009" w:rsidRPr="004518BD">
        <w:rPr>
          <w:rStyle w:val="Time1"/>
          <w:lang w:val="en-US"/>
        </w:rPr>
        <w:t xml:space="preserve">Ad </w:t>
      </w:r>
      <w:r w:rsidRPr="004518BD">
        <w:rPr>
          <w:rStyle w:val="Time1"/>
          <w:lang w:val="en-US"/>
        </w:rPr>
        <w:t>horas</w:t>
      </w:r>
      <w:r w:rsidR="00065C9D">
        <w:rPr>
          <w:rStyle w:val="Time1"/>
          <w:lang w:val="en-US"/>
        </w:rPr>
        <w:t>$</w:t>
      </w:r>
      <w:r w:rsidR="00885488" w:rsidRPr="00736684">
        <w:rPr>
          <w:lang w:val="en-US"/>
        </w:rPr>
        <w:t xml:space="preserve"> </w:t>
      </w:r>
      <w:r w:rsidR="00F04904" w:rsidRPr="00736684">
        <w:rPr>
          <w:lang w:val="en-US"/>
        </w:rPr>
        <w:t xml:space="preserve">antiphonae </w:t>
      </w:r>
      <w:r w:rsidR="00885488" w:rsidRPr="00736684">
        <w:rPr>
          <w:lang w:val="en-US"/>
        </w:rPr>
        <w:t>laudes.</w:t>
      </w:r>
    </w:p>
    <w:p w:rsidR="00885488" w:rsidRPr="003D0C23" w:rsidRDefault="00CB0317" w:rsidP="00415109">
      <w:pPr>
        <w:rPr>
          <w:lang w:val="pt-PT"/>
        </w:rPr>
      </w:pPr>
      <w:r w:rsidRPr="003D0C23">
        <w:rPr>
          <w:rStyle w:val="Time1"/>
          <w:lang w:val="fr-FR"/>
        </w:rPr>
        <w:t>Ad missam</w:t>
      </w:r>
      <w:r w:rsidR="00885488" w:rsidRPr="003D0C23">
        <w:rPr>
          <w:lang w:val="fr-FR"/>
        </w:rPr>
        <w:t xml:space="preserve"> IN </w:t>
      </w:r>
      <w:r w:rsidR="00885488" w:rsidRPr="003D0C23">
        <w:rPr>
          <w:rStyle w:val="Incipit"/>
          <w:lang w:val="fr-FR"/>
        </w:rPr>
        <w:t>Os</w:t>
      </w:r>
      <w:r w:rsidR="005A362F" w:rsidRPr="003D0C23">
        <w:rPr>
          <w:i/>
          <w:lang w:val="fr-FR"/>
        </w:rPr>
        <w:t xml:space="preserve"> </w:t>
      </w:r>
      <w:r w:rsidR="00885488" w:rsidRPr="003D0C23">
        <w:rPr>
          <w:rStyle w:val="Incipit"/>
          <w:lang w:val="fr-FR"/>
        </w:rPr>
        <w:t>iusti</w:t>
      </w:r>
      <w:r w:rsidR="00DD1415" w:rsidRPr="003D0C23">
        <w:rPr>
          <w:lang w:val="fr-FR"/>
        </w:rPr>
        <w:t>@28.</w:t>
      </w:r>
      <w:r w:rsidR="00885488" w:rsidRPr="003D0C23">
        <w:rPr>
          <w:lang w:val="fr-FR"/>
        </w:rPr>
        <w:t xml:space="preserve"> </w:t>
      </w:r>
      <w:r w:rsidR="003F6FD2" w:rsidRPr="00B779A9">
        <w:rPr>
          <w:lang w:val="fr-FR"/>
        </w:rPr>
        <w:t xml:space="preserve">[KY] </w:t>
      </w:r>
      <w:r w:rsidR="003F6FD2" w:rsidRPr="00794880">
        <w:rPr>
          <w:rStyle w:val="Incipit"/>
          <w:lang w:val="fr-FR"/>
        </w:rPr>
        <w:t>Kyrie</w:t>
      </w:r>
      <w:r w:rsidR="005A362F" w:rsidRPr="005A362F">
        <w:rPr>
          <w:i/>
          <w:lang w:val="fr-FR"/>
        </w:rPr>
        <w:t xml:space="preserve"> </w:t>
      </w:r>
      <w:r w:rsidR="003F6FD2" w:rsidRPr="00B779A9">
        <w:rPr>
          <w:lang w:val="fr-FR"/>
        </w:rPr>
        <w:t xml:space="preserve">et [SA] </w:t>
      </w:r>
      <w:r w:rsidR="003F6FD2" w:rsidRPr="00794880">
        <w:rPr>
          <w:rStyle w:val="Incipit"/>
          <w:lang w:val="fr-FR"/>
        </w:rPr>
        <w:t>Sanctus</w:t>
      </w:r>
      <w:r w:rsidR="005A362F" w:rsidRPr="005A362F">
        <w:rPr>
          <w:i/>
          <w:lang w:val="fr-FR"/>
        </w:rPr>
        <w:t xml:space="preserve"> </w:t>
      </w:r>
      <w:r w:rsidR="00885488" w:rsidRPr="00B779A9">
        <w:rPr>
          <w:lang w:val="fr-FR"/>
        </w:rPr>
        <w:t xml:space="preserve">sub novem </w:t>
      </w:r>
      <w:r w:rsidR="008216B0" w:rsidRPr="00B779A9">
        <w:rPr>
          <w:lang w:val="fr-FR"/>
        </w:rPr>
        <w:t>|</w:t>
      </w:r>
      <w:r w:rsidR="00885488" w:rsidRPr="00B779A9">
        <w:rPr>
          <w:lang w:val="fr-FR"/>
        </w:rPr>
        <w:t>lectionum</w:t>
      </w:r>
      <w:r w:rsidR="008216B0" w:rsidRPr="00B779A9">
        <w:rPr>
          <w:lang w:val="fr-FR"/>
        </w:rPr>
        <w:t>::lectionibus|</w:t>
      </w:r>
      <w:r w:rsidR="00885488" w:rsidRPr="00B779A9">
        <w:rPr>
          <w:lang w:val="fr-FR"/>
        </w:rPr>
        <w:t xml:space="preserve">. GR </w:t>
      </w:r>
      <w:r w:rsidR="00885488" w:rsidRPr="00794880">
        <w:rPr>
          <w:rStyle w:val="Incipit"/>
          <w:lang w:val="fr-FR"/>
        </w:rPr>
        <w:t>Posuisti</w:t>
      </w:r>
      <w:r w:rsidR="005A362F" w:rsidRPr="005A362F">
        <w:rPr>
          <w:i/>
          <w:lang w:val="fr-FR"/>
        </w:rPr>
        <w:t xml:space="preserve"> </w:t>
      </w:r>
      <w:r w:rsidR="00885488" w:rsidRPr="00794880">
        <w:rPr>
          <w:rStyle w:val="Incipit"/>
          <w:lang w:val="fr-FR"/>
        </w:rPr>
        <w:t>domine</w:t>
      </w:r>
      <w:r w:rsidR="00DD1415">
        <w:rPr>
          <w:lang w:val="fr-FR"/>
        </w:rPr>
        <w:t>@</w:t>
      </w:r>
      <w:r w:rsidR="00DD1415" w:rsidRPr="00B779A9">
        <w:rPr>
          <w:lang w:val="fr-FR"/>
        </w:rPr>
        <w:t>36.</w:t>
      </w:r>
      <w:r w:rsidR="00885488" w:rsidRPr="00B779A9">
        <w:rPr>
          <w:lang w:val="fr-FR"/>
        </w:rPr>
        <w:t xml:space="preserve"> AL</w:t>
      </w:r>
      <w:r w:rsidR="003F6FD2" w:rsidRPr="00B779A9">
        <w:rPr>
          <w:lang w:val="fr-FR"/>
        </w:rPr>
        <w:t>V</w:t>
      </w:r>
      <w:r w:rsidR="00885488" w:rsidRPr="00B779A9">
        <w:rPr>
          <w:lang w:val="fr-FR"/>
        </w:rPr>
        <w:t xml:space="preserve"> </w:t>
      </w:r>
      <w:r w:rsidR="00885488" w:rsidRPr="00794880">
        <w:rPr>
          <w:rStyle w:val="Incipit"/>
          <w:lang w:val="fr-FR"/>
        </w:rPr>
        <w:t>Amavit</w:t>
      </w:r>
      <w:r w:rsidR="005A362F" w:rsidRPr="005A362F">
        <w:rPr>
          <w:i/>
          <w:lang w:val="fr-FR"/>
        </w:rPr>
        <w:t xml:space="preserve"> </w:t>
      </w:r>
      <w:r w:rsidR="00885488" w:rsidRPr="00794880">
        <w:rPr>
          <w:rStyle w:val="Incipit"/>
          <w:lang w:val="fr-FR"/>
        </w:rPr>
        <w:t>eum</w:t>
      </w:r>
      <w:r w:rsidR="005A362F" w:rsidRPr="005A362F">
        <w:rPr>
          <w:i/>
          <w:lang w:val="fr-FR"/>
        </w:rPr>
        <w:t xml:space="preserve"> </w:t>
      </w:r>
      <w:r w:rsidR="00885488" w:rsidRPr="00794880">
        <w:rPr>
          <w:rStyle w:val="Incipit"/>
          <w:lang w:val="fr-FR"/>
        </w:rPr>
        <w:t>dominus</w:t>
      </w:r>
      <w:r w:rsidR="00DD1415">
        <w:rPr>
          <w:lang w:val="fr-FR"/>
        </w:rPr>
        <w:t>@</w:t>
      </w:r>
      <w:r w:rsidR="00DD1415" w:rsidRPr="00B779A9">
        <w:rPr>
          <w:lang w:val="fr-FR"/>
        </w:rPr>
        <w:t>232.</w:t>
      </w:r>
      <w:r w:rsidR="00885488" w:rsidRPr="00B779A9">
        <w:rPr>
          <w:lang w:val="fr-FR"/>
        </w:rPr>
        <w:t xml:space="preserve"> OF </w:t>
      </w:r>
      <w:r w:rsidR="00885488" w:rsidRPr="00794880">
        <w:rPr>
          <w:rStyle w:val="Incipit"/>
          <w:lang w:val="fr-FR"/>
        </w:rPr>
        <w:t>Gloria</w:t>
      </w:r>
      <w:r w:rsidR="005A362F" w:rsidRPr="005A362F">
        <w:rPr>
          <w:i/>
          <w:lang w:val="fr-FR"/>
        </w:rPr>
        <w:t xml:space="preserve"> </w:t>
      </w:r>
      <w:r w:rsidR="00885488" w:rsidRPr="00794880">
        <w:rPr>
          <w:rStyle w:val="Incipit"/>
          <w:lang w:val="fr-FR"/>
        </w:rPr>
        <w:t>et</w:t>
      </w:r>
      <w:r w:rsidR="005A362F" w:rsidRPr="005A362F">
        <w:rPr>
          <w:i/>
          <w:lang w:val="fr-FR"/>
        </w:rPr>
        <w:t xml:space="preserve"> </w:t>
      </w:r>
      <w:r w:rsidR="00885488" w:rsidRPr="00794880">
        <w:rPr>
          <w:rStyle w:val="Incipit"/>
          <w:lang w:val="fr-FR"/>
        </w:rPr>
        <w:t>honore</w:t>
      </w:r>
      <w:r w:rsidR="00DD1415">
        <w:rPr>
          <w:lang w:val="fr-FR"/>
        </w:rPr>
        <w:t>@</w:t>
      </w:r>
      <w:r w:rsidR="00DD1415" w:rsidRPr="00B779A9">
        <w:rPr>
          <w:lang w:val="fr-FR"/>
        </w:rPr>
        <w:t>38.</w:t>
      </w:r>
      <w:r w:rsidR="00885488" w:rsidRPr="00B779A9">
        <w:rPr>
          <w:lang w:val="fr-FR"/>
        </w:rPr>
        <w:t xml:space="preserve"> </w:t>
      </w:r>
      <w:r w:rsidR="00BA24A1" w:rsidRPr="003D0C23">
        <w:rPr>
          <w:lang w:val="pt-PT"/>
        </w:rPr>
        <w:t>[</w:t>
      </w:r>
      <w:r w:rsidR="00885488" w:rsidRPr="003D0C23">
        <w:rPr>
          <w:lang w:val="pt-PT"/>
        </w:rPr>
        <w:t>CO</w:t>
      </w:r>
      <w:r w:rsidR="00BA24A1" w:rsidRPr="003D0C23">
        <w:rPr>
          <w:lang w:val="pt-PT"/>
        </w:rPr>
        <w:t>]</w:t>
      </w:r>
      <w:r w:rsidR="00885488" w:rsidRPr="003D0C23">
        <w:rPr>
          <w:lang w:val="pt-PT"/>
        </w:rPr>
        <w:t xml:space="preserve"> </w:t>
      </w:r>
      <w:r w:rsidR="00885488" w:rsidRPr="003D0C23">
        <w:rPr>
          <w:rStyle w:val="Incipit"/>
          <w:lang w:val="pt-PT"/>
        </w:rPr>
        <w:t>Posuisti</w:t>
      </w:r>
      <w:r w:rsidR="005A362F" w:rsidRPr="003D0C23">
        <w:rPr>
          <w:i/>
          <w:lang w:val="pt-PT"/>
        </w:rPr>
        <w:t xml:space="preserve"> </w:t>
      </w:r>
      <w:r w:rsidR="00885488" w:rsidRPr="003D0C23">
        <w:rPr>
          <w:rStyle w:val="Incipit"/>
          <w:lang w:val="pt-PT"/>
        </w:rPr>
        <w:t>domine</w:t>
      </w:r>
      <w:r w:rsidR="00DD1415" w:rsidRPr="003D0C23">
        <w:rPr>
          <w:lang w:val="pt-PT"/>
        </w:rPr>
        <w:t>@29.</w:t>
      </w:r>
    </w:p>
    <w:p w:rsidR="00885488" w:rsidRPr="00F04904" w:rsidRDefault="00CB0317" w:rsidP="00415109">
      <w:pPr>
        <w:rPr>
          <w:lang w:val="pt-PT"/>
        </w:rPr>
      </w:pPr>
      <w:r w:rsidRPr="003D0C23">
        <w:rPr>
          <w:rStyle w:val="Time1"/>
          <w:lang w:val="pt-PT"/>
        </w:rPr>
        <w:t>Ad secundas vesperas</w:t>
      </w:r>
      <w:r w:rsidR="00885488" w:rsidRPr="003D0C23">
        <w:rPr>
          <w:lang w:val="pt-PT"/>
        </w:rPr>
        <w:t xml:space="preserve"> AN </w:t>
      </w:r>
      <w:r w:rsidR="00885488" w:rsidRPr="003D0C23">
        <w:rPr>
          <w:rStyle w:val="Incipit"/>
          <w:lang w:val="pt-PT"/>
        </w:rPr>
        <w:t>Iustum deduxit dominus</w:t>
      </w:r>
      <w:r w:rsidR="00885488" w:rsidRPr="003D0C23">
        <w:rPr>
          <w:lang w:val="pt-PT"/>
        </w:rPr>
        <w:t xml:space="preserve"> cum reliquis. </w:t>
      </w:r>
      <w:r w:rsidR="00885488" w:rsidRPr="00B779A9">
        <w:rPr>
          <w:lang w:val="fr-FR"/>
        </w:rPr>
        <w:t xml:space="preserve">PS </w:t>
      </w:r>
      <w:r w:rsidR="00885488" w:rsidRPr="00736684">
        <w:rPr>
          <w:rStyle w:val="Incipit"/>
          <w:lang w:val="fr-FR"/>
        </w:rPr>
        <w:t>Dixit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Confitebor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 xml:space="preserve">Beatus </w:t>
      </w:r>
      <w:r w:rsidR="00C31823" w:rsidRPr="00736684">
        <w:rPr>
          <w:rStyle w:val="Incipit"/>
          <w:lang w:val="fr-FR"/>
        </w:rPr>
        <w:t>vir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De profundis</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Memento</w:t>
      </w:r>
      <w:r w:rsidR="00885488" w:rsidRPr="00B779A9">
        <w:rPr>
          <w:lang w:val="fr-FR"/>
        </w:rPr>
        <w:t xml:space="preserve">. HY </w:t>
      </w:r>
      <w:r w:rsidR="00885488" w:rsidRPr="00736684">
        <w:rPr>
          <w:rStyle w:val="Incipit"/>
          <w:lang w:val="fr-FR"/>
        </w:rPr>
        <w:t xml:space="preserve">Hic est </w:t>
      </w:r>
      <w:r w:rsidR="00AC32FA" w:rsidRPr="00736684">
        <w:rPr>
          <w:rStyle w:val="Incipit"/>
          <w:lang w:val="fr-FR"/>
        </w:rPr>
        <w:t>veru</w:t>
      </w:r>
      <w:r w:rsidR="00885488" w:rsidRPr="00736684">
        <w:rPr>
          <w:rStyle w:val="Incipit"/>
          <w:lang w:val="fr-FR"/>
        </w:rPr>
        <w:t>s christicola</w:t>
      </w:r>
      <w:r w:rsidR="00885488" w:rsidRPr="00B779A9">
        <w:rPr>
          <w:lang w:val="fr-FR"/>
        </w:rPr>
        <w:t xml:space="preserve">. </w:t>
      </w:r>
      <w:r w:rsidR="00885488" w:rsidRPr="00B779A9">
        <w:rPr>
          <w:lang w:val="pt-PT"/>
        </w:rPr>
        <w:t xml:space="preserve">VS </w:t>
      </w:r>
      <w:r w:rsidR="00885488" w:rsidRPr="00736684">
        <w:rPr>
          <w:rStyle w:val="Incipit"/>
          <w:lang w:val="pt-PT"/>
        </w:rPr>
        <w:t>Iustus ut palma</w:t>
      </w:r>
      <w:r w:rsidR="00885488" w:rsidRPr="00B779A9">
        <w:rPr>
          <w:lang w:val="pt-PT"/>
        </w:rPr>
        <w:t xml:space="preserve">. AM </w:t>
      </w:r>
      <w:r w:rsidR="00885488" w:rsidRPr="00736684">
        <w:rPr>
          <w:rStyle w:val="Incipit"/>
          <w:lang w:val="pt-PT"/>
        </w:rPr>
        <w:t>Iste homo</w:t>
      </w:r>
      <w:r w:rsidR="00885488" w:rsidRPr="00B779A9">
        <w:rPr>
          <w:lang w:val="pt-PT"/>
        </w:rPr>
        <w:t xml:space="preserve">. </w:t>
      </w:r>
      <w:r>
        <w:rPr>
          <w:lang w:val="pt-PT"/>
        </w:rPr>
        <w:t>Suffragium de feria</w:t>
      </w:r>
      <w:r w:rsidR="00885488" w:rsidRPr="00B779A9">
        <w:rPr>
          <w:lang w:val="pt-PT"/>
        </w:rPr>
        <w:t xml:space="preserve">. </w:t>
      </w:r>
      <w:r w:rsidR="00F04904" w:rsidRPr="00736684">
        <w:rPr>
          <w:lang w:val="pt-PT"/>
        </w:rPr>
        <w:t>De beata virgine</w:t>
      </w:r>
      <w:r w:rsidR="00885488" w:rsidRPr="00736684">
        <w:rPr>
          <w:lang w:val="pt-PT"/>
        </w:rPr>
        <w:t xml:space="preserve">. </w:t>
      </w:r>
      <w:r w:rsidR="00116A20" w:rsidRPr="00736684">
        <w:rPr>
          <w:lang w:val="pt-PT"/>
        </w:rPr>
        <w:t>De omnibus sanctis</w:t>
      </w:r>
      <w:r w:rsidR="00885488" w:rsidRPr="00736684">
        <w:rPr>
          <w:lang w:val="pt-PT"/>
        </w:rPr>
        <w:t xml:space="preserve">. </w:t>
      </w:r>
      <w:r w:rsidR="00A82DEB" w:rsidRPr="00736684">
        <w:rPr>
          <w:lang w:val="pt-PT"/>
        </w:rPr>
        <w:t xml:space="preserve">[BD] </w:t>
      </w:r>
      <w:r w:rsidR="005F6F99" w:rsidRPr="00736684">
        <w:rPr>
          <w:rStyle w:val="Incipit"/>
          <w:lang w:val="pt-PT"/>
        </w:rPr>
        <w:t>Benedicamus</w:t>
      </w:r>
      <w:r w:rsidR="00A82DEB" w:rsidRPr="00736684">
        <w:rPr>
          <w:lang w:val="pt-PT"/>
        </w:rPr>
        <w:t xml:space="preserve"> f</w:t>
      </w:r>
      <w:r w:rsidR="00885488" w:rsidRPr="00736684">
        <w:rPr>
          <w:lang w:val="pt-PT"/>
        </w:rPr>
        <w:t>erialiter.</w:t>
      </w:r>
    </w:p>
    <w:p w:rsidR="00885488" w:rsidRPr="00736684" w:rsidRDefault="00CB0317" w:rsidP="00415109">
      <w:pPr>
        <w:rPr>
          <w:lang w:val="it-IT"/>
        </w:rPr>
      </w:pPr>
      <w:r w:rsidRPr="00736684">
        <w:rPr>
          <w:rStyle w:val="Time1"/>
          <w:lang w:val="pt-PT"/>
        </w:rPr>
        <w:lastRenderedPageBreak/>
        <w:t>Ad completorium</w:t>
      </w:r>
      <w:r w:rsidR="00885488" w:rsidRPr="00736684">
        <w:rPr>
          <w:lang w:val="pt-PT"/>
        </w:rPr>
        <w:t xml:space="preserve"> HY </w:t>
      </w:r>
      <w:r w:rsidR="00885488" w:rsidRPr="00736684">
        <w:rPr>
          <w:rStyle w:val="Incipit"/>
          <w:lang w:val="pt-PT"/>
        </w:rPr>
        <w:t>Veni</w:t>
      </w:r>
      <w:r w:rsidR="005A362F" w:rsidRPr="00736684">
        <w:rPr>
          <w:i/>
          <w:lang w:val="pt-PT"/>
        </w:rPr>
        <w:t xml:space="preserve"> </w:t>
      </w:r>
      <w:r w:rsidR="00885488" w:rsidRPr="00736684">
        <w:rPr>
          <w:rStyle w:val="Incipit"/>
          <w:lang w:val="pt-PT"/>
        </w:rPr>
        <w:t>redemptor</w:t>
      </w:r>
      <w:r w:rsidR="00885488" w:rsidRPr="00736684">
        <w:rPr>
          <w:lang w:val="pt-PT"/>
        </w:rPr>
        <w:t xml:space="preserve">. </w:t>
      </w:r>
      <w:r w:rsidR="00885488" w:rsidRPr="00736684">
        <w:rPr>
          <w:lang w:val="it-IT"/>
        </w:rPr>
        <w:t xml:space="preserve">AD </w:t>
      </w:r>
      <w:r w:rsidR="00885488" w:rsidRPr="00736684">
        <w:rPr>
          <w:rStyle w:val="Incipit"/>
          <w:lang w:val="it-IT"/>
        </w:rPr>
        <w:t>Qui</w:t>
      </w:r>
      <w:r w:rsidR="005A362F" w:rsidRPr="00736684">
        <w:rPr>
          <w:i/>
          <w:lang w:val="it-IT"/>
        </w:rPr>
        <w:t xml:space="preserve"> </w:t>
      </w:r>
      <w:r w:rsidR="00872B44" w:rsidRPr="00736684">
        <w:rPr>
          <w:rStyle w:val="Incipit"/>
          <w:lang w:val="it-IT"/>
        </w:rPr>
        <w:t>vent</w:t>
      </w:r>
      <w:r w:rsidR="00885488" w:rsidRPr="00736684">
        <w:rPr>
          <w:rStyle w:val="Incipit"/>
          <w:lang w:val="it-IT"/>
        </w:rPr>
        <w:t>urus</w:t>
      </w:r>
      <w:r w:rsidR="005A362F" w:rsidRPr="00736684">
        <w:rPr>
          <w:i/>
          <w:lang w:val="it-IT"/>
        </w:rPr>
        <w:t xml:space="preserve"> </w:t>
      </w:r>
      <w:r w:rsidR="00885488" w:rsidRPr="00736684">
        <w:rPr>
          <w:rStyle w:val="Incipit"/>
          <w:lang w:val="it-IT"/>
        </w:rPr>
        <w:t>est</w:t>
      </w:r>
      <w:r w:rsidR="00885488" w:rsidRPr="00736684">
        <w:rPr>
          <w:lang w:val="it-IT"/>
        </w:rPr>
        <w:t>.</w:t>
      </w:r>
    </w:p>
    <w:p w:rsidR="00885488" w:rsidRPr="00736684" w:rsidRDefault="00116A20" w:rsidP="00415109">
      <w:pPr>
        <w:pStyle w:val="berschrift1"/>
        <w:rPr>
          <w:lang w:val="it-IT"/>
        </w:rPr>
      </w:pPr>
      <w:r w:rsidRPr="00736684">
        <w:rPr>
          <w:lang w:val="it-IT"/>
        </w:rPr>
        <w:t xml:space="preserve">(111r) </w:t>
      </w:r>
      <w:r w:rsidR="00885488" w:rsidRPr="00736684">
        <w:rPr>
          <w:lang w:val="it-IT"/>
        </w:rPr>
        <w:t>FERIA QUARTA</w:t>
      </w:r>
    </w:p>
    <w:p w:rsidR="00885488" w:rsidRPr="00736684" w:rsidRDefault="00BA24A1" w:rsidP="00415109">
      <w:pPr>
        <w:rPr>
          <w:lang w:val="it-IT"/>
        </w:rPr>
      </w:pPr>
      <w:r w:rsidRPr="00736684">
        <w:rPr>
          <w:rStyle w:val="Time1"/>
          <w:lang w:val="it-IT"/>
        </w:rPr>
        <w:t>[</w:t>
      </w:r>
      <w:r w:rsidR="00CB0317" w:rsidRPr="00736684">
        <w:rPr>
          <w:rStyle w:val="Time1"/>
          <w:lang w:val="it-IT"/>
        </w:rPr>
        <w:t xml:space="preserve">Ad </w:t>
      </w:r>
      <w:r w:rsidR="00975B97" w:rsidRPr="00736684">
        <w:rPr>
          <w:rStyle w:val="Time1"/>
          <w:lang w:val="it-IT"/>
        </w:rPr>
        <w:t>laudes</w:t>
      </w:r>
      <w:r w:rsidRPr="00736684">
        <w:rPr>
          <w:rStyle w:val="Time1"/>
          <w:lang w:val="it-IT"/>
        </w:rPr>
        <w:t>]</w:t>
      </w:r>
      <w:r w:rsidR="00885488" w:rsidRPr="00736684">
        <w:rPr>
          <w:lang w:val="it-IT"/>
        </w:rPr>
        <w:t xml:space="preserve"> AB </w:t>
      </w:r>
      <w:r w:rsidR="00885488" w:rsidRPr="00736684">
        <w:rPr>
          <w:rStyle w:val="Incipit"/>
          <w:lang w:val="it-IT"/>
        </w:rPr>
        <w:t>Ecce ego mitto angelum</w:t>
      </w:r>
      <w:r w:rsidR="00885488" w:rsidRPr="00736684">
        <w:rPr>
          <w:lang w:val="it-IT"/>
        </w:rPr>
        <w:t>.</w:t>
      </w:r>
    </w:p>
    <w:p w:rsidR="00885488" w:rsidRPr="00736684" w:rsidRDefault="00CB0317" w:rsidP="00415109">
      <w:pPr>
        <w:rPr>
          <w:lang w:val="pt-PT"/>
        </w:rPr>
      </w:pPr>
      <w:r w:rsidRPr="00736684">
        <w:rPr>
          <w:rStyle w:val="Time1"/>
          <w:lang w:val="pt-PT"/>
        </w:rPr>
        <w:t>Ad vesperas</w:t>
      </w:r>
      <w:r w:rsidR="00885488" w:rsidRPr="00736684">
        <w:rPr>
          <w:lang w:val="pt-PT"/>
        </w:rPr>
        <w:t xml:space="preserve"> AM </w:t>
      </w:r>
      <w:r w:rsidR="00FA3B56" w:rsidRPr="00736684">
        <w:rPr>
          <w:rStyle w:val="Incipit"/>
          <w:lang w:val="pt-PT"/>
        </w:rPr>
        <w:t>Sion</w:t>
      </w:r>
      <w:r w:rsidR="00885488" w:rsidRPr="00736684">
        <w:rPr>
          <w:rStyle w:val="Incipit"/>
          <w:lang w:val="pt-PT"/>
        </w:rPr>
        <w:t xml:space="preserve"> re</w:t>
      </w:r>
      <w:r w:rsidR="00D80D0C" w:rsidRPr="00736684">
        <w:rPr>
          <w:rStyle w:val="Incipit"/>
          <w:lang w:val="pt-PT"/>
        </w:rPr>
        <w:t>nov</w:t>
      </w:r>
      <w:r w:rsidR="00885488" w:rsidRPr="00736684">
        <w:rPr>
          <w:rStyle w:val="Incipit"/>
          <w:lang w:val="pt-PT"/>
        </w:rPr>
        <w:t>aberis</w:t>
      </w:r>
      <w:r w:rsidR="00885488" w:rsidRPr="00736684">
        <w:rPr>
          <w:lang w:val="pt-PT"/>
        </w:rPr>
        <w:t>.</w:t>
      </w:r>
    </w:p>
    <w:p w:rsidR="00885488" w:rsidRPr="00736684" w:rsidRDefault="00885488" w:rsidP="00415109">
      <w:pPr>
        <w:pStyle w:val="berschrift1"/>
        <w:rPr>
          <w:lang w:val="pt-PT"/>
        </w:rPr>
      </w:pPr>
      <w:r w:rsidRPr="00736684">
        <w:rPr>
          <w:lang w:val="pt-PT"/>
        </w:rPr>
        <w:t>FERIA QUINTA</w:t>
      </w:r>
    </w:p>
    <w:p w:rsidR="00885488" w:rsidRPr="00B779A9" w:rsidRDefault="00CB0317" w:rsidP="00415109">
      <w:pPr>
        <w:rPr>
          <w:lang w:val="fr-FR"/>
        </w:rPr>
      </w:pPr>
      <w:r w:rsidRPr="00736684">
        <w:rPr>
          <w:rStyle w:val="Time1"/>
          <w:lang w:val="fr-FR"/>
        </w:rPr>
        <w:t xml:space="preserve">[Ad </w:t>
      </w:r>
      <w:r w:rsidR="00975B97" w:rsidRPr="00736684">
        <w:rPr>
          <w:rStyle w:val="Time1"/>
          <w:lang w:val="fr-FR"/>
        </w:rPr>
        <w:t>laudes</w:t>
      </w:r>
      <w:r w:rsidRPr="00736684">
        <w:rPr>
          <w:rStyle w:val="Time1"/>
          <w:lang w:val="fr-FR"/>
        </w:rPr>
        <w:t>]</w:t>
      </w:r>
      <w:r w:rsidR="00885488" w:rsidRPr="00B779A9">
        <w:rPr>
          <w:lang w:val="fr-FR"/>
        </w:rPr>
        <w:t xml:space="preserve"> AB </w:t>
      </w:r>
      <w:r w:rsidR="00885488" w:rsidRPr="00736684">
        <w:rPr>
          <w:rStyle w:val="Incipit"/>
          <w:lang w:val="fr-FR"/>
        </w:rPr>
        <w:t xml:space="preserve">Tu es qui </w:t>
      </w:r>
      <w:r w:rsidR="00872B44" w:rsidRPr="00736684">
        <w:rPr>
          <w:rStyle w:val="Incipit"/>
          <w:lang w:val="fr-FR"/>
        </w:rPr>
        <w:t>vent</w:t>
      </w:r>
      <w:r w:rsidR="00885488" w:rsidRPr="00736684">
        <w:rPr>
          <w:rStyle w:val="Incipit"/>
          <w:lang w:val="fr-FR"/>
        </w:rPr>
        <w:t>urus es domine</w:t>
      </w:r>
      <w:r w:rsidR="00885488" w:rsidRPr="00B779A9">
        <w:rPr>
          <w:lang w:val="fr-FR"/>
        </w:rPr>
        <w:t>.</w:t>
      </w:r>
    </w:p>
    <w:p w:rsidR="00885488" w:rsidRPr="00B779A9" w:rsidRDefault="00BA24A1" w:rsidP="00415109">
      <w:pPr>
        <w:rPr>
          <w:lang w:val="fr-FR"/>
        </w:rPr>
      </w:pPr>
      <w:r w:rsidRPr="00736684">
        <w:rPr>
          <w:rStyle w:val="Time1"/>
          <w:lang w:val="fr-FR"/>
        </w:rPr>
        <w:t>[</w:t>
      </w:r>
      <w:r w:rsidR="00CB0317" w:rsidRPr="00736684">
        <w:rPr>
          <w:rStyle w:val="Time1"/>
          <w:lang w:val="fr-FR"/>
        </w:rPr>
        <w:t>Ad vesperas</w:t>
      </w:r>
      <w:r w:rsidRPr="00736684">
        <w:rPr>
          <w:rStyle w:val="Time1"/>
          <w:lang w:val="fr-FR"/>
        </w:rPr>
        <w:t>]</w:t>
      </w:r>
      <w:r w:rsidR="00885488" w:rsidRPr="00B779A9">
        <w:rPr>
          <w:lang w:val="fr-FR"/>
        </w:rPr>
        <w:t xml:space="preserve"> AM </w:t>
      </w:r>
      <w:r w:rsidR="00885488" w:rsidRPr="00736684">
        <w:rPr>
          <w:rStyle w:val="Incipit"/>
          <w:lang w:val="fr-FR"/>
        </w:rPr>
        <w:t>Qui post me venit ante me factus est</w:t>
      </w:r>
      <w:r w:rsidR="00885488" w:rsidRPr="00B779A9">
        <w:rPr>
          <w:lang w:val="fr-FR"/>
        </w:rPr>
        <w:t>.</w:t>
      </w:r>
    </w:p>
    <w:p w:rsidR="00885488" w:rsidRPr="00736684" w:rsidRDefault="00885488" w:rsidP="00415109">
      <w:pPr>
        <w:pStyle w:val="berschrift1"/>
        <w:rPr>
          <w:lang w:val="fr-FR"/>
        </w:rPr>
      </w:pPr>
      <w:r w:rsidRPr="00736684">
        <w:rPr>
          <w:lang w:val="fr-FR"/>
        </w:rPr>
        <w:t>DE SANCTA LUCIA</w:t>
      </w:r>
    </w:p>
    <w:p w:rsidR="00885488" w:rsidRPr="00B779A9" w:rsidRDefault="00885488" w:rsidP="00415109">
      <w:pPr>
        <w:rPr>
          <w:lang w:val="fr-FR"/>
        </w:rPr>
      </w:pPr>
      <w:r w:rsidRPr="00B779A9">
        <w:rPr>
          <w:lang w:val="fr-FR"/>
        </w:rPr>
        <w:t>Novem lectiones facimus ut de virgine et martyre.</w:t>
      </w:r>
    </w:p>
    <w:p w:rsidR="00885488" w:rsidRPr="00975B97" w:rsidRDefault="00CB0317" w:rsidP="00415109">
      <w:pPr>
        <w:rPr>
          <w:lang w:val="fr-FR"/>
        </w:rPr>
      </w:pPr>
      <w:r w:rsidRPr="00736684">
        <w:rPr>
          <w:rStyle w:val="Time1"/>
          <w:lang w:val="fr-FR"/>
        </w:rPr>
        <w:t>Ad vesperas</w:t>
      </w:r>
      <w:r w:rsidR="00885488" w:rsidRPr="00B779A9">
        <w:rPr>
          <w:lang w:val="fr-FR"/>
        </w:rPr>
        <w:t xml:space="preserve"> psalmos feriales cum suis antiphonis dicantur. RP </w:t>
      </w:r>
      <w:r w:rsidR="00885488" w:rsidRPr="00794880">
        <w:rPr>
          <w:rStyle w:val="Incipit"/>
          <w:lang w:val="fr-FR"/>
        </w:rPr>
        <w:t>Grata</w:t>
      </w:r>
      <w:r w:rsidR="005A362F" w:rsidRPr="005A362F">
        <w:rPr>
          <w:i/>
          <w:lang w:val="fr-FR"/>
        </w:rPr>
        <w:t xml:space="preserve"> </w:t>
      </w:r>
      <w:r w:rsidR="00885488" w:rsidRPr="00794880">
        <w:rPr>
          <w:rStyle w:val="Incipit"/>
          <w:lang w:val="fr-FR"/>
        </w:rPr>
        <w:t>facta</w:t>
      </w:r>
      <w:r w:rsidR="00885488" w:rsidRPr="00B779A9">
        <w:rPr>
          <w:lang w:val="fr-FR"/>
        </w:rPr>
        <w:t xml:space="preserve">. HY </w:t>
      </w:r>
      <w:r w:rsidR="00885488" w:rsidRPr="00794880">
        <w:rPr>
          <w:rStyle w:val="Incipit"/>
          <w:lang w:val="fr-FR"/>
        </w:rPr>
        <w:t>Iesu</w:t>
      </w:r>
      <w:r w:rsidR="005A362F" w:rsidRPr="005A362F">
        <w:rPr>
          <w:i/>
          <w:lang w:val="fr-FR"/>
        </w:rPr>
        <w:t xml:space="preserve"> </w:t>
      </w:r>
      <w:r w:rsidR="00885488" w:rsidRPr="00794880">
        <w:rPr>
          <w:rStyle w:val="Incipit"/>
          <w:lang w:val="fr-FR"/>
        </w:rPr>
        <w:t>corona</w:t>
      </w:r>
      <w:r w:rsidR="00885488" w:rsidRPr="00B779A9">
        <w:rPr>
          <w:lang w:val="fr-FR"/>
        </w:rPr>
        <w:t xml:space="preserve">. VS </w:t>
      </w:r>
      <w:r w:rsidR="00885488" w:rsidRPr="00794880">
        <w:rPr>
          <w:rStyle w:val="Incipit"/>
          <w:lang w:val="fr-FR"/>
        </w:rPr>
        <w:t>Specie</w:t>
      </w:r>
      <w:r w:rsidR="005A362F" w:rsidRPr="005A362F">
        <w:rPr>
          <w:i/>
          <w:lang w:val="fr-FR"/>
        </w:rPr>
        <w:t xml:space="preserve"> </w:t>
      </w:r>
      <w:r w:rsidR="00885488" w:rsidRPr="00794880">
        <w:rPr>
          <w:rStyle w:val="Incipit"/>
          <w:lang w:val="fr-FR"/>
        </w:rPr>
        <w:t>tua</w:t>
      </w:r>
      <w:r w:rsidR="00885488" w:rsidRPr="00B779A9">
        <w:rPr>
          <w:lang w:val="fr-FR"/>
        </w:rPr>
        <w:t xml:space="preserve">. AM </w:t>
      </w:r>
      <w:r w:rsidR="00885488" w:rsidRPr="00794880">
        <w:rPr>
          <w:rStyle w:val="Incipit"/>
          <w:lang w:val="fr-FR"/>
        </w:rPr>
        <w:t>In</w:t>
      </w:r>
      <w:r w:rsidR="005A362F" w:rsidRPr="005A362F">
        <w:rPr>
          <w:i/>
          <w:lang w:val="fr-FR"/>
        </w:rPr>
        <w:t xml:space="preserve"> </w:t>
      </w:r>
      <w:r w:rsidR="00885488" w:rsidRPr="00794880">
        <w:rPr>
          <w:rStyle w:val="Incipit"/>
          <w:lang w:val="fr-FR"/>
        </w:rPr>
        <w:t>tua</w:t>
      </w:r>
      <w:r w:rsidR="005A362F" w:rsidRPr="005A362F">
        <w:rPr>
          <w:i/>
          <w:lang w:val="fr-FR"/>
        </w:rPr>
        <w:t xml:space="preserve"> </w:t>
      </w:r>
      <w:r w:rsidR="00885488" w:rsidRPr="00794880">
        <w:rPr>
          <w:rStyle w:val="Incipit"/>
          <w:lang w:val="fr-FR"/>
        </w:rPr>
        <w:t>patientia</w:t>
      </w:r>
      <w:r w:rsidR="00885488" w:rsidRPr="00B779A9">
        <w:rPr>
          <w:lang w:val="fr-FR"/>
        </w:rPr>
        <w:t xml:space="preserve">. </w:t>
      </w:r>
      <w:r w:rsidRPr="00736684">
        <w:rPr>
          <w:lang w:val="fr-FR"/>
        </w:rPr>
        <w:t>Suffragium de feria</w:t>
      </w:r>
      <w:r w:rsidR="00116A20" w:rsidRPr="00736684">
        <w:rPr>
          <w:lang w:val="fr-FR"/>
        </w:rPr>
        <w:t>. De beata virgine. De omnibus sanctis</w:t>
      </w:r>
      <w:r w:rsidR="00885488" w:rsidRPr="00736684">
        <w:rPr>
          <w:lang w:val="fr-FR"/>
        </w:rPr>
        <w:t xml:space="preserve">. </w:t>
      </w:r>
      <w:r w:rsidR="00A82DEB" w:rsidRPr="00736684">
        <w:rPr>
          <w:lang w:val="fr-FR"/>
        </w:rPr>
        <w:t xml:space="preserve">[BD] </w:t>
      </w:r>
      <w:r w:rsidR="005F6F99" w:rsidRPr="00736684">
        <w:rPr>
          <w:rStyle w:val="Incipit"/>
          <w:lang w:val="fr-FR"/>
        </w:rPr>
        <w:t>Benedicamus</w:t>
      </w:r>
      <w:r w:rsidR="00A82DEB" w:rsidRPr="00736684">
        <w:rPr>
          <w:lang w:val="fr-FR"/>
        </w:rPr>
        <w:t xml:space="preserve"> f</w:t>
      </w:r>
      <w:r w:rsidR="00885488" w:rsidRPr="00736684">
        <w:rPr>
          <w:lang w:val="fr-FR"/>
        </w:rPr>
        <w:t xml:space="preserve">erialiter. </w:t>
      </w:r>
    </w:p>
    <w:p w:rsidR="00885488" w:rsidRPr="00736684" w:rsidRDefault="00CB0317" w:rsidP="00415109">
      <w:pPr>
        <w:rPr>
          <w:lang w:val="da-DK"/>
        </w:rPr>
      </w:pPr>
      <w:r w:rsidRPr="00736684">
        <w:rPr>
          <w:rStyle w:val="Time1"/>
          <w:lang w:val="fr-FR"/>
        </w:rPr>
        <w:t>Ad completorium</w:t>
      </w:r>
      <w:r w:rsidR="00885488" w:rsidRPr="00736684">
        <w:rPr>
          <w:lang w:val="fr-FR"/>
        </w:rPr>
        <w:t xml:space="preserve"> HY </w:t>
      </w:r>
      <w:r w:rsidR="00885488" w:rsidRPr="00736684">
        <w:rPr>
          <w:rStyle w:val="Incipit"/>
          <w:lang w:val="fr-FR"/>
        </w:rPr>
        <w:t>Veni</w:t>
      </w:r>
      <w:r w:rsidR="005A362F" w:rsidRPr="00736684">
        <w:rPr>
          <w:i/>
          <w:lang w:val="fr-FR"/>
        </w:rPr>
        <w:t xml:space="preserve"> </w:t>
      </w:r>
      <w:r w:rsidR="00885488" w:rsidRPr="00736684">
        <w:rPr>
          <w:rStyle w:val="Incipit"/>
          <w:lang w:val="fr-FR"/>
        </w:rPr>
        <w:t>redemptor</w:t>
      </w:r>
      <w:r w:rsidR="00885488" w:rsidRPr="00736684">
        <w:rPr>
          <w:lang w:val="fr-FR"/>
        </w:rPr>
        <w:t xml:space="preserve">. </w:t>
      </w:r>
      <w:r w:rsidR="00885488" w:rsidRPr="00736684">
        <w:rPr>
          <w:lang w:val="da-DK"/>
        </w:rPr>
        <w:t xml:space="preserve">AD </w:t>
      </w:r>
      <w:r w:rsidR="00116A20" w:rsidRPr="00736684">
        <w:rPr>
          <w:rStyle w:val="Incipit"/>
          <w:lang w:val="da-DK"/>
        </w:rPr>
        <w:t>|I::leer|</w:t>
      </w:r>
      <w:r w:rsidR="00885488" w:rsidRPr="00736684">
        <w:rPr>
          <w:lang w:val="da-DK"/>
        </w:rPr>
        <w:t>.</w:t>
      </w:r>
    </w:p>
    <w:p w:rsidR="00885488" w:rsidRPr="00B779A9" w:rsidRDefault="00CB0317" w:rsidP="00415109">
      <w:pPr>
        <w:rPr>
          <w:lang w:val="pt-PT"/>
        </w:rPr>
      </w:pPr>
      <w:r w:rsidRPr="00736684">
        <w:rPr>
          <w:rStyle w:val="Time1"/>
          <w:lang w:val="da-DK"/>
        </w:rPr>
        <w:t>Ad matutinum</w:t>
      </w:r>
      <w:r w:rsidR="00885488" w:rsidRPr="00736684">
        <w:rPr>
          <w:lang w:val="da-DK"/>
        </w:rPr>
        <w:t xml:space="preserve"> I</w:t>
      </w:r>
      <w:r w:rsidR="00A82DEB" w:rsidRPr="00736684">
        <w:rPr>
          <w:lang w:val="da-DK"/>
        </w:rPr>
        <w:t>N</w:t>
      </w:r>
      <w:r w:rsidR="00885488" w:rsidRPr="00736684">
        <w:rPr>
          <w:lang w:val="da-DK"/>
        </w:rPr>
        <w:t xml:space="preserve">V </w:t>
      </w:r>
      <w:r w:rsidR="00885488" w:rsidRPr="00736684">
        <w:rPr>
          <w:rStyle w:val="Incipit"/>
          <w:lang w:val="da-DK"/>
        </w:rPr>
        <w:t>Regem virginum dominum</w:t>
      </w:r>
      <w:r w:rsidR="00885488" w:rsidRPr="00736684">
        <w:rPr>
          <w:lang w:val="da-DK"/>
        </w:rPr>
        <w:t xml:space="preserve">. </w:t>
      </w:r>
      <w:r w:rsidR="00885488" w:rsidRPr="00B779A9">
        <w:rPr>
          <w:lang w:val="pt-PT"/>
        </w:rPr>
        <w:t xml:space="preserve">HY </w:t>
      </w:r>
      <w:r w:rsidR="00885488" w:rsidRPr="00736684">
        <w:rPr>
          <w:rStyle w:val="Incipit"/>
          <w:lang w:val="pt-PT"/>
        </w:rPr>
        <w:t>Iesu corona virginum</w:t>
      </w:r>
      <w:r w:rsidR="00885488" w:rsidRPr="00B779A9">
        <w:rPr>
          <w:lang w:val="pt-PT"/>
        </w:rPr>
        <w:t>.</w:t>
      </w:r>
      <w:r w:rsidR="00184009">
        <w:rPr>
          <w:lang w:val="pt-PT"/>
        </w:rPr>
        <w:t xml:space="preserve"> </w:t>
      </w:r>
      <w:r w:rsidRPr="004518BD">
        <w:rPr>
          <w:lang w:val="pt-PT"/>
        </w:rPr>
        <w:t>Ad nocturnum</w:t>
      </w:r>
      <w:r w:rsidR="00885488" w:rsidRPr="00B779A9">
        <w:rPr>
          <w:lang w:val="pt-PT"/>
        </w:rPr>
        <w:t xml:space="preserve"> AN </w:t>
      </w:r>
      <w:r w:rsidR="00885488" w:rsidRPr="00794880">
        <w:rPr>
          <w:rStyle w:val="Incipit"/>
          <w:lang w:val="pt-PT"/>
        </w:rPr>
        <w:t>O</w:t>
      </w:r>
      <w:r w:rsidR="005A362F" w:rsidRPr="005A362F">
        <w:rPr>
          <w:i/>
          <w:lang w:val="pt-PT"/>
        </w:rPr>
        <w:t xml:space="preserve"> </w:t>
      </w:r>
      <w:r w:rsidR="00885488" w:rsidRPr="00794880">
        <w:rPr>
          <w:rStyle w:val="Incipit"/>
          <w:lang w:val="pt-PT"/>
        </w:rPr>
        <w:t>quam</w:t>
      </w:r>
      <w:r w:rsidR="005A362F" w:rsidRPr="005A362F">
        <w:rPr>
          <w:i/>
          <w:lang w:val="pt-PT"/>
        </w:rPr>
        <w:t xml:space="preserve"> </w:t>
      </w:r>
      <w:r w:rsidR="00885488" w:rsidRPr="00794880">
        <w:rPr>
          <w:rStyle w:val="Incipit"/>
          <w:lang w:val="pt-PT"/>
        </w:rPr>
        <w:t>pulchra</w:t>
      </w:r>
      <w:r w:rsidR="00885488" w:rsidRPr="00B779A9">
        <w:rPr>
          <w:lang w:val="pt-PT"/>
        </w:rPr>
        <w:t xml:space="preserve"> </w:t>
      </w:r>
      <w:r w:rsidR="008D35E3" w:rsidRPr="00B779A9">
        <w:rPr>
          <w:lang w:val="pt-PT"/>
        </w:rPr>
        <w:t>quaere</w:t>
      </w:r>
      <w:r w:rsidR="00885488" w:rsidRPr="00B779A9">
        <w:rPr>
          <w:lang w:val="pt-PT"/>
        </w:rPr>
        <w:t xml:space="preserve"> de virginibus in </w:t>
      </w:r>
      <w:r w:rsidR="009772E9" w:rsidRPr="00B779A9">
        <w:rPr>
          <w:lang w:val="pt-PT"/>
        </w:rPr>
        <w:t>commu</w:t>
      </w:r>
      <w:r w:rsidR="00A82DEB" w:rsidRPr="00B779A9">
        <w:rPr>
          <w:lang w:val="pt-PT"/>
        </w:rPr>
        <w:t>ni. Psalmi d</w:t>
      </w:r>
      <w:r w:rsidR="00885488" w:rsidRPr="00B779A9">
        <w:rPr>
          <w:lang w:val="pt-PT"/>
        </w:rPr>
        <w:t xml:space="preserve">e beata virgine. VS </w:t>
      </w:r>
      <w:r w:rsidR="00885488" w:rsidRPr="00794880">
        <w:rPr>
          <w:rStyle w:val="Incipit"/>
          <w:lang w:val="pt-PT"/>
        </w:rPr>
        <w:t>Specie</w:t>
      </w:r>
      <w:r w:rsidR="005A362F" w:rsidRPr="005A362F">
        <w:rPr>
          <w:i/>
          <w:lang w:val="pt-PT"/>
        </w:rPr>
        <w:t xml:space="preserve"> </w:t>
      </w:r>
      <w:r w:rsidR="00885488" w:rsidRPr="00794880">
        <w:rPr>
          <w:rStyle w:val="Incipit"/>
          <w:lang w:val="pt-PT"/>
        </w:rPr>
        <w:t>tua</w:t>
      </w:r>
      <w:r w:rsidR="00885488" w:rsidRPr="00B779A9">
        <w:rPr>
          <w:lang w:val="pt-PT"/>
        </w:rPr>
        <w:t xml:space="preserve">. EV </w:t>
      </w:r>
      <w:r w:rsidR="00885488" w:rsidRPr="00794880">
        <w:rPr>
          <w:rStyle w:val="Incipit"/>
          <w:lang w:val="pt-PT"/>
        </w:rPr>
        <w:t>Simile</w:t>
      </w:r>
      <w:r w:rsidR="005A362F" w:rsidRPr="005A362F">
        <w:rPr>
          <w:i/>
          <w:lang w:val="pt-PT"/>
        </w:rPr>
        <w:t xml:space="preserve"> </w:t>
      </w:r>
      <w:r w:rsidR="00885488" w:rsidRPr="00794880">
        <w:rPr>
          <w:rStyle w:val="Incipit"/>
          <w:lang w:val="pt-PT"/>
        </w:rPr>
        <w:t>est</w:t>
      </w:r>
      <w:r w:rsidR="005A362F" w:rsidRPr="005A362F">
        <w:rPr>
          <w:i/>
          <w:lang w:val="pt-PT"/>
        </w:rPr>
        <w:t xml:space="preserve"> </w:t>
      </w:r>
      <w:r w:rsidR="00885488" w:rsidRPr="00794880">
        <w:rPr>
          <w:rStyle w:val="Incipit"/>
          <w:lang w:val="pt-PT"/>
        </w:rPr>
        <w:t>regnum</w:t>
      </w:r>
      <w:r w:rsidR="005A362F" w:rsidRPr="005A362F">
        <w:rPr>
          <w:i/>
          <w:lang w:val="pt-PT"/>
        </w:rPr>
        <w:t xml:space="preserve"> </w:t>
      </w:r>
      <w:r w:rsidR="00885488" w:rsidRPr="00794880">
        <w:rPr>
          <w:rStyle w:val="Incipit"/>
          <w:lang w:val="pt-PT"/>
        </w:rPr>
        <w:t>caelorum</w:t>
      </w:r>
      <w:r w:rsidR="005A362F" w:rsidRPr="005A362F">
        <w:rPr>
          <w:i/>
          <w:lang w:val="pt-PT"/>
        </w:rPr>
        <w:t xml:space="preserve"> </w:t>
      </w:r>
      <w:r w:rsidR="00885488" w:rsidRPr="00794880">
        <w:rPr>
          <w:rStyle w:val="Incipit"/>
          <w:lang w:val="pt-PT"/>
        </w:rPr>
        <w:t>thesauro</w:t>
      </w:r>
      <w:r w:rsidR="00885488" w:rsidRPr="00B779A9">
        <w:rPr>
          <w:lang w:val="pt-PT"/>
        </w:rPr>
        <w:t xml:space="preserve">. Tria responsoria de </w:t>
      </w:r>
      <w:r w:rsidR="00D80D0C" w:rsidRPr="00B779A9">
        <w:rPr>
          <w:lang w:val="pt-PT"/>
        </w:rPr>
        <w:t>hist</w:t>
      </w:r>
      <w:r w:rsidR="00885488" w:rsidRPr="00B779A9">
        <w:rPr>
          <w:lang w:val="pt-PT"/>
        </w:rPr>
        <w:t xml:space="preserve">oria Luciae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94880">
        <w:rPr>
          <w:rStyle w:val="Incipit"/>
          <w:lang w:val="pt-PT"/>
        </w:rPr>
        <w:t>Lucia</w:t>
      </w:r>
      <w:r w:rsidR="005A362F" w:rsidRPr="005A362F">
        <w:rPr>
          <w:i/>
          <w:lang w:val="pt-PT"/>
        </w:rPr>
        <w:t xml:space="preserve"> </w:t>
      </w:r>
      <w:r w:rsidR="00885488" w:rsidRPr="00794880">
        <w:rPr>
          <w:rStyle w:val="Incipit"/>
          <w:lang w:val="pt-PT"/>
        </w:rPr>
        <w:t>virgo</w:t>
      </w:r>
      <w:r w:rsidR="00794880" w:rsidRPr="00794880">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94880">
        <w:rPr>
          <w:rStyle w:val="Incipit"/>
          <w:lang w:val="pt-PT"/>
        </w:rPr>
        <w:t>Rogavi</w:t>
      </w:r>
      <w:r w:rsidR="005A362F" w:rsidRPr="005A362F">
        <w:rPr>
          <w:i/>
          <w:lang w:val="pt-PT"/>
        </w:rPr>
        <w:t xml:space="preserve"> </w:t>
      </w:r>
      <w:r w:rsidR="00885488" w:rsidRPr="00794880">
        <w:rPr>
          <w:rStyle w:val="Incipit"/>
          <w:lang w:val="pt-PT"/>
        </w:rPr>
        <w:t>dominum</w:t>
      </w:r>
      <w:r w:rsidR="00794880" w:rsidRPr="00794880">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94880">
        <w:rPr>
          <w:rStyle w:val="Incipit"/>
          <w:lang w:val="pt-PT"/>
        </w:rPr>
        <w:t>Grata</w:t>
      </w:r>
      <w:r w:rsidR="005A362F" w:rsidRPr="005A362F">
        <w:rPr>
          <w:i/>
          <w:lang w:val="pt-PT"/>
        </w:rPr>
        <w:t xml:space="preserve"> </w:t>
      </w:r>
      <w:r w:rsidR="00885488" w:rsidRPr="00794880">
        <w:rPr>
          <w:rStyle w:val="Incipit"/>
          <w:lang w:val="pt-PT"/>
        </w:rPr>
        <w:t>facta</w:t>
      </w:r>
      <w:r w:rsidR="00885488" w:rsidRPr="00B779A9">
        <w:rPr>
          <w:lang w:val="pt-PT"/>
        </w:rPr>
        <w:t xml:space="preserve">. </w:t>
      </w:r>
      <w:r w:rsidR="00753A1C" w:rsidRPr="00B779A9">
        <w:rPr>
          <w:lang w:val="pt-PT"/>
        </w:rPr>
        <w:t xml:space="preserve">[TD] </w:t>
      </w:r>
      <w:r w:rsidR="00753A1C" w:rsidRPr="00794880">
        <w:rPr>
          <w:rStyle w:val="Incipit"/>
          <w:lang w:val="pt-PT"/>
        </w:rPr>
        <w:t>Te</w:t>
      </w:r>
      <w:r w:rsidR="005A362F" w:rsidRPr="005A362F">
        <w:rPr>
          <w:i/>
          <w:lang w:val="pt-PT"/>
        </w:rPr>
        <w:t xml:space="preserve"> </w:t>
      </w:r>
      <w:r w:rsidR="00753A1C" w:rsidRPr="00794880">
        <w:rPr>
          <w:rStyle w:val="Incipit"/>
          <w:lang w:val="pt-PT"/>
        </w:rPr>
        <w:t>deum</w:t>
      </w:r>
      <w:r w:rsidR="005A362F" w:rsidRPr="005A362F">
        <w:rPr>
          <w:i/>
          <w:lang w:val="pt-PT"/>
        </w:rPr>
        <w:t xml:space="preserve"> </w:t>
      </w:r>
      <w:r w:rsidR="00885488" w:rsidRPr="00B779A9">
        <w:rPr>
          <w:lang w:val="pt-PT"/>
        </w:rPr>
        <w:t>non dicitur.</w:t>
      </w:r>
    </w:p>
    <w:p w:rsidR="00885488" w:rsidRPr="00B779A9" w:rsidRDefault="00CB0317" w:rsidP="00415109">
      <w:pPr>
        <w:rPr>
          <w:lang w:val="pt-PT"/>
        </w:rPr>
      </w:pPr>
      <w:r w:rsidRPr="00736684">
        <w:rPr>
          <w:rStyle w:val="Time1"/>
          <w:lang w:val="pt-PT"/>
        </w:rPr>
        <w:t>Ad laudes</w:t>
      </w:r>
      <w:r w:rsidR="00885488" w:rsidRPr="00B779A9">
        <w:rPr>
          <w:lang w:val="pt-PT"/>
        </w:rPr>
        <w:t xml:space="preserve"> AN </w:t>
      </w:r>
      <w:r w:rsidR="00885488" w:rsidRPr="00736684">
        <w:rPr>
          <w:rStyle w:val="Incipit"/>
          <w:lang w:val="pt-PT"/>
        </w:rPr>
        <w:t>Orante sancta Lucia</w:t>
      </w:r>
      <w:r w:rsidR="00885488" w:rsidRPr="00B779A9">
        <w:rPr>
          <w:lang w:val="pt-PT"/>
        </w:rPr>
        <w:t xml:space="preserve"> cum reliquis. HY </w:t>
      </w:r>
      <w:r w:rsidR="00885488" w:rsidRPr="00736684">
        <w:rPr>
          <w:rStyle w:val="Incipit"/>
          <w:lang w:val="pt-PT"/>
        </w:rPr>
        <w:t>Virginis proles</w:t>
      </w:r>
      <w:r w:rsidR="00885488" w:rsidRPr="00B779A9">
        <w:rPr>
          <w:lang w:val="pt-PT"/>
        </w:rPr>
        <w:t xml:space="preserve">. VS </w:t>
      </w:r>
      <w:r w:rsidR="00382E22" w:rsidRPr="00736684">
        <w:rPr>
          <w:rStyle w:val="Incipit"/>
          <w:lang w:val="pt-PT"/>
        </w:rPr>
        <w:t>Adiuv</w:t>
      </w:r>
      <w:r w:rsidR="00885488" w:rsidRPr="00736684">
        <w:rPr>
          <w:rStyle w:val="Incipit"/>
          <w:lang w:val="pt-PT"/>
        </w:rPr>
        <w:t>a(111v)bit eam</w:t>
      </w:r>
      <w:r w:rsidR="00885488" w:rsidRPr="00B779A9">
        <w:rPr>
          <w:lang w:val="pt-PT"/>
        </w:rPr>
        <w:t xml:space="preserve">. AB </w:t>
      </w:r>
      <w:r w:rsidR="00885488" w:rsidRPr="00736684">
        <w:rPr>
          <w:rStyle w:val="Incipit"/>
          <w:lang w:val="pt-PT"/>
        </w:rPr>
        <w:t>Columna es immobilis</w:t>
      </w:r>
      <w:r w:rsidR="00885488" w:rsidRPr="00B779A9">
        <w:rPr>
          <w:lang w:val="pt-PT"/>
        </w:rPr>
        <w:t xml:space="preserve">. </w:t>
      </w:r>
      <w:r>
        <w:rPr>
          <w:lang w:val="pt-PT"/>
        </w:rPr>
        <w:t>Suffragium de feria</w:t>
      </w:r>
      <w:r w:rsidR="00116A20">
        <w:rPr>
          <w:lang w:val="pt-PT"/>
        </w:rPr>
        <w:t>. De beata virgine. De omnibus sanctis</w:t>
      </w:r>
      <w:r w:rsidR="00885488" w:rsidRPr="00B779A9">
        <w:rPr>
          <w:lang w:val="pt-PT"/>
        </w:rPr>
        <w:t xml:space="preserve">. </w:t>
      </w:r>
      <w:r w:rsidR="00A82DEB" w:rsidRPr="00B779A9">
        <w:rPr>
          <w:lang w:val="pt-PT"/>
        </w:rPr>
        <w:t xml:space="preserve">[BD] </w:t>
      </w:r>
      <w:r w:rsidR="005F6F99" w:rsidRPr="00794880">
        <w:rPr>
          <w:rStyle w:val="Incipit"/>
          <w:lang w:val="pt-PT"/>
        </w:rPr>
        <w:t>Benedicamus</w:t>
      </w:r>
      <w:r w:rsidR="00A82DEB" w:rsidRPr="00B779A9">
        <w:rPr>
          <w:lang w:val="pt-PT"/>
        </w:rPr>
        <w:t xml:space="preserve"> f</w:t>
      </w:r>
      <w:r w:rsidR="00885488" w:rsidRPr="00B779A9">
        <w:rPr>
          <w:lang w:val="pt-PT"/>
        </w:rPr>
        <w:t>erialiter.</w:t>
      </w:r>
    </w:p>
    <w:p w:rsidR="00885488" w:rsidRPr="00B779A9" w:rsidRDefault="00885488" w:rsidP="00415109">
      <w:pPr>
        <w:rPr>
          <w:lang w:val="pt-PT"/>
        </w:rPr>
      </w:pPr>
      <w:r w:rsidRPr="00B779A9">
        <w:rPr>
          <w:lang w:val="pt-PT"/>
        </w:rPr>
        <w:t xml:space="preserve">Hac die post primam habetur </w:t>
      </w:r>
      <w:r w:rsidRPr="00736684">
        <w:rPr>
          <w:rStyle w:val="Time1"/>
          <w:lang w:val="pt-PT"/>
        </w:rPr>
        <w:t>officium</w:t>
      </w:r>
      <w:r w:rsidRPr="00B779A9">
        <w:rPr>
          <w:lang w:val="pt-PT"/>
        </w:rPr>
        <w:t xml:space="preserve"> in </w:t>
      </w:r>
      <w:r w:rsidRPr="00736684">
        <w:rPr>
          <w:rStyle w:val="Ort"/>
          <w:lang w:val="pt-PT"/>
        </w:rPr>
        <w:t>templo hospitali</w:t>
      </w:r>
      <w:r w:rsidRPr="00B779A9">
        <w:rPr>
          <w:lang w:val="pt-PT"/>
        </w:rPr>
        <w:t>.</w:t>
      </w:r>
    </w:p>
    <w:p w:rsidR="00885488" w:rsidRPr="003D0C23" w:rsidRDefault="00CB0317" w:rsidP="00415109">
      <w:pPr>
        <w:rPr>
          <w:lang w:val="fr-FR"/>
        </w:rPr>
      </w:pPr>
      <w:r w:rsidRPr="003D0C23">
        <w:rPr>
          <w:rStyle w:val="Time1"/>
          <w:lang w:val="fr-FR"/>
        </w:rPr>
        <w:t>Ad horas</w:t>
      </w:r>
      <w:r w:rsidR="00885488" w:rsidRPr="003D0C23">
        <w:rPr>
          <w:lang w:val="fr-FR"/>
        </w:rPr>
        <w:t xml:space="preserve"> dicantur laudes.</w:t>
      </w:r>
    </w:p>
    <w:p w:rsidR="00885488" w:rsidRPr="003D0C23" w:rsidRDefault="00CB0317" w:rsidP="00415109">
      <w:pPr>
        <w:rPr>
          <w:lang w:val="fr-FR"/>
        </w:rPr>
      </w:pPr>
      <w:r w:rsidRPr="003D0C23">
        <w:rPr>
          <w:rStyle w:val="Time1"/>
          <w:lang w:val="fr-FR"/>
        </w:rPr>
        <w:lastRenderedPageBreak/>
        <w:t>Ad missam</w:t>
      </w:r>
      <w:r w:rsidR="00885488" w:rsidRPr="003D0C23">
        <w:rPr>
          <w:lang w:val="fr-FR"/>
        </w:rPr>
        <w:t xml:space="preserve"> IN </w:t>
      </w:r>
      <w:r w:rsidR="00885488" w:rsidRPr="003D0C23">
        <w:rPr>
          <w:rStyle w:val="Incipit"/>
          <w:lang w:val="fr-FR"/>
        </w:rPr>
        <w:t>Dilexisti</w:t>
      </w:r>
      <w:r w:rsidR="005A362F" w:rsidRPr="003D0C23">
        <w:rPr>
          <w:i/>
          <w:lang w:val="fr-FR"/>
        </w:rPr>
        <w:t xml:space="preserve"> </w:t>
      </w:r>
      <w:r w:rsidR="00885488" w:rsidRPr="003D0C23">
        <w:rPr>
          <w:rStyle w:val="Incipit"/>
          <w:lang w:val="fr-FR"/>
        </w:rPr>
        <w:t>iustitiam</w:t>
      </w:r>
      <w:r w:rsidR="00DD1415" w:rsidRPr="003D0C23">
        <w:rPr>
          <w:lang w:val="fr-FR"/>
        </w:rPr>
        <w:t>@2.</w:t>
      </w:r>
      <w:r w:rsidR="00885488" w:rsidRPr="003D0C23">
        <w:rPr>
          <w:lang w:val="fr-FR"/>
        </w:rPr>
        <w:t xml:space="preserve"> </w:t>
      </w:r>
      <w:r w:rsidR="00A82DEB" w:rsidRPr="003D0C23">
        <w:rPr>
          <w:lang w:val="fr-FR"/>
        </w:rPr>
        <w:t xml:space="preserve">[KY] </w:t>
      </w:r>
      <w:r w:rsidR="00A82DEB" w:rsidRPr="003D0C23">
        <w:rPr>
          <w:rStyle w:val="Incipit"/>
          <w:lang w:val="fr-FR"/>
        </w:rPr>
        <w:t>Kyrie</w:t>
      </w:r>
      <w:r w:rsidR="005A362F" w:rsidRPr="003D0C23">
        <w:rPr>
          <w:i/>
          <w:lang w:val="fr-FR"/>
        </w:rPr>
        <w:t xml:space="preserve"> </w:t>
      </w:r>
      <w:r w:rsidR="00A82DEB" w:rsidRPr="003D0C23">
        <w:rPr>
          <w:lang w:val="fr-FR"/>
        </w:rPr>
        <w:t xml:space="preserve">et [SA] </w:t>
      </w:r>
      <w:r w:rsidR="00A82DEB" w:rsidRPr="003D0C23">
        <w:rPr>
          <w:rStyle w:val="Incipit"/>
          <w:lang w:val="fr-FR"/>
        </w:rPr>
        <w:t>Sanctus</w:t>
      </w:r>
      <w:r w:rsidR="005A362F" w:rsidRPr="003D0C23">
        <w:rPr>
          <w:i/>
          <w:lang w:val="fr-FR"/>
        </w:rPr>
        <w:t xml:space="preserve"> </w:t>
      </w:r>
      <w:r w:rsidR="00A82DEB" w:rsidRPr="003D0C23">
        <w:rPr>
          <w:lang w:val="fr-FR"/>
        </w:rPr>
        <w:t>sub novem lection</w:t>
      </w:r>
      <w:r w:rsidR="00885488" w:rsidRPr="003D0C23">
        <w:rPr>
          <w:lang w:val="fr-FR"/>
        </w:rPr>
        <w:t xml:space="preserve">ibus. GR </w:t>
      </w:r>
      <w:r w:rsidR="00885488" w:rsidRPr="003D0C23">
        <w:rPr>
          <w:rStyle w:val="Incipit"/>
          <w:lang w:val="fr-FR"/>
        </w:rPr>
        <w:t>Dilexisti</w:t>
      </w:r>
      <w:r w:rsidR="00885488" w:rsidRPr="003D0C23">
        <w:rPr>
          <w:lang w:val="fr-FR"/>
        </w:rPr>
        <w:t>. AL</w:t>
      </w:r>
      <w:r w:rsidR="00A82DEB" w:rsidRPr="003D0C23">
        <w:rPr>
          <w:lang w:val="fr-FR"/>
        </w:rPr>
        <w:t>V</w:t>
      </w:r>
      <w:r w:rsidR="00885488" w:rsidRPr="003D0C23">
        <w:rPr>
          <w:lang w:val="fr-FR"/>
        </w:rPr>
        <w:t xml:space="preserve"> </w:t>
      </w:r>
      <w:r w:rsidR="00885488" w:rsidRPr="003D0C23">
        <w:rPr>
          <w:rStyle w:val="Incipit"/>
          <w:lang w:val="fr-FR"/>
        </w:rPr>
        <w:t>Diffusa</w:t>
      </w:r>
      <w:r w:rsidR="005A362F" w:rsidRPr="003D0C23">
        <w:rPr>
          <w:i/>
          <w:lang w:val="fr-FR"/>
        </w:rPr>
        <w:t xml:space="preserve"> </w:t>
      </w:r>
      <w:r w:rsidR="00885488" w:rsidRPr="003D0C23">
        <w:rPr>
          <w:rStyle w:val="Incipit"/>
          <w:lang w:val="fr-FR"/>
        </w:rPr>
        <w:t>est</w:t>
      </w:r>
      <w:r w:rsidR="00885488" w:rsidRPr="003D0C23">
        <w:rPr>
          <w:lang w:val="fr-FR"/>
        </w:rPr>
        <w:t xml:space="preserve">. OF </w:t>
      </w:r>
      <w:r w:rsidR="00885488" w:rsidRPr="003D0C23">
        <w:rPr>
          <w:rStyle w:val="Incipit"/>
          <w:lang w:val="fr-FR"/>
        </w:rPr>
        <w:t>Offerentur</w:t>
      </w:r>
      <w:r w:rsidR="005A362F" w:rsidRPr="003D0C23">
        <w:rPr>
          <w:i/>
          <w:lang w:val="fr-FR"/>
        </w:rPr>
        <w:t xml:space="preserve"> </w:t>
      </w:r>
      <w:r w:rsidR="00885488" w:rsidRPr="003D0C23">
        <w:rPr>
          <w:rStyle w:val="Incipit"/>
          <w:lang w:val="fr-FR"/>
        </w:rPr>
        <w:t>regi</w:t>
      </w:r>
      <w:r w:rsidR="00885488" w:rsidRPr="003D0C23">
        <w:rPr>
          <w:lang w:val="fr-FR"/>
        </w:rPr>
        <w:t xml:space="preserve">. CO </w:t>
      </w:r>
      <w:r w:rsidR="00885488" w:rsidRPr="003D0C23">
        <w:rPr>
          <w:rStyle w:val="Incipit"/>
          <w:lang w:val="fr-FR"/>
        </w:rPr>
        <w:t>Diffusa</w:t>
      </w:r>
      <w:r w:rsidR="005A362F" w:rsidRPr="003D0C23">
        <w:rPr>
          <w:i/>
          <w:lang w:val="fr-FR"/>
        </w:rPr>
        <w:t xml:space="preserve"> </w:t>
      </w:r>
      <w:r w:rsidR="00885488" w:rsidRPr="003D0C23">
        <w:rPr>
          <w:rStyle w:val="Incipit"/>
          <w:lang w:val="fr-FR"/>
        </w:rPr>
        <w:t>est</w:t>
      </w:r>
      <w:r w:rsidR="00885488" w:rsidRPr="003D0C23">
        <w:rPr>
          <w:lang w:val="fr-FR"/>
        </w:rPr>
        <w:t xml:space="preserve"> </w:t>
      </w:r>
      <w:r w:rsidR="008D35E3" w:rsidRPr="003D0C23">
        <w:rPr>
          <w:lang w:val="fr-FR"/>
        </w:rPr>
        <w:t>quaere</w:t>
      </w:r>
      <w:r w:rsidR="00885488" w:rsidRPr="003D0C23">
        <w:rPr>
          <w:lang w:val="fr-FR"/>
        </w:rPr>
        <w:t xml:space="preserve"> totum folio secundo et tertio.</w:t>
      </w:r>
    </w:p>
    <w:p w:rsidR="00885488" w:rsidRPr="003D0C23" w:rsidRDefault="00CB0317" w:rsidP="00415109">
      <w:pPr>
        <w:rPr>
          <w:lang w:val="fr-FR"/>
        </w:rPr>
      </w:pPr>
      <w:r w:rsidRPr="003D0C23">
        <w:rPr>
          <w:rStyle w:val="Time1"/>
          <w:lang w:val="fr-FR"/>
        </w:rPr>
        <w:t>Ad secundas vesperas</w:t>
      </w:r>
      <w:r w:rsidR="00885488" w:rsidRPr="003D0C23">
        <w:rPr>
          <w:lang w:val="fr-FR"/>
        </w:rPr>
        <w:t xml:space="preserve"> AN </w:t>
      </w:r>
      <w:r w:rsidR="00885488" w:rsidRPr="003D0C23">
        <w:rPr>
          <w:rStyle w:val="Incipit"/>
          <w:lang w:val="fr-FR"/>
        </w:rPr>
        <w:t>Orante sancta Lucia</w:t>
      </w:r>
      <w:r w:rsidR="00885488" w:rsidRPr="003D0C23">
        <w:rPr>
          <w:lang w:val="fr-FR"/>
        </w:rPr>
        <w:t xml:space="preserve"> cum reliquis. PS </w:t>
      </w:r>
      <w:r w:rsidR="00885488" w:rsidRPr="003D0C23">
        <w:rPr>
          <w:rStyle w:val="Incipit"/>
          <w:lang w:val="fr-FR"/>
        </w:rPr>
        <w:t>Dixit</w:t>
      </w:r>
      <w:r w:rsidR="00885488" w:rsidRPr="003D0C23">
        <w:rPr>
          <w:lang w:val="fr-FR"/>
        </w:rPr>
        <w:t xml:space="preserve">. </w:t>
      </w:r>
      <w:r w:rsidR="00BA24A1" w:rsidRPr="003D0C23">
        <w:rPr>
          <w:lang w:val="fr-FR"/>
        </w:rPr>
        <w:t>[</w:t>
      </w:r>
      <w:r w:rsidR="00885488" w:rsidRPr="003D0C23">
        <w:rPr>
          <w:lang w:val="fr-FR"/>
        </w:rPr>
        <w:t>PS</w:t>
      </w:r>
      <w:r w:rsidR="00BA24A1" w:rsidRPr="003D0C23">
        <w:rPr>
          <w:lang w:val="fr-FR"/>
        </w:rPr>
        <w:t>]</w:t>
      </w:r>
      <w:r w:rsidR="00885488" w:rsidRPr="003D0C23">
        <w:rPr>
          <w:lang w:val="fr-FR"/>
        </w:rPr>
        <w:t xml:space="preserve"> </w:t>
      </w:r>
      <w:r w:rsidR="00885488" w:rsidRPr="003D0C23">
        <w:rPr>
          <w:rStyle w:val="Incipit"/>
          <w:lang w:val="fr-FR"/>
        </w:rPr>
        <w:t>Laudate</w:t>
      </w:r>
      <w:r w:rsidR="00885488" w:rsidRPr="003D0C23">
        <w:rPr>
          <w:lang w:val="fr-FR"/>
        </w:rPr>
        <w:t xml:space="preserve">. </w:t>
      </w:r>
      <w:r w:rsidR="00BA24A1" w:rsidRPr="003D0C23">
        <w:rPr>
          <w:lang w:val="fr-FR"/>
        </w:rPr>
        <w:t>[</w:t>
      </w:r>
      <w:r w:rsidR="00885488" w:rsidRPr="003D0C23">
        <w:rPr>
          <w:lang w:val="fr-FR"/>
        </w:rPr>
        <w:t>PS</w:t>
      </w:r>
      <w:r w:rsidR="00BA24A1" w:rsidRPr="003D0C23">
        <w:rPr>
          <w:lang w:val="fr-FR"/>
        </w:rPr>
        <w:t>]</w:t>
      </w:r>
      <w:r w:rsidR="00885488" w:rsidRPr="003D0C23">
        <w:rPr>
          <w:lang w:val="fr-FR"/>
        </w:rPr>
        <w:t xml:space="preserve"> </w:t>
      </w:r>
      <w:r w:rsidR="00885488" w:rsidRPr="003D0C23">
        <w:rPr>
          <w:rStyle w:val="Incipit"/>
          <w:lang w:val="fr-FR"/>
        </w:rPr>
        <w:t>Laetatus</w:t>
      </w:r>
      <w:r w:rsidR="00885488" w:rsidRPr="003D0C23">
        <w:rPr>
          <w:lang w:val="fr-FR"/>
        </w:rPr>
        <w:t xml:space="preserve">. </w:t>
      </w:r>
      <w:r w:rsidR="00BA24A1" w:rsidRPr="003D0C23">
        <w:rPr>
          <w:lang w:val="fr-FR"/>
        </w:rPr>
        <w:t>[</w:t>
      </w:r>
      <w:r w:rsidR="00885488" w:rsidRPr="003D0C23">
        <w:rPr>
          <w:lang w:val="fr-FR"/>
        </w:rPr>
        <w:t>PS</w:t>
      </w:r>
      <w:r w:rsidR="00BA24A1" w:rsidRPr="003D0C23">
        <w:rPr>
          <w:lang w:val="fr-FR"/>
        </w:rPr>
        <w:t>]</w:t>
      </w:r>
      <w:r w:rsidR="00885488" w:rsidRPr="003D0C23">
        <w:rPr>
          <w:lang w:val="fr-FR"/>
        </w:rPr>
        <w:t xml:space="preserve"> </w:t>
      </w:r>
      <w:r w:rsidR="00885488" w:rsidRPr="003D0C23">
        <w:rPr>
          <w:rStyle w:val="Incipit"/>
          <w:lang w:val="fr-FR"/>
        </w:rPr>
        <w:t>Nisi dominus aedificaverit</w:t>
      </w:r>
      <w:r w:rsidR="00885488" w:rsidRPr="003D0C23">
        <w:rPr>
          <w:lang w:val="fr-FR"/>
        </w:rPr>
        <w:t xml:space="preserve">. </w:t>
      </w:r>
      <w:r w:rsidR="00BA24A1" w:rsidRPr="003D0C23">
        <w:rPr>
          <w:lang w:val="fr-FR"/>
        </w:rPr>
        <w:t>[</w:t>
      </w:r>
      <w:r w:rsidR="00885488" w:rsidRPr="003D0C23">
        <w:rPr>
          <w:lang w:val="fr-FR"/>
        </w:rPr>
        <w:t>PS</w:t>
      </w:r>
      <w:r w:rsidR="00BA24A1" w:rsidRPr="003D0C23">
        <w:rPr>
          <w:lang w:val="fr-FR"/>
        </w:rPr>
        <w:t>]</w:t>
      </w:r>
      <w:r w:rsidR="00885488" w:rsidRPr="003D0C23">
        <w:rPr>
          <w:lang w:val="fr-FR"/>
        </w:rPr>
        <w:t xml:space="preserve"> </w:t>
      </w:r>
      <w:r w:rsidR="00885488" w:rsidRPr="003D0C23">
        <w:rPr>
          <w:rStyle w:val="Incipit"/>
          <w:lang w:val="fr-FR"/>
        </w:rPr>
        <w:t xml:space="preserve">Lauda </w:t>
      </w:r>
      <w:r w:rsidR="00567E70" w:rsidRPr="003D0C23">
        <w:rPr>
          <w:rStyle w:val="Incipit"/>
          <w:lang w:val="fr-FR"/>
        </w:rPr>
        <w:t>Hierusalem</w:t>
      </w:r>
      <w:r w:rsidR="00885488" w:rsidRPr="003D0C23">
        <w:rPr>
          <w:lang w:val="fr-FR"/>
        </w:rPr>
        <w:t xml:space="preserve">. HY </w:t>
      </w:r>
      <w:r w:rsidR="00885488" w:rsidRPr="003D0C23">
        <w:rPr>
          <w:rStyle w:val="Incipit"/>
          <w:lang w:val="fr-FR"/>
        </w:rPr>
        <w:t>Virginis proles</w:t>
      </w:r>
      <w:r w:rsidR="00885488" w:rsidRPr="003D0C23">
        <w:rPr>
          <w:lang w:val="fr-FR"/>
        </w:rPr>
        <w:t xml:space="preserve">. VS </w:t>
      </w:r>
      <w:r w:rsidR="00382E22" w:rsidRPr="003D0C23">
        <w:rPr>
          <w:rStyle w:val="Incipit"/>
          <w:lang w:val="fr-FR"/>
        </w:rPr>
        <w:t>Adiuv</w:t>
      </w:r>
      <w:r w:rsidR="00885488" w:rsidRPr="003D0C23">
        <w:rPr>
          <w:rStyle w:val="Incipit"/>
          <w:lang w:val="fr-FR"/>
        </w:rPr>
        <w:t>abit eam</w:t>
      </w:r>
      <w:r w:rsidR="00885488" w:rsidRPr="003D0C23">
        <w:rPr>
          <w:lang w:val="fr-FR"/>
        </w:rPr>
        <w:t xml:space="preserve">. AM </w:t>
      </w:r>
      <w:r w:rsidR="00885488" w:rsidRPr="003D0C23">
        <w:rPr>
          <w:rStyle w:val="Incipit"/>
          <w:lang w:val="fr-FR"/>
        </w:rPr>
        <w:t>Soror mea Lucia</w:t>
      </w:r>
      <w:r w:rsidR="00885488" w:rsidRPr="003D0C23">
        <w:rPr>
          <w:lang w:val="fr-FR"/>
        </w:rPr>
        <w:t>. Notandum omni anno finitis secundis vesperis de sancta</w:t>
      </w:r>
      <w:r w:rsidR="006748E8" w:rsidRPr="003D0C23">
        <w:rPr>
          <w:lang w:val="fr-FR"/>
        </w:rPr>
        <w:t xml:space="preserve"> Lucia</w:t>
      </w:r>
      <w:r w:rsidR="00885488" w:rsidRPr="003D0C23">
        <w:rPr>
          <w:lang w:val="fr-FR"/>
        </w:rPr>
        <w:t xml:space="preserve"> </w:t>
      </w:r>
      <w:r w:rsidR="00885488" w:rsidRPr="003D0C23">
        <w:rPr>
          <w:rStyle w:val="Funktion"/>
          <w:lang w:val="fr-FR"/>
        </w:rPr>
        <w:t>paedagogus</w:t>
      </w:r>
      <w:r w:rsidR="00975B97" w:rsidRPr="003D0C23">
        <w:rPr>
          <w:lang w:val="fr-FR"/>
        </w:rPr>
        <w:t xml:space="preserve"> im</w:t>
      </w:r>
      <w:r w:rsidR="00885488" w:rsidRPr="003D0C23">
        <w:rPr>
          <w:lang w:val="fr-FR"/>
        </w:rPr>
        <w:t xml:space="preserve">ponat hanc primam antiphonam ferialem </w:t>
      </w:r>
      <w:r w:rsidR="00BA24A1" w:rsidRPr="003D0C23">
        <w:rPr>
          <w:lang w:val="fr-FR"/>
        </w:rPr>
        <w:t>[</w:t>
      </w:r>
      <w:r w:rsidR="00885488" w:rsidRPr="003D0C23">
        <w:rPr>
          <w:lang w:val="fr-FR"/>
        </w:rPr>
        <w:t>AC</w:t>
      </w:r>
      <w:r w:rsidR="00BA24A1" w:rsidRPr="003D0C23">
        <w:rPr>
          <w:lang w:val="fr-FR"/>
        </w:rPr>
        <w:t>]</w:t>
      </w:r>
      <w:r w:rsidR="00885488" w:rsidRPr="003D0C23">
        <w:rPr>
          <w:lang w:val="fr-FR"/>
        </w:rPr>
        <w:t xml:space="preserve"> </w:t>
      </w:r>
      <w:r w:rsidR="00885488" w:rsidRPr="003D0C23">
        <w:rPr>
          <w:rStyle w:val="Incipit"/>
          <w:lang w:val="fr-FR"/>
        </w:rPr>
        <w:t>O sapientia</w:t>
      </w:r>
      <w:r w:rsidR="00885488" w:rsidRPr="003D0C23">
        <w:rPr>
          <w:lang w:val="fr-FR"/>
        </w:rPr>
        <w:t>. De beata virgine</w:t>
      </w:r>
      <w:r w:rsidR="00116A20" w:rsidRPr="003D0C23">
        <w:rPr>
          <w:lang w:val="fr-FR"/>
        </w:rPr>
        <w:t>.</w:t>
      </w:r>
      <w:r w:rsidR="00885488" w:rsidRPr="003D0C23">
        <w:rPr>
          <w:lang w:val="fr-FR"/>
        </w:rPr>
        <w:t xml:space="preserve"> De omnibus sanctis</w:t>
      </w:r>
      <w:r w:rsidR="00116A20" w:rsidRPr="003D0C23">
        <w:rPr>
          <w:lang w:val="fr-FR"/>
        </w:rPr>
        <w:t>.</w:t>
      </w:r>
      <w:r w:rsidR="00885488" w:rsidRPr="003D0C23">
        <w:rPr>
          <w:lang w:val="fr-FR"/>
        </w:rPr>
        <w:t xml:space="preserve"> </w:t>
      </w:r>
      <w:r w:rsidR="00A82DEB" w:rsidRPr="003D0C23">
        <w:rPr>
          <w:lang w:val="fr-FR"/>
        </w:rPr>
        <w:t xml:space="preserve">[BD] </w:t>
      </w:r>
      <w:r w:rsidR="005F6F99" w:rsidRPr="003D0C23">
        <w:rPr>
          <w:rStyle w:val="Incipit"/>
          <w:lang w:val="fr-FR"/>
        </w:rPr>
        <w:t>Benedicamus</w:t>
      </w:r>
      <w:r w:rsidR="00A82DEB" w:rsidRPr="003D0C23">
        <w:rPr>
          <w:lang w:val="fr-FR"/>
        </w:rPr>
        <w:t xml:space="preserve"> f</w:t>
      </w:r>
      <w:r w:rsidR="00885488" w:rsidRPr="003D0C23">
        <w:rPr>
          <w:lang w:val="fr-FR"/>
        </w:rPr>
        <w:t xml:space="preserve">erialiter. </w:t>
      </w:r>
    </w:p>
    <w:p w:rsidR="00885488" w:rsidRPr="00B779A9" w:rsidRDefault="00CB0317" w:rsidP="00415109">
      <w:pPr>
        <w:rPr>
          <w:lang w:val="fr-FR"/>
        </w:rPr>
      </w:pPr>
      <w:r w:rsidRPr="003D0C23">
        <w:rPr>
          <w:rStyle w:val="Time1"/>
          <w:lang w:val="fr-FR"/>
        </w:rPr>
        <w:t>Ad completorium</w:t>
      </w:r>
      <w:r w:rsidR="00885488" w:rsidRPr="003D0C23">
        <w:rPr>
          <w:lang w:val="fr-FR"/>
        </w:rPr>
        <w:t xml:space="preserve"> HY </w:t>
      </w:r>
      <w:r w:rsidR="00885488" w:rsidRPr="003D0C23">
        <w:rPr>
          <w:rStyle w:val="Incipit"/>
          <w:lang w:val="fr-FR"/>
        </w:rPr>
        <w:t>Veni redemptor</w:t>
      </w:r>
      <w:r w:rsidR="00885488" w:rsidRPr="003D0C23">
        <w:rPr>
          <w:lang w:val="fr-FR"/>
        </w:rPr>
        <w:t xml:space="preserve">. </w:t>
      </w:r>
      <w:r w:rsidR="00885488" w:rsidRPr="00B779A9">
        <w:rPr>
          <w:lang w:val="fr-FR"/>
        </w:rPr>
        <w:t xml:space="preserve">AD </w:t>
      </w:r>
      <w:r w:rsidR="00885488" w:rsidRPr="00736684">
        <w:rPr>
          <w:rStyle w:val="Incipit"/>
          <w:lang w:val="fr-FR"/>
        </w:rPr>
        <w:t xml:space="preserve">Qui </w:t>
      </w:r>
      <w:r w:rsidR="00872B44" w:rsidRPr="00736684">
        <w:rPr>
          <w:rStyle w:val="Incipit"/>
          <w:lang w:val="fr-FR"/>
        </w:rPr>
        <w:t>vent</w:t>
      </w:r>
      <w:r w:rsidR="00885488" w:rsidRPr="00736684">
        <w:rPr>
          <w:rStyle w:val="Incipit"/>
          <w:lang w:val="fr-FR"/>
        </w:rPr>
        <w:t>urus est</w:t>
      </w:r>
      <w:r w:rsidR="00885488" w:rsidRPr="00B779A9">
        <w:rPr>
          <w:lang w:val="fr-FR"/>
        </w:rPr>
        <w:t>.</w:t>
      </w:r>
    </w:p>
    <w:p w:rsidR="00885488" w:rsidRPr="00736684" w:rsidRDefault="00885488" w:rsidP="00415109">
      <w:pPr>
        <w:pStyle w:val="berschrift1"/>
        <w:rPr>
          <w:lang w:val="fr-FR"/>
        </w:rPr>
      </w:pPr>
      <w:r w:rsidRPr="00736684">
        <w:rPr>
          <w:lang w:val="fr-FR"/>
        </w:rPr>
        <w:t>FERIA SEXTA</w:t>
      </w:r>
    </w:p>
    <w:p w:rsidR="00885488" w:rsidRPr="00B779A9" w:rsidRDefault="00BA24A1" w:rsidP="00415109">
      <w:pPr>
        <w:rPr>
          <w:lang w:val="it-IT"/>
        </w:rPr>
      </w:pPr>
      <w:r w:rsidRPr="00736684">
        <w:rPr>
          <w:rStyle w:val="Time1"/>
          <w:lang w:val="it-IT"/>
        </w:rPr>
        <w:t>[</w:t>
      </w:r>
      <w:r w:rsidR="00CB0317" w:rsidRPr="00736684">
        <w:rPr>
          <w:rStyle w:val="Time1"/>
          <w:lang w:val="it-IT"/>
        </w:rPr>
        <w:t xml:space="preserve">Ad </w:t>
      </w:r>
      <w:r w:rsidR="00975B97" w:rsidRPr="00736684">
        <w:rPr>
          <w:rStyle w:val="Time1"/>
          <w:lang w:val="it-IT"/>
        </w:rPr>
        <w:t>laudes</w:t>
      </w:r>
      <w:r w:rsidRPr="00736684">
        <w:rPr>
          <w:rStyle w:val="Time1"/>
          <w:lang w:val="it-IT"/>
        </w:rPr>
        <w:t>]</w:t>
      </w:r>
      <w:r w:rsidR="00885488" w:rsidRPr="00B779A9">
        <w:rPr>
          <w:lang w:val="it-IT"/>
        </w:rPr>
        <w:t xml:space="preserve"> AB </w:t>
      </w:r>
      <w:r w:rsidR="00885488" w:rsidRPr="00736684">
        <w:rPr>
          <w:rStyle w:val="Incipit"/>
          <w:lang w:val="it-IT"/>
        </w:rPr>
        <w:t>Cantate domino canticum</w:t>
      </w:r>
      <w:r w:rsidR="00885488" w:rsidRPr="00B779A9">
        <w:rPr>
          <w:lang w:val="it-IT"/>
        </w:rPr>
        <w:t>.</w:t>
      </w:r>
    </w:p>
    <w:p w:rsidR="00885488" w:rsidRPr="00B779A9" w:rsidRDefault="00BA24A1" w:rsidP="00415109">
      <w:pPr>
        <w:rPr>
          <w:lang w:val="it-IT"/>
        </w:rPr>
      </w:pPr>
      <w:r w:rsidRPr="00736684">
        <w:rPr>
          <w:rStyle w:val="Time1"/>
          <w:lang w:val="it-IT"/>
        </w:rPr>
        <w:t>[</w:t>
      </w:r>
      <w:r w:rsidR="00CB0317" w:rsidRPr="00736684">
        <w:rPr>
          <w:rStyle w:val="Time1"/>
          <w:lang w:val="it-IT"/>
        </w:rPr>
        <w:t>Ad vesperas</w:t>
      </w:r>
      <w:r w:rsidRPr="00736684">
        <w:rPr>
          <w:rStyle w:val="Time1"/>
          <w:lang w:val="it-IT"/>
        </w:rPr>
        <w:t>]</w:t>
      </w:r>
      <w:r w:rsidR="00885488" w:rsidRPr="00B779A9">
        <w:rPr>
          <w:lang w:val="it-IT"/>
        </w:rPr>
        <w:t xml:space="preserve"> AM </w:t>
      </w:r>
      <w:r w:rsidR="00885488" w:rsidRPr="00794880">
        <w:rPr>
          <w:rStyle w:val="Incipit"/>
          <w:lang w:val="it-IT"/>
        </w:rPr>
        <w:t>Erumpent</w:t>
      </w:r>
      <w:r w:rsidR="005A362F" w:rsidRPr="005A362F">
        <w:rPr>
          <w:i/>
          <w:lang w:val="it-IT"/>
        </w:rPr>
        <w:t xml:space="preserve"> </w:t>
      </w:r>
      <w:r w:rsidR="00885488" w:rsidRPr="00794880">
        <w:rPr>
          <w:rStyle w:val="Incipit"/>
          <w:lang w:val="it-IT"/>
        </w:rPr>
        <w:t>montes</w:t>
      </w:r>
      <w:r w:rsidR="00885488" w:rsidRPr="005B472A">
        <w:rPr>
          <w:lang w:val="it-IT"/>
        </w:rPr>
        <w:t>.</w:t>
      </w:r>
    </w:p>
    <w:p w:rsidR="00065C9D" w:rsidRDefault="00065C9D" w:rsidP="00065C9D">
      <w:pPr>
        <w:pStyle w:val="berschrift1"/>
        <w:rPr>
          <w:lang w:val="it-IT"/>
        </w:rPr>
      </w:pPr>
      <w:r>
        <w:rPr>
          <w:lang w:val="it-IT"/>
        </w:rPr>
        <w:t>KOMMENTAR</w:t>
      </w:r>
    </w:p>
    <w:p w:rsidR="00885488" w:rsidRPr="00B779A9" w:rsidRDefault="00885488" w:rsidP="00415109">
      <w:pPr>
        <w:rPr>
          <w:lang w:val="it-IT"/>
        </w:rPr>
      </w:pPr>
      <w:r w:rsidRPr="00B779A9">
        <w:rPr>
          <w:lang w:val="it-IT"/>
        </w:rPr>
        <w:t>A secundis vesperis sanctae</w:t>
      </w:r>
      <w:r w:rsidR="006748E8">
        <w:rPr>
          <w:lang w:val="it-IT"/>
        </w:rPr>
        <w:t xml:space="preserve"> Luciae</w:t>
      </w:r>
      <w:r w:rsidRPr="00B779A9">
        <w:rPr>
          <w:lang w:val="it-IT"/>
        </w:rPr>
        <w:t xml:space="preserve"> usque ad natalem (112r) domini a</w:t>
      </w:r>
      <w:r w:rsidR="00A82DEB" w:rsidRPr="00B779A9">
        <w:rPr>
          <w:lang w:val="it-IT"/>
        </w:rPr>
        <w:t>ntiphonae illae feriales super M</w:t>
      </w:r>
      <w:r w:rsidRPr="00B779A9">
        <w:rPr>
          <w:lang w:val="it-IT"/>
        </w:rPr>
        <w:t>agnificat omittuntur</w:t>
      </w:r>
      <w:r w:rsidR="00975B97">
        <w:rPr>
          <w:lang w:val="it-IT"/>
        </w:rPr>
        <w:t>, et pro illis utimur</w:t>
      </w:r>
      <w:r w:rsidRPr="00B779A9">
        <w:rPr>
          <w:lang w:val="it-IT"/>
        </w:rPr>
        <w:t xml:space="preserve"> feriales antiphonas </w:t>
      </w:r>
      <w:r w:rsidR="00975B97">
        <w:rPr>
          <w:lang w:val="it-IT"/>
        </w:rPr>
        <w:t>[AM</w:t>
      </w:r>
      <w:r w:rsidR="00CF6F9A" w:rsidRPr="00B779A9">
        <w:rPr>
          <w:lang w:val="it-IT"/>
        </w:rPr>
        <w:t xml:space="preserve">] </w:t>
      </w:r>
      <w:r w:rsidRPr="00794880">
        <w:rPr>
          <w:rStyle w:val="Incipit"/>
          <w:lang w:val="it-IT"/>
        </w:rPr>
        <w:t>O</w:t>
      </w:r>
      <w:r w:rsidRPr="00B779A9">
        <w:rPr>
          <w:lang w:val="it-IT"/>
        </w:rPr>
        <w:t xml:space="preserve"> tam feriatis quam dominicis diebus.</w:t>
      </w:r>
    </w:p>
    <w:p w:rsidR="00885488" w:rsidRPr="00736684" w:rsidRDefault="00E9018E" w:rsidP="00415109">
      <w:pPr>
        <w:pStyle w:val="berschrift1"/>
        <w:rPr>
          <w:lang w:val="it-IT"/>
        </w:rPr>
      </w:pPr>
      <w:r w:rsidRPr="00736684">
        <w:rPr>
          <w:lang w:val="it-IT"/>
        </w:rPr>
        <w:t>SABBAT</w:t>
      </w:r>
      <w:r w:rsidR="00885488" w:rsidRPr="00736684">
        <w:rPr>
          <w:lang w:val="it-IT"/>
        </w:rPr>
        <w:t>O</w:t>
      </w:r>
    </w:p>
    <w:p w:rsidR="00885488" w:rsidRPr="00B779A9" w:rsidRDefault="00BA24A1" w:rsidP="00415109">
      <w:pPr>
        <w:rPr>
          <w:lang w:val="it-IT"/>
        </w:rPr>
      </w:pPr>
      <w:r w:rsidRPr="00736684">
        <w:rPr>
          <w:rStyle w:val="Time1"/>
          <w:lang w:val="it-IT"/>
        </w:rPr>
        <w:t>[</w:t>
      </w:r>
      <w:r w:rsidR="001F7510" w:rsidRPr="00736684">
        <w:rPr>
          <w:rStyle w:val="Time1"/>
          <w:lang w:val="it-IT"/>
        </w:rPr>
        <w:t xml:space="preserve">Ad </w:t>
      </w:r>
      <w:r w:rsidR="008402FA" w:rsidRPr="00736684">
        <w:rPr>
          <w:rStyle w:val="Time1"/>
          <w:lang w:val="it-IT"/>
        </w:rPr>
        <w:t>laudes</w:t>
      </w:r>
      <w:r w:rsidRPr="00736684">
        <w:rPr>
          <w:rStyle w:val="Time1"/>
          <w:lang w:val="it-IT"/>
        </w:rPr>
        <w:t>]</w:t>
      </w:r>
      <w:r w:rsidR="00885488" w:rsidRPr="00B779A9">
        <w:rPr>
          <w:lang w:val="it-IT"/>
        </w:rPr>
        <w:t xml:space="preserve"> AB </w:t>
      </w:r>
      <w:r w:rsidR="00885488" w:rsidRPr="00736684">
        <w:rPr>
          <w:rStyle w:val="Incipit"/>
          <w:lang w:val="it-IT"/>
        </w:rPr>
        <w:t xml:space="preserve">Dicite </w:t>
      </w:r>
      <w:r w:rsidR="00A74331" w:rsidRPr="00736684">
        <w:rPr>
          <w:rStyle w:val="Incipit"/>
          <w:lang w:val="it-IT"/>
        </w:rPr>
        <w:t>|</w:t>
      </w:r>
      <w:r w:rsidR="00885488" w:rsidRPr="00736684">
        <w:rPr>
          <w:rStyle w:val="Incipit"/>
          <w:lang w:val="it-IT"/>
        </w:rPr>
        <w:t>pusillanimis</w:t>
      </w:r>
      <w:r w:rsidR="00A74331" w:rsidRPr="00736684">
        <w:rPr>
          <w:rStyle w:val="Incipit"/>
          <w:lang w:val="it-IT"/>
        </w:rPr>
        <w:t>::pusillanimes|</w:t>
      </w:r>
      <w:r w:rsidR="00885488" w:rsidRPr="00B779A9">
        <w:rPr>
          <w:lang w:val="it-IT"/>
        </w:rPr>
        <w:t>.</w:t>
      </w:r>
    </w:p>
    <w:p w:rsidR="00885488" w:rsidRPr="00B779A9" w:rsidRDefault="001F7510" w:rsidP="00415109">
      <w:pPr>
        <w:rPr>
          <w:lang w:val="it-IT"/>
        </w:rPr>
      </w:pPr>
      <w:r w:rsidRPr="00736684">
        <w:rPr>
          <w:rStyle w:val="Time1"/>
          <w:lang w:val="it-IT"/>
        </w:rPr>
        <w:t>Ad primam</w:t>
      </w:r>
      <w:r w:rsidR="00885488" w:rsidRPr="00B779A9">
        <w:rPr>
          <w:lang w:val="it-IT"/>
        </w:rPr>
        <w:t xml:space="preserve"> </w:t>
      </w:r>
      <w:r w:rsidR="00EF5F70" w:rsidRPr="00363305">
        <w:rPr>
          <w:lang w:val="it-IT"/>
        </w:rPr>
        <w:t>$E::</w:t>
      </w:r>
      <w:r w:rsidR="00885488" w:rsidRPr="00363305">
        <w:rPr>
          <w:lang w:val="it-IT"/>
        </w:rPr>
        <w:t xml:space="preserve">AN </w:t>
      </w:r>
      <w:r w:rsidR="001D1C08" w:rsidRPr="004518BD">
        <w:rPr>
          <w:rStyle w:val="Incipit"/>
          <w:lang w:val="it-IT"/>
        </w:rPr>
        <w:t>Leva</w:t>
      </w:r>
      <w:r w:rsidR="00885488" w:rsidRPr="004518BD">
        <w:rPr>
          <w:rStyle w:val="Incipit"/>
          <w:lang w:val="it-IT"/>
        </w:rPr>
        <w:t>bit</w:t>
      </w:r>
      <w:r w:rsidR="005A362F" w:rsidRPr="004518BD">
        <w:rPr>
          <w:rStyle w:val="Incipit"/>
          <w:lang w:val="it-IT"/>
        </w:rPr>
        <w:t xml:space="preserve"> </w:t>
      </w:r>
      <w:r w:rsidR="00885488" w:rsidRPr="004518BD">
        <w:rPr>
          <w:rStyle w:val="Incipit"/>
          <w:lang w:val="it-IT"/>
        </w:rPr>
        <w:t>dominus</w:t>
      </w:r>
      <w:r w:rsidR="00EF5F70" w:rsidRPr="00363305">
        <w:rPr>
          <w:lang w:val="it-IT"/>
        </w:rPr>
        <w:t>$</w:t>
      </w:r>
      <w:r w:rsidR="00913211">
        <w:rPr>
          <w:lang w:val="it-IT"/>
        </w:rPr>
        <w:t>.</w:t>
      </w:r>
    </w:p>
    <w:p w:rsidR="00885488" w:rsidRPr="00736684" w:rsidRDefault="00885488" w:rsidP="00415109">
      <w:pPr>
        <w:pStyle w:val="berschrift1"/>
        <w:rPr>
          <w:lang w:val="it-IT"/>
        </w:rPr>
      </w:pPr>
      <w:r w:rsidRPr="00736684">
        <w:rPr>
          <w:lang w:val="it-IT"/>
        </w:rPr>
        <w:t xml:space="preserve">DOMINICA TERTIA </w:t>
      </w:r>
      <w:r w:rsidR="00EF5F70" w:rsidRPr="00736684">
        <w:rPr>
          <w:lang w:val="it-IT"/>
        </w:rPr>
        <w:t>|</w:t>
      </w:r>
      <w:r w:rsidRPr="00736684">
        <w:rPr>
          <w:lang w:val="it-IT"/>
        </w:rPr>
        <w:t>IN ADVENTA</w:t>
      </w:r>
      <w:r w:rsidR="00A74331" w:rsidRPr="00736684">
        <w:rPr>
          <w:lang w:val="it-IT"/>
        </w:rPr>
        <w:t>::</w:t>
      </w:r>
      <w:r w:rsidR="00EF5F70" w:rsidRPr="00736684">
        <w:rPr>
          <w:lang w:val="it-IT"/>
        </w:rPr>
        <w:t xml:space="preserve">IN </w:t>
      </w:r>
      <w:r w:rsidR="00A74331" w:rsidRPr="00736684">
        <w:rPr>
          <w:lang w:val="it-IT"/>
        </w:rPr>
        <w:t>ADVENTU|</w:t>
      </w:r>
      <w:r w:rsidRPr="00736684">
        <w:rPr>
          <w:lang w:val="it-IT"/>
        </w:rPr>
        <w:t xml:space="preserve"> DOMINI</w:t>
      </w:r>
    </w:p>
    <w:p w:rsidR="00885488" w:rsidRPr="00B779A9" w:rsidRDefault="00012E46" w:rsidP="00415109">
      <w:pPr>
        <w:rPr>
          <w:lang w:val="it-IT"/>
        </w:rPr>
      </w:pPr>
      <w:r w:rsidRPr="00736684">
        <w:rPr>
          <w:rStyle w:val="Time1"/>
          <w:lang w:val="it-IT"/>
        </w:rPr>
        <w:t>Ad vesperas</w:t>
      </w:r>
      <w:r w:rsidR="00885488" w:rsidRPr="00B779A9">
        <w:rPr>
          <w:lang w:val="it-IT"/>
        </w:rPr>
        <w:t xml:space="preserve"> RP </w:t>
      </w:r>
      <w:r w:rsidR="00885488" w:rsidRPr="00794880">
        <w:rPr>
          <w:rStyle w:val="Incipit"/>
          <w:lang w:val="it-IT"/>
        </w:rPr>
        <w:t>Ecce</w:t>
      </w:r>
      <w:r w:rsidR="005A362F" w:rsidRPr="005A362F">
        <w:rPr>
          <w:i/>
          <w:lang w:val="it-IT"/>
        </w:rPr>
        <w:t xml:space="preserve"> </w:t>
      </w:r>
      <w:r w:rsidR="00885488" w:rsidRPr="00794880">
        <w:rPr>
          <w:rStyle w:val="Incipit"/>
          <w:lang w:val="it-IT"/>
        </w:rPr>
        <w:t>radix</w:t>
      </w:r>
      <w:r w:rsidR="005A362F" w:rsidRPr="005A362F">
        <w:rPr>
          <w:i/>
          <w:lang w:val="it-IT"/>
        </w:rPr>
        <w:t xml:space="preserve"> </w:t>
      </w:r>
      <w:r w:rsidR="008402FA">
        <w:rPr>
          <w:rStyle w:val="Incipit"/>
          <w:lang w:val="it-IT"/>
        </w:rPr>
        <w:t>I</w:t>
      </w:r>
      <w:r w:rsidR="00885488" w:rsidRPr="00794880">
        <w:rPr>
          <w:rStyle w:val="Incipit"/>
          <w:lang w:val="it-IT"/>
        </w:rPr>
        <w:t>esse</w:t>
      </w:r>
      <w:r w:rsidR="00885488" w:rsidRPr="00B779A9">
        <w:rPr>
          <w:lang w:val="it-IT"/>
        </w:rPr>
        <w:t xml:space="preserve">. HY </w:t>
      </w:r>
      <w:r w:rsidR="00885488" w:rsidRPr="00794880">
        <w:rPr>
          <w:rStyle w:val="Incipit"/>
          <w:lang w:val="it-IT"/>
        </w:rPr>
        <w:t>Conditor</w:t>
      </w:r>
      <w:r w:rsidR="005A362F" w:rsidRPr="005A362F">
        <w:rPr>
          <w:i/>
          <w:lang w:val="it-IT"/>
        </w:rPr>
        <w:t xml:space="preserve"> </w:t>
      </w:r>
      <w:r w:rsidR="00885488" w:rsidRPr="00794880">
        <w:rPr>
          <w:rStyle w:val="Incipit"/>
          <w:lang w:val="it-IT"/>
        </w:rPr>
        <w:t>alme</w:t>
      </w:r>
      <w:r w:rsidR="005A362F" w:rsidRPr="005A362F">
        <w:rPr>
          <w:i/>
          <w:lang w:val="it-IT"/>
        </w:rPr>
        <w:t xml:space="preserve"> </w:t>
      </w:r>
      <w:r w:rsidR="004B3248" w:rsidRPr="00794880">
        <w:rPr>
          <w:rStyle w:val="Incipit"/>
          <w:lang w:val="it-IT"/>
        </w:rPr>
        <w:t>siderum</w:t>
      </w:r>
      <w:r w:rsidR="00885488" w:rsidRPr="00B779A9">
        <w:rPr>
          <w:lang w:val="it-IT"/>
        </w:rPr>
        <w:t xml:space="preserve">. VS </w:t>
      </w:r>
      <w:r w:rsidR="00885488" w:rsidRPr="00794880">
        <w:rPr>
          <w:rStyle w:val="Incipit"/>
          <w:lang w:val="it-IT"/>
        </w:rPr>
        <w:t>Rorate</w:t>
      </w:r>
      <w:r w:rsidR="005A362F" w:rsidRPr="005A362F">
        <w:rPr>
          <w:i/>
          <w:lang w:val="it-IT"/>
        </w:rPr>
        <w:t xml:space="preserve"> </w:t>
      </w:r>
      <w:r w:rsidR="00885488" w:rsidRPr="00794880">
        <w:rPr>
          <w:rStyle w:val="Incipit"/>
          <w:lang w:val="it-IT"/>
        </w:rPr>
        <w:t>caeli</w:t>
      </w:r>
      <w:r w:rsidR="00885488" w:rsidRPr="00B779A9">
        <w:rPr>
          <w:lang w:val="it-IT"/>
        </w:rPr>
        <w:t xml:space="preserve">. AM </w:t>
      </w:r>
      <w:r w:rsidR="00885488" w:rsidRPr="00794880">
        <w:rPr>
          <w:rStyle w:val="Incipit"/>
          <w:lang w:val="it-IT"/>
        </w:rPr>
        <w:t>O</w:t>
      </w:r>
      <w:r w:rsidR="005A362F" w:rsidRPr="005A362F">
        <w:rPr>
          <w:i/>
          <w:lang w:val="it-IT"/>
        </w:rPr>
        <w:t xml:space="preserve"> </w:t>
      </w:r>
      <w:r w:rsidR="00885488" w:rsidRPr="00B779A9">
        <w:rPr>
          <w:lang w:val="it-IT"/>
        </w:rPr>
        <w:t xml:space="preserve">quod occurrit. </w:t>
      </w:r>
      <w:r w:rsidR="00A82DEB" w:rsidRPr="00B779A9">
        <w:rPr>
          <w:lang w:val="it-IT"/>
        </w:rPr>
        <w:t xml:space="preserve">[BD] </w:t>
      </w:r>
      <w:r w:rsidR="005F6F99" w:rsidRPr="00794880">
        <w:rPr>
          <w:rStyle w:val="Incipit"/>
          <w:lang w:val="it-IT"/>
        </w:rPr>
        <w:t>Benedicamus</w:t>
      </w:r>
      <w:r w:rsidR="00A82DEB" w:rsidRPr="00B779A9">
        <w:rPr>
          <w:lang w:val="it-IT"/>
        </w:rPr>
        <w:t xml:space="preserve"> f</w:t>
      </w:r>
      <w:r w:rsidR="00885488" w:rsidRPr="00B779A9">
        <w:rPr>
          <w:lang w:val="it-IT"/>
        </w:rPr>
        <w:t>erialiter.</w:t>
      </w:r>
    </w:p>
    <w:p w:rsidR="00885488" w:rsidRPr="00B779A9" w:rsidRDefault="00012E46" w:rsidP="00415109">
      <w:pPr>
        <w:rPr>
          <w:lang w:val="it-IT"/>
        </w:rPr>
      </w:pPr>
      <w:r w:rsidRPr="00736684">
        <w:rPr>
          <w:rStyle w:val="Time1"/>
          <w:lang w:val="it-IT"/>
        </w:rPr>
        <w:lastRenderedPageBreak/>
        <w:t>Ad completorium</w:t>
      </w:r>
      <w:r w:rsidR="00885488" w:rsidRPr="00B779A9">
        <w:rPr>
          <w:lang w:val="it-IT"/>
        </w:rPr>
        <w:t xml:space="preserve"> HY </w:t>
      </w:r>
      <w:r w:rsidR="00885488" w:rsidRPr="00736684">
        <w:rPr>
          <w:rStyle w:val="Incipit"/>
          <w:lang w:val="it-IT"/>
        </w:rPr>
        <w:t>Veni redemptor</w:t>
      </w:r>
      <w:r w:rsidR="00885488" w:rsidRPr="00B779A9">
        <w:rPr>
          <w:lang w:val="it-IT"/>
        </w:rPr>
        <w:t xml:space="preserve">. AD </w:t>
      </w:r>
      <w:r w:rsidR="00885488" w:rsidRPr="00736684">
        <w:rPr>
          <w:rStyle w:val="Incipit"/>
          <w:lang w:val="it-IT"/>
        </w:rPr>
        <w:t xml:space="preserve">Qui </w:t>
      </w:r>
      <w:r w:rsidR="00872B44" w:rsidRPr="00736684">
        <w:rPr>
          <w:rStyle w:val="Incipit"/>
          <w:lang w:val="it-IT"/>
        </w:rPr>
        <w:t>vent</w:t>
      </w:r>
      <w:r w:rsidR="00885488" w:rsidRPr="00736684">
        <w:rPr>
          <w:rStyle w:val="Incipit"/>
          <w:lang w:val="it-IT"/>
        </w:rPr>
        <w:t>urus est veniet</w:t>
      </w:r>
      <w:r w:rsidR="00885488" w:rsidRPr="00B779A9">
        <w:rPr>
          <w:lang w:val="it-IT"/>
        </w:rPr>
        <w:t>.</w:t>
      </w:r>
    </w:p>
    <w:p w:rsidR="00184009" w:rsidRDefault="00012E46" w:rsidP="00415109">
      <w:pPr>
        <w:rPr>
          <w:lang w:val="fr-FR"/>
        </w:rPr>
      </w:pPr>
      <w:r w:rsidRPr="00736684">
        <w:rPr>
          <w:rStyle w:val="Time1"/>
          <w:lang w:val="fr-FR"/>
        </w:rPr>
        <w:t>Ad matutinum</w:t>
      </w:r>
      <w:r w:rsidR="00885488" w:rsidRPr="00B779A9">
        <w:rPr>
          <w:lang w:val="fr-FR"/>
        </w:rPr>
        <w:t xml:space="preserve"> I</w:t>
      </w:r>
      <w:r w:rsidR="00A82DEB" w:rsidRPr="00B779A9">
        <w:rPr>
          <w:lang w:val="fr-FR"/>
        </w:rPr>
        <w:t>N</w:t>
      </w:r>
      <w:r w:rsidR="00885488" w:rsidRPr="00B779A9">
        <w:rPr>
          <w:lang w:val="fr-FR"/>
        </w:rPr>
        <w:t xml:space="preserve">V </w:t>
      </w:r>
      <w:r w:rsidR="00885488" w:rsidRPr="00794880">
        <w:rPr>
          <w:rStyle w:val="Incipit"/>
          <w:lang w:val="fr-FR"/>
        </w:rPr>
        <w:t>Dominum</w:t>
      </w:r>
      <w:r w:rsidR="005A362F" w:rsidRPr="005A362F">
        <w:rPr>
          <w:i/>
          <w:lang w:val="fr-FR"/>
        </w:rPr>
        <w:t xml:space="preserve"> </w:t>
      </w:r>
      <w:r w:rsidR="00885488" w:rsidRPr="00794880">
        <w:rPr>
          <w:rStyle w:val="Incipit"/>
          <w:lang w:val="fr-FR"/>
        </w:rPr>
        <w:t>qui</w:t>
      </w:r>
      <w:r w:rsidR="005A362F" w:rsidRPr="005A362F">
        <w:rPr>
          <w:i/>
          <w:lang w:val="fr-FR"/>
        </w:rPr>
        <w:t xml:space="preserve"> </w:t>
      </w:r>
      <w:r w:rsidR="00872B44" w:rsidRPr="00794880">
        <w:rPr>
          <w:rStyle w:val="Incipit"/>
          <w:lang w:val="fr-FR"/>
        </w:rPr>
        <w:t>vent</w:t>
      </w:r>
      <w:r w:rsidR="00885488" w:rsidRPr="00794880">
        <w:rPr>
          <w:rStyle w:val="Incipit"/>
          <w:lang w:val="fr-FR"/>
        </w:rPr>
        <w:t>urus</w:t>
      </w:r>
      <w:r w:rsidR="005A362F" w:rsidRPr="005A362F">
        <w:rPr>
          <w:i/>
          <w:lang w:val="fr-FR"/>
        </w:rPr>
        <w:t xml:space="preserve"> </w:t>
      </w:r>
      <w:r w:rsidR="00885488" w:rsidRPr="00794880">
        <w:rPr>
          <w:rStyle w:val="Incipit"/>
          <w:lang w:val="fr-FR"/>
        </w:rPr>
        <w:t>est</w:t>
      </w:r>
      <w:r w:rsidR="00885488" w:rsidRPr="00B779A9">
        <w:rPr>
          <w:lang w:val="fr-FR"/>
        </w:rPr>
        <w:t xml:space="preserve">. </w:t>
      </w:r>
      <w:r w:rsidR="00982EF5" w:rsidRPr="00B779A9">
        <w:rPr>
          <w:lang w:val="fr-FR"/>
        </w:rPr>
        <w:t>Hymnu</w:t>
      </w:r>
      <w:r w:rsidR="00885488" w:rsidRPr="00B779A9">
        <w:rPr>
          <w:lang w:val="fr-FR"/>
        </w:rPr>
        <w:t xml:space="preserve">s et antiphonae </w:t>
      </w:r>
      <w:r w:rsidR="00885488" w:rsidRPr="004518BD">
        <w:rPr>
          <w:lang w:val="fr-FR"/>
        </w:rPr>
        <w:t>super nocturnos</w:t>
      </w:r>
      <w:r w:rsidR="00885488" w:rsidRPr="00B779A9">
        <w:rPr>
          <w:lang w:val="fr-FR"/>
        </w:rPr>
        <w:t xml:space="preserve"> cum suis versiculis ut in prima</w:t>
      </w:r>
      <w:r w:rsidR="00A82DEB" w:rsidRPr="00B779A9">
        <w:rPr>
          <w:lang w:val="fr-FR"/>
        </w:rPr>
        <w:t xml:space="preserve"> dominica dicantur. </w:t>
      </w:r>
    </w:p>
    <w:p w:rsidR="00885488" w:rsidRPr="004518BD" w:rsidRDefault="00184009" w:rsidP="00415109">
      <w:pPr>
        <w:rPr>
          <w:lang w:val="en-US"/>
        </w:rPr>
      </w:pPr>
      <w:r w:rsidRPr="004518BD">
        <w:rPr>
          <w:rStyle w:val="Time2"/>
          <w:lang w:val="fr-FR"/>
        </w:rPr>
        <w:t>[In primo nocturno]</w:t>
      </w:r>
      <w:r>
        <w:rPr>
          <w:lang w:val="fr-FR"/>
        </w:rPr>
        <w:t xml:space="preserve"> </w:t>
      </w:r>
      <w:r w:rsidR="00A82DEB" w:rsidRPr="00B779A9">
        <w:rPr>
          <w:lang w:val="fr-FR"/>
        </w:rPr>
        <w:t>Lectiones t</w:t>
      </w:r>
      <w:r w:rsidR="00012E46">
        <w:rPr>
          <w:lang w:val="fr-FR"/>
        </w:rPr>
        <w:t>res ex</w:t>
      </w:r>
      <w:r w:rsidR="00166EE3">
        <w:rPr>
          <w:lang w:val="fr-FR"/>
        </w:rPr>
        <w:t xml:space="preserve"> Isaia.</w:t>
      </w:r>
      <w:r w:rsidR="00885488" w:rsidRPr="00B779A9">
        <w:rPr>
          <w:lang w:val="fr-FR"/>
        </w:rPr>
        <w:t xml:space="preserve"> </w:t>
      </w:r>
      <w:r w:rsidR="00885488" w:rsidRPr="004518BD">
        <w:rPr>
          <w:lang w:val="en-US"/>
        </w:rPr>
        <w:t xml:space="preserve">RP </w:t>
      </w:r>
      <w:r w:rsidR="00885488" w:rsidRPr="004518BD">
        <w:rPr>
          <w:rStyle w:val="Incipit"/>
          <w:lang w:val="en-US"/>
        </w:rPr>
        <w:t>Ecce</w:t>
      </w:r>
      <w:r w:rsidR="005A362F" w:rsidRPr="004518BD">
        <w:rPr>
          <w:i/>
          <w:lang w:val="en-US"/>
        </w:rPr>
        <w:t xml:space="preserve"> </w:t>
      </w:r>
      <w:r w:rsidR="00885488" w:rsidRPr="004518BD">
        <w:rPr>
          <w:rStyle w:val="Incipit"/>
          <w:lang w:val="en-US"/>
        </w:rPr>
        <w:t>apparebit</w:t>
      </w:r>
      <w:r w:rsidR="005A362F" w:rsidRPr="004518BD">
        <w:rPr>
          <w:i/>
          <w:lang w:val="en-US"/>
        </w:rPr>
        <w:t xml:space="preserve"> </w:t>
      </w:r>
      <w:r w:rsidR="00885488" w:rsidRPr="004518BD">
        <w:rPr>
          <w:rStyle w:val="Incipit"/>
          <w:lang w:val="en-US"/>
        </w:rPr>
        <w:t>dominus</w:t>
      </w:r>
      <w:r w:rsidR="00794880" w:rsidRPr="004518BD">
        <w:rPr>
          <w:lang w:val="en-US"/>
        </w:rPr>
        <w:t xml:space="preserve">. </w:t>
      </w:r>
      <w:r w:rsidR="00BA24A1" w:rsidRPr="004518BD">
        <w:rPr>
          <w:lang w:val="en-US"/>
        </w:rPr>
        <w:t>[</w:t>
      </w:r>
      <w:r w:rsidR="00885488" w:rsidRPr="004518BD">
        <w:rPr>
          <w:lang w:val="en-US"/>
        </w:rPr>
        <w:t>RP</w:t>
      </w:r>
      <w:r w:rsidR="00BA24A1" w:rsidRPr="004518BD">
        <w:rPr>
          <w:lang w:val="en-US"/>
        </w:rPr>
        <w:t>]</w:t>
      </w:r>
      <w:r w:rsidR="005A362F" w:rsidRPr="004518BD">
        <w:rPr>
          <w:i/>
          <w:lang w:val="en-US"/>
        </w:rPr>
        <w:t xml:space="preserve"> </w:t>
      </w:r>
      <w:r w:rsidR="00E56159" w:rsidRPr="004518BD">
        <w:rPr>
          <w:rStyle w:val="Incipit"/>
          <w:lang w:val="en-US"/>
        </w:rPr>
        <w:t>Bethlehem</w:t>
      </w:r>
      <w:r w:rsidR="005A362F" w:rsidRPr="004518BD">
        <w:rPr>
          <w:i/>
          <w:lang w:val="en-US"/>
        </w:rPr>
        <w:t xml:space="preserve"> </w:t>
      </w:r>
      <w:r w:rsidR="00885488" w:rsidRPr="004518BD">
        <w:rPr>
          <w:rStyle w:val="Incipit"/>
          <w:lang w:val="en-US"/>
        </w:rPr>
        <w:t>ci</w:t>
      </w:r>
      <w:r w:rsidR="00D66EA2" w:rsidRPr="004518BD">
        <w:rPr>
          <w:rStyle w:val="Incipit"/>
          <w:lang w:val="en-US"/>
        </w:rPr>
        <w:t>vita</w:t>
      </w:r>
      <w:r w:rsidR="00885488" w:rsidRPr="004518BD">
        <w:rPr>
          <w:rStyle w:val="Incipit"/>
          <w:lang w:val="en-US"/>
        </w:rPr>
        <w:t>s</w:t>
      </w:r>
      <w:r w:rsidR="00794880" w:rsidRPr="004518BD">
        <w:rPr>
          <w:lang w:val="en-US"/>
        </w:rPr>
        <w:t xml:space="preserve">. </w:t>
      </w:r>
      <w:r w:rsidR="00BA24A1" w:rsidRPr="004518BD">
        <w:rPr>
          <w:lang w:val="en-US"/>
        </w:rPr>
        <w:t>[</w:t>
      </w:r>
      <w:r w:rsidR="00885488" w:rsidRPr="004518BD">
        <w:rPr>
          <w:lang w:val="en-US"/>
        </w:rPr>
        <w:t>RP</w:t>
      </w:r>
      <w:r w:rsidR="00BA24A1" w:rsidRPr="004518BD">
        <w:rPr>
          <w:lang w:val="en-US"/>
        </w:rPr>
        <w:t>]</w:t>
      </w:r>
      <w:r w:rsidR="00885488" w:rsidRPr="004518BD">
        <w:rPr>
          <w:lang w:val="en-US"/>
        </w:rPr>
        <w:t xml:space="preserve"> </w:t>
      </w:r>
      <w:r w:rsidR="00885488" w:rsidRPr="004518BD">
        <w:rPr>
          <w:rStyle w:val="Incipit"/>
          <w:lang w:val="en-US"/>
        </w:rPr>
        <w:t>Qui</w:t>
      </w:r>
      <w:r w:rsidR="005A362F" w:rsidRPr="004518BD">
        <w:rPr>
          <w:i/>
          <w:lang w:val="en-US"/>
        </w:rPr>
        <w:t xml:space="preserve"> </w:t>
      </w:r>
      <w:r w:rsidR="00872B44" w:rsidRPr="004518BD">
        <w:rPr>
          <w:rStyle w:val="Incipit"/>
          <w:lang w:val="en-US"/>
        </w:rPr>
        <w:t>vent</w:t>
      </w:r>
      <w:r w:rsidR="00885488" w:rsidRPr="004518BD">
        <w:rPr>
          <w:rStyle w:val="Incipit"/>
          <w:lang w:val="en-US"/>
        </w:rPr>
        <w:t>urus</w:t>
      </w:r>
      <w:r w:rsidR="00885488" w:rsidRPr="004518BD">
        <w:rPr>
          <w:lang w:val="en-US"/>
        </w:rPr>
        <w:t>.</w:t>
      </w:r>
    </w:p>
    <w:p w:rsidR="00885488" w:rsidRPr="004518BD" w:rsidRDefault="00012E46" w:rsidP="00415109">
      <w:pPr>
        <w:rPr>
          <w:lang w:val="en-US"/>
        </w:rPr>
      </w:pPr>
      <w:r w:rsidRPr="004518BD">
        <w:rPr>
          <w:rStyle w:val="Time2"/>
          <w:lang w:val="en-US"/>
        </w:rPr>
        <w:t>In secundo nocturno</w:t>
      </w:r>
      <w:r w:rsidR="00885488" w:rsidRPr="004518BD">
        <w:rPr>
          <w:lang w:val="en-US"/>
        </w:rPr>
        <w:t xml:space="preserve"> </w:t>
      </w:r>
      <w:r w:rsidRPr="004518BD">
        <w:rPr>
          <w:lang w:val="en-US"/>
        </w:rPr>
        <w:t>%D::</w:t>
      </w:r>
      <w:r w:rsidR="00DD22F1" w:rsidRPr="004518BD">
        <w:rPr>
          <w:lang w:val="en-US"/>
        </w:rPr>
        <w:t>a</w:t>
      </w:r>
      <w:r w:rsidR="008402FA" w:rsidRPr="004518BD">
        <w:rPr>
          <w:lang w:val="en-US"/>
        </w:rPr>
        <w:t>ntiphonae</w:t>
      </w:r>
      <w:r w:rsidRPr="004518BD">
        <w:rPr>
          <w:lang w:val="en-US"/>
        </w:rPr>
        <w:t>%</w:t>
      </w:r>
      <w:r w:rsidR="00EF5F70" w:rsidRPr="004518BD">
        <w:rPr>
          <w:lang w:val="en-US"/>
        </w:rPr>
        <w:t xml:space="preserve"> </w:t>
      </w:r>
      <w:r w:rsidR="00DD22F1" w:rsidRPr="004518BD">
        <w:rPr>
          <w:lang w:val="en-US"/>
        </w:rPr>
        <w:t>l</w:t>
      </w:r>
      <w:r w:rsidR="00EF5F70" w:rsidRPr="004518BD">
        <w:rPr>
          <w:lang w:val="en-US"/>
        </w:rPr>
        <w:t>ectiones ex volumine hiemali de tempore. [LS]</w:t>
      </w:r>
      <w:r w:rsidR="00885488" w:rsidRPr="004518BD">
        <w:rPr>
          <w:lang w:val="en-US"/>
        </w:rPr>
        <w:t xml:space="preserve"> </w:t>
      </w:r>
      <w:r w:rsidR="00885488" w:rsidRPr="004518BD">
        <w:rPr>
          <w:rStyle w:val="Incipit"/>
          <w:lang w:val="en-US"/>
        </w:rPr>
        <w:t>Qui sunt in illa nocte duo in lecto</w:t>
      </w:r>
      <w:r w:rsidR="00EF5F70" w:rsidRPr="004518BD">
        <w:rPr>
          <w:lang w:val="en-US"/>
        </w:rPr>
        <w:t>.</w:t>
      </w:r>
      <w:r w:rsidR="00885488" w:rsidRPr="004518BD">
        <w:rPr>
          <w:lang w:val="en-US"/>
        </w:rPr>
        <w:t xml:space="preserve"> RP </w:t>
      </w:r>
      <w:r w:rsidR="00885488" w:rsidRPr="004518BD">
        <w:rPr>
          <w:rStyle w:val="Incipit"/>
          <w:lang w:val="en-US"/>
        </w:rPr>
        <w:t xml:space="preserve">Suscipe </w:t>
      </w:r>
      <w:r w:rsidR="009A6D20" w:rsidRPr="004518BD">
        <w:rPr>
          <w:rStyle w:val="Incipit"/>
          <w:lang w:val="en-US"/>
        </w:rPr>
        <w:t>verb</w:t>
      </w:r>
      <w:r w:rsidR="00885488" w:rsidRPr="004518BD">
        <w:rPr>
          <w:rStyle w:val="Incipit"/>
          <w:lang w:val="en-US"/>
        </w:rPr>
        <w:t>um</w:t>
      </w:r>
      <w:r w:rsidR="00885488" w:rsidRPr="004518BD">
        <w:rPr>
          <w:lang w:val="en-US"/>
        </w:rPr>
        <w:t xml:space="preserve">. </w:t>
      </w:r>
      <w:r w:rsidR="00BA24A1" w:rsidRPr="004518BD">
        <w:rPr>
          <w:lang w:val="en-US"/>
        </w:rPr>
        <w:t>[</w:t>
      </w:r>
      <w:r w:rsidR="00885488" w:rsidRPr="004518BD">
        <w:rPr>
          <w:lang w:val="en-US"/>
        </w:rPr>
        <w:t>RP</w:t>
      </w:r>
      <w:r w:rsidR="00BA24A1" w:rsidRPr="004518BD">
        <w:rPr>
          <w:lang w:val="en-US"/>
        </w:rPr>
        <w:t>]</w:t>
      </w:r>
      <w:r w:rsidR="00885488" w:rsidRPr="004518BD">
        <w:rPr>
          <w:lang w:val="en-US"/>
        </w:rPr>
        <w:t xml:space="preserve"> </w:t>
      </w:r>
      <w:r w:rsidR="00DD22F1" w:rsidRPr="004518BD">
        <w:rPr>
          <w:rStyle w:val="Incipit"/>
          <w:lang w:val="en-US"/>
        </w:rPr>
        <w:t xml:space="preserve">Aegypte </w:t>
      </w:r>
      <w:r w:rsidR="00885488" w:rsidRPr="004518BD">
        <w:rPr>
          <w:rStyle w:val="Incipit"/>
          <w:lang w:val="en-US"/>
        </w:rPr>
        <w:t>noli flere</w:t>
      </w:r>
      <w:r w:rsidR="00885488" w:rsidRPr="004518BD">
        <w:rPr>
          <w:lang w:val="en-US"/>
        </w:rPr>
        <w:t xml:space="preserve">. </w:t>
      </w:r>
      <w:r w:rsidR="00BA24A1" w:rsidRPr="004518BD">
        <w:rPr>
          <w:lang w:val="en-US"/>
        </w:rPr>
        <w:t>[</w:t>
      </w:r>
      <w:r w:rsidR="00885488" w:rsidRPr="004518BD">
        <w:rPr>
          <w:lang w:val="en-US"/>
        </w:rPr>
        <w:t>RP</w:t>
      </w:r>
      <w:r w:rsidR="00BA24A1" w:rsidRPr="004518BD">
        <w:rPr>
          <w:lang w:val="en-US"/>
        </w:rPr>
        <w:t>]</w:t>
      </w:r>
      <w:r w:rsidR="00885488" w:rsidRPr="004518BD">
        <w:rPr>
          <w:lang w:val="en-US"/>
        </w:rPr>
        <w:t xml:space="preserve"> </w:t>
      </w:r>
      <w:r w:rsidR="00885488" w:rsidRPr="004518BD">
        <w:rPr>
          <w:rStyle w:val="Incipit"/>
          <w:lang w:val="en-US"/>
        </w:rPr>
        <w:t>Prope est</w:t>
      </w:r>
      <w:r w:rsidR="00885488" w:rsidRPr="004518BD">
        <w:rPr>
          <w:lang w:val="en-US"/>
        </w:rPr>
        <w:t>.</w:t>
      </w:r>
    </w:p>
    <w:p w:rsidR="00DD22F1" w:rsidRDefault="00012E46" w:rsidP="00415109">
      <w:pPr>
        <w:rPr>
          <w:lang w:val="fr-FR"/>
        </w:rPr>
      </w:pPr>
      <w:r w:rsidRPr="004518BD">
        <w:rPr>
          <w:rStyle w:val="Time2"/>
          <w:lang w:val="en-US"/>
        </w:rPr>
        <w:t>In tertio nocturno</w:t>
      </w:r>
      <w:r w:rsidR="00885488" w:rsidRPr="004518BD">
        <w:rPr>
          <w:lang w:val="en-US"/>
        </w:rPr>
        <w:t xml:space="preserve"> </w:t>
      </w:r>
      <w:r w:rsidRPr="004518BD">
        <w:rPr>
          <w:lang w:val="en-US"/>
        </w:rPr>
        <w:t>%D::</w:t>
      </w:r>
      <w:r w:rsidR="00DD22F1" w:rsidRPr="004518BD">
        <w:rPr>
          <w:lang w:val="en-US"/>
        </w:rPr>
        <w:t>antiphonae</w:t>
      </w:r>
      <w:r w:rsidRPr="004518BD">
        <w:rPr>
          <w:lang w:val="en-US"/>
        </w:rPr>
        <w:t>%</w:t>
      </w:r>
      <w:r w:rsidR="00EF5F70" w:rsidRPr="004518BD">
        <w:rPr>
          <w:lang w:val="en-US"/>
        </w:rPr>
        <w:t xml:space="preserve"> </w:t>
      </w:r>
      <w:r w:rsidR="00885488" w:rsidRPr="004518BD">
        <w:rPr>
          <w:lang w:val="en-US"/>
        </w:rPr>
        <w:t xml:space="preserve">EV </w:t>
      </w:r>
      <w:r w:rsidR="00885488" w:rsidRPr="004518BD">
        <w:rPr>
          <w:rStyle w:val="Incipit"/>
          <w:lang w:val="en-US"/>
        </w:rPr>
        <w:t>Cum audisset Ioannes</w:t>
      </w:r>
      <w:r w:rsidR="00885488" w:rsidRPr="004518BD">
        <w:rPr>
          <w:lang w:val="en-US"/>
        </w:rPr>
        <w:t xml:space="preserve">. RP </w:t>
      </w:r>
      <w:r w:rsidR="00885488" w:rsidRPr="004518BD">
        <w:rPr>
          <w:rStyle w:val="Incipit"/>
          <w:lang w:val="en-US"/>
        </w:rPr>
        <w:t>Descendet dominus</w:t>
      </w:r>
      <w:r w:rsidR="00885488" w:rsidRPr="004518BD">
        <w:rPr>
          <w:lang w:val="en-US"/>
        </w:rPr>
        <w:t xml:space="preserve">. </w:t>
      </w:r>
      <w:r w:rsidR="00BA24A1" w:rsidRPr="004518BD">
        <w:rPr>
          <w:lang w:val="en-US"/>
        </w:rPr>
        <w:t>[</w:t>
      </w:r>
      <w:r w:rsidR="00885488" w:rsidRPr="004518BD">
        <w:rPr>
          <w:lang w:val="en-US"/>
        </w:rPr>
        <w:t>RP</w:t>
      </w:r>
      <w:r w:rsidR="00BA24A1" w:rsidRPr="004518BD">
        <w:rPr>
          <w:lang w:val="en-US"/>
        </w:rPr>
        <w:t>]</w:t>
      </w:r>
      <w:r w:rsidR="00885488" w:rsidRPr="004518BD">
        <w:rPr>
          <w:lang w:val="en-US"/>
        </w:rPr>
        <w:t xml:space="preserve"> </w:t>
      </w:r>
      <w:r w:rsidR="00885488" w:rsidRPr="004518BD">
        <w:rPr>
          <w:rStyle w:val="Incipit"/>
          <w:lang w:val="en-US"/>
        </w:rPr>
        <w:t>Docebit nos</w:t>
      </w:r>
      <w:r w:rsidR="00885488" w:rsidRPr="004518BD">
        <w:rPr>
          <w:lang w:val="en-US"/>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736684">
        <w:rPr>
          <w:rStyle w:val="Incipit"/>
          <w:lang w:val="fr-FR"/>
        </w:rPr>
        <w:t xml:space="preserve">Ecce radix </w:t>
      </w:r>
      <w:r w:rsidR="00DD22F1" w:rsidRPr="00736684">
        <w:rPr>
          <w:rStyle w:val="Incipit"/>
          <w:lang w:val="fr-FR"/>
        </w:rPr>
        <w:t>I</w:t>
      </w:r>
      <w:r w:rsidR="00885488" w:rsidRPr="00736684">
        <w:rPr>
          <w:rStyle w:val="Incipit"/>
          <w:lang w:val="fr-FR"/>
        </w:rPr>
        <w:t>esse</w:t>
      </w:r>
      <w:r w:rsidR="00885488" w:rsidRPr="00B779A9">
        <w:rPr>
          <w:lang w:val="fr-FR"/>
        </w:rPr>
        <w:t>.</w:t>
      </w:r>
      <w:r w:rsidR="00EF2D89" w:rsidRPr="00B779A9">
        <w:rPr>
          <w:lang w:val="fr-FR"/>
        </w:rPr>
        <w:t xml:space="preserve"> </w:t>
      </w:r>
    </w:p>
    <w:p w:rsidR="00885488" w:rsidRPr="00736684" w:rsidRDefault="00EF2D89" w:rsidP="00415109">
      <w:r w:rsidRPr="00B779A9">
        <w:rPr>
          <w:lang w:val="fr-FR"/>
        </w:rPr>
        <w:t>(112v)</w:t>
      </w:r>
      <w:r w:rsidR="00DD22F1">
        <w:rPr>
          <w:lang w:val="fr-FR"/>
        </w:rPr>
        <w:t xml:space="preserve"> </w:t>
      </w:r>
      <w:r w:rsidR="00012E46" w:rsidRPr="00736684">
        <w:rPr>
          <w:rStyle w:val="Time1"/>
          <w:lang w:val="fr-FR"/>
        </w:rPr>
        <w:t>Ad laudes</w:t>
      </w:r>
      <w:r w:rsidR="00885488" w:rsidRPr="00B779A9">
        <w:rPr>
          <w:lang w:val="fr-FR"/>
        </w:rPr>
        <w:t xml:space="preserve"> AN </w:t>
      </w:r>
      <w:r w:rsidR="00885488" w:rsidRPr="00736684">
        <w:rPr>
          <w:rStyle w:val="Incipit"/>
          <w:lang w:val="fr-FR"/>
        </w:rPr>
        <w:t>Veniet dominus et non tardabit</w:t>
      </w:r>
      <w:r w:rsidR="00885488" w:rsidRPr="00B779A9">
        <w:rPr>
          <w:lang w:val="fr-FR"/>
        </w:rPr>
        <w:t xml:space="preserve"> cum reliquis. </w:t>
      </w:r>
      <w:r w:rsidR="00885488" w:rsidRPr="00736684">
        <w:rPr>
          <w:lang w:val="fr-FR"/>
        </w:rPr>
        <w:t xml:space="preserve">HY </w:t>
      </w:r>
      <w:r w:rsidR="00885488" w:rsidRPr="00736684">
        <w:rPr>
          <w:rStyle w:val="Incipit"/>
          <w:lang w:val="fr-FR"/>
        </w:rPr>
        <w:t>Vox clara ecce intonat</w:t>
      </w:r>
      <w:r w:rsidR="00885488" w:rsidRPr="00736684">
        <w:rPr>
          <w:lang w:val="fr-FR"/>
        </w:rPr>
        <w:t xml:space="preserve">. VS </w:t>
      </w:r>
      <w:r w:rsidR="00885488" w:rsidRPr="00736684">
        <w:rPr>
          <w:rStyle w:val="Incipit"/>
          <w:lang w:val="fr-FR"/>
        </w:rPr>
        <w:t>Vox clamantis</w:t>
      </w:r>
      <w:r w:rsidR="00885488" w:rsidRPr="00736684">
        <w:rPr>
          <w:lang w:val="fr-FR"/>
        </w:rPr>
        <w:t xml:space="preserve">. AB </w:t>
      </w:r>
      <w:r w:rsidR="00885488" w:rsidRPr="00736684">
        <w:rPr>
          <w:rStyle w:val="Incipit"/>
          <w:lang w:val="fr-FR"/>
        </w:rPr>
        <w:t>Ioannes autem cum audisset</w:t>
      </w:r>
      <w:r w:rsidR="00885488" w:rsidRPr="00736684">
        <w:rPr>
          <w:lang w:val="fr-FR"/>
        </w:rPr>
        <w:t xml:space="preserve">. </w:t>
      </w:r>
      <w:r w:rsidRPr="00736684">
        <w:t xml:space="preserve">[BD] </w:t>
      </w:r>
      <w:r w:rsidR="005F6F99" w:rsidRPr="00012E46">
        <w:rPr>
          <w:rStyle w:val="Incipit"/>
        </w:rPr>
        <w:t>Benedicamus</w:t>
      </w:r>
      <w:r w:rsidRPr="00736684">
        <w:t xml:space="preserve"> f</w:t>
      </w:r>
      <w:r w:rsidR="00885488" w:rsidRPr="00736684">
        <w:t>erialiter.</w:t>
      </w:r>
    </w:p>
    <w:p w:rsidR="00885488" w:rsidRPr="00736684" w:rsidRDefault="00012E46" w:rsidP="00415109">
      <w:r w:rsidRPr="00CB0317">
        <w:rPr>
          <w:rStyle w:val="Time1"/>
        </w:rPr>
        <w:t>Ad</w:t>
      </w:r>
      <w:r>
        <w:rPr>
          <w:rStyle w:val="Time1"/>
        </w:rPr>
        <w:t xml:space="preserve"> primam</w:t>
      </w:r>
      <w:r w:rsidR="00885488" w:rsidRPr="00736684">
        <w:t xml:space="preserve"> AN </w:t>
      </w:r>
      <w:r w:rsidR="00E56159" w:rsidRPr="00012E46">
        <w:rPr>
          <w:rStyle w:val="Incipit"/>
        </w:rPr>
        <w:t>Bethlehem</w:t>
      </w:r>
      <w:r w:rsidR="00885488" w:rsidRPr="00012E46">
        <w:rPr>
          <w:rStyle w:val="Incipit"/>
        </w:rPr>
        <w:t xml:space="preserve"> non es minima</w:t>
      </w:r>
      <w:r w:rsidR="00885488" w:rsidRPr="00736684">
        <w:t>.</w:t>
      </w:r>
    </w:p>
    <w:p w:rsidR="00885488" w:rsidRDefault="00012E46" w:rsidP="00415109">
      <w:pPr>
        <w:rPr>
          <w:lang w:val="en-US"/>
        </w:rPr>
      </w:pPr>
      <w:r w:rsidRPr="00736684">
        <w:rPr>
          <w:rStyle w:val="Time1"/>
          <w:lang w:val="en-US"/>
        </w:rPr>
        <w:t>Ad tertiam</w:t>
      </w:r>
      <w:r w:rsidR="00885488">
        <w:rPr>
          <w:lang w:val="en-US"/>
        </w:rPr>
        <w:t xml:space="preserve"> AN </w:t>
      </w:r>
      <w:r w:rsidR="00885488" w:rsidRPr="00736684">
        <w:rPr>
          <w:rStyle w:val="Incipit"/>
          <w:lang w:val="en-US"/>
        </w:rPr>
        <w:t>Ite dicite Ioanni</w:t>
      </w:r>
      <w:r w:rsidR="00885488">
        <w:rPr>
          <w:lang w:val="en-US"/>
        </w:rPr>
        <w:t>.</w:t>
      </w:r>
    </w:p>
    <w:p w:rsidR="00885488" w:rsidRPr="00B779A9" w:rsidRDefault="00012E46" w:rsidP="00415109">
      <w:pPr>
        <w:rPr>
          <w:lang w:val="it-IT"/>
        </w:rPr>
      </w:pPr>
      <w:r w:rsidRPr="00736684">
        <w:rPr>
          <w:rStyle w:val="Time1"/>
          <w:lang w:val="it-IT"/>
        </w:rPr>
        <w:t>Ad processionem</w:t>
      </w:r>
      <w:r w:rsidR="00885488" w:rsidRPr="00B779A9">
        <w:rPr>
          <w:lang w:val="it-IT"/>
        </w:rPr>
        <w:t xml:space="preserve"> R</w:t>
      </w:r>
      <w:r w:rsidR="00EF2D89" w:rsidRPr="00B779A9">
        <w:rPr>
          <w:lang w:val="it-IT"/>
        </w:rPr>
        <w:t>P</w:t>
      </w:r>
      <w:r w:rsidR="00885488" w:rsidRPr="00B779A9">
        <w:rPr>
          <w:lang w:val="it-IT"/>
        </w:rPr>
        <w:t xml:space="preserve">P </w:t>
      </w:r>
      <w:r w:rsidR="00885488" w:rsidRPr="00736684">
        <w:rPr>
          <w:rStyle w:val="Incipit"/>
          <w:lang w:val="it-IT"/>
        </w:rPr>
        <w:t xml:space="preserve">Suscipe </w:t>
      </w:r>
      <w:r w:rsidR="009A6D20" w:rsidRPr="00736684">
        <w:rPr>
          <w:rStyle w:val="Incipit"/>
          <w:lang w:val="it-IT"/>
        </w:rPr>
        <w:t>verb</w:t>
      </w:r>
      <w:r w:rsidR="00885488" w:rsidRPr="00736684">
        <w:rPr>
          <w:rStyle w:val="Incipit"/>
          <w:lang w:val="it-IT"/>
        </w:rPr>
        <w:t>um</w:t>
      </w:r>
      <w:r w:rsidR="00885488" w:rsidRPr="00B779A9">
        <w:rPr>
          <w:lang w:val="it-IT"/>
        </w:rPr>
        <w:t>. In reditu R</w:t>
      </w:r>
      <w:r w:rsidR="00EF2D89" w:rsidRPr="00B779A9">
        <w:rPr>
          <w:lang w:val="it-IT"/>
        </w:rPr>
        <w:t>P</w:t>
      </w:r>
      <w:r w:rsidR="00885488" w:rsidRPr="00B779A9">
        <w:rPr>
          <w:lang w:val="it-IT"/>
        </w:rPr>
        <w:t xml:space="preserve">P </w:t>
      </w:r>
      <w:r w:rsidR="00885488" w:rsidRPr="00736684">
        <w:rPr>
          <w:rStyle w:val="Incipit"/>
          <w:lang w:val="it-IT"/>
        </w:rPr>
        <w:t>Veni domine et noli tardare</w:t>
      </w:r>
      <w:r w:rsidR="00885488" w:rsidRPr="00B779A9">
        <w:rPr>
          <w:lang w:val="it-IT"/>
        </w:rPr>
        <w:t>.</w:t>
      </w:r>
    </w:p>
    <w:p w:rsidR="00885488" w:rsidRPr="00B779A9" w:rsidRDefault="00012E46" w:rsidP="00415109">
      <w:pPr>
        <w:rPr>
          <w:lang w:val="it-IT"/>
        </w:rPr>
      </w:pPr>
      <w:r w:rsidRPr="00736684">
        <w:rPr>
          <w:rStyle w:val="Time1"/>
          <w:lang w:val="it-IT"/>
        </w:rPr>
        <w:t>Ad missam</w:t>
      </w:r>
      <w:r w:rsidR="00885488" w:rsidRPr="00B779A9">
        <w:rPr>
          <w:lang w:val="it-IT"/>
        </w:rPr>
        <w:t xml:space="preserve"> IN </w:t>
      </w:r>
      <w:r w:rsidR="00885488" w:rsidRPr="00736684">
        <w:rPr>
          <w:rStyle w:val="Incipit"/>
          <w:lang w:val="it-IT"/>
        </w:rPr>
        <w:t>Gaudete in domino</w:t>
      </w:r>
      <w:r w:rsidR="00885488" w:rsidRPr="00B779A9">
        <w:rPr>
          <w:lang w:val="it-IT"/>
        </w:rPr>
        <w:t xml:space="preserve">. </w:t>
      </w:r>
      <w:r w:rsidR="00EF2D89" w:rsidRPr="00B779A9">
        <w:rPr>
          <w:lang w:val="fr-FR"/>
        </w:rPr>
        <w:t xml:space="preserve">[KY] </w:t>
      </w:r>
      <w:r w:rsidR="00EF2D89" w:rsidRPr="00736684">
        <w:rPr>
          <w:rStyle w:val="Incipit"/>
          <w:lang w:val="fr-FR"/>
        </w:rPr>
        <w:t>Kyrie</w:t>
      </w:r>
      <w:r w:rsidR="00EF2D89" w:rsidRPr="00B779A9">
        <w:rPr>
          <w:lang w:val="fr-FR"/>
        </w:rPr>
        <w:t xml:space="preserve"> et [SA] </w:t>
      </w:r>
      <w:r w:rsidR="00EF2D89" w:rsidRPr="00736684">
        <w:rPr>
          <w:rStyle w:val="Incipit"/>
          <w:lang w:val="fr-FR"/>
        </w:rPr>
        <w:t>Sanctus</w:t>
      </w:r>
      <w:r w:rsidR="00EF2D89" w:rsidRPr="00B779A9">
        <w:rPr>
          <w:lang w:val="fr-FR"/>
        </w:rPr>
        <w:t xml:space="preserve"> </w:t>
      </w:r>
      <w:r w:rsidR="00885488" w:rsidRPr="00B779A9">
        <w:rPr>
          <w:lang w:val="fr-FR"/>
        </w:rPr>
        <w:t xml:space="preserve">dominicaliter. </w:t>
      </w:r>
      <w:r w:rsidR="00885488" w:rsidRPr="00B779A9">
        <w:rPr>
          <w:lang w:val="it-IT"/>
        </w:rPr>
        <w:t xml:space="preserve">GR </w:t>
      </w:r>
      <w:r w:rsidR="00885488" w:rsidRPr="00736684">
        <w:rPr>
          <w:rStyle w:val="Incipit"/>
          <w:lang w:val="it-IT"/>
        </w:rPr>
        <w:t>Qui sedes</w:t>
      </w:r>
      <w:r w:rsidR="00885488" w:rsidRPr="00B779A9">
        <w:rPr>
          <w:lang w:val="it-IT"/>
        </w:rPr>
        <w:t>. AL</w:t>
      </w:r>
      <w:r w:rsidR="00EF2D89" w:rsidRPr="00B779A9">
        <w:rPr>
          <w:lang w:val="it-IT"/>
        </w:rPr>
        <w:t>V</w:t>
      </w:r>
      <w:r w:rsidR="00885488" w:rsidRPr="00B779A9">
        <w:rPr>
          <w:lang w:val="it-IT"/>
        </w:rPr>
        <w:t xml:space="preserve"> </w:t>
      </w:r>
      <w:r w:rsidR="00885488" w:rsidRPr="00736684">
        <w:rPr>
          <w:rStyle w:val="Incipit"/>
          <w:lang w:val="it-IT"/>
        </w:rPr>
        <w:t>Excita potentiam</w:t>
      </w:r>
      <w:r w:rsidR="00885488" w:rsidRPr="00B779A9">
        <w:rPr>
          <w:lang w:val="it-IT"/>
        </w:rPr>
        <w:t xml:space="preserve">. OF </w:t>
      </w:r>
      <w:r w:rsidR="00885488" w:rsidRPr="00736684">
        <w:rPr>
          <w:rStyle w:val="Incipit"/>
          <w:lang w:val="it-IT"/>
        </w:rPr>
        <w:t>Benedixisti</w:t>
      </w:r>
      <w:r w:rsidR="00885488" w:rsidRPr="00B779A9">
        <w:rPr>
          <w:lang w:val="it-IT"/>
        </w:rPr>
        <w:t xml:space="preserve">. CO </w:t>
      </w:r>
      <w:r w:rsidR="00885488" w:rsidRPr="00736684">
        <w:rPr>
          <w:rStyle w:val="Incipit"/>
          <w:lang w:val="it-IT"/>
        </w:rPr>
        <w:t>Dicite pusillanimes</w:t>
      </w:r>
      <w:r w:rsidR="00885488" w:rsidRPr="00B779A9">
        <w:rPr>
          <w:lang w:val="it-IT"/>
        </w:rPr>
        <w:t>.</w:t>
      </w:r>
    </w:p>
    <w:p w:rsidR="00885488" w:rsidRDefault="00012E46" w:rsidP="00415109">
      <w:pPr>
        <w:rPr>
          <w:lang w:val="en-US"/>
        </w:rPr>
      </w:pPr>
      <w:r w:rsidRPr="00736684">
        <w:rPr>
          <w:rStyle w:val="Time1"/>
          <w:lang w:val="en-US"/>
        </w:rPr>
        <w:t>Ad sextam</w:t>
      </w:r>
      <w:r w:rsidR="00885488">
        <w:rPr>
          <w:lang w:val="en-US"/>
        </w:rPr>
        <w:t xml:space="preserve"> AN </w:t>
      </w:r>
      <w:r w:rsidR="00885488" w:rsidRPr="00794880">
        <w:rPr>
          <w:rStyle w:val="Incipit"/>
          <w:lang w:val="en-US"/>
        </w:rPr>
        <w:t>Tuam</w:t>
      </w:r>
      <w:r w:rsidR="005A362F" w:rsidRPr="005A362F">
        <w:rPr>
          <w:i/>
          <w:lang w:val="en-US"/>
        </w:rPr>
        <w:t xml:space="preserve"> </w:t>
      </w:r>
      <w:r w:rsidR="00885488" w:rsidRPr="00794880">
        <w:rPr>
          <w:rStyle w:val="Incipit"/>
          <w:lang w:val="en-US"/>
        </w:rPr>
        <w:t>domine</w:t>
      </w:r>
      <w:r w:rsidR="00885488">
        <w:rPr>
          <w:lang w:val="en-US"/>
        </w:rPr>
        <w:t>.</w:t>
      </w:r>
    </w:p>
    <w:p w:rsidR="00885488" w:rsidRDefault="00012E46" w:rsidP="00415109">
      <w:pPr>
        <w:rPr>
          <w:lang w:val="en-US"/>
        </w:rPr>
      </w:pPr>
      <w:r w:rsidRPr="00736684">
        <w:rPr>
          <w:rStyle w:val="Time1"/>
          <w:lang w:val="en-US"/>
        </w:rPr>
        <w:t>Ad nonam</w:t>
      </w:r>
      <w:r w:rsidR="00885488">
        <w:rPr>
          <w:lang w:val="en-US"/>
        </w:rPr>
        <w:t xml:space="preserve"> AN </w:t>
      </w:r>
      <w:r w:rsidR="00885488" w:rsidRPr="00794880">
        <w:rPr>
          <w:rStyle w:val="Incipit"/>
          <w:lang w:val="en-US"/>
        </w:rPr>
        <w:t>In</w:t>
      </w:r>
      <w:r w:rsidR="005A362F" w:rsidRPr="005A362F">
        <w:rPr>
          <w:i/>
          <w:lang w:val="en-US"/>
        </w:rPr>
        <w:t xml:space="preserve"> </w:t>
      </w:r>
      <w:r w:rsidR="00885488" w:rsidRPr="00794880">
        <w:rPr>
          <w:rStyle w:val="Incipit"/>
          <w:lang w:val="en-US"/>
        </w:rPr>
        <w:t>tuo</w:t>
      </w:r>
      <w:r w:rsidR="005A362F" w:rsidRPr="005A362F">
        <w:rPr>
          <w:i/>
          <w:lang w:val="en-US"/>
        </w:rPr>
        <w:t xml:space="preserve"> </w:t>
      </w:r>
      <w:r w:rsidR="00885488" w:rsidRPr="00794880">
        <w:rPr>
          <w:rStyle w:val="Incipit"/>
          <w:lang w:val="en-US"/>
        </w:rPr>
        <w:t>ad</w:t>
      </w:r>
      <w:r w:rsidR="00872B44" w:rsidRPr="00794880">
        <w:rPr>
          <w:rStyle w:val="Incipit"/>
          <w:lang w:val="en-US"/>
        </w:rPr>
        <w:t>vent</w:t>
      </w:r>
      <w:r w:rsidR="00885488" w:rsidRPr="00794880">
        <w:rPr>
          <w:rStyle w:val="Incipit"/>
          <w:lang w:val="en-US"/>
        </w:rPr>
        <w:t>u</w:t>
      </w:r>
      <w:r w:rsidR="00885488">
        <w:rPr>
          <w:lang w:val="en-US"/>
        </w:rPr>
        <w:t xml:space="preserve">. Sed si maiores antiphonae cantandae sunt illa AN </w:t>
      </w:r>
      <w:r w:rsidR="00885488" w:rsidRPr="00794880">
        <w:rPr>
          <w:rStyle w:val="Incipit"/>
          <w:lang w:val="en-US"/>
        </w:rPr>
        <w:t>Tu</w:t>
      </w:r>
      <w:r w:rsidR="005A362F" w:rsidRPr="005A362F">
        <w:rPr>
          <w:i/>
          <w:lang w:val="en-US"/>
        </w:rPr>
        <w:t xml:space="preserve"> </w:t>
      </w:r>
      <w:r w:rsidR="00885488" w:rsidRPr="00794880">
        <w:rPr>
          <w:rStyle w:val="Incipit"/>
          <w:lang w:val="en-US"/>
        </w:rPr>
        <w:t>es</w:t>
      </w:r>
      <w:r w:rsidR="005A362F" w:rsidRPr="005A362F">
        <w:rPr>
          <w:i/>
          <w:lang w:val="en-US"/>
        </w:rPr>
        <w:t xml:space="preserve"> </w:t>
      </w:r>
      <w:r w:rsidR="00885488" w:rsidRPr="00794880">
        <w:rPr>
          <w:rStyle w:val="Incipit"/>
          <w:lang w:val="en-US"/>
        </w:rPr>
        <w:t>qui</w:t>
      </w:r>
      <w:r w:rsidR="005A362F" w:rsidRPr="005A362F">
        <w:rPr>
          <w:i/>
          <w:lang w:val="en-US"/>
        </w:rPr>
        <w:t xml:space="preserve"> </w:t>
      </w:r>
      <w:r w:rsidR="00872B44" w:rsidRPr="00794880">
        <w:rPr>
          <w:rStyle w:val="Incipit"/>
          <w:lang w:val="en-US"/>
        </w:rPr>
        <w:t>vent</w:t>
      </w:r>
      <w:r w:rsidR="00885488" w:rsidRPr="00794880">
        <w:rPr>
          <w:rStyle w:val="Incipit"/>
          <w:lang w:val="en-US"/>
        </w:rPr>
        <w:t>urus</w:t>
      </w:r>
      <w:r w:rsidR="005A362F" w:rsidRPr="005A362F">
        <w:rPr>
          <w:i/>
          <w:lang w:val="en-US"/>
        </w:rPr>
        <w:t xml:space="preserve"> </w:t>
      </w:r>
      <w:r w:rsidR="00885488" w:rsidRPr="00794880">
        <w:rPr>
          <w:rStyle w:val="Incipit"/>
          <w:lang w:val="en-US"/>
        </w:rPr>
        <w:t>es</w:t>
      </w:r>
      <w:r w:rsidR="00885488">
        <w:rPr>
          <w:lang w:val="en-US"/>
        </w:rPr>
        <w:t xml:space="preserve"> dicatur ad nonam.</w:t>
      </w:r>
    </w:p>
    <w:p w:rsidR="00885488" w:rsidRDefault="001805BC" w:rsidP="00415109">
      <w:pPr>
        <w:rPr>
          <w:lang w:val="en-US"/>
        </w:rPr>
      </w:pPr>
      <w:r w:rsidRPr="00736684">
        <w:rPr>
          <w:rStyle w:val="Time1"/>
          <w:lang w:val="en-US"/>
        </w:rPr>
        <w:t>Ad secundas vesperas</w:t>
      </w:r>
      <w:r w:rsidR="00885488">
        <w:rPr>
          <w:lang w:val="en-US"/>
        </w:rPr>
        <w:t xml:space="preserve"> AM </w:t>
      </w:r>
      <w:r w:rsidR="00885488" w:rsidRPr="00794880">
        <w:rPr>
          <w:rStyle w:val="Incipit"/>
          <w:lang w:val="en-US"/>
        </w:rPr>
        <w:t>O</w:t>
      </w:r>
      <w:r w:rsidR="005A362F" w:rsidRPr="005A362F">
        <w:rPr>
          <w:i/>
          <w:lang w:val="en-US"/>
        </w:rPr>
        <w:t xml:space="preserve"> </w:t>
      </w:r>
      <w:r w:rsidR="00885488">
        <w:rPr>
          <w:lang w:val="en-US"/>
        </w:rPr>
        <w:t xml:space="preserve">quod tunc est. </w:t>
      </w:r>
      <w:r w:rsidR="00EF2D89">
        <w:rPr>
          <w:lang w:val="en-US"/>
        </w:rPr>
        <w:t xml:space="preserve">[BD] </w:t>
      </w:r>
      <w:r w:rsidR="005F6F99" w:rsidRPr="00794880">
        <w:rPr>
          <w:rStyle w:val="Incipit"/>
          <w:lang w:val="en-US"/>
        </w:rPr>
        <w:t>Benedicamus</w:t>
      </w:r>
      <w:r w:rsidR="00EF2D89">
        <w:rPr>
          <w:lang w:val="en-US"/>
        </w:rPr>
        <w:t xml:space="preserve"> f</w:t>
      </w:r>
      <w:r w:rsidR="00885488">
        <w:rPr>
          <w:lang w:val="en-US"/>
        </w:rPr>
        <w:t>erialiter.</w:t>
      </w:r>
    </w:p>
    <w:p w:rsidR="00885488" w:rsidRDefault="001805BC" w:rsidP="00415109">
      <w:pPr>
        <w:rPr>
          <w:lang w:val="en-US"/>
        </w:rPr>
      </w:pPr>
      <w:r w:rsidRPr="00736684">
        <w:rPr>
          <w:rStyle w:val="Time1"/>
          <w:lang w:val="en-US"/>
        </w:rPr>
        <w:t>Ad completorium</w:t>
      </w:r>
      <w:r w:rsidR="00885488">
        <w:rPr>
          <w:lang w:val="en-US"/>
        </w:rPr>
        <w:t xml:space="preserve"> HY </w:t>
      </w:r>
      <w:r w:rsidR="00885488" w:rsidRPr="00736684">
        <w:rPr>
          <w:rStyle w:val="Incipit"/>
          <w:lang w:val="en-US"/>
        </w:rPr>
        <w:t>Veni redemptor</w:t>
      </w:r>
      <w:r w:rsidR="00885488">
        <w:rPr>
          <w:lang w:val="en-US"/>
        </w:rPr>
        <w:t xml:space="preserve">. AD </w:t>
      </w:r>
      <w:r w:rsidR="00885488" w:rsidRPr="00736684">
        <w:rPr>
          <w:rStyle w:val="Incipit"/>
          <w:lang w:val="en-US"/>
        </w:rPr>
        <w:t xml:space="preserve">Qui </w:t>
      </w:r>
      <w:r w:rsidR="00872B44" w:rsidRPr="00736684">
        <w:rPr>
          <w:rStyle w:val="Incipit"/>
          <w:lang w:val="en-US"/>
        </w:rPr>
        <w:t>vent</w:t>
      </w:r>
      <w:r w:rsidR="00885488" w:rsidRPr="00736684">
        <w:rPr>
          <w:rStyle w:val="Incipit"/>
          <w:lang w:val="en-US"/>
        </w:rPr>
        <w:t>urus est</w:t>
      </w:r>
      <w:r w:rsidR="00885488">
        <w:rPr>
          <w:lang w:val="en-US"/>
        </w:rPr>
        <w:t>.</w:t>
      </w:r>
    </w:p>
    <w:p w:rsidR="00F92F6E" w:rsidRPr="00736684" w:rsidRDefault="00065C9D" w:rsidP="00F92F6E">
      <w:pPr>
        <w:pStyle w:val="berschrift1"/>
        <w:rPr>
          <w:lang w:val="en-US"/>
        </w:rPr>
      </w:pPr>
      <w:r>
        <w:rPr>
          <w:lang w:val="en-US"/>
        </w:rPr>
        <w:t>KOMMENTAR</w:t>
      </w:r>
    </w:p>
    <w:p w:rsidR="00885488" w:rsidRPr="00736684" w:rsidRDefault="00885488" w:rsidP="00415109">
      <w:pPr>
        <w:rPr>
          <w:lang w:val="en-US"/>
        </w:rPr>
      </w:pPr>
      <w:r>
        <w:rPr>
          <w:lang w:val="en-US"/>
        </w:rPr>
        <w:t>Hic ob</w:t>
      </w:r>
      <w:r w:rsidR="001B7479">
        <w:rPr>
          <w:lang w:val="en-US"/>
        </w:rPr>
        <w:t>serva</w:t>
      </w:r>
      <w:r>
        <w:rPr>
          <w:lang w:val="en-US"/>
        </w:rPr>
        <w:t xml:space="preserve"> quando ista hebdomada cantu feriarum occupabitur ut subnotatae antiphonae </w:t>
      </w:r>
      <w:r w:rsidR="0081631B">
        <w:rPr>
          <w:lang w:val="en-US"/>
        </w:rPr>
        <w:t>ad horas</w:t>
      </w:r>
      <w:r>
        <w:rPr>
          <w:lang w:val="en-US"/>
        </w:rPr>
        <w:t xml:space="preserve"> in suis feriis dicantur.</w:t>
      </w:r>
    </w:p>
    <w:p w:rsidR="00885488" w:rsidRPr="00736684" w:rsidRDefault="00F92F6E" w:rsidP="00415109">
      <w:pPr>
        <w:pStyle w:val="berschrift1"/>
        <w:rPr>
          <w:lang w:val="pt-PT"/>
        </w:rPr>
      </w:pPr>
      <w:r w:rsidRPr="00736684">
        <w:rPr>
          <w:lang w:val="pt-PT"/>
        </w:rPr>
        <w:lastRenderedPageBreak/>
        <w:t xml:space="preserve">(113r) </w:t>
      </w:r>
      <w:r w:rsidR="00885488" w:rsidRPr="00736684">
        <w:rPr>
          <w:lang w:val="pt-PT"/>
        </w:rPr>
        <w:t>FERIA SECUNDA</w:t>
      </w:r>
    </w:p>
    <w:p w:rsidR="00885488" w:rsidRPr="00B779A9" w:rsidRDefault="00BA24A1" w:rsidP="00415109">
      <w:pPr>
        <w:rPr>
          <w:lang w:val="pt-PT"/>
        </w:rPr>
      </w:pPr>
      <w:r w:rsidRPr="00736684">
        <w:rPr>
          <w:rStyle w:val="Time1"/>
          <w:lang w:val="pt-PT"/>
        </w:rPr>
        <w:t>[</w:t>
      </w:r>
      <w:r w:rsidR="001805BC" w:rsidRPr="00736684">
        <w:rPr>
          <w:rStyle w:val="Time1"/>
          <w:lang w:val="pt-PT"/>
        </w:rPr>
        <w:t xml:space="preserve">Ad </w:t>
      </w:r>
      <w:r w:rsidR="00F92F6E" w:rsidRPr="00736684">
        <w:rPr>
          <w:rStyle w:val="Time1"/>
          <w:lang w:val="pt-PT"/>
        </w:rPr>
        <w:t>laudes</w:t>
      </w:r>
      <w:r w:rsidRPr="00736684">
        <w:rPr>
          <w:rStyle w:val="Time1"/>
          <w:lang w:val="pt-PT"/>
        </w:rPr>
        <w:t>]</w:t>
      </w:r>
      <w:r w:rsidR="00885488" w:rsidRPr="00B779A9">
        <w:rPr>
          <w:lang w:val="pt-PT"/>
        </w:rPr>
        <w:t xml:space="preserve"> AB </w:t>
      </w:r>
      <w:r w:rsidR="00885488" w:rsidRPr="00736684">
        <w:rPr>
          <w:rStyle w:val="Incipit"/>
          <w:lang w:val="pt-PT"/>
        </w:rPr>
        <w:t>Dicit dominus paenitentiam agite</w:t>
      </w:r>
      <w:r w:rsidR="00885488" w:rsidRPr="00B779A9">
        <w:rPr>
          <w:lang w:val="pt-PT"/>
        </w:rPr>
        <w:t>.</w:t>
      </w:r>
    </w:p>
    <w:p w:rsidR="00EF5F70" w:rsidRPr="00EF5F70" w:rsidRDefault="001805BC" w:rsidP="00415109">
      <w:pPr>
        <w:rPr>
          <w:lang w:val="en-US"/>
        </w:rPr>
      </w:pPr>
      <w:r w:rsidRPr="00736684">
        <w:rPr>
          <w:rStyle w:val="Time1"/>
          <w:lang w:val="en-US"/>
        </w:rPr>
        <w:t>Ad vesperas</w:t>
      </w:r>
      <w:r w:rsidR="00885488" w:rsidRPr="00EF5F70">
        <w:rPr>
          <w:lang w:val="en-US"/>
        </w:rPr>
        <w:t xml:space="preserve"> AM </w:t>
      </w:r>
      <w:r w:rsidR="00885488" w:rsidRPr="00794880">
        <w:rPr>
          <w:rStyle w:val="Incipit"/>
          <w:lang w:val="en-US"/>
        </w:rPr>
        <w:t>Beatam</w:t>
      </w:r>
      <w:r w:rsidR="005A362F" w:rsidRPr="005A362F">
        <w:rPr>
          <w:i/>
          <w:lang w:val="en-US"/>
        </w:rPr>
        <w:t xml:space="preserve"> </w:t>
      </w:r>
      <w:r w:rsidR="00885488" w:rsidRPr="00794880">
        <w:rPr>
          <w:rStyle w:val="Incipit"/>
          <w:lang w:val="en-US"/>
        </w:rPr>
        <w:t>me</w:t>
      </w:r>
      <w:r w:rsidR="005A362F" w:rsidRPr="005A362F">
        <w:rPr>
          <w:i/>
          <w:lang w:val="en-US"/>
        </w:rPr>
        <w:t xml:space="preserve"> </w:t>
      </w:r>
      <w:r w:rsidR="00885488" w:rsidRPr="00794880">
        <w:rPr>
          <w:rStyle w:val="Incipit"/>
          <w:lang w:val="en-US"/>
        </w:rPr>
        <w:t>dicent</w:t>
      </w:r>
      <w:r w:rsidR="00885488" w:rsidRPr="00EF5F70">
        <w:rPr>
          <w:lang w:val="en-US"/>
        </w:rPr>
        <w:t>.</w:t>
      </w:r>
      <w:r w:rsidR="00EF5F70" w:rsidRPr="00EF5F70">
        <w:rPr>
          <w:lang w:val="en-US"/>
        </w:rPr>
        <w:t xml:space="preserve"> </w:t>
      </w:r>
    </w:p>
    <w:p w:rsidR="00885488" w:rsidRPr="00EF5F70" w:rsidRDefault="00F92F6E" w:rsidP="00415109">
      <w:pPr>
        <w:rPr>
          <w:lang w:val="en-US"/>
        </w:rPr>
      </w:pPr>
      <w:r>
        <w:rPr>
          <w:lang w:val="en-US"/>
        </w:rPr>
        <w:t>%D::</w:t>
      </w:r>
      <w:r w:rsidR="00EF5F70" w:rsidRPr="00EF5F70">
        <w:rPr>
          <w:lang w:val="en-US"/>
        </w:rPr>
        <w:t>Hic</w:t>
      </w:r>
      <w:r w:rsidR="00D734F4" w:rsidRPr="00D734F4">
        <w:rPr>
          <w:lang w:val="en-US"/>
        </w:rPr>
        <w:t xml:space="preserve"> </w:t>
      </w:r>
      <w:r w:rsidR="00EF5F70" w:rsidRPr="00EF5F70">
        <w:rPr>
          <w:lang w:val="en-US"/>
        </w:rPr>
        <w:t>etiam</w:t>
      </w:r>
      <w:r w:rsidR="00D734F4" w:rsidRPr="00D734F4">
        <w:rPr>
          <w:lang w:val="en-US"/>
        </w:rPr>
        <w:t xml:space="preserve"> </w:t>
      </w:r>
      <w:r w:rsidR="00EF5F70" w:rsidRPr="00EF5F70">
        <w:rPr>
          <w:lang w:val="en-US"/>
        </w:rPr>
        <w:t>nota</w:t>
      </w:r>
      <w:r w:rsidR="00D734F4" w:rsidRPr="00D734F4">
        <w:rPr>
          <w:lang w:val="en-US"/>
        </w:rPr>
        <w:t xml:space="preserve"> </w:t>
      </w:r>
      <w:r w:rsidR="00EF5F70" w:rsidRPr="00EF5F70">
        <w:rPr>
          <w:lang w:val="en-US"/>
        </w:rPr>
        <w:t>ut</w:t>
      </w:r>
      <w:r w:rsidR="00D734F4" w:rsidRPr="00D734F4">
        <w:rPr>
          <w:lang w:val="en-US"/>
        </w:rPr>
        <w:t xml:space="preserve"> </w:t>
      </w:r>
      <w:r w:rsidR="00EF5F70" w:rsidRPr="00EF5F70">
        <w:rPr>
          <w:lang w:val="en-US"/>
        </w:rPr>
        <w:t>in</w:t>
      </w:r>
      <w:r w:rsidR="00D734F4" w:rsidRPr="00D734F4">
        <w:rPr>
          <w:lang w:val="en-US"/>
        </w:rPr>
        <w:t xml:space="preserve"> </w:t>
      </w:r>
      <w:r w:rsidR="00EF5F70" w:rsidRPr="00EF5F70">
        <w:rPr>
          <w:lang w:val="en-US"/>
        </w:rPr>
        <w:t>quamcumque</w:t>
      </w:r>
      <w:r w:rsidR="00D734F4" w:rsidRPr="00D734F4">
        <w:rPr>
          <w:lang w:val="en-US"/>
        </w:rPr>
        <w:t xml:space="preserve"> </w:t>
      </w:r>
      <w:r w:rsidR="00957F17">
        <w:rPr>
          <w:lang w:val="en-US"/>
        </w:rPr>
        <w:t>diem</w:t>
      </w:r>
      <w:r>
        <w:rPr>
          <w:lang w:val="en-US"/>
        </w:rPr>
        <w:t>%</w:t>
      </w:r>
      <w:r w:rsidR="00957F17">
        <w:rPr>
          <w:lang w:val="en-US"/>
        </w:rPr>
        <w:t>.</w:t>
      </w:r>
    </w:p>
    <w:p w:rsidR="00885488" w:rsidRPr="00736684" w:rsidRDefault="00885488" w:rsidP="00415109">
      <w:pPr>
        <w:pStyle w:val="berschrift1"/>
        <w:rPr>
          <w:lang w:val="en-US"/>
        </w:rPr>
      </w:pPr>
      <w:r w:rsidRPr="00736684">
        <w:rPr>
          <w:lang w:val="en-US"/>
        </w:rPr>
        <w:t>FERIA TERTI</w:t>
      </w:r>
      <w:r w:rsidR="00EF5F70" w:rsidRPr="00736684">
        <w:rPr>
          <w:lang w:val="en-US"/>
        </w:rPr>
        <w:t>A</w:t>
      </w:r>
    </w:p>
    <w:p w:rsidR="00885488" w:rsidRDefault="001805BC" w:rsidP="00415109">
      <w:pPr>
        <w:rPr>
          <w:lang w:val="en-US"/>
        </w:rPr>
      </w:pPr>
      <w:r w:rsidRPr="00736684">
        <w:rPr>
          <w:rStyle w:val="Time1"/>
          <w:lang w:val="en-US"/>
        </w:rPr>
        <w:t xml:space="preserve">[Ad </w:t>
      </w:r>
      <w:r w:rsidR="00F92F6E" w:rsidRPr="00736684">
        <w:rPr>
          <w:rStyle w:val="Time1"/>
          <w:lang w:val="en-US"/>
        </w:rPr>
        <w:t>laudes</w:t>
      </w:r>
      <w:r w:rsidRPr="00736684">
        <w:rPr>
          <w:rStyle w:val="Time1"/>
          <w:lang w:val="en-US"/>
        </w:rPr>
        <w:t>]</w:t>
      </w:r>
      <w:r w:rsidR="00885488">
        <w:rPr>
          <w:lang w:val="en-US"/>
        </w:rPr>
        <w:t xml:space="preserve"> AB </w:t>
      </w:r>
      <w:r w:rsidR="00885488" w:rsidRPr="00794880">
        <w:rPr>
          <w:rStyle w:val="Incipit"/>
          <w:lang w:val="en-US"/>
        </w:rPr>
        <w:t>Consurge</w:t>
      </w:r>
      <w:r w:rsidR="005A362F" w:rsidRPr="005A362F">
        <w:rPr>
          <w:i/>
          <w:lang w:val="en-US"/>
        </w:rPr>
        <w:t xml:space="preserve"> </w:t>
      </w:r>
      <w:r w:rsidR="00885488" w:rsidRPr="00794880">
        <w:rPr>
          <w:rStyle w:val="Incipit"/>
          <w:lang w:val="en-US"/>
        </w:rPr>
        <w:t>consurge</w:t>
      </w:r>
      <w:r w:rsidR="00885488">
        <w:rPr>
          <w:lang w:val="en-US"/>
        </w:rPr>
        <w:t>.</w:t>
      </w:r>
    </w:p>
    <w:p w:rsidR="00885488" w:rsidRDefault="00BA24A1" w:rsidP="00415109">
      <w:pPr>
        <w:rPr>
          <w:lang w:val="en-US"/>
        </w:rPr>
      </w:pPr>
      <w:r w:rsidRPr="00736684">
        <w:rPr>
          <w:rStyle w:val="Time1"/>
          <w:lang w:val="en-US"/>
        </w:rPr>
        <w:t>[</w:t>
      </w:r>
      <w:r w:rsidR="001805BC" w:rsidRPr="00736684">
        <w:rPr>
          <w:rStyle w:val="Time1"/>
          <w:lang w:val="en-US"/>
        </w:rPr>
        <w:t>Ad vesperas</w:t>
      </w:r>
      <w:r w:rsidRPr="00736684">
        <w:rPr>
          <w:rStyle w:val="Time1"/>
          <w:lang w:val="en-US"/>
        </w:rPr>
        <w:t>]</w:t>
      </w:r>
      <w:r w:rsidR="00885488">
        <w:rPr>
          <w:lang w:val="en-US"/>
        </w:rPr>
        <w:t xml:space="preserve"> AM </w:t>
      </w:r>
      <w:r w:rsidR="00885488" w:rsidRPr="00794880">
        <w:rPr>
          <w:rStyle w:val="Incipit"/>
          <w:lang w:val="en-US"/>
        </w:rPr>
        <w:t>E</w:t>
      </w:r>
      <w:r w:rsidR="001D1C08" w:rsidRPr="00794880">
        <w:rPr>
          <w:rStyle w:val="Incipit"/>
          <w:lang w:val="en-US"/>
        </w:rPr>
        <w:t>leva</w:t>
      </w:r>
      <w:r w:rsidR="00885488" w:rsidRPr="00794880">
        <w:rPr>
          <w:rStyle w:val="Incipit"/>
          <w:lang w:val="en-US"/>
        </w:rPr>
        <w:t>re</w:t>
      </w:r>
      <w:r w:rsidR="005A362F" w:rsidRPr="005A362F">
        <w:rPr>
          <w:i/>
          <w:lang w:val="en-US"/>
        </w:rPr>
        <w:t xml:space="preserve"> </w:t>
      </w:r>
      <w:r w:rsidR="00885488" w:rsidRPr="00794880">
        <w:rPr>
          <w:rStyle w:val="Incipit"/>
          <w:lang w:val="en-US"/>
        </w:rPr>
        <w:t>e</w:t>
      </w:r>
      <w:r w:rsidR="001D1C08" w:rsidRPr="00794880">
        <w:rPr>
          <w:rStyle w:val="Incipit"/>
          <w:lang w:val="en-US"/>
        </w:rPr>
        <w:t>leva</w:t>
      </w:r>
      <w:r w:rsidR="00885488" w:rsidRPr="00794880">
        <w:rPr>
          <w:rStyle w:val="Incipit"/>
          <w:lang w:val="en-US"/>
        </w:rPr>
        <w:t>re</w:t>
      </w:r>
      <w:r w:rsidR="00885488">
        <w:rPr>
          <w:lang w:val="en-US"/>
        </w:rPr>
        <w:t>.</w:t>
      </w:r>
    </w:p>
    <w:p w:rsidR="00885488" w:rsidRPr="00736684" w:rsidRDefault="00885488" w:rsidP="00415109">
      <w:pPr>
        <w:pStyle w:val="berschrift1"/>
        <w:rPr>
          <w:lang w:val="it-IT"/>
        </w:rPr>
      </w:pPr>
      <w:r w:rsidRPr="00736684">
        <w:rPr>
          <w:lang w:val="it-IT"/>
        </w:rPr>
        <w:t>FERIA QUARTA</w:t>
      </w:r>
    </w:p>
    <w:p w:rsidR="00885488" w:rsidRPr="00736684" w:rsidRDefault="001805BC" w:rsidP="00415109">
      <w:pPr>
        <w:rPr>
          <w:lang w:val="it-IT"/>
        </w:rPr>
      </w:pPr>
      <w:r w:rsidRPr="00736684">
        <w:rPr>
          <w:rStyle w:val="Time1"/>
          <w:lang w:val="it-IT"/>
        </w:rPr>
        <w:t xml:space="preserve">[Ad </w:t>
      </w:r>
      <w:r w:rsidR="00F92F6E" w:rsidRPr="00736684">
        <w:rPr>
          <w:rStyle w:val="Time1"/>
          <w:lang w:val="it-IT"/>
        </w:rPr>
        <w:t>laudes</w:t>
      </w:r>
      <w:r w:rsidRPr="00736684">
        <w:rPr>
          <w:rStyle w:val="Time1"/>
          <w:lang w:val="it-IT"/>
        </w:rPr>
        <w:t>]</w:t>
      </w:r>
      <w:r w:rsidR="00885488" w:rsidRPr="00736684">
        <w:rPr>
          <w:lang w:val="it-IT"/>
        </w:rPr>
        <w:t xml:space="preserve"> AB </w:t>
      </w:r>
      <w:r w:rsidR="00885488" w:rsidRPr="00736684">
        <w:rPr>
          <w:rStyle w:val="Incipit"/>
          <w:lang w:val="it-IT"/>
        </w:rPr>
        <w:t>Ponam</w:t>
      </w:r>
      <w:r w:rsidR="005A362F" w:rsidRPr="00736684">
        <w:rPr>
          <w:i/>
          <w:lang w:val="it-IT"/>
        </w:rPr>
        <w:t xml:space="preserve"> </w:t>
      </w:r>
      <w:r w:rsidR="00885488" w:rsidRPr="00736684">
        <w:rPr>
          <w:rStyle w:val="Incipit"/>
          <w:lang w:val="it-IT"/>
        </w:rPr>
        <w:t>in</w:t>
      </w:r>
      <w:r w:rsidR="005A362F" w:rsidRPr="00736684">
        <w:rPr>
          <w:i/>
          <w:lang w:val="it-IT"/>
        </w:rPr>
        <w:t xml:space="preserve"> </w:t>
      </w:r>
      <w:r w:rsidR="00FA3B56" w:rsidRPr="00736684">
        <w:rPr>
          <w:rStyle w:val="Incipit"/>
          <w:lang w:val="it-IT"/>
        </w:rPr>
        <w:t>Sion</w:t>
      </w:r>
      <w:r w:rsidR="00885488" w:rsidRPr="00736684">
        <w:rPr>
          <w:lang w:val="it-IT"/>
        </w:rPr>
        <w:t>.</w:t>
      </w:r>
    </w:p>
    <w:p w:rsidR="00885488" w:rsidRDefault="001805BC" w:rsidP="00415109">
      <w:pPr>
        <w:rPr>
          <w:lang w:val="en-US"/>
        </w:rPr>
      </w:pPr>
      <w:r w:rsidRPr="00736684">
        <w:rPr>
          <w:rStyle w:val="Time1"/>
          <w:lang w:val="en-US"/>
        </w:rPr>
        <w:t>Ad vesperas</w:t>
      </w:r>
      <w:r w:rsidR="00885488">
        <w:rPr>
          <w:lang w:val="en-US"/>
        </w:rPr>
        <w:t xml:space="preserve"> AM </w:t>
      </w:r>
      <w:r w:rsidR="00885488" w:rsidRPr="00794880">
        <w:rPr>
          <w:rStyle w:val="Incipit"/>
          <w:lang w:val="en-US"/>
        </w:rPr>
        <w:t>Ponent</w:t>
      </w:r>
      <w:r w:rsidR="005A362F" w:rsidRPr="005A362F">
        <w:rPr>
          <w:i/>
          <w:lang w:val="en-US"/>
        </w:rPr>
        <w:t xml:space="preserve"> </w:t>
      </w:r>
      <w:r w:rsidR="00885488" w:rsidRPr="00794880">
        <w:rPr>
          <w:rStyle w:val="Incipit"/>
          <w:lang w:val="en-US"/>
        </w:rPr>
        <w:t>domino</w:t>
      </w:r>
      <w:r w:rsidR="00885488" w:rsidRPr="005B472A">
        <w:rPr>
          <w:lang w:val="en-US"/>
        </w:rPr>
        <w:t>.</w:t>
      </w:r>
    </w:p>
    <w:p w:rsidR="00D67739" w:rsidRPr="00736684" w:rsidRDefault="00065C9D" w:rsidP="00D67739">
      <w:pPr>
        <w:pStyle w:val="berschrift1"/>
        <w:rPr>
          <w:lang w:val="en-US"/>
        </w:rPr>
      </w:pPr>
      <w:r>
        <w:rPr>
          <w:lang w:val="en-US"/>
        </w:rPr>
        <w:t>KOMMENTAR</w:t>
      </w:r>
    </w:p>
    <w:p w:rsidR="00885488" w:rsidRPr="00736684" w:rsidRDefault="00885488" w:rsidP="00415109">
      <w:pPr>
        <w:rPr>
          <w:lang w:val="en-US"/>
        </w:rPr>
      </w:pPr>
      <w:r>
        <w:rPr>
          <w:lang w:val="en-US"/>
        </w:rPr>
        <w:t xml:space="preserve">Quia </w:t>
      </w:r>
      <w:r w:rsidR="00FA3B56">
        <w:rPr>
          <w:lang w:val="en-US"/>
        </w:rPr>
        <w:t>vero</w:t>
      </w:r>
      <w:r>
        <w:rPr>
          <w:lang w:val="en-US"/>
        </w:rPr>
        <w:t xml:space="preserve"> in hac tertia </w:t>
      </w:r>
      <w:r w:rsidR="001805BC" w:rsidRPr="001805BC">
        <w:rPr>
          <w:lang w:val="en-US"/>
        </w:rPr>
        <w:t>%D::</w:t>
      </w:r>
      <w:r w:rsidR="00EF5F70" w:rsidRPr="001805BC">
        <w:rPr>
          <w:lang w:val="en-US"/>
        </w:rPr>
        <w:t>dominica</w:t>
      </w:r>
      <w:r w:rsidR="001805BC" w:rsidRPr="001805BC">
        <w:rPr>
          <w:lang w:val="en-US"/>
        </w:rPr>
        <w:t>%</w:t>
      </w:r>
      <w:r w:rsidR="00F92F6E">
        <w:rPr>
          <w:lang w:val="en-US"/>
        </w:rPr>
        <w:t xml:space="preserve"> </w:t>
      </w:r>
      <w:r>
        <w:rPr>
          <w:lang w:val="en-US"/>
        </w:rPr>
        <w:t>hebdomada s</w:t>
      </w:r>
      <w:r w:rsidR="00EF2D89">
        <w:rPr>
          <w:lang w:val="en-US"/>
        </w:rPr>
        <w:t>emper celebratur ieiunium quatt</w:t>
      </w:r>
      <w:r>
        <w:rPr>
          <w:lang w:val="en-US"/>
        </w:rPr>
        <w:t>u</w:t>
      </w:r>
      <w:r w:rsidR="00EF2D89">
        <w:rPr>
          <w:lang w:val="en-US"/>
        </w:rPr>
        <w:t>o</w:t>
      </w:r>
      <w:r>
        <w:rPr>
          <w:lang w:val="en-US"/>
        </w:rPr>
        <w:t>r temporum</w:t>
      </w:r>
      <w:r w:rsidR="00F92F6E">
        <w:rPr>
          <w:lang w:val="en-US"/>
        </w:rPr>
        <w:t>,</w:t>
      </w:r>
      <w:r>
        <w:rPr>
          <w:lang w:val="en-US"/>
        </w:rPr>
        <w:t xml:space="preserve"> et EV </w:t>
      </w:r>
      <w:r w:rsidRPr="00794880">
        <w:rPr>
          <w:rStyle w:val="Incipit"/>
          <w:lang w:val="en-US"/>
        </w:rPr>
        <w:t>Missus</w:t>
      </w:r>
      <w:r w:rsidR="005A362F" w:rsidRPr="005A362F">
        <w:rPr>
          <w:i/>
          <w:lang w:val="en-US"/>
        </w:rPr>
        <w:t xml:space="preserve"> </w:t>
      </w:r>
      <w:r w:rsidRPr="00794880">
        <w:rPr>
          <w:rStyle w:val="Incipit"/>
          <w:lang w:val="en-US"/>
        </w:rPr>
        <w:t>est</w:t>
      </w:r>
      <w:r>
        <w:rPr>
          <w:lang w:val="en-US"/>
        </w:rPr>
        <w:t xml:space="preserve"> legitur </w:t>
      </w:r>
      <w:r w:rsidR="00F92F6E" w:rsidRPr="004518BD">
        <w:rPr>
          <w:lang w:val="en-US"/>
        </w:rPr>
        <w:t xml:space="preserve">ad matutinum </w:t>
      </w:r>
      <w:r w:rsidRPr="004518BD">
        <w:rPr>
          <w:lang w:val="en-US"/>
        </w:rPr>
        <w:t>feria quarta</w:t>
      </w:r>
      <w:r>
        <w:rPr>
          <w:lang w:val="en-US"/>
        </w:rPr>
        <w:t xml:space="preserve"> et AB </w:t>
      </w:r>
      <w:r w:rsidR="00F1031E" w:rsidRPr="00794880">
        <w:rPr>
          <w:rStyle w:val="Incipit"/>
          <w:lang w:val="en-US"/>
        </w:rPr>
        <w:t>Missus</w:t>
      </w:r>
      <w:r w:rsidR="005A362F" w:rsidRPr="005A362F">
        <w:rPr>
          <w:i/>
          <w:lang w:val="en-US"/>
        </w:rPr>
        <w:t xml:space="preserve"> </w:t>
      </w:r>
      <w:r w:rsidR="00F1031E" w:rsidRPr="00794880">
        <w:rPr>
          <w:rStyle w:val="Incipit"/>
          <w:lang w:val="en-US"/>
        </w:rPr>
        <w:t>est</w:t>
      </w:r>
      <w:r w:rsidR="005A362F" w:rsidRPr="005A362F">
        <w:rPr>
          <w:i/>
          <w:lang w:val="en-US"/>
        </w:rPr>
        <w:t xml:space="preserve"> </w:t>
      </w:r>
      <w:r w:rsidR="00F1031E" w:rsidRPr="00794880">
        <w:rPr>
          <w:rStyle w:val="Incipit"/>
          <w:lang w:val="en-US"/>
        </w:rPr>
        <w:t>Gabri</w:t>
      </w:r>
      <w:r w:rsidRPr="00794880">
        <w:rPr>
          <w:rStyle w:val="Incipit"/>
          <w:lang w:val="en-US"/>
        </w:rPr>
        <w:t>el</w:t>
      </w:r>
      <w:r>
        <w:rPr>
          <w:lang w:val="en-US"/>
        </w:rPr>
        <w:t xml:space="preserve"> cantatur. Etiam si cantus ferialis nondum cantetur et tunc AB </w:t>
      </w:r>
      <w:r w:rsidRPr="00794880">
        <w:rPr>
          <w:rStyle w:val="Incipit"/>
          <w:lang w:val="en-US"/>
        </w:rPr>
        <w:t>Ponam</w:t>
      </w:r>
      <w:r w:rsidR="005A362F" w:rsidRPr="005A362F">
        <w:rPr>
          <w:i/>
          <w:lang w:val="en-US"/>
        </w:rPr>
        <w:t xml:space="preserve"> </w:t>
      </w:r>
      <w:r w:rsidRPr="00794880">
        <w:rPr>
          <w:rStyle w:val="Incipit"/>
          <w:lang w:val="en-US"/>
        </w:rPr>
        <w:t>in</w:t>
      </w:r>
      <w:r w:rsidR="005A362F" w:rsidRPr="005A362F">
        <w:rPr>
          <w:i/>
          <w:lang w:val="en-US"/>
        </w:rPr>
        <w:t xml:space="preserve"> </w:t>
      </w:r>
      <w:r w:rsidR="00FA3B56" w:rsidRPr="00794880">
        <w:rPr>
          <w:rStyle w:val="Incipit"/>
          <w:lang w:val="en-US"/>
        </w:rPr>
        <w:t>Sion</w:t>
      </w:r>
      <w:r>
        <w:rPr>
          <w:lang w:val="en-US"/>
        </w:rPr>
        <w:t xml:space="preserve"> differtur usque in quartam feriam sequentis hebdomadae </w:t>
      </w:r>
      <w:r w:rsidR="00F92F6E">
        <w:rPr>
          <w:lang w:val="en-US"/>
        </w:rPr>
        <w:t xml:space="preserve">super Benedictus </w:t>
      </w:r>
      <w:r>
        <w:rPr>
          <w:lang w:val="en-US"/>
        </w:rPr>
        <w:t xml:space="preserve">cantanda. </w:t>
      </w:r>
      <w:r w:rsidRPr="00736684">
        <w:rPr>
          <w:lang w:val="en-US"/>
        </w:rPr>
        <w:t>Si autem</w:t>
      </w:r>
      <w:r w:rsidR="00CF6F9A" w:rsidRPr="00736684">
        <w:rPr>
          <w:lang w:val="en-US"/>
        </w:rPr>
        <w:t xml:space="preserve"> habetur cantus tunc </w:t>
      </w:r>
      <w:r w:rsidR="00F92F6E" w:rsidRPr="00736684">
        <w:rPr>
          <w:lang w:val="en-US"/>
        </w:rPr>
        <w:t xml:space="preserve">antiphonae </w:t>
      </w:r>
      <w:r w:rsidR="00CF6F9A" w:rsidRPr="00736684">
        <w:rPr>
          <w:lang w:val="en-US"/>
        </w:rPr>
        <w:t xml:space="preserve">feriales </w:t>
      </w:r>
      <w:r w:rsidR="00F92F6E" w:rsidRPr="00736684">
        <w:rPr>
          <w:lang w:val="en-US"/>
        </w:rPr>
        <w:t>[</w:t>
      </w:r>
      <w:r w:rsidR="00CF6F9A" w:rsidRPr="00736684">
        <w:rPr>
          <w:lang w:val="en-US"/>
        </w:rPr>
        <w:t>A</w:t>
      </w:r>
      <w:r w:rsidR="00F92F6E" w:rsidRPr="00736684">
        <w:rPr>
          <w:lang w:val="en-US"/>
        </w:rPr>
        <w:t>N]</w:t>
      </w:r>
      <w:r w:rsidRPr="00736684">
        <w:rPr>
          <w:lang w:val="en-US"/>
        </w:rPr>
        <w:t xml:space="preserve"> </w:t>
      </w:r>
      <w:r w:rsidRPr="00736684">
        <w:rPr>
          <w:rStyle w:val="Incipit"/>
          <w:lang w:val="en-US"/>
        </w:rPr>
        <w:t>Ponam</w:t>
      </w:r>
      <w:r w:rsidR="005A362F" w:rsidRPr="00736684">
        <w:rPr>
          <w:i/>
          <w:lang w:val="en-US"/>
        </w:rPr>
        <w:t xml:space="preserve"> </w:t>
      </w:r>
      <w:r w:rsidRPr="00736684">
        <w:rPr>
          <w:rStyle w:val="Incipit"/>
          <w:lang w:val="en-US"/>
        </w:rPr>
        <w:t>in</w:t>
      </w:r>
      <w:r w:rsidR="005A362F" w:rsidRPr="00736684">
        <w:rPr>
          <w:i/>
          <w:lang w:val="en-US"/>
        </w:rPr>
        <w:t xml:space="preserve"> </w:t>
      </w:r>
      <w:r w:rsidR="00FA3B56" w:rsidRPr="00736684">
        <w:rPr>
          <w:rStyle w:val="Incipit"/>
          <w:lang w:val="en-US"/>
        </w:rPr>
        <w:t>Sion</w:t>
      </w:r>
      <w:r w:rsidRPr="00736684">
        <w:rPr>
          <w:lang w:val="en-US"/>
        </w:rPr>
        <w:t xml:space="preserve"> et </w:t>
      </w:r>
      <w:r w:rsidR="00BA24A1" w:rsidRPr="00736684">
        <w:rPr>
          <w:lang w:val="en-US"/>
        </w:rPr>
        <w:t>[</w:t>
      </w:r>
      <w:r w:rsidRPr="00736684">
        <w:rPr>
          <w:lang w:val="en-US"/>
        </w:rPr>
        <w:t>A</w:t>
      </w:r>
      <w:r w:rsidR="00F92F6E" w:rsidRPr="00736684">
        <w:rPr>
          <w:lang w:val="en-US"/>
        </w:rPr>
        <w:t>N</w:t>
      </w:r>
      <w:r w:rsidR="00BA24A1" w:rsidRPr="00736684">
        <w:rPr>
          <w:lang w:val="en-US"/>
        </w:rPr>
        <w:t>]</w:t>
      </w:r>
      <w:r w:rsidRPr="00736684">
        <w:rPr>
          <w:lang w:val="en-US"/>
        </w:rPr>
        <w:t xml:space="preserve"> </w:t>
      </w:r>
      <w:r w:rsidRPr="00736684">
        <w:rPr>
          <w:rStyle w:val="Incipit"/>
          <w:lang w:val="en-US"/>
        </w:rPr>
        <w:t>Ponent</w:t>
      </w:r>
      <w:r w:rsidR="005A362F" w:rsidRPr="00736684">
        <w:rPr>
          <w:i/>
          <w:lang w:val="en-US"/>
        </w:rPr>
        <w:t xml:space="preserve"> </w:t>
      </w:r>
      <w:r w:rsidRPr="00736684">
        <w:rPr>
          <w:rStyle w:val="Incipit"/>
          <w:lang w:val="en-US"/>
        </w:rPr>
        <w:t>domino</w:t>
      </w:r>
      <w:r w:rsidR="00EF2D89" w:rsidRPr="00736684">
        <w:rPr>
          <w:lang w:val="en-US"/>
        </w:rPr>
        <w:t xml:space="preserve"> </w:t>
      </w:r>
      <w:r w:rsidR="00F92F6E" w:rsidRPr="00736684">
        <w:rPr>
          <w:lang w:val="en-US"/>
        </w:rPr>
        <w:t>f</w:t>
      </w:r>
      <w:r w:rsidR="00EF2D89" w:rsidRPr="00736684">
        <w:rPr>
          <w:lang w:val="en-US"/>
        </w:rPr>
        <w:t>eria quarta quatt</w:t>
      </w:r>
      <w:r w:rsidRPr="00736684">
        <w:rPr>
          <w:lang w:val="en-US"/>
        </w:rPr>
        <w:t>u</w:t>
      </w:r>
      <w:r w:rsidR="00EF2D89" w:rsidRPr="00736684">
        <w:rPr>
          <w:lang w:val="en-US"/>
        </w:rPr>
        <w:t>o</w:t>
      </w:r>
      <w:r w:rsidRPr="00736684">
        <w:rPr>
          <w:lang w:val="en-US"/>
        </w:rPr>
        <w:t xml:space="preserve">r temporum </w:t>
      </w:r>
      <w:r w:rsidR="0081631B" w:rsidRPr="00736684">
        <w:rPr>
          <w:lang w:val="en-US"/>
        </w:rPr>
        <w:t>ad horas</w:t>
      </w:r>
      <w:r w:rsidRPr="00736684">
        <w:rPr>
          <w:lang w:val="en-US"/>
        </w:rPr>
        <w:t xml:space="preserve"> dicantur ad primam et tertiam.</w:t>
      </w:r>
    </w:p>
    <w:p w:rsidR="00885488" w:rsidRPr="00736684" w:rsidRDefault="00885488" w:rsidP="00415109">
      <w:pPr>
        <w:pStyle w:val="berschrift1"/>
        <w:rPr>
          <w:lang w:val="it-IT"/>
        </w:rPr>
      </w:pPr>
      <w:r w:rsidRPr="00736684">
        <w:rPr>
          <w:lang w:val="it-IT"/>
        </w:rPr>
        <w:t>FERIA QUINTA</w:t>
      </w:r>
    </w:p>
    <w:p w:rsidR="00885488" w:rsidRPr="00736684" w:rsidRDefault="001805BC" w:rsidP="00415109">
      <w:pPr>
        <w:rPr>
          <w:lang w:val="it-IT"/>
        </w:rPr>
      </w:pPr>
      <w:r w:rsidRPr="00736684">
        <w:rPr>
          <w:rStyle w:val="Time1"/>
          <w:lang w:val="it-IT"/>
        </w:rPr>
        <w:t xml:space="preserve">[Ad </w:t>
      </w:r>
      <w:r w:rsidR="00F92F6E" w:rsidRPr="00736684">
        <w:rPr>
          <w:rStyle w:val="Time1"/>
          <w:lang w:val="it-IT"/>
        </w:rPr>
        <w:t>laudes</w:t>
      </w:r>
      <w:r w:rsidRPr="00736684">
        <w:rPr>
          <w:rStyle w:val="Time1"/>
          <w:lang w:val="it-IT"/>
        </w:rPr>
        <w:t>]</w:t>
      </w:r>
      <w:r w:rsidR="00885488" w:rsidRPr="00736684">
        <w:rPr>
          <w:lang w:val="it-IT"/>
        </w:rPr>
        <w:t xml:space="preserve"> AB </w:t>
      </w:r>
      <w:r w:rsidR="00885488" w:rsidRPr="00736684">
        <w:rPr>
          <w:rStyle w:val="Incipit"/>
          <w:lang w:val="it-IT"/>
        </w:rPr>
        <w:t>Consolamini consolamini</w:t>
      </w:r>
      <w:r w:rsidR="00885488" w:rsidRPr="00736684">
        <w:rPr>
          <w:lang w:val="it-IT"/>
        </w:rPr>
        <w:t>.</w:t>
      </w:r>
    </w:p>
    <w:p w:rsidR="00885488" w:rsidRPr="00736684" w:rsidRDefault="00BA24A1" w:rsidP="00415109">
      <w:pPr>
        <w:rPr>
          <w:lang w:val="pt-PT"/>
        </w:rPr>
      </w:pPr>
      <w:r w:rsidRPr="00736684">
        <w:rPr>
          <w:rStyle w:val="Time1"/>
          <w:lang w:val="pt-PT"/>
        </w:rPr>
        <w:t>[</w:t>
      </w:r>
      <w:r w:rsidR="001805BC" w:rsidRPr="00736684">
        <w:rPr>
          <w:rStyle w:val="Time1"/>
          <w:lang w:val="pt-PT"/>
        </w:rPr>
        <w:t>Ad vesperas</w:t>
      </w:r>
      <w:r w:rsidRPr="00736684">
        <w:rPr>
          <w:rStyle w:val="Time1"/>
          <w:lang w:val="pt-PT"/>
        </w:rPr>
        <w:t>]</w:t>
      </w:r>
      <w:r w:rsidR="00885488" w:rsidRPr="00736684">
        <w:rPr>
          <w:lang w:val="pt-PT"/>
        </w:rPr>
        <w:t xml:space="preserve"> AM </w:t>
      </w:r>
      <w:r w:rsidR="00885488" w:rsidRPr="00736684">
        <w:rPr>
          <w:rStyle w:val="Incipit"/>
          <w:lang w:val="pt-PT"/>
        </w:rPr>
        <w:t>Laetamini</w:t>
      </w:r>
      <w:r w:rsidR="005A362F" w:rsidRPr="00736684">
        <w:rPr>
          <w:i/>
          <w:lang w:val="pt-PT"/>
        </w:rPr>
        <w:t xml:space="preserve"> </w:t>
      </w:r>
      <w:r w:rsidR="00885488" w:rsidRPr="00736684">
        <w:rPr>
          <w:rStyle w:val="Incipit"/>
          <w:lang w:val="pt-PT"/>
        </w:rPr>
        <w:t>cum</w:t>
      </w:r>
      <w:r w:rsidR="005A362F" w:rsidRPr="00736684">
        <w:rPr>
          <w:i/>
          <w:lang w:val="pt-PT"/>
        </w:rPr>
        <w:t xml:space="preserve"> </w:t>
      </w:r>
      <w:r w:rsidR="00885488" w:rsidRPr="00736684">
        <w:rPr>
          <w:rStyle w:val="Incipit"/>
          <w:lang w:val="pt-PT"/>
        </w:rPr>
        <w:t>Hierusalem</w:t>
      </w:r>
      <w:r w:rsidR="00885488" w:rsidRPr="00736684">
        <w:rPr>
          <w:lang w:val="pt-PT"/>
        </w:rPr>
        <w:t>.</w:t>
      </w:r>
    </w:p>
    <w:p w:rsidR="00885488" w:rsidRPr="00736684" w:rsidRDefault="00D67739" w:rsidP="00415109">
      <w:pPr>
        <w:pStyle w:val="berschrift1"/>
        <w:rPr>
          <w:lang w:val="pt-PT"/>
        </w:rPr>
      </w:pPr>
      <w:r w:rsidRPr="00736684">
        <w:rPr>
          <w:lang w:val="pt-PT"/>
        </w:rPr>
        <w:lastRenderedPageBreak/>
        <w:t xml:space="preserve">(113v) </w:t>
      </w:r>
      <w:r w:rsidR="001805BC" w:rsidRPr="00736684">
        <w:rPr>
          <w:lang w:val="pt-PT"/>
        </w:rPr>
        <w:t>FERIA SEXTA</w:t>
      </w:r>
    </w:p>
    <w:p w:rsidR="00885488" w:rsidRPr="00736684" w:rsidRDefault="001805BC" w:rsidP="00415109">
      <w:r w:rsidRPr="001805BC">
        <w:rPr>
          <w:rStyle w:val="Time1"/>
        </w:rPr>
        <w:t xml:space="preserve">[Ad </w:t>
      </w:r>
      <w:r w:rsidR="00D67739">
        <w:rPr>
          <w:rStyle w:val="Time1"/>
        </w:rPr>
        <w:t>laudes</w:t>
      </w:r>
      <w:r w:rsidRPr="001805BC">
        <w:rPr>
          <w:rStyle w:val="Time1"/>
        </w:rPr>
        <w:t>]</w:t>
      </w:r>
      <w:r w:rsidR="00885488" w:rsidRPr="00736684">
        <w:t xml:space="preserve"> AB </w:t>
      </w:r>
      <w:r w:rsidR="00885488" w:rsidRPr="001805BC">
        <w:rPr>
          <w:rStyle w:val="Incipit"/>
        </w:rPr>
        <w:t>Dies domini sicut fur</w:t>
      </w:r>
      <w:r w:rsidR="00885488" w:rsidRPr="00736684">
        <w:t>.</w:t>
      </w:r>
    </w:p>
    <w:p w:rsidR="00885488" w:rsidRPr="00736684" w:rsidRDefault="001805BC" w:rsidP="00415109">
      <w:pPr>
        <w:rPr>
          <w:lang w:val="en-US"/>
        </w:rPr>
      </w:pPr>
      <w:r w:rsidRPr="00736684">
        <w:rPr>
          <w:rStyle w:val="Time1"/>
          <w:lang w:val="en-US"/>
        </w:rPr>
        <w:t>Ad vesperas</w:t>
      </w:r>
      <w:r w:rsidR="00885488" w:rsidRPr="00736684">
        <w:rPr>
          <w:lang w:val="en-US"/>
        </w:rPr>
        <w:t xml:space="preserve"> AM </w:t>
      </w:r>
      <w:r w:rsidR="00885488" w:rsidRPr="00736684">
        <w:rPr>
          <w:rStyle w:val="Incipit"/>
          <w:lang w:val="en-US"/>
        </w:rPr>
        <w:t>Hoc est testimonium</w:t>
      </w:r>
      <w:r w:rsidR="00885488" w:rsidRPr="00736684">
        <w:rPr>
          <w:lang w:val="en-US"/>
        </w:rPr>
        <w:t>.</w:t>
      </w:r>
    </w:p>
    <w:p w:rsidR="00D67739" w:rsidRPr="00736684" w:rsidRDefault="00065C9D" w:rsidP="00D67739">
      <w:pPr>
        <w:pStyle w:val="berschrift1"/>
        <w:rPr>
          <w:lang w:val="en-US"/>
        </w:rPr>
      </w:pPr>
      <w:r>
        <w:rPr>
          <w:lang w:val="en-US"/>
        </w:rPr>
        <w:t>KOMMENTAR</w:t>
      </w:r>
    </w:p>
    <w:p w:rsidR="00885488" w:rsidRPr="00736684" w:rsidRDefault="00885488" w:rsidP="00415109">
      <w:pPr>
        <w:rPr>
          <w:lang w:val="en-US"/>
        </w:rPr>
      </w:pPr>
      <w:r w:rsidRPr="00736684">
        <w:rPr>
          <w:lang w:val="en-US"/>
        </w:rPr>
        <w:t>Eandem regulam sicut feria quarta tenebis sequenti feria sex</w:t>
      </w:r>
      <w:r w:rsidR="00EF2D89" w:rsidRPr="00736684">
        <w:rPr>
          <w:lang w:val="en-US"/>
        </w:rPr>
        <w:t>ta quatt</w:t>
      </w:r>
      <w:r w:rsidRPr="00736684">
        <w:rPr>
          <w:lang w:val="en-US"/>
        </w:rPr>
        <w:t>u</w:t>
      </w:r>
      <w:r w:rsidR="00EF2D89" w:rsidRPr="00736684">
        <w:rPr>
          <w:lang w:val="en-US"/>
        </w:rPr>
        <w:t>o</w:t>
      </w:r>
      <w:r w:rsidRPr="00736684">
        <w:rPr>
          <w:lang w:val="en-US"/>
        </w:rPr>
        <w:t xml:space="preserve">r temporum in </w:t>
      </w:r>
      <w:r w:rsidRPr="004518BD">
        <w:rPr>
          <w:lang w:val="en-US"/>
        </w:rPr>
        <w:t>qua ad matutinum leg</w:t>
      </w:r>
      <w:r w:rsidRPr="00736684">
        <w:rPr>
          <w:lang w:val="en-US"/>
        </w:rPr>
        <w:t xml:space="preserve">itur EV </w:t>
      </w:r>
      <w:r w:rsidRPr="00736684">
        <w:rPr>
          <w:rStyle w:val="Incipit"/>
          <w:lang w:val="en-US"/>
        </w:rPr>
        <w:t>Exurgens</w:t>
      </w:r>
      <w:r w:rsidR="005A362F" w:rsidRPr="00736684">
        <w:rPr>
          <w:i/>
          <w:lang w:val="en-US"/>
        </w:rPr>
        <w:t xml:space="preserve"> </w:t>
      </w:r>
      <w:r w:rsidRPr="00736684">
        <w:rPr>
          <w:rStyle w:val="Incipit"/>
          <w:lang w:val="en-US"/>
        </w:rPr>
        <w:t>Maria</w:t>
      </w:r>
      <w:r w:rsidR="00D67739" w:rsidRPr="00736684">
        <w:rPr>
          <w:lang w:val="en-US"/>
        </w:rPr>
        <w:t xml:space="preserve"> et AB</w:t>
      </w:r>
      <w:r w:rsidRPr="00736684">
        <w:rPr>
          <w:lang w:val="en-US"/>
        </w:rPr>
        <w:t xml:space="preserve"> </w:t>
      </w:r>
      <w:r w:rsidRPr="00736684">
        <w:rPr>
          <w:rStyle w:val="Incipit"/>
          <w:lang w:val="en-US"/>
        </w:rPr>
        <w:t>Ex</w:t>
      </w:r>
      <w:r w:rsidR="005A362F" w:rsidRPr="00736684">
        <w:rPr>
          <w:i/>
          <w:lang w:val="en-US"/>
        </w:rPr>
        <w:t xml:space="preserve"> </w:t>
      </w:r>
      <w:r w:rsidRPr="00736684">
        <w:rPr>
          <w:rStyle w:val="Incipit"/>
          <w:lang w:val="en-US"/>
        </w:rPr>
        <w:t>quo</w:t>
      </w:r>
      <w:r w:rsidR="005A362F" w:rsidRPr="00736684">
        <w:rPr>
          <w:i/>
          <w:lang w:val="en-US"/>
        </w:rPr>
        <w:t xml:space="preserve"> </w:t>
      </w:r>
      <w:r w:rsidRPr="00736684">
        <w:rPr>
          <w:rStyle w:val="Incipit"/>
          <w:lang w:val="en-US"/>
        </w:rPr>
        <w:t>facta</w:t>
      </w:r>
      <w:r w:rsidR="005A362F" w:rsidRPr="00736684">
        <w:rPr>
          <w:i/>
          <w:lang w:val="en-US"/>
        </w:rPr>
        <w:t xml:space="preserve"> </w:t>
      </w:r>
      <w:r w:rsidRPr="00736684">
        <w:rPr>
          <w:rStyle w:val="Incipit"/>
          <w:lang w:val="en-US"/>
        </w:rPr>
        <w:t>est</w:t>
      </w:r>
      <w:r w:rsidR="00D67739" w:rsidRPr="00736684">
        <w:rPr>
          <w:lang w:val="en-US"/>
        </w:rPr>
        <w:t xml:space="preserve"> s</w:t>
      </w:r>
      <w:r w:rsidR="00EF2D89" w:rsidRPr="00736684">
        <w:rPr>
          <w:lang w:val="en-US"/>
        </w:rPr>
        <w:t>uper B</w:t>
      </w:r>
      <w:r w:rsidRPr="00736684">
        <w:rPr>
          <w:lang w:val="en-US"/>
        </w:rPr>
        <w:t>enedictus</w:t>
      </w:r>
      <w:r w:rsidR="00D67739" w:rsidRPr="00736684">
        <w:rPr>
          <w:lang w:val="en-US"/>
        </w:rPr>
        <w:t>. C</w:t>
      </w:r>
      <w:r w:rsidRPr="00736684">
        <w:rPr>
          <w:lang w:val="en-US"/>
        </w:rPr>
        <w:t xml:space="preserve">antatur </w:t>
      </w:r>
      <w:r w:rsidR="00664134" w:rsidRPr="00736684">
        <w:rPr>
          <w:lang w:val="en-US"/>
        </w:rPr>
        <w:t>$E::</w:t>
      </w:r>
      <w:r w:rsidR="00D67739" w:rsidRPr="00736684">
        <w:rPr>
          <w:lang w:val="en-US"/>
        </w:rPr>
        <w:t xml:space="preserve">Suffragium </w:t>
      </w:r>
      <w:r w:rsidRPr="00736684">
        <w:rPr>
          <w:lang w:val="en-US"/>
        </w:rPr>
        <w:t xml:space="preserve">de beata virgine </w:t>
      </w:r>
      <w:r w:rsidR="00D67739" w:rsidRPr="00736684">
        <w:rPr>
          <w:lang w:val="en-US"/>
        </w:rPr>
        <w:t>[</w:t>
      </w:r>
      <w:r w:rsidRPr="00736684">
        <w:rPr>
          <w:lang w:val="en-US"/>
        </w:rPr>
        <w:t>AC</w:t>
      </w:r>
      <w:r w:rsidR="00D67739" w:rsidRPr="00736684">
        <w:rPr>
          <w:lang w:val="en-US"/>
        </w:rPr>
        <w:t>]</w:t>
      </w:r>
      <w:r w:rsidRPr="00736684">
        <w:rPr>
          <w:lang w:val="en-US"/>
        </w:rPr>
        <w:t xml:space="preserve"> </w:t>
      </w:r>
      <w:r w:rsidRPr="00736684">
        <w:rPr>
          <w:rStyle w:val="Incipit"/>
          <w:lang w:val="en-US"/>
        </w:rPr>
        <w:t>Maria</w:t>
      </w:r>
      <w:r w:rsidR="005A362F" w:rsidRPr="00736684">
        <w:rPr>
          <w:i/>
          <w:lang w:val="en-US"/>
        </w:rPr>
        <w:t xml:space="preserve"> </w:t>
      </w:r>
      <w:r w:rsidRPr="00736684">
        <w:rPr>
          <w:rStyle w:val="Incipit"/>
          <w:lang w:val="en-US"/>
        </w:rPr>
        <w:t>con</w:t>
      </w:r>
      <w:r w:rsidR="001B7479" w:rsidRPr="00736684">
        <w:rPr>
          <w:rStyle w:val="Incipit"/>
          <w:lang w:val="en-US"/>
        </w:rPr>
        <w:t>serva</w:t>
      </w:r>
      <w:r w:rsidRPr="00736684">
        <w:rPr>
          <w:rStyle w:val="Incipit"/>
          <w:lang w:val="en-US"/>
        </w:rPr>
        <w:t>bat</w:t>
      </w:r>
      <w:r w:rsidR="005A362F" w:rsidRPr="00736684">
        <w:rPr>
          <w:i/>
          <w:lang w:val="en-US"/>
        </w:rPr>
        <w:t xml:space="preserve"> </w:t>
      </w:r>
      <w:r w:rsidRPr="00736684">
        <w:rPr>
          <w:rStyle w:val="Incipit"/>
          <w:lang w:val="en-US"/>
        </w:rPr>
        <w:t>haec</w:t>
      </w:r>
      <w:r w:rsidR="00913211">
        <w:rPr>
          <w:lang w:val="en-US"/>
        </w:rPr>
        <w:t xml:space="preserve"> 75</w:t>
      </w:r>
      <w:r w:rsidR="00664134" w:rsidRPr="00736684">
        <w:rPr>
          <w:lang w:val="en-US"/>
        </w:rPr>
        <w:t>$</w:t>
      </w:r>
      <w:r w:rsidR="00913211">
        <w:rPr>
          <w:lang w:val="en-US"/>
        </w:rPr>
        <w:t>.</w:t>
      </w:r>
      <w:r w:rsidR="00664134" w:rsidRPr="00736684">
        <w:rPr>
          <w:lang w:val="en-US"/>
        </w:rPr>
        <w:t xml:space="preserve"> </w:t>
      </w:r>
      <w:r w:rsidR="00D67739" w:rsidRPr="00736684">
        <w:rPr>
          <w:lang w:val="en-US"/>
        </w:rPr>
        <w:t xml:space="preserve">Antiphona </w:t>
      </w:r>
      <w:r w:rsidR="00664134" w:rsidRPr="00736684">
        <w:rPr>
          <w:lang w:val="en-US"/>
        </w:rPr>
        <w:t>v</w:t>
      </w:r>
      <w:r w:rsidRPr="00736684">
        <w:rPr>
          <w:lang w:val="en-US"/>
        </w:rPr>
        <w:t xml:space="preserve">ero </w:t>
      </w:r>
      <w:r w:rsidR="00A74331" w:rsidRPr="00736684">
        <w:rPr>
          <w:lang w:val="en-US"/>
        </w:rPr>
        <w:t>|</w:t>
      </w:r>
      <w:r w:rsidRPr="00736684">
        <w:rPr>
          <w:lang w:val="en-US"/>
        </w:rPr>
        <w:t>eiusde</w:t>
      </w:r>
      <w:r w:rsidR="00A74331" w:rsidRPr="00736684">
        <w:rPr>
          <w:lang w:val="en-US"/>
        </w:rPr>
        <w:t>::eiusdem|</w:t>
      </w:r>
      <w:r w:rsidRPr="00736684">
        <w:rPr>
          <w:lang w:val="en-US"/>
        </w:rPr>
        <w:t xml:space="preserve"> feriae AB </w:t>
      </w:r>
      <w:r w:rsidRPr="00736684">
        <w:rPr>
          <w:rStyle w:val="Incipit"/>
          <w:lang w:val="en-US"/>
        </w:rPr>
        <w:t>Dies</w:t>
      </w:r>
      <w:r w:rsidR="005A362F" w:rsidRPr="00736684">
        <w:rPr>
          <w:i/>
          <w:lang w:val="en-US"/>
        </w:rPr>
        <w:t xml:space="preserve"> </w:t>
      </w:r>
      <w:r w:rsidRPr="00736684">
        <w:rPr>
          <w:rStyle w:val="Incipit"/>
          <w:lang w:val="en-US"/>
        </w:rPr>
        <w:t>domini</w:t>
      </w:r>
      <w:r w:rsidRPr="00736684">
        <w:rPr>
          <w:lang w:val="en-US"/>
        </w:rPr>
        <w:t xml:space="preserve"> differatur usque ad sextam feriam sequentis hebdomadae.</w:t>
      </w:r>
    </w:p>
    <w:p w:rsidR="00885488" w:rsidRPr="00736684" w:rsidRDefault="00E9018E" w:rsidP="00415109">
      <w:pPr>
        <w:pStyle w:val="berschrift1"/>
        <w:rPr>
          <w:lang w:val="en-US"/>
        </w:rPr>
      </w:pPr>
      <w:r w:rsidRPr="00736684">
        <w:rPr>
          <w:lang w:val="en-US"/>
        </w:rPr>
        <w:t>SABBAT</w:t>
      </w:r>
      <w:r w:rsidR="00EF2D89" w:rsidRPr="00736684">
        <w:rPr>
          <w:lang w:val="en-US"/>
        </w:rPr>
        <w:t>O QUATT</w:t>
      </w:r>
      <w:r w:rsidR="00885488" w:rsidRPr="00736684">
        <w:rPr>
          <w:lang w:val="en-US"/>
        </w:rPr>
        <w:t>U</w:t>
      </w:r>
      <w:r w:rsidR="00EF2D89" w:rsidRPr="00736684">
        <w:rPr>
          <w:lang w:val="en-US"/>
        </w:rPr>
        <w:t>O</w:t>
      </w:r>
      <w:r w:rsidR="00885488" w:rsidRPr="00736684">
        <w:rPr>
          <w:lang w:val="en-US"/>
        </w:rPr>
        <w:t>R TEMPORUM</w:t>
      </w:r>
    </w:p>
    <w:p w:rsidR="00885488" w:rsidRPr="00736684" w:rsidRDefault="00885488" w:rsidP="00415109">
      <w:pPr>
        <w:rPr>
          <w:lang w:val="en-US"/>
        </w:rPr>
      </w:pPr>
      <w:r w:rsidRPr="00736684">
        <w:rPr>
          <w:lang w:val="en-US"/>
        </w:rPr>
        <w:t xml:space="preserve">Similiter </w:t>
      </w:r>
      <w:r w:rsidRPr="00736684">
        <w:rPr>
          <w:rStyle w:val="Time1"/>
          <w:lang w:val="en-US"/>
        </w:rPr>
        <w:t>ad matutinum</w:t>
      </w:r>
      <w:r w:rsidRPr="00736684">
        <w:rPr>
          <w:lang w:val="en-US"/>
        </w:rPr>
        <w:t xml:space="preserve"> legitur EV </w:t>
      </w:r>
      <w:r w:rsidRPr="00736684">
        <w:rPr>
          <w:rStyle w:val="Incipit"/>
          <w:lang w:val="en-US"/>
        </w:rPr>
        <w:t>Anno</w:t>
      </w:r>
      <w:r w:rsidR="005A362F" w:rsidRPr="00736684">
        <w:rPr>
          <w:i/>
          <w:lang w:val="en-US"/>
        </w:rPr>
        <w:t xml:space="preserve"> </w:t>
      </w:r>
      <w:r w:rsidRPr="00736684">
        <w:rPr>
          <w:rStyle w:val="Incipit"/>
          <w:lang w:val="en-US"/>
        </w:rPr>
        <w:t>quintodecimo</w:t>
      </w:r>
      <w:r w:rsidRPr="00736684">
        <w:rPr>
          <w:lang w:val="en-US"/>
        </w:rPr>
        <w:t xml:space="preserve"> et </w:t>
      </w:r>
      <w:r w:rsidR="00D67739" w:rsidRPr="00736684">
        <w:rPr>
          <w:rStyle w:val="Time1"/>
          <w:lang w:val="en-US"/>
        </w:rPr>
        <w:t>[ad laudes]</w:t>
      </w:r>
      <w:r w:rsidR="00D67739" w:rsidRPr="00736684">
        <w:rPr>
          <w:lang w:val="en-US"/>
        </w:rPr>
        <w:t xml:space="preserve"> </w:t>
      </w:r>
      <w:r w:rsidRPr="00736684">
        <w:rPr>
          <w:lang w:val="en-US"/>
        </w:rPr>
        <w:t xml:space="preserve">AB </w:t>
      </w:r>
      <w:r w:rsidRPr="00736684">
        <w:rPr>
          <w:rStyle w:val="Incipit"/>
          <w:lang w:val="en-US"/>
        </w:rPr>
        <w:t>Omnis</w:t>
      </w:r>
      <w:r w:rsidR="005A362F" w:rsidRPr="00736684">
        <w:rPr>
          <w:i/>
          <w:lang w:val="en-US"/>
        </w:rPr>
        <w:t xml:space="preserve"> </w:t>
      </w:r>
      <w:r w:rsidRPr="00736684">
        <w:rPr>
          <w:rStyle w:val="Incipit"/>
          <w:lang w:val="en-US"/>
        </w:rPr>
        <w:t>vallis</w:t>
      </w:r>
      <w:r w:rsidR="005A362F" w:rsidRPr="00736684">
        <w:rPr>
          <w:i/>
          <w:lang w:val="en-US"/>
        </w:rPr>
        <w:t xml:space="preserve"> </w:t>
      </w:r>
      <w:r w:rsidR="00393951" w:rsidRPr="00736684">
        <w:rPr>
          <w:rStyle w:val="Incipit"/>
          <w:lang w:val="en-US"/>
        </w:rPr>
        <w:t>im</w:t>
      </w:r>
      <w:r w:rsidRPr="00736684">
        <w:rPr>
          <w:rStyle w:val="Incipit"/>
          <w:lang w:val="en-US"/>
        </w:rPr>
        <w:t>plebitur</w:t>
      </w:r>
      <w:r w:rsidRPr="00736684">
        <w:rPr>
          <w:lang w:val="en-US"/>
        </w:rPr>
        <w:t xml:space="preserve"> dicatur. </w:t>
      </w:r>
      <w:r w:rsidR="00393951" w:rsidRPr="00736684">
        <w:rPr>
          <w:lang w:val="en-US"/>
        </w:rPr>
        <w:t>Antiphonae v</w:t>
      </w:r>
      <w:r w:rsidRPr="00736684">
        <w:rPr>
          <w:lang w:val="en-US"/>
        </w:rPr>
        <w:t xml:space="preserve">ero eiusdem feriae scilicet AN </w:t>
      </w:r>
      <w:r w:rsidRPr="00736684">
        <w:rPr>
          <w:rStyle w:val="Incipit"/>
          <w:lang w:val="en-US"/>
        </w:rPr>
        <w:t>Quomodo</w:t>
      </w:r>
      <w:r w:rsidR="005A362F" w:rsidRPr="00736684">
        <w:rPr>
          <w:i/>
          <w:lang w:val="en-US"/>
        </w:rPr>
        <w:t xml:space="preserve"> </w:t>
      </w:r>
      <w:r w:rsidRPr="00736684">
        <w:rPr>
          <w:rStyle w:val="Incipit"/>
          <w:lang w:val="en-US"/>
        </w:rPr>
        <w:t>fiet</w:t>
      </w:r>
      <w:r w:rsidRPr="00736684">
        <w:rPr>
          <w:lang w:val="en-US"/>
        </w:rPr>
        <w:t xml:space="preserve"> et </w:t>
      </w:r>
      <w:r w:rsidR="00BA24A1" w:rsidRPr="00736684">
        <w:rPr>
          <w:lang w:val="en-US"/>
        </w:rPr>
        <w:t>[</w:t>
      </w:r>
      <w:r w:rsidRPr="00736684">
        <w:rPr>
          <w:lang w:val="en-US"/>
        </w:rPr>
        <w:t>AN</w:t>
      </w:r>
      <w:r w:rsidR="00BA24A1" w:rsidRPr="00736684">
        <w:rPr>
          <w:lang w:val="en-US"/>
        </w:rPr>
        <w:t>]</w:t>
      </w:r>
      <w:r w:rsidRPr="00736684">
        <w:rPr>
          <w:lang w:val="en-US"/>
        </w:rPr>
        <w:t xml:space="preserve"> </w:t>
      </w:r>
      <w:r w:rsidRPr="00736684">
        <w:rPr>
          <w:rStyle w:val="Incipit"/>
          <w:lang w:val="en-US"/>
        </w:rPr>
        <w:t>Dabit</w:t>
      </w:r>
      <w:r w:rsidR="005A362F" w:rsidRPr="00736684">
        <w:rPr>
          <w:i/>
          <w:lang w:val="en-US"/>
        </w:rPr>
        <w:t xml:space="preserve"> </w:t>
      </w:r>
      <w:r w:rsidRPr="00736684">
        <w:rPr>
          <w:rStyle w:val="Incipit"/>
          <w:lang w:val="en-US"/>
        </w:rPr>
        <w:t>illi</w:t>
      </w:r>
      <w:r w:rsidRPr="00736684">
        <w:rPr>
          <w:lang w:val="en-US"/>
        </w:rPr>
        <w:t xml:space="preserve"> </w:t>
      </w:r>
      <w:r w:rsidR="0081631B" w:rsidRPr="00736684">
        <w:rPr>
          <w:lang w:val="en-US"/>
        </w:rPr>
        <w:t>ad horas</w:t>
      </w:r>
      <w:r w:rsidRPr="00736684">
        <w:rPr>
          <w:lang w:val="en-US"/>
        </w:rPr>
        <w:t xml:space="preserve"> dicantur </w:t>
      </w:r>
      <w:r w:rsidR="00E9018E" w:rsidRPr="00736684">
        <w:rPr>
          <w:lang w:val="en-US"/>
        </w:rPr>
        <w:t>sabbat</w:t>
      </w:r>
      <w:r w:rsidR="00EF2D89" w:rsidRPr="00736684">
        <w:rPr>
          <w:lang w:val="en-US"/>
        </w:rPr>
        <w:t>o quatt</w:t>
      </w:r>
      <w:r w:rsidRPr="00736684">
        <w:rPr>
          <w:lang w:val="en-US"/>
        </w:rPr>
        <w:t>u</w:t>
      </w:r>
      <w:r w:rsidR="00EF2D89" w:rsidRPr="00736684">
        <w:rPr>
          <w:lang w:val="en-US"/>
        </w:rPr>
        <w:t>o</w:t>
      </w:r>
      <w:r w:rsidRPr="00736684">
        <w:rPr>
          <w:lang w:val="en-US"/>
        </w:rPr>
        <w:t>r temporum.</w:t>
      </w:r>
    </w:p>
    <w:p w:rsidR="00885488" w:rsidRPr="00736684" w:rsidRDefault="00E9018E" w:rsidP="00415109">
      <w:pPr>
        <w:pStyle w:val="berschrift1"/>
        <w:rPr>
          <w:lang w:val="it-IT"/>
        </w:rPr>
      </w:pPr>
      <w:r w:rsidRPr="00736684">
        <w:rPr>
          <w:lang w:val="it-IT"/>
        </w:rPr>
        <w:t>SABBAT</w:t>
      </w:r>
      <w:r w:rsidR="00885488" w:rsidRPr="00736684">
        <w:rPr>
          <w:lang w:val="it-IT"/>
        </w:rPr>
        <w:t xml:space="preserve">O </w:t>
      </w:r>
    </w:p>
    <w:p w:rsidR="00885488" w:rsidRPr="00B779A9" w:rsidRDefault="001805BC" w:rsidP="00415109">
      <w:pPr>
        <w:rPr>
          <w:lang w:val="it-IT"/>
        </w:rPr>
      </w:pPr>
      <w:r w:rsidRPr="00736684">
        <w:rPr>
          <w:rStyle w:val="Time1"/>
          <w:lang w:val="it-IT"/>
        </w:rPr>
        <w:t xml:space="preserve">[Ad </w:t>
      </w:r>
      <w:r w:rsidR="00393951" w:rsidRPr="00736684">
        <w:rPr>
          <w:rStyle w:val="Time1"/>
          <w:lang w:val="it-IT"/>
        </w:rPr>
        <w:t>laudes</w:t>
      </w:r>
      <w:r w:rsidRPr="00736684">
        <w:rPr>
          <w:rStyle w:val="Time1"/>
          <w:lang w:val="it-IT"/>
        </w:rPr>
        <w:t>]</w:t>
      </w:r>
      <w:r w:rsidR="00885488" w:rsidRPr="00B779A9">
        <w:rPr>
          <w:lang w:val="it-IT"/>
        </w:rPr>
        <w:t xml:space="preserve"> AB </w:t>
      </w:r>
      <w:r w:rsidR="00885488" w:rsidRPr="00794880">
        <w:rPr>
          <w:rStyle w:val="Incipit"/>
          <w:lang w:val="it-IT"/>
        </w:rPr>
        <w:t>Quomodo</w:t>
      </w:r>
      <w:r w:rsidR="005A362F" w:rsidRPr="005A362F">
        <w:rPr>
          <w:i/>
          <w:lang w:val="it-IT"/>
        </w:rPr>
        <w:t xml:space="preserve"> </w:t>
      </w:r>
      <w:r w:rsidR="00885488" w:rsidRPr="00794880">
        <w:rPr>
          <w:rStyle w:val="Incipit"/>
          <w:lang w:val="it-IT"/>
        </w:rPr>
        <w:t>fiet</w:t>
      </w:r>
      <w:r w:rsidR="00885488" w:rsidRPr="00B779A9">
        <w:rPr>
          <w:lang w:val="it-IT"/>
        </w:rPr>
        <w:t>.</w:t>
      </w:r>
    </w:p>
    <w:p w:rsidR="00885488" w:rsidRDefault="001805BC" w:rsidP="00415109">
      <w:pPr>
        <w:rPr>
          <w:lang w:val="en-US"/>
        </w:rPr>
      </w:pPr>
      <w:r w:rsidRPr="00736684">
        <w:rPr>
          <w:rStyle w:val="Time1"/>
          <w:lang w:val="en-US"/>
        </w:rPr>
        <w:t>[Ad vesperas]</w:t>
      </w:r>
      <w:r w:rsidR="00885488">
        <w:rPr>
          <w:lang w:val="en-US"/>
        </w:rPr>
        <w:t xml:space="preserve"> AM </w:t>
      </w:r>
      <w:r w:rsidR="00885488" w:rsidRPr="00794880">
        <w:rPr>
          <w:rStyle w:val="Incipit"/>
          <w:lang w:val="en-US"/>
        </w:rPr>
        <w:t>Dabit</w:t>
      </w:r>
      <w:r w:rsidR="005A362F" w:rsidRPr="005A362F">
        <w:rPr>
          <w:i/>
          <w:lang w:val="en-US"/>
        </w:rPr>
        <w:t xml:space="preserve"> </w:t>
      </w:r>
      <w:r w:rsidR="00885488" w:rsidRPr="00794880">
        <w:rPr>
          <w:rStyle w:val="Incipit"/>
          <w:lang w:val="en-US"/>
        </w:rPr>
        <w:t>illi</w:t>
      </w:r>
      <w:r w:rsidR="00885488" w:rsidRPr="005B472A">
        <w:rPr>
          <w:lang w:val="en-US"/>
        </w:rPr>
        <w:t>.</w:t>
      </w:r>
    </w:p>
    <w:p w:rsidR="00393951" w:rsidRPr="00736684" w:rsidRDefault="00393951" w:rsidP="00393951">
      <w:pPr>
        <w:pStyle w:val="berschrift1"/>
        <w:rPr>
          <w:lang w:val="en-US"/>
        </w:rPr>
      </w:pPr>
      <w:r w:rsidRPr="00736684">
        <w:rPr>
          <w:lang w:val="en-US"/>
        </w:rPr>
        <w:t>[KOMMENTAR]</w:t>
      </w:r>
    </w:p>
    <w:p w:rsidR="00885488" w:rsidRDefault="00885488" w:rsidP="00415109">
      <w:pPr>
        <w:rPr>
          <w:lang w:val="en-US"/>
        </w:rPr>
      </w:pPr>
      <w:r>
        <w:rPr>
          <w:lang w:val="en-US"/>
        </w:rPr>
        <w:t>Hic etiam nota. Ut in quam</w:t>
      </w:r>
      <w:r w:rsidR="00AB7195">
        <w:rPr>
          <w:lang w:val="en-US"/>
        </w:rPr>
        <w:t>cumque</w:t>
      </w:r>
      <w:r>
        <w:rPr>
          <w:lang w:val="en-US"/>
        </w:rPr>
        <w:t xml:space="preserve"> diem vigilia nati</w:t>
      </w:r>
      <w:r w:rsidR="00D66EA2">
        <w:rPr>
          <w:lang w:val="en-US"/>
        </w:rPr>
        <w:t>vita</w:t>
      </w:r>
      <w:r>
        <w:rPr>
          <w:lang w:val="en-US"/>
        </w:rPr>
        <w:t>tis domini occurrerit eadem die praecedentis hebdomadae incipias cantum feria</w:t>
      </w:r>
      <w:r w:rsidR="00EF2D89">
        <w:rPr>
          <w:lang w:val="en-US"/>
        </w:rPr>
        <w:t>lem cum suis laudibus et ita or(114r)</w:t>
      </w:r>
      <w:r>
        <w:rPr>
          <w:lang w:val="en-US"/>
        </w:rPr>
        <w:t>dinabis singulas ferias proprio diei adnotatas.</w:t>
      </w:r>
    </w:p>
    <w:p w:rsidR="00885488" w:rsidRPr="00B779A9" w:rsidRDefault="00885488" w:rsidP="00415109">
      <w:pPr>
        <w:rPr>
          <w:lang w:val="pt-PT"/>
        </w:rPr>
      </w:pPr>
      <w:r>
        <w:rPr>
          <w:lang w:val="en-US"/>
        </w:rPr>
        <w:lastRenderedPageBreak/>
        <w:t>De hic rebus consule diligenter bre</w:t>
      </w:r>
      <w:r w:rsidR="00DD6B06">
        <w:rPr>
          <w:lang w:val="en-US"/>
        </w:rPr>
        <w:t>via</w:t>
      </w:r>
      <w:r>
        <w:rPr>
          <w:lang w:val="en-US"/>
        </w:rPr>
        <w:t xml:space="preserve">rium </w:t>
      </w:r>
      <w:r w:rsidRPr="00736684">
        <w:rPr>
          <w:rStyle w:val="Ort"/>
          <w:lang w:val="en-US"/>
        </w:rPr>
        <w:t>Salisburgense</w:t>
      </w:r>
      <w:r w:rsidR="008C2783">
        <w:rPr>
          <w:lang w:val="en-US"/>
        </w:rPr>
        <w:t xml:space="preserve"> quod idem est cum nostro </w:t>
      </w:r>
      <w:r w:rsidR="008C2783" w:rsidRPr="00736684">
        <w:rPr>
          <w:rStyle w:val="Ort"/>
          <w:lang w:val="en-US"/>
        </w:rPr>
        <w:t>Seccov</w:t>
      </w:r>
      <w:r w:rsidRPr="00736684">
        <w:rPr>
          <w:rStyle w:val="Ort"/>
          <w:lang w:val="en-US"/>
        </w:rPr>
        <w:t>iensi</w:t>
      </w:r>
      <w:r>
        <w:rPr>
          <w:lang w:val="en-US"/>
        </w:rPr>
        <w:t xml:space="preserve"> hac in re. </w:t>
      </w:r>
      <w:r w:rsidRPr="00B779A9">
        <w:rPr>
          <w:lang w:val="pt-PT"/>
        </w:rPr>
        <w:t>Alias quoque cautelas de sancti</w:t>
      </w:r>
      <w:r w:rsidR="00E15767">
        <w:rPr>
          <w:lang w:val="pt-PT"/>
        </w:rPr>
        <w:t xml:space="preserve"> Thomae</w:t>
      </w:r>
      <w:r w:rsidRPr="00B779A9">
        <w:rPr>
          <w:lang w:val="pt-PT"/>
        </w:rPr>
        <w:t xml:space="preserve"> festo invenies</w:t>
      </w:r>
      <w:r w:rsidR="00393951">
        <w:rPr>
          <w:lang w:val="pt-PT"/>
        </w:rPr>
        <w:t>, et quomodo sit cantandum i</w:t>
      </w:r>
      <w:r w:rsidRPr="00B779A9">
        <w:rPr>
          <w:lang w:val="pt-PT"/>
        </w:rPr>
        <w:t>nfra tertiam dominicam ad</w:t>
      </w:r>
      <w:r w:rsidR="00872B44" w:rsidRPr="00B779A9">
        <w:rPr>
          <w:lang w:val="pt-PT"/>
        </w:rPr>
        <w:t>vent</w:t>
      </w:r>
      <w:r w:rsidRPr="00B779A9">
        <w:rPr>
          <w:lang w:val="pt-PT"/>
        </w:rPr>
        <w:t>us usque ad vigiliam nati</w:t>
      </w:r>
      <w:r w:rsidR="00D66EA2" w:rsidRPr="00B779A9">
        <w:rPr>
          <w:lang w:val="pt-PT"/>
        </w:rPr>
        <w:t>vita</w:t>
      </w:r>
      <w:r w:rsidRPr="00B779A9">
        <w:rPr>
          <w:lang w:val="pt-PT"/>
        </w:rPr>
        <w:t>tis domini etiam patebit.</w:t>
      </w:r>
    </w:p>
    <w:p w:rsidR="00885488" w:rsidRPr="00B779A9" w:rsidRDefault="00885488" w:rsidP="00415109">
      <w:pPr>
        <w:rPr>
          <w:lang w:val="pt-PT"/>
        </w:rPr>
      </w:pPr>
      <w:r w:rsidRPr="00B779A9">
        <w:rPr>
          <w:lang w:val="pt-PT"/>
        </w:rPr>
        <w:t>Cantum ferialem cum in</w:t>
      </w:r>
      <w:r w:rsidR="00D66EA2" w:rsidRPr="00B779A9">
        <w:rPr>
          <w:lang w:val="pt-PT"/>
        </w:rPr>
        <w:t>vita</w:t>
      </w:r>
      <w:r w:rsidRPr="00B779A9">
        <w:rPr>
          <w:lang w:val="pt-PT"/>
        </w:rPr>
        <w:t>toriis</w:t>
      </w:r>
      <w:r w:rsidR="00393951">
        <w:rPr>
          <w:lang w:val="pt-PT"/>
        </w:rPr>
        <w:t>,</w:t>
      </w:r>
      <w:r w:rsidRPr="00B779A9">
        <w:rPr>
          <w:lang w:val="pt-PT"/>
        </w:rPr>
        <w:t xml:space="preserve"> antiphonis</w:t>
      </w:r>
      <w:r w:rsidR="00393951">
        <w:rPr>
          <w:lang w:val="pt-PT"/>
        </w:rPr>
        <w:t>,</w:t>
      </w:r>
      <w:r w:rsidRPr="00B779A9">
        <w:rPr>
          <w:lang w:val="pt-PT"/>
        </w:rPr>
        <w:t xml:space="preserve"> responsoriis</w:t>
      </w:r>
      <w:r w:rsidR="00393951">
        <w:rPr>
          <w:lang w:val="pt-PT"/>
        </w:rPr>
        <w:t>,</w:t>
      </w:r>
      <w:r w:rsidRPr="00B779A9">
        <w:rPr>
          <w:lang w:val="pt-PT"/>
        </w:rPr>
        <w:t xml:space="preserve"> et laudibus invenies in </w:t>
      </w:r>
      <w:r w:rsidRPr="00736684">
        <w:rPr>
          <w:rStyle w:val="Funktion"/>
          <w:lang w:val="pt-PT"/>
        </w:rPr>
        <w:t>minoribus antiphonariis</w:t>
      </w:r>
      <w:r w:rsidRPr="00B779A9">
        <w:rPr>
          <w:lang w:val="pt-PT"/>
        </w:rPr>
        <w:t xml:space="preserve"> post </w:t>
      </w:r>
      <w:r w:rsidR="00D80D0C" w:rsidRPr="00B779A9">
        <w:rPr>
          <w:lang w:val="pt-PT"/>
        </w:rPr>
        <w:t>hist</w:t>
      </w:r>
      <w:r w:rsidRPr="00B779A9">
        <w:rPr>
          <w:lang w:val="pt-PT"/>
        </w:rPr>
        <w:t>oriam quartae dominicae ad</w:t>
      </w:r>
      <w:r w:rsidR="00872B44" w:rsidRPr="00B779A9">
        <w:rPr>
          <w:lang w:val="pt-PT"/>
        </w:rPr>
        <w:t>vent</w:t>
      </w:r>
      <w:r w:rsidRPr="00B779A9">
        <w:rPr>
          <w:lang w:val="pt-PT"/>
        </w:rPr>
        <w:t>us domini.</w:t>
      </w:r>
    </w:p>
    <w:p w:rsidR="00885488" w:rsidRPr="00B779A9" w:rsidRDefault="00885488" w:rsidP="00415109">
      <w:pPr>
        <w:rPr>
          <w:lang w:val="pt-PT"/>
        </w:rPr>
      </w:pPr>
      <w:r w:rsidRPr="00B779A9">
        <w:rPr>
          <w:lang w:val="pt-PT"/>
        </w:rPr>
        <w:t>Feri</w:t>
      </w:r>
      <w:r w:rsidR="00EF2D89" w:rsidRPr="00B779A9">
        <w:rPr>
          <w:lang w:val="pt-PT"/>
        </w:rPr>
        <w:t>a quarta</w:t>
      </w:r>
      <w:r w:rsidR="00393951">
        <w:rPr>
          <w:lang w:val="pt-PT"/>
        </w:rPr>
        <w:t>,</w:t>
      </w:r>
      <w:r w:rsidR="00EF2D89" w:rsidRPr="00B779A9">
        <w:rPr>
          <w:lang w:val="pt-PT"/>
        </w:rPr>
        <w:t xml:space="preserve"> sexta et sabbato quatt</w:t>
      </w:r>
      <w:r w:rsidRPr="00B779A9">
        <w:rPr>
          <w:lang w:val="pt-PT"/>
        </w:rPr>
        <w:t>u</w:t>
      </w:r>
      <w:r w:rsidR="00EF2D89" w:rsidRPr="00B779A9">
        <w:rPr>
          <w:lang w:val="pt-PT"/>
        </w:rPr>
        <w:t>o</w:t>
      </w:r>
      <w:r w:rsidRPr="00B779A9">
        <w:rPr>
          <w:lang w:val="pt-PT"/>
        </w:rPr>
        <w:t>r temporum ad matutinum in</w:t>
      </w:r>
      <w:r w:rsidR="00D66EA2" w:rsidRPr="00B779A9">
        <w:rPr>
          <w:lang w:val="pt-PT"/>
        </w:rPr>
        <w:t>vita</w:t>
      </w:r>
      <w:r w:rsidRPr="00B779A9">
        <w:rPr>
          <w:lang w:val="pt-PT"/>
        </w:rPr>
        <w:t>toria</w:t>
      </w:r>
      <w:r w:rsidR="00393951">
        <w:rPr>
          <w:lang w:val="pt-PT"/>
        </w:rPr>
        <w:t>,</w:t>
      </w:r>
      <w:r w:rsidRPr="00B779A9">
        <w:rPr>
          <w:lang w:val="pt-PT"/>
        </w:rPr>
        <w:t xml:space="preserve"> antiphonae</w:t>
      </w:r>
      <w:r w:rsidR="00393951">
        <w:rPr>
          <w:lang w:val="pt-PT"/>
        </w:rPr>
        <w:t>,</w:t>
      </w:r>
      <w:r w:rsidRPr="00B779A9">
        <w:rPr>
          <w:lang w:val="pt-PT"/>
        </w:rPr>
        <w:t xml:space="preserve"> responsoria et laudes cantantur ex quarta</w:t>
      </w:r>
      <w:r w:rsidR="00393951">
        <w:rPr>
          <w:lang w:val="pt-PT"/>
        </w:rPr>
        <w:t>,</w:t>
      </w:r>
      <w:r w:rsidRPr="00B779A9">
        <w:rPr>
          <w:lang w:val="pt-PT"/>
        </w:rPr>
        <w:t xml:space="preserve"> sexta et </w:t>
      </w:r>
      <w:r w:rsidR="00E9018E" w:rsidRPr="00B779A9">
        <w:rPr>
          <w:lang w:val="pt-PT"/>
        </w:rPr>
        <w:t>sabbat</w:t>
      </w:r>
      <w:r w:rsidRPr="00B779A9">
        <w:rPr>
          <w:lang w:val="pt-PT"/>
        </w:rPr>
        <w:t>o feriarum cantus ferialis.</w:t>
      </w:r>
    </w:p>
    <w:p w:rsidR="00885488" w:rsidRPr="00736684" w:rsidRDefault="00EF2D89" w:rsidP="00415109">
      <w:pPr>
        <w:pStyle w:val="berschrift1"/>
        <w:rPr>
          <w:lang w:val="it-IT"/>
        </w:rPr>
      </w:pPr>
      <w:r w:rsidRPr="00736684">
        <w:rPr>
          <w:lang w:val="it-IT"/>
        </w:rPr>
        <w:t xml:space="preserve">QUARTA </w:t>
      </w:r>
      <w:r w:rsidR="00393951" w:rsidRPr="00736684">
        <w:rPr>
          <w:lang w:val="it-IT"/>
        </w:rPr>
        <w:t xml:space="preserve">FERIA </w:t>
      </w:r>
      <w:r w:rsidRPr="00736684">
        <w:rPr>
          <w:lang w:val="it-IT"/>
        </w:rPr>
        <w:t>QUATT</w:t>
      </w:r>
      <w:r w:rsidR="00885488" w:rsidRPr="00736684">
        <w:rPr>
          <w:lang w:val="it-IT"/>
        </w:rPr>
        <w:t>U</w:t>
      </w:r>
      <w:r w:rsidRPr="00736684">
        <w:rPr>
          <w:lang w:val="it-IT"/>
        </w:rPr>
        <w:t>O</w:t>
      </w:r>
      <w:r w:rsidR="00885488" w:rsidRPr="00736684">
        <w:rPr>
          <w:lang w:val="it-IT"/>
        </w:rPr>
        <w:t>R TEMPORUM</w:t>
      </w:r>
    </w:p>
    <w:p w:rsidR="00885488" w:rsidRPr="003D0C23" w:rsidRDefault="001805BC" w:rsidP="00415109">
      <w:pPr>
        <w:rPr>
          <w:lang w:val="fr-FR"/>
        </w:rPr>
      </w:pPr>
      <w:r w:rsidRPr="00736684">
        <w:rPr>
          <w:rStyle w:val="Time1"/>
          <w:lang w:val="it-IT"/>
        </w:rPr>
        <w:t>Ad missam</w:t>
      </w:r>
      <w:r w:rsidR="00885488" w:rsidRPr="00B779A9">
        <w:rPr>
          <w:lang w:val="it-IT"/>
        </w:rPr>
        <w:t xml:space="preserve"> IN </w:t>
      </w:r>
      <w:r w:rsidR="00885488" w:rsidRPr="00794880">
        <w:rPr>
          <w:rStyle w:val="Incipit"/>
          <w:lang w:val="it-IT"/>
        </w:rPr>
        <w:t>Rorate</w:t>
      </w:r>
      <w:r w:rsidR="005A362F" w:rsidRPr="005A362F">
        <w:rPr>
          <w:i/>
          <w:lang w:val="it-IT"/>
        </w:rPr>
        <w:t xml:space="preserve"> </w:t>
      </w:r>
      <w:r w:rsidR="00885488" w:rsidRPr="00794880">
        <w:rPr>
          <w:rStyle w:val="Incipit"/>
          <w:lang w:val="it-IT"/>
        </w:rPr>
        <w:t>caeli</w:t>
      </w:r>
      <w:r w:rsidR="00885488" w:rsidRPr="00B779A9">
        <w:rPr>
          <w:lang w:val="it-IT"/>
        </w:rPr>
        <w:t xml:space="preserve">. </w:t>
      </w:r>
      <w:r w:rsidR="00EF2D89" w:rsidRPr="00B779A9">
        <w:rPr>
          <w:lang w:val="fr-FR"/>
        </w:rPr>
        <w:t xml:space="preserve">[KY] </w:t>
      </w:r>
      <w:r w:rsidR="00EF2D89" w:rsidRPr="00794880">
        <w:rPr>
          <w:rStyle w:val="Incipit"/>
          <w:lang w:val="fr-FR"/>
        </w:rPr>
        <w:t>Kyrie</w:t>
      </w:r>
      <w:r w:rsidR="005A362F" w:rsidRPr="005A362F">
        <w:rPr>
          <w:i/>
          <w:lang w:val="fr-FR"/>
        </w:rPr>
        <w:t xml:space="preserve"> </w:t>
      </w:r>
      <w:r w:rsidR="00EF2D89" w:rsidRPr="00B779A9">
        <w:rPr>
          <w:lang w:val="fr-FR"/>
        </w:rPr>
        <w:t xml:space="preserve">et [SA] </w:t>
      </w:r>
      <w:r w:rsidR="00EF2D89" w:rsidRPr="00794880">
        <w:rPr>
          <w:rStyle w:val="Incipit"/>
          <w:lang w:val="fr-FR"/>
        </w:rPr>
        <w:t>Sanctus</w:t>
      </w:r>
      <w:r w:rsidR="005A362F" w:rsidRPr="005A362F">
        <w:rPr>
          <w:i/>
          <w:lang w:val="fr-FR"/>
        </w:rPr>
        <w:t xml:space="preserve"> </w:t>
      </w:r>
      <w:r w:rsidR="00AB37C3" w:rsidRPr="00B779A9">
        <w:rPr>
          <w:lang w:val="fr-FR"/>
        </w:rPr>
        <w:t xml:space="preserve">ferialiter. </w:t>
      </w:r>
      <w:r w:rsidR="00393951">
        <w:rPr>
          <w:lang w:val="pt-PT"/>
        </w:rPr>
        <w:t>U</w:t>
      </w:r>
      <w:r w:rsidR="00393951" w:rsidRPr="00B779A9">
        <w:rPr>
          <w:lang w:val="pt-PT"/>
        </w:rPr>
        <w:t xml:space="preserve">nam prophetiam aliquis </w:t>
      </w:r>
      <w:r w:rsidR="00393951" w:rsidRPr="00736684">
        <w:rPr>
          <w:rStyle w:val="Funktion"/>
          <w:lang w:val="pt-PT"/>
        </w:rPr>
        <w:t>puerorum</w:t>
      </w:r>
      <w:r w:rsidR="00393951" w:rsidRPr="00B779A9">
        <w:rPr>
          <w:lang w:val="pt-PT"/>
        </w:rPr>
        <w:t xml:space="preserve"> cantet </w:t>
      </w:r>
      <w:r w:rsidR="00393951">
        <w:rPr>
          <w:lang w:val="pt-PT"/>
        </w:rPr>
        <w:t>[</w:t>
      </w:r>
      <w:r w:rsidR="00AB37C3" w:rsidRPr="00B779A9">
        <w:rPr>
          <w:lang w:val="pt-PT"/>
        </w:rPr>
        <w:t>EPP</w:t>
      </w:r>
      <w:r w:rsidR="00393951">
        <w:rPr>
          <w:lang w:val="pt-PT"/>
        </w:rPr>
        <w:t>]</w:t>
      </w:r>
      <w:r w:rsidR="00885488" w:rsidRPr="00B779A9">
        <w:rPr>
          <w:lang w:val="pt-PT"/>
        </w:rPr>
        <w:t xml:space="preserve"> </w:t>
      </w:r>
      <w:r w:rsidR="00885488" w:rsidRPr="00794880">
        <w:rPr>
          <w:rStyle w:val="Incipit"/>
          <w:lang w:val="pt-PT"/>
        </w:rPr>
        <w:t>Erit</w:t>
      </w:r>
      <w:r w:rsidR="005A362F" w:rsidRPr="005A362F">
        <w:rPr>
          <w:i/>
          <w:lang w:val="pt-PT"/>
        </w:rPr>
        <w:t xml:space="preserve"> </w:t>
      </w:r>
      <w:r w:rsidR="00885488" w:rsidRPr="00794880">
        <w:rPr>
          <w:rStyle w:val="Incipit"/>
          <w:lang w:val="pt-PT"/>
        </w:rPr>
        <w:t>in</w:t>
      </w:r>
      <w:r w:rsidR="005A362F" w:rsidRPr="005A362F">
        <w:rPr>
          <w:i/>
          <w:lang w:val="pt-PT"/>
        </w:rPr>
        <w:t xml:space="preserve"> </w:t>
      </w:r>
      <w:r w:rsidR="001B7479" w:rsidRPr="00794880">
        <w:rPr>
          <w:rStyle w:val="Incipit"/>
          <w:lang w:val="pt-PT"/>
        </w:rPr>
        <w:t>novis</w:t>
      </w:r>
      <w:r w:rsidR="00885488" w:rsidRPr="00794880">
        <w:rPr>
          <w:rStyle w:val="Incipit"/>
          <w:lang w:val="pt-PT"/>
        </w:rPr>
        <w:t>simis</w:t>
      </w:r>
      <w:r w:rsidR="005A362F" w:rsidRPr="005A362F">
        <w:rPr>
          <w:i/>
          <w:lang w:val="pt-PT"/>
        </w:rPr>
        <w:t xml:space="preserve"> </w:t>
      </w:r>
      <w:r w:rsidR="00885488" w:rsidRPr="00794880">
        <w:rPr>
          <w:rStyle w:val="Incipit"/>
          <w:lang w:val="pt-PT"/>
        </w:rPr>
        <w:t>diebus</w:t>
      </w:r>
      <w:r w:rsidR="00885488" w:rsidRPr="00B779A9">
        <w:rPr>
          <w:lang w:val="pt-PT"/>
        </w:rPr>
        <w:t xml:space="preserve">. </w:t>
      </w:r>
      <w:r w:rsidR="00885488" w:rsidRPr="003D0C23">
        <w:rPr>
          <w:lang w:val="fr-FR"/>
        </w:rPr>
        <w:t xml:space="preserve">Primum GR </w:t>
      </w:r>
      <w:r w:rsidR="00885488" w:rsidRPr="003D0C23">
        <w:rPr>
          <w:rStyle w:val="Incipit"/>
          <w:lang w:val="fr-FR"/>
        </w:rPr>
        <w:t>Tollite</w:t>
      </w:r>
      <w:r w:rsidR="005A362F" w:rsidRPr="003D0C23">
        <w:rPr>
          <w:i/>
          <w:lang w:val="fr-FR"/>
        </w:rPr>
        <w:t xml:space="preserve"> </w:t>
      </w:r>
      <w:r w:rsidR="00885488" w:rsidRPr="003D0C23">
        <w:rPr>
          <w:rStyle w:val="Incipit"/>
          <w:lang w:val="fr-FR"/>
        </w:rPr>
        <w:t>portas</w:t>
      </w:r>
      <w:r w:rsidR="00DD1415" w:rsidRPr="003D0C23">
        <w:rPr>
          <w:lang w:val="fr-FR"/>
        </w:rPr>
        <w:t>@5.</w:t>
      </w:r>
      <w:r w:rsidR="00885488" w:rsidRPr="003D0C23">
        <w:rPr>
          <w:lang w:val="fr-FR"/>
        </w:rPr>
        <w:t xml:space="preserve"> Secundum GR </w:t>
      </w:r>
      <w:r w:rsidR="00885488" w:rsidRPr="003D0C23">
        <w:rPr>
          <w:rStyle w:val="Incipit"/>
          <w:lang w:val="fr-FR"/>
        </w:rPr>
        <w:t>Prope</w:t>
      </w:r>
      <w:r w:rsidR="005A362F" w:rsidRPr="003D0C23">
        <w:rPr>
          <w:i/>
          <w:lang w:val="fr-FR"/>
        </w:rPr>
        <w:t xml:space="preserve"> </w:t>
      </w:r>
      <w:r w:rsidR="00885488" w:rsidRPr="003D0C23">
        <w:rPr>
          <w:rStyle w:val="Incipit"/>
          <w:lang w:val="fr-FR"/>
        </w:rPr>
        <w:t>est</w:t>
      </w:r>
      <w:r w:rsidR="005A362F" w:rsidRPr="003D0C23">
        <w:rPr>
          <w:i/>
          <w:lang w:val="fr-FR"/>
        </w:rPr>
        <w:t xml:space="preserve"> </w:t>
      </w:r>
      <w:r w:rsidR="00885488" w:rsidRPr="003D0C23">
        <w:rPr>
          <w:rStyle w:val="Incipit"/>
          <w:lang w:val="fr-FR"/>
        </w:rPr>
        <w:t>dominus</w:t>
      </w:r>
      <w:r w:rsidR="00885488" w:rsidRPr="003D0C23">
        <w:rPr>
          <w:lang w:val="fr-FR"/>
        </w:rPr>
        <w:t xml:space="preserve">. Alleluia caret. OF </w:t>
      </w:r>
      <w:r w:rsidR="00885488" w:rsidRPr="003D0C23">
        <w:rPr>
          <w:rStyle w:val="Incipit"/>
          <w:lang w:val="fr-FR"/>
        </w:rPr>
        <w:t>Confortamini</w:t>
      </w:r>
      <w:r w:rsidR="00DD1415" w:rsidRPr="003D0C23">
        <w:rPr>
          <w:lang w:val="fr-FR"/>
        </w:rPr>
        <w:t>@6.</w:t>
      </w:r>
      <w:r w:rsidR="00885488" w:rsidRPr="003D0C23">
        <w:rPr>
          <w:lang w:val="fr-FR"/>
        </w:rPr>
        <w:t xml:space="preserve"> CO </w:t>
      </w:r>
      <w:r w:rsidR="00885488" w:rsidRPr="003D0C23">
        <w:rPr>
          <w:rStyle w:val="Incipit"/>
          <w:lang w:val="fr-FR"/>
        </w:rPr>
        <w:t>Ecce</w:t>
      </w:r>
      <w:r w:rsidR="005A362F" w:rsidRPr="003D0C23">
        <w:rPr>
          <w:i/>
          <w:lang w:val="fr-FR"/>
        </w:rPr>
        <w:t xml:space="preserve"> </w:t>
      </w:r>
      <w:r w:rsidR="00885488" w:rsidRPr="003D0C23">
        <w:rPr>
          <w:rStyle w:val="Incipit"/>
          <w:lang w:val="fr-FR"/>
        </w:rPr>
        <w:t>virgo</w:t>
      </w:r>
      <w:r w:rsidR="005A362F" w:rsidRPr="003D0C23">
        <w:rPr>
          <w:i/>
          <w:lang w:val="fr-FR"/>
        </w:rPr>
        <w:t xml:space="preserve"> </w:t>
      </w:r>
      <w:r w:rsidR="00885488" w:rsidRPr="003D0C23">
        <w:rPr>
          <w:rStyle w:val="Incipit"/>
          <w:lang w:val="fr-FR"/>
        </w:rPr>
        <w:t>concipiet</w:t>
      </w:r>
      <w:r w:rsidR="00885488" w:rsidRPr="003D0C23">
        <w:rPr>
          <w:lang w:val="fr-FR"/>
        </w:rPr>
        <w:t>.</w:t>
      </w:r>
    </w:p>
    <w:p w:rsidR="00885488" w:rsidRPr="003D0C23" w:rsidRDefault="00393951" w:rsidP="00415109">
      <w:pPr>
        <w:pStyle w:val="berschrift1"/>
        <w:rPr>
          <w:lang w:val="fr-FR"/>
        </w:rPr>
      </w:pPr>
      <w:r w:rsidRPr="003D0C23">
        <w:rPr>
          <w:lang w:val="fr-FR"/>
        </w:rPr>
        <w:t xml:space="preserve">(114v) </w:t>
      </w:r>
      <w:r w:rsidR="00EF2D89" w:rsidRPr="003D0C23">
        <w:rPr>
          <w:lang w:val="fr-FR"/>
        </w:rPr>
        <w:t>FERIA SEXTA QUATT</w:t>
      </w:r>
      <w:r w:rsidR="00885488" w:rsidRPr="003D0C23">
        <w:rPr>
          <w:lang w:val="fr-FR"/>
        </w:rPr>
        <w:t>U</w:t>
      </w:r>
      <w:r w:rsidR="00EF2D89" w:rsidRPr="003D0C23">
        <w:rPr>
          <w:lang w:val="fr-FR"/>
        </w:rPr>
        <w:t>O</w:t>
      </w:r>
      <w:r w:rsidR="00885488" w:rsidRPr="003D0C23">
        <w:rPr>
          <w:lang w:val="fr-FR"/>
        </w:rPr>
        <w:t>R TEMPORUM</w:t>
      </w:r>
    </w:p>
    <w:p w:rsidR="00885488" w:rsidRPr="005B472A" w:rsidRDefault="00065C9D" w:rsidP="00415109">
      <w:pPr>
        <w:rPr>
          <w:lang w:val="it-IT"/>
        </w:rPr>
      </w:pPr>
      <w:r w:rsidRPr="005B472A">
        <w:rPr>
          <w:rStyle w:val="Time1"/>
          <w:lang w:val="fr-FR"/>
        </w:rPr>
        <w:t>[Ad processionem]</w:t>
      </w:r>
      <w:r>
        <w:rPr>
          <w:lang w:val="fr-FR"/>
        </w:rPr>
        <w:t xml:space="preserve"> </w:t>
      </w:r>
      <w:r w:rsidR="00885488" w:rsidRPr="003D0C23">
        <w:rPr>
          <w:lang w:val="fr-FR"/>
        </w:rPr>
        <w:t xml:space="preserve">Itur post sextam cum </w:t>
      </w:r>
      <w:r w:rsidR="00885488" w:rsidRPr="005B472A">
        <w:rPr>
          <w:lang w:val="fr-FR"/>
        </w:rPr>
        <w:t>processione</w:t>
      </w:r>
      <w:r w:rsidR="00885488" w:rsidRPr="003D0C23">
        <w:rPr>
          <w:lang w:val="fr-FR"/>
        </w:rPr>
        <w:t xml:space="preserve"> ad </w:t>
      </w:r>
      <w:r w:rsidR="00885488" w:rsidRPr="003D0C23">
        <w:rPr>
          <w:rStyle w:val="Ort"/>
          <w:lang w:val="fr-FR"/>
        </w:rPr>
        <w:t>templum parochiale</w:t>
      </w:r>
      <w:r w:rsidR="00885488" w:rsidRPr="003D0C23">
        <w:rPr>
          <w:lang w:val="fr-FR"/>
        </w:rPr>
        <w:t xml:space="preserve">. </w:t>
      </w:r>
      <w:r w:rsidR="00885488" w:rsidRPr="005B472A">
        <w:rPr>
          <w:lang w:val="it-IT"/>
        </w:rPr>
        <w:t xml:space="preserve">Ante exitum genibus flexis cantatur in </w:t>
      </w:r>
      <w:r w:rsidR="00885488" w:rsidRPr="005B472A">
        <w:rPr>
          <w:rStyle w:val="Ort"/>
          <w:lang w:val="it-IT"/>
        </w:rPr>
        <w:t>choro</w:t>
      </w:r>
      <w:r w:rsidR="00885488" w:rsidRPr="005B472A">
        <w:rPr>
          <w:lang w:val="it-IT"/>
        </w:rPr>
        <w:t xml:space="preserve"> </w:t>
      </w:r>
      <w:r w:rsidR="00BA24A1" w:rsidRPr="005B472A">
        <w:rPr>
          <w:lang w:val="it-IT"/>
        </w:rPr>
        <w:t>[</w:t>
      </w:r>
      <w:r w:rsidR="0074131C" w:rsidRPr="005B472A">
        <w:rPr>
          <w:lang w:val="it-IT"/>
        </w:rPr>
        <w:t>AP</w:t>
      </w:r>
      <w:r w:rsidR="00BA24A1" w:rsidRPr="005B472A">
        <w:rPr>
          <w:lang w:val="it-IT"/>
        </w:rPr>
        <w:t>]</w:t>
      </w:r>
      <w:r w:rsidR="00885488" w:rsidRPr="005B472A">
        <w:rPr>
          <w:lang w:val="it-IT"/>
        </w:rPr>
        <w:t xml:space="preserve"> </w:t>
      </w:r>
      <w:r w:rsidR="00885488" w:rsidRPr="005B472A">
        <w:rPr>
          <w:rStyle w:val="Incipit"/>
          <w:lang w:val="it-IT"/>
        </w:rPr>
        <w:t>Exaudi</w:t>
      </w:r>
      <w:r w:rsidR="005A362F" w:rsidRPr="005B472A">
        <w:rPr>
          <w:rStyle w:val="Incipit"/>
          <w:lang w:val="it-IT"/>
        </w:rPr>
        <w:t xml:space="preserve"> </w:t>
      </w:r>
      <w:r w:rsidR="00885488" w:rsidRPr="005B472A">
        <w:rPr>
          <w:rStyle w:val="Incipit"/>
          <w:lang w:val="it-IT"/>
        </w:rPr>
        <w:t>domine</w:t>
      </w:r>
      <w:r w:rsidR="00885488" w:rsidRPr="005B472A">
        <w:rPr>
          <w:lang w:val="it-IT"/>
        </w:rPr>
        <w:t xml:space="preserve"> </w:t>
      </w:r>
      <w:r w:rsidR="008D35E3" w:rsidRPr="005B472A">
        <w:rPr>
          <w:lang w:val="it-IT"/>
        </w:rPr>
        <w:t>quaere</w:t>
      </w:r>
      <w:r w:rsidR="00885488" w:rsidRPr="005B472A">
        <w:rPr>
          <w:lang w:val="it-IT"/>
        </w:rPr>
        <w:t xml:space="preserve"> in </w:t>
      </w:r>
      <w:r w:rsidR="00885488" w:rsidRPr="005B472A">
        <w:rPr>
          <w:rStyle w:val="Funktion"/>
          <w:lang w:val="it-IT"/>
        </w:rPr>
        <w:t>summo graduali</w:t>
      </w:r>
      <w:r w:rsidR="00885488" w:rsidRPr="005B472A">
        <w:rPr>
          <w:lang w:val="it-IT"/>
        </w:rPr>
        <w:t xml:space="preserve"> folio</w:t>
      </w:r>
      <w:r w:rsidR="00DD1415" w:rsidRPr="005B472A">
        <w:rPr>
          <w:lang w:val="it-IT"/>
        </w:rPr>
        <w:t>@53.</w:t>
      </w:r>
      <w:r w:rsidR="00885488" w:rsidRPr="005B472A">
        <w:rPr>
          <w:lang w:val="it-IT"/>
        </w:rPr>
        <w:t xml:space="preserve"> In ascendendo processionis AP </w:t>
      </w:r>
      <w:r w:rsidR="001B7479" w:rsidRPr="005B472A">
        <w:rPr>
          <w:rStyle w:val="Incipit"/>
          <w:lang w:val="it-IT"/>
        </w:rPr>
        <w:t>Salvator</w:t>
      </w:r>
      <w:r w:rsidR="005A362F" w:rsidRPr="005B472A">
        <w:rPr>
          <w:i/>
          <w:lang w:val="it-IT"/>
        </w:rPr>
        <w:t xml:space="preserve"> </w:t>
      </w:r>
      <w:r w:rsidR="00885488" w:rsidRPr="005B472A">
        <w:rPr>
          <w:rStyle w:val="Incipit"/>
          <w:lang w:val="it-IT"/>
        </w:rPr>
        <w:t>mundi</w:t>
      </w:r>
      <w:r w:rsidR="00885488" w:rsidRPr="005B472A">
        <w:rPr>
          <w:lang w:val="it-IT"/>
        </w:rPr>
        <w:t xml:space="preserve"> et cum per</w:t>
      </w:r>
      <w:r w:rsidR="00872B44" w:rsidRPr="005B472A">
        <w:rPr>
          <w:lang w:val="it-IT"/>
        </w:rPr>
        <w:t>vent</w:t>
      </w:r>
      <w:r w:rsidR="00885488" w:rsidRPr="005B472A">
        <w:rPr>
          <w:lang w:val="it-IT"/>
        </w:rPr>
        <w:t xml:space="preserve">um fuerit ad </w:t>
      </w:r>
      <w:r w:rsidR="00885488" w:rsidRPr="005B472A">
        <w:rPr>
          <w:rStyle w:val="Ort"/>
          <w:lang w:val="it-IT"/>
        </w:rPr>
        <w:t>templum parochiale</w:t>
      </w:r>
      <w:r w:rsidR="00885488" w:rsidRPr="005B472A">
        <w:rPr>
          <w:lang w:val="it-IT"/>
        </w:rPr>
        <w:t xml:space="preserve"> </w:t>
      </w:r>
      <w:r w:rsidR="00885488" w:rsidRPr="005B472A">
        <w:rPr>
          <w:rStyle w:val="Funktion"/>
          <w:lang w:val="it-IT"/>
        </w:rPr>
        <w:t>paedagogus</w:t>
      </w:r>
      <w:r w:rsidR="00885488" w:rsidRPr="005B472A">
        <w:rPr>
          <w:lang w:val="it-IT"/>
        </w:rPr>
        <w:t xml:space="preserve"> vel aliquis </w:t>
      </w:r>
      <w:r w:rsidR="00885488" w:rsidRPr="005B472A">
        <w:rPr>
          <w:rStyle w:val="Funktion"/>
          <w:lang w:val="it-IT"/>
        </w:rPr>
        <w:t>canonicorum</w:t>
      </w:r>
      <w:r w:rsidR="0074131C" w:rsidRPr="005B472A">
        <w:rPr>
          <w:lang w:val="it-IT"/>
        </w:rPr>
        <w:t xml:space="preserve"> im</w:t>
      </w:r>
      <w:r w:rsidR="00885488" w:rsidRPr="005B472A">
        <w:rPr>
          <w:lang w:val="it-IT"/>
        </w:rPr>
        <w:t>ponit R</w:t>
      </w:r>
      <w:r w:rsidR="00EF2D89" w:rsidRPr="005B472A">
        <w:rPr>
          <w:lang w:val="it-IT"/>
        </w:rPr>
        <w:t>P</w:t>
      </w:r>
      <w:r w:rsidR="00885488" w:rsidRPr="005B472A">
        <w:rPr>
          <w:lang w:val="it-IT"/>
        </w:rPr>
        <w:t xml:space="preserve">P </w:t>
      </w:r>
      <w:r w:rsidR="00885488" w:rsidRPr="005B472A">
        <w:rPr>
          <w:rStyle w:val="Incipit"/>
          <w:lang w:val="it-IT"/>
        </w:rPr>
        <w:t>Te</w:t>
      </w:r>
      <w:r w:rsidR="005A362F" w:rsidRPr="005B472A">
        <w:rPr>
          <w:i/>
          <w:lang w:val="it-IT"/>
        </w:rPr>
        <w:t xml:space="preserve"> </w:t>
      </w:r>
      <w:r w:rsidR="00885488" w:rsidRPr="005B472A">
        <w:rPr>
          <w:rStyle w:val="Incipit"/>
          <w:lang w:val="it-IT"/>
        </w:rPr>
        <w:t>sanctum</w:t>
      </w:r>
      <w:r w:rsidR="005A362F" w:rsidRPr="005B472A">
        <w:rPr>
          <w:i/>
          <w:lang w:val="it-IT"/>
        </w:rPr>
        <w:t xml:space="preserve"> </w:t>
      </w:r>
      <w:r w:rsidR="00885488" w:rsidRPr="005B472A">
        <w:rPr>
          <w:rStyle w:val="Incipit"/>
          <w:lang w:val="it-IT"/>
        </w:rPr>
        <w:t>dominum</w:t>
      </w:r>
      <w:r w:rsidR="00885488" w:rsidRPr="005B472A">
        <w:rPr>
          <w:lang w:val="it-IT"/>
        </w:rPr>
        <w:t>.</w:t>
      </w:r>
    </w:p>
    <w:p w:rsidR="005D429B" w:rsidRPr="00185B52" w:rsidRDefault="005D429B" w:rsidP="00415109">
      <w:pPr>
        <w:rPr>
          <w:lang w:val="it-IT"/>
        </w:rPr>
      </w:pPr>
      <w:r w:rsidRPr="00185B52">
        <w:rPr>
          <w:rStyle w:val="Time1"/>
          <w:lang w:val="it-IT"/>
        </w:rPr>
        <w:t>[Ad missam]</w:t>
      </w:r>
      <w:r w:rsidRPr="00185B52">
        <w:rPr>
          <w:lang w:val="it-IT"/>
        </w:rPr>
        <w:t xml:space="preserve"> </w:t>
      </w:r>
      <w:r w:rsidR="00885488" w:rsidRPr="00185B52">
        <w:rPr>
          <w:lang w:val="it-IT"/>
        </w:rPr>
        <w:t xml:space="preserve">Finito hoc responsorio </w:t>
      </w:r>
      <w:r w:rsidR="00885488" w:rsidRPr="00185B52">
        <w:rPr>
          <w:rStyle w:val="Funktion"/>
          <w:lang w:val="it-IT"/>
        </w:rPr>
        <w:t>chorus</w:t>
      </w:r>
      <w:r w:rsidR="00885488" w:rsidRPr="00185B52">
        <w:rPr>
          <w:lang w:val="it-IT"/>
        </w:rPr>
        <w:t xml:space="preserve"> canit</w:t>
      </w:r>
      <w:r w:rsidR="0074131C" w:rsidRPr="00185B52">
        <w:rPr>
          <w:lang w:val="it-IT"/>
        </w:rPr>
        <w:t xml:space="preserve"> introitum</w:t>
      </w:r>
      <w:r w:rsidR="00885488" w:rsidRPr="00185B52">
        <w:rPr>
          <w:lang w:val="it-IT"/>
        </w:rPr>
        <w:t xml:space="preserve"> missae </w:t>
      </w:r>
      <w:r w:rsidR="0074131C" w:rsidRPr="00185B52">
        <w:rPr>
          <w:lang w:val="it-IT"/>
        </w:rPr>
        <w:t>[</w:t>
      </w:r>
      <w:r w:rsidR="00885488" w:rsidRPr="00185B52">
        <w:rPr>
          <w:lang w:val="it-IT"/>
        </w:rPr>
        <w:t>IN</w:t>
      </w:r>
      <w:r w:rsidR="0074131C" w:rsidRPr="00185B52">
        <w:rPr>
          <w:lang w:val="it-IT"/>
        </w:rPr>
        <w:t>]</w:t>
      </w:r>
      <w:r w:rsidR="00885488" w:rsidRPr="00185B52">
        <w:rPr>
          <w:lang w:val="it-IT"/>
        </w:rPr>
        <w:t xml:space="preserve"> </w:t>
      </w:r>
      <w:r w:rsidR="00885488" w:rsidRPr="00185B52">
        <w:rPr>
          <w:rStyle w:val="Incipit"/>
          <w:lang w:val="it-IT"/>
        </w:rPr>
        <w:t>Si</w:t>
      </w:r>
      <w:r w:rsidR="005A362F" w:rsidRPr="00185B52">
        <w:rPr>
          <w:i/>
          <w:lang w:val="it-IT"/>
        </w:rPr>
        <w:t xml:space="preserve"> </w:t>
      </w:r>
      <w:r w:rsidR="00885488" w:rsidRPr="00185B52">
        <w:rPr>
          <w:rStyle w:val="Incipit"/>
          <w:lang w:val="it-IT"/>
        </w:rPr>
        <w:t>iniq</w:t>
      </w:r>
      <w:r w:rsidR="009348EA" w:rsidRPr="00185B52">
        <w:rPr>
          <w:rStyle w:val="Incipit"/>
          <w:lang w:val="it-IT"/>
        </w:rPr>
        <w:t>u</w:t>
      </w:r>
      <w:r w:rsidR="00D66EA2" w:rsidRPr="00185B52">
        <w:rPr>
          <w:rStyle w:val="Incipit"/>
          <w:lang w:val="it-IT"/>
        </w:rPr>
        <w:t>ita</w:t>
      </w:r>
      <w:r w:rsidR="00885488" w:rsidRPr="00185B52">
        <w:rPr>
          <w:rStyle w:val="Incipit"/>
          <w:lang w:val="it-IT"/>
        </w:rPr>
        <w:t>tes</w:t>
      </w:r>
      <w:r w:rsidR="005A362F" w:rsidRPr="00185B52">
        <w:rPr>
          <w:i/>
          <w:lang w:val="it-IT"/>
        </w:rPr>
        <w:t xml:space="preserve"> </w:t>
      </w:r>
      <w:r w:rsidR="001B7479" w:rsidRPr="00185B52">
        <w:rPr>
          <w:rStyle w:val="Incipit"/>
          <w:lang w:val="it-IT"/>
        </w:rPr>
        <w:t>observaveris</w:t>
      </w:r>
      <w:r w:rsidR="00885488" w:rsidRPr="00185B52">
        <w:rPr>
          <w:lang w:val="it-IT"/>
        </w:rPr>
        <w:t xml:space="preserve"> folio</w:t>
      </w:r>
      <w:r w:rsidR="00DD1415" w:rsidRPr="00185B52">
        <w:rPr>
          <w:lang w:val="it-IT"/>
        </w:rPr>
        <w:t>@80.</w:t>
      </w:r>
      <w:r w:rsidR="00885488" w:rsidRPr="00185B52">
        <w:rPr>
          <w:lang w:val="it-IT"/>
        </w:rPr>
        <w:t xml:space="preserve"> </w:t>
      </w:r>
      <w:r w:rsidR="00EF2D89" w:rsidRPr="00185B52">
        <w:rPr>
          <w:lang w:val="it-IT"/>
        </w:rPr>
        <w:t xml:space="preserve">[KY] </w:t>
      </w:r>
      <w:r w:rsidR="00EF2D89" w:rsidRPr="00185B52">
        <w:rPr>
          <w:rStyle w:val="Incipit"/>
          <w:lang w:val="it-IT"/>
        </w:rPr>
        <w:t>Kyrie</w:t>
      </w:r>
      <w:r w:rsidR="005A362F" w:rsidRPr="00185B52">
        <w:rPr>
          <w:i/>
          <w:lang w:val="it-IT"/>
        </w:rPr>
        <w:t xml:space="preserve"> </w:t>
      </w:r>
      <w:r w:rsidR="00EF2D89" w:rsidRPr="00185B52">
        <w:rPr>
          <w:lang w:val="it-IT"/>
        </w:rPr>
        <w:t xml:space="preserve">et [SA] </w:t>
      </w:r>
      <w:r w:rsidR="00EF2D89" w:rsidRPr="00185B52">
        <w:rPr>
          <w:rStyle w:val="Incipit"/>
          <w:lang w:val="it-IT"/>
        </w:rPr>
        <w:t>Sanctus</w:t>
      </w:r>
      <w:r w:rsidR="005A362F" w:rsidRPr="00185B52">
        <w:rPr>
          <w:i/>
          <w:lang w:val="it-IT"/>
        </w:rPr>
        <w:t xml:space="preserve"> </w:t>
      </w:r>
      <w:r w:rsidR="00885488" w:rsidRPr="00185B52">
        <w:rPr>
          <w:lang w:val="it-IT"/>
        </w:rPr>
        <w:t xml:space="preserve">ferialiter. </w:t>
      </w:r>
      <w:r w:rsidR="001805BC" w:rsidRPr="00185B52">
        <w:rPr>
          <w:lang w:val="it-IT"/>
        </w:rPr>
        <w:t>%D::</w:t>
      </w:r>
      <w:r w:rsidR="0074131C" w:rsidRPr="00185B52">
        <w:rPr>
          <w:lang w:val="it-IT"/>
        </w:rPr>
        <w:t>Graduale</w:t>
      </w:r>
      <w:r w:rsidR="001805BC" w:rsidRPr="00185B52">
        <w:rPr>
          <w:lang w:val="it-IT"/>
        </w:rPr>
        <w:t>%</w:t>
      </w:r>
      <w:r w:rsidR="00664134" w:rsidRPr="00185B52">
        <w:rPr>
          <w:lang w:val="it-IT"/>
        </w:rPr>
        <w:t xml:space="preserve"> </w:t>
      </w:r>
      <w:r w:rsidR="00885488" w:rsidRPr="00185B52">
        <w:rPr>
          <w:lang w:val="it-IT"/>
        </w:rPr>
        <w:t>AL</w:t>
      </w:r>
      <w:r w:rsidR="00EF2D89" w:rsidRPr="00185B52">
        <w:rPr>
          <w:lang w:val="it-IT"/>
        </w:rPr>
        <w:t>V</w:t>
      </w:r>
      <w:r w:rsidR="00885488" w:rsidRPr="00185B52">
        <w:rPr>
          <w:lang w:val="it-IT"/>
        </w:rPr>
        <w:t xml:space="preserve"> </w:t>
      </w:r>
      <w:r w:rsidR="00885488" w:rsidRPr="00185B52">
        <w:rPr>
          <w:rStyle w:val="Incipit"/>
          <w:lang w:val="it-IT"/>
        </w:rPr>
        <w:t>Ostende</w:t>
      </w:r>
      <w:r w:rsidR="005A362F" w:rsidRPr="00185B52">
        <w:rPr>
          <w:i/>
          <w:lang w:val="it-IT"/>
        </w:rPr>
        <w:t xml:space="preserve"> </w:t>
      </w:r>
      <w:r w:rsidR="00885488" w:rsidRPr="00185B52">
        <w:rPr>
          <w:rStyle w:val="Incipit"/>
          <w:lang w:val="it-IT"/>
        </w:rPr>
        <w:t>nobis</w:t>
      </w:r>
      <w:r w:rsidR="00885488" w:rsidRPr="00185B52">
        <w:rPr>
          <w:lang w:val="it-IT"/>
        </w:rPr>
        <w:t xml:space="preserve"> folio primo. OF </w:t>
      </w:r>
      <w:r w:rsidR="00885488" w:rsidRPr="00185B52">
        <w:rPr>
          <w:rStyle w:val="Incipit"/>
          <w:lang w:val="it-IT"/>
        </w:rPr>
        <w:t>Deus</w:t>
      </w:r>
      <w:r w:rsidR="005A362F" w:rsidRPr="00185B52">
        <w:rPr>
          <w:i/>
          <w:lang w:val="it-IT"/>
        </w:rPr>
        <w:t xml:space="preserve"> </w:t>
      </w:r>
      <w:r w:rsidR="00885488" w:rsidRPr="00185B52">
        <w:rPr>
          <w:rStyle w:val="Incipit"/>
          <w:lang w:val="it-IT"/>
        </w:rPr>
        <w:t>tu</w:t>
      </w:r>
      <w:r w:rsidR="00DD1415" w:rsidRPr="00185B52">
        <w:rPr>
          <w:lang w:val="it-IT"/>
        </w:rPr>
        <w:t>@2.</w:t>
      </w:r>
      <w:r w:rsidR="00885488" w:rsidRPr="00185B52">
        <w:rPr>
          <w:lang w:val="it-IT"/>
        </w:rPr>
        <w:t xml:space="preserve"> CO </w:t>
      </w:r>
      <w:r w:rsidR="00885488" w:rsidRPr="00185B52">
        <w:rPr>
          <w:rStyle w:val="Incipit"/>
          <w:lang w:val="it-IT"/>
        </w:rPr>
        <w:t>Dico</w:t>
      </w:r>
      <w:r w:rsidR="005A362F" w:rsidRPr="00185B52">
        <w:rPr>
          <w:i/>
          <w:lang w:val="it-IT"/>
        </w:rPr>
        <w:t xml:space="preserve"> </w:t>
      </w:r>
      <w:r w:rsidR="001B7479" w:rsidRPr="00185B52">
        <w:rPr>
          <w:rStyle w:val="Incipit"/>
          <w:lang w:val="it-IT"/>
        </w:rPr>
        <w:t>vobis</w:t>
      </w:r>
      <w:r w:rsidR="00DD1415" w:rsidRPr="00185B52">
        <w:rPr>
          <w:lang w:val="it-IT"/>
        </w:rPr>
        <w:t>@80.</w:t>
      </w:r>
      <w:r w:rsidRPr="00185B52">
        <w:rPr>
          <w:lang w:val="it-IT"/>
        </w:rPr>
        <w:t xml:space="preserve"> </w:t>
      </w:r>
      <w:r w:rsidR="00885488" w:rsidRPr="00185B52">
        <w:rPr>
          <w:lang w:val="it-IT"/>
        </w:rPr>
        <w:t xml:space="preserve">In reditu processionis a </w:t>
      </w:r>
      <w:r w:rsidR="00885488" w:rsidRPr="00185B52">
        <w:rPr>
          <w:rStyle w:val="Funktion"/>
          <w:lang w:val="it-IT"/>
        </w:rPr>
        <w:t>pueris</w:t>
      </w:r>
      <w:r w:rsidR="0074131C" w:rsidRPr="00185B52">
        <w:rPr>
          <w:lang w:val="it-IT"/>
        </w:rPr>
        <w:t xml:space="preserve"> dicatur lae</w:t>
      </w:r>
      <w:r w:rsidR="00885488" w:rsidRPr="00185B52">
        <w:rPr>
          <w:lang w:val="it-IT"/>
        </w:rPr>
        <w:t xml:space="preserve">tania. </w:t>
      </w:r>
    </w:p>
    <w:p w:rsidR="00885488" w:rsidRPr="00185B52" w:rsidRDefault="005D429B" w:rsidP="00415109">
      <w:pPr>
        <w:rPr>
          <w:lang w:val="it-IT"/>
        </w:rPr>
      </w:pPr>
      <w:r w:rsidRPr="00185B52">
        <w:rPr>
          <w:rStyle w:val="Time1"/>
          <w:lang w:val="en-US"/>
        </w:rPr>
        <w:t>[Ad summum officium]</w:t>
      </w:r>
      <w:r w:rsidRPr="00185B52">
        <w:rPr>
          <w:lang w:val="en-US"/>
        </w:rPr>
        <w:t xml:space="preserve"> </w:t>
      </w:r>
      <w:r w:rsidR="00885488" w:rsidRPr="00185B52">
        <w:rPr>
          <w:lang w:val="en-US"/>
        </w:rPr>
        <w:t xml:space="preserve">Quibus finitis sequitur statim officium summum in </w:t>
      </w:r>
      <w:r w:rsidR="00885488" w:rsidRPr="00185B52">
        <w:rPr>
          <w:rStyle w:val="Ort"/>
          <w:lang w:val="en-US"/>
        </w:rPr>
        <w:t>cathedrali ecclesia</w:t>
      </w:r>
      <w:r w:rsidR="00885488" w:rsidRPr="00185B52">
        <w:rPr>
          <w:lang w:val="en-US"/>
        </w:rPr>
        <w:t xml:space="preserve">. </w:t>
      </w:r>
      <w:r w:rsidR="00885488" w:rsidRPr="00185B52">
        <w:rPr>
          <w:lang w:val="it-IT"/>
        </w:rPr>
        <w:t xml:space="preserve">IN </w:t>
      </w:r>
      <w:r w:rsidR="00885488" w:rsidRPr="00185B52">
        <w:rPr>
          <w:rStyle w:val="Incipit"/>
          <w:lang w:val="it-IT"/>
        </w:rPr>
        <w:t>Prope</w:t>
      </w:r>
      <w:r w:rsidR="005A362F" w:rsidRPr="00185B52">
        <w:rPr>
          <w:i/>
          <w:lang w:val="it-IT"/>
        </w:rPr>
        <w:t xml:space="preserve"> </w:t>
      </w:r>
      <w:r w:rsidR="00885488" w:rsidRPr="00185B52">
        <w:rPr>
          <w:rStyle w:val="Incipit"/>
          <w:lang w:val="it-IT"/>
        </w:rPr>
        <w:t>esto</w:t>
      </w:r>
      <w:r w:rsidR="005A362F" w:rsidRPr="00185B52">
        <w:rPr>
          <w:i/>
          <w:lang w:val="it-IT"/>
        </w:rPr>
        <w:t xml:space="preserve"> </w:t>
      </w:r>
      <w:r w:rsidR="00885488" w:rsidRPr="00185B52">
        <w:rPr>
          <w:rStyle w:val="Incipit"/>
          <w:lang w:val="it-IT"/>
        </w:rPr>
        <w:t>domine</w:t>
      </w:r>
      <w:r w:rsidR="00DD1415" w:rsidRPr="00185B52">
        <w:rPr>
          <w:lang w:val="it-IT"/>
        </w:rPr>
        <w:t>@6.</w:t>
      </w:r>
      <w:r w:rsidR="00885488" w:rsidRPr="00185B52">
        <w:rPr>
          <w:lang w:val="it-IT"/>
        </w:rPr>
        <w:t xml:space="preserve"> GR </w:t>
      </w:r>
      <w:r w:rsidR="00885488" w:rsidRPr="00185B52">
        <w:rPr>
          <w:rStyle w:val="Incipit"/>
          <w:lang w:val="it-IT"/>
        </w:rPr>
        <w:t>Ostende</w:t>
      </w:r>
      <w:r w:rsidR="005A362F" w:rsidRPr="00185B52">
        <w:rPr>
          <w:i/>
          <w:lang w:val="it-IT"/>
        </w:rPr>
        <w:t xml:space="preserve"> </w:t>
      </w:r>
      <w:r w:rsidR="00885488" w:rsidRPr="00185B52">
        <w:rPr>
          <w:rStyle w:val="Incipit"/>
          <w:lang w:val="it-IT"/>
        </w:rPr>
        <w:t>nobis</w:t>
      </w:r>
      <w:r w:rsidR="00885488" w:rsidRPr="00185B52">
        <w:rPr>
          <w:lang w:val="it-IT"/>
        </w:rPr>
        <w:t xml:space="preserve">. </w:t>
      </w:r>
      <w:r w:rsidR="00885488" w:rsidRPr="00B779A9">
        <w:rPr>
          <w:lang w:val="it-IT"/>
        </w:rPr>
        <w:t xml:space="preserve">OF </w:t>
      </w:r>
      <w:r w:rsidR="00885488" w:rsidRPr="00794880">
        <w:rPr>
          <w:rStyle w:val="Incipit"/>
          <w:lang w:val="it-IT"/>
        </w:rPr>
        <w:t>Deus</w:t>
      </w:r>
      <w:r w:rsidR="005A362F" w:rsidRPr="005A362F">
        <w:rPr>
          <w:i/>
          <w:lang w:val="it-IT"/>
        </w:rPr>
        <w:t xml:space="preserve"> </w:t>
      </w:r>
      <w:r w:rsidR="00885488" w:rsidRPr="00794880">
        <w:rPr>
          <w:rStyle w:val="Incipit"/>
          <w:lang w:val="it-IT"/>
        </w:rPr>
        <w:t>tu</w:t>
      </w:r>
      <w:r w:rsidR="005A362F" w:rsidRPr="005A362F">
        <w:rPr>
          <w:i/>
          <w:lang w:val="it-IT"/>
        </w:rPr>
        <w:t xml:space="preserve"> </w:t>
      </w:r>
      <w:r w:rsidR="009772E9" w:rsidRPr="00794880">
        <w:rPr>
          <w:rStyle w:val="Incipit"/>
          <w:lang w:val="it-IT"/>
        </w:rPr>
        <w:t>conv</w:t>
      </w:r>
      <w:r w:rsidR="00885488" w:rsidRPr="00794880">
        <w:rPr>
          <w:rStyle w:val="Incipit"/>
          <w:lang w:val="it-IT"/>
        </w:rPr>
        <w:t>ertens</w:t>
      </w:r>
      <w:r w:rsidR="00DD1415">
        <w:rPr>
          <w:lang w:val="it-IT"/>
        </w:rPr>
        <w:t>@</w:t>
      </w:r>
      <w:r w:rsidR="00DD1415" w:rsidRPr="00B779A9">
        <w:rPr>
          <w:lang w:val="it-IT"/>
        </w:rPr>
        <w:t>2.</w:t>
      </w:r>
      <w:r w:rsidR="00885488" w:rsidRPr="00B779A9">
        <w:rPr>
          <w:lang w:val="it-IT"/>
        </w:rPr>
        <w:t xml:space="preserve"> CO </w:t>
      </w:r>
      <w:r w:rsidR="00885488" w:rsidRPr="00794880">
        <w:rPr>
          <w:rStyle w:val="Incipit"/>
          <w:lang w:val="it-IT"/>
        </w:rPr>
        <w:t>Ecce</w:t>
      </w:r>
      <w:r w:rsidR="005A362F" w:rsidRPr="005A362F">
        <w:rPr>
          <w:i/>
          <w:lang w:val="it-IT"/>
        </w:rPr>
        <w:t xml:space="preserve"> </w:t>
      </w:r>
      <w:r w:rsidR="00885488" w:rsidRPr="00794880">
        <w:rPr>
          <w:rStyle w:val="Incipit"/>
          <w:lang w:val="it-IT"/>
        </w:rPr>
        <w:t>dominus</w:t>
      </w:r>
      <w:r w:rsidR="00885488" w:rsidRPr="00B779A9">
        <w:rPr>
          <w:lang w:val="it-IT"/>
        </w:rPr>
        <w:t>.</w:t>
      </w:r>
    </w:p>
    <w:p w:rsidR="00885488" w:rsidRPr="00736684" w:rsidRDefault="00E9018E" w:rsidP="00415109">
      <w:pPr>
        <w:pStyle w:val="berschrift1"/>
        <w:rPr>
          <w:lang w:val="it-IT"/>
        </w:rPr>
      </w:pPr>
      <w:r w:rsidRPr="00736684">
        <w:rPr>
          <w:lang w:val="it-IT"/>
        </w:rPr>
        <w:lastRenderedPageBreak/>
        <w:t>SABBAT</w:t>
      </w:r>
      <w:r w:rsidR="00EF2D89" w:rsidRPr="00736684">
        <w:rPr>
          <w:lang w:val="it-IT"/>
        </w:rPr>
        <w:t>O QUATT</w:t>
      </w:r>
      <w:r w:rsidR="00885488" w:rsidRPr="00736684">
        <w:rPr>
          <w:lang w:val="it-IT"/>
        </w:rPr>
        <w:t>U</w:t>
      </w:r>
      <w:r w:rsidR="00EF2D89" w:rsidRPr="00736684">
        <w:rPr>
          <w:lang w:val="it-IT"/>
        </w:rPr>
        <w:t>O</w:t>
      </w:r>
      <w:r w:rsidR="00885488" w:rsidRPr="00736684">
        <w:rPr>
          <w:lang w:val="it-IT"/>
        </w:rPr>
        <w:t>R TEMPORUM</w:t>
      </w:r>
    </w:p>
    <w:p w:rsidR="00885488" w:rsidRPr="00736684" w:rsidRDefault="001805BC" w:rsidP="00415109">
      <w:pPr>
        <w:rPr>
          <w:lang w:val="pt-PT"/>
        </w:rPr>
      </w:pPr>
      <w:r w:rsidRPr="00736684">
        <w:rPr>
          <w:rStyle w:val="Time1"/>
          <w:lang w:val="it-IT"/>
        </w:rPr>
        <w:t>Ad missam</w:t>
      </w:r>
      <w:r w:rsidR="00885488" w:rsidRPr="00B779A9">
        <w:rPr>
          <w:lang w:val="it-IT"/>
        </w:rPr>
        <w:t xml:space="preserve"> IN </w:t>
      </w:r>
      <w:r w:rsidR="00885488" w:rsidRPr="00794880">
        <w:rPr>
          <w:rStyle w:val="Incipit"/>
          <w:lang w:val="it-IT"/>
        </w:rPr>
        <w:t>Veni</w:t>
      </w:r>
      <w:r w:rsidR="005A362F" w:rsidRPr="005A362F">
        <w:rPr>
          <w:i/>
          <w:lang w:val="it-IT"/>
        </w:rPr>
        <w:t xml:space="preserve"> </w:t>
      </w:r>
      <w:r w:rsidR="00885488" w:rsidRPr="00794880">
        <w:rPr>
          <w:rStyle w:val="Incipit"/>
          <w:lang w:val="it-IT"/>
        </w:rPr>
        <w:t>et</w:t>
      </w:r>
      <w:r w:rsidR="005A362F" w:rsidRPr="005A362F">
        <w:rPr>
          <w:i/>
          <w:lang w:val="it-IT"/>
        </w:rPr>
        <w:t xml:space="preserve"> </w:t>
      </w:r>
      <w:r w:rsidR="00885488" w:rsidRPr="00794880">
        <w:rPr>
          <w:rStyle w:val="Incipit"/>
          <w:lang w:val="it-IT"/>
        </w:rPr>
        <w:t>ostende</w:t>
      </w:r>
      <w:r w:rsidR="005A362F" w:rsidRPr="005A362F">
        <w:rPr>
          <w:i/>
          <w:lang w:val="it-IT"/>
        </w:rPr>
        <w:t xml:space="preserve"> </w:t>
      </w:r>
      <w:r w:rsidR="00885488" w:rsidRPr="00794880">
        <w:rPr>
          <w:rStyle w:val="Incipit"/>
          <w:lang w:val="it-IT"/>
        </w:rPr>
        <w:t>nobis</w:t>
      </w:r>
      <w:r w:rsidR="00DD1415">
        <w:rPr>
          <w:lang w:val="it-IT"/>
        </w:rPr>
        <w:t>@</w:t>
      </w:r>
      <w:r w:rsidR="00DD1415" w:rsidRPr="00B779A9">
        <w:rPr>
          <w:lang w:val="it-IT"/>
        </w:rPr>
        <w:t>7.</w:t>
      </w:r>
      <w:r w:rsidR="00885488" w:rsidRPr="00B779A9">
        <w:rPr>
          <w:lang w:val="it-IT"/>
        </w:rPr>
        <w:t xml:space="preserve"> </w:t>
      </w:r>
      <w:r w:rsidR="00EF2D89" w:rsidRPr="00B779A9">
        <w:rPr>
          <w:lang w:val="fr-FR"/>
        </w:rPr>
        <w:t xml:space="preserve">[KY] </w:t>
      </w:r>
      <w:r w:rsidR="00EF2D89" w:rsidRPr="00794880">
        <w:rPr>
          <w:rStyle w:val="Incipit"/>
          <w:lang w:val="fr-FR"/>
        </w:rPr>
        <w:t>Kyrie</w:t>
      </w:r>
      <w:r w:rsidR="005A362F" w:rsidRPr="005A362F">
        <w:rPr>
          <w:i/>
          <w:lang w:val="fr-FR"/>
        </w:rPr>
        <w:t xml:space="preserve"> </w:t>
      </w:r>
      <w:r w:rsidR="00EF2D89" w:rsidRPr="00B779A9">
        <w:rPr>
          <w:lang w:val="fr-FR"/>
        </w:rPr>
        <w:t xml:space="preserve">et [SA] </w:t>
      </w:r>
      <w:r w:rsidR="00EF2D89" w:rsidRPr="00794880">
        <w:rPr>
          <w:rStyle w:val="Incipit"/>
          <w:lang w:val="fr-FR"/>
        </w:rPr>
        <w:t>Sanctus</w:t>
      </w:r>
      <w:r w:rsidR="005A362F" w:rsidRPr="005A362F">
        <w:rPr>
          <w:i/>
          <w:lang w:val="fr-FR"/>
        </w:rPr>
        <w:t xml:space="preserve"> </w:t>
      </w:r>
      <w:r w:rsidR="00885488" w:rsidRPr="00B779A9">
        <w:rPr>
          <w:lang w:val="fr-FR"/>
        </w:rPr>
        <w:t xml:space="preserve">ferialiter. Quinque prophetias </w:t>
      </w:r>
      <w:r w:rsidR="00885488" w:rsidRPr="00736684">
        <w:rPr>
          <w:rStyle w:val="Funktion"/>
          <w:lang w:val="fr-FR"/>
        </w:rPr>
        <w:t>pueri</w:t>
      </w:r>
      <w:r w:rsidR="00885488" w:rsidRPr="00B779A9">
        <w:rPr>
          <w:lang w:val="fr-FR"/>
        </w:rPr>
        <w:t xml:space="preserve"> cantent. Prima </w:t>
      </w:r>
      <w:r w:rsidR="0074131C">
        <w:rPr>
          <w:lang w:val="fr-FR"/>
        </w:rPr>
        <w:t xml:space="preserve">est </w:t>
      </w:r>
      <w:r w:rsidR="00BA24A1" w:rsidRPr="00B779A9">
        <w:rPr>
          <w:lang w:val="fr-FR"/>
        </w:rPr>
        <w:t>[</w:t>
      </w:r>
      <w:r w:rsidR="00885488" w:rsidRPr="00B779A9">
        <w:rPr>
          <w:lang w:val="fr-FR"/>
        </w:rPr>
        <w:t>E</w:t>
      </w:r>
      <w:r w:rsidR="00AB37C3" w:rsidRPr="00B779A9">
        <w:rPr>
          <w:lang w:val="fr-FR"/>
        </w:rPr>
        <w:t>PP</w:t>
      </w:r>
      <w:r w:rsidR="00BA24A1" w:rsidRPr="00B779A9">
        <w:rPr>
          <w:lang w:val="fr-FR"/>
        </w:rPr>
        <w:t>]</w:t>
      </w:r>
      <w:r w:rsidR="00885488" w:rsidRPr="00B779A9">
        <w:rPr>
          <w:lang w:val="fr-FR"/>
        </w:rPr>
        <w:t xml:space="preserve"> </w:t>
      </w:r>
      <w:r w:rsidR="00885488" w:rsidRPr="00794880">
        <w:rPr>
          <w:rStyle w:val="Incipit"/>
          <w:lang w:val="fr-FR"/>
        </w:rPr>
        <w:t>Clamabunt</w:t>
      </w:r>
      <w:r w:rsidR="005A362F" w:rsidRPr="005A362F">
        <w:rPr>
          <w:i/>
          <w:lang w:val="fr-FR"/>
        </w:rPr>
        <w:t xml:space="preserve"> </w:t>
      </w:r>
      <w:r w:rsidR="00885488" w:rsidRPr="00794880">
        <w:rPr>
          <w:rStyle w:val="Incipit"/>
          <w:lang w:val="fr-FR"/>
        </w:rPr>
        <w:t>ad</w:t>
      </w:r>
      <w:r w:rsidR="005A362F" w:rsidRPr="005A362F">
        <w:rPr>
          <w:i/>
          <w:lang w:val="fr-FR"/>
        </w:rPr>
        <w:t xml:space="preserve"> </w:t>
      </w:r>
      <w:r w:rsidR="00885488" w:rsidRPr="00794880">
        <w:rPr>
          <w:rStyle w:val="Incipit"/>
          <w:lang w:val="fr-FR"/>
        </w:rPr>
        <w:t>dominum</w:t>
      </w:r>
      <w:r w:rsidR="00885488" w:rsidRPr="00B779A9">
        <w:rPr>
          <w:lang w:val="fr-FR"/>
        </w:rPr>
        <w:t xml:space="preserve">. GR </w:t>
      </w:r>
      <w:r w:rsidR="00885488" w:rsidRPr="00794880">
        <w:rPr>
          <w:rStyle w:val="Incipit"/>
          <w:lang w:val="fr-FR"/>
        </w:rPr>
        <w:t>A</w:t>
      </w:r>
      <w:r w:rsidR="005A362F" w:rsidRPr="005A362F">
        <w:rPr>
          <w:i/>
          <w:lang w:val="fr-FR"/>
        </w:rPr>
        <w:t xml:space="preserve"> </w:t>
      </w:r>
      <w:r w:rsidR="00885488" w:rsidRPr="00794880">
        <w:rPr>
          <w:rStyle w:val="Incipit"/>
          <w:lang w:val="fr-FR"/>
        </w:rPr>
        <w:t>summo</w:t>
      </w:r>
      <w:r w:rsidR="005A362F" w:rsidRPr="005A362F">
        <w:rPr>
          <w:i/>
          <w:lang w:val="fr-FR"/>
        </w:rPr>
        <w:t xml:space="preserve"> </w:t>
      </w:r>
      <w:r w:rsidR="00885488" w:rsidRPr="00794880">
        <w:rPr>
          <w:rStyle w:val="Incipit"/>
          <w:lang w:val="fr-FR"/>
        </w:rPr>
        <w:t>caelo</w:t>
      </w:r>
      <w:r w:rsidR="00885488" w:rsidRPr="00B779A9">
        <w:rPr>
          <w:lang w:val="fr-FR"/>
        </w:rPr>
        <w:t xml:space="preserve">. Secunda </w:t>
      </w:r>
      <w:r w:rsidR="00AB37C3" w:rsidRPr="00B779A9">
        <w:rPr>
          <w:lang w:val="fr-FR"/>
        </w:rPr>
        <w:t xml:space="preserve">[EPP] </w:t>
      </w:r>
      <w:r w:rsidR="00885488" w:rsidRPr="00794880">
        <w:rPr>
          <w:rStyle w:val="Incipit"/>
          <w:lang w:val="fr-FR"/>
        </w:rPr>
        <w:t>Laetabitur</w:t>
      </w:r>
      <w:r w:rsidR="005A362F" w:rsidRPr="005A362F">
        <w:rPr>
          <w:i/>
          <w:lang w:val="fr-FR"/>
        </w:rPr>
        <w:t xml:space="preserve"> </w:t>
      </w:r>
      <w:r w:rsidR="00885488" w:rsidRPr="00794880">
        <w:rPr>
          <w:rStyle w:val="Incipit"/>
          <w:lang w:val="fr-FR"/>
        </w:rPr>
        <w:t>deserta</w:t>
      </w:r>
      <w:r w:rsidR="00885488" w:rsidRPr="00B779A9">
        <w:rPr>
          <w:lang w:val="fr-FR"/>
        </w:rPr>
        <w:t xml:space="preserve">. </w:t>
      </w:r>
      <w:r w:rsidR="00885488" w:rsidRPr="00B779A9">
        <w:rPr>
          <w:lang w:val="pt-PT"/>
        </w:rPr>
        <w:t xml:space="preserve">GR </w:t>
      </w:r>
      <w:r w:rsidR="00885488" w:rsidRPr="00794880">
        <w:rPr>
          <w:rStyle w:val="Incipit"/>
          <w:lang w:val="pt-PT"/>
        </w:rPr>
        <w:t>In</w:t>
      </w:r>
      <w:r w:rsidR="005A362F" w:rsidRPr="005A362F">
        <w:rPr>
          <w:i/>
          <w:lang w:val="pt-PT"/>
        </w:rPr>
        <w:t xml:space="preserve"> </w:t>
      </w:r>
      <w:r w:rsidR="00885488" w:rsidRPr="00794880">
        <w:rPr>
          <w:rStyle w:val="Incipit"/>
          <w:lang w:val="pt-PT"/>
        </w:rPr>
        <w:t>sole</w:t>
      </w:r>
      <w:r w:rsidR="005A362F" w:rsidRPr="005A362F">
        <w:rPr>
          <w:i/>
          <w:lang w:val="pt-PT"/>
        </w:rPr>
        <w:t xml:space="preserve"> </w:t>
      </w:r>
      <w:r w:rsidR="00885488" w:rsidRPr="00794880">
        <w:rPr>
          <w:rStyle w:val="Incipit"/>
          <w:lang w:val="pt-PT"/>
        </w:rPr>
        <w:t>posuit</w:t>
      </w:r>
      <w:r w:rsidR="00885488" w:rsidRPr="00B779A9">
        <w:rPr>
          <w:lang w:val="pt-PT"/>
        </w:rPr>
        <w:t xml:space="preserve">. Tertia </w:t>
      </w:r>
      <w:r w:rsidR="00AB37C3" w:rsidRPr="00B779A9">
        <w:rPr>
          <w:lang w:val="pt-PT"/>
        </w:rPr>
        <w:t xml:space="preserve">[EPP] </w:t>
      </w:r>
      <w:r w:rsidR="00885488" w:rsidRPr="00794880">
        <w:rPr>
          <w:rStyle w:val="Incipit"/>
          <w:lang w:val="pt-PT"/>
        </w:rPr>
        <w:t>Super</w:t>
      </w:r>
      <w:r w:rsidR="005A362F" w:rsidRPr="005A362F">
        <w:rPr>
          <w:i/>
          <w:lang w:val="pt-PT"/>
        </w:rPr>
        <w:t xml:space="preserve"> </w:t>
      </w:r>
      <w:r w:rsidR="00885488" w:rsidRPr="00794880">
        <w:rPr>
          <w:rStyle w:val="Incipit"/>
          <w:lang w:val="pt-PT"/>
        </w:rPr>
        <w:t>montem</w:t>
      </w:r>
      <w:r w:rsidR="005A362F" w:rsidRPr="005A362F">
        <w:rPr>
          <w:i/>
          <w:lang w:val="pt-PT"/>
        </w:rPr>
        <w:t xml:space="preserve"> </w:t>
      </w:r>
      <w:r w:rsidR="00885488" w:rsidRPr="00794880">
        <w:rPr>
          <w:rStyle w:val="Incipit"/>
          <w:lang w:val="pt-PT"/>
        </w:rPr>
        <w:t>excelsum</w:t>
      </w:r>
      <w:r w:rsidR="00885488" w:rsidRPr="00B779A9">
        <w:rPr>
          <w:lang w:val="pt-PT"/>
        </w:rPr>
        <w:t xml:space="preserve">. (115r) GR </w:t>
      </w:r>
      <w:r w:rsidR="00885488" w:rsidRPr="00794880">
        <w:rPr>
          <w:rStyle w:val="Incipit"/>
          <w:lang w:val="pt-PT"/>
        </w:rPr>
        <w:t>Domine</w:t>
      </w:r>
      <w:r w:rsidR="005A362F" w:rsidRPr="005A362F">
        <w:rPr>
          <w:i/>
          <w:lang w:val="pt-PT"/>
        </w:rPr>
        <w:t xml:space="preserve"> </w:t>
      </w:r>
      <w:r w:rsidR="00885488" w:rsidRPr="00794880">
        <w:rPr>
          <w:rStyle w:val="Incipit"/>
          <w:lang w:val="pt-PT"/>
        </w:rPr>
        <w:t>deus</w:t>
      </w:r>
      <w:r w:rsidR="00885488" w:rsidRPr="00B779A9">
        <w:rPr>
          <w:lang w:val="pt-PT"/>
        </w:rPr>
        <w:t xml:space="preserve">. </w:t>
      </w:r>
      <w:r w:rsidR="00885488" w:rsidRPr="00736684">
        <w:rPr>
          <w:lang w:val="pt-PT"/>
        </w:rPr>
        <w:t xml:space="preserve">Quarta </w:t>
      </w:r>
      <w:r w:rsidR="00AB37C3" w:rsidRPr="00736684">
        <w:rPr>
          <w:lang w:val="pt-PT"/>
        </w:rPr>
        <w:t xml:space="preserve">[EPP] </w:t>
      </w:r>
      <w:r w:rsidR="00885488" w:rsidRPr="005B472A">
        <w:rPr>
          <w:rStyle w:val="Incipit"/>
          <w:lang w:val="pt-PT"/>
        </w:rPr>
        <w:t>Christo</w:t>
      </w:r>
      <w:r w:rsidR="005A362F" w:rsidRPr="005B472A">
        <w:rPr>
          <w:rStyle w:val="Incipit"/>
          <w:lang w:val="pt-PT"/>
        </w:rPr>
        <w:t xml:space="preserve"> </w:t>
      </w:r>
      <w:r w:rsidR="00885488" w:rsidRPr="005B472A">
        <w:rPr>
          <w:rStyle w:val="Incipit"/>
          <w:lang w:val="pt-PT"/>
        </w:rPr>
        <w:t>meo</w:t>
      </w:r>
      <w:r w:rsidR="005A362F" w:rsidRPr="005B472A">
        <w:rPr>
          <w:rStyle w:val="Incipit"/>
          <w:lang w:val="pt-PT"/>
        </w:rPr>
        <w:t xml:space="preserve"> </w:t>
      </w:r>
      <w:r w:rsidR="0074131C" w:rsidRPr="005B472A">
        <w:rPr>
          <w:rStyle w:val="Incipit"/>
          <w:lang w:val="pt-PT"/>
        </w:rPr>
        <w:t>|T</w:t>
      </w:r>
      <w:r w:rsidR="00885488" w:rsidRPr="005B472A">
        <w:rPr>
          <w:rStyle w:val="Incipit"/>
          <w:lang w:val="pt-PT"/>
        </w:rPr>
        <w:t>yro</w:t>
      </w:r>
      <w:r w:rsidR="0074131C" w:rsidRPr="005B472A">
        <w:rPr>
          <w:rStyle w:val="Incipit"/>
          <w:lang w:val="pt-PT"/>
        </w:rPr>
        <w:t>::Cyro|</w:t>
      </w:r>
      <w:r w:rsidR="00885488" w:rsidRPr="005B472A">
        <w:rPr>
          <w:lang w:val="pt-PT"/>
        </w:rPr>
        <w:t>.</w:t>
      </w:r>
      <w:r w:rsidR="00885488" w:rsidRPr="00736684">
        <w:rPr>
          <w:lang w:val="pt-PT"/>
        </w:rPr>
        <w:t xml:space="preserve"> GR </w:t>
      </w:r>
      <w:r w:rsidR="00885488" w:rsidRPr="00736684">
        <w:rPr>
          <w:rStyle w:val="Incipit"/>
          <w:lang w:val="pt-PT"/>
        </w:rPr>
        <w:t>Ex</w:t>
      </w:r>
      <w:r w:rsidR="0074131C" w:rsidRPr="00736684">
        <w:rPr>
          <w:rStyle w:val="Incipit"/>
          <w:lang w:val="pt-PT"/>
        </w:rPr>
        <w:t>ci</w:t>
      </w:r>
      <w:r w:rsidR="00885488" w:rsidRPr="00736684">
        <w:rPr>
          <w:rStyle w:val="Incipit"/>
          <w:lang w:val="pt-PT"/>
        </w:rPr>
        <w:t>ta</w:t>
      </w:r>
      <w:r w:rsidR="005A362F" w:rsidRPr="00736684">
        <w:rPr>
          <w:i/>
          <w:lang w:val="pt-PT"/>
        </w:rPr>
        <w:t xml:space="preserve"> </w:t>
      </w:r>
      <w:r w:rsidR="00885488" w:rsidRPr="00736684">
        <w:rPr>
          <w:rStyle w:val="Incipit"/>
          <w:lang w:val="pt-PT"/>
        </w:rPr>
        <w:t>domine</w:t>
      </w:r>
      <w:r w:rsidR="00885488" w:rsidRPr="00736684">
        <w:rPr>
          <w:lang w:val="pt-PT"/>
        </w:rPr>
        <w:t>. Ultima</w:t>
      </w:r>
      <w:r w:rsidR="005535AD" w:rsidRPr="00736684">
        <w:rPr>
          <w:lang w:val="pt-PT"/>
        </w:rPr>
        <w:t xml:space="preserve"> est</w:t>
      </w:r>
      <w:r w:rsidR="00885488" w:rsidRPr="00736684">
        <w:rPr>
          <w:lang w:val="pt-PT"/>
        </w:rPr>
        <w:t xml:space="preserve"> </w:t>
      </w:r>
      <w:r w:rsidR="00AB37C3" w:rsidRPr="00736684">
        <w:rPr>
          <w:lang w:val="pt-PT"/>
        </w:rPr>
        <w:t xml:space="preserve">[EPP] </w:t>
      </w:r>
      <w:r w:rsidR="00885488" w:rsidRPr="00736684">
        <w:rPr>
          <w:rStyle w:val="Incipit"/>
          <w:lang w:val="pt-PT"/>
        </w:rPr>
        <w:t>Angelus</w:t>
      </w:r>
      <w:r w:rsidR="005A362F" w:rsidRPr="00736684">
        <w:rPr>
          <w:i/>
          <w:lang w:val="pt-PT"/>
        </w:rPr>
        <w:t xml:space="preserve"> </w:t>
      </w:r>
      <w:r w:rsidR="00885488" w:rsidRPr="00736684">
        <w:rPr>
          <w:rStyle w:val="Incipit"/>
          <w:lang w:val="pt-PT"/>
        </w:rPr>
        <w:t>domini</w:t>
      </w:r>
      <w:r w:rsidR="005A362F" w:rsidRPr="00736684">
        <w:rPr>
          <w:i/>
          <w:lang w:val="pt-PT"/>
        </w:rPr>
        <w:t xml:space="preserve"> </w:t>
      </w:r>
      <w:r w:rsidR="00885488" w:rsidRPr="00736684">
        <w:rPr>
          <w:rStyle w:val="Incipit"/>
          <w:lang w:val="pt-PT"/>
        </w:rPr>
        <w:t>descendit</w:t>
      </w:r>
      <w:r w:rsidR="00885488" w:rsidRPr="00736684">
        <w:rPr>
          <w:lang w:val="pt-PT"/>
        </w:rPr>
        <w:t xml:space="preserve">. </w:t>
      </w:r>
      <w:r w:rsidR="005535AD" w:rsidRPr="00736684">
        <w:rPr>
          <w:lang w:val="es-ES"/>
        </w:rPr>
        <w:t>Hymnus t</w:t>
      </w:r>
      <w:r w:rsidR="00885488" w:rsidRPr="00736684">
        <w:rPr>
          <w:lang w:val="es-ES"/>
        </w:rPr>
        <w:t xml:space="preserve">rium puerorum HY </w:t>
      </w:r>
      <w:r w:rsidR="00885488" w:rsidRPr="00736684">
        <w:rPr>
          <w:rStyle w:val="Incipit"/>
          <w:lang w:val="es-ES"/>
        </w:rPr>
        <w:t>Benedictus</w:t>
      </w:r>
      <w:r w:rsidR="005A362F" w:rsidRPr="00736684">
        <w:rPr>
          <w:i/>
          <w:lang w:val="es-ES"/>
        </w:rPr>
        <w:t xml:space="preserve"> </w:t>
      </w:r>
      <w:r w:rsidR="00885488" w:rsidRPr="00736684">
        <w:rPr>
          <w:rStyle w:val="Incipit"/>
          <w:lang w:val="es-ES"/>
        </w:rPr>
        <w:t>es</w:t>
      </w:r>
      <w:r w:rsidR="005A362F" w:rsidRPr="00736684">
        <w:rPr>
          <w:i/>
          <w:lang w:val="es-ES"/>
        </w:rPr>
        <w:t xml:space="preserve"> </w:t>
      </w:r>
      <w:r w:rsidR="00885488" w:rsidRPr="00736684">
        <w:rPr>
          <w:rStyle w:val="Incipit"/>
          <w:lang w:val="es-ES"/>
        </w:rPr>
        <w:t>domine</w:t>
      </w:r>
      <w:r w:rsidR="00885488" w:rsidRPr="00736684">
        <w:rPr>
          <w:lang w:val="es-ES"/>
        </w:rPr>
        <w:t xml:space="preserve">. </w:t>
      </w:r>
      <w:r w:rsidRPr="00736684">
        <w:rPr>
          <w:lang w:val="es-ES"/>
        </w:rPr>
        <w:t>%D::</w:t>
      </w:r>
      <w:r w:rsidR="005535AD" w:rsidRPr="00736684">
        <w:rPr>
          <w:lang w:val="es-ES"/>
        </w:rPr>
        <w:t>Graduale</w:t>
      </w:r>
      <w:r w:rsidRPr="00736684">
        <w:rPr>
          <w:lang w:val="es-ES"/>
        </w:rPr>
        <w:t>%</w:t>
      </w:r>
      <w:r w:rsidR="00664134" w:rsidRPr="00736684">
        <w:rPr>
          <w:lang w:val="es-ES"/>
        </w:rPr>
        <w:t xml:space="preserve"> </w:t>
      </w:r>
      <w:r w:rsidR="00885488" w:rsidRPr="00736684">
        <w:rPr>
          <w:lang w:val="es-ES"/>
        </w:rPr>
        <w:t xml:space="preserve">TR </w:t>
      </w:r>
      <w:r w:rsidR="00885488" w:rsidRPr="00736684">
        <w:rPr>
          <w:rStyle w:val="Incipit"/>
          <w:lang w:val="es-ES"/>
        </w:rPr>
        <w:t>Qui</w:t>
      </w:r>
      <w:r w:rsidR="005A362F" w:rsidRPr="00736684">
        <w:rPr>
          <w:i/>
          <w:lang w:val="es-ES"/>
        </w:rPr>
        <w:t xml:space="preserve"> </w:t>
      </w:r>
      <w:r w:rsidR="00885488" w:rsidRPr="00736684">
        <w:rPr>
          <w:rStyle w:val="Incipit"/>
          <w:lang w:val="es-ES"/>
        </w:rPr>
        <w:t>regis</w:t>
      </w:r>
      <w:r w:rsidR="005A362F" w:rsidRPr="00736684">
        <w:rPr>
          <w:i/>
          <w:lang w:val="es-ES"/>
        </w:rPr>
        <w:t xml:space="preserve"> </w:t>
      </w:r>
      <w:r w:rsidR="00885488" w:rsidRPr="00736684">
        <w:rPr>
          <w:rStyle w:val="Incipit"/>
          <w:lang w:val="es-ES"/>
        </w:rPr>
        <w:t>Israel</w:t>
      </w:r>
      <w:r w:rsidR="00885488" w:rsidRPr="00736684">
        <w:rPr>
          <w:lang w:val="es-ES"/>
        </w:rPr>
        <w:t xml:space="preserve">. </w:t>
      </w:r>
      <w:r w:rsidR="00885488" w:rsidRPr="00736684">
        <w:rPr>
          <w:lang w:val="pt-PT"/>
        </w:rPr>
        <w:t xml:space="preserve">OF </w:t>
      </w:r>
      <w:r w:rsidR="00885488" w:rsidRPr="00736684">
        <w:rPr>
          <w:rStyle w:val="Incipit"/>
          <w:lang w:val="pt-PT"/>
        </w:rPr>
        <w:t>Exulta</w:t>
      </w:r>
      <w:r w:rsidR="005A362F" w:rsidRPr="00736684">
        <w:rPr>
          <w:i/>
          <w:lang w:val="pt-PT"/>
        </w:rPr>
        <w:t xml:space="preserve"> </w:t>
      </w:r>
      <w:r w:rsidR="00885488" w:rsidRPr="00736684">
        <w:rPr>
          <w:rStyle w:val="Incipit"/>
          <w:lang w:val="pt-PT"/>
        </w:rPr>
        <w:t>satis</w:t>
      </w:r>
      <w:r w:rsidR="00885488" w:rsidRPr="00736684">
        <w:rPr>
          <w:lang w:val="pt-PT"/>
        </w:rPr>
        <w:t xml:space="preserve">. CO </w:t>
      </w:r>
      <w:r w:rsidR="00885488" w:rsidRPr="00736684">
        <w:rPr>
          <w:rStyle w:val="Incipit"/>
          <w:lang w:val="pt-PT"/>
        </w:rPr>
        <w:t>Exultavit</w:t>
      </w:r>
      <w:r w:rsidR="005A362F" w:rsidRPr="00736684">
        <w:rPr>
          <w:i/>
          <w:lang w:val="pt-PT"/>
        </w:rPr>
        <w:t xml:space="preserve"> </w:t>
      </w:r>
      <w:r w:rsidR="00885488" w:rsidRPr="00736684">
        <w:rPr>
          <w:rStyle w:val="Incipit"/>
          <w:lang w:val="pt-PT"/>
        </w:rPr>
        <w:t>ut</w:t>
      </w:r>
      <w:r w:rsidR="005A362F" w:rsidRPr="00736684">
        <w:rPr>
          <w:i/>
          <w:lang w:val="pt-PT"/>
        </w:rPr>
        <w:t xml:space="preserve"> </w:t>
      </w:r>
      <w:r w:rsidR="00885488" w:rsidRPr="00736684">
        <w:rPr>
          <w:rStyle w:val="Incipit"/>
          <w:lang w:val="pt-PT"/>
        </w:rPr>
        <w:t>gigas</w:t>
      </w:r>
      <w:r w:rsidR="00885488" w:rsidRPr="00736684">
        <w:rPr>
          <w:lang w:val="pt-PT"/>
        </w:rPr>
        <w:t xml:space="preserve">. </w:t>
      </w:r>
    </w:p>
    <w:p w:rsidR="00885488" w:rsidRPr="00736684" w:rsidRDefault="001805BC" w:rsidP="00415109">
      <w:pPr>
        <w:pStyle w:val="berschrift1"/>
        <w:rPr>
          <w:lang w:val="pt-PT"/>
        </w:rPr>
      </w:pPr>
      <w:r w:rsidRPr="00736684">
        <w:rPr>
          <w:lang w:val="pt-PT"/>
        </w:rPr>
        <w:t xml:space="preserve">DE SANCTO THOMA </w:t>
      </w:r>
      <w:r w:rsidR="005535AD" w:rsidRPr="00736684">
        <w:rPr>
          <w:lang w:val="pt-PT"/>
        </w:rPr>
        <w:t>$E::</w:t>
      </w:r>
      <w:r w:rsidRPr="00736684">
        <w:rPr>
          <w:lang w:val="pt-PT"/>
        </w:rPr>
        <w:t>APOSTOLO</w:t>
      </w:r>
      <w:r w:rsidR="005535AD" w:rsidRPr="00736684">
        <w:rPr>
          <w:lang w:val="pt-PT"/>
        </w:rPr>
        <w:t>$</w:t>
      </w:r>
    </w:p>
    <w:p w:rsidR="00885488" w:rsidRPr="00736684" w:rsidRDefault="00885488" w:rsidP="00415109">
      <w:pPr>
        <w:rPr>
          <w:lang w:val="pt-PT"/>
        </w:rPr>
      </w:pPr>
      <w:r w:rsidRPr="00736684">
        <w:rPr>
          <w:lang w:val="pt-PT"/>
        </w:rPr>
        <w:t xml:space="preserve">Binos facimus et de eo per omnia ut de apostolis in </w:t>
      </w:r>
      <w:r w:rsidR="009772E9" w:rsidRPr="00736684">
        <w:rPr>
          <w:lang w:val="pt-PT"/>
        </w:rPr>
        <w:t>commu</w:t>
      </w:r>
      <w:r w:rsidRPr="00736684">
        <w:rPr>
          <w:lang w:val="pt-PT"/>
        </w:rPr>
        <w:t>ni cantamus.</w:t>
      </w:r>
    </w:p>
    <w:p w:rsidR="00885488" w:rsidRPr="00B779A9" w:rsidRDefault="001805BC" w:rsidP="00415109">
      <w:pPr>
        <w:rPr>
          <w:lang w:val="pt-PT"/>
        </w:rPr>
      </w:pPr>
      <w:r w:rsidRPr="00736684">
        <w:rPr>
          <w:rStyle w:val="Time1"/>
          <w:lang w:val="pt-PT"/>
        </w:rPr>
        <w:t>Ad vesperas</w:t>
      </w:r>
      <w:r w:rsidR="00885488" w:rsidRPr="00736684">
        <w:rPr>
          <w:lang w:val="pt-PT"/>
        </w:rPr>
        <w:t xml:space="preserve"> super psalmos AN </w:t>
      </w:r>
      <w:r w:rsidR="00885488" w:rsidRPr="00736684">
        <w:rPr>
          <w:rStyle w:val="Incipit"/>
          <w:lang w:val="pt-PT"/>
        </w:rPr>
        <w:t>Estote fortes in bello</w:t>
      </w:r>
      <w:r w:rsidR="00885488" w:rsidRPr="00736684">
        <w:rPr>
          <w:lang w:val="pt-PT"/>
        </w:rPr>
        <w:t xml:space="preserve">. </w:t>
      </w:r>
      <w:r w:rsidR="00EF2D89" w:rsidRPr="00736684">
        <w:rPr>
          <w:lang w:val="pt-PT"/>
        </w:rPr>
        <w:t>Psalmi omnia Laudate</w:t>
      </w:r>
      <w:r w:rsidR="00885488" w:rsidRPr="00736684">
        <w:rPr>
          <w:lang w:val="pt-PT"/>
        </w:rPr>
        <w:t xml:space="preserve">. RP </w:t>
      </w:r>
      <w:r w:rsidR="00885488" w:rsidRPr="00736684">
        <w:rPr>
          <w:rStyle w:val="Incipit"/>
          <w:lang w:val="pt-PT"/>
        </w:rPr>
        <w:t>Vos estis sal terrae</w:t>
      </w:r>
      <w:r w:rsidR="00885488" w:rsidRPr="00736684">
        <w:rPr>
          <w:lang w:val="pt-PT"/>
        </w:rPr>
        <w:t xml:space="preserve">. HY </w:t>
      </w:r>
      <w:r w:rsidR="00885488" w:rsidRPr="00736684">
        <w:rPr>
          <w:rStyle w:val="Incipit"/>
          <w:lang w:val="pt-PT"/>
        </w:rPr>
        <w:t>Exultet caelum laudibus</w:t>
      </w:r>
      <w:r w:rsidR="00885488" w:rsidRPr="00736684">
        <w:rPr>
          <w:lang w:val="pt-PT"/>
        </w:rPr>
        <w:t xml:space="preserve">. </w:t>
      </w:r>
      <w:r w:rsidR="00885488" w:rsidRPr="00B779A9">
        <w:rPr>
          <w:lang w:val="pt-PT"/>
        </w:rPr>
        <w:t xml:space="preserve">VS </w:t>
      </w:r>
      <w:r w:rsidR="00885488" w:rsidRPr="00736684">
        <w:rPr>
          <w:rStyle w:val="Incipit"/>
          <w:lang w:val="pt-PT"/>
        </w:rPr>
        <w:t>In omnem terram</w:t>
      </w:r>
      <w:r w:rsidR="00885488" w:rsidRPr="00B779A9">
        <w:rPr>
          <w:lang w:val="pt-PT"/>
        </w:rPr>
        <w:t xml:space="preserve">. AM </w:t>
      </w:r>
      <w:r w:rsidR="00885488" w:rsidRPr="00736684">
        <w:rPr>
          <w:rStyle w:val="Incipit"/>
          <w:lang w:val="pt-PT"/>
        </w:rPr>
        <w:t xml:space="preserve">O Thoma </w:t>
      </w:r>
      <w:r w:rsidR="00F4495D" w:rsidRPr="00736684">
        <w:rPr>
          <w:rStyle w:val="Incipit"/>
          <w:lang w:val="pt-PT"/>
        </w:rPr>
        <w:t>Didym</w:t>
      </w:r>
      <w:r w:rsidR="00885488" w:rsidRPr="00736684">
        <w:rPr>
          <w:rStyle w:val="Incipit"/>
          <w:lang w:val="pt-PT"/>
        </w:rPr>
        <w:t>e</w:t>
      </w:r>
      <w:r w:rsidR="005535AD">
        <w:rPr>
          <w:lang w:val="pt-PT"/>
        </w:rPr>
        <w:t>. Suffragium d</w:t>
      </w:r>
      <w:r w:rsidR="00885488" w:rsidRPr="00B779A9">
        <w:rPr>
          <w:lang w:val="pt-PT"/>
        </w:rPr>
        <w:t xml:space="preserve">e feria </w:t>
      </w:r>
      <w:r w:rsidR="005535AD">
        <w:rPr>
          <w:lang w:val="pt-PT"/>
        </w:rPr>
        <w:t>[</w:t>
      </w:r>
      <w:r w:rsidR="00885488" w:rsidRPr="00B779A9">
        <w:rPr>
          <w:lang w:val="pt-PT"/>
        </w:rPr>
        <w:t>AC</w:t>
      </w:r>
      <w:r w:rsidR="005535AD">
        <w:rPr>
          <w:lang w:val="pt-PT"/>
        </w:rPr>
        <w:t>]</w:t>
      </w:r>
      <w:r w:rsidR="00885488" w:rsidRPr="00B779A9">
        <w:rPr>
          <w:lang w:val="pt-PT"/>
        </w:rPr>
        <w:t xml:space="preserve"> </w:t>
      </w:r>
      <w:r w:rsidR="00885488" w:rsidRPr="00736684">
        <w:rPr>
          <w:rStyle w:val="Incipit"/>
          <w:lang w:val="pt-PT"/>
        </w:rPr>
        <w:t xml:space="preserve">O virgo </w:t>
      </w:r>
      <w:r w:rsidR="00C31823" w:rsidRPr="00736684">
        <w:rPr>
          <w:rStyle w:val="Incipit"/>
          <w:lang w:val="pt-PT"/>
        </w:rPr>
        <w:t>vir</w:t>
      </w:r>
      <w:r w:rsidR="00885488" w:rsidRPr="00736684">
        <w:rPr>
          <w:rStyle w:val="Incipit"/>
          <w:lang w:val="pt-PT"/>
        </w:rPr>
        <w:t>ginum</w:t>
      </w:r>
      <w:r w:rsidR="00885488" w:rsidRPr="00B779A9">
        <w:rPr>
          <w:lang w:val="pt-PT"/>
        </w:rPr>
        <w:t xml:space="preserve">.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36684">
        <w:rPr>
          <w:rStyle w:val="Incipit"/>
          <w:lang w:val="pt-PT"/>
        </w:rPr>
        <w:t>Ne timeas Maria</w:t>
      </w:r>
      <w:r w:rsidR="00885488" w:rsidRPr="00B779A9">
        <w:rPr>
          <w:lang w:val="pt-PT"/>
        </w:rPr>
        <w:t xml:space="preserve">. </w:t>
      </w:r>
      <w:r w:rsidR="00EF2D89" w:rsidRPr="00B779A9">
        <w:rPr>
          <w:lang w:val="pt-PT"/>
        </w:rPr>
        <w:t xml:space="preserve">[BD] </w:t>
      </w:r>
      <w:r w:rsidR="005F6F99" w:rsidRPr="00736684">
        <w:rPr>
          <w:rStyle w:val="Incipit"/>
          <w:lang w:val="pt-PT"/>
        </w:rPr>
        <w:t>Benedicamus</w:t>
      </w:r>
      <w:r w:rsidR="00EF2D89" w:rsidRPr="00B779A9">
        <w:rPr>
          <w:lang w:val="pt-PT"/>
        </w:rPr>
        <w:t xml:space="preserve"> de</w:t>
      </w:r>
      <w:r w:rsidR="00885488" w:rsidRPr="00B779A9">
        <w:rPr>
          <w:lang w:val="pt-PT"/>
        </w:rPr>
        <w:t xml:space="preserve"> apostolis.</w:t>
      </w:r>
    </w:p>
    <w:p w:rsidR="00885488" w:rsidRPr="00B779A9" w:rsidRDefault="001805BC" w:rsidP="00415109">
      <w:pPr>
        <w:rPr>
          <w:lang w:val="fr-FR"/>
        </w:rPr>
      </w:pPr>
      <w:r w:rsidRPr="00736684">
        <w:rPr>
          <w:rStyle w:val="Time1"/>
          <w:lang w:val="en-US"/>
        </w:rPr>
        <w:t>Ad completorium</w:t>
      </w:r>
      <w:r w:rsidR="00885488">
        <w:rPr>
          <w:lang w:val="en-US"/>
        </w:rPr>
        <w:t xml:space="preserve"> HY </w:t>
      </w:r>
      <w:r w:rsidR="00885488" w:rsidRPr="00736684">
        <w:rPr>
          <w:rStyle w:val="Incipit"/>
          <w:lang w:val="en-US"/>
        </w:rPr>
        <w:t>Veni redemptor</w:t>
      </w:r>
      <w:r w:rsidR="00885488">
        <w:rPr>
          <w:lang w:val="en-US"/>
        </w:rPr>
        <w:t xml:space="preserve">. </w:t>
      </w:r>
      <w:r w:rsidR="00885488" w:rsidRPr="00B779A9">
        <w:rPr>
          <w:lang w:val="fr-FR"/>
        </w:rPr>
        <w:t xml:space="preserve">AD </w:t>
      </w:r>
      <w:r w:rsidR="00885488" w:rsidRPr="00736684">
        <w:rPr>
          <w:rStyle w:val="Incipit"/>
          <w:lang w:val="fr-FR"/>
        </w:rPr>
        <w:t xml:space="preserve">Qui </w:t>
      </w:r>
      <w:r w:rsidR="00872B44" w:rsidRPr="00736684">
        <w:rPr>
          <w:rStyle w:val="Incipit"/>
          <w:lang w:val="fr-FR"/>
        </w:rPr>
        <w:t>vent</w:t>
      </w:r>
      <w:r w:rsidR="00885488" w:rsidRPr="00736684">
        <w:rPr>
          <w:rStyle w:val="Incipit"/>
          <w:lang w:val="fr-FR"/>
        </w:rPr>
        <w:t>urus est</w:t>
      </w:r>
      <w:r w:rsidR="00885488" w:rsidRPr="00B779A9">
        <w:rPr>
          <w:lang w:val="fr-FR"/>
        </w:rPr>
        <w:t>.</w:t>
      </w:r>
    </w:p>
    <w:p w:rsidR="00885488" w:rsidRPr="00B779A9" w:rsidRDefault="001805BC" w:rsidP="00415109">
      <w:pPr>
        <w:rPr>
          <w:lang w:val="fr-FR"/>
        </w:rPr>
      </w:pPr>
      <w:r w:rsidRPr="00736684">
        <w:rPr>
          <w:rStyle w:val="Time1"/>
          <w:lang w:val="fr-FR"/>
        </w:rPr>
        <w:t>Ad matutinum</w:t>
      </w:r>
      <w:r w:rsidR="00885488" w:rsidRPr="00B779A9">
        <w:rPr>
          <w:lang w:val="fr-FR"/>
        </w:rPr>
        <w:t xml:space="preserve"> leguntur sex lectiones de apostolis in </w:t>
      </w:r>
      <w:r w:rsidR="009772E9" w:rsidRPr="00B779A9">
        <w:rPr>
          <w:lang w:val="fr-FR"/>
        </w:rPr>
        <w:t>commu</w:t>
      </w:r>
      <w:r w:rsidR="00885488" w:rsidRPr="00B779A9">
        <w:rPr>
          <w:lang w:val="fr-FR"/>
        </w:rPr>
        <w:t xml:space="preserve">ni. </w:t>
      </w:r>
      <w:r w:rsidR="00664134" w:rsidRPr="00B779A9">
        <w:rPr>
          <w:lang w:val="pt-PT"/>
        </w:rPr>
        <w:t xml:space="preserve">[LS] </w:t>
      </w:r>
      <w:r w:rsidR="00885488" w:rsidRPr="00794880">
        <w:rPr>
          <w:rStyle w:val="Incipit"/>
          <w:lang w:val="pt-PT"/>
        </w:rPr>
        <w:t>Si</w:t>
      </w:r>
      <w:r w:rsidR="005A362F" w:rsidRPr="005A362F">
        <w:rPr>
          <w:i/>
          <w:lang w:val="pt-PT"/>
        </w:rPr>
        <w:t xml:space="preserve"> </w:t>
      </w:r>
      <w:r w:rsidR="00885488" w:rsidRPr="00794880">
        <w:rPr>
          <w:rStyle w:val="Incipit"/>
          <w:lang w:val="pt-PT"/>
        </w:rPr>
        <w:t>omnium</w:t>
      </w:r>
      <w:r w:rsidR="005A362F" w:rsidRPr="005A362F">
        <w:rPr>
          <w:i/>
          <w:lang w:val="pt-PT"/>
        </w:rPr>
        <w:t xml:space="preserve"> </w:t>
      </w:r>
      <w:r w:rsidR="00885488" w:rsidRPr="00794880">
        <w:rPr>
          <w:rStyle w:val="Incipit"/>
          <w:lang w:val="pt-PT"/>
        </w:rPr>
        <w:t>sanctorum</w:t>
      </w:r>
      <w:r w:rsidR="005A362F" w:rsidRPr="005A362F">
        <w:rPr>
          <w:i/>
          <w:lang w:val="pt-PT"/>
        </w:rPr>
        <w:t xml:space="preserve"> </w:t>
      </w:r>
      <w:r w:rsidR="00885488" w:rsidRPr="00794880">
        <w:rPr>
          <w:rStyle w:val="Incipit"/>
          <w:lang w:val="pt-PT"/>
        </w:rPr>
        <w:t>martyrum</w:t>
      </w:r>
      <w:r w:rsidR="005A362F" w:rsidRPr="005A362F">
        <w:rPr>
          <w:i/>
          <w:lang w:val="pt-PT"/>
        </w:rPr>
        <w:t xml:space="preserve"> </w:t>
      </w:r>
      <w:r w:rsidR="00885488" w:rsidRPr="00794880">
        <w:rPr>
          <w:rStyle w:val="Incipit"/>
          <w:lang w:val="pt-PT"/>
        </w:rPr>
        <w:t>grata</w:t>
      </w:r>
      <w:r w:rsidR="005A362F" w:rsidRPr="005A362F">
        <w:rPr>
          <w:i/>
          <w:lang w:val="pt-PT"/>
        </w:rPr>
        <w:t xml:space="preserve"> </w:t>
      </w:r>
      <w:r w:rsidR="00885488" w:rsidRPr="00794880">
        <w:rPr>
          <w:rStyle w:val="Incipit"/>
          <w:lang w:val="pt-PT"/>
        </w:rPr>
        <w:t>nobis</w:t>
      </w:r>
      <w:r w:rsidR="005A362F" w:rsidRPr="005A362F">
        <w:rPr>
          <w:i/>
          <w:lang w:val="pt-PT"/>
        </w:rPr>
        <w:t xml:space="preserve"> </w:t>
      </w:r>
      <w:r w:rsidR="00885488" w:rsidRPr="00794880">
        <w:rPr>
          <w:rStyle w:val="Incipit"/>
          <w:lang w:val="pt-PT"/>
        </w:rPr>
        <w:t>debet</w:t>
      </w:r>
      <w:r w:rsidR="005A362F" w:rsidRPr="005A362F">
        <w:rPr>
          <w:i/>
          <w:lang w:val="pt-PT"/>
        </w:rPr>
        <w:t xml:space="preserve"> </w:t>
      </w:r>
      <w:r w:rsidR="00885488" w:rsidRPr="00794880">
        <w:rPr>
          <w:rStyle w:val="Incipit"/>
          <w:lang w:val="pt-PT"/>
        </w:rPr>
        <w:t>esse</w:t>
      </w:r>
      <w:r w:rsidR="005A362F" w:rsidRPr="005A362F">
        <w:rPr>
          <w:i/>
          <w:lang w:val="pt-PT"/>
        </w:rPr>
        <w:t xml:space="preserve"> </w:t>
      </w:r>
      <w:r w:rsidR="0086266C">
        <w:rPr>
          <w:rStyle w:val="Incipit"/>
          <w:lang w:val="pt-PT"/>
        </w:rPr>
        <w:t>sollemn</w:t>
      </w:r>
      <w:r w:rsidR="00885488" w:rsidRPr="00794880">
        <w:rPr>
          <w:rStyle w:val="Incipit"/>
          <w:lang w:val="pt-PT"/>
        </w:rPr>
        <w:t>itas</w:t>
      </w:r>
      <w:r w:rsidR="005535AD">
        <w:rPr>
          <w:lang w:val="pt-PT"/>
        </w:rPr>
        <w:t xml:space="preserve"> e</w:t>
      </w:r>
      <w:r w:rsidR="00885488" w:rsidRPr="00B779A9">
        <w:rPr>
          <w:lang w:val="pt-PT"/>
        </w:rPr>
        <w:t>x libro de sanctis</w:t>
      </w:r>
      <w:r w:rsidR="005535AD">
        <w:rPr>
          <w:lang w:val="pt-PT"/>
        </w:rPr>
        <w:t>.</w:t>
      </w:r>
      <w:r w:rsidR="00885488" w:rsidRPr="00B779A9">
        <w:rPr>
          <w:lang w:val="pt-PT"/>
        </w:rPr>
        <w:t xml:space="preserve"> EV </w:t>
      </w:r>
      <w:r w:rsidR="00885488" w:rsidRPr="00794880">
        <w:rPr>
          <w:rStyle w:val="Incipit"/>
          <w:lang w:val="pt-PT"/>
        </w:rPr>
        <w:t>Thomas</w:t>
      </w:r>
      <w:r w:rsidR="005A362F" w:rsidRPr="005A362F">
        <w:rPr>
          <w:i/>
          <w:lang w:val="pt-PT"/>
        </w:rPr>
        <w:t xml:space="preserve"> </w:t>
      </w:r>
      <w:r w:rsidR="00885488" w:rsidRPr="00794880">
        <w:rPr>
          <w:rStyle w:val="Incipit"/>
          <w:lang w:val="pt-PT"/>
        </w:rPr>
        <w:t>unus</w:t>
      </w:r>
      <w:r w:rsidR="005A362F" w:rsidRPr="005A362F">
        <w:rPr>
          <w:i/>
          <w:lang w:val="pt-PT"/>
        </w:rPr>
        <w:t xml:space="preserve"> </w:t>
      </w:r>
      <w:r w:rsidR="00885488" w:rsidRPr="00794880">
        <w:rPr>
          <w:rStyle w:val="Incipit"/>
          <w:lang w:val="pt-PT"/>
        </w:rPr>
        <w:t>ex</w:t>
      </w:r>
      <w:r w:rsidR="005A362F" w:rsidRPr="005A362F">
        <w:rPr>
          <w:i/>
          <w:lang w:val="pt-PT"/>
        </w:rPr>
        <w:t xml:space="preserve"> </w:t>
      </w:r>
      <w:r w:rsidR="00885488" w:rsidRPr="00794880">
        <w:rPr>
          <w:rStyle w:val="Incipit"/>
          <w:lang w:val="pt-PT"/>
        </w:rPr>
        <w:t>duodecim</w:t>
      </w:r>
      <w:r w:rsidR="005A362F" w:rsidRPr="005A362F">
        <w:rPr>
          <w:i/>
          <w:lang w:val="pt-PT"/>
        </w:rPr>
        <w:t xml:space="preserve"> </w:t>
      </w:r>
      <w:r w:rsidR="00885488" w:rsidRPr="00794880">
        <w:rPr>
          <w:rStyle w:val="Incipit"/>
          <w:lang w:val="pt-PT"/>
        </w:rPr>
        <w:t>qui</w:t>
      </w:r>
      <w:r w:rsidR="005A362F" w:rsidRPr="005A362F">
        <w:rPr>
          <w:i/>
          <w:lang w:val="pt-PT"/>
        </w:rPr>
        <w:t xml:space="preserve"> </w:t>
      </w:r>
      <w:r w:rsidR="00885488" w:rsidRPr="00794880">
        <w:rPr>
          <w:rStyle w:val="Incipit"/>
          <w:lang w:val="pt-PT"/>
        </w:rPr>
        <w:t>dicitur</w:t>
      </w:r>
      <w:r w:rsidR="005A362F" w:rsidRPr="005A362F">
        <w:rPr>
          <w:i/>
          <w:lang w:val="pt-PT"/>
        </w:rPr>
        <w:t xml:space="preserve"> </w:t>
      </w:r>
      <w:r w:rsidR="00F4495D" w:rsidRPr="00794880">
        <w:rPr>
          <w:rStyle w:val="Incipit"/>
          <w:lang w:val="pt-PT"/>
        </w:rPr>
        <w:t>Didym</w:t>
      </w:r>
      <w:r w:rsidR="00885488" w:rsidRPr="00794880">
        <w:rPr>
          <w:rStyle w:val="Incipit"/>
          <w:lang w:val="pt-PT"/>
        </w:rPr>
        <w:t>us</w:t>
      </w:r>
      <w:r w:rsidR="00885488" w:rsidRPr="00B779A9">
        <w:rPr>
          <w:lang w:val="pt-PT"/>
        </w:rPr>
        <w:t xml:space="preserve"> </w:t>
      </w:r>
      <w:r w:rsidR="008D35E3" w:rsidRPr="00B779A9">
        <w:rPr>
          <w:lang w:val="pt-PT"/>
        </w:rPr>
        <w:t>quaere</w:t>
      </w:r>
      <w:r w:rsidR="00885488" w:rsidRPr="00B779A9">
        <w:rPr>
          <w:lang w:val="pt-PT"/>
        </w:rPr>
        <w:t xml:space="preserve"> </w:t>
      </w:r>
      <w:r w:rsidR="00664134" w:rsidRPr="00B779A9">
        <w:rPr>
          <w:lang w:val="pt-PT"/>
        </w:rPr>
        <w:t xml:space="preserve">(115v) </w:t>
      </w:r>
      <w:r w:rsidR="00A74331" w:rsidRPr="00B779A9">
        <w:rPr>
          <w:lang w:val="pt-PT"/>
        </w:rPr>
        <w:t>|</w:t>
      </w:r>
      <w:r w:rsidR="005535AD">
        <w:rPr>
          <w:lang w:val="pt-PT"/>
        </w:rPr>
        <w:t>in in::in</w:t>
      </w:r>
      <w:r w:rsidR="00A74331" w:rsidRPr="00B779A9">
        <w:rPr>
          <w:lang w:val="pt-PT"/>
        </w:rPr>
        <w:t>|</w:t>
      </w:r>
      <w:r w:rsidR="00885488" w:rsidRPr="00B779A9">
        <w:rPr>
          <w:lang w:val="pt-PT"/>
        </w:rPr>
        <w:t xml:space="preserve"> </w:t>
      </w:r>
      <w:r w:rsidR="005535AD">
        <w:rPr>
          <w:lang w:val="pt-PT"/>
        </w:rPr>
        <w:t xml:space="preserve">proximo </w:t>
      </w:r>
      <w:r w:rsidR="00885488" w:rsidRPr="00B779A9">
        <w:rPr>
          <w:lang w:val="pt-PT"/>
        </w:rPr>
        <w:t>folio ante hodiernas lection</w:t>
      </w:r>
      <w:r w:rsidR="00EF2D89" w:rsidRPr="00B779A9">
        <w:rPr>
          <w:lang w:val="pt-PT"/>
        </w:rPr>
        <w:t>es. Si in aliqua feriarum quatt</w:t>
      </w:r>
      <w:r w:rsidR="00885488" w:rsidRPr="00B779A9">
        <w:rPr>
          <w:lang w:val="pt-PT"/>
        </w:rPr>
        <w:t>u</w:t>
      </w:r>
      <w:r w:rsidR="00EF2D89" w:rsidRPr="00B779A9">
        <w:rPr>
          <w:lang w:val="pt-PT"/>
        </w:rPr>
        <w:t>o</w:t>
      </w:r>
      <w:r w:rsidR="00885488" w:rsidRPr="00B779A9">
        <w:rPr>
          <w:lang w:val="pt-PT"/>
        </w:rPr>
        <w:t>r temporum scilicet in quartam</w:t>
      </w:r>
      <w:r w:rsidR="005535AD">
        <w:rPr>
          <w:lang w:val="pt-PT"/>
        </w:rPr>
        <w:t>,</w:t>
      </w:r>
      <w:r w:rsidR="00885488" w:rsidRPr="00B779A9">
        <w:rPr>
          <w:lang w:val="pt-PT"/>
        </w:rPr>
        <w:t xml:space="preserve"> sextam vel </w:t>
      </w:r>
      <w:r w:rsidR="00E9018E" w:rsidRPr="00B779A9">
        <w:rPr>
          <w:lang w:val="pt-PT"/>
        </w:rPr>
        <w:t>sabbat</w:t>
      </w:r>
      <w:r w:rsidR="00885488" w:rsidRPr="00B779A9">
        <w:rPr>
          <w:lang w:val="pt-PT"/>
        </w:rPr>
        <w:t>um</w:t>
      </w:r>
      <w:r w:rsidR="005535AD">
        <w:rPr>
          <w:lang w:val="pt-PT"/>
        </w:rPr>
        <w:t>,</w:t>
      </w:r>
      <w:r w:rsidR="00885488" w:rsidRPr="00B779A9">
        <w:rPr>
          <w:lang w:val="pt-PT"/>
        </w:rPr>
        <w:t xml:space="preserve"> hoc festum occurrerit dicatur etiam </w:t>
      </w:r>
      <w:r w:rsidR="001023E8" w:rsidRPr="00B779A9">
        <w:rPr>
          <w:lang w:val="pt-PT"/>
        </w:rPr>
        <w:t>evangelium</w:t>
      </w:r>
      <w:r w:rsidR="00885488" w:rsidRPr="00B779A9">
        <w:rPr>
          <w:lang w:val="pt-PT"/>
        </w:rPr>
        <w:t xml:space="preserve"> pro ultima lectione de feria. AB </w:t>
      </w:r>
      <w:r w:rsidR="00885488" w:rsidRPr="00794880">
        <w:rPr>
          <w:rStyle w:val="Incipit"/>
          <w:lang w:val="pt-PT"/>
        </w:rPr>
        <w:t>Thomas</w:t>
      </w:r>
      <w:r w:rsidR="005A362F" w:rsidRPr="005A362F">
        <w:rPr>
          <w:i/>
          <w:lang w:val="pt-PT"/>
        </w:rPr>
        <w:t xml:space="preserve"> </w:t>
      </w:r>
      <w:r w:rsidR="00885488" w:rsidRPr="00794880">
        <w:rPr>
          <w:rStyle w:val="Incipit"/>
          <w:lang w:val="pt-PT"/>
        </w:rPr>
        <w:t>qui</w:t>
      </w:r>
      <w:r w:rsidR="005A362F" w:rsidRPr="005A362F">
        <w:rPr>
          <w:i/>
          <w:lang w:val="pt-PT"/>
        </w:rPr>
        <w:t xml:space="preserve"> </w:t>
      </w:r>
      <w:r w:rsidR="00885488" w:rsidRPr="00794880">
        <w:rPr>
          <w:rStyle w:val="Incipit"/>
          <w:lang w:val="pt-PT"/>
        </w:rPr>
        <w:t>dicitur</w:t>
      </w:r>
      <w:r w:rsidR="005A362F" w:rsidRPr="005A362F">
        <w:rPr>
          <w:i/>
          <w:lang w:val="pt-PT"/>
        </w:rPr>
        <w:t xml:space="preserve"> </w:t>
      </w:r>
      <w:r w:rsidR="00F4495D" w:rsidRPr="00794880">
        <w:rPr>
          <w:rStyle w:val="Incipit"/>
          <w:lang w:val="pt-PT"/>
        </w:rPr>
        <w:t>Didym</w:t>
      </w:r>
      <w:r w:rsidR="00885488" w:rsidRPr="00794880">
        <w:rPr>
          <w:rStyle w:val="Incipit"/>
          <w:lang w:val="pt-PT"/>
        </w:rPr>
        <w:t>us</w:t>
      </w:r>
      <w:r w:rsidR="00885488" w:rsidRPr="00B779A9">
        <w:rPr>
          <w:lang w:val="pt-PT"/>
        </w:rPr>
        <w:t xml:space="preserve"> </w:t>
      </w:r>
      <w:r w:rsidR="005535AD">
        <w:rPr>
          <w:lang w:val="pt-PT"/>
        </w:rPr>
        <w:t>$E::</w:t>
      </w:r>
      <w:r w:rsidR="00885488" w:rsidRPr="00B779A9">
        <w:rPr>
          <w:lang w:val="pt-PT"/>
        </w:rPr>
        <w:t xml:space="preserve">ex parte </w:t>
      </w:r>
      <w:r w:rsidR="009348EA" w:rsidRPr="00B779A9">
        <w:rPr>
          <w:lang w:val="pt-PT"/>
        </w:rPr>
        <w:t>aestiv</w:t>
      </w:r>
      <w:r w:rsidR="00885488" w:rsidRPr="00B779A9">
        <w:rPr>
          <w:lang w:val="pt-PT"/>
        </w:rPr>
        <w:t>ali folio 17</w:t>
      </w:r>
      <w:r w:rsidR="005535AD">
        <w:rPr>
          <w:lang w:val="pt-PT"/>
        </w:rPr>
        <w:t>$</w:t>
      </w:r>
      <w:r w:rsidR="00885488" w:rsidRPr="00B779A9">
        <w:rPr>
          <w:lang w:val="pt-PT"/>
        </w:rPr>
        <w:t xml:space="preserve">. Post collectam </w:t>
      </w:r>
      <w:r w:rsidR="00EF2D89" w:rsidRPr="00B779A9">
        <w:rPr>
          <w:lang w:val="pt-PT"/>
        </w:rPr>
        <w:t>sancti</w:t>
      </w:r>
      <w:r w:rsidR="00E15767">
        <w:rPr>
          <w:lang w:val="pt-PT"/>
        </w:rPr>
        <w:t xml:space="preserve"> Thomae</w:t>
      </w:r>
      <w:r w:rsidR="00EF2D89" w:rsidRPr="00B779A9">
        <w:rPr>
          <w:lang w:val="pt-PT"/>
        </w:rPr>
        <w:t xml:space="preserve"> </w:t>
      </w:r>
      <w:r w:rsidR="00885488" w:rsidRPr="00B779A9">
        <w:rPr>
          <w:lang w:val="pt-PT"/>
        </w:rPr>
        <w:t>omni anno cantetur</w:t>
      </w:r>
      <w:r w:rsidR="00885488" w:rsidRPr="00B779A9">
        <w:rPr>
          <w:color w:val="FF0000"/>
          <w:lang w:val="pt-PT"/>
        </w:rPr>
        <w:t xml:space="preserve"> </w:t>
      </w:r>
      <w:r w:rsidR="004E2552" w:rsidRPr="00B779A9">
        <w:rPr>
          <w:lang w:val="pt-PT"/>
        </w:rPr>
        <w:t>AC</w:t>
      </w:r>
      <w:r w:rsidR="00885488" w:rsidRPr="00B779A9">
        <w:rPr>
          <w:lang w:val="pt-PT"/>
        </w:rPr>
        <w:t xml:space="preserve"> </w:t>
      </w:r>
      <w:r w:rsidR="00885488" w:rsidRPr="00794880">
        <w:rPr>
          <w:rStyle w:val="Incipit"/>
          <w:lang w:val="pt-PT"/>
        </w:rPr>
        <w:t>Nolite</w:t>
      </w:r>
      <w:r w:rsidR="005A362F" w:rsidRPr="005A362F">
        <w:rPr>
          <w:i/>
          <w:lang w:val="pt-PT"/>
        </w:rPr>
        <w:t xml:space="preserve"> </w:t>
      </w:r>
      <w:r w:rsidR="00885488" w:rsidRPr="00794880">
        <w:rPr>
          <w:rStyle w:val="Incipit"/>
          <w:lang w:val="pt-PT"/>
        </w:rPr>
        <w:t>timere</w:t>
      </w:r>
      <w:r w:rsidR="005A362F" w:rsidRPr="005A362F">
        <w:rPr>
          <w:i/>
          <w:lang w:val="pt-PT"/>
        </w:rPr>
        <w:t xml:space="preserve"> </w:t>
      </w:r>
      <w:r w:rsidR="00885488" w:rsidRPr="00794880">
        <w:rPr>
          <w:rStyle w:val="Incipit"/>
          <w:lang w:val="pt-PT"/>
        </w:rPr>
        <w:t>quinta</w:t>
      </w:r>
      <w:r w:rsidR="005A362F" w:rsidRPr="005A362F">
        <w:rPr>
          <w:i/>
          <w:lang w:val="pt-PT"/>
        </w:rPr>
        <w:t xml:space="preserve"> </w:t>
      </w:r>
      <w:r w:rsidR="00885488" w:rsidRPr="00794880">
        <w:rPr>
          <w:rStyle w:val="Incipit"/>
          <w:lang w:val="pt-PT"/>
        </w:rPr>
        <w:t>enim</w:t>
      </w:r>
      <w:r w:rsidR="005A362F" w:rsidRPr="005A362F">
        <w:rPr>
          <w:i/>
          <w:lang w:val="pt-PT"/>
        </w:rPr>
        <w:t xml:space="preserve"> </w:t>
      </w:r>
      <w:r w:rsidR="00885488" w:rsidRPr="00794880">
        <w:rPr>
          <w:rStyle w:val="Incipit"/>
          <w:lang w:val="pt-PT"/>
        </w:rPr>
        <w:t>die</w:t>
      </w:r>
      <w:r w:rsidR="00885488" w:rsidRPr="00B779A9">
        <w:rPr>
          <w:lang w:val="pt-PT"/>
        </w:rPr>
        <w:t xml:space="preserve"> pro feriali. </w:t>
      </w:r>
      <w:r w:rsidR="00885488" w:rsidRPr="00B779A9">
        <w:rPr>
          <w:lang w:val="fr-FR"/>
        </w:rPr>
        <w:t>Et cavendum est</w:t>
      </w:r>
      <w:r w:rsidR="005535AD">
        <w:rPr>
          <w:lang w:val="fr-FR"/>
        </w:rPr>
        <w:t>,</w:t>
      </w:r>
      <w:r w:rsidR="00885488" w:rsidRPr="00B779A9">
        <w:rPr>
          <w:lang w:val="fr-FR"/>
        </w:rPr>
        <w:t xml:space="preserve"> ne haec antiphona usquam transponatur</w:t>
      </w:r>
      <w:r w:rsidR="005535AD">
        <w:rPr>
          <w:lang w:val="fr-FR"/>
        </w:rPr>
        <w:t>,</w:t>
      </w:r>
      <w:r w:rsidR="00885488" w:rsidRPr="00B779A9">
        <w:rPr>
          <w:lang w:val="fr-FR"/>
        </w:rPr>
        <w:t xml:space="preserve"> quia </w:t>
      </w:r>
      <w:r w:rsidR="00BE33E8" w:rsidRPr="00B779A9">
        <w:rPr>
          <w:lang w:val="fr-FR"/>
        </w:rPr>
        <w:t>haec</w:t>
      </w:r>
      <w:r w:rsidR="00885488" w:rsidRPr="00B779A9">
        <w:rPr>
          <w:lang w:val="fr-FR"/>
        </w:rPr>
        <w:t xml:space="preserve"> dies est quinta ante nati</w:t>
      </w:r>
      <w:r w:rsidR="00D66EA2" w:rsidRPr="00B779A9">
        <w:rPr>
          <w:lang w:val="fr-FR"/>
        </w:rPr>
        <w:t>vita</w:t>
      </w:r>
      <w:r w:rsidR="00885488" w:rsidRPr="00B779A9">
        <w:rPr>
          <w:lang w:val="fr-FR"/>
        </w:rPr>
        <w:t xml:space="preserve">tem domini. Reliqua omnia ut de apostolis in </w:t>
      </w:r>
      <w:r w:rsidR="009772E9" w:rsidRPr="00B779A9">
        <w:rPr>
          <w:lang w:val="fr-FR"/>
        </w:rPr>
        <w:t>commu</w:t>
      </w:r>
      <w:r w:rsidR="00885488" w:rsidRPr="00B779A9">
        <w:rPr>
          <w:lang w:val="fr-FR"/>
        </w:rPr>
        <w:t xml:space="preserve">ni dicantur. </w:t>
      </w:r>
      <w:r w:rsidR="00A27979">
        <w:rPr>
          <w:lang w:val="fr-FR"/>
        </w:rPr>
        <w:t>Suffragium de beata virgine</w:t>
      </w:r>
      <w:r w:rsidR="00116A20">
        <w:rPr>
          <w:lang w:val="fr-FR"/>
        </w:rPr>
        <w:t>.</w:t>
      </w:r>
      <w:r w:rsidR="00885488" w:rsidRPr="00B779A9">
        <w:rPr>
          <w:lang w:val="fr-FR"/>
        </w:rPr>
        <w:t xml:space="preserve"> </w:t>
      </w:r>
      <w:r w:rsidR="00954465" w:rsidRPr="00B779A9">
        <w:rPr>
          <w:lang w:val="fr-FR"/>
        </w:rPr>
        <w:t xml:space="preserve">[BD] </w:t>
      </w:r>
      <w:r w:rsidR="005F6F99" w:rsidRPr="00794880">
        <w:rPr>
          <w:rStyle w:val="Incipit"/>
          <w:lang w:val="fr-FR"/>
        </w:rPr>
        <w:t>Benedicamus</w:t>
      </w:r>
      <w:r w:rsidR="00954465" w:rsidRPr="00B779A9">
        <w:rPr>
          <w:lang w:val="fr-FR"/>
        </w:rPr>
        <w:t xml:space="preserve"> de</w:t>
      </w:r>
      <w:r w:rsidR="00885488" w:rsidRPr="00B779A9">
        <w:rPr>
          <w:lang w:val="fr-FR"/>
        </w:rPr>
        <w:t xml:space="preserve"> apostolis.</w:t>
      </w:r>
    </w:p>
    <w:p w:rsidR="00885488" w:rsidRPr="00B779A9" w:rsidRDefault="00A27979" w:rsidP="00415109">
      <w:pPr>
        <w:rPr>
          <w:lang w:val="fr-FR"/>
        </w:rPr>
      </w:pPr>
      <w:r w:rsidRPr="00736684">
        <w:rPr>
          <w:rStyle w:val="Time1"/>
          <w:lang w:val="fr-FR"/>
        </w:rPr>
        <w:t>Ad horas</w:t>
      </w:r>
      <w:r w:rsidR="00885488" w:rsidRPr="00B779A9">
        <w:rPr>
          <w:lang w:val="fr-FR"/>
        </w:rPr>
        <w:t xml:space="preserve"> dicantur laudes </w:t>
      </w:r>
      <w:r w:rsidR="00BA24A1" w:rsidRPr="00B779A9">
        <w:rPr>
          <w:lang w:val="fr-FR"/>
        </w:rPr>
        <w:t>[</w:t>
      </w:r>
      <w:r w:rsidR="00885488" w:rsidRPr="00B779A9">
        <w:rPr>
          <w:lang w:val="fr-FR"/>
        </w:rPr>
        <w:t>AN</w:t>
      </w:r>
      <w:r w:rsidR="00BA24A1" w:rsidRPr="00B779A9">
        <w:rPr>
          <w:lang w:val="fr-FR"/>
        </w:rPr>
        <w:t>]</w:t>
      </w:r>
      <w:r w:rsidR="00885488" w:rsidRPr="00B779A9">
        <w:rPr>
          <w:lang w:val="fr-FR"/>
        </w:rPr>
        <w:t xml:space="preserve"> </w:t>
      </w:r>
      <w:r w:rsidR="00885488" w:rsidRPr="00794880">
        <w:rPr>
          <w:rStyle w:val="Incipit"/>
          <w:lang w:val="fr-FR"/>
        </w:rPr>
        <w:t>Hoc</w:t>
      </w:r>
      <w:r w:rsidR="005A362F" w:rsidRPr="005A362F">
        <w:rPr>
          <w:i/>
          <w:lang w:val="fr-FR"/>
        </w:rPr>
        <w:t xml:space="preserve"> </w:t>
      </w:r>
      <w:r w:rsidR="00885488" w:rsidRPr="00794880">
        <w:rPr>
          <w:rStyle w:val="Incipit"/>
          <w:lang w:val="fr-FR"/>
        </w:rPr>
        <w:t>est</w:t>
      </w:r>
      <w:r w:rsidR="005A362F" w:rsidRPr="005A362F">
        <w:rPr>
          <w:i/>
          <w:lang w:val="fr-FR"/>
        </w:rPr>
        <w:t xml:space="preserve"> </w:t>
      </w:r>
      <w:r w:rsidR="00885488" w:rsidRPr="00794880">
        <w:rPr>
          <w:rStyle w:val="Incipit"/>
          <w:lang w:val="fr-FR"/>
        </w:rPr>
        <w:t>praeceptum</w:t>
      </w:r>
      <w:r w:rsidR="00885488" w:rsidRPr="00B779A9">
        <w:rPr>
          <w:lang w:val="fr-FR"/>
        </w:rPr>
        <w:t>.</w:t>
      </w:r>
    </w:p>
    <w:p w:rsidR="00885488" w:rsidRPr="00B779A9" w:rsidRDefault="00A27979" w:rsidP="00415109">
      <w:pPr>
        <w:rPr>
          <w:lang w:val="pt-PT"/>
        </w:rPr>
      </w:pPr>
      <w:r w:rsidRPr="00736684">
        <w:rPr>
          <w:rStyle w:val="Time1"/>
          <w:lang w:val="it-IT"/>
        </w:rPr>
        <w:lastRenderedPageBreak/>
        <w:t>Ad officium</w:t>
      </w:r>
      <w:r w:rsidR="00885488" w:rsidRPr="00B779A9">
        <w:rPr>
          <w:lang w:val="it-IT"/>
        </w:rPr>
        <w:t xml:space="preserve"> IN </w:t>
      </w:r>
      <w:r w:rsidR="00885488" w:rsidRPr="00736684">
        <w:rPr>
          <w:rStyle w:val="Incipit"/>
          <w:lang w:val="it-IT"/>
        </w:rPr>
        <w:t>Mihi autem nimis</w:t>
      </w:r>
      <w:r w:rsidR="00DD1415">
        <w:rPr>
          <w:lang w:val="it-IT"/>
        </w:rPr>
        <w:t>@</w:t>
      </w:r>
      <w:r w:rsidR="00DD1415" w:rsidRPr="00B779A9">
        <w:rPr>
          <w:lang w:val="it-IT"/>
        </w:rPr>
        <w:t>181.</w:t>
      </w:r>
      <w:r w:rsidR="00885488" w:rsidRPr="00B779A9">
        <w:rPr>
          <w:lang w:val="it-IT"/>
        </w:rPr>
        <w:t xml:space="preserve"> </w:t>
      </w:r>
      <w:r w:rsidR="00954465" w:rsidRPr="00B779A9">
        <w:rPr>
          <w:lang w:val="fr-FR"/>
        </w:rPr>
        <w:t xml:space="preserve">[KY] </w:t>
      </w:r>
      <w:r w:rsidR="00954465" w:rsidRPr="00736684">
        <w:rPr>
          <w:rStyle w:val="Incipit"/>
          <w:lang w:val="fr-FR"/>
        </w:rPr>
        <w:t>Kyrie</w:t>
      </w:r>
      <w:r w:rsidR="00954465" w:rsidRPr="00B779A9">
        <w:rPr>
          <w:lang w:val="fr-FR"/>
        </w:rPr>
        <w:t xml:space="preserve"> et [SA] </w:t>
      </w:r>
      <w:r w:rsidR="00954465" w:rsidRPr="00736684">
        <w:rPr>
          <w:rStyle w:val="Incipit"/>
          <w:lang w:val="fr-FR"/>
        </w:rPr>
        <w:t>Sanctus</w:t>
      </w:r>
      <w:r w:rsidR="00954465" w:rsidRPr="00B779A9">
        <w:rPr>
          <w:lang w:val="fr-FR"/>
        </w:rPr>
        <w:t xml:space="preserve"> </w:t>
      </w:r>
      <w:r w:rsidR="00885488" w:rsidRPr="00B779A9">
        <w:rPr>
          <w:lang w:val="fr-FR"/>
        </w:rPr>
        <w:t xml:space="preserve">paschale. </w:t>
      </w:r>
      <w:r w:rsidR="00885488" w:rsidRPr="00B779A9">
        <w:rPr>
          <w:lang w:val="pt-PT"/>
        </w:rPr>
        <w:t xml:space="preserve">GR </w:t>
      </w:r>
      <w:r w:rsidR="00885488" w:rsidRPr="00736684">
        <w:rPr>
          <w:rStyle w:val="Incipit"/>
          <w:lang w:val="pt-PT"/>
        </w:rPr>
        <w:t>Constitues eos</w:t>
      </w:r>
      <w:r w:rsidR="00DD1415">
        <w:rPr>
          <w:lang w:val="pt-PT"/>
        </w:rPr>
        <w:t>@</w:t>
      </w:r>
      <w:r w:rsidR="00DD1415" w:rsidRPr="00B779A9">
        <w:rPr>
          <w:lang w:val="pt-PT"/>
        </w:rPr>
        <w:t>176.</w:t>
      </w:r>
      <w:r w:rsidR="00885488" w:rsidRPr="00B779A9">
        <w:rPr>
          <w:lang w:val="pt-PT"/>
        </w:rPr>
        <w:t xml:space="preserve"> AL</w:t>
      </w:r>
      <w:r w:rsidR="00954465" w:rsidRPr="00B779A9">
        <w:rPr>
          <w:lang w:val="pt-PT"/>
        </w:rPr>
        <w:t>V</w:t>
      </w:r>
      <w:r w:rsidR="00885488" w:rsidRPr="00B779A9">
        <w:rPr>
          <w:lang w:val="pt-PT"/>
        </w:rPr>
        <w:t xml:space="preserve"> </w:t>
      </w:r>
      <w:r w:rsidR="00885488" w:rsidRPr="00736684">
        <w:rPr>
          <w:rStyle w:val="Incipit"/>
          <w:lang w:val="pt-PT"/>
        </w:rPr>
        <w:t xml:space="preserve">Non </w:t>
      </w:r>
      <w:r w:rsidR="000F4FB4" w:rsidRPr="00736684">
        <w:rPr>
          <w:rStyle w:val="Incipit"/>
          <w:lang w:val="pt-PT"/>
        </w:rPr>
        <w:t>vos</w:t>
      </w:r>
      <w:r w:rsidR="00885488" w:rsidRPr="00736684">
        <w:rPr>
          <w:rStyle w:val="Incipit"/>
          <w:lang w:val="pt-PT"/>
        </w:rPr>
        <w:t xml:space="preserve"> me elegistis</w:t>
      </w:r>
      <w:r w:rsidR="00DD1415">
        <w:rPr>
          <w:lang w:val="pt-PT"/>
        </w:rPr>
        <w:t>@</w:t>
      </w:r>
      <w:r w:rsidR="00DD1415" w:rsidRPr="00B779A9">
        <w:rPr>
          <w:lang w:val="pt-PT"/>
        </w:rPr>
        <w:t>227.</w:t>
      </w:r>
      <w:r w:rsidR="00885488" w:rsidRPr="00B779A9">
        <w:rPr>
          <w:lang w:val="pt-PT"/>
        </w:rPr>
        <w:t xml:space="preserve"> SE </w:t>
      </w:r>
      <w:r w:rsidR="00885488" w:rsidRPr="00736684">
        <w:rPr>
          <w:rStyle w:val="Incipit"/>
          <w:lang w:val="pt-PT"/>
        </w:rPr>
        <w:t>Clare sanctorum</w:t>
      </w:r>
      <w:r w:rsidR="00DD1415">
        <w:rPr>
          <w:lang w:val="pt-PT"/>
        </w:rPr>
        <w:t>@</w:t>
      </w:r>
      <w:r w:rsidR="00DD1415" w:rsidRPr="00B779A9">
        <w:rPr>
          <w:lang w:val="pt-PT"/>
        </w:rPr>
        <w:t>357.</w:t>
      </w:r>
      <w:r w:rsidR="00885488" w:rsidRPr="00B779A9">
        <w:rPr>
          <w:lang w:val="pt-PT"/>
        </w:rPr>
        <w:t xml:space="preserve"> OF </w:t>
      </w:r>
      <w:r w:rsidR="00885488" w:rsidRPr="00736684">
        <w:rPr>
          <w:rStyle w:val="Incipit"/>
          <w:lang w:val="pt-PT"/>
        </w:rPr>
        <w:t>In omnem terram</w:t>
      </w:r>
      <w:r w:rsidR="00DD1415">
        <w:rPr>
          <w:lang w:val="pt-PT"/>
        </w:rPr>
        <w:t>@</w:t>
      </w:r>
      <w:r w:rsidR="00DD1415" w:rsidRPr="00B779A9">
        <w:rPr>
          <w:lang w:val="pt-PT"/>
        </w:rPr>
        <w:t>178.</w:t>
      </w:r>
      <w:r w:rsidR="00885488" w:rsidRPr="00B779A9">
        <w:rPr>
          <w:lang w:val="pt-PT"/>
        </w:rPr>
        <w:t xml:space="preserve"> CO </w:t>
      </w:r>
      <w:r w:rsidR="00885488" w:rsidRPr="00736684">
        <w:rPr>
          <w:rStyle w:val="Incipit"/>
          <w:lang w:val="pt-PT"/>
        </w:rPr>
        <w:t xml:space="preserve">Dico autem </w:t>
      </w:r>
      <w:r w:rsidR="001B7479" w:rsidRPr="00736684">
        <w:rPr>
          <w:rStyle w:val="Incipit"/>
          <w:lang w:val="pt-PT"/>
        </w:rPr>
        <w:t>vobis</w:t>
      </w:r>
      <w:r w:rsidR="00885488" w:rsidRPr="00736684">
        <w:rPr>
          <w:rStyle w:val="Incipit"/>
          <w:lang w:val="pt-PT"/>
        </w:rPr>
        <w:t xml:space="preserve"> amicis</w:t>
      </w:r>
      <w:r w:rsidR="00DD1415">
        <w:rPr>
          <w:lang w:val="pt-PT"/>
        </w:rPr>
        <w:t>@</w:t>
      </w:r>
      <w:r w:rsidR="00DD1415" w:rsidRPr="00A27979">
        <w:rPr>
          <w:lang w:val="pt-PT"/>
        </w:rPr>
        <w:t>182.</w:t>
      </w:r>
    </w:p>
    <w:p w:rsidR="005535AD" w:rsidRDefault="00A27979" w:rsidP="00415109">
      <w:pPr>
        <w:rPr>
          <w:lang w:val="pt-PT"/>
        </w:rPr>
      </w:pPr>
      <w:r w:rsidRPr="00736684">
        <w:rPr>
          <w:rStyle w:val="Time1"/>
          <w:lang w:val="pt-PT"/>
        </w:rPr>
        <w:t>Ad secundas vesperas</w:t>
      </w:r>
      <w:r w:rsidR="00885488" w:rsidRPr="00B779A9">
        <w:rPr>
          <w:lang w:val="pt-PT"/>
        </w:rPr>
        <w:t xml:space="preserve"> </w:t>
      </w:r>
      <w:r w:rsidR="00BA24A1" w:rsidRPr="00B779A9">
        <w:rPr>
          <w:lang w:val="pt-PT"/>
        </w:rPr>
        <w:t>[</w:t>
      </w:r>
      <w:r w:rsidR="00885488" w:rsidRPr="00B779A9">
        <w:rPr>
          <w:lang w:val="pt-PT"/>
        </w:rPr>
        <w:t>AN</w:t>
      </w:r>
      <w:r w:rsidR="00BA24A1" w:rsidRPr="00B779A9">
        <w:rPr>
          <w:lang w:val="pt-PT"/>
        </w:rPr>
        <w:t>]</w:t>
      </w:r>
      <w:r w:rsidR="00885488" w:rsidRPr="00B779A9">
        <w:rPr>
          <w:lang w:val="pt-PT"/>
        </w:rPr>
        <w:t xml:space="preserve"> </w:t>
      </w:r>
      <w:r w:rsidR="00885488" w:rsidRPr="00794880">
        <w:rPr>
          <w:rStyle w:val="Incipit"/>
          <w:lang w:val="pt-PT"/>
        </w:rPr>
        <w:t>Iuravit</w:t>
      </w:r>
      <w:r w:rsidR="005A362F" w:rsidRPr="005A362F">
        <w:rPr>
          <w:i/>
          <w:lang w:val="pt-PT"/>
        </w:rPr>
        <w:t xml:space="preserve"> </w:t>
      </w:r>
      <w:r w:rsidR="00885488" w:rsidRPr="00B779A9">
        <w:rPr>
          <w:lang w:val="pt-PT"/>
        </w:rPr>
        <w:t xml:space="preserve">cum reliquis. HY </w:t>
      </w:r>
      <w:r w:rsidR="00885488" w:rsidRPr="00794880">
        <w:rPr>
          <w:rStyle w:val="Incipit"/>
          <w:lang w:val="pt-PT"/>
        </w:rPr>
        <w:t>Exultet</w:t>
      </w:r>
      <w:r w:rsidR="005A362F" w:rsidRPr="005A362F">
        <w:rPr>
          <w:i/>
          <w:lang w:val="pt-PT"/>
        </w:rPr>
        <w:t xml:space="preserve"> </w:t>
      </w:r>
      <w:r w:rsidR="00885488" w:rsidRPr="00794880">
        <w:rPr>
          <w:rStyle w:val="Incipit"/>
          <w:lang w:val="pt-PT"/>
        </w:rPr>
        <w:t>caelum</w:t>
      </w:r>
      <w:r w:rsidR="00885488" w:rsidRPr="00B779A9">
        <w:rPr>
          <w:lang w:val="pt-PT"/>
        </w:rPr>
        <w:t xml:space="preserve">. VS </w:t>
      </w:r>
      <w:r w:rsidR="00885488" w:rsidRPr="00794880">
        <w:rPr>
          <w:rStyle w:val="Incipit"/>
          <w:lang w:val="pt-PT"/>
        </w:rPr>
        <w:t>Dedisti</w:t>
      </w:r>
      <w:r w:rsidR="00885488" w:rsidRPr="00B779A9">
        <w:rPr>
          <w:lang w:val="pt-PT"/>
        </w:rPr>
        <w:t xml:space="preserve">. AM </w:t>
      </w:r>
      <w:r w:rsidR="00885488" w:rsidRPr="00794880">
        <w:rPr>
          <w:rStyle w:val="Incipit"/>
          <w:lang w:val="pt-PT"/>
        </w:rPr>
        <w:t>O</w:t>
      </w:r>
      <w:r w:rsidR="005A362F" w:rsidRPr="005A362F">
        <w:rPr>
          <w:i/>
          <w:lang w:val="pt-PT"/>
        </w:rPr>
        <w:t xml:space="preserve"> </w:t>
      </w:r>
      <w:r w:rsidR="00885488" w:rsidRPr="00794880">
        <w:rPr>
          <w:rStyle w:val="Incipit"/>
          <w:lang w:val="pt-PT"/>
        </w:rPr>
        <w:t>Thoma</w:t>
      </w:r>
      <w:r w:rsidR="005A362F" w:rsidRPr="005A362F">
        <w:rPr>
          <w:i/>
          <w:lang w:val="pt-PT"/>
        </w:rPr>
        <w:t xml:space="preserve"> </w:t>
      </w:r>
      <w:r w:rsidR="00F4495D" w:rsidRPr="00794880">
        <w:rPr>
          <w:rStyle w:val="Incipit"/>
          <w:lang w:val="pt-PT"/>
        </w:rPr>
        <w:t>Didym</w:t>
      </w:r>
      <w:r w:rsidR="00885488" w:rsidRPr="00794880">
        <w:rPr>
          <w:rStyle w:val="Incipit"/>
          <w:lang w:val="pt-PT"/>
        </w:rPr>
        <w:t>e</w:t>
      </w:r>
      <w:r w:rsidR="00885488" w:rsidRPr="00B779A9">
        <w:rPr>
          <w:lang w:val="pt-PT"/>
        </w:rPr>
        <w:t xml:space="preserve">. De beata virgine AC </w:t>
      </w:r>
      <w:r w:rsidR="00885488" w:rsidRPr="00794880">
        <w:rPr>
          <w:rStyle w:val="Incipit"/>
          <w:lang w:val="pt-PT"/>
        </w:rPr>
        <w:t>Ne</w:t>
      </w:r>
      <w:r w:rsidR="005A362F" w:rsidRPr="005A362F">
        <w:rPr>
          <w:i/>
          <w:lang w:val="pt-PT"/>
        </w:rPr>
        <w:t xml:space="preserve"> </w:t>
      </w:r>
      <w:r w:rsidR="00885488" w:rsidRPr="00794880">
        <w:rPr>
          <w:rStyle w:val="Incipit"/>
          <w:lang w:val="pt-PT"/>
        </w:rPr>
        <w:t>timeas</w:t>
      </w:r>
      <w:r w:rsidR="00885488" w:rsidRPr="005B472A">
        <w:rPr>
          <w:lang w:val="pt-PT"/>
        </w:rPr>
        <w:t>.</w:t>
      </w:r>
      <w:r w:rsidR="00885488" w:rsidRPr="00B779A9">
        <w:rPr>
          <w:lang w:val="pt-PT"/>
        </w:rPr>
        <w:t xml:space="preserve"> </w:t>
      </w:r>
      <w:r w:rsidR="00954465" w:rsidRPr="00B779A9">
        <w:rPr>
          <w:lang w:val="pt-PT"/>
        </w:rPr>
        <w:t xml:space="preserve">[BD] </w:t>
      </w:r>
      <w:r w:rsidR="005F6F99" w:rsidRPr="00794880">
        <w:rPr>
          <w:rStyle w:val="Incipit"/>
          <w:lang w:val="pt-PT"/>
        </w:rPr>
        <w:t>Benedicamus</w:t>
      </w:r>
      <w:r w:rsidR="00954465" w:rsidRPr="00B779A9">
        <w:rPr>
          <w:lang w:val="pt-PT"/>
        </w:rPr>
        <w:t xml:space="preserve"> de </w:t>
      </w:r>
      <w:r w:rsidR="00885488" w:rsidRPr="00B779A9">
        <w:rPr>
          <w:lang w:val="pt-PT"/>
        </w:rPr>
        <w:t>apostolis.</w:t>
      </w:r>
      <w:r w:rsidR="00954465" w:rsidRPr="00B779A9">
        <w:rPr>
          <w:lang w:val="pt-PT"/>
        </w:rPr>
        <w:t xml:space="preserve"> </w:t>
      </w:r>
    </w:p>
    <w:p w:rsidR="00885488" w:rsidRPr="00B779A9" w:rsidRDefault="00954465" w:rsidP="00415109">
      <w:pPr>
        <w:rPr>
          <w:lang w:val="it-IT"/>
        </w:rPr>
      </w:pPr>
      <w:r w:rsidRPr="00736684">
        <w:rPr>
          <w:lang w:val="pt-PT"/>
        </w:rPr>
        <w:t>(116r)</w:t>
      </w:r>
      <w:r w:rsidR="005535AD" w:rsidRPr="00736684">
        <w:rPr>
          <w:lang w:val="pt-PT"/>
        </w:rPr>
        <w:t xml:space="preserve"> </w:t>
      </w:r>
      <w:r w:rsidR="00A27979" w:rsidRPr="00736684">
        <w:rPr>
          <w:rStyle w:val="Time1"/>
          <w:lang w:val="pt-PT"/>
        </w:rPr>
        <w:t>Ad completorium</w:t>
      </w:r>
      <w:r w:rsidR="00885488" w:rsidRPr="00736684">
        <w:rPr>
          <w:lang w:val="pt-PT"/>
        </w:rPr>
        <w:t xml:space="preserve"> HY </w:t>
      </w:r>
      <w:r w:rsidR="00885488" w:rsidRPr="00736684">
        <w:rPr>
          <w:rStyle w:val="Incipit"/>
          <w:lang w:val="pt-PT"/>
        </w:rPr>
        <w:t>Veni redemptor</w:t>
      </w:r>
      <w:r w:rsidR="00885488" w:rsidRPr="00736684">
        <w:rPr>
          <w:lang w:val="pt-PT"/>
        </w:rPr>
        <w:t xml:space="preserve">. </w:t>
      </w:r>
      <w:r w:rsidR="00885488" w:rsidRPr="00B779A9">
        <w:rPr>
          <w:lang w:val="it-IT"/>
        </w:rPr>
        <w:t xml:space="preserve">AD </w:t>
      </w:r>
      <w:r w:rsidR="00885488" w:rsidRPr="00736684">
        <w:rPr>
          <w:rStyle w:val="Incipit"/>
          <w:lang w:val="it-IT"/>
        </w:rPr>
        <w:t xml:space="preserve">Qui </w:t>
      </w:r>
      <w:r w:rsidR="00872B44" w:rsidRPr="00736684">
        <w:rPr>
          <w:rStyle w:val="Incipit"/>
          <w:lang w:val="it-IT"/>
        </w:rPr>
        <w:t>vent</w:t>
      </w:r>
      <w:r w:rsidR="00885488" w:rsidRPr="00736684">
        <w:rPr>
          <w:rStyle w:val="Incipit"/>
          <w:lang w:val="it-IT"/>
        </w:rPr>
        <w:t>urus est</w:t>
      </w:r>
      <w:r w:rsidR="00885488" w:rsidRPr="00B779A9">
        <w:rPr>
          <w:lang w:val="it-IT"/>
        </w:rPr>
        <w:t>.</w:t>
      </w:r>
    </w:p>
    <w:p w:rsidR="00885488" w:rsidRPr="00736684" w:rsidRDefault="00885488" w:rsidP="00415109">
      <w:pPr>
        <w:pStyle w:val="berschrift1"/>
        <w:rPr>
          <w:lang w:val="it-IT"/>
        </w:rPr>
      </w:pPr>
      <w:r w:rsidRPr="00736684">
        <w:rPr>
          <w:lang w:val="it-IT"/>
        </w:rPr>
        <w:t>DOMINICA QUARTA IN ADVENTU DOMINI</w:t>
      </w:r>
    </w:p>
    <w:p w:rsidR="00885488" w:rsidRPr="00B779A9" w:rsidRDefault="00A27979" w:rsidP="00415109">
      <w:pPr>
        <w:rPr>
          <w:lang w:val="it-IT"/>
        </w:rPr>
      </w:pPr>
      <w:r w:rsidRPr="00736684">
        <w:rPr>
          <w:rStyle w:val="Time1"/>
          <w:lang w:val="it-IT"/>
        </w:rPr>
        <w:t>Ad vesperas</w:t>
      </w:r>
      <w:r w:rsidR="00885488" w:rsidRPr="00B779A9">
        <w:rPr>
          <w:lang w:val="it-IT"/>
        </w:rPr>
        <w:t xml:space="preserve"> RP </w:t>
      </w:r>
      <w:r w:rsidR="00885488" w:rsidRPr="00794880">
        <w:rPr>
          <w:rStyle w:val="Incipit"/>
          <w:lang w:val="it-IT"/>
        </w:rPr>
        <w:t>Non</w:t>
      </w:r>
      <w:r w:rsidR="005A362F" w:rsidRPr="005A362F">
        <w:rPr>
          <w:i/>
          <w:lang w:val="it-IT"/>
        </w:rPr>
        <w:t xml:space="preserve"> </w:t>
      </w:r>
      <w:r w:rsidR="00885488" w:rsidRPr="00794880">
        <w:rPr>
          <w:rStyle w:val="Incipit"/>
          <w:lang w:val="it-IT"/>
        </w:rPr>
        <w:t>auferetur</w:t>
      </w:r>
      <w:r w:rsidR="005A362F" w:rsidRPr="005A362F">
        <w:rPr>
          <w:i/>
          <w:lang w:val="it-IT"/>
        </w:rPr>
        <w:t xml:space="preserve"> </w:t>
      </w:r>
      <w:r w:rsidR="00885488" w:rsidRPr="00794880">
        <w:rPr>
          <w:rStyle w:val="Incipit"/>
          <w:lang w:val="it-IT"/>
        </w:rPr>
        <w:t>sceptrum</w:t>
      </w:r>
      <w:r w:rsidR="00885488" w:rsidRPr="00B779A9">
        <w:rPr>
          <w:lang w:val="it-IT"/>
        </w:rPr>
        <w:t xml:space="preserve">. HY </w:t>
      </w:r>
      <w:r w:rsidR="00885488" w:rsidRPr="00794880">
        <w:rPr>
          <w:rStyle w:val="Incipit"/>
          <w:lang w:val="it-IT"/>
        </w:rPr>
        <w:t>Conditor</w:t>
      </w:r>
      <w:r w:rsidR="005A362F" w:rsidRPr="005A362F">
        <w:rPr>
          <w:i/>
          <w:lang w:val="it-IT"/>
        </w:rPr>
        <w:t xml:space="preserve"> </w:t>
      </w:r>
      <w:r w:rsidR="00885488" w:rsidRPr="00794880">
        <w:rPr>
          <w:rStyle w:val="Incipit"/>
          <w:lang w:val="it-IT"/>
        </w:rPr>
        <w:t>alme</w:t>
      </w:r>
      <w:r w:rsidR="00885488" w:rsidRPr="00B779A9">
        <w:rPr>
          <w:lang w:val="it-IT"/>
        </w:rPr>
        <w:t xml:space="preserve">. VS </w:t>
      </w:r>
      <w:r w:rsidR="00885488" w:rsidRPr="00794880">
        <w:rPr>
          <w:rStyle w:val="Incipit"/>
          <w:lang w:val="it-IT"/>
        </w:rPr>
        <w:t>Rorate</w:t>
      </w:r>
      <w:r w:rsidR="005A362F" w:rsidRPr="005A362F">
        <w:rPr>
          <w:i/>
          <w:lang w:val="it-IT"/>
        </w:rPr>
        <w:t xml:space="preserve"> </w:t>
      </w:r>
      <w:r w:rsidR="00885488" w:rsidRPr="00794880">
        <w:rPr>
          <w:rStyle w:val="Incipit"/>
          <w:lang w:val="it-IT"/>
        </w:rPr>
        <w:t>caeli</w:t>
      </w:r>
      <w:r w:rsidR="00885488" w:rsidRPr="00B779A9">
        <w:rPr>
          <w:lang w:val="it-IT"/>
        </w:rPr>
        <w:t xml:space="preserve">. AM </w:t>
      </w:r>
      <w:r w:rsidR="00885488" w:rsidRPr="00794880">
        <w:rPr>
          <w:rStyle w:val="Incipit"/>
          <w:lang w:val="it-IT"/>
        </w:rPr>
        <w:t>O</w:t>
      </w:r>
      <w:r w:rsidR="005A362F" w:rsidRPr="005A362F">
        <w:rPr>
          <w:i/>
          <w:lang w:val="it-IT"/>
        </w:rPr>
        <w:t xml:space="preserve"> </w:t>
      </w:r>
      <w:r w:rsidR="00885488" w:rsidRPr="00B779A9">
        <w:rPr>
          <w:lang w:val="it-IT"/>
        </w:rPr>
        <w:t xml:space="preserve">quod tunc est. </w:t>
      </w:r>
      <w:r w:rsidR="00954465" w:rsidRPr="00B779A9">
        <w:rPr>
          <w:lang w:val="it-IT"/>
        </w:rPr>
        <w:t xml:space="preserve">[BD] </w:t>
      </w:r>
      <w:r w:rsidR="005F6F99" w:rsidRPr="00794880">
        <w:rPr>
          <w:rStyle w:val="Incipit"/>
          <w:lang w:val="it-IT"/>
        </w:rPr>
        <w:t>Benedicamus</w:t>
      </w:r>
      <w:r w:rsidR="00954465" w:rsidRPr="00B779A9">
        <w:rPr>
          <w:lang w:val="it-IT"/>
        </w:rPr>
        <w:t xml:space="preserve"> f</w:t>
      </w:r>
      <w:r w:rsidR="00885488" w:rsidRPr="00B779A9">
        <w:rPr>
          <w:lang w:val="it-IT"/>
        </w:rPr>
        <w:t>erialiter.</w:t>
      </w:r>
    </w:p>
    <w:p w:rsidR="00885488" w:rsidRPr="00B779A9" w:rsidRDefault="00A27979" w:rsidP="00415109">
      <w:pPr>
        <w:rPr>
          <w:lang w:val="it-IT"/>
        </w:rPr>
      </w:pPr>
      <w:r w:rsidRPr="00736684">
        <w:rPr>
          <w:rStyle w:val="Time1"/>
          <w:lang w:val="it-IT"/>
        </w:rPr>
        <w:t>Ad completorium</w:t>
      </w:r>
      <w:r w:rsidR="00885488" w:rsidRPr="00B779A9">
        <w:rPr>
          <w:lang w:val="it-IT"/>
        </w:rPr>
        <w:t xml:space="preserve"> HY </w:t>
      </w:r>
      <w:r w:rsidR="00885488" w:rsidRPr="00736684">
        <w:rPr>
          <w:rStyle w:val="Incipit"/>
          <w:lang w:val="it-IT"/>
        </w:rPr>
        <w:t>Veni redemptor</w:t>
      </w:r>
      <w:r w:rsidR="00885488" w:rsidRPr="00B779A9">
        <w:rPr>
          <w:lang w:val="it-IT"/>
        </w:rPr>
        <w:t xml:space="preserve">. AD </w:t>
      </w:r>
      <w:r w:rsidR="00885488" w:rsidRPr="00736684">
        <w:rPr>
          <w:rStyle w:val="Incipit"/>
          <w:lang w:val="it-IT"/>
        </w:rPr>
        <w:t xml:space="preserve">Qui </w:t>
      </w:r>
      <w:r w:rsidR="00872B44" w:rsidRPr="00736684">
        <w:rPr>
          <w:rStyle w:val="Incipit"/>
          <w:lang w:val="it-IT"/>
        </w:rPr>
        <w:t>vent</w:t>
      </w:r>
      <w:r w:rsidR="00885488" w:rsidRPr="00736684">
        <w:rPr>
          <w:rStyle w:val="Incipit"/>
          <w:lang w:val="it-IT"/>
        </w:rPr>
        <w:t>urus est</w:t>
      </w:r>
      <w:r w:rsidR="00885488" w:rsidRPr="00B779A9">
        <w:rPr>
          <w:lang w:val="it-IT"/>
        </w:rPr>
        <w:t>.</w:t>
      </w:r>
    </w:p>
    <w:p w:rsidR="00184009" w:rsidRDefault="00A27979" w:rsidP="00415109">
      <w:pPr>
        <w:rPr>
          <w:lang w:val="it-IT"/>
        </w:rPr>
      </w:pPr>
      <w:r w:rsidRPr="00736684">
        <w:rPr>
          <w:rStyle w:val="Time1"/>
          <w:lang w:val="it-IT"/>
        </w:rPr>
        <w:t>Ad matutinum</w:t>
      </w:r>
      <w:r w:rsidR="00885488" w:rsidRPr="00B779A9">
        <w:rPr>
          <w:lang w:val="it-IT"/>
        </w:rPr>
        <w:t xml:space="preserve"> I</w:t>
      </w:r>
      <w:r w:rsidR="00954465" w:rsidRPr="00B779A9">
        <w:rPr>
          <w:lang w:val="it-IT"/>
        </w:rPr>
        <w:t>N</w:t>
      </w:r>
      <w:r w:rsidR="00885488" w:rsidRPr="00B779A9">
        <w:rPr>
          <w:lang w:val="it-IT"/>
        </w:rPr>
        <w:t xml:space="preserve">V </w:t>
      </w:r>
      <w:r w:rsidR="00885488" w:rsidRPr="00794880">
        <w:rPr>
          <w:rStyle w:val="Incipit"/>
          <w:lang w:val="it-IT"/>
        </w:rPr>
        <w:t>Vigilate</w:t>
      </w:r>
      <w:r w:rsidR="005A362F" w:rsidRPr="005A362F">
        <w:rPr>
          <w:i/>
          <w:lang w:val="it-IT"/>
        </w:rPr>
        <w:t xml:space="preserve"> </w:t>
      </w:r>
      <w:r w:rsidR="00885488" w:rsidRPr="00794880">
        <w:rPr>
          <w:rStyle w:val="Incipit"/>
          <w:lang w:val="it-IT"/>
        </w:rPr>
        <w:t>animo</w:t>
      </w:r>
      <w:r w:rsidR="00885488" w:rsidRPr="00B779A9">
        <w:rPr>
          <w:lang w:val="it-IT"/>
        </w:rPr>
        <w:t xml:space="preserve">. </w:t>
      </w:r>
      <w:r w:rsidR="00982EF5" w:rsidRPr="00B779A9">
        <w:rPr>
          <w:lang w:val="it-IT"/>
        </w:rPr>
        <w:t>Hymnu</w:t>
      </w:r>
      <w:r w:rsidR="00885488" w:rsidRPr="00B779A9">
        <w:rPr>
          <w:lang w:val="it-IT"/>
        </w:rPr>
        <w:t xml:space="preserve">s et antiphonae </w:t>
      </w:r>
      <w:r w:rsidR="00885488" w:rsidRPr="004518BD">
        <w:rPr>
          <w:lang w:val="it-IT"/>
        </w:rPr>
        <w:t>super nocturnos</w:t>
      </w:r>
      <w:r w:rsidR="00885488" w:rsidRPr="00B779A9">
        <w:rPr>
          <w:lang w:val="it-IT"/>
        </w:rPr>
        <w:t xml:space="preserve"> cum versiculis ut supra in prima dom</w:t>
      </w:r>
      <w:r w:rsidR="00954465" w:rsidRPr="00B779A9">
        <w:rPr>
          <w:lang w:val="it-IT"/>
        </w:rPr>
        <w:t xml:space="preserve">inica. </w:t>
      </w:r>
    </w:p>
    <w:p w:rsidR="00885488" w:rsidRPr="00B779A9" w:rsidRDefault="00184009" w:rsidP="00415109">
      <w:pPr>
        <w:rPr>
          <w:lang w:val="it-IT"/>
        </w:rPr>
      </w:pPr>
      <w:r w:rsidRPr="004518BD">
        <w:rPr>
          <w:rStyle w:val="Time2"/>
          <w:lang w:val="it-IT"/>
        </w:rPr>
        <w:t>[In primo nocturno]</w:t>
      </w:r>
      <w:r>
        <w:rPr>
          <w:lang w:val="it-IT"/>
        </w:rPr>
        <w:t xml:space="preserve"> </w:t>
      </w:r>
      <w:r w:rsidR="00954465" w:rsidRPr="00B779A9">
        <w:rPr>
          <w:lang w:val="it-IT"/>
        </w:rPr>
        <w:t>Lectiones t</w:t>
      </w:r>
      <w:r w:rsidR="00A27979">
        <w:rPr>
          <w:lang w:val="it-IT"/>
        </w:rPr>
        <w:t>res ex</w:t>
      </w:r>
      <w:r w:rsidR="00166EE3">
        <w:rPr>
          <w:lang w:val="it-IT"/>
        </w:rPr>
        <w:t xml:space="preserve"> Isaia.</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94880">
        <w:rPr>
          <w:rStyle w:val="Incipit"/>
          <w:lang w:val="it-IT"/>
        </w:rPr>
        <w:t>Canite</w:t>
      </w:r>
      <w:r w:rsidR="005A362F" w:rsidRPr="005A362F">
        <w:rPr>
          <w:i/>
          <w:lang w:val="it-IT"/>
        </w:rPr>
        <w:t xml:space="preserve"> </w:t>
      </w:r>
      <w:r w:rsidR="00885488" w:rsidRPr="00794880">
        <w:rPr>
          <w:rStyle w:val="Incipit"/>
          <w:lang w:val="it-IT"/>
        </w:rPr>
        <w:t>tuba</w:t>
      </w:r>
      <w:r w:rsidR="00794880" w:rsidRPr="00794880">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94880">
        <w:rPr>
          <w:rStyle w:val="Incipit"/>
          <w:lang w:val="it-IT"/>
        </w:rPr>
        <w:t>Vicesima</w:t>
      </w:r>
      <w:r w:rsidR="005A362F" w:rsidRPr="005A362F">
        <w:rPr>
          <w:i/>
          <w:lang w:val="it-IT"/>
        </w:rPr>
        <w:t xml:space="preserve"> </w:t>
      </w:r>
      <w:r w:rsidR="00885488" w:rsidRPr="00794880">
        <w:rPr>
          <w:rStyle w:val="Incipit"/>
          <w:lang w:val="it-IT"/>
        </w:rPr>
        <w:t>quarta</w:t>
      </w:r>
      <w:r w:rsidR="005A362F" w:rsidRPr="005A362F">
        <w:rPr>
          <w:i/>
          <w:lang w:val="it-IT"/>
        </w:rPr>
        <w:t xml:space="preserve"> </w:t>
      </w:r>
      <w:r w:rsidR="00885488" w:rsidRPr="00794880">
        <w:rPr>
          <w:rStyle w:val="Incipit"/>
          <w:lang w:val="it-IT"/>
        </w:rPr>
        <w:t>die</w:t>
      </w:r>
      <w:r w:rsidR="00794880" w:rsidRPr="00794880">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94880">
        <w:rPr>
          <w:rStyle w:val="Incipit"/>
          <w:lang w:val="it-IT"/>
        </w:rPr>
        <w:t>Non</w:t>
      </w:r>
      <w:r w:rsidR="005A362F" w:rsidRPr="005A362F">
        <w:rPr>
          <w:i/>
          <w:lang w:val="it-IT"/>
        </w:rPr>
        <w:t xml:space="preserve"> </w:t>
      </w:r>
      <w:r w:rsidR="00885488" w:rsidRPr="00794880">
        <w:rPr>
          <w:rStyle w:val="Incipit"/>
          <w:lang w:val="it-IT"/>
        </w:rPr>
        <w:t>auferetur</w:t>
      </w:r>
      <w:r w:rsidR="00885488" w:rsidRPr="005B472A">
        <w:rPr>
          <w:lang w:val="it-IT"/>
        </w:rPr>
        <w:t>.</w:t>
      </w:r>
    </w:p>
    <w:p w:rsidR="00885488" w:rsidRPr="00B779A9" w:rsidRDefault="00A27979" w:rsidP="00415109">
      <w:pPr>
        <w:rPr>
          <w:lang w:val="pt-PT"/>
        </w:rPr>
      </w:pPr>
      <w:r w:rsidRPr="00736684">
        <w:rPr>
          <w:rStyle w:val="Time2"/>
          <w:lang w:val="it-IT"/>
        </w:rPr>
        <w:t>In secundo nocturno</w:t>
      </w:r>
      <w:r w:rsidR="00885488" w:rsidRPr="00B779A9">
        <w:rPr>
          <w:lang w:val="it-IT"/>
        </w:rPr>
        <w:t xml:space="preserve"> dicantur tres lectiones ex parte </w:t>
      </w:r>
      <w:r w:rsidR="00B108B8" w:rsidRPr="00B779A9">
        <w:rPr>
          <w:lang w:val="it-IT"/>
        </w:rPr>
        <w:t>hiem</w:t>
      </w:r>
      <w:r w:rsidR="00885488" w:rsidRPr="00B779A9">
        <w:rPr>
          <w:lang w:val="it-IT"/>
        </w:rPr>
        <w:t xml:space="preserve">ali de tempore. </w:t>
      </w:r>
      <w:r w:rsidR="00BA24A1" w:rsidRPr="00B779A9">
        <w:rPr>
          <w:lang w:val="it-IT"/>
        </w:rPr>
        <w:t>[</w:t>
      </w:r>
      <w:r w:rsidR="00954465" w:rsidRPr="00B779A9">
        <w:rPr>
          <w:lang w:val="it-IT"/>
        </w:rPr>
        <w:t>LH</w:t>
      </w:r>
      <w:r w:rsidR="00BA24A1" w:rsidRPr="00B779A9">
        <w:rPr>
          <w:lang w:val="it-IT"/>
        </w:rPr>
        <w:t>]</w:t>
      </w:r>
      <w:r w:rsidR="00885488" w:rsidRPr="00B779A9">
        <w:rPr>
          <w:color w:val="FF0000"/>
          <w:lang w:val="it-IT"/>
        </w:rPr>
        <w:t xml:space="preserve"> </w:t>
      </w:r>
      <w:r w:rsidR="00885488" w:rsidRPr="00794880">
        <w:rPr>
          <w:rStyle w:val="Incipit"/>
          <w:lang w:val="it-IT"/>
        </w:rPr>
        <w:t>Vos</w:t>
      </w:r>
      <w:r w:rsidR="005A362F" w:rsidRPr="005A362F">
        <w:rPr>
          <w:i/>
          <w:lang w:val="it-IT"/>
        </w:rPr>
        <w:t xml:space="preserve"> </w:t>
      </w:r>
      <w:r w:rsidR="00885488" w:rsidRPr="00794880">
        <w:rPr>
          <w:rStyle w:val="Incipit"/>
          <w:lang w:val="it-IT"/>
        </w:rPr>
        <w:t>inquam</w:t>
      </w:r>
      <w:r w:rsidR="005A362F" w:rsidRPr="005A362F">
        <w:rPr>
          <w:i/>
          <w:lang w:val="it-IT"/>
        </w:rPr>
        <w:t xml:space="preserve"> </w:t>
      </w:r>
      <w:r w:rsidR="00885488" w:rsidRPr="00794880">
        <w:rPr>
          <w:rStyle w:val="Incipit"/>
          <w:lang w:val="it-IT"/>
        </w:rPr>
        <w:t>convenio</w:t>
      </w:r>
      <w:r w:rsidR="005A362F" w:rsidRPr="005A362F">
        <w:rPr>
          <w:i/>
          <w:lang w:val="it-IT"/>
        </w:rPr>
        <w:t xml:space="preserve"> </w:t>
      </w:r>
      <w:r w:rsidR="00885488" w:rsidRPr="00794880">
        <w:rPr>
          <w:rStyle w:val="Incipit"/>
          <w:lang w:val="it-IT"/>
        </w:rPr>
        <w:t>o</w:t>
      </w:r>
      <w:r w:rsidR="005A362F" w:rsidRPr="005A362F">
        <w:rPr>
          <w:i/>
          <w:lang w:val="it-IT"/>
        </w:rPr>
        <w:t xml:space="preserve"> </w:t>
      </w:r>
      <w:r w:rsidR="00885488" w:rsidRPr="00794880">
        <w:rPr>
          <w:rStyle w:val="Incipit"/>
          <w:lang w:val="it-IT"/>
        </w:rPr>
        <w:t>Iudei</w:t>
      </w:r>
      <w:r w:rsidR="00885488" w:rsidRPr="00B779A9">
        <w:rPr>
          <w:lang w:val="it-IT"/>
        </w:rPr>
        <w:t xml:space="preserve">. </w:t>
      </w:r>
      <w:r w:rsidR="00885488" w:rsidRPr="00B779A9">
        <w:rPr>
          <w:lang w:val="pt-PT"/>
        </w:rPr>
        <w:t xml:space="preserve">RP </w:t>
      </w:r>
      <w:r w:rsidR="00885488" w:rsidRPr="00794880">
        <w:rPr>
          <w:rStyle w:val="Incipit"/>
          <w:lang w:val="pt-PT"/>
        </w:rPr>
        <w:t>Me</w:t>
      </w:r>
      <w:r w:rsidR="005A362F" w:rsidRPr="005A362F">
        <w:rPr>
          <w:i/>
          <w:lang w:val="pt-PT"/>
        </w:rPr>
        <w:t xml:space="preserve"> </w:t>
      </w:r>
      <w:r w:rsidR="00885488" w:rsidRPr="00794880">
        <w:rPr>
          <w:rStyle w:val="Incipit"/>
          <w:lang w:val="pt-PT"/>
        </w:rPr>
        <w:t>oportet</w:t>
      </w:r>
      <w:r w:rsidR="00794880" w:rsidRPr="00794880">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94880">
        <w:rPr>
          <w:rStyle w:val="Incipit"/>
          <w:lang w:val="pt-PT"/>
        </w:rPr>
        <w:t>Ecce</w:t>
      </w:r>
      <w:r w:rsidR="005A362F" w:rsidRPr="005A362F">
        <w:rPr>
          <w:i/>
          <w:lang w:val="pt-PT"/>
        </w:rPr>
        <w:t xml:space="preserve"> </w:t>
      </w:r>
      <w:r w:rsidR="00885488" w:rsidRPr="00794880">
        <w:rPr>
          <w:rStyle w:val="Incipit"/>
          <w:lang w:val="pt-PT"/>
        </w:rPr>
        <w:t>iam</w:t>
      </w:r>
      <w:r w:rsidR="005A362F" w:rsidRPr="005A362F">
        <w:rPr>
          <w:i/>
          <w:lang w:val="pt-PT"/>
        </w:rPr>
        <w:t xml:space="preserve"> </w:t>
      </w:r>
      <w:r w:rsidR="00885488" w:rsidRPr="00794880">
        <w:rPr>
          <w:rStyle w:val="Incipit"/>
          <w:lang w:val="pt-PT"/>
        </w:rPr>
        <w:t>venit</w:t>
      </w:r>
      <w:r w:rsidR="00794880" w:rsidRPr="00794880">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94880">
        <w:rPr>
          <w:rStyle w:val="Incipit"/>
          <w:lang w:val="pt-PT"/>
        </w:rPr>
        <w:t>Virgo</w:t>
      </w:r>
      <w:r w:rsidR="005A362F" w:rsidRPr="005A362F">
        <w:rPr>
          <w:i/>
          <w:lang w:val="pt-PT"/>
        </w:rPr>
        <w:t xml:space="preserve"> </w:t>
      </w:r>
      <w:r w:rsidR="00885488" w:rsidRPr="00794880">
        <w:rPr>
          <w:rStyle w:val="Incipit"/>
          <w:lang w:val="pt-PT"/>
        </w:rPr>
        <w:t>Israel</w:t>
      </w:r>
      <w:r w:rsidR="00885488" w:rsidRPr="00B779A9">
        <w:rPr>
          <w:lang w:val="pt-PT"/>
        </w:rPr>
        <w:t>.</w:t>
      </w:r>
    </w:p>
    <w:p w:rsidR="00885488" w:rsidRPr="00B779A9" w:rsidRDefault="00A27979" w:rsidP="00415109">
      <w:pPr>
        <w:rPr>
          <w:lang w:val="it-IT"/>
        </w:rPr>
      </w:pPr>
      <w:r w:rsidRPr="00736684">
        <w:rPr>
          <w:rStyle w:val="Time2"/>
          <w:lang w:val="it-IT"/>
        </w:rPr>
        <w:t>In tertio nocturno</w:t>
      </w:r>
      <w:r w:rsidR="00885488" w:rsidRPr="00B779A9">
        <w:rPr>
          <w:lang w:val="it-IT"/>
        </w:rPr>
        <w:t xml:space="preserve"> EV </w:t>
      </w:r>
      <w:r w:rsidR="00885488" w:rsidRPr="00736684">
        <w:rPr>
          <w:rStyle w:val="Incipit"/>
          <w:lang w:val="it-IT"/>
        </w:rPr>
        <w:t>Miserunt Iudei ab Hierosolimis</w:t>
      </w:r>
      <w:r w:rsidR="00885488" w:rsidRPr="00B779A9">
        <w:rPr>
          <w:lang w:val="it-IT"/>
        </w:rPr>
        <w:t xml:space="preserve">. RP </w:t>
      </w:r>
      <w:r w:rsidR="00885488" w:rsidRPr="00736684">
        <w:rPr>
          <w:rStyle w:val="Incipit"/>
          <w:lang w:val="it-IT"/>
        </w:rPr>
        <w:t>Iuravi dicit dominus</w:t>
      </w:r>
      <w:r w:rsidR="00885488" w:rsidRPr="00B779A9">
        <w:rPr>
          <w:lang w:val="it-IT"/>
        </w:rPr>
        <w:t xml:space="preserve">. (116v)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36684">
        <w:rPr>
          <w:rStyle w:val="Incipit"/>
          <w:lang w:val="it-IT"/>
        </w:rPr>
        <w:t>Non discedimus</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36684">
        <w:rPr>
          <w:rStyle w:val="Incipit"/>
          <w:lang w:val="it-IT"/>
        </w:rPr>
        <w:t>Intuemini quantus</w:t>
      </w:r>
      <w:r w:rsidR="00885488" w:rsidRPr="00B779A9">
        <w:rPr>
          <w:lang w:val="it-IT"/>
        </w:rPr>
        <w:t>.</w:t>
      </w:r>
    </w:p>
    <w:p w:rsidR="00885488" w:rsidRPr="00B779A9" w:rsidRDefault="00A27979" w:rsidP="00415109">
      <w:r w:rsidRPr="00736684">
        <w:rPr>
          <w:rStyle w:val="Time1"/>
          <w:lang w:val="it-IT"/>
        </w:rPr>
        <w:t>Ad laudes</w:t>
      </w:r>
      <w:r w:rsidR="00885488" w:rsidRPr="00B779A9">
        <w:rPr>
          <w:lang w:val="it-IT"/>
        </w:rPr>
        <w:t xml:space="preserve"> AN </w:t>
      </w:r>
      <w:r w:rsidR="00885488" w:rsidRPr="00794880">
        <w:rPr>
          <w:rStyle w:val="Incipit"/>
          <w:lang w:val="it-IT"/>
        </w:rPr>
        <w:t>Canite</w:t>
      </w:r>
      <w:r w:rsidR="005A362F" w:rsidRPr="005A362F">
        <w:rPr>
          <w:i/>
          <w:lang w:val="it-IT"/>
        </w:rPr>
        <w:t xml:space="preserve"> </w:t>
      </w:r>
      <w:r w:rsidR="00885488" w:rsidRPr="00794880">
        <w:rPr>
          <w:rStyle w:val="Incipit"/>
          <w:lang w:val="it-IT"/>
        </w:rPr>
        <w:t>tuba</w:t>
      </w:r>
      <w:r w:rsidR="00885488" w:rsidRPr="00B779A9">
        <w:rPr>
          <w:lang w:val="it-IT"/>
        </w:rPr>
        <w:t xml:space="preserve"> cum reliquis. HY </w:t>
      </w:r>
      <w:r w:rsidR="00885488" w:rsidRPr="00794880">
        <w:rPr>
          <w:rStyle w:val="Incipit"/>
          <w:lang w:val="it-IT"/>
        </w:rPr>
        <w:t>Vox</w:t>
      </w:r>
      <w:r w:rsidR="005A362F" w:rsidRPr="005A362F">
        <w:rPr>
          <w:i/>
          <w:lang w:val="it-IT"/>
        </w:rPr>
        <w:t xml:space="preserve"> </w:t>
      </w:r>
      <w:r w:rsidR="00885488" w:rsidRPr="00794880">
        <w:rPr>
          <w:rStyle w:val="Incipit"/>
          <w:lang w:val="it-IT"/>
        </w:rPr>
        <w:t>clara</w:t>
      </w:r>
      <w:r w:rsidR="00885488" w:rsidRPr="00B779A9">
        <w:rPr>
          <w:lang w:val="it-IT"/>
        </w:rPr>
        <w:t xml:space="preserve">. VS </w:t>
      </w:r>
      <w:r w:rsidR="00885488" w:rsidRPr="00794880">
        <w:rPr>
          <w:rStyle w:val="Incipit"/>
          <w:lang w:val="it-IT"/>
        </w:rPr>
        <w:t>Vox</w:t>
      </w:r>
      <w:r w:rsidR="005A362F" w:rsidRPr="005A362F">
        <w:rPr>
          <w:i/>
          <w:lang w:val="it-IT"/>
        </w:rPr>
        <w:t xml:space="preserve"> </w:t>
      </w:r>
      <w:r w:rsidR="00885488" w:rsidRPr="00794880">
        <w:rPr>
          <w:rStyle w:val="Incipit"/>
          <w:lang w:val="it-IT"/>
        </w:rPr>
        <w:t>clamantis</w:t>
      </w:r>
      <w:r w:rsidR="00885488" w:rsidRPr="00B779A9">
        <w:rPr>
          <w:lang w:val="it-IT"/>
        </w:rPr>
        <w:t xml:space="preserve">. AB </w:t>
      </w:r>
      <w:r w:rsidR="00885488" w:rsidRPr="00794880">
        <w:rPr>
          <w:rStyle w:val="Incipit"/>
          <w:lang w:val="it-IT"/>
        </w:rPr>
        <w:t>Ave</w:t>
      </w:r>
      <w:r w:rsidR="005A362F" w:rsidRPr="005A362F">
        <w:rPr>
          <w:i/>
          <w:lang w:val="it-IT"/>
        </w:rPr>
        <w:t xml:space="preserve"> </w:t>
      </w:r>
      <w:r w:rsidR="00885488" w:rsidRPr="00794880">
        <w:rPr>
          <w:rStyle w:val="Incipit"/>
          <w:lang w:val="it-IT"/>
        </w:rPr>
        <w:t>Maria</w:t>
      </w:r>
      <w:r w:rsidR="00885488" w:rsidRPr="00B779A9">
        <w:rPr>
          <w:lang w:val="it-IT"/>
        </w:rPr>
        <w:t xml:space="preserve">. </w:t>
      </w:r>
      <w:r w:rsidR="00954465" w:rsidRPr="00B779A9">
        <w:t xml:space="preserve">[BD] </w:t>
      </w:r>
      <w:r w:rsidR="005F6F99" w:rsidRPr="005C3920">
        <w:rPr>
          <w:rStyle w:val="Incipit"/>
        </w:rPr>
        <w:t>Benedicamus</w:t>
      </w:r>
      <w:r w:rsidR="00954465" w:rsidRPr="00B779A9">
        <w:t xml:space="preserve"> f</w:t>
      </w:r>
      <w:r w:rsidR="00885488" w:rsidRPr="00B779A9">
        <w:t>erialiter.</w:t>
      </w:r>
    </w:p>
    <w:p w:rsidR="00885488" w:rsidRPr="00B779A9" w:rsidRDefault="00A27979" w:rsidP="00415109">
      <w:r w:rsidRPr="001805BC">
        <w:rPr>
          <w:rStyle w:val="Time1"/>
        </w:rPr>
        <w:t>Ad</w:t>
      </w:r>
      <w:r>
        <w:rPr>
          <w:rStyle w:val="Time1"/>
        </w:rPr>
        <w:t xml:space="preserve"> primam</w:t>
      </w:r>
      <w:r w:rsidR="00885488" w:rsidRPr="00B779A9">
        <w:t xml:space="preserve"> AN </w:t>
      </w:r>
      <w:r w:rsidR="00E56159" w:rsidRPr="00A27979">
        <w:rPr>
          <w:rStyle w:val="Incipit"/>
        </w:rPr>
        <w:t>Bethlehem</w:t>
      </w:r>
      <w:r w:rsidR="00885488" w:rsidRPr="00A27979">
        <w:rPr>
          <w:rStyle w:val="Incipit"/>
        </w:rPr>
        <w:t xml:space="preserve"> non es minima</w:t>
      </w:r>
      <w:r w:rsidR="00885488" w:rsidRPr="00B779A9">
        <w:t>.</w:t>
      </w:r>
    </w:p>
    <w:p w:rsidR="00885488" w:rsidRPr="00B779A9" w:rsidRDefault="00A27979" w:rsidP="00415109">
      <w:r w:rsidRPr="00956CA4">
        <w:rPr>
          <w:rStyle w:val="Time1"/>
        </w:rPr>
        <w:t>Ad tertiam</w:t>
      </w:r>
      <w:r>
        <w:t xml:space="preserve"> </w:t>
      </w:r>
      <w:r w:rsidR="00885488" w:rsidRPr="00B779A9">
        <w:t xml:space="preserve">AN </w:t>
      </w:r>
      <w:r w:rsidR="00885488" w:rsidRPr="00A27979">
        <w:rPr>
          <w:rStyle w:val="Incipit"/>
        </w:rPr>
        <w:t xml:space="preserve">Dicite filiae </w:t>
      </w:r>
      <w:r w:rsidR="00FA3B56" w:rsidRPr="00A27979">
        <w:rPr>
          <w:rStyle w:val="Incipit"/>
        </w:rPr>
        <w:t>Sion</w:t>
      </w:r>
      <w:r w:rsidR="00885488" w:rsidRPr="00B779A9">
        <w:t>.</w:t>
      </w:r>
    </w:p>
    <w:p w:rsidR="00885488" w:rsidRPr="00B779A9" w:rsidRDefault="00A27979" w:rsidP="00415109">
      <w:r w:rsidRPr="001805BC">
        <w:rPr>
          <w:rStyle w:val="Time1"/>
        </w:rPr>
        <w:t>Ad</w:t>
      </w:r>
      <w:r>
        <w:rPr>
          <w:rStyle w:val="Time1"/>
        </w:rPr>
        <w:t xml:space="preserve"> processionem</w:t>
      </w:r>
      <w:r w:rsidR="00885488" w:rsidRPr="00B779A9">
        <w:t xml:space="preserve"> R</w:t>
      </w:r>
      <w:r w:rsidR="00954465" w:rsidRPr="00B779A9">
        <w:t>P</w:t>
      </w:r>
      <w:r w:rsidR="00885488" w:rsidRPr="00B779A9">
        <w:t xml:space="preserve">P </w:t>
      </w:r>
      <w:r w:rsidR="00885488" w:rsidRPr="005C3920">
        <w:rPr>
          <w:rStyle w:val="Incipit"/>
        </w:rPr>
        <w:t>Non</w:t>
      </w:r>
      <w:r w:rsidR="005A362F" w:rsidRPr="005A362F">
        <w:rPr>
          <w:i/>
        </w:rPr>
        <w:t xml:space="preserve"> </w:t>
      </w:r>
      <w:r w:rsidR="00885488" w:rsidRPr="005C3920">
        <w:rPr>
          <w:rStyle w:val="Incipit"/>
        </w:rPr>
        <w:t>auferetur</w:t>
      </w:r>
      <w:r w:rsidR="005A362F" w:rsidRPr="005A362F">
        <w:rPr>
          <w:i/>
        </w:rPr>
        <w:t xml:space="preserve"> </w:t>
      </w:r>
      <w:r w:rsidR="00885488" w:rsidRPr="005C3920">
        <w:rPr>
          <w:rStyle w:val="Incipit"/>
        </w:rPr>
        <w:t>sceptrum</w:t>
      </w:r>
      <w:r w:rsidR="00885488" w:rsidRPr="00B779A9">
        <w:t>. In reditu R</w:t>
      </w:r>
      <w:r w:rsidR="00954465" w:rsidRPr="00B779A9">
        <w:t>P</w:t>
      </w:r>
      <w:r w:rsidR="00885488" w:rsidRPr="00B779A9">
        <w:t xml:space="preserve">P </w:t>
      </w:r>
      <w:r w:rsidR="00885488" w:rsidRPr="005C3920">
        <w:rPr>
          <w:rStyle w:val="Incipit"/>
        </w:rPr>
        <w:t>Intuemini</w:t>
      </w:r>
      <w:r w:rsidR="00885488" w:rsidRPr="00B779A9">
        <w:t>.</w:t>
      </w:r>
    </w:p>
    <w:p w:rsidR="00885488" w:rsidRPr="00B779A9" w:rsidRDefault="007D4025" w:rsidP="00415109">
      <w:r w:rsidRPr="00B47F36">
        <w:rPr>
          <w:rStyle w:val="Time1"/>
        </w:rPr>
        <w:t>$E::</w:t>
      </w:r>
      <w:r w:rsidR="00885488" w:rsidRPr="00A27979">
        <w:rPr>
          <w:rStyle w:val="Time1"/>
        </w:rPr>
        <w:t>Pro maturo</w:t>
      </w:r>
      <w:r w:rsidR="006D396C">
        <w:rPr>
          <w:rStyle w:val="Time1"/>
        </w:rPr>
        <w:t>$</w:t>
      </w:r>
      <w:r w:rsidR="00327AF3">
        <w:rPr>
          <w:rStyle w:val="Time1"/>
        </w:rPr>
        <w:t xml:space="preserve"> [officio]</w:t>
      </w:r>
      <w:r w:rsidR="00327AF3" w:rsidRPr="00327AF3">
        <w:t xml:space="preserve"> </w:t>
      </w:r>
      <w:r w:rsidR="00184009">
        <w:t>$E::</w:t>
      </w:r>
      <w:r w:rsidR="00885488" w:rsidRPr="00B779A9">
        <w:t xml:space="preserve">cantetur hac die </w:t>
      </w:r>
      <w:r w:rsidR="00A54F9A">
        <w:t xml:space="preserve">[IN] </w:t>
      </w:r>
      <w:r w:rsidR="00885488" w:rsidRPr="00A54F9A">
        <w:rPr>
          <w:rStyle w:val="Incipit"/>
        </w:rPr>
        <w:t>Rorate</w:t>
      </w:r>
      <w:r w:rsidR="00885488" w:rsidRPr="00B779A9">
        <w:t xml:space="preserve"> congregationi beatae virginis</w:t>
      </w:r>
      <w:r w:rsidR="00A86011">
        <w:t xml:space="preserve"> </w:t>
      </w:r>
      <w:r w:rsidR="00E46239">
        <w:rPr>
          <w:lang w:val="de-DE"/>
        </w:rPr>
        <w:t>Mariae</w:t>
      </w:r>
      <w:r w:rsidRPr="00B779A9">
        <w:t>$</w:t>
      </w:r>
      <w:r w:rsidR="00E46239">
        <w:t>.</w:t>
      </w:r>
    </w:p>
    <w:p w:rsidR="00885488" w:rsidRPr="00B779A9" w:rsidRDefault="00A27979" w:rsidP="00415109">
      <w:pPr>
        <w:rPr>
          <w:lang w:val="it-IT"/>
        </w:rPr>
      </w:pPr>
      <w:r w:rsidRPr="00736684">
        <w:rPr>
          <w:rStyle w:val="Time1"/>
          <w:lang w:val="it-IT"/>
        </w:rPr>
        <w:t>Ad missam</w:t>
      </w:r>
      <w:r w:rsidR="00885488" w:rsidRPr="00B779A9">
        <w:rPr>
          <w:lang w:val="it-IT"/>
        </w:rPr>
        <w:t xml:space="preserve"> IN </w:t>
      </w:r>
      <w:r w:rsidR="00885488" w:rsidRPr="00736684">
        <w:rPr>
          <w:rStyle w:val="Incipit"/>
          <w:lang w:val="it-IT"/>
        </w:rPr>
        <w:t>Memento nostri domine</w:t>
      </w:r>
      <w:r w:rsidR="00DD1415">
        <w:rPr>
          <w:lang w:val="it-IT"/>
        </w:rPr>
        <w:t>@</w:t>
      </w:r>
      <w:r w:rsidR="00DD1415" w:rsidRPr="00B779A9">
        <w:rPr>
          <w:lang w:val="it-IT"/>
        </w:rPr>
        <w:t>11.</w:t>
      </w:r>
      <w:r w:rsidR="00885488" w:rsidRPr="00B779A9">
        <w:rPr>
          <w:lang w:val="it-IT"/>
        </w:rPr>
        <w:t xml:space="preserve"> </w:t>
      </w:r>
      <w:r w:rsidR="00954465" w:rsidRPr="00B779A9">
        <w:rPr>
          <w:lang w:val="fr-FR"/>
        </w:rPr>
        <w:t xml:space="preserve">[KY] </w:t>
      </w:r>
      <w:r w:rsidR="00954465" w:rsidRPr="00736684">
        <w:rPr>
          <w:rStyle w:val="Incipit"/>
          <w:lang w:val="fr-FR"/>
        </w:rPr>
        <w:t>Kyrie</w:t>
      </w:r>
      <w:r w:rsidR="00954465" w:rsidRPr="00B779A9">
        <w:rPr>
          <w:lang w:val="fr-FR"/>
        </w:rPr>
        <w:t xml:space="preserve"> et [SA] </w:t>
      </w:r>
      <w:r w:rsidR="00954465" w:rsidRPr="00736684">
        <w:rPr>
          <w:rStyle w:val="Incipit"/>
          <w:lang w:val="fr-FR"/>
        </w:rPr>
        <w:t>Sanctus</w:t>
      </w:r>
      <w:r w:rsidR="00954465" w:rsidRPr="00B779A9">
        <w:rPr>
          <w:lang w:val="fr-FR"/>
        </w:rPr>
        <w:t xml:space="preserve"> </w:t>
      </w:r>
      <w:r w:rsidR="00885488" w:rsidRPr="00B779A9">
        <w:rPr>
          <w:lang w:val="fr-FR"/>
        </w:rPr>
        <w:t xml:space="preserve">dominicaliter. </w:t>
      </w:r>
      <w:r w:rsidR="00885488" w:rsidRPr="00B779A9">
        <w:rPr>
          <w:lang w:val="it-IT"/>
        </w:rPr>
        <w:t xml:space="preserve">GR </w:t>
      </w:r>
      <w:r w:rsidR="00885488" w:rsidRPr="00736684">
        <w:rPr>
          <w:rStyle w:val="Incipit"/>
          <w:lang w:val="it-IT"/>
        </w:rPr>
        <w:t>Prope est</w:t>
      </w:r>
      <w:r w:rsidR="00DD1415">
        <w:rPr>
          <w:lang w:val="it-IT"/>
        </w:rPr>
        <w:t>@</w:t>
      </w:r>
      <w:r w:rsidR="00DD1415" w:rsidRPr="00B779A9">
        <w:rPr>
          <w:lang w:val="it-IT"/>
        </w:rPr>
        <w:t>5.</w:t>
      </w:r>
      <w:r w:rsidR="00885488" w:rsidRPr="00B779A9">
        <w:rPr>
          <w:lang w:val="it-IT"/>
        </w:rPr>
        <w:t xml:space="preserve"> </w:t>
      </w:r>
      <w:r w:rsidR="007D4025" w:rsidRPr="00B779A9">
        <w:rPr>
          <w:lang w:val="it-IT"/>
        </w:rPr>
        <w:t>$E::</w:t>
      </w:r>
      <w:r w:rsidR="00885488" w:rsidRPr="00B779A9">
        <w:rPr>
          <w:lang w:val="it-IT"/>
        </w:rPr>
        <w:t>AL</w:t>
      </w:r>
      <w:r w:rsidR="00954465" w:rsidRPr="00B779A9">
        <w:rPr>
          <w:lang w:val="it-IT"/>
        </w:rPr>
        <w:t>V</w:t>
      </w:r>
      <w:r w:rsidR="00885488" w:rsidRPr="00B779A9">
        <w:rPr>
          <w:lang w:val="it-IT"/>
        </w:rPr>
        <w:t xml:space="preserve"> </w:t>
      </w:r>
      <w:r w:rsidR="00885488" w:rsidRPr="00736684">
        <w:rPr>
          <w:rStyle w:val="Incipit"/>
          <w:lang w:val="it-IT"/>
        </w:rPr>
        <w:t>Veni domine</w:t>
      </w:r>
      <w:r w:rsidR="00885488" w:rsidRPr="00B779A9">
        <w:rPr>
          <w:lang w:val="it-IT"/>
        </w:rPr>
        <w:t xml:space="preserve"> 12</w:t>
      </w:r>
      <w:r w:rsidR="00E46239">
        <w:rPr>
          <w:lang w:val="it-IT"/>
        </w:rPr>
        <w:t>$</w:t>
      </w:r>
      <w:r w:rsidR="00885488" w:rsidRPr="00B779A9">
        <w:rPr>
          <w:lang w:val="it-IT"/>
        </w:rPr>
        <w:t xml:space="preserve">. </w:t>
      </w:r>
      <w:r w:rsidR="00E46239">
        <w:rPr>
          <w:lang w:val="it-IT"/>
        </w:rPr>
        <w:t>$E::</w:t>
      </w:r>
      <w:r w:rsidR="00885488" w:rsidRPr="00B779A9">
        <w:rPr>
          <w:lang w:val="it-IT"/>
        </w:rPr>
        <w:t xml:space="preserve">OF </w:t>
      </w:r>
      <w:r w:rsidR="00885488" w:rsidRPr="00736684">
        <w:rPr>
          <w:rStyle w:val="Incipit"/>
          <w:lang w:val="it-IT"/>
        </w:rPr>
        <w:t>Ave Maria</w:t>
      </w:r>
      <w:r w:rsidR="00885488" w:rsidRPr="00B779A9">
        <w:rPr>
          <w:lang w:val="it-IT"/>
        </w:rPr>
        <w:t xml:space="preserve"> 12</w:t>
      </w:r>
      <w:r w:rsidR="00E46239">
        <w:rPr>
          <w:lang w:val="it-IT"/>
        </w:rPr>
        <w:t>$</w:t>
      </w:r>
      <w:r w:rsidR="00885488" w:rsidRPr="00B779A9">
        <w:rPr>
          <w:lang w:val="it-IT"/>
        </w:rPr>
        <w:t xml:space="preserve">. </w:t>
      </w:r>
      <w:r w:rsidR="00E46239">
        <w:rPr>
          <w:lang w:val="it-IT"/>
        </w:rPr>
        <w:t>$E::</w:t>
      </w:r>
      <w:r w:rsidR="00885488" w:rsidRPr="00B779A9">
        <w:rPr>
          <w:lang w:val="it-IT"/>
        </w:rPr>
        <w:t xml:space="preserve">CO </w:t>
      </w:r>
      <w:r w:rsidR="00885488" w:rsidRPr="00736684">
        <w:rPr>
          <w:rStyle w:val="Incipit"/>
          <w:lang w:val="it-IT"/>
        </w:rPr>
        <w:t>Ecce virgo concipiet</w:t>
      </w:r>
      <w:r w:rsidR="00E46239">
        <w:rPr>
          <w:lang w:val="it-IT"/>
        </w:rPr>
        <w:t xml:space="preserve"> 6</w:t>
      </w:r>
      <w:r w:rsidR="007D4025" w:rsidRPr="00B779A9">
        <w:rPr>
          <w:lang w:val="it-IT"/>
        </w:rPr>
        <w:t>$</w:t>
      </w:r>
      <w:r w:rsidR="00E46239">
        <w:rPr>
          <w:lang w:val="it-IT"/>
        </w:rPr>
        <w:t>.</w:t>
      </w:r>
    </w:p>
    <w:p w:rsidR="00885488" w:rsidRDefault="00A27979" w:rsidP="00415109">
      <w:pPr>
        <w:rPr>
          <w:lang w:val="en-US"/>
        </w:rPr>
      </w:pPr>
      <w:r w:rsidRPr="00736684">
        <w:rPr>
          <w:rStyle w:val="Time1"/>
          <w:lang w:val="en-US"/>
        </w:rPr>
        <w:lastRenderedPageBreak/>
        <w:t>Ad sextam</w:t>
      </w:r>
      <w:r w:rsidR="00885488">
        <w:rPr>
          <w:lang w:val="en-US"/>
        </w:rPr>
        <w:t xml:space="preserve"> AN </w:t>
      </w:r>
      <w:r w:rsidR="00885488" w:rsidRPr="00794880">
        <w:rPr>
          <w:rStyle w:val="Incipit"/>
          <w:lang w:val="en-US"/>
        </w:rPr>
        <w:t>Tuam</w:t>
      </w:r>
      <w:r w:rsidR="005A362F" w:rsidRPr="005A362F">
        <w:rPr>
          <w:i/>
          <w:lang w:val="en-US"/>
        </w:rPr>
        <w:t xml:space="preserve"> </w:t>
      </w:r>
      <w:r w:rsidR="00885488" w:rsidRPr="00794880">
        <w:rPr>
          <w:rStyle w:val="Incipit"/>
          <w:lang w:val="en-US"/>
        </w:rPr>
        <w:t>domine</w:t>
      </w:r>
      <w:r w:rsidR="00885488">
        <w:rPr>
          <w:lang w:val="en-US"/>
        </w:rPr>
        <w:t>.</w:t>
      </w:r>
    </w:p>
    <w:p w:rsidR="00885488" w:rsidRDefault="00A27979" w:rsidP="00415109">
      <w:pPr>
        <w:rPr>
          <w:lang w:val="en-US"/>
        </w:rPr>
      </w:pPr>
      <w:r w:rsidRPr="00736684">
        <w:rPr>
          <w:rStyle w:val="Time1"/>
          <w:lang w:val="en-US"/>
        </w:rPr>
        <w:t>Ad nonam</w:t>
      </w:r>
      <w:r w:rsidR="00885488">
        <w:rPr>
          <w:lang w:val="en-US"/>
        </w:rPr>
        <w:t xml:space="preserve"> AN </w:t>
      </w:r>
      <w:r w:rsidR="00885488" w:rsidRPr="00736684">
        <w:rPr>
          <w:rStyle w:val="Incipit"/>
          <w:lang w:val="en-US"/>
        </w:rPr>
        <w:t>In tuo ad</w:t>
      </w:r>
      <w:r w:rsidR="00872B44" w:rsidRPr="00736684">
        <w:rPr>
          <w:rStyle w:val="Incipit"/>
          <w:lang w:val="en-US"/>
        </w:rPr>
        <w:t>vent</w:t>
      </w:r>
      <w:r w:rsidR="00885488" w:rsidRPr="00736684">
        <w:rPr>
          <w:rStyle w:val="Incipit"/>
          <w:lang w:val="en-US"/>
        </w:rPr>
        <w:t>u</w:t>
      </w:r>
      <w:r w:rsidR="00885488">
        <w:rPr>
          <w:lang w:val="en-US"/>
        </w:rPr>
        <w:t>.</w:t>
      </w:r>
    </w:p>
    <w:p w:rsidR="00885488" w:rsidRDefault="00A27979" w:rsidP="00415109">
      <w:pPr>
        <w:rPr>
          <w:lang w:val="en-US"/>
        </w:rPr>
      </w:pPr>
      <w:r w:rsidRPr="00736684">
        <w:rPr>
          <w:rStyle w:val="Time1"/>
          <w:lang w:val="en-US"/>
        </w:rPr>
        <w:t>Ad secundas vesperas</w:t>
      </w:r>
      <w:r w:rsidR="00885488">
        <w:rPr>
          <w:lang w:val="en-US"/>
        </w:rPr>
        <w:t xml:space="preserve"> RP </w:t>
      </w:r>
      <w:r w:rsidR="00885488" w:rsidRPr="00794880">
        <w:rPr>
          <w:rStyle w:val="Incipit"/>
          <w:lang w:val="en-US"/>
        </w:rPr>
        <w:t>Festina</w:t>
      </w:r>
      <w:r w:rsidR="005A362F" w:rsidRPr="005A362F">
        <w:rPr>
          <w:i/>
          <w:lang w:val="en-US"/>
        </w:rPr>
        <w:t xml:space="preserve"> </w:t>
      </w:r>
      <w:r w:rsidR="00885488" w:rsidRPr="00794880">
        <w:rPr>
          <w:rStyle w:val="Incipit"/>
          <w:lang w:val="en-US"/>
        </w:rPr>
        <w:t>ne</w:t>
      </w:r>
      <w:r w:rsidR="005A362F" w:rsidRPr="005A362F">
        <w:rPr>
          <w:i/>
          <w:lang w:val="en-US"/>
        </w:rPr>
        <w:t xml:space="preserve"> </w:t>
      </w:r>
      <w:r w:rsidR="00885488" w:rsidRPr="00794880">
        <w:rPr>
          <w:rStyle w:val="Incipit"/>
          <w:lang w:val="en-US"/>
        </w:rPr>
        <w:t>tardaveris</w:t>
      </w:r>
      <w:r w:rsidR="00885488">
        <w:rPr>
          <w:lang w:val="en-US"/>
        </w:rPr>
        <w:t xml:space="preserve">. HY </w:t>
      </w:r>
      <w:r w:rsidR="00885488" w:rsidRPr="00794880">
        <w:rPr>
          <w:rStyle w:val="Incipit"/>
          <w:lang w:val="en-US"/>
        </w:rPr>
        <w:t>Conditor</w:t>
      </w:r>
      <w:r w:rsidR="00885488">
        <w:rPr>
          <w:lang w:val="en-US"/>
        </w:rPr>
        <w:t xml:space="preserve">. VS </w:t>
      </w:r>
      <w:r w:rsidR="00885488" w:rsidRPr="00794880">
        <w:rPr>
          <w:rStyle w:val="Incipit"/>
          <w:lang w:val="en-US"/>
        </w:rPr>
        <w:t>Rorate</w:t>
      </w:r>
      <w:r w:rsidR="00885488">
        <w:rPr>
          <w:lang w:val="en-US"/>
        </w:rPr>
        <w:t xml:space="preserve">. AM </w:t>
      </w:r>
      <w:r w:rsidR="00885488" w:rsidRPr="00794880">
        <w:rPr>
          <w:rStyle w:val="Incipit"/>
          <w:lang w:val="en-US"/>
        </w:rPr>
        <w:t>O</w:t>
      </w:r>
      <w:r w:rsidR="005A362F" w:rsidRPr="005A362F">
        <w:rPr>
          <w:i/>
          <w:lang w:val="en-US"/>
        </w:rPr>
        <w:t xml:space="preserve"> </w:t>
      </w:r>
      <w:r w:rsidR="00885488">
        <w:rPr>
          <w:lang w:val="en-US"/>
        </w:rPr>
        <w:t xml:space="preserve">quod tunc est. </w:t>
      </w:r>
      <w:r w:rsidR="00954465">
        <w:rPr>
          <w:lang w:val="en-US"/>
        </w:rPr>
        <w:t xml:space="preserve">[BD] </w:t>
      </w:r>
      <w:r w:rsidR="005F6F99" w:rsidRPr="00794880">
        <w:rPr>
          <w:rStyle w:val="Incipit"/>
          <w:lang w:val="en-US"/>
        </w:rPr>
        <w:t>Benedicamus</w:t>
      </w:r>
      <w:r w:rsidR="00954465">
        <w:rPr>
          <w:lang w:val="en-US"/>
        </w:rPr>
        <w:t xml:space="preserve"> f</w:t>
      </w:r>
      <w:r w:rsidR="00885488">
        <w:rPr>
          <w:lang w:val="en-US"/>
        </w:rPr>
        <w:t>erialiter.</w:t>
      </w:r>
    </w:p>
    <w:p w:rsidR="00885488" w:rsidRPr="00736684" w:rsidRDefault="00885488" w:rsidP="00415109">
      <w:pPr>
        <w:pStyle w:val="berschrift1"/>
        <w:rPr>
          <w:lang w:val="pt-PT"/>
        </w:rPr>
      </w:pPr>
      <w:r w:rsidRPr="00736684">
        <w:rPr>
          <w:lang w:val="pt-PT"/>
        </w:rPr>
        <w:t xml:space="preserve">FERIA SECUNDA </w:t>
      </w:r>
    </w:p>
    <w:p w:rsidR="00885488" w:rsidRPr="00B779A9" w:rsidRDefault="00BA24A1" w:rsidP="00415109">
      <w:pPr>
        <w:rPr>
          <w:lang w:val="it-IT"/>
        </w:rPr>
      </w:pPr>
      <w:r w:rsidRPr="00736684">
        <w:rPr>
          <w:rStyle w:val="Time1"/>
          <w:lang w:val="pt-PT"/>
        </w:rPr>
        <w:t>[</w:t>
      </w:r>
      <w:r w:rsidR="00A27979" w:rsidRPr="00736684">
        <w:rPr>
          <w:rStyle w:val="Time1"/>
          <w:lang w:val="pt-PT"/>
        </w:rPr>
        <w:t>Ad matutinum</w:t>
      </w:r>
      <w:r w:rsidRPr="00736684">
        <w:rPr>
          <w:rStyle w:val="Time1"/>
          <w:lang w:val="pt-PT"/>
        </w:rPr>
        <w:t>]</w:t>
      </w:r>
      <w:r w:rsidR="00885488" w:rsidRPr="00B779A9">
        <w:rPr>
          <w:lang w:val="pt-PT"/>
        </w:rPr>
        <w:t xml:space="preserve"> I</w:t>
      </w:r>
      <w:r w:rsidR="00954465" w:rsidRPr="00B779A9">
        <w:rPr>
          <w:lang w:val="pt-PT"/>
        </w:rPr>
        <w:t>N</w:t>
      </w:r>
      <w:r w:rsidR="00885488" w:rsidRPr="00B779A9">
        <w:rPr>
          <w:lang w:val="pt-PT"/>
        </w:rPr>
        <w:t xml:space="preserve">V </w:t>
      </w:r>
      <w:r w:rsidR="00885488" w:rsidRPr="00736684">
        <w:rPr>
          <w:rStyle w:val="Incipit"/>
          <w:lang w:val="pt-PT"/>
        </w:rPr>
        <w:t>Surgite vigilemus</w:t>
      </w:r>
      <w:r w:rsidR="00885488" w:rsidRPr="00B779A9">
        <w:rPr>
          <w:lang w:val="pt-PT"/>
        </w:rPr>
        <w:t xml:space="preserve">. HY </w:t>
      </w:r>
      <w:r w:rsidR="00885488" w:rsidRPr="00736684">
        <w:rPr>
          <w:rStyle w:val="Incipit"/>
          <w:lang w:val="pt-PT"/>
        </w:rPr>
        <w:t>Verbum supernum</w:t>
      </w:r>
      <w:r w:rsidR="00885488" w:rsidRPr="00B779A9">
        <w:rPr>
          <w:lang w:val="pt-PT"/>
        </w:rPr>
        <w:t xml:space="preserve">. </w:t>
      </w:r>
      <w:r w:rsidR="00885488" w:rsidRPr="004518BD">
        <w:rPr>
          <w:lang w:val="pt-PT"/>
        </w:rPr>
        <w:t>Nocturnus c</w:t>
      </w:r>
      <w:r w:rsidR="00885488" w:rsidRPr="00B779A9">
        <w:rPr>
          <w:lang w:val="pt-PT"/>
        </w:rPr>
        <w:t xml:space="preserve">um suis antiphonis dicatur. </w:t>
      </w:r>
      <w:r w:rsidR="00885488" w:rsidRPr="00B779A9">
        <w:rPr>
          <w:lang w:val="it-IT"/>
        </w:rPr>
        <w:t xml:space="preserve">VS </w:t>
      </w:r>
      <w:r w:rsidR="00885488" w:rsidRPr="00736684">
        <w:rPr>
          <w:rStyle w:val="Incipit"/>
          <w:lang w:val="it-IT"/>
        </w:rPr>
        <w:t>Egredietur virga de radice</w:t>
      </w:r>
      <w:r w:rsidR="00885488" w:rsidRPr="00B779A9">
        <w:rPr>
          <w:lang w:val="it-IT"/>
        </w:rPr>
        <w:t xml:space="preserve">. RP </w:t>
      </w:r>
      <w:r w:rsidR="00885488" w:rsidRPr="00736684">
        <w:rPr>
          <w:rStyle w:val="Incipit"/>
          <w:lang w:val="it-IT"/>
        </w:rPr>
        <w:t>Clama in fortitudine</w:t>
      </w:r>
      <w:r w:rsidR="00885488" w:rsidRPr="00B779A9">
        <w:rPr>
          <w:lang w:val="it-IT"/>
        </w:rPr>
        <w:t xml:space="preserve">. </w:t>
      </w:r>
      <w:r w:rsidRPr="00B779A9">
        <w:rPr>
          <w:lang w:val="it-IT"/>
        </w:rPr>
        <w:t>[</w:t>
      </w:r>
      <w:r w:rsidR="00885488" w:rsidRPr="00B779A9">
        <w:rPr>
          <w:lang w:val="it-IT"/>
        </w:rPr>
        <w:t>RP</w:t>
      </w:r>
      <w:r w:rsidRPr="00B779A9">
        <w:rPr>
          <w:lang w:val="it-IT"/>
        </w:rPr>
        <w:t>]</w:t>
      </w:r>
      <w:r w:rsidR="00885488" w:rsidRPr="00B779A9">
        <w:rPr>
          <w:lang w:val="it-IT"/>
        </w:rPr>
        <w:t xml:space="preserve"> </w:t>
      </w:r>
      <w:r w:rsidR="00885488" w:rsidRPr="00736684">
        <w:rPr>
          <w:rStyle w:val="Incipit"/>
          <w:lang w:val="it-IT"/>
        </w:rPr>
        <w:t>Orietur stella</w:t>
      </w:r>
      <w:r w:rsidR="00885488" w:rsidRPr="00B779A9">
        <w:rPr>
          <w:lang w:val="it-IT"/>
        </w:rPr>
        <w:t xml:space="preserve">. (117r) </w:t>
      </w:r>
      <w:r w:rsidRPr="00B779A9">
        <w:rPr>
          <w:lang w:val="it-IT"/>
        </w:rPr>
        <w:t>[</w:t>
      </w:r>
      <w:r w:rsidR="00885488" w:rsidRPr="00B779A9">
        <w:rPr>
          <w:lang w:val="it-IT"/>
        </w:rPr>
        <w:t>RP</w:t>
      </w:r>
      <w:r w:rsidRPr="00B779A9">
        <w:rPr>
          <w:lang w:val="it-IT"/>
        </w:rPr>
        <w:t>]</w:t>
      </w:r>
      <w:r w:rsidR="00885488" w:rsidRPr="00B779A9">
        <w:rPr>
          <w:lang w:val="it-IT"/>
        </w:rPr>
        <w:t xml:space="preserve"> </w:t>
      </w:r>
      <w:r w:rsidR="00885488" w:rsidRPr="00736684">
        <w:rPr>
          <w:rStyle w:val="Incipit"/>
          <w:lang w:val="it-IT"/>
        </w:rPr>
        <w:t>Modo veniet</w:t>
      </w:r>
      <w:r w:rsidR="00885488" w:rsidRPr="00B779A9">
        <w:rPr>
          <w:lang w:val="it-IT"/>
        </w:rPr>
        <w:t>.</w:t>
      </w:r>
    </w:p>
    <w:p w:rsidR="00885488" w:rsidRPr="00B779A9" w:rsidRDefault="00A27979" w:rsidP="00415109">
      <w:pPr>
        <w:rPr>
          <w:lang w:val="fr-FR"/>
        </w:rPr>
      </w:pPr>
      <w:r w:rsidRPr="00736684">
        <w:rPr>
          <w:rStyle w:val="Time1"/>
          <w:lang w:val="it-IT"/>
        </w:rPr>
        <w:t>Ad laudes</w:t>
      </w:r>
      <w:r w:rsidR="00885488" w:rsidRPr="00B779A9">
        <w:rPr>
          <w:lang w:val="it-IT"/>
        </w:rPr>
        <w:t xml:space="preserve"> AN </w:t>
      </w:r>
      <w:r w:rsidR="00885488" w:rsidRPr="00736684">
        <w:rPr>
          <w:rStyle w:val="Incipit"/>
          <w:lang w:val="it-IT"/>
        </w:rPr>
        <w:t>Ecce veniet</w:t>
      </w:r>
      <w:r w:rsidR="00885488" w:rsidRPr="00B779A9">
        <w:rPr>
          <w:lang w:val="it-IT"/>
        </w:rPr>
        <w:t xml:space="preserve"> cum reliquis. PS </w:t>
      </w:r>
      <w:r w:rsidR="004E2552" w:rsidRPr="00736684">
        <w:rPr>
          <w:rStyle w:val="Incipit"/>
          <w:lang w:val="it-IT"/>
        </w:rPr>
        <w:t>Miserere</w:t>
      </w:r>
      <w:r w:rsidR="00954465" w:rsidRPr="00B779A9">
        <w:rPr>
          <w:lang w:val="it-I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Verba mea</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Deus deus</w:t>
      </w:r>
      <w:r w:rsidR="00885488" w:rsidRPr="00B779A9">
        <w:rPr>
          <w:lang w:val="pt-PT"/>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Confitebor tibi domine quoniam iratus es mihi</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Laudate</w:t>
      </w:r>
      <w:r w:rsidR="00885488" w:rsidRPr="00B779A9">
        <w:rPr>
          <w:lang w:val="fr-FR"/>
        </w:rPr>
        <w:t xml:space="preserve">. HY </w:t>
      </w:r>
      <w:r w:rsidR="00885488" w:rsidRPr="00736684">
        <w:rPr>
          <w:rStyle w:val="Incipit"/>
          <w:lang w:val="fr-FR"/>
        </w:rPr>
        <w:t>Vox clara</w:t>
      </w:r>
      <w:r w:rsidR="00885488" w:rsidRPr="00B779A9">
        <w:rPr>
          <w:lang w:val="fr-FR"/>
        </w:rPr>
        <w:t xml:space="preserve">. VS </w:t>
      </w:r>
      <w:r w:rsidR="00885488" w:rsidRPr="00736684">
        <w:rPr>
          <w:rStyle w:val="Incipit"/>
          <w:lang w:val="fr-FR"/>
        </w:rPr>
        <w:t>Vox clamantis in deserto</w:t>
      </w:r>
      <w:r w:rsidR="00885488" w:rsidRPr="00B779A9">
        <w:rPr>
          <w:lang w:val="fr-FR"/>
        </w:rPr>
        <w:t xml:space="preserve">. AB </w:t>
      </w:r>
      <w:r w:rsidR="00885488" w:rsidRPr="00736684">
        <w:rPr>
          <w:rStyle w:val="Incipit"/>
          <w:lang w:val="fr-FR"/>
        </w:rPr>
        <w:t>Egredietur virga de radice</w:t>
      </w:r>
      <w:r w:rsidR="00731051">
        <w:rPr>
          <w:lang w:val="fr-FR"/>
        </w:rPr>
        <w:t>. Suffragium d</w:t>
      </w:r>
      <w:r w:rsidR="00885488" w:rsidRPr="00B779A9">
        <w:rPr>
          <w:lang w:val="fr-FR"/>
        </w:rPr>
        <w:t xml:space="preserve">e beata virgine </w:t>
      </w:r>
      <w:r w:rsidR="00731051">
        <w:rPr>
          <w:lang w:val="fr-FR"/>
        </w:rPr>
        <w:t>[</w:t>
      </w:r>
      <w:r w:rsidR="00885488" w:rsidRPr="00B779A9">
        <w:rPr>
          <w:lang w:val="fr-FR"/>
        </w:rPr>
        <w:t>AC</w:t>
      </w:r>
      <w:r w:rsidR="00731051">
        <w:rPr>
          <w:lang w:val="fr-FR"/>
        </w:rPr>
        <w:t>]</w:t>
      </w:r>
      <w:r w:rsidR="00885488" w:rsidRPr="00B779A9">
        <w:rPr>
          <w:lang w:val="fr-FR"/>
        </w:rPr>
        <w:t xml:space="preserve"> </w:t>
      </w:r>
      <w:r w:rsidR="00885488" w:rsidRPr="00736684">
        <w:rPr>
          <w:rStyle w:val="Incipit"/>
          <w:lang w:val="fr-FR"/>
        </w:rPr>
        <w:t>Spiritus sanctus</w:t>
      </w:r>
      <w:r w:rsidR="00885488" w:rsidRPr="00B779A9">
        <w:rPr>
          <w:lang w:val="fr-FR"/>
        </w:rPr>
        <w:t xml:space="preserve">. De omnibus sanctis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736684">
        <w:rPr>
          <w:rStyle w:val="Incipit"/>
          <w:lang w:val="fr-FR"/>
        </w:rPr>
        <w:t>Ecce dominus</w:t>
      </w:r>
      <w:r w:rsidR="00885488" w:rsidRPr="00B779A9">
        <w:rPr>
          <w:lang w:val="fr-FR"/>
        </w:rPr>
        <w:t>.</w:t>
      </w:r>
    </w:p>
    <w:p w:rsidR="00885488" w:rsidRPr="00736684" w:rsidRDefault="00A27979" w:rsidP="00415109">
      <w:pPr>
        <w:rPr>
          <w:lang w:val="fr-FR"/>
        </w:rPr>
      </w:pPr>
      <w:r w:rsidRPr="00736684">
        <w:rPr>
          <w:rStyle w:val="Time1"/>
          <w:lang w:val="fr-FR"/>
        </w:rPr>
        <w:t>Ad horas</w:t>
      </w:r>
      <w:r w:rsidR="00885488" w:rsidRPr="00736684">
        <w:rPr>
          <w:lang w:val="fr-FR"/>
        </w:rPr>
        <w:t xml:space="preserve"> </w:t>
      </w:r>
      <w:r w:rsidR="00956CA4" w:rsidRPr="00736684">
        <w:rPr>
          <w:lang w:val="fr-FR"/>
        </w:rPr>
        <w:t>|I::</w:t>
      </w:r>
      <w:r w:rsidR="00BD2296" w:rsidRPr="00736684">
        <w:rPr>
          <w:lang w:val="fr-FR"/>
        </w:rPr>
        <w:t>es folgen zwei leere Zeilen|</w:t>
      </w:r>
    </w:p>
    <w:p w:rsidR="00885488" w:rsidRPr="003D0C23" w:rsidRDefault="00A27979" w:rsidP="00415109">
      <w:pPr>
        <w:rPr>
          <w:lang w:val="en-US"/>
        </w:rPr>
      </w:pPr>
      <w:r w:rsidRPr="00736684">
        <w:rPr>
          <w:rStyle w:val="Time1"/>
          <w:lang w:val="it-IT"/>
        </w:rPr>
        <w:t>Ad missam</w:t>
      </w:r>
      <w:r w:rsidR="00885488" w:rsidRPr="00B779A9">
        <w:rPr>
          <w:lang w:val="it-IT"/>
        </w:rPr>
        <w:t xml:space="preserve"> IN </w:t>
      </w:r>
      <w:r w:rsidR="00885488" w:rsidRPr="00794880">
        <w:rPr>
          <w:rStyle w:val="Incipit"/>
          <w:lang w:val="it-IT"/>
        </w:rPr>
        <w:t>Memento</w:t>
      </w:r>
      <w:r w:rsidR="005A362F" w:rsidRPr="005A362F">
        <w:rPr>
          <w:i/>
          <w:lang w:val="it-IT"/>
        </w:rPr>
        <w:t xml:space="preserve"> </w:t>
      </w:r>
      <w:r w:rsidR="00885488" w:rsidRPr="00794880">
        <w:rPr>
          <w:rStyle w:val="Incipit"/>
          <w:lang w:val="it-IT"/>
        </w:rPr>
        <w:t>nostri</w:t>
      </w:r>
      <w:r w:rsidR="00DD1415">
        <w:rPr>
          <w:lang w:val="it-IT"/>
        </w:rPr>
        <w:t>@</w:t>
      </w:r>
      <w:r w:rsidR="00DD1415" w:rsidRPr="00B779A9">
        <w:rPr>
          <w:lang w:val="it-IT"/>
        </w:rPr>
        <w:t>11.</w:t>
      </w:r>
      <w:r w:rsidR="00885488" w:rsidRPr="00B779A9">
        <w:rPr>
          <w:lang w:val="it-IT"/>
        </w:rPr>
        <w:t xml:space="preserve"> </w:t>
      </w:r>
      <w:r w:rsidR="00954465" w:rsidRPr="00B779A9">
        <w:rPr>
          <w:lang w:val="fr-FR"/>
        </w:rPr>
        <w:t xml:space="preserve">[KY] </w:t>
      </w:r>
      <w:r w:rsidR="00954465" w:rsidRPr="00794880">
        <w:rPr>
          <w:rStyle w:val="Incipit"/>
          <w:lang w:val="fr-FR"/>
        </w:rPr>
        <w:t>Kyrie</w:t>
      </w:r>
      <w:r w:rsidR="005A362F" w:rsidRPr="005A362F">
        <w:rPr>
          <w:i/>
          <w:lang w:val="fr-FR"/>
        </w:rPr>
        <w:t xml:space="preserve"> </w:t>
      </w:r>
      <w:r w:rsidR="00954465" w:rsidRPr="00B779A9">
        <w:rPr>
          <w:lang w:val="fr-FR"/>
        </w:rPr>
        <w:t xml:space="preserve">et [SA] </w:t>
      </w:r>
      <w:r w:rsidR="00954465" w:rsidRPr="00794880">
        <w:rPr>
          <w:rStyle w:val="Incipit"/>
          <w:lang w:val="fr-FR"/>
        </w:rPr>
        <w:t>Sanctus</w:t>
      </w:r>
      <w:r w:rsidR="005A362F" w:rsidRPr="005A362F">
        <w:rPr>
          <w:i/>
          <w:lang w:val="fr-FR"/>
        </w:rPr>
        <w:t xml:space="preserve"> </w:t>
      </w:r>
      <w:r w:rsidR="00885488" w:rsidRPr="00B779A9">
        <w:rPr>
          <w:lang w:val="fr-FR"/>
        </w:rPr>
        <w:t xml:space="preserve">ferialiter. </w:t>
      </w:r>
      <w:r w:rsidR="00885488" w:rsidRPr="003D0C23">
        <w:rPr>
          <w:lang w:val="en-US"/>
        </w:rPr>
        <w:t xml:space="preserve">GR </w:t>
      </w:r>
      <w:r w:rsidR="00885488" w:rsidRPr="003D0C23">
        <w:rPr>
          <w:rStyle w:val="Incipit"/>
          <w:lang w:val="en-US"/>
        </w:rPr>
        <w:t>Prope</w:t>
      </w:r>
      <w:r w:rsidR="005A362F" w:rsidRPr="003D0C23">
        <w:rPr>
          <w:i/>
          <w:lang w:val="en-US"/>
        </w:rPr>
        <w:t xml:space="preserve"> </w:t>
      </w:r>
      <w:r w:rsidR="00885488" w:rsidRPr="003D0C23">
        <w:rPr>
          <w:rStyle w:val="Incipit"/>
          <w:lang w:val="en-US"/>
        </w:rPr>
        <w:t>est</w:t>
      </w:r>
      <w:r w:rsidR="005A362F" w:rsidRPr="003D0C23">
        <w:rPr>
          <w:i/>
          <w:lang w:val="en-US"/>
        </w:rPr>
        <w:t xml:space="preserve"> </w:t>
      </w:r>
      <w:r w:rsidR="00885488" w:rsidRPr="003D0C23">
        <w:rPr>
          <w:rStyle w:val="Incipit"/>
          <w:lang w:val="en-US"/>
        </w:rPr>
        <w:t>dominus</w:t>
      </w:r>
      <w:r w:rsidR="00DD1415" w:rsidRPr="003D0C23">
        <w:rPr>
          <w:lang w:val="en-US"/>
        </w:rPr>
        <w:t>@5.</w:t>
      </w:r>
      <w:r w:rsidR="00885488" w:rsidRPr="003D0C23">
        <w:rPr>
          <w:lang w:val="en-US"/>
        </w:rPr>
        <w:t xml:space="preserve"> Sine alleluia. OF </w:t>
      </w:r>
      <w:r w:rsidR="00885488" w:rsidRPr="003D0C23">
        <w:rPr>
          <w:rStyle w:val="Incipit"/>
          <w:lang w:val="en-US"/>
        </w:rPr>
        <w:t>Ave</w:t>
      </w:r>
      <w:r w:rsidR="005A362F" w:rsidRPr="003D0C23">
        <w:rPr>
          <w:i/>
          <w:lang w:val="en-US"/>
        </w:rPr>
        <w:t xml:space="preserve"> </w:t>
      </w:r>
      <w:r w:rsidR="00885488" w:rsidRPr="003D0C23">
        <w:rPr>
          <w:rStyle w:val="Incipit"/>
          <w:lang w:val="en-US"/>
        </w:rPr>
        <w:t>Maria</w:t>
      </w:r>
      <w:r w:rsidR="00DD1415" w:rsidRPr="003D0C23">
        <w:rPr>
          <w:lang w:val="en-US"/>
        </w:rPr>
        <w:t>@12.</w:t>
      </w:r>
      <w:r w:rsidR="00885488" w:rsidRPr="003D0C23">
        <w:rPr>
          <w:lang w:val="en-US"/>
        </w:rPr>
        <w:t xml:space="preserve"> CO </w:t>
      </w:r>
      <w:r w:rsidR="00885488" w:rsidRPr="003D0C23">
        <w:rPr>
          <w:rStyle w:val="Incipit"/>
          <w:lang w:val="en-US"/>
        </w:rPr>
        <w:t>Ecce</w:t>
      </w:r>
      <w:r w:rsidR="005A362F" w:rsidRPr="003D0C23">
        <w:rPr>
          <w:i/>
          <w:lang w:val="en-US"/>
        </w:rPr>
        <w:t xml:space="preserve"> </w:t>
      </w:r>
      <w:r w:rsidR="00885488" w:rsidRPr="003D0C23">
        <w:rPr>
          <w:rStyle w:val="Incipit"/>
          <w:lang w:val="en-US"/>
        </w:rPr>
        <w:t>virgo</w:t>
      </w:r>
      <w:r w:rsidR="00DD1415" w:rsidRPr="003D0C23">
        <w:rPr>
          <w:lang w:val="en-US"/>
        </w:rPr>
        <w:t>@6.</w:t>
      </w:r>
    </w:p>
    <w:p w:rsidR="00885488" w:rsidRPr="00736684" w:rsidRDefault="00885488" w:rsidP="00415109">
      <w:pPr>
        <w:pStyle w:val="berschrift1"/>
        <w:rPr>
          <w:lang w:val="it-IT"/>
        </w:rPr>
      </w:pPr>
      <w:r w:rsidRPr="00736684">
        <w:rPr>
          <w:lang w:val="it-IT"/>
        </w:rPr>
        <w:t>IN VIGI</w:t>
      </w:r>
      <w:r w:rsidR="00A27979" w:rsidRPr="00736684">
        <w:rPr>
          <w:lang w:val="it-IT"/>
        </w:rPr>
        <w:t>LIA VIGILIAE NATIVITATIS DOMINI</w:t>
      </w:r>
    </w:p>
    <w:p w:rsidR="00885488" w:rsidRPr="00B779A9" w:rsidRDefault="00A27979" w:rsidP="00415109">
      <w:pPr>
        <w:rPr>
          <w:lang w:val="it-IT"/>
        </w:rPr>
      </w:pPr>
      <w:r w:rsidRPr="00736684">
        <w:rPr>
          <w:rStyle w:val="Time1"/>
          <w:lang w:val="it-IT"/>
        </w:rPr>
        <w:t>Ad vesperas</w:t>
      </w:r>
      <w:r w:rsidR="00731051">
        <w:rPr>
          <w:lang w:val="it-IT"/>
        </w:rPr>
        <w:t xml:space="preserve"> psalmi</w:t>
      </w:r>
      <w:r w:rsidR="00885488" w:rsidRPr="00B779A9">
        <w:rPr>
          <w:lang w:val="it-IT"/>
        </w:rPr>
        <w:t xml:space="preserve"> feriales cum suis antiphonis dicantur. RP </w:t>
      </w:r>
      <w:r w:rsidR="00885488" w:rsidRPr="00794880">
        <w:rPr>
          <w:rStyle w:val="Incipit"/>
          <w:lang w:val="it-IT"/>
        </w:rPr>
        <w:t>De</w:t>
      </w:r>
      <w:r w:rsidR="005A362F" w:rsidRPr="005A362F">
        <w:rPr>
          <w:i/>
          <w:lang w:val="it-IT"/>
        </w:rPr>
        <w:t xml:space="preserve"> </w:t>
      </w:r>
      <w:r w:rsidR="00885488" w:rsidRPr="00794880">
        <w:rPr>
          <w:rStyle w:val="Incipit"/>
          <w:lang w:val="it-IT"/>
        </w:rPr>
        <w:t>illa</w:t>
      </w:r>
      <w:r w:rsidR="005A362F" w:rsidRPr="005A362F">
        <w:rPr>
          <w:i/>
          <w:lang w:val="it-IT"/>
        </w:rPr>
        <w:t xml:space="preserve"> </w:t>
      </w:r>
      <w:r w:rsidR="00885488" w:rsidRPr="00794880">
        <w:rPr>
          <w:rStyle w:val="Incipit"/>
          <w:lang w:val="it-IT"/>
        </w:rPr>
        <w:t>occulta</w:t>
      </w:r>
      <w:r w:rsidR="005A362F" w:rsidRPr="005A362F">
        <w:rPr>
          <w:i/>
          <w:lang w:val="it-IT"/>
        </w:rPr>
        <w:t xml:space="preserve"> </w:t>
      </w:r>
      <w:r w:rsidR="00885488" w:rsidRPr="00794880">
        <w:rPr>
          <w:rStyle w:val="Incipit"/>
          <w:lang w:val="it-IT"/>
        </w:rPr>
        <w:t>habitatione</w:t>
      </w:r>
      <w:r w:rsidR="004E2552" w:rsidRPr="00B779A9">
        <w:rPr>
          <w:lang w:val="it-IT"/>
        </w:rPr>
        <w:t>. Versicul</w:t>
      </w:r>
      <w:r w:rsidR="00731051">
        <w:rPr>
          <w:lang w:val="it-IT"/>
        </w:rPr>
        <w:t>um</w:t>
      </w:r>
      <w:r w:rsidR="004E2552" w:rsidRPr="00B779A9">
        <w:rPr>
          <w:lang w:val="it-IT"/>
        </w:rPr>
        <w:t xml:space="preserve"> et </w:t>
      </w:r>
      <w:r w:rsidR="005E1283" w:rsidRPr="00B779A9">
        <w:rPr>
          <w:lang w:val="it-IT"/>
        </w:rPr>
        <w:t xml:space="preserve">[BD] </w:t>
      </w:r>
      <w:r w:rsidR="005E1283" w:rsidRPr="00794880">
        <w:rPr>
          <w:rStyle w:val="Incipit"/>
          <w:lang w:val="it-IT"/>
        </w:rPr>
        <w:t>Benedicamus</w:t>
      </w:r>
      <w:r w:rsidR="00885488" w:rsidRPr="00B779A9">
        <w:rPr>
          <w:lang w:val="it-IT"/>
        </w:rPr>
        <w:t xml:space="preserve"> hac nocte </w:t>
      </w:r>
      <w:r w:rsidR="00885488" w:rsidRPr="00736684">
        <w:rPr>
          <w:rStyle w:val="Funktion"/>
          <w:lang w:val="it-IT"/>
        </w:rPr>
        <w:t>senior domicellus</w:t>
      </w:r>
      <w:r w:rsidR="00885488" w:rsidRPr="00B779A9">
        <w:rPr>
          <w:lang w:val="it-IT"/>
        </w:rPr>
        <w:t xml:space="preserve"> cantet. HY </w:t>
      </w:r>
      <w:r w:rsidR="00885488" w:rsidRPr="00794880">
        <w:rPr>
          <w:rStyle w:val="Incipit"/>
          <w:lang w:val="it-IT"/>
        </w:rPr>
        <w:t>Conditor</w:t>
      </w:r>
      <w:r w:rsidR="005A362F" w:rsidRPr="005A362F">
        <w:rPr>
          <w:i/>
          <w:lang w:val="it-IT"/>
        </w:rPr>
        <w:t xml:space="preserve"> </w:t>
      </w:r>
      <w:r w:rsidR="00885488" w:rsidRPr="00794880">
        <w:rPr>
          <w:rStyle w:val="Incipit"/>
          <w:lang w:val="it-IT"/>
        </w:rPr>
        <w:t>alme</w:t>
      </w:r>
      <w:r w:rsidR="00885488" w:rsidRPr="00B779A9">
        <w:rPr>
          <w:lang w:val="it-IT"/>
        </w:rPr>
        <w:t xml:space="preserve">. VS </w:t>
      </w:r>
      <w:r w:rsidR="00885488" w:rsidRPr="00794880">
        <w:rPr>
          <w:rStyle w:val="Incipit"/>
          <w:lang w:val="it-IT"/>
        </w:rPr>
        <w:t>Rorate</w:t>
      </w:r>
      <w:r w:rsidR="005A362F" w:rsidRPr="005A362F">
        <w:rPr>
          <w:i/>
          <w:lang w:val="it-IT"/>
        </w:rPr>
        <w:t xml:space="preserve"> </w:t>
      </w:r>
      <w:r w:rsidR="00885488" w:rsidRPr="00794880">
        <w:rPr>
          <w:rStyle w:val="Incipit"/>
          <w:lang w:val="it-IT"/>
        </w:rPr>
        <w:t>caeli</w:t>
      </w:r>
      <w:r w:rsidR="00885488" w:rsidRPr="00B779A9">
        <w:rPr>
          <w:lang w:val="it-IT"/>
        </w:rPr>
        <w:t xml:space="preserve">. AM </w:t>
      </w:r>
      <w:r w:rsidR="00885488" w:rsidRPr="00794880">
        <w:rPr>
          <w:rStyle w:val="Incipit"/>
          <w:lang w:val="it-IT"/>
        </w:rPr>
        <w:t>O</w:t>
      </w:r>
      <w:r w:rsidR="005A362F" w:rsidRPr="005A362F">
        <w:rPr>
          <w:i/>
          <w:lang w:val="it-IT"/>
        </w:rPr>
        <w:t xml:space="preserve"> </w:t>
      </w:r>
      <w:r w:rsidR="00885488" w:rsidRPr="00794880">
        <w:rPr>
          <w:rStyle w:val="Incipit"/>
          <w:lang w:val="it-IT"/>
        </w:rPr>
        <w:t>Hierusalem</w:t>
      </w:r>
      <w:r w:rsidR="005A362F" w:rsidRPr="005A362F">
        <w:rPr>
          <w:i/>
          <w:lang w:val="it-IT"/>
        </w:rPr>
        <w:t xml:space="preserve"> </w:t>
      </w:r>
      <w:r w:rsidR="00885488" w:rsidRPr="00794880">
        <w:rPr>
          <w:rStyle w:val="Incipit"/>
          <w:lang w:val="it-IT"/>
        </w:rPr>
        <w:t>ci</w:t>
      </w:r>
      <w:r w:rsidR="00D66EA2" w:rsidRPr="00794880">
        <w:rPr>
          <w:rStyle w:val="Incipit"/>
          <w:lang w:val="it-IT"/>
        </w:rPr>
        <w:t>vita</w:t>
      </w:r>
      <w:r w:rsidR="00885488" w:rsidRPr="00794880">
        <w:rPr>
          <w:rStyle w:val="Incipit"/>
          <w:lang w:val="it-IT"/>
        </w:rPr>
        <w:t>s</w:t>
      </w:r>
      <w:r w:rsidR="005A362F" w:rsidRPr="005A362F">
        <w:rPr>
          <w:i/>
          <w:lang w:val="it-IT"/>
        </w:rPr>
        <w:t xml:space="preserve"> </w:t>
      </w:r>
      <w:r w:rsidR="00885488" w:rsidRPr="00794880">
        <w:rPr>
          <w:rStyle w:val="Incipit"/>
          <w:lang w:val="it-IT"/>
        </w:rPr>
        <w:t>regis</w:t>
      </w:r>
      <w:r w:rsidR="005A362F" w:rsidRPr="005A362F">
        <w:rPr>
          <w:i/>
          <w:lang w:val="it-IT"/>
        </w:rPr>
        <w:t xml:space="preserve"> </w:t>
      </w:r>
      <w:r w:rsidR="00885488" w:rsidRPr="00794880">
        <w:rPr>
          <w:rStyle w:val="Incipit"/>
          <w:lang w:val="it-IT"/>
        </w:rPr>
        <w:t>summi</w:t>
      </w:r>
      <w:r w:rsidR="00885488" w:rsidRPr="00B779A9">
        <w:rPr>
          <w:lang w:val="it-IT"/>
        </w:rPr>
        <w:t xml:space="preserve"> </w:t>
      </w:r>
      <w:r w:rsidR="008D35E3" w:rsidRPr="00B779A9">
        <w:rPr>
          <w:lang w:val="it-IT"/>
        </w:rPr>
        <w:t>quaere</w:t>
      </w:r>
      <w:r w:rsidR="00885488" w:rsidRPr="00B779A9">
        <w:rPr>
          <w:lang w:val="it-IT"/>
        </w:rPr>
        <w:t xml:space="preserve"> in </w:t>
      </w:r>
      <w:r w:rsidR="00885488" w:rsidRPr="00736684">
        <w:rPr>
          <w:rStyle w:val="Funktion"/>
          <w:lang w:val="it-IT"/>
        </w:rPr>
        <w:t>summo antiphonario</w:t>
      </w:r>
      <w:r w:rsidR="00885488" w:rsidRPr="00B779A9">
        <w:rPr>
          <w:lang w:val="it-IT"/>
        </w:rPr>
        <w:t xml:space="preserve"> (117v) folio</w:t>
      </w:r>
      <w:r w:rsidR="00DD1415">
        <w:rPr>
          <w:lang w:val="it-IT"/>
        </w:rPr>
        <w:t>@</w:t>
      </w:r>
      <w:r w:rsidR="00DD1415" w:rsidRPr="00B779A9">
        <w:rPr>
          <w:lang w:val="it-IT"/>
        </w:rPr>
        <w:t>96.</w:t>
      </w:r>
      <w:r w:rsidR="00885488" w:rsidRPr="00B779A9">
        <w:rPr>
          <w:lang w:val="it-IT"/>
        </w:rPr>
        <w:t xml:space="preserve"> Nullum suffragium. </w:t>
      </w:r>
      <w:r w:rsidR="00954465" w:rsidRPr="00B779A9">
        <w:rPr>
          <w:lang w:val="it-IT"/>
        </w:rPr>
        <w:t xml:space="preserve">[BD] </w:t>
      </w:r>
      <w:r w:rsidR="005F6F99" w:rsidRPr="00794880">
        <w:rPr>
          <w:rStyle w:val="Incipit"/>
          <w:lang w:val="it-IT"/>
        </w:rPr>
        <w:t>Benedicamus</w:t>
      </w:r>
      <w:r w:rsidR="00885488" w:rsidRPr="00B779A9">
        <w:rPr>
          <w:lang w:val="it-IT"/>
        </w:rPr>
        <w:t xml:space="preserve"> </w:t>
      </w:r>
      <w:r w:rsidR="00954465" w:rsidRPr="00B779A9">
        <w:rPr>
          <w:lang w:val="it-IT"/>
        </w:rPr>
        <w:t>f</w:t>
      </w:r>
      <w:r w:rsidR="00885488" w:rsidRPr="00B779A9">
        <w:rPr>
          <w:lang w:val="it-IT"/>
        </w:rPr>
        <w:t>erialiter.</w:t>
      </w:r>
    </w:p>
    <w:p w:rsidR="00885488" w:rsidRPr="00B779A9" w:rsidRDefault="00885488" w:rsidP="00415109">
      <w:pPr>
        <w:rPr>
          <w:lang w:val="it-IT"/>
        </w:rPr>
      </w:pPr>
      <w:r w:rsidRPr="00B779A9">
        <w:rPr>
          <w:lang w:val="it-IT"/>
        </w:rPr>
        <w:t xml:space="preserve">Ab hinc usque ad </w:t>
      </w:r>
      <w:r w:rsidR="00BA4CFB" w:rsidRPr="00B779A9">
        <w:rPr>
          <w:lang w:val="it-IT"/>
        </w:rPr>
        <w:t>octava</w:t>
      </w:r>
      <w:r w:rsidRPr="00B779A9">
        <w:rPr>
          <w:lang w:val="it-IT"/>
        </w:rPr>
        <w:t xml:space="preserve">m </w:t>
      </w:r>
      <w:r w:rsidR="00BA4CFB" w:rsidRPr="00B779A9">
        <w:rPr>
          <w:lang w:val="it-IT"/>
        </w:rPr>
        <w:t>divi</w:t>
      </w:r>
      <w:r w:rsidR="00E15767">
        <w:rPr>
          <w:lang w:val="it-IT"/>
        </w:rPr>
        <w:t xml:space="preserve"> Stephani </w:t>
      </w:r>
      <w:r w:rsidR="00620248" w:rsidRPr="00B779A9">
        <w:rPr>
          <w:lang w:val="it-IT"/>
        </w:rPr>
        <w:t>prot</w:t>
      </w:r>
      <w:r w:rsidRPr="00B779A9">
        <w:rPr>
          <w:lang w:val="it-IT"/>
        </w:rPr>
        <w:t>omartyris cursum cum psalmis non dicimus.</w:t>
      </w:r>
    </w:p>
    <w:p w:rsidR="00885488" w:rsidRPr="00B779A9" w:rsidRDefault="00A27979" w:rsidP="00415109">
      <w:pPr>
        <w:rPr>
          <w:lang w:val="it-IT"/>
        </w:rPr>
      </w:pPr>
      <w:r w:rsidRPr="00736684">
        <w:rPr>
          <w:rStyle w:val="Time1"/>
          <w:lang w:val="it-IT"/>
        </w:rPr>
        <w:t>Ad completorium</w:t>
      </w:r>
      <w:r w:rsidR="00885488" w:rsidRPr="00B779A9">
        <w:rPr>
          <w:lang w:val="it-IT"/>
        </w:rPr>
        <w:t xml:space="preserve"> </w:t>
      </w:r>
      <w:r w:rsidR="00731051">
        <w:rPr>
          <w:lang w:val="it-IT"/>
        </w:rPr>
        <w:t xml:space="preserve">antiphona </w:t>
      </w:r>
      <w:r w:rsidR="00885488" w:rsidRPr="00B779A9">
        <w:rPr>
          <w:lang w:val="it-IT"/>
        </w:rPr>
        <w:t xml:space="preserve">super psalmos </w:t>
      </w:r>
      <w:r w:rsidR="00731051">
        <w:rPr>
          <w:lang w:val="it-IT"/>
        </w:rPr>
        <w:t>[</w:t>
      </w:r>
      <w:r w:rsidR="00885488" w:rsidRPr="00B779A9">
        <w:rPr>
          <w:lang w:val="it-IT"/>
        </w:rPr>
        <w:t>AN</w:t>
      </w:r>
      <w:r w:rsidR="00731051">
        <w:rPr>
          <w:lang w:val="it-IT"/>
        </w:rPr>
        <w:t>]</w:t>
      </w:r>
      <w:r w:rsidR="00885488" w:rsidRPr="00B779A9">
        <w:rPr>
          <w:lang w:val="it-IT"/>
        </w:rPr>
        <w:t xml:space="preserve"> </w:t>
      </w:r>
      <w:r w:rsidR="00104BE0" w:rsidRPr="00736684">
        <w:rPr>
          <w:rStyle w:val="Incipit"/>
          <w:lang w:val="it-IT"/>
        </w:rPr>
        <w:t>Miserere</w:t>
      </w:r>
      <w:r w:rsidR="00954465" w:rsidRPr="00736684">
        <w:rPr>
          <w:rStyle w:val="Incipit"/>
          <w:lang w:val="it-IT"/>
        </w:rPr>
        <w:t xml:space="preserve"> </w:t>
      </w:r>
      <w:r w:rsidR="00885488" w:rsidRPr="00736684">
        <w:rPr>
          <w:rStyle w:val="Incipit"/>
          <w:lang w:val="it-IT"/>
        </w:rPr>
        <w:t>mei domine</w:t>
      </w:r>
      <w:r w:rsidR="00885488" w:rsidRPr="00B779A9">
        <w:rPr>
          <w:lang w:val="it-IT"/>
        </w:rPr>
        <w:t xml:space="preserve">. HY </w:t>
      </w:r>
      <w:r w:rsidR="00885488" w:rsidRPr="00736684">
        <w:rPr>
          <w:rStyle w:val="Incipit"/>
          <w:lang w:val="it-IT"/>
        </w:rPr>
        <w:t>Veni redemptor gentium</w:t>
      </w:r>
      <w:r w:rsidR="00885488" w:rsidRPr="00B779A9">
        <w:rPr>
          <w:lang w:val="it-IT"/>
        </w:rPr>
        <w:t xml:space="preserve">. AD </w:t>
      </w:r>
      <w:r w:rsidR="00885488" w:rsidRPr="00736684">
        <w:rPr>
          <w:rStyle w:val="Incipit"/>
          <w:lang w:val="it-IT"/>
        </w:rPr>
        <w:t xml:space="preserve">Qui </w:t>
      </w:r>
      <w:r w:rsidR="00872B44" w:rsidRPr="00736684">
        <w:rPr>
          <w:rStyle w:val="Incipit"/>
          <w:lang w:val="it-IT"/>
        </w:rPr>
        <w:t>vent</w:t>
      </w:r>
      <w:r w:rsidR="00885488" w:rsidRPr="00736684">
        <w:rPr>
          <w:rStyle w:val="Incipit"/>
          <w:lang w:val="it-IT"/>
        </w:rPr>
        <w:t>urus est veniet</w:t>
      </w:r>
      <w:r w:rsidR="00885488" w:rsidRPr="005B472A">
        <w:rPr>
          <w:lang w:val="it-IT"/>
        </w:rPr>
        <w:t>.</w:t>
      </w:r>
    </w:p>
    <w:p w:rsidR="005A194A" w:rsidRDefault="00885488" w:rsidP="00415109">
      <w:pPr>
        <w:rPr>
          <w:lang w:val="it-IT"/>
        </w:rPr>
      </w:pPr>
      <w:r w:rsidRPr="00B779A9">
        <w:rPr>
          <w:lang w:val="it-IT"/>
        </w:rPr>
        <w:lastRenderedPageBreak/>
        <w:t xml:space="preserve">Si vigilia domini in dominicam </w:t>
      </w:r>
      <w:r w:rsidR="00C31823" w:rsidRPr="00B779A9">
        <w:rPr>
          <w:lang w:val="it-IT"/>
        </w:rPr>
        <w:t>evenerit</w:t>
      </w:r>
      <w:r w:rsidR="00731051">
        <w:rPr>
          <w:lang w:val="it-IT"/>
        </w:rPr>
        <w:t xml:space="preserve"> </w:t>
      </w:r>
      <w:r w:rsidR="00731051" w:rsidRPr="00731051">
        <w:rPr>
          <w:lang w:val="it-IT"/>
        </w:rPr>
        <w:t>|</w:t>
      </w:r>
      <w:r w:rsidR="00731051">
        <w:rPr>
          <w:lang w:val="it-IT"/>
        </w:rPr>
        <w:t>I::es folgen ca. 5 leere Zeilen</w:t>
      </w:r>
      <w:r w:rsidR="00731051" w:rsidRPr="00731051">
        <w:rPr>
          <w:lang w:val="it-IT"/>
        </w:rPr>
        <w:t>|</w:t>
      </w:r>
      <w:r w:rsidR="00116A20">
        <w:rPr>
          <w:lang w:val="it-IT"/>
        </w:rPr>
        <w:t>.</w:t>
      </w:r>
      <w:r w:rsidR="00BD2296">
        <w:rPr>
          <w:lang w:val="it-IT"/>
        </w:rPr>
        <w:t xml:space="preserve"> </w:t>
      </w:r>
      <w:r w:rsidRPr="00B779A9">
        <w:rPr>
          <w:lang w:val="it-IT"/>
        </w:rPr>
        <w:t xml:space="preserve">Si </w:t>
      </w:r>
      <w:r w:rsidR="00FA3B56" w:rsidRPr="00B779A9">
        <w:rPr>
          <w:lang w:val="it-IT"/>
        </w:rPr>
        <w:t>vero</w:t>
      </w:r>
      <w:r w:rsidRPr="00B779A9">
        <w:rPr>
          <w:lang w:val="it-IT"/>
        </w:rPr>
        <w:t xml:space="preserve"> in aliam quam</w:t>
      </w:r>
      <w:r w:rsidR="00603E0B" w:rsidRPr="00B779A9">
        <w:rPr>
          <w:lang w:val="it-IT"/>
        </w:rPr>
        <w:t>qumque</w:t>
      </w:r>
      <w:r w:rsidRPr="00B779A9">
        <w:rPr>
          <w:lang w:val="it-IT"/>
        </w:rPr>
        <w:t xml:space="preserve"> feriam occurrerit tunc erit</w:t>
      </w:r>
      <w:r w:rsidR="00F76ED9">
        <w:rPr>
          <w:lang w:val="it-IT"/>
        </w:rPr>
        <w:t xml:space="preserve"> </w:t>
      </w:r>
    </w:p>
    <w:p w:rsidR="00885488" w:rsidRPr="00184009" w:rsidRDefault="00731051" w:rsidP="00415109">
      <w:pPr>
        <w:rPr>
          <w:lang w:val="pt-PT"/>
        </w:rPr>
      </w:pPr>
      <w:r w:rsidRPr="00736684">
        <w:rPr>
          <w:rStyle w:val="Time1"/>
          <w:lang w:val="it-IT"/>
        </w:rPr>
        <w:t>a</w:t>
      </w:r>
      <w:r w:rsidR="00A27979" w:rsidRPr="00736684">
        <w:rPr>
          <w:rStyle w:val="Time1"/>
          <w:lang w:val="it-IT"/>
        </w:rPr>
        <w:t>d matutinum</w:t>
      </w:r>
      <w:r w:rsidR="00885488" w:rsidRPr="00736684">
        <w:rPr>
          <w:lang w:val="it-IT"/>
        </w:rPr>
        <w:t xml:space="preserve"> I</w:t>
      </w:r>
      <w:r w:rsidR="00954465" w:rsidRPr="00736684">
        <w:rPr>
          <w:lang w:val="it-IT"/>
        </w:rPr>
        <w:t>N</w:t>
      </w:r>
      <w:r w:rsidR="00885488" w:rsidRPr="00736684">
        <w:rPr>
          <w:lang w:val="it-IT"/>
        </w:rPr>
        <w:t xml:space="preserve">V </w:t>
      </w:r>
      <w:r w:rsidR="00885488" w:rsidRPr="00736684">
        <w:rPr>
          <w:rStyle w:val="Incipit"/>
          <w:lang w:val="it-IT"/>
        </w:rPr>
        <w:t>Hodie scietis</w:t>
      </w:r>
      <w:r w:rsidR="00885488" w:rsidRPr="00736684">
        <w:rPr>
          <w:lang w:val="it-IT"/>
        </w:rPr>
        <w:t xml:space="preserve">. </w:t>
      </w:r>
      <w:r w:rsidR="00885488" w:rsidRPr="00B779A9">
        <w:rPr>
          <w:lang w:val="pt-PT"/>
        </w:rPr>
        <w:t xml:space="preserve">HY </w:t>
      </w:r>
      <w:r w:rsidR="00885488" w:rsidRPr="00736684">
        <w:rPr>
          <w:rStyle w:val="Incipit"/>
          <w:lang w:val="pt-PT"/>
        </w:rPr>
        <w:t>Verbum</w:t>
      </w:r>
      <w:r w:rsidR="00964808" w:rsidRPr="00736684">
        <w:rPr>
          <w:rStyle w:val="Incipit"/>
          <w:lang w:val="pt-PT"/>
        </w:rPr>
        <w:t xml:space="preserve"> </w:t>
      </w:r>
      <w:r w:rsidR="00885488" w:rsidRPr="00736684">
        <w:rPr>
          <w:rStyle w:val="Incipit"/>
          <w:lang w:val="pt-PT"/>
        </w:rPr>
        <w:t>supernum</w:t>
      </w:r>
      <w:r w:rsidR="00885488" w:rsidRPr="00B779A9">
        <w:rPr>
          <w:lang w:val="pt-PT"/>
        </w:rPr>
        <w:t>.</w:t>
      </w:r>
      <w:r w:rsidR="00184009">
        <w:rPr>
          <w:lang w:val="pt-PT"/>
        </w:rPr>
        <w:t xml:space="preserve"> </w:t>
      </w:r>
      <w:r w:rsidR="00885488" w:rsidRPr="004518BD">
        <w:rPr>
          <w:lang w:val="pt-PT"/>
        </w:rPr>
        <w:t>N</w:t>
      </w:r>
      <w:r w:rsidR="0002567E" w:rsidRPr="004518BD">
        <w:rPr>
          <w:lang w:val="pt-PT"/>
        </w:rPr>
        <w:t>octurnus</w:t>
      </w:r>
      <w:r w:rsidR="00885488" w:rsidRPr="004518BD">
        <w:rPr>
          <w:lang w:val="pt-PT"/>
        </w:rPr>
        <w:t xml:space="preserve"> </w:t>
      </w:r>
      <w:r w:rsidR="00885488" w:rsidRPr="00B779A9">
        <w:rPr>
          <w:lang w:val="pt-PT"/>
        </w:rPr>
        <w:t xml:space="preserve">cum suis antiphonis dicatur. </w:t>
      </w:r>
      <w:r w:rsidRPr="005B472A">
        <w:rPr>
          <w:lang w:val="fr-FR"/>
        </w:rPr>
        <w:t xml:space="preserve">VS </w:t>
      </w:r>
      <w:r w:rsidR="0002567E" w:rsidRPr="005B472A">
        <w:rPr>
          <w:rStyle w:val="Incipit"/>
          <w:lang w:val="fr-FR"/>
        </w:rPr>
        <w:t>%D::</w:t>
      </w:r>
      <w:r w:rsidR="007D4025" w:rsidRPr="005B472A">
        <w:rPr>
          <w:rStyle w:val="Incipit"/>
          <w:lang w:val="fr-FR"/>
        </w:rPr>
        <w:t>Hodie</w:t>
      </w:r>
      <w:r w:rsidR="00D734F4" w:rsidRPr="005B472A">
        <w:rPr>
          <w:rStyle w:val="Incipit"/>
          <w:lang w:val="fr-FR"/>
        </w:rPr>
        <w:t xml:space="preserve"> </w:t>
      </w:r>
      <w:r w:rsidR="007D4025" w:rsidRPr="005B472A">
        <w:rPr>
          <w:rStyle w:val="Incipit"/>
          <w:lang w:val="fr-FR"/>
        </w:rPr>
        <w:t>scietis</w:t>
      </w:r>
      <w:r w:rsidR="00D734F4" w:rsidRPr="005B472A">
        <w:rPr>
          <w:rStyle w:val="Incipit"/>
          <w:lang w:val="fr-FR"/>
        </w:rPr>
        <w:t xml:space="preserve"> </w:t>
      </w:r>
      <w:r w:rsidR="007D4025" w:rsidRPr="005B472A">
        <w:rPr>
          <w:rStyle w:val="Incipit"/>
          <w:lang w:val="fr-FR"/>
        </w:rPr>
        <w:t>quia</w:t>
      </w:r>
      <w:r w:rsidR="00D734F4" w:rsidRPr="005B472A">
        <w:rPr>
          <w:rStyle w:val="Incipit"/>
          <w:lang w:val="fr-FR"/>
        </w:rPr>
        <w:t xml:space="preserve"> </w:t>
      </w:r>
      <w:r w:rsidR="007D4025" w:rsidRPr="005B472A">
        <w:rPr>
          <w:rStyle w:val="Incipit"/>
          <w:lang w:val="fr-FR"/>
        </w:rPr>
        <w:t>veniet</w:t>
      </w:r>
      <w:r w:rsidR="00D734F4" w:rsidRPr="005B472A">
        <w:rPr>
          <w:rStyle w:val="Incipit"/>
          <w:lang w:val="fr-FR"/>
        </w:rPr>
        <w:t xml:space="preserve"> </w:t>
      </w:r>
      <w:r w:rsidR="007D4025" w:rsidRPr="005B472A">
        <w:rPr>
          <w:rStyle w:val="Incipit"/>
          <w:lang w:val="fr-FR"/>
        </w:rPr>
        <w:t>dominus.</w:t>
      </w:r>
      <w:r w:rsidR="00D734F4" w:rsidRPr="005B472A">
        <w:rPr>
          <w:rStyle w:val="Incipit"/>
          <w:lang w:val="fr-FR"/>
        </w:rPr>
        <w:t xml:space="preserve"> </w:t>
      </w:r>
      <w:r w:rsidR="007D4025" w:rsidRPr="005B472A">
        <w:rPr>
          <w:rStyle w:val="Incipit"/>
          <w:lang w:val="fr-FR"/>
        </w:rPr>
        <w:t>Et</w:t>
      </w:r>
      <w:r w:rsidR="00D734F4" w:rsidRPr="005B472A">
        <w:rPr>
          <w:rStyle w:val="Incipit"/>
          <w:lang w:val="fr-FR"/>
        </w:rPr>
        <w:t xml:space="preserve"> </w:t>
      </w:r>
      <w:r w:rsidR="007D4025" w:rsidRPr="005B472A">
        <w:rPr>
          <w:rStyle w:val="Incipit"/>
          <w:lang w:val="fr-FR"/>
        </w:rPr>
        <w:t>mane</w:t>
      </w:r>
      <w:r w:rsidR="00D734F4" w:rsidRPr="005B472A">
        <w:rPr>
          <w:rStyle w:val="Incipit"/>
          <w:lang w:val="fr-FR"/>
        </w:rPr>
        <w:t xml:space="preserve"> </w:t>
      </w:r>
      <w:r w:rsidR="007D4025" w:rsidRPr="005B472A">
        <w:rPr>
          <w:rStyle w:val="Incipit"/>
          <w:lang w:val="fr-FR"/>
        </w:rPr>
        <w:t>videbitis</w:t>
      </w:r>
      <w:r w:rsidR="00D734F4" w:rsidRPr="005B472A">
        <w:rPr>
          <w:rStyle w:val="Incipit"/>
          <w:lang w:val="fr-FR"/>
        </w:rPr>
        <w:t xml:space="preserve"> </w:t>
      </w:r>
      <w:r w:rsidR="007D4025" w:rsidRPr="005B472A">
        <w:rPr>
          <w:rStyle w:val="Incipit"/>
          <w:lang w:val="fr-FR"/>
        </w:rPr>
        <w:t>gloriam</w:t>
      </w:r>
      <w:r w:rsidR="00D734F4" w:rsidRPr="005B472A">
        <w:rPr>
          <w:rStyle w:val="Incipit"/>
          <w:lang w:val="fr-FR"/>
        </w:rPr>
        <w:t xml:space="preserve"> </w:t>
      </w:r>
      <w:r w:rsidR="007D4025" w:rsidRPr="005B472A">
        <w:rPr>
          <w:rStyle w:val="Incipit"/>
          <w:lang w:val="fr-FR"/>
        </w:rPr>
        <w:t>eius</w:t>
      </w:r>
      <w:r w:rsidR="0002567E" w:rsidRPr="005B472A">
        <w:rPr>
          <w:rStyle w:val="Incipit"/>
          <w:lang w:val="fr-FR"/>
        </w:rPr>
        <w:t>%</w:t>
      </w:r>
      <w:r w:rsidR="007D521F" w:rsidRPr="005B472A">
        <w:rPr>
          <w:lang w:val="fr-FR"/>
        </w:rPr>
        <w:t xml:space="preserve">. </w:t>
      </w:r>
      <w:r w:rsidR="00184009" w:rsidRPr="004518BD">
        <w:rPr>
          <w:lang w:val="pt-PT"/>
        </w:rPr>
        <w:t xml:space="preserve">[VS] </w:t>
      </w:r>
      <w:r w:rsidR="007D4025" w:rsidRPr="004518BD">
        <w:rPr>
          <w:rStyle w:val="Incipit"/>
          <w:lang w:val="pt-PT"/>
        </w:rPr>
        <w:t>$E::</w:t>
      </w:r>
      <w:r w:rsidR="00885488" w:rsidRPr="004518BD">
        <w:rPr>
          <w:rStyle w:val="Incipit"/>
          <w:lang w:val="pt-PT"/>
        </w:rPr>
        <w:t>Constantes estote</w:t>
      </w:r>
      <w:r w:rsidR="007D4025" w:rsidRPr="004518BD">
        <w:rPr>
          <w:rStyle w:val="Incipit"/>
          <w:lang w:val="pt-PT"/>
        </w:rPr>
        <w:t>$</w:t>
      </w:r>
      <w:r w:rsidR="00465E69" w:rsidRPr="004518BD">
        <w:rPr>
          <w:lang w:val="pt-PT"/>
        </w:rPr>
        <w:t>.</w:t>
      </w:r>
      <w:r w:rsidR="00885488" w:rsidRPr="004518BD">
        <w:rPr>
          <w:lang w:val="pt-PT"/>
        </w:rPr>
        <w:t xml:space="preserve"> EV </w:t>
      </w:r>
      <w:r w:rsidR="00885488" w:rsidRPr="004518BD">
        <w:rPr>
          <w:rStyle w:val="Incipit"/>
          <w:lang w:val="pt-PT"/>
        </w:rPr>
        <w:t>Cum esset desponsata mater Iesu</w:t>
      </w:r>
      <w:r w:rsidR="00885488" w:rsidRPr="004518BD">
        <w:rPr>
          <w:lang w:val="pt-PT"/>
        </w:rPr>
        <w:t xml:space="preserve">. RP </w:t>
      </w:r>
      <w:r w:rsidR="00885488" w:rsidRPr="004518BD">
        <w:rPr>
          <w:rStyle w:val="Incipit"/>
          <w:lang w:val="pt-PT"/>
        </w:rPr>
        <w:t>Sanctificamini (118r) hodie</w:t>
      </w:r>
      <w:r w:rsidR="00885488" w:rsidRPr="004518BD">
        <w:rPr>
          <w:lang w:val="pt-PT"/>
        </w:rPr>
        <w:t xml:space="preserve">. </w:t>
      </w:r>
      <w:r w:rsidR="00BA24A1" w:rsidRPr="004518BD">
        <w:rPr>
          <w:lang w:val="pt-PT"/>
        </w:rPr>
        <w:t>[</w:t>
      </w:r>
      <w:r w:rsidR="00885488" w:rsidRPr="004518BD">
        <w:rPr>
          <w:lang w:val="pt-PT"/>
        </w:rPr>
        <w:t>RP</w:t>
      </w:r>
      <w:r w:rsidR="00BA24A1" w:rsidRPr="004518BD">
        <w:rPr>
          <w:lang w:val="pt-PT"/>
        </w:rPr>
        <w:t>]</w:t>
      </w:r>
      <w:r w:rsidR="00885488" w:rsidRPr="004518BD">
        <w:rPr>
          <w:lang w:val="pt-PT"/>
        </w:rPr>
        <w:t xml:space="preserve"> </w:t>
      </w:r>
      <w:r w:rsidR="00885488" w:rsidRPr="004518BD">
        <w:rPr>
          <w:rStyle w:val="Incipit"/>
          <w:lang w:val="pt-PT"/>
        </w:rPr>
        <w:t>Constantes estote</w:t>
      </w:r>
      <w:r w:rsidR="00885488" w:rsidRPr="004518BD">
        <w:rPr>
          <w:lang w:val="pt-PT"/>
        </w:rPr>
        <w:t xml:space="preserve">. </w:t>
      </w:r>
      <w:r w:rsidR="00BA24A1" w:rsidRPr="004518BD">
        <w:rPr>
          <w:lang w:val="pt-PT"/>
        </w:rPr>
        <w:t>[</w:t>
      </w:r>
      <w:r w:rsidR="00885488" w:rsidRPr="004518BD">
        <w:rPr>
          <w:lang w:val="pt-PT"/>
        </w:rPr>
        <w:t>RP</w:t>
      </w:r>
      <w:r w:rsidR="00BA24A1" w:rsidRPr="004518BD">
        <w:rPr>
          <w:lang w:val="pt-PT"/>
        </w:rPr>
        <w:t>]</w:t>
      </w:r>
      <w:r w:rsidR="00885488" w:rsidRPr="004518BD">
        <w:rPr>
          <w:lang w:val="pt-PT"/>
        </w:rPr>
        <w:t xml:space="preserve"> </w:t>
      </w:r>
      <w:r w:rsidR="00885488" w:rsidRPr="004518BD">
        <w:rPr>
          <w:rStyle w:val="Incipit"/>
          <w:lang w:val="pt-PT"/>
        </w:rPr>
        <w:t>Sanctificamini filii Israel</w:t>
      </w:r>
      <w:r w:rsidR="00885488" w:rsidRPr="004518BD">
        <w:rPr>
          <w:lang w:val="pt-PT"/>
        </w:rPr>
        <w:t>.</w:t>
      </w:r>
    </w:p>
    <w:p w:rsidR="006E7F62" w:rsidRDefault="0002567E" w:rsidP="00415109">
      <w:pPr>
        <w:rPr>
          <w:lang w:val="pt-PT"/>
        </w:rPr>
      </w:pPr>
      <w:r w:rsidRPr="00185B52">
        <w:rPr>
          <w:rStyle w:val="Time1"/>
          <w:lang w:val="pt-PT"/>
        </w:rPr>
        <w:t>Ad laudes</w:t>
      </w:r>
      <w:r w:rsidR="00885488" w:rsidRPr="00185B52">
        <w:rPr>
          <w:lang w:val="pt-PT"/>
        </w:rPr>
        <w:t xml:space="preserve"> AN </w:t>
      </w:r>
      <w:r w:rsidR="00885488" w:rsidRPr="00185B52">
        <w:rPr>
          <w:rStyle w:val="Incipit"/>
          <w:lang w:val="pt-PT"/>
        </w:rPr>
        <w:t>Iudea</w:t>
      </w:r>
      <w:r w:rsidR="005A362F" w:rsidRPr="00185B52">
        <w:rPr>
          <w:i/>
          <w:lang w:val="pt-PT"/>
        </w:rPr>
        <w:t xml:space="preserve"> </w:t>
      </w:r>
      <w:r w:rsidR="00885488" w:rsidRPr="00185B52">
        <w:rPr>
          <w:rStyle w:val="Incipit"/>
          <w:lang w:val="pt-PT"/>
        </w:rPr>
        <w:t>et</w:t>
      </w:r>
      <w:r w:rsidR="005A362F" w:rsidRPr="00185B52">
        <w:rPr>
          <w:i/>
          <w:lang w:val="pt-PT"/>
        </w:rPr>
        <w:t xml:space="preserve"> </w:t>
      </w:r>
      <w:r w:rsidR="00885488" w:rsidRPr="00185B52">
        <w:rPr>
          <w:rStyle w:val="Incipit"/>
          <w:lang w:val="pt-PT"/>
        </w:rPr>
        <w:t>Hierusalem</w:t>
      </w:r>
      <w:r w:rsidR="00954465" w:rsidRPr="00185B52">
        <w:rPr>
          <w:lang w:val="pt-PT"/>
        </w:rPr>
        <w:t xml:space="preserve">. </w:t>
      </w:r>
      <w:r w:rsidR="00731051" w:rsidRPr="00185B52">
        <w:rPr>
          <w:lang w:val="pt-PT"/>
        </w:rPr>
        <w:t xml:space="preserve">Psalmi </w:t>
      </w:r>
      <w:r w:rsidR="00184009" w:rsidRPr="00185B52">
        <w:rPr>
          <w:lang w:val="pt-PT"/>
        </w:rPr>
        <w:t xml:space="preserve">[PS] </w:t>
      </w:r>
      <w:r w:rsidRPr="00185B52">
        <w:rPr>
          <w:rStyle w:val="Incipit"/>
          <w:lang w:val="pt-PT"/>
        </w:rPr>
        <w:t>%D::</w:t>
      </w:r>
      <w:r w:rsidR="00951166" w:rsidRPr="00185B52">
        <w:rPr>
          <w:rStyle w:val="Incipit"/>
          <w:lang w:val="pt-PT"/>
        </w:rPr>
        <w:t>Miserere</w:t>
      </w:r>
      <w:r w:rsidRPr="00185B52">
        <w:rPr>
          <w:rStyle w:val="Incipit"/>
          <w:lang w:val="pt-PT"/>
        </w:rPr>
        <w:t>%</w:t>
      </w:r>
      <w:r w:rsidR="00794880" w:rsidRPr="00185B52">
        <w:rPr>
          <w:lang w:val="pt-PT"/>
        </w:rPr>
        <w:t xml:space="preserve"> </w:t>
      </w:r>
      <w:r w:rsidR="00954465" w:rsidRPr="00185B52">
        <w:rPr>
          <w:lang w:val="pt-PT"/>
        </w:rPr>
        <w:t>f</w:t>
      </w:r>
      <w:r w:rsidR="00731051" w:rsidRPr="00185B52">
        <w:rPr>
          <w:lang w:val="pt-PT"/>
        </w:rPr>
        <w:t>eriales</w:t>
      </w:r>
      <w:r w:rsidR="00885488" w:rsidRPr="00185B52">
        <w:rPr>
          <w:lang w:val="pt-PT"/>
        </w:rPr>
        <w:t xml:space="preserve"> </w:t>
      </w:r>
      <w:r w:rsidR="00BA24A1" w:rsidRPr="00185B52">
        <w:rPr>
          <w:lang w:val="pt-PT"/>
        </w:rPr>
        <w:t>[</w:t>
      </w:r>
      <w:r w:rsidR="00885488" w:rsidRPr="00185B52">
        <w:rPr>
          <w:lang w:val="pt-PT"/>
        </w:rPr>
        <w:t>PS</w:t>
      </w:r>
      <w:r w:rsidR="00BA24A1" w:rsidRPr="00185B52">
        <w:rPr>
          <w:lang w:val="pt-PT"/>
        </w:rPr>
        <w:t>]</w:t>
      </w:r>
      <w:r w:rsidR="00885488" w:rsidRPr="00185B52">
        <w:rPr>
          <w:lang w:val="pt-PT"/>
        </w:rPr>
        <w:t xml:space="preserve"> </w:t>
      </w:r>
      <w:r w:rsidR="00104BE0" w:rsidRPr="00185B52">
        <w:rPr>
          <w:rStyle w:val="Incipit"/>
          <w:lang w:val="pt-PT"/>
        </w:rPr>
        <w:t>Miserere</w:t>
      </w:r>
      <w:r w:rsidR="00885488" w:rsidRPr="00185B52">
        <w:rPr>
          <w:lang w:val="pt-PT"/>
        </w:rPr>
        <w:t xml:space="preserve">. AN </w:t>
      </w:r>
      <w:r w:rsidR="00885488" w:rsidRPr="00185B52">
        <w:rPr>
          <w:rStyle w:val="Incipit"/>
          <w:lang w:val="pt-PT"/>
        </w:rPr>
        <w:t>Hodie</w:t>
      </w:r>
      <w:r w:rsidR="005A362F" w:rsidRPr="00185B52">
        <w:rPr>
          <w:i/>
          <w:lang w:val="pt-PT"/>
        </w:rPr>
        <w:t xml:space="preserve"> </w:t>
      </w:r>
      <w:r w:rsidR="00885488" w:rsidRPr="00185B52">
        <w:rPr>
          <w:rStyle w:val="Incipit"/>
          <w:lang w:val="pt-PT"/>
        </w:rPr>
        <w:t>scietis</w:t>
      </w:r>
      <w:r w:rsidR="00794880" w:rsidRPr="00185B52">
        <w:rPr>
          <w:lang w:val="pt-PT"/>
        </w:rPr>
        <w:t xml:space="preserve">. </w:t>
      </w:r>
      <w:r w:rsidR="00BA24A1" w:rsidRPr="00185B52">
        <w:rPr>
          <w:lang w:val="pt-PT"/>
        </w:rPr>
        <w:t>[</w:t>
      </w:r>
      <w:r w:rsidR="00885488" w:rsidRPr="00185B52">
        <w:rPr>
          <w:lang w:val="pt-PT"/>
        </w:rPr>
        <w:t>AN</w:t>
      </w:r>
      <w:r w:rsidR="00BA24A1" w:rsidRPr="00185B52">
        <w:rPr>
          <w:lang w:val="pt-PT"/>
        </w:rPr>
        <w:t>]</w:t>
      </w:r>
      <w:r w:rsidR="00885488" w:rsidRPr="00185B52">
        <w:rPr>
          <w:lang w:val="pt-PT"/>
        </w:rPr>
        <w:t xml:space="preserve"> </w:t>
      </w:r>
      <w:r w:rsidR="00885488" w:rsidRPr="00185B52">
        <w:rPr>
          <w:rStyle w:val="Incipit"/>
          <w:lang w:val="pt-PT"/>
        </w:rPr>
        <w:t>Crastina</w:t>
      </w:r>
      <w:r w:rsidR="005A362F" w:rsidRPr="00185B52">
        <w:rPr>
          <w:i/>
          <w:lang w:val="pt-PT"/>
        </w:rPr>
        <w:t xml:space="preserve"> </w:t>
      </w:r>
      <w:r w:rsidR="00885488" w:rsidRPr="00185B52">
        <w:rPr>
          <w:rStyle w:val="Incipit"/>
          <w:lang w:val="pt-PT"/>
        </w:rPr>
        <w:t>die</w:t>
      </w:r>
      <w:r w:rsidR="00967064" w:rsidRPr="00185B52">
        <w:rPr>
          <w:lang w:val="pt-PT"/>
        </w:rPr>
        <w:t xml:space="preserve">. </w:t>
      </w:r>
      <w:r w:rsidR="00885488" w:rsidRPr="00185B52">
        <w:rPr>
          <w:lang w:val="pt-PT"/>
        </w:rPr>
        <w:t>In quam</w:t>
      </w:r>
      <w:r w:rsidR="00AB7195" w:rsidRPr="00185B52">
        <w:rPr>
          <w:lang w:val="pt-PT"/>
        </w:rPr>
        <w:t>cumque</w:t>
      </w:r>
      <w:r w:rsidR="00885488" w:rsidRPr="00185B52">
        <w:rPr>
          <w:lang w:val="pt-PT"/>
        </w:rPr>
        <w:t xml:space="preserve"> feriam vigilia nati</w:t>
      </w:r>
      <w:r w:rsidR="00D66EA2" w:rsidRPr="00185B52">
        <w:rPr>
          <w:lang w:val="pt-PT"/>
        </w:rPr>
        <w:t>vita</w:t>
      </w:r>
      <w:r w:rsidR="00885488" w:rsidRPr="00185B52">
        <w:rPr>
          <w:lang w:val="pt-PT"/>
        </w:rPr>
        <w:t xml:space="preserve">tis domini </w:t>
      </w:r>
      <w:r w:rsidR="00C31823" w:rsidRPr="00185B52">
        <w:rPr>
          <w:lang w:val="pt-PT"/>
        </w:rPr>
        <w:t>evenerit</w:t>
      </w:r>
      <w:r w:rsidR="00885488" w:rsidRPr="00185B52">
        <w:rPr>
          <w:lang w:val="pt-PT"/>
        </w:rPr>
        <w:t xml:space="preserve"> antiphona congrua eiusdem feriae super canticum de supra dictis f</w:t>
      </w:r>
      <w:r w:rsidR="006177D5" w:rsidRPr="00185B52">
        <w:rPr>
          <w:lang w:val="pt-PT"/>
        </w:rPr>
        <w:t>erialibus dicatur. Verbi gratia:</w:t>
      </w:r>
      <w:r w:rsidR="00885488" w:rsidRPr="00185B52">
        <w:rPr>
          <w:lang w:val="pt-PT"/>
        </w:rPr>
        <w:t xml:space="preserve"> Si dominica fuerit dicatur haec A</w:t>
      </w:r>
      <w:r w:rsidR="00967064" w:rsidRPr="00185B52">
        <w:rPr>
          <w:lang w:val="pt-PT"/>
        </w:rPr>
        <w:t>N</w:t>
      </w:r>
      <w:r w:rsidR="00885488" w:rsidRPr="00185B52">
        <w:rPr>
          <w:lang w:val="pt-PT"/>
        </w:rPr>
        <w:t xml:space="preserve"> </w:t>
      </w:r>
      <w:r w:rsidR="00885488" w:rsidRPr="00185B52">
        <w:rPr>
          <w:rStyle w:val="Incipit"/>
          <w:lang w:val="pt-PT"/>
        </w:rPr>
        <w:t>Dominus</w:t>
      </w:r>
      <w:r w:rsidR="005A362F" w:rsidRPr="00185B52">
        <w:rPr>
          <w:i/>
          <w:lang w:val="pt-PT"/>
        </w:rPr>
        <w:t xml:space="preserve"> </w:t>
      </w:r>
      <w:r w:rsidR="00885488" w:rsidRPr="00185B52">
        <w:rPr>
          <w:rStyle w:val="Incipit"/>
          <w:lang w:val="pt-PT"/>
        </w:rPr>
        <w:t>veniet</w:t>
      </w:r>
      <w:r w:rsidR="00885488" w:rsidRPr="00185B52">
        <w:rPr>
          <w:lang w:val="pt-PT"/>
        </w:rPr>
        <w:t>. Si feria secunda A</w:t>
      </w:r>
      <w:r w:rsidR="00967064" w:rsidRPr="00185B52">
        <w:rPr>
          <w:lang w:val="pt-PT"/>
        </w:rPr>
        <w:t>N</w:t>
      </w:r>
      <w:r w:rsidR="00885488" w:rsidRPr="00185B52">
        <w:rPr>
          <w:lang w:val="pt-PT"/>
        </w:rPr>
        <w:t xml:space="preserve"> </w:t>
      </w:r>
      <w:r w:rsidR="00885488" w:rsidRPr="00185B52">
        <w:rPr>
          <w:rStyle w:val="Incipit"/>
          <w:lang w:val="pt-PT"/>
        </w:rPr>
        <w:t>Haurietis</w:t>
      </w:r>
      <w:r w:rsidR="005A362F" w:rsidRPr="00185B52">
        <w:rPr>
          <w:i/>
          <w:lang w:val="pt-PT"/>
        </w:rPr>
        <w:t xml:space="preserve"> </w:t>
      </w:r>
      <w:r w:rsidR="00885488" w:rsidRPr="00185B52">
        <w:rPr>
          <w:rStyle w:val="Incipit"/>
          <w:lang w:val="pt-PT"/>
        </w:rPr>
        <w:t>aquas</w:t>
      </w:r>
      <w:r w:rsidR="00885488" w:rsidRPr="00185B52">
        <w:rPr>
          <w:lang w:val="pt-PT"/>
        </w:rPr>
        <w:t xml:space="preserve"> cum cantico </w:t>
      </w:r>
      <w:r w:rsidR="00BA24A1" w:rsidRPr="00185B52">
        <w:rPr>
          <w:lang w:val="pt-PT"/>
        </w:rPr>
        <w:t>[</w:t>
      </w:r>
      <w:r w:rsidR="00885488" w:rsidRPr="00185B52">
        <w:rPr>
          <w:lang w:val="pt-PT"/>
        </w:rPr>
        <w:t>PS</w:t>
      </w:r>
      <w:r w:rsidR="00BA24A1" w:rsidRPr="00185B52">
        <w:rPr>
          <w:lang w:val="pt-PT"/>
        </w:rPr>
        <w:t>]</w:t>
      </w:r>
      <w:r w:rsidR="00885488" w:rsidRPr="00185B52">
        <w:rPr>
          <w:lang w:val="pt-PT"/>
        </w:rPr>
        <w:t xml:space="preserve"> </w:t>
      </w:r>
      <w:r w:rsidR="00885488" w:rsidRPr="00185B52">
        <w:rPr>
          <w:rStyle w:val="Incipit"/>
          <w:lang w:val="pt-PT"/>
        </w:rPr>
        <w:t>Confitebor</w:t>
      </w:r>
      <w:r w:rsidR="00967064" w:rsidRPr="00185B52">
        <w:rPr>
          <w:lang w:val="pt-PT"/>
        </w:rPr>
        <w:t>. I</w:t>
      </w:r>
      <w:r w:rsidR="00885488" w:rsidRPr="00185B52">
        <w:rPr>
          <w:lang w:val="pt-PT"/>
        </w:rPr>
        <w:t xml:space="preserve">ta de aliis psalmis eiusdem feriae </w:t>
      </w:r>
      <w:r w:rsidR="00967064" w:rsidRPr="00185B52">
        <w:rPr>
          <w:lang w:val="pt-PT"/>
        </w:rPr>
        <w:t>$E::</w:t>
      </w:r>
      <w:r w:rsidR="00885488" w:rsidRPr="00185B52">
        <w:rPr>
          <w:lang w:val="pt-PT"/>
        </w:rPr>
        <w:t>semper</w:t>
      </w:r>
      <w:r w:rsidR="00967064" w:rsidRPr="00185B52">
        <w:rPr>
          <w:lang w:val="pt-PT"/>
        </w:rPr>
        <w:t>$</w:t>
      </w:r>
      <w:r w:rsidR="00885488" w:rsidRPr="00185B52">
        <w:rPr>
          <w:lang w:val="pt-PT"/>
        </w:rPr>
        <w:t xml:space="preserve"> sentiendum est sine tamen antiphonis. Si feria tertia AN </w:t>
      </w:r>
      <w:r w:rsidR="00885488" w:rsidRPr="00185B52">
        <w:rPr>
          <w:rStyle w:val="Incipit"/>
          <w:lang w:val="pt-PT"/>
        </w:rPr>
        <w:t>Da</w:t>
      </w:r>
      <w:r w:rsidR="005A362F" w:rsidRPr="00185B52">
        <w:rPr>
          <w:i/>
          <w:lang w:val="pt-PT"/>
        </w:rPr>
        <w:t xml:space="preserve"> </w:t>
      </w:r>
      <w:r w:rsidR="00885488" w:rsidRPr="00185B52">
        <w:rPr>
          <w:rStyle w:val="Incipit"/>
          <w:lang w:val="pt-PT"/>
        </w:rPr>
        <w:t>mercedem</w:t>
      </w:r>
      <w:r w:rsidR="00885488" w:rsidRPr="00185B52">
        <w:rPr>
          <w:lang w:val="pt-PT"/>
        </w:rPr>
        <w:t xml:space="preserve"> cum cantico </w:t>
      </w:r>
      <w:r w:rsidR="00BA24A1" w:rsidRPr="00185B52">
        <w:rPr>
          <w:lang w:val="pt-PT"/>
        </w:rPr>
        <w:t>[</w:t>
      </w:r>
      <w:r w:rsidR="00885488" w:rsidRPr="00185B52">
        <w:rPr>
          <w:lang w:val="pt-PT"/>
        </w:rPr>
        <w:t>PS</w:t>
      </w:r>
      <w:r w:rsidR="00BA24A1" w:rsidRPr="00185B52">
        <w:rPr>
          <w:lang w:val="pt-PT"/>
        </w:rPr>
        <w:t>]</w:t>
      </w:r>
      <w:r w:rsidR="00885488" w:rsidRPr="00185B52">
        <w:rPr>
          <w:lang w:val="pt-PT"/>
        </w:rPr>
        <w:t xml:space="preserve"> </w:t>
      </w:r>
      <w:r w:rsidR="00885488" w:rsidRPr="00185B52">
        <w:rPr>
          <w:rStyle w:val="Incipit"/>
          <w:lang w:val="pt-PT"/>
        </w:rPr>
        <w:t>Ego</w:t>
      </w:r>
      <w:r w:rsidR="005A362F" w:rsidRPr="00185B52">
        <w:rPr>
          <w:i/>
          <w:lang w:val="pt-PT"/>
        </w:rPr>
        <w:t xml:space="preserve"> </w:t>
      </w:r>
      <w:r w:rsidR="00885488" w:rsidRPr="00185B52">
        <w:rPr>
          <w:rStyle w:val="Incipit"/>
          <w:lang w:val="pt-PT"/>
        </w:rPr>
        <w:t>dixi</w:t>
      </w:r>
      <w:r w:rsidR="005A362F" w:rsidRPr="00185B52">
        <w:rPr>
          <w:i/>
          <w:lang w:val="pt-PT"/>
        </w:rPr>
        <w:t xml:space="preserve"> </w:t>
      </w:r>
      <w:r w:rsidR="00885488" w:rsidRPr="00185B52">
        <w:rPr>
          <w:rStyle w:val="Incipit"/>
          <w:lang w:val="pt-PT"/>
        </w:rPr>
        <w:t>in</w:t>
      </w:r>
      <w:r w:rsidR="005A362F" w:rsidRPr="00185B52">
        <w:rPr>
          <w:i/>
          <w:lang w:val="pt-PT"/>
        </w:rPr>
        <w:t xml:space="preserve"> </w:t>
      </w:r>
      <w:r w:rsidR="00885488" w:rsidRPr="00185B52">
        <w:rPr>
          <w:rStyle w:val="Incipit"/>
          <w:lang w:val="pt-PT"/>
        </w:rPr>
        <w:t>dimidio</w:t>
      </w:r>
      <w:r w:rsidR="00885488" w:rsidRPr="00185B52">
        <w:rPr>
          <w:lang w:val="pt-PT"/>
        </w:rPr>
        <w:t xml:space="preserve">. Si feria quarta AN </w:t>
      </w:r>
      <w:r w:rsidR="00885488" w:rsidRPr="00185B52">
        <w:rPr>
          <w:rStyle w:val="Incipit"/>
          <w:lang w:val="pt-PT"/>
        </w:rPr>
        <w:t>Ecce</w:t>
      </w:r>
      <w:r w:rsidR="005A362F" w:rsidRPr="00185B52">
        <w:rPr>
          <w:i/>
          <w:lang w:val="pt-PT"/>
        </w:rPr>
        <w:t xml:space="preserve"> </w:t>
      </w:r>
      <w:r w:rsidR="00885488" w:rsidRPr="00185B52">
        <w:rPr>
          <w:rStyle w:val="Incipit"/>
          <w:lang w:val="pt-PT"/>
        </w:rPr>
        <w:t>veniet</w:t>
      </w:r>
      <w:r w:rsidR="005A362F" w:rsidRPr="00185B52">
        <w:rPr>
          <w:i/>
          <w:lang w:val="pt-PT"/>
        </w:rPr>
        <w:t xml:space="preserve"> </w:t>
      </w:r>
      <w:r w:rsidR="00885488" w:rsidRPr="00185B52">
        <w:rPr>
          <w:rStyle w:val="Incipit"/>
          <w:lang w:val="pt-PT"/>
        </w:rPr>
        <w:t>dominus</w:t>
      </w:r>
      <w:r w:rsidR="00885488" w:rsidRPr="00185B52">
        <w:rPr>
          <w:lang w:val="pt-PT"/>
        </w:rPr>
        <w:t xml:space="preserve"> cum cantico </w:t>
      </w:r>
      <w:r w:rsidR="00BA24A1" w:rsidRPr="00185B52">
        <w:rPr>
          <w:lang w:val="pt-PT"/>
        </w:rPr>
        <w:t>[</w:t>
      </w:r>
      <w:r w:rsidR="00885488" w:rsidRPr="00185B52">
        <w:rPr>
          <w:lang w:val="pt-PT"/>
        </w:rPr>
        <w:t>PS</w:t>
      </w:r>
      <w:r w:rsidR="00BA24A1" w:rsidRPr="00185B52">
        <w:rPr>
          <w:lang w:val="pt-PT"/>
        </w:rPr>
        <w:t>]</w:t>
      </w:r>
      <w:r w:rsidR="00885488" w:rsidRPr="00185B52">
        <w:rPr>
          <w:lang w:val="pt-PT"/>
        </w:rPr>
        <w:t xml:space="preserve"> </w:t>
      </w:r>
      <w:r w:rsidR="00885488" w:rsidRPr="00185B52">
        <w:rPr>
          <w:rStyle w:val="Incipit"/>
          <w:lang w:val="pt-PT"/>
        </w:rPr>
        <w:t>Exultavit</w:t>
      </w:r>
      <w:r w:rsidR="00885488" w:rsidRPr="00185B52">
        <w:rPr>
          <w:lang w:val="pt-PT"/>
        </w:rPr>
        <w:t xml:space="preserve">. Si feria quinta AN </w:t>
      </w:r>
      <w:r w:rsidR="00885488" w:rsidRPr="00185B52">
        <w:rPr>
          <w:rStyle w:val="Incipit"/>
          <w:lang w:val="pt-PT"/>
        </w:rPr>
        <w:t>Ecce</w:t>
      </w:r>
      <w:r w:rsidR="005A362F" w:rsidRPr="00185B52">
        <w:rPr>
          <w:i/>
          <w:lang w:val="pt-PT"/>
        </w:rPr>
        <w:t xml:space="preserve"> </w:t>
      </w:r>
      <w:r w:rsidR="00885488" w:rsidRPr="00185B52">
        <w:rPr>
          <w:rStyle w:val="Incipit"/>
          <w:lang w:val="pt-PT"/>
        </w:rPr>
        <w:t>deus</w:t>
      </w:r>
      <w:r w:rsidR="005A362F" w:rsidRPr="00185B52">
        <w:rPr>
          <w:i/>
          <w:lang w:val="pt-PT"/>
        </w:rPr>
        <w:t xml:space="preserve"> </w:t>
      </w:r>
      <w:r w:rsidR="00BD5591" w:rsidRPr="00185B52">
        <w:rPr>
          <w:rStyle w:val="Incipit"/>
          <w:lang w:val="pt-PT"/>
        </w:rPr>
        <w:t>|</w:t>
      </w:r>
      <w:r w:rsidR="00967064" w:rsidRPr="00185B52">
        <w:rPr>
          <w:rStyle w:val="Incipit"/>
          <w:lang w:val="pt-PT"/>
        </w:rPr>
        <w:t>nost</w:t>
      </w:r>
      <w:r w:rsidR="00885488" w:rsidRPr="00185B52">
        <w:rPr>
          <w:rStyle w:val="Incipit"/>
          <w:lang w:val="pt-PT"/>
        </w:rPr>
        <w:t>rus</w:t>
      </w:r>
      <w:r w:rsidR="00BD5591" w:rsidRPr="00185B52">
        <w:rPr>
          <w:rStyle w:val="Incipit"/>
          <w:lang w:val="pt-PT"/>
        </w:rPr>
        <w:t>::noster|</w:t>
      </w:r>
      <w:r w:rsidR="00885488" w:rsidRPr="00185B52">
        <w:rPr>
          <w:lang w:val="pt-PT"/>
        </w:rPr>
        <w:t xml:space="preserve"> cum cantico </w:t>
      </w:r>
      <w:r w:rsidR="00BA24A1" w:rsidRPr="00185B52">
        <w:rPr>
          <w:lang w:val="pt-PT"/>
        </w:rPr>
        <w:t>[</w:t>
      </w:r>
      <w:r w:rsidR="00885488" w:rsidRPr="00185B52">
        <w:rPr>
          <w:lang w:val="pt-PT"/>
        </w:rPr>
        <w:t>PS</w:t>
      </w:r>
      <w:r w:rsidR="00BA24A1" w:rsidRPr="00185B52">
        <w:rPr>
          <w:lang w:val="pt-PT"/>
        </w:rPr>
        <w:t>]</w:t>
      </w:r>
      <w:r w:rsidR="00885488" w:rsidRPr="00185B52">
        <w:rPr>
          <w:lang w:val="pt-PT"/>
        </w:rPr>
        <w:t xml:space="preserve"> </w:t>
      </w:r>
      <w:r w:rsidR="00885488" w:rsidRPr="00185B52">
        <w:rPr>
          <w:rStyle w:val="Incipit"/>
          <w:lang w:val="pt-PT"/>
        </w:rPr>
        <w:t>Cantemus</w:t>
      </w:r>
      <w:r w:rsidR="00885488" w:rsidRPr="00185B52">
        <w:rPr>
          <w:lang w:val="pt-PT"/>
        </w:rPr>
        <w:t xml:space="preserve">. </w:t>
      </w:r>
      <w:r w:rsidR="00885488" w:rsidRPr="00B779A9">
        <w:rPr>
          <w:lang w:val="pt-PT"/>
        </w:rPr>
        <w:t xml:space="preserve">Si feria sexta AN </w:t>
      </w:r>
      <w:r w:rsidR="00885488" w:rsidRPr="00794880">
        <w:rPr>
          <w:rStyle w:val="Incipit"/>
          <w:lang w:val="pt-PT"/>
        </w:rPr>
        <w:t>Deus</w:t>
      </w:r>
      <w:r w:rsidR="005A362F" w:rsidRPr="005A362F">
        <w:rPr>
          <w:i/>
          <w:lang w:val="pt-PT"/>
        </w:rPr>
        <w:t xml:space="preserve"> </w:t>
      </w:r>
      <w:r w:rsidR="00885488" w:rsidRPr="00794880">
        <w:rPr>
          <w:rStyle w:val="Incipit"/>
          <w:lang w:val="pt-PT"/>
        </w:rPr>
        <w:t>a</w:t>
      </w:r>
      <w:r w:rsidR="005A362F" w:rsidRPr="005A362F">
        <w:rPr>
          <w:i/>
          <w:lang w:val="pt-PT"/>
        </w:rPr>
        <w:t xml:space="preserve"> </w:t>
      </w:r>
      <w:r w:rsidR="00885488" w:rsidRPr="00794880">
        <w:rPr>
          <w:rStyle w:val="Incipit"/>
          <w:lang w:val="pt-PT"/>
        </w:rPr>
        <w:t>Libano</w:t>
      </w:r>
      <w:r w:rsidR="00885488" w:rsidRPr="00B779A9">
        <w:rPr>
          <w:lang w:val="pt-PT"/>
        </w:rPr>
        <w:t xml:space="preserve"> cum cantico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Domine</w:t>
      </w:r>
      <w:r w:rsidR="005A362F" w:rsidRPr="005A362F">
        <w:rPr>
          <w:i/>
          <w:lang w:val="pt-PT"/>
        </w:rPr>
        <w:t xml:space="preserve"> </w:t>
      </w:r>
      <w:r w:rsidR="00885488" w:rsidRPr="00794880">
        <w:rPr>
          <w:rStyle w:val="Incipit"/>
          <w:lang w:val="pt-PT"/>
        </w:rPr>
        <w:t>au</w:t>
      </w:r>
      <w:r w:rsidR="00BA4CFB" w:rsidRPr="00794880">
        <w:rPr>
          <w:rStyle w:val="Incipit"/>
          <w:lang w:val="pt-PT"/>
        </w:rPr>
        <w:t>divi</w:t>
      </w:r>
      <w:r w:rsidR="00885488" w:rsidRPr="00794880">
        <w:rPr>
          <w:rStyle w:val="Incipit"/>
          <w:lang w:val="pt-PT"/>
        </w:rPr>
        <w:t>t</w:t>
      </w:r>
      <w:r w:rsidR="00885488" w:rsidRPr="00B779A9">
        <w:rPr>
          <w:lang w:val="pt-PT"/>
        </w:rPr>
        <w:t xml:space="preserve">. Si fuerit sabbatum AN </w:t>
      </w:r>
      <w:r w:rsidR="00885488" w:rsidRPr="00794880">
        <w:rPr>
          <w:rStyle w:val="Incipit"/>
          <w:lang w:val="pt-PT"/>
        </w:rPr>
        <w:t>Expectetur</w:t>
      </w:r>
      <w:r w:rsidR="005A362F" w:rsidRPr="005A362F">
        <w:rPr>
          <w:i/>
          <w:lang w:val="pt-PT"/>
        </w:rPr>
        <w:t xml:space="preserve"> </w:t>
      </w:r>
      <w:r w:rsidR="00885488" w:rsidRPr="00794880">
        <w:rPr>
          <w:rStyle w:val="Incipit"/>
          <w:lang w:val="pt-PT"/>
        </w:rPr>
        <w:t>sicut</w:t>
      </w:r>
      <w:r w:rsidR="005A362F" w:rsidRPr="005A362F">
        <w:rPr>
          <w:i/>
          <w:lang w:val="pt-PT"/>
        </w:rPr>
        <w:t xml:space="preserve"> </w:t>
      </w:r>
      <w:r w:rsidR="00885488" w:rsidRPr="00794880">
        <w:rPr>
          <w:rStyle w:val="Incipit"/>
          <w:lang w:val="pt-PT"/>
        </w:rPr>
        <w:t>pl</w:t>
      </w:r>
      <w:r w:rsidR="00620248" w:rsidRPr="00794880">
        <w:rPr>
          <w:rStyle w:val="Incipit"/>
          <w:lang w:val="pt-PT"/>
        </w:rPr>
        <w:t>uv</w:t>
      </w:r>
      <w:r w:rsidR="00885488" w:rsidRPr="00794880">
        <w:rPr>
          <w:rStyle w:val="Incipit"/>
          <w:lang w:val="pt-PT"/>
        </w:rPr>
        <w:t>ia</w:t>
      </w:r>
      <w:r w:rsidR="00885488" w:rsidRPr="00B779A9">
        <w:rPr>
          <w:lang w:val="pt-PT"/>
        </w:rPr>
        <w:t xml:space="preserve"> cum cantico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Audite</w:t>
      </w:r>
      <w:r w:rsidR="005A362F" w:rsidRPr="005A362F">
        <w:rPr>
          <w:i/>
          <w:lang w:val="pt-PT"/>
        </w:rPr>
        <w:t xml:space="preserve"> </w:t>
      </w:r>
      <w:r w:rsidR="00885488" w:rsidRPr="00794880">
        <w:rPr>
          <w:rStyle w:val="Incipit"/>
          <w:lang w:val="pt-PT"/>
        </w:rPr>
        <w:t>caeli</w:t>
      </w:r>
      <w:r w:rsidR="005A362F" w:rsidRPr="005A362F">
        <w:rPr>
          <w:i/>
          <w:lang w:val="pt-PT"/>
        </w:rPr>
        <w:t xml:space="preserve"> </w:t>
      </w:r>
      <w:r w:rsidR="00885488" w:rsidRPr="00794880">
        <w:rPr>
          <w:rStyle w:val="Incipit"/>
          <w:lang w:val="pt-PT"/>
        </w:rPr>
        <w:t>quae</w:t>
      </w:r>
      <w:r w:rsidR="005A362F" w:rsidRPr="005A362F">
        <w:rPr>
          <w:i/>
          <w:lang w:val="pt-PT"/>
        </w:rPr>
        <w:t xml:space="preserve"> </w:t>
      </w:r>
      <w:r w:rsidR="00885488" w:rsidRPr="00794880">
        <w:rPr>
          <w:rStyle w:val="Incipit"/>
          <w:lang w:val="pt-PT"/>
        </w:rPr>
        <w:t>loquor</w:t>
      </w:r>
      <w:r w:rsidR="00967064">
        <w:rPr>
          <w:lang w:val="pt-PT"/>
        </w:rPr>
        <w:t>. E</w:t>
      </w:r>
      <w:r w:rsidR="00885488" w:rsidRPr="00B779A9">
        <w:rPr>
          <w:lang w:val="pt-PT"/>
        </w:rPr>
        <w:t xml:space="preserve">t psalmi feriales de supradictis feriis semper tali ratione ad laudes </w:t>
      </w:r>
      <w:r w:rsidR="00967064">
        <w:rPr>
          <w:lang w:val="pt-PT"/>
        </w:rPr>
        <w:t>$E::</w:t>
      </w:r>
      <w:r w:rsidR="00885488" w:rsidRPr="00B779A9">
        <w:rPr>
          <w:lang w:val="pt-PT"/>
        </w:rPr>
        <w:t>quoque</w:t>
      </w:r>
      <w:r w:rsidR="00967064">
        <w:rPr>
          <w:lang w:val="pt-PT"/>
        </w:rPr>
        <w:t>$</w:t>
      </w:r>
      <w:r w:rsidR="00C51D35">
        <w:rPr>
          <w:lang w:val="pt-PT"/>
        </w:rPr>
        <w:t xml:space="preserve"> dicantur sine tamen ut dictum est</w:t>
      </w:r>
      <w:r w:rsidR="00885488" w:rsidRPr="00B779A9">
        <w:rPr>
          <w:lang w:val="pt-PT"/>
        </w:rPr>
        <w:t xml:space="preserve"> antiphonis ferialibus. Quinta </w:t>
      </w:r>
      <w:r w:rsidR="00967064">
        <w:rPr>
          <w:lang w:val="pt-PT"/>
        </w:rPr>
        <w:t>antiphona est [</w:t>
      </w:r>
      <w:r w:rsidR="00885488" w:rsidRPr="00B779A9">
        <w:rPr>
          <w:lang w:val="pt-PT"/>
        </w:rPr>
        <w:t>AN</w:t>
      </w:r>
      <w:r w:rsidR="00967064">
        <w:rPr>
          <w:lang w:val="pt-PT"/>
        </w:rPr>
        <w:t>]</w:t>
      </w:r>
      <w:r w:rsidR="00885488" w:rsidRPr="00B779A9">
        <w:rPr>
          <w:lang w:val="pt-PT"/>
        </w:rPr>
        <w:t xml:space="preserve"> </w:t>
      </w:r>
      <w:r w:rsidR="00885488" w:rsidRPr="00794880">
        <w:rPr>
          <w:rStyle w:val="Incipit"/>
          <w:lang w:val="pt-PT"/>
        </w:rPr>
        <w:t>Crastina</w:t>
      </w:r>
      <w:r w:rsidR="005A362F" w:rsidRPr="005A362F">
        <w:rPr>
          <w:i/>
          <w:lang w:val="pt-PT"/>
        </w:rPr>
        <w:t xml:space="preserve"> </w:t>
      </w:r>
      <w:r w:rsidR="00885488" w:rsidRPr="00794880">
        <w:rPr>
          <w:rStyle w:val="Incipit"/>
          <w:lang w:val="pt-PT"/>
        </w:rPr>
        <w:t>die</w:t>
      </w:r>
      <w:r w:rsidR="005A362F" w:rsidRPr="005A362F">
        <w:rPr>
          <w:i/>
          <w:lang w:val="pt-PT"/>
        </w:rPr>
        <w:t xml:space="preserve"> </w:t>
      </w:r>
      <w:r w:rsidR="00885488" w:rsidRPr="00794880">
        <w:rPr>
          <w:rStyle w:val="Incipit"/>
          <w:lang w:val="pt-PT"/>
        </w:rPr>
        <w:t>erit</w:t>
      </w:r>
      <w:r w:rsidR="005A362F" w:rsidRPr="005A362F">
        <w:rPr>
          <w:i/>
          <w:lang w:val="pt-PT"/>
        </w:rPr>
        <w:t xml:space="preserve"> </w:t>
      </w:r>
      <w:r w:rsidR="001B7479" w:rsidRPr="00794880">
        <w:rPr>
          <w:rStyle w:val="Incipit"/>
          <w:lang w:val="pt-PT"/>
        </w:rPr>
        <w:t>vobis</w:t>
      </w:r>
      <w:r w:rsidR="00885488" w:rsidRPr="00B779A9">
        <w:rPr>
          <w:lang w:val="pt-PT"/>
        </w:rPr>
        <w:t xml:space="preserve">. HY </w:t>
      </w:r>
      <w:r w:rsidR="00885488" w:rsidRPr="00794880">
        <w:rPr>
          <w:rStyle w:val="Incipit"/>
          <w:lang w:val="pt-PT"/>
        </w:rPr>
        <w:t>Vox</w:t>
      </w:r>
      <w:r w:rsidR="005A362F" w:rsidRPr="005A362F">
        <w:rPr>
          <w:i/>
          <w:lang w:val="pt-PT"/>
        </w:rPr>
        <w:t xml:space="preserve"> </w:t>
      </w:r>
      <w:r w:rsidR="00885488" w:rsidRPr="00794880">
        <w:rPr>
          <w:rStyle w:val="Incipit"/>
          <w:lang w:val="pt-PT"/>
        </w:rPr>
        <w:t>clara</w:t>
      </w:r>
      <w:r w:rsidR="00885488" w:rsidRPr="00B779A9">
        <w:rPr>
          <w:lang w:val="pt-PT"/>
        </w:rPr>
        <w:t xml:space="preserve">. </w:t>
      </w:r>
      <w:r w:rsidR="00967064">
        <w:rPr>
          <w:lang w:val="pt-PT"/>
        </w:rPr>
        <w:t xml:space="preserve">VS </w:t>
      </w:r>
      <w:r w:rsidRPr="00736684">
        <w:rPr>
          <w:rStyle w:val="Incipit"/>
          <w:lang w:val="pt-PT"/>
        </w:rPr>
        <w:t>%D::</w:t>
      </w:r>
      <w:r w:rsidR="00AB1BD6" w:rsidRPr="00736684">
        <w:rPr>
          <w:rStyle w:val="Incipit"/>
          <w:lang w:val="pt-PT"/>
        </w:rPr>
        <w:t>Crastina</w:t>
      </w:r>
      <w:r w:rsidR="00D734F4" w:rsidRPr="00736684">
        <w:rPr>
          <w:rStyle w:val="Incipit"/>
          <w:lang w:val="pt-PT"/>
        </w:rPr>
        <w:t xml:space="preserve"> </w:t>
      </w:r>
      <w:r w:rsidR="00AB1BD6" w:rsidRPr="00736684">
        <w:rPr>
          <w:rStyle w:val="Incipit"/>
          <w:lang w:val="pt-PT"/>
        </w:rPr>
        <w:t>die</w:t>
      </w:r>
      <w:r w:rsidR="00D734F4" w:rsidRPr="00736684">
        <w:rPr>
          <w:rStyle w:val="Incipit"/>
          <w:lang w:val="pt-PT"/>
        </w:rPr>
        <w:t xml:space="preserve"> </w:t>
      </w:r>
      <w:r w:rsidR="00AB1BD6" w:rsidRPr="00736684">
        <w:rPr>
          <w:rStyle w:val="Incipit"/>
          <w:lang w:val="pt-PT"/>
        </w:rPr>
        <w:t>delebitur</w:t>
      </w:r>
      <w:r w:rsidR="00D734F4" w:rsidRPr="00736684">
        <w:rPr>
          <w:rStyle w:val="Incipit"/>
          <w:lang w:val="pt-PT"/>
        </w:rPr>
        <w:t xml:space="preserve"> </w:t>
      </w:r>
      <w:r w:rsidR="00AB1BD6" w:rsidRPr="00736684">
        <w:rPr>
          <w:rStyle w:val="Incipit"/>
          <w:lang w:val="pt-PT"/>
        </w:rPr>
        <w:t>iniquitas</w:t>
      </w:r>
      <w:r w:rsidR="00D734F4" w:rsidRPr="00736684">
        <w:rPr>
          <w:rStyle w:val="Incipit"/>
          <w:lang w:val="pt-PT"/>
        </w:rPr>
        <w:t xml:space="preserve"> </w:t>
      </w:r>
      <w:r w:rsidR="00AB1BD6" w:rsidRPr="00736684">
        <w:rPr>
          <w:rStyle w:val="Incipit"/>
          <w:lang w:val="pt-PT"/>
        </w:rPr>
        <w:t>terrae</w:t>
      </w:r>
      <w:r w:rsidRPr="004518BD">
        <w:rPr>
          <w:rStyle w:val="Incipit"/>
          <w:lang w:val="pt-PT"/>
        </w:rPr>
        <w:t>%</w:t>
      </w:r>
      <w:r w:rsidR="007D521F">
        <w:rPr>
          <w:lang w:val="pt-PT"/>
        </w:rPr>
        <w:t xml:space="preserve">. </w:t>
      </w:r>
      <w:r w:rsidR="00184009">
        <w:rPr>
          <w:lang w:val="pt-PT"/>
        </w:rPr>
        <w:t xml:space="preserve">[VS] </w:t>
      </w:r>
      <w:r w:rsidRPr="004518BD">
        <w:rPr>
          <w:rStyle w:val="Incipit"/>
          <w:lang w:val="pt-PT"/>
        </w:rPr>
        <w:t>$E::</w:t>
      </w:r>
      <w:r w:rsidR="00885488" w:rsidRPr="004518BD">
        <w:rPr>
          <w:rStyle w:val="Incipit"/>
          <w:lang w:val="pt-PT"/>
        </w:rPr>
        <w:t>Hodie</w:t>
      </w:r>
      <w:r w:rsidR="005A362F" w:rsidRPr="004518BD">
        <w:rPr>
          <w:rStyle w:val="Incipit"/>
          <w:lang w:val="pt-PT"/>
        </w:rPr>
        <w:t xml:space="preserve"> </w:t>
      </w:r>
      <w:r w:rsidR="00885488" w:rsidRPr="004518BD">
        <w:rPr>
          <w:rStyle w:val="Incipit"/>
          <w:lang w:val="pt-PT"/>
        </w:rPr>
        <w:t>scietis</w:t>
      </w:r>
      <w:r w:rsidR="005A362F" w:rsidRPr="004518BD">
        <w:rPr>
          <w:rStyle w:val="Incipit"/>
          <w:lang w:val="pt-PT"/>
        </w:rPr>
        <w:t xml:space="preserve"> </w:t>
      </w:r>
      <w:r w:rsidR="00885488" w:rsidRPr="004518BD">
        <w:rPr>
          <w:rStyle w:val="Incipit"/>
          <w:lang w:val="pt-PT"/>
        </w:rPr>
        <w:t>quia</w:t>
      </w:r>
      <w:r w:rsidR="005A362F" w:rsidRPr="004518BD">
        <w:rPr>
          <w:rStyle w:val="Incipit"/>
          <w:lang w:val="pt-PT"/>
        </w:rPr>
        <w:t xml:space="preserve"> </w:t>
      </w:r>
      <w:r w:rsidR="00885488" w:rsidRPr="004518BD">
        <w:rPr>
          <w:rStyle w:val="Incipit"/>
          <w:lang w:val="pt-PT"/>
        </w:rPr>
        <w:t>veniet</w:t>
      </w:r>
      <w:r w:rsidR="005A362F" w:rsidRPr="004518BD">
        <w:rPr>
          <w:rStyle w:val="Incipit"/>
          <w:lang w:val="pt-PT"/>
        </w:rPr>
        <w:t xml:space="preserve"> </w:t>
      </w:r>
      <w:r w:rsidR="00885488" w:rsidRPr="004518BD">
        <w:rPr>
          <w:rStyle w:val="Incipit"/>
          <w:lang w:val="pt-PT"/>
        </w:rPr>
        <w:t>dominus</w:t>
      </w:r>
      <w:r w:rsidRPr="004518BD">
        <w:rPr>
          <w:rStyle w:val="Incipit"/>
          <w:lang w:val="pt-PT"/>
        </w:rPr>
        <w:t>$</w:t>
      </w:r>
      <w:r w:rsidR="00465E69">
        <w:rPr>
          <w:lang w:val="pt-PT"/>
        </w:rPr>
        <w:t>.</w:t>
      </w:r>
      <w:r w:rsidR="00885488" w:rsidRPr="00B779A9">
        <w:rPr>
          <w:lang w:val="pt-PT"/>
        </w:rPr>
        <w:t xml:space="preserve"> AB </w:t>
      </w:r>
      <w:r w:rsidR="00885488" w:rsidRPr="00794880">
        <w:rPr>
          <w:rStyle w:val="Incipit"/>
          <w:lang w:val="pt-PT"/>
        </w:rPr>
        <w:t>Ioseph</w:t>
      </w:r>
      <w:r w:rsidR="005A362F" w:rsidRPr="005A362F">
        <w:rPr>
          <w:i/>
          <w:lang w:val="pt-PT"/>
        </w:rPr>
        <w:t xml:space="preserve"> </w:t>
      </w:r>
      <w:r w:rsidR="00885488" w:rsidRPr="00794880">
        <w:rPr>
          <w:rStyle w:val="Incipit"/>
          <w:lang w:val="pt-PT"/>
        </w:rPr>
        <w:t>fili</w:t>
      </w:r>
      <w:r w:rsidR="005A362F" w:rsidRPr="005A362F">
        <w:rPr>
          <w:i/>
          <w:lang w:val="pt-PT"/>
        </w:rPr>
        <w:t xml:space="preserve"> </w:t>
      </w:r>
      <w:r w:rsidR="00885488" w:rsidRPr="00794880">
        <w:rPr>
          <w:rStyle w:val="Incipit"/>
          <w:lang w:val="pt-PT"/>
        </w:rPr>
        <w:t>David</w:t>
      </w:r>
      <w:r w:rsidR="00885488" w:rsidRPr="00B779A9">
        <w:rPr>
          <w:lang w:val="pt-PT"/>
        </w:rPr>
        <w:t xml:space="preserve">. Nullum suffragium. </w:t>
      </w:r>
      <w:r w:rsidR="005C4C95" w:rsidRPr="00B779A9">
        <w:rPr>
          <w:lang w:val="pt-PT"/>
        </w:rPr>
        <w:t xml:space="preserve">[BD] </w:t>
      </w:r>
      <w:r w:rsidR="005F6F99" w:rsidRPr="00794880">
        <w:rPr>
          <w:rStyle w:val="Incipit"/>
          <w:lang w:val="pt-PT"/>
        </w:rPr>
        <w:t>Benedicamus</w:t>
      </w:r>
      <w:r w:rsidR="005C4C95" w:rsidRPr="00B779A9">
        <w:rPr>
          <w:lang w:val="pt-PT"/>
        </w:rPr>
        <w:t xml:space="preserve"> f</w:t>
      </w:r>
      <w:r w:rsidR="00885488" w:rsidRPr="00B779A9">
        <w:rPr>
          <w:lang w:val="pt-PT"/>
        </w:rPr>
        <w:t>erialiter.</w:t>
      </w:r>
      <w:r w:rsidR="005C4C95" w:rsidRPr="00B779A9">
        <w:rPr>
          <w:lang w:val="pt-PT"/>
        </w:rPr>
        <w:t xml:space="preserve"> </w:t>
      </w:r>
    </w:p>
    <w:p w:rsidR="00885488" w:rsidRPr="006E7F62" w:rsidRDefault="005C4C95" w:rsidP="00415109">
      <w:pPr>
        <w:rPr>
          <w:lang w:val="pt-PT"/>
        </w:rPr>
      </w:pPr>
      <w:r w:rsidRPr="00B779A9">
        <w:rPr>
          <w:lang w:val="pt-PT"/>
        </w:rPr>
        <w:t>(118v)</w:t>
      </w:r>
      <w:r w:rsidR="006E7F62">
        <w:rPr>
          <w:lang w:val="pt-PT"/>
        </w:rPr>
        <w:t xml:space="preserve"> </w:t>
      </w:r>
      <w:r w:rsidR="00885488" w:rsidRPr="00736684">
        <w:rPr>
          <w:lang w:val="pt-PT"/>
        </w:rPr>
        <w:t xml:space="preserve">Post </w:t>
      </w:r>
      <w:r w:rsidR="0002567E" w:rsidRPr="00736684">
        <w:rPr>
          <w:lang w:val="pt-PT"/>
        </w:rPr>
        <w:t>%D::</w:t>
      </w:r>
      <w:r w:rsidR="00AB1BD6" w:rsidRPr="00736684">
        <w:rPr>
          <w:lang w:val="pt-PT"/>
        </w:rPr>
        <w:t>maturum</w:t>
      </w:r>
      <w:r w:rsidR="0002567E" w:rsidRPr="00736684">
        <w:rPr>
          <w:lang w:val="pt-PT"/>
        </w:rPr>
        <w:t>%</w:t>
      </w:r>
      <w:r w:rsidR="006E7F62" w:rsidRPr="00736684">
        <w:rPr>
          <w:lang w:val="pt-PT"/>
        </w:rPr>
        <w:t xml:space="preserve"> </w:t>
      </w:r>
      <w:r w:rsidR="00885488" w:rsidRPr="00736684">
        <w:rPr>
          <w:lang w:val="pt-PT"/>
        </w:rPr>
        <w:t xml:space="preserve">primam habetur </w:t>
      </w:r>
      <w:r w:rsidR="00885488" w:rsidRPr="00736684">
        <w:rPr>
          <w:rStyle w:val="Time1"/>
          <w:lang w:val="pt-PT"/>
        </w:rPr>
        <w:t>sacrum</w:t>
      </w:r>
      <w:r w:rsidR="007467FE">
        <w:rPr>
          <w:rStyle w:val="Time1"/>
          <w:lang w:val="pt-PT"/>
        </w:rPr>
        <w:t xml:space="preserve"> [officium]</w:t>
      </w:r>
      <w:r w:rsidR="00885488" w:rsidRPr="00736684">
        <w:rPr>
          <w:lang w:val="pt-PT"/>
        </w:rPr>
        <w:t xml:space="preserve"> super </w:t>
      </w:r>
      <w:r w:rsidR="00885488" w:rsidRPr="00736684">
        <w:rPr>
          <w:rStyle w:val="Ort"/>
          <w:lang w:val="pt-PT"/>
        </w:rPr>
        <w:t>altare sanctae trinitatis</w:t>
      </w:r>
      <w:r w:rsidR="00885488" w:rsidRPr="00736684">
        <w:rPr>
          <w:lang w:val="pt-PT"/>
        </w:rPr>
        <w:t xml:space="preserve"> </w:t>
      </w:r>
      <w:r w:rsidR="00885488" w:rsidRPr="00736684">
        <w:rPr>
          <w:rStyle w:val="Ort"/>
          <w:lang w:val="pt-PT"/>
        </w:rPr>
        <w:t>in choro</w:t>
      </w:r>
      <w:r w:rsidR="00885488" w:rsidRPr="00736684">
        <w:rPr>
          <w:lang w:val="pt-PT"/>
        </w:rPr>
        <w:t xml:space="preserve"> de beata virgine. IN </w:t>
      </w:r>
      <w:r w:rsidR="00885488" w:rsidRPr="00736684">
        <w:rPr>
          <w:rStyle w:val="Incipit"/>
          <w:lang w:val="pt-PT"/>
        </w:rPr>
        <w:t>Rorate</w:t>
      </w:r>
      <w:r w:rsidR="00DD1415">
        <w:rPr>
          <w:lang w:val="pt-PT"/>
        </w:rPr>
        <w:t>@</w:t>
      </w:r>
      <w:r w:rsidR="00DD1415" w:rsidRPr="00736684">
        <w:rPr>
          <w:lang w:val="pt-PT"/>
        </w:rPr>
        <w:t>5.</w:t>
      </w:r>
      <w:r w:rsidR="00885488" w:rsidRPr="00736684">
        <w:rPr>
          <w:lang w:val="pt-PT"/>
        </w:rPr>
        <w:t xml:space="preserve"> </w:t>
      </w:r>
      <w:r w:rsidRPr="00736684">
        <w:rPr>
          <w:lang w:val="pt-PT"/>
        </w:rPr>
        <w:t xml:space="preserve">[KY] </w:t>
      </w:r>
      <w:r w:rsidRPr="00736684">
        <w:rPr>
          <w:rStyle w:val="Incipit"/>
          <w:lang w:val="pt-PT"/>
        </w:rPr>
        <w:t>Kyrie</w:t>
      </w:r>
      <w:r w:rsidR="005A362F" w:rsidRPr="00736684">
        <w:rPr>
          <w:i/>
          <w:lang w:val="pt-PT"/>
        </w:rPr>
        <w:t xml:space="preserve"> </w:t>
      </w:r>
      <w:r w:rsidRPr="00736684">
        <w:rPr>
          <w:lang w:val="pt-PT"/>
        </w:rPr>
        <w:t xml:space="preserve">et [SA] </w:t>
      </w:r>
      <w:r w:rsidRPr="00736684">
        <w:rPr>
          <w:rStyle w:val="Incipit"/>
          <w:lang w:val="pt-PT"/>
        </w:rPr>
        <w:t>Sanctus</w:t>
      </w:r>
      <w:r w:rsidR="005A362F" w:rsidRPr="00736684">
        <w:rPr>
          <w:i/>
          <w:lang w:val="pt-PT"/>
        </w:rPr>
        <w:t xml:space="preserve"> </w:t>
      </w:r>
      <w:r w:rsidR="00885488" w:rsidRPr="00736684">
        <w:rPr>
          <w:lang w:val="pt-PT"/>
        </w:rPr>
        <w:t>ferialiter. AL</w:t>
      </w:r>
      <w:r w:rsidRPr="00736684">
        <w:rPr>
          <w:lang w:val="pt-PT"/>
        </w:rPr>
        <w:t>V</w:t>
      </w:r>
      <w:r w:rsidR="00885488" w:rsidRPr="00736684">
        <w:rPr>
          <w:lang w:val="pt-PT"/>
        </w:rPr>
        <w:t xml:space="preserve"> </w:t>
      </w:r>
      <w:r w:rsidR="00885488" w:rsidRPr="00736684">
        <w:rPr>
          <w:rStyle w:val="Incipit"/>
          <w:lang w:val="pt-PT"/>
        </w:rPr>
        <w:t>Prophetae</w:t>
      </w:r>
      <w:r w:rsidR="005A362F" w:rsidRPr="00736684">
        <w:rPr>
          <w:i/>
          <w:lang w:val="pt-PT"/>
        </w:rPr>
        <w:t xml:space="preserve"> </w:t>
      </w:r>
      <w:r w:rsidR="00885488" w:rsidRPr="00736684">
        <w:rPr>
          <w:rStyle w:val="Incipit"/>
          <w:lang w:val="pt-PT"/>
        </w:rPr>
        <w:t>sancti</w:t>
      </w:r>
      <w:r w:rsidR="00DD1415">
        <w:rPr>
          <w:lang w:val="pt-PT"/>
        </w:rPr>
        <w:t>@</w:t>
      </w:r>
      <w:r w:rsidR="00DD1415" w:rsidRPr="00736684">
        <w:rPr>
          <w:lang w:val="pt-PT"/>
        </w:rPr>
        <w:t>222.</w:t>
      </w:r>
      <w:r w:rsidR="00885488" w:rsidRPr="00736684">
        <w:rPr>
          <w:lang w:val="pt-PT"/>
        </w:rPr>
        <w:t xml:space="preserve"> OF </w:t>
      </w:r>
      <w:r w:rsidR="00885488" w:rsidRPr="00736684">
        <w:rPr>
          <w:rStyle w:val="Incipit"/>
          <w:lang w:val="pt-PT"/>
        </w:rPr>
        <w:t>Ave</w:t>
      </w:r>
      <w:r w:rsidR="005A362F" w:rsidRPr="00736684">
        <w:rPr>
          <w:i/>
          <w:lang w:val="pt-PT"/>
        </w:rPr>
        <w:t xml:space="preserve"> </w:t>
      </w:r>
      <w:r w:rsidR="00885488" w:rsidRPr="00736684">
        <w:rPr>
          <w:rStyle w:val="Incipit"/>
          <w:lang w:val="pt-PT"/>
        </w:rPr>
        <w:t>Maria</w:t>
      </w:r>
      <w:r w:rsidR="00DD1415">
        <w:rPr>
          <w:lang w:val="pt-PT"/>
        </w:rPr>
        <w:t>@</w:t>
      </w:r>
      <w:r w:rsidR="00DD1415" w:rsidRPr="00736684">
        <w:rPr>
          <w:lang w:val="pt-PT"/>
        </w:rPr>
        <w:t>12.</w:t>
      </w:r>
      <w:r w:rsidR="00885488" w:rsidRPr="00736684">
        <w:rPr>
          <w:lang w:val="pt-PT"/>
        </w:rPr>
        <w:t xml:space="preserve"> Finita </w:t>
      </w:r>
      <w:r w:rsidR="001B7479" w:rsidRPr="00736684">
        <w:rPr>
          <w:lang w:val="pt-PT"/>
        </w:rPr>
        <w:t>elevatio</w:t>
      </w:r>
      <w:r w:rsidR="00885488" w:rsidRPr="00736684">
        <w:rPr>
          <w:lang w:val="pt-PT"/>
        </w:rPr>
        <w:t xml:space="preserve">ne itur ad </w:t>
      </w:r>
      <w:r w:rsidR="00885488" w:rsidRPr="00736684">
        <w:rPr>
          <w:rStyle w:val="Ort"/>
          <w:lang w:val="pt-PT"/>
        </w:rPr>
        <w:t>generale capitulum</w:t>
      </w:r>
      <w:r w:rsidR="00885488" w:rsidRPr="00736684">
        <w:rPr>
          <w:lang w:val="pt-PT"/>
        </w:rPr>
        <w:t>.</w:t>
      </w:r>
    </w:p>
    <w:p w:rsidR="00885488" w:rsidRPr="00736684" w:rsidRDefault="0002567E" w:rsidP="00415109">
      <w:pPr>
        <w:rPr>
          <w:lang w:val="pt-PT"/>
        </w:rPr>
      </w:pPr>
      <w:r w:rsidRPr="00736684">
        <w:rPr>
          <w:rStyle w:val="Time1"/>
          <w:lang w:val="pt-PT"/>
        </w:rPr>
        <w:t>Ad primam</w:t>
      </w:r>
      <w:r w:rsidR="00885488" w:rsidRPr="00736684">
        <w:rPr>
          <w:lang w:val="pt-PT"/>
        </w:rPr>
        <w:t xml:space="preserve"> AN </w:t>
      </w:r>
      <w:r w:rsidR="00885488" w:rsidRPr="00736684">
        <w:rPr>
          <w:rStyle w:val="Incipit"/>
          <w:lang w:val="pt-PT"/>
        </w:rPr>
        <w:t>Scitote quia prope est</w:t>
      </w:r>
      <w:r w:rsidR="00885488" w:rsidRPr="00736684">
        <w:rPr>
          <w:lang w:val="pt-PT"/>
        </w:rPr>
        <w:t>.</w:t>
      </w:r>
    </w:p>
    <w:p w:rsidR="00885488" w:rsidRPr="00B779A9" w:rsidRDefault="0002567E" w:rsidP="00415109">
      <w:pPr>
        <w:rPr>
          <w:lang w:val="pt-PT"/>
        </w:rPr>
      </w:pPr>
      <w:r w:rsidRPr="00736684">
        <w:rPr>
          <w:rStyle w:val="Time1"/>
          <w:lang w:val="pt-PT"/>
        </w:rPr>
        <w:t>Ad</w:t>
      </w:r>
      <w:r w:rsidR="006E7F62" w:rsidRPr="00736684">
        <w:rPr>
          <w:rStyle w:val="Time1"/>
          <w:lang w:val="pt-PT"/>
        </w:rPr>
        <w:t xml:space="preserve"> tert</w:t>
      </w:r>
      <w:r w:rsidRPr="00736684">
        <w:rPr>
          <w:rStyle w:val="Time1"/>
          <w:lang w:val="pt-PT"/>
        </w:rPr>
        <w:t>iam</w:t>
      </w:r>
      <w:r w:rsidR="00885488" w:rsidRPr="00B779A9">
        <w:rPr>
          <w:lang w:val="pt-PT"/>
        </w:rPr>
        <w:t xml:space="preserve"> AN </w:t>
      </w:r>
      <w:r w:rsidR="001D1C08" w:rsidRPr="00794880">
        <w:rPr>
          <w:rStyle w:val="Incipit"/>
          <w:lang w:val="pt-PT"/>
        </w:rPr>
        <w:t>Leva</w:t>
      </w:r>
      <w:r w:rsidR="00885488" w:rsidRPr="00794880">
        <w:rPr>
          <w:rStyle w:val="Incipit"/>
          <w:lang w:val="pt-PT"/>
        </w:rPr>
        <w:t>te</w:t>
      </w:r>
      <w:r w:rsidR="005A362F" w:rsidRPr="005A362F">
        <w:rPr>
          <w:i/>
          <w:lang w:val="pt-PT"/>
        </w:rPr>
        <w:t xml:space="preserve"> </w:t>
      </w:r>
      <w:r w:rsidR="00885488" w:rsidRPr="00794880">
        <w:rPr>
          <w:rStyle w:val="Incipit"/>
          <w:lang w:val="pt-PT"/>
        </w:rPr>
        <w:t>capita</w:t>
      </w:r>
      <w:r w:rsidR="00885488" w:rsidRPr="00B779A9">
        <w:rPr>
          <w:lang w:val="pt-PT"/>
        </w:rPr>
        <w:t xml:space="preserve"> cum responsoriis.</w:t>
      </w:r>
    </w:p>
    <w:p w:rsidR="00885488" w:rsidRPr="00B779A9" w:rsidRDefault="0002567E" w:rsidP="00415109">
      <w:pPr>
        <w:rPr>
          <w:lang w:val="pt-PT"/>
        </w:rPr>
      </w:pPr>
      <w:r w:rsidRPr="00736684">
        <w:rPr>
          <w:rStyle w:val="Time1"/>
          <w:lang w:val="pt-PT"/>
        </w:rPr>
        <w:t>Ad sextam</w:t>
      </w:r>
      <w:r w:rsidR="00885488" w:rsidRPr="00B779A9">
        <w:rPr>
          <w:lang w:val="pt-PT"/>
        </w:rPr>
        <w:t xml:space="preserve"> AN </w:t>
      </w:r>
      <w:r w:rsidR="00885488" w:rsidRPr="00794880">
        <w:rPr>
          <w:rStyle w:val="Incipit"/>
          <w:lang w:val="pt-PT"/>
        </w:rPr>
        <w:t>Rex</w:t>
      </w:r>
      <w:r w:rsidR="005A362F" w:rsidRPr="005A362F">
        <w:rPr>
          <w:i/>
          <w:lang w:val="pt-PT"/>
        </w:rPr>
        <w:t xml:space="preserve"> </w:t>
      </w:r>
      <w:r w:rsidR="00885488" w:rsidRPr="00794880">
        <w:rPr>
          <w:rStyle w:val="Incipit"/>
          <w:lang w:val="pt-PT"/>
        </w:rPr>
        <w:t>pacificus</w:t>
      </w:r>
      <w:r w:rsidR="00885488" w:rsidRPr="00B779A9">
        <w:rPr>
          <w:lang w:val="pt-PT"/>
        </w:rPr>
        <w:t xml:space="preserve"> cum responsorio atque versiculo.</w:t>
      </w:r>
    </w:p>
    <w:p w:rsidR="00885488" w:rsidRPr="00B779A9" w:rsidRDefault="0002567E" w:rsidP="00415109">
      <w:pPr>
        <w:rPr>
          <w:lang w:val="pt-PT"/>
        </w:rPr>
      </w:pPr>
      <w:r w:rsidRPr="00736684">
        <w:rPr>
          <w:rStyle w:val="Time1"/>
          <w:lang w:val="pt-PT"/>
        </w:rPr>
        <w:t>Ad nonam</w:t>
      </w:r>
      <w:r w:rsidR="00885488" w:rsidRPr="00B779A9">
        <w:rPr>
          <w:lang w:val="pt-PT"/>
        </w:rPr>
        <w:t xml:space="preserve"> AN </w:t>
      </w:r>
      <w:r w:rsidR="00885488" w:rsidRPr="00794880">
        <w:rPr>
          <w:rStyle w:val="Incipit"/>
          <w:lang w:val="pt-PT"/>
        </w:rPr>
        <w:t>Magnificatus</w:t>
      </w:r>
      <w:r w:rsidR="005A362F" w:rsidRPr="005A362F">
        <w:rPr>
          <w:i/>
          <w:lang w:val="pt-PT"/>
        </w:rPr>
        <w:t xml:space="preserve"> </w:t>
      </w:r>
      <w:r w:rsidR="00885488" w:rsidRPr="00794880">
        <w:rPr>
          <w:rStyle w:val="Incipit"/>
          <w:lang w:val="pt-PT"/>
        </w:rPr>
        <w:t>est</w:t>
      </w:r>
      <w:r w:rsidR="005A362F" w:rsidRPr="005A362F">
        <w:rPr>
          <w:i/>
          <w:lang w:val="pt-PT"/>
        </w:rPr>
        <w:t xml:space="preserve"> </w:t>
      </w:r>
      <w:r w:rsidR="00885488" w:rsidRPr="00794880">
        <w:rPr>
          <w:rStyle w:val="Incipit"/>
          <w:lang w:val="pt-PT"/>
        </w:rPr>
        <w:t>rex</w:t>
      </w:r>
      <w:r w:rsidR="005A362F" w:rsidRPr="005A362F">
        <w:rPr>
          <w:i/>
          <w:lang w:val="pt-PT"/>
        </w:rPr>
        <w:t xml:space="preserve"> </w:t>
      </w:r>
      <w:r w:rsidR="00885488" w:rsidRPr="00794880">
        <w:rPr>
          <w:rStyle w:val="Incipit"/>
          <w:lang w:val="pt-PT"/>
        </w:rPr>
        <w:t>pacificus</w:t>
      </w:r>
      <w:r w:rsidR="00885488" w:rsidRPr="00B779A9">
        <w:rPr>
          <w:lang w:val="pt-PT"/>
        </w:rPr>
        <w:t xml:space="preserve"> cum responsorio et annexo versiculo.</w:t>
      </w:r>
    </w:p>
    <w:p w:rsidR="00885488" w:rsidRPr="00B779A9" w:rsidRDefault="00885488" w:rsidP="00415109">
      <w:pPr>
        <w:rPr>
          <w:lang w:val="pt-PT"/>
        </w:rPr>
      </w:pPr>
      <w:r w:rsidRPr="00B779A9">
        <w:rPr>
          <w:lang w:val="pt-PT"/>
        </w:rPr>
        <w:t xml:space="preserve">Et complentur hac die omnes horae </w:t>
      </w:r>
      <w:r w:rsidR="006E7F62">
        <w:rPr>
          <w:lang w:val="pt-PT"/>
        </w:rPr>
        <w:t xml:space="preserve">ante missam: </w:t>
      </w:r>
      <w:r w:rsidRPr="00B779A9">
        <w:rPr>
          <w:lang w:val="pt-PT"/>
        </w:rPr>
        <w:t>tertia sexta et nona.</w:t>
      </w:r>
    </w:p>
    <w:p w:rsidR="00885488" w:rsidRPr="003D0C23" w:rsidRDefault="0002567E" w:rsidP="00415109">
      <w:pPr>
        <w:rPr>
          <w:lang w:val="it-IT"/>
        </w:rPr>
      </w:pPr>
      <w:r w:rsidRPr="003D0C23">
        <w:rPr>
          <w:rStyle w:val="Time1"/>
          <w:lang w:val="en-US"/>
        </w:rPr>
        <w:lastRenderedPageBreak/>
        <w:t>Ad missam</w:t>
      </w:r>
      <w:r w:rsidR="00885488" w:rsidRPr="003D0C23">
        <w:rPr>
          <w:lang w:val="en-US"/>
        </w:rPr>
        <w:t xml:space="preserve"> IN </w:t>
      </w:r>
      <w:r w:rsidR="00885488" w:rsidRPr="003D0C23">
        <w:rPr>
          <w:rStyle w:val="Incipit"/>
          <w:lang w:val="en-US"/>
        </w:rPr>
        <w:t>Hodie</w:t>
      </w:r>
      <w:r w:rsidR="005A362F" w:rsidRPr="003D0C23">
        <w:rPr>
          <w:i/>
          <w:lang w:val="en-US"/>
        </w:rPr>
        <w:t xml:space="preserve"> </w:t>
      </w:r>
      <w:r w:rsidR="00885488" w:rsidRPr="003D0C23">
        <w:rPr>
          <w:rStyle w:val="Incipit"/>
          <w:lang w:val="en-US"/>
        </w:rPr>
        <w:t>scietis</w:t>
      </w:r>
      <w:r w:rsidR="00DD1415" w:rsidRPr="003D0C23">
        <w:rPr>
          <w:lang w:val="en-US"/>
        </w:rPr>
        <w:t>@12.</w:t>
      </w:r>
      <w:r w:rsidR="00885488" w:rsidRPr="003D0C23">
        <w:rPr>
          <w:lang w:val="en-US"/>
        </w:rPr>
        <w:t xml:space="preserve"> </w:t>
      </w:r>
      <w:r w:rsidR="005C4C95" w:rsidRPr="00B779A9">
        <w:rPr>
          <w:lang w:val="fr-FR"/>
        </w:rPr>
        <w:t xml:space="preserve">[KY] </w:t>
      </w:r>
      <w:r w:rsidR="005C4C95" w:rsidRPr="00794880">
        <w:rPr>
          <w:rStyle w:val="Incipit"/>
          <w:lang w:val="fr-FR"/>
        </w:rPr>
        <w:t>Kyrie</w:t>
      </w:r>
      <w:r w:rsidR="005A362F" w:rsidRPr="005A362F">
        <w:rPr>
          <w:i/>
          <w:lang w:val="fr-FR"/>
        </w:rPr>
        <w:t xml:space="preserve"> </w:t>
      </w:r>
      <w:r w:rsidR="005C4C95" w:rsidRPr="00B779A9">
        <w:rPr>
          <w:lang w:val="fr-FR"/>
        </w:rPr>
        <w:t xml:space="preserve">et [SA] </w:t>
      </w:r>
      <w:r w:rsidR="005C4C95" w:rsidRPr="00794880">
        <w:rPr>
          <w:rStyle w:val="Incipit"/>
          <w:lang w:val="fr-FR"/>
        </w:rPr>
        <w:t>Sanctus</w:t>
      </w:r>
      <w:r w:rsidR="005A362F" w:rsidRPr="005A362F">
        <w:rPr>
          <w:i/>
          <w:lang w:val="fr-FR"/>
        </w:rPr>
        <w:t xml:space="preserve"> </w:t>
      </w:r>
      <w:r w:rsidR="006177D5" w:rsidRPr="00B779A9">
        <w:rPr>
          <w:lang w:val="fr-FR"/>
        </w:rPr>
        <w:t xml:space="preserve">dominicaliter. </w:t>
      </w:r>
      <w:r w:rsidR="00885488" w:rsidRPr="00B779A9">
        <w:rPr>
          <w:lang w:val="fr-FR"/>
        </w:rPr>
        <w:t>E</w:t>
      </w:r>
      <w:r w:rsidR="006177D5" w:rsidRPr="00B779A9">
        <w:rPr>
          <w:lang w:val="fr-FR"/>
        </w:rPr>
        <w:t>PP</w:t>
      </w:r>
      <w:r w:rsidR="00885488" w:rsidRPr="00B779A9">
        <w:rPr>
          <w:lang w:val="fr-FR"/>
        </w:rPr>
        <w:t xml:space="preserve"> </w:t>
      </w:r>
      <w:r w:rsidR="00885488" w:rsidRPr="00794880">
        <w:rPr>
          <w:rStyle w:val="Incipit"/>
          <w:lang w:val="fr-FR"/>
        </w:rPr>
        <w:t>Propter</w:t>
      </w:r>
      <w:r w:rsidR="005A362F" w:rsidRPr="005A362F">
        <w:rPr>
          <w:i/>
          <w:lang w:val="fr-FR"/>
        </w:rPr>
        <w:t xml:space="preserve"> </w:t>
      </w:r>
      <w:r w:rsidR="00FA3B56" w:rsidRPr="00794880">
        <w:rPr>
          <w:rStyle w:val="Incipit"/>
          <w:lang w:val="fr-FR"/>
        </w:rPr>
        <w:t>Sion</w:t>
      </w:r>
      <w:r w:rsidR="005A362F" w:rsidRPr="005A362F">
        <w:rPr>
          <w:i/>
          <w:lang w:val="fr-FR"/>
        </w:rPr>
        <w:t xml:space="preserve"> </w:t>
      </w:r>
      <w:r w:rsidR="00885488" w:rsidRPr="00794880">
        <w:rPr>
          <w:rStyle w:val="Incipit"/>
          <w:lang w:val="fr-FR"/>
        </w:rPr>
        <w:t>non</w:t>
      </w:r>
      <w:r w:rsidR="005A362F" w:rsidRPr="005A362F">
        <w:rPr>
          <w:i/>
          <w:lang w:val="fr-FR"/>
        </w:rPr>
        <w:t xml:space="preserve"> </w:t>
      </w:r>
      <w:r w:rsidR="00885488" w:rsidRPr="00794880">
        <w:rPr>
          <w:rStyle w:val="Incipit"/>
          <w:lang w:val="fr-FR"/>
        </w:rPr>
        <w:t>tacebo</w:t>
      </w:r>
      <w:r w:rsidR="00885488" w:rsidRPr="00B779A9">
        <w:rPr>
          <w:lang w:val="fr-FR"/>
        </w:rPr>
        <w:t xml:space="preserve"> aliquis </w:t>
      </w:r>
      <w:r w:rsidR="00885488" w:rsidRPr="00736684">
        <w:rPr>
          <w:rStyle w:val="Funktion"/>
          <w:lang w:val="fr-FR"/>
        </w:rPr>
        <w:t>puerorum</w:t>
      </w:r>
      <w:r w:rsidR="00885488" w:rsidRPr="00B779A9">
        <w:rPr>
          <w:lang w:val="fr-FR"/>
        </w:rPr>
        <w:t xml:space="preserve"> cantet. GR </w:t>
      </w:r>
      <w:r w:rsidR="00885488" w:rsidRPr="00794880">
        <w:rPr>
          <w:rStyle w:val="Incipit"/>
          <w:lang w:val="fr-FR"/>
        </w:rPr>
        <w:t>Hodie</w:t>
      </w:r>
      <w:r w:rsidR="005A362F" w:rsidRPr="005A362F">
        <w:rPr>
          <w:i/>
          <w:lang w:val="fr-FR"/>
        </w:rPr>
        <w:t xml:space="preserve"> </w:t>
      </w:r>
      <w:r w:rsidR="00885488" w:rsidRPr="00794880">
        <w:rPr>
          <w:rStyle w:val="Incipit"/>
          <w:lang w:val="fr-FR"/>
        </w:rPr>
        <w:t>scietis</w:t>
      </w:r>
      <w:r w:rsidR="00DD1415">
        <w:rPr>
          <w:lang w:val="fr-FR"/>
        </w:rPr>
        <w:t>@</w:t>
      </w:r>
      <w:r w:rsidR="00DD1415" w:rsidRPr="00B779A9">
        <w:rPr>
          <w:lang w:val="fr-FR"/>
        </w:rPr>
        <w:t>12.</w:t>
      </w:r>
      <w:r w:rsidR="00885488" w:rsidRPr="00B779A9">
        <w:rPr>
          <w:lang w:val="fr-FR"/>
        </w:rPr>
        <w:t xml:space="preserve"> </w:t>
      </w:r>
      <w:r w:rsidR="00885488" w:rsidRPr="003D0C23">
        <w:rPr>
          <w:lang w:val="it-IT"/>
        </w:rPr>
        <w:t xml:space="preserve">OF </w:t>
      </w:r>
      <w:r w:rsidR="00885488" w:rsidRPr="003D0C23">
        <w:rPr>
          <w:rStyle w:val="Incipit"/>
          <w:lang w:val="it-IT"/>
        </w:rPr>
        <w:t>Tollite</w:t>
      </w:r>
      <w:r w:rsidR="005A362F" w:rsidRPr="003D0C23">
        <w:rPr>
          <w:i/>
          <w:lang w:val="it-IT"/>
        </w:rPr>
        <w:t xml:space="preserve"> </w:t>
      </w:r>
      <w:r w:rsidR="00885488" w:rsidRPr="003D0C23">
        <w:rPr>
          <w:rStyle w:val="Incipit"/>
          <w:lang w:val="it-IT"/>
        </w:rPr>
        <w:t>portas</w:t>
      </w:r>
      <w:r w:rsidR="00DD1415" w:rsidRPr="003D0C23">
        <w:rPr>
          <w:lang w:val="it-IT"/>
        </w:rPr>
        <w:t>@13.</w:t>
      </w:r>
      <w:r w:rsidR="00885488" w:rsidRPr="003D0C23">
        <w:rPr>
          <w:lang w:val="it-IT"/>
        </w:rPr>
        <w:t xml:space="preserve"> </w:t>
      </w:r>
      <w:r w:rsidR="00885488" w:rsidRPr="005B472A">
        <w:rPr>
          <w:lang w:val="it-IT"/>
        </w:rPr>
        <w:t xml:space="preserve">CO </w:t>
      </w:r>
      <w:r w:rsidR="00885488" w:rsidRPr="005B472A">
        <w:rPr>
          <w:rStyle w:val="Incipit"/>
          <w:lang w:val="it-IT"/>
        </w:rPr>
        <w:t>Revelabitur</w:t>
      </w:r>
      <w:r w:rsidR="005A362F" w:rsidRPr="005B472A">
        <w:rPr>
          <w:rStyle w:val="Incipit"/>
          <w:lang w:val="it-IT"/>
        </w:rPr>
        <w:t xml:space="preserve"> </w:t>
      </w:r>
      <w:r w:rsidR="00885488" w:rsidRPr="005B472A">
        <w:rPr>
          <w:rStyle w:val="Incipit"/>
          <w:lang w:val="it-IT"/>
        </w:rPr>
        <w:t>gloria</w:t>
      </w:r>
      <w:r w:rsidR="005A362F" w:rsidRPr="005B472A">
        <w:rPr>
          <w:rStyle w:val="Incipit"/>
          <w:lang w:val="it-IT"/>
        </w:rPr>
        <w:t xml:space="preserve"> </w:t>
      </w:r>
      <w:r w:rsidR="00885488" w:rsidRPr="005B472A">
        <w:rPr>
          <w:rStyle w:val="Incipit"/>
          <w:lang w:val="it-IT"/>
        </w:rPr>
        <w:t>domini</w:t>
      </w:r>
      <w:r w:rsidR="00DD1415" w:rsidRPr="005B472A">
        <w:rPr>
          <w:lang w:val="it-IT"/>
        </w:rPr>
        <w:t>@13</w:t>
      </w:r>
      <w:r w:rsidR="00DD1415" w:rsidRPr="003D0C23">
        <w:rPr>
          <w:lang w:val="it-IT"/>
        </w:rPr>
        <w:t>.</w:t>
      </w:r>
    </w:p>
    <w:p w:rsidR="00885488" w:rsidRPr="003D0C23" w:rsidRDefault="006E7F62" w:rsidP="00415109">
      <w:pPr>
        <w:pStyle w:val="berschrift1"/>
        <w:rPr>
          <w:lang w:val="it-IT"/>
        </w:rPr>
      </w:pPr>
      <w:r w:rsidRPr="003D0C23">
        <w:rPr>
          <w:lang w:val="it-IT"/>
        </w:rPr>
        <w:t xml:space="preserve">(119r) </w:t>
      </w:r>
      <w:r w:rsidR="00885488" w:rsidRPr="003D0C23">
        <w:rPr>
          <w:lang w:val="it-IT"/>
        </w:rPr>
        <w:t>IN SANCTA NOCTE NATIVITATIS DOMI</w:t>
      </w:r>
      <w:r w:rsidR="0002567E" w:rsidRPr="003D0C23">
        <w:rPr>
          <w:lang w:val="it-IT"/>
        </w:rPr>
        <w:t>NI</w:t>
      </w:r>
    </w:p>
    <w:p w:rsidR="00885488" w:rsidRPr="003D0C23" w:rsidRDefault="0086266C" w:rsidP="00415109">
      <w:pPr>
        <w:rPr>
          <w:lang w:val="it-IT"/>
        </w:rPr>
      </w:pPr>
      <w:r w:rsidRPr="003D0C23">
        <w:rPr>
          <w:lang w:val="it-IT"/>
        </w:rPr>
        <w:t>Sollemn</w:t>
      </w:r>
      <w:r w:rsidR="004B3248" w:rsidRPr="003D0C23">
        <w:rPr>
          <w:lang w:val="it-IT"/>
        </w:rPr>
        <w:t>e</w:t>
      </w:r>
      <w:r w:rsidR="00885488" w:rsidRPr="003D0C23">
        <w:rPr>
          <w:lang w:val="it-IT"/>
        </w:rPr>
        <w:t xml:space="preserve"> festum facimus.</w:t>
      </w:r>
    </w:p>
    <w:p w:rsidR="00885488" w:rsidRPr="00B779A9" w:rsidRDefault="0002567E" w:rsidP="00415109">
      <w:pPr>
        <w:rPr>
          <w:lang w:val="it-IT"/>
        </w:rPr>
      </w:pPr>
      <w:r w:rsidRPr="003D0C23">
        <w:rPr>
          <w:rStyle w:val="Time1"/>
          <w:lang w:val="it-IT"/>
        </w:rPr>
        <w:t>Ad vesperas</w:t>
      </w:r>
      <w:r w:rsidR="00885488" w:rsidRPr="003D0C23">
        <w:rPr>
          <w:lang w:val="it-IT"/>
        </w:rPr>
        <w:t xml:space="preserve"> super psalmos AN </w:t>
      </w:r>
      <w:r w:rsidR="00885488" w:rsidRPr="003D0C23">
        <w:rPr>
          <w:rStyle w:val="Incipit"/>
          <w:lang w:val="it-IT"/>
        </w:rPr>
        <w:t>Iudea et Hierusalem</w:t>
      </w:r>
      <w:r w:rsidR="00885488" w:rsidRPr="003D0C23">
        <w:rPr>
          <w:lang w:val="it-IT"/>
        </w:rPr>
        <w:t xml:space="preserve">. PS </w:t>
      </w:r>
      <w:r w:rsidR="00885488" w:rsidRPr="003D0C23">
        <w:rPr>
          <w:rStyle w:val="Incipit"/>
          <w:lang w:val="it-IT"/>
        </w:rPr>
        <w:t>Laudate pueri dominum</w:t>
      </w:r>
      <w:r w:rsidR="00885488" w:rsidRPr="003D0C23">
        <w:rPr>
          <w:lang w:val="it-IT"/>
        </w:rPr>
        <w:t xml:space="preserve">. AN </w:t>
      </w:r>
      <w:r w:rsidR="00885488" w:rsidRPr="003D0C23">
        <w:rPr>
          <w:rStyle w:val="Incipit"/>
          <w:lang w:val="it-IT"/>
        </w:rPr>
        <w:t>Orietur sicut sol</w:t>
      </w:r>
      <w:r w:rsidR="00885488" w:rsidRPr="003D0C23">
        <w:rPr>
          <w:lang w:val="it-IT"/>
        </w:rPr>
        <w:t xml:space="preserve">. PS </w:t>
      </w:r>
      <w:r w:rsidR="00885488" w:rsidRPr="003D0C23">
        <w:rPr>
          <w:rStyle w:val="Incipit"/>
          <w:lang w:val="it-IT"/>
        </w:rPr>
        <w:t>Laudate dominum omnes</w:t>
      </w:r>
      <w:r w:rsidR="00885488" w:rsidRPr="003D0C23">
        <w:rPr>
          <w:lang w:val="it-IT"/>
        </w:rPr>
        <w:t xml:space="preserve">. </w:t>
      </w:r>
      <w:r w:rsidR="00885488" w:rsidRPr="00B779A9">
        <w:rPr>
          <w:lang w:val="fr-FR"/>
        </w:rPr>
        <w:t xml:space="preserve">AN </w:t>
      </w:r>
      <w:r w:rsidR="00885488" w:rsidRPr="00736684">
        <w:rPr>
          <w:rStyle w:val="Incipit"/>
          <w:lang w:val="fr-FR"/>
        </w:rPr>
        <w:t>Dum ortus fuerit</w:t>
      </w:r>
      <w:r w:rsidR="00885488" w:rsidRPr="00B779A9">
        <w:rPr>
          <w:lang w:val="fr-FR"/>
        </w:rPr>
        <w:t xml:space="preserve">. PS </w:t>
      </w:r>
      <w:r w:rsidR="00885488" w:rsidRPr="00736684">
        <w:rPr>
          <w:rStyle w:val="Incipit"/>
          <w:lang w:val="fr-FR"/>
        </w:rPr>
        <w:t>Lauda anima mea</w:t>
      </w:r>
      <w:r w:rsidR="00885488" w:rsidRPr="00B779A9">
        <w:rPr>
          <w:lang w:val="fr-FR"/>
        </w:rPr>
        <w:t xml:space="preserve">. AN </w:t>
      </w:r>
      <w:r w:rsidR="00885488" w:rsidRPr="00736684">
        <w:rPr>
          <w:rStyle w:val="Incipit"/>
          <w:lang w:val="fr-FR"/>
        </w:rPr>
        <w:t>Gaude et laetare</w:t>
      </w:r>
      <w:r w:rsidR="00885488" w:rsidRPr="00B779A9">
        <w:rPr>
          <w:lang w:val="fr-FR"/>
        </w:rPr>
        <w:t xml:space="preserve">. PS </w:t>
      </w:r>
      <w:r w:rsidR="00885488" w:rsidRPr="00736684">
        <w:rPr>
          <w:rStyle w:val="Incipit"/>
          <w:lang w:val="fr-FR"/>
        </w:rPr>
        <w:t>Laudate dominum quoniam</w:t>
      </w:r>
      <w:r w:rsidR="00885488" w:rsidRPr="00B779A9">
        <w:rPr>
          <w:lang w:val="fr-FR"/>
        </w:rPr>
        <w:t xml:space="preserve">. AN </w:t>
      </w:r>
      <w:r w:rsidR="00E56159" w:rsidRPr="00736684">
        <w:rPr>
          <w:rStyle w:val="Incipit"/>
          <w:lang w:val="fr-FR"/>
        </w:rPr>
        <w:t>Bethlehem</w:t>
      </w:r>
      <w:r w:rsidR="00885488" w:rsidRPr="00736684">
        <w:rPr>
          <w:rStyle w:val="Incipit"/>
          <w:lang w:val="fr-FR"/>
        </w:rPr>
        <w:t xml:space="preserve"> non es</w:t>
      </w:r>
      <w:r w:rsidR="00885488" w:rsidRPr="00B779A9">
        <w:rPr>
          <w:lang w:val="fr-FR"/>
        </w:rPr>
        <w:t xml:space="preserve">. PS </w:t>
      </w:r>
      <w:r w:rsidR="00885488" w:rsidRPr="00736684">
        <w:rPr>
          <w:rStyle w:val="Incipit"/>
          <w:lang w:val="fr-FR"/>
        </w:rPr>
        <w:t>Lauda Hierusalem</w:t>
      </w:r>
      <w:r w:rsidR="00885488" w:rsidRPr="00B779A9">
        <w:rPr>
          <w:lang w:val="fr-FR"/>
        </w:rPr>
        <w:t xml:space="preserve">. RP </w:t>
      </w:r>
      <w:r w:rsidR="00885488" w:rsidRPr="00736684">
        <w:rPr>
          <w:rStyle w:val="Incipit"/>
          <w:lang w:val="fr-FR"/>
        </w:rPr>
        <w:t>Iudea et Hierusalem</w:t>
      </w:r>
      <w:r w:rsidR="00885488" w:rsidRPr="00B779A9">
        <w:rPr>
          <w:lang w:val="fr-FR"/>
        </w:rPr>
        <w:t xml:space="preserve">. HY </w:t>
      </w:r>
      <w:r w:rsidR="00885488" w:rsidRPr="00736684">
        <w:rPr>
          <w:rStyle w:val="Incipit"/>
          <w:lang w:val="fr-FR"/>
        </w:rPr>
        <w:t>Veni redemptor gentium</w:t>
      </w:r>
      <w:r w:rsidR="00885488" w:rsidRPr="00B779A9">
        <w:rPr>
          <w:lang w:val="fr-FR"/>
        </w:rPr>
        <w:t xml:space="preserve"> cum </w:t>
      </w:r>
      <w:r w:rsidR="005C4C95" w:rsidRPr="00B779A9">
        <w:rPr>
          <w:lang w:val="fr-FR"/>
        </w:rPr>
        <w:t>H</w:t>
      </w:r>
      <w:r w:rsidR="00885488" w:rsidRPr="00B779A9">
        <w:rPr>
          <w:lang w:val="fr-FR"/>
        </w:rPr>
        <w:t xml:space="preserve">V </w:t>
      </w:r>
      <w:r w:rsidR="00885488" w:rsidRPr="00736684">
        <w:rPr>
          <w:rStyle w:val="Incipit"/>
          <w:lang w:val="fr-FR"/>
        </w:rPr>
        <w:t>Praesepe iam</w:t>
      </w:r>
      <w:r w:rsidR="00885488" w:rsidRPr="00B779A9">
        <w:rPr>
          <w:lang w:val="fr-FR"/>
        </w:rPr>
        <w:t xml:space="preserve">. </w:t>
      </w:r>
      <w:r w:rsidR="00885488" w:rsidRPr="00B779A9">
        <w:rPr>
          <w:lang w:val="pt-PT"/>
        </w:rPr>
        <w:t xml:space="preserve">VS </w:t>
      </w:r>
      <w:r w:rsidR="00885488" w:rsidRPr="00736684">
        <w:rPr>
          <w:rStyle w:val="Incipit"/>
          <w:lang w:val="pt-PT"/>
        </w:rPr>
        <w:t>Constantes estote.</w:t>
      </w:r>
      <w:r w:rsidR="005C4C95" w:rsidRPr="00736684">
        <w:rPr>
          <w:rStyle w:val="Incipit"/>
          <w:lang w:val="pt-PT"/>
        </w:rPr>
        <w:t xml:space="preserve"> </w:t>
      </w:r>
      <w:r w:rsidR="00885488" w:rsidRPr="00736684">
        <w:rPr>
          <w:rStyle w:val="Incipit"/>
          <w:lang w:val="pt-PT"/>
        </w:rPr>
        <w:t>Videbitis auxilium domini super vos</w:t>
      </w:r>
      <w:r w:rsidR="00885488" w:rsidRPr="00B779A9">
        <w:rPr>
          <w:lang w:val="pt-PT"/>
        </w:rPr>
        <w:t xml:space="preserve">. AM </w:t>
      </w:r>
      <w:r w:rsidR="00885488" w:rsidRPr="00736684">
        <w:rPr>
          <w:rStyle w:val="Incipit"/>
          <w:lang w:val="pt-PT"/>
        </w:rPr>
        <w:t>Cum esset desponsata mater Iesu</w:t>
      </w:r>
      <w:r w:rsidR="005C4C95" w:rsidRPr="00B779A9">
        <w:rPr>
          <w:lang w:val="pt-PT"/>
        </w:rPr>
        <w:t xml:space="preserve">. </w:t>
      </w:r>
      <w:r w:rsidR="005C4C95" w:rsidRPr="00B779A9">
        <w:rPr>
          <w:lang w:val="it-IT"/>
        </w:rPr>
        <w:t>Haec antiphona ante M</w:t>
      </w:r>
      <w:r w:rsidR="00885488" w:rsidRPr="00B779A9">
        <w:rPr>
          <w:lang w:val="it-IT"/>
        </w:rPr>
        <w:t xml:space="preserve">agnificat a </w:t>
      </w:r>
      <w:r w:rsidR="00885488" w:rsidRPr="00736684">
        <w:rPr>
          <w:rStyle w:val="Funktion"/>
          <w:lang w:val="it-IT"/>
        </w:rPr>
        <w:t>domino praelato</w:t>
      </w:r>
      <w:r w:rsidR="00885488" w:rsidRPr="00B779A9">
        <w:rPr>
          <w:lang w:val="it-IT"/>
        </w:rPr>
        <w:t xml:space="preserve"> incipiatur et a </w:t>
      </w:r>
      <w:r w:rsidR="00885488" w:rsidRPr="00736684">
        <w:rPr>
          <w:rStyle w:val="Funktion"/>
          <w:lang w:val="it-IT"/>
        </w:rPr>
        <w:t>choro</w:t>
      </w:r>
      <w:r w:rsidR="00885488" w:rsidRPr="00B779A9">
        <w:rPr>
          <w:lang w:val="it-IT"/>
        </w:rPr>
        <w:t xml:space="preserve"> ex toto cantetur. Nullum suffragium. </w:t>
      </w:r>
      <w:r w:rsidR="005C4C95" w:rsidRPr="00B779A9">
        <w:rPr>
          <w:lang w:val="it-IT"/>
        </w:rPr>
        <w:t xml:space="preserve">[BD] </w:t>
      </w:r>
      <w:r w:rsidR="005F6F99" w:rsidRPr="00736684">
        <w:rPr>
          <w:rStyle w:val="Incipit"/>
          <w:lang w:val="it-IT"/>
        </w:rPr>
        <w:t>Benedicamus</w:t>
      </w:r>
      <w:r w:rsidR="005E1283" w:rsidRPr="00B779A9">
        <w:rPr>
          <w:lang w:val="it-IT"/>
        </w:rPr>
        <w:t>. [TP]</w:t>
      </w:r>
      <w:r w:rsidR="00885488" w:rsidRPr="00B779A9">
        <w:rPr>
          <w:lang w:val="it-IT"/>
        </w:rPr>
        <w:t xml:space="preserve"> </w:t>
      </w:r>
      <w:r w:rsidR="00885488" w:rsidRPr="00736684">
        <w:rPr>
          <w:rStyle w:val="Incipit"/>
          <w:lang w:val="it-IT"/>
        </w:rPr>
        <w:t>In laude Iesu</w:t>
      </w:r>
      <w:r w:rsidR="00885488" w:rsidRPr="00B779A9">
        <w:rPr>
          <w:lang w:val="it-IT"/>
        </w:rPr>
        <w:t xml:space="preserve">. Pro </w:t>
      </w:r>
      <w:r w:rsidR="00E84FF0" w:rsidRPr="00B779A9">
        <w:rPr>
          <w:lang w:val="it-IT"/>
        </w:rPr>
        <w:t xml:space="preserve">[VV] </w:t>
      </w:r>
      <w:r w:rsidR="00885488" w:rsidRPr="00736684">
        <w:rPr>
          <w:rStyle w:val="Incipit"/>
          <w:lang w:val="it-IT"/>
        </w:rPr>
        <w:t>Deo gratias</w:t>
      </w:r>
      <w:r w:rsidR="00885488" w:rsidRPr="00B779A9">
        <w:rPr>
          <w:lang w:val="it-IT"/>
        </w:rPr>
        <w:t xml:space="preserve"> cantetur </w:t>
      </w:r>
      <w:r w:rsidR="00BA24A1" w:rsidRPr="00B779A9">
        <w:rPr>
          <w:lang w:val="it-IT"/>
        </w:rPr>
        <w:t>[</w:t>
      </w:r>
      <w:r w:rsidR="00885488" w:rsidRPr="00B779A9">
        <w:rPr>
          <w:lang w:val="it-IT"/>
        </w:rPr>
        <w:t>TP</w:t>
      </w:r>
      <w:r w:rsidR="00BA24A1" w:rsidRPr="00B779A9">
        <w:rPr>
          <w:lang w:val="it-IT"/>
        </w:rPr>
        <w:t>]</w:t>
      </w:r>
      <w:r w:rsidR="00885488" w:rsidRPr="00B779A9">
        <w:rPr>
          <w:lang w:val="it-IT"/>
        </w:rPr>
        <w:t xml:space="preserve"> </w:t>
      </w:r>
      <w:r w:rsidR="00885488" w:rsidRPr="00736684">
        <w:rPr>
          <w:rStyle w:val="Incipit"/>
          <w:lang w:val="it-IT"/>
        </w:rPr>
        <w:t xml:space="preserve">Procedentem </w:t>
      </w:r>
      <w:r w:rsidR="006E7F62" w:rsidRPr="00736684">
        <w:rPr>
          <w:rStyle w:val="Incipit"/>
          <w:lang w:val="it-IT"/>
        </w:rPr>
        <w:t>$E::</w:t>
      </w:r>
      <w:r w:rsidR="00885488" w:rsidRPr="00736684">
        <w:rPr>
          <w:rStyle w:val="Incipit"/>
          <w:lang w:val="it-IT"/>
        </w:rPr>
        <w:t>sponsum</w:t>
      </w:r>
      <w:r w:rsidR="006E7F62" w:rsidRPr="00736684">
        <w:rPr>
          <w:rStyle w:val="Incipit"/>
          <w:lang w:val="it-IT"/>
        </w:rPr>
        <w:t>$</w:t>
      </w:r>
      <w:r w:rsidR="00885488" w:rsidRPr="00736684">
        <w:rPr>
          <w:rStyle w:val="Incipit"/>
          <w:lang w:val="it-IT"/>
        </w:rPr>
        <w:t xml:space="preserve"> de thalamo</w:t>
      </w:r>
      <w:r w:rsidR="00885488" w:rsidRPr="00B779A9">
        <w:rPr>
          <w:lang w:val="it-IT"/>
        </w:rPr>
        <w:t xml:space="preserve"> ex </w:t>
      </w:r>
      <w:r w:rsidR="00885488" w:rsidRPr="00736684">
        <w:rPr>
          <w:rStyle w:val="Funktion"/>
          <w:lang w:val="it-IT"/>
        </w:rPr>
        <w:t>summo antiphonario</w:t>
      </w:r>
      <w:r w:rsidR="00885488" w:rsidRPr="00B779A9">
        <w:rPr>
          <w:lang w:val="it-IT"/>
        </w:rPr>
        <w:t xml:space="preserve"> folio</w:t>
      </w:r>
      <w:r w:rsidR="00DD1415">
        <w:rPr>
          <w:lang w:val="it-IT"/>
        </w:rPr>
        <w:t>@</w:t>
      </w:r>
      <w:r w:rsidR="00DD1415" w:rsidRPr="00B779A9">
        <w:rPr>
          <w:lang w:val="it-IT"/>
        </w:rPr>
        <w:t>10.</w:t>
      </w:r>
    </w:p>
    <w:p w:rsidR="00575888" w:rsidRDefault="00E92F71" w:rsidP="00415109">
      <w:pPr>
        <w:rPr>
          <w:lang w:val="it-IT"/>
        </w:rPr>
      </w:pPr>
      <w:r w:rsidRPr="00736684">
        <w:rPr>
          <w:rStyle w:val="Time1"/>
          <w:lang w:val="en-US"/>
        </w:rPr>
        <w:t>Ad completorium</w:t>
      </w:r>
      <w:r w:rsidR="00885488" w:rsidRPr="00736684">
        <w:rPr>
          <w:lang w:val="en-US"/>
        </w:rPr>
        <w:t xml:space="preserve"> HY </w:t>
      </w:r>
      <w:r w:rsidR="00885488" w:rsidRPr="00736684">
        <w:rPr>
          <w:rStyle w:val="Incipit"/>
          <w:lang w:val="en-US"/>
        </w:rPr>
        <w:t>Verbum</w:t>
      </w:r>
      <w:r w:rsidR="005A362F" w:rsidRPr="00736684">
        <w:rPr>
          <w:i/>
          <w:lang w:val="en-US"/>
        </w:rPr>
        <w:t xml:space="preserve"> </w:t>
      </w:r>
      <w:r w:rsidR="00885488" w:rsidRPr="00736684">
        <w:rPr>
          <w:rStyle w:val="Incipit"/>
          <w:lang w:val="en-US"/>
        </w:rPr>
        <w:t>supernum</w:t>
      </w:r>
      <w:r w:rsidR="005A362F" w:rsidRPr="00736684">
        <w:rPr>
          <w:i/>
          <w:lang w:val="en-US"/>
        </w:rPr>
        <w:t xml:space="preserve"> </w:t>
      </w:r>
      <w:r w:rsidR="00885488" w:rsidRPr="00736684">
        <w:rPr>
          <w:rStyle w:val="Incipit"/>
          <w:lang w:val="en-US"/>
        </w:rPr>
        <w:t>prodiens</w:t>
      </w:r>
      <w:r w:rsidR="00885488" w:rsidRPr="00736684">
        <w:rPr>
          <w:lang w:val="en-US"/>
        </w:rPr>
        <w:t xml:space="preserve">. AD </w:t>
      </w:r>
      <w:r w:rsidR="00885488" w:rsidRPr="00736684">
        <w:rPr>
          <w:rStyle w:val="Incipit"/>
          <w:lang w:val="en-US"/>
        </w:rPr>
        <w:t>Paratus</w:t>
      </w:r>
      <w:r w:rsidR="005A362F" w:rsidRPr="00736684">
        <w:rPr>
          <w:i/>
          <w:lang w:val="en-US"/>
        </w:rPr>
        <w:t xml:space="preserve"> </w:t>
      </w:r>
      <w:r w:rsidR="00885488" w:rsidRPr="00736684">
        <w:rPr>
          <w:rStyle w:val="Incipit"/>
          <w:lang w:val="en-US"/>
        </w:rPr>
        <w:t>esto</w:t>
      </w:r>
      <w:r w:rsidR="005A362F" w:rsidRPr="00736684">
        <w:rPr>
          <w:i/>
          <w:lang w:val="en-US"/>
        </w:rPr>
        <w:t xml:space="preserve"> </w:t>
      </w:r>
      <w:r w:rsidR="00885488" w:rsidRPr="00736684">
        <w:rPr>
          <w:rStyle w:val="Incipit"/>
          <w:lang w:val="en-US"/>
        </w:rPr>
        <w:t>Israel</w:t>
      </w:r>
      <w:r w:rsidR="00116A20" w:rsidRPr="00736684">
        <w:rPr>
          <w:lang w:val="en-US"/>
        </w:rPr>
        <w:t xml:space="preserve">. Post collectam |I::leer|. </w:t>
      </w:r>
      <w:r w:rsidR="00885488" w:rsidRPr="00B779A9">
        <w:rPr>
          <w:lang w:val="it-IT"/>
        </w:rPr>
        <w:t xml:space="preserve">Ad </w:t>
      </w:r>
      <w:r w:rsidR="000F4FB4" w:rsidRPr="00B779A9">
        <w:rPr>
          <w:lang w:val="it-IT"/>
        </w:rPr>
        <w:t>Salve</w:t>
      </w:r>
      <w:r w:rsidR="00AB1BD6" w:rsidRPr="00B779A9">
        <w:rPr>
          <w:lang w:val="it-IT"/>
        </w:rPr>
        <w:t xml:space="preserve"> r</w:t>
      </w:r>
      <w:r w:rsidR="00885488" w:rsidRPr="00B779A9">
        <w:rPr>
          <w:lang w:val="it-IT"/>
        </w:rPr>
        <w:t xml:space="preserve">egina SE </w:t>
      </w:r>
      <w:r w:rsidR="00885488" w:rsidRPr="00794880">
        <w:rPr>
          <w:rStyle w:val="Incipit"/>
          <w:lang w:val="it-IT"/>
        </w:rPr>
        <w:t>Mittit</w:t>
      </w:r>
      <w:r w:rsidR="005A362F" w:rsidRPr="005A362F">
        <w:rPr>
          <w:i/>
          <w:lang w:val="it-IT"/>
        </w:rPr>
        <w:t xml:space="preserve"> </w:t>
      </w:r>
      <w:r w:rsidR="00885488" w:rsidRPr="00794880">
        <w:rPr>
          <w:rStyle w:val="Incipit"/>
          <w:lang w:val="it-IT"/>
        </w:rPr>
        <w:t>ad</w:t>
      </w:r>
      <w:r w:rsidR="005A362F" w:rsidRPr="005A362F">
        <w:rPr>
          <w:i/>
          <w:lang w:val="it-IT"/>
        </w:rPr>
        <w:t xml:space="preserve"> </w:t>
      </w:r>
      <w:r w:rsidR="00885488" w:rsidRPr="00794880">
        <w:rPr>
          <w:rStyle w:val="Incipit"/>
          <w:lang w:val="it-IT"/>
        </w:rPr>
        <w:t>virginem</w:t>
      </w:r>
      <w:r w:rsidR="00065C9D">
        <w:rPr>
          <w:lang w:val="it-IT"/>
        </w:rPr>
        <w:t>@</w:t>
      </w:r>
      <w:r w:rsidR="00575888">
        <w:rPr>
          <w:lang w:val="it-IT"/>
        </w:rPr>
        <w:t>$E::</w:t>
      </w:r>
      <w:r w:rsidR="00885488" w:rsidRPr="00B779A9">
        <w:rPr>
          <w:lang w:val="it-IT"/>
        </w:rPr>
        <w:t xml:space="preserve">non dicitur nisi in sabbatum </w:t>
      </w:r>
      <w:r w:rsidR="00C31823" w:rsidRPr="00B779A9">
        <w:rPr>
          <w:lang w:val="it-IT"/>
        </w:rPr>
        <w:t>evenerit</w:t>
      </w:r>
      <w:r w:rsidR="00575888">
        <w:rPr>
          <w:lang w:val="it-IT"/>
        </w:rPr>
        <w:t>$</w:t>
      </w:r>
      <w:r w:rsidR="00E46239">
        <w:rPr>
          <w:lang w:val="it-IT"/>
        </w:rPr>
        <w:t>.</w:t>
      </w:r>
      <w:r w:rsidR="005C4C95" w:rsidRPr="00B779A9">
        <w:rPr>
          <w:lang w:val="it-IT"/>
        </w:rPr>
        <w:t xml:space="preserve"> </w:t>
      </w:r>
    </w:p>
    <w:p w:rsidR="00885488" w:rsidRPr="00736684" w:rsidRDefault="005C4C95" w:rsidP="00415109">
      <w:pPr>
        <w:rPr>
          <w:lang w:val="en-US"/>
        </w:rPr>
      </w:pPr>
      <w:r w:rsidRPr="00736684">
        <w:rPr>
          <w:lang w:val="en-US"/>
        </w:rPr>
        <w:t>(119v)</w:t>
      </w:r>
      <w:r w:rsidR="00575888" w:rsidRPr="00736684">
        <w:rPr>
          <w:lang w:val="en-US"/>
        </w:rPr>
        <w:t xml:space="preserve"> </w:t>
      </w:r>
      <w:r w:rsidR="00E92F71" w:rsidRPr="00736684">
        <w:rPr>
          <w:rStyle w:val="Time1"/>
          <w:lang w:val="en-US"/>
        </w:rPr>
        <w:t>Ad matutinum</w:t>
      </w:r>
      <w:r w:rsidR="00885488" w:rsidRPr="00736684">
        <w:rPr>
          <w:lang w:val="en-US"/>
        </w:rPr>
        <w:t xml:space="preserve"> I</w:t>
      </w:r>
      <w:r w:rsidRPr="00736684">
        <w:rPr>
          <w:lang w:val="en-US"/>
        </w:rPr>
        <w:t>N</w:t>
      </w:r>
      <w:r w:rsidR="00885488" w:rsidRPr="00736684">
        <w:rPr>
          <w:lang w:val="en-US"/>
        </w:rPr>
        <w:t xml:space="preserve">V </w:t>
      </w:r>
      <w:r w:rsidR="00885488" w:rsidRPr="00736684">
        <w:rPr>
          <w:rStyle w:val="Incipit"/>
          <w:lang w:val="en-US"/>
        </w:rPr>
        <w:t>Christus natus est nobis</w:t>
      </w:r>
      <w:r w:rsidR="00885488" w:rsidRPr="00736684">
        <w:rPr>
          <w:lang w:val="en-US"/>
        </w:rPr>
        <w:t xml:space="preserve">. HY </w:t>
      </w:r>
      <w:r w:rsidR="00885488" w:rsidRPr="00736684">
        <w:rPr>
          <w:rStyle w:val="Incipit"/>
          <w:lang w:val="en-US"/>
        </w:rPr>
        <w:t xml:space="preserve">Agnoscat omne </w:t>
      </w:r>
      <w:r w:rsidR="002332ED" w:rsidRPr="00736684">
        <w:rPr>
          <w:rStyle w:val="Incipit"/>
          <w:lang w:val="en-US"/>
        </w:rPr>
        <w:t>saecul</w:t>
      </w:r>
      <w:r w:rsidR="00885488" w:rsidRPr="00736684">
        <w:rPr>
          <w:rStyle w:val="Incipit"/>
          <w:lang w:val="en-US"/>
        </w:rPr>
        <w:t>um</w:t>
      </w:r>
      <w:r w:rsidR="00885488" w:rsidRPr="00736684">
        <w:rPr>
          <w:lang w:val="en-US"/>
        </w:rPr>
        <w:t>.</w:t>
      </w:r>
    </w:p>
    <w:p w:rsidR="00601ADD" w:rsidRPr="003D0C23" w:rsidRDefault="00E92F71" w:rsidP="00415109">
      <w:pPr>
        <w:rPr>
          <w:lang w:val="pt-PT"/>
        </w:rPr>
      </w:pPr>
      <w:r w:rsidRPr="00736684">
        <w:rPr>
          <w:rStyle w:val="Time2"/>
          <w:lang w:val="en-US"/>
        </w:rPr>
        <w:t>In primo nocturno</w:t>
      </w:r>
      <w:r w:rsidR="00885488" w:rsidRPr="00736684">
        <w:rPr>
          <w:lang w:val="en-US"/>
        </w:rPr>
        <w:t xml:space="preserve"> AN </w:t>
      </w:r>
      <w:r w:rsidR="00885488" w:rsidRPr="00736684">
        <w:rPr>
          <w:rStyle w:val="Incipit"/>
          <w:lang w:val="en-US"/>
        </w:rPr>
        <w:t>Dominus dixit ad me</w:t>
      </w:r>
      <w:r w:rsidR="00885488" w:rsidRPr="00736684">
        <w:rPr>
          <w:lang w:val="en-US"/>
        </w:rPr>
        <w:t xml:space="preserve"> cum duabus sequentibus. PS </w:t>
      </w:r>
      <w:r w:rsidR="00885488" w:rsidRPr="00736684">
        <w:rPr>
          <w:rStyle w:val="Incipit"/>
          <w:lang w:val="en-US"/>
        </w:rPr>
        <w:t>Quare fremuerunt</w:t>
      </w:r>
      <w:r w:rsidR="00885488" w:rsidRPr="00736684">
        <w:rPr>
          <w:lang w:val="en-US"/>
        </w:rPr>
        <w:t xml:space="preserve">. </w:t>
      </w:r>
      <w:r w:rsidR="00BA24A1" w:rsidRPr="00736684">
        <w:rPr>
          <w:lang w:val="en-US"/>
        </w:rPr>
        <w:t>[</w:t>
      </w:r>
      <w:r w:rsidR="00885488" w:rsidRPr="00736684">
        <w:rPr>
          <w:lang w:val="en-US"/>
        </w:rPr>
        <w:t>PS</w:t>
      </w:r>
      <w:r w:rsidR="00BA24A1" w:rsidRPr="00736684">
        <w:rPr>
          <w:lang w:val="en-US"/>
        </w:rPr>
        <w:t>]</w:t>
      </w:r>
      <w:r w:rsidR="00885488" w:rsidRPr="00736684">
        <w:rPr>
          <w:lang w:val="en-US"/>
        </w:rPr>
        <w:t xml:space="preserve"> </w:t>
      </w:r>
      <w:r w:rsidR="00885488" w:rsidRPr="00736684">
        <w:rPr>
          <w:rStyle w:val="Incipit"/>
          <w:lang w:val="en-US"/>
        </w:rPr>
        <w:t>Caeli enarrant</w:t>
      </w:r>
      <w:r w:rsidR="00885488" w:rsidRPr="00736684">
        <w:rPr>
          <w:lang w:val="en-US"/>
        </w:rPr>
        <w:t xml:space="preserve">. </w:t>
      </w:r>
      <w:r w:rsidR="00BA24A1" w:rsidRPr="00736684">
        <w:rPr>
          <w:lang w:val="en-US"/>
        </w:rPr>
        <w:t>[</w:t>
      </w:r>
      <w:r w:rsidR="00885488" w:rsidRPr="00736684">
        <w:rPr>
          <w:lang w:val="en-US"/>
        </w:rPr>
        <w:t>PS</w:t>
      </w:r>
      <w:r w:rsidR="00BA24A1" w:rsidRPr="00736684">
        <w:rPr>
          <w:lang w:val="en-US"/>
        </w:rPr>
        <w:t>]</w:t>
      </w:r>
      <w:r w:rsidR="00885488" w:rsidRPr="00736684">
        <w:rPr>
          <w:lang w:val="en-US"/>
        </w:rPr>
        <w:t xml:space="preserve"> </w:t>
      </w:r>
      <w:r w:rsidR="00885488" w:rsidRPr="00736684">
        <w:rPr>
          <w:rStyle w:val="Incipit"/>
          <w:lang w:val="en-US"/>
        </w:rPr>
        <w:t>Eructavit cor meum</w:t>
      </w:r>
      <w:r w:rsidR="00885488" w:rsidRPr="00736684">
        <w:rPr>
          <w:lang w:val="en-US"/>
        </w:rPr>
        <w:t xml:space="preserve">. VS </w:t>
      </w:r>
      <w:r w:rsidR="009A6D20" w:rsidRPr="00736684">
        <w:rPr>
          <w:rStyle w:val="Incipit"/>
          <w:lang w:val="en-US"/>
        </w:rPr>
        <w:t>Tamq</w:t>
      </w:r>
      <w:r w:rsidR="00885488" w:rsidRPr="00736684">
        <w:rPr>
          <w:rStyle w:val="Incipit"/>
          <w:lang w:val="en-US"/>
        </w:rPr>
        <w:t>uam sponsus dominus</w:t>
      </w:r>
      <w:r w:rsidR="00885488" w:rsidRPr="00736684">
        <w:rPr>
          <w:lang w:val="en-US"/>
        </w:rPr>
        <w:t xml:space="preserve">. Prima LE </w:t>
      </w:r>
      <w:r w:rsidR="00885488" w:rsidRPr="00736684">
        <w:rPr>
          <w:rStyle w:val="Incipit"/>
          <w:lang w:val="en-US"/>
        </w:rPr>
        <w:t>Primo tempore alleluiata est terra Zabulon</w:t>
      </w:r>
      <w:r w:rsidR="00885488" w:rsidRPr="00736684">
        <w:rPr>
          <w:lang w:val="en-US"/>
        </w:rPr>
        <w:t xml:space="preserve"> caput 16 cum duobus capitibus 17 et</w:t>
      </w:r>
      <w:r w:rsidR="00DD1415">
        <w:rPr>
          <w:lang w:val="en-US"/>
        </w:rPr>
        <w:t>@</w:t>
      </w:r>
      <w:r w:rsidR="00DD1415" w:rsidRPr="00736684">
        <w:rPr>
          <w:lang w:val="en-US"/>
        </w:rPr>
        <w:t>18.</w:t>
      </w:r>
      <w:r w:rsidR="00885488" w:rsidRPr="00736684">
        <w:rPr>
          <w:lang w:val="en-US"/>
        </w:rPr>
        <w:t xml:space="preserve"> </w:t>
      </w:r>
      <w:r w:rsidR="00885488" w:rsidRPr="003D0C23">
        <w:rPr>
          <w:lang w:val="it-IT"/>
        </w:rPr>
        <w:t xml:space="preserve">In fine terminantur cum </w:t>
      </w:r>
      <w:r w:rsidR="005C4C95" w:rsidRPr="003D0C23">
        <w:rPr>
          <w:lang w:val="it-IT"/>
        </w:rPr>
        <w:t xml:space="preserve">[_LE] </w:t>
      </w:r>
      <w:r w:rsidR="00BE33E8" w:rsidRPr="003D0C23">
        <w:rPr>
          <w:rStyle w:val="Incipit"/>
          <w:lang w:val="it-IT"/>
        </w:rPr>
        <w:t>Haec</w:t>
      </w:r>
      <w:r w:rsidR="00885488" w:rsidRPr="003D0C23">
        <w:rPr>
          <w:rStyle w:val="Incipit"/>
          <w:lang w:val="it-IT"/>
        </w:rPr>
        <w:t xml:space="preserve"> dicit dominus</w:t>
      </w:r>
      <w:r w:rsidR="004830D2" w:rsidRPr="003D0C23">
        <w:rPr>
          <w:lang w:val="it-IT"/>
        </w:rPr>
        <w:t>. E</w:t>
      </w:r>
      <w:r w:rsidR="00885488" w:rsidRPr="003D0C23">
        <w:rPr>
          <w:lang w:val="it-IT"/>
        </w:rPr>
        <w:t>x</w:t>
      </w:r>
      <w:r w:rsidR="00166EE3" w:rsidRPr="003D0C23">
        <w:rPr>
          <w:lang w:val="it-IT"/>
        </w:rPr>
        <w:t xml:space="preserve"> Isaia </w:t>
      </w:r>
      <w:r w:rsidR="00885488" w:rsidRPr="003D0C23">
        <w:rPr>
          <w:lang w:val="it-IT"/>
        </w:rPr>
        <w:t>etiam duo posteriores in primo nocturno dicantur</w:t>
      </w:r>
      <w:r w:rsidR="00575888" w:rsidRPr="003D0C23">
        <w:rPr>
          <w:lang w:val="it-IT"/>
        </w:rPr>
        <w:t xml:space="preserve"> e</w:t>
      </w:r>
      <w:r w:rsidR="00885488" w:rsidRPr="003D0C23">
        <w:rPr>
          <w:lang w:val="it-IT"/>
        </w:rPr>
        <w:t xml:space="preserve">x </w:t>
      </w:r>
      <w:r w:rsidR="00575888" w:rsidRPr="003D0C23">
        <w:rPr>
          <w:lang w:val="it-IT"/>
        </w:rPr>
        <w:t>$E::</w:t>
      </w:r>
      <w:r w:rsidR="00D66EA2" w:rsidRPr="003D0C23">
        <w:rPr>
          <w:lang w:val="it-IT"/>
        </w:rPr>
        <w:t>volumine</w:t>
      </w:r>
      <w:r w:rsidR="00575888" w:rsidRPr="003D0C23">
        <w:rPr>
          <w:lang w:val="it-IT"/>
        </w:rPr>
        <w:t>$</w:t>
      </w:r>
      <w:r w:rsidRPr="003D0C23">
        <w:rPr>
          <w:lang w:val="it-IT"/>
        </w:rPr>
        <w:t xml:space="preserve"> I</w:t>
      </w:r>
      <w:r w:rsidR="00885488" w:rsidRPr="003D0C23">
        <w:rPr>
          <w:lang w:val="it-IT"/>
        </w:rPr>
        <w:t>saiae</w:t>
      </w:r>
      <w:r w:rsidR="00575888" w:rsidRPr="003D0C23">
        <w:rPr>
          <w:lang w:val="it-IT"/>
        </w:rPr>
        <w:t>.</w:t>
      </w:r>
      <w:r w:rsidR="00885488" w:rsidRPr="003D0C23">
        <w:rPr>
          <w:lang w:val="it-IT"/>
        </w:rPr>
        <w:t xml:space="preserve"> </w:t>
      </w:r>
      <w:r w:rsidR="00575888" w:rsidRPr="003D0C23">
        <w:rPr>
          <w:lang w:val="pt-PT"/>
        </w:rPr>
        <w:t>P</w:t>
      </w:r>
      <w:r w:rsidR="00885488" w:rsidRPr="003D0C23">
        <w:rPr>
          <w:lang w:val="pt-PT"/>
        </w:rPr>
        <w:t xml:space="preserve">rimum RP </w:t>
      </w:r>
      <w:r w:rsidR="00885488" w:rsidRPr="003D0C23">
        <w:rPr>
          <w:rStyle w:val="Incipit"/>
          <w:lang w:val="pt-PT"/>
        </w:rPr>
        <w:t>Hodie nobis caelorum rex</w:t>
      </w:r>
      <w:r w:rsidR="00885488" w:rsidRPr="003D0C23">
        <w:rPr>
          <w:lang w:val="pt-PT"/>
        </w:rPr>
        <w:t xml:space="preserve">. Secunda LE </w:t>
      </w:r>
      <w:r w:rsidR="00885488" w:rsidRPr="003D0C23">
        <w:rPr>
          <w:rStyle w:val="Incipit"/>
          <w:lang w:val="pt-PT"/>
        </w:rPr>
        <w:t>Consolamini consolamini populus meus</w:t>
      </w:r>
      <w:r w:rsidR="00885488" w:rsidRPr="003D0C23">
        <w:rPr>
          <w:lang w:val="pt-PT"/>
        </w:rPr>
        <w:t xml:space="preserve"> caput 101 cum sequentibus octo capitibus. Secundum RP </w:t>
      </w:r>
      <w:r w:rsidR="00885488" w:rsidRPr="003D0C23">
        <w:rPr>
          <w:rStyle w:val="Incipit"/>
          <w:lang w:val="pt-PT"/>
        </w:rPr>
        <w:t xml:space="preserve">Hodie nobis de caelo pax </w:t>
      </w:r>
      <w:r w:rsidR="0007245A" w:rsidRPr="003D0C23">
        <w:rPr>
          <w:rStyle w:val="Incipit"/>
          <w:lang w:val="pt-PT"/>
        </w:rPr>
        <w:t>vera</w:t>
      </w:r>
      <w:r w:rsidR="00885488" w:rsidRPr="003D0C23">
        <w:rPr>
          <w:rStyle w:val="Incipit"/>
          <w:lang w:val="pt-PT"/>
        </w:rPr>
        <w:t xml:space="preserve"> descendit</w:t>
      </w:r>
      <w:r w:rsidR="00885488" w:rsidRPr="003D0C23">
        <w:rPr>
          <w:lang w:val="pt-PT"/>
        </w:rPr>
        <w:t xml:space="preserve">. Tertia LE </w:t>
      </w:r>
      <w:r w:rsidR="00885488" w:rsidRPr="003D0C23">
        <w:rPr>
          <w:rStyle w:val="Incipit"/>
          <w:lang w:val="pt-PT"/>
        </w:rPr>
        <w:t>Consurge consurge induere fortitudinem</w:t>
      </w:r>
      <w:r w:rsidR="00885488" w:rsidRPr="003D0C23">
        <w:rPr>
          <w:lang w:val="pt-PT"/>
        </w:rPr>
        <w:t xml:space="preserve"> caput 140 cum </w:t>
      </w:r>
      <w:r w:rsidR="005C4C95" w:rsidRPr="003D0C23">
        <w:rPr>
          <w:lang w:val="pt-PT"/>
        </w:rPr>
        <w:t>sequentibus quatt</w:t>
      </w:r>
      <w:r w:rsidR="00885488" w:rsidRPr="003D0C23">
        <w:rPr>
          <w:lang w:val="pt-PT"/>
        </w:rPr>
        <w:t>u</w:t>
      </w:r>
      <w:r w:rsidR="005C4C95" w:rsidRPr="003D0C23">
        <w:rPr>
          <w:lang w:val="pt-PT"/>
        </w:rPr>
        <w:t>o</w:t>
      </w:r>
      <w:r w:rsidR="00885488" w:rsidRPr="003D0C23">
        <w:rPr>
          <w:lang w:val="pt-PT"/>
        </w:rPr>
        <w:t xml:space="preserve">r capitibus. Tertium RP </w:t>
      </w:r>
      <w:r w:rsidR="00885488" w:rsidRPr="003D0C23">
        <w:rPr>
          <w:rStyle w:val="Incipit"/>
          <w:lang w:val="pt-PT"/>
        </w:rPr>
        <w:t>Descendit de caelis missus ab arce</w:t>
      </w:r>
      <w:r w:rsidR="00575888" w:rsidRPr="003D0C23">
        <w:rPr>
          <w:lang w:val="pt-PT"/>
        </w:rPr>
        <w:t xml:space="preserve"> cum </w:t>
      </w:r>
      <w:r w:rsidR="00601ADD" w:rsidRPr="003D0C23">
        <w:rPr>
          <w:lang w:val="pt-PT"/>
        </w:rPr>
        <w:t>TP</w:t>
      </w:r>
      <w:r w:rsidR="00575888" w:rsidRPr="003D0C23">
        <w:rPr>
          <w:lang w:val="pt-PT"/>
        </w:rPr>
        <w:t>PR</w:t>
      </w:r>
      <w:r w:rsidR="00885488" w:rsidRPr="003D0C23">
        <w:rPr>
          <w:lang w:val="pt-PT"/>
        </w:rPr>
        <w:t xml:space="preserve"> </w:t>
      </w:r>
      <w:r w:rsidR="00885488" w:rsidRPr="003D0C23">
        <w:rPr>
          <w:rStyle w:val="Incipit"/>
          <w:lang w:val="pt-PT"/>
        </w:rPr>
        <w:t>Facturae plasmator</w:t>
      </w:r>
      <w:r w:rsidR="00885488" w:rsidRPr="003D0C23">
        <w:rPr>
          <w:lang w:val="pt-PT"/>
        </w:rPr>
        <w:t xml:space="preserve"> et</w:t>
      </w:r>
      <w:r w:rsidR="00575888" w:rsidRPr="003D0C23">
        <w:rPr>
          <w:lang w:val="pt-PT"/>
        </w:rPr>
        <w:t xml:space="preserve"> versiculis</w:t>
      </w:r>
      <w:r w:rsidR="00885488" w:rsidRPr="003D0C23">
        <w:rPr>
          <w:lang w:val="pt-PT"/>
        </w:rPr>
        <w:t xml:space="preserve"> </w:t>
      </w:r>
      <w:r w:rsidR="00601ADD" w:rsidRPr="003D0C23">
        <w:rPr>
          <w:lang w:val="pt-PT"/>
        </w:rPr>
        <w:t>[PRV]</w:t>
      </w:r>
      <w:r w:rsidR="00885488" w:rsidRPr="003D0C23">
        <w:rPr>
          <w:color w:val="FF0000"/>
          <w:lang w:val="pt-PT"/>
        </w:rPr>
        <w:t xml:space="preserve"> </w:t>
      </w:r>
      <w:r w:rsidR="00885488" w:rsidRPr="003D0C23">
        <w:rPr>
          <w:rStyle w:val="Incipit"/>
          <w:lang w:val="pt-PT"/>
        </w:rPr>
        <w:t>Missus ab arce</w:t>
      </w:r>
      <w:r w:rsidR="00885488" w:rsidRPr="003D0C23">
        <w:rPr>
          <w:lang w:val="pt-PT"/>
        </w:rPr>
        <w:t xml:space="preserve"> et </w:t>
      </w:r>
      <w:r w:rsidR="00BA24A1" w:rsidRPr="003D0C23">
        <w:rPr>
          <w:lang w:val="pt-PT"/>
        </w:rPr>
        <w:t>[</w:t>
      </w:r>
      <w:r w:rsidR="00601ADD" w:rsidRPr="003D0C23">
        <w:rPr>
          <w:lang w:val="pt-PT"/>
        </w:rPr>
        <w:t>PRV</w:t>
      </w:r>
      <w:r w:rsidR="00BA24A1" w:rsidRPr="003D0C23">
        <w:rPr>
          <w:lang w:val="pt-PT"/>
        </w:rPr>
        <w:t>]</w:t>
      </w:r>
      <w:r w:rsidR="00885488" w:rsidRPr="003D0C23">
        <w:rPr>
          <w:lang w:val="pt-PT"/>
        </w:rPr>
        <w:t xml:space="preserve"> </w:t>
      </w:r>
      <w:r w:rsidR="00885488" w:rsidRPr="003D0C23">
        <w:rPr>
          <w:rStyle w:val="Incipit"/>
          <w:lang w:val="pt-PT"/>
        </w:rPr>
        <w:t>Gloria pie trinitati</w:t>
      </w:r>
      <w:r w:rsidR="00885488" w:rsidRPr="003D0C23">
        <w:rPr>
          <w:lang w:val="pt-PT"/>
        </w:rPr>
        <w:t xml:space="preserve"> quos ex </w:t>
      </w:r>
      <w:r w:rsidR="00885488" w:rsidRPr="003D0C23">
        <w:rPr>
          <w:rStyle w:val="Funktion"/>
          <w:lang w:val="pt-PT"/>
        </w:rPr>
        <w:t>summo antiphonario</w:t>
      </w:r>
      <w:r w:rsidR="00885488" w:rsidRPr="003D0C23">
        <w:rPr>
          <w:lang w:val="pt-PT"/>
        </w:rPr>
        <w:t xml:space="preserve"> duo ex </w:t>
      </w:r>
      <w:r w:rsidR="00885488" w:rsidRPr="003D0C23">
        <w:rPr>
          <w:rStyle w:val="Funktion"/>
          <w:lang w:val="pt-PT"/>
        </w:rPr>
        <w:t>canonici</w:t>
      </w:r>
      <w:r w:rsidR="00885488" w:rsidRPr="003D0C23">
        <w:rPr>
          <w:lang w:val="pt-PT"/>
        </w:rPr>
        <w:t>s cantent folio</w:t>
      </w:r>
      <w:r w:rsidR="00DD1415" w:rsidRPr="003D0C23">
        <w:rPr>
          <w:lang w:val="pt-PT"/>
        </w:rPr>
        <w:t>@98.</w:t>
      </w:r>
      <w:r w:rsidR="005C4C95" w:rsidRPr="003D0C23">
        <w:rPr>
          <w:lang w:val="pt-PT"/>
        </w:rPr>
        <w:t xml:space="preserve"> </w:t>
      </w:r>
    </w:p>
    <w:p w:rsidR="00885488" w:rsidRPr="00B779A9" w:rsidRDefault="005C4C95" w:rsidP="00415109">
      <w:pPr>
        <w:rPr>
          <w:lang w:val="pt-PT"/>
        </w:rPr>
      </w:pPr>
      <w:r w:rsidRPr="00B779A9">
        <w:rPr>
          <w:lang w:val="pt-PT"/>
        </w:rPr>
        <w:lastRenderedPageBreak/>
        <w:t>(120r)</w:t>
      </w:r>
      <w:r w:rsidR="00601ADD">
        <w:rPr>
          <w:lang w:val="pt-PT"/>
        </w:rPr>
        <w:t xml:space="preserve"> </w:t>
      </w:r>
      <w:r w:rsidR="00E92F71" w:rsidRPr="00736684">
        <w:rPr>
          <w:rStyle w:val="Time2"/>
          <w:lang w:val="pt-PT"/>
        </w:rPr>
        <w:t>In secundo nocturno</w:t>
      </w:r>
      <w:r w:rsidR="00885488" w:rsidRPr="00B779A9">
        <w:rPr>
          <w:lang w:val="pt-PT"/>
        </w:rPr>
        <w:t xml:space="preserve"> AN </w:t>
      </w:r>
      <w:r w:rsidR="00885488" w:rsidRPr="00794880">
        <w:rPr>
          <w:rStyle w:val="Incipit"/>
          <w:lang w:val="pt-PT"/>
        </w:rPr>
        <w:t>Suscepimus</w:t>
      </w:r>
      <w:r w:rsidR="005A362F" w:rsidRPr="005A362F">
        <w:rPr>
          <w:i/>
          <w:lang w:val="pt-PT"/>
        </w:rPr>
        <w:t xml:space="preserve"> </w:t>
      </w:r>
      <w:r w:rsidR="00885488" w:rsidRPr="00794880">
        <w:rPr>
          <w:rStyle w:val="Incipit"/>
          <w:lang w:val="pt-PT"/>
        </w:rPr>
        <w:t>deus</w:t>
      </w:r>
      <w:r w:rsidR="005A362F" w:rsidRPr="005A362F">
        <w:rPr>
          <w:i/>
          <w:lang w:val="pt-PT"/>
        </w:rPr>
        <w:t xml:space="preserve"> </w:t>
      </w:r>
      <w:r w:rsidR="00885488" w:rsidRPr="00794880">
        <w:rPr>
          <w:rStyle w:val="Incipit"/>
          <w:lang w:val="pt-PT"/>
        </w:rPr>
        <w:t>misericordiam</w:t>
      </w:r>
      <w:r w:rsidR="005A362F" w:rsidRPr="005A362F">
        <w:rPr>
          <w:i/>
          <w:lang w:val="pt-PT"/>
        </w:rPr>
        <w:t xml:space="preserve"> </w:t>
      </w:r>
      <w:r w:rsidR="00885488" w:rsidRPr="00794880">
        <w:rPr>
          <w:rStyle w:val="Incipit"/>
          <w:lang w:val="pt-PT"/>
        </w:rPr>
        <w:t>tuam</w:t>
      </w:r>
      <w:r w:rsidR="00885488" w:rsidRPr="00B779A9">
        <w:rPr>
          <w:lang w:val="pt-PT"/>
        </w:rPr>
        <w:t xml:space="preserve"> cum duabus sequentibus. PS </w:t>
      </w:r>
      <w:r w:rsidR="00885488" w:rsidRPr="00794880">
        <w:rPr>
          <w:rStyle w:val="Incipit"/>
          <w:lang w:val="pt-PT"/>
        </w:rPr>
        <w:t>Magnus</w:t>
      </w:r>
      <w:r w:rsidR="005A362F" w:rsidRPr="005A362F">
        <w:rPr>
          <w:i/>
          <w:lang w:val="pt-PT"/>
        </w:rPr>
        <w:t xml:space="preserve"> </w:t>
      </w:r>
      <w:r w:rsidR="00885488" w:rsidRPr="00794880">
        <w:rPr>
          <w:rStyle w:val="Incipit"/>
          <w:lang w:val="pt-PT"/>
        </w:rPr>
        <w:t>dominus</w:t>
      </w:r>
      <w:r w:rsidR="00794880" w:rsidRPr="00794880">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Deus</w:t>
      </w:r>
      <w:r w:rsidR="005A362F" w:rsidRPr="005A362F">
        <w:rPr>
          <w:i/>
          <w:lang w:val="pt-PT"/>
        </w:rPr>
        <w:t xml:space="preserve"> </w:t>
      </w:r>
      <w:r w:rsidR="00601ADD">
        <w:rPr>
          <w:rStyle w:val="Incipit"/>
          <w:lang w:val="pt-PT"/>
        </w:rPr>
        <w:t>iudic</w:t>
      </w:r>
      <w:r w:rsidR="00885488" w:rsidRPr="00794880">
        <w:rPr>
          <w:rStyle w:val="Incipit"/>
          <w:lang w:val="pt-PT"/>
        </w:rPr>
        <w:t>ium</w:t>
      </w:r>
      <w:r w:rsidR="00794880" w:rsidRPr="00794880">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Benedixisti</w:t>
      </w:r>
      <w:r w:rsidR="005A362F" w:rsidRPr="005A362F">
        <w:rPr>
          <w:i/>
          <w:lang w:val="pt-PT"/>
        </w:rPr>
        <w:t xml:space="preserve"> </w:t>
      </w:r>
      <w:r w:rsidR="00885488" w:rsidRPr="00794880">
        <w:rPr>
          <w:rStyle w:val="Incipit"/>
          <w:lang w:val="pt-PT"/>
        </w:rPr>
        <w:t>domine</w:t>
      </w:r>
      <w:r w:rsidR="00885488" w:rsidRPr="00B779A9">
        <w:rPr>
          <w:lang w:val="pt-PT"/>
        </w:rPr>
        <w:t xml:space="preserve">. VS </w:t>
      </w:r>
      <w:r w:rsidR="00885488" w:rsidRPr="00794880">
        <w:rPr>
          <w:rStyle w:val="Incipit"/>
          <w:lang w:val="pt-PT"/>
        </w:rPr>
        <w:t>Speciosus</w:t>
      </w:r>
      <w:r w:rsidR="005A362F" w:rsidRPr="005A362F">
        <w:rPr>
          <w:i/>
          <w:lang w:val="pt-PT"/>
        </w:rPr>
        <w:t xml:space="preserve"> </w:t>
      </w:r>
      <w:r w:rsidR="00885488" w:rsidRPr="00794880">
        <w:rPr>
          <w:rStyle w:val="Incipit"/>
          <w:lang w:val="pt-PT"/>
        </w:rPr>
        <w:t>forma</w:t>
      </w:r>
      <w:r w:rsidR="005A362F" w:rsidRPr="005A362F">
        <w:rPr>
          <w:i/>
          <w:lang w:val="pt-PT"/>
        </w:rPr>
        <w:t xml:space="preserve"> </w:t>
      </w:r>
      <w:r w:rsidR="00885488" w:rsidRPr="00794880">
        <w:rPr>
          <w:rStyle w:val="Incipit"/>
          <w:lang w:val="pt-PT"/>
        </w:rPr>
        <w:t>prae</w:t>
      </w:r>
      <w:r w:rsidR="005A362F" w:rsidRPr="005A362F">
        <w:rPr>
          <w:i/>
          <w:lang w:val="pt-PT"/>
        </w:rPr>
        <w:t xml:space="preserve"> </w:t>
      </w:r>
      <w:r w:rsidR="00885488" w:rsidRPr="00794880">
        <w:rPr>
          <w:rStyle w:val="Incipit"/>
          <w:lang w:val="pt-PT"/>
        </w:rPr>
        <w:t>filiis</w:t>
      </w:r>
      <w:r w:rsidR="005A362F" w:rsidRPr="005A362F">
        <w:rPr>
          <w:i/>
          <w:lang w:val="pt-PT"/>
        </w:rPr>
        <w:t xml:space="preserve"> </w:t>
      </w:r>
      <w:r w:rsidR="00885488" w:rsidRPr="00794880">
        <w:rPr>
          <w:rStyle w:val="Incipit"/>
          <w:lang w:val="pt-PT"/>
        </w:rPr>
        <w:t>hominum</w:t>
      </w:r>
      <w:r w:rsidR="00885488" w:rsidRPr="00B779A9">
        <w:rPr>
          <w:lang w:val="pt-PT"/>
        </w:rPr>
        <w:t xml:space="preserve">. Tres lectiones in secundo nocturno dicantur ex volumine </w:t>
      </w:r>
      <w:r w:rsidR="00B108B8" w:rsidRPr="00B779A9">
        <w:rPr>
          <w:lang w:val="pt-PT"/>
        </w:rPr>
        <w:t>hiem</w:t>
      </w:r>
      <w:r w:rsidR="00885488" w:rsidRPr="00B779A9">
        <w:rPr>
          <w:lang w:val="pt-PT"/>
        </w:rPr>
        <w:t>ali de tempore et sunt tres distincti sermones patrum qui</w:t>
      </w:r>
      <w:r w:rsidRPr="00B779A9">
        <w:rPr>
          <w:lang w:val="pt-PT"/>
        </w:rPr>
        <w:t xml:space="preserve"> per ordinem sequuntur. Prima </w:t>
      </w:r>
      <w:r w:rsidR="00601ADD">
        <w:rPr>
          <w:lang w:val="pt-PT"/>
        </w:rPr>
        <w:t>lectio est [</w:t>
      </w:r>
      <w:r w:rsidRPr="00B779A9">
        <w:rPr>
          <w:lang w:val="pt-PT"/>
        </w:rPr>
        <w:t>LS</w:t>
      </w:r>
      <w:r w:rsidR="00601ADD">
        <w:rPr>
          <w:lang w:val="pt-PT"/>
        </w:rPr>
        <w:t>]</w:t>
      </w:r>
      <w:r w:rsidR="00885488" w:rsidRPr="00B779A9">
        <w:rPr>
          <w:lang w:val="pt-PT"/>
        </w:rPr>
        <w:t xml:space="preserve"> </w:t>
      </w:r>
      <w:r w:rsidR="00885488" w:rsidRPr="00794880">
        <w:rPr>
          <w:rStyle w:val="Incipit"/>
          <w:lang w:val="pt-PT"/>
        </w:rPr>
        <w:t>Natalis</w:t>
      </w:r>
      <w:r w:rsidR="005A362F" w:rsidRPr="005A362F">
        <w:rPr>
          <w:i/>
          <w:lang w:val="pt-PT"/>
        </w:rPr>
        <w:t xml:space="preserve"> </w:t>
      </w:r>
      <w:r w:rsidR="00885488" w:rsidRPr="00794880">
        <w:rPr>
          <w:rStyle w:val="Incipit"/>
          <w:lang w:val="pt-PT"/>
        </w:rPr>
        <w:t>domini</w:t>
      </w:r>
      <w:r w:rsidR="005A362F" w:rsidRPr="005A362F">
        <w:rPr>
          <w:i/>
          <w:lang w:val="pt-PT"/>
        </w:rPr>
        <w:t xml:space="preserve"> </w:t>
      </w:r>
      <w:r w:rsidR="00885488" w:rsidRPr="00794880">
        <w:rPr>
          <w:rStyle w:val="Incipit"/>
          <w:lang w:val="pt-PT"/>
        </w:rPr>
        <w:t>dies</w:t>
      </w:r>
      <w:r w:rsidR="005A362F" w:rsidRPr="005A362F">
        <w:rPr>
          <w:i/>
          <w:lang w:val="pt-PT"/>
        </w:rPr>
        <w:t xml:space="preserve"> </w:t>
      </w:r>
      <w:r w:rsidR="00885488" w:rsidRPr="00794880">
        <w:rPr>
          <w:rStyle w:val="Incipit"/>
          <w:lang w:val="pt-PT"/>
        </w:rPr>
        <w:t>ea</w:t>
      </w:r>
      <w:r w:rsidR="005A362F" w:rsidRPr="005A362F">
        <w:rPr>
          <w:i/>
          <w:lang w:val="pt-PT"/>
        </w:rPr>
        <w:t xml:space="preserve"> </w:t>
      </w:r>
      <w:r w:rsidR="00885488" w:rsidRPr="00794880">
        <w:rPr>
          <w:rStyle w:val="Incipit"/>
          <w:lang w:val="pt-PT"/>
        </w:rPr>
        <w:t>de</w:t>
      </w:r>
      <w:r w:rsidR="005A362F" w:rsidRPr="005A362F">
        <w:rPr>
          <w:i/>
          <w:lang w:val="pt-PT"/>
        </w:rPr>
        <w:t xml:space="preserve"> </w:t>
      </w:r>
      <w:r w:rsidR="00885488" w:rsidRPr="00794880">
        <w:rPr>
          <w:rStyle w:val="Incipit"/>
          <w:lang w:val="pt-PT"/>
        </w:rPr>
        <w:t>causa</w:t>
      </w:r>
      <w:r w:rsidR="00885488" w:rsidRPr="00B779A9">
        <w:rPr>
          <w:lang w:val="pt-PT"/>
        </w:rPr>
        <w:t xml:space="preserve">. Secunda </w:t>
      </w:r>
      <w:r w:rsidR="00601ADD">
        <w:rPr>
          <w:lang w:val="pt-PT"/>
        </w:rPr>
        <w:t xml:space="preserve">est </w:t>
      </w:r>
      <w:r w:rsidR="00BA24A1" w:rsidRPr="00B779A9">
        <w:rPr>
          <w:lang w:val="pt-PT"/>
        </w:rPr>
        <w:t>[</w:t>
      </w:r>
      <w:r w:rsidRPr="00B779A9">
        <w:rPr>
          <w:lang w:val="pt-PT"/>
        </w:rPr>
        <w:t>LS</w:t>
      </w:r>
      <w:r w:rsidR="00BA24A1" w:rsidRPr="00B779A9">
        <w:rPr>
          <w:lang w:val="pt-PT"/>
        </w:rPr>
        <w:t>]</w:t>
      </w:r>
      <w:r w:rsidR="00885488" w:rsidRPr="00B779A9">
        <w:rPr>
          <w:lang w:val="pt-PT"/>
        </w:rPr>
        <w:t xml:space="preserve"> </w:t>
      </w:r>
      <w:r w:rsidR="001B7479" w:rsidRPr="00794880">
        <w:rPr>
          <w:rStyle w:val="Incipit"/>
          <w:lang w:val="pt-PT"/>
        </w:rPr>
        <w:t>Salvator</w:t>
      </w:r>
      <w:r w:rsidR="005A362F" w:rsidRPr="005A362F">
        <w:rPr>
          <w:i/>
          <w:lang w:val="pt-PT"/>
        </w:rPr>
        <w:t xml:space="preserve"> </w:t>
      </w:r>
      <w:r w:rsidR="00885488" w:rsidRPr="00794880">
        <w:rPr>
          <w:rStyle w:val="Incipit"/>
          <w:lang w:val="pt-PT"/>
        </w:rPr>
        <w:t>noster</w:t>
      </w:r>
      <w:r w:rsidR="005A362F" w:rsidRPr="005A362F">
        <w:rPr>
          <w:i/>
          <w:lang w:val="pt-PT"/>
        </w:rPr>
        <w:t xml:space="preserve"> </w:t>
      </w:r>
      <w:r w:rsidR="00885488" w:rsidRPr="00794880">
        <w:rPr>
          <w:rStyle w:val="Incipit"/>
          <w:lang w:val="pt-PT"/>
        </w:rPr>
        <w:t>dilectissimi</w:t>
      </w:r>
      <w:r w:rsidR="005A362F" w:rsidRPr="005A362F">
        <w:rPr>
          <w:i/>
          <w:lang w:val="pt-PT"/>
        </w:rPr>
        <w:t xml:space="preserve"> </w:t>
      </w:r>
      <w:r w:rsidR="00885488" w:rsidRPr="00794880">
        <w:rPr>
          <w:rStyle w:val="Incipit"/>
          <w:lang w:val="pt-PT"/>
        </w:rPr>
        <w:t>hodie</w:t>
      </w:r>
      <w:r w:rsidR="005A362F" w:rsidRPr="005A362F">
        <w:rPr>
          <w:i/>
          <w:lang w:val="pt-PT"/>
        </w:rPr>
        <w:t xml:space="preserve"> </w:t>
      </w:r>
      <w:r w:rsidR="00885488" w:rsidRPr="00794880">
        <w:rPr>
          <w:rStyle w:val="Incipit"/>
          <w:lang w:val="pt-PT"/>
        </w:rPr>
        <w:t>natus</w:t>
      </w:r>
      <w:r w:rsidR="005A362F" w:rsidRPr="005A362F">
        <w:rPr>
          <w:i/>
          <w:lang w:val="pt-PT"/>
        </w:rPr>
        <w:t xml:space="preserve"> </w:t>
      </w:r>
      <w:r w:rsidR="00885488" w:rsidRPr="00794880">
        <w:rPr>
          <w:rStyle w:val="Incipit"/>
          <w:lang w:val="pt-PT"/>
        </w:rPr>
        <w:t>est</w:t>
      </w:r>
      <w:r w:rsidRPr="00B779A9">
        <w:rPr>
          <w:lang w:val="pt-PT"/>
        </w:rPr>
        <w:t xml:space="preserve">. Tertia </w:t>
      </w:r>
      <w:r w:rsidR="00601ADD">
        <w:rPr>
          <w:lang w:val="pt-PT"/>
        </w:rPr>
        <w:t>lectio est [</w:t>
      </w:r>
      <w:r w:rsidRPr="00B779A9">
        <w:rPr>
          <w:lang w:val="pt-PT"/>
        </w:rPr>
        <w:t>LS</w:t>
      </w:r>
      <w:r w:rsidR="00601ADD">
        <w:rPr>
          <w:lang w:val="pt-PT"/>
        </w:rPr>
        <w:t>]</w:t>
      </w:r>
      <w:r w:rsidR="00885488" w:rsidRPr="00B779A9">
        <w:rPr>
          <w:lang w:val="pt-PT"/>
        </w:rPr>
        <w:t xml:space="preserve"> </w:t>
      </w:r>
      <w:r w:rsidR="00885488" w:rsidRPr="00794880">
        <w:rPr>
          <w:rStyle w:val="Incipit"/>
          <w:lang w:val="pt-PT"/>
        </w:rPr>
        <w:t>Exultemus</w:t>
      </w:r>
      <w:r w:rsidR="005A362F" w:rsidRPr="005A362F">
        <w:rPr>
          <w:i/>
          <w:lang w:val="pt-PT"/>
        </w:rPr>
        <w:t xml:space="preserve"> </w:t>
      </w:r>
      <w:r w:rsidR="00885488" w:rsidRPr="00794880">
        <w:rPr>
          <w:rStyle w:val="Incipit"/>
          <w:lang w:val="pt-PT"/>
        </w:rPr>
        <w:t>in</w:t>
      </w:r>
      <w:r w:rsidR="005A362F" w:rsidRPr="005A362F">
        <w:rPr>
          <w:i/>
          <w:lang w:val="pt-PT"/>
        </w:rPr>
        <w:t xml:space="preserve"> </w:t>
      </w:r>
      <w:r w:rsidR="00885488" w:rsidRPr="00794880">
        <w:rPr>
          <w:rStyle w:val="Incipit"/>
          <w:lang w:val="pt-PT"/>
        </w:rPr>
        <w:t>domino</w:t>
      </w:r>
      <w:r w:rsidR="005A362F" w:rsidRPr="005A362F">
        <w:rPr>
          <w:i/>
          <w:lang w:val="pt-PT"/>
        </w:rPr>
        <w:t xml:space="preserve"> </w:t>
      </w:r>
      <w:r w:rsidR="00885488" w:rsidRPr="00794880">
        <w:rPr>
          <w:rStyle w:val="Incipit"/>
          <w:lang w:val="pt-PT"/>
        </w:rPr>
        <w:t>dilectissimi</w:t>
      </w:r>
      <w:r w:rsidR="00885488" w:rsidRPr="00B779A9">
        <w:rPr>
          <w:lang w:val="pt-PT"/>
        </w:rPr>
        <w:t xml:space="preserve">. RP </w:t>
      </w:r>
      <w:r w:rsidR="00885488" w:rsidRPr="00794880">
        <w:rPr>
          <w:rStyle w:val="Incipit"/>
          <w:lang w:val="pt-PT"/>
        </w:rPr>
        <w:t>Quem</w:t>
      </w:r>
      <w:r w:rsidR="005A362F" w:rsidRPr="005A362F">
        <w:rPr>
          <w:i/>
          <w:lang w:val="pt-PT"/>
        </w:rPr>
        <w:t xml:space="preserve"> </w:t>
      </w:r>
      <w:r w:rsidR="00872B44" w:rsidRPr="00794880">
        <w:rPr>
          <w:rStyle w:val="Incipit"/>
          <w:lang w:val="pt-PT"/>
        </w:rPr>
        <w:t>vidi</w:t>
      </w:r>
      <w:r w:rsidR="00885488" w:rsidRPr="00794880">
        <w:rPr>
          <w:rStyle w:val="Incipit"/>
          <w:lang w:val="pt-PT"/>
        </w:rPr>
        <w:t>stis</w:t>
      </w:r>
      <w:r w:rsidR="005A362F" w:rsidRPr="005A362F">
        <w:rPr>
          <w:i/>
          <w:lang w:val="pt-PT"/>
        </w:rPr>
        <w:t xml:space="preserve"> </w:t>
      </w:r>
      <w:r w:rsidR="00885488" w:rsidRPr="00794880">
        <w:rPr>
          <w:rStyle w:val="Incipit"/>
          <w:lang w:val="pt-PT"/>
        </w:rPr>
        <w:t>pastores</w:t>
      </w:r>
      <w:r w:rsidR="00794880" w:rsidRPr="00794880">
        <w:rPr>
          <w:lang w:val="pt-PT"/>
        </w:rPr>
        <w:t xml:space="preserve">. </w:t>
      </w:r>
      <w:r w:rsidR="00BA24A1" w:rsidRPr="00B779A9">
        <w:rPr>
          <w:lang w:val="pt-PT"/>
        </w:rPr>
        <w:t>[</w:t>
      </w:r>
      <w:r w:rsidR="00885488" w:rsidRPr="00B779A9">
        <w:rPr>
          <w:lang w:val="pt-PT"/>
        </w:rPr>
        <w:t>RP</w:t>
      </w:r>
      <w:r w:rsidR="00BA24A1" w:rsidRPr="00B779A9">
        <w:rPr>
          <w:lang w:val="pt-PT"/>
        </w:rPr>
        <w:t>]</w:t>
      </w:r>
      <w:r w:rsidR="005A362F" w:rsidRPr="005A362F">
        <w:rPr>
          <w:i/>
          <w:lang w:val="pt-PT"/>
        </w:rPr>
        <w:t xml:space="preserve"> </w:t>
      </w:r>
      <w:r w:rsidR="00885488" w:rsidRPr="00794880">
        <w:rPr>
          <w:rStyle w:val="Incipit"/>
          <w:lang w:val="pt-PT"/>
        </w:rPr>
        <w:t>O</w:t>
      </w:r>
      <w:r w:rsidR="005A362F" w:rsidRPr="005A362F">
        <w:rPr>
          <w:i/>
          <w:lang w:val="pt-PT"/>
        </w:rPr>
        <w:t xml:space="preserve"> </w:t>
      </w:r>
      <w:r w:rsidR="00885488" w:rsidRPr="00794880">
        <w:rPr>
          <w:rStyle w:val="Incipit"/>
          <w:lang w:val="pt-PT"/>
        </w:rPr>
        <w:t>magnum</w:t>
      </w:r>
      <w:r w:rsidR="005A362F" w:rsidRPr="005A362F">
        <w:rPr>
          <w:i/>
          <w:lang w:val="pt-PT"/>
        </w:rPr>
        <w:t xml:space="preserve"> </w:t>
      </w:r>
      <w:r w:rsidR="00885488" w:rsidRPr="00794880">
        <w:rPr>
          <w:rStyle w:val="Incipit"/>
          <w:lang w:val="pt-PT"/>
        </w:rPr>
        <w:t>mysterium</w:t>
      </w:r>
      <w:r w:rsidR="00794880" w:rsidRPr="00794880">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94880">
        <w:rPr>
          <w:rStyle w:val="Incipit"/>
          <w:lang w:val="pt-PT"/>
        </w:rPr>
        <w:t>Beata</w:t>
      </w:r>
      <w:r w:rsidR="005A362F" w:rsidRPr="005A362F">
        <w:rPr>
          <w:i/>
          <w:lang w:val="pt-PT"/>
        </w:rPr>
        <w:t xml:space="preserve"> </w:t>
      </w:r>
      <w:r w:rsidR="00885488" w:rsidRPr="00794880">
        <w:rPr>
          <w:rStyle w:val="Incipit"/>
          <w:lang w:val="pt-PT"/>
        </w:rPr>
        <w:t>dei</w:t>
      </w:r>
      <w:r w:rsidR="005A362F" w:rsidRPr="005A362F">
        <w:rPr>
          <w:i/>
          <w:lang w:val="pt-PT"/>
        </w:rPr>
        <w:t xml:space="preserve"> </w:t>
      </w:r>
      <w:r w:rsidR="00885488" w:rsidRPr="00794880">
        <w:rPr>
          <w:rStyle w:val="Incipit"/>
          <w:lang w:val="pt-PT"/>
        </w:rPr>
        <w:t>genitrix</w:t>
      </w:r>
      <w:r w:rsidR="00885488" w:rsidRPr="00B779A9">
        <w:rPr>
          <w:lang w:val="pt-PT"/>
        </w:rPr>
        <w:t>.</w:t>
      </w:r>
    </w:p>
    <w:p w:rsidR="00885488" w:rsidRPr="00B779A9" w:rsidRDefault="00E92F71" w:rsidP="00415109">
      <w:pPr>
        <w:rPr>
          <w:lang w:val="pt-PT"/>
        </w:rPr>
      </w:pPr>
      <w:r w:rsidRPr="00736684">
        <w:rPr>
          <w:rStyle w:val="Time2"/>
          <w:lang w:val="pt-PT"/>
        </w:rPr>
        <w:t>In tertio nocturno</w:t>
      </w:r>
      <w:r w:rsidR="00885488" w:rsidRPr="00B779A9">
        <w:rPr>
          <w:lang w:val="pt-PT"/>
        </w:rPr>
        <w:t xml:space="preserve"> AN </w:t>
      </w:r>
      <w:r w:rsidR="00885488" w:rsidRPr="00794880">
        <w:rPr>
          <w:rStyle w:val="Incipit"/>
          <w:lang w:val="pt-PT"/>
        </w:rPr>
        <w:t>Ipse</w:t>
      </w:r>
      <w:r w:rsidR="005A362F" w:rsidRPr="005A362F">
        <w:rPr>
          <w:i/>
          <w:lang w:val="pt-PT"/>
        </w:rPr>
        <w:t xml:space="preserve"> </w:t>
      </w:r>
      <w:r w:rsidR="00885488" w:rsidRPr="00794880">
        <w:rPr>
          <w:rStyle w:val="Incipit"/>
          <w:lang w:val="pt-PT"/>
        </w:rPr>
        <w:t>in</w:t>
      </w:r>
      <w:r w:rsidR="00702792" w:rsidRPr="00794880">
        <w:rPr>
          <w:rStyle w:val="Incipit"/>
          <w:lang w:val="pt-PT"/>
        </w:rPr>
        <w:t>voc</w:t>
      </w:r>
      <w:r w:rsidR="00885488" w:rsidRPr="00794880">
        <w:rPr>
          <w:rStyle w:val="Incipit"/>
          <w:lang w:val="pt-PT"/>
        </w:rPr>
        <w:t>avit</w:t>
      </w:r>
      <w:r w:rsidR="005A362F" w:rsidRPr="005A362F">
        <w:rPr>
          <w:i/>
          <w:lang w:val="pt-PT"/>
        </w:rPr>
        <w:t xml:space="preserve"> </w:t>
      </w:r>
      <w:r w:rsidR="00885488" w:rsidRPr="00794880">
        <w:rPr>
          <w:rStyle w:val="Incipit"/>
          <w:lang w:val="pt-PT"/>
        </w:rPr>
        <w:t>me</w:t>
      </w:r>
      <w:r w:rsidR="005A362F" w:rsidRPr="005A362F">
        <w:rPr>
          <w:i/>
          <w:lang w:val="pt-PT"/>
        </w:rPr>
        <w:t xml:space="preserve"> </w:t>
      </w:r>
      <w:r w:rsidR="00885488" w:rsidRPr="00794880">
        <w:rPr>
          <w:rStyle w:val="Incipit"/>
          <w:lang w:val="pt-PT"/>
        </w:rPr>
        <w:t>alleluia</w:t>
      </w:r>
      <w:r w:rsidR="00885488" w:rsidRPr="00B779A9">
        <w:rPr>
          <w:lang w:val="pt-PT"/>
        </w:rPr>
        <w:t xml:space="preserve"> cum duabus sequentibus. PS </w:t>
      </w:r>
      <w:r w:rsidR="00885488" w:rsidRPr="00794880">
        <w:rPr>
          <w:rStyle w:val="Incipit"/>
          <w:lang w:val="pt-PT"/>
        </w:rPr>
        <w:t>Miseri</w:t>
      </w:r>
      <w:r w:rsidR="00601ADD">
        <w:rPr>
          <w:rStyle w:val="Incipit"/>
          <w:lang w:val="pt-PT"/>
        </w:rPr>
        <w:t>c</w:t>
      </w:r>
      <w:r w:rsidR="00885488" w:rsidRPr="00794880">
        <w:rPr>
          <w:rStyle w:val="Incipit"/>
          <w:lang w:val="pt-PT"/>
        </w:rPr>
        <w:t>ordias</w:t>
      </w:r>
      <w:r w:rsidR="005A362F" w:rsidRPr="005A362F">
        <w:rPr>
          <w:i/>
          <w:lang w:val="pt-PT"/>
        </w:rPr>
        <w:t xml:space="preserve"> </w:t>
      </w:r>
      <w:r w:rsidR="00885488" w:rsidRPr="00794880">
        <w:rPr>
          <w:rStyle w:val="Incipit"/>
          <w:lang w:val="pt-PT"/>
        </w:rPr>
        <w:t>domini</w:t>
      </w:r>
      <w:r w:rsidR="00794880" w:rsidRPr="00794880">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Cantate</w:t>
      </w:r>
      <w:r w:rsidR="00885488" w:rsidRPr="00B779A9">
        <w:rPr>
          <w:lang w:val="pt-PT"/>
        </w:rPr>
        <w:t xml:space="preserve"> primum.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Cantate</w:t>
      </w:r>
      <w:r w:rsidR="005A362F" w:rsidRPr="005A362F">
        <w:rPr>
          <w:i/>
          <w:lang w:val="pt-PT"/>
        </w:rPr>
        <w:t xml:space="preserve"> </w:t>
      </w:r>
      <w:r w:rsidR="00885488" w:rsidRPr="00B779A9">
        <w:rPr>
          <w:lang w:val="pt-PT"/>
        </w:rPr>
        <w:t xml:space="preserve">secundum. VS </w:t>
      </w:r>
      <w:r w:rsidR="00885488" w:rsidRPr="00794880">
        <w:rPr>
          <w:rStyle w:val="Incipit"/>
          <w:lang w:val="pt-PT"/>
        </w:rPr>
        <w:t>Ipse</w:t>
      </w:r>
      <w:r w:rsidR="005A362F" w:rsidRPr="005A362F">
        <w:rPr>
          <w:i/>
          <w:lang w:val="pt-PT"/>
        </w:rPr>
        <w:t xml:space="preserve"> </w:t>
      </w:r>
      <w:r w:rsidR="00885488" w:rsidRPr="00794880">
        <w:rPr>
          <w:rStyle w:val="Incipit"/>
          <w:lang w:val="pt-PT"/>
        </w:rPr>
        <w:t>in</w:t>
      </w:r>
      <w:r w:rsidR="00702792" w:rsidRPr="00794880">
        <w:rPr>
          <w:rStyle w:val="Incipit"/>
          <w:lang w:val="pt-PT"/>
        </w:rPr>
        <w:t>voc</w:t>
      </w:r>
      <w:r w:rsidR="00885488" w:rsidRPr="00794880">
        <w:rPr>
          <w:rStyle w:val="Incipit"/>
          <w:lang w:val="pt-PT"/>
        </w:rPr>
        <w:t>avit</w:t>
      </w:r>
      <w:r w:rsidR="005A362F" w:rsidRPr="005A362F">
        <w:rPr>
          <w:i/>
          <w:lang w:val="pt-PT"/>
        </w:rPr>
        <w:t xml:space="preserve"> </w:t>
      </w:r>
      <w:r w:rsidR="00885488" w:rsidRPr="00794880">
        <w:rPr>
          <w:rStyle w:val="Incipit"/>
          <w:lang w:val="pt-PT"/>
        </w:rPr>
        <w:t>me</w:t>
      </w:r>
      <w:r w:rsidR="005A362F" w:rsidRPr="005A362F">
        <w:rPr>
          <w:i/>
          <w:lang w:val="pt-PT"/>
        </w:rPr>
        <w:t xml:space="preserve"> </w:t>
      </w:r>
      <w:r w:rsidR="00885488" w:rsidRPr="00794880">
        <w:rPr>
          <w:rStyle w:val="Incipit"/>
          <w:lang w:val="pt-PT"/>
        </w:rPr>
        <w:t>pater</w:t>
      </w:r>
      <w:r w:rsidR="005A362F" w:rsidRPr="005A362F">
        <w:rPr>
          <w:i/>
          <w:lang w:val="pt-PT"/>
        </w:rPr>
        <w:t xml:space="preserve"> </w:t>
      </w:r>
      <w:r w:rsidR="00885488" w:rsidRPr="00794880">
        <w:rPr>
          <w:rStyle w:val="Incipit"/>
          <w:lang w:val="pt-PT"/>
        </w:rPr>
        <w:t>meus</w:t>
      </w:r>
      <w:r w:rsidR="005A362F" w:rsidRPr="005A362F">
        <w:rPr>
          <w:i/>
          <w:lang w:val="pt-PT"/>
        </w:rPr>
        <w:t xml:space="preserve"> </w:t>
      </w:r>
      <w:r w:rsidR="00885488" w:rsidRPr="00794880">
        <w:rPr>
          <w:rStyle w:val="Incipit"/>
          <w:lang w:val="pt-PT"/>
        </w:rPr>
        <w:t>es</w:t>
      </w:r>
      <w:r w:rsidR="005A362F" w:rsidRPr="005A362F">
        <w:rPr>
          <w:i/>
          <w:lang w:val="pt-PT"/>
        </w:rPr>
        <w:t xml:space="preserve"> </w:t>
      </w:r>
      <w:r w:rsidR="00885488" w:rsidRPr="00794880">
        <w:rPr>
          <w:rStyle w:val="Incipit"/>
          <w:lang w:val="pt-PT"/>
        </w:rPr>
        <w:t>tu</w:t>
      </w:r>
      <w:r w:rsidR="00885488" w:rsidRPr="00B779A9">
        <w:rPr>
          <w:lang w:val="pt-PT"/>
        </w:rPr>
        <w:t xml:space="preserve">. Tria </w:t>
      </w:r>
      <w:r w:rsidR="00872B44" w:rsidRPr="00B779A9">
        <w:rPr>
          <w:lang w:val="pt-PT"/>
        </w:rPr>
        <w:t>evang</w:t>
      </w:r>
      <w:r w:rsidR="00885488" w:rsidRPr="00B779A9">
        <w:rPr>
          <w:lang w:val="pt-PT"/>
        </w:rPr>
        <w:t xml:space="preserve">elia ex eodem volumine de tempore. Primum </w:t>
      </w:r>
      <w:r w:rsidR="00601ADD">
        <w:rPr>
          <w:lang w:val="pt-PT"/>
        </w:rPr>
        <w:t xml:space="preserve">est </w:t>
      </w:r>
      <w:r w:rsidR="00BA24A1" w:rsidRPr="00B779A9">
        <w:rPr>
          <w:lang w:val="pt-PT"/>
        </w:rPr>
        <w:t>[</w:t>
      </w:r>
      <w:r w:rsidR="00885488" w:rsidRPr="00B779A9">
        <w:rPr>
          <w:lang w:val="pt-PT"/>
        </w:rPr>
        <w:t>EV</w:t>
      </w:r>
      <w:r w:rsidR="00BA24A1" w:rsidRPr="00B779A9">
        <w:rPr>
          <w:lang w:val="pt-PT"/>
        </w:rPr>
        <w:t>]</w:t>
      </w:r>
      <w:r w:rsidR="00885488" w:rsidRPr="00B779A9">
        <w:rPr>
          <w:lang w:val="pt-PT"/>
        </w:rPr>
        <w:t xml:space="preserve"> </w:t>
      </w:r>
      <w:r w:rsidR="00885488" w:rsidRPr="00794880">
        <w:rPr>
          <w:rStyle w:val="Incipit"/>
          <w:lang w:val="pt-PT"/>
        </w:rPr>
        <w:t>Exiit</w:t>
      </w:r>
      <w:r w:rsidR="005A362F" w:rsidRPr="005A362F">
        <w:rPr>
          <w:i/>
          <w:lang w:val="pt-PT"/>
        </w:rPr>
        <w:t xml:space="preserve"> </w:t>
      </w:r>
      <w:r w:rsidR="00885488" w:rsidRPr="00794880">
        <w:rPr>
          <w:rStyle w:val="Incipit"/>
          <w:lang w:val="pt-PT"/>
        </w:rPr>
        <w:t>edictum</w:t>
      </w:r>
      <w:r w:rsidR="005A362F" w:rsidRPr="005A362F">
        <w:rPr>
          <w:i/>
          <w:lang w:val="pt-PT"/>
        </w:rPr>
        <w:t xml:space="preserve"> </w:t>
      </w:r>
      <w:r w:rsidR="00885488" w:rsidRPr="00794880">
        <w:rPr>
          <w:rStyle w:val="Incipit"/>
          <w:lang w:val="pt-PT"/>
        </w:rPr>
        <w:t>a</w:t>
      </w:r>
      <w:r w:rsidR="005A362F" w:rsidRPr="005A362F">
        <w:rPr>
          <w:i/>
          <w:lang w:val="pt-PT"/>
        </w:rPr>
        <w:t xml:space="preserve"> </w:t>
      </w:r>
      <w:r w:rsidR="00885488" w:rsidRPr="00794880">
        <w:rPr>
          <w:rStyle w:val="Incipit"/>
          <w:lang w:val="pt-PT"/>
        </w:rPr>
        <w:t>Caesare</w:t>
      </w:r>
      <w:r w:rsidR="005A362F" w:rsidRPr="005A362F">
        <w:rPr>
          <w:i/>
          <w:lang w:val="pt-PT"/>
        </w:rPr>
        <w:t xml:space="preserve"> </w:t>
      </w:r>
      <w:r w:rsidR="00885488" w:rsidRPr="00794880">
        <w:rPr>
          <w:rStyle w:val="Incipit"/>
          <w:lang w:val="pt-PT"/>
        </w:rPr>
        <w:t>Augusto</w:t>
      </w:r>
      <w:r w:rsidR="00885488" w:rsidRPr="00B779A9">
        <w:rPr>
          <w:lang w:val="pt-PT"/>
        </w:rPr>
        <w:t xml:space="preserve"> cum </w:t>
      </w:r>
      <w:r w:rsidR="00601ADD">
        <w:rPr>
          <w:lang w:val="pt-PT"/>
        </w:rPr>
        <w:t>homi</w:t>
      </w:r>
      <w:r w:rsidR="001A3A22" w:rsidRPr="00B779A9">
        <w:rPr>
          <w:lang w:val="pt-PT"/>
        </w:rPr>
        <w:t>lia</w:t>
      </w:r>
      <w:r w:rsidR="00885488" w:rsidRPr="00B779A9">
        <w:rPr>
          <w:lang w:val="pt-PT"/>
        </w:rPr>
        <w:t xml:space="preserve">. Secundum </w:t>
      </w:r>
      <w:r w:rsidR="00601ADD">
        <w:rPr>
          <w:lang w:val="pt-PT"/>
        </w:rPr>
        <w:t xml:space="preserve">est </w:t>
      </w:r>
      <w:r w:rsidR="00BA24A1" w:rsidRPr="00B779A9">
        <w:rPr>
          <w:lang w:val="pt-PT"/>
        </w:rPr>
        <w:t>[</w:t>
      </w:r>
      <w:r w:rsidR="00885488" w:rsidRPr="00B779A9">
        <w:rPr>
          <w:lang w:val="pt-PT"/>
        </w:rPr>
        <w:t>EV</w:t>
      </w:r>
      <w:r w:rsidR="00BA24A1" w:rsidRPr="00B779A9">
        <w:rPr>
          <w:lang w:val="pt-PT"/>
        </w:rPr>
        <w:t>]</w:t>
      </w:r>
      <w:r w:rsidR="00885488" w:rsidRPr="00B779A9">
        <w:rPr>
          <w:lang w:val="pt-PT"/>
        </w:rPr>
        <w:t xml:space="preserve"> </w:t>
      </w:r>
      <w:r w:rsidR="00885488" w:rsidRPr="00794880">
        <w:rPr>
          <w:rStyle w:val="Incipit"/>
          <w:lang w:val="pt-PT"/>
        </w:rPr>
        <w:t>Pastores</w:t>
      </w:r>
      <w:r w:rsidR="005A362F" w:rsidRPr="005A362F">
        <w:rPr>
          <w:i/>
          <w:lang w:val="pt-PT"/>
        </w:rPr>
        <w:t xml:space="preserve"> </w:t>
      </w:r>
      <w:r w:rsidR="00885488" w:rsidRPr="00794880">
        <w:rPr>
          <w:rStyle w:val="Incipit"/>
          <w:lang w:val="pt-PT"/>
        </w:rPr>
        <w:t>loquebantur</w:t>
      </w:r>
      <w:r w:rsidR="005A362F" w:rsidRPr="005A362F">
        <w:rPr>
          <w:i/>
          <w:lang w:val="pt-PT"/>
        </w:rPr>
        <w:t xml:space="preserve"> </w:t>
      </w:r>
      <w:r w:rsidR="00885488" w:rsidRPr="00794880">
        <w:rPr>
          <w:rStyle w:val="Incipit"/>
          <w:lang w:val="pt-PT"/>
        </w:rPr>
        <w:t>ad</w:t>
      </w:r>
      <w:r w:rsidR="005A362F" w:rsidRPr="005A362F">
        <w:rPr>
          <w:i/>
          <w:lang w:val="pt-PT"/>
        </w:rPr>
        <w:t xml:space="preserve"> </w:t>
      </w:r>
      <w:r w:rsidR="00885488" w:rsidRPr="00794880">
        <w:rPr>
          <w:rStyle w:val="Incipit"/>
          <w:lang w:val="pt-PT"/>
        </w:rPr>
        <w:t>in</w:t>
      </w:r>
      <w:r w:rsidR="001B7479" w:rsidRPr="00794880">
        <w:rPr>
          <w:rStyle w:val="Incipit"/>
          <w:lang w:val="pt-PT"/>
        </w:rPr>
        <w:t>vice</w:t>
      </w:r>
      <w:r w:rsidR="00885488" w:rsidRPr="00794880">
        <w:rPr>
          <w:rStyle w:val="Incipit"/>
          <w:lang w:val="pt-PT"/>
        </w:rPr>
        <w:t>m</w:t>
      </w:r>
      <w:r w:rsidR="00885488" w:rsidRPr="00B779A9">
        <w:rPr>
          <w:lang w:val="pt-PT"/>
        </w:rPr>
        <w:t xml:space="preserve"> cum </w:t>
      </w:r>
      <w:r w:rsidR="00601ADD">
        <w:rPr>
          <w:lang w:val="pt-PT"/>
        </w:rPr>
        <w:t>homi</w:t>
      </w:r>
      <w:r w:rsidR="001A3A22" w:rsidRPr="00B779A9">
        <w:rPr>
          <w:lang w:val="pt-PT"/>
        </w:rPr>
        <w:t>lia</w:t>
      </w:r>
      <w:r w:rsidR="00885488" w:rsidRPr="00B779A9">
        <w:rPr>
          <w:lang w:val="pt-PT"/>
        </w:rPr>
        <w:t xml:space="preserve">. Tertium </w:t>
      </w:r>
      <w:r w:rsidR="00601ADD">
        <w:rPr>
          <w:lang w:val="pt-PT"/>
        </w:rPr>
        <w:t>evangelium est [</w:t>
      </w:r>
      <w:r w:rsidR="00885488" w:rsidRPr="00B779A9">
        <w:rPr>
          <w:lang w:val="pt-PT"/>
        </w:rPr>
        <w:t>EV</w:t>
      </w:r>
      <w:r w:rsidR="00601ADD">
        <w:rPr>
          <w:lang w:val="pt-PT"/>
        </w:rPr>
        <w:t>]</w:t>
      </w:r>
      <w:r w:rsidR="00885488" w:rsidRPr="00B779A9">
        <w:rPr>
          <w:lang w:val="pt-PT"/>
        </w:rPr>
        <w:t xml:space="preserve"> </w:t>
      </w:r>
      <w:r w:rsidR="00885488" w:rsidRPr="00794880">
        <w:rPr>
          <w:rStyle w:val="Incipit"/>
          <w:lang w:val="pt-PT"/>
        </w:rPr>
        <w:t>In</w:t>
      </w:r>
      <w:r w:rsidR="005A362F" w:rsidRPr="005A362F">
        <w:rPr>
          <w:i/>
          <w:lang w:val="pt-PT"/>
        </w:rPr>
        <w:t xml:space="preserve"> </w:t>
      </w:r>
      <w:r w:rsidR="00885488" w:rsidRPr="00794880">
        <w:rPr>
          <w:rStyle w:val="Incipit"/>
          <w:lang w:val="pt-PT"/>
        </w:rPr>
        <w:t>principio</w:t>
      </w:r>
      <w:r w:rsidR="005A362F" w:rsidRPr="005A362F">
        <w:rPr>
          <w:i/>
          <w:lang w:val="pt-PT"/>
        </w:rPr>
        <w:t xml:space="preserve"> </w:t>
      </w:r>
      <w:r w:rsidR="00885488" w:rsidRPr="00794880">
        <w:rPr>
          <w:rStyle w:val="Incipit"/>
          <w:lang w:val="pt-PT"/>
        </w:rPr>
        <w:t>erat</w:t>
      </w:r>
      <w:r w:rsidR="005A362F" w:rsidRPr="005A362F">
        <w:rPr>
          <w:i/>
          <w:lang w:val="pt-PT"/>
        </w:rPr>
        <w:t xml:space="preserve"> </w:t>
      </w:r>
      <w:r w:rsidR="009A6D20" w:rsidRPr="00794880">
        <w:rPr>
          <w:rStyle w:val="Incipit"/>
          <w:lang w:val="pt-PT"/>
        </w:rPr>
        <w:t>verb</w:t>
      </w:r>
      <w:r w:rsidR="00885488" w:rsidRPr="00794880">
        <w:rPr>
          <w:rStyle w:val="Incipit"/>
          <w:lang w:val="pt-PT"/>
        </w:rPr>
        <w:t>um</w:t>
      </w:r>
      <w:r w:rsidR="00885488" w:rsidRPr="00B779A9">
        <w:rPr>
          <w:lang w:val="pt-PT"/>
        </w:rPr>
        <w:t xml:space="preserve"> cum </w:t>
      </w:r>
      <w:r w:rsidR="001A3A22" w:rsidRPr="00B779A9">
        <w:rPr>
          <w:lang w:val="pt-PT"/>
        </w:rPr>
        <w:t>homilia</w:t>
      </w:r>
      <w:r w:rsidR="00885488" w:rsidRPr="00B779A9">
        <w:rPr>
          <w:lang w:val="pt-PT"/>
        </w:rPr>
        <w:t xml:space="preserve">. RP </w:t>
      </w:r>
      <w:r w:rsidR="00885488" w:rsidRPr="00794880">
        <w:rPr>
          <w:rStyle w:val="Incipit"/>
          <w:lang w:val="pt-PT"/>
        </w:rPr>
        <w:t>Sancta</w:t>
      </w:r>
      <w:r w:rsidR="005A362F" w:rsidRPr="005A362F">
        <w:rPr>
          <w:i/>
          <w:lang w:val="pt-PT"/>
        </w:rPr>
        <w:t xml:space="preserve"> </w:t>
      </w:r>
      <w:r w:rsidR="00885488" w:rsidRPr="00794880">
        <w:rPr>
          <w:rStyle w:val="Incipit"/>
          <w:lang w:val="pt-PT"/>
        </w:rPr>
        <w:t>et</w:t>
      </w:r>
      <w:r w:rsidR="005A362F" w:rsidRPr="005A362F">
        <w:rPr>
          <w:i/>
          <w:lang w:val="pt-PT"/>
        </w:rPr>
        <w:t xml:space="preserve"> </w:t>
      </w:r>
      <w:r w:rsidR="00885488" w:rsidRPr="00794880">
        <w:rPr>
          <w:rStyle w:val="Incipit"/>
          <w:lang w:val="pt-PT"/>
        </w:rPr>
        <w:t>imaculata</w:t>
      </w:r>
      <w:r w:rsidR="00794880" w:rsidRPr="00794880">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94880">
        <w:rPr>
          <w:rStyle w:val="Incipit"/>
          <w:lang w:val="pt-PT"/>
        </w:rPr>
        <w:t>Beata</w:t>
      </w:r>
      <w:r w:rsidR="005A362F" w:rsidRPr="005A362F">
        <w:rPr>
          <w:i/>
          <w:lang w:val="pt-PT"/>
        </w:rPr>
        <w:t xml:space="preserve"> </w:t>
      </w:r>
      <w:r w:rsidR="002332ED" w:rsidRPr="00794880">
        <w:rPr>
          <w:rStyle w:val="Incipit"/>
          <w:lang w:val="pt-PT"/>
        </w:rPr>
        <w:t>visc</w:t>
      </w:r>
      <w:r w:rsidR="00885488" w:rsidRPr="00794880">
        <w:rPr>
          <w:rStyle w:val="Incipit"/>
          <w:lang w:val="pt-PT"/>
        </w:rPr>
        <w:t>era</w:t>
      </w:r>
      <w:r w:rsidR="005A362F" w:rsidRPr="005A362F">
        <w:rPr>
          <w:i/>
          <w:lang w:val="pt-PT"/>
        </w:rPr>
        <w:t xml:space="preserve"> </w:t>
      </w:r>
      <w:r w:rsidR="00885488" w:rsidRPr="00794880">
        <w:rPr>
          <w:rStyle w:val="Incipit"/>
          <w:lang w:val="pt-PT"/>
        </w:rPr>
        <w:t>Mariae</w:t>
      </w:r>
      <w:r w:rsidR="00794880" w:rsidRPr="00794880">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94880">
        <w:rPr>
          <w:rStyle w:val="Incipit"/>
          <w:lang w:val="pt-PT"/>
        </w:rPr>
        <w:t>Verbum</w:t>
      </w:r>
      <w:r w:rsidR="005A362F" w:rsidRPr="005A362F">
        <w:rPr>
          <w:i/>
          <w:lang w:val="pt-PT"/>
        </w:rPr>
        <w:t xml:space="preserve"> </w:t>
      </w:r>
      <w:r w:rsidR="00885488" w:rsidRPr="00794880">
        <w:rPr>
          <w:rStyle w:val="Incipit"/>
          <w:lang w:val="pt-PT"/>
        </w:rPr>
        <w:t>caro</w:t>
      </w:r>
      <w:r w:rsidR="005A362F" w:rsidRPr="005A362F">
        <w:rPr>
          <w:i/>
          <w:lang w:val="pt-PT"/>
        </w:rPr>
        <w:t xml:space="preserve"> </w:t>
      </w:r>
      <w:r w:rsidR="00885488" w:rsidRPr="00794880">
        <w:rPr>
          <w:rStyle w:val="Incipit"/>
          <w:lang w:val="pt-PT"/>
        </w:rPr>
        <w:t>factum</w:t>
      </w:r>
      <w:r w:rsidR="005A362F" w:rsidRPr="005A362F">
        <w:rPr>
          <w:i/>
          <w:lang w:val="pt-PT"/>
        </w:rPr>
        <w:t xml:space="preserve"> </w:t>
      </w:r>
      <w:r w:rsidR="00885488" w:rsidRPr="00794880">
        <w:rPr>
          <w:rStyle w:val="Incipit"/>
          <w:lang w:val="pt-PT"/>
        </w:rPr>
        <w:t>(120v)</w:t>
      </w:r>
      <w:r w:rsidR="005A362F" w:rsidRPr="005A362F">
        <w:rPr>
          <w:i/>
          <w:lang w:val="pt-PT"/>
        </w:rPr>
        <w:t xml:space="preserve"> </w:t>
      </w:r>
      <w:r w:rsidR="00885488" w:rsidRPr="00794880">
        <w:rPr>
          <w:rStyle w:val="Incipit"/>
          <w:lang w:val="pt-PT"/>
        </w:rPr>
        <w:t>est</w:t>
      </w:r>
      <w:r w:rsidR="00885488" w:rsidRPr="00B779A9">
        <w:rPr>
          <w:lang w:val="pt-PT"/>
        </w:rPr>
        <w:t xml:space="preserve">. </w:t>
      </w:r>
    </w:p>
    <w:p w:rsidR="00885488" w:rsidRPr="00B779A9" w:rsidRDefault="00601ADD" w:rsidP="00415109">
      <w:pPr>
        <w:rPr>
          <w:lang w:val="it-IT"/>
        </w:rPr>
      </w:pPr>
      <w:r w:rsidRPr="00736684">
        <w:rPr>
          <w:rStyle w:val="Time1"/>
          <w:lang w:val="pt-PT"/>
        </w:rPr>
        <w:t>[Ad processionem]</w:t>
      </w:r>
      <w:r>
        <w:rPr>
          <w:lang w:val="pt-PT"/>
        </w:rPr>
        <w:t xml:space="preserve"> </w:t>
      </w:r>
      <w:r w:rsidR="00885488" w:rsidRPr="00B779A9">
        <w:rPr>
          <w:lang w:val="pt-PT"/>
        </w:rPr>
        <w:t xml:space="preserve">Finito hoc responsorio reincipiatur ab initio cum quo itur ad </w:t>
      </w:r>
      <w:r w:rsidR="00885488" w:rsidRPr="00736684">
        <w:rPr>
          <w:rStyle w:val="Ort"/>
          <w:lang w:val="pt-PT"/>
        </w:rPr>
        <w:t>chorum beatae Mariae in Neustifft</w:t>
      </w:r>
      <w:r w:rsidR="00885488" w:rsidRPr="00B779A9">
        <w:rPr>
          <w:lang w:val="pt-PT"/>
        </w:rPr>
        <w:t xml:space="preserve"> cum processione praecedentibus duobus cereis</w:t>
      </w:r>
      <w:r>
        <w:rPr>
          <w:lang w:val="pt-PT"/>
        </w:rPr>
        <w:t>,</w:t>
      </w:r>
      <w:r w:rsidR="00885488" w:rsidRPr="00B779A9">
        <w:rPr>
          <w:lang w:val="pt-PT"/>
        </w:rPr>
        <w:t xml:space="preserve"> quos duo ex </w:t>
      </w:r>
      <w:r w:rsidR="00885488" w:rsidRPr="00736684">
        <w:rPr>
          <w:rStyle w:val="Funktion"/>
          <w:lang w:val="pt-PT"/>
        </w:rPr>
        <w:t>scholaribus</w:t>
      </w:r>
      <w:r w:rsidR="00885488" w:rsidRPr="00B779A9">
        <w:rPr>
          <w:lang w:val="pt-PT"/>
        </w:rPr>
        <w:t xml:space="preserve"> nostris ante </w:t>
      </w:r>
      <w:r w:rsidR="00885488" w:rsidRPr="00736684">
        <w:rPr>
          <w:rStyle w:val="Ort"/>
          <w:lang w:val="pt-PT"/>
        </w:rPr>
        <w:t>altare sanctae Agnetis</w:t>
      </w:r>
      <w:r>
        <w:rPr>
          <w:lang w:val="pt-PT"/>
        </w:rPr>
        <w:t xml:space="preserve">, </w:t>
      </w:r>
      <w:r w:rsidR="00885488" w:rsidRPr="00B779A9">
        <w:rPr>
          <w:lang w:val="pt-PT"/>
        </w:rPr>
        <w:t>super quod officium in galli cantu habet</w:t>
      </w:r>
      <w:r>
        <w:rPr>
          <w:lang w:val="pt-PT"/>
        </w:rPr>
        <w:t>ur,</w:t>
      </w:r>
      <w:r w:rsidR="00885488" w:rsidRPr="00B779A9">
        <w:rPr>
          <w:lang w:val="pt-PT"/>
        </w:rPr>
        <w:t xml:space="preserve"> accensos ad finem officii tenebunt. </w:t>
      </w:r>
      <w:r w:rsidR="00885488" w:rsidRPr="00B779A9">
        <w:rPr>
          <w:lang w:val="it-IT"/>
        </w:rPr>
        <w:t>Finito R</w:t>
      </w:r>
      <w:r w:rsidR="005C4C95" w:rsidRPr="00B779A9">
        <w:rPr>
          <w:lang w:val="it-IT"/>
        </w:rPr>
        <w:t>P</w:t>
      </w:r>
      <w:r w:rsidR="00885488" w:rsidRPr="00B779A9">
        <w:rPr>
          <w:lang w:val="it-IT"/>
        </w:rPr>
        <w:t xml:space="preserve">P </w:t>
      </w:r>
      <w:r w:rsidR="00885488" w:rsidRPr="00794880">
        <w:rPr>
          <w:rStyle w:val="Incipit"/>
          <w:lang w:val="it-IT"/>
        </w:rPr>
        <w:t>Verbum</w:t>
      </w:r>
      <w:r w:rsidR="005A362F" w:rsidRPr="005A362F">
        <w:rPr>
          <w:i/>
          <w:lang w:val="it-IT"/>
        </w:rPr>
        <w:t xml:space="preserve"> </w:t>
      </w:r>
      <w:r w:rsidR="00885488" w:rsidRPr="00794880">
        <w:rPr>
          <w:rStyle w:val="Incipit"/>
          <w:lang w:val="it-IT"/>
        </w:rPr>
        <w:t>caro</w:t>
      </w:r>
      <w:r w:rsidR="00620248" w:rsidRPr="00B779A9">
        <w:rPr>
          <w:lang w:val="it-IT"/>
        </w:rPr>
        <w:t xml:space="preserve"> inc</w:t>
      </w:r>
      <w:r w:rsidR="00885488" w:rsidRPr="00B779A9">
        <w:rPr>
          <w:lang w:val="it-IT"/>
        </w:rPr>
        <w:t>o</w:t>
      </w:r>
      <w:r w:rsidR="00620248" w:rsidRPr="00B779A9">
        <w:rPr>
          <w:lang w:val="it-IT"/>
        </w:rPr>
        <w:t>h</w:t>
      </w:r>
      <w:r w:rsidR="00885488" w:rsidRPr="00B779A9">
        <w:rPr>
          <w:lang w:val="it-IT"/>
        </w:rPr>
        <w:t xml:space="preserve">atur officium in galli cantu. </w:t>
      </w:r>
    </w:p>
    <w:p w:rsidR="00885488" w:rsidRPr="003D0C23" w:rsidRDefault="00BA24A1" w:rsidP="00415109">
      <w:pPr>
        <w:rPr>
          <w:lang w:val="it-IT"/>
        </w:rPr>
      </w:pPr>
      <w:r w:rsidRPr="00736684">
        <w:rPr>
          <w:rStyle w:val="Time1"/>
          <w:lang w:val="it-IT"/>
        </w:rPr>
        <w:t>[</w:t>
      </w:r>
      <w:r w:rsidR="00E92F71" w:rsidRPr="00736684">
        <w:rPr>
          <w:rStyle w:val="Time1"/>
          <w:lang w:val="it-IT"/>
        </w:rPr>
        <w:t>Ad missam in galli cantu</w:t>
      </w:r>
      <w:r w:rsidRPr="00736684">
        <w:rPr>
          <w:rStyle w:val="Time1"/>
          <w:lang w:val="it-IT"/>
        </w:rPr>
        <w:t>]</w:t>
      </w:r>
      <w:r w:rsidR="00885488" w:rsidRPr="00B779A9">
        <w:rPr>
          <w:lang w:val="it-IT"/>
        </w:rPr>
        <w:t xml:space="preserve"> IN </w:t>
      </w:r>
      <w:r w:rsidR="00885488" w:rsidRPr="00794880">
        <w:rPr>
          <w:rStyle w:val="Incipit"/>
          <w:lang w:val="it-IT"/>
        </w:rPr>
        <w:t>Dominus</w:t>
      </w:r>
      <w:r w:rsidR="005A362F" w:rsidRPr="005A362F">
        <w:rPr>
          <w:i/>
          <w:lang w:val="it-IT"/>
        </w:rPr>
        <w:t xml:space="preserve"> </w:t>
      </w:r>
      <w:r w:rsidR="00885488" w:rsidRPr="00794880">
        <w:rPr>
          <w:rStyle w:val="Incipit"/>
          <w:lang w:val="it-IT"/>
        </w:rPr>
        <w:t>dixit</w:t>
      </w:r>
      <w:r w:rsidR="005A362F" w:rsidRPr="005A362F">
        <w:rPr>
          <w:i/>
          <w:lang w:val="it-IT"/>
        </w:rPr>
        <w:t xml:space="preserve"> </w:t>
      </w:r>
      <w:r w:rsidR="00885488" w:rsidRPr="00794880">
        <w:rPr>
          <w:rStyle w:val="Incipit"/>
          <w:lang w:val="it-IT"/>
        </w:rPr>
        <w:t>ad</w:t>
      </w:r>
      <w:r w:rsidR="005A362F" w:rsidRPr="005A362F">
        <w:rPr>
          <w:i/>
          <w:lang w:val="it-IT"/>
        </w:rPr>
        <w:t xml:space="preserve"> </w:t>
      </w:r>
      <w:r w:rsidR="00885488" w:rsidRPr="00794880">
        <w:rPr>
          <w:rStyle w:val="Incipit"/>
          <w:lang w:val="it-IT"/>
        </w:rPr>
        <w:t>me</w:t>
      </w:r>
      <w:r w:rsidR="00DD1415">
        <w:rPr>
          <w:lang w:val="it-IT"/>
        </w:rPr>
        <w:t>@</w:t>
      </w:r>
      <w:r w:rsidR="00DD1415" w:rsidRPr="00B779A9">
        <w:rPr>
          <w:lang w:val="it-IT"/>
        </w:rPr>
        <w:t>11.</w:t>
      </w:r>
      <w:r w:rsidR="00885488" w:rsidRPr="00B779A9">
        <w:rPr>
          <w:lang w:val="it-IT"/>
        </w:rPr>
        <w:t xml:space="preserve"> </w:t>
      </w:r>
      <w:r w:rsidR="00B46BDA" w:rsidRPr="00B779A9">
        <w:rPr>
          <w:lang w:val="it-IT"/>
        </w:rPr>
        <w:t xml:space="preserve">[KY] </w:t>
      </w:r>
      <w:r w:rsidR="00B46BDA" w:rsidRPr="00794880">
        <w:rPr>
          <w:rStyle w:val="Incipit"/>
          <w:lang w:val="it-IT"/>
        </w:rPr>
        <w:t>Kyrie</w:t>
      </w:r>
      <w:r w:rsidR="00B46BDA" w:rsidRPr="005B472A">
        <w:rPr>
          <w:lang w:val="it-IT"/>
        </w:rPr>
        <w:t>.</w:t>
      </w:r>
      <w:r w:rsidR="00B46BDA" w:rsidRPr="00B779A9">
        <w:rPr>
          <w:lang w:val="it-IT"/>
        </w:rPr>
        <w:t xml:space="preserve"> [TP]</w:t>
      </w:r>
      <w:r w:rsidR="00885488" w:rsidRPr="00B779A9">
        <w:rPr>
          <w:lang w:val="it-IT"/>
        </w:rPr>
        <w:t xml:space="preserve"> </w:t>
      </w:r>
      <w:r w:rsidR="00885488" w:rsidRPr="00794880">
        <w:rPr>
          <w:rStyle w:val="Incipit"/>
          <w:lang w:val="it-IT"/>
        </w:rPr>
        <w:t>Fons</w:t>
      </w:r>
      <w:r w:rsidR="005A362F" w:rsidRPr="005A362F">
        <w:rPr>
          <w:i/>
          <w:lang w:val="it-IT"/>
        </w:rPr>
        <w:t xml:space="preserve"> </w:t>
      </w:r>
      <w:r w:rsidR="00885488" w:rsidRPr="00794880">
        <w:rPr>
          <w:rStyle w:val="Incipit"/>
          <w:lang w:val="it-IT"/>
        </w:rPr>
        <w:t>bonitatis</w:t>
      </w:r>
      <w:r w:rsidR="00885488" w:rsidRPr="00B779A9">
        <w:rPr>
          <w:lang w:val="it-IT"/>
        </w:rPr>
        <w:t xml:space="preserve"> cum </w:t>
      </w:r>
      <w:r w:rsidR="00B46BDA" w:rsidRPr="00B779A9">
        <w:rPr>
          <w:lang w:val="it-IT"/>
        </w:rPr>
        <w:t xml:space="preserve">[GL] </w:t>
      </w:r>
      <w:r w:rsidR="00885488" w:rsidRPr="00794880">
        <w:rPr>
          <w:rStyle w:val="Incipit"/>
          <w:lang w:val="it-IT"/>
        </w:rPr>
        <w:t>Gloria</w:t>
      </w:r>
      <w:r w:rsidR="005A362F" w:rsidRPr="005A362F">
        <w:rPr>
          <w:i/>
          <w:lang w:val="it-IT"/>
        </w:rPr>
        <w:t xml:space="preserve"> </w:t>
      </w:r>
      <w:r w:rsidR="00885488" w:rsidRPr="00794880">
        <w:rPr>
          <w:rStyle w:val="Incipit"/>
          <w:lang w:val="it-IT"/>
        </w:rPr>
        <w:t>in</w:t>
      </w:r>
      <w:r w:rsidR="005A362F" w:rsidRPr="005A362F">
        <w:rPr>
          <w:i/>
          <w:lang w:val="it-IT"/>
        </w:rPr>
        <w:t xml:space="preserve"> </w:t>
      </w:r>
      <w:r w:rsidR="00885488" w:rsidRPr="00794880">
        <w:rPr>
          <w:rStyle w:val="Incipit"/>
          <w:lang w:val="it-IT"/>
        </w:rPr>
        <w:t>excelsis</w:t>
      </w:r>
      <w:r w:rsidR="00885488" w:rsidRPr="00B779A9">
        <w:rPr>
          <w:lang w:val="it-IT"/>
        </w:rPr>
        <w:t xml:space="preserve">. GR </w:t>
      </w:r>
      <w:r w:rsidR="00885488" w:rsidRPr="00794880">
        <w:rPr>
          <w:rStyle w:val="Incipit"/>
          <w:lang w:val="it-IT"/>
        </w:rPr>
        <w:t>Tecum</w:t>
      </w:r>
      <w:r w:rsidR="005A362F" w:rsidRPr="005A362F">
        <w:rPr>
          <w:i/>
          <w:lang w:val="it-IT"/>
        </w:rPr>
        <w:t xml:space="preserve"> </w:t>
      </w:r>
      <w:r w:rsidR="00885488" w:rsidRPr="00794880">
        <w:rPr>
          <w:rStyle w:val="Incipit"/>
          <w:lang w:val="it-IT"/>
        </w:rPr>
        <w:t>principium</w:t>
      </w:r>
      <w:r w:rsidR="00DD1415">
        <w:rPr>
          <w:lang w:val="it-IT"/>
        </w:rPr>
        <w:t>@</w:t>
      </w:r>
      <w:r w:rsidR="00DD1415" w:rsidRPr="00B779A9">
        <w:rPr>
          <w:lang w:val="it-IT"/>
        </w:rPr>
        <w:t>12.</w:t>
      </w:r>
      <w:r w:rsidR="004830D2" w:rsidRPr="00B779A9">
        <w:rPr>
          <w:lang w:val="it-IT"/>
        </w:rPr>
        <w:t xml:space="preserve"> </w:t>
      </w:r>
      <w:r w:rsidR="00885488" w:rsidRPr="00B779A9">
        <w:rPr>
          <w:lang w:val="it-IT"/>
        </w:rPr>
        <w:t>E</w:t>
      </w:r>
      <w:r w:rsidR="004830D2" w:rsidRPr="00B779A9">
        <w:rPr>
          <w:lang w:val="it-IT"/>
        </w:rPr>
        <w:t>PP</w:t>
      </w:r>
      <w:r w:rsidR="00885488" w:rsidRPr="00B779A9">
        <w:rPr>
          <w:lang w:val="it-IT"/>
        </w:rPr>
        <w:t xml:space="preserve"> </w:t>
      </w:r>
      <w:r w:rsidR="00885488" w:rsidRPr="00794880">
        <w:rPr>
          <w:rStyle w:val="Incipit"/>
          <w:lang w:val="it-IT"/>
        </w:rPr>
        <w:t>Populus</w:t>
      </w:r>
      <w:r w:rsidR="005A362F" w:rsidRPr="005A362F">
        <w:rPr>
          <w:i/>
          <w:lang w:val="it-IT"/>
        </w:rPr>
        <w:t xml:space="preserve"> </w:t>
      </w:r>
      <w:r w:rsidR="00885488" w:rsidRPr="00794880">
        <w:rPr>
          <w:rStyle w:val="Incipit"/>
          <w:lang w:val="it-IT"/>
        </w:rPr>
        <w:t>gentium</w:t>
      </w:r>
      <w:r w:rsidR="00885488" w:rsidRPr="00B779A9">
        <w:rPr>
          <w:lang w:val="it-IT"/>
        </w:rPr>
        <w:t xml:space="preserve"> aliquis </w:t>
      </w:r>
      <w:r w:rsidR="00885488" w:rsidRPr="00736684">
        <w:rPr>
          <w:rStyle w:val="Funktion"/>
          <w:lang w:val="it-IT"/>
        </w:rPr>
        <w:t>scholarum</w:t>
      </w:r>
      <w:r w:rsidR="00885488" w:rsidRPr="00B779A9">
        <w:rPr>
          <w:lang w:val="it-IT"/>
        </w:rPr>
        <w:t xml:space="preserve"> cantet. </w:t>
      </w:r>
      <w:r w:rsidR="00885488" w:rsidRPr="003D0C23">
        <w:rPr>
          <w:lang w:val="it-IT"/>
        </w:rPr>
        <w:t>Post quam continuat</w:t>
      </w:r>
      <w:r w:rsidR="00753F95" w:rsidRPr="003D0C23">
        <w:rPr>
          <w:lang w:val="it-IT"/>
        </w:rPr>
        <w:t xml:space="preserve">im </w:t>
      </w:r>
      <w:r w:rsidR="00885488" w:rsidRPr="003D0C23">
        <w:rPr>
          <w:lang w:val="it-IT"/>
        </w:rPr>
        <w:t>sequitur epistola. AL</w:t>
      </w:r>
      <w:r w:rsidR="00B46BDA" w:rsidRPr="003D0C23">
        <w:rPr>
          <w:lang w:val="it-IT"/>
        </w:rPr>
        <w:t>V</w:t>
      </w:r>
      <w:r w:rsidR="00885488" w:rsidRPr="003D0C23">
        <w:rPr>
          <w:lang w:val="it-IT"/>
        </w:rPr>
        <w:t xml:space="preserve"> </w:t>
      </w:r>
      <w:r w:rsidR="00885488" w:rsidRPr="003D0C23">
        <w:rPr>
          <w:rStyle w:val="Incipit"/>
          <w:lang w:val="it-IT"/>
        </w:rPr>
        <w:t>Dominus</w:t>
      </w:r>
      <w:r w:rsidR="005A362F" w:rsidRPr="003D0C23">
        <w:rPr>
          <w:i/>
          <w:lang w:val="it-IT"/>
        </w:rPr>
        <w:t xml:space="preserve"> </w:t>
      </w:r>
      <w:r w:rsidR="00885488" w:rsidRPr="003D0C23">
        <w:rPr>
          <w:rStyle w:val="Incipit"/>
          <w:lang w:val="it-IT"/>
        </w:rPr>
        <w:t>dixit</w:t>
      </w:r>
      <w:r w:rsidR="005A362F" w:rsidRPr="003D0C23">
        <w:rPr>
          <w:i/>
          <w:lang w:val="it-IT"/>
        </w:rPr>
        <w:t xml:space="preserve"> </w:t>
      </w:r>
      <w:r w:rsidR="00885488" w:rsidRPr="003D0C23">
        <w:rPr>
          <w:rStyle w:val="Incipit"/>
          <w:lang w:val="it-IT"/>
        </w:rPr>
        <w:t>ad</w:t>
      </w:r>
      <w:r w:rsidR="005A362F" w:rsidRPr="003D0C23">
        <w:rPr>
          <w:i/>
          <w:lang w:val="it-IT"/>
        </w:rPr>
        <w:t xml:space="preserve"> </w:t>
      </w:r>
      <w:r w:rsidR="00885488" w:rsidRPr="003D0C23">
        <w:rPr>
          <w:rStyle w:val="Incipit"/>
          <w:lang w:val="it-IT"/>
        </w:rPr>
        <w:t>me</w:t>
      </w:r>
      <w:r w:rsidR="00DD1415" w:rsidRPr="003D0C23">
        <w:rPr>
          <w:lang w:val="it-IT"/>
        </w:rPr>
        <w:t>@12.</w:t>
      </w:r>
      <w:r w:rsidR="00885488" w:rsidRPr="003D0C23">
        <w:rPr>
          <w:lang w:val="it-IT"/>
        </w:rPr>
        <w:t xml:space="preserve"> SE </w:t>
      </w:r>
      <w:r w:rsidR="00885488" w:rsidRPr="003D0C23">
        <w:rPr>
          <w:rStyle w:val="Incipit"/>
          <w:lang w:val="it-IT"/>
        </w:rPr>
        <w:t>Grates</w:t>
      </w:r>
      <w:r w:rsidR="005A362F" w:rsidRPr="003D0C23">
        <w:rPr>
          <w:i/>
          <w:lang w:val="it-IT"/>
        </w:rPr>
        <w:t xml:space="preserve"> </w:t>
      </w:r>
      <w:r w:rsidR="00885488" w:rsidRPr="003D0C23">
        <w:rPr>
          <w:rStyle w:val="Incipit"/>
          <w:lang w:val="it-IT"/>
        </w:rPr>
        <w:t>nunc</w:t>
      </w:r>
      <w:r w:rsidR="005A362F" w:rsidRPr="003D0C23">
        <w:rPr>
          <w:i/>
          <w:lang w:val="it-IT"/>
        </w:rPr>
        <w:t xml:space="preserve"> </w:t>
      </w:r>
      <w:r w:rsidR="00885488" w:rsidRPr="003D0C23">
        <w:rPr>
          <w:rStyle w:val="Incipit"/>
          <w:lang w:val="it-IT"/>
        </w:rPr>
        <w:t>omnes</w:t>
      </w:r>
      <w:r w:rsidR="00885488" w:rsidRPr="003D0C23">
        <w:rPr>
          <w:lang w:val="it-IT"/>
        </w:rPr>
        <w:t xml:space="preserve"> trina vice cantetur folio</w:t>
      </w:r>
      <w:r w:rsidR="00DD1415" w:rsidRPr="003D0C23">
        <w:rPr>
          <w:lang w:val="it-IT"/>
        </w:rPr>
        <w:t>@220.</w:t>
      </w:r>
      <w:r w:rsidR="00885488" w:rsidRPr="003D0C23">
        <w:rPr>
          <w:lang w:val="it-IT"/>
        </w:rPr>
        <w:t xml:space="preserve"> OF </w:t>
      </w:r>
      <w:r w:rsidR="00885488" w:rsidRPr="003D0C23">
        <w:rPr>
          <w:rStyle w:val="Incipit"/>
          <w:lang w:val="it-IT"/>
        </w:rPr>
        <w:t>Laetentur</w:t>
      </w:r>
      <w:r w:rsidR="005A362F" w:rsidRPr="003D0C23">
        <w:rPr>
          <w:i/>
          <w:lang w:val="it-IT"/>
        </w:rPr>
        <w:t xml:space="preserve"> </w:t>
      </w:r>
      <w:r w:rsidR="00885488" w:rsidRPr="003D0C23">
        <w:rPr>
          <w:rStyle w:val="Incipit"/>
          <w:lang w:val="it-IT"/>
        </w:rPr>
        <w:t>caeli</w:t>
      </w:r>
      <w:r w:rsidR="00885488" w:rsidRPr="003D0C23">
        <w:rPr>
          <w:lang w:val="it-IT"/>
        </w:rPr>
        <w:t xml:space="preserve"> cum suis versibus. </w:t>
      </w:r>
      <w:r w:rsidR="00B46BDA" w:rsidRPr="003D0C23">
        <w:rPr>
          <w:lang w:val="it-IT"/>
        </w:rPr>
        <w:t xml:space="preserve">[SA] </w:t>
      </w:r>
      <w:r w:rsidR="00B46BDA" w:rsidRPr="003D0C23">
        <w:rPr>
          <w:rStyle w:val="Incipit"/>
          <w:lang w:val="it-IT"/>
        </w:rPr>
        <w:t>Sanctus</w:t>
      </w:r>
      <w:r w:rsidR="005A362F" w:rsidRPr="003D0C23">
        <w:rPr>
          <w:i/>
          <w:lang w:val="it-IT"/>
        </w:rPr>
        <w:t xml:space="preserve"> </w:t>
      </w:r>
      <w:r w:rsidR="00B46BDA" w:rsidRPr="003D0C23">
        <w:rPr>
          <w:lang w:val="it-IT"/>
        </w:rPr>
        <w:t>m</w:t>
      </w:r>
      <w:r w:rsidR="00885488" w:rsidRPr="003D0C23">
        <w:rPr>
          <w:lang w:val="it-IT"/>
        </w:rPr>
        <w:t xml:space="preserve">aius festivale. CO </w:t>
      </w:r>
      <w:r w:rsidR="00885488" w:rsidRPr="003D0C23">
        <w:rPr>
          <w:rStyle w:val="Incipit"/>
          <w:lang w:val="it-IT"/>
        </w:rPr>
        <w:t>In</w:t>
      </w:r>
      <w:r w:rsidR="005A362F" w:rsidRPr="003D0C23">
        <w:rPr>
          <w:i/>
          <w:lang w:val="it-IT"/>
        </w:rPr>
        <w:t xml:space="preserve"> </w:t>
      </w:r>
      <w:r w:rsidR="00885488" w:rsidRPr="003D0C23">
        <w:rPr>
          <w:rStyle w:val="Incipit"/>
          <w:lang w:val="it-IT"/>
        </w:rPr>
        <w:t>splendoribus</w:t>
      </w:r>
      <w:r w:rsidR="00DD1415" w:rsidRPr="003D0C23">
        <w:rPr>
          <w:lang w:val="it-IT"/>
        </w:rPr>
        <w:t>@13.</w:t>
      </w:r>
      <w:r w:rsidR="00B46BDA" w:rsidRPr="003D0C23">
        <w:rPr>
          <w:lang w:val="it-IT"/>
        </w:rPr>
        <w:t xml:space="preserve"> </w:t>
      </w:r>
      <w:r w:rsidR="00885488" w:rsidRPr="003D0C23">
        <w:rPr>
          <w:lang w:val="it-IT"/>
        </w:rPr>
        <w:t xml:space="preserve">Cum </w:t>
      </w:r>
      <w:r w:rsidR="00B46BDA" w:rsidRPr="003D0C23">
        <w:rPr>
          <w:lang w:val="it-IT"/>
        </w:rPr>
        <w:t xml:space="preserve">[BD] </w:t>
      </w:r>
      <w:r w:rsidR="005F6F99" w:rsidRPr="003D0C23">
        <w:rPr>
          <w:rStyle w:val="Incipit"/>
          <w:lang w:val="it-IT"/>
        </w:rPr>
        <w:t>Benedicamus</w:t>
      </w:r>
      <w:r w:rsidR="005A362F" w:rsidRPr="003D0C23">
        <w:rPr>
          <w:i/>
          <w:lang w:val="it-IT"/>
        </w:rPr>
        <w:t xml:space="preserve"> </w:t>
      </w:r>
      <w:r w:rsidR="004830D2" w:rsidRPr="003D0C23">
        <w:rPr>
          <w:rStyle w:val="Incipit"/>
          <w:lang w:val="it-IT"/>
        </w:rPr>
        <w:t>domino</w:t>
      </w:r>
      <w:r w:rsidR="00885488" w:rsidRPr="003D0C23">
        <w:rPr>
          <w:lang w:val="it-IT"/>
        </w:rPr>
        <w:t xml:space="preserve"> officium clauditur. </w:t>
      </w:r>
      <w:r w:rsidR="00885488" w:rsidRPr="003D0C23">
        <w:rPr>
          <w:rStyle w:val="Funktion"/>
          <w:lang w:val="it-IT"/>
        </w:rPr>
        <w:t>Sacerdos</w:t>
      </w:r>
      <w:r w:rsidR="00885488" w:rsidRPr="003D0C23">
        <w:rPr>
          <w:lang w:val="it-IT"/>
        </w:rPr>
        <w:t xml:space="preserve"> non det benedictionem</w:t>
      </w:r>
      <w:r w:rsidR="00753F95" w:rsidRPr="003D0C23">
        <w:rPr>
          <w:lang w:val="it-IT"/>
        </w:rPr>
        <w:t>,</w:t>
      </w:r>
      <w:r w:rsidR="00885488" w:rsidRPr="003D0C23">
        <w:rPr>
          <w:lang w:val="it-IT"/>
        </w:rPr>
        <w:t xml:space="preserve"> ne </w:t>
      </w:r>
      <w:r w:rsidR="00885488" w:rsidRPr="003D0C23">
        <w:rPr>
          <w:rStyle w:val="Funktion"/>
          <w:lang w:val="it-IT"/>
        </w:rPr>
        <w:t>populo</w:t>
      </w:r>
      <w:r w:rsidR="00885488" w:rsidRPr="003D0C23">
        <w:rPr>
          <w:lang w:val="it-IT"/>
        </w:rPr>
        <w:t xml:space="preserve"> quasi licentiam abeundi infra matutinales laudes dedisse </w:t>
      </w:r>
      <w:r w:rsidR="00DD6B06" w:rsidRPr="003D0C23">
        <w:rPr>
          <w:lang w:val="it-IT"/>
        </w:rPr>
        <w:t>vide</w:t>
      </w:r>
      <w:r w:rsidR="00885488" w:rsidRPr="003D0C23">
        <w:rPr>
          <w:lang w:val="it-IT"/>
        </w:rPr>
        <w:t xml:space="preserve">atur. Post </w:t>
      </w:r>
      <w:r w:rsidR="005E1283" w:rsidRPr="003D0C23">
        <w:rPr>
          <w:lang w:val="it-IT"/>
        </w:rPr>
        <w:t xml:space="preserve">[BD] </w:t>
      </w:r>
      <w:r w:rsidR="005E1283" w:rsidRPr="003D0C23">
        <w:rPr>
          <w:rStyle w:val="Incipit"/>
          <w:lang w:val="it-IT"/>
        </w:rPr>
        <w:t>Benedicamus</w:t>
      </w:r>
      <w:r w:rsidR="005A362F" w:rsidRPr="003D0C23">
        <w:rPr>
          <w:i/>
          <w:lang w:val="it-IT"/>
        </w:rPr>
        <w:t xml:space="preserve"> </w:t>
      </w:r>
      <w:r w:rsidR="00885488" w:rsidRPr="003D0C23">
        <w:rPr>
          <w:rStyle w:val="Incipit"/>
          <w:lang w:val="it-IT"/>
        </w:rPr>
        <w:t>domino</w:t>
      </w:r>
      <w:r w:rsidR="00885488" w:rsidRPr="003D0C23">
        <w:rPr>
          <w:lang w:val="it-IT"/>
        </w:rPr>
        <w:t xml:space="preserve"> duo </w:t>
      </w:r>
      <w:r w:rsidR="00885488" w:rsidRPr="003D0C23">
        <w:rPr>
          <w:rStyle w:val="Funktion"/>
          <w:lang w:val="it-IT"/>
        </w:rPr>
        <w:t>canonici</w:t>
      </w:r>
      <w:r w:rsidR="00885488" w:rsidRPr="003D0C23">
        <w:rPr>
          <w:lang w:val="it-IT"/>
        </w:rPr>
        <w:t xml:space="preserve"> cantent in </w:t>
      </w:r>
      <w:r w:rsidR="00885488" w:rsidRPr="003D0C23">
        <w:rPr>
          <w:rStyle w:val="Ort"/>
          <w:lang w:val="it-IT"/>
        </w:rPr>
        <w:t>choro</w:t>
      </w:r>
      <w:r w:rsidR="00885488" w:rsidRPr="003D0C23">
        <w:rPr>
          <w:lang w:val="it-IT"/>
        </w:rPr>
        <w:t xml:space="preserve"> ante imaginem crucifixi EV </w:t>
      </w:r>
      <w:r w:rsidR="00885488" w:rsidRPr="003D0C23">
        <w:rPr>
          <w:rStyle w:val="Incipit"/>
          <w:lang w:val="it-IT"/>
        </w:rPr>
        <w:t>Liber</w:t>
      </w:r>
      <w:r w:rsidR="005A362F" w:rsidRPr="003D0C23">
        <w:rPr>
          <w:i/>
          <w:lang w:val="it-IT"/>
        </w:rPr>
        <w:t xml:space="preserve"> </w:t>
      </w:r>
      <w:r w:rsidR="00885488" w:rsidRPr="003D0C23">
        <w:rPr>
          <w:rStyle w:val="Incipit"/>
          <w:lang w:val="it-IT"/>
        </w:rPr>
        <w:t>generationis</w:t>
      </w:r>
      <w:r w:rsidR="005A362F" w:rsidRPr="003D0C23">
        <w:rPr>
          <w:i/>
          <w:lang w:val="it-IT"/>
        </w:rPr>
        <w:t xml:space="preserve"> </w:t>
      </w:r>
      <w:r w:rsidR="00885488" w:rsidRPr="003D0C23">
        <w:rPr>
          <w:rStyle w:val="Incipit"/>
          <w:lang w:val="it-IT"/>
        </w:rPr>
        <w:t>Iesu</w:t>
      </w:r>
      <w:r w:rsidR="005A362F" w:rsidRPr="003D0C23">
        <w:rPr>
          <w:i/>
          <w:lang w:val="it-IT"/>
        </w:rPr>
        <w:t xml:space="preserve"> </w:t>
      </w:r>
      <w:r w:rsidR="00885488" w:rsidRPr="003D0C23">
        <w:rPr>
          <w:rStyle w:val="Incipit"/>
          <w:lang w:val="it-IT"/>
        </w:rPr>
        <w:t>Christi</w:t>
      </w:r>
      <w:r w:rsidR="00885488" w:rsidRPr="003D0C23">
        <w:rPr>
          <w:lang w:val="it-IT"/>
        </w:rPr>
        <w:t xml:space="preserve"> et simul incipiant (121r) cantare </w:t>
      </w:r>
      <w:r w:rsidR="00B46BDA" w:rsidRPr="003D0C23">
        <w:rPr>
          <w:lang w:val="it-IT"/>
        </w:rPr>
        <w:t xml:space="preserve">[EVI] </w:t>
      </w:r>
      <w:r w:rsidR="00885488" w:rsidRPr="003D0C23">
        <w:rPr>
          <w:rStyle w:val="Incipit"/>
          <w:lang w:val="it-IT"/>
        </w:rPr>
        <w:t>Dominus</w:t>
      </w:r>
      <w:r w:rsidR="005A362F" w:rsidRPr="003D0C23">
        <w:rPr>
          <w:i/>
          <w:lang w:val="it-IT"/>
        </w:rPr>
        <w:t xml:space="preserve"> </w:t>
      </w:r>
      <w:r w:rsidR="001B7479" w:rsidRPr="003D0C23">
        <w:rPr>
          <w:rStyle w:val="Incipit"/>
          <w:lang w:val="it-IT"/>
        </w:rPr>
        <w:t>vobis</w:t>
      </w:r>
      <w:r w:rsidR="00885488" w:rsidRPr="003D0C23">
        <w:rPr>
          <w:rStyle w:val="Incipit"/>
          <w:lang w:val="it-IT"/>
        </w:rPr>
        <w:t>cum</w:t>
      </w:r>
      <w:r w:rsidR="005A362F" w:rsidRPr="003D0C23">
        <w:rPr>
          <w:i/>
          <w:lang w:val="it-IT"/>
        </w:rPr>
        <w:t xml:space="preserve"> </w:t>
      </w:r>
      <w:r w:rsidR="00885488" w:rsidRPr="003D0C23">
        <w:rPr>
          <w:lang w:val="it-IT"/>
        </w:rPr>
        <w:t xml:space="preserve">et </w:t>
      </w:r>
      <w:r w:rsidR="00753F95" w:rsidRPr="003D0C23">
        <w:rPr>
          <w:lang w:val="it-IT"/>
        </w:rPr>
        <w:t xml:space="preserve">[EVI] </w:t>
      </w:r>
      <w:r w:rsidR="00753F95" w:rsidRPr="003D0C23">
        <w:rPr>
          <w:rStyle w:val="Incipit"/>
          <w:lang w:val="it-IT"/>
        </w:rPr>
        <w:t>I</w:t>
      </w:r>
      <w:r w:rsidR="00885488" w:rsidRPr="003D0C23">
        <w:rPr>
          <w:rStyle w:val="Incipit"/>
          <w:lang w:val="it-IT"/>
        </w:rPr>
        <w:t xml:space="preserve">nitium sancti </w:t>
      </w:r>
      <w:r w:rsidR="00872B44" w:rsidRPr="003D0C23">
        <w:rPr>
          <w:rStyle w:val="Incipit"/>
          <w:lang w:val="it-IT"/>
        </w:rPr>
        <w:t>evang</w:t>
      </w:r>
      <w:r w:rsidR="00885488" w:rsidRPr="003D0C23">
        <w:rPr>
          <w:rStyle w:val="Incipit"/>
          <w:lang w:val="it-IT"/>
        </w:rPr>
        <w:t>elii</w:t>
      </w:r>
      <w:r w:rsidR="00885488" w:rsidRPr="003D0C23">
        <w:rPr>
          <w:lang w:val="it-IT"/>
        </w:rPr>
        <w:t xml:space="preserve">. Deinde quilibet solus cantet unum versum usque ad ultimum scilicet </w:t>
      </w:r>
      <w:r w:rsidR="00EB4BDC" w:rsidRPr="003D0C23">
        <w:rPr>
          <w:lang w:val="it-IT"/>
        </w:rPr>
        <w:t xml:space="preserve">[_EV] </w:t>
      </w:r>
      <w:r w:rsidR="00885488" w:rsidRPr="003D0C23">
        <w:rPr>
          <w:rStyle w:val="Incipit"/>
          <w:lang w:val="it-IT"/>
        </w:rPr>
        <w:t>de qua natus</w:t>
      </w:r>
      <w:r w:rsidR="00885488" w:rsidRPr="003D0C23">
        <w:rPr>
          <w:lang w:val="it-IT"/>
        </w:rPr>
        <w:t xml:space="preserve"> quam etiam simul cantent. Finito </w:t>
      </w:r>
      <w:r w:rsidR="00872B44" w:rsidRPr="003D0C23">
        <w:rPr>
          <w:lang w:val="it-IT"/>
        </w:rPr>
        <w:t>evang</w:t>
      </w:r>
      <w:r w:rsidR="00885488" w:rsidRPr="003D0C23">
        <w:rPr>
          <w:lang w:val="it-IT"/>
        </w:rPr>
        <w:t xml:space="preserve">elio </w:t>
      </w:r>
      <w:r w:rsidR="00885488" w:rsidRPr="003D0C23">
        <w:rPr>
          <w:rStyle w:val="Funktion"/>
          <w:lang w:val="it-IT"/>
        </w:rPr>
        <w:t>paedagogus</w:t>
      </w:r>
      <w:r w:rsidR="00EB4BDC" w:rsidRPr="003D0C23">
        <w:rPr>
          <w:lang w:val="it-IT"/>
        </w:rPr>
        <w:t xml:space="preserve"> iu</w:t>
      </w:r>
      <w:r w:rsidR="00885488" w:rsidRPr="003D0C23">
        <w:rPr>
          <w:lang w:val="it-IT"/>
        </w:rPr>
        <w:t xml:space="preserve">cunda </w:t>
      </w:r>
      <w:r w:rsidR="00702792" w:rsidRPr="003D0C23">
        <w:rPr>
          <w:lang w:val="it-IT"/>
        </w:rPr>
        <w:t>voc</w:t>
      </w:r>
      <w:r w:rsidR="00885488" w:rsidRPr="003D0C23">
        <w:rPr>
          <w:lang w:val="it-IT"/>
        </w:rPr>
        <w:t xml:space="preserve">e incipiat et </w:t>
      </w:r>
      <w:r w:rsidR="0086266C" w:rsidRPr="003D0C23">
        <w:rPr>
          <w:lang w:val="it-IT"/>
        </w:rPr>
        <w:t>sollemn</w:t>
      </w:r>
      <w:r w:rsidR="00885488" w:rsidRPr="003D0C23">
        <w:rPr>
          <w:lang w:val="it-IT"/>
        </w:rPr>
        <w:t xml:space="preserve">iter cantetur </w:t>
      </w:r>
      <w:r w:rsidR="00EB4BDC" w:rsidRPr="003D0C23">
        <w:rPr>
          <w:lang w:val="it-IT"/>
        </w:rPr>
        <w:lastRenderedPageBreak/>
        <w:t>$E::</w:t>
      </w:r>
      <w:r w:rsidR="00885488" w:rsidRPr="003D0C23">
        <w:rPr>
          <w:lang w:val="it-IT"/>
        </w:rPr>
        <w:t xml:space="preserve">in </w:t>
      </w:r>
      <w:r w:rsidR="00885488" w:rsidRPr="003D0C23">
        <w:rPr>
          <w:rStyle w:val="Ort"/>
          <w:lang w:val="it-IT"/>
        </w:rPr>
        <w:t>choro</w:t>
      </w:r>
      <w:r w:rsidR="00EB4BDC" w:rsidRPr="003D0C23">
        <w:rPr>
          <w:lang w:val="it-IT"/>
        </w:rPr>
        <w:t xml:space="preserve">$ </w:t>
      </w:r>
      <w:r w:rsidR="00885488" w:rsidRPr="003D0C23">
        <w:rPr>
          <w:lang w:val="it-IT"/>
        </w:rPr>
        <w:t xml:space="preserve">AN </w:t>
      </w:r>
      <w:r w:rsidR="00885488" w:rsidRPr="003D0C23">
        <w:rPr>
          <w:rStyle w:val="Incipit"/>
          <w:lang w:val="it-IT"/>
        </w:rPr>
        <w:t>O</w:t>
      </w:r>
      <w:r w:rsidR="005A362F" w:rsidRPr="003D0C23">
        <w:rPr>
          <w:i/>
          <w:lang w:val="it-IT"/>
        </w:rPr>
        <w:t xml:space="preserve"> </w:t>
      </w:r>
      <w:r w:rsidR="00885488" w:rsidRPr="003D0C23">
        <w:rPr>
          <w:rStyle w:val="Incipit"/>
          <w:lang w:val="it-IT"/>
        </w:rPr>
        <w:t>mundi</w:t>
      </w:r>
      <w:r w:rsidR="005A362F" w:rsidRPr="003D0C23">
        <w:rPr>
          <w:i/>
          <w:lang w:val="it-IT"/>
        </w:rPr>
        <w:t xml:space="preserve"> </w:t>
      </w:r>
      <w:r w:rsidR="00885488" w:rsidRPr="003D0C23">
        <w:rPr>
          <w:rStyle w:val="Incipit"/>
          <w:lang w:val="it-IT"/>
        </w:rPr>
        <w:t>domina</w:t>
      </w:r>
      <w:r w:rsidR="00885488" w:rsidRPr="003D0C23">
        <w:rPr>
          <w:lang w:val="it-IT"/>
        </w:rPr>
        <w:t xml:space="preserve"> ex </w:t>
      </w:r>
      <w:r w:rsidR="00885488" w:rsidRPr="003D0C23">
        <w:rPr>
          <w:rStyle w:val="Funktion"/>
          <w:lang w:val="it-IT"/>
        </w:rPr>
        <w:t>summo antiphonario</w:t>
      </w:r>
      <w:r w:rsidR="00885488" w:rsidRPr="003D0C23">
        <w:rPr>
          <w:lang w:val="it-IT"/>
        </w:rPr>
        <w:t xml:space="preserve"> folio</w:t>
      </w:r>
      <w:r w:rsidR="00DD1415" w:rsidRPr="003D0C23">
        <w:rPr>
          <w:lang w:val="it-IT"/>
        </w:rPr>
        <w:t>@16.</w:t>
      </w:r>
      <w:r w:rsidR="00885488" w:rsidRPr="003D0C23">
        <w:rPr>
          <w:lang w:val="it-IT"/>
        </w:rPr>
        <w:t xml:space="preserve"> Deinde cantetur </w:t>
      </w:r>
      <w:r w:rsidR="00B46BDA" w:rsidRPr="003D0C23">
        <w:rPr>
          <w:lang w:val="it-IT"/>
        </w:rPr>
        <w:t xml:space="preserve">[TD] </w:t>
      </w:r>
      <w:r w:rsidR="00B46BDA" w:rsidRPr="003D0C23">
        <w:rPr>
          <w:rStyle w:val="Incipit"/>
          <w:lang w:val="it-IT"/>
        </w:rPr>
        <w:t>Te</w:t>
      </w:r>
      <w:r w:rsidR="005A362F" w:rsidRPr="003D0C23">
        <w:rPr>
          <w:i/>
          <w:lang w:val="it-IT"/>
        </w:rPr>
        <w:t xml:space="preserve"> </w:t>
      </w:r>
      <w:r w:rsidR="00B46BDA" w:rsidRPr="003D0C23">
        <w:rPr>
          <w:rStyle w:val="Incipit"/>
          <w:lang w:val="it-IT"/>
        </w:rPr>
        <w:t>deum</w:t>
      </w:r>
      <w:r w:rsidR="005A362F" w:rsidRPr="003D0C23">
        <w:rPr>
          <w:i/>
          <w:lang w:val="it-IT"/>
        </w:rPr>
        <w:t xml:space="preserve"> </w:t>
      </w:r>
      <w:r w:rsidR="00A350D6" w:rsidRPr="003D0C23">
        <w:rPr>
          <w:rStyle w:val="Incipit"/>
          <w:lang w:val="it-IT"/>
        </w:rPr>
        <w:t>laudamus</w:t>
      </w:r>
      <w:r w:rsidR="00885488" w:rsidRPr="003D0C23">
        <w:rPr>
          <w:lang w:val="it-IT"/>
        </w:rPr>
        <w:t>.</w:t>
      </w:r>
    </w:p>
    <w:p w:rsidR="00885488" w:rsidRPr="00B779A9" w:rsidRDefault="00E92F71" w:rsidP="00415109">
      <w:pPr>
        <w:rPr>
          <w:lang w:val="it-IT"/>
        </w:rPr>
      </w:pPr>
      <w:r w:rsidRPr="003D0C23">
        <w:rPr>
          <w:rStyle w:val="Time1"/>
          <w:lang w:val="it-IT"/>
        </w:rPr>
        <w:t>Ad laudes</w:t>
      </w:r>
      <w:r w:rsidR="00885488" w:rsidRPr="003D0C23">
        <w:rPr>
          <w:lang w:val="it-IT"/>
        </w:rPr>
        <w:t xml:space="preserve"> AN </w:t>
      </w:r>
      <w:r w:rsidR="00885488" w:rsidRPr="003D0C23">
        <w:rPr>
          <w:rStyle w:val="Incipit"/>
          <w:lang w:val="it-IT"/>
        </w:rPr>
        <w:t xml:space="preserve">Quem </w:t>
      </w:r>
      <w:r w:rsidR="00872B44" w:rsidRPr="003D0C23">
        <w:rPr>
          <w:rStyle w:val="Incipit"/>
          <w:lang w:val="it-IT"/>
        </w:rPr>
        <w:t>vidi</w:t>
      </w:r>
      <w:r w:rsidR="00885488" w:rsidRPr="003D0C23">
        <w:rPr>
          <w:rStyle w:val="Incipit"/>
          <w:lang w:val="it-IT"/>
        </w:rPr>
        <w:t>stis pastores dicite</w:t>
      </w:r>
      <w:r w:rsidR="00885488" w:rsidRPr="003D0C23">
        <w:rPr>
          <w:lang w:val="it-IT"/>
        </w:rPr>
        <w:t xml:space="preserve"> cum reliquis. HY </w:t>
      </w:r>
      <w:r w:rsidR="00885488" w:rsidRPr="003D0C23">
        <w:rPr>
          <w:rStyle w:val="Incipit"/>
          <w:lang w:val="it-IT"/>
        </w:rPr>
        <w:t>Christe redemptor omnium</w:t>
      </w:r>
      <w:r w:rsidR="00885488" w:rsidRPr="003D0C23">
        <w:rPr>
          <w:lang w:val="it-IT"/>
        </w:rPr>
        <w:t xml:space="preserve">. VS </w:t>
      </w:r>
      <w:r w:rsidR="00885488" w:rsidRPr="003D0C23">
        <w:rPr>
          <w:rStyle w:val="Incipit"/>
          <w:lang w:val="it-IT"/>
        </w:rPr>
        <w:t>Benedictus qui venit in nomine domini</w:t>
      </w:r>
      <w:r w:rsidR="00885488" w:rsidRPr="003D0C23">
        <w:rPr>
          <w:lang w:val="it-IT"/>
        </w:rPr>
        <w:t xml:space="preserve">. AB </w:t>
      </w:r>
      <w:r w:rsidR="00885488" w:rsidRPr="003D0C23">
        <w:rPr>
          <w:rStyle w:val="Incipit"/>
          <w:lang w:val="it-IT"/>
        </w:rPr>
        <w:t>Gloria in excelsis deo</w:t>
      </w:r>
      <w:r w:rsidR="00885488" w:rsidRPr="003D0C23">
        <w:rPr>
          <w:lang w:val="it-IT"/>
        </w:rPr>
        <w:t xml:space="preserve">. </w:t>
      </w:r>
      <w:r w:rsidR="00EB4BDC" w:rsidRPr="003D0C23">
        <w:rPr>
          <w:lang w:val="it-IT"/>
        </w:rPr>
        <w:t>Suffragium d</w:t>
      </w:r>
      <w:r w:rsidR="00885488" w:rsidRPr="003D0C23">
        <w:rPr>
          <w:lang w:val="it-IT"/>
        </w:rPr>
        <w:t xml:space="preserve">e beata virgine </w:t>
      </w:r>
      <w:r w:rsidR="00EB4BDC" w:rsidRPr="003D0C23">
        <w:rPr>
          <w:lang w:val="it-IT"/>
        </w:rPr>
        <w:t>[</w:t>
      </w:r>
      <w:r w:rsidR="00885488" w:rsidRPr="003D0C23">
        <w:rPr>
          <w:lang w:val="it-IT"/>
        </w:rPr>
        <w:t>AC</w:t>
      </w:r>
      <w:r w:rsidR="00EB4BDC" w:rsidRPr="003D0C23">
        <w:rPr>
          <w:lang w:val="it-IT"/>
        </w:rPr>
        <w:t>]</w:t>
      </w:r>
      <w:r w:rsidR="00885488" w:rsidRPr="003D0C23">
        <w:rPr>
          <w:lang w:val="it-IT"/>
        </w:rPr>
        <w:t xml:space="preserve"> </w:t>
      </w:r>
      <w:r w:rsidR="00885488" w:rsidRPr="003D0C23">
        <w:rPr>
          <w:rStyle w:val="Incipit"/>
          <w:lang w:val="it-IT"/>
        </w:rPr>
        <w:t>Completi sunt dies Mariae</w:t>
      </w:r>
      <w:r w:rsidR="00885488" w:rsidRPr="003D0C23">
        <w:rPr>
          <w:lang w:val="it-IT"/>
        </w:rPr>
        <w:t xml:space="preserve">. </w:t>
      </w:r>
      <w:r w:rsidR="00B46BDA" w:rsidRPr="00B779A9">
        <w:rPr>
          <w:lang w:val="it-IT"/>
        </w:rPr>
        <w:t xml:space="preserve">[BD] </w:t>
      </w:r>
      <w:r w:rsidR="005F6F99" w:rsidRPr="00736684">
        <w:rPr>
          <w:rStyle w:val="Incipit"/>
          <w:lang w:val="it-IT"/>
        </w:rPr>
        <w:t>Benedicamus</w:t>
      </w:r>
      <w:r w:rsidR="005E1283" w:rsidRPr="00B779A9">
        <w:rPr>
          <w:lang w:val="it-IT"/>
        </w:rPr>
        <w:t>. [TP]</w:t>
      </w:r>
      <w:r w:rsidR="00885488" w:rsidRPr="00B779A9">
        <w:rPr>
          <w:lang w:val="it-IT"/>
        </w:rPr>
        <w:t xml:space="preserve"> </w:t>
      </w:r>
      <w:r w:rsidR="00885488" w:rsidRPr="00736684">
        <w:rPr>
          <w:rStyle w:val="Incipit"/>
          <w:lang w:val="it-IT"/>
        </w:rPr>
        <w:t>In laude Iesu</w:t>
      </w:r>
      <w:r w:rsidR="00885488" w:rsidRPr="00B779A9">
        <w:rPr>
          <w:lang w:val="it-IT"/>
        </w:rPr>
        <w:t>.</w:t>
      </w:r>
    </w:p>
    <w:p w:rsidR="00885488" w:rsidRPr="003D0C23" w:rsidRDefault="00885488" w:rsidP="00415109">
      <w:pPr>
        <w:rPr>
          <w:lang w:val="pt-PT"/>
        </w:rPr>
      </w:pPr>
      <w:r w:rsidRPr="00B779A9">
        <w:rPr>
          <w:lang w:val="it-IT"/>
        </w:rPr>
        <w:t xml:space="preserve">Pro maturo cantetur </w:t>
      </w:r>
      <w:r w:rsidR="00184009" w:rsidRPr="00B779A9">
        <w:rPr>
          <w:lang w:val="it-IT"/>
        </w:rPr>
        <w:t xml:space="preserve">in </w:t>
      </w:r>
      <w:r w:rsidR="00184009" w:rsidRPr="00736684">
        <w:rPr>
          <w:rStyle w:val="Ort"/>
          <w:lang w:val="it-IT"/>
        </w:rPr>
        <w:t>choro</w:t>
      </w:r>
      <w:r w:rsidR="00184009" w:rsidRPr="004518BD">
        <w:rPr>
          <w:lang w:val="it-IT"/>
        </w:rPr>
        <w:t xml:space="preserve"> </w:t>
      </w:r>
      <w:r w:rsidRPr="004518BD">
        <w:rPr>
          <w:rStyle w:val="Time1"/>
          <w:lang w:val="it-IT"/>
        </w:rPr>
        <w:t>officium de aurora</w:t>
      </w:r>
      <w:r w:rsidRPr="00B779A9">
        <w:rPr>
          <w:lang w:val="it-IT"/>
        </w:rPr>
        <w:t xml:space="preserve">. </w:t>
      </w:r>
      <w:r w:rsidRPr="007136DC">
        <w:t xml:space="preserve">IN </w:t>
      </w:r>
      <w:r w:rsidRPr="005C3920">
        <w:rPr>
          <w:rStyle w:val="Incipit"/>
        </w:rPr>
        <w:t>Lux</w:t>
      </w:r>
      <w:r w:rsidR="005A362F" w:rsidRPr="005A362F">
        <w:rPr>
          <w:i/>
        </w:rPr>
        <w:t xml:space="preserve"> </w:t>
      </w:r>
      <w:r w:rsidRPr="005C3920">
        <w:rPr>
          <w:rStyle w:val="Incipit"/>
        </w:rPr>
        <w:t>fulgebit</w:t>
      </w:r>
      <w:r w:rsidR="00DD1415">
        <w:t>@</w:t>
      </w:r>
      <w:r w:rsidR="00DD1415" w:rsidRPr="007136DC">
        <w:t>15.</w:t>
      </w:r>
      <w:r w:rsidRPr="007136DC">
        <w:t xml:space="preserve"> </w:t>
      </w:r>
      <w:r w:rsidR="00B46BDA" w:rsidRPr="007136DC">
        <w:t xml:space="preserve">[KY] </w:t>
      </w:r>
      <w:r w:rsidR="00B46BDA" w:rsidRPr="005C3920">
        <w:rPr>
          <w:rStyle w:val="Incipit"/>
        </w:rPr>
        <w:t>Kyrie</w:t>
      </w:r>
      <w:r w:rsidR="00B46BDA" w:rsidRPr="007136DC">
        <w:t xml:space="preserve"> </w:t>
      </w:r>
      <w:r w:rsidR="00A350D6" w:rsidRPr="007136DC">
        <w:t>angelicum</w:t>
      </w:r>
      <w:r w:rsidRPr="007136DC">
        <w:t xml:space="preserve">. </w:t>
      </w:r>
      <w:r w:rsidRPr="003D0C23">
        <w:rPr>
          <w:lang w:val="pt-PT"/>
        </w:rPr>
        <w:t xml:space="preserve">GR </w:t>
      </w:r>
      <w:r w:rsidRPr="003D0C23">
        <w:rPr>
          <w:rStyle w:val="Incipit"/>
          <w:lang w:val="pt-PT"/>
        </w:rPr>
        <w:t>Benedictus</w:t>
      </w:r>
      <w:r w:rsidR="005A362F" w:rsidRPr="003D0C23">
        <w:rPr>
          <w:i/>
          <w:lang w:val="pt-PT"/>
        </w:rPr>
        <w:t xml:space="preserve"> </w:t>
      </w:r>
      <w:r w:rsidRPr="003D0C23">
        <w:rPr>
          <w:rStyle w:val="Incipit"/>
          <w:lang w:val="pt-PT"/>
        </w:rPr>
        <w:t>qui</w:t>
      </w:r>
      <w:r w:rsidR="00DD1415" w:rsidRPr="003D0C23">
        <w:rPr>
          <w:lang w:val="pt-PT"/>
        </w:rPr>
        <w:t>@15.</w:t>
      </w:r>
      <w:r w:rsidRPr="003D0C23">
        <w:rPr>
          <w:lang w:val="pt-PT"/>
        </w:rPr>
        <w:t xml:space="preserve"> AL</w:t>
      </w:r>
      <w:r w:rsidR="00B46BDA" w:rsidRPr="003D0C23">
        <w:rPr>
          <w:lang w:val="pt-PT"/>
        </w:rPr>
        <w:t>V</w:t>
      </w:r>
      <w:r w:rsidRPr="003D0C23">
        <w:rPr>
          <w:lang w:val="pt-PT"/>
        </w:rPr>
        <w:t xml:space="preserve"> </w:t>
      </w:r>
      <w:r w:rsidRPr="003D0C23">
        <w:rPr>
          <w:rStyle w:val="Incipit"/>
          <w:lang w:val="pt-PT"/>
        </w:rPr>
        <w:t>Dominus</w:t>
      </w:r>
      <w:r w:rsidR="005A362F" w:rsidRPr="003D0C23">
        <w:rPr>
          <w:i/>
          <w:lang w:val="pt-PT"/>
        </w:rPr>
        <w:t xml:space="preserve"> </w:t>
      </w:r>
      <w:r w:rsidRPr="003D0C23">
        <w:rPr>
          <w:rStyle w:val="Incipit"/>
          <w:lang w:val="pt-PT"/>
        </w:rPr>
        <w:t>regnavit</w:t>
      </w:r>
      <w:r w:rsidR="00DD1415" w:rsidRPr="003D0C23">
        <w:rPr>
          <w:lang w:val="pt-PT"/>
        </w:rPr>
        <w:t>@16.</w:t>
      </w:r>
      <w:r w:rsidRPr="003D0C23">
        <w:rPr>
          <w:lang w:val="pt-PT"/>
        </w:rPr>
        <w:t xml:space="preserve"> SE </w:t>
      </w:r>
      <w:r w:rsidR="001C05AE" w:rsidRPr="003D0C23">
        <w:rPr>
          <w:rStyle w:val="Incipit"/>
          <w:lang w:val="pt-PT"/>
        </w:rPr>
        <w:t>Eia</w:t>
      </w:r>
      <w:r w:rsidR="005A362F" w:rsidRPr="003D0C23">
        <w:rPr>
          <w:i/>
          <w:lang w:val="pt-PT"/>
        </w:rPr>
        <w:t xml:space="preserve"> </w:t>
      </w:r>
      <w:r w:rsidRPr="003D0C23">
        <w:rPr>
          <w:rStyle w:val="Incipit"/>
          <w:lang w:val="pt-PT"/>
        </w:rPr>
        <w:t>recolamus</w:t>
      </w:r>
      <w:r w:rsidR="00DD1415" w:rsidRPr="003D0C23">
        <w:rPr>
          <w:lang w:val="pt-PT"/>
        </w:rPr>
        <w:t>@269.</w:t>
      </w:r>
      <w:r w:rsidRPr="003D0C23">
        <w:rPr>
          <w:lang w:val="pt-PT"/>
        </w:rPr>
        <w:t xml:space="preserve"> OF </w:t>
      </w:r>
      <w:r w:rsidRPr="003D0C23">
        <w:rPr>
          <w:rStyle w:val="Incipit"/>
          <w:lang w:val="pt-PT"/>
        </w:rPr>
        <w:t>Deus</w:t>
      </w:r>
      <w:r w:rsidR="005A362F" w:rsidRPr="003D0C23">
        <w:rPr>
          <w:i/>
          <w:lang w:val="pt-PT"/>
        </w:rPr>
        <w:t xml:space="preserve"> </w:t>
      </w:r>
      <w:r w:rsidRPr="003D0C23">
        <w:rPr>
          <w:rStyle w:val="Incipit"/>
          <w:lang w:val="pt-PT"/>
        </w:rPr>
        <w:t>enim</w:t>
      </w:r>
      <w:r w:rsidR="005A362F" w:rsidRPr="003D0C23">
        <w:rPr>
          <w:i/>
          <w:lang w:val="pt-PT"/>
        </w:rPr>
        <w:t xml:space="preserve"> </w:t>
      </w:r>
      <w:r w:rsidRPr="003D0C23">
        <w:rPr>
          <w:rStyle w:val="Incipit"/>
          <w:lang w:val="pt-PT"/>
        </w:rPr>
        <w:t>firmavit</w:t>
      </w:r>
      <w:r w:rsidR="00DD1415" w:rsidRPr="003D0C23">
        <w:rPr>
          <w:lang w:val="pt-PT"/>
        </w:rPr>
        <w:t>@16.</w:t>
      </w:r>
      <w:r w:rsidRPr="003D0C23">
        <w:rPr>
          <w:lang w:val="pt-PT"/>
        </w:rPr>
        <w:t xml:space="preserve"> </w:t>
      </w:r>
      <w:r w:rsidR="00B46BDA" w:rsidRPr="003D0C23">
        <w:rPr>
          <w:lang w:val="pt-PT"/>
        </w:rPr>
        <w:t xml:space="preserve">[SA] </w:t>
      </w:r>
      <w:r w:rsidR="00B46BDA" w:rsidRPr="003D0C23">
        <w:rPr>
          <w:rStyle w:val="Incipit"/>
          <w:lang w:val="pt-PT"/>
        </w:rPr>
        <w:t>Sanctus</w:t>
      </w:r>
      <w:r w:rsidR="005A362F" w:rsidRPr="003D0C23">
        <w:rPr>
          <w:i/>
          <w:lang w:val="pt-PT"/>
        </w:rPr>
        <w:t xml:space="preserve"> </w:t>
      </w:r>
      <w:r w:rsidR="00B46BDA" w:rsidRPr="003D0C23">
        <w:rPr>
          <w:lang w:val="pt-PT"/>
        </w:rPr>
        <w:t>m</w:t>
      </w:r>
      <w:r w:rsidRPr="003D0C23">
        <w:rPr>
          <w:lang w:val="pt-PT"/>
        </w:rPr>
        <w:t xml:space="preserve">aius festivale. CO </w:t>
      </w:r>
      <w:r w:rsidRPr="003D0C23">
        <w:rPr>
          <w:rStyle w:val="Incipit"/>
          <w:lang w:val="pt-PT"/>
        </w:rPr>
        <w:t>Exulta</w:t>
      </w:r>
      <w:r w:rsidR="005A362F" w:rsidRPr="003D0C23">
        <w:rPr>
          <w:i/>
          <w:lang w:val="pt-PT"/>
        </w:rPr>
        <w:t xml:space="preserve"> </w:t>
      </w:r>
      <w:r w:rsidRPr="003D0C23">
        <w:rPr>
          <w:rStyle w:val="Incipit"/>
          <w:lang w:val="pt-PT"/>
        </w:rPr>
        <w:t>filia</w:t>
      </w:r>
      <w:r w:rsidR="00DD1415" w:rsidRPr="003D0C23">
        <w:rPr>
          <w:lang w:val="pt-PT"/>
        </w:rPr>
        <w:t>@16.</w:t>
      </w:r>
      <w:r w:rsidRPr="003D0C23">
        <w:rPr>
          <w:lang w:val="pt-PT"/>
        </w:rPr>
        <w:t xml:space="preserve"> </w:t>
      </w:r>
      <w:r w:rsidR="00907C4B" w:rsidRPr="003D0C23">
        <w:rPr>
          <w:lang w:val="pt-PT"/>
        </w:rPr>
        <w:t>[VAR</w:t>
      </w:r>
      <w:r w:rsidR="00384EEF" w:rsidRPr="003D0C23">
        <w:rPr>
          <w:lang w:val="pt-PT"/>
        </w:rPr>
        <w:t xml:space="preserve">] </w:t>
      </w:r>
      <w:r w:rsidRPr="003D0C23">
        <w:rPr>
          <w:rStyle w:val="Incipit"/>
          <w:lang w:val="pt-PT"/>
        </w:rPr>
        <w:t>Da</w:t>
      </w:r>
      <w:r w:rsidR="005A362F" w:rsidRPr="003D0C23">
        <w:rPr>
          <w:i/>
          <w:lang w:val="pt-PT"/>
        </w:rPr>
        <w:t xml:space="preserve"> </w:t>
      </w:r>
      <w:r w:rsidRPr="003D0C23">
        <w:rPr>
          <w:rStyle w:val="Incipit"/>
          <w:lang w:val="pt-PT"/>
        </w:rPr>
        <w:t>pacem</w:t>
      </w:r>
      <w:r w:rsidRPr="003D0C23">
        <w:rPr>
          <w:lang w:val="pt-PT"/>
        </w:rPr>
        <w:t xml:space="preserve"> cantetur quoque. Pro </w:t>
      </w:r>
      <w:r w:rsidR="000F4FB4" w:rsidRPr="003D0C23">
        <w:rPr>
          <w:lang w:val="pt-PT"/>
        </w:rPr>
        <w:t>Salve</w:t>
      </w:r>
      <w:r w:rsidR="00AB1BD6" w:rsidRPr="003D0C23">
        <w:rPr>
          <w:lang w:val="pt-PT"/>
        </w:rPr>
        <w:t xml:space="preserve"> r</w:t>
      </w:r>
      <w:r w:rsidRPr="003D0C23">
        <w:rPr>
          <w:lang w:val="pt-PT"/>
        </w:rPr>
        <w:t xml:space="preserve">egina dicatur per totam </w:t>
      </w:r>
      <w:r w:rsidR="00BA4CFB" w:rsidRPr="003D0C23">
        <w:rPr>
          <w:lang w:val="pt-PT"/>
        </w:rPr>
        <w:t>octava</w:t>
      </w:r>
      <w:r w:rsidRPr="003D0C23">
        <w:rPr>
          <w:lang w:val="pt-PT"/>
        </w:rPr>
        <w:t xml:space="preserve">m AN </w:t>
      </w:r>
      <w:r w:rsidRPr="003D0C23">
        <w:rPr>
          <w:rStyle w:val="Incipit"/>
          <w:lang w:val="pt-PT"/>
        </w:rPr>
        <w:t>Haec</w:t>
      </w:r>
      <w:r w:rsidR="005A362F" w:rsidRPr="003D0C23">
        <w:rPr>
          <w:i/>
          <w:lang w:val="pt-PT"/>
        </w:rPr>
        <w:t xml:space="preserve"> </w:t>
      </w:r>
      <w:r w:rsidRPr="003D0C23">
        <w:rPr>
          <w:rStyle w:val="Incipit"/>
          <w:lang w:val="pt-PT"/>
        </w:rPr>
        <w:t>est</w:t>
      </w:r>
      <w:r w:rsidR="005A362F" w:rsidRPr="003D0C23">
        <w:rPr>
          <w:i/>
          <w:lang w:val="pt-PT"/>
        </w:rPr>
        <w:t xml:space="preserve"> </w:t>
      </w:r>
      <w:r w:rsidRPr="003D0C23">
        <w:rPr>
          <w:rStyle w:val="Incipit"/>
          <w:lang w:val="pt-PT"/>
        </w:rPr>
        <w:t>dies</w:t>
      </w:r>
      <w:r w:rsidRPr="003D0C23">
        <w:rPr>
          <w:lang w:val="pt-PT"/>
        </w:rPr>
        <w:t xml:space="preserve"> ex </w:t>
      </w:r>
      <w:r w:rsidRPr="003D0C23">
        <w:rPr>
          <w:rStyle w:val="Incipit"/>
          <w:lang w:val="pt-PT"/>
        </w:rPr>
        <w:t>summo antiphonario</w:t>
      </w:r>
      <w:r w:rsidR="00DD1415" w:rsidRPr="003D0C23">
        <w:rPr>
          <w:lang w:val="pt-PT"/>
        </w:rPr>
        <w:t>@124.</w:t>
      </w:r>
    </w:p>
    <w:p w:rsidR="00885488" w:rsidRPr="00B779A9" w:rsidRDefault="00C62FD4" w:rsidP="00415109">
      <w:pPr>
        <w:rPr>
          <w:lang w:val="pt-PT"/>
        </w:rPr>
      </w:pPr>
      <w:r w:rsidRPr="00736684">
        <w:rPr>
          <w:rStyle w:val="Time1"/>
          <w:lang w:val="pt-PT"/>
        </w:rPr>
        <w:t>Ad primam</w:t>
      </w:r>
      <w:r w:rsidR="00885488" w:rsidRPr="00B779A9">
        <w:rPr>
          <w:lang w:val="pt-PT"/>
        </w:rPr>
        <w:t xml:space="preserve"> AN </w:t>
      </w:r>
      <w:r w:rsidR="00885488" w:rsidRPr="00794880">
        <w:rPr>
          <w:rStyle w:val="Incipit"/>
          <w:lang w:val="pt-PT"/>
        </w:rPr>
        <w:t>Lux</w:t>
      </w:r>
      <w:r w:rsidR="005A362F" w:rsidRPr="005A362F">
        <w:rPr>
          <w:i/>
          <w:lang w:val="pt-PT"/>
        </w:rPr>
        <w:t xml:space="preserve"> </w:t>
      </w:r>
      <w:r w:rsidR="00885488" w:rsidRPr="00794880">
        <w:rPr>
          <w:rStyle w:val="Incipit"/>
          <w:lang w:val="pt-PT"/>
        </w:rPr>
        <w:t>orta</w:t>
      </w:r>
      <w:r w:rsidR="005A362F" w:rsidRPr="005A362F">
        <w:rPr>
          <w:i/>
          <w:lang w:val="pt-PT"/>
        </w:rPr>
        <w:t xml:space="preserve"> </w:t>
      </w:r>
      <w:r w:rsidR="00885488" w:rsidRPr="00794880">
        <w:rPr>
          <w:rStyle w:val="Incipit"/>
          <w:lang w:val="pt-PT"/>
        </w:rPr>
        <w:t>est</w:t>
      </w:r>
      <w:r w:rsidR="00885488" w:rsidRPr="005B472A">
        <w:rPr>
          <w:lang w:val="pt-PT"/>
        </w:rPr>
        <w:t>.</w:t>
      </w:r>
      <w:bookmarkStart w:id="0" w:name="_GoBack"/>
      <w:bookmarkEnd w:id="0"/>
    </w:p>
    <w:p w:rsidR="00885488" w:rsidRPr="00B779A9" w:rsidRDefault="00C62FD4" w:rsidP="00415109">
      <w:pPr>
        <w:rPr>
          <w:lang w:val="pt-PT"/>
        </w:rPr>
      </w:pPr>
      <w:r w:rsidRPr="00736684">
        <w:rPr>
          <w:rStyle w:val="Time1"/>
          <w:lang w:val="pt-PT"/>
        </w:rPr>
        <w:t>Ad tertiam</w:t>
      </w:r>
      <w:r w:rsidR="00885488" w:rsidRPr="00B779A9">
        <w:rPr>
          <w:lang w:val="pt-PT"/>
        </w:rPr>
        <w:t xml:space="preserve"> AN </w:t>
      </w:r>
      <w:r w:rsidR="00885488" w:rsidRPr="00736684">
        <w:rPr>
          <w:rStyle w:val="Incipit"/>
          <w:lang w:val="pt-PT"/>
        </w:rPr>
        <w:t>Virgo hodie fidelis</w:t>
      </w:r>
      <w:r w:rsidR="00885488" w:rsidRPr="00B779A9">
        <w:rPr>
          <w:lang w:val="pt-PT"/>
        </w:rPr>
        <w:t xml:space="preserve">. RB </w:t>
      </w:r>
      <w:r w:rsidR="00885488" w:rsidRPr="00736684">
        <w:rPr>
          <w:rStyle w:val="Incipit"/>
          <w:lang w:val="pt-PT"/>
        </w:rPr>
        <w:t>Speciosus forma</w:t>
      </w:r>
      <w:r w:rsidR="00885488" w:rsidRPr="00B779A9">
        <w:rPr>
          <w:lang w:val="pt-PT"/>
        </w:rPr>
        <w:t xml:space="preserve"> cum reliquis.</w:t>
      </w:r>
    </w:p>
    <w:p w:rsidR="00885488" w:rsidRPr="00B779A9" w:rsidRDefault="00C62FD4" w:rsidP="00415109">
      <w:pPr>
        <w:rPr>
          <w:lang w:val="it-IT"/>
        </w:rPr>
      </w:pPr>
      <w:r w:rsidRPr="00736684">
        <w:rPr>
          <w:rStyle w:val="Time1"/>
          <w:lang w:val="it-IT"/>
        </w:rPr>
        <w:t>Ad processionem</w:t>
      </w:r>
      <w:r w:rsidR="00885488" w:rsidRPr="00B779A9">
        <w:rPr>
          <w:lang w:val="it-IT"/>
        </w:rPr>
        <w:t xml:space="preserve"> R</w:t>
      </w:r>
      <w:r w:rsidR="00094F63" w:rsidRPr="00B779A9">
        <w:rPr>
          <w:lang w:val="it-IT"/>
        </w:rPr>
        <w:t>P</w:t>
      </w:r>
      <w:r w:rsidR="00885488" w:rsidRPr="00B779A9">
        <w:rPr>
          <w:lang w:val="it-IT"/>
        </w:rPr>
        <w:t xml:space="preserve">P </w:t>
      </w:r>
      <w:r w:rsidR="00885488" w:rsidRPr="00794880">
        <w:rPr>
          <w:rStyle w:val="Incipit"/>
          <w:lang w:val="it-IT"/>
        </w:rPr>
        <w:t>Descendit</w:t>
      </w:r>
      <w:r w:rsidR="005A362F" w:rsidRPr="005A362F">
        <w:rPr>
          <w:i/>
          <w:lang w:val="it-IT"/>
        </w:rPr>
        <w:t xml:space="preserve"> </w:t>
      </w:r>
      <w:r w:rsidR="00885488" w:rsidRPr="00794880">
        <w:rPr>
          <w:rStyle w:val="Incipit"/>
          <w:lang w:val="it-IT"/>
        </w:rPr>
        <w:t>de</w:t>
      </w:r>
      <w:r w:rsidR="005A362F" w:rsidRPr="005A362F">
        <w:rPr>
          <w:i/>
          <w:lang w:val="it-IT"/>
        </w:rPr>
        <w:t xml:space="preserve"> </w:t>
      </w:r>
      <w:r w:rsidR="00885488" w:rsidRPr="00794880">
        <w:rPr>
          <w:rStyle w:val="Incipit"/>
          <w:lang w:val="it-IT"/>
        </w:rPr>
        <w:t>caelis</w:t>
      </w:r>
      <w:r w:rsidR="00885488" w:rsidRPr="00B779A9">
        <w:rPr>
          <w:lang w:val="it-IT"/>
        </w:rPr>
        <w:t>. Ad reditum R</w:t>
      </w:r>
      <w:r w:rsidR="00094F63" w:rsidRPr="00B779A9">
        <w:rPr>
          <w:lang w:val="it-IT"/>
        </w:rPr>
        <w:t>P</w:t>
      </w:r>
      <w:r w:rsidR="00885488" w:rsidRPr="00B779A9">
        <w:rPr>
          <w:lang w:val="it-IT"/>
        </w:rPr>
        <w:t xml:space="preserve">P </w:t>
      </w:r>
      <w:r w:rsidR="00885488" w:rsidRPr="00794880">
        <w:rPr>
          <w:rStyle w:val="Incipit"/>
          <w:lang w:val="it-IT"/>
        </w:rPr>
        <w:t>Verbum</w:t>
      </w:r>
      <w:r w:rsidR="005A362F" w:rsidRPr="005A362F">
        <w:rPr>
          <w:i/>
          <w:lang w:val="it-IT"/>
        </w:rPr>
        <w:t xml:space="preserve"> </w:t>
      </w:r>
      <w:r w:rsidR="00885488" w:rsidRPr="00794880">
        <w:rPr>
          <w:rStyle w:val="Incipit"/>
          <w:lang w:val="it-IT"/>
        </w:rPr>
        <w:t>caro</w:t>
      </w:r>
      <w:r w:rsidR="00885488" w:rsidRPr="00B779A9">
        <w:rPr>
          <w:lang w:val="it-IT"/>
        </w:rPr>
        <w:t xml:space="preserve">. Nulla fit statio. </w:t>
      </w:r>
    </w:p>
    <w:p w:rsidR="00B60A1B" w:rsidRDefault="00C62FD4" w:rsidP="00415109">
      <w:pPr>
        <w:rPr>
          <w:lang w:val="en-US"/>
        </w:rPr>
      </w:pPr>
      <w:r w:rsidRPr="00736684">
        <w:rPr>
          <w:rStyle w:val="Time1"/>
          <w:lang w:val="en-US"/>
        </w:rPr>
        <w:t>Ad sextam</w:t>
      </w:r>
      <w:r w:rsidR="00885488">
        <w:rPr>
          <w:lang w:val="en-US"/>
        </w:rPr>
        <w:t xml:space="preserve"> AN </w:t>
      </w:r>
      <w:r w:rsidR="00885488" w:rsidRPr="00794880">
        <w:rPr>
          <w:rStyle w:val="Incipit"/>
          <w:lang w:val="en-US"/>
        </w:rPr>
        <w:t>Gaudeamus</w:t>
      </w:r>
      <w:r w:rsidR="005A362F" w:rsidRPr="005A362F">
        <w:rPr>
          <w:i/>
          <w:lang w:val="en-US"/>
        </w:rPr>
        <w:t xml:space="preserve"> </w:t>
      </w:r>
      <w:r w:rsidR="00885488" w:rsidRPr="00794880">
        <w:rPr>
          <w:rStyle w:val="Incipit"/>
          <w:lang w:val="en-US"/>
        </w:rPr>
        <w:t>omnes</w:t>
      </w:r>
      <w:r w:rsidR="00885488">
        <w:rPr>
          <w:lang w:val="en-US"/>
        </w:rPr>
        <w:t>.</w:t>
      </w:r>
      <w:r w:rsidR="00094F63">
        <w:rPr>
          <w:lang w:val="en-US"/>
        </w:rPr>
        <w:t xml:space="preserve"> </w:t>
      </w:r>
    </w:p>
    <w:p w:rsidR="00885488" w:rsidRPr="003D0C23" w:rsidRDefault="00094F63" w:rsidP="00415109">
      <w:pPr>
        <w:rPr>
          <w:lang w:val="pt-PT"/>
        </w:rPr>
      </w:pPr>
      <w:r>
        <w:rPr>
          <w:lang w:val="en-US"/>
        </w:rPr>
        <w:t>(121v)</w:t>
      </w:r>
      <w:r w:rsidR="00B60A1B">
        <w:rPr>
          <w:lang w:val="en-US"/>
        </w:rPr>
        <w:t xml:space="preserve"> </w:t>
      </w:r>
      <w:r w:rsidR="00C62FD4" w:rsidRPr="00736684">
        <w:rPr>
          <w:rStyle w:val="Time1"/>
          <w:lang w:val="en-US"/>
        </w:rPr>
        <w:t>Ad summum officium</w:t>
      </w:r>
      <w:r w:rsidR="00885488">
        <w:rPr>
          <w:lang w:val="en-US"/>
        </w:rPr>
        <w:t xml:space="preserve"> IN </w:t>
      </w:r>
      <w:r w:rsidR="00885488" w:rsidRPr="00736684">
        <w:rPr>
          <w:rStyle w:val="Incipit"/>
          <w:lang w:val="en-US"/>
        </w:rPr>
        <w:t>Puer natus est nobis</w:t>
      </w:r>
      <w:r w:rsidR="00DD1415">
        <w:rPr>
          <w:lang w:val="en-US"/>
        </w:rPr>
        <w:t>@16.</w:t>
      </w:r>
      <w:r w:rsidR="00885488">
        <w:rPr>
          <w:lang w:val="en-US"/>
        </w:rPr>
        <w:t xml:space="preserve"> </w:t>
      </w:r>
      <w:r w:rsidRPr="003D0C23">
        <w:rPr>
          <w:lang w:val="fr-FR"/>
        </w:rPr>
        <w:t xml:space="preserve">[KY] </w:t>
      </w:r>
      <w:r w:rsidRPr="003D0C23">
        <w:rPr>
          <w:rStyle w:val="Incipit"/>
          <w:lang w:val="fr-FR"/>
        </w:rPr>
        <w:t>Kyrie</w:t>
      </w:r>
      <w:r w:rsidRPr="003D0C23">
        <w:rPr>
          <w:lang w:val="fr-FR"/>
        </w:rPr>
        <w:t>. [TP]</w:t>
      </w:r>
      <w:r w:rsidR="00885488" w:rsidRPr="003D0C23">
        <w:rPr>
          <w:lang w:val="fr-FR"/>
        </w:rPr>
        <w:t xml:space="preserve"> </w:t>
      </w:r>
      <w:r w:rsidR="00885488" w:rsidRPr="003D0C23">
        <w:rPr>
          <w:rStyle w:val="Incipit"/>
          <w:lang w:val="fr-FR"/>
        </w:rPr>
        <w:t>Fons bonitatis</w:t>
      </w:r>
      <w:r w:rsidR="00885488" w:rsidRPr="003D0C23">
        <w:rPr>
          <w:lang w:val="fr-FR"/>
        </w:rPr>
        <w:t xml:space="preserve">. GR </w:t>
      </w:r>
      <w:r w:rsidR="00885488" w:rsidRPr="003D0C23">
        <w:rPr>
          <w:rStyle w:val="Incipit"/>
          <w:lang w:val="fr-FR"/>
        </w:rPr>
        <w:t>Viderunt omnes</w:t>
      </w:r>
      <w:r w:rsidR="00DD1415" w:rsidRPr="003D0C23">
        <w:rPr>
          <w:lang w:val="fr-FR"/>
        </w:rPr>
        <w:t>@17.</w:t>
      </w:r>
      <w:r w:rsidR="00885488" w:rsidRPr="003D0C23">
        <w:rPr>
          <w:lang w:val="fr-FR"/>
        </w:rPr>
        <w:t xml:space="preserve"> AL</w:t>
      </w:r>
      <w:r w:rsidRPr="003D0C23">
        <w:rPr>
          <w:lang w:val="fr-FR"/>
        </w:rPr>
        <w:t>V</w:t>
      </w:r>
      <w:r w:rsidR="00885488" w:rsidRPr="003D0C23">
        <w:rPr>
          <w:lang w:val="fr-FR"/>
        </w:rPr>
        <w:t xml:space="preserve"> </w:t>
      </w:r>
      <w:r w:rsidR="00885488" w:rsidRPr="003D0C23">
        <w:rPr>
          <w:rStyle w:val="Incipit"/>
          <w:lang w:val="fr-FR"/>
        </w:rPr>
        <w:t>Dies sanctificatus</w:t>
      </w:r>
      <w:r w:rsidR="00DD1415" w:rsidRPr="003D0C23">
        <w:rPr>
          <w:lang w:val="fr-FR"/>
        </w:rPr>
        <w:t>@17.</w:t>
      </w:r>
      <w:r w:rsidR="00885488" w:rsidRPr="003D0C23">
        <w:rPr>
          <w:lang w:val="fr-FR"/>
        </w:rPr>
        <w:t xml:space="preserve"> SE </w:t>
      </w:r>
      <w:r w:rsidR="00885488" w:rsidRPr="003D0C23">
        <w:rPr>
          <w:rStyle w:val="Incipit"/>
          <w:lang w:val="fr-FR"/>
        </w:rPr>
        <w:t xml:space="preserve">Natus ante </w:t>
      </w:r>
      <w:r w:rsidR="002332ED" w:rsidRPr="003D0C23">
        <w:rPr>
          <w:rStyle w:val="Incipit"/>
          <w:lang w:val="fr-FR"/>
        </w:rPr>
        <w:t>saecul</w:t>
      </w:r>
      <w:r w:rsidR="00885488" w:rsidRPr="003D0C23">
        <w:rPr>
          <w:rStyle w:val="Incipit"/>
          <w:lang w:val="fr-FR"/>
        </w:rPr>
        <w:t>a</w:t>
      </w:r>
      <w:r w:rsidR="00DD1415" w:rsidRPr="003D0C23">
        <w:rPr>
          <w:lang w:val="fr-FR"/>
        </w:rPr>
        <w:t>@270.</w:t>
      </w:r>
      <w:r w:rsidR="00885488" w:rsidRPr="003D0C23">
        <w:rPr>
          <w:lang w:val="fr-FR"/>
        </w:rPr>
        <w:t xml:space="preserve"> OF </w:t>
      </w:r>
      <w:r w:rsidR="00885488" w:rsidRPr="003D0C23">
        <w:rPr>
          <w:rStyle w:val="Incipit"/>
          <w:lang w:val="fr-FR"/>
        </w:rPr>
        <w:t>Tui sunt caeli</w:t>
      </w:r>
      <w:r w:rsidR="00DD1415" w:rsidRPr="003D0C23">
        <w:rPr>
          <w:lang w:val="fr-FR"/>
        </w:rPr>
        <w:t>@17.</w:t>
      </w:r>
      <w:r w:rsidR="00885488" w:rsidRPr="003D0C23">
        <w:rPr>
          <w:lang w:val="fr-FR"/>
        </w:rPr>
        <w:t xml:space="preserve"> </w:t>
      </w:r>
      <w:r w:rsidRPr="003D0C23">
        <w:rPr>
          <w:lang w:val="pt-PT"/>
        </w:rPr>
        <w:t xml:space="preserve">[SA] </w:t>
      </w:r>
      <w:r w:rsidRPr="003D0C23">
        <w:rPr>
          <w:rStyle w:val="Incipit"/>
          <w:lang w:val="pt-PT"/>
        </w:rPr>
        <w:t>Sanctus</w:t>
      </w:r>
      <w:r w:rsidRPr="003D0C23">
        <w:rPr>
          <w:lang w:val="pt-PT"/>
        </w:rPr>
        <w:t xml:space="preserve"> maius festivale</w:t>
      </w:r>
      <w:r w:rsidR="00885488" w:rsidRPr="003D0C23">
        <w:rPr>
          <w:lang w:val="pt-PT"/>
        </w:rPr>
        <w:t xml:space="preserve">. CO </w:t>
      </w:r>
      <w:r w:rsidR="00885488" w:rsidRPr="003D0C23">
        <w:rPr>
          <w:rStyle w:val="Incipit"/>
          <w:lang w:val="pt-PT"/>
        </w:rPr>
        <w:t>Viderunt omnes</w:t>
      </w:r>
      <w:r w:rsidR="00DD1415" w:rsidRPr="003D0C23">
        <w:rPr>
          <w:lang w:val="pt-PT"/>
        </w:rPr>
        <w:t>@18.</w:t>
      </w:r>
    </w:p>
    <w:p w:rsidR="00885488" w:rsidRPr="003D0C23" w:rsidRDefault="00C62FD4" w:rsidP="00415109">
      <w:pPr>
        <w:rPr>
          <w:lang w:val="pt-PT"/>
        </w:rPr>
      </w:pPr>
      <w:r w:rsidRPr="003D0C23">
        <w:rPr>
          <w:rStyle w:val="Time1"/>
          <w:lang w:val="pt-PT"/>
        </w:rPr>
        <w:t>Ad nonam</w:t>
      </w:r>
      <w:r w:rsidR="00885488" w:rsidRPr="003D0C23">
        <w:rPr>
          <w:lang w:val="pt-PT"/>
        </w:rPr>
        <w:t xml:space="preserve"> AN </w:t>
      </w:r>
      <w:r w:rsidR="00885488" w:rsidRPr="003D0C23">
        <w:rPr>
          <w:rStyle w:val="Incipit"/>
          <w:lang w:val="pt-PT"/>
        </w:rPr>
        <w:t>Hodie intacta virgo deum</w:t>
      </w:r>
      <w:r w:rsidR="00885488" w:rsidRPr="003D0C23">
        <w:rPr>
          <w:lang w:val="pt-PT"/>
        </w:rPr>
        <w:t>.</w:t>
      </w:r>
    </w:p>
    <w:p w:rsidR="00885488" w:rsidRPr="00B779A9" w:rsidRDefault="00C62FD4" w:rsidP="00415109">
      <w:pPr>
        <w:rPr>
          <w:lang w:val="pt-PT"/>
        </w:rPr>
      </w:pPr>
      <w:r w:rsidRPr="00F77676">
        <w:rPr>
          <w:rStyle w:val="Time1"/>
          <w:lang w:val="pt-PT"/>
        </w:rPr>
        <w:t>Ad secundas vesperas</w:t>
      </w:r>
      <w:r w:rsidR="00885488" w:rsidRPr="00B779A9">
        <w:rPr>
          <w:lang w:val="pt-PT"/>
        </w:rPr>
        <w:t xml:space="preserve"> AN </w:t>
      </w:r>
      <w:r w:rsidR="00885488" w:rsidRPr="00F77676">
        <w:rPr>
          <w:rStyle w:val="Incipit"/>
          <w:lang w:val="pt-PT"/>
        </w:rPr>
        <w:t>Tecum principium</w:t>
      </w:r>
      <w:r w:rsidR="00885488" w:rsidRPr="00B779A9">
        <w:rPr>
          <w:lang w:val="pt-PT"/>
        </w:rPr>
        <w:t xml:space="preserve"> cum reliquis. </w:t>
      </w:r>
      <w:r w:rsidR="00885488" w:rsidRPr="00B779A9">
        <w:rPr>
          <w:lang w:val="fr-FR"/>
        </w:rPr>
        <w:t xml:space="preserve">PS </w:t>
      </w:r>
      <w:r w:rsidR="00885488" w:rsidRPr="00F77676">
        <w:rPr>
          <w:rStyle w:val="Incipit"/>
          <w:lang w:val="fr-FR"/>
        </w:rPr>
        <w:t>Dixit dominus</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Confitebor</w:t>
      </w:r>
      <w:r w:rsidR="00885488" w:rsidRPr="00B779A9">
        <w:rPr>
          <w:lang w:val="fr-FR"/>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 xml:space="preserve">Beatus </w:t>
      </w:r>
      <w:r w:rsidR="00C31823" w:rsidRPr="00F77676">
        <w:rPr>
          <w:rStyle w:val="Incipit"/>
          <w:lang w:val="pt-PT"/>
        </w:rPr>
        <w:t>vir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De profundis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Memento</w:t>
      </w:r>
      <w:r w:rsidR="00885488" w:rsidRPr="00B779A9">
        <w:rPr>
          <w:lang w:val="pt-PT"/>
        </w:rPr>
        <w:t xml:space="preserve">. RP </w:t>
      </w:r>
      <w:r w:rsidR="00885488" w:rsidRPr="00F77676">
        <w:rPr>
          <w:rStyle w:val="Incipit"/>
          <w:lang w:val="pt-PT"/>
        </w:rPr>
        <w:t>Verbum caro factum est</w:t>
      </w:r>
      <w:r w:rsidR="00885488" w:rsidRPr="00B779A9">
        <w:rPr>
          <w:lang w:val="pt-PT"/>
        </w:rPr>
        <w:t xml:space="preserve"> cum TP</w:t>
      </w:r>
      <w:r w:rsidR="008D427A">
        <w:rPr>
          <w:lang w:val="pt-PT"/>
        </w:rPr>
        <w:t>PR</w:t>
      </w:r>
      <w:r w:rsidR="00885488" w:rsidRPr="00B779A9">
        <w:rPr>
          <w:lang w:val="pt-PT"/>
        </w:rPr>
        <w:t xml:space="preserve"> </w:t>
      </w:r>
      <w:r w:rsidR="008D427A" w:rsidRPr="003F3847">
        <w:rPr>
          <w:rStyle w:val="Incipit"/>
          <w:lang w:val="pt-PT"/>
        </w:rPr>
        <w:t>|</w:t>
      </w:r>
      <w:r w:rsidR="00885488" w:rsidRPr="00F77676">
        <w:rPr>
          <w:rStyle w:val="Incipit"/>
          <w:lang w:val="pt-PT"/>
        </w:rPr>
        <w:t>Quam</w:t>
      </w:r>
      <w:r w:rsidR="008D427A" w:rsidRPr="00F77676">
        <w:rPr>
          <w:rStyle w:val="Incipit"/>
          <w:lang w:val="pt-PT"/>
        </w:rPr>
        <w:t>::Quem</w:t>
      </w:r>
      <w:r w:rsidR="003F3847" w:rsidRPr="00F77676">
        <w:rPr>
          <w:rStyle w:val="Incipit"/>
          <w:lang w:val="pt-PT"/>
        </w:rPr>
        <w:t xml:space="preserve">| </w:t>
      </w:r>
      <w:r w:rsidR="00885488" w:rsidRPr="00F77676">
        <w:rPr>
          <w:rStyle w:val="Incipit"/>
          <w:lang w:val="pt-PT"/>
        </w:rPr>
        <w:t>aethera</w:t>
      </w:r>
      <w:r w:rsidR="00885488" w:rsidRPr="00B779A9">
        <w:rPr>
          <w:lang w:val="pt-PT"/>
        </w:rPr>
        <w:t xml:space="preserve">. HY </w:t>
      </w:r>
      <w:r w:rsidR="00885488" w:rsidRPr="00F77676">
        <w:rPr>
          <w:rStyle w:val="Incipit"/>
          <w:lang w:val="pt-PT"/>
        </w:rPr>
        <w:t>A solis ortu</w:t>
      </w:r>
      <w:r w:rsidR="00885488" w:rsidRPr="00B779A9">
        <w:rPr>
          <w:lang w:val="pt-PT"/>
        </w:rPr>
        <w:t xml:space="preserve">. VS </w:t>
      </w:r>
      <w:r w:rsidR="00885488" w:rsidRPr="00F77676">
        <w:rPr>
          <w:rStyle w:val="Incipit"/>
          <w:lang w:val="pt-PT"/>
        </w:rPr>
        <w:t xml:space="preserve">Tecum principium in die </w:t>
      </w:r>
      <w:r w:rsidR="00C31823" w:rsidRPr="00F77676">
        <w:rPr>
          <w:rStyle w:val="Incipit"/>
          <w:lang w:val="pt-PT"/>
        </w:rPr>
        <w:t>vir</w:t>
      </w:r>
      <w:r w:rsidR="00885488" w:rsidRPr="00F77676">
        <w:rPr>
          <w:rStyle w:val="Incipit"/>
          <w:lang w:val="pt-PT"/>
        </w:rPr>
        <w:t>tutis tuae</w:t>
      </w:r>
      <w:r w:rsidR="00885488" w:rsidRPr="00B779A9">
        <w:rPr>
          <w:lang w:val="pt-PT"/>
        </w:rPr>
        <w:t xml:space="preserve">. AM </w:t>
      </w:r>
      <w:r w:rsidR="00885488" w:rsidRPr="00F77676">
        <w:rPr>
          <w:rStyle w:val="Incipit"/>
          <w:lang w:val="pt-PT"/>
        </w:rPr>
        <w:t>Hodie Christus natus est</w:t>
      </w:r>
      <w:r w:rsidR="00885488" w:rsidRPr="00B779A9">
        <w:rPr>
          <w:lang w:val="pt-PT"/>
        </w:rPr>
        <w:t xml:space="preserve">. </w:t>
      </w:r>
    </w:p>
    <w:p w:rsidR="00885488" w:rsidRPr="004518BD" w:rsidRDefault="00184009" w:rsidP="00415109">
      <w:pPr>
        <w:rPr>
          <w:lang w:val="pt-PT"/>
        </w:rPr>
      </w:pPr>
      <w:r w:rsidRPr="004518BD">
        <w:rPr>
          <w:rStyle w:val="Time1"/>
          <w:lang w:val="pt-PT"/>
        </w:rPr>
        <w:t>[Ad processionem]</w:t>
      </w:r>
      <w:r>
        <w:rPr>
          <w:lang w:val="pt-PT"/>
        </w:rPr>
        <w:t xml:space="preserve"> </w:t>
      </w:r>
      <w:r w:rsidR="00885488" w:rsidRPr="00B779A9">
        <w:rPr>
          <w:lang w:val="pt-PT"/>
        </w:rPr>
        <w:t>Post collectam de nati</w:t>
      </w:r>
      <w:r w:rsidR="00D66EA2" w:rsidRPr="00B779A9">
        <w:rPr>
          <w:lang w:val="pt-PT"/>
        </w:rPr>
        <w:t>vita</w:t>
      </w:r>
      <w:r w:rsidR="00885488" w:rsidRPr="00B779A9">
        <w:rPr>
          <w:lang w:val="pt-PT"/>
        </w:rPr>
        <w:t xml:space="preserve">te domini fit </w:t>
      </w:r>
      <w:r w:rsidR="00885488" w:rsidRPr="004518BD">
        <w:rPr>
          <w:lang w:val="pt-PT"/>
        </w:rPr>
        <w:t xml:space="preserve">processio </w:t>
      </w:r>
      <w:r w:rsidR="00885488" w:rsidRPr="00B779A9">
        <w:rPr>
          <w:lang w:val="pt-PT"/>
        </w:rPr>
        <w:t xml:space="preserve">ad </w:t>
      </w:r>
      <w:r w:rsidR="00885488" w:rsidRPr="00F77676">
        <w:rPr>
          <w:rStyle w:val="Ort"/>
          <w:lang w:val="pt-PT"/>
        </w:rPr>
        <w:t>capellam archiducum</w:t>
      </w:r>
      <w:r w:rsidR="00885488" w:rsidRPr="00B779A9">
        <w:rPr>
          <w:lang w:val="pt-PT"/>
        </w:rPr>
        <w:t>. Cantando hoc R</w:t>
      </w:r>
      <w:r w:rsidR="00094F63" w:rsidRPr="00B779A9">
        <w:rPr>
          <w:lang w:val="pt-PT"/>
        </w:rPr>
        <w:t>P</w:t>
      </w:r>
      <w:r w:rsidR="00885488" w:rsidRPr="00B779A9">
        <w:rPr>
          <w:lang w:val="pt-PT"/>
        </w:rPr>
        <w:t xml:space="preserve">P </w:t>
      </w:r>
      <w:r w:rsidR="00885488" w:rsidRPr="00794880">
        <w:rPr>
          <w:rStyle w:val="Incipit"/>
          <w:lang w:val="pt-PT"/>
        </w:rPr>
        <w:t>Patefactae</w:t>
      </w:r>
      <w:r w:rsidR="005A362F" w:rsidRPr="005A362F">
        <w:rPr>
          <w:i/>
          <w:lang w:val="pt-PT"/>
        </w:rPr>
        <w:t xml:space="preserve"> </w:t>
      </w:r>
      <w:r w:rsidR="00885488" w:rsidRPr="00794880">
        <w:rPr>
          <w:rStyle w:val="Incipit"/>
          <w:lang w:val="pt-PT"/>
        </w:rPr>
        <w:t>sunt</w:t>
      </w:r>
      <w:r w:rsidR="00874854" w:rsidRPr="00B779A9">
        <w:rPr>
          <w:lang w:val="pt-PT"/>
        </w:rPr>
        <w:t>. Versum d</w:t>
      </w:r>
      <w:r w:rsidR="00885488" w:rsidRPr="00B779A9">
        <w:rPr>
          <w:lang w:val="pt-PT"/>
        </w:rPr>
        <w:t xml:space="preserve">uo </w:t>
      </w:r>
      <w:r w:rsidR="00885488" w:rsidRPr="00F77676">
        <w:rPr>
          <w:rStyle w:val="Funktion"/>
          <w:lang w:val="pt-PT"/>
        </w:rPr>
        <w:t>canonici</w:t>
      </w:r>
      <w:r w:rsidR="00885488" w:rsidRPr="00B779A9">
        <w:rPr>
          <w:lang w:val="pt-PT"/>
        </w:rPr>
        <w:t xml:space="preserve"> cantent absque </w:t>
      </w:r>
      <w:r w:rsidR="00874854" w:rsidRPr="00B779A9">
        <w:rPr>
          <w:lang w:val="pt-PT"/>
        </w:rPr>
        <w:t xml:space="preserve">[RV] </w:t>
      </w:r>
      <w:r w:rsidR="00885488" w:rsidRPr="00794880">
        <w:rPr>
          <w:rStyle w:val="Incipit"/>
          <w:lang w:val="pt-PT"/>
        </w:rPr>
        <w:t>Gloria</w:t>
      </w:r>
      <w:r w:rsidR="005A362F" w:rsidRPr="005A362F">
        <w:rPr>
          <w:i/>
          <w:lang w:val="pt-PT"/>
        </w:rPr>
        <w:t xml:space="preserve"> </w:t>
      </w:r>
      <w:r w:rsidR="00885488" w:rsidRPr="00794880">
        <w:rPr>
          <w:rStyle w:val="Incipit"/>
          <w:lang w:val="pt-PT"/>
        </w:rPr>
        <w:t>patri</w:t>
      </w:r>
      <w:r w:rsidR="00885488" w:rsidRPr="00B779A9">
        <w:rPr>
          <w:lang w:val="pt-PT"/>
        </w:rPr>
        <w:t>.</w:t>
      </w:r>
      <w:r w:rsidR="00A350D6" w:rsidRPr="00B779A9">
        <w:rPr>
          <w:lang w:val="pt-PT"/>
        </w:rPr>
        <w:t xml:space="preserve"> Deinde incipietur a </w:t>
      </w:r>
      <w:r w:rsidR="00A350D6" w:rsidRPr="00F77676">
        <w:rPr>
          <w:rStyle w:val="Funktion"/>
          <w:lang w:val="pt-PT"/>
        </w:rPr>
        <w:t>praelato</w:t>
      </w:r>
      <w:r w:rsidR="00A350D6" w:rsidRPr="00B779A9">
        <w:rPr>
          <w:lang w:val="pt-PT"/>
        </w:rPr>
        <w:t xml:space="preserve"> AM</w:t>
      </w:r>
      <w:r w:rsidR="00885488" w:rsidRPr="00B779A9">
        <w:rPr>
          <w:lang w:val="pt-PT"/>
        </w:rPr>
        <w:t xml:space="preserve"> </w:t>
      </w:r>
      <w:r w:rsidR="00885488" w:rsidRPr="00794880">
        <w:rPr>
          <w:rStyle w:val="Incipit"/>
          <w:lang w:val="pt-PT"/>
        </w:rPr>
        <w:t>Stephanus</w:t>
      </w:r>
      <w:r w:rsidR="005A362F" w:rsidRPr="005A362F">
        <w:rPr>
          <w:i/>
          <w:lang w:val="pt-PT"/>
        </w:rPr>
        <w:t xml:space="preserve"> </w:t>
      </w:r>
      <w:r w:rsidR="00885488" w:rsidRPr="00794880">
        <w:rPr>
          <w:rStyle w:val="Incipit"/>
          <w:lang w:val="pt-PT"/>
        </w:rPr>
        <w:t>autem</w:t>
      </w:r>
      <w:r w:rsidR="00885488" w:rsidRPr="00B779A9">
        <w:rPr>
          <w:lang w:val="pt-PT"/>
        </w:rPr>
        <w:t xml:space="preserve">. Post Magnificat dicat </w:t>
      </w:r>
      <w:r w:rsidR="00885488" w:rsidRPr="00F77676">
        <w:rPr>
          <w:rStyle w:val="Funktion"/>
          <w:lang w:val="pt-PT"/>
        </w:rPr>
        <w:t>sacerdos officiens</w:t>
      </w:r>
      <w:r w:rsidR="00885488" w:rsidRPr="00B779A9">
        <w:rPr>
          <w:lang w:val="pt-PT"/>
        </w:rPr>
        <w:t xml:space="preserve"> VS </w:t>
      </w:r>
      <w:r w:rsidR="00885488" w:rsidRPr="00794880">
        <w:rPr>
          <w:rStyle w:val="Incipit"/>
          <w:lang w:val="pt-PT"/>
        </w:rPr>
        <w:t>Captabant</w:t>
      </w:r>
      <w:r w:rsidR="005A362F" w:rsidRPr="005A362F">
        <w:rPr>
          <w:i/>
          <w:lang w:val="pt-PT"/>
        </w:rPr>
        <w:t xml:space="preserve"> </w:t>
      </w:r>
      <w:r w:rsidR="00885488" w:rsidRPr="00794880">
        <w:rPr>
          <w:rStyle w:val="Incipit"/>
          <w:lang w:val="pt-PT"/>
        </w:rPr>
        <w:t>in</w:t>
      </w:r>
      <w:r w:rsidR="005A362F" w:rsidRPr="005A362F">
        <w:rPr>
          <w:i/>
          <w:lang w:val="pt-PT"/>
        </w:rPr>
        <w:t xml:space="preserve"> </w:t>
      </w:r>
      <w:r w:rsidR="00885488" w:rsidRPr="00794880">
        <w:rPr>
          <w:rStyle w:val="Incipit"/>
          <w:lang w:val="pt-PT"/>
        </w:rPr>
        <w:t>animam</w:t>
      </w:r>
      <w:r w:rsidR="00885488" w:rsidRPr="00B779A9">
        <w:rPr>
          <w:lang w:val="pt-PT"/>
        </w:rPr>
        <w:t xml:space="preserve"> cum collecta de sancto Stephano. Sine salutatione et conclusione rei</w:t>
      </w:r>
      <w:r w:rsidR="00840DB4" w:rsidRPr="00B779A9">
        <w:rPr>
          <w:lang w:val="pt-PT"/>
        </w:rPr>
        <w:t xml:space="preserve">tur deinde ad </w:t>
      </w:r>
      <w:r w:rsidR="00840DB4" w:rsidRPr="00F77676">
        <w:rPr>
          <w:rStyle w:val="Ort"/>
          <w:lang w:val="pt-PT"/>
        </w:rPr>
        <w:t>chorum</w:t>
      </w:r>
      <w:r w:rsidR="00840DB4" w:rsidRPr="00B779A9">
        <w:rPr>
          <w:lang w:val="pt-PT"/>
        </w:rPr>
        <w:t xml:space="preserve"> cantando AP</w:t>
      </w:r>
      <w:r w:rsidR="00885488" w:rsidRPr="00B779A9">
        <w:rPr>
          <w:lang w:val="pt-PT"/>
        </w:rPr>
        <w:t xml:space="preserve"> </w:t>
      </w:r>
      <w:r w:rsidR="00885488" w:rsidRPr="00794880">
        <w:rPr>
          <w:rStyle w:val="Incipit"/>
          <w:lang w:val="pt-PT"/>
        </w:rPr>
        <w:t>Sancta</w:t>
      </w:r>
      <w:r w:rsidR="005A362F" w:rsidRPr="005A362F">
        <w:rPr>
          <w:i/>
          <w:lang w:val="pt-PT"/>
        </w:rPr>
        <w:t xml:space="preserve"> </w:t>
      </w:r>
      <w:r w:rsidR="00885488" w:rsidRPr="00794880">
        <w:rPr>
          <w:rStyle w:val="Incipit"/>
          <w:lang w:val="pt-PT"/>
        </w:rPr>
        <w:t>et</w:t>
      </w:r>
      <w:r w:rsidR="005A362F" w:rsidRPr="005A362F">
        <w:rPr>
          <w:i/>
          <w:lang w:val="pt-PT"/>
        </w:rPr>
        <w:t xml:space="preserve"> </w:t>
      </w:r>
      <w:r w:rsidR="00885488" w:rsidRPr="00794880">
        <w:rPr>
          <w:rStyle w:val="Incipit"/>
          <w:lang w:val="pt-PT"/>
        </w:rPr>
        <w:t>immaculata</w:t>
      </w:r>
      <w:r w:rsidR="00885488" w:rsidRPr="00B779A9">
        <w:rPr>
          <w:lang w:val="pt-PT"/>
        </w:rPr>
        <w:t>. Finita antiphona dicat etiam</w:t>
      </w:r>
      <w:r w:rsidR="003F3847">
        <w:rPr>
          <w:lang w:val="pt-PT"/>
        </w:rPr>
        <w:t xml:space="preserve"> versiculum</w:t>
      </w:r>
      <w:r w:rsidR="00885488" w:rsidRPr="00B779A9">
        <w:rPr>
          <w:lang w:val="pt-PT"/>
        </w:rPr>
        <w:t xml:space="preserve"> </w:t>
      </w:r>
      <w:r w:rsidR="00885488" w:rsidRPr="00F77676">
        <w:rPr>
          <w:rStyle w:val="Funktion"/>
          <w:lang w:val="pt-PT"/>
        </w:rPr>
        <w:t>officiens</w:t>
      </w:r>
      <w:r w:rsidR="00885488" w:rsidRPr="00B779A9">
        <w:rPr>
          <w:lang w:val="pt-PT"/>
        </w:rPr>
        <w:t xml:space="preserve"> </w:t>
      </w:r>
      <w:r w:rsidR="003F3847">
        <w:rPr>
          <w:lang w:val="pt-PT"/>
        </w:rPr>
        <w:t>[</w:t>
      </w:r>
      <w:r w:rsidR="00885488" w:rsidRPr="00B779A9">
        <w:rPr>
          <w:lang w:val="pt-PT"/>
        </w:rPr>
        <w:t>VS</w:t>
      </w:r>
      <w:r w:rsidR="003F3847">
        <w:rPr>
          <w:lang w:val="pt-PT"/>
        </w:rPr>
        <w:t>]</w:t>
      </w:r>
      <w:r w:rsidR="00885488" w:rsidRPr="00B779A9">
        <w:rPr>
          <w:lang w:val="pt-PT"/>
        </w:rPr>
        <w:t xml:space="preserve"> </w:t>
      </w:r>
      <w:r w:rsidR="00885488" w:rsidRPr="00794880">
        <w:rPr>
          <w:rStyle w:val="Incipit"/>
          <w:lang w:val="pt-PT"/>
        </w:rPr>
        <w:t>Post</w:t>
      </w:r>
      <w:r w:rsidR="005A362F" w:rsidRPr="005A362F">
        <w:rPr>
          <w:i/>
          <w:lang w:val="pt-PT"/>
        </w:rPr>
        <w:t xml:space="preserve"> </w:t>
      </w:r>
      <w:r w:rsidR="00885488" w:rsidRPr="00794880">
        <w:rPr>
          <w:rStyle w:val="Incipit"/>
          <w:lang w:val="pt-PT"/>
        </w:rPr>
        <w:t>partum</w:t>
      </w:r>
      <w:r w:rsidR="00885488" w:rsidRPr="00B779A9">
        <w:rPr>
          <w:lang w:val="pt-PT"/>
        </w:rPr>
        <w:t xml:space="preserve"> et collectam cum conclusione. </w:t>
      </w:r>
      <w:r w:rsidR="00AB1BD6" w:rsidRPr="004518BD">
        <w:rPr>
          <w:lang w:val="pt-PT"/>
        </w:rPr>
        <w:t>[BD]</w:t>
      </w:r>
      <w:r w:rsidR="00D734F4" w:rsidRPr="004518BD">
        <w:rPr>
          <w:lang w:val="pt-PT"/>
        </w:rPr>
        <w:t xml:space="preserve"> </w:t>
      </w:r>
      <w:r w:rsidR="00AB1BD6" w:rsidRPr="004518BD">
        <w:rPr>
          <w:rStyle w:val="Incipit"/>
          <w:lang w:val="pt-PT"/>
        </w:rPr>
        <w:t>Benedicamus</w:t>
      </w:r>
      <w:r w:rsidR="00B47F36" w:rsidRPr="005B472A">
        <w:rPr>
          <w:lang w:val="pt-PT"/>
        </w:rPr>
        <w:t>.</w:t>
      </w:r>
      <w:r w:rsidR="00D734F4" w:rsidRPr="005B472A">
        <w:rPr>
          <w:lang w:val="pt-PT"/>
        </w:rPr>
        <w:t xml:space="preserve"> </w:t>
      </w:r>
      <w:r w:rsidRPr="004518BD">
        <w:rPr>
          <w:lang w:val="pt-PT"/>
        </w:rPr>
        <w:t xml:space="preserve">[TP] </w:t>
      </w:r>
      <w:r w:rsidR="00C62FD4" w:rsidRPr="004518BD">
        <w:rPr>
          <w:rStyle w:val="Incipit"/>
          <w:lang w:val="pt-PT"/>
        </w:rPr>
        <w:t>%D::</w:t>
      </w:r>
      <w:r w:rsidR="00AB1BD6" w:rsidRPr="004518BD">
        <w:rPr>
          <w:rStyle w:val="Incipit"/>
          <w:lang w:val="pt-PT"/>
        </w:rPr>
        <w:t>In</w:t>
      </w:r>
      <w:r w:rsidR="00D734F4" w:rsidRPr="004518BD">
        <w:rPr>
          <w:rStyle w:val="Incipit"/>
          <w:lang w:val="pt-PT"/>
        </w:rPr>
        <w:t xml:space="preserve"> </w:t>
      </w:r>
      <w:r w:rsidR="00AB1BD6" w:rsidRPr="004518BD">
        <w:rPr>
          <w:rStyle w:val="Incipit"/>
          <w:lang w:val="pt-PT"/>
        </w:rPr>
        <w:t>laude</w:t>
      </w:r>
      <w:r w:rsidR="00D734F4" w:rsidRPr="004518BD">
        <w:rPr>
          <w:rStyle w:val="Incipit"/>
          <w:lang w:val="pt-PT"/>
        </w:rPr>
        <w:t xml:space="preserve"> </w:t>
      </w:r>
      <w:r w:rsidR="00AB1BD6" w:rsidRPr="004518BD">
        <w:rPr>
          <w:rStyle w:val="Incipit"/>
          <w:lang w:val="pt-PT"/>
        </w:rPr>
        <w:t>Iesu</w:t>
      </w:r>
      <w:r w:rsidR="00C62FD4" w:rsidRPr="004518BD">
        <w:rPr>
          <w:rStyle w:val="Incipit"/>
          <w:lang w:val="pt-PT"/>
        </w:rPr>
        <w:t>%</w:t>
      </w:r>
      <w:r w:rsidR="00065C9D">
        <w:rPr>
          <w:lang w:val="pt-PT"/>
        </w:rPr>
        <w:t>@</w:t>
      </w:r>
      <w:r w:rsidR="00AB1BD6" w:rsidRPr="004518BD">
        <w:rPr>
          <w:lang w:val="pt-PT"/>
        </w:rPr>
        <w:t>$E::</w:t>
      </w:r>
      <w:r w:rsidR="00384EEF" w:rsidRPr="004518BD">
        <w:rPr>
          <w:lang w:val="pt-PT"/>
        </w:rPr>
        <w:t>de</w:t>
      </w:r>
      <w:r w:rsidR="00C62FD4" w:rsidRPr="004518BD">
        <w:rPr>
          <w:lang w:val="pt-PT"/>
        </w:rPr>
        <w:t xml:space="preserve"> martyribus</w:t>
      </w:r>
      <w:r w:rsidR="00AB1BD6" w:rsidRPr="004518BD">
        <w:rPr>
          <w:lang w:val="pt-PT"/>
        </w:rPr>
        <w:t>$</w:t>
      </w:r>
      <w:r w:rsidR="00C62FD4" w:rsidRPr="004518BD">
        <w:rPr>
          <w:lang w:val="pt-PT"/>
        </w:rPr>
        <w:t>.</w:t>
      </w:r>
      <w:r w:rsidR="00885488" w:rsidRPr="004518BD">
        <w:rPr>
          <w:lang w:val="pt-PT"/>
        </w:rPr>
        <w:t xml:space="preserve"> </w:t>
      </w:r>
    </w:p>
    <w:p w:rsidR="00885488" w:rsidRPr="004518BD" w:rsidRDefault="00885488" w:rsidP="00415109">
      <w:pPr>
        <w:rPr>
          <w:lang w:val="pt-PT"/>
        </w:rPr>
      </w:pPr>
      <w:r w:rsidRPr="004518BD">
        <w:rPr>
          <w:lang w:val="pt-PT"/>
        </w:rPr>
        <w:lastRenderedPageBreak/>
        <w:t xml:space="preserve">Finitis secundis vesperis </w:t>
      </w:r>
      <w:r w:rsidRPr="004518BD">
        <w:rPr>
          <w:rStyle w:val="Funktion"/>
          <w:lang w:val="pt-PT"/>
        </w:rPr>
        <w:t>praelatus</w:t>
      </w:r>
      <w:r w:rsidRPr="004518BD">
        <w:rPr>
          <w:lang w:val="pt-PT"/>
        </w:rPr>
        <w:t xml:space="preserve"> incipit </w:t>
      </w:r>
      <w:r w:rsidR="003F3847" w:rsidRPr="004518BD">
        <w:rPr>
          <w:lang w:val="pt-PT"/>
        </w:rPr>
        <w:t xml:space="preserve">responsorium </w:t>
      </w:r>
      <w:r w:rsidRPr="004518BD">
        <w:rPr>
          <w:lang w:val="pt-PT"/>
        </w:rPr>
        <w:t xml:space="preserve">pro defunctis </w:t>
      </w:r>
      <w:r w:rsidR="003F3847" w:rsidRPr="004518BD">
        <w:rPr>
          <w:lang w:val="pt-PT"/>
        </w:rPr>
        <w:t>[</w:t>
      </w:r>
      <w:r w:rsidRPr="004518BD">
        <w:rPr>
          <w:lang w:val="pt-PT"/>
        </w:rPr>
        <w:t>R</w:t>
      </w:r>
      <w:r w:rsidR="00384EEF" w:rsidRPr="004518BD">
        <w:rPr>
          <w:lang w:val="pt-PT"/>
        </w:rPr>
        <w:t>P</w:t>
      </w:r>
      <w:r w:rsidRPr="004518BD">
        <w:rPr>
          <w:lang w:val="pt-PT"/>
        </w:rPr>
        <w:t>P</w:t>
      </w:r>
      <w:r w:rsidR="003F3847" w:rsidRPr="004518BD">
        <w:rPr>
          <w:lang w:val="pt-PT"/>
        </w:rPr>
        <w:t>]</w:t>
      </w:r>
      <w:r w:rsidRPr="004518BD">
        <w:rPr>
          <w:lang w:val="pt-PT"/>
        </w:rPr>
        <w:t xml:space="preserve"> </w:t>
      </w:r>
      <w:r w:rsidRPr="004518BD">
        <w:rPr>
          <w:rStyle w:val="Incipit"/>
          <w:lang w:val="pt-PT"/>
        </w:rPr>
        <w:t>Ne</w:t>
      </w:r>
      <w:r w:rsidR="005A362F" w:rsidRPr="004518BD">
        <w:rPr>
          <w:i/>
          <w:lang w:val="pt-PT"/>
        </w:rPr>
        <w:t xml:space="preserve"> </w:t>
      </w:r>
      <w:r w:rsidRPr="004518BD">
        <w:rPr>
          <w:rStyle w:val="Incipit"/>
          <w:lang w:val="pt-PT"/>
        </w:rPr>
        <w:t>tradas</w:t>
      </w:r>
      <w:r w:rsidR="005A362F" w:rsidRPr="004518BD">
        <w:rPr>
          <w:i/>
          <w:lang w:val="pt-PT"/>
        </w:rPr>
        <w:t xml:space="preserve"> </w:t>
      </w:r>
      <w:r w:rsidRPr="004518BD">
        <w:rPr>
          <w:rStyle w:val="Incipit"/>
          <w:lang w:val="pt-PT"/>
        </w:rPr>
        <w:t>domine</w:t>
      </w:r>
      <w:r w:rsidRPr="004518BD">
        <w:rPr>
          <w:lang w:val="pt-PT"/>
        </w:rPr>
        <w:t xml:space="preserve"> cum quo itur ad </w:t>
      </w:r>
      <w:r w:rsidRPr="004518BD">
        <w:rPr>
          <w:rStyle w:val="Ort"/>
          <w:lang w:val="pt-PT"/>
        </w:rPr>
        <w:t xml:space="preserve">sepulchrum fundatoris </w:t>
      </w:r>
      <w:r w:rsidR="003F3847" w:rsidRPr="004518BD">
        <w:rPr>
          <w:rStyle w:val="Ort"/>
          <w:lang w:val="pt-PT"/>
        </w:rPr>
        <w:t>|</w:t>
      </w:r>
      <w:r w:rsidRPr="004518BD">
        <w:rPr>
          <w:rStyle w:val="Ort"/>
          <w:lang w:val="pt-PT"/>
        </w:rPr>
        <w:t>Alrami</w:t>
      </w:r>
      <w:r w:rsidR="003F3847" w:rsidRPr="004518BD">
        <w:rPr>
          <w:rStyle w:val="Ort"/>
          <w:lang w:val="pt-PT"/>
        </w:rPr>
        <w:t>::Adalrami|</w:t>
      </w:r>
      <w:r w:rsidRPr="004518BD">
        <w:rPr>
          <w:lang w:val="pt-PT"/>
        </w:rPr>
        <w:t xml:space="preserve"> et responsorio finito dicitur a </w:t>
      </w:r>
      <w:r w:rsidRPr="004518BD">
        <w:rPr>
          <w:rStyle w:val="Funktion"/>
          <w:lang w:val="pt-PT"/>
        </w:rPr>
        <w:t>clero</w:t>
      </w:r>
      <w:r w:rsidRPr="004518BD">
        <w:rPr>
          <w:lang w:val="pt-PT"/>
        </w:rPr>
        <w:t xml:space="preserve"> ante </w:t>
      </w:r>
      <w:r w:rsidRPr="004518BD">
        <w:rPr>
          <w:rStyle w:val="Ort"/>
          <w:lang w:val="pt-PT"/>
        </w:rPr>
        <w:t>altare summum</w:t>
      </w:r>
      <w:r w:rsidRPr="004518BD">
        <w:rPr>
          <w:lang w:val="pt-PT"/>
        </w:rPr>
        <w:t xml:space="preserve"> Placeb</w:t>
      </w:r>
      <w:r w:rsidR="00C62FD4" w:rsidRPr="004518BD">
        <w:rPr>
          <w:lang w:val="pt-PT"/>
        </w:rPr>
        <w:t>o.</w:t>
      </w:r>
    </w:p>
    <w:p w:rsidR="00885488" w:rsidRPr="00B779A9" w:rsidRDefault="00C62FD4" w:rsidP="00415109">
      <w:pPr>
        <w:rPr>
          <w:lang w:val="pt-PT"/>
        </w:rPr>
      </w:pPr>
      <w:r w:rsidRPr="00F77676">
        <w:rPr>
          <w:rStyle w:val="Time1"/>
          <w:lang w:val="en-US"/>
        </w:rPr>
        <w:t>Ad completorium</w:t>
      </w:r>
      <w:r w:rsidR="00885488">
        <w:rPr>
          <w:lang w:val="en-US"/>
        </w:rPr>
        <w:t xml:space="preserve"> HY </w:t>
      </w:r>
      <w:r w:rsidR="00885488" w:rsidRPr="00794880">
        <w:rPr>
          <w:rStyle w:val="Incipit"/>
          <w:lang w:val="en-US"/>
        </w:rPr>
        <w:t>Corde</w:t>
      </w:r>
      <w:r w:rsidR="005A362F" w:rsidRPr="005A362F">
        <w:rPr>
          <w:i/>
          <w:lang w:val="en-US"/>
        </w:rPr>
        <w:t xml:space="preserve"> </w:t>
      </w:r>
      <w:r w:rsidR="00885488" w:rsidRPr="00794880">
        <w:rPr>
          <w:rStyle w:val="Incipit"/>
          <w:lang w:val="en-US"/>
        </w:rPr>
        <w:t>natus</w:t>
      </w:r>
      <w:r w:rsidR="00885488">
        <w:rPr>
          <w:lang w:val="en-US"/>
        </w:rPr>
        <w:t xml:space="preserve">. </w:t>
      </w:r>
      <w:r w:rsidR="00885488" w:rsidRPr="00B779A9">
        <w:rPr>
          <w:lang w:val="pt-PT"/>
        </w:rPr>
        <w:t xml:space="preserve">AD </w:t>
      </w:r>
      <w:r w:rsidR="00885488" w:rsidRPr="00794880">
        <w:rPr>
          <w:rStyle w:val="Incipit"/>
          <w:lang w:val="pt-PT"/>
        </w:rPr>
        <w:t>Glorificamus</w:t>
      </w:r>
      <w:r w:rsidR="005A362F" w:rsidRPr="005A362F">
        <w:rPr>
          <w:i/>
          <w:lang w:val="pt-PT"/>
        </w:rPr>
        <w:t xml:space="preserve"> </w:t>
      </w:r>
      <w:r w:rsidR="00885488" w:rsidRPr="00794880">
        <w:rPr>
          <w:rStyle w:val="Incipit"/>
          <w:lang w:val="pt-PT"/>
        </w:rPr>
        <w:t>te</w:t>
      </w:r>
      <w:r w:rsidR="00885488" w:rsidRPr="00B779A9">
        <w:rPr>
          <w:lang w:val="pt-PT"/>
        </w:rPr>
        <w:t xml:space="preserve">. Canticum </w:t>
      </w:r>
      <w:r w:rsidR="00BA24A1" w:rsidRPr="00B779A9">
        <w:rPr>
          <w:lang w:val="pt-PT"/>
        </w:rPr>
        <w:t>[</w:t>
      </w:r>
      <w:r w:rsidR="00885488" w:rsidRPr="00B779A9">
        <w:rPr>
          <w:lang w:val="pt-PT"/>
        </w:rPr>
        <w:t>TP</w:t>
      </w:r>
      <w:r w:rsidR="00BA24A1" w:rsidRPr="00B779A9">
        <w:rPr>
          <w:lang w:val="pt-PT"/>
        </w:rPr>
        <w:t>]</w:t>
      </w:r>
      <w:r w:rsidR="00885488" w:rsidRPr="00B779A9">
        <w:rPr>
          <w:lang w:val="pt-PT"/>
        </w:rPr>
        <w:t xml:space="preserve"> </w:t>
      </w:r>
      <w:r w:rsidR="00885488" w:rsidRPr="00794880">
        <w:rPr>
          <w:rStyle w:val="Incipit"/>
          <w:lang w:val="pt-PT"/>
        </w:rPr>
        <w:t>Magnum</w:t>
      </w:r>
      <w:r w:rsidR="005A362F" w:rsidRPr="005A362F">
        <w:rPr>
          <w:i/>
          <w:lang w:val="pt-PT"/>
        </w:rPr>
        <w:t xml:space="preserve"> </w:t>
      </w:r>
      <w:r w:rsidR="00885488" w:rsidRPr="00794880">
        <w:rPr>
          <w:rStyle w:val="Incipit"/>
          <w:lang w:val="pt-PT"/>
        </w:rPr>
        <w:t>nomen</w:t>
      </w:r>
      <w:r w:rsidR="005A362F" w:rsidRPr="005A362F">
        <w:rPr>
          <w:i/>
          <w:lang w:val="pt-PT"/>
        </w:rPr>
        <w:t xml:space="preserve"> </w:t>
      </w:r>
      <w:r w:rsidR="00885488" w:rsidRPr="00794880">
        <w:rPr>
          <w:rStyle w:val="Incipit"/>
          <w:lang w:val="pt-PT"/>
        </w:rPr>
        <w:t>domini</w:t>
      </w:r>
      <w:r w:rsidR="00885488" w:rsidRPr="00B779A9">
        <w:rPr>
          <w:lang w:val="pt-PT"/>
        </w:rPr>
        <w:t xml:space="preserve"> ex bre</w:t>
      </w:r>
      <w:r w:rsidR="00DD6B06" w:rsidRPr="00B779A9">
        <w:rPr>
          <w:lang w:val="pt-PT"/>
        </w:rPr>
        <w:t>via</w:t>
      </w:r>
      <w:r w:rsidR="00885488" w:rsidRPr="00B779A9">
        <w:rPr>
          <w:lang w:val="pt-PT"/>
        </w:rPr>
        <w:t>rio quoque cantetur.</w:t>
      </w:r>
    </w:p>
    <w:p w:rsidR="00885488" w:rsidRPr="00F77676" w:rsidRDefault="00081710" w:rsidP="00415109">
      <w:pPr>
        <w:pStyle w:val="berschrift1"/>
        <w:rPr>
          <w:lang w:val="pt-PT"/>
        </w:rPr>
      </w:pPr>
      <w:r w:rsidRPr="00F77676">
        <w:rPr>
          <w:lang w:val="pt-PT"/>
        </w:rPr>
        <w:t xml:space="preserve">(122r) </w:t>
      </w:r>
      <w:r w:rsidR="00885488" w:rsidRPr="00F77676">
        <w:rPr>
          <w:lang w:val="pt-PT"/>
        </w:rPr>
        <w:t>DE SANC</w:t>
      </w:r>
      <w:r w:rsidR="006728A4" w:rsidRPr="00F77676">
        <w:rPr>
          <w:lang w:val="pt-PT"/>
        </w:rPr>
        <w:t>TO STEPHANO PROT</w:t>
      </w:r>
      <w:r w:rsidR="00C62FD4" w:rsidRPr="00F77676">
        <w:rPr>
          <w:lang w:val="pt-PT"/>
        </w:rPr>
        <w:t>OMARTYRE</w:t>
      </w:r>
    </w:p>
    <w:p w:rsidR="00885488" w:rsidRPr="00B779A9" w:rsidRDefault="00885488" w:rsidP="00415109">
      <w:pPr>
        <w:rPr>
          <w:lang w:val="pt-PT"/>
        </w:rPr>
      </w:pPr>
      <w:r w:rsidRPr="00B779A9">
        <w:rPr>
          <w:lang w:val="pt-PT"/>
        </w:rPr>
        <w:t>Festum facimus.</w:t>
      </w:r>
    </w:p>
    <w:p w:rsidR="00885488" w:rsidRPr="00B779A9" w:rsidRDefault="00C62FD4" w:rsidP="00415109">
      <w:pPr>
        <w:rPr>
          <w:lang w:val="pt-PT"/>
        </w:rPr>
      </w:pPr>
      <w:r w:rsidRPr="00F77676">
        <w:rPr>
          <w:rStyle w:val="Time1"/>
          <w:lang w:val="pt-PT"/>
        </w:rPr>
        <w:t>Ad matutinum</w:t>
      </w:r>
      <w:r w:rsidR="00885488" w:rsidRPr="00B779A9">
        <w:rPr>
          <w:lang w:val="pt-PT"/>
        </w:rPr>
        <w:t xml:space="preserve"> I</w:t>
      </w:r>
      <w:r w:rsidR="00384EEF" w:rsidRPr="00B779A9">
        <w:rPr>
          <w:lang w:val="pt-PT"/>
        </w:rPr>
        <w:t>N</w:t>
      </w:r>
      <w:r w:rsidR="00885488" w:rsidRPr="00B779A9">
        <w:rPr>
          <w:lang w:val="pt-PT"/>
        </w:rPr>
        <w:t xml:space="preserve">V </w:t>
      </w:r>
      <w:r w:rsidR="006728A4" w:rsidRPr="00F77676">
        <w:rPr>
          <w:rStyle w:val="Incipit"/>
          <w:lang w:val="pt-PT"/>
        </w:rPr>
        <w:t>Regem prot</w:t>
      </w:r>
      <w:r w:rsidR="00885488" w:rsidRPr="00F77676">
        <w:rPr>
          <w:rStyle w:val="Incipit"/>
          <w:lang w:val="pt-PT"/>
        </w:rPr>
        <w:t>omartyris</w:t>
      </w:r>
      <w:r w:rsidR="00885488" w:rsidRPr="00B779A9">
        <w:rPr>
          <w:lang w:val="pt-PT"/>
        </w:rPr>
        <w:t xml:space="preserve">. HY </w:t>
      </w:r>
      <w:r w:rsidR="00885488" w:rsidRPr="00F77676">
        <w:rPr>
          <w:rStyle w:val="Incipit"/>
          <w:lang w:val="pt-PT"/>
        </w:rPr>
        <w:t>Deus tuorum militum</w:t>
      </w:r>
      <w:r w:rsidR="00885488" w:rsidRPr="00B779A9">
        <w:rPr>
          <w:lang w:val="pt-PT"/>
        </w:rPr>
        <w:t>.</w:t>
      </w:r>
    </w:p>
    <w:p w:rsidR="00885488" w:rsidRPr="00B779A9" w:rsidRDefault="00C62FD4" w:rsidP="00415109">
      <w:pPr>
        <w:rPr>
          <w:lang w:val="it-IT"/>
        </w:rPr>
      </w:pPr>
      <w:r w:rsidRPr="00F77676">
        <w:rPr>
          <w:rStyle w:val="Time2"/>
          <w:lang w:val="pt-PT"/>
        </w:rPr>
        <w:t>In primo nocturno</w:t>
      </w:r>
      <w:r w:rsidR="00885488" w:rsidRPr="00B779A9">
        <w:rPr>
          <w:lang w:val="pt-PT"/>
        </w:rPr>
        <w:t xml:space="preserve"> AN </w:t>
      </w:r>
      <w:r w:rsidR="00885488" w:rsidRPr="00F77676">
        <w:rPr>
          <w:rStyle w:val="Incipit"/>
          <w:lang w:val="pt-PT"/>
        </w:rPr>
        <w:t>Hesterna die</w:t>
      </w:r>
      <w:r w:rsidR="00885488" w:rsidRPr="00B779A9">
        <w:rPr>
          <w:lang w:val="pt-PT"/>
        </w:rPr>
        <w:t xml:space="preserve"> cum duabus sequentibus. PS </w:t>
      </w:r>
      <w:r w:rsidR="00885488" w:rsidRPr="00F77676">
        <w:rPr>
          <w:rStyle w:val="Incipit"/>
          <w:lang w:val="pt-PT"/>
        </w:rPr>
        <w:t xml:space="preserve">Beatus </w:t>
      </w:r>
      <w:r w:rsidR="00C31823" w:rsidRPr="00F77676">
        <w:rPr>
          <w:rStyle w:val="Incipit"/>
          <w:lang w:val="pt-PT"/>
        </w:rPr>
        <w:t>vir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Quare fremuerunt</w:t>
      </w:r>
      <w:r w:rsidR="00885488" w:rsidRPr="00B779A9">
        <w:rPr>
          <w:lang w:val="pt-P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F77676">
        <w:rPr>
          <w:rStyle w:val="Incipit"/>
          <w:lang w:val="it-IT"/>
        </w:rPr>
        <w:t>Domine quid multiplicati sunt</w:t>
      </w:r>
      <w:r w:rsidR="00885488" w:rsidRPr="00B779A9">
        <w:rPr>
          <w:lang w:val="it-IT"/>
        </w:rPr>
        <w:t xml:space="preserve">. VS </w:t>
      </w:r>
      <w:r w:rsidR="00885488" w:rsidRPr="00F77676">
        <w:rPr>
          <w:rStyle w:val="Incipit"/>
          <w:lang w:val="it-IT"/>
        </w:rPr>
        <w:t>Gloria et honore</w:t>
      </w:r>
      <w:r w:rsidR="00885488" w:rsidRPr="00B779A9">
        <w:rPr>
          <w:lang w:val="it-IT"/>
        </w:rPr>
        <w:t xml:space="preserve">. </w:t>
      </w:r>
      <w:r w:rsidR="009F0868">
        <w:rPr>
          <w:lang w:val="it-IT"/>
        </w:rPr>
        <w:t>$E::</w:t>
      </w:r>
      <w:r w:rsidR="00885488" w:rsidRPr="00B779A9">
        <w:rPr>
          <w:lang w:val="it-IT"/>
        </w:rPr>
        <w:t>Tres</w:t>
      </w:r>
      <w:r w:rsidR="009F0868">
        <w:rPr>
          <w:lang w:val="it-IT"/>
        </w:rPr>
        <w:t>$</w:t>
      </w:r>
      <w:r w:rsidR="00885488" w:rsidRPr="00B779A9">
        <w:rPr>
          <w:lang w:val="it-IT"/>
        </w:rPr>
        <w:t xml:space="preserve"> lectiones </w:t>
      </w:r>
      <w:r w:rsidR="008D35E3" w:rsidRPr="00B779A9">
        <w:rPr>
          <w:lang w:val="it-IT"/>
        </w:rPr>
        <w:t>quaere</w:t>
      </w:r>
      <w:r>
        <w:rPr>
          <w:lang w:val="it-IT"/>
        </w:rPr>
        <w:t xml:space="preserve"> in volumine</w:t>
      </w:r>
      <w:r w:rsidR="00F72D21">
        <w:rPr>
          <w:lang w:val="it-IT"/>
        </w:rPr>
        <w:t xml:space="preserve"> Isaiae</w:t>
      </w:r>
      <w:r w:rsidR="009F0868">
        <w:rPr>
          <w:lang w:val="it-IT"/>
        </w:rPr>
        <w:t xml:space="preserve"> circa finem</w:t>
      </w:r>
      <w:r w:rsidR="00885488" w:rsidRPr="00B779A9">
        <w:rPr>
          <w:lang w:val="it-IT"/>
        </w:rPr>
        <w:t xml:space="preserve"> </w:t>
      </w:r>
      <w:r w:rsidR="00BA24A1" w:rsidRPr="00B779A9">
        <w:rPr>
          <w:lang w:val="it-IT"/>
        </w:rPr>
        <w:t>[</w:t>
      </w:r>
      <w:r w:rsidR="00885488" w:rsidRPr="00B779A9">
        <w:rPr>
          <w:lang w:val="it-IT"/>
        </w:rPr>
        <w:t>LE</w:t>
      </w:r>
      <w:r w:rsidR="00BA24A1" w:rsidRPr="00B779A9">
        <w:rPr>
          <w:lang w:val="it-IT"/>
        </w:rPr>
        <w:t>]</w:t>
      </w:r>
      <w:r w:rsidR="00885488" w:rsidRPr="00B779A9">
        <w:rPr>
          <w:lang w:val="it-IT"/>
        </w:rPr>
        <w:t xml:space="preserve"> </w:t>
      </w:r>
      <w:r w:rsidR="00885488" w:rsidRPr="00F77676">
        <w:rPr>
          <w:rStyle w:val="Incipit"/>
          <w:lang w:val="it-IT"/>
        </w:rPr>
        <w:t>In diebus illis crescente numero discipulorum</w:t>
      </w:r>
      <w:r w:rsidR="00885488" w:rsidRPr="00B779A9">
        <w:rPr>
          <w:lang w:val="it-IT"/>
        </w:rPr>
        <w:t xml:space="preserve">. RP </w:t>
      </w:r>
      <w:r w:rsidR="00885488" w:rsidRPr="00F77676">
        <w:rPr>
          <w:rStyle w:val="Incipit"/>
          <w:lang w:val="it-IT"/>
        </w:rPr>
        <w:t>Hesterna die</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F77676">
        <w:rPr>
          <w:rStyle w:val="Incipit"/>
          <w:lang w:val="it-IT"/>
        </w:rPr>
        <w:t>Lapidabant Stephanum</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F77676">
        <w:rPr>
          <w:rStyle w:val="Incipit"/>
          <w:lang w:val="it-IT"/>
        </w:rPr>
        <w:t>Videbant omnes</w:t>
      </w:r>
      <w:r w:rsidR="00885488" w:rsidRPr="00B779A9">
        <w:rPr>
          <w:lang w:val="it-IT"/>
        </w:rPr>
        <w:t>.</w:t>
      </w:r>
    </w:p>
    <w:p w:rsidR="00885488" w:rsidRPr="00B779A9" w:rsidRDefault="00C62FD4" w:rsidP="00415109">
      <w:pPr>
        <w:rPr>
          <w:lang w:val="pt-PT"/>
        </w:rPr>
      </w:pPr>
      <w:r w:rsidRPr="00F77676">
        <w:rPr>
          <w:rStyle w:val="Time2"/>
          <w:lang w:val="it-IT"/>
        </w:rPr>
        <w:t>In secundo nocturno</w:t>
      </w:r>
      <w:r w:rsidR="00885488" w:rsidRPr="00B779A9">
        <w:rPr>
          <w:lang w:val="it-IT"/>
        </w:rPr>
        <w:t xml:space="preserve"> AN </w:t>
      </w:r>
      <w:r w:rsidR="00885488" w:rsidRPr="00794880">
        <w:rPr>
          <w:rStyle w:val="Incipit"/>
          <w:lang w:val="it-IT"/>
        </w:rPr>
        <w:t>Stephanus</w:t>
      </w:r>
      <w:r w:rsidR="005A362F" w:rsidRPr="005A362F">
        <w:rPr>
          <w:i/>
          <w:lang w:val="it-IT"/>
        </w:rPr>
        <w:t xml:space="preserve"> </w:t>
      </w:r>
      <w:r w:rsidR="00885488" w:rsidRPr="00794880">
        <w:rPr>
          <w:rStyle w:val="Incipit"/>
          <w:lang w:val="it-IT"/>
        </w:rPr>
        <w:t>autem</w:t>
      </w:r>
      <w:r w:rsidR="00885488" w:rsidRPr="00B779A9">
        <w:rPr>
          <w:lang w:val="it-IT"/>
        </w:rPr>
        <w:t xml:space="preserve"> cum duabus sequentibus. </w:t>
      </w:r>
      <w:r w:rsidR="00885488" w:rsidRPr="00B779A9">
        <w:rPr>
          <w:lang w:val="pt-PT"/>
        </w:rPr>
        <w:t xml:space="preserve">PS </w:t>
      </w:r>
      <w:r w:rsidR="00885488" w:rsidRPr="00794880">
        <w:rPr>
          <w:rStyle w:val="Incipit"/>
          <w:lang w:val="pt-PT"/>
        </w:rPr>
        <w:t>Cum</w:t>
      </w:r>
      <w:r w:rsidR="005A362F" w:rsidRPr="005A362F">
        <w:rPr>
          <w:i/>
          <w:lang w:val="pt-PT"/>
        </w:rPr>
        <w:t xml:space="preserve"> </w:t>
      </w:r>
      <w:r w:rsidR="00885488" w:rsidRPr="00794880">
        <w:rPr>
          <w:rStyle w:val="Incipit"/>
          <w:lang w:val="pt-PT"/>
        </w:rPr>
        <w:t>in</w:t>
      </w:r>
      <w:r w:rsidR="00702792" w:rsidRPr="00794880">
        <w:rPr>
          <w:rStyle w:val="Incipit"/>
          <w:lang w:val="pt-PT"/>
        </w:rPr>
        <w:t>voc</w:t>
      </w:r>
      <w:r w:rsidR="00885488" w:rsidRPr="00794880">
        <w:rPr>
          <w:rStyle w:val="Incipit"/>
          <w:lang w:val="pt-PT"/>
        </w:rPr>
        <w:t>arem</w:t>
      </w:r>
      <w:r w:rsidR="00794880" w:rsidRPr="00794880">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Verba</w:t>
      </w:r>
      <w:r w:rsidR="005A362F" w:rsidRPr="005A362F">
        <w:rPr>
          <w:i/>
          <w:lang w:val="pt-PT"/>
        </w:rPr>
        <w:t xml:space="preserve"> </w:t>
      </w:r>
      <w:r w:rsidR="00885488" w:rsidRPr="00794880">
        <w:rPr>
          <w:rStyle w:val="Incipit"/>
          <w:lang w:val="pt-PT"/>
        </w:rPr>
        <w:t>mea</w:t>
      </w:r>
      <w:r w:rsidR="00794880" w:rsidRPr="00794880">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Domine</w:t>
      </w:r>
      <w:r w:rsidR="005A362F" w:rsidRPr="005A362F">
        <w:rPr>
          <w:i/>
          <w:lang w:val="pt-PT"/>
        </w:rPr>
        <w:t xml:space="preserve"> </w:t>
      </w:r>
      <w:r w:rsidR="00885488" w:rsidRPr="00794880">
        <w:rPr>
          <w:rStyle w:val="Incipit"/>
          <w:lang w:val="pt-PT"/>
        </w:rPr>
        <w:t>dominus</w:t>
      </w:r>
      <w:r w:rsidR="005A362F" w:rsidRPr="005A362F">
        <w:rPr>
          <w:i/>
          <w:lang w:val="pt-PT"/>
        </w:rPr>
        <w:t xml:space="preserve"> </w:t>
      </w:r>
      <w:r w:rsidR="00885488" w:rsidRPr="00794880">
        <w:rPr>
          <w:rStyle w:val="Incipit"/>
          <w:lang w:val="pt-PT"/>
        </w:rPr>
        <w:t>noster</w:t>
      </w:r>
      <w:r w:rsidR="00885488" w:rsidRPr="00B779A9">
        <w:rPr>
          <w:lang w:val="pt-PT"/>
        </w:rPr>
        <w:t xml:space="preserve">. VS </w:t>
      </w:r>
      <w:r w:rsidR="00885488" w:rsidRPr="00794880">
        <w:rPr>
          <w:rStyle w:val="Incipit"/>
          <w:lang w:val="pt-PT"/>
        </w:rPr>
        <w:t>Posuisti</w:t>
      </w:r>
      <w:r w:rsidR="005A362F" w:rsidRPr="005A362F">
        <w:rPr>
          <w:i/>
          <w:lang w:val="pt-PT"/>
        </w:rPr>
        <w:t xml:space="preserve"> </w:t>
      </w:r>
      <w:r w:rsidR="00885488" w:rsidRPr="00794880">
        <w:rPr>
          <w:rStyle w:val="Incipit"/>
          <w:lang w:val="pt-PT"/>
        </w:rPr>
        <w:t>domine</w:t>
      </w:r>
      <w:r w:rsidR="00885488" w:rsidRPr="00B779A9">
        <w:rPr>
          <w:lang w:val="pt-PT"/>
        </w:rPr>
        <w:t xml:space="preserve">. </w:t>
      </w:r>
      <w:r w:rsidRPr="00C62FD4">
        <w:rPr>
          <w:lang w:val="pt-PT"/>
        </w:rPr>
        <w:t>%D::</w:t>
      </w:r>
      <w:r w:rsidR="00DF7021" w:rsidRPr="00C62FD4">
        <w:rPr>
          <w:lang w:val="pt-PT"/>
        </w:rPr>
        <w:t>Responsoria</w:t>
      </w:r>
      <w:r w:rsidRPr="00C62FD4">
        <w:rPr>
          <w:lang w:val="pt-PT"/>
        </w:rPr>
        <w:t>%</w:t>
      </w:r>
      <w:r w:rsidR="00DF7021" w:rsidRPr="00B779A9">
        <w:rPr>
          <w:lang w:val="pt-PT"/>
        </w:rPr>
        <w:t xml:space="preserve"> </w:t>
      </w:r>
      <w:r w:rsidR="00885488" w:rsidRPr="00B779A9">
        <w:rPr>
          <w:lang w:val="pt-PT"/>
        </w:rPr>
        <w:t xml:space="preserve">Tres lectiones ex volumine </w:t>
      </w:r>
      <w:r w:rsidR="00B108B8" w:rsidRPr="00B779A9">
        <w:rPr>
          <w:lang w:val="pt-PT"/>
        </w:rPr>
        <w:t>hiem</w:t>
      </w:r>
      <w:r w:rsidR="009F0868">
        <w:rPr>
          <w:lang w:val="pt-PT"/>
        </w:rPr>
        <w:t>ali de tempore</w:t>
      </w:r>
      <w:r w:rsidR="00885488" w:rsidRPr="00B779A9">
        <w:rPr>
          <w:lang w:val="pt-PT"/>
        </w:rPr>
        <w:t xml:space="preserve"> </w:t>
      </w:r>
      <w:r w:rsidR="00BA24A1" w:rsidRPr="00B779A9">
        <w:rPr>
          <w:lang w:val="pt-PT"/>
        </w:rPr>
        <w:t>[</w:t>
      </w:r>
      <w:r w:rsidR="00384EEF" w:rsidRPr="00B779A9">
        <w:rPr>
          <w:lang w:val="pt-PT"/>
        </w:rPr>
        <w:t>LS</w:t>
      </w:r>
      <w:r w:rsidR="00BA24A1" w:rsidRPr="00B779A9">
        <w:rPr>
          <w:lang w:val="pt-PT"/>
        </w:rPr>
        <w:t>]</w:t>
      </w:r>
      <w:r w:rsidR="00885488" w:rsidRPr="00B779A9">
        <w:rPr>
          <w:lang w:val="pt-PT"/>
        </w:rPr>
        <w:t xml:space="preserve"> </w:t>
      </w:r>
      <w:r w:rsidR="00885488" w:rsidRPr="00794880">
        <w:rPr>
          <w:rStyle w:val="Incipit"/>
          <w:lang w:val="pt-PT"/>
        </w:rPr>
        <w:t>Heri</w:t>
      </w:r>
      <w:r w:rsidR="005A362F" w:rsidRPr="005A362F">
        <w:rPr>
          <w:i/>
          <w:lang w:val="pt-PT"/>
        </w:rPr>
        <w:t xml:space="preserve"> </w:t>
      </w:r>
      <w:r w:rsidR="00885488" w:rsidRPr="00794880">
        <w:rPr>
          <w:rStyle w:val="Incipit"/>
          <w:lang w:val="pt-PT"/>
        </w:rPr>
        <w:t>celebravimus</w:t>
      </w:r>
      <w:r w:rsidR="005A362F" w:rsidRPr="005A362F">
        <w:rPr>
          <w:i/>
          <w:lang w:val="pt-PT"/>
        </w:rPr>
        <w:t xml:space="preserve"> </w:t>
      </w:r>
      <w:r w:rsidR="00885488" w:rsidRPr="00794880">
        <w:rPr>
          <w:rStyle w:val="Incipit"/>
          <w:lang w:val="pt-PT"/>
        </w:rPr>
        <w:t>temporalem</w:t>
      </w:r>
      <w:r w:rsidR="005A362F" w:rsidRPr="005A362F">
        <w:rPr>
          <w:i/>
          <w:lang w:val="pt-PT"/>
        </w:rPr>
        <w:t xml:space="preserve"> </w:t>
      </w:r>
      <w:r w:rsidR="00885488" w:rsidRPr="00794880">
        <w:rPr>
          <w:rStyle w:val="Incipit"/>
          <w:lang w:val="pt-PT"/>
        </w:rPr>
        <w:t>sempiterni</w:t>
      </w:r>
      <w:r w:rsidR="005A362F" w:rsidRPr="005A362F">
        <w:rPr>
          <w:i/>
          <w:lang w:val="pt-PT"/>
        </w:rPr>
        <w:t xml:space="preserve"> </w:t>
      </w:r>
      <w:r w:rsidR="00885488" w:rsidRPr="00794880">
        <w:rPr>
          <w:rStyle w:val="Incipit"/>
          <w:lang w:val="pt-PT"/>
        </w:rPr>
        <w:t>regis</w:t>
      </w:r>
      <w:r w:rsidR="005A362F" w:rsidRPr="005A362F">
        <w:rPr>
          <w:i/>
          <w:lang w:val="pt-PT"/>
        </w:rPr>
        <w:t xml:space="preserve"> </w:t>
      </w:r>
      <w:r w:rsidR="00885488" w:rsidRPr="00794880">
        <w:rPr>
          <w:rStyle w:val="Incipit"/>
          <w:lang w:val="pt-PT"/>
        </w:rPr>
        <w:t>natalem</w:t>
      </w:r>
      <w:r w:rsidR="00885488" w:rsidRPr="00B779A9">
        <w:rPr>
          <w:lang w:val="pt-PT"/>
        </w:rPr>
        <w:t xml:space="preserve"> circa initium </w:t>
      </w:r>
      <w:r w:rsidR="008D35E3" w:rsidRPr="00B779A9">
        <w:rPr>
          <w:lang w:val="pt-PT"/>
        </w:rPr>
        <w:t>quaere</w:t>
      </w:r>
      <w:r w:rsidR="00885488" w:rsidRPr="00B779A9">
        <w:rPr>
          <w:lang w:val="pt-PT"/>
        </w:rPr>
        <w:t xml:space="preserve">. RP </w:t>
      </w:r>
      <w:r w:rsidR="00885488" w:rsidRPr="00794880">
        <w:rPr>
          <w:rStyle w:val="Incipit"/>
          <w:lang w:val="pt-PT"/>
        </w:rPr>
        <w:t>Stephanus</w:t>
      </w:r>
      <w:r w:rsidR="005A362F" w:rsidRPr="005A362F">
        <w:rPr>
          <w:i/>
          <w:lang w:val="pt-PT"/>
        </w:rPr>
        <w:t xml:space="preserve"> </w:t>
      </w:r>
      <w:r w:rsidR="00885488" w:rsidRPr="00794880">
        <w:rPr>
          <w:rStyle w:val="Incipit"/>
          <w:lang w:val="pt-PT"/>
        </w:rPr>
        <w:t>autem</w:t>
      </w:r>
      <w:r w:rsidR="00794880" w:rsidRPr="00794880">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94880">
        <w:rPr>
          <w:rStyle w:val="Incipit"/>
          <w:lang w:val="pt-PT"/>
        </w:rPr>
        <w:t>Stephanus</w:t>
      </w:r>
      <w:r w:rsidR="005A362F" w:rsidRPr="005A362F">
        <w:rPr>
          <w:i/>
          <w:lang w:val="pt-PT"/>
        </w:rPr>
        <w:t xml:space="preserve"> </w:t>
      </w:r>
      <w:r w:rsidR="00885488" w:rsidRPr="00794880">
        <w:rPr>
          <w:rStyle w:val="Incipit"/>
          <w:lang w:val="pt-PT"/>
        </w:rPr>
        <w:t>ser</w:t>
      </w:r>
      <w:r w:rsidR="00382E22" w:rsidRPr="00794880">
        <w:rPr>
          <w:rStyle w:val="Incipit"/>
          <w:lang w:val="pt-PT"/>
        </w:rPr>
        <w:t>vu</w:t>
      </w:r>
      <w:r w:rsidR="00885488" w:rsidRPr="00794880">
        <w:rPr>
          <w:rStyle w:val="Incipit"/>
          <w:lang w:val="pt-PT"/>
        </w:rPr>
        <w:t>s</w:t>
      </w:r>
      <w:r w:rsidR="00794880" w:rsidRPr="00794880">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94880">
        <w:rPr>
          <w:rStyle w:val="Incipit"/>
          <w:lang w:val="pt-PT"/>
        </w:rPr>
        <w:t>Intuens</w:t>
      </w:r>
      <w:r w:rsidR="005A362F" w:rsidRPr="005A362F">
        <w:rPr>
          <w:i/>
          <w:lang w:val="pt-PT"/>
        </w:rPr>
        <w:t xml:space="preserve"> </w:t>
      </w:r>
      <w:r w:rsidR="00885488" w:rsidRPr="00794880">
        <w:rPr>
          <w:rStyle w:val="Incipit"/>
          <w:lang w:val="pt-PT"/>
        </w:rPr>
        <w:t>in</w:t>
      </w:r>
      <w:r w:rsidR="005A362F" w:rsidRPr="005A362F">
        <w:rPr>
          <w:i/>
          <w:lang w:val="pt-PT"/>
        </w:rPr>
        <w:t xml:space="preserve"> </w:t>
      </w:r>
      <w:r w:rsidR="00885488" w:rsidRPr="00794880">
        <w:rPr>
          <w:rStyle w:val="Incipit"/>
          <w:lang w:val="pt-PT"/>
        </w:rPr>
        <w:t>caelum</w:t>
      </w:r>
      <w:r w:rsidR="00885488" w:rsidRPr="00B779A9">
        <w:rPr>
          <w:lang w:val="pt-PT"/>
        </w:rPr>
        <w:t>.</w:t>
      </w:r>
    </w:p>
    <w:p w:rsidR="00885488" w:rsidRPr="00B779A9" w:rsidRDefault="00C62FD4" w:rsidP="00415109">
      <w:pPr>
        <w:rPr>
          <w:lang w:val="fr-FR"/>
        </w:rPr>
      </w:pPr>
      <w:r w:rsidRPr="00F77676">
        <w:rPr>
          <w:rStyle w:val="Time2"/>
          <w:lang w:val="pt-PT"/>
        </w:rPr>
        <w:t>In tertio nocturno</w:t>
      </w:r>
      <w:r w:rsidR="00885488" w:rsidRPr="00B779A9">
        <w:rPr>
          <w:lang w:val="pt-PT"/>
        </w:rPr>
        <w:t xml:space="preserve"> AN </w:t>
      </w:r>
      <w:r w:rsidR="00885488" w:rsidRPr="00F77676">
        <w:rPr>
          <w:rStyle w:val="Incipit"/>
          <w:lang w:val="pt-PT"/>
        </w:rPr>
        <w:t>Lapidaverunt Stephanum</w:t>
      </w:r>
      <w:r w:rsidR="00885488" w:rsidRPr="00B779A9">
        <w:rPr>
          <w:lang w:val="pt-PT"/>
        </w:rPr>
        <w:t xml:space="preserve"> cum duabus </w:t>
      </w:r>
      <w:r w:rsidR="00BA24A1" w:rsidRPr="00B779A9">
        <w:rPr>
          <w:lang w:val="pt-PT"/>
        </w:rPr>
        <w:t>[</w:t>
      </w:r>
      <w:r w:rsidR="00885488" w:rsidRPr="00B779A9">
        <w:rPr>
          <w:lang w:val="pt-PT"/>
        </w:rPr>
        <w:t>sequentibus</w:t>
      </w:r>
      <w:r w:rsidR="00BA24A1" w:rsidRPr="00B779A9">
        <w:rPr>
          <w:lang w:val="pt-PT"/>
        </w:rPr>
        <w:t>]</w:t>
      </w:r>
      <w:r w:rsidR="00885488" w:rsidRPr="00B779A9">
        <w:rPr>
          <w:lang w:val="pt-PT"/>
        </w:rPr>
        <w:t xml:space="preserve">. PS </w:t>
      </w:r>
      <w:r w:rsidR="00885488" w:rsidRPr="00F77676">
        <w:rPr>
          <w:rStyle w:val="Incipit"/>
          <w:lang w:val="pt-PT"/>
        </w:rPr>
        <w:t>In domino confido</w:t>
      </w:r>
      <w:r w:rsidR="00885488" w:rsidRPr="00B779A9">
        <w:rPr>
          <w:lang w:val="pt-PT"/>
        </w:rPr>
        <w:t xml:space="preserve">. </w:t>
      </w:r>
      <w:r w:rsidR="00885488" w:rsidRPr="00B779A9">
        <w:rPr>
          <w:lang w:val="fr-FR"/>
        </w:rPr>
        <w:t xml:space="preserve">(122v)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Domine quis habitabit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Domine in virtute</w:t>
      </w:r>
      <w:r w:rsidR="00885488" w:rsidRPr="00B779A9">
        <w:rPr>
          <w:lang w:val="fr-FR"/>
        </w:rPr>
        <w:t xml:space="preserve">. VS </w:t>
      </w:r>
      <w:r w:rsidR="00885488" w:rsidRPr="00F77676">
        <w:rPr>
          <w:rStyle w:val="Incipit"/>
          <w:lang w:val="fr-FR"/>
        </w:rPr>
        <w:t>Magna est gloria</w:t>
      </w:r>
      <w:r w:rsidR="00885488" w:rsidRPr="00B779A9">
        <w:rPr>
          <w:lang w:val="fr-FR"/>
        </w:rPr>
        <w:t xml:space="preserve">. </w:t>
      </w:r>
      <w:r w:rsidR="00384EEF" w:rsidRPr="00B779A9">
        <w:rPr>
          <w:lang w:val="fr-FR"/>
        </w:rPr>
        <w:t>[</w:t>
      </w:r>
      <w:r w:rsidR="00885488" w:rsidRPr="00B779A9">
        <w:rPr>
          <w:lang w:val="fr-FR"/>
        </w:rPr>
        <w:t>EV</w:t>
      </w:r>
      <w:r w:rsidR="00384EEF" w:rsidRPr="00B779A9">
        <w:rPr>
          <w:lang w:val="fr-FR"/>
        </w:rPr>
        <w:t>I]</w:t>
      </w:r>
      <w:r w:rsidR="00885488" w:rsidRPr="00B779A9">
        <w:rPr>
          <w:lang w:val="fr-FR"/>
        </w:rPr>
        <w:t xml:space="preserve"> </w:t>
      </w:r>
      <w:r w:rsidR="00885488" w:rsidRPr="00F77676">
        <w:rPr>
          <w:rStyle w:val="Incipit"/>
          <w:lang w:val="fr-FR"/>
        </w:rPr>
        <w:t>Dicebat Iesus turbis Iu</w:t>
      </w:r>
      <w:r w:rsidR="00384EEF" w:rsidRPr="00F77676">
        <w:rPr>
          <w:rStyle w:val="Incipit"/>
          <w:lang w:val="fr-FR"/>
        </w:rPr>
        <w:t>d</w:t>
      </w:r>
      <w:r w:rsidR="009F0868" w:rsidRPr="00F77676">
        <w:rPr>
          <w:rStyle w:val="Incipit"/>
          <w:lang w:val="fr-FR"/>
        </w:rPr>
        <w:t>a</w:t>
      </w:r>
      <w:r w:rsidR="00384EEF" w:rsidRPr="00F77676">
        <w:rPr>
          <w:rStyle w:val="Incipit"/>
          <w:lang w:val="fr-FR"/>
        </w:rPr>
        <w:t>eorum et principus sacerdotum</w:t>
      </w:r>
      <w:r w:rsidR="00384EEF" w:rsidRPr="00B779A9">
        <w:rPr>
          <w:lang w:val="fr-FR"/>
        </w:rPr>
        <w:t xml:space="preserve">. EV </w:t>
      </w:r>
      <w:r w:rsidR="00384EEF" w:rsidRPr="00F77676">
        <w:rPr>
          <w:rStyle w:val="Incipit"/>
          <w:lang w:val="fr-FR"/>
        </w:rPr>
        <w:t>E</w:t>
      </w:r>
      <w:r w:rsidR="00885488" w:rsidRPr="00F77676">
        <w:rPr>
          <w:rStyle w:val="Incipit"/>
          <w:lang w:val="fr-FR"/>
        </w:rPr>
        <w:t xml:space="preserve">cce ego mitto ad </w:t>
      </w:r>
      <w:r w:rsidR="000F4FB4" w:rsidRPr="00F77676">
        <w:rPr>
          <w:rStyle w:val="Incipit"/>
          <w:lang w:val="fr-FR"/>
        </w:rPr>
        <w:t>vos</w:t>
      </w:r>
      <w:r w:rsidR="00885488" w:rsidRPr="00B779A9">
        <w:rPr>
          <w:lang w:val="fr-FR"/>
        </w:rPr>
        <w:t xml:space="preserve"> </w:t>
      </w:r>
      <w:r w:rsidR="008D35E3" w:rsidRPr="00B779A9">
        <w:rPr>
          <w:lang w:val="fr-FR"/>
        </w:rPr>
        <w:t>quaere</w:t>
      </w:r>
      <w:r w:rsidR="00885488" w:rsidRPr="00B779A9">
        <w:rPr>
          <w:lang w:val="fr-FR"/>
        </w:rPr>
        <w:t xml:space="preserve"> post tria folia in volumine </w:t>
      </w:r>
      <w:r w:rsidR="00B108B8" w:rsidRPr="00B779A9">
        <w:rPr>
          <w:lang w:val="fr-FR"/>
        </w:rPr>
        <w:t>hiem</w:t>
      </w:r>
      <w:r w:rsidR="00885488" w:rsidRPr="00B779A9">
        <w:rPr>
          <w:lang w:val="fr-FR"/>
        </w:rPr>
        <w:t xml:space="preserve">ali de tempore hodiernae lectionis. RP </w:t>
      </w:r>
      <w:r w:rsidR="00885488" w:rsidRPr="00F77676">
        <w:rPr>
          <w:rStyle w:val="Incipit"/>
          <w:lang w:val="fr-FR"/>
        </w:rPr>
        <w:t>Impii super iustum</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Impetum fecerunt</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Patefactae sunt</w:t>
      </w:r>
      <w:r w:rsidR="00885488" w:rsidRPr="00B779A9">
        <w:rPr>
          <w:lang w:val="fr-FR"/>
        </w:rPr>
        <w:t xml:space="preserve">. </w:t>
      </w:r>
      <w:r w:rsidR="00384EEF" w:rsidRPr="00B779A9">
        <w:rPr>
          <w:lang w:val="fr-FR"/>
        </w:rPr>
        <w:t xml:space="preserve">[TD] </w:t>
      </w:r>
      <w:r w:rsidR="00384EEF" w:rsidRPr="00F77676">
        <w:rPr>
          <w:rStyle w:val="Incipit"/>
          <w:lang w:val="fr-FR"/>
        </w:rPr>
        <w:t>Te deum</w:t>
      </w:r>
      <w:r w:rsidR="00767113" w:rsidRPr="00F77676">
        <w:rPr>
          <w:rStyle w:val="Incipit"/>
          <w:lang w:val="fr-FR"/>
        </w:rPr>
        <w:t xml:space="preserve"> laudamus</w:t>
      </w:r>
      <w:r w:rsidR="00885488" w:rsidRPr="00B779A9">
        <w:rPr>
          <w:lang w:val="fr-FR"/>
        </w:rPr>
        <w:t>.</w:t>
      </w:r>
    </w:p>
    <w:p w:rsidR="00885488" w:rsidRPr="00B779A9" w:rsidRDefault="00C62FD4" w:rsidP="00415109">
      <w:pPr>
        <w:rPr>
          <w:lang w:val="fr-FR"/>
        </w:rPr>
      </w:pPr>
      <w:r w:rsidRPr="00F77676">
        <w:rPr>
          <w:rStyle w:val="Time1"/>
          <w:lang w:val="fr-FR"/>
        </w:rPr>
        <w:t>Ad laudes</w:t>
      </w:r>
      <w:r w:rsidR="00885488" w:rsidRPr="00B779A9">
        <w:rPr>
          <w:lang w:val="fr-FR"/>
        </w:rPr>
        <w:t xml:space="preserve"> AN </w:t>
      </w:r>
      <w:r w:rsidR="00885488" w:rsidRPr="00F77676">
        <w:rPr>
          <w:rStyle w:val="Incipit"/>
          <w:lang w:val="fr-FR"/>
        </w:rPr>
        <w:t>Cum autem esset Stephanus</w:t>
      </w:r>
      <w:r w:rsidR="00384EEF" w:rsidRPr="00B779A9">
        <w:rPr>
          <w:lang w:val="fr-FR"/>
        </w:rPr>
        <w:t xml:space="preserve"> cum sequentibus quatt</w:t>
      </w:r>
      <w:r w:rsidR="00885488" w:rsidRPr="00B779A9">
        <w:rPr>
          <w:lang w:val="fr-FR"/>
        </w:rPr>
        <w:t>u</w:t>
      </w:r>
      <w:r w:rsidR="00384EEF" w:rsidRPr="00B779A9">
        <w:rPr>
          <w:lang w:val="fr-FR"/>
        </w:rPr>
        <w:t>o</w:t>
      </w:r>
      <w:r w:rsidR="00885488" w:rsidRPr="00B779A9">
        <w:rPr>
          <w:lang w:val="fr-FR"/>
        </w:rPr>
        <w:t xml:space="preserve">r. HY </w:t>
      </w:r>
      <w:r w:rsidR="00885488" w:rsidRPr="00F77676">
        <w:rPr>
          <w:rStyle w:val="Incipit"/>
          <w:lang w:val="fr-FR"/>
        </w:rPr>
        <w:t xml:space="preserve">Sancte dei </w:t>
      </w:r>
      <w:r w:rsidR="00E56159" w:rsidRPr="00F77676">
        <w:rPr>
          <w:rStyle w:val="Incipit"/>
          <w:lang w:val="fr-FR"/>
        </w:rPr>
        <w:t>pretios</w:t>
      </w:r>
      <w:r w:rsidR="006728A4" w:rsidRPr="00F77676">
        <w:rPr>
          <w:rStyle w:val="Incipit"/>
          <w:lang w:val="fr-FR"/>
        </w:rPr>
        <w:t>e prot</w:t>
      </w:r>
      <w:r w:rsidR="00885488" w:rsidRPr="00F77676">
        <w:rPr>
          <w:rStyle w:val="Incipit"/>
          <w:lang w:val="fr-FR"/>
        </w:rPr>
        <w:t>omartyr</w:t>
      </w:r>
      <w:r w:rsidR="00885488" w:rsidRPr="00B779A9">
        <w:rPr>
          <w:lang w:val="fr-FR"/>
        </w:rPr>
        <w:t xml:space="preserve">. VS </w:t>
      </w:r>
      <w:r w:rsidR="00885488" w:rsidRPr="00F77676">
        <w:rPr>
          <w:rStyle w:val="Incipit"/>
          <w:lang w:val="fr-FR"/>
        </w:rPr>
        <w:t>Iustus ut palma</w:t>
      </w:r>
      <w:r w:rsidR="00885488" w:rsidRPr="00B779A9">
        <w:rPr>
          <w:lang w:val="fr-FR"/>
        </w:rPr>
        <w:t xml:space="preserve">. AB </w:t>
      </w:r>
      <w:r w:rsidR="00885488" w:rsidRPr="00F77676">
        <w:rPr>
          <w:rStyle w:val="Incipit"/>
          <w:lang w:val="fr-FR"/>
        </w:rPr>
        <w:t>Patefactae sunt ianuae caeli</w:t>
      </w:r>
      <w:r w:rsidR="00885488" w:rsidRPr="00B779A9">
        <w:rPr>
          <w:lang w:val="fr-FR"/>
        </w:rPr>
        <w:t xml:space="preserve">. </w:t>
      </w:r>
      <w:r w:rsidR="009F0868">
        <w:rPr>
          <w:lang w:val="fr-FR"/>
        </w:rPr>
        <w:t>Suffragium d</w:t>
      </w:r>
      <w:r w:rsidR="00885488" w:rsidRPr="00B779A9">
        <w:rPr>
          <w:lang w:val="fr-FR"/>
        </w:rPr>
        <w:t xml:space="preserve">e sancta Maria </w:t>
      </w:r>
      <w:r w:rsidR="009F0868">
        <w:rPr>
          <w:lang w:val="fr-FR"/>
        </w:rPr>
        <w:t>[</w:t>
      </w:r>
      <w:r w:rsidR="00885488" w:rsidRPr="00B779A9">
        <w:rPr>
          <w:lang w:val="fr-FR"/>
        </w:rPr>
        <w:t>AC</w:t>
      </w:r>
      <w:r w:rsidR="009F0868">
        <w:rPr>
          <w:lang w:val="fr-FR"/>
        </w:rPr>
        <w:t>]</w:t>
      </w:r>
      <w:r w:rsidR="00885488" w:rsidRPr="00B779A9">
        <w:rPr>
          <w:lang w:val="fr-FR"/>
        </w:rPr>
        <w:t xml:space="preserve"> </w:t>
      </w:r>
      <w:r w:rsidR="00885488" w:rsidRPr="00794880">
        <w:rPr>
          <w:rStyle w:val="Incipit"/>
          <w:lang w:val="fr-FR"/>
        </w:rPr>
        <w:t>Nesciens</w:t>
      </w:r>
      <w:r w:rsidR="005A362F" w:rsidRPr="005A362F">
        <w:rPr>
          <w:i/>
          <w:lang w:val="fr-FR"/>
        </w:rPr>
        <w:t xml:space="preserve"> </w:t>
      </w:r>
      <w:r w:rsidR="00885488" w:rsidRPr="00794880">
        <w:rPr>
          <w:rStyle w:val="Incipit"/>
          <w:lang w:val="fr-FR"/>
        </w:rPr>
        <w:t>mater</w:t>
      </w:r>
      <w:r w:rsidR="005A362F" w:rsidRPr="005A362F">
        <w:rPr>
          <w:i/>
          <w:lang w:val="fr-FR"/>
        </w:rPr>
        <w:t xml:space="preserve"> </w:t>
      </w:r>
      <w:r w:rsidR="00885488" w:rsidRPr="00794880">
        <w:rPr>
          <w:rStyle w:val="Incipit"/>
          <w:lang w:val="fr-FR"/>
        </w:rPr>
        <w:t>virgo</w:t>
      </w:r>
      <w:r w:rsidR="005A362F" w:rsidRPr="005A362F">
        <w:rPr>
          <w:i/>
          <w:lang w:val="fr-FR"/>
        </w:rPr>
        <w:t xml:space="preserve"> </w:t>
      </w:r>
      <w:r w:rsidR="00C31823" w:rsidRPr="00794880">
        <w:rPr>
          <w:rStyle w:val="Incipit"/>
          <w:lang w:val="fr-FR"/>
        </w:rPr>
        <w:t>vir</w:t>
      </w:r>
      <w:r w:rsidR="00885488" w:rsidRPr="00794880">
        <w:rPr>
          <w:rStyle w:val="Incipit"/>
          <w:lang w:val="fr-FR"/>
        </w:rPr>
        <w:t>um</w:t>
      </w:r>
      <w:r w:rsidR="00885488" w:rsidRPr="00B779A9">
        <w:rPr>
          <w:lang w:val="fr-FR"/>
        </w:rPr>
        <w:t xml:space="preserve">. </w:t>
      </w:r>
      <w:r w:rsidR="00384EEF" w:rsidRPr="00B779A9">
        <w:rPr>
          <w:lang w:val="fr-FR"/>
        </w:rPr>
        <w:t xml:space="preserve">[BD] </w:t>
      </w:r>
      <w:r w:rsidR="005F6F99" w:rsidRPr="00794880">
        <w:rPr>
          <w:rStyle w:val="Incipit"/>
          <w:lang w:val="fr-FR"/>
        </w:rPr>
        <w:t>Benedicamus</w:t>
      </w:r>
      <w:r w:rsidR="00384EEF" w:rsidRPr="00B779A9">
        <w:rPr>
          <w:lang w:val="fr-FR"/>
        </w:rPr>
        <w:t xml:space="preserve"> de</w:t>
      </w:r>
      <w:r w:rsidR="00885488" w:rsidRPr="00B779A9">
        <w:rPr>
          <w:lang w:val="fr-FR"/>
        </w:rPr>
        <w:t xml:space="preserve"> martyribus. </w:t>
      </w:r>
    </w:p>
    <w:p w:rsidR="00885488" w:rsidRPr="00B779A9" w:rsidRDefault="00885488" w:rsidP="00415109">
      <w:pPr>
        <w:rPr>
          <w:lang w:val="it-IT"/>
        </w:rPr>
      </w:pPr>
      <w:r w:rsidRPr="00B779A9">
        <w:rPr>
          <w:lang w:val="fr-FR"/>
        </w:rPr>
        <w:t xml:space="preserve">Hora quinta hac die habetur a </w:t>
      </w:r>
      <w:r w:rsidRPr="00F77676">
        <w:rPr>
          <w:rStyle w:val="Funktion"/>
          <w:lang w:val="fr-FR"/>
        </w:rPr>
        <w:t>domino praelato</w:t>
      </w:r>
      <w:r w:rsidRPr="00B779A9">
        <w:rPr>
          <w:lang w:val="fr-FR"/>
        </w:rPr>
        <w:t xml:space="preserve"> </w:t>
      </w:r>
      <w:r w:rsidR="00416C7C">
        <w:rPr>
          <w:lang w:val="fr-FR"/>
        </w:rPr>
        <w:t xml:space="preserve">[IN] </w:t>
      </w:r>
      <w:r w:rsidR="008152F8" w:rsidRPr="00F77676">
        <w:rPr>
          <w:rStyle w:val="Incipit"/>
          <w:lang w:val="fr-FR"/>
        </w:rPr>
        <w:t>|</w:t>
      </w:r>
      <w:r w:rsidR="00416C7C" w:rsidRPr="00F77676">
        <w:rPr>
          <w:rStyle w:val="Incipit"/>
          <w:lang w:val="fr-FR"/>
        </w:rPr>
        <w:t>R</w:t>
      </w:r>
      <w:r w:rsidRPr="00F77676">
        <w:rPr>
          <w:rStyle w:val="Incipit"/>
          <w:lang w:val="fr-FR"/>
        </w:rPr>
        <w:t>equies</w:t>
      </w:r>
      <w:r w:rsidR="008152F8" w:rsidRPr="00F77676">
        <w:rPr>
          <w:rStyle w:val="Incipit"/>
          <w:lang w:val="fr-FR"/>
        </w:rPr>
        <w:t>::</w:t>
      </w:r>
      <w:r w:rsidR="00416C7C" w:rsidRPr="00F77676">
        <w:rPr>
          <w:rStyle w:val="Incipit"/>
          <w:lang w:val="fr-FR"/>
        </w:rPr>
        <w:t>R</w:t>
      </w:r>
      <w:r w:rsidR="008152F8" w:rsidRPr="00F77676">
        <w:rPr>
          <w:rStyle w:val="Incipit"/>
          <w:lang w:val="fr-FR"/>
        </w:rPr>
        <w:t>equiem|</w:t>
      </w:r>
      <w:r w:rsidRPr="00B779A9">
        <w:rPr>
          <w:lang w:val="fr-FR"/>
        </w:rPr>
        <w:t xml:space="preserve"> fundatori </w:t>
      </w:r>
      <w:r w:rsidR="009F0868" w:rsidRPr="00416C7C">
        <w:rPr>
          <w:rStyle w:val="Person"/>
          <w:lang w:val="fr-FR"/>
        </w:rPr>
        <w:t>|</w:t>
      </w:r>
      <w:r w:rsidRPr="00F77676">
        <w:rPr>
          <w:rStyle w:val="Person"/>
          <w:lang w:val="fr-FR"/>
        </w:rPr>
        <w:t>Alramo</w:t>
      </w:r>
      <w:r w:rsidR="00416C7C" w:rsidRPr="00F77676">
        <w:rPr>
          <w:rStyle w:val="Person"/>
          <w:lang w:val="fr-FR"/>
        </w:rPr>
        <w:t>::Adalramo</w:t>
      </w:r>
      <w:r w:rsidR="009F0868" w:rsidRPr="00F77676">
        <w:rPr>
          <w:rStyle w:val="Person"/>
          <w:lang w:val="fr-FR"/>
        </w:rPr>
        <w:t>|</w:t>
      </w:r>
      <w:r w:rsidRPr="00B779A9">
        <w:rPr>
          <w:lang w:val="fr-FR"/>
        </w:rPr>
        <w:t xml:space="preserve"> super </w:t>
      </w:r>
      <w:r w:rsidRPr="00F77676">
        <w:rPr>
          <w:rStyle w:val="Ort"/>
          <w:lang w:val="fr-FR"/>
        </w:rPr>
        <w:t>altare summum</w:t>
      </w:r>
      <w:r w:rsidRPr="00B779A9">
        <w:rPr>
          <w:lang w:val="fr-FR"/>
        </w:rPr>
        <w:t xml:space="preserve"> cum </w:t>
      </w:r>
      <w:r w:rsidRPr="00F77676">
        <w:rPr>
          <w:rStyle w:val="Funktion"/>
          <w:lang w:val="fr-FR"/>
        </w:rPr>
        <w:t>ministrantibus</w:t>
      </w:r>
      <w:r w:rsidR="00416C7C" w:rsidRPr="00F77676">
        <w:rPr>
          <w:lang w:val="fr-FR"/>
        </w:rPr>
        <w:t>.</w:t>
      </w:r>
      <w:r w:rsidRPr="00B779A9">
        <w:rPr>
          <w:lang w:val="fr-FR"/>
        </w:rPr>
        <w:t xml:space="preserve"> </w:t>
      </w:r>
      <w:r w:rsidR="00416C7C">
        <w:rPr>
          <w:lang w:val="fr-FR"/>
        </w:rPr>
        <w:t>E</w:t>
      </w:r>
      <w:r w:rsidRPr="00B779A9">
        <w:rPr>
          <w:lang w:val="fr-FR"/>
        </w:rPr>
        <w:t xml:space="preserve">t cantatur hoc officium a </w:t>
      </w:r>
      <w:r w:rsidRPr="00F77676">
        <w:rPr>
          <w:rStyle w:val="Funktion"/>
          <w:lang w:val="fr-FR"/>
        </w:rPr>
        <w:t>canonicis</w:t>
      </w:r>
      <w:r w:rsidRPr="00B779A9">
        <w:rPr>
          <w:lang w:val="fr-FR"/>
        </w:rPr>
        <w:t xml:space="preserve"> et </w:t>
      </w:r>
      <w:r w:rsidRPr="00F77676">
        <w:rPr>
          <w:rStyle w:val="Funktion"/>
          <w:lang w:val="fr-FR"/>
        </w:rPr>
        <w:t>domicellis</w:t>
      </w:r>
      <w:r w:rsidRPr="00B779A9">
        <w:rPr>
          <w:lang w:val="fr-FR"/>
        </w:rPr>
        <w:t xml:space="preserve"> una cum </w:t>
      </w:r>
      <w:r w:rsidRPr="00F77676">
        <w:rPr>
          <w:rStyle w:val="Funktion"/>
          <w:lang w:val="fr-FR"/>
        </w:rPr>
        <w:lastRenderedPageBreak/>
        <w:t>scholaribus</w:t>
      </w:r>
      <w:r w:rsidRPr="00B779A9">
        <w:rPr>
          <w:lang w:val="fr-FR"/>
        </w:rPr>
        <w:t xml:space="preserve"> per totum ut habetur in </w:t>
      </w:r>
      <w:r w:rsidRPr="00F77676">
        <w:rPr>
          <w:rStyle w:val="Funktion"/>
          <w:lang w:val="fr-FR"/>
        </w:rPr>
        <w:t>summo graduali</w:t>
      </w:r>
      <w:r w:rsidRPr="00B779A9">
        <w:rPr>
          <w:lang w:val="fr-FR"/>
        </w:rPr>
        <w:t xml:space="preserve"> absque tamen responsoriis quibus alias utimur fundatori sub </w:t>
      </w:r>
      <w:r w:rsidR="001B7479" w:rsidRPr="00B779A9">
        <w:rPr>
          <w:lang w:val="fr-FR"/>
        </w:rPr>
        <w:t>elevatio</w:t>
      </w:r>
      <w:r w:rsidRPr="00B779A9">
        <w:rPr>
          <w:lang w:val="fr-FR"/>
        </w:rPr>
        <w:t xml:space="preserve">ne. </w:t>
      </w:r>
      <w:r w:rsidRPr="00B779A9">
        <w:rPr>
          <w:lang w:val="it-IT"/>
        </w:rPr>
        <w:t xml:space="preserve">Finito hoc officio cantetur </w:t>
      </w:r>
      <w:r w:rsidR="00BA24A1" w:rsidRPr="00B779A9">
        <w:rPr>
          <w:lang w:val="it-IT"/>
        </w:rPr>
        <w:t>[</w:t>
      </w:r>
      <w:r w:rsidRPr="00B779A9">
        <w:rPr>
          <w:lang w:val="it-IT"/>
        </w:rPr>
        <w:t>AN</w:t>
      </w:r>
      <w:r w:rsidR="00BA24A1" w:rsidRPr="00B779A9">
        <w:rPr>
          <w:lang w:val="it-IT"/>
        </w:rPr>
        <w:t>]</w:t>
      </w:r>
      <w:r w:rsidRPr="00B779A9">
        <w:rPr>
          <w:lang w:val="it-IT"/>
        </w:rPr>
        <w:t xml:space="preserve"> </w:t>
      </w:r>
      <w:r w:rsidRPr="00794880">
        <w:rPr>
          <w:rStyle w:val="Incipit"/>
          <w:lang w:val="it-IT"/>
        </w:rPr>
        <w:t>Ha</w:t>
      </w:r>
      <w:r w:rsidRPr="00F77676">
        <w:rPr>
          <w:rStyle w:val="Incipit"/>
          <w:lang w:val="it-IT"/>
        </w:rPr>
        <w:t>ec</w:t>
      </w:r>
      <w:r w:rsidR="005A362F" w:rsidRPr="00F77676">
        <w:rPr>
          <w:rStyle w:val="Incipit"/>
          <w:lang w:val="it-IT"/>
        </w:rPr>
        <w:t xml:space="preserve"> </w:t>
      </w:r>
      <w:r w:rsidR="00416C7C" w:rsidRPr="00F77676">
        <w:rPr>
          <w:rStyle w:val="Incipit"/>
          <w:lang w:val="it-IT"/>
        </w:rPr>
        <w:t>$E::</w:t>
      </w:r>
      <w:r w:rsidRPr="00F77676">
        <w:rPr>
          <w:rStyle w:val="Incipit"/>
          <w:lang w:val="it-IT"/>
        </w:rPr>
        <w:t>est</w:t>
      </w:r>
      <w:r w:rsidR="00416C7C" w:rsidRPr="00F77676">
        <w:rPr>
          <w:rStyle w:val="Incipit"/>
          <w:lang w:val="it-IT"/>
        </w:rPr>
        <w:t>$</w:t>
      </w:r>
      <w:r w:rsidR="005A362F" w:rsidRPr="00F77676">
        <w:rPr>
          <w:rStyle w:val="Incipit"/>
          <w:lang w:val="it-IT"/>
        </w:rPr>
        <w:t xml:space="preserve"> </w:t>
      </w:r>
      <w:r w:rsidRPr="00F77676">
        <w:rPr>
          <w:rStyle w:val="Incipit"/>
          <w:lang w:val="it-IT"/>
        </w:rPr>
        <w:t>d</w:t>
      </w:r>
      <w:r w:rsidRPr="00794880">
        <w:rPr>
          <w:rStyle w:val="Incipit"/>
          <w:lang w:val="it-IT"/>
        </w:rPr>
        <w:t>ies</w:t>
      </w:r>
      <w:r w:rsidR="00FE472A">
        <w:rPr>
          <w:lang w:val="it-IT"/>
        </w:rPr>
        <w:t>@</w:t>
      </w:r>
      <w:r w:rsidR="008152F8" w:rsidRPr="008152F8">
        <w:rPr>
          <w:lang w:val="it-IT"/>
        </w:rPr>
        <w:t>%D::</w:t>
      </w:r>
      <w:r w:rsidR="00DF7021" w:rsidRPr="008152F8">
        <w:rPr>
          <w:lang w:val="it-IT"/>
        </w:rPr>
        <w:t>dein</w:t>
      </w:r>
      <w:r w:rsidR="008152F8" w:rsidRPr="008152F8">
        <w:rPr>
          <w:lang w:val="it-IT"/>
        </w:rPr>
        <w:t>%</w:t>
      </w:r>
      <w:r w:rsidR="00DF7021" w:rsidRPr="00B779A9">
        <w:rPr>
          <w:lang w:val="it-IT"/>
        </w:rPr>
        <w:t xml:space="preserve"> </w:t>
      </w:r>
      <w:r w:rsidRPr="00B779A9">
        <w:rPr>
          <w:lang w:val="it-IT"/>
        </w:rPr>
        <w:t xml:space="preserve">pro </w:t>
      </w:r>
      <w:r w:rsidR="000F4FB4" w:rsidRPr="00B779A9">
        <w:rPr>
          <w:lang w:val="it-IT"/>
        </w:rPr>
        <w:t>Salve</w:t>
      </w:r>
      <w:r w:rsidR="00DF7021" w:rsidRPr="00B779A9">
        <w:rPr>
          <w:lang w:val="it-IT"/>
        </w:rPr>
        <w:t xml:space="preserve"> r</w:t>
      </w:r>
      <w:r w:rsidRPr="00B779A9">
        <w:rPr>
          <w:lang w:val="it-IT"/>
        </w:rPr>
        <w:t>egina. Deinde subiungitur prima.</w:t>
      </w:r>
    </w:p>
    <w:p w:rsidR="00416C7C" w:rsidRDefault="008152F8" w:rsidP="00415109">
      <w:pPr>
        <w:rPr>
          <w:lang w:val="it-IT"/>
        </w:rPr>
      </w:pPr>
      <w:r w:rsidRPr="00F77676">
        <w:rPr>
          <w:rStyle w:val="Time1"/>
          <w:lang w:val="it-IT"/>
        </w:rPr>
        <w:t>Ad primam</w:t>
      </w:r>
      <w:r w:rsidR="00885488" w:rsidRPr="00B779A9">
        <w:rPr>
          <w:lang w:val="it-IT"/>
        </w:rPr>
        <w:t xml:space="preserve"> AN </w:t>
      </w:r>
      <w:r w:rsidR="00885488" w:rsidRPr="00F77676">
        <w:rPr>
          <w:rStyle w:val="Incipit"/>
          <w:lang w:val="it-IT"/>
        </w:rPr>
        <w:t>Stephanus ser</w:t>
      </w:r>
      <w:r w:rsidR="00382E22" w:rsidRPr="00F77676">
        <w:rPr>
          <w:rStyle w:val="Incipit"/>
          <w:lang w:val="it-IT"/>
        </w:rPr>
        <w:t>vu</w:t>
      </w:r>
      <w:r w:rsidR="00885488" w:rsidRPr="00F77676">
        <w:rPr>
          <w:rStyle w:val="Incipit"/>
          <w:lang w:val="it-IT"/>
        </w:rPr>
        <w:t>s dei</w:t>
      </w:r>
      <w:r w:rsidR="00885488" w:rsidRPr="00B779A9">
        <w:rPr>
          <w:lang w:val="it-IT"/>
        </w:rPr>
        <w:t>.</w:t>
      </w:r>
      <w:r w:rsidR="00526DC4" w:rsidRPr="00B779A9">
        <w:rPr>
          <w:lang w:val="it-IT"/>
        </w:rPr>
        <w:t xml:space="preserve"> </w:t>
      </w:r>
    </w:p>
    <w:p w:rsidR="00885488" w:rsidRPr="00F76ED9" w:rsidRDefault="00526DC4" w:rsidP="00415109">
      <w:pPr>
        <w:rPr>
          <w:lang w:val="pt-PT"/>
        </w:rPr>
      </w:pPr>
      <w:r w:rsidRPr="00B779A9">
        <w:rPr>
          <w:lang w:val="it-IT"/>
        </w:rPr>
        <w:t>(123r)</w:t>
      </w:r>
      <w:r w:rsidR="00416C7C">
        <w:rPr>
          <w:lang w:val="it-IT"/>
        </w:rPr>
        <w:t xml:space="preserve"> </w:t>
      </w:r>
      <w:r w:rsidR="00885488" w:rsidRPr="00B779A9">
        <w:rPr>
          <w:lang w:val="it-IT"/>
        </w:rPr>
        <w:t xml:space="preserve">Post primam habetur </w:t>
      </w:r>
      <w:r w:rsidR="00885488" w:rsidRPr="00F77676">
        <w:rPr>
          <w:rStyle w:val="Time1"/>
          <w:lang w:val="it-IT"/>
        </w:rPr>
        <w:t>maturum officium</w:t>
      </w:r>
      <w:r w:rsidR="00885488" w:rsidRPr="00B779A9">
        <w:rPr>
          <w:lang w:val="it-IT"/>
        </w:rPr>
        <w:t xml:space="preserve"> de nati</w:t>
      </w:r>
      <w:r w:rsidR="00D66EA2" w:rsidRPr="00B779A9">
        <w:rPr>
          <w:lang w:val="it-IT"/>
        </w:rPr>
        <w:t>vita</w:t>
      </w:r>
      <w:r w:rsidR="00885488" w:rsidRPr="00B779A9">
        <w:rPr>
          <w:lang w:val="it-IT"/>
        </w:rPr>
        <w:t xml:space="preserve">te loco consueto. </w:t>
      </w:r>
      <w:r w:rsidRPr="00B779A9">
        <w:rPr>
          <w:lang w:val="it-IT"/>
        </w:rPr>
        <w:t xml:space="preserve">[KY] </w:t>
      </w:r>
      <w:r w:rsidRPr="00794880">
        <w:rPr>
          <w:rStyle w:val="Incipit"/>
          <w:lang w:val="it-IT"/>
        </w:rPr>
        <w:t>Kyrie</w:t>
      </w:r>
      <w:r w:rsidRPr="005B472A">
        <w:rPr>
          <w:lang w:val="it-IT"/>
        </w:rPr>
        <w:t>.</w:t>
      </w:r>
      <w:r w:rsidRPr="00B779A9">
        <w:rPr>
          <w:lang w:val="it-IT"/>
        </w:rPr>
        <w:t xml:space="preserve"> </w:t>
      </w:r>
      <w:r w:rsidR="00416C7C">
        <w:rPr>
          <w:lang w:val="it-IT"/>
        </w:rPr>
        <w:t xml:space="preserve">[TP] </w:t>
      </w:r>
      <w:r w:rsidR="008152F8" w:rsidRPr="00F77676">
        <w:rPr>
          <w:rStyle w:val="Incipit"/>
          <w:lang w:val="it-IT"/>
        </w:rPr>
        <w:t>%D::</w:t>
      </w:r>
      <w:r w:rsidR="00DF7021" w:rsidRPr="00F77676">
        <w:rPr>
          <w:rStyle w:val="Incipit"/>
          <w:lang w:val="it-IT"/>
        </w:rPr>
        <w:t>Fons</w:t>
      </w:r>
      <w:r w:rsidR="00D734F4" w:rsidRPr="00F77676">
        <w:rPr>
          <w:rStyle w:val="Incipit"/>
          <w:lang w:val="it-IT"/>
        </w:rPr>
        <w:t xml:space="preserve"> </w:t>
      </w:r>
      <w:r w:rsidR="00DF7021" w:rsidRPr="00F77676">
        <w:rPr>
          <w:rStyle w:val="Incipit"/>
          <w:lang w:val="it-IT"/>
        </w:rPr>
        <w:t>bonitatis</w:t>
      </w:r>
      <w:r w:rsidR="008152F8" w:rsidRPr="004518BD">
        <w:rPr>
          <w:rStyle w:val="Incipit"/>
          <w:lang w:val="it-IT"/>
        </w:rPr>
        <w:t>%</w:t>
      </w:r>
      <w:r w:rsidR="007D521F">
        <w:rPr>
          <w:lang w:val="it-IT"/>
        </w:rPr>
        <w:t xml:space="preserve">. </w:t>
      </w:r>
      <w:r w:rsidR="00184009">
        <w:rPr>
          <w:lang w:val="it-IT"/>
        </w:rPr>
        <w:t xml:space="preserve">[TP] </w:t>
      </w:r>
      <w:r w:rsidR="00184009" w:rsidRPr="004518BD">
        <w:rPr>
          <w:rStyle w:val="Incipit"/>
          <w:lang w:val="it-IT"/>
        </w:rPr>
        <w:t>$E::</w:t>
      </w:r>
      <w:r w:rsidR="00885488" w:rsidRPr="004518BD">
        <w:rPr>
          <w:rStyle w:val="Incipit"/>
          <w:lang w:val="it-IT"/>
        </w:rPr>
        <w:t>Magne</w:t>
      </w:r>
      <w:r w:rsidR="005A362F" w:rsidRPr="004518BD">
        <w:rPr>
          <w:rStyle w:val="Incipit"/>
          <w:lang w:val="it-IT"/>
        </w:rPr>
        <w:t xml:space="preserve"> </w:t>
      </w:r>
      <w:r w:rsidR="00885488" w:rsidRPr="004518BD">
        <w:rPr>
          <w:rStyle w:val="Incipit"/>
          <w:lang w:val="it-IT"/>
        </w:rPr>
        <w:t>deus</w:t>
      </w:r>
      <w:r w:rsidR="008152F8" w:rsidRPr="004518BD">
        <w:rPr>
          <w:rStyle w:val="Incipit"/>
          <w:lang w:val="it-IT"/>
        </w:rPr>
        <w:t>$</w:t>
      </w:r>
      <w:r w:rsidR="00E46239">
        <w:rPr>
          <w:lang w:val="it-IT"/>
        </w:rPr>
        <w:t>.</w:t>
      </w:r>
      <w:r w:rsidRPr="00B779A9">
        <w:rPr>
          <w:lang w:val="it-IT"/>
        </w:rPr>
        <w:t xml:space="preserve"> [SA] </w:t>
      </w:r>
      <w:r w:rsidRPr="00794880">
        <w:rPr>
          <w:rStyle w:val="Incipit"/>
          <w:lang w:val="it-IT"/>
        </w:rPr>
        <w:t>Sanctus</w:t>
      </w:r>
      <w:r w:rsidR="005A362F" w:rsidRPr="005A362F">
        <w:rPr>
          <w:i/>
          <w:lang w:val="it-IT"/>
        </w:rPr>
        <w:t xml:space="preserve"> </w:t>
      </w:r>
      <w:r w:rsidRPr="00B779A9">
        <w:rPr>
          <w:lang w:val="it-IT"/>
        </w:rPr>
        <w:t xml:space="preserve">maius festivale. </w:t>
      </w:r>
      <w:r w:rsidRPr="00F76ED9">
        <w:rPr>
          <w:lang w:val="pt-PT"/>
        </w:rPr>
        <w:t>SV</w:t>
      </w:r>
      <w:r w:rsidR="00885488" w:rsidRPr="00F76ED9">
        <w:rPr>
          <w:lang w:val="pt-PT"/>
        </w:rPr>
        <w:t xml:space="preserve"> </w:t>
      </w:r>
      <w:r w:rsidR="00885488" w:rsidRPr="00F76ED9">
        <w:rPr>
          <w:rStyle w:val="Incipit"/>
          <w:lang w:val="pt-PT"/>
        </w:rPr>
        <w:t>Gaude</w:t>
      </w:r>
      <w:r w:rsidR="005A362F" w:rsidRPr="00F76ED9">
        <w:rPr>
          <w:i/>
          <w:lang w:val="pt-PT"/>
        </w:rPr>
        <w:t xml:space="preserve"> </w:t>
      </w:r>
      <w:r w:rsidR="00885488" w:rsidRPr="00F76ED9">
        <w:rPr>
          <w:rStyle w:val="Incipit"/>
          <w:lang w:val="pt-PT"/>
        </w:rPr>
        <w:t>dei</w:t>
      </w:r>
      <w:r w:rsidR="005A362F" w:rsidRPr="00F76ED9">
        <w:rPr>
          <w:i/>
          <w:lang w:val="pt-PT"/>
        </w:rPr>
        <w:t xml:space="preserve"> </w:t>
      </w:r>
      <w:r w:rsidR="00885488" w:rsidRPr="00F76ED9">
        <w:rPr>
          <w:rStyle w:val="Incipit"/>
          <w:lang w:val="pt-PT"/>
        </w:rPr>
        <w:t>genitrix</w:t>
      </w:r>
      <w:r w:rsidR="00885488" w:rsidRPr="00F76ED9">
        <w:rPr>
          <w:lang w:val="pt-PT"/>
        </w:rPr>
        <w:t xml:space="preserve"> ex SE </w:t>
      </w:r>
      <w:r w:rsidR="00885488" w:rsidRPr="00F76ED9">
        <w:rPr>
          <w:rStyle w:val="Incipit"/>
          <w:lang w:val="pt-PT"/>
        </w:rPr>
        <w:t>Natus</w:t>
      </w:r>
      <w:r w:rsidR="005A362F" w:rsidRPr="00F76ED9">
        <w:rPr>
          <w:i/>
          <w:lang w:val="pt-PT"/>
        </w:rPr>
        <w:t xml:space="preserve"> </w:t>
      </w:r>
      <w:r w:rsidR="00885488" w:rsidRPr="00F76ED9">
        <w:rPr>
          <w:rStyle w:val="Incipit"/>
          <w:lang w:val="pt-PT"/>
        </w:rPr>
        <w:t>ante</w:t>
      </w:r>
      <w:r w:rsidR="005A362F" w:rsidRPr="00F76ED9">
        <w:rPr>
          <w:i/>
          <w:lang w:val="pt-PT"/>
        </w:rPr>
        <w:t xml:space="preserve"> </w:t>
      </w:r>
      <w:r w:rsidR="002332ED" w:rsidRPr="00F76ED9">
        <w:rPr>
          <w:rStyle w:val="Incipit"/>
          <w:lang w:val="pt-PT"/>
        </w:rPr>
        <w:t>saecul</w:t>
      </w:r>
      <w:r w:rsidR="00885488" w:rsidRPr="00F76ED9">
        <w:rPr>
          <w:rStyle w:val="Incipit"/>
          <w:lang w:val="pt-PT"/>
        </w:rPr>
        <w:t>a</w:t>
      </w:r>
      <w:r w:rsidR="00DD1415" w:rsidRPr="00F76ED9">
        <w:rPr>
          <w:lang w:val="pt-PT"/>
        </w:rPr>
        <w:t>@221.</w:t>
      </w:r>
    </w:p>
    <w:p w:rsidR="00885488" w:rsidRPr="00F76ED9" w:rsidRDefault="008152F8" w:rsidP="00415109">
      <w:pPr>
        <w:rPr>
          <w:lang w:val="pt-PT"/>
        </w:rPr>
      </w:pPr>
      <w:r w:rsidRPr="00F76ED9">
        <w:rPr>
          <w:rStyle w:val="Time1"/>
          <w:lang w:val="pt-PT"/>
        </w:rPr>
        <w:t>Ad tertiam</w:t>
      </w:r>
      <w:r w:rsidR="00885488" w:rsidRPr="00F76ED9">
        <w:rPr>
          <w:lang w:val="pt-PT"/>
        </w:rPr>
        <w:t xml:space="preserve"> AN </w:t>
      </w:r>
      <w:r w:rsidR="00885488" w:rsidRPr="00F76ED9">
        <w:rPr>
          <w:rStyle w:val="Incipit"/>
          <w:lang w:val="pt-PT"/>
        </w:rPr>
        <w:t>E</w:t>
      </w:r>
      <w:r w:rsidR="001A3A22" w:rsidRPr="00F76ED9">
        <w:rPr>
          <w:rStyle w:val="Incipit"/>
          <w:lang w:val="pt-PT"/>
        </w:rPr>
        <w:t>i</w:t>
      </w:r>
      <w:r w:rsidR="00885488" w:rsidRPr="00F76ED9">
        <w:rPr>
          <w:rStyle w:val="Incipit"/>
          <w:lang w:val="pt-PT"/>
        </w:rPr>
        <w:t>cientes</w:t>
      </w:r>
      <w:r w:rsidR="005A362F" w:rsidRPr="00F76ED9">
        <w:rPr>
          <w:i/>
          <w:lang w:val="pt-PT"/>
        </w:rPr>
        <w:t xml:space="preserve"> </w:t>
      </w:r>
      <w:r w:rsidR="00885488" w:rsidRPr="00F76ED9">
        <w:rPr>
          <w:rStyle w:val="Incipit"/>
          <w:lang w:val="pt-PT"/>
        </w:rPr>
        <w:t>eum</w:t>
      </w:r>
      <w:r w:rsidR="00885488" w:rsidRPr="00F76ED9">
        <w:rPr>
          <w:lang w:val="pt-PT"/>
        </w:rPr>
        <w:t>.</w:t>
      </w:r>
    </w:p>
    <w:p w:rsidR="00885488" w:rsidRDefault="008152F8" w:rsidP="00415109">
      <w:pPr>
        <w:rPr>
          <w:lang w:val="en-US"/>
        </w:rPr>
      </w:pPr>
      <w:r w:rsidRPr="00F77676">
        <w:rPr>
          <w:rStyle w:val="Time1"/>
          <w:lang w:val="en-US"/>
        </w:rPr>
        <w:t>Ad sextam</w:t>
      </w:r>
      <w:r w:rsidR="00885488">
        <w:rPr>
          <w:lang w:val="en-US"/>
        </w:rPr>
        <w:t xml:space="preserve"> AN </w:t>
      </w:r>
      <w:r w:rsidR="00885488" w:rsidRPr="00F77676">
        <w:rPr>
          <w:rStyle w:val="Incipit"/>
          <w:lang w:val="en-US"/>
        </w:rPr>
        <w:t>Videbant omnes Stephanum</w:t>
      </w:r>
      <w:r w:rsidR="00885488">
        <w:rPr>
          <w:lang w:val="en-US"/>
        </w:rPr>
        <w:t>.</w:t>
      </w:r>
    </w:p>
    <w:p w:rsidR="00885488" w:rsidRDefault="008152F8" w:rsidP="00415109">
      <w:pPr>
        <w:rPr>
          <w:lang w:val="en-US"/>
        </w:rPr>
      </w:pPr>
      <w:r w:rsidRPr="00F77676">
        <w:rPr>
          <w:rStyle w:val="Time1"/>
          <w:lang w:val="en-US"/>
        </w:rPr>
        <w:t>Ad nonam</w:t>
      </w:r>
      <w:r w:rsidR="00885488">
        <w:rPr>
          <w:lang w:val="en-US"/>
        </w:rPr>
        <w:t xml:space="preserve"> AN </w:t>
      </w:r>
      <w:r w:rsidR="00885488" w:rsidRPr="00F77676">
        <w:rPr>
          <w:rStyle w:val="Incipit"/>
          <w:lang w:val="en-US"/>
        </w:rPr>
        <w:t>Saule quid persequeris</w:t>
      </w:r>
      <w:r w:rsidR="00885488">
        <w:rPr>
          <w:lang w:val="en-US"/>
        </w:rPr>
        <w:t>.</w:t>
      </w:r>
    </w:p>
    <w:p w:rsidR="00885488" w:rsidRPr="003D0C23" w:rsidRDefault="008152F8" w:rsidP="00415109">
      <w:pPr>
        <w:rPr>
          <w:lang w:val="en-US"/>
        </w:rPr>
      </w:pPr>
      <w:r w:rsidRPr="00F77676">
        <w:rPr>
          <w:rStyle w:val="Time1"/>
          <w:lang w:val="en-US"/>
        </w:rPr>
        <w:t>Ad summum officium</w:t>
      </w:r>
      <w:r w:rsidR="00885488">
        <w:rPr>
          <w:lang w:val="en-US"/>
        </w:rPr>
        <w:t xml:space="preserve"> IN </w:t>
      </w:r>
      <w:r w:rsidR="00885488" w:rsidRPr="00F77676">
        <w:rPr>
          <w:rStyle w:val="Incipit"/>
          <w:lang w:val="en-US"/>
        </w:rPr>
        <w:t>Etenim sederunt principes</w:t>
      </w:r>
      <w:r w:rsidR="00DD1415">
        <w:rPr>
          <w:lang w:val="en-US"/>
        </w:rPr>
        <w:t>@18.</w:t>
      </w:r>
      <w:r w:rsidR="00885488">
        <w:rPr>
          <w:lang w:val="en-US"/>
        </w:rPr>
        <w:t xml:space="preserve"> </w:t>
      </w:r>
      <w:r w:rsidR="00526DC4" w:rsidRPr="00F76ED9">
        <w:rPr>
          <w:lang w:val="fr-FR"/>
        </w:rPr>
        <w:t xml:space="preserve">[KY] </w:t>
      </w:r>
      <w:r w:rsidR="00526DC4" w:rsidRPr="00F76ED9">
        <w:rPr>
          <w:rStyle w:val="Incipit"/>
          <w:lang w:val="fr-FR"/>
        </w:rPr>
        <w:t>Kyrie</w:t>
      </w:r>
      <w:r w:rsidR="00526DC4" w:rsidRPr="00F76ED9">
        <w:rPr>
          <w:lang w:val="fr-FR"/>
        </w:rPr>
        <w:t>. [TP]</w:t>
      </w:r>
      <w:r w:rsidR="00885488" w:rsidRPr="00F76ED9">
        <w:rPr>
          <w:lang w:val="fr-FR"/>
        </w:rPr>
        <w:t xml:space="preserve"> </w:t>
      </w:r>
      <w:r w:rsidR="00885488" w:rsidRPr="00F76ED9">
        <w:rPr>
          <w:rStyle w:val="Incipit"/>
          <w:lang w:val="fr-FR"/>
        </w:rPr>
        <w:t>Fons bonitatis</w:t>
      </w:r>
      <w:r w:rsidR="00885488" w:rsidRPr="00F76ED9">
        <w:rPr>
          <w:lang w:val="fr-FR"/>
        </w:rPr>
        <w:t xml:space="preserve">. </w:t>
      </w:r>
      <w:r w:rsidR="00526DC4" w:rsidRPr="00F76ED9">
        <w:rPr>
          <w:lang w:val="fr-FR"/>
        </w:rPr>
        <w:t xml:space="preserve">[SA] </w:t>
      </w:r>
      <w:r w:rsidR="00526DC4" w:rsidRPr="00F76ED9">
        <w:rPr>
          <w:rStyle w:val="Incipit"/>
          <w:lang w:val="fr-FR"/>
        </w:rPr>
        <w:t>Sanctus</w:t>
      </w:r>
      <w:r w:rsidR="00526DC4" w:rsidRPr="00F76ED9">
        <w:rPr>
          <w:lang w:val="fr-FR"/>
        </w:rPr>
        <w:t xml:space="preserve"> maius festivale</w:t>
      </w:r>
      <w:r w:rsidR="00885488" w:rsidRPr="00F76ED9">
        <w:rPr>
          <w:lang w:val="fr-FR"/>
        </w:rPr>
        <w:t xml:space="preserve">. </w:t>
      </w:r>
      <w:r w:rsidR="00885488" w:rsidRPr="003D0C23">
        <w:rPr>
          <w:lang w:val="en-US"/>
        </w:rPr>
        <w:t xml:space="preserve">GR </w:t>
      </w:r>
      <w:r w:rsidR="00885488" w:rsidRPr="003D0C23">
        <w:rPr>
          <w:rStyle w:val="Incipit"/>
          <w:lang w:val="en-US"/>
        </w:rPr>
        <w:t>Sederunt principes</w:t>
      </w:r>
      <w:r w:rsidR="00DD1415" w:rsidRPr="003D0C23">
        <w:rPr>
          <w:lang w:val="en-US"/>
        </w:rPr>
        <w:t>@18.</w:t>
      </w:r>
      <w:r w:rsidR="00885488" w:rsidRPr="003D0C23">
        <w:rPr>
          <w:lang w:val="en-US"/>
        </w:rPr>
        <w:t xml:space="preserve"> AL</w:t>
      </w:r>
      <w:r w:rsidR="00526DC4" w:rsidRPr="003D0C23">
        <w:rPr>
          <w:lang w:val="en-US"/>
        </w:rPr>
        <w:t>V</w:t>
      </w:r>
      <w:r w:rsidR="00885488" w:rsidRPr="003D0C23">
        <w:rPr>
          <w:lang w:val="en-US"/>
        </w:rPr>
        <w:t xml:space="preserve"> </w:t>
      </w:r>
      <w:r w:rsidR="00885488" w:rsidRPr="003D0C23">
        <w:rPr>
          <w:rStyle w:val="Incipit"/>
          <w:lang w:val="en-US"/>
        </w:rPr>
        <w:t>Video caelos apertos</w:t>
      </w:r>
      <w:r w:rsidR="00885488" w:rsidRPr="003D0C23">
        <w:rPr>
          <w:lang w:val="en-US"/>
        </w:rPr>
        <w:t xml:space="preserve">. SE </w:t>
      </w:r>
      <w:r w:rsidR="00885488" w:rsidRPr="003D0C23">
        <w:rPr>
          <w:rStyle w:val="Incipit"/>
          <w:lang w:val="en-US"/>
        </w:rPr>
        <w:t>Hanc concordi famulatu</w:t>
      </w:r>
      <w:r w:rsidR="00DD1415" w:rsidRPr="003D0C23">
        <w:rPr>
          <w:lang w:val="en-US"/>
        </w:rPr>
        <w:t>@271.</w:t>
      </w:r>
      <w:r w:rsidR="00885488" w:rsidRPr="003D0C23">
        <w:rPr>
          <w:lang w:val="en-US"/>
        </w:rPr>
        <w:t xml:space="preserve"> OF </w:t>
      </w:r>
      <w:r w:rsidR="00885488" w:rsidRPr="003D0C23">
        <w:rPr>
          <w:rStyle w:val="Incipit"/>
          <w:lang w:val="en-US"/>
        </w:rPr>
        <w:t>Elegerunt apostoli</w:t>
      </w:r>
      <w:r w:rsidR="00DD1415" w:rsidRPr="003D0C23">
        <w:rPr>
          <w:lang w:val="en-US"/>
        </w:rPr>
        <w:t>@19.</w:t>
      </w:r>
      <w:r w:rsidR="00885488" w:rsidRPr="003D0C23">
        <w:rPr>
          <w:lang w:val="en-US"/>
        </w:rPr>
        <w:t xml:space="preserve"> CO </w:t>
      </w:r>
      <w:r w:rsidR="00885488" w:rsidRPr="003D0C23">
        <w:rPr>
          <w:rStyle w:val="Incipit"/>
          <w:lang w:val="en-US"/>
        </w:rPr>
        <w:t>Video caelos</w:t>
      </w:r>
      <w:r w:rsidR="00DD1415" w:rsidRPr="003D0C23">
        <w:rPr>
          <w:lang w:val="en-US"/>
        </w:rPr>
        <w:t>@19.</w:t>
      </w:r>
    </w:p>
    <w:p w:rsidR="00885488" w:rsidRPr="00F76ED9" w:rsidRDefault="008152F8" w:rsidP="00415109">
      <w:pPr>
        <w:rPr>
          <w:lang w:val="pt-PT"/>
        </w:rPr>
      </w:pPr>
      <w:r w:rsidRPr="003D0C23">
        <w:rPr>
          <w:rStyle w:val="Time1"/>
          <w:lang w:val="en-US"/>
        </w:rPr>
        <w:t>Ante secundas vesperas</w:t>
      </w:r>
      <w:r w:rsidR="00885488" w:rsidRPr="003D0C23">
        <w:rPr>
          <w:lang w:val="en-US"/>
        </w:rPr>
        <w:t xml:space="preserve"> cantantur in </w:t>
      </w:r>
      <w:r w:rsidR="00885488" w:rsidRPr="003D0C23">
        <w:rPr>
          <w:rStyle w:val="Ort"/>
          <w:lang w:val="en-US"/>
        </w:rPr>
        <w:t>sacell</w:t>
      </w:r>
      <w:r w:rsidR="006E1D35" w:rsidRPr="003D0C23">
        <w:rPr>
          <w:rStyle w:val="Ort"/>
          <w:lang w:val="en-US"/>
        </w:rPr>
        <w:t>o Lichtenstainer</w:t>
      </w:r>
      <w:r w:rsidR="006E1D35" w:rsidRPr="003D0C23">
        <w:rPr>
          <w:lang w:val="en-US"/>
        </w:rPr>
        <w:t xml:space="preserve"> vespertinae pr</w:t>
      </w:r>
      <w:r w:rsidR="00885488" w:rsidRPr="003D0C23">
        <w:rPr>
          <w:lang w:val="en-US"/>
        </w:rPr>
        <w:t xml:space="preserve">eces de sancto Ioanne. Super psalmos AN </w:t>
      </w:r>
      <w:r w:rsidR="00885488" w:rsidRPr="003D0C23">
        <w:rPr>
          <w:rStyle w:val="Incipit"/>
          <w:lang w:val="en-US"/>
        </w:rPr>
        <w:t>In</w:t>
      </w:r>
      <w:r w:rsidR="005A362F" w:rsidRPr="003D0C23">
        <w:rPr>
          <w:rStyle w:val="Incipit"/>
          <w:lang w:val="en-US"/>
        </w:rPr>
        <w:t xml:space="preserve"> </w:t>
      </w:r>
      <w:r w:rsidR="00885488" w:rsidRPr="003D0C23">
        <w:rPr>
          <w:rStyle w:val="Incipit"/>
          <w:lang w:val="en-US"/>
        </w:rPr>
        <w:t>fer</w:t>
      </w:r>
      <w:r w:rsidR="00872B44" w:rsidRPr="003D0C23">
        <w:rPr>
          <w:rStyle w:val="Incipit"/>
          <w:lang w:val="en-US"/>
        </w:rPr>
        <w:t>vent</w:t>
      </w:r>
      <w:r w:rsidR="00885488" w:rsidRPr="003D0C23">
        <w:rPr>
          <w:rStyle w:val="Incipit"/>
          <w:lang w:val="en-US"/>
        </w:rPr>
        <w:t>is</w:t>
      </w:r>
      <w:r w:rsidR="005A362F" w:rsidRPr="003D0C23">
        <w:rPr>
          <w:rStyle w:val="Incipit"/>
          <w:lang w:val="en-US"/>
        </w:rPr>
        <w:t xml:space="preserve"> </w:t>
      </w:r>
      <w:r w:rsidR="00885488" w:rsidRPr="003D0C23">
        <w:rPr>
          <w:rStyle w:val="Incipit"/>
          <w:lang w:val="en-US"/>
        </w:rPr>
        <w:t>olei</w:t>
      </w:r>
      <w:r w:rsidR="00885488" w:rsidRPr="003D0C23">
        <w:rPr>
          <w:lang w:val="en-US"/>
        </w:rPr>
        <w:t xml:space="preserve"> est </w:t>
      </w:r>
      <w:r w:rsidR="00FC36F1" w:rsidRPr="003D0C23">
        <w:rPr>
          <w:lang w:val="en-US"/>
        </w:rPr>
        <w:t>n</w:t>
      </w:r>
      <w:r w:rsidR="00885488" w:rsidRPr="003D0C23">
        <w:rPr>
          <w:lang w:val="en-US"/>
        </w:rPr>
        <w:t xml:space="preserve">onae </w:t>
      </w:r>
      <w:r w:rsidR="00FC36F1" w:rsidRPr="003D0C23">
        <w:rPr>
          <w:lang w:val="en-US"/>
        </w:rPr>
        <w:t xml:space="preserve">|I::ad nonam| </w:t>
      </w:r>
      <w:r w:rsidR="00885488" w:rsidRPr="003D0C23">
        <w:rPr>
          <w:lang w:val="en-US"/>
        </w:rPr>
        <w:t xml:space="preserve">antiphona hodiernae </w:t>
      </w:r>
      <w:r w:rsidR="00D80D0C" w:rsidRPr="003D0C23">
        <w:rPr>
          <w:lang w:val="en-US"/>
        </w:rPr>
        <w:t>hist</w:t>
      </w:r>
      <w:r w:rsidR="00885488" w:rsidRPr="003D0C23">
        <w:rPr>
          <w:lang w:val="en-US"/>
        </w:rPr>
        <w:t xml:space="preserve">oriae. </w:t>
      </w:r>
      <w:r w:rsidR="00885488" w:rsidRPr="00F76ED9">
        <w:rPr>
          <w:lang w:val="it-IT"/>
        </w:rPr>
        <w:t xml:space="preserve">RP </w:t>
      </w:r>
      <w:r w:rsidR="00885488" w:rsidRPr="00F76ED9">
        <w:rPr>
          <w:rStyle w:val="Incipit"/>
          <w:lang w:val="it-IT"/>
        </w:rPr>
        <w:t>Vox</w:t>
      </w:r>
      <w:r w:rsidR="005A362F" w:rsidRPr="00F76ED9">
        <w:rPr>
          <w:i/>
          <w:lang w:val="it-IT"/>
        </w:rPr>
        <w:t xml:space="preserve"> </w:t>
      </w:r>
      <w:r w:rsidR="00885488" w:rsidRPr="00F76ED9">
        <w:rPr>
          <w:rStyle w:val="Incipit"/>
          <w:lang w:val="it-IT"/>
        </w:rPr>
        <w:t>tonitrui</w:t>
      </w:r>
      <w:r w:rsidR="00885488" w:rsidRPr="00F76ED9">
        <w:rPr>
          <w:lang w:val="it-IT"/>
        </w:rPr>
        <w:t xml:space="preserve"> </w:t>
      </w:r>
      <w:r w:rsidR="008D35E3" w:rsidRPr="00F76ED9">
        <w:rPr>
          <w:lang w:val="it-IT"/>
        </w:rPr>
        <w:t>quaere</w:t>
      </w:r>
      <w:r w:rsidR="00885488" w:rsidRPr="00F76ED9">
        <w:rPr>
          <w:lang w:val="it-IT"/>
        </w:rPr>
        <w:t xml:space="preserve"> in principio </w:t>
      </w:r>
      <w:r w:rsidR="00D80D0C" w:rsidRPr="00F76ED9">
        <w:rPr>
          <w:lang w:val="it-IT"/>
        </w:rPr>
        <w:t>hist</w:t>
      </w:r>
      <w:r w:rsidR="00885488" w:rsidRPr="00F76ED9">
        <w:rPr>
          <w:lang w:val="it-IT"/>
        </w:rPr>
        <w:t xml:space="preserve">oriae cum </w:t>
      </w:r>
      <w:r w:rsidR="00526DC4" w:rsidRPr="00F76ED9">
        <w:rPr>
          <w:lang w:val="it-IT"/>
        </w:rPr>
        <w:t xml:space="preserve">[RV] </w:t>
      </w:r>
      <w:r w:rsidR="00885488" w:rsidRPr="00F76ED9">
        <w:rPr>
          <w:rStyle w:val="Incipit"/>
          <w:lang w:val="it-IT"/>
        </w:rPr>
        <w:t>Gloria</w:t>
      </w:r>
      <w:r w:rsidR="00885488" w:rsidRPr="00F76ED9">
        <w:rPr>
          <w:lang w:val="it-IT"/>
        </w:rPr>
        <w:t xml:space="preserve">. </w:t>
      </w:r>
      <w:r w:rsidR="00885488" w:rsidRPr="003D0C23">
        <w:rPr>
          <w:lang w:val="en-US"/>
        </w:rPr>
        <w:t xml:space="preserve">HY </w:t>
      </w:r>
      <w:r w:rsidR="00885488" w:rsidRPr="003D0C23">
        <w:rPr>
          <w:rStyle w:val="Incipit"/>
          <w:lang w:val="en-US"/>
        </w:rPr>
        <w:t>De</w:t>
      </w:r>
      <w:r w:rsidR="005A362F" w:rsidRPr="003D0C23">
        <w:rPr>
          <w:i/>
          <w:lang w:val="en-US"/>
        </w:rPr>
        <w:t xml:space="preserve"> </w:t>
      </w:r>
      <w:r w:rsidR="00885488" w:rsidRPr="003D0C23">
        <w:rPr>
          <w:rStyle w:val="Incipit"/>
          <w:lang w:val="en-US"/>
        </w:rPr>
        <w:t>patre</w:t>
      </w:r>
      <w:r w:rsidR="005A362F" w:rsidRPr="003D0C23">
        <w:rPr>
          <w:i/>
          <w:lang w:val="en-US"/>
        </w:rPr>
        <w:t xml:space="preserve"> </w:t>
      </w:r>
      <w:r w:rsidR="009A6D20" w:rsidRPr="003D0C23">
        <w:rPr>
          <w:rStyle w:val="Incipit"/>
          <w:lang w:val="en-US"/>
        </w:rPr>
        <w:t>verb</w:t>
      </w:r>
      <w:r w:rsidR="00885488" w:rsidRPr="003D0C23">
        <w:rPr>
          <w:rStyle w:val="Incipit"/>
          <w:lang w:val="en-US"/>
        </w:rPr>
        <w:t>um</w:t>
      </w:r>
      <w:r w:rsidR="005A362F" w:rsidRPr="003D0C23">
        <w:rPr>
          <w:i/>
          <w:lang w:val="en-US"/>
        </w:rPr>
        <w:t xml:space="preserve"> </w:t>
      </w:r>
      <w:r w:rsidR="00885488" w:rsidRPr="003D0C23">
        <w:rPr>
          <w:rStyle w:val="Incipit"/>
          <w:lang w:val="en-US"/>
        </w:rPr>
        <w:t>prodiens</w:t>
      </w:r>
      <w:r w:rsidR="00885488" w:rsidRPr="003D0C23">
        <w:rPr>
          <w:lang w:val="en-US"/>
        </w:rPr>
        <w:t xml:space="preserve">. VS </w:t>
      </w:r>
      <w:r w:rsidR="00885488" w:rsidRPr="003D0C23">
        <w:rPr>
          <w:rStyle w:val="Incipit"/>
          <w:lang w:val="en-US"/>
        </w:rPr>
        <w:t>In</w:t>
      </w:r>
      <w:r w:rsidR="005A362F" w:rsidRPr="003D0C23">
        <w:rPr>
          <w:i/>
          <w:lang w:val="en-US"/>
        </w:rPr>
        <w:t xml:space="preserve"> </w:t>
      </w:r>
      <w:r w:rsidR="00885488" w:rsidRPr="003D0C23">
        <w:rPr>
          <w:rStyle w:val="Incipit"/>
          <w:lang w:val="en-US"/>
        </w:rPr>
        <w:t>omnem</w:t>
      </w:r>
      <w:r w:rsidR="005A362F" w:rsidRPr="003D0C23">
        <w:rPr>
          <w:i/>
          <w:lang w:val="en-US"/>
        </w:rPr>
        <w:t xml:space="preserve"> </w:t>
      </w:r>
      <w:r w:rsidR="00885488" w:rsidRPr="003D0C23">
        <w:rPr>
          <w:rStyle w:val="Incipit"/>
          <w:lang w:val="en-US"/>
        </w:rPr>
        <w:t>terram</w:t>
      </w:r>
      <w:r w:rsidR="00885488" w:rsidRPr="003D0C23">
        <w:rPr>
          <w:lang w:val="en-US"/>
        </w:rPr>
        <w:t xml:space="preserve">. AM </w:t>
      </w:r>
      <w:r w:rsidR="00885488" w:rsidRPr="003D0C23">
        <w:rPr>
          <w:rStyle w:val="Incipit"/>
          <w:lang w:val="en-US"/>
        </w:rPr>
        <w:t>Valde</w:t>
      </w:r>
      <w:r w:rsidR="005A362F" w:rsidRPr="003D0C23">
        <w:rPr>
          <w:i/>
          <w:lang w:val="en-US"/>
        </w:rPr>
        <w:t xml:space="preserve"> </w:t>
      </w:r>
      <w:r w:rsidR="00885488" w:rsidRPr="003D0C23">
        <w:rPr>
          <w:rStyle w:val="Incipit"/>
          <w:lang w:val="en-US"/>
        </w:rPr>
        <w:t>honorandus</w:t>
      </w:r>
      <w:r w:rsidR="005A362F" w:rsidRPr="003D0C23">
        <w:rPr>
          <w:i/>
          <w:lang w:val="en-US"/>
        </w:rPr>
        <w:t xml:space="preserve"> </w:t>
      </w:r>
      <w:r w:rsidR="00885488" w:rsidRPr="003D0C23">
        <w:rPr>
          <w:rStyle w:val="Incipit"/>
          <w:lang w:val="en-US"/>
        </w:rPr>
        <w:t>est</w:t>
      </w:r>
      <w:r w:rsidR="00885488" w:rsidRPr="003D0C23">
        <w:rPr>
          <w:lang w:val="en-US"/>
        </w:rPr>
        <w:t xml:space="preserve">. Nullum suffragium. </w:t>
      </w:r>
      <w:r w:rsidR="00526DC4" w:rsidRPr="00F76ED9">
        <w:rPr>
          <w:lang w:val="pt-PT"/>
        </w:rPr>
        <w:t xml:space="preserve">[BD] </w:t>
      </w:r>
      <w:r w:rsidR="005F6F99" w:rsidRPr="00F76ED9">
        <w:rPr>
          <w:rStyle w:val="Incipit"/>
          <w:lang w:val="pt-PT"/>
        </w:rPr>
        <w:t>Benedicamus</w:t>
      </w:r>
      <w:r w:rsidR="00526DC4" w:rsidRPr="00F76ED9">
        <w:rPr>
          <w:lang w:val="pt-PT"/>
        </w:rPr>
        <w:t xml:space="preserve"> de </w:t>
      </w:r>
      <w:r w:rsidR="00885488" w:rsidRPr="00F76ED9">
        <w:rPr>
          <w:lang w:val="pt-PT"/>
        </w:rPr>
        <w:t>apostolis.</w:t>
      </w:r>
    </w:p>
    <w:p w:rsidR="00885488" w:rsidRPr="00B779A9" w:rsidRDefault="008152F8" w:rsidP="00415109">
      <w:pPr>
        <w:rPr>
          <w:lang w:val="pt-PT"/>
        </w:rPr>
      </w:pPr>
      <w:r w:rsidRPr="00F77676">
        <w:rPr>
          <w:rStyle w:val="Time1"/>
          <w:lang w:val="pt-PT"/>
        </w:rPr>
        <w:t>Ad secundas vesperas</w:t>
      </w:r>
      <w:r w:rsidR="00885488" w:rsidRPr="00B779A9">
        <w:rPr>
          <w:lang w:val="pt-PT"/>
        </w:rPr>
        <w:t xml:space="preserve"> AN </w:t>
      </w:r>
      <w:r w:rsidR="00416C7C" w:rsidRPr="00F77676">
        <w:rPr>
          <w:rStyle w:val="Incipit"/>
          <w:lang w:val="pt-PT"/>
        </w:rPr>
        <w:t>Iu</w:t>
      </w:r>
      <w:r w:rsidR="00885488" w:rsidRPr="00F77676">
        <w:rPr>
          <w:rStyle w:val="Incipit"/>
          <w:lang w:val="pt-PT"/>
        </w:rPr>
        <w:t>cundus homo</w:t>
      </w:r>
      <w:r w:rsidR="00885488" w:rsidRPr="00B779A9">
        <w:rPr>
          <w:lang w:val="pt-PT"/>
        </w:rPr>
        <w:t xml:space="preserve"> cum reliquis. PS </w:t>
      </w:r>
      <w:r w:rsidR="00885488" w:rsidRPr="00F77676">
        <w:rPr>
          <w:rStyle w:val="Incipit"/>
          <w:lang w:val="pt-PT"/>
        </w:rPr>
        <w:t xml:space="preserve">Beatus </w:t>
      </w:r>
      <w:r w:rsidR="00C31823" w:rsidRPr="00F77676">
        <w:rPr>
          <w:rStyle w:val="Incipit"/>
          <w:lang w:val="pt-PT"/>
        </w:rPr>
        <w:t>vir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Credidi</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Ad dominum</w:t>
      </w:r>
      <w:r w:rsidR="00885488" w:rsidRPr="00B779A9">
        <w:rPr>
          <w:lang w:val="pt-PT"/>
        </w:rPr>
        <w:t xml:space="preserve">. (123v)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Ad te le</w:t>
      </w:r>
      <w:r w:rsidR="00872B44" w:rsidRPr="00F77676">
        <w:rPr>
          <w:rStyle w:val="Incipit"/>
          <w:lang w:val="pt-PT"/>
        </w:rPr>
        <w:t>vavi</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De profundis</w:t>
      </w:r>
      <w:r w:rsidR="00885488" w:rsidRPr="00B779A9">
        <w:rPr>
          <w:lang w:val="pt-PT"/>
        </w:rPr>
        <w:t xml:space="preserve">. </w:t>
      </w:r>
      <w:r w:rsidRPr="008152F8">
        <w:rPr>
          <w:lang w:val="pt-PT"/>
        </w:rPr>
        <w:t>%D::</w:t>
      </w:r>
      <w:r w:rsidR="00DF7021" w:rsidRPr="008152F8">
        <w:rPr>
          <w:lang w:val="pt-PT"/>
        </w:rPr>
        <w:t>Hymnus</w:t>
      </w:r>
      <w:r w:rsidRPr="008152F8">
        <w:rPr>
          <w:lang w:val="pt-PT"/>
        </w:rPr>
        <w:t>%</w:t>
      </w:r>
      <w:r w:rsidR="00DF7021" w:rsidRPr="00B779A9">
        <w:rPr>
          <w:lang w:val="pt-PT"/>
        </w:rPr>
        <w:t xml:space="preserve"> </w:t>
      </w:r>
      <w:r w:rsidR="00885488" w:rsidRPr="00B779A9">
        <w:rPr>
          <w:lang w:val="pt-PT"/>
        </w:rPr>
        <w:t xml:space="preserve">RP </w:t>
      </w:r>
      <w:r w:rsidR="00885488" w:rsidRPr="00F77676">
        <w:rPr>
          <w:rStyle w:val="Incipit"/>
          <w:lang w:val="pt-PT"/>
        </w:rPr>
        <w:t>Lapides torrentes</w:t>
      </w:r>
      <w:r w:rsidR="00885488" w:rsidRPr="00B779A9">
        <w:rPr>
          <w:lang w:val="pt-PT"/>
        </w:rPr>
        <w:t xml:space="preserve">. HY </w:t>
      </w:r>
      <w:r w:rsidR="00885488" w:rsidRPr="00F77676">
        <w:rPr>
          <w:rStyle w:val="Incipit"/>
          <w:lang w:val="pt-PT"/>
        </w:rPr>
        <w:t xml:space="preserve">Sancte dei </w:t>
      </w:r>
      <w:r w:rsidR="00E56159" w:rsidRPr="00F77676">
        <w:rPr>
          <w:rStyle w:val="Incipit"/>
          <w:lang w:val="pt-PT"/>
        </w:rPr>
        <w:t>pretios</w:t>
      </w:r>
      <w:r w:rsidR="00885488" w:rsidRPr="00F77676">
        <w:rPr>
          <w:rStyle w:val="Incipit"/>
          <w:lang w:val="pt-PT"/>
        </w:rPr>
        <w:t>e</w:t>
      </w:r>
      <w:r w:rsidR="00885488" w:rsidRPr="00B779A9">
        <w:rPr>
          <w:lang w:val="pt-PT"/>
        </w:rPr>
        <w:t xml:space="preserve">. VS </w:t>
      </w:r>
      <w:r w:rsidR="00885488" w:rsidRPr="00F77676">
        <w:rPr>
          <w:rStyle w:val="Incipit"/>
          <w:lang w:val="pt-PT"/>
        </w:rPr>
        <w:t>Iustus ut palma</w:t>
      </w:r>
      <w:r w:rsidR="00885488" w:rsidRPr="00B779A9">
        <w:rPr>
          <w:lang w:val="pt-PT"/>
        </w:rPr>
        <w:t xml:space="preserve">. AM </w:t>
      </w:r>
      <w:r w:rsidR="00885488" w:rsidRPr="00F77676">
        <w:rPr>
          <w:rStyle w:val="Incipit"/>
          <w:lang w:val="pt-PT"/>
        </w:rPr>
        <w:t>Sepelierunt Stephanum</w:t>
      </w:r>
      <w:r w:rsidR="00885488" w:rsidRPr="00B779A9">
        <w:rPr>
          <w:lang w:val="pt-PT"/>
        </w:rPr>
        <w:t xml:space="preserve">. </w:t>
      </w:r>
    </w:p>
    <w:p w:rsidR="00885488" w:rsidRPr="00B779A9" w:rsidRDefault="00885488" w:rsidP="00415109">
      <w:pPr>
        <w:rPr>
          <w:lang w:val="pt-PT"/>
        </w:rPr>
      </w:pPr>
      <w:r w:rsidRPr="00B779A9">
        <w:rPr>
          <w:lang w:val="pt-PT"/>
        </w:rPr>
        <w:t xml:space="preserve">Post collectam itur cum processione ad </w:t>
      </w:r>
      <w:r w:rsidRPr="00F77676">
        <w:rPr>
          <w:rStyle w:val="Ort"/>
          <w:lang w:val="pt-PT"/>
        </w:rPr>
        <w:t>altare sancti Ioannis</w:t>
      </w:r>
      <w:r w:rsidRPr="00B779A9">
        <w:rPr>
          <w:lang w:val="pt-PT"/>
        </w:rPr>
        <w:t xml:space="preserve"> </w:t>
      </w:r>
      <w:r w:rsidR="00FC36F1">
        <w:rPr>
          <w:lang w:val="pt-PT"/>
        </w:rPr>
        <w:t>$E::</w:t>
      </w:r>
      <w:r w:rsidRPr="00B779A9">
        <w:rPr>
          <w:lang w:val="pt-PT"/>
        </w:rPr>
        <w:t>prope</w:t>
      </w:r>
      <w:r w:rsidR="00FC36F1">
        <w:rPr>
          <w:lang w:val="pt-PT"/>
        </w:rPr>
        <w:t>$</w:t>
      </w:r>
      <w:r w:rsidRPr="00B779A9">
        <w:rPr>
          <w:lang w:val="pt-PT"/>
        </w:rPr>
        <w:t xml:space="preserve"> </w:t>
      </w:r>
      <w:r w:rsidRPr="00F77676">
        <w:rPr>
          <w:rStyle w:val="Ort"/>
          <w:lang w:val="pt-PT"/>
        </w:rPr>
        <w:t>sacrarium</w:t>
      </w:r>
      <w:r w:rsidR="00FC36F1">
        <w:rPr>
          <w:lang w:val="pt-PT"/>
        </w:rPr>
        <w:t xml:space="preserve">, </w:t>
      </w:r>
      <w:r w:rsidRPr="00B779A9">
        <w:rPr>
          <w:lang w:val="pt-PT"/>
        </w:rPr>
        <w:t>ita faciendo ut in priori nocte</w:t>
      </w:r>
      <w:r w:rsidR="00FC36F1">
        <w:rPr>
          <w:lang w:val="pt-PT"/>
        </w:rPr>
        <w:t>,</w:t>
      </w:r>
      <w:r w:rsidRPr="00B779A9">
        <w:rPr>
          <w:lang w:val="pt-PT"/>
        </w:rPr>
        <w:t xml:space="preserve"> cantando R</w:t>
      </w:r>
      <w:r w:rsidR="00840DB4" w:rsidRPr="00B779A9">
        <w:rPr>
          <w:lang w:val="pt-PT"/>
        </w:rPr>
        <w:t>P</w:t>
      </w:r>
      <w:r w:rsidRPr="00B779A9">
        <w:rPr>
          <w:lang w:val="pt-PT"/>
        </w:rPr>
        <w:t xml:space="preserve">P </w:t>
      </w:r>
      <w:r w:rsidRPr="00794880">
        <w:rPr>
          <w:rStyle w:val="Incipit"/>
          <w:lang w:val="pt-PT"/>
        </w:rPr>
        <w:t>Vox</w:t>
      </w:r>
      <w:r w:rsidR="005A362F" w:rsidRPr="005A362F">
        <w:rPr>
          <w:i/>
          <w:lang w:val="pt-PT"/>
        </w:rPr>
        <w:t xml:space="preserve"> </w:t>
      </w:r>
      <w:r w:rsidRPr="00794880">
        <w:rPr>
          <w:rStyle w:val="Incipit"/>
          <w:lang w:val="pt-PT"/>
        </w:rPr>
        <w:t>tonitrui</w:t>
      </w:r>
      <w:r w:rsidRPr="00B779A9">
        <w:rPr>
          <w:lang w:val="pt-PT"/>
        </w:rPr>
        <w:t xml:space="preserve">. </w:t>
      </w:r>
      <w:r w:rsidR="002E48BF" w:rsidRPr="00B779A9">
        <w:rPr>
          <w:lang w:val="pt-PT"/>
        </w:rPr>
        <w:t>R</w:t>
      </w:r>
      <w:r w:rsidRPr="00B779A9">
        <w:rPr>
          <w:lang w:val="pt-PT"/>
        </w:rPr>
        <w:t xml:space="preserve">V </w:t>
      </w:r>
      <w:r w:rsidRPr="00794880">
        <w:rPr>
          <w:rStyle w:val="Incipit"/>
          <w:lang w:val="pt-PT"/>
        </w:rPr>
        <w:t>Victo</w:t>
      </w:r>
      <w:r w:rsidR="005A362F" w:rsidRPr="005A362F">
        <w:rPr>
          <w:i/>
          <w:lang w:val="pt-PT"/>
        </w:rPr>
        <w:t xml:space="preserve"> </w:t>
      </w:r>
      <w:r w:rsidRPr="00794880">
        <w:rPr>
          <w:rStyle w:val="Incipit"/>
          <w:lang w:val="pt-PT"/>
        </w:rPr>
        <w:t>senatu</w:t>
      </w:r>
      <w:r w:rsidRPr="00B779A9">
        <w:rPr>
          <w:lang w:val="pt-PT"/>
        </w:rPr>
        <w:t xml:space="preserve"> duo ex </w:t>
      </w:r>
      <w:r w:rsidRPr="00F77676">
        <w:rPr>
          <w:rStyle w:val="Funktion"/>
          <w:lang w:val="pt-PT"/>
        </w:rPr>
        <w:t>canonicis</w:t>
      </w:r>
      <w:r w:rsidRPr="00B779A9">
        <w:rPr>
          <w:lang w:val="pt-PT"/>
        </w:rPr>
        <w:t xml:space="preserve"> cantent absque </w:t>
      </w:r>
      <w:r w:rsidR="002E48BF" w:rsidRPr="00B779A9">
        <w:rPr>
          <w:lang w:val="pt-PT"/>
        </w:rPr>
        <w:t xml:space="preserve">[RV] </w:t>
      </w:r>
      <w:r w:rsidRPr="00794880">
        <w:rPr>
          <w:rStyle w:val="Incipit"/>
          <w:lang w:val="pt-PT"/>
        </w:rPr>
        <w:t>Gloria</w:t>
      </w:r>
      <w:r w:rsidR="005A362F" w:rsidRPr="005A362F">
        <w:rPr>
          <w:i/>
          <w:lang w:val="pt-PT"/>
        </w:rPr>
        <w:t xml:space="preserve"> </w:t>
      </w:r>
      <w:r w:rsidRPr="00794880">
        <w:rPr>
          <w:rStyle w:val="Incipit"/>
          <w:lang w:val="pt-PT"/>
        </w:rPr>
        <w:t>patri</w:t>
      </w:r>
      <w:r w:rsidRPr="00B779A9">
        <w:rPr>
          <w:lang w:val="pt-PT"/>
        </w:rPr>
        <w:t>. Finito v</w:t>
      </w:r>
      <w:r w:rsidR="00764F01" w:rsidRPr="00B779A9">
        <w:rPr>
          <w:lang w:val="pt-PT"/>
        </w:rPr>
        <w:t>ersiculo responsorii imponant AM</w:t>
      </w:r>
      <w:r w:rsidRPr="00B779A9">
        <w:rPr>
          <w:lang w:val="pt-PT"/>
        </w:rPr>
        <w:t xml:space="preserve"> </w:t>
      </w:r>
      <w:r w:rsidRPr="00794880">
        <w:rPr>
          <w:rStyle w:val="Incipit"/>
          <w:lang w:val="pt-PT"/>
        </w:rPr>
        <w:t>Valde</w:t>
      </w:r>
      <w:r w:rsidR="005A362F" w:rsidRPr="005A362F">
        <w:rPr>
          <w:i/>
          <w:lang w:val="pt-PT"/>
        </w:rPr>
        <w:t xml:space="preserve"> </w:t>
      </w:r>
      <w:r w:rsidRPr="00794880">
        <w:rPr>
          <w:rStyle w:val="Incipit"/>
          <w:lang w:val="pt-PT"/>
        </w:rPr>
        <w:t>honorandus</w:t>
      </w:r>
      <w:r w:rsidR="005A362F" w:rsidRPr="005A362F">
        <w:rPr>
          <w:i/>
          <w:lang w:val="pt-PT"/>
        </w:rPr>
        <w:t xml:space="preserve"> </w:t>
      </w:r>
      <w:r w:rsidRPr="00794880">
        <w:rPr>
          <w:rStyle w:val="Incipit"/>
          <w:lang w:val="pt-PT"/>
        </w:rPr>
        <w:t>est</w:t>
      </w:r>
      <w:r w:rsidR="005A362F" w:rsidRPr="005A362F">
        <w:rPr>
          <w:i/>
          <w:lang w:val="pt-PT"/>
        </w:rPr>
        <w:t xml:space="preserve"> </w:t>
      </w:r>
      <w:r w:rsidRPr="00794880">
        <w:rPr>
          <w:rStyle w:val="Incipit"/>
          <w:lang w:val="pt-PT"/>
        </w:rPr>
        <w:t>beatus</w:t>
      </w:r>
      <w:r w:rsidR="005A362F" w:rsidRPr="005A362F">
        <w:rPr>
          <w:i/>
          <w:lang w:val="pt-PT"/>
        </w:rPr>
        <w:t xml:space="preserve"> </w:t>
      </w:r>
      <w:r w:rsidRPr="00794880">
        <w:rPr>
          <w:rStyle w:val="Incipit"/>
          <w:lang w:val="pt-PT"/>
        </w:rPr>
        <w:t>Ioannes</w:t>
      </w:r>
      <w:r w:rsidRPr="00B779A9">
        <w:rPr>
          <w:lang w:val="pt-PT"/>
        </w:rPr>
        <w:t xml:space="preserve">. Post </w:t>
      </w:r>
      <w:r w:rsidR="00FC36F1">
        <w:rPr>
          <w:lang w:val="pt-PT"/>
        </w:rPr>
        <w:t xml:space="preserve">[MA] </w:t>
      </w:r>
      <w:r w:rsidRPr="00F77676">
        <w:rPr>
          <w:rStyle w:val="Incipit"/>
          <w:lang w:val="pt-PT"/>
        </w:rPr>
        <w:t>Magnificat</w:t>
      </w:r>
      <w:r w:rsidRPr="00B779A9">
        <w:rPr>
          <w:lang w:val="pt-PT"/>
        </w:rPr>
        <w:t xml:space="preserve"> </w:t>
      </w:r>
      <w:r w:rsidRPr="00F77676">
        <w:rPr>
          <w:rStyle w:val="Funktion"/>
          <w:lang w:val="pt-PT"/>
        </w:rPr>
        <w:t>sacerdos</w:t>
      </w:r>
      <w:r w:rsidRPr="00F77676">
        <w:rPr>
          <w:lang w:val="pt-PT"/>
        </w:rPr>
        <w:t xml:space="preserve"> </w:t>
      </w:r>
      <w:r w:rsidR="00FC36F1" w:rsidRPr="00F77676">
        <w:rPr>
          <w:lang w:val="pt-PT"/>
        </w:rPr>
        <w:t>|</w:t>
      </w:r>
      <w:r w:rsidRPr="00F77676">
        <w:rPr>
          <w:lang w:val="pt-PT"/>
        </w:rPr>
        <w:t>officiens</w:t>
      </w:r>
      <w:r w:rsidR="00FC36F1" w:rsidRPr="00F77676">
        <w:rPr>
          <w:lang w:val="pt-PT"/>
        </w:rPr>
        <w:t>::officians|</w:t>
      </w:r>
      <w:r w:rsidRPr="00B779A9">
        <w:rPr>
          <w:lang w:val="pt-PT"/>
        </w:rPr>
        <w:t xml:space="preserve"> dicat VS </w:t>
      </w:r>
      <w:r w:rsidRPr="00794880">
        <w:rPr>
          <w:rStyle w:val="Incipit"/>
          <w:lang w:val="pt-PT"/>
        </w:rPr>
        <w:t>Cibavit</w:t>
      </w:r>
      <w:r w:rsidR="005A362F" w:rsidRPr="005A362F">
        <w:rPr>
          <w:i/>
          <w:lang w:val="pt-PT"/>
        </w:rPr>
        <w:t xml:space="preserve"> </w:t>
      </w:r>
      <w:r w:rsidRPr="00794880">
        <w:rPr>
          <w:rStyle w:val="Incipit"/>
          <w:lang w:val="pt-PT"/>
        </w:rPr>
        <w:t>eum</w:t>
      </w:r>
      <w:r w:rsidR="005A362F" w:rsidRPr="005A362F">
        <w:rPr>
          <w:i/>
          <w:lang w:val="pt-PT"/>
        </w:rPr>
        <w:t xml:space="preserve"> </w:t>
      </w:r>
      <w:r w:rsidRPr="00794880">
        <w:rPr>
          <w:rStyle w:val="Incipit"/>
          <w:lang w:val="pt-PT"/>
        </w:rPr>
        <w:t>dominus</w:t>
      </w:r>
      <w:r w:rsidRPr="00B779A9">
        <w:rPr>
          <w:lang w:val="pt-PT"/>
        </w:rPr>
        <w:t xml:space="preserve"> cum collecta de sancto Ioanne sine salutatione et absque conclusi</w:t>
      </w:r>
      <w:r w:rsidR="00840DB4" w:rsidRPr="00B779A9">
        <w:rPr>
          <w:lang w:val="pt-PT"/>
        </w:rPr>
        <w:t>one</w:t>
      </w:r>
      <w:r w:rsidR="00FC36F1">
        <w:rPr>
          <w:lang w:val="pt-PT"/>
        </w:rPr>
        <w:t>.</w:t>
      </w:r>
      <w:r w:rsidR="00840DB4" w:rsidRPr="00B779A9">
        <w:rPr>
          <w:lang w:val="pt-PT"/>
        </w:rPr>
        <w:t xml:space="preserve"> </w:t>
      </w:r>
      <w:r w:rsidR="00FC36F1">
        <w:rPr>
          <w:lang w:val="pt-PT"/>
        </w:rPr>
        <w:t>R</w:t>
      </w:r>
      <w:r w:rsidR="00840DB4" w:rsidRPr="00B779A9">
        <w:rPr>
          <w:lang w:val="pt-PT"/>
        </w:rPr>
        <w:t xml:space="preserve">eitur ad </w:t>
      </w:r>
      <w:r w:rsidR="00840DB4" w:rsidRPr="00F77676">
        <w:rPr>
          <w:rStyle w:val="Ort"/>
          <w:lang w:val="pt-PT"/>
        </w:rPr>
        <w:t>chorum</w:t>
      </w:r>
      <w:r w:rsidR="00840DB4" w:rsidRPr="00B779A9">
        <w:rPr>
          <w:lang w:val="pt-PT"/>
        </w:rPr>
        <w:t xml:space="preserve"> cantando AP</w:t>
      </w:r>
      <w:r w:rsidRPr="00B779A9">
        <w:rPr>
          <w:lang w:val="pt-PT"/>
        </w:rPr>
        <w:t xml:space="preserve"> </w:t>
      </w:r>
      <w:r w:rsidRPr="00794880">
        <w:rPr>
          <w:rStyle w:val="Incipit"/>
          <w:lang w:val="pt-PT"/>
        </w:rPr>
        <w:t>Continet</w:t>
      </w:r>
      <w:r w:rsidR="005A362F" w:rsidRPr="005A362F">
        <w:rPr>
          <w:i/>
          <w:lang w:val="pt-PT"/>
        </w:rPr>
        <w:t xml:space="preserve"> </w:t>
      </w:r>
      <w:r w:rsidRPr="00794880">
        <w:rPr>
          <w:rStyle w:val="Incipit"/>
          <w:lang w:val="pt-PT"/>
        </w:rPr>
        <w:t>in</w:t>
      </w:r>
      <w:r w:rsidR="005A362F" w:rsidRPr="005A362F">
        <w:rPr>
          <w:i/>
          <w:lang w:val="pt-PT"/>
        </w:rPr>
        <w:t xml:space="preserve"> </w:t>
      </w:r>
      <w:r w:rsidRPr="00794880">
        <w:rPr>
          <w:rStyle w:val="Incipit"/>
          <w:lang w:val="pt-PT"/>
        </w:rPr>
        <w:t>gremio</w:t>
      </w:r>
      <w:r w:rsidRPr="00B779A9">
        <w:rPr>
          <w:lang w:val="pt-PT"/>
        </w:rPr>
        <w:t xml:space="preserve">. Deinde subiungitur in </w:t>
      </w:r>
      <w:r w:rsidRPr="00F77676">
        <w:rPr>
          <w:rStyle w:val="Ort"/>
          <w:lang w:val="pt-PT"/>
        </w:rPr>
        <w:t>choro</w:t>
      </w:r>
      <w:r w:rsidRPr="00B779A9">
        <w:rPr>
          <w:lang w:val="pt-PT"/>
        </w:rPr>
        <w:t xml:space="preserve"> ab </w:t>
      </w:r>
      <w:r w:rsidR="00FC36F1" w:rsidRPr="00FC36F1">
        <w:rPr>
          <w:rStyle w:val="Funktion"/>
          <w:lang w:val="pt-PT"/>
        </w:rPr>
        <w:t>|</w:t>
      </w:r>
      <w:r w:rsidRPr="00F77676">
        <w:rPr>
          <w:rStyle w:val="Funktion"/>
          <w:lang w:val="pt-PT"/>
        </w:rPr>
        <w:t>officiente</w:t>
      </w:r>
      <w:r w:rsidR="00FC36F1" w:rsidRPr="00F77676">
        <w:rPr>
          <w:rStyle w:val="Funktion"/>
          <w:lang w:val="pt-PT"/>
        </w:rPr>
        <w:t>::officiante|</w:t>
      </w:r>
      <w:r w:rsidRPr="00B779A9">
        <w:rPr>
          <w:lang w:val="pt-PT"/>
        </w:rPr>
        <w:t xml:space="preserve"> VS </w:t>
      </w:r>
      <w:r w:rsidRPr="00794880">
        <w:rPr>
          <w:rStyle w:val="Incipit"/>
          <w:lang w:val="pt-PT"/>
        </w:rPr>
        <w:t>Post</w:t>
      </w:r>
      <w:r w:rsidR="005A362F" w:rsidRPr="005A362F">
        <w:rPr>
          <w:i/>
          <w:lang w:val="pt-PT"/>
        </w:rPr>
        <w:t xml:space="preserve"> </w:t>
      </w:r>
      <w:r w:rsidRPr="00794880">
        <w:rPr>
          <w:rStyle w:val="Incipit"/>
          <w:lang w:val="pt-PT"/>
        </w:rPr>
        <w:t>partum</w:t>
      </w:r>
      <w:r w:rsidRPr="00B779A9">
        <w:rPr>
          <w:lang w:val="pt-PT"/>
        </w:rPr>
        <w:t xml:space="preserve"> cum collecta. </w:t>
      </w:r>
      <w:r w:rsidR="002E48BF" w:rsidRPr="00B779A9">
        <w:rPr>
          <w:lang w:val="pt-PT"/>
        </w:rPr>
        <w:t xml:space="preserve">[BD] </w:t>
      </w:r>
      <w:r w:rsidR="005F6F99" w:rsidRPr="00794880">
        <w:rPr>
          <w:rStyle w:val="Incipit"/>
          <w:lang w:val="pt-PT"/>
        </w:rPr>
        <w:t>Benedicamus</w:t>
      </w:r>
      <w:r w:rsidR="00FE472A">
        <w:rPr>
          <w:lang w:val="pt-PT"/>
        </w:rPr>
        <w:t>@</w:t>
      </w:r>
      <w:r w:rsidR="003D0FF7">
        <w:rPr>
          <w:lang w:val="pt-PT"/>
        </w:rPr>
        <w:t xml:space="preserve">de </w:t>
      </w:r>
      <w:r w:rsidR="008152F8" w:rsidRPr="008152F8">
        <w:rPr>
          <w:lang w:val="pt-PT"/>
        </w:rPr>
        <w:t>%D::</w:t>
      </w:r>
      <w:r w:rsidR="00DF7021" w:rsidRPr="008152F8">
        <w:rPr>
          <w:lang w:val="pt-PT"/>
        </w:rPr>
        <w:t>martyribus</w:t>
      </w:r>
      <w:r w:rsidR="008152F8" w:rsidRPr="008152F8">
        <w:rPr>
          <w:lang w:val="pt-PT"/>
        </w:rPr>
        <w:t>%</w:t>
      </w:r>
      <w:r w:rsidR="00DF7021" w:rsidRPr="008152F8">
        <w:rPr>
          <w:lang w:val="pt-PT"/>
        </w:rPr>
        <w:t xml:space="preserve"> $</w:t>
      </w:r>
      <w:r w:rsidR="00DF7021" w:rsidRPr="00B779A9">
        <w:rPr>
          <w:lang w:val="pt-PT"/>
        </w:rPr>
        <w:t>E::</w:t>
      </w:r>
      <w:r w:rsidRPr="00B779A9">
        <w:rPr>
          <w:lang w:val="pt-PT"/>
        </w:rPr>
        <w:t>apostolis</w:t>
      </w:r>
      <w:r w:rsidR="00DF7021" w:rsidRPr="00B779A9">
        <w:rPr>
          <w:lang w:val="pt-PT"/>
        </w:rPr>
        <w:t>$</w:t>
      </w:r>
      <w:r w:rsidRPr="00B779A9">
        <w:rPr>
          <w:lang w:val="pt-PT"/>
        </w:rPr>
        <w:t>.</w:t>
      </w:r>
    </w:p>
    <w:p w:rsidR="00885488" w:rsidRPr="00B779A9" w:rsidRDefault="008152F8" w:rsidP="00415109">
      <w:pPr>
        <w:rPr>
          <w:lang w:val="pt-PT"/>
        </w:rPr>
      </w:pPr>
      <w:r w:rsidRPr="00F77676">
        <w:rPr>
          <w:rStyle w:val="Time1"/>
          <w:lang w:val="pt-PT"/>
        </w:rPr>
        <w:lastRenderedPageBreak/>
        <w:t>Ad completorium</w:t>
      </w:r>
      <w:r w:rsidR="00885488" w:rsidRPr="00F77676">
        <w:rPr>
          <w:lang w:val="pt-PT"/>
        </w:rPr>
        <w:t xml:space="preserve"> HY </w:t>
      </w:r>
      <w:r w:rsidR="00885488" w:rsidRPr="00F77676">
        <w:rPr>
          <w:rStyle w:val="Incipit"/>
          <w:lang w:val="pt-PT"/>
        </w:rPr>
        <w:t>Corde</w:t>
      </w:r>
      <w:r w:rsidR="005A362F" w:rsidRPr="00F77676">
        <w:rPr>
          <w:i/>
          <w:lang w:val="pt-PT"/>
        </w:rPr>
        <w:t xml:space="preserve"> </w:t>
      </w:r>
      <w:r w:rsidR="00885488" w:rsidRPr="00F77676">
        <w:rPr>
          <w:rStyle w:val="Incipit"/>
          <w:lang w:val="pt-PT"/>
        </w:rPr>
        <w:t>natus</w:t>
      </w:r>
      <w:r w:rsidR="00885488" w:rsidRPr="00F77676">
        <w:rPr>
          <w:lang w:val="pt-PT"/>
        </w:rPr>
        <w:t xml:space="preserve">. AD </w:t>
      </w:r>
      <w:r w:rsidR="00885488" w:rsidRPr="00F77676">
        <w:rPr>
          <w:rStyle w:val="Incipit"/>
          <w:lang w:val="pt-PT"/>
        </w:rPr>
        <w:t>Glorificamus</w:t>
      </w:r>
      <w:r w:rsidR="005A362F" w:rsidRPr="00F77676">
        <w:rPr>
          <w:i/>
          <w:lang w:val="pt-PT"/>
        </w:rPr>
        <w:t xml:space="preserve"> </w:t>
      </w:r>
      <w:r w:rsidR="00885488" w:rsidRPr="00F77676">
        <w:rPr>
          <w:rStyle w:val="Incipit"/>
          <w:lang w:val="pt-PT"/>
        </w:rPr>
        <w:t>te</w:t>
      </w:r>
      <w:r w:rsidR="008362C3" w:rsidRPr="00F77676">
        <w:rPr>
          <w:lang w:val="pt-PT"/>
        </w:rPr>
        <w:t>. Antequam $E::</w:t>
      </w:r>
      <w:r w:rsidR="00885488" w:rsidRPr="00F77676">
        <w:rPr>
          <w:lang w:val="pt-PT"/>
        </w:rPr>
        <w:t>canticum hoc</w:t>
      </w:r>
      <w:r w:rsidR="008362C3" w:rsidRPr="00F77676">
        <w:rPr>
          <w:lang w:val="pt-PT"/>
        </w:rPr>
        <w:t>$</w:t>
      </w:r>
      <w:r w:rsidR="00885488" w:rsidRPr="00F77676">
        <w:rPr>
          <w:lang w:val="pt-PT"/>
        </w:rPr>
        <w:t xml:space="preserve"> a </w:t>
      </w:r>
      <w:r w:rsidR="00885488" w:rsidRPr="00F77676">
        <w:rPr>
          <w:rStyle w:val="Funktion"/>
          <w:lang w:val="pt-PT"/>
        </w:rPr>
        <w:t>paedagogo</w:t>
      </w:r>
      <w:r w:rsidR="00885488" w:rsidRPr="00F77676">
        <w:rPr>
          <w:lang w:val="pt-PT"/>
        </w:rPr>
        <w:t xml:space="preserve"> incipietur quod hoc loco in quinto tono a</w:t>
      </w:r>
      <w:r w:rsidR="00FC36F1" w:rsidRPr="00F77676">
        <w:rPr>
          <w:lang w:val="pt-PT"/>
        </w:rPr>
        <w:t>c</w:t>
      </w:r>
      <w:r w:rsidR="00885488" w:rsidRPr="00F77676">
        <w:rPr>
          <w:lang w:val="pt-PT"/>
        </w:rPr>
        <w:t>cipi debet</w:t>
      </w:r>
      <w:r w:rsidR="008362C3" w:rsidRPr="00F77676">
        <w:rPr>
          <w:lang w:val="pt-PT"/>
        </w:rPr>
        <w:t>,</w:t>
      </w:r>
      <w:r w:rsidR="00885488" w:rsidRPr="00F77676">
        <w:rPr>
          <w:lang w:val="pt-PT"/>
        </w:rPr>
        <w:t xml:space="preserve"> cantetur ex </w:t>
      </w:r>
      <w:r w:rsidR="00885488" w:rsidRPr="004518BD">
        <w:rPr>
          <w:rStyle w:val="Funktion"/>
          <w:lang w:val="pt-PT"/>
        </w:rPr>
        <w:t>bre</w:t>
      </w:r>
      <w:r w:rsidR="00DD6B06" w:rsidRPr="004518BD">
        <w:rPr>
          <w:rStyle w:val="Funktion"/>
          <w:lang w:val="pt-PT"/>
        </w:rPr>
        <w:t>via</w:t>
      </w:r>
      <w:r w:rsidR="00885488" w:rsidRPr="004518BD">
        <w:rPr>
          <w:rStyle w:val="Funktion"/>
          <w:lang w:val="pt-PT"/>
        </w:rPr>
        <w:t>rio</w:t>
      </w:r>
      <w:r w:rsidR="00885488" w:rsidRPr="00F77676">
        <w:rPr>
          <w:lang w:val="pt-PT"/>
        </w:rPr>
        <w:t xml:space="preserve"> primus </w:t>
      </w:r>
      <w:r w:rsidR="008362C3" w:rsidRPr="00F77676">
        <w:rPr>
          <w:lang w:val="pt-PT"/>
        </w:rPr>
        <w:t xml:space="preserve">versiculus </w:t>
      </w:r>
      <w:r w:rsidR="00624797" w:rsidRPr="00F77676">
        <w:rPr>
          <w:lang w:val="pt-PT"/>
        </w:rPr>
        <w:t xml:space="preserve">(124r) </w:t>
      </w:r>
      <w:r w:rsidR="00BF65CD" w:rsidRPr="00F77676">
        <w:rPr>
          <w:lang w:val="pt-PT"/>
        </w:rPr>
        <w:t>[</w:t>
      </w:r>
      <w:r w:rsidR="002303F4" w:rsidRPr="00F77676">
        <w:rPr>
          <w:lang w:val="pt-PT"/>
        </w:rPr>
        <w:t>TP</w:t>
      </w:r>
      <w:r w:rsidR="00A92D41" w:rsidRPr="00F77676">
        <w:rPr>
          <w:lang w:val="pt-PT"/>
        </w:rPr>
        <w:t>V</w:t>
      </w:r>
      <w:r w:rsidR="00BF65CD" w:rsidRPr="00F77676">
        <w:rPr>
          <w:lang w:val="pt-PT"/>
        </w:rPr>
        <w:t>]</w:t>
      </w:r>
      <w:r w:rsidR="00885488" w:rsidRPr="00F77676">
        <w:rPr>
          <w:lang w:val="pt-PT"/>
        </w:rPr>
        <w:t xml:space="preserve"> </w:t>
      </w:r>
      <w:r w:rsidR="00885488" w:rsidRPr="00F77676">
        <w:rPr>
          <w:rStyle w:val="Incipit"/>
          <w:lang w:val="pt-PT"/>
        </w:rPr>
        <w:t>Magnum</w:t>
      </w:r>
      <w:r w:rsidR="005A362F" w:rsidRPr="00F77676">
        <w:rPr>
          <w:i/>
          <w:lang w:val="pt-PT"/>
        </w:rPr>
        <w:t xml:space="preserve"> </w:t>
      </w:r>
      <w:r w:rsidR="00885488" w:rsidRPr="00F77676">
        <w:rPr>
          <w:rStyle w:val="Incipit"/>
          <w:lang w:val="pt-PT"/>
        </w:rPr>
        <w:t>nomen</w:t>
      </w:r>
      <w:r w:rsidR="005A362F" w:rsidRPr="00F77676">
        <w:rPr>
          <w:i/>
          <w:lang w:val="pt-PT"/>
        </w:rPr>
        <w:t xml:space="preserve"> </w:t>
      </w:r>
      <w:r w:rsidR="00885488" w:rsidRPr="00F77676">
        <w:rPr>
          <w:rStyle w:val="Incipit"/>
          <w:lang w:val="pt-PT"/>
        </w:rPr>
        <w:t>domini</w:t>
      </w:r>
      <w:r w:rsidR="008362C3" w:rsidRPr="00F77676">
        <w:rPr>
          <w:lang w:val="pt-PT"/>
        </w:rPr>
        <w:t xml:space="preserve"> pro</w:t>
      </w:r>
      <w:r w:rsidR="00885488" w:rsidRPr="00F77676">
        <w:rPr>
          <w:lang w:val="pt-PT"/>
        </w:rPr>
        <w:t xml:space="preserve">ut ibidem notatur in </w:t>
      </w:r>
      <w:r w:rsidR="00885488" w:rsidRPr="004518BD">
        <w:rPr>
          <w:rStyle w:val="Funktion"/>
          <w:lang w:val="pt-PT"/>
        </w:rPr>
        <w:t>bre</w:t>
      </w:r>
      <w:r w:rsidR="00DD6B06" w:rsidRPr="004518BD">
        <w:rPr>
          <w:rStyle w:val="Funktion"/>
          <w:lang w:val="pt-PT"/>
        </w:rPr>
        <w:t>via</w:t>
      </w:r>
      <w:r w:rsidR="00885488" w:rsidRPr="004518BD">
        <w:rPr>
          <w:rStyle w:val="Funktion"/>
          <w:lang w:val="pt-PT"/>
        </w:rPr>
        <w:t>rio</w:t>
      </w:r>
      <w:r w:rsidR="00885488" w:rsidRPr="00F77676">
        <w:rPr>
          <w:lang w:val="pt-PT"/>
        </w:rPr>
        <w:t xml:space="preserve">. </w:t>
      </w:r>
      <w:r w:rsidR="00885488" w:rsidRPr="00B779A9">
        <w:rPr>
          <w:lang w:val="pt-PT"/>
        </w:rPr>
        <w:t>Post collect</w:t>
      </w:r>
      <w:r w:rsidR="002E48BF" w:rsidRPr="00B779A9">
        <w:rPr>
          <w:lang w:val="pt-PT"/>
        </w:rPr>
        <w:t>am AC</w:t>
      </w:r>
      <w:r w:rsidR="00885488" w:rsidRPr="00B779A9">
        <w:rPr>
          <w:lang w:val="pt-PT"/>
        </w:rPr>
        <w:t xml:space="preserve"> </w:t>
      </w:r>
      <w:r w:rsidR="00885488" w:rsidRPr="00794880">
        <w:rPr>
          <w:rStyle w:val="Incipit"/>
          <w:lang w:val="pt-PT"/>
        </w:rPr>
        <w:t>Speciosa</w:t>
      </w:r>
      <w:r w:rsidR="00885488" w:rsidRPr="00B779A9">
        <w:rPr>
          <w:lang w:val="pt-PT"/>
        </w:rPr>
        <w:t>.</w:t>
      </w:r>
    </w:p>
    <w:p w:rsidR="00885488" w:rsidRPr="00F77676" w:rsidRDefault="00885488" w:rsidP="00415109">
      <w:pPr>
        <w:pStyle w:val="berschrift1"/>
        <w:rPr>
          <w:lang w:val="pt-PT"/>
        </w:rPr>
      </w:pPr>
      <w:r w:rsidRPr="00F77676">
        <w:rPr>
          <w:lang w:val="pt-PT"/>
        </w:rPr>
        <w:t>DE SANCTO</w:t>
      </w:r>
      <w:r w:rsidR="008152F8" w:rsidRPr="00F77676">
        <w:rPr>
          <w:lang w:val="pt-PT"/>
        </w:rPr>
        <w:t xml:space="preserve"> IOANNE APOSTOLO ET EVANGELISTA</w:t>
      </w:r>
    </w:p>
    <w:p w:rsidR="00885488" w:rsidRPr="00B779A9" w:rsidRDefault="00885488" w:rsidP="00415109">
      <w:pPr>
        <w:rPr>
          <w:lang w:val="pt-PT"/>
        </w:rPr>
      </w:pPr>
      <w:r w:rsidRPr="00B779A9">
        <w:rPr>
          <w:lang w:val="pt-PT"/>
        </w:rPr>
        <w:t>Festum facimus.</w:t>
      </w:r>
    </w:p>
    <w:p w:rsidR="00885488" w:rsidRPr="00B779A9" w:rsidRDefault="008152F8" w:rsidP="00415109">
      <w:pPr>
        <w:rPr>
          <w:lang w:val="pt-PT"/>
        </w:rPr>
      </w:pPr>
      <w:r w:rsidRPr="00F77676">
        <w:rPr>
          <w:rStyle w:val="Time1"/>
          <w:lang w:val="pt-PT"/>
        </w:rPr>
        <w:t>Ad matutinum</w:t>
      </w:r>
      <w:r w:rsidR="00885488" w:rsidRPr="00B779A9">
        <w:rPr>
          <w:lang w:val="pt-PT"/>
        </w:rPr>
        <w:t xml:space="preserve"> I</w:t>
      </w:r>
      <w:r w:rsidR="002E48BF" w:rsidRPr="00B779A9">
        <w:rPr>
          <w:lang w:val="pt-PT"/>
        </w:rPr>
        <w:t>N</w:t>
      </w:r>
      <w:r w:rsidR="00885488" w:rsidRPr="00B779A9">
        <w:rPr>
          <w:lang w:val="pt-PT"/>
        </w:rPr>
        <w:t xml:space="preserve">V </w:t>
      </w:r>
      <w:r w:rsidR="00885488" w:rsidRPr="00F77676">
        <w:rPr>
          <w:rStyle w:val="Incipit"/>
          <w:lang w:val="pt-PT"/>
        </w:rPr>
        <w:t>Adoremus regem apostolorum</w:t>
      </w:r>
      <w:r w:rsidR="00885488" w:rsidRPr="00B779A9">
        <w:rPr>
          <w:lang w:val="pt-PT"/>
        </w:rPr>
        <w:t xml:space="preserve">. HY </w:t>
      </w:r>
      <w:r w:rsidR="00885488" w:rsidRPr="00F77676">
        <w:rPr>
          <w:rStyle w:val="Incipit"/>
          <w:lang w:val="pt-PT"/>
        </w:rPr>
        <w:t>De patre verbum prodiens</w:t>
      </w:r>
      <w:r w:rsidR="00885488" w:rsidRPr="00B779A9">
        <w:rPr>
          <w:lang w:val="pt-PT"/>
        </w:rPr>
        <w:t>.</w:t>
      </w:r>
    </w:p>
    <w:p w:rsidR="00885488" w:rsidRPr="00B779A9" w:rsidRDefault="008152F8" w:rsidP="00415109">
      <w:pPr>
        <w:rPr>
          <w:lang w:val="it-IT"/>
        </w:rPr>
      </w:pPr>
      <w:r w:rsidRPr="00F77676">
        <w:rPr>
          <w:rStyle w:val="Time2"/>
          <w:lang w:val="pt-PT"/>
        </w:rPr>
        <w:t>In primo nocturno</w:t>
      </w:r>
      <w:r w:rsidR="00885488" w:rsidRPr="00B779A9">
        <w:rPr>
          <w:lang w:val="pt-PT"/>
        </w:rPr>
        <w:t xml:space="preserve"> AN </w:t>
      </w:r>
      <w:r w:rsidR="00885488" w:rsidRPr="00F77676">
        <w:rPr>
          <w:rStyle w:val="Incipit"/>
          <w:lang w:val="pt-PT"/>
        </w:rPr>
        <w:t xml:space="preserve">Qui </w:t>
      </w:r>
      <w:r w:rsidR="001B7479" w:rsidRPr="00F77676">
        <w:rPr>
          <w:rStyle w:val="Incipit"/>
          <w:lang w:val="pt-PT"/>
        </w:rPr>
        <w:t>vice</w:t>
      </w:r>
      <w:r w:rsidR="00885488" w:rsidRPr="00F77676">
        <w:rPr>
          <w:rStyle w:val="Incipit"/>
          <w:lang w:val="pt-PT"/>
        </w:rPr>
        <w:t>rit faciam illum</w:t>
      </w:r>
      <w:r w:rsidR="00885488" w:rsidRPr="00B779A9">
        <w:rPr>
          <w:lang w:val="pt-PT"/>
        </w:rPr>
        <w:t xml:space="preserve"> cum duabus sequentibus. PS </w:t>
      </w:r>
      <w:r w:rsidR="00885488" w:rsidRPr="00F77676">
        <w:rPr>
          <w:rStyle w:val="Incipit"/>
          <w:lang w:val="pt-PT"/>
        </w:rPr>
        <w:t>Caeli enarrant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Benedicam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Eructavit</w:t>
      </w:r>
      <w:r w:rsidR="00885488" w:rsidRPr="00B779A9">
        <w:rPr>
          <w:lang w:val="pt-PT"/>
        </w:rPr>
        <w:t xml:space="preserve">. VS </w:t>
      </w:r>
      <w:r w:rsidR="00885488" w:rsidRPr="00F77676">
        <w:rPr>
          <w:rStyle w:val="Incipit"/>
          <w:lang w:val="pt-PT"/>
        </w:rPr>
        <w:t>In omnem terram</w:t>
      </w:r>
      <w:r w:rsidR="00885488" w:rsidRPr="00B779A9">
        <w:rPr>
          <w:lang w:val="pt-PT"/>
        </w:rPr>
        <w:t xml:space="preserve">. Prima </w:t>
      </w:r>
      <w:r w:rsidR="00A92D41">
        <w:rPr>
          <w:lang w:val="pt-PT"/>
        </w:rPr>
        <w:t>lectio est [</w:t>
      </w:r>
      <w:r w:rsidR="00885488" w:rsidRPr="00B779A9">
        <w:rPr>
          <w:lang w:val="pt-PT"/>
        </w:rPr>
        <w:t>LE</w:t>
      </w:r>
      <w:r w:rsidR="00A92D41">
        <w:rPr>
          <w:lang w:val="pt-PT"/>
        </w:rPr>
        <w:t>]</w:t>
      </w:r>
      <w:r w:rsidR="00885488" w:rsidRPr="00B779A9">
        <w:rPr>
          <w:lang w:val="pt-PT"/>
        </w:rPr>
        <w:t xml:space="preserve"> </w:t>
      </w:r>
      <w:r w:rsidR="00885488" w:rsidRPr="00F77676">
        <w:rPr>
          <w:rStyle w:val="Incipit"/>
          <w:lang w:val="pt-PT"/>
        </w:rPr>
        <w:t>Apocalypsis Iesu Christi</w:t>
      </w:r>
      <w:r w:rsidR="00885488" w:rsidRPr="00B779A9">
        <w:rPr>
          <w:lang w:val="pt-PT"/>
        </w:rPr>
        <w:t xml:space="preserve">. Secunda </w:t>
      </w:r>
      <w:r w:rsidR="00BA24A1" w:rsidRPr="00B779A9">
        <w:rPr>
          <w:lang w:val="pt-PT"/>
        </w:rPr>
        <w:t>[</w:t>
      </w:r>
      <w:r w:rsidR="00885488" w:rsidRPr="00B779A9">
        <w:rPr>
          <w:lang w:val="pt-PT"/>
        </w:rPr>
        <w:t>LE</w:t>
      </w:r>
      <w:r w:rsidR="00BA24A1" w:rsidRPr="00B779A9">
        <w:rPr>
          <w:lang w:val="pt-PT"/>
        </w:rPr>
        <w:t>]</w:t>
      </w:r>
      <w:r w:rsidR="00885488" w:rsidRPr="00B779A9">
        <w:rPr>
          <w:lang w:val="pt-PT"/>
        </w:rPr>
        <w:t xml:space="preserve"> </w:t>
      </w:r>
      <w:r w:rsidR="00885488" w:rsidRPr="00F77676">
        <w:rPr>
          <w:rStyle w:val="Incipit"/>
          <w:lang w:val="pt-PT"/>
        </w:rPr>
        <w:t>Et angelo Ephesi ecclesiae scribe</w:t>
      </w:r>
      <w:r w:rsidR="00885488" w:rsidRPr="00B779A9">
        <w:rPr>
          <w:lang w:val="pt-PT"/>
        </w:rPr>
        <w:t xml:space="preserve">. Tertia </w:t>
      </w:r>
      <w:r w:rsidR="00A92D41">
        <w:rPr>
          <w:lang w:val="pt-PT"/>
        </w:rPr>
        <w:t xml:space="preserve">est </w:t>
      </w:r>
      <w:r w:rsidR="00BA24A1" w:rsidRPr="00B779A9">
        <w:rPr>
          <w:lang w:val="pt-PT"/>
        </w:rPr>
        <w:t>[</w:t>
      </w:r>
      <w:r w:rsidR="00885488" w:rsidRPr="00B779A9">
        <w:rPr>
          <w:lang w:val="pt-PT"/>
        </w:rPr>
        <w:t>LE</w:t>
      </w:r>
      <w:r w:rsidR="00BA24A1" w:rsidRPr="00B779A9">
        <w:rPr>
          <w:lang w:val="pt-PT"/>
        </w:rPr>
        <w:t>]</w:t>
      </w:r>
      <w:r w:rsidR="00885488" w:rsidRPr="00B779A9">
        <w:rPr>
          <w:lang w:val="pt-PT"/>
        </w:rPr>
        <w:t xml:space="preserve"> </w:t>
      </w:r>
      <w:r w:rsidR="00885488" w:rsidRPr="00F77676">
        <w:rPr>
          <w:rStyle w:val="Incipit"/>
          <w:lang w:val="pt-PT"/>
        </w:rPr>
        <w:t>Et angelo ecclesiae Sardis scribe</w:t>
      </w:r>
      <w:r w:rsidR="00885488" w:rsidRPr="00B779A9">
        <w:rPr>
          <w:lang w:val="pt-PT"/>
        </w:rPr>
        <w:t xml:space="preserve"> </w:t>
      </w:r>
      <w:r w:rsidR="008D35E3" w:rsidRPr="00B779A9">
        <w:rPr>
          <w:lang w:val="pt-PT"/>
        </w:rPr>
        <w:t>quaere</w:t>
      </w:r>
      <w:r w:rsidR="00885488" w:rsidRPr="00B779A9">
        <w:rPr>
          <w:lang w:val="pt-PT"/>
        </w:rPr>
        <w:t xml:space="preserve"> </w:t>
      </w:r>
      <w:r w:rsidR="006728A4" w:rsidRPr="00B779A9">
        <w:rPr>
          <w:lang w:val="pt-PT"/>
        </w:rPr>
        <w:t>h</w:t>
      </w:r>
      <w:r w:rsidR="00366F11">
        <w:rPr>
          <w:lang w:val="pt-PT"/>
        </w:rPr>
        <w:t>as lectiones tres in volumine</w:t>
      </w:r>
      <w:r w:rsidR="004A0CE2">
        <w:rPr>
          <w:lang w:val="pt-PT"/>
        </w:rPr>
        <w:t xml:space="preserve"> Isaiae</w:t>
      </w:r>
      <w:r w:rsidR="00885488" w:rsidRPr="00B779A9">
        <w:rPr>
          <w:lang w:val="pt-PT"/>
        </w:rPr>
        <w:t xml:space="preserve"> circa finem apocalypsis primo capite. </w:t>
      </w:r>
      <w:r w:rsidR="00A92D41">
        <w:rPr>
          <w:lang w:val="it-IT"/>
        </w:rPr>
        <w:t>Vide ne aliquid errori</w:t>
      </w:r>
      <w:r w:rsidR="00885488" w:rsidRPr="00B779A9">
        <w:rPr>
          <w:lang w:val="it-IT"/>
        </w:rPr>
        <w:t xml:space="preserve"> continget quia non alternatim positae sunt</w:t>
      </w:r>
      <w:r w:rsidR="00A92D41">
        <w:rPr>
          <w:lang w:val="it-IT"/>
        </w:rPr>
        <w:t>,</w:t>
      </w:r>
      <w:r w:rsidR="00885488" w:rsidRPr="00B779A9">
        <w:rPr>
          <w:lang w:val="it-IT"/>
        </w:rPr>
        <w:t xml:space="preserve"> </w:t>
      </w:r>
      <w:r w:rsidR="003F6A6A" w:rsidRPr="00B779A9">
        <w:rPr>
          <w:lang w:val="it-IT"/>
        </w:rPr>
        <w:t xml:space="preserve">sed </w:t>
      </w:r>
      <w:r w:rsidR="00885488" w:rsidRPr="00B779A9">
        <w:rPr>
          <w:lang w:val="it-IT"/>
        </w:rPr>
        <w:t xml:space="preserve">tamen in uno ferme folio. RP </w:t>
      </w:r>
      <w:r w:rsidR="00885488" w:rsidRPr="00F77676">
        <w:rPr>
          <w:rStyle w:val="Incipit"/>
          <w:lang w:val="it-IT"/>
        </w:rPr>
        <w:t>Valde honorandus est</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F77676">
        <w:rPr>
          <w:rStyle w:val="Incipit"/>
          <w:lang w:val="it-IT"/>
        </w:rPr>
        <w:t>In illo die</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F77676">
        <w:rPr>
          <w:rStyle w:val="Incipit"/>
          <w:lang w:val="it-IT"/>
        </w:rPr>
        <w:t xml:space="preserve">Qui </w:t>
      </w:r>
      <w:r w:rsidR="001B7479" w:rsidRPr="00F77676">
        <w:rPr>
          <w:rStyle w:val="Incipit"/>
          <w:lang w:val="it-IT"/>
        </w:rPr>
        <w:t>vice</w:t>
      </w:r>
      <w:r w:rsidR="00885488" w:rsidRPr="00F77676">
        <w:rPr>
          <w:rStyle w:val="Incipit"/>
          <w:lang w:val="it-IT"/>
        </w:rPr>
        <w:t>rit</w:t>
      </w:r>
      <w:r w:rsidR="00885488" w:rsidRPr="00B779A9">
        <w:rPr>
          <w:lang w:val="it-IT"/>
        </w:rPr>
        <w:t>.</w:t>
      </w:r>
    </w:p>
    <w:p w:rsidR="00885488" w:rsidRPr="00B779A9" w:rsidRDefault="008152F8" w:rsidP="00415109">
      <w:pPr>
        <w:rPr>
          <w:lang w:val="fr-FR"/>
        </w:rPr>
      </w:pPr>
      <w:r w:rsidRPr="00F77676">
        <w:rPr>
          <w:rStyle w:val="Time2"/>
          <w:lang w:val="it-IT"/>
        </w:rPr>
        <w:t>In secundo nocturno</w:t>
      </w:r>
      <w:r w:rsidR="00885488" w:rsidRPr="00B779A9">
        <w:rPr>
          <w:lang w:val="it-IT"/>
        </w:rPr>
        <w:t xml:space="preserve"> AN </w:t>
      </w:r>
      <w:r w:rsidR="00885488" w:rsidRPr="00F77676">
        <w:rPr>
          <w:rStyle w:val="Incipit"/>
          <w:lang w:val="it-IT"/>
        </w:rPr>
        <w:t>Dedit illi dominus</w:t>
      </w:r>
      <w:r w:rsidR="00885488" w:rsidRPr="00B779A9">
        <w:rPr>
          <w:lang w:val="it-IT"/>
        </w:rPr>
        <w:t xml:space="preserve"> cum duabus sequentibus. PS </w:t>
      </w:r>
      <w:r w:rsidR="00885488" w:rsidRPr="00F77676">
        <w:rPr>
          <w:rStyle w:val="Incipit"/>
          <w:lang w:val="it-IT"/>
        </w:rPr>
        <w:t>Omnes gentes</w:t>
      </w:r>
      <w:r w:rsidR="00885488" w:rsidRPr="00B779A9">
        <w:rPr>
          <w:lang w:val="it-IT"/>
        </w:rPr>
        <w:t xml:space="preserve">. (124v)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F77676">
        <w:rPr>
          <w:rStyle w:val="Incipit"/>
          <w:lang w:val="it-IT"/>
        </w:rPr>
        <w:t>Exaudi deus deprecationem</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F77676">
        <w:rPr>
          <w:rStyle w:val="Incipit"/>
          <w:lang w:val="it-IT"/>
        </w:rPr>
        <w:t>Exaudi deus orationem</w:t>
      </w:r>
      <w:r w:rsidR="00885488" w:rsidRPr="00B779A9">
        <w:rPr>
          <w:lang w:val="it-IT"/>
        </w:rPr>
        <w:t xml:space="preserve">. VS </w:t>
      </w:r>
      <w:r w:rsidR="00885488" w:rsidRPr="00F77676">
        <w:rPr>
          <w:rStyle w:val="Incipit"/>
          <w:lang w:val="it-IT"/>
        </w:rPr>
        <w:t>Constitues eos</w:t>
      </w:r>
      <w:r w:rsidR="00885488" w:rsidRPr="00B779A9">
        <w:rPr>
          <w:lang w:val="it-IT"/>
        </w:rPr>
        <w:t xml:space="preserve">. </w:t>
      </w:r>
      <w:r w:rsidR="003F6A6A" w:rsidRPr="00F77676">
        <w:rPr>
          <w:lang w:val="it-IT"/>
        </w:rPr>
        <w:t>Lectiones e</w:t>
      </w:r>
      <w:r w:rsidR="00885488" w:rsidRPr="00F77676">
        <w:rPr>
          <w:lang w:val="it-IT"/>
        </w:rPr>
        <w:t xml:space="preserve">x volumine </w:t>
      </w:r>
      <w:r w:rsidR="00B108B8" w:rsidRPr="00F77676">
        <w:rPr>
          <w:lang w:val="it-IT"/>
        </w:rPr>
        <w:t>hiem</w:t>
      </w:r>
      <w:r w:rsidR="00153604" w:rsidRPr="00F77676">
        <w:rPr>
          <w:lang w:val="it-IT"/>
        </w:rPr>
        <w:t>ali de tempore</w:t>
      </w:r>
      <w:r w:rsidR="003F6A6A" w:rsidRPr="00F77676">
        <w:rPr>
          <w:lang w:val="it-IT"/>
        </w:rPr>
        <w:t>.</w:t>
      </w:r>
      <w:r w:rsidR="00153604" w:rsidRPr="00F77676">
        <w:rPr>
          <w:lang w:val="it-IT"/>
        </w:rPr>
        <w:t xml:space="preserve"> </w:t>
      </w:r>
      <w:r w:rsidR="003F6A6A" w:rsidRPr="00F77676">
        <w:rPr>
          <w:lang w:val="it-IT"/>
        </w:rPr>
        <w:t>[</w:t>
      </w:r>
      <w:r w:rsidR="009525E0" w:rsidRPr="00F77676">
        <w:rPr>
          <w:lang w:val="it-IT"/>
        </w:rPr>
        <w:t>LHI</w:t>
      </w:r>
      <w:r w:rsidR="003F6A6A" w:rsidRPr="00F77676">
        <w:rPr>
          <w:lang w:val="it-IT"/>
        </w:rPr>
        <w:t>]</w:t>
      </w:r>
      <w:r w:rsidR="00885488" w:rsidRPr="00F77676">
        <w:rPr>
          <w:lang w:val="it-IT"/>
        </w:rPr>
        <w:t xml:space="preserve"> </w:t>
      </w:r>
      <w:r w:rsidR="00885488" w:rsidRPr="00F77676">
        <w:rPr>
          <w:rStyle w:val="Incipit"/>
          <w:lang w:val="it-IT"/>
        </w:rPr>
        <w:t xml:space="preserve">Ioannes apostolus et </w:t>
      </w:r>
      <w:r w:rsidR="00872B44" w:rsidRPr="00F77676">
        <w:rPr>
          <w:rStyle w:val="Incipit"/>
          <w:lang w:val="it-IT"/>
        </w:rPr>
        <w:t>evang</w:t>
      </w:r>
      <w:r w:rsidR="00885488" w:rsidRPr="00F77676">
        <w:rPr>
          <w:rStyle w:val="Incipit"/>
          <w:lang w:val="it-IT"/>
        </w:rPr>
        <w:t>elista filius Zebedei</w:t>
      </w:r>
      <w:r w:rsidR="00885488" w:rsidRPr="00F77676">
        <w:rPr>
          <w:lang w:val="it-IT"/>
        </w:rPr>
        <w:t xml:space="preserve">. </w:t>
      </w:r>
      <w:r w:rsidR="00885488" w:rsidRPr="00B779A9">
        <w:rPr>
          <w:lang w:val="fr-FR"/>
        </w:rPr>
        <w:t xml:space="preserve">RP </w:t>
      </w:r>
      <w:r w:rsidR="00885488" w:rsidRPr="00F77676">
        <w:rPr>
          <w:rStyle w:val="Incipit"/>
          <w:lang w:val="fr-FR"/>
        </w:rPr>
        <w:t>Hic est discipulus</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Iste est Ioannes</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Diligebat autem</w:t>
      </w:r>
      <w:r w:rsidR="00885488" w:rsidRPr="00B779A9">
        <w:rPr>
          <w:lang w:val="fr-FR"/>
        </w:rPr>
        <w:t>.</w:t>
      </w:r>
    </w:p>
    <w:p w:rsidR="00885488" w:rsidRPr="00B779A9" w:rsidRDefault="00366F11" w:rsidP="00415109">
      <w:pPr>
        <w:rPr>
          <w:lang w:val="fr-FR"/>
        </w:rPr>
      </w:pPr>
      <w:r w:rsidRPr="00F77676">
        <w:rPr>
          <w:rStyle w:val="Time2"/>
          <w:lang w:val="pt-PT"/>
        </w:rPr>
        <w:t>In tertio nocturno</w:t>
      </w:r>
      <w:r w:rsidR="00885488" w:rsidRPr="00B779A9">
        <w:rPr>
          <w:lang w:val="pt-PT"/>
        </w:rPr>
        <w:t xml:space="preserve"> AN </w:t>
      </w:r>
      <w:r w:rsidR="00885488" w:rsidRPr="00F77676">
        <w:rPr>
          <w:rStyle w:val="Incipit"/>
          <w:lang w:val="pt-PT"/>
        </w:rPr>
        <w:t>Ioannes autem apostolus</w:t>
      </w:r>
      <w:r w:rsidR="00885488" w:rsidRPr="00B779A9">
        <w:rPr>
          <w:lang w:val="pt-PT"/>
        </w:rPr>
        <w:t xml:space="preserve"> cum duabus sequentibus. </w:t>
      </w:r>
      <w:r w:rsidR="00885488" w:rsidRPr="00B779A9">
        <w:rPr>
          <w:lang w:val="fr-FR"/>
        </w:rPr>
        <w:t>PS</w:t>
      </w:r>
      <w:r w:rsidR="00964808">
        <w:rPr>
          <w:lang w:val="fr-FR"/>
        </w:rPr>
        <w:t xml:space="preserve"> </w:t>
      </w:r>
      <w:r w:rsidR="00885488" w:rsidRPr="00F77676">
        <w:rPr>
          <w:rStyle w:val="Incipit"/>
          <w:lang w:val="fr-FR"/>
        </w:rPr>
        <w:t>Confitebimur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Dominus regnavit exultet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Dominus regnavit irascantur</w:t>
      </w:r>
      <w:r w:rsidR="00885488" w:rsidRPr="00B779A9">
        <w:rPr>
          <w:lang w:val="fr-FR"/>
        </w:rPr>
        <w:t xml:space="preserve">. VS </w:t>
      </w:r>
      <w:r w:rsidR="00885488" w:rsidRPr="00F77676">
        <w:rPr>
          <w:rStyle w:val="Incipit"/>
          <w:lang w:val="fr-FR"/>
        </w:rPr>
        <w:t>Nimis honorati</w:t>
      </w:r>
      <w:r w:rsidR="00885488" w:rsidRPr="00B779A9">
        <w:rPr>
          <w:lang w:val="fr-FR"/>
        </w:rPr>
        <w:t xml:space="preserve">. </w:t>
      </w:r>
      <w:r w:rsidR="009525E0">
        <w:rPr>
          <w:lang w:val="fr-FR"/>
        </w:rPr>
        <w:t>[</w:t>
      </w:r>
      <w:r w:rsidR="00885488" w:rsidRPr="00B779A9">
        <w:rPr>
          <w:lang w:val="fr-FR"/>
        </w:rPr>
        <w:t>EV</w:t>
      </w:r>
      <w:r w:rsidR="009525E0">
        <w:rPr>
          <w:lang w:val="fr-FR"/>
        </w:rPr>
        <w:t>I]</w:t>
      </w:r>
      <w:r w:rsidR="00885488" w:rsidRPr="00B779A9">
        <w:rPr>
          <w:lang w:val="fr-FR"/>
        </w:rPr>
        <w:t xml:space="preserve"> </w:t>
      </w:r>
      <w:r w:rsidR="009525E0" w:rsidRPr="00F77676">
        <w:rPr>
          <w:rStyle w:val="Incipit"/>
          <w:lang w:val="fr-FR"/>
        </w:rPr>
        <w:t>Dixit Iesus Petro</w:t>
      </w:r>
      <w:r w:rsidR="009525E0" w:rsidRPr="005B472A">
        <w:rPr>
          <w:lang w:val="fr-FR"/>
        </w:rPr>
        <w:t>.</w:t>
      </w:r>
      <w:r w:rsidR="009525E0" w:rsidRPr="00F77676">
        <w:rPr>
          <w:lang w:val="fr-FR"/>
        </w:rPr>
        <w:t xml:space="preserve"> [EV] </w:t>
      </w:r>
      <w:r w:rsidR="009525E0" w:rsidRPr="00F77676">
        <w:rPr>
          <w:rStyle w:val="Incipit"/>
          <w:lang w:val="fr-FR"/>
        </w:rPr>
        <w:t>S</w:t>
      </w:r>
      <w:r w:rsidR="00885488" w:rsidRPr="00F77676">
        <w:rPr>
          <w:rStyle w:val="Incipit"/>
          <w:lang w:val="fr-FR"/>
        </w:rPr>
        <w:t>equere me</w:t>
      </w:r>
      <w:r w:rsidR="00885488" w:rsidRPr="00B779A9">
        <w:rPr>
          <w:lang w:val="fr-FR"/>
        </w:rPr>
        <w:t xml:space="preserve">. RP </w:t>
      </w:r>
      <w:r w:rsidR="00885488" w:rsidRPr="00F77676">
        <w:rPr>
          <w:rStyle w:val="Incipit"/>
          <w:lang w:val="fr-FR"/>
        </w:rPr>
        <w:t>Ecce puer meus</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Cibavit illum</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In medio ecclesiae</w:t>
      </w:r>
      <w:r w:rsidR="00885488" w:rsidRPr="00B779A9">
        <w:rPr>
          <w:lang w:val="fr-FR"/>
        </w:rPr>
        <w:t xml:space="preserve">. </w:t>
      </w:r>
      <w:r w:rsidR="00153604" w:rsidRPr="00B779A9">
        <w:rPr>
          <w:lang w:val="fr-FR"/>
        </w:rPr>
        <w:t xml:space="preserve">[TD] </w:t>
      </w:r>
      <w:r w:rsidR="00153604" w:rsidRPr="00F77676">
        <w:rPr>
          <w:rStyle w:val="Incipit"/>
          <w:lang w:val="fr-FR"/>
        </w:rPr>
        <w:t>Te deum</w:t>
      </w:r>
      <w:r w:rsidR="00764F01" w:rsidRPr="00F77676">
        <w:rPr>
          <w:rStyle w:val="Incipit"/>
          <w:lang w:val="fr-FR"/>
        </w:rPr>
        <w:t xml:space="preserve"> laudamus</w:t>
      </w:r>
      <w:r w:rsidR="00885488" w:rsidRPr="00B779A9">
        <w:rPr>
          <w:lang w:val="fr-FR"/>
        </w:rPr>
        <w:t>.</w:t>
      </w:r>
    </w:p>
    <w:p w:rsidR="00885488" w:rsidRPr="00B779A9" w:rsidRDefault="00366F11" w:rsidP="00415109">
      <w:pPr>
        <w:rPr>
          <w:lang w:val="fr-FR"/>
        </w:rPr>
      </w:pPr>
      <w:r w:rsidRPr="00F77676">
        <w:rPr>
          <w:rStyle w:val="Time1"/>
          <w:lang w:val="fr-FR"/>
        </w:rPr>
        <w:t>Ad laudes</w:t>
      </w:r>
      <w:r w:rsidR="00885488" w:rsidRPr="00B779A9">
        <w:rPr>
          <w:lang w:val="fr-FR"/>
        </w:rPr>
        <w:t xml:space="preserve"> AN </w:t>
      </w:r>
      <w:r w:rsidR="00885488" w:rsidRPr="00F77676">
        <w:rPr>
          <w:rStyle w:val="Incipit"/>
          <w:lang w:val="fr-FR"/>
        </w:rPr>
        <w:t>Hic est discipulus ille</w:t>
      </w:r>
      <w:r w:rsidR="00885488" w:rsidRPr="00B779A9">
        <w:rPr>
          <w:lang w:val="fr-FR"/>
        </w:rPr>
        <w:t xml:space="preserve"> cum reliquis. HY </w:t>
      </w:r>
      <w:r w:rsidR="00885488" w:rsidRPr="00F77676">
        <w:rPr>
          <w:rStyle w:val="Incipit"/>
          <w:lang w:val="fr-FR"/>
        </w:rPr>
        <w:t>Sol</w:t>
      </w:r>
      <w:r w:rsidR="009525E0" w:rsidRPr="00F77676">
        <w:rPr>
          <w:rStyle w:val="Incipit"/>
          <w:lang w:val="fr-FR"/>
        </w:rPr>
        <w:t>l</w:t>
      </w:r>
      <w:r w:rsidR="00885488" w:rsidRPr="00F77676">
        <w:rPr>
          <w:rStyle w:val="Incipit"/>
          <w:lang w:val="fr-FR"/>
        </w:rPr>
        <w:t>emnis dies advenit</w:t>
      </w:r>
      <w:r w:rsidR="00885488" w:rsidRPr="00B779A9">
        <w:rPr>
          <w:lang w:val="fr-FR"/>
        </w:rPr>
        <w:t xml:space="preserve">. VS </w:t>
      </w:r>
      <w:r w:rsidR="00885488" w:rsidRPr="00F77676">
        <w:rPr>
          <w:rStyle w:val="Incipit"/>
          <w:lang w:val="fr-FR"/>
        </w:rPr>
        <w:t>Dedisti hereditatem</w:t>
      </w:r>
      <w:r w:rsidR="00885488" w:rsidRPr="00B779A9">
        <w:rPr>
          <w:lang w:val="fr-FR"/>
        </w:rPr>
        <w:t xml:space="preserve">. AB </w:t>
      </w:r>
      <w:r w:rsidR="00885488" w:rsidRPr="00F77676">
        <w:rPr>
          <w:rStyle w:val="Incipit"/>
          <w:lang w:val="fr-FR"/>
        </w:rPr>
        <w:t>Iste est Ioannes qui supra pectus domini</w:t>
      </w:r>
      <w:r w:rsidR="00885488" w:rsidRPr="00B779A9">
        <w:rPr>
          <w:lang w:val="fr-FR"/>
        </w:rPr>
        <w:t xml:space="preserve">. </w:t>
      </w:r>
      <w:r w:rsidR="009525E0">
        <w:rPr>
          <w:lang w:val="fr-FR"/>
        </w:rPr>
        <w:t>Suffragium d</w:t>
      </w:r>
      <w:r w:rsidR="00885488" w:rsidRPr="00B779A9">
        <w:rPr>
          <w:lang w:val="fr-FR"/>
        </w:rPr>
        <w:t xml:space="preserve">e beata virgine </w:t>
      </w:r>
      <w:r w:rsidR="009525E0">
        <w:rPr>
          <w:lang w:val="fr-FR"/>
        </w:rPr>
        <w:t>[</w:t>
      </w:r>
      <w:r w:rsidR="00885488" w:rsidRPr="00B779A9">
        <w:rPr>
          <w:lang w:val="fr-FR"/>
        </w:rPr>
        <w:t>AC</w:t>
      </w:r>
      <w:r w:rsidR="009525E0">
        <w:rPr>
          <w:lang w:val="fr-FR"/>
        </w:rPr>
        <w:t>]</w:t>
      </w:r>
      <w:r w:rsidR="00885488" w:rsidRPr="00B779A9">
        <w:rPr>
          <w:lang w:val="fr-FR"/>
        </w:rPr>
        <w:t xml:space="preserve"> </w:t>
      </w:r>
      <w:r w:rsidR="00885488" w:rsidRPr="00F77676">
        <w:rPr>
          <w:rStyle w:val="Incipit"/>
          <w:lang w:val="fr-FR"/>
        </w:rPr>
        <w:t xml:space="preserve">Virgo </w:t>
      </w:r>
      <w:r w:rsidR="009A6D20" w:rsidRPr="00F77676">
        <w:rPr>
          <w:rStyle w:val="Incipit"/>
          <w:lang w:val="fr-FR"/>
        </w:rPr>
        <w:t>verb</w:t>
      </w:r>
      <w:r w:rsidR="00885488" w:rsidRPr="00F77676">
        <w:rPr>
          <w:rStyle w:val="Incipit"/>
          <w:lang w:val="fr-FR"/>
        </w:rPr>
        <w:t>o concepit virgo permansit</w:t>
      </w:r>
      <w:r w:rsidR="00885488" w:rsidRPr="00B779A9">
        <w:rPr>
          <w:lang w:val="fr-FR"/>
        </w:rPr>
        <w:t xml:space="preserve">. </w:t>
      </w:r>
      <w:r w:rsidR="00153604" w:rsidRPr="00B779A9">
        <w:rPr>
          <w:lang w:val="fr-FR"/>
        </w:rPr>
        <w:t xml:space="preserve">De sancto Stephano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794880">
        <w:rPr>
          <w:rStyle w:val="Incipit"/>
          <w:lang w:val="fr-FR"/>
        </w:rPr>
        <w:t>Stephanus</w:t>
      </w:r>
      <w:r w:rsidR="005A362F" w:rsidRPr="005A362F">
        <w:rPr>
          <w:i/>
          <w:lang w:val="fr-FR"/>
        </w:rPr>
        <w:t xml:space="preserve"> </w:t>
      </w:r>
      <w:r w:rsidR="00885488" w:rsidRPr="00794880">
        <w:rPr>
          <w:rStyle w:val="Incipit"/>
          <w:lang w:val="fr-FR"/>
        </w:rPr>
        <w:t>autem</w:t>
      </w:r>
      <w:r w:rsidR="005A362F" w:rsidRPr="005A362F">
        <w:rPr>
          <w:i/>
          <w:lang w:val="fr-FR"/>
        </w:rPr>
        <w:t xml:space="preserve"> </w:t>
      </w:r>
      <w:r w:rsidR="00885488" w:rsidRPr="00794880">
        <w:rPr>
          <w:rStyle w:val="Incipit"/>
          <w:lang w:val="fr-FR"/>
        </w:rPr>
        <w:t>plenus</w:t>
      </w:r>
      <w:r w:rsidR="005A362F" w:rsidRPr="005A362F">
        <w:rPr>
          <w:i/>
          <w:lang w:val="fr-FR"/>
        </w:rPr>
        <w:t xml:space="preserve"> </w:t>
      </w:r>
      <w:r w:rsidR="00885488" w:rsidRPr="00794880">
        <w:rPr>
          <w:rStyle w:val="Incipit"/>
          <w:lang w:val="fr-FR"/>
        </w:rPr>
        <w:t>gratia</w:t>
      </w:r>
      <w:r w:rsidR="00885488" w:rsidRPr="00B779A9">
        <w:rPr>
          <w:lang w:val="fr-FR"/>
        </w:rPr>
        <w:t xml:space="preserve"> est prima in secundo nocturno antiphona. </w:t>
      </w:r>
      <w:r w:rsidR="00153604" w:rsidRPr="00B779A9">
        <w:rPr>
          <w:lang w:val="fr-FR"/>
        </w:rPr>
        <w:t xml:space="preserve">[BD] </w:t>
      </w:r>
      <w:r w:rsidR="005F6F99" w:rsidRPr="00794880">
        <w:rPr>
          <w:rStyle w:val="Incipit"/>
          <w:lang w:val="fr-FR"/>
        </w:rPr>
        <w:t>Benedicamus</w:t>
      </w:r>
      <w:r w:rsidR="00153604" w:rsidRPr="00B779A9">
        <w:rPr>
          <w:lang w:val="fr-FR"/>
        </w:rPr>
        <w:t xml:space="preserve"> de </w:t>
      </w:r>
      <w:r w:rsidR="00885488" w:rsidRPr="00B779A9">
        <w:rPr>
          <w:lang w:val="fr-FR"/>
        </w:rPr>
        <w:t>apostolis.</w:t>
      </w:r>
    </w:p>
    <w:p w:rsidR="009525E0" w:rsidRDefault="00366F11" w:rsidP="00415109">
      <w:pPr>
        <w:rPr>
          <w:lang w:val="fr-FR"/>
        </w:rPr>
      </w:pPr>
      <w:r w:rsidRPr="00F77676">
        <w:rPr>
          <w:rStyle w:val="Time1"/>
          <w:lang w:val="fr-FR"/>
        </w:rPr>
        <w:t>Maturum officium</w:t>
      </w:r>
      <w:r w:rsidR="00885488" w:rsidRPr="00B779A9">
        <w:rPr>
          <w:lang w:val="fr-FR"/>
        </w:rPr>
        <w:t xml:space="preserve"> de nati</w:t>
      </w:r>
      <w:r w:rsidR="00D66EA2" w:rsidRPr="00B779A9">
        <w:rPr>
          <w:lang w:val="fr-FR"/>
        </w:rPr>
        <w:t>vita</w:t>
      </w:r>
      <w:r w:rsidR="00885488" w:rsidRPr="00B779A9">
        <w:rPr>
          <w:lang w:val="fr-FR"/>
        </w:rPr>
        <w:t xml:space="preserve">te. </w:t>
      </w:r>
      <w:r w:rsidR="00153604" w:rsidRPr="00B779A9">
        <w:rPr>
          <w:lang w:val="fr-FR"/>
        </w:rPr>
        <w:t xml:space="preserve">[KY] </w:t>
      </w:r>
      <w:r w:rsidR="00153604" w:rsidRPr="00794880">
        <w:rPr>
          <w:rStyle w:val="Incipit"/>
          <w:lang w:val="fr-FR"/>
        </w:rPr>
        <w:t>Kyrie</w:t>
      </w:r>
      <w:r w:rsidR="00885488" w:rsidRPr="00B779A9">
        <w:rPr>
          <w:lang w:val="fr-FR"/>
        </w:rPr>
        <w:t xml:space="preserve"> </w:t>
      </w:r>
      <w:r w:rsidR="00153604" w:rsidRPr="00B779A9">
        <w:rPr>
          <w:lang w:val="fr-FR"/>
        </w:rPr>
        <w:t>a</w:t>
      </w:r>
      <w:r w:rsidR="00885488" w:rsidRPr="00B779A9">
        <w:rPr>
          <w:lang w:val="fr-FR"/>
        </w:rPr>
        <w:t xml:space="preserve">ngelicum. </w:t>
      </w:r>
      <w:r w:rsidR="00153604" w:rsidRPr="00B779A9">
        <w:rPr>
          <w:lang w:val="fr-FR"/>
        </w:rPr>
        <w:t xml:space="preserve">[SA] </w:t>
      </w:r>
      <w:r w:rsidR="00153604" w:rsidRPr="00794880">
        <w:rPr>
          <w:rStyle w:val="Incipit"/>
          <w:lang w:val="fr-FR"/>
        </w:rPr>
        <w:t>Sanctus</w:t>
      </w:r>
      <w:r w:rsidR="005A362F" w:rsidRPr="005A362F">
        <w:rPr>
          <w:i/>
          <w:lang w:val="fr-FR"/>
        </w:rPr>
        <w:t xml:space="preserve"> </w:t>
      </w:r>
      <w:r w:rsidR="00153604" w:rsidRPr="00B779A9">
        <w:rPr>
          <w:lang w:val="fr-FR"/>
        </w:rPr>
        <w:t>minus festivale</w:t>
      </w:r>
      <w:r w:rsidR="00885488" w:rsidRPr="00B779A9">
        <w:rPr>
          <w:lang w:val="fr-FR"/>
        </w:rPr>
        <w:t xml:space="preserve">. SE </w:t>
      </w:r>
      <w:r w:rsidR="00885488" w:rsidRPr="00794880">
        <w:rPr>
          <w:rStyle w:val="Incipit"/>
          <w:lang w:val="fr-FR"/>
        </w:rPr>
        <w:t>Gaude</w:t>
      </w:r>
      <w:r w:rsidR="005A362F" w:rsidRPr="005A362F">
        <w:rPr>
          <w:i/>
          <w:lang w:val="fr-FR"/>
        </w:rPr>
        <w:t xml:space="preserve"> </w:t>
      </w:r>
      <w:r w:rsidR="00885488" w:rsidRPr="00794880">
        <w:rPr>
          <w:rStyle w:val="Incipit"/>
          <w:lang w:val="fr-FR"/>
        </w:rPr>
        <w:t>dei</w:t>
      </w:r>
      <w:r w:rsidR="005A362F" w:rsidRPr="005A362F">
        <w:rPr>
          <w:i/>
          <w:lang w:val="fr-FR"/>
        </w:rPr>
        <w:t xml:space="preserve"> </w:t>
      </w:r>
      <w:r w:rsidR="00885488" w:rsidRPr="00794880">
        <w:rPr>
          <w:rStyle w:val="Incipit"/>
          <w:lang w:val="fr-FR"/>
        </w:rPr>
        <w:t>genitrix</w:t>
      </w:r>
      <w:r w:rsidR="00885488" w:rsidRPr="00B779A9">
        <w:rPr>
          <w:lang w:val="fr-FR"/>
        </w:rPr>
        <w:t xml:space="preserve">. </w:t>
      </w:r>
    </w:p>
    <w:p w:rsidR="00885488" w:rsidRPr="009525E0" w:rsidRDefault="00153604" w:rsidP="00415109">
      <w:pPr>
        <w:rPr>
          <w:lang w:val="fr-FR"/>
        </w:rPr>
      </w:pPr>
      <w:r w:rsidRPr="00B779A9">
        <w:rPr>
          <w:lang w:val="fr-FR"/>
        </w:rPr>
        <w:lastRenderedPageBreak/>
        <w:t>(125r)</w:t>
      </w:r>
      <w:r w:rsidR="009525E0">
        <w:rPr>
          <w:lang w:val="fr-FR"/>
        </w:rPr>
        <w:t xml:space="preserve"> </w:t>
      </w:r>
      <w:r w:rsidR="00366F11" w:rsidRPr="00F77676">
        <w:rPr>
          <w:rStyle w:val="Time1"/>
          <w:lang w:val="fr-FR"/>
        </w:rPr>
        <w:t>Ad primam</w:t>
      </w:r>
      <w:r w:rsidR="00885488" w:rsidRPr="00F77676">
        <w:rPr>
          <w:lang w:val="fr-FR"/>
        </w:rPr>
        <w:t xml:space="preserve"> AN </w:t>
      </w:r>
      <w:r w:rsidR="00885488" w:rsidRPr="00F77676">
        <w:rPr>
          <w:rStyle w:val="Incipit"/>
          <w:lang w:val="fr-FR"/>
        </w:rPr>
        <w:t>Ioannes</w:t>
      </w:r>
      <w:r w:rsidR="005A362F" w:rsidRPr="00F77676">
        <w:rPr>
          <w:i/>
          <w:lang w:val="fr-FR"/>
        </w:rPr>
        <w:t xml:space="preserve"> </w:t>
      </w:r>
      <w:r w:rsidR="00885488" w:rsidRPr="00F77676">
        <w:rPr>
          <w:rStyle w:val="Incipit"/>
          <w:lang w:val="fr-FR"/>
        </w:rPr>
        <w:t>apostolus</w:t>
      </w:r>
      <w:r w:rsidR="00885488" w:rsidRPr="00F77676">
        <w:rPr>
          <w:lang w:val="fr-FR"/>
        </w:rPr>
        <w:t xml:space="preserve">. Pro </w:t>
      </w:r>
      <w:r w:rsidR="000F4FB4" w:rsidRPr="00F77676">
        <w:rPr>
          <w:lang w:val="fr-FR"/>
        </w:rPr>
        <w:t>Salve</w:t>
      </w:r>
      <w:r w:rsidR="003F6A6A" w:rsidRPr="00F77676">
        <w:rPr>
          <w:lang w:val="fr-FR"/>
        </w:rPr>
        <w:t xml:space="preserve"> r</w:t>
      </w:r>
      <w:r w:rsidR="00885488" w:rsidRPr="00F77676">
        <w:rPr>
          <w:lang w:val="fr-FR"/>
        </w:rPr>
        <w:t xml:space="preserve">egina cantatur </w:t>
      </w:r>
      <w:r w:rsidR="00BA24A1" w:rsidRPr="00F77676">
        <w:rPr>
          <w:lang w:val="fr-FR"/>
        </w:rPr>
        <w:t>[</w:t>
      </w:r>
      <w:r w:rsidR="00885488" w:rsidRPr="00F77676">
        <w:rPr>
          <w:lang w:val="fr-FR"/>
        </w:rPr>
        <w:t>AN</w:t>
      </w:r>
      <w:r w:rsidR="00BA24A1" w:rsidRPr="00F77676">
        <w:rPr>
          <w:lang w:val="fr-FR"/>
        </w:rPr>
        <w:t>]</w:t>
      </w:r>
      <w:r w:rsidR="00885488" w:rsidRPr="00F77676">
        <w:rPr>
          <w:lang w:val="fr-FR"/>
        </w:rPr>
        <w:t xml:space="preserve"> </w:t>
      </w:r>
      <w:r w:rsidR="00BE33E8" w:rsidRPr="00F77676">
        <w:rPr>
          <w:rStyle w:val="Incipit"/>
          <w:lang w:val="fr-FR"/>
        </w:rPr>
        <w:t>Haec</w:t>
      </w:r>
      <w:r w:rsidR="005A362F" w:rsidRPr="00F77676">
        <w:rPr>
          <w:i/>
          <w:lang w:val="fr-FR"/>
        </w:rPr>
        <w:t xml:space="preserve"> </w:t>
      </w:r>
      <w:r w:rsidR="00885488" w:rsidRPr="00F77676">
        <w:rPr>
          <w:rStyle w:val="Incipit"/>
          <w:lang w:val="fr-FR"/>
        </w:rPr>
        <w:t>est</w:t>
      </w:r>
      <w:r w:rsidR="005A362F" w:rsidRPr="00F77676">
        <w:rPr>
          <w:i/>
          <w:lang w:val="fr-FR"/>
        </w:rPr>
        <w:t xml:space="preserve"> </w:t>
      </w:r>
      <w:r w:rsidR="00885488" w:rsidRPr="00F77676">
        <w:rPr>
          <w:rStyle w:val="Incipit"/>
          <w:lang w:val="fr-FR"/>
        </w:rPr>
        <w:t>dies</w:t>
      </w:r>
      <w:r w:rsidR="00885488" w:rsidRPr="00F77676">
        <w:rPr>
          <w:lang w:val="fr-FR"/>
        </w:rPr>
        <w:t>.</w:t>
      </w:r>
    </w:p>
    <w:p w:rsidR="00885488" w:rsidRPr="00185B52" w:rsidRDefault="00885488" w:rsidP="00415109">
      <w:pPr>
        <w:rPr>
          <w:lang w:val="fr-FR"/>
        </w:rPr>
      </w:pPr>
      <w:r w:rsidRPr="00F77676">
        <w:rPr>
          <w:lang w:val="fr-FR"/>
        </w:rPr>
        <w:t xml:space="preserve">Post primam habetur de sancto Ioanne </w:t>
      </w:r>
      <w:r w:rsidRPr="00F77676">
        <w:rPr>
          <w:rStyle w:val="Time1"/>
          <w:lang w:val="fr-FR"/>
        </w:rPr>
        <w:t>sacrum</w:t>
      </w:r>
      <w:r w:rsidR="005D429B">
        <w:rPr>
          <w:rStyle w:val="Time1"/>
          <w:lang w:val="fr-FR"/>
        </w:rPr>
        <w:t xml:space="preserve"> [officium]</w:t>
      </w:r>
      <w:r w:rsidRPr="00F77676">
        <w:rPr>
          <w:lang w:val="fr-FR"/>
        </w:rPr>
        <w:t xml:space="preserve">. IN </w:t>
      </w:r>
      <w:r w:rsidRPr="00F77676">
        <w:rPr>
          <w:rStyle w:val="Incipit"/>
          <w:lang w:val="fr-FR"/>
        </w:rPr>
        <w:t>In</w:t>
      </w:r>
      <w:r w:rsidR="005A362F" w:rsidRPr="00F77676">
        <w:rPr>
          <w:i/>
          <w:lang w:val="fr-FR"/>
        </w:rPr>
        <w:t xml:space="preserve"> </w:t>
      </w:r>
      <w:r w:rsidRPr="00F77676">
        <w:rPr>
          <w:rStyle w:val="Incipit"/>
          <w:lang w:val="fr-FR"/>
        </w:rPr>
        <w:t>medio</w:t>
      </w:r>
      <w:r w:rsidR="005A362F" w:rsidRPr="00F77676">
        <w:rPr>
          <w:i/>
          <w:lang w:val="fr-FR"/>
        </w:rPr>
        <w:t xml:space="preserve"> </w:t>
      </w:r>
      <w:r w:rsidRPr="00F77676">
        <w:rPr>
          <w:rStyle w:val="Incipit"/>
          <w:lang w:val="fr-FR"/>
        </w:rPr>
        <w:t>ecclesiae</w:t>
      </w:r>
      <w:r w:rsidR="00DD1415">
        <w:rPr>
          <w:lang w:val="fr-FR"/>
        </w:rPr>
        <w:t>@</w:t>
      </w:r>
      <w:r w:rsidR="00DD1415" w:rsidRPr="00F77676">
        <w:rPr>
          <w:lang w:val="fr-FR"/>
        </w:rPr>
        <w:t>16.</w:t>
      </w:r>
      <w:r w:rsidRPr="00F77676">
        <w:rPr>
          <w:lang w:val="fr-FR"/>
        </w:rPr>
        <w:t xml:space="preserve"> </w:t>
      </w:r>
      <w:r w:rsidR="00153604" w:rsidRPr="00F77676">
        <w:rPr>
          <w:lang w:val="fr-FR"/>
        </w:rPr>
        <w:t xml:space="preserve">[KY] </w:t>
      </w:r>
      <w:r w:rsidR="00153604" w:rsidRPr="00F77676">
        <w:rPr>
          <w:rStyle w:val="Incipit"/>
          <w:lang w:val="fr-FR"/>
        </w:rPr>
        <w:t>Kyrie</w:t>
      </w:r>
      <w:r w:rsidR="005A362F" w:rsidRPr="00F77676">
        <w:rPr>
          <w:i/>
          <w:lang w:val="fr-FR"/>
        </w:rPr>
        <w:t xml:space="preserve"> </w:t>
      </w:r>
      <w:r w:rsidR="00153604" w:rsidRPr="00F77676">
        <w:rPr>
          <w:lang w:val="fr-FR"/>
        </w:rPr>
        <w:t xml:space="preserve">et [SA] </w:t>
      </w:r>
      <w:r w:rsidR="00153604" w:rsidRPr="00F77676">
        <w:rPr>
          <w:rStyle w:val="Incipit"/>
          <w:lang w:val="fr-FR"/>
        </w:rPr>
        <w:t>Sanctus</w:t>
      </w:r>
      <w:r w:rsidRPr="00F77676">
        <w:rPr>
          <w:lang w:val="fr-FR"/>
        </w:rPr>
        <w:t xml:space="preserve"> paschale. </w:t>
      </w:r>
      <w:r w:rsidRPr="00B779A9">
        <w:rPr>
          <w:lang w:val="fr-FR"/>
        </w:rPr>
        <w:t>AL</w:t>
      </w:r>
      <w:r w:rsidR="00153604" w:rsidRPr="00B779A9">
        <w:rPr>
          <w:lang w:val="fr-FR"/>
        </w:rPr>
        <w:t>V</w:t>
      </w:r>
      <w:r w:rsidRPr="00B779A9">
        <w:rPr>
          <w:lang w:val="fr-FR"/>
        </w:rPr>
        <w:t xml:space="preserve"> </w:t>
      </w:r>
      <w:r w:rsidRPr="00794880">
        <w:rPr>
          <w:rStyle w:val="Incipit"/>
          <w:lang w:val="fr-FR"/>
        </w:rPr>
        <w:t>Hic</w:t>
      </w:r>
      <w:r w:rsidR="005A362F" w:rsidRPr="005A362F">
        <w:rPr>
          <w:i/>
          <w:lang w:val="fr-FR"/>
        </w:rPr>
        <w:t xml:space="preserve"> </w:t>
      </w:r>
      <w:r w:rsidRPr="00794880">
        <w:rPr>
          <w:rStyle w:val="Incipit"/>
          <w:lang w:val="fr-FR"/>
        </w:rPr>
        <w:t>est</w:t>
      </w:r>
      <w:r w:rsidR="005A362F" w:rsidRPr="005A362F">
        <w:rPr>
          <w:i/>
          <w:lang w:val="fr-FR"/>
        </w:rPr>
        <w:t xml:space="preserve"> </w:t>
      </w:r>
      <w:r w:rsidRPr="00794880">
        <w:rPr>
          <w:rStyle w:val="Incipit"/>
          <w:lang w:val="fr-FR"/>
        </w:rPr>
        <w:t>discipulus</w:t>
      </w:r>
      <w:r w:rsidR="00DD1415">
        <w:rPr>
          <w:lang w:val="fr-FR"/>
        </w:rPr>
        <w:t>@</w:t>
      </w:r>
      <w:r w:rsidR="00DD1415" w:rsidRPr="00B779A9">
        <w:rPr>
          <w:lang w:val="fr-FR"/>
        </w:rPr>
        <w:t>17.</w:t>
      </w:r>
      <w:r w:rsidRPr="00B779A9">
        <w:rPr>
          <w:lang w:val="fr-FR"/>
        </w:rPr>
        <w:t xml:space="preserve"> </w:t>
      </w:r>
      <w:r w:rsidRPr="00185B52">
        <w:rPr>
          <w:lang w:val="fr-FR"/>
        </w:rPr>
        <w:t xml:space="preserve">SE </w:t>
      </w:r>
      <w:r w:rsidRPr="00185B52">
        <w:rPr>
          <w:rStyle w:val="Incipit"/>
          <w:lang w:val="fr-FR"/>
        </w:rPr>
        <w:t>Ioannes</w:t>
      </w:r>
      <w:r w:rsidR="005A362F" w:rsidRPr="00185B52">
        <w:rPr>
          <w:i/>
          <w:lang w:val="fr-FR"/>
        </w:rPr>
        <w:t xml:space="preserve"> </w:t>
      </w:r>
      <w:r w:rsidRPr="00185B52">
        <w:rPr>
          <w:rStyle w:val="Incipit"/>
          <w:lang w:val="fr-FR"/>
        </w:rPr>
        <w:t>Iesu</w:t>
      </w:r>
      <w:r w:rsidR="00DD1415" w:rsidRPr="00185B52">
        <w:rPr>
          <w:lang w:val="fr-FR"/>
        </w:rPr>
        <w:t>@223.</w:t>
      </w:r>
      <w:r w:rsidRPr="00185B52">
        <w:rPr>
          <w:lang w:val="fr-FR"/>
        </w:rPr>
        <w:t xml:space="preserve"> OF </w:t>
      </w:r>
      <w:r w:rsidRPr="00185B52">
        <w:rPr>
          <w:rStyle w:val="Incipit"/>
          <w:lang w:val="fr-FR"/>
        </w:rPr>
        <w:t>Iustus</w:t>
      </w:r>
      <w:r w:rsidR="005A362F" w:rsidRPr="00185B52">
        <w:rPr>
          <w:i/>
          <w:lang w:val="fr-FR"/>
        </w:rPr>
        <w:t xml:space="preserve"> </w:t>
      </w:r>
      <w:r w:rsidRPr="00185B52">
        <w:rPr>
          <w:rStyle w:val="Incipit"/>
          <w:lang w:val="fr-FR"/>
        </w:rPr>
        <w:t>ut</w:t>
      </w:r>
      <w:r w:rsidR="005A362F" w:rsidRPr="00185B52">
        <w:rPr>
          <w:i/>
          <w:lang w:val="fr-FR"/>
        </w:rPr>
        <w:t xml:space="preserve"> </w:t>
      </w:r>
      <w:r w:rsidRPr="00185B52">
        <w:rPr>
          <w:rStyle w:val="Incipit"/>
          <w:lang w:val="fr-FR"/>
        </w:rPr>
        <w:t>palma</w:t>
      </w:r>
      <w:r w:rsidR="00DD1415" w:rsidRPr="00185B52">
        <w:rPr>
          <w:lang w:val="fr-FR"/>
        </w:rPr>
        <w:t>@17.</w:t>
      </w:r>
      <w:r w:rsidRPr="00185B52">
        <w:rPr>
          <w:lang w:val="fr-FR"/>
        </w:rPr>
        <w:t xml:space="preserve"> CO </w:t>
      </w:r>
      <w:r w:rsidRPr="00185B52">
        <w:rPr>
          <w:rStyle w:val="Incipit"/>
          <w:lang w:val="fr-FR"/>
        </w:rPr>
        <w:t>Exiit</w:t>
      </w:r>
      <w:r w:rsidR="005A362F" w:rsidRPr="00185B52">
        <w:rPr>
          <w:i/>
          <w:lang w:val="fr-FR"/>
        </w:rPr>
        <w:t xml:space="preserve"> </w:t>
      </w:r>
      <w:r w:rsidRPr="00185B52">
        <w:rPr>
          <w:rStyle w:val="Incipit"/>
          <w:lang w:val="fr-FR"/>
        </w:rPr>
        <w:t>sermo</w:t>
      </w:r>
      <w:r w:rsidR="00DD1415" w:rsidRPr="00185B52">
        <w:rPr>
          <w:lang w:val="fr-FR"/>
        </w:rPr>
        <w:t>@17.</w:t>
      </w:r>
    </w:p>
    <w:p w:rsidR="00885488" w:rsidRPr="00185B52" w:rsidRDefault="00366F11" w:rsidP="00415109">
      <w:pPr>
        <w:rPr>
          <w:lang w:val="fr-FR"/>
        </w:rPr>
      </w:pPr>
      <w:r w:rsidRPr="00185B52">
        <w:rPr>
          <w:rStyle w:val="Time1"/>
          <w:lang w:val="fr-FR"/>
        </w:rPr>
        <w:t>Ad tertiam</w:t>
      </w:r>
      <w:r w:rsidR="00885488" w:rsidRPr="00185B52">
        <w:rPr>
          <w:lang w:val="fr-FR"/>
        </w:rPr>
        <w:t xml:space="preserve"> AN </w:t>
      </w:r>
      <w:r w:rsidR="00885488" w:rsidRPr="00185B52">
        <w:rPr>
          <w:rStyle w:val="Incipit"/>
          <w:lang w:val="fr-FR"/>
        </w:rPr>
        <w:t>Supra pectus domini</w:t>
      </w:r>
      <w:r w:rsidR="00885488" w:rsidRPr="00185B52">
        <w:rPr>
          <w:lang w:val="fr-FR"/>
        </w:rPr>
        <w:t>.</w:t>
      </w:r>
    </w:p>
    <w:p w:rsidR="00885488" w:rsidRPr="00185B52" w:rsidRDefault="00366F11" w:rsidP="00415109">
      <w:pPr>
        <w:rPr>
          <w:lang w:val="pt-PT"/>
        </w:rPr>
      </w:pPr>
      <w:r w:rsidRPr="00185B52">
        <w:rPr>
          <w:rStyle w:val="Time1"/>
          <w:lang w:val="pt-PT"/>
        </w:rPr>
        <w:t>Ad sextam</w:t>
      </w:r>
      <w:r w:rsidR="00885488" w:rsidRPr="00185B52">
        <w:rPr>
          <w:lang w:val="pt-PT"/>
        </w:rPr>
        <w:t xml:space="preserve"> AN </w:t>
      </w:r>
      <w:r w:rsidR="00885488" w:rsidRPr="00185B52">
        <w:rPr>
          <w:rStyle w:val="Incipit"/>
          <w:lang w:val="pt-PT"/>
        </w:rPr>
        <w:t>Quasi unum de paradisi</w:t>
      </w:r>
      <w:r w:rsidR="00885488" w:rsidRPr="00185B52">
        <w:rPr>
          <w:lang w:val="pt-PT"/>
        </w:rPr>
        <w:t>.</w:t>
      </w:r>
    </w:p>
    <w:p w:rsidR="00885488" w:rsidRDefault="00366F11" w:rsidP="00415109">
      <w:pPr>
        <w:rPr>
          <w:lang w:val="en-US"/>
        </w:rPr>
      </w:pPr>
      <w:r w:rsidRPr="00F77676">
        <w:rPr>
          <w:rStyle w:val="Time1"/>
          <w:lang w:val="en-US"/>
        </w:rPr>
        <w:t>Ad nonam</w:t>
      </w:r>
      <w:r w:rsidR="00885488">
        <w:rPr>
          <w:lang w:val="en-US"/>
        </w:rPr>
        <w:t xml:space="preserve"> AN </w:t>
      </w:r>
      <w:r w:rsidR="00885488" w:rsidRPr="00F77676">
        <w:rPr>
          <w:rStyle w:val="Incipit"/>
          <w:lang w:val="en-US"/>
        </w:rPr>
        <w:t>In fer</w:t>
      </w:r>
      <w:r w:rsidR="00872B44" w:rsidRPr="00F77676">
        <w:rPr>
          <w:rStyle w:val="Incipit"/>
          <w:lang w:val="en-US"/>
        </w:rPr>
        <w:t>vent</w:t>
      </w:r>
      <w:r w:rsidR="00885488" w:rsidRPr="00F77676">
        <w:rPr>
          <w:rStyle w:val="Incipit"/>
          <w:lang w:val="en-US"/>
        </w:rPr>
        <w:t>is olei</w:t>
      </w:r>
      <w:r w:rsidR="00885488">
        <w:rPr>
          <w:lang w:val="en-US"/>
        </w:rPr>
        <w:t>.</w:t>
      </w:r>
    </w:p>
    <w:p w:rsidR="00885488" w:rsidRPr="003D0C23" w:rsidRDefault="00366F11" w:rsidP="00415109">
      <w:pPr>
        <w:rPr>
          <w:lang w:val="fr-FR"/>
        </w:rPr>
      </w:pPr>
      <w:r w:rsidRPr="00F77676">
        <w:rPr>
          <w:rStyle w:val="Time1"/>
          <w:lang w:val="en-US"/>
        </w:rPr>
        <w:t>Ad summum officium</w:t>
      </w:r>
      <w:r w:rsidR="00885488">
        <w:rPr>
          <w:lang w:val="en-US"/>
        </w:rPr>
        <w:t xml:space="preserve"> IN </w:t>
      </w:r>
      <w:r w:rsidR="00885488" w:rsidRPr="00794880">
        <w:rPr>
          <w:rStyle w:val="Incipit"/>
          <w:lang w:val="en-US"/>
        </w:rPr>
        <w:t>In</w:t>
      </w:r>
      <w:r w:rsidR="005A362F" w:rsidRPr="005A362F">
        <w:rPr>
          <w:i/>
          <w:lang w:val="en-US"/>
        </w:rPr>
        <w:t xml:space="preserve"> </w:t>
      </w:r>
      <w:r w:rsidR="00885488" w:rsidRPr="00794880">
        <w:rPr>
          <w:rStyle w:val="Incipit"/>
          <w:lang w:val="en-US"/>
        </w:rPr>
        <w:t>medio</w:t>
      </w:r>
      <w:r w:rsidR="005A362F" w:rsidRPr="005A362F">
        <w:rPr>
          <w:i/>
          <w:lang w:val="en-US"/>
        </w:rPr>
        <w:t xml:space="preserve"> </w:t>
      </w:r>
      <w:r w:rsidR="00885488" w:rsidRPr="00794880">
        <w:rPr>
          <w:rStyle w:val="Incipit"/>
          <w:lang w:val="en-US"/>
        </w:rPr>
        <w:t>ecclesiae</w:t>
      </w:r>
      <w:r w:rsidR="00DD1415">
        <w:rPr>
          <w:lang w:val="en-US"/>
        </w:rPr>
        <w:t>@19.</w:t>
      </w:r>
      <w:r w:rsidR="00885488">
        <w:rPr>
          <w:lang w:val="en-US"/>
        </w:rPr>
        <w:t xml:space="preserve"> </w:t>
      </w:r>
      <w:r w:rsidR="00153604" w:rsidRPr="003D0C23">
        <w:rPr>
          <w:lang w:val="fr-FR"/>
        </w:rPr>
        <w:t xml:space="preserve">[KY] </w:t>
      </w:r>
      <w:r w:rsidR="00153604" w:rsidRPr="003D0C23">
        <w:rPr>
          <w:rStyle w:val="Incipit"/>
          <w:lang w:val="fr-FR"/>
        </w:rPr>
        <w:t>Kyrie</w:t>
      </w:r>
      <w:r w:rsidR="005A362F" w:rsidRPr="003D0C23">
        <w:rPr>
          <w:i/>
          <w:lang w:val="fr-FR"/>
        </w:rPr>
        <w:t xml:space="preserve"> </w:t>
      </w:r>
      <w:r w:rsidR="00153604" w:rsidRPr="003D0C23">
        <w:rPr>
          <w:lang w:val="fr-FR"/>
        </w:rPr>
        <w:t xml:space="preserve">et [SA] </w:t>
      </w:r>
      <w:r w:rsidR="00153604" w:rsidRPr="003D0C23">
        <w:rPr>
          <w:rStyle w:val="Incipit"/>
          <w:lang w:val="fr-FR"/>
        </w:rPr>
        <w:t>Sanctus</w:t>
      </w:r>
      <w:r w:rsidR="00FE472A">
        <w:rPr>
          <w:lang w:val="fr-FR"/>
        </w:rPr>
        <w:t>@</w:t>
      </w:r>
      <w:r w:rsidRPr="003D0C23">
        <w:rPr>
          <w:lang w:val="fr-FR"/>
        </w:rPr>
        <w:t>%D::</w:t>
      </w:r>
      <w:r w:rsidR="006B51A5" w:rsidRPr="003D0C23">
        <w:rPr>
          <w:lang w:val="fr-FR"/>
        </w:rPr>
        <w:t>de</w:t>
      </w:r>
      <w:r w:rsidRPr="003D0C23">
        <w:rPr>
          <w:lang w:val="fr-FR"/>
        </w:rPr>
        <w:t>%</w:t>
      </w:r>
      <w:r w:rsidR="005B7B2C" w:rsidRPr="003D0C23">
        <w:rPr>
          <w:lang w:val="fr-FR"/>
        </w:rPr>
        <w:t xml:space="preserve"> </w:t>
      </w:r>
      <w:r w:rsidR="00885488" w:rsidRPr="003D0C23">
        <w:rPr>
          <w:lang w:val="fr-FR"/>
        </w:rPr>
        <w:t xml:space="preserve">paschale. GR </w:t>
      </w:r>
      <w:r w:rsidR="00885488" w:rsidRPr="003D0C23">
        <w:rPr>
          <w:rStyle w:val="Incipit"/>
          <w:lang w:val="fr-FR"/>
        </w:rPr>
        <w:t>Exiit</w:t>
      </w:r>
      <w:r w:rsidR="005A362F" w:rsidRPr="003D0C23">
        <w:rPr>
          <w:i/>
          <w:lang w:val="fr-FR"/>
        </w:rPr>
        <w:t xml:space="preserve"> </w:t>
      </w:r>
      <w:r w:rsidR="00885488" w:rsidRPr="003D0C23">
        <w:rPr>
          <w:rStyle w:val="Incipit"/>
          <w:lang w:val="fr-FR"/>
        </w:rPr>
        <w:t>sermo</w:t>
      </w:r>
      <w:r w:rsidR="00DD1415" w:rsidRPr="003D0C23">
        <w:rPr>
          <w:lang w:val="fr-FR"/>
        </w:rPr>
        <w:t>@20.</w:t>
      </w:r>
      <w:r w:rsidR="00885488" w:rsidRPr="003D0C23">
        <w:rPr>
          <w:lang w:val="fr-FR"/>
        </w:rPr>
        <w:t xml:space="preserve"> AL</w:t>
      </w:r>
      <w:r w:rsidR="00153604" w:rsidRPr="003D0C23">
        <w:rPr>
          <w:lang w:val="fr-FR"/>
        </w:rPr>
        <w:t>V</w:t>
      </w:r>
      <w:r w:rsidR="00885488" w:rsidRPr="003D0C23">
        <w:rPr>
          <w:lang w:val="fr-FR"/>
        </w:rPr>
        <w:t xml:space="preserve"> </w:t>
      </w:r>
      <w:r w:rsidR="00885488" w:rsidRPr="003D0C23">
        <w:rPr>
          <w:rStyle w:val="Incipit"/>
          <w:lang w:val="fr-FR"/>
        </w:rPr>
        <w:t>Hic</w:t>
      </w:r>
      <w:r w:rsidR="005A362F" w:rsidRPr="003D0C23">
        <w:rPr>
          <w:i/>
          <w:lang w:val="fr-FR"/>
        </w:rPr>
        <w:t xml:space="preserve"> </w:t>
      </w:r>
      <w:r w:rsidR="00885488" w:rsidRPr="003D0C23">
        <w:rPr>
          <w:rStyle w:val="Incipit"/>
          <w:lang w:val="fr-FR"/>
        </w:rPr>
        <w:t>est</w:t>
      </w:r>
      <w:r w:rsidR="005A362F" w:rsidRPr="003D0C23">
        <w:rPr>
          <w:i/>
          <w:lang w:val="fr-FR"/>
        </w:rPr>
        <w:t xml:space="preserve"> </w:t>
      </w:r>
      <w:r w:rsidR="00885488" w:rsidRPr="003D0C23">
        <w:rPr>
          <w:rStyle w:val="Incipit"/>
          <w:lang w:val="fr-FR"/>
        </w:rPr>
        <w:t>discipulus</w:t>
      </w:r>
      <w:r w:rsidR="00DD1415" w:rsidRPr="003D0C23">
        <w:rPr>
          <w:lang w:val="fr-FR"/>
        </w:rPr>
        <w:t>@20.</w:t>
      </w:r>
      <w:r w:rsidR="00885488" w:rsidRPr="003D0C23">
        <w:rPr>
          <w:lang w:val="fr-FR"/>
        </w:rPr>
        <w:t xml:space="preserve"> SE </w:t>
      </w:r>
      <w:r w:rsidR="00885488" w:rsidRPr="003D0C23">
        <w:rPr>
          <w:rStyle w:val="Incipit"/>
          <w:lang w:val="fr-FR"/>
        </w:rPr>
        <w:t>Ioannes</w:t>
      </w:r>
      <w:r w:rsidR="005A362F" w:rsidRPr="003D0C23">
        <w:rPr>
          <w:i/>
          <w:lang w:val="fr-FR"/>
        </w:rPr>
        <w:t xml:space="preserve"> </w:t>
      </w:r>
      <w:r w:rsidR="00885488" w:rsidRPr="003D0C23">
        <w:rPr>
          <w:rStyle w:val="Incipit"/>
          <w:lang w:val="fr-FR"/>
        </w:rPr>
        <w:t>Iesu</w:t>
      </w:r>
      <w:r w:rsidR="00DD1415" w:rsidRPr="003D0C23">
        <w:rPr>
          <w:lang w:val="fr-FR"/>
        </w:rPr>
        <w:t>@272.</w:t>
      </w:r>
      <w:r w:rsidR="00885488" w:rsidRPr="003D0C23">
        <w:rPr>
          <w:lang w:val="fr-FR"/>
        </w:rPr>
        <w:t xml:space="preserve"> OF </w:t>
      </w:r>
      <w:r w:rsidR="00885488" w:rsidRPr="003D0C23">
        <w:rPr>
          <w:rStyle w:val="Incipit"/>
          <w:lang w:val="fr-FR"/>
        </w:rPr>
        <w:t>Iustus</w:t>
      </w:r>
      <w:r w:rsidR="005A362F" w:rsidRPr="003D0C23">
        <w:rPr>
          <w:i/>
          <w:lang w:val="fr-FR"/>
        </w:rPr>
        <w:t xml:space="preserve"> </w:t>
      </w:r>
      <w:r w:rsidR="00885488" w:rsidRPr="003D0C23">
        <w:rPr>
          <w:rStyle w:val="Incipit"/>
          <w:lang w:val="fr-FR"/>
        </w:rPr>
        <w:t>ut</w:t>
      </w:r>
      <w:r w:rsidR="005A362F" w:rsidRPr="003D0C23">
        <w:rPr>
          <w:i/>
          <w:lang w:val="fr-FR"/>
        </w:rPr>
        <w:t xml:space="preserve"> </w:t>
      </w:r>
      <w:r w:rsidR="00885488" w:rsidRPr="003D0C23">
        <w:rPr>
          <w:rStyle w:val="Incipit"/>
          <w:lang w:val="fr-FR"/>
        </w:rPr>
        <w:t>palma</w:t>
      </w:r>
      <w:r w:rsidR="00DD1415" w:rsidRPr="003D0C23">
        <w:rPr>
          <w:lang w:val="fr-FR"/>
        </w:rPr>
        <w:t>@20.</w:t>
      </w:r>
      <w:r w:rsidR="00885488" w:rsidRPr="003D0C23">
        <w:rPr>
          <w:lang w:val="fr-FR"/>
        </w:rPr>
        <w:t xml:space="preserve"> CO </w:t>
      </w:r>
      <w:r w:rsidR="00885488" w:rsidRPr="003D0C23">
        <w:rPr>
          <w:rStyle w:val="Incipit"/>
          <w:lang w:val="fr-FR"/>
        </w:rPr>
        <w:t>Exiit</w:t>
      </w:r>
      <w:r w:rsidR="005A362F" w:rsidRPr="003D0C23">
        <w:rPr>
          <w:i/>
          <w:lang w:val="fr-FR"/>
        </w:rPr>
        <w:t xml:space="preserve"> </w:t>
      </w:r>
      <w:r w:rsidR="00885488" w:rsidRPr="003D0C23">
        <w:rPr>
          <w:rStyle w:val="Incipit"/>
          <w:lang w:val="fr-FR"/>
        </w:rPr>
        <w:t>sermo</w:t>
      </w:r>
      <w:r w:rsidR="00DD1415" w:rsidRPr="003D0C23">
        <w:rPr>
          <w:lang w:val="fr-FR"/>
        </w:rPr>
        <w:t>@20.</w:t>
      </w:r>
    </w:p>
    <w:p w:rsidR="00885488" w:rsidRPr="003D0C23" w:rsidRDefault="00184009" w:rsidP="00415109">
      <w:pPr>
        <w:rPr>
          <w:lang w:val="fr-FR"/>
        </w:rPr>
      </w:pPr>
      <w:r w:rsidRPr="003D0C23">
        <w:rPr>
          <w:rStyle w:val="Time1"/>
          <w:lang w:val="fr-FR"/>
        </w:rPr>
        <w:t>[In secundis vesperis]</w:t>
      </w:r>
      <w:r w:rsidRPr="003D0C23">
        <w:rPr>
          <w:lang w:val="fr-FR"/>
        </w:rPr>
        <w:t xml:space="preserve"> </w:t>
      </w:r>
      <w:r w:rsidR="005B7B2C" w:rsidRPr="003D0C23">
        <w:rPr>
          <w:lang w:val="fr-FR"/>
        </w:rPr>
        <w:t>$E::</w:t>
      </w:r>
      <w:r w:rsidR="00885488" w:rsidRPr="003D0C23">
        <w:rPr>
          <w:lang w:val="fr-FR"/>
        </w:rPr>
        <w:t xml:space="preserve">in </w:t>
      </w:r>
      <w:r w:rsidR="00885488" w:rsidRPr="003D0C23">
        <w:rPr>
          <w:rStyle w:val="Ort"/>
          <w:lang w:val="fr-FR"/>
        </w:rPr>
        <w:t>capella Lichtensteiner</w:t>
      </w:r>
      <w:r w:rsidR="00885488" w:rsidRPr="003D0C23">
        <w:rPr>
          <w:lang w:val="fr-FR"/>
        </w:rPr>
        <w:t xml:space="preserve"> super psalmos AN </w:t>
      </w:r>
      <w:r w:rsidR="00885488" w:rsidRPr="003D0C23">
        <w:rPr>
          <w:rStyle w:val="Incipit"/>
          <w:lang w:val="fr-FR"/>
        </w:rPr>
        <w:t>Propter</w:t>
      </w:r>
      <w:r w:rsidR="005A362F" w:rsidRPr="003D0C23">
        <w:rPr>
          <w:i/>
          <w:lang w:val="fr-FR"/>
        </w:rPr>
        <w:t xml:space="preserve"> </w:t>
      </w:r>
      <w:r w:rsidR="00885488" w:rsidRPr="003D0C23">
        <w:rPr>
          <w:rStyle w:val="Incipit"/>
          <w:lang w:val="fr-FR"/>
        </w:rPr>
        <w:t>insuperabilem</w:t>
      </w:r>
      <w:r w:rsidR="00885488" w:rsidRPr="003D0C23">
        <w:rPr>
          <w:lang w:val="fr-FR"/>
        </w:rPr>
        <w:t xml:space="preserve"> sola</w:t>
      </w:r>
      <w:r w:rsidR="00153604" w:rsidRPr="003D0C23">
        <w:rPr>
          <w:lang w:val="fr-FR"/>
        </w:rPr>
        <w:t>. Psalmi d</w:t>
      </w:r>
      <w:r w:rsidR="00885488" w:rsidRPr="003D0C23">
        <w:rPr>
          <w:lang w:val="fr-FR"/>
        </w:rPr>
        <w:t xml:space="preserve">e apostolis. Reliqua omnia ut in secundis vesperis in </w:t>
      </w:r>
      <w:r w:rsidR="00885488" w:rsidRPr="003D0C23">
        <w:rPr>
          <w:rStyle w:val="Ort"/>
          <w:lang w:val="fr-FR"/>
        </w:rPr>
        <w:t>choro</w:t>
      </w:r>
      <w:r w:rsidR="005B7B2C" w:rsidRPr="003D0C23">
        <w:rPr>
          <w:lang w:val="fr-FR"/>
        </w:rPr>
        <w:t>$.</w:t>
      </w:r>
    </w:p>
    <w:p w:rsidR="00885488" w:rsidRPr="00B779A9" w:rsidRDefault="00366F11" w:rsidP="00415109">
      <w:pPr>
        <w:rPr>
          <w:lang w:val="it-IT"/>
        </w:rPr>
      </w:pPr>
      <w:r w:rsidRPr="003D0C23">
        <w:rPr>
          <w:rStyle w:val="Time1"/>
          <w:lang w:val="fr-FR"/>
        </w:rPr>
        <w:t>Ad secundas vesperas</w:t>
      </w:r>
      <w:r w:rsidR="00885488" w:rsidRPr="003D0C23">
        <w:rPr>
          <w:lang w:val="fr-FR"/>
        </w:rPr>
        <w:t xml:space="preserve"> AN </w:t>
      </w:r>
      <w:r w:rsidR="00885488" w:rsidRPr="003D0C23">
        <w:rPr>
          <w:rStyle w:val="Incipit"/>
          <w:lang w:val="fr-FR"/>
        </w:rPr>
        <w:t xml:space="preserve">Propter insuperabilem </w:t>
      </w:r>
      <w:r w:rsidR="00872B44" w:rsidRPr="003D0C23">
        <w:rPr>
          <w:rStyle w:val="Incipit"/>
          <w:lang w:val="fr-FR"/>
        </w:rPr>
        <w:t>evang</w:t>
      </w:r>
      <w:r w:rsidR="00885488" w:rsidRPr="003D0C23">
        <w:rPr>
          <w:rStyle w:val="Incipit"/>
          <w:lang w:val="fr-FR"/>
        </w:rPr>
        <w:t>elizandi</w:t>
      </w:r>
      <w:r w:rsidR="00885488" w:rsidRPr="003D0C23">
        <w:rPr>
          <w:lang w:val="fr-FR"/>
        </w:rPr>
        <w:t xml:space="preserve"> cum reliquis. </w:t>
      </w:r>
      <w:r w:rsidR="00885488" w:rsidRPr="003D0C23">
        <w:rPr>
          <w:lang w:val="it-IT"/>
        </w:rPr>
        <w:t xml:space="preserve">PS </w:t>
      </w:r>
      <w:r w:rsidR="00885488" w:rsidRPr="003D0C23">
        <w:rPr>
          <w:rStyle w:val="Incipit"/>
          <w:lang w:val="it-IT"/>
        </w:rPr>
        <w:t>Dixit</w:t>
      </w:r>
      <w:r w:rsidR="00885488" w:rsidRPr="003D0C23">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F77676">
        <w:rPr>
          <w:rStyle w:val="Incipit"/>
          <w:lang w:val="it-IT"/>
        </w:rPr>
        <w:t>Laudate pueri</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F77676">
        <w:rPr>
          <w:rStyle w:val="Incipit"/>
          <w:lang w:val="it-IT"/>
        </w:rPr>
        <w:t>Credidi</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F77676">
        <w:rPr>
          <w:rStyle w:val="Incipit"/>
          <w:lang w:val="it-IT"/>
        </w:rPr>
        <w:t xml:space="preserve">In </w:t>
      </w:r>
      <w:r w:rsidR="009772E9" w:rsidRPr="00F77676">
        <w:rPr>
          <w:rStyle w:val="Incipit"/>
          <w:lang w:val="it-IT"/>
        </w:rPr>
        <w:t>conv</w:t>
      </w:r>
      <w:r w:rsidR="00885488" w:rsidRPr="00F77676">
        <w:rPr>
          <w:rStyle w:val="Incipit"/>
          <w:lang w:val="it-IT"/>
        </w:rPr>
        <w:t>ertendo</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F77676">
        <w:rPr>
          <w:rStyle w:val="Incipit"/>
          <w:lang w:val="it-IT"/>
        </w:rPr>
        <w:t>Domine probasti</w:t>
      </w:r>
      <w:r w:rsidR="00885488" w:rsidRPr="00B779A9">
        <w:rPr>
          <w:lang w:val="it-IT"/>
        </w:rPr>
        <w:t xml:space="preserve">. </w:t>
      </w:r>
      <w:r w:rsidRPr="004518BD">
        <w:rPr>
          <w:lang w:val="it-IT"/>
        </w:rPr>
        <w:t>%D::</w:t>
      </w:r>
      <w:r w:rsidR="003A2E0F">
        <w:rPr>
          <w:lang w:val="it-IT"/>
        </w:rPr>
        <w:t xml:space="preserve"> </w:t>
      </w:r>
      <w:r w:rsidR="003F6A6A" w:rsidRPr="004518BD">
        <w:rPr>
          <w:lang w:val="it-IT"/>
        </w:rPr>
        <w:t>RP</w:t>
      </w:r>
      <w:r w:rsidR="00D734F4" w:rsidRPr="004518BD">
        <w:rPr>
          <w:rStyle w:val="Incipit"/>
          <w:lang w:val="it-IT"/>
        </w:rPr>
        <w:t xml:space="preserve"> </w:t>
      </w:r>
      <w:r w:rsidR="003F6A6A" w:rsidRPr="004518BD">
        <w:rPr>
          <w:rStyle w:val="Incipit"/>
          <w:lang w:val="it-IT"/>
        </w:rPr>
        <w:t>In</w:t>
      </w:r>
      <w:r w:rsidR="00D734F4" w:rsidRPr="004518BD">
        <w:rPr>
          <w:rStyle w:val="Incipit"/>
          <w:lang w:val="it-IT"/>
        </w:rPr>
        <w:t xml:space="preserve"> </w:t>
      </w:r>
      <w:r w:rsidR="003F6A6A" w:rsidRPr="004518BD">
        <w:rPr>
          <w:rStyle w:val="Incipit"/>
          <w:lang w:val="it-IT"/>
        </w:rPr>
        <w:t>medio</w:t>
      </w:r>
      <w:r w:rsidR="00D734F4" w:rsidRPr="004518BD">
        <w:rPr>
          <w:rStyle w:val="Incipit"/>
          <w:lang w:val="it-IT"/>
        </w:rPr>
        <w:t xml:space="preserve"> </w:t>
      </w:r>
      <w:r w:rsidR="003F6A6A" w:rsidRPr="004518BD">
        <w:rPr>
          <w:rStyle w:val="Incipit"/>
          <w:lang w:val="it-IT"/>
        </w:rPr>
        <w:t>ecclesiae</w:t>
      </w:r>
      <w:r w:rsidRPr="004518BD">
        <w:rPr>
          <w:lang w:val="it-IT"/>
        </w:rPr>
        <w:t>%</w:t>
      </w:r>
      <w:r w:rsidR="005B7B2C">
        <w:rPr>
          <w:lang w:val="it-IT"/>
        </w:rPr>
        <w:t>.</w:t>
      </w:r>
      <w:r w:rsidR="003F6A6A" w:rsidRPr="00B779A9">
        <w:rPr>
          <w:lang w:val="it-IT"/>
        </w:rPr>
        <w:t xml:space="preserve"> </w:t>
      </w:r>
      <w:r w:rsidR="00885488" w:rsidRPr="00B779A9">
        <w:rPr>
          <w:lang w:val="it-IT"/>
        </w:rPr>
        <w:t xml:space="preserve">HY </w:t>
      </w:r>
      <w:r w:rsidR="00885488" w:rsidRPr="00F77676">
        <w:rPr>
          <w:rStyle w:val="Incipit"/>
          <w:lang w:val="it-IT"/>
        </w:rPr>
        <w:t xml:space="preserve">De patre </w:t>
      </w:r>
      <w:r w:rsidR="009A6D20" w:rsidRPr="00F77676">
        <w:rPr>
          <w:rStyle w:val="Incipit"/>
          <w:lang w:val="it-IT"/>
        </w:rPr>
        <w:t>verb</w:t>
      </w:r>
      <w:r w:rsidR="00885488" w:rsidRPr="00F77676">
        <w:rPr>
          <w:rStyle w:val="Incipit"/>
          <w:lang w:val="it-IT"/>
        </w:rPr>
        <w:t>um prodiens</w:t>
      </w:r>
      <w:r w:rsidR="00885488" w:rsidRPr="00B779A9">
        <w:rPr>
          <w:lang w:val="it-IT"/>
        </w:rPr>
        <w:t xml:space="preserve">. VS </w:t>
      </w:r>
      <w:r w:rsidR="00885488" w:rsidRPr="00F77676">
        <w:rPr>
          <w:rStyle w:val="Incipit"/>
          <w:lang w:val="it-IT"/>
        </w:rPr>
        <w:t>Dedisti hereditatem</w:t>
      </w:r>
      <w:r w:rsidR="00885488" w:rsidRPr="00B779A9">
        <w:rPr>
          <w:lang w:val="it-IT"/>
        </w:rPr>
        <w:t xml:space="preserve">. AM </w:t>
      </w:r>
      <w:r w:rsidR="00885488" w:rsidRPr="00F77676">
        <w:rPr>
          <w:rStyle w:val="Incipit"/>
          <w:lang w:val="it-IT"/>
        </w:rPr>
        <w:t>In medio ecclesiae aperuit dominus</w:t>
      </w:r>
      <w:r w:rsidR="00885488" w:rsidRPr="00B779A9">
        <w:rPr>
          <w:lang w:val="it-IT"/>
        </w:rPr>
        <w:t>.</w:t>
      </w:r>
    </w:p>
    <w:p w:rsidR="00885488" w:rsidRPr="00B779A9" w:rsidRDefault="00184009" w:rsidP="00415109">
      <w:pPr>
        <w:rPr>
          <w:lang w:val="it-IT"/>
        </w:rPr>
      </w:pPr>
      <w:r w:rsidRPr="004518BD">
        <w:rPr>
          <w:rStyle w:val="Time1"/>
          <w:lang w:val="it-IT"/>
        </w:rPr>
        <w:t>[Ad processionem]</w:t>
      </w:r>
      <w:r>
        <w:rPr>
          <w:lang w:val="it-IT"/>
        </w:rPr>
        <w:t xml:space="preserve"> </w:t>
      </w:r>
      <w:r w:rsidR="00885488" w:rsidRPr="00B779A9">
        <w:rPr>
          <w:lang w:val="it-IT"/>
        </w:rPr>
        <w:t xml:space="preserve">Hac nocte sicut </w:t>
      </w:r>
      <w:r w:rsidR="00840DB4" w:rsidRPr="00B779A9">
        <w:rPr>
          <w:lang w:val="it-IT"/>
        </w:rPr>
        <w:t xml:space="preserve">supra </w:t>
      </w:r>
      <w:r w:rsidR="00840DB4" w:rsidRPr="004518BD">
        <w:rPr>
          <w:lang w:val="it-IT"/>
        </w:rPr>
        <w:t>fiat processio</w:t>
      </w:r>
      <w:r w:rsidR="00840DB4" w:rsidRPr="00B779A9">
        <w:rPr>
          <w:lang w:val="it-IT"/>
        </w:rPr>
        <w:t xml:space="preserve"> ad </w:t>
      </w:r>
      <w:r w:rsidR="00840DB4" w:rsidRPr="00F77676">
        <w:rPr>
          <w:rStyle w:val="Ort"/>
          <w:lang w:val="it-IT"/>
        </w:rPr>
        <w:t>altare s</w:t>
      </w:r>
      <w:r w:rsidR="00885488" w:rsidRPr="00F77676">
        <w:rPr>
          <w:rStyle w:val="Ort"/>
          <w:lang w:val="it-IT"/>
        </w:rPr>
        <w:t>anctae Agnetis prope chorum in Neustifft</w:t>
      </w:r>
      <w:r w:rsidR="00885488" w:rsidRPr="00B779A9">
        <w:rPr>
          <w:lang w:val="it-IT"/>
        </w:rPr>
        <w:t xml:space="preserve"> cantando R</w:t>
      </w:r>
      <w:r w:rsidR="00840DB4" w:rsidRPr="00B779A9">
        <w:rPr>
          <w:lang w:val="it-IT"/>
        </w:rPr>
        <w:t>P</w:t>
      </w:r>
      <w:r w:rsidR="00885488" w:rsidRPr="00B779A9">
        <w:rPr>
          <w:lang w:val="it-IT"/>
        </w:rPr>
        <w:t xml:space="preserve">P </w:t>
      </w:r>
      <w:r w:rsidR="00885488" w:rsidRPr="00794880">
        <w:rPr>
          <w:rStyle w:val="Incipit"/>
          <w:lang w:val="it-IT"/>
        </w:rPr>
        <w:t>Centum</w:t>
      </w:r>
      <w:r w:rsidR="005A362F" w:rsidRPr="005A362F">
        <w:rPr>
          <w:i/>
          <w:lang w:val="it-IT"/>
        </w:rPr>
        <w:t xml:space="preserve"> </w:t>
      </w:r>
      <w:r w:rsidR="00885488" w:rsidRPr="00794880">
        <w:rPr>
          <w:rStyle w:val="Incipit"/>
          <w:lang w:val="it-IT"/>
        </w:rPr>
        <w:t>quadraginta</w:t>
      </w:r>
      <w:r w:rsidR="00885488" w:rsidRPr="00B779A9">
        <w:rPr>
          <w:lang w:val="it-IT"/>
        </w:rPr>
        <w:t xml:space="preserve">. (125v) </w:t>
      </w:r>
      <w:r w:rsidR="005B7B2C">
        <w:rPr>
          <w:lang w:val="it-IT"/>
        </w:rPr>
        <w:t xml:space="preserve">Versiculum responsorii </w:t>
      </w:r>
      <w:r w:rsidR="005B7B2C" w:rsidRPr="00B779A9">
        <w:rPr>
          <w:lang w:val="it-IT"/>
        </w:rPr>
        <w:t xml:space="preserve">duo ex </w:t>
      </w:r>
      <w:r w:rsidR="005B7B2C" w:rsidRPr="00F77676">
        <w:rPr>
          <w:rStyle w:val="Funktion"/>
          <w:lang w:val="it-IT"/>
        </w:rPr>
        <w:t>canonici</w:t>
      </w:r>
      <w:r w:rsidR="005B7B2C" w:rsidRPr="00B779A9">
        <w:rPr>
          <w:lang w:val="it-IT"/>
        </w:rPr>
        <w:t xml:space="preserve"> cantent </w:t>
      </w:r>
      <w:r w:rsidR="005B7B2C">
        <w:rPr>
          <w:lang w:val="it-IT"/>
        </w:rPr>
        <w:t>[</w:t>
      </w:r>
      <w:r w:rsidR="00840DB4" w:rsidRPr="00B779A9">
        <w:rPr>
          <w:lang w:val="it-IT"/>
        </w:rPr>
        <w:t>R</w:t>
      </w:r>
      <w:r w:rsidR="00885488" w:rsidRPr="00B779A9">
        <w:rPr>
          <w:lang w:val="it-IT"/>
        </w:rPr>
        <w:t>V</w:t>
      </w:r>
      <w:r w:rsidR="005B7B2C">
        <w:rPr>
          <w:lang w:val="it-IT"/>
        </w:rPr>
        <w:t>]</w:t>
      </w:r>
      <w:r w:rsidR="00885488" w:rsidRPr="00B779A9">
        <w:rPr>
          <w:lang w:val="it-IT"/>
        </w:rPr>
        <w:t xml:space="preserve"> </w:t>
      </w:r>
      <w:r w:rsidR="00885488" w:rsidRPr="00794880">
        <w:rPr>
          <w:rStyle w:val="Incipit"/>
          <w:lang w:val="it-IT"/>
        </w:rPr>
        <w:t>Et</w:t>
      </w:r>
      <w:r w:rsidR="005A362F" w:rsidRPr="005A362F">
        <w:rPr>
          <w:i/>
          <w:lang w:val="it-IT"/>
        </w:rPr>
        <w:t xml:space="preserve"> </w:t>
      </w:r>
      <w:r w:rsidR="00885488" w:rsidRPr="00794880">
        <w:rPr>
          <w:rStyle w:val="Incipit"/>
          <w:lang w:val="it-IT"/>
        </w:rPr>
        <w:t>in</w:t>
      </w:r>
      <w:r w:rsidR="005A362F" w:rsidRPr="005A362F">
        <w:rPr>
          <w:i/>
          <w:lang w:val="it-IT"/>
        </w:rPr>
        <w:t xml:space="preserve"> </w:t>
      </w:r>
      <w:r w:rsidR="00885488" w:rsidRPr="00794880">
        <w:rPr>
          <w:rStyle w:val="Incipit"/>
          <w:lang w:val="it-IT"/>
        </w:rPr>
        <w:t>ore</w:t>
      </w:r>
      <w:r w:rsidR="00885488" w:rsidRPr="00B779A9">
        <w:rPr>
          <w:lang w:val="it-IT"/>
        </w:rPr>
        <w:t xml:space="preserve"> etc. absque </w:t>
      </w:r>
      <w:r w:rsidR="00840DB4" w:rsidRPr="00B779A9">
        <w:rPr>
          <w:lang w:val="it-IT"/>
        </w:rPr>
        <w:t xml:space="preserve">[RV] </w:t>
      </w:r>
      <w:r w:rsidR="00885488" w:rsidRPr="00794880">
        <w:rPr>
          <w:rStyle w:val="Incipit"/>
          <w:lang w:val="it-IT"/>
        </w:rPr>
        <w:t>Gloria</w:t>
      </w:r>
      <w:r w:rsidR="005A362F" w:rsidRPr="005A362F">
        <w:rPr>
          <w:i/>
          <w:lang w:val="it-IT"/>
        </w:rPr>
        <w:t xml:space="preserve"> </w:t>
      </w:r>
      <w:r w:rsidR="00885488" w:rsidRPr="00794880">
        <w:rPr>
          <w:rStyle w:val="Incipit"/>
          <w:lang w:val="it-IT"/>
        </w:rPr>
        <w:t>patri</w:t>
      </w:r>
      <w:r w:rsidR="006C15AA" w:rsidRPr="00B779A9">
        <w:rPr>
          <w:lang w:val="it-IT"/>
        </w:rPr>
        <w:t>. Finito versiculo imponant AM</w:t>
      </w:r>
      <w:r w:rsidR="00885488" w:rsidRPr="00B779A9">
        <w:rPr>
          <w:lang w:val="it-IT"/>
        </w:rPr>
        <w:t xml:space="preserve"> </w:t>
      </w:r>
      <w:r w:rsidR="00885488" w:rsidRPr="00794880">
        <w:rPr>
          <w:rStyle w:val="Incipit"/>
          <w:lang w:val="it-IT"/>
        </w:rPr>
        <w:t>Istorum</w:t>
      </w:r>
      <w:r w:rsidR="005A362F" w:rsidRPr="005A362F">
        <w:rPr>
          <w:i/>
          <w:lang w:val="it-IT"/>
        </w:rPr>
        <w:t xml:space="preserve"> </w:t>
      </w:r>
      <w:r w:rsidR="00885488" w:rsidRPr="00794880">
        <w:rPr>
          <w:rStyle w:val="Incipit"/>
          <w:lang w:val="it-IT"/>
        </w:rPr>
        <w:t>est</w:t>
      </w:r>
      <w:r w:rsidR="005A362F" w:rsidRPr="005A362F">
        <w:rPr>
          <w:i/>
          <w:lang w:val="it-IT"/>
        </w:rPr>
        <w:t xml:space="preserve"> </w:t>
      </w:r>
      <w:r w:rsidR="00885488" w:rsidRPr="00794880">
        <w:rPr>
          <w:rStyle w:val="Incipit"/>
          <w:lang w:val="it-IT"/>
        </w:rPr>
        <w:t>regnum</w:t>
      </w:r>
      <w:r w:rsidR="005A362F" w:rsidRPr="005A362F">
        <w:rPr>
          <w:i/>
          <w:lang w:val="it-IT"/>
        </w:rPr>
        <w:t xml:space="preserve"> </w:t>
      </w:r>
      <w:r w:rsidR="00885488" w:rsidRPr="00794880">
        <w:rPr>
          <w:rStyle w:val="Incipit"/>
          <w:lang w:val="it-IT"/>
        </w:rPr>
        <w:t>caelorum</w:t>
      </w:r>
      <w:r w:rsidR="00885488" w:rsidRPr="00B779A9">
        <w:rPr>
          <w:lang w:val="it-IT"/>
        </w:rPr>
        <w:t xml:space="preserve"> et additur in fine Magnificat a </w:t>
      </w:r>
      <w:r w:rsidR="00885488" w:rsidRPr="00F77676">
        <w:rPr>
          <w:rStyle w:val="Funktion"/>
          <w:lang w:val="it-IT"/>
        </w:rPr>
        <w:t xml:space="preserve">sacerdote </w:t>
      </w:r>
      <w:r w:rsidR="005B7B2C" w:rsidRPr="00F77676">
        <w:rPr>
          <w:rStyle w:val="Funktion"/>
          <w:lang w:val="it-IT"/>
        </w:rPr>
        <w:t>|</w:t>
      </w:r>
      <w:r w:rsidR="00885488" w:rsidRPr="00F77676">
        <w:rPr>
          <w:rStyle w:val="Funktion"/>
          <w:lang w:val="it-IT"/>
        </w:rPr>
        <w:t>officienti</w:t>
      </w:r>
      <w:r w:rsidR="005B7B2C" w:rsidRPr="00F77676">
        <w:rPr>
          <w:rStyle w:val="Funktion"/>
          <w:lang w:val="it-IT"/>
        </w:rPr>
        <w:t>::officianti|</w:t>
      </w:r>
      <w:r w:rsidR="00885488" w:rsidRPr="00B779A9">
        <w:rPr>
          <w:lang w:val="it-IT"/>
        </w:rPr>
        <w:t xml:space="preserve"> VS </w:t>
      </w:r>
      <w:r w:rsidR="00885488" w:rsidRPr="00794880">
        <w:rPr>
          <w:rStyle w:val="Incipit"/>
          <w:lang w:val="it-IT"/>
        </w:rPr>
        <w:t>Hi</w:t>
      </w:r>
      <w:r w:rsidR="005A362F" w:rsidRPr="005A362F">
        <w:rPr>
          <w:i/>
          <w:lang w:val="it-IT"/>
        </w:rPr>
        <w:t xml:space="preserve"> </w:t>
      </w:r>
      <w:r w:rsidR="00885488" w:rsidRPr="00794880">
        <w:rPr>
          <w:rStyle w:val="Incipit"/>
          <w:lang w:val="it-IT"/>
        </w:rPr>
        <w:t>sunt</w:t>
      </w:r>
      <w:r w:rsidR="005A362F" w:rsidRPr="005A362F">
        <w:rPr>
          <w:i/>
          <w:lang w:val="it-IT"/>
        </w:rPr>
        <w:t xml:space="preserve"> </w:t>
      </w:r>
      <w:r w:rsidR="00885488" w:rsidRPr="00794880">
        <w:rPr>
          <w:rStyle w:val="Incipit"/>
          <w:lang w:val="it-IT"/>
        </w:rPr>
        <w:t>qui</w:t>
      </w:r>
      <w:r w:rsidR="005A362F" w:rsidRPr="005A362F">
        <w:rPr>
          <w:i/>
          <w:lang w:val="it-IT"/>
        </w:rPr>
        <w:t xml:space="preserve"> </w:t>
      </w:r>
      <w:r w:rsidR="00885488" w:rsidRPr="00794880">
        <w:rPr>
          <w:rStyle w:val="Incipit"/>
          <w:lang w:val="it-IT"/>
        </w:rPr>
        <w:t>cum</w:t>
      </w:r>
      <w:r w:rsidR="005A362F" w:rsidRPr="005A362F">
        <w:rPr>
          <w:i/>
          <w:lang w:val="it-IT"/>
        </w:rPr>
        <w:t xml:space="preserve"> </w:t>
      </w:r>
      <w:r w:rsidR="00885488" w:rsidRPr="00794880">
        <w:rPr>
          <w:rStyle w:val="Incipit"/>
          <w:lang w:val="it-IT"/>
        </w:rPr>
        <w:t>mulieribus</w:t>
      </w:r>
      <w:r w:rsidR="005A362F" w:rsidRPr="005A362F">
        <w:rPr>
          <w:i/>
          <w:lang w:val="it-IT"/>
        </w:rPr>
        <w:t xml:space="preserve"> </w:t>
      </w:r>
      <w:r w:rsidR="00885488" w:rsidRPr="00794880">
        <w:rPr>
          <w:rStyle w:val="Incipit"/>
          <w:lang w:val="it-IT"/>
        </w:rPr>
        <w:t>non</w:t>
      </w:r>
      <w:r w:rsidR="005A362F" w:rsidRPr="005A362F">
        <w:rPr>
          <w:i/>
          <w:lang w:val="it-IT"/>
        </w:rPr>
        <w:t xml:space="preserve"> </w:t>
      </w:r>
      <w:r w:rsidR="00885488" w:rsidRPr="00794880">
        <w:rPr>
          <w:rStyle w:val="Incipit"/>
          <w:lang w:val="it-IT"/>
        </w:rPr>
        <w:t>sunt</w:t>
      </w:r>
      <w:r w:rsidR="005A362F" w:rsidRPr="005A362F">
        <w:rPr>
          <w:i/>
          <w:lang w:val="it-IT"/>
        </w:rPr>
        <w:t xml:space="preserve"> </w:t>
      </w:r>
      <w:r w:rsidR="00885488" w:rsidRPr="00794880">
        <w:rPr>
          <w:rStyle w:val="Incipit"/>
          <w:lang w:val="it-IT"/>
        </w:rPr>
        <w:t>conquinati</w:t>
      </w:r>
      <w:r w:rsidR="00885488" w:rsidRPr="00B779A9">
        <w:rPr>
          <w:lang w:val="it-IT"/>
        </w:rPr>
        <w:t xml:space="preserve"> cum collecta de Innocentibus si</w:t>
      </w:r>
      <w:r w:rsidR="00840DB4" w:rsidRPr="00B779A9">
        <w:rPr>
          <w:lang w:val="it-IT"/>
        </w:rPr>
        <w:t xml:space="preserve">ne conclusione et salutatione. </w:t>
      </w:r>
      <w:r w:rsidR="00885488" w:rsidRPr="00B779A9">
        <w:rPr>
          <w:lang w:val="it-IT"/>
        </w:rPr>
        <w:t>Dicta colle</w:t>
      </w:r>
      <w:r w:rsidR="00840DB4" w:rsidRPr="00B779A9">
        <w:rPr>
          <w:lang w:val="it-IT"/>
        </w:rPr>
        <w:t xml:space="preserve">cta reitur in </w:t>
      </w:r>
      <w:r w:rsidR="00840DB4" w:rsidRPr="00F77676">
        <w:rPr>
          <w:rStyle w:val="Ort"/>
          <w:lang w:val="it-IT"/>
        </w:rPr>
        <w:t>chorum</w:t>
      </w:r>
      <w:r w:rsidR="00840DB4" w:rsidRPr="00B779A9">
        <w:rPr>
          <w:lang w:val="it-IT"/>
        </w:rPr>
        <w:t xml:space="preserve"> cantando AP</w:t>
      </w:r>
      <w:r w:rsidR="00885488" w:rsidRPr="00B779A9">
        <w:rPr>
          <w:lang w:val="it-IT"/>
        </w:rPr>
        <w:t xml:space="preserve"> </w:t>
      </w:r>
      <w:r w:rsidR="00885488" w:rsidRPr="00794880">
        <w:rPr>
          <w:rStyle w:val="Incipit"/>
          <w:lang w:val="it-IT"/>
        </w:rPr>
        <w:t>Sancta</w:t>
      </w:r>
      <w:r w:rsidR="005A362F" w:rsidRPr="005A362F">
        <w:rPr>
          <w:i/>
          <w:lang w:val="it-IT"/>
        </w:rPr>
        <w:t xml:space="preserve"> </w:t>
      </w:r>
      <w:r w:rsidR="00885488" w:rsidRPr="00794880">
        <w:rPr>
          <w:rStyle w:val="Incipit"/>
          <w:lang w:val="it-IT"/>
        </w:rPr>
        <w:t>et</w:t>
      </w:r>
      <w:r w:rsidR="005A362F" w:rsidRPr="005A362F">
        <w:rPr>
          <w:i/>
          <w:lang w:val="it-IT"/>
        </w:rPr>
        <w:t xml:space="preserve"> </w:t>
      </w:r>
      <w:r w:rsidR="008C2783" w:rsidRPr="00794880">
        <w:rPr>
          <w:rStyle w:val="Incipit"/>
          <w:lang w:val="it-IT"/>
        </w:rPr>
        <w:t>immacu</w:t>
      </w:r>
      <w:r w:rsidR="00885488" w:rsidRPr="00794880">
        <w:rPr>
          <w:rStyle w:val="Incipit"/>
          <w:lang w:val="it-IT"/>
        </w:rPr>
        <w:t>lata</w:t>
      </w:r>
      <w:r w:rsidR="005A362F" w:rsidRPr="005A362F">
        <w:rPr>
          <w:i/>
          <w:lang w:val="it-IT"/>
        </w:rPr>
        <w:t xml:space="preserve"> </w:t>
      </w:r>
      <w:r w:rsidR="00C31823" w:rsidRPr="00794880">
        <w:rPr>
          <w:rStyle w:val="Incipit"/>
          <w:lang w:val="it-IT"/>
        </w:rPr>
        <w:t>vir</w:t>
      </w:r>
      <w:r w:rsidR="00885488" w:rsidRPr="00794880">
        <w:rPr>
          <w:rStyle w:val="Incipit"/>
          <w:lang w:val="it-IT"/>
        </w:rPr>
        <w:t>ginitas</w:t>
      </w:r>
      <w:r w:rsidR="00885488" w:rsidRPr="00B779A9">
        <w:rPr>
          <w:lang w:val="it-IT"/>
        </w:rPr>
        <w:t xml:space="preserve">. Deinceps dicatur in </w:t>
      </w:r>
      <w:r w:rsidR="00885488" w:rsidRPr="00F77676">
        <w:rPr>
          <w:rStyle w:val="Ort"/>
          <w:lang w:val="it-IT"/>
        </w:rPr>
        <w:t>choro</w:t>
      </w:r>
      <w:r w:rsidR="00885488" w:rsidRPr="00B779A9">
        <w:rPr>
          <w:lang w:val="it-IT"/>
        </w:rPr>
        <w:t xml:space="preserve"> </w:t>
      </w:r>
      <w:r w:rsidR="005B7B2C">
        <w:rPr>
          <w:lang w:val="it-IT"/>
        </w:rPr>
        <w:t>suffragium de sancto Stephano [</w:t>
      </w:r>
      <w:r w:rsidR="00840DB4" w:rsidRPr="00B779A9">
        <w:rPr>
          <w:lang w:val="it-IT"/>
        </w:rPr>
        <w:t>A</w:t>
      </w:r>
      <w:r w:rsidR="005B7B2C">
        <w:rPr>
          <w:lang w:val="it-IT"/>
        </w:rPr>
        <w:t>C]</w:t>
      </w:r>
      <w:r w:rsidR="00840DB4" w:rsidRPr="00B779A9">
        <w:rPr>
          <w:lang w:val="it-IT"/>
        </w:rPr>
        <w:t xml:space="preserve"> </w:t>
      </w:r>
      <w:r w:rsidR="00885488" w:rsidRPr="00794880">
        <w:rPr>
          <w:rStyle w:val="Incipit"/>
          <w:lang w:val="it-IT"/>
        </w:rPr>
        <w:t>Sepelierunt</w:t>
      </w:r>
      <w:r w:rsidR="005A362F" w:rsidRPr="005A362F">
        <w:rPr>
          <w:i/>
          <w:lang w:val="it-IT"/>
        </w:rPr>
        <w:t xml:space="preserve"> </w:t>
      </w:r>
      <w:r w:rsidR="00885488" w:rsidRPr="00794880">
        <w:rPr>
          <w:rStyle w:val="Incipit"/>
          <w:lang w:val="it-IT"/>
        </w:rPr>
        <w:t>Stephanum</w:t>
      </w:r>
      <w:r w:rsidR="00885488" w:rsidRPr="00B779A9">
        <w:rPr>
          <w:lang w:val="it-IT"/>
        </w:rPr>
        <w:t xml:space="preserve">. </w:t>
      </w:r>
      <w:r w:rsidR="00840DB4" w:rsidRPr="00B779A9">
        <w:rPr>
          <w:lang w:val="it-IT"/>
        </w:rPr>
        <w:t xml:space="preserve">[BD] </w:t>
      </w:r>
      <w:r w:rsidR="005F6F99" w:rsidRPr="00794880">
        <w:rPr>
          <w:rStyle w:val="Incipit"/>
          <w:lang w:val="it-IT"/>
        </w:rPr>
        <w:t>Benedicamus</w:t>
      </w:r>
      <w:r w:rsidR="00840DB4" w:rsidRPr="00B779A9">
        <w:rPr>
          <w:lang w:val="it-IT"/>
        </w:rPr>
        <w:t xml:space="preserve"> de </w:t>
      </w:r>
      <w:r w:rsidR="00885488" w:rsidRPr="00B779A9">
        <w:rPr>
          <w:lang w:val="it-IT"/>
        </w:rPr>
        <w:t>apostolis.</w:t>
      </w:r>
    </w:p>
    <w:p w:rsidR="00885488" w:rsidRPr="00B779A9" w:rsidRDefault="00134D03" w:rsidP="00415109">
      <w:pPr>
        <w:rPr>
          <w:lang w:val="it-IT"/>
        </w:rPr>
      </w:pPr>
      <w:r w:rsidRPr="00F77676">
        <w:rPr>
          <w:rStyle w:val="Time1"/>
          <w:lang w:val="it-IT"/>
        </w:rPr>
        <w:t>Ad completorium</w:t>
      </w:r>
      <w:r w:rsidR="00885488" w:rsidRPr="00B779A9">
        <w:rPr>
          <w:lang w:val="it-IT"/>
        </w:rPr>
        <w:t xml:space="preserve"> per totum ut hesterna nocte et pulsantur a </w:t>
      </w:r>
      <w:r w:rsidR="00885488" w:rsidRPr="00F77676">
        <w:rPr>
          <w:rStyle w:val="Funktion"/>
          <w:lang w:val="it-IT"/>
        </w:rPr>
        <w:t>pueris</w:t>
      </w:r>
      <w:r w:rsidR="00885488" w:rsidRPr="00B779A9">
        <w:rPr>
          <w:lang w:val="it-IT"/>
        </w:rPr>
        <w:t xml:space="preserve"> campanulae.</w:t>
      </w:r>
    </w:p>
    <w:p w:rsidR="00885488" w:rsidRPr="00F77676" w:rsidRDefault="00134D03" w:rsidP="00415109">
      <w:pPr>
        <w:pStyle w:val="berschrift1"/>
        <w:rPr>
          <w:lang w:val="pt-PT"/>
        </w:rPr>
      </w:pPr>
      <w:r w:rsidRPr="00F77676">
        <w:rPr>
          <w:lang w:val="pt-PT"/>
        </w:rPr>
        <w:t>DE FESTO INNOCENTUM</w:t>
      </w:r>
    </w:p>
    <w:p w:rsidR="00885488" w:rsidRPr="00B779A9" w:rsidRDefault="00885488" w:rsidP="00415109">
      <w:pPr>
        <w:rPr>
          <w:lang w:val="pt-PT"/>
        </w:rPr>
      </w:pPr>
      <w:r w:rsidRPr="00B779A9">
        <w:rPr>
          <w:lang w:val="pt-PT"/>
        </w:rPr>
        <w:t>Binos facimus.</w:t>
      </w:r>
    </w:p>
    <w:p w:rsidR="00885488" w:rsidRPr="00B779A9" w:rsidRDefault="00134D03" w:rsidP="00415109">
      <w:pPr>
        <w:rPr>
          <w:lang w:val="pt-PT"/>
        </w:rPr>
      </w:pPr>
      <w:r w:rsidRPr="00F77676">
        <w:rPr>
          <w:rStyle w:val="Time1"/>
          <w:lang w:val="pt-PT"/>
        </w:rPr>
        <w:t>Ad matutinum</w:t>
      </w:r>
      <w:r w:rsidR="00885488" w:rsidRPr="00B779A9">
        <w:rPr>
          <w:lang w:val="pt-PT"/>
        </w:rPr>
        <w:t xml:space="preserve"> I</w:t>
      </w:r>
      <w:r w:rsidR="00153B34" w:rsidRPr="00B779A9">
        <w:rPr>
          <w:lang w:val="pt-PT"/>
        </w:rPr>
        <w:t>N</w:t>
      </w:r>
      <w:r w:rsidR="00885488" w:rsidRPr="00B779A9">
        <w:rPr>
          <w:lang w:val="pt-PT"/>
        </w:rPr>
        <w:t xml:space="preserve">V </w:t>
      </w:r>
      <w:r w:rsidR="00885488" w:rsidRPr="00F77676">
        <w:rPr>
          <w:rStyle w:val="Incipit"/>
          <w:lang w:val="pt-PT"/>
        </w:rPr>
        <w:t>Regem regum dominum</w:t>
      </w:r>
      <w:r w:rsidR="00885488" w:rsidRPr="00B779A9">
        <w:rPr>
          <w:lang w:val="pt-PT"/>
        </w:rPr>
        <w:t xml:space="preserve">. HY </w:t>
      </w:r>
      <w:r w:rsidR="00885488" w:rsidRPr="00F77676">
        <w:rPr>
          <w:rStyle w:val="Incipit"/>
          <w:lang w:val="pt-PT"/>
        </w:rPr>
        <w:t>Sanctorum meritis</w:t>
      </w:r>
      <w:r w:rsidR="00885488" w:rsidRPr="00B779A9">
        <w:rPr>
          <w:lang w:val="pt-PT"/>
        </w:rPr>
        <w:t>.</w:t>
      </w:r>
    </w:p>
    <w:p w:rsidR="00885488" w:rsidRPr="00F77676" w:rsidRDefault="00134D03" w:rsidP="00415109">
      <w:pPr>
        <w:rPr>
          <w:lang w:val="en-US"/>
        </w:rPr>
      </w:pPr>
      <w:r w:rsidRPr="00F77676">
        <w:rPr>
          <w:rStyle w:val="Time2"/>
          <w:lang w:val="pt-PT"/>
        </w:rPr>
        <w:lastRenderedPageBreak/>
        <w:t>In primo nocturno</w:t>
      </w:r>
      <w:r w:rsidR="00885488" w:rsidRPr="00B779A9">
        <w:rPr>
          <w:lang w:val="pt-PT"/>
        </w:rPr>
        <w:t xml:space="preserve"> AN </w:t>
      </w:r>
      <w:r w:rsidR="00885488" w:rsidRPr="00794880">
        <w:rPr>
          <w:rStyle w:val="Incipit"/>
          <w:lang w:val="pt-PT"/>
        </w:rPr>
        <w:t>Secus</w:t>
      </w:r>
      <w:r w:rsidR="005A362F" w:rsidRPr="005A362F">
        <w:rPr>
          <w:i/>
          <w:lang w:val="pt-PT"/>
        </w:rPr>
        <w:t xml:space="preserve"> </w:t>
      </w:r>
      <w:r w:rsidR="00885488" w:rsidRPr="00794880">
        <w:rPr>
          <w:rStyle w:val="Incipit"/>
          <w:lang w:val="pt-PT"/>
        </w:rPr>
        <w:t>decursus</w:t>
      </w:r>
      <w:r w:rsidR="005A362F" w:rsidRPr="005A362F">
        <w:rPr>
          <w:i/>
          <w:lang w:val="pt-PT"/>
        </w:rPr>
        <w:t xml:space="preserve"> </w:t>
      </w:r>
      <w:r w:rsidR="00885488" w:rsidRPr="00794880">
        <w:rPr>
          <w:rStyle w:val="Incipit"/>
          <w:lang w:val="pt-PT"/>
        </w:rPr>
        <w:t>aquarum</w:t>
      </w:r>
      <w:r w:rsidR="00885488" w:rsidRPr="00B779A9">
        <w:rPr>
          <w:lang w:val="pt-PT"/>
        </w:rPr>
        <w:t xml:space="preserve"> cum duabus sequentibus. PS </w:t>
      </w:r>
      <w:r w:rsidR="00885488" w:rsidRPr="00794880">
        <w:rPr>
          <w:rStyle w:val="Incipit"/>
          <w:lang w:val="pt-PT"/>
        </w:rPr>
        <w:t>Beatus</w:t>
      </w:r>
      <w:r w:rsidR="005A362F" w:rsidRPr="005A362F">
        <w:rPr>
          <w:i/>
          <w:lang w:val="pt-PT"/>
        </w:rPr>
        <w:t xml:space="preserve"> </w:t>
      </w:r>
      <w:r w:rsidR="00C31823" w:rsidRPr="00794880">
        <w:rPr>
          <w:rStyle w:val="Incipit"/>
          <w:lang w:val="pt-PT"/>
        </w:rPr>
        <w:t>vir</w:t>
      </w:r>
      <w:r w:rsidR="00794880" w:rsidRPr="00794880">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Quare</w:t>
      </w:r>
      <w:r w:rsidR="005A362F" w:rsidRPr="005A362F">
        <w:rPr>
          <w:i/>
          <w:lang w:val="pt-PT"/>
        </w:rPr>
        <w:t xml:space="preserve"> </w:t>
      </w:r>
      <w:r w:rsidR="00885488" w:rsidRPr="00794880">
        <w:rPr>
          <w:rStyle w:val="Incipit"/>
          <w:lang w:val="pt-PT"/>
        </w:rPr>
        <w:t>fremuerunt</w:t>
      </w:r>
      <w:r w:rsidR="00794880" w:rsidRPr="00794880">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Cum</w:t>
      </w:r>
      <w:r w:rsidR="005A362F" w:rsidRPr="005A362F">
        <w:rPr>
          <w:i/>
          <w:lang w:val="pt-PT"/>
        </w:rPr>
        <w:t xml:space="preserve"> </w:t>
      </w:r>
      <w:r w:rsidR="00885488" w:rsidRPr="00794880">
        <w:rPr>
          <w:rStyle w:val="Incipit"/>
          <w:lang w:val="pt-PT"/>
        </w:rPr>
        <w:t>in</w:t>
      </w:r>
      <w:r w:rsidR="00702792" w:rsidRPr="00794880">
        <w:rPr>
          <w:rStyle w:val="Incipit"/>
          <w:lang w:val="pt-PT"/>
        </w:rPr>
        <w:t>voc</w:t>
      </w:r>
      <w:r w:rsidR="00885488" w:rsidRPr="00794880">
        <w:rPr>
          <w:rStyle w:val="Incipit"/>
          <w:lang w:val="pt-PT"/>
        </w:rPr>
        <w:t>arem</w:t>
      </w:r>
      <w:r w:rsidR="00885488" w:rsidRPr="00B779A9">
        <w:rPr>
          <w:lang w:val="pt-PT"/>
        </w:rPr>
        <w:t xml:space="preserve">. VS </w:t>
      </w:r>
      <w:r w:rsidR="00885488" w:rsidRPr="00794880">
        <w:rPr>
          <w:rStyle w:val="Incipit"/>
          <w:lang w:val="pt-PT"/>
        </w:rPr>
        <w:t>Laetamini</w:t>
      </w:r>
      <w:r w:rsidR="005A362F" w:rsidRPr="005A362F">
        <w:rPr>
          <w:i/>
          <w:lang w:val="pt-PT"/>
        </w:rPr>
        <w:t xml:space="preserve"> </w:t>
      </w:r>
      <w:r w:rsidR="00885488" w:rsidRPr="00794880">
        <w:rPr>
          <w:rStyle w:val="Incipit"/>
          <w:lang w:val="pt-PT"/>
        </w:rPr>
        <w:t>in</w:t>
      </w:r>
      <w:r w:rsidR="005A362F" w:rsidRPr="005A362F">
        <w:rPr>
          <w:i/>
          <w:lang w:val="pt-PT"/>
        </w:rPr>
        <w:t xml:space="preserve"> </w:t>
      </w:r>
      <w:r w:rsidR="00885488" w:rsidRPr="00794880">
        <w:rPr>
          <w:rStyle w:val="Incipit"/>
          <w:lang w:val="pt-PT"/>
        </w:rPr>
        <w:t>domino</w:t>
      </w:r>
      <w:r w:rsidR="00885488" w:rsidRPr="00B779A9">
        <w:rPr>
          <w:lang w:val="pt-PT"/>
        </w:rPr>
        <w:t xml:space="preserve">. </w:t>
      </w:r>
      <w:r w:rsidR="00885488">
        <w:rPr>
          <w:lang w:val="en-US"/>
        </w:rPr>
        <w:t xml:space="preserve">Lectiones ad primum nocturnum </w:t>
      </w:r>
      <w:r w:rsidR="008D35E3">
        <w:rPr>
          <w:lang w:val="en-US"/>
        </w:rPr>
        <w:t>quaere</w:t>
      </w:r>
      <w:r w:rsidR="00885488">
        <w:rPr>
          <w:lang w:val="en-US"/>
        </w:rPr>
        <w:t xml:space="preserve"> in </w:t>
      </w:r>
      <w:r w:rsidR="006728A4">
        <w:rPr>
          <w:lang w:val="en-US"/>
        </w:rPr>
        <w:t>volumine</w:t>
      </w:r>
      <w:r w:rsidR="004A0CE2">
        <w:rPr>
          <w:lang w:val="en-US"/>
        </w:rPr>
        <w:t xml:space="preserve"> Isaiae</w:t>
      </w:r>
      <w:r w:rsidR="00885488">
        <w:rPr>
          <w:lang w:val="en-US"/>
        </w:rPr>
        <w:t xml:space="preserve"> post hesternas statim ex apocalypsi. </w:t>
      </w:r>
      <w:r w:rsidR="00885488" w:rsidRPr="00F77676">
        <w:rPr>
          <w:lang w:val="en-US"/>
        </w:rPr>
        <w:t>Prima</w:t>
      </w:r>
      <w:r w:rsidR="00360310" w:rsidRPr="00F77676">
        <w:rPr>
          <w:lang w:val="en-US"/>
        </w:rPr>
        <w:t xml:space="preserve"> est</w:t>
      </w:r>
      <w:r w:rsidR="00885488" w:rsidRPr="00F77676">
        <w:rPr>
          <w:lang w:val="en-US"/>
        </w:rPr>
        <w:t xml:space="preserve"> </w:t>
      </w:r>
      <w:r w:rsidR="00BA24A1" w:rsidRPr="00F77676">
        <w:rPr>
          <w:lang w:val="en-US"/>
        </w:rPr>
        <w:t>[</w:t>
      </w:r>
      <w:r w:rsidR="00885488" w:rsidRPr="00F77676">
        <w:rPr>
          <w:lang w:val="en-US"/>
        </w:rPr>
        <w:t>LE</w:t>
      </w:r>
      <w:r w:rsidR="00BA24A1" w:rsidRPr="00F77676">
        <w:rPr>
          <w:lang w:val="en-US"/>
        </w:rPr>
        <w:t>]</w:t>
      </w:r>
      <w:r w:rsidR="00885488" w:rsidRPr="00F77676">
        <w:rPr>
          <w:lang w:val="en-US"/>
        </w:rPr>
        <w:t xml:space="preserve"> </w:t>
      </w:r>
      <w:r w:rsidR="00885488" w:rsidRPr="00F77676">
        <w:rPr>
          <w:rStyle w:val="Incipit"/>
          <w:lang w:val="en-US"/>
        </w:rPr>
        <w:t>Et</w:t>
      </w:r>
      <w:r w:rsidR="005A362F" w:rsidRPr="00F77676">
        <w:rPr>
          <w:i/>
          <w:lang w:val="en-US"/>
        </w:rPr>
        <w:t xml:space="preserve"> </w:t>
      </w:r>
      <w:r w:rsidR="00872B44" w:rsidRPr="00F77676">
        <w:rPr>
          <w:rStyle w:val="Incipit"/>
          <w:lang w:val="en-US"/>
        </w:rPr>
        <w:t>vidi</w:t>
      </w:r>
      <w:r w:rsidR="005A362F" w:rsidRPr="00F77676">
        <w:rPr>
          <w:i/>
          <w:lang w:val="en-US"/>
        </w:rPr>
        <w:t xml:space="preserve"> </w:t>
      </w:r>
      <w:r w:rsidR="00885488" w:rsidRPr="00F77676">
        <w:rPr>
          <w:rStyle w:val="Incipit"/>
          <w:lang w:val="en-US"/>
        </w:rPr>
        <w:t>in</w:t>
      </w:r>
      <w:r w:rsidR="005A362F" w:rsidRPr="00F77676">
        <w:rPr>
          <w:i/>
          <w:lang w:val="en-US"/>
        </w:rPr>
        <w:t xml:space="preserve"> </w:t>
      </w:r>
      <w:r w:rsidR="00885488" w:rsidRPr="00F77676">
        <w:rPr>
          <w:rStyle w:val="Incipit"/>
          <w:lang w:val="en-US"/>
        </w:rPr>
        <w:t>dextera</w:t>
      </w:r>
      <w:r w:rsidR="005A362F" w:rsidRPr="00F77676">
        <w:rPr>
          <w:i/>
          <w:lang w:val="en-US"/>
        </w:rPr>
        <w:t xml:space="preserve"> </w:t>
      </w:r>
      <w:r w:rsidR="00885488" w:rsidRPr="00F77676">
        <w:rPr>
          <w:rStyle w:val="Incipit"/>
          <w:lang w:val="en-US"/>
        </w:rPr>
        <w:t>sedentis</w:t>
      </w:r>
      <w:r w:rsidR="005A362F" w:rsidRPr="00F77676">
        <w:rPr>
          <w:i/>
          <w:lang w:val="en-US"/>
        </w:rPr>
        <w:t xml:space="preserve"> </w:t>
      </w:r>
      <w:r w:rsidR="00885488" w:rsidRPr="00F77676">
        <w:rPr>
          <w:rStyle w:val="Incipit"/>
          <w:lang w:val="en-US"/>
        </w:rPr>
        <w:t>supra</w:t>
      </w:r>
      <w:r w:rsidR="005A362F" w:rsidRPr="00F77676">
        <w:rPr>
          <w:i/>
          <w:lang w:val="en-US"/>
        </w:rPr>
        <w:t xml:space="preserve"> </w:t>
      </w:r>
      <w:r w:rsidR="00885488" w:rsidRPr="00F77676">
        <w:rPr>
          <w:rStyle w:val="Incipit"/>
          <w:lang w:val="en-US"/>
        </w:rPr>
        <w:t>thronum</w:t>
      </w:r>
      <w:r w:rsidR="005A362F" w:rsidRPr="00F77676">
        <w:rPr>
          <w:i/>
          <w:lang w:val="en-US"/>
        </w:rPr>
        <w:t xml:space="preserve"> </w:t>
      </w:r>
      <w:r w:rsidR="00885488" w:rsidRPr="00F77676">
        <w:rPr>
          <w:rStyle w:val="Incipit"/>
          <w:lang w:val="en-US"/>
        </w:rPr>
        <w:t>librum</w:t>
      </w:r>
      <w:r w:rsidR="00885488" w:rsidRPr="00F77676">
        <w:rPr>
          <w:lang w:val="en-US"/>
        </w:rPr>
        <w:t xml:space="preserve">. Secunda </w:t>
      </w:r>
      <w:r w:rsidR="00BA24A1" w:rsidRPr="00F77676">
        <w:rPr>
          <w:lang w:val="en-US"/>
        </w:rPr>
        <w:t>[</w:t>
      </w:r>
      <w:r w:rsidR="00885488" w:rsidRPr="00F77676">
        <w:rPr>
          <w:lang w:val="en-US"/>
        </w:rPr>
        <w:t>LE</w:t>
      </w:r>
      <w:r w:rsidR="00BA24A1" w:rsidRPr="00F77676">
        <w:rPr>
          <w:lang w:val="en-US"/>
        </w:rPr>
        <w:t>]</w:t>
      </w:r>
      <w:r w:rsidR="00885488" w:rsidRPr="00F77676">
        <w:rPr>
          <w:lang w:val="en-US"/>
        </w:rPr>
        <w:t xml:space="preserve"> </w:t>
      </w:r>
      <w:r w:rsidR="00885488" w:rsidRPr="00F77676">
        <w:rPr>
          <w:rStyle w:val="Incipit"/>
          <w:lang w:val="en-US"/>
        </w:rPr>
        <w:t>Et</w:t>
      </w:r>
      <w:r w:rsidR="005A362F" w:rsidRPr="00F77676">
        <w:rPr>
          <w:i/>
          <w:lang w:val="en-US"/>
        </w:rPr>
        <w:t xml:space="preserve"> </w:t>
      </w:r>
      <w:r w:rsidR="00872B44" w:rsidRPr="00F77676">
        <w:rPr>
          <w:rStyle w:val="Incipit"/>
          <w:lang w:val="en-US"/>
        </w:rPr>
        <w:t>vidi</w:t>
      </w:r>
      <w:r w:rsidR="005A362F" w:rsidRPr="00F77676">
        <w:rPr>
          <w:i/>
          <w:lang w:val="en-US"/>
        </w:rPr>
        <w:t xml:space="preserve"> </w:t>
      </w:r>
      <w:r w:rsidR="00885488" w:rsidRPr="00F77676">
        <w:rPr>
          <w:rStyle w:val="Incipit"/>
          <w:lang w:val="en-US"/>
        </w:rPr>
        <w:t>quod</w:t>
      </w:r>
      <w:r w:rsidR="005A362F" w:rsidRPr="00F77676">
        <w:rPr>
          <w:i/>
          <w:lang w:val="en-US"/>
        </w:rPr>
        <w:t xml:space="preserve"> </w:t>
      </w:r>
      <w:r w:rsidR="00885488" w:rsidRPr="00F77676">
        <w:rPr>
          <w:rStyle w:val="Incipit"/>
          <w:lang w:val="en-US"/>
        </w:rPr>
        <w:t>aperuisset</w:t>
      </w:r>
      <w:r w:rsidR="005A362F" w:rsidRPr="00F77676">
        <w:rPr>
          <w:i/>
          <w:lang w:val="en-US"/>
        </w:rPr>
        <w:t xml:space="preserve"> </w:t>
      </w:r>
      <w:r w:rsidR="00885488" w:rsidRPr="00F77676">
        <w:rPr>
          <w:rStyle w:val="Incipit"/>
          <w:lang w:val="en-US"/>
        </w:rPr>
        <w:t>agnus</w:t>
      </w:r>
      <w:r w:rsidR="00885488" w:rsidRPr="00F77676">
        <w:rPr>
          <w:lang w:val="en-US"/>
        </w:rPr>
        <w:t>. (126r) Tertia</w:t>
      </w:r>
      <w:r w:rsidR="00360310" w:rsidRPr="00F77676">
        <w:rPr>
          <w:lang w:val="en-US"/>
        </w:rPr>
        <w:t xml:space="preserve"> est</w:t>
      </w:r>
      <w:r w:rsidR="00885488" w:rsidRPr="00F77676">
        <w:rPr>
          <w:lang w:val="en-US"/>
        </w:rPr>
        <w:t xml:space="preserve"> </w:t>
      </w:r>
      <w:r w:rsidR="00BA24A1" w:rsidRPr="00F77676">
        <w:rPr>
          <w:lang w:val="en-US"/>
        </w:rPr>
        <w:t>[</w:t>
      </w:r>
      <w:r w:rsidR="00885488" w:rsidRPr="00F77676">
        <w:rPr>
          <w:lang w:val="en-US"/>
        </w:rPr>
        <w:t>LE</w:t>
      </w:r>
      <w:r w:rsidR="00BA24A1" w:rsidRPr="00F77676">
        <w:rPr>
          <w:lang w:val="en-US"/>
        </w:rPr>
        <w:t>]</w:t>
      </w:r>
      <w:r w:rsidR="00885488" w:rsidRPr="00F77676">
        <w:rPr>
          <w:lang w:val="en-US"/>
        </w:rPr>
        <w:t xml:space="preserve"> </w:t>
      </w:r>
      <w:r w:rsidR="00885488" w:rsidRPr="00F77676">
        <w:rPr>
          <w:rStyle w:val="Incipit"/>
          <w:lang w:val="en-US"/>
        </w:rPr>
        <w:t>Post</w:t>
      </w:r>
      <w:r w:rsidR="005A362F" w:rsidRPr="00F77676">
        <w:rPr>
          <w:i/>
          <w:lang w:val="en-US"/>
        </w:rPr>
        <w:t xml:space="preserve"> </w:t>
      </w:r>
      <w:r w:rsidR="00885488" w:rsidRPr="00F77676">
        <w:rPr>
          <w:rStyle w:val="Incipit"/>
          <w:lang w:val="en-US"/>
        </w:rPr>
        <w:t>haec</w:t>
      </w:r>
      <w:r w:rsidR="005A362F" w:rsidRPr="00F77676">
        <w:rPr>
          <w:i/>
          <w:lang w:val="en-US"/>
        </w:rPr>
        <w:t xml:space="preserve"> </w:t>
      </w:r>
      <w:r w:rsidR="00872B44" w:rsidRPr="00F77676">
        <w:rPr>
          <w:rStyle w:val="Incipit"/>
          <w:lang w:val="en-US"/>
        </w:rPr>
        <w:t>vidi</w:t>
      </w:r>
      <w:r w:rsidR="005A362F" w:rsidRPr="00F77676">
        <w:rPr>
          <w:i/>
          <w:lang w:val="en-US"/>
        </w:rPr>
        <w:t xml:space="preserve"> </w:t>
      </w:r>
      <w:r w:rsidR="00153B34" w:rsidRPr="00F77676">
        <w:rPr>
          <w:rStyle w:val="Incipit"/>
          <w:lang w:val="en-US"/>
        </w:rPr>
        <w:t>quatt</w:t>
      </w:r>
      <w:r w:rsidR="00885488" w:rsidRPr="00F77676">
        <w:rPr>
          <w:rStyle w:val="Incipit"/>
          <w:lang w:val="en-US"/>
        </w:rPr>
        <w:t>u</w:t>
      </w:r>
      <w:r w:rsidR="00153B34" w:rsidRPr="00F77676">
        <w:rPr>
          <w:rStyle w:val="Incipit"/>
          <w:lang w:val="en-US"/>
        </w:rPr>
        <w:t>o</w:t>
      </w:r>
      <w:r w:rsidR="00885488" w:rsidRPr="00F77676">
        <w:rPr>
          <w:rStyle w:val="Incipit"/>
          <w:lang w:val="en-US"/>
        </w:rPr>
        <w:t>r</w:t>
      </w:r>
      <w:r w:rsidR="005A362F" w:rsidRPr="00F77676">
        <w:rPr>
          <w:i/>
          <w:lang w:val="en-US"/>
        </w:rPr>
        <w:t xml:space="preserve"> </w:t>
      </w:r>
      <w:r w:rsidR="00885488" w:rsidRPr="00F77676">
        <w:rPr>
          <w:rStyle w:val="Incipit"/>
          <w:lang w:val="en-US"/>
        </w:rPr>
        <w:t>angelos</w:t>
      </w:r>
      <w:r w:rsidR="00885488" w:rsidRPr="00F77676">
        <w:rPr>
          <w:lang w:val="en-US"/>
        </w:rPr>
        <w:t xml:space="preserve">. RP </w:t>
      </w:r>
      <w:r w:rsidR="00885488" w:rsidRPr="00F77676">
        <w:rPr>
          <w:rStyle w:val="Incipit"/>
          <w:lang w:val="en-US"/>
        </w:rPr>
        <w:t>Sub</w:t>
      </w:r>
      <w:r w:rsidR="005A362F" w:rsidRPr="00F77676">
        <w:rPr>
          <w:i/>
          <w:lang w:val="en-US"/>
        </w:rPr>
        <w:t xml:space="preserve"> </w:t>
      </w:r>
      <w:r w:rsidR="00885488" w:rsidRPr="00F77676">
        <w:rPr>
          <w:rStyle w:val="Incipit"/>
          <w:lang w:val="en-US"/>
        </w:rPr>
        <w:t>altare</w:t>
      </w:r>
      <w:r w:rsidR="005A362F" w:rsidRPr="00F77676">
        <w:rPr>
          <w:i/>
          <w:lang w:val="en-US"/>
        </w:rPr>
        <w:t xml:space="preserve"> </w:t>
      </w:r>
      <w:r w:rsidR="00885488" w:rsidRPr="00F77676">
        <w:rPr>
          <w:rStyle w:val="Incipit"/>
          <w:lang w:val="en-US"/>
        </w:rPr>
        <w:t>dei</w:t>
      </w:r>
      <w:r w:rsidR="00885488" w:rsidRPr="00F77676">
        <w:rPr>
          <w:lang w:val="en-US"/>
        </w:rPr>
        <w:t xml:space="preserve">. </w:t>
      </w:r>
      <w:r w:rsidR="00BA24A1" w:rsidRPr="00F77676">
        <w:rPr>
          <w:lang w:val="en-US"/>
        </w:rPr>
        <w:t>[</w:t>
      </w:r>
      <w:r w:rsidR="00885488" w:rsidRPr="00F77676">
        <w:rPr>
          <w:lang w:val="en-US"/>
        </w:rPr>
        <w:t>RP</w:t>
      </w:r>
      <w:r w:rsidR="00BA24A1" w:rsidRPr="00F77676">
        <w:rPr>
          <w:lang w:val="en-US"/>
        </w:rPr>
        <w:t>]</w:t>
      </w:r>
      <w:r w:rsidR="00885488" w:rsidRPr="00F77676">
        <w:rPr>
          <w:lang w:val="en-US"/>
        </w:rPr>
        <w:t xml:space="preserve"> </w:t>
      </w:r>
      <w:r w:rsidR="00885488" w:rsidRPr="00F77676">
        <w:rPr>
          <w:rStyle w:val="Incipit"/>
          <w:lang w:val="en-US"/>
        </w:rPr>
        <w:t>Effuderunt</w:t>
      </w:r>
      <w:r w:rsidR="005A362F" w:rsidRPr="00F77676">
        <w:rPr>
          <w:i/>
          <w:lang w:val="en-US"/>
        </w:rPr>
        <w:t xml:space="preserve"> </w:t>
      </w:r>
      <w:r w:rsidR="00885488" w:rsidRPr="00F77676">
        <w:rPr>
          <w:rStyle w:val="Incipit"/>
          <w:lang w:val="en-US"/>
        </w:rPr>
        <w:t>sanguinem</w:t>
      </w:r>
      <w:r w:rsidR="00794880" w:rsidRPr="00F77676">
        <w:rPr>
          <w:lang w:val="en-US"/>
        </w:rPr>
        <w:t xml:space="preserve">. </w:t>
      </w:r>
      <w:r w:rsidR="00BA24A1" w:rsidRPr="00F77676">
        <w:rPr>
          <w:lang w:val="en-US"/>
        </w:rPr>
        <w:t>[</w:t>
      </w:r>
      <w:r w:rsidR="00885488" w:rsidRPr="00F77676">
        <w:rPr>
          <w:lang w:val="en-US"/>
        </w:rPr>
        <w:t>RP</w:t>
      </w:r>
      <w:r w:rsidR="00BA24A1" w:rsidRPr="00F77676">
        <w:rPr>
          <w:lang w:val="en-US"/>
        </w:rPr>
        <w:t>]</w:t>
      </w:r>
      <w:r w:rsidR="00885488" w:rsidRPr="00F77676">
        <w:rPr>
          <w:lang w:val="en-US"/>
        </w:rPr>
        <w:t xml:space="preserve"> </w:t>
      </w:r>
      <w:r w:rsidR="00885488" w:rsidRPr="00F77676">
        <w:rPr>
          <w:rStyle w:val="Incipit"/>
          <w:lang w:val="en-US"/>
        </w:rPr>
        <w:t>Adoraverunt</w:t>
      </w:r>
      <w:r w:rsidR="005A362F" w:rsidRPr="00F77676">
        <w:rPr>
          <w:i/>
          <w:lang w:val="en-US"/>
        </w:rPr>
        <w:t xml:space="preserve"> </w:t>
      </w:r>
      <w:r w:rsidR="00872B44" w:rsidRPr="00F77676">
        <w:rPr>
          <w:rStyle w:val="Incipit"/>
          <w:lang w:val="en-US"/>
        </w:rPr>
        <w:t>vive</w:t>
      </w:r>
      <w:r w:rsidR="00885488" w:rsidRPr="00F77676">
        <w:rPr>
          <w:rStyle w:val="Incipit"/>
          <w:lang w:val="en-US"/>
        </w:rPr>
        <w:t>ntem</w:t>
      </w:r>
      <w:r w:rsidR="00885488" w:rsidRPr="00F77676">
        <w:rPr>
          <w:lang w:val="en-US"/>
        </w:rPr>
        <w:t>.</w:t>
      </w:r>
    </w:p>
    <w:p w:rsidR="00885488" w:rsidRPr="00B779A9" w:rsidRDefault="00134D03" w:rsidP="00415109">
      <w:pPr>
        <w:rPr>
          <w:lang w:val="fr-FR"/>
        </w:rPr>
      </w:pPr>
      <w:r w:rsidRPr="00F77676">
        <w:rPr>
          <w:rStyle w:val="Time2"/>
          <w:lang w:val="pt-PT"/>
        </w:rPr>
        <w:t>In secundo nocturno</w:t>
      </w:r>
      <w:r w:rsidR="00885488" w:rsidRPr="00B779A9">
        <w:rPr>
          <w:lang w:val="pt-PT"/>
        </w:rPr>
        <w:t xml:space="preserve"> AN </w:t>
      </w:r>
      <w:r w:rsidR="00885488" w:rsidRPr="00F77676">
        <w:rPr>
          <w:rStyle w:val="Incipit"/>
          <w:lang w:val="pt-PT"/>
        </w:rPr>
        <w:t>Scuto bonae</w:t>
      </w:r>
      <w:r w:rsidR="00691548" w:rsidRPr="00F77676">
        <w:rPr>
          <w:rStyle w:val="Incipit"/>
          <w:lang w:val="pt-PT"/>
        </w:rPr>
        <w:t xml:space="preserve"> vo</w:t>
      </w:r>
      <w:r w:rsidR="00885488" w:rsidRPr="00F77676">
        <w:rPr>
          <w:rStyle w:val="Incipit"/>
          <w:lang w:val="pt-PT"/>
        </w:rPr>
        <w:t>luntatis</w:t>
      </w:r>
      <w:r w:rsidR="00885488" w:rsidRPr="00B779A9">
        <w:rPr>
          <w:lang w:val="pt-PT"/>
        </w:rPr>
        <w:t xml:space="preserve"> cum duabus sequentibus. </w:t>
      </w:r>
      <w:r w:rsidR="00885488" w:rsidRPr="00B779A9">
        <w:rPr>
          <w:lang w:val="fr-FR"/>
        </w:rPr>
        <w:t xml:space="preserve">PS </w:t>
      </w:r>
      <w:r w:rsidR="00885488" w:rsidRPr="00F77676">
        <w:rPr>
          <w:rStyle w:val="Incipit"/>
          <w:lang w:val="fr-FR"/>
        </w:rPr>
        <w:t>Verba mea</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Domine dominus noster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Domine quis habitabit</w:t>
      </w:r>
      <w:r w:rsidR="00885488" w:rsidRPr="00B779A9">
        <w:rPr>
          <w:lang w:val="fr-FR"/>
        </w:rPr>
        <w:t xml:space="preserve">. VS </w:t>
      </w:r>
      <w:r w:rsidR="00885488" w:rsidRPr="00F77676">
        <w:rPr>
          <w:rStyle w:val="Incipit"/>
          <w:lang w:val="fr-FR"/>
        </w:rPr>
        <w:t>Exultent iusti in conspectu dei</w:t>
      </w:r>
      <w:r w:rsidR="00EC2304" w:rsidRPr="00B779A9">
        <w:rPr>
          <w:lang w:val="fr-FR"/>
        </w:rPr>
        <w:t xml:space="preserve">. </w:t>
      </w:r>
      <w:r w:rsidR="006B51A5" w:rsidRPr="00B779A9">
        <w:rPr>
          <w:lang w:val="fr-FR"/>
        </w:rPr>
        <w:t>Lectiones quaere in volumine hiemali de tempore. [</w:t>
      </w:r>
      <w:r w:rsidR="00EC2304" w:rsidRPr="00B779A9">
        <w:rPr>
          <w:lang w:val="fr-FR"/>
        </w:rPr>
        <w:t>LS</w:t>
      </w:r>
      <w:r w:rsidR="006B51A5" w:rsidRPr="00B779A9">
        <w:rPr>
          <w:lang w:val="fr-FR"/>
        </w:rPr>
        <w:t>]</w:t>
      </w:r>
      <w:r w:rsidR="00885488" w:rsidRPr="00B779A9">
        <w:rPr>
          <w:lang w:val="fr-FR"/>
        </w:rPr>
        <w:t xml:space="preserve"> </w:t>
      </w:r>
      <w:r w:rsidR="00885488" w:rsidRPr="00F77676">
        <w:rPr>
          <w:rStyle w:val="Incipit"/>
          <w:lang w:val="fr-FR"/>
        </w:rPr>
        <w:t>Zelus quo tendat</w:t>
      </w:r>
      <w:r w:rsidR="006B51A5" w:rsidRPr="00B779A9">
        <w:rPr>
          <w:lang w:val="fr-FR"/>
        </w:rPr>
        <w:t>.</w:t>
      </w:r>
      <w:r w:rsidR="00885488" w:rsidRPr="00B779A9">
        <w:rPr>
          <w:lang w:val="fr-FR"/>
        </w:rPr>
        <w:t xml:space="preserve"> RP </w:t>
      </w:r>
      <w:r w:rsidR="00885488" w:rsidRPr="00F77676">
        <w:rPr>
          <w:rStyle w:val="Incipit"/>
          <w:lang w:val="fr-FR"/>
        </w:rPr>
        <w:t>Isti sunt sancti</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Cantabant sancti</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 xml:space="preserve">Ecce </w:t>
      </w:r>
      <w:r w:rsidR="00872B44" w:rsidRPr="00F77676">
        <w:rPr>
          <w:rStyle w:val="Incipit"/>
          <w:lang w:val="fr-FR"/>
        </w:rPr>
        <w:t>vidi</w:t>
      </w:r>
      <w:r w:rsidR="00885488" w:rsidRPr="00F77676">
        <w:rPr>
          <w:rStyle w:val="Incipit"/>
          <w:lang w:val="fr-FR"/>
        </w:rPr>
        <w:t xml:space="preserve"> agnum</w:t>
      </w:r>
      <w:r w:rsidR="00885488" w:rsidRPr="00B779A9">
        <w:rPr>
          <w:lang w:val="fr-FR"/>
        </w:rPr>
        <w:t>.</w:t>
      </w:r>
    </w:p>
    <w:p w:rsidR="00885488" w:rsidRPr="00B779A9" w:rsidRDefault="00134D03" w:rsidP="00415109">
      <w:pPr>
        <w:rPr>
          <w:lang w:val="fr-FR"/>
        </w:rPr>
      </w:pPr>
      <w:r w:rsidRPr="00F77676">
        <w:rPr>
          <w:rStyle w:val="Time2"/>
          <w:lang w:val="fr-FR"/>
        </w:rPr>
        <w:t>In tertio nocturno</w:t>
      </w:r>
      <w:r w:rsidR="00885488" w:rsidRPr="00B779A9">
        <w:rPr>
          <w:lang w:val="fr-FR"/>
        </w:rPr>
        <w:t xml:space="preserve"> AN </w:t>
      </w:r>
      <w:r w:rsidR="00885488" w:rsidRPr="00F77676">
        <w:rPr>
          <w:rStyle w:val="Incipit"/>
          <w:lang w:val="fr-FR"/>
        </w:rPr>
        <w:t>Sanctis qui in terra</w:t>
      </w:r>
      <w:r w:rsidR="00885488" w:rsidRPr="00B779A9">
        <w:rPr>
          <w:lang w:val="fr-FR"/>
        </w:rPr>
        <w:t xml:space="preserve"> cum duabus </w:t>
      </w:r>
      <w:r w:rsidR="00BA24A1" w:rsidRPr="00B779A9">
        <w:rPr>
          <w:lang w:val="fr-FR"/>
        </w:rPr>
        <w:t>[</w:t>
      </w:r>
      <w:r w:rsidR="00885488" w:rsidRPr="00B779A9">
        <w:rPr>
          <w:lang w:val="fr-FR"/>
        </w:rPr>
        <w:t>sequentibus</w:t>
      </w:r>
      <w:r w:rsidR="00BA24A1" w:rsidRPr="00B779A9">
        <w:rPr>
          <w:lang w:val="fr-FR"/>
        </w:rPr>
        <w:t>]</w:t>
      </w:r>
      <w:r w:rsidR="00885488" w:rsidRPr="00B779A9">
        <w:rPr>
          <w:lang w:val="fr-FR"/>
        </w:rPr>
        <w:t xml:space="preserve">. PS </w:t>
      </w:r>
      <w:r w:rsidR="00885488" w:rsidRPr="00F77676">
        <w:rPr>
          <w:rStyle w:val="Incipit"/>
          <w:lang w:val="fr-FR"/>
        </w:rPr>
        <w:t>Con</w:t>
      </w:r>
      <w:r w:rsidR="001B7479" w:rsidRPr="00F77676">
        <w:rPr>
          <w:rStyle w:val="Incipit"/>
          <w:lang w:val="fr-FR"/>
        </w:rPr>
        <w:t>serva</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Domini est terra</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Deus </w:t>
      </w:r>
      <w:r w:rsidR="00C31823" w:rsidRPr="00F77676">
        <w:rPr>
          <w:rStyle w:val="Incipit"/>
          <w:lang w:val="fr-FR"/>
        </w:rPr>
        <w:t>venerunt</w:t>
      </w:r>
      <w:r w:rsidR="00885488" w:rsidRPr="00F77676">
        <w:rPr>
          <w:rStyle w:val="Incipit"/>
          <w:lang w:val="fr-FR"/>
        </w:rPr>
        <w:t xml:space="preserve"> gentes</w:t>
      </w:r>
      <w:r w:rsidR="00885488" w:rsidRPr="00B779A9">
        <w:rPr>
          <w:lang w:val="fr-FR"/>
        </w:rPr>
        <w:t xml:space="preserve"> folio</w:t>
      </w:r>
      <w:r w:rsidR="00DD1415">
        <w:rPr>
          <w:lang w:val="fr-FR"/>
        </w:rPr>
        <w:t>@</w:t>
      </w:r>
      <w:r w:rsidR="00DD1415" w:rsidRPr="00B779A9">
        <w:rPr>
          <w:lang w:val="fr-FR"/>
        </w:rPr>
        <w:t>76.</w:t>
      </w:r>
      <w:r w:rsidR="00885488" w:rsidRPr="00B779A9">
        <w:rPr>
          <w:lang w:val="fr-FR"/>
        </w:rPr>
        <w:t xml:space="preserve"> VS </w:t>
      </w:r>
      <w:r w:rsidR="00885488" w:rsidRPr="00F77676">
        <w:rPr>
          <w:rStyle w:val="Incipit"/>
          <w:lang w:val="fr-FR"/>
        </w:rPr>
        <w:t>Iusti autem in perpetuum</w:t>
      </w:r>
      <w:r w:rsidR="00885488" w:rsidRPr="00B779A9">
        <w:rPr>
          <w:lang w:val="fr-FR"/>
        </w:rPr>
        <w:t xml:space="preserve">. EV </w:t>
      </w:r>
      <w:r w:rsidR="00885488" w:rsidRPr="00F77676">
        <w:rPr>
          <w:rStyle w:val="Incipit"/>
          <w:lang w:val="fr-FR"/>
        </w:rPr>
        <w:t>Angelus domini apparuit in somnis Ioseph</w:t>
      </w:r>
      <w:r w:rsidR="00885488" w:rsidRPr="00B779A9">
        <w:rPr>
          <w:lang w:val="fr-FR"/>
        </w:rPr>
        <w:t xml:space="preserve"> ex eodem volumine. RP </w:t>
      </w:r>
      <w:r w:rsidR="00885488" w:rsidRPr="00F77676">
        <w:rPr>
          <w:rStyle w:val="Incipit"/>
          <w:lang w:val="fr-FR"/>
        </w:rPr>
        <w:t>Coronavit eos</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F77676">
        <w:rPr>
          <w:rStyle w:val="Incipit"/>
          <w:lang w:val="fr-FR"/>
        </w:rPr>
        <w:t>Isti sunt sancti</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6C15AA" w:rsidRPr="00F77676">
        <w:rPr>
          <w:rStyle w:val="Incipit"/>
          <w:lang w:val="fr-FR"/>
        </w:rPr>
        <w:t>Centum quadraginta quatt</w:t>
      </w:r>
      <w:r w:rsidR="00885488" w:rsidRPr="00F77676">
        <w:rPr>
          <w:rStyle w:val="Incipit"/>
          <w:lang w:val="fr-FR"/>
        </w:rPr>
        <w:t>u</w:t>
      </w:r>
      <w:r w:rsidR="006C15AA" w:rsidRPr="00F77676">
        <w:rPr>
          <w:rStyle w:val="Incipit"/>
          <w:lang w:val="fr-FR"/>
        </w:rPr>
        <w:t>o</w:t>
      </w:r>
      <w:r w:rsidR="00885488" w:rsidRPr="00F77676">
        <w:rPr>
          <w:rStyle w:val="Incipit"/>
          <w:lang w:val="fr-FR"/>
        </w:rPr>
        <w:t>r millia</w:t>
      </w:r>
      <w:r w:rsidR="00885488" w:rsidRPr="00B779A9">
        <w:rPr>
          <w:lang w:val="fr-FR"/>
        </w:rPr>
        <w:t xml:space="preserve">. </w:t>
      </w:r>
      <w:r w:rsidR="00753A1C" w:rsidRPr="00B779A9">
        <w:rPr>
          <w:lang w:val="fr-FR"/>
        </w:rPr>
        <w:t xml:space="preserve">[TD] </w:t>
      </w:r>
      <w:r w:rsidR="00753A1C" w:rsidRPr="00F77676">
        <w:rPr>
          <w:rStyle w:val="Incipit"/>
          <w:lang w:val="fr-FR"/>
        </w:rPr>
        <w:t>Te deum laudamus</w:t>
      </w:r>
      <w:r w:rsidR="00753A1C" w:rsidRPr="00B779A9">
        <w:rPr>
          <w:lang w:val="fr-FR"/>
        </w:rPr>
        <w:t xml:space="preserve"> </w:t>
      </w:r>
      <w:r w:rsidR="00885488" w:rsidRPr="00B779A9">
        <w:rPr>
          <w:lang w:val="fr-FR"/>
        </w:rPr>
        <w:t>hac n</w:t>
      </w:r>
      <w:r w:rsidR="00912D93">
        <w:rPr>
          <w:lang w:val="fr-FR"/>
        </w:rPr>
        <w:t>octe non dicitur sed iteratur responsorium</w:t>
      </w:r>
      <w:r w:rsidR="00885488" w:rsidRPr="00B779A9">
        <w:rPr>
          <w:lang w:val="fr-FR"/>
        </w:rPr>
        <w:t>.</w:t>
      </w:r>
    </w:p>
    <w:p w:rsidR="00885488" w:rsidRPr="00F77676" w:rsidRDefault="00912D93" w:rsidP="00415109">
      <w:pPr>
        <w:rPr>
          <w:lang w:val="pt-PT"/>
        </w:rPr>
      </w:pPr>
      <w:r w:rsidRPr="00F77676">
        <w:rPr>
          <w:rStyle w:val="Time1"/>
          <w:lang w:val="fr-FR"/>
        </w:rPr>
        <w:t>Ad laudes</w:t>
      </w:r>
      <w:r w:rsidR="00885488" w:rsidRPr="00B779A9">
        <w:rPr>
          <w:lang w:val="fr-FR"/>
        </w:rPr>
        <w:t xml:space="preserve"> AN </w:t>
      </w:r>
      <w:r w:rsidR="00885488" w:rsidRPr="00F77676">
        <w:rPr>
          <w:rStyle w:val="Incipit"/>
          <w:lang w:val="fr-FR"/>
        </w:rPr>
        <w:t>Herodes iratus occidit multos</w:t>
      </w:r>
      <w:r w:rsidR="00885488" w:rsidRPr="00B779A9">
        <w:rPr>
          <w:lang w:val="fr-FR"/>
        </w:rPr>
        <w:t xml:space="preserve"> cum reliquis. HY </w:t>
      </w:r>
      <w:r w:rsidR="00885488" w:rsidRPr="00F77676">
        <w:rPr>
          <w:rStyle w:val="Incipit"/>
          <w:lang w:val="fr-FR"/>
        </w:rPr>
        <w:t>Rex gloriose</w:t>
      </w:r>
      <w:r w:rsidR="00885488" w:rsidRPr="00B779A9">
        <w:rPr>
          <w:lang w:val="fr-FR"/>
        </w:rPr>
        <w:t xml:space="preserve">. VS </w:t>
      </w:r>
      <w:r w:rsidR="00885488" w:rsidRPr="00F77676">
        <w:rPr>
          <w:rStyle w:val="Incipit"/>
          <w:lang w:val="fr-FR"/>
        </w:rPr>
        <w:t>Iustorum animae</w:t>
      </w:r>
      <w:r w:rsidR="00885488" w:rsidRPr="00B779A9">
        <w:rPr>
          <w:lang w:val="fr-FR"/>
        </w:rPr>
        <w:t xml:space="preserve">. AB </w:t>
      </w:r>
      <w:r w:rsidR="00C31823" w:rsidRPr="00F77676">
        <w:rPr>
          <w:rStyle w:val="Incipit"/>
          <w:lang w:val="fr-FR"/>
        </w:rPr>
        <w:t>Hi</w:t>
      </w:r>
      <w:r w:rsidR="00885488" w:rsidRPr="00F77676">
        <w:rPr>
          <w:rStyle w:val="Incipit"/>
          <w:lang w:val="fr-FR"/>
        </w:rPr>
        <w:t xml:space="preserve"> sunt qui cum mulieribus</w:t>
      </w:r>
      <w:r w:rsidR="00885488" w:rsidRPr="00B779A9">
        <w:rPr>
          <w:lang w:val="fr-FR"/>
        </w:rPr>
        <w:t xml:space="preserve">. </w:t>
      </w:r>
      <w:r w:rsidR="00927B66">
        <w:rPr>
          <w:lang w:val="pt-PT"/>
        </w:rPr>
        <w:t xml:space="preserve">Suffragium de </w:t>
      </w:r>
      <w:r w:rsidR="00885488" w:rsidRPr="00B779A9">
        <w:rPr>
          <w:lang w:val="pt-PT"/>
        </w:rPr>
        <w:t xml:space="preserve">sancta Maria </w:t>
      </w:r>
      <w:r w:rsidR="00927B66">
        <w:rPr>
          <w:lang w:val="pt-PT"/>
        </w:rPr>
        <w:t>[</w:t>
      </w:r>
      <w:r w:rsidR="00885488" w:rsidRPr="00B779A9">
        <w:rPr>
          <w:lang w:val="pt-PT"/>
        </w:rPr>
        <w:t>AC</w:t>
      </w:r>
      <w:r w:rsidR="00927B66">
        <w:rPr>
          <w:lang w:val="pt-PT"/>
        </w:rPr>
        <w:t>]</w:t>
      </w:r>
      <w:r w:rsidR="00885488" w:rsidRPr="00B779A9">
        <w:rPr>
          <w:lang w:val="pt-PT"/>
        </w:rPr>
        <w:t xml:space="preserve"> </w:t>
      </w:r>
      <w:r w:rsidR="00885488" w:rsidRPr="00F77676">
        <w:rPr>
          <w:rStyle w:val="Incipit"/>
          <w:lang w:val="pt-PT"/>
        </w:rPr>
        <w:t>Virgo dei genitrix quem totus</w:t>
      </w:r>
      <w:r w:rsidR="00885488" w:rsidRPr="00B779A9">
        <w:rPr>
          <w:lang w:val="pt-PT"/>
        </w:rPr>
        <w:t xml:space="preserve">. </w:t>
      </w:r>
      <w:r w:rsidR="00EC2304" w:rsidRPr="00B779A9">
        <w:rPr>
          <w:lang w:val="pt-PT"/>
        </w:rPr>
        <w:t xml:space="preserve">De sancto Stephano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Lapidabant</w:t>
      </w:r>
      <w:r w:rsidR="005A362F" w:rsidRPr="005A362F">
        <w:rPr>
          <w:i/>
          <w:lang w:val="pt-PT"/>
        </w:rPr>
        <w:t xml:space="preserve"> </w:t>
      </w:r>
      <w:r w:rsidR="00885488" w:rsidRPr="00794880">
        <w:rPr>
          <w:rStyle w:val="Incipit"/>
          <w:lang w:val="pt-PT"/>
        </w:rPr>
        <w:t>Iud</w:t>
      </w:r>
      <w:r w:rsidR="00927B66">
        <w:rPr>
          <w:rStyle w:val="Incipit"/>
          <w:lang w:val="pt-PT"/>
        </w:rPr>
        <w:t>a</w:t>
      </w:r>
      <w:r w:rsidR="00885488" w:rsidRPr="00794880">
        <w:rPr>
          <w:rStyle w:val="Incipit"/>
          <w:lang w:val="pt-PT"/>
        </w:rPr>
        <w:t>ei</w:t>
      </w:r>
      <w:r w:rsidR="005A362F" w:rsidRPr="005A362F">
        <w:rPr>
          <w:i/>
          <w:lang w:val="pt-PT"/>
        </w:rPr>
        <w:t xml:space="preserve"> </w:t>
      </w:r>
      <w:r w:rsidR="00885488" w:rsidRPr="00794880">
        <w:rPr>
          <w:rStyle w:val="Incipit"/>
          <w:lang w:val="pt-PT"/>
        </w:rPr>
        <w:t>Stephanum</w:t>
      </w:r>
      <w:r w:rsidR="00885488" w:rsidRPr="00B779A9">
        <w:rPr>
          <w:lang w:val="pt-PT"/>
        </w:rPr>
        <w:t xml:space="preserve">. </w:t>
      </w:r>
      <w:r w:rsidR="00EC2304" w:rsidRPr="00F77676">
        <w:rPr>
          <w:lang w:val="pt-PT"/>
        </w:rPr>
        <w:t xml:space="preserve">De sancto Ioanne </w:t>
      </w:r>
      <w:r w:rsidR="00BA24A1" w:rsidRPr="00F77676">
        <w:rPr>
          <w:lang w:val="pt-PT"/>
        </w:rPr>
        <w:t>[</w:t>
      </w:r>
      <w:r w:rsidR="00885488" w:rsidRPr="00F77676">
        <w:rPr>
          <w:lang w:val="pt-PT"/>
        </w:rPr>
        <w:t>AC</w:t>
      </w:r>
      <w:r w:rsidR="00BA24A1" w:rsidRPr="00F77676">
        <w:rPr>
          <w:lang w:val="pt-PT"/>
        </w:rPr>
        <w:t>]</w:t>
      </w:r>
      <w:r w:rsidR="00885488" w:rsidRPr="00F77676">
        <w:rPr>
          <w:lang w:val="pt-PT"/>
        </w:rPr>
        <w:t xml:space="preserve"> </w:t>
      </w:r>
      <w:r w:rsidR="00885488" w:rsidRPr="00F77676">
        <w:rPr>
          <w:rStyle w:val="Incipit"/>
          <w:lang w:val="pt-PT"/>
        </w:rPr>
        <w:t>Sunt</w:t>
      </w:r>
      <w:r w:rsidR="005A362F" w:rsidRPr="00F77676">
        <w:rPr>
          <w:i/>
          <w:lang w:val="pt-PT"/>
        </w:rPr>
        <w:t xml:space="preserve"> </w:t>
      </w:r>
      <w:r w:rsidR="00885488" w:rsidRPr="00F77676">
        <w:rPr>
          <w:rStyle w:val="Incipit"/>
          <w:lang w:val="pt-PT"/>
        </w:rPr>
        <w:t>de</w:t>
      </w:r>
      <w:r w:rsidR="005A362F" w:rsidRPr="00F77676">
        <w:rPr>
          <w:i/>
          <w:lang w:val="pt-PT"/>
        </w:rPr>
        <w:t xml:space="preserve"> </w:t>
      </w:r>
      <w:r w:rsidR="00885488" w:rsidRPr="00F77676">
        <w:rPr>
          <w:rStyle w:val="Incipit"/>
          <w:lang w:val="pt-PT"/>
        </w:rPr>
        <w:t>hic</w:t>
      </w:r>
      <w:r w:rsidR="005A362F" w:rsidRPr="00F77676">
        <w:rPr>
          <w:i/>
          <w:lang w:val="pt-PT"/>
        </w:rPr>
        <w:t xml:space="preserve"> </w:t>
      </w:r>
      <w:r w:rsidR="00885488" w:rsidRPr="00F77676">
        <w:rPr>
          <w:rStyle w:val="Incipit"/>
          <w:lang w:val="pt-PT"/>
        </w:rPr>
        <w:t>stantibus</w:t>
      </w:r>
      <w:r w:rsidR="00885488" w:rsidRPr="00F77676">
        <w:rPr>
          <w:lang w:val="pt-PT"/>
        </w:rPr>
        <w:t xml:space="preserve">. </w:t>
      </w:r>
      <w:r w:rsidR="00EC2304" w:rsidRPr="00F77676">
        <w:rPr>
          <w:lang w:val="pt-PT"/>
        </w:rPr>
        <w:t xml:space="preserve">[BD] </w:t>
      </w:r>
      <w:r w:rsidR="005F6F99" w:rsidRPr="00F77676">
        <w:rPr>
          <w:rStyle w:val="Incipit"/>
          <w:lang w:val="pt-PT"/>
        </w:rPr>
        <w:t>Benedicamus</w:t>
      </w:r>
      <w:r w:rsidR="00EC2304" w:rsidRPr="00F77676">
        <w:rPr>
          <w:lang w:val="pt-PT"/>
        </w:rPr>
        <w:t xml:space="preserve"> de </w:t>
      </w:r>
      <w:r w:rsidR="00885488" w:rsidRPr="00F77676">
        <w:rPr>
          <w:lang w:val="pt-PT"/>
        </w:rPr>
        <w:t>martyribus.</w:t>
      </w:r>
    </w:p>
    <w:p w:rsidR="00927B66" w:rsidRPr="00F77676" w:rsidRDefault="00180C77" w:rsidP="00415109">
      <w:pPr>
        <w:rPr>
          <w:lang w:val="fr-FR"/>
        </w:rPr>
      </w:pPr>
      <w:r w:rsidRPr="00F77676">
        <w:rPr>
          <w:lang w:val="pt-PT"/>
        </w:rPr>
        <w:t>%</w:t>
      </w:r>
      <w:r w:rsidR="00184009">
        <w:rPr>
          <w:lang w:val="pt-PT"/>
        </w:rPr>
        <w:t>D::</w:t>
      </w:r>
      <w:r w:rsidR="00927B66" w:rsidRPr="00F77676">
        <w:rPr>
          <w:lang w:val="pt-PT"/>
        </w:rPr>
        <w:t>Ad</w:t>
      </w:r>
      <w:r w:rsidRPr="00F77676">
        <w:rPr>
          <w:lang w:val="pt-PT"/>
        </w:rPr>
        <w:t>%</w:t>
      </w:r>
      <w:r w:rsidR="006B51A5" w:rsidRPr="00F77676">
        <w:rPr>
          <w:lang w:val="pt-PT"/>
        </w:rPr>
        <w:t xml:space="preserve"> </w:t>
      </w:r>
      <w:r w:rsidR="00927B66" w:rsidRPr="00F77676">
        <w:rPr>
          <w:rStyle w:val="Time1"/>
          <w:lang w:val="pt-PT"/>
        </w:rPr>
        <w:t>Maturum</w:t>
      </w:r>
      <w:r w:rsidR="006B51A5" w:rsidRPr="00F77676">
        <w:rPr>
          <w:rStyle w:val="Time1"/>
          <w:lang w:val="pt-PT"/>
        </w:rPr>
        <w:t xml:space="preserve"> </w:t>
      </w:r>
      <w:r w:rsidRPr="00F77676">
        <w:rPr>
          <w:rStyle w:val="Time1"/>
          <w:lang w:val="pt-PT"/>
        </w:rPr>
        <w:t>officium</w:t>
      </w:r>
      <w:r w:rsidRPr="00F77676">
        <w:rPr>
          <w:lang w:val="pt-PT"/>
        </w:rPr>
        <w:t xml:space="preserve"> de nativitate</w:t>
      </w:r>
      <w:r w:rsidR="00885488" w:rsidRPr="00F77676">
        <w:rPr>
          <w:lang w:val="pt-PT"/>
        </w:rPr>
        <w:t xml:space="preserve"> </w:t>
      </w:r>
      <w:r w:rsidR="00EC2304" w:rsidRPr="00F77676">
        <w:rPr>
          <w:lang w:val="pt-PT"/>
        </w:rPr>
        <w:t xml:space="preserve">[KY] </w:t>
      </w:r>
      <w:r w:rsidR="00EC2304" w:rsidRPr="00F77676">
        <w:rPr>
          <w:rStyle w:val="Incipit"/>
          <w:lang w:val="pt-PT"/>
        </w:rPr>
        <w:t>Kyrie</w:t>
      </w:r>
      <w:r w:rsidR="00885488" w:rsidRPr="00F77676">
        <w:rPr>
          <w:lang w:val="pt-PT"/>
        </w:rPr>
        <w:t xml:space="preserve"> </w:t>
      </w:r>
      <w:r w:rsidR="00EC2304" w:rsidRPr="00F77676">
        <w:rPr>
          <w:lang w:val="pt-PT"/>
        </w:rPr>
        <w:t>a</w:t>
      </w:r>
      <w:r w:rsidR="00885488" w:rsidRPr="00F77676">
        <w:rPr>
          <w:lang w:val="pt-PT"/>
        </w:rPr>
        <w:t xml:space="preserve">ngelicum. </w:t>
      </w:r>
      <w:r w:rsidR="00EC2304" w:rsidRPr="00B779A9">
        <w:rPr>
          <w:lang w:val="fr-FR"/>
        </w:rPr>
        <w:t xml:space="preserve">[SA] </w:t>
      </w:r>
      <w:r w:rsidR="00EC2304" w:rsidRPr="00794880">
        <w:rPr>
          <w:rStyle w:val="Incipit"/>
          <w:lang w:val="fr-FR"/>
        </w:rPr>
        <w:t>Sanctus</w:t>
      </w:r>
      <w:r w:rsidR="005A362F" w:rsidRPr="005A362F">
        <w:rPr>
          <w:i/>
          <w:lang w:val="fr-FR"/>
        </w:rPr>
        <w:t xml:space="preserve"> </w:t>
      </w:r>
      <w:r w:rsidR="00EC2304" w:rsidRPr="00B779A9">
        <w:rPr>
          <w:lang w:val="fr-FR"/>
        </w:rPr>
        <w:t>minus festivale</w:t>
      </w:r>
      <w:r w:rsidR="00885488" w:rsidRPr="00B779A9">
        <w:rPr>
          <w:lang w:val="fr-FR"/>
        </w:rPr>
        <w:t>. AL</w:t>
      </w:r>
      <w:r w:rsidR="00EC2304" w:rsidRPr="00B779A9">
        <w:rPr>
          <w:lang w:val="fr-FR"/>
        </w:rPr>
        <w:t>V</w:t>
      </w:r>
      <w:r w:rsidR="00885488" w:rsidRPr="00B779A9">
        <w:rPr>
          <w:lang w:val="fr-FR"/>
        </w:rPr>
        <w:t xml:space="preserve"> </w:t>
      </w:r>
      <w:r w:rsidR="00885488" w:rsidRPr="00794880">
        <w:rPr>
          <w:rStyle w:val="Incipit"/>
          <w:lang w:val="fr-FR"/>
        </w:rPr>
        <w:t>Dominus</w:t>
      </w:r>
      <w:r w:rsidR="005A362F" w:rsidRPr="005A362F">
        <w:rPr>
          <w:i/>
          <w:lang w:val="fr-FR"/>
        </w:rPr>
        <w:t xml:space="preserve"> </w:t>
      </w:r>
      <w:r w:rsidR="00885488" w:rsidRPr="00794880">
        <w:rPr>
          <w:rStyle w:val="Incipit"/>
          <w:lang w:val="fr-FR"/>
        </w:rPr>
        <w:t>regnavit</w:t>
      </w:r>
      <w:r w:rsidR="00DD1415">
        <w:rPr>
          <w:lang w:val="fr-FR"/>
        </w:rPr>
        <w:t>@</w:t>
      </w:r>
      <w:r w:rsidR="00DD1415" w:rsidRPr="00B779A9">
        <w:rPr>
          <w:lang w:val="fr-FR"/>
        </w:rPr>
        <w:t>13.</w:t>
      </w:r>
      <w:r w:rsidR="00885488" w:rsidRPr="00B779A9">
        <w:rPr>
          <w:lang w:val="fr-FR"/>
        </w:rPr>
        <w:t xml:space="preserve"> </w:t>
      </w:r>
      <w:r w:rsidR="00885488" w:rsidRPr="00F77676">
        <w:rPr>
          <w:lang w:val="fr-FR"/>
        </w:rPr>
        <w:t xml:space="preserve">SE </w:t>
      </w:r>
      <w:r w:rsidR="00885488" w:rsidRPr="00F77676">
        <w:rPr>
          <w:rStyle w:val="Incipit"/>
          <w:lang w:val="fr-FR"/>
        </w:rPr>
        <w:t>Gaude</w:t>
      </w:r>
      <w:r w:rsidR="005A362F" w:rsidRPr="00F77676">
        <w:rPr>
          <w:i/>
          <w:lang w:val="fr-FR"/>
        </w:rPr>
        <w:t xml:space="preserve"> </w:t>
      </w:r>
      <w:r w:rsidR="00885488" w:rsidRPr="00F77676">
        <w:rPr>
          <w:rStyle w:val="Incipit"/>
          <w:lang w:val="fr-FR"/>
        </w:rPr>
        <w:t>dei</w:t>
      </w:r>
      <w:r w:rsidR="005A362F" w:rsidRPr="00F77676">
        <w:rPr>
          <w:i/>
          <w:lang w:val="fr-FR"/>
        </w:rPr>
        <w:t xml:space="preserve"> </w:t>
      </w:r>
      <w:r w:rsidR="00885488" w:rsidRPr="00F77676">
        <w:rPr>
          <w:rStyle w:val="Incipit"/>
          <w:lang w:val="fr-FR"/>
        </w:rPr>
        <w:t>genitrix</w:t>
      </w:r>
      <w:r w:rsidR="00DD1415">
        <w:rPr>
          <w:lang w:val="fr-FR"/>
        </w:rPr>
        <w:t>@</w:t>
      </w:r>
      <w:r w:rsidR="00DD1415" w:rsidRPr="00F77676">
        <w:rPr>
          <w:lang w:val="fr-FR"/>
        </w:rPr>
        <w:t>221.</w:t>
      </w:r>
      <w:r w:rsidR="00EC2304" w:rsidRPr="00F77676">
        <w:rPr>
          <w:lang w:val="fr-FR"/>
        </w:rPr>
        <w:t xml:space="preserve"> </w:t>
      </w:r>
    </w:p>
    <w:p w:rsidR="00885488" w:rsidRPr="003D0C23" w:rsidRDefault="00EC2304" w:rsidP="00415109">
      <w:pPr>
        <w:rPr>
          <w:lang w:val="en-US"/>
        </w:rPr>
      </w:pPr>
      <w:r w:rsidRPr="00F77676">
        <w:rPr>
          <w:lang w:val="fr-FR"/>
        </w:rPr>
        <w:t>(126v)</w:t>
      </w:r>
      <w:r w:rsidR="00927B66" w:rsidRPr="00F77676">
        <w:rPr>
          <w:lang w:val="fr-FR"/>
        </w:rPr>
        <w:t xml:space="preserve"> </w:t>
      </w:r>
      <w:r w:rsidR="00180C77" w:rsidRPr="00F77676">
        <w:rPr>
          <w:rStyle w:val="Time1"/>
          <w:lang w:val="fr-FR"/>
        </w:rPr>
        <w:t>Ad primam</w:t>
      </w:r>
      <w:r w:rsidR="00905C24" w:rsidRPr="00F77676">
        <w:rPr>
          <w:lang w:val="fr-FR"/>
        </w:rPr>
        <w:t xml:space="preserve"> </w:t>
      </w:r>
      <w:r w:rsidR="00180C77" w:rsidRPr="00F77676">
        <w:rPr>
          <w:lang w:val="fr-FR"/>
        </w:rPr>
        <w:t xml:space="preserve">[AN] </w:t>
      </w:r>
      <w:r w:rsidR="00885488" w:rsidRPr="00F77676">
        <w:rPr>
          <w:rStyle w:val="Incipit"/>
          <w:lang w:val="fr-FR"/>
        </w:rPr>
        <w:t>H</w:t>
      </w:r>
      <w:r w:rsidR="00BE33E8" w:rsidRPr="00F77676">
        <w:rPr>
          <w:rStyle w:val="Incipit"/>
          <w:lang w:val="fr-FR"/>
        </w:rPr>
        <w:t>a</w:t>
      </w:r>
      <w:r w:rsidR="00885488" w:rsidRPr="00F77676">
        <w:rPr>
          <w:rStyle w:val="Incipit"/>
          <w:lang w:val="fr-FR"/>
        </w:rPr>
        <w:t>ec est dies</w:t>
      </w:r>
      <w:r w:rsidR="00885488" w:rsidRPr="00F77676">
        <w:rPr>
          <w:lang w:val="fr-FR"/>
        </w:rPr>
        <w:t xml:space="preserve">. </w:t>
      </w:r>
      <w:r w:rsidR="00885488" w:rsidRPr="003D0C23">
        <w:rPr>
          <w:lang w:val="en-US"/>
        </w:rPr>
        <w:t xml:space="preserve">AN </w:t>
      </w:r>
      <w:r w:rsidR="00885488" w:rsidRPr="003D0C23">
        <w:rPr>
          <w:rStyle w:val="Incipit"/>
          <w:lang w:val="en-US"/>
        </w:rPr>
        <w:t>Ambulabant mecum in albis</w:t>
      </w:r>
      <w:r w:rsidR="00885488" w:rsidRPr="003D0C23">
        <w:rPr>
          <w:lang w:val="en-US"/>
        </w:rPr>
        <w:t>.</w:t>
      </w:r>
    </w:p>
    <w:p w:rsidR="00885488" w:rsidRDefault="00180C77" w:rsidP="00415109">
      <w:pPr>
        <w:rPr>
          <w:lang w:val="en-US"/>
        </w:rPr>
      </w:pPr>
      <w:r w:rsidRPr="00F77676">
        <w:rPr>
          <w:rStyle w:val="Time1"/>
          <w:lang w:val="en-US"/>
        </w:rPr>
        <w:t>Ad tertiam</w:t>
      </w:r>
      <w:r w:rsidR="00885488">
        <w:rPr>
          <w:lang w:val="en-US"/>
        </w:rPr>
        <w:t xml:space="preserve"> AN </w:t>
      </w:r>
      <w:r w:rsidR="00885488" w:rsidRPr="00794880">
        <w:rPr>
          <w:rStyle w:val="Incipit"/>
          <w:lang w:val="en-US"/>
        </w:rPr>
        <w:t>Laverunt</w:t>
      </w:r>
      <w:r w:rsidR="005A362F" w:rsidRPr="005A362F">
        <w:rPr>
          <w:i/>
          <w:lang w:val="en-US"/>
        </w:rPr>
        <w:t xml:space="preserve"> </w:t>
      </w:r>
      <w:r w:rsidR="00885488" w:rsidRPr="00794880">
        <w:rPr>
          <w:rStyle w:val="Incipit"/>
          <w:lang w:val="en-US"/>
        </w:rPr>
        <w:t>stolas</w:t>
      </w:r>
      <w:r w:rsidR="00885488">
        <w:rPr>
          <w:lang w:val="en-US"/>
        </w:rPr>
        <w:t>.</w:t>
      </w:r>
    </w:p>
    <w:p w:rsidR="00885488" w:rsidRPr="00B779A9" w:rsidRDefault="00180C77" w:rsidP="00415109">
      <w:pPr>
        <w:rPr>
          <w:lang w:val="en-US"/>
        </w:rPr>
      </w:pPr>
      <w:r w:rsidRPr="00F77676">
        <w:rPr>
          <w:rStyle w:val="Time1"/>
          <w:lang w:val="en-US"/>
        </w:rPr>
        <w:t>Ad sextam</w:t>
      </w:r>
      <w:r w:rsidR="00885488" w:rsidRPr="00B779A9">
        <w:rPr>
          <w:lang w:val="en-US"/>
        </w:rPr>
        <w:t xml:space="preserve"> AN </w:t>
      </w:r>
      <w:r w:rsidR="00885488" w:rsidRPr="00794880">
        <w:rPr>
          <w:rStyle w:val="Incipit"/>
          <w:lang w:val="en-US"/>
        </w:rPr>
        <w:t>Angeli</w:t>
      </w:r>
      <w:r w:rsidR="005A362F" w:rsidRPr="005A362F">
        <w:rPr>
          <w:i/>
          <w:lang w:val="en-US"/>
        </w:rPr>
        <w:t xml:space="preserve"> </w:t>
      </w:r>
      <w:r w:rsidR="00885488" w:rsidRPr="00794880">
        <w:rPr>
          <w:rStyle w:val="Incipit"/>
          <w:lang w:val="en-US"/>
        </w:rPr>
        <w:t>eorum</w:t>
      </w:r>
      <w:r w:rsidR="00885488" w:rsidRPr="00B779A9">
        <w:rPr>
          <w:lang w:val="en-US"/>
        </w:rPr>
        <w:t>.</w:t>
      </w:r>
    </w:p>
    <w:p w:rsidR="00885488" w:rsidRDefault="00180C77" w:rsidP="00415109">
      <w:pPr>
        <w:rPr>
          <w:lang w:val="en-US"/>
        </w:rPr>
      </w:pPr>
      <w:r w:rsidRPr="00F77676">
        <w:rPr>
          <w:rStyle w:val="Time1"/>
          <w:lang w:val="en-US"/>
        </w:rPr>
        <w:t>Ad nonam</w:t>
      </w:r>
      <w:r w:rsidR="00885488">
        <w:rPr>
          <w:lang w:val="en-US"/>
        </w:rPr>
        <w:t xml:space="preserve"> AN </w:t>
      </w:r>
      <w:r w:rsidR="00885488" w:rsidRPr="00F77676">
        <w:rPr>
          <w:rStyle w:val="Incipit"/>
          <w:lang w:val="en-US"/>
        </w:rPr>
        <w:t xml:space="preserve">Sinite </w:t>
      </w:r>
      <w:r w:rsidR="00567E70" w:rsidRPr="00F77676">
        <w:rPr>
          <w:rStyle w:val="Incipit"/>
          <w:lang w:val="en-US"/>
        </w:rPr>
        <w:t>parv</w:t>
      </w:r>
      <w:r w:rsidR="003A62C4" w:rsidRPr="00F77676">
        <w:rPr>
          <w:rStyle w:val="Incipit"/>
          <w:lang w:val="en-US"/>
        </w:rPr>
        <w:t>u</w:t>
      </w:r>
      <w:r w:rsidR="00885488" w:rsidRPr="00F77676">
        <w:rPr>
          <w:rStyle w:val="Incipit"/>
          <w:lang w:val="en-US"/>
        </w:rPr>
        <w:t>los</w:t>
      </w:r>
      <w:r w:rsidR="00885488">
        <w:rPr>
          <w:lang w:val="en-US"/>
        </w:rPr>
        <w:t>.</w:t>
      </w:r>
    </w:p>
    <w:p w:rsidR="00885488" w:rsidRPr="00F77676" w:rsidRDefault="00180C77" w:rsidP="00415109">
      <w:pPr>
        <w:rPr>
          <w:lang w:val="it-IT"/>
        </w:rPr>
      </w:pPr>
      <w:r w:rsidRPr="00F77676">
        <w:rPr>
          <w:rStyle w:val="Time1"/>
          <w:lang w:val="it-IT"/>
        </w:rPr>
        <w:t>Ad officium</w:t>
      </w:r>
      <w:r w:rsidR="00885488" w:rsidRPr="00F77676">
        <w:rPr>
          <w:lang w:val="it-IT"/>
        </w:rPr>
        <w:t xml:space="preserve"> IN </w:t>
      </w:r>
      <w:r w:rsidR="00885488" w:rsidRPr="00F77676">
        <w:rPr>
          <w:rStyle w:val="Incipit"/>
          <w:lang w:val="it-IT"/>
        </w:rPr>
        <w:t>Ex</w:t>
      </w:r>
      <w:r w:rsidR="005A362F" w:rsidRPr="00F77676">
        <w:rPr>
          <w:i/>
          <w:lang w:val="it-IT"/>
        </w:rPr>
        <w:t xml:space="preserve"> </w:t>
      </w:r>
      <w:r w:rsidR="00885488" w:rsidRPr="00F77676">
        <w:rPr>
          <w:rStyle w:val="Incipit"/>
          <w:lang w:val="it-IT"/>
        </w:rPr>
        <w:t>ore</w:t>
      </w:r>
      <w:r w:rsidR="005A362F" w:rsidRPr="00F77676">
        <w:rPr>
          <w:i/>
          <w:lang w:val="it-IT"/>
        </w:rPr>
        <w:t xml:space="preserve"> </w:t>
      </w:r>
      <w:r w:rsidR="00885488" w:rsidRPr="00F77676">
        <w:rPr>
          <w:rStyle w:val="Incipit"/>
          <w:lang w:val="it-IT"/>
        </w:rPr>
        <w:t>infantium</w:t>
      </w:r>
      <w:r w:rsidR="00DD1415">
        <w:rPr>
          <w:lang w:val="it-IT"/>
        </w:rPr>
        <w:t>@</w:t>
      </w:r>
      <w:r w:rsidR="00DD1415" w:rsidRPr="00F77676">
        <w:rPr>
          <w:lang w:val="it-IT"/>
        </w:rPr>
        <w:t>20.</w:t>
      </w:r>
      <w:r w:rsidR="00885488" w:rsidRPr="00F77676">
        <w:rPr>
          <w:lang w:val="it-IT"/>
        </w:rPr>
        <w:t xml:space="preserve"> </w:t>
      </w:r>
      <w:r w:rsidR="00EC2304" w:rsidRPr="00F77676">
        <w:rPr>
          <w:lang w:val="fr-FR"/>
        </w:rPr>
        <w:t xml:space="preserve">[KY] </w:t>
      </w:r>
      <w:r w:rsidR="00EC2304" w:rsidRPr="00F77676">
        <w:rPr>
          <w:rStyle w:val="Incipit"/>
          <w:lang w:val="fr-FR"/>
        </w:rPr>
        <w:t>Kyrie</w:t>
      </w:r>
      <w:r w:rsidR="005A362F" w:rsidRPr="00F77676">
        <w:rPr>
          <w:i/>
          <w:lang w:val="fr-FR"/>
        </w:rPr>
        <w:t xml:space="preserve"> </w:t>
      </w:r>
      <w:r w:rsidR="00EC2304" w:rsidRPr="00F77676">
        <w:rPr>
          <w:lang w:val="fr-FR"/>
        </w:rPr>
        <w:t xml:space="preserve">et [SA] </w:t>
      </w:r>
      <w:r w:rsidR="00EC2304" w:rsidRPr="00F77676">
        <w:rPr>
          <w:rStyle w:val="Incipit"/>
          <w:lang w:val="fr-FR"/>
        </w:rPr>
        <w:t>Sanctus</w:t>
      </w:r>
      <w:r w:rsidR="00EC2304" w:rsidRPr="00F77676">
        <w:rPr>
          <w:lang w:val="fr-FR"/>
        </w:rPr>
        <w:t xml:space="preserve"> </w:t>
      </w:r>
      <w:r w:rsidR="00885488" w:rsidRPr="00F77676">
        <w:rPr>
          <w:lang w:val="fr-FR"/>
        </w:rPr>
        <w:t>de martyribus. Hoc tamen ob</w:t>
      </w:r>
      <w:r w:rsidR="001B7479" w:rsidRPr="00F77676">
        <w:rPr>
          <w:lang w:val="fr-FR"/>
        </w:rPr>
        <w:t>serva</w:t>
      </w:r>
      <w:r w:rsidR="00885488" w:rsidRPr="00F77676">
        <w:rPr>
          <w:lang w:val="fr-FR"/>
        </w:rPr>
        <w:t xml:space="preserve">to quod hac die </w:t>
      </w:r>
      <w:r w:rsidR="00753A1C" w:rsidRPr="00F77676">
        <w:rPr>
          <w:lang w:val="fr-FR"/>
        </w:rPr>
        <w:t xml:space="preserve">[GL] </w:t>
      </w:r>
      <w:r w:rsidR="00885488" w:rsidRPr="00F77676">
        <w:rPr>
          <w:rStyle w:val="Incipit"/>
          <w:lang w:val="fr-FR"/>
        </w:rPr>
        <w:t>Gloria</w:t>
      </w:r>
      <w:r w:rsidR="005A362F" w:rsidRPr="00F77676">
        <w:rPr>
          <w:i/>
          <w:lang w:val="fr-FR"/>
        </w:rPr>
        <w:t xml:space="preserve"> </w:t>
      </w:r>
      <w:r w:rsidR="00885488" w:rsidRPr="00F77676">
        <w:rPr>
          <w:rStyle w:val="Incipit"/>
          <w:lang w:val="fr-FR"/>
        </w:rPr>
        <w:t>et</w:t>
      </w:r>
      <w:r w:rsidR="005A362F" w:rsidRPr="00F77676">
        <w:rPr>
          <w:i/>
          <w:lang w:val="fr-FR"/>
        </w:rPr>
        <w:t xml:space="preserve"> </w:t>
      </w:r>
      <w:r w:rsidR="00885488" w:rsidRPr="00F77676">
        <w:rPr>
          <w:rStyle w:val="Incipit"/>
          <w:lang w:val="fr-FR"/>
        </w:rPr>
        <w:t>in</w:t>
      </w:r>
      <w:r w:rsidR="005A362F" w:rsidRPr="00F77676">
        <w:rPr>
          <w:i/>
          <w:lang w:val="fr-FR"/>
        </w:rPr>
        <w:t xml:space="preserve"> </w:t>
      </w:r>
      <w:r w:rsidR="00885488" w:rsidRPr="00F77676">
        <w:rPr>
          <w:rStyle w:val="Incipit"/>
          <w:lang w:val="fr-FR"/>
        </w:rPr>
        <w:t>terra</w:t>
      </w:r>
      <w:r w:rsidR="00885488" w:rsidRPr="00F77676">
        <w:rPr>
          <w:lang w:val="fr-FR"/>
        </w:rPr>
        <w:t xml:space="preserve"> </w:t>
      </w:r>
      <w:r w:rsidR="00753A1C" w:rsidRPr="00F77676">
        <w:rPr>
          <w:lang w:val="fr-FR"/>
        </w:rPr>
        <w:t xml:space="preserve">[IM] </w:t>
      </w:r>
      <w:r w:rsidR="00885488" w:rsidRPr="00F77676">
        <w:rPr>
          <w:rStyle w:val="Incipit"/>
          <w:lang w:val="fr-FR"/>
        </w:rPr>
        <w:t>Ita</w:t>
      </w:r>
      <w:r w:rsidR="005A362F" w:rsidRPr="00F77676">
        <w:rPr>
          <w:i/>
          <w:lang w:val="fr-FR"/>
        </w:rPr>
        <w:t xml:space="preserve"> </w:t>
      </w:r>
      <w:r w:rsidR="00885488" w:rsidRPr="00F77676">
        <w:rPr>
          <w:rStyle w:val="Incipit"/>
          <w:lang w:val="fr-FR"/>
        </w:rPr>
        <w:t>missa</w:t>
      </w:r>
      <w:r w:rsidR="005A362F" w:rsidRPr="00F77676">
        <w:rPr>
          <w:i/>
          <w:lang w:val="fr-FR"/>
        </w:rPr>
        <w:t xml:space="preserve"> </w:t>
      </w:r>
      <w:r w:rsidR="00885488" w:rsidRPr="00F77676">
        <w:rPr>
          <w:rStyle w:val="Incipit"/>
          <w:lang w:val="fr-FR"/>
        </w:rPr>
        <w:t>est</w:t>
      </w:r>
      <w:r w:rsidR="00885488" w:rsidRPr="00F77676">
        <w:rPr>
          <w:lang w:val="fr-FR"/>
        </w:rPr>
        <w:t xml:space="preserve"> et </w:t>
      </w:r>
      <w:r w:rsidR="00753A1C" w:rsidRPr="00F77676">
        <w:rPr>
          <w:lang w:val="fr-FR"/>
        </w:rPr>
        <w:t xml:space="preserve">[TD] </w:t>
      </w:r>
      <w:r w:rsidR="00753A1C" w:rsidRPr="00F77676">
        <w:rPr>
          <w:rStyle w:val="Incipit"/>
          <w:lang w:val="fr-FR"/>
        </w:rPr>
        <w:t>Te</w:t>
      </w:r>
      <w:r w:rsidR="005A362F" w:rsidRPr="00F77676">
        <w:rPr>
          <w:i/>
          <w:lang w:val="fr-FR"/>
        </w:rPr>
        <w:t xml:space="preserve"> </w:t>
      </w:r>
      <w:r w:rsidR="00753A1C" w:rsidRPr="00F77676">
        <w:rPr>
          <w:rStyle w:val="Incipit"/>
          <w:lang w:val="fr-FR"/>
        </w:rPr>
        <w:t>deum</w:t>
      </w:r>
      <w:r w:rsidR="005A362F" w:rsidRPr="00F77676">
        <w:rPr>
          <w:i/>
          <w:lang w:val="fr-FR"/>
        </w:rPr>
        <w:t xml:space="preserve"> </w:t>
      </w:r>
      <w:r w:rsidR="00885488" w:rsidRPr="00F77676">
        <w:rPr>
          <w:rStyle w:val="Incipit"/>
          <w:lang w:val="fr-FR"/>
        </w:rPr>
        <w:t>laudamus</w:t>
      </w:r>
      <w:r w:rsidR="00885488" w:rsidRPr="00F77676">
        <w:rPr>
          <w:lang w:val="fr-FR"/>
        </w:rPr>
        <w:t xml:space="preserve"> non dicimus nisi hoc festum </w:t>
      </w:r>
      <w:r w:rsidRPr="00F77676">
        <w:rPr>
          <w:lang w:val="fr-FR"/>
        </w:rPr>
        <w:t>%D::</w:t>
      </w:r>
      <w:r w:rsidR="006B51A5" w:rsidRPr="00F77676">
        <w:rPr>
          <w:lang w:val="fr-FR"/>
        </w:rPr>
        <w:t>festum</w:t>
      </w:r>
      <w:r w:rsidRPr="00F77676">
        <w:rPr>
          <w:lang w:val="fr-FR"/>
        </w:rPr>
        <w:t>%</w:t>
      </w:r>
      <w:r w:rsidR="006B51A5" w:rsidRPr="00F77676">
        <w:rPr>
          <w:lang w:val="fr-FR"/>
        </w:rPr>
        <w:t xml:space="preserve"> </w:t>
      </w:r>
      <w:r w:rsidR="00885488" w:rsidRPr="00F77676">
        <w:rPr>
          <w:lang w:val="fr-FR"/>
        </w:rPr>
        <w:t xml:space="preserve">in dominicam occurat. Ratio huius est quia sancti qui ante passionem domini de hac </w:t>
      </w:r>
      <w:r w:rsidR="00D66EA2" w:rsidRPr="00F77676">
        <w:rPr>
          <w:lang w:val="fr-FR"/>
        </w:rPr>
        <w:t>vita</w:t>
      </w:r>
      <w:r w:rsidR="007A36FE" w:rsidRPr="00F77676">
        <w:rPr>
          <w:lang w:val="fr-FR"/>
        </w:rPr>
        <w:t xml:space="preserve"> migrabant</w:t>
      </w:r>
      <w:r w:rsidR="00540A28" w:rsidRPr="00F77676">
        <w:rPr>
          <w:lang w:val="fr-FR"/>
        </w:rPr>
        <w:t>,</w:t>
      </w:r>
      <w:r w:rsidR="007A36FE" w:rsidRPr="00F77676">
        <w:rPr>
          <w:lang w:val="fr-FR"/>
        </w:rPr>
        <w:t xml:space="preserve"> quamv</w:t>
      </w:r>
      <w:r w:rsidR="00885488" w:rsidRPr="00F77676">
        <w:rPr>
          <w:lang w:val="fr-FR"/>
        </w:rPr>
        <w:t>is essent in requie</w:t>
      </w:r>
      <w:r w:rsidR="00540A28" w:rsidRPr="00F77676">
        <w:rPr>
          <w:lang w:val="fr-FR"/>
        </w:rPr>
        <w:t>,</w:t>
      </w:r>
      <w:r w:rsidR="00885488" w:rsidRPr="00F77676">
        <w:rPr>
          <w:lang w:val="fr-FR"/>
        </w:rPr>
        <w:t xml:space="preserve"> tamen plenitudinem gaudii non habebant</w:t>
      </w:r>
      <w:r w:rsidR="00A26CB4" w:rsidRPr="00F77676">
        <w:rPr>
          <w:lang w:val="fr-FR"/>
        </w:rPr>
        <w:t>,</w:t>
      </w:r>
      <w:r w:rsidR="00885488" w:rsidRPr="00F77676">
        <w:rPr>
          <w:lang w:val="fr-FR"/>
        </w:rPr>
        <w:t xml:space="preserve"> quia Christus morte sua nondum </w:t>
      </w:r>
      <w:r w:rsidR="00A26CB4" w:rsidRPr="00F77676">
        <w:rPr>
          <w:lang w:val="fr-FR"/>
        </w:rPr>
        <w:t>|</w:t>
      </w:r>
      <w:r w:rsidR="00885488" w:rsidRPr="00F77676">
        <w:rPr>
          <w:lang w:val="fr-FR"/>
        </w:rPr>
        <w:t>redemerat</w:t>
      </w:r>
      <w:r w:rsidR="00A26CB4" w:rsidRPr="00F77676">
        <w:rPr>
          <w:lang w:val="fr-FR"/>
        </w:rPr>
        <w:t>::redimerat|</w:t>
      </w:r>
      <w:r w:rsidR="00885488" w:rsidRPr="00F77676">
        <w:rPr>
          <w:lang w:val="fr-FR"/>
        </w:rPr>
        <w:t xml:space="preserve"> mundum. </w:t>
      </w:r>
      <w:r w:rsidR="00885488" w:rsidRPr="00F77676">
        <w:rPr>
          <w:lang w:val="it-IT"/>
        </w:rPr>
        <w:t xml:space="preserve">GR </w:t>
      </w:r>
      <w:r w:rsidR="00885488" w:rsidRPr="00F77676">
        <w:rPr>
          <w:rStyle w:val="Incipit"/>
          <w:lang w:val="it-IT"/>
        </w:rPr>
        <w:t>Anima</w:t>
      </w:r>
      <w:r w:rsidR="005A362F" w:rsidRPr="00F77676">
        <w:rPr>
          <w:rStyle w:val="Incipit"/>
          <w:lang w:val="it-IT"/>
        </w:rPr>
        <w:t xml:space="preserve"> </w:t>
      </w:r>
      <w:r w:rsidR="00885488" w:rsidRPr="00F77676">
        <w:rPr>
          <w:rStyle w:val="Incipit"/>
          <w:lang w:val="it-IT"/>
        </w:rPr>
        <w:t>nostra</w:t>
      </w:r>
      <w:r w:rsidR="00885488" w:rsidRPr="00F77676">
        <w:rPr>
          <w:lang w:val="it-IT"/>
        </w:rPr>
        <w:t xml:space="preserve">. Pro </w:t>
      </w:r>
      <w:r w:rsidR="00885488" w:rsidRPr="00F77676">
        <w:rPr>
          <w:lang w:val="it-IT"/>
        </w:rPr>
        <w:lastRenderedPageBreak/>
        <w:t xml:space="preserve">alleluia </w:t>
      </w:r>
      <w:r w:rsidR="00BA24A1" w:rsidRPr="00F77676">
        <w:rPr>
          <w:lang w:val="it-IT"/>
        </w:rPr>
        <w:t>[</w:t>
      </w:r>
      <w:r w:rsidR="00EC2304" w:rsidRPr="00F77676">
        <w:rPr>
          <w:lang w:val="it-IT"/>
        </w:rPr>
        <w:t>AL</w:t>
      </w:r>
      <w:r w:rsidR="00BA24A1" w:rsidRPr="00F77676">
        <w:rPr>
          <w:lang w:val="it-IT"/>
        </w:rPr>
        <w:t>]</w:t>
      </w:r>
      <w:r w:rsidR="00885488" w:rsidRPr="00F77676">
        <w:rPr>
          <w:lang w:val="it-IT"/>
        </w:rPr>
        <w:t xml:space="preserve"> </w:t>
      </w:r>
      <w:r w:rsidR="00885488" w:rsidRPr="00F77676">
        <w:rPr>
          <w:rStyle w:val="Incipit"/>
          <w:lang w:val="it-IT"/>
        </w:rPr>
        <w:t>Laus</w:t>
      </w:r>
      <w:r w:rsidR="005A362F" w:rsidRPr="00F77676">
        <w:rPr>
          <w:rStyle w:val="Incipit"/>
          <w:lang w:val="it-IT"/>
        </w:rPr>
        <w:t xml:space="preserve"> </w:t>
      </w:r>
      <w:r w:rsidR="00885488" w:rsidRPr="00F77676">
        <w:rPr>
          <w:rStyle w:val="Incipit"/>
          <w:lang w:val="it-IT"/>
        </w:rPr>
        <w:t>tibi</w:t>
      </w:r>
      <w:r w:rsidR="005A362F" w:rsidRPr="00F77676">
        <w:rPr>
          <w:rStyle w:val="Incipit"/>
          <w:lang w:val="it-IT"/>
        </w:rPr>
        <w:t xml:space="preserve"> </w:t>
      </w:r>
      <w:r w:rsidR="00885488" w:rsidRPr="00F77676">
        <w:rPr>
          <w:rStyle w:val="Incipit"/>
          <w:lang w:val="it-IT"/>
        </w:rPr>
        <w:t>Christe</w:t>
      </w:r>
      <w:r w:rsidR="00885488" w:rsidRPr="00F77676">
        <w:rPr>
          <w:lang w:val="it-IT"/>
        </w:rPr>
        <w:t xml:space="preserve"> cantetur. </w:t>
      </w:r>
      <w:r w:rsidR="00885488" w:rsidRPr="00F77676">
        <w:rPr>
          <w:lang w:val="fr-FR"/>
        </w:rPr>
        <w:t xml:space="preserve">SE </w:t>
      </w:r>
      <w:r w:rsidR="00885488" w:rsidRPr="00F77676">
        <w:rPr>
          <w:rStyle w:val="Incipit"/>
          <w:lang w:val="fr-FR"/>
        </w:rPr>
        <w:t>Laus</w:t>
      </w:r>
      <w:r w:rsidR="005A362F" w:rsidRPr="00F77676">
        <w:rPr>
          <w:i/>
          <w:lang w:val="fr-FR"/>
        </w:rPr>
        <w:t xml:space="preserve"> </w:t>
      </w:r>
      <w:r w:rsidR="00885488" w:rsidRPr="00F77676">
        <w:rPr>
          <w:rStyle w:val="Incipit"/>
          <w:lang w:val="fr-FR"/>
        </w:rPr>
        <w:t>tibi</w:t>
      </w:r>
      <w:r w:rsidR="005A362F" w:rsidRPr="00F77676">
        <w:rPr>
          <w:i/>
          <w:lang w:val="fr-FR"/>
        </w:rPr>
        <w:t xml:space="preserve"> </w:t>
      </w:r>
      <w:r w:rsidR="00885488" w:rsidRPr="00F77676">
        <w:rPr>
          <w:rStyle w:val="Incipit"/>
          <w:lang w:val="fr-FR"/>
        </w:rPr>
        <w:t>Christe</w:t>
      </w:r>
      <w:r w:rsidR="005A362F" w:rsidRPr="00F77676">
        <w:rPr>
          <w:i/>
          <w:lang w:val="fr-FR"/>
        </w:rPr>
        <w:t xml:space="preserve"> </w:t>
      </w:r>
      <w:r w:rsidR="00885488" w:rsidRPr="00F77676">
        <w:rPr>
          <w:rStyle w:val="Incipit"/>
          <w:lang w:val="fr-FR"/>
        </w:rPr>
        <w:t>patris</w:t>
      </w:r>
      <w:r w:rsidR="005A362F" w:rsidRPr="00F77676">
        <w:rPr>
          <w:i/>
          <w:lang w:val="fr-FR"/>
        </w:rPr>
        <w:t xml:space="preserve"> </w:t>
      </w:r>
      <w:r w:rsidR="00885488" w:rsidRPr="00F77676">
        <w:rPr>
          <w:rStyle w:val="Incipit"/>
          <w:lang w:val="fr-FR"/>
        </w:rPr>
        <w:t>optimi</w:t>
      </w:r>
      <w:r w:rsidR="00885488" w:rsidRPr="00F77676">
        <w:rPr>
          <w:lang w:val="fr-FR"/>
        </w:rPr>
        <w:t xml:space="preserve"> 273 </w:t>
      </w:r>
      <w:r w:rsidR="006B51A5" w:rsidRPr="00F77676">
        <w:rPr>
          <w:lang w:val="fr-FR"/>
        </w:rPr>
        <w:t>$E::</w:t>
      </w:r>
      <w:r w:rsidR="00051573" w:rsidRPr="00F77676">
        <w:rPr>
          <w:lang w:val="fr-FR"/>
        </w:rPr>
        <w:t>aut nulla</w:t>
      </w:r>
      <w:r w:rsidR="00A26CB4" w:rsidRPr="00F77676">
        <w:rPr>
          <w:lang w:val="fr-FR"/>
        </w:rPr>
        <w:t>m pro</w:t>
      </w:r>
      <w:r w:rsidR="00885488" w:rsidRPr="00F77676">
        <w:rPr>
          <w:lang w:val="fr-FR"/>
        </w:rPr>
        <w:t xml:space="preserve">ut </w:t>
      </w:r>
      <w:r w:rsidR="00885488" w:rsidRPr="00F77676">
        <w:rPr>
          <w:rStyle w:val="Funktion"/>
          <w:lang w:val="fr-FR"/>
        </w:rPr>
        <w:t>paedagogo</w:t>
      </w:r>
      <w:r w:rsidR="00885488" w:rsidRPr="00F77676">
        <w:rPr>
          <w:lang w:val="fr-FR"/>
        </w:rPr>
        <w:t xml:space="preserve"> placet</w:t>
      </w:r>
      <w:r w:rsidR="006B51A5" w:rsidRPr="00F77676">
        <w:rPr>
          <w:lang w:val="fr-FR"/>
        </w:rPr>
        <w:t>$</w:t>
      </w:r>
      <w:r w:rsidR="00885488" w:rsidRPr="00F77676">
        <w:rPr>
          <w:lang w:val="fr-FR"/>
        </w:rPr>
        <w:t xml:space="preserve">. </w:t>
      </w:r>
      <w:r w:rsidR="00885488" w:rsidRPr="00B779A9">
        <w:rPr>
          <w:lang w:val="it-IT"/>
        </w:rPr>
        <w:t xml:space="preserve">OF </w:t>
      </w:r>
      <w:r w:rsidR="00885488" w:rsidRPr="00794880">
        <w:rPr>
          <w:rStyle w:val="Incipit"/>
          <w:lang w:val="it-IT"/>
        </w:rPr>
        <w:t>Anima</w:t>
      </w:r>
      <w:r w:rsidR="005A362F" w:rsidRPr="005A362F">
        <w:rPr>
          <w:i/>
          <w:lang w:val="it-IT"/>
        </w:rPr>
        <w:t xml:space="preserve"> </w:t>
      </w:r>
      <w:r w:rsidR="00885488" w:rsidRPr="00794880">
        <w:rPr>
          <w:rStyle w:val="Incipit"/>
          <w:lang w:val="it-IT"/>
        </w:rPr>
        <w:t>nostra</w:t>
      </w:r>
      <w:r w:rsidR="005A362F" w:rsidRPr="005A362F">
        <w:rPr>
          <w:i/>
          <w:lang w:val="it-IT"/>
        </w:rPr>
        <w:t xml:space="preserve"> </w:t>
      </w:r>
      <w:r w:rsidR="00885488" w:rsidRPr="00794880">
        <w:rPr>
          <w:rStyle w:val="Incipit"/>
          <w:lang w:val="it-IT"/>
        </w:rPr>
        <w:t>sicut</w:t>
      </w:r>
      <w:r w:rsidR="005A362F" w:rsidRPr="005A362F">
        <w:rPr>
          <w:i/>
          <w:lang w:val="it-IT"/>
        </w:rPr>
        <w:t xml:space="preserve"> </w:t>
      </w:r>
      <w:r w:rsidR="00885488" w:rsidRPr="00794880">
        <w:rPr>
          <w:rStyle w:val="Incipit"/>
          <w:lang w:val="it-IT"/>
        </w:rPr>
        <w:t>passer</w:t>
      </w:r>
      <w:r w:rsidR="00885488" w:rsidRPr="00B779A9">
        <w:rPr>
          <w:lang w:val="it-IT"/>
        </w:rPr>
        <w:t xml:space="preserve">. </w:t>
      </w:r>
      <w:r w:rsidR="00885488" w:rsidRPr="00F77676">
        <w:rPr>
          <w:lang w:val="it-IT"/>
        </w:rPr>
        <w:t xml:space="preserve">CO </w:t>
      </w:r>
      <w:r w:rsidR="00885488" w:rsidRPr="00F77676">
        <w:rPr>
          <w:rStyle w:val="Incipit"/>
          <w:lang w:val="it-IT"/>
        </w:rPr>
        <w:t>Vox</w:t>
      </w:r>
      <w:r w:rsidR="005A362F" w:rsidRPr="00F77676">
        <w:rPr>
          <w:i/>
          <w:lang w:val="it-IT"/>
        </w:rPr>
        <w:t xml:space="preserve"> </w:t>
      </w:r>
      <w:r w:rsidR="00885488" w:rsidRPr="00F77676">
        <w:rPr>
          <w:rStyle w:val="Incipit"/>
          <w:lang w:val="it-IT"/>
        </w:rPr>
        <w:t>in</w:t>
      </w:r>
      <w:r w:rsidR="005A362F" w:rsidRPr="00F77676">
        <w:rPr>
          <w:i/>
          <w:lang w:val="it-IT"/>
        </w:rPr>
        <w:t xml:space="preserve"> </w:t>
      </w:r>
      <w:r w:rsidR="00885488" w:rsidRPr="00F77676">
        <w:rPr>
          <w:rStyle w:val="Incipit"/>
          <w:lang w:val="it-IT"/>
        </w:rPr>
        <w:t>rama</w:t>
      </w:r>
      <w:r w:rsidR="005A362F" w:rsidRPr="00F77676">
        <w:rPr>
          <w:i/>
          <w:lang w:val="it-IT"/>
        </w:rPr>
        <w:t xml:space="preserve"> </w:t>
      </w:r>
      <w:r w:rsidR="00885488" w:rsidRPr="00F77676">
        <w:rPr>
          <w:rStyle w:val="Incipit"/>
          <w:lang w:val="it-IT"/>
        </w:rPr>
        <w:t>audita</w:t>
      </w:r>
      <w:r w:rsidR="005A362F" w:rsidRPr="00F77676">
        <w:rPr>
          <w:i/>
          <w:lang w:val="it-IT"/>
        </w:rPr>
        <w:t xml:space="preserve"> </w:t>
      </w:r>
      <w:r w:rsidR="00885488" w:rsidRPr="00F77676">
        <w:rPr>
          <w:rStyle w:val="Incipit"/>
          <w:lang w:val="it-IT"/>
        </w:rPr>
        <w:t>est</w:t>
      </w:r>
      <w:r w:rsidR="00885488" w:rsidRPr="00F77676">
        <w:rPr>
          <w:lang w:val="it-IT"/>
        </w:rPr>
        <w:t>.</w:t>
      </w:r>
    </w:p>
    <w:p w:rsidR="00885488" w:rsidRPr="00B779A9" w:rsidRDefault="00246563" w:rsidP="00415109">
      <w:pPr>
        <w:rPr>
          <w:lang w:val="fr-FR"/>
        </w:rPr>
      </w:pPr>
      <w:r w:rsidRPr="00F77676">
        <w:rPr>
          <w:rStyle w:val="Time1"/>
          <w:lang w:val="pt-PT"/>
        </w:rPr>
        <w:t>Ad secundas vesperas</w:t>
      </w:r>
      <w:r w:rsidR="00885488" w:rsidRPr="00B779A9">
        <w:rPr>
          <w:lang w:val="pt-PT"/>
        </w:rPr>
        <w:t xml:space="preserve"> AN </w:t>
      </w:r>
      <w:r w:rsidR="00885488" w:rsidRPr="00F77676">
        <w:rPr>
          <w:rStyle w:val="Incipit"/>
          <w:lang w:val="pt-PT"/>
        </w:rPr>
        <w:t xml:space="preserve">Virgam </w:t>
      </w:r>
      <w:r w:rsidR="00C31823" w:rsidRPr="00F77676">
        <w:rPr>
          <w:rStyle w:val="Incipit"/>
          <w:lang w:val="pt-PT"/>
        </w:rPr>
        <w:t>vir</w:t>
      </w:r>
      <w:r w:rsidR="00885488" w:rsidRPr="00F77676">
        <w:rPr>
          <w:rStyle w:val="Incipit"/>
          <w:lang w:val="pt-PT"/>
        </w:rPr>
        <w:t>tutis</w:t>
      </w:r>
      <w:r w:rsidR="00885488" w:rsidRPr="00B779A9">
        <w:rPr>
          <w:lang w:val="pt-PT"/>
        </w:rPr>
        <w:t xml:space="preserve"> cum reliquis. </w:t>
      </w:r>
      <w:r w:rsidR="00885488" w:rsidRPr="00B779A9">
        <w:rPr>
          <w:lang w:val="fr-FR"/>
        </w:rPr>
        <w:t xml:space="preserve">PS </w:t>
      </w:r>
      <w:r w:rsidR="00885488" w:rsidRPr="00F77676">
        <w:rPr>
          <w:rStyle w:val="Incipit"/>
          <w:lang w:val="fr-FR"/>
        </w:rPr>
        <w:t>Dixit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Beatus </w:t>
      </w:r>
      <w:r w:rsidR="00C31823" w:rsidRPr="00F77676">
        <w:rPr>
          <w:rStyle w:val="Incipit"/>
          <w:lang w:val="fr-FR"/>
        </w:rPr>
        <w:t>vir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In </w:t>
      </w:r>
      <w:r w:rsidR="009772E9" w:rsidRPr="00F77676">
        <w:rPr>
          <w:rStyle w:val="Incipit"/>
          <w:lang w:val="fr-FR"/>
        </w:rPr>
        <w:t>conv</w:t>
      </w:r>
      <w:r w:rsidR="00885488" w:rsidRPr="00F77676">
        <w:rPr>
          <w:rStyle w:val="Incipit"/>
          <w:lang w:val="fr-FR"/>
        </w:rPr>
        <w:t>ertendo</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Eripe me</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Lauda </w:t>
      </w:r>
      <w:r w:rsidR="00567E70" w:rsidRPr="00F77676">
        <w:rPr>
          <w:rStyle w:val="Incipit"/>
          <w:lang w:val="fr-FR"/>
        </w:rPr>
        <w:t>Hierusalem</w:t>
      </w:r>
      <w:r w:rsidR="00885488" w:rsidRPr="00B779A9">
        <w:rPr>
          <w:lang w:val="fr-FR"/>
        </w:rPr>
        <w:t xml:space="preserve">. HY </w:t>
      </w:r>
      <w:r w:rsidR="00885488" w:rsidRPr="00F77676">
        <w:rPr>
          <w:rStyle w:val="Incipit"/>
          <w:lang w:val="fr-FR"/>
        </w:rPr>
        <w:t>Rex gloriose</w:t>
      </w:r>
      <w:r w:rsidR="00885488" w:rsidRPr="00B779A9">
        <w:rPr>
          <w:lang w:val="fr-FR"/>
        </w:rPr>
        <w:t xml:space="preserve">. VS </w:t>
      </w:r>
      <w:r w:rsidR="00885488" w:rsidRPr="00F77676">
        <w:rPr>
          <w:rStyle w:val="Incipit"/>
          <w:lang w:val="fr-FR"/>
        </w:rPr>
        <w:t>Iustorum animae</w:t>
      </w:r>
      <w:r w:rsidR="00885488" w:rsidRPr="00B779A9">
        <w:rPr>
          <w:lang w:val="fr-FR"/>
        </w:rPr>
        <w:t xml:space="preserve">. AM </w:t>
      </w:r>
      <w:r w:rsidR="00C31823" w:rsidRPr="00F77676">
        <w:rPr>
          <w:rStyle w:val="Incipit"/>
          <w:lang w:val="fr-FR"/>
        </w:rPr>
        <w:t>Hi</w:t>
      </w:r>
      <w:r w:rsidR="00885488" w:rsidRPr="00F77676">
        <w:rPr>
          <w:rStyle w:val="Incipit"/>
          <w:lang w:val="fr-FR"/>
        </w:rPr>
        <w:t xml:space="preserve"> sunt qui </w:t>
      </w:r>
      <w:r w:rsidR="00C31823" w:rsidRPr="00F77676">
        <w:rPr>
          <w:rStyle w:val="Incipit"/>
          <w:lang w:val="fr-FR"/>
        </w:rPr>
        <w:t>venerunt</w:t>
      </w:r>
      <w:r w:rsidR="00885488" w:rsidRPr="00B779A9">
        <w:rPr>
          <w:lang w:val="fr-FR"/>
        </w:rPr>
        <w:t xml:space="preserve">. </w:t>
      </w:r>
      <w:r w:rsidR="00A26CB4">
        <w:rPr>
          <w:lang w:val="fr-FR"/>
        </w:rPr>
        <w:t>Suffragium d</w:t>
      </w:r>
      <w:r w:rsidR="00885488" w:rsidRPr="00B779A9">
        <w:rPr>
          <w:lang w:val="fr-FR"/>
        </w:rPr>
        <w:t xml:space="preserve">e beata virgine </w:t>
      </w:r>
      <w:r w:rsidR="00A26CB4">
        <w:rPr>
          <w:lang w:val="fr-FR"/>
        </w:rPr>
        <w:t>[</w:t>
      </w:r>
      <w:r w:rsidR="00885488" w:rsidRPr="00B779A9">
        <w:rPr>
          <w:lang w:val="fr-FR"/>
        </w:rPr>
        <w:t>AC</w:t>
      </w:r>
      <w:r w:rsidR="00A26CB4">
        <w:rPr>
          <w:lang w:val="fr-FR"/>
        </w:rPr>
        <w:t>]</w:t>
      </w:r>
      <w:r w:rsidR="00885488" w:rsidRPr="00B779A9">
        <w:rPr>
          <w:lang w:val="fr-FR"/>
        </w:rPr>
        <w:t xml:space="preserve"> </w:t>
      </w:r>
      <w:r w:rsidR="00885488" w:rsidRPr="00794880">
        <w:rPr>
          <w:rStyle w:val="Incipit"/>
          <w:lang w:val="fr-FR"/>
        </w:rPr>
        <w:t>Nesciens</w:t>
      </w:r>
      <w:r w:rsidR="005A362F" w:rsidRPr="005A362F">
        <w:rPr>
          <w:i/>
          <w:lang w:val="fr-FR"/>
        </w:rPr>
        <w:t xml:space="preserve"> </w:t>
      </w:r>
      <w:r w:rsidR="00885488" w:rsidRPr="00794880">
        <w:rPr>
          <w:rStyle w:val="Incipit"/>
          <w:lang w:val="fr-FR"/>
        </w:rPr>
        <w:t>mater</w:t>
      </w:r>
      <w:r w:rsidR="00885488" w:rsidRPr="00B779A9">
        <w:rPr>
          <w:lang w:val="fr-FR"/>
        </w:rPr>
        <w:t xml:space="preserve"> prima </w:t>
      </w:r>
      <w:r w:rsidR="001B7479" w:rsidRPr="00B779A9">
        <w:rPr>
          <w:lang w:val="fr-FR"/>
        </w:rPr>
        <w:t>vice</w:t>
      </w:r>
      <w:r w:rsidR="00885488" w:rsidRPr="00B779A9">
        <w:rPr>
          <w:lang w:val="fr-FR"/>
        </w:rPr>
        <w:t xml:space="preserve">. </w:t>
      </w:r>
      <w:r w:rsidR="00EC2304" w:rsidRPr="00B779A9">
        <w:rPr>
          <w:lang w:val="fr-FR"/>
        </w:rPr>
        <w:t>De sancto Thoma</w:t>
      </w:r>
      <w:r w:rsidR="004A0CE2">
        <w:rPr>
          <w:lang w:val="fr-FR"/>
        </w:rPr>
        <w:t xml:space="preserve"> Cantuariensi </w:t>
      </w:r>
      <w:r w:rsidR="00EC2304" w:rsidRPr="00B779A9">
        <w:rPr>
          <w:lang w:val="fr-FR"/>
        </w:rPr>
        <w:t xml:space="preserve">episcopo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794880">
        <w:rPr>
          <w:rStyle w:val="Incipit"/>
          <w:lang w:val="fr-FR"/>
        </w:rPr>
        <w:t>Beatus</w:t>
      </w:r>
      <w:r w:rsidR="005A362F" w:rsidRPr="005A362F">
        <w:rPr>
          <w:i/>
          <w:lang w:val="fr-FR"/>
        </w:rPr>
        <w:t xml:space="preserve"> </w:t>
      </w:r>
      <w:r w:rsidR="00C31823" w:rsidRPr="00794880">
        <w:rPr>
          <w:rStyle w:val="Incipit"/>
          <w:lang w:val="fr-FR"/>
        </w:rPr>
        <w:t>vir</w:t>
      </w:r>
      <w:r w:rsidR="005A362F" w:rsidRPr="005A362F">
        <w:rPr>
          <w:i/>
          <w:lang w:val="fr-FR"/>
        </w:rPr>
        <w:t xml:space="preserve"> </w:t>
      </w:r>
      <w:r w:rsidR="00885488" w:rsidRPr="00794880">
        <w:rPr>
          <w:rStyle w:val="Incipit"/>
          <w:lang w:val="fr-FR"/>
        </w:rPr>
        <w:t>qui</w:t>
      </w:r>
      <w:r w:rsidR="005A362F" w:rsidRPr="005A362F">
        <w:rPr>
          <w:i/>
          <w:lang w:val="fr-FR"/>
        </w:rPr>
        <w:t xml:space="preserve"> </w:t>
      </w:r>
      <w:r w:rsidR="00885488" w:rsidRPr="00794880">
        <w:rPr>
          <w:rStyle w:val="Incipit"/>
          <w:lang w:val="fr-FR"/>
        </w:rPr>
        <w:t>suffert</w:t>
      </w:r>
      <w:r w:rsidR="00885488" w:rsidRPr="00B779A9">
        <w:rPr>
          <w:lang w:val="fr-FR"/>
        </w:rPr>
        <w:t xml:space="preserve">. AB </w:t>
      </w:r>
      <w:r w:rsidR="00885488" w:rsidRPr="00794880">
        <w:rPr>
          <w:rStyle w:val="Incipit"/>
          <w:lang w:val="fr-FR"/>
        </w:rPr>
        <w:t>Hic</w:t>
      </w:r>
      <w:r w:rsidR="005A362F" w:rsidRPr="005A362F">
        <w:rPr>
          <w:i/>
          <w:lang w:val="fr-FR"/>
        </w:rPr>
        <w:t xml:space="preserve"> </w:t>
      </w:r>
      <w:r w:rsidR="00C31823" w:rsidRPr="00794880">
        <w:rPr>
          <w:rStyle w:val="Incipit"/>
          <w:lang w:val="fr-FR"/>
        </w:rPr>
        <w:t>vir</w:t>
      </w:r>
      <w:r w:rsidR="005A362F" w:rsidRPr="005A362F">
        <w:rPr>
          <w:i/>
          <w:lang w:val="fr-FR"/>
        </w:rPr>
        <w:t xml:space="preserve"> </w:t>
      </w:r>
      <w:r w:rsidR="00885488" w:rsidRPr="00794880">
        <w:rPr>
          <w:rStyle w:val="Incipit"/>
          <w:lang w:val="fr-FR"/>
        </w:rPr>
        <w:t>despiciens</w:t>
      </w:r>
      <w:r w:rsidR="00885488" w:rsidRPr="00B779A9">
        <w:rPr>
          <w:lang w:val="fr-FR"/>
        </w:rPr>
        <w:t xml:space="preserve">. </w:t>
      </w:r>
      <w:r w:rsidR="00EC2304" w:rsidRPr="00F77676">
        <w:rPr>
          <w:lang w:val="fr-FR"/>
        </w:rPr>
        <w:t>De sancto Stephano</w:t>
      </w:r>
      <w:r w:rsidR="00885488" w:rsidRPr="00F77676">
        <w:rPr>
          <w:lang w:val="fr-FR"/>
        </w:rPr>
        <w:t xml:space="preserve"> </w:t>
      </w:r>
      <w:r w:rsidR="00BA24A1" w:rsidRPr="00F77676">
        <w:rPr>
          <w:lang w:val="fr-FR"/>
        </w:rPr>
        <w:t>[</w:t>
      </w:r>
      <w:r w:rsidR="00885488" w:rsidRPr="00F77676">
        <w:rPr>
          <w:lang w:val="fr-FR"/>
        </w:rPr>
        <w:t>AC</w:t>
      </w:r>
      <w:r w:rsidR="00BA24A1" w:rsidRPr="00F77676">
        <w:rPr>
          <w:lang w:val="fr-FR"/>
        </w:rPr>
        <w:t>]</w:t>
      </w:r>
      <w:r w:rsidR="00885488" w:rsidRPr="00F77676">
        <w:rPr>
          <w:lang w:val="fr-FR"/>
        </w:rPr>
        <w:t xml:space="preserve"> </w:t>
      </w:r>
      <w:r w:rsidR="00885488" w:rsidRPr="00F77676">
        <w:rPr>
          <w:rStyle w:val="Incipit"/>
          <w:lang w:val="fr-FR"/>
        </w:rPr>
        <w:t>Positis</w:t>
      </w:r>
      <w:r w:rsidR="005A362F" w:rsidRPr="00F77676">
        <w:rPr>
          <w:i/>
          <w:lang w:val="fr-FR"/>
        </w:rPr>
        <w:t xml:space="preserve"> </w:t>
      </w:r>
      <w:r w:rsidR="00885488" w:rsidRPr="00F77676">
        <w:rPr>
          <w:rStyle w:val="Incipit"/>
          <w:lang w:val="fr-FR"/>
        </w:rPr>
        <w:t>autem</w:t>
      </w:r>
      <w:r w:rsidR="005A362F" w:rsidRPr="00F77676">
        <w:rPr>
          <w:i/>
          <w:lang w:val="fr-FR"/>
        </w:rPr>
        <w:t xml:space="preserve"> </w:t>
      </w:r>
      <w:r w:rsidR="00885488" w:rsidRPr="00F77676">
        <w:rPr>
          <w:rStyle w:val="Incipit"/>
          <w:lang w:val="fr-FR"/>
        </w:rPr>
        <w:t>genibus</w:t>
      </w:r>
      <w:r w:rsidR="00885488" w:rsidRPr="00F77676">
        <w:rPr>
          <w:lang w:val="fr-FR"/>
        </w:rPr>
        <w:t xml:space="preserve">. </w:t>
      </w:r>
      <w:r w:rsidR="00EC2304" w:rsidRPr="00B779A9">
        <w:rPr>
          <w:lang w:val="fr-FR"/>
        </w:rPr>
        <w:t xml:space="preserve">De sancto Ioanne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794880">
        <w:rPr>
          <w:rStyle w:val="Incipit"/>
          <w:lang w:val="fr-FR"/>
        </w:rPr>
        <w:t>Hic</w:t>
      </w:r>
      <w:r w:rsidR="005A362F" w:rsidRPr="005A362F">
        <w:rPr>
          <w:i/>
          <w:lang w:val="fr-FR"/>
        </w:rPr>
        <w:t xml:space="preserve"> </w:t>
      </w:r>
      <w:r w:rsidR="00885488" w:rsidRPr="00794880">
        <w:rPr>
          <w:rStyle w:val="Incipit"/>
          <w:lang w:val="fr-FR"/>
        </w:rPr>
        <w:t>est</w:t>
      </w:r>
      <w:r w:rsidR="005A362F" w:rsidRPr="005A362F">
        <w:rPr>
          <w:i/>
          <w:lang w:val="fr-FR"/>
        </w:rPr>
        <w:t xml:space="preserve"> </w:t>
      </w:r>
      <w:r w:rsidR="00885488" w:rsidRPr="00794880">
        <w:rPr>
          <w:rStyle w:val="Incipit"/>
          <w:lang w:val="fr-FR"/>
        </w:rPr>
        <w:t>discipulus</w:t>
      </w:r>
      <w:r w:rsidR="00885488" w:rsidRPr="00B779A9">
        <w:rPr>
          <w:lang w:val="fr-FR"/>
        </w:rPr>
        <w:t xml:space="preserve">. </w:t>
      </w:r>
      <w:r w:rsidR="00EC2304" w:rsidRPr="00B779A9">
        <w:rPr>
          <w:lang w:val="fr-FR"/>
        </w:rPr>
        <w:t xml:space="preserve">[BD] </w:t>
      </w:r>
      <w:r w:rsidR="005F6F99" w:rsidRPr="00794880">
        <w:rPr>
          <w:rStyle w:val="Incipit"/>
          <w:lang w:val="fr-FR"/>
        </w:rPr>
        <w:t>Benedicamus</w:t>
      </w:r>
      <w:r w:rsidR="00EC2304" w:rsidRPr="00B779A9">
        <w:rPr>
          <w:lang w:val="fr-FR"/>
        </w:rPr>
        <w:t xml:space="preserve"> de </w:t>
      </w:r>
      <w:r w:rsidR="00885488" w:rsidRPr="00B779A9">
        <w:rPr>
          <w:lang w:val="fr-FR"/>
        </w:rPr>
        <w:t>martyribus.</w:t>
      </w:r>
    </w:p>
    <w:p w:rsidR="00885488" w:rsidRPr="00B779A9" w:rsidRDefault="00246563" w:rsidP="00415109">
      <w:pPr>
        <w:rPr>
          <w:lang w:val="fr-FR"/>
        </w:rPr>
      </w:pPr>
      <w:r w:rsidRPr="00F77676">
        <w:rPr>
          <w:rStyle w:val="Time1"/>
          <w:lang w:val="fr-FR"/>
        </w:rPr>
        <w:t>Ad completorium</w:t>
      </w:r>
      <w:r w:rsidR="00885488" w:rsidRPr="00B779A9">
        <w:rPr>
          <w:lang w:val="fr-FR"/>
        </w:rPr>
        <w:t xml:space="preserve"> HY </w:t>
      </w:r>
      <w:r w:rsidR="00885488" w:rsidRPr="00794880">
        <w:rPr>
          <w:rStyle w:val="Incipit"/>
          <w:lang w:val="fr-FR"/>
        </w:rPr>
        <w:t>Corde</w:t>
      </w:r>
      <w:r w:rsidR="005A362F" w:rsidRPr="005A362F">
        <w:rPr>
          <w:i/>
          <w:lang w:val="fr-FR"/>
        </w:rPr>
        <w:t xml:space="preserve"> </w:t>
      </w:r>
      <w:r w:rsidR="00885488" w:rsidRPr="00794880">
        <w:rPr>
          <w:rStyle w:val="Incipit"/>
          <w:lang w:val="fr-FR"/>
        </w:rPr>
        <w:t>natus</w:t>
      </w:r>
      <w:r w:rsidR="00885488" w:rsidRPr="00B779A9">
        <w:rPr>
          <w:lang w:val="fr-FR"/>
        </w:rPr>
        <w:t xml:space="preserve">. </w:t>
      </w:r>
      <w:r w:rsidR="00624797" w:rsidRPr="00B779A9">
        <w:rPr>
          <w:lang w:val="fr-FR"/>
        </w:rPr>
        <w:t xml:space="preserve">(127r) </w:t>
      </w:r>
      <w:r w:rsidR="00885488" w:rsidRPr="00B779A9">
        <w:rPr>
          <w:lang w:val="fr-FR"/>
        </w:rPr>
        <w:t xml:space="preserve">AD </w:t>
      </w:r>
      <w:r w:rsidR="00885488" w:rsidRPr="00794880">
        <w:rPr>
          <w:rStyle w:val="Incipit"/>
          <w:lang w:val="fr-FR"/>
        </w:rPr>
        <w:t>Glorificamus</w:t>
      </w:r>
      <w:r w:rsidR="00885488" w:rsidRPr="00B779A9">
        <w:rPr>
          <w:lang w:val="fr-FR"/>
        </w:rPr>
        <w:t xml:space="preserve">. Post collectam </w:t>
      </w:r>
      <w:r w:rsidR="00BA24A1" w:rsidRPr="00B779A9">
        <w:rPr>
          <w:lang w:val="fr-FR"/>
        </w:rPr>
        <w:t>[</w:t>
      </w:r>
      <w:r w:rsidR="00EC2304" w:rsidRPr="00B779A9">
        <w:rPr>
          <w:lang w:val="fr-FR"/>
        </w:rPr>
        <w:t>AC</w:t>
      </w:r>
      <w:r w:rsidR="00BA24A1" w:rsidRPr="00B779A9">
        <w:rPr>
          <w:lang w:val="fr-FR"/>
        </w:rPr>
        <w:t>]</w:t>
      </w:r>
      <w:r w:rsidR="00885488" w:rsidRPr="00B779A9">
        <w:rPr>
          <w:lang w:val="fr-FR"/>
        </w:rPr>
        <w:t xml:space="preserve"> </w:t>
      </w:r>
      <w:r w:rsidR="00885488" w:rsidRPr="00794880">
        <w:rPr>
          <w:rStyle w:val="Incipit"/>
          <w:lang w:val="fr-FR"/>
        </w:rPr>
        <w:t>Speciosa</w:t>
      </w:r>
      <w:r w:rsidR="00885488" w:rsidRPr="00B779A9">
        <w:rPr>
          <w:lang w:val="fr-FR"/>
        </w:rPr>
        <w:t xml:space="preserve">. </w:t>
      </w:r>
      <w:r w:rsidR="006C426D">
        <w:rPr>
          <w:lang w:val="fr-FR"/>
        </w:rPr>
        <w:t>%D::</w:t>
      </w:r>
      <w:r w:rsidR="00885488" w:rsidRPr="00B779A9">
        <w:rPr>
          <w:lang w:val="fr-FR"/>
        </w:rPr>
        <w:t>Reliqua</w:t>
      </w:r>
      <w:r w:rsidR="006C426D">
        <w:rPr>
          <w:lang w:val="fr-FR"/>
        </w:rPr>
        <w:t>%</w:t>
      </w:r>
      <w:r w:rsidR="00885488" w:rsidRPr="00B779A9">
        <w:rPr>
          <w:lang w:val="fr-FR"/>
        </w:rPr>
        <w:t xml:space="preserve"> </w:t>
      </w:r>
      <w:r w:rsidR="006C426D">
        <w:rPr>
          <w:lang w:val="fr-FR"/>
        </w:rPr>
        <w:t>C</w:t>
      </w:r>
      <w:r w:rsidR="00885488" w:rsidRPr="00B779A9">
        <w:rPr>
          <w:lang w:val="fr-FR"/>
        </w:rPr>
        <w:t xml:space="preserve">anticum scilicet </w:t>
      </w:r>
      <w:r w:rsidR="00BA24A1" w:rsidRPr="00B779A9">
        <w:rPr>
          <w:lang w:val="fr-FR"/>
        </w:rPr>
        <w:t>[</w:t>
      </w:r>
      <w:r w:rsidR="00885488" w:rsidRPr="00B779A9">
        <w:rPr>
          <w:lang w:val="fr-FR"/>
        </w:rPr>
        <w:t>TP</w:t>
      </w:r>
      <w:r w:rsidR="00BA24A1" w:rsidRPr="00B779A9">
        <w:rPr>
          <w:lang w:val="fr-FR"/>
        </w:rPr>
        <w:t>]</w:t>
      </w:r>
      <w:r w:rsidR="00885488" w:rsidRPr="00B779A9">
        <w:rPr>
          <w:lang w:val="fr-FR"/>
        </w:rPr>
        <w:t xml:space="preserve"> </w:t>
      </w:r>
      <w:r w:rsidR="00885488" w:rsidRPr="00794880">
        <w:rPr>
          <w:rStyle w:val="Incipit"/>
          <w:lang w:val="fr-FR"/>
        </w:rPr>
        <w:t>Magnum</w:t>
      </w:r>
      <w:r w:rsidR="005A362F" w:rsidRPr="005A362F">
        <w:rPr>
          <w:i/>
          <w:lang w:val="fr-FR"/>
        </w:rPr>
        <w:t xml:space="preserve"> </w:t>
      </w:r>
      <w:r w:rsidR="00885488" w:rsidRPr="00794880">
        <w:rPr>
          <w:rStyle w:val="Incipit"/>
          <w:lang w:val="fr-FR"/>
        </w:rPr>
        <w:t>nomen</w:t>
      </w:r>
      <w:r w:rsidR="00885488" w:rsidRPr="00B779A9">
        <w:rPr>
          <w:lang w:val="fr-FR"/>
        </w:rPr>
        <w:t xml:space="preserve"> omittimus posthac.</w:t>
      </w:r>
    </w:p>
    <w:p w:rsidR="00885488" w:rsidRPr="00F77676" w:rsidRDefault="00885488" w:rsidP="00415109">
      <w:pPr>
        <w:pStyle w:val="berschrift1"/>
        <w:rPr>
          <w:lang w:val="pt-PT"/>
        </w:rPr>
      </w:pPr>
      <w:r w:rsidRPr="00F77676">
        <w:rPr>
          <w:lang w:val="pt-PT"/>
        </w:rPr>
        <w:t>DOMINICA INFRA OCTAVAM NATIVITATIS DOMINI</w:t>
      </w:r>
    </w:p>
    <w:p w:rsidR="00885488" w:rsidRPr="00F77676" w:rsidRDefault="00246563" w:rsidP="00415109">
      <w:r w:rsidRPr="00F77676">
        <w:rPr>
          <w:rStyle w:val="Time1"/>
          <w:lang w:val="pt-PT"/>
        </w:rPr>
        <w:t>Ad vesperas</w:t>
      </w:r>
      <w:r w:rsidR="00885488" w:rsidRPr="00B779A9">
        <w:rPr>
          <w:lang w:val="pt-PT"/>
        </w:rPr>
        <w:t xml:space="preserve"> super psalmos AN </w:t>
      </w:r>
      <w:r w:rsidR="00885488" w:rsidRPr="00F77676">
        <w:rPr>
          <w:rStyle w:val="Incipit"/>
          <w:lang w:val="pt-PT"/>
        </w:rPr>
        <w:t xml:space="preserve">Tecum </w:t>
      </w:r>
      <w:r w:rsidR="00BD5591" w:rsidRPr="00F77676">
        <w:rPr>
          <w:rStyle w:val="Incipit"/>
          <w:lang w:val="pt-PT"/>
        </w:rPr>
        <w:t>|</w:t>
      </w:r>
      <w:r w:rsidR="00885488" w:rsidRPr="00F77676">
        <w:rPr>
          <w:rStyle w:val="Incipit"/>
          <w:lang w:val="pt-PT"/>
        </w:rPr>
        <w:t>in principium</w:t>
      </w:r>
      <w:r w:rsidR="00BD5591" w:rsidRPr="00F77676">
        <w:rPr>
          <w:rStyle w:val="Incipit"/>
          <w:lang w:val="pt-PT"/>
        </w:rPr>
        <w:t>::principium|</w:t>
      </w:r>
      <w:r w:rsidR="00885488" w:rsidRPr="00B779A9">
        <w:rPr>
          <w:lang w:val="pt-PT"/>
        </w:rPr>
        <w:t xml:space="preserve"> cum reliquis. PS </w:t>
      </w:r>
      <w:r w:rsidR="00885488" w:rsidRPr="00F77676">
        <w:rPr>
          <w:rStyle w:val="Incipit"/>
          <w:lang w:val="pt-PT"/>
        </w:rPr>
        <w:t>Dixit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Confitebor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 xml:space="preserve">Beatus </w:t>
      </w:r>
      <w:r w:rsidR="00C31823" w:rsidRPr="00F77676">
        <w:rPr>
          <w:rStyle w:val="Incipit"/>
          <w:lang w:val="pt-PT"/>
        </w:rPr>
        <w:t>vir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De profundis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Memento</w:t>
      </w:r>
      <w:r w:rsidR="00885488" w:rsidRPr="00B779A9">
        <w:rPr>
          <w:lang w:val="pt-PT"/>
        </w:rPr>
        <w:t xml:space="preserve">. RP </w:t>
      </w:r>
      <w:r w:rsidR="00885488" w:rsidRPr="00F77676">
        <w:rPr>
          <w:rStyle w:val="Incipit"/>
          <w:lang w:val="pt-PT"/>
        </w:rPr>
        <w:t>Verbum</w:t>
      </w:r>
      <w:r w:rsidR="00885488" w:rsidRPr="00B779A9">
        <w:rPr>
          <w:lang w:val="pt-PT"/>
        </w:rPr>
        <w:t xml:space="preserve">. </w:t>
      </w:r>
      <w:r w:rsidR="006C426D">
        <w:rPr>
          <w:lang w:val="pt-PT"/>
        </w:rPr>
        <w:t xml:space="preserve">Versiculum responsorii </w:t>
      </w:r>
      <w:r w:rsidR="006C426D" w:rsidRPr="00B779A9">
        <w:rPr>
          <w:lang w:val="pt-PT"/>
        </w:rPr>
        <w:t>quaere in summo antiphonario folio 25</w:t>
      </w:r>
      <w:r w:rsidR="006C426D">
        <w:rPr>
          <w:lang w:val="pt-PT"/>
        </w:rPr>
        <w:t xml:space="preserve"> [</w:t>
      </w:r>
      <w:r w:rsidR="00EC2304" w:rsidRPr="00B779A9">
        <w:rPr>
          <w:lang w:val="pt-PT"/>
        </w:rPr>
        <w:t>R</w:t>
      </w:r>
      <w:r w:rsidR="00885488" w:rsidRPr="00B779A9">
        <w:rPr>
          <w:lang w:val="pt-PT"/>
        </w:rPr>
        <w:t>V</w:t>
      </w:r>
      <w:r w:rsidR="006C426D">
        <w:rPr>
          <w:lang w:val="pt-PT"/>
        </w:rPr>
        <w:t>]</w:t>
      </w:r>
      <w:r w:rsidR="00885488" w:rsidRPr="00B779A9">
        <w:rPr>
          <w:lang w:val="pt-PT"/>
        </w:rPr>
        <w:t xml:space="preserve"> </w:t>
      </w:r>
      <w:r w:rsidR="00885488" w:rsidRPr="00F77676">
        <w:rPr>
          <w:rStyle w:val="Incipit"/>
          <w:lang w:val="pt-PT"/>
        </w:rPr>
        <w:t>Puer natus est nobis</w:t>
      </w:r>
      <w:r w:rsidR="00885488" w:rsidRPr="00B779A9">
        <w:rPr>
          <w:lang w:val="pt-PT"/>
        </w:rPr>
        <w:t xml:space="preserve">. HY </w:t>
      </w:r>
      <w:r w:rsidR="00885488" w:rsidRPr="00F77676">
        <w:rPr>
          <w:rStyle w:val="Incipit"/>
          <w:lang w:val="pt-PT"/>
        </w:rPr>
        <w:t>A solis ortu</w:t>
      </w:r>
      <w:r w:rsidR="00885488" w:rsidRPr="00B779A9">
        <w:rPr>
          <w:lang w:val="pt-PT"/>
        </w:rPr>
        <w:t xml:space="preserve">. VS </w:t>
      </w:r>
      <w:r w:rsidR="00885488" w:rsidRPr="00F77676">
        <w:rPr>
          <w:rStyle w:val="Incipit"/>
          <w:lang w:val="pt-PT"/>
        </w:rPr>
        <w:t>Tecum principium</w:t>
      </w:r>
      <w:r w:rsidR="00885488" w:rsidRPr="00B779A9">
        <w:rPr>
          <w:lang w:val="pt-PT"/>
        </w:rPr>
        <w:t xml:space="preserve">. AM </w:t>
      </w:r>
      <w:r w:rsidR="00885488" w:rsidRPr="00F77676">
        <w:rPr>
          <w:rStyle w:val="Incipit"/>
          <w:lang w:val="pt-PT"/>
        </w:rPr>
        <w:t xml:space="preserve">Puer </w:t>
      </w:r>
      <w:r w:rsidR="00D80D0C" w:rsidRPr="00F77676">
        <w:rPr>
          <w:rStyle w:val="Incipit"/>
          <w:lang w:val="pt-PT"/>
        </w:rPr>
        <w:t>Ies</w:t>
      </w:r>
      <w:r w:rsidR="00885488" w:rsidRPr="00F77676">
        <w:rPr>
          <w:rStyle w:val="Incipit"/>
          <w:lang w:val="pt-PT"/>
        </w:rPr>
        <w:t>us proficiebat</w:t>
      </w:r>
      <w:r>
        <w:rPr>
          <w:lang w:val="pt-PT"/>
        </w:rPr>
        <w:t xml:space="preserve">. </w:t>
      </w:r>
      <w:r w:rsidRPr="00F77676">
        <w:t>De beata virgine suffragium</w:t>
      </w:r>
      <w:r w:rsidR="006C426D" w:rsidRPr="00F77676">
        <w:t xml:space="preserve"> |I::es folgen zwei leeren Zeilen|.</w:t>
      </w:r>
    </w:p>
    <w:p w:rsidR="00885488" w:rsidRPr="00F77676" w:rsidRDefault="00246563" w:rsidP="00415109">
      <w:pPr>
        <w:rPr>
          <w:lang w:val="en-US"/>
        </w:rPr>
      </w:pPr>
      <w:r w:rsidRPr="00F77676">
        <w:rPr>
          <w:rStyle w:val="Time1"/>
          <w:lang w:val="en-US"/>
        </w:rPr>
        <w:t>Ad completorium</w:t>
      </w:r>
      <w:r w:rsidR="00885488" w:rsidRPr="00F77676">
        <w:rPr>
          <w:lang w:val="en-US"/>
        </w:rPr>
        <w:t xml:space="preserve"> HY </w:t>
      </w:r>
      <w:r w:rsidR="00885488" w:rsidRPr="00F77676">
        <w:rPr>
          <w:rStyle w:val="Incipit"/>
          <w:lang w:val="en-US"/>
        </w:rPr>
        <w:t>Corde</w:t>
      </w:r>
      <w:r w:rsidR="005A362F" w:rsidRPr="00F77676">
        <w:rPr>
          <w:i/>
          <w:lang w:val="en-US"/>
        </w:rPr>
        <w:t xml:space="preserve"> </w:t>
      </w:r>
      <w:r w:rsidR="00885488" w:rsidRPr="00F77676">
        <w:rPr>
          <w:rStyle w:val="Incipit"/>
          <w:lang w:val="en-US"/>
        </w:rPr>
        <w:t>natus</w:t>
      </w:r>
      <w:r w:rsidR="00885488" w:rsidRPr="00F77676">
        <w:rPr>
          <w:lang w:val="en-US"/>
        </w:rPr>
        <w:t xml:space="preserve">. AD </w:t>
      </w:r>
      <w:r w:rsidR="00885488" w:rsidRPr="00F77676">
        <w:rPr>
          <w:rStyle w:val="Incipit"/>
          <w:lang w:val="en-US"/>
        </w:rPr>
        <w:t>Glorificamus</w:t>
      </w:r>
      <w:r w:rsidR="005A362F" w:rsidRPr="00F77676">
        <w:rPr>
          <w:i/>
          <w:lang w:val="en-US"/>
        </w:rPr>
        <w:t xml:space="preserve"> </w:t>
      </w:r>
      <w:r w:rsidR="00885488" w:rsidRPr="00F77676">
        <w:rPr>
          <w:rStyle w:val="Incipit"/>
          <w:lang w:val="en-US"/>
        </w:rPr>
        <w:t>te</w:t>
      </w:r>
      <w:r w:rsidR="00761BDA" w:rsidRPr="00F77676">
        <w:rPr>
          <w:lang w:val="en-US"/>
        </w:rPr>
        <w:t>. Post collectam AC</w:t>
      </w:r>
      <w:r w:rsidR="00885488" w:rsidRPr="00F77676">
        <w:rPr>
          <w:lang w:val="en-US"/>
        </w:rPr>
        <w:t xml:space="preserve"> </w:t>
      </w:r>
      <w:r w:rsidR="00885488" w:rsidRPr="00F77676">
        <w:rPr>
          <w:rStyle w:val="Incipit"/>
          <w:lang w:val="en-US"/>
        </w:rPr>
        <w:t>Gaude</w:t>
      </w:r>
      <w:r w:rsidR="005A362F" w:rsidRPr="00F77676">
        <w:rPr>
          <w:i/>
          <w:lang w:val="en-US"/>
        </w:rPr>
        <w:t xml:space="preserve"> </w:t>
      </w:r>
      <w:r w:rsidR="00885488" w:rsidRPr="00F77676">
        <w:rPr>
          <w:rStyle w:val="Incipit"/>
          <w:lang w:val="en-US"/>
        </w:rPr>
        <w:t>virgo</w:t>
      </w:r>
      <w:r w:rsidR="005A362F" w:rsidRPr="00F77676">
        <w:rPr>
          <w:i/>
          <w:lang w:val="en-US"/>
        </w:rPr>
        <w:t xml:space="preserve"> </w:t>
      </w:r>
      <w:r w:rsidR="00885488" w:rsidRPr="00F77676">
        <w:rPr>
          <w:rStyle w:val="Incipit"/>
          <w:lang w:val="en-US"/>
        </w:rPr>
        <w:t>gloriosa</w:t>
      </w:r>
      <w:r w:rsidR="00885488" w:rsidRPr="00F77676">
        <w:rPr>
          <w:lang w:val="en-US"/>
        </w:rPr>
        <w:t xml:space="preserve">. Ad </w:t>
      </w:r>
      <w:r w:rsidR="000F4FB4" w:rsidRPr="00F77676">
        <w:rPr>
          <w:lang w:val="en-US"/>
        </w:rPr>
        <w:t>Salve</w:t>
      </w:r>
      <w:r w:rsidR="00CC1DC9" w:rsidRPr="00F77676">
        <w:rPr>
          <w:lang w:val="en-US"/>
        </w:rPr>
        <w:t xml:space="preserve"> r</w:t>
      </w:r>
      <w:r w:rsidR="00885488" w:rsidRPr="00F77676">
        <w:rPr>
          <w:lang w:val="en-US"/>
        </w:rPr>
        <w:t>egina SE</w:t>
      </w:r>
      <w:r w:rsidR="006C426D" w:rsidRPr="00F77676">
        <w:rPr>
          <w:lang w:val="en-US"/>
        </w:rPr>
        <w:t>SV</w:t>
      </w:r>
      <w:r w:rsidR="00885488" w:rsidRPr="00F77676">
        <w:rPr>
          <w:lang w:val="en-US"/>
        </w:rPr>
        <w:t xml:space="preserve"> </w:t>
      </w:r>
      <w:r w:rsidR="00885488" w:rsidRPr="00F77676">
        <w:rPr>
          <w:rStyle w:val="Incipit"/>
          <w:lang w:val="en-US"/>
        </w:rPr>
        <w:t>Gaude</w:t>
      </w:r>
      <w:r w:rsidR="005A362F" w:rsidRPr="00F77676">
        <w:rPr>
          <w:i/>
          <w:lang w:val="en-US"/>
        </w:rPr>
        <w:t xml:space="preserve"> </w:t>
      </w:r>
      <w:r w:rsidR="00885488" w:rsidRPr="00F77676">
        <w:rPr>
          <w:rStyle w:val="Incipit"/>
          <w:lang w:val="en-US"/>
        </w:rPr>
        <w:t>dei</w:t>
      </w:r>
      <w:r w:rsidR="005A362F" w:rsidRPr="00F77676">
        <w:rPr>
          <w:i/>
          <w:lang w:val="en-US"/>
        </w:rPr>
        <w:t xml:space="preserve"> </w:t>
      </w:r>
      <w:r w:rsidR="00885488" w:rsidRPr="00F77676">
        <w:rPr>
          <w:rStyle w:val="Incipit"/>
          <w:lang w:val="en-US"/>
        </w:rPr>
        <w:t>genitrix</w:t>
      </w:r>
      <w:r w:rsidR="00DD1415">
        <w:rPr>
          <w:lang w:val="en-US"/>
        </w:rPr>
        <w:t>@</w:t>
      </w:r>
      <w:r w:rsidR="00DD1415" w:rsidRPr="00F77676">
        <w:rPr>
          <w:lang w:val="en-US"/>
        </w:rPr>
        <w:t>221.</w:t>
      </w:r>
    </w:p>
    <w:p w:rsidR="00246563" w:rsidRDefault="00246563" w:rsidP="00415109">
      <w:pPr>
        <w:rPr>
          <w:lang w:val="en-US"/>
        </w:rPr>
      </w:pPr>
      <w:r w:rsidRPr="00F77676">
        <w:rPr>
          <w:rStyle w:val="Time1"/>
          <w:lang w:val="en-US"/>
        </w:rPr>
        <w:t>Ad matutinum</w:t>
      </w:r>
      <w:r w:rsidR="00885488">
        <w:rPr>
          <w:lang w:val="en-US"/>
        </w:rPr>
        <w:t xml:space="preserve"> I</w:t>
      </w:r>
      <w:r w:rsidR="00761BDA">
        <w:rPr>
          <w:lang w:val="en-US"/>
        </w:rPr>
        <w:t>N</w:t>
      </w:r>
      <w:r w:rsidR="00885488">
        <w:rPr>
          <w:lang w:val="en-US"/>
        </w:rPr>
        <w:t xml:space="preserve">V </w:t>
      </w:r>
      <w:r w:rsidR="00885488" w:rsidRPr="00794880">
        <w:rPr>
          <w:rStyle w:val="Incipit"/>
          <w:lang w:val="en-US"/>
        </w:rPr>
        <w:t>Christus</w:t>
      </w:r>
      <w:r w:rsidR="005A362F" w:rsidRPr="005A362F">
        <w:rPr>
          <w:lang w:val="en-US"/>
        </w:rPr>
        <w:t xml:space="preserve"> </w:t>
      </w:r>
      <w:r w:rsidR="00885488" w:rsidRPr="00794880">
        <w:rPr>
          <w:rStyle w:val="Incipit"/>
          <w:lang w:val="en-US"/>
        </w:rPr>
        <w:t>natus</w:t>
      </w:r>
      <w:r w:rsidR="005A362F" w:rsidRPr="005A362F">
        <w:rPr>
          <w:lang w:val="en-US"/>
        </w:rPr>
        <w:t xml:space="preserve"> </w:t>
      </w:r>
      <w:r w:rsidR="00885488" w:rsidRPr="00794880">
        <w:rPr>
          <w:rStyle w:val="Incipit"/>
          <w:lang w:val="en-US"/>
        </w:rPr>
        <w:t>est</w:t>
      </w:r>
      <w:r w:rsidR="00885488">
        <w:rPr>
          <w:lang w:val="en-US"/>
        </w:rPr>
        <w:t xml:space="preserve">. HY </w:t>
      </w:r>
      <w:r w:rsidR="00885488" w:rsidRPr="00794880">
        <w:rPr>
          <w:rStyle w:val="Incipit"/>
          <w:lang w:val="en-US"/>
        </w:rPr>
        <w:t>Agnoscat</w:t>
      </w:r>
      <w:r w:rsidR="005A362F" w:rsidRPr="005A362F">
        <w:rPr>
          <w:lang w:val="en-US"/>
        </w:rPr>
        <w:t xml:space="preserve"> </w:t>
      </w:r>
      <w:r w:rsidR="00885488" w:rsidRPr="00794880">
        <w:rPr>
          <w:rStyle w:val="Incipit"/>
          <w:lang w:val="en-US"/>
        </w:rPr>
        <w:t>omne</w:t>
      </w:r>
      <w:r w:rsidR="00885488">
        <w:rPr>
          <w:lang w:val="en-US"/>
        </w:rPr>
        <w:t xml:space="preserve">. </w:t>
      </w:r>
    </w:p>
    <w:p w:rsidR="006C426D" w:rsidRDefault="00246563" w:rsidP="00415109">
      <w:pPr>
        <w:rPr>
          <w:lang w:val="pt-PT"/>
        </w:rPr>
      </w:pPr>
      <w:r w:rsidRPr="00F77676">
        <w:rPr>
          <w:rStyle w:val="Time2"/>
          <w:lang w:val="en-US"/>
        </w:rPr>
        <w:t>[In primo nocturno]</w:t>
      </w:r>
      <w:r>
        <w:rPr>
          <w:lang w:val="en-US"/>
        </w:rPr>
        <w:t xml:space="preserve"> </w:t>
      </w:r>
      <w:r w:rsidR="00885488">
        <w:rPr>
          <w:lang w:val="en-US"/>
        </w:rPr>
        <w:t xml:space="preserve">Antiphonae et psalmi dicantur ut in die sancto. VS </w:t>
      </w:r>
      <w:r w:rsidR="009A6D20" w:rsidRPr="00794880">
        <w:rPr>
          <w:rStyle w:val="Incipit"/>
          <w:lang w:val="en-US"/>
        </w:rPr>
        <w:t>Tamq</w:t>
      </w:r>
      <w:r w:rsidR="00885488" w:rsidRPr="00794880">
        <w:rPr>
          <w:rStyle w:val="Incipit"/>
          <w:lang w:val="en-US"/>
        </w:rPr>
        <w:t>uam</w:t>
      </w:r>
      <w:r w:rsidR="005A362F" w:rsidRPr="005A362F">
        <w:rPr>
          <w:i/>
          <w:lang w:val="en-US"/>
        </w:rPr>
        <w:t xml:space="preserve"> </w:t>
      </w:r>
      <w:r w:rsidR="00885488" w:rsidRPr="00794880">
        <w:rPr>
          <w:rStyle w:val="Incipit"/>
          <w:lang w:val="en-US"/>
        </w:rPr>
        <w:t>sponsus</w:t>
      </w:r>
      <w:r w:rsidR="00761BDA">
        <w:rPr>
          <w:lang w:val="en-US"/>
        </w:rPr>
        <w:t>. Lectiones</w:t>
      </w:r>
      <w:r w:rsidR="00885488">
        <w:rPr>
          <w:lang w:val="en-US"/>
        </w:rPr>
        <w:t xml:space="preserve"> ex volumine </w:t>
      </w:r>
      <w:r w:rsidR="00B108B8">
        <w:rPr>
          <w:lang w:val="en-US"/>
        </w:rPr>
        <w:t>hiem</w:t>
      </w:r>
      <w:r w:rsidR="00885488">
        <w:rPr>
          <w:lang w:val="en-US"/>
        </w:rPr>
        <w:t>ali de tempore</w:t>
      </w:r>
      <w:r w:rsidR="00761BDA">
        <w:rPr>
          <w:lang w:val="en-US"/>
        </w:rPr>
        <w:t>.</w:t>
      </w:r>
      <w:r w:rsidR="00885488">
        <w:rPr>
          <w:lang w:val="en-US"/>
        </w:rPr>
        <w:t xml:space="preserve"> </w:t>
      </w:r>
      <w:r w:rsidR="00761BDA">
        <w:rPr>
          <w:lang w:val="en-US"/>
        </w:rPr>
        <w:t xml:space="preserve">[LS] </w:t>
      </w:r>
      <w:r w:rsidR="00885488" w:rsidRPr="00794880">
        <w:rPr>
          <w:rStyle w:val="Incipit"/>
          <w:lang w:val="en-US"/>
        </w:rPr>
        <w:t>Cupientes</w:t>
      </w:r>
      <w:r w:rsidR="005A362F" w:rsidRPr="005A362F">
        <w:rPr>
          <w:i/>
          <w:lang w:val="en-US"/>
        </w:rPr>
        <w:t xml:space="preserve"> </w:t>
      </w:r>
      <w:r w:rsidR="00885488" w:rsidRPr="00794880">
        <w:rPr>
          <w:rStyle w:val="Incipit"/>
          <w:lang w:val="en-US"/>
        </w:rPr>
        <w:t>aliquid</w:t>
      </w:r>
      <w:r w:rsidR="005A362F" w:rsidRPr="005A362F">
        <w:rPr>
          <w:i/>
          <w:lang w:val="en-US"/>
        </w:rPr>
        <w:t xml:space="preserve"> </w:t>
      </w:r>
      <w:r w:rsidR="00885488" w:rsidRPr="00794880">
        <w:rPr>
          <w:rStyle w:val="Incipit"/>
          <w:lang w:val="en-US"/>
        </w:rPr>
        <w:t>de</w:t>
      </w:r>
      <w:r w:rsidR="005A362F" w:rsidRPr="005A362F">
        <w:rPr>
          <w:i/>
          <w:lang w:val="en-US"/>
        </w:rPr>
        <w:t xml:space="preserve"> </w:t>
      </w:r>
      <w:r w:rsidR="00885488" w:rsidRPr="00794880">
        <w:rPr>
          <w:rStyle w:val="Incipit"/>
          <w:lang w:val="en-US"/>
        </w:rPr>
        <w:t>huius</w:t>
      </w:r>
      <w:r w:rsidR="005A362F" w:rsidRPr="005A362F">
        <w:rPr>
          <w:i/>
          <w:lang w:val="en-US"/>
        </w:rPr>
        <w:t xml:space="preserve"> </w:t>
      </w:r>
      <w:r w:rsidR="00885488" w:rsidRPr="00794880">
        <w:rPr>
          <w:rStyle w:val="Incipit"/>
          <w:lang w:val="en-US"/>
        </w:rPr>
        <w:t>diei</w:t>
      </w:r>
      <w:r w:rsidR="005A362F" w:rsidRPr="005A362F">
        <w:rPr>
          <w:i/>
          <w:lang w:val="en-US"/>
        </w:rPr>
        <w:t xml:space="preserve"> </w:t>
      </w:r>
      <w:r w:rsidR="0086266C">
        <w:rPr>
          <w:rStyle w:val="Incipit"/>
          <w:lang w:val="en-US"/>
        </w:rPr>
        <w:t>sollemn</w:t>
      </w:r>
      <w:r w:rsidR="00885488" w:rsidRPr="00794880">
        <w:rPr>
          <w:rStyle w:val="Incipit"/>
          <w:lang w:val="en-US"/>
        </w:rPr>
        <w:t>itate</w:t>
      </w:r>
      <w:r w:rsidR="005A362F" w:rsidRPr="005A362F">
        <w:rPr>
          <w:i/>
          <w:lang w:val="en-US"/>
        </w:rPr>
        <w:t xml:space="preserve"> </w:t>
      </w:r>
      <w:r w:rsidR="00885488" w:rsidRPr="00794880">
        <w:rPr>
          <w:rStyle w:val="Incipit"/>
          <w:lang w:val="en-US"/>
        </w:rPr>
        <w:t>narrare</w:t>
      </w:r>
      <w:r w:rsidR="00885488">
        <w:rPr>
          <w:lang w:val="en-US"/>
        </w:rPr>
        <w:t xml:space="preserve"> </w:t>
      </w:r>
      <w:r w:rsidR="008D35E3">
        <w:rPr>
          <w:lang w:val="en-US"/>
        </w:rPr>
        <w:t>quaere</w:t>
      </w:r>
      <w:r w:rsidR="00885488">
        <w:rPr>
          <w:lang w:val="en-US"/>
        </w:rPr>
        <w:t xml:space="preserve"> in volumine </w:t>
      </w:r>
      <w:r w:rsidR="00B108B8">
        <w:rPr>
          <w:lang w:val="en-US"/>
        </w:rPr>
        <w:t>hiem</w:t>
      </w:r>
      <w:r w:rsidR="00885488">
        <w:rPr>
          <w:lang w:val="en-US"/>
        </w:rPr>
        <w:t xml:space="preserve">ali de tempore quinque folia post EV </w:t>
      </w:r>
      <w:r w:rsidR="00885488" w:rsidRPr="00794880">
        <w:rPr>
          <w:rStyle w:val="Incipit"/>
          <w:lang w:val="en-US"/>
        </w:rPr>
        <w:t>In</w:t>
      </w:r>
      <w:r w:rsidR="005A362F" w:rsidRPr="005A362F">
        <w:rPr>
          <w:i/>
          <w:lang w:val="en-US"/>
        </w:rPr>
        <w:t xml:space="preserve"> </w:t>
      </w:r>
      <w:r w:rsidR="00885488" w:rsidRPr="00794880">
        <w:rPr>
          <w:rStyle w:val="Incipit"/>
          <w:lang w:val="en-US"/>
        </w:rPr>
        <w:t>principio</w:t>
      </w:r>
      <w:r w:rsidR="00885488">
        <w:rPr>
          <w:lang w:val="en-US"/>
        </w:rPr>
        <w:t xml:space="preserve">. </w:t>
      </w:r>
      <w:r w:rsidR="00885488" w:rsidRPr="00B779A9">
        <w:rPr>
          <w:lang w:val="pt-PT"/>
        </w:rPr>
        <w:t xml:space="preserve">RP </w:t>
      </w:r>
      <w:r w:rsidR="00885488" w:rsidRPr="00794880">
        <w:rPr>
          <w:rStyle w:val="Incipit"/>
          <w:lang w:val="pt-PT"/>
        </w:rPr>
        <w:t>Descendit</w:t>
      </w:r>
      <w:r w:rsidR="005A362F" w:rsidRPr="005A362F">
        <w:rPr>
          <w:i/>
          <w:lang w:val="pt-PT"/>
        </w:rPr>
        <w:t xml:space="preserve"> </w:t>
      </w:r>
      <w:r w:rsidR="00885488" w:rsidRPr="00794880">
        <w:rPr>
          <w:rStyle w:val="Incipit"/>
          <w:lang w:val="pt-PT"/>
        </w:rPr>
        <w:t>de</w:t>
      </w:r>
      <w:r w:rsidR="005A362F" w:rsidRPr="005A362F">
        <w:rPr>
          <w:i/>
          <w:lang w:val="pt-PT"/>
        </w:rPr>
        <w:t xml:space="preserve"> </w:t>
      </w:r>
      <w:r w:rsidR="00885488" w:rsidRPr="00794880">
        <w:rPr>
          <w:rStyle w:val="Incipit"/>
          <w:lang w:val="pt-PT"/>
        </w:rPr>
        <w:t>caelis</w:t>
      </w:r>
      <w:r w:rsidR="00DD1415">
        <w:rPr>
          <w:lang w:val="pt-PT"/>
        </w:rPr>
        <w:t>@</w:t>
      </w:r>
      <w:r w:rsidR="00DD1415" w:rsidRPr="00B779A9">
        <w:rPr>
          <w:lang w:val="pt-PT"/>
        </w:rPr>
        <w:t>56.</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94880">
        <w:rPr>
          <w:rStyle w:val="Incipit"/>
          <w:lang w:val="pt-PT"/>
        </w:rPr>
        <w:t>Quem</w:t>
      </w:r>
      <w:r w:rsidR="005A362F" w:rsidRPr="005A362F">
        <w:rPr>
          <w:i/>
          <w:lang w:val="pt-PT"/>
        </w:rPr>
        <w:t xml:space="preserve"> </w:t>
      </w:r>
      <w:r w:rsidR="00872B44" w:rsidRPr="00794880">
        <w:rPr>
          <w:rStyle w:val="Incipit"/>
          <w:lang w:val="pt-PT"/>
        </w:rPr>
        <w:t>vidi</w:t>
      </w:r>
      <w:r w:rsidR="00885488" w:rsidRPr="00794880">
        <w:rPr>
          <w:rStyle w:val="Incipit"/>
          <w:lang w:val="pt-PT"/>
        </w:rPr>
        <w:t>stis</w:t>
      </w:r>
      <w:r w:rsidR="005A362F" w:rsidRPr="005A362F">
        <w:rPr>
          <w:i/>
          <w:lang w:val="pt-PT"/>
        </w:rPr>
        <w:t xml:space="preserve"> </w:t>
      </w:r>
      <w:r w:rsidR="00885488" w:rsidRPr="00794880">
        <w:rPr>
          <w:rStyle w:val="Incipit"/>
          <w:lang w:val="pt-PT"/>
        </w:rPr>
        <w:t>pastores</w:t>
      </w:r>
      <w:r w:rsidR="00DD1415">
        <w:rPr>
          <w:lang w:val="pt-PT"/>
        </w:rPr>
        <w:t>@</w:t>
      </w:r>
      <w:r w:rsidR="00DD1415" w:rsidRPr="00B779A9">
        <w:rPr>
          <w:lang w:val="pt-PT"/>
        </w:rPr>
        <w:t>59.</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94880">
        <w:rPr>
          <w:rStyle w:val="Incipit"/>
          <w:lang w:val="pt-PT"/>
        </w:rPr>
        <w:t>O</w:t>
      </w:r>
      <w:r w:rsidR="005A362F" w:rsidRPr="005A362F">
        <w:rPr>
          <w:i/>
          <w:lang w:val="pt-PT"/>
        </w:rPr>
        <w:t xml:space="preserve"> </w:t>
      </w:r>
      <w:r w:rsidR="00885488" w:rsidRPr="00794880">
        <w:rPr>
          <w:rStyle w:val="Incipit"/>
          <w:lang w:val="pt-PT"/>
        </w:rPr>
        <w:t>magnum</w:t>
      </w:r>
      <w:r w:rsidR="005A362F" w:rsidRPr="005A362F">
        <w:rPr>
          <w:i/>
          <w:lang w:val="pt-PT"/>
        </w:rPr>
        <w:t xml:space="preserve"> </w:t>
      </w:r>
      <w:r w:rsidR="003B319D" w:rsidRPr="00794880">
        <w:rPr>
          <w:rStyle w:val="Incipit"/>
          <w:lang w:val="pt-PT"/>
        </w:rPr>
        <w:t>mysterium</w:t>
      </w:r>
      <w:r w:rsidR="00DD1415">
        <w:rPr>
          <w:lang w:val="pt-PT"/>
        </w:rPr>
        <w:t>@</w:t>
      </w:r>
      <w:r w:rsidR="00DD1415" w:rsidRPr="00B779A9">
        <w:rPr>
          <w:lang w:val="pt-PT"/>
        </w:rPr>
        <w:t>59.</w:t>
      </w:r>
      <w:r w:rsidR="00761BDA" w:rsidRPr="00B779A9">
        <w:rPr>
          <w:lang w:val="pt-PT"/>
        </w:rPr>
        <w:t xml:space="preserve"> </w:t>
      </w:r>
    </w:p>
    <w:p w:rsidR="00885488" w:rsidRPr="00F77676" w:rsidRDefault="00761BDA" w:rsidP="00415109">
      <w:pPr>
        <w:rPr>
          <w:lang w:val="fr-FR"/>
        </w:rPr>
      </w:pPr>
      <w:r w:rsidRPr="00B779A9">
        <w:rPr>
          <w:lang w:val="it-IT"/>
        </w:rPr>
        <w:t>(127v)</w:t>
      </w:r>
      <w:r w:rsidR="006C426D">
        <w:rPr>
          <w:lang w:val="it-IT"/>
        </w:rPr>
        <w:t xml:space="preserve"> </w:t>
      </w:r>
      <w:r w:rsidR="00246563" w:rsidRPr="00F77676">
        <w:rPr>
          <w:rStyle w:val="Time2"/>
          <w:lang w:val="it-IT"/>
        </w:rPr>
        <w:t>In secundo nocturno</w:t>
      </w:r>
      <w:r w:rsidR="00885488" w:rsidRPr="00B779A9">
        <w:rPr>
          <w:lang w:val="it-IT"/>
        </w:rPr>
        <w:t xml:space="preserve"> RP </w:t>
      </w:r>
      <w:r w:rsidR="00885488" w:rsidRPr="00F77676">
        <w:rPr>
          <w:rStyle w:val="Incipit"/>
          <w:lang w:val="it-IT"/>
        </w:rPr>
        <w:t>Continet in gremio</w:t>
      </w:r>
      <w:r w:rsidR="00DD1415">
        <w:rPr>
          <w:lang w:val="it-IT"/>
        </w:rPr>
        <w:t>@</w:t>
      </w:r>
      <w:r w:rsidR="00DD1415" w:rsidRPr="00B779A9">
        <w:rPr>
          <w:lang w:val="it-IT"/>
        </w:rPr>
        <w:t>72.</w:t>
      </w:r>
      <w:r w:rsidR="00885488" w:rsidRPr="00B779A9">
        <w:rPr>
          <w:lang w:val="it-IT"/>
        </w:rPr>
        <w:t xml:space="preserve"> </w:t>
      </w:r>
      <w:r w:rsidR="00BA24A1" w:rsidRPr="00F77676">
        <w:rPr>
          <w:lang w:val="fr-FR"/>
        </w:rPr>
        <w:t>[</w:t>
      </w:r>
      <w:r w:rsidR="00885488" w:rsidRPr="00F77676">
        <w:rPr>
          <w:lang w:val="fr-FR"/>
        </w:rPr>
        <w:t>RP</w:t>
      </w:r>
      <w:r w:rsidR="00BA24A1" w:rsidRPr="00F77676">
        <w:rPr>
          <w:lang w:val="fr-FR"/>
        </w:rPr>
        <w:t>]</w:t>
      </w:r>
      <w:r w:rsidR="00885488" w:rsidRPr="00F77676">
        <w:rPr>
          <w:lang w:val="fr-FR"/>
        </w:rPr>
        <w:t xml:space="preserve"> </w:t>
      </w:r>
      <w:r w:rsidR="00885488" w:rsidRPr="00F77676">
        <w:rPr>
          <w:rStyle w:val="Incipit"/>
          <w:lang w:val="fr-FR"/>
        </w:rPr>
        <w:t>Confirmatum est</w:t>
      </w:r>
      <w:r w:rsidR="00DD1415">
        <w:rPr>
          <w:lang w:val="fr-FR"/>
        </w:rPr>
        <w:t>@</w:t>
      </w:r>
      <w:r w:rsidR="00DD1415" w:rsidRPr="00F77676">
        <w:rPr>
          <w:lang w:val="fr-FR"/>
        </w:rPr>
        <w:t>72.</w:t>
      </w:r>
      <w:r w:rsidR="00885488" w:rsidRPr="00F77676">
        <w:rPr>
          <w:lang w:val="fr-FR"/>
        </w:rPr>
        <w:t xml:space="preserve"> </w:t>
      </w:r>
      <w:r w:rsidR="00BA24A1" w:rsidRPr="00F77676">
        <w:rPr>
          <w:lang w:val="fr-FR"/>
        </w:rPr>
        <w:t>[</w:t>
      </w:r>
      <w:r w:rsidR="00885488" w:rsidRPr="00F77676">
        <w:rPr>
          <w:lang w:val="fr-FR"/>
        </w:rPr>
        <w:t>RP</w:t>
      </w:r>
      <w:r w:rsidR="00BA24A1" w:rsidRPr="00F77676">
        <w:rPr>
          <w:lang w:val="fr-FR"/>
        </w:rPr>
        <w:t>]</w:t>
      </w:r>
      <w:r w:rsidR="00885488" w:rsidRPr="00F77676">
        <w:rPr>
          <w:lang w:val="fr-FR"/>
        </w:rPr>
        <w:t xml:space="preserve"> </w:t>
      </w:r>
      <w:r w:rsidR="00885488" w:rsidRPr="00F77676">
        <w:rPr>
          <w:rStyle w:val="Incipit"/>
          <w:lang w:val="fr-FR"/>
        </w:rPr>
        <w:t>Hic qui advenit</w:t>
      </w:r>
      <w:r w:rsidR="00DD1415">
        <w:rPr>
          <w:lang w:val="fr-FR"/>
        </w:rPr>
        <w:t>@</w:t>
      </w:r>
      <w:r w:rsidR="00DD1415" w:rsidRPr="00F77676">
        <w:rPr>
          <w:lang w:val="fr-FR"/>
        </w:rPr>
        <w:t>69.</w:t>
      </w:r>
    </w:p>
    <w:p w:rsidR="00885488" w:rsidRPr="00B779A9" w:rsidRDefault="00246563" w:rsidP="00415109">
      <w:pPr>
        <w:rPr>
          <w:lang w:val="pt-PT"/>
        </w:rPr>
      </w:pPr>
      <w:r w:rsidRPr="00F77676">
        <w:rPr>
          <w:rStyle w:val="Time2"/>
          <w:lang w:val="fr-FR"/>
        </w:rPr>
        <w:t>In tertio nocturno</w:t>
      </w:r>
      <w:r w:rsidR="00885488" w:rsidRPr="00F77676">
        <w:rPr>
          <w:lang w:val="fr-FR"/>
        </w:rPr>
        <w:t xml:space="preserve"> EV </w:t>
      </w:r>
      <w:r w:rsidR="00885488" w:rsidRPr="00F77676">
        <w:rPr>
          <w:rStyle w:val="Incipit"/>
          <w:lang w:val="fr-FR"/>
        </w:rPr>
        <w:t>Erat Ioseph et Maria mater Iesu mirantes super his</w:t>
      </w:r>
      <w:r w:rsidR="00885488" w:rsidRPr="00F77676">
        <w:rPr>
          <w:lang w:val="fr-FR"/>
        </w:rPr>
        <w:t xml:space="preserve">. RP </w:t>
      </w:r>
      <w:r w:rsidR="00885488" w:rsidRPr="00F77676">
        <w:rPr>
          <w:rStyle w:val="Incipit"/>
          <w:lang w:val="fr-FR"/>
        </w:rPr>
        <w:t>Ecce agnus dei</w:t>
      </w:r>
      <w:r w:rsidR="00DD1415">
        <w:rPr>
          <w:lang w:val="fr-FR"/>
        </w:rPr>
        <w:t>@</w:t>
      </w:r>
      <w:r w:rsidR="00DD1415" w:rsidRPr="00F77676">
        <w:rPr>
          <w:lang w:val="fr-FR"/>
        </w:rPr>
        <w:t>68.</w:t>
      </w:r>
      <w:r w:rsidR="00885488" w:rsidRPr="00F77676">
        <w:rPr>
          <w:lang w:val="fr-FR"/>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Benedictus qui venit</w:t>
      </w:r>
      <w:r w:rsidR="00DD1415">
        <w:rPr>
          <w:lang w:val="pt-PT"/>
        </w:rPr>
        <w:t>@</w:t>
      </w:r>
      <w:r w:rsidR="00DD1415" w:rsidRPr="00B779A9">
        <w:rPr>
          <w:lang w:val="pt-PT"/>
        </w:rPr>
        <w:t>69.</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O regem caeli</w:t>
      </w:r>
      <w:r w:rsidR="00DD1415">
        <w:rPr>
          <w:lang w:val="pt-PT"/>
        </w:rPr>
        <w:t>@</w:t>
      </w:r>
      <w:r w:rsidR="00DD1415" w:rsidRPr="00B779A9">
        <w:rPr>
          <w:lang w:val="pt-PT"/>
        </w:rPr>
        <w:t>71.</w:t>
      </w:r>
    </w:p>
    <w:p w:rsidR="00885488" w:rsidRPr="00B779A9" w:rsidRDefault="00246563" w:rsidP="00415109">
      <w:pPr>
        <w:rPr>
          <w:lang w:val="pt-PT"/>
        </w:rPr>
      </w:pPr>
      <w:r w:rsidRPr="00F77676">
        <w:rPr>
          <w:rStyle w:val="Time1"/>
          <w:lang w:val="pt-PT"/>
        </w:rPr>
        <w:lastRenderedPageBreak/>
        <w:t>Ad laudes</w:t>
      </w:r>
      <w:r w:rsidR="00885488" w:rsidRPr="00B779A9">
        <w:rPr>
          <w:lang w:val="pt-PT"/>
        </w:rPr>
        <w:t xml:space="preserve"> AN </w:t>
      </w:r>
      <w:r w:rsidR="00885488" w:rsidRPr="00F77676">
        <w:rPr>
          <w:rStyle w:val="Incipit"/>
          <w:lang w:val="pt-PT"/>
        </w:rPr>
        <w:t xml:space="preserve">Quem </w:t>
      </w:r>
      <w:r w:rsidR="00872B44" w:rsidRPr="00F77676">
        <w:rPr>
          <w:rStyle w:val="Incipit"/>
          <w:lang w:val="pt-PT"/>
        </w:rPr>
        <w:t>vidi</w:t>
      </w:r>
      <w:r w:rsidR="00885488" w:rsidRPr="00F77676">
        <w:rPr>
          <w:rStyle w:val="Incipit"/>
          <w:lang w:val="pt-PT"/>
        </w:rPr>
        <w:t>stis pastores</w:t>
      </w:r>
      <w:r w:rsidR="00885488" w:rsidRPr="00B779A9">
        <w:rPr>
          <w:lang w:val="pt-PT"/>
        </w:rPr>
        <w:t xml:space="preserve"> cum reliquis</w:t>
      </w:r>
      <w:r w:rsidR="00DD1415">
        <w:rPr>
          <w:lang w:val="pt-PT"/>
        </w:rPr>
        <w:t>@</w:t>
      </w:r>
      <w:r w:rsidR="00DD1415" w:rsidRPr="00B779A9">
        <w:rPr>
          <w:lang w:val="pt-PT"/>
        </w:rPr>
        <w:t>63.</w:t>
      </w:r>
      <w:r w:rsidR="00885488" w:rsidRPr="00B779A9">
        <w:rPr>
          <w:lang w:val="pt-PT"/>
        </w:rPr>
        <w:t xml:space="preserve"> HY </w:t>
      </w:r>
      <w:r w:rsidR="00885488" w:rsidRPr="00F77676">
        <w:rPr>
          <w:rStyle w:val="Incipit"/>
          <w:lang w:val="pt-PT"/>
        </w:rPr>
        <w:t>Christe redemptor omnium</w:t>
      </w:r>
      <w:r w:rsidR="00885488" w:rsidRPr="00B779A9">
        <w:rPr>
          <w:lang w:val="pt-PT"/>
        </w:rPr>
        <w:t xml:space="preserve">. VS </w:t>
      </w:r>
      <w:r w:rsidR="00885488" w:rsidRPr="00F77676">
        <w:rPr>
          <w:rStyle w:val="Incipit"/>
          <w:lang w:val="pt-PT"/>
        </w:rPr>
        <w:t>Benedictus qui venit</w:t>
      </w:r>
      <w:r w:rsidR="00885488" w:rsidRPr="00B779A9">
        <w:rPr>
          <w:lang w:val="pt-PT"/>
        </w:rPr>
        <w:t xml:space="preserve">. AB </w:t>
      </w:r>
      <w:r w:rsidR="00885488" w:rsidRPr="00F77676">
        <w:rPr>
          <w:rStyle w:val="Incipit"/>
          <w:lang w:val="pt-PT"/>
        </w:rPr>
        <w:t>Dum medium silentium</w:t>
      </w:r>
      <w:r w:rsidR="00DD1415">
        <w:rPr>
          <w:lang w:val="pt-PT"/>
        </w:rPr>
        <w:t>@</w:t>
      </w:r>
      <w:r w:rsidR="00DD1415" w:rsidRPr="00B779A9">
        <w:rPr>
          <w:lang w:val="pt-PT"/>
        </w:rPr>
        <w:t>70.</w:t>
      </w:r>
      <w:r w:rsidR="006C426D">
        <w:rPr>
          <w:lang w:val="pt-PT"/>
        </w:rPr>
        <w:t xml:space="preserve"> Suffragium de </w:t>
      </w:r>
      <w:r w:rsidR="00885488" w:rsidRPr="00B779A9">
        <w:rPr>
          <w:lang w:val="pt-PT"/>
        </w:rPr>
        <w:t xml:space="preserve">sancta Maria </w:t>
      </w:r>
      <w:r w:rsidR="006C426D">
        <w:rPr>
          <w:lang w:val="pt-PT"/>
        </w:rPr>
        <w:t>[</w:t>
      </w:r>
      <w:r w:rsidR="00885488" w:rsidRPr="00B779A9">
        <w:rPr>
          <w:lang w:val="pt-PT"/>
        </w:rPr>
        <w:t>AC</w:t>
      </w:r>
      <w:r w:rsidR="006C426D">
        <w:rPr>
          <w:lang w:val="pt-PT"/>
        </w:rPr>
        <w:t>]</w:t>
      </w:r>
      <w:r w:rsidR="00885488" w:rsidRPr="00B779A9">
        <w:rPr>
          <w:lang w:val="pt-PT"/>
        </w:rPr>
        <w:t xml:space="preserve"> </w:t>
      </w:r>
      <w:r w:rsidR="00885488" w:rsidRPr="00F77676">
        <w:rPr>
          <w:rStyle w:val="Incipit"/>
          <w:lang w:val="pt-PT"/>
        </w:rPr>
        <w:t>Maria autem con</w:t>
      </w:r>
      <w:r w:rsidR="001B7479" w:rsidRPr="00F77676">
        <w:rPr>
          <w:rStyle w:val="Incipit"/>
          <w:lang w:val="pt-PT"/>
        </w:rPr>
        <w:t>serva</w:t>
      </w:r>
      <w:r w:rsidR="00885488" w:rsidRPr="00F77676">
        <w:rPr>
          <w:rStyle w:val="Incipit"/>
          <w:lang w:val="pt-PT"/>
        </w:rPr>
        <w:t>bat omnia</w:t>
      </w:r>
      <w:r w:rsidR="00885488" w:rsidRPr="00B779A9">
        <w:rPr>
          <w:lang w:val="pt-PT"/>
        </w:rPr>
        <w:t xml:space="preserve">. </w:t>
      </w:r>
      <w:r w:rsidR="00142530" w:rsidRPr="00B779A9">
        <w:rPr>
          <w:lang w:val="pt-PT"/>
        </w:rPr>
        <w:t xml:space="preserve">De sancto Stephano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Lapidabant</w:t>
      </w:r>
      <w:r w:rsidR="005A362F" w:rsidRPr="005A362F">
        <w:rPr>
          <w:i/>
          <w:lang w:val="pt-PT"/>
        </w:rPr>
        <w:t xml:space="preserve"> </w:t>
      </w:r>
      <w:r w:rsidR="006C426D">
        <w:rPr>
          <w:rStyle w:val="Incipit"/>
          <w:lang w:val="pt-PT"/>
        </w:rPr>
        <w:t>I</w:t>
      </w:r>
      <w:r w:rsidR="00885488" w:rsidRPr="00794880">
        <w:rPr>
          <w:rStyle w:val="Incipit"/>
          <w:lang w:val="pt-PT"/>
        </w:rPr>
        <w:t>ud</w:t>
      </w:r>
      <w:r w:rsidR="006C426D">
        <w:rPr>
          <w:rStyle w:val="Incipit"/>
          <w:lang w:val="pt-PT"/>
        </w:rPr>
        <w:t>a</w:t>
      </w:r>
      <w:r w:rsidR="00885488" w:rsidRPr="00794880">
        <w:rPr>
          <w:rStyle w:val="Incipit"/>
          <w:lang w:val="pt-PT"/>
        </w:rPr>
        <w:t>ei</w:t>
      </w:r>
      <w:r w:rsidR="005A362F" w:rsidRPr="005A362F">
        <w:rPr>
          <w:i/>
          <w:lang w:val="pt-PT"/>
        </w:rPr>
        <w:t xml:space="preserve"> </w:t>
      </w:r>
      <w:r w:rsidR="00885488" w:rsidRPr="00794880">
        <w:rPr>
          <w:rStyle w:val="Incipit"/>
          <w:lang w:val="pt-PT"/>
        </w:rPr>
        <w:t>Stephanum</w:t>
      </w:r>
      <w:r w:rsidR="00885488" w:rsidRPr="00B779A9">
        <w:rPr>
          <w:lang w:val="pt-PT"/>
        </w:rPr>
        <w:t xml:space="preserve">. </w:t>
      </w:r>
      <w:r w:rsidR="00142530" w:rsidRPr="00B779A9">
        <w:rPr>
          <w:lang w:val="pt-PT"/>
        </w:rPr>
        <w:t xml:space="preserve">De sancto Ioanne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Ecce</w:t>
      </w:r>
      <w:r w:rsidR="005A362F" w:rsidRPr="005A362F">
        <w:rPr>
          <w:i/>
          <w:lang w:val="pt-PT"/>
        </w:rPr>
        <w:t xml:space="preserve"> </w:t>
      </w:r>
      <w:r w:rsidR="00885488" w:rsidRPr="00794880">
        <w:rPr>
          <w:rStyle w:val="Incipit"/>
          <w:lang w:val="pt-PT"/>
        </w:rPr>
        <w:t>puer</w:t>
      </w:r>
      <w:r w:rsidR="005A362F" w:rsidRPr="005A362F">
        <w:rPr>
          <w:i/>
          <w:lang w:val="pt-PT"/>
        </w:rPr>
        <w:t xml:space="preserve"> </w:t>
      </w:r>
      <w:r w:rsidR="00885488" w:rsidRPr="00794880">
        <w:rPr>
          <w:rStyle w:val="Incipit"/>
          <w:lang w:val="pt-PT"/>
        </w:rPr>
        <w:t>meus</w:t>
      </w:r>
      <w:r w:rsidR="00885488" w:rsidRPr="00B779A9">
        <w:rPr>
          <w:lang w:val="pt-PT"/>
        </w:rPr>
        <w:t xml:space="preserve">. </w:t>
      </w:r>
      <w:r w:rsidR="00142530" w:rsidRPr="00B779A9">
        <w:rPr>
          <w:lang w:val="pt-PT"/>
        </w:rPr>
        <w:t xml:space="preserve">De Innocentibus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Laverunt</w:t>
      </w:r>
      <w:r w:rsidR="005A362F" w:rsidRPr="005A362F">
        <w:rPr>
          <w:i/>
          <w:lang w:val="pt-PT"/>
        </w:rPr>
        <w:t xml:space="preserve"> </w:t>
      </w:r>
      <w:r w:rsidR="00885488" w:rsidRPr="00794880">
        <w:rPr>
          <w:rStyle w:val="Incipit"/>
          <w:lang w:val="pt-PT"/>
        </w:rPr>
        <w:t>stolas</w:t>
      </w:r>
      <w:r w:rsidR="005A362F" w:rsidRPr="005A362F">
        <w:rPr>
          <w:i/>
          <w:lang w:val="pt-PT"/>
        </w:rPr>
        <w:t xml:space="preserve"> </w:t>
      </w:r>
      <w:r w:rsidR="00885488" w:rsidRPr="00794880">
        <w:rPr>
          <w:rStyle w:val="Incipit"/>
          <w:lang w:val="pt-PT"/>
        </w:rPr>
        <w:t>suas</w:t>
      </w:r>
      <w:r w:rsidR="00885488" w:rsidRPr="00B779A9">
        <w:rPr>
          <w:lang w:val="pt-PT"/>
        </w:rPr>
        <w:t>.</w:t>
      </w:r>
    </w:p>
    <w:p w:rsidR="00885488" w:rsidRPr="003D0C23" w:rsidRDefault="00E65C06" w:rsidP="00415109">
      <w:pPr>
        <w:rPr>
          <w:lang w:val="pt-PT"/>
        </w:rPr>
      </w:pPr>
      <w:r w:rsidRPr="00F77676">
        <w:rPr>
          <w:rStyle w:val="Time1"/>
          <w:lang w:val="pt-PT"/>
        </w:rPr>
        <w:t>Maturum officium</w:t>
      </w:r>
      <w:r>
        <w:rPr>
          <w:lang w:val="pt-PT"/>
        </w:rPr>
        <w:t xml:space="preserve"> de nativitate. </w:t>
      </w:r>
      <w:r w:rsidRPr="00F77676">
        <w:rPr>
          <w:lang w:val="pt-PT"/>
        </w:rPr>
        <w:t xml:space="preserve">[KY] </w:t>
      </w:r>
      <w:r w:rsidRPr="00F77676">
        <w:rPr>
          <w:rStyle w:val="Incipit"/>
          <w:lang w:val="pt-PT"/>
        </w:rPr>
        <w:t>Kyrie</w:t>
      </w:r>
      <w:r w:rsidRPr="00F77676">
        <w:rPr>
          <w:lang w:val="pt-PT"/>
        </w:rPr>
        <w:t xml:space="preserve">. </w:t>
      </w:r>
      <w:r w:rsidR="00380E52">
        <w:rPr>
          <w:lang w:val="pt-PT"/>
        </w:rPr>
        <w:t xml:space="preserve">[TP] </w:t>
      </w:r>
      <w:r w:rsidR="00246563" w:rsidRPr="004518BD">
        <w:rPr>
          <w:rStyle w:val="Incipit"/>
          <w:lang w:val="pt-PT"/>
        </w:rPr>
        <w:t>%D::</w:t>
      </w:r>
      <w:r w:rsidR="00CC1DC9" w:rsidRPr="004518BD">
        <w:rPr>
          <w:rStyle w:val="Incipit"/>
          <w:lang w:val="pt-PT"/>
        </w:rPr>
        <w:t>Fons</w:t>
      </w:r>
      <w:r w:rsidR="00D734F4" w:rsidRPr="004518BD">
        <w:rPr>
          <w:rStyle w:val="Incipit"/>
          <w:lang w:val="pt-PT"/>
        </w:rPr>
        <w:t xml:space="preserve"> </w:t>
      </w:r>
      <w:r w:rsidR="00CC1DC9" w:rsidRPr="004518BD">
        <w:rPr>
          <w:rStyle w:val="Incipit"/>
          <w:lang w:val="pt-PT"/>
        </w:rPr>
        <w:t>bonitatis</w:t>
      </w:r>
      <w:r w:rsidRPr="004518BD">
        <w:rPr>
          <w:rStyle w:val="Incipit"/>
          <w:lang w:val="pt-PT"/>
        </w:rPr>
        <w:t>%</w:t>
      </w:r>
      <w:r w:rsidR="00CC1DC9" w:rsidRPr="00E65C06">
        <w:rPr>
          <w:lang w:val="pt-PT"/>
        </w:rPr>
        <w:t xml:space="preserve"> </w:t>
      </w:r>
      <w:r w:rsidR="00CC1DC9" w:rsidRPr="00F77676">
        <w:rPr>
          <w:lang w:val="pt-PT"/>
        </w:rPr>
        <w:t>$E</w:t>
      </w:r>
      <w:r w:rsidRPr="00F77676">
        <w:rPr>
          <w:lang w:val="pt-PT"/>
        </w:rPr>
        <w:t>::</w:t>
      </w:r>
      <w:r w:rsidR="00DF6FF5" w:rsidRPr="00F77676">
        <w:rPr>
          <w:lang w:val="pt-PT"/>
        </w:rPr>
        <w:t>angelicum</w:t>
      </w:r>
      <w:r w:rsidRPr="00F77676">
        <w:rPr>
          <w:lang w:val="pt-PT"/>
        </w:rPr>
        <w:t>$</w:t>
      </w:r>
      <w:r w:rsidR="00885488" w:rsidRPr="00F77676">
        <w:rPr>
          <w:lang w:val="pt-PT"/>
        </w:rPr>
        <w:t>.</w:t>
      </w:r>
      <w:r w:rsidR="007F25EC" w:rsidRPr="00F77676">
        <w:rPr>
          <w:lang w:val="pt-PT"/>
        </w:rPr>
        <w:t xml:space="preserve"> </w:t>
      </w:r>
      <w:r w:rsidR="00123135" w:rsidRPr="003D0C23">
        <w:rPr>
          <w:lang w:val="pt-PT"/>
        </w:rPr>
        <w:t>SE</w:t>
      </w:r>
      <w:r w:rsidR="007F25EC" w:rsidRPr="003D0C23">
        <w:rPr>
          <w:lang w:val="pt-PT"/>
        </w:rPr>
        <w:t>SV</w:t>
      </w:r>
      <w:r w:rsidR="00885488" w:rsidRPr="003D0C23">
        <w:rPr>
          <w:lang w:val="pt-PT"/>
        </w:rPr>
        <w:t xml:space="preserve"> </w:t>
      </w:r>
      <w:r w:rsidR="00885488" w:rsidRPr="003D0C23">
        <w:rPr>
          <w:rStyle w:val="Incipit"/>
          <w:lang w:val="pt-PT"/>
        </w:rPr>
        <w:t>Gaude</w:t>
      </w:r>
      <w:r w:rsidR="005A362F" w:rsidRPr="003D0C23">
        <w:rPr>
          <w:i/>
          <w:lang w:val="pt-PT"/>
        </w:rPr>
        <w:t xml:space="preserve"> </w:t>
      </w:r>
      <w:r w:rsidR="00885488" w:rsidRPr="003D0C23">
        <w:rPr>
          <w:rStyle w:val="Incipit"/>
          <w:lang w:val="pt-PT"/>
        </w:rPr>
        <w:t>dei</w:t>
      </w:r>
      <w:r w:rsidR="005A362F" w:rsidRPr="003D0C23">
        <w:rPr>
          <w:i/>
          <w:lang w:val="pt-PT"/>
        </w:rPr>
        <w:t xml:space="preserve"> </w:t>
      </w:r>
      <w:r w:rsidR="00885488" w:rsidRPr="003D0C23">
        <w:rPr>
          <w:rStyle w:val="Incipit"/>
          <w:lang w:val="pt-PT"/>
        </w:rPr>
        <w:t>genitrix</w:t>
      </w:r>
      <w:r w:rsidR="00885488" w:rsidRPr="003D0C23">
        <w:rPr>
          <w:lang w:val="pt-PT"/>
        </w:rPr>
        <w:t xml:space="preserve">. </w:t>
      </w:r>
      <w:r w:rsidR="007F25EC" w:rsidRPr="003D0C23">
        <w:rPr>
          <w:lang w:val="pt-PT"/>
        </w:rPr>
        <w:t>[</w:t>
      </w:r>
      <w:r w:rsidR="00885488" w:rsidRPr="003D0C23">
        <w:rPr>
          <w:lang w:val="pt-PT"/>
        </w:rPr>
        <w:t>SA</w:t>
      </w:r>
      <w:r w:rsidR="007F25EC" w:rsidRPr="003D0C23">
        <w:rPr>
          <w:lang w:val="pt-PT"/>
        </w:rPr>
        <w:t>]</w:t>
      </w:r>
      <w:r w:rsidR="00885488" w:rsidRPr="003D0C23">
        <w:rPr>
          <w:lang w:val="pt-PT"/>
        </w:rPr>
        <w:t xml:space="preserve"> </w:t>
      </w:r>
      <w:r w:rsidR="007F25EC" w:rsidRPr="003D0C23">
        <w:rPr>
          <w:rStyle w:val="Incipit"/>
          <w:lang w:val="pt-PT"/>
        </w:rPr>
        <w:t>Sanctus</w:t>
      </w:r>
      <w:r w:rsidR="005A362F" w:rsidRPr="003D0C23">
        <w:rPr>
          <w:i/>
          <w:lang w:val="pt-PT"/>
        </w:rPr>
        <w:t xml:space="preserve"> </w:t>
      </w:r>
      <w:r w:rsidR="007F25EC" w:rsidRPr="003D0C23">
        <w:rPr>
          <w:lang w:val="pt-PT"/>
        </w:rPr>
        <w:t>minu</w:t>
      </w:r>
      <w:r w:rsidR="00885488" w:rsidRPr="003D0C23">
        <w:rPr>
          <w:lang w:val="pt-PT"/>
        </w:rPr>
        <w:t>s festivale. AL</w:t>
      </w:r>
      <w:r w:rsidR="007F25EC" w:rsidRPr="003D0C23">
        <w:rPr>
          <w:lang w:val="pt-PT"/>
        </w:rPr>
        <w:t>V</w:t>
      </w:r>
      <w:r w:rsidR="00885488" w:rsidRPr="003D0C23">
        <w:rPr>
          <w:lang w:val="pt-PT"/>
        </w:rPr>
        <w:t xml:space="preserve"> </w:t>
      </w:r>
      <w:r w:rsidR="00885488" w:rsidRPr="003D0C23">
        <w:rPr>
          <w:rStyle w:val="Incipit"/>
          <w:lang w:val="pt-PT"/>
        </w:rPr>
        <w:t>Dominus</w:t>
      </w:r>
      <w:r w:rsidR="005A362F" w:rsidRPr="003D0C23">
        <w:rPr>
          <w:i/>
          <w:lang w:val="pt-PT"/>
        </w:rPr>
        <w:t xml:space="preserve"> </w:t>
      </w:r>
      <w:r w:rsidR="00885488" w:rsidRPr="003D0C23">
        <w:rPr>
          <w:rStyle w:val="Incipit"/>
          <w:lang w:val="pt-PT"/>
        </w:rPr>
        <w:t>regnavit</w:t>
      </w:r>
      <w:r w:rsidR="00DD1415" w:rsidRPr="003D0C23">
        <w:rPr>
          <w:lang w:val="pt-PT"/>
        </w:rPr>
        <w:t>@13.</w:t>
      </w:r>
    </w:p>
    <w:p w:rsidR="00885488" w:rsidRPr="003D0C23" w:rsidRDefault="00123135" w:rsidP="00415109">
      <w:pPr>
        <w:rPr>
          <w:lang w:val="pt-PT"/>
        </w:rPr>
      </w:pPr>
      <w:r w:rsidRPr="003D0C23">
        <w:rPr>
          <w:rStyle w:val="Time1"/>
          <w:lang w:val="pt-PT"/>
        </w:rPr>
        <w:t>%D::</w:t>
      </w:r>
      <w:r w:rsidR="00184009" w:rsidRPr="003D0C23">
        <w:rPr>
          <w:rStyle w:val="Time1"/>
          <w:lang w:val="pt-PT"/>
        </w:rPr>
        <w:t xml:space="preserve">Ad </w:t>
      </w:r>
      <w:r w:rsidR="00E65C06" w:rsidRPr="003D0C23">
        <w:rPr>
          <w:rStyle w:val="Time1"/>
          <w:lang w:val="pt-PT"/>
        </w:rPr>
        <w:t>primam</w:t>
      </w:r>
      <w:r w:rsidRPr="00C51D35">
        <w:rPr>
          <w:rStyle w:val="Time1"/>
          <w:lang w:val="pt-PT"/>
        </w:rPr>
        <w:t>%</w:t>
      </w:r>
      <w:r w:rsidR="005076DC" w:rsidRPr="00C51D35">
        <w:rPr>
          <w:rStyle w:val="Time1"/>
          <w:lang w:val="pt-PT"/>
        </w:rPr>
        <w:t>@</w:t>
      </w:r>
      <w:r w:rsidR="00CC1DC9" w:rsidRPr="00C51D35">
        <w:rPr>
          <w:rStyle w:val="Time1"/>
          <w:lang w:val="pt-PT"/>
        </w:rPr>
        <w:t>$E</w:t>
      </w:r>
      <w:r w:rsidR="005076DC">
        <w:rPr>
          <w:rStyle w:val="Time1"/>
          <w:lang w:val="pt-PT"/>
        </w:rPr>
        <w:t>::</w:t>
      </w:r>
      <w:r w:rsidR="00184009" w:rsidRPr="003D0C23">
        <w:rPr>
          <w:rStyle w:val="Time1"/>
          <w:lang w:val="pt-PT"/>
        </w:rPr>
        <w:t xml:space="preserve">Ad </w:t>
      </w:r>
      <w:r w:rsidR="00E65C06" w:rsidRPr="003D0C23">
        <w:rPr>
          <w:rStyle w:val="Time1"/>
          <w:lang w:val="pt-PT"/>
        </w:rPr>
        <w:t>horas</w:t>
      </w:r>
      <w:r w:rsidR="005076DC">
        <w:rPr>
          <w:rStyle w:val="Time1"/>
          <w:lang w:val="pt-PT"/>
        </w:rPr>
        <w:t>$</w:t>
      </w:r>
      <w:r w:rsidR="00885488" w:rsidRPr="003D0C23">
        <w:rPr>
          <w:lang w:val="pt-PT"/>
        </w:rPr>
        <w:t xml:space="preserve"> AN </w:t>
      </w:r>
      <w:r w:rsidR="00885488" w:rsidRPr="003D0C23">
        <w:rPr>
          <w:rStyle w:val="Incipit"/>
          <w:lang w:val="pt-PT"/>
        </w:rPr>
        <w:t>In</w:t>
      </w:r>
      <w:r w:rsidR="005A362F" w:rsidRPr="003D0C23">
        <w:rPr>
          <w:i/>
          <w:lang w:val="pt-PT"/>
        </w:rPr>
        <w:t xml:space="preserve"> </w:t>
      </w:r>
      <w:r w:rsidR="00885488" w:rsidRPr="003D0C23">
        <w:rPr>
          <w:rStyle w:val="Incipit"/>
          <w:lang w:val="pt-PT"/>
        </w:rPr>
        <w:t>principio</w:t>
      </w:r>
      <w:r w:rsidR="00885488" w:rsidRPr="003D0C23">
        <w:rPr>
          <w:lang w:val="pt-PT"/>
        </w:rPr>
        <w:t xml:space="preserve"> cum reliquis folio</w:t>
      </w:r>
      <w:r w:rsidR="00DD1415" w:rsidRPr="003D0C23">
        <w:rPr>
          <w:lang w:val="pt-PT"/>
        </w:rPr>
        <w:t>@70.</w:t>
      </w:r>
    </w:p>
    <w:p w:rsidR="00885488" w:rsidRPr="00B779A9" w:rsidRDefault="00E65C06" w:rsidP="00415109">
      <w:pPr>
        <w:rPr>
          <w:lang w:val="pt-PT"/>
        </w:rPr>
      </w:pPr>
      <w:r w:rsidRPr="003D0C23">
        <w:rPr>
          <w:rStyle w:val="Time1"/>
        </w:rPr>
        <w:t>Ad officium</w:t>
      </w:r>
      <w:r w:rsidR="00885488" w:rsidRPr="003D0C23">
        <w:t xml:space="preserve"> IN </w:t>
      </w:r>
      <w:r w:rsidR="00885488" w:rsidRPr="003D0C23">
        <w:rPr>
          <w:rStyle w:val="Incipit"/>
        </w:rPr>
        <w:t>Dum medium silentium</w:t>
      </w:r>
      <w:r w:rsidR="00DD1415" w:rsidRPr="003D0C23">
        <w:t>@22.</w:t>
      </w:r>
      <w:r w:rsidR="00885488" w:rsidRPr="003D0C23">
        <w:t xml:space="preserve"> </w:t>
      </w:r>
      <w:r w:rsidR="00142530" w:rsidRPr="003D0C23">
        <w:t xml:space="preserve">[KY] </w:t>
      </w:r>
      <w:r w:rsidR="00142530" w:rsidRPr="003D0C23">
        <w:rPr>
          <w:rStyle w:val="Incipit"/>
        </w:rPr>
        <w:t>Kyrie</w:t>
      </w:r>
      <w:r w:rsidR="00885488" w:rsidRPr="003D0C23">
        <w:t xml:space="preserve"> </w:t>
      </w:r>
      <w:r w:rsidR="00142530" w:rsidRPr="003D0C23">
        <w:t>a</w:t>
      </w:r>
      <w:r w:rsidR="00885488" w:rsidRPr="003D0C23">
        <w:t xml:space="preserve">ngelicum. </w:t>
      </w:r>
      <w:r w:rsidR="00885488" w:rsidRPr="004518BD">
        <w:rPr>
          <w:lang w:val="pt-PT"/>
        </w:rPr>
        <w:t xml:space="preserve">GR </w:t>
      </w:r>
      <w:r w:rsidR="00885488" w:rsidRPr="004518BD">
        <w:rPr>
          <w:rStyle w:val="Incipit"/>
          <w:lang w:val="pt-PT"/>
        </w:rPr>
        <w:t>Speciosus forma</w:t>
      </w:r>
      <w:r w:rsidR="00885488" w:rsidRPr="004518BD">
        <w:rPr>
          <w:lang w:val="pt-PT"/>
        </w:rPr>
        <w:t>. AL</w:t>
      </w:r>
      <w:r w:rsidR="00142530" w:rsidRPr="004518BD">
        <w:rPr>
          <w:lang w:val="pt-PT"/>
        </w:rPr>
        <w:t>V</w:t>
      </w:r>
      <w:r w:rsidR="00885488" w:rsidRPr="004518BD">
        <w:rPr>
          <w:lang w:val="pt-PT"/>
        </w:rPr>
        <w:t xml:space="preserve"> </w:t>
      </w:r>
      <w:r w:rsidR="00885488" w:rsidRPr="004518BD">
        <w:rPr>
          <w:rStyle w:val="Incipit"/>
          <w:lang w:val="pt-PT"/>
        </w:rPr>
        <w:t>Dominus regnavit</w:t>
      </w:r>
      <w:r w:rsidR="00DD1415">
        <w:rPr>
          <w:lang w:val="pt-PT"/>
        </w:rPr>
        <w:t>@</w:t>
      </w:r>
      <w:r w:rsidR="00DD1415" w:rsidRPr="004518BD">
        <w:rPr>
          <w:lang w:val="pt-PT"/>
        </w:rPr>
        <w:t>16.</w:t>
      </w:r>
      <w:r w:rsidR="00885488" w:rsidRPr="004518BD">
        <w:rPr>
          <w:lang w:val="pt-PT"/>
        </w:rPr>
        <w:t xml:space="preserve"> </w:t>
      </w:r>
      <w:r w:rsidR="00885488" w:rsidRPr="00B779A9">
        <w:rPr>
          <w:lang w:val="pt-PT"/>
        </w:rPr>
        <w:t xml:space="preserve">SE </w:t>
      </w:r>
      <w:r w:rsidR="001C05AE" w:rsidRPr="00F77676">
        <w:rPr>
          <w:rStyle w:val="Incipit"/>
          <w:lang w:val="pt-PT"/>
        </w:rPr>
        <w:t>Eia</w:t>
      </w:r>
      <w:r w:rsidR="00885488" w:rsidRPr="00F77676">
        <w:rPr>
          <w:rStyle w:val="Incipit"/>
          <w:lang w:val="pt-PT"/>
        </w:rPr>
        <w:t xml:space="preserve"> recolamus</w:t>
      </w:r>
      <w:r w:rsidR="00DD1415">
        <w:rPr>
          <w:lang w:val="pt-PT"/>
        </w:rPr>
        <w:t>@</w:t>
      </w:r>
      <w:r w:rsidR="00DD1415" w:rsidRPr="00B779A9">
        <w:rPr>
          <w:lang w:val="pt-PT"/>
        </w:rPr>
        <w:t>269.</w:t>
      </w:r>
      <w:r w:rsidR="00885488" w:rsidRPr="00B779A9">
        <w:rPr>
          <w:lang w:val="pt-PT"/>
        </w:rPr>
        <w:t xml:space="preserve"> OF </w:t>
      </w:r>
      <w:r w:rsidR="00885488" w:rsidRPr="00F77676">
        <w:rPr>
          <w:rStyle w:val="Incipit"/>
          <w:lang w:val="pt-PT"/>
        </w:rPr>
        <w:t>Deus (128r) enim firmavit</w:t>
      </w:r>
      <w:r w:rsidR="00DD1415">
        <w:rPr>
          <w:lang w:val="pt-PT"/>
        </w:rPr>
        <w:t>@</w:t>
      </w:r>
      <w:r w:rsidR="00DD1415" w:rsidRPr="00B779A9">
        <w:rPr>
          <w:lang w:val="pt-PT"/>
        </w:rPr>
        <w:t>16.</w:t>
      </w:r>
      <w:r w:rsidR="00885488" w:rsidRPr="00B779A9">
        <w:rPr>
          <w:lang w:val="pt-PT"/>
        </w:rPr>
        <w:t xml:space="preserve"> CO </w:t>
      </w:r>
      <w:r w:rsidR="00885488" w:rsidRPr="00F77676">
        <w:rPr>
          <w:rStyle w:val="Incipit"/>
          <w:lang w:val="pt-PT"/>
        </w:rPr>
        <w:t>Tolle puerum et matrem</w:t>
      </w:r>
      <w:r w:rsidR="00DD1415">
        <w:rPr>
          <w:lang w:val="pt-PT"/>
        </w:rPr>
        <w:t>@</w:t>
      </w:r>
      <w:r w:rsidR="00DD1415" w:rsidRPr="00B779A9">
        <w:rPr>
          <w:lang w:val="pt-PT"/>
        </w:rPr>
        <w:t>22.</w:t>
      </w:r>
    </w:p>
    <w:p w:rsidR="00885488" w:rsidRPr="00F77676" w:rsidRDefault="00E65C06" w:rsidP="00415109">
      <w:pPr>
        <w:rPr>
          <w:lang w:val="en-US"/>
        </w:rPr>
      </w:pPr>
      <w:r w:rsidRPr="00F77676">
        <w:rPr>
          <w:rStyle w:val="Time1"/>
          <w:lang w:val="pt-PT"/>
        </w:rPr>
        <w:t>Ad secundas vesperas</w:t>
      </w:r>
      <w:r w:rsidR="00885488" w:rsidRPr="00B779A9">
        <w:rPr>
          <w:lang w:val="pt-PT"/>
        </w:rPr>
        <w:t xml:space="preserve"> AN </w:t>
      </w:r>
      <w:r w:rsidR="00885488" w:rsidRPr="00794880">
        <w:rPr>
          <w:rStyle w:val="Incipit"/>
          <w:lang w:val="pt-PT"/>
        </w:rPr>
        <w:t>Tecum</w:t>
      </w:r>
      <w:r w:rsidR="005A362F" w:rsidRPr="005A362F">
        <w:rPr>
          <w:i/>
          <w:lang w:val="pt-PT"/>
        </w:rPr>
        <w:t xml:space="preserve"> </w:t>
      </w:r>
      <w:r w:rsidR="00885488" w:rsidRPr="00794880">
        <w:rPr>
          <w:rStyle w:val="Incipit"/>
          <w:lang w:val="pt-PT"/>
        </w:rPr>
        <w:t>principium</w:t>
      </w:r>
      <w:r w:rsidR="00885488" w:rsidRPr="00B779A9">
        <w:rPr>
          <w:lang w:val="pt-PT"/>
        </w:rPr>
        <w:t xml:space="preserve"> cum reliquis tam psalmis quam antiphonis. HY </w:t>
      </w:r>
      <w:r w:rsidR="00885488" w:rsidRPr="00794880">
        <w:rPr>
          <w:rStyle w:val="Incipit"/>
          <w:lang w:val="pt-PT"/>
        </w:rPr>
        <w:t>A</w:t>
      </w:r>
      <w:r w:rsidR="005A362F" w:rsidRPr="005A362F">
        <w:rPr>
          <w:i/>
          <w:lang w:val="pt-PT"/>
        </w:rPr>
        <w:t xml:space="preserve"> </w:t>
      </w:r>
      <w:r w:rsidR="00885488" w:rsidRPr="00794880">
        <w:rPr>
          <w:rStyle w:val="Incipit"/>
          <w:lang w:val="pt-PT"/>
        </w:rPr>
        <w:t>solis</w:t>
      </w:r>
      <w:r w:rsidR="005A362F" w:rsidRPr="005A362F">
        <w:rPr>
          <w:i/>
          <w:lang w:val="pt-PT"/>
        </w:rPr>
        <w:t xml:space="preserve"> </w:t>
      </w:r>
      <w:r w:rsidR="00885488" w:rsidRPr="00794880">
        <w:rPr>
          <w:rStyle w:val="Incipit"/>
          <w:lang w:val="pt-PT"/>
        </w:rPr>
        <w:t>ortu</w:t>
      </w:r>
      <w:r w:rsidR="00885488" w:rsidRPr="00B779A9">
        <w:rPr>
          <w:lang w:val="pt-PT"/>
        </w:rPr>
        <w:t xml:space="preserve">. VS </w:t>
      </w:r>
      <w:r w:rsidR="00885488" w:rsidRPr="00794880">
        <w:rPr>
          <w:rStyle w:val="Incipit"/>
          <w:lang w:val="pt-PT"/>
        </w:rPr>
        <w:t>Tecum</w:t>
      </w:r>
      <w:r w:rsidR="005A362F" w:rsidRPr="005A362F">
        <w:rPr>
          <w:i/>
          <w:lang w:val="pt-PT"/>
        </w:rPr>
        <w:t xml:space="preserve"> </w:t>
      </w:r>
      <w:r w:rsidR="00885488" w:rsidRPr="00794880">
        <w:rPr>
          <w:rStyle w:val="Incipit"/>
          <w:lang w:val="pt-PT"/>
        </w:rPr>
        <w:t>principium</w:t>
      </w:r>
      <w:r w:rsidR="00885488" w:rsidRPr="00B779A9">
        <w:rPr>
          <w:lang w:val="pt-PT"/>
        </w:rPr>
        <w:t xml:space="preserve">. AM </w:t>
      </w:r>
      <w:r w:rsidR="00885488" w:rsidRPr="00794880">
        <w:rPr>
          <w:rStyle w:val="Incipit"/>
          <w:lang w:val="pt-PT"/>
        </w:rPr>
        <w:t>O</w:t>
      </w:r>
      <w:r w:rsidR="005A362F" w:rsidRPr="005A362F">
        <w:rPr>
          <w:i/>
          <w:lang w:val="pt-PT"/>
        </w:rPr>
        <w:t xml:space="preserve"> </w:t>
      </w:r>
      <w:r w:rsidR="00885488" w:rsidRPr="00794880">
        <w:rPr>
          <w:rStyle w:val="Incipit"/>
          <w:lang w:val="pt-PT"/>
        </w:rPr>
        <w:t>regem</w:t>
      </w:r>
      <w:r w:rsidR="005A362F" w:rsidRPr="005A362F">
        <w:rPr>
          <w:i/>
          <w:lang w:val="pt-PT"/>
        </w:rPr>
        <w:t xml:space="preserve"> </w:t>
      </w:r>
      <w:r w:rsidR="00885488" w:rsidRPr="00794880">
        <w:rPr>
          <w:rStyle w:val="Incipit"/>
          <w:lang w:val="pt-PT"/>
        </w:rPr>
        <w:t>caeli</w:t>
      </w:r>
      <w:r w:rsidR="00885488" w:rsidRPr="00B779A9">
        <w:rPr>
          <w:lang w:val="pt-PT"/>
        </w:rPr>
        <w:t xml:space="preserve">. </w:t>
      </w:r>
      <w:r w:rsidR="00123135" w:rsidRPr="003D0C23">
        <w:rPr>
          <w:lang w:val="fr-FR"/>
        </w:rPr>
        <w:t>Suffragium d</w:t>
      </w:r>
      <w:r w:rsidR="00885488" w:rsidRPr="003D0C23">
        <w:rPr>
          <w:lang w:val="fr-FR"/>
        </w:rPr>
        <w:t xml:space="preserve">e beata virgine </w:t>
      </w:r>
      <w:r w:rsidR="00123135" w:rsidRPr="003D0C23">
        <w:rPr>
          <w:lang w:val="fr-FR"/>
        </w:rPr>
        <w:t>[</w:t>
      </w:r>
      <w:r w:rsidR="00885488" w:rsidRPr="003D0C23">
        <w:rPr>
          <w:lang w:val="fr-FR"/>
        </w:rPr>
        <w:t>AC</w:t>
      </w:r>
      <w:r w:rsidR="00123135" w:rsidRPr="003D0C23">
        <w:rPr>
          <w:lang w:val="fr-FR"/>
        </w:rPr>
        <w:t>]</w:t>
      </w:r>
      <w:r w:rsidR="00885488" w:rsidRPr="003D0C23">
        <w:rPr>
          <w:lang w:val="fr-FR"/>
        </w:rPr>
        <w:t xml:space="preserve"> </w:t>
      </w:r>
      <w:r w:rsidR="00885488" w:rsidRPr="003D0C23">
        <w:rPr>
          <w:rStyle w:val="Incipit"/>
          <w:lang w:val="fr-FR"/>
        </w:rPr>
        <w:t>Continet</w:t>
      </w:r>
      <w:r w:rsidR="005A362F" w:rsidRPr="003D0C23">
        <w:rPr>
          <w:i/>
          <w:lang w:val="fr-FR"/>
        </w:rPr>
        <w:t xml:space="preserve"> </w:t>
      </w:r>
      <w:r w:rsidR="00885488" w:rsidRPr="003D0C23">
        <w:rPr>
          <w:rStyle w:val="Incipit"/>
          <w:lang w:val="fr-FR"/>
        </w:rPr>
        <w:t>in</w:t>
      </w:r>
      <w:r w:rsidR="005A362F" w:rsidRPr="003D0C23">
        <w:rPr>
          <w:i/>
          <w:lang w:val="fr-FR"/>
        </w:rPr>
        <w:t xml:space="preserve"> </w:t>
      </w:r>
      <w:r w:rsidR="00885488" w:rsidRPr="003D0C23">
        <w:rPr>
          <w:rStyle w:val="Incipit"/>
          <w:lang w:val="fr-FR"/>
        </w:rPr>
        <w:t>gremio</w:t>
      </w:r>
      <w:r w:rsidR="00DD1415" w:rsidRPr="003D0C23">
        <w:rPr>
          <w:lang w:val="fr-FR"/>
        </w:rPr>
        <w:t>@20.</w:t>
      </w:r>
      <w:r w:rsidR="00794880" w:rsidRPr="003D0C23">
        <w:rPr>
          <w:lang w:val="fr-FR"/>
        </w:rPr>
        <w:t xml:space="preserve"> </w:t>
      </w:r>
      <w:r w:rsidR="00142530" w:rsidRPr="003D0C23">
        <w:rPr>
          <w:lang w:val="fr-FR"/>
        </w:rPr>
        <w:t xml:space="preserve">De sancto Stephano </w:t>
      </w:r>
      <w:r w:rsidR="00BA24A1" w:rsidRPr="003D0C23">
        <w:rPr>
          <w:lang w:val="fr-FR"/>
        </w:rPr>
        <w:t>[</w:t>
      </w:r>
      <w:r w:rsidR="00885488" w:rsidRPr="003D0C23">
        <w:rPr>
          <w:lang w:val="fr-FR"/>
        </w:rPr>
        <w:t>AC</w:t>
      </w:r>
      <w:r w:rsidR="00BA24A1" w:rsidRPr="003D0C23">
        <w:rPr>
          <w:lang w:val="fr-FR"/>
        </w:rPr>
        <w:t>]</w:t>
      </w:r>
      <w:r w:rsidR="00885488" w:rsidRPr="003D0C23">
        <w:rPr>
          <w:lang w:val="fr-FR"/>
        </w:rPr>
        <w:t xml:space="preserve"> </w:t>
      </w:r>
      <w:r w:rsidR="00885488" w:rsidRPr="003D0C23">
        <w:rPr>
          <w:rStyle w:val="Incipit"/>
          <w:lang w:val="fr-FR"/>
        </w:rPr>
        <w:t>Lapides</w:t>
      </w:r>
      <w:r w:rsidR="005A362F" w:rsidRPr="003D0C23">
        <w:rPr>
          <w:rStyle w:val="Incipit"/>
          <w:lang w:val="fr-FR"/>
        </w:rPr>
        <w:t xml:space="preserve"> </w:t>
      </w:r>
      <w:r w:rsidR="00123135" w:rsidRPr="003D0C23">
        <w:rPr>
          <w:rStyle w:val="Incipit"/>
          <w:lang w:val="fr-FR"/>
        </w:rPr>
        <w:t>|</w:t>
      </w:r>
      <w:r w:rsidR="00885488" w:rsidRPr="003D0C23">
        <w:rPr>
          <w:rStyle w:val="Incipit"/>
          <w:lang w:val="fr-FR"/>
        </w:rPr>
        <w:t>torrentes</w:t>
      </w:r>
      <w:r w:rsidR="00123135" w:rsidRPr="003D0C23">
        <w:rPr>
          <w:rStyle w:val="Incipit"/>
          <w:lang w:val="fr-FR"/>
        </w:rPr>
        <w:t>::torrentis|</w:t>
      </w:r>
      <w:r w:rsidR="00885488" w:rsidRPr="003D0C23">
        <w:rPr>
          <w:lang w:val="fr-FR"/>
        </w:rPr>
        <w:t xml:space="preserve">. </w:t>
      </w:r>
      <w:r w:rsidR="00142530" w:rsidRPr="003D0C23">
        <w:rPr>
          <w:lang w:val="fr-FR"/>
        </w:rPr>
        <w:t xml:space="preserve">De sancto Ioanne </w:t>
      </w:r>
      <w:r w:rsidR="00BA24A1" w:rsidRPr="003D0C23">
        <w:rPr>
          <w:lang w:val="fr-FR"/>
        </w:rPr>
        <w:t>[</w:t>
      </w:r>
      <w:r w:rsidR="00885488" w:rsidRPr="003D0C23">
        <w:rPr>
          <w:lang w:val="fr-FR"/>
        </w:rPr>
        <w:t>AC</w:t>
      </w:r>
      <w:r w:rsidR="00BA24A1" w:rsidRPr="003D0C23">
        <w:rPr>
          <w:lang w:val="fr-FR"/>
        </w:rPr>
        <w:t>]</w:t>
      </w:r>
      <w:r w:rsidR="00885488" w:rsidRPr="003D0C23">
        <w:rPr>
          <w:lang w:val="fr-FR"/>
        </w:rPr>
        <w:t xml:space="preserve"> </w:t>
      </w:r>
      <w:r w:rsidR="00885488" w:rsidRPr="003D0C23">
        <w:rPr>
          <w:rStyle w:val="Incipit"/>
          <w:lang w:val="fr-FR"/>
        </w:rPr>
        <w:t>Hic</w:t>
      </w:r>
      <w:r w:rsidR="005A362F" w:rsidRPr="003D0C23">
        <w:rPr>
          <w:i/>
          <w:lang w:val="fr-FR"/>
        </w:rPr>
        <w:t xml:space="preserve"> </w:t>
      </w:r>
      <w:r w:rsidR="00885488" w:rsidRPr="003D0C23">
        <w:rPr>
          <w:rStyle w:val="Incipit"/>
          <w:lang w:val="fr-FR"/>
        </w:rPr>
        <w:t>est</w:t>
      </w:r>
      <w:r w:rsidR="005A362F" w:rsidRPr="003D0C23">
        <w:rPr>
          <w:i/>
          <w:lang w:val="fr-FR"/>
        </w:rPr>
        <w:t xml:space="preserve"> </w:t>
      </w:r>
      <w:r w:rsidR="00885488" w:rsidRPr="003D0C23">
        <w:rPr>
          <w:rStyle w:val="Incipit"/>
          <w:lang w:val="fr-FR"/>
        </w:rPr>
        <w:t>discipulus</w:t>
      </w:r>
      <w:r w:rsidR="005A362F" w:rsidRPr="003D0C23">
        <w:rPr>
          <w:i/>
          <w:lang w:val="fr-FR"/>
        </w:rPr>
        <w:t xml:space="preserve"> </w:t>
      </w:r>
      <w:r w:rsidR="00885488" w:rsidRPr="003D0C23">
        <w:rPr>
          <w:rStyle w:val="Incipit"/>
          <w:lang w:val="fr-FR"/>
        </w:rPr>
        <w:t>meus</w:t>
      </w:r>
      <w:r w:rsidR="00885488" w:rsidRPr="003D0C23">
        <w:rPr>
          <w:lang w:val="fr-FR"/>
        </w:rPr>
        <w:t xml:space="preserve">. </w:t>
      </w:r>
      <w:r w:rsidR="00142530" w:rsidRPr="003D0C23">
        <w:rPr>
          <w:lang w:val="fr-FR"/>
        </w:rPr>
        <w:t xml:space="preserve">De Innocentibus </w:t>
      </w:r>
      <w:r w:rsidR="00BA24A1" w:rsidRPr="003D0C23">
        <w:rPr>
          <w:lang w:val="fr-FR"/>
        </w:rPr>
        <w:t>[</w:t>
      </w:r>
      <w:r w:rsidR="00885488" w:rsidRPr="003D0C23">
        <w:rPr>
          <w:lang w:val="fr-FR"/>
        </w:rPr>
        <w:t>AC</w:t>
      </w:r>
      <w:r w:rsidR="00BA24A1" w:rsidRPr="003D0C23">
        <w:rPr>
          <w:lang w:val="fr-FR"/>
        </w:rPr>
        <w:t>]</w:t>
      </w:r>
      <w:r w:rsidR="00885488" w:rsidRPr="003D0C23">
        <w:rPr>
          <w:lang w:val="fr-FR"/>
        </w:rPr>
        <w:t xml:space="preserve"> </w:t>
      </w:r>
      <w:r w:rsidR="00885488" w:rsidRPr="003D0C23">
        <w:rPr>
          <w:rStyle w:val="Incipit"/>
          <w:lang w:val="fr-FR"/>
        </w:rPr>
        <w:t>Angeli</w:t>
      </w:r>
      <w:r w:rsidR="005A362F" w:rsidRPr="003D0C23">
        <w:rPr>
          <w:i/>
          <w:lang w:val="fr-FR"/>
        </w:rPr>
        <w:t xml:space="preserve"> </w:t>
      </w:r>
      <w:r w:rsidR="00885488" w:rsidRPr="003D0C23">
        <w:rPr>
          <w:rStyle w:val="Incipit"/>
          <w:lang w:val="fr-FR"/>
        </w:rPr>
        <w:t>eorum</w:t>
      </w:r>
      <w:r w:rsidR="00885488" w:rsidRPr="003D0C23">
        <w:rPr>
          <w:lang w:val="fr-FR"/>
        </w:rPr>
        <w:t xml:space="preserve"> ex </w:t>
      </w:r>
      <w:r w:rsidR="00885488" w:rsidRPr="003D0C23">
        <w:rPr>
          <w:rStyle w:val="Funktion"/>
          <w:lang w:val="fr-FR"/>
        </w:rPr>
        <w:t>minoribus antiphonariis</w:t>
      </w:r>
      <w:r w:rsidR="00885488" w:rsidRPr="003D0C23">
        <w:rPr>
          <w:lang w:val="fr-FR"/>
        </w:rPr>
        <w:t xml:space="preserve"> quia in </w:t>
      </w:r>
      <w:r w:rsidR="00885488" w:rsidRPr="003D0C23">
        <w:rPr>
          <w:rStyle w:val="Funktion"/>
          <w:lang w:val="fr-FR"/>
        </w:rPr>
        <w:t>summo antiphonario</w:t>
      </w:r>
      <w:r w:rsidR="00885488" w:rsidRPr="003D0C23">
        <w:rPr>
          <w:lang w:val="fr-FR"/>
        </w:rPr>
        <w:t xml:space="preserve"> hanc antiphonam non invenies. </w:t>
      </w:r>
      <w:r w:rsidR="00142530" w:rsidRPr="00F77676">
        <w:rPr>
          <w:lang w:val="en-US"/>
        </w:rPr>
        <w:t xml:space="preserve">[BD] </w:t>
      </w:r>
      <w:r w:rsidR="005F6F99" w:rsidRPr="00F77676">
        <w:rPr>
          <w:rStyle w:val="Incipit"/>
          <w:lang w:val="en-US"/>
        </w:rPr>
        <w:t>Benedicamus</w:t>
      </w:r>
      <w:r w:rsidR="00794880" w:rsidRPr="00F77676">
        <w:rPr>
          <w:lang w:val="en-US"/>
        </w:rPr>
        <w:t xml:space="preserve">. </w:t>
      </w:r>
      <w:r w:rsidR="005E1283" w:rsidRPr="00F77676">
        <w:rPr>
          <w:lang w:val="en-US"/>
        </w:rPr>
        <w:t>[TP]</w:t>
      </w:r>
      <w:r w:rsidR="005A362F" w:rsidRPr="00F77676">
        <w:rPr>
          <w:i/>
          <w:lang w:val="en-US"/>
        </w:rPr>
        <w:t xml:space="preserve"> </w:t>
      </w:r>
      <w:r w:rsidR="00142530" w:rsidRPr="00F77676">
        <w:rPr>
          <w:rStyle w:val="Incipit"/>
          <w:lang w:val="en-US"/>
        </w:rPr>
        <w:t>I</w:t>
      </w:r>
      <w:r w:rsidR="00885488" w:rsidRPr="00F77676">
        <w:rPr>
          <w:rStyle w:val="Incipit"/>
          <w:lang w:val="en-US"/>
        </w:rPr>
        <w:t>n</w:t>
      </w:r>
      <w:r w:rsidR="005A362F" w:rsidRPr="00F77676">
        <w:rPr>
          <w:i/>
          <w:lang w:val="en-US"/>
        </w:rPr>
        <w:t xml:space="preserve"> </w:t>
      </w:r>
      <w:r w:rsidR="00885488" w:rsidRPr="00F77676">
        <w:rPr>
          <w:rStyle w:val="Incipit"/>
          <w:lang w:val="en-US"/>
        </w:rPr>
        <w:t>laude</w:t>
      </w:r>
      <w:r w:rsidR="005A362F" w:rsidRPr="00F77676">
        <w:rPr>
          <w:i/>
          <w:lang w:val="en-US"/>
        </w:rPr>
        <w:t xml:space="preserve"> </w:t>
      </w:r>
      <w:r w:rsidR="00885488" w:rsidRPr="00F77676">
        <w:rPr>
          <w:rStyle w:val="Incipit"/>
          <w:lang w:val="en-US"/>
        </w:rPr>
        <w:t>Iesu</w:t>
      </w:r>
      <w:r w:rsidR="00885488" w:rsidRPr="00F77676">
        <w:rPr>
          <w:lang w:val="en-US"/>
        </w:rPr>
        <w:t>.</w:t>
      </w:r>
    </w:p>
    <w:p w:rsidR="00885488" w:rsidRDefault="00E65C06" w:rsidP="00415109">
      <w:pPr>
        <w:rPr>
          <w:lang w:val="en-US"/>
        </w:rPr>
      </w:pPr>
      <w:r w:rsidRPr="00F77676">
        <w:rPr>
          <w:rStyle w:val="Time1"/>
          <w:lang w:val="en-US"/>
        </w:rPr>
        <w:t>Ad completorium</w:t>
      </w:r>
      <w:r w:rsidR="00885488">
        <w:rPr>
          <w:lang w:val="en-US"/>
        </w:rPr>
        <w:t xml:space="preserve"> HY </w:t>
      </w:r>
      <w:r w:rsidR="00885488" w:rsidRPr="00794880">
        <w:rPr>
          <w:rStyle w:val="Incipit"/>
          <w:lang w:val="en-US"/>
        </w:rPr>
        <w:t>Corde</w:t>
      </w:r>
      <w:r w:rsidR="005A362F" w:rsidRPr="005A362F">
        <w:rPr>
          <w:i/>
          <w:lang w:val="en-US"/>
        </w:rPr>
        <w:t xml:space="preserve"> </w:t>
      </w:r>
      <w:r w:rsidR="00885488" w:rsidRPr="00794880">
        <w:rPr>
          <w:rStyle w:val="Incipit"/>
          <w:lang w:val="en-US"/>
        </w:rPr>
        <w:t>natus</w:t>
      </w:r>
      <w:r w:rsidR="00885488">
        <w:rPr>
          <w:lang w:val="en-US"/>
        </w:rPr>
        <w:t xml:space="preserve">. AD </w:t>
      </w:r>
      <w:r w:rsidR="00885488" w:rsidRPr="00794880">
        <w:rPr>
          <w:rStyle w:val="Incipit"/>
          <w:lang w:val="en-US"/>
        </w:rPr>
        <w:t>Glorificamus</w:t>
      </w:r>
      <w:r w:rsidR="005A362F" w:rsidRPr="005A362F">
        <w:rPr>
          <w:i/>
          <w:lang w:val="en-US"/>
        </w:rPr>
        <w:t xml:space="preserve"> </w:t>
      </w:r>
      <w:r w:rsidR="00885488" w:rsidRPr="00794880">
        <w:rPr>
          <w:rStyle w:val="Incipit"/>
          <w:lang w:val="en-US"/>
        </w:rPr>
        <w:t>te</w:t>
      </w:r>
      <w:r w:rsidR="00885488">
        <w:rPr>
          <w:lang w:val="en-US"/>
        </w:rPr>
        <w:t xml:space="preserve">. Canticum hac nocte </w:t>
      </w:r>
      <w:r w:rsidR="00142530">
        <w:rPr>
          <w:lang w:val="en-US"/>
        </w:rPr>
        <w:t xml:space="preserve">[TP] </w:t>
      </w:r>
      <w:r w:rsidR="00885488" w:rsidRPr="00794880">
        <w:rPr>
          <w:rStyle w:val="Incipit"/>
          <w:lang w:val="en-US"/>
        </w:rPr>
        <w:t>Magnum</w:t>
      </w:r>
      <w:r w:rsidR="005A362F" w:rsidRPr="005A362F">
        <w:rPr>
          <w:i/>
          <w:lang w:val="en-US"/>
        </w:rPr>
        <w:t xml:space="preserve"> </w:t>
      </w:r>
      <w:r w:rsidR="00885488" w:rsidRPr="00794880">
        <w:rPr>
          <w:rStyle w:val="Incipit"/>
          <w:lang w:val="en-US"/>
        </w:rPr>
        <w:t>nomen</w:t>
      </w:r>
      <w:r w:rsidR="005A362F" w:rsidRPr="005A362F">
        <w:rPr>
          <w:i/>
          <w:lang w:val="en-US"/>
        </w:rPr>
        <w:t xml:space="preserve"> </w:t>
      </w:r>
      <w:r w:rsidR="00885488">
        <w:rPr>
          <w:lang w:val="en-US"/>
        </w:rPr>
        <w:t>dicitur.</w:t>
      </w:r>
    </w:p>
    <w:p w:rsidR="00885488" w:rsidRPr="00F77676" w:rsidRDefault="00885488" w:rsidP="00415109">
      <w:pPr>
        <w:pStyle w:val="berschrift1"/>
        <w:rPr>
          <w:lang w:val="en-US"/>
        </w:rPr>
      </w:pPr>
      <w:r w:rsidRPr="00F77676">
        <w:rPr>
          <w:lang w:val="en-US"/>
        </w:rPr>
        <w:t>FERIA TERTIA A FESTO INNOCENTUM</w:t>
      </w:r>
    </w:p>
    <w:p w:rsidR="00885488" w:rsidRDefault="00885488" w:rsidP="00415109">
      <w:pPr>
        <w:rPr>
          <w:lang w:val="en-US"/>
        </w:rPr>
      </w:pPr>
      <w:r>
        <w:rPr>
          <w:lang w:val="en-US"/>
        </w:rPr>
        <w:t>Tres lectiones de nati</w:t>
      </w:r>
      <w:r w:rsidR="00D66EA2">
        <w:rPr>
          <w:lang w:val="en-US"/>
        </w:rPr>
        <w:t>vita</w:t>
      </w:r>
      <w:r>
        <w:rPr>
          <w:lang w:val="en-US"/>
        </w:rPr>
        <w:t>te facimus.</w:t>
      </w:r>
    </w:p>
    <w:p w:rsidR="00885488" w:rsidRDefault="00E65C06" w:rsidP="00415109">
      <w:pPr>
        <w:rPr>
          <w:lang w:val="en-US"/>
        </w:rPr>
      </w:pPr>
      <w:r w:rsidRPr="00F77676">
        <w:rPr>
          <w:rStyle w:val="Time1"/>
          <w:lang w:val="en-US"/>
        </w:rPr>
        <w:t>Ad matutinum</w:t>
      </w:r>
      <w:r w:rsidR="00885488">
        <w:rPr>
          <w:lang w:val="en-US"/>
        </w:rPr>
        <w:t xml:space="preserve"> I</w:t>
      </w:r>
      <w:r w:rsidR="00142530">
        <w:rPr>
          <w:lang w:val="en-US"/>
        </w:rPr>
        <w:t>N</w:t>
      </w:r>
      <w:r w:rsidR="00885488">
        <w:rPr>
          <w:lang w:val="en-US"/>
        </w:rPr>
        <w:t xml:space="preserve">V </w:t>
      </w:r>
      <w:r w:rsidR="00885488" w:rsidRPr="00F77676">
        <w:rPr>
          <w:rStyle w:val="Incipit"/>
          <w:lang w:val="en-US"/>
        </w:rPr>
        <w:t>Christus natus est nobis</w:t>
      </w:r>
      <w:r w:rsidR="00885488">
        <w:rPr>
          <w:lang w:val="en-US"/>
        </w:rPr>
        <w:t xml:space="preserve"> </w:t>
      </w:r>
      <w:r w:rsidR="00CC1DC9">
        <w:rPr>
          <w:lang w:val="en-US"/>
        </w:rPr>
        <w:t>$E::</w:t>
      </w:r>
      <w:r w:rsidR="00885488">
        <w:rPr>
          <w:lang w:val="en-US"/>
        </w:rPr>
        <w:t>unus cantet</w:t>
      </w:r>
      <w:r w:rsidR="00CC1DC9">
        <w:rPr>
          <w:lang w:val="en-US"/>
        </w:rPr>
        <w:t>$</w:t>
      </w:r>
      <w:r w:rsidR="00885488">
        <w:rPr>
          <w:lang w:val="en-US"/>
        </w:rPr>
        <w:t xml:space="preserve">. HY </w:t>
      </w:r>
      <w:r w:rsidR="00885488" w:rsidRPr="00F77676">
        <w:rPr>
          <w:rStyle w:val="Incipit"/>
          <w:lang w:val="en-US"/>
        </w:rPr>
        <w:t xml:space="preserve">Agnoscat omne </w:t>
      </w:r>
      <w:r w:rsidR="002332ED" w:rsidRPr="00F77676">
        <w:rPr>
          <w:rStyle w:val="Incipit"/>
          <w:lang w:val="en-US"/>
        </w:rPr>
        <w:t>saecul</w:t>
      </w:r>
      <w:r w:rsidR="00885488" w:rsidRPr="00F77676">
        <w:rPr>
          <w:rStyle w:val="Incipit"/>
          <w:lang w:val="en-US"/>
        </w:rPr>
        <w:t>um</w:t>
      </w:r>
      <w:r w:rsidR="00885488">
        <w:rPr>
          <w:lang w:val="en-US"/>
        </w:rPr>
        <w:t>.</w:t>
      </w:r>
    </w:p>
    <w:p w:rsidR="00123135" w:rsidRPr="003D0C23" w:rsidRDefault="00E65C06" w:rsidP="00415109">
      <w:pPr>
        <w:rPr>
          <w:lang w:val="it-IT"/>
        </w:rPr>
      </w:pPr>
      <w:r w:rsidRPr="003D0C23">
        <w:rPr>
          <w:rStyle w:val="Time2"/>
          <w:lang w:val="pt-PT"/>
        </w:rPr>
        <w:t>Ad nocturnum</w:t>
      </w:r>
      <w:r w:rsidR="00885488" w:rsidRPr="003D0C23">
        <w:rPr>
          <w:lang w:val="pt-PT"/>
        </w:rPr>
        <w:t xml:space="preserve"> </w:t>
      </w:r>
      <w:r w:rsidR="00123135" w:rsidRPr="003D0C23">
        <w:rPr>
          <w:lang w:val="pt-PT"/>
        </w:rPr>
        <w:t xml:space="preserve">AN </w:t>
      </w:r>
      <w:r w:rsidRPr="003D0C23">
        <w:rPr>
          <w:rStyle w:val="Incipit"/>
          <w:lang w:val="pt-PT"/>
        </w:rPr>
        <w:t>%D::</w:t>
      </w:r>
      <w:r w:rsidR="00CC1DC9" w:rsidRPr="003D0C23">
        <w:rPr>
          <w:rStyle w:val="Incipit"/>
          <w:lang w:val="pt-PT"/>
        </w:rPr>
        <w:t>Verbum</w:t>
      </w:r>
      <w:r w:rsidR="00D734F4" w:rsidRPr="003D0C23">
        <w:rPr>
          <w:rStyle w:val="Incipit"/>
          <w:lang w:val="pt-PT"/>
        </w:rPr>
        <w:t xml:space="preserve"> </w:t>
      </w:r>
      <w:r w:rsidR="00CC1DC9" w:rsidRPr="003D0C23">
        <w:rPr>
          <w:rStyle w:val="Incipit"/>
          <w:lang w:val="pt-PT"/>
        </w:rPr>
        <w:t>caro</w:t>
      </w:r>
      <w:r w:rsidR="00D734F4" w:rsidRPr="003D0C23">
        <w:rPr>
          <w:rStyle w:val="Incipit"/>
          <w:lang w:val="pt-PT"/>
        </w:rPr>
        <w:t xml:space="preserve"> </w:t>
      </w:r>
      <w:r w:rsidR="00CC1DC9" w:rsidRPr="003D0C23">
        <w:rPr>
          <w:rStyle w:val="Incipit"/>
          <w:lang w:val="pt-PT"/>
        </w:rPr>
        <w:t>factum</w:t>
      </w:r>
      <w:r w:rsidR="005A362F" w:rsidRPr="003D0C23">
        <w:rPr>
          <w:rStyle w:val="Incipit"/>
          <w:lang w:val="pt-PT"/>
        </w:rPr>
        <w:t xml:space="preserve"> </w:t>
      </w:r>
      <w:r w:rsidR="00CC1DC9" w:rsidRPr="003D0C23">
        <w:rPr>
          <w:rStyle w:val="Incipit"/>
          <w:lang w:val="pt-PT"/>
        </w:rPr>
        <w:t>est</w:t>
      </w:r>
      <w:r w:rsidR="005A362F" w:rsidRPr="003D0C23">
        <w:rPr>
          <w:rStyle w:val="Incipit"/>
          <w:lang w:val="pt-PT"/>
        </w:rPr>
        <w:t xml:space="preserve"> </w:t>
      </w:r>
      <w:r w:rsidR="00CC1DC9" w:rsidRPr="003D0C23">
        <w:rPr>
          <w:rStyle w:val="Incipit"/>
          <w:lang w:val="pt-PT"/>
        </w:rPr>
        <w:t>alleluia</w:t>
      </w:r>
      <w:r w:rsidR="007F2A13" w:rsidRPr="003D0C23">
        <w:rPr>
          <w:rStyle w:val="Incipit"/>
          <w:lang w:val="pt-PT"/>
        </w:rPr>
        <w:t>%</w:t>
      </w:r>
      <w:r w:rsidR="00DD1415" w:rsidRPr="003D0C23">
        <w:rPr>
          <w:lang w:val="pt-PT"/>
        </w:rPr>
        <w:t>@68.</w:t>
      </w:r>
      <w:r w:rsidR="00CC1DC9" w:rsidRPr="003D0C23">
        <w:rPr>
          <w:lang w:val="pt-PT"/>
        </w:rPr>
        <w:t xml:space="preserve"> </w:t>
      </w:r>
      <w:r w:rsidR="00184009" w:rsidRPr="003D0C23">
        <w:rPr>
          <w:lang w:val="it-IT"/>
        </w:rPr>
        <w:t xml:space="preserve">[AN] </w:t>
      </w:r>
      <w:r w:rsidR="00CC1DC9" w:rsidRPr="003D0C23">
        <w:rPr>
          <w:rStyle w:val="Incipit"/>
          <w:lang w:val="it-IT"/>
        </w:rPr>
        <w:t>$E::</w:t>
      </w:r>
      <w:r w:rsidR="00885488" w:rsidRPr="003D0C23">
        <w:rPr>
          <w:rStyle w:val="Incipit"/>
          <w:lang w:val="it-IT"/>
        </w:rPr>
        <w:t>Notum</w:t>
      </w:r>
      <w:r w:rsidR="005A362F" w:rsidRPr="003D0C23">
        <w:rPr>
          <w:rStyle w:val="Incipit"/>
          <w:lang w:val="it-IT"/>
        </w:rPr>
        <w:t xml:space="preserve"> </w:t>
      </w:r>
      <w:r w:rsidR="00885488" w:rsidRPr="003D0C23">
        <w:rPr>
          <w:rStyle w:val="Incipit"/>
          <w:lang w:val="it-IT"/>
        </w:rPr>
        <w:t>fecit</w:t>
      </w:r>
      <w:r w:rsidR="005A362F" w:rsidRPr="003D0C23">
        <w:rPr>
          <w:rStyle w:val="Incipit"/>
          <w:lang w:val="it-IT"/>
        </w:rPr>
        <w:t xml:space="preserve"> </w:t>
      </w:r>
      <w:r w:rsidR="00BD5591" w:rsidRPr="003D0C23">
        <w:rPr>
          <w:rStyle w:val="Incipit"/>
          <w:lang w:val="it-IT"/>
        </w:rPr>
        <w:t>dominus</w:t>
      </w:r>
      <w:r w:rsidRPr="003D0C23">
        <w:rPr>
          <w:lang w:val="it-IT"/>
        </w:rPr>
        <w:t xml:space="preserve"> </w:t>
      </w:r>
      <w:r w:rsidR="00E46239" w:rsidRPr="003D0C23">
        <w:rPr>
          <w:lang w:val="it-IT"/>
        </w:rPr>
        <w:t>sola dicatur</w:t>
      </w:r>
      <w:r w:rsidR="00CC1DC9" w:rsidRPr="003D0C23">
        <w:rPr>
          <w:lang w:val="it-IT"/>
        </w:rPr>
        <w:t>$</w:t>
      </w:r>
      <w:r w:rsidR="00DF3358" w:rsidRPr="003D0C23">
        <w:rPr>
          <w:lang w:val="it-IT"/>
        </w:rPr>
        <w:t>.</w:t>
      </w:r>
      <w:r w:rsidR="00142530" w:rsidRPr="003D0C23">
        <w:rPr>
          <w:lang w:val="it-IT"/>
        </w:rPr>
        <w:t xml:space="preserve"> Psalmi f</w:t>
      </w:r>
      <w:r w:rsidR="00885488" w:rsidRPr="003D0C23">
        <w:rPr>
          <w:lang w:val="it-IT"/>
        </w:rPr>
        <w:t xml:space="preserve">eriales. VS </w:t>
      </w:r>
      <w:r w:rsidR="00885488" w:rsidRPr="003D0C23">
        <w:rPr>
          <w:rStyle w:val="Incipit"/>
          <w:lang w:val="it-IT"/>
        </w:rPr>
        <w:t>Notum</w:t>
      </w:r>
      <w:r w:rsidR="005A362F" w:rsidRPr="003D0C23">
        <w:rPr>
          <w:i/>
          <w:lang w:val="it-IT"/>
        </w:rPr>
        <w:t xml:space="preserve"> </w:t>
      </w:r>
      <w:r w:rsidR="00885488" w:rsidRPr="003D0C23">
        <w:rPr>
          <w:rStyle w:val="Incipit"/>
          <w:lang w:val="it-IT"/>
        </w:rPr>
        <w:t>fecit</w:t>
      </w:r>
      <w:r w:rsidR="005A362F" w:rsidRPr="003D0C23">
        <w:rPr>
          <w:i/>
          <w:lang w:val="it-IT"/>
        </w:rPr>
        <w:t xml:space="preserve"> </w:t>
      </w:r>
      <w:r w:rsidR="00885488" w:rsidRPr="003D0C23">
        <w:rPr>
          <w:rStyle w:val="Incipit"/>
          <w:lang w:val="it-IT"/>
        </w:rPr>
        <w:t>dominus</w:t>
      </w:r>
      <w:r w:rsidR="00142530" w:rsidRPr="003D0C23">
        <w:rPr>
          <w:lang w:val="it-IT"/>
        </w:rPr>
        <w:t xml:space="preserve"> </w:t>
      </w:r>
      <w:r w:rsidR="00CC1DC9" w:rsidRPr="003D0C23">
        <w:rPr>
          <w:lang w:val="it-IT"/>
        </w:rPr>
        <w:t>$E::</w:t>
      </w:r>
      <w:r w:rsidR="00142530" w:rsidRPr="003D0C23">
        <w:rPr>
          <w:lang w:val="it-IT"/>
        </w:rPr>
        <w:t>duo cantent</w:t>
      </w:r>
      <w:r w:rsidR="00CC1DC9" w:rsidRPr="003D0C23">
        <w:rPr>
          <w:lang w:val="it-IT"/>
        </w:rPr>
        <w:t>$</w:t>
      </w:r>
      <w:r w:rsidR="00142530" w:rsidRPr="003D0C23">
        <w:rPr>
          <w:lang w:val="it-IT"/>
        </w:rPr>
        <w:t xml:space="preserve">. </w:t>
      </w:r>
      <w:r w:rsidR="00123135" w:rsidRPr="003D0C23">
        <w:rPr>
          <w:lang w:val="it-IT"/>
        </w:rPr>
        <w:t>Lectione ex sermone [</w:t>
      </w:r>
      <w:r w:rsidR="00142530" w:rsidRPr="003D0C23">
        <w:rPr>
          <w:lang w:val="it-IT"/>
        </w:rPr>
        <w:t>LS</w:t>
      </w:r>
      <w:r w:rsidR="00123135" w:rsidRPr="003D0C23">
        <w:rPr>
          <w:lang w:val="it-IT"/>
        </w:rPr>
        <w:t>]</w:t>
      </w:r>
      <w:r w:rsidR="00885488" w:rsidRPr="003D0C23">
        <w:rPr>
          <w:lang w:val="it-IT"/>
        </w:rPr>
        <w:t xml:space="preserve"> </w:t>
      </w:r>
      <w:r w:rsidR="00885488" w:rsidRPr="003D0C23">
        <w:rPr>
          <w:rStyle w:val="Incipit"/>
          <w:lang w:val="it-IT"/>
        </w:rPr>
        <w:t>Cupientes</w:t>
      </w:r>
      <w:r w:rsidR="00885488" w:rsidRPr="003D0C23">
        <w:rPr>
          <w:lang w:val="it-IT"/>
        </w:rPr>
        <w:t xml:space="preserve">. RP </w:t>
      </w:r>
      <w:r w:rsidR="00885488" w:rsidRPr="003D0C23">
        <w:rPr>
          <w:rStyle w:val="Incipit"/>
          <w:lang w:val="it-IT"/>
        </w:rPr>
        <w:t>O</w:t>
      </w:r>
      <w:r w:rsidR="005A362F" w:rsidRPr="003D0C23">
        <w:rPr>
          <w:i/>
          <w:lang w:val="it-IT"/>
        </w:rPr>
        <w:t xml:space="preserve"> </w:t>
      </w:r>
      <w:r w:rsidR="00885488" w:rsidRPr="003D0C23">
        <w:rPr>
          <w:rStyle w:val="Incipit"/>
          <w:lang w:val="it-IT"/>
        </w:rPr>
        <w:t>regem</w:t>
      </w:r>
      <w:r w:rsidR="005A362F" w:rsidRPr="003D0C23">
        <w:rPr>
          <w:i/>
          <w:lang w:val="it-IT"/>
        </w:rPr>
        <w:t xml:space="preserve"> </w:t>
      </w:r>
      <w:r w:rsidR="00885488" w:rsidRPr="003D0C23">
        <w:rPr>
          <w:rStyle w:val="Incipit"/>
          <w:lang w:val="it-IT"/>
        </w:rPr>
        <w:t>caeli</w:t>
      </w:r>
      <w:r w:rsidR="00885488" w:rsidRPr="003D0C23">
        <w:rPr>
          <w:lang w:val="it-IT"/>
        </w:rPr>
        <w:t xml:space="preserve">. </w:t>
      </w:r>
      <w:r w:rsidR="00BA24A1" w:rsidRPr="003D0C23">
        <w:rPr>
          <w:lang w:val="it-IT"/>
        </w:rPr>
        <w:t>[</w:t>
      </w:r>
      <w:r w:rsidR="00885488" w:rsidRPr="003D0C23">
        <w:rPr>
          <w:lang w:val="it-IT"/>
        </w:rPr>
        <w:t>RP</w:t>
      </w:r>
      <w:r w:rsidR="00BA24A1" w:rsidRPr="003D0C23">
        <w:rPr>
          <w:lang w:val="it-IT"/>
        </w:rPr>
        <w:t>]</w:t>
      </w:r>
      <w:r w:rsidR="00885488" w:rsidRPr="003D0C23">
        <w:rPr>
          <w:lang w:val="it-IT"/>
        </w:rPr>
        <w:t xml:space="preserve"> </w:t>
      </w:r>
      <w:r w:rsidR="00885488" w:rsidRPr="003D0C23">
        <w:rPr>
          <w:rStyle w:val="Incipit"/>
          <w:lang w:val="it-IT"/>
        </w:rPr>
        <w:t>Continet</w:t>
      </w:r>
      <w:r w:rsidR="005A362F" w:rsidRPr="003D0C23">
        <w:rPr>
          <w:i/>
          <w:lang w:val="it-IT"/>
        </w:rPr>
        <w:t xml:space="preserve"> </w:t>
      </w:r>
      <w:r w:rsidR="00885488" w:rsidRPr="003D0C23">
        <w:rPr>
          <w:rStyle w:val="Incipit"/>
          <w:lang w:val="it-IT"/>
        </w:rPr>
        <w:t>in</w:t>
      </w:r>
      <w:r w:rsidR="005A362F" w:rsidRPr="003D0C23">
        <w:rPr>
          <w:i/>
          <w:lang w:val="it-IT"/>
        </w:rPr>
        <w:t xml:space="preserve"> </w:t>
      </w:r>
      <w:r w:rsidR="00885488" w:rsidRPr="003D0C23">
        <w:rPr>
          <w:rStyle w:val="Incipit"/>
          <w:lang w:val="it-IT"/>
        </w:rPr>
        <w:t>gremio</w:t>
      </w:r>
      <w:r w:rsidR="00794880" w:rsidRPr="003D0C23">
        <w:rPr>
          <w:lang w:val="it-IT"/>
        </w:rPr>
        <w:t xml:space="preserve">. </w:t>
      </w:r>
      <w:r w:rsidR="00BA24A1" w:rsidRPr="003D0C23">
        <w:rPr>
          <w:lang w:val="it-IT"/>
        </w:rPr>
        <w:t>[</w:t>
      </w:r>
      <w:r w:rsidR="00885488" w:rsidRPr="003D0C23">
        <w:rPr>
          <w:lang w:val="it-IT"/>
        </w:rPr>
        <w:t>RP</w:t>
      </w:r>
      <w:r w:rsidR="00BA24A1" w:rsidRPr="003D0C23">
        <w:rPr>
          <w:lang w:val="it-IT"/>
        </w:rPr>
        <w:t>]</w:t>
      </w:r>
      <w:r w:rsidR="00885488" w:rsidRPr="003D0C23">
        <w:rPr>
          <w:lang w:val="it-IT"/>
        </w:rPr>
        <w:t xml:space="preserve"> </w:t>
      </w:r>
      <w:r w:rsidR="00885488" w:rsidRPr="003D0C23">
        <w:rPr>
          <w:rStyle w:val="Incipit"/>
          <w:lang w:val="it-IT"/>
        </w:rPr>
        <w:t>Confirmatum</w:t>
      </w:r>
      <w:r w:rsidR="005A362F" w:rsidRPr="003D0C23">
        <w:rPr>
          <w:i/>
          <w:lang w:val="it-IT"/>
        </w:rPr>
        <w:t xml:space="preserve"> </w:t>
      </w:r>
      <w:r w:rsidR="00885488" w:rsidRPr="003D0C23">
        <w:rPr>
          <w:rStyle w:val="Incipit"/>
          <w:lang w:val="it-IT"/>
        </w:rPr>
        <w:t>est</w:t>
      </w:r>
      <w:r w:rsidR="00DD1415" w:rsidRPr="003D0C23">
        <w:rPr>
          <w:lang w:val="it-IT"/>
        </w:rPr>
        <w:t>@72.</w:t>
      </w:r>
      <w:r w:rsidR="00885488" w:rsidRPr="003D0C23">
        <w:rPr>
          <w:lang w:val="it-IT"/>
        </w:rPr>
        <w:t xml:space="preserve"> </w:t>
      </w:r>
      <w:r w:rsidR="00142530" w:rsidRPr="003D0C23">
        <w:rPr>
          <w:lang w:val="it-IT"/>
        </w:rPr>
        <w:t xml:space="preserve">[TD] </w:t>
      </w:r>
      <w:r w:rsidR="00142530" w:rsidRPr="003D0C23">
        <w:rPr>
          <w:rStyle w:val="Incipit"/>
          <w:lang w:val="it-IT"/>
        </w:rPr>
        <w:t>Te</w:t>
      </w:r>
      <w:r w:rsidR="005A362F" w:rsidRPr="003D0C23">
        <w:rPr>
          <w:i/>
          <w:lang w:val="it-IT"/>
        </w:rPr>
        <w:t xml:space="preserve"> </w:t>
      </w:r>
      <w:r w:rsidR="00142530" w:rsidRPr="003D0C23">
        <w:rPr>
          <w:rStyle w:val="Incipit"/>
          <w:lang w:val="it-IT"/>
        </w:rPr>
        <w:t>deum</w:t>
      </w:r>
      <w:r w:rsidR="005A362F" w:rsidRPr="003D0C23">
        <w:rPr>
          <w:i/>
          <w:lang w:val="it-IT"/>
        </w:rPr>
        <w:t xml:space="preserve"> </w:t>
      </w:r>
      <w:r w:rsidR="00980057" w:rsidRPr="003D0C23">
        <w:rPr>
          <w:rStyle w:val="Incipit"/>
          <w:lang w:val="it-IT"/>
        </w:rPr>
        <w:t>laudamus</w:t>
      </w:r>
      <w:r w:rsidRPr="003D0C23">
        <w:rPr>
          <w:lang w:val="it-IT"/>
        </w:rPr>
        <w:t xml:space="preserve"> dicitur.</w:t>
      </w:r>
      <w:r w:rsidR="00142530" w:rsidRPr="003D0C23">
        <w:rPr>
          <w:lang w:val="it-IT"/>
        </w:rPr>
        <w:t xml:space="preserve"> </w:t>
      </w:r>
    </w:p>
    <w:p w:rsidR="00885488" w:rsidRPr="003D0C23" w:rsidRDefault="00142530" w:rsidP="00415109">
      <w:pPr>
        <w:rPr>
          <w:lang w:val="it-IT"/>
        </w:rPr>
      </w:pPr>
      <w:r w:rsidRPr="003D0C23">
        <w:rPr>
          <w:lang w:val="it-IT"/>
        </w:rPr>
        <w:t>(128v)</w:t>
      </w:r>
      <w:r w:rsidR="00123135" w:rsidRPr="003D0C23">
        <w:rPr>
          <w:lang w:val="it-IT"/>
        </w:rPr>
        <w:t xml:space="preserve"> </w:t>
      </w:r>
      <w:r w:rsidR="00E65C06" w:rsidRPr="003D0C23">
        <w:rPr>
          <w:rStyle w:val="Time1"/>
          <w:lang w:val="it-IT"/>
        </w:rPr>
        <w:t>Ad laudes</w:t>
      </w:r>
      <w:r w:rsidR="00885488" w:rsidRPr="003D0C23">
        <w:rPr>
          <w:lang w:val="it-IT"/>
        </w:rPr>
        <w:t xml:space="preserve"> AN </w:t>
      </w:r>
      <w:r w:rsidR="00885488" w:rsidRPr="003D0C23">
        <w:rPr>
          <w:rStyle w:val="Incipit"/>
          <w:lang w:val="it-IT"/>
        </w:rPr>
        <w:t>Genuit puerpera regem</w:t>
      </w:r>
      <w:r w:rsidR="00885488" w:rsidRPr="003D0C23">
        <w:rPr>
          <w:lang w:val="it-IT"/>
        </w:rPr>
        <w:t xml:space="preserve"> sola dicatur ex laudibus nati</w:t>
      </w:r>
      <w:r w:rsidR="00D66EA2" w:rsidRPr="003D0C23">
        <w:rPr>
          <w:lang w:val="it-IT"/>
        </w:rPr>
        <w:t>vita</w:t>
      </w:r>
      <w:r w:rsidR="00885488" w:rsidRPr="003D0C23">
        <w:rPr>
          <w:lang w:val="it-IT"/>
        </w:rPr>
        <w:t xml:space="preserve">tis domini. HY </w:t>
      </w:r>
      <w:r w:rsidR="00885488" w:rsidRPr="003D0C23">
        <w:rPr>
          <w:rStyle w:val="Incipit"/>
          <w:lang w:val="it-IT"/>
        </w:rPr>
        <w:t>Christe redemptor omnium</w:t>
      </w:r>
      <w:r w:rsidR="00885488" w:rsidRPr="003D0C23">
        <w:rPr>
          <w:lang w:val="it-IT"/>
        </w:rPr>
        <w:t xml:space="preserve">. VS </w:t>
      </w:r>
      <w:r w:rsidR="00885488" w:rsidRPr="003D0C23">
        <w:rPr>
          <w:rStyle w:val="Incipit"/>
          <w:lang w:val="it-IT"/>
        </w:rPr>
        <w:t>Benedictus qui venit</w:t>
      </w:r>
      <w:r w:rsidR="00885488" w:rsidRPr="003D0C23">
        <w:rPr>
          <w:lang w:val="it-IT"/>
        </w:rPr>
        <w:t xml:space="preserve">. AB </w:t>
      </w:r>
      <w:r w:rsidR="00885488" w:rsidRPr="003D0C23">
        <w:rPr>
          <w:rStyle w:val="Incipit"/>
          <w:lang w:val="it-IT"/>
        </w:rPr>
        <w:t>Pastores loquebantur</w:t>
      </w:r>
      <w:r w:rsidR="00885488" w:rsidRPr="003D0C23">
        <w:rPr>
          <w:lang w:val="it-IT"/>
        </w:rPr>
        <w:t xml:space="preserve">. </w:t>
      </w:r>
      <w:r w:rsidR="00123135" w:rsidRPr="003D0C23">
        <w:rPr>
          <w:lang w:val="it-IT"/>
        </w:rPr>
        <w:t xml:space="preserve">Suffragium </w:t>
      </w:r>
      <w:r w:rsidR="00BA24A1" w:rsidRPr="003D0C23">
        <w:rPr>
          <w:lang w:val="it-IT"/>
        </w:rPr>
        <w:t>[</w:t>
      </w:r>
      <w:r w:rsidR="00123135" w:rsidRPr="003D0C23">
        <w:rPr>
          <w:lang w:val="it-IT"/>
        </w:rPr>
        <w:t>d</w:t>
      </w:r>
      <w:r w:rsidRPr="003D0C23">
        <w:rPr>
          <w:lang w:val="it-IT"/>
        </w:rPr>
        <w:t>e sancta Maria</w:t>
      </w:r>
      <w:r w:rsidR="00BA24A1" w:rsidRPr="003D0C23">
        <w:rPr>
          <w:lang w:val="it-IT"/>
        </w:rPr>
        <w:t>]</w:t>
      </w:r>
      <w:r w:rsidR="00885488" w:rsidRPr="003D0C23">
        <w:rPr>
          <w:lang w:val="it-IT"/>
        </w:rPr>
        <w:t xml:space="preserve"> </w:t>
      </w:r>
      <w:r w:rsidR="00885488" w:rsidRPr="003D0C23">
        <w:rPr>
          <w:lang w:val="it-IT"/>
        </w:rPr>
        <w:lastRenderedPageBreak/>
        <w:t xml:space="preserve">AC </w:t>
      </w:r>
      <w:r w:rsidR="00885488" w:rsidRPr="003D0C23">
        <w:rPr>
          <w:rStyle w:val="Incipit"/>
          <w:lang w:val="it-IT"/>
        </w:rPr>
        <w:t xml:space="preserve">Beatus </w:t>
      </w:r>
      <w:r w:rsidR="00872B44" w:rsidRPr="003D0C23">
        <w:rPr>
          <w:rStyle w:val="Incipit"/>
          <w:lang w:val="it-IT"/>
        </w:rPr>
        <w:t>vent</w:t>
      </w:r>
      <w:r w:rsidR="00885488" w:rsidRPr="003D0C23">
        <w:rPr>
          <w:rStyle w:val="Incipit"/>
          <w:lang w:val="it-IT"/>
        </w:rPr>
        <w:t>er</w:t>
      </w:r>
      <w:r w:rsidR="00885488" w:rsidRPr="003D0C23">
        <w:rPr>
          <w:lang w:val="it-IT"/>
        </w:rPr>
        <w:t xml:space="preserve">. </w:t>
      </w:r>
      <w:r w:rsidR="00A77D7D" w:rsidRPr="003D0C23">
        <w:rPr>
          <w:lang w:val="it-IT"/>
        </w:rPr>
        <w:t xml:space="preserve">De sancto Stephano </w:t>
      </w:r>
      <w:r w:rsidR="00BA24A1" w:rsidRPr="003D0C23">
        <w:rPr>
          <w:lang w:val="it-IT"/>
        </w:rPr>
        <w:t>[</w:t>
      </w:r>
      <w:r w:rsidR="00885488" w:rsidRPr="003D0C23">
        <w:rPr>
          <w:lang w:val="it-IT"/>
        </w:rPr>
        <w:t>AC</w:t>
      </w:r>
      <w:r w:rsidR="00BA24A1" w:rsidRPr="003D0C23">
        <w:rPr>
          <w:lang w:val="it-IT"/>
        </w:rPr>
        <w:t>]</w:t>
      </w:r>
      <w:r w:rsidR="00885488" w:rsidRPr="003D0C23">
        <w:rPr>
          <w:lang w:val="it-IT"/>
        </w:rPr>
        <w:t xml:space="preserve"> </w:t>
      </w:r>
      <w:r w:rsidR="00885488" w:rsidRPr="003D0C23">
        <w:rPr>
          <w:rStyle w:val="Incipit"/>
          <w:lang w:val="it-IT"/>
        </w:rPr>
        <w:t>Stephanus</w:t>
      </w:r>
      <w:r w:rsidR="005A362F" w:rsidRPr="003D0C23">
        <w:rPr>
          <w:i/>
          <w:lang w:val="it-IT"/>
        </w:rPr>
        <w:t xml:space="preserve"> </w:t>
      </w:r>
      <w:r w:rsidR="00872B44" w:rsidRPr="003D0C23">
        <w:rPr>
          <w:rStyle w:val="Incipit"/>
          <w:lang w:val="it-IT"/>
        </w:rPr>
        <w:t>vidi</w:t>
      </w:r>
      <w:r w:rsidR="00885488" w:rsidRPr="003D0C23">
        <w:rPr>
          <w:rStyle w:val="Incipit"/>
          <w:lang w:val="it-IT"/>
        </w:rPr>
        <w:t>t</w:t>
      </w:r>
      <w:r w:rsidR="00885488" w:rsidRPr="003D0C23">
        <w:rPr>
          <w:lang w:val="it-IT"/>
        </w:rPr>
        <w:t xml:space="preserve">. </w:t>
      </w:r>
      <w:r w:rsidR="00A77D7D" w:rsidRPr="003D0C23">
        <w:rPr>
          <w:lang w:val="it-IT"/>
        </w:rPr>
        <w:t>De sancto Ioanne</w:t>
      </w:r>
      <w:r w:rsidR="00885488" w:rsidRPr="003D0C23">
        <w:rPr>
          <w:lang w:val="it-IT"/>
        </w:rPr>
        <w:t xml:space="preserve"> </w:t>
      </w:r>
      <w:r w:rsidR="00BA24A1" w:rsidRPr="003D0C23">
        <w:rPr>
          <w:lang w:val="it-IT"/>
        </w:rPr>
        <w:t>[</w:t>
      </w:r>
      <w:r w:rsidR="00885488" w:rsidRPr="003D0C23">
        <w:rPr>
          <w:lang w:val="it-IT"/>
        </w:rPr>
        <w:t>AC</w:t>
      </w:r>
      <w:r w:rsidR="00BA24A1" w:rsidRPr="003D0C23">
        <w:rPr>
          <w:lang w:val="it-IT"/>
        </w:rPr>
        <w:t>]</w:t>
      </w:r>
      <w:r w:rsidR="00885488" w:rsidRPr="003D0C23">
        <w:rPr>
          <w:lang w:val="it-IT"/>
        </w:rPr>
        <w:t xml:space="preserve"> </w:t>
      </w:r>
      <w:r w:rsidR="00885488" w:rsidRPr="003D0C23">
        <w:rPr>
          <w:rStyle w:val="Incipit"/>
          <w:lang w:val="it-IT"/>
        </w:rPr>
        <w:t>Sic</w:t>
      </w:r>
      <w:r w:rsidR="005A362F" w:rsidRPr="003D0C23">
        <w:rPr>
          <w:i/>
          <w:lang w:val="it-IT"/>
        </w:rPr>
        <w:t xml:space="preserve"> </w:t>
      </w:r>
      <w:r w:rsidR="00885488" w:rsidRPr="003D0C23">
        <w:rPr>
          <w:rStyle w:val="Incipit"/>
          <w:lang w:val="it-IT"/>
        </w:rPr>
        <w:t>eum</w:t>
      </w:r>
      <w:r w:rsidR="005A362F" w:rsidRPr="003D0C23">
        <w:rPr>
          <w:i/>
          <w:lang w:val="it-IT"/>
        </w:rPr>
        <w:t xml:space="preserve"> </w:t>
      </w:r>
      <w:r w:rsidR="00691548" w:rsidRPr="003D0C23">
        <w:rPr>
          <w:rStyle w:val="Incipit"/>
          <w:lang w:val="it-IT"/>
        </w:rPr>
        <w:t>vo</w:t>
      </w:r>
      <w:r w:rsidR="00885488" w:rsidRPr="003D0C23">
        <w:rPr>
          <w:rStyle w:val="Incipit"/>
          <w:lang w:val="it-IT"/>
        </w:rPr>
        <w:t>lo</w:t>
      </w:r>
      <w:r w:rsidR="00885488" w:rsidRPr="003D0C23">
        <w:rPr>
          <w:lang w:val="it-IT"/>
        </w:rPr>
        <w:t xml:space="preserve">. </w:t>
      </w:r>
      <w:r w:rsidR="00A77D7D" w:rsidRPr="003D0C23">
        <w:rPr>
          <w:lang w:val="it-IT"/>
        </w:rPr>
        <w:t>De Innocentibus</w:t>
      </w:r>
      <w:r w:rsidR="00885488" w:rsidRPr="003D0C23">
        <w:rPr>
          <w:lang w:val="it-IT"/>
        </w:rPr>
        <w:t xml:space="preserve"> </w:t>
      </w:r>
      <w:r w:rsidR="00BA24A1" w:rsidRPr="003D0C23">
        <w:rPr>
          <w:lang w:val="it-IT"/>
        </w:rPr>
        <w:t>[</w:t>
      </w:r>
      <w:r w:rsidR="00885488" w:rsidRPr="003D0C23">
        <w:rPr>
          <w:lang w:val="it-IT"/>
        </w:rPr>
        <w:t>AC</w:t>
      </w:r>
      <w:r w:rsidR="00BA24A1" w:rsidRPr="003D0C23">
        <w:rPr>
          <w:lang w:val="it-IT"/>
        </w:rPr>
        <w:t>]</w:t>
      </w:r>
      <w:r w:rsidR="00885488" w:rsidRPr="003D0C23">
        <w:rPr>
          <w:lang w:val="it-IT"/>
        </w:rPr>
        <w:t xml:space="preserve"> </w:t>
      </w:r>
      <w:r w:rsidR="00885488" w:rsidRPr="003D0C23">
        <w:rPr>
          <w:rStyle w:val="Incipit"/>
          <w:lang w:val="it-IT"/>
        </w:rPr>
        <w:t>Laverunt stolas suas</w:t>
      </w:r>
      <w:r w:rsidR="00885488" w:rsidRPr="003D0C23">
        <w:rPr>
          <w:lang w:val="it-IT"/>
        </w:rPr>
        <w:t xml:space="preserve">. </w:t>
      </w:r>
      <w:r w:rsidR="00A77D7D" w:rsidRPr="003D0C23">
        <w:rPr>
          <w:lang w:val="it-IT"/>
        </w:rPr>
        <w:t xml:space="preserve">[BD] </w:t>
      </w:r>
      <w:r w:rsidR="005F6F99" w:rsidRPr="003D0C23">
        <w:rPr>
          <w:rStyle w:val="Incipit"/>
          <w:lang w:val="it-IT"/>
        </w:rPr>
        <w:t>Benedicamus</w:t>
      </w:r>
      <w:r w:rsidR="005E1283" w:rsidRPr="003D0C23">
        <w:rPr>
          <w:lang w:val="it-IT"/>
        </w:rPr>
        <w:t>. [TP]</w:t>
      </w:r>
      <w:r w:rsidR="00885488" w:rsidRPr="003D0C23">
        <w:rPr>
          <w:lang w:val="it-IT"/>
        </w:rPr>
        <w:t xml:space="preserve"> </w:t>
      </w:r>
      <w:r w:rsidR="00885488" w:rsidRPr="003D0C23">
        <w:rPr>
          <w:rStyle w:val="Incipit"/>
          <w:lang w:val="it-IT"/>
        </w:rPr>
        <w:t>In laude Iesu</w:t>
      </w:r>
      <w:r w:rsidR="00885488" w:rsidRPr="003D0C23">
        <w:rPr>
          <w:lang w:val="it-IT"/>
        </w:rPr>
        <w:t>.</w:t>
      </w:r>
    </w:p>
    <w:p w:rsidR="00885488" w:rsidRPr="00B779A9" w:rsidRDefault="00E65C06" w:rsidP="00415109">
      <w:pPr>
        <w:rPr>
          <w:lang w:val="fr-FR"/>
        </w:rPr>
      </w:pPr>
      <w:r w:rsidRPr="00F77676">
        <w:rPr>
          <w:rStyle w:val="Time1"/>
          <w:lang w:val="en-US"/>
        </w:rPr>
        <w:t>Ad maturum officium</w:t>
      </w:r>
      <w:r w:rsidR="00885488">
        <w:rPr>
          <w:lang w:val="en-US"/>
        </w:rPr>
        <w:t xml:space="preserve"> IN </w:t>
      </w:r>
      <w:r w:rsidR="00885488" w:rsidRPr="00F77676">
        <w:rPr>
          <w:rStyle w:val="Incipit"/>
          <w:lang w:val="en-US"/>
        </w:rPr>
        <w:t>Vultum tuum</w:t>
      </w:r>
      <w:r w:rsidR="00885488">
        <w:rPr>
          <w:lang w:val="en-US"/>
        </w:rPr>
        <w:t xml:space="preserve">. </w:t>
      </w:r>
      <w:r w:rsidR="00A77D7D" w:rsidRPr="00B779A9">
        <w:rPr>
          <w:lang w:val="fr-FR"/>
        </w:rPr>
        <w:t xml:space="preserve">[KY] </w:t>
      </w:r>
      <w:r w:rsidR="00A77D7D" w:rsidRPr="00F77676">
        <w:rPr>
          <w:rStyle w:val="Incipit"/>
          <w:lang w:val="fr-FR"/>
        </w:rPr>
        <w:t>Kyrie</w:t>
      </w:r>
      <w:r w:rsidR="00A77D7D" w:rsidRPr="00B779A9">
        <w:rPr>
          <w:lang w:val="fr-FR"/>
        </w:rPr>
        <w:t xml:space="preserve"> et [SA] </w:t>
      </w:r>
      <w:r w:rsidR="00A77D7D" w:rsidRPr="00F77676">
        <w:rPr>
          <w:rStyle w:val="Incipit"/>
          <w:lang w:val="fr-FR"/>
        </w:rPr>
        <w:t>Sanctus</w:t>
      </w:r>
      <w:r w:rsidR="00A77D7D" w:rsidRPr="00B779A9">
        <w:rPr>
          <w:lang w:val="fr-FR"/>
        </w:rPr>
        <w:t xml:space="preserve"> </w:t>
      </w:r>
      <w:r w:rsidR="00885488" w:rsidRPr="00B779A9">
        <w:rPr>
          <w:lang w:val="fr-FR"/>
        </w:rPr>
        <w:t xml:space="preserve">de virginibus ad placitum. GR </w:t>
      </w:r>
      <w:r w:rsidR="00885488" w:rsidRPr="00F77676">
        <w:rPr>
          <w:rStyle w:val="Incipit"/>
          <w:lang w:val="fr-FR"/>
        </w:rPr>
        <w:t>Diffusa est</w:t>
      </w:r>
      <w:r w:rsidR="00885488" w:rsidRPr="00B779A9">
        <w:rPr>
          <w:lang w:val="fr-FR"/>
        </w:rPr>
        <w:t>. AL</w:t>
      </w:r>
      <w:r w:rsidR="00A77D7D" w:rsidRPr="00B779A9">
        <w:rPr>
          <w:lang w:val="fr-FR"/>
        </w:rPr>
        <w:t>V</w:t>
      </w:r>
      <w:r w:rsidR="00885488" w:rsidRPr="00B779A9">
        <w:rPr>
          <w:lang w:val="fr-FR"/>
        </w:rPr>
        <w:t xml:space="preserve"> </w:t>
      </w:r>
      <w:r w:rsidR="00885488" w:rsidRPr="00F77676">
        <w:rPr>
          <w:rStyle w:val="Incipit"/>
          <w:lang w:val="fr-FR"/>
        </w:rPr>
        <w:t>Post partum</w:t>
      </w:r>
      <w:r w:rsidR="00885488" w:rsidRPr="00B779A9">
        <w:rPr>
          <w:lang w:val="fr-FR"/>
        </w:rPr>
        <w:t>. SE</w:t>
      </w:r>
      <w:r w:rsidR="00DB52FA">
        <w:rPr>
          <w:lang w:val="fr-FR"/>
        </w:rPr>
        <w:t>SV</w:t>
      </w:r>
      <w:r w:rsidR="00885488" w:rsidRPr="00B779A9">
        <w:rPr>
          <w:lang w:val="fr-FR"/>
        </w:rPr>
        <w:t xml:space="preserve"> </w:t>
      </w:r>
      <w:r w:rsidR="00885488" w:rsidRPr="00F77676">
        <w:rPr>
          <w:rStyle w:val="Incipit"/>
          <w:lang w:val="fr-FR"/>
        </w:rPr>
        <w:t>Gaude dei genitrix</w:t>
      </w:r>
      <w:r w:rsidR="00885488" w:rsidRPr="00B779A9">
        <w:rPr>
          <w:lang w:val="fr-FR"/>
        </w:rPr>
        <w:t xml:space="preserve">. OF </w:t>
      </w:r>
      <w:r w:rsidR="00885488" w:rsidRPr="00F77676">
        <w:rPr>
          <w:rStyle w:val="Incipit"/>
          <w:lang w:val="fr-FR"/>
        </w:rPr>
        <w:t>Offerentur</w:t>
      </w:r>
      <w:r w:rsidR="00885488" w:rsidRPr="00B779A9">
        <w:rPr>
          <w:lang w:val="fr-FR"/>
        </w:rPr>
        <w:t xml:space="preserve">. CO </w:t>
      </w:r>
      <w:r w:rsidR="00885488" w:rsidRPr="00F77676">
        <w:rPr>
          <w:rStyle w:val="Incipit"/>
          <w:lang w:val="fr-FR"/>
        </w:rPr>
        <w:t>Simile est regnum caelorum homini</w:t>
      </w:r>
      <w:r w:rsidR="00885488" w:rsidRPr="00B779A9">
        <w:rPr>
          <w:lang w:val="fr-FR"/>
        </w:rPr>
        <w:t>.</w:t>
      </w:r>
    </w:p>
    <w:p w:rsidR="00885488" w:rsidRDefault="00E65C06" w:rsidP="00415109">
      <w:pPr>
        <w:rPr>
          <w:lang w:val="en-US"/>
        </w:rPr>
      </w:pPr>
      <w:r w:rsidRPr="00F77676">
        <w:rPr>
          <w:rStyle w:val="Time1"/>
          <w:lang w:val="en-US"/>
        </w:rPr>
        <w:t>Ad horas</w:t>
      </w:r>
      <w:r w:rsidR="00885488">
        <w:rPr>
          <w:lang w:val="en-US"/>
        </w:rPr>
        <w:t xml:space="preserve"> AN </w:t>
      </w:r>
      <w:r w:rsidR="00885488" w:rsidRPr="00794880">
        <w:rPr>
          <w:rStyle w:val="Incipit"/>
          <w:lang w:val="en-US"/>
        </w:rPr>
        <w:t>In</w:t>
      </w:r>
      <w:r w:rsidR="005A362F" w:rsidRPr="005A362F">
        <w:rPr>
          <w:i/>
          <w:lang w:val="en-US"/>
        </w:rPr>
        <w:t xml:space="preserve"> </w:t>
      </w:r>
      <w:r w:rsidR="00885488" w:rsidRPr="00794880">
        <w:rPr>
          <w:rStyle w:val="Incipit"/>
          <w:lang w:val="en-US"/>
        </w:rPr>
        <w:t>principio</w:t>
      </w:r>
      <w:r w:rsidR="00885488">
        <w:rPr>
          <w:lang w:val="en-US"/>
        </w:rPr>
        <w:t xml:space="preserve"> cum reliquis.</w:t>
      </w:r>
    </w:p>
    <w:p w:rsidR="00885488" w:rsidRDefault="00E65C06" w:rsidP="00415109">
      <w:pPr>
        <w:rPr>
          <w:lang w:val="en-US"/>
        </w:rPr>
      </w:pPr>
      <w:r w:rsidRPr="00F77676">
        <w:rPr>
          <w:rStyle w:val="Time1"/>
          <w:lang w:val="en-US"/>
        </w:rPr>
        <w:t>Ad officium</w:t>
      </w:r>
      <w:r w:rsidR="00885488">
        <w:rPr>
          <w:lang w:val="en-US"/>
        </w:rPr>
        <w:t xml:space="preserve"> IN </w:t>
      </w:r>
      <w:r w:rsidR="00885488" w:rsidRPr="00F77676">
        <w:rPr>
          <w:rStyle w:val="Incipit"/>
          <w:lang w:val="en-US"/>
        </w:rPr>
        <w:t>Puer natus est nobis</w:t>
      </w:r>
      <w:r w:rsidR="00DD1415">
        <w:rPr>
          <w:lang w:val="en-US"/>
        </w:rPr>
        <w:t>@16.</w:t>
      </w:r>
      <w:r w:rsidR="00885488">
        <w:rPr>
          <w:lang w:val="en-US"/>
        </w:rPr>
        <w:t xml:space="preserve"> </w:t>
      </w:r>
      <w:r w:rsidR="00A77D7D" w:rsidRPr="00B779A9">
        <w:rPr>
          <w:lang w:val="en-US"/>
        </w:rPr>
        <w:t xml:space="preserve">[KY] </w:t>
      </w:r>
      <w:r w:rsidR="00A77D7D" w:rsidRPr="00F77676">
        <w:rPr>
          <w:rStyle w:val="Incipit"/>
          <w:lang w:val="en-US"/>
        </w:rPr>
        <w:t>Kyrie</w:t>
      </w:r>
      <w:r w:rsidR="00A77D7D" w:rsidRPr="00B779A9">
        <w:rPr>
          <w:lang w:val="en-US"/>
        </w:rPr>
        <w:t>. [TP]</w:t>
      </w:r>
      <w:r w:rsidR="00885488" w:rsidRPr="00B779A9">
        <w:rPr>
          <w:lang w:val="en-US"/>
        </w:rPr>
        <w:t xml:space="preserve"> </w:t>
      </w:r>
      <w:r w:rsidR="00885488" w:rsidRPr="00F77676">
        <w:rPr>
          <w:rStyle w:val="Incipit"/>
          <w:lang w:val="en-US"/>
        </w:rPr>
        <w:t>Magne deus</w:t>
      </w:r>
      <w:r w:rsidR="00885488" w:rsidRPr="00B779A9">
        <w:rPr>
          <w:lang w:val="en-US"/>
        </w:rPr>
        <w:t xml:space="preserve">. GR </w:t>
      </w:r>
      <w:r w:rsidR="00885488" w:rsidRPr="00F77676">
        <w:rPr>
          <w:rStyle w:val="Incipit"/>
          <w:lang w:val="en-US"/>
        </w:rPr>
        <w:t>Viderunt omnes</w:t>
      </w:r>
      <w:r w:rsidR="00885488" w:rsidRPr="00B779A9">
        <w:rPr>
          <w:lang w:val="en-US"/>
        </w:rPr>
        <w:t xml:space="preserve">. </w:t>
      </w:r>
      <w:r w:rsidR="00885488">
        <w:rPr>
          <w:lang w:val="en-US"/>
        </w:rPr>
        <w:t>AL</w:t>
      </w:r>
      <w:r w:rsidR="00A77D7D">
        <w:rPr>
          <w:lang w:val="en-US"/>
        </w:rPr>
        <w:t>V</w:t>
      </w:r>
      <w:r w:rsidR="00885488">
        <w:rPr>
          <w:lang w:val="en-US"/>
        </w:rPr>
        <w:t xml:space="preserve"> </w:t>
      </w:r>
      <w:r w:rsidR="00885488" w:rsidRPr="00F77676">
        <w:rPr>
          <w:rStyle w:val="Incipit"/>
          <w:lang w:val="en-US"/>
        </w:rPr>
        <w:t>Dominus regnavit</w:t>
      </w:r>
      <w:r w:rsidR="00DD1415">
        <w:rPr>
          <w:lang w:val="en-US"/>
        </w:rPr>
        <w:t>@16.</w:t>
      </w:r>
      <w:r w:rsidR="00885488">
        <w:rPr>
          <w:lang w:val="en-US"/>
        </w:rPr>
        <w:t xml:space="preserve"> SE</w:t>
      </w:r>
      <w:r w:rsidR="00DB52FA">
        <w:rPr>
          <w:lang w:val="en-US"/>
        </w:rPr>
        <w:t>SV</w:t>
      </w:r>
      <w:r w:rsidR="00885488">
        <w:rPr>
          <w:lang w:val="en-US"/>
        </w:rPr>
        <w:t xml:space="preserve"> </w:t>
      </w:r>
      <w:r w:rsidR="00885488" w:rsidRPr="00F77676">
        <w:rPr>
          <w:rStyle w:val="Incipit"/>
          <w:lang w:val="en-US"/>
        </w:rPr>
        <w:t>Gaude dei genitrix</w:t>
      </w:r>
      <w:r w:rsidR="00A77D7D">
        <w:rPr>
          <w:lang w:val="en-US"/>
        </w:rPr>
        <w:t xml:space="preserve"> 27[1]</w:t>
      </w:r>
      <w:r w:rsidR="00885488">
        <w:rPr>
          <w:lang w:val="en-US"/>
        </w:rPr>
        <w:t xml:space="preserve">. OF </w:t>
      </w:r>
      <w:r w:rsidR="00885488" w:rsidRPr="00F77676">
        <w:rPr>
          <w:rStyle w:val="Incipit"/>
          <w:lang w:val="en-US"/>
        </w:rPr>
        <w:t>Tui sunt caeli</w:t>
      </w:r>
      <w:r w:rsidR="00885488">
        <w:rPr>
          <w:lang w:val="en-US"/>
        </w:rPr>
        <w:t xml:space="preserve">. </w:t>
      </w:r>
      <w:r w:rsidR="00A77D7D">
        <w:rPr>
          <w:lang w:val="en-US"/>
        </w:rPr>
        <w:t xml:space="preserve">[SA] </w:t>
      </w:r>
      <w:r w:rsidR="00A77D7D" w:rsidRPr="00F77676">
        <w:rPr>
          <w:rStyle w:val="Incipit"/>
          <w:lang w:val="en-US"/>
        </w:rPr>
        <w:t>Sanctus</w:t>
      </w:r>
      <w:r w:rsidR="00A77D7D">
        <w:rPr>
          <w:lang w:val="en-US"/>
        </w:rPr>
        <w:t xml:space="preserve"> </w:t>
      </w:r>
      <w:r w:rsidR="00A77D7D" w:rsidRPr="007921BE">
        <w:rPr>
          <w:lang w:val="en-US"/>
        </w:rPr>
        <w:t>m</w:t>
      </w:r>
      <w:r w:rsidR="00A77D7D">
        <w:rPr>
          <w:lang w:val="en-US"/>
        </w:rPr>
        <w:t>aius festivale</w:t>
      </w:r>
      <w:r w:rsidR="00885488">
        <w:rPr>
          <w:lang w:val="en-US"/>
        </w:rPr>
        <w:t xml:space="preserve">. CO </w:t>
      </w:r>
      <w:r w:rsidR="00885488" w:rsidRPr="00F77676">
        <w:rPr>
          <w:rStyle w:val="Incipit"/>
          <w:lang w:val="en-US"/>
        </w:rPr>
        <w:t>Viderunt omnes</w:t>
      </w:r>
      <w:r w:rsidR="00885488">
        <w:rPr>
          <w:lang w:val="en-US"/>
        </w:rPr>
        <w:t>.</w:t>
      </w:r>
    </w:p>
    <w:p w:rsidR="00885488" w:rsidRPr="00F77676" w:rsidRDefault="00E65C06" w:rsidP="00415109">
      <w:pPr>
        <w:pStyle w:val="berschrift1"/>
        <w:rPr>
          <w:lang w:val="en-US"/>
        </w:rPr>
      </w:pPr>
      <w:r w:rsidRPr="00F77676">
        <w:rPr>
          <w:lang w:val="en-US"/>
        </w:rPr>
        <w:t>DE SANCTO SILVESTRO</w:t>
      </w:r>
    </w:p>
    <w:p w:rsidR="00885488" w:rsidRDefault="00885488" w:rsidP="00415109">
      <w:pPr>
        <w:rPr>
          <w:lang w:val="en-US"/>
        </w:rPr>
      </w:pPr>
      <w:r>
        <w:rPr>
          <w:lang w:val="en-US"/>
        </w:rPr>
        <w:t>Novem lectiones facimus ut de confessore et pontifice.</w:t>
      </w:r>
    </w:p>
    <w:p w:rsidR="00885488" w:rsidRPr="00F77676" w:rsidRDefault="00E65C06" w:rsidP="00415109">
      <w:pPr>
        <w:rPr>
          <w:lang w:val="pt-PT"/>
        </w:rPr>
      </w:pPr>
      <w:r w:rsidRPr="00F77676">
        <w:rPr>
          <w:rStyle w:val="Time1"/>
          <w:lang w:val="en-US"/>
        </w:rPr>
        <w:t>Ad vesperas</w:t>
      </w:r>
      <w:r w:rsidR="00885488">
        <w:rPr>
          <w:lang w:val="en-US"/>
        </w:rPr>
        <w:t xml:space="preserve"> AN </w:t>
      </w:r>
      <w:r w:rsidR="00885488" w:rsidRPr="00F77676">
        <w:rPr>
          <w:rStyle w:val="Incipit"/>
          <w:lang w:val="en-US"/>
        </w:rPr>
        <w:t>Tecum principium</w:t>
      </w:r>
      <w:r w:rsidR="00885488">
        <w:rPr>
          <w:lang w:val="en-US"/>
        </w:rPr>
        <w:t xml:space="preserve"> cum suis psalmis. </w:t>
      </w:r>
      <w:r w:rsidR="00885488" w:rsidRPr="00F77676">
        <w:rPr>
          <w:lang w:val="it-IT"/>
        </w:rPr>
        <w:t xml:space="preserve">RP </w:t>
      </w:r>
      <w:r w:rsidR="00885488" w:rsidRPr="00F77676">
        <w:rPr>
          <w:rStyle w:val="Incipit"/>
          <w:lang w:val="it-IT"/>
        </w:rPr>
        <w:t>Sint lumbi vestri</w:t>
      </w:r>
      <w:r w:rsidR="00885488" w:rsidRPr="00F77676">
        <w:rPr>
          <w:lang w:val="it-IT"/>
        </w:rPr>
        <w:t xml:space="preserve">. HY </w:t>
      </w:r>
      <w:r w:rsidR="00885488" w:rsidRPr="00F77676">
        <w:rPr>
          <w:rStyle w:val="Incipit"/>
          <w:lang w:val="it-IT"/>
        </w:rPr>
        <w:t>Iste confessor</w:t>
      </w:r>
      <w:r w:rsidR="00885488" w:rsidRPr="00F77676">
        <w:rPr>
          <w:lang w:val="it-IT"/>
        </w:rPr>
        <w:t xml:space="preserve">. (129r) VS </w:t>
      </w:r>
      <w:r w:rsidR="00885488" w:rsidRPr="00F77676">
        <w:rPr>
          <w:rStyle w:val="Incipit"/>
          <w:lang w:val="it-IT"/>
        </w:rPr>
        <w:t>Gloria et honore</w:t>
      </w:r>
      <w:r w:rsidR="00885488" w:rsidRPr="00F77676">
        <w:rPr>
          <w:lang w:val="it-IT"/>
        </w:rPr>
        <w:t xml:space="preserve"> </w:t>
      </w:r>
      <w:r w:rsidR="00DB52FA" w:rsidRPr="00F77676">
        <w:rPr>
          <w:lang w:val="it-IT"/>
        </w:rPr>
        <w:t>$E::</w:t>
      </w:r>
      <w:r w:rsidR="00885488" w:rsidRPr="00F77676">
        <w:rPr>
          <w:lang w:val="it-IT"/>
        </w:rPr>
        <w:t>duo</w:t>
      </w:r>
      <w:r w:rsidR="00DB52FA" w:rsidRPr="00F77676">
        <w:rPr>
          <w:lang w:val="it-IT"/>
        </w:rPr>
        <w:t>$</w:t>
      </w:r>
      <w:r w:rsidR="00885488" w:rsidRPr="00F77676">
        <w:rPr>
          <w:lang w:val="it-IT"/>
        </w:rPr>
        <w:t xml:space="preserve"> </w:t>
      </w:r>
      <w:r w:rsidR="00BA24A1" w:rsidRPr="00F77676">
        <w:rPr>
          <w:lang w:val="it-IT"/>
        </w:rPr>
        <w:t>[</w:t>
      </w:r>
      <w:r w:rsidR="00885488" w:rsidRPr="00F77676">
        <w:rPr>
          <w:lang w:val="it-IT"/>
        </w:rPr>
        <w:t>cantent</w:t>
      </w:r>
      <w:r w:rsidR="00BA24A1" w:rsidRPr="00F77676">
        <w:rPr>
          <w:lang w:val="it-IT"/>
        </w:rPr>
        <w:t>]</w:t>
      </w:r>
      <w:r w:rsidR="00885488" w:rsidRPr="00F77676">
        <w:rPr>
          <w:lang w:val="it-IT"/>
        </w:rPr>
        <w:t xml:space="preserve">. AM </w:t>
      </w:r>
      <w:r w:rsidR="00885488" w:rsidRPr="00F77676">
        <w:rPr>
          <w:rStyle w:val="Incipit"/>
          <w:lang w:val="it-IT"/>
        </w:rPr>
        <w:t>Sacerdos et pontifex</w:t>
      </w:r>
      <w:r w:rsidR="00DB52FA" w:rsidRPr="00F77676">
        <w:rPr>
          <w:lang w:val="it-IT"/>
        </w:rPr>
        <w:t>. Suffragium d</w:t>
      </w:r>
      <w:r w:rsidR="00885488" w:rsidRPr="00F77676">
        <w:rPr>
          <w:lang w:val="it-IT"/>
        </w:rPr>
        <w:t xml:space="preserve">e beata virgine </w:t>
      </w:r>
      <w:r w:rsidR="00DB52FA" w:rsidRPr="00F77676">
        <w:rPr>
          <w:lang w:val="it-IT"/>
        </w:rPr>
        <w:t>[</w:t>
      </w:r>
      <w:r w:rsidR="00885488" w:rsidRPr="00F77676">
        <w:rPr>
          <w:lang w:val="it-IT"/>
        </w:rPr>
        <w:t>AC</w:t>
      </w:r>
      <w:r w:rsidR="00DB52FA" w:rsidRPr="00F77676">
        <w:rPr>
          <w:lang w:val="it-IT"/>
        </w:rPr>
        <w:t>]</w:t>
      </w:r>
      <w:r w:rsidR="00885488" w:rsidRPr="00F77676">
        <w:rPr>
          <w:lang w:val="it-IT"/>
        </w:rPr>
        <w:t xml:space="preserve"> </w:t>
      </w:r>
      <w:r w:rsidR="00885488" w:rsidRPr="00F77676">
        <w:rPr>
          <w:rStyle w:val="Incipit"/>
          <w:lang w:val="it-IT"/>
        </w:rPr>
        <w:t>Virgo dei genitrix</w:t>
      </w:r>
      <w:r w:rsidR="00885488" w:rsidRPr="00F77676">
        <w:rPr>
          <w:lang w:val="it-IT"/>
        </w:rPr>
        <w:t xml:space="preserve">. </w:t>
      </w:r>
      <w:r w:rsidR="00A77D7D" w:rsidRPr="00F77676">
        <w:rPr>
          <w:lang w:val="it-IT"/>
        </w:rPr>
        <w:t xml:space="preserve">De sancto Stephano </w:t>
      </w:r>
      <w:r w:rsidR="00BA24A1" w:rsidRPr="00F77676">
        <w:rPr>
          <w:lang w:val="it-IT"/>
        </w:rPr>
        <w:t>[</w:t>
      </w:r>
      <w:r w:rsidR="00885488" w:rsidRPr="00F77676">
        <w:rPr>
          <w:lang w:val="it-IT"/>
        </w:rPr>
        <w:t>AC</w:t>
      </w:r>
      <w:r w:rsidR="00BA24A1" w:rsidRPr="00F77676">
        <w:rPr>
          <w:lang w:val="it-IT"/>
        </w:rPr>
        <w:t>]</w:t>
      </w:r>
      <w:r w:rsidR="00885488" w:rsidRPr="00F77676">
        <w:rPr>
          <w:lang w:val="it-IT"/>
        </w:rPr>
        <w:t xml:space="preserve"> </w:t>
      </w:r>
      <w:r w:rsidR="00885488" w:rsidRPr="00F77676">
        <w:rPr>
          <w:rStyle w:val="Incipit"/>
          <w:lang w:val="it-IT"/>
        </w:rPr>
        <w:t>Stephanus autem plenus gratia</w:t>
      </w:r>
      <w:r w:rsidR="00885488" w:rsidRPr="00F77676">
        <w:rPr>
          <w:lang w:val="it-IT"/>
        </w:rPr>
        <w:t xml:space="preserve">. </w:t>
      </w:r>
      <w:r w:rsidR="00A77D7D" w:rsidRPr="00F77676">
        <w:rPr>
          <w:lang w:val="it-IT"/>
        </w:rPr>
        <w:t xml:space="preserve">De sancto Ioanne </w:t>
      </w:r>
      <w:r w:rsidR="00BA24A1" w:rsidRPr="00F77676">
        <w:rPr>
          <w:lang w:val="it-IT"/>
        </w:rPr>
        <w:t>[</w:t>
      </w:r>
      <w:r w:rsidR="00885488" w:rsidRPr="00F77676">
        <w:rPr>
          <w:lang w:val="it-IT"/>
        </w:rPr>
        <w:t>AC</w:t>
      </w:r>
      <w:r w:rsidR="00BA24A1" w:rsidRPr="00F77676">
        <w:rPr>
          <w:lang w:val="it-IT"/>
        </w:rPr>
        <w:t>]</w:t>
      </w:r>
      <w:r w:rsidR="00885488" w:rsidRPr="00F77676">
        <w:rPr>
          <w:lang w:val="it-IT"/>
        </w:rPr>
        <w:t xml:space="preserve"> </w:t>
      </w:r>
      <w:r w:rsidR="00885488" w:rsidRPr="00F77676">
        <w:rPr>
          <w:rStyle w:val="Incipit"/>
          <w:lang w:val="it-IT"/>
        </w:rPr>
        <w:t>Misit</w:t>
      </w:r>
      <w:r w:rsidR="005A362F" w:rsidRPr="00F77676">
        <w:rPr>
          <w:i/>
          <w:lang w:val="it-IT"/>
        </w:rPr>
        <w:t xml:space="preserve"> </w:t>
      </w:r>
      <w:r w:rsidR="00885488" w:rsidRPr="00F77676">
        <w:rPr>
          <w:rStyle w:val="Incipit"/>
          <w:lang w:val="it-IT"/>
        </w:rPr>
        <w:t>dominus</w:t>
      </w:r>
      <w:r w:rsidR="005A362F" w:rsidRPr="00F77676">
        <w:rPr>
          <w:i/>
          <w:lang w:val="it-IT"/>
        </w:rPr>
        <w:t xml:space="preserve"> </w:t>
      </w:r>
      <w:r w:rsidR="00885488" w:rsidRPr="00F77676">
        <w:rPr>
          <w:rStyle w:val="Incipit"/>
          <w:lang w:val="it-IT"/>
        </w:rPr>
        <w:t>manum</w:t>
      </w:r>
      <w:r w:rsidR="00885488" w:rsidRPr="00F77676">
        <w:rPr>
          <w:lang w:val="it-IT"/>
        </w:rPr>
        <w:t xml:space="preserve">. </w:t>
      </w:r>
      <w:r w:rsidR="00A77D7D" w:rsidRPr="00F77676">
        <w:rPr>
          <w:lang w:val="it-IT"/>
        </w:rPr>
        <w:t xml:space="preserve">De Innocentibus </w:t>
      </w:r>
      <w:r w:rsidR="00BA24A1" w:rsidRPr="00F77676">
        <w:rPr>
          <w:lang w:val="it-IT"/>
        </w:rPr>
        <w:t>[</w:t>
      </w:r>
      <w:r w:rsidR="00885488" w:rsidRPr="00F77676">
        <w:rPr>
          <w:lang w:val="it-IT"/>
        </w:rPr>
        <w:t>AC</w:t>
      </w:r>
      <w:r w:rsidR="00BA24A1" w:rsidRPr="00F77676">
        <w:rPr>
          <w:lang w:val="it-IT"/>
        </w:rPr>
        <w:t>]</w:t>
      </w:r>
      <w:r w:rsidR="00885488" w:rsidRPr="00F77676">
        <w:rPr>
          <w:lang w:val="it-IT"/>
        </w:rPr>
        <w:t xml:space="preserve"> </w:t>
      </w:r>
      <w:r w:rsidR="00885488" w:rsidRPr="00F77676">
        <w:rPr>
          <w:rStyle w:val="Incipit"/>
          <w:lang w:val="it-IT"/>
        </w:rPr>
        <w:t>Ambulabant</w:t>
      </w:r>
      <w:r w:rsidR="005A362F" w:rsidRPr="00F77676">
        <w:rPr>
          <w:i/>
          <w:lang w:val="it-IT"/>
        </w:rPr>
        <w:t xml:space="preserve"> </w:t>
      </w:r>
      <w:r w:rsidR="00885488" w:rsidRPr="00F77676">
        <w:rPr>
          <w:rStyle w:val="Incipit"/>
          <w:lang w:val="it-IT"/>
        </w:rPr>
        <w:t>mecum</w:t>
      </w:r>
      <w:r w:rsidR="005A362F" w:rsidRPr="00F77676">
        <w:rPr>
          <w:i/>
          <w:lang w:val="it-IT"/>
        </w:rPr>
        <w:t xml:space="preserve"> </w:t>
      </w:r>
      <w:r w:rsidR="00885488" w:rsidRPr="00F77676">
        <w:rPr>
          <w:rStyle w:val="Incipit"/>
          <w:lang w:val="it-IT"/>
        </w:rPr>
        <w:t>in</w:t>
      </w:r>
      <w:r w:rsidR="005A362F" w:rsidRPr="00F77676">
        <w:rPr>
          <w:i/>
          <w:lang w:val="it-IT"/>
        </w:rPr>
        <w:t xml:space="preserve"> </w:t>
      </w:r>
      <w:r w:rsidR="00885488" w:rsidRPr="00F77676">
        <w:rPr>
          <w:rStyle w:val="Incipit"/>
          <w:lang w:val="it-IT"/>
        </w:rPr>
        <w:t>albis</w:t>
      </w:r>
      <w:r w:rsidR="00885488" w:rsidRPr="005B472A">
        <w:rPr>
          <w:lang w:val="it-IT"/>
        </w:rPr>
        <w:t>.</w:t>
      </w:r>
      <w:r w:rsidR="00885488" w:rsidRPr="00F77676">
        <w:rPr>
          <w:lang w:val="it-IT"/>
        </w:rPr>
        <w:t xml:space="preserve"> </w:t>
      </w:r>
      <w:r w:rsidR="00A77D7D" w:rsidRPr="00B779A9">
        <w:rPr>
          <w:lang w:val="pt-PT"/>
        </w:rPr>
        <w:t xml:space="preserve">[BD] </w:t>
      </w:r>
      <w:r w:rsidR="005F6F99" w:rsidRPr="00794880">
        <w:rPr>
          <w:rStyle w:val="Incipit"/>
          <w:lang w:val="pt-PT"/>
        </w:rPr>
        <w:t>Benedicamus</w:t>
      </w:r>
      <w:r w:rsidR="00A77D7D" w:rsidRPr="00B779A9">
        <w:rPr>
          <w:lang w:val="pt-PT"/>
        </w:rPr>
        <w:t xml:space="preserve"> de</w:t>
      </w:r>
      <w:r w:rsidR="00885488" w:rsidRPr="00B779A9">
        <w:rPr>
          <w:lang w:val="pt-PT"/>
        </w:rPr>
        <w:t xml:space="preserve"> confessoribus.</w:t>
      </w:r>
    </w:p>
    <w:p w:rsidR="00885488" w:rsidRPr="00B779A9" w:rsidRDefault="00E65C06" w:rsidP="00415109">
      <w:pPr>
        <w:rPr>
          <w:lang w:val="pt-PT"/>
        </w:rPr>
      </w:pPr>
      <w:r w:rsidRPr="00F77676">
        <w:rPr>
          <w:rStyle w:val="Time1"/>
          <w:lang w:val="pt-PT"/>
        </w:rPr>
        <w:t>Ad completorium</w:t>
      </w:r>
      <w:r w:rsidR="00885488" w:rsidRPr="00B779A9">
        <w:rPr>
          <w:lang w:val="pt-PT"/>
        </w:rPr>
        <w:t xml:space="preserve"> singula ut in aliis noctibus sine cantico tamen.</w:t>
      </w:r>
    </w:p>
    <w:p w:rsidR="00885488" w:rsidRPr="00B779A9" w:rsidRDefault="00E65C06" w:rsidP="00415109">
      <w:pPr>
        <w:rPr>
          <w:lang w:val="pt-PT"/>
        </w:rPr>
      </w:pPr>
      <w:r w:rsidRPr="00F77676">
        <w:rPr>
          <w:rStyle w:val="Time1"/>
          <w:lang w:val="pt-PT"/>
        </w:rPr>
        <w:t>Ad matutinum</w:t>
      </w:r>
      <w:r w:rsidR="00885488" w:rsidRPr="00B779A9">
        <w:rPr>
          <w:lang w:val="pt-PT"/>
        </w:rPr>
        <w:t xml:space="preserve"> I</w:t>
      </w:r>
      <w:r w:rsidR="00A77D7D" w:rsidRPr="00B779A9">
        <w:rPr>
          <w:lang w:val="pt-PT"/>
        </w:rPr>
        <w:t>N</w:t>
      </w:r>
      <w:r w:rsidR="00885488" w:rsidRPr="00B779A9">
        <w:rPr>
          <w:lang w:val="pt-PT"/>
        </w:rPr>
        <w:t xml:space="preserve">V </w:t>
      </w:r>
      <w:r w:rsidR="00885488" w:rsidRPr="00F77676">
        <w:rPr>
          <w:rStyle w:val="Incipit"/>
          <w:lang w:val="pt-PT"/>
        </w:rPr>
        <w:t>Regem confessorum dominum</w:t>
      </w:r>
      <w:r w:rsidR="00885488" w:rsidRPr="00B779A9">
        <w:rPr>
          <w:lang w:val="pt-PT"/>
        </w:rPr>
        <w:t xml:space="preserve">. HY </w:t>
      </w:r>
      <w:r w:rsidR="00885488" w:rsidRPr="00F77676">
        <w:rPr>
          <w:rStyle w:val="Incipit"/>
          <w:lang w:val="pt-PT"/>
        </w:rPr>
        <w:t>Iste confessor domini</w:t>
      </w:r>
      <w:r w:rsidR="00885488" w:rsidRPr="00B779A9">
        <w:rPr>
          <w:lang w:val="pt-PT"/>
        </w:rPr>
        <w:t>.</w:t>
      </w:r>
    </w:p>
    <w:p w:rsidR="00885488" w:rsidRPr="00B779A9" w:rsidRDefault="00E65C06" w:rsidP="00415109">
      <w:pPr>
        <w:rPr>
          <w:lang w:val="pt-PT"/>
        </w:rPr>
      </w:pPr>
      <w:r w:rsidRPr="00F77676">
        <w:rPr>
          <w:rStyle w:val="Time2"/>
          <w:lang w:val="pt-PT"/>
        </w:rPr>
        <w:t>Ad nocturnos</w:t>
      </w:r>
      <w:r w:rsidR="00C34FEE" w:rsidRPr="00B779A9">
        <w:rPr>
          <w:lang w:val="pt-PT"/>
        </w:rPr>
        <w:t xml:space="preserve"> antiphonae</w:t>
      </w:r>
      <w:r w:rsidR="00DB52FA">
        <w:rPr>
          <w:lang w:val="pt-PT"/>
        </w:rPr>
        <w:t>,</w:t>
      </w:r>
      <w:r w:rsidR="00C34FEE" w:rsidRPr="00B779A9">
        <w:rPr>
          <w:lang w:val="pt-PT"/>
        </w:rPr>
        <w:t xml:space="preserve"> psalmi</w:t>
      </w:r>
      <w:r w:rsidR="00DB52FA">
        <w:rPr>
          <w:lang w:val="pt-PT"/>
        </w:rPr>
        <w:t>,</w:t>
      </w:r>
      <w:r w:rsidR="00C34FEE" w:rsidRPr="00B779A9">
        <w:rPr>
          <w:lang w:val="pt-PT"/>
        </w:rPr>
        <w:t xml:space="preserve"> versiculi</w:t>
      </w:r>
      <w:r w:rsidR="00885488" w:rsidRPr="00B779A9">
        <w:rPr>
          <w:lang w:val="pt-PT"/>
        </w:rPr>
        <w:t xml:space="preserve"> et </w:t>
      </w:r>
      <w:r w:rsidR="00A77D7D" w:rsidRPr="00B779A9">
        <w:rPr>
          <w:lang w:val="pt-PT"/>
        </w:rPr>
        <w:t xml:space="preserve">responsoria de confessoribus. </w:t>
      </w:r>
      <w:r w:rsidR="00DB52FA">
        <w:rPr>
          <w:lang w:val="pt-PT"/>
        </w:rPr>
        <w:t>Lectiones ex sermone</w:t>
      </w:r>
      <w:r w:rsidR="00C34FEE" w:rsidRPr="00B779A9">
        <w:rPr>
          <w:lang w:val="pt-PT"/>
        </w:rPr>
        <w:t xml:space="preserve"> [</w:t>
      </w:r>
      <w:r w:rsidR="00A77D7D" w:rsidRPr="00B779A9">
        <w:rPr>
          <w:lang w:val="pt-PT"/>
        </w:rPr>
        <w:t>LS</w:t>
      </w:r>
      <w:r w:rsidR="00C34FEE" w:rsidRPr="00B779A9">
        <w:rPr>
          <w:lang w:val="pt-PT"/>
        </w:rPr>
        <w:t>]</w:t>
      </w:r>
      <w:r w:rsidR="00885488" w:rsidRPr="00B779A9">
        <w:rPr>
          <w:lang w:val="pt-PT"/>
        </w:rPr>
        <w:t xml:space="preserve"> </w:t>
      </w:r>
      <w:r w:rsidR="00885488" w:rsidRPr="00794880">
        <w:rPr>
          <w:rStyle w:val="Incipit"/>
          <w:lang w:val="pt-PT"/>
        </w:rPr>
        <w:t>Cupientes</w:t>
      </w:r>
      <w:r w:rsidR="00885488" w:rsidRPr="00B779A9">
        <w:rPr>
          <w:lang w:val="pt-PT"/>
        </w:rPr>
        <w:t xml:space="preserve">. EV </w:t>
      </w:r>
      <w:r w:rsidR="00885488" w:rsidRPr="00794880">
        <w:rPr>
          <w:rStyle w:val="Incipit"/>
          <w:lang w:val="pt-PT"/>
        </w:rPr>
        <w:t>Vigilate</w:t>
      </w:r>
      <w:r w:rsidR="005A362F" w:rsidRPr="005A362F">
        <w:rPr>
          <w:i/>
          <w:lang w:val="pt-PT"/>
        </w:rPr>
        <w:t xml:space="preserve"> </w:t>
      </w:r>
      <w:r w:rsidR="00885488" w:rsidRPr="00794880">
        <w:rPr>
          <w:rStyle w:val="Incipit"/>
          <w:lang w:val="pt-PT"/>
        </w:rPr>
        <w:t>quia</w:t>
      </w:r>
      <w:r w:rsidR="005A362F" w:rsidRPr="005A362F">
        <w:rPr>
          <w:i/>
          <w:lang w:val="pt-PT"/>
        </w:rPr>
        <w:t xml:space="preserve"> </w:t>
      </w:r>
      <w:r w:rsidR="00885488" w:rsidRPr="00794880">
        <w:rPr>
          <w:rStyle w:val="Incipit"/>
          <w:lang w:val="pt-PT"/>
        </w:rPr>
        <w:t>nescitis</w:t>
      </w:r>
      <w:r w:rsidR="00885488" w:rsidRPr="00B779A9">
        <w:rPr>
          <w:lang w:val="pt-PT"/>
        </w:rPr>
        <w:t xml:space="preserve">. </w:t>
      </w:r>
      <w:r w:rsidR="00A77D7D" w:rsidRPr="00B779A9">
        <w:rPr>
          <w:lang w:val="pt-PT"/>
        </w:rPr>
        <w:t xml:space="preserve">[TD] </w:t>
      </w:r>
      <w:r w:rsidR="00A77D7D" w:rsidRPr="00794880">
        <w:rPr>
          <w:rStyle w:val="Incipit"/>
          <w:lang w:val="pt-PT"/>
        </w:rPr>
        <w:t>Te</w:t>
      </w:r>
      <w:r w:rsidR="005A362F" w:rsidRPr="005A362F">
        <w:rPr>
          <w:i/>
          <w:lang w:val="pt-PT"/>
        </w:rPr>
        <w:t xml:space="preserve"> </w:t>
      </w:r>
      <w:r w:rsidR="00A77D7D" w:rsidRPr="00794880">
        <w:rPr>
          <w:rStyle w:val="Incipit"/>
          <w:lang w:val="pt-PT"/>
        </w:rPr>
        <w:t>deum</w:t>
      </w:r>
      <w:r w:rsidR="005A362F" w:rsidRPr="005A362F">
        <w:rPr>
          <w:i/>
          <w:lang w:val="pt-PT"/>
        </w:rPr>
        <w:t xml:space="preserve"> </w:t>
      </w:r>
      <w:r w:rsidR="00CA60DB" w:rsidRPr="00794880">
        <w:rPr>
          <w:rStyle w:val="Incipit"/>
          <w:lang w:val="pt-PT"/>
        </w:rPr>
        <w:t>laudamus</w:t>
      </w:r>
      <w:r w:rsidR="00885488" w:rsidRPr="00B779A9">
        <w:rPr>
          <w:lang w:val="pt-PT"/>
        </w:rPr>
        <w:t>.</w:t>
      </w:r>
    </w:p>
    <w:p w:rsidR="00DB52FA" w:rsidRPr="00F77676" w:rsidRDefault="002D5467" w:rsidP="00415109">
      <w:pPr>
        <w:rPr>
          <w:lang w:val="pt-PT"/>
        </w:rPr>
      </w:pPr>
      <w:r w:rsidRPr="00F77676">
        <w:rPr>
          <w:rStyle w:val="Time1"/>
          <w:lang w:val="pt-PT"/>
        </w:rPr>
        <w:t>Ad laudes</w:t>
      </w:r>
      <w:r w:rsidR="00885488" w:rsidRPr="00B779A9">
        <w:rPr>
          <w:lang w:val="pt-PT"/>
        </w:rPr>
        <w:t xml:space="preserve"> AN </w:t>
      </w:r>
      <w:r w:rsidR="00885488" w:rsidRPr="00F77676">
        <w:rPr>
          <w:rStyle w:val="Incipit"/>
          <w:lang w:val="pt-PT"/>
        </w:rPr>
        <w:t>Ecce sacerdos magnus</w:t>
      </w:r>
      <w:r w:rsidR="00885488" w:rsidRPr="00B779A9">
        <w:rPr>
          <w:lang w:val="pt-PT"/>
        </w:rPr>
        <w:t xml:space="preserve"> cum reliquis. HY </w:t>
      </w:r>
      <w:r w:rsidR="00885488" w:rsidRPr="00F77676">
        <w:rPr>
          <w:rStyle w:val="Incipit"/>
          <w:lang w:val="pt-PT"/>
        </w:rPr>
        <w:t>Iesu redemptor omnium</w:t>
      </w:r>
      <w:r w:rsidR="00885488" w:rsidRPr="00B779A9">
        <w:rPr>
          <w:lang w:val="pt-PT"/>
        </w:rPr>
        <w:t xml:space="preserve">. VS </w:t>
      </w:r>
      <w:r w:rsidR="00885488" w:rsidRPr="00F77676">
        <w:rPr>
          <w:rStyle w:val="Incipit"/>
          <w:lang w:val="pt-PT"/>
        </w:rPr>
        <w:t>Iustus ut palma</w:t>
      </w:r>
      <w:r w:rsidR="00885488" w:rsidRPr="00B779A9">
        <w:rPr>
          <w:lang w:val="pt-PT"/>
        </w:rPr>
        <w:t xml:space="preserve">. AB </w:t>
      </w:r>
      <w:r w:rsidR="00885488" w:rsidRPr="00F77676">
        <w:rPr>
          <w:rStyle w:val="Incipit"/>
          <w:lang w:val="pt-PT"/>
        </w:rPr>
        <w:t xml:space="preserve">Euge </w:t>
      </w:r>
      <w:r w:rsidR="00D66EA2" w:rsidRPr="00F77676">
        <w:rPr>
          <w:rStyle w:val="Incipit"/>
          <w:lang w:val="pt-PT"/>
        </w:rPr>
        <w:t>serve</w:t>
      </w:r>
      <w:r w:rsidR="00885488" w:rsidRPr="00F77676">
        <w:rPr>
          <w:rStyle w:val="Incipit"/>
          <w:lang w:val="pt-PT"/>
        </w:rPr>
        <w:t xml:space="preserve"> bone</w:t>
      </w:r>
      <w:r w:rsidR="00885488" w:rsidRPr="00B779A9">
        <w:rPr>
          <w:lang w:val="pt-PT"/>
        </w:rPr>
        <w:t xml:space="preserve">. De sancta Maria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F77676">
        <w:rPr>
          <w:rStyle w:val="Incipit"/>
          <w:lang w:val="pt-PT"/>
        </w:rPr>
        <w:t xml:space="preserve">Nesciens mater virgo </w:t>
      </w:r>
      <w:r w:rsidR="00C31823" w:rsidRPr="00F77676">
        <w:rPr>
          <w:rStyle w:val="Incipit"/>
          <w:lang w:val="pt-PT"/>
        </w:rPr>
        <w:t>vir</w:t>
      </w:r>
      <w:r w:rsidR="00885488" w:rsidRPr="00F77676">
        <w:rPr>
          <w:rStyle w:val="Incipit"/>
          <w:lang w:val="pt-PT"/>
        </w:rPr>
        <w:t>um</w:t>
      </w:r>
      <w:r w:rsidR="00885488" w:rsidRPr="00B779A9">
        <w:rPr>
          <w:lang w:val="pt-PT"/>
        </w:rPr>
        <w:t xml:space="preserve">. </w:t>
      </w:r>
      <w:r w:rsidR="00A77D7D" w:rsidRPr="00B779A9">
        <w:rPr>
          <w:lang w:val="pt-PT"/>
        </w:rPr>
        <w:t xml:space="preserve">De sancto Stephano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Positis</w:t>
      </w:r>
      <w:r w:rsidR="005A362F" w:rsidRPr="005A362F">
        <w:rPr>
          <w:i/>
          <w:lang w:val="pt-PT"/>
        </w:rPr>
        <w:t xml:space="preserve"> </w:t>
      </w:r>
      <w:r w:rsidR="00885488" w:rsidRPr="00794880">
        <w:rPr>
          <w:rStyle w:val="Incipit"/>
          <w:lang w:val="pt-PT"/>
        </w:rPr>
        <w:t>autem</w:t>
      </w:r>
      <w:r w:rsidR="005A362F" w:rsidRPr="005A362F">
        <w:rPr>
          <w:i/>
          <w:lang w:val="pt-PT"/>
        </w:rPr>
        <w:t xml:space="preserve"> </w:t>
      </w:r>
      <w:r w:rsidR="00885488" w:rsidRPr="00794880">
        <w:rPr>
          <w:rStyle w:val="Incipit"/>
          <w:lang w:val="pt-PT"/>
        </w:rPr>
        <w:t>genibus</w:t>
      </w:r>
      <w:r w:rsidR="00885488" w:rsidRPr="00B779A9">
        <w:rPr>
          <w:lang w:val="pt-PT"/>
        </w:rPr>
        <w:t xml:space="preserve">. </w:t>
      </w:r>
      <w:r w:rsidR="00A77D7D" w:rsidRPr="00F77676">
        <w:rPr>
          <w:lang w:val="pt-PT"/>
        </w:rPr>
        <w:t xml:space="preserve">De sancto Ioanne </w:t>
      </w:r>
      <w:r w:rsidR="00BA24A1" w:rsidRPr="00F77676">
        <w:rPr>
          <w:lang w:val="pt-PT"/>
        </w:rPr>
        <w:t>[</w:t>
      </w:r>
      <w:r w:rsidR="00885488" w:rsidRPr="00F77676">
        <w:rPr>
          <w:lang w:val="pt-PT"/>
        </w:rPr>
        <w:t>AC</w:t>
      </w:r>
      <w:r w:rsidR="00BA24A1" w:rsidRPr="00F77676">
        <w:rPr>
          <w:lang w:val="pt-PT"/>
        </w:rPr>
        <w:t>]</w:t>
      </w:r>
      <w:r w:rsidR="00885488" w:rsidRPr="00F77676">
        <w:rPr>
          <w:lang w:val="pt-PT"/>
        </w:rPr>
        <w:t xml:space="preserve"> </w:t>
      </w:r>
      <w:r w:rsidR="00885488" w:rsidRPr="00F77676">
        <w:rPr>
          <w:rStyle w:val="Incipit"/>
          <w:lang w:val="pt-PT"/>
        </w:rPr>
        <w:t>Sunt</w:t>
      </w:r>
      <w:r w:rsidR="005A362F" w:rsidRPr="00F77676">
        <w:rPr>
          <w:i/>
          <w:lang w:val="pt-PT"/>
        </w:rPr>
        <w:t xml:space="preserve"> </w:t>
      </w:r>
      <w:r w:rsidR="00885488" w:rsidRPr="00F77676">
        <w:rPr>
          <w:rStyle w:val="Incipit"/>
          <w:lang w:val="pt-PT"/>
        </w:rPr>
        <w:t>de</w:t>
      </w:r>
      <w:r w:rsidR="005A362F" w:rsidRPr="00F77676">
        <w:rPr>
          <w:i/>
          <w:lang w:val="pt-PT"/>
        </w:rPr>
        <w:t xml:space="preserve"> </w:t>
      </w:r>
      <w:r w:rsidR="00885488" w:rsidRPr="00F77676">
        <w:rPr>
          <w:rStyle w:val="Incipit"/>
          <w:lang w:val="pt-PT"/>
        </w:rPr>
        <w:t>hic</w:t>
      </w:r>
      <w:r w:rsidR="005A362F" w:rsidRPr="00F77676">
        <w:rPr>
          <w:i/>
          <w:lang w:val="pt-PT"/>
        </w:rPr>
        <w:t xml:space="preserve"> </w:t>
      </w:r>
      <w:r w:rsidR="00885488" w:rsidRPr="00F77676">
        <w:rPr>
          <w:rStyle w:val="Incipit"/>
          <w:lang w:val="pt-PT"/>
        </w:rPr>
        <w:t>stantibus</w:t>
      </w:r>
      <w:r w:rsidR="00885488" w:rsidRPr="00F77676">
        <w:rPr>
          <w:lang w:val="pt-PT"/>
        </w:rPr>
        <w:t xml:space="preserve">. </w:t>
      </w:r>
      <w:r w:rsidR="00A77D7D" w:rsidRPr="00F77676">
        <w:rPr>
          <w:lang w:val="pt-PT"/>
        </w:rPr>
        <w:t xml:space="preserve">De Innocentibus </w:t>
      </w:r>
      <w:r w:rsidR="00BA24A1" w:rsidRPr="00F77676">
        <w:rPr>
          <w:lang w:val="pt-PT"/>
        </w:rPr>
        <w:t>[</w:t>
      </w:r>
      <w:r w:rsidR="00885488" w:rsidRPr="00F77676">
        <w:rPr>
          <w:lang w:val="pt-PT"/>
        </w:rPr>
        <w:t>AC</w:t>
      </w:r>
      <w:r w:rsidR="00BA24A1" w:rsidRPr="00F77676">
        <w:rPr>
          <w:lang w:val="pt-PT"/>
        </w:rPr>
        <w:t>]</w:t>
      </w:r>
      <w:r w:rsidR="00885488" w:rsidRPr="00F77676">
        <w:rPr>
          <w:lang w:val="pt-PT"/>
        </w:rPr>
        <w:t xml:space="preserve"> </w:t>
      </w:r>
      <w:r w:rsidR="00885488" w:rsidRPr="00F77676">
        <w:rPr>
          <w:rStyle w:val="Incipit"/>
          <w:lang w:val="pt-PT"/>
        </w:rPr>
        <w:t>Sinite</w:t>
      </w:r>
      <w:r w:rsidR="005A362F" w:rsidRPr="00F77676">
        <w:rPr>
          <w:i/>
          <w:lang w:val="pt-PT"/>
        </w:rPr>
        <w:t xml:space="preserve"> </w:t>
      </w:r>
      <w:r w:rsidR="00885488" w:rsidRPr="00F77676">
        <w:rPr>
          <w:rStyle w:val="Incipit"/>
          <w:lang w:val="pt-PT"/>
        </w:rPr>
        <w:t>par</w:t>
      </w:r>
      <w:r w:rsidR="00382E22" w:rsidRPr="00F77676">
        <w:rPr>
          <w:rStyle w:val="Incipit"/>
          <w:lang w:val="pt-PT"/>
        </w:rPr>
        <w:t>vu</w:t>
      </w:r>
      <w:r w:rsidR="00885488" w:rsidRPr="00F77676">
        <w:rPr>
          <w:rStyle w:val="Incipit"/>
          <w:lang w:val="pt-PT"/>
        </w:rPr>
        <w:t>los</w:t>
      </w:r>
      <w:r w:rsidR="00885488" w:rsidRPr="00F77676">
        <w:rPr>
          <w:lang w:val="pt-PT"/>
        </w:rPr>
        <w:t xml:space="preserve">. </w:t>
      </w:r>
      <w:r w:rsidR="00A77D7D" w:rsidRPr="00F77676">
        <w:rPr>
          <w:lang w:val="pt-PT"/>
        </w:rPr>
        <w:t xml:space="preserve">[BD] </w:t>
      </w:r>
      <w:r w:rsidR="005F6F99" w:rsidRPr="00F77676">
        <w:rPr>
          <w:rStyle w:val="Incipit"/>
          <w:lang w:val="pt-PT"/>
        </w:rPr>
        <w:t>Benedicamus</w:t>
      </w:r>
      <w:r w:rsidR="00A77D7D" w:rsidRPr="00F77676">
        <w:rPr>
          <w:lang w:val="pt-PT"/>
        </w:rPr>
        <w:t xml:space="preserve"> de</w:t>
      </w:r>
      <w:r w:rsidR="00885488" w:rsidRPr="00F77676">
        <w:rPr>
          <w:lang w:val="pt-PT"/>
        </w:rPr>
        <w:t xml:space="preserve"> confessoribus.</w:t>
      </w:r>
      <w:r w:rsidR="00424146" w:rsidRPr="00F77676">
        <w:rPr>
          <w:lang w:val="pt-PT"/>
        </w:rPr>
        <w:t xml:space="preserve"> </w:t>
      </w:r>
    </w:p>
    <w:p w:rsidR="00885488" w:rsidRPr="00F77676" w:rsidRDefault="00424146" w:rsidP="00415109">
      <w:pPr>
        <w:rPr>
          <w:lang w:val="fr-FR"/>
        </w:rPr>
      </w:pPr>
      <w:r w:rsidRPr="00F77676">
        <w:rPr>
          <w:lang w:val="pt-PT"/>
        </w:rPr>
        <w:t>(129v)</w:t>
      </w:r>
      <w:r w:rsidR="00DB52FA">
        <w:rPr>
          <w:lang w:val="pt-PT"/>
        </w:rPr>
        <w:t xml:space="preserve"> </w:t>
      </w:r>
      <w:r w:rsidR="003A62C4" w:rsidRPr="00F77676">
        <w:rPr>
          <w:rStyle w:val="Time1"/>
          <w:lang w:val="pt-PT"/>
        </w:rPr>
        <w:t>Ad maturum officium</w:t>
      </w:r>
      <w:r w:rsidR="00885488" w:rsidRPr="00F77676">
        <w:rPr>
          <w:lang w:val="pt-PT"/>
        </w:rPr>
        <w:t xml:space="preserve"> </w:t>
      </w:r>
      <w:r w:rsidR="00BA24A1" w:rsidRPr="00F77676">
        <w:rPr>
          <w:lang w:val="pt-PT"/>
        </w:rPr>
        <w:t>[</w:t>
      </w:r>
      <w:r w:rsidR="00885488" w:rsidRPr="00F77676">
        <w:rPr>
          <w:lang w:val="pt-PT"/>
        </w:rPr>
        <w:t>IN</w:t>
      </w:r>
      <w:r w:rsidR="00BA24A1" w:rsidRPr="00F77676">
        <w:rPr>
          <w:lang w:val="pt-PT"/>
        </w:rPr>
        <w:t>]</w:t>
      </w:r>
      <w:r w:rsidR="00885488" w:rsidRPr="00F77676">
        <w:rPr>
          <w:lang w:val="pt-PT"/>
        </w:rPr>
        <w:t xml:space="preserve"> </w:t>
      </w:r>
      <w:r w:rsidR="00885488" w:rsidRPr="00F77676">
        <w:rPr>
          <w:rStyle w:val="Incipit"/>
          <w:lang w:val="pt-PT"/>
        </w:rPr>
        <w:t>Puer</w:t>
      </w:r>
      <w:r w:rsidR="005A362F" w:rsidRPr="00F77676">
        <w:rPr>
          <w:i/>
          <w:lang w:val="pt-PT"/>
        </w:rPr>
        <w:t xml:space="preserve"> </w:t>
      </w:r>
      <w:r w:rsidR="00885488" w:rsidRPr="00F77676">
        <w:rPr>
          <w:rStyle w:val="Incipit"/>
          <w:lang w:val="pt-PT"/>
        </w:rPr>
        <w:t>natus</w:t>
      </w:r>
      <w:r w:rsidR="005A362F" w:rsidRPr="00F77676">
        <w:rPr>
          <w:i/>
          <w:lang w:val="pt-PT"/>
        </w:rPr>
        <w:t xml:space="preserve"> </w:t>
      </w:r>
      <w:r w:rsidR="00885488" w:rsidRPr="00F77676">
        <w:rPr>
          <w:rStyle w:val="Incipit"/>
          <w:lang w:val="pt-PT"/>
        </w:rPr>
        <w:t>est</w:t>
      </w:r>
      <w:r w:rsidR="005A362F" w:rsidRPr="00F77676">
        <w:rPr>
          <w:i/>
          <w:lang w:val="pt-PT"/>
        </w:rPr>
        <w:t xml:space="preserve"> </w:t>
      </w:r>
      <w:r w:rsidR="00885488" w:rsidRPr="00F77676">
        <w:rPr>
          <w:rStyle w:val="Incipit"/>
          <w:lang w:val="pt-PT"/>
        </w:rPr>
        <w:t>nobis</w:t>
      </w:r>
      <w:r w:rsidRPr="00F77676">
        <w:rPr>
          <w:lang w:val="pt-PT"/>
        </w:rPr>
        <w:t xml:space="preserve"> cum reliquis. [KY] </w:t>
      </w:r>
      <w:r w:rsidRPr="00F77676">
        <w:rPr>
          <w:rStyle w:val="Incipit"/>
          <w:lang w:val="pt-PT"/>
        </w:rPr>
        <w:t>Kyrie</w:t>
      </w:r>
      <w:r w:rsidRPr="005B472A">
        <w:rPr>
          <w:lang w:val="pt-PT"/>
        </w:rPr>
        <w:t>.</w:t>
      </w:r>
      <w:r w:rsidRPr="00F77676">
        <w:rPr>
          <w:lang w:val="pt-PT"/>
        </w:rPr>
        <w:t xml:space="preserve"> [TP]</w:t>
      </w:r>
      <w:r w:rsidR="00885488" w:rsidRPr="00F77676">
        <w:rPr>
          <w:lang w:val="pt-PT"/>
        </w:rPr>
        <w:t xml:space="preserve"> </w:t>
      </w:r>
      <w:r w:rsidR="00885488" w:rsidRPr="00F77676">
        <w:rPr>
          <w:rStyle w:val="Incipit"/>
          <w:lang w:val="pt-PT"/>
        </w:rPr>
        <w:t>Magne</w:t>
      </w:r>
      <w:r w:rsidR="005A362F" w:rsidRPr="00F77676">
        <w:rPr>
          <w:i/>
          <w:lang w:val="pt-PT"/>
        </w:rPr>
        <w:t xml:space="preserve"> </w:t>
      </w:r>
      <w:r w:rsidR="00885488" w:rsidRPr="00F77676">
        <w:rPr>
          <w:rStyle w:val="Incipit"/>
          <w:lang w:val="pt-PT"/>
        </w:rPr>
        <w:t>deus</w:t>
      </w:r>
      <w:r w:rsidR="00885488" w:rsidRPr="00F77676">
        <w:rPr>
          <w:lang w:val="pt-PT"/>
        </w:rPr>
        <w:t xml:space="preserve">. </w:t>
      </w:r>
      <w:r w:rsidR="00885488" w:rsidRPr="00B779A9">
        <w:rPr>
          <w:lang w:val="fr-FR"/>
        </w:rPr>
        <w:t>AL</w:t>
      </w:r>
      <w:r w:rsidRPr="00B779A9">
        <w:rPr>
          <w:lang w:val="fr-FR"/>
        </w:rPr>
        <w:t>V</w:t>
      </w:r>
      <w:r w:rsidR="00885488" w:rsidRPr="00B779A9">
        <w:rPr>
          <w:lang w:val="fr-FR"/>
        </w:rPr>
        <w:t xml:space="preserve"> </w:t>
      </w:r>
      <w:r w:rsidR="00885488" w:rsidRPr="00794880">
        <w:rPr>
          <w:rStyle w:val="Incipit"/>
          <w:lang w:val="fr-FR"/>
        </w:rPr>
        <w:t>Dominus</w:t>
      </w:r>
      <w:r w:rsidR="005A362F" w:rsidRPr="005A362F">
        <w:rPr>
          <w:i/>
          <w:lang w:val="fr-FR"/>
        </w:rPr>
        <w:t xml:space="preserve"> </w:t>
      </w:r>
      <w:r w:rsidR="00885488" w:rsidRPr="00794880">
        <w:rPr>
          <w:rStyle w:val="Incipit"/>
          <w:lang w:val="fr-FR"/>
        </w:rPr>
        <w:t>regnavit</w:t>
      </w:r>
      <w:r w:rsidR="00885488" w:rsidRPr="00B779A9">
        <w:rPr>
          <w:lang w:val="fr-FR"/>
        </w:rPr>
        <w:t xml:space="preserve">. </w:t>
      </w:r>
      <w:r w:rsidRPr="00B779A9">
        <w:rPr>
          <w:lang w:val="fr-FR"/>
        </w:rPr>
        <w:t xml:space="preserve">[SA] </w:t>
      </w:r>
      <w:r w:rsidRPr="00794880">
        <w:rPr>
          <w:rStyle w:val="Incipit"/>
          <w:lang w:val="fr-FR"/>
        </w:rPr>
        <w:t>Sanctus</w:t>
      </w:r>
      <w:r w:rsidR="005A362F" w:rsidRPr="005A362F">
        <w:rPr>
          <w:i/>
          <w:lang w:val="fr-FR"/>
        </w:rPr>
        <w:t xml:space="preserve"> </w:t>
      </w:r>
      <w:r w:rsidRPr="00B779A9">
        <w:rPr>
          <w:lang w:val="fr-FR"/>
        </w:rPr>
        <w:t>maius festivale</w:t>
      </w:r>
      <w:r w:rsidR="00CA60DB" w:rsidRPr="00B779A9">
        <w:rPr>
          <w:lang w:val="fr-FR"/>
        </w:rPr>
        <w:t xml:space="preserve">. </w:t>
      </w:r>
      <w:r w:rsidR="00DB52FA">
        <w:rPr>
          <w:lang w:val="fr-FR"/>
        </w:rPr>
        <w:t>SE</w:t>
      </w:r>
      <w:r w:rsidR="00CA60DB" w:rsidRPr="00F77676">
        <w:rPr>
          <w:lang w:val="fr-FR"/>
        </w:rPr>
        <w:t>SV</w:t>
      </w:r>
      <w:r w:rsidR="00885488" w:rsidRPr="00F77676">
        <w:rPr>
          <w:lang w:val="fr-FR"/>
        </w:rPr>
        <w:t xml:space="preserve"> </w:t>
      </w:r>
      <w:r w:rsidR="00885488" w:rsidRPr="00F77676">
        <w:rPr>
          <w:rStyle w:val="Incipit"/>
          <w:lang w:val="fr-FR"/>
        </w:rPr>
        <w:t>Gaude</w:t>
      </w:r>
      <w:r w:rsidR="005A362F" w:rsidRPr="00F77676">
        <w:rPr>
          <w:i/>
          <w:lang w:val="fr-FR"/>
        </w:rPr>
        <w:t xml:space="preserve"> </w:t>
      </w:r>
      <w:r w:rsidR="00885488" w:rsidRPr="00F77676">
        <w:rPr>
          <w:rStyle w:val="Incipit"/>
          <w:lang w:val="fr-FR"/>
        </w:rPr>
        <w:t>dei</w:t>
      </w:r>
      <w:r w:rsidR="005A362F" w:rsidRPr="00F77676">
        <w:rPr>
          <w:i/>
          <w:lang w:val="fr-FR"/>
        </w:rPr>
        <w:t xml:space="preserve"> </w:t>
      </w:r>
      <w:r w:rsidR="00885488" w:rsidRPr="00F77676">
        <w:rPr>
          <w:rStyle w:val="Incipit"/>
          <w:lang w:val="fr-FR"/>
        </w:rPr>
        <w:t>genitrix</w:t>
      </w:r>
      <w:r w:rsidR="00885488" w:rsidRPr="00F77676">
        <w:rPr>
          <w:lang w:val="fr-FR"/>
        </w:rPr>
        <w:t>.</w:t>
      </w:r>
    </w:p>
    <w:p w:rsidR="00885488" w:rsidRPr="00F77676" w:rsidRDefault="003A62C4" w:rsidP="00415109">
      <w:pPr>
        <w:rPr>
          <w:lang w:val="en-US"/>
        </w:rPr>
      </w:pPr>
      <w:r w:rsidRPr="00F77676">
        <w:rPr>
          <w:rStyle w:val="Time1"/>
          <w:lang w:val="en-US"/>
        </w:rPr>
        <w:lastRenderedPageBreak/>
        <w:t>Ad horas</w:t>
      </w:r>
      <w:r w:rsidR="00885488" w:rsidRPr="00F77676">
        <w:rPr>
          <w:lang w:val="en-US"/>
        </w:rPr>
        <w:t xml:space="preserve"> dicantur laudes.</w:t>
      </w:r>
    </w:p>
    <w:p w:rsidR="00885488" w:rsidRDefault="003A62C4" w:rsidP="00415109">
      <w:pPr>
        <w:rPr>
          <w:lang w:val="en-US"/>
        </w:rPr>
      </w:pPr>
      <w:r w:rsidRPr="00F77676">
        <w:rPr>
          <w:rStyle w:val="Time1"/>
          <w:lang w:val="en-US"/>
        </w:rPr>
        <w:t>Ad officium</w:t>
      </w:r>
      <w:r w:rsidR="00885488" w:rsidRPr="00F77676">
        <w:rPr>
          <w:lang w:val="en-US"/>
        </w:rPr>
        <w:t xml:space="preserve"> IN </w:t>
      </w:r>
      <w:r w:rsidR="00885488" w:rsidRPr="00F77676">
        <w:rPr>
          <w:rStyle w:val="Incipit"/>
          <w:lang w:val="en-US"/>
        </w:rPr>
        <w:t>Sacerdotes</w:t>
      </w:r>
      <w:r w:rsidR="005A362F" w:rsidRPr="00F77676">
        <w:rPr>
          <w:i/>
          <w:lang w:val="en-US"/>
        </w:rPr>
        <w:t xml:space="preserve"> </w:t>
      </w:r>
      <w:r w:rsidR="00885488" w:rsidRPr="00F77676">
        <w:rPr>
          <w:rStyle w:val="Incipit"/>
          <w:lang w:val="en-US"/>
        </w:rPr>
        <w:t>tui</w:t>
      </w:r>
      <w:r w:rsidR="00DD1415">
        <w:rPr>
          <w:lang w:val="en-US"/>
        </w:rPr>
        <w:t>@</w:t>
      </w:r>
      <w:r w:rsidR="00DD1415" w:rsidRPr="00F77676">
        <w:rPr>
          <w:lang w:val="en-US"/>
        </w:rPr>
        <w:t>27.</w:t>
      </w:r>
      <w:r w:rsidR="00885488" w:rsidRPr="00F77676">
        <w:rPr>
          <w:lang w:val="en-US"/>
        </w:rPr>
        <w:t xml:space="preserve"> </w:t>
      </w:r>
      <w:r w:rsidR="00424146" w:rsidRPr="00B779A9">
        <w:rPr>
          <w:lang w:val="fr-FR"/>
        </w:rPr>
        <w:t xml:space="preserve">[KY] </w:t>
      </w:r>
      <w:r w:rsidR="00424146" w:rsidRPr="00794880">
        <w:rPr>
          <w:rStyle w:val="Incipit"/>
          <w:lang w:val="fr-FR"/>
        </w:rPr>
        <w:t>Kyrie</w:t>
      </w:r>
      <w:r w:rsidR="005A362F" w:rsidRPr="005A362F">
        <w:rPr>
          <w:i/>
          <w:lang w:val="fr-FR"/>
        </w:rPr>
        <w:t xml:space="preserve"> </w:t>
      </w:r>
      <w:r w:rsidR="00424146" w:rsidRPr="00B779A9">
        <w:rPr>
          <w:lang w:val="fr-FR"/>
        </w:rPr>
        <w:t xml:space="preserve">et [SA] </w:t>
      </w:r>
      <w:r w:rsidR="00424146" w:rsidRPr="00794880">
        <w:rPr>
          <w:rStyle w:val="Incipit"/>
          <w:lang w:val="fr-FR"/>
        </w:rPr>
        <w:t>Sanctus</w:t>
      </w:r>
      <w:r w:rsidR="005A362F" w:rsidRPr="005A362F">
        <w:rPr>
          <w:i/>
          <w:lang w:val="fr-FR"/>
        </w:rPr>
        <w:t xml:space="preserve"> </w:t>
      </w:r>
      <w:r w:rsidR="00885488" w:rsidRPr="00B779A9">
        <w:rPr>
          <w:lang w:val="fr-FR"/>
        </w:rPr>
        <w:t xml:space="preserve">de confessoribus. </w:t>
      </w:r>
      <w:r w:rsidR="00885488" w:rsidRPr="00B779A9">
        <w:rPr>
          <w:lang w:val="pt-PT"/>
        </w:rPr>
        <w:t xml:space="preserve">GR </w:t>
      </w:r>
      <w:r w:rsidR="00885488" w:rsidRPr="00794880">
        <w:rPr>
          <w:rStyle w:val="Incipit"/>
          <w:lang w:val="pt-PT"/>
        </w:rPr>
        <w:t>Ecce</w:t>
      </w:r>
      <w:r w:rsidR="005A362F" w:rsidRPr="005A362F">
        <w:rPr>
          <w:i/>
          <w:lang w:val="pt-PT"/>
        </w:rPr>
        <w:t xml:space="preserve"> </w:t>
      </w:r>
      <w:r w:rsidR="00885488" w:rsidRPr="00794880">
        <w:rPr>
          <w:rStyle w:val="Incipit"/>
          <w:lang w:val="pt-PT"/>
        </w:rPr>
        <w:t>sacerdos</w:t>
      </w:r>
      <w:r w:rsidR="005A362F" w:rsidRPr="005A362F">
        <w:rPr>
          <w:i/>
          <w:lang w:val="pt-PT"/>
        </w:rPr>
        <w:t xml:space="preserve"> </w:t>
      </w:r>
      <w:r w:rsidR="00885488" w:rsidRPr="00794880">
        <w:rPr>
          <w:rStyle w:val="Incipit"/>
          <w:lang w:val="pt-PT"/>
        </w:rPr>
        <w:t>magnus</w:t>
      </w:r>
      <w:r w:rsidR="00885488" w:rsidRPr="00B779A9">
        <w:rPr>
          <w:lang w:val="pt-PT"/>
        </w:rPr>
        <w:t>. AL</w:t>
      </w:r>
      <w:r w:rsidR="00424146" w:rsidRPr="00B779A9">
        <w:rPr>
          <w:lang w:val="pt-PT"/>
        </w:rPr>
        <w:t>V</w:t>
      </w:r>
      <w:r w:rsidR="00885488" w:rsidRPr="00B779A9">
        <w:rPr>
          <w:lang w:val="pt-PT"/>
        </w:rPr>
        <w:t xml:space="preserve"> </w:t>
      </w:r>
      <w:r w:rsidR="00885488" w:rsidRPr="00794880">
        <w:rPr>
          <w:rStyle w:val="Incipit"/>
          <w:lang w:val="pt-PT"/>
        </w:rPr>
        <w:t>Elegit</w:t>
      </w:r>
      <w:r w:rsidR="005A362F" w:rsidRPr="005A362F">
        <w:rPr>
          <w:i/>
          <w:lang w:val="pt-PT"/>
        </w:rPr>
        <w:t xml:space="preserve"> </w:t>
      </w:r>
      <w:r w:rsidR="00885488" w:rsidRPr="00794880">
        <w:rPr>
          <w:rStyle w:val="Incipit"/>
          <w:lang w:val="pt-PT"/>
        </w:rPr>
        <w:t>te</w:t>
      </w:r>
      <w:r w:rsidR="005A362F" w:rsidRPr="005A362F">
        <w:rPr>
          <w:i/>
          <w:lang w:val="pt-PT"/>
        </w:rPr>
        <w:t xml:space="preserve"> </w:t>
      </w:r>
      <w:r w:rsidR="00885488" w:rsidRPr="00794880">
        <w:rPr>
          <w:rStyle w:val="Incipit"/>
          <w:lang w:val="pt-PT"/>
        </w:rPr>
        <w:t>dominus</w:t>
      </w:r>
      <w:r w:rsidR="00DD1415">
        <w:rPr>
          <w:lang w:val="pt-PT"/>
        </w:rPr>
        <w:t>@</w:t>
      </w:r>
      <w:r w:rsidR="00DD1415" w:rsidRPr="00B779A9">
        <w:rPr>
          <w:lang w:val="pt-PT"/>
        </w:rPr>
        <w:t>231.</w:t>
      </w:r>
      <w:r w:rsidR="00885488" w:rsidRPr="00B779A9">
        <w:rPr>
          <w:lang w:val="pt-PT"/>
        </w:rPr>
        <w:t xml:space="preserve"> Nullam sequentiam. </w:t>
      </w:r>
      <w:r w:rsidR="00885488">
        <w:rPr>
          <w:lang w:val="en-US"/>
        </w:rPr>
        <w:t xml:space="preserve">OF </w:t>
      </w:r>
      <w:r w:rsidR="00885488" w:rsidRPr="00794880">
        <w:rPr>
          <w:rStyle w:val="Incipit"/>
          <w:lang w:val="en-US"/>
        </w:rPr>
        <w:t>Inveni</w:t>
      </w:r>
      <w:r w:rsidR="005A362F" w:rsidRPr="005A362F">
        <w:rPr>
          <w:i/>
          <w:lang w:val="en-US"/>
        </w:rPr>
        <w:t xml:space="preserve"> </w:t>
      </w:r>
      <w:r w:rsidR="00885488" w:rsidRPr="00794880">
        <w:rPr>
          <w:rStyle w:val="Incipit"/>
          <w:lang w:val="en-US"/>
        </w:rPr>
        <w:t>David</w:t>
      </w:r>
      <w:r w:rsidR="00885488">
        <w:rPr>
          <w:lang w:val="en-US"/>
        </w:rPr>
        <w:t xml:space="preserve">. CO </w:t>
      </w:r>
      <w:r w:rsidR="00885488" w:rsidRPr="00794880">
        <w:rPr>
          <w:rStyle w:val="Incipit"/>
          <w:lang w:val="en-US"/>
        </w:rPr>
        <w:t>Beatus</w:t>
      </w:r>
      <w:r w:rsidR="005A362F" w:rsidRPr="005A362F">
        <w:rPr>
          <w:i/>
          <w:lang w:val="en-US"/>
        </w:rPr>
        <w:t xml:space="preserve"> </w:t>
      </w:r>
      <w:r w:rsidR="00885488" w:rsidRPr="00794880">
        <w:rPr>
          <w:rStyle w:val="Incipit"/>
          <w:lang w:val="en-US"/>
        </w:rPr>
        <w:t>ser</w:t>
      </w:r>
      <w:r w:rsidR="00382E22" w:rsidRPr="00794880">
        <w:rPr>
          <w:rStyle w:val="Incipit"/>
          <w:lang w:val="en-US"/>
        </w:rPr>
        <w:t>vu</w:t>
      </w:r>
      <w:r w:rsidR="00885488" w:rsidRPr="00794880">
        <w:rPr>
          <w:rStyle w:val="Incipit"/>
          <w:lang w:val="en-US"/>
        </w:rPr>
        <w:t>s</w:t>
      </w:r>
      <w:r w:rsidR="00885488">
        <w:rPr>
          <w:lang w:val="en-US"/>
        </w:rPr>
        <w:t>.</w:t>
      </w:r>
    </w:p>
    <w:p w:rsidR="00885488" w:rsidRPr="00F77676" w:rsidRDefault="00010035" w:rsidP="00415109">
      <w:pPr>
        <w:pStyle w:val="berschrift1"/>
        <w:rPr>
          <w:lang w:val="en-US"/>
        </w:rPr>
      </w:pPr>
      <w:r w:rsidRPr="00F77676">
        <w:rPr>
          <w:lang w:val="en-US"/>
        </w:rPr>
        <w:t>IN FESTO CIRCUM</w:t>
      </w:r>
      <w:r w:rsidR="003A62C4" w:rsidRPr="00F77676">
        <w:rPr>
          <w:lang w:val="en-US"/>
        </w:rPr>
        <w:t>CISIONIS DOMINI</w:t>
      </w:r>
    </w:p>
    <w:p w:rsidR="00885488" w:rsidRDefault="00885488" w:rsidP="00415109">
      <w:pPr>
        <w:rPr>
          <w:lang w:val="en-US"/>
        </w:rPr>
      </w:pPr>
      <w:r>
        <w:rPr>
          <w:lang w:val="en-US"/>
        </w:rPr>
        <w:t>Summum festum facimus.</w:t>
      </w:r>
    </w:p>
    <w:p w:rsidR="00CC1117" w:rsidRDefault="003A62C4" w:rsidP="00415109">
      <w:pPr>
        <w:rPr>
          <w:lang w:val="it-IT"/>
        </w:rPr>
      </w:pPr>
      <w:r w:rsidRPr="00F77676">
        <w:rPr>
          <w:rStyle w:val="Time1"/>
          <w:lang w:val="en-US"/>
        </w:rPr>
        <w:t>Ad vesperas</w:t>
      </w:r>
      <w:r w:rsidR="00885488">
        <w:rPr>
          <w:lang w:val="en-US"/>
        </w:rPr>
        <w:t xml:space="preserve"> AN </w:t>
      </w:r>
      <w:r w:rsidR="00885488" w:rsidRPr="00794880">
        <w:rPr>
          <w:rStyle w:val="Incipit"/>
          <w:lang w:val="en-US"/>
        </w:rPr>
        <w:t>Tecum</w:t>
      </w:r>
      <w:r w:rsidR="005A362F" w:rsidRPr="005A362F">
        <w:rPr>
          <w:i/>
          <w:lang w:val="en-US"/>
        </w:rPr>
        <w:t xml:space="preserve"> </w:t>
      </w:r>
      <w:r w:rsidR="00885488" w:rsidRPr="00794880">
        <w:rPr>
          <w:rStyle w:val="Incipit"/>
          <w:lang w:val="en-US"/>
        </w:rPr>
        <w:t>principium</w:t>
      </w:r>
      <w:r w:rsidR="00885488">
        <w:rPr>
          <w:lang w:val="en-US"/>
        </w:rPr>
        <w:t xml:space="preserve"> cum reliquis </w:t>
      </w:r>
      <w:r w:rsidR="008D35E3">
        <w:rPr>
          <w:lang w:val="en-US"/>
        </w:rPr>
        <w:t>quaere</w:t>
      </w:r>
      <w:r w:rsidR="00885488">
        <w:rPr>
          <w:lang w:val="en-US"/>
        </w:rPr>
        <w:t xml:space="preserve"> antiphonas has in </w:t>
      </w:r>
      <w:r w:rsidR="00885488" w:rsidRPr="00F77676">
        <w:rPr>
          <w:rStyle w:val="Funktion"/>
          <w:lang w:val="en-US"/>
        </w:rPr>
        <w:t>summo antiphonario</w:t>
      </w:r>
      <w:r w:rsidR="00885488">
        <w:rPr>
          <w:lang w:val="en-US"/>
        </w:rPr>
        <w:t xml:space="preserve"> in secundis vesperis de nati</w:t>
      </w:r>
      <w:r w:rsidR="00D66EA2">
        <w:rPr>
          <w:lang w:val="en-US"/>
        </w:rPr>
        <w:t>vita</w:t>
      </w:r>
      <w:r w:rsidR="00885488">
        <w:rPr>
          <w:lang w:val="en-US"/>
        </w:rPr>
        <w:t xml:space="preserve">te. </w:t>
      </w:r>
      <w:r w:rsidR="00885488" w:rsidRPr="00F77676">
        <w:rPr>
          <w:lang w:val="en-US"/>
        </w:rPr>
        <w:t xml:space="preserve">PS </w:t>
      </w:r>
      <w:r w:rsidR="00885488" w:rsidRPr="00F77676">
        <w:rPr>
          <w:rStyle w:val="Incipit"/>
          <w:lang w:val="en-US"/>
        </w:rPr>
        <w:t>Dixit</w:t>
      </w:r>
      <w:r w:rsidR="00794880" w:rsidRPr="00F77676">
        <w:rPr>
          <w:lang w:val="en-US"/>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Confitebor</w:t>
      </w:r>
      <w:r w:rsidR="00794880" w:rsidRPr="00794880">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Beatus</w:t>
      </w:r>
      <w:r w:rsidR="005A362F" w:rsidRPr="005A362F">
        <w:rPr>
          <w:i/>
          <w:lang w:val="pt-PT"/>
        </w:rPr>
        <w:t xml:space="preserve"> </w:t>
      </w:r>
      <w:r w:rsidR="00C31823" w:rsidRPr="00794880">
        <w:rPr>
          <w:rStyle w:val="Incipit"/>
          <w:lang w:val="pt-PT"/>
        </w:rPr>
        <w:t>vir</w:t>
      </w:r>
      <w:r w:rsidR="00794880" w:rsidRPr="00794880">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De</w:t>
      </w:r>
      <w:r w:rsidR="005A362F" w:rsidRPr="005A362F">
        <w:rPr>
          <w:i/>
          <w:lang w:val="pt-PT"/>
        </w:rPr>
        <w:t xml:space="preserve"> </w:t>
      </w:r>
      <w:r w:rsidR="00885488" w:rsidRPr="00794880">
        <w:rPr>
          <w:rStyle w:val="Incipit"/>
          <w:lang w:val="pt-PT"/>
        </w:rPr>
        <w:t>profundis</w:t>
      </w:r>
      <w:r w:rsidR="00794880" w:rsidRPr="00794880">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Memento</w:t>
      </w:r>
      <w:r w:rsidR="00885488" w:rsidRPr="00B779A9">
        <w:rPr>
          <w:lang w:val="pt-PT"/>
        </w:rPr>
        <w:t xml:space="preserve">. RP </w:t>
      </w:r>
      <w:r w:rsidR="00885488" w:rsidRPr="00794880">
        <w:rPr>
          <w:rStyle w:val="Incipit"/>
          <w:lang w:val="pt-PT"/>
        </w:rPr>
        <w:t>Verbum</w:t>
      </w:r>
      <w:r w:rsidR="005A362F" w:rsidRPr="005A362F">
        <w:rPr>
          <w:i/>
          <w:lang w:val="pt-PT"/>
        </w:rPr>
        <w:t xml:space="preserve"> </w:t>
      </w:r>
      <w:r w:rsidR="00885488" w:rsidRPr="00794880">
        <w:rPr>
          <w:rStyle w:val="Incipit"/>
          <w:lang w:val="pt-PT"/>
        </w:rPr>
        <w:t>caro</w:t>
      </w:r>
      <w:r w:rsidR="00885488" w:rsidRPr="00B779A9">
        <w:rPr>
          <w:lang w:val="pt-PT"/>
        </w:rPr>
        <w:t xml:space="preserve">. HY </w:t>
      </w:r>
      <w:r w:rsidR="00885488" w:rsidRPr="00794880">
        <w:rPr>
          <w:rStyle w:val="Incipit"/>
          <w:lang w:val="pt-PT"/>
        </w:rPr>
        <w:t>A</w:t>
      </w:r>
      <w:r w:rsidR="005A362F" w:rsidRPr="005A362F">
        <w:rPr>
          <w:i/>
          <w:lang w:val="pt-PT"/>
        </w:rPr>
        <w:t xml:space="preserve"> </w:t>
      </w:r>
      <w:r w:rsidR="00885488" w:rsidRPr="00794880">
        <w:rPr>
          <w:rStyle w:val="Incipit"/>
          <w:lang w:val="pt-PT"/>
        </w:rPr>
        <w:t>solis</w:t>
      </w:r>
      <w:r w:rsidR="005A362F" w:rsidRPr="005A362F">
        <w:rPr>
          <w:i/>
          <w:lang w:val="pt-PT"/>
        </w:rPr>
        <w:t xml:space="preserve"> </w:t>
      </w:r>
      <w:r w:rsidR="00885488" w:rsidRPr="00794880">
        <w:rPr>
          <w:rStyle w:val="Incipit"/>
          <w:lang w:val="pt-PT"/>
        </w:rPr>
        <w:t>ortu</w:t>
      </w:r>
      <w:r w:rsidR="00885488" w:rsidRPr="00B779A9">
        <w:rPr>
          <w:lang w:val="pt-PT"/>
        </w:rPr>
        <w:t xml:space="preserve">. VS </w:t>
      </w:r>
      <w:r w:rsidR="00885488" w:rsidRPr="00794880">
        <w:rPr>
          <w:rStyle w:val="Incipit"/>
          <w:lang w:val="pt-PT"/>
        </w:rPr>
        <w:t>Tecum</w:t>
      </w:r>
      <w:r w:rsidR="005A362F" w:rsidRPr="005A362F">
        <w:rPr>
          <w:i/>
          <w:lang w:val="pt-PT"/>
        </w:rPr>
        <w:t xml:space="preserve"> </w:t>
      </w:r>
      <w:r w:rsidR="00885488" w:rsidRPr="00794880">
        <w:rPr>
          <w:rStyle w:val="Incipit"/>
          <w:lang w:val="pt-PT"/>
        </w:rPr>
        <w:t>principium</w:t>
      </w:r>
      <w:r w:rsidR="00885488" w:rsidRPr="00B779A9">
        <w:rPr>
          <w:lang w:val="pt-PT"/>
        </w:rPr>
        <w:t xml:space="preserve">. AM </w:t>
      </w:r>
      <w:r w:rsidR="00885488" w:rsidRPr="00794880">
        <w:rPr>
          <w:rStyle w:val="Incipit"/>
          <w:lang w:val="pt-PT"/>
        </w:rPr>
        <w:t>Magnum</w:t>
      </w:r>
      <w:r w:rsidR="005A362F" w:rsidRPr="005A362F">
        <w:rPr>
          <w:i/>
          <w:lang w:val="pt-PT"/>
        </w:rPr>
        <w:t xml:space="preserve"> </w:t>
      </w:r>
      <w:r w:rsidR="00885488" w:rsidRPr="00794880">
        <w:rPr>
          <w:rStyle w:val="Incipit"/>
          <w:lang w:val="pt-PT"/>
        </w:rPr>
        <w:t>hereditatis</w:t>
      </w:r>
      <w:r w:rsidR="005A362F" w:rsidRPr="005A362F">
        <w:rPr>
          <w:i/>
          <w:lang w:val="pt-PT"/>
        </w:rPr>
        <w:t xml:space="preserve"> </w:t>
      </w:r>
      <w:r w:rsidR="00885488" w:rsidRPr="00794880">
        <w:rPr>
          <w:rStyle w:val="Incipit"/>
          <w:lang w:val="pt-PT"/>
        </w:rPr>
        <w:t>mysterium</w:t>
      </w:r>
      <w:r w:rsidR="00885488" w:rsidRPr="00B779A9">
        <w:rPr>
          <w:lang w:val="pt-PT"/>
        </w:rPr>
        <w:t xml:space="preserve">. </w:t>
      </w:r>
      <w:r w:rsidR="00CC1117">
        <w:rPr>
          <w:lang w:val="pt-PT"/>
        </w:rPr>
        <w:t>Suffragium d</w:t>
      </w:r>
      <w:r w:rsidR="00010035">
        <w:rPr>
          <w:lang w:val="pt-PT"/>
        </w:rPr>
        <w:t>e sancto Si</w:t>
      </w:r>
      <w:r w:rsidR="00424146" w:rsidRPr="00B779A9">
        <w:rPr>
          <w:lang w:val="pt-PT"/>
        </w:rPr>
        <w:t xml:space="preserve">lvestro </w:t>
      </w:r>
      <w:r w:rsidR="00CC1117">
        <w:rPr>
          <w:lang w:val="pt-PT"/>
        </w:rPr>
        <w:t>[</w:t>
      </w:r>
      <w:r w:rsidR="00885488" w:rsidRPr="00B779A9">
        <w:rPr>
          <w:lang w:val="pt-PT"/>
        </w:rPr>
        <w:t>AC</w:t>
      </w:r>
      <w:r w:rsidR="00CC1117">
        <w:rPr>
          <w:lang w:val="pt-PT"/>
        </w:rPr>
        <w:t>]</w:t>
      </w:r>
      <w:r w:rsidR="00885488" w:rsidRPr="00B779A9">
        <w:rPr>
          <w:lang w:val="pt-PT"/>
        </w:rPr>
        <w:t xml:space="preserve"> </w:t>
      </w:r>
      <w:r w:rsidR="00885488" w:rsidRPr="00794880">
        <w:rPr>
          <w:rStyle w:val="Incipit"/>
          <w:lang w:val="pt-PT"/>
        </w:rPr>
        <w:t>Iste</w:t>
      </w:r>
      <w:r w:rsidR="005A362F" w:rsidRPr="005A362F">
        <w:rPr>
          <w:i/>
          <w:lang w:val="pt-PT"/>
        </w:rPr>
        <w:t xml:space="preserve"> </w:t>
      </w:r>
      <w:r w:rsidR="00885488" w:rsidRPr="00794880">
        <w:rPr>
          <w:rStyle w:val="Incipit"/>
          <w:lang w:val="pt-PT"/>
        </w:rPr>
        <w:t>homo</w:t>
      </w:r>
      <w:r w:rsidR="00885488" w:rsidRPr="00B779A9">
        <w:rPr>
          <w:lang w:val="pt-PT"/>
        </w:rPr>
        <w:t xml:space="preserve">. </w:t>
      </w:r>
      <w:r w:rsidR="00885488" w:rsidRPr="00B779A9">
        <w:rPr>
          <w:lang w:val="it-IT"/>
        </w:rPr>
        <w:t>Praeterea nullum suffragium</w:t>
      </w:r>
      <w:r w:rsidR="00CC1117">
        <w:rPr>
          <w:lang w:val="it-IT"/>
        </w:rPr>
        <w:t>,</w:t>
      </w:r>
      <w:r w:rsidR="00885488" w:rsidRPr="00B779A9">
        <w:rPr>
          <w:lang w:val="it-IT"/>
        </w:rPr>
        <w:t xml:space="preserve"> nec de dominica si occurrerit</w:t>
      </w:r>
      <w:r w:rsidR="00CC1117">
        <w:rPr>
          <w:lang w:val="it-IT"/>
        </w:rPr>
        <w:t>,</w:t>
      </w:r>
      <w:r w:rsidR="00885488" w:rsidRPr="00B779A9">
        <w:rPr>
          <w:lang w:val="it-IT"/>
        </w:rPr>
        <w:t xml:space="preserve"> dicimus. </w:t>
      </w:r>
      <w:r w:rsidR="00424146" w:rsidRPr="00B779A9">
        <w:rPr>
          <w:lang w:val="it-IT"/>
        </w:rPr>
        <w:t xml:space="preserve">[BD] </w:t>
      </w:r>
      <w:r w:rsidR="005F6F99" w:rsidRPr="00794880">
        <w:rPr>
          <w:rStyle w:val="Incipit"/>
          <w:lang w:val="it-IT"/>
        </w:rPr>
        <w:t>Benedicamus</w:t>
      </w:r>
      <w:r w:rsidR="00794880" w:rsidRPr="00794880">
        <w:rPr>
          <w:lang w:val="it-IT"/>
        </w:rPr>
        <w:t xml:space="preserve">. </w:t>
      </w:r>
      <w:r w:rsidR="005E1283" w:rsidRPr="00B779A9">
        <w:rPr>
          <w:lang w:val="it-IT"/>
        </w:rPr>
        <w:t>[TP]</w:t>
      </w:r>
      <w:r w:rsidR="005A362F" w:rsidRPr="005A362F">
        <w:rPr>
          <w:i/>
          <w:lang w:val="it-IT"/>
        </w:rPr>
        <w:t xml:space="preserve"> </w:t>
      </w:r>
      <w:r w:rsidR="00885488" w:rsidRPr="00794880">
        <w:rPr>
          <w:rStyle w:val="Incipit"/>
          <w:lang w:val="it-IT"/>
        </w:rPr>
        <w:t>In</w:t>
      </w:r>
      <w:r w:rsidR="005A362F" w:rsidRPr="005A362F">
        <w:rPr>
          <w:i/>
          <w:lang w:val="it-IT"/>
        </w:rPr>
        <w:t xml:space="preserve"> </w:t>
      </w:r>
      <w:r w:rsidR="00885488" w:rsidRPr="00794880">
        <w:rPr>
          <w:rStyle w:val="Incipit"/>
          <w:lang w:val="it-IT"/>
        </w:rPr>
        <w:t>laude</w:t>
      </w:r>
      <w:r w:rsidR="005A362F" w:rsidRPr="005A362F">
        <w:rPr>
          <w:i/>
          <w:lang w:val="it-IT"/>
        </w:rPr>
        <w:t xml:space="preserve"> </w:t>
      </w:r>
      <w:r w:rsidR="00885488" w:rsidRPr="00794880">
        <w:rPr>
          <w:rStyle w:val="Incipit"/>
          <w:lang w:val="it-IT"/>
        </w:rPr>
        <w:t>Iesu</w:t>
      </w:r>
      <w:r w:rsidR="00885488" w:rsidRPr="00B779A9">
        <w:rPr>
          <w:lang w:val="it-IT"/>
        </w:rPr>
        <w:t>.</w:t>
      </w:r>
      <w:r w:rsidR="00424146" w:rsidRPr="00B779A9">
        <w:rPr>
          <w:lang w:val="it-IT"/>
        </w:rPr>
        <w:t xml:space="preserve"> </w:t>
      </w:r>
    </w:p>
    <w:p w:rsidR="00885488" w:rsidRPr="00F77676" w:rsidRDefault="00424146" w:rsidP="00415109">
      <w:pPr>
        <w:rPr>
          <w:lang w:val="en-US"/>
        </w:rPr>
      </w:pPr>
      <w:r>
        <w:rPr>
          <w:lang w:val="en-US"/>
        </w:rPr>
        <w:t>(130r)</w:t>
      </w:r>
      <w:r w:rsidR="00CC1117" w:rsidRPr="00F77676">
        <w:rPr>
          <w:lang w:val="en-US"/>
        </w:rPr>
        <w:t xml:space="preserve"> </w:t>
      </w:r>
      <w:r w:rsidR="003A62C4" w:rsidRPr="00F77676">
        <w:rPr>
          <w:rStyle w:val="Time1"/>
          <w:lang w:val="en-US"/>
        </w:rPr>
        <w:t>Ad completorium</w:t>
      </w:r>
      <w:r w:rsidR="00885488">
        <w:rPr>
          <w:lang w:val="en-US"/>
        </w:rPr>
        <w:t xml:space="preserve"> HY </w:t>
      </w:r>
      <w:r w:rsidR="00885488" w:rsidRPr="00794880">
        <w:rPr>
          <w:rStyle w:val="Incipit"/>
          <w:lang w:val="en-US"/>
        </w:rPr>
        <w:t>Corde</w:t>
      </w:r>
      <w:r w:rsidR="005A362F" w:rsidRPr="005A362F">
        <w:rPr>
          <w:i/>
          <w:lang w:val="en-US"/>
        </w:rPr>
        <w:t xml:space="preserve"> </w:t>
      </w:r>
      <w:r w:rsidR="00885488" w:rsidRPr="00794880">
        <w:rPr>
          <w:rStyle w:val="Incipit"/>
          <w:lang w:val="en-US"/>
        </w:rPr>
        <w:t>natus</w:t>
      </w:r>
      <w:r w:rsidR="00885488">
        <w:rPr>
          <w:lang w:val="en-US"/>
        </w:rPr>
        <w:t xml:space="preserve">. AD </w:t>
      </w:r>
      <w:r w:rsidR="00885488" w:rsidRPr="00794880">
        <w:rPr>
          <w:rStyle w:val="Incipit"/>
          <w:lang w:val="en-US"/>
        </w:rPr>
        <w:t>Glorificamus</w:t>
      </w:r>
      <w:r w:rsidR="005A362F" w:rsidRPr="005A362F">
        <w:rPr>
          <w:i/>
          <w:lang w:val="en-US"/>
        </w:rPr>
        <w:t xml:space="preserve"> </w:t>
      </w:r>
      <w:r w:rsidR="00885488" w:rsidRPr="00794880">
        <w:rPr>
          <w:rStyle w:val="Incipit"/>
          <w:lang w:val="en-US"/>
        </w:rPr>
        <w:t>te</w:t>
      </w:r>
      <w:r w:rsidR="00885488" w:rsidRPr="005B472A">
        <w:rPr>
          <w:lang w:val="en-US"/>
        </w:rPr>
        <w:t>.</w:t>
      </w:r>
      <w:r w:rsidR="00885488">
        <w:rPr>
          <w:lang w:val="en-US"/>
        </w:rPr>
        <w:t xml:space="preserve"> Sine cantico. Post colle</w:t>
      </w:r>
      <w:r>
        <w:rPr>
          <w:lang w:val="en-US"/>
        </w:rPr>
        <w:t>ctam AC</w:t>
      </w:r>
      <w:r w:rsidR="00885488">
        <w:rPr>
          <w:lang w:val="en-US"/>
        </w:rPr>
        <w:t xml:space="preserve"> </w:t>
      </w:r>
      <w:r w:rsidR="00885488" w:rsidRPr="00794880">
        <w:rPr>
          <w:rStyle w:val="Incipit"/>
          <w:lang w:val="en-US"/>
        </w:rPr>
        <w:t>Speciosa</w:t>
      </w:r>
      <w:r w:rsidR="00885488">
        <w:rPr>
          <w:lang w:val="en-US"/>
        </w:rPr>
        <w:t>.</w:t>
      </w:r>
    </w:p>
    <w:p w:rsidR="00885488" w:rsidRPr="00F77676" w:rsidRDefault="003A62C4" w:rsidP="00415109">
      <w:pPr>
        <w:rPr>
          <w:lang w:val="en-US"/>
        </w:rPr>
      </w:pPr>
      <w:r w:rsidRPr="00F77676">
        <w:rPr>
          <w:rStyle w:val="Time1"/>
          <w:lang w:val="en-US"/>
        </w:rPr>
        <w:t>Ad matutinum</w:t>
      </w:r>
      <w:r w:rsidR="00885488">
        <w:rPr>
          <w:lang w:val="en-US"/>
        </w:rPr>
        <w:t xml:space="preserve"> I</w:t>
      </w:r>
      <w:r w:rsidR="00424146">
        <w:rPr>
          <w:lang w:val="en-US"/>
        </w:rPr>
        <w:t>N</w:t>
      </w:r>
      <w:r w:rsidR="00885488">
        <w:rPr>
          <w:lang w:val="en-US"/>
        </w:rPr>
        <w:t xml:space="preserve">V </w:t>
      </w:r>
      <w:r w:rsidR="00885488" w:rsidRPr="00F77676">
        <w:rPr>
          <w:rStyle w:val="Incipit"/>
          <w:lang w:val="en-US"/>
        </w:rPr>
        <w:t>Christus natus est nobis</w:t>
      </w:r>
      <w:r w:rsidR="00885488">
        <w:rPr>
          <w:lang w:val="en-US"/>
        </w:rPr>
        <w:t xml:space="preserve">. </w:t>
      </w:r>
      <w:r w:rsidR="00885488" w:rsidRPr="00F77676">
        <w:rPr>
          <w:lang w:val="en-US"/>
        </w:rPr>
        <w:t xml:space="preserve">HY </w:t>
      </w:r>
      <w:r w:rsidR="00885488" w:rsidRPr="00F77676">
        <w:rPr>
          <w:rStyle w:val="Incipit"/>
          <w:lang w:val="en-US"/>
        </w:rPr>
        <w:t xml:space="preserve">Agnoscat omne </w:t>
      </w:r>
      <w:r w:rsidR="002332ED" w:rsidRPr="00F77676">
        <w:rPr>
          <w:rStyle w:val="Incipit"/>
          <w:lang w:val="en-US"/>
        </w:rPr>
        <w:t>saecul</w:t>
      </w:r>
      <w:r w:rsidR="00885488" w:rsidRPr="00F77676">
        <w:rPr>
          <w:rStyle w:val="Incipit"/>
          <w:lang w:val="en-US"/>
        </w:rPr>
        <w:t>um</w:t>
      </w:r>
      <w:r w:rsidR="00885488" w:rsidRPr="00F77676">
        <w:rPr>
          <w:lang w:val="en-US"/>
        </w:rPr>
        <w:t>.</w:t>
      </w:r>
    </w:p>
    <w:p w:rsidR="00885488" w:rsidRPr="003D0C23" w:rsidRDefault="003A62C4" w:rsidP="00415109">
      <w:pPr>
        <w:rPr>
          <w:lang w:val="en-US"/>
        </w:rPr>
      </w:pPr>
      <w:r w:rsidRPr="00F77676">
        <w:rPr>
          <w:rStyle w:val="Time2"/>
          <w:lang w:val="it-IT"/>
        </w:rPr>
        <w:t>In primo nocturno</w:t>
      </w:r>
      <w:r w:rsidR="00885488" w:rsidRPr="00B779A9">
        <w:rPr>
          <w:lang w:val="it-IT"/>
        </w:rPr>
        <w:t xml:space="preserve"> AN </w:t>
      </w:r>
      <w:r w:rsidR="00885488" w:rsidRPr="00F77676">
        <w:rPr>
          <w:rStyle w:val="Incipit"/>
          <w:lang w:val="it-IT"/>
        </w:rPr>
        <w:t>Dominus dixit ad me</w:t>
      </w:r>
      <w:r w:rsidR="00DD1415">
        <w:rPr>
          <w:lang w:val="it-IT"/>
        </w:rPr>
        <w:t>@</w:t>
      </w:r>
      <w:r w:rsidR="00DD1415" w:rsidRPr="00B779A9">
        <w:rPr>
          <w:lang w:val="it-IT"/>
        </w:rPr>
        <w:t>55.</w:t>
      </w:r>
      <w:r w:rsidR="00885488" w:rsidRPr="00B779A9">
        <w:rPr>
          <w:lang w:val="it-IT"/>
        </w:rPr>
        <w:t xml:space="preserve"> </w:t>
      </w:r>
      <w:r w:rsidR="00BA24A1">
        <w:rPr>
          <w:lang w:val="en-US"/>
        </w:rPr>
        <w:t>[</w:t>
      </w:r>
      <w:r w:rsidR="00885488">
        <w:rPr>
          <w:lang w:val="en-US"/>
        </w:rPr>
        <w:t>PS</w:t>
      </w:r>
      <w:r w:rsidR="00BA24A1">
        <w:rPr>
          <w:lang w:val="en-US"/>
        </w:rPr>
        <w:t>]</w:t>
      </w:r>
      <w:r w:rsidR="00885488">
        <w:rPr>
          <w:lang w:val="en-US"/>
        </w:rPr>
        <w:t xml:space="preserve"> </w:t>
      </w:r>
      <w:r w:rsidR="00885488" w:rsidRPr="00F77676">
        <w:rPr>
          <w:rStyle w:val="Incipit"/>
          <w:lang w:val="en-US"/>
        </w:rPr>
        <w:t>Quare fremuerunt</w:t>
      </w:r>
      <w:r w:rsidR="00885488">
        <w:rPr>
          <w:lang w:val="en-US"/>
        </w:rPr>
        <w:t xml:space="preserve">. AN </w:t>
      </w:r>
      <w:r w:rsidR="00885488" w:rsidRPr="00F77676">
        <w:rPr>
          <w:rStyle w:val="Incipit"/>
          <w:lang w:val="en-US"/>
        </w:rPr>
        <w:t>In sole posuit</w:t>
      </w:r>
      <w:r w:rsidR="00885488">
        <w:rPr>
          <w:lang w:val="en-US"/>
        </w:rPr>
        <w:t xml:space="preserve">. PS </w:t>
      </w:r>
      <w:r w:rsidR="00885488" w:rsidRPr="00F77676">
        <w:rPr>
          <w:rStyle w:val="Incipit"/>
          <w:lang w:val="en-US"/>
        </w:rPr>
        <w:t>Caeli enarrant</w:t>
      </w:r>
      <w:r w:rsidR="00885488">
        <w:rPr>
          <w:lang w:val="en-US"/>
        </w:rPr>
        <w:t xml:space="preserve">. AN </w:t>
      </w:r>
      <w:r w:rsidR="00885488" w:rsidRPr="00F77676">
        <w:rPr>
          <w:rStyle w:val="Incipit"/>
          <w:lang w:val="en-US"/>
        </w:rPr>
        <w:t>E</w:t>
      </w:r>
      <w:r w:rsidR="001D1C08" w:rsidRPr="00F77676">
        <w:rPr>
          <w:rStyle w:val="Incipit"/>
          <w:lang w:val="en-US"/>
        </w:rPr>
        <w:t>leva</w:t>
      </w:r>
      <w:r w:rsidR="00885488" w:rsidRPr="00F77676">
        <w:rPr>
          <w:rStyle w:val="Incipit"/>
          <w:lang w:val="en-US"/>
        </w:rPr>
        <w:t>mini portae</w:t>
      </w:r>
      <w:r w:rsidR="00885488">
        <w:rPr>
          <w:lang w:val="en-US"/>
        </w:rPr>
        <w:t xml:space="preserve">. PS </w:t>
      </w:r>
      <w:r w:rsidR="00885488" w:rsidRPr="00F77676">
        <w:rPr>
          <w:rStyle w:val="Incipit"/>
          <w:lang w:val="en-US"/>
        </w:rPr>
        <w:t>Domini est terra</w:t>
      </w:r>
      <w:r w:rsidR="00885488">
        <w:rPr>
          <w:lang w:val="en-US"/>
        </w:rPr>
        <w:t xml:space="preserve">. VS </w:t>
      </w:r>
      <w:r w:rsidR="00885488" w:rsidRPr="00F77676">
        <w:rPr>
          <w:rStyle w:val="Incipit"/>
          <w:lang w:val="en-US"/>
        </w:rPr>
        <w:t>Speciosus forma</w:t>
      </w:r>
      <w:r w:rsidR="00424146">
        <w:rPr>
          <w:lang w:val="en-US"/>
        </w:rPr>
        <w:t xml:space="preserve">. </w:t>
      </w:r>
      <w:r w:rsidR="00EB4A7B">
        <w:rPr>
          <w:lang w:val="en-US"/>
        </w:rPr>
        <w:t>Lectiones quaere cum evangelio in volumine hiemali de tempore. [</w:t>
      </w:r>
      <w:r w:rsidR="00424146">
        <w:rPr>
          <w:lang w:val="en-US"/>
        </w:rPr>
        <w:t>LS</w:t>
      </w:r>
      <w:r w:rsidR="00EB4A7B">
        <w:rPr>
          <w:lang w:val="en-US"/>
        </w:rPr>
        <w:t>]</w:t>
      </w:r>
      <w:r w:rsidR="00885488">
        <w:rPr>
          <w:lang w:val="en-US"/>
        </w:rPr>
        <w:t xml:space="preserve"> </w:t>
      </w:r>
      <w:r w:rsidR="00885488" w:rsidRPr="00F77676">
        <w:rPr>
          <w:rStyle w:val="Incipit"/>
          <w:lang w:val="en-US"/>
        </w:rPr>
        <w:t>Postquam consumati sunt dies octo ut circumcideretur</w:t>
      </w:r>
      <w:r w:rsidR="00EB4A7B">
        <w:rPr>
          <w:lang w:val="en-US"/>
        </w:rPr>
        <w:t>.</w:t>
      </w:r>
      <w:r w:rsidR="00885488">
        <w:rPr>
          <w:lang w:val="en-US"/>
        </w:rPr>
        <w:t xml:space="preserve"> </w:t>
      </w:r>
      <w:r w:rsidR="00424146">
        <w:rPr>
          <w:lang w:val="en-US"/>
        </w:rPr>
        <w:t>Evangelium e</w:t>
      </w:r>
      <w:r w:rsidR="00885488">
        <w:rPr>
          <w:lang w:val="en-US"/>
        </w:rPr>
        <w:t xml:space="preserve">odem modo incipit. </w:t>
      </w:r>
      <w:r w:rsidR="00885488" w:rsidRPr="003D0C23">
        <w:rPr>
          <w:lang w:val="en-US"/>
        </w:rPr>
        <w:t xml:space="preserve">RP </w:t>
      </w:r>
      <w:r w:rsidR="00885488" w:rsidRPr="003D0C23">
        <w:rPr>
          <w:rStyle w:val="Incipit"/>
          <w:lang w:val="en-US"/>
        </w:rPr>
        <w:t>Descendit de caelis</w:t>
      </w:r>
      <w:r w:rsidR="00DD1415" w:rsidRPr="003D0C23">
        <w:rPr>
          <w:lang w:val="en-US"/>
        </w:rPr>
        <w:t>@56.</w:t>
      </w:r>
      <w:r w:rsidR="00885488" w:rsidRPr="003D0C23">
        <w:rPr>
          <w:lang w:val="en-US"/>
        </w:rPr>
        <w:t xml:space="preserve"> </w:t>
      </w:r>
      <w:r w:rsidR="00BA24A1" w:rsidRPr="003D0C23">
        <w:rPr>
          <w:lang w:val="en-US"/>
        </w:rPr>
        <w:t>[</w:t>
      </w:r>
      <w:r w:rsidR="00885488" w:rsidRPr="003D0C23">
        <w:rPr>
          <w:lang w:val="en-US"/>
        </w:rPr>
        <w:t>RP</w:t>
      </w:r>
      <w:r w:rsidR="00BA24A1" w:rsidRPr="003D0C23">
        <w:rPr>
          <w:lang w:val="en-US"/>
        </w:rPr>
        <w:t>]</w:t>
      </w:r>
      <w:r w:rsidR="00885488" w:rsidRPr="003D0C23">
        <w:rPr>
          <w:lang w:val="en-US"/>
        </w:rPr>
        <w:t xml:space="preserve"> </w:t>
      </w:r>
      <w:r w:rsidR="00885488" w:rsidRPr="003D0C23">
        <w:rPr>
          <w:rStyle w:val="Incipit"/>
          <w:lang w:val="en-US"/>
        </w:rPr>
        <w:t xml:space="preserve">O magnum </w:t>
      </w:r>
      <w:r w:rsidRPr="003D0C23">
        <w:rPr>
          <w:rStyle w:val="Incipit"/>
          <w:lang w:val="en-US"/>
        </w:rPr>
        <w:t>%D::</w:t>
      </w:r>
      <w:r w:rsidR="00EB4A7B" w:rsidRPr="003D0C23">
        <w:rPr>
          <w:rStyle w:val="Incipit"/>
          <w:lang w:val="en-US"/>
        </w:rPr>
        <w:t>pietatis</w:t>
      </w:r>
      <w:r w:rsidR="00D734F4" w:rsidRPr="003D0C23">
        <w:rPr>
          <w:rStyle w:val="Incipit"/>
          <w:lang w:val="en-US"/>
        </w:rPr>
        <w:t xml:space="preserve"> </w:t>
      </w:r>
      <w:r w:rsidR="00EB4A7B" w:rsidRPr="003D0C23">
        <w:rPr>
          <w:rStyle w:val="Incipit"/>
          <w:lang w:val="en-US"/>
        </w:rPr>
        <w:t>opus</w:t>
      </w:r>
      <w:r w:rsidRPr="003D0C23">
        <w:rPr>
          <w:rStyle w:val="Incipit"/>
          <w:lang w:val="en-US"/>
        </w:rPr>
        <w:t>%</w:t>
      </w:r>
      <w:r w:rsidR="00EB4A7B" w:rsidRPr="003D0C23">
        <w:rPr>
          <w:rStyle w:val="Incipit"/>
          <w:lang w:val="en-US"/>
        </w:rPr>
        <w:t xml:space="preserve"> $E::</w:t>
      </w:r>
      <w:r w:rsidR="00885488" w:rsidRPr="003D0C23">
        <w:rPr>
          <w:rStyle w:val="Incipit"/>
          <w:lang w:val="en-US"/>
        </w:rPr>
        <w:t>mysterium</w:t>
      </w:r>
      <w:r w:rsidR="00EB4A7B" w:rsidRPr="003D0C23">
        <w:rPr>
          <w:rStyle w:val="Incipit"/>
          <w:lang w:val="en-US"/>
        </w:rPr>
        <w:t>$</w:t>
      </w:r>
      <w:r w:rsidR="00DD1415" w:rsidRPr="003D0C23">
        <w:rPr>
          <w:lang w:val="en-US"/>
        </w:rPr>
        <w:t>@59.</w:t>
      </w:r>
      <w:r w:rsidR="00885488" w:rsidRPr="003D0C23">
        <w:rPr>
          <w:lang w:val="en-US"/>
        </w:rPr>
        <w:t xml:space="preserve"> </w:t>
      </w:r>
      <w:r w:rsidR="00BA24A1" w:rsidRPr="003D0C23">
        <w:rPr>
          <w:lang w:val="en-US"/>
        </w:rPr>
        <w:t>[</w:t>
      </w:r>
      <w:r w:rsidR="00885488" w:rsidRPr="003D0C23">
        <w:rPr>
          <w:lang w:val="en-US"/>
        </w:rPr>
        <w:t>RP</w:t>
      </w:r>
      <w:r w:rsidR="00BA24A1" w:rsidRPr="003D0C23">
        <w:rPr>
          <w:lang w:val="en-US"/>
        </w:rPr>
        <w:t>]</w:t>
      </w:r>
      <w:r w:rsidR="00885488" w:rsidRPr="003D0C23">
        <w:rPr>
          <w:lang w:val="en-US"/>
        </w:rPr>
        <w:t xml:space="preserve"> </w:t>
      </w:r>
      <w:r w:rsidR="00885488" w:rsidRPr="003D0C23">
        <w:rPr>
          <w:rStyle w:val="Incipit"/>
          <w:lang w:val="en-US"/>
        </w:rPr>
        <w:t xml:space="preserve">Sancta et </w:t>
      </w:r>
      <w:r w:rsidR="008C2783" w:rsidRPr="003D0C23">
        <w:rPr>
          <w:rStyle w:val="Incipit"/>
          <w:lang w:val="en-US"/>
        </w:rPr>
        <w:t>immacu</w:t>
      </w:r>
      <w:r w:rsidR="00885488" w:rsidRPr="003D0C23">
        <w:rPr>
          <w:rStyle w:val="Incipit"/>
          <w:lang w:val="en-US"/>
        </w:rPr>
        <w:t>lata</w:t>
      </w:r>
      <w:r w:rsidR="00DD1415" w:rsidRPr="003D0C23">
        <w:rPr>
          <w:lang w:val="en-US"/>
        </w:rPr>
        <w:t>@61.</w:t>
      </w:r>
    </w:p>
    <w:p w:rsidR="00CC1117" w:rsidRDefault="003A62C4" w:rsidP="00415109">
      <w:pPr>
        <w:rPr>
          <w:lang w:val="en-US"/>
        </w:rPr>
      </w:pPr>
      <w:r w:rsidRPr="003D0C23">
        <w:rPr>
          <w:rStyle w:val="Time2"/>
          <w:lang w:val="en-US"/>
        </w:rPr>
        <w:t>In secundo nocturno</w:t>
      </w:r>
      <w:r w:rsidR="00885488" w:rsidRPr="003D0C23">
        <w:rPr>
          <w:lang w:val="en-US"/>
        </w:rPr>
        <w:t xml:space="preserve"> AN </w:t>
      </w:r>
      <w:r w:rsidR="00885488" w:rsidRPr="003D0C23">
        <w:rPr>
          <w:rStyle w:val="Incipit"/>
          <w:lang w:val="en-US"/>
        </w:rPr>
        <w:t>Speciosus forma</w:t>
      </w:r>
      <w:r w:rsidR="00885488" w:rsidRPr="003D0C23">
        <w:rPr>
          <w:lang w:val="en-US"/>
        </w:rPr>
        <w:t xml:space="preserve">. PS </w:t>
      </w:r>
      <w:r w:rsidR="00885488" w:rsidRPr="003D0C23">
        <w:rPr>
          <w:rStyle w:val="Incipit"/>
          <w:lang w:val="en-US"/>
        </w:rPr>
        <w:t>Eructavit cor meum</w:t>
      </w:r>
      <w:r w:rsidR="00885488" w:rsidRPr="003D0C23">
        <w:rPr>
          <w:lang w:val="en-US"/>
        </w:rPr>
        <w:t xml:space="preserve">. AN </w:t>
      </w:r>
      <w:r w:rsidR="00885488" w:rsidRPr="003D0C23">
        <w:rPr>
          <w:rStyle w:val="Incipit"/>
          <w:lang w:val="en-US"/>
        </w:rPr>
        <w:t>Rex omnis terrae</w:t>
      </w:r>
      <w:r w:rsidR="00885488" w:rsidRPr="003D0C23">
        <w:rPr>
          <w:lang w:val="en-US"/>
        </w:rPr>
        <w:t xml:space="preserve">. PS </w:t>
      </w:r>
      <w:r w:rsidR="00885488" w:rsidRPr="003D0C23">
        <w:rPr>
          <w:rStyle w:val="Incipit"/>
          <w:lang w:val="en-US"/>
        </w:rPr>
        <w:t>Omnes gentes</w:t>
      </w:r>
      <w:r w:rsidR="00885488" w:rsidRPr="003D0C23">
        <w:rPr>
          <w:lang w:val="en-US"/>
        </w:rPr>
        <w:t xml:space="preserve">. AN </w:t>
      </w:r>
      <w:r w:rsidR="00885488" w:rsidRPr="003D0C23">
        <w:rPr>
          <w:rStyle w:val="Incipit"/>
          <w:lang w:val="en-US"/>
        </w:rPr>
        <w:t>Suscepimus deus</w:t>
      </w:r>
      <w:r w:rsidR="00DD1415" w:rsidRPr="003D0C23">
        <w:rPr>
          <w:lang w:val="en-US"/>
        </w:rPr>
        <w:t>@59.</w:t>
      </w:r>
      <w:r w:rsidR="00885488" w:rsidRPr="003D0C23">
        <w:rPr>
          <w:lang w:val="en-US"/>
        </w:rPr>
        <w:t xml:space="preserve"> PS </w:t>
      </w:r>
      <w:r w:rsidR="00885488" w:rsidRPr="003D0C23">
        <w:rPr>
          <w:rStyle w:val="Incipit"/>
          <w:lang w:val="en-US"/>
        </w:rPr>
        <w:t>Magnus dominus</w:t>
      </w:r>
      <w:r w:rsidR="00EB4A7B" w:rsidRPr="003D0C23">
        <w:rPr>
          <w:rStyle w:val="Incipit"/>
          <w:lang w:val="en-US"/>
        </w:rPr>
        <w:t xml:space="preserve"> </w:t>
      </w:r>
      <w:r w:rsidRPr="003D0C23">
        <w:rPr>
          <w:rStyle w:val="Incipit"/>
          <w:lang w:val="en-US"/>
        </w:rPr>
        <w:t>%D::</w:t>
      </w:r>
      <w:r w:rsidR="00EB4A7B" w:rsidRPr="003D0C23">
        <w:rPr>
          <w:rStyle w:val="Incipit"/>
          <w:lang w:val="en-US"/>
        </w:rPr>
        <w:t>noster</w:t>
      </w:r>
      <w:r w:rsidRPr="003D0C23">
        <w:rPr>
          <w:rStyle w:val="Incipit"/>
          <w:lang w:val="en-US"/>
        </w:rPr>
        <w:t>%</w:t>
      </w:r>
      <w:r w:rsidR="00EB4A7B" w:rsidRPr="003D0C23">
        <w:rPr>
          <w:lang w:val="en-US"/>
        </w:rPr>
        <w:t>.</w:t>
      </w:r>
      <w:r w:rsidR="00885488" w:rsidRPr="003D0C23">
        <w:rPr>
          <w:lang w:val="en-US"/>
        </w:rPr>
        <w:t xml:space="preserve"> VS </w:t>
      </w:r>
      <w:r w:rsidR="00885488" w:rsidRPr="003D0C23">
        <w:rPr>
          <w:rStyle w:val="Incipit"/>
          <w:lang w:val="en-US"/>
        </w:rPr>
        <w:t>Notum fecit dominus</w:t>
      </w:r>
      <w:r w:rsidR="00885488" w:rsidRPr="003D0C23">
        <w:rPr>
          <w:lang w:val="en-US"/>
        </w:rPr>
        <w:t xml:space="preserve">. RP </w:t>
      </w:r>
      <w:r w:rsidR="00885488" w:rsidRPr="003D0C23">
        <w:rPr>
          <w:rStyle w:val="Incipit"/>
          <w:lang w:val="en-US"/>
        </w:rPr>
        <w:t xml:space="preserve">Beata et </w:t>
      </w:r>
      <w:r w:rsidR="00702792" w:rsidRPr="003D0C23">
        <w:rPr>
          <w:rStyle w:val="Incipit"/>
          <w:lang w:val="en-US"/>
        </w:rPr>
        <w:t>venerabili</w:t>
      </w:r>
      <w:r w:rsidR="00885488" w:rsidRPr="003D0C23">
        <w:rPr>
          <w:rStyle w:val="Incipit"/>
          <w:lang w:val="en-US"/>
        </w:rPr>
        <w:t>s</w:t>
      </w:r>
      <w:r w:rsidR="00885488" w:rsidRPr="003D0C23">
        <w:rPr>
          <w:lang w:val="en-US"/>
        </w:rPr>
        <w:t xml:space="preserve">. </w:t>
      </w:r>
      <w:r w:rsidR="00BA24A1">
        <w:rPr>
          <w:lang w:val="en-US"/>
        </w:rPr>
        <w:t>[</w:t>
      </w:r>
      <w:r w:rsidR="00885488">
        <w:rPr>
          <w:lang w:val="en-US"/>
        </w:rPr>
        <w:t>RP</w:t>
      </w:r>
      <w:r w:rsidR="00BA24A1">
        <w:rPr>
          <w:lang w:val="en-US"/>
        </w:rPr>
        <w:t>]</w:t>
      </w:r>
      <w:r w:rsidR="00885488">
        <w:rPr>
          <w:lang w:val="en-US"/>
        </w:rPr>
        <w:t xml:space="preserve"> </w:t>
      </w:r>
      <w:r w:rsidR="00885488" w:rsidRPr="00F77676">
        <w:rPr>
          <w:rStyle w:val="Incipit"/>
          <w:lang w:val="en-US"/>
        </w:rPr>
        <w:t>Congratulamini</w:t>
      </w:r>
      <w:r w:rsidR="00885488">
        <w:rPr>
          <w:lang w:val="en-US"/>
        </w:rPr>
        <w:t xml:space="preserve">. </w:t>
      </w:r>
      <w:r w:rsidR="00BA24A1">
        <w:rPr>
          <w:lang w:val="en-US"/>
        </w:rPr>
        <w:t>[</w:t>
      </w:r>
      <w:r w:rsidR="00885488">
        <w:rPr>
          <w:lang w:val="en-US"/>
        </w:rPr>
        <w:t>RP</w:t>
      </w:r>
      <w:r w:rsidR="00BA24A1">
        <w:rPr>
          <w:lang w:val="en-US"/>
        </w:rPr>
        <w:t>]</w:t>
      </w:r>
      <w:r w:rsidR="00885488">
        <w:rPr>
          <w:lang w:val="en-US"/>
        </w:rPr>
        <w:t xml:space="preserve"> </w:t>
      </w:r>
      <w:r w:rsidR="00885488" w:rsidRPr="00F77676">
        <w:rPr>
          <w:rStyle w:val="Incipit"/>
          <w:lang w:val="en-US"/>
        </w:rPr>
        <w:t>Continet in gremio</w:t>
      </w:r>
      <w:r w:rsidR="00DD1415">
        <w:rPr>
          <w:lang w:val="en-US"/>
        </w:rPr>
        <w:t>@72.</w:t>
      </w:r>
      <w:r w:rsidR="009756E4">
        <w:rPr>
          <w:lang w:val="en-US"/>
        </w:rPr>
        <w:t xml:space="preserve"> </w:t>
      </w:r>
    </w:p>
    <w:p w:rsidR="00885488" w:rsidRPr="003D0C23" w:rsidRDefault="009756E4" w:rsidP="00415109">
      <w:pPr>
        <w:rPr>
          <w:lang w:val="pt-PT"/>
        </w:rPr>
      </w:pPr>
      <w:r>
        <w:rPr>
          <w:lang w:val="en-US"/>
        </w:rPr>
        <w:t>(130v)</w:t>
      </w:r>
      <w:r w:rsidR="00CC1117">
        <w:rPr>
          <w:lang w:val="en-US"/>
        </w:rPr>
        <w:t xml:space="preserve"> </w:t>
      </w:r>
      <w:r w:rsidR="003A62C4" w:rsidRPr="00F77676">
        <w:rPr>
          <w:rStyle w:val="Time2"/>
          <w:lang w:val="en-US"/>
        </w:rPr>
        <w:t>In tertio nocturno</w:t>
      </w:r>
      <w:r w:rsidR="00885488">
        <w:rPr>
          <w:lang w:val="en-US"/>
        </w:rPr>
        <w:t xml:space="preserve"> AN </w:t>
      </w:r>
      <w:r w:rsidR="00885488" w:rsidRPr="00F77676">
        <w:rPr>
          <w:rStyle w:val="Incipit"/>
          <w:lang w:val="en-US"/>
        </w:rPr>
        <w:t>Homo natus est in ea</w:t>
      </w:r>
      <w:r w:rsidR="00885488">
        <w:rPr>
          <w:lang w:val="en-US"/>
        </w:rPr>
        <w:t xml:space="preserve">. PS </w:t>
      </w:r>
      <w:r w:rsidR="00885488" w:rsidRPr="00F77676">
        <w:rPr>
          <w:rStyle w:val="Incipit"/>
          <w:lang w:val="en-US"/>
        </w:rPr>
        <w:t>Fundamenta</w:t>
      </w:r>
      <w:r w:rsidR="00885488">
        <w:rPr>
          <w:lang w:val="en-US"/>
        </w:rPr>
        <w:t xml:space="preserve">. AN </w:t>
      </w:r>
      <w:r w:rsidR="00885488" w:rsidRPr="00F77676">
        <w:rPr>
          <w:rStyle w:val="Incipit"/>
          <w:lang w:val="en-US"/>
        </w:rPr>
        <w:t>Exultabunt omnia</w:t>
      </w:r>
      <w:r w:rsidR="00885488">
        <w:rPr>
          <w:lang w:val="en-US"/>
        </w:rPr>
        <w:t xml:space="preserve">. PS </w:t>
      </w:r>
      <w:r w:rsidR="00885488" w:rsidRPr="00F77676">
        <w:rPr>
          <w:rStyle w:val="Incipit"/>
          <w:lang w:val="en-US"/>
        </w:rPr>
        <w:t>Cantate</w:t>
      </w:r>
      <w:r w:rsidR="00885488">
        <w:rPr>
          <w:lang w:val="en-US"/>
        </w:rPr>
        <w:t xml:space="preserve"> primum. AN </w:t>
      </w:r>
      <w:r w:rsidR="00885488" w:rsidRPr="00F77676">
        <w:rPr>
          <w:rStyle w:val="Incipit"/>
          <w:lang w:val="en-US"/>
        </w:rPr>
        <w:t>Notum fecit</w:t>
      </w:r>
      <w:r w:rsidR="00DD1415">
        <w:rPr>
          <w:lang w:val="en-US"/>
        </w:rPr>
        <w:t>@61.</w:t>
      </w:r>
      <w:r w:rsidR="00885488">
        <w:rPr>
          <w:lang w:val="en-US"/>
        </w:rPr>
        <w:t xml:space="preserve"> PS </w:t>
      </w:r>
      <w:r w:rsidR="00885488" w:rsidRPr="00F77676">
        <w:rPr>
          <w:rStyle w:val="Incipit"/>
          <w:lang w:val="en-US"/>
        </w:rPr>
        <w:t>Cantate</w:t>
      </w:r>
      <w:r w:rsidR="00885488">
        <w:rPr>
          <w:lang w:val="en-US"/>
        </w:rPr>
        <w:t xml:space="preserve"> secundum. VS </w:t>
      </w:r>
      <w:r w:rsidR="00885488" w:rsidRPr="00F77676">
        <w:rPr>
          <w:rStyle w:val="Incipit"/>
          <w:lang w:val="en-US"/>
        </w:rPr>
        <w:t>Ipse in</w:t>
      </w:r>
      <w:r w:rsidR="00702792" w:rsidRPr="00F77676">
        <w:rPr>
          <w:rStyle w:val="Incipit"/>
          <w:lang w:val="en-US"/>
        </w:rPr>
        <w:t>voc</w:t>
      </w:r>
      <w:r w:rsidR="00885488" w:rsidRPr="00F77676">
        <w:rPr>
          <w:rStyle w:val="Incipit"/>
          <w:lang w:val="en-US"/>
        </w:rPr>
        <w:t>avit</w:t>
      </w:r>
      <w:r w:rsidR="00885488">
        <w:rPr>
          <w:lang w:val="en-US"/>
        </w:rPr>
        <w:t xml:space="preserve">. EV </w:t>
      </w:r>
      <w:r w:rsidR="00885488" w:rsidRPr="00F77676">
        <w:rPr>
          <w:rStyle w:val="Incipit"/>
          <w:lang w:val="en-US"/>
        </w:rPr>
        <w:t>Postquam consumati</w:t>
      </w:r>
      <w:r w:rsidR="00885488">
        <w:rPr>
          <w:lang w:val="en-US"/>
        </w:rPr>
        <w:t xml:space="preserve">. </w:t>
      </w:r>
      <w:r w:rsidR="00885488" w:rsidRPr="003D0C23">
        <w:rPr>
          <w:lang w:val="pt-PT"/>
        </w:rPr>
        <w:t xml:space="preserve">RP </w:t>
      </w:r>
      <w:r w:rsidR="00885488" w:rsidRPr="003D0C23">
        <w:rPr>
          <w:rStyle w:val="Incipit"/>
          <w:lang w:val="pt-PT"/>
        </w:rPr>
        <w:t>Confirmatum est</w:t>
      </w:r>
      <w:r w:rsidR="00DD1415" w:rsidRPr="003D0C23">
        <w:rPr>
          <w:lang w:val="pt-PT"/>
        </w:rPr>
        <w:t>@72.</w:t>
      </w:r>
      <w:r w:rsidR="00885488" w:rsidRPr="003D0C23">
        <w:rPr>
          <w:lang w:val="pt-PT"/>
        </w:rPr>
        <w:t xml:space="preserve"> </w:t>
      </w:r>
      <w:r w:rsidR="00BA24A1" w:rsidRPr="003D0C23">
        <w:rPr>
          <w:lang w:val="pt-PT"/>
        </w:rPr>
        <w:t>[</w:t>
      </w:r>
      <w:r w:rsidR="00885488" w:rsidRPr="003D0C23">
        <w:rPr>
          <w:lang w:val="pt-PT"/>
        </w:rPr>
        <w:t>RP</w:t>
      </w:r>
      <w:r w:rsidR="00BA24A1" w:rsidRPr="003D0C23">
        <w:rPr>
          <w:lang w:val="pt-PT"/>
        </w:rPr>
        <w:t>]</w:t>
      </w:r>
      <w:r w:rsidR="00885488" w:rsidRPr="003D0C23">
        <w:rPr>
          <w:lang w:val="pt-PT"/>
        </w:rPr>
        <w:t xml:space="preserve"> </w:t>
      </w:r>
      <w:r w:rsidR="00885488" w:rsidRPr="003D0C23">
        <w:rPr>
          <w:rStyle w:val="Incipit"/>
          <w:lang w:val="pt-PT"/>
        </w:rPr>
        <w:t>Nesciens mater</w:t>
      </w:r>
      <w:r w:rsidR="00885488" w:rsidRPr="003D0C23">
        <w:rPr>
          <w:lang w:val="pt-PT"/>
        </w:rPr>
        <w:t xml:space="preserve">. </w:t>
      </w:r>
      <w:r w:rsidR="00BA24A1" w:rsidRPr="003D0C23">
        <w:rPr>
          <w:lang w:val="pt-PT"/>
        </w:rPr>
        <w:t>[</w:t>
      </w:r>
      <w:r w:rsidR="00885488" w:rsidRPr="003D0C23">
        <w:rPr>
          <w:lang w:val="pt-PT"/>
        </w:rPr>
        <w:t>RP</w:t>
      </w:r>
      <w:r w:rsidR="00BA24A1" w:rsidRPr="003D0C23">
        <w:rPr>
          <w:lang w:val="pt-PT"/>
        </w:rPr>
        <w:t>]</w:t>
      </w:r>
      <w:r w:rsidR="00885488" w:rsidRPr="003D0C23">
        <w:rPr>
          <w:lang w:val="pt-PT"/>
        </w:rPr>
        <w:t xml:space="preserve"> </w:t>
      </w:r>
      <w:r w:rsidR="00885488" w:rsidRPr="003D0C23">
        <w:rPr>
          <w:rStyle w:val="Incipit"/>
          <w:lang w:val="pt-PT"/>
        </w:rPr>
        <w:t>In principio</w:t>
      </w:r>
      <w:r w:rsidRPr="003D0C23">
        <w:rPr>
          <w:lang w:val="pt-PT"/>
        </w:rPr>
        <w:t xml:space="preserve">. [TD] </w:t>
      </w:r>
      <w:r w:rsidRPr="003D0C23">
        <w:rPr>
          <w:rStyle w:val="Incipit"/>
          <w:lang w:val="pt-PT"/>
        </w:rPr>
        <w:t>Te deum</w:t>
      </w:r>
      <w:r w:rsidR="001C077C" w:rsidRPr="003D0C23">
        <w:rPr>
          <w:rStyle w:val="Incipit"/>
          <w:lang w:val="pt-PT"/>
        </w:rPr>
        <w:t xml:space="preserve"> laudamus</w:t>
      </w:r>
      <w:r w:rsidR="00885488" w:rsidRPr="003D0C23">
        <w:rPr>
          <w:lang w:val="pt-PT"/>
        </w:rPr>
        <w:t>.</w:t>
      </w:r>
    </w:p>
    <w:p w:rsidR="00885488" w:rsidRPr="003D0C23" w:rsidRDefault="003A62C4" w:rsidP="00415109">
      <w:pPr>
        <w:rPr>
          <w:lang w:val="pt-PT"/>
        </w:rPr>
      </w:pPr>
      <w:r w:rsidRPr="003D0C23">
        <w:rPr>
          <w:rStyle w:val="Time1"/>
          <w:lang w:val="pt-PT"/>
        </w:rPr>
        <w:lastRenderedPageBreak/>
        <w:t>Ad laudes</w:t>
      </w:r>
      <w:r w:rsidR="00885488" w:rsidRPr="003D0C23">
        <w:rPr>
          <w:lang w:val="pt-PT"/>
        </w:rPr>
        <w:t xml:space="preserve"> AN </w:t>
      </w:r>
      <w:r w:rsidR="00885488" w:rsidRPr="003D0C23">
        <w:rPr>
          <w:rStyle w:val="Incipit"/>
          <w:lang w:val="pt-PT"/>
        </w:rPr>
        <w:t>O admirabile commercium</w:t>
      </w:r>
      <w:r w:rsidR="00885488" w:rsidRPr="003D0C23">
        <w:rPr>
          <w:lang w:val="pt-PT"/>
        </w:rPr>
        <w:t xml:space="preserve"> cum reliquis. HY </w:t>
      </w:r>
      <w:r w:rsidR="00885488" w:rsidRPr="003D0C23">
        <w:rPr>
          <w:rStyle w:val="Incipit"/>
          <w:lang w:val="pt-PT"/>
        </w:rPr>
        <w:t>Christe redemptor</w:t>
      </w:r>
      <w:r w:rsidR="00885488" w:rsidRPr="003D0C23">
        <w:rPr>
          <w:lang w:val="pt-PT"/>
        </w:rPr>
        <w:t xml:space="preserve">. VS </w:t>
      </w:r>
      <w:r w:rsidR="00885488" w:rsidRPr="003D0C23">
        <w:rPr>
          <w:rStyle w:val="Incipit"/>
          <w:lang w:val="pt-PT"/>
        </w:rPr>
        <w:t>Benedictus qui venit</w:t>
      </w:r>
      <w:r w:rsidR="00885488" w:rsidRPr="003D0C23">
        <w:rPr>
          <w:lang w:val="pt-PT"/>
        </w:rPr>
        <w:t xml:space="preserve">. AB </w:t>
      </w:r>
      <w:r w:rsidR="00885488" w:rsidRPr="003D0C23">
        <w:rPr>
          <w:rStyle w:val="Incipit"/>
          <w:lang w:val="pt-PT"/>
        </w:rPr>
        <w:t>Mirabile mysterium</w:t>
      </w:r>
      <w:r w:rsidR="00885488" w:rsidRPr="003D0C23">
        <w:rPr>
          <w:lang w:val="pt-PT"/>
        </w:rPr>
        <w:t xml:space="preserve">. Nullum suffragium. </w:t>
      </w:r>
      <w:r w:rsidR="009756E4" w:rsidRPr="003D0C23">
        <w:rPr>
          <w:lang w:val="pt-PT"/>
        </w:rPr>
        <w:t xml:space="preserve">[BD] </w:t>
      </w:r>
      <w:r w:rsidR="005F6F99" w:rsidRPr="003D0C23">
        <w:rPr>
          <w:rStyle w:val="Incipit"/>
          <w:lang w:val="pt-PT"/>
        </w:rPr>
        <w:t>Benedicamus</w:t>
      </w:r>
      <w:r w:rsidR="005E1283" w:rsidRPr="003D0C23">
        <w:rPr>
          <w:lang w:val="pt-PT"/>
        </w:rPr>
        <w:t>. [TP]</w:t>
      </w:r>
      <w:r w:rsidR="00885488" w:rsidRPr="003D0C23">
        <w:rPr>
          <w:lang w:val="pt-PT"/>
        </w:rPr>
        <w:t xml:space="preserve"> </w:t>
      </w:r>
      <w:r w:rsidR="00885488" w:rsidRPr="003D0C23">
        <w:rPr>
          <w:rStyle w:val="Incipit"/>
          <w:lang w:val="pt-PT"/>
        </w:rPr>
        <w:t>In laude Iesu</w:t>
      </w:r>
      <w:r w:rsidR="00885488" w:rsidRPr="003D0C23">
        <w:rPr>
          <w:lang w:val="pt-PT"/>
        </w:rPr>
        <w:t>.</w:t>
      </w:r>
    </w:p>
    <w:p w:rsidR="00885488" w:rsidRPr="003D0C23" w:rsidRDefault="003A62C4" w:rsidP="00415109">
      <w:pPr>
        <w:rPr>
          <w:lang w:val="pt-PT"/>
        </w:rPr>
      </w:pPr>
      <w:r w:rsidRPr="003D0C23">
        <w:rPr>
          <w:rStyle w:val="Time1"/>
          <w:lang w:val="pt-PT"/>
        </w:rPr>
        <w:t>Ad maturum officium</w:t>
      </w:r>
      <w:r w:rsidR="00885488" w:rsidRPr="003D0C23">
        <w:rPr>
          <w:lang w:val="pt-PT"/>
        </w:rPr>
        <w:t xml:space="preserve"> IN </w:t>
      </w:r>
      <w:r w:rsidR="00885488" w:rsidRPr="003D0C23">
        <w:rPr>
          <w:rStyle w:val="Incipit"/>
          <w:lang w:val="pt-PT"/>
        </w:rPr>
        <w:t>Vultum</w:t>
      </w:r>
      <w:r w:rsidR="005A362F" w:rsidRPr="003D0C23">
        <w:rPr>
          <w:i/>
          <w:lang w:val="pt-PT"/>
        </w:rPr>
        <w:t xml:space="preserve"> </w:t>
      </w:r>
      <w:r w:rsidR="00885488" w:rsidRPr="003D0C23">
        <w:rPr>
          <w:rStyle w:val="Incipit"/>
          <w:lang w:val="pt-PT"/>
        </w:rPr>
        <w:t>tuum</w:t>
      </w:r>
      <w:r w:rsidR="00885488" w:rsidRPr="003D0C23">
        <w:rPr>
          <w:lang w:val="pt-PT"/>
        </w:rPr>
        <w:t xml:space="preserve">. </w:t>
      </w:r>
      <w:r w:rsidR="009756E4" w:rsidRPr="003D0C23">
        <w:rPr>
          <w:lang w:val="pt-PT"/>
        </w:rPr>
        <w:t xml:space="preserve">[KY] </w:t>
      </w:r>
      <w:r w:rsidR="009756E4" w:rsidRPr="003D0C23">
        <w:rPr>
          <w:rStyle w:val="Incipit"/>
          <w:lang w:val="pt-PT"/>
        </w:rPr>
        <w:t>Kyrie</w:t>
      </w:r>
      <w:r w:rsidR="005A362F" w:rsidRPr="003D0C23">
        <w:rPr>
          <w:i/>
          <w:lang w:val="pt-PT"/>
        </w:rPr>
        <w:t xml:space="preserve"> </w:t>
      </w:r>
      <w:r w:rsidR="009756E4" w:rsidRPr="003D0C23">
        <w:rPr>
          <w:lang w:val="pt-PT"/>
        </w:rPr>
        <w:t xml:space="preserve">et [SA] </w:t>
      </w:r>
      <w:r w:rsidR="009756E4" w:rsidRPr="003D0C23">
        <w:rPr>
          <w:rStyle w:val="Incipit"/>
          <w:lang w:val="pt-PT"/>
        </w:rPr>
        <w:t>Sanctus</w:t>
      </w:r>
      <w:r w:rsidR="005A362F" w:rsidRPr="003D0C23">
        <w:rPr>
          <w:i/>
          <w:lang w:val="pt-PT"/>
        </w:rPr>
        <w:t xml:space="preserve"> </w:t>
      </w:r>
      <w:r w:rsidR="00885488" w:rsidRPr="003D0C23">
        <w:rPr>
          <w:lang w:val="pt-PT"/>
        </w:rPr>
        <w:t xml:space="preserve">de assumptione. GR </w:t>
      </w:r>
      <w:r w:rsidR="00885488" w:rsidRPr="003D0C23">
        <w:rPr>
          <w:rStyle w:val="Incipit"/>
          <w:lang w:val="pt-PT"/>
        </w:rPr>
        <w:t>Diffusa</w:t>
      </w:r>
      <w:r w:rsidR="005A362F" w:rsidRPr="003D0C23">
        <w:rPr>
          <w:i/>
          <w:lang w:val="pt-PT"/>
        </w:rPr>
        <w:t xml:space="preserve"> </w:t>
      </w:r>
      <w:r w:rsidR="00885488" w:rsidRPr="003D0C23">
        <w:rPr>
          <w:rStyle w:val="Incipit"/>
          <w:lang w:val="pt-PT"/>
        </w:rPr>
        <w:t>est</w:t>
      </w:r>
      <w:r w:rsidR="00885488" w:rsidRPr="003D0C23">
        <w:rPr>
          <w:lang w:val="pt-PT"/>
        </w:rPr>
        <w:t>. AL</w:t>
      </w:r>
      <w:r w:rsidR="009756E4" w:rsidRPr="003D0C23">
        <w:rPr>
          <w:lang w:val="pt-PT"/>
        </w:rPr>
        <w:t>V</w:t>
      </w:r>
      <w:r w:rsidR="00885488" w:rsidRPr="003D0C23">
        <w:rPr>
          <w:lang w:val="pt-PT"/>
        </w:rPr>
        <w:t xml:space="preserve"> </w:t>
      </w:r>
      <w:r w:rsidR="00885488" w:rsidRPr="003D0C23">
        <w:rPr>
          <w:rStyle w:val="Incipit"/>
          <w:lang w:val="pt-PT"/>
        </w:rPr>
        <w:t>Post</w:t>
      </w:r>
      <w:r w:rsidR="005A362F" w:rsidRPr="003D0C23">
        <w:rPr>
          <w:i/>
          <w:lang w:val="pt-PT"/>
        </w:rPr>
        <w:t xml:space="preserve"> </w:t>
      </w:r>
      <w:r w:rsidR="00885488" w:rsidRPr="003D0C23">
        <w:rPr>
          <w:rStyle w:val="Incipit"/>
          <w:lang w:val="pt-PT"/>
        </w:rPr>
        <w:t>partum</w:t>
      </w:r>
      <w:r w:rsidR="00885488" w:rsidRPr="003D0C23">
        <w:rPr>
          <w:lang w:val="pt-PT"/>
        </w:rPr>
        <w:t xml:space="preserve">. SE </w:t>
      </w:r>
      <w:r w:rsidR="001C05AE" w:rsidRPr="003D0C23">
        <w:rPr>
          <w:rStyle w:val="Incipit"/>
          <w:lang w:val="pt-PT"/>
        </w:rPr>
        <w:t>Eia</w:t>
      </w:r>
      <w:r w:rsidR="005A362F" w:rsidRPr="003D0C23">
        <w:rPr>
          <w:i/>
          <w:lang w:val="pt-PT"/>
        </w:rPr>
        <w:t xml:space="preserve"> </w:t>
      </w:r>
      <w:r w:rsidR="00885488" w:rsidRPr="003D0C23">
        <w:rPr>
          <w:rStyle w:val="Incipit"/>
          <w:lang w:val="pt-PT"/>
        </w:rPr>
        <w:t>recolamus</w:t>
      </w:r>
      <w:r w:rsidR="00DD1415" w:rsidRPr="003D0C23">
        <w:rPr>
          <w:lang w:val="pt-PT"/>
        </w:rPr>
        <w:t>@220.</w:t>
      </w:r>
      <w:r w:rsidR="00885488" w:rsidRPr="003D0C23">
        <w:rPr>
          <w:lang w:val="pt-PT"/>
        </w:rPr>
        <w:t xml:space="preserve"> OF </w:t>
      </w:r>
      <w:r w:rsidR="00885488" w:rsidRPr="003D0C23">
        <w:rPr>
          <w:rStyle w:val="Incipit"/>
          <w:lang w:val="pt-PT"/>
        </w:rPr>
        <w:t>Offerentur</w:t>
      </w:r>
      <w:r w:rsidR="00885488" w:rsidRPr="003D0C23">
        <w:rPr>
          <w:lang w:val="pt-PT"/>
        </w:rPr>
        <w:t xml:space="preserve">. CO </w:t>
      </w:r>
      <w:r w:rsidR="00885488" w:rsidRPr="003D0C23">
        <w:rPr>
          <w:rStyle w:val="Incipit"/>
          <w:lang w:val="pt-PT"/>
        </w:rPr>
        <w:t>Simile</w:t>
      </w:r>
      <w:r w:rsidR="005A362F" w:rsidRPr="003D0C23">
        <w:rPr>
          <w:i/>
          <w:lang w:val="pt-PT"/>
        </w:rPr>
        <w:t xml:space="preserve"> </w:t>
      </w:r>
      <w:r w:rsidR="00885488" w:rsidRPr="003D0C23">
        <w:rPr>
          <w:rStyle w:val="Incipit"/>
          <w:lang w:val="pt-PT"/>
        </w:rPr>
        <w:t>est</w:t>
      </w:r>
      <w:r w:rsidR="005A362F" w:rsidRPr="003D0C23">
        <w:rPr>
          <w:i/>
          <w:lang w:val="pt-PT"/>
        </w:rPr>
        <w:t xml:space="preserve"> </w:t>
      </w:r>
      <w:r w:rsidR="00885488" w:rsidRPr="003D0C23">
        <w:rPr>
          <w:rStyle w:val="Incipit"/>
          <w:lang w:val="pt-PT"/>
        </w:rPr>
        <w:t>regnum</w:t>
      </w:r>
      <w:r w:rsidR="00885488" w:rsidRPr="003D0C23">
        <w:rPr>
          <w:lang w:val="pt-PT"/>
        </w:rPr>
        <w:t xml:space="preserve">. </w:t>
      </w:r>
      <w:r w:rsidR="009756E4" w:rsidRPr="003D0C23">
        <w:rPr>
          <w:lang w:val="pt-PT"/>
        </w:rPr>
        <w:t xml:space="preserve">[AS] </w:t>
      </w:r>
      <w:r w:rsidR="000F4FB4" w:rsidRPr="003D0C23">
        <w:rPr>
          <w:rStyle w:val="Incipit"/>
          <w:lang w:val="pt-PT"/>
        </w:rPr>
        <w:t>Salve</w:t>
      </w:r>
      <w:r w:rsidR="005A362F" w:rsidRPr="003D0C23">
        <w:rPr>
          <w:i/>
          <w:lang w:val="pt-PT"/>
        </w:rPr>
        <w:t xml:space="preserve"> </w:t>
      </w:r>
      <w:r w:rsidR="00EB4A7B" w:rsidRPr="003D0C23">
        <w:rPr>
          <w:rStyle w:val="Incipit"/>
          <w:lang w:val="pt-PT"/>
        </w:rPr>
        <w:t>r</w:t>
      </w:r>
      <w:r w:rsidR="00885488" w:rsidRPr="003D0C23">
        <w:rPr>
          <w:rStyle w:val="Incipit"/>
          <w:lang w:val="pt-PT"/>
        </w:rPr>
        <w:t>egina</w:t>
      </w:r>
      <w:r w:rsidR="00885488" w:rsidRPr="003D0C23">
        <w:rPr>
          <w:lang w:val="pt-PT"/>
        </w:rPr>
        <w:t xml:space="preserve"> posthac dicetur.</w:t>
      </w:r>
    </w:p>
    <w:p w:rsidR="00885488" w:rsidRPr="003D0C23" w:rsidRDefault="003A62C4" w:rsidP="00415109">
      <w:pPr>
        <w:rPr>
          <w:lang w:val="pt-PT"/>
        </w:rPr>
      </w:pPr>
      <w:r w:rsidRPr="003D0C23">
        <w:rPr>
          <w:rStyle w:val="Time1"/>
          <w:lang w:val="pt-PT"/>
        </w:rPr>
        <w:t>Ad horas</w:t>
      </w:r>
      <w:r w:rsidR="00885488" w:rsidRPr="003D0C23">
        <w:rPr>
          <w:lang w:val="pt-PT"/>
        </w:rPr>
        <w:t xml:space="preserve"> dicantur laudes.</w:t>
      </w:r>
    </w:p>
    <w:p w:rsidR="00885488" w:rsidRPr="003D0C23" w:rsidRDefault="003A62C4" w:rsidP="00415109">
      <w:pPr>
        <w:rPr>
          <w:lang w:val="pt-PT"/>
        </w:rPr>
      </w:pPr>
      <w:r w:rsidRPr="003D0C23">
        <w:rPr>
          <w:rStyle w:val="Time1"/>
          <w:lang w:val="pt-PT"/>
        </w:rPr>
        <w:t>Ad processionem</w:t>
      </w:r>
      <w:r w:rsidR="00885488" w:rsidRPr="003D0C23">
        <w:rPr>
          <w:lang w:val="pt-PT"/>
        </w:rPr>
        <w:t xml:space="preserve"> R</w:t>
      </w:r>
      <w:r w:rsidR="009756E4" w:rsidRPr="003D0C23">
        <w:rPr>
          <w:lang w:val="pt-PT"/>
        </w:rPr>
        <w:t>P</w:t>
      </w:r>
      <w:r w:rsidR="00885488" w:rsidRPr="003D0C23">
        <w:rPr>
          <w:lang w:val="pt-PT"/>
        </w:rPr>
        <w:t xml:space="preserve">P </w:t>
      </w:r>
      <w:r w:rsidR="00885488" w:rsidRPr="003D0C23">
        <w:rPr>
          <w:rStyle w:val="Incipit"/>
          <w:lang w:val="pt-PT"/>
        </w:rPr>
        <w:t>Descendit</w:t>
      </w:r>
      <w:r w:rsidR="005A362F" w:rsidRPr="003D0C23">
        <w:rPr>
          <w:i/>
          <w:lang w:val="pt-PT"/>
        </w:rPr>
        <w:t xml:space="preserve"> </w:t>
      </w:r>
      <w:r w:rsidR="00885488" w:rsidRPr="003D0C23">
        <w:rPr>
          <w:rStyle w:val="Incipit"/>
          <w:lang w:val="pt-PT"/>
        </w:rPr>
        <w:t>de</w:t>
      </w:r>
      <w:r w:rsidR="005A362F" w:rsidRPr="003D0C23">
        <w:rPr>
          <w:i/>
          <w:lang w:val="pt-PT"/>
        </w:rPr>
        <w:t xml:space="preserve"> </w:t>
      </w:r>
      <w:r w:rsidR="00885488" w:rsidRPr="003D0C23">
        <w:rPr>
          <w:rStyle w:val="Incipit"/>
          <w:lang w:val="pt-PT"/>
        </w:rPr>
        <w:t>caelis</w:t>
      </w:r>
      <w:r w:rsidR="00885488" w:rsidRPr="003D0C23">
        <w:rPr>
          <w:lang w:val="pt-PT"/>
        </w:rPr>
        <w:t xml:space="preserve">. </w:t>
      </w:r>
      <w:r w:rsidR="00EB4A7B" w:rsidRPr="003D0C23">
        <w:rPr>
          <w:lang w:val="pt-PT"/>
        </w:rPr>
        <w:t>$E::</w:t>
      </w:r>
      <w:r w:rsidR="00885488" w:rsidRPr="003D0C23">
        <w:rPr>
          <w:lang w:val="pt-PT"/>
        </w:rPr>
        <w:t>Si fuerit dominica habetur processio alias</w:t>
      </w:r>
      <w:r w:rsidR="00E46239" w:rsidRPr="003D0C23">
        <w:rPr>
          <w:lang w:val="pt-PT"/>
        </w:rPr>
        <w:t xml:space="preserve"> non</w:t>
      </w:r>
      <w:r w:rsidR="00EB4A7B" w:rsidRPr="003D0C23">
        <w:rPr>
          <w:lang w:val="pt-PT"/>
        </w:rPr>
        <w:t>$</w:t>
      </w:r>
      <w:r w:rsidR="00E46239" w:rsidRPr="003D0C23">
        <w:rPr>
          <w:lang w:val="pt-PT"/>
        </w:rPr>
        <w:t>.</w:t>
      </w:r>
    </w:p>
    <w:p w:rsidR="00885488" w:rsidRPr="003D0C23" w:rsidRDefault="003A62C4" w:rsidP="00415109">
      <w:pPr>
        <w:rPr>
          <w:lang w:val="fr-FR"/>
        </w:rPr>
      </w:pPr>
      <w:r w:rsidRPr="003D0C23">
        <w:rPr>
          <w:rStyle w:val="Time1"/>
          <w:lang w:val="pt-PT"/>
        </w:rPr>
        <w:t>Ad summum officium</w:t>
      </w:r>
      <w:r w:rsidR="00885488" w:rsidRPr="003D0C23">
        <w:rPr>
          <w:lang w:val="pt-PT"/>
        </w:rPr>
        <w:t xml:space="preserve"> IN </w:t>
      </w:r>
      <w:r w:rsidR="00885488" w:rsidRPr="003D0C23">
        <w:rPr>
          <w:rStyle w:val="Incipit"/>
          <w:lang w:val="pt-PT"/>
        </w:rPr>
        <w:t>Vultum tuum</w:t>
      </w:r>
      <w:r w:rsidR="00DD1415" w:rsidRPr="003D0C23">
        <w:rPr>
          <w:lang w:val="pt-PT"/>
        </w:rPr>
        <w:t>@23.</w:t>
      </w:r>
      <w:r w:rsidR="00885488" w:rsidRPr="003D0C23">
        <w:rPr>
          <w:lang w:val="pt-PT"/>
        </w:rPr>
        <w:t xml:space="preserve"> </w:t>
      </w:r>
      <w:r w:rsidR="009756E4" w:rsidRPr="00B779A9">
        <w:rPr>
          <w:lang w:val="fr-FR"/>
        </w:rPr>
        <w:t xml:space="preserve">[KY] </w:t>
      </w:r>
      <w:r w:rsidR="009756E4" w:rsidRPr="00F77676">
        <w:rPr>
          <w:rStyle w:val="Incipit"/>
          <w:lang w:val="fr-FR"/>
        </w:rPr>
        <w:t>Kyrie</w:t>
      </w:r>
      <w:r w:rsidR="009756E4" w:rsidRPr="00B779A9">
        <w:rPr>
          <w:lang w:val="fr-FR"/>
        </w:rPr>
        <w:t xml:space="preserve"> et [SA] </w:t>
      </w:r>
      <w:r w:rsidR="009756E4" w:rsidRPr="00F77676">
        <w:rPr>
          <w:rStyle w:val="Incipit"/>
          <w:lang w:val="fr-FR"/>
        </w:rPr>
        <w:t>Sanctus</w:t>
      </w:r>
      <w:r w:rsidR="009756E4" w:rsidRPr="00B779A9">
        <w:rPr>
          <w:lang w:val="fr-FR"/>
        </w:rPr>
        <w:t xml:space="preserve"> </w:t>
      </w:r>
      <w:r w:rsidR="00885488" w:rsidRPr="00B779A9">
        <w:rPr>
          <w:lang w:val="fr-FR"/>
        </w:rPr>
        <w:t xml:space="preserve">de assumptione. </w:t>
      </w:r>
      <w:r w:rsidR="00885488" w:rsidRPr="003D0C23">
        <w:rPr>
          <w:lang w:val="fr-FR"/>
        </w:rPr>
        <w:t xml:space="preserve">(131r) GR </w:t>
      </w:r>
      <w:r w:rsidR="00885488" w:rsidRPr="003D0C23">
        <w:rPr>
          <w:rStyle w:val="Incipit"/>
          <w:lang w:val="fr-FR"/>
        </w:rPr>
        <w:t>Diffusa est</w:t>
      </w:r>
      <w:r w:rsidR="00885488" w:rsidRPr="003D0C23">
        <w:rPr>
          <w:lang w:val="fr-FR"/>
        </w:rPr>
        <w:t>. AL</w:t>
      </w:r>
      <w:r w:rsidR="009756E4" w:rsidRPr="003D0C23">
        <w:rPr>
          <w:lang w:val="fr-FR"/>
        </w:rPr>
        <w:t>V</w:t>
      </w:r>
      <w:r w:rsidR="00885488" w:rsidRPr="003D0C23">
        <w:rPr>
          <w:lang w:val="fr-FR"/>
        </w:rPr>
        <w:t xml:space="preserve"> </w:t>
      </w:r>
      <w:r w:rsidR="00885488" w:rsidRPr="003D0C23">
        <w:rPr>
          <w:rStyle w:val="Incipit"/>
          <w:lang w:val="fr-FR"/>
        </w:rPr>
        <w:t>Post partum virgo</w:t>
      </w:r>
      <w:r w:rsidR="00885488" w:rsidRPr="003D0C23">
        <w:rPr>
          <w:lang w:val="fr-FR"/>
        </w:rPr>
        <w:t xml:space="preserve">. SE </w:t>
      </w:r>
      <w:r w:rsidR="001C05AE" w:rsidRPr="003D0C23">
        <w:rPr>
          <w:rStyle w:val="Incipit"/>
          <w:lang w:val="fr-FR"/>
        </w:rPr>
        <w:t>Eia</w:t>
      </w:r>
      <w:r w:rsidR="00885488" w:rsidRPr="003D0C23">
        <w:rPr>
          <w:rStyle w:val="Incipit"/>
          <w:lang w:val="fr-FR"/>
        </w:rPr>
        <w:t xml:space="preserve"> recolamus</w:t>
      </w:r>
      <w:r w:rsidR="00DD1415" w:rsidRPr="003D0C23">
        <w:rPr>
          <w:lang w:val="fr-FR"/>
        </w:rPr>
        <w:t>@269.</w:t>
      </w:r>
      <w:r w:rsidR="00885488" w:rsidRPr="003D0C23">
        <w:rPr>
          <w:lang w:val="fr-FR"/>
        </w:rPr>
        <w:t xml:space="preserve"> OF </w:t>
      </w:r>
      <w:r w:rsidR="00885488" w:rsidRPr="003D0C23">
        <w:rPr>
          <w:rStyle w:val="Incipit"/>
          <w:lang w:val="fr-FR"/>
        </w:rPr>
        <w:t>Offerentur</w:t>
      </w:r>
      <w:r w:rsidR="00885488" w:rsidRPr="003D0C23">
        <w:rPr>
          <w:lang w:val="fr-FR"/>
        </w:rPr>
        <w:t xml:space="preserve">. CO </w:t>
      </w:r>
      <w:r w:rsidR="00885488" w:rsidRPr="003D0C23">
        <w:rPr>
          <w:rStyle w:val="Incipit"/>
          <w:lang w:val="fr-FR"/>
        </w:rPr>
        <w:t>Simile est regnum caelorum</w:t>
      </w:r>
      <w:r w:rsidR="00885488" w:rsidRPr="003D0C23">
        <w:rPr>
          <w:lang w:val="fr-FR"/>
        </w:rPr>
        <w:t>.</w:t>
      </w:r>
    </w:p>
    <w:p w:rsidR="00885488" w:rsidRPr="00B779A9" w:rsidRDefault="003A62C4" w:rsidP="00415109">
      <w:pPr>
        <w:rPr>
          <w:lang w:val="pt-PT"/>
        </w:rPr>
      </w:pPr>
      <w:r w:rsidRPr="00F77676">
        <w:rPr>
          <w:rStyle w:val="Time1"/>
          <w:lang w:val="pt-PT"/>
        </w:rPr>
        <w:t>Ad secundas vesperas</w:t>
      </w:r>
      <w:r w:rsidR="00885488" w:rsidRPr="00B779A9">
        <w:rPr>
          <w:lang w:val="pt-PT"/>
        </w:rPr>
        <w:t xml:space="preserve"> AN </w:t>
      </w:r>
      <w:r w:rsidR="00885488" w:rsidRPr="00F77676">
        <w:rPr>
          <w:rStyle w:val="Incipit"/>
          <w:lang w:val="pt-PT"/>
        </w:rPr>
        <w:t>O admirabile commertium</w:t>
      </w:r>
      <w:r w:rsidR="00885488" w:rsidRPr="00B779A9">
        <w:rPr>
          <w:lang w:val="pt-PT"/>
        </w:rPr>
        <w:t xml:space="preserve"> cum reliquis. </w:t>
      </w:r>
      <w:r w:rsidR="00885488" w:rsidRPr="00B779A9">
        <w:rPr>
          <w:lang w:val="fr-FR"/>
        </w:rPr>
        <w:t xml:space="preserve">PS </w:t>
      </w:r>
      <w:r w:rsidR="00885488" w:rsidRPr="00F77676">
        <w:rPr>
          <w:rStyle w:val="Incipit"/>
          <w:lang w:val="fr-FR"/>
        </w:rPr>
        <w:t>Dixit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Confitebor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Beatus </w:t>
      </w:r>
      <w:r w:rsidR="00C31823" w:rsidRPr="00F77676">
        <w:rPr>
          <w:rStyle w:val="Incipit"/>
          <w:lang w:val="fr-FR"/>
        </w:rPr>
        <w:t>vir</w:t>
      </w:r>
      <w:r w:rsidR="00885488" w:rsidRPr="00B779A9">
        <w:rPr>
          <w:lang w:val="fr-FR"/>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De profundis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Memento</w:t>
      </w:r>
      <w:r w:rsidR="00885488" w:rsidRPr="00B779A9">
        <w:rPr>
          <w:lang w:val="pt-PT"/>
        </w:rPr>
        <w:t xml:space="preserve">. RP </w:t>
      </w:r>
      <w:r w:rsidR="00885488" w:rsidRPr="00F77676">
        <w:rPr>
          <w:rStyle w:val="Incipit"/>
          <w:lang w:val="pt-PT"/>
        </w:rPr>
        <w:t>Verbum caro</w:t>
      </w:r>
      <w:r w:rsidR="00885488" w:rsidRPr="00B779A9">
        <w:rPr>
          <w:lang w:val="pt-PT"/>
        </w:rPr>
        <w:t xml:space="preserve"> cum TP</w:t>
      </w:r>
      <w:r w:rsidR="00DA39D4">
        <w:rPr>
          <w:lang w:val="pt-PT"/>
        </w:rPr>
        <w:t>PR</w:t>
      </w:r>
      <w:r w:rsidR="00885488" w:rsidRPr="00B779A9">
        <w:rPr>
          <w:lang w:val="pt-PT"/>
        </w:rPr>
        <w:t xml:space="preserve"> </w:t>
      </w:r>
      <w:r w:rsidR="00885488" w:rsidRPr="00F77676">
        <w:rPr>
          <w:rStyle w:val="Incipit"/>
          <w:lang w:val="pt-PT"/>
        </w:rPr>
        <w:t xml:space="preserve">Quem </w:t>
      </w:r>
      <w:r w:rsidR="002F7188" w:rsidRPr="00F77676">
        <w:rPr>
          <w:rStyle w:val="Incipit"/>
          <w:lang w:val="pt-PT"/>
        </w:rPr>
        <w:t>aethe</w:t>
      </w:r>
      <w:r w:rsidR="00885488" w:rsidRPr="00F77676">
        <w:rPr>
          <w:rStyle w:val="Incipit"/>
          <w:lang w:val="pt-PT"/>
        </w:rPr>
        <w:t>ra</w:t>
      </w:r>
      <w:r w:rsidR="00885488" w:rsidRPr="00B779A9">
        <w:rPr>
          <w:lang w:val="pt-PT"/>
        </w:rPr>
        <w:t xml:space="preserve">. VS </w:t>
      </w:r>
      <w:r w:rsidR="00885488" w:rsidRPr="00F77676">
        <w:rPr>
          <w:rStyle w:val="Incipit"/>
          <w:lang w:val="pt-PT"/>
        </w:rPr>
        <w:t>Tecum principium</w:t>
      </w:r>
      <w:r w:rsidR="00885488" w:rsidRPr="00B779A9">
        <w:rPr>
          <w:lang w:val="pt-PT"/>
        </w:rPr>
        <w:t xml:space="preserve">. AM </w:t>
      </w:r>
      <w:r w:rsidR="00885488" w:rsidRPr="00F77676">
        <w:rPr>
          <w:rStyle w:val="Incipit"/>
          <w:lang w:val="pt-PT"/>
        </w:rPr>
        <w:t>Qui de terra est de terra loquitur</w:t>
      </w:r>
      <w:r w:rsidR="00885488" w:rsidRPr="00B779A9">
        <w:rPr>
          <w:lang w:val="pt-PT"/>
        </w:rPr>
        <w:t xml:space="preserve">. </w:t>
      </w:r>
      <w:r w:rsidR="00DA39D4">
        <w:rPr>
          <w:lang w:val="pt-PT"/>
        </w:rPr>
        <w:t xml:space="preserve">Suffragium </w:t>
      </w:r>
      <w:r w:rsidRPr="003A62C4">
        <w:rPr>
          <w:lang w:val="pt-PT"/>
        </w:rPr>
        <w:t>%D::</w:t>
      </w:r>
      <w:r w:rsidR="00EB4A7B" w:rsidRPr="003A62C4">
        <w:rPr>
          <w:lang w:val="pt-PT"/>
        </w:rPr>
        <w:t>sancto</w:t>
      </w:r>
      <w:r w:rsidRPr="003A62C4">
        <w:rPr>
          <w:lang w:val="pt-PT"/>
        </w:rPr>
        <w:t>%</w:t>
      </w:r>
      <w:r w:rsidR="00EB4A7B" w:rsidRPr="00B779A9">
        <w:rPr>
          <w:lang w:val="pt-PT"/>
        </w:rPr>
        <w:t xml:space="preserve"> </w:t>
      </w:r>
      <w:r w:rsidR="00DA39D4">
        <w:rPr>
          <w:lang w:val="pt-PT"/>
        </w:rPr>
        <w:t>$E::octava</w:t>
      </w:r>
      <w:r w:rsidR="00EB4A7B" w:rsidRPr="00B779A9">
        <w:rPr>
          <w:lang w:val="pt-PT"/>
        </w:rPr>
        <w:t>$</w:t>
      </w:r>
      <w:r w:rsidR="00DA39D4">
        <w:rPr>
          <w:lang w:val="pt-PT"/>
        </w:rPr>
        <w:t xml:space="preserve"> Stephan%D::o%$E::i$ [</w:t>
      </w:r>
      <w:r w:rsidR="00885488" w:rsidRPr="00B779A9">
        <w:rPr>
          <w:lang w:val="pt-PT"/>
        </w:rPr>
        <w:t>AC</w:t>
      </w:r>
      <w:r w:rsidR="00DA39D4">
        <w:rPr>
          <w:lang w:val="pt-PT"/>
        </w:rPr>
        <w:t>]</w:t>
      </w:r>
      <w:r w:rsidR="00885488" w:rsidRPr="00B779A9">
        <w:rPr>
          <w:lang w:val="pt-PT"/>
        </w:rPr>
        <w:t xml:space="preserve"> </w:t>
      </w:r>
      <w:r w:rsidR="00885488" w:rsidRPr="00794880">
        <w:rPr>
          <w:rStyle w:val="Incipit"/>
          <w:lang w:val="pt-PT"/>
        </w:rPr>
        <w:t>Stephanus</w:t>
      </w:r>
      <w:r w:rsidR="005A362F" w:rsidRPr="005A362F">
        <w:rPr>
          <w:i/>
          <w:lang w:val="pt-PT"/>
        </w:rPr>
        <w:t xml:space="preserve"> </w:t>
      </w:r>
      <w:r w:rsidR="00885488" w:rsidRPr="00794880">
        <w:rPr>
          <w:rStyle w:val="Incipit"/>
          <w:lang w:val="pt-PT"/>
        </w:rPr>
        <w:t>autem</w:t>
      </w:r>
      <w:r w:rsidR="005A362F" w:rsidRPr="005A362F">
        <w:rPr>
          <w:i/>
          <w:lang w:val="pt-PT"/>
        </w:rPr>
        <w:t xml:space="preserve"> </w:t>
      </w:r>
      <w:r w:rsidR="00885488" w:rsidRPr="00794880">
        <w:rPr>
          <w:rStyle w:val="Incipit"/>
          <w:lang w:val="pt-PT"/>
        </w:rPr>
        <w:t>plenus</w:t>
      </w:r>
      <w:r w:rsidR="005A362F" w:rsidRPr="005A362F">
        <w:rPr>
          <w:i/>
          <w:lang w:val="pt-PT"/>
        </w:rPr>
        <w:t xml:space="preserve"> </w:t>
      </w:r>
      <w:r w:rsidR="00885488" w:rsidRPr="00794880">
        <w:rPr>
          <w:rStyle w:val="Incipit"/>
          <w:lang w:val="pt-PT"/>
        </w:rPr>
        <w:t>gratia</w:t>
      </w:r>
      <w:r w:rsidR="00885488" w:rsidRPr="00B779A9">
        <w:rPr>
          <w:lang w:val="pt-PT"/>
        </w:rPr>
        <w:t xml:space="preserve">. De reliquis nulla fit commemoratio. </w:t>
      </w:r>
      <w:r w:rsidR="009756E4" w:rsidRPr="00B779A9">
        <w:rPr>
          <w:lang w:val="pt-PT"/>
        </w:rPr>
        <w:t xml:space="preserve">[BD] </w:t>
      </w:r>
      <w:r w:rsidR="005F6F99" w:rsidRPr="00794880">
        <w:rPr>
          <w:rStyle w:val="Incipit"/>
          <w:lang w:val="pt-PT"/>
        </w:rPr>
        <w:t>Benedicamus</w:t>
      </w:r>
      <w:r w:rsidR="00794880" w:rsidRPr="00794880">
        <w:rPr>
          <w:lang w:val="pt-PT"/>
        </w:rPr>
        <w:t xml:space="preserve">. </w:t>
      </w:r>
      <w:r w:rsidR="005E1283" w:rsidRPr="00B779A9">
        <w:rPr>
          <w:lang w:val="pt-PT"/>
        </w:rPr>
        <w:t>[TP]</w:t>
      </w:r>
      <w:r w:rsidR="00885488" w:rsidRPr="00B779A9">
        <w:rPr>
          <w:lang w:val="pt-PT"/>
        </w:rPr>
        <w:t xml:space="preserve"> </w:t>
      </w:r>
      <w:r w:rsidR="00885488" w:rsidRPr="00794880">
        <w:rPr>
          <w:rStyle w:val="Incipit"/>
          <w:lang w:val="pt-PT"/>
        </w:rPr>
        <w:t>In</w:t>
      </w:r>
      <w:r w:rsidR="005A362F" w:rsidRPr="005A362F">
        <w:rPr>
          <w:i/>
          <w:lang w:val="pt-PT"/>
        </w:rPr>
        <w:t xml:space="preserve"> </w:t>
      </w:r>
      <w:r w:rsidR="00885488" w:rsidRPr="00794880">
        <w:rPr>
          <w:rStyle w:val="Incipit"/>
          <w:lang w:val="pt-PT"/>
        </w:rPr>
        <w:t>laude</w:t>
      </w:r>
      <w:r w:rsidR="005A362F" w:rsidRPr="005A362F">
        <w:rPr>
          <w:i/>
          <w:lang w:val="pt-PT"/>
        </w:rPr>
        <w:t xml:space="preserve"> </w:t>
      </w:r>
      <w:r w:rsidR="00885488" w:rsidRPr="00794880">
        <w:rPr>
          <w:rStyle w:val="Incipit"/>
          <w:lang w:val="pt-PT"/>
        </w:rPr>
        <w:t>Iesu</w:t>
      </w:r>
      <w:r w:rsidR="00885488" w:rsidRPr="00B779A9">
        <w:rPr>
          <w:lang w:val="pt-PT"/>
        </w:rPr>
        <w:t>.</w:t>
      </w:r>
    </w:p>
    <w:p w:rsidR="00885488" w:rsidRPr="00B779A9" w:rsidRDefault="00342C9A" w:rsidP="00415109">
      <w:pPr>
        <w:rPr>
          <w:lang w:val="it-IT"/>
        </w:rPr>
      </w:pPr>
      <w:r w:rsidRPr="00F77676">
        <w:rPr>
          <w:rStyle w:val="Time1"/>
          <w:lang w:val="pt-PT"/>
        </w:rPr>
        <w:t>Ad completorium</w:t>
      </w:r>
      <w:r w:rsidR="00885488" w:rsidRPr="00B779A9">
        <w:rPr>
          <w:lang w:val="pt-PT"/>
        </w:rPr>
        <w:t xml:space="preserve"> HY </w:t>
      </w:r>
      <w:r w:rsidR="00885488" w:rsidRPr="00F77676">
        <w:rPr>
          <w:rStyle w:val="Incipit"/>
          <w:lang w:val="pt-PT"/>
        </w:rPr>
        <w:t>Corde natus</w:t>
      </w:r>
      <w:r w:rsidR="00885488" w:rsidRPr="00B779A9">
        <w:rPr>
          <w:lang w:val="pt-PT"/>
        </w:rPr>
        <w:t xml:space="preserve">. </w:t>
      </w:r>
      <w:r w:rsidR="00885488" w:rsidRPr="00B779A9">
        <w:rPr>
          <w:lang w:val="it-IT"/>
        </w:rPr>
        <w:t xml:space="preserve">AD </w:t>
      </w:r>
      <w:r w:rsidR="00885488" w:rsidRPr="00F77676">
        <w:rPr>
          <w:rStyle w:val="Incipit"/>
          <w:lang w:val="it-IT"/>
        </w:rPr>
        <w:t>Glorificamus te</w:t>
      </w:r>
      <w:r w:rsidR="00885488" w:rsidRPr="00B779A9">
        <w:rPr>
          <w:lang w:val="it-IT"/>
        </w:rPr>
        <w:t>.</w:t>
      </w:r>
    </w:p>
    <w:p w:rsidR="00885488" w:rsidRPr="00F77676" w:rsidRDefault="007A36FE" w:rsidP="00415109">
      <w:pPr>
        <w:pStyle w:val="berschrift1"/>
        <w:rPr>
          <w:lang w:val="it-IT"/>
        </w:rPr>
      </w:pPr>
      <w:r w:rsidRPr="00F77676">
        <w:rPr>
          <w:lang w:val="it-IT"/>
        </w:rPr>
        <w:t>IN OCTAVA DIVI STEPHANI PROT</w:t>
      </w:r>
      <w:r w:rsidR="00342C9A" w:rsidRPr="00F77676">
        <w:rPr>
          <w:lang w:val="it-IT"/>
        </w:rPr>
        <w:t>OMARTYRIS</w:t>
      </w:r>
    </w:p>
    <w:p w:rsidR="00184009" w:rsidRDefault="00885488" w:rsidP="00415109">
      <w:pPr>
        <w:rPr>
          <w:lang w:val="it-IT"/>
        </w:rPr>
      </w:pPr>
      <w:r w:rsidRPr="00B779A9">
        <w:rPr>
          <w:lang w:val="it-IT"/>
        </w:rPr>
        <w:t xml:space="preserve">Novem lectiones facimus. </w:t>
      </w:r>
    </w:p>
    <w:p w:rsidR="00885488" w:rsidRPr="00B779A9" w:rsidRDefault="008E09C0" w:rsidP="00415109">
      <w:pPr>
        <w:rPr>
          <w:lang w:val="it-IT"/>
        </w:rPr>
      </w:pPr>
      <w:r>
        <w:rPr>
          <w:lang w:val="it-IT"/>
        </w:rPr>
        <w:t>$E::</w:t>
      </w:r>
      <w:r w:rsidR="00885488" w:rsidRPr="00B779A9">
        <w:rPr>
          <w:lang w:val="it-IT"/>
        </w:rPr>
        <w:t>Cursum beatae</w:t>
      </w:r>
      <w:r w:rsidR="004A0CE2">
        <w:rPr>
          <w:lang w:val="it-IT"/>
        </w:rPr>
        <w:t xml:space="preserve"> Mariae </w:t>
      </w:r>
      <w:r w:rsidR="00885488" w:rsidRPr="00B779A9">
        <w:rPr>
          <w:lang w:val="it-IT"/>
        </w:rPr>
        <w:t xml:space="preserve">ab hinc usque ad festum </w:t>
      </w:r>
      <w:r w:rsidR="00E46239">
        <w:rPr>
          <w:lang w:val="it-IT"/>
        </w:rPr>
        <w:t>epiphaniae sine psalmis dicimus</w:t>
      </w:r>
      <w:r>
        <w:rPr>
          <w:lang w:val="it-IT"/>
        </w:rPr>
        <w:t>$</w:t>
      </w:r>
      <w:r w:rsidR="00E46239">
        <w:rPr>
          <w:lang w:val="it-IT"/>
        </w:rPr>
        <w:t>.</w:t>
      </w:r>
    </w:p>
    <w:p w:rsidR="008E09C0" w:rsidRPr="00F77676" w:rsidRDefault="00342C9A" w:rsidP="00415109">
      <w:pPr>
        <w:rPr>
          <w:lang w:val="it-IT"/>
        </w:rPr>
      </w:pPr>
      <w:r w:rsidRPr="00F77676">
        <w:rPr>
          <w:rStyle w:val="Time1"/>
          <w:lang w:val="it-IT"/>
        </w:rPr>
        <w:t>Ad matutinum</w:t>
      </w:r>
      <w:r w:rsidR="00885488" w:rsidRPr="00B779A9">
        <w:rPr>
          <w:lang w:val="it-IT"/>
        </w:rPr>
        <w:t xml:space="preserve"> I</w:t>
      </w:r>
      <w:r w:rsidR="009756E4" w:rsidRPr="00B779A9">
        <w:rPr>
          <w:lang w:val="it-IT"/>
        </w:rPr>
        <w:t>N</w:t>
      </w:r>
      <w:r w:rsidR="00885488" w:rsidRPr="00B779A9">
        <w:rPr>
          <w:lang w:val="it-IT"/>
        </w:rPr>
        <w:t xml:space="preserve">V </w:t>
      </w:r>
      <w:r w:rsidR="007A36FE" w:rsidRPr="00794880">
        <w:rPr>
          <w:rStyle w:val="Incipit"/>
          <w:lang w:val="it-IT"/>
        </w:rPr>
        <w:t>Regem</w:t>
      </w:r>
      <w:r w:rsidR="005A362F" w:rsidRPr="005A362F">
        <w:rPr>
          <w:i/>
          <w:lang w:val="it-IT"/>
        </w:rPr>
        <w:t xml:space="preserve"> </w:t>
      </w:r>
      <w:r w:rsidR="007A36FE" w:rsidRPr="00794880">
        <w:rPr>
          <w:rStyle w:val="Incipit"/>
          <w:lang w:val="it-IT"/>
        </w:rPr>
        <w:t>prot</w:t>
      </w:r>
      <w:r w:rsidR="00885488" w:rsidRPr="00794880">
        <w:rPr>
          <w:rStyle w:val="Incipit"/>
          <w:lang w:val="it-IT"/>
        </w:rPr>
        <w:t>omartyris</w:t>
      </w:r>
      <w:r w:rsidR="00885488" w:rsidRPr="00B779A9">
        <w:rPr>
          <w:lang w:val="it-IT"/>
        </w:rPr>
        <w:t xml:space="preserve"> ut in ipso festo. </w:t>
      </w:r>
      <w:r w:rsidR="00885488" w:rsidRPr="00F77676">
        <w:rPr>
          <w:lang w:val="it-IT"/>
        </w:rPr>
        <w:t xml:space="preserve">HY </w:t>
      </w:r>
      <w:r w:rsidR="00885488" w:rsidRPr="00F77676">
        <w:rPr>
          <w:rStyle w:val="Incipit"/>
          <w:lang w:val="it-IT"/>
        </w:rPr>
        <w:t>Deus</w:t>
      </w:r>
      <w:r w:rsidR="005A362F" w:rsidRPr="00F77676">
        <w:rPr>
          <w:i/>
          <w:lang w:val="it-IT"/>
        </w:rPr>
        <w:t xml:space="preserve"> </w:t>
      </w:r>
      <w:r w:rsidR="00885488" w:rsidRPr="00F77676">
        <w:rPr>
          <w:rStyle w:val="Incipit"/>
          <w:lang w:val="it-IT"/>
        </w:rPr>
        <w:t>tuorum</w:t>
      </w:r>
      <w:r w:rsidR="005A362F" w:rsidRPr="00F77676">
        <w:rPr>
          <w:i/>
          <w:lang w:val="it-IT"/>
        </w:rPr>
        <w:t xml:space="preserve"> </w:t>
      </w:r>
      <w:r w:rsidR="00885488" w:rsidRPr="00F77676">
        <w:rPr>
          <w:rStyle w:val="Incipit"/>
          <w:lang w:val="it-IT"/>
        </w:rPr>
        <w:t>militum</w:t>
      </w:r>
      <w:r w:rsidR="00885488" w:rsidRPr="00F77676">
        <w:rPr>
          <w:lang w:val="it-IT"/>
        </w:rPr>
        <w:t>.</w:t>
      </w:r>
      <w:r w:rsidR="009756E4" w:rsidRPr="00F77676">
        <w:rPr>
          <w:lang w:val="it-IT"/>
        </w:rPr>
        <w:t xml:space="preserve"> </w:t>
      </w:r>
    </w:p>
    <w:p w:rsidR="00885488" w:rsidRPr="00F77676" w:rsidRDefault="009756E4" w:rsidP="00415109">
      <w:pPr>
        <w:rPr>
          <w:lang w:val="it-IT"/>
        </w:rPr>
      </w:pPr>
      <w:r w:rsidRPr="00F77676">
        <w:rPr>
          <w:lang w:val="it-IT"/>
        </w:rPr>
        <w:t>(131v)</w:t>
      </w:r>
      <w:r w:rsidR="008E09C0" w:rsidRPr="00F77676">
        <w:rPr>
          <w:lang w:val="it-IT"/>
        </w:rPr>
        <w:t xml:space="preserve"> </w:t>
      </w:r>
      <w:r w:rsidR="00342C9A" w:rsidRPr="00F77676">
        <w:rPr>
          <w:rStyle w:val="Time2"/>
          <w:lang w:val="it-IT"/>
        </w:rPr>
        <w:t>In primo nocturno</w:t>
      </w:r>
      <w:r w:rsidR="00885488" w:rsidRPr="00B779A9">
        <w:rPr>
          <w:lang w:val="it-IT"/>
        </w:rPr>
        <w:t xml:space="preserve"> AN </w:t>
      </w:r>
      <w:r w:rsidR="00885488" w:rsidRPr="00794880">
        <w:rPr>
          <w:rStyle w:val="Incipit"/>
          <w:lang w:val="it-IT"/>
        </w:rPr>
        <w:t>Stephanus</w:t>
      </w:r>
      <w:r w:rsidR="005A362F" w:rsidRPr="005A362F">
        <w:rPr>
          <w:i/>
          <w:lang w:val="it-IT"/>
        </w:rPr>
        <w:t xml:space="preserve"> </w:t>
      </w:r>
      <w:r w:rsidR="00885488" w:rsidRPr="00794880">
        <w:rPr>
          <w:rStyle w:val="Incipit"/>
          <w:lang w:val="it-IT"/>
        </w:rPr>
        <w:t>ser</w:t>
      </w:r>
      <w:r w:rsidR="00382E22" w:rsidRPr="00794880">
        <w:rPr>
          <w:rStyle w:val="Incipit"/>
          <w:lang w:val="it-IT"/>
        </w:rPr>
        <w:t>vu</w:t>
      </w:r>
      <w:r w:rsidR="00885488" w:rsidRPr="00794880">
        <w:rPr>
          <w:rStyle w:val="Incipit"/>
          <w:lang w:val="it-IT"/>
        </w:rPr>
        <w:t>s</w:t>
      </w:r>
      <w:r w:rsidR="005A362F" w:rsidRPr="005A362F">
        <w:rPr>
          <w:i/>
          <w:lang w:val="it-IT"/>
        </w:rPr>
        <w:t xml:space="preserve"> </w:t>
      </w:r>
      <w:r w:rsidR="00885488" w:rsidRPr="00794880">
        <w:rPr>
          <w:rStyle w:val="Incipit"/>
          <w:lang w:val="it-IT"/>
        </w:rPr>
        <w:t>dei</w:t>
      </w:r>
      <w:r w:rsidR="00885488" w:rsidRPr="00B779A9">
        <w:rPr>
          <w:lang w:val="it-IT"/>
        </w:rPr>
        <w:t xml:space="preserve"> </w:t>
      </w:r>
      <w:r w:rsidR="008D35E3" w:rsidRPr="00B779A9">
        <w:rPr>
          <w:lang w:val="it-IT"/>
        </w:rPr>
        <w:t>quaere</w:t>
      </w:r>
      <w:r w:rsidR="00885488" w:rsidRPr="00B779A9">
        <w:rPr>
          <w:lang w:val="it-IT"/>
        </w:rPr>
        <w:t xml:space="preserve"> in festo ad primam. PS </w:t>
      </w:r>
      <w:r w:rsidR="00885488" w:rsidRPr="00794880">
        <w:rPr>
          <w:rStyle w:val="Incipit"/>
          <w:lang w:val="it-IT"/>
        </w:rPr>
        <w:t>Beatus</w:t>
      </w:r>
      <w:r w:rsidR="005A362F" w:rsidRPr="005A362F">
        <w:rPr>
          <w:i/>
          <w:lang w:val="it-IT"/>
        </w:rPr>
        <w:t xml:space="preserve"> </w:t>
      </w:r>
      <w:r w:rsidR="00C31823" w:rsidRPr="00794880">
        <w:rPr>
          <w:rStyle w:val="Incipit"/>
          <w:lang w:val="it-IT"/>
        </w:rPr>
        <w:t>vir</w:t>
      </w:r>
      <w:r w:rsidR="00885488" w:rsidRPr="00B779A9">
        <w:rPr>
          <w:lang w:val="it-IT"/>
        </w:rPr>
        <w:t xml:space="preserve">. AN </w:t>
      </w:r>
      <w:r w:rsidR="00885488" w:rsidRPr="00794880">
        <w:rPr>
          <w:rStyle w:val="Incipit"/>
          <w:lang w:val="it-IT"/>
        </w:rPr>
        <w:t>Qui</w:t>
      </w:r>
      <w:r w:rsidR="005A362F" w:rsidRPr="005A362F">
        <w:rPr>
          <w:i/>
          <w:lang w:val="it-IT"/>
        </w:rPr>
        <w:t xml:space="preserve"> </w:t>
      </w:r>
      <w:r w:rsidR="00885488" w:rsidRPr="00794880">
        <w:rPr>
          <w:rStyle w:val="Incipit"/>
          <w:lang w:val="it-IT"/>
        </w:rPr>
        <w:t>enim</w:t>
      </w:r>
      <w:r w:rsidR="005A362F" w:rsidRPr="005A362F">
        <w:rPr>
          <w:i/>
          <w:lang w:val="it-IT"/>
        </w:rPr>
        <w:t xml:space="preserve"> </w:t>
      </w:r>
      <w:r w:rsidR="00885488" w:rsidRPr="00794880">
        <w:rPr>
          <w:rStyle w:val="Incipit"/>
          <w:lang w:val="it-IT"/>
        </w:rPr>
        <w:t>corpori</w:t>
      </w:r>
      <w:r w:rsidR="00885488" w:rsidRPr="00B779A9">
        <w:rPr>
          <w:lang w:val="it-IT"/>
        </w:rPr>
        <w:t xml:space="preserve"> est secunda in primo nocturno antiphona. PS </w:t>
      </w:r>
      <w:r w:rsidR="00885488" w:rsidRPr="00794880">
        <w:rPr>
          <w:rStyle w:val="Incipit"/>
          <w:lang w:val="it-IT"/>
        </w:rPr>
        <w:t>Quare</w:t>
      </w:r>
      <w:r w:rsidR="005A362F" w:rsidRPr="005A362F">
        <w:rPr>
          <w:i/>
          <w:lang w:val="it-IT"/>
        </w:rPr>
        <w:t xml:space="preserve"> </w:t>
      </w:r>
      <w:r w:rsidR="00885488" w:rsidRPr="00794880">
        <w:rPr>
          <w:rStyle w:val="Incipit"/>
          <w:lang w:val="it-IT"/>
        </w:rPr>
        <w:t>fremuerunt</w:t>
      </w:r>
      <w:r w:rsidR="00885488" w:rsidRPr="00B779A9">
        <w:rPr>
          <w:lang w:val="it-IT"/>
        </w:rPr>
        <w:t xml:space="preserve">. AN </w:t>
      </w:r>
      <w:r w:rsidR="00885488" w:rsidRPr="00794880">
        <w:rPr>
          <w:rStyle w:val="Incipit"/>
          <w:lang w:val="it-IT"/>
        </w:rPr>
        <w:t>Praesepis</w:t>
      </w:r>
      <w:r w:rsidR="005A362F" w:rsidRPr="005A362F">
        <w:rPr>
          <w:i/>
          <w:lang w:val="it-IT"/>
        </w:rPr>
        <w:t xml:space="preserve"> </w:t>
      </w:r>
      <w:r w:rsidR="00885488" w:rsidRPr="00794880">
        <w:rPr>
          <w:rStyle w:val="Incipit"/>
          <w:lang w:val="it-IT"/>
        </w:rPr>
        <w:t>angustia</w:t>
      </w:r>
      <w:r w:rsidR="00885488" w:rsidRPr="00B779A9">
        <w:rPr>
          <w:lang w:val="it-IT"/>
        </w:rPr>
        <w:t xml:space="preserve"> est tertia antiphona in primo nocturno.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794880">
        <w:rPr>
          <w:rStyle w:val="Incipit"/>
          <w:lang w:val="it-IT"/>
        </w:rPr>
        <w:t>Domine</w:t>
      </w:r>
      <w:r w:rsidR="005A362F" w:rsidRPr="005A362F">
        <w:rPr>
          <w:i/>
          <w:lang w:val="it-IT"/>
        </w:rPr>
        <w:t xml:space="preserve"> </w:t>
      </w:r>
      <w:r w:rsidR="00885488" w:rsidRPr="00794880">
        <w:rPr>
          <w:rStyle w:val="Incipit"/>
          <w:lang w:val="it-IT"/>
        </w:rPr>
        <w:t>quid</w:t>
      </w:r>
      <w:r w:rsidR="005A362F" w:rsidRPr="005A362F">
        <w:rPr>
          <w:i/>
          <w:lang w:val="it-IT"/>
        </w:rPr>
        <w:t xml:space="preserve"> </w:t>
      </w:r>
      <w:r w:rsidR="00885488" w:rsidRPr="00794880">
        <w:rPr>
          <w:rStyle w:val="Incipit"/>
          <w:lang w:val="it-IT"/>
        </w:rPr>
        <w:t>multiplicati</w:t>
      </w:r>
      <w:r w:rsidR="00885488" w:rsidRPr="00B779A9">
        <w:rPr>
          <w:lang w:val="it-IT"/>
        </w:rPr>
        <w:t xml:space="preserve">. VS </w:t>
      </w:r>
      <w:r w:rsidR="00885488" w:rsidRPr="00794880">
        <w:rPr>
          <w:rStyle w:val="Incipit"/>
          <w:lang w:val="it-IT"/>
        </w:rPr>
        <w:t>Gloria</w:t>
      </w:r>
      <w:r w:rsidR="005A362F" w:rsidRPr="005A362F">
        <w:rPr>
          <w:i/>
          <w:lang w:val="it-IT"/>
        </w:rPr>
        <w:t xml:space="preserve"> </w:t>
      </w:r>
      <w:r w:rsidR="00885488" w:rsidRPr="00794880">
        <w:rPr>
          <w:rStyle w:val="Incipit"/>
          <w:lang w:val="it-IT"/>
        </w:rPr>
        <w:t>et</w:t>
      </w:r>
      <w:r w:rsidR="005A362F" w:rsidRPr="005A362F">
        <w:rPr>
          <w:i/>
          <w:lang w:val="it-IT"/>
        </w:rPr>
        <w:t xml:space="preserve"> </w:t>
      </w:r>
      <w:r w:rsidR="00885488" w:rsidRPr="00794880">
        <w:rPr>
          <w:rStyle w:val="Incipit"/>
          <w:lang w:val="it-IT"/>
        </w:rPr>
        <w:t>honore</w:t>
      </w:r>
      <w:r w:rsidR="00885488" w:rsidRPr="00B779A9">
        <w:rPr>
          <w:lang w:val="it-IT"/>
        </w:rPr>
        <w:t xml:space="preserve"> </w:t>
      </w:r>
      <w:r w:rsidR="00EB4A7B" w:rsidRPr="00B779A9">
        <w:rPr>
          <w:lang w:val="it-IT"/>
        </w:rPr>
        <w:t>$E::duo$</w:t>
      </w:r>
      <w:r w:rsidR="008E09C0">
        <w:rPr>
          <w:lang w:val="it-IT"/>
        </w:rPr>
        <w:t xml:space="preserve"> [cantent]</w:t>
      </w:r>
      <w:r w:rsidRPr="00B779A9">
        <w:rPr>
          <w:lang w:val="it-IT"/>
        </w:rPr>
        <w:t xml:space="preserve">. </w:t>
      </w:r>
      <w:r w:rsidR="006F41DF" w:rsidRPr="00B779A9">
        <w:rPr>
          <w:lang w:val="it-IT"/>
        </w:rPr>
        <w:t>Lectiones ex volumine hiemali de tempore. [</w:t>
      </w:r>
      <w:r w:rsidRPr="00B779A9">
        <w:rPr>
          <w:lang w:val="it-IT"/>
        </w:rPr>
        <w:t>LS</w:t>
      </w:r>
      <w:r w:rsidR="006F41DF" w:rsidRPr="00B779A9">
        <w:rPr>
          <w:lang w:val="it-IT"/>
        </w:rPr>
        <w:t>]</w:t>
      </w:r>
      <w:r w:rsidR="00885488" w:rsidRPr="00B779A9">
        <w:rPr>
          <w:lang w:val="it-IT"/>
        </w:rPr>
        <w:t xml:space="preserve"> </w:t>
      </w:r>
      <w:r w:rsidR="009E6441" w:rsidRPr="00794880">
        <w:rPr>
          <w:rStyle w:val="Incipit"/>
          <w:lang w:val="it-IT"/>
        </w:rPr>
        <w:t>Iesus</w:t>
      </w:r>
      <w:r w:rsidR="005A362F" w:rsidRPr="005A362F">
        <w:rPr>
          <w:i/>
          <w:lang w:val="it-IT"/>
        </w:rPr>
        <w:t xml:space="preserve"> </w:t>
      </w:r>
      <w:r w:rsidR="009E6441" w:rsidRPr="00794880">
        <w:rPr>
          <w:rStyle w:val="Incipit"/>
          <w:lang w:val="it-IT"/>
        </w:rPr>
        <w:t>filius</w:t>
      </w:r>
      <w:r w:rsidR="005A362F" w:rsidRPr="005A362F">
        <w:rPr>
          <w:i/>
          <w:lang w:val="it-IT"/>
        </w:rPr>
        <w:t xml:space="preserve"> </w:t>
      </w:r>
      <w:r w:rsidR="009E6441" w:rsidRPr="00794880">
        <w:rPr>
          <w:rStyle w:val="Incipit"/>
          <w:lang w:val="it-IT"/>
        </w:rPr>
        <w:t>Nav</w:t>
      </w:r>
      <w:r w:rsidR="00885488" w:rsidRPr="00794880">
        <w:rPr>
          <w:rStyle w:val="Incipit"/>
          <w:lang w:val="it-IT"/>
        </w:rPr>
        <w:t>e</w:t>
      </w:r>
      <w:r w:rsidR="005A362F" w:rsidRPr="005A362F">
        <w:rPr>
          <w:i/>
          <w:lang w:val="it-IT"/>
        </w:rPr>
        <w:t xml:space="preserve"> </w:t>
      </w:r>
      <w:r w:rsidR="00885488" w:rsidRPr="00794880">
        <w:rPr>
          <w:rStyle w:val="Incipit"/>
          <w:lang w:val="it-IT"/>
        </w:rPr>
        <w:t>in</w:t>
      </w:r>
      <w:r w:rsidR="005A362F" w:rsidRPr="005A362F">
        <w:rPr>
          <w:i/>
          <w:lang w:val="it-IT"/>
        </w:rPr>
        <w:t xml:space="preserve"> </w:t>
      </w:r>
      <w:r w:rsidR="00885488" w:rsidRPr="00794880">
        <w:rPr>
          <w:rStyle w:val="Incipit"/>
          <w:lang w:val="it-IT"/>
        </w:rPr>
        <w:t>heremo</w:t>
      </w:r>
      <w:r w:rsidR="005A362F" w:rsidRPr="005A362F">
        <w:rPr>
          <w:i/>
          <w:lang w:val="it-IT"/>
        </w:rPr>
        <w:t xml:space="preserve"> </w:t>
      </w:r>
      <w:r w:rsidR="00885488" w:rsidRPr="00794880">
        <w:rPr>
          <w:rStyle w:val="Incipit"/>
          <w:lang w:val="it-IT"/>
        </w:rPr>
        <w:t>pugnabat</w:t>
      </w:r>
      <w:r w:rsidR="00885488" w:rsidRPr="00B779A9">
        <w:rPr>
          <w:lang w:val="it-IT"/>
        </w:rPr>
        <w:t xml:space="preserve"> </w:t>
      </w:r>
      <w:r w:rsidR="008D35E3" w:rsidRPr="00B779A9">
        <w:rPr>
          <w:lang w:val="it-IT"/>
        </w:rPr>
        <w:t>quaere</w:t>
      </w:r>
      <w:r w:rsidR="00885488" w:rsidRPr="00B779A9">
        <w:rPr>
          <w:lang w:val="it-IT"/>
        </w:rPr>
        <w:t xml:space="preserve"> post festum natalis domini. RP </w:t>
      </w:r>
      <w:r w:rsidR="00885488" w:rsidRPr="00794880">
        <w:rPr>
          <w:rStyle w:val="Incipit"/>
          <w:lang w:val="it-IT"/>
        </w:rPr>
        <w:t>Lapidabant</w:t>
      </w:r>
      <w:r w:rsidR="005A362F" w:rsidRPr="005A362F">
        <w:rPr>
          <w:i/>
          <w:lang w:val="it-IT"/>
        </w:rPr>
        <w:t xml:space="preserve"> </w:t>
      </w:r>
      <w:r w:rsidR="00885488" w:rsidRPr="00794880">
        <w:rPr>
          <w:rStyle w:val="Incipit"/>
          <w:lang w:val="it-IT"/>
        </w:rPr>
        <w:t>Stephanum</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94880">
        <w:rPr>
          <w:rStyle w:val="Incipit"/>
          <w:lang w:val="it-IT"/>
        </w:rPr>
        <w:t>Videbant</w:t>
      </w:r>
      <w:r w:rsidR="005A362F" w:rsidRPr="005A362F">
        <w:rPr>
          <w:i/>
          <w:lang w:val="it-IT"/>
        </w:rPr>
        <w:t xml:space="preserve"> </w:t>
      </w:r>
      <w:r w:rsidR="00885488" w:rsidRPr="00794880">
        <w:rPr>
          <w:rStyle w:val="Incipit"/>
          <w:lang w:val="it-IT"/>
        </w:rPr>
        <w:t>omnes</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94880">
        <w:rPr>
          <w:rStyle w:val="Incipit"/>
          <w:lang w:val="it-IT"/>
        </w:rPr>
        <w:t>Stephanus</w:t>
      </w:r>
      <w:r w:rsidR="005A362F" w:rsidRPr="005A362F">
        <w:rPr>
          <w:i/>
          <w:lang w:val="it-IT"/>
        </w:rPr>
        <w:t xml:space="preserve"> </w:t>
      </w:r>
      <w:r w:rsidR="00885488" w:rsidRPr="00794880">
        <w:rPr>
          <w:rStyle w:val="Incipit"/>
          <w:lang w:val="it-IT"/>
        </w:rPr>
        <w:t>autem</w:t>
      </w:r>
      <w:r w:rsidR="00885488" w:rsidRPr="00B779A9">
        <w:rPr>
          <w:lang w:val="it-IT"/>
        </w:rPr>
        <w:t xml:space="preserve"> est in secundo nocturno primum.</w:t>
      </w:r>
    </w:p>
    <w:p w:rsidR="00885488" w:rsidRPr="00B779A9" w:rsidRDefault="00342C9A" w:rsidP="00415109">
      <w:pPr>
        <w:rPr>
          <w:lang w:val="pt-PT"/>
        </w:rPr>
      </w:pPr>
      <w:r w:rsidRPr="00F77676">
        <w:rPr>
          <w:rStyle w:val="Time2"/>
          <w:lang w:val="pt-PT"/>
        </w:rPr>
        <w:lastRenderedPageBreak/>
        <w:t>In secundo nocturno</w:t>
      </w:r>
      <w:r w:rsidR="00885488" w:rsidRPr="00B779A9">
        <w:rPr>
          <w:lang w:val="pt-PT"/>
        </w:rPr>
        <w:t xml:space="preserve"> AN </w:t>
      </w:r>
      <w:r w:rsidR="00885488" w:rsidRPr="00F77676">
        <w:rPr>
          <w:rStyle w:val="Incipit"/>
          <w:lang w:val="pt-PT"/>
        </w:rPr>
        <w:t>Stephanus autem</w:t>
      </w:r>
      <w:r w:rsidR="00885488" w:rsidRPr="00B779A9">
        <w:rPr>
          <w:lang w:val="pt-PT"/>
        </w:rPr>
        <w:t xml:space="preserve"> cum duabus sequentibus. PS </w:t>
      </w:r>
      <w:r w:rsidR="00885488" w:rsidRPr="00F77676">
        <w:rPr>
          <w:rStyle w:val="Incipit"/>
          <w:lang w:val="pt-PT"/>
        </w:rPr>
        <w:t>Cum in</w:t>
      </w:r>
      <w:r w:rsidR="00702792" w:rsidRPr="00F77676">
        <w:rPr>
          <w:rStyle w:val="Incipit"/>
          <w:lang w:val="pt-PT"/>
        </w:rPr>
        <w:t>voc</w:t>
      </w:r>
      <w:r w:rsidR="00885488" w:rsidRPr="00F77676">
        <w:rPr>
          <w:rStyle w:val="Incipit"/>
          <w:lang w:val="pt-PT"/>
        </w:rPr>
        <w:t>arem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Verba mea</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Domine dominus noster</w:t>
      </w:r>
      <w:r w:rsidR="00885488" w:rsidRPr="00B779A9">
        <w:rPr>
          <w:lang w:val="pt-PT"/>
        </w:rPr>
        <w:t xml:space="preserve">. VS </w:t>
      </w:r>
      <w:r w:rsidR="00885488" w:rsidRPr="00F77676">
        <w:rPr>
          <w:rStyle w:val="Incipit"/>
          <w:lang w:val="pt-PT"/>
        </w:rPr>
        <w:t>Posuisti domine</w:t>
      </w:r>
      <w:r w:rsidR="00885488" w:rsidRPr="00B779A9">
        <w:rPr>
          <w:lang w:val="pt-PT"/>
        </w:rPr>
        <w:t xml:space="preserve">. RP </w:t>
      </w:r>
      <w:r w:rsidR="00885488" w:rsidRPr="00F77676">
        <w:rPr>
          <w:rStyle w:val="Incipit"/>
          <w:lang w:val="pt-PT"/>
        </w:rPr>
        <w:t>Stephanus ser</w:t>
      </w:r>
      <w:r w:rsidR="00382E22" w:rsidRPr="00F77676">
        <w:rPr>
          <w:rStyle w:val="Incipit"/>
          <w:lang w:val="pt-PT"/>
        </w:rPr>
        <w:t>vu</w:t>
      </w:r>
      <w:r w:rsidR="00885488" w:rsidRPr="00F77676">
        <w:rPr>
          <w:rStyle w:val="Incipit"/>
          <w:lang w:val="pt-PT"/>
        </w:rPr>
        <w:t>s</w:t>
      </w:r>
      <w:r w:rsidR="00885488" w:rsidRPr="00B779A9">
        <w:rPr>
          <w:lang w:val="pt-PT"/>
        </w:rPr>
        <w:t xml:space="preserve"> </w:t>
      </w:r>
      <w:r>
        <w:rPr>
          <w:lang w:val="pt-PT"/>
        </w:rPr>
        <w:t xml:space="preserve">est </w:t>
      </w:r>
      <w:r w:rsidR="00885488" w:rsidRPr="00B779A9">
        <w:rPr>
          <w:lang w:val="pt-PT"/>
        </w:rPr>
        <w:t xml:space="preserve">in secundo nocturno secundum.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Intuens in caelum</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F77676">
        <w:rPr>
          <w:rStyle w:val="Incipit"/>
          <w:lang w:val="pt-PT"/>
        </w:rPr>
        <w:t>Impii super iustum</w:t>
      </w:r>
      <w:r w:rsidR="00885488" w:rsidRPr="00B779A9">
        <w:rPr>
          <w:lang w:val="pt-PT"/>
        </w:rPr>
        <w:t xml:space="preserve"> ex tertio nocturno.</w:t>
      </w:r>
    </w:p>
    <w:p w:rsidR="00885488" w:rsidRPr="00B779A9" w:rsidRDefault="00342C9A" w:rsidP="00415109">
      <w:pPr>
        <w:rPr>
          <w:lang w:val="pt-PT"/>
        </w:rPr>
      </w:pPr>
      <w:r w:rsidRPr="00F77676">
        <w:rPr>
          <w:rStyle w:val="Time2"/>
          <w:lang w:val="pt-PT"/>
        </w:rPr>
        <w:t>In tertio nocturno</w:t>
      </w:r>
      <w:r w:rsidR="00885488" w:rsidRPr="00B779A9">
        <w:rPr>
          <w:lang w:val="pt-PT"/>
        </w:rPr>
        <w:t xml:space="preserve"> AN </w:t>
      </w:r>
      <w:r w:rsidR="00885488" w:rsidRPr="00F77676">
        <w:rPr>
          <w:rStyle w:val="Incipit"/>
          <w:lang w:val="pt-PT"/>
        </w:rPr>
        <w:t>Lapidaverunt Stephanum</w:t>
      </w:r>
      <w:r w:rsidR="00885488" w:rsidRPr="00B779A9">
        <w:rPr>
          <w:lang w:val="pt-PT"/>
        </w:rPr>
        <w:t xml:space="preserve"> cum duabus </w:t>
      </w:r>
      <w:r w:rsidR="00BA24A1" w:rsidRPr="00B779A9">
        <w:rPr>
          <w:lang w:val="pt-PT"/>
        </w:rPr>
        <w:t>[</w:t>
      </w:r>
      <w:r w:rsidR="00885488" w:rsidRPr="00B779A9">
        <w:rPr>
          <w:lang w:val="pt-PT"/>
        </w:rPr>
        <w:t>sequentibus</w:t>
      </w:r>
      <w:r w:rsidR="00BA24A1" w:rsidRPr="00B779A9">
        <w:rPr>
          <w:lang w:val="pt-PT"/>
        </w:rPr>
        <w:t>]</w:t>
      </w:r>
      <w:r w:rsidR="00885488" w:rsidRPr="00B779A9">
        <w:rPr>
          <w:lang w:val="pt-PT"/>
        </w:rPr>
        <w:t xml:space="preserve">. PS </w:t>
      </w:r>
      <w:r w:rsidR="00885488" w:rsidRPr="00F77676">
        <w:rPr>
          <w:rStyle w:val="Incipit"/>
          <w:lang w:val="pt-PT"/>
        </w:rPr>
        <w:t>In domino confido</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Domine quis habitabit</w:t>
      </w:r>
      <w:r w:rsidR="00885488" w:rsidRPr="00B779A9">
        <w:rPr>
          <w:lang w:val="pt-PT"/>
        </w:rPr>
        <w:t xml:space="preserve">. </w:t>
      </w:r>
      <w:r w:rsidR="00BA24A1" w:rsidRPr="00F77676">
        <w:rPr>
          <w:lang w:val="pt-PT"/>
        </w:rPr>
        <w:t>[</w:t>
      </w:r>
      <w:r w:rsidR="00885488" w:rsidRPr="00F77676">
        <w:rPr>
          <w:lang w:val="pt-PT"/>
        </w:rPr>
        <w:t>PS</w:t>
      </w:r>
      <w:r w:rsidR="00BA24A1" w:rsidRPr="00F77676">
        <w:rPr>
          <w:lang w:val="pt-PT"/>
        </w:rPr>
        <w:t>]</w:t>
      </w:r>
      <w:r w:rsidR="00885488" w:rsidRPr="00F77676">
        <w:rPr>
          <w:lang w:val="pt-PT"/>
        </w:rPr>
        <w:t xml:space="preserve"> </w:t>
      </w:r>
      <w:r w:rsidR="00885488" w:rsidRPr="00F77676">
        <w:rPr>
          <w:rStyle w:val="Incipit"/>
          <w:lang w:val="pt-PT"/>
        </w:rPr>
        <w:t>Domine in virtute</w:t>
      </w:r>
      <w:r w:rsidR="00885488" w:rsidRPr="00F77676">
        <w:rPr>
          <w:lang w:val="pt-PT"/>
        </w:rPr>
        <w:t xml:space="preserve">. VS </w:t>
      </w:r>
      <w:r w:rsidR="00885488" w:rsidRPr="00F77676">
        <w:rPr>
          <w:rStyle w:val="Incipit"/>
          <w:lang w:val="pt-PT"/>
        </w:rPr>
        <w:t>Magna est gloria</w:t>
      </w:r>
      <w:r w:rsidR="00885488" w:rsidRPr="00F77676">
        <w:rPr>
          <w:lang w:val="pt-PT"/>
        </w:rPr>
        <w:t xml:space="preserve">. </w:t>
      </w:r>
      <w:r w:rsidRPr="00F77676">
        <w:rPr>
          <w:lang w:val="pt-PT"/>
        </w:rPr>
        <w:t>$E::</w:t>
      </w:r>
      <w:r w:rsidR="00885488" w:rsidRPr="00F77676">
        <w:rPr>
          <w:lang w:val="pt-PT"/>
        </w:rPr>
        <w:t xml:space="preserve">EV </w:t>
      </w:r>
      <w:r w:rsidR="00885488" w:rsidRPr="00F77676">
        <w:rPr>
          <w:rStyle w:val="Incipit"/>
          <w:lang w:val="pt-PT"/>
        </w:rPr>
        <w:t>Ecce ego mitto</w:t>
      </w:r>
      <w:r w:rsidR="00E46239">
        <w:rPr>
          <w:lang w:val="pt-PT"/>
        </w:rPr>
        <w:t xml:space="preserve"> </w:t>
      </w:r>
      <w:r w:rsidR="003C1287" w:rsidRPr="00F77676">
        <w:rPr>
          <w:lang w:val="pt-PT"/>
        </w:rPr>
        <w:t>c</w:t>
      </w:r>
      <w:r w:rsidR="00885488" w:rsidRPr="00F77676">
        <w:rPr>
          <w:lang w:val="pt-PT"/>
        </w:rPr>
        <w:t>um</w:t>
      </w:r>
      <w:r w:rsidR="003C1287" w:rsidRPr="00F77676">
        <w:rPr>
          <w:lang w:val="pt-PT"/>
        </w:rPr>
        <w:t xml:space="preserve"> homilia</w:t>
      </w:r>
      <w:r w:rsidR="00885488" w:rsidRPr="00F77676">
        <w:rPr>
          <w:lang w:val="pt-PT"/>
        </w:rPr>
        <w:t xml:space="preserve"> </w:t>
      </w:r>
      <w:r w:rsidR="003C1287" w:rsidRPr="00F77676">
        <w:rPr>
          <w:lang w:val="pt-PT"/>
        </w:rPr>
        <w:t>[</w:t>
      </w:r>
      <w:r w:rsidR="009756E4" w:rsidRPr="00F77676">
        <w:rPr>
          <w:lang w:val="pt-PT"/>
        </w:rPr>
        <w:t>LH</w:t>
      </w:r>
      <w:r w:rsidR="003C1287" w:rsidRPr="00F77676">
        <w:rPr>
          <w:lang w:val="pt-PT"/>
        </w:rPr>
        <w:t>]</w:t>
      </w:r>
      <w:r w:rsidR="00885488" w:rsidRPr="00F77676">
        <w:rPr>
          <w:lang w:val="pt-PT"/>
        </w:rPr>
        <w:t xml:space="preserve"> </w:t>
      </w:r>
      <w:r w:rsidR="00885488" w:rsidRPr="00F77676">
        <w:rPr>
          <w:rStyle w:val="Incipit"/>
          <w:lang w:val="pt-PT"/>
        </w:rPr>
        <w:t>Prophetas et sapientes et scribas</w:t>
      </w:r>
      <w:r w:rsidRPr="00F77676">
        <w:rPr>
          <w:lang w:val="pt-PT"/>
        </w:rPr>
        <w:t>$</w:t>
      </w:r>
      <w:r w:rsidR="00E46239">
        <w:rPr>
          <w:lang w:val="pt-PT"/>
        </w:rPr>
        <w:t>.</w:t>
      </w:r>
      <w:r w:rsidR="00885488" w:rsidRPr="00F77676">
        <w:rPr>
          <w:lang w:val="pt-PT"/>
        </w:rPr>
        <w:t xml:space="preserve"> RP </w:t>
      </w:r>
      <w:r w:rsidR="00885488" w:rsidRPr="00F77676">
        <w:rPr>
          <w:rStyle w:val="Incipit"/>
          <w:lang w:val="pt-PT"/>
        </w:rPr>
        <w:t>Impetum fecerunt</w:t>
      </w:r>
      <w:r w:rsidR="00885488" w:rsidRPr="00F77676">
        <w:rPr>
          <w:lang w:val="pt-PT"/>
        </w:rPr>
        <w:t xml:space="preserve"> est in hoc nocturno secundum. </w:t>
      </w:r>
      <w:r w:rsidR="00BA24A1" w:rsidRPr="00F77676">
        <w:rPr>
          <w:lang w:val="pt-PT"/>
        </w:rPr>
        <w:t>[</w:t>
      </w:r>
      <w:r w:rsidR="00885488" w:rsidRPr="00F77676">
        <w:rPr>
          <w:lang w:val="pt-PT"/>
        </w:rPr>
        <w:t>RP</w:t>
      </w:r>
      <w:r w:rsidR="00BA24A1" w:rsidRPr="00F77676">
        <w:rPr>
          <w:lang w:val="pt-PT"/>
        </w:rPr>
        <w:t>]</w:t>
      </w:r>
      <w:r w:rsidR="00885488" w:rsidRPr="00F77676">
        <w:rPr>
          <w:lang w:val="pt-PT"/>
        </w:rPr>
        <w:t xml:space="preserve"> </w:t>
      </w:r>
      <w:r w:rsidR="00885488" w:rsidRPr="00F77676">
        <w:rPr>
          <w:rStyle w:val="Incipit"/>
          <w:lang w:val="pt-PT"/>
        </w:rPr>
        <w:t>Patefactae sunt</w:t>
      </w:r>
      <w:r w:rsidR="00885488" w:rsidRPr="00F77676">
        <w:rPr>
          <w:lang w:val="pt-PT"/>
        </w:rPr>
        <w:t xml:space="preserve">. </w:t>
      </w:r>
      <w:r w:rsidR="00BA24A1" w:rsidRPr="00F77676">
        <w:rPr>
          <w:lang w:val="pt-PT"/>
        </w:rPr>
        <w:t>[</w:t>
      </w:r>
      <w:r w:rsidR="00885488" w:rsidRPr="00F77676">
        <w:rPr>
          <w:lang w:val="pt-PT"/>
        </w:rPr>
        <w:t>RP</w:t>
      </w:r>
      <w:r w:rsidR="00BA24A1" w:rsidRPr="00F77676">
        <w:rPr>
          <w:lang w:val="pt-PT"/>
        </w:rPr>
        <w:t>]</w:t>
      </w:r>
      <w:r w:rsidR="00885488" w:rsidRPr="00F77676">
        <w:rPr>
          <w:lang w:val="pt-PT"/>
        </w:rPr>
        <w:t xml:space="preserve"> </w:t>
      </w:r>
      <w:r w:rsidR="00885488" w:rsidRPr="00F77676">
        <w:rPr>
          <w:rStyle w:val="Incipit"/>
          <w:lang w:val="pt-PT"/>
        </w:rPr>
        <w:t xml:space="preserve">Lapides </w:t>
      </w:r>
      <w:r w:rsidR="003C1287" w:rsidRPr="00F77676">
        <w:rPr>
          <w:rStyle w:val="Incipit"/>
          <w:lang w:val="pt-PT"/>
        </w:rPr>
        <w:t>|</w:t>
      </w:r>
      <w:r w:rsidR="00885488" w:rsidRPr="00F77676">
        <w:rPr>
          <w:rStyle w:val="Incipit"/>
          <w:lang w:val="pt-PT"/>
        </w:rPr>
        <w:t>torrentes</w:t>
      </w:r>
      <w:r w:rsidR="003C1287" w:rsidRPr="00F77676">
        <w:rPr>
          <w:rStyle w:val="Incipit"/>
          <w:lang w:val="pt-PT"/>
        </w:rPr>
        <w:t>::torrentis|</w:t>
      </w:r>
      <w:r w:rsidR="009756E4" w:rsidRPr="00F77676">
        <w:rPr>
          <w:lang w:val="pt-PT"/>
        </w:rPr>
        <w:t xml:space="preserve">. [TD] </w:t>
      </w:r>
      <w:r w:rsidR="009756E4" w:rsidRPr="00F77676">
        <w:rPr>
          <w:rStyle w:val="Incipit"/>
          <w:lang w:val="pt-PT"/>
        </w:rPr>
        <w:t>Te deum</w:t>
      </w:r>
      <w:r w:rsidR="001C077C" w:rsidRPr="00F77676">
        <w:rPr>
          <w:rStyle w:val="Incipit"/>
          <w:lang w:val="pt-PT"/>
        </w:rPr>
        <w:t xml:space="preserve"> laudamus</w:t>
      </w:r>
      <w:r w:rsidR="00885488" w:rsidRPr="00F77676">
        <w:rPr>
          <w:lang w:val="pt-PT"/>
        </w:rPr>
        <w:t>.</w:t>
      </w:r>
      <w:r w:rsidR="009756E4" w:rsidRPr="00F77676">
        <w:rPr>
          <w:lang w:val="pt-PT"/>
        </w:rPr>
        <w:t xml:space="preserve"> </w:t>
      </w:r>
      <w:r w:rsidR="009756E4" w:rsidRPr="00B779A9">
        <w:rPr>
          <w:lang w:val="pt-PT"/>
        </w:rPr>
        <w:t>(132r)</w:t>
      </w:r>
    </w:p>
    <w:p w:rsidR="00885488" w:rsidRPr="003D0C23" w:rsidRDefault="00342C9A" w:rsidP="00415109">
      <w:pPr>
        <w:rPr>
          <w:lang w:val="pt-PT"/>
        </w:rPr>
      </w:pPr>
      <w:r w:rsidRPr="00F77676">
        <w:rPr>
          <w:rStyle w:val="Time1"/>
          <w:lang w:val="pt-PT"/>
        </w:rPr>
        <w:t>Ad laudes</w:t>
      </w:r>
      <w:r w:rsidR="00885488" w:rsidRPr="00B779A9">
        <w:rPr>
          <w:lang w:val="pt-PT"/>
        </w:rPr>
        <w:t xml:space="preserve"> AN </w:t>
      </w:r>
      <w:r w:rsidR="00885488" w:rsidRPr="00F77676">
        <w:rPr>
          <w:rStyle w:val="Incipit"/>
          <w:lang w:val="pt-PT"/>
        </w:rPr>
        <w:t>Cum autem esset</w:t>
      </w:r>
      <w:r w:rsidR="00885488" w:rsidRPr="00B779A9">
        <w:rPr>
          <w:lang w:val="pt-PT"/>
        </w:rPr>
        <w:t xml:space="preserve"> cum reliquis. HY </w:t>
      </w:r>
      <w:r w:rsidR="00885488" w:rsidRPr="00F77676">
        <w:rPr>
          <w:rStyle w:val="Incipit"/>
          <w:lang w:val="pt-PT"/>
        </w:rPr>
        <w:t xml:space="preserve">Sancte dei </w:t>
      </w:r>
      <w:r w:rsidR="00E56159" w:rsidRPr="00F77676">
        <w:rPr>
          <w:rStyle w:val="Incipit"/>
          <w:lang w:val="pt-PT"/>
        </w:rPr>
        <w:t>pretios</w:t>
      </w:r>
      <w:r w:rsidR="00885488" w:rsidRPr="00F77676">
        <w:rPr>
          <w:rStyle w:val="Incipit"/>
          <w:lang w:val="pt-PT"/>
        </w:rPr>
        <w:t>e</w:t>
      </w:r>
      <w:r w:rsidR="00885488" w:rsidRPr="00B779A9">
        <w:rPr>
          <w:lang w:val="pt-PT"/>
        </w:rPr>
        <w:t xml:space="preserve">. VS </w:t>
      </w:r>
      <w:r w:rsidR="00885488" w:rsidRPr="00F77676">
        <w:rPr>
          <w:rStyle w:val="Incipit"/>
          <w:lang w:val="pt-PT"/>
        </w:rPr>
        <w:t>Iustus ut palma</w:t>
      </w:r>
      <w:r w:rsidR="00885488" w:rsidRPr="00B779A9">
        <w:rPr>
          <w:lang w:val="pt-PT"/>
        </w:rPr>
        <w:t xml:space="preserve">. AB </w:t>
      </w:r>
      <w:r w:rsidR="00885488" w:rsidRPr="00F77676">
        <w:rPr>
          <w:rStyle w:val="Incipit"/>
          <w:lang w:val="pt-PT"/>
        </w:rPr>
        <w:t>Patefactae sunt ianuae</w:t>
      </w:r>
      <w:r w:rsidR="00885488" w:rsidRPr="00B779A9">
        <w:rPr>
          <w:lang w:val="pt-PT"/>
        </w:rPr>
        <w:t xml:space="preserve">. </w:t>
      </w:r>
      <w:r w:rsidR="003C1287">
        <w:rPr>
          <w:lang w:val="pt-PT"/>
        </w:rPr>
        <w:t xml:space="preserve">Suffragium de </w:t>
      </w:r>
      <w:r w:rsidR="00885488" w:rsidRPr="00B779A9">
        <w:rPr>
          <w:lang w:val="pt-PT"/>
        </w:rPr>
        <w:t xml:space="preserve">beata virgine </w:t>
      </w:r>
      <w:r w:rsidR="003C1287">
        <w:rPr>
          <w:lang w:val="pt-PT"/>
        </w:rPr>
        <w:t>[</w:t>
      </w:r>
      <w:r w:rsidR="00885488" w:rsidRPr="00B779A9">
        <w:rPr>
          <w:lang w:val="pt-PT"/>
        </w:rPr>
        <w:t>AC</w:t>
      </w:r>
      <w:r w:rsidR="003C1287">
        <w:rPr>
          <w:lang w:val="pt-PT"/>
        </w:rPr>
        <w:t>]</w:t>
      </w:r>
      <w:r w:rsidR="00885488" w:rsidRPr="00B779A9">
        <w:rPr>
          <w:lang w:val="pt-PT"/>
        </w:rPr>
        <w:t xml:space="preserve"> </w:t>
      </w:r>
      <w:r w:rsidR="00885488" w:rsidRPr="00F77676">
        <w:rPr>
          <w:rStyle w:val="Incipit"/>
          <w:lang w:val="pt-PT"/>
        </w:rPr>
        <w:t>O admirabile</w:t>
      </w:r>
      <w:r w:rsidR="00DD1415">
        <w:rPr>
          <w:lang w:val="pt-PT"/>
        </w:rPr>
        <w:t>@</w:t>
      </w:r>
      <w:r w:rsidR="00DD1415" w:rsidRPr="00B779A9">
        <w:rPr>
          <w:lang w:val="pt-PT"/>
        </w:rPr>
        <w:t>78.</w:t>
      </w:r>
      <w:r w:rsidR="003C1287">
        <w:rPr>
          <w:lang w:val="pt-PT"/>
        </w:rPr>
        <w:t xml:space="preserve"> </w:t>
      </w:r>
      <w:r w:rsidR="009756E4" w:rsidRPr="00B779A9">
        <w:rPr>
          <w:lang w:val="pt-PT"/>
        </w:rPr>
        <w:t xml:space="preserve">De sancto Ioanne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Ecce</w:t>
      </w:r>
      <w:r w:rsidR="005A362F" w:rsidRPr="005A362F">
        <w:rPr>
          <w:i/>
          <w:lang w:val="pt-PT"/>
        </w:rPr>
        <w:t xml:space="preserve"> </w:t>
      </w:r>
      <w:r w:rsidR="00885488" w:rsidRPr="00794880">
        <w:rPr>
          <w:rStyle w:val="Incipit"/>
          <w:lang w:val="pt-PT"/>
        </w:rPr>
        <w:t>puer</w:t>
      </w:r>
      <w:r w:rsidR="005A362F" w:rsidRPr="005A362F">
        <w:rPr>
          <w:i/>
          <w:lang w:val="pt-PT"/>
        </w:rPr>
        <w:t xml:space="preserve"> </w:t>
      </w:r>
      <w:r w:rsidR="00885488" w:rsidRPr="00794880">
        <w:rPr>
          <w:rStyle w:val="Incipit"/>
          <w:lang w:val="pt-PT"/>
        </w:rPr>
        <w:t>meus</w:t>
      </w:r>
      <w:r w:rsidR="00885488" w:rsidRPr="00B779A9">
        <w:rPr>
          <w:lang w:val="pt-PT"/>
        </w:rPr>
        <w:t xml:space="preserve">. </w:t>
      </w:r>
      <w:r w:rsidR="009756E4" w:rsidRPr="00B779A9">
        <w:rPr>
          <w:lang w:val="pt-PT"/>
        </w:rPr>
        <w:t xml:space="preserve">De Innocentibus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Sinite</w:t>
      </w:r>
      <w:r w:rsidR="005A362F" w:rsidRPr="005A362F">
        <w:rPr>
          <w:i/>
          <w:lang w:val="pt-PT"/>
        </w:rPr>
        <w:t xml:space="preserve"> </w:t>
      </w:r>
      <w:r w:rsidR="00885488" w:rsidRPr="00794880">
        <w:rPr>
          <w:rStyle w:val="Incipit"/>
          <w:lang w:val="pt-PT"/>
        </w:rPr>
        <w:t>par</w:t>
      </w:r>
      <w:r w:rsidR="00382E22" w:rsidRPr="00794880">
        <w:rPr>
          <w:rStyle w:val="Incipit"/>
          <w:lang w:val="pt-PT"/>
        </w:rPr>
        <w:t>vu</w:t>
      </w:r>
      <w:r w:rsidR="00885488" w:rsidRPr="00794880">
        <w:rPr>
          <w:rStyle w:val="Incipit"/>
          <w:lang w:val="pt-PT"/>
        </w:rPr>
        <w:t>los</w:t>
      </w:r>
      <w:r w:rsidR="00885488" w:rsidRPr="00B779A9">
        <w:rPr>
          <w:lang w:val="pt-PT"/>
        </w:rPr>
        <w:t xml:space="preserve">. </w:t>
      </w:r>
      <w:r w:rsidR="009756E4" w:rsidRPr="003D0C23">
        <w:rPr>
          <w:lang w:val="pt-PT"/>
        </w:rPr>
        <w:t xml:space="preserve">[BD] </w:t>
      </w:r>
      <w:r w:rsidR="005F6F99" w:rsidRPr="003D0C23">
        <w:rPr>
          <w:rStyle w:val="Incipit"/>
          <w:lang w:val="pt-PT"/>
        </w:rPr>
        <w:t>Benedicamus</w:t>
      </w:r>
      <w:r w:rsidR="009756E4" w:rsidRPr="003D0C23">
        <w:rPr>
          <w:lang w:val="pt-PT"/>
        </w:rPr>
        <w:t xml:space="preserve"> d</w:t>
      </w:r>
      <w:r w:rsidR="00885488" w:rsidRPr="003D0C23">
        <w:rPr>
          <w:lang w:val="pt-PT"/>
        </w:rPr>
        <w:t>e martyribus.</w:t>
      </w:r>
    </w:p>
    <w:p w:rsidR="00885488" w:rsidRPr="00B779A9" w:rsidRDefault="00885488" w:rsidP="00415109">
      <w:pPr>
        <w:rPr>
          <w:lang w:val="it-IT"/>
        </w:rPr>
      </w:pPr>
      <w:r w:rsidRPr="003D0C23">
        <w:rPr>
          <w:rStyle w:val="Time1"/>
          <w:lang w:val="pt-PT"/>
        </w:rPr>
        <w:t>Maturum officium</w:t>
      </w:r>
      <w:r w:rsidR="00A463FD" w:rsidRPr="003D0C23">
        <w:rPr>
          <w:lang w:val="pt-PT"/>
        </w:rPr>
        <w:t xml:space="preserve"> ut in die circum</w:t>
      </w:r>
      <w:r w:rsidRPr="003D0C23">
        <w:rPr>
          <w:lang w:val="pt-PT"/>
        </w:rPr>
        <w:t xml:space="preserve">cisionis. </w:t>
      </w:r>
      <w:r w:rsidR="009756E4" w:rsidRPr="003D0C23">
        <w:rPr>
          <w:lang w:val="pt-PT"/>
        </w:rPr>
        <w:t xml:space="preserve">[KY] </w:t>
      </w:r>
      <w:r w:rsidR="009756E4" w:rsidRPr="003D0C23">
        <w:rPr>
          <w:rStyle w:val="Incipit"/>
          <w:lang w:val="pt-PT"/>
        </w:rPr>
        <w:t>Kyrie</w:t>
      </w:r>
      <w:r w:rsidR="005A362F" w:rsidRPr="003D0C23">
        <w:rPr>
          <w:i/>
          <w:lang w:val="pt-PT"/>
        </w:rPr>
        <w:t xml:space="preserve"> </w:t>
      </w:r>
      <w:r w:rsidR="009756E4" w:rsidRPr="003D0C23">
        <w:rPr>
          <w:lang w:val="pt-PT"/>
        </w:rPr>
        <w:t xml:space="preserve">et [SA] </w:t>
      </w:r>
      <w:r w:rsidR="009756E4" w:rsidRPr="003D0C23">
        <w:rPr>
          <w:rStyle w:val="Incipit"/>
          <w:lang w:val="pt-PT"/>
        </w:rPr>
        <w:t>Sanctus</w:t>
      </w:r>
      <w:r w:rsidR="005A362F" w:rsidRPr="003D0C23">
        <w:rPr>
          <w:i/>
          <w:lang w:val="pt-PT"/>
        </w:rPr>
        <w:t xml:space="preserve"> </w:t>
      </w:r>
      <w:r w:rsidR="00F600F0" w:rsidRPr="003D0C23">
        <w:rPr>
          <w:lang w:val="pt-PT"/>
        </w:rPr>
        <w:t xml:space="preserve">de virginibus ad placitum. </w:t>
      </w:r>
      <w:r w:rsidR="003C1287" w:rsidRPr="00F77676">
        <w:rPr>
          <w:lang w:val="it-IT"/>
        </w:rPr>
        <w:t>SE</w:t>
      </w:r>
      <w:r w:rsidR="00F600F0" w:rsidRPr="00B779A9">
        <w:rPr>
          <w:lang w:val="it-IT"/>
        </w:rPr>
        <w:t>SV</w:t>
      </w:r>
      <w:r w:rsidRPr="00B779A9">
        <w:rPr>
          <w:lang w:val="it-IT"/>
        </w:rPr>
        <w:t xml:space="preserve"> </w:t>
      </w:r>
      <w:r w:rsidRPr="00794880">
        <w:rPr>
          <w:rStyle w:val="Incipit"/>
          <w:lang w:val="it-IT"/>
        </w:rPr>
        <w:t>Gaude</w:t>
      </w:r>
      <w:r w:rsidR="005A362F" w:rsidRPr="005A362F">
        <w:rPr>
          <w:i/>
          <w:lang w:val="it-IT"/>
        </w:rPr>
        <w:t xml:space="preserve"> </w:t>
      </w:r>
      <w:r w:rsidRPr="00794880">
        <w:rPr>
          <w:rStyle w:val="Incipit"/>
          <w:lang w:val="it-IT"/>
        </w:rPr>
        <w:t>dei</w:t>
      </w:r>
      <w:r w:rsidR="005A362F" w:rsidRPr="005A362F">
        <w:rPr>
          <w:i/>
          <w:lang w:val="it-IT"/>
        </w:rPr>
        <w:t xml:space="preserve"> </w:t>
      </w:r>
      <w:r w:rsidRPr="00794880">
        <w:rPr>
          <w:rStyle w:val="Incipit"/>
          <w:lang w:val="it-IT"/>
        </w:rPr>
        <w:t>genitrix</w:t>
      </w:r>
      <w:r w:rsidRPr="00B779A9">
        <w:rPr>
          <w:lang w:val="it-IT"/>
        </w:rPr>
        <w:t>.</w:t>
      </w:r>
    </w:p>
    <w:p w:rsidR="00885488" w:rsidRPr="00B779A9" w:rsidRDefault="00342C9A" w:rsidP="00415109">
      <w:pPr>
        <w:rPr>
          <w:lang w:val="it-IT"/>
        </w:rPr>
      </w:pPr>
      <w:r w:rsidRPr="00F77676">
        <w:rPr>
          <w:rStyle w:val="Time1"/>
          <w:lang w:val="it-IT"/>
        </w:rPr>
        <w:t>Ad horas</w:t>
      </w:r>
      <w:r w:rsidR="00885488" w:rsidRPr="00B779A9">
        <w:rPr>
          <w:lang w:val="it-IT"/>
        </w:rPr>
        <w:t xml:space="preserve"> dicantur laudes.</w:t>
      </w:r>
    </w:p>
    <w:p w:rsidR="00885488" w:rsidRPr="00B779A9" w:rsidRDefault="00342C9A" w:rsidP="00415109">
      <w:pPr>
        <w:rPr>
          <w:lang w:val="pt-PT"/>
        </w:rPr>
      </w:pPr>
      <w:r w:rsidRPr="00F77676">
        <w:rPr>
          <w:rStyle w:val="Time1"/>
          <w:lang w:val="it-IT"/>
        </w:rPr>
        <w:t>Ad officium</w:t>
      </w:r>
      <w:r w:rsidR="00885488" w:rsidRPr="00B779A9">
        <w:rPr>
          <w:lang w:val="it-IT"/>
        </w:rPr>
        <w:t xml:space="preserve"> IN </w:t>
      </w:r>
      <w:r w:rsidR="00885488" w:rsidRPr="00F77676">
        <w:rPr>
          <w:rStyle w:val="Incipit"/>
          <w:lang w:val="it-IT"/>
        </w:rPr>
        <w:t>Etenim sederunt</w:t>
      </w:r>
      <w:r w:rsidR="00DD1415">
        <w:rPr>
          <w:lang w:val="it-IT"/>
        </w:rPr>
        <w:t>@</w:t>
      </w:r>
      <w:r w:rsidR="00DD1415" w:rsidRPr="00B779A9">
        <w:rPr>
          <w:lang w:val="it-IT"/>
        </w:rPr>
        <w:t>18.</w:t>
      </w:r>
      <w:r w:rsidR="00885488" w:rsidRPr="00B779A9">
        <w:rPr>
          <w:lang w:val="it-IT"/>
        </w:rPr>
        <w:t xml:space="preserve"> </w:t>
      </w:r>
      <w:r w:rsidR="009756E4" w:rsidRPr="00B779A9">
        <w:rPr>
          <w:lang w:val="fr-FR"/>
        </w:rPr>
        <w:t xml:space="preserve">[KY] </w:t>
      </w:r>
      <w:r w:rsidR="009756E4" w:rsidRPr="00F77676">
        <w:rPr>
          <w:rStyle w:val="Incipit"/>
          <w:lang w:val="fr-FR"/>
        </w:rPr>
        <w:t>Kyrie</w:t>
      </w:r>
      <w:r w:rsidR="009756E4" w:rsidRPr="00B779A9">
        <w:rPr>
          <w:lang w:val="fr-FR"/>
        </w:rPr>
        <w:t xml:space="preserve"> et [SA] </w:t>
      </w:r>
      <w:r w:rsidR="009756E4" w:rsidRPr="00F77676">
        <w:rPr>
          <w:rStyle w:val="Incipit"/>
          <w:lang w:val="fr-FR"/>
        </w:rPr>
        <w:t>Sanctus</w:t>
      </w:r>
      <w:r w:rsidR="009756E4" w:rsidRPr="00B779A9">
        <w:rPr>
          <w:lang w:val="fr-FR"/>
        </w:rPr>
        <w:t xml:space="preserve"> </w:t>
      </w:r>
      <w:r w:rsidR="00885488" w:rsidRPr="00B779A9">
        <w:rPr>
          <w:lang w:val="fr-FR"/>
        </w:rPr>
        <w:t xml:space="preserve">de martyribus. </w:t>
      </w:r>
      <w:r w:rsidR="00885488" w:rsidRPr="00B779A9">
        <w:rPr>
          <w:lang w:val="pt-PT"/>
        </w:rPr>
        <w:t xml:space="preserve">GR </w:t>
      </w:r>
      <w:r w:rsidR="00885488" w:rsidRPr="00F77676">
        <w:rPr>
          <w:rStyle w:val="Incipit"/>
          <w:lang w:val="pt-PT"/>
        </w:rPr>
        <w:t>Sederunt principes</w:t>
      </w:r>
      <w:r w:rsidR="00885488" w:rsidRPr="00B779A9">
        <w:rPr>
          <w:lang w:val="pt-PT"/>
        </w:rPr>
        <w:t>. AL</w:t>
      </w:r>
      <w:r w:rsidR="009756E4" w:rsidRPr="00B779A9">
        <w:rPr>
          <w:lang w:val="pt-PT"/>
        </w:rPr>
        <w:t>V</w:t>
      </w:r>
      <w:r w:rsidR="00885488" w:rsidRPr="00B779A9">
        <w:rPr>
          <w:lang w:val="pt-PT"/>
        </w:rPr>
        <w:t xml:space="preserve"> </w:t>
      </w:r>
      <w:r w:rsidR="00885488" w:rsidRPr="00F77676">
        <w:rPr>
          <w:rStyle w:val="Incipit"/>
          <w:lang w:val="pt-PT"/>
        </w:rPr>
        <w:t>Video caelos apertos</w:t>
      </w:r>
      <w:r w:rsidR="00885488" w:rsidRPr="00B779A9">
        <w:rPr>
          <w:lang w:val="pt-PT"/>
        </w:rPr>
        <w:t xml:space="preserve">. SE </w:t>
      </w:r>
      <w:r w:rsidR="00885488" w:rsidRPr="00F77676">
        <w:rPr>
          <w:rStyle w:val="Incipit"/>
          <w:lang w:val="pt-PT"/>
        </w:rPr>
        <w:t>Hanc concordi famulatu</w:t>
      </w:r>
      <w:r w:rsidR="00DD1415">
        <w:rPr>
          <w:lang w:val="pt-PT"/>
        </w:rPr>
        <w:t>@</w:t>
      </w:r>
      <w:r w:rsidR="00DD1415" w:rsidRPr="00B779A9">
        <w:rPr>
          <w:lang w:val="pt-PT"/>
        </w:rPr>
        <w:t>271.</w:t>
      </w:r>
      <w:r w:rsidR="00885488" w:rsidRPr="00B779A9">
        <w:rPr>
          <w:lang w:val="pt-PT"/>
        </w:rPr>
        <w:t xml:space="preserve"> OF </w:t>
      </w:r>
      <w:r w:rsidR="00885488" w:rsidRPr="00F77676">
        <w:rPr>
          <w:rStyle w:val="Incipit"/>
          <w:lang w:val="pt-PT"/>
        </w:rPr>
        <w:t>Elegerunt apostoli</w:t>
      </w:r>
      <w:r w:rsidR="00885488" w:rsidRPr="00B779A9">
        <w:rPr>
          <w:lang w:val="pt-PT"/>
        </w:rPr>
        <w:t xml:space="preserve">. CO </w:t>
      </w:r>
      <w:r w:rsidR="00885488" w:rsidRPr="00F77676">
        <w:rPr>
          <w:rStyle w:val="Incipit"/>
          <w:lang w:val="pt-PT"/>
        </w:rPr>
        <w:t>Video caelos</w:t>
      </w:r>
      <w:r w:rsidR="00DD1415">
        <w:rPr>
          <w:lang w:val="pt-PT"/>
        </w:rPr>
        <w:t>@</w:t>
      </w:r>
      <w:r w:rsidR="00DD1415" w:rsidRPr="00B779A9">
        <w:rPr>
          <w:lang w:val="pt-PT"/>
        </w:rPr>
        <w:t>19.</w:t>
      </w:r>
    </w:p>
    <w:p w:rsidR="00885488" w:rsidRPr="003D0C23" w:rsidRDefault="003A0E76" w:rsidP="00415109">
      <w:pPr>
        <w:rPr>
          <w:lang w:val="pt-PT"/>
        </w:rPr>
      </w:pPr>
      <w:r w:rsidRPr="00F77676">
        <w:rPr>
          <w:rStyle w:val="Time1"/>
          <w:lang w:val="pt-PT"/>
        </w:rPr>
        <w:t>Ad secundas vesperas</w:t>
      </w:r>
      <w:r w:rsidR="00885488" w:rsidRPr="00B779A9">
        <w:rPr>
          <w:lang w:val="pt-PT"/>
        </w:rPr>
        <w:t xml:space="preserve"> AN </w:t>
      </w:r>
      <w:r w:rsidR="003C1287" w:rsidRPr="00F77676">
        <w:rPr>
          <w:rStyle w:val="Incipit"/>
          <w:lang w:val="pt-PT"/>
        </w:rPr>
        <w:t>Iu</w:t>
      </w:r>
      <w:r w:rsidR="00885488" w:rsidRPr="00F77676">
        <w:rPr>
          <w:rStyle w:val="Incipit"/>
          <w:lang w:val="pt-PT"/>
        </w:rPr>
        <w:t>cundus homo</w:t>
      </w:r>
      <w:r w:rsidR="00885488" w:rsidRPr="00B779A9">
        <w:rPr>
          <w:lang w:val="pt-PT"/>
        </w:rPr>
        <w:t xml:space="preserve"> cum reliquis. PS </w:t>
      </w:r>
      <w:r w:rsidR="00885488" w:rsidRPr="00F77676">
        <w:rPr>
          <w:rStyle w:val="Incipit"/>
          <w:lang w:val="pt-PT"/>
        </w:rPr>
        <w:t xml:space="preserve">Beatus </w:t>
      </w:r>
      <w:r w:rsidR="00C31823" w:rsidRPr="00F77676">
        <w:rPr>
          <w:rStyle w:val="Incipit"/>
          <w:lang w:val="pt-PT"/>
        </w:rPr>
        <w:t>vir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Credidi</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Ad dominum cum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Ad te le</w:t>
      </w:r>
      <w:r w:rsidR="00872B44" w:rsidRPr="00F77676">
        <w:rPr>
          <w:rStyle w:val="Incipit"/>
          <w:lang w:val="pt-PT"/>
        </w:rPr>
        <w:t>vavi</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F77676">
        <w:rPr>
          <w:rStyle w:val="Incipit"/>
          <w:lang w:val="pt-PT"/>
        </w:rPr>
        <w:t>De profundis</w:t>
      </w:r>
      <w:r w:rsidR="00885488" w:rsidRPr="00B779A9">
        <w:rPr>
          <w:lang w:val="pt-PT"/>
        </w:rPr>
        <w:t xml:space="preserve">. HY </w:t>
      </w:r>
      <w:r w:rsidR="003C1287" w:rsidRPr="00F77676">
        <w:rPr>
          <w:rStyle w:val="Incipit"/>
          <w:lang w:val="pt-PT"/>
        </w:rPr>
        <w:t>Sancte dei pret</w:t>
      </w:r>
      <w:r w:rsidR="00885488" w:rsidRPr="00F77676">
        <w:rPr>
          <w:rStyle w:val="Incipit"/>
          <w:lang w:val="pt-PT"/>
        </w:rPr>
        <w:t>iose</w:t>
      </w:r>
      <w:r w:rsidR="00885488" w:rsidRPr="00B779A9">
        <w:rPr>
          <w:lang w:val="pt-PT"/>
        </w:rPr>
        <w:t xml:space="preserve">. VS </w:t>
      </w:r>
      <w:r w:rsidR="00885488" w:rsidRPr="00F77676">
        <w:rPr>
          <w:rStyle w:val="Incipit"/>
          <w:lang w:val="pt-PT"/>
        </w:rPr>
        <w:t>Iustus ut palma</w:t>
      </w:r>
      <w:r w:rsidR="00885488" w:rsidRPr="00B779A9">
        <w:rPr>
          <w:lang w:val="pt-PT"/>
        </w:rPr>
        <w:t xml:space="preserve">. AM </w:t>
      </w:r>
      <w:r w:rsidR="00885488" w:rsidRPr="00F77676">
        <w:rPr>
          <w:rStyle w:val="Incipit"/>
          <w:lang w:val="pt-PT"/>
        </w:rPr>
        <w:t>Sepelierunt Stephanum</w:t>
      </w:r>
      <w:r w:rsidR="00885488" w:rsidRPr="00B779A9">
        <w:rPr>
          <w:lang w:val="pt-PT"/>
        </w:rPr>
        <w:t xml:space="preserve">. </w:t>
      </w:r>
      <w:r w:rsidR="003C1287" w:rsidRPr="003D0C23">
        <w:rPr>
          <w:lang w:val="pt-PT"/>
        </w:rPr>
        <w:t>Suffragium d</w:t>
      </w:r>
      <w:r w:rsidR="009756E4" w:rsidRPr="003D0C23">
        <w:rPr>
          <w:lang w:val="pt-PT"/>
        </w:rPr>
        <w:t xml:space="preserve">e octava Ioannis </w:t>
      </w:r>
      <w:r w:rsidR="003C1287" w:rsidRPr="003D0C23">
        <w:rPr>
          <w:lang w:val="pt-PT"/>
        </w:rPr>
        <w:t>[</w:t>
      </w:r>
      <w:r w:rsidR="00885488" w:rsidRPr="003D0C23">
        <w:rPr>
          <w:lang w:val="pt-PT"/>
        </w:rPr>
        <w:t>AC</w:t>
      </w:r>
      <w:r w:rsidR="003C1287" w:rsidRPr="003D0C23">
        <w:rPr>
          <w:lang w:val="pt-PT"/>
        </w:rPr>
        <w:t>]</w:t>
      </w:r>
      <w:r w:rsidR="00885488" w:rsidRPr="003D0C23">
        <w:rPr>
          <w:lang w:val="pt-PT"/>
        </w:rPr>
        <w:t xml:space="preserve"> </w:t>
      </w:r>
      <w:r w:rsidR="00885488" w:rsidRPr="003D0C23">
        <w:rPr>
          <w:rStyle w:val="Incipit"/>
          <w:lang w:val="pt-PT"/>
        </w:rPr>
        <w:t>Valde</w:t>
      </w:r>
      <w:r w:rsidR="005A362F" w:rsidRPr="003D0C23">
        <w:rPr>
          <w:i/>
          <w:lang w:val="pt-PT"/>
        </w:rPr>
        <w:t xml:space="preserve"> </w:t>
      </w:r>
      <w:r w:rsidR="00885488" w:rsidRPr="003D0C23">
        <w:rPr>
          <w:rStyle w:val="Incipit"/>
          <w:lang w:val="pt-PT"/>
        </w:rPr>
        <w:t>honorandus</w:t>
      </w:r>
      <w:r w:rsidR="005A362F" w:rsidRPr="003D0C23">
        <w:rPr>
          <w:i/>
          <w:lang w:val="pt-PT"/>
        </w:rPr>
        <w:t xml:space="preserve"> </w:t>
      </w:r>
      <w:r w:rsidR="00885488" w:rsidRPr="003D0C23">
        <w:rPr>
          <w:rStyle w:val="Incipit"/>
          <w:lang w:val="pt-PT"/>
        </w:rPr>
        <w:t>est</w:t>
      </w:r>
      <w:r w:rsidR="00885488" w:rsidRPr="003D0C23">
        <w:rPr>
          <w:lang w:val="pt-PT"/>
        </w:rPr>
        <w:t xml:space="preserve">. De beata virgine </w:t>
      </w:r>
      <w:r w:rsidR="00BA24A1" w:rsidRPr="003D0C23">
        <w:rPr>
          <w:lang w:val="pt-PT"/>
        </w:rPr>
        <w:t>[</w:t>
      </w:r>
      <w:r w:rsidR="00885488" w:rsidRPr="003D0C23">
        <w:rPr>
          <w:lang w:val="pt-PT"/>
        </w:rPr>
        <w:t>AC</w:t>
      </w:r>
      <w:r w:rsidR="00BA24A1" w:rsidRPr="003D0C23">
        <w:rPr>
          <w:lang w:val="pt-PT"/>
        </w:rPr>
        <w:t>]</w:t>
      </w:r>
      <w:r w:rsidR="00885488" w:rsidRPr="003D0C23">
        <w:rPr>
          <w:lang w:val="pt-PT"/>
        </w:rPr>
        <w:t xml:space="preserve"> </w:t>
      </w:r>
      <w:r w:rsidR="00885488" w:rsidRPr="003D0C23">
        <w:rPr>
          <w:rStyle w:val="Incipit"/>
          <w:lang w:val="pt-PT"/>
        </w:rPr>
        <w:t>Quando</w:t>
      </w:r>
      <w:r w:rsidR="005A362F" w:rsidRPr="003D0C23">
        <w:rPr>
          <w:i/>
          <w:lang w:val="pt-PT"/>
        </w:rPr>
        <w:t xml:space="preserve"> </w:t>
      </w:r>
      <w:r w:rsidR="00885488" w:rsidRPr="003D0C23">
        <w:rPr>
          <w:rStyle w:val="Incipit"/>
          <w:lang w:val="pt-PT"/>
        </w:rPr>
        <w:t>natus</w:t>
      </w:r>
      <w:r w:rsidR="005A362F" w:rsidRPr="003D0C23">
        <w:rPr>
          <w:i/>
          <w:lang w:val="pt-PT"/>
        </w:rPr>
        <w:t xml:space="preserve"> </w:t>
      </w:r>
      <w:r w:rsidR="00885488" w:rsidRPr="003D0C23">
        <w:rPr>
          <w:rStyle w:val="Incipit"/>
          <w:lang w:val="pt-PT"/>
        </w:rPr>
        <w:t>est</w:t>
      </w:r>
      <w:r w:rsidR="00885488" w:rsidRPr="003D0C23">
        <w:rPr>
          <w:lang w:val="pt-PT"/>
        </w:rPr>
        <w:t xml:space="preserve">. </w:t>
      </w:r>
      <w:r w:rsidR="009756E4" w:rsidRPr="003D0C23">
        <w:rPr>
          <w:lang w:val="pt-PT"/>
        </w:rPr>
        <w:t xml:space="preserve">De Innocentibus </w:t>
      </w:r>
      <w:r w:rsidR="00BA24A1" w:rsidRPr="003D0C23">
        <w:rPr>
          <w:lang w:val="pt-PT"/>
        </w:rPr>
        <w:t>[</w:t>
      </w:r>
      <w:r w:rsidR="00885488" w:rsidRPr="003D0C23">
        <w:rPr>
          <w:lang w:val="pt-PT"/>
        </w:rPr>
        <w:t>AC</w:t>
      </w:r>
      <w:r w:rsidR="00BA24A1" w:rsidRPr="003D0C23">
        <w:rPr>
          <w:lang w:val="pt-PT"/>
        </w:rPr>
        <w:t>]</w:t>
      </w:r>
      <w:r w:rsidR="00885488" w:rsidRPr="003D0C23">
        <w:rPr>
          <w:lang w:val="pt-PT"/>
        </w:rPr>
        <w:t xml:space="preserve"> </w:t>
      </w:r>
      <w:r w:rsidR="00885488" w:rsidRPr="003D0C23">
        <w:rPr>
          <w:rStyle w:val="Incipit"/>
          <w:lang w:val="pt-PT"/>
        </w:rPr>
        <w:t>Ambulabunt</w:t>
      </w:r>
      <w:r w:rsidR="005A362F" w:rsidRPr="003D0C23">
        <w:rPr>
          <w:i/>
          <w:lang w:val="pt-PT"/>
        </w:rPr>
        <w:t xml:space="preserve"> </w:t>
      </w:r>
      <w:r w:rsidR="00885488" w:rsidRPr="003D0C23">
        <w:rPr>
          <w:rStyle w:val="Incipit"/>
          <w:lang w:val="pt-PT"/>
        </w:rPr>
        <w:t>mecum</w:t>
      </w:r>
      <w:r w:rsidR="00885488" w:rsidRPr="003D0C23">
        <w:rPr>
          <w:lang w:val="pt-PT"/>
        </w:rPr>
        <w:t xml:space="preserve">. </w:t>
      </w:r>
      <w:r w:rsidR="00CD175E" w:rsidRPr="003D0C23">
        <w:rPr>
          <w:lang w:val="pt-PT"/>
        </w:rPr>
        <w:t xml:space="preserve">[BD] </w:t>
      </w:r>
      <w:r w:rsidR="005F6F99" w:rsidRPr="003D0C23">
        <w:rPr>
          <w:rStyle w:val="Incipit"/>
          <w:lang w:val="pt-PT"/>
        </w:rPr>
        <w:t>Benedicamus</w:t>
      </w:r>
      <w:r w:rsidR="00CD175E" w:rsidRPr="003D0C23">
        <w:rPr>
          <w:lang w:val="pt-PT"/>
        </w:rPr>
        <w:t xml:space="preserve"> de</w:t>
      </w:r>
      <w:r w:rsidR="00885488" w:rsidRPr="003D0C23">
        <w:rPr>
          <w:lang w:val="pt-PT"/>
        </w:rPr>
        <w:t xml:space="preserve"> martyribus.</w:t>
      </w:r>
    </w:p>
    <w:p w:rsidR="00885488" w:rsidRPr="003D0C23" w:rsidRDefault="003A0E76" w:rsidP="00415109">
      <w:pPr>
        <w:rPr>
          <w:lang w:val="pt-PT"/>
        </w:rPr>
      </w:pPr>
      <w:r w:rsidRPr="003D0C23">
        <w:rPr>
          <w:rStyle w:val="Time1"/>
          <w:lang w:val="pt-PT"/>
        </w:rPr>
        <w:t>Ad completorium</w:t>
      </w:r>
      <w:r w:rsidR="00885488" w:rsidRPr="003D0C23">
        <w:rPr>
          <w:lang w:val="pt-PT"/>
        </w:rPr>
        <w:t xml:space="preserve"> </w:t>
      </w:r>
      <w:r w:rsidR="003C1287" w:rsidRPr="003D0C23">
        <w:rPr>
          <w:lang w:val="pt-PT"/>
        </w:rPr>
        <w:t>$E::</w:t>
      </w:r>
      <w:r w:rsidR="00885488" w:rsidRPr="003D0C23">
        <w:rPr>
          <w:lang w:val="pt-PT"/>
        </w:rPr>
        <w:t>omnia</w:t>
      </w:r>
      <w:r w:rsidR="003C1287" w:rsidRPr="003D0C23">
        <w:rPr>
          <w:lang w:val="pt-PT"/>
        </w:rPr>
        <w:t>$</w:t>
      </w:r>
      <w:r w:rsidR="00885488" w:rsidRPr="003D0C23">
        <w:rPr>
          <w:lang w:val="pt-PT"/>
        </w:rPr>
        <w:t xml:space="preserve"> ut aliis noctibus.</w:t>
      </w:r>
    </w:p>
    <w:p w:rsidR="00885488" w:rsidRPr="003D0C23" w:rsidRDefault="003C1287" w:rsidP="00415109">
      <w:pPr>
        <w:pStyle w:val="berschrift1"/>
        <w:rPr>
          <w:lang w:val="pt-PT"/>
        </w:rPr>
      </w:pPr>
      <w:r w:rsidRPr="003D0C23">
        <w:rPr>
          <w:lang w:val="pt-PT"/>
        </w:rPr>
        <w:t xml:space="preserve">(132v) </w:t>
      </w:r>
      <w:r w:rsidR="00885488" w:rsidRPr="003D0C23">
        <w:rPr>
          <w:lang w:val="pt-PT"/>
        </w:rPr>
        <w:t>DE OCTAVA SANCTI I</w:t>
      </w:r>
      <w:r w:rsidR="003A0E76" w:rsidRPr="003D0C23">
        <w:rPr>
          <w:lang w:val="pt-PT"/>
        </w:rPr>
        <w:t>OANNIS APOSTOLI ET EVANGELISTAE</w:t>
      </w:r>
    </w:p>
    <w:p w:rsidR="00885488" w:rsidRPr="003D0C23" w:rsidRDefault="00885488" w:rsidP="00415109">
      <w:pPr>
        <w:rPr>
          <w:lang w:val="pt-PT"/>
        </w:rPr>
      </w:pPr>
      <w:r w:rsidRPr="003D0C23">
        <w:rPr>
          <w:lang w:val="pt-PT"/>
        </w:rPr>
        <w:t>Novem lectiones facimus.</w:t>
      </w:r>
    </w:p>
    <w:p w:rsidR="00885488" w:rsidRPr="003D0C23" w:rsidRDefault="003A0E76" w:rsidP="00415109">
      <w:pPr>
        <w:rPr>
          <w:lang w:val="pt-PT"/>
        </w:rPr>
      </w:pPr>
      <w:r w:rsidRPr="003D0C23">
        <w:rPr>
          <w:rStyle w:val="Time1"/>
          <w:lang w:val="pt-PT"/>
        </w:rPr>
        <w:t>Ad matutinum</w:t>
      </w:r>
      <w:r w:rsidR="00885488" w:rsidRPr="003D0C23">
        <w:rPr>
          <w:lang w:val="pt-PT"/>
        </w:rPr>
        <w:t xml:space="preserve"> I</w:t>
      </w:r>
      <w:r w:rsidR="00CD175E" w:rsidRPr="003D0C23">
        <w:rPr>
          <w:lang w:val="pt-PT"/>
        </w:rPr>
        <w:t>N</w:t>
      </w:r>
      <w:r w:rsidR="00885488" w:rsidRPr="003D0C23">
        <w:rPr>
          <w:lang w:val="pt-PT"/>
        </w:rPr>
        <w:t xml:space="preserve">V </w:t>
      </w:r>
      <w:r w:rsidR="00885488" w:rsidRPr="003D0C23">
        <w:rPr>
          <w:rStyle w:val="Incipit"/>
          <w:lang w:val="pt-PT"/>
        </w:rPr>
        <w:t>Regem apostolorum</w:t>
      </w:r>
      <w:r w:rsidR="00885488" w:rsidRPr="003D0C23">
        <w:rPr>
          <w:lang w:val="pt-PT"/>
        </w:rPr>
        <w:t xml:space="preserve">. HY </w:t>
      </w:r>
      <w:r w:rsidR="00885488" w:rsidRPr="003D0C23">
        <w:rPr>
          <w:rStyle w:val="Incipit"/>
          <w:lang w:val="pt-PT"/>
        </w:rPr>
        <w:t>Exultet caelum laudibus</w:t>
      </w:r>
      <w:r w:rsidR="00885488" w:rsidRPr="003D0C23">
        <w:rPr>
          <w:lang w:val="pt-PT"/>
        </w:rPr>
        <w:t>.</w:t>
      </w:r>
    </w:p>
    <w:p w:rsidR="00885488" w:rsidRPr="00B779A9" w:rsidRDefault="003A0E76" w:rsidP="00415109">
      <w:pPr>
        <w:rPr>
          <w:lang w:val="fr-FR"/>
        </w:rPr>
      </w:pPr>
      <w:r w:rsidRPr="003D0C23">
        <w:rPr>
          <w:rStyle w:val="Time2"/>
          <w:lang w:val="pt-PT"/>
        </w:rPr>
        <w:t>Ad nocturnos</w:t>
      </w:r>
      <w:r w:rsidR="006F41DF" w:rsidRPr="003D0C23">
        <w:rPr>
          <w:lang w:val="pt-PT"/>
        </w:rPr>
        <w:t xml:space="preserve"> antiphonae</w:t>
      </w:r>
      <w:r w:rsidR="003C1287" w:rsidRPr="003D0C23">
        <w:rPr>
          <w:lang w:val="pt-PT"/>
        </w:rPr>
        <w:t>,</w:t>
      </w:r>
      <w:r w:rsidR="006F41DF" w:rsidRPr="003D0C23">
        <w:rPr>
          <w:lang w:val="pt-PT"/>
        </w:rPr>
        <w:t xml:space="preserve"> psalmi</w:t>
      </w:r>
      <w:r w:rsidR="003C1287" w:rsidRPr="003D0C23">
        <w:rPr>
          <w:lang w:val="pt-PT"/>
        </w:rPr>
        <w:t>,</w:t>
      </w:r>
      <w:r w:rsidR="006F41DF" w:rsidRPr="003D0C23">
        <w:rPr>
          <w:lang w:val="pt-PT"/>
        </w:rPr>
        <w:t xml:space="preserve"> versiculi</w:t>
      </w:r>
      <w:r w:rsidR="003C1287" w:rsidRPr="003D0C23">
        <w:rPr>
          <w:lang w:val="pt-PT"/>
        </w:rPr>
        <w:t>,</w:t>
      </w:r>
      <w:r w:rsidR="00885488" w:rsidRPr="003D0C23">
        <w:rPr>
          <w:lang w:val="pt-PT"/>
        </w:rPr>
        <w:t xml:space="preserve"> et re</w:t>
      </w:r>
      <w:r w:rsidR="007D1DA8" w:rsidRPr="003D0C23">
        <w:rPr>
          <w:lang w:val="pt-PT"/>
        </w:rPr>
        <w:t>sponsoria dicantur ut in die. L</w:t>
      </w:r>
      <w:r w:rsidR="006F5DF7" w:rsidRPr="003D0C23">
        <w:rPr>
          <w:lang w:val="pt-PT"/>
        </w:rPr>
        <w:t>HI</w:t>
      </w:r>
      <w:r w:rsidR="00885488" w:rsidRPr="003D0C23">
        <w:rPr>
          <w:lang w:val="pt-PT"/>
        </w:rPr>
        <w:t xml:space="preserve"> </w:t>
      </w:r>
      <w:r w:rsidR="00885488" w:rsidRPr="003D0C23">
        <w:rPr>
          <w:rStyle w:val="Incipit"/>
          <w:lang w:val="pt-PT"/>
        </w:rPr>
        <w:t>Factum</w:t>
      </w:r>
      <w:r w:rsidR="005A362F" w:rsidRPr="003D0C23">
        <w:rPr>
          <w:i/>
          <w:lang w:val="pt-PT"/>
        </w:rPr>
        <w:t xml:space="preserve"> </w:t>
      </w:r>
      <w:r w:rsidR="00885488" w:rsidRPr="003D0C23">
        <w:rPr>
          <w:rStyle w:val="Incipit"/>
          <w:lang w:val="pt-PT"/>
        </w:rPr>
        <w:t>est</w:t>
      </w:r>
      <w:r w:rsidR="005A362F" w:rsidRPr="003D0C23">
        <w:rPr>
          <w:i/>
          <w:lang w:val="pt-PT"/>
        </w:rPr>
        <w:t xml:space="preserve"> </w:t>
      </w:r>
      <w:r w:rsidR="00885488" w:rsidRPr="003D0C23">
        <w:rPr>
          <w:rStyle w:val="Incipit"/>
          <w:lang w:val="pt-PT"/>
        </w:rPr>
        <w:t>autem</w:t>
      </w:r>
      <w:r w:rsidR="005A362F" w:rsidRPr="003D0C23">
        <w:rPr>
          <w:i/>
          <w:lang w:val="pt-PT"/>
        </w:rPr>
        <w:t xml:space="preserve"> </w:t>
      </w:r>
      <w:r w:rsidR="00885488" w:rsidRPr="003D0C23">
        <w:rPr>
          <w:rStyle w:val="Incipit"/>
          <w:lang w:val="pt-PT"/>
        </w:rPr>
        <w:t>post</w:t>
      </w:r>
      <w:r w:rsidR="005A362F" w:rsidRPr="003D0C23">
        <w:rPr>
          <w:i/>
          <w:lang w:val="pt-PT"/>
        </w:rPr>
        <w:t xml:space="preserve"> </w:t>
      </w:r>
      <w:r w:rsidR="00885488" w:rsidRPr="003D0C23">
        <w:rPr>
          <w:rStyle w:val="Incipit"/>
          <w:lang w:val="pt-PT"/>
        </w:rPr>
        <w:t>obitum</w:t>
      </w:r>
      <w:r w:rsidR="005A362F" w:rsidRPr="003D0C23">
        <w:rPr>
          <w:i/>
          <w:lang w:val="pt-PT"/>
        </w:rPr>
        <w:t xml:space="preserve"> </w:t>
      </w:r>
      <w:r w:rsidR="006F5DF7" w:rsidRPr="003D0C23">
        <w:rPr>
          <w:rStyle w:val="Incipit"/>
          <w:lang w:val="pt-PT"/>
        </w:rPr>
        <w:t>Domit</w:t>
      </w:r>
      <w:r w:rsidR="00885488" w:rsidRPr="003D0C23">
        <w:rPr>
          <w:rStyle w:val="Incipit"/>
          <w:lang w:val="pt-PT"/>
        </w:rPr>
        <w:t>iani</w:t>
      </w:r>
      <w:r w:rsidR="00885488" w:rsidRPr="003D0C23">
        <w:rPr>
          <w:lang w:val="pt-PT"/>
        </w:rPr>
        <w:t xml:space="preserve">. </w:t>
      </w:r>
      <w:r w:rsidR="00885488" w:rsidRPr="00B779A9">
        <w:rPr>
          <w:lang w:val="fr-FR"/>
        </w:rPr>
        <w:t xml:space="preserve">EV </w:t>
      </w:r>
      <w:r w:rsidR="00885488" w:rsidRPr="00794880">
        <w:rPr>
          <w:rStyle w:val="Incipit"/>
          <w:lang w:val="fr-FR"/>
        </w:rPr>
        <w:t>Dixit</w:t>
      </w:r>
      <w:r w:rsidR="005A362F" w:rsidRPr="005A362F">
        <w:rPr>
          <w:i/>
          <w:lang w:val="fr-FR"/>
        </w:rPr>
        <w:t xml:space="preserve"> </w:t>
      </w:r>
      <w:r w:rsidR="00885488" w:rsidRPr="00794880">
        <w:rPr>
          <w:rStyle w:val="Incipit"/>
          <w:lang w:val="fr-FR"/>
        </w:rPr>
        <w:t>Iesus</w:t>
      </w:r>
      <w:r w:rsidR="005A362F" w:rsidRPr="005A362F">
        <w:rPr>
          <w:i/>
          <w:lang w:val="fr-FR"/>
        </w:rPr>
        <w:t xml:space="preserve"> </w:t>
      </w:r>
      <w:r w:rsidR="00885488" w:rsidRPr="00794880">
        <w:rPr>
          <w:rStyle w:val="Incipit"/>
          <w:lang w:val="fr-FR"/>
        </w:rPr>
        <w:t>Petro</w:t>
      </w:r>
      <w:r w:rsidR="005A362F" w:rsidRPr="005A362F">
        <w:rPr>
          <w:i/>
          <w:lang w:val="fr-FR"/>
        </w:rPr>
        <w:t xml:space="preserve"> </w:t>
      </w:r>
      <w:r w:rsidR="00885488" w:rsidRPr="00794880">
        <w:rPr>
          <w:rStyle w:val="Incipit"/>
          <w:lang w:val="fr-FR"/>
        </w:rPr>
        <w:t>sequere</w:t>
      </w:r>
      <w:r w:rsidR="005A362F" w:rsidRPr="005A362F">
        <w:rPr>
          <w:i/>
          <w:lang w:val="fr-FR"/>
        </w:rPr>
        <w:t xml:space="preserve"> </w:t>
      </w:r>
      <w:r w:rsidR="00885488" w:rsidRPr="00794880">
        <w:rPr>
          <w:rStyle w:val="Incipit"/>
          <w:lang w:val="fr-FR"/>
        </w:rPr>
        <w:t>me</w:t>
      </w:r>
      <w:r w:rsidR="00885488" w:rsidRPr="00B779A9">
        <w:rPr>
          <w:lang w:val="fr-FR"/>
        </w:rPr>
        <w:t>.</w:t>
      </w:r>
    </w:p>
    <w:p w:rsidR="00885488" w:rsidRPr="00B779A9" w:rsidRDefault="003A0E76" w:rsidP="00415109">
      <w:pPr>
        <w:rPr>
          <w:lang w:val="fr-FR"/>
        </w:rPr>
      </w:pPr>
      <w:r w:rsidRPr="00F77676">
        <w:rPr>
          <w:rStyle w:val="Time1"/>
          <w:lang w:val="fr-FR"/>
        </w:rPr>
        <w:lastRenderedPageBreak/>
        <w:t>Ad laudes</w:t>
      </w:r>
      <w:r w:rsidR="00885488" w:rsidRPr="00B779A9">
        <w:rPr>
          <w:lang w:val="fr-FR"/>
        </w:rPr>
        <w:t xml:space="preserve"> AN </w:t>
      </w:r>
      <w:r w:rsidR="00885488" w:rsidRPr="00F77676">
        <w:rPr>
          <w:rStyle w:val="Incipit"/>
          <w:lang w:val="fr-FR"/>
        </w:rPr>
        <w:t>Hic est discipulus ille</w:t>
      </w:r>
      <w:r w:rsidR="00885488" w:rsidRPr="00B779A9">
        <w:rPr>
          <w:lang w:val="fr-FR"/>
        </w:rPr>
        <w:t xml:space="preserve"> cum reliquis. HY </w:t>
      </w:r>
      <w:r w:rsidR="00885488" w:rsidRPr="00F77676">
        <w:rPr>
          <w:rStyle w:val="Incipit"/>
          <w:lang w:val="fr-FR"/>
        </w:rPr>
        <w:t xml:space="preserve">De patre </w:t>
      </w:r>
      <w:r w:rsidR="009A6D20" w:rsidRPr="00F77676">
        <w:rPr>
          <w:rStyle w:val="Incipit"/>
          <w:lang w:val="fr-FR"/>
        </w:rPr>
        <w:t>verb</w:t>
      </w:r>
      <w:r w:rsidR="00885488" w:rsidRPr="00F77676">
        <w:rPr>
          <w:rStyle w:val="Incipit"/>
          <w:lang w:val="fr-FR"/>
        </w:rPr>
        <w:t>um prodiens</w:t>
      </w:r>
      <w:r w:rsidR="00885488" w:rsidRPr="00B779A9">
        <w:rPr>
          <w:lang w:val="fr-FR"/>
        </w:rPr>
        <w:t xml:space="preserve">. VS </w:t>
      </w:r>
      <w:r w:rsidR="00885488" w:rsidRPr="00F77676">
        <w:rPr>
          <w:rStyle w:val="Incipit"/>
          <w:lang w:val="fr-FR"/>
        </w:rPr>
        <w:t>Dedisti hereditatem</w:t>
      </w:r>
      <w:r w:rsidR="00885488" w:rsidRPr="00B779A9">
        <w:rPr>
          <w:lang w:val="fr-FR"/>
        </w:rPr>
        <w:t xml:space="preserve">. AB </w:t>
      </w:r>
      <w:r w:rsidR="00885488" w:rsidRPr="00F77676">
        <w:rPr>
          <w:rStyle w:val="Incipit"/>
          <w:lang w:val="fr-FR"/>
        </w:rPr>
        <w:t>Iste est Ioannes</w:t>
      </w:r>
      <w:r w:rsidR="00885488" w:rsidRPr="00B779A9">
        <w:rPr>
          <w:lang w:val="fr-FR"/>
        </w:rPr>
        <w:t xml:space="preserve">. </w:t>
      </w:r>
      <w:r w:rsidR="006F5DF7">
        <w:rPr>
          <w:lang w:val="fr-FR"/>
        </w:rPr>
        <w:t>Suffragium d</w:t>
      </w:r>
      <w:r w:rsidR="00885488" w:rsidRPr="00B779A9">
        <w:rPr>
          <w:lang w:val="fr-FR"/>
        </w:rPr>
        <w:t xml:space="preserve">e beata virgine </w:t>
      </w:r>
      <w:r w:rsidR="006F5DF7">
        <w:rPr>
          <w:lang w:val="fr-FR"/>
        </w:rPr>
        <w:t>[</w:t>
      </w:r>
      <w:r w:rsidR="00885488" w:rsidRPr="00B779A9">
        <w:rPr>
          <w:lang w:val="fr-FR"/>
        </w:rPr>
        <w:t>AC</w:t>
      </w:r>
      <w:r w:rsidR="006F5DF7">
        <w:rPr>
          <w:lang w:val="fr-FR"/>
        </w:rPr>
        <w:t>]</w:t>
      </w:r>
      <w:r w:rsidR="00885488" w:rsidRPr="00B779A9">
        <w:rPr>
          <w:lang w:val="fr-FR"/>
        </w:rPr>
        <w:t xml:space="preserve"> </w:t>
      </w:r>
      <w:r w:rsidR="00885488" w:rsidRPr="00F77676">
        <w:rPr>
          <w:rStyle w:val="Incipit"/>
          <w:lang w:val="fr-FR"/>
        </w:rPr>
        <w:t xml:space="preserve">Rubum quem </w:t>
      </w:r>
      <w:r w:rsidR="00DD6B06" w:rsidRPr="00F77676">
        <w:rPr>
          <w:rStyle w:val="Incipit"/>
          <w:lang w:val="fr-FR"/>
        </w:rPr>
        <w:t>vider</w:t>
      </w:r>
      <w:r w:rsidR="00885488" w:rsidRPr="00F77676">
        <w:rPr>
          <w:rStyle w:val="Incipit"/>
          <w:lang w:val="fr-FR"/>
        </w:rPr>
        <w:t>at Moyses</w:t>
      </w:r>
      <w:r w:rsidR="00885488" w:rsidRPr="00B779A9">
        <w:rPr>
          <w:lang w:val="fr-FR"/>
        </w:rPr>
        <w:t xml:space="preserve">. </w:t>
      </w:r>
    </w:p>
    <w:p w:rsidR="00885488" w:rsidRPr="00B779A9" w:rsidRDefault="005100B8" w:rsidP="00415109">
      <w:pPr>
        <w:rPr>
          <w:lang w:val="pt-PT"/>
        </w:rPr>
      </w:pPr>
      <w:r w:rsidRPr="00B779A9">
        <w:rPr>
          <w:lang w:val="pt-PT"/>
        </w:rPr>
        <w:t xml:space="preserve">De Innocentibus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Angeli</w:t>
      </w:r>
      <w:r w:rsidR="005A362F" w:rsidRPr="005A362F">
        <w:rPr>
          <w:i/>
          <w:lang w:val="pt-PT"/>
        </w:rPr>
        <w:t xml:space="preserve"> </w:t>
      </w:r>
      <w:r w:rsidR="00885488" w:rsidRPr="00794880">
        <w:rPr>
          <w:rStyle w:val="Incipit"/>
          <w:lang w:val="pt-PT"/>
        </w:rPr>
        <w:t>eorum</w:t>
      </w:r>
      <w:r w:rsidR="00885488" w:rsidRPr="00B779A9">
        <w:rPr>
          <w:lang w:val="pt-PT"/>
        </w:rPr>
        <w:t xml:space="preserve">. </w:t>
      </w:r>
      <w:r w:rsidRPr="00B779A9">
        <w:rPr>
          <w:lang w:val="pt-PT"/>
        </w:rPr>
        <w:t xml:space="preserve">[BD] </w:t>
      </w:r>
      <w:r w:rsidR="005F6F99" w:rsidRPr="00794880">
        <w:rPr>
          <w:rStyle w:val="Incipit"/>
          <w:lang w:val="pt-PT"/>
        </w:rPr>
        <w:t>Benedicamus</w:t>
      </w:r>
      <w:r w:rsidRPr="00B779A9">
        <w:rPr>
          <w:lang w:val="pt-PT"/>
        </w:rPr>
        <w:t xml:space="preserve"> de </w:t>
      </w:r>
      <w:r w:rsidR="00885488" w:rsidRPr="00B779A9">
        <w:rPr>
          <w:lang w:val="pt-PT"/>
        </w:rPr>
        <w:t>apostolis.</w:t>
      </w:r>
    </w:p>
    <w:p w:rsidR="00885488" w:rsidRPr="00185B52" w:rsidRDefault="003A0E76" w:rsidP="00415109">
      <w:pPr>
        <w:rPr>
          <w:lang w:val="nb-NO"/>
        </w:rPr>
      </w:pPr>
      <w:r w:rsidRPr="00185B52">
        <w:rPr>
          <w:rStyle w:val="Time1"/>
          <w:lang w:val="nb-NO"/>
        </w:rPr>
        <w:t>Maturum</w:t>
      </w:r>
      <w:r w:rsidR="004E515E" w:rsidRPr="00185B52">
        <w:rPr>
          <w:rStyle w:val="Time1"/>
          <w:lang w:val="nb-NO"/>
        </w:rPr>
        <w:t xml:space="preserve"> [officium]</w:t>
      </w:r>
      <w:r w:rsidR="00885488" w:rsidRPr="00185B52">
        <w:rPr>
          <w:lang w:val="nb-NO"/>
        </w:rPr>
        <w:t xml:space="preserve"> ut hesterna die.</w:t>
      </w:r>
    </w:p>
    <w:p w:rsidR="00885488" w:rsidRPr="00185B52" w:rsidRDefault="003A0E76" w:rsidP="00415109">
      <w:pPr>
        <w:rPr>
          <w:lang w:val="en-US"/>
        </w:rPr>
      </w:pPr>
      <w:r w:rsidRPr="00185B52">
        <w:rPr>
          <w:rStyle w:val="Time1"/>
          <w:lang w:val="en-US"/>
        </w:rPr>
        <w:t>Ad horas</w:t>
      </w:r>
      <w:r w:rsidR="00885488" w:rsidRPr="00185B52">
        <w:rPr>
          <w:lang w:val="en-US"/>
        </w:rPr>
        <w:t xml:space="preserve"> dicantur laudes.</w:t>
      </w:r>
    </w:p>
    <w:p w:rsidR="006F5DF7" w:rsidRDefault="003A0E76" w:rsidP="00415109">
      <w:pPr>
        <w:rPr>
          <w:lang w:val="pt-PT"/>
        </w:rPr>
      </w:pPr>
      <w:r w:rsidRPr="00185B52">
        <w:rPr>
          <w:rStyle w:val="Time1"/>
          <w:lang w:val="en-US"/>
        </w:rPr>
        <w:t>Ad officium</w:t>
      </w:r>
      <w:r w:rsidR="00885488" w:rsidRPr="00185B52">
        <w:rPr>
          <w:lang w:val="en-US"/>
        </w:rPr>
        <w:t xml:space="preserve"> IN </w:t>
      </w:r>
      <w:r w:rsidR="00885488" w:rsidRPr="00185B52">
        <w:rPr>
          <w:rStyle w:val="Incipit"/>
          <w:lang w:val="en-US"/>
        </w:rPr>
        <w:t>In medio ecclesiae</w:t>
      </w:r>
      <w:r w:rsidR="00DD1415" w:rsidRPr="00185B52">
        <w:rPr>
          <w:lang w:val="en-US"/>
        </w:rPr>
        <w:t>@19.</w:t>
      </w:r>
      <w:r w:rsidR="00885488" w:rsidRPr="00185B52">
        <w:rPr>
          <w:lang w:val="en-US"/>
        </w:rPr>
        <w:t xml:space="preserve"> </w:t>
      </w:r>
      <w:r w:rsidR="005100B8" w:rsidRPr="00185B52">
        <w:rPr>
          <w:lang w:val="fr-FR"/>
        </w:rPr>
        <w:t xml:space="preserve">[KY] </w:t>
      </w:r>
      <w:r w:rsidR="005100B8" w:rsidRPr="00185B52">
        <w:rPr>
          <w:rStyle w:val="Incipit"/>
          <w:lang w:val="fr-FR"/>
        </w:rPr>
        <w:t>Kyrie</w:t>
      </w:r>
      <w:r w:rsidR="005100B8" w:rsidRPr="00185B52">
        <w:rPr>
          <w:lang w:val="fr-FR"/>
        </w:rPr>
        <w:t xml:space="preserve"> et [SA] </w:t>
      </w:r>
      <w:r w:rsidR="005100B8" w:rsidRPr="00185B52">
        <w:rPr>
          <w:rStyle w:val="Incipit"/>
          <w:lang w:val="fr-FR"/>
        </w:rPr>
        <w:t>Sanctus</w:t>
      </w:r>
      <w:r w:rsidR="005100B8" w:rsidRPr="00185B52">
        <w:rPr>
          <w:lang w:val="fr-FR"/>
        </w:rPr>
        <w:t xml:space="preserve"> </w:t>
      </w:r>
      <w:r w:rsidR="00885488" w:rsidRPr="00185B52">
        <w:rPr>
          <w:lang w:val="fr-FR"/>
        </w:rPr>
        <w:t xml:space="preserve">de apostolis. </w:t>
      </w:r>
      <w:r w:rsidR="00885488" w:rsidRPr="00B779A9">
        <w:rPr>
          <w:lang w:val="fr-FR"/>
        </w:rPr>
        <w:t xml:space="preserve">GR </w:t>
      </w:r>
      <w:r w:rsidR="00885488" w:rsidRPr="00F77676">
        <w:rPr>
          <w:rStyle w:val="Incipit"/>
          <w:lang w:val="fr-FR"/>
        </w:rPr>
        <w:t>Exiit sermo</w:t>
      </w:r>
      <w:r w:rsidR="00885488" w:rsidRPr="00B779A9">
        <w:rPr>
          <w:lang w:val="fr-FR"/>
        </w:rPr>
        <w:t>. AL</w:t>
      </w:r>
      <w:r w:rsidR="005100B8" w:rsidRPr="00B779A9">
        <w:rPr>
          <w:lang w:val="fr-FR"/>
        </w:rPr>
        <w:t>V</w:t>
      </w:r>
      <w:r w:rsidR="00885488" w:rsidRPr="00B779A9">
        <w:rPr>
          <w:lang w:val="fr-FR"/>
        </w:rPr>
        <w:t xml:space="preserve"> </w:t>
      </w:r>
      <w:r w:rsidR="00885488" w:rsidRPr="00F77676">
        <w:rPr>
          <w:rStyle w:val="Incipit"/>
          <w:lang w:val="fr-FR"/>
        </w:rPr>
        <w:t>Hic est discipulus</w:t>
      </w:r>
      <w:r w:rsidR="00DD1415">
        <w:rPr>
          <w:lang w:val="fr-FR"/>
        </w:rPr>
        <w:t>@</w:t>
      </w:r>
      <w:r w:rsidR="00DD1415" w:rsidRPr="00B779A9">
        <w:rPr>
          <w:lang w:val="fr-FR"/>
        </w:rPr>
        <w:t>20.</w:t>
      </w:r>
      <w:r w:rsidR="00885488" w:rsidRPr="00B779A9">
        <w:rPr>
          <w:lang w:val="fr-FR"/>
        </w:rPr>
        <w:t xml:space="preserve"> SE </w:t>
      </w:r>
      <w:r w:rsidR="00885488" w:rsidRPr="00F77676">
        <w:rPr>
          <w:rStyle w:val="Incipit"/>
          <w:lang w:val="fr-FR"/>
        </w:rPr>
        <w:t>Ioannes Iesu</w:t>
      </w:r>
      <w:r w:rsidR="00DD1415">
        <w:rPr>
          <w:lang w:val="fr-FR"/>
        </w:rPr>
        <w:t>@</w:t>
      </w:r>
      <w:r w:rsidR="00DD1415" w:rsidRPr="00B779A9">
        <w:rPr>
          <w:lang w:val="fr-FR"/>
        </w:rPr>
        <w:t>272.</w:t>
      </w:r>
      <w:r w:rsidR="00885488" w:rsidRPr="00B779A9">
        <w:rPr>
          <w:lang w:val="fr-FR"/>
        </w:rPr>
        <w:t xml:space="preserve"> </w:t>
      </w:r>
      <w:r w:rsidR="00885488" w:rsidRPr="00B779A9">
        <w:rPr>
          <w:lang w:val="pt-PT"/>
        </w:rPr>
        <w:t xml:space="preserve">OF </w:t>
      </w:r>
      <w:r w:rsidR="00885488" w:rsidRPr="00F77676">
        <w:rPr>
          <w:rStyle w:val="Incipit"/>
          <w:lang w:val="pt-PT"/>
        </w:rPr>
        <w:t>Iustus ut palma</w:t>
      </w:r>
      <w:r w:rsidR="00885488" w:rsidRPr="00B779A9">
        <w:rPr>
          <w:lang w:val="pt-PT"/>
        </w:rPr>
        <w:t xml:space="preserve">. CO </w:t>
      </w:r>
      <w:r w:rsidR="00885488" w:rsidRPr="00F77676">
        <w:rPr>
          <w:rStyle w:val="Incipit"/>
          <w:lang w:val="pt-PT"/>
        </w:rPr>
        <w:t>Exiit sermo</w:t>
      </w:r>
      <w:r w:rsidR="00885488" w:rsidRPr="00B779A9">
        <w:rPr>
          <w:lang w:val="pt-PT"/>
        </w:rPr>
        <w:t>.</w:t>
      </w:r>
      <w:r w:rsidR="005100B8" w:rsidRPr="00B779A9">
        <w:rPr>
          <w:lang w:val="pt-PT"/>
        </w:rPr>
        <w:t xml:space="preserve"> </w:t>
      </w:r>
    </w:p>
    <w:p w:rsidR="00885488" w:rsidRPr="00B779A9" w:rsidRDefault="005100B8" w:rsidP="00415109">
      <w:pPr>
        <w:rPr>
          <w:lang w:val="pt-PT"/>
        </w:rPr>
      </w:pPr>
      <w:r w:rsidRPr="00B779A9">
        <w:rPr>
          <w:lang w:val="pt-PT"/>
        </w:rPr>
        <w:t>(133r)</w:t>
      </w:r>
      <w:r w:rsidR="006F5DF7">
        <w:rPr>
          <w:lang w:val="pt-PT"/>
        </w:rPr>
        <w:t xml:space="preserve"> </w:t>
      </w:r>
      <w:r w:rsidR="003A0E76" w:rsidRPr="00F77676">
        <w:rPr>
          <w:rStyle w:val="Time1"/>
          <w:lang w:val="pt-PT"/>
        </w:rPr>
        <w:t>Ad secundas vesperas</w:t>
      </w:r>
      <w:r w:rsidR="00885488" w:rsidRPr="00B779A9">
        <w:rPr>
          <w:lang w:val="pt-PT"/>
        </w:rPr>
        <w:t xml:space="preserve"> AN </w:t>
      </w:r>
      <w:r w:rsidR="00885488" w:rsidRPr="00F77676">
        <w:rPr>
          <w:rStyle w:val="Incipit"/>
          <w:lang w:val="pt-PT"/>
        </w:rPr>
        <w:t>Iuravit dominus</w:t>
      </w:r>
      <w:r w:rsidR="00885488" w:rsidRPr="00B779A9">
        <w:rPr>
          <w:lang w:val="pt-PT"/>
        </w:rPr>
        <w:t xml:space="preserve"> cum reliquis. </w:t>
      </w:r>
      <w:r w:rsidR="00885488" w:rsidRPr="00B779A9">
        <w:rPr>
          <w:lang w:val="it-IT"/>
        </w:rPr>
        <w:t xml:space="preserve">PS </w:t>
      </w:r>
      <w:r w:rsidR="00885488" w:rsidRPr="00F77676">
        <w:rPr>
          <w:rStyle w:val="Incipit"/>
          <w:lang w:val="it-IT"/>
        </w:rPr>
        <w:t>Dixit</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F77676">
        <w:rPr>
          <w:rStyle w:val="Incipit"/>
          <w:lang w:val="it-IT"/>
        </w:rPr>
        <w:t>Credidi</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F77676">
        <w:rPr>
          <w:rStyle w:val="Incipit"/>
          <w:lang w:val="it-IT"/>
        </w:rPr>
        <w:t xml:space="preserve">In </w:t>
      </w:r>
      <w:r w:rsidR="009772E9" w:rsidRPr="00F77676">
        <w:rPr>
          <w:rStyle w:val="Incipit"/>
          <w:lang w:val="it-IT"/>
        </w:rPr>
        <w:t>conv</w:t>
      </w:r>
      <w:r w:rsidR="00885488" w:rsidRPr="00F77676">
        <w:rPr>
          <w:rStyle w:val="Incipit"/>
          <w:lang w:val="it-IT"/>
        </w:rPr>
        <w:t>ertendo</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F77676">
        <w:rPr>
          <w:rStyle w:val="Incipit"/>
          <w:lang w:val="it-IT"/>
        </w:rPr>
        <w:t>Domine probasti me</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F77676">
        <w:rPr>
          <w:rStyle w:val="Incipit"/>
          <w:lang w:val="it-IT"/>
        </w:rPr>
        <w:t xml:space="preserve">Lauda </w:t>
      </w:r>
      <w:r w:rsidR="00567E70" w:rsidRPr="00F77676">
        <w:rPr>
          <w:rStyle w:val="Incipit"/>
          <w:lang w:val="it-IT"/>
        </w:rPr>
        <w:t>Hierusalem</w:t>
      </w:r>
      <w:r w:rsidR="00885488" w:rsidRPr="00B779A9">
        <w:rPr>
          <w:lang w:val="it-IT"/>
        </w:rPr>
        <w:t xml:space="preserve">. HY </w:t>
      </w:r>
      <w:r w:rsidR="00885488" w:rsidRPr="00F77676">
        <w:rPr>
          <w:rStyle w:val="Incipit"/>
          <w:lang w:val="it-IT"/>
        </w:rPr>
        <w:t xml:space="preserve">De patre </w:t>
      </w:r>
      <w:r w:rsidR="009A6D20" w:rsidRPr="00F77676">
        <w:rPr>
          <w:rStyle w:val="Incipit"/>
          <w:lang w:val="it-IT"/>
        </w:rPr>
        <w:t>verb</w:t>
      </w:r>
      <w:r w:rsidR="00885488" w:rsidRPr="00F77676">
        <w:rPr>
          <w:rStyle w:val="Incipit"/>
          <w:lang w:val="it-IT"/>
        </w:rPr>
        <w:t>um prodiens</w:t>
      </w:r>
      <w:r w:rsidR="00885488" w:rsidRPr="00B779A9">
        <w:rPr>
          <w:lang w:val="it-IT"/>
        </w:rPr>
        <w:t xml:space="preserve">. VS </w:t>
      </w:r>
      <w:r w:rsidR="00885488" w:rsidRPr="00F77676">
        <w:rPr>
          <w:rStyle w:val="Incipit"/>
          <w:lang w:val="it-IT"/>
        </w:rPr>
        <w:t>Dedisti hereditatem</w:t>
      </w:r>
      <w:r w:rsidR="00885488" w:rsidRPr="00B779A9">
        <w:rPr>
          <w:lang w:val="it-IT"/>
        </w:rPr>
        <w:t xml:space="preserve">. AM </w:t>
      </w:r>
      <w:r w:rsidR="00885488" w:rsidRPr="00F77676">
        <w:rPr>
          <w:rStyle w:val="Incipit"/>
          <w:lang w:val="it-IT"/>
        </w:rPr>
        <w:t>In medio ecclesiae</w:t>
      </w:r>
      <w:r w:rsidR="00885488" w:rsidRPr="00B779A9">
        <w:rPr>
          <w:lang w:val="it-IT"/>
        </w:rPr>
        <w:t xml:space="preserve">. </w:t>
      </w:r>
      <w:r w:rsidR="006F5DF7" w:rsidRPr="00F77676">
        <w:rPr>
          <w:lang w:val="it-IT"/>
        </w:rPr>
        <w:t>Suffragium d</w:t>
      </w:r>
      <w:r w:rsidRPr="00B779A9">
        <w:rPr>
          <w:lang w:val="it-IT"/>
        </w:rPr>
        <w:t xml:space="preserve">e octava sanctorum Innocentum </w:t>
      </w:r>
      <w:r w:rsidR="006F5DF7">
        <w:rPr>
          <w:lang w:val="it-IT"/>
        </w:rPr>
        <w:t>[</w:t>
      </w:r>
      <w:r w:rsidR="00885488" w:rsidRPr="00B779A9">
        <w:rPr>
          <w:lang w:val="it-IT"/>
        </w:rPr>
        <w:t>AC</w:t>
      </w:r>
      <w:r w:rsidR="006F5DF7">
        <w:rPr>
          <w:lang w:val="it-IT"/>
        </w:rPr>
        <w:t>]</w:t>
      </w:r>
      <w:r w:rsidR="00885488" w:rsidRPr="00B779A9">
        <w:rPr>
          <w:lang w:val="it-IT"/>
        </w:rPr>
        <w:t xml:space="preserve"> </w:t>
      </w:r>
      <w:r w:rsidR="00885488" w:rsidRPr="00794880">
        <w:rPr>
          <w:rStyle w:val="Incipit"/>
          <w:lang w:val="it-IT"/>
        </w:rPr>
        <w:t>Istorum</w:t>
      </w:r>
      <w:r w:rsidR="005A362F" w:rsidRPr="005A362F">
        <w:rPr>
          <w:i/>
          <w:lang w:val="it-IT"/>
        </w:rPr>
        <w:t xml:space="preserve"> </w:t>
      </w:r>
      <w:r w:rsidR="00885488" w:rsidRPr="00794880">
        <w:rPr>
          <w:rStyle w:val="Incipit"/>
          <w:lang w:val="it-IT"/>
        </w:rPr>
        <w:t>est</w:t>
      </w:r>
      <w:r w:rsidR="005A362F" w:rsidRPr="005A362F">
        <w:rPr>
          <w:i/>
          <w:lang w:val="it-IT"/>
        </w:rPr>
        <w:t xml:space="preserve"> </w:t>
      </w:r>
      <w:r w:rsidR="00885488" w:rsidRPr="00794880">
        <w:rPr>
          <w:rStyle w:val="Incipit"/>
          <w:lang w:val="it-IT"/>
        </w:rPr>
        <w:t>enim</w:t>
      </w:r>
      <w:r w:rsidR="005A362F" w:rsidRPr="005A362F">
        <w:rPr>
          <w:i/>
          <w:lang w:val="it-IT"/>
        </w:rPr>
        <w:t xml:space="preserve"> </w:t>
      </w:r>
      <w:r w:rsidR="00885488" w:rsidRPr="00794880">
        <w:rPr>
          <w:rStyle w:val="Incipit"/>
          <w:lang w:val="it-IT"/>
        </w:rPr>
        <w:t>regnum</w:t>
      </w:r>
      <w:r w:rsidR="005A362F" w:rsidRPr="005A362F">
        <w:rPr>
          <w:i/>
          <w:lang w:val="it-IT"/>
        </w:rPr>
        <w:t xml:space="preserve"> </w:t>
      </w:r>
      <w:r w:rsidR="00885488" w:rsidRPr="00794880">
        <w:rPr>
          <w:rStyle w:val="Incipit"/>
          <w:lang w:val="it-IT"/>
        </w:rPr>
        <w:t>caelorum</w:t>
      </w:r>
      <w:r w:rsidR="00885488" w:rsidRPr="00B779A9">
        <w:rPr>
          <w:lang w:val="it-IT"/>
        </w:rPr>
        <w:t xml:space="preserve">. </w:t>
      </w:r>
      <w:r w:rsidR="00885488" w:rsidRPr="00B779A9">
        <w:rPr>
          <w:lang w:val="pt-PT"/>
        </w:rPr>
        <w:t xml:space="preserve">De sancta Maria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Germinavit</w:t>
      </w:r>
      <w:r w:rsidR="005A362F" w:rsidRPr="005A362F">
        <w:rPr>
          <w:i/>
          <w:lang w:val="pt-PT"/>
        </w:rPr>
        <w:t xml:space="preserve"> </w:t>
      </w:r>
      <w:r w:rsidR="00885488" w:rsidRPr="00794880">
        <w:rPr>
          <w:rStyle w:val="Incipit"/>
          <w:lang w:val="pt-PT"/>
        </w:rPr>
        <w:t>radix</w:t>
      </w:r>
      <w:r w:rsidR="005A362F" w:rsidRPr="005A362F">
        <w:rPr>
          <w:i/>
          <w:lang w:val="pt-PT"/>
        </w:rPr>
        <w:t xml:space="preserve"> </w:t>
      </w:r>
      <w:r w:rsidR="008D35E3" w:rsidRPr="00794880">
        <w:rPr>
          <w:rStyle w:val="Incipit"/>
          <w:lang w:val="pt-PT"/>
        </w:rPr>
        <w:t>Iesse</w:t>
      </w:r>
      <w:r w:rsidR="00885488" w:rsidRPr="00B779A9">
        <w:rPr>
          <w:lang w:val="pt-PT"/>
        </w:rPr>
        <w:t xml:space="preserve">. </w:t>
      </w:r>
      <w:r w:rsidRPr="00B779A9">
        <w:rPr>
          <w:lang w:val="pt-PT"/>
        </w:rPr>
        <w:t xml:space="preserve">[BD] </w:t>
      </w:r>
      <w:r w:rsidR="005F6F99" w:rsidRPr="00794880">
        <w:rPr>
          <w:rStyle w:val="Incipit"/>
          <w:lang w:val="pt-PT"/>
        </w:rPr>
        <w:t>Benedicamus</w:t>
      </w:r>
      <w:r w:rsidRPr="00B779A9">
        <w:rPr>
          <w:lang w:val="pt-PT"/>
        </w:rPr>
        <w:t xml:space="preserve"> de </w:t>
      </w:r>
      <w:r w:rsidR="00885488" w:rsidRPr="00B779A9">
        <w:rPr>
          <w:lang w:val="pt-PT"/>
        </w:rPr>
        <w:t>apostolis.</w:t>
      </w:r>
    </w:p>
    <w:p w:rsidR="00885488" w:rsidRDefault="003A0E76" w:rsidP="00415109">
      <w:pPr>
        <w:rPr>
          <w:lang w:val="en-US"/>
        </w:rPr>
      </w:pPr>
      <w:r w:rsidRPr="00F77676">
        <w:rPr>
          <w:rStyle w:val="Time1"/>
          <w:lang w:val="en-US"/>
        </w:rPr>
        <w:t>Ad completorium</w:t>
      </w:r>
      <w:r w:rsidR="00885488">
        <w:rPr>
          <w:lang w:val="en-US"/>
        </w:rPr>
        <w:t xml:space="preserve"> HY </w:t>
      </w:r>
      <w:r w:rsidR="00885488" w:rsidRPr="00F77676">
        <w:rPr>
          <w:rStyle w:val="Incipit"/>
          <w:lang w:val="en-US"/>
        </w:rPr>
        <w:t>Corde natus</w:t>
      </w:r>
      <w:r w:rsidR="00885488">
        <w:rPr>
          <w:lang w:val="en-US"/>
        </w:rPr>
        <w:t xml:space="preserve">. AD </w:t>
      </w:r>
      <w:r w:rsidR="00885488" w:rsidRPr="00F77676">
        <w:rPr>
          <w:rStyle w:val="Incipit"/>
          <w:lang w:val="en-US"/>
        </w:rPr>
        <w:t>Glorificamus te</w:t>
      </w:r>
      <w:r w:rsidR="00885488">
        <w:rPr>
          <w:lang w:val="en-US"/>
        </w:rPr>
        <w:t>.</w:t>
      </w:r>
    </w:p>
    <w:p w:rsidR="00885488" w:rsidRPr="00F77676" w:rsidRDefault="003A0E76" w:rsidP="00415109">
      <w:pPr>
        <w:pStyle w:val="berschrift1"/>
        <w:rPr>
          <w:lang w:val="en-US"/>
        </w:rPr>
      </w:pPr>
      <w:r w:rsidRPr="00F77676">
        <w:rPr>
          <w:lang w:val="en-US"/>
        </w:rPr>
        <w:t>DE OCTAVA SANCTORUM INNOCENTUM</w:t>
      </w:r>
    </w:p>
    <w:p w:rsidR="00885488" w:rsidRDefault="00BD5591" w:rsidP="00415109">
      <w:pPr>
        <w:rPr>
          <w:lang w:val="en-US"/>
        </w:rPr>
      </w:pPr>
      <w:r>
        <w:rPr>
          <w:lang w:val="en-US"/>
        </w:rPr>
        <w:t>|</w:t>
      </w:r>
      <w:r w:rsidR="00885488">
        <w:rPr>
          <w:lang w:val="en-US"/>
        </w:rPr>
        <w:t>N</w:t>
      </w:r>
      <w:r w:rsidR="009772E9">
        <w:rPr>
          <w:lang w:val="en-US"/>
        </w:rPr>
        <w:t>ove</w:t>
      </w:r>
      <w:r w:rsidR="00885488">
        <w:rPr>
          <w:lang w:val="en-US"/>
        </w:rPr>
        <w:t>n</w:t>
      </w:r>
      <w:r>
        <w:rPr>
          <w:lang w:val="en-US"/>
        </w:rPr>
        <w:t>::Novem|</w:t>
      </w:r>
      <w:r w:rsidR="00885488">
        <w:rPr>
          <w:lang w:val="en-US"/>
        </w:rPr>
        <w:t xml:space="preserve"> lectiones facimus.</w:t>
      </w:r>
    </w:p>
    <w:p w:rsidR="00885488" w:rsidRPr="004518BD" w:rsidRDefault="003A0E76" w:rsidP="00415109">
      <w:pPr>
        <w:rPr>
          <w:lang w:val="fr-FR"/>
        </w:rPr>
      </w:pPr>
      <w:r w:rsidRPr="00F77676">
        <w:rPr>
          <w:rStyle w:val="Time1"/>
          <w:lang w:val="en-US"/>
        </w:rPr>
        <w:t>Ad matutinum</w:t>
      </w:r>
      <w:r w:rsidR="00885488">
        <w:rPr>
          <w:lang w:val="en-US"/>
        </w:rPr>
        <w:t xml:space="preserve"> I</w:t>
      </w:r>
      <w:r w:rsidR="005100B8">
        <w:rPr>
          <w:lang w:val="en-US"/>
        </w:rPr>
        <w:t>N</w:t>
      </w:r>
      <w:r w:rsidR="00885488">
        <w:rPr>
          <w:lang w:val="en-US"/>
        </w:rPr>
        <w:t xml:space="preserve">V </w:t>
      </w:r>
      <w:r w:rsidR="00885488" w:rsidRPr="00F77676">
        <w:rPr>
          <w:rStyle w:val="Incipit"/>
          <w:lang w:val="en-US"/>
        </w:rPr>
        <w:t>Regem martyrum dominum</w:t>
      </w:r>
      <w:r w:rsidR="00885488">
        <w:rPr>
          <w:lang w:val="en-US"/>
        </w:rPr>
        <w:t xml:space="preserve">. HY </w:t>
      </w:r>
      <w:r w:rsidR="00BA4CFB" w:rsidRPr="00F77676">
        <w:rPr>
          <w:rStyle w:val="Incipit"/>
          <w:lang w:val="en-US"/>
        </w:rPr>
        <w:t>Aetern</w:t>
      </w:r>
      <w:r w:rsidR="00885488" w:rsidRPr="00F77676">
        <w:rPr>
          <w:rStyle w:val="Incipit"/>
          <w:lang w:val="en-US"/>
        </w:rPr>
        <w:t>a Christi munera</w:t>
      </w:r>
      <w:r w:rsidR="00885488">
        <w:rPr>
          <w:lang w:val="en-US"/>
        </w:rPr>
        <w:t>.</w:t>
      </w:r>
      <w:r w:rsidR="00184009">
        <w:rPr>
          <w:lang w:val="en-US"/>
        </w:rPr>
        <w:t xml:space="preserve"> </w:t>
      </w:r>
      <w:r w:rsidRPr="004518BD">
        <w:rPr>
          <w:lang w:val="en-US"/>
        </w:rPr>
        <w:t>Ad nocturnos</w:t>
      </w:r>
      <w:r w:rsidR="00885488">
        <w:rPr>
          <w:lang w:val="en-US"/>
        </w:rPr>
        <w:t xml:space="preserve"> singula ut in festo eorum dicantur excepta nona AN </w:t>
      </w:r>
      <w:r w:rsidR="00885488" w:rsidRPr="00794880">
        <w:rPr>
          <w:rStyle w:val="Incipit"/>
          <w:lang w:val="en-US"/>
        </w:rPr>
        <w:t>Vindica</w:t>
      </w:r>
      <w:r w:rsidR="005A362F" w:rsidRPr="005A362F">
        <w:rPr>
          <w:i/>
          <w:lang w:val="en-US"/>
        </w:rPr>
        <w:t xml:space="preserve"> </w:t>
      </w:r>
      <w:r w:rsidR="00885488">
        <w:rPr>
          <w:lang w:val="en-US"/>
        </w:rPr>
        <w:t xml:space="preserve">pro qua canitur AN </w:t>
      </w:r>
      <w:r w:rsidR="00885488" w:rsidRPr="00794880">
        <w:rPr>
          <w:rStyle w:val="Incipit"/>
          <w:lang w:val="en-US"/>
        </w:rPr>
        <w:t>Laetamini</w:t>
      </w:r>
      <w:r w:rsidR="005A362F" w:rsidRPr="005A362F">
        <w:rPr>
          <w:i/>
          <w:lang w:val="en-US"/>
        </w:rPr>
        <w:t xml:space="preserve"> </w:t>
      </w:r>
      <w:r w:rsidR="00885488" w:rsidRPr="00794880">
        <w:rPr>
          <w:rStyle w:val="Incipit"/>
          <w:lang w:val="en-US"/>
        </w:rPr>
        <w:t>in</w:t>
      </w:r>
      <w:r w:rsidR="005A362F" w:rsidRPr="005A362F">
        <w:rPr>
          <w:i/>
          <w:lang w:val="en-US"/>
        </w:rPr>
        <w:t xml:space="preserve"> </w:t>
      </w:r>
      <w:r w:rsidR="00885488" w:rsidRPr="00794880">
        <w:rPr>
          <w:rStyle w:val="Incipit"/>
          <w:lang w:val="en-US"/>
        </w:rPr>
        <w:t>domino</w:t>
      </w:r>
      <w:r w:rsidR="00885488">
        <w:rPr>
          <w:lang w:val="en-US"/>
        </w:rPr>
        <w:t xml:space="preserve"> cum PS </w:t>
      </w:r>
      <w:r w:rsidR="00885488" w:rsidRPr="00794880">
        <w:rPr>
          <w:rStyle w:val="Incipit"/>
          <w:lang w:val="en-US"/>
        </w:rPr>
        <w:t>Beati</w:t>
      </w:r>
      <w:r w:rsidR="005A362F" w:rsidRPr="005A362F">
        <w:rPr>
          <w:i/>
          <w:lang w:val="en-US"/>
        </w:rPr>
        <w:t xml:space="preserve"> </w:t>
      </w:r>
      <w:r w:rsidR="00885488" w:rsidRPr="00794880">
        <w:rPr>
          <w:rStyle w:val="Incipit"/>
          <w:lang w:val="en-US"/>
        </w:rPr>
        <w:t>quorum</w:t>
      </w:r>
      <w:r w:rsidR="00885488">
        <w:rPr>
          <w:lang w:val="en-US"/>
        </w:rPr>
        <w:t xml:space="preserve"> ex tertio nocturno de martyribus in </w:t>
      </w:r>
      <w:r w:rsidR="009772E9">
        <w:rPr>
          <w:lang w:val="en-US"/>
        </w:rPr>
        <w:t>commu</w:t>
      </w:r>
      <w:r w:rsidR="005100B8">
        <w:rPr>
          <w:lang w:val="en-US"/>
        </w:rPr>
        <w:t>ni. Ve</w:t>
      </w:r>
      <w:r w:rsidR="00A9148D">
        <w:rPr>
          <w:lang w:val="en-US"/>
        </w:rPr>
        <w:t>rsiculi</w:t>
      </w:r>
      <w:r w:rsidR="005100B8">
        <w:rPr>
          <w:lang w:val="en-US"/>
        </w:rPr>
        <w:t xml:space="preserve"> de martyribus. LS</w:t>
      </w:r>
      <w:r w:rsidR="00885488">
        <w:rPr>
          <w:lang w:val="en-US"/>
        </w:rPr>
        <w:t xml:space="preserve"> </w:t>
      </w:r>
      <w:r w:rsidR="00885488" w:rsidRPr="00794880">
        <w:rPr>
          <w:rStyle w:val="Incipit"/>
          <w:lang w:val="en-US"/>
        </w:rPr>
        <w:t>Dedicatur</w:t>
      </w:r>
      <w:r w:rsidR="005A362F" w:rsidRPr="005A362F">
        <w:rPr>
          <w:i/>
          <w:lang w:val="en-US"/>
        </w:rPr>
        <w:t xml:space="preserve"> </w:t>
      </w:r>
      <w:r w:rsidR="00885488" w:rsidRPr="00794880">
        <w:rPr>
          <w:rStyle w:val="Incipit"/>
          <w:lang w:val="en-US"/>
        </w:rPr>
        <w:t>no</w:t>
      </w:r>
      <w:r w:rsidR="00382E22" w:rsidRPr="00794880">
        <w:rPr>
          <w:rStyle w:val="Incipit"/>
          <w:lang w:val="en-US"/>
        </w:rPr>
        <w:t>vu</w:t>
      </w:r>
      <w:r w:rsidR="00885488" w:rsidRPr="00794880">
        <w:rPr>
          <w:rStyle w:val="Incipit"/>
          <w:lang w:val="en-US"/>
        </w:rPr>
        <w:t>s</w:t>
      </w:r>
      <w:r w:rsidR="005A362F" w:rsidRPr="005A362F">
        <w:rPr>
          <w:i/>
          <w:lang w:val="en-US"/>
        </w:rPr>
        <w:t xml:space="preserve"> </w:t>
      </w:r>
      <w:r w:rsidR="00885488" w:rsidRPr="00794880">
        <w:rPr>
          <w:rStyle w:val="Incipit"/>
          <w:lang w:val="en-US"/>
        </w:rPr>
        <w:t>ab</w:t>
      </w:r>
      <w:r w:rsidR="005A362F" w:rsidRPr="005A362F">
        <w:rPr>
          <w:i/>
          <w:lang w:val="en-US"/>
        </w:rPr>
        <w:t xml:space="preserve"> </w:t>
      </w:r>
      <w:r w:rsidR="00885488" w:rsidRPr="00794880">
        <w:rPr>
          <w:rStyle w:val="Incipit"/>
          <w:lang w:val="en-US"/>
        </w:rPr>
        <w:t>infantibus</w:t>
      </w:r>
      <w:r w:rsidR="005A362F" w:rsidRPr="005A362F">
        <w:rPr>
          <w:i/>
          <w:lang w:val="en-US"/>
        </w:rPr>
        <w:t xml:space="preserve"> </w:t>
      </w:r>
      <w:r w:rsidR="00885488" w:rsidRPr="00794880">
        <w:rPr>
          <w:rStyle w:val="Incipit"/>
          <w:lang w:val="en-US"/>
        </w:rPr>
        <w:t>sermo</w:t>
      </w:r>
      <w:r w:rsidR="00885488">
        <w:rPr>
          <w:lang w:val="en-US"/>
        </w:rPr>
        <w:t xml:space="preserve">. (133v) EV </w:t>
      </w:r>
      <w:r w:rsidR="00885488" w:rsidRPr="00794880">
        <w:rPr>
          <w:rStyle w:val="Incipit"/>
          <w:lang w:val="en-US"/>
        </w:rPr>
        <w:t>Angelus</w:t>
      </w:r>
      <w:r w:rsidR="005A362F" w:rsidRPr="005A362F">
        <w:rPr>
          <w:i/>
          <w:lang w:val="en-US"/>
        </w:rPr>
        <w:t xml:space="preserve"> </w:t>
      </w:r>
      <w:r w:rsidR="00885488" w:rsidRPr="00794880">
        <w:rPr>
          <w:rStyle w:val="Incipit"/>
          <w:lang w:val="en-US"/>
        </w:rPr>
        <w:t>domini</w:t>
      </w:r>
      <w:r w:rsidR="005A362F" w:rsidRPr="005A362F">
        <w:rPr>
          <w:i/>
          <w:lang w:val="en-US"/>
        </w:rPr>
        <w:t xml:space="preserve"> </w:t>
      </w:r>
      <w:r w:rsidR="00885488" w:rsidRPr="00794880">
        <w:rPr>
          <w:rStyle w:val="Incipit"/>
          <w:lang w:val="en-US"/>
        </w:rPr>
        <w:t>apparuit</w:t>
      </w:r>
      <w:r w:rsidR="005A362F" w:rsidRPr="005A362F">
        <w:rPr>
          <w:i/>
          <w:lang w:val="en-US"/>
        </w:rPr>
        <w:t xml:space="preserve"> </w:t>
      </w:r>
      <w:r w:rsidR="00885488" w:rsidRPr="00794880">
        <w:rPr>
          <w:rStyle w:val="Incipit"/>
          <w:lang w:val="en-US"/>
        </w:rPr>
        <w:t>Ioseph</w:t>
      </w:r>
      <w:r w:rsidR="00327F05">
        <w:rPr>
          <w:lang w:val="en-US"/>
        </w:rPr>
        <w:t xml:space="preserve">. </w:t>
      </w:r>
      <w:r w:rsidR="00327F05" w:rsidRPr="00B779A9">
        <w:rPr>
          <w:lang w:val="fr-FR"/>
        </w:rPr>
        <w:t xml:space="preserve">Cantamus [TD] </w:t>
      </w:r>
      <w:r w:rsidR="00327F05" w:rsidRPr="00794880">
        <w:rPr>
          <w:rStyle w:val="Incipit"/>
          <w:lang w:val="fr-FR"/>
        </w:rPr>
        <w:t>Te</w:t>
      </w:r>
      <w:r w:rsidR="005A362F" w:rsidRPr="005A362F">
        <w:rPr>
          <w:i/>
          <w:lang w:val="fr-FR"/>
        </w:rPr>
        <w:t xml:space="preserve"> </w:t>
      </w:r>
      <w:r w:rsidR="00327F05" w:rsidRPr="00794880">
        <w:rPr>
          <w:rStyle w:val="Incipit"/>
          <w:lang w:val="fr-FR"/>
        </w:rPr>
        <w:t>deum</w:t>
      </w:r>
      <w:r w:rsidR="005A362F" w:rsidRPr="005A362F">
        <w:rPr>
          <w:i/>
          <w:lang w:val="fr-FR"/>
        </w:rPr>
        <w:t xml:space="preserve"> </w:t>
      </w:r>
      <w:r w:rsidR="00F600F0" w:rsidRPr="00794880">
        <w:rPr>
          <w:rStyle w:val="Incipit"/>
          <w:lang w:val="fr-FR"/>
        </w:rPr>
        <w:t>laudamus</w:t>
      </w:r>
      <w:r w:rsidR="00885488" w:rsidRPr="00B779A9">
        <w:rPr>
          <w:lang w:val="fr-FR"/>
        </w:rPr>
        <w:t xml:space="preserve"> </w:t>
      </w:r>
      <w:r w:rsidR="00AC32FA" w:rsidRPr="00B779A9">
        <w:rPr>
          <w:lang w:val="fr-FR"/>
        </w:rPr>
        <w:t>sive</w:t>
      </w:r>
      <w:r w:rsidR="00885488" w:rsidRPr="00B779A9">
        <w:rPr>
          <w:lang w:val="fr-FR"/>
        </w:rPr>
        <w:t xml:space="preserve"> sit dominica </w:t>
      </w:r>
      <w:r w:rsidR="00AC32FA" w:rsidRPr="00B779A9">
        <w:rPr>
          <w:lang w:val="fr-FR"/>
        </w:rPr>
        <w:t>sive</w:t>
      </w:r>
      <w:r w:rsidR="00885488" w:rsidRPr="00B779A9">
        <w:rPr>
          <w:lang w:val="fr-FR"/>
        </w:rPr>
        <w:t xml:space="preserve"> non.</w:t>
      </w:r>
    </w:p>
    <w:p w:rsidR="00885488" w:rsidRPr="00F77676" w:rsidRDefault="003A0E76" w:rsidP="00415109">
      <w:pPr>
        <w:rPr>
          <w:lang w:val="fr-FR"/>
        </w:rPr>
      </w:pPr>
      <w:r w:rsidRPr="00F77676">
        <w:rPr>
          <w:rStyle w:val="Time1"/>
          <w:lang w:val="fr-FR"/>
        </w:rPr>
        <w:t>Ad laudes</w:t>
      </w:r>
      <w:r w:rsidR="00885488" w:rsidRPr="00B779A9">
        <w:rPr>
          <w:lang w:val="fr-FR"/>
        </w:rPr>
        <w:t xml:space="preserve"> AN </w:t>
      </w:r>
      <w:r w:rsidR="00885488" w:rsidRPr="00F77676">
        <w:rPr>
          <w:rStyle w:val="Incipit"/>
          <w:lang w:val="fr-FR"/>
        </w:rPr>
        <w:t>Herodes iratus</w:t>
      </w:r>
      <w:r w:rsidR="00885488" w:rsidRPr="00B779A9">
        <w:rPr>
          <w:lang w:val="fr-FR"/>
        </w:rPr>
        <w:t xml:space="preserve"> cum reliquis. HY </w:t>
      </w:r>
      <w:r w:rsidR="00885488" w:rsidRPr="00F77676">
        <w:rPr>
          <w:rStyle w:val="Incipit"/>
          <w:lang w:val="fr-FR"/>
        </w:rPr>
        <w:t>Rex gloriose</w:t>
      </w:r>
      <w:r w:rsidR="00885488" w:rsidRPr="00B779A9">
        <w:rPr>
          <w:lang w:val="fr-FR"/>
        </w:rPr>
        <w:t xml:space="preserve">. VS </w:t>
      </w:r>
      <w:r w:rsidR="00885488" w:rsidRPr="00F77676">
        <w:rPr>
          <w:rStyle w:val="Incipit"/>
          <w:lang w:val="fr-FR"/>
        </w:rPr>
        <w:t>Iustorum animae</w:t>
      </w:r>
      <w:r w:rsidR="00885488" w:rsidRPr="00B779A9">
        <w:rPr>
          <w:lang w:val="fr-FR"/>
        </w:rPr>
        <w:t xml:space="preserve">. AB </w:t>
      </w:r>
      <w:r w:rsidR="00885488" w:rsidRPr="00F77676">
        <w:rPr>
          <w:rStyle w:val="Incipit"/>
          <w:lang w:val="fr-FR"/>
        </w:rPr>
        <w:t>Hi sunt qui cum mulieribus</w:t>
      </w:r>
      <w:r w:rsidR="00885488" w:rsidRPr="00B779A9">
        <w:rPr>
          <w:lang w:val="fr-FR"/>
        </w:rPr>
        <w:t xml:space="preserve">. </w:t>
      </w:r>
      <w:r w:rsidR="00A9148D">
        <w:rPr>
          <w:lang w:val="fr-FR"/>
        </w:rPr>
        <w:t xml:space="preserve">Suffragium </w:t>
      </w:r>
      <w:r w:rsidR="00A9148D" w:rsidRPr="00F77676">
        <w:rPr>
          <w:lang w:val="fr-FR"/>
        </w:rPr>
        <w:t>d</w:t>
      </w:r>
      <w:r w:rsidR="00885488" w:rsidRPr="00F77676">
        <w:rPr>
          <w:lang w:val="fr-FR"/>
        </w:rPr>
        <w:t xml:space="preserve">e beata virgine </w:t>
      </w:r>
      <w:r w:rsidR="00A9148D" w:rsidRPr="00F77676">
        <w:rPr>
          <w:lang w:val="fr-FR"/>
        </w:rPr>
        <w:t>[</w:t>
      </w:r>
      <w:r w:rsidR="00885488" w:rsidRPr="00F77676">
        <w:rPr>
          <w:lang w:val="fr-FR"/>
        </w:rPr>
        <w:t>AC</w:t>
      </w:r>
      <w:r w:rsidR="00A9148D" w:rsidRPr="00F77676">
        <w:rPr>
          <w:lang w:val="fr-FR"/>
        </w:rPr>
        <w:t>]</w:t>
      </w:r>
      <w:r w:rsidR="00885488" w:rsidRPr="00F77676">
        <w:rPr>
          <w:lang w:val="fr-FR"/>
        </w:rPr>
        <w:t xml:space="preserve"> </w:t>
      </w:r>
      <w:r w:rsidR="00885488" w:rsidRPr="00F77676">
        <w:rPr>
          <w:rStyle w:val="Incipit"/>
          <w:lang w:val="fr-FR"/>
        </w:rPr>
        <w:t>Ecce Maria</w:t>
      </w:r>
      <w:r w:rsidR="00885488" w:rsidRPr="00F77676">
        <w:rPr>
          <w:lang w:val="fr-FR"/>
        </w:rPr>
        <w:t xml:space="preserve">. </w:t>
      </w:r>
      <w:r w:rsidR="00327F05" w:rsidRPr="00F77676">
        <w:rPr>
          <w:lang w:val="fr-FR"/>
        </w:rPr>
        <w:t xml:space="preserve">[BD] </w:t>
      </w:r>
      <w:r w:rsidR="005F6F99" w:rsidRPr="00F77676">
        <w:rPr>
          <w:rStyle w:val="Incipit"/>
          <w:lang w:val="fr-FR"/>
        </w:rPr>
        <w:t>Benedicamus</w:t>
      </w:r>
      <w:r w:rsidR="00327F05" w:rsidRPr="00F77676">
        <w:rPr>
          <w:lang w:val="fr-FR"/>
        </w:rPr>
        <w:t xml:space="preserve"> de</w:t>
      </w:r>
      <w:r w:rsidR="00885488" w:rsidRPr="00F77676">
        <w:rPr>
          <w:lang w:val="fr-FR"/>
        </w:rPr>
        <w:t xml:space="preserve"> martyribus.</w:t>
      </w:r>
    </w:p>
    <w:p w:rsidR="00885488" w:rsidRPr="00F77676" w:rsidRDefault="003A0E76" w:rsidP="00415109">
      <w:pPr>
        <w:rPr>
          <w:lang w:val="fr-FR"/>
        </w:rPr>
      </w:pPr>
      <w:r w:rsidRPr="00F77676">
        <w:rPr>
          <w:rStyle w:val="Time1"/>
          <w:lang w:val="fr-FR"/>
        </w:rPr>
        <w:t>Ad horas</w:t>
      </w:r>
      <w:r w:rsidR="00885488" w:rsidRPr="00F77676">
        <w:rPr>
          <w:lang w:val="fr-FR"/>
        </w:rPr>
        <w:t xml:space="preserve"> dicantur laudes.</w:t>
      </w:r>
    </w:p>
    <w:p w:rsidR="00885488" w:rsidRPr="00B779A9" w:rsidRDefault="003A0E76" w:rsidP="00415109">
      <w:pPr>
        <w:rPr>
          <w:lang w:val="pt-PT"/>
        </w:rPr>
      </w:pPr>
      <w:r w:rsidRPr="00F77676">
        <w:rPr>
          <w:rStyle w:val="Time1"/>
          <w:lang w:val="fr-FR"/>
        </w:rPr>
        <w:t>Ad officium</w:t>
      </w:r>
      <w:r w:rsidR="00885488" w:rsidRPr="00F77676">
        <w:rPr>
          <w:lang w:val="fr-FR"/>
        </w:rPr>
        <w:t xml:space="preserve"> IN </w:t>
      </w:r>
      <w:r w:rsidR="00885488" w:rsidRPr="00F77676">
        <w:rPr>
          <w:rStyle w:val="Incipit"/>
          <w:lang w:val="fr-FR"/>
        </w:rPr>
        <w:t>Ex ore infantium</w:t>
      </w:r>
      <w:r w:rsidR="00DD1415">
        <w:rPr>
          <w:lang w:val="fr-FR"/>
        </w:rPr>
        <w:t>@</w:t>
      </w:r>
      <w:r w:rsidR="00DD1415" w:rsidRPr="00F77676">
        <w:rPr>
          <w:lang w:val="fr-FR"/>
        </w:rPr>
        <w:t>20.</w:t>
      </w:r>
      <w:r w:rsidR="00885488" w:rsidRPr="00F77676">
        <w:rPr>
          <w:lang w:val="fr-FR"/>
        </w:rPr>
        <w:t xml:space="preserve"> </w:t>
      </w:r>
      <w:r w:rsidR="00327F05" w:rsidRPr="00B779A9">
        <w:rPr>
          <w:lang w:val="fr-FR"/>
        </w:rPr>
        <w:t xml:space="preserve">[KY] </w:t>
      </w:r>
      <w:r w:rsidR="00327F05" w:rsidRPr="00F77676">
        <w:rPr>
          <w:rStyle w:val="Incipit"/>
          <w:lang w:val="fr-FR"/>
        </w:rPr>
        <w:t>Kyrie</w:t>
      </w:r>
      <w:r w:rsidR="00327F05" w:rsidRPr="00B779A9">
        <w:rPr>
          <w:lang w:val="fr-FR"/>
        </w:rPr>
        <w:t xml:space="preserve"> et [SA] </w:t>
      </w:r>
      <w:r w:rsidR="00327F05" w:rsidRPr="00F77676">
        <w:rPr>
          <w:rStyle w:val="Incipit"/>
          <w:lang w:val="fr-FR"/>
        </w:rPr>
        <w:t>Sanctus</w:t>
      </w:r>
      <w:r w:rsidR="00327F05" w:rsidRPr="00B779A9">
        <w:rPr>
          <w:lang w:val="fr-FR"/>
        </w:rPr>
        <w:t xml:space="preserve"> </w:t>
      </w:r>
      <w:r w:rsidR="00885488" w:rsidRPr="00B779A9">
        <w:rPr>
          <w:lang w:val="fr-FR"/>
        </w:rPr>
        <w:t xml:space="preserve">de martyribus. </w:t>
      </w:r>
      <w:r w:rsidR="00885488" w:rsidRPr="00B779A9">
        <w:rPr>
          <w:lang w:val="it-IT"/>
        </w:rPr>
        <w:t xml:space="preserve">GR </w:t>
      </w:r>
      <w:r w:rsidR="00885488" w:rsidRPr="00F77676">
        <w:rPr>
          <w:rStyle w:val="Incipit"/>
          <w:lang w:val="it-IT"/>
        </w:rPr>
        <w:t>Anima nostra</w:t>
      </w:r>
      <w:r w:rsidR="00885488" w:rsidRPr="00B779A9">
        <w:rPr>
          <w:lang w:val="it-IT"/>
        </w:rPr>
        <w:t xml:space="preserve">. </w:t>
      </w:r>
      <w:r w:rsidR="00327F05" w:rsidRPr="00B779A9">
        <w:rPr>
          <w:lang w:val="it-IT"/>
        </w:rPr>
        <w:t xml:space="preserve">Alleluia. </w:t>
      </w:r>
      <w:r w:rsidR="00885488" w:rsidRPr="00B779A9">
        <w:rPr>
          <w:lang w:val="it-IT"/>
        </w:rPr>
        <w:t>Pro</w:t>
      </w:r>
      <w:r w:rsidR="00327F05" w:rsidRPr="00B779A9">
        <w:rPr>
          <w:lang w:val="it-IT"/>
        </w:rPr>
        <w:t xml:space="preserve"> [AL]</w:t>
      </w:r>
      <w:r w:rsidR="00885488" w:rsidRPr="00B779A9">
        <w:rPr>
          <w:lang w:val="it-IT"/>
        </w:rPr>
        <w:t xml:space="preserve"> </w:t>
      </w:r>
      <w:r w:rsidR="00885488" w:rsidRPr="00F77676">
        <w:rPr>
          <w:rStyle w:val="Incipit"/>
          <w:lang w:val="it-IT"/>
        </w:rPr>
        <w:t>Laus tibi</w:t>
      </w:r>
      <w:r w:rsidR="00885488" w:rsidRPr="00B779A9">
        <w:rPr>
          <w:lang w:val="it-IT"/>
        </w:rPr>
        <w:t xml:space="preserve"> cantamus </w:t>
      </w:r>
      <w:r w:rsidR="00327F05" w:rsidRPr="00B779A9">
        <w:rPr>
          <w:lang w:val="it-IT"/>
        </w:rPr>
        <w:t xml:space="preserve">[ALV] </w:t>
      </w:r>
      <w:r w:rsidR="00885488" w:rsidRPr="00F77676">
        <w:rPr>
          <w:rStyle w:val="Incipit"/>
          <w:lang w:val="it-IT"/>
        </w:rPr>
        <w:t xml:space="preserve">Te martyrum </w:t>
      </w:r>
      <w:r w:rsidR="00BD5591" w:rsidRPr="00F77676">
        <w:rPr>
          <w:rStyle w:val="Incipit"/>
          <w:lang w:val="it-IT"/>
        </w:rPr>
        <w:t>|</w:t>
      </w:r>
      <w:r w:rsidR="00885488" w:rsidRPr="00F77676">
        <w:rPr>
          <w:rStyle w:val="Incipit"/>
          <w:lang w:val="it-IT"/>
        </w:rPr>
        <w:t>canditatus</w:t>
      </w:r>
      <w:r w:rsidR="00BD5591" w:rsidRPr="00F77676">
        <w:rPr>
          <w:rStyle w:val="Incipit"/>
          <w:lang w:val="it-IT"/>
        </w:rPr>
        <w:t>::candidatus|</w:t>
      </w:r>
      <w:r w:rsidR="00885488" w:rsidRPr="00B779A9">
        <w:rPr>
          <w:lang w:val="it-IT"/>
        </w:rPr>
        <w:t xml:space="preserve">. SE </w:t>
      </w:r>
      <w:r w:rsidR="00885488" w:rsidRPr="00F77676">
        <w:rPr>
          <w:rStyle w:val="Incipit"/>
          <w:lang w:val="it-IT"/>
        </w:rPr>
        <w:t>Laus tibi Christe patris optimi</w:t>
      </w:r>
      <w:r w:rsidR="00E07660">
        <w:rPr>
          <w:lang w:val="it-IT"/>
        </w:rPr>
        <w:t>@</w:t>
      </w:r>
      <w:r w:rsidR="00885488" w:rsidRPr="00B779A9">
        <w:rPr>
          <w:lang w:val="it-IT"/>
        </w:rPr>
        <w:t xml:space="preserve">273 </w:t>
      </w:r>
      <w:r w:rsidR="00A9148D">
        <w:rPr>
          <w:lang w:val="it-IT"/>
        </w:rPr>
        <w:t>$E::</w:t>
      </w:r>
      <w:r w:rsidR="00885488" w:rsidRPr="00B779A9">
        <w:rPr>
          <w:lang w:val="it-IT"/>
        </w:rPr>
        <w:t>cantetur</w:t>
      </w:r>
      <w:r w:rsidR="00A9148D">
        <w:rPr>
          <w:lang w:val="it-IT"/>
        </w:rPr>
        <w:t>$</w:t>
      </w:r>
      <w:r w:rsidR="00885488" w:rsidRPr="00B779A9">
        <w:rPr>
          <w:lang w:val="it-IT"/>
        </w:rPr>
        <w:t xml:space="preserve">. OF </w:t>
      </w:r>
      <w:r w:rsidR="00885488" w:rsidRPr="00F77676">
        <w:rPr>
          <w:rStyle w:val="Incipit"/>
          <w:lang w:val="it-IT"/>
        </w:rPr>
        <w:t>Anima nostra sicut passer</w:t>
      </w:r>
      <w:r w:rsidR="00885488" w:rsidRPr="00B779A9">
        <w:rPr>
          <w:lang w:val="it-IT"/>
        </w:rPr>
        <w:t xml:space="preserve">. </w:t>
      </w:r>
      <w:r w:rsidR="00885488" w:rsidRPr="00B779A9">
        <w:rPr>
          <w:lang w:val="pt-PT"/>
        </w:rPr>
        <w:t xml:space="preserve">CO </w:t>
      </w:r>
      <w:r w:rsidR="00A9148D" w:rsidRPr="00F77676">
        <w:rPr>
          <w:rStyle w:val="Incipit"/>
          <w:lang w:val="pt-PT"/>
        </w:rPr>
        <w:t>Vox in R</w:t>
      </w:r>
      <w:r w:rsidR="00885488" w:rsidRPr="00F77676">
        <w:rPr>
          <w:rStyle w:val="Incipit"/>
          <w:lang w:val="pt-PT"/>
        </w:rPr>
        <w:t>ama</w:t>
      </w:r>
      <w:r w:rsidR="00885488" w:rsidRPr="00B779A9">
        <w:rPr>
          <w:lang w:val="pt-PT"/>
        </w:rPr>
        <w:t>.</w:t>
      </w:r>
    </w:p>
    <w:p w:rsidR="00885488" w:rsidRPr="00F77676" w:rsidRDefault="003A0E76" w:rsidP="00415109">
      <w:pPr>
        <w:rPr>
          <w:lang w:val="fr-FR"/>
        </w:rPr>
      </w:pPr>
      <w:r w:rsidRPr="00F77676">
        <w:rPr>
          <w:rStyle w:val="Time1"/>
          <w:lang w:val="pt-PT"/>
        </w:rPr>
        <w:lastRenderedPageBreak/>
        <w:t>Ad secundas vesperas</w:t>
      </w:r>
      <w:r w:rsidR="00885488" w:rsidRPr="00B779A9">
        <w:rPr>
          <w:lang w:val="pt-PT"/>
        </w:rPr>
        <w:t xml:space="preserve"> AN </w:t>
      </w:r>
      <w:r w:rsidR="00885488" w:rsidRPr="00F77676">
        <w:rPr>
          <w:rStyle w:val="Incipit"/>
          <w:lang w:val="pt-PT"/>
        </w:rPr>
        <w:t xml:space="preserve">Virgam </w:t>
      </w:r>
      <w:r w:rsidR="00C31823" w:rsidRPr="00F77676">
        <w:rPr>
          <w:rStyle w:val="Incipit"/>
          <w:lang w:val="pt-PT"/>
        </w:rPr>
        <w:t>vir</w:t>
      </w:r>
      <w:r w:rsidR="00885488" w:rsidRPr="00F77676">
        <w:rPr>
          <w:rStyle w:val="Incipit"/>
          <w:lang w:val="pt-PT"/>
        </w:rPr>
        <w:t>tutis</w:t>
      </w:r>
      <w:r w:rsidR="00885488" w:rsidRPr="00B779A9">
        <w:rPr>
          <w:lang w:val="pt-PT"/>
        </w:rPr>
        <w:t xml:space="preserve"> cum reliquis. </w:t>
      </w:r>
      <w:r w:rsidR="00885488" w:rsidRPr="00B779A9">
        <w:rPr>
          <w:lang w:val="fr-FR"/>
        </w:rPr>
        <w:t xml:space="preserve">PS </w:t>
      </w:r>
      <w:r w:rsidR="00885488" w:rsidRPr="00F77676">
        <w:rPr>
          <w:rStyle w:val="Incipit"/>
          <w:lang w:val="fr-FR"/>
        </w:rPr>
        <w:t>Dixit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Beatus </w:t>
      </w:r>
      <w:r w:rsidR="00C31823" w:rsidRPr="00F77676">
        <w:rPr>
          <w:rStyle w:val="Incipit"/>
          <w:lang w:val="fr-FR"/>
        </w:rPr>
        <w:t>vir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In </w:t>
      </w:r>
      <w:r w:rsidR="009772E9" w:rsidRPr="00F77676">
        <w:rPr>
          <w:rStyle w:val="Incipit"/>
          <w:lang w:val="fr-FR"/>
        </w:rPr>
        <w:t>conv</w:t>
      </w:r>
      <w:r w:rsidR="00885488" w:rsidRPr="00F77676">
        <w:rPr>
          <w:rStyle w:val="Incipit"/>
          <w:lang w:val="fr-FR"/>
        </w:rPr>
        <w:t>ertendo</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Eripe me</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F77676">
        <w:rPr>
          <w:rStyle w:val="Incipit"/>
          <w:lang w:val="fr-FR"/>
        </w:rPr>
        <w:t xml:space="preserve">Lauda </w:t>
      </w:r>
      <w:r w:rsidR="00567E70" w:rsidRPr="00F77676">
        <w:rPr>
          <w:rStyle w:val="Incipit"/>
          <w:lang w:val="fr-FR"/>
        </w:rPr>
        <w:t>Hierusalem</w:t>
      </w:r>
      <w:r w:rsidR="00885488" w:rsidRPr="00B779A9">
        <w:rPr>
          <w:lang w:val="fr-FR"/>
        </w:rPr>
        <w:t xml:space="preserve">. HY </w:t>
      </w:r>
      <w:r w:rsidR="00885488" w:rsidRPr="00F77676">
        <w:rPr>
          <w:rStyle w:val="Incipit"/>
          <w:lang w:val="fr-FR"/>
        </w:rPr>
        <w:t>Rex gloriose</w:t>
      </w:r>
      <w:r w:rsidR="00885488" w:rsidRPr="00B779A9">
        <w:rPr>
          <w:lang w:val="fr-FR"/>
        </w:rPr>
        <w:t xml:space="preserve">. VS </w:t>
      </w:r>
      <w:r w:rsidR="00885488" w:rsidRPr="00F77676">
        <w:rPr>
          <w:rStyle w:val="Incipit"/>
          <w:lang w:val="fr-FR"/>
        </w:rPr>
        <w:t>Iustorum animae</w:t>
      </w:r>
      <w:r w:rsidR="00885488" w:rsidRPr="00B779A9">
        <w:rPr>
          <w:lang w:val="fr-FR"/>
        </w:rPr>
        <w:t xml:space="preserve">. AM </w:t>
      </w:r>
      <w:r w:rsidR="00C31823" w:rsidRPr="00F77676">
        <w:rPr>
          <w:rStyle w:val="Incipit"/>
          <w:lang w:val="fr-FR"/>
        </w:rPr>
        <w:t>Hi</w:t>
      </w:r>
      <w:r w:rsidR="00885488" w:rsidRPr="00F77676">
        <w:rPr>
          <w:rStyle w:val="Incipit"/>
          <w:lang w:val="fr-FR"/>
        </w:rPr>
        <w:t xml:space="preserve"> sunt qui </w:t>
      </w:r>
      <w:r w:rsidR="00C31823" w:rsidRPr="00F77676">
        <w:rPr>
          <w:rStyle w:val="Incipit"/>
          <w:lang w:val="fr-FR"/>
        </w:rPr>
        <w:t>venerunt</w:t>
      </w:r>
      <w:r w:rsidR="00885488" w:rsidRPr="00B779A9">
        <w:rPr>
          <w:lang w:val="fr-FR"/>
        </w:rPr>
        <w:t xml:space="preserve">. </w:t>
      </w:r>
      <w:r w:rsidR="00A9148D">
        <w:rPr>
          <w:lang w:val="fr-FR"/>
        </w:rPr>
        <w:t xml:space="preserve">Suffragium </w:t>
      </w:r>
      <w:r w:rsidR="00BA24A1" w:rsidRPr="00F77676">
        <w:rPr>
          <w:lang w:val="fr-FR"/>
        </w:rPr>
        <w:t>[</w:t>
      </w:r>
      <w:r w:rsidR="00A9148D" w:rsidRPr="00F77676">
        <w:rPr>
          <w:lang w:val="fr-FR"/>
        </w:rPr>
        <w:t>d</w:t>
      </w:r>
      <w:r w:rsidR="00885488" w:rsidRPr="00F77676">
        <w:rPr>
          <w:lang w:val="fr-FR"/>
        </w:rPr>
        <w:t>e beata virgine</w:t>
      </w:r>
      <w:r w:rsidR="00BA24A1" w:rsidRPr="00F77676">
        <w:rPr>
          <w:lang w:val="fr-FR"/>
        </w:rPr>
        <w:t>]</w:t>
      </w:r>
      <w:r w:rsidR="00885488" w:rsidRPr="00F77676">
        <w:rPr>
          <w:lang w:val="fr-FR"/>
        </w:rPr>
        <w:t xml:space="preserve"> AC </w:t>
      </w:r>
      <w:r w:rsidR="00885488" w:rsidRPr="00F77676">
        <w:rPr>
          <w:rStyle w:val="Incipit"/>
          <w:lang w:val="fr-FR"/>
        </w:rPr>
        <w:t>O admirabile</w:t>
      </w:r>
      <w:r w:rsidR="00885488" w:rsidRPr="00F77676">
        <w:rPr>
          <w:lang w:val="fr-FR"/>
        </w:rPr>
        <w:t xml:space="preserve">. </w:t>
      </w:r>
      <w:r w:rsidR="00327F05" w:rsidRPr="00F77676">
        <w:rPr>
          <w:lang w:val="fr-FR"/>
        </w:rPr>
        <w:t xml:space="preserve">[BD] </w:t>
      </w:r>
      <w:r w:rsidR="005F6F99" w:rsidRPr="00F77676">
        <w:rPr>
          <w:rStyle w:val="Incipit"/>
          <w:lang w:val="fr-FR"/>
        </w:rPr>
        <w:t>Benedicamus</w:t>
      </w:r>
      <w:r w:rsidR="00327F05" w:rsidRPr="00F77676">
        <w:rPr>
          <w:lang w:val="fr-FR"/>
        </w:rPr>
        <w:t xml:space="preserve"> de</w:t>
      </w:r>
      <w:r w:rsidR="00885488" w:rsidRPr="00F77676">
        <w:rPr>
          <w:lang w:val="fr-FR"/>
        </w:rPr>
        <w:t xml:space="preserve"> martyribus.</w:t>
      </w:r>
    </w:p>
    <w:p w:rsidR="00885488" w:rsidRPr="00F77676" w:rsidRDefault="00A9148D" w:rsidP="00415109">
      <w:pPr>
        <w:pStyle w:val="berschrift1"/>
        <w:rPr>
          <w:lang w:val="fr-FR"/>
        </w:rPr>
      </w:pPr>
      <w:r w:rsidRPr="00F77676">
        <w:rPr>
          <w:lang w:val="fr-FR"/>
        </w:rPr>
        <w:t xml:space="preserve">(134r) </w:t>
      </w:r>
      <w:r w:rsidR="003A0E76" w:rsidRPr="00F77676">
        <w:rPr>
          <w:lang w:val="fr-FR"/>
        </w:rPr>
        <w:t>IN VIGILIA EPIPHANIAE DOMINI</w:t>
      </w:r>
    </w:p>
    <w:p w:rsidR="00885488" w:rsidRPr="00F77676" w:rsidRDefault="003A0E76" w:rsidP="00415109">
      <w:pPr>
        <w:rPr>
          <w:lang w:val="fr-FR"/>
        </w:rPr>
      </w:pPr>
      <w:r w:rsidRPr="00DD1415">
        <w:rPr>
          <w:rStyle w:val="Time1"/>
          <w:lang w:val="fr-FR"/>
        </w:rPr>
        <w:t>Ad matutinum</w:t>
      </w:r>
      <w:r w:rsidR="00885488" w:rsidRPr="00DD1415">
        <w:rPr>
          <w:lang w:val="fr-FR"/>
        </w:rPr>
        <w:t xml:space="preserve"> I</w:t>
      </w:r>
      <w:r w:rsidR="00327F05" w:rsidRPr="00DD1415">
        <w:rPr>
          <w:lang w:val="fr-FR"/>
        </w:rPr>
        <w:t>N</w:t>
      </w:r>
      <w:r w:rsidR="00885488" w:rsidRPr="00DD1415">
        <w:rPr>
          <w:lang w:val="fr-FR"/>
        </w:rPr>
        <w:t xml:space="preserve">V </w:t>
      </w:r>
      <w:r w:rsidR="00885488" w:rsidRPr="00DD1415">
        <w:rPr>
          <w:rStyle w:val="Incipit"/>
          <w:lang w:val="fr-FR"/>
        </w:rPr>
        <w:t>Christus natus est nobis</w:t>
      </w:r>
      <w:r w:rsidR="00885488" w:rsidRPr="00DD1415">
        <w:rPr>
          <w:lang w:val="fr-FR"/>
        </w:rPr>
        <w:t xml:space="preserve"> </w:t>
      </w:r>
      <w:r w:rsidR="00365790" w:rsidRPr="00F77676">
        <w:rPr>
          <w:lang w:val="fr-FR"/>
        </w:rPr>
        <w:t>$E::</w:t>
      </w:r>
      <w:r w:rsidR="00885488" w:rsidRPr="00F77676">
        <w:rPr>
          <w:lang w:val="fr-FR"/>
        </w:rPr>
        <w:t>unus</w:t>
      </w:r>
      <w:r w:rsidR="00365790" w:rsidRPr="00F77676">
        <w:rPr>
          <w:lang w:val="fr-FR"/>
        </w:rPr>
        <w:t>$</w:t>
      </w:r>
      <w:r w:rsidR="00885488" w:rsidRPr="00F77676">
        <w:rPr>
          <w:lang w:val="fr-FR"/>
        </w:rPr>
        <w:t xml:space="preserve"> </w:t>
      </w:r>
      <w:r w:rsidR="00BA24A1" w:rsidRPr="00F77676">
        <w:rPr>
          <w:lang w:val="fr-FR"/>
        </w:rPr>
        <w:t>[</w:t>
      </w:r>
      <w:r w:rsidR="00885488" w:rsidRPr="00F77676">
        <w:rPr>
          <w:lang w:val="fr-FR"/>
        </w:rPr>
        <w:t>cantet</w:t>
      </w:r>
      <w:r w:rsidR="00BA24A1" w:rsidRPr="00F77676">
        <w:rPr>
          <w:lang w:val="fr-FR"/>
        </w:rPr>
        <w:t>]</w:t>
      </w:r>
      <w:r w:rsidR="00885488" w:rsidRPr="00F77676">
        <w:rPr>
          <w:lang w:val="fr-FR"/>
        </w:rPr>
        <w:t xml:space="preserve">. HY </w:t>
      </w:r>
      <w:r w:rsidR="00885488" w:rsidRPr="00F77676">
        <w:rPr>
          <w:rStyle w:val="Incipit"/>
          <w:lang w:val="fr-FR"/>
        </w:rPr>
        <w:t xml:space="preserve">Agnoscat omne </w:t>
      </w:r>
      <w:r w:rsidR="002332ED" w:rsidRPr="00F77676">
        <w:rPr>
          <w:rStyle w:val="Incipit"/>
          <w:lang w:val="fr-FR"/>
        </w:rPr>
        <w:t>saecul</w:t>
      </w:r>
      <w:r w:rsidR="00885488" w:rsidRPr="00F77676">
        <w:rPr>
          <w:rStyle w:val="Incipit"/>
          <w:lang w:val="fr-FR"/>
        </w:rPr>
        <w:t>um</w:t>
      </w:r>
      <w:r w:rsidR="00885488" w:rsidRPr="00F77676">
        <w:rPr>
          <w:lang w:val="fr-FR"/>
        </w:rPr>
        <w:t>.</w:t>
      </w:r>
    </w:p>
    <w:p w:rsidR="00885488" w:rsidRPr="003D0C23" w:rsidRDefault="003A0E76" w:rsidP="00415109">
      <w:pPr>
        <w:rPr>
          <w:lang w:val="fr-FR"/>
        </w:rPr>
      </w:pPr>
      <w:r w:rsidRPr="00F77676">
        <w:rPr>
          <w:rStyle w:val="Time2"/>
          <w:lang w:val="fr-FR"/>
        </w:rPr>
        <w:t>Ad nocturnum</w:t>
      </w:r>
      <w:r w:rsidR="00885488" w:rsidRPr="00F77676">
        <w:rPr>
          <w:lang w:val="fr-FR"/>
        </w:rPr>
        <w:t xml:space="preserve"> AN </w:t>
      </w:r>
      <w:r w:rsidR="00885488" w:rsidRPr="00F77676">
        <w:rPr>
          <w:rStyle w:val="Incipit"/>
          <w:lang w:val="fr-FR"/>
        </w:rPr>
        <w:t>Verbum</w:t>
      </w:r>
      <w:r w:rsidR="005A362F" w:rsidRPr="00F77676">
        <w:rPr>
          <w:i/>
          <w:lang w:val="fr-FR"/>
        </w:rPr>
        <w:t xml:space="preserve"> </w:t>
      </w:r>
      <w:r w:rsidR="00885488" w:rsidRPr="00F77676">
        <w:rPr>
          <w:rStyle w:val="Incipit"/>
          <w:lang w:val="fr-FR"/>
        </w:rPr>
        <w:t>caro</w:t>
      </w:r>
      <w:r w:rsidR="005A362F" w:rsidRPr="00F77676">
        <w:rPr>
          <w:i/>
          <w:lang w:val="fr-FR"/>
        </w:rPr>
        <w:t xml:space="preserve"> </w:t>
      </w:r>
      <w:r w:rsidR="00885488" w:rsidRPr="00F77676">
        <w:rPr>
          <w:rStyle w:val="Incipit"/>
          <w:lang w:val="fr-FR"/>
        </w:rPr>
        <w:t>factum</w:t>
      </w:r>
      <w:r w:rsidR="005A362F" w:rsidRPr="00F77676">
        <w:rPr>
          <w:i/>
          <w:lang w:val="fr-FR"/>
        </w:rPr>
        <w:t xml:space="preserve"> </w:t>
      </w:r>
      <w:r w:rsidR="00885488" w:rsidRPr="00F77676">
        <w:rPr>
          <w:rStyle w:val="Incipit"/>
          <w:lang w:val="fr-FR"/>
        </w:rPr>
        <w:t>est</w:t>
      </w:r>
      <w:r w:rsidR="005A362F" w:rsidRPr="00F77676">
        <w:rPr>
          <w:i/>
          <w:lang w:val="fr-FR"/>
        </w:rPr>
        <w:t xml:space="preserve"> </w:t>
      </w:r>
      <w:r w:rsidR="00885488" w:rsidRPr="00F77676">
        <w:rPr>
          <w:rStyle w:val="Incipit"/>
          <w:lang w:val="fr-FR"/>
        </w:rPr>
        <w:t>alleluia</w:t>
      </w:r>
      <w:r w:rsidR="00DD1415">
        <w:rPr>
          <w:lang w:val="fr-FR"/>
        </w:rPr>
        <w:t>@</w:t>
      </w:r>
      <w:r w:rsidR="00DD1415" w:rsidRPr="00F77676">
        <w:rPr>
          <w:lang w:val="fr-FR"/>
        </w:rPr>
        <w:t>68.</w:t>
      </w:r>
      <w:r w:rsidR="00327F05" w:rsidRPr="00F77676">
        <w:rPr>
          <w:lang w:val="fr-FR"/>
        </w:rPr>
        <w:t xml:space="preserve"> Psalmi f</w:t>
      </w:r>
      <w:r w:rsidR="00885488" w:rsidRPr="00F77676">
        <w:rPr>
          <w:lang w:val="fr-FR"/>
        </w:rPr>
        <w:t xml:space="preserve">eriales. </w:t>
      </w:r>
      <w:r w:rsidR="00885488" w:rsidRPr="003D0C23">
        <w:rPr>
          <w:lang w:val="fr-FR"/>
        </w:rPr>
        <w:t xml:space="preserve">VS </w:t>
      </w:r>
      <w:r w:rsidR="00885488" w:rsidRPr="003D0C23">
        <w:rPr>
          <w:rStyle w:val="Incipit"/>
          <w:lang w:val="fr-FR"/>
        </w:rPr>
        <w:t>Notum</w:t>
      </w:r>
      <w:r w:rsidR="005A362F" w:rsidRPr="003D0C23">
        <w:rPr>
          <w:i/>
          <w:lang w:val="fr-FR"/>
        </w:rPr>
        <w:t xml:space="preserve"> </w:t>
      </w:r>
      <w:r w:rsidR="00885488" w:rsidRPr="003D0C23">
        <w:rPr>
          <w:rStyle w:val="Incipit"/>
          <w:lang w:val="fr-FR"/>
        </w:rPr>
        <w:t>fecit</w:t>
      </w:r>
      <w:r w:rsidR="00885488" w:rsidRPr="003D0C23">
        <w:rPr>
          <w:lang w:val="fr-FR"/>
        </w:rPr>
        <w:t xml:space="preserve"> vel alium de nati</w:t>
      </w:r>
      <w:r w:rsidR="00D66EA2" w:rsidRPr="003D0C23">
        <w:rPr>
          <w:lang w:val="fr-FR"/>
        </w:rPr>
        <w:t>vita</w:t>
      </w:r>
      <w:r w:rsidR="00885488" w:rsidRPr="003D0C23">
        <w:rPr>
          <w:lang w:val="fr-FR"/>
        </w:rPr>
        <w:t xml:space="preserve">te. EV </w:t>
      </w:r>
      <w:r w:rsidR="00885488" w:rsidRPr="003D0C23">
        <w:rPr>
          <w:rStyle w:val="Incipit"/>
          <w:lang w:val="fr-FR"/>
        </w:rPr>
        <w:t>Defuncto</w:t>
      </w:r>
      <w:r w:rsidR="005A362F" w:rsidRPr="003D0C23">
        <w:rPr>
          <w:i/>
          <w:lang w:val="fr-FR"/>
        </w:rPr>
        <w:t xml:space="preserve"> </w:t>
      </w:r>
      <w:r w:rsidR="00885488" w:rsidRPr="003D0C23">
        <w:rPr>
          <w:rStyle w:val="Incipit"/>
          <w:lang w:val="fr-FR"/>
        </w:rPr>
        <w:t>Herode</w:t>
      </w:r>
      <w:r w:rsidR="005A362F" w:rsidRPr="003D0C23">
        <w:rPr>
          <w:i/>
          <w:lang w:val="fr-FR"/>
        </w:rPr>
        <w:t xml:space="preserve"> </w:t>
      </w:r>
      <w:r w:rsidR="00885488" w:rsidRPr="003D0C23">
        <w:rPr>
          <w:rStyle w:val="Incipit"/>
          <w:lang w:val="fr-FR"/>
        </w:rPr>
        <w:t>ecce</w:t>
      </w:r>
      <w:r w:rsidR="005A362F" w:rsidRPr="003D0C23">
        <w:rPr>
          <w:i/>
          <w:lang w:val="fr-FR"/>
        </w:rPr>
        <w:t xml:space="preserve"> </w:t>
      </w:r>
      <w:r w:rsidR="00885488" w:rsidRPr="003D0C23">
        <w:rPr>
          <w:rStyle w:val="Incipit"/>
          <w:lang w:val="fr-FR"/>
        </w:rPr>
        <w:t>angelus</w:t>
      </w:r>
      <w:r w:rsidR="005A362F" w:rsidRPr="003D0C23">
        <w:rPr>
          <w:i/>
          <w:lang w:val="fr-FR"/>
        </w:rPr>
        <w:t xml:space="preserve"> </w:t>
      </w:r>
      <w:r w:rsidR="00885488" w:rsidRPr="003D0C23">
        <w:rPr>
          <w:rStyle w:val="Incipit"/>
          <w:lang w:val="fr-FR"/>
        </w:rPr>
        <w:t>domini</w:t>
      </w:r>
      <w:r w:rsidR="00885488" w:rsidRPr="003D0C23">
        <w:rPr>
          <w:lang w:val="fr-FR"/>
        </w:rPr>
        <w:t xml:space="preserve">. RP </w:t>
      </w:r>
      <w:r w:rsidR="00885488" w:rsidRPr="003D0C23">
        <w:rPr>
          <w:rStyle w:val="Incipit"/>
          <w:lang w:val="fr-FR"/>
        </w:rPr>
        <w:t>Ecce</w:t>
      </w:r>
      <w:r w:rsidR="005A362F" w:rsidRPr="003D0C23">
        <w:rPr>
          <w:i/>
          <w:lang w:val="fr-FR"/>
        </w:rPr>
        <w:t xml:space="preserve"> </w:t>
      </w:r>
      <w:r w:rsidR="00885488" w:rsidRPr="003D0C23">
        <w:rPr>
          <w:rStyle w:val="Incipit"/>
          <w:lang w:val="fr-FR"/>
        </w:rPr>
        <w:t>agnus</w:t>
      </w:r>
      <w:r w:rsidR="005A362F" w:rsidRPr="003D0C23">
        <w:rPr>
          <w:i/>
          <w:lang w:val="fr-FR"/>
        </w:rPr>
        <w:t xml:space="preserve"> </w:t>
      </w:r>
      <w:r w:rsidR="00885488" w:rsidRPr="003D0C23">
        <w:rPr>
          <w:rStyle w:val="Incipit"/>
          <w:lang w:val="fr-FR"/>
        </w:rPr>
        <w:t>dei</w:t>
      </w:r>
      <w:r w:rsidR="00885488" w:rsidRPr="003D0C23">
        <w:rPr>
          <w:lang w:val="fr-FR"/>
        </w:rPr>
        <w:t xml:space="preserve"> cum duobus sequentibus folio</w:t>
      </w:r>
      <w:r w:rsidR="00DD1415" w:rsidRPr="003D0C23">
        <w:rPr>
          <w:lang w:val="fr-FR"/>
        </w:rPr>
        <w:t>@68.</w:t>
      </w:r>
      <w:r w:rsidR="00885488" w:rsidRPr="003D0C23">
        <w:rPr>
          <w:lang w:val="fr-FR"/>
        </w:rPr>
        <w:t xml:space="preserve"> </w:t>
      </w:r>
      <w:r w:rsidR="00753A1C" w:rsidRPr="003D0C23">
        <w:rPr>
          <w:lang w:val="fr-FR"/>
        </w:rPr>
        <w:t xml:space="preserve">[TD] </w:t>
      </w:r>
      <w:r w:rsidR="00753A1C" w:rsidRPr="003D0C23">
        <w:rPr>
          <w:rStyle w:val="Incipit"/>
          <w:lang w:val="fr-FR"/>
        </w:rPr>
        <w:t>Te</w:t>
      </w:r>
      <w:r w:rsidR="005A362F" w:rsidRPr="003D0C23">
        <w:rPr>
          <w:i/>
          <w:lang w:val="fr-FR"/>
        </w:rPr>
        <w:t xml:space="preserve"> </w:t>
      </w:r>
      <w:r w:rsidR="00753A1C" w:rsidRPr="003D0C23">
        <w:rPr>
          <w:rStyle w:val="Incipit"/>
          <w:lang w:val="fr-FR"/>
        </w:rPr>
        <w:t>deum</w:t>
      </w:r>
      <w:r w:rsidR="005A362F" w:rsidRPr="003D0C23">
        <w:rPr>
          <w:i/>
          <w:lang w:val="fr-FR"/>
        </w:rPr>
        <w:t xml:space="preserve"> </w:t>
      </w:r>
      <w:r w:rsidR="00885488" w:rsidRPr="003D0C23">
        <w:rPr>
          <w:lang w:val="fr-FR"/>
        </w:rPr>
        <w:t>non dicitur.</w:t>
      </w:r>
    </w:p>
    <w:p w:rsidR="00885488" w:rsidRPr="003D0C23" w:rsidRDefault="003A0E76" w:rsidP="00415109">
      <w:pPr>
        <w:rPr>
          <w:lang w:val="fr-FR"/>
        </w:rPr>
      </w:pPr>
      <w:r w:rsidRPr="003D0C23">
        <w:rPr>
          <w:rStyle w:val="Time1"/>
          <w:lang w:val="fr-FR"/>
        </w:rPr>
        <w:t>Ad laudes</w:t>
      </w:r>
      <w:r w:rsidR="00885488" w:rsidRPr="003D0C23">
        <w:rPr>
          <w:lang w:val="fr-FR"/>
        </w:rPr>
        <w:t xml:space="preserve"> AN </w:t>
      </w:r>
      <w:r w:rsidR="00885488" w:rsidRPr="003D0C23">
        <w:rPr>
          <w:rStyle w:val="Incipit"/>
          <w:lang w:val="fr-FR"/>
        </w:rPr>
        <w:t>Quem</w:t>
      </w:r>
      <w:r w:rsidR="005A362F" w:rsidRPr="003D0C23">
        <w:rPr>
          <w:i/>
          <w:lang w:val="fr-FR"/>
        </w:rPr>
        <w:t xml:space="preserve"> </w:t>
      </w:r>
      <w:r w:rsidR="00872B44" w:rsidRPr="003D0C23">
        <w:rPr>
          <w:rStyle w:val="Incipit"/>
          <w:lang w:val="fr-FR"/>
        </w:rPr>
        <w:t>vidi</w:t>
      </w:r>
      <w:r w:rsidR="00885488" w:rsidRPr="003D0C23">
        <w:rPr>
          <w:rStyle w:val="Incipit"/>
          <w:lang w:val="fr-FR"/>
        </w:rPr>
        <w:t>stis</w:t>
      </w:r>
      <w:r w:rsidR="005A362F" w:rsidRPr="003D0C23">
        <w:rPr>
          <w:i/>
          <w:lang w:val="fr-FR"/>
        </w:rPr>
        <w:t xml:space="preserve"> </w:t>
      </w:r>
      <w:r w:rsidR="00885488" w:rsidRPr="003D0C23">
        <w:rPr>
          <w:rStyle w:val="Incipit"/>
          <w:lang w:val="fr-FR"/>
        </w:rPr>
        <w:t>pastores</w:t>
      </w:r>
      <w:r w:rsidR="00885488" w:rsidRPr="003D0C23">
        <w:rPr>
          <w:lang w:val="fr-FR"/>
        </w:rPr>
        <w:t xml:space="preserve"> sola dicitur. HY </w:t>
      </w:r>
      <w:r w:rsidR="00885488" w:rsidRPr="003D0C23">
        <w:rPr>
          <w:rStyle w:val="Incipit"/>
          <w:lang w:val="fr-FR"/>
        </w:rPr>
        <w:t>Christe</w:t>
      </w:r>
      <w:r w:rsidR="005A362F" w:rsidRPr="003D0C23">
        <w:rPr>
          <w:i/>
          <w:lang w:val="fr-FR"/>
        </w:rPr>
        <w:t xml:space="preserve"> </w:t>
      </w:r>
      <w:r w:rsidR="00885488" w:rsidRPr="003D0C23">
        <w:rPr>
          <w:rStyle w:val="Incipit"/>
          <w:lang w:val="fr-FR"/>
        </w:rPr>
        <w:t>redemptor</w:t>
      </w:r>
      <w:r w:rsidR="005A362F" w:rsidRPr="003D0C23">
        <w:rPr>
          <w:i/>
          <w:lang w:val="fr-FR"/>
        </w:rPr>
        <w:t xml:space="preserve"> </w:t>
      </w:r>
      <w:r w:rsidR="00885488" w:rsidRPr="003D0C23">
        <w:rPr>
          <w:rStyle w:val="Incipit"/>
          <w:lang w:val="fr-FR"/>
        </w:rPr>
        <w:t>omnium</w:t>
      </w:r>
      <w:r w:rsidR="00885488" w:rsidRPr="003D0C23">
        <w:rPr>
          <w:lang w:val="fr-FR"/>
        </w:rPr>
        <w:t xml:space="preserve">. VS </w:t>
      </w:r>
      <w:r w:rsidR="00885488" w:rsidRPr="003D0C23">
        <w:rPr>
          <w:rStyle w:val="Incipit"/>
          <w:lang w:val="fr-FR"/>
        </w:rPr>
        <w:t>Benedictus</w:t>
      </w:r>
      <w:r w:rsidR="005A362F" w:rsidRPr="003D0C23">
        <w:rPr>
          <w:i/>
          <w:lang w:val="fr-FR"/>
        </w:rPr>
        <w:t xml:space="preserve"> </w:t>
      </w:r>
      <w:r w:rsidR="00885488" w:rsidRPr="003D0C23">
        <w:rPr>
          <w:rStyle w:val="Incipit"/>
          <w:lang w:val="fr-FR"/>
        </w:rPr>
        <w:t>qui</w:t>
      </w:r>
      <w:r w:rsidR="005A362F" w:rsidRPr="003D0C23">
        <w:rPr>
          <w:i/>
          <w:lang w:val="fr-FR"/>
        </w:rPr>
        <w:t xml:space="preserve"> </w:t>
      </w:r>
      <w:r w:rsidR="00885488" w:rsidRPr="003D0C23">
        <w:rPr>
          <w:rStyle w:val="Incipit"/>
          <w:lang w:val="fr-FR"/>
        </w:rPr>
        <w:t>venit</w:t>
      </w:r>
      <w:r w:rsidR="00885488" w:rsidRPr="003D0C23">
        <w:rPr>
          <w:lang w:val="fr-FR"/>
        </w:rPr>
        <w:t xml:space="preserve">. AB </w:t>
      </w:r>
      <w:r w:rsidR="00885488" w:rsidRPr="003D0C23">
        <w:rPr>
          <w:rStyle w:val="Incipit"/>
          <w:lang w:val="fr-FR"/>
        </w:rPr>
        <w:t>Ecce</w:t>
      </w:r>
      <w:r w:rsidR="005A362F" w:rsidRPr="003D0C23">
        <w:rPr>
          <w:i/>
          <w:lang w:val="fr-FR"/>
        </w:rPr>
        <w:t xml:space="preserve"> </w:t>
      </w:r>
      <w:r w:rsidR="00885488" w:rsidRPr="003D0C23">
        <w:rPr>
          <w:rStyle w:val="Incipit"/>
          <w:lang w:val="fr-FR"/>
        </w:rPr>
        <w:t>advenit</w:t>
      </w:r>
      <w:r w:rsidR="005A362F" w:rsidRPr="003D0C23">
        <w:rPr>
          <w:i/>
          <w:lang w:val="fr-FR"/>
        </w:rPr>
        <w:t xml:space="preserve"> </w:t>
      </w:r>
      <w:r w:rsidR="00885488" w:rsidRPr="003D0C23">
        <w:rPr>
          <w:rStyle w:val="Incipit"/>
          <w:lang w:val="fr-FR"/>
        </w:rPr>
        <w:t>dominator</w:t>
      </w:r>
      <w:r w:rsidR="00885488" w:rsidRPr="003D0C23">
        <w:rPr>
          <w:lang w:val="fr-FR"/>
        </w:rPr>
        <w:t xml:space="preserve">. Suffragium de sancta Maria quod tunc est. </w:t>
      </w:r>
      <w:r w:rsidR="00327F05" w:rsidRPr="003D0C23">
        <w:rPr>
          <w:lang w:val="fr-FR"/>
        </w:rPr>
        <w:t xml:space="preserve">[BD] </w:t>
      </w:r>
      <w:r w:rsidR="005F6F99" w:rsidRPr="003D0C23">
        <w:rPr>
          <w:rStyle w:val="Incipit"/>
          <w:lang w:val="fr-FR"/>
        </w:rPr>
        <w:t>Benedicamus</w:t>
      </w:r>
      <w:r w:rsidR="00E07660">
        <w:rPr>
          <w:lang w:val="fr-FR"/>
        </w:rPr>
        <w:t>@</w:t>
      </w:r>
      <w:r w:rsidR="006F41DF" w:rsidRPr="003D0C23">
        <w:rPr>
          <w:lang w:val="fr-FR"/>
        </w:rPr>
        <w:t>$E::</w:t>
      </w:r>
      <w:r w:rsidR="00327F05" w:rsidRPr="003D0C23">
        <w:rPr>
          <w:lang w:val="fr-FR"/>
        </w:rPr>
        <w:t>a</w:t>
      </w:r>
      <w:r w:rsidR="00885488" w:rsidRPr="003D0C23">
        <w:rPr>
          <w:lang w:val="fr-FR"/>
        </w:rPr>
        <w:t>ngelicum</w:t>
      </w:r>
      <w:r w:rsidR="006F41DF" w:rsidRPr="003D0C23">
        <w:rPr>
          <w:lang w:val="fr-FR"/>
        </w:rPr>
        <w:t>$</w:t>
      </w:r>
      <w:r w:rsidR="00885488" w:rsidRPr="003D0C23">
        <w:rPr>
          <w:lang w:val="fr-FR"/>
        </w:rPr>
        <w:t>.</w:t>
      </w:r>
    </w:p>
    <w:p w:rsidR="00885488" w:rsidRPr="00B779A9" w:rsidRDefault="00885488" w:rsidP="00415109">
      <w:pPr>
        <w:rPr>
          <w:lang w:val="pt-PT"/>
        </w:rPr>
      </w:pPr>
      <w:r w:rsidRPr="003D0C23">
        <w:rPr>
          <w:lang w:val="fr-FR"/>
        </w:rPr>
        <w:t xml:space="preserve">Cum autem vigilia epiphaniae in dominicam diem </w:t>
      </w:r>
      <w:r w:rsidR="0007245A" w:rsidRPr="003D0C23">
        <w:rPr>
          <w:lang w:val="fr-FR"/>
        </w:rPr>
        <w:t>venerit</w:t>
      </w:r>
      <w:r w:rsidRPr="003D0C23">
        <w:rPr>
          <w:lang w:val="fr-FR"/>
        </w:rPr>
        <w:t xml:space="preserve"> secunda vespera non de Innocentibus</w:t>
      </w:r>
      <w:r w:rsidR="00365790" w:rsidRPr="003D0C23">
        <w:rPr>
          <w:lang w:val="fr-FR"/>
        </w:rPr>
        <w:t>,</w:t>
      </w:r>
      <w:r w:rsidRPr="003D0C23">
        <w:rPr>
          <w:lang w:val="fr-FR"/>
        </w:rPr>
        <w:t xml:space="preserve"> sed hoc modo vesperae dicantur. </w:t>
      </w:r>
      <w:r w:rsidRPr="005B472A">
        <w:rPr>
          <w:lang w:val="pt-PT"/>
        </w:rPr>
        <w:t xml:space="preserve">Super psalmos AN </w:t>
      </w:r>
      <w:r w:rsidRPr="005B472A">
        <w:rPr>
          <w:rStyle w:val="Incipit"/>
          <w:lang w:val="pt-PT"/>
        </w:rPr>
        <w:t>Tecum</w:t>
      </w:r>
      <w:r w:rsidR="005A362F" w:rsidRPr="005B472A">
        <w:rPr>
          <w:i/>
          <w:lang w:val="pt-PT"/>
        </w:rPr>
        <w:t xml:space="preserve"> </w:t>
      </w:r>
      <w:r w:rsidRPr="005B472A">
        <w:rPr>
          <w:rStyle w:val="Incipit"/>
          <w:lang w:val="pt-PT"/>
        </w:rPr>
        <w:t>principium</w:t>
      </w:r>
      <w:r w:rsidRPr="005B472A">
        <w:rPr>
          <w:lang w:val="pt-PT"/>
        </w:rPr>
        <w:t xml:space="preserve"> cum reliquis. PS </w:t>
      </w:r>
      <w:r w:rsidRPr="005B472A">
        <w:rPr>
          <w:rStyle w:val="Incipit"/>
          <w:lang w:val="pt-PT"/>
        </w:rPr>
        <w:t>Dixit</w:t>
      </w:r>
      <w:r w:rsidR="00794880" w:rsidRPr="005B472A">
        <w:rPr>
          <w:lang w:val="pt-PT"/>
        </w:rPr>
        <w:t xml:space="preserve">. </w:t>
      </w:r>
      <w:r w:rsidR="00BA24A1" w:rsidRPr="005B472A">
        <w:rPr>
          <w:lang w:val="pt-PT"/>
        </w:rPr>
        <w:t>[</w:t>
      </w:r>
      <w:r w:rsidRPr="005B472A">
        <w:rPr>
          <w:lang w:val="pt-PT"/>
        </w:rPr>
        <w:t>PS</w:t>
      </w:r>
      <w:r w:rsidR="00BA24A1" w:rsidRPr="005B472A">
        <w:rPr>
          <w:lang w:val="pt-PT"/>
        </w:rPr>
        <w:t>]</w:t>
      </w:r>
      <w:r w:rsidRPr="005B472A">
        <w:rPr>
          <w:lang w:val="pt-PT"/>
        </w:rPr>
        <w:t xml:space="preserve"> </w:t>
      </w:r>
      <w:r w:rsidRPr="005B472A">
        <w:rPr>
          <w:rStyle w:val="Incipit"/>
          <w:lang w:val="pt-PT"/>
        </w:rPr>
        <w:t>Confitebor</w:t>
      </w:r>
      <w:r w:rsidR="00794880" w:rsidRPr="005B472A">
        <w:rPr>
          <w:lang w:val="pt-PT"/>
        </w:rPr>
        <w:t xml:space="preserve">. </w:t>
      </w:r>
      <w:r w:rsidR="00BA24A1" w:rsidRPr="005B472A">
        <w:rPr>
          <w:lang w:val="pt-PT"/>
        </w:rPr>
        <w:t>[</w:t>
      </w:r>
      <w:r w:rsidRPr="005B472A">
        <w:rPr>
          <w:lang w:val="pt-PT"/>
        </w:rPr>
        <w:t>PS</w:t>
      </w:r>
      <w:r w:rsidR="00BA24A1" w:rsidRPr="005B472A">
        <w:rPr>
          <w:lang w:val="pt-PT"/>
        </w:rPr>
        <w:t>]</w:t>
      </w:r>
      <w:r w:rsidRPr="005B472A">
        <w:rPr>
          <w:lang w:val="pt-PT"/>
        </w:rPr>
        <w:t xml:space="preserve"> </w:t>
      </w:r>
      <w:r w:rsidRPr="005B472A">
        <w:rPr>
          <w:rStyle w:val="Incipit"/>
          <w:lang w:val="pt-PT"/>
        </w:rPr>
        <w:t>Beatus</w:t>
      </w:r>
      <w:r w:rsidR="005A362F" w:rsidRPr="005B472A">
        <w:rPr>
          <w:i/>
          <w:lang w:val="pt-PT"/>
        </w:rPr>
        <w:t xml:space="preserve"> </w:t>
      </w:r>
      <w:r w:rsidR="00C31823" w:rsidRPr="005B472A">
        <w:rPr>
          <w:rStyle w:val="Incipit"/>
          <w:lang w:val="pt-PT"/>
        </w:rPr>
        <w:t>vir</w:t>
      </w:r>
      <w:r w:rsidR="00794880" w:rsidRPr="005B472A">
        <w:rPr>
          <w:lang w:val="pt-PT"/>
        </w:rPr>
        <w:t xml:space="preserve">. </w:t>
      </w:r>
      <w:r w:rsidR="00BA24A1" w:rsidRPr="005B472A">
        <w:rPr>
          <w:lang w:val="pt-PT"/>
        </w:rPr>
        <w:t>[</w:t>
      </w:r>
      <w:r w:rsidRPr="005B472A">
        <w:rPr>
          <w:lang w:val="pt-PT"/>
        </w:rPr>
        <w:t>PS</w:t>
      </w:r>
      <w:r w:rsidR="00BA24A1" w:rsidRPr="005B472A">
        <w:rPr>
          <w:lang w:val="pt-PT"/>
        </w:rPr>
        <w:t>]</w:t>
      </w:r>
      <w:r w:rsidRPr="005B472A">
        <w:rPr>
          <w:lang w:val="pt-PT"/>
        </w:rPr>
        <w:t xml:space="preserve"> </w:t>
      </w:r>
      <w:r w:rsidRPr="005B472A">
        <w:rPr>
          <w:rStyle w:val="Incipit"/>
          <w:lang w:val="pt-PT"/>
        </w:rPr>
        <w:t>De</w:t>
      </w:r>
      <w:r w:rsidR="005A362F" w:rsidRPr="005B472A">
        <w:rPr>
          <w:i/>
          <w:lang w:val="pt-PT"/>
        </w:rPr>
        <w:t xml:space="preserve"> </w:t>
      </w:r>
      <w:r w:rsidRPr="005B472A">
        <w:rPr>
          <w:rStyle w:val="Incipit"/>
          <w:lang w:val="pt-PT"/>
        </w:rPr>
        <w:t>profundis</w:t>
      </w:r>
      <w:r w:rsidR="00794880" w:rsidRPr="005B472A">
        <w:rPr>
          <w:lang w:val="pt-PT"/>
        </w:rPr>
        <w:t xml:space="preserve">. </w:t>
      </w:r>
      <w:r w:rsidR="00BA24A1" w:rsidRPr="005B472A">
        <w:rPr>
          <w:lang w:val="pt-PT"/>
        </w:rPr>
        <w:t>[</w:t>
      </w:r>
      <w:r w:rsidRPr="005B472A">
        <w:rPr>
          <w:lang w:val="pt-PT"/>
        </w:rPr>
        <w:t>PS</w:t>
      </w:r>
      <w:r w:rsidR="00BA24A1" w:rsidRPr="005B472A">
        <w:rPr>
          <w:lang w:val="pt-PT"/>
        </w:rPr>
        <w:t>]</w:t>
      </w:r>
      <w:r w:rsidRPr="005B472A">
        <w:rPr>
          <w:lang w:val="pt-PT"/>
        </w:rPr>
        <w:t xml:space="preserve"> </w:t>
      </w:r>
      <w:r w:rsidRPr="005B472A">
        <w:rPr>
          <w:rStyle w:val="Incipit"/>
          <w:lang w:val="pt-PT"/>
        </w:rPr>
        <w:t>Memento</w:t>
      </w:r>
      <w:r w:rsidRPr="005B472A">
        <w:rPr>
          <w:lang w:val="pt-PT"/>
        </w:rPr>
        <w:t xml:space="preserve">. RP </w:t>
      </w:r>
      <w:r w:rsidRPr="005B472A">
        <w:rPr>
          <w:rStyle w:val="Incipit"/>
          <w:lang w:val="pt-PT"/>
        </w:rPr>
        <w:t>Verbum</w:t>
      </w:r>
      <w:r w:rsidR="005A362F" w:rsidRPr="005B472A">
        <w:rPr>
          <w:i/>
          <w:lang w:val="pt-PT"/>
        </w:rPr>
        <w:t xml:space="preserve"> </w:t>
      </w:r>
      <w:r w:rsidRPr="005B472A">
        <w:rPr>
          <w:rStyle w:val="Incipit"/>
          <w:lang w:val="pt-PT"/>
        </w:rPr>
        <w:t>caro</w:t>
      </w:r>
      <w:r w:rsidRPr="005B472A">
        <w:rPr>
          <w:lang w:val="pt-PT"/>
        </w:rPr>
        <w:t xml:space="preserve"> cum </w:t>
      </w:r>
      <w:r w:rsidR="00327F05" w:rsidRPr="005B472A">
        <w:rPr>
          <w:lang w:val="pt-PT"/>
        </w:rPr>
        <w:t>R</w:t>
      </w:r>
      <w:r w:rsidRPr="005B472A">
        <w:rPr>
          <w:lang w:val="pt-PT"/>
        </w:rPr>
        <w:t xml:space="preserve">V </w:t>
      </w:r>
      <w:r w:rsidRPr="005B472A">
        <w:rPr>
          <w:rStyle w:val="Incipit"/>
          <w:lang w:val="pt-PT"/>
        </w:rPr>
        <w:t>Puer</w:t>
      </w:r>
      <w:r w:rsidR="005A362F" w:rsidRPr="005B472A">
        <w:rPr>
          <w:i/>
          <w:lang w:val="pt-PT"/>
        </w:rPr>
        <w:t xml:space="preserve"> </w:t>
      </w:r>
      <w:r w:rsidRPr="005B472A">
        <w:rPr>
          <w:rStyle w:val="Incipit"/>
          <w:lang w:val="pt-PT"/>
        </w:rPr>
        <w:t>natus</w:t>
      </w:r>
      <w:r w:rsidR="005A362F" w:rsidRPr="005B472A">
        <w:rPr>
          <w:i/>
          <w:lang w:val="pt-PT"/>
        </w:rPr>
        <w:t xml:space="preserve"> </w:t>
      </w:r>
      <w:r w:rsidRPr="005B472A">
        <w:rPr>
          <w:rStyle w:val="Incipit"/>
          <w:lang w:val="pt-PT"/>
        </w:rPr>
        <w:t>est</w:t>
      </w:r>
      <w:r w:rsidR="005A362F" w:rsidRPr="005B472A">
        <w:rPr>
          <w:i/>
          <w:lang w:val="pt-PT"/>
        </w:rPr>
        <w:t xml:space="preserve"> </w:t>
      </w:r>
      <w:r w:rsidRPr="005B472A">
        <w:rPr>
          <w:rStyle w:val="Incipit"/>
          <w:lang w:val="pt-PT"/>
        </w:rPr>
        <w:t>nobis</w:t>
      </w:r>
      <w:r w:rsidRPr="005B472A">
        <w:rPr>
          <w:lang w:val="pt-PT"/>
        </w:rPr>
        <w:t xml:space="preserve"> ex (134v) </w:t>
      </w:r>
      <w:r w:rsidRPr="005B472A">
        <w:rPr>
          <w:rStyle w:val="Funktion"/>
          <w:lang w:val="pt-PT"/>
        </w:rPr>
        <w:t>summo antiphonario</w:t>
      </w:r>
      <w:r w:rsidRPr="005B472A">
        <w:rPr>
          <w:lang w:val="pt-PT"/>
        </w:rPr>
        <w:t xml:space="preserve"> folio</w:t>
      </w:r>
      <w:r w:rsidR="00DD1415" w:rsidRPr="005B472A">
        <w:rPr>
          <w:lang w:val="pt-PT"/>
        </w:rPr>
        <w:t>@25.</w:t>
      </w:r>
      <w:r w:rsidRPr="005B472A">
        <w:rPr>
          <w:lang w:val="pt-PT"/>
        </w:rPr>
        <w:t xml:space="preserve"> </w:t>
      </w:r>
      <w:r w:rsidRPr="00B779A9">
        <w:rPr>
          <w:lang w:val="pt-PT"/>
        </w:rPr>
        <w:t xml:space="preserve">HY </w:t>
      </w:r>
      <w:r w:rsidRPr="00794880">
        <w:rPr>
          <w:rStyle w:val="Incipit"/>
          <w:lang w:val="pt-PT"/>
        </w:rPr>
        <w:t>A</w:t>
      </w:r>
      <w:r w:rsidR="005A362F" w:rsidRPr="005A362F">
        <w:rPr>
          <w:i/>
          <w:lang w:val="pt-PT"/>
        </w:rPr>
        <w:t xml:space="preserve"> </w:t>
      </w:r>
      <w:r w:rsidRPr="00794880">
        <w:rPr>
          <w:rStyle w:val="Incipit"/>
          <w:lang w:val="pt-PT"/>
        </w:rPr>
        <w:t>solis</w:t>
      </w:r>
      <w:r w:rsidR="005A362F" w:rsidRPr="005A362F">
        <w:rPr>
          <w:i/>
          <w:lang w:val="pt-PT"/>
        </w:rPr>
        <w:t xml:space="preserve"> </w:t>
      </w:r>
      <w:r w:rsidRPr="00794880">
        <w:rPr>
          <w:rStyle w:val="Incipit"/>
          <w:lang w:val="pt-PT"/>
        </w:rPr>
        <w:t>ortu</w:t>
      </w:r>
      <w:r w:rsidRPr="00B779A9">
        <w:rPr>
          <w:lang w:val="pt-PT"/>
        </w:rPr>
        <w:t xml:space="preserve">. VS </w:t>
      </w:r>
      <w:r w:rsidRPr="00794880">
        <w:rPr>
          <w:rStyle w:val="Incipit"/>
          <w:lang w:val="pt-PT"/>
        </w:rPr>
        <w:t>Tecum</w:t>
      </w:r>
      <w:r w:rsidR="005A362F" w:rsidRPr="005A362F">
        <w:rPr>
          <w:i/>
          <w:lang w:val="pt-PT"/>
        </w:rPr>
        <w:t xml:space="preserve"> </w:t>
      </w:r>
      <w:r w:rsidRPr="00794880">
        <w:rPr>
          <w:rStyle w:val="Incipit"/>
          <w:lang w:val="pt-PT"/>
        </w:rPr>
        <w:t>principium</w:t>
      </w:r>
      <w:r w:rsidRPr="00B779A9">
        <w:rPr>
          <w:lang w:val="pt-PT"/>
        </w:rPr>
        <w:t xml:space="preserve">. AM </w:t>
      </w:r>
      <w:r w:rsidRPr="00794880">
        <w:rPr>
          <w:rStyle w:val="Incipit"/>
          <w:lang w:val="pt-PT"/>
        </w:rPr>
        <w:t>Pastores</w:t>
      </w:r>
      <w:r w:rsidR="005A362F" w:rsidRPr="005A362F">
        <w:rPr>
          <w:i/>
          <w:lang w:val="pt-PT"/>
        </w:rPr>
        <w:t xml:space="preserve"> </w:t>
      </w:r>
      <w:r w:rsidRPr="00794880">
        <w:rPr>
          <w:rStyle w:val="Incipit"/>
          <w:lang w:val="pt-PT"/>
        </w:rPr>
        <w:t>dicite</w:t>
      </w:r>
      <w:r w:rsidR="005A362F" w:rsidRPr="005A362F">
        <w:rPr>
          <w:i/>
          <w:lang w:val="pt-PT"/>
        </w:rPr>
        <w:t xml:space="preserve"> </w:t>
      </w:r>
      <w:r w:rsidRPr="00794880">
        <w:rPr>
          <w:rStyle w:val="Incipit"/>
          <w:lang w:val="pt-PT"/>
        </w:rPr>
        <w:t>quidnam</w:t>
      </w:r>
      <w:r w:rsidR="005A362F" w:rsidRPr="005A362F">
        <w:rPr>
          <w:i/>
          <w:lang w:val="pt-PT"/>
        </w:rPr>
        <w:t xml:space="preserve"> </w:t>
      </w:r>
      <w:r w:rsidR="00872B44" w:rsidRPr="00794880">
        <w:rPr>
          <w:rStyle w:val="Incipit"/>
          <w:lang w:val="pt-PT"/>
        </w:rPr>
        <w:t>vidi</w:t>
      </w:r>
      <w:r w:rsidRPr="00794880">
        <w:rPr>
          <w:rStyle w:val="Incipit"/>
          <w:lang w:val="pt-PT"/>
        </w:rPr>
        <w:t>stis</w:t>
      </w:r>
      <w:r w:rsidRPr="00B779A9">
        <w:rPr>
          <w:lang w:val="pt-PT"/>
        </w:rPr>
        <w:t xml:space="preserve">. </w:t>
      </w:r>
      <w:r w:rsidR="006F41DF" w:rsidRPr="00B779A9">
        <w:rPr>
          <w:lang w:val="pt-PT"/>
        </w:rPr>
        <w:t>$E::</w:t>
      </w:r>
      <w:r w:rsidRPr="00B779A9">
        <w:rPr>
          <w:lang w:val="pt-PT"/>
        </w:rPr>
        <w:t xml:space="preserve">De dominica </w:t>
      </w:r>
      <w:r w:rsidR="00BA24A1" w:rsidRPr="00B779A9">
        <w:rPr>
          <w:lang w:val="pt-PT"/>
        </w:rPr>
        <w:t>[</w:t>
      </w:r>
      <w:r w:rsidRPr="00B779A9">
        <w:rPr>
          <w:lang w:val="pt-PT"/>
        </w:rPr>
        <w:t>AC</w:t>
      </w:r>
      <w:r w:rsidR="00BA24A1" w:rsidRPr="00B779A9">
        <w:rPr>
          <w:lang w:val="pt-PT"/>
        </w:rPr>
        <w:t>]</w:t>
      </w:r>
      <w:r w:rsidRPr="00B779A9">
        <w:rPr>
          <w:lang w:val="pt-PT"/>
        </w:rPr>
        <w:t xml:space="preserve"> </w:t>
      </w:r>
      <w:r w:rsidRPr="00794880">
        <w:rPr>
          <w:rStyle w:val="Incipit"/>
          <w:lang w:val="pt-PT"/>
        </w:rPr>
        <w:t>Puer</w:t>
      </w:r>
      <w:r w:rsidR="005A362F" w:rsidRPr="005A362F">
        <w:rPr>
          <w:i/>
          <w:lang w:val="pt-PT"/>
        </w:rPr>
        <w:t xml:space="preserve"> </w:t>
      </w:r>
      <w:r w:rsidRPr="00794880">
        <w:rPr>
          <w:rStyle w:val="Incipit"/>
          <w:lang w:val="pt-PT"/>
        </w:rPr>
        <w:t>Iesus</w:t>
      </w:r>
      <w:r w:rsidR="005A362F" w:rsidRPr="005A362F">
        <w:rPr>
          <w:i/>
          <w:lang w:val="pt-PT"/>
        </w:rPr>
        <w:t xml:space="preserve"> </w:t>
      </w:r>
      <w:r w:rsidRPr="00794880">
        <w:rPr>
          <w:rStyle w:val="Incipit"/>
          <w:lang w:val="pt-PT"/>
        </w:rPr>
        <w:t>proficiebat</w:t>
      </w:r>
      <w:r w:rsidR="00F337B7">
        <w:rPr>
          <w:lang w:val="pt-PT"/>
        </w:rPr>
        <w:t xml:space="preserve"> 25</w:t>
      </w:r>
      <w:r w:rsidR="006F41DF" w:rsidRPr="00B779A9">
        <w:rPr>
          <w:lang w:val="pt-PT"/>
        </w:rPr>
        <w:t>$</w:t>
      </w:r>
      <w:r w:rsidR="00F337B7">
        <w:rPr>
          <w:lang w:val="pt-PT"/>
        </w:rPr>
        <w:t>.</w:t>
      </w:r>
      <w:r w:rsidRPr="00B779A9">
        <w:rPr>
          <w:lang w:val="pt-PT"/>
        </w:rPr>
        <w:t xml:space="preserve"> </w:t>
      </w:r>
      <w:r w:rsidR="00365790">
        <w:rPr>
          <w:lang w:val="pt-PT"/>
        </w:rPr>
        <w:t>Suffragium d</w:t>
      </w:r>
      <w:r w:rsidRPr="00B779A9">
        <w:rPr>
          <w:lang w:val="pt-PT"/>
        </w:rPr>
        <w:t xml:space="preserve">e beata </w:t>
      </w:r>
      <w:r w:rsidR="00C31823" w:rsidRPr="00B779A9">
        <w:rPr>
          <w:lang w:val="pt-PT"/>
        </w:rPr>
        <w:t>vir</w:t>
      </w:r>
      <w:r w:rsidRPr="00B779A9">
        <w:rPr>
          <w:lang w:val="pt-PT"/>
        </w:rPr>
        <w:t xml:space="preserve">gine </w:t>
      </w:r>
      <w:r w:rsidR="00365790">
        <w:rPr>
          <w:lang w:val="pt-PT"/>
        </w:rPr>
        <w:t>[</w:t>
      </w:r>
      <w:r w:rsidRPr="00B779A9">
        <w:rPr>
          <w:lang w:val="pt-PT"/>
        </w:rPr>
        <w:t>AC</w:t>
      </w:r>
      <w:r w:rsidR="00365790">
        <w:rPr>
          <w:lang w:val="pt-PT"/>
        </w:rPr>
        <w:t>]</w:t>
      </w:r>
      <w:r w:rsidRPr="00B779A9">
        <w:rPr>
          <w:lang w:val="pt-PT"/>
        </w:rPr>
        <w:t xml:space="preserve"> </w:t>
      </w:r>
      <w:r w:rsidRPr="00794880">
        <w:rPr>
          <w:rStyle w:val="Incipit"/>
          <w:lang w:val="pt-PT"/>
        </w:rPr>
        <w:t>O</w:t>
      </w:r>
      <w:r w:rsidR="005A362F" w:rsidRPr="005A362F">
        <w:rPr>
          <w:i/>
          <w:lang w:val="pt-PT"/>
        </w:rPr>
        <w:t xml:space="preserve"> </w:t>
      </w:r>
      <w:r w:rsidRPr="00794880">
        <w:rPr>
          <w:rStyle w:val="Incipit"/>
          <w:lang w:val="pt-PT"/>
        </w:rPr>
        <w:t>admirabile</w:t>
      </w:r>
      <w:r w:rsidRPr="00B779A9">
        <w:rPr>
          <w:lang w:val="pt-PT"/>
        </w:rPr>
        <w:t xml:space="preserve">. </w:t>
      </w:r>
      <w:r w:rsidR="00327F05" w:rsidRPr="00B779A9">
        <w:rPr>
          <w:lang w:val="pt-PT"/>
        </w:rPr>
        <w:t xml:space="preserve">[BD] </w:t>
      </w:r>
      <w:r w:rsidR="005F6F99" w:rsidRPr="00794880">
        <w:rPr>
          <w:rStyle w:val="Incipit"/>
          <w:lang w:val="pt-PT"/>
        </w:rPr>
        <w:t>Benedicamus</w:t>
      </w:r>
      <w:r w:rsidR="00794880" w:rsidRPr="00794880">
        <w:rPr>
          <w:lang w:val="pt-PT"/>
        </w:rPr>
        <w:t xml:space="preserve">. </w:t>
      </w:r>
      <w:r w:rsidR="005E1283" w:rsidRPr="00B779A9">
        <w:rPr>
          <w:lang w:val="pt-PT"/>
        </w:rPr>
        <w:t>[TP]</w:t>
      </w:r>
      <w:r w:rsidR="005A362F" w:rsidRPr="005A362F">
        <w:rPr>
          <w:i/>
          <w:lang w:val="pt-PT"/>
        </w:rPr>
        <w:t xml:space="preserve"> </w:t>
      </w:r>
      <w:r w:rsidRPr="00794880">
        <w:rPr>
          <w:rStyle w:val="Incipit"/>
          <w:lang w:val="pt-PT"/>
        </w:rPr>
        <w:t>In</w:t>
      </w:r>
      <w:r w:rsidR="005A362F" w:rsidRPr="005A362F">
        <w:rPr>
          <w:i/>
          <w:lang w:val="pt-PT"/>
        </w:rPr>
        <w:t xml:space="preserve"> </w:t>
      </w:r>
      <w:r w:rsidRPr="00794880">
        <w:rPr>
          <w:rStyle w:val="Incipit"/>
          <w:lang w:val="pt-PT"/>
        </w:rPr>
        <w:t>laude</w:t>
      </w:r>
      <w:r w:rsidR="005A362F" w:rsidRPr="005A362F">
        <w:rPr>
          <w:i/>
          <w:lang w:val="pt-PT"/>
        </w:rPr>
        <w:t xml:space="preserve"> </w:t>
      </w:r>
      <w:r w:rsidRPr="00794880">
        <w:rPr>
          <w:rStyle w:val="Incipit"/>
          <w:lang w:val="pt-PT"/>
        </w:rPr>
        <w:t>Iesu</w:t>
      </w:r>
      <w:r w:rsidRPr="00B779A9">
        <w:rPr>
          <w:lang w:val="pt-PT"/>
        </w:rPr>
        <w:t>.</w:t>
      </w:r>
    </w:p>
    <w:p w:rsidR="00885488" w:rsidRPr="003A0E76" w:rsidRDefault="00885488" w:rsidP="00415109">
      <w:pPr>
        <w:rPr>
          <w:lang w:val="pt-PT"/>
        </w:rPr>
      </w:pPr>
      <w:r w:rsidRPr="00B779A9">
        <w:rPr>
          <w:lang w:val="pt-PT"/>
        </w:rPr>
        <w:t>Cursus beatae</w:t>
      </w:r>
      <w:r w:rsidR="00B729C4">
        <w:rPr>
          <w:lang w:val="pt-PT"/>
        </w:rPr>
        <w:t xml:space="preserve"> Mariae</w:t>
      </w:r>
      <w:r w:rsidRPr="00B779A9">
        <w:rPr>
          <w:lang w:val="pt-PT"/>
        </w:rPr>
        <w:t xml:space="preserve"> ab hinc usque ad </w:t>
      </w:r>
      <w:r w:rsidR="00BA4CFB" w:rsidRPr="00B779A9">
        <w:rPr>
          <w:lang w:val="pt-PT"/>
        </w:rPr>
        <w:t>octava</w:t>
      </w:r>
      <w:r w:rsidRPr="00B779A9">
        <w:rPr>
          <w:lang w:val="pt-PT"/>
        </w:rPr>
        <w:t xml:space="preserve">m epiphaniae </w:t>
      </w:r>
      <w:r w:rsidR="003A0E76" w:rsidRPr="003A0E76">
        <w:rPr>
          <w:lang w:val="pt-PT"/>
        </w:rPr>
        <w:t>%D::</w:t>
      </w:r>
      <w:r w:rsidR="006A198E" w:rsidRPr="003A0E76">
        <w:rPr>
          <w:lang w:val="pt-PT"/>
        </w:rPr>
        <w:t>non</w:t>
      </w:r>
      <w:r w:rsidR="00D734F4" w:rsidRPr="003A0E76">
        <w:rPr>
          <w:lang w:val="pt-PT"/>
        </w:rPr>
        <w:t xml:space="preserve"> </w:t>
      </w:r>
      <w:r w:rsidR="006A198E" w:rsidRPr="003A0E76">
        <w:rPr>
          <w:lang w:val="pt-PT"/>
        </w:rPr>
        <w:t>cum</w:t>
      </w:r>
      <w:r w:rsidR="00D734F4" w:rsidRPr="003A0E76">
        <w:rPr>
          <w:lang w:val="pt-PT"/>
        </w:rPr>
        <w:t xml:space="preserve"> </w:t>
      </w:r>
      <w:r w:rsidR="006A198E" w:rsidRPr="003A0E76">
        <w:rPr>
          <w:lang w:val="pt-PT"/>
        </w:rPr>
        <w:t>psalmis</w:t>
      </w:r>
      <w:r w:rsidR="00D734F4" w:rsidRPr="003A0E76">
        <w:rPr>
          <w:lang w:val="pt-PT"/>
        </w:rPr>
        <w:t xml:space="preserve"> </w:t>
      </w:r>
      <w:r w:rsidR="006A198E" w:rsidRPr="003A0E76">
        <w:rPr>
          <w:lang w:val="pt-PT"/>
        </w:rPr>
        <w:t>paenitentialibus</w:t>
      </w:r>
      <w:r w:rsidR="003A0E76" w:rsidRPr="003A0E76">
        <w:rPr>
          <w:lang w:val="pt-PT"/>
        </w:rPr>
        <w:t>%</w:t>
      </w:r>
      <w:r w:rsidR="00365790">
        <w:rPr>
          <w:lang w:val="pt-PT"/>
        </w:rPr>
        <w:t xml:space="preserve"> </w:t>
      </w:r>
      <w:r w:rsidRPr="003A0E76">
        <w:rPr>
          <w:lang w:val="pt-PT"/>
        </w:rPr>
        <w:t>non dicitur.</w:t>
      </w:r>
    </w:p>
    <w:p w:rsidR="00885488" w:rsidRPr="00B779A9" w:rsidRDefault="00CC2EFE" w:rsidP="00415109">
      <w:pPr>
        <w:rPr>
          <w:lang w:val="pt-PT"/>
        </w:rPr>
      </w:pPr>
      <w:r w:rsidRPr="00F77676">
        <w:rPr>
          <w:rStyle w:val="Time1"/>
          <w:lang w:val="en-US"/>
        </w:rPr>
        <w:t>Ad completorium</w:t>
      </w:r>
      <w:r w:rsidR="00885488">
        <w:rPr>
          <w:lang w:val="en-US"/>
        </w:rPr>
        <w:t xml:space="preserve"> HY </w:t>
      </w:r>
      <w:r w:rsidR="00885488" w:rsidRPr="00794880">
        <w:rPr>
          <w:rStyle w:val="Incipit"/>
          <w:lang w:val="en-US"/>
        </w:rPr>
        <w:t>Corde</w:t>
      </w:r>
      <w:r w:rsidR="005A362F" w:rsidRPr="005A362F">
        <w:rPr>
          <w:i/>
          <w:lang w:val="en-US"/>
        </w:rPr>
        <w:t xml:space="preserve"> </w:t>
      </w:r>
      <w:r w:rsidR="00885488" w:rsidRPr="00794880">
        <w:rPr>
          <w:rStyle w:val="Incipit"/>
          <w:lang w:val="en-US"/>
        </w:rPr>
        <w:t>natus</w:t>
      </w:r>
      <w:r w:rsidR="00885488">
        <w:rPr>
          <w:lang w:val="en-US"/>
        </w:rPr>
        <w:t xml:space="preserve">. </w:t>
      </w:r>
      <w:r w:rsidR="00885488" w:rsidRPr="00B779A9">
        <w:rPr>
          <w:lang w:val="pt-PT"/>
        </w:rPr>
        <w:t xml:space="preserve">AD </w:t>
      </w:r>
      <w:r w:rsidR="00885488" w:rsidRPr="00794880">
        <w:rPr>
          <w:rStyle w:val="Incipit"/>
          <w:lang w:val="pt-PT"/>
        </w:rPr>
        <w:t>Glorificamus</w:t>
      </w:r>
      <w:r w:rsidR="005A362F" w:rsidRPr="005A362F">
        <w:rPr>
          <w:i/>
          <w:lang w:val="pt-PT"/>
        </w:rPr>
        <w:t xml:space="preserve"> </w:t>
      </w:r>
      <w:r w:rsidR="00885488" w:rsidRPr="00794880">
        <w:rPr>
          <w:rStyle w:val="Incipit"/>
          <w:lang w:val="pt-PT"/>
        </w:rPr>
        <w:t>te</w:t>
      </w:r>
      <w:r w:rsidR="00885488" w:rsidRPr="00B779A9">
        <w:rPr>
          <w:lang w:val="pt-PT"/>
        </w:rPr>
        <w:t xml:space="preserve"> absque </w:t>
      </w:r>
      <w:r w:rsidR="00327F05" w:rsidRPr="00B779A9">
        <w:rPr>
          <w:lang w:val="pt-PT"/>
        </w:rPr>
        <w:t xml:space="preserve">[TP] </w:t>
      </w:r>
      <w:r w:rsidR="00885488" w:rsidRPr="00794880">
        <w:rPr>
          <w:rStyle w:val="Incipit"/>
          <w:lang w:val="pt-PT"/>
        </w:rPr>
        <w:t>Magnum</w:t>
      </w:r>
      <w:r w:rsidR="005A362F" w:rsidRPr="005A362F">
        <w:rPr>
          <w:i/>
          <w:lang w:val="pt-PT"/>
        </w:rPr>
        <w:t xml:space="preserve"> </w:t>
      </w:r>
      <w:r w:rsidR="00885488" w:rsidRPr="00794880">
        <w:rPr>
          <w:rStyle w:val="Incipit"/>
          <w:lang w:val="pt-PT"/>
        </w:rPr>
        <w:t>nomen</w:t>
      </w:r>
      <w:r w:rsidR="00885488" w:rsidRPr="00B779A9">
        <w:rPr>
          <w:lang w:val="pt-PT"/>
        </w:rPr>
        <w:t>.</w:t>
      </w:r>
    </w:p>
    <w:p w:rsidR="00885488" w:rsidRPr="00B779A9" w:rsidRDefault="00CC2EFE" w:rsidP="00415109">
      <w:pPr>
        <w:rPr>
          <w:lang w:val="pt-PT"/>
        </w:rPr>
      </w:pPr>
      <w:r w:rsidRPr="00F77676">
        <w:rPr>
          <w:rStyle w:val="Time1"/>
          <w:lang w:val="en-US"/>
        </w:rPr>
        <w:t>Ad matutinum</w:t>
      </w:r>
      <w:r w:rsidR="00885488">
        <w:rPr>
          <w:lang w:val="en-US"/>
        </w:rPr>
        <w:t xml:space="preserve"> I</w:t>
      </w:r>
      <w:r w:rsidR="00327F05">
        <w:rPr>
          <w:lang w:val="en-US"/>
        </w:rPr>
        <w:t>N</w:t>
      </w:r>
      <w:r w:rsidR="00885488">
        <w:rPr>
          <w:lang w:val="en-US"/>
        </w:rPr>
        <w:t xml:space="preserve">V </w:t>
      </w:r>
      <w:r w:rsidR="00885488" w:rsidRPr="00794880">
        <w:rPr>
          <w:rStyle w:val="Incipit"/>
          <w:lang w:val="en-US"/>
        </w:rPr>
        <w:t>Christus</w:t>
      </w:r>
      <w:r w:rsidR="005A362F" w:rsidRPr="005A362F">
        <w:rPr>
          <w:i/>
          <w:lang w:val="en-US"/>
        </w:rPr>
        <w:t xml:space="preserve"> </w:t>
      </w:r>
      <w:r w:rsidR="00885488" w:rsidRPr="00794880">
        <w:rPr>
          <w:rStyle w:val="Incipit"/>
          <w:lang w:val="en-US"/>
        </w:rPr>
        <w:t>natus</w:t>
      </w:r>
      <w:r w:rsidR="005A362F" w:rsidRPr="005A362F">
        <w:rPr>
          <w:i/>
          <w:lang w:val="en-US"/>
        </w:rPr>
        <w:t xml:space="preserve"> </w:t>
      </w:r>
      <w:r w:rsidR="00885488" w:rsidRPr="00794880">
        <w:rPr>
          <w:rStyle w:val="Incipit"/>
          <w:lang w:val="en-US"/>
        </w:rPr>
        <w:t>est</w:t>
      </w:r>
      <w:r w:rsidR="005A362F" w:rsidRPr="005A362F">
        <w:rPr>
          <w:i/>
          <w:lang w:val="en-US"/>
        </w:rPr>
        <w:t xml:space="preserve"> </w:t>
      </w:r>
      <w:r w:rsidR="00885488" w:rsidRPr="00794880">
        <w:rPr>
          <w:rStyle w:val="Incipit"/>
          <w:lang w:val="en-US"/>
        </w:rPr>
        <w:t>nobis</w:t>
      </w:r>
      <w:r w:rsidR="00885488">
        <w:rPr>
          <w:lang w:val="en-US"/>
        </w:rPr>
        <w:t xml:space="preserve">. HY </w:t>
      </w:r>
      <w:r w:rsidR="00885488" w:rsidRPr="00794880">
        <w:rPr>
          <w:rStyle w:val="Incipit"/>
          <w:lang w:val="en-US"/>
        </w:rPr>
        <w:t>Agnoscat</w:t>
      </w:r>
      <w:r w:rsidR="005A362F" w:rsidRPr="005A362F">
        <w:rPr>
          <w:i/>
          <w:lang w:val="en-US"/>
        </w:rPr>
        <w:t xml:space="preserve"> </w:t>
      </w:r>
      <w:r w:rsidR="00885488" w:rsidRPr="00794880">
        <w:rPr>
          <w:rStyle w:val="Incipit"/>
          <w:lang w:val="en-US"/>
        </w:rPr>
        <w:t>omne</w:t>
      </w:r>
      <w:r w:rsidR="005A362F" w:rsidRPr="005A362F">
        <w:rPr>
          <w:i/>
          <w:lang w:val="en-US"/>
        </w:rPr>
        <w:t xml:space="preserve"> </w:t>
      </w:r>
      <w:r w:rsidR="002332ED" w:rsidRPr="00794880">
        <w:rPr>
          <w:rStyle w:val="Incipit"/>
          <w:lang w:val="en-US"/>
        </w:rPr>
        <w:t>saecul</w:t>
      </w:r>
      <w:r w:rsidR="00885488" w:rsidRPr="00794880">
        <w:rPr>
          <w:rStyle w:val="Incipit"/>
          <w:lang w:val="en-US"/>
        </w:rPr>
        <w:t>um</w:t>
      </w:r>
      <w:r w:rsidR="00885488">
        <w:rPr>
          <w:lang w:val="en-US"/>
        </w:rPr>
        <w:t>. Antiphonae super nocturnos</w:t>
      </w:r>
      <w:r w:rsidR="00365790">
        <w:rPr>
          <w:lang w:val="en-US"/>
        </w:rPr>
        <w:t>,</w:t>
      </w:r>
      <w:r w:rsidR="00885488">
        <w:rPr>
          <w:lang w:val="en-US"/>
        </w:rPr>
        <w:t xml:space="preserve"> versiculus et responsoria eodem modo dicantur hic </w:t>
      </w:r>
      <w:r>
        <w:rPr>
          <w:lang w:val="en-US"/>
        </w:rPr>
        <w:t>%</w:t>
      </w:r>
      <w:r w:rsidRPr="00CC2EFE">
        <w:rPr>
          <w:lang w:val="en-US"/>
        </w:rPr>
        <w:t>D::</w:t>
      </w:r>
      <w:r w:rsidR="006A198E" w:rsidRPr="00CC2EFE">
        <w:rPr>
          <w:lang w:val="en-US"/>
        </w:rPr>
        <w:t>dicantur</w:t>
      </w:r>
      <w:r w:rsidRPr="00CC2EFE">
        <w:rPr>
          <w:lang w:val="en-US"/>
        </w:rPr>
        <w:t>%</w:t>
      </w:r>
      <w:r w:rsidR="006A198E">
        <w:rPr>
          <w:lang w:val="en-US"/>
        </w:rPr>
        <w:t xml:space="preserve"> </w:t>
      </w:r>
      <w:r w:rsidR="00885488">
        <w:rPr>
          <w:lang w:val="en-US"/>
        </w:rPr>
        <w:t>ut in circu</w:t>
      </w:r>
      <w:r w:rsidR="006E1D35">
        <w:rPr>
          <w:lang w:val="en-US"/>
        </w:rPr>
        <w:t>mcis</w:t>
      </w:r>
      <w:r w:rsidR="003646F0">
        <w:rPr>
          <w:lang w:val="en-US"/>
        </w:rPr>
        <w:t xml:space="preserve">ione domini. </w:t>
      </w:r>
      <w:r w:rsidR="003646F0" w:rsidRPr="00B779A9">
        <w:rPr>
          <w:lang w:val="fr-FR"/>
        </w:rPr>
        <w:t>LS</w:t>
      </w:r>
      <w:r w:rsidR="00885488" w:rsidRPr="00B779A9">
        <w:rPr>
          <w:lang w:val="fr-FR"/>
        </w:rPr>
        <w:t xml:space="preserve"> </w:t>
      </w:r>
      <w:r w:rsidR="00885488" w:rsidRPr="00794880">
        <w:rPr>
          <w:rStyle w:val="Incipit"/>
          <w:lang w:val="fr-FR"/>
        </w:rPr>
        <w:t>In</w:t>
      </w:r>
      <w:r w:rsidR="005A362F" w:rsidRPr="005A362F">
        <w:rPr>
          <w:i/>
          <w:lang w:val="fr-FR"/>
        </w:rPr>
        <w:t xml:space="preserve"> </w:t>
      </w:r>
      <w:r w:rsidR="00885488" w:rsidRPr="00794880">
        <w:rPr>
          <w:rStyle w:val="Incipit"/>
          <w:lang w:val="fr-FR"/>
        </w:rPr>
        <w:t>ad</w:t>
      </w:r>
      <w:r w:rsidR="00872B44" w:rsidRPr="00794880">
        <w:rPr>
          <w:rStyle w:val="Incipit"/>
          <w:lang w:val="fr-FR"/>
        </w:rPr>
        <w:t>vent</w:t>
      </w:r>
      <w:r w:rsidR="00885488" w:rsidRPr="00794880">
        <w:rPr>
          <w:rStyle w:val="Incipit"/>
          <w:lang w:val="fr-FR"/>
        </w:rPr>
        <w:t>u</w:t>
      </w:r>
      <w:r w:rsidR="005A362F" w:rsidRPr="005A362F">
        <w:rPr>
          <w:i/>
          <w:lang w:val="fr-FR"/>
        </w:rPr>
        <w:t xml:space="preserve"> </w:t>
      </w:r>
      <w:r w:rsidR="00885488" w:rsidRPr="00794880">
        <w:rPr>
          <w:rStyle w:val="Incipit"/>
          <w:lang w:val="fr-FR"/>
        </w:rPr>
        <w:t>dominico</w:t>
      </w:r>
      <w:r w:rsidR="005A362F" w:rsidRPr="005A362F">
        <w:rPr>
          <w:i/>
          <w:lang w:val="fr-FR"/>
        </w:rPr>
        <w:t xml:space="preserve"> </w:t>
      </w:r>
      <w:r w:rsidR="00885488" w:rsidRPr="00794880">
        <w:rPr>
          <w:rStyle w:val="Incipit"/>
          <w:lang w:val="fr-FR"/>
        </w:rPr>
        <w:t>fratres</w:t>
      </w:r>
      <w:r w:rsidR="005A362F" w:rsidRPr="005A362F">
        <w:rPr>
          <w:i/>
          <w:lang w:val="fr-FR"/>
        </w:rPr>
        <w:t xml:space="preserve"> </w:t>
      </w:r>
      <w:r w:rsidR="008D35E3" w:rsidRPr="00794880">
        <w:rPr>
          <w:rStyle w:val="Incipit"/>
          <w:lang w:val="fr-FR"/>
        </w:rPr>
        <w:t>carissimi</w:t>
      </w:r>
      <w:r w:rsidR="005A362F" w:rsidRPr="005A362F">
        <w:rPr>
          <w:i/>
          <w:lang w:val="fr-FR"/>
        </w:rPr>
        <w:t xml:space="preserve"> </w:t>
      </w:r>
      <w:r w:rsidR="00885488" w:rsidRPr="00794880">
        <w:rPr>
          <w:rStyle w:val="Incipit"/>
          <w:lang w:val="fr-FR"/>
        </w:rPr>
        <w:t>solutus</w:t>
      </w:r>
      <w:r w:rsidR="005A362F" w:rsidRPr="005A362F">
        <w:rPr>
          <w:i/>
          <w:lang w:val="fr-FR"/>
        </w:rPr>
        <w:t xml:space="preserve"> </w:t>
      </w:r>
      <w:r w:rsidR="00885488" w:rsidRPr="00794880">
        <w:rPr>
          <w:rStyle w:val="Incipit"/>
          <w:lang w:val="fr-FR"/>
        </w:rPr>
        <w:t>est</w:t>
      </w:r>
      <w:r w:rsidR="005A362F" w:rsidRPr="005A362F">
        <w:rPr>
          <w:i/>
          <w:lang w:val="fr-FR"/>
        </w:rPr>
        <w:t xml:space="preserve"> </w:t>
      </w:r>
      <w:r w:rsidR="00885488" w:rsidRPr="00794880">
        <w:rPr>
          <w:rStyle w:val="Incipit"/>
          <w:lang w:val="fr-FR"/>
        </w:rPr>
        <w:t>omnis</w:t>
      </w:r>
      <w:r w:rsidR="005A362F" w:rsidRPr="005A362F">
        <w:rPr>
          <w:i/>
          <w:lang w:val="fr-FR"/>
        </w:rPr>
        <w:t xml:space="preserve"> </w:t>
      </w:r>
      <w:r w:rsidR="00885488" w:rsidRPr="00794880">
        <w:rPr>
          <w:rStyle w:val="Incipit"/>
          <w:lang w:val="fr-FR"/>
        </w:rPr>
        <w:t>paternae</w:t>
      </w:r>
      <w:r w:rsidR="00885488" w:rsidRPr="00B779A9">
        <w:rPr>
          <w:lang w:val="fr-FR"/>
        </w:rPr>
        <w:t xml:space="preserve">. </w:t>
      </w:r>
      <w:r w:rsidR="00885488" w:rsidRPr="00B779A9">
        <w:rPr>
          <w:lang w:val="pt-PT"/>
        </w:rPr>
        <w:t xml:space="preserve">EV </w:t>
      </w:r>
      <w:r w:rsidR="00885488" w:rsidRPr="00794880">
        <w:rPr>
          <w:rStyle w:val="Incipit"/>
          <w:lang w:val="pt-PT"/>
        </w:rPr>
        <w:t>Defuncto</w:t>
      </w:r>
      <w:r w:rsidR="005A362F" w:rsidRPr="005A362F">
        <w:rPr>
          <w:i/>
          <w:lang w:val="pt-PT"/>
        </w:rPr>
        <w:t xml:space="preserve"> </w:t>
      </w:r>
      <w:r w:rsidR="00885488" w:rsidRPr="00794880">
        <w:rPr>
          <w:rStyle w:val="Incipit"/>
          <w:lang w:val="pt-PT"/>
        </w:rPr>
        <w:t>Herode</w:t>
      </w:r>
      <w:r w:rsidR="00885488" w:rsidRPr="00B779A9">
        <w:rPr>
          <w:lang w:val="pt-PT"/>
        </w:rPr>
        <w:t>.</w:t>
      </w:r>
    </w:p>
    <w:p w:rsidR="00885488" w:rsidRPr="00B779A9" w:rsidRDefault="00CC2EFE" w:rsidP="00415109">
      <w:pPr>
        <w:rPr>
          <w:lang w:val="pt-PT"/>
        </w:rPr>
      </w:pPr>
      <w:r w:rsidRPr="00F77676">
        <w:rPr>
          <w:rStyle w:val="Time1"/>
          <w:lang w:val="pt-PT"/>
        </w:rPr>
        <w:t>Ad laudes</w:t>
      </w:r>
      <w:r w:rsidR="00885488" w:rsidRPr="00B779A9">
        <w:rPr>
          <w:lang w:val="pt-PT"/>
        </w:rPr>
        <w:t xml:space="preserve"> AN </w:t>
      </w:r>
      <w:r w:rsidR="00885488" w:rsidRPr="00F77676">
        <w:rPr>
          <w:rStyle w:val="Incipit"/>
          <w:lang w:val="pt-PT"/>
        </w:rPr>
        <w:t xml:space="preserve">Quem </w:t>
      </w:r>
      <w:r w:rsidR="00872B44" w:rsidRPr="00F77676">
        <w:rPr>
          <w:rStyle w:val="Incipit"/>
          <w:lang w:val="pt-PT"/>
        </w:rPr>
        <w:t>vidi</w:t>
      </w:r>
      <w:r w:rsidR="00885488" w:rsidRPr="00F77676">
        <w:rPr>
          <w:rStyle w:val="Incipit"/>
          <w:lang w:val="pt-PT"/>
        </w:rPr>
        <w:t>stis pastores dicite</w:t>
      </w:r>
      <w:r w:rsidR="00885488" w:rsidRPr="00B779A9">
        <w:rPr>
          <w:lang w:val="pt-PT"/>
        </w:rPr>
        <w:t xml:space="preserve"> cum reliquis. HY </w:t>
      </w:r>
      <w:r w:rsidR="00885488" w:rsidRPr="00F77676">
        <w:rPr>
          <w:rStyle w:val="Incipit"/>
          <w:lang w:val="pt-PT"/>
        </w:rPr>
        <w:t>Christe redemptor</w:t>
      </w:r>
      <w:r w:rsidR="00885488" w:rsidRPr="00B779A9">
        <w:rPr>
          <w:lang w:val="pt-PT"/>
        </w:rPr>
        <w:t xml:space="preserve">. VS </w:t>
      </w:r>
      <w:r w:rsidR="00885488" w:rsidRPr="00F77676">
        <w:rPr>
          <w:rStyle w:val="Incipit"/>
          <w:lang w:val="pt-PT"/>
        </w:rPr>
        <w:t>Benedictus qui venit</w:t>
      </w:r>
      <w:r w:rsidR="00624797" w:rsidRPr="00B779A9">
        <w:rPr>
          <w:lang w:val="pt-PT"/>
        </w:rPr>
        <w:t>. (135r) AB</w:t>
      </w:r>
      <w:r w:rsidR="00885488" w:rsidRPr="00B779A9">
        <w:rPr>
          <w:lang w:val="pt-PT"/>
        </w:rPr>
        <w:t xml:space="preserve"> </w:t>
      </w:r>
      <w:r w:rsidR="00885488" w:rsidRPr="00F77676">
        <w:rPr>
          <w:rStyle w:val="Incipit"/>
          <w:lang w:val="pt-PT"/>
        </w:rPr>
        <w:t>Ecce advenit dominator</w:t>
      </w:r>
      <w:r w:rsidR="00885488" w:rsidRPr="00B779A9">
        <w:rPr>
          <w:lang w:val="pt-PT"/>
        </w:rPr>
        <w:t xml:space="preserve">. Suffragium de beata virgine quod occurrit. </w:t>
      </w:r>
      <w:r w:rsidR="003646F0" w:rsidRPr="00B779A9">
        <w:rPr>
          <w:lang w:val="pt-PT"/>
        </w:rPr>
        <w:t xml:space="preserve">[BD] </w:t>
      </w:r>
      <w:r w:rsidR="005F6F99" w:rsidRPr="00F77676">
        <w:rPr>
          <w:rStyle w:val="Incipit"/>
          <w:lang w:val="pt-PT"/>
        </w:rPr>
        <w:t>Benedicamus</w:t>
      </w:r>
      <w:r w:rsidR="005E1283" w:rsidRPr="00B779A9">
        <w:rPr>
          <w:lang w:val="pt-PT"/>
        </w:rPr>
        <w:t>. [TP]</w:t>
      </w:r>
      <w:r w:rsidR="003646F0" w:rsidRPr="00B779A9">
        <w:rPr>
          <w:lang w:val="pt-PT"/>
        </w:rPr>
        <w:t xml:space="preserve"> </w:t>
      </w:r>
      <w:r w:rsidR="00885488" w:rsidRPr="00F77676">
        <w:rPr>
          <w:rStyle w:val="Incipit"/>
          <w:lang w:val="pt-PT"/>
        </w:rPr>
        <w:t>In laude Iesu</w:t>
      </w:r>
      <w:r w:rsidR="00885488" w:rsidRPr="00B779A9">
        <w:rPr>
          <w:lang w:val="pt-PT"/>
        </w:rPr>
        <w:t>.</w:t>
      </w:r>
    </w:p>
    <w:p w:rsidR="00885488" w:rsidRPr="00B779A9" w:rsidRDefault="00CC2EFE" w:rsidP="00415109">
      <w:pPr>
        <w:rPr>
          <w:lang w:val="pt-PT"/>
        </w:rPr>
      </w:pPr>
      <w:r w:rsidRPr="00F77676">
        <w:rPr>
          <w:rStyle w:val="Time1"/>
          <w:lang w:val="pt-PT"/>
        </w:rPr>
        <w:lastRenderedPageBreak/>
        <w:t>Maturum officium</w:t>
      </w:r>
      <w:r w:rsidR="00885488" w:rsidRPr="00B779A9">
        <w:rPr>
          <w:lang w:val="pt-PT"/>
        </w:rPr>
        <w:t xml:space="preserve"> ut aliis diebus. </w:t>
      </w:r>
      <w:r w:rsidR="00BA24A1" w:rsidRPr="00B779A9">
        <w:rPr>
          <w:lang w:val="pt-PT"/>
        </w:rPr>
        <w:t>[</w:t>
      </w:r>
      <w:r w:rsidR="00885488" w:rsidRPr="00B779A9">
        <w:rPr>
          <w:lang w:val="pt-PT"/>
        </w:rPr>
        <w:t>IN</w:t>
      </w:r>
      <w:r w:rsidR="00BA24A1" w:rsidRPr="00B779A9">
        <w:rPr>
          <w:lang w:val="pt-PT"/>
        </w:rPr>
        <w:t>]</w:t>
      </w:r>
      <w:r w:rsidR="00885488" w:rsidRPr="00B779A9">
        <w:rPr>
          <w:lang w:val="pt-PT"/>
        </w:rPr>
        <w:t xml:space="preserve"> </w:t>
      </w:r>
      <w:r w:rsidR="00885488" w:rsidRPr="00794880">
        <w:rPr>
          <w:rStyle w:val="Incipit"/>
          <w:lang w:val="pt-PT"/>
        </w:rPr>
        <w:t>Vultum</w:t>
      </w:r>
      <w:r w:rsidR="005A362F" w:rsidRPr="005A362F">
        <w:rPr>
          <w:i/>
          <w:lang w:val="pt-PT"/>
        </w:rPr>
        <w:t xml:space="preserve"> </w:t>
      </w:r>
      <w:r w:rsidR="00885488" w:rsidRPr="00794880">
        <w:rPr>
          <w:rStyle w:val="Incipit"/>
          <w:lang w:val="pt-PT"/>
        </w:rPr>
        <w:t>t</w:t>
      </w:r>
      <w:r w:rsidR="00BC5377" w:rsidRPr="00794880">
        <w:rPr>
          <w:rStyle w:val="Incipit"/>
          <w:lang w:val="pt-PT"/>
        </w:rPr>
        <w:t>u</w:t>
      </w:r>
      <w:r w:rsidR="00382E22" w:rsidRPr="00794880">
        <w:rPr>
          <w:rStyle w:val="Incipit"/>
          <w:lang w:val="pt-PT"/>
        </w:rPr>
        <w:t>u</w:t>
      </w:r>
      <w:r w:rsidR="00885488" w:rsidRPr="00794880">
        <w:rPr>
          <w:rStyle w:val="Incipit"/>
          <w:lang w:val="pt-PT"/>
        </w:rPr>
        <w:t>m</w:t>
      </w:r>
      <w:r w:rsidR="00885488" w:rsidRPr="00B779A9">
        <w:rPr>
          <w:lang w:val="pt-PT"/>
        </w:rPr>
        <w:t xml:space="preserve"> cum reliquis.</w:t>
      </w:r>
    </w:p>
    <w:p w:rsidR="00885488" w:rsidRPr="00B779A9" w:rsidRDefault="00CC2EFE" w:rsidP="00415109">
      <w:pPr>
        <w:rPr>
          <w:lang w:val="pt-PT"/>
        </w:rPr>
      </w:pPr>
      <w:r w:rsidRPr="00F77676">
        <w:rPr>
          <w:rStyle w:val="Time1"/>
          <w:lang w:val="pt-PT"/>
        </w:rPr>
        <w:t>Ad horas</w:t>
      </w:r>
      <w:r w:rsidR="00885488" w:rsidRPr="00B779A9">
        <w:rPr>
          <w:lang w:val="pt-PT"/>
        </w:rPr>
        <w:t xml:space="preserve"> AN </w:t>
      </w:r>
      <w:r w:rsidR="00885488" w:rsidRPr="00794880">
        <w:rPr>
          <w:rStyle w:val="Incipit"/>
          <w:lang w:val="pt-PT"/>
        </w:rPr>
        <w:t>In</w:t>
      </w:r>
      <w:r w:rsidR="005A362F" w:rsidRPr="005A362F">
        <w:rPr>
          <w:i/>
          <w:lang w:val="pt-PT"/>
        </w:rPr>
        <w:t xml:space="preserve"> </w:t>
      </w:r>
      <w:r w:rsidR="00885488" w:rsidRPr="00794880">
        <w:rPr>
          <w:rStyle w:val="Incipit"/>
          <w:lang w:val="pt-PT"/>
        </w:rPr>
        <w:t>principio</w:t>
      </w:r>
      <w:r w:rsidR="00885488" w:rsidRPr="00B779A9">
        <w:rPr>
          <w:lang w:val="pt-PT"/>
        </w:rPr>
        <w:t xml:space="preserve"> cum reliquis.</w:t>
      </w:r>
    </w:p>
    <w:p w:rsidR="00885488" w:rsidRPr="00B779A9" w:rsidRDefault="00CC2EFE" w:rsidP="00415109">
      <w:pPr>
        <w:rPr>
          <w:lang w:val="pt-PT"/>
        </w:rPr>
      </w:pPr>
      <w:r w:rsidRPr="00F77676">
        <w:rPr>
          <w:rStyle w:val="Time1"/>
          <w:lang w:val="pt-PT"/>
        </w:rPr>
        <w:t>Ad processionem</w:t>
      </w:r>
      <w:r w:rsidR="00885488" w:rsidRPr="00B779A9">
        <w:rPr>
          <w:lang w:val="pt-PT"/>
        </w:rPr>
        <w:t xml:space="preserve"> R</w:t>
      </w:r>
      <w:r w:rsidR="003646F0" w:rsidRPr="00B779A9">
        <w:rPr>
          <w:lang w:val="pt-PT"/>
        </w:rPr>
        <w:t>P</w:t>
      </w:r>
      <w:r w:rsidR="00885488" w:rsidRPr="00B779A9">
        <w:rPr>
          <w:lang w:val="pt-PT"/>
        </w:rPr>
        <w:t xml:space="preserve">P </w:t>
      </w:r>
      <w:r w:rsidR="00885488" w:rsidRPr="00794880">
        <w:rPr>
          <w:rStyle w:val="Incipit"/>
          <w:lang w:val="pt-PT"/>
        </w:rPr>
        <w:t>Descendit</w:t>
      </w:r>
      <w:r w:rsidR="005A362F" w:rsidRPr="005A362F">
        <w:rPr>
          <w:i/>
          <w:lang w:val="pt-PT"/>
        </w:rPr>
        <w:t xml:space="preserve"> </w:t>
      </w:r>
      <w:r w:rsidR="00885488" w:rsidRPr="00794880">
        <w:rPr>
          <w:rStyle w:val="Incipit"/>
          <w:lang w:val="pt-PT"/>
        </w:rPr>
        <w:t>de</w:t>
      </w:r>
      <w:r w:rsidR="005A362F" w:rsidRPr="005A362F">
        <w:rPr>
          <w:i/>
          <w:lang w:val="pt-PT"/>
        </w:rPr>
        <w:t xml:space="preserve"> </w:t>
      </w:r>
      <w:r w:rsidR="00885488" w:rsidRPr="00794880">
        <w:rPr>
          <w:rStyle w:val="Incipit"/>
          <w:lang w:val="pt-PT"/>
        </w:rPr>
        <w:t>caelis</w:t>
      </w:r>
      <w:r w:rsidR="00885488" w:rsidRPr="00B779A9">
        <w:rPr>
          <w:lang w:val="pt-PT"/>
        </w:rPr>
        <w:t>.</w:t>
      </w:r>
    </w:p>
    <w:p w:rsidR="00885488" w:rsidRPr="003D0C23" w:rsidRDefault="00CC2EFE" w:rsidP="00415109">
      <w:pPr>
        <w:rPr>
          <w:lang w:val="fr-FR"/>
        </w:rPr>
      </w:pPr>
      <w:r w:rsidRPr="00F77676">
        <w:rPr>
          <w:rStyle w:val="Time1"/>
          <w:lang w:val="pt-PT"/>
        </w:rPr>
        <w:t>Ad officium</w:t>
      </w:r>
      <w:r w:rsidR="00885488" w:rsidRPr="00B779A9">
        <w:rPr>
          <w:lang w:val="pt-PT"/>
        </w:rPr>
        <w:t xml:space="preserve"> IN </w:t>
      </w:r>
      <w:r w:rsidR="00885488" w:rsidRPr="00F77676">
        <w:rPr>
          <w:rStyle w:val="Incipit"/>
          <w:lang w:val="pt-PT"/>
        </w:rPr>
        <w:t>Dum medium silentium</w:t>
      </w:r>
      <w:r w:rsidR="00DD1415">
        <w:rPr>
          <w:lang w:val="pt-PT"/>
        </w:rPr>
        <w:t>@</w:t>
      </w:r>
      <w:r w:rsidR="00DD1415" w:rsidRPr="00B779A9">
        <w:rPr>
          <w:lang w:val="pt-PT"/>
        </w:rPr>
        <w:t>22.</w:t>
      </w:r>
      <w:r w:rsidR="00885488" w:rsidRPr="00B779A9">
        <w:rPr>
          <w:lang w:val="pt-PT"/>
        </w:rPr>
        <w:t xml:space="preserve"> </w:t>
      </w:r>
      <w:r w:rsidR="003646F0" w:rsidRPr="00B779A9">
        <w:rPr>
          <w:lang w:val="pt-PT"/>
        </w:rPr>
        <w:t xml:space="preserve">[KY] </w:t>
      </w:r>
      <w:r w:rsidR="003646F0" w:rsidRPr="00F77676">
        <w:rPr>
          <w:rStyle w:val="Incipit"/>
          <w:lang w:val="pt-PT"/>
        </w:rPr>
        <w:t>Kyrie</w:t>
      </w:r>
      <w:r w:rsidR="00885488" w:rsidRPr="00B779A9">
        <w:rPr>
          <w:lang w:val="pt-PT"/>
        </w:rPr>
        <w:t xml:space="preserve"> </w:t>
      </w:r>
      <w:r w:rsidR="003646F0" w:rsidRPr="00B779A9">
        <w:rPr>
          <w:lang w:val="pt-PT"/>
        </w:rPr>
        <w:t>a</w:t>
      </w:r>
      <w:r w:rsidR="00885488" w:rsidRPr="00B779A9">
        <w:rPr>
          <w:lang w:val="pt-PT"/>
        </w:rPr>
        <w:t xml:space="preserve">ngelicum. GR </w:t>
      </w:r>
      <w:r w:rsidR="00885488" w:rsidRPr="00F77676">
        <w:rPr>
          <w:rStyle w:val="Incipit"/>
          <w:lang w:val="pt-PT"/>
        </w:rPr>
        <w:t>Speciosus forma</w:t>
      </w:r>
      <w:r w:rsidR="00885488" w:rsidRPr="00B779A9">
        <w:rPr>
          <w:lang w:val="pt-PT"/>
        </w:rPr>
        <w:t>. AL</w:t>
      </w:r>
      <w:r w:rsidR="003646F0" w:rsidRPr="00B779A9">
        <w:rPr>
          <w:lang w:val="pt-PT"/>
        </w:rPr>
        <w:t>V</w:t>
      </w:r>
      <w:r w:rsidR="00885488" w:rsidRPr="00B779A9">
        <w:rPr>
          <w:lang w:val="pt-PT"/>
        </w:rPr>
        <w:t xml:space="preserve"> </w:t>
      </w:r>
      <w:r w:rsidR="00885488" w:rsidRPr="00F77676">
        <w:rPr>
          <w:rStyle w:val="Incipit"/>
          <w:lang w:val="pt-PT"/>
        </w:rPr>
        <w:t>Dominus regnavit</w:t>
      </w:r>
      <w:r w:rsidR="00DD1415">
        <w:rPr>
          <w:lang w:val="pt-PT"/>
        </w:rPr>
        <w:t>@</w:t>
      </w:r>
      <w:r w:rsidR="00DD1415" w:rsidRPr="00B779A9">
        <w:rPr>
          <w:lang w:val="pt-PT"/>
        </w:rPr>
        <w:t>16.</w:t>
      </w:r>
      <w:r w:rsidR="00885488" w:rsidRPr="00B779A9">
        <w:rPr>
          <w:lang w:val="pt-PT"/>
        </w:rPr>
        <w:t xml:space="preserve"> SE </w:t>
      </w:r>
      <w:r w:rsidR="001C05AE" w:rsidRPr="00F77676">
        <w:rPr>
          <w:rStyle w:val="Incipit"/>
          <w:lang w:val="pt-PT"/>
        </w:rPr>
        <w:t>Eia</w:t>
      </w:r>
      <w:r w:rsidR="00885488" w:rsidRPr="00F77676">
        <w:rPr>
          <w:rStyle w:val="Incipit"/>
          <w:lang w:val="pt-PT"/>
        </w:rPr>
        <w:t xml:space="preserve"> recolamus</w:t>
      </w:r>
      <w:r w:rsidR="00DD1415">
        <w:rPr>
          <w:lang w:val="pt-PT"/>
        </w:rPr>
        <w:t>@</w:t>
      </w:r>
      <w:r w:rsidR="00DD1415" w:rsidRPr="00B779A9">
        <w:rPr>
          <w:lang w:val="pt-PT"/>
        </w:rPr>
        <w:t>269.</w:t>
      </w:r>
      <w:r w:rsidR="00885488" w:rsidRPr="00B779A9">
        <w:rPr>
          <w:lang w:val="pt-PT"/>
        </w:rPr>
        <w:t xml:space="preserve"> </w:t>
      </w:r>
      <w:r w:rsidR="00885488" w:rsidRPr="003D0C23">
        <w:rPr>
          <w:lang w:val="fr-FR"/>
        </w:rPr>
        <w:t xml:space="preserve">OF </w:t>
      </w:r>
      <w:r w:rsidR="00885488" w:rsidRPr="003D0C23">
        <w:rPr>
          <w:rStyle w:val="Incipit"/>
          <w:lang w:val="fr-FR"/>
        </w:rPr>
        <w:t>Deus enim firmavit</w:t>
      </w:r>
      <w:r w:rsidR="00DD1415" w:rsidRPr="003D0C23">
        <w:rPr>
          <w:lang w:val="fr-FR"/>
        </w:rPr>
        <w:t>@16.</w:t>
      </w:r>
      <w:r w:rsidR="00885488" w:rsidRPr="003D0C23">
        <w:rPr>
          <w:lang w:val="fr-FR"/>
        </w:rPr>
        <w:t xml:space="preserve"> CO </w:t>
      </w:r>
      <w:r w:rsidR="00885488" w:rsidRPr="003D0C23">
        <w:rPr>
          <w:rStyle w:val="Incipit"/>
          <w:lang w:val="fr-FR"/>
        </w:rPr>
        <w:t>Tolle puerum et matrem</w:t>
      </w:r>
      <w:r w:rsidR="00DD1415" w:rsidRPr="003D0C23">
        <w:rPr>
          <w:lang w:val="fr-FR"/>
        </w:rPr>
        <w:t>@22.</w:t>
      </w:r>
      <w:r w:rsidR="00885488" w:rsidRPr="003D0C23">
        <w:rPr>
          <w:lang w:val="fr-FR"/>
        </w:rPr>
        <w:t xml:space="preserve"> </w:t>
      </w:r>
      <w:r w:rsidR="003646F0" w:rsidRPr="003D0C23">
        <w:rPr>
          <w:lang w:val="fr-FR"/>
        </w:rPr>
        <w:t xml:space="preserve">[SA] </w:t>
      </w:r>
      <w:r w:rsidR="003646F0" w:rsidRPr="003D0C23">
        <w:rPr>
          <w:rStyle w:val="Incipit"/>
          <w:lang w:val="fr-FR"/>
        </w:rPr>
        <w:t>Sanctus</w:t>
      </w:r>
      <w:r w:rsidR="003646F0" w:rsidRPr="003D0C23">
        <w:rPr>
          <w:lang w:val="fr-FR"/>
        </w:rPr>
        <w:t xml:space="preserve"> festivale minus</w:t>
      </w:r>
      <w:r w:rsidR="00885488" w:rsidRPr="003D0C23">
        <w:rPr>
          <w:lang w:val="fr-FR"/>
        </w:rPr>
        <w:t>.</w:t>
      </w:r>
    </w:p>
    <w:p w:rsidR="00885488" w:rsidRPr="00F77676" w:rsidRDefault="00CC2EFE" w:rsidP="00415109">
      <w:pPr>
        <w:pStyle w:val="berschrift1"/>
        <w:rPr>
          <w:lang w:val="pt-PT"/>
        </w:rPr>
      </w:pPr>
      <w:r w:rsidRPr="00F77676">
        <w:rPr>
          <w:lang w:val="pt-PT"/>
        </w:rPr>
        <w:t>IN FESTO EPIPHANIAE DOMINI</w:t>
      </w:r>
    </w:p>
    <w:p w:rsidR="00885488" w:rsidRPr="00B779A9" w:rsidRDefault="00885488" w:rsidP="00415109">
      <w:pPr>
        <w:rPr>
          <w:lang w:val="pt-PT"/>
        </w:rPr>
      </w:pPr>
      <w:r w:rsidRPr="00B779A9">
        <w:rPr>
          <w:lang w:val="pt-PT"/>
        </w:rPr>
        <w:t>Summum festum facimus.</w:t>
      </w:r>
    </w:p>
    <w:p w:rsidR="00885488" w:rsidRPr="00B779A9" w:rsidRDefault="00CC2EFE" w:rsidP="00415109">
      <w:pPr>
        <w:rPr>
          <w:lang w:val="pt-PT"/>
        </w:rPr>
      </w:pPr>
      <w:r w:rsidRPr="00F77676">
        <w:rPr>
          <w:rStyle w:val="Time1"/>
          <w:lang w:val="pt-PT"/>
        </w:rPr>
        <w:t>Ad vesperas</w:t>
      </w:r>
      <w:r w:rsidR="00885488" w:rsidRPr="00B779A9">
        <w:rPr>
          <w:lang w:val="pt-PT"/>
        </w:rPr>
        <w:t xml:space="preserve"> super psalmos AN </w:t>
      </w:r>
      <w:r w:rsidR="00885488" w:rsidRPr="00F77676">
        <w:rPr>
          <w:rStyle w:val="Incipit"/>
          <w:lang w:val="pt-PT"/>
        </w:rPr>
        <w:t>O admirabile commertium</w:t>
      </w:r>
      <w:r w:rsidR="00885488" w:rsidRPr="00B779A9">
        <w:rPr>
          <w:lang w:val="pt-PT"/>
        </w:rPr>
        <w:t xml:space="preserve"> cum reliquis. </w:t>
      </w:r>
      <w:r w:rsidR="003646F0" w:rsidRPr="00B779A9">
        <w:rPr>
          <w:lang w:val="pt-PT"/>
        </w:rPr>
        <w:t>Psalmi omnia Laudate.</w:t>
      </w:r>
      <w:r w:rsidR="00885488" w:rsidRPr="00B779A9">
        <w:rPr>
          <w:lang w:val="pt-PT"/>
        </w:rPr>
        <w:t xml:space="preserve"> RP </w:t>
      </w:r>
      <w:r w:rsidR="00885488" w:rsidRPr="00F77676">
        <w:rPr>
          <w:rStyle w:val="Incipit"/>
          <w:lang w:val="pt-PT"/>
        </w:rPr>
        <w:t xml:space="preserve">Illuminare </w:t>
      </w:r>
      <w:r w:rsidR="00567E70" w:rsidRPr="00F77676">
        <w:rPr>
          <w:rStyle w:val="Incipit"/>
          <w:lang w:val="pt-PT"/>
        </w:rPr>
        <w:t>Hierusalem</w:t>
      </w:r>
      <w:r w:rsidR="00885488" w:rsidRPr="00B779A9">
        <w:rPr>
          <w:lang w:val="pt-PT"/>
        </w:rPr>
        <w:t xml:space="preserve">. HY </w:t>
      </w:r>
      <w:r w:rsidR="00885488" w:rsidRPr="00F77676">
        <w:rPr>
          <w:rStyle w:val="Incipit"/>
          <w:lang w:val="pt-PT"/>
        </w:rPr>
        <w:t>Hostis Herodes</w:t>
      </w:r>
      <w:r w:rsidR="00885488" w:rsidRPr="00B779A9">
        <w:rPr>
          <w:lang w:val="pt-PT"/>
        </w:rPr>
        <w:t xml:space="preserve">. VS </w:t>
      </w:r>
      <w:r w:rsidR="00885488" w:rsidRPr="00F77676">
        <w:rPr>
          <w:rStyle w:val="Incipit"/>
          <w:lang w:val="pt-PT"/>
        </w:rPr>
        <w:t>Reges Tharsis et insulae munera offerent</w:t>
      </w:r>
      <w:r w:rsidR="00885488" w:rsidRPr="00B779A9">
        <w:rPr>
          <w:lang w:val="pt-PT"/>
        </w:rPr>
        <w:t xml:space="preserve">. </w:t>
      </w:r>
      <w:r w:rsidR="00624797" w:rsidRPr="00B779A9">
        <w:rPr>
          <w:lang w:val="pt-PT"/>
        </w:rPr>
        <w:t xml:space="preserve">(135v) </w:t>
      </w:r>
      <w:r w:rsidR="00885488" w:rsidRPr="00B779A9">
        <w:rPr>
          <w:lang w:val="pt-PT"/>
        </w:rPr>
        <w:t xml:space="preserve">AM </w:t>
      </w:r>
      <w:r w:rsidR="00885488" w:rsidRPr="00F77676">
        <w:rPr>
          <w:rStyle w:val="Incipit"/>
          <w:lang w:val="pt-PT"/>
        </w:rPr>
        <w:t xml:space="preserve">Magi </w:t>
      </w:r>
      <w:r w:rsidR="00DD6B06" w:rsidRPr="00F77676">
        <w:rPr>
          <w:rStyle w:val="Incipit"/>
          <w:lang w:val="pt-PT"/>
        </w:rPr>
        <w:t>vide</w:t>
      </w:r>
      <w:r w:rsidR="00885488" w:rsidRPr="00F77676">
        <w:rPr>
          <w:rStyle w:val="Incipit"/>
          <w:lang w:val="pt-PT"/>
        </w:rPr>
        <w:t>ntes stellam</w:t>
      </w:r>
      <w:r w:rsidR="00885488" w:rsidRPr="00B779A9">
        <w:rPr>
          <w:lang w:val="pt-PT"/>
        </w:rPr>
        <w:t xml:space="preserve">. Nullum suffragium. </w:t>
      </w:r>
      <w:r w:rsidR="003646F0" w:rsidRPr="00B779A9">
        <w:rPr>
          <w:lang w:val="pt-PT"/>
        </w:rPr>
        <w:t xml:space="preserve">[BD] </w:t>
      </w:r>
      <w:r w:rsidR="005F6F99" w:rsidRPr="00F77676">
        <w:rPr>
          <w:rStyle w:val="Incipit"/>
          <w:lang w:val="pt-PT"/>
        </w:rPr>
        <w:t>Benedicamus</w:t>
      </w:r>
      <w:r w:rsidR="005E1283" w:rsidRPr="00B779A9">
        <w:rPr>
          <w:lang w:val="pt-PT"/>
        </w:rPr>
        <w:t>. [TP]</w:t>
      </w:r>
      <w:r w:rsidR="003646F0" w:rsidRPr="00B779A9">
        <w:rPr>
          <w:lang w:val="pt-PT"/>
        </w:rPr>
        <w:t xml:space="preserve"> </w:t>
      </w:r>
      <w:r w:rsidR="00885488" w:rsidRPr="00F77676">
        <w:rPr>
          <w:rStyle w:val="Incipit"/>
          <w:lang w:val="pt-PT"/>
        </w:rPr>
        <w:t>In laude Iesu</w:t>
      </w:r>
      <w:r w:rsidR="00885488" w:rsidRPr="00B779A9">
        <w:rPr>
          <w:lang w:val="pt-PT"/>
        </w:rPr>
        <w:t>.</w:t>
      </w:r>
    </w:p>
    <w:p w:rsidR="00885488" w:rsidRPr="00B779A9" w:rsidRDefault="00CC2EFE" w:rsidP="00415109">
      <w:pPr>
        <w:rPr>
          <w:lang w:val="it-IT"/>
        </w:rPr>
      </w:pPr>
      <w:r w:rsidRPr="00F77676">
        <w:rPr>
          <w:rStyle w:val="Time1"/>
          <w:lang w:val="pt-PT"/>
        </w:rPr>
        <w:t>Ad completorium</w:t>
      </w:r>
      <w:r w:rsidR="00885488" w:rsidRPr="00B779A9">
        <w:rPr>
          <w:lang w:val="pt-PT"/>
        </w:rPr>
        <w:t xml:space="preserve"> HY </w:t>
      </w:r>
      <w:r w:rsidR="00885488" w:rsidRPr="00F77676">
        <w:rPr>
          <w:rStyle w:val="Incipit"/>
          <w:lang w:val="pt-PT"/>
        </w:rPr>
        <w:t>Corde natus</w:t>
      </w:r>
      <w:r w:rsidR="00885488" w:rsidRPr="00B779A9">
        <w:rPr>
          <w:lang w:val="pt-PT"/>
        </w:rPr>
        <w:t xml:space="preserve">. </w:t>
      </w:r>
      <w:r w:rsidR="00885488" w:rsidRPr="00B779A9">
        <w:rPr>
          <w:lang w:val="it-IT"/>
        </w:rPr>
        <w:t xml:space="preserve">AD </w:t>
      </w:r>
      <w:r w:rsidR="00885488" w:rsidRPr="00F77676">
        <w:rPr>
          <w:rStyle w:val="Incipit"/>
          <w:lang w:val="it-IT"/>
        </w:rPr>
        <w:t>Salutis nostrae auctorem magi</w:t>
      </w:r>
      <w:r w:rsidR="008060A3" w:rsidRPr="00F77676">
        <w:rPr>
          <w:rStyle w:val="Incipit"/>
          <w:lang w:val="it-IT"/>
        </w:rPr>
        <w:t xml:space="preserve"> ven</w:t>
      </w:r>
      <w:r w:rsidR="00885488" w:rsidRPr="00F77676">
        <w:rPr>
          <w:rStyle w:val="Incipit"/>
          <w:lang w:val="it-IT"/>
        </w:rPr>
        <w:t>erati</w:t>
      </w:r>
      <w:r w:rsidR="00885488" w:rsidRPr="00B779A9">
        <w:rPr>
          <w:lang w:val="it-IT"/>
        </w:rPr>
        <w:t>.</w:t>
      </w:r>
    </w:p>
    <w:p w:rsidR="00885488" w:rsidRPr="00B779A9" w:rsidRDefault="00CC2EFE" w:rsidP="00415109">
      <w:pPr>
        <w:rPr>
          <w:lang w:val="it-IT"/>
        </w:rPr>
      </w:pPr>
      <w:r w:rsidRPr="00F77676">
        <w:rPr>
          <w:rStyle w:val="Time1"/>
          <w:lang w:val="it-IT"/>
        </w:rPr>
        <w:t>Ad matutinum</w:t>
      </w:r>
      <w:r w:rsidR="00885488" w:rsidRPr="00B779A9">
        <w:rPr>
          <w:lang w:val="it-IT"/>
        </w:rPr>
        <w:t xml:space="preserve"> iuxta </w:t>
      </w:r>
      <w:r w:rsidR="00365790" w:rsidRPr="00F77676">
        <w:rPr>
          <w:rStyle w:val="Ort"/>
          <w:lang w:val="it-IT"/>
        </w:rPr>
        <w:t>r</w:t>
      </w:r>
      <w:r w:rsidR="00885488" w:rsidRPr="00F77676">
        <w:rPr>
          <w:rStyle w:val="Ort"/>
          <w:lang w:val="it-IT"/>
        </w:rPr>
        <w:t>omanum</w:t>
      </w:r>
      <w:r w:rsidR="00365790">
        <w:rPr>
          <w:lang w:val="it-IT"/>
        </w:rPr>
        <w:t xml:space="preserve"> ordinem i</w:t>
      </w:r>
      <w:r w:rsidR="00885488" w:rsidRPr="00B779A9">
        <w:rPr>
          <w:lang w:val="it-IT"/>
        </w:rPr>
        <w:t>n</w:t>
      </w:r>
      <w:r w:rsidR="00D66EA2" w:rsidRPr="00B779A9">
        <w:rPr>
          <w:lang w:val="it-IT"/>
        </w:rPr>
        <w:t>vita</w:t>
      </w:r>
      <w:r w:rsidR="00885488" w:rsidRPr="00B779A9">
        <w:rPr>
          <w:lang w:val="it-IT"/>
        </w:rPr>
        <w:t>torium reticemus</w:t>
      </w:r>
      <w:r w:rsidR="00365790">
        <w:rPr>
          <w:lang w:val="it-IT"/>
        </w:rPr>
        <w:t>,</w:t>
      </w:r>
      <w:r w:rsidR="00885488" w:rsidRPr="00B779A9">
        <w:rPr>
          <w:lang w:val="it-IT"/>
        </w:rPr>
        <w:t xml:space="preserve"> ut a dolosa </w:t>
      </w:r>
      <w:r w:rsidR="00885488" w:rsidRPr="00F77676">
        <w:rPr>
          <w:rStyle w:val="Person"/>
          <w:lang w:val="it-IT"/>
        </w:rPr>
        <w:t>Herodis</w:t>
      </w:r>
      <w:r w:rsidR="00885488" w:rsidRPr="00B779A9">
        <w:rPr>
          <w:lang w:val="it-IT"/>
        </w:rPr>
        <w:t xml:space="preserve"> in</w:t>
      </w:r>
      <w:r w:rsidR="00D66EA2" w:rsidRPr="00B779A9">
        <w:rPr>
          <w:lang w:val="it-IT"/>
        </w:rPr>
        <w:t>vita</w:t>
      </w:r>
      <w:r w:rsidR="00885488" w:rsidRPr="00B779A9">
        <w:rPr>
          <w:lang w:val="it-IT"/>
        </w:rPr>
        <w:t xml:space="preserve">tione discrepemus neque </w:t>
      </w:r>
      <w:r w:rsidR="00982EF5" w:rsidRPr="00B779A9">
        <w:rPr>
          <w:lang w:val="it-IT"/>
        </w:rPr>
        <w:t>hymnu</w:t>
      </w:r>
      <w:r w:rsidR="00885488" w:rsidRPr="00B779A9">
        <w:rPr>
          <w:lang w:val="it-IT"/>
        </w:rPr>
        <w:t>m cantamus quia in</w:t>
      </w:r>
      <w:r w:rsidR="00D66EA2" w:rsidRPr="00B779A9">
        <w:rPr>
          <w:lang w:val="it-IT"/>
        </w:rPr>
        <w:t>vita</w:t>
      </w:r>
      <w:r w:rsidR="00885488" w:rsidRPr="00B779A9">
        <w:rPr>
          <w:lang w:val="it-IT"/>
        </w:rPr>
        <w:t>torium non praecessit.</w:t>
      </w:r>
    </w:p>
    <w:p w:rsidR="00DA4A23" w:rsidRPr="003D0C23" w:rsidRDefault="00CC2EFE" w:rsidP="00415109">
      <w:pPr>
        <w:rPr>
          <w:lang w:val="pt-PT"/>
        </w:rPr>
      </w:pPr>
      <w:r w:rsidRPr="00F77676">
        <w:rPr>
          <w:rStyle w:val="Time2"/>
          <w:lang w:val="it-IT"/>
        </w:rPr>
        <w:t>In primo nocturno</w:t>
      </w:r>
      <w:r w:rsidR="00885488" w:rsidRPr="00B779A9">
        <w:rPr>
          <w:lang w:val="it-IT"/>
        </w:rPr>
        <w:t xml:space="preserve"> AN </w:t>
      </w:r>
      <w:r w:rsidR="00885488" w:rsidRPr="00F77676">
        <w:rPr>
          <w:rStyle w:val="Incipit"/>
          <w:lang w:val="it-IT"/>
        </w:rPr>
        <w:t>Afferte domino filii dei</w:t>
      </w:r>
      <w:r w:rsidR="00885488" w:rsidRPr="00B779A9">
        <w:rPr>
          <w:lang w:val="it-IT"/>
        </w:rPr>
        <w:t xml:space="preserve"> cum duabus sequentibus. PS </w:t>
      </w:r>
      <w:r w:rsidR="00885488" w:rsidRPr="00F77676">
        <w:rPr>
          <w:rStyle w:val="Incipit"/>
          <w:lang w:val="it-IT"/>
        </w:rPr>
        <w:t>Afferte domino filii dei</w:t>
      </w:r>
      <w:r w:rsidR="00DD1415">
        <w:rPr>
          <w:lang w:val="it-IT"/>
        </w:rPr>
        <w:t>@</w:t>
      </w:r>
      <w:r w:rsidR="00DD1415" w:rsidRPr="00B779A9">
        <w:rPr>
          <w:lang w:val="it-IT"/>
        </w:rPr>
        <w:t>24.</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F77676">
        <w:rPr>
          <w:rStyle w:val="Incipit"/>
          <w:lang w:val="it-IT"/>
        </w:rPr>
        <w:t>Omnes gentes</w:t>
      </w:r>
      <w:r w:rsidR="00DD1415">
        <w:rPr>
          <w:lang w:val="it-IT"/>
        </w:rPr>
        <w:t>@</w:t>
      </w:r>
      <w:r w:rsidR="00DD1415" w:rsidRPr="00B779A9">
        <w:rPr>
          <w:lang w:val="it-IT"/>
        </w:rPr>
        <w:t>42.</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F77676">
        <w:rPr>
          <w:rStyle w:val="Incipit"/>
          <w:lang w:val="it-IT"/>
        </w:rPr>
        <w:t>Iubilate deo</w:t>
      </w:r>
      <w:r w:rsidR="00DD1415">
        <w:rPr>
          <w:lang w:val="it-IT"/>
        </w:rPr>
        <w:t>@</w:t>
      </w:r>
      <w:r w:rsidR="00DD1415" w:rsidRPr="00B779A9">
        <w:rPr>
          <w:lang w:val="it-IT"/>
        </w:rPr>
        <w:t>58.</w:t>
      </w:r>
      <w:r w:rsidR="00885488" w:rsidRPr="00B779A9">
        <w:rPr>
          <w:lang w:val="it-IT"/>
        </w:rPr>
        <w:t xml:space="preserve"> VS </w:t>
      </w:r>
      <w:r w:rsidR="00885488" w:rsidRPr="00F77676">
        <w:rPr>
          <w:rStyle w:val="Incipit"/>
          <w:lang w:val="it-IT"/>
        </w:rPr>
        <w:t>Omnes gentes quas</w:t>
      </w:r>
      <w:r w:rsidR="00AB7195" w:rsidRPr="00F77676">
        <w:rPr>
          <w:rStyle w:val="Incipit"/>
          <w:lang w:val="it-IT"/>
        </w:rPr>
        <w:t>cumque</w:t>
      </w:r>
      <w:r w:rsidR="00885488" w:rsidRPr="00F77676">
        <w:rPr>
          <w:rStyle w:val="Incipit"/>
          <w:lang w:val="it-IT"/>
        </w:rPr>
        <w:t xml:space="preserve"> fecisti</w:t>
      </w:r>
      <w:r w:rsidR="00885488" w:rsidRPr="00B779A9">
        <w:rPr>
          <w:lang w:val="it-IT"/>
        </w:rPr>
        <w:t>. Tres lectiones ex</w:t>
      </w:r>
      <w:r w:rsidR="00B729C4">
        <w:rPr>
          <w:lang w:val="it-IT"/>
        </w:rPr>
        <w:t xml:space="preserve"> Isaia.</w:t>
      </w:r>
      <w:r w:rsidR="00885488" w:rsidRPr="00B779A9">
        <w:rPr>
          <w:lang w:val="it-IT"/>
        </w:rPr>
        <w:t xml:space="preserve"> Prima </w:t>
      </w:r>
      <w:r w:rsidR="00365790">
        <w:rPr>
          <w:lang w:val="it-IT"/>
        </w:rPr>
        <w:t xml:space="preserve">est </w:t>
      </w:r>
      <w:r w:rsidR="00BA24A1" w:rsidRPr="00B779A9">
        <w:rPr>
          <w:lang w:val="it-IT"/>
        </w:rPr>
        <w:t>[</w:t>
      </w:r>
      <w:r w:rsidR="00885488" w:rsidRPr="00B779A9">
        <w:rPr>
          <w:lang w:val="it-IT"/>
        </w:rPr>
        <w:t>LE</w:t>
      </w:r>
      <w:r w:rsidR="00BA24A1" w:rsidRPr="00B779A9">
        <w:rPr>
          <w:lang w:val="it-IT"/>
        </w:rPr>
        <w:t>]</w:t>
      </w:r>
      <w:r w:rsidR="00885488" w:rsidRPr="00B779A9">
        <w:rPr>
          <w:lang w:val="it-IT"/>
        </w:rPr>
        <w:t xml:space="preserve"> </w:t>
      </w:r>
      <w:r w:rsidR="00885488" w:rsidRPr="00F77676">
        <w:rPr>
          <w:rStyle w:val="Incipit"/>
          <w:lang w:val="it-IT"/>
        </w:rPr>
        <w:t>Omnes sitientes venite ad aquas</w:t>
      </w:r>
      <w:r w:rsidR="00885488" w:rsidRPr="00B779A9">
        <w:rPr>
          <w:lang w:val="it-IT"/>
        </w:rPr>
        <w:t xml:space="preserve"> caput </w:t>
      </w:r>
      <w:r w:rsidRPr="00CC2EFE">
        <w:rPr>
          <w:lang w:val="it-IT"/>
        </w:rPr>
        <w:t>%D::</w:t>
      </w:r>
      <w:r w:rsidR="00004A4A" w:rsidRPr="00CC2EFE">
        <w:rPr>
          <w:lang w:val="it-IT"/>
        </w:rPr>
        <w:t>61</w:t>
      </w:r>
      <w:r w:rsidRPr="00CC2EFE">
        <w:rPr>
          <w:lang w:val="it-IT"/>
        </w:rPr>
        <w:t>%</w:t>
      </w:r>
      <w:r w:rsidR="00004A4A" w:rsidRPr="00B779A9">
        <w:rPr>
          <w:lang w:val="it-IT"/>
        </w:rPr>
        <w:t xml:space="preserve"> $E::</w:t>
      </w:r>
      <w:r w:rsidR="00885488" w:rsidRPr="00B779A9">
        <w:rPr>
          <w:lang w:val="it-IT"/>
        </w:rPr>
        <w:t>50</w:t>
      </w:r>
      <w:r w:rsidR="00004A4A" w:rsidRPr="00B779A9">
        <w:rPr>
          <w:lang w:val="it-IT"/>
        </w:rPr>
        <w:t>$</w:t>
      </w:r>
      <w:r w:rsidR="00DA4A23">
        <w:rPr>
          <w:lang w:val="it-IT"/>
        </w:rPr>
        <w:t xml:space="preserve">. </w:t>
      </w:r>
      <w:r w:rsidR="00885488" w:rsidRPr="00B779A9">
        <w:rPr>
          <w:lang w:val="it-IT"/>
        </w:rPr>
        <w:t xml:space="preserve">Secunda LE </w:t>
      </w:r>
      <w:r w:rsidR="00885488" w:rsidRPr="00F77676">
        <w:rPr>
          <w:rStyle w:val="Incipit"/>
          <w:lang w:val="it-IT"/>
        </w:rPr>
        <w:t>Surge illuminare</w:t>
      </w:r>
      <w:r w:rsidR="00885488" w:rsidRPr="00B779A9">
        <w:rPr>
          <w:lang w:val="it-IT"/>
        </w:rPr>
        <w:t xml:space="preserve"> caput</w:t>
      </w:r>
      <w:r w:rsidR="00DD1415">
        <w:rPr>
          <w:lang w:val="it-IT"/>
        </w:rPr>
        <w:t>@</w:t>
      </w:r>
      <w:r w:rsidR="00DD1415" w:rsidRPr="00B779A9">
        <w:rPr>
          <w:lang w:val="it-IT"/>
        </w:rPr>
        <w:t>61.</w:t>
      </w:r>
      <w:r w:rsidR="00885488" w:rsidRPr="00B779A9">
        <w:rPr>
          <w:lang w:val="it-IT"/>
        </w:rPr>
        <w:t xml:space="preserve"> Tertia LE </w:t>
      </w:r>
      <w:r w:rsidR="00885488" w:rsidRPr="00F77676">
        <w:rPr>
          <w:rStyle w:val="Incipit"/>
          <w:lang w:val="it-IT"/>
        </w:rPr>
        <w:t>Gaudens gaudebo</w:t>
      </w:r>
      <w:r w:rsidR="00885488" w:rsidRPr="00B779A9">
        <w:rPr>
          <w:lang w:val="it-IT"/>
        </w:rPr>
        <w:t xml:space="preserve"> caput</w:t>
      </w:r>
      <w:r w:rsidR="00DD1415">
        <w:rPr>
          <w:lang w:val="it-IT"/>
        </w:rPr>
        <w:t>@</w:t>
      </w:r>
      <w:r w:rsidR="00DD1415" w:rsidRPr="00B779A9">
        <w:rPr>
          <w:lang w:val="it-IT"/>
        </w:rPr>
        <w:t>65.</w:t>
      </w:r>
      <w:r w:rsidR="00885488" w:rsidRPr="00B779A9">
        <w:rPr>
          <w:lang w:val="it-IT"/>
        </w:rPr>
        <w:t xml:space="preserve"> RP </w:t>
      </w:r>
      <w:r w:rsidR="00885488" w:rsidRPr="00F77676">
        <w:rPr>
          <w:rStyle w:val="Incipit"/>
          <w:lang w:val="it-IT"/>
        </w:rPr>
        <w:t>Hodie in Iordane</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3974FA" w:rsidRPr="00F77676">
        <w:rPr>
          <w:rStyle w:val="Incipit"/>
          <w:lang w:val="it-IT"/>
        </w:rPr>
        <w:t>Omnes de Sa</w:t>
      </w:r>
      <w:r w:rsidR="00885488" w:rsidRPr="00F77676">
        <w:rPr>
          <w:rStyle w:val="Incipit"/>
          <w:lang w:val="it-IT"/>
        </w:rPr>
        <w:t>ba</w:t>
      </w:r>
      <w:r w:rsidR="00885488" w:rsidRPr="00B779A9">
        <w:rPr>
          <w:lang w:val="it-IT"/>
        </w:rPr>
        <w:t xml:space="preserve">. </w:t>
      </w:r>
      <w:r w:rsidR="00BA24A1" w:rsidRPr="003D0C23">
        <w:rPr>
          <w:lang w:val="pt-PT"/>
        </w:rPr>
        <w:t>[</w:t>
      </w:r>
      <w:r w:rsidR="00885488" w:rsidRPr="003D0C23">
        <w:rPr>
          <w:lang w:val="pt-PT"/>
        </w:rPr>
        <w:t>RP</w:t>
      </w:r>
      <w:r w:rsidR="00BA24A1" w:rsidRPr="003D0C23">
        <w:rPr>
          <w:lang w:val="pt-PT"/>
        </w:rPr>
        <w:t>]</w:t>
      </w:r>
      <w:r w:rsidR="00885488" w:rsidRPr="003D0C23">
        <w:rPr>
          <w:lang w:val="pt-PT"/>
        </w:rPr>
        <w:t xml:space="preserve"> </w:t>
      </w:r>
      <w:r w:rsidR="00885488" w:rsidRPr="003D0C23">
        <w:rPr>
          <w:rStyle w:val="Incipit"/>
          <w:lang w:val="pt-PT"/>
        </w:rPr>
        <w:t xml:space="preserve">Stella quam </w:t>
      </w:r>
      <w:r w:rsidR="00DD6B06" w:rsidRPr="003D0C23">
        <w:rPr>
          <w:rStyle w:val="Incipit"/>
          <w:lang w:val="pt-PT"/>
        </w:rPr>
        <w:t>vider</w:t>
      </w:r>
      <w:r w:rsidR="00885488" w:rsidRPr="003D0C23">
        <w:rPr>
          <w:rStyle w:val="Incipit"/>
          <w:lang w:val="pt-PT"/>
        </w:rPr>
        <w:t>ant</w:t>
      </w:r>
      <w:r w:rsidR="00885488" w:rsidRPr="003D0C23">
        <w:rPr>
          <w:lang w:val="pt-PT"/>
        </w:rPr>
        <w:t>.</w:t>
      </w:r>
      <w:r w:rsidR="003646F0" w:rsidRPr="003D0C23">
        <w:rPr>
          <w:lang w:val="pt-PT"/>
        </w:rPr>
        <w:t xml:space="preserve"> </w:t>
      </w:r>
    </w:p>
    <w:p w:rsidR="00885488" w:rsidRPr="00F77676" w:rsidRDefault="003646F0" w:rsidP="00415109">
      <w:pPr>
        <w:rPr>
          <w:lang w:val="it-IT"/>
        </w:rPr>
      </w:pPr>
      <w:r w:rsidRPr="003D0C23">
        <w:rPr>
          <w:lang w:val="pt-PT"/>
        </w:rPr>
        <w:t>(136r)</w:t>
      </w:r>
      <w:r w:rsidR="00DA4A23" w:rsidRPr="003D0C23">
        <w:rPr>
          <w:lang w:val="pt-PT"/>
        </w:rPr>
        <w:t xml:space="preserve"> </w:t>
      </w:r>
      <w:r w:rsidR="00CC2EFE" w:rsidRPr="003D0C23">
        <w:rPr>
          <w:rStyle w:val="Time2"/>
          <w:lang w:val="pt-PT"/>
        </w:rPr>
        <w:t>In secundo nocturno</w:t>
      </w:r>
      <w:r w:rsidR="00885488" w:rsidRPr="003D0C23">
        <w:rPr>
          <w:lang w:val="pt-PT"/>
        </w:rPr>
        <w:t xml:space="preserve"> AN </w:t>
      </w:r>
      <w:r w:rsidR="00885488" w:rsidRPr="003D0C23">
        <w:rPr>
          <w:rStyle w:val="Incipit"/>
          <w:lang w:val="pt-PT"/>
        </w:rPr>
        <w:t>Reges</w:t>
      </w:r>
      <w:r w:rsidR="005A362F" w:rsidRPr="003D0C23">
        <w:rPr>
          <w:i/>
          <w:lang w:val="pt-PT"/>
        </w:rPr>
        <w:t xml:space="preserve"> </w:t>
      </w:r>
      <w:r w:rsidR="00885488" w:rsidRPr="003D0C23">
        <w:rPr>
          <w:rStyle w:val="Incipit"/>
          <w:lang w:val="pt-PT"/>
        </w:rPr>
        <w:t>Tharsis</w:t>
      </w:r>
      <w:r w:rsidR="00885488" w:rsidRPr="003D0C23">
        <w:rPr>
          <w:lang w:val="pt-PT"/>
        </w:rPr>
        <w:t xml:space="preserve"> cum duabus sequentibus. PS </w:t>
      </w:r>
      <w:r w:rsidR="00885488" w:rsidRPr="003D0C23">
        <w:rPr>
          <w:rStyle w:val="Incipit"/>
          <w:lang w:val="pt-PT"/>
        </w:rPr>
        <w:t>Deus</w:t>
      </w:r>
      <w:r w:rsidR="005A362F" w:rsidRPr="003D0C23">
        <w:rPr>
          <w:i/>
          <w:lang w:val="pt-PT"/>
        </w:rPr>
        <w:t xml:space="preserve"> </w:t>
      </w:r>
      <w:r w:rsidR="00885488" w:rsidRPr="003D0C23">
        <w:rPr>
          <w:rStyle w:val="Incipit"/>
          <w:lang w:val="pt-PT"/>
        </w:rPr>
        <w:t>iudi</w:t>
      </w:r>
      <w:r w:rsidR="006324B5" w:rsidRPr="003D0C23">
        <w:rPr>
          <w:rStyle w:val="Incipit"/>
          <w:lang w:val="pt-PT"/>
        </w:rPr>
        <w:t>c</w:t>
      </w:r>
      <w:r w:rsidR="00885488" w:rsidRPr="003D0C23">
        <w:rPr>
          <w:rStyle w:val="Incipit"/>
          <w:lang w:val="pt-PT"/>
        </w:rPr>
        <w:t>ium</w:t>
      </w:r>
      <w:r w:rsidR="00DD1415" w:rsidRPr="003D0C23">
        <w:rPr>
          <w:lang w:val="pt-PT"/>
        </w:rPr>
        <w:t>@67.</w:t>
      </w:r>
      <w:r w:rsidR="00885488" w:rsidRPr="003D0C23">
        <w:rPr>
          <w:lang w:val="pt-PT"/>
        </w:rPr>
        <w:t xml:space="preserve"> </w:t>
      </w:r>
      <w:r w:rsidR="00BA24A1" w:rsidRPr="003D0C23">
        <w:rPr>
          <w:lang w:val="pt-PT"/>
        </w:rPr>
        <w:t>[</w:t>
      </w:r>
      <w:r w:rsidR="00885488" w:rsidRPr="003D0C23">
        <w:rPr>
          <w:lang w:val="pt-PT"/>
        </w:rPr>
        <w:t>PS</w:t>
      </w:r>
      <w:r w:rsidR="00BA24A1" w:rsidRPr="003D0C23">
        <w:rPr>
          <w:lang w:val="pt-PT"/>
        </w:rPr>
        <w:t>]</w:t>
      </w:r>
      <w:r w:rsidR="00885488" w:rsidRPr="003D0C23">
        <w:rPr>
          <w:lang w:val="pt-PT"/>
        </w:rPr>
        <w:t xml:space="preserve"> </w:t>
      </w:r>
      <w:r w:rsidR="00885488" w:rsidRPr="003D0C23">
        <w:rPr>
          <w:rStyle w:val="Incipit"/>
          <w:lang w:val="pt-PT"/>
        </w:rPr>
        <w:t>Inclina</w:t>
      </w:r>
      <w:r w:rsidR="005A362F" w:rsidRPr="003D0C23">
        <w:rPr>
          <w:i/>
          <w:lang w:val="pt-PT"/>
        </w:rPr>
        <w:t xml:space="preserve"> </w:t>
      </w:r>
      <w:r w:rsidR="00885488" w:rsidRPr="003D0C23">
        <w:rPr>
          <w:rStyle w:val="Incipit"/>
          <w:lang w:val="pt-PT"/>
        </w:rPr>
        <w:t>domine</w:t>
      </w:r>
      <w:r w:rsidR="00DD1415" w:rsidRPr="003D0C23">
        <w:rPr>
          <w:lang w:val="pt-PT"/>
        </w:rPr>
        <w:t>@83.</w:t>
      </w:r>
      <w:r w:rsidR="00885488" w:rsidRPr="003D0C23">
        <w:rPr>
          <w:lang w:val="pt-PT"/>
        </w:rPr>
        <w:t xml:space="preserve"> </w:t>
      </w:r>
      <w:r w:rsidR="00BA24A1" w:rsidRPr="003D0C23">
        <w:rPr>
          <w:lang w:val="pt-PT"/>
        </w:rPr>
        <w:t>[</w:t>
      </w:r>
      <w:r w:rsidR="00885488" w:rsidRPr="003D0C23">
        <w:rPr>
          <w:lang w:val="pt-PT"/>
        </w:rPr>
        <w:t>PS</w:t>
      </w:r>
      <w:r w:rsidR="00BA24A1" w:rsidRPr="003D0C23">
        <w:rPr>
          <w:lang w:val="pt-PT"/>
        </w:rPr>
        <w:t>]</w:t>
      </w:r>
      <w:r w:rsidR="00885488" w:rsidRPr="003D0C23">
        <w:rPr>
          <w:lang w:val="pt-PT"/>
        </w:rPr>
        <w:t xml:space="preserve"> </w:t>
      </w:r>
      <w:r w:rsidR="00885488" w:rsidRPr="003D0C23">
        <w:rPr>
          <w:rStyle w:val="Incipit"/>
          <w:lang w:val="pt-PT"/>
        </w:rPr>
        <w:t>Venite</w:t>
      </w:r>
      <w:r w:rsidR="005A362F" w:rsidRPr="003D0C23">
        <w:rPr>
          <w:i/>
          <w:lang w:val="pt-PT"/>
        </w:rPr>
        <w:t xml:space="preserve"> </w:t>
      </w:r>
      <w:r w:rsidR="00885488" w:rsidRPr="003D0C23">
        <w:rPr>
          <w:rStyle w:val="Incipit"/>
          <w:lang w:val="pt-PT"/>
        </w:rPr>
        <w:t>exultemus</w:t>
      </w:r>
      <w:r w:rsidR="00DD1415" w:rsidRPr="003D0C23">
        <w:rPr>
          <w:lang w:val="pt-PT"/>
        </w:rPr>
        <w:t>@91.</w:t>
      </w:r>
      <w:r w:rsidR="00885488" w:rsidRPr="003D0C23">
        <w:rPr>
          <w:lang w:val="pt-PT"/>
        </w:rPr>
        <w:t xml:space="preserve"> VS </w:t>
      </w:r>
      <w:r w:rsidR="00885488" w:rsidRPr="003D0C23">
        <w:rPr>
          <w:rStyle w:val="Incipit"/>
          <w:lang w:val="pt-PT"/>
        </w:rPr>
        <w:t>Omnis</w:t>
      </w:r>
      <w:r w:rsidR="005A362F" w:rsidRPr="003D0C23">
        <w:rPr>
          <w:i/>
          <w:lang w:val="pt-PT"/>
        </w:rPr>
        <w:t xml:space="preserve"> </w:t>
      </w:r>
      <w:r w:rsidR="00885488" w:rsidRPr="003D0C23">
        <w:rPr>
          <w:rStyle w:val="Incipit"/>
          <w:lang w:val="pt-PT"/>
        </w:rPr>
        <w:t>terra</w:t>
      </w:r>
      <w:r w:rsidR="005A362F" w:rsidRPr="003D0C23">
        <w:rPr>
          <w:i/>
          <w:lang w:val="pt-PT"/>
        </w:rPr>
        <w:t xml:space="preserve"> </w:t>
      </w:r>
      <w:r w:rsidR="00885488" w:rsidRPr="003D0C23">
        <w:rPr>
          <w:rStyle w:val="Incipit"/>
          <w:lang w:val="pt-PT"/>
        </w:rPr>
        <w:t>adoret</w:t>
      </w:r>
      <w:r w:rsidR="005A362F" w:rsidRPr="003D0C23">
        <w:rPr>
          <w:i/>
          <w:lang w:val="pt-PT"/>
        </w:rPr>
        <w:t xml:space="preserve"> </w:t>
      </w:r>
      <w:r w:rsidR="00885488" w:rsidRPr="003D0C23">
        <w:rPr>
          <w:rStyle w:val="Incipit"/>
          <w:lang w:val="pt-PT"/>
        </w:rPr>
        <w:t>te</w:t>
      </w:r>
      <w:r w:rsidR="005A362F" w:rsidRPr="003D0C23">
        <w:rPr>
          <w:i/>
          <w:lang w:val="pt-PT"/>
        </w:rPr>
        <w:t xml:space="preserve"> </w:t>
      </w:r>
      <w:r w:rsidR="00885488" w:rsidRPr="003D0C23">
        <w:rPr>
          <w:rStyle w:val="Incipit"/>
          <w:lang w:val="pt-PT"/>
        </w:rPr>
        <w:t>deus</w:t>
      </w:r>
      <w:r w:rsidR="005A362F" w:rsidRPr="003D0C23">
        <w:rPr>
          <w:i/>
          <w:lang w:val="pt-PT"/>
        </w:rPr>
        <w:t xml:space="preserve"> </w:t>
      </w:r>
      <w:r w:rsidR="00885488" w:rsidRPr="003D0C23">
        <w:rPr>
          <w:rStyle w:val="Incipit"/>
          <w:lang w:val="pt-PT"/>
        </w:rPr>
        <w:t>et</w:t>
      </w:r>
      <w:r w:rsidR="005A362F" w:rsidRPr="003D0C23">
        <w:rPr>
          <w:i/>
          <w:lang w:val="pt-PT"/>
        </w:rPr>
        <w:t xml:space="preserve"> </w:t>
      </w:r>
      <w:r w:rsidR="00885488" w:rsidRPr="003D0C23">
        <w:rPr>
          <w:rStyle w:val="Incipit"/>
          <w:lang w:val="pt-PT"/>
        </w:rPr>
        <w:t>psallat</w:t>
      </w:r>
      <w:r w:rsidR="005A362F" w:rsidRPr="003D0C23">
        <w:rPr>
          <w:i/>
          <w:lang w:val="pt-PT"/>
        </w:rPr>
        <w:t xml:space="preserve"> </w:t>
      </w:r>
      <w:r w:rsidR="00885488" w:rsidRPr="003D0C23">
        <w:rPr>
          <w:rStyle w:val="Incipit"/>
          <w:lang w:val="pt-PT"/>
        </w:rPr>
        <w:t>tibi</w:t>
      </w:r>
      <w:r w:rsidR="00885488" w:rsidRPr="003D0C23">
        <w:rPr>
          <w:lang w:val="pt-PT"/>
        </w:rPr>
        <w:t xml:space="preserve">. Tres lectiones ex volumine hiemali de tempore. </w:t>
      </w:r>
      <w:r w:rsidR="00DA4A23" w:rsidRPr="003D0C23">
        <w:rPr>
          <w:lang w:val="pt-PT"/>
        </w:rPr>
        <w:t>$E::</w:t>
      </w:r>
      <w:r w:rsidR="00885488" w:rsidRPr="003D0C23">
        <w:rPr>
          <w:lang w:val="pt-PT"/>
        </w:rPr>
        <w:t>Prima</w:t>
      </w:r>
      <w:r w:rsidR="00DA4A23" w:rsidRPr="003D0C23">
        <w:rPr>
          <w:lang w:val="pt-PT"/>
        </w:rPr>
        <w:t>$</w:t>
      </w:r>
      <w:r w:rsidR="00885488" w:rsidRPr="003D0C23">
        <w:rPr>
          <w:lang w:val="pt-PT"/>
        </w:rPr>
        <w:t xml:space="preserve"> </w:t>
      </w:r>
      <w:r w:rsidR="00BA24A1" w:rsidRPr="003D0C23">
        <w:rPr>
          <w:lang w:val="pt-PT"/>
        </w:rPr>
        <w:t>[</w:t>
      </w:r>
      <w:r w:rsidRPr="003D0C23">
        <w:rPr>
          <w:lang w:val="pt-PT"/>
        </w:rPr>
        <w:t>LS</w:t>
      </w:r>
      <w:r w:rsidR="00BA24A1" w:rsidRPr="003D0C23">
        <w:rPr>
          <w:lang w:val="pt-PT"/>
        </w:rPr>
        <w:t>]</w:t>
      </w:r>
      <w:r w:rsidR="00885488" w:rsidRPr="003D0C23">
        <w:rPr>
          <w:lang w:val="pt-PT"/>
        </w:rPr>
        <w:t xml:space="preserve"> </w:t>
      </w:r>
      <w:r w:rsidR="00885488" w:rsidRPr="003D0C23">
        <w:rPr>
          <w:rStyle w:val="Incipit"/>
          <w:lang w:val="pt-PT"/>
        </w:rPr>
        <w:t>Celebrato</w:t>
      </w:r>
      <w:r w:rsidR="005A362F" w:rsidRPr="003D0C23">
        <w:rPr>
          <w:i/>
          <w:lang w:val="pt-PT"/>
        </w:rPr>
        <w:t xml:space="preserve"> </w:t>
      </w:r>
      <w:r w:rsidR="00885488" w:rsidRPr="003D0C23">
        <w:rPr>
          <w:rStyle w:val="Incipit"/>
          <w:lang w:val="pt-PT"/>
        </w:rPr>
        <w:t>proxime</w:t>
      </w:r>
      <w:r w:rsidR="005A362F" w:rsidRPr="003D0C23">
        <w:rPr>
          <w:i/>
          <w:lang w:val="pt-PT"/>
        </w:rPr>
        <w:t xml:space="preserve"> </w:t>
      </w:r>
      <w:r w:rsidR="00885488" w:rsidRPr="003D0C23">
        <w:rPr>
          <w:rStyle w:val="Incipit"/>
          <w:lang w:val="pt-PT"/>
        </w:rPr>
        <w:t>die</w:t>
      </w:r>
      <w:r w:rsidR="005A362F" w:rsidRPr="003D0C23">
        <w:rPr>
          <w:i/>
          <w:lang w:val="pt-PT"/>
        </w:rPr>
        <w:t xml:space="preserve"> </w:t>
      </w:r>
      <w:r w:rsidR="00885488" w:rsidRPr="003D0C23">
        <w:rPr>
          <w:rStyle w:val="Incipit"/>
          <w:lang w:val="pt-PT"/>
        </w:rPr>
        <w:t>quo</w:t>
      </w:r>
      <w:r w:rsidR="005A362F" w:rsidRPr="003D0C23">
        <w:rPr>
          <w:i/>
          <w:lang w:val="pt-PT"/>
        </w:rPr>
        <w:t xml:space="preserve"> </w:t>
      </w:r>
      <w:r w:rsidR="00885488" w:rsidRPr="003D0C23">
        <w:rPr>
          <w:rStyle w:val="Incipit"/>
          <w:lang w:val="pt-PT"/>
        </w:rPr>
        <w:t>intemerata</w:t>
      </w:r>
      <w:r w:rsidR="005A362F" w:rsidRPr="003D0C23">
        <w:rPr>
          <w:i/>
          <w:lang w:val="pt-PT"/>
        </w:rPr>
        <w:t xml:space="preserve"> </w:t>
      </w:r>
      <w:r w:rsidR="00885488" w:rsidRPr="003D0C23">
        <w:rPr>
          <w:rStyle w:val="Incipit"/>
          <w:lang w:val="pt-PT"/>
        </w:rPr>
        <w:t>virginitas</w:t>
      </w:r>
      <w:r w:rsidR="005A362F" w:rsidRPr="003D0C23">
        <w:rPr>
          <w:i/>
          <w:lang w:val="pt-PT"/>
        </w:rPr>
        <w:t xml:space="preserve"> </w:t>
      </w:r>
      <w:r w:rsidR="00885488" w:rsidRPr="003D0C23">
        <w:rPr>
          <w:rStyle w:val="Incipit"/>
          <w:lang w:val="pt-PT"/>
        </w:rPr>
        <w:t>humani</w:t>
      </w:r>
      <w:r w:rsidR="005A362F" w:rsidRPr="003D0C23">
        <w:rPr>
          <w:i/>
          <w:lang w:val="pt-PT"/>
        </w:rPr>
        <w:t xml:space="preserve"> </w:t>
      </w:r>
      <w:r w:rsidR="00885488" w:rsidRPr="003D0C23">
        <w:rPr>
          <w:rStyle w:val="Incipit"/>
          <w:lang w:val="pt-PT"/>
        </w:rPr>
        <w:t>generis</w:t>
      </w:r>
      <w:r w:rsidR="005A362F" w:rsidRPr="003D0C23">
        <w:rPr>
          <w:i/>
          <w:lang w:val="pt-PT"/>
        </w:rPr>
        <w:t xml:space="preserve"> </w:t>
      </w:r>
      <w:r w:rsidR="00885488" w:rsidRPr="003D0C23">
        <w:rPr>
          <w:rStyle w:val="Incipit"/>
          <w:lang w:val="pt-PT"/>
        </w:rPr>
        <w:t>edidit</w:t>
      </w:r>
      <w:r w:rsidR="005A362F" w:rsidRPr="003D0C23">
        <w:rPr>
          <w:i/>
          <w:lang w:val="pt-PT"/>
        </w:rPr>
        <w:t xml:space="preserve"> </w:t>
      </w:r>
      <w:r w:rsidR="001B7479" w:rsidRPr="003D0C23">
        <w:rPr>
          <w:rStyle w:val="Incipit"/>
          <w:lang w:val="pt-PT"/>
        </w:rPr>
        <w:t>salvator</w:t>
      </w:r>
      <w:r w:rsidR="00885488" w:rsidRPr="003D0C23">
        <w:rPr>
          <w:rStyle w:val="Incipit"/>
          <w:lang w:val="pt-PT"/>
        </w:rPr>
        <w:t>em</w:t>
      </w:r>
      <w:r w:rsidRPr="003D0C23">
        <w:rPr>
          <w:lang w:val="pt-PT"/>
        </w:rPr>
        <w:t xml:space="preserve">. </w:t>
      </w:r>
      <w:r w:rsidR="00513542" w:rsidRPr="00B779A9">
        <w:rPr>
          <w:lang w:val="it-IT"/>
        </w:rPr>
        <w:t>$E::</w:t>
      </w:r>
      <w:r w:rsidRPr="00B779A9">
        <w:rPr>
          <w:lang w:val="it-IT"/>
        </w:rPr>
        <w:t>Secunda LS</w:t>
      </w:r>
      <w:r w:rsidR="00885488" w:rsidRPr="00B779A9">
        <w:rPr>
          <w:lang w:val="it-IT"/>
        </w:rPr>
        <w:t xml:space="preserve"> </w:t>
      </w:r>
      <w:r w:rsidR="00885488" w:rsidRPr="00794880">
        <w:rPr>
          <w:rStyle w:val="Incipit"/>
          <w:lang w:val="it-IT"/>
        </w:rPr>
        <w:t>Gaudete</w:t>
      </w:r>
      <w:r w:rsidR="005A362F" w:rsidRPr="005A362F">
        <w:rPr>
          <w:i/>
          <w:lang w:val="it-IT"/>
        </w:rPr>
        <w:t xml:space="preserve"> </w:t>
      </w:r>
      <w:r w:rsidR="00885488" w:rsidRPr="00794880">
        <w:rPr>
          <w:rStyle w:val="Incipit"/>
          <w:lang w:val="it-IT"/>
        </w:rPr>
        <w:t>in</w:t>
      </w:r>
      <w:r w:rsidR="005A362F" w:rsidRPr="005A362F">
        <w:rPr>
          <w:i/>
          <w:lang w:val="it-IT"/>
        </w:rPr>
        <w:t xml:space="preserve"> </w:t>
      </w:r>
      <w:r w:rsidR="00885488" w:rsidRPr="00794880">
        <w:rPr>
          <w:rStyle w:val="Incipit"/>
          <w:lang w:val="it-IT"/>
        </w:rPr>
        <w:t>domino</w:t>
      </w:r>
      <w:r w:rsidR="005A362F" w:rsidRPr="005A362F">
        <w:rPr>
          <w:i/>
          <w:lang w:val="it-IT"/>
        </w:rPr>
        <w:t xml:space="preserve"> </w:t>
      </w:r>
      <w:r w:rsidR="00885488" w:rsidRPr="00794880">
        <w:rPr>
          <w:rStyle w:val="Incipit"/>
          <w:lang w:val="it-IT"/>
        </w:rPr>
        <w:t>dilectissimi</w:t>
      </w:r>
      <w:r w:rsidR="00885488" w:rsidRPr="00B779A9">
        <w:rPr>
          <w:lang w:val="it-IT"/>
        </w:rPr>
        <w:t xml:space="preserve">. Tertia </w:t>
      </w:r>
      <w:r w:rsidR="00DA4A23">
        <w:rPr>
          <w:lang w:val="it-IT"/>
        </w:rPr>
        <w:t xml:space="preserve">est </w:t>
      </w:r>
      <w:r w:rsidR="00BA24A1" w:rsidRPr="00B779A9">
        <w:rPr>
          <w:lang w:val="it-IT"/>
        </w:rPr>
        <w:t>[</w:t>
      </w:r>
      <w:r w:rsidR="00885488" w:rsidRPr="00B779A9">
        <w:rPr>
          <w:lang w:val="it-IT"/>
        </w:rPr>
        <w:t>L</w:t>
      </w:r>
      <w:r w:rsidRPr="00B779A9">
        <w:rPr>
          <w:lang w:val="it-IT"/>
        </w:rPr>
        <w:t>S</w:t>
      </w:r>
      <w:r w:rsidR="00BA24A1" w:rsidRPr="00B779A9">
        <w:rPr>
          <w:lang w:val="it-IT"/>
        </w:rPr>
        <w:t>]</w:t>
      </w:r>
      <w:r w:rsidR="00885488" w:rsidRPr="00B779A9">
        <w:rPr>
          <w:lang w:val="it-IT"/>
        </w:rPr>
        <w:t xml:space="preserve"> </w:t>
      </w:r>
      <w:r w:rsidR="00885488" w:rsidRPr="00794880">
        <w:rPr>
          <w:rStyle w:val="Incipit"/>
          <w:lang w:val="it-IT"/>
        </w:rPr>
        <w:t>In</w:t>
      </w:r>
      <w:r w:rsidR="005A362F" w:rsidRPr="005A362F">
        <w:rPr>
          <w:i/>
          <w:lang w:val="it-IT"/>
        </w:rPr>
        <w:t xml:space="preserve"> </w:t>
      </w:r>
      <w:r w:rsidR="00885488" w:rsidRPr="00794880">
        <w:rPr>
          <w:rStyle w:val="Incipit"/>
          <w:lang w:val="it-IT"/>
        </w:rPr>
        <w:t>hac</w:t>
      </w:r>
      <w:r w:rsidR="005A362F" w:rsidRPr="005A362F">
        <w:rPr>
          <w:i/>
          <w:lang w:val="it-IT"/>
        </w:rPr>
        <w:t xml:space="preserve"> </w:t>
      </w:r>
      <w:r w:rsidR="00885488" w:rsidRPr="00794880">
        <w:rPr>
          <w:rStyle w:val="Incipit"/>
          <w:lang w:val="it-IT"/>
        </w:rPr>
        <w:t>dilectissimi</w:t>
      </w:r>
      <w:r w:rsidR="005A362F" w:rsidRPr="005A362F">
        <w:rPr>
          <w:i/>
          <w:lang w:val="it-IT"/>
        </w:rPr>
        <w:t xml:space="preserve"> </w:t>
      </w:r>
      <w:r w:rsidR="00885488" w:rsidRPr="00794880">
        <w:rPr>
          <w:rStyle w:val="Incipit"/>
          <w:lang w:val="it-IT"/>
        </w:rPr>
        <w:t>celebritate</w:t>
      </w:r>
      <w:r w:rsidR="00DA4A23">
        <w:rPr>
          <w:lang w:val="it-IT"/>
        </w:rPr>
        <w:t>. S</w:t>
      </w:r>
      <w:r w:rsidR="00885488" w:rsidRPr="00B779A9">
        <w:rPr>
          <w:lang w:val="it-IT"/>
        </w:rPr>
        <w:t>unt distincti tres se</w:t>
      </w:r>
      <w:r w:rsidR="00E46239">
        <w:rPr>
          <w:lang w:val="it-IT"/>
        </w:rPr>
        <w:t>rmones et sequuntur per ordinem</w:t>
      </w:r>
      <w:r w:rsidR="00513542" w:rsidRPr="00B779A9">
        <w:rPr>
          <w:lang w:val="it-IT"/>
        </w:rPr>
        <w:t>$</w:t>
      </w:r>
      <w:r w:rsidR="00E46239">
        <w:rPr>
          <w:lang w:val="it-IT"/>
        </w:rPr>
        <w:t>.</w:t>
      </w:r>
      <w:r w:rsidR="00885488" w:rsidRPr="00B779A9">
        <w:rPr>
          <w:lang w:val="it-IT"/>
        </w:rPr>
        <w:t xml:space="preserve"> </w:t>
      </w:r>
      <w:r w:rsidR="00885488" w:rsidRPr="00F77676">
        <w:rPr>
          <w:lang w:val="it-IT"/>
        </w:rPr>
        <w:t xml:space="preserve">RP </w:t>
      </w:r>
      <w:r w:rsidR="00885488" w:rsidRPr="00F77676">
        <w:rPr>
          <w:rStyle w:val="Incipit"/>
          <w:lang w:val="it-IT"/>
        </w:rPr>
        <w:t>Interrogabat</w:t>
      </w:r>
      <w:r w:rsidR="005A362F" w:rsidRPr="00F77676">
        <w:rPr>
          <w:i/>
          <w:lang w:val="it-IT"/>
        </w:rPr>
        <w:t xml:space="preserve"> </w:t>
      </w:r>
      <w:r w:rsidR="00885488" w:rsidRPr="00F77676">
        <w:rPr>
          <w:rStyle w:val="Incipit"/>
          <w:lang w:val="it-IT"/>
        </w:rPr>
        <w:t>magos</w:t>
      </w:r>
      <w:r w:rsidR="00794880" w:rsidRPr="00F77676">
        <w:rPr>
          <w:lang w:val="it-IT"/>
        </w:rPr>
        <w:t xml:space="preserve">. </w:t>
      </w:r>
      <w:r w:rsidR="00BA24A1" w:rsidRPr="00F77676">
        <w:rPr>
          <w:lang w:val="it-IT"/>
        </w:rPr>
        <w:t>[</w:t>
      </w:r>
      <w:r w:rsidR="00885488" w:rsidRPr="00F77676">
        <w:rPr>
          <w:lang w:val="it-IT"/>
        </w:rPr>
        <w:t>RP</w:t>
      </w:r>
      <w:r w:rsidR="00BA24A1" w:rsidRPr="00F77676">
        <w:rPr>
          <w:lang w:val="it-IT"/>
        </w:rPr>
        <w:t>]</w:t>
      </w:r>
      <w:r w:rsidR="005A362F" w:rsidRPr="00F77676">
        <w:rPr>
          <w:i/>
          <w:lang w:val="it-IT"/>
        </w:rPr>
        <w:t xml:space="preserve"> </w:t>
      </w:r>
      <w:r w:rsidR="00885488" w:rsidRPr="00F77676">
        <w:rPr>
          <w:rStyle w:val="Incipit"/>
          <w:lang w:val="it-IT"/>
        </w:rPr>
        <w:t>Hic</w:t>
      </w:r>
      <w:r w:rsidR="005A362F" w:rsidRPr="00F77676">
        <w:rPr>
          <w:i/>
          <w:lang w:val="it-IT"/>
        </w:rPr>
        <w:t xml:space="preserve"> </w:t>
      </w:r>
      <w:r w:rsidR="00885488" w:rsidRPr="00F77676">
        <w:rPr>
          <w:rStyle w:val="Incipit"/>
          <w:lang w:val="it-IT"/>
        </w:rPr>
        <w:t>est</w:t>
      </w:r>
      <w:r w:rsidR="005A362F" w:rsidRPr="00F77676">
        <w:rPr>
          <w:i/>
          <w:lang w:val="it-IT"/>
        </w:rPr>
        <w:t xml:space="preserve"> </w:t>
      </w:r>
      <w:r w:rsidR="00885488" w:rsidRPr="00F77676">
        <w:rPr>
          <w:rStyle w:val="Incipit"/>
          <w:lang w:val="it-IT"/>
        </w:rPr>
        <w:t>dies</w:t>
      </w:r>
      <w:r w:rsidR="00794880" w:rsidRPr="00F77676">
        <w:rPr>
          <w:lang w:val="it-IT"/>
        </w:rPr>
        <w:t xml:space="preserve">. </w:t>
      </w:r>
      <w:r w:rsidR="00BA24A1" w:rsidRPr="00F77676">
        <w:rPr>
          <w:lang w:val="it-IT"/>
        </w:rPr>
        <w:t>[</w:t>
      </w:r>
      <w:r w:rsidR="00885488" w:rsidRPr="00F77676">
        <w:rPr>
          <w:lang w:val="it-IT"/>
        </w:rPr>
        <w:t>RP</w:t>
      </w:r>
      <w:r w:rsidR="00BA24A1" w:rsidRPr="00F77676">
        <w:rPr>
          <w:lang w:val="it-IT"/>
        </w:rPr>
        <w:t>]</w:t>
      </w:r>
      <w:r w:rsidR="00885488" w:rsidRPr="00F77676">
        <w:rPr>
          <w:lang w:val="it-IT"/>
        </w:rPr>
        <w:t xml:space="preserve"> </w:t>
      </w:r>
      <w:r w:rsidR="00885488" w:rsidRPr="00F77676">
        <w:rPr>
          <w:rStyle w:val="Incipit"/>
          <w:lang w:val="it-IT"/>
        </w:rPr>
        <w:t>Dies</w:t>
      </w:r>
      <w:r w:rsidR="005A362F" w:rsidRPr="00F77676">
        <w:rPr>
          <w:i/>
          <w:lang w:val="it-IT"/>
        </w:rPr>
        <w:t xml:space="preserve"> </w:t>
      </w:r>
      <w:r w:rsidR="00885488" w:rsidRPr="00F77676">
        <w:rPr>
          <w:rStyle w:val="Incipit"/>
          <w:lang w:val="it-IT"/>
        </w:rPr>
        <w:t>sanctificatus</w:t>
      </w:r>
      <w:r w:rsidR="005A362F" w:rsidRPr="00F77676">
        <w:rPr>
          <w:i/>
          <w:lang w:val="it-IT"/>
        </w:rPr>
        <w:t xml:space="preserve"> </w:t>
      </w:r>
      <w:r w:rsidR="00885488" w:rsidRPr="00F77676">
        <w:rPr>
          <w:rStyle w:val="Incipit"/>
          <w:lang w:val="it-IT"/>
        </w:rPr>
        <w:t>illuxit</w:t>
      </w:r>
      <w:r w:rsidR="00885488" w:rsidRPr="00F77676">
        <w:rPr>
          <w:lang w:val="it-IT"/>
        </w:rPr>
        <w:t>.</w:t>
      </w:r>
    </w:p>
    <w:p w:rsidR="00885488" w:rsidRPr="003D0C23" w:rsidRDefault="00CC2EFE" w:rsidP="00415109">
      <w:pPr>
        <w:rPr>
          <w:lang w:val="fr-FR"/>
        </w:rPr>
      </w:pPr>
      <w:r w:rsidRPr="00F77676">
        <w:rPr>
          <w:rStyle w:val="Time2"/>
          <w:lang w:val="it-IT"/>
        </w:rPr>
        <w:lastRenderedPageBreak/>
        <w:t>In tertio nocturno</w:t>
      </w:r>
      <w:r w:rsidR="00885488" w:rsidRPr="00F77676">
        <w:rPr>
          <w:lang w:val="it-IT"/>
        </w:rPr>
        <w:t xml:space="preserve"> AN </w:t>
      </w:r>
      <w:r w:rsidR="00885488" w:rsidRPr="00F77676">
        <w:rPr>
          <w:rStyle w:val="Incipit"/>
          <w:lang w:val="it-IT"/>
        </w:rPr>
        <w:t>Fluminis impetus laetificat alleluia</w:t>
      </w:r>
      <w:r w:rsidR="00885488" w:rsidRPr="00F77676">
        <w:rPr>
          <w:lang w:val="it-IT"/>
        </w:rPr>
        <w:t xml:space="preserve"> cum duabus sequentibus. </w:t>
      </w:r>
      <w:r w:rsidR="00885488" w:rsidRPr="003D0C23">
        <w:rPr>
          <w:lang w:val="fr-FR"/>
        </w:rPr>
        <w:t xml:space="preserve">PS </w:t>
      </w:r>
      <w:r w:rsidR="00885488" w:rsidRPr="003D0C23">
        <w:rPr>
          <w:rStyle w:val="Incipit"/>
          <w:lang w:val="fr-FR"/>
        </w:rPr>
        <w:t>Deus noster refugium</w:t>
      </w:r>
      <w:r w:rsidR="00DD1415" w:rsidRPr="003D0C23">
        <w:rPr>
          <w:lang w:val="fr-FR"/>
        </w:rPr>
        <w:t>@42.</w:t>
      </w:r>
      <w:r w:rsidR="00885488" w:rsidRPr="003D0C23">
        <w:rPr>
          <w:lang w:val="fr-FR"/>
        </w:rPr>
        <w:t xml:space="preserve"> </w:t>
      </w:r>
      <w:r w:rsidR="003646F0" w:rsidRPr="003D0C23">
        <w:rPr>
          <w:lang w:val="fr-FR"/>
        </w:rPr>
        <w:t xml:space="preserve">[PS] </w:t>
      </w:r>
      <w:r w:rsidR="00885488" w:rsidRPr="003D0C23">
        <w:rPr>
          <w:rStyle w:val="Incipit"/>
          <w:lang w:val="fr-FR"/>
        </w:rPr>
        <w:t>Cantate</w:t>
      </w:r>
      <w:r w:rsidR="00885488" w:rsidRPr="003D0C23">
        <w:rPr>
          <w:lang w:val="fr-FR"/>
        </w:rPr>
        <w:t xml:space="preserve"> primum</w:t>
      </w:r>
      <w:r w:rsidR="00DD1415" w:rsidRPr="003D0C23">
        <w:rPr>
          <w:lang w:val="fr-FR"/>
        </w:rPr>
        <w:t>@92.</w:t>
      </w:r>
      <w:r w:rsidR="00885488" w:rsidRPr="003D0C23">
        <w:rPr>
          <w:lang w:val="fr-FR"/>
        </w:rPr>
        <w:t xml:space="preserve"> </w:t>
      </w:r>
      <w:r w:rsidR="003646F0" w:rsidRPr="003D0C23">
        <w:rPr>
          <w:lang w:val="fr-FR"/>
        </w:rPr>
        <w:t xml:space="preserve">[PS] </w:t>
      </w:r>
      <w:r w:rsidR="00885488" w:rsidRPr="003D0C23">
        <w:rPr>
          <w:rStyle w:val="Incipit"/>
          <w:lang w:val="fr-FR"/>
        </w:rPr>
        <w:t>Dominus regnavit exultet</w:t>
      </w:r>
      <w:r w:rsidR="00DD1415" w:rsidRPr="003D0C23">
        <w:rPr>
          <w:lang w:val="fr-FR"/>
        </w:rPr>
        <w:t>@92.</w:t>
      </w:r>
      <w:r w:rsidR="00885488" w:rsidRPr="003D0C23">
        <w:rPr>
          <w:lang w:val="fr-FR"/>
        </w:rPr>
        <w:t xml:space="preserve"> VS </w:t>
      </w:r>
      <w:r w:rsidR="00885488" w:rsidRPr="003D0C23">
        <w:rPr>
          <w:rStyle w:val="Incipit"/>
          <w:lang w:val="fr-FR"/>
        </w:rPr>
        <w:t>Venient ad te qui detrahebant tibi</w:t>
      </w:r>
      <w:r w:rsidR="00885488" w:rsidRPr="003D0C23">
        <w:rPr>
          <w:lang w:val="fr-FR"/>
        </w:rPr>
        <w:t xml:space="preserve">. EV </w:t>
      </w:r>
      <w:r w:rsidR="00885488" w:rsidRPr="003D0C23">
        <w:rPr>
          <w:rStyle w:val="Incipit"/>
          <w:lang w:val="fr-FR"/>
        </w:rPr>
        <w:t xml:space="preserve">Cum natus esset Iesus in </w:t>
      </w:r>
      <w:r w:rsidR="00E56159" w:rsidRPr="003D0C23">
        <w:rPr>
          <w:rStyle w:val="Incipit"/>
          <w:lang w:val="fr-FR"/>
        </w:rPr>
        <w:t>Bethlehem</w:t>
      </w:r>
      <w:r w:rsidR="00885488" w:rsidRPr="003D0C23">
        <w:rPr>
          <w:lang w:val="fr-FR"/>
        </w:rPr>
        <w:t xml:space="preserve">. RP </w:t>
      </w:r>
      <w:r w:rsidR="00885488" w:rsidRPr="003D0C23">
        <w:rPr>
          <w:rStyle w:val="Incipit"/>
          <w:lang w:val="fr-FR"/>
        </w:rPr>
        <w:t>Illuminare illuminare</w:t>
      </w:r>
      <w:r w:rsidR="00885488" w:rsidRPr="003D0C23">
        <w:rPr>
          <w:lang w:val="fr-FR"/>
        </w:rPr>
        <w:t xml:space="preserve">. </w:t>
      </w:r>
      <w:r w:rsidR="00BA24A1" w:rsidRPr="003D0C23">
        <w:rPr>
          <w:lang w:val="fr-FR"/>
        </w:rPr>
        <w:t>[</w:t>
      </w:r>
      <w:r w:rsidR="00885488" w:rsidRPr="003D0C23">
        <w:rPr>
          <w:lang w:val="fr-FR"/>
        </w:rPr>
        <w:t>RP</w:t>
      </w:r>
      <w:r w:rsidR="00BA24A1" w:rsidRPr="003D0C23">
        <w:rPr>
          <w:lang w:val="fr-FR"/>
        </w:rPr>
        <w:t>]</w:t>
      </w:r>
      <w:r w:rsidR="00885488" w:rsidRPr="003D0C23">
        <w:rPr>
          <w:lang w:val="fr-FR"/>
        </w:rPr>
        <w:t xml:space="preserve"> </w:t>
      </w:r>
      <w:r w:rsidR="00885488" w:rsidRPr="003D0C23">
        <w:rPr>
          <w:rStyle w:val="Incipit"/>
          <w:lang w:val="fr-FR"/>
        </w:rPr>
        <w:t>Tria sunt munera</w:t>
      </w:r>
      <w:r w:rsidR="00885488" w:rsidRPr="003D0C23">
        <w:rPr>
          <w:lang w:val="fr-FR"/>
        </w:rPr>
        <w:t xml:space="preserve">. </w:t>
      </w:r>
      <w:r w:rsidR="00BA24A1" w:rsidRPr="003D0C23">
        <w:rPr>
          <w:lang w:val="fr-FR"/>
        </w:rPr>
        <w:t>[</w:t>
      </w:r>
      <w:r w:rsidR="00885488" w:rsidRPr="003D0C23">
        <w:rPr>
          <w:lang w:val="fr-FR"/>
        </w:rPr>
        <w:t>RP</w:t>
      </w:r>
      <w:r w:rsidR="00BA24A1" w:rsidRPr="003D0C23">
        <w:rPr>
          <w:lang w:val="fr-FR"/>
        </w:rPr>
        <w:t>]</w:t>
      </w:r>
      <w:r w:rsidR="00885488" w:rsidRPr="003D0C23">
        <w:rPr>
          <w:lang w:val="fr-FR"/>
        </w:rPr>
        <w:t xml:space="preserve"> </w:t>
      </w:r>
      <w:r w:rsidR="00885488" w:rsidRPr="003D0C23">
        <w:rPr>
          <w:rStyle w:val="Incipit"/>
          <w:lang w:val="fr-FR"/>
        </w:rPr>
        <w:t xml:space="preserve">In </w:t>
      </w:r>
      <w:r w:rsidR="00E56159" w:rsidRPr="003D0C23">
        <w:rPr>
          <w:rStyle w:val="Incipit"/>
          <w:lang w:val="fr-FR"/>
        </w:rPr>
        <w:t>columbae</w:t>
      </w:r>
      <w:r w:rsidR="00885488" w:rsidRPr="003D0C23">
        <w:rPr>
          <w:rStyle w:val="Incipit"/>
          <w:lang w:val="fr-FR"/>
        </w:rPr>
        <w:t xml:space="preserve"> specie</w:t>
      </w:r>
      <w:r w:rsidR="00885488" w:rsidRPr="003D0C23">
        <w:rPr>
          <w:lang w:val="fr-FR"/>
        </w:rPr>
        <w:t>.</w:t>
      </w:r>
      <w:r w:rsidR="003646F0" w:rsidRPr="003D0C23">
        <w:rPr>
          <w:lang w:val="fr-FR"/>
        </w:rPr>
        <w:t xml:space="preserve"> [TD] </w:t>
      </w:r>
      <w:r w:rsidR="003646F0" w:rsidRPr="003D0C23">
        <w:rPr>
          <w:rStyle w:val="Incipit"/>
          <w:lang w:val="fr-FR"/>
        </w:rPr>
        <w:t>Te deum</w:t>
      </w:r>
      <w:r w:rsidR="0022601C" w:rsidRPr="003D0C23">
        <w:rPr>
          <w:rStyle w:val="Incipit"/>
          <w:lang w:val="fr-FR"/>
        </w:rPr>
        <w:t xml:space="preserve"> laudamus</w:t>
      </w:r>
      <w:r w:rsidR="00885488" w:rsidRPr="003D0C23">
        <w:rPr>
          <w:lang w:val="fr-FR"/>
        </w:rPr>
        <w:t>.</w:t>
      </w:r>
    </w:p>
    <w:p w:rsidR="00DA4A23" w:rsidRPr="003D0C23" w:rsidRDefault="00CC2EFE" w:rsidP="00415109">
      <w:pPr>
        <w:rPr>
          <w:lang w:val="fr-FR"/>
        </w:rPr>
      </w:pPr>
      <w:r w:rsidRPr="003D0C23">
        <w:rPr>
          <w:rStyle w:val="Time1"/>
          <w:lang w:val="fr-FR"/>
        </w:rPr>
        <w:t>Ad laudes</w:t>
      </w:r>
      <w:r w:rsidR="00885488" w:rsidRPr="003D0C23">
        <w:rPr>
          <w:lang w:val="fr-FR"/>
        </w:rPr>
        <w:t xml:space="preserve"> AN </w:t>
      </w:r>
      <w:r w:rsidR="00885488" w:rsidRPr="003D0C23">
        <w:rPr>
          <w:rStyle w:val="Incipit"/>
          <w:lang w:val="fr-FR"/>
        </w:rPr>
        <w:t>Ante luciferum genitus</w:t>
      </w:r>
      <w:r w:rsidR="00631CDF" w:rsidRPr="003D0C23">
        <w:rPr>
          <w:lang w:val="fr-FR"/>
        </w:rPr>
        <w:t xml:space="preserve"> cum reliquis quatt</w:t>
      </w:r>
      <w:r w:rsidR="00885488" w:rsidRPr="003D0C23">
        <w:rPr>
          <w:lang w:val="fr-FR"/>
        </w:rPr>
        <w:t>u</w:t>
      </w:r>
      <w:r w:rsidR="00631CDF" w:rsidRPr="003D0C23">
        <w:rPr>
          <w:lang w:val="fr-FR"/>
        </w:rPr>
        <w:t>o</w:t>
      </w:r>
      <w:r w:rsidR="00885488" w:rsidRPr="003D0C23">
        <w:rPr>
          <w:lang w:val="fr-FR"/>
        </w:rPr>
        <w:t xml:space="preserve">r. HY </w:t>
      </w:r>
      <w:r w:rsidR="00885488" w:rsidRPr="003D0C23">
        <w:rPr>
          <w:rStyle w:val="Incipit"/>
          <w:lang w:val="fr-FR"/>
        </w:rPr>
        <w:t>Gratuletur omnis caro</w:t>
      </w:r>
      <w:r w:rsidR="00885488" w:rsidRPr="003D0C23">
        <w:rPr>
          <w:lang w:val="fr-FR"/>
        </w:rPr>
        <w:t xml:space="preserve">. VS </w:t>
      </w:r>
      <w:r w:rsidR="003974FA" w:rsidRPr="003D0C23">
        <w:rPr>
          <w:rStyle w:val="Incipit"/>
          <w:lang w:val="fr-FR"/>
        </w:rPr>
        <w:t>Omnes de Sab</w:t>
      </w:r>
      <w:r w:rsidR="00885488" w:rsidRPr="003D0C23">
        <w:rPr>
          <w:rStyle w:val="Incipit"/>
          <w:lang w:val="fr-FR"/>
        </w:rPr>
        <w:t>a venient</w:t>
      </w:r>
      <w:r w:rsidR="00885488" w:rsidRPr="003D0C23">
        <w:rPr>
          <w:lang w:val="fr-FR"/>
        </w:rPr>
        <w:t xml:space="preserve">. AB </w:t>
      </w:r>
      <w:r w:rsidR="00885488" w:rsidRPr="003D0C23">
        <w:rPr>
          <w:rStyle w:val="Incipit"/>
          <w:lang w:val="fr-FR"/>
        </w:rPr>
        <w:t>Hodie c</w:t>
      </w:r>
      <w:r w:rsidR="0060257B" w:rsidRPr="003D0C23">
        <w:rPr>
          <w:rStyle w:val="Incipit"/>
          <w:lang w:val="fr-FR"/>
        </w:rPr>
        <w:t>a</w:t>
      </w:r>
      <w:r w:rsidR="00885488" w:rsidRPr="003D0C23">
        <w:rPr>
          <w:rStyle w:val="Incipit"/>
          <w:lang w:val="fr-FR"/>
        </w:rPr>
        <w:t>elesti sponso</w:t>
      </w:r>
      <w:r w:rsidR="00885488" w:rsidRPr="003D0C23">
        <w:rPr>
          <w:lang w:val="fr-FR"/>
        </w:rPr>
        <w:t xml:space="preserve">. </w:t>
      </w:r>
      <w:r w:rsidR="00631CDF" w:rsidRPr="003D0C23">
        <w:rPr>
          <w:lang w:val="fr-FR"/>
        </w:rPr>
        <w:t xml:space="preserve">[BD] </w:t>
      </w:r>
      <w:r w:rsidR="005F6F99" w:rsidRPr="003D0C23">
        <w:rPr>
          <w:rStyle w:val="Incipit"/>
          <w:lang w:val="fr-FR"/>
        </w:rPr>
        <w:t>Benedicamus</w:t>
      </w:r>
      <w:r w:rsidR="005E1283" w:rsidRPr="003D0C23">
        <w:rPr>
          <w:lang w:val="fr-FR"/>
        </w:rPr>
        <w:t>. [TP]</w:t>
      </w:r>
      <w:r w:rsidR="00631CDF" w:rsidRPr="003D0C23">
        <w:rPr>
          <w:lang w:val="fr-FR"/>
        </w:rPr>
        <w:t xml:space="preserve"> </w:t>
      </w:r>
      <w:r w:rsidR="00885488" w:rsidRPr="003D0C23">
        <w:rPr>
          <w:rStyle w:val="Incipit"/>
          <w:lang w:val="fr-FR"/>
        </w:rPr>
        <w:t>In laude Iesu</w:t>
      </w:r>
      <w:r w:rsidR="00885488" w:rsidRPr="003D0C23">
        <w:rPr>
          <w:lang w:val="fr-FR"/>
        </w:rPr>
        <w:t>.</w:t>
      </w:r>
      <w:r w:rsidR="00631CDF" w:rsidRPr="003D0C23">
        <w:rPr>
          <w:lang w:val="fr-FR"/>
        </w:rPr>
        <w:t xml:space="preserve"> </w:t>
      </w:r>
    </w:p>
    <w:p w:rsidR="00885488" w:rsidRPr="00F77676" w:rsidRDefault="00631CDF" w:rsidP="00415109">
      <w:pPr>
        <w:rPr>
          <w:lang w:val="fr-FR"/>
        </w:rPr>
      </w:pPr>
      <w:r w:rsidRPr="00B779A9">
        <w:rPr>
          <w:lang w:val="it-IT"/>
        </w:rPr>
        <w:t>(136v)</w:t>
      </w:r>
      <w:r w:rsidR="00DA4A23">
        <w:rPr>
          <w:lang w:val="it-IT"/>
        </w:rPr>
        <w:t xml:space="preserve"> </w:t>
      </w:r>
      <w:r w:rsidR="00CC2EFE" w:rsidRPr="00F77676">
        <w:rPr>
          <w:rStyle w:val="Time1"/>
          <w:lang w:val="it-IT"/>
        </w:rPr>
        <w:t>Maturum officium</w:t>
      </w:r>
      <w:r w:rsidR="00CC2EFE">
        <w:rPr>
          <w:lang w:val="it-IT"/>
        </w:rPr>
        <w:t xml:space="preserve"> de epiphania domini</w:t>
      </w:r>
      <w:r w:rsidR="00885488" w:rsidRPr="00B779A9">
        <w:rPr>
          <w:lang w:val="it-IT"/>
        </w:rPr>
        <w:t xml:space="preserve"> IN </w:t>
      </w:r>
      <w:r w:rsidR="00885488" w:rsidRPr="00F77676">
        <w:rPr>
          <w:rStyle w:val="Incipit"/>
          <w:lang w:val="it-IT"/>
        </w:rPr>
        <w:t>Ecce advenit</w:t>
      </w:r>
      <w:r w:rsidR="00DD1415">
        <w:rPr>
          <w:lang w:val="it-IT"/>
        </w:rPr>
        <w:t>@</w:t>
      </w:r>
      <w:r w:rsidR="00DD1415" w:rsidRPr="00B779A9">
        <w:rPr>
          <w:lang w:val="it-IT"/>
        </w:rPr>
        <w:t>20.</w:t>
      </w:r>
      <w:r w:rsidR="00885488" w:rsidRPr="00B779A9">
        <w:rPr>
          <w:lang w:val="it-IT"/>
        </w:rPr>
        <w:t xml:space="preserve"> </w:t>
      </w:r>
      <w:r w:rsidRPr="00B779A9">
        <w:rPr>
          <w:lang w:val="fr-FR"/>
        </w:rPr>
        <w:t xml:space="preserve">[KY] </w:t>
      </w:r>
      <w:r w:rsidRPr="00F77676">
        <w:rPr>
          <w:rStyle w:val="Incipit"/>
          <w:lang w:val="fr-FR"/>
        </w:rPr>
        <w:t>Kyrie</w:t>
      </w:r>
      <w:r w:rsidRPr="00B779A9">
        <w:rPr>
          <w:lang w:val="fr-FR"/>
        </w:rPr>
        <w:t>. [TP]</w:t>
      </w:r>
      <w:r w:rsidR="00885488" w:rsidRPr="00B779A9">
        <w:rPr>
          <w:lang w:val="fr-FR"/>
        </w:rPr>
        <w:t xml:space="preserve"> </w:t>
      </w:r>
      <w:r w:rsidR="00885488" w:rsidRPr="00F77676">
        <w:rPr>
          <w:rStyle w:val="Incipit"/>
          <w:lang w:val="fr-FR"/>
        </w:rPr>
        <w:t>Magne deus</w:t>
      </w:r>
      <w:r w:rsidR="00885488" w:rsidRPr="00B779A9">
        <w:rPr>
          <w:lang w:val="fr-FR"/>
        </w:rPr>
        <w:t xml:space="preserve">. GR </w:t>
      </w:r>
      <w:r w:rsidR="003974FA" w:rsidRPr="00F77676">
        <w:rPr>
          <w:rStyle w:val="Incipit"/>
          <w:lang w:val="fr-FR"/>
        </w:rPr>
        <w:t>Omnes de Sa</w:t>
      </w:r>
      <w:r w:rsidR="00885488" w:rsidRPr="00F77676">
        <w:rPr>
          <w:rStyle w:val="Incipit"/>
          <w:lang w:val="fr-FR"/>
        </w:rPr>
        <w:t>ba</w:t>
      </w:r>
      <w:r w:rsidR="00885488" w:rsidRPr="00B779A9">
        <w:rPr>
          <w:lang w:val="fr-FR"/>
        </w:rPr>
        <w:t>. AL</w:t>
      </w:r>
      <w:r w:rsidRPr="00B779A9">
        <w:rPr>
          <w:lang w:val="fr-FR"/>
        </w:rPr>
        <w:t>V</w:t>
      </w:r>
      <w:r w:rsidR="00885488" w:rsidRPr="00B779A9">
        <w:rPr>
          <w:lang w:val="fr-FR"/>
        </w:rPr>
        <w:t xml:space="preserve"> </w:t>
      </w:r>
      <w:r w:rsidR="00885488" w:rsidRPr="00F77676">
        <w:rPr>
          <w:rStyle w:val="Incipit"/>
          <w:lang w:val="fr-FR"/>
        </w:rPr>
        <w:t>Vidimus stellam eius</w:t>
      </w:r>
      <w:r w:rsidR="00885488" w:rsidRPr="00B779A9">
        <w:rPr>
          <w:lang w:val="fr-FR"/>
        </w:rPr>
        <w:t xml:space="preserve">. SE </w:t>
      </w:r>
      <w:r w:rsidR="00885488" w:rsidRPr="00F77676">
        <w:rPr>
          <w:rStyle w:val="Incipit"/>
          <w:lang w:val="fr-FR"/>
        </w:rPr>
        <w:t>Festa Christi omnis</w:t>
      </w:r>
      <w:r w:rsidR="00DD1415">
        <w:rPr>
          <w:lang w:val="fr-FR"/>
        </w:rPr>
        <w:t>@</w:t>
      </w:r>
      <w:r w:rsidR="00DD1415" w:rsidRPr="00B779A9">
        <w:rPr>
          <w:lang w:val="fr-FR"/>
        </w:rPr>
        <w:t>223.</w:t>
      </w:r>
      <w:r w:rsidR="00885488" w:rsidRPr="00B779A9">
        <w:rPr>
          <w:lang w:val="fr-FR"/>
        </w:rPr>
        <w:t xml:space="preserve"> OF </w:t>
      </w:r>
      <w:r w:rsidR="00885488" w:rsidRPr="00F77676">
        <w:rPr>
          <w:rStyle w:val="Incipit"/>
          <w:lang w:val="fr-FR"/>
        </w:rPr>
        <w:t>Reges Tharsis</w:t>
      </w:r>
      <w:r w:rsidR="00885488" w:rsidRPr="00B779A9">
        <w:rPr>
          <w:lang w:val="fr-FR"/>
        </w:rPr>
        <w:t xml:space="preserve">. </w:t>
      </w:r>
      <w:r w:rsidR="00C328E3" w:rsidRPr="00B779A9">
        <w:rPr>
          <w:lang w:val="fr-FR"/>
        </w:rPr>
        <w:t xml:space="preserve">[SA] </w:t>
      </w:r>
      <w:r w:rsidR="00C328E3" w:rsidRPr="00F77676">
        <w:rPr>
          <w:rStyle w:val="Incipit"/>
          <w:lang w:val="fr-FR"/>
        </w:rPr>
        <w:t>Sanctus</w:t>
      </w:r>
      <w:r w:rsidR="00C328E3" w:rsidRPr="00B779A9">
        <w:rPr>
          <w:lang w:val="fr-FR"/>
        </w:rPr>
        <w:t xml:space="preserve"> maius festivale</w:t>
      </w:r>
      <w:r w:rsidR="00885488" w:rsidRPr="00B779A9">
        <w:rPr>
          <w:lang w:val="fr-FR"/>
        </w:rPr>
        <w:t xml:space="preserve">. CO </w:t>
      </w:r>
      <w:r w:rsidR="00885488" w:rsidRPr="00F77676">
        <w:rPr>
          <w:rStyle w:val="Incipit"/>
          <w:lang w:val="fr-FR"/>
        </w:rPr>
        <w:t>Vidimus stellam eius</w:t>
      </w:r>
      <w:r w:rsidR="00885488" w:rsidRPr="00B779A9">
        <w:rPr>
          <w:lang w:val="fr-FR"/>
        </w:rPr>
        <w:t>.</w:t>
      </w:r>
    </w:p>
    <w:p w:rsidR="00885488" w:rsidRPr="00B779A9" w:rsidRDefault="00CC2EFE" w:rsidP="00415109">
      <w:pPr>
        <w:rPr>
          <w:lang w:val="fr-FR"/>
        </w:rPr>
      </w:pPr>
      <w:r w:rsidRPr="00F77676">
        <w:rPr>
          <w:rStyle w:val="Time1"/>
          <w:lang w:val="fr-FR"/>
        </w:rPr>
        <w:t>Ad primam</w:t>
      </w:r>
      <w:r w:rsidR="00885488" w:rsidRPr="00B779A9">
        <w:rPr>
          <w:lang w:val="fr-FR"/>
        </w:rPr>
        <w:t xml:space="preserve"> AN </w:t>
      </w:r>
      <w:r w:rsidR="00885488" w:rsidRPr="00794880">
        <w:rPr>
          <w:rStyle w:val="Incipit"/>
          <w:lang w:val="fr-FR"/>
        </w:rPr>
        <w:t>Lux</w:t>
      </w:r>
      <w:r w:rsidR="005A362F" w:rsidRPr="005A362F">
        <w:rPr>
          <w:i/>
          <w:lang w:val="fr-FR"/>
        </w:rPr>
        <w:t xml:space="preserve"> </w:t>
      </w:r>
      <w:r w:rsidR="00885488" w:rsidRPr="00794880">
        <w:rPr>
          <w:rStyle w:val="Incipit"/>
          <w:lang w:val="fr-FR"/>
        </w:rPr>
        <w:t>de</w:t>
      </w:r>
      <w:r w:rsidR="005A362F" w:rsidRPr="005A362F">
        <w:rPr>
          <w:i/>
          <w:lang w:val="fr-FR"/>
        </w:rPr>
        <w:t xml:space="preserve"> </w:t>
      </w:r>
      <w:r w:rsidR="00885488" w:rsidRPr="00794880">
        <w:rPr>
          <w:rStyle w:val="Incipit"/>
          <w:lang w:val="fr-FR"/>
        </w:rPr>
        <w:t>luce</w:t>
      </w:r>
      <w:r w:rsidR="00885488" w:rsidRPr="00B779A9">
        <w:rPr>
          <w:lang w:val="fr-FR"/>
        </w:rPr>
        <w:t>.</w:t>
      </w:r>
    </w:p>
    <w:p w:rsidR="00885488" w:rsidRPr="00B779A9" w:rsidRDefault="00CC2EFE" w:rsidP="00415109">
      <w:pPr>
        <w:rPr>
          <w:lang w:val="fr-FR"/>
        </w:rPr>
      </w:pPr>
      <w:r w:rsidRPr="00F77676">
        <w:rPr>
          <w:rStyle w:val="Time1"/>
          <w:lang w:val="fr-FR"/>
        </w:rPr>
        <w:t>Ad tertiam</w:t>
      </w:r>
      <w:r w:rsidR="00885488" w:rsidRPr="00B779A9">
        <w:rPr>
          <w:lang w:val="fr-FR"/>
        </w:rPr>
        <w:t xml:space="preserve"> AN </w:t>
      </w:r>
      <w:r w:rsidR="00885488" w:rsidRPr="00F77676">
        <w:rPr>
          <w:rStyle w:val="Incipit"/>
          <w:lang w:val="fr-FR"/>
        </w:rPr>
        <w:t>Vidimus stellam eius</w:t>
      </w:r>
      <w:r w:rsidR="00885488" w:rsidRPr="00B779A9">
        <w:rPr>
          <w:lang w:val="fr-FR"/>
        </w:rPr>
        <w:t>.</w:t>
      </w:r>
    </w:p>
    <w:p w:rsidR="00885488" w:rsidRPr="00B779A9" w:rsidRDefault="00CC2EFE" w:rsidP="00415109">
      <w:pPr>
        <w:rPr>
          <w:lang w:val="fr-FR"/>
        </w:rPr>
      </w:pPr>
      <w:r w:rsidRPr="00F77676">
        <w:rPr>
          <w:rStyle w:val="Time1"/>
          <w:lang w:val="fr-FR"/>
        </w:rPr>
        <w:t>Ad sextam</w:t>
      </w:r>
      <w:r w:rsidR="00885488" w:rsidRPr="00B779A9">
        <w:rPr>
          <w:lang w:val="fr-FR"/>
        </w:rPr>
        <w:t xml:space="preserve"> AN </w:t>
      </w:r>
      <w:r w:rsidR="00885488" w:rsidRPr="00794880">
        <w:rPr>
          <w:rStyle w:val="Incipit"/>
          <w:lang w:val="fr-FR"/>
        </w:rPr>
        <w:t>Magi</w:t>
      </w:r>
      <w:r w:rsidR="005A362F" w:rsidRPr="005A362F">
        <w:rPr>
          <w:i/>
          <w:lang w:val="fr-FR"/>
        </w:rPr>
        <w:t xml:space="preserve"> </w:t>
      </w:r>
      <w:r w:rsidR="00DD6B06" w:rsidRPr="00794880">
        <w:rPr>
          <w:rStyle w:val="Incipit"/>
          <w:lang w:val="fr-FR"/>
        </w:rPr>
        <w:t>vide</w:t>
      </w:r>
      <w:r w:rsidR="00885488" w:rsidRPr="00794880">
        <w:rPr>
          <w:rStyle w:val="Incipit"/>
          <w:lang w:val="fr-FR"/>
        </w:rPr>
        <w:t>ntes</w:t>
      </w:r>
      <w:r w:rsidR="00885488" w:rsidRPr="00B779A9">
        <w:rPr>
          <w:lang w:val="fr-FR"/>
        </w:rPr>
        <w:t>.</w:t>
      </w:r>
    </w:p>
    <w:p w:rsidR="00885488" w:rsidRPr="00F76ED9" w:rsidRDefault="00CC2EFE" w:rsidP="00415109">
      <w:pPr>
        <w:rPr>
          <w:lang w:val="fr-FR"/>
        </w:rPr>
      </w:pPr>
      <w:r w:rsidRPr="00F76ED9">
        <w:rPr>
          <w:rStyle w:val="Time1"/>
          <w:lang w:val="fr-FR"/>
        </w:rPr>
        <w:t>Ad nonam</w:t>
      </w:r>
      <w:r w:rsidR="00885488" w:rsidRPr="00F76ED9">
        <w:rPr>
          <w:lang w:val="fr-FR"/>
        </w:rPr>
        <w:t xml:space="preserve"> AN </w:t>
      </w:r>
      <w:r w:rsidR="00885488" w:rsidRPr="00F76ED9">
        <w:rPr>
          <w:rStyle w:val="Incipit"/>
          <w:lang w:val="fr-FR"/>
        </w:rPr>
        <w:t>Stella</w:t>
      </w:r>
      <w:r w:rsidR="005A362F" w:rsidRPr="00F76ED9">
        <w:rPr>
          <w:i/>
          <w:lang w:val="fr-FR"/>
        </w:rPr>
        <w:t xml:space="preserve"> </w:t>
      </w:r>
      <w:r w:rsidR="00885488" w:rsidRPr="00F76ED9">
        <w:rPr>
          <w:rStyle w:val="Incipit"/>
          <w:lang w:val="fr-FR"/>
        </w:rPr>
        <w:t>ista</w:t>
      </w:r>
      <w:r w:rsidR="00885488" w:rsidRPr="00F76ED9">
        <w:rPr>
          <w:lang w:val="fr-FR"/>
        </w:rPr>
        <w:t xml:space="preserve"> </w:t>
      </w:r>
      <w:r w:rsidR="008D35E3" w:rsidRPr="00F76ED9">
        <w:rPr>
          <w:lang w:val="fr-FR"/>
        </w:rPr>
        <w:t>quaere</w:t>
      </w:r>
      <w:r w:rsidR="00885488" w:rsidRPr="00F76ED9">
        <w:rPr>
          <w:lang w:val="fr-FR"/>
        </w:rPr>
        <w:t xml:space="preserve"> hanc antiphonam in laudibus. Responsoria ex antiphonariis petenda sunt.</w:t>
      </w:r>
    </w:p>
    <w:p w:rsidR="00885488" w:rsidRPr="00B779A9" w:rsidRDefault="00885488" w:rsidP="00415109">
      <w:pPr>
        <w:rPr>
          <w:lang w:val="it-IT"/>
        </w:rPr>
      </w:pPr>
      <w:r w:rsidRPr="00B779A9">
        <w:rPr>
          <w:lang w:val="it-IT"/>
        </w:rPr>
        <w:t>Nulla fit processio hac die.</w:t>
      </w:r>
    </w:p>
    <w:p w:rsidR="00885488" w:rsidRPr="003D0C23" w:rsidRDefault="0079387F" w:rsidP="00415109">
      <w:pPr>
        <w:rPr>
          <w:lang w:val="pt-PT"/>
        </w:rPr>
      </w:pPr>
      <w:r w:rsidRPr="00F77676">
        <w:rPr>
          <w:rStyle w:val="Time1"/>
          <w:lang w:val="en-US"/>
        </w:rPr>
        <w:t>Ad summum officium</w:t>
      </w:r>
      <w:r w:rsidR="00885488">
        <w:rPr>
          <w:lang w:val="en-US"/>
        </w:rPr>
        <w:t xml:space="preserve"> IN </w:t>
      </w:r>
      <w:r w:rsidR="00885488" w:rsidRPr="00F77676">
        <w:rPr>
          <w:rStyle w:val="Incipit"/>
          <w:lang w:val="en-US"/>
        </w:rPr>
        <w:t>Ecce advenit dominator</w:t>
      </w:r>
      <w:r w:rsidR="00DD1415">
        <w:rPr>
          <w:lang w:val="en-US"/>
        </w:rPr>
        <w:t>@24.</w:t>
      </w:r>
      <w:r w:rsidR="00885488">
        <w:rPr>
          <w:lang w:val="en-US"/>
        </w:rPr>
        <w:t xml:space="preserve"> </w:t>
      </w:r>
      <w:r w:rsidR="00C328E3" w:rsidRPr="00B779A9">
        <w:rPr>
          <w:lang w:val="fr-FR"/>
        </w:rPr>
        <w:t xml:space="preserve">[KY] </w:t>
      </w:r>
      <w:r w:rsidR="00C328E3" w:rsidRPr="00F77676">
        <w:rPr>
          <w:rStyle w:val="Incipit"/>
          <w:lang w:val="fr-FR"/>
        </w:rPr>
        <w:t>Kyrie</w:t>
      </w:r>
      <w:r w:rsidR="00C328E3" w:rsidRPr="00B779A9">
        <w:rPr>
          <w:lang w:val="fr-FR"/>
        </w:rPr>
        <w:t>. [TP]</w:t>
      </w:r>
      <w:r w:rsidR="00885488" w:rsidRPr="00B779A9">
        <w:rPr>
          <w:lang w:val="fr-FR"/>
        </w:rPr>
        <w:t xml:space="preserve"> </w:t>
      </w:r>
      <w:r w:rsidR="00885488" w:rsidRPr="00F77676">
        <w:rPr>
          <w:rStyle w:val="Incipit"/>
          <w:lang w:val="fr-FR"/>
        </w:rPr>
        <w:t>Magne deus</w:t>
      </w:r>
      <w:r w:rsidR="00885488" w:rsidRPr="00B779A9">
        <w:rPr>
          <w:lang w:val="fr-FR"/>
        </w:rPr>
        <w:t xml:space="preserve">. GR </w:t>
      </w:r>
      <w:r w:rsidR="003974FA" w:rsidRPr="00F77676">
        <w:rPr>
          <w:rStyle w:val="Incipit"/>
          <w:lang w:val="fr-FR"/>
        </w:rPr>
        <w:t>Omnes de Sa</w:t>
      </w:r>
      <w:r w:rsidR="00885488" w:rsidRPr="00F77676">
        <w:rPr>
          <w:rStyle w:val="Incipit"/>
          <w:lang w:val="fr-FR"/>
        </w:rPr>
        <w:t>ba venient</w:t>
      </w:r>
      <w:r w:rsidR="00885488" w:rsidRPr="00B779A9">
        <w:rPr>
          <w:lang w:val="fr-FR"/>
        </w:rPr>
        <w:t>. AL</w:t>
      </w:r>
      <w:r w:rsidR="00C328E3" w:rsidRPr="00B779A9">
        <w:rPr>
          <w:lang w:val="fr-FR"/>
        </w:rPr>
        <w:t>V</w:t>
      </w:r>
      <w:r w:rsidR="00885488" w:rsidRPr="00B779A9">
        <w:rPr>
          <w:lang w:val="fr-FR"/>
        </w:rPr>
        <w:t xml:space="preserve"> </w:t>
      </w:r>
      <w:r w:rsidR="00885488" w:rsidRPr="00F77676">
        <w:rPr>
          <w:rStyle w:val="Incipit"/>
          <w:lang w:val="fr-FR"/>
        </w:rPr>
        <w:t>Vidimus stellam</w:t>
      </w:r>
      <w:r w:rsidR="00885488" w:rsidRPr="00B779A9">
        <w:rPr>
          <w:lang w:val="fr-FR"/>
        </w:rPr>
        <w:t xml:space="preserve">. SE </w:t>
      </w:r>
      <w:r w:rsidR="00885488" w:rsidRPr="00F77676">
        <w:rPr>
          <w:rStyle w:val="Incipit"/>
          <w:lang w:val="fr-FR"/>
        </w:rPr>
        <w:t>Festa Christi omnis christianitas celebret</w:t>
      </w:r>
      <w:r w:rsidR="00DD1415">
        <w:rPr>
          <w:lang w:val="fr-FR"/>
        </w:rPr>
        <w:t>@</w:t>
      </w:r>
      <w:r w:rsidR="00DD1415" w:rsidRPr="00B779A9">
        <w:rPr>
          <w:lang w:val="fr-FR"/>
        </w:rPr>
        <w:t>274.</w:t>
      </w:r>
      <w:r w:rsidR="00885488" w:rsidRPr="00B779A9">
        <w:rPr>
          <w:lang w:val="fr-FR"/>
        </w:rPr>
        <w:t xml:space="preserve"> OF </w:t>
      </w:r>
      <w:r w:rsidR="00885488" w:rsidRPr="00F77676">
        <w:rPr>
          <w:rStyle w:val="Incipit"/>
          <w:lang w:val="fr-FR"/>
        </w:rPr>
        <w:t>Reges Tharsis et insulae</w:t>
      </w:r>
      <w:r w:rsidR="00885488" w:rsidRPr="00B779A9">
        <w:rPr>
          <w:lang w:val="fr-FR"/>
        </w:rPr>
        <w:t xml:space="preserve">. CO </w:t>
      </w:r>
      <w:r w:rsidR="00885488" w:rsidRPr="00F77676">
        <w:rPr>
          <w:rStyle w:val="Incipit"/>
          <w:lang w:val="fr-FR"/>
        </w:rPr>
        <w:t>Vidimus stellam eius</w:t>
      </w:r>
      <w:r w:rsidR="00D4657F" w:rsidRPr="00B779A9">
        <w:rPr>
          <w:lang w:val="fr-FR"/>
        </w:rPr>
        <w:t xml:space="preserve">. </w:t>
      </w:r>
      <w:r w:rsidR="00D4657F" w:rsidRPr="003D0C23">
        <w:rPr>
          <w:lang w:val="pt-PT"/>
        </w:rPr>
        <w:t xml:space="preserve">[SA] </w:t>
      </w:r>
      <w:r w:rsidR="00D4657F" w:rsidRPr="003D0C23">
        <w:rPr>
          <w:rStyle w:val="Incipit"/>
          <w:lang w:val="pt-PT"/>
        </w:rPr>
        <w:t>Sanctus</w:t>
      </w:r>
      <w:r w:rsidR="00D4657F" w:rsidRPr="003D0C23">
        <w:rPr>
          <w:lang w:val="pt-PT"/>
        </w:rPr>
        <w:t xml:space="preserve"> maius festivale</w:t>
      </w:r>
      <w:r w:rsidR="00885488" w:rsidRPr="003D0C23">
        <w:rPr>
          <w:lang w:val="pt-PT"/>
        </w:rPr>
        <w:t>.</w:t>
      </w:r>
    </w:p>
    <w:p w:rsidR="00885488" w:rsidRPr="00B779A9" w:rsidRDefault="0079387F" w:rsidP="00415109">
      <w:pPr>
        <w:rPr>
          <w:lang w:val="pt-PT"/>
        </w:rPr>
      </w:pPr>
      <w:r w:rsidRPr="00F77676">
        <w:rPr>
          <w:rStyle w:val="Time1"/>
          <w:lang w:val="pt-PT"/>
        </w:rPr>
        <w:t>Ad secundas vesperas</w:t>
      </w:r>
      <w:r w:rsidR="00885488" w:rsidRPr="00B779A9">
        <w:rPr>
          <w:lang w:val="pt-PT"/>
        </w:rPr>
        <w:t xml:space="preserve"> AN </w:t>
      </w:r>
      <w:r w:rsidR="00885488" w:rsidRPr="00F77676">
        <w:rPr>
          <w:rStyle w:val="Incipit"/>
          <w:lang w:val="pt-PT"/>
        </w:rPr>
        <w:t>Tecum principium</w:t>
      </w:r>
      <w:r w:rsidR="00885488" w:rsidRPr="00B779A9">
        <w:rPr>
          <w:lang w:val="pt-PT"/>
        </w:rPr>
        <w:t xml:space="preserve"> cum reliquis. PS </w:t>
      </w:r>
      <w:r w:rsidR="00885488" w:rsidRPr="00F77676">
        <w:rPr>
          <w:rStyle w:val="Incipit"/>
          <w:lang w:val="pt-PT"/>
        </w:rPr>
        <w:t>Dixit</w:t>
      </w:r>
      <w:r w:rsidR="00885488" w:rsidRPr="00B779A9">
        <w:rPr>
          <w:lang w:val="pt-PT"/>
        </w:rPr>
        <w:t xml:space="preserve"> cum reliquis. RP </w:t>
      </w:r>
      <w:r w:rsidR="00885488" w:rsidRPr="00F77676">
        <w:rPr>
          <w:rStyle w:val="Incipit"/>
          <w:lang w:val="pt-PT"/>
        </w:rPr>
        <w:t xml:space="preserve">In </w:t>
      </w:r>
      <w:r w:rsidR="00E56159" w:rsidRPr="00F77676">
        <w:rPr>
          <w:rStyle w:val="Incipit"/>
          <w:lang w:val="pt-PT"/>
        </w:rPr>
        <w:t>columbae</w:t>
      </w:r>
      <w:r w:rsidR="00885488" w:rsidRPr="00F77676">
        <w:rPr>
          <w:rStyle w:val="Incipit"/>
          <w:lang w:val="pt-PT"/>
        </w:rPr>
        <w:t xml:space="preserve"> specie</w:t>
      </w:r>
      <w:r w:rsidR="00885488" w:rsidRPr="00B779A9">
        <w:rPr>
          <w:lang w:val="pt-PT"/>
        </w:rPr>
        <w:t xml:space="preserve">. HY </w:t>
      </w:r>
      <w:r w:rsidR="00885488" w:rsidRPr="00F77676">
        <w:rPr>
          <w:rStyle w:val="Incipit"/>
          <w:lang w:val="pt-PT"/>
        </w:rPr>
        <w:t>Hostis Herodes impie</w:t>
      </w:r>
      <w:r w:rsidR="00885488" w:rsidRPr="00B779A9">
        <w:rPr>
          <w:lang w:val="pt-PT"/>
        </w:rPr>
        <w:t xml:space="preserve">. VS </w:t>
      </w:r>
      <w:r w:rsidR="00885488" w:rsidRPr="00F77676">
        <w:rPr>
          <w:rStyle w:val="Incipit"/>
          <w:lang w:val="pt-PT"/>
        </w:rPr>
        <w:t>Reges Tharsis</w:t>
      </w:r>
      <w:r w:rsidR="00885488" w:rsidRPr="00B779A9">
        <w:rPr>
          <w:lang w:val="pt-PT"/>
        </w:rPr>
        <w:t xml:space="preserve">. AM </w:t>
      </w:r>
      <w:r w:rsidR="00885488" w:rsidRPr="00F77676">
        <w:rPr>
          <w:rStyle w:val="Incipit"/>
          <w:lang w:val="pt-PT"/>
        </w:rPr>
        <w:t>Tribus miraculis ornatum diem</w:t>
      </w:r>
      <w:r w:rsidR="00885488" w:rsidRPr="00B779A9">
        <w:rPr>
          <w:lang w:val="pt-PT"/>
        </w:rPr>
        <w:t xml:space="preserve">. </w:t>
      </w:r>
    </w:p>
    <w:p w:rsidR="00885488" w:rsidRPr="00F76ED9" w:rsidRDefault="00044D1C" w:rsidP="00415109">
      <w:pPr>
        <w:rPr>
          <w:lang w:val="pt-PT"/>
        </w:rPr>
      </w:pPr>
      <w:r w:rsidRPr="005B472A">
        <w:rPr>
          <w:lang w:val="pt-PT"/>
        </w:rPr>
        <w:t>Suffragium d</w:t>
      </w:r>
      <w:r w:rsidR="00C328E3" w:rsidRPr="005B472A">
        <w:rPr>
          <w:lang w:val="pt-PT"/>
        </w:rPr>
        <w:t>e sancto Valen</w:t>
      </w:r>
      <w:r w:rsidR="001F2538" w:rsidRPr="005B472A">
        <w:rPr>
          <w:lang w:val="pt-PT"/>
        </w:rPr>
        <w:t>(</w:t>
      </w:r>
      <w:r w:rsidR="00885488" w:rsidRPr="005B472A">
        <w:rPr>
          <w:lang w:val="pt-PT"/>
        </w:rPr>
        <w:t>137r)</w:t>
      </w:r>
      <w:r w:rsidR="00C328E3" w:rsidRPr="005B472A">
        <w:rPr>
          <w:lang w:val="pt-PT"/>
        </w:rPr>
        <w:t>tino</w:t>
      </w:r>
      <w:r w:rsidR="00885488" w:rsidRPr="005B472A">
        <w:rPr>
          <w:lang w:val="pt-PT"/>
        </w:rPr>
        <w:t xml:space="preserve"> </w:t>
      </w:r>
      <w:r w:rsidRPr="005B472A">
        <w:rPr>
          <w:lang w:val="pt-PT"/>
        </w:rPr>
        <w:t>[</w:t>
      </w:r>
      <w:r w:rsidR="00885488" w:rsidRPr="005B472A">
        <w:rPr>
          <w:lang w:val="pt-PT"/>
        </w:rPr>
        <w:t>AC</w:t>
      </w:r>
      <w:r w:rsidRPr="005B472A">
        <w:rPr>
          <w:lang w:val="pt-PT"/>
        </w:rPr>
        <w:t>]</w:t>
      </w:r>
      <w:r w:rsidR="00885488" w:rsidRPr="005B472A">
        <w:rPr>
          <w:lang w:val="pt-PT"/>
        </w:rPr>
        <w:t xml:space="preserve"> </w:t>
      </w:r>
      <w:r w:rsidR="00885488" w:rsidRPr="005B472A">
        <w:rPr>
          <w:rStyle w:val="Incipit"/>
          <w:lang w:val="pt-PT"/>
        </w:rPr>
        <w:t>Sacerdos et pontifex</w:t>
      </w:r>
      <w:r w:rsidR="00885488" w:rsidRPr="00B779A9">
        <w:rPr>
          <w:lang w:val="pt-PT"/>
        </w:rPr>
        <w:t xml:space="preserve">. </w:t>
      </w:r>
      <w:r w:rsidR="00C328E3" w:rsidRPr="00B779A9">
        <w:rPr>
          <w:lang w:val="pt-PT"/>
        </w:rPr>
        <w:t xml:space="preserve">[BD] </w:t>
      </w:r>
      <w:r w:rsidR="005F6F99" w:rsidRPr="00F77676">
        <w:rPr>
          <w:rStyle w:val="Incipit"/>
          <w:lang w:val="pt-PT"/>
        </w:rPr>
        <w:t>Benedicamus</w:t>
      </w:r>
      <w:r w:rsidR="005E1283" w:rsidRPr="00B779A9">
        <w:rPr>
          <w:lang w:val="pt-PT"/>
        </w:rPr>
        <w:t xml:space="preserve">. </w:t>
      </w:r>
      <w:r w:rsidR="005E1283" w:rsidRPr="00F76ED9">
        <w:rPr>
          <w:lang w:val="pt-PT"/>
        </w:rPr>
        <w:t>[TP]</w:t>
      </w:r>
      <w:r w:rsidR="00C328E3" w:rsidRPr="00F76ED9">
        <w:rPr>
          <w:lang w:val="pt-PT"/>
        </w:rPr>
        <w:t xml:space="preserve"> </w:t>
      </w:r>
      <w:r w:rsidR="00885488" w:rsidRPr="00F76ED9">
        <w:rPr>
          <w:rStyle w:val="Incipit"/>
          <w:lang w:val="pt-PT"/>
        </w:rPr>
        <w:t>In laude Iesu</w:t>
      </w:r>
      <w:r w:rsidR="00885488" w:rsidRPr="00F76ED9">
        <w:rPr>
          <w:lang w:val="pt-PT"/>
        </w:rPr>
        <w:t>.</w:t>
      </w:r>
    </w:p>
    <w:p w:rsidR="00885488" w:rsidRPr="00F76ED9" w:rsidRDefault="0079387F" w:rsidP="00415109">
      <w:pPr>
        <w:rPr>
          <w:lang w:val="pt-PT"/>
        </w:rPr>
      </w:pPr>
      <w:r w:rsidRPr="00F76ED9">
        <w:rPr>
          <w:rStyle w:val="Time1"/>
          <w:lang w:val="pt-PT"/>
        </w:rPr>
        <w:t>Ad completorium</w:t>
      </w:r>
      <w:r w:rsidR="00885488" w:rsidRPr="00F76ED9">
        <w:rPr>
          <w:lang w:val="pt-PT"/>
        </w:rPr>
        <w:t xml:space="preserve"> ut hesterna nocte sine cantico </w:t>
      </w:r>
      <w:r w:rsidR="00C328E3" w:rsidRPr="00F76ED9">
        <w:rPr>
          <w:lang w:val="pt-PT"/>
        </w:rPr>
        <w:t xml:space="preserve">[TP] </w:t>
      </w:r>
      <w:r w:rsidR="00885488" w:rsidRPr="00F76ED9">
        <w:rPr>
          <w:rStyle w:val="Incipit"/>
          <w:lang w:val="pt-PT"/>
        </w:rPr>
        <w:t>Magnum</w:t>
      </w:r>
      <w:r w:rsidR="005A362F" w:rsidRPr="00F76ED9">
        <w:rPr>
          <w:i/>
          <w:lang w:val="pt-PT"/>
        </w:rPr>
        <w:t xml:space="preserve"> </w:t>
      </w:r>
      <w:r w:rsidR="00885488" w:rsidRPr="00F76ED9">
        <w:rPr>
          <w:rStyle w:val="Incipit"/>
          <w:lang w:val="pt-PT"/>
        </w:rPr>
        <w:t>nomen</w:t>
      </w:r>
      <w:r w:rsidR="005A362F" w:rsidRPr="00F76ED9">
        <w:rPr>
          <w:i/>
          <w:lang w:val="pt-PT"/>
        </w:rPr>
        <w:t xml:space="preserve"> </w:t>
      </w:r>
      <w:r w:rsidR="00885488" w:rsidRPr="00F76ED9">
        <w:rPr>
          <w:rStyle w:val="Incipit"/>
          <w:lang w:val="pt-PT"/>
        </w:rPr>
        <w:t>domini</w:t>
      </w:r>
      <w:r w:rsidR="00885488" w:rsidRPr="00F76ED9">
        <w:rPr>
          <w:lang w:val="pt-PT"/>
        </w:rPr>
        <w:t>.</w:t>
      </w:r>
    </w:p>
    <w:p w:rsidR="00044D1C" w:rsidRPr="00F76ED9" w:rsidRDefault="00044D1C" w:rsidP="00044D1C">
      <w:pPr>
        <w:pStyle w:val="berschrift1"/>
        <w:rPr>
          <w:lang w:val="pt-PT"/>
        </w:rPr>
      </w:pPr>
      <w:r w:rsidRPr="00F76ED9">
        <w:rPr>
          <w:lang w:val="pt-PT"/>
        </w:rPr>
        <w:lastRenderedPageBreak/>
        <w:t>[INFRA OCTAVAM EPIPHANIAE]</w:t>
      </w:r>
    </w:p>
    <w:p w:rsidR="00885488" w:rsidRPr="00F76ED9" w:rsidRDefault="00885488" w:rsidP="00415109">
      <w:pPr>
        <w:rPr>
          <w:lang w:val="pt-PT"/>
        </w:rPr>
      </w:pPr>
      <w:r w:rsidRPr="00F76ED9">
        <w:rPr>
          <w:lang w:val="pt-PT"/>
        </w:rPr>
        <w:t xml:space="preserve">Infra </w:t>
      </w:r>
      <w:r w:rsidR="00BA4CFB" w:rsidRPr="00F76ED9">
        <w:rPr>
          <w:lang w:val="pt-PT"/>
        </w:rPr>
        <w:t>octava</w:t>
      </w:r>
      <w:r w:rsidRPr="00F76ED9">
        <w:rPr>
          <w:lang w:val="pt-PT"/>
        </w:rPr>
        <w:t xml:space="preserve">m epiphaniae singulis noctibus tres lectiones facimus. Et si festum alicuius sancti infra </w:t>
      </w:r>
      <w:r w:rsidR="00BA4CFB" w:rsidRPr="00F76ED9">
        <w:rPr>
          <w:lang w:val="pt-PT"/>
        </w:rPr>
        <w:t>octava</w:t>
      </w:r>
      <w:r w:rsidRPr="00F76ED9">
        <w:rPr>
          <w:lang w:val="pt-PT"/>
        </w:rPr>
        <w:t xml:space="preserve">m epiphaniae occurrerit nihil de eo praeter suffragium dicetur. Psalmi paenitentiales sine cursu infra </w:t>
      </w:r>
      <w:r w:rsidR="00BA4CFB" w:rsidRPr="00F76ED9">
        <w:rPr>
          <w:lang w:val="pt-PT"/>
        </w:rPr>
        <w:t>octava</w:t>
      </w:r>
      <w:r w:rsidRPr="00F76ED9">
        <w:rPr>
          <w:lang w:val="pt-PT"/>
        </w:rPr>
        <w:t>m epiphaniae dicantur.</w:t>
      </w:r>
    </w:p>
    <w:p w:rsidR="00885488" w:rsidRPr="00F76ED9" w:rsidRDefault="00885488" w:rsidP="00415109">
      <w:pPr>
        <w:pStyle w:val="berschrift1"/>
        <w:rPr>
          <w:lang w:val="pt-PT"/>
        </w:rPr>
      </w:pPr>
      <w:r w:rsidRPr="00F76ED9">
        <w:rPr>
          <w:lang w:val="pt-PT"/>
        </w:rPr>
        <w:t>FERIA SECUNDA POST FESTUM EPIPHANIAE</w:t>
      </w:r>
    </w:p>
    <w:p w:rsidR="00885488" w:rsidRPr="004518BD" w:rsidRDefault="00E359BB" w:rsidP="00415109">
      <w:pPr>
        <w:rPr>
          <w:lang w:val="it-IT"/>
        </w:rPr>
      </w:pPr>
      <w:r w:rsidRPr="005B472A">
        <w:rPr>
          <w:rStyle w:val="Time1"/>
          <w:lang w:val="en-US"/>
        </w:rPr>
        <w:t>Ad matutinum</w:t>
      </w:r>
      <w:r w:rsidR="00885488" w:rsidRPr="005B472A">
        <w:rPr>
          <w:lang w:val="en-US"/>
        </w:rPr>
        <w:t xml:space="preserve"> I</w:t>
      </w:r>
      <w:r w:rsidR="00C328E3" w:rsidRPr="005B472A">
        <w:rPr>
          <w:lang w:val="en-US"/>
        </w:rPr>
        <w:t>N</w:t>
      </w:r>
      <w:r w:rsidR="00885488" w:rsidRPr="005B472A">
        <w:rPr>
          <w:lang w:val="en-US"/>
        </w:rPr>
        <w:t xml:space="preserve">V </w:t>
      </w:r>
      <w:r w:rsidR="00885488" w:rsidRPr="005B472A">
        <w:rPr>
          <w:rStyle w:val="Incipit"/>
          <w:lang w:val="en-US"/>
        </w:rPr>
        <w:t>Christus apparuit nobis</w:t>
      </w:r>
      <w:r w:rsidR="00E07660" w:rsidRPr="005B472A">
        <w:rPr>
          <w:lang w:val="en-US"/>
        </w:rPr>
        <w:t>@</w:t>
      </w:r>
      <w:r w:rsidR="00044D1C" w:rsidRPr="005B472A">
        <w:rPr>
          <w:lang w:val="en-US"/>
        </w:rPr>
        <w:t>$E::</w:t>
      </w:r>
      <w:r w:rsidR="00885488" w:rsidRPr="005B472A">
        <w:rPr>
          <w:lang w:val="en-US"/>
        </w:rPr>
        <w:t>unus</w:t>
      </w:r>
      <w:r w:rsidR="00044D1C" w:rsidRPr="005B472A">
        <w:rPr>
          <w:lang w:val="en-US"/>
        </w:rPr>
        <w:t>$</w:t>
      </w:r>
      <w:r w:rsidR="00885488" w:rsidRPr="005B472A">
        <w:rPr>
          <w:lang w:val="en-US"/>
        </w:rPr>
        <w:t xml:space="preserve"> </w:t>
      </w:r>
      <w:r w:rsidR="00BA24A1" w:rsidRPr="005B472A">
        <w:rPr>
          <w:lang w:val="en-US"/>
        </w:rPr>
        <w:t>[</w:t>
      </w:r>
      <w:r w:rsidR="00885488" w:rsidRPr="005B472A">
        <w:rPr>
          <w:lang w:val="en-US"/>
        </w:rPr>
        <w:t>cantet</w:t>
      </w:r>
      <w:r w:rsidR="00BA24A1" w:rsidRPr="005B472A">
        <w:rPr>
          <w:lang w:val="en-US"/>
        </w:rPr>
        <w:t>]</w:t>
      </w:r>
      <w:r w:rsidR="00885488" w:rsidRPr="005B472A">
        <w:rPr>
          <w:lang w:val="en-US"/>
        </w:rPr>
        <w:t xml:space="preserve">. </w:t>
      </w:r>
      <w:r w:rsidR="00885488" w:rsidRPr="005B472A">
        <w:rPr>
          <w:lang w:val="it-IT"/>
        </w:rPr>
        <w:t xml:space="preserve">HY </w:t>
      </w:r>
      <w:r w:rsidR="00885488" w:rsidRPr="005B472A">
        <w:rPr>
          <w:rStyle w:val="Incipit"/>
          <w:lang w:val="it-IT"/>
        </w:rPr>
        <w:t>A patre unigenitus</w:t>
      </w:r>
      <w:r w:rsidR="00885488" w:rsidRPr="005B472A">
        <w:rPr>
          <w:lang w:val="it-IT"/>
        </w:rPr>
        <w:t>.</w:t>
      </w:r>
      <w:r w:rsidR="00B11BAD" w:rsidRPr="005B472A">
        <w:rPr>
          <w:lang w:val="it-IT"/>
        </w:rPr>
        <w:t xml:space="preserve"> </w:t>
      </w:r>
      <w:r w:rsidRPr="004518BD">
        <w:rPr>
          <w:lang w:val="it-IT"/>
        </w:rPr>
        <w:t>Ad nocturnum</w:t>
      </w:r>
      <w:r w:rsidR="00885488" w:rsidRPr="00F77676">
        <w:rPr>
          <w:lang w:val="it-IT"/>
        </w:rPr>
        <w:t xml:space="preserve"> AN </w:t>
      </w:r>
      <w:r w:rsidR="00885488" w:rsidRPr="00F77676">
        <w:rPr>
          <w:rStyle w:val="Incipit"/>
          <w:lang w:val="it-IT"/>
        </w:rPr>
        <w:t>Afferte domino</w:t>
      </w:r>
      <w:r w:rsidR="00E07660">
        <w:rPr>
          <w:lang w:val="it-IT"/>
        </w:rPr>
        <w:t>@</w:t>
      </w:r>
      <w:r w:rsidR="00044D1C" w:rsidRPr="00F77676">
        <w:rPr>
          <w:lang w:val="it-IT"/>
        </w:rPr>
        <w:t>$E::sola$</w:t>
      </w:r>
      <w:r w:rsidR="00885488" w:rsidRPr="00F77676">
        <w:rPr>
          <w:lang w:val="it-IT"/>
        </w:rPr>
        <w:t xml:space="preserve"> ex primo nocturno</w:t>
      </w:r>
      <w:r w:rsidR="00C328E3" w:rsidRPr="00F77676">
        <w:rPr>
          <w:lang w:val="it-IT"/>
        </w:rPr>
        <w:t xml:space="preserve">. </w:t>
      </w:r>
      <w:r w:rsidR="00C328E3" w:rsidRPr="004518BD">
        <w:rPr>
          <w:lang w:val="it-IT"/>
        </w:rPr>
        <w:t>Psalmi f</w:t>
      </w:r>
      <w:r w:rsidR="00885488" w:rsidRPr="004518BD">
        <w:rPr>
          <w:lang w:val="it-IT"/>
        </w:rPr>
        <w:t xml:space="preserve">eriales. VS </w:t>
      </w:r>
      <w:r w:rsidR="00885488" w:rsidRPr="004518BD">
        <w:rPr>
          <w:rStyle w:val="Incipit"/>
          <w:lang w:val="it-IT"/>
        </w:rPr>
        <w:t>Omnes gentes quas</w:t>
      </w:r>
      <w:r w:rsidR="00603E0B" w:rsidRPr="004518BD">
        <w:rPr>
          <w:rStyle w:val="Incipit"/>
          <w:lang w:val="it-IT"/>
        </w:rPr>
        <w:t>qumque</w:t>
      </w:r>
      <w:r w:rsidR="00885488" w:rsidRPr="004518BD">
        <w:rPr>
          <w:rStyle w:val="Incipit"/>
          <w:lang w:val="it-IT"/>
        </w:rPr>
        <w:t xml:space="preserve"> fecisti</w:t>
      </w:r>
      <w:r w:rsidR="00E07660">
        <w:rPr>
          <w:lang w:val="it-IT"/>
        </w:rPr>
        <w:t>@</w:t>
      </w:r>
      <w:r w:rsidR="00513542" w:rsidRPr="004518BD">
        <w:rPr>
          <w:lang w:val="it-IT"/>
        </w:rPr>
        <w:t>$E::</w:t>
      </w:r>
      <w:r w:rsidR="00885488" w:rsidRPr="004518BD">
        <w:rPr>
          <w:lang w:val="it-IT"/>
        </w:rPr>
        <w:t>duo</w:t>
      </w:r>
      <w:r w:rsidR="00513542" w:rsidRPr="004518BD">
        <w:rPr>
          <w:lang w:val="it-IT"/>
        </w:rPr>
        <w:t>$</w:t>
      </w:r>
      <w:r w:rsidR="00C328E3" w:rsidRPr="004518BD">
        <w:rPr>
          <w:lang w:val="it-IT"/>
        </w:rPr>
        <w:t xml:space="preserve">. </w:t>
      </w:r>
      <w:r w:rsidR="00513542" w:rsidRPr="004518BD">
        <w:rPr>
          <w:lang w:val="it-IT"/>
        </w:rPr>
        <w:t>$E::</w:t>
      </w:r>
      <w:r w:rsidR="00C328E3" w:rsidRPr="004518BD">
        <w:rPr>
          <w:lang w:val="it-IT"/>
        </w:rPr>
        <w:t>LS</w:t>
      </w:r>
      <w:r w:rsidR="00885488" w:rsidRPr="004518BD">
        <w:rPr>
          <w:lang w:val="it-IT"/>
        </w:rPr>
        <w:t xml:space="preserve"> </w:t>
      </w:r>
      <w:r w:rsidR="00885488" w:rsidRPr="004518BD">
        <w:rPr>
          <w:rStyle w:val="Incipit"/>
          <w:lang w:val="it-IT"/>
        </w:rPr>
        <w:t xml:space="preserve">Exultandum nobis est fratres </w:t>
      </w:r>
      <w:r w:rsidR="00D66EA2" w:rsidRPr="004518BD">
        <w:rPr>
          <w:rStyle w:val="Incipit"/>
          <w:lang w:val="it-IT"/>
        </w:rPr>
        <w:t>car</w:t>
      </w:r>
      <w:r w:rsidR="00885488" w:rsidRPr="004518BD">
        <w:rPr>
          <w:rStyle w:val="Incipit"/>
          <w:lang w:val="it-IT"/>
        </w:rPr>
        <w:t xml:space="preserve">issimi quod </w:t>
      </w:r>
      <w:r w:rsidR="008060A3" w:rsidRPr="004518BD">
        <w:rPr>
          <w:rStyle w:val="Incipit"/>
          <w:lang w:val="it-IT"/>
        </w:rPr>
        <w:t>voti</w:t>
      </w:r>
      <w:r w:rsidR="00885488" w:rsidRPr="004518BD">
        <w:rPr>
          <w:rStyle w:val="Incipit"/>
          <w:lang w:val="it-IT"/>
        </w:rPr>
        <w:t>s nostris</w:t>
      </w:r>
      <w:r w:rsidR="00691548" w:rsidRPr="004518BD">
        <w:rPr>
          <w:rStyle w:val="Incipit"/>
          <w:lang w:val="it-IT"/>
        </w:rPr>
        <w:t xml:space="preserve"> vo</w:t>
      </w:r>
      <w:r w:rsidR="00885488" w:rsidRPr="004518BD">
        <w:rPr>
          <w:rStyle w:val="Incipit"/>
          <w:lang w:val="it-IT"/>
        </w:rPr>
        <w:t>ta succedunt</w:t>
      </w:r>
      <w:r w:rsidR="00513542" w:rsidRPr="004518BD">
        <w:rPr>
          <w:lang w:val="it-IT"/>
        </w:rPr>
        <w:t>$</w:t>
      </w:r>
      <w:r w:rsidR="00E46239" w:rsidRPr="004518BD">
        <w:rPr>
          <w:lang w:val="it-IT"/>
        </w:rPr>
        <w:t>.</w:t>
      </w:r>
      <w:r w:rsidR="00885488" w:rsidRPr="004518BD">
        <w:rPr>
          <w:lang w:val="it-IT"/>
        </w:rPr>
        <w:t xml:space="preserve"> RP </w:t>
      </w:r>
      <w:r w:rsidR="00885488" w:rsidRPr="004518BD">
        <w:rPr>
          <w:rStyle w:val="Incipit"/>
          <w:lang w:val="it-IT"/>
        </w:rPr>
        <w:t>Magi veniunt</w:t>
      </w:r>
      <w:r w:rsidR="00885488" w:rsidRPr="004518BD">
        <w:rPr>
          <w:lang w:val="it-IT"/>
        </w:rPr>
        <w:t xml:space="preserve">. </w:t>
      </w:r>
      <w:r w:rsidR="00BA24A1" w:rsidRPr="004518BD">
        <w:rPr>
          <w:lang w:val="it-IT"/>
        </w:rPr>
        <w:t>[</w:t>
      </w:r>
      <w:r w:rsidR="00885488" w:rsidRPr="004518BD">
        <w:rPr>
          <w:lang w:val="it-IT"/>
        </w:rPr>
        <w:t>RP</w:t>
      </w:r>
      <w:r w:rsidR="00BA24A1" w:rsidRPr="004518BD">
        <w:rPr>
          <w:lang w:val="it-IT"/>
        </w:rPr>
        <w:t>]</w:t>
      </w:r>
      <w:r w:rsidR="00885488" w:rsidRPr="004518BD">
        <w:rPr>
          <w:lang w:val="it-IT"/>
        </w:rPr>
        <w:t xml:space="preserve"> </w:t>
      </w:r>
      <w:r w:rsidR="003974FA" w:rsidRPr="004518BD">
        <w:rPr>
          <w:rStyle w:val="Incipit"/>
          <w:lang w:val="it-IT"/>
        </w:rPr>
        <w:t>Omnes de Sa</w:t>
      </w:r>
      <w:r w:rsidR="00885488" w:rsidRPr="004518BD">
        <w:rPr>
          <w:rStyle w:val="Incipit"/>
          <w:lang w:val="it-IT"/>
        </w:rPr>
        <w:t>ba</w:t>
      </w:r>
      <w:r w:rsidR="00885488" w:rsidRPr="004518BD">
        <w:rPr>
          <w:lang w:val="it-IT"/>
        </w:rPr>
        <w:t xml:space="preserve">. </w:t>
      </w:r>
      <w:r w:rsidR="00BA24A1" w:rsidRPr="004518BD">
        <w:rPr>
          <w:lang w:val="it-IT"/>
        </w:rPr>
        <w:t>[</w:t>
      </w:r>
      <w:r w:rsidR="00885488" w:rsidRPr="004518BD">
        <w:rPr>
          <w:lang w:val="it-IT"/>
        </w:rPr>
        <w:t>RP</w:t>
      </w:r>
      <w:r w:rsidR="00BA24A1" w:rsidRPr="004518BD">
        <w:rPr>
          <w:lang w:val="it-IT"/>
        </w:rPr>
        <w:t>]</w:t>
      </w:r>
      <w:r w:rsidR="00885488" w:rsidRPr="004518BD">
        <w:rPr>
          <w:lang w:val="it-IT"/>
        </w:rPr>
        <w:t xml:space="preserve"> </w:t>
      </w:r>
      <w:r w:rsidR="007B4B48" w:rsidRPr="004518BD">
        <w:rPr>
          <w:rStyle w:val="Incipit"/>
          <w:lang w:val="it-IT"/>
        </w:rPr>
        <w:t>|</w:t>
      </w:r>
      <w:r w:rsidR="00885488" w:rsidRPr="004518BD">
        <w:rPr>
          <w:rStyle w:val="Incipit"/>
          <w:lang w:val="it-IT"/>
        </w:rPr>
        <w:t>Stellam</w:t>
      </w:r>
      <w:r w:rsidR="00044D1C" w:rsidRPr="004518BD">
        <w:rPr>
          <w:rStyle w:val="Incipit"/>
          <w:lang w:val="it-IT"/>
        </w:rPr>
        <w:t>::S</w:t>
      </w:r>
      <w:r w:rsidR="007B4B48" w:rsidRPr="004518BD">
        <w:rPr>
          <w:rStyle w:val="Incipit"/>
          <w:lang w:val="it-IT"/>
        </w:rPr>
        <w:t>tella|</w:t>
      </w:r>
      <w:r w:rsidR="00885488" w:rsidRPr="004518BD">
        <w:rPr>
          <w:rStyle w:val="Incipit"/>
          <w:lang w:val="it-IT"/>
        </w:rPr>
        <w:t xml:space="preserve"> quam </w:t>
      </w:r>
      <w:r w:rsidR="00DD6B06" w:rsidRPr="004518BD">
        <w:rPr>
          <w:rStyle w:val="Incipit"/>
          <w:lang w:val="it-IT"/>
        </w:rPr>
        <w:t>vider</w:t>
      </w:r>
      <w:r w:rsidR="00885488" w:rsidRPr="004518BD">
        <w:rPr>
          <w:rStyle w:val="Incipit"/>
          <w:lang w:val="it-IT"/>
        </w:rPr>
        <w:t>ant</w:t>
      </w:r>
      <w:r w:rsidR="00885488" w:rsidRPr="004518BD">
        <w:rPr>
          <w:lang w:val="it-IT"/>
        </w:rPr>
        <w:t xml:space="preserve"> ex primo nocturno</w:t>
      </w:r>
      <w:r w:rsidR="00044D1C" w:rsidRPr="004518BD">
        <w:rPr>
          <w:lang w:val="it-IT"/>
        </w:rPr>
        <w:t>,</w:t>
      </w:r>
      <w:r w:rsidR="00885488" w:rsidRPr="004518BD">
        <w:rPr>
          <w:lang w:val="it-IT"/>
        </w:rPr>
        <w:t xml:space="preserve"> duo posteriora responsoria. </w:t>
      </w:r>
      <w:r w:rsidR="00753A1C" w:rsidRPr="004518BD">
        <w:rPr>
          <w:lang w:val="it-IT"/>
        </w:rPr>
        <w:t xml:space="preserve">[TD] </w:t>
      </w:r>
      <w:r w:rsidR="00753A1C" w:rsidRPr="004518BD">
        <w:rPr>
          <w:rStyle w:val="Incipit"/>
          <w:lang w:val="it-IT"/>
        </w:rPr>
        <w:t>Te deum</w:t>
      </w:r>
      <w:r w:rsidR="00753A1C" w:rsidRPr="004518BD">
        <w:rPr>
          <w:lang w:val="it-IT"/>
        </w:rPr>
        <w:t xml:space="preserve"> </w:t>
      </w:r>
      <w:r w:rsidR="00885488" w:rsidRPr="004518BD">
        <w:rPr>
          <w:lang w:val="it-IT"/>
        </w:rPr>
        <w:t>non dicitur.</w:t>
      </w:r>
    </w:p>
    <w:p w:rsidR="00885488" w:rsidRPr="004518BD" w:rsidRDefault="00E359BB" w:rsidP="00415109">
      <w:pPr>
        <w:rPr>
          <w:lang w:val="it-IT"/>
        </w:rPr>
      </w:pPr>
      <w:r w:rsidRPr="004518BD">
        <w:rPr>
          <w:rStyle w:val="Time1"/>
          <w:lang w:val="it-IT"/>
        </w:rPr>
        <w:t>Ad laudes</w:t>
      </w:r>
      <w:r w:rsidR="00885488" w:rsidRPr="004518BD">
        <w:rPr>
          <w:lang w:val="it-IT"/>
        </w:rPr>
        <w:t xml:space="preserve"> AN </w:t>
      </w:r>
      <w:r w:rsidR="00885488" w:rsidRPr="004518BD">
        <w:rPr>
          <w:rStyle w:val="Incipit"/>
          <w:lang w:val="it-IT"/>
        </w:rPr>
        <w:t>Ante luciferum</w:t>
      </w:r>
      <w:r w:rsidR="00885488" w:rsidRPr="004518BD">
        <w:rPr>
          <w:lang w:val="it-IT"/>
        </w:rPr>
        <w:t xml:space="preserve"> sola. HY </w:t>
      </w:r>
      <w:r w:rsidR="00885488" w:rsidRPr="004518BD">
        <w:rPr>
          <w:rStyle w:val="Incipit"/>
          <w:lang w:val="it-IT"/>
        </w:rPr>
        <w:t>Gratuletur omnis caro</w:t>
      </w:r>
      <w:r w:rsidR="00885488" w:rsidRPr="004518BD">
        <w:rPr>
          <w:lang w:val="it-IT"/>
        </w:rPr>
        <w:t xml:space="preserve">. VS </w:t>
      </w:r>
      <w:r w:rsidR="003974FA" w:rsidRPr="004518BD">
        <w:rPr>
          <w:rStyle w:val="Incipit"/>
          <w:lang w:val="it-IT"/>
        </w:rPr>
        <w:t>Omnes de Sa</w:t>
      </w:r>
      <w:r w:rsidR="00885488" w:rsidRPr="004518BD">
        <w:rPr>
          <w:rStyle w:val="Incipit"/>
          <w:lang w:val="it-IT"/>
        </w:rPr>
        <w:t>ba venient</w:t>
      </w:r>
      <w:r w:rsidR="00885488" w:rsidRPr="004518BD">
        <w:rPr>
          <w:lang w:val="it-IT"/>
        </w:rPr>
        <w:t xml:space="preserve">. (137v) AB </w:t>
      </w:r>
      <w:r w:rsidR="00885488" w:rsidRPr="004518BD">
        <w:rPr>
          <w:rStyle w:val="Incipit"/>
          <w:lang w:val="it-IT"/>
        </w:rPr>
        <w:t xml:space="preserve">Ab oriente </w:t>
      </w:r>
      <w:r w:rsidR="00C31823" w:rsidRPr="004518BD">
        <w:rPr>
          <w:rStyle w:val="Incipit"/>
          <w:lang w:val="it-IT"/>
        </w:rPr>
        <w:t>venerunt</w:t>
      </w:r>
      <w:r w:rsidR="00885488" w:rsidRPr="004518BD">
        <w:rPr>
          <w:rStyle w:val="Incipit"/>
          <w:lang w:val="it-IT"/>
        </w:rPr>
        <w:t xml:space="preserve"> magi</w:t>
      </w:r>
      <w:r w:rsidR="00885488" w:rsidRPr="005B472A">
        <w:rPr>
          <w:lang w:val="it-IT"/>
        </w:rPr>
        <w:t xml:space="preserve">. </w:t>
      </w:r>
      <w:r w:rsidR="006B4C1E" w:rsidRPr="005B472A">
        <w:rPr>
          <w:lang w:val="it-IT"/>
        </w:rPr>
        <w:t>Suffragium d</w:t>
      </w:r>
      <w:r w:rsidR="007C3044" w:rsidRPr="005B472A">
        <w:rPr>
          <w:lang w:val="it-IT"/>
        </w:rPr>
        <w:t xml:space="preserve">e sancto Valentino </w:t>
      </w:r>
      <w:r w:rsidR="006B4C1E" w:rsidRPr="005B472A">
        <w:rPr>
          <w:lang w:val="it-IT"/>
        </w:rPr>
        <w:t>[</w:t>
      </w:r>
      <w:r w:rsidR="00885488" w:rsidRPr="005B472A">
        <w:rPr>
          <w:lang w:val="it-IT"/>
        </w:rPr>
        <w:t>AC</w:t>
      </w:r>
      <w:r w:rsidR="006B4C1E" w:rsidRPr="005B472A">
        <w:rPr>
          <w:lang w:val="it-IT"/>
        </w:rPr>
        <w:t>]</w:t>
      </w:r>
      <w:r w:rsidR="00885488" w:rsidRPr="005B472A">
        <w:rPr>
          <w:lang w:val="it-IT"/>
        </w:rPr>
        <w:t xml:space="preserve"> </w:t>
      </w:r>
      <w:r w:rsidR="00885488" w:rsidRPr="005B472A">
        <w:rPr>
          <w:rStyle w:val="Incipit"/>
          <w:lang w:val="it-IT"/>
        </w:rPr>
        <w:t>Euge</w:t>
      </w:r>
      <w:r w:rsidR="005A362F" w:rsidRPr="005B472A">
        <w:rPr>
          <w:rStyle w:val="Incipit"/>
          <w:lang w:val="it-IT"/>
        </w:rPr>
        <w:t xml:space="preserve"> </w:t>
      </w:r>
      <w:r w:rsidR="00D66EA2" w:rsidRPr="005B472A">
        <w:rPr>
          <w:rStyle w:val="Incipit"/>
          <w:lang w:val="it-IT"/>
        </w:rPr>
        <w:t>serve</w:t>
      </w:r>
      <w:r w:rsidR="005A362F" w:rsidRPr="005B472A">
        <w:rPr>
          <w:rStyle w:val="Incipit"/>
          <w:lang w:val="it-IT"/>
        </w:rPr>
        <w:t xml:space="preserve"> </w:t>
      </w:r>
      <w:r w:rsidR="00885488" w:rsidRPr="005B472A">
        <w:rPr>
          <w:rStyle w:val="Incipit"/>
          <w:lang w:val="it-IT"/>
        </w:rPr>
        <w:t>bone</w:t>
      </w:r>
      <w:r w:rsidR="00BA0375" w:rsidRPr="004518BD">
        <w:rPr>
          <w:lang w:val="it-IT"/>
        </w:rPr>
        <w:t>. |</w:t>
      </w:r>
      <w:r w:rsidR="00885488" w:rsidRPr="004518BD">
        <w:rPr>
          <w:lang w:val="it-IT"/>
        </w:rPr>
        <w:t>De De</w:t>
      </w:r>
      <w:r w:rsidR="00BA0375" w:rsidRPr="004518BD">
        <w:rPr>
          <w:lang w:val="it-IT"/>
        </w:rPr>
        <w:t>:</w:t>
      </w:r>
      <w:r w:rsidR="00736684" w:rsidRPr="004518BD">
        <w:rPr>
          <w:lang w:val="it-IT"/>
        </w:rPr>
        <w:t>:</w:t>
      </w:r>
      <w:r w:rsidR="00BA0375" w:rsidRPr="004518BD">
        <w:rPr>
          <w:lang w:val="it-IT"/>
        </w:rPr>
        <w:t>De|</w:t>
      </w:r>
      <w:r w:rsidR="00885488" w:rsidRPr="004518BD">
        <w:rPr>
          <w:lang w:val="it-IT"/>
        </w:rPr>
        <w:t xml:space="preserve"> beata virgine </w:t>
      </w:r>
      <w:r w:rsidR="00BA24A1" w:rsidRPr="004518BD">
        <w:rPr>
          <w:lang w:val="it-IT"/>
        </w:rPr>
        <w:t>[</w:t>
      </w:r>
      <w:r w:rsidR="00885488" w:rsidRPr="004518BD">
        <w:rPr>
          <w:lang w:val="it-IT"/>
        </w:rPr>
        <w:t>AC</w:t>
      </w:r>
      <w:r w:rsidR="00BA24A1" w:rsidRPr="004518BD">
        <w:rPr>
          <w:lang w:val="it-IT"/>
        </w:rPr>
        <w:t>]</w:t>
      </w:r>
      <w:r w:rsidR="00885488" w:rsidRPr="004518BD">
        <w:rPr>
          <w:lang w:val="it-IT"/>
        </w:rPr>
        <w:t xml:space="preserve"> </w:t>
      </w:r>
      <w:r w:rsidR="00885488" w:rsidRPr="004518BD">
        <w:rPr>
          <w:rStyle w:val="Incipit"/>
          <w:lang w:val="it-IT"/>
        </w:rPr>
        <w:t>O</w:t>
      </w:r>
      <w:r w:rsidR="005A362F" w:rsidRPr="004518BD">
        <w:rPr>
          <w:i/>
          <w:lang w:val="it-IT"/>
        </w:rPr>
        <w:t xml:space="preserve"> </w:t>
      </w:r>
      <w:r w:rsidR="00885488" w:rsidRPr="004518BD">
        <w:rPr>
          <w:rStyle w:val="Incipit"/>
          <w:lang w:val="it-IT"/>
        </w:rPr>
        <w:t>admirabile</w:t>
      </w:r>
      <w:r w:rsidR="00885488" w:rsidRPr="004518BD">
        <w:rPr>
          <w:lang w:val="it-IT"/>
        </w:rPr>
        <w:t xml:space="preserve">. </w:t>
      </w:r>
      <w:r w:rsidR="007C3044" w:rsidRPr="004518BD">
        <w:rPr>
          <w:lang w:val="it-IT"/>
        </w:rPr>
        <w:t xml:space="preserve">[BD] </w:t>
      </w:r>
      <w:r w:rsidR="005F6F99" w:rsidRPr="004518BD">
        <w:rPr>
          <w:rStyle w:val="Incipit"/>
          <w:lang w:val="it-IT"/>
        </w:rPr>
        <w:t>Benedicamus</w:t>
      </w:r>
      <w:r w:rsidR="007C3044" w:rsidRPr="004518BD">
        <w:rPr>
          <w:lang w:val="it-IT"/>
        </w:rPr>
        <w:t xml:space="preserve"> a</w:t>
      </w:r>
      <w:r w:rsidR="00885488" w:rsidRPr="004518BD">
        <w:rPr>
          <w:lang w:val="it-IT"/>
        </w:rPr>
        <w:t>ngelicum.</w:t>
      </w:r>
    </w:p>
    <w:p w:rsidR="00885488" w:rsidRPr="004518BD" w:rsidRDefault="00E359BB" w:rsidP="00415109">
      <w:pPr>
        <w:rPr>
          <w:lang w:val="it-IT"/>
        </w:rPr>
      </w:pPr>
      <w:r w:rsidRPr="004518BD">
        <w:rPr>
          <w:rStyle w:val="Time1"/>
          <w:lang w:val="it-IT"/>
        </w:rPr>
        <w:t>Ad maturum officium</w:t>
      </w:r>
      <w:r w:rsidR="00885488" w:rsidRPr="004518BD">
        <w:rPr>
          <w:lang w:val="it-IT"/>
        </w:rPr>
        <w:t xml:space="preserve"> IN </w:t>
      </w:r>
      <w:r w:rsidR="00885488" w:rsidRPr="004518BD">
        <w:rPr>
          <w:rStyle w:val="Incipit"/>
          <w:lang w:val="it-IT"/>
        </w:rPr>
        <w:t>Vultum</w:t>
      </w:r>
      <w:r w:rsidR="005A362F" w:rsidRPr="004518BD">
        <w:rPr>
          <w:i/>
          <w:lang w:val="it-IT"/>
        </w:rPr>
        <w:t xml:space="preserve"> </w:t>
      </w:r>
      <w:r w:rsidR="00885488" w:rsidRPr="004518BD">
        <w:rPr>
          <w:rStyle w:val="Incipit"/>
          <w:lang w:val="it-IT"/>
        </w:rPr>
        <w:t>tuum</w:t>
      </w:r>
      <w:r w:rsidR="00885488" w:rsidRPr="004518BD">
        <w:rPr>
          <w:lang w:val="it-IT"/>
        </w:rPr>
        <w:t xml:space="preserve">. </w:t>
      </w:r>
      <w:r w:rsidR="007C3044" w:rsidRPr="004518BD">
        <w:rPr>
          <w:lang w:val="it-IT"/>
        </w:rPr>
        <w:t xml:space="preserve">[KY] </w:t>
      </w:r>
      <w:r w:rsidR="007C3044" w:rsidRPr="004518BD">
        <w:rPr>
          <w:rStyle w:val="Incipit"/>
          <w:lang w:val="it-IT"/>
        </w:rPr>
        <w:t>Kyrie</w:t>
      </w:r>
      <w:r w:rsidR="005A362F" w:rsidRPr="004518BD">
        <w:rPr>
          <w:i/>
          <w:lang w:val="it-IT"/>
        </w:rPr>
        <w:t xml:space="preserve"> </w:t>
      </w:r>
      <w:r w:rsidR="007C3044" w:rsidRPr="004518BD">
        <w:rPr>
          <w:lang w:val="it-IT"/>
        </w:rPr>
        <w:t xml:space="preserve">et [SA] </w:t>
      </w:r>
      <w:r w:rsidR="007C3044" w:rsidRPr="004518BD">
        <w:rPr>
          <w:rStyle w:val="Incipit"/>
          <w:lang w:val="it-IT"/>
        </w:rPr>
        <w:t>Sanctus</w:t>
      </w:r>
      <w:r w:rsidR="005A362F" w:rsidRPr="004518BD">
        <w:rPr>
          <w:i/>
          <w:lang w:val="it-IT"/>
        </w:rPr>
        <w:t xml:space="preserve"> </w:t>
      </w:r>
      <w:r w:rsidR="00275958" w:rsidRPr="004518BD">
        <w:rPr>
          <w:lang w:val="it-IT"/>
        </w:rPr>
        <w:t xml:space="preserve">de virginibus ad placitum. </w:t>
      </w:r>
      <w:r w:rsidR="006B4C1E" w:rsidRPr="004518BD">
        <w:rPr>
          <w:lang w:val="it-IT"/>
        </w:rPr>
        <w:t>SE</w:t>
      </w:r>
      <w:r w:rsidR="00275958" w:rsidRPr="004518BD">
        <w:rPr>
          <w:lang w:val="it-IT"/>
        </w:rPr>
        <w:t>SV</w:t>
      </w:r>
      <w:r w:rsidR="00885488" w:rsidRPr="004518BD">
        <w:rPr>
          <w:lang w:val="it-IT"/>
        </w:rPr>
        <w:t xml:space="preserve"> </w:t>
      </w:r>
      <w:r w:rsidR="00885488" w:rsidRPr="004518BD">
        <w:rPr>
          <w:rStyle w:val="Incipit"/>
          <w:lang w:val="it-IT"/>
        </w:rPr>
        <w:t>Gaude</w:t>
      </w:r>
      <w:r w:rsidR="005A362F" w:rsidRPr="004518BD">
        <w:rPr>
          <w:i/>
          <w:lang w:val="it-IT"/>
        </w:rPr>
        <w:t xml:space="preserve"> </w:t>
      </w:r>
      <w:r w:rsidR="00885488" w:rsidRPr="004518BD">
        <w:rPr>
          <w:rStyle w:val="Incipit"/>
          <w:lang w:val="it-IT"/>
        </w:rPr>
        <w:t>dei</w:t>
      </w:r>
      <w:r w:rsidR="005A362F" w:rsidRPr="004518BD">
        <w:rPr>
          <w:i/>
          <w:lang w:val="it-IT"/>
        </w:rPr>
        <w:t xml:space="preserve"> </w:t>
      </w:r>
      <w:r w:rsidR="00885488" w:rsidRPr="004518BD">
        <w:rPr>
          <w:rStyle w:val="Incipit"/>
          <w:lang w:val="it-IT"/>
        </w:rPr>
        <w:t>genitrix</w:t>
      </w:r>
      <w:r w:rsidR="00885488" w:rsidRPr="004518BD">
        <w:rPr>
          <w:lang w:val="it-IT"/>
        </w:rPr>
        <w:t>. Reliqua nota sunt.</w:t>
      </w:r>
    </w:p>
    <w:p w:rsidR="00885488" w:rsidRPr="004518BD" w:rsidRDefault="00E359BB" w:rsidP="00415109">
      <w:pPr>
        <w:rPr>
          <w:lang w:val="it-IT"/>
        </w:rPr>
      </w:pPr>
      <w:r w:rsidRPr="004518BD">
        <w:rPr>
          <w:rStyle w:val="Time1"/>
          <w:lang w:val="it-IT"/>
        </w:rPr>
        <w:t>Ad horas</w:t>
      </w:r>
      <w:r w:rsidR="00885488" w:rsidRPr="004518BD">
        <w:rPr>
          <w:lang w:val="it-IT"/>
        </w:rPr>
        <w:t xml:space="preserve"> antiphonae et responsoria per totum ut in die sancto.</w:t>
      </w:r>
    </w:p>
    <w:p w:rsidR="00885488" w:rsidRPr="003D0C23" w:rsidRDefault="00E359BB" w:rsidP="00415109">
      <w:pPr>
        <w:rPr>
          <w:lang w:val="pt-PT"/>
        </w:rPr>
      </w:pPr>
      <w:r w:rsidRPr="004518BD">
        <w:rPr>
          <w:rStyle w:val="Time1"/>
          <w:lang w:val="it-IT"/>
        </w:rPr>
        <w:t>Ad officium</w:t>
      </w:r>
      <w:r w:rsidR="00885488" w:rsidRPr="004518BD">
        <w:rPr>
          <w:lang w:val="it-IT"/>
        </w:rPr>
        <w:t xml:space="preserve"> IN </w:t>
      </w:r>
      <w:r w:rsidR="00885488" w:rsidRPr="004518BD">
        <w:rPr>
          <w:rStyle w:val="Incipit"/>
          <w:lang w:val="it-IT"/>
        </w:rPr>
        <w:t>Ecce advenit dominator</w:t>
      </w:r>
      <w:r w:rsidR="00885488" w:rsidRPr="004518BD">
        <w:rPr>
          <w:lang w:val="it-IT"/>
        </w:rPr>
        <w:t xml:space="preserve">. </w:t>
      </w:r>
      <w:r w:rsidR="00F564AE" w:rsidRPr="004518BD">
        <w:rPr>
          <w:lang w:val="it-IT"/>
        </w:rPr>
        <w:t xml:space="preserve">[KY] </w:t>
      </w:r>
      <w:r w:rsidR="00F564AE" w:rsidRPr="004518BD">
        <w:rPr>
          <w:rStyle w:val="Incipit"/>
          <w:lang w:val="it-IT"/>
        </w:rPr>
        <w:t>Kyrie</w:t>
      </w:r>
      <w:r w:rsidR="00F564AE" w:rsidRPr="004518BD">
        <w:rPr>
          <w:lang w:val="it-IT"/>
        </w:rPr>
        <w:t xml:space="preserve"> a</w:t>
      </w:r>
      <w:r w:rsidR="00885488" w:rsidRPr="004518BD">
        <w:rPr>
          <w:lang w:val="it-IT"/>
        </w:rPr>
        <w:t xml:space="preserve">ngelicum. GR </w:t>
      </w:r>
      <w:r w:rsidR="003974FA" w:rsidRPr="004518BD">
        <w:rPr>
          <w:rStyle w:val="Incipit"/>
          <w:lang w:val="it-IT"/>
        </w:rPr>
        <w:t>Omnes de Sa</w:t>
      </w:r>
      <w:r w:rsidR="00885488" w:rsidRPr="004518BD">
        <w:rPr>
          <w:rStyle w:val="Incipit"/>
          <w:lang w:val="it-IT"/>
        </w:rPr>
        <w:t>ba</w:t>
      </w:r>
      <w:r w:rsidR="00885488" w:rsidRPr="004518BD">
        <w:rPr>
          <w:lang w:val="it-IT"/>
        </w:rPr>
        <w:t xml:space="preserve">. </w:t>
      </w:r>
      <w:r w:rsidR="00885488" w:rsidRPr="003D0C23">
        <w:rPr>
          <w:lang w:val="pt-PT"/>
        </w:rPr>
        <w:t>AL</w:t>
      </w:r>
      <w:r w:rsidR="00F564AE" w:rsidRPr="003D0C23">
        <w:rPr>
          <w:lang w:val="pt-PT"/>
        </w:rPr>
        <w:t>V</w:t>
      </w:r>
      <w:r w:rsidR="00885488" w:rsidRPr="003D0C23">
        <w:rPr>
          <w:lang w:val="pt-PT"/>
        </w:rPr>
        <w:t xml:space="preserve"> </w:t>
      </w:r>
      <w:r w:rsidR="00885488" w:rsidRPr="003D0C23">
        <w:rPr>
          <w:rStyle w:val="Incipit"/>
          <w:lang w:val="pt-PT"/>
        </w:rPr>
        <w:t>Vidimus stellam</w:t>
      </w:r>
      <w:r w:rsidR="00275958" w:rsidRPr="003D0C23">
        <w:rPr>
          <w:lang w:val="pt-PT"/>
        </w:rPr>
        <w:t>. Sequentia a</w:t>
      </w:r>
      <w:r w:rsidR="00885488" w:rsidRPr="003D0C23">
        <w:rPr>
          <w:lang w:val="pt-PT"/>
        </w:rPr>
        <w:t xml:space="preserve">b hinc </w:t>
      </w:r>
      <w:r w:rsidR="00F564AE" w:rsidRPr="003D0C23">
        <w:rPr>
          <w:lang w:val="pt-PT"/>
        </w:rPr>
        <w:t xml:space="preserve">[SV] </w:t>
      </w:r>
      <w:r w:rsidR="00885488" w:rsidRPr="003D0C23">
        <w:rPr>
          <w:rStyle w:val="Incipit"/>
          <w:lang w:val="pt-PT"/>
        </w:rPr>
        <w:t>Anno hominis tricesimo</w:t>
      </w:r>
      <w:r w:rsidR="00DD1415" w:rsidRPr="003D0C23">
        <w:rPr>
          <w:lang w:val="pt-PT"/>
        </w:rPr>
        <w:t>@275.</w:t>
      </w:r>
      <w:r w:rsidR="00885488" w:rsidRPr="003D0C23">
        <w:rPr>
          <w:lang w:val="pt-PT"/>
        </w:rPr>
        <w:t xml:space="preserve"> OF </w:t>
      </w:r>
      <w:r w:rsidR="00885488" w:rsidRPr="003D0C23">
        <w:rPr>
          <w:rStyle w:val="Incipit"/>
          <w:lang w:val="pt-PT"/>
        </w:rPr>
        <w:t>Reges Tharsis</w:t>
      </w:r>
      <w:r w:rsidR="00885488" w:rsidRPr="003D0C23">
        <w:rPr>
          <w:lang w:val="pt-PT"/>
        </w:rPr>
        <w:t xml:space="preserve">. </w:t>
      </w:r>
      <w:r w:rsidR="00F564AE" w:rsidRPr="003D0C23">
        <w:rPr>
          <w:lang w:val="pt-PT"/>
        </w:rPr>
        <w:t xml:space="preserve">[SA] </w:t>
      </w:r>
      <w:r w:rsidR="00F564AE" w:rsidRPr="003D0C23">
        <w:rPr>
          <w:rStyle w:val="Incipit"/>
          <w:lang w:val="pt-PT"/>
        </w:rPr>
        <w:t>Sanctus</w:t>
      </w:r>
      <w:r w:rsidR="00F564AE" w:rsidRPr="003D0C23">
        <w:rPr>
          <w:lang w:val="pt-PT"/>
        </w:rPr>
        <w:t xml:space="preserve"> minus festivale</w:t>
      </w:r>
      <w:r w:rsidR="00885488" w:rsidRPr="003D0C23">
        <w:rPr>
          <w:lang w:val="pt-PT"/>
        </w:rPr>
        <w:t xml:space="preserve">. CO </w:t>
      </w:r>
      <w:r w:rsidR="00885488" w:rsidRPr="003D0C23">
        <w:rPr>
          <w:rStyle w:val="Incipit"/>
          <w:lang w:val="pt-PT"/>
        </w:rPr>
        <w:t>Vidimus stellam eius</w:t>
      </w:r>
      <w:r w:rsidR="00885488" w:rsidRPr="003D0C23">
        <w:rPr>
          <w:lang w:val="pt-PT"/>
        </w:rPr>
        <w:t>.</w:t>
      </w:r>
    </w:p>
    <w:p w:rsidR="00885488" w:rsidRPr="00B779A9" w:rsidRDefault="00B42BD7" w:rsidP="00415109">
      <w:pPr>
        <w:rPr>
          <w:lang w:val="pt-PT"/>
        </w:rPr>
      </w:pPr>
      <w:r w:rsidRPr="00736684">
        <w:rPr>
          <w:rStyle w:val="Time1"/>
          <w:lang w:val="pt-PT"/>
        </w:rPr>
        <w:t>Ad vesperas</w:t>
      </w:r>
      <w:r w:rsidR="00885488" w:rsidRPr="00B779A9">
        <w:rPr>
          <w:lang w:val="pt-PT"/>
        </w:rPr>
        <w:t xml:space="preserve"> AN </w:t>
      </w:r>
      <w:r w:rsidR="00885488" w:rsidRPr="00736684">
        <w:rPr>
          <w:rStyle w:val="Incipit"/>
          <w:lang w:val="pt-PT"/>
        </w:rPr>
        <w:t>Tecum principium</w:t>
      </w:r>
      <w:r w:rsidR="00885488" w:rsidRPr="00B779A9">
        <w:rPr>
          <w:lang w:val="pt-PT"/>
        </w:rPr>
        <w:t xml:space="preserve"> cum reliquis. HY </w:t>
      </w:r>
      <w:r w:rsidR="00885488" w:rsidRPr="00736684">
        <w:rPr>
          <w:rStyle w:val="Incipit"/>
          <w:lang w:val="pt-PT"/>
        </w:rPr>
        <w:t>Hostis Herodis impie</w:t>
      </w:r>
      <w:r w:rsidR="00885488" w:rsidRPr="00B779A9">
        <w:rPr>
          <w:lang w:val="pt-PT"/>
        </w:rPr>
        <w:t xml:space="preserve">. VS </w:t>
      </w:r>
      <w:r w:rsidR="00885488" w:rsidRPr="00736684">
        <w:rPr>
          <w:rStyle w:val="Incipit"/>
          <w:lang w:val="pt-PT"/>
        </w:rPr>
        <w:t>Reges Tharsis</w:t>
      </w:r>
      <w:r w:rsidR="00885488" w:rsidRPr="00B779A9">
        <w:rPr>
          <w:lang w:val="pt-PT"/>
        </w:rPr>
        <w:t xml:space="preserve">. AM </w:t>
      </w:r>
      <w:r w:rsidR="00885488" w:rsidRPr="00736684">
        <w:rPr>
          <w:rStyle w:val="Incipit"/>
          <w:lang w:val="pt-PT"/>
        </w:rPr>
        <w:t>Tria sunt munera</w:t>
      </w:r>
      <w:r w:rsidR="00885488" w:rsidRPr="00B779A9">
        <w:rPr>
          <w:lang w:val="pt-PT"/>
        </w:rPr>
        <w:t xml:space="preserve">. </w:t>
      </w:r>
      <w:r w:rsidR="006B4C1E">
        <w:rPr>
          <w:lang w:val="pt-PT"/>
        </w:rPr>
        <w:t>Suffragium d</w:t>
      </w:r>
      <w:r w:rsidR="00F564AE" w:rsidRPr="00B779A9">
        <w:rPr>
          <w:lang w:val="pt-PT"/>
        </w:rPr>
        <w:t xml:space="preserve">e sancto Erhardo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Sacerdos</w:t>
      </w:r>
      <w:r w:rsidR="005A362F" w:rsidRPr="005A362F">
        <w:rPr>
          <w:i/>
          <w:lang w:val="pt-PT"/>
        </w:rPr>
        <w:t xml:space="preserve"> </w:t>
      </w:r>
      <w:r w:rsidR="00885488" w:rsidRPr="00794880">
        <w:rPr>
          <w:rStyle w:val="Incipit"/>
          <w:lang w:val="pt-PT"/>
        </w:rPr>
        <w:t>et</w:t>
      </w:r>
      <w:r w:rsidR="005A362F" w:rsidRPr="005A362F">
        <w:rPr>
          <w:i/>
          <w:lang w:val="pt-PT"/>
        </w:rPr>
        <w:t xml:space="preserve"> </w:t>
      </w:r>
      <w:r w:rsidR="00885488" w:rsidRPr="00794880">
        <w:rPr>
          <w:rStyle w:val="Incipit"/>
          <w:lang w:val="pt-PT"/>
        </w:rPr>
        <w:t>pontifex</w:t>
      </w:r>
      <w:r w:rsidR="00885488" w:rsidRPr="00B779A9">
        <w:rPr>
          <w:lang w:val="pt-PT"/>
        </w:rPr>
        <w:t xml:space="preserve">.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Quando</w:t>
      </w:r>
      <w:r w:rsidR="005A362F" w:rsidRPr="005A362F">
        <w:rPr>
          <w:i/>
          <w:lang w:val="pt-PT"/>
        </w:rPr>
        <w:t xml:space="preserve"> </w:t>
      </w:r>
      <w:r w:rsidR="00885488" w:rsidRPr="00794880">
        <w:rPr>
          <w:rStyle w:val="Incipit"/>
          <w:lang w:val="pt-PT"/>
        </w:rPr>
        <w:t>natus</w:t>
      </w:r>
      <w:r w:rsidR="005A362F" w:rsidRPr="005A362F">
        <w:rPr>
          <w:i/>
          <w:lang w:val="pt-PT"/>
        </w:rPr>
        <w:t xml:space="preserve"> </w:t>
      </w:r>
      <w:r w:rsidR="00885488" w:rsidRPr="00794880">
        <w:rPr>
          <w:rStyle w:val="Incipit"/>
          <w:lang w:val="pt-PT"/>
        </w:rPr>
        <w:t>es</w:t>
      </w:r>
      <w:r w:rsidR="00885488" w:rsidRPr="00B779A9">
        <w:rPr>
          <w:lang w:val="pt-PT"/>
        </w:rPr>
        <w:t xml:space="preserve">. </w:t>
      </w:r>
      <w:r w:rsidR="00F564AE" w:rsidRPr="00B779A9">
        <w:rPr>
          <w:lang w:val="pt-PT"/>
        </w:rPr>
        <w:t xml:space="preserve">[BD] </w:t>
      </w:r>
      <w:r w:rsidR="005F6F99" w:rsidRPr="00794880">
        <w:rPr>
          <w:rStyle w:val="Incipit"/>
          <w:lang w:val="pt-PT"/>
        </w:rPr>
        <w:t>Benedicamus</w:t>
      </w:r>
      <w:r w:rsidR="00F564AE" w:rsidRPr="00B779A9">
        <w:rPr>
          <w:lang w:val="pt-PT"/>
        </w:rPr>
        <w:t xml:space="preserve"> a</w:t>
      </w:r>
      <w:r w:rsidR="00885488" w:rsidRPr="00B779A9">
        <w:rPr>
          <w:lang w:val="pt-PT"/>
        </w:rPr>
        <w:t>ngelicum.</w:t>
      </w:r>
    </w:p>
    <w:p w:rsidR="00885488" w:rsidRPr="00B779A9" w:rsidRDefault="00B42BD7" w:rsidP="00415109">
      <w:pPr>
        <w:rPr>
          <w:lang w:val="pt-PT"/>
        </w:rPr>
      </w:pPr>
      <w:r w:rsidRPr="00736684">
        <w:rPr>
          <w:rStyle w:val="Time1"/>
          <w:lang w:val="pt-PT"/>
        </w:rPr>
        <w:t>Ad completorium</w:t>
      </w:r>
      <w:r w:rsidR="00885488" w:rsidRPr="00B779A9">
        <w:rPr>
          <w:lang w:val="pt-PT"/>
        </w:rPr>
        <w:t xml:space="preserve"> HY </w:t>
      </w:r>
      <w:r w:rsidR="00885488" w:rsidRPr="00794880">
        <w:rPr>
          <w:rStyle w:val="Incipit"/>
          <w:lang w:val="pt-PT"/>
        </w:rPr>
        <w:t>Corde</w:t>
      </w:r>
      <w:r w:rsidR="005A362F" w:rsidRPr="005A362F">
        <w:rPr>
          <w:i/>
          <w:lang w:val="pt-PT"/>
        </w:rPr>
        <w:t xml:space="preserve"> </w:t>
      </w:r>
      <w:r w:rsidR="00885488" w:rsidRPr="00794880">
        <w:rPr>
          <w:rStyle w:val="Incipit"/>
          <w:lang w:val="pt-PT"/>
        </w:rPr>
        <w:t>natus</w:t>
      </w:r>
      <w:r w:rsidR="00885488" w:rsidRPr="00B779A9">
        <w:rPr>
          <w:lang w:val="pt-PT"/>
        </w:rPr>
        <w:t xml:space="preserve">. AD </w:t>
      </w:r>
      <w:r w:rsidR="00885488" w:rsidRPr="00794880">
        <w:rPr>
          <w:rStyle w:val="Incipit"/>
          <w:lang w:val="pt-PT"/>
        </w:rPr>
        <w:t>Salutis</w:t>
      </w:r>
      <w:r w:rsidR="005A362F" w:rsidRPr="005A362F">
        <w:rPr>
          <w:i/>
          <w:lang w:val="pt-PT"/>
        </w:rPr>
        <w:t xml:space="preserve"> </w:t>
      </w:r>
      <w:r w:rsidR="00885488" w:rsidRPr="00794880">
        <w:rPr>
          <w:rStyle w:val="Incipit"/>
          <w:lang w:val="pt-PT"/>
        </w:rPr>
        <w:t>nostrae</w:t>
      </w:r>
      <w:r w:rsidR="00885488" w:rsidRPr="00B779A9">
        <w:rPr>
          <w:lang w:val="pt-PT"/>
        </w:rPr>
        <w:t xml:space="preserve"> ita usque ad (138r) </w:t>
      </w:r>
      <w:r w:rsidR="00BA4CFB" w:rsidRPr="00B779A9">
        <w:rPr>
          <w:lang w:val="pt-PT"/>
        </w:rPr>
        <w:t>octava</w:t>
      </w:r>
      <w:r w:rsidR="00885488" w:rsidRPr="00B779A9">
        <w:rPr>
          <w:lang w:val="pt-PT"/>
        </w:rPr>
        <w:t>m epiphaniae cantetur.</w:t>
      </w:r>
    </w:p>
    <w:p w:rsidR="00885488" w:rsidRPr="00736684" w:rsidRDefault="00885488" w:rsidP="00415109">
      <w:pPr>
        <w:pStyle w:val="berschrift1"/>
        <w:rPr>
          <w:lang w:val="pt-PT"/>
        </w:rPr>
      </w:pPr>
      <w:r w:rsidRPr="00736684">
        <w:rPr>
          <w:lang w:val="pt-PT"/>
        </w:rPr>
        <w:lastRenderedPageBreak/>
        <w:t>FERIA TERTIA A FESTO EPIPHANIAE DOMINI</w:t>
      </w:r>
    </w:p>
    <w:p w:rsidR="00885488" w:rsidRPr="00B11BAD" w:rsidRDefault="00BA24A1" w:rsidP="00415109">
      <w:pPr>
        <w:rPr>
          <w:lang w:val="pt-PT"/>
        </w:rPr>
      </w:pPr>
      <w:r w:rsidRPr="00736684">
        <w:rPr>
          <w:rStyle w:val="Time1"/>
          <w:lang w:val="pt-PT"/>
        </w:rPr>
        <w:t>[</w:t>
      </w:r>
      <w:r w:rsidR="00B42BD7" w:rsidRPr="00736684">
        <w:rPr>
          <w:rStyle w:val="Time1"/>
          <w:lang w:val="pt-PT"/>
        </w:rPr>
        <w:t>Ad matutinum</w:t>
      </w:r>
      <w:r w:rsidRPr="00736684">
        <w:rPr>
          <w:rStyle w:val="Time1"/>
          <w:lang w:val="pt-PT"/>
        </w:rPr>
        <w:t>]</w:t>
      </w:r>
      <w:r w:rsidR="00885488" w:rsidRPr="00B779A9">
        <w:rPr>
          <w:lang w:val="pt-PT"/>
        </w:rPr>
        <w:t xml:space="preserve"> I</w:t>
      </w:r>
      <w:r w:rsidR="00F564AE" w:rsidRPr="00B779A9">
        <w:rPr>
          <w:lang w:val="pt-PT"/>
        </w:rPr>
        <w:t>N</w:t>
      </w:r>
      <w:r w:rsidR="00885488" w:rsidRPr="00B779A9">
        <w:rPr>
          <w:lang w:val="pt-PT"/>
        </w:rPr>
        <w:t xml:space="preserve">V </w:t>
      </w:r>
      <w:r w:rsidR="00885488" w:rsidRPr="00736684">
        <w:rPr>
          <w:rStyle w:val="Incipit"/>
          <w:lang w:val="pt-PT"/>
        </w:rPr>
        <w:t>Christus apparuit nobis</w:t>
      </w:r>
      <w:r w:rsidR="00885488" w:rsidRPr="00B779A9">
        <w:rPr>
          <w:lang w:val="pt-PT"/>
        </w:rPr>
        <w:t xml:space="preserve">. HY </w:t>
      </w:r>
      <w:r w:rsidR="00885488" w:rsidRPr="00736684">
        <w:rPr>
          <w:rStyle w:val="Incipit"/>
          <w:lang w:val="pt-PT"/>
        </w:rPr>
        <w:t>A patre unigenitus</w:t>
      </w:r>
      <w:r w:rsidR="00885488" w:rsidRPr="00B779A9">
        <w:rPr>
          <w:lang w:val="pt-PT"/>
        </w:rPr>
        <w:t>.</w:t>
      </w:r>
      <w:r w:rsidR="00B11BAD">
        <w:rPr>
          <w:lang w:val="pt-PT"/>
        </w:rPr>
        <w:t xml:space="preserve"> </w:t>
      </w:r>
      <w:r w:rsidR="00B42BD7" w:rsidRPr="004518BD">
        <w:rPr>
          <w:lang w:val="pt-PT"/>
        </w:rPr>
        <w:t>Ad nocturnum</w:t>
      </w:r>
      <w:r w:rsidR="00885488" w:rsidRPr="004518BD">
        <w:rPr>
          <w:lang w:val="pt-PT"/>
        </w:rPr>
        <w:t xml:space="preserve"> AN </w:t>
      </w:r>
      <w:r w:rsidR="00885488" w:rsidRPr="004518BD">
        <w:rPr>
          <w:rStyle w:val="Incipit"/>
          <w:lang w:val="pt-PT"/>
        </w:rPr>
        <w:t>Psallite deo nostro</w:t>
      </w:r>
      <w:r w:rsidR="00885488" w:rsidRPr="004518BD">
        <w:rPr>
          <w:lang w:val="pt-PT"/>
        </w:rPr>
        <w:t xml:space="preserve"> sola</w:t>
      </w:r>
      <w:r w:rsidR="00F564AE" w:rsidRPr="004518BD">
        <w:rPr>
          <w:lang w:val="pt-PT"/>
        </w:rPr>
        <w:t xml:space="preserve">. </w:t>
      </w:r>
      <w:r w:rsidR="00F564AE" w:rsidRPr="00B779A9">
        <w:rPr>
          <w:lang w:val="pt-PT"/>
        </w:rPr>
        <w:t>Psalmi f</w:t>
      </w:r>
      <w:r w:rsidR="00885488" w:rsidRPr="00B779A9">
        <w:rPr>
          <w:lang w:val="pt-PT"/>
        </w:rPr>
        <w:t xml:space="preserve">eriales. VS </w:t>
      </w:r>
      <w:r w:rsidR="00885488" w:rsidRPr="00736684">
        <w:rPr>
          <w:rStyle w:val="Incipit"/>
          <w:lang w:val="pt-PT"/>
        </w:rPr>
        <w:t>Omnis terra adoret</w:t>
      </w:r>
      <w:r w:rsidR="007D1DA8" w:rsidRPr="00B779A9">
        <w:rPr>
          <w:lang w:val="pt-PT"/>
        </w:rPr>
        <w:t xml:space="preserve">. </w:t>
      </w:r>
      <w:r w:rsidR="00513542" w:rsidRPr="004518BD">
        <w:rPr>
          <w:lang w:val="pt-PT"/>
        </w:rPr>
        <w:t>Lectiones ex sermone. [</w:t>
      </w:r>
      <w:r w:rsidR="007D1DA8" w:rsidRPr="004518BD">
        <w:rPr>
          <w:lang w:val="pt-PT"/>
        </w:rPr>
        <w:t>LS</w:t>
      </w:r>
      <w:r w:rsidR="00513542" w:rsidRPr="004518BD">
        <w:rPr>
          <w:lang w:val="pt-PT"/>
        </w:rPr>
        <w:t>]</w:t>
      </w:r>
      <w:r w:rsidR="00885488" w:rsidRPr="004518BD">
        <w:rPr>
          <w:lang w:val="pt-PT"/>
        </w:rPr>
        <w:t xml:space="preserve"> </w:t>
      </w:r>
      <w:r w:rsidR="00885488" w:rsidRPr="004518BD">
        <w:rPr>
          <w:rStyle w:val="Incipit"/>
          <w:lang w:val="pt-PT"/>
        </w:rPr>
        <w:t xml:space="preserve">Exultandum nobis est fratres </w:t>
      </w:r>
      <w:r w:rsidR="00D66EA2" w:rsidRPr="004518BD">
        <w:rPr>
          <w:rStyle w:val="Incipit"/>
          <w:lang w:val="pt-PT"/>
        </w:rPr>
        <w:t>car</w:t>
      </w:r>
      <w:r w:rsidR="00885488" w:rsidRPr="004518BD">
        <w:rPr>
          <w:rStyle w:val="Incipit"/>
          <w:lang w:val="pt-PT"/>
        </w:rPr>
        <w:t>issimi</w:t>
      </w:r>
      <w:r w:rsidR="00885488" w:rsidRPr="004518BD">
        <w:rPr>
          <w:lang w:val="pt-PT"/>
        </w:rPr>
        <w:t xml:space="preserve">. RP </w:t>
      </w:r>
      <w:r w:rsidR="00885488" w:rsidRPr="004518BD">
        <w:rPr>
          <w:rStyle w:val="Incipit"/>
          <w:lang w:val="pt-PT"/>
        </w:rPr>
        <w:t>Videntes stellam</w:t>
      </w:r>
      <w:r w:rsidR="00885488" w:rsidRPr="004518BD">
        <w:rPr>
          <w:lang w:val="pt-PT"/>
        </w:rPr>
        <w:t xml:space="preserve">. </w:t>
      </w:r>
      <w:r w:rsidRPr="004518BD">
        <w:rPr>
          <w:lang w:val="pt-PT"/>
        </w:rPr>
        <w:t>[</w:t>
      </w:r>
      <w:r w:rsidR="00885488" w:rsidRPr="004518BD">
        <w:rPr>
          <w:lang w:val="pt-PT"/>
        </w:rPr>
        <w:t>RP</w:t>
      </w:r>
      <w:r w:rsidRPr="004518BD">
        <w:rPr>
          <w:lang w:val="pt-PT"/>
        </w:rPr>
        <w:t>]</w:t>
      </w:r>
      <w:r w:rsidR="00885488" w:rsidRPr="004518BD">
        <w:rPr>
          <w:lang w:val="pt-PT"/>
        </w:rPr>
        <w:t xml:space="preserve"> </w:t>
      </w:r>
      <w:r w:rsidR="00885488" w:rsidRPr="004518BD">
        <w:rPr>
          <w:rStyle w:val="Incipit"/>
          <w:lang w:val="pt-PT"/>
        </w:rPr>
        <w:t>Interrogabat magos</w:t>
      </w:r>
      <w:r w:rsidR="00885488" w:rsidRPr="004518BD">
        <w:rPr>
          <w:lang w:val="pt-PT"/>
        </w:rPr>
        <w:t xml:space="preserve">. </w:t>
      </w:r>
      <w:r w:rsidRPr="004518BD">
        <w:rPr>
          <w:lang w:val="pt-PT"/>
        </w:rPr>
        <w:t>[</w:t>
      </w:r>
      <w:r w:rsidR="00885488" w:rsidRPr="004518BD">
        <w:rPr>
          <w:lang w:val="pt-PT"/>
        </w:rPr>
        <w:t>RP</w:t>
      </w:r>
      <w:r w:rsidRPr="004518BD">
        <w:rPr>
          <w:lang w:val="pt-PT"/>
        </w:rPr>
        <w:t>]</w:t>
      </w:r>
      <w:r w:rsidR="00885488" w:rsidRPr="004518BD">
        <w:rPr>
          <w:lang w:val="pt-PT"/>
        </w:rPr>
        <w:t xml:space="preserve"> </w:t>
      </w:r>
      <w:r w:rsidR="00885488" w:rsidRPr="004518BD">
        <w:rPr>
          <w:rStyle w:val="Incipit"/>
          <w:lang w:val="pt-PT"/>
        </w:rPr>
        <w:t>Illuminare illuminare</w:t>
      </w:r>
      <w:r w:rsidR="00885488" w:rsidRPr="004518BD">
        <w:rPr>
          <w:lang w:val="pt-PT"/>
        </w:rPr>
        <w:t xml:space="preserve">. </w:t>
      </w:r>
      <w:r w:rsidR="00753A1C" w:rsidRPr="004518BD">
        <w:rPr>
          <w:lang w:val="pt-PT"/>
        </w:rPr>
        <w:t xml:space="preserve">[TD] </w:t>
      </w:r>
      <w:r w:rsidR="00753A1C" w:rsidRPr="004518BD">
        <w:rPr>
          <w:rStyle w:val="Incipit"/>
          <w:lang w:val="pt-PT"/>
        </w:rPr>
        <w:t>Te deum</w:t>
      </w:r>
      <w:r w:rsidR="00753A1C" w:rsidRPr="004518BD">
        <w:rPr>
          <w:lang w:val="pt-PT"/>
        </w:rPr>
        <w:t xml:space="preserve"> </w:t>
      </w:r>
      <w:r w:rsidR="00885488" w:rsidRPr="004518BD">
        <w:rPr>
          <w:lang w:val="pt-PT"/>
        </w:rPr>
        <w:t>non dicitur.</w:t>
      </w:r>
    </w:p>
    <w:p w:rsidR="00885488" w:rsidRPr="004518BD" w:rsidRDefault="00B42BD7" w:rsidP="00415109">
      <w:pPr>
        <w:rPr>
          <w:lang w:val="pt-PT"/>
        </w:rPr>
      </w:pPr>
      <w:r w:rsidRPr="004518BD">
        <w:rPr>
          <w:rStyle w:val="Time1"/>
          <w:lang w:val="pt-PT"/>
        </w:rPr>
        <w:t>Ad laudes</w:t>
      </w:r>
      <w:r w:rsidR="00885488" w:rsidRPr="004518BD">
        <w:rPr>
          <w:lang w:val="pt-PT"/>
        </w:rPr>
        <w:t xml:space="preserve"> AN </w:t>
      </w:r>
      <w:r w:rsidR="00885488" w:rsidRPr="004518BD">
        <w:rPr>
          <w:rStyle w:val="Incipit"/>
          <w:lang w:val="pt-PT"/>
        </w:rPr>
        <w:t>Venit lumen tuum</w:t>
      </w:r>
      <w:r w:rsidR="00885488" w:rsidRPr="004518BD">
        <w:rPr>
          <w:lang w:val="pt-PT"/>
        </w:rPr>
        <w:t xml:space="preserve"> ex laudibus secunda. HY </w:t>
      </w:r>
      <w:r w:rsidR="00885488" w:rsidRPr="004518BD">
        <w:rPr>
          <w:rStyle w:val="Incipit"/>
          <w:lang w:val="pt-PT"/>
        </w:rPr>
        <w:t>Gratuletur omnis caro</w:t>
      </w:r>
      <w:r w:rsidR="00885488" w:rsidRPr="004518BD">
        <w:rPr>
          <w:lang w:val="pt-PT"/>
        </w:rPr>
        <w:t xml:space="preserve">. VS </w:t>
      </w:r>
      <w:r w:rsidR="003974FA" w:rsidRPr="004518BD">
        <w:rPr>
          <w:rStyle w:val="Incipit"/>
          <w:lang w:val="pt-PT"/>
        </w:rPr>
        <w:t>Omnes de Sab</w:t>
      </w:r>
      <w:r w:rsidR="00885488" w:rsidRPr="004518BD">
        <w:rPr>
          <w:rStyle w:val="Incipit"/>
          <w:lang w:val="pt-PT"/>
        </w:rPr>
        <w:t>a venient</w:t>
      </w:r>
      <w:r w:rsidR="00885488" w:rsidRPr="004518BD">
        <w:rPr>
          <w:lang w:val="pt-PT"/>
        </w:rPr>
        <w:t xml:space="preserve">. AB </w:t>
      </w:r>
      <w:r w:rsidR="00885488" w:rsidRPr="004518BD">
        <w:rPr>
          <w:rStyle w:val="Incipit"/>
          <w:lang w:val="pt-PT"/>
        </w:rPr>
        <w:t>Venient ad te</w:t>
      </w:r>
      <w:r w:rsidR="00885488" w:rsidRPr="004518BD">
        <w:rPr>
          <w:lang w:val="pt-PT"/>
        </w:rPr>
        <w:t xml:space="preserve">. </w:t>
      </w:r>
    </w:p>
    <w:p w:rsidR="00885488" w:rsidRPr="00B779A9" w:rsidRDefault="006B4C1E" w:rsidP="00415109">
      <w:pPr>
        <w:rPr>
          <w:lang w:val="pt-PT"/>
        </w:rPr>
      </w:pPr>
      <w:r>
        <w:rPr>
          <w:lang w:val="pt-PT"/>
        </w:rPr>
        <w:t>Suffragium d</w:t>
      </w:r>
      <w:r w:rsidR="00F564AE" w:rsidRPr="00B779A9">
        <w:rPr>
          <w:lang w:val="pt-PT"/>
        </w:rPr>
        <w:t xml:space="preserve">e sancto Erhardo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Euge</w:t>
      </w:r>
      <w:r w:rsidR="005A362F" w:rsidRPr="005A362F">
        <w:rPr>
          <w:i/>
          <w:lang w:val="pt-PT"/>
        </w:rPr>
        <w:t xml:space="preserve"> </w:t>
      </w:r>
      <w:r w:rsidR="00D66EA2" w:rsidRPr="00794880">
        <w:rPr>
          <w:rStyle w:val="Incipit"/>
          <w:lang w:val="pt-PT"/>
        </w:rPr>
        <w:t>serve</w:t>
      </w:r>
      <w:r w:rsidR="005A362F" w:rsidRPr="005A362F">
        <w:rPr>
          <w:i/>
          <w:lang w:val="pt-PT"/>
        </w:rPr>
        <w:t xml:space="preserve"> </w:t>
      </w:r>
      <w:r w:rsidR="00885488" w:rsidRPr="00794880">
        <w:rPr>
          <w:rStyle w:val="Incipit"/>
          <w:lang w:val="pt-PT"/>
        </w:rPr>
        <w:t>bone</w:t>
      </w:r>
      <w:r w:rsidR="00885488" w:rsidRPr="00B779A9">
        <w:rPr>
          <w:lang w:val="pt-PT"/>
        </w:rPr>
        <w:t xml:space="preserve">.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94880">
        <w:rPr>
          <w:rStyle w:val="Incipit"/>
          <w:lang w:val="pt-PT"/>
        </w:rPr>
        <w:t>Rubum</w:t>
      </w:r>
      <w:r w:rsidR="005A362F" w:rsidRPr="005A362F">
        <w:rPr>
          <w:i/>
          <w:lang w:val="pt-PT"/>
        </w:rPr>
        <w:t xml:space="preserve"> </w:t>
      </w:r>
      <w:r w:rsidR="00885488" w:rsidRPr="00794880">
        <w:rPr>
          <w:rStyle w:val="Incipit"/>
          <w:lang w:val="pt-PT"/>
        </w:rPr>
        <w:t>quem</w:t>
      </w:r>
      <w:r w:rsidR="005A362F" w:rsidRPr="005A362F">
        <w:rPr>
          <w:i/>
          <w:lang w:val="pt-PT"/>
        </w:rPr>
        <w:t xml:space="preserve"> </w:t>
      </w:r>
      <w:r w:rsidR="00DD6B06" w:rsidRPr="00794880">
        <w:rPr>
          <w:rStyle w:val="Incipit"/>
          <w:lang w:val="pt-PT"/>
        </w:rPr>
        <w:t>vider</w:t>
      </w:r>
      <w:r w:rsidR="00885488" w:rsidRPr="00794880">
        <w:rPr>
          <w:rStyle w:val="Incipit"/>
          <w:lang w:val="pt-PT"/>
        </w:rPr>
        <w:t>at</w:t>
      </w:r>
      <w:r w:rsidR="00885488" w:rsidRPr="00B779A9">
        <w:rPr>
          <w:lang w:val="pt-PT"/>
        </w:rPr>
        <w:t xml:space="preserve">. </w:t>
      </w:r>
      <w:r w:rsidR="00F564AE" w:rsidRPr="00B779A9">
        <w:rPr>
          <w:lang w:val="pt-PT"/>
        </w:rPr>
        <w:t xml:space="preserve">[BD] </w:t>
      </w:r>
      <w:r w:rsidR="005F6F99" w:rsidRPr="00794880">
        <w:rPr>
          <w:rStyle w:val="Incipit"/>
          <w:lang w:val="pt-PT"/>
        </w:rPr>
        <w:t>Benedicamus</w:t>
      </w:r>
      <w:r w:rsidR="00F564AE" w:rsidRPr="00B779A9">
        <w:rPr>
          <w:lang w:val="pt-PT"/>
        </w:rPr>
        <w:t xml:space="preserve"> angelicum</w:t>
      </w:r>
      <w:r w:rsidR="00885488" w:rsidRPr="00B779A9">
        <w:rPr>
          <w:lang w:val="pt-PT"/>
        </w:rPr>
        <w:t>.</w:t>
      </w:r>
    </w:p>
    <w:p w:rsidR="00885488" w:rsidRPr="00B779A9" w:rsidRDefault="00B42BD7" w:rsidP="00415109">
      <w:pPr>
        <w:rPr>
          <w:lang w:val="pt-PT"/>
        </w:rPr>
      </w:pPr>
      <w:r w:rsidRPr="00736684">
        <w:rPr>
          <w:rStyle w:val="Time1"/>
          <w:lang w:val="pt-PT"/>
        </w:rPr>
        <w:t>Ad horas</w:t>
      </w:r>
      <w:r w:rsidR="00885488" w:rsidRPr="00B779A9">
        <w:rPr>
          <w:lang w:val="pt-PT"/>
        </w:rPr>
        <w:t xml:space="preserve"> AN </w:t>
      </w:r>
      <w:r w:rsidR="00885488" w:rsidRPr="00794880">
        <w:rPr>
          <w:rStyle w:val="Incipit"/>
          <w:lang w:val="pt-PT"/>
        </w:rPr>
        <w:t>Lux</w:t>
      </w:r>
      <w:r w:rsidR="005A362F" w:rsidRPr="005A362F">
        <w:rPr>
          <w:i/>
          <w:lang w:val="pt-PT"/>
        </w:rPr>
        <w:t xml:space="preserve"> </w:t>
      </w:r>
      <w:r w:rsidR="00885488" w:rsidRPr="00794880">
        <w:rPr>
          <w:rStyle w:val="Incipit"/>
          <w:lang w:val="pt-PT"/>
        </w:rPr>
        <w:t>de</w:t>
      </w:r>
      <w:r w:rsidR="005A362F" w:rsidRPr="005A362F">
        <w:rPr>
          <w:i/>
          <w:lang w:val="pt-PT"/>
        </w:rPr>
        <w:t xml:space="preserve"> </w:t>
      </w:r>
      <w:r w:rsidR="00885488" w:rsidRPr="00794880">
        <w:rPr>
          <w:rStyle w:val="Incipit"/>
          <w:lang w:val="pt-PT"/>
        </w:rPr>
        <w:t>luce</w:t>
      </w:r>
      <w:r w:rsidR="00885488" w:rsidRPr="00B779A9">
        <w:rPr>
          <w:lang w:val="pt-PT"/>
        </w:rPr>
        <w:t xml:space="preserve"> cum reliquis.</w:t>
      </w:r>
    </w:p>
    <w:p w:rsidR="00885488" w:rsidRPr="00B779A9" w:rsidRDefault="00B42BD7" w:rsidP="00415109">
      <w:pPr>
        <w:rPr>
          <w:lang w:val="pt-PT"/>
        </w:rPr>
      </w:pPr>
      <w:r w:rsidRPr="00736684">
        <w:rPr>
          <w:rStyle w:val="Time1"/>
          <w:lang w:val="pt-PT"/>
        </w:rPr>
        <w:t>Ad officium</w:t>
      </w:r>
      <w:r w:rsidR="00885488" w:rsidRPr="00B779A9">
        <w:rPr>
          <w:lang w:val="pt-PT"/>
        </w:rPr>
        <w:t xml:space="preserve"> singula ut hesterna die.</w:t>
      </w:r>
    </w:p>
    <w:p w:rsidR="006B4C1E" w:rsidRDefault="00B42BD7" w:rsidP="00415109">
      <w:pPr>
        <w:rPr>
          <w:lang w:val="en-US"/>
        </w:rPr>
      </w:pPr>
      <w:r w:rsidRPr="00736684">
        <w:rPr>
          <w:rStyle w:val="Time1"/>
          <w:lang w:val="pt-PT"/>
        </w:rPr>
        <w:t>Ad vesperas</w:t>
      </w:r>
      <w:r w:rsidR="00885488" w:rsidRPr="00B779A9">
        <w:rPr>
          <w:lang w:val="pt-PT"/>
        </w:rPr>
        <w:t xml:space="preserve"> AN </w:t>
      </w:r>
      <w:r w:rsidR="00885488" w:rsidRPr="00794880">
        <w:rPr>
          <w:rStyle w:val="Incipit"/>
          <w:lang w:val="pt-PT"/>
        </w:rPr>
        <w:t>Tecum</w:t>
      </w:r>
      <w:r w:rsidR="005A362F" w:rsidRPr="005A362F">
        <w:rPr>
          <w:i/>
          <w:lang w:val="pt-PT"/>
        </w:rPr>
        <w:t xml:space="preserve"> </w:t>
      </w:r>
      <w:r w:rsidR="00885488" w:rsidRPr="00794880">
        <w:rPr>
          <w:rStyle w:val="Incipit"/>
          <w:lang w:val="pt-PT"/>
        </w:rPr>
        <w:t>principium</w:t>
      </w:r>
      <w:r w:rsidR="00885488" w:rsidRPr="00B779A9">
        <w:rPr>
          <w:lang w:val="pt-PT"/>
        </w:rPr>
        <w:t xml:space="preserve"> cum reliquis. HY </w:t>
      </w:r>
      <w:r w:rsidR="00885488" w:rsidRPr="00794880">
        <w:rPr>
          <w:rStyle w:val="Incipit"/>
          <w:lang w:val="pt-PT"/>
        </w:rPr>
        <w:t>Hostis</w:t>
      </w:r>
      <w:r w:rsidR="005A362F" w:rsidRPr="005A362F">
        <w:rPr>
          <w:i/>
          <w:lang w:val="pt-PT"/>
        </w:rPr>
        <w:t xml:space="preserve"> </w:t>
      </w:r>
      <w:r w:rsidR="00885488" w:rsidRPr="00794880">
        <w:rPr>
          <w:rStyle w:val="Incipit"/>
          <w:lang w:val="pt-PT"/>
        </w:rPr>
        <w:t>Herodis</w:t>
      </w:r>
      <w:r w:rsidR="005A362F" w:rsidRPr="005A362F">
        <w:rPr>
          <w:i/>
          <w:lang w:val="pt-PT"/>
        </w:rPr>
        <w:t xml:space="preserve"> </w:t>
      </w:r>
      <w:r w:rsidR="00885488" w:rsidRPr="00794880">
        <w:rPr>
          <w:rStyle w:val="Incipit"/>
          <w:lang w:val="pt-PT"/>
        </w:rPr>
        <w:t>impie</w:t>
      </w:r>
      <w:r w:rsidR="00885488" w:rsidRPr="00B779A9">
        <w:rPr>
          <w:lang w:val="pt-PT"/>
        </w:rPr>
        <w:t xml:space="preserve">. VS </w:t>
      </w:r>
      <w:r w:rsidR="00885488" w:rsidRPr="00794880">
        <w:rPr>
          <w:rStyle w:val="Incipit"/>
          <w:lang w:val="pt-PT"/>
        </w:rPr>
        <w:t>Reges</w:t>
      </w:r>
      <w:r w:rsidR="005A362F" w:rsidRPr="005A362F">
        <w:rPr>
          <w:i/>
          <w:lang w:val="pt-PT"/>
        </w:rPr>
        <w:t xml:space="preserve"> </w:t>
      </w:r>
      <w:r w:rsidR="00885488" w:rsidRPr="00794880">
        <w:rPr>
          <w:rStyle w:val="Incipit"/>
          <w:lang w:val="pt-PT"/>
        </w:rPr>
        <w:t>Tharsis</w:t>
      </w:r>
      <w:r w:rsidR="00885488" w:rsidRPr="00B779A9">
        <w:rPr>
          <w:lang w:val="pt-PT"/>
        </w:rPr>
        <w:t xml:space="preserve">. </w:t>
      </w:r>
      <w:r w:rsidR="00885488" w:rsidRPr="00B779A9">
        <w:rPr>
          <w:lang w:val="fr-FR"/>
        </w:rPr>
        <w:t xml:space="preserve">AM </w:t>
      </w:r>
      <w:r w:rsidR="00885488" w:rsidRPr="00794880">
        <w:rPr>
          <w:rStyle w:val="Incipit"/>
          <w:lang w:val="fr-FR"/>
        </w:rPr>
        <w:t>Vox</w:t>
      </w:r>
      <w:r w:rsidR="005A362F" w:rsidRPr="005A362F">
        <w:rPr>
          <w:i/>
          <w:lang w:val="fr-FR"/>
        </w:rPr>
        <w:t xml:space="preserve"> </w:t>
      </w:r>
      <w:r w:rsidR="00885488" w:rsidRPr="00794880">
        <w:rPr>
          <w:rStyle w:val="Incipit"/>
          <w:lang w:val="fr-FR"/>
        </w:rPr>
        <w:t>de</w:t>
      </w:r>
      <w:r w:rsidR="005A362F" w:rsidRPr="005A362F">
        <w:rPr>
          <w:i/>
          <w:lang w:val="fr-FR"/>
        </w:rPr>
        <w:t xml:space="preserve"> </w:t>
      </w:r>
      <w:r w:rsidR="00885488" w:rsidRPr="00794880">
        <w:rPr>
          <w:rStyle w:val="Incipit"/>
          <w:lang w:val="fr-FR"/>
        </w:rPr>
        <w:t>caelis</w:t>
      </w:r>
      <w:r w:rsidR="005A362F" w:rsidRPr="005A362F">
        <w:rPr>
          <w:i/>
          <w:lang w:val="fr-FR"/>
        </w:rPr>
        <w:t xml:space="preserve"> </w:t>
      </w:r>
      <w:r w:rsidR="00885488" w:rsidRPr="00794880">
        <w:rPr>
          <w:rStyle w:val="Incipit"/>
          <w:lang w:val="fr-FR"/>
        </w:rPr>
        <w:t>sonuit</w:t>
      </w:r>
      <w:r w:rsidR="00885488" w:rsidRPr="005B472A">
        <w:rPr>
          <w:lang w:val="fr-FR"/>
        </w:rPr>
        <w:t>.</w:t>
      </w:r>
      <w:r w:rsidR="00885488" w:rsidRPr="00B779A9">
        <w:rPr>
          <w:lang w:val="fr-FR"/>
        </w:rPr>
        <w:t xml:space="preserve"> De beata virgine suffragium quod occurrit. </w:t>
      </w:r>
      <w:r w:rsidR="00F564AE">
        <w:rPr>
          <w:lang w:val="en-US"/>
        </w:rPr>
        <w:t xml:space="preserve">[BD] </w:t>
      </w:r>
      <w:r w:rsidR="005F6F99" w:rsidRPr="00794880">
        <w:rPr>
          <w:rStyle w:val="Incipit"/>
          <w:lang w:val="en-US"/>
        </w:rPr>
        <w:t>Benedicamus</w:t>
      </w:r>
      <w:r w:rsidR="00F564AE">
        <w:rPr>
          <w:lang w:val="en-US"/>
        </w:rPr>
        <w:t xml:space="preserve"> angelicum</w:t>
      </w:r>
      <w:r w:rsidR="00885488">
        <w:rPr>
          <w:lang w:val="en-US"/>
        </w:rPr>
        <w:t>.</w:t>
      </w:r>
      <w:r w:rsidR="00F564AE">
        <w:rPr>
          <w:lang w:val="en-US"/>
        </w:rPr>
        <w:t xml:space="preserve"> </w:t>
      </w:r>
    </w:p>
    <w:p w:rsidR="00885488" w:rsidRDefault="00F564AE" w:rsidP="00415109">
      <w:pPr>
        <w:rPr>
          <w:lang w:val="en-US"/>
        </w:rPr>
      </w:pPr>
      <w:r>
        <w:rPr>
          <w:lang w:val="en-US"/>
        </w:rPr>
        <w:t>(138v)</w:t>
      </w:r>
      <w:r w:rsidR="006B4C1E">
        <w:rPr>
          <w:lang w:val="en-US"/>
        </w:rPr>
        <w:t xml:space="preserve"> </w:t>
      </w:r>
      <w:r w:rsidR="00B42BD7" w:rsidRPr="00736684">
        <w:rPr>
          <w:rStyle w:val="Time1"/>
          <w:lang w:val="en-US"/>
        </w:rPr>
        <w:t>Ad completorium</w:t>
      </w:r>
      <w:r w:rsidR="00885488">
        <w:rPr>
          <w:lang w:val="en-US"/>
        </w:rPr>
        <w:t xml:space="preserve"> HY </w:t>
      </w:r>
      <w:r w:rsidR="00885488" w:rsidRPr="00736684">
        <w:rPr>
          <w:rStyle w:val="Incipit"/>
          <w:lang w:val="en-US"/>
        </w:rPr>
        <w:t>Corde natus</w:t>
      </w:r>
      <w:r w:rsidR="00885488">
        <w:rPr>
          <w:lang w:val="en-US"/>
        </w:rPr>
        <w:t xml:space="preserve">. AD </w:t>
      </w:r>
      <w:r w:rsidR="00885488" w:rsidRPr="00736684">
        <w:rPr>
          <w:rStyle w:val="Incipit"/>
          <w:lang w:val="en-US"/>
        </w:rPr>
        <w:t>Salutis nostrae</w:t>
      </w:r>
      <w:r w:rsidR="00885488">
        <w:rPr>
          <w:lang w:val="en-US"/>
        </w:rPr>
        <w:t>.</w:t>
      </w:r>
    </w:p>
    <w:p w:rsidR="00885488" w:rsidRPr="00736684" w:rsidRDefault="00885488" w:rsidP="00415109">
      <w:pPr>
        <w:pStyle w:val="berschrift1"/>
        <w:rPr>
          <w:lang w:val="en-US"/>
        </w:rPr>
      </w:pPr>
      <w:r w:rsidRPr="00736684">
        <w:rPr>
          <w:lang w:val="en-US"/>
        </w:rPr>
        <w:t>FERIA QUARTA A FESTO EPIPHANIAE</w:t>
      </w:r>
    </w:p>
    <w:p w:rsidR="00885488" w:rsidRPr="004518BD" w:rsidRDefault="00BA24A1" w:rsidP="00415109">
      <w:pPr>
        <w:rPr>
          <w:lang w:val="it-IT"/>
        </w:rPr>
      </w:pPr>
      <w:r w:rsidRPr="00736684">
        <w:rPr>
          <w:rStyle w:val="Time1"/>
          <w:lang w:val="en-US"/>
        </w:rPr>
        <w:t>[</w:t>
      </w:r>
      <w:r w:rsidR="00290A20" w:rsidRPr="00736684">
        <w:rPr>
          <w:rStyle w:val="Time1"/>
          <w:lang w:val="en-US"/>
        </w:rPr>
        <w:t>Ad matutinum</w:t>
      </w:r>
      <w:r w:rsidRPr="00736684">
        <w:rPr>
          <w:rStyle w:val="Time1"/>
          <w:lang w:val="en-US"/>
        </w:rPr>
        <w:t>]</w:t>
      </w:r>
      <w:r w:rsidR="00885488">
        <w:rPr>
          <w:lang w:val="en-US"/>
        </w:rPr>
        <w:t xml:space="preserve"> I</w:t>
      </w:r>
      <w:r w:rsidR="00F564AE">
        <w:rPr>
          <w:lang w:val="en-US"/>
        </w:rPr>
        <w:t>N</w:t>
      </w:r>
      <w:r w:rsidR="00885488">
        <w:rPr>
          <w:lang w:val="en-US"/>
        </w:rPr>
        <w:t xml:space="preserve">V </w:t>
      </w:r>
      <w:r w:rsidR="00885488" w:rsidRPr="00736684">
        <w:rPr>
          <w:rStyle w:val="Incipit"/>
          <w:lang w:val="en-US"/>
        </w:rPr>
        <w:t>Christus apparuit nobis</w:t>
      </w:r>
      <w:r w:rsidR="00885488">
        <w:rPr>
          <w:lang w:val="en-US"/>
        </w:rPr>
        <w:t xml:space="preserve">. </w:t>
      </w:r>
      <w:r w:rsidR="00885488" w:rsidRPr="00B779A9">
        <w:rPr>
          <w:lang w:val="pt-PT"/>
        </w:rPr>
        <w:t xml:space="preserve">HY </w:t>
      </w:r>
      <w:r w:rsidR="00885488" w:rsidRPr="00736684">
        <w:rPr>
          <w:rStyle w:val="Incipit"/>
          <w:lang w:val="pt-PT"/>
        </w:rPr>
        <w:t>A patre unigenitus</w:t>
      </w:r>
      <w:r w:rsidR="00885488" w:rsidRPr="00B779A9">
        <w:rPr>
          <w:lang w:val="pt-PT"/>
        </w:rPr>
        <w:t>.</w:t>
      </w:r>
      <w:r w:rsidR="00B11BAD">
        <w:rPr>
          <w:lang w:val="pt-PT"/>
        </w:rPr>
        <w:t xml:space="preserve"> </w:t>
      </w:r>
      <w:r w:rsidR="00290A20" w:rsidRPr="004518BD">
        <w:rPr>
          <w:lang w:val="pt-PT"/>
        </w:rPr>
        <w:t>Ad nocturnum</w:t>
      </w:r>
      <w:r w:rsidR="00885488" w:rsidRPr="00B779A9">
        <w:rPr>
          <w:lang w:val="pt-PT"/>
        </w:rPr>
        <w:t xml:space="preserve"> AN </w:t>
      </w:r>
      <w:r w:rsidR="00885488" w:rsidRPr="00736684">
        <w:rPr>
          <w:rStyle w:val="Incipit"/>
          <w:lang w:val="pt-PT"/>
        </w:rPr>
        <w:t>Omnis terra</w:t>
      </w:r>
      <w:r w:rsidR="00F564AE" w:rsidRPr="00B779A9">
        <w:rPr>
          <w:lang w:val="pt-PT"/>
        </w:rPr>
        <w:t xml:space="preserve"> ex primo nocturno. </w:t>
      </w:r>
      <w:r w:rsidR="00F564AE" w:rsidRPr="00B779A9">
        <w:rPr>
          <w:lang w:val="fr-FR"/>
        </w:rPr>
        <w:t>Psalmi f</w:t>
      </w:r>
      <w:r w:rsidR="00885488" w:rsidRPr="00B779A9">
        <w:rPr>
          <w:lang w:val="fr-FR"/>
        </w:rPr>
        <w:t xml:space="preserve">erialiter. VS </w:t>
      </w:r>
      <w:r w:rsidR="00885488" w:rsidRPr="00736684">
        <w:rPr>
          <w:rStyle w:val="Incipit"/>
          <w:lang w:val="fr-FR"/>
        </w:rPr>
        <w:t>Venient ad te qui detrahebant tibi</w:t>
      </w:r>
      <w:r w:rsidR="007D1DA8" w:rsidRPr="00B779A9">
        <w:rPr>
          <w:lang w:val="fr-FR"/>
        </w:rPr>
        <w:t xml:space="preserve">. </w:t>
      </w:r>
      <w:r w:rsidR="006B4C1E">
        <w:rPr>
          <w:lang w:val="fr-FR"/>
        </w:rPr>
        <w:t>Lectiones ex sermone</w:t>
      </w:r>
      <w:r w:rsidR="00513542" w:rsidRPr="00B779A9">
        <w:rPr>
          <w:lang w:val="fr-FR"/>
        </w:rPr>
        <w:t xml:space="preserve"> [</w:t>
      </w:r>
      <w:r w:rsidR="007D1DA8" w:rsidRPr="00B779A9">
        <w:rPr>
          <w:lang w:val="fr-FR"/>
        </w:rPr>
        <w:t>LS</w:t>
      </w:r>
      <w:r w:rsidR="00513542" w:rsidRPr="00B779A9">
        <w:rPr>
          <w:lang w:val="fr-FR"/>
        </w:rPr>
        <w:t>]</w:t>
      </w:r>
      <w:r w:rsidR="00885488" w:rsidRPr="00B779A9">
        <w:rPr>
          <w:lang w:val="fr-FR"/>
        </w:rPr>
        <w:t xml:space="preserve"> </w:t>
      </w:r>
      <w:r w:rsidR="00885488" w:rsidRPr="00736684">
        <w:rPr>
          <w:rStyle w:val="Incipit"/>
          <w:lang w:val="fr-FR"/>
        </w:rPr>
        <w:t xml:space="preserve">Exultandum nobis est fratres </w:t>
      </w:r>
      <w:r w:rsidR="00D66EA2" w:rsidRPr="00736684">
        <w:rPr>
          <w:rStyle w:val="Incipit"/>
          <w:lang w:val="fr-FR"/>
        </w:rPr>
        <w:t>car</w:t>
      </w:r>
      <w:r w:rsidR="00885488" w:rsidRPr="00736684">
        <w:rPr>
          <w:rStyle w:val="Incipit"/>
          <w:lang w:val="fr-FR"/>
        </w:rPr>
        <w:t>issimi</w:t>
      </w:r>
      <w:r w:rsidR="00885488" w:rsidRPr="00B779A9">
        <w:rPr>
          <w:lang w:val="fr-FR"/>
        </w:rPr>
        <w:t xml:space="preserve">. </w:t>
      </w:r>
      <w:r w:rsidR="00885488" w:rsidRPr="00736684">
        <w:rPr>
          <w:lang w:val="it-IT"/>
        </w:rPr>
        <w:t xml:space="preserve">RP </w:t>
      </w:r>
      <w:r w:rsidR="00885488" w:rsidRPr="00736684">
        <w:rPr>
          <w:rStyle w:val="Incipit"/>
          <w:lang w:val="it-IT"/>
        </w:rPr>
        <w:t>Illuminare illuminare</w:t>
      </w:r>
      <w:r w:rsidR="00885488" w:rsidRPr="00736684">
        <w:rPr>
          <w:lang w:val="it-IT"/>
        </w:rPr>
        <w:t xml:space="preserve">. </w:t>
      </w:r>
      <w:r w:rsidRPr="00736684">
        <w:rPr>
          <w:lang w:val="it-IT"/>
        </w:rPr>
        <w:t>[</w:t>
      </w:r>
      <w:r w:rsidR="00885488" w:rsidRPr="00736684">
        <w:rPr>
          <w:lang w:val="it-IT"/>
        </w:rPr>
        <w:t>RP</w:t>
      </w:r>
      <w:r w:rsidRPr="00736684">
        <w:rPr>
          <w:lang w:val="it-IT"/>
        </w:rPr>
        <w:t>]</w:t>
      </w:r>
      <w:r w:rsidR="00885488" w:rsidRPr="00736684">
        <w:rPr>
          <w:lang w:val="it-IT"/>
        </w:rPr>
        <w:t xml:space="preserve"> </w:t>
      </w:r>
      <w:r w:rsidR="00885488" w:rsidRPr="00736684">
        <w:rPr>
          <w:rStyle w:val="Incipit"/>
          <w:lang w:val="it-IT"/>
        </w:rPr>
        <w:t>Tria sunt munera</w:t>
      </w:r>
      <w:r w:rsidR="00885488" w:rsidRPr="00736684">
        <w:rPr>
          <w:lang w:val="it-IT"/>
        </w:rPr>
        <w:t xml:space="preserve">. </w:t>
      </w:r>
      <w:r w:rsidRPr="00736684">
        <w:rPr>
          <w:lang w:val="it-IT"/>
        </w:rPr>
        <w:t>[</w:t>
      </w:r>
      <w:r w:rsidR="00885488" w:rsidRPr="00736684">
        <w:rPr>
          <w:lang w:val="it-IT"/>
        </w:rPr>
        <w:t>RP</w:t>
      </w:r>
      <w:r w:rsidRPr="00736684">
        <w:rPr>
          <w:lang w:val="it-IT"/>
        </w:rPr>
        <w:t>]</w:t>
      </w:r>
      <w:r w:rsidR="00885488" w:rsidRPr="00736684">
        <w:rPr>
          <w:lang w:val="it-IT"/>
        </w:rPr>
        <w:t xml:space="preserve"> </w:t>
      </w:r>
      <w:r w:rsidR="00885488" w:rsidRPr="00736684">
        <w:rPr>
          <w:rStyle w:val="Incipit"/>
          <w:lang w:val="it-IT"/>
        </w:rPr>
        <w:t>Videntes stellam</w:t>
      </w:r>
      <w:r w:rsidR="00885488" w:rsidRPr="00736684">
        <w:rPr>
          <w:lang w:val="it-IT"/>
        </w:rPr>
        <w:t xml:space="preserve">. </w:t>
      </w:r>
      <w:r w:rsidR="00753A1C" w:rsidRPr="00736684">
        <w:rPr>
          <w:lang w:val="it-IT"/>
        </w:rPr>
        <w:t xml:space="preserve">[TD] </w:t>
      </w:r>
      <w:r w:rsidR="00753A1C" w:rsidRPr="00736684">
        <w:rPr>
          <w:rStyle w:val="Incipit"/>
          <w:lang w:val="it-IT"/>
        </w:rPr>
        <w:t xml:space="preserve">Te deum </w:t>
      </w:r>
      <w:r w:rsidR="00885488" w:rsidRPr="00736684">
        <w:rPr>
          <w:rStyle w:val="Incipit"/>
          <w:lang w:val="it-IT"/>
        </w:rPr>
        <w:t>laudamus</w:t>
      </w:r>
      <w:r w:rsidR="00885488" w:rsidRPr="00736684">
        <w:rPr>
          <w:lang w:val="it-IT"/>
        </w:rPr>
        <w:t xml:space="preserve"> non dicitur.</w:t>
      </w:r>
    </w:p>
    <w:p w:rsidR="00885488" w:rsidRPr="00B779A9" w:rsidRDefault="00290A20" w:rsidP="00415109">
      <w:pPr>
        <w:rPr>
          <w:lang w:val="pt-PT"/>
        </w:rPr>
      </w:pPr>
      <w:r w:rsidRPr="00736684">
        <w:rPr>
          <w:rStyle w:val="Time1"/>
          <w:lang w:val="it-IT"/>
        </w:rPr>
        <w:t>Ad laudes</w:t>
      </w:r>
      <w:r w:rsidR="00885488" w:rsidRPr="00736684">
        <w:rPr>
          <w:lang w:val="it-IT"/>
        </w:rPr>
        <w:t xml:space="preserve"> AN </w:t>
      </w:r>
      <w:r w:rsidR="00885488" w:rsidRPr="00736684">
        <w:rPr>
          <w:rStyle w:val="Incipit"/>
          <w:lang w:val="it-IT"/>
        </w:rPr>
        <w:t>Apertis thesauris</w:t>
      </w:r>
      <w:r w:rsidR="00885488" w:rsidRPr="00736684">
        <w:rPr>
          <w:lang w:val="it-IT"/>
        </w:rPr>
        <w:t xml:space="preserve"> sola. HY </w:t>
      </w:r>
      <w:r w:rsidR="00885488" w:rsidRPr="00736684">
        <w:rPr>
          <w:rStyle w:val="Incipit"/>
          <w:lang w:val="it-IT"/>
        </w:rPr>
        <w:t>Gratuletur omnis caro</w:t>
      </w:r>
      <w:r w:rsidR="00885488" w:rsidRPr="00736684">
        <w:rPr>
          <w:lang w:val="it-IT"/>
        </w:rPr>
        <w:t xml:space="preserve">. </w:t>
      </w:r>
      <w:r w:rsidR="00885488" w:rsidRPr="00B779A9">
        <w:rPr>
          <w:lang w:val="fr-FR"/>
        </w:rPr>
        <w:t xml:space="preserve">VS </w:t>
      </w:r>
      <w:r w:rsidR="003974FA" w:rsidRPr="00736684">
        <w:rPr>
          <w:rStyle w:val="Incipit"/>
          <w:lang w:val="fr-FR"/>
        </w:rPr>
        <w:t>Omnes de Sa</w:t>
      </w:r>
      <w:r w:rsidR="00885488" w:rsidRPr="00736684">
        <w:rPr>
          <w:rStyle w:val="Incipit"/>
          <w:lang w:val="fr-FR"/>
        </w:rPr>
        <w:t>ba venient</w:t>
      </w:r>
      <w:r w:rsidR="00885488" w:rsidRPr="00B779A9">
        <w:rPr>
          <w:lang w:val="fr-FR"/>
        </w:rPr>
        <w:t xml:space="preserve">. AB </w:t>
      </w:r>
      <w:r w:rsidR="00885488" w:rsidRPr="00736684">
        <w:rPr>
          <w:rStyle w:val="Incipit"/>
          <w:lang w:val="fr-FR"/>
        </w:rPr>
        <w:t>Videntes stellam magi</w:t>
      </w:r>
      <w:r w:rsidR="00885488" w:rsidRPr="00B779A9">
        <w:rPr>
          <w:lang w:val="fr-FR"/>
        </w:rPr>
        <w:t xml:space="preserve">. Suffragium de beata virgine quod occurrit. </w:t>
      </w:r>
      <w:r w:rsidR="00F564AE" w:rsidRPr="00B779A9">
        <w:rPr>
          <w:lang w:val="pt-PT"/>
        </w:rPr>
        <w:t xml:space="preserve">[BD] </w:t>
      </w:r>
      <w:r w:rsidR="005F6F99" w:rsidRPr="00736684">
        <w:rPr>
          <w:rStyle w:val="Incipit"/>
          <w:lang w:val="pt-PT"/>
        </w:rPr>
        <w:t>Benedicamus</w:t>
      </w:r>
      <w:r w:rsidR="00F564AE" w:rsidRPr="00B779A9">
        <w:rPr>
          <w:lang w:val="pt-PT"/>
        </w:rPr>
        <w:t xml:space="preserve"> angelicum</w:t>
      </w:r>
      <w:r w:rsidR="00885488" w:rsidRPr="00B779A9">
        <w:rPr>
          <w:lang w:val="pt-PT"/>
        </w:rPr>
        <w:t>.</w:t>
      </w:r>
    </w:p>
    <w:p w:rsidR="00885488" w:rsidRPr="00B779A9" w:rsidRDefault="00290A20" w:rsidP="00415109">
      <w:pPr>
        <w:rPr>
          <w:lang w:val="pt-PT"/>
        </w:rPr>
      </w:pPr>
      <w:r w:rsidRPr="00736684">
        <w:rPr>
          <w:rStyle w:val="Time1"/>
          <w:lang w:val="pt-PT"/>
        </w:rPr>
        <w:t>Ad horas</w:t>
      </w:r>
      <w:r w:rsidR="00885488" w:rsidRPr="00B779A9">
        <w:rPr>
          <w:lang w:val="pt-PT"/>
        </w:rPr>
        <w:t xml:space="preserve"> AN </w:t>
      </w:r>
      <w:r w:rsidR="00885488" w:rsidRPr="00794880">
        <w:rPr>
          <w:rStyle w:val="Incipit"/>
          <w:lang w:val="pt-PT"/>
        </w:rPr>
        <w:t>Lux</w:t>
      </w:r>
      <w:r w:rsidR="005A362F" w:rsidRPr="005A362F">
        <w:rPr>
          <w:i/>
          <w:lang w:val="pt-PT"/>
        </w:rPr>
        <w:t xml:space="preserve"> </w:t>
      </w:r>
      <w:r w:rsidR="00885488" w:rsidRPr="00794880">
        <w:rPr>
          <w:rStyle w:val="Incipit"/>
          <w:lang w:val="pt-PT"/>
        </w:rPr>
        <w:t>de</w:t>
      </w:r>
      <w:r w:rsidR="005A362F" w:rsidRPr="005A362F">
        <w:rPr>
          <w:i/>
          <w:lang w:val="pt-PT"/>
        </w:rPr>
        <w:t xml:space="preserve"> </w:t>
      </w:r>
      <w:r w:rsidR="00885488" w:rsidRPr="00794880">
        <w:rPr>
          <w:rStyle w:val="Incipit"/>
          <w:lang w:val="pt-PT"/>
        </w:rPr>
        <w:t>luce</w:t>
      </w:r>
      <w:r w:rsidR="00885488" w:rsidRPr="00B779A9">
        <w:rPr>
          <w:lang w:val="pt-PT"/>
        </w:rPr>
        <w:t xml:space="preserve"> cum reliquis.</w:t>
      </w:r>
    </w:p>
    <w:p w:rsidR="00885488" w:rsidRPr="00B779A9" w:rsidRDefault="00290A20" w:rsidP="00415109">
      <w:pPr>
        <w:rPr>
          <w:lang w:val="pt-PT"/>
        </w:rPr>
      </w:pPr>
      <w:r w:rsidRPr="00736684">
        <w:rPr>
          <w:rStyle w:val="Time1"/>
          <w:lang w:val="pt-PT"/>
        </w:rPr>
        <w:t>Ad officium</w:t>
      </w:r>
      <w:r w:rsidR="00885488" w:rsidRPr="00B779A9">
        <w:rPr>
          <w:lang w:val="pt-PT"/>
        </w:rPr>
        <w:t xml:space="preserve"> IN </w:t>
      </w:r>
      <w:r w:rsidR="00885488" w:rsidRPr="00794880">
        <w:rPr>
          <w:rStyle w:val="Incipit"/>
          <w:lang w:val="pt-PT"/>
        </w:rPr>
        <w:t>Ecce</w:t>
      </w:r>
      <w:r w:rsidR="005A362F" w:rsidRPr="005A362F">
        <w:rPr>
          <w:i/>
          <w:lang w:val="pt-PT"/>
        </w:rPr>
        <w:t xml:space="preserve"> </w:t>
      </w:r>
      <w:r w:rsidR="00885488" w:rsidRPr="00794880">
        <w:rPr>
          <w:rStyle w:val="Incipit"/>
          <w:lang w:val="pt-PT"/>
        </w:rPr>
        <w:t>advenit</w:t>
      </w:r>
      <w:r w:rsidR="00885488" w:rsidRPr="00B779A9">
        <w:rPr>
          <w:lang w:val="pt-PT"/>
        </w:rPr>
        <w:t xml:space="preserve"> cum reliquis ut hesterna die.</w:t>
      </w:r>
    </w:p>
    <w:p w:rsidR="00885488" w:rsidRPr="00B779A9" w:rsidRDefault="00290A20" w:rsidP="00415109">
      <w:pPr>
        <w:rPr>
          <w:lang w:val="pt-PT"/>
        </w:rPr>
      </w:pPr>
      <w:r w:rsidRPr="00736684">
        <w:rPr>
          <w:rStyle w:val="Time1"/>
          <w:lang w:val="pt-PT"/>
        </w:rPr>
        <w:lastRenderedPageBreak/>
        <w:t>Ad vesperas</w:t>
      </w:r>
      <w:r w:rsidR="00885488" w:rsidRPr="00B779A9">
        <w:rPr>
          <w:lang w:val="pt-PT"/>
        </w:rPr>
        <w:t xml:space="preserve"> AN </w:t>
      </w:r>
      <w:r w:rsidR="00885488" w:rsidRPr="00736684">
        <w:rPr>
          <w:rStyle w:val="Incipit"/>
          <w:lang w:val="pt-PT"/>
        </w:rPr>
        <w:t>Tecum principium</w:t>
      </w:r>
      <w:r w:rsidR="00885488" w:rsidRPr="00B779A9">
        <w:rPr>
          <w:lang w:val="pt-PT"/>
        </w:rPr>
        <w:t xml:space="preserve"> cum reliquis. HY </w:t>
      </w:r>
      <w:r w:rsidR="00885488" w:rsidRPr="00736684">
        <w:rPr>
          <w:rStyle w:val="Incipit"/>
          <w:lang w:val="pt-PT"/>
        </w:rPr>
        <w:t>Hostis Herodis impie</w:t>
      </w:r>
      <w:r w:rsidR="00885488" w:rsidRPr="00B779A9">
        <w:rPr>
          <w:lang w:val="pt-PT"/>
        </w:rPr>
        <w:t xml:space="preserve">. VS </w:t>
      </w:r>
      <w:r w:rsidR="00885488" w:rsidRPr="00736684">
        <w:rPr>
          <w:rStyle w:val="Incipit"/>
          <w:lang w:val="pt-PT"/>
        </w:rPr>
        <w:t>Reges Tharsis</w:t>
      </w:r>
      <w:r w:rsidR="00885488" w:rsidRPr="00B779A9">
        <w:rPr>
          <w:lang w:val="pt-PT"/>
        </w:rPr>
        <w:t xml:space="preserve">. (139r) AM </w:t>
      </w:r>
      <w:r w:rsidR="00885488" w:rsidRPr="00736684">
        <w:rPr>
          <w:rStyle w:val="Incipit"/>
          <w:lang w:val="pt-PT"/>
        </w:rPr>
        <w:t>Caeli aperti sunt</w:t>
      </w:r>
      <w:r w:rsidR="00885488" w:rsidRPr="00B779A9">
        <w:rPr>
          <w:lang w:val="pt-PT"/>
        </w:rPr>
        <w:t xml:space="preserve">. </w:t>
      </w:r>
      <w:r w:rsidR="006B4C1E">
        <w:rPr>
          <w:lang w:val="pt-PT"/>
        </w:rPr>
        <w:t>Suffragium d</w:t>
      </w:r>
      <w:r w:rsidR="00885488" w:rsidRPr="00B779A9">
        <w:rPr>
          <w:lang w:val="pt-PT"/>
        </w:rPr>
        <w:t xml:space="preserve">e beata virgine </w:t>
      </w:r>
      <w:r w:rsidR="006B4C1E">
        <w:rPr>
          <w:lang w:val="pt-PT"/>
        </w:rPr>
        <w:t>[</w:t>
      </w:r>
      <w:r w:rsidR="00885488" w:rsidRPr="00B779A9">
        <w:rPr>
          <w:lang w:val="pt-PT"/>
        </w:rPr>
        <w:t>AC</w:t>
      </w:r>
      <w:r w:rsidR="006B4C1E">
        <w:rPr>
          <w:lang w:val="pt-PT"/>
        </w:rPr>
        <w:t>]</w:t>
      </w:r>
      <w:r w:rsidR="00885488" w:rsidRPr="00B779A9">
        <w:rPr>
          <w:lang w:val="pt-PT"/>
        </w:rPr>
        <w:t xml:space="preserve"> </w:t>
      </w:r>
      <w:r w:rsidR="00885488" w:rsidRPr="00736684">
        <w:rPr>
          <w:rStyle w:val="Incipit"/>
          <w:lang w:val="pt-PT"/>
        </w:rPr>
        <w:t>O admirabile commertium</w:t>
      </w:r>
      <w:r w:rsidR="00885488" w:rsidRPr="00B779A9">
        <w:rPr>
          <w:lang w:val="pt-PT"/>
        </w:rPr>
        <w:t xml:space="preserve">. </w:t>
      </w:r>
      <w:r w:rsidR="00F564AE" w:rsidRPr="00B779A9">
        <w:rPr>
          <w:lang w:val="pt-PT"/>
        </w:rPr>
        <w:t xml:space="preserve">[BD] </w:t>
      </w:r>
      <w:r w:rsidR="005F6F99" w:rsidRPr="00736684">
        <w:rPr>
          <w:rStyle w:val="Incipit"/>
          <w:lang w:val="pt-PT"/>
        </w:rPr>
        <w:t>Benedicamus</w:t>
      </w:r>
      <w:r w:rsidR="00F564AE" w:rsidRPr="00B779A9">
        <w:rPr>
          <w:lang w:val="pt-PT"/>
        </w:rPr>
        <w:t xml:space="preserve"> angelicum</w:t>
      </w:r>
      <w:r w:rsidR="00885488" w:rsidRPr="00B779A9">
        <w:rPr>
          <w:lang w:val="pt-PT"/>
        </w:rPr>
        <w:t>.</w:t>
      </w:r>
    </w:p>
    <w:p w:rsidR="00885488" w:rsidRPr="00B779A9" w:rsidRDefault="00290A20" w:rsidP="00415109">
      <w:pPr>
        <w:rPr>
          <w:lang w:val="it-IT"/>
        </w:rPr>
      </w:pPr>
      <w:r w:rsidRPr="00736684">
        <w:rPr>
          <w:rStyle w:val="Time1"/>
          <w:lang w:val="en-US"/>
        </w:rPr>
        <w:t>Ad completorium</w:t>
      </w:r>
      <w:r w:rsidR="00885488">
        <w:rPr>
          <w:lang w:val="en-US"/>
        </w:rPr>
        <w:t xml:space="preserve"> HY </w:t>
      </w:r>
      <w:r w:rsidR="00885488" w:rsidRPr="00736684">
        <w:rPr>
          <w:rStyle w:val="Incipit"/>
          <w:lang w:val="en-US"/>
        </w:rPr>
        <w:t>Corde natus</w:t>
      </w:r>
      <w:r w:rsidR="00885488">
        <w:rPr>
          <w:lang w:val="en-US"/>
        </w:rPr>
        <w:t xml:space="preserve">. </w:t>
      </w:r>
      <w:r w:rsidR="00885488" w:rsidRPr="00B779A9">
        <w:rPr>
          <w:lang w:val="it-IT"/>
        </w:rPr>
        <w:t xml:space="preserve">AD </w:t>
      </w:r>
      <w:r w:rsidR="00885488" w:rsidRPr="00736684">
        <w:rPr>
          <w:rStyle w:val="Incipit"/>
          <w:lang w:val="it-IT"/>
        </w:rPr>
        <w:t>Salutis nostrae</w:t>
      </w:r>
      <w:r w:rsidR="00885488" w:rsidRPr="00B779A9">
        <w:rPr>
          <w:lang w:val="it-IT"/>
        </w:rPr>
        <w:t>.</w:t>
      </w:r>
    </w:p>
    <w:p w:rsidR="00885488" w:rsidRPr="00736684" w:rsidRDefault="00885488" w:rsidP="00415109">
      <w:pPr>
        <w:pStyle w:val="berschrift1"/>
        <w:rPr>
          <w:lang w:val="it-IT"/>
        </w:rPr>
      </w:pPr>
      <w:r w:rsidRPr="00736684">
        <w:rPr>
          <w:lang w:val="it-IT"/>
        </w:rPr>
        <w:t>FERIA QUINTA A FESTO EPIPHANIAE DOMINI</w:t>
      </w:r>
    </w:p>
    <w:p w:rsidR="00885488" w:rsidRPr="004518BD" w:rsidRDefault="00290A20" w:rsidP="00415109">
      <w:pPr>
        <w:rPr>
          <w:lang w:val="it-IT"/>
        </w:rPr>
      </w:pPr>
      <w:r w:rsidRPr="00736684">
        <w:rPr>
          <w:rStyle w:val="Time1"/>
          <w:lang w:val="en-US"/>
        </w:rPr>
        <w:t>Ad matutinum</w:t>
      </w:r>
      <w:r w:rsidR="00885488">
        <w:rPr>
          <w:lang w:val="en-US"/>
        </w:rPr>
        <w:t xml:space="preserve"> I</w:t>
      </w:r>
      <w:r w:rsidR="00F564AE">
        <w:rPr>
          <w:lang w:val="en-US"/>
        </w:rPr>
        <w:t>N</w:t>
      </w:r>
      <w:r w:rsidR="00885488">
        <w:rPr>
          <w:lang w:val="en-US"/>
        </w:rPr>
        <w:t xml:space="preserve">V </w:t>
      </w:r>
      <w:r w:rsidR="00885488" w:rsidRPr="00736684">
        <w:rPr>
          <w:rStyle w:val="Incipit"/>
          <w:lang w:val="en-US"/>
        </w:rPr>
        <w:t>Christus apparuit nobis</w:t>
      </w:r>
      <w:r w:rsidR="00885488">
        <w:rPr>
          <w:lang w:val="en-US"/>
        </w:rPr>
        <w:t xml:space="preserve">. HY </w:t>
      </w:r>
      <w:r w:rsidR="00885488" w:rsidRPr="00736684">
        <w:rPr>
          <w:rStyle w:val="Incipit"/>
          <w:lang w:val="en-US"/>
        </w:rPr>
        <w:t>A patre unigenitus</w:t>
      </w:r>
      <w:r w:rsidR="00885488">
        <w:rPr>
          <w:lang w:val="en-US"/>
        </w:rPr>
        <w:t>.</w:t>
      </w:r>
      <w:r w:rsidR="00B11BAD">
        <w:rPr>
          <w:lang w:val="en-US"/>
        </w:rPr>
        <w:t xml:space="preserve"> </w:t>
      </w:r>
      <w:r w:rsidRPr="004518BD">
        <w:rPr>
          <w:lang w:val="en-US"/>
        </w:rPr>
        <w:t>Ad nocturnum</w:t>
      </w:r>
      <w:r w:rsidR="00885488">
        <w:rPr>
          <w:lang w:val="en-US"/>
        </w:rPr>
        <w:t xml:space="preserve"> AN </w:t>
      </w:r>
      <w:r w:rsidR="00885488" w:rsidRPr="00794880">
        <w:rPr>
          <w:rStyle w:val="Incipit"/>
          <w:lang w:val="en-US"/>
        </w:rPr>
        <w:t>Reges</w:t>
      </w:r>
      <w:r w:rsidR="005A362F" w:rsidRPr="005A362F">
        <w:rPr>
          <w:i/>
          <w:lang w:val="en-US"/>
        </w:rPr>
        <w:t xml:space="preserve"> </w:t>
      </w:r>
      <w:r w:rsidR="00885488" w:rsidRPr="00794880">
        <w:rPr>
          <w:rStyle w:val="Incipit"/>
          <w:lang w:val="en-US"/>
        </w:rPr>
        <w:t>Tharsis</w:t>
      </w:r>
      <w:r w:rsidR="00885488">
        <w:rPr>
          <w:lang w:val="en-US"/>
        </w:rPr>
        <w:t xml:space="preserve"> sola</w:t>
      </w:r>
      <w:r w:rsidR="00F564AE">
        <w:rPr>
          <w:lang w:val="en-US"/>
        </w:rPr>
        <w:t>. Psalmi f</w:t>
      </w:r>
      <w:r w:rsidR="00885488">
        <w:rPr>
          <w:lang w:val="en-US"/>
        </w:rPr>
        <w:t xml:space="preserve">eriales. VS </w:t>
      </w:r>
      <w:r w:rsidR="00885488" w:rsidRPr="00794880">
        <w:rPr>
          <w:rStyle w:val="Incipit"/>
          <w:lang w:val="en-US"/>
        </w:rPr>
        <w:t>Omnes</w:t>
      </w:r>
      <w:r w:rsidR="005A362F" w:rsidRPr="005A362F">
        <w:rPr>
          <w:i/>
          <w:lang w:val="en-US"/>
        </w:rPr>
        <w:t xml:space="preserve"> </w:t>
      </w:r>
      <w:r w:rsidR="00885488" w:rsidRPr="00794880">
        <w:rPr>
          <w:rStyle w:val="Incipit"/>
          <w:lang w:val="en-US"/>
        </w:rPr>
        <w:t>gentes</w:t>
      </w:r>
      <w:r w:rsidR="005A362F" w:rsidRPr="005A362F">
        <w:rPr>
          <w:i/>
          <w:lang w:val="en-US"/>
        </w:rPr>
        <w:t xml:space="preserve"> </w:t>
      </w:r>
      <w:r w:rsidR="00885488" w:rsidRPr="00794880">
        <w:rPr>
          <w:rStyle w:val="Incipit"/>
          <w:lang w:val="en-US"/>
        </w:rPr>
        <w:t>quas</w:t>
      </w:r>
      <w:r w:rsidR="00AB7195" w:rsidRPr="00794880">
        <w:rPr>
          <w:rStyle w:val="Incipit"/>
          <w:lang w:val="en-US"/>
        </w:rPr>
        <w:t>cumque</w:t>
      </w:r>
      <w:r w:rsidR="005A362F" w:rsidRPr="005A362F">
        <w:rPr>
          <w:i/>
          <w:lang w:val="en-US"/>
        </w:rPr>
        <w:t xml:space="preserve"> </w:t>
      </w:r>
      <w:r w:rsidR="00885488" w:rsidRPr="00794880">
        <w:rPr>
          <w:rStyle w:val="Incipit"/>
          <w:lang w:val="en-US"/>
        </w:rPr>
        <w:t>fecisti</w:t>
      </w:r>
      <w:r w:rsidR="007D1DA8">
        <w:rPr>
          <w:lang w:val="en-US"/>
        </w:rPr>
        <w:t xml:space="preserve">. </w:t>
      </w:r>
      <w:r w:rsidR="006B4C1E">
        <w:rPr>
          <w:lang w:val="en-US"/>
        </w:rPr>
        <w:t>Lectiones ex sermone</w:t>
      </w:r>
      <w:r w:rsidR="00D6768B">
        <w:rPr>
          <w:lang w:val="en-US"/>
        </w:rPr>
        <w:t xml:space="preserve"> [</w:t>
      </w:r>
      <w:r w:rsidR="007D1DA8">
        <w:rPr>
          <w:lang w:val="en-US"/>
        </w:rPr>
        <w:t>LS</w:t>
      </w:r>
      <w:r w:rsidR="00D6768B">
        <w:rPr>
          <w:lang w:val="en-US"/>
        </w:rPr>
        <w:t>]</w:t>
      </w:r>
      <w:r w:rsidR="00885488">
        <w:rPr>
          <w:lang w:val="en-US"/>
        </w:rPr>
        <w:t xml:space="preserve"> </w:t>
      </w:r>
      <w:r w:rsidR="00885488" w:rsidRPr="00794880">
        <w:rPr>
          <w:rStyle w:val="Incipit"/>
          <w:lang w:val="en-US"/>
        </w:rPr>
        <w:t>Exultandum</w:t>
      </w:r>
      <w:r w:rsidR="005A362F" w:rsidRPr="005A362F">
        <w:rPr>
          <w:i/>
          <w:lang w:val="en-US"/>
        </w:rPr>
        <w:t xml:space="preserve"> </w:t>
      </w:r>
      <w:r w:rsidR="00885488" w:rsidRPr="00794880">
        <w:rPr>
          <w:rStyle w:val="Incipit"/>
          <w:lang w:val="en-US"/>
        </w:rPr>
        <w:t>nobis</w:t>
      </w:r>
      <w:r w:rsidR="005A362F" w:rsidRPr="005A362F">
        <w:rPr>
          <w:i/>
          <w:lang w:val="en-US"/>
        </w:rPr>
        <w:t xml:space="preserve"> </w:t>
      </w:r>
      <w:r w:rsidR="00885488" w:rsidRPr="00794880">
        <w:rPr>
          <w:rStyle w:val="Incipit"/>
          <w:lang w:val="en-US"/>
        </w:rPr>
        <w:t>est</w:t>
      </w:r>
      <w:r w:rsidR="00885488">
        <w:rPr>
          <w:lang w:val="en-US"/>
        </w:rPr>
        <w:t xml:space="preserve">. RP </w:t>
      </w:r>
      <w:r w:rsidR="00885488" w:rsidRPr="00794880">
        <w:rPr>
          <w:rStyle w:val="Incipit"/>
          <w:lang w:val="en-US"/>
        </w:rPr>
        <w:t>Magi</w:t>
      </w:r>
      <w:r w:rsidR="005A362F" w:rsidRPr="005A362F">
        <w:rPr>
          <w:i/>
          <w:lang w:val="en-US"/>
        </w:rPr>
        <w:t xml:space="preserve"> </w:t>
      </w:r>
      <w:r w:rsidR="00885488" w:rsidRPr="00794880">
        <w:rPr>
          <w:rStyle w:val="Incipit"/>
          <w:lang w:val="en-US"/>
        </w:rPr>
        <w:t>veniunt</w:t>
      </w:r>
      <w:r w:rsidR="00885488">
        <w:rPr>
          <w:lang w:val="en-US"/>
        </w:rPr>
        <w:t xml:space="preserve"> ut supra in prima feria. </w:t>
      </w:r>
      <w:r w:rsidR="00BA24A1">
        <w:rPr>
          <w:lang w:val="en-US"/>
        </w:rPr>
        <w:t>[</w:t>
      </w:r>
      <w:r w:rsidR="00885488">
        <w:rPr>
          <w:lang w:val="en-US"/>
        </w:rPr>
        <w:t>RP</w:t>
      </w:r>
      <w:r w:rsidR="00BA24A1">
        <w:rPr>
          <w:lang w:val="en-US"/>
        </w:rPr>
        <w:t>]</w:t>
      </w:r>
      <w:r w:rsidR="00885488">
        <w:rPr>
          <w:lang w:val="en-US"/>
        </w:rPr>
        <w:t xml:space="preserve"> </w:t>
      </w:r>
      <w:r w:rsidR="00885488" w:rsidRPr="00794880">
        <w:rPr>
          <w:rStyle w:val="Incipit"/>
          <w:lang w:val="en-US"/>
        </w:rPr>
        <w:t>Hic</w:t>
      </w:r>
      <w:r w:rsidR="005A362F" w:rsidRPr="005A362F">
        <w:rPr>
          <w:i/>
          <w:lang w:val="en-US"/>
        </w:rPr>
        <w:t xml:space="preserve"> </w:t>
      </w:r>
      <w:r w:rsidR="00885488" w:rsidRPr="00794880">
        <w:rPr>
          <w:rStyle w:val="Incipit"/>
          <w:lang w:val="en-US"/>
        </w:rPr>
        <w:t>est</w:t>
      </w:r>
      <w:r w:rsidR="005A362F" w:rsidRPr="005A362F">
        <w:rPr>
          <w:i/>
          <w:lang w:val="en-US"/>
        </w:rPr>
        <w:t xml:space="preserve"> </w:t>
      </w:r>
      <w:r w:rsidR="00885488" w:rsidRPr="00794880">
        <w:rPr>
          <w:rStyle w:val="Incipit"/>
          <w:lang w:val="en-US"/>
        </w:rPr>
        <w:t>dies</w:t>
      </w:r>
      <w:r w:rsidR="005A362F" w:rsidRPr="005A362F">
        <w:rPr>
          <w:i/>
          <w:lang w:val="en-US"/>
        </w:rPr>
        <w:t xml:space="preserve"> </w:t>
      </w:r>
      <w:r w:rsidR="00885488" w:rsidRPr="00794880">
        <w:rPr>
          <w:rStyle w:val="Incipit"/>
          <w:lang w:val="en-US"/>
        </w:rPr>
        <w:t>praeclarus</w:t>
      </w:r>
      <w:r w:rsidR="00885488">
        <w:rPr>
          <w:lang w:val="en-US"/>
        </w:rPr>
        <w:t xml:space="preserve"> ut supra in secundo nocturno.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94880">
        <w:rPr>
          <w:rStyle w:val="Incipit"/>
          <w:lang w:val="it-IT"/>
        </w:rPr>
        <w:t>In</w:t>
      </w:r>
      <w:r w:rsidR="005A362F" w:rsidRPr="005A362F">
        <w:rPr>
          <w:i/>
          <w:lang w:val="it-IT"/>
        </w:rPr>
        <w:t xml:space="preserve"> </w:t>
      </w:r>
      <w:r w:rsidR="00E56159" w:rsidRPr="00794880">
        <w:rPr>
          <w:rStyle w:val="Incipit"/>
          <w:lang w:val="it-IT"/>
        </w:rPr>
        <w:t>columbae</w:t>
      </w:r>
      <w:r w:rsidR="005A362F" w:rsidRPr="005A362F">
        <w:rPr>
          <w:i/>
          <w:lang w:val="it-IT"/>
        </w:rPr>
        <w:t xml:space="preserve"> </w:t>
      </w:r>
      <w:r w:rsidR="00885488" w:rsidRPr="00794880">
        <w:rPr>
          <w:rStyle w:val="Incipit"/>
          <w:lang w:val="it-IT"/>
        </w:rPr>
        <w:t>specie</w:t>
      </w:r>
      <w:r w:rsidR="00885488" w:rsidRPr="00B779A9">
        <w:rPr>
          <w:lang w:val="it-IT"/>
        </w:rPr>
        <w:t xml:space="preserve"> ut supra in tertio nocturno. </w:t>
      </w:r>
      <w:r w:rsidR="00792C8D" w:rsidRPr="00B779A9">
        <w:rPr>
          <w:lang w:val="it-IT"/>
        </w:rPr>
        <w:t xml:space="preserve">[TD] </w:t>
      </w:r>
      <w:r w:rsidR="00792C8D" w:rsidRPr="00794880">
        <w:rPr>
          <w:rStyle w:val="Incipit"/>
          <w:lang w:val="it-IT"/>
        </w:rPr>
        <w:t>Te</w:t>
      </w:r>
      <w:r w:rsidR="005A362F" w:rsidRPr="005A362F">
        <w:rPr>
          <w:i/>
          <w:lang w:val="it-IT"/>
        </w:rPr>
        <w:t xml:space="preserve"> </w:t>
      </w:r>
      <w:r w:rsidR="00792C8D" w:rsidRPr="00794880">
        <w:rPr>
          <w:rStyle w:val="Incipit"/>
          <w:lang w:val="it-IT"/>
        </w:rPr>
        <w:t>deum</w:t>
      </w:r>
      <w:r w:rsidR="005A362F" w:rsidRPr="005A362F">
        <w:rPr>
          <w:i/>
          <w:lang w:val="it-IT"/>
        </w:rPr>
        <w:t xml:space="preserve"> </w:t>
      </w:r>
      <w:r w:rsidR="00885488" w:rsidRPr="00B779A9">
        <w:rPr>
          <w:lang w:val="it-IT"/>
        </w:rPr>
        <w:t>non cantatur.</w:t>
      </w:r>
    </w:p>
    <w:p w:rsidR="00885488" w:rsidRPr="00736684" w:rsidRDefault="00290A20" w:rsidP="00415109">
      <w:pPr>
        <w:rPr>
          <w:lang w:val="pt-PT"/>
        </w:rPr>
      </w:pPr>
      <w:r w:rsidRPr="00736684">
        <w:rPr>
          <w:rStyle w:val="Time1"/>
          <w:lang w:val="es-ES"/>
        </w:rPr>
        <w:t>Ad laudes</w:t>
      </w:r>
      <w:r w:rsidR="00885488" w:rsidRPr="00B779A9">
        <w:rPr>
          <w:lang w:val="es-ES"/>
        </w:rPr>
        <w:t xml:space="preserve"> AN </w:t>
      </w:r>
      <w:r w:rsidR="00885488" w:rsidRPr="00794880">
        <w:rPr>
          <w:rStyle w:val="Incipit"/>
          <w:lang w:val="es-ES"/>
        </w:rPr>
        <w:t>Ante</w:t>
      </w:r>
      <w:r w:rsidR="005A362F" w:rsidRPr="005A362F">
        <w:rPr>
          <w:i/>
          <w:lang w:val="es-ES"/>
        </w:rPr>
        <w:t xml:space="preserve"> </w:t>
      </w:r>
      <w:r w:rsidR="00885488" w:rsidRPr="00794880">
        <w:rPr>
          <w:rStyle w:val="Incipit"/>
          <w:lang w:val="es-ES"/>
        </w:rPr>
        <w:t>luciferum</w:t>
      </w:r>
      <w:r w:rsidR="00885488" w:rsidRPr="00B779A9">
        <w:rPr>
          <w:lang w:val="es-ES"/>
        </w:rPr>
        <w:t xml:space="preserve"> sola. HY </w:t>
      </w:r>
      <w:r w:rsidR="00885488" w:rsidRPr="00794880">
        <w:rPr>
          <w:rStyle w:val="Incipit"/>
          <w:lang w:val="es-ES"/>
        </w:rPr>
        <w:t>Gratuletur</w:t>
      </w:r>
      <w:r w:rsidR="005A362F" w:rsidRPr="005A362F">
        <w:rPr>
          <w:i/>
          <w:lang w:val="es-ES"/>
        </w:rPr>
        <w:t xml:space="preserve"> </w:t>
      </w:r>
      <w:r w:rsidR="00885488" w:rsidRPr="00794880">
        <w:rPr>
          <w:rStyle w:val="Incipit"/>
          <w:lang w:val="es-ES"/>
        </w:rPr>
        <w:t>omnis</w:t>
      </w:r>
      <w:r w:rsidR="005A362F" w:rsidRPr="005A362F">
        <w:rPr>
          <w:i/>
          <w:lang w:val="es-ES"/>
        </w:rPr>
        <w:t xml:space="preserve"> </w:t>
      </w:r>
      <w:r w:rsidR="00885488" w:rsidRPr="00794880">
        <w:rPr>
          <w:rStyle w:val="Incipit"/>
          <w:lang w:val="es-ES"/>
        </w:rPr>
        <w:t>caro</w:t>
      </w:r>
      <w:r w:rsidR="00885488" w:rsidRPr="00B779A9">
        <w:rPr>
          <w:lang w:val="es-ES"/>
        </w:rPr>
        <w:t xml:space="preserve">. VS </w:t>
      </w:r>
      <w:r w:rsidR="00885488" w:rsidRPr="00794880">
        <w:rPr>
          <w:rStyle w:val="Incipit"/>
          <w:lang w:val="es-ES"/>
        </w:rPr>
        <w:t>Omnes</w:t>
      </w:r>
      <w:r w:rsidR="005A362F" w:rsidRPr="005A362F">
        <w:rPr>
          <w:i/>
          <w:lang w:val="es-ES"/>
        </w:rPr>
        <w:t xml:space="preserve"> </w:t>
      </w:r>
      <w:r w:rsidR="00885488" w:rsidRPr="00794880">
        <w:rPr>
          <w:rStyle w:val="Incipit"/>
          <w:lang w:val="es-ES"/>
        </w:rPr>
        <w:t>de</w:t>
      </w:r>
      <w:r w:rsidR="005A362F" w:rsidRPr="005A362F">
        <w:rPr>
          <w:i/>
          <w:lang w:val="es-ES"/>
        </w:rPr>
        <w:t xml:space="preserve"> </w:t>
      </w:r>
      <w:r w:rsidR="003974FA">
        <w:rPr>
          <w:rStyle w:val="Incipit"/>
          <w:lang w:val="es-ES"/>
        </w:rPr>
        <w:t>Sa</w:t>
      </w:r>
      <w:r w:rsidR="00885488" w:rsidRPr="00794880">
        <w:rPr>
          <w:rStyle w:val="Incipit"/>
          <w:lang w:val="es-ES"/>
        </w:rPr>
        <w:t>ba</w:t>
      </w:r>
      <w:r w:rsidR="005A362F" w:rsidRPr="005A362F">
        <w:rPr>
          <w:i/>
          <w:lang w:val="es-ES"/>
        </w:rPr>
        <w:t xml:space="preserve"> </w:t>
      </w:r>
      <w:r w:rsidR="00885488" w:rsidRPr="00794880">
        <w:rPr>
          <w:rStyle w:val="Incipit"/>
          <w:lang w:val="es-ES"/>
        </w:rPr>
        <w:t>venient</w:t>
      </w:r>
      <w:r w:rsidR="00885488" w:rsidRPr="00B779A9">
        <w:rPr>
          <w:lang w:val="es-ES"/>
        </w:rPr>
        <w:t xml:space="preserve">. </w:t>
      </w:r>
      <w:r w:rsidR="00885488" w:rsidRPr="00736684">
        <w:rPr>
          <w:lang w:val="fr-FR"/>
        </w:rPr>
        <w:t xml:space="preserve">AB </w:t>
      </w:r>
      <w:r w:rsidR="00885488" w:rsidRPr="00736684">
        <w:rPr>
          <w:rStyle w:val="Incipit"/>
          <w:lang w:val="fr-FR"/>
        </w:rPr>
        <w:t>Ioannes</w:t>
      </w:r>
      <w:r w:rsidR="005A362F" w:rsidRPr="00736684">
        <w:rPr>
          <w:i/>
          <w:lang w:val="fr-FR"/>
        </w:rPr>
        <w:t xml:space="preserve"> </w:t>
      </w:r>
      <w:r w:rsidR="00885488" w:rsidRPr="00736684">
        <w:rPr>
          <w:rStyle w:val="Incipit"/>
          <w:lang w:val="fr-FR"/>
        </w:rPr>
        <w:t>quidem</w:t>
      </w:r>
      <w:r w:rsidR="005A362F" w:rsidRPr="00736684">
        <w:rPr>
          <w:i/>
          <w:lang w:val="fr-FR"/>
        </w:rPr>
        <w:t xml:space="preserve"> </w:t>
      </w:r>
      <w:r w:rsidR="00885488" w:rsidRPr="00736684">
        <w:rPr>
          <w:rStyle w:val="Incipit"/>
          <w:lang w:val="fr-FR"/>
        </w:rPr>
        <w:t>clamabat</w:t>
      </w:r>
      <w:r w:rsidR="00794880" w:rsidRPr="00736684">
        <w:rPr>
          <w:lang w:val="fr-FR"/>
        </w:rPr>
        <w:t xml:space="preserve">. </w:t>
      </w:r>
      <w:r w:rsidR="00885488" w:rsidRPr="00736684">
        <w:rPr>
          <w:lang w:val="fr-FR"/>
        </w:rPr>
        <w:t xml:space="preserve">Suffragium de beata virgine quod tunc occurrit. </w:t>
      </w:r>
      <w:r w:rsidR="00F564AE" w:rsidRPr="00736684">
        <w:rPr>
          <w:lang w:val="pt-PT"/>
        </w:rPr>
        <w:t xml:space="preserve">[BD] </w:t>
      </w:r>
      <w:r w:rsidR="005F6F99" w:rsidRPr="00736684">
        <w:rPr>
          <w:rStyle w:val="Incipit"/>
          <w:lang w:val="pt-PT"/>
        </w:rPr>
        <w:t>Benedicamus</w:t>
      </w:r>
      <w:r w:rsidR="00F564AE" w:rsidRPr="00736684">
        <w:rPr>
          <w:lang w:val="pt-PT"/>
        </w:rPr>
        <w:t xml:space="preserve"> angelicum</w:t>
      </w:r>
      <w:r w:rsidR="00885488" w:rsidRPr="00736684">
        <w:rPr>
          <w:lang w:val="pt-PT"/>
        </w:rPr>
        <w:t>.</w:t>
      </w:r>
    </w:p>
    <w:p w:rsidR="006B4C1E" w:rsidRPr="00736684" w:rsidRDefault="00290A20" w:rsidP="00415109">
      <w:pPr>
        <w:rPr>
          <w:lang w:val="pt-PT"/>
        </w:rPr>
      </w:pPr>
      <w:r w:rsidRPr="00736684">
        <w:rPr>
          <w:rStyle w:val="Time1"/>
          <w:lang w:val="pt-PT"/>
        </w:rPr>
        <w:t>Ad horas</w:t>
      </w:r>
      <w:r w:rsidR="00885488" w:rsidRPr="00736684">
        <w:rPr>
          <w:lang w:val="pt-PT"/>
        </w:rPr>
        <w:t xml:space="preserve"> AN </w:t>
      </w:r>
      <w:r w:rsidR="00885488" w:rsidRPr="00736684">
        <w:rPr>
          <w:rStyle w:val="Incipit"/>
          <w:lang w:val="pt-PT"/>
        </w:rPr>
        <w:t>Lux</w:t>
      </w:r>
      <w:r w:rsidR="005A362F" w:rsidRPr="00736684">
        <w:rPr>
          <w:i/>
          <w:lang w:val="pt-PT"/>
        </w:rPr>
        <w:t xml:space="preserve"> </w:t>
      </w:r>
      <w:r w:rsidR="00885488" w:rsidRPr="00736684">
        <w:rPr>
          <w:rStyle w:val="Incipit"/>
          <w:lang w:val="pt-PT"/>
        </w:rPr>
        <w:t>de</w:t>
      </w:r>
      <w:r w:rsidR="005A362F" w:rsidRPr="00736684">
        <w:rPr>
          <w:i/>
          <w:lang w:val="pt-PT"/>
        </w:rPr>
        <w:t xml:space="preserve"> </w:t>
      </w:r>
      <w:r w:rsidR="00885488" w:rsidRPr="00736684">
        <w:rPr>
          <w:rStyle w:val="Incipit"/>
          <w:lang w:val="pt-PT"/>
        </w:rPr>
        <w:t>luce</w:t>
      </w:r>
      <w:r w:rsidR="00885488" w:rsidRPr="00736684">
        <w:rPr>
          <w:lang w:val="pt-PT"/>
        </w:rPr>
        <w:t xml:space="preserve"> cum reliquis.</w:t>
      </w:r>
      <w:r w:rsidR="00F564AE" w:rsidRPr="00736684">
        <w:rPr>
          <w:lang w:val="pt-PT"/>
        </w:rPr>
        <w:t xml:space="preserve"> </w:t>
      </w:r>
    </w:p>
    <w:p w:rsidR="00885488" w:rsidRPr="00736684" w:rsidRDefault="00F564AE" w:rsidP="00415109">
      <w:pPr>
        <w:rPr>
          <w:lang w:val="pt-PT"/>
        </w:rPr>
      </w:pPr>
      <w:r w:rsidRPr="00736684">
        <w:rPr>
          <w:lang w:val="pt-PT"/>
        </w:rPr>
        <w:t>(139v)</w:t>
      </w:r>
      <w:r w:rsidR="006B4C1E" w:rsidRPr="00736684">
        <w:rPr>
          <w:lang w:val="pt-PT"/>
        </w:rPr>
        <w:t xml:space="preserve"> </w:t>
      </w:r>
      <w:r w:rsidR="00290A20" w:rsidRPr="00736684">
        <w:rPr>
          <w:rStyle w:val="Time1"/>
          <w:lang w:val="pt-PT"/>
        </w:rPr>
        <w:t>Ad officium</w:t>
      </w:r>
      <w:r w:rsidR="00885488" w:rsidRPr="00736684">
        <w:rPr>
          <w:lang w:val="pt-PT"/>
        </w:rPr>
        <w:t xml:space="preserve"> ut hesterna </w:t>
      </w:r>
      <w:r w:rsidR="006B4C1E" w:rsidRPr="00736684">
        <w:rPr>
          <w:lang w:val="pt-PT"/>
        </w:rPr>
        <w:t>$E::</w:t>
      </w:r>
      <w:r w:rsidR="00885488" w:rsidRPr="00736684">
        <w:rPr>
          <w:lang w:val="pt-PT"/>
        </w:rPr>
        <w:t>die</w:t>
      </w:r>
      <w:r w:rsidR="006B4C1E" w:rsidRPr="00736684">
        <w:rPr>
          <w:lang w:val="pt-PT"/>
        </w:rPr>
        <w:t>$</w:t>
      </w:r>
      <w:r w:rsidR="00885488" w:rsidRPr="00736684">
        <w:rPr>
          <w:lang w:val="pt-PT"/>
        </w:rPr>
        <w:t xml:space="preserve"> et aliis diebus </w:t>
      </w:r>
      <w:r w:rsidR="006B4C1E" w:rsidRPr="00736684">
        <w:rPr>
          <w:lang w:val="pt-PT"/>
        </w:rPr>
        <w:t>$E::</w:t>
      </w:r>
      <w:r w:rsidR="00885488" w:rsidRPr="00736684">
        <w:rPr>
          <w:lang w:val="pt-PT"/>
        </w:rPr>
        <w:t>praecedentibus</w:t>
      </w:r>
      <w:r w:rsidR="006B4C1E" w:rsidRPr="00736684">
        <w:rPr>
          <w:lang w:val="pt-PT"/>
        </w:rPr>
        <w:t>$</w:t>
      </w:r>
      <w:r w:rsidR="00885488" w:rsidRPr="00736684">
        <w:rPr>
          <w:lang w:val="pt-PT"/>
        </w:rPr>
        <w:t>.</w:t>
      </w:r>
    </w:p>
    <w:p w:rsidR="00885488" w:rsidRPr="00B779A9" w:rsidRDefault="00290A20" w:rsidP="00415109">
      <w:pPr>
        <w:rPr>
          <w:lang w:val="pt-PT"/>
        </w:rPr>
      </w:pPr>
      <w:r w:rsidRPr="00736684">
        <w:rPr>
          <w:rStyle w:val="Time1"/>
          <w:lang w:val="pt-PT"/>
        </w:rPr>
        <w:t>Ad vesperas</w:t>
      </w:r>
      <w:r w:rsidR="00885488" w:rsidRPr="00736684">
        <w:rPr>
          <w:lang w:val="pt-PT"/>
        </w:rPr>
        <w:t xml:space="preserve"> AN </w:t>
      </w:r>
      <w:r w:rsidR="00885488" w:rsidRPr="00736684">
        <w:rPr>
          <w:rStyle w:val="Incipit"/>
          <w:lang w:val="pt-PT"/>
        </w:rPr>
        <w:t>Tecum principium</w:t>
      </w:r>
      <w:r w:rsidR="00885488" w:rsidRPr="00736684">
        <w:rPr>
          <w:lang w:val="pt-PT"/>
        </w:rPr>
        <w:t xml:space="preserve"> cum reliquis. </w:t>
      </w:r>
      <w:r w:rsidR="00885488" w:rsidRPr="00B779A9">
        <w:rPr>
          <w:lang w:val="fr-FR"/>
        </w:rPr>
        <w:t xml:space="preserve">PS </w:t>
      </w:r>
      <w:r w:rsidR="00885488" w:rsidRPr="00736684">
        <w:rPr>
          <w:rStyle w:val="Incipit"/>
          <w:lang w:val="fr-FR"/>
        </w:rPr>
        <w:t>Dixit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Confitebor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 xml:space="preserve">Beatus </w:t>
      </w:r>
      <w:r w:rsidR="00C31823" w:rsidRPr="00736684">
        <w:rPr>
          <w:rStyle w:val="Incipit"/>
          <w:lang w:val="fr-FR"/>
        </w:rPr>
        <w:t>vir</w:t>
      </w:r>
      <w:r w:rsidR="00885488" w:rsidRPr="00B779A9">
        <w:rPr>
          <w:lang w:val="fr-FR"/>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De profundis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Memento</w:t>
      </w:r>
      <w:r w:rsidR="00885488" w:rsidRPr="00B779A9">
        <w:rPr>
          <w:lang w:val="pt-PT"/>
        </w:rPr>
        <w:t xml:space="preserve">. HY </w:t>
      </w:r>
      <w:r w:rsidR="00885488" w:rsidRPr="00736684">
        <w:rPr>
          <w:rStyle w:val="Incipit"/>
          <w:lang w:val="pt-PT"/>
        </w:rPr>
        <w:t>Hostis Herodis impie</w:t>
      </w:r>
      <w:r w:rsidR="00885488" w:rsidRPr="00B779A9">
        <w:rPr>
          <w:lang w:val="pt-PT"/>
        </w:rPr>
        <w:t xml:space="preserve">. VS </w:t>
      </w:r>
      <w:r w:rsidR="00885488" w:rsidRPr="00736684">
        <w:rPr>
          <w:rStyle w:val="Incipit"/>
          <w:lang w:val="pt-PT"/>
        </w:rPr>
        <w:t>Tecum principium</w:t>
      </w:r>
      <w:r w:rsidR="00885488" w:rsidRPr="00B779A9">
        <w:rPr>
          <w:lang w:val="pt-PT"/>
        </w:rPr>
        <w:t xml:space="preserve">. AM </w:t>
      </w:r>
      <w:r w:rsidR="00885488" w:rsidRPr="00736684">
        <w:rPr>
          <w:rStyle w:val="Incipit"/>
          <w:lang w:val="pt-PT"/>
        </w:rPr>
        <w:t>Pater de caelis filium testificans</w:t>
      </w:r>
      <w:r w:rsidR="00CC7449" w:rsidRPr="00B779A9">
        <w:rPr>
          <w:lang w:val="pt-PT"/>
        </w:rPr>
        <w:t>.</w:t>
      </w:r>
    </w:p>
    <w:p w:rsidR="00885488" w:rsidRPr="00B779A9" w:rsidRDefault="00290A20" w:rsidP="00415109">
      <w:pPr>
        <w:rPr>
          <w:lang w:val="pt-PT"/>
        </w:rPr>
      </w:pPr>
      <w:r>
        <w:rPr>
          <w:lang w:val="pt-PT"/>
        </w:rPr>
        <w:t>Suffragium de beata virgine</w:t>
      </w:r>
      <w:r w:rsidR="00116A20">
        <w:rPr>
          <w:lang w:val="pt-PT"/>
        </w:rPr>
        <w:t>.</w:t>
      </w:r>
      <w:r w:rsidR="00885488" w:rsidRPr="00B779A9">
        <w:rPr>
          <w:lang w:val="pt-PT"/>
        </w:rPr>
        <w:t xml:space="preserve"> </w:t>
      </w:r>
      <w:r w:rsidR="00F564AE" w:rsidRPr="00B779A9">
        <w:rPr>
          <w:lang w:val="pt-PT"/>
        </w:rPr>
        <w:t xml:space="preserve">[BD] </w:t>
      </w:r>
      <w:r w:rsidR="005F6F99" w:rsidRPr="00794880">
        <w:rPr>
          <w:rStyle w:val="Incipit"/>
          <w:lang w:val="pt-PT"/>
        </w:rPr>
        <w:t>Benedicamus</w:t>
      </w:r>
      <w:r w:rsidR="00F564AE" w:rsidRPr="00B779A9">
        <w:rPr>
          <w:lang w:val="pt-PT"/>
        </w:rPr>
        <w:t xml:space="preserve"> angelicum</w:t>
      </w:r>
      <w:r w:rsidR="00885488" w:rsidRPr="00B779A9">
        <w:rPr>
          <w:lang w:val="pt-PT"/>
        </w:rPr>
        <w:t>.</w:t>
      </w:r>
    </w:p>
    <w:p w:rsidR="00885488" w:rsidRPr="00B779A9" w:rsidRDefault="00290A20" w:rsidP="00415109">
      <w:pPr>
        <w:rPr>
          <w:lang w:val="pt-PT"/>
        </w:rPr>
      </w:pPr>
      <w:r w:rsidRPr="00736684">
        <w:rPr>
          <w:rStyle w:val="Time1"/>
          <w:lang w:val="pt-PT"/>
        </w:rPr>
        <w:t>Ad completorium</w:t>
      </w:r>
      <w:r w:rsidR="00885488" w:rsidRPr="00B779A9">
        <w:rPr>
          <w:lang w:val="pt-PT"/>
        </w:rPr>
        <w:t xml:space="preserve"> ut aliis praecedentibus diebus.</w:t>
      </w:r>
    </w:p>
    <w:p w:rsidR="00885488" w:rsidRPr="00736684" w:rsidRDefault="00885488" w:rsidP="00415109">
      <w:pPr>
        <w:pStyle w:val="berschrift1"/>
        <w:rPr>
          <w:lang w:val="pt-PT"/>
        </w:rPr>
      </w:pPr>
      <w:r w:rsidRPr="00736684">
        <w:rPr>
          <w:lang w:val="pt-PT"/>
        </w:rPr>
        <w:t>FERIA SEXTA A FESTO EPIPHANIAE DOMINI</w:t>
      </w:r>
    </w:p>
    <w:p w:rsidR="00885488" w:rsidRPr="004518BD" w:rsidRDefault="00290A20" w:rsidP="00415109">
      <w:pPr>
        <w:rPr>
          <w:lang w:val="it-IT"/>
        </w:rPr>
      </w:pPr>
      <w:r w:rsidRPr="00736684">
        <w:rPr>
          <w:rStyle w:val="Time1"/>
          <w:lang w:val="pt-PT"/>
        </w:rPr>
        <w:t>Ad matutinum</w:t>
      </w:r>
      <w:r w:rsidR="00885488" w:rsidRPr="00B779A9">
        <w:rPr>
          <w:lang w:val="pt-PT"/>
        </w:rPr>
        <w:t xml:space="preserve"> I</w:t>
      </w:r>
      <w:r w:rsidR="00CC7449" w:rsidRPr="00B779A9">
        <w:rPr>
          <w:lang w:val="pt-PT"/>
        </w:rPr>
        <w:t>N</w:t>
      </w:r>
      <w:r w:rsidR="00885488" w:rsidRPr="00B779A9">
        <w:rPr>
          <w:lang w:val="pt-PT"/>
        </w:rPr>
        <w:t xml:space="preserve">V </w:t>
      </w:r>
      <w:r w:rsidR="00885488" w:rsidRPr="00736684">
        <w:rPr>
          <w:rStyle w:val="Incipit"/>
          <w:lang w:val="pt-PT"/>
        </w:rPr>
        <w:t>Christus apparuit nobis</w:t>
      </w:r>
      <w:r w:rsidR="00885488" w:rsidRPr="00B779A9">
        <w:rPr>
          <w:lang w:val="pt-PT"/>
        </w:rPr>
        <w:t xml:space="preserve">. HY </w:t>
      </w:r>
      <w:r w:rsidR="00885488" w:rsidRPr="00736684">
        <w:rPr>
          <w:rStyle w:val="Incipit"/>
          <w:lang w:val="pt-PT"/>
        </w:rPr>
        <w:t>A patre unigenitus</w:t>
      </w:r>
      <w:r w:rsidR="00885488" w:rsidRPr="00B779A9">
        <w:rPr>
          <w:lang w:val="pt-PT"/>
        </w:rPr>
        <w:t>.</w:t>
      </w:r>
      <w:r w:rsidR="00B11BAD">
        <w:rPr>
          <w:lang w:val="pt-PT"/>
        </w:rPr>
        <w:t xml:space="preserve"> </w:t>
      </w:r>
      <w:r w:rsidRPr="004518BD">
        <w:rPr>
          <w:lang w:val="pt-PT"/>
        </w:rPr>
        <w:t>Ad nocturnum</w:t>
      </w:r>
      <w:r w:rsidR="00885488" w:rsidRPr="00B779A9">
        <w:rPr>
          <w:lang w:val="pt-PT"/>
        </w:rPr>
        <w:t xml:space="preserve"> AN </w:t>
      </w:r>
      <w:r w:rsidR="00885488" w:rsidRPr="00794880">
        <w:rPr>
          <w:rStyle w:val="Incipit"/>
          <w:lang w:val="pt-PT"/>
        </w:rPr>
        <w:t>Omnes</w:t>
      </w:r>
      <w:r w:rsidR="005A362F" w:rsidRPr="005A362F">
        <w:rPr>
          <w:i/>
          <w:lang w:val="pt-PT"/>
        </w:rPr>
        <w:t xml:space="preserve"> </w:t>
      </w:r>
      <w:r w:rsidR="00885488" w:rsidRPr="00794880">
        <w:rPr>
          <w:rStyle w:val="Incipit"/>
          <w:lang w:val="pt-PT"/>
        </w:rPr>
        <w:t>gentes</w:t>
      </w:r>
      <w:r w:rsidR="00885488" w:rsidRPr="00B779A9">
        <w:rPr>
          <w:lang w:val="pt-PT"/>
        </w:rPr>
        <w:t xml:space="preserve"> sola</w:t>
      </w:r>
      <w:r w:rsidR="00CC7449" w:rsidRPr="00B779A9">
        <w:rPr>
          <w:lang w:val="pt-PT"/>
        </w:rPr>
        <w:t>. Psalmi f</w:t>
      </w:r>
      <w:r w:rsidR="00885488" w:rsidRPr="00B779A9">
        <w:rPr>
          <w:lang w:val="pt-PT"/>
        </w:rPr>
        <w:t xml:space="preserve">eriales. VS </w:t>
      </w:r>
      <w:r w:rsidR="00885488" w:rsidRPr="00794880">
        <w:rPr>
          <w:rStyle w:val="Incipit"/>
          <w:lang w:val="pt-PT"/>
        </w:rPr>
        <w:t>Omnis</w:t>
      </w:r>
      <w:r w:rsidR="005A362F" w:rsidRPr="005A362F">
        <w:rPr>
          <w:i/>
          <w:lang w:val="pt-PT"/>
        </w:rPr>
        <w:t xml:space="preserve"> </w:t>
      </w:r>
      <w:r w:rsidR="00885488" w:rsidRPr="00794880">
        <w:rPr>
          <w:rStyle w:val="Incipit"/>
          <w:lang w:val="pt-PT"/>
        </w:rPr>
        <w:t>terra</w:t>
      </w:r>
      <w:r w:rsidR="005A362F" w:rsidRPr="005A362F">
        <w:rPr>
          <w:i/>
          <w:lang w:val="pt-PT"/>
        </w:rPr>
        <w:t xml:space="preserve"> </w:t>
      </w:r>
      <w:r w:rsidR="00885488" w:rsidRPr="00794880">
        <w:rPr>
          <w:rStyle w:val="Incipit"/>
          <w:lang w:val="pt-PT"/>
        </w:rPr>
        <w:t>adoret</w:t>
      </w:r>
      <w:r w:rsidR="007D1DA8" w:rsidRPr="00B779A9">
        <w:rPr>
          <w:lang w:val="pt-PT"/>
        </w:rPr>
        <w:t>. LS</w:t>
      </w:r>
      <w:r w:rsidR="00885488" w:rsidRPr="00B779A9">
        <w:rPr>
          <w:lang w:val="pt-PT"/>
        </w:rPr>
        <w:t xml:space="preserve"> </w:t>
      </w:r>
      <w:r w:rsidR="00BC5377" w:rsidRPr="00794880">
        <w:rPr>
          <w:rStyle w:val="Incipit"/>
          <w:lang w:val="pt-PT"/>
        </w:rPr>
        <w:t>Quamv</w:t>
      </w:r>
      <w:r w:rsidR="00885488" w:rsidRPr="00794880">
        <w:rPr>
          <w:rStyle w:val="Incipit"/>
          <w:lang w:val="pt-PT"/>
        </w:rPr>
        <w:t>is</w:t>
      </w:r>
      <w:r w:rsidR="005A362F" w:rsidRPr="005A362F">
        <w:rPr>
          <w:i/>
          <w:lang w:val="pt-PT"/>
        </w:rPr>
        <w:t xml:space="preserve"> </w:t>
      </w:r>
      <w:r w:rsidR="00885488" w:rsidRPr="00794880">
        <w:rPr>
          <w:rStyle w:val="Incipit"/>
          <w:lang w:val="pt-PT"/>
        </w:rPr>
        <w:t>sciam</w:t>
      </w:r>
      <w:r w:rsidR="005A362F" w:rsidRPr="005A362F">
        <w:rPr>
          <w:i/>
          <w:lang w:val="pt-PT"/>
        </w:rPr>
        <w:t xml:space="preserve"> </w:t>
      </w:r>
      <w:r w:rsidR="00885488" w:rsidRPr="00794880">
        <w:rPr>
          <w:rStyle w:val="Incipit"/>
          <w:lang w:val="pt-PT"/>
        </w:rPr>
        <w:t>dilectissimi</w:t>
      </w:r>
      <w:r w:rsidR="005A362F" w:rsidRPr="005A362F">
        <w:rPr>
          <w:i/>
          <w:lang w:val="pt-PT"/>
        </w:rPr>
        <w:t xml:space="preserve"> </w:t>
      </w:r>
      <w:r w:rsidR="00885488" w:rsidRPr="00794880">
        <w:rPr>
          <w:rStyle w:val="Incipit"/>
          <w:lang w:val="pt-PT"/>
        </w:rPr>
        <w:t>quod</w:t>
      </w:r>
      <w:r w:rsidR="005A362F" w:rsidRPr="005A362F">
        <w:rPr>
          <w:i/>
          <w:lang w:val="pt-PT"/>
        </w:rPr>
        <w:t xml:space="preserve"> </w:t>
      </w:r>
      <w:r w:rsidR="00885488" w:rsidRPr="00794880">
        <w:rPr>
          <w:rStyle w:val="Incipit"/>
          <w:lang w:val="pt-PT"/>
        </w:rPr>
        <w:t>sanctitatem</w:t>
      </w:r>
      <w:r w:rsidR="00885488" w:rsidRPr="00B779A9">
        <w:rPr>
          <w:lang w:val="pt-PT"/>
        </w:rPr>
        <w:t xml:space="preserve">. </w:t>
      </w:r>
      <w:r w:rsidR="00885488" w:rsidRPr="00736684">
        <w:rPr>
          <w:lang w:val="it-IT"/>
        </w:rPr>
        <w:t xml:space="preserve">RP </w:t>
      </w:r>
      <w:r w:rsidR="00885488" w:rsidRPr="00736684">
        <w:rPr>
          <w:rStyle w:val="Incipit"/>
          <w:lang w:val="it-IT"/>
        </w:rPr>
        <w:t>Omnes</w:t>
      </w:r>
      <w:r w:rsidR="005A362F" w:rsidRPr="00736684">
        <w:rPr>
          <w:i/>
          <w:lang w:val="it-IT"/>
        </w:rPr>
        <w:t xml:space="preserve"> </w:t>
      </w:r>
      <w:r w:rsidR="00885488" w:rsidRPr="00736684">
        <w:rPr>
          <w:rStyle w:val="Incipit"/>
          <w:lang w:val="it-IT"/>
        </w:rPr>
        <w:t>de</w:t>
      </w:r>
      <w:r w:rsidR="005A362F" w:rsidRPr="00736684">
        <w:rPr>
          <w:i/>
          <w:lang w:val="it-IT"/>
        </w:rPr>
        <w:t xml:space="preserve"> </w:t>
      </w:r>
      <w:r w:rsidR="003974FA" w:rsidRPr="00736684">
        <w:rPr>
          <w:rStyle w:val="Incipit"/>
          <w:lang w:val="it-IT"/>
        </w:rPr>
        <w:t>Sa</w:t>
      </w:r>
      <w:r w:rsidR="00885488" w:rsidRPr="00736684">
        <w:rPr>
          <w:rStyle w:val="Incipit"/>
          <w:lang w:val="it-IT"/>
        </w:rPr>
        <w:t>ba</w:t>
      </w:r>
      <w:r w:rsidR="00885488" w:rsidRPr="00736684">
        <w:rPr>
          <w:lang w:val="it-IT"/>
        </w:rPr>
        <w:t xml:space="preserve"> ut supra in primo nocturno.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94880">
        <w:rPr>
          <w:rStyle w:val="Incipit"/>
          <w:lang w:val="it-IT"/>
        </w:rPr>
        <w:t>Stella</w:t>
      </w:r>
      <w:r w:rsidR="005A362F" w:rsidRPr="005A362F">
        <w:rPr>
          <w:i/>
          <w:lang w:val="it-IT"/>
        </w:rPr>
        <w:t xml:space="preserve"> </w:t>
      </w:r>
      <w:r w:rsidR="00885488" w:rsidRPr="00794880">
        <w:rPr>
          <w:rStyle w:val="Incipit"/>
          <w:lang w:val="it-IT"/>
        </w:rPr>
        <w:t>quam</w:t>
      </w:r>
      <w:r w:rsidR="00885488" w:rsidRPr="00B779A9">
        <w:rPr>
          <w:lang w:val="it-IT"/>
        </w:rPr>
        <w:t xml:space="preserve"> ut supra in primo nocturno.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94880">
        <w:rPr>
          <w:rStyle w:val="Incipit"/>
          <w:lang w:val="it-IT"/>
        </w:rPr>
        <w:t>Interrogabat</w:t>
      </w:r>
      <w:r w:rsidR="00885488" w:rsidRPr="00B779A9">
        <w:rPr>
          <w:lang w:val="it-IT"/>
        </w:rPr>
        <w:t xml:space="preserve"> ut supra in secundo nocturno. </w:t>
      </w:r>
      <w:r w:rsidR="00792C8D" w:rsidRPr="00B779A9">
        <w:rPr>
          <w:lang w:val="it-IT"/>
        </w:rPr>
        <w:t xml:space="preserve">[TD] </w:t>
      </w:r>
      <w:r w:rsidR="00792C8D" w:rsidRPr="00794880">
        <w:rPr>
          <w:rStyle w:val="Incipit"/>
          <w:lang w:val="it-IT"/>
        </w:rPr>
        <w:t>Te</w:t>
      </w:r>
      <w:r w:rsidR="005A362F" w:rsidRPr="005A362F">
        <w:rPr>
          <w:i/>
          <w:lang w:val="it-IT"/>
        </w:rPr>
        <w:t xml:space="preserve"> </w:t>
      </w:r>
      <w:r w:rsidR="00792C8D" w:rsidRPr="00794880">
        <w:rPr>
          <w:rStyle w:val="Incipit"/>
          <w:lang w:val="it-IT"/>
        </w:rPr>
        <w:t>deum</w:t>
      </w:r>
      <w:r w:rsidR="005A362F" w:rsidRPr="005A362F">
        <w:rPr>
          <w:i/>
          <w:lang w:val="it-IT"/>
        </w:rPr>
        <w:t xml:space="preserve"> </w:t>
      </w:r>
      <w:r w:rsidR="00885488" w:rsidRPr="00B779A9">
        <w:rPr>
          <w:lang w:val="it-IT"/>
        </w:rPr>
        <w:t>non dicitur.</w:t>
      </w:r>
    </w:p>
    <w:p w:rsidR="00885488" w:rsidRPr="00B779A9" w:rsidRDefault="00290A20" w:rsidP="00415109">
      <w:pPr>
        <w:rPr>
          <w:lang w:val="pt-PT"/>
        </w:rPr>
      </w:pPr>
      <w:r w:rsidRPr="00736684">
        <w:rPr>
          <w:rStyle w:val="Time1"/>
          <w:lang w:val="it-IT"/>
        </w:rPr>
        <w:lastRenderedPageBreak/>
        <w:t>Ad laudes</w:t>
      </w:r>
      <w:r w:rsidR="00885488" w:rsidRPr="00B779A9">
        <w:rPr>
          <w:lang w:val="it-IT"/>
        </w:rPr>
        <w:t xml:space="preserve"> AN </w:t>
      </w:r>
      <w:r w:rsidR="00885488" w:rsidRPr="00794880">
        <w:rPr>
          <w:rStyle w:val="Incipit"/>
          <w:lang w:val="it-IT"/>
        </w:rPr>
        <w:t>Venit</w:t>
      </w:r>
      <w:r w:rsidR="005A362F" w:rsidRPr="005A362F">
        <w:rPr>
          <w:i/>
          <w:lang w:val="it-IT"/>
        </w:rPr>
        <w:t xml:space="preserve"> </w:t>
      </w:r>
      <w:r w:rsidR="00885488" w:rsidRPr="00794880">
        <w:rPr>
          <w:rStyle w:val="Incipit"/>
          <w:lang w:val="it-IT"/>
        </w:rPr>
        <w:t>lumen</w:t>
      </w:r>
      <w:r w:rsidR="00885488" w:rsidRPr="00B779A9">
        <w:rPr>
          <w:lang w:val="it-IT"/>
        </w:rPr>
        <w:t xml:space="preserve"> sola. </w:t>
      </w:r>
      <w:r w:rsidR="00885488" w:rsidRPr="00736684">
        <w:rPr>
          <w:lang w:val="es-ES"/>
        </w:rPr>
        <w:t xml:space="preserve">HY </w:t>
      </w:r>
      <w:r w:rsidR="00885488" w:rsidRPr="00736684">
        <w:rPr>
          <w:rStyle w:val="Incipit"/>
          <w:lang w:val="es-ES"/>
        </w:rPr>
        <w:t>Gratuletur</w:t>
      </w:r>
      <w:r w:rsidR="005A362F" w:rsidRPr="00736684">
        <w:rPr>
          <w:i/>
          <w:lang w:val="es-ES"/>
        </w:rPr>
        <w:t xml:space="preserve"> </w:t>
      </w:r>
      <w:r w:rsidR="00885488" w:rsidRPr="00736684">
        <w:rPr>
          <w:rStyle w:val="Incipit"/>
          <w:lang w:val="es-ES"/>
        </w:rPr>
        <w:t>omnis</w:t>
      </w:r>
      <w:r w:rsidR="005A362F" w:rsidRPr="00736684">
        <w:rPr>
          <w:i/>
          <w:lang w:val="es-ES"/>
        </w:rPr>
        <w:t xml:space="preserve"> </w:t>
      </w:r>
      <w:r w:rsidR="00885488" w:rsidRPr="00736684">
        <w:rPr>
          <w:rStyle w:val="Incipit"/>
          <w:lang w:val="es-ES"/>
        </w:rPr>
        <w:t>caro</w:t>
      </w:r>
      <w:r w:rsidR="00885488" w:rsidRPr="00736684">
        <w:rPr>
          <w:lang w:val="es-ES"/>
        </w:rPr>
        <w:t xml:space="preserve">. VS </w:t>
      </w:r>
      <w:r w:rsidR="00885488" w:rsidRPr="00736684">
        <w:rPr>
          <w:rStyle w:val="Incipit"/>
          <w:lang w:val="es-ES"/>
        </w:rPr>
        <w:t>Omnes</w:t>
      </w:r>
      <w:r w:rsidR="005A362F" w:rsidRPr="00736684">
        <w:rPr>
          <w:i/>
          <w:lang w:val="es-ES"/>
        </w:rPr>
        <w:t xml:space="preserve"> </w:t>
      </w:r>
      <w:r w:rsidR="00885488" w:rsidRPr="00736684">
        <w:rPr>
          <w:rStyle w:val="Incipit"/>
          <w:lang w:val="es-ES"/>
        </w:rPr>
        <w:t>de</w:t>
      </w:r>
      <w:r w:rsidR="005A362F" w:rsidRPr="00736684">
        <w:rPr>
          <w:i/>
          <w:lang w:val="es-ES"/>
        </w:rPr>
        <w:t xml:space="preserve"> </w:t>
      </w:r>
      <w:r w:rsidR="003974FA" w:rsidRPr="00736684">
        <w:rPr>
          <w:rStyle w:val="Incipit"/>
          <w:lang w:val="es-ES"/>
        </w:rPr>
        <w:t>Sa</w:t>
      </w:r>
      <w:r w:rsidR="00885488" w:rsidRPr="00736684">
        <w:rPr>
          <w:rStyle w:val="Incipit"/>
          <w:lang w:val="es-ES"/>
        </w:rPr>
        <w:t>ba</w:t>
      </w:r>
      <w:r w:rsidR="005A362F" w:rsidRPr="00736684">
        <w:rPr>
          <w:i/>
          <w:lang w:val="es-ES"/>
        </w:rPr>
        <w:t xml:space="preserve"> </w:t>
      </w:r>
      <w:r w:rsidR="00885488" w:rsidRPr="00736684">
        <w:rPr>
          <w:rStyle w:val="Incipit"/>
          <w:lang w:val="es-ES"/>
        </w:rPr>
        <w:t>venient</w:t>
      </w:r>
      <w:r w:rsidR="00885488" w:rsidRPr="00736684">
        <w:rPr>
          <w:lang w:val="es-ES"/>
        </w:rPr>
        <w:t xml:space="preserve">. </w:t>
      </w:r>
      <w:r w:rsidR="00885488" w:rsidRPr="00B779A9">
        <w:rPr>
          <w:lang w:val="fr-FR"/>
        </w:rPr>
        <w:t xml:space="preserve">AB </w:t>
      </w:r>
      <w:r w:rsidR="00885488" w:rsidRPr="00794880">
        <w:rPr>
          <w:rStyle w:val="Incipit"/>
          <w:lang w:val="fr-FR"/>
        </w:rPr>
        <w:t>Ba</w:t>
      </w:r>
      <w:r w:rsidR="00CC7449" w:rsidRPr="00794880">
        <w:rPr>
          <w:rStyle w:val="Incipit"/>
          <w:lang w:val="fr-FR"/>
        </w:rPr>
        <w:t>p</w:t>
      </w:r>
      <w:r w:rsidR="00885488" w:rsidRPr="00794880">
        <w:rPr>
          <w:rStyle w:val="Incipit"/>
          <w:lang w:val="fr-FR"/>
        </w:rPr>
        <w:t>(140r)tizatur</w:t>
      </w:r>
      <w:r w:rsidR="005A362F" w:rsidRPr="005A362F">
        <w:rPr>
          <w:i/>
          <w:lang w:val="fr-FR"/>
        </w:rPr>
        <w:t xml:space="preserve"> </w:t>
      </w:r>
      <w:r w:rsidR="00885488" w:rsidRPr="00794880">
        <w:rPr>
          <w:rStyle w:val="Incipit"/>
          <w:lang w:val="fr-FR"/>
        </w:rPr>
        <w:t>Christus</w:t>
      </w:r>
      <w:r w:rsidR="00794880" w:rsidRPr="00794880">
        <w:rPr>
          <w:lang w:val="fr-FR"/>
        </w:rPr>
        <w:t xml:space="preserve">. </w:t>
      </w:r>
      <w:r w:rsidR="00885488" w:rsidRPr="00B779A9">
        <w:rPr>
          <w:lang w:val="fr-FR"/>
        </w:rPr>
        <w:t xml:space="preserve">Suffragium de beata virgine quod occurrit. </w:t>
      </w:r>
      <w:r w:rsidR="00CC7449" w:rsidRPr="00B779A9">
        <w:rPr>
          <w:lang w:val="pt-PT"/>
        </w:rPr>
        <w:t xml:space="preserve">[BD] </w:t>
      </w:r>
      <w:r w:rsidR="005F6F99" w:rsidRPr="00794880">
        <w:rPr>
          <w:rStyle w:val="Incipit"/>
          <w:lang w:val="pt-PT"/>
        </w:rPr>
        <w:t>Benedic</w:t>
      </w:r>
      <w:r w:rsidR="0057062D">
        <w:rPr>
          <w:rStyle w:val="Incipit"/>
          <w:lang w:val="pt-PT"/>
        </w:rPr>
        <w:t>%D::tus%$E::</w:t>
      </w:r>
      <w:r w:rsidR="005F6F99" w:rsidRPr="00794880">
        <w:rPr>
          <w:rStyle w:val="Incipit"/>
          <w:lang w:val="pt-PT"/>
        </w:rPr>
        <w:t>amus</w:t>
      </w:r>
      <w:r w:rsidR="0057062D">
        <w:rPr>
          <w:rStyle w:val="Incipit"/>
          <w:lang w:val="pt-PT"/>
        </w:rPr>
        <w:t>$</w:t>
      </w:r>
      <w:r w:rsidR="00CC7449" w:rsidRPr="00B779A9">
        <w:rPr>
          <w:lang w:val="pt-PT"/>
        </w:rPr>
        <w:t xml:space="preserve"> angelicum</w:t>
      </w:r>
      <w:r w:rsidR="00885488" w:rsidRPr="00B779A9">
        <w:rPr>
          <w:lang w:val="pt-PT"/>
        </w:rPr>
        <w:t>.</w:t>
      </w:r>
    </w:p>
    <w:p w:rsidR="00885488" w:rsidRPr="00B779A9" w:rsidRDefault="00290A20" w:rsidP="00415109">
      <w:pPr>
        <w:rPr>
          <w:lang w:val="pt-PT"/>
        </w:rPr>
      </w:pPr>
      <w:r w:rsidRPr="00736684">
        <w:rPr>
          <w:rStyle w:val="Time1"/>
          <w:lang w:val="pt-PT"/>
        </w:rPr>
        <w:t>Ad horas</w:t>
      </w:r>
      <w:r w:rsidR="00885488" w:rsidRPr="00B779A9">
        <w:rPr>
          <w:lang w:val="pt-PT"/>
        </w:rPr>
        <w:t xml:space="preserve"> AN </w:t>
      </w:r>
      <w:r w:rsidR="00885488" w:rsidRPr="00794880">
        <w:rPr>
          <w:rStyle w:val="Incipit"/>
          <w:lang w:val="pt-PT"/>
        </w:rPr>
        <w:t>Lux</w:t>
      </w:r>
      <w:r w:rsidR="005A362F" w:rsidRPr="005A362F">
        <w:rPr>
          <w:i/>
          <w:lang w:val="pt-PT"/>
        </w:rPr>
        <w:t xml:space="preserve"> </w:t>
      </w:r>
      <w:r w:rsidR="00885488" w:rsidRPr="00794880">
        <w:rPr>
          <w:rStyle w:val="Incipit"/>
          <w:lang w:val="pt-PT"/>
        </w:rPr>
        <w:t>de</w:t>
      </w:r>
      <w:r w:rsidR="005A362F" w:rsidRPr="005A362F">
        <w:rPr>
          <w:i/>
          <w:lang w:val="pt-PT"/>
        </w:rPr>
        <w:t xml:space="preserve"> </w:t>
      </w:r>
      <w:r w:rsidR="00885488" w:rsidRPr="00794880">
        <w:rPr>
          <w:rStyle w:val="Incipit"/>
          <w:lang w:val="pt-PT"/>
        </w:rPr>
        <w:t>luce</w:t>
      </w:r>
      <w:r w:rsidR="00885488" w:rsidRPr="00B779A9">
        <w:rPr>
          <w:lang w:val="pt-PT"/>
        </w:rPr>
        <w:t xml:space="preserve"> cum reliquis.</w:t>
      </w:r>
    </w:p>
    <w:p w:rsidR="00885488" w:rsidRPr="00B779A9" w:rsidRDefault="00290A20" w:rsidP="00415109">
      <w:pPr>
        <w:rPr>
          <w:lang w:val="pt-PT"/>
        </w:rPr>
      </w:pPr>
      <w:r w:rsidRPr="00736684">
        <w:rPr>
          <w:rStyle w:val="Time1"/>
          <w:lang w:val="pt-PT"/>
        </w:rPr>
        <w:t>Officium</w:t>
      </w:r>
      <w:r w:rsidR="00885488" w:rsidRPr="00B779A9">
        <w:rPr>
          <w:lang w:val="pt-PT"/>
        </w:rPr>
        <w:t xml:space="preserve"> ut diebus praecedentibus.</w:t>
      </w:r>
    </w:p>
    <w:p w:rsidR="00885488" w:rsidRPr="00B779A9" w:rsidRDefault="00290A20" w:rsidP="00415109">
      <w:pPr>
        <w:rPr>
          <w:lang w:val="pt-PT"/>
        </w:rPr>
      </w:pPr>
      <w:r w:rsidRPr="00736684">
        <w:rPr>
          <w:rStyle w:val="Time1"/>
          <w:lang w:val="pt-PT"/>
        </w:rPr>
        <w:t>Ad vesperas</w:t>
      </w:r>
      <w:r w:rsidR="00885488" w:rsidRPr="00B779A9">
        <w:rPr>
          <w:lang w:val="pt-PT"/>
        </w:rPr>
        <w:t xml:space="preserve"> AM </w:t>
      </w:r>
      <w:r w:rsidR="00885488" w:rsidRPr="00794880">
        <w:rPr>
          <w:rStyle w:val="Incipit"/>
          <w:lang w:val="pt-PT"/>
        </w:rPr>
        <w:t>Super</w:t>
      </w:r>
      <w:r w:rsidR="005A362F" w:rsidRPr="005A362F">
        <w:rPr>
          <w:i/>
          <w:lang w:val="pt-PT"/>
        </w:rPr>
        <w:t xml:space="preserve"> </w:t>
      </w:r>
      <w:r w:rsidR="00885488" w:rsidRPr="00794880">
        <w:rPr>
          <w:rStyle w:val="Incipit"/>
          <w:lang w:val="pt-PT"/>
        </w:rPr>
        <w:t>ripam</w:t>
      </w:r>
      <w:r w:rsidR="005A362F" w:rsidRPr="005A362F">
        <w:rPr>
          <w:i/>
          <w:lang w:val="pt-PT"/>
        </w:rPr>
        <w:t xml:space="preserve"> </w:t>
      </w:r>
      <w:r w:rsidR="00885488" w:rsidRPr="00794880">
        <w:rPr>
          <w:rStyle w:val="Incipit"/>
          <w:lang w:val="pt-PT"/>
        </w:rPr>
        <w:t>Iordanis</w:t>
      </w:r>
      <w:r w:rsidR="00885488" w:rsidRPr="00B779A9">
        <w:rPr>
          <w:lang w:val="pt-PT"/>
        </w:rPr>
        <w:t>. Reliqua ut hesterna die ad vesperas.</w:t>
      </w:r>
    </w:p>
    <w:p w:rsidR="00885488" w:rsidRPr="00736684" w:rsidRDefault="00E9018E" w:rsidP="00415109">
      <w:pPr>
        <w:pStyle w:val="berschrift1"/>
        <w:rPr>
          <w:lang w:val="pt-PT"/>
        </w:rPr>
      </w:pPr>
      <w:r w:rsidRPr="00736684">
        <w:rPr>
          <w:lang w:val="pt-PT"/>
        </w:rPr>
        <w:t>SABBAT</w:t>
      </w:r>
      <w:r w:rsidR="00885488" w:rsidRPr="00736684">
        <w:rPr>
          <w:lang w:val="pt-PT"/>
        </w:rPr>
        <w:t>O POST FESTUM EPIPHANIAE</w:t>
      </w:r>
    </w:p>
    <w:p w:rsidR="00885488" w:rsidRPr="00736684" w:rsidRDefault="00290A20" w:rsidP="00415109">
      <w:pPr>
        <w:rPr>
          <w:lang w:val="pt-PT"/>
        </w:rPr>
      </w:pPr>
      <w:r w:rsidRPr="00736684">
        <w:rPr>
          <w:rStyle w:val="Time1"/>
          <w:lang w:val="pt-PT"/>
        </w:rPr>
        <w:t>Ad matutinum</w:t>
      </w:r>
      <w:r w:rsidR="00885488" w:rsidRPr="00B779A9">
        <w:rPr>
          <w:lang w:val="pt-PT"/>
        </w:rPr>
        <w:t xml:space="preserve"> AN </w:t>
      </w:r>
      <w:r w:rsidR="00885488" w:rsidRPr="00736684">
        <w:rPr>
          <w:rStyle w:val="Incipit"/>
          <w:lang w:val="pt-PT"/>
        </w:rPr>
        <w:t>Notum fecit dominus alleluia</w:t>
      </w:r>
      <w:r w:rsidR="00CC7449" w:rsidRPr="00B779A9">
        <w:rPr>
          <w:lang w:val="pt-PT"/>
        </w:rPr>
        <w:t>. Psalmi f</w:t>
      </w:r>
      <w:r w:rsidR="00885488" w:rsidRPr="00B779A9">
        <w:rPr>
          <w:lang w:val="pt-PT"/>
        </w:rPr>
        <w:t xml:space="preserve">eriales. VS </w:t>
      </w:r>
      <w:r w:rsidR="00885488" w:rsidRPr="00736684">
        <w:rPr>
          <w:rStyle w:val="Incipit"/>
          <w:lang w:val="pt-PT"/>
        </w:rPr>
        <w:t>Venient ad te</w:t>
      </w:r>
      <w:r w:rsidR="00885488" w:rsidRPr="00B779A9">
        <w:rPr>
          <w:lang w:val="pt-PT"/>
        </w:rPr>
        <w:t xml:space="preserve">. </w:t>
      </w:r>
      <w:r w:rsidR="0057062D">
        <w:rPr>
          <w:lang w:val="pt-PT"/>
        </w:rPr>
        <w:t>Lectiones ex sermone</w:t>
      </w:r>
      <w:r w:rsidR="00D6768B" w:rsidRPr="00B779A9">
        <w:rPr>
          <w:lang w:val="pt-PT"/>
        </w:rPr>
        <w:t xml:space="preserve"> [LS]</w:t>
      </w:r>
      <w:r w:rsidR="00885488" w:rsidRPr="00B779A9">
        <w:rPr>
          <w:lang w:val="pt-PT"/>
        </w:rPr>
        <w:t xml:space="preserve"> </w:t>
      </w:r>
      <w:r w:rsidR="00BC5377" w:rsidRPr="00736684">
        <w:rPr>
          <w:rStyle w:val="Incipit"/>
          <w:lang w:val="pt-PT"/>
        </w:rPr>
        <w:t>Quamvis</w:t>
      </w:r>
      <w:r w:rsidR="00885488" w:rsidRPr="00736684">
        <w:rPr>
          <w:rStyle w:val="Incipit"/>
          <w:lang w:val="pt-PT"/>
        </w:rPr>
        <w:t xml:space="preserve"> sciam dilectissimi</w:t>
      </w:r>
      <w:r w:rsidR="00885488" w:rsidRPr="00B779A9">
        <w:rPr>
          <w:lang w:val="pt-PT"/>
        </w:rPr>
        <w:t xml:space="preserve">. RP </w:t>
      </w:r>
      <w:r w:rsidR="00885488" w:rsidRPr="00736684">
        <w:rPr>
          <w:rStyle w:val="Incipit"/>
          <w:lang w:val="pt-PT"/>
        </w:rPr>
        <w:t>Illuminare</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Tria sunt munera</w:t>
      </w:r>
      <w:r w:rsidR="00885488" w:rsidRPr="00B779A9">
        <w:rPr>
          <w:lang w:val="pt-PT"/>
        </w:rPr>
        <w:t xml:space="preserve">. </w:t>
      </w:r>
      <w:r w:rsidR="00BA24A1" w:rsidRPr="00736684">
        <w:rPr>
          <w:lang w:val="pt-PT"/>
        </w:rPr>
        <w:t>[</w:t>
      </w:r>
      <w:r w:rsidR="00885488" w:rsidRPr="00736684">
        <w:rPr>
          <w:lang w:val="pt-PT"/>
        </w:rPr>
        <w:t>RP</w:t>
      </w:r>
      <w:r w:rsidR="00BA24A1" w:rsidRPr="00736684">
        <w:rPr>
          <w:lang w:val="pt-PT"/>
        </w:rPr>
        <w:t>]</w:t>
      </w:r>
      <w:r w:rsidR="00885488" w:rsidRPr="00736684">
        <w:rPr>
          <w:lang w:val="pt-PT"/>
        </w:rPr>
        <w:t xml:space="preserve"> </w:t>
      </w:r>
      <w:r w:rsidR="00885488" w:rsidRPr="00736684">
        <w:rPr>
          <w:rStyle w:val="Incipit"/>
          <w:lang w:val="pt-PT"/>
        </w:rPr>
        <w:t xml:space="preserve">In </w:t>
      </w:r>
      <w:r w:rsidR="00E56159" w:rsidRPr="00736684">
        <w:rPr>
          <w:rStyle w:val="Incipit"/>
          <w:lang w:val="pt-PT"/>
        </w:rPr>
        <w:t>columbae</w:t>
      </w:r>
      <w:r w:rsidR="00885488" w:rsidRPr="00736684">
        <w:rPr>
          <w:rStyle w:val="Incipit"/>
          <w:lang w:val="pt-PT"/>
        </w:rPr>
        <w:t xml:space="preserve"> specie</w:t>
      </w:r>
      <w:r w:rsidR="00885488" w:rsidRPr="00736684">
        <w:rPr>
          <w:lang w:val="pt-PT"/>
        </w:rPr>
        <w:t xml:space="preserve">. </w:t>
      </w:r>
      <w:r w:rsidR="00792C8D" w:rsidRPr="00736684">
        <w:rPr>
          <w:lang w:val="pt-PT"/>
        </w:rPr>
        <w:t xml:space="preserve">[TD] </w:t>
      </w:r>
      <w:r w:rsidR="00792C8D" w:rsidRPr="00736684">
        <w:rPr>
          <w:rStyle w:val="Incipit"/>
          <w:lang w:val="pt-PT"/>
        </w:rPr>
        <w:t xml:space="preserve">Te deum </w:t>
      </w:r>
      <w:r w:rsidR="00885488" w:rsidRPr="00736684">
        <w:rPr>
          <w:rStyle w:val="Incipit"/>
          <w:lang w:val="pt-PT"/>
        </w:rPr>
        <w:t>laudamus</w:t>
      </w:r>
      <w:r w:rsidR="00885488" w:rsidRPr="00736684">
        <w:rPr>
          <w:lang w:val="pt-PT"/>
        </w:rPr>
        <w:t xml:space="preserve"> non dicitur.</w:t>
      </w:r>
    </w:p>
    <w:p w:rsidR="00885488" w:rsidRPr="00736684" w:rsidRDefault="00290A20" w:rsidP="00415109">
      <w:pPr>
        <w:rPr>
          <w:lang w:val="es-ES"/>
        </w:rPr>
      </w:pPr>
      <w:r w:rsidRPr="00736684">
        <w:rPr>
          <w:rStyle w:val="Time1"/>
          <w:lang w:val="en-US"/>
        </w:rPr>
        <w:t>Ad laudes</w:t>
      </w:r>
      <w:r w:rsidR="00885488">
        <w:rPr>
          <w:lang w:val="en-US"/>
        </w:rPr>
        <w:t xml:space="preserve"> AN </w:t>
      </w:r>
      <w:r w:rsidR="00885488" w:rsidRPr="00736684">
        <w:rPr>
          <w:rStyle w:val="Incipit"/>
          <w:lang w:val="en-US"/>
        </w:rPr>
        <w:t>Apertis thesauris</w:t>
      </w:r>
      <w:r w:rsidR="00885488">
        <w:rPr>
          <w:lang w:val="en-US"/>
        </w:rPr>
        <w:t xml:space="preserve"> sola</w:t>
      </w:r>
      <w:r w:rsidR="00D6768B">
        <w:rPr>
          <w:lang w:val="en-US"/>
        </w:rPr>
        <w:t>.</w:t>
      </w:r>
      <w:r w:rsidR="00885488">
        <w:rPr>
          <w:lang w:val="en-US"/>
        </w:rPr>
        <w:t xml:space="preserve"> </w:t>
      </w:r>
      <w:r w:rsidR="00885488" w:rsidRPr="00736684">
        <w:rPr>
          <w:lang w:val="es-ES"/>
        </w:rPr>
        <w:t xml:space="preserve">HY </w:t>
      </w:r>
      <w:r w:rsidR="00885488" w:rsidRPr="00736684">
        <w:rPr>
          <w:rStyle w:val="Incipit"/>
          <w:lang w:val="es-ES"/>
        </w:rPr>
        <w:t>Gratuletur omnis caro</w:t>
      </w:r>
      <w:r w:rsidR="00885488" w:rsidRPr="00736684">
        <w:rPr>
          <w:lang w:val="es-ES"/>
        </w:rPr>
        <w:t xml:space="preserve">. VS </w:t>
      </w:r>
      <w:r w:rsidR="003974FA" w:rsidRPr="00736684">
        <w:rPr>
          <w:rStyle w:val="Incipit"/>
          <w:lang w:val="es-ES"/>
        </w:rPr>
        <w:t>Omnes de Sa</w:t>
      </w:r>
      <w:r w:rsidR="00885488" w:rsidRPr="00736684">
        <w:rPr>
          <w:rStyle w:val="Incipit"/>
          <w:lang w:val="es-ES"/>
        </w:rPr>
        <w:t>ba venient</w:t>
      </w:r>
      <w:r w:rsidR="00885488" w:rsidRPr="00736684">
        <w:rPr>
          <w:lang w:val="es-ES"/>
        </w:rPr>
        <w:t xml:space="preserve">. AB </w:t>
      </w:r>
      <w:r w:rsidR="00885488" w:rsidRPr="00736684">
        <w:rPr>
          <w:rStyle w:val="Incipit"/>
          <w:lang w:val="es-ES"/>
        </w:rPr>
        <w:t>Baptizat miles regem</w:t>
      </w:r>
      <w:r w:rsidR="00885488" w:rsidRPr="00736684">
        <w:rPr>
          <w:lang w:val="es-ES"/>
        </w:rPr>
        <w:t xml:space="preserve">. </w:t>
      </w:r>
      <w:r w:rsidRPr="00736684">
        <w:rPr>
          <w:lang w:val="es-ES"/>
        </w:rPr>
        <w:t>Suffragium de beata virgine</w:t>
      </w:r>
      <w:r w:rsidR="00116A20" w:rsidRPr="00736684">
        <w:rPr>
          <w:lang w:val="es-ES"/>
        </w:rPr>
        <w:t>.</w:t>
      </w:r>
      <w:r w:rsidR="00885488" w:rsidRPr="00736684">
        <w:rPr>
          <w:lang w:val="es-ES"/>
        </w:rPr>
        <w:t xml:space="preserve"> </w:t>
      </w:r>
      <w:r w:rsidR="00CC7449" w:rsidRPr="00736684">
        <w:rPr>
          <w:lang w:val="es-ES"/>
        </w:rPr>
        <w:t xml:space="preserve">[BD] </w:t>
      </w:r>
      <w:r w:rsidR="005F6F99" w:rsidRPr="00736684">
        <w:rPr>
          <w:rStyle w:val="Incipit"/>
          <w:lang w:val="es-ES"/>
        </w:rPr>
        <w:t>Benedicamus</w:t>
      </w:r>
      <w:r w:rsidR="00CC7449" w:rsidRPr="00736684">
        <w:rPr>
          <w:lang w:val="es-ES"/>
        </w:rPr>
        <w:t xml:space="preserve"> angelicum</w:t>
      </w:r>
      <w:r w:rsidR="00885488" w:rsidRPr="00736684">
        <w:rPr>
          <w:lang w:val="es-ES"/>
        </w:rPr>
        <w:t>.</w:t>
      </w:r>
    </w:p>
    <w:p w:rsidR="00885488" w:rsidRPr="00736684" w:rsidRDefault="00290A20" w:rsidP="00415109">
      <w:pPr>
        <w:rPr>
          <w:lang w:val="es-ES"/>
        </w:rPr>
      </w:pPr>
      <w:r w:rsidRPr="00736684">
        <w:rPr>
          <w:rStyle w:val="Time1"/>
          <w:lang w:val="es-ES"/>
        </w:rPr>
        <w:t>Ad horas</w:t>
      </w:r>
      <w:r w:rsidR="00885488" w:rsidRPr="00736684">
        <w:rPr>
          <w:lang w:val="es-ES"/>
        </w:rPr>
        <w:t xml:space="preserve"> AN </w:t>
      </w:r>
      <w:r w:rsidR="00885488" w:rsidRPr="00736684">
        <w:rPr>
          <w:rStyle w:val="Incipit"/>
          <w:lang w:val="es-ES"/>
        </w:rPr>
        <w:t>Lux</w:t>
      </w:r>
      <w:r w:rsidR="005A362F" w:rsidRPr="00736684">
        <w:rPr>
          <w:i/>
          <w:lang w:val="es-ES"/>
        </w:rPr>
        <w:t xml:space="preserve"> </w:t>
      </w:r>
      <w:r w:rsidR="00885488" w:rsidRPr="00736684">
        <w:rPr>
          <w:rStyle w:val="Incipit"/>
          <w:lang w:val="es-ES"/>
        </w:rPr>
        <w:t>de</w:t>
      </w:r>
      <w:r w:rsidR="005A362F" w:rsidRPr="00736684">
        <w:rPr>
          <w:i/>
          <w:lang w:val="es-ES"/>
        </w:rPr>
        <w:t xml:space="preserve"> </w:t>
      </w:r>
      <w:r w:rsidR="00885488" w:rsidRPr="00736684">
        <w:rPr>
          <w:rStyle w:val="Incipit"/>
          <w:lang w:val="es-ES"/>
        </w:rPr>
        <w:t>luce</w:t>
      </w:r>
      <w:r w:rsidR="00885488" w:rsidRPr="00736684">
        <w:rPr>
          <w:lang w:val="es-ES"/>
        </w:rPr>
        <w:t xml:space="preserve"> cum reliquis.</w:t>
      </w:r>
    </w:p>
    <w:p w:rsidR="00885488" w:rsidRPr="00736684" w:rsidRDefault="00290A20" w:rsidP="00415109">
      <w:pPr>
        <w:rPr>
          <w:lang w:val="es-ES"/>
        </w:rPr>
      </w:pPr>
      <w:r w:rsidRPr="00736684">
        <w:rPr>
          <w:rStyle w:val="Time1"/>
          <w:lang w:val="es-ES"/>
        </w:rPr>
        <w:t>Ad officium</w:t>
      </w:r>
      <w:r w:rsidRPr="00736684">
        <w:rPr>
          <w:lang w:val="es-ES"/>
        </w:rPr>
        <w:t xml:space="preserve"> </w:t>
      </w:r>
      <w:r w:rsidR="00885488" w:rsidRPr="00736684">
        <w:rPr>
          <w:lang w:val="es-ES"/>
        </w:rPr>
        <w:t xml:space="preserve">IN </w:t>
      </w:r>
      <w:r w:rsidR="00885488" w:rsidRPr="00736684">
        <w:rPr>
          <w:rStyle w:val="Incipit"/>
          <w:lang w:val="es-ES"/>
        </w:rPr>
        <w:t>Ecce advenit</w:t>
      </w:r>
      <w:r w:rsidR="00885488" w:rsidRPr="00736684">
        <w:rPr>
          <w:lang w:val="es-ES"/>
        </w:rPr>
        <w:t xml:space="preserve">. </w:t>
      </w:r>
      <w:r w:rsidR="00CC7449" w:rsidRPr="00736684">
        <w:rPr>
          <w:lang w:val="es-ES"/>
        </w:rPr>
        <w:t xml:space="preserve">[KY] </w:t>
      </w:r>
      <w:r w:rsidR="00CC7449" w:rsidRPr="00736684">
        <w:rPr>
          <w:rStyle w:val="Incipit"/>
          <w:lang w:val="es-ES"/>
        </w:rPr>
        <w:t>Kyrie</w:t>
      </w:r>
      <w:r w:rsidR="00CC7449" w:rsidRPr="00736684">
        <w:rPr>
          <w:lang w:val="es-ES"/>
        </w:rPr>
        <w:t xml:space="preserve"> angelicum.</w:t>
      </w:r>
      <w:r w:rsidR="00885488" w:rsidRPr="00736684">
        <w:rPr>
          <w:lang w:val="es-ES"/>
        </w:rPr>
        <w:t xml:space="preserve"> GR </w:t>
      </w:r>
      <w:r w:rsidR="003974FA" w:rsidRPr="00736684">
        <w:rPr>
          <w:rStyle w:val="Incipit"/>
          <w:lang w:val="es-ES"/>
        </w:rPr>
        <w:t>Omnes de Sa</w:t>
      </w:r>
      <w:r w:rsidR="00885488" w:rsidRPr="00736684">
        <w:rPr>
          <w:rStyle w:val="Incipit"/>
          <w:lang w:val="es-ES"/>
        </w:rPr>
        <w:t>ba</w:t>
      </w:r>
      <w:r w:rsidR="00885488" w:rsidRPr="00736684">
        <w:rPr>
          <w:lang w:val="es-ES"/>
        </w:rPr>
        <w:t>. AL</w:t>
      </w:r>
      <w:r w:rsidR="00CC7449" w:rsidRPr="00736684">
        <w:rPr>
          <w:lang w:val="es-ES"/>
        </w:rPr>
        <w:t>V</w:t>
      </w:r>
      <w:r w:rsidR="00885488" w:rsidRPr="00736684">
        <w:rPr>
          <w:lang w:val="es-ES"/>
        </w:rPr>
        <w:t xml:space="preserve"> </w:t>
      </w:r>
      <w:r w:rsidR="00885488" w:rsidRPr="00736684">
        <w:rPr>
          <w:rStyle w:val="Incipit"/>
          <w:lang w:val="es-ES"/>
        </w:rPr>
        <w:t>Vidimus stellam</w:t>
      </w:r>
      <w:r w:rsidR="00885488" w:rsidRPr="00736684">
        <w:rPr>
          <w:lang w:val="es-ES"/>
        </w:rPr>
        <w:t xml:space="preserve">. </w:t>
      </w:r>
      <w:r w:rsidR="0057062D" w:rsidRPr="00736684">
        <w:rPr>
          <w:lang w:val="es-ES"/>
        </w:rPr>
        <w:t>SE</w:t>
      </w:r>
      <w:r w:rsidR="00CC7449" w:rsidRPr="00736684">
        <w:rPr>
          <w:lang w:val="es-ES"/>
        </w:rPr>
        <w:t>SV</w:t>
      </w:r>
      <w:r w:rsidR="00885488" w:rsidRPr="00736684">
        <w:rPr>
          <w:lang w:val="es-ES"/>
        </w:rPr>
        <w:t xml:space="preserve"> </w:t>
      </w:r>
      <w:r w:rsidR="00885488" w:rsidRPr="00736684">
        <w:rPr>
          <w:rStyle w:val="Incipit"/>
          <w:lang w:val="es-ES"/>
        </w:rPr>
        <w:t>Anno hominis</w:t>
      </w:r>
      <w:r w:rsidR="00885488" w:rsidRPr="00736684">
        <w:rPr>
          <w:lang w:val="es-ES"/>
        </w:rPr>
        <w:t xml:space="preserve">. OF </w:t>
      </w:r>
      <w:r w:rsidR="00885488" w:rsidRPr="00736684">
        <w:rPr>
          <w:rStyle w:val="Incipit"/>
          <w:lang w:val="es-ES"/>
        </w:rPr>
        <w:t>Reges Tharsis</w:t>
      </w:r>
      <w:r w:rsidR="00885488" w:rsidRPr="00736684">
        <w:rPr>
          <w:lang w:val="es-ES"/>
        </w:rPr>
        <w:t xml:space="preserve">. </w:t>
      </w:r>
      <w:r w:rsidR="00CC7449" w:rsidRPr="00736684">
        <w:rPr>
          <w:lang w:val="es-ES"/>
        </w:rPr>
        <w:t xml:space="preserve">[SA] </w:t>
      </w:r>
      <w:r w:rsidR="00CC7449" w:rsidRPr="00736684">
        <w:rPr>
          <w:rStyle w:val="Incipit"/>
          <w:lang w:val="es-ES"/>
        </w:rPr>
        <w:t>Sanctus</w:t>
      </w:r>
      <w:r w:rsidR="00CC7449" w:rsidRPr="00736684">
        <w:rPr>
          <w:lang w:val="es-ES"/>
        </w:rPr>
        <w:t xml:space="preserve"> m</w:t>
      </w:r>
      <w:r w:rsidR="0057062D" w:rsidRPr="00736684">
        <w:rPr>
          <w:lang w:val="es-ES"/>
        </w:rPr>
        <w:t xml:space="preserve">inus </w:t>
      </w:r>
      <w:r w:rsidR="00CC7449" w:rsidRPr="00736684">
        <w:rPr>
          <w:lang w:val="es-ES"/>
        </w:rPr>
        <w:t xml:space="preserve">festivale. </w:t>
      </w:r>
      <w:r w:rsidR="00885488" w:rsidRPr="00736684">
        <w:rPr>
          <w:lang w:val="es-ES"/>
        </w:rPr>
        <w:t xml:space="preserve">CO </w:t>
      </w:r>
      <w:r w:rsidR="00885488" w:rsidRPr="00736684">
        <w:rPr>
          <w:rStyle w:val="Incipit"/>
          <w:lang w:val="es-ES"/>
        </w:rPr>
        <w:t>Vidimus stellam</w:t>
      </w:r>
      <w:r w:rsidR="00885488" w:rsidRPr="00736684">
        <w:rPr>
          <w:lang w:val="es-ES"/>
        </w:rPr>
        <w:t>.</w:t>
      </w:r>
    </w:p>
    <w:p w:rsidR="00885488" w:rsidRPr="00736684" w:rsidRDefault="0057062D" w:rsidP="00415109">
      <w:pPr>
        <w:pStyle w:val="berschrift1"/>
        <w:rPr>
          <w:lang w:val="es-ES"/>
        </w:rPr>
      </w:pPr>
      <w:r w:rsidRPr="00736684">
        <w:rPr>
          <w:lang w:val="es-ES"/>
        </w:rPr>
        <w:t xml:space="preserve">(140v) </w:t>
      </w:r>
      <w:r w:rsidR="00885488" w:rsidRPr="00736684">
        <w:rPr>
          <w:lang w:val="es-ES"/>
        </w:rPr>
        <w:t>DOMINICA INFRA OCTAVAM EPIPHANIAE DOMINI</w:t>
      </w:r>
    </w:p>
    <w:p w:rsidR="00885488" w:rsidRPr="00B779A9" w:rsidRDefault="00290A20" w:rsidP="00415109">
      <w:pPr>
        <w:rPr>
          <w:lang w:val="pt-PT"/>
        </w:rPr>
      </w:pPr>
      <w:r w:rsidRPr="00736684">
        <w:rPr>
          <w:rStyle w:val="Time1"/>
          <w:lang w:val="pt-PT"/>
        </w:rPr>
        <w:t>Ad vesperas</w:t>
      </w:r>
      <w:r w:rsidR="00885488" w:rsidRPr="00B779A9">
        <w:rPr>
          <w:lang w:val="pt-PT"/>
        </w:rPr>
        <w:t xml:space="preserve"> super psalmos AN </w:t>
      </w:r>
      <w:r w:rsidR="00885488" w:rsidRPr="00794880">
        <w:rPr>
          <w:rStyle w:val="Incipit"/>
          <w:lang w:val="pt-PT"/>
        </w:rPr>
        <w:t>Tecum</w:t>
      </w:r>
      <w:r w:rsidR="005A362F" w:rsidRPr="005A362F">
        <w:rPr>
          <w:i/>
          <w:lang w:val="pt-PT"/>
        </w:rPr>
        <w:t xml:space="preserve"> </w:t>
      </w:r>
      <w:r w:rsidR="00885488" w:rsidRPr="00794880">
        <w:rPr>
          <w:rStyle w:val="Incipit"/>
          <w:lang w:val="pt-PT"/>
        </w:rPr>
        <w:t>principium</w:t>
      </w:r>
      <w:r w:rsidR="00885488" w:rsidRPr="00B779A9">
        <w:rPr>
          <w:lang w:val="pt-PT"/>
        </w:rPr>
        <w:t xml:space="preserve"> cum reliquis. </w:t>
      </w:r>
      <w:r w:rsidR="00885488" w:rsidRPr="00B779A9">
        <w:rPr>
          <w:lang w:val="fr-FR"/>
        </w:rPr>
        <w:t xml:space="preserve">PS </w:t>
      </w:r>
      <w:r w:rsidR="00885488" w:rsidRPr="00794880">
        <w:rPr>
          <w:rStyle w:val="Incipit"/>
          <w:lang w:val="fr-FR"/>
        </w:rPr>
        <w:t>Dixit</w:t>
      </w:r>
      <w:r w:rsidR="00794880" w:rsidRPr="00794880">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94880">
        <w:rPr>
          <w:rStyle w:val="Incipit"/>
          <w:lang w:val="fr-FR"/>
        </w:rPr>
        <w:t>Confitebor</w:t>
      </w:r>
      <w:r w:rsidR="00794880" w:rsidRPr="00794880">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94880">
        <w:rPr>
          <w:rStyle w:val="Incipit"/>
          <w:lang w:val="fr-FR"/>
        </w:rPr>
        <w:t>Beatus</w:t>
      </w:r>
      <w:r w:rsidR="005A362F" w:rsidRPr="005A362F">
        <w:rPr>
          <w:i/>
          <w:lang w:val="fr-FR"/>
        </w:rPr>
        <w:t xml:space="preserve"> </w:t>
      </w:r>
      <w:r w:rsidR="00C31823" w:rsidRPr="00794880">
        <w:rPr>
          <w:rStyle w:val="Incipit"/>
          <w:lang w:val="fr-FR"/>
        </w:rPr>
        <w:t>vir</w:t>
      </w:r>
      <w:r w:rsidR="00794880" w:rsidRPr="00794880">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94880">
        <w:rPr>
          <w:rStyle w:val="Incipit"/>
          <w:lang w:val="fr-FR"/>
        </w:rPr>
        <w:t>De</w:t>
      </w:r>
      <w:r w:rsidR="005A362F" w:rsidRPr="005A362F">
        <w:rPr>
          <w:i/>
          <w:lang w:val="fr-FR"/>
        </w:rPr>
        <w:t xml:space="preserve"> </w:t>
      </w:r>
      <w:r w:rsidR="00885488" w:rsidRPr="00794880">
        <w:rPr>
          <w:rStyle w:val="Incipit"/>
          <w:lang w:val="fr-FR"/>
        </w:rPr>
        <w:t>profundis</w:t>
      </w:r>
      <w:r w:rsidR="00794880" w:rsidRPr="00794880">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94880">
        <w:rPr>
          <w:rStyle w:val="Incipit"/>
          <w:lang w:val="fr-FR"/>
        </w:rPr>
        <w:t>Memento</w:t>
      </w:r>
      <w:r w:rsidR="00885488" w:rsidRPr="00B779A9">
        <w:rPr>
          <w:lang w:val="fr-FR"/>
        </w:rPr>
        <w:t xml:space="preserve">. RP </w:t>
      </w:r>
      <w:r w:rsidR="00885488" w:rsidRPr="00794880">
        <w:rPr>
          <w:rStyle w:val="Incipit"/>
          <w:lang w:val="fr-FR"/>
        </w:rPr>
        <w:t>In</w:t>
      </w:r>
      <w:r w:rsidR="005A362F" w:rsidRPr="005A362F">
        <w:rPr>
          <w:i/>
          <w:lang w:val="fr-FR"/>
        </w:rPr>
        <w:t xml:space="preserve"> </w:t>
      </w:r>
      <w:r w:rsidR="00E56159" w:rsidRPr="00794880">
        <w:rPr>
          <w:rStyle w:val="Incipit"/>
          <w:lang w:val="fr-FR"/>
        </w:rPr>
        <w:t>columbae</w:t>
      </w:r>
      <w:r w:rsidR="005A362F" w:rsidRPr="005A362F">
        <w:rPr>
          <w:i/>
          <w:lang w:val="fr-FR"/>
        </w:rPr>
        <w:t xml:space="preserve"> </w:t>
      </w:r>
      <w:r w:rsidR="00885488" w:rsidRPr="00794880">
        <w:rPr>
          <w:rStyle w:val="Incipit"/>
          <w:lang w:val="fr-FR"/>
        </w:rPr>
        <w:t>specie</w:t>
      </w:r>
      <w:r w:rsidR="00885488" w:rsidRPr="00B779A9">
        <w:rPr>
          <w:lang w:val="fr-FR"/>
        </w:rPr>
        <w:t xml:space="preserve"> ex </w:t>
      </w:r>
      <w:r w:rsidR="00885488" w:rsidRPr="00736684">
        <w:rPr>
          <w:rStyle w:val="Funktion"/>
          <w:lang w:val="fr-FR"/>
        </w:rPr>
        <w:t>summo antiphonario</w:t>
      </w:r>
      <w:r w:rsidR="00885488" w:rsidRPr="00B779A9">
        <w:rPr>
          <w:lang w:val="fr-FR"/>
        </w:rPr>
        <w:t xml:space="preserve"> folio</w:t>
      </w:r>
      <w:r w:rsidR="00DD1415">
        <w:rPr>
          <w:lang w:val="fr-FR"/>
        </w:rPr>
        <w:t>@</w:t>
      </w:r>
      <w:r w:rsidR="00DD1415" w:rsidRPr="00B779A9">
        <w:rPr>
          <w:lang w:val="fr-FR"/>
        </w:rPr>
        <w:t>28.</w:t>
      </w:r>
      <w:r w:rsidR="00885488" w:rsidRPr="00B779A9">
        <w:rPr>
          <w:lang w:val="fr-FR"/>
        </w:rPr>
        <w:t xml:space="preserve"> HY </w:t>
      </w:r>
      <w:r w:rsidR="00885488" w:rsidRPr="00794880">
        <w:rPr>
          <w:rStyle w:val="Incipit"/>
          <w:lang w:val="fr-FR"/>
        </w:rPr>
        <w:t>Hostis</w:t>
      </w:r>
      <w:r w:rsidR="005A362F" w:rsidRPr="005A362F">
        <w:rPr>
          <w:i/>
          <w:lang w:val="fr-FR"/>
        </w:rPr>
        <w:t xml:space="preserve"> </w:t>
      </w:r>
      <w:r w:rsidR="00885488" w:rsidRPr="00794880">
        <w:rPr>
          <w:rStyle w:val="Incipit"/>
          <w:lang w:val="fr-FR"/>
        </w:rPr>
        <w:t>Herodis</w:t>
      </w:r>
      <w:r w:rsidR="005A362F" w:rsidRPr="005A362F">
        <w:rPr>
          <w:i/>
          <w:lang w:val="fr-FR"/>
        </w:rPr>
        <w:t xml:space="preserve"> </w:t>
      </w:r>
      <w:r w:rsidR="00885488" w:rsidRPr="00794880">
        <w:rPr>
          <w:rStyle w:val="Incipit"/>
          <w:lang w:val="fr-FR"/>
        </w:rPr>
        <w:t>impie</w:t>
      </w:r>
      <w:r w:rsidR="00885488" w:rsidRPr="00B779A9">
        <w:rPr>
          <w:lang w:val="fr-FR"/>
        </w:rPr>
        <w:t>. VS</w:t>
      </w:r>
      <w:r w:rsidR="005A362F" w:rsidRPr="005A362F">
        <w:rPr>
          <w:i/>
          <w:lang w:val="fr-FR"/>
        </w:rPr>
        <w:t xml:space="preserve"> </w:t>
      </w:r>
      <w:r w:rsidR="00885488" w:rsidRPr="00794880">
        <w:rPr>
          <w:rStyle w:val="Incipit"/>
          <w:lang w:val="fr-FR"/>
        </w:rPr>
        <w:t>Reges</w:t>
      </w:r>
      <w:r w:rsidR="005A362F" w:rsidRPr="005A362F">
        <w:rPr>
          <w:i/>
          <w:lang w:val="fr-FR"/>
        </w:rPr>
        <w:t xml:space="preserve"> </w:t>
      </w:r>
      <w:r w:rsidR="00885488" w:rsidRPr="00794880">
        <w:rPr>
          <w:rStyle w:val="Incipit"/>
          <w:lang w:val="fr-FR"/>
        </w:rPr>
        <w:t>Tharsis</w:t>
      </w:r>
      <w:r w:rsidR="004407BD" w:rsidRPr="00B779A9">
        <w:rPr>
          <w:lang w:val="fr-FR"/>
        </w:rPr>
        <w:t xml:space="preserve">. </w:t>
      </w:r>
      <w:r w:rsidR="004407BD" w:rsidRPr="00B779A9">
        <w:rPr>
          <w:lang w:val="pt-PT"/>
        </w:rPr>
        <w:t>Super Magnificat antiphona</w:t>
      </w:r>
      <w:r w:rsidR="00885488" w:rsidRPr="00B779A9">
        <w:rPr>
          <w:lang w:val="pt-PT"/>
        </w:rPr>
        <w:t xml:space="preserve"> </w:t>
      </w:r>
      <w:r w:rsidR="004407BD" w:rsidRPr="00B779A9">
        <w:rPr>
          <w:lang w:val="pt-PT"/>
        </w:rPr>
        <w:t>d</w:t>
      </w:r>
      <w:r w:rsidR="00885488" w:rsidRPr="00B779A9">
        <w:rPr>
          <w:lang w:val="pt-PT"/>
        </w:rPr>
        <w:t>e epiphania</w:t>
      </w:r>
      <w:r w:rsidR="00076CEC">
        <w:rPr>
          <w:lang w:val="pt-PT"/>
        </w:rPr>
        <w:t xml:space="preserve"> quam feria repraesentat. Suffragium d</w:t>
      </w:r>
      <w:r w:rsidR="00885488" w:rsidRPr="00B779A9">
        <w:rPr>
          <w:lang w:val="pt-PT"/>
        </w:rPr>
        <w:t xml:space="preserve">e dominica </w:t>
      </w:r>
      <w:r w:rsidR="00076CEC">
        <w:rPr>
          <w:lang w:val="pt-PT"/>
        </w:rPr>
        <w:t>[</w:t>
      </w:r>
      <w:r w:rsidR="00885488" w:rsidRPr="00B779A9">
        <w:rPr>
          <w:lang w:val="pt-PT"/>
        </w:rPr>
        <w:t>AC</w:t>
      </w:r>
      <w:r w:rsidR="00076CEC">
        <w:rPr>
          <w:lang w:val="pt-PT"/>
        </w:rPr>
        <w:t>]</w:t>
      </w:r>
      <w:r w:rsidR="00885488" w:rsidRPr="00B779A9">
        <w:rPr>
          <w:lang w:val="pt-PT"/>
        </w:rPr>
        <w:t xml:space="preserve"> </w:t>
      </w:r>
      <w:r w:rsidR="00885488" w:rsidRPr="00794880">
        <w:rPr>
          <w:rStyle w:val="Incipit"/>
          <w:lang w:val="pt-PT"/>
        </w:rPr>
        <w:t>Puer</w:t>
      </w:r>
      <w:r w:rsidR="005A362F" w:rsidRPr="005A362F">
        <w:rPr>
          <w:i/>
          <w:lang w:val="pt-PT"/>
        </w:rPr>
        <w:t xml:space="preserve"> </w:t>
      </w:r>
      <w:r w:rsidR="00885488" w:rsidRPr="00794880">
        <w:rPr>
          <w:rStyle w:val="Incipit"/>
          <w:lang w:val="pt-PT"/>
        </w:rPr>
        <w:t>Iesus</w:t>
      </w:r>
      <w:r w:rsidR="005A362F" w:rsidRPr="005A362F">
        <w:rPr>
          <w:i/>
          <w:lang w:val="pt-PT"/>
        </w:rPr>
        <w:t xml:space="preserve"> </w:t>
      </w:r>
      <w:r w:rsidR="00885488" w:rsidRPr="00794880">
        <w:rPr>
          <w:rStyle w:val="Incipit"/>
          <w:lang w:val="pt-PT"/>
        </w:rPr>
        <w:t>proficiebat</w:t>
      </w:r>
      <w:r w:rsidR="00885488" w:rsidRPr="00B779A9">
        <w:rPr>
          <w:lang w:val="pt-PT"/>
        </w:rPr>
        <w:t xml:space="preserve">. De beata virgine quod occurrit. </w:t>
      </w:r>
      <w:r w:rsidR="00CC7449" w:rsidRPr="00B779A9">
        <w:rPr>
          <w:lang w:val="pt-PT"/>
        </w:rPr>
        <w:t xml:space="preserve">[BD] </w:t>
      </w:r>
      <w:r w:rsidR="005F6F99" w:rsidRPr="00794880">
        <w:rPr>
          <w:rStyle w:val="Incipit"/>
          <w:lang w:val="pt-PT"/>
        </w:rPr>
        <w:t>Benedicamus</w:t>
      </w:r>
      <w:r w:rsidR="00CC7449" w:rsidRPr="00B779A9">
        <w:rPr>
          <w:lang w:val="pt-PT"/>
        </w:rPr>
        <w:t xml:space="preserve"> angelicum</w:t>
      </w:r>
      <w:r w:rsidR="00885488" w:rsidRPr="00B779A9">
        <w:rPr>
          <w:lang w:val="pt-PT"/>
        </w:rPr>
        <w:t>.</w:t>
      </w:r>
    </w:p>
    <w:p w:rsidR="00885488" w:rsidRPr="00B779A9" w:rsidRDefault="00885488" w:rsidP="00415109">
      <w:pPr>
        <w:rPr>
          <w:lang w:val="pt-PT"/>
        </w:rPr>
      </w:pPr>
      <w:r w:rsidRPr="00B779A9">
        <w:rPr>
          <w:lang w:val="pt-PT"/>
        </w:rPr>
        <w:t>Psalmi paenitentiales cum cursu non dicuntur.</w:t>
      </w:r>
    </w:p>
    <w:p w:rsidR="00885488" w:rsidRPr="00B779A9" w:rsidRDefault="00495F80" w:rsidP="00415109">
      <w:pPr>
        <w:rPr>
          <w:lang w:val="it-IT"/>
        </w:rPr>
      </w:pPr>
      <w:r w:rsidRPr="00736684">
        <w:rPr>
          <w:rStyle w:val="Time1"/>
          <w:lang w:val="pt-PT"/>
        </w:rPr>
        <w:t>Ad completorium</w:t>
      </w:r>
      <w:r w:rsidR="00885488" w:rsidRPr="00B779A9">
        <w:rPr>
          <w:lang w:val="pt-PT"/>
        </w:rPr>
        <w:t xml:space="preserve"> HY </w:t>
      </w:r>
      <w:r w:rsidR="00885488" w:rsidRPr="00794880">
        <w:rPr>
          <w:rStyle w:val="Incipit"/>
          <w:lang w:val="pt-PT"/>
        </w:rPr>
        <w:t>Corde</w:t>
      </w:r>
      <w:r w:rsidR="005A362F" w:rsidRPr="005A362F">
        <w:rPr>
          <w:i/>
          <w:lang w:val="pt-PT"/>
        </w:rPr>
        <w:t xml:space="preserve"> </w:t>
      </w:r>
      <w:r w:rsidR="00885488" w:rsidRPr="00794880">
        <w:rPr>
          <w:rStyle w:val="Incipit"/>
          <w:lang w:val="pt-PT"/>
        </w:rPr>
        <w:t>natus</w:t>
      </w:r>
      <w:r w:rsidR="00885488" w:rsidRPr="00B779A9">
        <w:rPr>
          <w:lang w:val="pt-PT"/>
        </w:rPr>
        <w:t xml:space="preserve">. </w:t>
      </w:r>
      <w:r w:rsidR="00885488" w:rsidRPr="00B779A9">
        <w:rPr>
          <w:lang w:val="it-IT"/>
        </w:rPr>
        <w:t xml:space="preserve">AD </w:t>
      </w:r>
      <w:r w:rsidR="00885488" w:rsidRPr="00794880">
        <w:rPr>
          <w:rStyle w:val="Incipit"/>
          <w:lang w:val="it-IT"/>
        </w:rPr>
        <w:t>Salutis</w:t>
      </w:r>
      <w:r w:rsidR="005A362F" w:rsidRPr="005A362F">
        <w:rPr>
          <w:i/>
          <w:lang w:val="it-IT"/>
        </w:rPr>
        <w:t xml:space="preserve"> </w:t>
      </w:r>
      <w:r w:rsidR="00885488" w:rsidRPr="00794880">
        <w:rPr>
          <w:rStyle w:val="Incipit"/>
          <w:lang w:val="it-IT"/>
        </w:rPr>
        <w:t>nostrae</w:t>
      </w:r>
      <w:r w:rsidR="00885488" w:rsidRPr="00B779A9">
        <w:rPr>
          <w:lang w:val="it-IT"/>
        </w:rPr>
        <w:t xml:space="preserve">. Ad </w:t>
      </w:r>
      <w:r w:rsidR="000F4FB4" w:rsidRPr="00B779A9">
        <w:rPr>
          <w:lang w:val="it-IT"/>
        </w:rPr>
        <w:t>Salve</w:t>
      </w:r>
      <w:r w:rsidR="00885488" w:rsidRPr="00B779A9">
        <w:rPr>
          <w:lang w:val="it-IT"/>
        </w:rPr>
        <w:t xml:space="preserve"> </w:t>
      </w:r>
      <w:r w:rsidR="00D6768B" w:rsidRPr="00B779A9">
        <w:rPr>
          <w:lang w:val="it-IT"/>
        </w:rPr>
        <w:t>r</w:t>
      </w:r>
      <w:r w:rsidR="00885488" w:rsidRPr="00B779A9">
        <w:rPr>
          <w:lang w:val="it-IT"/>
        </w:rPr>
        <w:t>egina</w:t>
      </w:r>
      <w:r w:rsidR="003403CE" w:rsidRPr="00B779A9">
        <w:rPr>
          <w:lang w:val="it-IT"/>
        </w:rPr>
        <w:t xml:space="preserve"> </w:t>
      </w:r>
      <w:r w:rsidR="00076CEC">
        <w:rPr>
          <w:lang w:val="it-IT"/>
        </w:rPr>
        <w:t>SE</w:t>
      </w:r>
      <w:r w:rsidR="003403CE" w:rsidRPr="00B779A9">
        <w:rPr>
          <w:lang w:val="it-IT"/>
        </w:rPr>
        <w:t>SV</w:t>
      </w:r>
      <w:r w:rsidR="00885488" w:rsidRPr="00B779A9">
        <w:rPr>
          <w:lang w:val="it-IT"/>
        </w:rPr>
        <w:t xml:space="preserve"> </w:t>
      </w:r>
      <w:r w:rsidR="00885488" w:rsidRPr="00794880">
        <w:rPr>
          <w:rStyle w:val="Incipit"/>
          <w:lang w:val="it-IT"/>
        </w:rPr>
        <w:t>Gaude</w:t>
      </w:r>
      <w:r w:rsidR="005A362F" w:rsidRPr="005A362F">
        <w:rPr>
          <w:i/>
          <w:lang w:val="it-IT"/>
        </w:rPr>
        <w:t xml:space="preserve"> </w:t>
      </w:r>
      <w:r w:rsidR="00885488" w:rsidRPr="00794880">
        <w:rPr>
          <w:rStyle w:val="Incipit"/>
          <w:lang w:val="it-IT"/>
        </w:rPr>
        <w:t>dei</w:t>
      </w:r>
      <w:r w:rsidR="005A362F" w:rsidRPr="005A362F">
        <w:rPr>
          <w:i/>
          <w:lang w:val="it-IT"/>
        </w:rPr>
        <w:t xml:space="preserve"> </w:t>
      </w:r>
      <w:r w:rsidR="00885488" w:rsidRPr="00794880">
        <w:rPr>
          <w:rStyle w:val="Incipit"/>
          <w:lang w:val="it-IT"/>
        </w:rPr>
        <w:t>genitrix</w:t>
      </w:r>
      <w:r w:rsidR="00885488" w:rsidRPr="00B779A9">
        <w:rPr>
          <w:lang w:val="it-IT"/>
        </w:rPr>
        <w:t xml:space="preserve"> vel alium </w:t>
      </w:r>
      <w:r w:rsidR="004407BD" w:rsidRPr="00B779A9">
        <w:rPr>
          <w:lang w:val="it-IT"/>
        </w:rPr>
        <w:t xml:space="preserve">[SE] </w:t>
      </w:r>
      <w:r w:rsidR="00885488" w:rsidRPr="00794880">
        <w:rPr>
          <w:rStyle w:val="Incipit"/>
          <w:lang w:val="it-IT"/>
        </w:rPr>
        <w:t>Laetabundus</w:t>
      </w:r>
      <w:r w:rsidR="00885488" w:rsidRPr="00B779A9">
        <w:rPr>
          <w:lang w:val="it-IT"/>
        </w:rPr>
        <w:t>.</w:t>
      </w:r>
    </w:p>
    <w:p w:rsidR="00885488" w:rsidRPr="00B779A9" w:rsidRDefault="00495F80" w:rsidP="00415109">
      <w:pPr>
        <w:rPr>
          <w:lang w:val="it-IT"/>
        </w:rPr>
      </w:pPr>
      <w:r w:rsidRPr="00736684">
        <w:rPr>
          <w:rStyle w:val="Time1"/>
          <w:lang w:val="it-IT"/>
        </w:rPr>
        <w:lastRenderedPageBreak/>
        <w:t>Ad matutinum</w:t>
      </w:r>
      <w:r w:rsidR="00885488" w:rsidRPr="00B779A9">
        <w:rPr>
          <w:lang w:val="it-IT"/>
        </w:rPr>
        <w:t xml:space="preserve"> I</w:t>
      </w:r>
      <w:r w:rsidR="004407BD" w:rsidRPr="00B779A9">
        <w:rPr>
          <w:lang w:val="it-IT"/>
        </w:rPr>
        <w:t>N</w:t>
      </w:r>
      <w:r w:rsidR="00885488" w:rsidRPr="00B779A9">
        <w:rPr>
          <w:lang w:val="it-IT"/>
        </w:rPr>
        <w:t xml:space="preserve">V </w:t>
      </w:r>
      <w:r w:rsidR="00885488" w:rsidRPr="00794880">
        <w:rPr>
          <w:rStyle w:val="Incipit"/>
          <w:lang w:val="it-IT"/>
        </w:rPr>
        <w:t>Christus</w:t>
      </w:r>
      <w:r w:rsidR="005A362F" w:rsidRPr="005A362F">
        <w:rPr>
          <w:i/>
          <w:lang w:val="it-IT"/>
        </w:rPr>
        <w:t xml:space="preserve"> </w:t>
      </w:r>
      <w:r w:rsidR="00885488" w:rsidRPr="00794880">
        <w:rPr>
          <w:rStyle w:val="Incipit"/>
          <w:lang w:val="it-IT"/>
        </w:rPr>
        <w:t>apparuit</w:t>
      </w:r>
      <w:r w:rsidR="005A362F" w:rsidRPr="005A362F">
        <w:rPr>
          <w:i/>
          <w:lang w:val="it-IT"/>
        </w:rPr>
        <w:t xml:space="preserve"> </w:t>
      </w:r>
      <w:r w:rsidR="00885488" w:rsidRPr="00794880">
        <w:rPr>
          <w:rStyle w:val="Incipit"/>
          <w:lang w:val="it-IT"/>
        </w:rPr>
        <w:t>nobis</w:t>
      </w:r>
      <w:r w:rsidR="00885488" w:rsidRPr="00B779A9">
        <w:rPr>
          <w:lang w:val="it-IT"/>
        </w:rPr>
        <w:t xml:space="preserve"> duo cantent. </w:t>
      </w:r>
      <w:r w:rsidR="004407BD" w:rsidRPr="00B779A9">
        <w:rPr>
          <w:lang w:val="it-IT"/>
        </w:rPr>
        <w:t xml:space="preserve">[PS] </w:t>
      </w:r>
      <w:r w:rsidR="00885488" w:rsidRPr="00794880">
        <w:rPr>
          <w:rStyle w:val="Incipit"/>
          <w:lang w:val="it-IT"/>
        </w:rPr>
        <w:t>Venite</w:t>
      </w:r>
      <w:r w:rsidR="00885488" w:rsidRPr="00B779A9">
        <w:rPr>
          <w:lang w:val="it-IT"/>
        </w:rPr>
        <w:t xml:space="preserve"> ut in die natalis domini. HY </w:t>
      </w:r>
      <w:r w:rsidR="00885488" w:rsidRPr="00794880">
        <w:rPr>
          <w:rStyle w:val="Incipit"/>
          <w:lang w:val="it-IT"/>
        </w:rPr>
        <w:t>A</w:t>
      </w:r>
      <w:r w:rsidR="005A362F" w:rsidRPr="005A362F">
        <w:rPr>
          <w:i/>
          <w:lang w:val="it-IT"/>
        </w:rPr>
        <w:t xml:space="preserve"> </w:t>
      </w:r>
      <w:r w:rsidR="00885488" w:rsidRPr="00794880">
        <w:rPr>
          <w:rStyle w:val="Incipit"/>
          <w:lang w:val="it-IT"/>
        </w:rPr>
        <w:t>patre</w:t>
      </w:r>
      <w:r w:rsidR="005A362F" w:rsidRPr="005A362F">
        <w:rPr>
          <w:i/>
          <w:lang w:val="it-IT"/>
        </w:rPr>
        <w:t xml:space="preserve"> </w:t>
      </w:r>
      <w:r w:rsidR="00885488" w:rsidRPr="00794880">
        <w:rPr>
          <w:rStyle w:val="Incipit"/>
          <w:lang w:val="it-IT"/>
        </w:rPr>
        <w:t>unigenitus</w:t>
      </w:r>
      <w:r w:rsidR="00885488" w:rsidRPr="00B779A9">
        <w:rPr>
          <w:lang w:val="it-IT"/>
        </w:rPr>
        <w:t>.</w:t>
      </w:r>
    </w:p>
    <w:p w:rsidR="00885488" w:rsidRPr="003D0C23" w:rsidRDefault="00495F80" w:rsidP="00415109">
      <w:r w:rsidRPr="00736684">
        <w:rPr>
          <w:rStyle w:val="Time2"/>
          <w:lang w:val="it-IT"/>
        </w:rPr>
        <w:t>In primo nocturno</w:t>
      </w:r>
      <w:r w:rsidR="00885488" w:rsidRPr="00B779A9">
        <w:rPr>
          <w:lang w:val="it-IT"/>
        </w:rPr>
        <w:t xml:space="preserve"> AN </w:t>
      </w:r>
      <w:r w:rsidR="00885488" w:rsidRPr="00736684">
        <w:rPr>
          <w:rStyle w:val="Incipit"/>
          <w:lang w:val="it-IT"/>
        </w:rPr>
        <w:t>Afferte domino</w:t>
      </w:r>
      <w:r w:rsidR="00DD1415">
        <w:rPr>
          <w:lang w:val="it-IT"/>
        </w:rPr>
        <w:t>@</w:t>
      </w:r>
      <w:r w:rsidR="00DD1415" w:rsidRPr="00B779A9">
        <w:rPr>
          <w:lang w:val="it-IT"/>
        </w:rPr>
        <w:t>81.</w:t>
      </w:r>
      <w:r w:rsidR="00885488" w:rsidRPr="00B779A9">
        <w:rPr>
          <w:lang w:val="it-IT"/>
        </w:rPr>
        <w:t xml:space="preserve"> </w:t>
      </w:r>
      <w:r w:rsidR="00885488" w:rsidRPr="003D0C23">
        <w:t xml:space="preserve">PS </w:t>
      </w:r>
      <w:r w:rsidR="00885488" w:rsidRPr="003D0C23">
        <w:rPr>
          <w:rStyle w:val="Incipit"/>
        </w:rPr>
        <w:t>Afferte domino</w:t>
      </w:r>
      <w:r w:rsidR="00DD1415" w:rsidRPr="003D0C23">
        <w:t>@24.</w:t>
      </w:r>
      <w:r w:rsidR="00885488" w:rsidRPr="003D0C23">
        <w:t xml:space="preserve"> AN </w:t>
      </w:r>
      <w:r w:rsidR="00885488" w:rsidRPr="003D0C23">
        <w:rPr>
          <w:rStyle w:val="Incipit"/>
        </w:rPr>
        <w:t>Fluminis impetus</w:t>
      </w:r>
      <w:r w:rsidR="00DD1415" w:rsidRPr="003D0C23">
        <w:t>@86.</w:t>
      </w:r>
      <w:r w:rsidR="00885488" w:rsidRPr="003D0C23">
        <w:t xml:space="preserve"> PS </w:t>
      </w:r>
      <w:r w:rsidR="00885488" w:rsidRPr="003D0C23">
        <w:rPr>
          <w:rStyle w:val="Incipit"/>
        </w:rPr>
        <w:t>Deus noster refugium</w:t>
      </w:r>
      <w:r w:rsidR="00DD1415" w:rsidRPr="003D0C23">
        <w:t>@42.</w:t>
      </w:r>
      <w:r w:rsidR="00885488" w:rsidRPr="003D0C23">
        <w:t xml:space="preserve"> AN </w:t>
      </w:r>
      <w:r w:rsidR="00885488" w:rsidRPr="003D0C23">
        <w:rPr>
          <w:rStyle w:val="Incipit"/>
        </w:rPr>
        <w:t>Psallite deo nostro</w:t>
      </w:r>
      <w:r w:rsidR="00DD1415" w:rsidRPr="003D0C23">
        <w:t>@82.</w:t>
      </w:r>
      <w:r w:rsidR="00885488" w:rsidRPr="003D0C23">
        <w:t xml:space="preserve"> PS </w:t>
      </w:r>
      <w:r w:rsidR="00885488" w:rsidRPr="003D0C23">
        <w:rPr>
          <w:rStyle w:val="Incipit"/>
        </w:rPr>
        <w:t>Omnes gentes</w:t>
      </w:r>
      <w:r w:rsidR="00DD1415" w:rsidRPr="003D0C23">
        <w:t>@42.</w:t>
      </w:r>
      <w:r w:rsidR="00885488" w:rsidRPr="003D0C23">
        <w:t xml:space="preserve"> VS </w:t>
      </w:r>
      <w:r w:rsidR="00885488" w:rsidRPr="003D0C23">
        <w:rPr>
          <w:rStyle w:val="Incipit"/>
        </w:rPr>
        <w:t>Omnes gentes quas</w:t>
      </w:r>
      <w:r w:rsidR="00AB7195" w:rsidRPr="003D0C23">
        <w:rPr>
          <w:rStyle w:val="Incipit"/>
        </w:rPr>
        <w:t>cumque</w:t>
      </w:r>
      <w:r w:rsidR="00885488" w:rsidRPr="003D0C23">
        <w:rPr>
          <w:rStyle w:val="Incipit"/>
        </w:rPr>
        <w:t xml:space="preserve"> fecisti</w:t>
      </w:r>
      <w:r w:rsidR="00855699" w:rsidRPr="003D0C23">
        <w:t xml:space="preserve">. </w:t>
      </w:r>
      <w:r w:rsidR="003403CE" w:rsidRPr="003D0C23">
        <w:t>Lectiones sex legan</w:t>
      </w:r>
      <w:r w:rsidR="00624797" w:rsidRPr="003D0C23">
        <w:t>(141r)</w:t>
      </w:r>
      <w:r w:rsidR="003403CE" w:rsidRPr="003D0C23">
        <w:t>tur ex sermone</w:t>
      </w:r>
      <w:r w:rsidR="00624797" w:rsidRPr="003D0C23">
        <w:t xml:space="preserve"> </w:t>
      </w:r>
      <w:r w:rsidR="003403CE" w:rsidRPr="003D0C23">
        <w:t>[</w:t>
      </w:r>
      <w:r w:rsidR="00855699" w:rsidRPr="003D0C23">
        <w:t>LS</w:t>
      </w:r>
      <w:r w:rsidR="003403CE" w:rsidRPr="003D0C23">
        <w:t>]</w:t>
      </w:r>
      <w:r w:rsidR="00885488" w:rsidRPr="003D0C23">
        <w:t xml:space="preserve"> </w:t>
      </w:r>
      <w:r w:rsidR="00BC5377" w:rsidRPr="003D0C23">
        <w:rPr>
          <w:rStyle w:val="Incipit"/>
        </w:rPr>
        <w:t>Quamvis</w:t>
      </w:r>
      <w:r w:rsidR="00885488" w:rsidRPr="003D0C23">
        <w:rPr>
          <w:rStyle w:val="Incipit"/>
        </w:rPr>
        <w:t xml:space="preserve"> sciam dilectissimi quod sanctitatem vestram hodiernae </w:t>
      </w:r>
      <w:r w:rsidR="001B7479" w:rsidRPr="003D0C23">
        <w:rPr>
          <w:rStyle w:val="Incipit"/>
        </w:rPr>
        <w:t>festivitatis</w:t>
      </w:r>
      <w:r w:rsidR="00885488" w:rsidRPr="003D0C23">
        <w:rPr>
          <w:rStyle w:val="Incipit"/>
        </w:rPr>
        <w:t xml:space="preserve"> causa non lateat</w:t>
      </w:r>
      <w:r w:rsidR="00885488" w:rsidRPr="003D0C23">
        <w:t>. Si a</w:t>
      </w:r>
      <w:r w:rsidR="00BC5377" w:rsidRPr="003D0C23">
        <w:t>utem terminus septuagesimae brev</w:t>
      </w:r>
      <w:r w:rsidR="00885488" w:rsidRPr="003D0C23">
        <w:t>ior occurrerit</w:t>
      </w:r>
      <w:r w:rsidR="00076CEC" w:rsidRPr="003D0C23">
        <w:t>,</w:t>
      </w:r>
      <w:r w:rsidR="00885488" w:rsidRPr="003D0C23">
        <w:t xml:space="preserve"> tunc legantur epistolae</w:t>
      </w:r>
      <w:r w:rsidR="00B729C4" w:rsidRPr="003D0C23">
        <w:t xml:space="preserve"> Pauli</w:t>
      </w:r>
      <w:r w:rsidR="00076CEC" w:rsidRPr="003D0C23">
        <w:t>. A</w:t>
      </w:r>
      <w:r w:rsidR="00885488" w:rsidRPr="003D0C23">
        <w:t xml:space="preserve">b hinc usque ad septuagesimam </w:t>
      </w:r>
      <w:r w:rsidR="008D35E3" w:rsidRPr="003D0C23">
        <w:t>quaere</w:t>
      </w:r>
      <w:r w:rsidR="00885488" w:rsidRPr="003D0C23">
        <w:t xml:space="preserve"> in volumine</w:t>
      </w:r>
      <w:r w:rsidR="00B729C4" w:rsidRPr="003D0C23">
        <w:t xml:space="preserve"> Isaiae.</w:t>
      </w:r>
      <w:r w:rsidR="00885488" w:rsidRPr="003D0C23">
        <w:t xml:space="preserve"> </w:t>
      </w:r>
      <w:r w:rsidR="00BA24A1" w:rsidRPr="003D0C23">
        <w:t>[</w:t>
      </w:r>
      <w:r w:rsidR="00885488" w:rsidRPr="003D0C23">
        <w:t>LE</w:t>
      </w:r>
      <w:r w:rsidR="00BA24A1" w:rsidRPr="003D0C23">
        <w:t>]</w:t>
      </w:r>
      <w:r w:rsidR="00885488" w:rsidRPr="003D0C23">
        <w:t xml:space="preserve"> </w:t>
      </w:r>
      <w:r w:rsidR="00885488" w:rsidRPr="003D0C23">
        <w:rPr>
          <w:rStyle w:val="Incipit"/>
        </w:rPr>
        <w:t>Paulus ser</w:t>
      </w:r>
      <w:r w:rsidR="00382E22" w:rsidRPr="003D0C23">
        <w:rPr>
          <w:rStyle w:val="Incipit"/>
        </w:rPr>
        <w:t>vu</w:t>
      </w:r>
      <w:r w:rsidR="00885488" w:rsidRPr="003D0C23">
        <w:rPr>
          <w:rStyle w:val="Incipit"/>
        </w:rPr>
        <w:t xml:space="preserve">s Iesu Christi </w:t>
      </w:r>
      <w:r w:rsidR="00702792" w:rsidRPr="003D0C23">
        <w:rPr>
          <w:rStyle w:val="Incipit"/>
        </w:rPr>
        <w:t>voc</w:t>
      </w:r>
      <w:r w:rsidR="00885488" w:rsidRPr="003D0C23">
        <w:rPr>
          <w:rStyle w:val="Incipit"/>
        </w:rPr>
        <w:t>atus apostolus</w:t>
      </w:r>
      <w:r w:rsidR="00885488" w:rsidRPr="003D0C23">
        <w:t xml:space="preserve">. RP </w:t>
      </w:r>
      <w:r w:rsidR="00885488" w:rsidRPr="003D0C23">
        <w:rPr>
          <w:rStyle w:val="Incipit"/>
        </w:rPr>
        <w:t>Hodie in Iordane</w:t>
      </w:r>
      <w:r w:rsidR="00DD1415" w:rsidRPr="003D0C23">
        <w:t>@82.</w:t>
      </w:r>
      <w:r w:rsidR="00885488" w:rsidRPr="003D0C23">
        <w:t xml:space="preserve"> </w:t>
      </w:r>
      <w:r w:rsidR="00BA24A1" w:rsidRPr="003D0C23">
        <w:t>[</w:t>
      </w:r>
      <w:r w:rsidR="00885488" w:rsidRPr="003D0C23">
        <w:t>RP</w:t>
      </w:r>
      <w:r w:rsidR="00BA24A1" w:rsidRPr="003D0C23">
        <w:t>]</w:t>
      </w:r>
      <w:r w:rsidR="00885488" w:rsidRPr="003D0C23">
        <w:t xml:space="preserve"> </w:t>
      </w:r>
      <w:r w:rsidR="003974FA" w:rsidRPr="003D0C23">
        <w:rPr>
          <w:rStyle w:val="Incipit"/>
        </w:rPr>
        <w:t>Omnes de Sa</w:t>
      </w:r>
      <w:r w:rsidR="00885488" w:rsidRPr="003D0C23">
        <w:rPr>
          <w:rStyle w:val="Incipit"/>
        </w:rPr>
        <w:t>ba</w:t>
      </w:r>
      <w:r w:rsidR="00DD1415" w:rsidRPr="003D0C23">
        <w:t>@82.</w:t>
      </w:r>
      <w:r w:rsidR="00885488" w:rsidRPr="003D0C23">
        <w:t xml:space="preserve"> </w:t>
      </w:r>
      <w:r w:rsidR="00BA24A1" w:rsidRPr="003D0C23">
        <w:t>[</w:t>
      </w:r>
      <w:r w:rsidR="00885488" w:rsidRPr="003D0C23">
        <w:t>RP</w:t>
      </w:r>
      <w:r w:rsidR="00BA24A1" w:rsidRPr="003D0C23">
        <w:t>]</w:t>
      </w:r>
      <w:r w:rsidR="00885488" w:rsidRPr="003D0C23">
        <w:t xml:space="preserve"> </w:t>
      </w:r>
      <w:r w:rsidR="00885488" w:rsidRPr="003D0C23">
        <w:rPr>
          <w:rStyle w:val="Incipit"/>
        </w:rPr>
        <w:t xml:space="preserve">Stella quam </w:t>
      </w:r>
      <w:r w:rsidR="00DD6B06" w:rsidRPr="003D0C23">
        <w:rPr>
          <w:rStyle w:val="Incipit"/>
        </w:rPr>
        <w:t>vider</w:t>
      </w:r>
      <w:r w:rsidR="00885488" w:rsidRPr="003D0C23">
        <w:rPr>
          <w:rStyle w:val="Incipit"/>
        </w:rPr>
        <w:t>ant</w:t>
      </w:r>
      <w:r w:rsidR="00DD1415" w:rsidRPr="003D0C23">
        <w:t>@83.</w:t>
      </w:r>
    </w:p>
    <w:p w:rsidR="00885488" w:rsidRPr="003D0C23" w:rsidRDefault="00495F80" w:rsidP="00415109">
      <w:pPr>
        <w:rPr>
          <w:lang w:val="en-US"/>
        </w:rPr>
      </w:pPr>
      <w:r w:rsidRPr="003D0C23">
        <w:rPr>
          <w:rStyle w:val="Time2"/>
        </w:rPr>
        <w:t>In secundo nocturno</w:t>
      </w:r>
      <w:r w:rsidR="00885488" w:rsidRPr="003D0C23">
        <w:t xml:space="preserve"> AN </w:t>
      </w:r>
      <w:r w:rsidR="00885488" w:rsidRPr="003D0C23">
        <w:rPr>
          <w:rStyle w:val="Incipit"/>
        </w:rPr>
        <w:t>Omnis terra</w:t>
      </w:r>
      <w:r w:rsidR="00DD1415" w:rsidRPr="003D0C23">
        <w:t>@82.</w:t>
      </w:r>
      <w:r w:rsidR="00885488" w:rsidRPr="003D0C23">
        <w:t xml:space="preserve"> </w:t>
      </w:r>
      <w:r w:rsidR="00885488" w:rsidRPr="003D0C23">
        <w:rPr>
          <w:lang w:val="en-US"/>
        </w:rPr>
        <w:t xml:space="preserve">PS </w:t>
      </w:r>
      <w:r w:rsidR="00885488" w:rsidRPr="003D0C23">
        <w:rPr>
          <w:rStyle w:val="Incipit"/>
          <w:lang w:val="en-US"/>
        </w:rPr>
        <w:t>Iubilate</w:t>
      </w:r>
      <w:r w:rsidR="00DD1415" w:rsidRPr="003D0C23">
        <w:rPr>
          <w:lang w:val="en-US"/>
        </w:rPr>
        <w:t>@58.</w:t>
      </w:r>
      <w:r w:rsidR="00885488" w:rsidRPr="003D0C23">
        <w:rPr>
          <w:lang w:val="en-US"/>
        </w:rPr>
        <w:t xml:space="preserve"> AN </w:t>
      </w:r>
      <w:r w:rsidR="00885488" w:rsidRPr="003D0C23">
        <w:rPr>
          <w:rStyle w:val="Incipit"/>
          <w:lang w:val="en-US"/>
        </w:rPr>
        <w:t>Reges Tharsis</w:t>
      </w:r>
      <w:r w:rsidR="00DD1415" w:rsidRPr="003D0C23">
        <w:rPr>
          <w:lang w:val="en-US"/>
        </w:rPr>
        <w:t>@84.</w:t>
      </w:r>
      <w:r w:rsidR="00885488" w:rsidRPr="003D0C23">
        <w:rPr>
          <w:lang w:val="en-US"/>
        </w:rPr>
        <w:t xml:space="preserve"> PS </w:t>
      </w:r>
      <w:r w:rsidR="00885488" w:rsidRPr="003D0C23">
        <w:rPr>
          <w:rStyle w:val="Incipit"/>
          <w:lang w:val="en-US"/>
        </w:rPr>
        <w:t>Deus iudicium</w:t>
      </w:r>
      <w:r w:rsidR="00DD1415" w:rsidRPr="003D0C23">
        <w:rPr>
          <w:lang w:val="en-US"/>
        </w:rPr>
        <w:t>@67.</w:t>
      </w:r>
      <w:r w:rsidR="00885488" w:rsidRPr="003D0C23">
        <w:rPr>
          <w:lang w:val="en-US"/>
        </w:rPr>
        <w:t xml:space="preserve"> AN </w:t>
      </w:r>
      <w:r w:rsidR="00885488" w:rsidRPr="003D0C23">
        <w:rPr>
          <w:rStyle w:val="Incipit"/>
          <w:lang w:val="en-US"/>
        </w:rPr>
        <w:t>Omnes gentes</w:t>
      </w:r>
      <w:r w:rsidR="00DD1415" w:rsidRPr="003D0C23">
        <w:rPr>
          <w:lang w:val="en-US"/>
        </w:rPr>
        <w:t>@84.</w:t>
      </w:r>
      <w:r w:rsidR="00885488" w:rsidRPr="003D0C23">
        <w:rPr>
          <w:lang w:val="en-US"/>
        </w:rPr>
        <w:t xml:space="preserve"> PS </w:t>
      </w:r>
      <w:r w:rsidR="00885488" w:rsidRPr="003D0C23">
        <w:rPr>
          <w:rStyle w:val="Incipit"/>
          <w:lang w:val="en-US"/>
        </w:rPr>
        <w:t>Inclina domine</w:t>
      </w:r>
      <w:r w:rsidR="00DD1415" w:rsidRPr="003D0C23">
        <w:rPr>
          <w:lang w:val="en-US"/>
        </w:rPr>
        <w:t>@83.</w:t>
      </w:r>
      <w:r w:rsidR="00885488" w:rsidRPr="003D0C23">
        <w:rPr>
          <w:lang w:val="en-US"/>
        </w:rPr>
        <w:t xml:space="preserve"> VS </w:t>
      </w:r>
      <w:r w:rsidR="00885488" w:rsidRPr="003D0C23">
        <w:rPr>
          <w:rStyle w:val="Incipit"/>
          <w:lang w:val="en-US"/>
        </w:rPr>
        <w:t>Omnis terra adoret</w:t>
      </w:r>
      <w:r w:rsidR="00885488" w:rsidRPr="003D0C23">
        <w:rPr>
          <w:lang w:val="en-US"/>
        </w:rPr>
        <w:t xml:space="preserve">. RP </w:t>
      </w:r>
      <w:r w:rsidR="00885488" w:rsidRPr="003D0C23">
        <w:rPr>
          <w:rStyle w:val="Incipit"/>
          <w:lang w:val="en-US"/>
        </w:rPr>
        <w:t>Interrogabat</w:t>
      </w:r>
      <w:r w:rsidR="00DD1415" w:rsidRPr="003D0C23">
        <w:rPr>
          <w:lang w:val="en-US"/>
        </w:rPr>
        <w:t>@84.</w:t>
      </w:r>
      <w:r w:rsidR="00885488" w:rsidRPr="003D0C23">
        <w:rPr>
          <w:lang w:val="en-US"/>
        </w:rPr>
        <w:t xml:space="preserve"> </w:t>
      </w:r>
      <w:r w:rsidR="00BA24A1" w:rsidRPr="003D0C23">
        <w:rPr>
          <w:lang w:val="en-US"/>
        </w:rPr>
        <w:t>[</w:t>
      </w:r>
      <w:r w:rsidR="00885488" w:rsidRPr="003D0C23">
        <w:rPr>
          <w:lang w:val="en-US"/>
        </w:rPr>
        <w:t>RP</w:t>
      </w:r>
      <w:r w:rsidR="00BA24A1" w:rsidRPr="003D0C23">
        <w:rPr>
          <w:lang w:val="en-US"/>
        </w:rPr>
        <w:t>]</w:t>
      </w:r>
      <w:r w:rsidR="00885488" w:rsidRPr="003D0C23">
        <w:rPr>
          <w:lang w:val="en-US"/>
        </w:rPr>
        <w:t xml:space="preserve"> </w:t>
      </w:r>
      <w:r w:rsidR="00885488" w:rsidRPr="003D0C23">
        <w:rPr>
          <w:rStyle w:val="Incipit"/>
          <w:lang w:val="en-US"/>
        </w:rPr>
        <w:t>Magi veniunt</w:t>
      </w:r>
      <w:r w:rsidR="00DD1415" w:rsidRPr="003D0C23">
        <w:rPr>
          <w:lang w:val="en-US"/>
        </w:rPr>
        <w:t>@91.</w:t>
      </w:r>
      <w:r w:rsidR="00885488" w:rsidRPr="003D0C23">
        <w:rPr>
          <w:lang w:val="en-US"/>
        </w:rPr>
        <w:t xml:space="preserve"> </w:t>
      </w:r>
      <w:r w:rsidR="00BA24A1" w:rsidRPr="003D0C23">
        <w:rPr>
          <w:lang w:val="en-US"/>
        </w:rPr>
        <w:t>[</w:t>
      </w:r>
      <w:r w:rsidR="00885488" w:rsidRPr="003D0C23">
        <w:rPr>
          <w:lang w:val="en-US"/>
        </w:rPr>
        <w:t>RP</w:t>
      </w:r>
      <w:r w:rsidR="00BA24A1" w:rsidRPr="003D0C23">
        <w:rPr>
          <w:lang w:val="en-US"/>
        </w:rPr>
        <w:t>]</w:t>
      </w:r>
      <w:r w:rsidR="00885488" w:rsidRPr="003D0C23">
        <w:rPr>
          <w:lang w:val="en-US"/>
        </w:rPr>
        <w:t xml:space="preserve"> </w:t>
      </w:r>
      <w:r w:rsidR="00885488" w:rsidRPr="003D0C23">
        <w:rPr>
          <w:rStyle w:val="Incipit"/>
          <w:lang w:val="en-US"/>
        </w:rPr>
        <w:t>Illuminare illuminare</w:t>
      </w:r>
      <w:r w:rsidR="00DD1415" w:rsidRPr="003D0C23">
        <w:rPr>
          <w:lang w:val="en-US"/>
        </w:rPr>
        <w:t>@86.</w:t>
      </w:r>
    </w:p>
    <w:p w:rsidR="00285B12" w:rsidRDefault="00495F80" w:rsidP="00415109">
      <w:pPr>
        <w:rPr>
          <w:lang w:val="en-US"/>
        </w:rPr>
      </w:pPr>
      <w:r w:rsidRPr="003D0C23">
        <w:rPr>
          <w:rStyle w:val="Time2"/>
          <w:lang w:val="en-US"/>
        </w:rPr>
        <w:t>In tertio nocturno</w:t>
      </w:r>
      <w:r w:rsidR="00885488" w:rsidRPr="003D0C23">
        <w:rPr>
          <w:lang w:val="en-US"/>
        </w:rPr>
        <w:t xml:space="preserve"> AN </w:t>
      </w:r>
      <w:r w:rsidR="00885488" w:rsidRPr="003D0C23">
        <w:rPr>
          <w:rStyle w:val="Incipit"/>
          <w:lang w:val="en-US"/>
        </w:rPr>
        <w:t>Adorate dominum</w:t>
      </w:r>
      <w:r w:rsidR="00DD1415" w:rsidRPr="003D0C23">
        <w:rPr>
          <w:lang w:val="en-US"/>
        </w:rPr>
        <w:t>@86.</w:t>
      </w:r>
      <w:r w:rsidR="00885488" w:rsidRPr="003D0C23">
        <w:rPr>
          <w:lang w:val="en-US"/>
        </w:rPr>
        <w:t xml:space="preserve"> </w:t>
      </w:r>
      <w:r w:rsidR="00885488">
        <w:rPr>
          <w:lang w:val="en-US"/>
        </w:rPr>
        <w:t xml:space="preserve">PS </w:t>
      </w:r>
      <w:r w:rsidR="00885488" w:rsidRPr="00736684">
        <w:rPr>
          <w:rStyle w:val="Incipit"/>
          <w:lang w:val="en-US"/>
        </w:rPr>
        <w:t>Cantate</w:t>
      </w:r>
      <w:r w:rsidR="00885488">
        <w:rPr>
          <w:lang w:val="en-US"/>
        </w:rPr>
        <w:t xml:space="preserve"> primum</w:t>
      </w:r>
      <w:r w:rsidR="00DD1415">
        <w:rPr>
          <w:lang w:val="en-US"/>
        </w:rPr>
        <w:t>@92.</w:t>
      </w:r>
      <w:r w:rsidR="00885488">
        <w:rPr>
          <w:lang w:val="en-US"/>
        </w:rPr>
        <w:t xml:space="preserve"> AN </w:t>
      </w:r>
      <w:r w:rsidR="00885488" w:rsidRPr="00736684">
        <w:rPr>
          <w:rStyle w:val="Incipit"/>
          <w:lang w:val="en-US"/>
        </w:rPr>
        <w:t>Adorate deum</w:t>
      </w:r>
      <w:r w:rsidR="00DD1415">
        <w:rPr>
          <w:lang w:val="en-US"/>
        </w:rPr>
        <w:t>@86.</w:t>
      </w:r>
      <w:r w:rsidR="00885488">
        <w:rPr>
          <w:lang w:val="en-US"/>
        </w:rPr>
        <w:t xml:space="preserve"> </w:t>
      </w:r>
      <w:r w:rsidR="00885488" w:rsidRPr="003D0C23">
        <w:rPr>
          <w:lang w:val="fr-FR"/>
        </w:rPr>
        <w:t xml:space="preserve">PS </w:t>
      </w:r>
      <w:r w:rsidR="00885488" w:rsidRPr="003D0C23">
        <w:rPr>
          <w:rStyle w:val="Incipit"/>
          <w:lang w:val="fr-FR"/>
        </w:rPr>
        <w:t>Dominus regnavit exultet</w:t>
      </w:r>
      <w:r w:rsidR="00DD1415" w:rsidRPr="003D0C23">
        <w:rPr>
          <w:lang w:val="fr-FR"/>
        </w:rPr>
        <w:t>@92.</w:t>
      </w:r>
      <w:r w:rsidR="00885488" w:rsidRPr="003D0C23">
        <w:rPr>
          <w:lang w:val="fr-FR"/>
        </w:rPr>
        <w:t xml:space="preserve"> AN </w:t>
      </w:r>
      <w:r w:rsidR="00885488" w:rsidRPr="003D0C23">
        <w:rPr>
          <w:rStyle w:val="Incipit"/>
          <w:lang w:val="fr-FR"/>
        </w:rPr>
        <w:t>Notum fecit dominus alleluia</w:t>
      </w:r>
      <w:r w:rsidR="00DD1415" w:rsidRPr="003D0C23">
        <w:rPr>
          <w:lang w:val="fr-FR"/>
        </w:rPr>
        <w:t>@61.</w:t>
      </w:r>
      <w:r w:rsidR="00885488" w:rsidRPr="003D0C23">
        <w:rPr>
          <w:lang w:val="fr-FR"/>
        </w:rPr>
        <w:t xml:space="preserve"> PS </w:t>
      </w:r>
      <w:r w:rsidR="00885488" w:rsidRPr="003D0C23">
        <w:rPr>
          <w:rStyle w:val="Incipit"/>
          <w:lang w:val="fr-FR"/>
        </w:rPr>
        <w:t>Cantate</w:t>
      </w:r>
      <w:r w:rsidR="00885488" w:rsidRPr="003D0C23">
        <w:rPr>
          <w:lang w:val="fr-FR"/>
        </w:rPr>
        <w:t xml:space="preserve"> secundum</w:t>
      </w:r>
      <w:r w:rsidR="00DD1415" w:rsidRPr="003D0C23">
        <w:rPr>
          <w:lang w:val="fr-FR"/>
        </w:rPr>
        <w:t>@95.</w:t>
      </w:r>
      <w:r w:rsidR="00885488" w:rsidRPr="003D0C23">
        <w:rPr>
          <w:lang w:val="fr-FR"/>
        </w:rPr>
        <w:t xml:space="preserve"> VS </w:t>
      </w:r>
      <w:r w:rsidR="00885488" w:rsidRPr="003D0C23">
        <w:rPr>
          <w:rStyle w:val="Incipit"/>
          <w:lang w:val="fr-FR"/>
        </w:rPr>
        <w:t>Venient ad te qui detrahebant</w:t>
      </w:r>
      <w:r w:rsidR="00885488" w:rsidRPr="003D0C23">
        <w:rPr>
          <w:lang w:val="fr-FR"/>
        </w:rPr>
        <w:t xml:space="preserve">. EV </w:t>
      </w:r>
      <w:r w:rsidR="00885488" w:rsidRPr="003D0C23">
        <w:rPr>
          <w:rStyle w:val="Incipit"/>
          <w:lang w:val="fr-FR"/>
        </w:rPr>
        <w:t>Cum factus esset Iesus annorum duodecim</w:t>
      </w:r>
      <w:r w:rsidR="00885488" w:rsidRPr="003D0C23">
        <w:rPr>
          <w:lang w:val="fr-FR"/>
        </w:rPr>
        <w:t xml:space="preserve">. </w:t>
      </w:r>
      <w:r w:rsidR="00885488">
        <w:rPr>
          <w:lang w:val="en-US"/>
        </w:rPr>
        <w:t xml:space="preserve">RP </w:t>
      </w:r>
      <w:r w:rsidR="00885488" w:rsidRPr="00736684">
        <w:rPr>
          <w:rStyle w:val="Incipit"/>
          <w:lang w:val="en-US"/>
        </w:rPr>
        <w:t>Videntes</w:t>
      </w:r>
      <w:r w:rsidR="00DD1415">
        <w:rPr>
          <w:lang w:val="en-US"/>
        </w:rPr>
        <w:t>@92.</w:t>
      </w:r>
      <w:r w:rsidR="00885488">
        <w:rPr>
          <w:lang w:val="en-US"/>
        </w:rPr>
        <w:t xml:space="preserve"> </w:t>
      </w:r>
      <w:r w:rsidR="00BA24A1">
        <w:rPr>
          <w:lang w:val="en-US"/>
        </w:rPr>
        <w:t>[</w:t>
      </w:r>
      <w:r w:rsidR="00885488">
        <w:rPr>
          <w:lang w:val="en-US"/>
        </w:rPr>
        <w:t>RP</w:t>
      </w:r>
      <w:r w:rsidR="00BA24A1">
        <w:rPr>
          <w:lang w:val="en-US"/>
        </w:rPr>
        <w:t>]</w:t>
      </w:r>
      <w:r w:rsidR="00885488">
        <w:rPr>
          <w:lang w:val="en-US"/>
        </w:rPr>
        <w:t xml:space="preserve"> </w:t>
      </w:r>
      <w:r w:rsidR="00885488" w:rsidRPr="00736684">
        <w:rPr>
          <w:rStyle w:val="Incipit"/>
          <w:lang w:val="en-US"/>
        </w:rPr>
        <w:t>Tria sunt munera</w:t>
      </w:r>
      <w:r w:rsidR="00DD1415">
        <w:rPr>
          <w:lang w:val="en-US"/>
        </w:rPr>
        <w:t>@87.</w:t>
      </w:r>
      <w:r w:rsidR="00885488">
        <w:rPr>
          <w:lang w:val="en-US"/>
        </w:rPr>
        <w:t xml:space="preserve"> </w:t>
      </w:r>
      <w:r w:rsidR="00BA24A1">
        <w:rPr>
          <w:lang w:val="en-US"/>
        </w:rPr>
        <w:t>[</w:t>
      </w:r>
      <w:r w:rsidR="00885488">
        <w:rPr>
          <w:lang w:val="en-US"/>
        </w:rPr>
        <w:t>RP</w:t>
      </w:r>
      <w:r w:rsidR="00BA24A1">
        <w:rPr>
          <w:lang w:val="en-US"/>
        </w:rPr>
        <w:t>]</w:t>
      </w:r>
      <w:r w:rsidR="00885488">
        <w:rPr>
          <w:lang w:val="en-US"/>
        </w:rPr>
        <w:t xml:space="preserve"> </w:t>
      </w:r>
      <w:r w:rsidR="00885488" w:rsidRPr="00736684">
        <w:rPr>
          <w:rStyle w:val="Incipit"/>
          <w:lang w:val="en-US"/>
        </w:rPr>
        <w:t xml:space="preserve">In </w:t>
      </w:r>
      <w:r w:rsidR="00E56159" w:rsidRPr="00736684">
        <w:rPr>
          <w:rStyle w:val="Incipit"/>
          <w:lang w:val="en-US"/>
        </w:rPr>
        <w:t>columbae</w:t>
      </w:r>
      <w:r w:rsidR="00885488" w:rsidRPr="00736684">
        <w:rPr>
          <w:rStyle w:val="Incipit"/>
          <w:lang w:val="en-US"/>
        </w:rPr>
        <w:t xml:space="preserve"> specie</w:t>
      </w:r>
      <w:r w:rsidR="00DD1415">
        <w:rPr>
          <w:lang w:val="en-US"/>
        </w:rPr>
        <w:t>@87.</w:t>
      </w:r>
      <w:r w:rsidR="00885488">
        <w:rPr>
          <w:lang w:val="en-US"/>
        </w:rPr>
        <w:t xml:space="preserve"> </w:t>
      </w:r>
      <w:r w:rsidR="00855699" w:rsidRPr="00B97C75">
        <w:rPr>
          <w:lang w:val="en-US"/>
        </w:rPr>
        <w:t xml:space="preserve">[TD] </w:t>
      </w:r>
      <w:r w:rsidR="00855699" w:rsidRPr="00736684">
        <w:rPr>
          <w:rStyle w:val="Incipit"/>
          <w:lang w:val="en-US"/>
        </w:rPr>
        <w:t>Te deum</w:t>
      </w:r>
      <w:r w:rsidR="007E761D" w:rsidRPr="00736684">
        <w:rPr>
          <w:rStyle w:val="Incipit"/>
          <w:lang w:val="en-US"/>
        </w:rPr>
        <w:t xml:space="preserve"> laudamus</w:t>
      </w:r>
      <w:r w:rsidR="00885488">
        <w:rPr>
          <w:lang w:val="en-US"/>
        </w:rPr>
        <w:t>.</w:t>
      </w:r>
      <w:r w:rsidR="00CC7449">
        <w:rPr>
          <w:lang w:val="en-US"/>
        </w:rPr>
        <w:t xml:space="preserve"> </w:t>
      </w:r>
    </w:p>
    <w:p w:rsidR="00885488" w:rsidRPr="003D0C23" w:rsidRDefault="00CC7449" w:rsidP="00415109">
      <w:pPr>
        <w:rPr>
          <w:lang w:val="en-US"/>
        </w:rPr>
      </w:pPr>
      <w:r>
        <w:rPr>
          <w:lang w:val="en-US"/>
        </w:rPr>
        <w:t>(141v)</w:t>
      </w:r>
      <w:r w:rsidR="00285B12">
        <w:rPr>
          <w:lang w:val="en-US"/>
        </w:rPr>
        <w:t xml:space="preserve"> </w:t>
      </w:r>
      <w:r w:rsidR="00495F80" w:rsidRPr="00736684">
        <w:rPr>
          <w:rStyle w:val="Time1"/>
          <w:lang w:val="en-US"/>
        </w:rPr>
        <w:t>Ad laudes</w:t>
      </w:r>
      <w:r w:rsidR="00885488">
        <w:rPr>
          <w:lang w:val="en-US"/>
        </w:rPr>
        <w:t xml:space="preserve"> AN </w:t>
      </w:r>
      <w:r w:rsidR="00885488" w:rsidRPr="00794880">
        <w:rPr>
          <w:rStyle w:val="Incipit"/>
          <w:lang w:val="en-US"/>
        </w:rPr>
        <w:t>Ante</w:t>
      </w:r>
      <w:r w:rsidR="005A362F" w:rsidRPr="005A362F">
        <w:rPr>
          <w:i/>
          <w:lang w:val="en-US"/>
        </w:rPr>
        <w:t xml:space="preserve"> </w:t>
      </w:r>
      <w:r w:rsidR="00885488" w:rsidRPr="00794880">
        <w:rPr>
          <w:rStyle w:val="Incipit"/>
          <w:lang w:val="en-US"/>
        </w:rPr>
        <w:t>luciferum</w:t>
      </w:r>
      <w:r w:rsidR="00885488">
        <w:rPr>
          <w:lang w:val="en-US"/>
        </w:rPr>
        <w:t xml:space="preserve"> cum reliquis</w:t>
      </w:r>
      <w:r w:rsidR="00DD1415">
        <w:rPr>
          <w:lang w:val="en-US"/>
        </w:rPr>
        <w:t>@88.</w:t>
      </w:r>
      <w:r w:rsidR="00885488">
        <w:rPr>
          <w:lang w:val="en-US"/>
        </w:rPr>
        <w:t xml:space="preserve"> </w:t>
      </w:r>
      <w:r w:rsidR="00885488" w:rsidRPr="003D0C23">
        <w:rPr>
          <w:lang w:val="en-US"/>
        </w:rPr>
        <w:t xml:space="preserve">HY </w:t>
      </w:r>
      <w:r w:rsidR="00885488" w:rsidRPr="003D0C23">
        <w:rPr>
          <w:rStyle w:val="Incipit"/>
          <w:lang w:val="en-US"/>
        </w:rPr>
        <w:t>Gratuletur</w:t>
      </w:r>
      <w:r w:rsidR="005A362F" w:rsidRPr="003D0C23">
        <w:rPr>
          <w:i/>
          <w:lang w:val="en-US"/>
        </w:rPr>
        <w:t xml:space="preserve"> </w:t>
      </w:r>
      <w:r w:rsidR="00885488" w:rsidRPr="003D0C23">
        <w:rPr>
          <w:rStyle w:val="Incipit"/>
          <w:lang w:val="en-US"/>
        </w:rPr>
        <w:t>omnis</w:t>
      </w:r>
      <w:r w:rsidR="005A362F" w:rsidRPr="003D0C23">
        <w:rPr>
          <w:i/>
          <w:lang w:val="en-US"/>
        </w:rPr>
        <w:t xml:space="preserve"> </w:t>
      </w:r>
      <w:r w:rsidR="00885488" w:rsidRPr="003D0C23">
        <w:rPr>
          <w:rStyle w:val="Incipit"/>
          <w:lang w:val="en-US"/>
        </w:rPr>
        <w:t>caro</w:t>
      </w:r>
      <w:r w:rsidR="00885488" w:rsidRPr="003D0C23">
        <w:rPr>
          <w:lang w:val="en-US"/>
        </w:rPr>
        <w:t xml:space="preserve">. VS </w:t>
      </w:r>
      <w:r w:rsidR="00885488" w:rsidRPr="003D0C23">
        <w:rPr>
          <w:rStyle w:val="Incipit"/>
          <w:lang w:val="en-US"/>
        </w:rPr>
        <w:t>Omnes</w:t>
      </w:r>
      <w:r w:rsidR="005A362F" w:rsidRPr="003D0C23">
        <w:rPr>
          <w:i/>
          <w:lang w:val="en-US"/>
        </w:rPr>
        <w:t xml:space="preserve"> </w:t>
      </w:r>
      <w:r w:rsidR="00885488" w:rsidRPr="003D0C23">
        <w:rPr>
          <w:rStyle w:val="Incipit"/>
          <w:lang w:val="en-US"/>
        </w:rPr>
        <w:t>de</w:t>
      </w:r>
      <w:r w:rsidR="005A362F" w:rsidRPr="003D0C23">
        <w:rPr>
          <w:i/>
          <w:lang w:val="en-US"/>
        </w:rPr>
        <w:t xml:space="preserve"> </w:t>
      </w:r>
      <w:r w:rsidR="003974FA" w:rsidRPr="003D0C23">
        <w:rPr>
          <w:rStyle w:val="Incipit"/>
          <w:lang w:val="en-US"/>
        </w:rPr>
        <w:t>Sa</w:t>
      </w:r>
      <w:r w:rsidR="00885488" w:rsidRPr="003D0C23">
        <w:rPr>
          <w:rStyle w:val="Incipit"/>
          <w:lang w:val="en-US"/>
        </w:rPr>
        <w:t>ba</w:t>
      </w:r>
      <w:r w:rsidR="005A362F" w:rsidRPr="003D0C23">
        <w:rPr>
          <w:i/>
          <w:lang w:val="en-US"/>
        </w:rPr>
        <w:t xml:space="preserve"> </w:t>
      </w:r>
      <w:r w:rsidR="00885488" w:rsidRPr="003D0C23">
        <w:rPr>
          <w:rStyle w:val="Incipit"/>
          <w:lang w:val="en-US"/>
        </w:rPr>
        <w:t>venient</w:t>
      </w:r>
      <w:r w:rsidR="00855699" w:rsidRPr="003D0C23">
        <w:rPr>
          <w:lang w:val="en-US"/>
        </w:rPr>
        <w:t>. Super Benedictus antiphona d</w:t>
      </w:r>
      <w:r w:rsidR="00885488" w:rsidRPr="003D0C23">
        <w:rPr>
          <w:lang w:val="en-US"/>
        </w:rPr>
        <w:t xml:space="preserve">e epiphania quam feria repraesentat. </w:t>
      </w:r>
      <w:r w:rsidR="00D6768B" w:rsidRPr="003D0C23">
        <w:rPr>
          <w:lang w:val="en-US"/>
        </w:rPr>
        <w:t>$E::</w:t>
      </w:r>
      <w:r w:rsidR="00285B12" w:rsidRPr="003D0C23">
        <w:rPr>
          <w:lang w:val="en-US"/>
        </w:rPr>
        <w:t>Suffragium d</w:t>
      </w:r>
      <w:r w:rsidR="00885488" w:rsidRPr="003D0C23">
        <w:rPr>
          <w:lang w:val="en-US"/>
        </w:rPr>
        <w:t xml:space="preserve">e dominica </w:t>
      </w:r>
      <w:r w:rsidR="00285B12" w:rsidRPr="003D0C23">
        <w:rPr>
          <w:lang w:val="en-US"/>
        </w:rPr>
        <w:t>[</w:t>
      </w:r>
      <w:r w:rsidR="00885488" w:rsidRPr="003D0C23">
        <w:rPr>
          <w:lang w:val="en-US"/>
        </w:rPr>
        <w:t>AC</w:t>
      </w:r>
      <w:r w:rsidR="00285B12" w:rsidRPr="003D0C23">
        <w:rPr>
          <w:lang w:val="en-US"/>
        </w:rPr>
        <w:t>]</w:t>
      </w:r>
      <w:r w:rsidR="00885488" w:rsidRPr="003D0C23">
        <w:rPr>
          <w:lang w:val="en-US"/>
        </w:rPr>
        <w:t xml:space="preserve"> </w:t>
      </w:r>
      <w:r w:rsidR="00885488" w:rsidRPr="003D0C23">
        <w:rPr>
          <w:rStyle w:val="Incipit"/>
          <w:lang w:val="en-US"/>
        </w:rPr>
        <w:t>Fili</w:t>
      </w:r>
      <w:r w:rsidR="005A362F" w:rsidRPr="003D0C23">
        <w:rPr>
          <w:i/>
          <w:lang w:val="en-US"/>
        </w:rPr>
        <w:t xml:space="preserve"> </w:t>
      </w:r>
      <w:r w:rsidR="00885488" w:rsidRPr="003D0C23">
        <w:rPr>
          <w:rStyle w:val="Incipit"/>
          <w:lang w:val="en-US"/>
        </w:rPr>
        <w:t>quid</w:t>
      </w:r>
      <w:r w:rsidR="005A362F" w:rsidRPr="003D0C23">
        <w:rPr>
          <w:i/>
          <w:lang w:val="en-US"/>
        </w:rPr>
        <w:t xml:space="preserve"> </w:t>
      </w:r>
      <w:r w:rsidR="00885488" w:rsidRPr="003D0C23">
        <w:rPr>
          <w:rStyle w:val="Incipit"/>
          <w:lang w:val="en-US"/>
        </w:rPr>
        <w:t>fecisti</w:t>
      </w:r>
      <w:r w:rsidR="005A362F" w:rsidRPr="003D0C23">
        <w:rPr>
          <w:i/>
          <w:lang w:val="en-US"/>
        </w:rPr>
        <w:t xml:space="preserve"> </w:t>
      </w:r>
      <w:r w:rsidR="00885488" w:rsidRPr="003D0C23">
        <w:rPr>
          <w:rStyle w:val="Incipit"/>
          <w:lang w:val="en-US"/>
        </w:rPr>
        <w:t>nobis</w:t>
      </w:r>
      <w:r w:rsidR="005A362F" w:rsidRPr="003D0C23">
        <w:rPr>
          <w:i/>
          <w:lang w:val="en-US"/>
        </w:rPr>
        <w:t xml:space="preserve"> </w:t>
      </w:r>
      <w:r w:rsidR="00885488" w:rsidRPr="003D0C23">
        <w:rPr>
          <w:rStyle w:val="Incipit"/>
          <w:lang w:val="en-US"/>
        </w:rPr>
        <w:t>sic</w:t>
      </w:r>
      <w:r w:rsidR="00E07660">
        <w:rPr>
          <w:lang w:val="en-US"/>
        </w:rPr>
        <w:t>@</w:t>
      </w:r>
      <w:r w:rsidR="00E46239" w:rsidRPr="003D0C23">
        <w:rPr>
          <w:lang w:val="en-US"/>
        </w:rPr>
        <w:t>98</w:t>
      </w:r>
      <w:r w:rsidR="00D6768B" w:rsidRPr="003D0C23">
        <w:rPr>
          <w:lang w:val="en-US"/>
        </w:rPr>
        <w:t>$</w:t>
      </w:r>
      <w:r w:rsidR="00E46239" w:rsidRPr="003D0C23">
        <w:rPr>
          <w:lang w:val="en-US"/>
        </w:rPr>
        <w:t>.</w:t>
      </w:r>
      <w:r w:rsidR="00885488" w:rsidRPr="003D0C23">
        <w:rPr>
          <w:lang w:val="en-US"/>
        </w:rPr>
        <w:t xml:space="preserve"> Suffragium de beata virgine quod occurrit. </w:t>
      </w:r>
      <w:r w:rsidRPr="003D0C23">
        <w:rPr>
          <w:lang w:val="en-US"/>
        </w:rPr>
        <w:t xml:space="preserve">[BD] </w:t>
      </w:r>
      <w:r w:rsidR="005F6F99" w:rsidRPr="003D0C23">
        <w:rPr>
          <w:rStyle w:val="Incipit"/>
          <w:lang w:val="en-US"/>
        </w:rPr>
        <w:t>Benedicamus</w:t>
      </w:r>
      <w:r w:rsidRPr="003D0C23">
        <w:rPr>
          <w:lang w:val="en-US"/>
        </w:rPr>
        <w:t xml:space="preserve"> angelicum</w:t>
      </w:r>
      <w:r w:rsidR="00885488" w:rsidRPr="003D0C23">
        <w:rPr>
          <w:lang w:val="en-US"/>
        </w:rPr>
        <w:t>.</w:t>
      </w:r>
    </w:p>
    <w:p w:rsidR="00885488" w:rsidRPr="003D0C23" w:rsidRDefault="00495F80" w:rsidP="00415109">
      <w:pPr>
        <w:rPr>
          <w:lang w:val="en-US"/>
        </w:rPr>
      </w:pPr>
      <w:r w:rsidRPr="003D0C23">
        <w:rPr>
          <w:rStyle w:val="Time1"/>
          <w:lang w:val="en-US"/>
        </w:rPr>
        <w:t>Ad horas</w:t>
      </w:r>
      <w:r w:rsidR="00885488" w:rsidRPr="003D0C23">
        <w:rPr>
          <w:lang w:val="en-US"/>
        </w:rPr>
        <w:t xml:space="preserve"> AN </w:t>
      </w:r>
      <w:r w:rsidR="00885488" w:rsidRPr="003D0C23">
        <w:rPr>
          <w:rStyle w:val="Incipit"/>
          <w:lang w:val="en-US"/>
        </w:rPr>
        <w:t>Lux</w:t>
      </w:r>
      <w:r w:rsidR="005A362F" w:rsidRPr="003D0C23">
        <w:rPr>
          <w:i/>
          <w:lang w:val="en-US"/>
        </w:rPr>
        <w:t xml:space="preserve"> </w:t>
      </w:r>
      <w:r w:rsidR="00885488" w:rsidRPr="003D0C23">
        <w:rPr>
          <w:rStyle w:val="Incipit"/>
          <w:lang w:val="en-US"/>
        </w:rPr>
        <w:t>de</w:t>
      </w:r>
      <w:r w:rsidR="005A362F" w:rsidRPr="003D0C23">
        <w:rPr>
          <w:i/>
          <w:lang w:val="en-US"/>
        </w:rPr>
        <w:t xml:space="preserve"> </w:t>
      </w:r>
      <w:r w:rsidR="00885488" w:rsidRPr="003D0C23">
        <w:rPr>
          <w:rStyle w:val="Incipit"/>
          <w:lang w:val="en-US"/>
        </w:rPr>
        <w:t>luce</w:t>
      </w:r>
      <w:r w:rsidR="00885488" w:rsidRPr="003D0C23">
        <w:rPr>
          <w:lang w:val="en-US"/>
        </w:rPr>
        <w:t xml:space="preserve"> cum reliquis.</w:t>
      </w:r>
    </w:p>
    <w:p w:rsidR="00885488" w:rsidRPr="003D0C23" w:rsidRDefault="00495F80" w:rsidP="00415109">
      <w:pPr>
        <w:rPr>
          <w:lang w:val="it-IT"/>
        </w:rPr>
      </w:pPr>
      <w:r w:rsidRPr="003D0C23">
        <w:rPr>
          <w:rStyle w:val="Time1"/>
          <w:lang w:val="en-US"/>
        </w:rPr>
        <w:t>Ad processionem</w:t>
      </w:r>
      <w:r w:rsidR="00885488" w:rsidRPr="003D0C23">
        <w:rPr>
          <w:lang w:val="en-US"/>
        </w:rPr>
        <w:t xml:space="preserve"> R</w:t>
      </w:r>
      <w:r w:rsidR="00855699" w:rsidRPr="003D0C23">
        <w:rPr>
          <w:lang w:val="en-US"/>
        </w:rPr>
        <w:t>P</w:t>
      </w:r>
      <w:r w:rsidR="00885488" w:rsidRPr="003D0C23">
        <w:rPr>
          <w:lang w:val="en-US"/>
        </w:rPr>
        <w:t xml:space="preserve">P </w:t>
      </w:r>
      <w:r w:rsidR="00885488" w:rsidRPr="003D0C23">
        <w:rPr>
          <w:rStyle w:val="Incipit"/>
          <w:lang w:val="en-US"/>
        </w:rPr>
        <w:t>Hodie</w:t>
      </w:r>
      <w:r w:rsidR="005A362F" w:rsidRPr="003D0C23">
        <w:rPr>
          <w:i/>
          <w:lang w:val="en-US"/>
        </w:rPr>
        <w:t xml:space="preserve"> </w:t>
      </w:r>
      <w:r w:rsidR="00885488" w:rsidRPr="003D0C23">
        <w:rPr>
          <w:rStyle w:val="Incipit"/>
          <w:lang w:val="en-US"/>
        </w:rPr>
        <w:t>in</w:t>
      </w:r>
      <w:r w:rsidR="005A362F" w:rsidRPr="003D0C23">
        <w:rPr>
          <w:i/>
          <w:lang w:val="en-US"/>
        </w:rPr>
        <w:t xml:space="preserve"> </w:t>
      </w:r>
      <w:r w:rsidR="00885488" w:rsidRPr="003D0C23">
        <w:rPr>
          <w:rStyle w:val="Incipit"/>
          <w:lang w:val="en-US"/>
        </w:rPr>
        <w:t>Iordane</w:t>
      </w:r>
      <w:r w:rsidR="00885488" w:rsidRPr="003D0C23">
        <w:rPr>
          <w:lang w:val="en-US"/>
        </w:rPr>
        <w:t xml:space="preserve">. </w:t>
      </w:r>
      <w:r w:rsidR="00885488" w:rsidRPr="00B779A9">
        <w:rPr>
          <w:lang w:val="it-IT"/>
        </w:rPr>
        <w:t xml:space="preserve">Fitque processio more solito in </w:t>
      </w:r>
      <w:r w:rsidR="00885488" w:rsidRPr="00736684">
        <w:rPr>
          <w:rStyle w:val="Ort"/>
          <w:lang w:val="it-IT"/>
        </w:rPr>
        <w:t>ambitu</w:t>
      </w:r>
      <w:r w:rsidR="00885488" w:rsidRPr="00B779A9">
        <w:rPr>
          <w:lang w:val="it-IT"/>
        </w:rPr>
        <w:t xml:space="preserve">. </w:t>
      </w:r>
      <w:r w:rsidR="00885488" w:rsidRPr="003D0C23">
        <w:rPr>
          <w:lang w:val="it-IT"/>
        </w:rPr>
        <w:t>Ad reditum R</w:t>
      </w:r>
      <w:r w:rsidR="00855699" w:rsidRPr="003D0C23">
        <w:rPr>
          <w:lang w:val="it-IT"/>
        </w:rPr>
        <w:t>P</w:t>
      </w:r>
      <w:r w:rsidR="00885488" w:rsidRPr="003D0C23">
        <w:rPr>
          <w:lang w:val="it-IT"/>
        </w:rPr>
        <w:t xml:space="preserve">P </w:t>
      </w:r>
      <w:r w:rsidR="00885488" w:rsidRPr="003D0C23">
        <w:rPr>
          <w:rStyle w:val="Incipit"/>
          <w:lang w:val="it-IT"/>
        </w:rPr>
        <w:t>In</w:t>
      </w:r>
      <w:r w:rsidR="005A362F" w:rsidRPr="003D0C23">
        <w:rPr>
          <w:i/>
          <w:lang w:val="it-IT"/>
        </w:rPr>
        <w:t xml:space="preserve"> </w:t>
      </w:r>
      <w:r w:rsidR="00E56159" w:rsidRPr="003D0C23">
        <w:rPr>
          <w:rStyle w:val="Incipit"/>
          <w:lang w:val="it-IT"/>
        </w:rPr>
        <w:t>columbae</w:t>
      </w:r>
      <w:r w:rsidR="005A362F" w:rsidRPr="003D0C23">
        <w:rPr>
          <w:i/>
          <w:lang w:val="it-IT"/>
        </w:rPr>
        <w:t xml:space="preserve"> </w:t>
      </w:r>
      <w:r w:rsidR="00885488" w:rsidRPr="003D0C23">
        <w:rPr>
          <w:rStyle w:val="Incipit"/>
          <w:lang w:val="it-IT"/>
        </w:rPr>
        <w:t>specie</w:t>
      </w:r>
      <w:r w:rsidR="00885488" w:rsidRPr="003D0C23">
        <w:rPr>
          <w:lang w:val="it-IT"/>
        </w:rPr>
        <w:t>.</w:t>
      </w:r>
    </w:p>
    <w:p w:rsidR="00885488" w:rsidRPr="00B779A9" w:rsidRDefault="00495F80" w:rsidP="00415109">
      <w:pPr>
        <w:rPr>
          <w:lang w:val="it-IT"/>
        </w:rPr>
      </w:pPr>
      <w:r w:rsidRPr="003D0C23">
        <w:rPr>
          <w:rStyle w:val="Time1"/>
          <w:lang w:val="it-IT"/>
        </w:rPr>
        <w:t>Ad officium</w:t>
      </w:r>
      <w:r w:rsidR="00885488" w:rsidRPr="003D0C23">
        <w:rPr>
          <w:lang w:val="it-IT"/>
        </w:rPr>
        <w:t xml:space="preserve"> IN </w:t>
      </w:r>
      <w:r w:rsidR="00885488" w:rsidRPr="003D0C23">
        <w:rPr>
          <w:rStyle w:val="Incipit"/>
          <w:lang w:val="it-IT"/>
        </w:rPr>
        <w:t>In excelso throno</w:t>
      </w:r>
      <w:r w:rsidR="00DD1415" w:rsidRPr="003D0C23">
        <w:rPr>
          <w:lang w:val="it-IT"/>
        </w:rPr>
        <w:t>@25.</w:t>
      </w:r>
      <w:r w:rsidR="00885488" w:rsidRPr="003D0C23">
        <w:rPr>
          <w:lang w:val="it-IT"/>
        </w:rPr>
        <w:t xml:space="preserve"> </w:t>
      </w:r>
      <w:r w:rsidR="00855699" w:rsidRPr="003D0C23">
        <w:rPr>
          <w:lang w:val="it-IT"/>
        </w:rPr>
        <w:t xml:space="preserve">[KY] </w:t>
      </w:r>
      <w:r w:rsidR="00855699" w:rsidRPr="003D0C23">
        <w:rPr>
          <w:rStyle w:val="Incipit"/>
          <w:lang w:val="it-IT"/>
        </w:rPr>
        <w:t>Kyrie</w:t>
      </w:r>
      <w:r w:rsidR="00855699" w:rsidRPr="003D0C23">
        <w:rPr>
          <w:lang w:val="it-IT"/>
        </w:rPr>
        <w:t xml:space="preserve"> a</w:t>
      </w:r>
      <w:r w:rsidR="00885488" w:rsidRPr="003D0C23">
        <w:rPr>
          <w:lang w:val="it-IT"/>
        </w:rPr>
        <w:t xml:space="preserve">ngelicum. GR </w:t>
      </w:r>
      <w:r w:rsidR="00885488" w:rsidRPr="003D0C23">
        <w:rPr>
          <w:rStyle w:val="Incipit"/>
          <w:lang w:val="it-IT"/>
        </w:rPr>
        <w:t>Benedictus dominus deus</w:t>
      </w:r>
      <w:r w:rsidR="00DD1415" w:rsidRPr="003D0C23">
        <w:rPr>
          <w:lang w:val="it-IT"/>
        </w:rPr>
        <w:t>@26.</w:t>
      </w:r>
      <w:r w:rsidR="00885488" w:rsidRPr="003D0C23">
        <w:rPr>
          <w:lang w:val="it-IT"/>
        </w:rPr>
        <w:t xml:space="preserve"> </w:t>
      </w:r>
      <w:r w:rsidR="00885488" w:rsidRPr="00B779A9">
        <w:rPr>
          <w:lang w:val="it-IT"/>
        </w:rPr>
        <w:t>AL</w:t>
      </w:r>
      <w:r w:rsidR="00855699" w:rsidRPr="00B779A9">
        <w:rPr>
          <w:lang w:val="it-IT"/>
        </w:rPr>
        <w:t>V</w:t>
      </w:r>
      <w:r w:rsidR="00885488" w:rsidRPr="00B779A9">
        <w:rPr>
          <w:lang w:val="it-IT"/>
        </w:rPr>
        <w:t xml:space="preserve"> </w:t>
      </w:r>
      <w:r w:rsidR="00885488" w:rsidRPr="00736684">
        <w:rPr>
          <w:rStyle w:val="Incipit"/>
          <w:lang w:val="it-IT"/>
        </w:rPr>
        <w:t>Iubilate deo</w:t>
      </w:r>
      <w:r w:rsidR="00DD1415">
        <w:rPr>
          <w:lang w:val="it-IT"/>
        </w:rPr>
        <w:t>@</w:t>
      </w:r>
      <w:r w:rsidR="00DD1415" w:rsidRPr="00B779A9">
        <w:rPr>
          <w:lang w:val="it-IT"/>
        </w:rPr>
        <w:t>26.</w:t>
      </w:r>
      <w:r w:rsidR="00885488" w:rsidRPr="00B779A9">
        <w:rPr>
          <w:lang w:val="it-IT"/>
        </w:rPr>
        <w:t xml:space="preserve"> SE </w:t>
      </w:r>
      <w:r w:rsidR="00885488" w:rsidRPr="00736684">
        <w:rPr>
          <w:rStyle w:val="Incipit"/>
          <w:lang w:val="it-IT"/>
        </w:rPr>
        <w:t>Festa Christi omnis christianitas</w:t>
      </w:r>
      <w:r w:rsidR="00885488" w:rsidRPr="00B779A9">
        <w:rPr>
          <w:lang w:val="it-IT"/>
        </w:rPr>
        <w:t xml:space="preserve"> </w:t>
      </w:r>
      <w:r w:rsidR="004B2E4B" w:rsidRPr="00B779A9">
        <w:rPr>
          <w:lang w:val="it-IT"/>
        </w:rPr>
        <w:t>|</w:t>
      </w:r>
      <w:r w:rsidR="00885488" w:rsidRPr="00B779A9">
        <w:rPr>
          <w:lang w:val="it-IT"/>
        </w:rPr>
        <w:t>247</w:t>
      </w:r>
      <w:r w:rsidR="004B2E4B" w:rsidRPr="00B779A9">
        <w:rPr>
          <w:lang w:val="it-IT"/>
        </w:rPr>
        <w:t>::274|</w:t>
      </w:r>
      <w:r w:rsidR="00885488" w:rsidRPr="00B779A9">
        <w:rPr>
          <w:lang w:val="it-IT"/>
        </w:rPr>
        <w:t xml:space="preserve">. OF </w:t>
      </w:r>
      <w:r w:rsidR="00885488" w:rsidRPr="00736684">
        <w:rPr>
          <w:rStyle w:val="Incipit"/>
          <w:lang w:val="it-IT"/>
        </w:rPr>
        <w:t>Iubilate deo</w:t>
      </w:r>
      <w:r w:rsidR="00885488" w:rsidRPr="00B779A9">
        <w:rPr>
          <w:lang w:val="it-IT"/>
        </w:rPr>
        <w:t xml:space="preserve">. </w:t>
      </w:r>
      <w:r w:rsidR="00855699" w:rsidRPr="00B779A9">
        <w:rPr>
          <w:lang w:val="it-IT"/>
        </w:rPr>
        <w:t xml:space="preserve">[SA] </w:t>
      </w:r>
      <w:r w:rsidR="00855699" w:rsidRPr="00736684">
        <w:rPr>
          <w:rStyle w:val="Incipit"/>
          <w:lang w:val="it-IT"/>
        </w:rPr>
        <w:t>Sanctus</w:t>
      </w:r>
      <w:r w:rsidR="00855699" w:rsidRPr="00B779A9">
        <w:rPr>
          <w:lang w:val="it-IT"/>
        </w:rPr>
        <w:t xml:space="preserve"> minus festivale</w:t>
      </w:r>
      <w:r w:rsidR="00885488" w:rsidRPr="00B779A9">
        <w:rPr>
          <w:lang w:val="it-IT"/>
        </w:rPr>
        <w:t xml:space="preserve">. CO </w:t>
      </w:r>
      <w:r w:rsidR="00885488" w:rsidRPr="00736684">
        <w:rPr>
          <w:rStyle w:val="Incipit"/>
          <w:lang w:val="it-IT"/>
        </w:rPr>
        <w:t>Fili quid fecisti nobis sic</w:t>
      </w:r>
      <w:r w:rsidR="00DD1415">
        <w:rPr>
          <w:lang w:val="it-IT"/>
        </w:rPr>
        <w:t>@</w:t>
      </w:r>
      <w:r w:rsidR="00DD1415" w:rsidRPr="00B779A9">
        <w:rPr>
          <w:lang w:val="it-IT"/>
        </w:rPr>
        <w:t>27.</w:t>
      </w:r>
    </w:p>
    <w:p w:rsidR="00885488" w:rsidRPr="003D0C23" w:rsidRDefault="00495F80" w:rsidP="00415109">
      <w:pPr>
        <w:rPr>
          <w:lang w:val="pt-PT"/>
        </w:rPr>
      </w:pPr>
      <w:r w:rsidRPr="00736684">
        <w:rPr>
          <w:rStyle w:val="Time1"/>
          <w:lang w:val="it-IT"/>
        </w:rPr>
        <w:lastRenderedPageBreak/>
        <w:t>Ad vesperas</w:t>
      </w:r>
      <w:r w:rsidR="00885488" w:rsidRPr="00B779A9">
        <w:rPr>
          <w:lang w:val="it-IT"/>
        </w:rPr>
        <w:t xml:space="preserve"> AN </w:t>
      </w:r>
      <w:r w:rsidR="00885488" w:rsidRPr="00794880">
        <w:rPr>
          <w:rStyle w:val="Incipit"/>
          <w:lang w:val="it-IT"/>
        </w:rPr>
        <w:t>Tecum</w:t>
      </w:r>
      <w:r w:rsidR="005A362F" w:rsidRPr="005A362F">
        <w:rPr>
          <w:i/>
          <w:lang w:val="it-IT"/>
        </w:rPr>
        <w:t xml:space="preserve"> </w:t>
      </w:r>
      <w:r w:rsidR="00885488" w:rsidRPr="00794880">
        <w:rPr>
          <w:rStyle w:val="Incipit"/>
          <w:lang w:val="it-IT"/>
        </w:rPr>
        <w:t>principium</w:t>
      </w:r>
      <w:r w:rsidR="00885488" w:rsidRPr="00B779A9">
        <w:rPr>
          <w:lang w:val="it-IT"/>
        </w:rPr>
        <w:t xml:space="preserve"> cum reliquis et psalmis et antiphonis. HY </w:t>
      </w:r>
      <w:r w:rsidR="00885488" w:rsidRPr="00794880">
        <w:rPr>
          <w:rStyle w:val="Incipit"/>
          <w:lang w:val="it-IT"/>
        </w:rPr>
        <w:t>Hostis</w:t>
      </w:r>
      <w:r w:rsidR="005A362F" w:rsidRPr="005A362F">
        <w:rPr>
          <w:i/>
          <w:lang w:val="it-IT"/>
        </w:rPr>
        <w:t xml:space="preserve"> </w:t>
      </w:r>
      <w:r w:rsidR="00885488" w:rsidRPr="00794880">
        <w:rPr>
          <w:rStyle w:val="Incipit"/>
          <w:lang w:val="it-IT"/>
        </w:rPr>
        <w:t>Herodes</w:t>
      </w:r>
      <w:r w:rsidR="00885488" w:rsidRPr="00B779A9">
        <w:rPr>
          <w:lang w:val="it-IT"/>
        </w:rPr>
        <w:t xml:space="preserve">. </w:t>
      </w:r>
      <w:r w:rsidR="00885488" w:rsidRPr="003D0C23">
        <w:rPr>
          <w:lang w:val="pt-PT"/>
        </w:rPr>
        <w:t>VS</w:t>
      </w:r>
      <w:r w:rsidR="005A362F" w:rsidRPr="003D0C23">
        <w:rPr>
          <w:i/>
          <w:lang w:val="pt-PT"/>
        </w:rPr>
        <w:t xml:space="preserve"> </w:t>
      </w:r>
      <w:r w:rsidR="00885488" w:rsidRPr="003D0C23">
        <w:rPr>
          <w:rStyle w:val="Incipit"/>
          <w:lang w:val="pt-PT"/>
        </w:rPr>
        <w:t>Reges</w:t>
      </w:r>
      <w:r w:rsidR="005A362F" w:rsidRPr="003D0C23">
        <w:rPr>
          <w:i/>
          <w:lang w:val="pt-PT"/>
        </w:rPr>
        <w:t xml:space="preserve"> </w:t>
      </w:r>
      <w:r w:rsidR="00885488" w:rsidRPr="003D0C23">
        <w:rPr>
          <w:rStyle w:val="Incipit"/>
          <w:lang w:val="pt-PT"/>
        </w:rPr>
        <w:t>Tharsis</w:t>
      </w:r>
      <w:r w:rsidR="00855699" w:rsidRPr="003D0C23">
        <w:rPr>
          <w:lang w:val="pt-PT"/>
        </w:rPr>
        <w:t>. Super Magnificat antiphonam e</w:t>
      </w:r>
      <w:r w:rsidR="00885488" w:rsidRPr="003D0C23">
        <w:rPr>
          <w:lang w:val="pt-PT"/>
        </w:rPr>
        <w:t>x supra annotatis ferii</w:t>
      </w:r>
      <w:r w:rsidR="00285B12" w:rsidRPr="003D0C23">
        <w:rPr>
          <w:lang w:val="pt-PT"/>
        </w:rPr>
        <w:t>s unam quam ordo significabit. Suffragium d</w:t>
      </w:r>
      <w:r w:rsidR="00885488" w:rsidRPr="003D0C23">
        <w:rPr>
          <w:lang w:val="pt-PT"/>
        </w:rPr>
        <w:t xml:space="preserve">e dominica </w:t>
      </w:r>
      <w:r w:rsidR="00285B12" w:rsidRPr="003D0C23">
        <w:rPr>
          <w:lang w:val="pt-PT"/>
        </w:rPr>
        <w:t>[</w:t>
      </w:r>
      <w:r w:rsidR="00885488" w:rsidRPr="003D0C23">
        <w:rPr>
          <w:lang w:val="pt-PT"/>
        </w:rPr>
        <w:t>AC</w:t>
      </w:r>
      <w:r w:rsidR="00285B12" w:rsidRPr="003D0C23">
        <w:rPr>
          <w:lang w:val="pt-PT"/>
        </w:rPr>
        <w:t>]</w:t>
      </w:r>
      <w:r w:rsidR="00885488" w:rsidRPr="003D0C23">
        <w:rPr>
          <w:lang w:val="pt-PT"/>
        </w:rPr>
        <w:t xml:space="preserve"> </w:t>
      </w:r>
      <w:r w:rsidR="00885488" w:rsidRPr="003D0C23">
        <w:rPr>
          <w:rStyle w:val="Incipit"/>
          <w:lang w:val="pt-PT"/>
        </w:rPr>
        <w:t>Quid</w:t>
      </w:r>
      <w:r w:rsidR="005A362F" w:rsidRPr="003D0C23">
        <w:rPr>
          <w:i/>
          <w:lang w:val="pt-PT"/>
        </w:rPr>
        <w:t xml:space="preserve"> </w:t>
      </w:r>
      <w:r w:rsidR="00885488" w:rsidRPr="003D0C23">
        <w:rPr>
          <w:rStyle w:val="Incipit"/>
          <w:lang w:val="pt-PT"/>
        </w:rPr>
        <w:t>est</w:t>
      </w:r>
      <w:r w:rsidR="005A362F" w:rsidRPr="003D0C23">
        <w:rPr>
          <w:i/>
          <w:lang w:val="pt-PT"/>
        </w:rPr>
        <w:t xml:space="preserve"> </w:t>
      </w:r>
      <w:r w:rsidR="00885488" w:rsidRPr="003D0C23">
        <w:rPr>
          <w:rStyle w:val="Incipit"/>
          <w:lang w:val="pt-PT"/>
        </w:rPr>
        <w:t>quod</w:t>
      </w:r>
      <w:r w:rsidR="005A362F" w:rsidRPr="003D0C23">
        <w:rPr>
          <w:i/>
          <w:lang w:val="pt-PT"/>
        </w:rPr>
        <w:t xml:space="preserve"> </w:t>
      </w:r>
      <w:r w:rsidR="00885488" w:rsidRPr="003D0C23">
        <w:rPr>
          <w:rStyle w:val="Incipit"/>
          <w:lang w:val="pt-PT"/>
        </w:rPr>
        <w:t>querebatis</w:t>
      </w:r>
      <w:r w:rsidR="00DD1415" w:rsidRPr="003D0C23">
        <w:rPr>
          <w:lang w:val="pt-PT"/>
        </w:rPr>
        <w:t>@31.</w:t>
      </w:r>
    </w:p>
    <w:p w:rsidR="00885488" w:rsidRPr="003D0C23" w:rsidRDefault="00285B12" w:rsidP="00415109">
      <w:pPr>
        <w:pStyle w:val="berschrift1"/>
        <w:rPr>
          <w:lang w:val="pt-PT"/>
        </w:rPr>
      </w:pPr>
      <w:r w:rsidRPr="003D0C23">
        <w:rPr>
          <w:lang w:val="pt-PT"/>
        </w:rPr>
        <w:t xml:space="preserve">(142r) </w:t>
      </w:r>
      <w:r w:rsidR="00495F80" w:rsidRPr="003D0C23">
        <w:rPr>
          <w:lang w:val="pt-PT"/>
        </w:rPr>
        <w:t>IN OCTAVA EPIPHANIAE DOMINI</w:t>
      </w:r>
    </w:p>
    <w:p w:rsidR="00885488" w:rsidRPr="003D0C23" w:rsidRDefault="00885488" w:rsidP="00415109">
      <w:pPr>
        <w:rPr>
          <w:lang w:val="pt-PT"/>
        </w:rPr>
      </w:pPr>
      <w:r w:rsidRPr="003D0C23">
        <w:rPr>
          <w:lang w:val="pt-PT"/>
        </w:rPr>
        <w:t xml:space="preserve">Novem lectiones facimus </w:t>
      </w:r>
      <w:r w:rsidR="00ED3650" w:rsidRPr="003D0C23">
        <w:rPr>
          <w:lang w:val="pt-PT"/>
        </w:rPr>
        <w:t>$E::</w:t>
      </w:r>
      <w:r w:rsidRPr="003D0C23">
        <w:rPr>
          <w:lang w:val="pt-PT"/>
        </w:rPr>
        <w:t>pulsatur binos</w:t>
      </w:r>
      <w:r w:rsidR="00ED3650" w:rsidRPr="003D0C23">
        <w:rPr>
          <w:lang w:val="pt-PT"/>
        </w:rPr>
        <w:t>$</w:t>
      </w:r>
      <w:r w:rsidRPr="003D0C23">
        <w:rPr>
          <w:lang w:val="pt-PT"/>
        </w:rPr>
        <w:t>.</w:t>
      </w:r>
    </w:p>
    <w:p w:rsidR="00885488" w:rsidRPr="00285B12" w:rsidRDefault="00495F80" w:rsidP="00415109">
      <w:pPr>
        <w:rPr>
          <w:lang w:val="pt-PT"/>
        </w:rPr>
      </w:pPr>
      <w:r w:rsidRPr="003D0C23">
        <w:rPr>
          <w:rStyle w:val="Time1"/>
          <w:lang w:val="pt-PT"/>
        </w:rPr>
        <w:t>Ad vesperas</w:t>
      </w:r>
      <w:r w:rsidR="00885488" w:rsidRPr="003D0C23">
        <w:rPr>
          <w:lang w:val="pt-PT"/>
        </w:rPr>
        <w:t xml:space="preserve"> super psalmos AN </w:t>
      </w:r>
      <w:r w:rsidR="00885488" w:rsidRPr="003D0C23">
        <w:rPr>
          <w:rStyle w:val="Incipit"/>
          <w:lang w:val="pt-PT"/>
        </w:rPr>
        <w:t>Tecum principium</w:t>
      </w:r>
      <w:r w:rsidR="00885488" w:rsidRPr="003D0C23">
        <w:rPr>
          <w:lang w:val="pt-PT"/>
        </w:rPr>
        <w:t xml:space="preserve"> cum reliquis. </w:t>
      </w:r>
      <w:r w:rsidR="00885488" w:rsidRPr="00B779A9">
        <w:rPr>
          <w:lang w:val="fr-FR"/>
        </w:rPr>
        <w:t xml:space="preserve">PS </w:t>
      </w:r>
      <w:r w:rsidR="00885488" w:rsidRPr="00736684">
        <w:rPr>
          <w:rStyle w:val="Incipit"/>
          <w:lang w:val="fr-FR"/>
        </w:rPr>
        <w:t>Dixit</w:t>
      </w:r>
      <w:r w:rsidR="00885488" w:rsidRPr="00B779A9">
        <w:rPr>
          <w:lang w:val="fr-FR"/>
        </w:rPr>
        <w:t xml:space="preserve"> cum reliquis. RP </w:t>
      </w:r>
      <w:r w:rsidR="00885488" w:rsidRPr="00736684">
        <w:rPr>
          <w:rStyle w:val="Incipit"/>
          <w:lang w:val="fr-FR"/>
        </w:rPr>
        <w:t>Tribus miraculis</w:t>
      </w:r>
      <w:r w:rsidR="00885488" w:rsidRPr="00B779A9">
        <w:rPr>
          <w:lang w:val="fr-FR"/>
        </w:rPr>
        <w:t xml:space="preserve">. HY </w:t>
      </w:r>
      <w:r w:rsidR="00885488" w:rsidRPr="00736684">
        <w:rPr>
          <w:rStyle w:val="Incipit"/>
          <w:lang w:val="fr-FR"/>
        </w:rPr>
        <w:t>Hostis Herodes impie</w:t>
      </w:r>
      <w:r w:rsidR="00885488" w:rsidRPr="00B779A9">
        <w:rPr>
          <w:lang w:val="fr-FR"/>
        </w:rPr>
        <w:t xml:space="preserve">. </w:t>
      </w:r>
      <w:r w:rsidR="00885488" w:rsidRPr="00B779A9">
        <w:rPr>
          <w:lang w:val="pt-PT"/>
        </w:rPr>
        <w:t xml:space="preserve">VS </w:t>
      </w:r>
      <w:r w:rsidR="00885488" w:rsidRPr="00736684">
        <w:rPr>
          <w:rStyle w:val="Incipit"/>
          <w:lang w:val="pt-PT"/>
        </w:rPr>
        <w:t>Reges Tharsis</w:t>
      </w:r>
      <w:r w:rsidR="00885488" w:rsidRPr="00B779A9">
        <w:rPr>
          <w:lang w:val="pt-PT"/>
        </w:rPr>
        <w:t xml:space="preserve">. AM </w:t>
      </w:r>
      <w:r w:rsidR="00885488" w:rsidRPr="00736684">
        <w:rPr>
          <w:rStyle w:val="Incipit"/>
          <w:lang w:val="pt-PT"/>
        </w:rPr>
        <w:t>Fontes aquarum</w:t>
      </w:r>
      <w:r w:rsidR="00885488" w:rsidRPr="00B779A9">
        <w:rPr>
          <w:lang w:val="pt-PT"/>
        </w:rPr>
        <w:t xml:space="preserve">. </w:t>
      </w:r>
      <w:r w:rsidR="00285B12">
        <w:rPr>
          <w:lang w:val="pt-PT"/>
        </w:rPr>
        <w:t>Suffragium d</w:t>
      </w:r>
      <w:r w:rsidR="00A463FD">
        <w:rPr>
          <w:lang w:val="pt-PT"/>
        </w:rPr>
        <w:t>e sancto Hi</w:t>
      </w:r>
      <w:r w:rsidR="00855699" w:rsidRPr="00B779A9">
        <w:rPr>
          <w:lang w:val="pt-PT"/>
        </w:rPr>
        <w:t>lario</w:t>
      </w:r>
      <w:r w:rsidR="00964808">
        <w:rPr>
          <w:lang w:val="pt-PT"/>
        </w:rPr>
        <w:t xml:space="preserve"> </w:t>
      </w:r>
      <w:r w:rsidR="00855699" w:rsidRPr="00B779A9">
        <w:rPr>
          <w:lang w:val="pt-PT"/>
        </w:rPr>
        <w:t xml:space="preserve">confessore </w:t>
      </w:r>
      <w:r w:rsidR="00285B12">
        <w:rPr>
          <w:lang w:val="pt-PT"/>
        </w:rPr>
        <w:t>[</w:t>
      </w:r>
      <w:r w:rsidR="00885488" w:rsidRPr="00B779A9">
        <w:rPr>
          <w:lang w:val="pt-PT"/>
        </w:rPr>
        <w:t>AC</w:t>
      </w:r>
      <w:r w:rsidR="00285B12">
        <w:rPr>
          <w:lang w:val="pt-PT"/>
        </w:rPr>
        <w:t>]</w:t>
      </w:r>
      <w:r w:rsidR="00885488" w:rsidRPr="00B779A9">
        <w:rPr>
          <w:lang w:val="pt-PT"/>
        </w:rPr>
        <w:t xml:space="preserve"> </w:t>
      </w:r>
      <w:r w:rsidR="00885488" w:rsidRPr="00794880">
        <w:rPr>
          <w:rStyle w:val="Incipit"/>
          <w:lang w:val="pt-PT"/>
        </w:rPr>
        <w:t>Sacerdos</w:t>
      </w:r>
      <w:r w:rsidR="005A362F" w:rsidRPr="005A362F">
        <w:rPr>
          <w:i/>
          <w:lang w:val="pt-PT"/>
        </w:rPr>
        <w:t xml:space="preserve"> </w:t>
      </w:r>
      <w:r w:rsidR="00885488" w:rsidRPr="00794880">
        <w:rPr>
          <w:rStyle w:val="Incipit"/>
          <w:lang w:val="pt-PT"/>
        </w:rPr>
        <w:t>et</w:t>
      </w:r>
      <w:r w:rsidR="005A362F" w:rsidRPr="005A362F">
        <w:rPr>
          <w:i/>
          <w:lang w:val="pt-PT"/>
        </w:rPr>
        <w:t xml:space="preserve"> </w:t>
      </w:r>
      <w:r w:rsidR="00885488" w:rsidRPr="00794880">
        <w:rPr>
          <w:rStyle w:val="Incipit"/>
          <w:lang w:val="pt-PT"/>
        </w:rPr>
        <w:t>pontifex</w:t>
      </w:r>
      <w:r w:rsidR="00885488" w:rsidRPr="00B779A9">
        <w:rPr>
          <w:lang w:val="pt-PT"/>
        </w:rPr>
        <w:t xml:space="preserve">. </w:t>
      </w:r>
      <w:r w:rsidR="00885488" w:rsidRPr="00736684">
        <w:rPr>
          <w:lang w:val="pt-PT"/>
        </w:rPr>
        <w:t xml:space="preserve">De beata virgine quod occurrit. </w:t>
      </w:r>
      <w:r w:rsidR="00855699" w:rsidRPr="00736684">
        <w:rPr>
          <w:lang w:val="pt-PT"/>
        </w:rPr>
        <w:t xml:space="preserve">[BD] </w:t>
      </w:r>
      <w:r w:rsidR="005F6F99" w:rsidRPr="00736684">
        <w:rPr>
          <w:rStyle w:val="Incipit"/>
          <w:lang w:val="pt-PT"/>
        </w:rPr>
        <w:t>Benedicamus</w:t>
      </w:r>
      <w:r w:rsidR="00116A20" w:rsidRPr="00736684">
        <w:rPr>
          <w:lang w:val="pt-PT"/>
        </w:rPr>
        <w:t>.</w:t>
      </w:r>
    </w:p>
    <w:p w:rsidR="00885488" w:rsidRPr="00736684" w:rsidRDefault="00495F80" w:rsidP="00415109">
      <w:pPr>
        <w:rPr>
          <w:lang w:val="pt-PT"/>
        </w:rPr>
      </w:pPr>
      <w:r w:rsidRPr="00736684">
        <w:rPr>
          <w:rStyle w:val="Time1"/>
          <w:lang w:val="pt-PT"/>
        </w:rPr>
        <w:t>Ad completorium</w:t>
      </w:r>
      <w:r w:rsidR="00885488" w:rsidRPr="00736684">
        <w:rPr>
          <w:lang w:val="pt-PT"/>
        </w:rPr>
        <w:t xml:space="preserve"> HY </w:t>
      </w:r>
      <w:r w:rsidR="00885488" w:rsidRPr="00736684">
        <w:rPr>
          <w:rStyle w:val="Incipit"/>
          <w:lang w:val="pt-PT"/>
        </w:rPr>
        <w:t>Corde natus</w:t>
      </w:r>
      <w:r w:rsidR="00885488" w:rsidRPr="00736684">
        <w:rPr>
          <w:lang w:val="pt-PT"/>
        </w:rPr>
        <w:t xml:space="preserve">. AD </w:t>
      </w:r>
      <w:r w:rsidR="00885488" w:rsidRPr="00736684">
        <w:rPr>
          <w:rStyle w:val="Incipit"/>
          <w:lang w:val="pt-PT"/>
        </w:rPr>
        <w:t>Salutis nostrae auctorem magi</w:t>
      </w:r>
      <w:r w:rsidR="008060A3" w:rsidRPr="00736684">
        <w:rPr>
          <w:rStyle w:val="Incipit"/>
          <w:lang w:val="pt-PT"/>
        </w:rPr>
        <w:t xml:space="preserve"> ven</w:t>
      </w:r>
      <w:r w:rsidR="00885488" w:rsidRPr="00736684">
        <w:rPr>
          <w:rStyle w:val="Incipit"/>
          <w:lang w:val="pt-PT"/>
        </w:rPr>
        <w:t>erati sunt</w:t>
      </w:r>
      <w:r w:rsidR="00885488" w:rsidRPr="00736684">
        <w:rPr>
          <w:lang w:val="pt-PT"/>
        </w:rPr>
        <w:t>.</w:t>
      </w:r>
    </w:p>
    <w:p w:rsidR="00885488" w:rsidRPr="00736684" w:rsidRDefault="00495F80" w:rsidP="00415109">
      <w:pPr>
        <w:rPr>
          <w:lang w:val="pt-PT"/>
        </w:rPr>
      </w:pPr>
      <w:r w:rsidRPr="00736684">
        <w:rPr>
          <w:rStyle w:val="Time1"/>
          <w:lang w:val="pt-PT"/>
        </w:rPr>
        <w:t>Ad matutinum</w:t>
      </w:r>
      <w:r w:rsidR="00885488" w:rsidRPr="00736684">
        <w:rPr>
          <w:lang w:val="pt-PT"/>
        </w:rPr>
        <w:t xml:space="preserve"> I</w:t>
      </w:r>
      <w:r w:rsidR="00855699" w:rsidRPr="00736684">
        <w:rPr>
          <w:lang w:val="pt-PT"/>
        </w:rPr>
        <w:t>N</w:t>
      </w:r>
      <w:r w:rsidR="00885488" w:rsidRPr="00736684">
        <w:rPr>
          <w:lang w:val="pt-PT"/>
        </w:rPr>
        <w:t xml:space="preserve">V </w:t>
      </w:r>
      <w:r w:rsidR="00885488" w:rsidRPr="00736684">
        <w:rPr>
          <w:rStyle w:val="Incipit"/>
          <w:lang w:val="pt-PT"/>
        </w:rPr>
        <w:t>Christus</w:t>
      </w:r>
      <w:r w:rsidR="005A362F" w:rsidRPr="00736684">
        <w:rPr>
          <w:i/>
          <w:lang w:val="pt-PT"/>
        </w:rPr>
        <w:t xml:space="preserve"> </w:t>
      </w:r>
      <w:r w:rsidR="00885488" w:rsidRPr="00736684">
        <w:rPr>
          <w:rStyle w:val="Incipit"/>
          <w:lang w:val="pt-PT"/>
        </w:rPr>
        <w:t>apparuit</w:t>
      </w:r>
      <w:r w:rsidR="005A362F" w:rsidRPr="00736684">
        <w:rPr>
          <w:i/>
          <w:lang w:val="pt-PT"/>
        </w:rPr>
        <w:t xml:space="preserve"> </w:t>
      </w:r>
      <w:r w:rsidR="00885488" w:rsidRPr="00736684">
        <w:rPr>
          <w:rStyle w:val="Incipit"/>
          <w:lang w:val="pt-PT"/>
        </w:rPr>
        <w:t>nobis</w:t>
      </w:r>
      <w:r w:rsidR="00885488" w:rsidRPr="00736684">
        <w:rPr>
          <w:lang w:val="pt-PT"/>
        </w:rPr>
        <w:t xml:space="preserve">. </w:t>
      </w:r>
      <w:r w:rsidR="00855699" w:rsidRPr="00736684">
        <w:rPr>
          <w:lang w:val="pt-PT"/>
        </w:rPr>
        <w:t xml:space="preserve">[PS] </w:t>
      </w:r>
      <w:r w:rsidR="00885488" w:rsidRPr="00736684">
        <w:rPr>
          <w:rStyle w:val="Incipit"/>
          <w:lang w:val="pt-PT"/>
        </w:rPr>
        <w:t>Venite</w:t>
      </w:r>
      <w:r w:rsidR="00885488" w:rsidRPr="00736684">
        <w:rPr>
          <w:lang w:val="pt-PT"/>
        </w:rPr>
        <w:t xml:space="preserve"> ut in nati</w:t>
      </w:r>
      <w:r w:rsidR="00D66EA2" w:rsidRPr="00736684">
        <w:rPr>
          <w:lang w:val="pt-PT"/>
        </w:rPr>
        <w:t>vita</w:t>
      </w:r>
      <w:r w:rsidR="00885488" w:rsidRPr="00736684">
        <w:rPr>
          <w:lang w:val="pt-PT"/>
        </w:rPr>
        <w:t xml:space="preserve">te. HY </w:t>
      </w:r>
      <w:r w:rsidR="00885488" w:rsidRPr="00736684">
        <w:rPr>
          <w:rStyle w:val="Incipit"/>
          <w:lang w:val="pt-PT"/>
        </w:rPr>
        <w:t>A</w:t>
      </w:r>
      <w:r w:rsidR="005A362F" w:rsidRPr="00736684">
        <w:rPr>
          <w:i/>
          <w:lang w:val="pt-PT"/>
        </w:rPr>
        <w:t xml:space="preserve"> </w:t>
      </w:r>
      <w:r w:rsidR="00885488" w:rsidRPr="00736684">
        <w:rPr>
          <w:rStyle w:val="Incipit"/>
          <w:lang w:val="pt-PT"/>
        </w:rPr>
        <w:t>patre</w:t>
      </w:r>
      <w:r w:rsidR="005A362F" w:rsidRPr="00736684">
        <w:rPr>
          <w:i/>
          <w:lang w:val="pt-PT"/>
        </w:rPr>
        <w:t xml:space="preserve"> </w:t>
      </w:r>
      <w:r w:rsidR="00885488" w:rsidRPr="00736684">
        <w:rPr>
          <w:rStyle w:val="Incipit"/>
          <w:lang w:val="pt-PT"/>
        </w:rPr>
        <w:t>unigenitus</w:t>
      </w:r>
      <w:r w:rsidR="00885488" w:rsidRPr="00736684">
        <w:rPr>
          <w:lang w:val="pt-PT"/>
        </w:rPr>
        <w:t>.</w:t>
      </w:r>
    </w:p>
    <w:p w:rsidR="00885488" w:rsidRPr="00B779A9" w:rsidRDefault="00495F80" w:rsidP="00415109">
      <w:pPr>
        <w:rPr>
          <w:lang w:val="fr-FR"/>
        </w:rPr>
      </w:pPr>
      <w:r w:rsidRPr="00736684">
        <w:rPr>
          <w:rStyle w:val="Time2"/>
          <w:lang w:val="pt-PT"/>
        </w:rPr>
        <w:t>Ad nocturnos</w:t>
      </w:r>
      <w:r w:rsidR="00ED3650" w:rsidRPr="00736684">
        <w:rPr>
          <w:lang w:val="pt-PT"/>
        </w:rPr>
        <w:t xml:space="preserve"> antiphonae</w:t>
      </w:r>
      <w:r w:rsidR="00285B12" w:rsidRPr="00736684">
        <w:rPr>
          <w:lang w:val="pt-PT"/>
        </w:rPr>
        <w:t>,</w:t>
      </w:r>
      <w:r w:rsidR="00ED3650" w:rsidRPr="00736684">
        <w:rPr>
          <w:lang w:val="pt-PT"/>
        </w:rPr>
        <w:t xml:space="preserve"> psalmi</w:t>
      </w:r>
      <w:r w:rsidR="00285B12" w:rsidRPr="00736684">
        <w:rPr>
          <w:lang w:val="pt-PT"/>
        </w:rPr>
        <w:t>,</w:t>
      </w:r>
      <w:r w:rsidR="00ED3650" w:rsidRPr="00736684">
        <w:rPr>
          <w:lang w:val="pt-PT"/>
        </w:rPr>
        <w:t xml:space="preserve"> versiculi</w:t>
      </w:r>
      <w:r w:rsidR="00885488" w:rsidRPr="00736684">
        <w:rPr>
          <w:lang w:val="pt-PT"/>
        </w:rPr>
        <w:t xml:space="preserve"> et responsoria per totum ut in dominica infra </w:t>
      </w:r>
      <w:r w:rsidR="00BA4CFB" w:rsidRPr="00736684">
        <w:rPr>
          <w:lang w:val="pt-PT"/>
        </w:rPr>
        <w:t>octava</w:t>
      </w:r>
      <w:r w:rsidR="00885488" w:rsidRPr="00736684">
        <w:rPr>
          <w:lang w:val="pt-PT"/>
        </w:rPr>
        <w:t xml:space="preserve">m epiphaniae. </w:t>
      </w:r>
      <w:r w:rsidR="00855699" w:rsidRPr="00B779A9">
        <w:rPr>
          <w:lang w:val="fr-FR"/>
        </w:rPr>
        <w:t>L</w:t>
      </w:r>
      <w:r w:rsidR="00285B12">
        <w:rPr>
          <w:lang w:val="fr-FR"/>
        </w:rPr>
        <w:t>S</w:t>
      </w:r>
      <w:r w:rsidR="00885488" w:rsidRPr="00B779A9">
        <w:rPr>
          <w:lang w:val="fr-FR"/>
        </w:rPr>
        <w:t xml:space="preserve"> </w:t>
      </w:r>
      <w:r w:rsidR="00885488" w:rsidRPr="00736684">
        <w:rPr>
          <w:rStyle w:val="Incipit"/>
          <w:lang w:val="fr-FR"/>
        </w:rPr>
        <w:t xml:space="preserve">Licet fratres </w:t>
      </w:r>
      <w:r w:rsidR="00D66EA2" w:rsidRPr="00736684">
        <w:rPr>
          <w:rStyle w:val="Incipit"/>
          <w:lang w:val="fr-FR"/>
        </w:rPr>
        <w:t>car</w:t>
      </w:r>
      <w:r w:rsidR="00885488" w:rsidRPr="00736684">
        <w:rPr>
          <w:rStyle w:val="Incipit"/>
          <w:lang w:val="fr-FR"/>
        </w:rPr>
        <w:t xml:space="preserve">issimi de </w:t>
      </w:r>
      <w:r w:rsidR="0086266C" w:rsidRPr="00736684">
        <w:rPr>
          <w:rStyle w:val="Incipit"/>
          <w:lang w:val="fr-FR"/>
        </w:rPr>
        <w:t>sollemn</w:t>
      </w:r>
      <w:r w:rsidR="00885488" w:rsidRPr="00736684">
        <w:rPr>
          <w:rStyle w:val="Incipit"/>
          <w:lang w:val="fr-FR"/>
        </w:rPr>
        <w:t>itate diei huius</w:t>
      </w:r>
      <w:r w:rsidR="00691548" w:rsidRPr="00736684">
        <w:rPr>
          <w:rStyle w:val="Incipit"/>
          <w:lang w:val="fr-FR"/>
        </w:rPr>
        <w:t xml:space="preserve"> ve</w:t>
      </w:r>
      <w:r w:rsidR="00885488" w:rsidRPr="00736684">
        <w:rPr>
          <w:rStyle w:val="Incipit"/>
          <w:lang w:val="fr-FR"/>
        </w:rPr>
        <w:t>terum sit</w:t>
      </w:r>
      <w:r w:rsidR="00603E0B" w:rsidRPr="00736684">
        <w:rPr>
          <w:rStyle w:val="Incipit"/>
          <w:lang w:val="fr-FR"/>
        </w:rPr>
        <w:t xml:space="preserve"> div</w:t>
      </w:r>
      <w:r w:rsidR="00885488" w:rsidRPr="00736684">
        <w:rPr>
          <w:rStyle w:val="Incipit"/>
          <w:lang w:val="fr-FR"/>
        </w:rPr>
        <w:t>ersa traditio</w:t>
      </w:r>
      <w:r w:rsidR="00885488" w:rsidRPr="00B779A9">
        <w:rPr>
          <w:lang w:val="fr-FR"/>
        </w:rPr>
        <w:t xml:space="preserve">. EV </w:t>
      </w:r>
      <w:r w:rsidR="00885488" w:rsidRPr="00736684">
        <w:rPr>
          <w:rStyle w:val="Incipit"/>
          <w:lang w:val="fr-FR"/>
        </w:rPr>
        <w:t>Venit Iesus a Galilea in Iordanem</w:t>
      </w:r>
      <w:r w:rsidR="00885488" w:rsidRPr="00B779A9">
        <w:rPr>
          <w:lang w:val="fr-FR"/>
        </w:rPr>
        <w:t xml:space="preserve">. </w:t>
      </w:r>
      <w:r w:rsidR="00855699" w:rsidRPr="00B779A9">
        <w:rPr>
          <w:lang w:val="fr-FR"/>
        </w:rPr>
        <w:t xml:space="preserve">[TD] </w:t>
      </w:r>
      <w:r w:rsidR="00855699" w:rsidRPr="00736684">
        <w:rPr>
          <w:rStyle w:val="Incipit"/>
          <w:lang w:val="fr-FR"/>
        </w:rPr>
        <w:t>Te deum</w:t>
      </w:r>
      <w:r w:rsidR="00C40B08" w:rsidRPr="00736684">
        <w:rPr>
          <w:rStyle w:val="Incipit"/>
          <w:lang w:val="fr-FR"/>
        </w:rPr>
        <w:t xml:space="preserve"> laudamus</w:t>
      </w:r>
      <w:r w:rsidR="00885488" w:rsidRPr="00B779A9">
        <w:rPr>
          <w:lang w:val="fr-FR"/>
        </w:rPr>
        <w:t>.</w:t>
      </w:r>
    </w:p>
    <w:p w:rsidR="00885488" w:rsidRPr="00736684" w:rsidRDefault="00495F80" w:rsidP="00415109">
      <w:pPr>
        <w:rPr>
          <w:lang w:val="es-ES"/>
        </w:rPr>
      </w:pPr>
      <w:r w:rsidRPr="00736684">
        <w:rPr>
          <w:rStyle w:val="Time1"/>
          <w:lang w:val="fr-FR"/>
        </w:rPr>
        <w:t>Ad laudes</w:t>
      </w:r>
      <w:r w:rsidR="00885488" w:rsidRPr="00B779A9">
        <w:rPr>
          <w:lang w:val="fr-FR"/>
        </w:rPr>
        <w:t xml:space="preserve"> AN </w:t>
      </w:r>
      <w:r w:rsidR="00885488" w:rsidRPr="00736684">
        <w:rPr>
          <w:rStyle w:val="Incipit"/>
          <w:lang w:val="fr-FR"/>
        </w:rPr>
        <w:t>Veterem hominem re</w:t>
      </w:r>
      <w:r w:rsidR="00D80D0C" w:rsidRPr="00736684">
        <w:rPr>
          <w:rStyle w:val="Incipit"/>
          <w:lang w:val="fr-FR"/>
        </w:rPr>
        <w:t>nov</w:t>
      </w:r>
      <w:r w:rsidR="00885488" w:rsidRPr="00736684">
        <w:rPr>
          <w:rStyle w:val="Incipit"/>
          <w:lang w:val="fr-FR"/>
        </w:rPr>
        <w:t>ans</w:t>
      </w:r>
      <w:r w:rsidR="00885488" w:rsidRPr="00B779A9">
        <w:rPr>
          <w:lang w:val="fr-FR"/>
        </w:rPr>
        <w:t xml:space="preserve"> cum reliquis. </w:t>
      </w:r>
      <w:r w:rsidR="00885488" w:rsidRPr="00736684">
        <w:rPr>
          <w:lang w:val="es-ES"/>
        </w:rPr>
        <w:t xml:space="preserve">HY </w:t>
      </w:r>
      <w:r w:rsidR="00885488" w:rsidRPr="00736684">
        <w:rPr>
          <w:rStyle w:val="Incipit"/>
          <w:lang w:val="es-ES"/>
        </w:rPr>
        <w:t>Gratuletur omnis caro</w:t>
      </w:r>
      <w:r w:rsidR="00885488" w:rsidRPr="00736684">
        <w:rPr>
          <w:lang w:val="es-ES"/>
        </w:rPr>
        <w:t xml:space="preserve">. (142v) VS </w:t>
      </w:r>
      <w:r w:rsidR="003974FA" w:rsidRPr="00736684">
        <w:rPr>
          <w:rStyle w:val="Incipit"/>
          <w:lang w:val="es-ES"/>
        </w:rPr>
        <w:t>Omnes de Sa</w:t>
      </w:r>
      <w:r w:rsidR="00885488" w:rsidRPr="00736684">
        <w:rPr>
          <w:rStyle w:val="Incipit"/>
          <w:lang w:val="es-ES"/>
        </w:rPr>
        <w:t>ba venient</w:t>
      </w:r>
      <w:r w:rsidR="00885488" w:rsidRPr="00736684">
        <w:rPr>
          <w:lang w:val="es-ES"/>
        </w:rPr>
        <w:t xml:space="preserve">. AB </w:t>
      </w:r>
      <w:r w:rsidR="00885488" w:rsidRPr="00736684">
        <w:rPr>
          <w:rStyle w:val="Incipit"/>
          <w:lang w:val="es-ES"/>
        </w:rPr>
        <w:t>Praecursor Ioannes exultat</w:t>
      </w:r>
      <w:r w:rsidR="00885488" w:rsidRPr="00736684">
        <w:rPr>
          <w:lang w:val="es-ES"/>
        </w:rPr>
        <w:t xml:space="preserve">. </w:t>
      </w:r>
      <w:r w:rsidR="007D429B" w:rsidRPr="00736684">
        <w:rPr>
          <w:lang w:val="es-ES"/>
        </w:rPr>
        <w:t>Suffragium d</w:t>
      </w:r>
      <w:r w:rsidR="00A463FD" w:rsidRPr="00736684">
        <w:rPr>
          <w:lang w:val="es-ES"/>
        </w:rPr>
        <w:t>e sancto Hi</w:t>
      </w:r>
      <w:r w:rsidR="00F71E66" w:rsidRPr="00736684">
        <w:rPr>
          <w:lang w:val="es-ES"/>
        </w:rPr>
        <w:t xml:space="preserve">lario </w:t>
      </w:r>
      <w:r w:rsidR="007D429B" w:rsidRPr="00736684">
        <w:rPr>
          <w:lang w:val="es-ES"/>
        </w:rPr>
        <w:t>[</w:t>
      </w:r>
      <w:r w:rsidR="00885488" w:rsidRPr="00736684">
        <w:rPr>
          <w:lang w:val="es-ES"/>
        </w:rPr>
        <w:t>AC</w:t>
      </w:r>
      <w:r w:rsidR="007D429B" w:rsidRPr="00736684">
        <w:rPr>
          <w:lang w:val="es-ES"/>
        </w:rPr>
        <w:t>]</w:t>
      </w:r>
      <w:r w:rsidR="00885488" w:rsidRPr="00736684">
        <w:rPr>
          <w:lang w:val="es-ES"/>
        </w:rPr>
        <w:t xml:space="preserve"> </w:t>
      </w:r>
      <w:r w:rsidR="00885488" w:rsidRPr="00736684">
        <w:rPr>
          <w:rStyle w:val="Incipit"/>
          <w:lang w:val="es-ES"/>
        </w:rPr>
        <w:t>Euge</w:t>
      </w:r>
      <w:r w:rsidR="005A362F" w:rsidRPr="00736684">
        <w:rPr>
          <w:i/>
          <w:lang w:val="es-ES"/>
        </w:rPr>
        <w:t xml:space="preserve"> </w:t>
      </w:r>
      <w:r w:rsidR="00D66EA2" w:rsidRPr="00736684">
        <w:rPr>
          <w:rStyle w:val="Incipit"/>
          <w:lang w:val="es-ES"/>
        </w:rPr>
        <w:t>serve</w:t>
      </w:r>
      <w:r w:rsidR="005A362F" w:rsidRPr="00736684">
        <w:rPr>
          <w:i/>
          <w:lang w:val="es-ES"/>
        </w:rPr>
        <w:t xml:space="preserve"> </w:t>
      </w:r>
      <w:r w:rsidR="00885488" w:rsidRPr="00736684">
        <w:rPr>
          <w:rStyle w:val="Incipit"/>
          <w:lang w:val="es-ES"/>
        </w:rPr>
        <w:t>bone</w:t>
      </w:r>
      <w:r w:rsidR="00885488" w:rsidRPr="00736684">
        <w:rPr>
          <w:lang w:val="es-ES"/>
        </w:rPr>
        <w:t xml:space="preserve">. De beata virgine quod occurrit. </w:t>
      </w:r>
      <w:r w:rsidR="00F71E66" w:rsidRPr="00736684">
        <w:rPr>
          <w:lang w:val="es-ES"/>
        </w:rPr>
        <w:t xml:space="preserve">[BD] </w:t>
      </w:r>
      <w:r w:rsidR="005F6F99" w:rsidRPr="00736684">
        <w:rPr>
          <w:rStyle w:val="Incipit"/>
          <w:lang w:val="es-ES"/>
        </w:rPr>
        <w:t>Benedicamus</w:t>
      </w:r>
      <w:r w:rsidR="00F71E66" w:rsidRPr="00736684">
        <w:rPr>
          <w:lang w:val="es-ES"/>
        </w:rPr>
        <w:t xml:space="preserve"> a</w:t>
      </w:r>
      <w:r w:rsidR="00885488" w:rsidRPr="00736684">
        <w:rPr>
          <w:lang w:val="es-ES"/>
        </w:rPr>
        <w:t>ngelicum.</w:t>
      </w:r>
    </w:p>
    <w:p w:rsidR="00885488" w:rsidRPr="00736684" w:rsidRDefault="00495F80" w:rsidP="00415109">
      <w:pPr>
        <w:rPr>
          <w:lang w:val="es-ES"/>
        </w:rPr>
      </w:pPr>
      <w:r w:rsidRPr="00736684">
        <w:rPr>
          <w:rStyle w:val="Time1"/>
          <w:lang w:val="es-ES"/>
        </w:rPr>
        <w:t>Ad maturum officium</w:t>
      </w:r>
      <w:r w:rsidR="00885488" w:rsidRPr="00736684">
        <w:rPr>
          <w:lang w:val="es-ES"/>
        </w:rPr>
        <w:t xml:space="preserve"> IN </w:t>
      </w:r>
      <w:r w:rsidR="00885488" w:rsidRPr="00736684">
        <w:rPr>
          <w:rStyle w:val="Incipit"/>
          <w:lang w:val="es-ES"/>
        </w:rPr>
        <w:t>Vultum</w:t>
      </w:r>
      <w:r w:rsidR="005A362F" w:rsidRPr="00736684">
        <w:rPr>
          <w:i/>
          <w:lang w:val="es-ES"/>
        </w:rPr>
        <w:t xml:space="preserve"> </w:t>
      </w:r>
      <w:r w:rsidR="00885488" w:rsidRPr="00736684">
        <w:rPr>
          <w:rStyle w:val="Incipit"/>
          <w:lang w:val="es-ES"/>
        </w:rPr>
        <w:t>tuum</w:t>
      </w:r>
      <w:r w:rsidR="00885488" w:rsidRPr="00736684">
        <w:rPr>
          <w:lang w:val="es-ES"/>
        </w:rPr>
        <w:t xml:space="preserve"> cum reliquis.</w:t>
      </w:r>
    </w:p>
    <w:p w:rsidR="00885488" w:rsidRDefault="00495F80" w:rsidP="00415109">
      <w:pPr>
        <w:rPr>
          <w:lang w:val="en-US"/>
        </w:rPr>
      </w:pPr>
      <w:r w:rsidRPr="00736684">
        <w:rPr>
          <w:rStyle w:val="Time1"/>
          <w:lang w:val="en-US"/>
        </w:rPr>
        <w:t>Ad primam</w:t>
      </w:r>
      <w:r w:rsidR="00885488">
        <w:rPr>
          <w:lang w:val="en-US"/>
        </w:rPr>
        <w:t xml:space="preserve"> AN </w:t>
      </w:r>
      <w:r w:rsidR="006E1D35" w:rsidRPr="00794880">
        <w:rPr>
          <w:rStyle w:val="Incipit"/>
          <w:lang w:val="en-US"/>
        </w:rPr>
        <w:t>Aqua</w:t>
      </w:r>
      <w:r w:rsidR="005A362F" w:rsidRPr="005A362F">
        <w:rPr>
          <w:i/>
          <w:lang w:val="en-US"/>
        </w:rPr>
        <w:t xml:space="preserve"> </w:t>
      </w:r>
      <w:r w:rsidR="006E1D35" w:rsidRPr="00794880">
        <w:rPr>
          <w:rStyle w:val="Incipit"/>
          <w:lang w:val="en-US"/>
        </w:rPr>
        <w:t>combu</w:t>
      </w:r>
      <w:r w:rsidR="00885488" w:rsidRPr="00794880">
        <w:rPr>
          <w:rStyle w:val="Incipit"/>
          <w:lang w:val="en-US"/>
        </w:rPr>
        <w:t>rit</w:t>
      </w:r>
      <w:r w:rsidR="00885488">
        <w:rPr>
          <w:lang w:val="en-US"/>
        </w:rPr>
        <w:t>.</w:t>
      </w:r>
    </w:p>
    <w:p w:rsidR="00885488" w:rsidRPr="00B779A9" w:rsidRDefault="00495F80" w:rsidP="00415109">
      <w:pPr>
        <w:rPr>
          <w:lang w:val="it-IT"/>
        </w:rPr>
      </w:pPr>
      <w:r w:rsidRPr="00736684">
        <w:rPr>
          <w:rStyle w:val="Time1"/>
          <w:lang w:val="it-IT"/>
        </w:rPr>
        <w:t>Ad tertiam</w:t>
      </w:r>
      <w:r w:rsidR="00885488" w:rsidRPr="00B779A9">
        <w:rPr>
          <w:lang w:val="it-IT"/>
        </w:rPr>
        <w:t xml:space="preserve"> </w:t>
      </w:r>
      <w:r w:rsidR="00BA24A1" w:rsidRPr="00B779A9">
        <w:rPr>
          <w:lang w:val="it-IT"/>
        </w:rPr>
        <w:t>[</w:t>
      </w:r>
      <w:r w:rsidR="00885488" w:rsidRPr="00B779A9">
        <w:rPr>
          <w:lang w:val="it-IT"/>
        </w:rPr>
        <w:t>AN</w:t>
      </w:r>
      <w:r w:rsidR="00BA24A1" w:rsidRPr="00B779A9">
        <w:rPr>
          <w:lang w:val="it-IT"/>
        </w:rPr>
        <w:t>]</w:t>
      </w:r>
      <w:r w:rsidR="00885488" w:rsidRPr="00B779A9">
        <w:rPr>
          <w:lang w:val="it-IT"/>
        </w:rPr>
        <w:t xml:space="preserve"> </w:t>
      </w:r>
      <w:r w:rsidR="00885488" w:rsidRPr="00794880">
        <w:rPr>
          <w:rStyle w:val="Incipit"/>
          <w:lang w:val="it-IT"/>
        </w:rPr>
        <w:t>Te</w:t>
      </w:r>
      <w:r w:rsidR="005A362F" w:rsidRPr="005A362F">
        <w:rPr>
          <w:i/>
          <w:lang w:val="it-IT"/>
        </w:rPr>
        <w:t xml:space="preserve"> </w:t>
      </w:r>
      <w:r w:rsidR="00885488" w:rsidRPr="00794880">
        <w:rPr>
          <w:rStyle w:val="Incipit"/>
          <w:lang w:val="it-IT"/>
        </w:rPr>
        <w:t>qui</w:t>
      </w:r>
      <w:r w:rsidR="005A362F" w:rsidRPr="005A362F">
        <w:rPr>
          <w:i/>
          <w:lang w:val="it-IT"/>
        </w:rPr>
        <w:t xml:space="preserve"> </w:t>
      </w:r>
      <w:r w:rsidR="00885488" w:rsidRPr="00794880">
        <w:rPr>
          <w:rStyle w:val="Incipit"/>
          <w:lang w:val="it-IT"/>
        </w:rPr>
        <w:t>in</w:t>
      </w:r>
      <w:r w:rsidR="005A362F" w:rsidRPr="005A362F">
        <w:rPr>
          <w:i/>
          <w:lang w:val="it-IT"/>
        </w:rPr>
        <w:t xml:space="preserve"> </w:t>
      </w:r>
      <w:r w:rsidR="00885488" w:rsidRPr="00794880">
        <w:rPr>
          <w:rStyle w:val="Incipit"/>
          <w:lang w:val="it-IT"/>
        </w:rPr>
        <w:t>spiritu</w:t>
      </w:r>
      <w:r w:rsidR="00885488" w:rsidRPr="00B779A9">
        <w:rPr>
          <w:lang w:val="it-IT"/>
        </w:rPr>
        <w:t>.</w:t>
      </w:r>
    </w:p>
    <w:p w:rsidR="00885488" w:rsidRPr="00B779A9" w:rsidRDefault="00495F80" w:rsidP="00415109">
      <w:pPr>
        <w:rPr>
          <w:lang w:val="pt-PT"/>
        </w:rPr>
      </w:pPr>
      <w:r w:rsidRPr="00736684">
        <w:rPr>
          <w:rStyle w:val="Time1"/>
          <w:lang w:val="pt-PT"/>
        </w:rPr>
        <w:t>Ad sextam</w:t>
      </w:r>
      <w:r w:rsidR="00885488" w:rsidRPr="00B779A9">
        <w:rPr>
          <w:lang w:val="pt-PT"/>
        </w:rPr>
        <w:t xml:space="preserve"> AN </w:t>
      </w:r>
      <w:r w:rsidR="00885488" w:rsidRPr="00736684">
        <w:rPr>
          <w:rStyle w:val="Incipit"/>
          <w:lang w:val="pt-PT"/>
        </w:rPr>
        <w:t>Baptista contremuit</w:t>
      </w:r>
      <w:r w:rsidR="00885488" w:rsidRPr="00B779A9">
        <w:rPr>
          <w:lang w:val="pt-PT"/>
        </w:rPr>
        <w:t>.</w:t>
      </w:r>
    </w:p>
    <w:p w:rsidR="00327AF3" w:rsidRDefault="00495F80" w:rsidP="00415109">
      <w:pPr>
        <w:rPr>
          <w:lang w:val="en-US"/>
        </w:rPr>
      </w:pPr>
      <w:r w:rsidRPr="00736684">
        <w:rPr>
          <w:rStyle w:val="Time1"/>
          <w:lang w:val="en-US"/>
        </w:rPr>
        <w:t>Ad nonam</w:t>
      </w:r>
      <w:r w:rsidR="00885488">
        <w:rPr>
          <w:lang w:val="en-US"/>
        </w:rPr>
        <w:t xml:space="preserve"> AN </w:t>
      </w:r>
      <w:r w:rsidR="00885488" w:rsidRPr="00794880">
        <w:rPr>
          <w:rStyle w:val="Incipit"/>
          <w:lang w:val="en-US"/>
        </w:rPr>
        <w:t>Caput</w:t>
      </w:r>
      <w:r w:rsidR="005A362F" w:rsidRPr="005A362F">
        <w:rPr>
          <w:i/>
          <w:lang w:val="en-US"/>
        </w:rPr>
        <w:t xml:space="preserve"> </w:t>
      </w:r>
      <w:r w:rsidR="00885488" w:rsidRPr="00794880">
        <w:rPr>
          <w:rStyle w:val="Incipit"/>
          <w:lang w:val="en-US"/>
        </w:rPr>
        <w:t>draconis</w:t>
      </w:r>
      <w:r w:rsidR="00885488">
        <w:rPr>
          <w:lang w:val="en-US"/>
        </w:rPr>
        <w:t xml:space="preserve">. </w:t>
      </w:r>
    </w:p>
    <w:p w:rsidR="00885488" w:rsidRPr="00736684" w:rsidRDefault="00885488" w:rsidP="00415109">
      <w:pPr>
        <w:rPr>
          <w:lang w:val="fr-FR"/>
        </w:rPr>
      </w:pPr>
      <w:r w:rsidRPr="00B779A9">
        <w:rPr>
          <w:lang w:val="fr-FR"/>
        </w:rPr>
        <w:t xml:space="preserve">Versiculi et responsoria </w:t>
      </w:r>
      <w:r w:rsidR="0081631B" w:rsidRPr="00185B52">
        <w:rPr>
          <w:lang w:val="fr-FR"/>
        </w:rPr>
        <w:t>ad horas</w:t>
      </w:r>
      <w:r w:rsidRPr="00185B52">
        <w:rPr>
          <w:lang w:val="fr-FR"/>
        </w:rPr>
        <w:t xml:space="preserve"> ut</w:t>
      </w:r>
      <w:r w:rsidRPr="00B779A9">
        <w:rPr>
          <w:lang w:val="fr-FR"/>
        </w:rPr>
        <w:t xml:space="preserve"> in die sancto. </w:t>
      </w:r>
      <w:r w:rsidR="00BA24A1" w:rsidRPr="00B779A9">
        <w:rPr>
          <w:lang w:val="fr-FR"/>
        </w:rPr>
        <w:t>[</w:t>
      </w:r>
      <w:r w:rsidRPr="00B779A9">
        <w:rPr>
          <w:lang w:val="fr-FR"/>
        </w:rPr>
        <w:t>VS</w:t>
      </w:r>
      <w:r w:rsidR="00BA24A1" w:rsidRPr="00B779A9">
        <w:rPr>
          <w:lang w:val="fr-FR"/>
        </w:rPr>
        <w:t>]</w:t>
      </w:r>
      <w:r w:rsidRPr="00B779A9">
        <w:rPr>
          <w:lang w:val="fr-FR"/>
        </w:rPr>
        <w:t xml:space="preserve"> </w:t>
      </w:r>
      <w:r w:rsidRPr="00794880">
        <w:rPr>
          <w:rStyle w:val="Incipit"/>
          <w:lang w:val="fr-FR"/>
        </w:rPr>
        <w:t>Reges</w:t>
      </w:r>
      <w:r w:rsidR="005A362F" w:rsidRPr="005A362F">
        <w:rPr>
          <w:i/>
          <w:lang w:val="fr-FR"/>
        </w:rPr>
        <w:t xml:space="preserve"> </w:t>
      </w:r>
      <w:r w:rsidRPr="00794880">
        <w:rPr>
          <w:rStyle w:val="Incipit"/>
          <w:lang w:val="fr-FR"/>
        </w:rPr>
        <w:t>Tharsis</w:t>
      </w:r>
      <w:r w:rsidRPr="00B779A9">
        <w:rPr>
          <w:lang w:val="fr-FR"/>
        </w:rPr>
        <w:t xml:space="preserve"> cum reliquis.</w:t>
      </w:r>
    </w:p>
    <w:p w:rsidR="00885488" w:rsidRPr="003D0C23" w:rsidRDefault="00C321EE" w:rsidP="00415109">
      <w:pPr>
        <w:rPr>
          <w:lang w:val="en-US"/>
        </w:rPr>
      </w:pPr>
      <w:r w:rsidRPr="003D0C23">
        <w:rPr>
          <w:rStyle w:val="Time1"/>
          <w:lang w:val="en-US"/>
        </w:rPr>
        <w:t>Ad officium</w:t>
      </w:r>
      <w:r w:rsidR="00885488" w:rsidRPr="003D0C23">
        <w:rPr>
          <w:lang w:val="en-US"/>
        </w:rPr>
        <w:t xml:space="preserve"> IN </w:t>
      </w:r>
      <w:r w:rsidR="00885488" w:rsidRPr="003D0C23">
        <w:rPr>
          <w:rStyle w:val="Incipit"/>
          <w:lang w:val="en-US"/>
        </w:rPr>
        <w:t>Ecce advenit dominator</w:t>
      </w:r>
      <w:r w:rsidR="00DD1415" w:rsidRPr="003D0C23">
        <w:rPr>
          <w:lang w:val="en-US"/>
        </w:rPr>
        <w:t>@24.</w:t>
      </w:r>
      <w:r w:rsidR="00885488" w:rsidRPr="003D0C23">
        <w:rPr>
          <w:lang w:val="en-US"/>
        </w:rPr>
        <w:t xml:space="preserve"> </w:t>
      </w:r>
      <w:r w:rsidR="00F71E66" w:rsidRPr="003D0C23">
        <w:rPr>
          <w:lang w:val="en-US"/>
        </w:rPr>
        <w:t xml:space="preserve">[KY] </w:t>
      </w:r>
      <w:r w:rsidR="00F71E66" w:rsidRPr="003D0C23">
        <w:rPr>
          <w:rStyle w:val="Incipit"/>
          <w:lang w:val="en-US"/>
        </w:rPr>
        <w:t>Kyrie</w:t>
      </w:r>
      <w:r w:rsidR="00F71E66" w:rsidRPr="003D0C23">
        <w:rPr>
          <w:lang w:val="en-US"/>
        </w:rPr>
        <w:t xml:space="preserve">. </w:t>
      </w:r>
      <w:r w:rsidR="00F71E66" w:rsidRPr="003D0C23">
        <w:rPr>
          <w:lang w:val="pt-PT"/>
        </w:rPr>
        <w:t>[TP]</w:t>
      </w:r>
      <w:r w:rsidR="00885488" w:rsidRPr="003D0C23">
        <w:rPr>
          <w:lang w:val="pt-PT"/>
        </w:rPr>
        <w:t xml:space="preserve"> </w:t>
      </w:r>
      <w:r w:rsidR="00885488" w:rsidRPr="003D0C23">
        <w:rPr>
          <w:rStyle w:val="Incipit"/>
          <w:lang w:val="pt-PT"/>
        </w:rPr>
        <w:t>Magne deus</w:t>
      </w:r>
      <w:r w:rsidR="00885488" w:rsidRPr="003D0C23">
        <w:rPr>
          <w:lang w:val="pt-PT"/>
        </w:rPr>
        <w:t xml:space="preserve">. GR </w:t>
      </w:r>
      <w:r w:rsidR="003974FA" w:rsidRPr="003D0C23">
        <w:rPr>
          <w:rStyle w:val="Incipit"/>
          <w:lang w:val="pt-PT"/>
        </w:rPr>
        <w:t>Omnes de Sa</w:t>
      </w:r>
      <w:r w:rsidR="00885488" w:rsidRPr="003D0C23">
        <w:rPr>
          <w:rStyle w:val="Incipit"/>
          <w:lang w:val="pt-PT"/>
        </w:rPr>
        <w:t>ba</w:t>
      </w:r>
      <w:r w:rsidR="00885488" w:rsidRPr="003D0C23">
        <w:rPr>
          <w:lang w:val="pt-PT"/>
        </w:rPr>
        <w:t>. AL</w:t>
      </w:r>
      <w:r w:rsidR="00F71E66" w:rsidRPr="003D0C23">
        <w:rPr>
          <w:lang w:val="pt-PT"/>
        </w:rPr>
        <w:t>V</w:t>
      </w:r>
      <w:r w:rsidR="00885488" w:rsidRPr="003D0C23">
        <w:rPr>
          <w:lang w:val="pt-PT"/>
        </w:rPr>
        <w:t xml:space="preserve"> </w:t>
      </w:r>
      <w:r w:rsidR="00885488" w:rsidRPr="003D0C23">
        <w:rPr>
          <w:rStyle w:val="Incipit"/>
          <w:lang w:val="pt-PT"/>
        </w:rPr>
        <w:t>Vidimus stellam</w:t>
      </w:r>
      <w:r w:rsidR="00885488" w:rsidRPr="003D0C23">
        <w:rPr>
          <w:lang w:val="pt-PT"/>
        </w:rPr>
        <w:t xml:space="preserve">. SE </w:t>
      </w:r>
      <w:r w:rsidR="00885488" w:rsidRPr="003D0C23">
        <w:rPr>
          <w:rStyle w:val="Incipit"/>
          <w:lang w:val="pt-PT"/>
        </w:rPr>
        <w:t>Festa Christi omnis christianitas</w:t>
      </w:r>
      <w:r w:rsidR="00DD1415" w:rsidRPr="003D0C23">
        <w:rPr>
          <w:lang w:val="pt-PT"/>
        </w:rPr>
        <w:t>@274.</w:t>
      </w:r>
      <w:r w:rsidR="00885488" w:rsidRPr="003D0C23">
        <w:rPr>
          <w:lang w:val="pt-PT"/>
        </w:rPr>
        <w:t xml:space="preserve"> </w:t>
      </w:r>
      <w:r w:rsidR="00885488">
        <w:rPr>
          <w:lang w:val="en-US"/>
        </w:rPr>
        <w:t xml:space="preserve">OF </w:t>
      </w:r>
      <w:r w:rsidR="00885488" w:rsidRPr="00736684">
        <w:rPr>
          <w:rStyle w:val="Incipit"/>
          <w:lang w:val="en-US"/>
        </w:rPr>
        <w:t>Reges Tharsis</w:t>
      </w:r>
      <w:r w:rsidR="00885488">
        <w:rPr>
          <w:lang w:val="en-US"/>
        </w:rPr>
        <w:t xml:space="preserve">. </w:t>
      </w:r>
      <w:r w:rsidR="00885488" w:rsidRPr="003D0C23">
        <w:rPr>
          <w:lang w:val="en-US"/>
        </w:rPr>
        <w:t xml:space="preserve">CO </w:t>
      </w:r>
      <w:r w:rsidR="00885488" w:rsidRPr="003D0C23">
        <w:rPr>
          <w:rStyle w:val="Incipit"/>
          <w:lang w:val="en-US"/>
        </w:rPr>
        <w:t>Vidimus stellam</w:t>
      </w:r>
      <w:r w:rsidR="00C40B08" w:rsidRPr="003D0C23">
        <w:rPr>
          <w:lang w:val="en-US"/>
        </w:rPr>
        <w:t xml:space="preserve">. [SA] </w:t>
      </w:r>
      <w:r w:rsidR="00C40B08" w:rsidRPr="003D0C23">
        <w:rPr>
          <w:rStyle w:val="Incipit"/>
          <w:lang w:val="en-US"/>
        </w:rPr>
        <w:t>Sanctus</w:t>
      </w:r>
      <w:r w:rsidR="00C40B08" w:rsidRPr="003D0C23">
        <w:rPr>
          <w:lang w:val="en-US"/>
        </w:rPr>
        <w:t xml:space="preserve"> maius festivale</w:t>
      </w:r>
      <w:r w:rsidR="00885488" w:rsidRPr="003D0C23">
        <w:rPr>
          <w:lang w:val="en-US"/>
        </w:rPr>
        <w:t>.</w:t>
      </w:r>
    </w:p>
    <w:p w:rsidR="00885488" w:rsidRPr="00B779A9" w:rsidRDefault="00C321EE" w:rsidP="00415109">
      <w:pPr>
        <w:rPr>
          <w:lang w:val="pt-PT"/>
        </w:rPr>
      </w:pPr>
      <w:r w:rsidRPr="00736684">
        <w:rPr>
          <w:rStyle w:val="Time1"/>
          <w:lang w:val="pt-PT"/>
        </w:rPr>
        <w:lastRenderedPageBreak/>
        <w:t>Ad secundas vesperas</w:t>
      </w:r>
      <w:r w:rsidR="00885488" w:rsidRPr="00B779A9">
        <w:rPr>
          <w:lang w:val="pt-PT"/>
        </w:rPr>
        <w:t xml:space="preserve"> AN </w:t>
      </w:r>
      <w:r w:rsidR="00885488" w:rsidRPr="00736684">
        <w:rPr>
          <w:rStyle w:val="Incipit"/>
          <w:lang w:val="pt-PT"/>
        </w:rPr>
        <w:t>Tecum principium</w:t>
      </w:r>
      <w:r w:rsidR="00885488" w:rsidRPr="00B779A9">
        <w:rPr>
          <w:lang w:val="pt-PT"/>
        </w:rPr>
        <w:t xml:space="preserve"> cum reliquis. HY </w:t>
      </w:r>
      <w:r w:rsidR="00885488" w:rsidRPr="00736684">
        <w:rPr>
          <w:rStyle w:val="Incipit"/>
          <w:lang w:val="pt-PT"/>
        </w:rPr>
        <w:t>Hostis Herodes impie</w:t>
      </w:r>
      <w:r w:rsidR="00885488" w:rsidRPr="00B779A9">
        <w:rPr>
          <w:lang w:val="pt-PT"/>
        </w:rPr>
        <w:t xml:space="preserve">. VS </w:t>
      </w:r>
      <w:r w:rsidR="00885488" w:rsidRPr="00736684">
        <w:rPr>
          <w:rStyle w:val="Incipit"/>
          <w:lang w:val="pt-PT"/>
        </w:rPr>
        <w:t>Reges Tharsis</w:t>
      </w:r>
      <w:r w:rsidR="00885488" w:rsidRPr="00B779A9">
        <w:rPr>
          <w:lang w:val="pt-PT"/>
        </w:rPr>
        <w:t xml:space="preserve">. AM </w:t>
      </w:r>
      <w:r w:rsidR="00885488" w:rsidRPr="00736684">
        <w:rPr>
          <w:rStyle w:val="Incipit"/>
          <w:lang w:val="pt-PT"/>
        </w:rPr>
        <w:t>Christo datus est principatus</w:t>
      </w:r>
      <w:r w:rsidR="00885488" w:rsidRPr="00B779A9">
        <w:rPr>
          <w:lang w:val="pt-PT"/>
        </w:rPr>
        <w:t xml:space="preserve">. </w:t>
      </w:r>
    </w:p>
    <w:p w:rsidR="007D429B" w:rsidRDefault="007D429B" w:rsidP="00415109">
      <w:pPr>
        <w:rPr>
          <w:lang w:val="fr-FR"/>
        </w:rPr>
      </w:pPr>
      <w:r>
        <w:rPr>
          <w:lang w:val="pt-PT"/>
        </w:rPr>
        <w:t>Suffragium d</w:t>
      </w:r>
      <w:r w:rsidR="00F71E66" w:rsidRPr="00B779A9">
        <w:rPr>
          <w:lang w:val="pt-PT"/>
        </w:rPr>
        <w:t xml:space="preserve">e sancto Felice </w:t>
      </w:r>
      <w:r>
        <w:rPr>
          <w:lang w:val="pt-PT"/>
        </w:rPr>
        <w:t>[</w:t>
      </w:r>
      <w:r w:rsidR="00885488" w:rsidRPr="00B779A9">
        <w:rPr>
          <w:lang w:val="pt-PT"/>
        </w:rPr>
        <w:t>AC</w:t>
      </w:r>
      <w:r>
        <w:rPr>
          <w:lang w:val="pt-PT"/>
        </w:rPr>
        <w:t>]</w:t>
      </w:r>
      <w:r w:rsidR="00885488" w:rsidRPr="00B779A9">
        <w:rPr>
          <w:lang w:val="pt-PT"/>
        </w:rPr>
        <w:t xml:space="preserve"> </w:t>
      </w:r>
      <w:r w:rsidR="00885488" w:rsidRPr="00794880">
        <w:rPr>
          <w:rStyle w:val="Incipit"/>
          <w:lang w:val="pt-PT"/>
        </w:rPr>
        <w:t>Similabo</w:t>
      </w:r>
      <w:r w:rsidR="005A362F" w:rsidRPr="005A362F">
        <w:rPr>
          <w:i/>
          <w:lang w:val="pt-PT"/>
        </w:rPr>
        <w:t xml:space="preserve"> </w:t>
      </w:r>
      <w:r w:rsidR="00885488" w:rsidRPr="00794880">
        <w:rPr>
          <w:rStyle w:val="Incipit"/>
          <w:lang w:val="pt-PT"/>
        </w:rPr>
        <w:t>eum</w:t>
      </w:r>
      <w:r w:rsidR="00885488" w:rsidRPr="00B779A9">
        <w:rPr>
          <w:lang w:val="pt-PT"/>
        </w:rPr>
        <w:t xml:space="preserve">. </w:t>
      </w:r>
      <w:r w:rsidR="00885488" w:rsidRPr="00B779A9">
        <w:rPr>
          <w:lang w:val="fr-FR"/>
        </w:rPr>
        <w:t xml:space="preserve">De beata virgine quod occurrit. </w:t>
      </w:r>
      <w:r w:rsidR="00F71E66" w:rsidRPr="00B779A9">
        <w:rPr>
          <w:lang w:val="fr-FR"/>
        </w:rPr>
        <w:t xml:space="preserve">[BD] </w:t>
      </w:r>
      <w:r w:rsidR="005F6F99" w:rsidRPr="00794880">
        <w:rPr>
          <w:rStyle w:val="Incipit"/>
          <w:lang w:val="fr-FR"/>
        </w:rPr>
        <w:t>Benedicamus</w:t>
      </w:r>
      <w:r w:rsidR="00F71E66" w:rsidRPr="00B779A9">
        <w:rPr>
          <w:lang w:val="fr-FR"/>
        </w:rPr>
        <w:t xml:space="preserve"> angelicum</w:t>
      </w:r>
      <w:r w:rsidR="00885488" w:rsidRPr="00B779A9">
        <w:rPr>
          <w:lang w:val="fr-FR"/>
        </w:rPr>
        <w:t>.</w:t>
      </w:r>
      <w:r w:rsidR="00F71E66" w:rsidRPr="00B779A9">
        <w:rPr>
          <w:lang w:val="fr-FR"/>
        </w:rPr>
        <w:t xml:space="preserve"> </w:t>
      </w:r>
    </w:p>
    <w:p w:rsidR="00885488" w:rsidRPr="00B779A9" w:rsidRDefault="00F71E66" w:rsidP="00415109">
      <w:pPr>
        <w:rPr>
          <w:lang w:val="fr-FR"/>
        </w:rPr>
      </w:pPr>
      <w:r w:rsidRPr="00B779A9">
        <w:rPr>
          <w:lang w:val="fr-FR"/>
        </w:rPr>
        <w:t>(143r)</w:t>
      </w:r>
      <w:r w:rsidR="007D429B">
        <w:rPr>
          <w:lang w:val="fr-FR"/>
        </w:rPr>
        <w:t xml:space="preserve"> </w:t>
      </w:r>
      <w:r w:rsidR="00C321EE" w:rsidRPr="00736684">
        <w:rPr>
          <w:rStyle w:val="Time1"/>
          <w:lang w:val="fr-FR"/>
        </w:rPr>
        <w:t>Ad completorium</w:t>
      </w:r>
      <w:r w:rsidR="00885488" w:rsidRPr="00B779A9">
        <w:rPr>
          <w:lang w:val="fr-FR"/>
        </w:rPr>
        <w:t xml:space="preserve"> HY </w:t>
      </w:r>
      <w:r w:rsidR="00885488" w:rsidRPr="00736684">
        <w:rPr>
          <w:rStyle w:val="Incipit"/>
          <w:lang w:val="fr-FR"/>
        </w:rPr>
        <w:t>Corde natus</w:t>
      </w:r>
      <w:r w:rsidR="00885488" w:rsidRPr="00B779A9">
        <w:rPr>
          <w:lang w:val="fr-FR"/>
        </w:rPr>
        <w:t xml:space="preserve">. AD </w:t>
      </w:r>
      <w:r w:rsidR="00885488" w:rsidRPr="00736684">
        <w:rPr>
          <w:rStyle w:val="Incipit"/>
          <w:lang w:val="fr-FR"/>
        </w:rPr>
        <w:t>Salutis nostrae</w:t>
      </w:r>
      <w:r w:rsidR="00885488" w:rsidRPr="00B779A9">
        <w:rPr>
          <w:lang w:val="fr-FR"/>
        </w:rPr>
        <w:t>.</w:t>
      </w:r>
    </w:p>
    <w:p w:rsidR="00885488" w:rsidRPr="00736684" w:rsidRDefault="000F4FB4" w:rsidP="00415109">
      <w:pPr>
        <w:pStyle w:val="berschrift1"/>
        <w:rPr>
          <w:lang w:val="fr-FR"/>
        </w:rPr>
      </w:pPr>
      <w:r w:rsidRPr="00736684">
        <w:rPr>
          <w:lang w:val="fr-FR"/>
        </w:rPr>
        <w:t>FELI</w:t>
      </w:r>
      <w:r w:rsidR="00C321EE" w:rsidRPr="00736684">
        <w:rPr>
          <w:lang w:val="fr-FR"/>
        </w:rPr>
        <w:t>CIS IN PINCIS</w:t>
      </w:r>
    </w:p>
    <w:p w:rsidR="00885488" w:rsidRPr="00B779A9" w:rsidRDefault="00885488" w:rsidP="00415109">
      <w:pPr>
        <w:rPr>
          <w:lang w:val="fr-FR"/>
        </w:rPr>
      </w:pPr>
      <w:r w:rsidRPr="00B779A9">
        <w:rPr>
          <w:lang w:val="fr-FR"/>
        </w:rPr>
        <w:t>Tres lectiones facimus ut de simplici confessore.</w:t>
      </w:r>
    </w:p>
    <w:p w:rsidR="00885488" w:rsidRPr="00B779A9" w:rsidRDefault="00C321EE" w:rsidP="00415109">
      <w:pPr>
        <w:rPr>
          <w:lang w:val="da-DK"/>
        </w:rPr>
      </w:pPr>
      <w:r w:rsidRPr="00736684">
        <w:rPr>
          <w:rStyle w:val="Time1"/>
          <w:lang w:val="pt-PT"/>
        </w:rPr>
        <w:t>Ad matutinum</w:t>
      </w:r>
      <w:r w:rsidRPr="00B779A9">
        <w:rPr>
          <w:lang w:val="pt-PT"/>
        </w:rPr>
        <w:t xml:space="preserve"> </w:t>
      </w:r>
      <w:r w:rsidR="00885488" w:rsidRPr="00B779A9">
        <w:rPr>
          <w:lang w:val="pt-PT"/>
        </w:rPr>
        <w:t>I</w:t>
      </w:r>
      <w:r w:rsidR="00F71E66" w:rsidRPr="00B779A9">
        <w:rPr>
          <w:lang w:val="pt-PT"/>
        </w:rPr>
        <w:t>N</w:t>
      </w:r>
      <w:r w:rsidR="00885488" w:rsidRPr="00B779A9">
        <w:rPr>
          <w:lang w:val="pt-PT"/>
        </w:rPr>
        <w:t xml:space="preserve">V </w:t>
      </w:r>
      <w:r w:rsidR="00885488" w:rsidRPr="00794880">
        <w:rPr>
          <w:rStyle w:val="Incipit"/>
          <w:lang w:val="pt-PT"/>
        </w:rPr>
        <w:t>Regem</w:t>
      </w:r>
      <w:r w:rsidR="005A362F" w:rsidRPr="005A362F">
        <w:rPr>
          <w:i/>
          <w:lang w:val="pt-PT"/>
        </w:rPr>
        <w:t xml:space="preserve"> </w:t>
      </w:r>
      <w:r w:rsidR="00885488" w:rsidRPr="00794880">
        <w:rPr>
          <w:rStyle w:val="Incipit"/>
          <w:lang w:val="pt-PT"/>
        </w:rPr>
        <w:t>confessorum</w:t>
      </w:r>
      <w:r w:rsidR="005A362F" w:rsidRPr="005A362F">
        <w:rPr>
          <w:i/>
          <w:lang w:val="pt-PT"/>
        </w:rPr>
        <w:t xml:space="preserve"> </w:t>
      </w:r>
      <w:r w:rsidR="00885488" w:rsidRPr="00794880">
        <w:rPr>
          <w:rStyle w:val="Incipit"/>
          <w:lang w:val="pt-PT"/>
        </w:rPr>
        <w:t>dominum</w:t>
      </w:r>
      <w:r w:rsidR="00F71E66" w:rsidRPr="00B779A9">
        <w:rPr>
          <w:lang w:val="pt-PT"/>
        </w:rPr>
        <w:t xml:space="preserve">. </w:t>
      </w:r>
      <w:r w:rsidR="00F71E66" w:rsidRPr="00B779A9">
        <w:rPr>
          <w:lang w:val="da-DK"/>
        </w:rPr>
        <w:t>Hymnus f</w:t>
      </w:r>
      <w:r w:rsidR="00885488" w:rsidRPr="00B779A9">
        <w:rPr>
          <w:lang w:val="da-DK"/>
        </w:rPr>
        <w:t>erialiter.</w:t>
      </w:r>
    </w:p>
    <w:p w:rsidR="00885488" w:rsidRPr="00B779A9" w:rsidRDefault="00C321EE" w:rsidP="00415109">
      <w:pPr>
        <w:rPr>
          <w:lang w:val="da-DK"/>
        </w:rPr>
      </w:pPr>
      <w:r w:rsidRPr="00736684">
        <w:rPr>
          <w:rStyle w:val="Time2"/>
          <w:lang w:val="da-DK"/>
        </w:rPr>
        <w:t>Ad nocturnum</w:t>
      </w:r>
      <w:r w:rsidR="00885488" w:rsidRPr="00B779A9">
        <w:rPr>
          <w:lang w:val="da-DK"/>
        </w:rPr>
        <w:t xml:space="preserve"> antip</w:t>
      </w:r>
      <w:r w:rsidR="00F71E66" w:rsidRPr="00B779A9">
        <w:rPr>
          <w:lang w:val="da-DK"/>
        </w:rPr>
        <w:t xml:space="preserve">honae </w:t>
      </w:r>
      <w:r w:rsidR="007D429B">
        <w:rPr>
          <w:lang w:val="da-DK"/>
        </w:rPr>
        <w:t>$E::</w:t>
      </w:r>
      <w:r w:rsidR="00F71E66" w:rsidRPr="00B779A9">
        <w:rPr>
          <w:lang w:val="da-DK"/>
        </w:rPr>
        <w:t>et</w:t>
      </w:r>
      <w:r w:rsidR="007D429B">
        <w:rPr>
          <w:lang w:val="da-DK"/>
        </w:rPr>
        <w:t>$</w:t>
      </w:r>
      <w:r w:rsidR="00F71E66" w:rsidRPr="00B779A9">
        <w:rPr>
          <w:lang w:val="da-DK"/>
        </w:rPr>
        <w:t xml:space="preserve"> psalmi ferialiter. Versiculus d</w:t>
      </w:r>
      <w:r w:rsidR="00885488" w:rsidRPr="00B779A9">
        <w:rPr>
          <w:lang w:val="da-DK"/>
        </w:rPr>
        <w:t>e confessoribus. Tres lectiones ex</w:t>
      </w:r>
      <w:r w:rsidR="00603E0B" w:rsidRPr="00B779A9">
        <w:rPr>
          <w:lang w:val="da-DK"/>
        </w:rPr>
        <w:t xml:space="preserve"> div</w:t>
      </w:r>
      <w:r w:rsidR="00885488" w:rsidRPr="00B779A9">
        <w:rPr>
          <w:lang w:val="da-DK"/>
        </w:rPr>
        <w:t xml:space="preserve">o </w:t>
      </w:r>
      <w:r w:rsidR="000472CB">
        <w:rPr>
          <w:lang w:val="da-DK"/>
        </w:rPr>
        <w:t>Paulo.</w:t>
      </w:r>
      <w:r w:rsidR="00885488" w:rsidRPr="00B779A9">
        <w:rPr>
          <w:lang w:val="da-DK"/>
        </w:rPr>
        <w:t xml:space="preserve"> RP </w:t>
      </w:r>
      <w:r w:rsidR="00885488" w:rsidRPr="00794880">
        <w:rPr>
          <w:rStyle w:val="Incipit"/>
          <w:lang w:val="da-DK"/>
        </w:rPr>
        <w:t>Euge</w:t>
      </w:r>
      <w:r w:rsidR="005A362F" w:rsidRPr="005A362F">
        <w:rPr>
          <w:i/>
          <w:lang w:val="da-DK"/>
        </w:rPr>
        <w:t xml:space="preserve"> </w:t>
      </w:r>
      <w:r w:rsidR="00D66EA2" w:rsidRPr="00794880">
        <w:rPr>
          <w:rStyle w:val="Incipit"/>
          <w:lang w:val="da-DK"/>
        </w:rPr>
        <w:t>serve</w:t>
      </w:r>
      <w:r w:rsidR="005A362F" w:rsidRPr="005A362F">
        <w:rPr>
          <w:i/>
          <w:lang w:val="da-DK"/>
        </w:rPr>
        <w:t xml:space="preserve"> </w:t>
      </w:r>
      <w:r w:rsidR="00885488" w:rsidRPr="00794880">
        <w:rPr>
          <w:rStyle w:val="Incipit"/>
          <w:lang w:val="da-DK"/>
        </w:rPr>
        <w:t>bone</w:t>
      </w:r>
      <w:r w:rsidR="00794880" w:rsidRPr="00794880">
        <w:rPr>
          <w:lang w:val="da-DK"/>
        </w:rPr>
        <w:t xml:space="preserve">. </w:t>
      </w:r>
      <w:r w:rsidR="00BA24A1" w:rsidRPr="00B779A9">
        <w:rPr>
          <w:lang w:val="da-DK"/>
        </w:rPr>
        <w:t>[</w:t>
      </w:r>
      <w:r w:rsidR="00885488" w:rsidRPr="00B779A9">
        <w:rPr>
          <w:lang w:val="da-DK"/>
        </w:rPr>
        <w:t>RP</w:t>
      </w:r>
      <w:r w:rsidR="00BA24A1" w:rsidRPr="00B779A9">
        <w:rPr>
          <w:lang w:val="da-DK"/>
        </w:rPr>
        <w:t>]</w:t>
      </w:r>
      <w:r w:rsidR="005A362F" w:rsidRPr="005A362F">
        <w:rPr>
          <w:i/>
          <w:lang w:val="da-DK"/>
        </w:rPr>
        <w:t xml:space="preserve"> </w:t>
      </w:r>
      <w:r w:rsidR="00885488" w:rsidRPr="00794880">
        <w:rPr>
          <w:rStyle w:val="Incipit"/>
          <w:lang w:val="da-DK"/>
        </w:rPr>
        <w:t>Iustus</w:t>
      </w:r>
      <w:r w:rsidR="005A362F" w:rsidRPr="005A362F">
        <w:rPr>
          <w:i/>
          <w:lang w:val="da-DK"/>
        </w:rPr>
        <w:t xml:space="preserve"> </w:t>
      </w:r>
      <w:r w:rsidR="00885488" w:rsidRPr="00794880">
        <w:rPr>
          <w:rStyle w:val="Incipit"/>
          <w:lang w:val="da-DK"/>
        </w:rPr>
        <w:t>germinabit</w:t>
      </w:r>
      <w:r w:rsidR="00794880" w:rsidRPr="00794880">
        <w:rPr>
          <w:lang w:val="da-DK"/>
        </w:rPr>
        <w:t xml:space="preserve">. </w:t>
      </w:r>
      <w:r w:rsidR="00BA24A1" w:rsidRPr="00B779A9">
        <w:rPr>
          <w:lang w:val="da-DK"/>
        </w:rPr>
        <w:t>[</w:t>
      </w:r>
      <w:r w:rsidR="00885488" w:rsidRPr="00B779A9">
        <w:rPr>
          <w:lang w:val="da-DK"/>
        </w:rPr>
        <w:t>RP</w:t>
      </w:r>
      <w:r w:rsidR="00BA24A1" w:rsidRPr="00B779A9">
        <w:rPr>
          <w:lang w:val="da-DK"/>
        </w:rPr>
        <w:t>]</w:t>
      </w:r>
      <w:r w:rsidR="00885488" w:rsidRPr="00B779A9">
        <w:rPr>
          <w:lang w:val="da-DK"/>
        </w:rPr>
        <w:t xml:space="preserve"> </w:t>
      </w:r>
      <w:r w:rsidR="00885488" w:rsidRPr="00794880">
        <w:rPr>
          <w:rStyle w:val="Incipit"/>
          <w:lang w:val="da-DK"/>
        </w:rPr>
        <w:t>Desiderium</w:t>
      </w:r>
      <w:r w:rsidR="005A362F" w:rsidRPr="005A362F">
        <w:rPr>
          <w:i/>
          <w:lang w:val="da-DK"/>
        </w:rPr>
        <w:t xml:space="preserve"> </w:t>
      </w:r>
      <w:r w:rsidR="00885488" w:rsidRPr="00794880">
        <w:rPr>
          <w:rStyle w:val="Incipit"/>
          <w:lang w:val="da-DK"/>
        </w:rPr>
        <w:t>animae</w:t>
      </w:r>
      <w:r w:rsidR="005A362F" w:rsidRPr="005A362F">
        <w:rPr>
          <w:i/>
          <w:lang w:val="da-DK"/>
        </w:rPr>
        <w:t xml:space="preserve"> </w:t>
      </w:r>
      <w:r w:rsidR="00885488" w:rsidRPr="00794880">
        <w:rPr>
          <w:rStyle w:val="Incipit"/>
          <w:lang w:val="da-DK"/>
        </w:rPr>
        <w:t>eius</w:t>
      </w:r>
      <w:r w:rsidR="00885488" w:rsidRPr="00B779A9">
        <w:rPr>
          <w:lang w:val="da-DK"/>
        </w:rPr>
        <w:t xml:space="preserve">. </w:t>
      </w:r>
      <w:r w:rsidR="00792C8D" w:rsidRPr="00B779A9">
        <w:rPr>
          <w:lang w:val="da-DK"/>
        </w:rPr>
        <w:t xml:space="preserve">[TD] </w:t>
      </w:r>
      <w:r w:rsidR="00792C8D" w:rsidRPr="00794880">
        <w:rPr>
          <w:rStyle w:val="Incipit"/>
          <w:lang w:val="da-DK"/>
        </w:rPr>
        <w:t>Te</w:t>
      </w:r>
      <w:r w:rsidR="005A362F" w:rsidRPr="005A362F">
        <w:rPr>
          <w:i/>
          <w:lang w:val="da-DK"/>
        </w:rPr>
        <w:t xml:space="preserve"> </w:t>
      </w:r>
      <w:r w:rsidR="00792C8D" w:rsidRPr="00794880">
        <w:rPr>
          <w:rStyle w:val="Incipit"/>
          <w:lang w:val="da-DK"/>
        </w:rPr>
        <w:t>deum</w:t>
      </w:r>
      <w:r w:rsidR="005A362F" w:rsidRPr="005A362F">
        <w:rPr>
          <w:i/>
          <w:lang w:val="da-DK"/>
        </w:rPr>
        <w:t xml:space="preserve"> </w:t>
      </w:r>
      <w:r w:rsidR="00885488" w:rsidRPr="00B779A9">
        <w:rPr>
          <w:lang w:val="da-DK"/>
        </w:rPr>
        <w:t>non dicitur.</w:t>
      </w:r>
    </w:p>
    <w:p w:rsidR="00885488" w:rsidRPr="00B779A9" w:rsidRDefault="00C321EE" w:rsidP="00415109">
      <w:pPr>
        <w:rPr>
          <w:lang w:val="fr-FR"/>
        </w:rPr>
      </w:pPr>
      <w:r w:rsidRPr="00736684">
        <w:rPr>
          <w:rStyle w:val="Time1"/>
          <w:lang w:val="da-DK"/>
        </w:rPr>
        <w:t>Ad laudes</w:t>
      </w:r>
      <w:r w:rsidR="00885488" w:rsidRPr="00B779A9">
        <w:rPr>
          <w:lang w:val="da-DK"/>
        </w:rPr>
        <w:t xml:space="preserve"> AN </w:t>
      </w:r>
      <w:r w:rsidR="00885488" w:rsidRPr="00794880">
        <w:rPr>
          <w:rStyle w:val="Incipit"/>
          <w:lang w:val="da-DK"/>
        </w:rPr>
        <w:t>Iustum</w:t>
      </w:r>
      <w:r w:rsidR="005A362F" w:rsidRPr="005A362F">
        <w:rPr>
          <w:i/>
          <w:lang w:val="da-DK"/>
        </w:rPr>
        <w:t xml:space="preserve"> </w:t>
      </w:r>
      <w:r w:rsidR="00885488" w:rsidRPr="00794880">
        <w:rPr>
          <w:rStyle w:val="Incipit"/>
          <w:lang w:val="da-DK"/>
        </w:rPr>
        <w:t>deduxit</w:t>
      </w:r>
      <w:r w:rsidR="005A362F" w:rsidRPr="005A362F">
        <w:rPr>
          <w:i/>
          <w:lang w:val="da-DK"/>
        </w:rPr>
        <w:t xml:space="preserve"> </w:t>
      </w:r>
      <w:r w:rsidR="00885488" w:rsidRPr="00794880">
        <w:rPr>
          <w:rStyle w:val="Incipit"/>
          <w:lang w:val="da-DK"/>
        </w:rPr>
        <w:t>dominus</w:t>
      </w:r>
      <w:r w:rsidR="008535DA" w:rsidRPr="00B779A9">
        <w:rPr>
          <w:lang w:val="da-DK"/>
        </w:rPr>
        <w:t xml:space="preserve"> sola</w:t>
      </w:r>
      <w:r w:rsidR="00885488" w:rsidRPr="00B779A9">
        <w:rPr>
          <w:lang w:val="da-DK"/>
        </w:rPr>
        <w:t xml:space="preserve">. </w:t>
      </w:r>
      <w:r w:rsidR="00885488" w:rsidRPr="00B779A9">
        <w:rPr>
          <w:lang w:val="fr-FR"/>
        </w:rPr>
        <w:t xml:space="preserve">HY </w:t>
      </w:r>
      <w:r w:rsidR="00885488" w:rsidRPr="00794880">
        <w:rPr>
          <w:rStyle w:val="Incipit"/>
          <w:lang w:val="fr-FR"/>
        </w:rPr>
        <w:t>Hic</w:t>
      </w:r>
      <w:r w:rsidR="005A362F" w:rsidRPr="005A362F">
        <w:rPr>
          <w:i/>
          <w:lang w:val="fr-FR"/>
        </w:rPr>
        <w:t xml:space="preserve"> </w:t>
      </w:r>
      <w:r w:rsidR="00885488" w:rsidRPr="00794880">
        <w:rPr>
          <w:rStyle w:val="Incipit"/>
          <w:lang w:val="fr-FR"/>
        </w:rPr>
        <w:t>est</w:t>
      </w:r>
      <w:r w:rsidR="005A362F" w:rsidRPr="005A362F">
        <w:rPr>
          <w:i/>
          <w:lang w:val="fr-FR"/>
        </w:rPr>
        <w:t xml:space="preserve"> </w:t>
      </w:r>
      <w:r w:rsidR="00AC32FA" w:rsidRPr="00794880">
        <w:rPr>
          <w:rStyle w:val="Incipit"/>
          <w:lang w:val="fr-FR"/>
        </w:rPr>
        <w:t>veru</w:t>
      </w:r>
      <w:r w:rsidR="00885488" w:rsidRPr="00794880">
        <w:rPr>
          <w:rStyle w:val="Incipit"/>
          <w:lang w:val="fr-FR"/>
        </w:rPr>
        <w:t>s</w:t>
      </w:r>
      <w:r w:rsidR="005A362F" w:rsidRPr="005A362F">
        <w:rPr>
          <w:i/>
          <w:lang w:val="fr-FR"/>
        </w:rPr>
        <w:t xml:space="preserve"> </w:t>
      </w:r>
      <w:r w:rsidR="00885488" w:rsidRPr="00794880">
        <w:rPr>
          <w:rStyle w:val="Incipit"/>
          <w:lang w:val="fr-FR"/>
        </w:rPr>
        <w:t>christicola</w:t>
      </w:r>
      <w:r w:rsidR="00885488" w:rsidRPr="00B779A9">
        <w:rPr>
          <w:lang w:val="fr-FR"/>
        </w:rPr>
        <w:t xml:space="preserve">. VS </w:t>
      </w:r>
      <w:r w:rsidR="00885488" w:rsidRPr="00794880">
        <w:rPr>
          <w:rStyle w:val="Incipit"/>
          <w:lang w:val="fr-FR"/>
        </w:rPr>
        <w:t>Iustus</w:t>
      </w:r>
      <w:r w:rsidR="005A362F" w:rsidRPr="005A362F">
        <w:rPr>
          <w:i/>
          <w:lang w:val="fr-FR"/>
        </w:rPr>
        <w:t xml:space="preserve"> </w:t>
      </w:r>
      <w:r w:rsidR="00885488" w:rsidRPr="00794880">
        <w:rPr>
          <w:rStyle w:val="Incipit"/>
          <w:lang w:val="fr-FR"/>
        </w:rPr>
        <w:t>ut</w:t>
      </w:r>
      <w:r w:rsidR="005A362F" w:rsidRPr="005A362F">
        <w:rPr>
          <w:i/>
          <w:lang w:val="fr-FR"/>
        </w:rPr>
        <w:t xml:space="preserve"> </w:t>
      </w:r>
      <w:r w:rsidR="00885488" w:rsidRPr="00794880">
        <w:rPr>
          <w:rStyle w:val="Incipit"/>
          <w:lang w:val="fr-FR"/>
        </w:rPr>
        <w:t>palma</w:t>
      </w:r>
      <w:r w:rsidR="00885488" w:rsidRPr="00B779A9">
        <w:rPr>
          <w:lang w:val="fr-FR"/>
        </w:rPr>
        <w:t xml:space="preserve">. AB </w:t>
      </w:r>
      <w:r w:rsidR="00D66EA2" w:rsidRPr="00794880">
        <w:rPr>
          <w:rStyle w:val="Incipit"/>
          <w:lang w:val="fr-FR"/>
        </w:rPr>
        <w:t>Serve</w:t>
      </w:r>
      <w:r w:rsidR="005A362F" w:rsidRPr="005A362F">
        <w:rPr>
          <w:i/>
          <w:lang w:val="fr-FR"/>
        </w:rPr>
        <w:t xml:space="preserve"> </w:t>
      </w:r>
      <w:r w:rsidR="00885488" w:rsidRPr="00794880">
        <w:rPr>
          <w:rStyle w:val="Incipit"/>
          <w:lang w:val="fr-FR"/>
        </w:rPr>
        <w:t>bone</w:t>
      </w:r>
      <w:r w:rsidR="005A362F" w:rsidRPr="005A362F">
        <w:rPr>
          <w:i/>
          <w:lang w:val="fr-FR"/>
        </w:rPr>
        <w:t xml:space="preserve"> </w:t>
      </w:r>
      <w:r w:rsidR="00885488" w:rsidRPr="00794880">
        <w:rPr>
          <w:rStyle w:val="Incipit"/>
          <w:lang w:val="fr-FR"/>
        </w:rPr>
        <w:t>et</w:t>
      </w:r>
      <w:r w:rsidR="005A362F" w:rsidRPr="005A362F">
        <w:rPr>
          <w:i/>
          <w:lang w:val="fr-FR"/>
        </w:rPr>
        <w:t xml:space="preserve"> </w:t>
      </w:r>
      <w:r w:rsidR="00885488" w:rsidRPr="00794880">
        <w:rPr>
          <w:rStyle w:val="Incipit"/>
          <w:lang w:val="fr-FR"/>
        </w:rPr>
        <w:t>fidelis</w:t>
      </w:r>
      <w:r w:rsidR="00885488" w:rsidRPr="00B779A9">
        <w:rPr>
          <w:lang w:val="fr-FR"/>
        </w:rPr>
        <w:t>. Suffragium de b</w:t>
      </w:r>
      <w:r w:rsidR="00F71E66" w:rsidRPr="00B779A9">
        <w:rPr>
          <w:lang w:val="fr-FR"/>
        </w:rPr>
        <w:t xml:space="preserve">eata virgine quod occurrit. [BD] </w:t>
      </w:r>
      <w:r w:rsidR="005F6F99" w:rsidRPr="00794880">
        <w:rPr>
          <w:rStyle w:val="Incipit"/>
          <w:lang w:val="fr-FR"/>
        </w:rPr>
        <w:t>Benedicamus</w:t>
      </w:r>
      <w:r w:rsidR="00F71E66" w:rsidRPr="00B779A9">
        <w:rPr>
          <w:lang w:val="fr-FR"/>
        </w:rPr>
        <w:t xml:space="preserve"> f</w:t>
      </w:r>
      <w:r w:rsidR="00885488" w:rsidRPr="00B779A9">
        <w:rPr>
          <w:lang w:val="fr-FR"/>
        </w:rPr>
        <w:t>erialiter.</w:t>
      </w:r>
    </w:p>
    <w:p w:rsidR="00885488" w:rsidRPr="00B779A9" w:rsidRDefault="00C321EE" w:rsidP="00415109">
      <w:pPr>
        <w:rPr>
          <w:lang w:val="fr-FR"/>
        </w:rPr>
      </w:pPr>
      <w:r w:rsidRPr="00736684">
        <w:rPr>
          <w:rStyle w:val="Time1"/>
          <w:lang w:val="fr-FR"/>
        </w:rPr>
        <w:t>Ad horas</w:t>
      </w:r>
      <w:r w:rsidR="00885488" w:rsidRPr="00B779A9">
        <w:rPr>
          <w:lang w:val="fr-FR"/>
        </w:rPr>
        <w:t xml:space="preserve"> dicantur laudes.</w:t>
      </w:r>
    </w:p>
    <w:p w:rsidR="00885488" w:rsidRPr="00B779A9" w:rsidRDefault="00C321EE" w:rsidP="00415109">
      <w:pPr>
        <w:rPr>
          <w:lang w:val="fr-FR"/>
        </w:rPr>
      </w:pPr>
      <w:r w:rsidRPr="00736684">
        <w:rPr>
          <w:rStyle w:val="Time1"/>
          <w:lang w:val="fr-FR"/>
        </w:rPr>
        <w:t>Ad missam</w:t>
      </w:r>
      <w:r w:rsidR="00885488" w:rsidRPr="00B779A9">
        <w:rPr>
          <w:lang w:val="fr-FR"/>
        </w:rPr>
        <w:t xml:space="preserve"> IN </w:t>
      </w:r>
      <w:r w:rsidR="00885488" w:rsidRPr="00736684">
        <w:rPr>
          <w:rStyle w:val="Incipit"/>
          <w:lang w:val="fr-FR"/>
        </w:rPr>
        <w:t>Os iusti meditabitur</w:t>
      </w:r>
      <w:r w:rsidR="00DD1415">
        <w:rPr>
          <w:lang w:val="fr-FR"/>
        </w:rPr>
        <w:t>@</w:t>
      </w:r>
      <w:r w:rsidR="00DD1415" w:rsidRPr="00B779A9">
        <w:rPr>
          <w:lang w:val="fr-FR"/>
        </w:rPr>
        <w:t>28.</w:t>
      </w:r>
      <w:r w:rsidR="00885488" w:rsidRPr="00B779A9">
        <w:rPr>
          <w:lang w:val="fr-FR"/>
        </w:rPr>
        <w:t xml:space="preserve"> </w:t>
      </w:r>
      <w:r w:rsidR="00F71E66" w:rsidRPr="00B779A9">
        <w:rPr>
          <w:lang w:val="fr-FR"/>
        </w:rPr>
        <w:t xml:space="preserve">[KY] </w:t>
      </w:r>
      <w:r w:rsidR="00F71E66" w:rsidRPr="00736684">
        <w:rPr>
          <w:rStyle w:val="Incipit"/>
          <w:lang w:val="fr-FR"/>
        </w:rPr>
        <w:t>Kyrie</w:t>
      </w:r>
      <w:r w:rsidR="00F71E66" w:rsidRPr="00B779A9">
        <w:rPr>
          <w:lang w:val="fr-FR"/>
        </w:rPr>
        <w:t xml:space="preserve"> et [SA] </w:t>
      </w:r>
      <w:r w:rsidR="00F71E66" w:rsidRPr="00736684">
        <w:rPr>
          <w:rStyle w:val="Incipit"/>
          <w:lang w:val="fr-FR"/>
        </w:rPr>
        <w:t>Sanctus</w:t>
      </w:r>
      <w:r w:rsidR="00F71E66" w:rsidRPr="00B779A9">
        <w:rPr>
          <w:lang w:val="fr-FR"/>
        </w:rPr>
        <w:t xml:space="preserve"> sub novem lection</w:t>
      </w:r>
      <w:r w:rsidR="00885488" w:rsidRPr="00B779A9">
        <w:rPr>
          <w:lang w:val="fr-FR"/>
        </w:rPr>
        <w:t xml:space="preserve">ibus. GR </w:t>
      </w:r>
      <w:r w:rsidR="00885488" w:rsidRPr="00736684">
        <w:rPr>
          <w:rStyle w:val="Incipit"/>
          <w:lang w:val="fr-FR"/>
        </w:rPr>
        <w:t>Iuravit dominus</w:t>
      </w:r>
      <w:r w:rsidR="00DD1415">
        <w:rPr>
          <w:lang w:val="fr-FR"/>
        </w:rPr>
        <w:t>@</w:t>
      </w:r>
      <w:r w:rsidR="00DD1415" w:rsidRPr="00B779A9">
        <w:rPr>
          <w:lang w:val="fr-FR"/>
        </w:rPr>
        <w:t>28.</w:t>
      </w:r>
      <w:r w:rsidR="00885488" w:rsidRPr="00B779A9">
        <w:rPr>
          <w:lang w:val="fr-FR"/>
        </w:rPr>
        <w:t xml:space="preserve"> AL</w:t>
      </w:r>
      <w:r w:rsidR="00F71E66" w:rsidRPr="00B779A9">
        <w:rPr>
          <w:lang w:val="fr-FR"/>
        </w:rPr>
        <w:t>V</w:t>
      </w:r>
      <w:r w:rsidR="00885488" w:rsidRPr="00B779A9">
        <w:rPr>
          <w:lang w:val="fr-FR"/>
        </w:rPr>
        <w:t xml:space="preserve"> </w:t>
      </w:r>
      <w:r w:rsidR="00885488" w:rsidRPr="00736684">
        <w:rPr>
          <w:rStyle w:val="Incipit"/>
          <w:lang w:val="fr-FR"/>
        </w:rPr>
        <w:t xml:space="preserve">Beatus </w:t>
      </w:r>
      <w:r w:rsidR="00C31823" w:rsidRPr="00736684">
        <w:rPr>
          <w:rStyle w:val="Incipit"/>
          <w:lang w:val="fr-FR"/>
        </w:rPr>
        <w:t>vir</w:t>
      </w:r>
      <w:r w:rsidR="00885488" w:rsidRPr="00736684">
        <w:rPr>
          <w:rStyle w:val="Incipit"/>
          <w:lang w:val="fr-FR"/>
        </w:rPr>
        <w:t xml:space="preserve"> qui timet</w:t>
      </w:r>
      <w:r w:rsidR="00DD1415">
        <w:rPr>
          <w:lang w:val="fr-FR"/>
        </w:rPr>
        <w:t>@</w:t>
      </w:r>
      <w:r w:rsidR="00DD1415" w:rsidRPr="00B779A9">
        <w:rPr>
          <w:lang w:val="fr-FR"/>
        </w:rPr>
        <w:t>230.</w:t>
      </w:r>
      <w:r w:rsidR="00885488" w:rsidRPr="00B779A9">
        <w:rPr>
          <w:lang w:val="fr-FR"/>
        </w:rPr>
        <w:t xml:space="preserve"> OF </w:t>
      </w:r>
      <w:r w:rsidR="00885488" w:rsidRPr="00736684">
        <w:rPr>
          <w:rStyle w:val="Incipit"/>
          <w:lang w:val="fr-FR"/>
        </w:rPr>
        <w:t>Gloria et honore</w:t>
      </w:r>
      <w:r w:rsidR="00DD1415">
        <w:rPr>
          <w:lang w:val="fr-FR"/>
        </w:rPr>
        <w:t>@</w:t>
      </w:r>
      <w:r w:rsidR="00DD1415" w:rsidRPr="00B779A9">
        <w:rPr>
          <w:lang w:val="fr-FR"/>
        </w:rPr>
        <w:t>38.</w:t>
      </w:r>
      <w:r w:rsidR="00885488" w:rsidRPr="00B779A9">
        <w:rPr>
          <w:lang w:val="fr-FR"/>
        </w:rPr>
        <w:t xml:space="preserve"> CO </w:t>
      </w:r>
      <w:r w:rsidR="00885488" w:rsidRPr="00736684">
        <w:rPr>
          <w:rStyle w:val="Incipit"/>
          <w:lang w:val="fr-FR"/>
        </w:rPr>
        <w:t>Posuisti domine</w:t>
      </w:r>
      <w:r w:rsidR="00DD1415">
        <w:rPr>
          <w:lang w:val="fr-FR"/>
        </w:rPr>
        <w:t>@</w:t>
      </w:r>
      <w:r w:rsidR="00DD1415" w:rsidRPr="00B779A9">
        <w:rPr>
          <w:lang w:val="fr-FR"/>
        </w:rPr>
        <w:t>29.</w:t>
      </w:r>
      <w:r w:rsidR="003053F1" w:rsidRPr="00B779A9">
        <w:rPr>
          <w:lang w:val="fr-FR"/>
        </w:rPr>
        <w:t xml:space="preserve"> (143v)</w:t>
      </w:r>
    </w:p>
    <w:p w:rsidR="00885488" w:rsidRPr="00736684" w:rsidRDefault="00885488" w:rsidP="00415109">
      <w:pPr>
        <w:pStyle w:val="berschrift1"/>
        <w:rPr>
          <w:lang w:val="fr-FR"/>
        </w:rPr>
      </w:pPr>
      <w:r w:rsidRPr="00736684">
        <w:rPr>
          <w:lang w:val="fr-FR"/>
        </w:rPr>
        <w:t>DE BEATA VIRGINE INFR</w:t>
      </w:r>
      <w:r w:rsidR="007D429B" w:rsidRPr="00736684">
        <w:rPr>
          <w:lang w:val="fr-FR"/>
        </w:rPr>
        <w:t>A NATIVITATEM ET PURIFICATIONEM</w:t>
      </w:r>
    </w:p>
    <w:p w:rsidR="00885488" w:rsidRPr="005B472A" w:rsidRDefault="007D429B" w:rsidP="00415109">
      <w:pPr>
        <w:rPr>
          <w:lang w:val="en-US"/>
        </w:rPr>
      </w:pPr>
      <w:r>
        <w:rPr>
          <w:lang w:val="fr-FR"/>
        </w:rPr>
        <w:t>si contigit cantare de ea</w:t>
      </w:r>
      <w:r w:rsidR="00B11BAD">
        <w:rPr>
          <w:lang w:val="fr-FR"/>
        </w:rPr>
        <w:t xml:space="preserve"> </w:t>
      </w:r>
      <w:r w:rsidRPr="00736684">
        <w:rPr>
          <w:rStyle w:val="Time1"/>
          <w:lang w:val="fr-FR"/>
        </w:rPr>
        <w:t>a</w:t>
      </w:r>
      <w:r w:rsidR="00C321EE" w:rsidRPr="00736684">
        <w:rPr>
          <w:rStyle w:val="Time1"/>
          <w:lang w:val="fr-FR"/>
        </w:rPr>
        <w:t>d vesperas</w:t>
      </w:r>
      <w:r w:rsidR="00885488" w:rsidRPr="00B779A9">
        <w:rPr>
          <w:lang w:val="fr-FR"/>
        </w:rPr>
        <w:t xml:space="preserve"> super psalmos AN </w:t>
      </w:r>
      <w:r w:rsidR="00885488" w:rsidRPr="00794880">
        <w:rPr>
          <w:rStyle w:val="Incipit"/>
          <w:lang w:val="fr-FR"/>
        </w:rPr>
        <w:t>O</w:t>
      </w:r>
      <w:r w:rsidR="005A362F" w:rsidRPr="005A362F">
        <w:rPr>
          <w:i/>
          <w:lang w:val="fr-FR"/>
        </w:rPr>
        <w:t xml:space="preserve"> </w:t>
      </w:r>
      <w:r w:rsidR="00885488" w:rsidRPr="00794880">
        <w:rPr>
          <w:rStyle w:val="Incipit"/>
          <w:lang w:val="fr-FR"/>
        </w:rPr>
        <w:t>admirabile</w:t>
      </w:r>
      <w:r w:rsidR="005A362F" w:rsidRPr="005A362F">
        <w:rPr>
          <w:i/>
          <w:lang w:val="fr-FR"/>
        </w:rPr>
        <w:t xml:space="preserve"> </w:t>
      </w:r>
      <w:r w:rsidR="00885488" w:rsidRPr="00794880">
        <w:rPr>
          <w:rStyle w:val="Incipit"/>
          <w:lang w:val="fr-FR"/>
        </w:rPr>
        <w:t>commertium</w:t>
      </w:r>
      <w:r w:rsidR="00885488" w:rsidRPr="00B779A9">
        <w:rPr>
          <w:lang w:val="fr-FR"/>
        </w:rPr>
        <w:t xml:space="preserve"> cum reliquis. </w:t>
      </w:r>
      <w:r w:rsidR="00885488" w:rsidRPr="00B779A9">
        <w:rPr>
          <w:lang w:val="it-IT"/>
        </w:rPr>
        <w:t xml:space="preserve">RP </w:t>
      </w:r>
      <w:r w:rsidR="00885488" w:rsidRPr="00794880">
        <w:rPr>
          <w:rStyle w:val="Incipit"/>
          <w:lang w:val="it-IT"/>
        </w:rPr>
        <w:t>Sancta</w:t>
      </w:r>
      <w:r w:rsidR="005A362F" w:rsidRPr="005A362F">
        <w:rPr>
          <w:i/>
          <w:lang w:val="it-IT"/>
        </w:rPr>
        <w:t xml:space="preserve"> </w:t>
      </w:r>
      <w:r w:rsidR="00885488" w:rsidRPr="00794880">
        <w:rPr>
          <w:rStyle w:val="Incipit"/>
          <w:lang w:val="it-IT"/>
        </w:rPr>
        <w:t>et</w:t>
      </w:r>
      <w:r w:rsidR="005A362F" w:rsidRPr="005A362F">
        <w:rPr>
          <w:i/>
          <w:lang w:val="it-IT"/>
        </w:rPr>
        <w:t xml:space="preserve"> </w:t>
      </w:r>
      <w:r w:rsidR="004B2E4B" w:rsidRPr="00794880">
        <w:rPr>
          <w:rStyle w:val="Incipit"/>
          <w:lang w:val="it-IT"/>
        </w:rPr>
        <w:t>immaculata</w:t>
      </w:r>
      <w:r w:rsidR="00885488" w:rsidRPr="00B779A9">
        <w:rPr>
          <w:lang w:val="it-IT"/>
        </w:rPr>
        <w:t xml:space="preserve"> ex primo nocturno </w:t>
      </w:r>
      <w:r w:rsidR="00ED3650" w:rsidRPr="00B779A9">
        <w:rPr>
          <w:lang w:val="it-IT"/>
        </w:rPr>
        <w:t>$E::</w:t>
      </w:r>
      <w:r w:rsidR="00885488" w:rsidRPr="00B779A9">
        <w:rPr>
          <w:lang w:val="it-IT"/>
        </w:rPr>
        <w:t xml:space="preserve">quia in </w:t>
      </w:r>
      <w:r w:rsidR="00885488" w:rsidRPr="00736684">
        <w:rPr>
          <w:rStyle w:val="Funktion"/>
          <w:lang w:val="it-IT"/>
        </w:rPr>
        <w:t>summo antiphonario</w:t>
      </w:r>
      <w:r w:rsidR="00885488" w:rsidRPr="00B779A9">
        <w:rPr>
          <w:lang w:val="it-IT"/>
        </w:rPr>
        <w:t xml:space="preserve"> non est</w:t>
      </w:r>
      <w:r w:rsidR="00ED3650" w:rsidRPr="00B779A9">
        <w:rPr>
          <w:lang w:val="it-IT"/>
        </w:rPr>
        <w:t>$</w:t>
      </w:r>
      <w:r w:rsidR="00885488" w:rsidRPr="00B779A9">
        <w:rPr>
          <w:lang w:val="it-IT"/>
        </w:rPr>
        <w:t xml:space="preserve">. </w:t>
      </w:r>
      <w:r w:rsidR="00885488" w:rsidRPr="00B779A9">
        <w:rPr>
          <w:lang w:val="pt-PT"/>
        </w:rPr>
        <w:t xml:space="preserve">HY </w:t>
      </w:r>
      <w:r w:rsidR="00885488" w:rsidRPr="00794880">
        <w:rPr>
          <w:rStyle w:val="Incipit"/>
          <w:lang w:val="pt-PT"/>
        </w:rPr>
        <w:t>A</w:t>
      </w:r>
      <w:r w:rsidR="005A362F" w:rsidRPr="005A362F">
        <w:rPr>
          <w:i/>
          <w:lang w:val="pt-PT"/>
        </w:rPr>
        <w:t xml:space="preserve"> </w:t>
      </w:r>
      <w:r w:rsidR="00885488" w:rsidRPr="00794880">
        <w:rPr>
          <w:rStyle w:val="Incipit"/>
          <w:lang w:val="pt-PT"/>
        </w:rPr>
        <w:t>solis</w:t>
      </w:r>
      <w:r w:rsidR="005A362F" w:rsidRPr="005A362F">
        <w:rPr>
          <w:i/>
          <w:lang w:val="pt-PT"/>
        </w:rPr>
        <w:t xml:space="preserve"> </w:t>
      </w:r>
      <w:r w:rsidR="00885488" w:rsidRPr="00794880">
        <w:rPr>
          <w:rStyle w:val="Incipit"/>
          <w:lang w:val="pt-PT"/>
        </w:rPr>
        <w:t>ortu</w:t>
      </w:r>
      <w:r w:rsidR="00885488" w:rsidRPr="00B779A9">
        <w:rPr>
          <w:lang w:val="pt-PT"/>
        </w:rPr>
        <w:t xml:space="preserve">. VS </w:t>
      </w:r>
      <w:r w:rsidR="00885488" w:rsidRPr="00794880">
        <w:rPr>
          <w:rStyle w:val="Incipit"/>
          <w:lang w:val="pt-PT"/>
        </w:rPr>
        <w:t>Ave</w:t>
      </w:r>
      <w:r w:rsidR="005A362F" w:rsidRPr="005A362F">
        <w:rPr>
          <w:i/>
          <w:lang w:val="pt-PT"/>
        </w:rPr>
        <w:t xml:space="preserve"> </w:t>
      </w:r>
      <w:r w:rsidR="00885488" w:rsidRPr="00794880">
        <w:rPr>
          <w:rStyle w:val="Incipit"/>
          <w:lang w:val="pt-PT"/>
        </w:rPr>
        <w:t>Maria</w:t>
      </w:r>
      <w:r w:rsidR="00E07660">
        <w:rPr>
          <w:lang w:val="pt-PT"/>
        </w:rPr>
        <w:t>@</w:t>
      </w:r>
      <w:r w:rsidR="00ED3650" w:rsidRPr="00B779A9">
        <w:rPr>
          <w:lang w:val="pt-PT"/>
        </w:rPr>
        <w:t>$E::</w:t>
      </w:r>
      <w:r w:rsidR="00885488" w:rsidRPr="00B779A9">
        <w:rPr>
          <w:lang w:val="pt-PT"/>
        </w:rPr>
        <w:t>unus</w:t>
      </w:r>
      <w:r w:rsidR="00ED3650" w:rsidRPr="00B779A9">
        <w:rPr>
          <w:lang w:val="pt-PT"/>
        </w:rPr>
        <w:t>$</w:t>
      </w:r>
      <w:r w:rsidR="00B24F4F">
        <w:rPr>
          <w:lang w:val="pt-PT"/>
        </w:rPr>
        <w:t xml:space="preserve"> [cantet]</w:t>
      </w:r>
      <w:r w:rsidR="00885488" w:rsidRPr="00B779A9">
        <w:rPr>
          <w:lang w:val="pt-PT"/>
        </w:rPr>
        <w:t xml:space="preserve">. AM </w:t>
      </w:r>
      <w:r w:rsidR="00885488" w:rsidRPr="00794880">
        <w:rPr>
          <w:rStyle w:val="Incipit"/>
          <w:lang w:val="pt-PT"/>
        </w:rPr>
        <w:t>Nesciens</w:t>
      </w:r>
      <w:r w:rsidR="005A362F" w:rsidRPr="005A362F">
        <w:rPr>
          <w:i/>
          <w:lang w:val="pt-PT"/>
        </w:rPr>
        <w:t xml:space="preserve"> </w:t>
      </w:r>
      <w:r w:rsidR="00885488" w:rsidRPr="00794880">
        <w:rPr>
          <w:rStyle w:val="Incipit"/>
          <w:lang w:val="pt-PT"/>
        </w:rPr>
        <w:t>mater</w:t>
      </w:r>
      <w:r w:rsidR="005A362F" w:rsidRPr="005A362F">
        <w:rPr>
          <w:i/>
          <w:lang w:val="pt-PT"/>
        </w:rPr>
        <w:t xml:space="preserve"> </w:t>
      </w:r>
      <w:r w:rsidR="00885488" w:rsidRPr="00794880">
        <w:rPr>
          <w:rStyle w:val="Incipit"/>
          <w:lang w:val="pt-PT"/>
        </w:rPr>
        <w:t>virgo</w:t>
      </w:r>
      <w:r w:rsidR="005A362F" w:rsidRPr="005A362F">
        <w:rPr>
          <w:i/>
          <w:lang w:val="pt-PT"/>
        </w:rPr>
        <w:t xml:space="preserve"> </w:t>
      </w:r>
      <w:r w:rsidR="00C31823" w:rsidRPr="00794880">
        <w:rPr>
          <w:rStyle w:val="Incipit"/>
          <w:lang w:val="pt-PT"/>
        </w:rPr>
        <w:t>vir</w:t>
      </w:r>
      <w:r w:rsidR="00885488" w:rsidRPr="00794880">
        <w:rPr>
          <w:rStyle w:val="Incipit"/>
          <w:lang w:val="pt-PT"/>
        </w:rPr>
        <w:t>um</w:t>
      </w:r>
      <w:r w:rsidR="00885488" w:rsidRPr="00B779A9">
        <w:rPr>
          <w:lang w:val="pt-PT"/>
        </w:rPr>
        <w:t xml:space="preserve">. </w:t>
      </w:r>
      <w:r w:rsidR="003053F1" w:rsidRPr="005B472A">
        <w:rPr>
          <w:lang w:val="en-US"/>
        </w:rPr>
        <w:t xml:space="preserve">[BD] </w:t>
      </w:r>
      <w:r w:rsidR="005F6F99" w:rsidRPr="005B472A">
        <w:rPr>
          <w:rStyle w:val="Incipit"/>
          <w:lang w:val="en-US"/>
        </w:rPr>
        <w:t>Benedicamus</w:t>
      </w:r>
      <w:r w:rsidR="003053F1" w:rsidRPr="005B472A">
        <w:rPr>
          <w:lang w:val="en-US"/>
        </w:rPr>
        <w:t xml:space="preserve"> ferialiter</w:t>
      </w:r>
      <w:r w:rsidR="00885488" w:rsidRPr="005B472A">
        <w:rPr>
          <w:lang w:val="en-US"/>
        </w:rPr>
        <w:t>.</w:t>
      </w:r>
    </w:p>
    <w:p w:rsidR="00885488" w:rsidRPr="005B472A" w:rsidRDefault="00C321EE" w:rsidP="00415109">
      <w:pPr>
        <w:rPr>
          <w:lang w:val="en-US"/>
        </w:rPr>
      </w:pPr>
      <w:r w:rsidRPr="005B472A">
        <w:rPr>
          <w:rStyle w:val="Time1"/>
          <w:lang w:val="en-US"/>
        </w:rPr>
        <w:t>Ad completorium</w:t>
      </w:r>
      <w:r w:rsidR="00885488" w:rsidRPr="005B472A">
        <w:rPr>
          <w:lang w:val="en-US"/>
        </w:rPr>
        <w:t xml:space="preserve"> HY </w:t>
      </w:r>
      <w:r w:rsidR="00885488" w:rsidRPr="005B472A">
        <w:rPr>
          <w:rStyle w:val="Incipit"/>
          <w:lang w:val="en-US"/>
        </w:rPr>
        <w:t>Corde natus</w:t>
      </w:r>
      <w:r w:rsidR="00885488" w:rsidRPr="005B472A">
        <w:rPr>
          <w:lang w:val="en-US"/>
        </w:rPr>
        <w:t xml:space="preserve">. AD </w:t>
      </w:r>
      <w:r w:rsidR="00885488" w:rsidRPr="005B472A">
        <w:rPr>
          <w:rStyle w:val="Incipit"/>
          <w:lang w:val="en-US"/>
        </w:rPr>
        <w:t>Glorificamus te</w:t>
      </w:r>
      <w:r w:rsidR="00885488" w:rsidRPr="005B472A">
        <w:rPr>
          <w:lang w:val="en-US"/>
        </w:rPr>
        <w:t>.</w:t>
      </w:r>
    </w:p>
    <w:p w:rsidR="00885488" w:rsidRPr="005B472A" w:rsidRDefault="00C321EE" w:rsidP="00415109">
      <w:pPr>
        <w:rPr>
          <w:lang w:val="en-US"/>
        </w:rPr>
      </w:pPr>
      <w:r w:rsidRPr="005B472A">
        <w:rPr>
          <w:rStyle w:val="Time1"/>
          <w:lang w:val="en-US"/>
        </w:rPr>
        <w:t>Ad matutinum</w:t>
      </w:r>
      <w:r w:rsidR="00885488" w:rsidRPr="005B472A">
        <w:rPr>
          <w:lang w:val="en-US"/>
        </w:rPr>
        <w:t xml:space="preserve"> I</w:t>
      </w:r>
      <w:r w:rsidR="003053F1" w:rsidRPr="005B472A">
        <w:rPr>
          <w:lang w:val="en-US"/>
        </w:rPr>
        <w:t>N</w:t>
      </w:r>
      <w:r w:rsidR="00885488" w:rsidRPr="005B472A">
        <w:rPr>
          <w:lang w:val="en-US"/>
        </w:rPr>
        <w:t xml:space="preserve">V </w:t>
      </w:r>
      <w:r w:rsidR="00885488" w:rsidRPr="005B472A">
        <w:rPr>
          <w:rStyle w:val="Incipit"/>
          <w:lang w:val="en-US"/>
        </w:rPr>
        <w:t>Christus</w:t>
      </w:r>
      <w:r w:rsidR="005A362F" w:rsidRPr="005B472A">
        <w:rPr>
          <w:i/>
          <w:lang w:val="en-US"/>
        </w:rPr>
        <w:t xml:space="preserve"> </w:t>
      </w:r>
      <w:r w:rsidR="00885488" w:rsidRPr="005B472A">
        <w:rPr>
          <w:rStyle w:val="Incipit"/>
          <w:lang w:val="en-US"/>
        </w:rPr>
        <w:t>natus</w:t>
      </w:r>
      <w:r w:rsidR="005A362F" w:rsidRPr="005B472A">
        <w:rPr>
          <w:i/>
          <w:lang w:val="en-US"/>
        </w:rPr>
        <w:t xml:space="preserve"> </w:t>
      </w:r>
      <w:r w:rsidR="00885488" w:rsidRPr="005B472A">
        <w:rPr>
          <w:rStyle w:val="Incipit"/>
          <w:lang w:val="en-US"/>
        </w:rPr>
        <w:t>est</w:t>
      </w:r>
      <w:r w:rsidR="005A362F" w:rsidRPr="005B472A">
        <w:rPr>
          <w:i/>
          <w:lang w:val="en-US"/>
        </w:rPr>
        <w:t xml:space="preserve"> </w:t>
      </w:r>
      <w:r w:rsidR="00885488" w:rsidRPr="005B472A">
        <w:rPr>
          <w:rStyle w:val="Incipit"/>
          <w:lang w:val="en-US"/>
        </w:rPr>
        <w:t>nobis</w:t>
      </w:r>
      <w:r w:rsidR="00885488" w:rsidRPr="005B472A">
        <w:rPr>
          <w:lang w:val="en-US"/>
        </w:rPr>
        <w:t xml:space="preserve"> ut in die nati</w:t>
      </w:r>
      <w:r w:rsidR="00D66EA2" w:rsidRPr="005B472A">
        <w:rPr>
          <w:lang w:val="en-US"/>
        </w:rPr>
        <w:t>vita</w:t>
      </w:r>
      <w:r w:rsidR="00885488" w:rsidRPr="005B472A">
        <w:rPr>
          <w:lang w:val="en-US"/>
        </w:rPr>
        <w:t xml:space="preserve">tis domini. HY </w:t>
      </w:r>
      <w:r w:rsidR="00885488" w:rsidRPr="005B472A">
        <w:rPr>
          <w:rStyle w:val="Incipit"/>
          <w:lang w:val="en-US"/>
        </w:rPr>
        <w:t>Agnoscat</w:t>
      </w:r>
      <w:r w:rsidR="005A362F" w:rsidRPr="005B472A">
        <w:rPr>
          <w:i/>
          <w:lang w:val="en-US"/>
        </w:rPr>
        <w:t xml:space="preserve"> </w:t>
      </w:r>
      <w:r w:rsidR="00885488" w:rsidRPr="005B472A">
        <w:rPr>
          <w:rStyle w:val="Incipit"/>
          <w:lang w:val="en-US"/>
        </w:rPr>
        <w:t>omne</w:t>
      </w:r>
      <w:r w:rsidR="005A362F" w:rsidRPr="005B472A">
        <w:rPr>
          <w:i/>
          <w:lang w:val="en-US"/>
        </w:rPr>
        <w:t xml:space="preserve"> </w:t>
      </w:r>
      <w:r w:rsidR="002332ED" w:rsidRPr="005B472A">
        <w:rPr>
          <w:rStyle w:val="Incipit"/>
          <w:lang w:val="en-US"/>
        </w:rPr>
        <w:t>saecul</w:t>
      </w:r>
      <w:r w:rsidR="00885488" w:rsidRPr="005B472A">
        <w:rPr>
          <w:rStyle w:val="Incipit"/>
          <w:lang w:val="en-US"/>
        </w:rPr>
        <w:t>um</w:t>
      </w:r>
      <w:r w:rsidR="00885488" w:rsidRPr="005B472A">
        <w:rPr>
          <w:lang w:val="en-US"/>
        </w:rPr>
        <w:t>.</w:t>
      </w:r>
    </w:p>
    <w:p w:rsidR="00885488" w:rsidRPr="00736684" w:rsidRDefault="00C321EE" w:rsidP="00415109">
      <w:pPr>
        <w:rPr>
          <w:lang w:val="fr-FR"/>
        </w:rPr>
      </w:pPr>
      <w:r w:rsidRPr="005B472A">
        <w:rPr>
          <w:rStyle w:val="Time2"/>
          <w:lang w:val="en-US"/>
        </w:rPr>
        <w:lastRenderedPageBreak/>
        <w:t>In primo nocturno</w:t>
      </w:r>
      <w:r w:rsidR="00885488" w:rsidRPr="005B472A">
        <w:rPr>
          <w:lang w:val="en-US"/>
        </w:rPr>
        <w:t xml:space="preserve"> AN </w:t>
      </w:r>
      <w:r w:rsidR="00885488" w:rsidRPr="005B472A">
        <w:rPr>
          <w:rStyle w:val="Incipit"/>
          <w:lang w:val="en-US"/>
        </w:rPr>
        <w:t>Benedicta tu</w:t>
      </w:r>
      <w:r w:rsidR="00885488" w:rsidRPr="005B472A">
        <w:rPr>
          <w:lang w:val="en-US"/>
        </w:rPr>
        <w:t xml:space="preserve"> cum reliquis. </w:t>
      </w:r>
      <w:r w:rsidR="00885488" w:rsidRPr="00B779A9">
        <w:rPr>
          <w:lang w:val="fr-FR"/>
        </w:rPr>
        <w:t xml:space="preserve">PS </w:t>
      </w:r>
      <w:r w:rsidR="00885488" w:rsidRPr="00736684">
        <w:rPr>
          <w:rStyle w:val="Incipit"/>
          <w:lang w:val="fr-FR"/>
        </w:rPr>
        <w:t>Domine dominus noster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Caeli enarrant</w:t>
      </w:r>
      <w:r w:rsidR="00885488" w:rsidRPr="00B779A9">
        <w:rPr>
          <w:lang w:val="fr-FR"/>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Domini est terra</w:t>
      </w:r>
      <w:r w:rsidR="00885488" w:rsidRPr="00B779A9">
        <w:rPr>
          <w:lang w:val="pt-PT"/>
        </w:rPr>
        <w:t xml:space="preserve">. VS </w:t>
      </w:r>
      <w:r w:rsidR="00885488" w:rsidRPr="00736684">
        <w:rPr>
          <w:rStyle w:val="Incipit"/>
          <w:lang w:val="pt-PT"/>
        </w:rPr>
        <w:t>Speciosus forma</w:t>
      </w:r>
      <w:r w:rsidR="00885488" w:rsidRPr="00B779A9">
        <w:rPr>
          <w:lang w:val="pt-PT"/>
        </w:rPr>
        <w:t xml:space="preserve">. RP </w:t>
      </w:r>
      <w:r w:rsidR="00885488" w:rsidRPr="00736684">
        <w:rPr>
          <w:rStyle w:val="Incipit"/>
          <w:lang w:val="pt-PT"/>
        </w:rPr>
        <w:t>Descendit de caelis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O magnum mysterium</w:t>
      </w:r>
      <w:r w:rsidR="00885488" w:rsidRPr="00B779A9">
        <w:rPr>
          <w:lang w:val="pt-PT"/>
        </w:rPr>
        <w:t xml:space="preserve">. </w:t>
      </w:r>
      <w:r w:rsidR="00BA24A1" w:rsidRPr="00736684">
        <w:rPr>
          <w:lang w:val="fr-FR"/>
        </w:rPr>
        <w:t>[</w:t>
      </w:r>
      <w:r w:rsidR="00885488" w:rsidRPr="00736684">
        <w:rPr>
          <w:lang w:val="fr-FR"/>
        </w:rPr>
        <w:t>RP</w:t>
      </w:r>
      <w:r w:rsidR="00BA24A1" w:rsidRPr="00736684">
        <w:rPr>
          <w:lang w:val="fr-FR"/>
        </w:rPr>
        <w:t>]</w:t>
      </w:r>
      <w:r w:rsidR="00885488" w:rsidRPr="00736684">
        <w:rPr>
          <w:lang w:val="fr-FR"/>
        </w:rPr>
        <w:t xml:space="preserve"> </w:t>
      </w:r>
      <w:r w:rsidR="00885488" w:rsidRPr="00736684">
        <w:rPr>
          <w:rStyle w:val="Incipit"/>
          <w:lang w:val="fr-FR"/>
        </w:rPr>
        <w:t>Sancta et immaculata</w:t>
      </w:r>
      <w:r w:rsidR="003053F1" w:rsidRPr="00736684">
        <w:rPr>
          <w:lang w:val="fr-FR"/>
        </w:rPr>
        <w:t>. LS</w:t>
      </w:r>
      <w:r w:rsidR="00885488" w:rsidRPr="00736684">
        <w:rPr>
          <w:lang w:val="fr-FR"/>
        </w:rPr>
        <w:t xml:space="preserve"> </w:t>
      </w:r>
      <w:r w:rsidR="00885488" w:rsidRPr="00736684">
        <w:rPr>
          <w:rStyle w:val="Incipit"/>
          <w:lang w:val="fr-FR"/>
        </w:rPr>
        <w:t xml:space="preserve">Cupientes aliquid de huius diei </w:t>
      </w:r>
      <w:r w:rsidR="0086266C" w:rsidRPr="00736684">
        <w:rPr>
          <w:rStyle w:val="Incipit"/>
          <w:lang w:val="fr-FR"/>
        </w:rPr>
        <w:t>sollemn</w:t>
      </w:r>
      <w:r w:rsidR="00885488" w:rsidRPr="00736684">
        <w:rPr>
          <w:rStyle w:val="Incipit"/>
          <w:lang w:val="fr-FR"/>
        </w:rPr>
        <w:t>itate</w:t>
      </w:r>
      <w:r w:rsidR="00885488" w:rsidRPr="00736684">
        <w:rPr>
          <w:lang w:val="fr-FR"/>
        </w:rPr>
        <w:t xml:space="preserve"> </w:t>
      </w:r>
      <w:r w:rsidR="008D35E3" w:rsidRPr="00736684">
        <w:rPr>
          <w:lang w:val="fr-FR"/>
        </w:rPr>
        <w:t>quaere</w:t>
      </w:r>
      <w:r w:rsidR="00885488" w:rsidRPr="00736684">
        <w:rPr>
          <w:lang w:val="fr-FR"/>
        </w:rPr>
        <w:t xml:space="preserve"> in volumine hiemali de tempore de nati</w:t>
      </w:r>
      <w:r w:rsidR="00D66EA2" w:rsidRPr="00736684">
        <w:rPr>
          <w:lang w:val="fr-FR"/>
        </w:rPr>
        <w:t>vita</w:t>
      </w:r>
      <w:r w:rsidR="00885488" w:rsidRPr="00736684">
        <w:rPr>
          <w:lang w:val="fr-FR"/>
        </w:rPr>
        <w:t>te domini.</w:t>
      </w:r>
    </w:p>
    <w:p w:rsidR="00885488" w:rsidRPr="00B779A9" w:rsidRDefault="00C321EE" w:rsidP="00415109">
      <w:pPr>
        <w:rPr>
          <w:lang w:val="it-IT"/>
        </w:rPr>
      </w:pPr>
      <w:r w:rsidRPr="00736684">
        <w:rPr>
          <w:rStyle w:val="Time2"/>
          <w:lang w:val="pt-PT"/>
        </w:rPr>
        <w:t>In secundo nocturno</w:t>
      </w:r>
      <w:r w:rsidR="00885488" w:rsidRPr="00B779A9">
        <w:rPr>
          <w:lang w:val="pt-PT"/>
        </w:rPr>
        <w:t xml:space="preserve"> AN </w:t>
      </w:r>
      <w:r w:rsidR="00885488" w:rsidRPr="00736684">
        <w:rPr>
          <w:rStyle w:val="Incipit"/>
          <w:lang w:val="pt-PT"/>
        </w:rPr>
        <w:t>Specie tua</w:t>
      </w:r>
      <w:r w:rsidR="00885488" w:rsidRPr="00B779A9">
        <w:rPr>
          <w:lang w:val="pt-PT"/>
        </w:rPr>
        <w:t xml:space="preserve"> cum duabus </w:t>
      </w:r>
      <w:r w:rsidR="00BA24A1" w:rsidRPr="00B779A9">
        <w:rPr>
          <w:lang w:val="pt-PT"/>
        </w:rPr>
        <w:t>[</w:t>
      </w:r>
      <w:r w:rsidR="00885488" w:rsidRPr="00B779A9">
        <w:rPr>
          <w:lang w:val="pt-PT"/>
        </w:rPr>
        <w:t>sequentibus</w:t>
      </w:r>
      <w:r w:rsidR="00BA24A1" w:rsidRPr="00B779A9">
        <w:rPr>
          <w:lang w:val="pt-PT"/>
        </w:rPr>
        <w:t>]</w:t>
      </w:r>
      <w:r w:rsidR="00885488" w:rsidRPr="00B779A9">
        <w:rPr>
          <w:lang w:val="pt-PT"/>
        </w:rPr>
        <w:t xml:space="preserve">. PS </w:t>
      </w:r>
      <w:r w:rsidR="00885488" w:rsidRPr="00736684">
        <w:rPr>
          <w:rStyle w:val="Incipit"/>
          <w:lang w:val="pt-PT"/>
        </w:rPr>
        <w:t>Eructavit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Deus noster refugium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Fundamenta</w:t>
      </w:r>
      <w:r w:rsidR="00885488" w:rsidRPr="00B779A9">
        <w:rPr>
          <w:lang w:val="pt-PT"/>
        </w:rPr>
        <w:t xml:space="preserve">. VS </w:t>
      </w:r>
      <w:r w:rsidR="00885488" w:rsidRPr="00736684">
        <w:rPr>
          <w:rStyle w:val="Incipit"/>
          <w:lang w:val="pt-PT"/>
        </w:rPr>
        <w:t>Notum fecit dominus salutare suum</w:t>
      </w:r>
      <w:r w:rsidR="00885488" w:rsidRPr="00B779A9">
        <w:rPr>
          <w:lang w:val="pt-PT"/>
        </w:rPr>
        <w:t xml:space="preserve">. </w:t>
      </w:r>
      <w:r w:rsidR="00885488" w:rsidRPr="00B779A9">
        <w:rPr>
          <w:lang w:val="it-IT"/>
        </w:rPr>
        <w:t xml:space="preserve">(144r) RP </w:t>
      </w:r>
      <w:r w:rsidR="00885488" w:rsidRPr="00736684">
        <w:rPr>
          <w:rStyle w:val="Incipit"/>
          <w:lang w:val="it-IT"/>
        </w:rPr>
        <w:t>Beata et venerabilis</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36684">
        <w:rPr>
          <w:rStyle w:val="Incipit"/>
          <w:lang w:val="it-IT"/>
        </w:rPr>
        <w:t>Congratulamini</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36684">
        <w:rPr>
          <w:rStyle w:val="Incipit"/>
          <w:lang w:val="it-IT"/>
        </w:rPr>
        <w:t>Continet in gremio</w:t>
      </w:r>
      <w:r w:rsidR="00885488" w:rsidRPr="00B779A9">
        <w:rPr>
          <w:lang w:val="it-IT"/>
        </w:rPr>
        <w:t>.</w:t>
      </w:r>
    </w:p>
    <w:p w:rsidR="00885488" w:rsidRPr="00B779A9" w:rsidRDefault="00C321EE" w:rsidP="00415109">
      <w:pPr>
        <w:rPr>
          <w:lang w:val="pt-PT"/>
        </w:rPr>
      </w:pPr>
      <w:r w:rsidRPr="00736684">
        <w:rPr>
          <w:rStyle w:val="Time2"/>
          <w:lang w:val="it-IT"/>
        </w:rPr>
        <w:t>In tertio nocturno</w:t>
      </w:r>
      <w:r w:rsidR="00885488" w:rsidRPr="00B779A9">
        <w:rPr>
          <w:lang w:val="it-IT"/>
        </w:rPr>
        <w:t xml:space="preserve"> AN </w:t>
      </w:r>
      <w:r w:rsidR="00BE33E8" w:rsidRPr="00794880">
        <w:rPr>
          <w:rStyle w:val="Incipit"/>
          <w:lang w:val="it-IT"/>
        </w:rPr>
        <w:t>Haec</w:t>
      </w:r>
      <w:r w:rsidR="005A362F" w:rsidRPr="005A362F">
        <w:rPr>
          <w:i/>
          <w:lang w:val="it-IT"/>
        </w:rPr>
        <w:t xml:space="preserve"> </w:t>
      </w:r>
      <w:r w:rsidR="00885488" w:rsidRPr="00794880">
        <w:rPr>
          <w:rStyle w:val="Incipit"/>
          <w:lang w:val="it-IT"/>
        </w:rPr>
        <w:t>est</w:t>
      </w:r>
      <w:r w:rsidR="005A362F" w:rsidRPr="005A362F">
        <w:rPr>
          <w:i/>
          <w:lang w:val="it-IT"/>
        </w:rPr>
        <w:t xml:space="preserve"> </w:t>
      </w:r>
      <w:r w:rsidR="00885488" w:rsidRPr="00794880">
        <w:rPr>
          <w:rStyle w:val="Incipit"/>
          <w:lang w:val="it-IT"/>
        </w:rPr>
        <w:t>quae</w:t>
      </w:r>
      <w:r w:rsidR="005A362F" w:rsidRPr="005A362F">
        <w:rPr>
          <w:i/>
          <w:lang w:val="it-IT"/>
        </w:rPr>
        <w:t xml:space="preserve"> </w:t>
      </w:r>
      <w:r w:rsidR="00885488" w:rsidRPr="00794880">
        <w:rPr>
          <w:rStyle w:val="Incipit"/>
          <w:lang w:val="it-IT"/>
        </w:rPr>
        <w:t>nesci</w:t>
      </w:r>
      <w:r w:rsidR="00BE33E8" w:rsidRPr="00794880">
        <w:rPr>
          <w:rStyle w:val="Incipit"/>
          <w:lang w:val="it-IT"/>
        </w:rPr>
        <w:t>v</w:t>
      </w:r>
      <w:r w:rsidR="00885488" w:rsidRPr="00794880">
        <w:rPr>
          <w:rStyle w:val="Incipit"/>
          <w:lang w:val="it-IT"/>
        </w:rPr>
        <w:t>it</w:t>
      </w:r>
      <w:r w:rsidR="00885488" w:rsidRPr="00B779A9">
        <w:rPr>
          <w:lang w:val="it-IT"/>
        </w:rPr>
        <w:t xml:space="preserve"> cum duabus </w:t>
      </w:r>
      <w:r w:rsidR="00BA24A1" w:rsidRPr="00B779A9">
        <w:rPr>
          <w:lang w:val="it-IT"/>
        </w:rPr>
        <w:t>[</w:t>
      </w:r>
      <w:r w:rsidR="00885488" w:rsidRPr="00B779A9">
        <w:rPr>
          <w:lang w:val="it-IT"/>
        </w:rPr>
        <w:t>sequentibus</w:t>
      </w:r>
      <w:r w:rsidR="00BA24A1" w:rsidRPr="00B779A9">
        <w:rPr>
          <w:lang w:val="it-IT"/>
        </w:rPr>
        <w:t>]</w:t>
      </w:r>
      <w:r w:rsidR="00885488" w:rsidRPr="00B779A9">
        <w:rPr>
          <w:lang w:val="it-IT"/>
        </w:rPr>
        <w:t xml:space="preserve">. PS </w:t>
      </w:r>
      <w:r w:rsidR="00885488" w:rsidRPr="00794880">
        <w:rPr>
          <w:rStyle w:val="Incipit"/>
          <w:lang w:val="it-IT"/>
        </w:rPr>
        <w:t>Cantate</w:t>
      </w:r>
      <w:r w:rsidR="00885488" w:rsidRPr="00B779A9">
        <w:rPr>
          <w:lang w:val="it-IT"/>
        </w:rPr>
        <w:t xml:space="preserve"> primum.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794880">
        <w:rPr>
          <w:rStyle w:val="Incipit"/>
          <w:lang w:val="it-IT"/>
        </w:rPr>
        <w:t>Dominus</w:t>
      </w:r>
      <w:r w:rsidR="005A362F" w:rsidRPr="005A362F">
        <w:rPr>
          <w:i/>
          <w:lang w:val="it-IT"/>
        </w:rPr>
        <w:t xml:space="preserve"> </w:t>
      </w:r>
      <w:r w:rsidR="00885488" w:rsidRPr="00794880">
        <w:rPr>
          <w:rStyle w:val="Incipit"/>
          <w:lang w:val="it-IT"/>
        </w:rPr>
        <w:t>regnavit</w:t>
      </w:r>
      <w:r w:rsidR="005A362F" w:rsidRPr="005A362F">
        <w:rPr>
          <w:i/>
          <w:lang w:val="it-IT"/>
        </w:rPr>
        <w:t xml:space="preserve"> </w:t>
      </w:r>
      <w:r w:rsidR="00885488" w:rsidRPr="00794880">
        <w:rPr>
          <w:rStyle w:val="Incipit"/>
          <w:lang w:val="it-IT"/>
        </w:rPr>
        <w:t>exultet</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794880">
        <w:rPr>
          <w:rStyle w:val="Incipit"/>
          <w:lang w:val="it-IT"/>
        </w:rPr>
        <w:t>Cantate</w:t>
      </w:r>
      <w:r w:rsidR="005A362F" w:rsidRPr="005A362F">
        <w:rPr>
          <w:i/>
          <w:lang w:val="it-IT"/>
        </w:rPr>
        <w:t xml:space="preserve"> </w:t>
      </w:r>
      <w:r w:rsidR="00885488" w:rsidRPr="00B779A9">
        <w:rPr>
          <w:lang w:val="it-IT"/>
        </w:rPr>
        <w:t xml:space="preserve">secundum. VS </w:t>
      </w:r>
      <w:r w:rsidR="00885488" w:rsidRPr="00794880">
        <w:rPr>
          <w:rStyle w:val="Incipit"/>
          <w:lang w:val="it-IT"/>
        </w:rPr>
        <w:t>Ipse</w:t>
      </w:r>
      <w:r w:rsidR="005A362F" w:rsidRPr="005A362F">
        <w:rPr>
          <w:i/>
          <w:lang w:val="it-IT"/>
        </w:rPr>
        <w:t xml:space="preserve"> </w:t>
      </w:r>
      <w:r w:rsidR="00885488" w:rsidRPr="00794880">
        <w:rPr>
          <w:rStyle w:val="Incipit"/>
          <w:lang w:val="it-IT"/>
        </w:rPr>
        <w:t>in</w:t>
      </w:r>
      <w:r w:rsidR="00702792" w:rsidRPr="00794880">
        <w:rPr>
          <w:rStyle w:val="Incipit"/>
          <w:lang w:val="it-IT"/>
        </w:rPr>
        <w:t>voc</w:t>
      </w:r>
      <w:r w:rsidR="00885488" w:rsidRPr="00794880">
        <w:rPr>
          <w:rStyle w:val="Incipit"/>
          <w:lang w:val="it-IT"/>
        </w:rPr>
        <w:t>avit</w:t>
      </w:r>
      <w:r w:rsidR="005A362F" w:rsidRPr="005A362F">
        <w:rPr>
          <w:i/>
          <w:lang w:val="it-IT"/>
        </w:rPr>
        <w:t xml:space="preserve"> </w:t>
      </w:r>
      <w:r w:rsidR="00885488" w:rsidRPr="00794880">
        <w:rPr>
          <w:rStyle w:val="Incipit"/>
          <w:lang w:val="it-IT"/>
        </w:rPr>
        <w:t>me</w:t>
      </w:r>
      <w:r w:rsidR="00885488" w:rsidRPr="00B779A9">
        <w:rPr>
          <w:lang w:val="it-IT"/>
        </w:rPr>
        <w:t xml:space="preserve">. EV </w:t>
      </w:r>
      <w:r w:rsidR="00885488" w:rsidRPr="00794880">
        <w:rPr>
          <w:rStyle w:val="Incipit"/>
          <w:lang w:val="it-IT"/>
        </w:rPr>
        <w:t>Erat</w:t>
      </w:r>
      <w:r w:rsidR="005A362F" w:rsidRPr="005A362F">
        <w:rPr>
          <w:i/>
          <w:lang w:val="it-IT"/>
        </w:rPr>
        <w:t xml:space="preserve"> </w:t>
      </w:r>
      <w:r w:rsidR="00885488" w:rsidRPr="00794880">
        <w:rPr>
          <w:rStyle w:val="Incipit"/>
          <w:lang w:val="it-IT"/>
        </w:rPr>
        <w:t>Ioseph</w:t>
      </w:r>
      <w:r w:rsidR="005A362F" w:rsidRPr="005A362F">
        <w:rPr>
          <w:i/>
          <w:lang w:val="it-IT"/>
        </w:rPr>
        <w:t xml:space="preserve"> </w:t>
      </w:r>
      <w:r w:rsidR="00885488" w:rsidRPr="00794880">
        <w:rPr>
          <w:rStyle w:val="Incipit"/>
          <w:lang w:val="it-IT"/>
        </w:rPr>
        <w:t>et</w:t>
      </w:r>
      <w:r w:rsidR="005A362F" w:rsidRPr="005A362F">
        <w:rPr>
          <w:i/>
          <w:lang w:val="it-IT"/>
        </w:rPr>
        <w:t xml:space="preserve"> </w:t>
      </w:r>
      <w:r w:rsidR="00885488" w:rsidRPr="00794880">
        <w:rPr>
          <w:rStyle w:val="Incipit"/>
          <w:lang w:val="it-IT"/>
        </w:rPr>
        <w:t>Maria</w:t>
      </w:r>
      <w:r w:rsidR="00885488" w:rsidRPr="00B779A9">
        <w:rPr>
          <w:lang w:val="it-IT"/>
        </w:rPr>
        <w:t xml:space="preserve"> ex volumine hiemali de tempore. RP </w:t>
      </w:r>
      <w:r w:rsidR="00885488" w:rsidRPr="00794880">
        <w:rPr>
          <w:rStyle w:val="Incipit"/>
          <w:lang w:val="it-IT"/>
        </w:rPr>
        <w:t>Confirmatum</w:t>
      </w:r>
      <w:r w:rsidR="005A362F" w:rsidRPr="005A362F">
        <w:rPr>
          <w:i/>
          <w:lang w:val="it-IT"/>
        </w:rPr>
        <w:t xml:space="preserve"> </w:t>
      </w:r>
      <w:r w:rsidR="00885488" w:rsidRPr="00794880">
        <w:rPr>
          <w:rStyle w:val="Incipit"/>
          <w:lang w:val="it-IT"/>
        </w:rPr>
        <w:t>est</w:t>
      </w:r>
      <w:r w:rsidR="00794880" w:rsidRPr="00794880">
        <w:rPr>
          <w:lang w:val="it-I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94880">
        <w:rPr>
          <w:rStyle w:val="Incipit"/>
          <w:lang w:val="pt-PT"/>
        </w:rPr>
        <w:t>Nesciens</w:t>
      </w:r>
      <w:r w:rsidR="005A362F" w:rsidRPr="005A362F">
        <w:rPr>
          <w:i/>
          <w:lang w:val="pt-PT"/>
        </w:rPr>
        <w:t xml:space="preserve"> </w:t>
      </w:r>
      <w:r w:rsidR="00885488" w:rsidRPr="00794880">
        <w:rPr>
          <w:rStyle w:val="Incipit"/>
          <w:lang w:val="pt-PT"/>
        </w:rPr>
        <w:t>mater</w:t>
      </w:r>
      <w:r w:rsidR="00794880" w:rsidRPr="00794880">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94880">
        <w:rPr>
          <w:rStyle w:val="Incipit"/>
          <w:lang w:val="pt-PT"/>
        </w:rPr>
        <w:t>Gaude</w:t>
      </w:r>
      <w:r w:rsidR="005A362F" w:rsidRPr="005A362F">
        <w:rPr>
          <w:i/>
          <w:lang w:val="pt-PT"/>
        </w:rPr>
        <w:t xml:space="preserve"> </w:t>
      </w:r>
      <w:r w:rsidR="00885488" w:rsidRPr="00794880">
        <w:rPr>
          <w:rStyle w:val="Incipit"/>
          <w:lang w:val="pt-PT"/>
        </w:rPr>
        <w:t>Maria</w:t>
      </w:r>
      <w:r w:rsidR="005A362F" w:rsidRPr="005A362F">
        <w:rPr>
          <w:i/>
          <w:lang w:val="pt-PT"/>
        </w:rPr>
        <w:t xml:space="preserve"> </w:t>
      </w:r>
      <w:r w:rsidR="00885488" w:rsidRPr="00794880">
        <w:rPr>
          <w:rStyle w:val="Incipit"/>
          <w:lang w:val="pt-PT"/>
        </w:rPr>
        <w:t>virgo</w:t>
      </w:r>
      <w:r w:rsidR="00885488" w:rsidRPr="00B779A9">
        <w:rPr>
          <w:lang w:val="pt-PT"/>
        </w:rPr>
        <w:t xml:space="preserve"> undecimo folio ante. </w:t>
      </w:r>
      <w:r w:rsidR="009D552C" w:rsidRPr="00B779A9">
        <w:rPr>
          <w:lang w:val="pt-PT"/>
        </w:rPr>
        <w:t xml:space="preserve">[TD] </w:t>
      </w:r>
      <w:r w:rsidR="009D552C" w:rsidRPr="00794880">
        <w:rPr>
          <w:rStyle w:val="Incipit"/>
          <w:lang w:val="pt-PT"/>
        </w:rPr>
        <w:t>Te</w:t>
      </w:r>
      <w:r w:rsidR="005A362F" w:rsidRPr="005A362F">
        <w:rPr>
          <w:i/>
          <w:lang w:val="pt-PT"/>
        </w:rPr>
        <w:t xml:space="preserve"> </w:t>
      </w:r>
      <w:r w:rsidR="009D552C" w:rsidRPr="00794880">
        <w:rPr>
          <w:rStyle w:val="Incipit"/>
          <w:lang w:val="pt-PT"/>
        </w:rPr>
        <w:t>deum</w:t>
      </w:r>
      <w:r w:rsidR="005A362F" w:rsidRPr="005A362F">
        <w:rPr>
          <w:i/>
          <w:lang w:val="pt-PT"/>
        </w:rPr>
        <w:t xml:space="preserve"> </w:t>
      </w:r>
      <w:r w:rsidR="00ED562D" w:rsidRPr="00794880">
        <w:rPr>
          <w:rStyle w:val="Incipit"/>
          <w:lang w:val="pt-PT"/>
        </w:rPr>
        <w:t>laudamus</w:t>
      </w:r>
      <w:r w:rsidR="00885488" w:rsidRPr="00B779A9">
        <w:rPr>
          <w:lang w:val="pt-PT"/>
        </w:rPr>
        <w:t>.</w:t>
      </w:r>
    </w:p>
    <w:p w:rsidR="00885488" w:rsidRPr="003D0C23" w:rsidRDefault="00F44728" w:rsidP="00415109">
      <w:pPr>
        <w:rPr>
          <w:lang w:val="en-US"/>
        </w:rPr>
      </w:pPr>
      <w:r w:rsidRPr="00736684">
        <w:rPr>
          <w:rStyle w:val="Time1"/>
          <w:lang w:val="pt-PT"/>
        </w:rPr>
        <w:t>Ad laudes</w:t>
      </w:r>
      <w:r w:rsidR="00885488" w:rsidRPr="00B779A9">
        <w:rPr>
          <w:lang w:val="pt-PT"/>
        </w:rPr>
        <w:t xml:space="preserve"> AN </w:t>
      </w:r>
      <w:r w:rsidR="00B24F4F" w:rsidRPr="00736684">
        <w:rPr>
          <w:rStyle w:val="Incipit"/>
          <w:lang w:val="pt-PT"/>
        </w:rPr>
        <w:t>O admirabile commerc</w:t>
      </w:r>
      <w:r w:rsidR="00885488" w:rsidRPr="00736684">
        <w:rPr>
          <w:rStyle w:val="Incipit"/>
          <w:lang w:val="pt-PT"/>
        </w:rPr>
        <w:t>ium</w:t>
      </w:r>
      <w:r w:rsidR="00885488" w:rsidRPr="00B779A9">
        <w:rPr>
          <w:lang w:val="pt-PT"/>
        </w:rPr>
        <w:t xml:space="preserve"> cum sequentibus. HY </w:t>
      </w:r>
      <w:r w:rsidR="00885488" w:rsidRPr="00736684">
        <w:rPr>
          <w:rStyle w:val="Incipit"/>
          <w:lang w:val="pt-PT"/>
        </w:rPr>
        <w:t>Christe redemptor omnium</w:t>
      </w:r>
      <w:r w:rsidR="00885488" w:rsidRPr="00B779A9">
        <w:rPr>
          <w:lang w:val="pt-PT"/>
        </w:rPr>
        <w:t xml:space="preserve">. VS </w:t>
      </w:r>
      <w:r w:rsidR="00885488" w:rsidRPr="00736684">
        <w:rPr>
          <w:rStyle w:val="Incipit"/>
          <w:lang w:val="pt-PT"/>
        </w:rPr>
        <w:t>Benedictus qui venit</w:t>
      </w:r>
      <w:r w:rsidR="00885488" w:rsidRPr="00B779A9">
        <w:rPr>
          <w:lang w:val="pt-PT"/>
        </w:rPr>
        <w:t xml:space="preserve">. </w:t>
      </w:r>
      <w:r w:rsidR="00885488" w:rsidRPr="005B472A">
        <w:rPr>
          <w:lang w:val="pt-PT"/>
        </w:rPr>
        <w:t xml:space="preserve">AB </w:t>
      </w:r>
      <w:r w:rsidR="00885488" w:rsidRPr="005B472A">
        <w:rPr>
          <w:rStyle w:val="Incipit"/>
          <w:lang w:val="pt-PT"/>
        </w:rPr>
        <w:t>Sancta et immaculata</w:t>
      </w:r>
      <w:r w:rsidR="00885488" w:rsidRPr="005B472A">
        <w:rPr>
          <w:lang w:val="pt-PT"/>
        </w:rPr>
        <w:t xml:space="preserve">. </w:t>
      </w:r>
      <w:r w:rsidR="009D552C" w:rsidRPr="005B472A">
        <w:rPr>
          <w:lang w:val="en-US"/>
        </w:rPr>
        <w:t xml:space="preserve">[BD] </w:t>
      </w:r>
      <w:r w:rsidR="005F6F99" w:rsidRPr="005B472A">
        <w:rPr>
          <w:rStyle w:val="Incipit"/>
          <w:lang w:val="en-US"/>
        </w:rPr>
        <w:t>Benedicamus</w:t>
      </w:r>
      <w:r w:rsidR="00964808" w:rsidRPr="005B472A">
        <w:rPr>
          <w:lang w:val="en-US"/>
        </w:rPr>
        <w:t xml:space="preserve"> </w:t>
      </w:r>
      <w:r w:rsidR="009D552C" w:rsidRPr="005B472A">
        <w:rPr>
          <w:lang w:val="en-US"/>
        </w:rPr>
        <w:t>f</w:t>
      </w:r>
      <w:r w:rsidR="00885488" w:rsidRPr="005B472A">
        <w:rPr>
          <w:lang w:val="en-US"/>
        </w:rPr>
        <w:t>erialiter</w:t>
      </w:r>
      <w:r w:rsidR="00885488" w:rsidRPr="003D0C23">
        <w:rPr>
          <w:lang w:val="en-US"/>
        </w:rPr>
        <w:t>.</w:t>
      </w:r>
    </w:p>
    <w:p w:rsidR="00885488" w:rsidRPr="003D0C23" w:rsidRDefault="00F44728" w:rsidP="00415109">
      <w:pPr>
        <w:rPr>
          <w:lang w:val="en-US"/>
        </w:rPr>
      </w:pPr>
      <w:r w:rsidRPr="003D0C23">
        <w:rPr>
          <w:rStyle w:val="Time1"/>
          <w:lang w:val="en-US"/>
        </w:rPr>
        <w:t>Ad horas</w:t>
      </w:r>
      <w:r w:rsidR="00885488" w:rsidRPr="003D0C23">
        <w:rPr>
          <w:lang w:val="en-US"/>
        </w:rPr>
        <w:t xml:space="preserve"> dicantur laudes.</w:t>
      </w:r>
    </w:p>
    <w:p w:rsidR="00595A36" w:rsidRDefault="00F44728" w:rsidP="00415109">
      <w:pPr>
        <w:rPr>
          <w:lang w:val="pt-PT"/>
        </w:rPr>
      </w:pPr>
      <w:r w:rsidRPr="003D0C23">
        <w:rPr>
          <w:rStyle w:val="Time1"/>
          <w:lang w:val="en-US"/>
        </w:rPr>
        <w:t>Ad missam</w:t>
      </w:r>
      <w:r w:rsidR="00885488" w:rsidRPr="003D0C23">
        <w:rPr>
          <w:lang w:val="en-US"/>
        </w:rPr>
        <w:t xml:space="preserve"> IN </w:t>
      </w:r>
      <w:r w:rsidR="00885488" w:rsidRPr="003D0C23">
        <w:rPr>
          <w:rStyle w:val="Incipit"/>
          <w:lang w:val="en-US"/>
        </w:rPr>
        <w:t>Vultum tuum</w:t>
      </w:r>
      <w:r w:rsidR="00DD1415" w:rsidRPr="003D0C23">
        <w:rPr>
          <w:lang w:val="en-US"/>
        </w:rPr>
        <w:t>@23.</w:t>
      </w:r>
      <w:r w:rsidR="00885488" w:rsidRPr="003D0C23">
        <w:rPr>
          <w:lang w:val="en-US"/>
        </w:rPr>
        <w:t xml:space="preserve"> </w:t>
      </w:r>
      <w:r w:rsidR="009D552C" w:rsidRPr="003D0C23">
        <w:rPr>
          <w:lang w:val="fr-FR"/>
        </w:rPr>
        <w:t xml:space="preserve">[KY] </w:t>
      </w:r>
      <w:r w:rsidR="009D552C" w:rsidRPr="003D0C23">
        <w:rPr>
          <w:rStyle w:val="Incipit"/>
          <w:lang w:val="fr-FR"/>
        </w:rPr>
        <w:t>Kyrie</w:t>
      </w:r>
      <w:r w:rsidR="009D552C" w:rsidRPr="003D0C23">
        <w:rPr>
          <w:lang w:val="fr-FR"/>
        </w:rPr>
        <w:t xml:space="preserve"> et [SA] </w:t>
      </w:r>
      <w:r w:rsidR="009D552C" w:rsidRPr="003D0C23">
        <w:rPr>
          <w:rStyle w:val="Incipit"/>
          <w:lang w:val="fr-FR"/>
        </w:rPr>
        <w:t>Sanctus</w:t>
      </w:r>
      <w:r w:rsidR="009D552C" w:rsidRPr="003D0C23">
        <w:rPr>
          <w:lang w:val="fr-FR"/>
        </w:rPr>
        <w:t xml:space="preserve"> </w:t>
      </w:r>
      <w:r w:rsidR="00885488" w:rsidRPr="003D0C23">
        <w:rPr>
          <w:lang w:val="fr-FR"/>
        </w:rPr>
        <w:t xml:space="preserve">de beata virgine ad placitum. GR </w:t>
      </w:r>
      <w:r w:rsidR="00885488" w:rsidRPr="003D0C23">
        <w:rPr>
          <w:rStyle w:val="Incipit"/>
          <w:lang w:val="fr-FR"/>
        </w:rPr>
        <w:t>Diffusa est</w:t>
      </w:r>
      <w:r w:rsidR="00885488" w:rsidRPr="003D0C23">
        <w:rPr>
          <w:lang w:val="fr-FR"/>
        </w:rPr>
        <w:t>. AL</w:t>
      </w:r>
      <w:r w:rsidR="009D552C" w:rsidRPr="003D0C23">
        <w:rPr>
          <w:lang w:val="fr-FR"/>
        </w:rPr>
        <w:t>V</w:t>
      </w:r>
      <w:r w:rsidR="00885488" w:rsidRPr="003D0C23">
        <w:rPr>
          <w:lang w:val="fr-FR"/>
        </w:rPr>
        <w:t xml:space="preserve"> </w:t>
      </w:r>
      <w:r w:rsidR="00885488" w:rsidRPr="003D0C23">
        <w:rPr>
          <w:rStyle w:val="Incipit"/>
          <w:lang w:val="fr-FR"/>
        </w:rPr>
        <w:t>Post partum virgo</w:t>
      </w:r>
      <w:r w:rsidR="009D552C" w:rsidRPr="003D0C23">
        <w:rPr>
          <w:lang w:val="fr-FR"/>
        </w:rPr>
        <w:t xml:space="preserve">. </w:t>
      </w:r>
      <w:r w:rsidR="00595A36" w:rsidRPr="003D0C23">
        <w:rPr>
          <w:lang w:val="fr-FR"/>
        </w:rPr>
        <w:t>SE</w:t>
      </w:r>
      <w:r w:rsidR="009D552C" w:rsidRPr="003D0C23">
        <w:rPr>
          <w:lang w:val="fr-FR"/>
        </w:rPr>
        <w:t>SV</w:t>
      </w:r>
      <w:r w:rsidR="00885488" w:rsidRPr="003D0C23">
        <w:rPr>
          <w:lang w:val="fr-FR"/>
        </w:rPr>
        <w:t xml:space="preserve"> </w:t>
      </w:r>
      <w:r w:rsidR="00885488" w:rsidRPr="003D0C23">
        <w:rPr>
          <w:rStyle w:val="Incipit"/>
          <w:lang w:val="fr-FR"/>
        </w:rPr>
        <w:t>Gaude dei genitrix</w:t>
      </w:r>
      <w:r w:rsidR="00885488" w:rsidRPr="003D0C23">
        <w:rPr>
          <w:lang w:val="fr-FR"/>
        </w:rPr>
        <w:t xml:space="preserve"> ex SE </w:t>
      </w:r>
      <w:r w:rsidR="00885488" w:rsidRPr="003D0C23">
        <w:rPr>
          <w:rStyle w:val="Incipit"/>
          <w:lang w:val="fr-FR"/>
        </w:rPr>
        <w:t xml:space="preserve">Natus ante </w:t>
      </w:r>
      <w:r w:rsidR="002332ED" w:rsidRPr="003D0C23">
        <w:rPr>
          <w:rStyle w:val="Incipit"/>
          <w:lang w:val="fr-FR"/>
        </w:rPr>
        <w:t>saecul</w:t>
      </w:r>
      <w:r w:rsidR="00885488" w:rsidRPr="003D0C23">
        <w:rPr>
          <w:rStyle w:val="Incipit"/>
          <w:lang w:val="fr-FR"/>
        </w:rPr>
        <w:t>a</w:t>
      </w:r>
      <w:r w:rsidR="00DD1415" w:rsidRPr="003D0C23">
        <w:rPr>
          <w:lang w:val="fr-FR"/>
        </w:rPr>
        <w:t>@271.</w:t>
      </w:r>
      <w:r w:rsidR="00885488" w:rsidRPr="003D0C23">
        <w:rPr>
          <w:lang w:val="fr-FR"/>
        </w:rPr>
        <w:t xml:space="preserve"> </w:t>
      </w:r>
      <w:r w:rsidR="00885488" w:rsidRPr="00B779A9">
        <w:rPr>
          <w:lang w:val="pt-PT"/>
        </w:rPr>
        <w:t xml:space="preserve">OF </w:t>
      </w:r>
      <w:r w:rsidR="00885488" w:rsidRPr="00736684">
        <w:rPr>
          <w:rStyle w:val="Incipit"/>
          <w:lang w:val="pt-PT"/>
        </w:rPr>
        <w:t>Offerentur</w:t>
      </w:r>
      <w:r w:rsidR="00885488" w:rsidRPr="00B779A9">
        <w:rPr>
          <w:lang w:val="pt-PT"/>
        </w:rPr>
        <w:t xml:space="preserve">. CO </w:t>
      </w:r>
      <w:r w:rsidR="00885488" w:rsidRPr="00736684">
        <w:rPr>
          <w:rStyle w:val="Incipit"/>
          <w:lang w:val="pt-PT"/>
        </w:rPr>
        <w:t>Simile est regnum caelorum homini</w:t>
      </w:r>
      <w:r w:rsidR="00885488" w:rsidRPr="00B779A9">
        <w:rPr>
          <w:lang w:val="pt-PT"/>
        </w:rPr>
        <w:t>.</w:t>
      </w:r>
      <w:r w:rsidR="009D552C" w:rsidRPr="00B779A9">
        <w:rPr>
          <w:lang w:val="pt-PT"/>
        </w:rPr>
        <w:t xml:space="preserve"> </w:t>
      </w:r>
    </w:p>
    <w:p w:rsidR="00885488" w:rsidRPr="00B779A9" w:rsidRDefault="009D552C" w:rsidP="00415109">
      <w:pPr>
        <w:rPr>
          <w:lang w:val="pt-PT"/>
        </w:rPr>
      </w:pPr>
      <w:r w:rsidRPr="00B779A9">
        <w:rPr>
          <w:lang w:val="pt-PT"/>
        </w:rPr>
        <w:t>(144v)</w:t>
      </w:r>
      <w:r w:rsidR="00595A36">
        <w:rPr>
          <w:lang w:val="pt-PT"/>
        </w:rPr>
        <w:t xml:space="preserve"> </w:t>
      </w:r>
      <w:r w:rsidR="00F44728" w:rsidRPr="00736684">
        <w:rPr>
          <w:rStyle w:val="Time1"/>
          <w:lang w:val="pt-PT"/>
        </w:rPr>
        <w:t>Ad secundas vesperas</w:t>
      </w:r>
      <w:r w:rsidR="00885488" w:rsidRPr="00B779A9">
        <w:rPr>
          <w:lang w:val="pt-PT"/>
        </w:rPr>
        <w:t xml:space="preserve"> AN </w:t>
      </w:r>
      <w:r w:rsidR="00885488" w:rsidRPr="00794880">
        <w:rPr>
          <w:rStyle w:val="Incipit"/>
          <w:lang w:val="pt-PT"/>
        </w:rPr>
        <w:t>O</w:t>
      </w:r>
      <w:r w:rsidR="005A362F" w:rsidRPr="005A362F">
        <w:rPr>
          <w:i/>
          <w:lang w:val="pt-PT"/>
        </w:rPr>
        <w:t xml:space="preserve"> </w:t>
      </w:r>
      <w:r w:rsidR="00885488" w:rsidRPr="00794880">
        <w:rPr>
          <w:rStyle w:val="Incipit"/>
          <w:lang w:val="pt-PT"/>
        </w:rPr>
        <w:t>admirabile</w:t>
      </w:r>
      <w:r w:rsidR="005A362F" w:rsidRPr="005A362F">
        <w:rPr>
          <w:i/>
          <w:lang w:val="pt-PT"/>
        </w:rPr>
        <w:t xml:space="preserve"> </w:t>
      </w:r>
      <w:r w:rsidR="00595A36">
        <w:rPr>
          <w:rStyle w:val="Incipit"/>
          <w:lang w:val="pt-PT"/>
        </w:rPr>
        <w:t>commerc</w:t>
      </w:r>
      <w:r w:rsidR="00885488" w:rsidRPr="00794880">
        <w:rPr>
          <w:rStyle w:val="Incipit"/>
          <w:lang w:val="pt-PT"/>
        </w:rPr>
        <w:t>ium</w:t>
      </w:r>
      <w:r w:rsidR="003720A1" w:rsidRPr="00B779A9">
        <w:rPr>
          <w:lang w:val="pt-PT"/>
        </w:rPr>
        <w:t xml:space="preserve"> cum reliquis. Psalmi d</w:t>
      </w:r>
      <w:r w:rsidR="00885488" w:rsidRPr="00B779A9">
        <w:rPr>
          <w:lang w:val="pt-PT"/>
        </w:rPr>
        <w:t xml:space="preserve">e beata virgine. RP </w:t>
      </w:r>
      <w:r w:rsidR="00885488" w:rsidRPr="00794880">
        <w:rPr>
          <w:rStyle w:val="Incipit"/>
          <w:lang w:val="pt-PT"/>
        </w:rPr>
        <w:t>Nesciens</w:t>
      </w:r>
      <w:r w:rsidR="005A362F" w:rsidRPr="00BE7D55">
        <w:rPr>
          <w:i/>
          <w:lang w:val="pt-PT"/>
        </w:rPr>
        <w:t xml:space="preserve"> </w:t>
      </w:r>
      <w:r w:rsidR="00885488" w:rsidRPr="00794880">
        <w:rPr>
          <w:rStyle w:val="Incipit"/>
          <w:lang w:val="pt-PT"/>
        </w:rPr>
        <w:t>mater</w:t>
      </w:r>
      <w:r w:rsidR="00885488" w:rsidRPr="00B779A9">
        <w:rPr>
          <w:lang w:val="pt-PT"/>
        </w:rPr>
        <w:t xml:space="preserve"> </w:t>
      </w:r>
      <w:r w:rsidR="00885488" w:rsidRPr="00736684">
        <w:rPr>
          <w:rStyle w:val="Funktion"/>
          <w:lang w:val="pt-PT"/>
        </w:rPr>
        <w:t>ex minori antiphonario</w:t>
      </w:r>
      <w:r w:rsidR="00885488" w:rsidRPr="00B779A9">
        <w:rPr>
          <w:lang w:val="pt-PT"/>
        </w:rPr>
        <w:t xml:space="preserve">. HY </w:t>
      </w:r>
      <w:r w:rsidR="00885488" w:rsidRPr="00794880">
        <w:rPr>
          <w:rStyle w:val="Incipit"/>
          <w:lang w:val="pt-PT"/>
        </w:rPr>
        <w:t>A</w:t>
      </w:r>
      <w:r w:rsidR="005A362F" w:rsidRPr="00BE7D55">
        <w:rPr>
          <w:i/>
          <w:lang w:val="pt-PT"/>
        </w:rPr>
        <w:t xml:space="preserve"> </w:t>
      </w:r>
      <w:r w:rsidR="00885488" w:rsidRPr="00794880">
        <w:rPr>
          <w:rStyle w:val="Incipit"/>
          <w:lang w:val="pt-PT"/>
        </w:rPr>
        <w:t>solis</w:t>
      </w:r>
      <w:r w:rsidR="005A362F" w:rsidRPr="00BE7D55">
        <w:rPr>
          <w:i/>
          <w:lang w:val="pt-PT"/>
        </w:rPr>
        <w:t xml:space="preserve"> </w:t>
      </w:r>
      <w:r w:rsidR="00885488" w:rsidRPr="00794880">
        <w:rPr>
          <w:rStyle w:val="Incipit"/>
          <w:lang w:val="pt-PT"/>
        </w:rPr>
        <w:t>ortu</w:t>
      </w:r>
      <w:r w:rsidR="00885488" w:rsidRPr="00B779A9">
        <w:rPr>
          <w:lang w:val="pt-PT"/>
        </w:rPr>
        <w:t xml:space="preserve">. VS </w:t>
      </w:r>
      <w:r w:rsidR="00885488" w:rsidRPr="00794880">
        <w:rPr>
          <w:rStyle w:val="Incipit"/>
          <w:lang w:val="pt-PT"/>
        </w:rPr>
        <w:t>Ave</w:t>
      </w:r>
      <w:r w:rsidR="005A362F" w:rsidRPr="00BE7D55">
        <w:rPr>
          <w:i/>
          <w:lang w:val="pt-PT"/>
        </w:rPr>
        <w:t xml:space="preserve"> </w:t>
      </w:r>
      <w:r w:rsidR="00885488" w:rsidRPr="00794880">
        <w:rPr>
          <w:rStyle w:val="Incipit"/>
          <w:lang w:val="pt-PT"/>
        </w:rPr>
        <w:t>Maria</w:t>
      </w:r>
      <w:r w:rsidR="00885488" w:rsidRPr="00B779A9">
        <w:rPr>
          <w:lang w:val="pt-PT"/>
        </w:rPr>
        <w:t xml:space="preserve">. AM </w:t>
      </w:r>
      <w:r w:rsidR="00885488" w:rsidRPr="00794880">
        <w:rPr>
          <w:rStyle w:val="Incipit"/>
          <w:lang w:val="pt-PT"/>
        </w:rPr>
        <w:t>Beatus</w:t>
      </w:r>
      <w:r w:rsidR="005A362F" w:rsidRPr="00BE7D55">
        <w:rPr>
          <w:i/>
          <w:lang w:val="pt-PT"/>
        </w:rPr>
        <w:t xml:space="preserve"> </w:t>
      </w:r>
      <w:r w:rsidR="00872B44" w:rsidRPr="00794880">
        <w:rPr>
          <w:rStyle w:val="Incipit"/>
          <w:lang w:val="pt-PT"/>
        </w:rPr>
        <w:t>vent</w:t>
      </w:r>
      <w:r w:rsidR="00885488" w:rsidRPr="00794880">
        <w:rPr>
          <w:rStyle w:val="Incipit"/>
          <w:lang w:val="pt-PT"/>
        </w:rPr>
        <w:t>er</w:t>
      </w:r>
      <w:r w:rsidR="00885488" w:rsidRPr="00B779A9">
        <w:rPr>
          <w:lang w:val="pt-PT"/>
        </w:rPr>
        <w:t xml:space="preserve">. </w:t>
      </w:r>
      <w:r w:rsidR="003720A1" w:rsidRPr="00B779A9">
        <w:rPr>
          <w:lang w:val="pt-PT"/>
        </w:rPr>
        <w:t xml:space="preserve">[BD] </w:t>
      </w:r>
      <w:r w:rsidR="005F6F99" w:rsidRPr="00794880">
        <w:rPr>
          <w:rStyle w:val="Incipit"/>
          <w:lang w:val="pt-PT"/>
        </w:rPr>
        <w:t>Benedicamus</w:t>
      </w:r>
      <w:r w:rsidR="003720A1" w:rsidRPr="00B779A9">
        <w:rPr>
          <w:lang w:val="pt-PT"/>
        </w:rPr>
        <w:t xml:space="preserve"> f</w:t>
      </w:r>
      <w:r w:rsidR="00885488" w:rsidRPr="00B779A9">
        <w:rPr>
          <w:lang w:val="pt-PT"/>
        </w:rPr>
        <w:t>erialiter.</w:t>
      </w:r>
    </w:p>
    <w:p w:rsidR="00885488" w:rsidRPr="00B779A9" w:rsidRDefault="00F44728" w:rsidP="00415109">
      <w:pPr>
        <w:rPr>
          <w:lang w:val="pt-PT"/>
        </w:rPr>
      </w:pPr>
      <w:r w:rsidRPr="00736684">
        <w:rPr>
          <w:rStyle w:val="Time1"/>
          <w:lang w:val="pt-PT"/>
        </w:rPr>
        <w:t>Ad completorium</w:t>
      </w:r>
      <w:r w:rsidR="00885488" w:rsidRPr="00B779A9">
        <w:rPr>
          <w:lang w:val="pt-PT"/>
        </w:rPr>
        <w:t xml:space="preserve"> ut hesterna die.</w:t>
      </w:r>
    </w:p>
    <w:p w:rsidR="00885488" w:rsidRPr="00736684" w:rsidRDefault="00F44728" w:rsidP="00415109">
      <w:pPr>
        <w:pStyle w:val="berschrift1"/>
        <w:rPr>
          <w:lang w:val="pt-PT"/>
        </w:rPr>
      </w:pPr>
      <w:r w:rsidRPr="00736684">
        <w:rPr>
          <w:lang w:val="pt-PT"/>
        </w:rPr>
        <w:t>DE SANCTO MARCELLO</w:t>
      </w:r>
    </w:p>
    <w:p w:rsidR="00885488" w:rsidRPr="00B779A9" w:rsidRDefault="00885488" w:rsidP="00415109">
      <w:pPr>
        <w:rPr>
          <w:lang w:val="pt-PT"/>
        </w:rPr>
      </w:pPr>
      <w:r w:rsidRPr="00B779A9">
        <w:rPr>
          <w:lang w:val="pt-PT"/>
        </w:rPr>
        <w:t>Novem lectiones facimus ut de uno martyre et</w:t>
      </w:r>
      <w:r w:rsidR="00595A36">
        <w:rPr>
          <w:lang w:val="pt-PT"/>
        </w:rPr>
        <w:t xml:space="preserve"> r</w:t>
      </w:r>
      <w:r w:rsidR="000472CB">
        <w:rPr>
          <w:lang w:val="pt-PT"/>
        </w:rPr>
        <w:t>omano</w:t>
      </w:r>
      <w:r w:rsidRPr="00B779A9">
        <w:rPr>
          <w:lang w:val="pt-PT"/>
        </w:rPr>
        <w:t xml:space="preserve"> pontifice.</w:t>
      </w:r>
    </w:p>
    <w:p w:rsidR="00885488" w:rsidRPr="00B779A9" w:rsidRDefault="00F44728" w:rsidP="00415109">
      <w:pPr>
        <w:rPr>
          <w:lang w:val="pt-PT"/>
        </w:rPr>
      </w:pPr>
      <w:r w:rsidRPr="00736684">
        <w:rPr>
          <w:rStyle w:val="Time1"/>
          <w:lang w:val="pt-PT"/>
        </w:rPr>
        <w:t>Ad vesperas</w:t>
      </w:r>
      <w:r w:rsidR="00885488" w:rsidRPr="00B779A9">
        <w:rPr>
          <w:lang w:val="pt-PT"/>
        </w:rPr>
        <w:t xml:space="preserve"> antiphonae et psalmi ferialiter. RP </w:t>
      </w:r>
      <w:r w:rsidR="00885488" w:rsidRPr="00794880">
        <w:rPr>
          <w:rStyle w:val="Incipit"/>
          <w:lang w:val="pt-PT"/>
        </w:rPr>
        <w:t>Gloria</w:t>
      </w:r>
      <w:r w:rsidR="005A362F" w:rsidRPr="00BE7D55">
        <w:rPr>
          <w:i/>
          <w:lang w:val="pt-PT"/>
        </w:rPr>
        <w:t xml:space="preserve"> </w:t>
      </w:r>
      <w:r w:rsidR="00885488" w:rsidRPr="00794880">
        <w:rPr>
          <w:rStyle w:val="Incipit"/>
          <w:lang w:val="pt-PT"/>
        </w:rPr>
        <w:t>et</w:t>
      </w:r>
      <w:r w:rsidR="005A362F" w:rsidRPr="00BE7D55">
        <w:rPr>
          <w:i/>
          <w:lang w:val="pt-PT"/>
        </w:rPr>
        <w:t xml:space="preserve"> </w:t>
      </w:r>
      <w:r w:rsidR="00885488" w:rsidRPr="00794880">
        <w:rPr>
          <w:rStyle w:val="Incipit"/>
          <w:lang w:val="pt-PT"/>
        </w:rPr>
        <w:t>honore</w:t>
      </w:r>
      <w:r w:rsidR="00885488" w:rsidRPr="00B779A9">
        <w:rPr>
          <w:lang w:val="pt-PT"/>
        </w:rPr>
        <w:t xml:space="preserve">. HY </w:t>
      </w:r>
      <w:r w:rsidR="00885488" w:rsidRPr="00794880">
        <w:rPr>
          <w:rStyle w:val="Incipit"/>
          <w:lang w:val="pt-PT"/>
        </w:rPr>
        <w:t>Deus</w:t>
      </w:r>
      <w:r w:rsidR="005A362F" w:rsidRPr="00BE7D55">
        <w:rPr>
          <w:i/>
          <w:lang w:val="pt-PT"/>
        </w:rPr>
        <w:t xml:space="preserve"> </w:t>
      </w:r>
      <w:r w:rsidR="00885488" w:rsidRPr="00794880">
        <w:rPr>
          <w:rStyle w:val="Incipit"/>
          <w:lang w:val="pt-PT"/>
        </w:rPr>
        <w:t>tuorum</w:t>
      </w:r>
      <w:r w:rsidR="005A362F" w:rsidRPr="00BE7D55">
        <w:rPr>
          <w:i/>
          <w:lang w:val="pt-PT"/>
        </w:rPr>
        <w:t xml:space="preserve"> </w:t>
      </w:r>
      <w:r w:rsidR="00885488" w:rsidRPr="00794880">
        <w:rPr>
          <w:rStyle w:val="Incipit"/>
          <w:lang w:val="pt-PT"/>
        </w:rPr>
        <w:t>militum</w:t>
      </w:r>
      <w:r w:rsidR="00885488" w:rsidRPr="00B779A9">
        <w:rPr>
          <w:lang w:val="pt-PT"/>
        </w:rPr>
        <w:t xml:space="preserve">. VS </w:t>
      </w:r>
      <w:r w:rsidR="00885488" w:rsidRPr="00794880">
        <w:rPr>
          <w:rStyle w:val="Incipit"/>
          <w:lang w:val="pt-PT"/>
        </w:rPr>
        <w:t>Gloria</w:t>
      </w:r>
      <w:r w:rsidR="005A362F" w:rsidRPr="00BE7D55">
        <w:rPr>
          <w:i/>
          <w:lang w:val="pt-PT"/>
        </w:rPr>
        <w:t xml:space="preserve"> </w:t>
      </w:r>
      <w:r w:rsidR="00885488" w:rsidRPr="00794880">
        <w:rPr>
          <w:rStyle w:val="Incipit"/>
          <w:lang w:val="pt-PT"/>
        </w:rPr>
        <w:t>et</w:t>
      </w:r>
      <w:r w:rsidR="005A362F" w:rsidRPr="00BE7D55">
        <w:rPr>
          <w:i/>
          <w:lang w:val="pt-PT"/>
        </w:rPr>
        <w:t xml:space="preserve"> </w:t>
      </w:r>
      <w:r w:rsidR="00885488" w:rsidRPr="00794880">
        <w:rPr>
          <w:rStyle w:val="Incipit"/>
          <w:lang w:val="pt-PT"/>
        </w:rPr>
        <w:t>honore</w:t>
      </w:r>
      <w:r w:rsidR="00885488" w:rsidRPr="00B779A9">
        <w:rPr>
          <w:lang w:val="pt-PT"/>
        </w:rPr>
        <w:t xml:space="preserve">. AM </w:t>
      </w:r>
      <w:r w:rsidR="00885488" w:rsidRPr="00794880">
        <w:rPr>
          <w:rStyle w:val="Incipit"/>
          <w:lang w:val="pt-PT"/>
        </w:rPr>
        <w:t>Qui</w:t>
      </w:r>
      <w:r w:rsidR="005A362F" w:rsidRPr="00BE7D55">
        <w:rPr>
          <w:i/>
          <w:lang w:val="pt-PT"/>
        </w:rPr>
        <w:t xml:space="preserve"> </w:t>
      </w:r>
      <w:r w:rsidR="00885488" w:rsidRPr="00794880">
        <w:rPr>
          <w:rStyle w:val="Incipit"/>
          <w:lang w:val="pt-PT"/>
        </w:rPr>
        <w:t>dum</w:t>
      </w:r>
      <w:r w:rsidR="005A362F" w:rsidRPr="00BE7D55">
        <w:rPr>
          <w:i/>
          <w:lang w:val="pt-PT"/>
        </w:rPr>
        <w:t xml:space="preserve"> </w:t>
      </w:r>
      <w:r w:rsidR="00885488" w:rsidRPr="00794880">
        <w:rPr>
          <w:rStyle w:val="Incipit"/>
          <w:lang w:val="pt-PT"/>
        </w:rPr>
        <w:t>esset</w:t>
      </w:r>
      <w:r w:rsidR="005A362F" w:rsidRPr="00BE7D55">
        <w:rPr>
          <w:i/>
          <w:lang w:val="pt-PT"/>
        </w:rPr>
        <w:t xml:space="preserve"> </w:t>
      </w:r>
      <w:r w:rsidR="00885488" w:rsidRPr="00794880">
        <w:rPr>
          <w:rStyle w:val="Incipit"/>
          <w:lang w:val="pt-PT"/>
        </w:rPr>
        <w:t>summus</w:t>
      </w:r>
      <w:r w:rsidR="005A362F" w:rsidRPr="00BE7D55">
        <w:rPr>
          <w:i/>
          <w:lang w:val="pt-PT"/>
        </w:rPr>
        <w:t xml:space="preserve"> </w:t>
      </w:r>
      <w:r w:rsidR="00885488" w:rsidRPr="00794880">
        <w:rPr>
          <w:rStyle w:val="Incipit"/>
          <w:lang w:val="pt-PT"/>
        </w:rPr>
        <w:t>pontifex</w:t>
      </w:r>
      <w:r w:rsidR="00885488" w:rsidRPr="00B779A9">
        <w:rPr>
          <w:lang w:val="pt-PT"/>
        </w:rPr>
        <w:t xml:space="preserve">. Suffragium de beata virgine quod occurrit. </w:t>
      </w:r>
      <w:r w:rsidR="003720A1" w:rsidRPr="00B779A9">
        <w:rPr>
          <w:lang w:val="pt-PT"/>
        </w:rPr>
        <w:t xml:space="preserve">[BD] </w:t>
      </w:r>
      <w:r w:rsidR="005F6F99" w:rsidRPr="00794880">
        <w:rPr>
          <w:rStyle w:val="Incipit"/>
          <w:lang w:val="pt-PT"/>
        </w:rPr>
        <w:t>Benedicamus</w:t>
      </w:r>
      <w:r w:rsidR="003720A1" w:rsidRPr="00B779A9">
        <w:rPr>
          <w:lang w:val="pt-PT"/>
        </w:rPr>
        <w:t xml:space="preserve"> f</w:t>
      </w:r>
      <w:r w:rsidR="00885488" w:rsidRPr="00B779A9">
        <w:rPr>
          <w:lang w:val="pt-PT"/>
        </w:rPr>
        <w:t>erialiter.</w:t>
      </w:r>
    </w:p>
    <w:p w:rsidR="00885488" w:rsidRPr="00B779A9" w:rsidRDefault="00F44728" w:rsidP="00415109">
      <w:pPr>
        <w:rPr>
          <w:lang w:val="pt-PT"/>
        </w:rPr>
      </w:pPr>
      <w:r w:rsidRPr="00736684">
        <w:rPr>
          <w:rStyle w:val="Time1"/>
          <w:lang w:val="pt-PT"/>
        </w:rPr>
        <w:lastRenderedPageBreak/>
        <w:t>Ad completorium</w:t>
      </w:r>
      <w:r w:rsidR="00885488" w:rsidRPr="00B779A9">
        <w:rPr>
          <w:lang w:val="pt-PT"/>
        </w:rPr>
        <w:t xml:space="preserve"> </w:t>
      </w:r>
      <w:r w:rsidR="00595A36">
        <w:rPr>
          <w:lang w:val="pt-PT"/>
        </w:rPr>
        <w:t xml:space="preserve">HY </w:t>
      </w:r>
      <w:r w:rsidRPr="00736684">
        <w:rPr>
          <w:rStyle w:val="Incipit"/>
          <w:lang w:val="pt-PT"/>
        </w:rPr>
        <w:t>%D::</w:t>
      </w:r>
      <w:r w:rsidR="00ED3650" w:rsidRPr="00736684">
        <w:rPr>
          <w:rStyle w:val="Incipit"/>
          <w:lang w:val="pt-PT"/>
        </w:rPr>
        <w:t>Corde</w:t>
      </w:r>
      <w:r w:rsidR="00D734F4" w:rsidRPr="00736684">
        <w:rPr>
          <w:rStyle w:val="Incipit"/>
          <w:lang w:val="pt-PT"/>
        </w:rPr>
        <w:t xml:space="preserve"> </w:t>
      </w:r>
      <w:r w:rsidR="00ED3650" w:rsidRPr="00736684">
        <w:rPr>
          <w:rStyle w:val="Incipit"/>
          <w:lang w:val="pt-PT"/>
        </w:rPr>
        <w:t>natus</w:t>
      </w:r>
      <w:r w:rsidRPr="004518BD">
        <w:rPr>
          <w:rStyle w:val="Incipit"/>
          <w:lang w:val="pt-PT"/>
        </w:rPr>
        <w:t>%</w:t>
      </w:r>
      <w:r w:rsidR="007D521F">
        <w:rPr>
          <w:lang w:val="pt-PT"/>
        </w:rPr>
        <w:t xml:space="preserve">. </w:t>
      </w:r>
      <w:r w:rsidR="00380E52">
        <w:rPr>
          <w:lang w:val="pt-PT"/>
        </w:rPr>
        <w:t xml:space="preserve">[HY] </w:t>
      </w:r>
      <w:r w:rsidR="00ED3650" w:rsidRPr="004518BD">
        <w:rPr>
          <w:rStyle w:val="Incipit"/>
          <w:lang w:val="pt-PT"/>
        </w:rPr>
        <w:t>$E::</w:t>
      </w:r>
      <w:r w:rsidR="00885488" w:rsidRPr="004518BD">
        <w:rPr>
          <w:rStyle w:val="Incipit"/>
          <w:lang w:val="pt-PT"/>
        </w:rPr>
        <w:t>Iesu redemptor</w:t>
      </w:r>
      <w:r w:rsidR="00ED3650" w:rsidRPr="004518BD">
        <w:rPr>
          <w:rStyle w:val="Incipit"/>
          <w:lang w:val="pt-PT"/>
        </w:rPr>
        <w:t>$</w:t>
      </w:r>
      <w:r w:rsidR="00F337B7">
        <w:rPr>
          <w:lang w:val="pt-PT"/>
        </w:rPr>
        <w:t>.</w:t>
      </w:r>
      <w:r w:rsidR="00885488" w:rsidRPr="00B779A9">
        <w:rPr>
          <w:lang w:val="pt-PT"/>
        </w:rPr>
        <w:t xml:space="preserve"> AD </w:t>
      </w:r>
      <w:r w:rsidR="00885488" w:rsidRPr="00736684">
        <w:rPr>
          <w:rStyle w:val="Incipit"/>
          <w:lang w:val="pt-PT"/>
        </w:rPr>
        <w:t>Vigila</w:t>
      </w:r>
      <w:r w:rsidR="00885488" w:rsidRPr="00B779A9">
        <w:rPr>
          <w:lang w:val="pt-PT"/>
        </w:rPr>
        <w:t>.</w:t>
      </w:r>
    </w:p>
    <w:p w:rsidR="00595A36" w:rsidRPr="004518BD" w:rsidRDefault="00F44728" w:rsidP="00415109">
      <w:pPr>
        <w:rPr>
          <w:lang w:val="fr-FR"/>
        </w:rPr>
      </w:pPr>
      <w:r w:rsidRPr="00736684">
        <w:rPr>
          <w:rStyle w:val="Time1"/>
          <w:lang w:val="pt-PT"/>
        </w:rPr>
        <w:t>Ad matutinum</w:t>
      </w:r>
      <w:r w:rsidR="00885488" w:rsidRPr="00B779A9">
        <w:rPr>
          <w:lang w:val="pt-PT"/>
        </w:rPr>
        <w:t xml:space="preserve"> I</w:t>
      </w:r>
      <w:r w:rsidR="003720A1" w:rsidRPr="00B779A9">
        <w:rPr>
          <w:lang w:val="pt-PT"/>
        </w:rPr>
        <w:t>N</w:t>
      </w:r>
      <w:r w:rsidR="00885488" w:rsidRPr="00B779A9">
        <w:rPr>
          <w:lang w:val="pt-PT"/>
        </w:rPr>
        <w:t xml:space="preserve">V </w:t>
      </w:r>
      <w:r w:rsidR="00885488" w:rsidRPr="00736684">
        <w:rPr>
          <w:rStyle w:val="Incipit"/>
          <w:lang w:val="pt-PT"/>
        </w:rPr>
        <w:t>Regem martyrum dominum</w:t>
      </w:r>
      <w:r w:rsidR="00885488" w:rsidRPr="00B779A9">
        <w:rPr>
          <w:lang w:val="pt-PT"/>
        </w:rPr>
        <w:t xml:space="preserve">. HY </w:t>
      </w:r>
      <w:r w:rsidR="00885488" w:rsidRPr="00736684">
        <w:rPr>
          <w:rStyle w:val="Incipit"/>
          <w:lang w:val="pt-PT"/>
        </w:rPr>
        <w:t>Deus tuorum militum</w:t>
      </w:r>
      <w:r w:rsidR="00885488" w:rsidRPr="00B779A9">
        <w:rPr>
          <w:lang w:val="pt-PT"/>
        </w:rPr>
        <w:t>.</w:t>
      </w:r>
      <w:r w:rsidR="00B11BAD">
        <w:rPr>
          <w:lang w:val="pt-PT"/>
        </w:rPr>
        <w:t xml:space="preserve"> </w:t>
      </w:r>
      <w:r w:rsidRPr="004518BD">
        <w:rPr>
          <w:lang w:val="fr-FR"/>
        </w:rPr>
        <w:t>Ad nocturnum</w:t>
      </w:r>
      <w:r w:rsidR="00885488" w:rsidRPr="00736684">
        <w:rPr>
          <w:lang w:val="fr-FR"/>
        </w:rPr>
        <w:t xml:space="preserve"> AN </w:t>
      </w:r>
      <w:r w:rsidR="00885488" w:rsidRPr="00736684">
        <w:rPr>
          <w:rStyle w:val="Incipit"/>
          <w:lang w:val="fr-FR"/>
        </w:rPr>
        <w:t>In</w:t>
      </w:r>
      <w:r w:rsidR="005A362F" w:rsidRPr="00736684">
        <w:rPr>
          <w:i/>
          <w:lang w:val="fr-FR"/>
        </w:rPr>
        <w:t xml:space="preserve"> </w:t>
      </w:r>
      <w:r w:rsidR="00885488" w:rsidRPr="00736684">
        <w:rPr>
          <w:rStyle w:val="Incipit"/>
          <w:lang w:val="fr-FR"/>
        </w:rPr>
        <w:t>lege</w:t>
      </w:r>
      <w:r w:rsidR="005A362F" w:rsidRPr="00736684">
        <w:rPr>
          <w:i/>
          <w:lang w:val="fr-FR"/>
        </w:rPr>
        <w:t xml:space="preserve"> </w:t>
      </w:r>
      <w:r w:rsidR="00885488" w:rsidRPr="00736684">
        <w:rPr>
          <w:rStyle w:val="Incipit"/>
          <w:lang w:val="fr-FR"/>
        </w:rPr>
        <w:t>domini</w:t>
      </w:r>
      <w:r w:rsidR="00885488" w:rsidRPr="00736684">
        <w:rPr>
          <w:lang w:val="fr-FR"/>
        </w:rPr>
        <w:t xml:space="preserve"> cum psal</w:t>
      </w:r>
      <w:r w:rsidR="003720A1" w:rsidRPr="00736684">
        <w:rPr>
          <w:lang w:val="fr-FR"/>
        </w:rPr>
        <w:t>mis et reliquis antiphonis. Versiculus d</w:t>
      </w:r>
      <w:r w:rsidR="00885488" w:rsidRPr="00736684">
        <w:rPr>
          <w:lang w:val="fr-FR"/>
        </w:rPr>
        <w:t xml:space="preserve">e confessoribus. EV </w:t>
      </w:r>
      <w:r w:rsidR="00885488" w:rsidRPr="00736684">
        <w:rPr>
          <w:rStyle w:val="Incipit"/>
          <w:lang w:val="fr-FR"/>
        </w:rPr>
        <w:t>Homo</w:t>
      </w:r>
      <w:r w:rsidR="005A362F" w:rsidRPr="00736684">
        <w:rPr>
          <w:i/>
          <w:lang w:val="fr-FR"/>
        </w:rPr>
        <w:t xml:space="preserve"> </w:t>
      </w:r>
      <w:r w:rsidR="00885488" w:rsidRPr="00736684">
        <w:rPr>
          <w:rStyle w:val="Incipit"/>
          <w:lang w:val="fr-FR"/>
        </w:rPr>
        <w:t>quidam</w:t>
      </w:r>
      <w:r w:rsidR="005A362F" w:rsidRPr="00736684">
        <w:rPr>
          <w:i/>
          <w:lang w:val="fr-FR"/>
        </w:rPr>
        <w:t xml:space="preserve"> </w:t>
      </w:r>
      <w:r w:rsidR="00885488" w:rsidRPr="00736684">
        <w:rPr>
          <w:rStyle w:val="Incipit"/>
          <w:lang w:val="fr-FR"/>
        </w:rPr>
        <w:t>peregre</w:t>
      </w:r>
      <w:r w:rsidR="00885488" w:rsidRPr="00736684">
        <w:rPr>
          <w:lang w:val="fr-FR"/>
        </w:rPr>
        <w:t xml:space="preserve">. Responsoria de uno martyre. </w:t>
      </w:r>
      <w:r w:rsidR="003720A1" w:rsidRPr="00736684">
        <w:rPr>
          <w:lang w:val="fr-FR"/>
        </w:rPr>
        <w:t xml:space="preserve">[TD] </w:t>
      </w:r>
      <w:r w:rsidR="003720A1" w:rsidRPr="00736684">
        <w:rPr>
          <w:rStyle w:val="Incipit"/>
          <w:lang w:val="fr-FR"/>
        </w:rPr>
        <w:t>Te</w:t>
      </w:r>
      <w:r w:rsidR="005A362F" w:rsidRPr="00736684">
        <w:rPr>
          <w:i/>
          <w:lang w:val="fr-FR"/>
        </w:rPr>
        <w:t xml:space="preserve"> </w:t>
      </w:r>
      <w:r w:rsidR="003720A1" w:rsidRPr="00736684">
        <w:rPr>
          <w:rStyle w:val="Incipit"/>
          <w:lang w:val="fr-FR"/>
        </w:rPr>
        <w:t>deum</w:t>
      </w:r>
      <w:r w:rsidR="005A362F" w:rsidRPr="00736684">
        <w:rPr>
          <w:i/>
          <w:lang w:val="fr-FR"/>
        </w:rPr>
        <w:t xml:space="preserve"> </w:t>
      </w:r>
      <w:r w:rsidR="00ED562D" w:rsidRPr="00736684">
        <w:rPr>
          <w:rStyle w:val="Incipit"/>
          <w:lang w:val="fr-FR"/>
        </w:rPr>
        <w:t>laudamus</w:t>
      </w:r>
      <w:r w:rsidR="00885488" w:rsidRPr="00736684">
        <w:rPr>
          <w:lang w:val="fr-FR"/>
        </w:rPr>
        <w:t>.</w:t>
      </w:r>
      <w:r w:rsidR="003720A1" w:rsidRPr="00736684">
        <w:rPr>
          <w:lang w:val="fr-FR"/>
        </w:rPr>
        <w:t xml:space="preserve"> </w:t>
      </w:r>
    </w:p>
    <w:p w:rsidR="00885488" w:rsidRPr="00736684" w:rsidRDefault="003720A1" w:rsidP="00415109">
      <w:pPr>
        <w:rPr>
          <w:lang w:val="en-US"/>
        </w:rPr>
      </w:pPr>
      <w:r w:rsidRPr="00736684">
        <w:rPr>
          <w:lang w:val="fr-FR"/>
        </w:rPr>
        <w:t>(145r)</w:t>
      </w:r>
      <w:r w:rsidR="00595A36" w:rsidRPr="00736684">
        <w:rPr>
          <w:lang w:val="fr-FR"/>
        </w:rPr>
        <w:t xml:space="preserve"> </w:t>
      </w:r>
      <w:r w:rsidR="00F44728" w:rsidRPr="00736684">
        <w:rPr>
          <w:rStyle w:val="Time1"/>
          <w:lang w:val="fr-FR"/>
        </w:rPr>
        <w:t>Ad laudes</w:t>
      </w:r>
      <w:r w:rsidR="00885488" w:rsidRPr="00736684">
        <w:rPr>
          <w:lang w:val="fr-FR"/>
        </w:rPr>
        <w:t xml:space="preserve"> AN </w:t>
      </w:r>
      <w:r w:rsidR="00885488" w:rsidRPr="00736684">
        <w:rPr>
          <w:rStyle w:val="Incipit"/>
          <w:lang w:val="fr-FR"/>
        </w:rPr>
        <w:t>Qui</w:t>
      </w:r>
      <w:r w:rsidR="005A362F" w:rsidRPr="00736684">
        <w:rPr>
          <w:i/>
          <w:lang w:val="fr-FR"/>
        </w:rPr>
        <w:t xml:space="preserve"> </w:t>
      </w:r>
      <w:r w:rsidR="00885488" w:rsidRPr="00736684">
        <w:rPr>
          <w:rStyle w:val="Incipit"/>
          <w:lang w:val="fr-FR"/>
        </w:rPr>
        <w:t>me</w:t>
      </w:r>
      <w:r w:rsidR="005A362F" w:rsidRPr="00736684">
        <w:rPr>
          <w:i/>
          <w:lang w:val="fr-FR"/>
        </w:rPr>
        <w:t xml:space="preserve"> </w:t>
      </w:r>
      <w:r w:rsidR="00885488" w:rsidRPr="00736684">
        <w:rPr>
          <w:rStyle w:val="Incipit"/>
          <w:lang w:val="fr-FR"/>
        </w:rPr>
        <w:t>confessus</w:t>
      </w:r>
      <w:r w:rsidR="005A362F" w:rsidRPr="00736684">
        <w:rPr>
          <w:i/>
          <w:lang w:val="fr-FR"/>
        </w:rPr>
        <w:t xml:space="preserve"> </w:t>
      </w:r>
      <w:r w:rsidR="00885488" w:rsidRPr="00736684">
        <w:rPr>
          <w:rStyle w:val="Incipit"/>
          <w:lang w:val="fr-FR"/>
        </w:rPr>
        <w:t>fuerit</w:t>
      </w:r>
      <w:r w:rsidR="00885488" w:rsidRPr="00736684">
        <w:rPr>
          <w:lang w:val="fr-FR"/>
        </w:rPr>
        <w:t xml:space="preserve"> cum reliquis. </w:t>
      </w:r>
      <w:r w:rsidR="00885488" w:rsidRPr="00736684">
        <w:rPr>
          <w:lang w:val="it-IT"/>
        </w:rPr>
        <w:t xml:space="preserve">HY </w:t>
      </w:r>
      <w:r w:rsidR="00885488" w:rsidRPr="00736684">
        <w:rPr>
          <w:rStyle w:val="Incipit"/>
          <w:lang w:val="it-IT"/>
        </w:rPr>
        <w:t>Martyr</w:t>
      </w:r>
      <w:r w:rsidR="005A362F" w:rsidRPr="00736684">
        <w:rPr>
          <w:i/>
          <w:lang w:val="it-IT"/>
        </w:rPr>
        <w:t xml:space="preserve"> </w:t>
      </w:r>
      <w:r w:rsidR="00885488" w:rsidRPr="00736684">
        <w:rPr>
          <w:rStyle w:val="Incipit"/>
          <w:lang w:val="it-IT"/>
        </w:rPr>
        <w:t>dei</w:t>
      </w:r>
      <w:r w:rsidR="005A362F" w:rsidRPr="00736684">
        <w:rPr>
          <w:i/>
          <w:lang w:val="it-IT"/>
        </w:rPr>
        <w:t xml:space="preserve"> </w:t>
      </w:r>
      <w:r w:rsidR="00885488" w:rsidRPr="00736684">
        <w:rPr>
          <w:rStyle w:val="Incipit"/>
          <w:lang w:val="it-IT"/>
        </w:rPr>
        <w:t>qui</w:t>
      </w:r>
      <w:r w:rsidR="005A362F" w:rsidRPr="00736684">
        <w:rPr>
          <w:i/>
          <w:lang w:val="it-IT"/>
        </w:rPr>
        <w:t xml:space="preserve"> </w:t>
      </w:r>
      <w:r w:rsidR="00885488" w:rsidRPr="00736684">
        <w:rPr>
          <w:rStyle w:val="Incipit"/>
          <w:lang w:val="it-IT"/>
        </w:rPr>
        <w:t>unicum</w:t>
      </w:r>
      <w:r w:rsidR="00885488" w:rsidRPr="00736684">
        <w:rPr>
          <w:lang w:val="it-IT"/>
        </w:rPr>
        <w:t xml:space="preserve">. VS </w:t>
      </w:r>
      <w:r w:rsidR="00885488" w:rsidRPr="00736684">
        <w:rPr>
          <w:rStyle w:val="Incipit"/>
          <w:lang w:val="it-IT"/>
        </w:rPr>
        <w:t>Iustus</w:t>
      </w:r>
      <w:r w:rsidR="005A362F" w:rsidRPr="00736684">
        <w:rPr>
          <w:i/>
          <w:lang w:val="it-IT"/>
        </w:rPr>
        <w:t xml:space="preserve"> </w:t>
      </w:r>
      <w:r w:rsidR="00885488" w:rsidRPr="00736684">
        <w:rPr>
          <w:rStyle w:val="Incipit"/>
          <w:lang w:val="it-IT"/>
        </w:rPr>
        <w:t>ut</w:t>
      </w:r>
      <w:r w:rsidR="005A362F" w:rsidRPr="00736684">
        <w:rPr>
          <w:i/>
          <w:lang w:val="it-IT"/>
        </w:rPr>
        <w:t xml:space="preserve"> </w:t>
      </w:r>
      <w:r w:rsidR="00885488" w:rsidRPr="00736684">
        <w:rPr>
          <w:rStyle w:val="Incipit"/>
          <w:lang w:val="it-IT"/>
        </w:rPr>
        <w:t>palma</w:t>
      </w:r>
      <w:r w:rsidR="00885488" w:rsidRPr="00736684">
        <w:rPr>
          <w:lang w:val="it-IT"/>
        </w:rPr>
        <w:t xml:space="preserve">. AB </w:t>
      </w:r>
      <w:r w:rsidR="00885488" w:rsidRPr="00736684">
        <w:rPr>
          <w:rStyle w:val="Incipit"/>
          <w:lang w:val="it-IT"/>
        </w:rPr>
        <w:t>Stola</w:t>
      </w:r>
      <w:r w:rsidR="005A362F" w:rsidRPr="00736684">
        <w:rPr>
          <w:i/>
          <w:lang w:val="it-IT"/>
        </w:rPr>
        <w:t xml:space="preserve"> </w:t>
      </w:r>
      <w:r w:rsidR="00595A36" w:rsidRPr="00736684">
        <w:rPr>
          <w:rStyle w:val="Incipit"/>
          <w:lang w:val="it-IT"/>
        </w:rPr>
        <w:t>iu</w:t>
      </w:r>
      <w:r w:rsidR="00885488" w:rsidRPr="00736684">
        <w:rPr>
          <w:rStyle w:val="Incipit"/>
          <w:lang w:val="it-IT"/>
        </w:rPr>
        <w:t>cunditatis</w:t>
      </w:r>
      <w:r w:rsidR="00885488" w:rsidRPr="00736684">
        <w:rPr>
          <w:lang w:val="it-IT"/>
        </w:rPr>
        <w:t xml:space="preserve">. Suffragium de beata virgine quod occurrit. </w:t>
      </w:r>
      <w:r>
        <w:rPr>
          <w:lang w:val="en-US"/>
        </w:rPr>
        <w:t xml:space="preserve">[BD] </w:t>
      </w:r>
      <w:r w:rsidR="005F6F99" w:rsidRPr="00794880">
        <w:rPr>
          <w:rStyle w:val="Incipit"/>
          <w:lang w:val="en-US"/>
        </w:rPr>
        <w:t>Benedicamus</w:t>
      </w:r>
      <w:r>
        <w:rPr>
          <w:lang w:val="en-US"/>
        </w:rPr>
        <w:t xml:space="preserve"> ferialiter</w:t>
      </w:r>
      <w:r w:rsidR="00885488">
        <w:rPr>
          <w:lang w:val="en-US"/>
        </w:rPr>
        <w:t>.</w:t>
      </w:r>
    </w:p>
    <w:p w:rsidR="00885488" w:rsidRDefault="00F44728" w:rsidP="00415109">
      <w:pPr>
        <w:rPr>
          <w:lang w:val="en-US"/>
        </w:rPr>
      </w:pPr>
      <w:r w:rsidRPr="00736684">
        <w:rPr>
          <w:rStyle w:val="Time1"/>
          <w:lang w:val="en-US"/>
        </w:rPr>
        <w:t>Ad horas</w:t>
      </w:r>
      <w:r w:rsidR="00885488">
        <w:rPr>
          <w:lang w:val="en-US"/>
        </w:rPr>
        <w:t xml:space="preserve"> dicantur laudes.</w:t>
      </w:r>
    </w:p>
    <w:p w:rsidR="00885488" w:rsidRPr="003D0C23" w:rsidRDefault="00F44728" w:rsidP="00415109">
      <w:pPr>
        <w:rPr>
          <w:lang w:val="pt-PT"/>
        </w:rPr>
      </w:pPr>
      <w:r w:rsidRPr="00736684">
        <w:rPr>
          <w:rStyle w:val="Time1"/>
          <w:lang w:val="en-US"/>
        </w:rPr>
        <w:t>Ad missam</w:t>
      </w:r>
      <w:r w:rsidR="00885488">
        <w:rPr>
          <w:lang w:val="en-US"/>
        </w:rPr>
        <w:t xml:space="preserve"> IN </w:t>
      </w:r>
      <w:r w:rsidR="00885488" w:rsidRPr="00736684">
        <w:rPr>
          <w:rStyle w:val="Incipit"/>
          <w:lang w:val="en-US"/>
        </w:rPr>
        <w:t>Statuit ei dominus</w:t>
      </w:r>
      <w:r w:rsidR="00DD1415">
        <w:rPr>
          <w:lang w:val="en-US"/>
        </w:rPr>
        <w:t>@30.</w:t>
      </w:r>
      <w:r w:rsidR="00885488">
        <w:rPr>
          <w:lang w:val="en-US"/>
        </w:rPr>
        <w:t xml:space="preserve"> </w:t>
      </w:r>
      <w:r w:rsidR="003720A1" w:rsidRPr="00B779A9">
        <w:rPr>
          <w:lang w:val="fr-FR"/>
        </w:rPr>
        <w:t xml:space="preserve">[KY] </w:t>
      </w:r>
      <w:r w:rsidR="003720A1" w:rsidRPr="00736684">
        <w:rPr>
          <w:rStyle w:val="Incipit"/>
          <w:lang w:val="fr-FR"/>
        </w:rPr>
        <w:t>Kyrie</w:t>
      </w:r>
      <w:r w:rsidR="003720A1" w:rsidRPr="00B779A9">
        <w:rPr>
          <w:lang w:val="fr-FR"/>
        </w:rPr>
        <w:t xml:space="preserve"> et [SA] </w:t>
      </w:r>
      <w:r w:rsidR="003720A1" w:rsidRPr="00736684">
        <w:rPr>
          <w:rStyle w:val="Incipit"/>
          <w:lang w:val="fr-FR"/>
        </w:rPr>
        <w:t>Sanctus</w:t>
      </w:r>
      <w:r w:rsidR="003720A1" w:rsidRPr="00B779A9">
        <w:rPr>
          <w:lang w:val="fr-FR"/>
        </w:rPr>
        <w:t xml:space="preserve"> </w:t>
      </w:r>
      <w:r w:rsidR="00885488" w:rsidRPr="00B779A9">
        <w:rPr>
          <w:lang w:val="fr-FR"/>
        </w:rPr>
        <w:t xml:space="preserve">sub novem lectionibus. </w:t>
      </w:r>
      <w:r w:rsidR="00885488" w:rsidRPr="003D0C23">
        <w:rPr>
          <w:lang w:val="pt-PT"/>
        </w:rPr>
        <w:t xml:space="preserve">GR </w:t>
      </w:r>
      <w:r w:rsidR="00885488" w:rsidRPr="003D0C23">
        <w:rPr>
          <w:rStyle w:val="Incipit"/>
          <w:lang w:val="pt-PT"/>
        </w:rPr>
        <w:t>Inveni David</w:t>
      </w:r>
      <w:r w:rsidR="00DD1415" w:rsidRPr="003D0C23">
        <w:rPr>
          <w:lang w:val="pt-PT"/>
        </w:rPr>
        <w:t>@31.</w:t>
      </w:r>
      <w:r w:rsidR="00885488" w:rsidRPr="003D0C23">
        <w:rPr>
          <w:lang w:val="pt-PT"/>
        </w:rPr>
        <w:t xml:space="preserve"> AL</w:t>
      </w:r>
      <w:r w:rsidR="003720A1" w:rsidRPr="003D0C23">
        <w:rPr>
          <w:lang w:val="pt-PT"/>
        </w:rPr>
        <w:t>V</w:t>
      </w:r>
      <w:r w:rsidR="00885488" w:rsidRPr="003D0C23">
        <w:rPr>
          <w:lang w:val="pt-PT"/>
        </w:rPr>
        <w:t xml:space="preserve"> </w:t>
      </w:r>
      <w:r w:rsidR="004B2E4B" w:rsidRPr="003D0C23">
        <w:rPr>
          <w:rStyle w:val="Incipit"/>
          <w:lang w:val="pt-PT"/>
        </w:rPr>
        <w:t>|</w:t>
      </w:r>
      <w:r w:rsidR="00885488" w:rsidRPr="003D0C23">
        <w:rPr>
          <w:rStyle w:val="Incipit"/>
          <w:lang w:val="pt-PT"/>
        </w:rPr>
        <w:t>Elegegit</w:t>
      </w:r>
      <w:r w:rsidR="004B2E4B" w:rsidRPr="003D0C23">
        <w:rPr>
          <w:rStyle w:val="Incipit"/>
          <w:lang w:val="pt-PT"/>
        </w:rPr>
        <w:t>::Elegit|</w:t>
      </w:r>
      <w:r w:rsidR="00885488" w:rsidRPr="003D0C23">
        <w:rPr>
          <w:rStyle w:val="Incipit"/>
          <w:lang w:val="pt-PT"/>
        </w:rPr>
        <w:t xml:space="preserve"> te dominus</w:t>
      </w:r>
      <w:r w:rsidR="00DD1415" w:rsidRPr="003D0C23">
        <w:rPr>
          <w:lang w:val="pt-PT"/>
        </w:rPr>
        <w:t>@231.</w:t>
      </w:r>
      <w:r w:rsidR="00885488" w:rsidRPr="003D0C23">
        <w:rPr>
          <w:lang w:val="pt-PT"/>
        </w:rPr>
        <w:t xml:space="preserve"> OF </w:t>
      </w:r>
      <w:r w:rsidR="00885488" w:rsidRPr="003D0C23">
        <w:rPr>
          <w:rStyle w:val="Incipit"/>
          <w:lang w:val="pt-PT"/>
        </w:rPr>
        <w:t>Veritas mea</w:t>
      </w:r>
      <w:r w:rsidR="00DD1415" w:rsidRPr="003D0C23">
        <w:rPr>
          <w:lang w:val="pt-PT"/>
        </w:rPr>
        <w:t>@31.</w:t>
      </w:r>
      <w:r w:rsidR="00885488" w:rsidRPr="003D0C23">
        <w:rPr>
          <w:lang w:val="pt-PT"/>
        </w:rPr>
        <w:t xml:space="preserve"> CO </w:t>
      </w:r>
      <w:r w:rsidR="00885488" w:rsidRPr="003D0C23">
        <w:rPr>
          <w:rStyle w:val="Incipit"/>
          <w:lang w:val="pt-PT"/>
        </w:rPr>
        <w:t xml:space="preserve">Domine quinque </w:t>
      </w:r>
      <w:r w:rsidR="00354D89" w:rsidRPr="003D0C23">
        <w:rPr>
          <w:rStyle w:val="Incipit"/>
          <w:lang w:val="pt-PT"/>
        </w:rPr>
        <w:t>talenta</w:t>
      </w:r>
      <w:r w:rsidR="00DD1415" w:rsidRPr="003D0C23">
        <w:rPr>
          <w:lang w:val="pt-PT"/>
        </w:rPr>
        <w:t>@31.</w:t>
      </w:r>
    </w:p>
    <w:p w:rsidR="00885488" w:rsidRPr="003D0C23" w:rsidRDefault="00DF0248" w:rsidP="00415109">
      <w:pPr>
        <w:pStyle w:val="berschrift1"/>
        <w:rPr>
          <w:lang w:val="pt-PT"/>
        </w:rPr>
      </w:pPr>
      <w:r w:rsidRPr="003D0C23">
        <w:rPr>
          <w:lang w:val="pt-PT"/>
        </w:rPr>
        <w:t>DE SANCTO ANT</w:t>
      </w:r>
      <w:r w:rsidR="00F44728" w:rsidRPr="003D0C23">
        <w:rPr>
          <w:lang w:val="pt-PT"/>
        </w:rPr>
        <w:t>ONIO</w:t>
      </w:r>
    </w:p>
    <w:p w:rsidR="00885488" w:rsidRPr="003D0C23" w:rsidRDefault="00885488" w:rsidP="00415109">
      <w:pPr>
        <w:rPr>
          <w:lang w:val="pt-PT"/>
        </w:rPr>
      </w:pPr>
      <w:r w:rsidRPr="003D0C23">
        <w:rPr>
          <w:lang w:val="pt-PT"/>
        </w:rPr>
        <w:t>Novem lectiones facimus ut de simplici confessore.</w:t>
      </w:r>
    </w:p>
    <w:p w:rsidR="00885488" w:rsidRPr="00B779A9" w:rsidRDefault="00F44728" w:rsidP="00415109">
      <w:pPr>
        <w:rPr>
          <w:lang w:val="pt-PT"/>
        </w:rPr>
      </w:pPr>
      <w:r w:rsidRPr="00736684">
        <w:rPr>
          <w:rStyle w:val="Time1"/>
          <w:lang w:val="pt-PT"/>
        </w:rPr>
        <w:t>Ad vesperas</w:t>
      </w:r>
      <w:r w:rsidR="00885488" w:rsidRPr="00B779A9">
        <w:rPr>
          <w:lang w:val="pt-PT"/>
        </w:rPr>
        <w:t xml:space="preserve"> </w:t>
      </w:r>
      <w:r w:rsidRPr="00F44728">
        <w:rPr>
          <w:lang w:val="pt-PT"/>
        </w:rPr>
        <w:t>%D::</w:t>
      </w:r>
      <w:r w:rsidR="00ED3650" w:rsidRPr="00F44728">
        <w:rPr>
          <w:lang w:val="pt-PT"/>
        </w:rPr>
        <w:t>super</w:t>
      </w:r>
      <w:r w:rsidRPr="00F44728">
        <w:rPr>
          <w:lang w:val="pt-PT"/>
        </w:rPr>
        <w:t>%</w:t>
      </w:r>
      <w:r w:rsidR="00ED3650" w:rsidRPr="00B779A9">
        <w:rPr>
          <w:lang w:val="pt-PT"/>
        </w:rPr>
        <w:t xml:space="preserve"> </w:t>
      </w:r>
      <w:r w:rsidR="00885488" w:rsidRPr="00B779A9">
        <w:rPr>
          <w:lang w:val="pt-PT"/>
        </w:rPr>
        <w:t xml:space="preserve">psalmos et antiphonas feriales. RP </w:t>
      </w:r>
      <w:r w:rsidR="00885488" w:rsidRPr="00794880">
        <w:rPr>
          <w:rStyle w:val="Incipit"/>
          <w:lang w:val="pt-PT"/>
        </w:rPr>
        <w:t>Ser</w:t>
      </w:r>
      <w:r w:rsidR="00382E22" w:rsidRPr="00794880">
        <w:rPr>
          <w:rStyle w:val="Incipit"/>
          <w:lang w:val="pt-PT"/>
        </w:rPr>
        <w:t>vu</w:t>
      </w:r>
      <w:r w:rsidR="00885488" w:rsidRPr="00794880">
        <w:rPr>
          <w:rStyle w:val="Incipit"/>
          <w:lang w:val="pt-PT"/>
        </w:rPr>
        <w:t>s</w:t>
      </w:r>
      <w:r w:rsidR="005A362F" w:rsidRPr="00BE7D55">
        <w:rPr>
          <w:i/>
          <w:lang w:val="pt-PT"/>
        </w:rPr>
        <w:t xml:space="preserve"> </w:t>
      </w:r>
      <w:r w:rsidR="00885488" w:rsidRPr="00794880">
        <w:rPr>
          <w:rStyle w:val="Incipit"/>
          <w:lang w:val="pt-PT"/>
        </w:rPr>
        <w:t>meus</w:t>
      </w:r>
      <w:r w:rsidR="00885488" w:rsidRPr="00B779A9">
        <w:rPr>
          <w:lang w:val="pt-PT"/>
        </w:rPr>
        <w:t xml:space="preserve">. HY </w:t>
      </w:r>
      <w:r w:rsidR="00885488" w:rsidRPr="00794880">
        <w:rPr>
          <w:rStyle w:val="Incipit"/>
          <w:lang w:val="pt-PT"/>
        </w:rPr>
        <w:t>Iste</w:t>
      </w:r>
      <w:r w:rsidR="005A362F" w:rsidRPr="00BE7D55">
        <w:rPr>
          <w:i/>
          <w:lang w:val="pt-PT"/>
        </w:rPr>
        <w:t xml:space="preserve"> </w:t>
      </w:r>
      <w:r w:rsidR="00885488" w:rsidRPr="00794880">
        <w:rPr>
          <w:rStyle w:val="Incipit"/>
          <w:lang w:val="pt-PT"/>
        </w:rPr>
        <w:t>confessor</w:t>
      </w:r>
      <w:r w:rsidR="00885488" w:rsidRPr="00B779A9">
        <w:rPr>
          <w:lang w:val="pt-PT"/>
        </w:rPr>
        <w:t xml:space="preserve">. VS </w:t>
      </w:r>
      <w:r w:rsidR="00885488" w:rsidRPr="00794880">
        <w:rPr>
          <w:rStyle w:val="Incipit"/>
          <w:lang w:val="pt-PT"/>
        </w:rPr>
        <w:t>Gloria</w:t>
      </w:r>
      <w:r w:rsidR="005A362F" w:rsidRPr="00BE7D55">
        <w:rPr>
          <w:i/>
          <w:lang w:val="pt-PT"/>
        </w:rPr>
        <w:t xml:space="preserve"> </w:t>
      </w:r>
      <w:r w:rsidR="00885488" w:rsidRPr="00794880">
        <w:rPr>
          <w:rStyle w:val="Incipit"/>
          <w:lang w:val="pt-PT"/>
        </w:rPr>
        <w:t>et</w:t>
      </w:r>
      <w:r w:rsidR="005A362F" w:rsidRPr="00BE7D55">
        <w:rPr>
          <w:i/>
          <w:lang w:val="pt-PT"/>
        </w:rPr>
        <w:t xml:space="preserve"> </w:t>
      </w:r>
      <w:r w:rsidR="00885488" w:rsidRPr="00794880">
        <w:rPr>
          <w:rStyle w:val="Incipit"/>
          <w:lang w:val="pt-PT"/>
        </w:rPr>
        <w:t>honore</w:t>
      </w:r>
      <w:r w:rsidR="00885488" w:rsidRPr="00B779A9">
        <w:rPr>
          <w:lang w:val="pt-PT"/>
        </w:rPr>
        <w:t xml:space="preserve">. AM </w:t>
      </w:r>
      <w:r w:rsidR="00885488" w:rsidRPr="00794880">
        <w:rPr>
          <w:rStyle w:val="Incipit"/>
          <w:lang w:val="pt-PT"/>
        </w:rPr>
        <w:t>Similabo</w:t>
      </w:r>
      <w:r w:rsidR="005A362F" w:rsidRPr="00BE7D55">
        <w:rPr>
          <w:i/>
          <w:lang w:val="pt-PT"/>
        </w:rPr>
        <w:t xml:space="preserve"> </w:t>
      </w:r>
      <w:r w:rsidR="00885488" w:rsidRPr="00794880">
        <w:rPr>
          <w:rStyle w:val="Incipit"/>
          <w:lang w:val="pt-PT"/>
        </w:rPr>
        <w:t>eum</w:t>
      </w:r>
      <w:r w:rsidR="00885488" w:rsidRPr="00B779A9">
        <w:rPr>
          <w:lang w:val="pt-PT"/>
        </w:rPr>
        <w:t xml:space="preserve">. </w:t>
      </w:r>
      <w:r w:rsidR="00595A36">
        <w:rPr>
          <w:lang w:val="pt-PT"/>
        </w:rPr>
        <w:t>Suffragium d</w:t>
      </w:r>
      <w:r w:rsidR="003720A1" w:rsidRPr="00B779A9">
        <w:rPr>
          <w:lang w:val="pt-PT"/>
        </w:rPr>
        <w:t xml:space="preserve">e sancto Marcello </w:t>
      </w:r>
      <w:r w:rsidR="00595A36">
        <w:rPr>
          <w:lang w:val="pt-PT"/>
        </w:rPr>
        <w:t>[</w:t>
      </w:r>
      <w:r w:rsidR="00885488" w:rsidRPr="00B779A9">
        <w:rPr>
          <w:lang w:val="pt-PT"/>
        </w:rPr>
        <w:t>AC</w:t>
      </w:r>
      <w:r w:rsidR="00595A36">
        <w:rPr>
          <w:lang w:val="pt-PT"/>
        </w:rPr>
        <w:t>]</w:t>
      </w:r>
      <w:r w:rsidR="00885488" w:rsidRPr="00B779A9">
        <w:rPr>
          <w:lang w:val="pt-PT"/>
        </w:rPr>
        <w:t xml:space="preserve"> </w:t>
      </w:r>
      <w:r w:rsidR="00885488" w:rsidRPr="00794880">
        <w:rPr>
          <w:rStyle w:val="Incipit"/>
          <w:lang w:val="pt-PT"/>
        </w:rPr>
        <w:t>Hic</w:t>
      </w:r>
      <w:r w:rsidR="005A362F" w:rsidRPr="00BE7D55">
        <w:rPr>
          <w:i/>
          <w:lang w:val="pt-PT"/>
        </w:rPr>
        <w:t xml:space="preserve"> </w:t>
      </w:r>
      <w:r w:rsidR="00885488" w:rsidRPr="00794880">
        <w:rPr>
          <w:rStyle w:val="Incipit"/>
          <w:lang w:val="pt-PT"/>
        </w:rPr>
        <w:t>est</w:t>
      </w:r>
      <w:r w:rsidR="005A362F" w:rsidRPr="00BE7D55">
        <w:rPr>
          <w:i/>
          <w:lang w:val="pt-PT"/>
        </w:rPr>
        <w:t xml:space="preserve"> </w:t>
      </w:r>
      <w:r w:rsidR="001B7479" w:rsidRPr="00794880">
        <w:rPr>
          <w:rStyle w:val="Incipit"/>
          <w:lang w:val="pt-PT"/>
        </w:rPr>
        <w:t>vere</w:t>
      </w:r>
      <w:r w:rsidR="005A362F" w:rsidRPr="00BE7D55">
        <w:rPr>
          <w:i/>
          <w:lang w:val="pt-PT"/>
        </w:rPr>
        <w:t xml:space="preserve"> </w:t>
      </w:r>
      <w:r w:rsidR="00885488" w:rsidRPr="00794880">
        <w:rPr>
          <w:rStyle w:val="Incipit"/>
          <w:lang w:val="pt-PT"/>
        </w:rPr>
        <w:t>martyr</w:t>
      </w:r>
      <w:r w:rsidR="00885488" w:rsidRPr="00B779A9">
        <w:rPr>
          <w:lang w:val="pt-PT"/>
        </w:rPr>
        <w:t xml:space="preserve">. De beata virgine quod occurrit. </w:t>
      </w:r>
      <w:r w:rsidR="003720A1" w:rsidRPr="00B779A9">
        <w:rPr>
          <w:lang w:val="pt-PT"/>
        </w:rPr>
        <w:t xml:space="preserve">[BD] </w:t>
      </w:r>
      <w:r w:rsidR="005F6F99" w:rsidRPr="00794880">
        <w:rPr>
          <w:rStyle w:val="Incipit"/>
          <w:lang w:val="pt-PT"/>
        </w:rPr>
        <w:t>Benedicamus</w:t>
      </w:r>
      <w:r w:rsidR="003720A1" w:rsidRPr="00B779A9">
        <w:rPr>
          <w:lang w:val="pt-PT"/>
        </w:rPr>
        <w:t xml:space="preserve"> ferialiter</w:t>
      </w:r>
      <w:r w:rsidR="00885488" w:rsidRPr="00B779A9">
        <w:rPr>
          <w:lang w:val="pt-PT"/>
        </w:rPr>
        <w:t xml:space="preserve">. </w:t>
      </w:r>
    </w:p>
    <w:p w:rsidR="00885488" w:rsidRPr="00B779A9" w:rsidRDefault="00F44728" w:rsidP="00415109">
      <w:pPr>
        <w:rPr>
          <w:lang w:val="pt-PT"/>
        </w:rPr>
      </w:pPr>
      <w:r w:rsidRPr="00736684">
        <w:rPr>
          <w:rStyle w:val="Time1"/>
          <w:lang w:val="pt-PT"/>
        </w:rPr>
        <w:t>Ad completorium</w:t>
      </w:r>
      <w:r w:rsidR="00885488" w:rsidRPr="00B779A9">
        <w:rPr>
          <w:lang w:val="pt-PT"/>
        </w:rPr>
        <w:t xml:space="preserve"> HY </w:t>
      </w:r>
      <w:r w:rsidR="00885488" w:rsidRPr="00736684">
        <w:rPr>
          <w:rStyle w:val="Incipit"/>
          <w:lang w:val="pt-PT"/>
        </w:rPr>
        <w:t xml:space="preserve">Iesu redemptor </w:t>
      </w:r>
      <w:r w:rsidR="002332ED" w:rsidRPr="00736684">
        <w:rPr>
          <w:rStyle w:val="Incipit"/>
          <w:lang w:val="pt-PT"/>
        </w:rPr>
        <w:t>saecul</w:t>
      </w:r>
      <w:r w:rsidR="00885488" w:rsidRPr="00736684">
        <w:rPr>
          <w:rStyle w:val="Incipit"/>
          <w:lang w:val="pt-PT"/>
        </w:rPr>
        <w:t>i</w:t>
      </w:r>
      <w:r w:rsidR="00885488" w:rsidRPr="00B779A9">
        <w:rPr>
          <w:lang w:val="pt-PT"/>
        </w:rPr>
        <w:t xml:space="preserve">. AD </w:t>
      </w:r>
      <w:r w:rsidR="00885488" w:rsidRPr="00736684">
        <w:rPr>
          <w:rStyle w:val="Incipit"/>
          <w:lang w:val="pt-PT"/>
        </w:rPr>
        <w:t>Vigila super nos</w:t>
      </w:r>
      <w:r w:rsidR="00885488" w:rsidRPr="00B779A9">
        <w:rPr>
          <w:lang w:val="pt-PT"/>
        </w:rPr>
        <w:t>.</w:t>
      </w:r>
    </w:p>
    <w:p w:rsidR="00885488" w:rsidRPr="004518BD" w:rsidRDefault="00F44728" w:rsidP="00415109">
      <w:pPr>
        <w:rPr>
          <w:lang w:val="en-US"/>
        </w:rPr>
      </w:pPr>
      <w:r w:rsidRPr="00736684">
        <w:rPr>
          <w:rStyle w:val="Time1"/>
          <w:lang w:val="pt-PT"/>
        </w:rPr>
        <w:t>Ad matutinum</w:t>
      </w:r>
      <w:r w:rsidR="00885488" w:rsidRPr="00B779A9">
        <w:rPr>
          <w:lang w:val="pt-PT"/>
        </w:rPr>
        <w:t xml:space="preserve"> I</w:t>
      </w:r>
      <w:r w:rsidR="003720A1" w:rsidRPr="00B779A9">
        <w:rPr>
          <w:lang w:val="pt-PT"/>
        </w:rPr>
        <w:t>N</w:t>
      </w:r>
      <w:r w:rsidR="00885488" w:rsidRPr="00B779A9">
        <w:rPr>
          <w:lang w:val="pt-PT"/>
        </w:rPr>
        <w:t xml:space="preserve">V </w:t>
      </w:r>
      <w:r w:rsidR="00885488" w:rsidRPr="00736684">
        <w:rPr>
          <w:rStyle w:val="Incipit"/>
          <w:lang w:val="pt-PT"/>
        </w:rPr>
        <w:t>Regem confessorum dominum</w:t>
      </w:r>
      <w:r w:rsidR="00885488" w:rsidRPr="00B779A9">
        <w:rPr>
          <w:lang w:val="pt-PT"/>
        </w:rPr>
        <w:t xml:space="preserve">. HY </w:t>
      </w:r>
      <w:r w:rsidR="00885488" w:rsidRPr="00736684">
        <w:rPr>
          <w:rStyle w:val="Incipit"/>
          <w:lang w:val="pt-PT"/>
        </w:rPr>
        <w:t>Iste confessor</w:t>
      </w:r>
      <w:r w:rsidR="00885488" w:rsidRPr="00B779A9">
        <w:rPr>
          <w:lang w:val="pt-PT"/>
        </w:rPr>
        <w:t>.</w:t>
      </w:r>
      <w:r w:rsidR="003720A1" w:rsidRPr="00B779A9">
        <w:rPr>
          <w:lang w:val="pt-PT"/>
        </w:rPr>
        <w:t xml:space="preserve"> (145v)</w:t>
      </w:r>
      <w:r w:rsidR="00C549C8">
        <w:rPr>
          <w:lang w:val="pt-PT"/>
        </w:rPr>
        <w:t xml:space="preserve"> </w:t>
      </w:r>
      <w:r w:rsidRPr="004518BD">
        <w:rPr>
          <w:lang w:val="pt-PT"/>
        </w:rPr>
        <w:t>Ad nocturnum</w:t>
      </w:r>
      <w:r w:rsidR="00885488" w:rsidRPr="00B779A9">
        <w:rPr>
          <w:lang w:val="pt-PT"/>
        </w:rPr>
        <w:t xml:space="preserve"> AN </w:t>
      </w:r>
      <w:r w:rsidR="00885488" w:rsidRPr="00794880">
        <w:rPr>
          <w:rStyle w:val="Incipit"/>
          <w:lang w:val="pt-PT"/>
        </w:rPr>
        <w:t>Beatus</w:t>
      </w:r>
      <w:r w:rsidR="005A362F" w:rsidRPr="00BE7D55">
        <w:rPr>
          <w:i/>
          <w:lang w:val="pt-PT"/>
        </w:rPr>
        <w:t xml:space="preserve"> </w:t>
      </w:r>
      <w:r w:rsidR="00C31823" w:rsidRPr="00794880">
        <w:rPr>
          <w:rStyle w:val="Incipit"/>
          <w:lang w:val="pt-PT"/>
        </w:rPr>
        <w:t>vir</w:t>
      </w:r>
      <w:r w:rsidR="00885488" w:rsidRPr="00B779A9">
        <w:rPr>
          <w:lang w:val="pt-PT"/>
        </w:rPr>
        <w:t xml:space="preserve"> cum psa</w:t>
      </w:r>
      <w:r w:rsidR="003720A1" w:rsidRPr="00B779A9">
        <w:rPr>
          <w:lang w:val="pt-PT"/>
        </w:rPr>
        <w:t>lmis et reliquis antiphonis. Versiculus d</w:t>
      </w:r>
      <w:r w:rsidR="00885488" w:rsidRPr="00B779A9">
        <w:rPr>
          <w:lang w:val="pt-PT"/>
        </w:rPr>
        <w:t>e confessorib</w:t>
      </w:r>
      <w:r w:rsidR="00885488" w:rsidRPr="005B472A">
        <w:rPr>
          <w:lang w:val="pt-PT"/>
        </w:rPr>
        <w:t xml:space="preserve">us. EV </w:t>
      </w:r>
      <w:r w:rsidR="00885488" w:rsidRPr="005B472A">
        <w:rPr>
          <w:rStyle w:val="Incipit"/>
          <w:lang w:val="pt-PT"/>
        </w:rPr>
        <w:t>Ecce</w:t>
      </w:r>
      <w:r w:rsidR="005A362F" w:rsidRPr="005B472A">
        <w:rPr>
          <w:rStyle w:val="Incipit"/>
          <w:lang w:val="pt-PT"/>
        </w:rPr>
        <w:t xml:space="preserve"> </w:t>
      </w:r>
      <w:r w:rsidR="00885488" w:rsidRPr="005B472A">
        <w:rPr>
          <w:rStyle w:val="Incipit"/>
          <w:lang w:val="pt-PT"/>
        </w:rPr>
        <w:t>nos</w:t>
      </w:r>
      <w:r w:rsidR="005A362F" w:rsidRPr="005B472A">
        <w:rPr>
          <w:rStyle w:val="Incipit"/>
          <w:lang w:val="pt-PT"/>
        </w:rPr>
        <w:t xml:space="preserve"> </w:t>
      </w:r>
      <w:r w:rsidR="00C549C8" w:rsidRPr="005B472A">
        <w:rPr>
          <w:rStyle w:val="Incipit"/>
          <w:lang w:val="pt-PT"/>
        </w:rPr>
        <w:t>|</w:t>
      </w:r>
      <w:r w:rsidR="00885488" w:rsidRPr="005B472A">
        <w:rPr>
          <w:rStyle w:val="Incipit"/>
          <w:lang w:val="pt-PT"/>
        </w:rPr>
        <w:t>relinquimus</w:t>
      </w:r>
      <w:r w:rsidR="00C549C8" w:rsidRPr="005B472A">
        <w:rPr>
          <w:rStyle w:val="Incipit"/>
          <w:lang w:val="pt-PT"/>
        </w:rPr>
        <w:t>::reliquimus|</w:t>
      </w:r>
      <w:r w:rsidR="005A362F" w:rsidRPr="005B472A">
        <w:rPr>
          <w:rStyle w:val="Incipit"/>
          <w:lang w:val="pt-PT"/>
        </w:rPr>
        <w:t xml:space="preserve"> </w:t>
      </w:r>
      <w:r w:rsidR="00885488" w:rsidRPr="005B472A">
        <w:rPr>
          <w:rStyle w:val="Incipit"/>
          <w:lang w:val="pt-PT"/>
        </w:rPr>
        <w:t>omnia</w:t>
      </w:r>
      <w:r w:rsidR="005A362F" w:rsidRPr="005B472A">
        <w:rPr>
          <w:rStyle w:val="Incipit"/>
          <w:lang w:val="pt-PT"/>
        </w:rPr>
        <w:t xml:space="preserve"> </w:t>
      </w:r>
      <w:r w:rsidR="00885488" w:rsidRPr="005B472A">
        <w:rPr>
          <w:rStyle w:val="Incipit"/>
          <w:lang w:val="pt-PT"/>
        </w:rPr>
        <w:t>et</w:t>
      </w:r>
      <w:r w:rsidR="005A362F" w:rsidRPr="005B472A">
        <w:rPr>
          <w:rStyle w:val="Incipit"/>
          <w:lang w:val="pt-PT"/>
        </w:rPr>
        <w:t xml:space="preserve"> </w:t>
      </w:r>
      <w:r w:rsidR="00885488" w:rsidRPr="005B472A">
        <w:rPr>
          <w:rStyle w:val="Incipit"/>
          <w:lang w:val="pt-PT"/>
        </w:rPr>
        <w:t>secuti</w:t>
      </w:r>
      <w:r w:rsidR="005A362F" w:rsidRPr="005B472A">
        <w:rPr>
          <w:rStyle w:val="Incipit"/>
          <w:lang w:val="pt-PT"/>
        </w:rPr>
        <w:t xml:space="preserve"> </w:t>
      </w:r>
      <w:r w:rsidR="00885488" w:rsidRPr="005B472A">
        <w:rPr>
          <w:rStyle w:val="Incipit"/>
          <w:lang w:val="pt-PT"/>
        </w:rPr>
        <w:t>sumus</w:t>
      </w:r>
      <w:r w:rsidR="005A362F" w:rsidRPr="005B472A">
        <w:rPr>
          <w:lang w:val="pt-PT"/>
        </w:rPr>
        <w:t xml:space="preserve"> </w:t>
      </w:r>
      <w:r w:rsidR="00885488" w:rsidRPr="005B472A">
        <w:rPr>
          <w:lang w:val="pt-PT"/>
        </w:rPr>
        <w:t>te</w:t>
      </w:r>
      <w:r w:rsidR="005A362F" w:rsidRPr="005B472A">
        <w:rPr>
          <w:lang w:val="pt-PT"/>
        </w:rPr>
        <w:t xml:space="preserve"> </w:t>
      </w:r>
      <w:r w:rsidR="008D35E3" w:rsidRPr="00B779A9">
        <w:rPr>
          <w:lang w:val="pt-PT"/>
        </w:rPr>
        <w:t>quaere</w:t>
      </w:r>
      <w:r w:rsidR="00885488" w:rsidRPr="00B779A9">
        <w:rPr>
          <w:lang w:val="pt-PT"/>
        </w:rPr>
        <w:t xml:space="preserve"> de commemoratione sancti</w:t>
      </w:r>
      <w:r w:rsidR="000472CB">
        <w:rPr>
          <w:lang w:val="pt-PT"/>
        </w:rPr>
        <w:t xml:space="preserve"> Pauli</w:t>
      </w:r>
      <w:r w:rsidR="00885488" w:rsidRPr="00B779A9">
        <w:rPr>
          <w:lang w:val="pt-PT"/>
        </w:rPr>
        <w:t xml:space="preserve"> in libro de sanctis. </w:t>
      </w:r>
      <w:r w:rsidR="00885488">
        <w:rPr>
          <w:lang w:val="en-US"/>
        </w:rPr>
        <w:t xml:space="preserve">RP </w:t>
      </w:r>
      <w:r w:rsidR="00885488" w:rsidRPr="00794880">
        <w:rPr>
          <w:rStyle w:val="Incipit"/>
          <w:lang w:val="en-US"/>
        </w:rPr>
        <w:t>Euge</w:t>
      </w:r>
      <w:r w:rsidR="005A362F" w:rsidRPr="00BE7D55">
        <w:rPr>
          <w:i/>
          <w:lang w:val="en-US"/>
        </w:rPr>
        <w:t xml:space="preserve"> </w:t>
      </w:r>
      <w:r w:rsidR="00D66EA2" w:rsidRPr="00794880">
        <w:rPr>
          <w:rStyle w:val="Incipit"/>
          <w:lang w:val="en-US"/>
        </w:rPr>
        <w:t>serve</w:t>
      </w:r>
      <w:r w:rsidR="00794880" w:rsidRPr="00794880">
        <w:rPr>
          <w:lang w:val="en-US"/>
        </w:rPr>
        <w:t xml:space="preserve">. </w:t>
      </w:r>
      <w:r w:rsidR="00BA24A1">
        <w:rPr>
          <w:lang w:val="en-US"/>
        </w:rPr>
        <w:t>[</w:t>
      </w:r>
      <w:r w:rsidR="00885488">
        <w:rPr>
          <w:lang w:val="en-US"/>
        </w:rPr>
        <w:t>RP</w:t>
      </w:r>
      <w:r w:rsidR="00BA24A1">
        <w:rPr>
          <w:lang w:val="en-US"/>
        </w:rPr>
        <w:t>]</w:t>
      </w:r>
      <w:r w:rsidR="00885488">
        <w:rPr>
          <w:lang w:val="en-US"/>
        </w:rPr>
        <w:t xml:space="preserve"> </w:t>
      </w:r>
      <w:r w:rsidR="00885488" w:rsidRPr="00794880">
        <w:rPr>
          <w:rStyle w:val="Incipit"/>
          <w:lang w:val="en-US"/>
        </w:rPr>
        <w:t>Iustus</w:t>
      </w:r>
      <w:r w:rsidR="005A362F" w:rsidRPr="00BE7D55">
        <w:rPr>
          <w:i/>
          <w:lang w:val="en-US"/>
        </w:rPr>
        <w:t xml:space="preserve"> </w:t>
      </w:r>
      <w:r w:rsidR="00885488" w:rsidRPr="00794880">
        <w:rPr>
          <w:rStyle w:val="Incipit"/>
          <w:lang w:val="en-US"/>
        </w:rPr>
        <w:t>germinabit</w:t>
      </w:r>
      <w:r w:rsidR="00794880" w:rsidRPr="00794880">
        <w:rPr>
          <w:lang w:val="en-US"/>
        </w:rPr>
        <w:t xml:space="preserve">. </w:t>
      </w:r>
      <w:r w:rsidR="00BA24A1">
        <w:rPr>
          <w:lang w:val="en-US"/>
        </w:rPr>
        <w:t>[</w:t>
      </w:r>
      <w:r w:rsidR="00885488">
        <w:rPr>
          <w:lang w:val="en-US"/>
        </w:rPr>
        <w:t>RP</w:t>
      </w:r>
      <w:r w:rsidR="00BA24A1">
        <w:rPr>
          <w:lang w:val="en-US"/>
        </w:rPr>
        <w:t>]</w:t>
      </w:r>
      <w:r w:rsidR="00885488">
        <w:rPr>
          <w:lang w:val="en-US"/>
        </w:rPr>
        <w:t xml:space="preserve"> </w:t>
      </w:r>
      <w:r w:rsidR="00885488" w:rsidRPr="00794880">
        <w:rPr>
          <w:rStyle w:val="Incipit"/>
          <w:lang w:val="en-US"/>
        </w:rPr>
        <w:t>Desiderium</w:t>
      </w:r>
      <w:r w:rsidR="005A362F" w:rsidRPr="00BE7D55">
        <w:rPr>
          <w:i/>
          <w:lang w:val="en-US"/>
        </w:rPr>
        <w:t xml:space="preserve"> </w:t>
      </w:r>
      <w:r w:rsidR="00885488" w:rsidRPr="00794880">
        <w:rPr>
          <w:rStyle w:val="Incipit"/>
          <w:lang w:val="en-US"/>
        </w:rPr>
        <w:t>animae</w:t>
      </w:r>
      <w:r w:rsidR="005A362F" w:rsidRPr="00BE7D55">
        <w:rPr>
          <w:i/>
          <w:lang w:val="en-US"/>
        </w:rPr>
        <w:t xml:space="preserve"> </w:t>
      </w:r>
      <w:r w:rsidR="00885488" w:rsidRPr="00794880">
        <w:rPr>
          <w:rStyle w:val="Incipit"/>
          <w:lang w:val="en-US"/>
        </w:rPr>
        <w:t>eius</w:t>
      </w:r>
      <w:r w:rsidR="00885488">
        <w:rPr>
          <w:lang w:val="en-US"/>
        </w:rPr>
        <w:t>.</w:t>
      </w:r>
      <w:r w:rsidR="003720A1" w:rsidRPr="003720A1">
        <w:rPr>
          <w:lang w:val="en-US"/>
        </w:rPr>
        <w:t xml:space="preserve"> </w:t>
      </w:r>
      <w:r w:rsidR="003720A1" w:rsidRPr="00B97C75">
        <w:rPr>
          <w:lang w:val="en-US"/>
        </w:rPr>
        <w:t xml:space="preserve">[TD] </w:t>
      </w:r>
      <w:r w:rsidR="003720A1" w:rsidRPr="00794880">
        <w:rPr>
          <w:rStyle w:val="Incipit"/>
          <w:lang w:val="en-US"/>
        </w:rPr>
        <w:t>Te</w:t>
      </w:r>
      <w:r w:rsidR="005A362F" w:rsidRPr="00BE7D55">
        <w:rPr>
          <w:i/>
          <w:lang w:val="en-US"/>
        </w:rPr>
        <w:t xml:space="preserve"> </w:t>
      </w:r>
      <w:r w:rsidR="003720A1" w:rsidRPr="00794880">
        <w:rPr>
          <w:rStyle w:val="Incipit"/>
          <w:lang w:val="en-US"/>
        </w:rPr>
        <w:t>deum</w:t>
      </w:r>
      <w:r w:rsidR="005A362F" w:rsidRPr="00BE7D55">
        <w:rPr>
          <w:i/>
          <w:lang w:val="en-US"/>
        </w:rPr>
        <w:t xml:space="preserve"> </w:t>
      </w:r>
      <w:r w:rsidR="00F843D8" w:rsidRPr="00794880">
        <w:rPr>
          <w:rStyle w:val="Incipit"/>
          <w:lang w:val="en-US"/>
        </w:rPr>
        <w:t>laudamus</w:t>
      </w:r>
      <w:r w:rsidR="00885488">
        <w:rPr>
          <w:lang w:val="en-US"/>
        </w:rPr>
        <w:t>.</w:t>
      </w:r>
    </w:p>
    <w:p w:rsidR="00885488" w:rsidRPr="00B779A9" w:rsidRDefault="00F44728" w:rsidP="00415109">
      <w:pPr>
        <w:rPr>
          <w:lang w:val="fr-FR"/>
        </w:rPr>
      </w:pPr>
      <w:r w:rsidRPr="00736684">
        <w:rPr>
          <w:rStyle w:val="Time1"/>
          <w:lang w:val="en-US"/>
        </w:rPr>
        <w:t>Ad laudes</w:t>
      </w:r>
      <w:r w:rsidR="00885488">
        <w:rPr>
          <w:lang w:val="en-US"/>
        </w:rPr>
        <w:t xml:space="preserve"> AN </w:t>
      </w:r>
      <w:r w:rsidR="00885488" w:rsidRPr="00794880">
        <w:rPr>
          <w:rStyle w:val="Incipit"/>
          <w:lang w:val="en-US"/>
        </w:rPr>
        <w:t>Iustum</w:t>
      </w:r>
      <w:r w:rsidR="005A362F" w:rsidRPr="00BE7D55">
        <w:rPr>
          <w:i/>
          <w:lang w:val="en-US"/>
        </w:rPr>
        <w:t xml:space="preserve"> </w:t>
      </w:r>
      <w:r w:rsidR="00885488" w:rsidRPr="00794880">
        <w:rPr>
          <w:rStyle w:val="Incipit"/>
          <w:lang w:val="en-US"/>
        </w:rPr>
        <w:t>deduxit</w:t>
      </w:r>
      <w:r w:rsidR="005A362F" w:rsidRPr="00BE7D55">
        <w:rPr>
          <w:i/>
          <w:lang w:val="en-US"/>
        </w:rPr>
        <w:t xml:space="preserve"> </w:t>
      </w:r>
      <w:r w:rsidR="00885488" w:rsidRPr="00794880">
        <w:rPr>
          <w:rStyle w:val="Incipit"/>
          <w:lang w:val="en-US"/>
        </w:rPr>
        <w:t>dominus</w:t>
      </w:r>
      <w:r w:rsidR="00885488">
        <w:rPr>
          <w:lang w:val="en-US"/>
        </w:rPr>
        <w:t xml:space="preserve"> cum reliquis. HY </w:t>
      </w:r>
      <w:r w:rsidR="00885488" w:rsidRPr="00794880">
        <w:rPr>
          <w:rStyle w:val="Incipit"/>
          <w:lang w:val="en-US"/>
        </w:rPr>
        <w:t>Hic</w:t>
      </w:r>
      <w:r w:rsidR="005A362F" w:rsidRPr="00BE7D55">
        <w:rPr>
          <w:i/>
          <w:lang w:val="en-US"/>
        </w:rPr>
        <w:t xml:space="preserve"> </w:t>
      </w:r>
      <w:r w:rsidR="00885488" w:rsidRPr="00794880">
        <w:rPr>
          <w:rStyle w:val="Incipit"/>
          <w:lang w:val="en-US"/>
        </w:rPr>
        <w:t>est</w:t>
      </w:r>
      <w:r w:rsidR="005A362F" w:rsidRPr="00BE7D55">
        <w:rPr>
          <w:i/>
          <w:lang w:val="en-US"/>
        </w:rPr>
        <w:t xml:space="preserve"> </w:t>
      </w:r>
      <w:r w:rsidR="00AC32FA" w:rsidRPr="00794880">
        <w:rPr>
          <w:rStyle w:val="Incipit"/>
          <w:lang w:val="en-US"/>
        </w:rPr>
        <w:t>veru</w:t>
      </w:r>
      <w:r w:rsidR="00885488" w:rsidRPr="00794880">
        <w:rPr>
          <w:rStyle w:val="Incipit"/>
          <w:lang w:val="en-US"/>
        </w:rPr>
        <w:t>s</w:t>
      </w:r>
      <w:r w:rsidR="005A362F" w:rsidRPr="00BE7D55">
        <w:rPr>
          <w:i/>
          <w:lang w:val="en-US"/>
        </w:rPr>
        <w:t xml:space="preserve"> </w:t>
      </w:r>
      <w:r w:rsidR="00885488" w:rsidRPr="00794880">
        <w:rPr>
          <w:rStyle w:val="Incipit"/>
          <w:lang w:val="en-US"/>
        </w:rPr>
        <w:t>christicola</w:t>
      </w:r>
      <w:r w:rsidR="00885488">
        <w:rPr>
          <w:lang w:val="en-US"/>
        </w:rPr>
        <w:t xml:space="preserve">. </w:t>
      </w:r>
      <w:r w:rsidR="00885488" w:rsidRPr="00B779A9">
        <w:rPr>
          <w:lang w:val="fr-FR"/>
        </w:rPr>
        <w:t xml:space="preserve">VS </w:t>
      </w:r>
      <w:r w:rsidR="00885488" w:rsidRPr="00794880">
        <w:rPr>
          <w:rStyle w:val="Incipit"/>
          <w:lang w:val="fr-FR"/>
        </w:rPr>
        <w:t>Iustus</w:t>
      </w:r>
      <w:r w:rsidR="005A362F" w:rsidRPr="00BE7D55">
        <w:rPr>
          <w:i/>
          <w:lang w:val="fr-FR"/>
        </w:rPr>
        <w:t xml:space="preserve"> </w:t>
      </w:r>
      <w:r w:rsidR="00885488" w:rsidRPr="00794880">
        <w:rPr>
          <w:rStyle w:val="Incipit"/>
          <w:lang w:val="fr-FR"/>
        </w:rPr>
        <w:t>ut</w:t>
      </w:r>
      <w:r w:rsidR="005A362F" w:rsidRPr="00BE7D55">
        <w:rPr>
          <w:i/>
          <w:lang w:val="fr-FR"/>
        </w:rPr>
        <w:t xml:space="preserve"> </w:t>
      </w:r>
      <w:r w:rsidR="00885488" w:rsidRPr="00794880">
        <w:rPr>
          <w:rStyle w:val="Incipit"/>
          <w:lang w:val="fr-FR"/>
        </w:rPr>
        <w:t>palma</w:t>
      </w:r>
      <w:r w:rsidR="00885488" w:rsidRPr="00B779A9">
        <w:rPr>
          <w:lang w:val="fr-FR"/>
        </w:rPr>
        <w:t xml:space="preserve">. AB </w:t>
      </w:r>
      <w:r w:rsidR="00D66EA2" w:rsidRPr="00794880">
        <w:rPr>
          <w:rStyle w:val="Incipit"/>
          <w:lang w:val="fr-FR"/>
        </w:rPr>
        <w:t>Serve</w:t>
      </w:r>
      <w:r w:rsidR="005A362F" w:rsidRPr="00BE7D55">
        <w:rPr>
          <w:i/>
          <w:lang w:val="fr-FR"/>
        </w:rPr>
        <w:t xml:space="preserve"> </w:t>
      </w:r>
      <w:r w:rsidR="00885488" w:rsidRPr="00794880">
        <w:rPr>
          <w:rStyle w:val="Incipit"/>
          <w:lang w:val="fr-FR"/>
        </w:rPr>
        <w:t>bone</w:t>
      </w:r>
      <w:r w:rsidR="005A362F" w:rsidRPr="00BE7D55">
        <w:rPr>
          <w:i/>
          <w:lang w:val="fr-FR"/>
        </w:rPr>
        <w:t xml:space="preserve"> </w:t>
      </w:r>
      <w:r w:rsidR="00885488" w:rsidRPr="00794880">
        <w:rPr>
          <w:rStyle w:val="Incipit"/>
          <w:lang w:val="fr-FR"/>
        </w:rPr>
        <w:t>et</w:t>
      </w:r>
      <w:r w:rsidR="005A362F" w:rsidRPr="00BE7D55">
        <w:rPr>
          <w:i/>
          <w:lang w:val="fr-FR"/>
        </w:rPr>
        <w:t xml:space="preserve"> </w:t>
      </w:r>
      <w:r w:rsidR="00885488" w:rsidRPr="00794880">
        <w:rPr>
          <w:rStyle w:val="Incipit"/>
          <w:lang w:val="fr-FR"/>
        </w:rPr>
        <w:t>fidelis</w:t>
      </w:r>
      <w:r w:rsidR="00885488" w:rsidRPr="00B779A9">
        <w:rPr>
          <w:lang w:val="fr-FR"/>
        </w:rPr>
        <w:t xml:space="preserve">. Suffragium de beata virgine quod occurrit. </w:t>
      </w:r>
      <w:r w:rsidR="003720A1" w:rsidRPr="00B779A9">
        <w:rPr>
          <w:lang w:val="fr-FR"/>
        </w:rPr>
        <w:t xml:space="preserve">[BD] </w:t>
      </w:r>
      <w:r w:rsidR="005F6F99" w:rsidRPr="00794880">
        <w:rPr>
          <w:rStyle w:val="Incipit"/>
          <w:lang w:val="fr-FR"/>
        </w:rPr>
        <w:t>Benedicamus</w:t>
      </w:r>
      <w:r w:rsidR="003720A1" w:rsidRPr="00B779A9">
        <w:rPr>
          <w:lang w:val="fr-FR"/>
        </w:rPr>
        <w:t xml:space="preserve"> ferialiter</w:t>
      </w:r>
      <w:r w:rsidR="00885488" w:rsidRPr="00B779A9">
        <w:rPr>
          <w:lang w:val="fr-FR"/>
        </w:rPr>
        <w:t>.</w:t>
      </w:r>
    </w:p>
    <w:p w:rsidR="00885488" w:rsidRPr="00B779A9" w:rsidRDefault="00F44728" w:rsidP="00415109">
      <w:pPr>
        <w:rPr>
          <w:lang w:val="fr-FR"/>
        </w:rPr>
      </w:pPr>
      <w:r w:rsidRPr="00736684">
        <w:rPr>
          <w:rStyle w:val="Time1"/>
          <w:lang w:val="fr-FR"/>
        </w:rPr>
        <w:t>Ad horas</w:t>
      </w:r>
      <w:r w:rsidR="00885488" w:rsidRPr="00B779A9">
        <w:rPr>
          <w:lang w:val="fr-FR"/>
        </w:rPr>
        <w:t xml:space="preserve"> dicantur laudes.</w:t>
      </w:r>
    </w:p>
    <w:p w:rsidR="00885488" w:rsidRPr="003D0C23" w:rsidRDefault="00F44728" w:rsidP="00415109">
      <w:pPr>
        <w:rPr>
          <w:lang w:val="en-US"/>
        </w:rPr>
      </w:pPr>
      <w:r w:rsidRPr="00736684">
        <w:rPr>
          <w:rStyle w:val="Time1"/>
          <w:lang w:val="fr-FR"/>
        </w:rPr>
        <w:t>Ad missam</w:t>
      </w:r>
      <w:r w:rsidR="00885488" w:rsidRPr="00B779A9">
        <w:rPr>
          <w:lang w:val="fr-FR"/>
        </w:rPr>
        <w:t xml:space="preserve"> IN </w:t>
      </w:r>
      <w:r w:rsidR="00885488" w:rsidRPr="00736684">
        <w:rPr>
          <w:rStyle w:val="Incipit"/>
          <w:lang w:val="fr-FR"/>
        </w:rPr>
        <w:t>Os iusti meditabitur</w:t>
      </w:r>
      <w:r w:rsidR="00DD1415">
        <w:rPr>
          <w:lang w:val="fr-FR"/>
        </w:rPr>
        <w:t>@</w:t>
      </w:r>
      <w:r w:rsidR="00DD1415" w:rsidRPr="00B779A9">
        <w:rPr>
          <w:lang w:val="fr-FR"/>
        </w:rPr>
        <w:t>28.</w:t>
      </w:r>
      <w:r w:rsidR="00885488" w:rsidRPr="00B779A9">
        <w:rPr>
          <w:lang w:val="fr-FR"/>
        </w:rPr>
        <w:t xml:space="preserve"> GR </w:t>
      </w:r>
      <w:r w:rsidR="00885488" w:rsidRPr="00736684">
        <w:rPr>
          <w:rStyle w:val="Incipit"/>
          <w:lang w:val="fr-FR"/>
        </w:rPr>
        <w:t>Os iusti meditabitur</w:t>
      </w:r>
      <w:r w:rsidR="00DD1415">
        <w:rPr>
          <w:lang w:val="fr-FR"/>
        </w:rPr>
        <w:t>@</w:t>
      </w:r>
      <w:r w:rsidR="00DD1415" w:rsidRPr="00B779A9">
        <w:rPr>
          <w:lang w:val="fr-FR"/>
        </w:rPr>
        <w:t>193.</w:t>
      </w:r>
      <w:r w:rsidR="00885488" w:rsidRPr="00B779A9">
        <w:rPr>
          <w:lang w:val="fr-FR"/>
        </w:rPr>
        <w:t xml:space="preserve"> AL</w:t>
      </w:r>
      <w:r w:rsidR="003720A1" w:rsidRPr="00B779A9">
        <w:rPr>
          <w:lang w:val="fr-FR"/>
        </w:rPr>
        <w:t>V</w:t>
      </w:r>
      <w:r w:rsidR="00885488" w:rsidRPr="00B779A9">
        <w:rPr>
          <w:lang w:val="fr-FR"/>
        </w:rPr>
        <w:t xml:space="preserve"> </w:t>
      </w:r>
      <w:r w:rsidR="00885488" w:rsidRPr="00736684">
        <w:rPr>
          <w:rStyle w:val="Incipit"/>
          <w:lang w:val="fr-FR"/>
        </w:rPr>
        <w:t>Iustus germinabit</w:t>
      </w:r>
      <w:r w:rsidR="00DD1415">
        <w:rPr>
          <w:lang w:val="fr-FR"/>
        </w:rPr>
        <w:t>@</w:t>
      </w:r>
      <w:r w:rsidR="00DD1415" w:rsidRPr="00B779A9">
        <w:rPr>
          <w:lang w:val="fr-FR"/>
        </w:rPr>
        <w:t>230.</w:t>
      </w:r>
      <w:r w:rsidR="00885488" w:rsidRPr="00B779A9">
        <w:rPr>
          <w:lang w:val="fr-FR"/>
        </w:rPr>
        <w:t xml:space="preserve"> </w:t>
      </w:r>
      <w:r w:rsidR="00885488" w:rsidRPr="003D0C23">
        <w:rPr>
          <w:lang w:val="en-US"/>
        </w:rPr>
        <w:t xml:space="preserve">OF </w:t>
      </w:r>
      <w:r w:rsidR="00885488" w:rsidRPr="003D0C23">
        <w:rPr>
          <w:rStyle w:val="Incipit"/>
          <w:lang w:val="en-US"/>
        </w:rPr>
        <w:t>Posuisti domine in capite</w:t>
      </w:r>
      <w:r w:rsidR="00DD1415" w:rsidRPr="003D0C23">
        <w:rPr>
          <w:lang w:val="en-US"/>
        </w:rPr>
        <w:t>@193.</w:t>
      </w:r>
      <w:r w:rsidR="00885488" w:rsidRPr="003D0C23">
        <w:rPr>
          <w:lang w:val="en-US"/>
        </w:rPr>
        <w:t xml:space="preserve"> CO </w:t>
      </w:r>
      <w:r w:rsidR="004D2F32" w:rsidRPr="003D0C23">
        <w:rPr>
          <w:rStyle w:val="Incipit"/>
          <w:lang w:val="en-US"/>
        </w:rPr>
        <w:t>%D::</w:t>
      </w:r>
      <w:r w:rsidR="00C549C8" w:rsidRPr="003D0C23">
        <w:rPr>
          <w:rStyle w:val="Incipit"/>
          <w:lang w:val="en-US"/>
        </w:rPr>
        <w:t>S</w:t>
      </w:r>
      <w:r w:rsidR="0099492C" w:rsidRPr="003D0C23">
        <w:rPr>
          <w:rStyle w:val="Incipit"/>
          <w:lang w:val="en-US"/>
        </w:rPr>
        <w:t>ervus</w:t>
      </w:r>
      <w:r w:rsidR="00D734F4" w:rsidRPr="003D0C23">
        <w:rPr>
          <w:rStyle w:val="Incipit"/>
          <w:lang w:val="en-US"/>
        </w:rPr>
        <w:t xml:space="preserve"> </w:t>
      </w:r>
      <w:r w:rsidR="0099492C" w:rsidRPr="003D0C23">
        <w:rPr>
          <w:rStyle w:val="Incipit"/>
          <w:lang w:val="en-US"/>
        </w:rPr>
        <w:t>me</w:t>
      </w:r>
      <w:r w:rsidR="004D2F32" w:rsidRPr="003D0C23">
        <w:rPr>
          <w:rStyle w:val="Incipit"/>
          <w:lang w:val="en-US"/>
        </w:rPr>
        <w:t>%</w:t>
      </w:r>
      <w:r w:rsidR="00C549C8" w:rsidRPr="005B472A">
        <w:rPr>
          <w:lang w:val="en-US"/>
        </w:rPr>
        <w:t>.</w:t>
      </w:r>
      <w:r w:rsidR="00C549C8" w:rsidRPr="003D0C23">
        <w:rPr>
          <w:lang w:val="en-US"/>
        </w:rPr>
        <w:t xml:space="preserve"> [CO] </w:t>
      </w:r>
      <w:r w:rsidR="00885488" w:rsidRPr="003D0C23">
        <w:rPr>
          <w:rStyle w:val="Incipit"/>
          <w:lang w:val="en-US"/>
        </w:rPr>
        <w:t>Fidelis ser</w:t>
      </w:r>
      <w:r w:rsidR="00382E22" w:rsidRPr="003D0C23">
        <w:rPr>
          <w:rStyle w:val="Incipit"/>
          <w:lang w:val="en-US"/>
        </w:rPr>
        <w:t>vu</w:t>
      </w:r>
      <w:r w:rsidR="00885488" w:rsidRPr="003D0C23">
        <w:rPr>
          <w:rStyle w:val="Incipit"/>
          <w:lang w:val="en-US"/>
        </w:rPr>
        <w:t>s et prudens</w:t>
      </w:r>
      <w:r w:rsidR="00DD1415" w:rsidRPr="003D0C23">
        <w:rPr>
          <w:lang w:val="en-US"/>
        </w:rPr>
        <w:t>@46.</w:t>
      </w:r>
    </w:p>
    <w:p w:rsidR="00885488" w:rsidRPr="003D0C23" w:rsidRDefault="00885488" w:rsidP="00415109">
      <w:pPr>
        <w:rPr>
          <w:lang w:val="en-US"/>
        </w:rPr>
      </w:pPr>
      <w:r w:rsidRPr="003D0C23">
        <w:rPr>
          <w:lang w:val="en-US"/>
        </w:rPr>
        <w:lastRenderedPageBreak/>
        <w:t xml:space="preserve">Hac die </w:t>
      </w:r>
      <w:r w:rsidRPr="005B472A">
        <w:rPr>
          <w:lang w:val="en-US"/>
        </w:rPr>
        <w:t xml:space="preserve">ante secundas </w:t>
      </w:r>
      <w:r w:rsidR="00DF0248" w:rsidRPr="005B472A">
        <w:rPr>
          <w:lang w:val="en-US"/>
        </w:rPr>
        <w:t>vesperas</w:t>
      </w:r>
      <w:r w:rsidR="00DF0248" w:rsidRPr="003D0C23">
        <w:rPr>
          <w:lang w:val="en-US"/>
        </w:rPr>
        <w:t xml:space="preserve"> sancti confessoris Ant</w:t>
      </w:r>
      <w:r w:rsidRPr="003D0C23">
        <w:rPr>
          <w:lang w:val="en-US"/>
        </w:rPr>
        <w:t xml:space="preserve">onii cantantur in </w:t>
      </w:r>
      <w:r w:rsidRPr="003D0C23">
        <w:rPr>
          <w:rStyle w:val="Ort"/>
          <w:lang w:val="en-US"/>
        </w:rPr>
        <w:t>templo sancti Ioannis baptistae</w:t>
      </w:r>
      <w:r w:rsidRPr="003D0C23">
        <w:rPr>
          <w:lang w:val="en-US"/>
        </w:rPr>
        <w:t xml:space="preserve"> vesperae de dedicatione ecclesiae.</w:t>
      </w:r>
    </w:p>
    <w:p w:rsidR="00885488" w:rsidRPr="005B472A" w:rsidRDefault="004D2F32" w:rsidP="00415109">
      <w:pPr>
        <w:rPr>
          <w:lang w:val="it-IT"/>
        </w:rPr>
      </w:pPr>
      <w:r w:rsidRPr="00F76ED9">
        <w:rPr>
          <w:rStyle w:val="Time1"/>
          <w:lang w:val="pt-PT"/>
        </w:rPr>
        <w:t>Ad secundas vesperas</w:t>
      </w:r>
      <w:r w:rsidR="00885488" w:rsidRPr="00F76ED9">
        <w:rPr>
          <w:lang w:val="pt-PT"/>
        </w:rPr>
        <w:t xml:space="preserve"> AN </w:t>
      </w:r>
      <w:r w:rsidR="00885488" w:rsidRPr="00F76ED9">
        <w:rPr>
          <w:rStyle w:val="Incipit"/>
          <w:lang w:val="pt-PT"/>
        </w:rPr>
        <w:t>Iustum deduxit dominus</w:t>
      </w:r>
      <w:r w:rsidR="00885488" w:rsidRPr="00F76ED9">
        <w:rPr>
          <w:lang w:val="pt-PT"/>
        </w:rPr>
        <w:t xml:space="preserve"> cum reliquis. </w:t>
      </w:r>
      <w:r w:rsidR="00885488" w:rsidRPr="00B779A9">
        <w:rPr>
          <w:lang w:val="fr-FR"/>
        </w:rPr>
        <w:t xml:space="preserve">PS </w:t>
      </w:r>
      <w:r w:rsidR="00885488" w:rsidRPr="00736684">
        <w:rPr>
          <w:rStyle w:val="Incipit"/>
          <w:lang w:val="fr-FR"/>
        </w:rPr>
        <w:t>Dixit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Confitebor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 xml:space="preserve">Beatus </w:t>
      </w:r>
      <w:r w:rsidR="00C31823" w:rsidRPr="00736684">
        <w:rPr>
          <w:rStyle w:val="Incipit"/>
          <w:lang w:val="fr-FR"/>
        </w:rPr>
        <w:t>vir</w:t>
      </w:r>
      <w:r w:rsidR="00885488" w:rsidRPr="00B779A9">
        <w:rPr>
          <w:lang w:val="fr-FR"/>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De profundis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Memento</w:t>
      </w:r>
      <w:r w:rsidR="00885488" w:rsidRPr="00B779A9">
        <w:rPr>
          <w:lang w:val="pt-PT"/>
        </w:rPr>
        <w:t xml:space="preserve">. HY </w:t>
      </w:r>
      <w:r w:rsidR="00885488" w:rsidRPr="00736684">
        <w:rPr>
          <w:rStyle w:val="Incipit"/>
          <w:lang w:val="pt-PT"/>
        </w:rPr>
        <w:t xml:space="preserve">Hic est (146r) </w:t>
      </w:r>
      <w:r w:rsidR="00AC32FA" w:rsidRPr="00736684">
        <w:rPr>
          <w:rStyle w:val="Incipit"/>
          <w:lang w:val="pt-PT"/>
        </w:rPr>
        <w:t>veru</w:t>
      </w:r>
      <w:r w:rsidR="00885488" w:rsidRPr="00736684">
        <w:rPr>
          <w:rStyle w:val="Incipit"/>
          <w:lang w:val="pt-PT"/>
        </w:rPr>
        <w:t>s christicola</w:t>
      </w:r>
      <w:r w:rsidR="00885488" w:rsidRPr="00B779A9">
        <w:rPr>
          <w:lang w:val="pt-PT"/>
        </w:rPr>
        <w:t xml:space="preserve">. VS </w:t>
      </w:r>
      <w:r w:rsidR="00885488" w:rsidRPr="00736684">
        <w:rPr>
          <w:rStyle w:val="Incipit"/>
          <w:lang w:val="pt-PT"/>
        </w:rPr>
        <w:t>Iustus ut palma</w:t>
      </w:r>
      <w:r w:rsidR="00885488" w:rsidRPr="00B779A9">
        <w:rPr>
          <w:lang w:val="pt-PT"/>
        </w:rPr>
        <w:t xml:space="preserve">. AM </w:t>
      </w:r>
      <w:r w:rsidR="00885488" w:rsidRPr="00736684">
        <w:rPr>
          <w:rStyle w:val="Incipit"/>
          <w:lang w:val="pt-PT"/>
        </w:rPr>
        <w:t>Iste homo</w:t>
      </w:r>
      <w:r w:rsidR="00885488" w:rsidRPr="00B779A9">
        <w:rPr>
          <w:lang w:val="pt-PT"/>
        </w:rPr>
        <w:t xml:space="preserve">. </w:t>
      </w:r>
      <w:r w:rsidR="00C549C8">
        <w:rPr>
          <w:lang w:val="pt-PT"/>
        </w:rPr>
        <w:t>Suffragium d</w:t>
      </w:r>
      <w:r w:rsidR="003720A1" w:rsidRPr="00B779A9">
        <w:rPr>
          <w:lang w:val="pt-PT"/>
        </w:rPr>
        <w:t xml:space="preserve">e sancta Prisca </w:t>
      </w:r>
      <w:r w:rsidR="00B11BAD">
        <w:rPr>
          <w:lang w:val="pt-PT"/>
        </w:rPr>
        <w:t xml:space="preserve">[AC] </w:t>
      </w:r>
      <w:r w:rsidRPr="004518BD">
        <w:rPr>
          <w:rStyle w:val="Incipit"/>
          <w:lang w:val="pt-PT"/>
        </w:rPr>
        <w:t>%D::</w:t>
      </w:r>
      <w:r w:rsidR="0099492C" w:rsidRPr="004518BD">
        <w:rPr>
          <w:rStyle w:val="Incipit"/>
          <w:lang w:val="pt-PT"/>
        </w:rPr>
        <w:t>Simile</w:t>
      </w:r>
      <w:r w:rsidR="00D734F4" w:rsidRPr="004518BD">
        <w:rPr>
          <w:rStyle w:val="Incipit"/>
          <w:lang w:val="pt-PT"/>
        </w:rPr>
        <w:t xml:space="preserve"> </w:t>
      </w:r>
      <w:r w:rsidR="0099492C" w:rsidRPr="004518BD">
        <w:rPr>
          <w:rStyle w:val="Incipit"/>
          <w:lang w:val="pt-PT"/>
        </w:rPr>
        <w:t>est</w:t>
      </w:r>
      <w:r w:rsidR="00D734F4" w:rsidRPr="004518BD">
        <w:rPr>
          <w:rStyle w:val="Incipit"/>
          <w:lang w:val="pt-PT"/>
        </w:rPr>
        <w:t xml:space="preserve"> </w:t>
      </w:r>
      <w:r w:rsidR="0099492C" w:rsidRPr="004518BD">
        <w:rPr>
          <w:rStyle w:val="Incipit"/>
          <w:lang w:val="pt-PT"/>
        </w:rPr>
        <w:t>regnum</w:t>
      </w:r>
      <w:r w:rsidR="00D734F4" w:rsidRPr="004518BD">
        <w:rPr>
          <w:rStyle w:val="Incipit"/>
          <w:lang w:val="pt-PT"/>
        </w:rPr>
        <w:t xml:space="preserve"> </w:t>
      </w:r>
      <w:r w:rsidR="0099492C" w:rsidRPr="004518BD">
        <w:rPr>
          <w:rStyle w:val="Incipit"/>
          <w:lang w:val="pt-PT"/>
        </w:rPr>
        <w:t>caelorum</w:t>
      </w:r>
      <w:r w:rsidR="00D734F4" w:rsidRPr="004518BD">
        <w:rPr>
          <w:rStyle w:val="Incipit"/>
          <w:lang w:val="pt-PT"/>
        </w:rPr>
        <w:t xml:space="preserve"> </w:t>
      </w:r>
      <w:r w:rsidR="0099492C" w:rsidRPr="004518BD">
        <w:rPr>
          <w:rStyle w:val="Incipit"/>
          <w:lang w:val="pt-PT"/>
        </w:rPr>
        <w:t>decem</w:t>
      </w:r>
      <w:r w:rsidRPr="004518BD">
        <w:rPr>
          <w:rStyle w:val="Incipit"/>
          <w:lang w:val="pt-PT"/>
        </w:rPr>
        <w:t>%</w:t>
      </w:r>
      <w:r w:rsidR="007D521F">
        <w:rPr>
          <w:lang w:val="pt-PT"/>
        </w:rPr>
        <w:t xml:space="preserve">. </w:t>
      </w:r>
      <w:r w:rsidR="00B11BAD" w:rsidRPr="005B472A">
        <w:rPr>
          <w:lang w:val="it-IT"/>
        </w:rPr>
        <w:t xml:space="preserve">[AC] </w:t>
      </w:r>
      <w:r w:rsidRPr="005B472A">
        <w:rPr>
          <w:rStyle w:val="Incipit"/>
          <w:lang w:val="it-IT"/>
        </w:rPr>
        <w:t>$E::</w:t>
      </w:r>
      <w:r w:rsidR="00885488" w:rsidRPr="005B472A">
        <w:rPr>
          <w:rStyle w:val="Incipit"/>
          <w:lang w:val="it-IT"/>
        </w:rPr>
        <w:t>Veni</w:t>
      </w:r>
      <w:r w:rsidR="005A362F" w:rsidRPr="005B472A">
        <w:rPr>
          <w:rStyle w:val="Incipit"/>
          <w:lang w:val="it-IT"/>
        </w:rPr>
        <w:t xml:space="preserve"> </w:t>
      </w:r>
      <w:r w:rsidR="00885488" w:rsidRPr="005B472A">
        <w:rPr>
          <w:rStyle w:val="Incipit"/>
          <w:lang w:val="it-IT"/>
        </w:rPr>
        <w:t>sponsa</w:t>
      </w:r>
      <w:r w:rsidR="005A362F" w:rsidRPr="005B472A">
        <w:rPr>
          <w:rStyle w:val="Incipit"/>
          <w:lang w:val="it-IT"/>
        </w:rPr>
        <w:t xml:space="preserve"> </w:t>
      </w:r>
      <w:r w:rsidR="00885488" w:rsidRPr="005B472A">
        <w:rPr>
          <w:rStyle w:val="Incipit"/>
          <w:lang w:val="it-IT"/>
        </w:rPr>
        <w:t>Christi</w:t>
      </w:r>
      <w:r w:rsidR="00C549C8" w:rsidRPr="005B472A">
        <w:rPr>
          <w:rStyle w:val="Incipit"/>
          <w:lang w:val="it-IT"/>
        </w:rPr>
        <w:t>$</w:t>
      </w:r>
      <w:r w:rsidR="00465E69" w:rsidRPr="005B472A">
        <w:rPr>
          <w:lang w:val="it-IT"/>
        </w:rPr>
        <w:t>.</w:t>
      </w:r>
      <w:r w:rsidR="00885488" w:rsidRPr="005B472A">
        <w:rPr>
          <w:lang w:val="it-IT"/>
        </w:rPr>
        <w:t xml:space="preserve"> </w:t>
      </w:r>
      <w:r w:rsidR="00C549C8" w:rsidRPr="005B472A">
        <w:rPr>
          <w:lang w:val="it-IT"/>
        </w:rPr>
        <w:t>$E::</w:t>
      </w:r>
      <w:r w:rsidR="00885488" w:rsidRPr="005B472A">
        <w:rPr>
          <w:lang w:val="it-IT"/>
        </w:rPr>
        <w:t xml:space="preserve">Si fuerit ante septuagesimam erit AC </w:t>
      </w:r>
      <w:r w:rsidR="00885488" w:rsidRPr="005B472A">
        <w:rPr>
          <w:rStyle w:val="Incipit"/>
          <w:lang w:val="it-IT"/>
        </w:rPr>
        <w:t>Simile</w:t>
      </w:r>
      <w:r w:rsidR="005A362F" w:rsidRPr="005B472A">
        <w:rPr>
          <w:i/>
          <w:lang w:val="it-IT"/>
        </w:rPr>
        <w:t xml:space="preserve"> </w:t>
      </w:r>
      <w:r w:rsidR="00885488" w:rsidRPr="005B472A">
        <w:rPr>
          <w:rStyle w:val="Incipit"/>
          <w:lang w:val="it-IT"/>
        </w:rPr>
        <w:t>est</w:t>
      </w:r>
      <w:r w:rsidR="005A362F" w:rsidRPr="005B472A">
        <w:rPr>
          <w:i/>
          <w:lang w:val="it-IT"/>
        </w:rPr>
        <w:t xml:space="preserve"> </w:t>
      </w:r>
      <w:r w:rsidR="00885488" w:rsidRPr="005B472A">
        <w:rPr>
          <w:rStyle w:val="Incipit"/>
          <w:lang w:val="it-IT"/>
        </w:rPr>
        <w:t>regnum</w:t>
      </w:r>
      <w:r w:rsidRPr="005B472A">
        <w:rPr>
          <w:lang w:val="it-IT"/>
        </w:rPr>
        <w:t>$</w:t>
      </w:r>
      <w:r w:rsidR="00F337B7" w:rsidRPr="005B472A">
        <w:rPr>
          <w:lang w:val="it-IT"/>
        </w:rPr>
        <w:t>.</w:t>
      </w:r>
      <w:r w:rsidR="00885488" w:rsidRPr="005B472A">
        <w:rPr>
          <w:lang w:val="it-IT"/>
        </w:rPr>
        <w:t xml:space="preserve"> De beata virgine quod occurrit. </w:t>
      </w:r>
      <w:r w:rsidR="003720A1" w:rsidRPr="005B472A">
        <w:rPr>
          <w:lang w:val="it-IT"/>
        </w:rPr>
        <w:t xml:space="preserve">[BD] </w:t>
      </w:r>
      <w:r w:rsidR="005F6F99" w:rsidRPr="005B472A">
        <w:rPr>
          <w:rStyle w:val="Incipit"/>
          <w:lang w:val="it-IT"/>
        </w:rPr>
        <w:t>Benedicamus</w:t>
      </w:r>
      <w:r w:rsidR="003720A1" w:rsidRPr="005B472A">
        <w:rPr>
          <w:lang w:val="it-IT"/>
        </w:rPr>
        <w:t xml:space="preserve"> ferialiter</w:t>
      </w:r>
      <w:r w:rsidR="00885488" w:rsidRPr="005B472A">
        <w:rPr>
          <w:lang w:val="it-IT"/>
        </w:rPr>
        <w:t>.</w:t>
      </w:r>
    </w:p>
    <w:p w:rsidR="00885488" w:rsidRPr="00B779A9" w:rsidRDefault="004D2F32" w:rsidP="00415109">
      <w:pPr>
        <w:rPr>
          <w:lang w:val="fr-FR"/>
        </w:rPr>
      </w:pPr>
      <w:r w:rsidRPr="005B472A">
        <w:rPr>
          <w:rStyle w:val="Time1"/>
          <w:lang w:val="it-IT"/>
        </w:rPr>
        <w:t>Ad completorium</w:t>
      </w:r>
      <w:r w:rsidR="00885488" w:rsidRPr="005B472A">
        <w:rPr>
          <w:lang w:val="it-IT"/>
        </w:rPr>
        <w:t xml:space="preserve"> HY </w:t>
      </w:r>
      <w:r w:rsidR="00885488" w:rsidRPr="005B472A">
        <w:rPr>
          <w:rStyle w:val="Incipit"/>
          <w:lang w:val="it-IT"/>
        </w:rPr>
        <w:t xml:space="preserve">Iesu redemptor </w:t>
      </w:r>
      <w:r w:rsidR="002332ED" w:rsidRPr="005B472A">
        <w:rPr>
          <w:rStyle w:val="Incipit"/>
          <w:lang w:val="it-IT"/>
        </w:rPr>
        <w:t>saecul</w:t>
      </w:r>
      <w:r w:rsidR="00885488" w:rsidRPr="005B472A">
        <w:rPr>
          <w:rStyle w:val="Incipit"/>
          <w:lang w:val="it-IT"/>
        </w:rPr>
        <w:t>i</w:t>
      </w:r>
      <w:r w:rsidR="00885488" w:rsidRPr="005B472A">
        <w:rPr>
          <w:lang w:val="it-IT"/>
        </w:rPr>
        <w:t xml:space="preserve">. </w:t>
      </w:r>
      <w:r w:rsidR="00885488" w:rsidRPr="00B779A9">
        <w:rPr>
          <w:lang w:val="fr-FR"/>
        </w:rPr>
        <w:t xml:space="preserve">AD </w:t>
      </w:r>
      <w:r w:rsidR="00885488" w:rsidRPr="00736684">
        <w:rPr>
          <w:rStyle w:val="Incipit"/>
          <w:lang w:val="fr-FR"/>
        </w:rPr>
        <w:t>Vigila</w:t>
      </w:r>
      <w:r w:rsidR="00885488" w:rsidRPr="00B779A9">
        <w:rPr>
          <w:lang w:val="fr-FR"/>
        </w:rPr>
        <w:t>.</w:t>
      </w:r>
    </w:p>
    <w:p w:rsidR="00885488" w:rsidRPr="00736684" w:rsidRDefault="004D2F32" w:rsidP="00415109">
      <w:pPr>
        <w:pStyle w:val="berschrift1"/>
        <w:rPr>
          <w:lang w:val="fr-FR"/>
        </w:rPr>
      </w:pPr>
      <w:r w:rsidRPr="00736684">
        <w:rPr>
          <w:lang w:val="fr-FR"/>
        </w:rPr>
        <w:t>PRISCAE VIRGINIS</w:t>
      </w:r>
    </w:p>
    <w:p w:rsidR="00885488" w:rsidRPr="00B779A9" w:rsidRDefault="00885488" w:rsidP="00415109">
      <w:pPr>
        <w:rPr>
          <w:lang w:val="fr-FR"/>
        </w:rPr>
      </w:pPr>
      <w:r w:rsidRPr="00B779A9">
        <w:rPr>
          <w:lang w:val="fr-FR"/>
        </w:rPr>
        <w:t>Tres lectiones facimus ut de virgine et martyre.</w:t>
      </w:r>
    </w:p>
    <w:p w:rsidR="00885488" w:rsidRPr="00736684" w:rsidRDefault="004D2F32" w:rsidP="00415109">
      <w:pPr>
        <w:rPr>
          <w:lang w:val="pt-PT"/>
        </w:rPr>
      </w:pPr>
      <w:r w:rsidRPr="00736684">
        <w:rPr>
          <w:rStyle w:val="Time1"/>
          <w:lang w:val="pt-PT"/>
        </w:rPr>
        <w:t>Ad matutinum</w:t>
      </w:r>
      <w:r w:rsidR="00885488" w:rsidRPr="00B779A9">
        <w:rPr>
          <w:lang w:val="pt-PT"/>
        </w:rPr>
        <w:t xml:space="preserve"> I</w:t>
      </w:r>
      <w:r w:rsidR="003720A1" w:rsidRPr="00B779A9">
        <w:rPr>
          <w:lang w:val="pt-PT"/>
        </w:rPr>
        <w:t>N</w:t>
      </w:r>
      <w:r w:rsidR="00885488" w:rsidRPr="00B779A9">
        <w:rPr>
          <w:lang w:val="pt-PT"/>
        </w:rPr>
        <w:t xml:space="preserve">V </w:t>
      </w:r>
      <w:r w:rsidR="00885488" w:rsidRPr="00736684">
        <w:rPr>
          <w:rStyle w:val="Incipit"/>
          <w:lang w:val="pt-PT"/>
        </w:rPr>
        <w:t>Regem virginum dominum</w:t>
      </w:r>
      <w:r w:rsidR="00885488" w:rsidRPr="00B779A9">
        <w:rPr>
          <w:lang w:val="pt-PT"/>
        </w:rPr>
        <w:t xml:space="preserve">. </w:t>
      </w:r>
      <w:r w:rsidRPr="004518BD">
        <w:rPr>
          <w:lang w:val="pt-PT"/>
        </w:rPr>
        <w:t>Ad nocturnum</w:t>
      </w:r>
      <w:r w:rsidR="00885488" w:rsidRPr="00B779A9">
        <w:rPr>
          <w:lang w:val="pt-PT"/>
        </w:rPr>
        <w:t xml:space="preserve"> </w:t>
      </w:r>
      <w:r w:rsidR="00982EF5" w:rsidRPr="00B779A9">
        <w:rPr>
          <w:lang w:val="pt-PT"/>
        </w:rPr>
        <w:t>hymnu</w:t>
      </w:r>
      <w:r w:rsidR="00885488" w:rsidRPr="00B779A9">
        <w:rPr>
          <w:lang w:val="pt-PT"/>
        </w:rPr>
        <w:t>s</w:t>
      </w:r>
      <w:r w:rsidR="00B23797">
        <w:rPr>
          <w:lang w:val="pt-PT"/>
        </w:rPr>
        <w:t>,</w:t>
      </w:r>
      <w:r w:rsidR="00885488" w:rsidRPr="00B779A9">
        <w:rPr>
          <w:lang w:val="pt-PT"/>
        </w:rPr>
        <w:t xml:space="preserve"> </w:t>
      </w:r>
      <w:r w:rsidR="00B23797" w:rsidRPr="00B23797">
        <w:rPr>
          <w:lang w:val="pt-PT"/>
        </w:rPr>
        <w:t>|</w:t>
      </w:r>
      <w:r w:rsidR="00885488" w:rsidRPr="00B779A9">
        <w:rPr>
          <w:lang w:val="pt-PT"/>
        </w:rPr>
        <w:t>anti</w:t>
      </w:r>
      <w:r w:rsidR="003720A1" w:rsidRPr="00B779A9">
        <w:rPr>
          <w:lang w:val="pt-PT"/>
        </w:rPr>
        <w:t>phonas</w:t>
      </w:r>
      <w:r w:rsidR="00B23797">
        <w:rPr>
          <w:lang w:val="pt-PT"/>
        </w:rPr>
        <w:t>::antiphonae</w:t>
      </w:r>
      <w:r w:rsidR="00B23797" w:rsidRPr="00B23797">
        <w:rPr>
          <w:lang w:val="pt-PT"/>
        </w:rPr>
        <w:t>|</w:t>
      </w:r>
      <w:r w:rsidR="003720A1" w:rsidRPr="00B779A9">
        <w:rPr>
          <w:lang w:val="pt-PT"/>
        </w:rPr>
        <w:t xml:space="preserve"> et psalm</w:t>
      </w:r>
      <w:r w:rsidR="00B23797">
        <w:rPr>
          <w:lang w:val="pt-PT"/>
        </w:rPr>
        <w:t>i</w:t>
      </w:r>
      <w:r w:rsidR="003720A1" w:rsidRPr="00B779A9">
        <w:rPr>
          <w:lang w:val="pt-PT"/>
        </w:rPr>
        <w:t xml:space="preserve"> ferialiter. Versiculus d</w:t>
      </w:r>
      <w:r w:rsidR="00885488" w:rsidRPr="00B779A9">
        <w:rPr>
          <w:lang w:val="pt-PT"/>
        </w:rPr>
        <w:t>e virginibus. Tres lectiones ex</w:t>
      </w:r>
      <w:r w:rsidR="00603E0B" w:rsidRPr="00B779A9">
        <w:rPr>
          <w:lang w:val="pt-PT"/>
        </w:rPr>
        <w:t xml:space="preserve"> div</w:t>
      </w:r>
      <w:r w:rsidR="00885488" w:rsidRPr="00B779A9">
        <w:rPr>
          <w:lang w:val="pt-PT"/>
        </w:rPr>
        <w:t>o</w:t>
      </w:r>
      <w:r w:rsidR="000472CB">
        <w:rPr>
          <w:lang w:val="pt-PT"/>
        </w:rPr>
        <w:t xml:space="preserve"> Paulo.</w:t>
      </w:r>
      <w:r w:rsidR="00885488" w:rsidRPr="00B779A9">
        <w:rPr>
          <w:lang w:val="pt-PT"/>
        </w:rPr>
        <w:t xml:space="preserve"> Tria responsoria de virginibus in </w:t>
      </w:r>
      <w:r w:rsidR="009772E9" w:rsidRPr="00B779A9">
        <w:rPr>
          <w:lang w:val="pt-PT"/>
        </w:rPr>
        <w:t>commu</w:t>
      </w:r>
      <w:r w:rsidR="00885488" w:rsidRPr="00B779A9">
        <w:rPr>
          <w:lang w:val="pt-PT"/>
        </w:rPr>
        <w:t xml:space="preserve">ni. </w:t>
      </w:r>
      <w:r w:rsidR="00792C8D" w:rsidRPr="00736684">
        <w:rPr>
          <w:lang w:val="pt-PT"/>
        </w:rPr>
        <w:t xml:space="preserve">[TD] </w:t>
      </w:r>
      <w:r w:rsidR="00792C8D" w:rsidRPr="00736684">
        <w:rPr>
          <w:rStyle w:val="Incipit"/>
          <w:lang w:val="pt-PT"/>
        </w:rPr>
        <w:t>Te</w:t>
      </w:r>
      <w:r w:rsidR="005A362F" w:rsidRPr="00736684">
        <w:rPr>
          <w:i/>
          <w:lang w:val="pt-PT"/>
        </w:rPr>
        <w:t xml:space="preserve"> </w:t>
      </w:r>
      <w:r w:rsidR="00792C8D" w:rsidRPr="00736684">
        <w:rPr>
          <w:rStyle w:val="Incipit"/>
          <w:lang w:val="pt-PT"/>
        </w:rPr>
        <w:t>deum</w:t>
      </w:r>
      <w:r w:rsidR="005A362F" w:rsidRPr="00736684">
        <w:rPr>
          <w:i/>
          <w:lang w:val="pt-PT"/>
        </w:rPr>
        <w:t xml:space="preserve"> </w:t>
      </w:r>
      <w:r w:rsidR="00885488" w:rsidRPr="00736684">
        <w:rPr>
          <w:lang w:val="pt-PT"/>
        </w:rPr>
        <w:t>non dicitur.</w:t>
      </w:r>
    </w:p>
    <w:p w:rsidR="00885488" w:rsidRPr="00736684" w:rsidRDefault="004D2F32" w:rsidP="00415109">
      <w:pPr>
        <w:rPr>
          <w:lang w:val="pt-PT"/>
        </w:rPr>
      </w:pPr>
      <w:r w:rsidRPr="00736684">
        <w:rPr>
          <w:rStyle w:val="Time1"/>
          <w:lang w:val="pt-PT"/>
        </w:rPr>
        <w:t>Ad laudes</w:t>
      </w:r>
      <w:r w:rsidR="00885488" w:rsidRPr="00736684">
        <w:rPr>
          <w:lang w:val="pt-PT"/>
        </w:rPr>
        <w:t xml:space="preserve"> AN </w:t>
      </w:r>
      <w:r w:rsidR="00885488" w:rsidRPr="00736684">
        <w:rPr>
          <w:rStyle w:val="Incipit"/>
          <w:lang w:val="pt-PT"/>
        </w:rPr>
        <w:t>Haec</w:t>
      </w:r>
      <w:r w:rsidR="005A362F" w:rsidRPr="00736684">
        <w:rPr>
          <w:i/>
          <w:lang w:val="pt-PT"/>
        </w:rPr>
        <w:t xml:space="preserve"> </w:t>
      </w:r>
      <w:r w:rsidR="00885488" w:rsidRPr="00736684">
        <w:rPr>
          <w:rStyle w:val="Incipit"/>
          <w:lang w:val="pt-PT"/>
        </w:rPr>
        <w:t>est</w:t>
      </w:r>
      <w:r w:rsidR="005A362F" w:rsidRPr="00736684">
        <w:rPr>
          <w:i/>
          <w:lang w:val="pt-PT"/>
        </w:rPr>
        <w:t xml:space="preserve"> </w:t>
      </w:r>
      <w:r w:rsidR="00885488" w:rsidRPr="00736684">
        <w:rPr>
          <w:rStyle w:val="Incipit"/>
          <w:lang w:val="pt-PT"/>
        </w:rPr>
        <w:t>virgo</w:t>
      </w:r>
      <w:r w:rsidR="005A362F" w:rsidRPr="00736684">
        <w:rPr>
          <w:i/>
          <w:lang w:val="pt-PT"/>
        </w:rPr>
        <w:t xml:space="preserve"> </w:t>
      </w:r>
      <w:r w:rsidR="00885488" w:rsidRPr="00736684">
        <w:rPr>
          <w:rStyle w:val="Incipit"/>
          <w:lang w:val="pt-PT"/>
        </w:rPr>
        <w:t>sapiens</w:t>
      </w:r>
      <w:r w:rsidR="00885488" w:rsidRPr="00736684">
        <w:rPr>
          <w:lang w:val="pt-PT"/>
        </w:rPr>
        <w:t xml:space="preserve"> sola. HY </w:t>
      </w:r>
      <w:r w:rsidR="00885488" w:rsidRPr="00736684">
        <w:rPr>
          <w:rStyle w:val="Incipit"/>
          <w:lang w:val="pt-PT"/>
        </w:rPr>
        <w:t>Virginis</w:t>
      </w:r>
      <w:r w:rsidR="005A362F" w:rsidRPr="00736684">
        <w:rPr>
          <w:i/>
          <w:lang w:val="pt-PT"/>
        </w:rPr>
        <w:t xml:space="preserve"> </w:t>
      </w:r>
      <w:r w:rsidR="00885488" w:rsidRPr="00736684">
        <w:rPr>
          <w:rStyle w:val="Incipit"/>
          <w:lang w:val="pt-PT"/>
        </w:rPr>
        <w:t>proles</w:t>
      </w:r>
      <w:r w:rsidR="00885488" w:rsidRPr="00736684">
        <w:rPr>
          <w:lang w:val="pt-PT"/>
        </w:rPr>
        <w:t xml:space="preserve">. VS </w:t>
      </w:r>
      <w:r w:rsidR="00382E22" w:rsidRPr="00736684">
        <w:rPr>
          <w:rStyle w:val="Incipit"/>
          <w:lang w:val="pt-PT"/>
        </w:rPr>
        <w:t>Adiuv</w:t>
      </w:r>
      <w:r w:rsidR="00885488" w:rsidRPr="00736684">
        <w:rPr>
          <w:rStyle w:val="Incipit"/>
          <w:lang w:val="pt-PT"/>
        </w:rPr>
        <w:t>abit</w:t>
      </w:r>
      <w:r w:rsidR="005A362F" w:rsidRPr="00736684">
        <w:rPr>
          <w:i/>
          <w:lang w:val="pt-PT"/>
        </w:rPr>
        <w:t xml:space="preserve"> </w:t>
      </w:r>
      <w:r w:rsidR="00885488" w:rsidRPr="00736684">
        <w:rPr>
          <w:rStyle w:val="Incipit"/>
          <w:lang w:val="pt-PT"/>
        </w:rPr>
        <w:t>eam</w:t>
      </w:r>
      <w:r w:rsidR="00885488" w:rsidRPr="00736684">
        <w:rPr>
          <w:lang w:val="pt-PT"/>
        </w:rPr>
        <w:t xml:space="preserve">. AB </w:t>
      </w:r>
      <w:r w:rsidR="00885488" w:rsidRPr="00736684">
        <w:rPr>
          <w:rStyle w:val="Incipit"/>
          <w:lang w:val="pt-PT"/>
        </w:rPr>
        <w:t>Veni</w:t>
      </w:r>
      <w:r w:rsidR="005A362F" w:rsidRPr="00736684">
        <w:rPr>
          <w:rStyle w:val="Incipit"/>
          <w:lang w:val="pt-PT"/>
        </w:rPr>
        <w:t xml:space="preserve"> </w:t>
      </w:r>
      <w:r w:rsidRPr="00736684">
        <w:rPr>
          <w:rStyle w:val="Incipit"/>
          <w:lang w:val="pt-PT"/>
        </w:rPr>
        <w:t>%D::</w:t>
      </w:r>
      <w:r w:rsidR="0099492C" w:rsidRPr="00736684">
        <w:rPr>
          <w:rStyle w:val="Incipit"/>
          <w:lang w:val="pt-PT"/>
        </w:rPr>
        <w:t>sponsa</w:t>
      </w:r>
      <w:r w:rsidRPr="00736684">
        <w:rPr>
          <w:rStyle w:val="Incipit"/>
          <w:lang w:val="pt-PT"/>
        </w:rPr>
        <w:t>%</w:t>
      </w:r>
      <w:r w:rsidR="00B23797" w:rsidRPr="00736684">
        <w:rPr>
          <w:rStyle w:val="Incipit"/>
          <w:lang w:val="pt-PT"/>
        </w:rPr>
        <w:t xml:space="preserve"> </w:t>
      </w:r>
      <w:r w:rsidR="00885488" w:rsidRPr="00736684">
        <w:rPr>
          <w:rStyle w:val="Incipit"/>
          <w:lang w:val="pt-PT"/>
        </w:rPr>
        <w:t>electa</w:t>
      </w:r>
      <w:r w:rsidR="005A362F" w:rsidRPr="00736684">
        <w:rPr>
          <w:rStyle w:val="Incipit"/>
          <w:lang w:val="pt-PT"/>
        </w:rPr>
        <w:t xml:space="preserve"> </w:t>
      </w:r>
      <w:r w:rsidR="00885488" w:rsidRPr="00736684">
        <w:rPr>
          <w:rStyle w:val="Incipit"/>
          <w:lang w:val="pt-PT"/>
        </w:rPr>
        <w:t>mea</w:t>
      </w:r>
      <w:r w:rsidR="00885488" w:rsidRPr="00736684">
        <w:rPr>
          <w:lang w:val="pt-PT"/>
        </w:rPr>
        <w:t xml:space="preserve">. Suffragium de beata virgine quod occurrit. </w:t>
      </w:r>
      <w:r w:rsidR="003720A1" w:rsidRPr="00736684">
        <w:rPr>
          <w:lang w:val="pt-PT"/>
        </w:rPr>
        <w:t xml:space="preserve">[BD] </w:t>
      </w:r>
      <w:r w:rsidR="005F6F99" w:rsidRPr="00736684">
        <w:rPr>
          <w:rStyle w:val="Incipit"/>
          <w:lang w:val="pt-PT"/>
        </w:rPr>
        <w:t>Benedicamus</w:t>
      </w:r>
      <w:r w:rsidR="003720A1" w:rsidRPr="00736684">
        <w:rPr>
          <w:lang w:val="pt-PT"/>
        </w:rPr>
        <w:t xml:space="preserve"> ferialiter</w:t>
      </w:r>
      <w:r w:rsidR="00885488" w:rsidRPr="00736684">
        <w:rPr>
          <w:lang w:val="pt-PT"/>
        </w:rPr>
        <w:t>.</w:t>
      </w:r>
    </w:p>
    <w:p w:rsidR="00885488" w:rsidRPr="00736684" w:rsidRDefault="004D2F32" w:rsidP="00415109">
      <w:pPr>
        <w:rPr>
          <w:lang w:val="pt-PT"/>
        </w:rPr>
      </w:pPr>
      <w:r w:rsidRPr="00736684">
        <w:rPr>
          <w:rStyle w:val="Time1"/>
          <w:lang w:val="pt-PT"/>
        </w:rPr>
        <w:t>Ad horas</w:t>
      </w:r>
      <w:r w:rsidR="00885488" w:rsidRPr="00736684">
        <w:rPr>
          <w:lang w:val="pt-PT"/>
        </w:rPr>
        <w:t xml:space="preserve"> dicantur laudes.</w:t>
      </w:r>
    </w:p>
    <w:p w:rsidR="00885488" w:rsidRPr="00B779A9" w:rsidRDefault="004D2F32" w:rsidP="00415109">
      <w:pPr>
        <w:rPr>
          <w:lang w:val="it-IT"/>
        </w:rPr>
      </w:pPr>
      <w:r w:rsidRPr="003D0C23">
        <w:rPr>
          <w:rStyle w:val="Time1"/>
          <w:lang w:val="it-IT"/>
        </w:rPr>
        <w:t>Ad missam</w:t>
      </w:r>
      <w:r w:rsidR="00885488" w:rsidRPr="003D0C23">
        <w:rPr>
          <w:lang w:val="it-IT"/>
        </w:rPr>
        <w:t xml:space="preserve"> IN </w:t>
      </w:r>
      <w:r w:rsidR="00885488" w:rsidRPr="003D0C23">
        <w:rPr>
          <w:rStyle w:val="Incipit"/>
          <w:lang w:val="it-IT"/>
        </w:rPr>
        <w:t xml:space="preserve">Loquebar </w:t>
      </w:r>
      <w:r w:rsidR="00B23797" w:rsidRPr="003D0C23">
        <w:rPr>
          <w:rStyle w:val="Incipit"/>
          <w:lang w:val="it-IT"/>
        </w:rPr>
        <w:t xml:space="preserve">de </w:t>
      </w:r>
      <w:r w:rsidR="004B2E4B" w:rsidRPr="003D0C23">
        <w:rPr>
          <w:rStyle w:val="Incipit"/>
          <w:lang w:val="it-IT"/>
        </w:rPr>
        <w:t>|testimonis::testimoniis|</w:t>
      </w:r>
      <w:r w:rsidR="00DD1415" w:rsidRPr="003D0C23">
        <w:rPr>
          <w:lang w:val="it-IT"/>
        </w:rPr>
        <w:t>@32.</w:t>
      </w:r>
      <w:r w:rsidR="00885488" w:rsidRPr="003D0C23">
        <w:rPr>
          <w:lang w:val="it-IT"/>
        </w:rPr>
        <w:t xml:space="preserve"> GR </w:t>
      </w:r>
      <w:r w:rsidR="00885488" w:rsidRPr="003D0C23">
        <w:rPr>
          <w:rStyle w:val="Incipit"/>
          <w:lang w:val="it-IT"/>
        </w:rPr>
        <w:t>Specie tua</w:t>
      </w:r>
      <w:r w:rsidR="00DD1415" w:rsidRPr="003D0C23">
        <w:rPr>
          <w:lang w:val="it-IT"/>
        </w:rPr>
        <w:t>@32.</w:t>
      </w:r>
      <w:r w:rsidR="00885488" w:rsidRPr="003D0C23">
        <w:rPr>
          <w:lang w:val="it-IT"/>
        </w:rPr>
        <w:t xml:space="preserve"> </w:t>
      </w:r>
      <w:r w:rsidR="003720A1" w:rsidRPr="003D0C23">
        <w:rPr>
          <w:lang w:val="it-IT"/>
        </w:rPr>
        <w:t>G</w:t>
      </w:r>
      <w:r w:rsidR="00885488" w:rsidRPr="003D0C23">
        <w:rPr>
          <w:lang w:val="it-IT"/>
        </w:rPr>
        <w:t xml:space="preserve">V </w:t>
      </w:r>
      <w:r w:rsidR="00885488" w:rsidRPr="003D0C23">
        <w:rPr>
          <w:rStyle w:val="Incipit"/>
          <w:lang w:val="it-IT"/>
        </w:rPr>
        <w:t xml:space="preserve">Propter </w:t>
      </w:r>
      <w:r w:rsidR="00982EF5" w:rsidRPr="003D0C23">
        <w:rPr>
          <w:rStyle w:val="Incipit"/>
          <w:lang w:val="it-IT"/>
        </w:rPr>
        <w:t>verit</w:t>
      </w:r>
      <w:r w:rsidR="00885488" w:rsidRPr="003D0C23">
        <w:rPr>
          <w:rStyle w:val="Incipit"/>
          <w:lang w:val="it-IT"/>
        </w:rPr>
        <w:t>atem</w:t>
      </w:r>
      <w:r w:rsidR="00885488" w:rsidRPr="003D0C23">
        <w:rPr>
          <w:lang w:val="it-IT"/>
        </w:rPr>
        <w:t xml:space="preserve"> </w:t>
      </w:r>
      <w:r w:rsidR="008D35E3" w:rsidRPr="003D0C23">
        <w:rPr>
          <w:lang w:val="it-IT"/>
        </w:rPr>
        <w:t>quaere</w:t>
      </w:r>
      <w:r w:rsidR="00885488" w:rsidRPr="003D0C23">
        <w:rPr>
          <w:lang w:val="it-IT"/>
        </w:rPr>
        <w:t xml:space="preserve"> </w:t>
      </w:r>
      <w:r w:rsidRPr="003D0C23">
        <w:rPr>
          <w:lang w:val="it-IT"/>
        </w:rPr>
        <w:t>%D::</w:t>
      </w:r>
      <w:r w:rsidR="0099492C" w:rsidRPr="003D0C23">
        <w:rPr>
          <w:lang w:val="it-IT"/>
        </w:rPr>
        <w:t>de</w:t>
      </w:r>
      <w:r w:rsidRPr="003D0C23">
        <w:rPr>
          <w:lang w:val="it-IT"/>
        </w:rPr>
        <w:t>%</w:t>
      </w:r>
      <w:r w:rsidR="0099492C" w:rsidRPr="003D0C23">
        <w:rPr>
          <w:lang w:val="it-IT"/>
        </w:rPr>
        <w:t xml:space="preserve"> </w:t>
      </w:r>
      <w:r w:rsidR="00885488" w:rsidRPr="003D0C23">
        <w:rPr>
          <w:lang w:val="it-IT"/>
        </w:rPr>
        <w:t>in circu</w:t>
      </w:r>
      <w:r w:rsidR="004C33DE" w:rsidRPr="003D0C23">
        <w:rPr>
          <w:lang w:val="it-IT"/>
        </w:rPr>
        <w:t>m</w:t>
      </w:r>
      <w:r w:rsidR="00885488" w:rsidRPr="003D0C23">
        <w:rPr>
          <w:lang w:val="it-IT"/>
        </w:rPr>
        <w:t>cisione folio</w:t>
      </w:r>
      <w:r w:rsidR="00DD1415" w:rsidRPr="003D0C23">
        <w:rPr>
          <w:lang w:val="it-IT"/>
        </w:rPr>
        <w:t>@23.</w:t>
      </w:r>
      <w:r w:rsidR="00885488" w:rsidRPr="003D0C23">
        <w:rPr>
          <w:lang w:val="it-IT"/>
        </w:rPr>
        <w:t xml:space="preserve"> </w:t>
      </w:r>
      <w:r w:rsidR="00885488" w:rsidRPr="00B779A9">
        <w:rPr>
          <w:lang w:val="it-IT"/>
        </w:rPr>
        <w:t>AL</w:t>
      </w:r>
      <w:r w:rsidR="003720A1" w:rsidRPr="00B779A9">
        <w:rPr>
          <w:lang w:val="it-IT"/>
        </w:rPr>
        <w:t>V</w:t>
      </w:r>
      <w:r w:rsidR="00885488" w:rsidRPr="00B779A9">
        <w:rPr>
          <w:lang w:val="it-IT"/>
        </w:rPr>
        <w:t xml:space="preserve"> </w:t>
      </w:r>
      <w:r w:rsidR="00885488" w:rsidRPr="005B472A">
        <w:rPr>
          <w:rStyle w:val="Incipit"/>
          <w:lang w:val="it-IT"/>
        </w:rPr>
        <w:t>Diffu(146v)sa est gratia</w:t>
      </w:r>
      <w:r w:rsidR="00DD1415">
        <w:rPr>
          <w:lang w:val="it-IT"/>
        </w:rPr>
        <w:t>@</w:t>
      </w:r>
      <w:r w:rsidR="00DD1415" w:rsidRPr="00B779A9">
        <w:rPr>
          <w:lang w:val="it-IT"/>
        </w:rPr>
        <w:t>3.</w:t>
      </w:r>
      <w:r w:rsidR="00885488" w:rsidRPr="00B779A9">
        <w:rPr>
          <w:lang w:val="it-IT"/>
        </w:rPr>
        <w:t xml:space="preserve"> OF </w:t>
      </w:r>
      <w:r w:rsidR="00885488" w:rsidRPr="00736684">
        <w:rPr>
          <w:rStyle w:val="Incipit"/>
          <w:lang w:val="it-IT"/>
        </w:rPr>
        <w:t>Filiae regum</w:t>
      </w:r>
      <w:r w:rsidR="00DD1415">
        <w:rPr>
          <w:lang w:val="it-IT"/>
        </w:rPr>
        <w:t>@</w:t>
      </w:r>
      <w:r w:rsidR="00DD1415" w:rsidRPr="00B779A9">
        <w:rPr>
          <w:lang w:val="it-IT"/>
        </w:rPr>
        <w:t>32.</w:t>
      </w:r>
      <w:r w:rsidR="00885488" w:rsidRPr="00B779A9">
        <w:rPr>
          <w:lang w:val="it-IT"/>
        </w:rPr>
        <w:t xml:space="preserve"> CO </w:t>
      </w:r>
      <w:r w:rsidR="00885488" w:rsidRPr="00736684">
        <w:rPr>
          <w:rStyle w:val="Incipit"/>
          <w:lang w:val="it-IT"/>
        </w:rPr>
        <w:t>Feci iudicium</w:t>
      </w:r>
      <w:r w:rsidR="00DD1415">
        <w:rPr>
          <w:lang w:val="it-IT"/>
        </w:rPr>
        <w:t>@</w:t>
      </w:r>
      <w:r w:rsidR="00DD1415" w:rsidRPr="00B779A9">
        <w:rPr>
          <w:lang w:val="it-IT"/>
        </w:rPr>
        <w:t>33.</w:t>
      </w:r>
    </w:p>
    <w:p w:rsidR="00885488" w:rsidRPr="003D0C23" w:rsidRDefault="00885488" w:rsidP="00415109">
      <w:pPr>
        <w:pStyle w:val="berschrift1"/>
        <w:rPr>
          <w:lang w:val="it-IT"/>
        </w:rPr>
      </w:pPr>
      <w:r w:rsidRPr="003D0C23">
        <w:rPr>
          <w:lang w:val="it-IT"/>
        </w:rPr>
        <w:t>DOMINICA SECUNDA POST FESTUM EPIPHANIAE DOMINI</w:t>
      </w:r>
    </w:p>
    <w:p w:rsidR="00885488" w:rsidRPr="00736684" w:rsidRDefault="004D2F32" w:rsidP="00415109">
      <w:pPr>
        <w:rPr>
          <w:lang w:val="fr-FR"/>
        </w:rPr>
      </w:pPr>
      <w:r w:rsidRPr="003D0C23">
        <w:rPr>
          <w:rStyle w:val="Time1"/>
          <w:lang w:val="it-IT"/>
        </w:rPr>
        <w:t>Ad vesperas</w:t>
      </w:r>
      <w:r w:rsidR="00885488" w:rsidRPr="003D0C23">
        <w:rPr>
          <w:lang w:val="it-IT"/>
        </w:rPr>
        <w:t xml:space="preserve"> AN </w:t>
      </w:r>
      <w:r w:rsidR="007820F7" w:rsidRPr="003D0C23">
        <w:rPr>
          <w:rStyle w:val="Incipit"/>
          <w:lang w:val="it-IT"/>
        </w:rPr>
        <w:t>[</w:t>
      </w:r>
      <w:r w:rsidR="00885488" w:rsidRPr="003D0C23">
        <w:rPr>
          <w:rStyle w:val="Incipit"/>
          <w:lang w:val="it-IT"/>
        </w:rPr>
        <w:t>Benedictus</w:t>
      </w:r>
      <w:r w:rsidR="007820F7" w:rsidRPr="003D0C23">
        <w:rPr>
          <w:rStyle w:val="Incipit"/>
          <w:lang w:val="it-IT"/>
        </w:rPr>
        <w:t>]</w:t>
      </w:r>
      <w:r w:rsidR="00885488" w:rsidRPr="003D0C23">
        <w:rPr>
          <w:lang w:val="it-IT"/>
        </w:rPr>
        <w:t xml:space="preserve"> </w:t>
      </w:r>
      <w:r w:rsidR="00972EBA" w:rsidRPr="003D0C23">
        <w:rPr>
          <w:lang w:val="it-IT"/>
        </w:rPr>
        <w:t xml:space="preserve">et PS </w:t>
      </w:r>
      <w:r w:rsidR="00972EBA" w:rsidRPr="003D0C23">
        <w:rPr>
          <w:rStyle w:val="Incipit"/>
          <w:lang w:val="it-IT"/>
        </w:rPr>
        <w:t>Benedictus</w:t>
      </w:r>
      <w:r w:rsidR="00972EBA" w:rsidRPr="003D0C23">
        <w:rPr>
          <w:lang w:val="it-IT"/>
        </w:rPr>
        <w:t xml:space="preserve"> </w:t>
      </w:r>
      <w:r w:rsidR="007820F7" w:rsidRPr="003D0C23">
        <w:rPr>
          <w:lang w:val="it-IT"/>
        </w:rPr>
        <w:t xml:space="preserve">|I::In der Hs. antiphona et psalmus Benedictus| </w:t>
      </w:r>
      <w:r w:rsidR="00885488" w:rsidRPr="003D0C23">
        <w:rPr>
          <w:lang w:val="it-IT"/>
        </w:rPr>
        <w:t xml:space="preserve">cum reliquis. </w:t>
      </w:r>
      <w:r w:rsidR="00885488" w:rsidRPr="00B779A9">
        <w:rPr>
          <w:lang w:val="pt-PT"/>
        </w:rPr>
        <w:t xml:space="preserve">RP </w:t>
      </w:r>
      <w:r w:rsidR="00885488" w:rsidRPr="00794880">
        <w:rPr>
          <w:rStyle w:val="Incipit"/>
          <w:lang w:val="pt-PT"/>
        </w:rPr>
        <w:t>Deus</w:t>
      </w:r>
      <w:r w:rsidR="005A362F" w:rsidRPr="00BE7D55">
        <w:rPr>
          <w:i/>
          <w:lang w:val="pt-PT"/>
        </w:rPr>
        <w:t xml:space="preserve"> </w:t>
      </w:r>
      <w:r w:rsidR="00885488" w:rsidRPr="00794880">
        <w:rPr>
          <w:rStyle w:val="Incipit"/>
          <w:lang w:val="pt-PT"/>
        </w:rPr>
        <w:t>qui</w:t>
      </w:r>
      <w:r w:rsidR="005A362F" w:rsidRPr="00BE7D55">
        <w:rPr>
          <w:i/>
          <w:lang w:val="pt-PT"/>
        </w:rPr>
        <w:t xml:space="preserve"> </w:t>
      </w:r>
      <w:r w:rsidR="00885488" w:rsidRPr="00794880">
        <w:rPr>
          <w:rStyle w:val="Incipit"/>
          <w:lang w:val="pt-PT"/>
        </w:rPr>
        <w:t>sedes</w:t>
      </w:r>
      <w:r w:rsidR="00885488" w:rsidRPr="00B779A9">
        <w:rPr>
          <w:lang w:val="pt-PT"/>
        </w:rPr>
        <w:t xml:space="preserve">. HY </w:t>
      </w:r>
      <w:r w:rsidR="00885488" w:rsidRPr="00794880">
        <w:rPr>
          <w:rStyle w:val="Incipit"/>
          <w:lang w:val="pt-PT"/>
        </w:rPr>
        <w:t>Deus</w:t>
      </w:r>
      <w:r w:rsidR="005A362F" w:rsidRPr="00BE7D55">
        <w:rPr>
          <w:i/>
          <w:lang w:val="pt-PT"/>
        </w:rPr>
        <w:t xml:space="preserve"> </w:t>
      </w:r>
      <w:r w:rsidR="00885488" w:rsidRPr="00794880">
        <w:rPr>
          <w:rStyle w:val="Incipit"/>
          <w:lang w:val="pt-PT"/>
        </w:rPr>
        <w:t>creator</w:t>
      </w:r>
      <w:r w:rsidR="005A362F" w:rsidRPr="00BE7D55">
        <w:rPr>
          <w:i/>
          <w:lang w:val="pt-PT"/>
        </w:rPr>
        <w:t xml:space="preserve"> </w:t>
      </w:r>
      <w:r w:rsidR="00885488" w:rsidRPr="00794880">
        <w:rPr>
          <w:rStyle w:val="Incipit"/>
          <w:lang w:val="pt-PT"/>
        </w:rPr>
        <w:t>omnium</w:t>
      </w:r>
      <w:r w:rsidR="00885488" w:rsidRPr="00B779A9">
        <w:rPr>
          <w:lang w:val="pt-PT"/>
        </w:rPr>
        <w:t xml:space="preserve">. VS </w:t>
      </w:r>
      <w:r w:rsidR="00885488" w:rsidRPr="00794880">
        <w:rPr>
          <w:rStyle w:val="Incipit"/>
          <w:lang w:val="pt-PT"/>
        </w:rPr>
        <w:t>Vespertina</w:t>
      </w:r>
      <w:r w:rsidR="005A362F" w:rsidRPr="00BE7D55">
        <w:rPr>
          <w:i/>
          <w:lang w:val="pt-PT"/>
        </w:rPr>
        <w:t xml:space="preserve"> </w:t>
      </w:r>
      <w:r w:rsidR="00885488" w:rsidRPr="00794880">
        <w:rPr>
          <w:rStyle w:val="Incipit"/>
          <w:lang w:val="pt-PT"/>
        </w:rPr>
        <w:t>oratio</w:t>
      </w:r>
      <w:r w:rsidR="00885488" w:rsidRPr="00B779A9">
        <w:rPr>
          <w:lang w:val="pt-PT"/>
        </w:rPr>
        <w:t xml:space="preserve">. </w:t>
      </w:r>
      <w:r w:rsidR="00885488" w:rsidRPr="00736684">
        <w:rPr>
          <w:lang w:val="fr-FR"/>
        </w:rPr>
        <w:t xml:space="preserve">AM </w:t>
      </w:r>
      <w:r w:rsidR="00885488" w:rsidRPr="00736684">
        <w:rPr>
          <w:rStyle w:val="Incipit"/>
          <w:lang w:val="fr-FR"/>
        </w:rPr>
        <w:t>Puer</w:t>
      </w:r>
      <w:r w:rsidR="005A362F" w:rsidRPr="00736684">
        <w:rPr>
          <w:i/>
          <w:lang w:val="fr-FR"/>
        </w:rPr>
        <w:t xml:space="preserve"> </w:t>
      </w:r>
      <w:r w:rsidR="00885488" w:rsidRPr="00736684">
        <w:rPr>
          <w:rStyle w:val="Incipit"/>
          <w:lang w:val="fr-FR"/>
        </w:rPr>
        <w:t>Iesus</w:t>
      </w:r>
      <w:r w:rsidR="005A362F" w:rsidRPr="00736684">
        <w:rPr>
          <w:i/>
          <w:lang w:val="fr-FR"/>
        </w:rPr>
        <w:t xml:space="preserve"> </w:t>
      </w:r>
      <w:r w:rsidR="00885488" w:rsidRPr="00736684">
        <w:rPr>
          <w:rStyle w:val="Incipit"/>
          <w:lang w:val="fr-FR"/>
        </w:rPr>
        <w:t>profic</w:t>
      </w:r>
      <w:r w:rsidR="007820F7" w:rsidRPr="00736684">
        <w:rPr>
          <w:rStyle w:val="Incipit"/>
          <w:lang w:val="fr-FR"/>
        </w:rPr>
        <w:t>$E::</w:t>
      </w:r>
      <w:r w:rsidR="00885488" w:rsidRPr="00736684">
        <w:rPr>
          <w:rStyle w:val="Incipit"/>
          <w:lang w:val="fr-FR"/>
        </w:rPr>
        <w:t>i</w:t>
      </w:r>
      <w:r w:rsidR="007820F7" w:rsidRPr="00736684">
        <w:rPr>
          <w:rStyle w:val="Incipit"/>
          <w:lang w:val="fr-FR"/>
        </w:rPr>
        <w:t>$</w:t>
      </w:r>
      <w:r w:rsidR="00885488" w:rsidRPr="00736684">
        <w:rPr>
          <w:rStyle w:val="Incipit"/>
          <w:lang w:val="fr-FR"/>
        </w:rPr>
        <w:t>ebat</w:t>
      </w:r>
      <w:r w:rsidR="00885488" w:rsidRPr="00736684">
        <w:rPr>
          <w:lang w:val="fr-FR"/>
        </w:rPr>
        <w:t xml:space="preserve">. Suffragium de beata virgine quod occurrit. </w:t>
      </w:r>
      <w:r w:rsidR="003720A1" w:rsidRPr="00736684">
        <w:rPr>
          <w:lang w:val="fr-FR"/>
        </w:rPr>
        <w:t xml:space="preserve">[BD] </w:t>
      </w:r>
      <w:r w:rsidR="005F6F99" w:rsidRPr="00736684">
        <w:rPr>
          <w:rStyle w:val="Incipit"/>
          <w:lang w:val="fr-FR"/>
        </w:rPr>
        <w:t>Benedicamus</w:t>
      </w:r>
      <w:r w:rsidR="003720A1" w:rsidRPr="00736684">
        <w:rPr>
          <w:lang w:val="fr-FR"/>
        </w:rPr>
        <w:t xml:space="preserve"> ferialiter</w:t>
      </w:r>
      <w:r w:rsidR="00885488" w:rsidRPr="00736684">
        <w:rPr>
          <w:lang w:val="fr-FR"/>
        </w:rPr>
        <w:t>.</w:t>
      </w:r>
    </w:p>
    <w:p w:rsidR="00885488" w:rsidRPr="00B779A9" w:rsidRDefault="00EA062B" w:rsidP="00415109">
      <w:pPr>
        <w:rPr>
          <w:lang w:val="it-IT"/>
        </w:rPr>
      </w:pPr>
      <w:r w:rsidRPr="00736684">
        <w:rPr>
          <w:rStyle w:val="Time1"/>
          <w:lang w:val="fr-FR"/>
        </w:rPr>
        <w:lastRenderedPageBreak/>
        <w:t>Ad completorium</w:t>
      </w:r>
      <w:r w:rsidR="00885488" w:rsidRPr="00736684">
        <w:rPr>
          <w:lang w:val="fr-FR"/>
        </w:rPr>
        <w:t xml:space="preserve"> HY </w:t>
      </w:r>
      <w:r w:rsidR="00885488" w:rsidRPr="00736684">
        <w:rPr>
          <w:rStyle w:val="Incipit"/>
          <w:lang w:val="fr-FR"/>
        </w:rPr>
        <w:t xml:space="preserve">Iesu redemptor </w:t>
      </w:r>
      <w:r w:rsidR="002332ED" w:rsidRPr="00736684">
        <w:rPr>
          <w:rStyle w:val="Incipit"/>
          <w:lang w:val="fr-FR"/>
        </w:rPr>
        <w:t>saecul</w:t>
      </w:r>
      <w:r w:rsidR="00885488" w:rsidRPr="00736684">
        <w:rPr>
          <w:rStyle w:val="Incipit"/>
          <w:lang w:val="fr-FR"/>
        </w:rPr>
        <w:t>i</w:t>
      </w:r>
      <w:r w:rsidR="00885488" w:rsidRPr="00736684">
        <w:rPr>
          <w:lang w:val="fr-FR"/>
        </w:rPr>
        <w:t xml:space="preserve">. AD </w:t>
      </w:r>
      <w:r w:rsidR="00885488" w:rsidRPr="00736684">
        <w:rPr>
          <w:rStyle w:val="Incipit"/>
          <w:lang w:val="fr-FR"/>
        </w:rPr>
        <w:t>Pacem tuam</w:t>
      </w:r>
      <w:r w:rsidR="00885488" w:rsidRPr="00736684">
        <w:rPr>
          <w:lang w:val="fr-FR"/>
        </w:rPr>
        <w:t xml:space="preserve">. </w:t>
      </w:r>
      <w:r w:rsidR="00885488" w:rsidRPr="00B779A9">
        <w:rPr>
          <w:lang w:val="it-IT"/>
        </w:rPr>
        <w:t xml:space="preserve">Ad </w:t>
      </w:r>
      <w:r w:rsidR="000F4FB4" w:rsidRPr="00B779A9">
        <w:rPr>
          <w:lang w:val="it-IT"/>
        </w:rPr>
        <w:t>Salve</w:t>
      </w:r>
      <w:r w:rsidR="008535DA" w:rsidRPr="00B779A9">
        <w:rPr>
          <w:lang w:val="it-IT"/>
        </w:rPr>
        <w:t xml:space="preserve"> r</w:t>
      </w:r>
      <w:r w:rsidR="00885488" w:rsidRPr="00B779A9">
        <w:rPr>
          <w:lang w:val="it-IT"/>
        </w:rPr>
        <w:t xml:space="preserve">egina </w:t>
      </w:r>
      <w:r w:rsidR="007820F7">
        <w:rPr>
          <w:lang w:val="it-IT"/>
        </w:rPr>
        <w:t>SE</w:t>
      </w:r>
      <w:r w:rsidR="00972EBA" w:rsidRPr="00B779A9">
        <w:rPr>
          <w:lang w:val="it-IT"/>
        </w:rPr>
        <w:t>SV</w:t>
      </w:r>
      <w:r w:rsidR="00885488" w:rsidRPr="00B779A9">
        <w:rPr>
          <w:lang w:val="it-IT"/>
        </w:rPr>
        <w:t xml:space="preserve"> </w:t>
      </w:r>
      <w:r w:rsidR="00885488" w:rsidRPr="00736684">
        <w:rPr>
          <w:rStyle w:val="Incipit"/>
          <w:lang w:val="it-IT"/>
        </w:rPr>
        <w:t>Gaude dei genitrix</w:t>
      </w:r>
      <w:r w:rsidR="00885488" w:rsidRPr="00B779A9">
        <w:rPr>
          <w:lang w:val="it-IT"/>
        </w:rPr>
        <w:t>.</w:t>
      </w:r>
    </w:p>
    <w:p w:rsidR="00885488" w:rsidRPr="00B779A9" w:rsidRDefault="00EA062B" w:rsidP="00415109">
      <w:pPr>
        <w:rPr>
          <w:lang w:val="it-IT"/>
        </w:rPr>
      </w:pPr>
      <w:r w:rsidRPr="00736684">
        <w:rPr>
          <w:rStyle w:val="Time1"/>
          <w:lang w:val="it-IT"/>
        </w:rPr>
        <w:t>Ad matutinum</w:t>
      </w:r>
      <w:r w:rsidR="00885488" w:rsidRPr="00B779A9">
        <w:rPr>
          <w:lang w:val="it-IT"/>
        </w:rPr>
        <w:t xml:space="preserve"> I</w:t>
      </w:r>
      <w:r w:rsidR="003720A1" w:rsidRPr="00B779A9">
        <w:rPr>
          <w:lang w:val="it-IT"/>
        </w:rPr>
        <w:t>N</w:t>
      </w:r>
      <w:r w:rsidR="00885488" w:rsidRPr="00B779A9">
        <w:rPr>
          <w:lang w:val="it-IT"/>
        </w:rPr>
        <w:t xml:space="preserve">V </w:t>
      </w:r>
      <w:r w:rsidR="00885488" w:rsidRPr="00736684">
        <w:rPr>
          <w:rStyle w:val="Incipit"/>
          <w:lang w:val="it-IT"/>
        </w:rPr>
        <w:t>Regem magnum</w:t>
      </w:r>
      <w:r w:rsidR="00885488" w:rsidRPr="00B779A9">
        <w:rPr>
          <w:lang w:val="it-IT"/>
        </w:rPr>
        <w:t xml:space="preserve">. HY </w:t>
      </w:r>
      <w:r w:rsidR="00885488" w:rsidRPr="00736684">
        <w:rPr>
          <w:rStyle w:val="Incipit"/>
          <w:lang w:val="it-IT"/>
        </w:rPr>
        <w:t xml:space="preserve">Primo </w:t>
      </w:r>
      <w:r w:rsidRPr="00736684">
        <w:rPr>
          <w:rStyle w:val="Incipit"/>
          <w:lang w:val="it-IT"/>
        </w:rPr>
        <w:t>%D::</w:t>
      </w:r>
      <w:r w:rsidR="0099492C" w:rsidRPr="00736684">
        <w:rPr>
          <w:rStyle w:val="Incipit"/>
          <w:lang w:val="it-IT"/>
        </w:rPr>
        <w:t>creator</w:t>
      </w:r>
      <w:r w:rsidRPr="00736684">
        <w:rPr>
          <w:rStyle w:val="Incipit"/>
          <w:lang w:val="it-IT"/>
        </w:rPr>
        <w:t>%</w:t>
      </w:r>
      <w:r w:rsidR="0099492C" w:rsidRPr="00736684">
        <w:rPr>
          <w:rStyle w:val="Incipit"/>
          <w:lang w:val="it-IT"/>
        </w:rPr>
        <w:t xml:space="preserve"> $E::</w:t>
      </w:r>
      <w:r w:rsidR="00885488" w:rsidRPr="00736684">
        <w:rPr>
          <w:rStyle w:val="Incipit"/>
          <w:lang w:val="it-IT"/>
        </w:rPr>
        <w:t>dierum</w:t>
      </w:r>
      <w:r w:rsidRPr="00736684">
        <w:rPr>
          <w:rStyle w:val="Incipit"/>
          <w:lang w:val="it-IT"/>
        </w:rPr>
        <w:t>$</w:t>
      </w:r>
      <w:r w:rsidR="00885488" w:rsidRPr="00736684">
        <w:rPr>
          <w:rStyle w:val="Incipit"/>
          <w:lang w:val="it-IT"/>
        </w:rPr>
        <w:t xml:space="preserve"> omnium</w:t>
      </w:r>
      <w:r w:rsidR="00885488" w:rsidRPr="00B779A9">
        <w:rPr>
          <w:lang w:val="it-IT"/>
        </w:rPr>
        <w:t>.</w:t>
      </w:r>
    </w:p>
    <w:p w:rsidR="00885488" w:rsidRPr="00B779A9" w:rsidRDefault="00EA062B" w:rsidP="00415109">
      <w:pPr>
        <w:rPr>
          <w:lang w:val="pt-PT"/>
        </w:rPr>
      </w:pPr>
      <w:r w:rsidRPr="00736684">
        <w:rPr>
          <w:rStyle w:val="Time2"/>
          <w:lang w:val="it-IT"/>
        </w:rPr>
        <w:t>In primo nocturno</w:t>
      </w:r>
      <w:r w:rsidR="00885488" w:rsidRPr="00B779A9">
        <w:rPr>
          <w:lang w:val="it-IT"/>
        </w:rPr>
        <w:t xml:space="preserve"> </w:t>
      </w:r>
      <w:r w:rsidR="00BA24A1" w:rsidRPr="00B779A9">
        <w:rPr>
          <w:lang w:val="it-IT"/>
        </w:rPr>
        <w:t>[</w:t>
      </w:r>
      <w:r w:rsidR="00885488" w:rsidRPr="00B779A9">
        <w:rPr>
          <w:lang w:val="it-IT"/>
        </w:rPr>
        <w:t>AN</w:t>
      </w:r>
      <w:r w:rsidR="00BA24A1" w:rsidRPr="00B779A9">
        <w:rPr>
          <w:lang w:val="it-IT"/>
        </w:rPr>
        <w:t>]</w:t>
      </w:r>
      <w:r w:rsidR="00885488" w:rsidRPr="00B779A9">
        <w:rPr>
          <w:lang w:val="it-IT"/>
        </w:rPr>
        <w:t xml:space="preserve"> </w:t>
      </w:r>
      <w:r w:rsidR="005127CC" w:rsidRPr="00736684">
        <w:rPr>
          <w:rStyle w:val="Incipit"/>
          <w:lang w:val="it-IT"/>
        </w:rPr>
        <w:t>Serv</w:t>
      </w:r>
      <w:r w:rsidR="00885488" w:rsidRPr="00736684">
        <w:rPr>
          <w:rStyle w:val="Incipit"/>
          <w:lang w:val="it-IT"/>
        </w:rPr>
        <w:t>ite domino</w:t>
      </w:r>
      <w:r w:rsidR="00885488" w:rsidRPr="00B779A9">
        <w:rPr>
          <w:lang w:val="it-I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 xml:space="preserve">Beatus </w:t>
      </w:r>
      <w:r w:rsidR="00C31823" w:rsidRPr="00736684">
        <w:rPr>
          <w:rStyle w:val="Incipit"/>
          <w:lang w:val="pt-PT"/>
        </w:rPr>
        <w:t>vir</w:t>
      </w:r>
      <w:r w:rsidR="00885488" w:rsidRPr="00B779A9">
        <w:rPr>
          <w:lang w:val="pt-PT"/>
        </w:rPr>
        <w:t xml:space="preserve">. AN </w:t>
      </w:r>
      <w:r w:rsidR="00885488" w:rsidRPr="00736684">
        <w:rPr>
          <w:rStyle w:val="Incipit"/>
          <w:lang w:val="pt-PT"/>
        </w:rPr>
        <w:t>Domine deus meus</w:t>
      </w:r>
      <w:r w:rsidR="00885488" w:rsidRPr="00B779A9">
        <w:rPr>
          <w:lang w:val="pt-PT"/>
        </w:rPr>
        <w:t xml:space="preserve">. PS </w:t>
      </w:r>
      <w:r w:rsidR="00885488" w:rsidRPr="00736684">
        <w:rPr>
          <w:rStyle w:val="Incipit"/>
          <w:lang w:val="pt-PT"/>
        </w:rPr>
        <w:t>Domine deus meus</w:t>
      </w:r>
      <w:r w:rsidR="00885488" w:rsidRPr="00B779A9">
        <w:rPr>
          <w:lang w:val="pt-PT"/>
        </w:rPr>
        <w:t xml:space="preserve">. </w:t>
      </w:r>
      <w:r w:rsidR="00BA24A1" w:rsidRPr="00B779A9">
        <w:rPr>
          <w:lang w:val="pt-PT"/>
        </w:rPr>
        <w:t>[</w:t>
      </w:r>
      <w:r w:rsidR="00885488" w:rsidRPr="00B779A9">
        <w:rPr>
          <w:lang w:val="pt-PT"/>
        </w:rPr>
        <w:t>AN</w:t>
      </w:r>
      <w:r w:rsidR="00BA24A1" w:rsidRPr="00B779A9">
        <w:rPr>
          <w:lang w:val="pt-PT"/>
        </w:rPr>
        <w:t>]</w:t>
      </w:r>
      <w:r w:rsidR="00885488" w:rsidRPr="00B779A9">
        <w:rPr>
          <w:lang w:val="pt-PT"/>
        </w:rPr>
        <w:t xml:space="preserve"> </w:t>
      </w:r>
      <w:r w:rsidR="00885488" w:rsidRPr="00736684">
        <w:rPr>
          <w:rStyle w:val="Incipit"/>
          <w:lang w:val="pt-PT"/>
        </w:rPr>
        <w:t>Respice et exaudi me</w:t>
      </w:r>
      <w:r w:rsidR="00885488" w:rsidRPr="00B779A9">
        <w:rPr>
          <w:lang w:val="pt-PT"/>
        </w:rPr>
        <w:t xml:space="preserve">. PS </w:t>
      </w:r>
      <w:r w:rsidR="00885488" w:rsidRPr="00736684">
        <w:rPr>
          <w:rStyle w:val="Incipit"/>
          <w:lang w:val="pt-PT"/>
        </w:rPr>
        <w:t>Sal</w:t>
      </w:r>
      <w:r w:rsidR="00382E22" w:rsidRPr="00736684">
        <w:rPr>
          <w:rStyle w:val="Incipit"/>
          <w:lang w:val="pt-PT"/>
        </w:rPr>
        <w:t>vu</w:t>
      </w:r>
      <w:r w:rsidR="00885488" w:rsidRPr="00736684">
        <w:rPr>
          <w:rStyle w:val="Incipit"/>
          <w:lang w:val="pt-PT"/>
        </w:rPr>
        <w:t>m me fac</w:t>
      </w:r>
      <w:r w:rsidR="00885488" w:rsidRPr="00B779A9">
        <w:rPr>
          <w:lang w:val="pt-PT"/>
        </w:rPr>
        <w:t xml:space="preserve">. VS </w:t>
      </w:r>
      <w:r w:rsidR="00885488" w:rsidRPr="00736684">
        <w:rPr>
          <w:rStyle w:val="Incipit"/>
          <w:lang w:val="pt-PT"/>
        </w:rPr>
        <w:t>Memor fui in nocte</w:t>
      </w:r>
      <w:r w:rsidR="00977CB5" w:rsidRPr="00736684">
        <w:rPr>
          <w:rStyle w:val="Incipit"/>
          <w:lang w:val="pt-PT"/>
        </w:rPr>
        <w:t>. N</w:t>
      </w:r>
      <w:r w:rsidR="00885488" w:rsidRPr="00736684">
        <w:rPr>
          <w:rStyle w:val="Incipit"/>
          <w:lang w:val="pt-PT"/>
        </w:rPr>
        <w:t>ominis tui domine</w:t>
      </w:r>
      <w:r w:rsidR="00885488" w:rsidRPr="00B779A9">
        <w:rPr>
          <w:lang w:val="pt-PT"/>
        </w:rPr>
        <w:t>. (147r) Sex lectiones dicantur ex</w:t>
      </w:r>
      <w:r w:rsidR="00603E0B" w:rsidRPr="00B779A9">
        <w:rPr>
          <w:lang w:val="pt-PT"/>
        </w:rPr>
        <w:t xml:space="preserve"> div</w:t>
      </w:r>
      <w:r w:rsidR="00885488" w:rsidRPr="00B779A9">
        <w:rPr>
          <w:lang w:val="pt-PT"/>
        </w:rPr>
        <w:t>o</w:t>
      </w:r>
      <w:r w:rsidR="000472CB">
        <w:rPr>
          <w:lang w:val="pt-PT"/>
        </w:rPr>
        <w:t xml:space="preserve"> Paulo.</w:t>
      </w:r>
      <w:r w:rsidR="00885488" w:rsidRPr="00B779A9">
        <w:rPr>
          <w:lang w:val="pt-PT"/>
        </w:rPr>
        <w:t xml:space="preserve"> RP </w:t>
      </w:r>
      <w:r w:rsidR="00885488" w:rsidRPr="00736684">
        <w:rPr>
          <w:rStyle w:val="Incipit"/>
          <w:lang w:val="pt-PT"/>
        </w:rPr>
        <w:t>Domine ne in ira tua</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Deus qui sedes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A dextris est mihi</w:t>
      </w:r>
      <w:r w:rsidR="00885488" w:rsidRPr="00B779A9">
        <w:rPr>
          <w:lang w:val="pt-PT"/>
        </w:rPr>
        <w:t>.</w:t>
      </w:r>
    </w:p>
    <w:p w:rsidR="00885488" w:rsidRPr="00185B52" w:rsidRDefault="00EA062B" w:rsidP="00415109">
      <w:pPr>
        <w:rPr>
          <w:lang w:val="pt-PT"/>
        </w:rPr>
      </w:pPr>
      <w:r w:rsidRPr="004518BD">
        <w:rPr>
          <w:rStyle w:val="Time2"/>
          <w:lang w:val="pt-PT"/>
        </w:rPr>
        <w:t>%D::In pri</w:t>
      </w:r>
      <w:r w:rsidR="004D4125" w:rsidRPr="004518BD">
        <w:rPr>
          <w:rStyle w:val="Time2"/>
          <w:lang w:val="pt-PT"/>
        </w:rPr>
        <w:t>mo</w:t>
      </w:r>
      <w:r w:rsidRPr="00185B52">
        <w:rPr>
          <w:rStyle w:val="Time2"/>
          <w:lang w:val="pt-PT"/>
        </w:rPr>
        <w:t>%</w:t>
      </w:r>
      <w:r w:rsidR="00327AF3" w:rsidRPr="00185B52">
        <w:rPr>
          <w:rStyle w:val="Time2"/>
          <w:lang w:val="pt-PT"/>
        </w:rPr>
        <w:t>@</w:t>
      </w:r>
      <w:r w:rsidR="006D396C" w:rsidRPr="00185B52">
        <w:rPr>
          <w:rStyle w:val="Time2"/>
          <w:lang w:val="pt-PT"/>
        </w:rPr>
        <w:t>$E</w:t>
      </w:r>
      <w:r w:rsidR="004D4125" w:rsidRPr="00185B52">
        <w:rPr>
          <w:rStyle w:val="Time2"/>
          <w:lang w:val="pt-PT"/>
        </w:rPr>
        <w:t>:</w:t>
      </w:r>
      <w:r w:rsidR="004D4125" w:rsidRPr="004518BD">
        <w:rPr>
          <w:rStyle w:val="Time2"/>
          <w:lang w:val="pt-PT"/>
        </w:rPr>
        <w:t>:In secundo nocturno</w:t>
      </w:r>
      <w:r w:rsidR="006D396C">
        <w:rPr>
          <w:rStyle w:val="Time2"/>
          <w:lang w:val="pt-PT"/>
        </w:rPr>
        <w:t>$</w:t>
      </w:r>
      <w:r w:rsidR="00885488" w:rsidRPr="00736684">
        <w:rPr>
          <w:lang w:val="pt-PT"/>
        </w:rPr>
        <w:t xml:space="preserve"> AN </w:t>
      </w:r>
      <w:r w:rsidR="00885488" w:rsidRPr="00736684">
        <w:rPr>
          <w:rStyle w:val="Incipit"/>
          <w:lang w:val="pt-PT"/>
        </w:rPr>
        <w:t>Bonorum meorum</w:t>
      </w:r>
      <w:r w:rsidR="00885488" w:rsidRPr="00736684">
        <w:rPr>
          <w:lang w:val="pt-PT"/>
        </w:rPr>
        <w:t xml:space="preserve">. PS </w:t>
      </w:r>
      <w:r w:rsidR="00885488" w:rsidRPr="00736684">
        <w:rPr>
          <w:rStyle w:val="Incipit"/>
          <w:lang w:val="pt-PT"/>
        </w:rPr>
        <w:t>Con</w:t>
      </w:r>
      <w:r w:rsidR="001B7479" w:rsidRPr="00736684">
        <w:rPr>
          <w:rStyle w:val="Incipit"/>
          <w:lang w:val="pt-PT"/>
        </w:rPr>
        <w:t>serva</w:t>
      </w:r>
      <w:r w:rsidR="00885488" w:rsidRPr="00736684">
        <w:rPr>
          <w:rStyle w:val="Incipit"/>
          <w:lang w:val="pt-PT"/>
        </w:rPr>
        <w:t xml:space="preserve"> me domine</w:t>
      </w:r>
      <w:r w:rsidR="00885488" w:rsidRPr="00736684">
        <w:rPr>
          <w:lang w:val="pt-PT"/>
        </w:rPr>
        <w:t xml:space="preserve">. AN </w:t>
      </w:r>
      <w:r w:rsidR="00885488" w:rsidRPr="00736684">
        <w:rPr>
          <w:rStyle w:val="Incipit"/>
          <w:lang w:val="pt-PT"/>
        </w:rPr>
        <w:t>Inclina domine</w:t>
      </w:r>
      <w:r w:rsidR="00885488" w:rsidRPr="00736684">
        <w:rPr>
          <w:lang w:val="pt-PT"/>
        </w:rPr>
        <w:t xml:space="preserve">. </w:t>
      </w:r>
      <w:r w:rsidR="00885488" w:rsidRPr="004518BD">
        <w:rPr>
          <w:lang w:val="pt-PT"/>
        </w:rPr>
        <w:t xml:space="preserve">PS </w:t>
      </w:r>
      <w:r w:rsidR="00885488" w:rsidRPr="004518BD">
        <w:rPr>
          <w:rStyle w:val="Incipit"/>
          <w:lang w:val="pt-PT"/>
        </w:rPr>
        <w:t>Exaudi domine</w:t>
      </w:r>
      <w:r w:rsidR="00885488" w:rsidRPr="004518BD">
        <w:rPr>
          <w:lang w:val="pt-PT"/>
        </w:rPr>
        <w:t xml:space="preserve">. AN </w:t>
      </w:r>
      <w:r w:rsidR="00885488" w:rsidRPr="004518BD">
        <w:rPr>
          <w:rStyle w:val="Incipit"/>
          <w:lang w:val="pt-PT"/>
        </w:rPr>
        <w:t>Vi</w:t>
      </w:r>
      <w:r w:rsidR="00BE33E8" w:rsidRPr="004518BD">
        <w:rPr>
          <w:rStyle w:val="Incipit"/>
          <w:lang w:val="pt-PT"/>
        </w:rPr>
        <w:t>v</w:t>
      </w:r>
      <w:r w:rsidR="00885488" w:rsidRPr="004518BD">
        <w:rPr>
          <w:rStyle w:val="Incipit"/>
          <w:lang w:val="pt-PT"/>
        </w:rPr>
        <w:t>it dominus</w:t>
      </w:r>
      <w:r w:rsidR="00885488" w:rsidRPr="004518BD">
        <w:rPr>
          <w:lang w:val="pt-PT"/>
        </w:rPr>
        <w:t xml:space="preserve">. PS </w:t>
      </w:r>
      <w:r w:rsidR="00885488" w:rsidRPr="004518BD">
        <w:rPr>
          <w:rStyle w:val="Incipit"/>
          <w:lang w:val="pt-PT"/>
        </w:rPr>
        <w:t>Diligam te domine</w:t>
      </w:r>
      <w:r w:rsidR="00885488" w:rsidRPr="004518BD">
        <w:rPr>
          <w:lang w:val="pt-PT"/>
        </w:rPr>
        <w:t xml:space="preserve">. VS </w:t>
      </w:r>
      <w:r w:rsidR="00885488" w:rsidRPr="004518BD">
        <w:rPr>
          <w:rStyle w:val="Incipit"/>
          <w:lang w:val="pt-PT"/>
        </w:rPr>
        <w:t>Media nocte surgebam</w:t>
      </w:r>
      <w:r w:rsidR="00885488" w:rsidRPr="004518BD">
        <w:rPr>
          <w:lang w:val="pt-PT"/>
        </w:rPr>
        <w:t xml:space="preserve">. RP </w:t>
      </w:r>
      <w:r w:rsidR="00885488" w:rsidRPr="004518BD">
        <w:rPr>
          <w:rStyle w:val="Incipit"/>
          <w:lang w:val="pt-PT"/>
        </w:rPr>
        <w:t>Notas mihi fecisti</w:t>
      </w:r>
      <w:r w:rsidR="00885488" w:rsidRPr="004518BD">
        <w:rPr>
          <w:lang w:val="pt-PT"/>
        </w:rPr>
        <w:t xml:space="preserve">. </w:t>
      </w:r>
      <w:r w:rsidR="00BA24A1" w:rsidRPr="004518BD">
        <w:rPr>
          <w:lang w:val="pt-PT"/>
        </w:rPr>
        <w:t>[</w:t>
      </w:r>
      <w:r w:rsidR="00885488" w:rsidRPr="004518BD">
        <w:rPr>
          <w:lang w:val="pt-PT"/>
        </w:rPr>
        <w:t>RP</w:t>
      </w:r>
      <w:r w:rsidR="00BA24A1" w:rsidRPr="004518BD">
        <w:rPr>
          <w:lang w:val="pt-PT"/>
        </w:rPr>
        <w:t>]</w:t>
      </w:r>
      <w:r w:rsidR="00885488" w:rsidRPr="004518BD">
        <w:rPr>
          <w:lang w:val="pt-PT"/>
        </w:rPr>
        <w:t xml:space="preserve"> </w:t>
      </w:r>
      <w:r w:rsidR="00885488" w:rsidRPr="004518BD">
        <w:rPr>
          <w:rStyle w:val="Incipit"/>
          <w:lang w:val="pt-PT"/>
        </w:rPr>
        <w:t>Custodi nos domine</w:t>
      </w:r>
      <w:r w:rsidR="00885488" w:rsidRPr="004518BD">
        <w:rPr>
          <w:lang w:val="pt-PT"/>
        </w:rPr>
        <w:t xml:space="preserve">. </w:t>
      </w:r>
      <w:r w:rsidR="00BA24A1" w:rsidRPr="00185B52">
        <w:rPr>
          <w:lang w:val="pt-PT"/>
        </w:rPr>
        <w:t>[</w:t>
      </w:r>
      <w:r w:rsidR="00885488" w:rsidRPr="00185B52">
        <w:rPr>
          <w:lang w:val="pt-PT"/>
        </w:rPr>
        <w:t>RP</w:t>
      </w:r>
      <w:r w:rsidR="00BA24A1" w:rsidRPr="00185B52">
        <w:rPr>
          <w:lang w:val="pt-PT"/>
        </w:rPr>
        <w:t>]</w:t>
      </w:r>
      <w:r w:rsidR="00885488" w:rsidRPr="00185B52">
        <w:rPr>
          <w:lang w:val="pt-PT"/>
        </w:rPr>
        <w:t xml:space="preserve"> </w:t>
      </w:r>
      <w:r w:rsidR="00885488" w:rsidRPr="00185B52">
        <w:rPr>
          <w:rStyle w:val="Incipit"/>
          <w:lang w:val="pt-PT"/>
        </w:rPr>
        <w:t>Diligam te domine</w:t>
      </w:r>
      <w:r w:rsidR="00885488" w:rsidRPr="00185B52">
        <w:rPr>
          <w:lang w:val="pt-PT"/>
        </w:rPr>
        <w:t>.</w:t>
      </w:r>
    </w:p>
    <w:p w:rsidR="00885488" w:rsidRPr="00B779A9" w:rsidRDefault="00EA062B" w:rsidP="00415109">
      <w:pPr>
        <w:rPr>
          <w:lang w:val="fr-FR"/>
        </w:rPr>
      </w:pPr>
      <w:r w:rsidRPr="00736684">
        <w:rPr>
          <w:rStyle w:val="Time2"/>
          <w:lang w:val="it-IT"/>
        </w:rPr>
        <w:t>In tertio nocturno</w:t>
      </w:r>
      <w:r w:rsidR="00885488" w:rsidRPr="00B779A9">
        <w:rPr>
          <w:lang w:val="it-IT"/>
        </w:rPr>
        <w:t xml:space="preserve"> AN </w:t>
      </w:r>
      <w:r w:rsidR="00885488" w:rsidRPr="00736684">
        <w:rPr>
          <w:rStyle w:val="Incipit"/>
          <w:lang w:val="it-IT"/>
        </w:rPr>
        <w:t>Non sunt loquelae</w:t>
      </w:r>
      <w:r w:rsidR="00885488" w:rsidRPr="00B779A9">
        <w:rPr>
          <w:lang w:val="it-IT"/>
        </w:rPr>
        <w:t xml:space="preserve">. </w:t>
      </w:r>
      <w:r w:rsidR="00885488" w:rsidRPr="00B779A9">
        <w:rPr>
          <w:lang w:val="fr-FR"/>
        </w:rPr>
        <w:t xml:space="preserve">PS </w:t>
      </w:r>
      <w:r w:rsidR="00885488" w:rsidRPr="00736684">
        <w:rPr>
          <w:rStyle w:val="Incipit"/>
          <w:lang w:val="fr-FR"/>
        </w:rPr>
        <w:t>Caeli enarrant</w:t>
      </w:r>
      <w:r w:rsidR="00885488" w:rsidRPr="00B779A9">
        <w:rPr>
          <w:lang w:val="fr-FR"/>
        </w:rPr>
        <w:t xml:space="preserve">. AN </w:t>
      </w:r>
      <w:r w:rsidR="00885488" w:rsidRPr="00736684">
        <w:rPr>
          <w:rStyle w:val="Incipit"/>
          <w:lang w:val="fr-FR"/>
        </w:rPr>
        <w:t>Exaudiat te dominus</w:t>
      </w:r>
      <w:r w:rsidR="00885488" w:rsidRPr="00B779A9">
        <w:rPr>
          <w:lang w:val="fr-FR"/>
        </w:rPr>
        <w:t xml:space="preserve">. </w:t>
      </w:r>
      <w:r w:rsidR="00D54A50" w:rsidRPr="00B779A9">
        <w:rPr>
          <w:lang w:val="fr-FR"/>
        </w:rPr>
        <w:t>Psalmum ipsum</w:t>
      </w:r>
      <w:r w:rsidR="00885488" w:rsidRPr="00B779A9">
        <w:rPr>
          <w:lang w:val="fr-FR"/>
        </w:rPr>
        <w:t xml:space="preserve">. AN </w:t>
      </w:r>
      <w:r w:rsidR="00885488" w:rsidRPr="00736684">
        <w:rPr>
          <w:rStyle w:val="Incipit"/>
          <w:lang w:val="fr-FR"/>
        </w:rPr>
        <w:t>Domine in virtute tua</w:t>
      </w:r>
      <w:r w:rsidR="00885488" w:rsidRPr="00B779A9">
        <w:rPr>
          <w:lang w:val="fr-FR"/>
        </w:rPr>
        <w:t xml:space="preserve">. </w:t>
      </w:r>
      <w:r w:rsidR="00D54A50" w:rsidRPr="00B779A9">
        <w:rPr>
          <w:lang w:val="fr-FR"/>
        </w:rPr>
        <w:t>Psalmum ipsum</w:t>
      </w:r>
      <w:r w:rsidR="00885488" w:rsidRPr="00B779A9">
        <w:rPr>
          <w:lang w:val="fr-FR"/>
        </w:rPr>
        <w:t xml:space="preserve">. VS </w:t>
      </w:r>
      <w:r w:rsidR="00885488" w:rsidRPr="00736684">
        <w:rPr>
          <w:rStyle w:val="Incipit"/>
          <w:lang w:val="fr-FR"/>
        </w:rPr>
        <w:t>Exaltare domine in virtute tua</w:t>
      </w:r>
      <w:r w:rsidR="00885488" w:rsidRPr="00B779A9">
        <w:rPr>
          <w:lang w:val="fr-FR"/>
        </w:rPr>
        <w:t xml:space="preserve">. </w:t>
      </w:r>
      <w:r w:rsidR="00885488" w:rsidRPr="00B779A9">
        <w:rPr>
          <w:lang w:val="it-IT"/>
        </w:rPr>
        <w:t xml:space="preserve">EV </w:t>
      </w:r>
      <w:r w:rsidR="00885488" w:rsidRPr="00736684">
        <w:rPr>
          <w:rStyle w:val="Incipit"/>
          <w:lang w:val="it-IT"/>
        </w:rPr>
        <w:t>Nuptiae factae sunt in Cana Galileae</w:t>
      </w:r>
      <w:r w:rsidR="00885488" w:rsidRPr="00B779A9">
        <w:rPr>
          <w:lang w:val="it-IT"/>
        </w:rPr>
        <w:t xml:space="preserve">. RP </w:t>
      </w:r>
      <w:r w:rsidR="00885488" w:rsidRPr="00736684">
        <w:rPr>
          <w:rStyle w:val="Incipit"/>
          <w:lang w:val="it-IT"/>
        </w:rPr>
        <w:t>Domini est terra</w:t>
      </w:r>
      <w:r w:rsidR="00885488" w:rsidRPr="00B779A9">
        <w:rPr>
          <w:lang w:val="it-IT"/>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736684">
        <w:rPr>
          <w:rStyle w:val="Incipit"/>
          <w:lang w:val="fr-FR"/>
        </w:rPr>
        <w:t>Ad te domine</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736684">
        <w:rPr>
          <w:rStyle w:val="Incipit"/>
          <w:lang w:val="fr-FR"/>
        </w:rPr>
        <w:t xml:space="preserve">Audiam domine </w:t>
      </w:r>
      <w:r w:rsidR="00702792" w:rsidRPr="00736684">
        <w:rPr>
          <w:rStyle w:val="Incipit"/>
          <w:lang w:val="fr-FR"/>
        </w:rPr>
        <w:t>voc</w:t>
      </w:r>
      <w:r w:rsidR="00885488" w:rsidRPr="00736684">
        <w:rPr>
          <w:rStyle w:val="Incipit"/>
          <w:lang w:val="fr-FR"/>
        </w:rPr>
        <w:t>em</w:t>
      </w:r>
      <w:r w:rsidR="003720A1" w:rsidRPr="00B779A9">
        <w:rPr>
          <w:lang w:val="fr-FR"/>
        </w:rPr>
        <w:t xml:space="preserve">. [TD] </w:t>
      </w:r>
      <w:r w:rsidR="003720A1" w:rsidRPr="00736684">
        <w:rPr>
          <w:rStyle w:val="Incipit"/>
          <w:lang w:val="fr-FR"/>
        </w:rPr>
        <w:t>Te deum</w:t>
      </w:r>
      <w:r>
        <w:rPr>
          <w:lang w:val="fr-FR"/>
        </w:rPr>
        <w:t xml:space="preserve"> dicitur.</w:t>
      </w:r>
    </w:p>
    <w:p w:rsidR="00885488" w:rsidRPr="00B779A9" w:rsidRDefault="00EA062B" w:rsidP="00415109">
      <w:pPr>
        <w:rPr>
          <w:lang w:val="fr-FR"/>
        </w:rPr>
      </w:pPr>
      <w:r w:rsidRPr="00736684">
        <w:rPr>
          <w:rStyle w:val="Time1"/>
          <w:lang w:val="fr-FR"/>
        </w:rPr>
        <w:t>Ad laudes</w:t>
      </w:r>
      <w:r w:rsidR="00885488" w:rsidRPr="00B779A9">
        <w:rPr>
          <w:lang w:val="fr-FR"/>
        </w:rPr>
        <w:t xml:space="preserve"> AN </w:t>
      </w:r>
      <w:r w:rsidR="00885488" w:rsidRPr="00794880">
        <w:rPr>
          <w:rStyle w:val="Incipit"/>
          <w:lang w:val="fr-FR"/>
        </w:rPr>
        <w:t>Indutus</w:t>
      </w:r>
      <w:r w:rsidR="005A362F" w:rsidRPr="00BE7D55">
        <w:rPr>
          <w:i/>
          <w:lang w:val="fr-FR"/>
        </w:rPr>
        <w:t xml:space="preserve"> </w:t>
      </w:r>
      <w:r w:rsidR="00885488" w:rsidRPr="00794880">
        <w:rPr>
          <w:rStyle w:val="Incipit"/>
          <w:lang w:val="fr-FR"/>
        </w:rPr>
        <w:t>est</w:t>
      </w:r>
      <w:r w:rsidR="005A362F" w:rsidRPr="00BE7D55">
        <w:rPr>
          <w:i/>
          <w:lang w:val="fr-FR"/>
        </w:rPr>
        <w:t xml:space="preserve"> </w:t>
      </w:r>
      <w:r w:rsidR="00885488" w:rsidRPr="00794880">
        <w:rPr>
          <w:rStyle w:val="Incipit"/>
          <w:lang w:val="fr-FR"/>
        </w:rPr>
        <w:t>dominus</w:t>
      </w:r>
      <w:r w:rsidR="005A362F" w:rsidRPr="00BE7D55">
        <w:rPr>
          <w:i/>
          <w:lang w:val="fr-FR"/>
        </w:rPr>
        <w:t xml:space="preserve"> </w:t>
      </w:r>
      <w:r w:rsidR="00885488" w:rsidRPr="00794880">
        <w:rPr>
          <w:rStyle w:val="Incipit"/>
          <w:lang w:val="fr-FR"/>
        </w:rPr>
        <w:t>fortitudine</w:t>
      </w:r>
      <w:r w:rsidR="00885488" w:rsidRPr="00B779A9">
        <w:rPr>
          <w:lang w:val="fr-FR"/>
        </w:rPr>
        <w:t xml:space="preserve"> cum reliquis. HY </w:t>
      </w:r>
      <w:r w:rsidR="00BA4CFB" w:rsidRPr="00794880">
        <w:rPr>
          <w:rStyle w:val="Incipit"/>
          <w:lang w:val="fr-FR"/>
        </w:rPr>
        <w:t>Aetern</w:t>
      </w:r>
      <w:r w:rsidR="00885488" w:rsidRPr="00794880">
        <w:rPr>
          <w:rStyle w:val="Incipit"/>
          <w:lang w:val="fr-FR"/>
        </w:rPr>
        <w:t>e</w:t>
      </w:r>
      <w:r w:rsidR="005A362F" w:rsidRPr="00BE7D55">
        <w:rPr>
          <w:i/>
          <w:lang w:val="fr-FR"/>
        </w:rPr>
        <w:t xml:space="preserve"> </w:t>
      </w:r>
      <w:r w:rsidR="00885488" w:rsidRPr="00794880">
        <w:rPr>
          <w:rStyle w:val="Incipit"/>
          <w:lang w:val="fr-FR"/>
        </w:rPr>
        <w:t>rerum</w:t>
      </w:r>
      <w:r w:rsidR="005A362F" w:rsidRPr="00BE7D55">
        <w:rPr>
          <w:i/>
          <w:lang w:val="fr-FR"/>
        </w:rPr>
        <w:t xml:space="preserve"> </w:t>
      </w:r>
      <w:r w:rsidR="00885488" w:rsidRPr="00794880">
        <w:rPr>
          <w:rStyle w:val="Incipit"/>
          <w:lang w:val="fr-FR"/>
        </w:rPr>
        <w:t>conditor</w:t>
      </w:r>
      <w:r w:rsidR="00885488" w:rsidRPr="00B779A9">
        <w:rPr>
          <w:lang w:val="fr-FR"/>
        </w:rPr>
        <w:t xml:space="preserve">. VS </w:t>
      </w:r>
      <w:r w:rsidR="00885488" w:rsidRPr="00794880">
        <w:rPr>
          <w:rStyle w:val="Incipit"/>
          <w:lang w:val="fr-FR"/>
        </w:rPr>
        <w:t>In</w:t>
      </w:r>
      <w:r w:rsidR="005A362F" w:rsidRPr="00BE7D55">
        <w:rPr>
          <w:i/>
          <w:lang w:val="fr-FR"/>
        </w:rPr>
        <w:t xml:space="preserve"> </w:t>
      </w:r>
      <w:r w:rsidR="00885488" w:rsidRPr="00794880">
        <w:rPr>
          <w:rStyle w:val="Incipit"/>
          <w:lang w:val="fr-FR"/>
        </w:rPr>
        <w:t>matutinis</w:t>
      </w:r>
      <w:r w:rsidR="005A362F" w:rsidRPr="00BE7D55">
        <w:rPr>
          <w:i/>
          <w:lang w:val="fr-FR"/>
        </w:rPr>
        <w:t xml:space="preserve"> </w:t>
      </w:r>
      <w:r w:rsidR="00885488" w:rsidRPr="00794880">
        <w:rPr>
          <w:rStyle w:val="Incipit"/>
          <w:lang w:val="fr-FR"/>
        </w:rPr>
        <w:t>domine</w:t>
      </w:r>
      <w:r w:rsidR="00885488" w:rsidRPr="00B779A9">
        <w:rPr>
          <w:lang w:val="fr-FR"/>
        </w:rPr>
        <w:t xml:space="preserve">. AB </w:t>
      </w:r>
      <w:r w:rsidR="00885488" w:rsidRPr="00794880">
        <w:rPr>
          <w:rStyle w:val="Incipit"/>
          <w:lang w:val="fr-FR"/>
        </w:rPr>
        <w:t>Nuptiae</w:t>
      </w:r>
      <w:r w:rsidR="005A362F" w:rsidRPr="00BE7D55">
        <w:rPr>
          <w:i/>
          <w:lang w:val="fr-FR"/>
        </w:rPr>
        <w:t xml:space="preserve"> </w:t>
      </w:r>
      <w:r w:rsidR="00885488" w:rsidRPr="00794880">
        <w:rPr>
          <w:rStyle w:val="Incipit"/>
          <w:lang w:val="fr-FR"/>
        </w:rPr>
        <w:t>factae</w:t>
      </w:r>
      <w:r w:rsidR="005A362F" w:rsidRPr="00BE7D55">
        <w:rPr>
          <w:i/>
          <w:lang w:val="fr-FR"/>
        </w:rPr>
        <w:t xml:space="preserve"> </w:t>
      </w:r>
      <w:r w:rsidR="00885488" w:rsidRPr="00794880">
        <w:rPr>
          <w:rStyle w:val="Incipit"/>
          <w:lang w:val="fr-FR"/>
        </w:rPr>
        <w:t>sunt</w:t>
      </w:r>
      <w:r w:rsidR="00885488" w:rsidRPr="00B779A9">
        <w:rPr>
          <w:lang w:val="fr-FR"/>
        </w:rPr>
        <w:t xml:space="preserve">. Suffragium de beata virgine quod occurrit. </w:t>
      </w:r>
      <w:r w:rsidR="003720A1" w:rsidRPr="00B779A9">
        <w:rPr>
          <w:lang w:val="fr-FR"/>
        </w:rPr>
        <w:t xml:space="preserve">[BD] </w:t>
      </w:r>
      <w:r w:rsidR="005F6F99" w:rsidRPr="00794880">
        <w:rPr>
          <w:rStyle w:val="Incipit"/>
          <w:lang w:val="fr-FR"/>
        </w:rPr>
        <w:t>Benedicamus</w:t>
      </w:r>
      <w:r w:rsidR="003720A1" w:rsidRPr="00B779A9">
        <w:rPr>
          <w:lang w:val="fr-FR"/>
        </w:rPr>
        <w:t xml:space="preserve"> ferialiter</w:t>
      </w:r>
      <w:r w:rsidR="00885488" w:rsidRPr="00B779A9">
        <w:rPr>
          <w:lang w:val="fr-FR"/>
        </w:rPr>
        <w:t>.</w:t>
      </w:r>
    </w:p>
    <w:p w:rsidR="00530C10" w:rsidRDefault="00EA062B" w:rsidP="00415109">
      <w:pPr>
        <w:rPr>
          <w:lang w:val="fr-FR"/>
        </w:rPr>
      </w:pPr>
      <w:r w:rsidRPr="00736684">
        <w:rPr>
          <w:rStyle w:val="Time1"/>
          <w:lang w:val="fr-FR"/>
        </w:rPr>
        <w:t>Ad primam</w:t>
      </w:r>
      <w:r w:rsidR="00885488" w:rsidRPr="00B779A9">
        <w:rPr>
          <w:lang w:val="fr-FR"/>
        </w:rPr>
        <w:t xml:space="preserve"> et ad reliquas horas omnia dicantur ut in </w:t>
      </w:r>
      <w:r w:rsidR="00885488" w:rsidRPr="00736684">
        <w:rPr>
          <w:rStyle w:val="Funktion"/>
          <w:lang w:val="fr-FR"/>
        </w:rPr>
        <w:t>psalterio</w:t>
      </w:r>
      <w:r w:rsidR="00885488" w:rsidRPr="00B779A9">
        <w:rPr>
          <w:lang w:val="fr-FR"/>
        </w:rPr>
        <w:t xml:space="preserve"> continetur. </w:t>
      </w:r>
      <w:r w:rsidR="0081631B" w:rsidRPr="00B779A9">
        <w:rPr>
          <w:lang w:val="fr-FR"/>
        </w:rPr>
        <w:t>Ad horas</w:t>
      </w:r>
      <w:r w:rsidR="00885488" w:rsidRPr="00B779A9">
        <w:rPr>
          <w:lang w:val="fr-FR"/>
        </w:rPr>
        <w:t xml:space="preserve"> VS </w:t>
      </w:r>
      <w:r w:rsidR="00885488" w:rsidRPr="00794880">
        <w:rPr>
          <w:rStyle w:val="Incipit"/>
          <w:lang w:val="fr-FR"/>
        </w:rPr>
        <w:t>Inclina</w:t>
      </w:r>
      <w:r w:rsidR="005A362F" w:rsidRPr="00BE7D55">
        <w:rPr>
          <w:i/>
          <w:lang w:val="fr-FR"/>
        </w:rPr>
        <w:t xml:space="preserve"> </w:t>
      </w:r>
      <w:r w:rsidR="00885488" w:rsidRPr="00794880">
        <w:rPr>
          <w:rStyle w:val="Incipit"/>
          <w:lang w:val="fr-FR"/>
        </w:rPr>
        <w:t>cor</w:t>
      </w:r>
      <w:r w:rsidR="005A362F" w:rsidRPr="00BE7D55">
        <w:rPr>
          <w:i/>
          <w:lang w:val="fr-FR"/>
        </w:rPr>
        <w:t xml:space="preserve"> </w:t>
      </w:r>
      <w:r w:rsidR="00885488" w:rsidRPr="00794880">
        <w:rPr>
          <w:rStyle w:val="Incipit"/>
          <w:lang w:val="fr-FR"/>
        </w:rPr>
        <w:t>meum</w:t>
      </w:r>
      <w:r w:rsidR="00885488" w:rsidRPr="00B779A9">
        <w:rPr>
          <w:lang w:val="fr-FR"/>
        </w:rPr>
        <w:t xml:space="preserve"> cum reliquis. </w:t>
      </w:r>
    </w:p>
    <w:p w:rsidR="00885488" w:rsidRPr="003D0C23" w:rsidRDefault="0028215D" w:rsidP="00415109">
      <w:pPr>
        <w:rPr>
          <w:lang w:val="en-US"/>
        </w:rPr>
      </w:pPr>
      <w:r w:rsidRPr="00B779A9">
        <w:rPr>
          <w:lang w:val="it-IT"/>
        </w:rPr>
        <w:t>(147v)</w:t>
      </w:r>
      <w:r w:rsidR="00530C10">
        <w:rPr>
          <w:lang w:val="it-IT"/>
        </w:rPr>
        <w:t xml:space="preserve"> </w:t>
      </w:r>
      <w:r w:rsidR="00EA062B" w:rsidRPr="00736684">
        <w:rPr>
          <w:rStyle w:val="Time1"/>
          <w:lang w:val="it-IT"/>
        </w:rPr>
        <w:t>Ad processionem</w:t>
      </w:r>
      <w:r w:rsidR="00885488" w:rsidRPr="00B779A9">
        <w:rPr>
          <w:lang w:val="it-IT"/>
        </w:rPr>
        <w:t xml:space="preserve"> R</w:t>
      </w:r>
      <w:r w:rsidRPr="00B779A9">
        <w:rPr>
          <w:lang w:val="it-IT"/>
        </w:rPr>
        <w:t>P</w:t>
      </w:r>
      <w:r w:rsidR="00885488" w:rsidRPr="00B779A9">
        <w:rPr>
          <w:lang w:val="it-IT"/>
        </w:rPr>
        <w:t xml:space="preserve">P </w:t>
      </w:r>
      <w:r w:rsidR="001B7479" w:rsidRPr="00736684">
        <w:rPr>
          <w:rStyle w:val="Incipit"/>
          <w:lang w:val="it-IT"/>
        </w:rPr>
        <w:t>Salvator</w:t>
      </w:r>
      <w:r w:rsidR="00885488" w:rsidRPr="00736684">
        <w:rPr>
          <w:rStyle w:val="Incipit"/>
          <w:lang w:val="it-IT"/>
        </w:rPr>
        <w:t xml:space="preserve"> mundi</w:t>
      </w:r>
      <w:r w:rsidR="00885488" w:rsidRPr="00B779A9">
        <w:rPr>
          <w:lang w:val="it-IT"/>
        </w:rPr>
        <w:t xml:space="preserve">. </w:t>
      </w:r>
      <w:r w:rsidR="00885488" w:rsidRPr="003D0C23">
        <w:rPr>
          <w:lang w:val="en-US"/>
        </w:rPr>
        <w:t>Ad reditum R</w:t>
      </w:r>
      <w:r w:rsidRPr="003D0C23">
        <w:rPr>
          <w:lang w:val="en-US"/>
        </w:rPr>
        <w:t>P</w:t>
      </w:r>
      <w:r w:rsidR="00885488" w:rsidRPr="003D0C23">
        <w:rPr>
          <w:lang w:val="en-US"/>
        </w:rPr>
        <w:t xml:space="preserve">P </w:t>
      </w:r>
      <w:r w:rsidR="00885488" w:rsidRPr="003D0C23">
        <w:rPr>
          <w:rStyle w:val="Incipit"/>
          <w:lang w:val="en-US"/>
        </w:rPr>
        <w:t>Si iniq</w:t>
      </w:r>
      <w:r w:rsidR="00DF0248" w:rsidRPr="003D0C23">
        <w:rPr>
          <w:rStyle w:val="Incipit"/>
          <w:lang w:val="en-US"/>
        </w:rPr>
        <w:t>u</w:t>
      </w:r>
      <w:r w:rsidR="00D66EA2" w:rsidRPr="003D0C23">
        <w:rPr>
          <w:rStyle w:val="Incipit"/>
          <w:lang w:val="en-US"/>
        </w:rPr>
        <w:t>ita</w:t>
      </w:r>
      <w:r w:rsidR="00885488" w:rsidRPr="003D0C23">
        <w:rPr>
          <w:rStyle w:val="Incipit"/>
          <w:lang w:val="en-US"/>
        </w:rPr>
        <w:t xml:space="preserve">tes </w:t>
      </w:r>
      <w:r w:rsidR="001B7479" w:rsidRPr="003D0C23">
        <w:rPr>
          <w:rStyle w:val="Incipit"/>
          <w:lang w:val="en-US"/>
        </w:rPr>
        <w:t>observaveris</w:t>
      </w:r>
      <w:r w:rsidR="00885488" w:rsidRPr="003D0C23">
        <w:rPr>
          <w:lang w:val="en-US"/>
        </w:rPr>
        <w:t>.</w:t>
      </w:r>
    </w:p>
    <w:p w:rsidR="00885488" w:rsidRPr="003D0C23" w:rsidRDefault="00EA062B" w:rsidP="00415109">
      <w:pPr>
        <w:rPr>
          <w:lang w:val="en-US"/>
        </w:rPr>
      </w:pPr>
      <w:r w:rsidRPr="003D0C23">
        <w:rPr>
          <w:rStyle w:val="Time1"/>
          <w:lang w:val="en-US"/>
        </w:rPr>
        <w:t>Ad missam</w:t>
      </w:r>
      <w:r w:rsidR="00885488" w:rsidRPr="003D0C23">
        <w:rPr>
          <w:lang w:val="en-US"/>
        </w:rPr>
        <w:t xml:space="preserve"> IN </w:t>
      </w:r>
      <w:r w:rsidR="00885488" w:rsidRPr="003D0C23">
        <w:rPr>
          <w:rStyle w:val="Incipit"/>
          <w:lang w:val="en-US"/>
        </w:rPr>
        <w:t>Omnis terra</w:t>
      </w:r>
      <w:r w:rsidR="00DD1415" w:rsidRPr="003D0C23">
        <w:rPr>
          <w:lang w:val="en-US"/>
        </w:rPr>
        <w:t>@29.</w:t>
      </w:r>
      <w:r w:rsidR="00885488" w:rsidRPr="003D0C23">
        <w:rPr>
          <w:lang w:val="en-US"/>
        </w:rPr>
        <w:t xml:space="preserve"> </w:t>
      </w:r>
      <w:r w:rsidR="0028215D" w:rsidRPr="003D0C23">
        <w:rPr>
          <w:lang w:val="fr-FR"/>
        </w:rPr>
        <w:t xml:space="preserve">[KY] </w:t>
      </w:r>
      <w:r w:rsidR="0028215D" w:rsidRPr="003D0C23">
        <w:rPr>
          <w:rStyle w:val="Incipit"/>
          <w:lang w:val="fr-FR"/>
        </w:rPr>
        <w:t>Kyrie</w:t>
      </w:r>
      <w:r w:rsidR="0028215D" w:rsidRPr="003D0C23">
        <w:rPr>
          <w:lang w:val="fr-FR"/>
        </w:rPr>
        <w:t xml:space="preserve"> et [SA] </w:t>
      </w:r>
      <w:r w:rsidR="0028215D" w:rsidRPr="003D0C23">
        <w:rPr>
          <w:rStyle w:val="Incipit"/>
          <w:lang w:val="fr-FR"/>
        </w:rPr>
        <w:t>Sanctus</w:t>
      </w:r>
      <w:r w:rsidR="0028215D" w:rsidRPr="003D0C23">
        <w:rPr>
          <w:lang w:val="fr-FR"/>
        </w:rPr>
        <w:t xml:space="preserve"> </w:t>
      </w:r>
      <w:r w:rsidR="00885488" w:rsidRPr="003D0C23">
        <w:rPr>
          <w:lang w:val="fr-FR"/>
        </w:rPr>
        <w:t xml:space="preserve">dominicaliter. </w:t>
      </w:r>
      <w:r w:rsidR="00885488" w:rsidRPr="003D0C23">
        <w:rPr>
          <w:lang w:val="en-US"/>
        </w:rPr>
        <w:t xml:space="preserve">GR </w:t>
      </w:r>
      <w:r w:rsidR="00885488" w:rsidRPr="003D0C23">
        <w:rPr>
          <w:rStyle w:val="Incipit"/>
          <w:lang w:val="en-US"/>
        </w:rPr>
        <w:t>Misit dominus</w:t>
      </w:r>
      <w:r w:rsidR="00DD1415" w:rsidRPr="003D0C23">
        <w:rPr>
          <w:lang w:val="en-US"/>
        </w:rPr>
        <w:t>@29.</w:t>
      </w:r>
      <w:r w:rsidR="00885488" w:rsidRPr="003D0C23">
        <w:rPr>
          <w:lang w:val="en-US"/>
        </w:rPr>
        <w:t xml:space="preserve"> AL</w:t>
      </w:r>
      <w:r w:rsidR="0028215D" w:rsidRPr="003D0C23">
        <w:rPr>
          <w:lang w:val="en-US"/>
        </w:rPr>
        <w:t>V</w:t>
      </w:r>
      <w:r w:rsidR="00885488" w:rsidRPr="003D0C23">
        <w:rPr>
          <w:lang w:val="en-US"/>
        </w:rPr>
        <w:t xml:space="preserve"> </w:t>
      </w:r>
      <w:r w:rsidR="00885488" w:rsidRPr="003D0C23">
        <w:rPr>
          <w:rStyle w:val="Incipit"/>
          <w:lang w:val="en-US"/>
        </w:rPr>
        <w:t>Dominus regnavit</w:t>
      </w:r>
      <w:r w:rsidR="00DD1415" w:rsidRPr="003D0C23">
        <w:rPr>
          <w:lang w:val="en-US"/>
        </w:rPr>
        <w:t>@30.</w:t>
      </w:r>
      <w:r w:rsidR="00885488" w:rsidRPr="003D0C23">
        <w:rPr>
          <w:lang w:val="en-US"/>
        </w:rPr>
        <w:t xml:space="preserve"> OF </w:t>
      </w:r>
      <w:r w:rsidR="00885488" w:rsidRPr="003D0C23">
        <w:rPr>
          <w:rStyle w:val="Incipit"/>
          <w:lang w:val="en-US"/>
        </w:rPr>
        <w:t>Iubilate deo</w:t>
      </w:r>
      <w:r w:rsidR="00DD1415" w:rsidRPr="003D0C23">
        <w:rPr>
          <w:lang w:val="en-US"/>
        </w:rPr>
        <w:t>@30.</w:t>
      </w:r>
      <w:r w:rsidR="00885488" w:rsidRPr="003D0C23">
        <w:rPr>
          <w:lang w:val="en-US"/>
        </w:rPr>
        <w:t xml:space="preserve"> CO </w:t>
      </w:r>
      <w:r w:rsidR="00885488" w:rsidRPr="003D0C23">
        <w:rPr>
          <w:rStyle w:val="Incipit"/>
          <w:lang w:val="en-US"/>
        </w:rPr>
        <w:t>Dicit dominus implete</w:t>
      </w:r>
      <w:r w:rsidR="00DD1415" w:rsidRPr="003D0C23">
        <w:rPr>
          <w:lang w:val="en-US"/>
        </w:rPr>
        <w:t>@30.</w:t>
      </w:r>
    </w:p>
    <w:p w:rsidR="00885488" w:rsidRPr="003D0C23" w:rsidRDefault="00F16148" w:rsidP="00415109">
      <w:pPr>
        <w:rPr>
          <w:lang w:val="fr-FR"/>
        </w:rPr>
      </w:pPr>
      <w:r w:rsidRPr="003D0C23">
        <w:rPr>
          <w:rStyle w:val="Time1"/>
          <w:lang w:val="en-US"/>
        </w:rPr>
        <w:t>Ad secundas vesperas</w:t>
      </w:r>
      <w:r w:rsidR="00885488" w:rsidRPr="003D0C23">
        <w:rPr>
          <w:lang w:val="en-US"/>
        </w:rPr>
        <w:t xml:space="preserve"> AN </w:t>
      </w:r>
      <w:r w:rsidR="00885488" w:rsidRPr="003D0C23">
        <w:rPr>
          <w:rStyle w:val="Incipit"/>
          <w:lang w:val="en-US"/>
        </w:rPr>
        <w:t>Sede</w:t>
      </w:r>
      <w:r w:rsidR="005A362F" w:rsidRPr="003D0C23">
        <w:rPr>
          <w:i/>
          <w:lang w:val="en-US"/>
        </w:rPr>
        <w:t xml:space="preserve"> </w:t>
      </w:r>
      <w:r w:rsidR="00885488" w:rsidRPr="003D0C23">
        <w:rPr>
          <w:rStyle w:val="Incipit"/>
          <w:lang w:val="en-US"/>
        </w:rPr>
        <w:t>a</w:t>
      </w:r>
      <w:r w:rsidR="005A362F" w:rsidRPr="003D0C23">
        <w:rPr>
          <w:i/>
          <w:lang w:val="en-US"/>
        </w:rPr>
        <w:t xml:space="preserve"> </w:t>
      </w:r>
      <w:r w:rsidR="00885488" w:rsidRPr="003D0C23">
        <w:rPr>
          <w:rStyle w:val="Incipit"/>
          <w:lang w:val="en-US"/>
        </w:rPr>
        <w:t>dextris</w:t>
      </w:r>
      <w:r w:rsidR="00885488" w:rsidRPr="003D0C23">
        <w:rPr>
          <w:lang w:val="en-US"/>
        </w:rPr>
        <w:t xml:space="preserve"> cum psalmis et reliquis antiphonis. HY </w:t>
      </w:r>
      <w:r w:rsidR="00885488" w:rsidRPr="003D0C23">
        <w:rPr>
          <w:rStyle w:val="Incipit"/>
          <w:lang w:val="en-US"/>
        </w:rPr>
        <w:t>Lucis</w:t>
      </w:r>
      <w:r w:rsidR="005A362F" w:rsidRPr="003D0C23">
        <w:rPr>
          <w:i/>
          <w:lang w:val="en-US"/>
        </w:rPr>
        <w:t xml:space="preserve"> </w:t>
      </w:r>
      <w:r w:rsidR="00885488" w:rsidRPr="003D0C23">
        <w:rPr>
          <w:rStyle w:val="Incipit"/>
          <w:lang w:val="en-US"/>
        </w:rPr>
        <w:t>creator</w:t>
      </w:r>
      <w:r w:rsidR="00885488" w:rsidRPr="003D0C23">
        <w:rPr>
          <w:lang w:val="en-US"/>
        </w:rPr>
        <w:t xml:space="preserve">. VS </w:t>
      </w:r>
      <w:r w:rsidR="00885488" w:rsidRPr="003D0C23">
        <w:rPr>
          <w:rStyle w:val="Incipit"/>
          <w:lang w:val="en-US"/>
        </w:rPr>
        <w:t>Dirigatur</w:t>
      </w:r>
      <w:r w:rsidR="005A362F" w:rsidRPr="003D0C23">
        <w:rPr>
          <w:i/>
          <w:lang w:val="en-US"/>
        </w:rPr>
        <w:t xml:space="preserve"> </w:t>
      </w:r>
      <w:r w:rsidR="00885488" w:rsidRPr="003D0C23">
        <w:rPr>
          <w:rStyle w:val="Incipit"/>
          <w:lang w:val="en-US"/>
        </w:rPr>
        <w:t>domine</w:t>
      </w:r>
      <w:r w:rsidR="005A362F" w:rsidRPr="003D0C23">
        <w:rPr>
          <w:i/>
          <w:lang w:val="en-US"/>
        </w:rPr>
        <w:t xml:space="preserve"> </w:t>
      </w:r>
      <w:r w:rsidR="00885488" w:rsidRPr="003D0C23">
        <w:rPr>
          <w:rStyle w:val="Incipit"/>
          <w:lang w:val="en-US"/>
        </w:rPr>
        <w:t>oratio</w:t>
      </w:r>
      <w:r w:rsidR="005A362F" w:rsidRPr="003D0C23">
        <w:rPr>
          <w:i/>
          <w:lang w:val="en-US"/>
        </w:rPr>
        <w:t xml:space="preserve"> </w:t>
      </w:r>
      <w:r w:rsidR="00885488" w:rsidRPr="003D0C23">
        <w:rPr>
          <w:rStyle w:val="Incipit"/>
          <w:lang w:val="en-US"/>
        </w:rPr>
        <w:t>mea</w:t>
      </w:r>
      <w:r w:rsidR="00885488" w:rsidRPr="003D0C23">
        <w:rPr>
          <w:lang w:val="en-US"/>
        </w:rPr>
        <w:t xml:space="preserve">. </w:t>
      </w:r>
      <w:r w:rsidR="00885488" w:rsidRPr="003D0C23">
        <w:rPr>
          <w:lang w:val="fr-FR"/>
        </w:rPr>
        <w:t xml:space="preserve">AM </w:t>
      </w:r>
      <w:r w:rsidR="00885488" w:rsidRPr="003D0C23">
        <w:rPr>
          <w:rStyle w:val="Incipit"/>
          <w:lang w:val="fr-FR"/>
        </w:rPr>
        <w:t>Quid</w:t>
      </w:r>
      <w:r w:rsidR="005A362F" w:rsidRPr="003D0C23">
        <w:rPr>
          <w:i/>
          <w:lang w:val="fr-FR"/>
        </w:rPr>
        <w:t xml:space="preserve"> </w:t>
      </w:r>
      <w:r w:rsidR="00885488" w:rsidRPr="003D0C23">
        <w:rPr>
          <w:rStyle w:val="Incipit"/>
          <w:lang w:val="fr-FR"/>
        </w:rPr>
        <w:t>mihi</w:t>
      </w:r>
      <w:r w:rsidR="005A362F" w:rsidRPr="003D0C23">
        <w:rPr>
          <w:i/>
          <w:lang w:val="fr-FR"/>
        </w:rPr>
        <w:t xml:space="preserve"> </w:t>
      </w:r>
      <w:r w:rsidR="00885488" w:rsidRPr="003D0C23">
        <w:rPr>
          <w:rStyle w:val="Incipit"/>
          <w:lang w:val="fr-FR"/>
        </w:rPr>
        <w:t>et</w:t>
      </w:r>
      <w:r w:rsidR="005A362F" w:rsidRPr="003D0C23">
        <w:rPr>
          <w:i/>
          <w:lang w:val="fr-FR"/>
        </w:rPr>
        <w:t xml:space="preserve"> </w:t>
      </w:r>
      <w:r w:rsidR="00885488" w:rsidRPr="003D0C23">
        <w:rPr>
          <w:rStyle w:val="Incipit"/>
          <w:lang w:val="fr-FR"/>
        </w:rPr>
        <w:t>tibi</w:t>
      </w:r>
      <w:r w:rsidR="005A362F" w:rsidRPr="003D0C23">
        <w:rPr>
          <w:i/>
          <w:lang w:val="fr-FR"/>
        </w:rPr>
        <w:t xml:space="preserve"> </w:t>
      </w:r>
      <w:r w:rsidR="00885488" w:rsidRPr="003D0C23">
        <w:rPr>
          <w:rStyle w:val="Incipit"/>
          <w:lang w:val="fr-FR"/>
        </w:rPr>
        <w:t>est</w:t>
      </w:r>
      <w:r w:rsidR="005A362F" w:rsidRPr="003D0C23">
        <w:rPr>
          <w:i/>
          <w:lang w:val="fr-FR"/>
        </w:rPr>
        <w:t xml:space="preserve"> </w:t>
      </w:r>
      <w:r w:rsidR="00885488" w:rsidRPr="003D0C23">
        <w:rPr>
          <w:rStyle w:val="Incipit"/>
          <w:lang w:val="fr-FR"/>
        </w:rPr>
        <w:t>mulier</w:t>
      </w:r>
      <w:r w:rsidR="00885488" w:rsidRPr="003D0C23">
        <w:rPr>
          <w:lang w:val="fr-FR"/>
        </w:rPr>
        <w:t xml:space="preserve">. Suffragium de beata virgine quod occurrit. </w:t>
      </w:r>
      <w:r w:rsidR="003720A1" w:rsidRPr="003D0C23">
        <w:rPr>
          <w:lang w:val="fr-FR"/>
        </w:rPr>
        <w:t xml:space="preserve">[BD] </w:t>
      </w:r>
      <w:r w:rsidR="005F6F99" w:rsidRPr="003D0C23">
        <w:rPr>
          <w:rStyle w:val="Incipit"/>
          <w:lang w:val="fr-FR"/>
        </w:rPr>
        <w:t>Benedicamus</w:t>
      </w:r>
      <w:r w:rsidR="003720A1" w:rsidRPr="003D0C23">
        <w:rPr>
          <w:lang w:val="fr-FR"/>
        </w:rPr>
        <w:t xml:space="preserve"> ferialiter</w:t>
      </w:r>
      <w:r w:rsidR="00885488" w:rsidRPr="003D0C23">
        <w:rPr>
          <w:lang w:val="fr-FR"/>
        </w:rPr>
        <w:t>.</w:t>
      </w:r>
    </w:p>
    <w:p w:rsidR="00885488" w:rsidRPr="003D0C23" w:rsidRDefault="00885488" w:rsidP="00415109">
      <w:pPr>
        <w:pStyle w:val="berschrift1"/>
        <w:rPr>
          <w:lang w:val="fr-FR"/>
        </w:rPr>
      </w:pPr>
      <w:r w:rsidRPr="003D0C23">
        <w:rPr>
          <w:lang w:val="fr-FR"/>
        </w:rPr>
        <w:lastRenderedPageBreak/>
        <w:t>IN FESTO SANCTORUM</w:t>
      </w:r>
      <w:r w:rsidR="00F16148" w:rsidRPr="003D0C23">
        <w:rPr>
          <w:lang w:val="fr-FR"/>
        </w:rPr>
        <w:t xml:space="preserve"> MARTYRUM SEBASTIANI ET FABIANI</w:t>
      </w:r>
    </w:p>
    <w:p w:rsidR="00885488" w:rsidRPr="003D0C23" w:rsidRDefault="00885488" w:rsidP="00415109">
      <w:pPr>
        <w:rPr>
          <w:lang w:val="fr-FR"/>
        </w:rPr>
      </w:pPr>
      <w:r w:rsidRPr="003D0C23">
        <w:rPr>
          <w:lang w:val="fr-FR"/>
        </w:rPr>
        <w:t>Binos facimus ut de pluribus martyribus.</w:t>
      </w:r>
    </w:p>
    <w:p w:rsidR="00530C10" w:rsidRDefault="00F16148" w:rsidP="00415109">
      <w:pPr>
        <w:rPr>
          <w:lang w:val="pt-PT"/>
        </w:rPr>
      </w:pPr>
      <w:r w:rsidRPr="003D0C23">
        <w:rPr>
          <w:rStyle w:val="Time1"/>
          <w:lang w:val="fr-FR"/>
        </w:rPr>
        <w:t>Ad vesperas</w:t>
      </w:r>
      <w:r w:rsidR="00885488" w:rsidRPr="003D0C23">
        <w:rPr>
          <w:lang w:val="fr-FR"/>
        </w:rPr>
        <w:t xml:space="preserve"> super psalmos AN </w:t>
      </w:r>
      <w:r w:rsidR="00885488" w:rsidRPr="003D0C23">
        <w:rPr>
          <w:rStyle w:val="Incipit"/>
          <w:lang w:val="fr-FR"/>
        </w:rPr>
        <w:t>Sebastianus</w:t>
      </w:r>
      <w:r w:rsidR="005A362F" w:rsidRPr="003D0C23">
        <w:rPr>
          <w:i/>
          <w:lang w:val="fr-FR"/>
        </w:rPr>
        <w:t xml:space="preserve"> </w:t>
      </w:r>
      <w:r w:rsidR="00885488" w:rsidRPr="003D0C23">
        <w:rPr>
          <w:rStyle w:val="Incipit"/>
          <w:lang w:val="fr-FR"/>
        </w:rPr>
        <w:t>dixit</w:t>
      </w:r>
      <w:r w:rsidR="005A362F" w:rsidRPr="003D0C23">
        <w:rPr>
          <w:i/>
          <w:lang w:val="fr-FR"/>
        </w:rPr>
        <w:t xml:space="preserve"> </w:t>
      </w:r>
      <w:r w:rsidR="00885488" w:rsidRPr="003D0C23">
        <w:rPr>
          <w:rStyle w:val="Incipit"/>
          <w:lang w:val="fr-FR"/>
        </w:rPr>
        <w:t>ad</w:t>
      </w:r>
      <w:r w:rsidR="005A362F" w:rsidRPr="003D0C23">
        <w:rPr>
          <w:i/>
          <w:lang w:val="fr-FR"/>
        </w:rPr>
        <w:t xml:space="preserve"> </w:t>
      </w:r>
      <w:r w:rsidR="006E1C84" w:rsidRPr="003D0C23">
        <w:rPr>
          <w:rStyle w:val="Incipit"/>
          <w:lang w:val="fr-FR"/>
        </w:rPr>
        <w:t>Ni</w:t>
      </w:r>
      <w:r w:rsidR="00885488" w:rsidRPr="003D0C23">
        <w:rPr>
          <w:rStyle w:val="Incipit"/>
          <w:lang w:val="fr-FR"/>
        </w:rPr>
        <w:t>costratum</w:t>
      </w:r>
      <w:r w:rsidR="00885488" w:rsidRPr="003D0C23">
        <w:rPr>
          <w:lang w:val="fr-FR"/>
        </w:rPr>
        <w:t xml:space="preserve"> </w:t>
      </w:r>
      <w:r w:rsidR="008D35E3" w:rsidRPr="003D0C23">
        <w:rPr>
          <w:lang w:val="fr-FR"/>
        </w:rPr>
        <w:t>quaere</w:t>
      </w:r>
      <w:r w:rsidR="00885488" w:rsidRPr="003D0C23">
        <w:rPr>
          <w:lang w:val="fr-FR"/>
        </w:rPr>
        <w:t xml:space="preserve"> in </w:t>
      </w:r>
      <w:r w:rsidR="00D80D0C" w:rsidRPr="003D0C23">
        <w:rPr>
          <w:lang w:val="fr-FR"/>
        </w:rPr>
        <w:t>hist</w:t>
      </w:r>
      <w:r w:rsidR="00885488" w:rsidRPr="003D0C23">
        <w:rPr>
          <w:lang w:val="fr-FR"/>
        </w:rPr>
        <w:t xml:space="preserve">oria ad primam. </w:t>
      </w:r>
      <w:r w:rsidR="0028215D" w:rsidRPr="003D0C23">
        <w:rPr>
          <w:lang w:val="fr-FR"/>
        </w:rPr>
        <w:t>Psalmi omnia Laudate</w:t>
      </w:r>
      <w:r w:rsidR="00885488" w:rsidRPr="003D0C23">
        <w:rPr>
          <w:lang w:val="fr-FR"/>
        </w:rPr>
        <w:t xml:space="preserve">. RP </w:t>
      </w:r>
      <w:r w:rsidR="00885488" w:rsidRPr="003D0C23">
        <w:rPr>
          <w:rStyle w:val="Incipit"/>
          <w:lang w:val="fr-FR"/>
        </w:rPr>
        <w:t>Egregie</w:t>
      </w:r>
      <w:r w:rsidR="005A362F" w:rsidRPr="003D0C23">
        <w:rPr>
          <w:i/>
          <w:lang w:val="fr-FR"/>
        </w:rPr>
        <w:t xml:space="preserve"> </w:t>
      </w:r>
      <w:r w:rsidR="00885488" w:rsidRPr="003D0C23">
        <w:rPr>
          <w:rStyle w:val="Incipit"/>
          <w:lang w:val="fr-FR"/>
        </w:rPr>
        <w:t>dei</w:t>
      </w:r>
      <w:r w:rsidR="005A362F" w:rsidRPr="003D0C23">
        <w:rPr>
          <w:i/>
          <w:lang w:val="fr-FR"/>
        </w:rPr>
        <w:t xml:space="preserve"> </w:t>
      </w:r>
      <w:r w:rsidR="00885488" w:rsidRPr="003D0C23">
        <w:rPr>
          <w:rStyle w:val="Incipit"/>
          <w:lang w:val="fr-FR"/>
        </w:rPr>
        <w:t>martyr</w:t>
      </w:r>
      <w:r w:rsidR="00885488" w:rsidRPr="003D0C23">
        <w:rPr>
          <w:lang w:val="fr-FR"/>
        </w:rPr>
        <w:t xml:space="preserve">. </w:t>
      </w:r>
      <w:r w:rsidR="00885488" w:rsidRPr="003D0C23">
        <w:rPr>
          <w:color w:val="000000"/>
          <w:lang w:val="fr-FR"/>
        </w:rPr>
        <w:t xml:space="preserve">HY </w:t>
      </w:r>
      <w:r w:rsidR="00885488" w:rsidRPr="003D0C23">
        <w:rPr>
          <w:rStyle w:val="Incipit"/>
          <w:lang w:val="fr-FR"/>
        </w:rPr>
        <w:t>Laudes</w:t>
      </w:r>
      <w:r w:rsidR="005A362F" w:rsidRPr="003D0C23">
        <w:rPr>
          <w:rStyle w:val="Incipit"/>
          <w:lang w:val="fr-FR"/>
        </w:rPr>
        <w:t xml:space="preserve"> </w:t>
      </w:r>
      <w:r w:rsidR="00885488" w:rsidRPr="003D0C23">
        <w:rPr>
          <w:rStyle w:val="Incipit"/>
          <w:lang w:val="fr-FR"/>
        </w:rPr>
        <w:t>canamus</w:t>
      </w:r>
      <w:r w:rsidR="005A362F" w:rsidRPr="003D0C23">
        <w:rPr>
          <w:rStyle w:val="Incipit"/>
          <w:lang w:val="fr-FR"/>
        </w:rPr>
        <w:t xml:space="preserve"> </w:t>
      </w:r>
      <w:r w:rsidR="00484C11" w:rsidRPr="003D0C23">
        <w:rPr>
          <w:rStyle w:val="Incipit"/>
          <w:lang w:val="fr-FR"/>
        </w:rPr>
        <w:t>|</w:t>
      </w:r>
      <w:r w:rsidR="00885488" w:rsidRPr="003D0C23">
        <w:rPr>
          <w:rStyle w:val="Incipit"/>
          <w:lang w:val="fr-FR"/>
        </w:rPr>
        <w:t>inclites</w:t>
      </w:r>
      <w:r w:rsidR="00484C11" w:rsidRPr="003D0C23">
        <w:rPr>
          <w:rStyle w:val="Incipit"/>
          <w:lang w:val="fr-FR"/>
        </w:rPr>
        <w:t>::inclitas|</w:t>
      </w:r>
      <w:r w:rsidR="00885488" w:rsidRPr="003D0C23">
        <w:rPr>
          <w:color w:val="000000"/>
          <w:lang w:val="fr-FR"/>
        </w:rPr>
        <w:t xml:space="preserve">. </w:t>
      </w:r>
      <w:r w:rsidR="00885488" w:rsidRPr="00B779A9">
        <w:rPr>
          <w:color w:val="000000"/>
          <w:lang w:val="fr-FR"/>
        </w:rPr>
        <w:t xml:space="preserve">VS </w:t>
      </w:r>
      <w:r w:rsidR="00885488" w:rsidRPr="00736684">
        <w:rPr>
          <w:rStyle w:val="Incipit"/>
          <w:lang w:val="fr-FR"/>
        </w:rPr>
        <w:t>Laetamini</w:t>
      </w:r>
      <w:r w:rsidR="005A362F" w:rsidRPr="00736684">
        <w:rPr>
          <w:rStyle w:val="Incipit"/>
          <w:lang w:val="fr-FR"/>
        </w:rPr>
        <w:t xml:space="preserve"> </w:t>
      </w:r>
      <w:r w:rsidR="00885488" w:rsidRPr="00736684">
        <w:rPr>
          <w:rStyle w:val="Incipit"/>
          <w:lang w:val="fr-FR"/>
        </w:rPr>
        <w:t>in</w:t>
      </w:r>
      <w:r w:rsidR="005A362F" w:rsidRPr="00736684">
        <w:rPr>
          <w:rStyle w:val="Incipit"/>
          <w:lang w:val="fr-FR"/>
        </w:rPr>
        <w:t xml:space="preserve"> </w:t>
      </w:r>
      <w:r w:rsidR="00885488" w:rsidRPr="00736684">
        <w:rPr>
          <w:rStyle w:val="Incipit"/>
          <w:lang w:val="fr-FR"/>
        </w:rPr>
        <w:t>domino</w:t>
      </w:r>
      <w:r w:rsidR="00885488" w:rsidRPr="00B779A9">
        <w:rPr>
          <w:color w:val="000000"/>
          <w:lang w:val="fr-FR"/>
        </w:rPr>
        <w:t xml:space="preserve">. AM </w:t>
      </w:r>
      <w:r w:rsidR="00885488" w:rsidRPr="00736684">
        <w:rPr>
          <w:rStyle w:val="Incipit"/>
          <w:lang w:val="fr-FR"/>
        </w:rPr>
        <w:t>Elegit</w:t>
      </w:r>
      <w:r w:rsidR="005A362F" w:rsidRPr="00736684">
        <w:rPr>
          <w:rStyle w:val="Incipit"/>
          <w:lang w:val="fr-FR"/>
        </w:rPr>
        <w:t xml:space="preserve"> </w:t>
      </w:r>
      <w:r w:rsidR="00885488" w:rsidRPr="00736684">
        <w:rPr>
          <w:rStyle w:val="Incipit"/>
          <w:lang w:val="fr-FR"/>
        </w:rPr>
        <w:t>dominus</w:t>
      </w:r>
      <w:r w:rsidR="005A362F" w:rsidRPr="00736684">
        <w:rPr>
          <w:rStyle w:val="Incipit"/>
          <w:lang w:val="fr-FR"/>
        </w:rPr>
        <w:t xml:space="preserve"> </w:t>
      </w:r>
      <w:r w:rsidR="00C31823" w:rsidRPr="00736684">
        <w:rPr>
          <w:rStyle w:val="Incipit"/>
          <w:lang w:val="fr-FR"/>
        </w:rPr>
        <w:t>vir</w:t>
      </w:r>
      <w:r w:rsidR="00885488" w:rsidRPr="00736684">
        <w:rPr>
          <w:rStyle w:val="Incipit"/>
          <w:lang w:val="fr-FR"/>
        </w:rPr>
        <w:t>um</w:t>
      </w:r>
      <w:r w:rsidR="005A362F" w:rsidRPr="00736684">
        <w:rPr>
          <w:rStyle w:val="Incipit"/>
          <w:lang w:val="fr-FR"/>
        </w:rPr>
        <w:t xml:space="preserve"> </w:t>
      </w:r>
      <w:r w:rsidR="00885488" w:rsidRPr="00736684">
        <w:rPr>
          <w:rStyle w:val="Incipit"/>
          <w:lang w:val="fr-FR"/>
        </w:rPr>
        <w:t>de</w:t>
      </w:r>
      <w:r w:rsidR="005A362F" w:rsidRPr="00736684">
        <w:rPr>
          <w:rStyle w:val="Incipit"/>
          <w:lang w:val="fr-FR"/>
        </w:rPr>
        <w:t xml:space="preserve"> </w:t>
      </w:r>
      <w:r w:rsidR="00885488" w:rsidRPr="00736684">
        <w:rPr>
          <w:rStyle w:val="Incipit"/>
          <w:lang w:val="fr-FR"/>
        </w:rPr>
        <w:t>plebe</w:t>
      </w:r>
      <w:r w:rsidR="00885488" w:rsidRPr="00B779A9">
        <w:rPr>
          <w:lang w:val="fr-FR"/>
        </w:rPr>
        <w:t xml:space="preserve">. Suffragium de beata virgine quod tunc est. </w:t>
      </w:r>
      <w:r w:rsidR="0028215D" w:rsidRPr="00B779A9">
        <w:rPr>
          <w:lang w:val="pt-PT"/>
        </w:rPr>
        <w:t xml:space="preserve">[BD] </w:t>
      </w:r>
      <w:r w:rsidR="005F6F99" w:rsidRPr="00794880">
        <w:rPr>
          <w:rStyle w:val="Incipit"/>
          <w:lang w:val="pt-PT"/>
        </w:rPr>
        <w:t>Benedicamus</w:t>
      </w:r>
      <w:r w:rsidR="0028215D" w:rsidRPr="00B779A9">
        <w:rPr>
          <w:lang w:val="pt-PT"/>
        </w:rPr>
        <w:t xml:space="preserve"> de </w:t>
      </w:r>
      <w:r w:rsidR="00885488" w:rsidRPr="00B779A9">
        <w:rPr>
          <w:lang w:val="pt-PT"/>
        </w:rPr>
        <w:t>martyribus.</w:t>
      </w:r>
      <w:r w:rsidR="0028215D" w:rsidRPr="00B779A9">
        <w:rPr>
          <w:lang w:val="pt-PT"/>
        </w:rPr>
        <w:t xml:space="preserve"> </w:t>
      </w:r>
    </w:p>
    <w:p w:rsidR="00885488" w:rsidRPr="00B779A9" w:rsidRDefault="0028215D" w:rsidP="00415109">
      <w:pPr>
        <w:rPr>
          <w:lang w:val="pt-PT"/>
        </w:rPr>
      </w:pPr>
      <w:r w:rsidRPr="00B779A9">
        <w:rPr>
          <w:lang w:val="pt-PT"/>
        </w:rPr>
        <w:t>(148r)</w:t>
      </w:r>
      <w:r w:rsidR="00530C10">
        <w:rPr>
          <w:lang w:val="pt-PT"/>
        </w:rPr>
        <w:t xml:space="preserve"> </w:t>
      </w:r>
      <w:r w:rsidR="00F16148" w:rsidRPr="00736684">
        <w:rPr>
          <w:rStyle w:val="Time1"/>
          <w:lang w:val="pt-PT"/>
        </w:rPr>
        <w:t>Ad completorium</w:t>
      </w:r>
      <w:r w:rsidR="00885488" w:rsidRPr="00B779A9">
        <w:rPr>
          <w:lang w:val="pt-PT"/>
        </w:rPr>
        <w:t xml:space="preserve"> HY </w:t>
      </w:r>
      <w:r w:rsidR="00885488" w:rsidRPr="00794880">
        <w:rPr>
          <w:rStyle w:val="Incipit"/>
          <w:lang w:val="pt-PT"/>
        </w:rPr>
        <w:t>Iesu</w:t>
      </w:r>
      <w:r w:rsidR="005A362F" w:rsidRPr="00BE7D55">
        <w:rPr>
          <w:i/>
          <w:lang w:val="pt-PT"/>
        </w:rPr>
        <w:t xml:space="preserve"> </w:t>
      </w:r>
      <w:r w:rsidR="00885488" w:rsidRPr="00794880">
        <w:rPr>
          <w:rStyle w:val="Incipit"/>
          <w:lang w:val="pt-PT"/>
        </w:rPr>
        <w:t>redemptor</w:t>
      </w:r>
      <w:r w:rsidR="00885488" w:rsidRPr="00B779A9">
        <w:rPr>
          <w:lang w:val="pt-PT"/>
        </w:rPr>
        <w:t xml:space="preserve">. AD </w:t>
      </w:r>
      <w:r w:rsidR="00885488" w:rsidRPr="00794880">
        <w:rPr>
          <w:rStyle w:val="Incipit"/>
          <w:lang w:val="pt-PT"/>
        </w:rPr>
        <w:t>Pacem</w:t>
      </w:r>
      <w:r w:rsidR="005A362F" w:rsidRPr="00BE7D55">
        <w:rPr>
          <w:i/>
          <w:lang w:val="pt-PT"/>
        </w:rPr>
        <w:t xml:space="preserve"> </w:t>
      </w:r>
      <w:r w:rsidR="00885488" w:rsidRPr="00794880">
        <w:rPr>
          <w:rStyle w:val="Incipit"/>
          <w:lang w:val="pt-PT"/>
        </w:rPr>
        <w:t>tuam</w:t>
      </w:r>
      <w:r w:rsidR="00885488" w:rsidRPr="00B779A9">
        <w:rPr>
          <w:lang w:val="pt-PT"/>
        </w:rPr>
        <w:t>.</w:t>
      </w:r>
    </w:p>
    <w:p w:rsidR="00885488" w:rsidRPr="00B779A9" w:rsidRDefault="00F16148" w:rsidP="00415109">
      <w:pPr>
        <w:rPr>
          <w:lang w:val="pt-PT"/>
        </w:rPr>
      </w:pPr>
      <w:r w:rsidRPr="00736684">
        <w:rPr>
          <w:rStyle w:val="Time1"/>
          <w:lang w:val="pt-PT"/>
        </w:rPr>
        <w:t>Ad matutinum</w:t>
      </w:r>
      <w:r w:rsidR="00885488" w:rsidRPr="00B779A9">
        <w:rPr>
          <w:lang w:val="pt-PT"/>
        </w:rPr>
        <w:t xml:space="preserve"> I</w:t>
      </w:r>
      <w:r w:rsidR="0028215D" w:rsidRPr="00B779A9">
        <w:rPr>
          <w:lang w:val="pt-PT"/>
        </w:rPr>
        <w:t>N</w:t>
      </w:r>
      <w:r w:rsidR="00885488" w:rsidRPr="00B779A9">
        <w:rPr>
          <w:lang w:val="pt-PT"/>
        </w:rPr>
        <w:t xml:space="preserve">V </w:t>
      </w:r>
      <w:r w:rsidR="00885488" w:rsidRPr="00736684">
        <w:rPr>
          <w:rStyle w:val="Incipit"/>
          <w:lang w:val="pt-PT"/>
        </w:rPr>
        <w:t>Regem martyrum dominum</w:t>
      </w:r>
      <w:r w:rsidR="00885488" w:rsidRPr="00B779A9">
        <w:rPr>
          <w:lang w:val="pt-PT"/>
        </w:rPr>
        <w:t xml:space="preserve">. HY </w:t>
      </w:r>
      <w:r w:rsidR="00BA4CFB" w:rsidRPr="00736684">
        <w:rPr>
          <w:rStyle w:val="Incipit"/>
          <w:lang w:val="pt-PT"/>
        </w:rPr>
        <w:t>Aetern</w:t>
      </w:r>
      <w:r w:rsidR="00885488" w:rsidRPr="00736684">
        <w:rPr>
          <w:rStyle w:val="Incipit"/>
          <w:lang w:val="pt-PT"/>
        </w:rPr>
        <w:t>a Christi munera</w:t>
      </w:r>
      <w:r w:rsidR="00885488" w:rsidRPr="00B779A9">
        <w:rPr>
          <w:lang w:val="pt-PT"/>
        </w:rPr>
        <w:t>.</w:t>
      </w:r>
    </w:p>
    <w:p w:rsidR="00885488" w:rsidRPr="00B779A9" w:rsidRDefault="00F16148" w:rsidP="00415109">
      <w:pPr>
        <w:rPr>
          <w:lang w:val="pt-PT"/>
        </w:rPr>
      </w:pPr>
      <w:r w:rsidRPr="00736684">
        <w:rPr>
          <w:rStyle w:val="Time2"/>
          <w:lang w:val="pt-PT"/>
        </w:rPr>
        <w:t>In primo nocturno</w:t>
      </w:r>
      <w:r w:rsidR="00885488" w:rsidRPr="00B779A9">
        <w:rPr>
          <w:lang w:val="pt-PT"/>
        </w:rPr>
        <w:t xml:space="preserve"> AN </w:t>
      </w:r>
      <w:r w:rsidR="00484C11" w:rsidRPr="00736684">
        <w:rPr>
          <w:rStyle w:val="Incipit"/>
          <w:lang w:val="pt-PT"/>
        </w:rPr>
        <w:t>Sebastianus Mediolanensium part</w:t>
      </w:r>
      <w:r w:rsidR="00885488" w:rsidRPr="00736684">
        <w:rPr>
          <w:rStyle w:val="Incipit"/>
          <w:lang w:val="pt-PT"/>
        </w:rPr>
        <w:t xml:space="preserve">ium </w:t>
      </w:r>
      <w:r w:rsidR="00D80D0C" w:rsidRPr="00736684">
        <w:rPr>
          <w:rStyle w:val="Incipit"/>
          <w:lang w:val="pt-PT"/>
        </w:rPr>
        <w:t>civi</w:t>
      </w:r>
      <w:r w:rsidR="00885488" w:rsidRPr="00736684">
        <w:rPr>
          <w:rStyle w:val="Incipit"/>
          <w:lang w:val="pt-PT"/>
        </w:rPr>
        <w:t>s</w:t>
      </w:r>
      <w:r w:rsidR="00885488" w:rsidRPr="00B779A9">
        <w:rPr>
          <w:lang w:val="pt-PT"/>
        </w:rPr>
        <w:t xml:space="preserve"> cum duabus sequentibus. PS </w:t>
      </w:r>
      <w:r w:rsidR="00885488" w:rsidRPr="00736684">
        <w:rPr>
          <w:rStyle w:val="Incipit"/>
          <w:lang w:val="pt-PT"/>
        </w:rPr>
        <w:t xml:space="preserve">Beatus </w:t>
      </w:r>
      <w:r w:rsidR="00C31823" w:rsidRPr="00736684">
        <w:rPr>
          <w:rStyle w:val="Incipit"/>
          <w:lang w:val="pt-PT"/>
        </w:rPr>
        <w:t>vir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Quare fremuerunt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Cum in</w:t>
      </w:r>
      <w:r w:rsidR="00702792" w:rsidRPr="00736684">
        <w:rPr>
          <w:rStyle w:val="Incipit"/>
          <w:lang w:val="pt-PT"/>
        </w:rPr>
        <w:t>voc</w:t>
      </w:r>
      <w:r w:rsidR="00885488" w:rsidRPr="00736684">
        <w:rPr>
          <w:rStyle w:val="Incipit"/>
          <w:lang w:val="pt-PT"/>
        </w:rPr>
        <w:t>arem</w:t>
      </w:r>
      <w:r w:rsidR="00885488" w:rsidRPr="00B779A9">
        <w:rPr>
          <w:lang w:val="pt-PT"/>
        </w:rPr>
        <w:t xml:space="preserve">. VS </w:t>
      </w:r>
      <w:r w:rsidR="00885488" w:rsidRPr="00736684">
        <w:rPr>
          <w:rStyle w:val="Incipit"/>
          <w:lang w:val="pt-PT"/>
        </w:rPr>
        <w:t>Laetamini in domino</w:t>
      </w:r>
      <w:r w:rsidR="0028215D" w:rsidRPr="00B779A9">
        <w:rPr>
          <w:lang w:val="pt-PT"/>
        </w:rPr>
        <w:t xml:space="preserve">. </w:t>
      </w:r>
      <w:r w:rsidR="000619C2" w:rsidRPr="00B779A9">
        <w:rPr>
          <w:lang w:val="pt-PT"/>
        </w:rPr>
        <w:t xml:space="preserve">Lectiones ex libro de </w:t>
      </w:r>
      <w:r w:rsidR="00484C11">
        <w:rPr>
          <w:lang w:val="pt-PT"/>
        </w:rPr>
        <w:t>sanctis circa initium</w:t>
      </w:r>
      <w:r w:rsidR="000619C2" w:rsidRPr="00B779A9">
        <w:rPr>
          <w:lang w:val="pt-PT"/>
        </w:rPr>
        <w:t xml:space="preserve"> [</w:t>
      </w:r>
      <w:r w:rsidR="0028215D" w:rsidRPr="00B779A9">
        <w:rPr>
          <w:lang w:val="pt-PT"/>
        </w:rPr>
        <w:t>LHI</w:t>
      </w:r>
      <w:r w:rsidR="000619C2" w:rsidRPr="00B779A9">
        <w:rPr>
          <w:lang w:val="pt-PT"/>
        </w:rPr>
        <w:t>]</w:t>
      </w:r>
      <w:r w:rsidR="00885488" w:rsidRPr="00B779A9">
        <w:rPr>
          <w:lang w:val="pt-PT"/>
        </w:rPr>
        <w:t xml:space="preserve"> </w:t>
      </w:r>
      <w:r w:rsidR="00885488" w:rsidRPr="00736684">
        <w:rPr>
          <w:rStyle w:val="Incipit"/>
          <w:lang w:val="pt-PT"/>
        </w:rPr>
        <w:t xml:space="preserve">Sebastianus </w:t>
      </w:r>
      <w:r w:rsidR="00C31823" w:rsidRPr="00736684">
        <w:rPr>
          <w:rStyle w:val="Incipit"/>
          <w:lang w:val="pt-PT"/>
        </w:rPr>
        <w:t>vir</w:t>
      </w:r>
      <w:r w:rsidR="00885488" w:rsidRPr="00736684">
        <w:rPr>
          <w:rStyle w:val="Incipit"/>
          <w:lang w:val="pt-PT"/>
        </w:rPr>
        <w:t xml:space="preserve"> christianissimus Mediolani eruditus</w:t>
      </w:r>
      <w:r w:rsidR="000619C2" w:rsidRPr="00B779A9">
        <w:rPr>
          <w:lang w:val="pt-PT"/>
        </w:rPr>
        <w:t>.</w:t>
      </w:r>
      <w:r w:rsidR="00885488" w:rsidRPr="00B779A9">
        <w:rPr>
          <w:lang w:val="pt-PT"/>
        </w:rPr>
        <w:t xml:space="preserve"> RP </w:t>
      </w:r>
      <w:r w:rsidR="00885488" w:rsidRPr="00736684">
        <w:rPr>
          <w:rStyle w:val="Incipit"/>
          <w:lang w:val="pt-PT"/>
        </w:rPr>
        <w:t>Sebastianus dei cultor</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 xml:space="preserve">Sebastianus </w:t>
      </w:r>
      <w:r w:rsidR="00C31823" w:rsidRPr="00736684">
        <w:rPr>
          <w:rStyle w:val="Incipit"/>
          <w:lang w:val="pt-PT"/>
        </w:rPr>
        <w:t>vir</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Erat namque in sermone</w:t>
      </w:r>
      <w:r w:rsidR="00885488" w:rsidRPr="00B779A9">
        <w:rPr>
          <w:lang w:val="pt-PT"/>
        </w:rPr>
        <w:t>.</w:t>
      </w:r>
    </w:p>
    <w:p w:rsidR="00885488" w:rsidRPr="00B779A9" w:rsidRDefault="00F16148" w:rsidP="00415109">
      <w:pPr>
        <w:rPr>
          <w:lang w:val="fr-FR"/>
        </w:rPr>
      </w:pPr>
      <w:r w:rsidRPr="00736684">
        <w:rPr>
          <w:rStyle w:val="Time2"/>
          <w:lang w:val="pt-PT"/>
        </w:rPr>
        <w:t>In secundo nocturno</w:t>
      </w:r>
      <w:r w:rsidR="00885488" w:rsidRPr="00B779A9">
        <w:rPr>
          <w:lang w:val="pt-PT"/>
        </w:rPr>
        <w:t xml:space="preserve"> AN </w:t>
      </w:r>
      <w:r w:rsidR="00885488" w:rsidRPr="00736684">
        <w:rPr>
          <w:rStyle w:val="Incipit"/>
          <w:lang w:val="pt-PT"/>
        </w:rPr>
        <w:t>Ad hoc tantum sub clam</w:t>
      </w:r>
      <w:r w:rsidR="00484C11" w:rsidRPr="00736684">
        <w:rPr>
          <w:rStyle w:val="Incipit"/>
          <w:lang w:val="pt-PT"/>
        </w:rPr>
        <w:t>i</w:t>
      </w:r>
      <w:r w:rsidR="00885488" w:rsidRPr="00736684">
        <w:rPr>
          <w:rStyle w:val="Incipit"/>
          <w:lang w:val="pt-PT"/>
        </w:rPr>
        <w:t>de</w:t>
      </w:r>
      <w:r w:rsidR="00885488" w:rsidRPr="00B779A9">
        <w:rPr>
          <w:lang w:val="pt-PT"/>
        </w:rPr>
        <w:t xml:space="preserve"> cum duabus sequentibus. </w:t>
      </w:r>
      <w:r w:rsidR="00885488" w:rsidRPr="00736684">
        <w:rPr>
          <w:lang w:val="pt-PT"/>
        </w:rPr>
        <w:t xml:space="preserve">PS </w:t>
      </w:r>
      <w:r w:rsidR="00885488" w:rsidRPr="00736684">
        <w:rPr>
          <w:rStyle w:val="Incipit"/>
          <w:lang w:val="pt-PT"/>
        </w:rPr>
        <w:t>Verba mea</w:t>
      </w:r>
      <w:r w:rsidR="00885488" w:rsidRPr="00736684">
        <w:rPr>
          <w:lang w:val="pt-PT"/>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Domine dominus noster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Domine quis habitabit</w:t>
      </w:r>
      <w:r w:rsidR="00885488" w:rsidRPr="00B779A9">
        <w:rPr>
          <w:lang w:val="fr-FR"/>
        </w:rPr>
        <w:t xml:space="preserve">. VS </w:t>
      </w:r>
      <w:r w:rsidR="00885488" w:rsidRPr="00736684">
        <w:rPr>
          <w:rStyle w:val="Incipit"/>
          <w:lang w:val="fr-FR"/>
        </w:rPr>
        <w:t>Exultent iusti</w:t>
      </w:r>
      <w:r w:rsidR="00885488" w:rsidRPr="00B779A9">
        <w:rPr>
          <w:lang w:val="fr-FR"/>
        </w:rPr>
        <w:t xml:space="preserve">. RP </w:t>
      </w:r>
      <w:r w:rsidR="00FF643E" w:rsidRPr="00736684">
        <w:rPr>
          <w:rStyle w:val="Incipit"/>
          <w:lang w:val="fr-FR"/>
        </w:rPr>
        <w:t>Christo c</w:t>
      </w:r>
      <w:r w:rsidR="00885488" w:rsidRPr="00736684">
        <w:rPr>
          <w:rStyle w:val="Incipit"/>
          <w:lang w:val="fr-FR"/>
        </w:rPr>
        <w:t>ottidie</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736684">
        <w:rPr>
          <w:rStyle w:val="Incipit"/>
          <w:lang w:val="fr-FR"/>
        </w:rPr>
        <w:t>Zoe uxor</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736684">
        <w:rPr>
          <w:rStyle w:val="Incipit"/>
          <w:lang w:val="fr-FR"/>
        </w:rPr>
        <w:t>Egregie dei</w:t>
      </w:r>
      <w:r w:rsidR="00885488" w:rsidRPr="00B779A9">
        <w:rPr>
          <w:lang w:val="fr-FR"/>
        </w:rPr>
        <w:t>.</w:t>
      </w:r>
    </w:p>
    <w:p w:rsidR="00885488" w:rsidRPr="00B779A9" w:rsidRDefault="00F16148" w:rsidP="00415109">
      <w:pPr>
        <w:rPr>
          <w:lang w:val="fr-FR"/>
        </w:rPr>
      </w:pPr>
      <w:r w:rsidRPr="00736684">
        <w:rPr>
          <w:rStyle w:val="Time2"/>
          <w:lang w:val="fr-FR"/>
        </w:rPr>
        <w:t>In tertio nocturno</w:t>
      </w:r>
      <w:r w:rsidR="00885488" w:rsidRPr="00B779A9">
        <w:rPr>
          <w:lang w:val="fr-FR"/>
        </w:rPr>
        <w:t xml:space="preserve"> AN </w:t>
      </w:r>
      <w:r w:rsidR="00885488" w:rsidRPr="00736684">
        <w:rPr>
          <w:rStyle w:val="Incipit"/>
          <w:lang w:val="fr-FR"/>
        </w:rPr>
        <w:t xml:space="preserve">Ut </w:t>
      </w:r>
      <w:r w:rsidR="00872B44" w:rsidRPr="00736684">
        <w:rPr>
          <w:rStyle w:val="Incipit"/>
          <w:lang w:val="fr-FR"/>
        </w:rPr>
        <w:t>vidi</w:t>
      </w:r>
      <w:r w:rsidR="00885488" w:rsidRPr="00736684">
        <w:rPr>
          <w:rStyle w:val="Incipit"/>
          <w:lang w:val="fr-FR"/>
        </w:rPr>
        <w:t>t beatus Sebastianus</w:t>
      </w:r>
      <w:r w:rsidR="00885488" w:rsidRPr="00B779A9">
        <w:rPr>
          <w:lang w:val="fr-FR"/>
        </w:rPr>
        <w:t xml:space="preserve"> cum duabus sequentibus. PS </w:t>
      </w:r>
      <w:r w:rsidR="00885488" w:rsidRPr="00736684">
        <w:rPr>
          <w:rStyle w:val="Incipit"/>
          <w:lang w:val="fr-FR"/>
        </w:rPr>
        <w:t>Con</w:t>
      </w:r>
      <w:r w:rsidR="001B7479" w:rsidRPr="00736684">
        <w:rPr>
          <w:rStyle w:val="Incipit"/>
          <w:lang w:val="fr-FR"/>
        </w:rPr>
        <w:t>serva</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Domini est terra</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Beati quorum</w:t>
      </w:r>
      <w:r w:rsidR="00885488" w:rsidRPr="00B779A9">
        <w:rPr>
          <w:lang w:val="fr-FR"/>
        </w:rPr>
        <w:t xml:space="preserve">. VS </w:t>
      </w:r>
      <w:r w:rsidR="00885488" w:rsidRPr="00736684">
        <w:rPr>
          <w:rStyle w:val="Incipit"/>
          <w:lang w:val="fr-FR"/>
        </w:rPr>
        <w:t>Iusti autem</w:t>
      </w:r>
      <w:r w:rsidR="00885488" w:rsidRPr="00B779A9">
        <w:rPr>
          <w:lang w:val="fr-FR"/>
        </w:rPr>
        <w:t xml:space="preserve">. EV </w:t>
      </w:r>
      <w:r w:rsidR="00885488" w:rsidRPr="00736684">
        <w:rPr>
          <w:rStyle w:val="Incipit"/>
          <w:lang w:val="fr-FR"/>
        </w:rPr>
        <w:t xml:space="preserve">Descendens Iesus de monte </w:t>
      </w:r>
      <w:r w:rsidR="00272A54" w:rsidRPr="00736684">
        <w:rPr>
          <w:rStyle w:val="Incipit"/>
          <w:lang w:val="fr-FR"/>
        </w:rPr>
        <w:t>|</w:t>
      </w:r>
      <w:r w:rsidR="00885488" w:rsidRPr="00736684">
        <w:rPr>
          <w:rStyle w:val="Incipit"/>
          <w:lang w:val="fr-FR"/>
        </w:rPr>
        <w:t>stedit</w:t>
      </w:r>
      <w:r w:rsidR="00272A54" w:rsidRPr="00736684">
        <w:rPr>
          <w:rStyle w:val="Incipit"/>
          <w:lang w:val="fr-FR"/>
        </w:rPr>
        <w:t>::stetit|</w:t>
      </w:r>
      <w:r w:rsidR="0028215D" w:rsidRPr="00736684">
        <w:rPr>
          <w:rStyle w:val="Incipit"/>
          <w:lang w:val="fr-FR"/>
        </w:rPr>
        <w:t xml:space="preserve"> </w:t>
      </w:r>
      <w:r w:rsidR="00885488" w:rsidRPr="00736684">
        <w:rPr>
          <w:rStyle w:val="Incipit"/>
          <w:lang w:val="fr-FR"/>
        </w:rPr>
        <w:t>in loco campestri</w:t>
      </w:r>
      <w:r w:rsidR="00885488" w:rsidRPr="00B779A9">
        <w:rPr>
          <w:lang w:val="fr-FR"/>
        </w:rPr>
        <w:t xml:space="preserve">. RP </w:t>
      </w:r>
      <w:r w:rsidR="00885488" w:rsidRPr="00736684">
        <w:rPr>
          <w:rStyle w:val="Incipit"/>
          <w:lang w:val="fr-FR"/>
        </w:rPr>
        <w:t>Elegit dominus</w:t>
      </w:r>
      <w:r w:rsidR="00885488" w:rsidRPr="00B779A9">
        <w:rPr>
          <w:lang w:val="fr-FR"/>
        </w:rPr>
        <w:t xml:space="preserve">. (148v)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736684">
        <w:rPr>
          <w:rStyle w:val="Incipit"/>
          <w:lang w:val="fr-FR"/>
        </w:rPr>
        <w:t>In isto loco</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736684">
        <w:rPr>
          <w:rStyle w:val="Incipit"/>
          <w:lang w:val="fr-FR"/>
        </w:rPr>
        <w:t>Beatus es tu</w:t>
      </w:r>
      <w:r w:rsidR="00885488" w:rsidRPr="00B779A9">
        <w:rPr>
          <w:lang w:val="fr-FR"/>
        </w:rPr>
        <w:t>.</w:t>
      </w:r>
      <w:r w:rsidR="0028215D" w:rsidRPr="00B779A9">
        <w:rPr>
          <w:lang w:val="fr-FR"/>
        </w:rPr>
        <w:t xml:space="preserve"> [TD] </w:t>
      </w:r>
      <w:r w:rsidR="0028215D" w:rsidRPr="00736684">
        <w:rPr>
          <w:rStyle w:val="Incipit"/>
          <w:lang w:val="fr-FR"/>
        </w:rPr>
        <w:t>Te deum</w:t>
      </w:r>
      <w:r w:rsidR="00C40ECB" w:rsidRPr="00736684">
        <w:rPr>
          <w:rStyle w:val="Incipit"/>
          <w:lang w:val="fr-FR"/>
        </w:rPr>
        <w:t xml:space="preserve"> laudamus</w:t>
      </w:r>
      <w:r w:rsidR="00885488" w:rsidRPr="00B779A9">
        <w:rPr>
          <w:lang w:val="fr-FR"/>
        </w:rPr>
        <w:t>.</w:t>
      </w:r>
    </w:p>
    <w:p w:rsidR="00885488" w:rsidRPr="00736684" w:rsidRDefault="00F16148" w:rsidP="00415109">
      <w:pPr>
        <w:rPr>
          <w:lang w:val="fr-FR"/>
        </w:rPr>
      </w:pPr>
      <w:r w:rsidRPr="00736684">
        <w:rPr>
          <w:rStyle w:val="Time1"/>
          <w:lang w:val="fr-FR"/>
        </w:rPr>
        <w:t>Ad laudes</w:t>
      </w:r>
      <w:r w:rsidR="00885488" w:rsidRPr="00B779A9">
        <w:rPr>
          <w:lang w:val="fr-FR"/>
        </w:rPr>
        <w:t xml:space="preserve"> AN </w:t>
      </w:r>
      <w:r w:rsidR="00885488" w:rsidRPr="00736684">
        <w:rPr>
          <w:rStyle w:val="Incipit"/>
          <w:lang w:val="fr-FR"/>
        </w:rPr>
        <w:t>Sebastianus dei cultor</w:t>
      </w:r>
      <w:r w:rsidR="00885488" w:rsidRPr="00B779A9">
        <w:rPr>
          <w:lang w:val="fr-FR"/>
        </w:rPr>
        <w:t xml:space="preserve"> cum reliquis. HY </w:t>
      </w:r>
      <w:r w:rsidR="00885488" w:rsidRPr="00736684">
        <w:rPr>
          <w:rStyle w:val="Incipit"/>
          <w:lang w:val="fr-FR"/>
        </w:rPr>
        <w:t>Rex gloriose martyrum</w:t>
      </w:r>
      <w:r w:rsidR="00885488" w:rsidRPr="00B779A9">
        <w:rPr>
          <w:lang w:val="fr-FR"/>
        </w:rPr>
        <w:t xml:space="preserve">. VS </w:t>
      </w:r>
      <w:r w:rsidR="00885488" w:rsidRPr="00736684">
        <w:rPr>
          <w:rStyle w:val="Incipit"/>
          <w:lang w:val="fr-FR"/>
        </w:rPr>
        <w:t>Iustorum animae</w:t>
      </w:r>
      <w:r w:rsidR="00885488" w:rsidRPr="00B779A9">
        <w:rPr>
          <w:lang w:val="fr-FR"/>
        </w:rPr>
        <w:t xml:space="preserve">. AB </w:t>
      </w:r>
      <w:r w:rsidR="00885488" w:rsidRPr="00736684">
        <w:rPr>
          <w:rStyle w:val="Incipit"/>
          <w:lang w:val="fr-FR"/>
        </w:rPr>
        <w:t>Beatus es et bene tibi erit</w:t>
      </w:r>
      <w:r>
        <w:rPr>
          <w:lang w:val="fr-FR"/>
        </w:rPr>
        <w:t>. Suffragium de beata virgine</w:t>
      </w:r>
      <w:r w:rsidR="00116A20">
        <w:rPr>
          <w:lang w:val="fr-FR"/>
        </w:rPr>
        <w:t>.</w:t>
      </w:r>
      <w:r w:rsidR="00885488" w:rsidRPr="00B779A9">
        <w:rPr>
          <w:lang w:val="fr-FR"/>
        </w:rPr>
        <w:t xml:space="preserve"> </w:t>
      </w:r>
      <w:r w:rsidR="0028215D" w:rsidRPr="00736684">
        <w:rPr>
          <w:lang w:val="fr-FR"/>
        </w:rPr>
        <w:t xml:space="preserve">[BD] </w:t>
      </w:r>
      <w:r w:rsidR="005F6F99" w:rsidRPr="00736684">
        <w:rPr>
          <w:rStyle w:val="Incipit"/>
          <w:lang w:val="fr-FR"/>
        </w:rPr>
        <w:t>Benedicamus</w:t>
      </w:r>
      <w:r w:rsidR="0028215D" w:rsidRPr="00736684">
        <w:rPr>
          <w:lang w:val="fr-FR"/>
        </w:rPr>
        <w:t xml:space="preserve"> de</w:t>
      </w:r>
      <w:r w:rsidR="00885488" w:rsidRPr="00736684">
        <w:rPr>
          <w:lang w:val="fr-FR"/>
        </w:rPr>
        <w:t xml:space="preserve"> martyribus.</w:t>
      </w:r>
    </w:p>
    <w:p w:rsidR="00885488" w:rsidRPr="00736684" w:rsidRDefault="00F16148" w:rsidP="00415109">
      <w:pPr>
        <w:rPr>
          <w:lang w:val="fr-FR"/>
        </w:rPr>
      </w:pPr>
      <w:r w:rsidRPr="00736684">
        <w:rPr>
          <w:rStyle w:val="Time1"/>
          <w:lang w:val="fr-FR"/>
        </w:rPr>
        <w:t>Ad primam</w:t>
      </w:r>
      <w:r w:rsidR="00885488" w:rsidRPr="00736684">
        <w:rPr>
          <w:lang w:val="fr-FR"/>
        </w:rPr>
        <w:t xml:space="preserve"> AN </w:t>
      </w:r>
      <w:r w:rsidR="006E1C84" w:rsidRPr="00736684">
        <w:rPr>
          <w:rStyle w:val="Incipit"/>
          <w:lang w:val="fr-FR"/>
        </w:rPr>
        <w:t>Sebastianus dixit ad Ni</w:t>
      </w:r>
      <w:r w:rsidR="00885488" w:rsidRPr="00736684">
        <w:rPr>
          <w:rStyle w:val="Incipit"/>
          <w:lang w:val="fr-FR"/>
        </w:rPr>
        <w:t>costratum</w:t>
      </w:r>
      <w:r w:rsidR="00885488" w:rsidRPr="00736684">
        <w:rPr>
          <w:lang w:val="fr-FR"/>
        </w:rPr>
        <w:t>.</w:t>
      </w:r>
    </w:p>
    <w:p w:rsidR="00885488" w:rsidRPr="003D0C23" w:rsidRDefault="00885488" w:rsidP="00415109">
      <w:pPr>
        <w:rPr>
          <w:lang w:val="fr-FR"/>
        </w:rPr>
      </w:pPr>
      <w:r w:rsidRPr="00736684">
        <w:rPr>
          <w:lang w:val="fr-FR"/>
        </w:rPr>
        <w:t xml:space="preserve">Hac die post primam cantetur </w:t>
      </w:r>
      <w:r w:rsidRPr="00736684">
        <w:rPr>
          <w:rStyle w:val="Time1"/>
          <w:lang w:val="fr-FR"/>
        </w:rPr>
        <w:t>officium</w:t>
      </w:r>
      <w:r w:rsidRPr="00736684">
        <w:rPr>
          <w:lang w:val="fr-FR"/>
        </w:rPr>
        <w:t xml:space="preserve"> </w:t>
      </w:r>
      <w:r w:rsidRPr="00736684">
        <w:rPr>
          <w:rStyle w:val="Ort"/>
          <w:lang w:val="fr-FR"/>
        </w:rPr>
        <w:t>in choro Neustifft</w:t>
      </w:r>
      <w:r w:rsidRPr="00736684">
        <w:rPr>
          <w:lang w:val="fr-FR"/>
        </w:rPr>
        <w:t xml:space="preserve"> de sancto Sebastiano fraternitati eiusdem martyris et dentur </w:t>
      </w:r>
      <w:r w:rsidRPr="00736684">
        <w:rPr>
          <w:rStyle w:val="Funktion"/>
          <w:lang w:val="fr-FR"/>
        </w:rPr>
        <w:t>domicellis</w:t>
      </w:r>
      <w:r w:rsidRPr="00736684">
        <w:rPr>
          <w:lang w:val="fr-FR"/>
        </w:rPr>
        <w:t xml:space="preserve"> a </w:t>
      </w:r>
      <w:r w:rsidRPr="00736684">
        <w:rPr>
          <w:rStyle w:val="Funktion"/>
          <w:lang w:val="fr-FR"/>
        </w:rPr>
        <w:t>fratribus</w:t>
      </w:r>
      <w:r w:rsidRPr="00736684">
        <w:rPr>
          <w:lang w:val="fr-FR"/>
        </w:rPr>
        <w:t xml:space="preserve"> </w:t>
      </w:r>
      <w:r w:rsidR="00F16148" w:rsidRPr="00736684">
        <w:rPr>
          <w:lang w:val="fr-FR"/>
        </w:rPr>
        <w:t>%D::</w:t>
      </w:r>
      <w:r w:rsidR="000619C2" w:rsidRPr="00736684">
        <w:rPr>
          <w:lang w:val="fr-FR"/>
        </w:rPr>
        <w:t>sex</w:t>
      </w:r>
      <w:r w:rsidR="00F16148" w:rsidRPr="00736684">
        <w:rPr>
          <w:lang w:val="fr-FR"/>
        </w:rPr>
        <w:t>%</w:t>
      </w:r>
      <w:r w:rsidR="000619C2" w:rsidRPr="00736684">
        <w:rPr>
          <w:lang w:val="fr-FR"/>
        </w:rPr>
        <w:t xml:space="preserve"> $E::</w:t>
      </w:r>
      <w:r w:rsidRPr="00736684">
        <w:rPr>
          <w:lang w:val="fr-FR"/>
        </w:rPr>
        <w:t>duo</w:t>
      </w:r>
      <w:r w:rsidR="000619C2" w:rsidRPr="00736684">
        <w:rPr>
          <w:lang w:val="fr-FR"/>
        </w:rPr>
        <w:t>$</w:t>
      </w:r>
      <w:r w:rsidRPr="00736684">
        <w:rPr>
          <w:lang w:val="fr-FR"/>
        </w:rPr>
        <w:t xml:space="preserve"> denarii </w:t>
      </w:r>
      <w:r w:rsidR="00FF643E" w:rsidRPr="00736684">
        <w:rPr>
          <w:lang w:val="fr-FR"/>
        </w:rPr>
        <w:t>$E::</w:t>
      </w:r>
      <w:r w:rsidRPr="00736684">
        <w:rPr>
          <w:lang w:val="fr-FR"/>
        </w:rPr>
        <w:t xml:space="preserve">pro </w:t>
      </w:r>
      <w:r w:rsidR="001F2538">
        <w:rPr>
          <w:lang w:val="fr-FR"/>
        </w:rPr>
        <w:t>solatio</w:t>
      </w:r>
      <w:r w:rsidR="00FF643E" w:rsidRPr="00736684">
        <w:rPr>
          <w:lang w:val="fr-FR"/>
        </w:rPr>
        <w:t>$</w:t>
      </w:r>
      <w:r w:rsidRPr="00736684">
        <w:rPr>
          <w:lang w:val="fr-FR"/>
        </w:rPr>
        <w:t xml:space="preserve">. </w:t>
      </w:r>
      <w:r w:rsidRPr="00B779A9">
        <w:rPr>
          <w:lang w:val="fr-FR"/>
        </w:rPr>
        <w:t xml:space="preserve">IN </w:t>
      </w:r>
      <w:r w:rsidRPr="00794880">
        <w:rPr>
          <w:rStyle w:val="Incipit"/>
          <w:lang w:val="fr-FR"/>
        </w:rPr>
        <w:t>Intret</w:t>
      </w:r>
      <w:r w:rsidR="005A362F" w:rsidRPr="00BE7D55">
        <w:rPr>
          <w:i/>
          <w:lang w:val="fr-FR"/>
        </w:rPr>
        <w:t xml:space="preserve"> </w:t>
      </w:r>
      <w:r w:rsidRPr="00794880">
        <w:rPr>
          <w:rStyle w:val="Incipit"/>
          <w:lang w:val="fr-FR"/>
        </w:rPr>
        <w:t>in</w:t>
      </w:r>
      <w:r w:rsidR="005A362F" w:rsidRPr="00BE7D55">
        <w:rPr>
          <w:i/>
          <w:lang w:val="fr-FR"/>
        </w:rPr>
        <w:t xml:space="preserve"> </w:t>
      </w:r>
      <w:r w:rsidRPr="00794880">
        <w:rPr>
          <w:rStyle w:val="Incipit"/>
          <w:lang w:val="fr-FR"/>
        </w:rPr>
        <w:t>conspectu</w:t>
      </w:r>
      <w:r w:rsidR="00DD1415" w:rsidRPr="005B472A">
        <w:rPr>
          <w:lang w:val="fr-FR"/>
        </w:rPr>
        <w:t>@27</w:t>
      </w:r>
      <w:r w:rsidR="00DD1415" w:rsidRPr="00B779A9">
        <w:rPr>
          <w:lang w:val="fr-FR"/>
        </w:rPr>
        <w:t>.</w:t>
      </w:r>
      <w:r w:rsidRPr="00B779A9">
        <w:rPr>
          <w:lang w:val="fr-FR"/>
        </w:rPr>
        <w:t xml:space="preserve"> </w:t>
      </w:r>
      <w:r w:rsidR="0028215D" w:rsidRPr="00B779A9">
        <w:rPr>
          <w:lang w:val="fr-FR"/>
        </w:rPr>
        <w:t xml:space="preserve">[KY] </w:t>
      </w:r>
      <w:r w:rsidR="0028215D" w:rsidRPr="00794880">
        <w:rPr>
          <w:rStyle w:val="Incipit"/>
          <w:lang w:val="fr-FR"/>
        </w:rPr>
        <w:t>Kyrie</w:t>
      </w:r>
      <w:r w:rsidR="005A362F" w:rsidRPr="00BE7D55">
        <w:rPr>
          <w:i/>
          <w:lang w:val="fr-FR"/>
        </w:rPr>
        <w:t xml:space="preserve"> </w:t>
      </w:r>
      <w:r w:rsidR="0028215D" w:rsidRPr="00B779A9">
        <w:rPr>
          <w:lang w:val="fr-FR"/>
        </w:rPr>
        <w:t xml:space="preserve">et [SA] </w:t>
      </w:r>
      <w:r w:rsidR="0028215D" w:rsidRPr="00794880">
        <w:rPr>
          <w:rStyle w:val="Incipit"/>
          <w:lang w:val="fr-FR"/>
        </w:rPr>
        <w:t>Sanctus</w:t>
      </w:r>
      <w:r w:rsidR="0028215D" w:rsidRPr="00B779A9">
        <w:rPr>
          <w:lang w:val="fr-FR"/>
        </w:rPr>
        <w:t xml:space="preserve"> </w:t>
      </w:r>
      <w:r w:rsidRPr="00B779A9">
        <w:rPr>
          <w:lang w:val="fr-FR"/>
        </w:rPr>
        <w:t xml:space="preserve">de martyribus. </w:t>
      </w:r>
      <w:r w:rsidRPr="003D0C23">
        <w:rPr>
          <w:lang w:val="fr-FR"/>
        </w:rPr>
        <w:t>AL</w:t>
      </w:r>
      <w:r w:rsidR="0028215D" w:rsidRPr="003D0C23">
        <w:rPr>
          <w:lang w:val="fr-FR"/>
        </w:rPr>
        <w:t>V</w:t>
      </w:r>
      <w:r w:rsidRPr="003D0C23">
        <w:rPr>
          <w:lang w:val="fr-FR"/>
        </w:rPr>
        <w:t xml:space="preserve"> </w:t>
      </w:r>
      <w:r w:rsidRPr="003D0C23">
        <w:rPr>
          <w:rStyle w:val="Incipit"/>
          <w:lang w:val="fr-FR"/>
        </w:rPr>
        <w:t>Fulgebunt</w:t>
      </w:r>
      <w:r w:rsidR="005A362F" w:rsidRPr="003D0C23">
        <w:rPr>
          <w:i/>
          <w:lang w:val="fr-FR"/>
        </w:rPr>
        <w:t xml:space="preserve"> </w:t>
      </w:r>
      <w:r w:rsidRPr="003D0C23">
        <w:rPr>
          <w:rStyle w:val="Incipit"/>
          <w:lang w:val="fr-FR"/>
        </w:rPr>
        <w:t>iusti</w:t>
      </w:r>
      <w:r w:rsidR="00DD1415" w:rsidRPr="003D0C23">
        <w:rPr>
          <w:lang w:val="fr-FR"/>
        </w:rPr>
        <w:t>@201.</w:t>
      </w:r>
      <w:r w:rsidRPr="003D0C23">
        <w:rPr>
          <w:lang w:val="fr-FR"/>
        </w:rPr>
        <w:t xml:space="preserve"> SE </w:t>
      </w:r>
      <w:r w:rsidRPr="003D0C23">
        <w:rPr>
          <w:rStyle w:val="Incipit"/>
          <w:lang w:val="fr-FR"/>
        </w:rPr>
        <w:t>Agone</w:t>
      </w:r>
      <w:r w:rsidR="005A362F" w:rsidRPr="003D0C23">
        <w:rPr>
          <w:i/>
          <w:lang w:val="fr-FR"/>
        </w:rPr>
        <w:t xml:space="preserve"> </w:t>
      </w:r>
      <w:r w:rsidRPr="003D0C23">
        <w:rPr>
          <w:rStyle w:val="Incipit"/>
          <w:lang w:val="fr-FR"/>
        </w:rPr>
        <w:t>triumphali</w:t>
      </w:r>
      <w:r w:rsidR="00DD1415" w:rsidRPr="003D0C23">
        <w:rPr>
          <w:lang w:val="fr-FR"/>
        </w:rPr>
        <w:t>@280.</w:t>
      </w:r>
      <w:r w:rsidRPr="003D0C23">
        <w:rPr>
          <w:lang w:val="fr-FR"/>
        </w:rPr>
        <w:t xml:space="preserve"> OF </w:t>
      </w:r>
      <w:r w:rsidRPr="003D0C23">
        <w:rPr>
          <w:rStyle w:val="Incipit"/>
          <w:lang w:val="fr-FR"/>
        </w:rPr>
        <w:t>Laetamini</w:t>
      </w:r>
      <w:r w:rsidR="005A362F" w:rsidRPr="003D0C23">
        <w:rPr>
          <w:i/>
          <w:lang w:val="fr-FR"/>
        </w:rPr>
        <w:t xml:space="preserve"> </w:t>
      </w:r>
      <w:r w:rsidRPr="003D0C23">
        <w:rPr>
          <w:rStyle w:val="Incipit"/>
          <w:lang w:val="fr-FR"/>
        </w:rPr>
        <w:t>in</w:t>
      </w:r>
      <w:r w:rsidR="005A362F" w:rsidRPr="003D0C23">
        <w:rPr>
          <w:i/>
          <w:lang w:val="fr-FR"/>
        </w:rPr>
        <w:t xml:space="preserve"> </w:t>
      </w:r>
      <w:r w:rsidRPr="003D0C23">
        <w:rPr>
          <w:rStyle w:val="Incipit"/>
          <w:lang w:val="fr-FR"/>
        </w:rPr>
        <w:t>domino</w:t>
      </w:r>
      <w:r w:rsidR="00DD1415" w:rsidRPr="003D0C23">
        <w:rPr>
          <w:lang w:val="fr-FR"/>
        </w:rPr>
        <w:t>@28.</w:t>
      </w:r>
      <w:r w:rsidRPr="003D0C23">
        <w:rPr>
          <w:lang w:val="fr-FR"/>
        </w:rPr>
        <w:t xml:space="preserve"> Post </w:t>
      </w:r>
      <w:r w:rsidR="001B7479" w:rsidRPr="003D0C23">
        <w:rPr>
          <w:lang w:val="fr-FR"/>
        </w:rPr>
        <w:t>elevatio</w:t>
      </w:r>
      <w:r w:rsidRPr="003D0C23">
        <w:rPr>
          <w:lang w:val="fr-FR"/>
        </w:rPr>
        <w:t>nem cantetur tertia.</w:t>
      </w:r>
    </w:p>
    <w:p w:rsidR="00885488" w:rsidRPr="003D0C23" w:rsidRDefault="00F16148" w:rsidP="00415109">
      <w:pPr>
        <w:rPr>
          <w:lang w:val="fr-FR"/>
        </w:rPr>
      </w:pPr>
      <w:r w:rsidRPr="003D0C23">
        <w:rPr>
          <w:rStyle w:val="Time1"/>
          <w:lang w:val="fr-FR"/>
        </w:rPr>
        <w:t>Ad tertiam</w:t>
      </w:r>
      <w:r w:rsidR="00885488" w:rsidRPr="003D0C23">
        <w:rPr>
          <w:lang w:val="fr-FR"/>
        </w:rPr>
        <w:t xml:space="preserve"> AN </w:t>
      </w:r>
      <w:r w:rsidR="00885488" w:rsidRPr="003D0C23">
        <w:rPr>
          <w:rStyle w:val="Incipit"/>
          <w:lang w:val="fr-FR"/>
        </w:rPr>
        <w:t xml:space="preserve">Si ego </w:t>
      </w:r>
      <w:r w:rsidR="00AC32FA" w:rsidRPr="003D0C23">
        <w:rPr>
          <w:rStyle w:val="Incipit"/>
          <w:lang w:val="fr-FR"/>
        </w:rPr>
        <w:t>veru</w:t>
      </w:r>
      <w:r w:rsidR="00885488" w:rsidRPr="003D0C23">
        <w:rPr>
          <w:rStyle w:val="Incipit"/>
          <w:lang w:val="fr-FR"/>
        </w:rPr>
        <w:t>s Christi ser</w:t>
      </w:r>
      <w:r w:rsidR="00382E22" w:rsidRPr="003D0C23">
        <w:rPr>
          <w:rStyle w:val="Incipit"/>
          <w:lang w:val="fr-FR"/>
        </w:rPr>
        <w:t>vu</w:t>
      </w:r>
      <w:r w:rsidR="00885488" w:rsidRPr="003D0C23">
        <w:rPr>
          <w:rStyle w:val="Incipit"/>
          <w:lang w:val="fr-FR"/>
        </w:rPr>
        <w:t>s</w:t>
      </w:r>
      <w:r w:rsidR="00885488" w:rsidRPr="003D0C23">
        <w:rPr>
          <w:lang w:val="fr-FR"/>
        </w:rPr>
        <w:t>.</w:t>
      </w:r>
    </w:p>
    <w:p w:rsidR="00FF643E" w:rsidRPr="003D0C23" w:rsidRDefault="00F16148" w:rsidP="00415109">
      <w:pPr>
        <w:rPr>
          <w:lang w:val="en-US"/>
        </w:rPr>
      </w:pPr>
      <w:r w:rsidRPr="00736684">
        <w:rPr>
          <w:rStyle w:val="Time1"/>
          <w:lang w:val="en-US"/>
        </w:rPr>
        <w:lastRenderedPageBreak/>
        <w:t>Ad summum officium</w:t>
      </w:r>
      <w:r w:rsidR="00885488">
        <w:rPr>
          <w:lang w:val="en-US"/>
        </w:rPr>
        <w:t xml:space="preserve"> IN </w:t>
      </w:r>
      <w:r w:rsidR="00885488" w:rsidRPr="00736684">
        <w:rPr>
          <w:rStyle w:val="Incipit"/>
          <w:lang w:val="en-US"/>
        </w:rPr>
        <w:t>Intret in conspectu</w:t>
      </w:r>
      <w:r w:rsidR="00DD1415">
        <w:rPr>
          <w:lang w:val="en-US"/>
        </w:rPr>
        <w:t>@33.</w:t>
      </w:r>
      <w:r w:rsidR="00885488">
        <w:rPr>
          <w:lang w:val="en-US"/>
        </w:rPr>
        <w:t xml:space="preserve"> </w:t>
      </w:r>
      <w:r w:rsidR="0028215D" w:rsidRPr="00B779A9">
        <w:rPr>
          <w:lang w:val="fr-FR"/>
        </w:rPr>
        <w:t xml:space="preserve">[KY] </w:t>
      </w:r>
      <w:r w:rsidR="0028215D" w:rsidRPr="00736684">
        <w:rPr>
          <w:rStyle w:val="Incipit"/>
          <w:lang w:val="fr-FR"/>
        </w:rPr>
        <w:t>Kyrie</w:t>
      </w:r>
      <w:r w:rsidR="0028215D" w:rsidRPr="00B779A9">
        <w:rPr>
          <w:lang w:val="fr-FR"/>
        </w:rPr>
        <w:t xml:space="preserve"> et [SA] </w:t>
      </w:r>
      <w:r w:rsidR="0028215D" w:rsidRPr="00736684">
        <w:rPr>
          <w:rStyle w:val="Incipit"/>
          <w:lang w:val="fr-FR"/>
        </w:rPr>
        <w:t>Sanctus</w:t>
      </w:r>
      <w:r w:rsidR="0028215D" w:rsidRPr="00B779A9">
        <w:rPr>
          <w:lang w:val="fr-FR"/>
        </w:rPr>
        <w:t xml:space="preserve"> </w:t>
      </w:r>
      <w:r w:rsidR="00885488" w:rsidRPr="00B779A9">
        <w:rPr>
          <w:lang w:val="fr-FR"/>
        </w:rPr>
        <w:t xml:space="preserve">de martyribus. </w:t>
      </w:r>
      <w:r w:rsidR="00885488" w:rsidRPr="003D0C23">
        <w:rPr>
          <w:lang w:val="en-US"/>
        </w:rPr>
        <w:t xml:space="preserve">GR </w:t>
      </w:r>
      <w:r w:rsidR="00885488" w:rsidRPr="003D0C23">
        <w:rPr>
          <w:rStyle w:val="Incipit"/>
          <w:lang w:val="en-US"/>
        </w:rPr>
        <w:t>Gloriosus deus</w:t>
      </w:r>
      <w:r w:rsidR="00DD1415" w:rsidRPr="003D0C23">
        <w:rPr>
          <w:lang w:val="en-US"/>
        </w:rPr>
        <w:t>@33.</w:t>
      </w:r>
      <w:r w:rsidR="00885488" w:rsidRPr="003D0C23">
        <w:rPr>
          <w:lang w:val="en-US"/>
        </w:rPr>
        <w:t xml:space="preserve"> AL</w:t>
      </w:r>
      <w:r w:rsidR="0028215D" w:rsidRPr="003D0C23">
        <w:rPr>
          <w:lang w:val="en-US"/>
        </w:rPr>
        <w:t>V</w:t>
      </w:r>
      <w:r w:rsidR="00885488" w:rsidRPr="003D0C23">
        <w:rPr>
          <w:lang w:val="en-US"/>
        </w:rPr>
        <w:t xml:space="preserve"> </w:t>
      </w:r>
      <w:r w:rsidR="00885488" w:rsidRPr="003D0C23">
        <w:rPr>
          <w:rStyle w:val="Incipit"/>
          <w:lang w:val="en-US"/>
        </w:rPr>
        <w:t>Fulgebunt iusti</w:t>
      </w:r>
      <w:r w:rsidR="00DD1415" w:rsidRPr="003D0C23">
        <w:rPr>
          <w:lang w:val="en-US"/>
        </w:rPr>
        <w:t>@228.</w:t>
      </w:r>
      <w:r w:rsidR="00885488" w:rsidRPr="003D0C23">
        <w:rPr>
          <w:lang w:val="en-US"/>
        </w:rPr>
        <w:t xml:space="preserve"> SE </w:t>
      </w:r>
      <w:r w:rsidR="00885488" w:rsidRPr="003D0C23">
        <w:rPr>
          <w:rStyle w:val="Incipit"/>
          <w:lang w:val="en-US"/>
        </w:rPr>
        <w:t>Agone triumphali</w:t>
      </w:r>
      <w:r w:rsidR="00DD1415" w:rsidRPr="003D0C23">
        <w:rPr>
          <w:lang w:val="en-US"/>
        </w:rPr>
        <w:t>@360.</w:t>
      </w:r>
      <w:r w:rsidR="00885488" w:rsidRPr="003D0C23">
        <w:rPr>
          <w:lang w:val="en-US"/>
        </w:rPr>
        <w:t xml:space="preserve"> OF </w:t>
      </w:r>
      <w:r w:rsidR="00885488" w:rsidRPr="003D0C23">
        <w:rPr>
          <w:rStyle w:val="Incipit"/>
          <w:lang w:val="en-US"/>
        </w:rPr>
        <w:t>Laetamini</w:t>
      </w:r>
      <w:r w:rsidR="00DD1415" w:rsidRPr="003D0C23">
        <w:rPr>
          <w:lang w:val="en-US"/>
        </w:rPr>
        <w:t>@34.</w:t>
      </w:r>
      <w:r w:rsidR="00885488" w:rsidRPr="003D0C23">
        <w:rPr>
          <w:lang w:val="en-US"/>
        </w:rPr>
        <w:t xml:space="preserve"> CO </w:t>
      </w:r>
      <w:r w:rsidR="00885488" w:rsidRPr="003D0C23">
        <w:rPr>
          <w:rStyle w:val="Incipit"/>
          <w:lang w:val="en-US"/>
        </w:rPr>
        <w:t>Multitudo languentium</w:t>
      </w:r>
      <w:r w:rsidR="00DD1415" w:rsidRPr="003D0C23">
        <w:rPr>
          <w:lang w:val="en-US"/>
        </w:rPr>
        <w:t>@34.</w:t>
      </w:r>
      <w:r w:rsidR="0028215D" w:rsidRPr="003D0C23">
        <w:rPr>
          <w:lang w:val="en-US"/>
        </w:rPr>
        <w:t xml:space="preserve"> </w:t>
      </w:r>
    </w:p>
    <w:p w:rsidR="00885488" w:rsidRPr="003D0C23" w:rsidRDefault="0028215D" w:rsidP="00415109">
      <w:pPr>
        <w:rPr>
          <w:lang w:val="en-US"/>
        </w:rPr>
      </w:pPr>
      <w:r w:rsidRPr="003D0C23">
        <w:rPr>
          <w:lang w:val="en-US"/>
        </w:rPr>
        <w:t>(149r)</w:t>
      </w:r>
      <w:r w:rsidR="00FF643E" w:rsidRPr="003D0C23">
        <w:rPr>
          <w:lang w:val="en-US"/>
        </w:rPr>
        <w:t xml:space="preserve"> </w:t>
      </w:r>
      <w:r w:rsidR="00F16148" w:rsidRPr="003D0C23">
        <w:rPr>
          <w:rStyle w:val="Time1"/>
          <w:lang w:val="en-US"/>
        </w:rPr>
        <w:t>Ad sextam</w:t>
      </w:r>
      <w:r w:rsidR="00885488" w:rsidRPr="003D0C23">
        <w:rPr>
          <w:lang w:val="en-US"/>
        </w:rPr>
        <w:t xml:space="preserve"> AN </w:t>
      </w:r>
      <w:r w:rsidR="00885488" w:rsidRPr="003D0C23">
        <w:rPr>
          <w:rStyle w:val="Incipit"/>
          <w:lang w:val="en-US"/>
        </w:rPr>
        <w:t>Ad</w:t>
      </w:r>
      <w:r w:rsidR="005A362F" w:rsidRPr="003D0C23">
        <w:rPr>
          <w:i/>
          <w:lang w:val="en-US"/>
        </w:rPr>
        <w:t xml:space="preserve"> </w:t>
      </w:r>
      <w:r w:rsidR="00885488" w:rsidRPr="003D0C23">
        <w:rPr>
          <w:rStyle w:val="Incipit"/>
          <w:lang w:val="en-US"/>
        </w:rPr>
        <w:t>hanc</w:t>
      </w:r>
      <w:r w:rsidR="005A362F" w:rsidRPr="003D0C23">
        <w:rPr>
          <w:i/>
          <w:lang w:val="en-US"/>
        </w:rPr>
        <w:t xml:space="preserve"> </w:t>
      </w:r>
      <w:r w:rsidR="00702792" w:rsidRPr="003D0C23">
        <w:rPr>
          <w:rStyle w:val="Incipit"/>
          <w:lang w:val="en-US"/>
        </w:rPr>
        <w:t>voc</w:t>
      </w:r>
      <w:r w:rsidR="00885488" w:rsidRPr="003D0C23">
        <w:rPr>
          <w:rStyle w:val="Incipit"/>
          <w:lang w:val="en-US"/>
        </w:rPr>
        <w:t>em</w:t>
      </w:r>
      <w:r w:rsidR="00885488" w:rsidRPr="003D0C23">
        <w:rPr>
          <w:lang w:val="en-US"/>
        </w:rPr>
        <w:t>.</w:t>
      </w:r>
    </w:p>
    <w:p w:rsidR="00885488" w:rsidRDefault="00F16148" w:rsidP="00415109">
      <w:pPr>
        <w:rPr>
          <w:lang w:val="en-US"/>
        </w:rPr>
      </w:pPr>
      <w:r w:rsidRPr="00736684">
        <w:rPr>
          <w:rStyle w:val="Time1"/>
          <w:lang w:val="en-US"/>
        </w:rPr>
        <w:t>Ad nonam</w:t>
      </w:r>
      <w:r w:rsidR="00885488">
        <w:rPr>
          <w:lang w:val="en-US"/>
        </w:rPr>
        <w:t xml:space="preserve"> AN </w:t>
      </w:r>
      <w:r w:rsidR="00885488" w:rsidRPr="00736684">
        <w:rPr>
          <w:rStyle w:val="Incipit"/>
          <w:lang w:val="en-US"/>
        </w:rPr>
        <w:t xml:space="preserve">Polycarpus </w:t>
      </w:r>
      <w:r w:rsidR="00B108B8" w:rsidRPr="00736684">
        <w:rPr>
          <w:rStyle w:val="Incipit"/>
          <w:lang w:val="en-US"/>
        </w:rPr>
        <w:t>presby</w:t>
      </w:r>
      <w:r w:rsidR="00885488" w:rsidRPr="00736684">
        <w:rPr>
          <w:rStyle w:val="Incipit"/>
          <w:lang w:val="en-US"/>
        </w:rPr>
        <w:t>ter dixit</w:t>
      </w:r>
      <w:r w:rsidR="00885488">
        <w:rPr>
          <w:lang w:val="en-US"/>
        </w:rPr>
        <w:t>.</w:t>
      </w:r>
    </w:p>
    <w:p w:rsidR="00885488" w:rsidRPr="00736684" w:rsidRDefault="00F16148" w:rsidP="00415109">
      <w:pPr>
        <w:pStyle w:val="berschrift1"/>
        <w:rPr>
          <w:lang w:val="en-US"/>
        </w:rPr>
      </w:pPr>
      <w:r w:rsidRPr="00736684">
        <w:rPr>
          <w:lang w:val="en-US"/>
        </w:rPr>
        <w:t>DE SANCTA AGNETE</w:t>
      </w:r>
    </w:p>
    <w:p w:rsidR="00885488" w:rsidRDefault="00885488" w:rsidP="00415109">
      <w:pPr>
        <w:rPr>
          <w:lang w:val="en-US"/>
        </w:rPr>
      </w:pPr>
      <w:r>
        <w:rPr>
          <w:lang w:val="en-US"/>
        </w:rPr>
        <w:t>Binos facimus ut de virgine et martyre.</w:t>
      </w:r>
    </w:p>
    <w:p w:rsidR="00885488" w:rsidRPr="001E5393" w:rsidRDefault="00F16148" w:rsidP="00415109">
      <w:pPr>
        <w:rPr>
          <w:lang w:val="it-IT"/>
        </w:rPr>
      </w:pPr>
      <w:r w:rsidRPr="00736684">
        <w:rPr>
          <w:rStyle w:val="Time1"/>
          <w:lang w:val="en-US"/>
        </w:rPr>
        <w:t>Ad vesperas</w:t>
      </w:r>
      <w:r w:rsidR="00885488">
        <w:rPr>
          <w:lang w:val="en-US"/>
        </w:rPr>
        <w:t xml:space="preserve"> super psalmos AN </w:t>
      </w:r>
      <w:r w:rsidR="00885488" w:rsidRPr="00736684">
        <w:rPr>
          <w:rStyle w:val="Incipit"/>
          <w:lang w:val="en-US"/>
        </w:rPr>
        <w:t>Mel et lac ex ore eius</w:t>
      </w:r>
      <w:r w:rsidR="00885488">
        <w:rPr>
          <w:lang w:val="en-US"/>
        </w:rPr>
        <w:t xml:space="preserve"> ex secundo nocturno. </w:t>
      </w:r>
      <w:r w:rsidR="0028215D">
        <w:rPr>
          <w:lang w:val="en-US"/>
        </w:rPr>
        <w:t>Psalmi omnia Laudate</w:t>
      </w:r>
      <w:r w:rsidR="00885488">
        <w:rPr>
          <w:lang w:val="en-US"/>
        </w:rPr>
        <w:t xml:space="preserve">. RP </w:t>
      </w:r>
      <w:r w:rsidR="00885488" w:rsidRPr="00736684">
        <w:rPr>
          <w:rStyle w:val="Incipit"/>
          <w:lang w:val="en-US"/>
        </w:rPr>
        <w:t>Mel et lac ex eius ore</w:t>
      </w:r>
      <w:r w:rsidR="00885488">
        <w:rPr>
          <w:lang w:val="en-US"/>
        </w:rPr>
        <w:t xml:space="preserve">. HY </w:t>
      </w:r>
      <w:r w:rsidR="00885488" w:rsidRPr="00736684">
        <w:rPr>
          <w:rStyle w:val="Incipit"/>
          <w:lang w:val="en-US"/>
        </w:rPr>
        <w:t>Iesu corona virginum</w:t>
      </w:r>
      <w:r w:rsidR="00885488">
        <w:rPr>
          <w:lang w:val="en-US"/>
        </w:rPr>
        <w:t xml:space="preserve">. </w:t>
      </w:r>
      <w:r w:rsidR="00885488" w:rsidRPr="00B779A9">
        <w:rPr>
          <w:lang w:val="it-IT"/>
        </w:rPr>
        <w:t xml:space="preserve">VS </w:t>
      </w:r>
      <w:r w:rsidR="00885488" w:rsidRPr="00736684">
        <w:rPr>
          <w:rStyle w:val="Incipit"/>
          <w:lang w:val="it-IT"/>
        </w:rPr>
        <w:t>Specie tua</w:t>
      </w:r>
      <w:r w:rsidR="00885488" w:rsidRPr="00B779A9">
        <w:rPr>
          <w:lang w:val="it-IT"/>
        </w:rPr>
        <w:t xml:space="preserve">. AM </w:t>
      </w:r>
      <w:r w:rsidR="00885488" w:rsidRPr="00736684">
        <w:rPr>
          <w:rStyle w:val="Incipit"/>
          <w:lang w:val="it-IT"/>
        </w:rPr>
        <w:t>Christi virgo nec terrore</w:t>
      </w:r>
      <w:r w:rsidR="00885488" w:rsidRPr="00B779A9">
        <w:rPr>
          <w:lang w:val="it-IT"/>
        </w:rPr>
        <w:t>.</w:t>
      </w:r>
      <w:r w:rsidR="001E5393">
        <w:rPr>
          <w:lang w:val="it-IT"/>
        </w:rPr>
        <w:t xml:space="preserve"> Suffragium d</w:t>
      </w:r>
      <w:r w:rsidR="0028215D" w:rsidRPr="00B779A9">
        <w:rPr>
          <w:lang w:val="it-IT"/>
        </w:rPr>
        <w:t xml:space="preserve">e sancto Sebastiano et Fabiano </w:t>
      </w:r>
      <w:r w:rsidR="001E5393">
        <w:rPr>
          <w:lang w:val="it-IT"/>
        </w:rPr>
        <w:t>[</w:t>
      </w:r>
      <w:r w:rsidR="00885488" w:rsidRPr="00B779A9">
        <w:rPr>
          <w:lang w:val="it-IT"/>
        </w:rPr>
        <w:t>AC</w:t>
      </w:r>
      <w:r w:rsidR="001E5393">
        <w:rPr>
          <w:lang w:val="it-IT"/>
        </w:rPr>
        <w:t>]</w:t>
      </w:r>
      <w:r w:rsidR="00885488" w:rsidRPr="00B779A9">
        <w:rPr>
          <w:lang w:val="it-IT"/>
        </w:rPr>
        <w:t xml:space="preserve"> </w:t>
      </w:r>
      <w:r w:rsidR="00885488" w:rsidRPr="00794880">
        <w:rPr>
          <w:rStyle w:val="Incipit"/>
          <w:lang w:val="it-IT"/>
        </w:rPr>
        <w:t>Egregie</w:t>
      </w:r>
      <w:r w:rsidR="005A362F" w:rsidRPr="00BE7D55">
        <w:rPr>
          <w:i/>
          <w:lang w:val="it-IT"/>
        </w:rPr>
        <w:t xml:space="preserve"> </w:t>
      </w:r>
      <w:r w:rsidR="00885488" w:rsidRPr="00794880">
        <w:rPr>
          <w:rStyle w:val="Incipit"/>
          <w:lang w:val="it-IT"/>
        </w:rPr>
        <w:t>dei</w:t>
      </w:r>
      <w:r w:rsidR="005A362F" w:rsidRPr="00BE7D55">
        <w:rPr>
          <w:i/>
          <w:lang w:val="it-IT"/>
        </w:rPr>
        <w:t xml:space="preserve"> </w:t>
      </w:r>
      <w:r w:rsidR="00885488" w:rsidRPr="00794880">
        <w:rPr>
          <w:rStyle w:val="Incipit"/>
          <w:lang w:val="it-IT"/>
        </w:rPr>
        <w:t>martyr</w:t>
      </w:r>
      <w:r w:rsidR="00885488" w:rsidRPr="00B779A9">
        <w:rPr>
          <w:lang w:val="it-IT"/>
        </w:rPr>
        <w:t xml:space="preserve">. </w:t>
      </w:r>
      <w:r w:rsidR="00885488" w:rsidRPr="00736684">
        <w:rPr>
          <w:lang w:val="it-IT"/>
        </w:rPr>
        <w:t xml:space="preserve">De beata virgine quod occurrit. </w:t>
      </w:r>
      <w:r w:rsidR="0028215D" w:rsidRPr="00736684">
        <w:rPr>
          <w:lang w:val="it-IT"/>
        </w:rPr>
        <w:t xml:space="preserve">[BD] </w:t>
      </w:r>
      <w:r w:rsidR="005F6F99" w:rsidRPr="00736684">
        <w:rPr>
          <w:rStyle w:val="Incipit"/>
          <w:lang w:val="it-IT"/>
        </w:rPr>
        <w:t>Benedicamus</w:t>
      </w:r>
      <w:r w:rsidR="0028215D" w:rsidRPr="00736684">
        <w:rPr>
          <w:lang w:val="it-IT"/>
        </w:rPr>
        <w:t xml:space="preserve"> de</w:t>
      </w:r>
      <w:r w:rsidR="00885488" w:rsidRPr="00736684">
        <w:rPr>
          <w:lang w:val="it-IT"/>
        </w:rPr>
        <w:t xml:space="preserve"> virginibus.</w:t>
      </w:r>
    </w:p>
    <w:p w:rsidR="00885488" w:rsidRPr="00736684" w:rsidRDefault="00F16148" w:rsidP="00415109">
      <w:pPr>
        <w:rPr>
          <w:lang w:val="it-IT"/>
        </w:rPr>
      </w:pPr>
      <w:r w:rsidRPr="00736684">
        <w:rPr>
          <w:rStyle w:val="Time1"/>
          <w:lang w:val="it-IT"/>
        </w:rPr>
        <w:t>Ad completorium</w:t>
      </w:r>
      <w:r w:rsidR="00885488" w:rsidRPr="00736684">
        <w:rPr>
          <w:lang w:val="it-IT"/>
        </w:rPr>
        <w:t xml:space="preserve"> ut hesterna die.</w:t>
      </w:r>
    </w:p>
    <w:p w:rsidR="00885488" w:rsidRPr="00736684" w:rsidRDefault="00F16148" w:rsidP="00415109">
      <w:pPr>
        <w:rPr>
          <w:lang w:val="it-IT"/>
        </w:rPr>
      </w:pPr>
      <w:r w:rsidRPr="00736684">
        <w:rPr>
          <w:rStyle w:val="Time1"/>
          <w:lang w:val="it-IT"/>
        </w:rPr>
        <w:t>Ad matutinum</w:t>
      </w:r>
      <w:r w:rsidR="00885488" w:rsidRPr="00736684">
        <w:rPr>
          <w:lang w:val="it-IT"/>
        </w:rPr>
        <w:t xml:space="preserve"> I</w:t>
      </w:r>
      <w:r w:rsidR="0028215D" w:rsidRPr="00736684">
        <w:rPr>
          <w:lang w:val="it-IT"/>
        </w:rPr>
        <w:t>N</w:t>
      </w:r>
      <w:r w:rsidR="00885488" w:rsidRPr="00736684">
        <w:rPr>
          <w:lang w:val="it-IT"/>
        </w:rPr>
        <w:t xml:space="preserve">V </w:t>
      </w:r>
      <w:r w:rsidR="00885488" w:rsidRPr="00736684">
        <w:rPr>
          <w:rStyle w:val="Incipit"/>
          <w:lang w:val="it-IT"/>
        </w:rPr>
        <w:t>Regem virginum dominum</w:t>
      </w:r>
      <w:r w:rsidR="00885488" w:rsidRPr="00736684">
        <w:rPr>
          <w:lang w:val="it-IT"/>
        </w:rPr>
        <w:t xml:space="preserve">. HY </w:t>
      </w:r>
      <w:r w:rsidR="00885488" w:rsidRPr="00736684">
        <w:rPr>
          <w:rStyle w:val="Incipit"/>
          <w:lang w:val="it-IT"/>
        </w:rPr>
        <w:t>Iesu corona virginum</w:t>
      </w:r>
      <w:r w:rsidR="00885488" w:rsidRPr="00736684">
        <w:rPr>
          <w:lang w:val="it-IT"/>
        </w:rPr>
        <w:t>.</w:t>
      </w:r>
    </w:p>
    <w:p w:rsidR="00885488" w:rsidRPr="00736684" w:rsidRDefault="00F16148" w:rsidP="00415109">
      <w:pPr>
        <w:rPr>
          <w:lang w:val="pt-PT"/>
        </w:rPr>
      </w:pPr>
      <w:r w:rsidRPr="00736684">
        <w:rPr>
          <w:rStyle w:val="Time2"/>
          <w:lang w:val="it-IT"/>
        </w:rPr>
        <w:t>In primo nocturno</w:t>
      </w:r>
      <w:r w:rsidR="00885488" w:rsidRPr="00736684">
        <w:rPr>
          <w:lang w:val="it-IT"/>
        </w:rPr>
        <w:t xml:space="preserve"> AN </w:t>
      </w:r>
      <w:r w:rsidR="00885488" w:rsidRPr="00736684">
        <w:rPr>
          <w:rStyle w:val="Incipit"/>
          <w:lang w:val="it-IT"/>
        </w:rPr>
        <w:t>Discede a me pabulum</w:t>
      </w:r>
      <w:r w:rsidR="00885488" w:rsidRPr="00736684">
        <w:rPr>
          <w:lang w:val="it-IT"/>
        </w:rPr>
        <w:t xml:space="preserve"> cum duabus sequentibus. PS </w:t>
      </w:r>
      <w:r w:rsidR="00885488" w:rsidRPr="00736684">
        <w:rPr>
          <w:rStyle w:val="Incipit"/>
          <w:lang w:val="it-IT"/>
        </w:rPr>
        <w:t>Domine dominus noster</w:t>
      </w:r>
      <w:r w:rsidR="00885488" w:rsidRPr="00736684">
        <w:rPr>
          <w:lang w:val="it-IT"/>
        </w:rPr>
        <w:t xml:space="preserve">. </w:t>
      </w:r>
      <w:r w:rsidR="00BA24A1" w:rsidRPr="00736684">
        <w:rPr>
          <w:lang w:val="it-IT"/>
        </w:rPr>
        <w:t>[</w:t>
      </w:r>
      <w:r w:rsidR="00885488" w:rsidRPr="00736684">
        <w:rPr>
          <w:lang w:val="it-IT"/>
        </w:rPr>
        <w:t>PS</w:t>
      </w:r>
      <w:r w:rsidR="00BA24A1" w:rsidRPr="00736684">
        <w:rPr>
          <w:lang w:val="it-IT"/>
        </w:rPr>
        <w:t>]</w:t>
      </w:r>
      <w:r w:rsidR="00885488" w:rsidRPr="00736684">
        <w:rPr>
          <w:lang w:val="it-IT"/>
        </w:rPr>
        <w:t xml:space="preserve"> </w:t>
      </w:r>
      <w:r w:rsidR="00885488" w:rsidRPr="00736684">
        <w:rPr>
          <w:rStyle w:val="Incipit"/>
          <w:lang w:val="it-IT"/>
        </w:rPr>
        <w:t>Caeli enarrant</w:t>
      </w:r>
      <w:r w:rsidR="00885488" w:rsidRPr="00736684">
        <w:rPr>
          <w:lang w:val="it-IT"/>
        </w:rPr>
        <w:t xml:space="preserve">. </w:t>
      </w:r>
      <w:r w:rsidR="00BA24A1" w:rsidRPr="00736684">
        <w:rPr>
          <w:lang w:val="it-IT"/>
        </w:rPr>
        <w:t>[</w:t>
      </w:r>
      <w:r w:rsidR="00885488" w:rsidRPr="00736684">
        <w:rPr>
          <w:lang w:val="it-IT"/>
        </w:rPr>
        <w:t>PS</w:t>
      </w:r>
      <w:r w:rsidR="00BA24A1" w:rsidRPr="00736684">
        <w:rPr>
          <w:lang w:val="it-IT"/>
        </w:rPr>
        <w:t>]</w:t>
      </w:r>
      <w:r w:rsidR="00885488" w:rsidRPr="00736684">
        <w:rPr>
          <w:lang w:val="it-IT"/>
        </w:rPr>
        <w:t xml:space="preserve"> </w:t>
      </w:r>
      <w:r w:rsidR="00885488" w:rsidRPr="00736684">
        <w:rPr>
          <w:rStyle w:val="Incipit"/>
          <w:lang w:val="it-IT"/>
        </w:rPr>
        <w:t>Domini est terra</w:t>
      </w:r>
      <w:r w:rsidR="00885488" w:rsidRPr="00736684">
        <w:rPr>
          <w:lang w:val="it-IT"/>
        </w:rPr>
        <w:t xml:space="preserve">. VS </w:t>
      </w:r>
      <w:r w:rsidR="00885488" w:rsidRPr="00736684">
        <w:rPr>
          <w:rStyle w:val="Incipit"/>
          <w:lang w:val="it-IT"/>
        </w:rPr>
        <w:t>Specie tua</w:t>
      </w:r>
      <w:r w:rsidR="0028215D" w:rsidRPr="00736684">
        <w:rPr>
          <w:lang w:val="it-IT"/>
        </w:rPr>
        <w:t>. LS</w:t>
      </w:r>
      <w:r w:rsidR="00885488" w:rsidRPr="00736684">
        <w:rPr>
          <w:lang w:val="it-IT"/>
        </w:rPr>
        <w:t xml:space="preserve"> </w:t>
      </w:r>
      <w:r w:rsidR="008C2783" w:rsidRPr="00736684">
        <w:rPr>
          <w:rStyle w:val="Incipit"/>
          <w:lang w:val="it-IT"/>
        </w:rPr>
        <w:t>Immacu</w:t>
      </w:r>
      <w:r w:rsidR="00885488" w:rsidRPr="00736684">
        <w:rPr>
          <w:rStyle w:val="Incipit"/>
          <w:lang w:val="it-IT"/>
        </w:rPr>
        <w:t>latus dominus immaculatam sibi famulam</w:t>
      </w:r>
      <w:r w:rsidR="00FE472A">
        <w:rPr>
          <w:lang w:val="it-IT"/>
        </w:rPr>
        <w:t>@</w:t>
      </w:r>
      <w:r w:rsidRPr="00736684">
        <w:rPr>
          <w:lang w:val="it-IT"/>
        </w:rPr>
        <w:t>%D::</w:t>
      </w:r>
      <w:r w:rsidR="000619C2" w:rsidRPr="00736684">
        <w:rPr>
          <w:lang w:val="it-IT"/>
        </w:rPr>
        <w:t>ex</w:t>
      </w:r>
      <w:r w:rsidRPr="00736684">
        <w:rPr>
          <w:lang w:val="it-IT"/>
        </w:rPr>
        <w:t>%</w:t>
      </w:r>
      <w:r w:rsidR="000619C2" w:rsidRPr="00736684">
        <w:rPr>
          <w:lang w:val="it-IT"/>
        </w:rPr>
        <w:t xml:space="preserve"> </w:t>
      </w:r>
      <w:r w:rsidR="008D35E3" w:rsidRPr="00736684">
        <w:rPr>
          <w:lang w:val="it-IT"/>
        </w:rPr>
        <w:t>quaere</w:t>
      </w:r>
      <w:r w:rsidR="00885488" w:rsidRPr="00736684">
        <w:rPr>
          <w:lang w:val="it-IT"/>
        </w:rPr>
        <w:t xml:space="preserve"> in libro de sanctis circa initium. </w:t>
      </w:r>
      <w:r w:rsidR="001E5393" w:rsidRPr="00736684">
        <w:rPr>
          <w:lang w:val="pt-PT"/>
        </w:rPr>
        <w:t xml:space="preserve">RP </w:t>
      </w:r>
      <w:r w:rsidR="00CC455B" w:rsidRPr="00736684">
        <w:rPr>
          <w:rStyle w:val="Incipit"/>
          <w:lang w:val="pt-PT"/>
        </w:rPr>
        <w:t xml:space="preserve">(149v) </w:t>
      </w:r>
      <w:r w:rsidR="00885488" w:rsidRPr="00736684">
        <w:rPr>
          <w:rStyle w:val="Incipit"/>
          <w:lang w:val="pt-PT"/>
        </w:rPr>
        <w:t>Diem festum sacratissimae</w:t>
      </w:r>
      <w:r w:rsidR="00885488" w:rsidRPr="00736684">
        <w:rPr>
          <w:lang w:val="pt-PT"/>
        </w:rPr>
        <w:t xml:space="preserve">. </w:t>
      </w:r>
      <w:r w:rsidR="00BA24A1" w:rsidRPr="00736684">
        <w:rPr>
          <w:lang w:val="pt-PT"/>
        </w:rPr>
        <w:t>[</w:t>
      </w:r>
      <w:r w:rsidR="00885488" w:rsidRPr="00736684">
        <w:rPr>
          <w:lang w:val="pt-PT"/>
        </w:rPr>
        <w:t>RP</w:t>
      </w:r>
      <w:r w:rsidR="00BA24A1" w:rsidRPr="00736684">
        <w:rPr>
          <w:lang w:val="pt-PT"/>
        </w:rPr>
        <w:t>]</w:t>
      </w:r>
      <w:r w:rsidR="00885488" w:rsidRPr="00736684">
        <w:rPr>
          <w:lang w:val="pt-PT"/>
        </w:rPr>
        <w:t xml:space="preserve"> </w:t>
      </w:r>
      <w:r w:rsidR="00885488" w:rsidRPr="00736684">
        <w:rPr>
          <w:rStyle w:val="Incipit"/>
          <w:lang w:val="pt-PT"/>
        </w:rPr>
        <w:t>Dext</w:t>
      </w:r>
      <w:r w:rsidR="001E5393" w:rsidRPr="00736684">
        <w:rPr>
          <w:rStyle w:val="Incipit"/>
          <w:lang w:val="pt-PT"/>
        </w:rPr>
        <w:t>$E::</w:t>
      </w:r>
      <w:r w:rsidR="00885488" w:rsidRPr="00736684">
        <w:rPr>
          <w:rStyle w:val="Incipit"/>
          <w:lang w:val="pt-PT"/>
        </w:rPr>
        <w:t>e</w:t>
      </w:r>
      <w:r w:rsidR="001E5393" w:rsidRPr="00736684">
        <w:rPr>
          <w:rStyle w:val="Incipit"/>
          <w:lang w:val="pt-PT"/>
        </w:rPr>
        <w:t>$</w:t>
      </w:r>
      <w:r w:rsidR="00885488" w:rsidRPr="00736684">
        <w:rPr>
          <w:rStyle w:val="Incipit"/>
          <w:lang w:val="pt-PT"/>
        </w:rPr>
        <w:t>ram meam</w:t>
      </w:r>
      <w:r w:rsidR="00885488" w:rsidRPr="00736684">
        <w:rPr>
          <w:lang w:val="pt-PT"/>
        </w:rPr>
        <w:t xml:space="preserve">. </w:t>
      </w:r>
      <w:r w:rsidR="00BA24A1" w:rsidRPr="00736684">
        <w:rPr>
          <w:lang w:val="pt-PT"/>
        </w:rPr>
        <w:t>[</w:t>
      </w:r>
      <w:r w:rsidR="00885488" w:rsidRPr="00736684">
        <w:rPr>
          <w:lang w:val="pt-PT"/>
        </w:rPr>
        <w:t>RP</w:t>
      </w:r>
      <w:r w:rsidR="00BA24A1" w:rsidRPr="00736684">
        <w:rPr>
          <w:lang w:val="pt-PT"/>
        </w:rPr>
        <w:t>]</w:t>
      </w:r>
      <w:r w:rsidR="00885488" w:rsidRPr="00736684">
        <w:rPr>
          <w:lang w:val="pt-PT"/>
        </w:rPr>
        <w:t xml:space="preserve"> </w:t>
      </w:r>
      <w:r w:rsidR="00885488" w:rsidRPr="00736684">
        <w:rPr>
          <w:rStyle w:val="Incipit"/>
          <w:lang w:val="pt-PT"/>
        </w:rPr>
        <w:t>Amo Christum</w:t>
      </w:r>
      <w:r w:rsidR="00885488" w:rsidRPr="00736684">
        <w:rPr>
          <w:lang w:val="pt-PT"/>
        </w:rPr>
        <w:t>.</w:t>
      </w:r>
    </w:p>
    <w:p w:rsidR="00885488" w:rsidRPr="00B779A9" w:rsidRDefault="00F16148" w:rsidP="00415109">
      <w:pPr>
        <w:rPr>
          <w:lang w:val="pt-PT"/>
        </w:rPr>
      </w:pPr>
      <w:r w:rsidRPr="00736684">
        <w:rPr>
          <w:rStyle w:val="Time2"/>
          <w:lang w:val="pt-PT"/>
        </w:rPr>
        <w:t>In secundo nocturno</w:t>
      </w:r>
      <w:r w:rsidR="00885488" w:rsidRPr="00B779A9">
        <w:rPr>
          <w:lang w:val="pt-PT"/>
        </w:rPr>
        <w:t xml:space="preserve"> AN </w:t>
      </w:r>
      <w:r w:rsidR="001E5393" w:rsidRPr="00736684">
        <w:rPr>
          <w:rStyle w:val="Incipit"/>
          <w:lang w:val="pt-PT"/>
        </w:rPr>
        <w:t>Induit me dominus ci</w:t>
      </w:r>
      <w:r w:rsidR="00885488" w:rsidRPr="00736684">
        <w:rPr>
          <w:rStyle w:val="Incipit"/>
          <w:lang w:val="pt-PT"/>
        </w:rPr>
        <w:t>clade</w:t>
      </w:r>
      <w:r w:rsidR="00885488" w:rsidRPr="00B779A9">
        <w:rPr>
          <w:lang w:val="pt-PT"/>
        </w:rPr>
        <w:t xml:space="preserve"> cum duabus sequentibus. PS </w:t>
      </w:r>
      <w:r w:rsidR="00885488" w:rsidRPr="00736684">
        <w:rPr>
          <w:rStyle w:val="Incipit"/>
          <w:lang w:val="pt-PT"/>
        </w:rPr>
        <w:t>Eructavit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Deus noster refugium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Fundamenta</w:t>
      </w:r>
      <w:r w:rsidR="00885488" w:rsidRPr="00B779A9">
        <w:rPr>
          <w:lang w:val="pt-PT"/>
        </w:rPr>
        <w:t xml:space="preserve">. VS </w:t>
      </w:r>
      <w:r w:rsidR="00885488" w:rsidRPr="00736684">
        <w:rPr>
          <w:rStyle w:val="Incipit"/>
          <w:lang w:val="pt-PT"/>
        </w:rPr>
        <w:t>Diffusa est</w:t>
      </w:r>
      <w:r w:rsidR="00885488" w:rsidRPr="00B779A9">
        <w:rPr>
          <w:lang w:val="pt-PT"/>
        </w:rPr>
        <w:t xml:space="preserve">. RP </w:t>
      </w:r>
      <w:r w:rsidR="00885488" w:rsidRPr="00736684">
        <w:rPr>
          <w:rStyle w:val="Incipit"/>
          <w:lang w:val="pt-PT"/>
        </w:rPr>
        <w:t>Omnipotens adorande</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Ipsi sum desponsata</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Induit me dominus</w:t>
      </w:r>
      <w:r w:rsidR="00885488" w:rsidRPr="00B779A9">
        <w:rPr>
          <w:lang w:val="pt-PT"/>
        </w:rPr>
        <w:t>.</w:t>
      </w:r>
    </w:p>
    <w:p w:rsidR="00885488" w:rsidRPr="00B779A9" w:rsidRDefault="00F16148" w:rsidP="00415109">
      <w:pPr>
        <w:rPr>
          <w:lang w:val="pt-PT"/>
        </w:rPr>
      </w:pPr>
      <w:r w:rsidRPr="00736684">
        <w:rPr>
          <w:rStyle w:val="Time2"/>
          <w:lang w:val="pt-PT"/>
        </w:rPr>
        <w:t>In tertio nocturno</w:t>
      </w:r>
      <w:r w:rsidR="00885488" w:rsidRPr="00B779A9">
        <w:rPr>
          <w:lang w:val="pt-PT"/>
        </w:rPr>
        <w:t xml:space="preserve"> AN </w:t>
      </w:r>
      <w:r w:rsidR="00885488" w:rsidRPr="00736684">
        <w:rPr>
          <w:rStyle w:val="Incipit"/>
          <w:lang w:val="pt-PT"/>
        </w:rPr>
        <w:t>Cuius pulchritudinem</w:t>
      </w:r>
      <w:r w:rsidR="00885488" w:rsidRPr="00B779A9">
        <w:rPr>
          <w:lang w:val="pt-PT"/>
        </w:rPr>
        <w:t xml:space="preserve"> cum duabus sequentibus. </w:t>
      </w:r>
      <w:r w:rsidR="00885488" w:rsidRPr="00B779A9">
        <w:rPr>
          <w:lang w:val="fr-FR"/>
        </w:rPr>
        <w:t xml:space="preserve">PS </w:t>
      </w:r>
      <w:r w:rsidR="00885488" w:rsidRPr="00736684">
        <w:rPr>
          <w:rStyle w:val="Incipit"/>
          <w:lang w:val="fr-FR"/>
        </w:rPr>
        <w:t>Cantate</w:t>
      </w:r>
      <w:r w:rsidR="00885488" w:rsidRPr="00B779A9">
        <w:rPr>
          <w:lang w:val="fr-FR"/>
        </w:rPr>
        <w:t xml:space="preserve"> primum.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Dominus regnavit exultet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Cantate</w:t>
      </w:r>
      <w:r w:rsidR="00885488" w:rsidRPr="00B779A9">
        <w:rPr>
          <w:lang w:val="fr-FR"/>
        </w:rPr>
        <w:t xml:space="preserve"> secundum. </w:t>
      </w:r>
      <w:r w:rsidR="00E54A82">
        <w:rPr>
          <w:lang w:val="pt-PT"/>
        </w:rPr>
        <w:t>%D::V</w:t>
      </w:r>
      <w:r w:rsidR="001E5393">
        <w:rPr>
          <w:lang w:val="pt-PT"/>
        </w:rPr>
        <w:t>ersiculus% EV</w:t>
      </w:r>
      <w:r w:rsidR="00885488" w:rsidRPr="00B779A9">
        <w:rPr>
          <w:lang w:val="pt-PT"/>
        </w:rPr>
        <w:t xml:space="preserve"> </w:t>
      </w:r>
      <w:r w:rsidR="00885488" w:rsidRPr="00736684">
        <w:rPr>
          <w:rStyle w:val="Incipit"/>
          <w:lang w:val="pt-PT"/>
        </w:rPr>
        <w:t>Simile est regnum caelorum decem</w:t>
      </w:r>
      <w:r w:rsidR="00885488" w:rsidRPr="00B779A9">
        <w:rPr>
          <w:lang w:val="pt-PT"/>
        </w:rPr>
        <w:t xml:space="preserve">. RP </w:t>
      </w:r>
      <w:r w:rsidR="00885488" w:rsidRPr="00736684">
        <w:rPr>
          <w:rStyle w:val="Incipit"/>
          <w:lang w:val="pt-PT"/>
        </w:rPr>
        <w:t>Iam corpus eius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Pulchra facie</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Mel et lac</w:t>
      </w:r>
      <w:r w:rsidR="00885488" w:rsidRPr="00B779A9">
        <w:rPr>
          <w:lang w:val="pt-PT"/>
        </w:rPr>
        <w:t xml:space="preserve">. </w:t>
      </w:r>
      <w:r w:rsidR="0028215D" w:rsidRPr="00B779A9">
        <w:rPr>
          <w:lang w:val="pt-PT"/>
        </w:rPr>
        <w:t xml:space="preserve">[TD] </w:t>
      </w:r>
      <w:r w:rsidR="0028215D" w:rsidRPr="00736684">
        <w:rPr>
          <w:rStyle w:val="Incipit"/>
          <w:lang w:val="pt-PT"/>
        </w:rPr>
        <w:t>Te deum</w:t>
      </w:r>
      <w:r w:rsidR="00781449" w:rsidRPr="00736684">
        <w:rPr>
          <w:rStyle w:val="Incipit"/>
          <w:lang w:val="pt-PT"/>
        </w:rPr>
        <w:t xml:space="preserve"> laudamus</w:t>
      </w:r>
      <w:r w:rsidR="00ED181F">
        <w:rPr>
          <w:lang w:val="pt-PT"/>
        </w:rPr>
        <w:t xml:space="preserve"> dicitur.</w:t>
      </w:r>
    </w:p>
    <w:p w:rsidR="00885488" w:rsidRPr="00736684" w:rsidRDefault="00956F81" w:rsidP="00415109">
      <w:pPr>
        <w:rPr>
          <w:lang w:val="fr-FR"/>
        </w:rPr>
      </w:pPr>
      <w:r w:rsidRPr="00736684">
        <w:rPr>
          <w:rStyle w:val="Time1"/>
          <w:lang w:val="pt-PT"/>
        </w:rPr>
        <w:t>Ad laudes</w:t>
      </w:r>
      <w:r w:rsidR="00885488" w:rsidRPr="00B779A9">
        <w:rPr>
          <w:lang w:val="pt-PT"/>
        </w:rPr>
        <w:t xml:space="preserve"> AN </w:t>
      </w:r>
      <w:r w:rsidR="00885488" w:rsidRPr="00736684">
        <w:rPr>
          <w:rStyle w:val="Incipit"/>
          <w:lang w:val="pt-PT"/>
        </w:rPr>
        <w:t>Ingressa Agnes turpitudinis locum</w:t>
      </w:r>
      <w:r w:rsidR="00885488" w:rsidRPr="00B779A9">
        <w:rPr>
          <w:lang w:val="pt-PT"/>
        </w:rPr>
        <w:t xml:space="preserve"> cum sequentibus. HY </w:t>
      </w:r>
      <w:r w:rsidR="00885488" w:rsidRPr="00736684">
        <w:rPr>
          <w:rStyle w:val="Incipit"/>
          <w:lang w:val="pt-PT"/>
        </w:rPr>
        <w:t>Virginis proles</w:t>
      </w:r>
      <w:r w:rsidR="00885488" w:rsidRPr="00B779A9">
        <w:rPr>
          <w:lang w:val="pt-PT"/>
        </w:rPr>
        <w:t xml:space="preserve">. VS </w:t>
      </w:r>
      <w:r w:rsidR="00382E22" w:rsidRPr="00736684">
        <w:rPr>
          <w:rStyle w:val="Incipit"/>
          <w:lang w:val="pt-PT"/>
        </w:rPr>
        <w:t>Adiuv</w:t>
      </w:r>
      <w:r w:rsidR="00885488" w:rsidRPr="00736684">
        <w:rPr>
          <w:rStyle w:val="Incipit"/>
          <w:lang w:val="pt-PT"/>
        </w:rPr>
        <w:t>abit eam</w:t>
      </w:r>
      <w:r w:rsidR="00885488" w:rsidRPr="00B779A9">
        <w:rPr>
          <w:lang w:val="pt-PT"/>
        </w:rPr>
        <w:t xml:space="preserve">. </w:t>
      </w:r>
      <w:r w:rsidR="001E5393">
        <w:rPr>
          <w:lang w:val="pt-PT"/>
        </w:rPr>
        <w:t xml:space="preserve">AB </w:t>
      </w:r>
      <w:r w:rsidR="001E5393" w:rsidRPr="00736684">
        <w:rPr>
          <w:rStyle w:val="Incipit"/>
          <w:lang w:val="pt-PT"/>
        </w:rPr>
        <w:t>$</w:t>
      </w:r>
      <w:r w:rsidR="00913211">
        <w:rPr>
          <w:rStyle w:val="Incipit"/>
          <w:lang w:val="pt-PT"/>
        </w:rPr>
        <w:t>E</w:t>
      </w:r>
      <w:r w:rsidR="001E5393" w:rsidRPr="00736684">
        <w:rPr>
          <w:rStyle w:val="Incipit"/>
          <w:lang w:val="pt-PT"/>
        </w:rPr>
        <w:t>::Stans</w:t>
      </w:r>
      <w:r w:rsidR="00E26146" w:rsidRPr="00736684">
        <w:rPr>
          <w:rStyle w:val="Incipit"/>
          <w:lang w:val="pt-PT"/>
        </w:rPr>
        <w:t>$</w:t>
      </w:r>
      <w:r w:rsidR="001E5393" w:rsidRPr="00736684">
        <w:rPr>
          <w:rStyle w:val="Incipit"/>
          <w:lang w:val="pt-PT"/>
        </w:rPr>
        <w:t xml:space="preserve"> b</w:t>
      </w:r>
      <w:r w:rsidR="000619C2" w:rsidRPr="00736684">
        <w:rPr>
          <w:rStyle w:val="Incipit"/>
          <w:lang w:val="pt-PT"/>
        </w:rPr>
        <w:t>eata</w:t>
      </w:r>
      <w:r w:rsidR="00D734F4" w:rsidRPr="00736684">
        <w:rPr>
          <w:rStyle w:val="Incipit"/>
          <w:lang w:val="pt-PT"/>
        </w:rPr>
        <w:t xml:space="preserve"> </w:t>
      </w:r>
      <w:r w:rsidR="000619C2" w:rsidRPr="00736684">
        <w:rPr>
          <w:rStyle w:val="Incipit"/>
          <w:lang w:val="pt-PT"/>
        </w:rPr>
        <w:t>Agnes</w:t>
      </w:r>
      <w:r w:rsidR="00D734F4" w:rsidRPr="00736684">
        <w:rPr>
          <w:rStyle w:val="Incipit"/>
          <w:lang w:val="pt-PT"/>
        </w:rPr>
        <w:t xml:space="preserve"> </w:t>
      </w:r>
      <w:r w:rsidR="000619C2" w:rsidRPr="00736684">
        <w:rPr>
          <w:rStyle w:val="Incipit"/>
          <w:lang w:val="pt-PT"/>
        </w:rPr>
        <w:t>in</w:t>
      </w:r>
      <w:r w:rsidR="00D734F4" w:rsidRPr="00736684">
        <w:rPr>
          <w:rStyle w:val="Incipit"/>
          <w:lang w:val="pt-PT"/>
        </w:rPr>
        <w:t xml:space="preserve"> </w:t>
      </w:r>
      <w:r w:rsidR="000619C2" w:rsidRPr="00736684">
        <w:rPr>
          <w:rStyle w:val="Incipit"/>
          <w:lang w:val="pt-PT"/>
        </w:rPr>
        <w:t>medio</w:t>
      </w:r>
      <w:r w:rsidR="00E26146" w:rsidRPr="00736684">
        <w:rPr>
          <w:rStyle w:val="Incipit"/>
          <w:lang w:val="pt-PT"/>
        </w:rPr>
        <w:t xml:space="preserve"> %D::</w:t>
      </w:r>
      <w:r w:rsidR="000619C2" w:rsidRPr="00736684">
        <w:rPr>
          <w:rStyle w:val="Incipit"/>
          <w:lang w:val="pt-PT"/>
        </w:rPr>
        <w:t>flammarum</w:t>
      </w:r>
      <w:r w:rsidRPr="00736684">
        <w:rPr>
          <w:rStyle w:val="Incipit"/>
          <w:lang w:val="pt-PT"/>
        </w:rPr>
        <w:t>%</w:t>
      </w:r>
      <w:r w:rsidR="00E26146" w:rsidRPr="00736684">
        <w:rPr>
          <w:rStyle w:val="Incipit"/>
          <w:lang w:val="pt-PT"/>
        </w:rPr>
        <w:t xml:space="preserve"> </w:t>
      </w:r>
      <w:r w:rsidR="000619C2" w:rsidRPr="00736684">
        <w:rPr>
          <w:rStyle w:val="Incipit"/>
          <w:lang w:val="pt-PT"/>
        </w:rPr>
        <w:t>$E::</w:t>
      </w:r>
      <w:r w:rsidR="00465E69">
        <w:rPr>
          <w:rStyle w:val="Incipit"/>
          <w:lang w:val="pt-PT"/>
        </w:rPr>
        <w:t>carceris</w:t>
      </w:r>
      <w:r w:rsidR="000619C2" w:rsidRPr="00736684">
        <w:rPr>
          <w:rStyle w:val="Incipit"/>
          <w:lang w:val="pt-PT"/>
        </w:rPr>
        <w:t>$</w:t>
      </w:r>
      <w:r w:rsidR="00465E69" w:rsidRPr="004518BD">
        <w:rPr>
          <w:lang w:val="pt-PT"/>
        </w:rPr>
        <w:t>.</w:t>
      </w:r>
      <w:r w:rsidR="00885488" w:rsidRPr="00B779A9">
        <w:rPr>
          <w:lang w:val="pt-PT"/>
        </w:rPr>
        <w:t xml:space="preserve"> </w:t>
      </w:r>
      <w:r w:rsidR="00885488" w:rsidRPr="00736684">
        <w:rPr>
          <w:lang w:val="fr-FR"/>
        </w:rPr>
        <w:t xml:space="preserve">Suffragium de beata virgine quod tunc est. </w:t>
      </w:r>
      <w:r w:rsidR="0028215D" w:rsidRPr="00736684">
        <w:rPr>
          <w:lang w:val="fr-FR"/>
        </w:rPr>
        <w:t xml:space="preserve">[BD] </w:t>
      </w:r>
      <w:r w:rsidR="005F6F99" w:rsidRPr="00736684">
        <w:rPr>
          <w:rStyle w:val="Incipit"/>
          <w:lang w:val="fr-FR"/>
        </w:rPr>
        <w:t>Benedicamus</w:t>
      </w:r>
      <w:r w:rsidR="0028215D" w:rsidRPr="00736684">
        <w:rPr>
          <w:lang w:val="fr-FR"/>
        </w:rPr>
        <w:t xml:space="preserve"> de</w:t>
      </w:r>
      <w:r w:rsidR="00885488" w:rsidRPr="00736684">
        <w:rPr>
          <w:lang w:val="fr-FR"/>
        </w:rPr>
        <w:t xml:space="preserve"> virginibus.</w:t>
      </w:r>
    </w:p>
    <w:p w:rsidR="00885488" w:rsidRDefault="00956F81" w:rsidP="00415109">
      <w:pPr>
        <w:rPr>
          <w:lang w:val="en-US"/>
        </w:rPr>
      </w:pPr>
      <w:r w:rsidRPr="00736684">
        <w:rPr>
          <w:rStyle w:val="Time1"/>
          <w:lang w:val="en-US"/>
        </w:rPr>
        <w:lastRenderedPageBreak/>
        <w:t>Ad primam</w:t>
      </w:r>
      <w:r w:rsidR="00885488">
        <w:rPr>
          <w:lang w:val="en-US"/>
        </w:rPr>
        <w:t xml:space="preserve"> AN </w:t>
      </w:r>
      <w:r w:rsidR="00EB5060" w:rsidRPr="00736684">
        <w:rPr>
          <w:rStyle w:val="Incipit"/>
          <w:lang w:val="en-US"/>
        </w:rPr>
        <w:t>Ecce quod concupiv</w:t>
      </w:r>
      <w:r w:rsidR="00885488" w:rsidRPr="00736684">
        <w:rPr>
          <w:rStyle w:val="Incipit"/>
          <w:lang w:val="en-US"/>
        </w:rPr>
        <w:t>i</w:t>
      </w:r>
      <w:r w:rsidR="00885488">
        <w:rPr>
          <w:lang w:val="en-US"/>
        </w:rPr>
        <w:t>.</w:t>
      </w:r>
    </w:p>
    <w:p w:rsidR="00885488" w:rsidRPr="00B779A9" w:rsidRDefault="00956F81" w:rsidP="00415109">
      <w:r w:rsidRPr="00F16148">
        <w:rPr>
          <w:rStyle w:val="Time1"/>
        </w:rPr>
        <w:t>Ad</w:t>
      </w:r>
      <w:r>
        <w:rPr>
          <w:rStyle w:val="Time1"/>
        </w:rPr>
        <w:t xml:space="preserve"> tertiam</w:t>
      </w:r>
      <w:r w:rsidR="00885488" w:rsidRPr="00B779A9">
        <w:t xml:space="preserve"> AN </w:t>
      </w:r>
      <w:r w:rsidR="00885488" w:rsidRPr="00956F81">
        <w:rPr>
          <w:rStyle w:val="Incipit"/>
        </w:rPr>
        <w:t>Mecum enim habeo</w:t>
      </w:r>
      <w:r w:rsidR="00885488" w:rsidRPr="00B779A9">
        <w:t>.</w:t>
      </w:r>
    </w:p>
    <w:p w:rsidR="00885488" w:rsidRPr="00B779A9" w:rsidRDefault="00956F81" w:rsidP="00415109">
      <w:pPr>
        <w:rPr>
          <w:lang w:val="pt-PT"/>
        </w:rPr>
      </w:pPr>
      <w:r w:rsidRPr="00736684">
        <w:rPr>
          <w:rStyle w:val="Time1"/>
          <w:lang w:val="pt-PT"/>
        </w:rPr>
        <w:t>Ad sextam</w:t>
      </w:r>
      <w:r w:rsidR="00885488" w:rsidRPr="00B779A9">
        <w:rPr>
          <w:lang w:val="pt-PT"/>
        </w:rPr>
        <w:t xml:space="preserve"> AN </w:t>
      </w:r>
      <w:r w:rsidR="006E1D35" w:rsidRPr="005A362F">
        <w:rPr>
          <w:rStyle w:val="Incipit"/>
          <w:lang w:val="pt-PT"/>
        </w:rPr>
        <w:t>A</w:t>
      </w:r>
      <w:r w:rsidR="00885488" w:rsidRPr="005A362F">
        <w:rPr>
          <w:rStyle w:val="Incipit"/>
          <w:lang w:val="pt-PT"/>
        </w:rPr>
        <w:t>nulo</w:t>
      </w:r>
      <w:r w:rsidR="005A362F" w:rsidRPr="00BE7D55">
        <w:rPr>
          <w:i/>
          <w:lang w:val="pt-PT"/>
        </w:rPr>
        <w:t xml:space="preserve"> </w:t>
      </w:r>
      <w:r w:rsidR="00885488" w:rsidRPr="005A362F">
        <w:rPr>
          <w:rStyle w:val="Incipit"/>
          <w:lang w:val="pt-PT"/>
        </w:rPr>
        <w:t>suo</w:t>
      </w:r>
      <w:r w:rsidR="00885488" w:rsidRPr="00B779A9">
        <w:rPr>
          <w:lang w:val="pt-PT"/>
        </w:rPr>
        <w:t>.</w:t>
      </w:r>
    </w:p>
    <w:p w:rsidR="00E26146" w:rsidRDefault="00956F81" w:rsidP="00415109">
      <w:pPr>
        <w:rPr>
          <w:lang w:val="en-US"/>
        </w:rPr>
      </w:pPr>
      <w:r w:rsidRPr="00736684">
        <w:rPr>
          <w:rStyle w:val="Time1"/>
          <w:lang w:val="en-US"/>
        </w:rPr>
        <w:t>Ad nonam</w:t>
      </w:r>
      <w:r w:rsidR="00885488">
        <w:rPr>
          <w:lang w:val="en-US"/>
        </w:rPr>
        <w:t xml:space="preserve"> AN </w:t>
      </w:r>
      <w:r w:rsidR="00885488" w:rsidRPr="005A362F">
        <w:rPr>
          <w:rStyle w:val="Incipit"/>
          <w:lang w:val="en-US"/>
        </w:rPr>
        <w:t>Congaudete</w:t>
      </w:r>
      <w:r w:rsidR="005A362F" w:rsidRPr="00BE7D55">
        <w:rPr>
          <w:i/>
          <w:lang w:val="en-US"/>
        </w:rPr>
        <w:t xml:space="preserve"> </w:t>
      </w:r>
      <w:r w:rsidR="00885488" w:rsidRPr="005A362F">
        <w:rPr>
          <w:rStyle w:val="Incipit"/>
          <w:lang w:val="en-US"/>
        </w:rPr>
        <w:t>mecum</w:t>
      </w:r>
      <w:r w:rsidR="00885488">
        <w:rPr>
          <w:lang w:val="en-US"/>
        </w:rPr>
        <w:t>.</w:t>
      </w:r>
      <w:r w:rsidR="0028215D">
        <w:rPr>
          <w:lang w:val="en-US"/>
        </w:rPr>
        <w:t xml:space="preserve"> </w:t>
      </w:r>
    </w:p>
    <w:p w:rsidR="00885488" w:rsidRPr="003D0C23" w:rsidRDefault="0028215D" w:rsidP="00415109">
      <w:pPr>
        <w:rPr>
          <w:lang w:val="it-IT"/>
        </w:rPr>
      </w:pPr>
      <w:r w:rsidRPr="003D0C23">
        <w:rPr>
          <w:lang w:val="fr-FR"/>
        </w:rPr>
        <w:t>(150r)</w:t>
      </w:r>
      <w:r w:rsidR="00E26146" w:rsidRPr="003D0C23">
        <w:rPr>
          <w:lang w:val="fr-FR"/>
        </w:rPr>
        <w:t xml:space="preserve"> </w:t>
      </w:r>
      <w:r w:rsidR="00956F81" w:rsidRPr="003D0C23">
        <w:rPr>
          <w:rStyle w:val="Time1"/>
          <w:lang w:val="fr-FR"/>
        </w:rPr>
        <w:t>Ad officium</w:t>
      </w:r>
      <w:r w:rsidR="00885488" w:rsidRPr="003D0C23">
        <w:rPr>
          <w:lang w:val="fr-FR"/>
        </w:rPr>
        <w:t xml:space="preserve"> IN </w:t>
      </w:r>
      <w:r w:rsidR="00885488" w:rsidRPr="003D0C23">
        <w:rPr>
          <w:rStyle w:val="Incipit"/>
          <w:lang w:val="fr-FR"/>
        </w:rPr>
        <w:t>Me expectaverunt</w:t>
      </w:r>
      <w:r w:rsidR="00DD1415" w:rsidRPr="003D0C23">
        <w:rPr>
          <w:lang w:val="fr-FR"/>
        </w:rPr>
        <w:t>@34.</w:t>
      </w:r>
      <w:r w:rsidR="00885488" w:rsidRPr="003D0C23">
        <w:rPr>
          <w:lang w:val="fr-FR"/>
        </w:rPr>
        <w:t xml:space="preserve"> </w:t>
      </w:r>
      <w:r w:rsidRPr="00B779A9">
        <w:rPr>
          <w:lang w:val="fr-FR"/>
        </w:rPr>
        <w:t xml:space="preserve">[KY] </w:t>
      </w:r>
      <w:r w:rsidRPr="00736684">
        <w:rPr>
          <w:rStyle w:val="Incipit"/>
          <w:lang w:val="fr-FR"/>
        </w:rPr>
        <w:t>Kyrie</w:t>
      </w:r>
      <w:r w:rsidRPr="00B779A9">
        <w:rPr>
          <w:lang w:val="fr-FR"/>
        </w:rPr>
        <w:t xml:space="preserve"> et [SA] </w:t>
      </w:r>
      <w:r w:rsidRPr="00736684">
        <w:rPr>
          <w:rStyle w:val="Incipit"/>
          <w:lang w:val="fr-FR"/>
        </w:rPr>
        <w:t>Sanctus</w:t>
      </w:r>
      <w:r w:rsidRPr="00B779A9">
        <w:rPr>
          <w:lang w:val="fr-FR"/>
        </w:rPr>
        <w:t xml:space="preserve"> </w:t>
      </w:r>
      <w:r w:rsidR="00885488" w:rsidRPr="00B779A9">
        <w:rPr>
          <w:lang w:val="fr-FR"/>
        </w:rPr>
        <w:t xml:space="preserve">de virginibus. </w:t>
      </w:r>
      <w:r w:rsidR="00885488" w:rsidRPr="003D0C23">
        <w:rPr>
          <w:lang w:val="it-IT"/>
        </w:rPr>
        <w:t xml:space="preserve">GR </w:t>
      </w:r>
      <w:r w:rsidR="00885488" w:rsidRPr="003D0C23">
        <w:rPr>
          <w:rStyle w:val="Incipit"/>
          <w:lang w:val="it-IT"/>
        </w:rPr>
        <w:t>Diffusa est</w:t>
      </w:r>
      <w:r w:rsidR="00DD1415" w:rsidRPr="003D0C23">
        <w:rPr>
          <w:lang w:val="it-IT"/>
        </w:rPr>
        <w:t>@23.</w:t>
      </w:r>
      <w:r w:rsidR="00885488" w:rsidRPr="003D0C23">
        <w:rPr>
          <w:lang w:val="it-IT"/>
        </w:rPr>
        <w:t xml:space="preserve"> AL</w:t>
      </w:r>
      <w:r w:rsidR="008048CB" w:rsidRPr="003D0C23">
        <w:rPr>
          <w:lang w:val="it-IT"/>
        </w:rPr>
        <w:t>V</w:t>
      </w:r>
      <w:r w:rsidR="00885488" w:rsidRPr="003D0C23">
        <w:rPr>
          <w:lang w:val="it-IT"/>
        </w:rPr>
        <w:t xml:space="preserve"> </w:t>
      </w:r>
      <w:r w:rsidR="00272A54" w:rsidRPr="003D0C23">
        <w:rPr>
          <w:rStyle w:val="Incipit"/>
          <w:lang w:val="it-IT"/>
        </w:rPr>
        <w:t>|</w:t>
      </w:r>
      <w:r w:rsidR="00885488" w:rsidRPr="003D0C23">
        <w:rPr>
          <w:rStyle w:val="Incipit"/>
          <w:lang w:val="it-IT"/>
        </w:rPr>
        <w:t>Angnes</w:t>
      </w:r>
      <w:r w:rsidR="00272A54" w:rsidRPr="003D0C23">
        <w:rPr>
          <w:rStyle w:val="Incipit"/>
          <w:lang w:val="it-IT"/>
        </w:rPr>
        <w:t>::Agnes|</w:t>
      </w:r>
      <w:r w:rsidR="00885488" w:rsidRPr="003D0C23">
        <w:rPr>
          <w:rStyle w:val="Incipit"/>
          <w:lang w:val="it-IT"/>
        </w:rPr>
        <w:t xml:space="preserve"> agni filia</w:t>
      </w:r>
      <w:r w:rsidR="00DD1415" w:rsidRPr="003D0C23">
        <w:rPr>
          <w:lang w:val="it-IT"/>
        </w:rPr>
        <w:t>@265.</w:t>
      </w:r>
      <w:r w:rsidR="00885488" w:rsidRPr="003D0C23">
        <w:rPr>
          <w:lang w:val="it-IT"/>
        </w:rPr>
        <w:t xml:space="preserve"> SE </w:t>
      </w:r>
      <w:r w:rsidR="00885488" w:rsidRPr="003D0C23">
        <w:rPr>
          <w:rStyle w:val="Incipit"/>
          <w:lang w:val="it-IT"/>
        </w:rPr>
        <w:t>Laus sit regi gloriae</w:t>
      </w:r>
      <w:r w:rsidR="00DD1415" w:rsidRPr="003D0C23">
        <w:rPr>
          <w:lang w:val="it-IT"/>
        </w:rPr>
        <w:t>@265.</w:t>
      </w:r>
      <w:r w:rsidR="00885488" w:rsidRPr="003D0C23">
        <w:rPr>
          <w:lang w:val="it-IT"/>
        </w:rPr>
        <w:t xml:space="preserve"> OF </w:t>
      </w:r>
      <w:r w:rsidR="00885488" w:rsidRPr="003D0C23">
        <w:rPr>
          <w:rStyle w:val="Incipit"/>
          <w:lang w:val="it-IT"/>
        </w:rPr>
        <w:t>Offerentur regi virgines</w:t>
      </w:r>
      <w:r w:rsidR="00DD1415" w:rsidRPr="003D0C23">
        <w:rPr>
          <w:lang w:val="it-IT"/>
        </w:rPr>
        <w:t>@3.</w:t>
      </w:r>
      <w:r w:rsidR="00885488" w:rsidRPr="003D0C23">
        <w:rPr>
          <w:lang w:val="it-IT"/>
        </w:rPr>
        <w:t xml:space="preserve"> CO </w:t>
      </w:r>
      <w:r w:rsidR="00885488" w:rsidRPr="003D0C23">
        <w:rPr>
          <w:rStyle w:val="Incipit"/>
          <w:lang w:val="it-IT"/>
        </w:rPr>
        <w:t>Quinque prudentes</w:t>
      </w:r>
      <w:r w:rsidR="00DD1415" w:rsidRPr="003D0C23">
        <w:rPr>
          <w:lang w:val="it-IT"/>
        </w:rPr>
        <w:t>@35.</w:t>
      </w:r>
    </w:p>
    <w:p w:rsidR="00885488" w:rsidRPr="003D0C23" w:rsidRDefault="00956F81" w:rsidP="00415109">
      <w:pPr>
        <w:rPr>
          <w:lang w:val="it-IT"/>
        </w:rPr>
      </w:pPr>
      <w:r w:rsidRPr="003D0C23">
        <w:rPr>
          <w:rStyle w:val="Time1"/>
          <w:lang w:val="it-IT"/>
        </w:rPr>
        <w:t>Ad secundas vesperas</w:t>
      </w:r>
      <w:r w:rsidR="00885488" w:rsidRPr="003D0C23">
        <w:rPr>
          <w:lang w:val="it-IT"/>
        </w:rPr>
        <w:t xml:space="preserve"> AN </w:t>
      </w:r>
      <w:r w:rsidR="00885488" w:rsidRPr="003D0C23">
        <w:rPr>
          <w:rStyle w:val="Incipit"/>
          <w:lang w:val="it-IT"/>
        </w:rPr>
        <w:t>Ingressa Agnes turpitudinis</w:t>
      </w:r>
      <w:r w:rsidR="00885488" w:rsidRPr="003D0C23">
        <w:rPr>
          <w:lang w:val="it-IT"/>
        </w:rPr>
        <w:t xml:space="preserve">. PS </w:t>
      </w:r>
      <w:r w:rsidR="00885488" w:rsidRPr="003D0C23">
        <w:rPr>
          <w:rStyle w:val="Incipit"/>
          <w:lang w:val="it-IT"/>
        </w:rPr>
        <w:t>Dixit dominus</w:t>
      </w:r>
      <w:r w:rsidR="00885488" w:rsidRPr="003D0C23">
        <w:rPr>
          <w:lang w:val="it-IT"/>
        </w:rPr>
        <w:t xml:space="preserve">. AN </w:t>
      </w:r>
      <w:r w:rsidR="00885488" w:rsidRPr="003D0C23">
        <w:rPr>
          <w:rStyle w:val="Incipit"/>
          <w:lang w:val="it-IT"/>
        </w:rPr>
        <w:t>Mecum enim habeo</w:t>
      </w:r>
      <w:r w:rsidR="00885488" w:rsidRPr="003D0C23">
        <w:rPr>
          <w:lang w:val="it-IT"/>
        </w:rPr>
        <w:t xml:space="preserve">. PS </w:t>
      </w:r>
      <w:r w:rsidR="00885488" w:rsidRPr="003D0C23">
        <w:rPr>
          <w:rStyle w:val="Incipit"/>
          <w:lang w:val="it-IT"/>
        </w:rPr>
        <w:t>Laudate pueri dominum</w:t>
      </w:r>
      <w:r w:rsidR="00885488" w:rsidRPr="003D0C23">
        <w:rPr>
          <w:lang w:val="it-IT"/>
        </w:rPr>
        <w:t xml:space="preserve">. AN </w:t>
      </w:r>
      <w:r w:rsidR="006E1D35" w:rsidRPr="003D0C23">
        <w:rPr>
          <w:rStyle w:val="Incipit"/>
          <w:lang w:val="it-IT"/>
        </w:rPr>
        <w:t>A</w:t>
      </w:r>
      <w:r w:rsidR="00885488" w:rsidRPr="003D0C23">
        <w:rPr>
          <w:rStyle w:val="Incipit"/>
          <w:lang w:val="it-IT"/>
        </w:rPr>
        <w:t>nulo suo subarravit</w:t>
      </w:r>
      <w:r w:rsidR="00885488" w:rsidRPr="003D0C23">
        <w:rPr>
          <w:lang w:val="it-IT"/>
        </w:rPr>
        <w:t xml:space="preserve">. PS </w:t>
      </w:r>
      <w:r w:rsidR="00885488" w:rsidRPr="003D0C23">
        <w:rPr>
          <w:rStyle w:val="Incipit"/>
          <w:lang w:val="it-IT"/>
        </w:rPr>
        <w:t>Laetatus sum</w:t>
      </w:r>
      <w:r w:rsidR="00885488" w:rsidRPr="003D0C23">
        <w:rPr>
          <w:lang w:val="it-IT"/>
        </w:rPr>
        <w:t xml:space="preserve">. AN </w:t>
      </w:r>
      <w:r w:rsidR="00885488" w:rsidRPr="003D0C23">
        <w:rPr>
          <w:rStyle w:val="Incipit"/>
          <w:lang w:val="it-IT"/>
        </w:rPr>
        <w:t>Congaudete mecum</w:t>
      </w:r>
      <w:r w:rsidR="00885488" w:rsidRPr="003D0C23">
        <w:rPr>
          <w:lang w:val="it-IT"/>
        </w:rPr>
        <w:t xml:space="preserve">. PS </w:t>
      </w:r>
      <w:r w:rsidR="00885488" w:rsidRPr="003D0C23">
        <w:rPr>
          <w:rStyle w:val="Incipit"/>
          <w:lang w:val="it-IT"/>
        </w:rPr>
        <w:t>Nisi dominus aedificaverit</w:t>
      </w:r>
      <w:r w:rsidR="00885488" w:rsidRPr="003D0C23">
        <w:rPr>
          <w:lang w:val="it-IT"/>
        </w:rPr>
        <w:t xml:space="preserve">. AN </w:t>
      </w:r>
      <w:r w:rsidR="00885488" w:rsidRPr="003D0C23">
        <w:rPr>
          <w:rStyle w:val="Incipit"/>
          <w:lang w:val="it-IT"/>
        </w:rPr>
        <w:t>Ecc</w:t>
      </w:r>
      <w:r w:rsidR="00EB5060" w:rsidRPr="003D0C23">
        <w:rPr>
          <w:rStyle w:val="Incipit"/>
          <w:lang w:val="it-IT"/>
        </w:rPr>
        <w:t>e quod concupiv</w:t>
      </w:r>
      <w:r w:rsidR="00885488" w:rsidRPr="003D0C23">
        <w:rPr>
          <w:rStyle w:val="Incipit"/>
          <w:lang w:val="it-IT"/>
        </w:rPr>
        <w:t>i</w:t>
      </w:r>
      <w:r w:rsidR="00885488" w:rsidRPr="003D0C23">
        <w:rPr>
          <w:lang w:val="it-IT"/>
        </w:rPr>
        <w:t xml:space="preserve">. PS </w:t>
      </w:r>
      <w:r w:rsidR="00885488" w:rsidRPr="003D0C23">
        <w:rPr>
          <w:rStyle w:val="Incipit"/>
          <w:lang w:val="it-IT"/>
        </w:rPr>
        <w:t>Lauda</w:t>
      </w:r>
      <w:r w:rsidRPr="003D0C23">
        <w:rPr>
          <w:rStyle w:val="Incipit"/>
          <w:lang w:val="it-IT"/>
        </w:rPr>
        <w:t>%D::te%</w:t>
      </w:r>
      <w:r w:rsidR="00885488" w:rsidRPr="003D0C23">
        <w:rPr>
          <w:rStyle w:val="Incipit"/>
          <w:lang w:val="it-IT"/>
        </w:rPr>
        <w:t xml:space="preserve"> </w:t>
      </w:r>
      <w:r w:rsidR="00567E70" w:rsidRPr="003D0C23">
        <w:rPr>
          <w:rStyle w:val="Incipit"/>
          <w:lang w:val="it-IT"/>
        </w:rPr>
        <w:t>Hierusalem</w:t>
      </w:r>
      <w:r w:rsidR="00885488" w:rsidRPr="003D0C23">
        <w:rPr>
          <w:lang w:val="it-IT"/>
        </w:rPr>
        <w:t xml:space="preserve">. HY </w:t>
      </w:r>
      <w:r w:rsidR="00885488" w:rsidRPr="003D0C23">
        <w:rPr>
          <w:rStyle w:val="Incipit"/>
          <w:lang w:val="it-IT"/>
        </w:rPr>
        <w:t>Virginis proles</w:t>
      </w:r>
      <w:r w:rsidR="00885488" w:rsidRPr="003D0C23">
        <w:rPr>
          <w:lang w:val="it-IT"/>
        </w:rPr>
        <w:t xml:space="preserve">. VS </w:t>
      </w:r>
      <w:r w:rsidR="00382E22" w:rsidRPr="003D0C23">
        <w:rPr>
          <w:rStyle w:val="Incipit"/>
          <w:lang w:val="it-IT"/>
        </w:rPr>
        <w:t>Adiuv</w:t>
      </w:r>
      <w:r w:rsidR="00885488" w:rsidRPr="003D0C23">
        <w:rPr>
          <w:rStyle w:val="Incipit"/>
          <w:lang w:val="it-IT"/>
        </w:rPr>
        <w:t>abit eam</w:t>
      </w:r>
      <w:r w:rsidR="00885488" w:rsidRPr="003D0C23">
        <w:rPr>
          <w:lang w:val="it-IT"/>
        </w:rPr>
        <w:t xml:space="preserve">. </w:t>
      </w:r>
      <w:r w:rsidR="00E26146" w:rsidRPr="003D0C23">
        <w:rPr>
          <w:lang w:val="it-IT"/>
        </w:rPr>
        <w:t xml:space="preserve">AM </w:t>
      </w:r>
      <w:r w:rsidRPr="003D0C23">
        <w:rPr>
          <w:rStyle w:val="Incipit"/>
          <w:lang w:val="it-IT"/>
        </w:rPr>
        <w:t>%D::</w:t>
      </w:r>
      <w:r w:rsidR="000619C2" w:rsidRPr="003D0C23">
        <w:rPr>
          <w:rStyle w:val="Incipit"/>
          <w:lang w:val="it-IT"/>
        </w:rPr>
        <w:t>Stans</w:t>
      </w:r>
      <w:r w:rsidR="00E26146" w:rsidRPr="003D0C23">
        <w:rPr>
          <w:rStyle w:val="Incipit"/>
          <w:lang w:val="it-IT"/>
        </w:rPr>
        <w:t>%</w:t>
      </w:r>
      <w:r w:rsidR="000619C2" w:rsidRPr="003D0C23">
        <w:rPr>
          <w:rStyle w:val="Incipit"/>
          <w:lang w:val="it-IT"/>
        </w:rPr>
        <w:t xml:space="preserve"> </w:t>
      </w:r>
      <w:r w:rsidR="00E26146" w:rsidRPr="003D0C23">
        <w:rPr>
          <w:rStyle w:val="Incipit"/>
          <w:lang w:val="it-IT"/>
        </w:rPr>
        <w:t>B</w:t>
      </w:r>
      <w:r w:rsidRPr="003D0C23">
        <w:rPr>
          <w:rStyle w:val="Incipit"/>
          <w:lang w:val="it-IT"/>
        </w:rPr>
        <w:t>eata</w:t>
      </w:r>
      <w:r w:rsidR="00E26146" w:rsidRPr="003D0C23">
        <w:rPr>
          <w:rStyle w:val="Incipit"/>
          <w:lang w:val="it-IT"/>
        </w:rPr>
        <w:t xml:space="preserve"> </w:t>
      </w:r>
      <w:r w:rsidR="00885488" w:rsidRPr="003D0C23">
        <w:rPr>
          <w:rStyle w:val="Incipit"/>
          <w:lang w:val="it-IT"/>
        </w:rPr>
        <w:t xml:space="preserve">Agnes in medio </w:t>
      </w:r>
      <w:r w:rsidR="00E26146" w:rsidRPr="003D0C23">
        <w:rPr>
          <w:rStyle w:val="Incipit"/>
          <w:lang w:val="it-IT"/>
        </w:rPr>
        <w:t>|</w:t>
      </w:r>
      <w:r w:rsidR="00885488" w:rsidRPr="003D0C23">
        <w:rPr>
          <w:rStyle w:val="Incipit"/>
          <w:lang w:val="it-IT"/>
        </w:rPr>
        <w:t>flammae</w:t>
      </w:r>
      <w:r w:rsidR="00E26146" w:rsidRPr="003D0C23">
        <w:rPr>
          <w:rStyle w:val="Incipit"/>
          <w:lang w:val="it-IT"/>
        </w:rPr>
        <w:t>::flammarum|</w:t>
      </w:r>
      <w:r w:rsidRPr="003D0C23">
        <w:rPr>
          <w:lang w:val="it-IT"/>
        </w:rPr>
        <w:t>.</w:t>
      </w:r>
      <w:r w:rsidR="00885488" w:rsidRPr="003D0C23">
        <w:rPr>
          <w:lang w:val="it-IT"/>
        </w:rPr>
        <w:t xml:space="preserve"> De hoc festo per </w:t>
      </w:r>
      <w:r w:rsidR="00BA4CFB" w:rsidRPr="003D0C23">
        <w:rPr>
          <w:lang w:val="it-IT"/>
        </w:rPr>
        <w:t>octava</w:t>
      </w:r>
      <w:r w:rsidR="00885488" w:rsidRPr="003D0C23">
        <w:rPr>
          <w:lang w:val="it-IT"/>
        </w:rPr>
        <w:t xml:space="preserve">m suffragatur. </w:t>
      </w:r>
      <w:r w:rsidR="00E26146" w:rsidRPr="003D0C23">
        <w:rPr>
          <w:lang w:val="it-IT"/>
        </w:rPr>
        <w:t>Suffragium d</w:t>
      </w:r>
      <w:r w:rsidR="008048CB" w:rsidRPr="003D0C23">
        <w:rPr>
          <w:lang w:val="it-IT"/>
        </w:rPr>
        <w:t xml:space="preserve">e sancto Vincentio </w:t>
      </w:r>
      <w:r w:rsidR="00E26146" w:rsidRPr="003D0C23">
        <w:rPr>
          <w:lang w:val="it-IT"/>
        </w:rPr>
        <w:t>[</w:t>
      </w:r>
      <w:r w:rsidR="00885488" w:rsidRPr="003D0C23">
        <w:rPr>
          <w:lang w:val="it-IT"/>
        </w:rPr>
        <w:t>AC</w:t>
      </w:r>
      <w:r w:rsidR="00E26146" w:rsidRPr="003D0C23">
        <w:rPr>
          <w:lang w:val="it-IT"/>
        </w:rPr>
        <w:t>]</w:t>
      </w:r>
      <w:r w:rsidR="00885488" w:rsidRPr="003D0C23">
        <w:rPr>
          <w:lang w:val="it-IT"/>
        </w:rPr>
        <w:t xml:space="preserve"> </w:t>
      </w:r>
      <w:r w:rsidR="00885488" w:rsidRPr="003D0C23">
        <w:rPr>
          <w:rStyle w:val="Incipit"/>
          <w:lang w:val="it-IT"/>
        </w:rPr>
        <w:t>Beatus</w:t>
      </w:r>
      <w:r w:rsidR="005A362F" w:rsidRPr="003D0C23">
        <w:rPr>
          <w:i/>
          <w:lang w:val="it-IT"/>
        </w:rPr>
        <w:t xml:space="preserve"> </w:t>
      </w:r>
      <w:r w:rsidR="00885488" w:rsidRPr="003D0C23">
        <w:rPr>
          <w:rStyle w:val="Incipit"/>
          <w:lang w:val="it-IT"/>
        </w:rPr>
        <w:t>vir</w:t>
      </w:r>
      <w:r w:rsidR="005A362F" w:rsidRPr="003D0C23">
        <w:rPr>
          <w:i/>
          <w:lang w:val="it-IT"/>
        </w:rPr>
        <w:t xml:space="preserve"> </w:t>
      </w:r>
      <w:r w:rsidR="00885488" w:rsidRPr="003D0C23">
        <w:rPr>
          <w:rStyle w:val="Incipit"/>
          <w:lang w:val="it-IT"/>
        </w:rPr>
        <w:t>qui</w:t>
      </w:r>
      <w:r w:rsidR="005A362F" w:rsidRPr="003D0C23">
        <w:rPr>
          <w:i/>
          <w:lang w:val="it-IT"/>
        </w:rPr>
        <w:t xml:space="preserve"> </w:t>
      </w:r>
      <w:r w:rsidR="00885488" w:rsidRPr="003D0C23">
        <w:rPr>
          <w:rStyle w:val="Incipit"/>
          <w:lang w:val="it-IT"/>
        </w:rPr>
        <w:t>suffert</w:t>
      </w:r>
      <w:r w:rsidR="00885488" w:rsidRPr="003D0C23">
        <w:rPr>
          <w:lang w:val="it-IT"/>
        </w:rPr>
        <w:t xml:space="preserve">. De beata virgine quod occurrit. </w:t>
      </w:r>
      <w:r w:rsidR="008048CB" w:rsidRPr="003D0C23">
        <w:rPr>
          <w:lang w:val="it-IT"/>
        </w:rPr>
        <w:t xml:space="preserve">[BD] </w:t>
      </w:r>
      <w:r w:rsidR="005F6F99" w:rsidRPr="003D0C23">
        <w:rPr>
          <w:rStyle w:val="Incipit"/>
          <w:lang w:val="it-IT"/>
        </w:rPr>
        <w:t>Benedicamus</w:t>
      </w:r>
      <w:r w:rsidR="008048CB" w:rsidRPr="003D0C23">
        <w:rPr>
          <w:lang w:val="it-IT"/>
        </w:rPr>
        <w:t xml:space="preserve"> de</w:t>
      </w:r>
      <w:r w:rsidR="00885488" w:rsidRPr="003D0C23">
        <w:rPr>
          <w:lang w:val="it-IT"/>
        </w:rPr>
        <w:t xml:space="preserve"> virginibus.</w:t>
      </w:r>
    </w:p>
    <w:p w:rsidR="00885488" w:rsidRPr="003D0C23" w:rsidRDefault="003C32EA" w:rsidP="00415109">
      <w:pPr>
        <w:rPr>
          <w:lang w:val="it-IT"/>
        </w:rPr>
      </w:pPr>
      <w:r w:rsidRPr="003D0C23">
        <w:rPr>
          <w:rStyle w:val="Time1"/>
          <w:lang w:val="it-IT"/>
        </w:rPr>
        <w:t>Ad completorium</w:t>
      </w:r>
      <w:r w:rsidR="00885488" w:rsidRPr="003D0C23">
        <w:rPr>
          <w:lang w:val="it-IT"/>
        </w:rPr>
        <w:t xml:space="preserve"> HY </w:t>
      </w:r>
      <w:r w:rsidR="00885488" w:rsidRPr="003D0C23">
        <w:rPr>
          <w:rStyle w:val="Incipit"/>
          <w:lang w:val="it-IT"/>
        </w:rPr>
        <w:t>Iesu</w:t>
      </w:r>
      <w:r w:rsidR="005A362F" w:rsidRPr="003D0C23">
        <w:rPr>
          <w:i/>
          <w:lang w:val="it-IT"/>
        </w:rPr>
        <w:t xml:space="preserve"> </w:t>
      </w:r>
      <w:r w:rsidR="00885488" w:rsidRPr="003D0C23">
        <w:rPr>
          <w:rStyle w:val="Incipit"/>
          <w:lang w:val="it-IT"/>
        </w:rPr>
        <w:t>redemptor</w:t>
      </w:r>
      <w:r w:rsidR="00885488" w:rsidRPr="003D0C23">
        <w:rPr>
          <w:lang w:val="it-IT"/>
        </w:rPr>
        <w:t xml:space="preserve">. AD </w:t>
      </w:r>
      <w:r w:rsidR="00885488" w:rsidRPr="003D0C23">
        <w:rPr>
          <w:rStyle w:val="Incipit"/>
          <w:lang w:val="it-IT"/>
        </w:rPr>
        <w:t>Vigila</w:t>
      </w:r>
      <w:r w:rsidR="00885488" w:rsidRPr="003D0C23">
        <w:rPr>
          <w:lang w:val="it-IT"/>
        </w:rPr>
        <w:t>.</w:t>
      </w:r>
    </w:p>
    <w:p w:rsidR="00885488" w:rsidRPr="003D0C23" w:rsidRDefault="00885488" w:rsidP="00415109">
      <w:pPr>
        <w:pStyle w:val="berschrift1"/>
        <w:rPr>
          <w:lang w:val="it-IT"/>
        </w:rPr>
      </w:pPr>
      <w:r w:rsidRPr="003D0C23">
        <w:rPr>
          <w:lang w:val="it-IT"/>
        </w:rPr>
        <w:t>DE SANCTO VINCENTIO</w:t>
      </w:r>
    </w:p>
    <w:p w:rsidR="00885488" w:rsidRPr="003D0C23" w:rsidRDefault="00885488" w:rsidP="00415109">
      <w:pPr>
        <w:rPr>
          <w:lang w:val="it-IT"/>
        </w:rPr>
      </w:pPr>
      <w:r w:rsidRPr="003D0C23">
        <w:rPr>
          <w:lang w:val="it-IT"/>
        </w:rPr>
        <w:t>Novem lectiones facimus ut de uno martyre.</w:t>
      </w:r>
    </w:p>
    <w:p w:rsidR="00885488" w:rsidRPr="003D0C23" w:rsidRDefault="003C32EA" w:rsidP="00415109">
      <w:pPr>
        <w:rPr>
          <w:lang w:val="it-IT"/>
        </w:rPr>
      </w:pPr>
      <w:r w:rsidRPr="003D0C23">
        <w:rPr>
          <w:rStyle w:val="Time1"/>
          <w:lang w:val="it-IT"/>
        </w:rPr>
        <w:t>Ad matutinum</w:t>
      </w:r>
      <w:r w:rsidR="00885488" w:rsidRPr="003D0C23">
        <w:rPr>
          <w:lang w:val="it-IT"/>
        </w:rPr>
        <w:t xml:space="preserve"> I</w:t>
      </w:r>
      <w:r w:rsidR="008048CB" w:rsidRPr="003D0C23">
        <w:rPr>
          <w:lang w:val="it-IT"/>
        </w:rPr>
        <w:t>N</w:t>
      </w:r>
      <w:r w:rsidR="00885488" w:rsidRPr="003D0C23">
        <w:rPr>
          <w:lang w:val="it-IT"/>
        </w:rPr>
        <w:t xml:space="preserve">V </w:t>
      </w:r>
      <w:r w:rsidR="00885488" w:rsidRPr="003D0C23">
        <w:rPr>
          <w:rStyle w:val="Incipit"/>
          <w:lang w:val="it-IT"/>
        </w:rPr>
        <w:t>Regem (150v) martyrum dominum</w:t>
      </w:r>
      <w:r w:rsidR="00885488" w:rsidRPr="003D0C23">
        <w:rPr>
          <w:lang w:val="it-IT"/>
        </w:rPr>
        <w:t xml:space="preserve">. HY </w:t>
      </w:r>
      <w:r w:rsidR="00885488" w:rsidRPr="003D0C23">
        <w:rPr>
          <w:rStyle w:val="Incipit"/>
          <w:lang w:val="it-IT"/>
        </w:rPr>
        <w:t>Deus tuorum militum</w:t>
      </w:r>
      <w:r w:rsidR="00885488" w:rsidRPr="003D0C23">
        <w:rPr>
          <w:lang w:val="it-IT"/>
        </w:rPr>
        <w:t>.</w:t>
      </w:r>
      <w:r w:rsidR="004D4125" w:rsidRPr="003D0C23">
        <w:rPr>
          <w:lang w:val="it-IT"/>
        </w:rPr>
        <w:t xml:space="preserve"> </w:t>
      </w:r>
      <w:r w:rsidRPr="003D0C23">
        <w:rPr>
          <w:lang w:val="it-IT"/>
        </w:rPr>
        <w:t>Ad nocturnos</w:t>
      </w:r>
      <w:r w:rsidR="000619C2" w:rsidRPr="003D0C23">
        <w:rPr>
          <w:lang w:val="it-IT"/>
        </w:rPr>
        <w:t xml:space="preserve"> antiphonae</w:t>
      </w:r>
      <w:r w:rsidR="00656784" w:rsidRPr="003D0C23">
        <w:rPr>
          <w:lang w:val="it-IT"/>
        </w:rPr>
        <w:t>,</w:t>
      </w:r>
      <w:r w:rsidR="000619C2" w:rsidRPr="003D0C23">
        <w:rPr>
          <w:lang w:val="it-IT"/>
        </w:rPr>
        <w:t xml:space="preserve"> psalmi</w:t>
      </w:r>
      <w:r w:rsidR="00656784" w:rsidRPr="003D0C23">
        <w:rPr>
          <w:lang w:val="it-IT"/>
        </w:rPr>
        <w:t>,</w:t>
      </w:r>
      <w:r w:rsidR="000619C2" w:rsidRPr="003D0C23">
        <w:rPr>
          <w:lang w:val="it-IT"/>
        </w:rPr>
        <w:t xml:space="preserve"> versiculi</w:t>
      </w:r>
      <w:r w:rsidR="00885488" w:rsidRPr="003D0C23">
        <w:rPr>
          <w:lang w:val="it-IT"/>
        </w:rPr>
        <w:t xml:space="preserve"> e</w:t>
      </w:r>
      <w:r w:rsidR="008048CB" w:rsidRPr="003D0C23">
        <w:rPr>
          <w:lang w:val="it-IT"/>
        </w:rPr>
        <w:t>t responsoria de uno martyre. LS</w:t>
      </w:r>
      <w:r w:rsidR="00885488" w:rsidRPr="003D0C23">
        <w:rPr>
          <w:lang w:val="it-IT"/>
        </w:rPr>
        <w:t xml:space="preserve"> </w:t>
      </w:r>
      <w:r w:rsidR="00885488" w:rsidRPr="003D0C23">
        <w:rPr>
          <w:rStyle w:val="Incipit"/>
          <w:lang w:val="it-IT"/>
        </w:rPr>
        <w:t>In</w:t>
      </w:r>
      <w:r w:rsidR="005A362F" w:rsidRPr="003D0C23">
        <w:rPr>
          <w:i/>
          <w:lang w:val="it-IT"/>
        </w:rPr>
        <w:t xml:space="preserve"> </w:t>
      </w:r>
      <w:r w:rsidR="00885488" w:rsidRPr="003D0C23">
        <w:rPr>
          <w:rStyle w:val="Incipit"/>
          <w:lang w:val="it-IT"/>
        </w:rPr>
        <w:t>passione</w:t>
      </w:r>
      <w:r w:rsidR="005A362F" w:rsidRPr="003D0C23">
        <w:rPr>
          <w:i/>
          <w:lang w:val="it-IT"/>
        </w:rPr>
        <w:t xml:space="preserve"> </w:t>
      </w:r>
      <w:r w:rsidR="00885488" w:rsidRPr="003D0C23">
        <w:rPr>
          <w:rStyle w:val="Incipit"/>
          <w:lang w:val="it-IT"/>
        </w:rPr>
        <w:t>quae</w:t>
      </w:r>
      <w:r w:rsidR="005A362F" w:rsidRPr="003D0C23">
        <w:rPr>
          <w:i/>
          <w:lang w:val="it-IT"/>
        </w:rPr>
        <w:t xml:space="preserve"> </w:t>
      </w:r>
      <w:r w:rsidR="00885488" w:rsidRPr="003D0C23">
        <w:rPr>
          <w:rStyle w:val="Incipit"/>
          <w:lang w:val="it-IT"/>
        </w:rPr>
        <w:t>nobis</w:t>
      </w:r>
      <w:r w:rsidR="005A362F" w:rsidRPr="003D0C23">
        <w:rPr>
          <w:i/>
          <w:lang w:val="it-IT"/>
        </w:rPr>
        <w:t xml:space="preserve"> </w:t>
      </w:r>
      <w:r w:rsidR="00885488" w:rsidRPr="003D0C23">
        <w:rPr>
          <w:rStyle w:val="Incipit"/>
          <w:lang w:val="it-IT"/>
        </w:rPr>
        <w:t>hodie</w:t>
      </w:r>
      <w:r w:rsidR="005A362F" w:rsidRPr="003D0C23">
        <w:rPr>
          <w:i/>
          <w:lang w:val="it-IT"/>
        </w:rPr>
        <w:t xml:space="preserve"> </w:t>
      </w:r>
      <w:r w:rsidR="00885488" w:rsidRPr="003D0C23">
        <w:rPr>
          <w:rStyle w:val="Incipit"/>
          <w:lang w:val="it-IT"/>
        </w:rPr>
        <w:t>recitata</w:t>
      </w:r>
      <w:r w:rsidR="005A362F" w:rsidRPr="003D0C23">
        <w:rPr>
          <w:i/>
          <w:lang w:val="it-IT"/>
        </w:rPr>
        <w:t xml:space="preserve"> </w:t>
      </w:r>
      <w:r w:rsidR="00885488" w:rsidRPr="003D0C23">
        <w:rPr>
          <w:rStyle w:val="Incipit"/>
          <w:lang w:val="it-IT"/>
        </w:rPr>
        <w:t>est</w:t>
      </w:r>
      <w:r w:rsidR="00885488" w:rsidRPr="003D0C23">
        <w:rPr>
          <w:lang w:val="it-IT"/>
        </w:rPr>
        <w:t xml:space="preserve"> </w:t>
      </w:r>
      <w:r w:rsidR="008D35E3" w:rsidRPr="003D0C23">
        <w:rPr>
          <w:lang w:val="it-IT"/>
        </w:rPr>
        <w:t>quaere</w:t>
      </w:r>
      <w:r w:rsidR="00885488" w:rsidRPr="003D0C23">
        <w:rPr>
          <w:lang w:val="it-IT"/>
        </w:rPr>
        <w:t xml:space="preserve"> in libro de sanctis circa initium. EV </w:t>
      </w:r>
      <w:r w:rsidR="00885488" w:rsidRPr="003D0C23">
        <w:rPr>
          <w:rStyle w:val="Incipit"/>
          <w:lang w:val="it-IT"/>
        </w:rPr>
        <w:t>Nihil</w:t>
      </w:r>
      <w:r w:rsidR="005A362F" w:rsidRPr="003D0C23">
        <w:rPr>
          <w:i/>
          <w:lang w:val="it-IT"/>
        </w:rPr>
        <w:t xml:space="preserve"> </w:t>
      </w:r>
      <w:r w:rsidR="00885488" w:rsidRPr="003D0C23">
        <w:rPr>
          <w:rStyle w:val="Incipit"/>
          <w:lang w:val="it-IT"/>
        </w:rPr>
        <w:t>opertum</w:t>
      </w:r>
      <w:r w:rsidR="005A362F" w:rsidRPr="003D0C23">
        <w:rPr>
          <w:i/>
          <w:lang w:val="it-IT"/>
        </w:rPr>
        <w:t xml:space="preserve"> </w:t>
      </w:r>
      <w:r w:rsidR="00885488" w:rsidRPr="003D0C23">
        <w:rPr>
          <w:rStyle w:val="Incipit"/>
          <w:lang w:val="it-IT"/>
        </w:rPr>
        <w:t>quod</w:t>
      </w:r>
      <w:r w:rsidR="005A362F" w:rsidRPr="003D0C23">
        <w:rPr>
          <w:i/>
          <w:lang w:val="it-IT"/>
        </w:rPr>
        <w:t xml:space="preserve"> </w:t>
      </w:r>
      <w:r w:rsidR="00885488" w:rsidRPr="003D0C23">
        <w:rPr>
          <w:rStyle w:val="Incipit"/>
          <w:lang w:val="it-IT"/>
        </w:rPr>
        <w:t>non</w:t>
      </w:r>
      <w:r w:rsidR="005A362F" w:rsidRPr="003D0C23">
        <w:rPr>
          <w:i/>
          <w:lang w:val="it-IT"/>
        </w:rPr>
        <w:t xml:space="preserve"> </w:t>
      </w:r>
      <w:r w:rsidR="00885488" w:rsidRPr="003D0C23">
        <w:rPr>
          <w:rStyle w:val="Incipit"/>
          <w:lang w:val="it-IT"/>
        </w:rPr>
        <w:t>revelabitur</w:t>
      </w:r>
      <w:r w:rsidR="00656784" w:rsidRPr="005B472A">
        <w:rPr>
          <w:lang w:val="it-IT"/>
        </w:rPr>
        <w:t>,</w:t>
      </w:r>
      <w:r w:rsidR="00656784" w:rsidRPr="003D0C23">
        <w:rPr>
          <w:lang w:val="it-IT"/>
        </w:rPr>
        <w:t xml:space="preserve"> </w:t>
      </w:r>
      <w:r w:rsidR="00885488" w:rsidRPr="003D0C23">
        <w:rPr>
          <w:lang w:val="it-IT"/>
        </w:rPr>
        <w:t>quia</w:t>
      </w:r>
      <w:r w:rsidR="00656784" w:rsidRPr="003D0C23">
        <w:rPr>
          <w:lang w:val="it-IT"/>
        </w:rPr>
        <w:t xml:space="preserve"> %D::in%</w:t>
      </w:r>
      <w:r w:rsidR="00885488" w:rsidRPr="003D0C23">
        <w:rPr>
          <w:lang w:val="it-IT"/>
        </w:rPr>
        <w:t xml:space="preserve"> illud </w:t>
      </w:r>
      <w:r w:rsidR="001023E8" w:rsidRPr="003D0C23">
        <w:rPr>
          <w:lang w:val="it-IT"/>
        </w:rPr>
        <w:t>evangelium</w:t>
      </w:r>
      <w:r w:rsidR="00885488" w:rsidRPr="003D0C23">
        <w:rPr>
          <w:lang w:val="it-IT"/>
        </w:rPr>
        <w:t xml:space="preserve"> quod ponitur nullibi in libris invenitur.</w:t>
      </w:r>
    </w:p>
    <w:p w:rsidR="00885488" w:rsidRPr="003D0C23" w:rsidRDefault="003C32EA" w:rsidP="00415109">
      <w:pPr>
        <w:rPr>
          <w:lang w:val="pt-PT"/>
        </w:rPr>
      </w:pPr>
      <w:r w:rsidRPr="00736684">
        <w:rPr>
          <w:rStyle w:val="Time1"/>
          <w:lang w:val="fr-FR"/>
        </w:rPr>
        <w:t>Ad laudes</w:t>
      </w:r>
      <w:r w:rsidR="00885488" w:rsidRPr="00B779A9">
        <w:rPr>
          <w:lang w:val="fr-FR"/>
        </w:rPr>
        <w:t xml:space="preserve"> AN </w:t>
      </w:r>
      <w:r w:rsidR="00885488" w:rsidRPr="00736684">
        <w:rPr>
          <w:rStyle w:val="Incipit"/>
          <w:lang w:val="fr-FR"/>
        </w:rPr>
        <w:t>Qui me confessus fuerit</w:t>
      </w:r>
      <w:r w:rsidR="00885488" w:rsidRPr="00B779A9">
        <w:rPr>
          <w:lang w:val="fr-FR"/>
        </w:rPr>
        <w:t xml:space="preserve"> cum reliquis. HY </w:t>
      </w:r>
      <w:r w:rsidR="00885488" w:rsidRPr="00736684">
        <w:rPr>
          <w:rStyle w:val="Incipit"/>
          <w:lang w:val="fr-FR"/>
        </w:rPr>
        <w:t>Martyr dei</w:t>
      </w:r>
      <w:r w:rsidR="00885488" w:rsidRPr="00B779A9">
        <w:rPr>
          <w:lang w:val="fr-FR"/>
        </w:rPr>
        <w:t xml:space="preserve">. VS </w:t>
      </w:r>
      <w:r w:rsidR="00885488" w:rsidRPr="00736684">
        <w:rPr>
          <w:rStyle w:val="Incipit"/>
          <w:lang w:val="fr-FR"/>
        </w:rPr>
        <w:t>Iustus ut palma</w:t>
      </w:r>
      <w:r w:rsidR="00885488" w:rsidRPr="00B779A9">
        <w:rPr>
          <w:lang w:val="fr-FR"/>
        </w:rPr>
        <w:t xml:space="preserve">. </w:t>
      </w:r>
      <w:r w:rsidR="00885488" w:rsidRPr="00B779A9">
        <w:rPr>
          <w:lang w:val="pt-PT"/>
        </w:rPr>
        <w:t xml:space="preserve">AB </w:t>
      </w:r>
      <w:r w:rsidR="00885488" w:rsidRPr="00736684">
        <w:rPr>
          <w:rStyle w:val="Incipit"/>
          <w:lang w:val="pt-PT"/>
        </w:rPr>
        <w:t xml:space="preserve">Hic </w:t>
      </w:r>
      <w:r w:rsidR="00C31823" w:rsidRPr="00736684">
        <w:rPr>
          <w:rStyle w:val="Incipit"/>
          <w:lang w:val="pt-PT"/>
        </w:rPr>
        <w:t>vir</w:t>
      </w:r>
      <w:r w:rsidR="00885488" w:rsidRPr="00736684">
        <w:rPr>
          <w:rStyle w:val="Incipit"/>
          <w:lang w:val="pt-PT"/>
        </w:rPr>
        <w:t xml:space="preserve"> despiciens mundum</w:t>
      </w:r>
      <w:r w:rsidR="00885488" w:rsidRPr="00B779A9">
        <w:rPr>
          <w:lang w:val="pt-PT"/>
        </w:rPr>
        <w:t xml:space="preserve">. </w:t>
      </w:r>
      <w:r w:rsidR="00656784">
        <w:rPr>
          <w:lang w:val="pt-PT"/>
        </w:rPr>
        <w:t>Suffragium d</w:t>
      </w:r>
      <w:r w:rsidR="008048CB" w:rsidRPr="00B779A9">
        <w:rPr>
          <w:lang w:val="pt-PT"/>
        </w:rPr>
        <w:t xml:space="preserve">e sancta Agnete </w:t>
      </w:r>
      <w:r w:rsidR="00656784">
        <w:rPr>
          <w:lang w:val="pt-PT"/>
        </w:rPr>
        <w:t>[</w:t>
      </w:r>
      <w:r w:rsidR="00885488" w:rsidRPr="00B779A9">
        <w:rPr>
          <w:lang w:val="pt-PT"/>
        </w:rPr>
        <w:t>AC</w:t>
      </w:r>
      <w:r w:rsidR="00656784">
        <w:rPr>
          <w:lang w:val="pt-PT"/>
        </w:rPr>
        <w:t>]</w:t>
      </w:r>
      <w:r w:rsidR="00885488" w:rsidRPr="00B779A9">
        <w:rPr>
          <w:lang w:val="pt-PT"/>
        </w:rPr>
        <w:t xml:space="preserve"> </w:t>
      </w:r>
      <w:r w:rsidR="00885488" w:rsidRPr="005A362F">
        <w:rPr>
          <w:rStyle w:val="Incipit"/>
          <w:lang w:val="pt-PT"/>
        </w:rPr>
        <w:t>Discede</w:t>
      </w:r>
      <w:r w:rsidR="005A362F" w:rsidRPr="00BE7D55">
        <w:rPr>
          <w:i/>
          <w:lang w:val="pt-PT"/>
        </w:rPr>
        <w:t xml:space="preserve"> </w:t>
      </w:r>
      <w:r w:rsidR="00885488" w:rsidRPr="005A362F">
        <w:rPr>
          <w:rStyle w:val="Incipit"/>
          <w:lang w:val="pt-PT"/>
        </w:rPr>
        <w:t>a</w:t>
      </w:r>
      <w:r w:rsidR="005A362F" w:rsidRPr="00BE7D55">
        <w:rPr>
          <w:i/>
          <w:lang w:val="pt-PT"/>
        </w:rPr>
        <w:t xml:space="preserve"> </w:t>
      </w:r>
      <w:r w:rsidR="00885488" w:rsidRPr="005A362F">
        <w:rPr>
          <w:rStyle w:val="Incipit"/>
          <w:lang w:val="pt-PT"/>
        </w:rPr>
        <w:t>me</w:t>
      </w:r>
      <w:r w:rsidR="005A362F" w:rsidRPr="00BE7D55">
        <w:rPr>
          <w:i/>
          <w:lang w:val="pt-PT"/>
        </w:rPr>
        <w:t xml:space="preserve"> </w:t>
      </w:r>
      <w:r w:rsidR="00885488" w:rsidRPr="005A362F">
        <w:rPr>
          <w:rStyle w:val="Incipit"/>
          <w:lang w:val="pt-PT"/>
        </w:rPr>
        <w:t>pabulum</w:t>
      </w:r>
      <w:r w:rsidR="00885488" w:rsidRPr="00B779A9">
        <w:rPr>
          <w:lang w:val="pt-PT"/>
        </w:rPr>
        <w:t xml:space="preserve">. </w:t>
      </w:r>
      <w:r w:rsidR="00885488" w:rsidRPr="003D0C23">
        <w:rPr>
          <w:lang w:val="pt-PT"/>
        </w:rPr>
        <w:t>De beata virgine</w:t>
      </w:r>
      <w:r w:rsidR="00116A20" w:rsidRPr="003D0C23">
        <w:rPr>
          <w:lang w:val="pt-PT"/>
        </w:rPr>
        <w:t>.</w:t>
      </w:r>
      <w:r w:rsidR="00885488" w:rsidRPr="003D0C23">
        <w:rPr>
          <w:lang w:val="pt-PT"/>
        </w:rPr>
        <w:t xml:space="preserve"> </w:t>
      </w:r>
      <w:r w:rsidR="008048CB" w:rsidRPr="003D0C23">
        <w:rPr>
          <w:lang w:val="pt-PT"/>
        </w:rPr>
        <w:t xml:space="preserve">[BD] </w:t>
      </w:r>
      <w:r w:rsidR="005F6F99" w:rsidRPr="003D0C23">
        <w:rPr>
          <w:rStyle w:val="Incipit"/>
          <w:lang w:val="pt-PT"/>
        </w:rPr>
        <w:t>Benedicamus</w:t>
      </w:r>
      <w:r w:rsidR="008048CB" w:rsidRPr="003D0C23">
        <w:rPr>
          <w:lang w:val="pt-PT"/>
        </w:rPr>
        <w:t xml:space="preserve"> f</w:t>
      </w:r>
      <w:r w:rsidR="00885488" w:rsidRPr="003D0C23">
        <w:rPr>
          <w:lang w:val="pt-PT"/>
        </w:rPr>
        <w:t>erialiter.</w:t>
      </w:r>
    </w:p>
    <w:p w:rsidR="00885488" w:rsidRPr="003D0C23" w:rsidRDefault="003C32EA" w:rsidP="00415109">
      <w:pPr>
        <w:rPr>
          <w:lang w:val="pt-PT"/>
        </w:rPr>
      </w:pPr>
      <w:r w:rsidRPr="003D0C23">
        <w:rPr>
          <w:rStyle w:val="Time1"/>
          <w:lang w:val="pt-PT"/>
        </w:rPr>
        <w:t>Ad horas</w:t>
      </w:r>
      <w:r w:rsidR="00885488" w:rsidRPr="003D0C23">
        <w:rPr>
          <w:lang w:val="pt-PT"/>
        </w:rPr>
        <w:t xml:space="preserve"> laudes.</w:t>
      </w:r>
    </w:p>
    <w:p w:rsidR="00885488" w:rsidRPr="003D0C23" w:rsidRDefault="003C32EA" w:rsidP="00415109">
      <w:pPr>
        <w:rPr>
          <w:lang w:val="pt-PT"/>
        </w:rPr>
      </w:pPr>
      <w:r w:rsidRPr="003D0C23">
        <w:rPr>
          <w:rStyle w:val="Time1"/>
          <w:lang w:val="pt-PT"/>
        </w:rPr>
        <w:t>Ad missam</w:t>
      </w:r>
      <w:r w:rsidR="00885488" w:rsidRPr="003D0C23">
        <w:rPr>
          <w:lang w:val="pt-PT"/>
        </w:rPr>
        <w:t xml:space="preserve"> IN </w:t>
      </w:r>
      <w:r w:rsidR="00885488" w:rsidRPr="003D0C23">
        <w:rPr>
          <w:rStyle w:val="Incipit"/>
          <w:lang w:val="pt-PT"/>
        </w:rPr>
        <w:t>Laetabitur iustus</w:t>
      </w:r>
      <w:r w:rsidR="00DD1415" w:rsidRPr="003D0C23">
        <w:rPr>
          <w:lang w:val="pt-PT"/>
        </w:rPr>
        <w:t>@36.</w:t>
      </w:r>
      <w:r w:rsidR="00885488" w:rsidRPr="003D0C23">
        <w:rPr>
          <w:lang w:val="pt-PT"/>
        </w:rPr>
        <w:t xml:space="preserve"> GR </w:t>
      </w:r>
      <w:r w:rsidR="00885488" w:rsidRPr="003D0C23">
        <w:rPr>
          <w:rStyle w:val="Incipit"/>
          <w:lang w:val="pt-PT"/>
        </w:rPr>
        <w:t>Posuisti domine</w:t>
      </w:r>
      <w:r w:rsidR="00DD1415" w:rsidRPr="003D0C23">
        <w:rPr>
          <w:lang w:val="pt-PT"/>
        </w:rPr>
        <w:t>@36.</w:t>
      </w:r>
      <w:r w:rsidR="00885488" w:rsidRPr="003D0C23">
        <w:rPr>
          <w:lang w:val="pt-PT"/>
        </w:rPr>
        <w:t xml:space="preserve"> AL</w:t>
      </w:r>
      <w:r w:rsidR="008048CB" w:rsidRPr="003D0C23">
        <w:rPr>
          <w:lang w:val="pt-PT"/>
        </w:rPr>
        <w:t>V</w:t>
      </w:r>
      <w:r w:rsidR="00885488" w:rsidRPr="003D0C23">
        <w:rPr>
          <w:lang w:val="pt-PT"/>
        </w:rPr>
        <w:t xml:space="preserve"> </w:t>
      </w:r>
      <w:r w:rsidR="00885488" w:rsidRPr="003D0C23">
        <w:rPr>
          <w:rStyle w:val="Incipit"/>
          <w:lang w:val="pt-PT"/>
        </w:rPr>
        <w:t>Laetabitur iustus</w:t>
      </w:r>
      <w:r w:rsidR="00DD1415" w:rsidRPr="003D0C23">
        <w:rPr>
          <w:lang w:val="pt-PT"/>
        </w:rPr>
        <w:t>@229.</w:t>
      </w:r>
      <w:r w:rsidR="00885488" w:rsidRPr="003D0C23">
        <w:rPr>
          <w:lang w:val="pt-PT"/>
        </w:rPr>
        <w:t xml:space="preserve"> OF </w:t>
      </w:r>
      <w:r w:rsidR="00885488" w:rsidRPr="003D0C23">
        <w:rPr>
          <w:rStyle w:val="Incipit"/>
          <w:lang w:val="pt-PT"/>
        </w:rPr>
        <w:t>Gloria et honore</w:t>
      </w:r>
      <w:r w:rsidR="00DD1415" w:rsidRPr="003D0C23">
        <w:rPr>
          <w:lang w:val="pt-PT"/>
        </w:rPr>
        <w:t>@38.</w:t>
      </w:r>
      <w:r w:rsidR="00885488" w:rsidRPr="003D0C23">
        <w:rPr>
          <w:lang w:val="pt-PT"/>
        </w:rPr>
        <w:t xml:space="preserve"> CO </w:t>
      </w:r>
      <w:r w:rsidR="00885488" w:rsidRPr="003D0C23">
        <w:rPr>
          <w:rStyle w:val="Incipit"/>
          <w:lang w:val="pt-PT"/>
        </w:rPr>
        <w:t>Qui vult venire</w:t>
      </w:r>
      <w:r w:rsidR="00DD1415" w:rsidRPr="003D0C23">
        <w:rPr>
          <w:lang w:val="pt-PT"/>
        </w:rPr>
        <w:t>@37.</w:t>
      </w:r>
    </w:p>
    <w:p w:rsidR="00885488" w:rsidRPr="00B779A9" w:rsidRDefault="003C32EA" w:rsidP="00415109">
      <w:pPr>
        <w:rPr>
          <w:lang w:val="pt-PT"/>
        </w:rPr>
      </w:pPr>
      <w:r w:rsidRPr="003D0C23">
        <w:rPr>
          <w:rStyle w:val="Time1"/>
          <w:lang w:val="pt-PT"/>
        </w:rPr>
        <w:lastRenderedPageBreak/>
        <w:t>Ad secundas vesperas</w:t>
      </w:r>
      <w:r w:rsidR="00885488" w:rsidRPr="003D0C23">
        <w:rPr>
          <w:lang w:val="pt-PT"/>
        </w:rPr>
        <w:t xml:space="preserve"> AN </w:t>
      </w:r>
      <w:r w:rsidR="00656784" w:rsidRPr="003D0C23">
        <w:rPr>
          <w:rStyle w:val="Incipit"/>
          <w:lang w:val="pt-PT"/>
        </w:rPr>
        <w:t>Iu</w:t>
      </w:r>
      <w:r w:rsidR="00885488" w:rsidRPr="003D0C23">
        <w:rPr>
          <w:rStyle w:val="Incipit"/>
          <w:lang w:val="pt-PT"/>
        </w:rPr>
        <w:t>cundus homo</w:t>
      </w:r>
      <w:r w:rsidR="00885488" w:rsidRPr="003D0C23">
        <w:rPr>
          <w:lang w:val="pt-PT"/>
        </w:rPr>
        <w:t xml:space="preserve"> cum reliquis. PS </w:t>
      </w:r>
      <w:r w:rsidR="00885488" w:rsidRPr="003D0C23">
        <w:rPr>
          <w:rStyle w:val="Incipit"/>
          <w:lang w:val="pt-PT"/>
        </w:rPr>
        <w:t xml:space="preserve">Beatus </w:t>
      </w:r>
      <w:r w:rsidR="00C31823" w:rsidRPr="003D0C23">
        <w:rPr>
          <w:rStyle w:val="Incipit"/>
          <w:lang w:val="pt-PT"/>
        </w:rPr>
        <w:t>vir</w:t>
      </w:r>
      <w:r w:rsidR="00885488" w:rsidRPr="003D0C23">
        <w:rPr>
          <w:lang w:val="pt-PT"/>
        </w:rPr>
        <w:t xml:space="preserve">. </w:t>
      </w:r>
      <w:r w:rsidR="00BA24A1" w:rsidRPr="003D0C23">
        <w:rPr>
          <w:lang w:val="pt-PT"/>
        </w:rPr>
        <w:t>[</w:t>
      </w:r>
      <w:r w:rsidR="00885488" w:rsidRPr="003D0C23">
        <w:rPr>
          <w:lang w:val="pt-PT"/>
        </w:rPr>
        <w:t>PS</w:t>
      </w:r>
      <w:r w:rsidR="00BA24A1" w:rsidRPr="003D0C23">
        <w:rPr>
          <w:lang w:val="pt-PT"/>
        </w:rPr>
        <w:t>]</w:t>
      </w:r>
      <w:r w:rsidR="00885488" w:rsidRPr="003D0C23">
        <w:rPr>
          <w:lang w:val="pt-PT"/>
        </w:rPr>
        <w:t xml:space="preserve"> </w:t>
      </w:r>
      <w:r w:rsidR="00885488" w:rsidRPr="003D0C23">
        <w:rPr>
          <w:rStyle w:val="Incipit"/>
          <w:lang w:val="pt-PT"/>
        </w:rPr>
        <w:t>Credidi</w:t>
      </w:r>
      <w:r w:rsidR="00885488" w:rsidRPr="003D0C23">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Ad dominum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Ad te le</w:t>
      </w:r>
      <w:r w:rsidR="00872B44" w:rsidRPr="00736684">
        <w:rPr>
          <w:rStyle w:val="Incipit"/>
          <w:lang w:val="pt-PT"/>
        </w:rPr>
        <w:t>vavi</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De profundis</w:t>
      </w:r>
      <w:r w:rsidR="00885488" w:rsidRPr="00B779A9">
        <w:rPr>
          <w:lang w:val="pt-PT"/>
        </w:rPr>
        <w:t xml:space="preserve">. HY </w:t>
      </w:r>
      <w:r w:rsidR="00885488" w:rsidRPr="00736684">
        <w:rPr>
          <w:rStyle w:val="Incipit"/>
          <w:lang w:val="pt-PT"/>
        </w:rPr>
        <w:t>Mar(151r)tyr dei qui unicum</w:t>
      </w:r>
      <w:r w:rsidR="00885488" w:rsidRPr="00B779A9">
        <w:rPr>
          <w:lang w:val="pt-PT"/>
        </w:rPr>
        <w:t xml:space="preserve">. VS </w:t>
      </w:r>
      <w:r w:rsidR="00885488" w:rsidRPr="00736684">
        <w:rPr>
          <w:rStyle w:val="Incipit"/>
          <w:lang w:val="pt-PT"/>
        </w:rPr>
        <w:t>Iustus ut palma</w:t>
      </w:r>
      <w:r w:rsidR="00885488" w:rsidRPr="00B779A9">
        <w:rPr>
          <w:lang w:val="pt-PT"/>
        </w:rPr>
        <w:t xml:space="preserve">. AM </w:t>
      </w:r>
      <w:r w:rsidR="00885488" w:rsidRPr="00736684">
        <w:rPr>
          <w:rStyle w:val="Incipit"/>
          <w:lang w:val="pt-PT"/>
        </w:rPr>
        <w:t xml:space="preserve">Hic est </w:t>
      </w:r>
      <w:r w:rsidR="001B7479" w:rsidRPr="00736684">
        <w:rPr>
          <w:rStyle w:val="Incipit"/>
          <w:lang w:val="pt-PT"/>
        </w:rPr>
        <w:t>vere</w:t>
      </w:r>
      <w:r w:rsidR="00885488" w:rsidRPr="00736684">
        <w:rPr>
          <w:rStyle w:val="Incipit"/>
          <w:lang w:val="pt-PT"/>
        </w:rPr>
        <w:t xml:space="preserve"> martyr</w:t>
      </w:r>
      <w:r w:rsidR="00885488" w:rsidRPr="00B779A9">
        <w:rPr>
          <w:lang w:val="pt-PT"/>
        </w:rPr>
        <w:t xml:space="preserve">. </w:t>
      </w:r>
      <w:r w:rsidR="00656784">
        <w:rPr>
          <w:lang w:val="pt-PT"/>
        </w:rPr>
        <w:t>Suffragium d</w:t>
      </w:r>
      <w:r w:rsidR="008048CB" w:rsidRPr="00B779A9">
        <w:rPr>
          <w:lang w:val="pt-PT"/>
        </w:rPr>
        <w:t xml:space="preserve">e sancta Emerentiana </w:t>
      </w:r>
      <w:r w:rsidR="00656784">
        <w:rPr>
          <w:lang w:val="pt-PT"/>
        </w:rPr>
        <w:t>[</w:t>
      </w:r>
      <w:r w:rsidR="00885488" w:rsidRPr="00B779A9">
        <w:rPr>
          <w:lang w:val="pt-PT"/>
        </w:rPr>
        <w:t>AC</w:t>
      </w:r>
      <w:r w:rsidR="00656784">
        <w:rPr>
          <w:lang w:val="pt-PT"/>
        </w:rPr>
        <w:t>]</w:t>
      </w:r>
      <w:r w:rsidR="00885488" w:rsidRPr="00B779A9">
        <w:rPr>
          <w:lang w:val="pt-PT"/>
        </w:rPr>
        <w:t xml:space="preserve"> </w:t>
      </w:r>
      <w:r w:rsidR="00885488" w:rsidRPr="005A362F">
        <w:rPr>
          <w:rStyle w:val="Incipit"/>
          <w:lang w:val="pt-PT"/>
        </w:rPr>
        <w:t>Veni</w:t>
      </w:r>
      <w:r w:rsidR="005A362F" w:rsidRPr="00BE7D55">
        <w:rPr>
          <w:i/>
          <w:lang w:val="pt-PT"/>
        </w:rPr>
        <w:t xml:space="preserve"> </w:t>
      </w:r>
      <w:r w:rsidR="00885488" w:rsidRPr="005A362F">
        <w:rPr>
          <w:rStyle w:val="Incipit"/>
          <w:lang w:val="pt-PT"/>
        </w:rPr>
        <w:t>sponsa</w:t>
      </w:r>
      <w:r w:rsidR="005A362F" w:rsidRPr="00BE7D55">
        <w:rPr>
          <w:i/>
          <w:lang w:val="pt-PT"/>
        </w:rPr>
        <w:t xml:space="preserve"> </w:t>
      </w:r>
      <w:r w:rsidR="00885488" w:rsidRPr="005A362F">
        <w:rPr>
          <w:rStyle w:val="Incipit"/>
          <w:lang w:val="pt-PT"/>
        </w:rPr>
        <w:t>Christi</w:t>
      </w:r>
      <w:r w:rsidR="00885488" w:rsidRPr="00B779A9">
        <w:rPr>
          <w:lang w:val="pt-PT"/>
        </w:rPr>
        <w:t xml:space="preserve">. De beata virgine quod occurrit. </w:t>
      </w:r>
      <w:r w:rsidR="008048CB" w:rsidRPr="00B779A9">
        <w:rPr>
          <w:lang w:val="pt-PT"/>
        </w:rPr>
        <w:t>De sancta Agnete</w:t>
      </w:r>
      <w:r w:rsidR="00885488" w:rsidRPr="00B779A9">
        <w:rPr>
          <w:lang w:val="pt-PT"/>
        </w:rPr>
        <w:t xml:space="preserv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Ingressa</w:t>
      </w:r>
      <w:r w:rsidR="005A362F" w:rsidRPr="00BE7D55">
        <w:rPr>
          <w:i/>
          <w:lang w:val="pt-PT"/>
        </w:rPr>
        <w:t xml:space="preserve"> </w:t>
      </w:r>
      <w:r w:rsidR="00885488" w:rsidRPr="005A362F">
        <w:rPr>
          <w:rStyle w:val="Incipit"/>
          <w:lang w:val="pt-PT"/>
        </w:rPr>
        <w:t>Agnes</w:t>
      </w:r>
      <w:r w:rsidR="005A362F" w:rsidRPr="00BE7D55">
        <w:rPr>
          <w:i/>
          <w:lang w:val="pt-PT"/>
        </w:rPr>
        <w:t xml:space="preserve"> </w:t>
      </w:r>
      <w:r w:rsidR="00885488" w:rsidRPr="005A362F">
        <w:rPr>
          <w:rStyle w:val="Incipit"/>
          <w:lang w:val="pt-PT"/>
        </w:rPr>
        <w:t>turpitudinis</w:t>
      </w:r>
      <w:r w:rsidR="005A362F" w:rsidRPr="00BE7D55">
        <w:rPr>
          <w:i/>
          <w:lang w:val="pt-PT"/>
        </w:rPr>
        <w:t xml:space="preserve"> </w:t>
      </w:r>
      <w:r w:rsidR="00885488" w:rsidRPr="005A362F">
        <w:rPr>
          <w:rStyle w:val="Incipit"/>
          <w:lang w:val="pt-PT"/>
        </w:rPr>
        <w:t>locum</w:t>
      </w:r>
      <w:r w:rsidR="00885488" w:rsidRPr="00B779A9">
        <w:rPr>
          <w:lang w:val="pt-PT"/>
        </w:rPr>
        <w:t xml:space="preserve">. </w:t>
      </w:r>
      <w:r w:rsidR="008048CB" w:rsidRPr="00B779A9">
        <w:rPr>
          <w:lang w:val="pt-PT"/>
        </w:rPr>
        <w:t xml:space="preserve">[BD] </w:t>
      </w:r>
      <w:r w:rsidR="005F6F99" w:rsidRPr="005A362F">
        <w:rPr>
          <w:rStyle w:val="Incipit"/>
          <w:lang w:val="pt-PT"/>
        </w:rPr>
        <w:t>Benedicamus</w:t>
      </w:r>
      <w:r w:rsidR="008048CB" w:rsidRPr="00B779A9">
        <w:rPr>
          <w:lang w:val="pt-PT"/>
        </w:rPr>
        <w:t xml:space="preserve"> f</w:t>
      </w:r>
      <w:r w:rsidR="00885488" w:rsidRPr="00B779A9">
        <w:rPr>
          <w:lang w:val="pt-PT"/>
        </w:rPr>
        <w:t>erialiter.</w:t>
      </w:r>
    </w:p>
    <w:p w:rsidR="00885488" w:rsidRPr="00B779A9" w:rsidRDefault="003C32EA" w:rsidP="00415109">
      <w:pPr>
        <w:rPr>
          <w:lang w:val="pt-PT"/>
        </w:rPr>
      </w:pPr>
      <w:r w:rsidRPr="00736684">
        <w:rPr>
          <w:rStyle w:val="Time1"/>
          <w:lang w:val="pt-PT"/>
        </w:rPr>
        <w:t>Ad completorium</w:t>
      </w:r>
      <w:r w:rsidR="00885488" w:rsidRPr="00B779A9">
        <w:rPr>
          <w:lang w:val="pt-PT"/>
        </w:rPr>
        <w:t xml:space="preserve"> HY </w:t>
      </w:r>
      <w:r w:rsidR="00885488" w:rsidRPr="005A362F">
        <w:rPr>
          <w:rStyle w:val="Incipit"/>
          <w:lang w:val="pt-PT"/>
        </w:rPr>
        <w:t>Iesu</w:t>
      </w:r>
      <w:r w:rsidR="005A362F" w:rsidRPr="00BE7D55">
        <w:rPr>
          <w:i/>
          <w:lang w:val="pt-PT"/>
        </w:rPr>
        <w:t xml:space="preserve"> </w:t>
      </w:r>
      <w:r w:rsidR="00885488" w:rsidRPr="005A362F">
        <w:rPr>
          <w:rStyle w:val="Incipit"/>
          <w:lang w:val="pt-PT"/>
        </w:rPr>
        <w:t>redemptor</w:t>
      </w:r>
      <w:r w:rsidR="00885488" w:rsidRPr="00B779A9">
        <w:rPr>
          <w:lang w:val="pt-PT"/>
        </w:rPr>
        <w:t xml:space="preserve">. AD </w:t>
      </w:r>
      <w:r w:rsidR="00885488" w:rsidRPr="005A362F">
        <w:rPr>
          <w:rStyle w:val="Incipit"/>
          <w:lang w:val="pt-PT"/>
        </w:rPr>
        <w:t>Vigila</w:t>
      </w:r>
      <w:r w:rsidR="00885488" w:rsidRPr="00B779A9">
        <w:rPr>
          <w:lang w:val="pt-PT"/>
        </w:rPr>
        <w:t>.</w:t>
      </w:r>
    </w:p>
    <w:p w:rsidR="00885488" w:rsidRPr="00736684" w:rsidRDefault="003C32EA" w:rsidP="00415109">
      <w:pPr>
        <w:pStyle w:val="berschrift1"/>
        <w:rPr>
          <w:lang w:val="pt-PT"/>
        </w:rPr>
      </w:pPr>
      <w:r w:rsidRPr="00736684">
        <w:rPr>
          <w:lang w:val="pt-PT"/>
        </w:rPr>
        <w:t>EMERENTIANAE VIRGINIS</w:t>
      </w:r>
    </w:p>
    <w:p w:rsidR="00656784" w:rsidRDefault="00BA24A1" w:rsidP="00415109">
      <w:pPr>
        <w:rPr>
          <w:lang w:val="pt-PT"/>
        </w:rPr>
      </w:pPr>
      <w:r w:rsidRPr="00736684">
        <w:rPr>
          <w:rStyle w:val="Time1"/>
          <w:lang w:val="pt-PT"/>
        </w:rPr>
        <w:t>[</w:t>
      </w:r>
      <w:r w:rsidR="003C32EA" w:rsidRPr="00736684">
        <w:rPr>
          <w:rStyle w:val="Time1"/>
          <w:lang w:val="pt-PT"/>
        </w:rPr>
        <w:t>Ad matutinum</w:t>
      </w:r>
      <w:r w:rsidRPr="00736684">
        <w:rPr>
          <w:rStyle w:val="Time1"/>
          <w:lang w:val="pt-PT"/>
        </w:rPr>
        <w:t>]</w:t>
      </w:r>
      <w:r w:rsidR="00885488" w:rsidRPr="00B779A9">
        <w:rPr>
          <w:lang w:val="pt-PT"/>
        </w:rPr>
        <w:t xml:space="preserve"> antiphonae ut de virgine et martyre. </w:t>
      </w:r>
    </w:p>
    <w:p w:rsidR="00885488" w:rsidRPr="00B779A9" w:rsidRDefault="00656784" w:rsidP="00415109">
      <w:pPr>
        <w:rPr>
          <w:lang w:val="pt-PT"/>
        </w:rPr>
      </w:pPr>
      <w:r w:rsidRPr="00736684">
        <w:rPr>
          <w:rStyle w:val="Time1"/>
          <w:lang w:val="pt-PT"/>
        </w:rPr>
        <w:t>[Ad laudes]</w:t>
      </w:r>
      <w:r>
        <w:rPr>
          <w:lang w:val="pt-PT"/>
        </w:rPr>
        <w:t xml:space="preserve"> </w:t>
      </w:r>
      <w:r w:rsidR="00885488" w:rsidRPr="00B779A9">
        <w:rPr>
          <w:lang w:val="pt-PT"/>
        </w:rPr>
        <w:t xml:space="preserve">AB </w:t>
      </w:r>
      <w:r w:rsidR="00885488" w:rsidRPr="005A362F">
        <w:rPr>
          <w:rStyle w:val="Incipit"/>
          <w:lang w:val="pt-PT"/>
        </w:rPr>
        <w:t>Veni</w:t>
      </w:r>
      <w:r w:rsidR="005A362F" w:rsidRPr="00BE7D55">
        <w:rPr>
          <w:i/>
          <w:lang w:val="pt-PT"/>
        </w:rPr>
        <w:t xml:space="preserve"> </w:t>
      </w:r>
      <w:r w:rsidR="00885488" w:rsidRPr="005A362F">
        <w:rPr>
          <w:rStyle w:val="Incipit"/>
          <w:lang w:val="pt-PT"/>
        </w:rPr>
        <w:t>electa</w:t>
      </w:r>
      <w:r w:rsidR="005A362F" w:rsidRPr="00BE7D55">
        <w:rPr>
          <w:i/>
          <w:lang w:val="pt-PT"/>
        </w:rPr>
        <w:t xml:space="preserve"> </w:t>
      </w:r>
      <w:r w:rsidR="00885488" w:rsidRPr="005A362F">
        <w:rPr>
          <w:rStyle w:val="Incipit"/>
          <w:lang w:val="pt-PT"/>
        </w:rPr>
        <w:t>mea</w:t>
      </w:r>
      <w:r w:rsidR="00885488" w:rsidRPr="00B779A9">
        <w:rPr>
          <w:lang w:val="pt-PT"/>
        </w:rPr>
        <w:t xml:space="preserve">. </w:t>
      </w:r>
      <w:r>
        <w:rPr>
          <w:lang w:val="pt-PT"/>
        </w:rPr>
        <w:t>Suffragium d</w:t>
      </w:r>
      <w:r w:rsidR="008048CB" w:rsidRPr="00B779A9">
        <w:rPr>
          <w:lang w:val="pt-PT"/>
        </w:rPr>
        <w:t xml:space="preserve">e sancta Agnete </w:t>
      </w:r>
      <w:r>
        <w:rPr>
          <w:lang w:val="pt-PT"/>
        </w:rPr>
        <w:t>[</w:t>
      </w:r>
      <w:r w:rsidR="00885488" w:rsidRPr="00B779A9">
        <w:rPr>
          <w:lang w:val="pt-PT"/>
        </w:rPr>
        <w:t>AC</w:t>
      </w:r>
      <w:r>
        <w:rPr>
          <w:lang w:val="pt-PT"/>
        </w:rPr>
        <w:t>]</w:t>
      </w:r>
      <w:r w:rsidR="00885488" w:rsidRPr="00B779A9">
        <w:rPr>
          <w:lang w:val="pt-PT"/>
        </w:rPr>
        <w:t xml:space="preserve"> </w:t>
      </w:r>
      <w:r w:rsidR="00885488" w:rsidRPr="005A362F">
        <w:rPr>
          <w:rStyle w:val="Incipit"/>
          <w:lang w:val="pt-PT"/>
        </w:rPr>
        <w:t>Dexteram</w:t>
      </w:r>
      <w:r w:rsidR="005A362F" w:rsidRPr="00BE7D55">
        <w:rPr>
          <w:i/>
          <w:lang w:val="pt-PT"/>
        </w:rPr>
        <w:t xml:space="preserve"> </w:t>
      </w:r>
      <w:r w:rsidR="00885488" w:rsidRPr="005A362F">
        <w:rPr>
          <w:rStyle w:val="Incipit"/>
          <w:lang w:val="pt-PT"/>
        </w:rPr>
        <w:t>meam</w:t>
      </w:r>
      <w:r w:rsidR="00885488" w:rsidRPr="00B779A9">
        <w:rPr>
          <w:lang w:val="pt-PT"/>
        </w:rPr>
        <w:t xml:space="preserve"> ex primo nocturno.</w:t>
      </w:r>
    </w:p>
    <w:p w:rsidR="00885488" w:rsidRPr="00736684" w:rsidRDefault="00885488" w:rsidP="00415109">
      <w:pPr>
        <w:pStyle w:val="berschrift1"/>
        <w:rPr>
          <w:lang w:val="pt-PT"/>
        </w:rPr>
      </w:pPr>
      <w:r w:rsidRPr="00736684">
        <w:rPr>
          <w:lang w:val="pt-PT"/>
        </w:rPr>
        <w:t xml:space="preserve">DE SANCTO </w:t>
      </w:r>
      <w:r w:rsidR="00A463FD" w:rsidRPr="00736684">
        <w:rPr>
          <w:lang w:val="pt-PT"/>
        </w:rPr>
        <w:t>TI</w:t>
      </w:r>
      <w:r w:rsidR="003C32EA" w:rsidRPr="00736684">
        <w:rPr>
          <w:lang w:val="pt-PT"/>
        </w:rPr>
        <w:t>MOTHEO</w:t>
      </w:r>
    </w:p>
    <w:p w:rsidR="00885488" w:rsidRPr="00B779A9" w:rsidRDefault="00885488" w:rsidP="00415109">
      <w:pPr>
        <w:rPr>
          <w:lang w:val="pt-PT"/>
        </w:rPr>
      </w:pPr>
      <w:r w:rsidRPr="00B779A9">
        <w:rPr>
          <w:lang w:val="pt-PT"/>
        </w:rPr>
        <w:t>Novem lectiones facimus et per omnia ut de apostolis cantamus.</w:t>
      </w:r>
    </w:p>
    <w:p w:rsidR="00656784" w:rsidRDefault="003C32EA" w:rsidP="00415109">
      <w:pPr>
        <w:rPr>
          <w:lang w:val="pt-PT"/>
        </w:rPr>
      </w:pPr>
      <w:r w:rsidRPr="00736684">
        <w:rPr>
          <w:rStyle w:val="Time1"/>
          <w:lang w:val="pt-PT"/>
        </w:rPr>
        <w:t>Ad vesperas</w:t>
      </w:r>
      <w:r w:rsidR="00885488" w:rsidRPr="00B779A9">
        <w:rPr>
          <w:lang w:val="pt-PT"/>
        </w:rPr>
        <w:t xml:space="preserve"> psalmos et antiphonas ferialiter. RP </w:t>
      </w:r>
      <w:r w:rsidR="00885488" w:rsidRPr="005A362F">
        <w:rPr>
          <w:rStyle w:val="Incipit"/>
          <w:lang w:val="pt-PT"/>
        </w:rPr>
        <w:t>Fuerunt</w:t>
      </w:r>
      <w:r w:rsidR="005A362F" w:rsidRPr="00BE7D55">
        <w:rPr>
          <w:i/>
          <w:lang w:val="pt-PT"/>
        </w:rPr>
        <w:t xml:space="preserve"> </w:t>
      </w:r>
      <w:r w:rsidR="00885488" w:rsidRPr="005A362F">
        <w:rPr>
          <w:rStyle w:val="Incipit"/>
          <w:lang w:val="pt-PT"/>
        </w:rPr>
        <w:t>sine</w:t>
      </w:r>
      <w:r w:rsidR="005A362F" w:rsidRPr="00BE7D55">
        <w:rPr>
          <w:i/>
          <w:lang w:val="pt-PT"/>
        </w:rPr>
        <w:t xml:space="preserve"> </w:t>
      </w:r>
      <w:r w:rsidR="00885488" w:rsidRPr="005A362F">
        <w:rPr>
          <w:rStyle w:val="Incipit"/>
          <w:lang w:val="pt-PT"/>
        </w:rPr>
        <w:t>querela</w:t>
      </w:r>
      <w:r w:rsidR="00885488" w:rsidRPr="00B779A9">
        <w:rPr>
          <w:lang w:val="pt-PT"/>
        </w:rPr>
        <w:t xml:space="preserve">. HY </w:t>
      </w:r>
      <w:r w:rsidR="00885488" w:rsidRPr="005A362F">
        <w:rPr>
          <w:rStyle w:val="Incipit"/>
          <w:lang w:val="pt-PT"/>
        </w:rPr>
        <w:t>Exultet</w:t>
      </w:r>
      <w:r w:rsidR="005A362F" w:rsidRPr="00BE7D55">
        <w:rPr>
          <w:i/>
          <w:lang w:val="pt-PT"/>
        </w:rPr>
        <w:t xml:space="preserve"> </w:t>
      </w:r>
      <w:r w:rsidR="00885488" w:rsidRPr="005A362F">
        <w:rPr>
          <w:rStyle w:val="Incipit"/>
          <w:lang w:val="pt-PT"/>
        </w:rPr>
        <w:t>caelum</w:t>
      </w:r>
      <w:r w:rsidR="005A362F" w:rsidRPr="00BE7D55">
        <w:rPr>
          <w:i/>
          <w:lang w:val="pt-PT"/>
        </w:rPr>
        <w:t xml:space="preserve"> </w:t>
      </w:r>
      <w:r w:rsidR="00885488" w:rsidRPr="005A362F">
        <w:rPr>
          <w:rStyle w:val="Incipit"/>
          <w:lang w:val="pt-PT"/>
        </w:rPr>
        <w:t>laudibus</w:t>
      </w:r>
      <w:r w:rsidR="00885488" w:rsidRPr="00B779A9">
        <w:rPr>
          <w:lang w:val="pt-PT"/>
        </w:rPr>
        <w:t xml:space="preserve">. VS </w:t>
      </w:r>
      <w:r w:rsidR="00885488" w:rsidRPr="005A362F">
        <w:rPr>
          <w:rStyle w:val="Incipit"/>
          <w:lang w:val="pt-PT"/>
        </w:rPr>
        <w:t>In</w:t>
      </w:r>
      <w:r w:rsidR="005A362F" w:rsidRPr="00BE7D55">
        <w:rPr>
          <w:i/>
          <w:lang w:val="pt-PT"/>
        </w:rPr>
        <w:t xml:space="preserve"> </w:t>
      </w:r>
      <w:r w:rsidR="00885488" w:rsidRPr="005A362F">
        <w:rPr>
          <w:rStyle w:val="Incipit"/>
          <w:lang w:val="pt-PT"/>
        </w:rPr>
        <w:t>omnem</w:t>
      </w:r>
      <w:r w:rsidR="005A362F" w:rsidRPr="00BE7D55">
        <w:rPr>
          <w:i/>
          <w:lang w:val="pt-PT"/>
        </w:rPr>
        <w:t xml:space="preserve"> </w:t>
      </w:r>
      <w:r w:rsidR="00885488" w:rsidRPr="005A362F">
        <w:rPr>
          <w:rStyle w:val="Incipit"/>
          <w:lang w:val="pt-PT"/>
        </w:rPr>
        <w:t>terram</w:t>
      </w:r>
      <w:r w:rsidR="00885488" w:rsidRPr="00B779A9">
        <w:rPr>
          <w:lang w:val="pt-PT"/>
        </w:rPr>
        <w:t xml:space="preserve">. AM </w:t>
      </w:r>
      <w:r w:rsidR="00885488" w:rsidRPr="005A362F">
        <w:rPr>
          <w:rStyle w:val="Incipit"/>
          <w:lang w:val="pt-PT"/>
        </w:rPr>
        <w:t>Ecce</w:t>
      </w:r>
      <w:r w:rsidR="005A362F" w:rsidRPr="00BE7D55">
        <w:rPr>
          <w:i/>
          <w:lang w:val="pt-PT"/>
        </w:rPr>
        <w:t xml:space="preserve"> </w:t>
      </w:r>
      <w:r w:rsidR="00885488" w:rsidRPr="005A362F">
        <w:rPr>
          <w:rStyle w:val="Incipit"/>
          <w:lang w:val="pt-PT"/>
        </w:rPr>
        <w:t>ego</w:t>
      </w:r>
      <w:r w:rsidR="005A362F" w:rsidRPr="00BE7D55">
        <w:rPr>
          <w:i/>
          <w:lang w:val="pt-PT"/>
        </w:rPr>
        <w:t xml:space="preserve"> </w:t>
      </w:r>
      <w:r w:rsidR="00885488" w:rsidRPr="005A362F">
        <w:rPr>
          <w:rStyle w:val="Incipit"/>
          <w:lang w:val="pt-PT"/>
        </w:rPr>
        <w:t>mitto</w:t>
      </w:r>
      <w:r w:rsidR="005A362F" w:rsidRPr="00BE7D55">
        <w:rPr>
          <w:i/>
          <w:lang w:val="pt-PT"/>
        </w:rPr>
        <w:t xml:space="preserve"> </w:t>
      </w:r>
      <w:r w:rsidR="000F4FB4" w:rsidRPr="005A362F">
        <w:rPr>
          <w:rStyle w:val="Incipit"/>
          <w:lang w:val="pt-PT"/>
        </w:rPr>
        <w:t>vos</w:t>
      </w:r>
      <w:r w:rsidR="00885488" w:rsidRPr="00B779A9">
        <w:rPr>
          <w:lang w:val="pt-PT"/>
        </w:rPr>
        <w:t xml:space="preserve">. Suffragium de beata virgine quod occurrit. </w:t>
      </w:r>
      <w:r w:rsidR="008048CB" w:rsidRPr="00B779A9">
        <w:rPr>
          <w:lang w:val="pt-PT"/>
        </w:rPr>
        <w:t xml:space="preserve">De sancta Agnete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Mecum</w:t>
      </w:r>
      <w:r w:rsidR="005A362F" w:rsidRPr="00BE7D55">
        <w:rPr>
          <w:i/>
          <w:lang w:val="pt-PT"/>
        </w:rPr>
        <w:t xml:space="preserve"> </w:t>
      </w:r>
      <w:r w:rsidR="00885488" w:rsidRPr="005A362F">
        <w:rPr>
          <w:rStyle w:val="Incipit"/>
          <w:lang w:val="pt-PT"/>
        </w:rPr>
        <w:t>enim</w:t>
      </w:r>
      <w:r w:rsidR="005A362F" w:rsidRPr="00BE7D55">
        <w:rPr>
          <w:i/>
          <w:lang w:val="pt-PT"/>
        </w:rPr>
        <w:t xml:space="preserve"> </w:t>
      </w:r>
      <w:r w:rsidR="00885488" w:rsidRPr="005A362F">
        <w:rPr>
          <w:rStyle w:val="Incipit"/>
          <w:lang w:val="pt-PT"/>
        </w:rPr>
        <w:t>habeo</w:t>
      </w:r>
      <w:r w:rsidR="00885488" w:rsidRPr="00B779A9">
        <w:rPr>
          <w:lang w:val="pt-PT"/>
        </w:rPr>
        <w:t xml:space="preserve">. </w:t>
      </w:r>
      <w:r w:rsidR="008048CB" w:rsidRPr="00B779A9">
        <w:rPr>
          <w:lang w:val="pt-PT"/>
        </w:rPr>
        <w:t xml:space="preserve">[BD] </w:t>
      </w:r>
      <w:r w:rsidR="005F6F99" w:rsidRPr="005A362F">
        <w:rPr>
          <w:rStyle w:val="Incipit"/>
          <w:lang w:val="pt-PT"/>
        </w:rPr>
        <w:t>Benedicamus</w:t>
      </w:r>
      <w:r w:rsidR="008048CB" w:rsidRPr="00B779A9">
        <w:rPr>
          <w:lang w:val="pt-PT"/>
        </w:rPr>
        <w:t xml:space="preserve"> f</w:t>
      </w:r>
      <w:r w:rsidR="00885488" w:rsidRPr="00B779A9">
        <w:rPr>
          <w:lang w:val="pt-PT"/>
        </w:rPr>
        <w:t>erialiter.</w:t>
      </w:r>
      <w:r w:rsidR="008048CB" w:rsidRPr="00B779A9">
        <w:rPr>
          <w:lang w:val="pt-PT"/>
        </w:rPr>
        <w:t xml:space="preserve"> </w:t>
      </w:r>
    </w:p>
    <w:p w:rsidR="00885488" w:rsidRPr="00B779A9" w:rsidRDefault="008048CB" w:rsidP="00415109">
      <w:pPr>
        <w:rPr>
          <w:lang w:val="pt-PT"/>
        </w:rPr>
      </w:pPr>
      <w:r w:rsidRPr="00736684">
        <w:rPr>
          <w:lang w:val="en-US"/>
        </w:rPr>
        <w:t>(151v)</w:t>
      </w:r>
      <w:r w:rsidR="00656784" w:rsidRPr="00736684">
        <w:rPr>
          <w:lang w:val="en-US"/>
        </w:rPr>
        <w:t xml:space="preserve"> </w:t>
      </w:r>
      <w:r w:rsidR="003C32EA" w:rsidRPr="00736684">
        <w:rPr>
          <w:rStyle w:val="Time1"/>
          <w:lang w:val="en-US"/>
        </w:rPr>
        <w:t>Ad completorium</w:t>
      </w:r>
      <w:r w:rsidR="00885488" w:rsidRPr="00736684">
        <w:rPr>
          <w:lang w:val="en-US"/>
        </w:rPr>
        <w:t xml:space="preserve"> HY </w:t>
      </w:r>
      <w:r w:rsidR="00885488" w:rsidRPr="00736684">
        <w:rPr>
          <w:rStyle w:val="Incipit"/>
          <w:lang w:val="en-US"/>
        </w:rPr>
        <w:t>Iesu</w:t>
      </w:r>
      <w:r w:rsidR="005A362F" w:rsidRPr="00736684">
        <w:rPr>
          <w:i/>
          <w:lang w:val="en-US"/>
        </w:rPr>
        <w:t xml:space="preserve"> </w:t>
      </w:r>
      <w:r w:rsidR="00885488" w:rsidRPr="00736684">
        <w:rPr>
          <w:rStyle w:val="Incipit"/>
          <w:lang w:val="en-US"/>
        </w:rPr>
        <w:t>redemptor</w:t>
      </w:r>
      <w:r w:rsidR="00885488" w:rsidRPr="00736684">
        <w:rPr>
          <w:lang w:val="en-US"/>
        </w:rPr>
        <w:t xml:space="preserve">. </w:t>
      </w:r>
      <w:r w:rsidR="00885488" w:rsidRPr="00B779A9">
        <w:rPr>
          <w:lang w:val="pt-PT"/>
        </w:rPr>
        <w:t xml:space="preserve">AD </w:t>
      </w:r>
      <w:r w:rsidR="00885488" w:rsidRPr="005A362F">
        <w:rPr>
          <w:rStyle w:val="Incipit"/>
          <w:lang w:val="pt-PT"/>
        </w:rPr>
        <w:t>Vigila</w:t>
      </w:r>
      <w:r w:rsidR="00885488" w:rsidRPr="00B779A9">
        <w:rPr>
          <w:lang w:val="pt-PT"/>
        </w:rPr>
        <w:t>.</w:t>
      </w:r>
    </w:p>
    <w:p w:rsidR="004D4125" w:rsidRDefault="003C32EA" w:rsidP="00415109">
      <w:pPr>
        <w:rPr>
          <w:lang w:val="pt-PT"/>
        </w:rPr>
      </w:pPr>
      <w:r w:rsidRPr="00736684">
        <w:rPr>
          <w:rStyle w:val="Time1"/>
          <w:lang w:val="pt-PT"/>
        </w:rPr>
        <w:t>Ad matutinum</w:t>
      </w:r>
      <w:r w:rsidR="00885488" w:rsidRPr="00B779A9">
        <w:rPr>
          <w:lang w:val="pt-PT"/>
        </w:rPr>
        <w:t xml:space="preserve"> I</w:t>
      </w:r>
      <w:r w:rsidR="008048CB" w:rsidRPr="00B779A9">
        <w:rPr>
          <w:lang w:val="pt-PT"/>
        </w:rPr>
        <w:t>N</w:t>
      </w:r>
      <w:r w:rsidR="00885488" w:rsidRPr="00B779A9">
        <w:rPr>
          <w:lang w:val="pt-PT"/>
        </w:rPr>
        <w:t xml:space="preserve">V </w:t>
      </w:r>
      <w:r w:rsidR="00885488" w:rsidRPr="00736684">
        <w:rPr>
          <w:rStyle w:val="Incipit"/>
          <w:lang w:val="pt-PT"/>
        </w:rPr>
        <w:t>Regem apostolorum dominum</w:t>
      </w:r>
      <w:r w:rsidR="00885488" w:rsidRPr="00B779A9">
        <w:rPr>
          <w:lang w:val="pt-PT"/>
        </w:rPr>
        <w:t xml:space="preserve">. HY </w:t>
      </w:r>
      <w:r w:rsidR="00885488" w:rsidRPr="00736684">
        <w:rPr>
          <w:rStyle w:val="Incipit"/>
          <w:lang w:val="pt-PT"/>
        </w:rPr>
        <w:t>Exultet caelum</w:t>
      </w:r>
      <w:r w:rsidR="00885488" w:rsidRPr="00B779A9">
        <w:rPr>
          <w:lang w:val="pt-PT"/>
        </w:rPr>
        <w:t>.</w:t>
      </w:r>
      <w:r w:rsidR="004D4125">
        <w:rPr>
          <w:lang w:val="pt-PT"/>
        </w:rPr>
        <w:t xml:space="preserve"> </w:t>
      </w:r>
      <w:r w:rsidRPr="004518BD">
        <w:rPr>
          <w:lang w:val="pt-PT"/>
        </w:rPr>
        <w:t>Ad nocturnos</w:t>
      </w:r>
      <w:r w:rsidR="00885488" w:rsidRPr="00B779A9">
        <w:rPr>
          <w:lang w:val="pt-PT"/>
        </w:rPr>
        <w:t xml:space="preserve"> antiphonas psalmos versiculos et responsoria ut de apostolis in </w:t>
      </w:r>
      <w:r w:rsidR="009772E9" w:rsidRPr="00B779A9">
        <w:rPr>
          <w:lang w:val="pt-PT"/>
        </w:rPr>
        <w:t>commu</w:t>
      </w:r>
      <w:r w:rsidR="00885488" w:rsidRPr="00B779A9">
        <w:rPr>
          <w:lang w:val="pt-PT"/>
        </w:rPr>
        <w:t xml:space="preserve">ni. </w:t>
      </w:r>
    </w:p>
    <w:p w:rsidR="00885488" w:rsidRPr="004518BD" w:rsidRDefault="00885488" w:rsidP="00415109">
      <w:pPr>
        <w:rPr>
          <w:lang w:val="it-IT"/>
        </w:rPr>
      </w:pPr>
      <w:r w:rsidRPr="00B779A9">
        <w:rPr>
          <w:lang w:val="pt-PT"/>
        </w:rPr>
        <w:t xml:space="preserve">Si hoc festum post septuagesimam </w:t>
      </w:r>
      <w:r w:rsidR="00C31823" w:rsidRPr="00B779A9">
        <w:rPr>
          <w:lang w:val="pt-PT"/>
        </w:rPr>
        <w:t>evenerit</w:t>
      </w:r>
      <w:r w:rsidRPr="00B779A9">
        <w:rPr>
          <w:lang w:val="pt-PT"/>
        </w:rPr>
        <w:t xml:space="preserve"> in tertio nocturno dicantur AN </w:t>
      </w:r>
      <w:r w:rsidRPr="005A362F">
        <w:rPr>
          <w:rStyle w:val="Incipit"/>
          <w:lang w:val="pt-PT"/>
        </w:rPr>
        <w:t>Exultabuntur</w:t>
      </w:r>
      <w:r w:rsidRPr="00B779A9">
        <w:rPr>
          <w:lang w:val="pt-PT"/>
        </w:rPr>
        <w:t xml:space="preserve">. </w:t>
      </w:r>
      <w:r w:rsidR="00BA24A1" w:rsidRPr="00736684">
        <w:rPr>
          <w:lang w:val="it-IT"/>
        </w:rPr>
        <w:t>[</w:t>
      </w:r>
      <w:r w:rsidRPr="00736684">
        <w:rPr>
          <w:lang w:val="it-IT"/>
        </w:rPr>
        <w:t>AN</w:t>
      </w:r>
      <w:r w:rsidR="00BA24A1" w:rsidRPr="00736684">
        <w:rPr>
          <w:lang w:val="it-IT"/>
        </w:rPr>
        <w:t>]</w:t>
      </w:r>
      <w:r w:rsidRPr="00736684">
        <w:rPr>
          <w:lang w:val="it-IT"/>
        </w:rPr>
        <w:t xml:space="preserve"> </w:t>
      </w:r>
      <w:r w:rsidRPr="00736684">
        <w:rPr>
          <w:rStyle w:val="Incipit"/>
          <w:lang w:val="it-IT"/>
        </w:rPr>
        <w:t>Beati</w:t>
      </w:r>
      <w:r w:rsidR="005A362F" w:rsidRPr="00736684">
        <w:rPr>
          <w:i/>
          <w:lang w:val="it-IT"/>
        </w:rPr>
        <w:t xml:space="preserve"> </w:t>
      </w:r>
      <w:r w:rsidRPr="00736684">
        <w:rPr>
          <w:rStyle w:val="Incipit"/>
          <w:lang w:val="it-IT"/>
        </w:rPr>
        <w:t>qui</w:t>
      </w:r>
      <w:r w:rsidR="005A362F" w:rsidRPr="00736684">
        <w:rPr>
          <w:i/>
          <w:lang w:val="it-IT"/>
        </w:rPr>
        <w:t xml:space="preserve"> </w:t>
      </w:r>
      <w:r w:rsidRPr="00736684">
        <w:rPr>
          <w:rStyle w:val="Incipit"/>
          <w:lang w:val="it-IT"/>
        </w:rPr>
        <w:t>persecutionem</w:t>
      </w:r>
      <w:r w:rsidRPr="00736684">
        <w:rPr>
          <w:lang w:val="it-IT"/>
        </w:rPr>
        <w:t xml:space="preserve">. </w:t>
      </w:r>
      <w:r w:rsidR="00BA24A1" w:rsidRPr="00736684">
        <w:rPr>
          <w:lang w:val="it-IT"/>
        </w:rPr>
        <w:t>[</w:t>
      </w:r>
      <w:r w:rsidRPr="00736684">
        <w:rPr>
          <w:lang w:val="it-IT"/>
        </w:rPr>
        <w:t>AN</w:t>
      </w:r>
      <w:r w:rsidR="00BA24A1" w:rsidRPr="00736684">
        <w:rPr>
          <w:lang w:val="it-IT"/>
        </w:rPr>
        <w:t>]</w:t>
      </w:r>
      <w:r w:rsidRPr="00736684">
        <w:rPr>
          <w:lang w:val="it-IT"/>
        </w:rPr>
        <w:t xml:space="preserve"> </w:t>
      </w:r>
      <w:r w:rsidRPr="00736684">
        <w:rPr>
          <w:rStyle w:val="Incipit"/>
          <w:lang w:val="it-IT"/>
        </w:rPr>
        <w:t>Beati</w:t>
      </w:r>
      <w:r w:rsidR="005A362F" w:rsidRPr="00736684">
        <w:rPr>
          <w:i/>
          <w:lang w:val="it-IT"/>
        </w:rPr>
        <w:t xml:space="preserve"> </w:t>
      </w:r>
      <w:r w:rsidRPr="00736684">
        <w:rPr>
          <w:rStyle w:val="Incipit"/>
          <w:lang w:val="it-IT"/>
        </w:rPr>
        <w:t>pacifici</w:t>
      </w:r>
      <w:r w:rsidRPr="00736684">
        <w:rPr>
          <w:lang w:val="it-IT"/>
        </w:rPr>
        <w:t xml:space="preserve"> de apostolis in </w:t>
      </w:r>
      <w:r w:rsidR="009772E9" w:rsidRPr="00736684">
        <w:rPr>
          <w:lang w:val="it-IT"/>
        </w:rPr>
        <w:t>commu</w:t>
      </w:r>
      <w:r w:rsidR="008048CB" w:rsidRPr="00736684">
        <w:rPr>
          <w:lang w:val="it-IT"/>
        </w:rPr>
        <w:t>ni. Lectiones</w:t>
      </w:r>
      <w:r w:rsidR="00D36E9D" w:rsidRPr="00736684">
        <w:rPr>
          <w:lang w:val="it-IT"/>
        </w:rPr>
        <w:t xml:space="preserve"> s</w:t>
      </w:r>
      <w:r w:rsidRPr="00736684">
        <w:rPr>
          <w:lang w:val="it-IT"/>
        </w:rPr>
        <w:t>ancti</w:t>
      </w:r>
      <w:r w:rsidR="001B40A6" w:rsidRPr="00736684">
        <w:rPr>
          <w:lang w:val="it-IT"/>
        </w:rPr>
        <w:t xml:space="preserve"> Pauli</w:t>
      </w:r>
      <w:r w:rsidR="00A463FD" w:rsidRPr="00736684">
        <w:rPr>
          <w:lang w:val="it-IT"/>
        </w:rPr>
        <w:t xml:space="preserve"> ad Ti</w:t>
      </w:r>
      <w:r w:rsidRPr="00736684">
        <w:rPr>
          <w:lang w:val="it-IT"/>
        </w:rPr>
        <w:t>motheum</w:t>
      </w:r>
      <w:r w:rsidR="005A362F" w:rsidRPr="00736684">
        <w:rPr>
          <w:i/>
          <w:lang w:val="it-IT"/>
        </w:rPr>
        <w:t xml:space="preserve"> </w:t>
      </w:r>
      <w:r w:rsidR="008048CB" w:rsidRPr="00736684">
        <w:rPr>
          <w:lang w:val="it-IT"/>
        </w:rPr>
        <w:t xml:space="preserve">[LE] </w:t>
      </w:r>
      <w:r w:rsidRPr="00736684">
        <w:rPr>
          <w:rStyle w:val="Incipit"/>
          <w:lang w:val="it-IT"/>
        </w:rPr>
        <w:t>Paulus</w:t>
      </w:r>
      <w:r w:rsidR="005A362F" w:rsidRPr="00736684">
        <w:rPr>
          <w:i/>
          <w:lang w:val="it-IT"/>
        </w:rPr>
        <w:t xml:space="preserve"> </w:t>
      </w:r>
      <w:r w:rsidRPr="00736684">
        <w:rPr>
          <w:rStyle w:val="Incipit"/>
          <w:lang w:val="it-IT"/>
        </w:rPr>
        <w:t>ser</w:t>
      </w:r>
      <w:r w:rsidR="00382E22" w:rsidRPr="00736684">
        <w:rPr>
          <w:rStyle w:val="Incipit"/>
          <w:lang w:val="it-IT"/>
        </w:rPr>
        <w:t>vu</w:t>
      </w:r>
      <w:r w:rsidRPr="00736684">
        <w:rPr>
          <w:rStyle w:val="Incipit"/>
          <w:lang w:val="it-IT"/>
        </w:rPr>
        <w:t>s</w:t>
      </w:r>
      <w:r w:rsidR="005A362F" w:rsidRPr="00736684">
        <w:rPr>
          <w:i/>
          <w:lang w:val="it-IT"/>
        </w:rPr>
        <w:t xml:space="preserve"> </w:t>
      </w:r>
      <w:r w:rsidRPr="00736684">
        <w:rPr>
          <w:rStyle w:val="Incipit"/>
          <w:lang w:val="it-IT"/>
        </w:rPr>
        <w:t>Christi</w:t>
      </w:r>
      <w:r w:rsidR="005A362F" w:rsidRPr="00736684">
        <w:rPr>
          <w:i/>
          <w:lang w:val="it-IT"/>
        </w:rPr>
        <w:t xml:space="preserve"> </w:t>
      </w:r>
      <w:r w:rsidRPr="00736684">
        <w:rPr>
          <w:rStyle w:val="Incipit"/>
          <w:lang w:val="it-IT"/>
        </w:rPr>
        <w:t>Iesu</w:t>
      </w:r>
      <w:r w:rsidR="005A362F" w:rsidRPr="00736684">
        <w:rPr>
          <w:i/>
          <w:lang w:val="it-IT"/>
        </w:rPr>
        <w:t xml:space="preserve"> </w:t>
      </w:r>
      <w:r w:rsidRPr="00736684">
        <w:rPr>
          <w:rStyle w:val="Incipit"/>
          <w:lang w:val="it-IT"/>
        </w:rPr>
        <w:t>secundum</w:t>
      </w:r>
      <w:r w:rsidR="005A362F" w:rsidRPr="00736684">
        <w:rPr>
          <w:i/>
          <w:lang w:val="it-IT"/>
        </w:rPr>
        <w:t xml:space="preserve"> </w:t>
      </w:r>
      <w:r w:rsidRPr="00736684">
        <w:rPr>
          <w:rStyle w:val="Incipit"/>
          <w:lang w:val="it-IT"/>
        </w:rPr>
        <w:t>imperium</w:t>
      </w:r>
      <w:r w:rsidR="005A362F" w:rsidRPr="00736684">
        <w:rPr>
          <w:i/>
          <w:lang w:val="it-IT"/>
        </w:rPr>
        <w:t xml:space="preserve"> </w:t>
      </w:r>
      <w:r w:rsidRPr="00736684">
        <w:rPr>
          <w:rStyle w:val="Incipit"/>
          <w:lang w:val="it-IT"/>
        </w:rPr>
        <w:t>dei</w:t>
      </w:r>
      <w:r w:rsidR="005A362F" w:rsidRPr="00736684">
        <w:rPr>
          <w:i/>
          <w:lang w:val="it-IT"/>
        </w:rPr>
        <w:t xml:space="preserve"> </w:t>
      </w:r>
      <w:r w:rsidRPr="00736684">
        <w:rPr>
          <w:rStyle w:val="Incipit"/>
          <w:lang w:val="it-IT"/>
        </w:rPr>
        <w:t>et</w:t>
      </w:r>
      <w:r w:rsidR="005A362F" w:rsidRPr="00736684">
        <w:rPr>
          <w:i/>
          <w:lang w:val="it-IT"/>
        </w:rPr>
        <w:t xml:space="preserve"> </w:t>
      </w:r>
      <w:r w:rsidR="001B7479" w:rsidRPr="00736684">
        <w:rPr>
          <w:rStyle w:val="Incipit"/>
          <w:lang w:val="it-IT"/>
        </w:rPr>
        <w:t>salvator</w:t>
      </w:r>
      <w:r w:rsidRPr="00736684">
        <w:rPr>
          <w:rStyle w:val="Incipit"/>
          <w:lang w:val="it-IT"/>
        </w:rPr>
        <w:t>is</w:t>
      </w:r>
      <w:r w:rsidRPr="00736684">
        <w:rPr>
          <w:lang w:val="it-IT"/>
        </w:rPr>
        <w:t xml:space="preserve"> </w:t>
      </w:r>
      <w:r w:rsidR="008D35E3" w:rsidRPr="00736684">
        <w:rPr>
          <w:lang w:val="it-IT"/>
        </w:rPr>
        <w:t>quaere</w:t>
      </w:r>
      <w:r w:rsidRPr="00736684">
        <w:rPr>
          <w:lang w:val="it-IT"/>
        </w:rPr>
        <w:t xml:space="preserve"> in volumine</w:t>
      </w:r>
      <w:r w:rsidR="001B40A6" w:rsidRPr="00736684">
        <w:rPr>
          <w:lang w:val="it-IT"/>
        </w:rPr>
        <w:t xml:space="preserve"> Isaiae</w:t>
      </w:r>
      <w:r w:rsidRPr="00736684">
        <w:rPr>
          <w:lang w:val="it-IT"/>
        </w:rPr>
        <w:t xml:space="preserve"> prope finem. EV </w:t>
      </w:r>
      <w:r w:rsidRPr="00736684">
        <w:rPr>
          <w:rStyle w:val="Incipit"/>
          <w:lang w:val="it-IT"/>
        </w:rPr>
        <w:t>Hoc</w:t>
      </w:r>
      <w:r w:rsidR="005A362F" w:rsidRPr="00736684">
        <w:rPr>
          <w:i/>
          <w:lang w:val="it-IT"/>
        </w:rPr>
        <w:t xml:space="preserve"> </w:t>
      </w:r>
      <w:r w:rsidRPr="00736684">
        <w:rPr>
          <w:rStyle w:val="Incipit"/>
          <w:lang w:val="it-IT"/>
        </w:rPr>
        <w:t>est</w:t>
      </w:r>
      <w:r w:rsidR="005A362F" w:rsidRPr="00736684">
        <w:rPr>
          <w:i/>
          <w:lang w:val="it-IT"/>
        </w:rPr>
        <w:t xml:space="preserve"> </w:t>
      </w:r>
      <w:r w:rsidRPr="00736684">
        <w:rPr>
          <w:rStyle w:val="Incipit"/>
          <w:lang w:val="it-IT"/>
        </w:rPr>
        <w:t>praeceptum</w:t>
      </w:r>
      <w:r w:rsidR="005A362F" w:rsidRPr="00736684">
        <w:rPr>
          <w:i/>
          <w:lang w:val="it-IT"/>
        </w:rPr>
        <w:t xml:space="preserve"> </w:t>
      </w:r>
      <w:r w:rsidRPr="00736684">
        <w:rPr>
          <w:rStyle w:val="Incipit"/>
          <w:lang w:val="it-IT"/>
        </w:rPr>
        <w:t>meum</w:t>
      </w:r>
      <w:r w:rsidRPr="00736684">
        <w:rPr>
          <w:lang w:val="it-IT"/>
        </w:rPr>
        <w:t>.</w:t>
      </w:r>
    </w:p>
    <w:p w:rsidR="00885488" w:rsidRPr="00B779A9" w:rsidRDefault="003C32EA" w:rsidP="00415109">
      <w:pPr>
        <w:rPr>
          <w:lang w:val="pt-PT"/>
        </w:rPr>
      </w:pPr>
      <w:r w:rsidRPr="00736684">
        <w:rPr>
          <w:rStyle w:val="Time1"/>
          <w:lang w:val="it-IT"/>
        </w:rPr>
        <w:lastRenderedPageBreak/>
        <w:t>Ad laudes et horas</w:t>
      </w:r>
      <w:r w:rsidR="00885488" w:rsidRPr="00736684">
        <w:rPr>
          <w:lang w:val="it-IT"/>
        </w:rPr>
        <w:t xml:space="preserve"> AN </w:t>
      </w:r>
      <w:r w:rsidR="00885488" w:rsidRPr="00736684">
        <w:rPr>
          <w:rStyle w:val="Incipit"/>
          <w:lang w:val="it-IT"/>
        </w:rPr>
        <w:t>Hoc</w:t>
      </w:r>
      <w:r w:rsidR="005A362F" w:rsidRPr="00736684">
        <w:rPr>
          <w:i/>
          <w:lang w:val="it-IT"/>
        </w:rPr>
        <w:t xml:space="preserve"> </w:t>
      </w:r>
      <w:r w:rsidR="00885488" w:rsidRPr="00736684">
        <w:rPr>
          <w:rStyle w:val="Incipit"/>
          <w:lang w:val="it-IT"/>
        </w:rPr>
        <w:t>est</w:t>
      </w:r>
      <w:r w:rsidR="005A362F" w:rsidRPr="00736684">
        <w:rPr>
          <w:i/>
          <w:lang w:val="it-IT"/>
        </w:rPr>
        <w:t xml:space="preserve"> </w:t>
      </w:r>
      <w:r w:rsidR="00885488" w:rsidRPr="00736684">
        <w:rPr>
          <w:rStyle w:val="Incipit"/>
          <w:lang w:val="it-IT"/>
        </w:rPr>
        <w:t>praeceptum</w:t>
      </w:r>
      <w:r w:rsidR="005A362F" w:rsidRPr="00736684">
        <w:rPr>
          <w:i/>
          <w:lang w:val="it-IT"/>
        </w:rPr>
        <w:t xml:space="preserve"> </w:t>
      </w:r>
      <w:r w:rsidR="00885488" w:rsidRPr="00736684">
        <w:rPr>
          <w:rStyle w:val="Incipit"/>
          <w:lang w:val="it-IT"/>
        </w:rPr>
        <w:t>meum</w:t>
      </w:r>
      <w:r w:rsidR="00885488" w:rsidRPr="00736684">
        <w:rPr>
          <w:lang w:val="it-IT"/>
        </w:rPr>
        <w:t xml:space="preserve"> cum reliquis. </w:t>
      </w:r>
      <w:r w:rsidR="00885488" w:rsidRPr="00B779A9">
        <w:rPr>
          <w:lang w:val="pt-PT"/>
        </w:rPr>
        <w:t xml:space="preserve">HY </w:t>
      </w:r>
      <w:r w:rsidR="00885488" w:rsidRPr="005A362F">
        <w:rPr>
          <w:rStyle w:val="Incipit"/>
          <w:lang w:val="pt-PT"/>
        </w:rPr>
        <w:t>Ortu</w:t>
      </w:r>
      <w:r w:rsidR="005A362F" w:rsidRPr="00BE7D55">
        <w:rPr>
          <w:i/>
          <w:lang w:val="pt-PT"/>
        </w:rPr>
        <w:t xml:space="preserve"> </w:t>
      </w:r>
      <w:r w:rsidR="00444DCC" w:rsidRPr="005A362F">
        <w:rPr>
          <w:rStyle w:val="Incipit"/>
          <w:lang w:val="pt-PT"/>
        </w:rPr>
        <w:t>phoeb</w:t>
      </w:r>
      <w:r w:rsidR="00885488" w:rsidRPr="005A362F">
        <w:rPr>
          <w:rStyle w:val="Incipit"/>
          <w:lang w:val="pt-PT"/>
        </w:rPr>
        <w:t>i</w:t>
      </w:r>
      <w:r w:rsidR="005A362F" w:rsidRPr="00BE7D55">
        <w:rPr>
          <w:i/>
          <w:lang w:val="pt-PT"/>
        </w:rPr>
        <w:t xml:space="preserve"> </w:t>
      </w:r>
      <w:r w:rsidR="00885488" w:rsidRPr="005A362F">
        <w:rPr>
          <w:rStyle w:val="Incipit"/>
          <w:lang w:val="pt-PT"/>
        </w:rPr>
        <w:t>iam</w:t>
      </w:r>
      <w:r w:rsidR="005A362F" w:rsidRPr="00BE7D55">
        <w:rPr>
          <w:i/>
          <w:lang w:val="pt-PT"/>
        </w:rPr>
        <w:t xml:space="preserve"> </w:t>
      </w:r>
      <w:r w:rsidR="00885488" w:rsidRPr="005A362F">
        <w:rPr>
          <w:rStyle w:val="Incipit"/>
          <w:lang w:val="pt-PT"/>
        </w:rPr>
        <w:t>proximo</w:t>
      </w:r>
      <w:r w:rsidR="00885488" w:rsidRPr="00B779A9">
        <w:rPr>
          <w:lang w:val="pt-PT"/>
        </w:rPr>
        <w:t xml:space="preserve">. VS </w:t>
      </w:r>
      <w:r w:rsidR="00885488" w:rsidRPr="005A362F">
        <w:rPr>
          <w:rStyle w:val="Incipit"/>
          <w:lang w:val="pt-PT"/>
        </w:rPr>
        <w:t>Dedisti</w:t>
      </w:r>
      <w:r w:rsidR="005A362F" w:rsidRPr="00BE7D55">
        <w:rPr>
          <w:i/>
          <w:lang w:val="pt-PT"/>
        </w:rPr>
        <w:t xml:space="preserve"> </w:t>
      </w:r>
      <w:r w:rsidR="00885488" w:rsidRPr="005A362F">
        <w:rPr>
          <w:rStyle w:val="Incipit"/>
          <w:lang w:val="pt-PT"/>
        </w:rPr>
        <w:t>hereditatem</w:t>
      </w:r>
      <w:r w:rsidR="00885488" w:rsidRPr="00B779A9">
        <w:rPr>
          <w:lang w:val="pt-PT"/>
        </w:rPr>
        <w:t xml:space="preserve">. AB </w:t>
      </w:r>
      <w:r w:rsidR="00885488" w:rsidRPr="005A362F">
        <w:rPr>
          <w:rStyle w:val="Incipit"/>
          <w:lang w:val="pt-PT"/>
        </w:rPr>
        <w:t>Tradent</w:t>
      </w:r>
      <w:r w:rsidR="005A362F" w:rsidRPr="00BE7D55">
        <w:rPr>
          <w:i/>
          <w:lang w:val="pt-PT"/>
        </w:rPr>
        <w:t xml:space="preserve"> </w:t>
      </w:r>
      <w:r w:rsidR="00885488" w:rsidRPr="005A362F">
        <w:rPr>
          <w:rStyle w:val="Incipit"/>
          <w:lang w:val="pt-PT"/>
        </w:rPr>
        <w:t>enim</w:t>
      </w:r>
      <w:r w:rsidR="005A362F" w:rsidRPr="00BE7D55">
        <w:rPr>
          <w:i/>
          <w:lang w:val="pt-PT"/>
        </w:rPr>
        <w:t xml:space="preserve"> </w:t>
      </w:r>
      <w:r w:rsidR="000F4FB4" w:rsidRPr="005A362F">
        <w:rPr>
          <w:rStyle w:val="Incipit"/>
          <w:lang w:val="pt-PT"/>
        </w:rPr>
        <w:t>vos</w:t>
      </w:r>
      <w:r w:rsidR="00885488" w:rsidRPr="00B779A9">
        <w:rPr>
          <w:lang w:val="pt-PT"/>
        </w:rPr>
        <w:t xml:space="preserve">. Suffragium de beata virgine quod occurrit. </w:t>
      </w:r>
      <w:r w:rsidR="008048CB" w:rsidRPr="00B779A9">
        <w:rPr>
          <w:lang w:val="pt-PT"/>
        </w:rPr>
        <w:t xml:space="preserve">De sancta Agnete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Posuit</w:t>
      </w:r>
      <w:r w:rsidR="005A362F" w:rsidRPr="00BE7D55">
        <w:rPr>
          <w:i/>
          <w:lang w:val="pt-PT"/>
        </w:rPr>
        <w:t xml:space="preserve"> </w:t>
      </w:r>
      <w:r w:rsidR="00885488" w:rsidRPr="005A362F">
        <w:rPr>
          <w:rStyle w:val="Incipit"/>
          <w:lang w:val="pt-PT"/>
        </w:rPr>
        <w:t>signum</w:t>
      </w:r>
      <w:r w:rsidR="005A362F" w:rsidRPr="00BE7D55">
        <w:rPr>
          <w:i/>
          <w:lang w:val="pt-PT"/>
        </w:rPr>
        <w:t xml:space="preserve"> </w:t>
      </w:r>
      <w:r w:rsidR="00885488" w:rsidRPr="005A362F">
        <w:rPr>
          <w:rStyle w:val="Incipit"/>
          <w:lang w:val="pt-PT"/>
        </w:rPr>
        <w:t>in</w:t>
      </w:r>
      <w:r w:rsidR="005A362F" w:rsidRPr="00BE7D55">
        <w:rPr>
          <w:i/>
          <w:lang w:val="pt-PT"/>
        </w:rPr>
        <w:t xml:space="preserve"> </w:t>
      </w:r>
      <w:r w:rsidR="00885488" w:rsidRPr="005A362F">
        <w:rPr>
          <w:rStyle w:val="Incipit"/>
          <w:lang w:val="pt-PT"/>
        </w:rPr>
        <w:t>faciem</w:t>
      </w:r>
      <w:r w:rsidR="005A362F" w:rsidRPr="00BE7D55">
        <w:rPr>
          <w:i/>
          <w:lang w:val="pt-PT"/>
        </w:rPr>
        <w:t xml:space="preserve"> </w:t>
      </w:r>
      <w:r w:rsidR="00885488" w:rsidRPr="005A362F">
        <w:rPr>
          <w:rStyle w:val="Incipit"/>
          <w:lang w:val="pt-PT"/>
        </w:rPr>
        <w:t>(152r)</w:t>
      </w:r>
      <w:r w:rsidR="005A362F" w:rsidRPr="00BE7D55">
        <w:rPr>
          <w:i/>
          <w:lang w:val="pt-PT"/>
        </w:rPr>
        <w:t xml:space="preserve"> </w:t>
      </w:r>
      <w:r w:rsidR="00885488" w:rsidRPr="005A362F">
        <w:rPr>
          <w:rStyle w:val="Incipit"/>
          <w:lang w:val="pt-PT"/>
        </w:rPr>
        <w:t>meam</w:t>
      </w:r>
      <w:r w:rsidR="00885488" w:rsidRPr="00B779A9">
        <w:rPr>
          <w:lang w:val="pt-PT"/>
        </w:rPr>
        <w:t xml:space="preserve"> ex primo nocturno. </w:t>
      </w:r>
      <w:r w:rsidR="008048CB" w:rsidRPr="00B779A9">
        <w:rPr>
          <w:lang w:val="pt-PT"/>
        </w:rPr>
        <w:t xml:space="preserve">[BD] </w:t>
      </w:r>
      <w:r w:rsidR="005F6F99" w:rsidRPr="005A362F">
        <w:rPr>
          <w:rStyle w:val="Incipit"/>
          <w:lang w:val="pt-PT"/>
        </w:rPr>
        <w:t>Benedicamus</w:t>
      </w:r>
      <w:r w:rsidR="008048CB" w:rsidRPr="00B779A9">
        <w:rPr>
          <w:lang w:val="pt-PT"/>
        </w:rPr>
        <w:t xml:space="preserve"> f</w:t>
      </w:r>
      <w:r w:rsidR="00885488" w:rsidRPr="00B779A9">
        <w:rPr>
          <w:lang w:val="pt-PT"/>
        </w:rPr>
        <w:t>erialiter.</w:t>
      </w:r>
    </w:p>
    <w:p w:rsidR="00885488" w:rsidRPr="003D0C23" w:rsidRDefault="003C32EA" w:rsidP="00415109">
      <w:pPr>
        <w:rPr>
          <w:lang w:val="pt-PT"/>
        </w:rPr>
      </w:pPr>
      <w:r w:rsidRPr="00736684">
        <w:rPr>
          <w:rStyle w:val="Time1"/>
          <w:lang w:val="pt-PT"/>
        </w:rPr>
        <w:t>Ad missam</w:t>
      </w:r>
      <w:r w:rsidR="00885488" w:rsidRPr="00B779A9">
        <w:rPr>
          <w:lang w:val="pt-PT"/>
        </w:rPr>
        <w:t xml:space="preserve"> IN </w:t>
      </w:r>
      <w:r w:rsidR="00885488" w:rsidRPr="00736684">
        <w:rPr>
          <w:rStyle w:val="Incipit"/>
          <w:lang w:val="pt-PT"/>
        </w:rPr>
        <w:t xml:space="preserve">Ego autem sicut </w:t>
      </w:r>
      <w:r w:rsidR="00FA3B56" w:rsidRPr="00736684">
        <w:rPr>
          <w:rStyle w:val="Incipit"/>
          <w:lang w:val="pt-PT"/>
        </w:rPr>
        <w:t>oliv</w:t>
      </w:r>
      <w:r w:rsidR="00885488" w:rsidRPr="00736684">
        <w:rPr>
          <w:rStyle w:val="Incipit"/>
          <w:lang w:val="pt-PT"/>
        </w:rPr>
        <w:t>a</w:t>
      </w:r>
      <w:r w:rsidR="00DD1415">
        <w:rPr>
          <w:lang w:val="pt-PT"/>
        </w:rPr>
        <w:t>@</w:t>
      </w:r>
      <w:r w:rsidR="00DD1415" w:rsidRPr="00B779A9">
        <w:rPr>
          <w:lang w:val="pt-PT"/>
        </w:rPr>
        <w:t>37.</w:t>
      </w:r>
      <w:r w:rsidR="00885488" w:rsidRPr="00B779A9">
        <w:rPr>
          <w:lang w:val="pt-PT"/>
        </w:rPr>
        <w:t xml:space="preserve"> </w:t>
      </w:r>
      <w:r w:rsidR="008048CB" w:rsidRPr="00B779A9">
        <w:rPr>
          <w:lang w:val="pt-PT"/>
        </w:rPr>
        <w:t xml:space="preserve">[KY] </w:t>
      </w:r>
      <w:r w:rsidR="008048CB" w:rsidRPr="00736684">
        <w:rPr>
          <w:rStyle w:val="Incipit"/>
          <w:lang w:val="pt-PT"/>
        </w:rPr>
        <w:t>Kyrie</w:t>
      </w:r>
      <w:r w:rsidR="008048CB" w:rsidRPr="00B779A9">
        <w:rPr>
          <w:lang w:val="pt-PT"/>
        </w:rPr>
        <w:t xml:space="preserve"> et [SA] </w:t>
      </w:r>
      <w:r w:rsidR="008048CB" w:rsidRPr="00736684">
        <w:rPr>
          <w:rStyle w:val="Incipit"/>
          <w:lang w:val="pt-PT"/>
        </w:rPr>
        <w:t>Sanctus</w:t>
      </w:r>
      <w:r w:rsidR="008048CB" w:rsidRPr="00B779A9">
        <w:rPr>
          <w:lang w:val="pt-PT"/>
        </w:rPr>
        <w:t xml:space="preserve"> </w:t>
      </w:r>
      <w:r w:rsidR="00885488" w:rsidRPr="00B779A9">
        <w:rPr>
          <w:lang w:val="pt-PT"/>
        </w:rPr>
        <w:t xml:space="preserve">sub novem lectionibus. GR </w:t>
      </w:r>
      <w:r w:rsidR="00885488" w:rsidRPr="00736684">
        <w:rPr>
          <w:rStyle w:val="Incipit"/>
          <w:lang w:val="pt-PT"/>
        </w:rPr>
        <w:t>Iustus ut palma</w:t>
      </w:r>
      <w:r w:rsidR="00DD1415">
        <w:rPr>
          <w:lang w:val="pt-PT"/>
        </w:rPr>
        <w:t>@</w:t>
      </w:r>
      <w:r w:rsidR="00DD1415" w:rsidRPr="00B779A9">
        <w:rPr>
          <w:lang w:val="pt-PT"/>
        </w:rPr>
        <w:t>37.</w:t>
      </w:r>
      <w:r w:rsidR="00885488" w:rsidRPr="00B779A9">
        <w:rPr>
          <w:lang w:val="pt-PT"/>
        </w:rPr>
        <w:t xml:space="preserve"> </w:t>
      </w:r>
      <w:r w:rsidR="00885488" w:rsidRPr="003D0C23">
        <w:rPr>
          <w:lang w:val="pt-PT"/>
        </w:rPr>
        <w:t>AL</w:t>
      </w:r>
      <w:r w:rsidR="008048CB" w:rsidRPr="003D0C23">
        <w:rPr>
          <w:lang w:val="pt-PT"/>
        </w:rPr>
        <w:t>V</w:t>
      </w:r>
      <w:r w:rsidR="00885488" w:rsidRPr="003D0C23">
        <w:rPr>
          <w:lang w:val="pt-PT"/>
        </w:rPr>
        <w:t xml:space="preserve"> </w:t>
      </w:r>
      <w:r w:rsidR="00885488" w:rsidRPr="003D0C23">
        <w:rPr>
          <w:rStyle w:val="Incipit"/>
          <w:lang w:val="pt-PT"/>
        </w:rPr>
        <w:t>Caeli enarrant</w:t>
      </w:r>
      <w:r w:rsidR="00DD1415" w:rsidRPr="003D0C23">
        <w:rPr>
          <w:lang w:val="pt-PT"/>
        </w:rPr>
        <w:t>@227.</w:t>
      </w:r>
      <w:r w:rsidR="00885488" w:rsidRPr="003D0C23">
        <w:rPr>
          <w:lang w:val="pt-PT"/>
        </w:rPr>
        <w:t xml:space="preserve"> OF </w:t>
      </w:r>
      <w:r w:rsidR="00885488" w:rsidRPr="003D0C23">
        <w:rPr>
          <w:rStyle w:val="Incipit"/>
          <w:lang w:val="pt-PT"/>
        </w:rPr>
        <w:t>Gloria et honore</w:t>
      </w:r>
      <w:r w:rsidR="00DD1415" w:rsidRPr="003D0C23">
        <w:rPr>
          <w:lang w:val="pt-PT"/>
        </w:rPr>
        <w:t>@38.</w:t>
      </w:r>
      <w:r w:rsidR="00885488" w:rsidRPr="003D0C23">
        <w:rPr>
          <w:lang w:val="pt-PT"/>
        </w:rPr>
        <w:t xml:space="preserve"> CO </w:t>
      </w:r>
      <w:r w:rsidR="00885488" w:rsidRPr="003D0C23">
        <w:rPr>
          <w:rStyle w:val="Incipit"/>
          <w:lang w:val="pt-PT"/>
        </w:rPr>
        <w:t>Magna est gloria</w:t>
      </w:r>
      <w:r w:rsidR="00DD1415" w:rsidRPr="003D0C23">
        <w:rPr>
          <w:lang w:val="pt-PT"/>
        </w:rPr>
        <w:t>@38.</w:t>
      </w:r>
    </w:p>
    <w:p w:rsidR="00885488" w:rsidRPr="003D0C23" w:rsidRDefault="003C32EA" w:rsidP="00415109">
      <w:pPr>
        <w:pStyle w:val="berschrift1"/>
        <w:rPr>
          <w:lang w:val="pt-PT"/>
        </w:rPr>
      </w:pPr>
      <w:r w:rsidRPr="003D0C23">
        <w:rPr>
          <w:lang w:val="pt-PT"/>
        </w:rPr>
        <w:t>IN CONVERSIONE SANCTI PAULI</w:t>
      </w:r>
    </w:p>
    <w:p w:rsidR="00885488" w:rsidRPr="003D0C23" w:rsidRDefault="00885488" w:rsidP="00415109">
      <w:pPr>
        <w:rPr>
          <w:lang w:val="pt-PT"/>
        </w:rPr>
      </w:pPr>
      <w:r w:rsidRPr="003D0C23">
        <w:rPr>
          <w:lang w:val="pt-PT"/>
        </w:rPr>
        <w:t>Binos facimus.</w:t>
      </w:r>
    </w:p>
    <w:p w:rsidR="00885488" w:rsidRPr="00B779A9" w:rsidRDefault="003C32EA" w:rsidP="00415109">
      <w:pPr>
        <w:rPr>
          <w:lang w:val="pt-PT"/>
        </w:rPr>
      </w:pPr>
      <w:r w:rsidRPr="003D0C23">
        <w:rPr>
          <w:rStyle w:val="Time1"/>
          <w:lang w:val="pt-PT"/>
        </w:rPr>
        <w:t>Ad vesperas</w:t>
      </w:r>
      <w:r w:rsidR="00885488" w:rsidRPr="003D0C23">
        <w:rPr>
          <w:lang w:val="pt-PT"/>
        </w:rPr>
        <w:t xml:space="preserve"> super psalmos AN </w:t>
      </w:r>
      <w:r w:rsidR="00885488" w:rsidRPr="003D0C23">
        <w:rPr>
          <w:rStyle w:val="Incipit"/>
          <w:lang w:val="pt-PT"/>
        </w:rPr>
        <w:t>Tu</w:t>
      </w:r>
      <w:r w:rsidR="005A362F" w:rsidRPr="003D0C23">
        <w:rPr>
          <w:i/>
          <w:lang w:val="pt-PT"/>
        </w:rPr>
        <w:t xml:space="preserve"> </w:t>
      </w:r>
      <w:r w:rsidR="00885488" w:rsidRPr="003D0C23">
        <w:rPr>
          <w:rStyle w:val="Incipit"/>
          <w:lang w:val="pt-PT"/>
        </w:rPr>
        <w:t>es</w:t>
      </w:r>
      <w:r w:rsidR="005A362F" w:rsidRPr="003D0C23">
        <w:rPr>
          <w:i/>
          <w:lang w:val="pt-PT"/>
        </w:rPr>
        <w:t xml:space="preserve"> </w:t>
      </w:r>
      <w:r w:rsidR="00885488" w:rsidRPr="003D0C23">
        <w:rPr>
          <w:rStyle w:val="Incipit"/>
          <w:lang w:val="pt-PT"/>
        </w:rPr>
        <w:t>vas</w:t>
      </w:r>
      <w:r w:rsidR="005A362F" w:rsidRPr="003D0C23">
        <w:rPr>
          <w:i/>
          <w:lang w:val="pt-PT"/>
        </w:rPr>
        <w:t xml:space="preserve"> </w:t>
      </w:r>
      <w:r w:rsidR="00885488" w:rsidRPr="003D0C23">
        <w:rPr>
          <w:rStyle w:val="Incipit"/>
          <w:lang w:val="pt-PT"/>
        </w:rPr>
        <w:t>electionis</w:t>
      </w:r>
      <w:r w:rsidR="00BE48E5" w:rsidRPr="003D0C23">
        <w:rPr>
          <w:lang w:val="pt-PT"/>
        </w:rPr>
        <w:t xml:space="preserve"> ex secundo nocturno. </w:t>
      </w:r>
      <w:r w:rsidR="004A53DB" w:rsidRPr="003D0C23">
        <w:rPr>
          <w:lang w:val="pt-PT"/>
        </w:rPr>
        <w:t>Psalmi omnia Laudate</w:t>
      </w:r>
      <w:r w:rsidR="00885488" w:rsidRPr="003D0C23">
        <w:rPr>
          <w:lang w:val="pt-PT"/>
        </w:rPr>
        <w:t xml:space="preserve">. RP </w:t>
      </w:r>
      <w:r w:rsidR="00885488" w:rsidRPr="003D0C23">
        <w:rPr>
          <w:rStyle w:val="Incipit"/>
          <w:lang w:val="pt-PT"/>
        </w:rPr>
        <w:t>Magnus</w:t>
      </w:r>
      <w:r w:rsidR="005A362F" w:rsidRPr="003D0C23">
        <w:rPr>
          <w:i/>
          <w:lang w:val="pt-PT"/>
        </w:rPr>
        <w:t xml:space="preserve"> </w:t>
      </w:r>
      <w:r w:rsidR="00885488" w:rsidRPr="003D0C23">
        <w:rPr>
          <w:rStyle w:val="Incipit"/>
          <w:lang w:val="pt-PT"/>
        </w:rPr>
        <w:t>sanctus</w:t>
      </w:r>
      <w:r w:rsidR="005A362F" w:rsidRPr="003D0C23">
        <w:rPr>
          <w:i/>
          <w:lang w:val="pt-PT"/>
        </w:rPr>
        <w:t xml:space="preserve"> </w:t>
      </w:r>
      <w:r w:rsidR="00885488" w:rsidRPr="003D0C23">
        <w:rPr>
          <w:rStyle w:val="Incipit"/>
          <w:lang w:val="pt-PT"/>
        </w:rPr>
        <w:t>Paulus</w:t>
      </w:r>
      <w:r w:rsidR="00885488" w:rsidRPr="003D0C23">
        <w:rPr>
          <w:lang w:val="pt-PT"/>
        </w:rPr>
        <w:t>. HY</w:t>
      </w:r>
      <w:r w:rsidR="00656784" w:rsidRPr="003D0C23">
        <w:rPr>
          <w:lang w:val="pt-PT"/>
        </w:rPr>
        <w:t>HV</w:t>
      </w:r>
      <w:r w:rsidR="00885488" w:rsidRPr="003D0C23">
        <w:rPr>
          <w:lang w:val="pt-PT"/>
        </w:rPr>
        <w:t xml:space="preserve"> </w:t>
      </w:r>
      <w:r w:rsidR="00885488" w:rsidRPr="003D0C23">
        <w:rPr>
          <w:rStyle w:val="Incipit"/>
          <w:lang w:val="pt-PT"/>
        </w:rPr>
        <w:t>Doctor</w:t>
      </w:r>
      <w:r w:rsidR="005A362F" w:rsidRPr="003D0C23">
        <w:rPr>
          <w:i/>
          <w:lang w:val="pt-PT"/>
        </w:rPr>
        <w:t xml:space="preserve"> </w:t>
      </w:r>
      <w:r w:rsidR="00885488" w:rsidRPr="003D0C23">
        <w:rPr>
          <w:rStyle w:val="Incipit"/>
          <w:lang w:val="pt-PT"/>
        </w:rPr>
        <w:t>egregie</w:t>
      </w:r>
      <w:r w:rsidR="005A362F" w:rsidRPr="003D0C23">
        <w:rPr>
          <w:i/>
          <w:lang w:val="pt-PT"/>
        </w:rPr>
        <w:t xml:space="preserve"> </w:t>
      </w:r>
      <w:r w:rsidR="00885488" w:rsidRPr="003D0C23">
        <w:rPr>
          <w:rStyle w:val="Incipit"/>
          <w:lang w:val="pt-PT"/>
        </w:rPr>
        <w:t>Paule</w:t>
      </w:r>
      <w:r w:rsidR="00885488" w:rsidRPr="003D0C23">
        <w:rPr>
          <w:lang w:val="pt-PT"/>
        </w:rPr>
        <w:t xml:space="preserve"> </w:t>
      </w:r>
      <w:r w:rsidR="008D35E3" w:rsidRPr="003D0C23">
        <w:rPr>
          <w:lang w:val="pt-PT"/>
        </w:rPr>
        <w:t>quaere</w:t>
      </w:r>
      <w:r w:rsidR="00885488" w:rsidRPr="003D0C23">
        <w:rPr>
          <w:lang w:val="pt-PT"/>
        </w:rPr>
        <w:t xml:space="preserve"> in festo apostolorum Petri et Pauli. </w:t>
      </w:r>
      <w:r w:rsidR="00885488" w:rsidRPr="00B779A9">
        <w:rPr>
          <w:lang w:val="pt-PT"/>
        </w:rPr>
        <w:t xml:space="preserve">VS </w:t>
      </w:r>
      <w:r w:rsidR="00885488" w:rsidRPr="005A362F">
        <w:rPr>
          <w:rStyle w:val="Incipit"/>
          <w:lang w:val="pt-PT"/>
        </w:rPr>
        <w:t>In</w:t>
      </w:r>
      <w:r w:rsidR="005A362F" w:rsidRPr="00BE7D55">
        <w:rPr>
          <w:i/>
          <w:lang w:val="pt-PT"/>
        </w:rPr>
        <w:t xml:space="preserve"> </w:t>
      </w:r>
      <w:r w:rsidR="00885488" w:rsidRPr="005A362F">
        <w:rPr>
          <w:rStyle w:val="Incipit"/>
          <w:lang w:val="pt-PT"/>
        </w:rPr>
        <w:t>omnem</w:t>
      </w:r>
      <w:r w:rsidR="005A362F" w:rsidRPr="00BE7D55">
        <w:rPr>
          <w:i/>
          <w:lang w:val="pt-PT"/>
        </w:rPr>
        <w:t xml:space="preserve"> </w:t>
      </w:r>
      <w:r w:rsidR="00885488" w:rsidRPr="005A362F">
        <w:rPr>
          <w:rStyle w:val="Incipit"/>
          <w:lang w:val="pt-PT"/>
        </w:rPr>
        <w:t>terram</w:t>
      </w:r>
      <w:r w:rsidR="00885488" w:rsidRPr="00B779A9">
        <w:rPr>
          <w:lang w:val="pt-PT"/>
        </w:rPr>
        <w:t xml:space="preserve">. AM </w:t>
      </w:r>
      <w:r w:rsidR="00885488" w:rsidRPr="005A362F">
        <w:rPr>
          <w:rStyle w:val="Incipit"/>
          <w:lang w:val="pt-PT"/>
        </w:rPr>
        <w:t>O</w:t>
      </w:r>
      <w:r w:rsidR="005A362F" w:rsidRPr="00BE7D55">
        <w:rPr>
          <w:i/>
          <w:lang w:val="pt-PT"/>
        </w:rPr>
        <w:t xml:space="preserve"> </w:t>
      </w:r>
      <w:r w:rsidR="00885488" w:rsidRPr="005A362F">
        <w:rPr>
          <w:rStyle w:val="Incipit"/>
          <w:lang w:val="pt-PT"/>
        </w:rPr>
        <w:t>gloriosum</w:t>
      </w:r>
      <w:r w:rsidR="005A362F" w:rsidRPr="00BE7D55">
        <w:rPr>
          <w:i/>
          <w:lang w:val="pt-PT"/>
        </w:rPr>
        <w:t xml:space="preserve"> </w:t>
      </w:r>
      <w:r w:rsidR="00885488" w:rsidRPr="005A362F">
        <w:rPr>
          <w:rStyle w:val="Incipit"/>
          <w:lang w:val="pt-PT"/>
        </w:rPr>
        <w:t>lumen</w:t>
      </w:r>
      <w:r w:rsidR="005A362F" w:rsidRPr="00BE7D55">
        <w:rPr>
          <w:i/>
          <w:lang w:val="pt-PT"/>
        </w:rPr>
        <w:t xml:space="preserve"> </w:t>
      </w:r>
      <w:r w:rsidR="00885488" w:rsidRPr="005A362F">
        <w:rPr>
          <w:rStyle w:val="Incipit"/>
          <w:lang w:val="pt-PT"/>
        </w:rPr>
        <w:t>omnium</w:t>
      </w:r>
      <w:r w:rsidR="005A362F" w:rsidRPr="00BE7D55">
        <w:rPr>
          <w:i/>
          <w:lang w:val="pt-PT"/>
        </w:rPr>
        <w:t xml:space="preserve"> </w:t>
      </w:r>
      <w:r w:rsidR="00885488" w:rsidRPr="005A362F">
        <w:rPr>
          <w:rStyle w:val="Incipit"/>
          <w:lang w:val="pt-PT"/>
        </w:rPr>
        <w:t>ecclesiarum</w:t>
      </w:r>
      <w:r w:rsidR="00885488" w:rsidRPr="00B779A9">
        <w:rPr>
          <w:lang w:val="pt-PT"/>
        </w:rPr>
        <w:t xml:space="preserve">. </w:t>
      </w:r>
      <w:r w:rsidR="00656784">
        <w:rPr>
          <w:lang w:val="pt-PT"/>
        </w:rPr>
        <w:t>Suffragium d</w:t>
      </w:r>
      <w:r w:rsidR="00A463FD">
        <w:rPr>
          <w:lang w:val="pt-PT"/>
        </w:rPr>
        <w:t>e sancto Ti</w:t>
      </w:r>
      <w:r w:rsidR="004A53DB" w:rsidRPr="00B779A9">
        <w:rPr>
          <w:lang w:val="pt-PT"/>
        </w:rPr>
        <w:t xml:space="preserve">motheo </w:t>
      </w:r>
      <w:r w:rsidR="00656784">
        <w:rPr>
          <w:lang w:val="pt-PT"/>
        </w:rPr>
        <w:t>[</w:t>
      </w:r>
      <w:r w:rsidR="00885488" w:rsidRPr="00B779A9">
        <w:rPr>
          <w:lang w:val="pt-PT"/>
        </w:rPr>
        <w:t>AC</w:t>
      </w:r>
      <w:r w:rsidR="00656784">
        <w:rPr>
          <w:lang w:val="pt-PT"/>
        </w:rPr>
        <w:t>]</w:t>
      </w:r>
      <w:r w:rsidR="00885488" w:rsidRPr="00B779A9">
        <w:rPr>
          <w:lang w:val="pt-PT"/>
        </w:rPr>
        <w:t xml:space="preserve"> </w:t>
      </w:r>
      <w:r w:rsidR="00885488" w:rsidRPr="005A362F">
        <w:rPr>
          <w:rStyle w:val="Incipit"/>
          <w:lang w:val="pt-PT"/>
        </w:rPr>
        <w:t>Beati</w:t>
      </w:r>
      <w:r w:rsidR="005A362F" w:rsidRPr="00BE7D55">
        <w:rPr>
          <w:i/>
          <w:lang w:val="pt-PT"/>
        </w:rPr>
        <w:t xml:space="preserve"> </w:t>
      </w:r>
      <w:r w:rsidR="00885488" w:rsidRPr="005A362F">
        <w:rPr>
          <w:rStyle w:val="Incipit"/>
          <w:lang w:val="pt-PT"/>
        </w:rPr>
        <w:t>eritis</w:t>
      </w:r>
      <w:r w:rsidR="005A362F" w:rsidRPr="00BE7D55">
        <w:rPr>
          <w:i/>
          <w:lang w:val="pt-PT"/>
        </w:rPr>
        <w:t xml:space="preserve"> </w:t>
      </w:r>
      <w:r w:rsidR="00885488" w:rsidRPr="005A362F">
        <w:rPr>
          <w:rStyle w:val="Incipit"/>
          <w:lang w:val="pt-PT"/>
        </w:rPr>
        <w:t>cum</w:t>
      </w:r>
      <w:r w:rsidR="005A362F" w:rsidRPr="00BE7D55">
        <w:rPr>
          <w:i/>
          <w:lang w:val="pt-PT"/>
        </w:rPr>
        <w:t xml:space="preserve"> </w:t>
      </w:r>
      <w:r w:rsidR="000F4FB4" w:rsidRPr="005A362F">
        <w:rPr>
          <w:rStyle w:val="Incipit"/>
          <w:lang w:val="pt-PT"/>
        </w:rPr>
        <w:t>vos</w:t>
      </w:r>
      <w:r w:rsidR="00885488" w:rsidRPr="00B779A9">
        <w:rPr>
          <w:lang w:val="pt-PT"/>
        </w:rPr>
        <w:t xml:space="preserve">. </w:t>
      </w:r>
      <w:r w:rsidR="004A53DB" w:rsidRPr="00B779A9">
        <w:rPr>
          <w:lang w:val="pt-PT"/>
        </w:rPr>
        <w:t xml:space="preserve">De sancto </w:t>
      </w:r>
      <w:r w:rsidR="00656784" w:rsidRPr="00656784">
        <w:rPr>
          <w:lang w:val="pt-PT"/>
        </w:rPr>
        <w:t>|</w:t>
      </w:r>
      <w:r w:rsidR="004A53DB" w:rsidRPr="00B779A9">
        <w:rPr>
          <w:lang w:val="pt-PT"/>
        </w:rPr>
        <w:t>Praeiecto</w:t>
      </w:r>
      <w:r w:rsidR="00656784">
        <w:rPr>
          <w:lang w:val="pt-PT"/>
        </w:rPr>
        <w:t>::Proiecto</w:t>
      </w:r>
      <w:r w:rsidR="00656784" w:rsidRPr="00656784">
        <w:rPr>
          <w:lang w:val="pt-PT"/>
        </w:rPr>
        <w:t>|</w:t>
      </w:r>
      <w:r w:rsidR="004A53DB" w:rsidRPr="00B779A9">
        <w:rPr>
          <w:lang w:val="pt-PT"/>
        </w:rPr>
        <w:t xml:space="preserve"> </w:t>
      </w:r>
      <w:r w:rsidR="00885488" w:rsidRPr="00B779A9">
        <w:rPr>
          <w:lang w:val="pt-PT"/>
        </w:rPr>
        <w:t xml:space="preserve">ut de uno martyre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Beatus</w:t>
      </w:r>
      <w:r w:rsidR="005A362F" w:rsidRPr="00BE7D55">
        <w:rPr>
          <w:i/>
          <w:lang w:val="pt-PT"/>
        </w:rPr>
        <w:t xml:space="preserve"> </w:t>
      </w:r>
      <w:r w:rsidR="00C31823" w:rsidRPr="005A362F">
        <w:rPr>
          <w:rStyle w:val="Incipit"/>
          <w:lang w:val="pt-PT"/>
        </w:rPr>
        <w:t>vir</w:t>
      </w:r>
      <w:r w:rsidR="005A362F" w:rsidRPr="00BE7D55">
        <w:rPr>
          <w:i/>
          <w:lang w:val="pt-PT"/>
        </w:rPr>
        <w:t xml:space="preserve"> </w:t>
      </w:r>
      <w:r w:rsidR="00885488" w:rsidRPr="005A362F">
        <w:rPr>
          <w:rStyle w:val="Incipit"/>
          <w:lang w:val="pt-PT"/>
        </w:rPr>
        <w:t>qui</w:t>
      </w:r>
      <w:r w:rsidR="005A362F" w:rsidRPr="00BE7D55">
        <w:rPr>
          <w:i/>
          <w:lang w:val="pt-PT"/>
        </w:rPr>
        <w:t xml:space="preserve"> </w:t>
      </w:r>
      <w:r w:rsidR="00885488" w:rsidRPr="005A362F">
        <w:rPr>
          <w:rStyle w:val="Incipit"/>
          <w:lang w:val="pt-PT"/>
        </w:rPr>
        <w:t>suffert</w:t>
      </w:r>
      <w:r w:rsidR="00905C24">
        <w:rPr>
          <w:lang w:val="pt-PT"/>
        </w:rPr>
        <w:t>.</w:t>
      </w:r>
      <w:r w:rsidR="00656784">
        <w:rPr>
          <w:lang w:val="pt-PT"/>
        </w:rPr>
        <w:t xml:space="preserve"> </w:t>
      </w:r>
      <w:r w:rsidR="008048CB" w:rsidRPr="00B779A9">
        <w:rPr>
          <w:lang w:val="pt-PT"/>
        </w:rPr>
        <w:t xml:space="preserve">De sancta Agnete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Anulo</w:t>
      </w:r>
      <w:r w:rsidR="005A362F" w:rsidRPr="00BE7D55">
        <w:rPr>
          <w:i/>
          <w:lang w:val="pt-PT"/>
        </w:rPr>
        <w:t xml:space="preserve"> </w:t>
      </w:r>
      <w:r w:rsidR="00885488" w:rsidRPr="005A362F">
        <w:rPr>
          <w:rStyle w:val="Incipit"/>
          <w:lang w:val="pt-PT"/>
        </w:rPr>
        <w:t>suo</w:t>
      </w:r>
      <w:r w:rsidR="005A362F" w:rsidRPr="00BE7D55">
        <w:rPr>
          <w:i/>
          <w:lang w:val="pt-PT"/>
        </w:rPr>
        <w:t xml:space="preserve"> </w:t>
      </w:r>
      <w:r w:rsidR="00885488" w:rsidRPr="005A362F">
        <w:rPr>
          <w:rStyle w:val="Incipit"/>
          <w:lang w:val="pt-PT"/>
        </w:rPr>
        <w:t>subarravit</w:t>
      </w:r>
      <w:r w:rsidR="005A362F" w:rsidRPr="00BE7D55">
        <w:rPr>
          <w:i/>
          <w:lang w:val="pt-PT"/>
        </w:rPr>
        <w:t xml:space="preserve"> </w:t>
      </w:r>
      <w:r w:rsidR="00885488" w:rsidRPr="005A362F">
        <w:rPr>
          <w:rStyle w:val="Incipit"/>
          <w:lang w:val="pt-PT"/>
        </w:rPr>
        <w:t>me</w:t>
      </w:r>
      <w:r w:rsidR="00885488" w:rsidRPr="00B779A9">
        <w:rPr>
          <w:lang w:val="pt-PT"/>
        </w:rPr>
        <w:t xml:space="preserve">. De beata virgine quod occurrit. </w:t>
      </w:r>
      <w:r w:rsidR="004A53DB" w:rsidRPr="00B779A9">
        <w:rPr>
          <w:lang w:val="pt-PT"/>
        </w:rPr>
        <w:t xml:space="preserve">[BD] </w:t>
      </w:r>
      <w:r w:rsidR="005F6F99" w:rsidRPr="005A362F">
        <w:rPr>
          <w:rStyle w:val="Incipit"/>
          <w:lang w:val="pt-PT"/>
        </w:rPr>
        <w:t>Benedicamus</w:t>
      </w:r>
      <w:r w:rsidR="004A53DB" w:rsidRPr="00B779A9">
        <w:rPr>
          <w:lang w:val="pt-PT"/>
        </w:rPr>
        <w:t xml:space="preserve"> de</w:t>
      </w:r>
      <w:r w:rsidR="00885488" w:rsidRPr="00B779A9">
        <w:rPr>
          <w:lang w:val="pt-PT"/>
        </w:rPr>
        <w:t xml:space="preserve"> apostolis. </w:t>
      </w:r>
    </w:p>
    <w:p w:rsidR="00656784" w:rsidRDefault="003C32EA" w:rsidP="00415109">
      <w:pPr>
        <w:rPr>
          <w:lang w:val="pt-PT"/>
        </w:rPr>
      </w:pPr>
      <w:r w:rsidRPr="00736684">
        <w:rPr>
          <w:rStyle w:val="Time1"/>
          <w:lang w:val="pt-PT"/>
        </w:rPr>
        <w:t>Ad completorium</w:t>
      </w:r>
      <w:r w:rsidR="00885488" w:rsidRPr="00B779A9">
        <w:rPr>
          <w:lang w:val="pt-PT"/>
        </w:rPr>
        <w:t xml:space="preserve"> HY </w:t>
      </w:r>
      <w:r w:rsidR="00885488" w:rsidRPr="00736684">
        <w:rPr>
          <w:rStyle w:val="Incipit"/>
          <w:lang w:val="pt-PT"/>
        </w:rPr>
        <w:t xml:space="preserve">Iesu redemptor </w:t>
      </w:r>
      <w:r w:rsidR="002332ED" w:rsidRPr="00736684">
        <w:rPr>
          <w:rStyle w:val="Incipit"/>
          <w:lang w:val="pt-PT"/>
        </w:rPr>
        <w:t>saecul</w:t>
      </w:r>
      <w:r w:rsidR="00885488" w:rsidRPr="00736684">
        <w:rPr>
          <w:rStyle w:val="Incipit"/>
          <w:lang w:val="pt-PT"/>
        </w:rPr>
        <w:t>i</w:t>
      </w:r>
      <w:r w:rsidR="00885488" w:rsidRPr="00B779A9">
        <w:rPr>
          <w:lang w:val="pt-PT"/>
        </w:rPr>
        <w:t xml:space="preserve">. AD </w:t>
      </w:r>
      <w:r w:rsidR="00885488" w:rsidRPr="00736684">
        <w:rPr>
          <w:rStyle w:val="Incipit"/>
          <w:lang w:val="pt-PT"/>
        </w:rPr>
        <w:t>Pacem tuam</w:t>
      </w:r>
      <w:r w:rsidR="00885488" w:rsidRPr="00B779A9">
        <w:rPr>
          <w:lang w:val="pt-PT"/>
        </w:rPr>
        <w:t>.</w:t>
      </w:r>
      <w:r w:rsidR="004A53DB" w:rsidRPr="00B779A9">
        <w:rPr>
          <w:lang w:val="pt-PT"/>
        </w:rPr>
        <w:t xml:space="preserve"> </w:t>
      </w:r>
    </w:p>
    <w:p w:rsidR="00885488" w:rsidRPr="00B779A9" w:rsidRDefault="004A53DB" w:rsidP="00415109">
      <w:pPr>
        <w:rPr>
          <w:lang w:val="pt-PT"/>
        </w:rPr>
      </w:pPr>
      <w:r w:rsidRPr="00B779A9">
        <w:rPr>
          <w:lang w:val="pt-PT"/>
        </w:rPr>
        <w:t>(152v)</w:t>
      </w:r>
      <w:r w:rsidR="00656784">
        <w:rPr>
          <w:lang w:val="pt-PT"/>
        </w:rPr>
        <w:t xml:space="preserve"> </w:t>
      </w:r>
      <w:r w:rsidR="003C32EA" w:rsidRPr="00736684">
        <w:rPr>
          <w:rStyle w:val="Time1"/>
          <w:lang w:val="pt-PT"/>
        </w:rPr>
        <w:t>Ad matutinum</w:t>
      </w:r>
      <w:r w:rsidR="00885488" w:rsidRPr="00B779A9">
        <w:rPr>
          <w:lang w:val="pt-PT"/>
        </w:rPr>
        <w:t xml:space="preserve"> I</w:t>
      </w:r>
      <w:r w:rsidRPr="00B779A9">
        <w:rPr>
          <w:lang w:val="pt-PT"/>
        </w:rPr>
        <w:t>N</w:t>
      </w:r>
      <w:r w:rsidR="00885488" w:rsidRPr="00B779A9">
        <w:rPr>
          <w:lang w:val="pt-PT"/>
        </w:rPr>
        <w:t xml:space="preserve">V </w:t>
      </w:r>
      <w:r w:rsidR="00885488" w:rsidRPr="00736684">
        <w:rPr>
          <w:rStyle w:val="Incipit"/>
          <w:lang w:val="pt-PT"/>
        </w:rPr>
        <w:t>Regem apostolorum dominum</w:t>
      </w:r>
      <w:r w:rsidR="00885488" w:rsidRPr="00B779A9">
        <w:rPr>
          <w:lang w:val="pt-PT"/>
        </w:rPr>
        <w:t xml:space="preserve">. HY </w:t>
      </w:r>
      <w:r w:rsidR="00885488" w:rsidRPr="00736684">
        <w:rPr>
          <w:rStyle w:val="Incipit"/>
          <w:lang w:val="pt-PT"/>
        </w:rPr>
        <w:t>Exultet caelum laudibus</w:t>
      </w:r>
      <w:r w:rsidR="00885488" w:rsidRPr="00B779A9">
        <w:rPr>
          <w:lang w:val="pt-PT"/>
        </w:rPr>
        <w:t>.</w:t>
      </w:r>
    </w:p>
    <w:p w:rsidR="00885488" w:rsidRPr="00B779A9" w:rsidRDefault="003C32EA" w:rsidP="00415109">
      <w:pPr>
        <w:rPr>
          <w:lang w:val="it-IT"/>
        </w:rPr>
      </w:pPr>
      <w:r w:rsidRPr="00736684">
        <w:rPr>
          <w:rStyle w:val="Time2"/>
          <w:lang w:val="pt-PT"/>
        </w:rPr>
        <w:t>In primo nocturno</w:t>
      </w:r>
      <w:r w:rsidR="00885488" w:rsidRPr="00B779A9">
        <w:rPr>
          <w:lang w:val="pt-PT"/>
        </w:rPr>
        <w:t xml:space="preserve"> AN </w:t>
      </w:r>
      <w:r w:rsidR="00885488" w:rsidRPr="005A362F">
        <w:rPr>
          <w:rStyle w:val="Incipit"/>
          <w:lang w:val="pt-PT"/>
        </w:rPr>
        <w:t>Qui</w:t>
      </w:r>
      <w:r w:rsidR="005A362F" w:rsidRPr="00BE7D55">
        <w:rPr>
          <w:i/>
          <w:lang w:val="pt-PT"/>
        </w:rPr>
        <w:t xml:space="preserve"> </w:t>
      </w:r>
      <w:r w:rsidR="00885488" w:rsidRPr="005A362F">
        <w:rPr>
          <w:rStyle w:val="Incipit"/>
          <w:lang w:val="pt-PT"/>
        </w:rPr>
        <w:t>operatus</w:t>
      </w:r>
      <w:r w:rsidR="005A362F" w:rsidRPr="00BE7D55">
        <w:rPr>
          <w:i/>
          <w:lang w:val="pt-PT"/>
        </w:rPr>
        <w:t xml:space="preserve"> </w:t>
      </w:r>
      <w:r w:rsidR="00885488" w:rsidRPr="005A362F">
        <w:rPr>
          <w:rStyle w:val="Incipit"/>
          <w:lang w:val="pt-PT"/>
        </w:rPr>
        <w:t>est</w:t>
      </w:r>
      <w:r w:rsidR="005A362F" w:rsidRPr="00BE7D55">
        <w:rPr>
          <w:i/>
          <w:lang w:val="pt-PT"/>
        </w:rPr>
        <w:t xml:space="preserve"> </w:t>
      </w:r>
      <w:r w:rsidR="00885488" w:rsidRPr="005A362F">
        <w:rPr>
          <w:rStyle w:val="Incipit"/>
          <w:lang w:val="pt-PT"/>
        </w:rPr>
        <w:t>Petro</w:t>
      </w:r>
      <w:r w:rsidR="00885488" w:rsidRPr="00B779A9">
        <w:rPr>
          <w:lang w:val="pt-PT"/>
        </w:rPr>
        <w:t xml:space="preserve"> cum duabus sequentibus. PS </w:t>
      </w:r>
      <w:r w:rsidR="00885488" w:rsidRPr="005A362F">
        <w:rPr>
          <w:rStyle w:val="Incipit"/>
          <w:lang w:val="pt-PT"/>
        </w:rPr>
        <w:t>Caeli</w:t>
      </w:r>
      <w:r w:rsidR="005A362F" w:rsidRPr="00BE7D55">
        <w:rPr>
          <w:i/>
          <w:lang w:val="pt-PT"/>
        </w:rPr>
        <w:t xml:space="preserve"> </w:t>
      </w:r>
      <w:r w:rsidR="00885488" w:rsidRPr="005A362F">
        <w:rPr>
          <w:rStyle w:val="Incipit"/>
          <w:lang w:val="pt-PT"/>
        </w:rPr>
        <w:t>enarrant</w:t>
      </w:r>
      <w:r w:rsidR="00794880" w:rsidRPr="005A362F">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5A362F">
        <w:rPr>
          <w:rStyle w:val="Incipit"/>
          <w:lang w:val="pt-PT"/>
        </w:rPr>
        <w:t>Benedicam</w:t>
      </w:r>
      <w:r w:rsidR="00794880" w:rsidRPr="005A362F">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5A362F">
        <w:rPr>
          <w:rStyle w:val="Incipit"/>
          <w:lang w:val="pt-PT"/>
        </w:rPr>
        <w:t>Eructavit</w:t>
      </w:r>
      <w:r w:rsidR="00885488" w:rsidRPr="00B779A9">
        <w:rPr>
          <w:lang w:val="pt-PT"/>
        </w:rPr>
        <w:t xml:space="preserve">. VS </w:t>
      </w:r>
      <w:r w:rsidR="00885488" w:rsidRPr="005A362F">
        <w:rPr>
          <w:rStyle w:val="Incipit"/>
          <w:lang w:val="pt-PT"/>
        </w:rPr>
        <w:t>In</w:t>
      </w:r>
      <w:r w:rsidR="005A362F" w:rsidRPr="00BE7D55">
        <w:rPr>
          <w:i/>
          <w:lang w:val="pt-PT"/>
        </w:rPr>
        <w:t xml:space="preserve"> </w:t>
      </w:r>
      <w:r w:rsidR="00885488" w:rsidRPr="005A362F">
        <w:rPr>
          <w:rStyle w:val="Incipit"/>
          <w:lang w:val="pt-PT"/>
        </w:rPr>
        <w:t>omnem</w:t>
      </w:r>
      <w:r w:rsidR="005A362F" w:rsidRPr="00BE7D55">
        <w:rPr>
          <w:i/>
          <w:lang w:val="pt-PT"/>
        </w:rPr>
        <w:t xml:space="preserve"> </w:t>
      </w:r>
      <w:r w:rsidR="00885488" w:rsidRPr="005A362F">
        <w:rPr>
          <w:rStyle w:val="Incipit"/>
          <w:lang w:val="pt-PT"/>
        </w:rPr>
        <w:t>terram</w:t>
      </w:r>
      <w:r w:rsidR="00885488" w:rsidRPr="00B779A9">
        <w:rPr>
          <w:lang w:val="pt-PT"/>
        </w:rPr>
        <w:t xml:space="preserve">. Lectiones cum </w:t>
      </w:r>
      <w:r w:rsidR="00872B44" w:rsidRPr="00B779A9">
        <w:rPr>
          <w:lang w:val="pt-PT"/>
        </w:rPr>
        <w:t>evang</w:t>
      </w:r>
      <w:r w:rsidR="00885488" w:rsidRPr="00B779A9">
        <w:rPr>
          <w:lang w:val="pt-PT"/>
        </w:rPr>
        <w:t xml:space="preserve">elio </w:t>
      </w:r>
      <w:r w:rsidR="008D35E3" w:rsidRPr="00B779A9">
        <w:rPr>
          <w:lang w:val="pt-PT"/>
        </w:rPr>
        <w:t>quaere</w:t>
      </w:r>
      <w:r w:rsidR="00885488" w:rsidRPr="00B779A9">
        <w:rPr>
          <w:lang w:val="pt-PT"/>
        </w:rPr>
        <w:t xml:space="preserve"> in libro circa initium de sanctis. </w:t>
      </w:r>
      <w:r w:rsidR="00BA24A1" w:rsidRPr="00B779A9">
        <w:rPr>
          <w:lang w:val="pt-PT"/>
        </w:rPr>
        <w:t>[</w:t>
      </w:r>
      <w:r w:rsidR="004A53DB" w:rsidRPr="00B779A9">
        <w:rPr>
          <w:lang w:val="pt-PT"/>
        </w:rPr>
        <w:t>LS</w:t>
      </w:r>
      <w:r w:rsidR="00BA24A1" w:rsidRPr="00B779A9">
        <w:rPr>
          <w:lang w:val="pt-PT"/>
        </w:rPr>
        <w:t>]</w:t>
      </w:r>
      <w:r w:rsidR="00885488" w:rsidRPr="00B779A9">
        <w:rPr>
          <w:lang w:val="pt-PT"/>
        </w:rPr>
        <w:t xml:space="preserve"> </w:t>
      </w:r>
      <w:r w:rsidR="00885488" w:rsidRPr="005A362F">
        <w:rPr>
          <w:rStyle w:val="Incipit"/>
          <w:lang w:val="pt-PT"/>
        </w:rPr>
        <w:t>Hodie</w:t>
      </w:r>
      <w:r w:rsidR="005A362F" w:rsidRPr="00BE7D55">
        <w:rPr>
          <w:i/>
          <w:lang w:val="pt-PT"/>
        </w:rPr>
        <w:t xml:space="preserve"> </w:t>
      </w:r>
      <w:r w:rsidR="00885488" w:rsidRPr="005A362F">
        <w:rPr>
          <w:rStyle w:val="Incipit"/>
          <w:lang w:val="pt-PT"/>
        </w:rPr>
        <w:t>de</w:t>
      </w:r>
      <w:r w:rsidR="005A362F" w:rsidRPr="00BE7D55">
        <w:rPr>
          <w:i/>
          <w:lang w:val="pt-PT"/>
        </w:rPr>
        <w:t xml:space="preserve"> </w:t>
      </w:r>
      <w:r w:rsidR="00885488" w:rsidRPr="005A362F">
        <w:rPr>
          <w:rStyle w:val="Incipit"/>
          <w:lang w:val="pt-PT"/>
        </w:rPr>
        <w:t>actibus</w:t>
      </w:r>
      <w:r w:rsidR="005A362F" w:rsidRPr="00BE7D55">
        <w:rPr>
          <w:i/>
          <w:lang w:val="pt-PT"/>
        </w:rPr>
        <w:t xml:space="preserve"> </w:t>
      </w:r>
      <w:r w:rsidR="00885488" w:rsidRPr="005A362F">
        <w:rPr>
          <w:rStyle w:val="Incipit"/>
          <w:lang w:val="pt-PT"/>
        </w:rPr>
        <w:t>apostolorum</w:t>
      </w:r>
      <w:r w:rsidR="005A362F" w:rsidRPr="00BE7D55">
        <w:rPr>
          <w:i/>
          <w:lang w:val="pt-PT"/>
        </w:rPr>
        <w:t xml:space="preserve"> </w:t>
      </w:r>
      <w:r w:rsidR="00885488" w:rsidRPr="005A362F">
        <w:rPr>
          <w:rStyle w:val="Incipit"/>
          <w:lang w:val="pt-PT"/>
        </w:rPr>
        <w:t>lectio</w:t>
      </w:r>
      <w:r w:rsidR="005A362F" w:rsidRPr="00BE7D55">
        <w:rPr>
          <w:i/>
          <w:lang w:val="pt-PT"/>
        </w:rPr>
        <w:t xml:space="preserve"> </w:t>
      </w:r>
      <w:r w:rsidR="00BE33E8" w:rsidRPr="005A362F">
        <w:rPr>
          <w:rStyle w:val="Incipit"/>
          <w:lang w:val="pt-PT"/>
        </w:rPr>
        <w:t>haec</w:t>
      </w:r>
      <w:r w:rsidR="005A362F" w:rsidRPr="00BE7D55">
        <w:rPr>
          <w:i/>
          <w:lang w:val="pt-PT"/>
        </w:rPr>
        <w:t xml:space="preserve"> </w:t>
      </w:r>
      <w:r w:rsidR="00885488" w:rsidRPr="005A362F">
        <w:rPr>
          <w:rStyle w:val="Incipit"/>
          <w:lang w:val="pt-PT"/>
        </w:rPr>
        <w:t>pro</w:t>
      </w:r>
      <w:r w:rsidR="009A6D20" w:rsidRPr="005A362F">
        <w:rPr>
          <w:rStyle w:val="Incipit"/>
          <w:lang w:val="pt-PT"/>
        </w:rPr>
        <w:t>nuntia</w:t>
      </w:r>
      <w:r w:rsidR="00885488" w:rsidRPr="005A362F">
        <w:rPr>
          <w:rStyle w:val="Incipit"/>
          <w:lang w:val="pt-PT"/>
        </w:rPr>
        <w:t>ta</w:t>
      </w:r>
      <w:r w:rsidR="005A362F" w:rsidRPr="00BE7D55">
        <w:rPr>
          <w:i/>
          <w:lang w:val="pt-PT"/>
        </w:rPr>
        <w:t xml:space="preserve"> </w:t>
      </w:r>
      <w:r w:rsidR="00885488" w:rsidRPr="005A362F">
        <w:rPr>
          <w:rStyle w:val="Incipit"/>
          <w:lang w:val="pt-PT"/>
        </w:rPr>
        <w:t>est</w:t>
      </w:r>
      <w:r w:rsidR="00885488" w:rsidRPr="00B779A9">
        <w:rPr>
          <w:lang w:val="pt-PT"/>
        </w:rPr>
        <w:t xml:space="preserve">. </w:t>
      </w:r>
      <w:r w:rsidR="00885488" w:rsidRPr="00B779A9">
        <w:rPr>
          <w:lang w:val="it-IT"/>
        </w:rPr>
        <w:t xml:space="preserve">RP </w:t>
      </w:r>
      <w:r w:rsidR="00885488" w:rsidRPr="005A362F">
        <w:rPr>
          <w:rStyle w:val="Incipit"/>
          <w:lang w:val="it-IT"/>
        </w:rPr>
        <w:t>Qui</w:t>
      </w:r>
      <w:r w:rsidR="005A362F" w:rsidRPr="00BE7D55">
        <w:rPr>
          <w:i/>
          <w:lang w:val="it-IT"/>
        </w:rPr>
        <w:t xml:space="preserve"> </w:t>
      </w:r>
      <w:r w:rsidR="00885488" w:rsidRPr="005A362F">
        <w:rPr>
          <w:rStyle w:val="Incipit"/>
          <w:lang w:val="it-IT"/>
        </w:rPr>
        <w:t>operatus</w:t>
      </w:r>
      <w:r w:rsidR="005A362F" w:rsidRPr="00BE7D55">
        <w:rPr>
          <w:i/>
          <w:lang w:val="it-IT"/>
        </w:rPr>
        <w:t xml:space="preserve"> </w:t>
      </w:r>
      <w:r w:rsidR="00885488" w:rsidRPr="005A362F">
        <w:rPr>
          <w:rStyle w:val="Incipit"/>
          <w:lang w:val="it-IT"/>
        </w:rPr>
        <w:t>est</w:t>
      </w:r>
      <w:r w:rsidR="00794880" w:rsidRPr="005A362F">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5A362F">
        <w:rPr>
          <w:rStyle w:val="Incipit"/>
          <w:lang w:val="it-IT"/>
        </w:rPr>
        <w:t>Scio</w:t>
      </w:r>
      <w:r w:rsidR="005A362F" w:rsidRPr="00BE7D55">
        <w:rPr>
          <w:i/>
          <w:lang w:val="it-IT"/>
        </w:rPr>
        <w:t xml:space="preserve"> </w:t>
      </w:r>
      <w:r w:rsidR="00885488" w:rsidRPr="005A362F">
        <w:rPr>
          <w:rStyle w:val="Incipit"/>
          <w:lang w:val="it-IT"/>
        </w:rPr>
        <w:t>cui</w:t>
      </w:r>
      <w:r w:rsidR="005A362F" w:rsidRPr="00BE7D55">
        <w:rPr>
          <w:i/>
          <w:lang w:val="it-IT"/>
        </w:rPr>
        <w:t xml:space="preserve"> </w:t>
      </w:r>
      <w:r w:rsidR="00885488" w:rsidRPr="005A362F">
        <w:rPr>
          <w:rStyle w:val="Incipit"/>
          <w:lang w:val="it-IT"/>
        </w:rPr>
        <w:t>credidi</w:t>
      </w:r>
      <w:r w:rsidR="00794880" w:rsidRPr="005A362F">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5A362F">
        <w:rPr>
          <w:rStyle w:val="Incipit"/>
          <w:lang w:val="it-IT"/>
        </w:rPr>
        <w:t>Bonum</w:t>
      </w:r>
      <w:r w:rsidR="005A362F" w:rsidRPr="00BE7D55">
        <w:rPr>
          <w:i/>
          <w:lang w:val="it-IT"/>
        </w:rPr>
        <w:t xml:space="preserve"> </w:t>
      </w:r>
      <w:r w:rsidR="00885488" w:rsidRPr="005A362F">
        <w:rPr>
          <w:rStyle w:val="Incipit"/>
          <w:lang w:val="it-IT"/>
        </w:rPr>
        <w:t>certamen</w:t>
      </w:r>
      <w:r w:rsidR="005A362F" w:rsidRPr="00BE7D55">
        <w:rPr>
          <w:i/>
          <w:lang w:val="it-IT"/>
        </w:rPr>
        <w:t xml:space="preserve"> </w:t>
      </w:r>
      <w:r w:rsidR="00885488" w:rsidRPr="005A362F">
        <w:rPr>
          <w:rStyle w:val="Incipit"/>
          <w:lang w:val="it-IT"/>
        </w:rPr>
        <w:t>certavi</w:t>
      </w:r>
      <w:r w:rsidR="00885488" w:rsidRPr="00B779A9">
        <w:rPr>
          <w:lang w:val="it-IT"/>
        </w:rPr>
        <w:t>.</w:t>
      </w:r>
    </w:p>
    <w:p w:rsidR="00885488" w:rsidRPr="00B779A9" w:rsidRDefault="003C32EA" w:rsidP="00415109">
      <w:pPr>
        <w:rPr>
          <w:lang w:val="fr-FR"/>
        </w:rPr>
      </w:pPr>
      <w:r w:rsidRPr="00736684">
        <w:rPr>
          <w:rStyle w:val="Time2"/>
          <w:lang w:val="pt-PT"/>
        </w:rPr>
        <w:t>In secundo nocturno</w:t>
      </w:r>
      <w:r w:rsidR="00885488" w:rsidRPr="00B779A9">
        <w:rPr>
          <w:lang w:val="pt-PT"/>
        </w:rPr>
        <w:t xml:space="preserve"> AN </w:t>
      </w:r>
      <w:r w:rsidR="00885488" w:rsidRPr="00736684">
        <w:rPr>
          <w:rStyle w:val="Incipit"/>
          <w:lang w:val="pt-PT"/>
        </w:rPr>
        <w:t>Tu es vas electionis</w:t>
      </w:r>
      <w:r w:rsidR="00885488" w:rsidRPr="00B779A9">
        <w:rPr>
          <w:lang w:val="pt-PT"/>
        </w:rPr>
        <w:t xml:space="preserve"> cum duabus sequentibus. PS </w:t>
      </w:r>
      <w:r w:rsidR="00885488" w:rsidRPr="00736684">
        <w:rPr>
          <w:rStyle w:val="Incipit"/>
          <w:lang w:val="pt-PT"/>
        </w:rPr>
        <w:t>Omnes gentes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Exaudi deus deprecationem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Exaudi deus orationem</w:t>
      </w:r>
      <w:r w:rsidR="00885488" w:rsidRPr="00B779A9">
        <w:rPr>
          <w:lang w:val="pt-PT"/>
        </w:rPr>
        <w:t xml:space="preserve">. VS </w:t>
      </w:r>
      <w:r w:rsidR="00885488" w:rsidRPr="00736684">
        <w:rPr>
          <w:rStyle w:val="Incipit"/>
          <w:lang w:val="pt-PT"/>
        </w:rPr>
        <w:t>Constitues eos</w:t>
      </w:r>
      <w:r w:rsidR="00885488" w:rsidRPr="00B779A9">
        <w:rPr>
          <w:lang w:val="pt-PT"/>
        </w:rPr>
        <w:t xml:space="preserve">. </w:t>
      </w:r>
      <w:r w:rsidR="00885488" w:rsidRPr="00B779A9">
        <w:rPr>
          <w:lang w:val="fr-FR"/>
        </w:rPr>
        <w:t xml:space="preserve">RP </w:t>
      </w:r>
      <w:r w:rsidR="00885488" w:rsidRPr="00736684">
        <w:rPr>
          <w:rStyle w:val="Incipit"/>
          <w:lang w:val="fr-FR"/>
        </w:rPr>
        <w:t>Reposita est</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736684">
        <w:rPr>
          <w:rStyle w:val="Incipit"/>
          <w:lang w:val="fr-FR"/>
        </w:rPr>
        <w:t>Audistis</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736684">
        <w:rPr>
          <w:rStyle w:val="Incipit"/>
          <w:lang w:val="fr-FR"/>
        </w:rPr>
        <w:t>Sancte Paule</w:t>
      </w:r>
      <w:r w:rsidR="00885488" w:rsidRPr="00B779A9">
        <w:rPr>
          <w:lang w:val="fr-FR"/>
        </w:rPr>
        <w:t>.</w:t>
      </w:r>
    </w:p>
    <w:p w:rsidR="00355208" w:rsidRDefault="003C32EA" w:rsidP="00415109">
      <w:pPr>
        <w:rPr>
          <w:lang w:val="pt-PT"/>
        </w:rPr>
      </w:pPr>
      <w:r w:rsidRPr="00736684">
        <w:rPr>
          <w:rStyle w:val="Time2"/>
          <w:lang w:val="fr-FR"/>
        </w:rPr>
        <w:t>In tertio nocturno</w:t>
      </w:r>
      <w:r w:rsidR="00885488" w:rsidRPr="00B779A9">
        <w:rPr>
          <w:lang w:val="fr-FR"/>
        </w:rPr>
        <w:t xml:space="preserve"> AN </w:t>
      </w:r>
      <w:r w:rsidR="00885488" w:rsidRPr="00736684">
        <w:rPr>
          <w:rStyle w:val="Incipit"/>
          <w:lang w:val="fr-FR"/>
        </w:rPr>
        <w:t>Saulus qui et Paulus</w:t>
      </w:r>
      <w:r w:rsidR="00885488" w:rsidRPr="00B779A9">
        <w:rPr>
          <w:lang w:val="fr-FR"/>
        </w:rPr>
        <w:t xml:space="preserve"> cum duabus sequentibus. PS </w:t>
      </w:r>
      <w:r w:rsidR="00885488" w:rsidRPr="00736684">
        <w:rPr>
          <w:rStyle w:val="Incipit"/>
          <w:lang w:val="fr-FR"/>
        </w:rPr>
        <w:t>Confitebimur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Dominus regnavit exultet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Dominus regnavit irascantur</w:t>
      </w:r>
      <w:r w:rsidR="00885488" w:rsidRPr="00B779A9">
        <w:rPr>
          <w:lang w:val="fr-FR"/>
        </w:rPr>
        <w:t xml:space="preserve">. </w:t>
      </w:r>
      <w:r w:rsidR="00885488" w:rsidRPr="00B779A9">
        <w:rPr>
          <w:lang w:val="pt-PT"/>
        </w:rPr>
        <w:t xml:space="preserve">VS </w:t>
      </w:r>
      <w:r w:rsidR="00885488" w:rsidRPr="00736684">
        <w:rPr>
          <w:rStyle w:val="Incipit"/>
          <w:lang w:val="pt-PT"/>
        </w:rPr>
        <w:t>Nimis honorati</w:t>
      </w:r>
      <w:r w:rsidR="00885488" w:rsidRPr="00B779A9">
        <w:rPr>
          <w:lang w:val="pt-PT"/>
        </w:rPr>
        <w:t xml:space="preserve">. EV </w:t>
      </w:r>
      <w:r w:rsidR="00885488" w:rsidRPr="00736684">
        <w:rPr>
          <w:rStyle w:val="Incipit"/>
          <w:lang w:val="pt-PT"/>
        </w:rPr>
        <w:t>Homo quidam erat</w:t>
      </w:r>
      <w:r w:rsidR="00603E0B" w:rsidRPr="00736684">
        <w:rPr>
          <w:rStyle w:val="Incipit"/>
          <w:lang w:val="pt-PT"/>
        </w:rPr>
        <w:t xml:space="preserve"> div</w:t>
      </w:r>
      <w:r w:rsidR="00885488" w:rsidRPr="00736684">
        <w:rPr>
          <w:rStyle w:val="Incipit"/>
          <w:lang w:val="pt-PT"/>
        </w:rPr>
        <w:t>es qui habebat</w:t>
      </w:r>
      <w:r w:rsidR="00890E93" w:rsidRPr="00736684">
        <w:rPr>
          <w:rStyle w:val="Incipit"/>
          <w:lang w:val="pt-PT"/>
        </w:rPr>
        <w:t xml:space="preserve"> vi</w:t>
      </w:r>
      <w:r w:rsidR="00885488" w:rsidRPr="00736684">
        <w:rPr>
          <w:rStyle w:val="Incipit"/>
          <w:lang w:val="pt-PT"/>
        </w:rPr>
        <w:t>llicum</w:t>
      </w:r>
      <w:r w:rsidR="00885488" w:rsidRPr="00B779A9">
        <w:rPr>
          <w:lang w:val="pt-PT"/>
        </w:rPr>
        <w:t xml:space="preserve">. RP </w:t>
      </w:r>
      <w:r w:rsidR="00885488" w:rsidRPr="00736684">
        <w:rPr>
          <w:rStyle w:val="Incipit"/>
          <w:lang w:val="pt-PT"/>
        </w:rPr>
        <w:t>Gratia dei</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Saulus autem magis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Magnus sanctus Paulus</w:t>
      </w:r>
      <w:r w:rsidR="00885488" w:rsidRPr="00B779A9">
        <w:rPr>
          <w:lang w:val="pt-PT"/>
        </w:rPr>
        <w:t xml:space="preserve">. </w:t>
      </w:r>
      <w:r w:rsidR="004A53DB" w:rsidRPr="00B779A9">
        <w:rPr>
          <w:lang w:val="pt-PT"/>
        </w:rPr>
        <w:t xml:space="preserve">[TD] </w:t>
      </w:r>
      <w:r w:rsidR="004A53DB" w:rsidRPr="00736684">
        <w:rPr>
          <w:rStyle w:val="Incipit"/>
          <w:lang w:val="pt-PT"/>
        </w:rPr>
        <w:t>Te deum</w:t>
      </w:r>
      <w:r w:rsidR="00D36E9D" w:rsidRPr="00B779A9">
        <w:rPr>
          <w:lang w:val="pt-PT"/>
        </w:rPr>
        <w:t xml:space="preserve"> dicitur etiam si fuerit infra septuagesimam</w:t>
      </w:r>
      <w:r w:rsidR="00885488" w:rsidRPr="00B779A9">
        <w:rPr>
          <w:lang w:val="pt-PT"/>
        </w:rPr>
        <w:t>.</w:t>
      </w:r>
      <w:r w:rsidR="004A53DB" w:rsidRPr="00B779A9">
        <w:rPr>
          <w:lang w:val="pt-PT"/>
        </w:rPr>
        <w:t xml:space="preserve"> </w:t>
      </w:r>
    </w:p>
    <w:p w:rsidR="00885488" w:rsidRPr="00B779A9" w:rsidRDefault="004A53DB" w:rsidP="00415109">
      <w:pPr>
        <w:rPr>
          <w:lang w:val="pt-PT"/>
        </w:rPr>
      </w:pPr>
      <w:r w:rsidRPr="00B779A9">
        <w:rPr>
          <w:lang w:val="pt-PT"/>
        </w:rPr>
        <w:lastRenderedPageBreak/>
        <w:t>(153r)</w:t>
      </w:r>
      <w:r w:rsidR="00355208">
        <w:rPr>
          <w:lang w:val="pt-PT"/>
        </w:rPr>
        <w:t xml:space="preserve"> </w:t>
      </w:r>
      <w:r w:rsidR="003C32EA" w:rsidRPr="00736684">
        <w:rPr>
          <w:rStyle w:val="Time1"/>
          <w:lang w:val="pt-PT"/>
        </w:rPr>
        <w:t>Ad laudes</w:t>
      </w:r>
      <w:r w:rsidR="00885488" w:rsidRPr="00B779A9">
        <w:rPr>
          <w:lang w:val="pt-PT"/>
        </w:rPr>
        <w:t xml:space="preserve"> AN </w:t>
      </w:r>
      <w:r w:rsidR="00885488" w:rsidRPr="00736684">
        <w:rPr>
          <w:rStyle w:val="Incipit"/>
          <w:lang w:val="pt-PT"/>
        </w:rPr>
        <w:t>Ego plantavi A</w:t>
      </w:r>
      <w:r w:rsidR="00355208" w:rsidRPr="00736684">
        <w:rPr>
          <w:rStyle w:val="Incipit"/>
          <w:lang w:val="pt-PT"/>
        </w:rPr>
        <w:t>%D::p%</w:t>
      </w:r>
      <w:r w:rsidR="00885488" w:rsidRPr="00736684">
        <w:rPr>
          <w:rStyle w:val="Incipit"/>
          <w:lang w:val="pt-PT"/>
        </w:rPr>
        <w:t>pollo rigavit</w:t>
      </w:r>
      <w:r w:rsidR="00885488" w:rsidRPr="00B779A9">
        <w:rPr>
          <w:lang w:val="pt-PT"/>
        </w:rPr>
        <w:t xml:space="preserve"> cum reliquis. HY</w:t>
      </w:r>
      <w:r w:rsidR="00355208">
        <w:rPr>
          <w:lang w:val="pt-PT"/>
        </w:rPr>
        <w:t>HV</w:t>
      </w:r>
      <w:r w:rsidR="00885488" w:rsidRPr="00B779A9">
        <w:rPr>
          <w:lang w:val="pt-PT"/>
        </w:rPr>
        <w:t xml:space="preserve"> </w:t>
      </w:r>
      <w:r w:rsidR="00885488" w:rsidRPr="00736684">
        <w:rPr>
          <w:rStyle w:val="Incipit"/>
          <w:lang w:val="pt-PT"/>
        </w:rPr>
        <w:t>Doctor egregie Paule</w:t>
      </w:r>
      <w:r w:rsidR="00885488" w:rsidRPr="00B779A9">
        <w:rPr>
          <w:lang w:val="pt-PT"/>
        </w:rPr>
        <w:t xml:space="preserve"> cum solo </w:t>
      </w:r>
      <w:r w:rsidRPr="00B779A9">
        <w:rPr>
          <w:lang w:val="pt-PT"/>
        </w:rPr>
        <w:t>H</w:t>
      </w:r>
      <w:r w:rsidR="00885488" w:rsidRPr="00B779A9">
        <w:rPr>
          <w:lang w:val="pt-PT"/>
        </w:rPr>
        <w:t xml:space="preserve">V </w:t>
      </w:r>
      <w:r w:rsidR="00885488" w:rsidRPr="00736684">
        <w:rPr>
          <w:rStyle w:val="Incipit"/>
          <w:lang w:val="pt-PT"/>
        </w:rPr>
        <w:t>Sit trinitati</w:t>
      </w:r>
      <w:r w:rsidR="00885488" w:rsidRPr="00B779A9">
        <w:rPr>
          <w:lang w:val="pt-PT"/>
        </w:rPr>
        <w:t xml:space="preserve">. VS </w:t>
      </w:r>
      <w:r w:rsidR="00885488" w:rsidRPr="00736684">
        <w:rPr>
          <w:rStyle w:val="Incipit"/>
          <w:lang w:val="pt-PT"/>
        </w:rPr>
        <w:t>Dedisti hereditatem</w:t>
      </w:r>
      <w:r w:rsidR="00885488" w:rsidRPr="00B779A9">
        <w:rPr>
          <w:lang w:val="pt-PT"/>
        </w:rPr>
        <w:t xml:space="preserve">. AB </w:t>
      </w:r>
      <w:r w:rsidR="00885488" w:rsidRPr="00736684">
        <w:rPr>
          <w:rStyle w:val="Incipit"/>
          <w:lang w:val="pt-PT"/>
        </w:rPr>
        <w:t>Vos qui secuti estis</w:t>
      </w:r>
      <w:r w:rsidR="00885488" w:rsidRPr="00B779A9">
        <w:rPr>
          <w:lang w:val="pt-PT"/>
        </w:rPr>
        <w:t xml:space="preserve">. </w:t>
      </w:r>
      <w:r w:rsidR="00355208">
        <w:rPr>
          <w:lang w:val="pt-PT"/>
        </w:rPr>
        <w:t>Suffragium d</w:t>
      </w:r>
      <w:r w:rsidRPr="00B779A9">
        <w:rPr>
          <w:lang w:val="pt-PT"/>
        </w:rPr>
        <w:t xml:space="preserve">e sancto </w:t>
      </w:r>
      <w:r w:rsidR="00355208" w:rsidRPr="00355208">
        <w:rPr>
          <w:lang w:val="pt-PT"/>
        </w:rPr>
        <w:t>|</w:t>
      </w:r>
      <w:r w:rsidRPr="00B779A9">
        <w:rPr>
          <w:lang w:val="pt-PT"/>
        </w:rPr>
        <w:t>Praeiecto</w:t>
      </w:r>
      <w:r w:rsidR="00355208">
        <w:rPr>
          <w:lang w:val="pt-PT"/>
        </w:rPr>
        <w:t>::Proiecto</w:t>
      </w:r>
      <w:r w:rsidR="00355208" w:rsidRPr="00355208">
        <w:rPr>
          <w:lang w:val="pt-PT"/>
        </w:rPr>
        <w:t>|</w:t>
      </w:r>
      <w:r w:rsidRPr="00B779A9">
        <w:rPr>
          <w:lang w:val="pt-PT"/>
        </w:rPr>
        <w:t xml:space="preserve"> </w:t>
      </w:r>
      <w:r w:rsidR="00885488" w:rsidRPr="00B779A9">
        <w:rPr>
          <w:lang w:val="pt-PT"/>
        </w:rPr>
        <w:t xml:space="preserve">AC </w:t>
      </w:r>
      <w:r w:rsidR="00885488" w:rsidRPr="005A362F">
        <w:rPr>
          <w:rStyle w:val="Incipit"/>
          <w:lang w:val="pt-PT"/>
        </w:rPr>
        <w:t>Hic</w:t>
      </w:r>
      <w:r w:rsidR="005A362F" w:rsidRPr="00BE7D55">
        <w:rPr>
          <w:i/>
          <w:lang w:val="pt-PT"/>
        </w:rPr>
        <w:t xml:space="preserve"> </w:t>
      </w:r>
      <w:r w:rsidR="00C31823" w:rsidRPr="005A362F">
        <w:rPr>
          <w:rStyle w:val="Incipit"/>
          <w:lang w:val="pt-PT"/>
        </w:rPr>
        <w:t>vir</w:t>
      </w:r>
      <w:r w:rsidR="005A362F" w:rsidRPr="00BE7D55">
        <w:rPr>
          <w:i/>
          <w:lang w:val="pt-PT"/>
        </w:rPr>
        <w:t xml:space="preserve"> </w:t>
      </w:r>
      <w:r w:rsidR="00885488" w:rsidRPr="005A362F">
        <w:rPr>
          <w:rStyle w:val="Incipit"/>
          <w:lang w:val="pt-PT"/>
        </w:rPr>
        <w:t>despiciens</w:t>
      </w:r>
      <w:r w:rsidR="005A362F" w:rsidRPr="00BE7D55">
        <w:rPr>
          <w:i/>
          <w:lang w:val="pt-PT"/>
        </w:rPr>
        <w:t xml:space="preserve"> </w:t>
      </w:r>
      <w:r w:rsidR="00885488" w:rsidRPr="005A362F">
        <w:rPr>
          <w:rStyle w:val="Incipit"/>
          <w:lang w:val="pt-PT"/>
        </w:rPr>
        <w:t>mundum</w:t>
      </w:r>
      <w:r w:rsidR="00885488" w:rsidRPr="00B779A9">
        <w:rPr>
          <w:lang w:val="pt-PT"/>
        </w:rPr>
        <w:t xml:space="preserve">. </w:t>
      </w:r>
      <w:r w:rsidRPr="00B779A9">
        <w:rPr>
          <w:lang w:val="pt-PT"/>
        </w:rPr>
        <w:t xml:space="preserve">De sancta Agnete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Induit</w:t>
      </w:r>
      <w:r w:rsidR="005A362F" w:rsidRPr="00BE7D55">
        <w:rPr>
          <w:i/>
          <w:lang w:val="pt-PT"/>
        </w:rPr>
        <w:t xml:space="preserve"> </w:t>
      </w:r>
      <w:r w:rsidR="00885488" w:rsidRPr="005A362F">
        <w:rPr>
          <w:rStyle w:val="Incipit"/>
          <w:lang w:val="pt-PT"/>
        </w:rPr>
        <w:t>me</w:t>
      </w:r>
      <w:r w:rsidR="005A362F" w:rsidRPr="00BE7D55">
        <w:rPr>
          <w:i/>
          <w:lang w:val="pt-PT"/>
        </w:rPr>
        <w:t xml:space="preserve"> </w:t>
      </w:r>
      <w:r w:rsidR="00885488" w:rsidRPr="005A362F">
        <w:rPr>
          <w:rStyle w:val="Incipit"/>
          <w:lang w:val="pt-PT"/>
        </w:rPr>
        <w:t>dominus</w:t>
      </w:r>
      <w:r w:rsidR="00885488" w:rsidRPr="00B779A9">
        <w:rPr>
          <w:lang w:val="pt-PT"/>
        </w:rPr>
        <w:t xml:space="preserve"> ex secundo nocturno. </w:t>
      </w:r>
      <w:r w:rsidR="00885488" w:rsidRPr="00736684">
        <w:rPr>
          <w:lang w:val="pt-PT"/>
        </w:rPr>
        <w:t xml:space="preserve">De beata virgine quod occurrit. </w:t>
      </w:r>
      <w:r w:rsidRPr="00B779A9">
        <w:rPr>
          <w:lang w:val="pt-PT"/>
        </w:rPr>
        <w:t xml:space="preserve">[BD] </w:t>
      </w:r>
      <w:r w:rsidR="005F6F99" w:rsidRPr="005A362F">
        <w:rPr>
          <w:rStyle w:val="Incipit"/>
          <w:lang w:val="pt-PT"/>
        </w:rPr>
        <w:t>Benedicamus</w:t>
      </w:r>
      <w:r w:rsidRPr="00B779A9">
        <w:rPr>
          <w:lang w:val="pt-PT"/>
        </w:rPr>
        <w:t xml:space="preserve"> de</w:t>
      </w:r>
      <w:r w:rsidR="00885488" w:rsidRPr="00B779A9">
        <w:rPr>
          <w:lang w:val="pt-PT"/>
        </w:rPr>
        <w:t xml:space="preserve"> apostolis.</w:t>
      </w:r>
    </w:p>
    <w:p w:rsidR="00885488" w:rsidRPr="00B779A9" w:rsidRDefault="003C32EA" w:rsidP="00415109">
      <w:pPr>
        <w:rPr>
          <w:lang w:val="pt-PT"/>
        </w:rPr>
      </w:pPr>
      <w:r w:rsidRPr="00736684">
        <w:rPr>
          <w:rStyle w:val="Time1"/>
          <w:lang w:val="pt-PT"/>
        </w:rPr>
        <w:t>Maturum officium</w:t>
      </w:r>
      <w:r w:rsidR="00885488" w:rsidRPr="00B779A9">
        <w:rPr>
          <w:lang w:val="pt-PT"/>
        </w:rPr>
        <w:t xml:space="preserve"> </w:t>
      </w:r>
      <w:r w:rsidR="00BA24A1" w:rsidRPr="00B779A9">
        <w:rPr>
          <w:lang w:val="pt-PT"/>
        </w:rPr>
        <w:t>[</w:t>
      </w:r>
      <w:r w:rsidR="00885488" w:rsidRPr="00B779A9">
        <w:rPr>
          <w:lang w:val="pt-PT"/>
        </w:rPr>
        <w:t>IN</w:t>
      </w:r>
      <w:r w:rsidR="00BA24A1" w:rsidRPr="00B779A9">
        <w:rPr>
          <w:lang w:val="pt-PT"/>
        </w:rPr>
        <w:t>]</w:t>
      </w:r>
      <w:r w:rsidR="00885488" w:rsidRPr="00B779A9">
        <w:rPr>
          <w:lang w:val="pt-PT"/>
        </w:rPr>
        <w:t xml:space="preserve"> </w:t>
      </w:r>
      <w:r w:rsidR="00885488" w:rsidRPr="005A362F">
        <w:rPr>
          <w:rStyle w:val="Incipit"/>
          <w:lang w:val="pt-PT"/>
        </w:rPr>
        <w:t>Vultum</w:t>
      </w:r>
      <w:r w:rsidR="005A362F" w:rsidRPr="00BE7D55">
        <w:rPr>
          <w:i/>
          <w:lang w:val="pt-PT"/>
        </w:rPr>
        <w:t xml:space="preserve"> </w:t>
      </w:r>
      <w:r w:rsidR="00885488" w:rsidRPr="005A362F">
        <w:rPr>
          <w:rStyle w:val="Incipit"/>
          <w:lang w:val="pt-PT"/>
        </w:rPr>
        <w:t>tuum</w:t>
      </w:r>
      <w:r w:rsidR="00885488" w:rsidRPr="00B779A9">
        <w:rPr>
          <w:lang w:val="pt-PT"/>
        </w:rPr>
        <w:t xml:space="preserve"> cum reliquis.</w:t>
      </w:r>
    </w:p>
    <w:p w:rsidR="00885488" w:rsidRDefault="003C32EA" w:rsidP="00415109">
      <w:pPr>
        <w:rPr>
          <w:lang w:val="en-US"/>
        </w:rPr>
      </w:pPr>
      <w:r w:rsidRPr="00736684">
        <w:rPr>
          <w:rStyle w:val="Time1"/>
          <w:lang w:val="en-US"/>
        </w:rPr>
        <w:t>Ad</w:t>
      </w:r>
      <w:r w:rsidR="00905C24" w:rsidRPr="00736684">
        <w:rPr>
          <w:rStyle w:val="Time1"/>
          <w:lang w:val="en-US"/>
        </w:rPr>
        <w:t xml:space="preserve"> </w:t>
      </w:r>
      <w:r w:rsidRPr="00736684">
        <w:rPr>
          <w:rStyle w:val="Time1"/>
          <w:lang w:val="en-US"/>
        </w:rPr>
        <w:t>primam</w:t>
      </w:r>
      <w:r w:rsidR="00885488">
        <w:rPr>
          <w:lang w:val="en-US"/>
        </w:rPr>
        <w:t xml:space="preserve"> AN </w:t>
      </w:r>
      <w:r w:rsidR="00885488" w:rsidRPr="005A362F">
        <w:rPr>
          <w:rStyle w:val="Incipit"/>
          <w:lang w:val="en-US"/>
        </w:rPr>
        <w:t>Ego</w:t>
      </w:r>
      <w:r w:rsidR="005A362F" w:rsidRPr="00BE7D55">
        <w:rPr>
          <w:i/>
          <w:lang w:val="en-US"/>
        </w:rPr>
        <w:t xml:space="preserve"> </w:t>
      </w:r>
      <w:r w:rsidR="00885488" w:rsidRPr="005A362F">
        <w:rPr>
          <w:rStyle w:val="Incipit"/>
          <w:lang w:val="en-US"/>
        </w:rPr>
        <w:t>plantavi</w:t>
      </w:r>
      <w:r w:rsidR="00885488" w:rsidRPr="005B472A">
        <w:rPr>
          <w:lang w:val="en-US"/>
        </w:rPr>
        <w:t>.</w:t>
      </w:r>
    </w:p>
    <w:p w:rsidR="00885488" w:rsidRDefault="003C32EA" w:rsidP="00415109">
      <w:pPr>
        <w:rPr>
          <w:lang w:val="en-US"/>
        </w:rPr>
      </w:pPr>
      <w:r w:rsidRPr="00736684">
        <w:rPr>
          <w:rStyle w:val="Time1"/>
          <w:lang w:val="en-US"/>
        </w:rPr>
        <w:t>Ad tertiam</w:t>
      </w:r>
      <w:r w:rsidR="00885488">
        <w:rPr>
          <w:lang w:val="en-US"/>
        </w:rPr>
        <w:t xml:space="preserve"> AN </w:t>
      </w:r>
      <w:r w:rsidR="00885488" w:rsidRPr="00736684">
        <w:rPr>
          <w:rStyle w:val="Incipit"/>
          <w:lang w:val="en-US"/>
        </w:rPr>
        <w:t>Libenter gloriabor</w:t>
      </w:r>
      <w:r w:rsidR="00885488">
        <w:rPr>
          <w:lang w:val="en-US"/>
        </w:rPr>
        <w:t>.</w:t>
      </w:r>
    </w:p>
    <w:p w:rsidR="00885488" w:rsidRDefault="003C32EA" w:rsidP="00415109">
      <w:pPr>
        <w:rPr>
          <w:lang w:val="en-US"/>
        </w:rPr>
      </w:pPr>
      <w:r w:rsidRPr="00736684">
        <w:rPr>
          <w:rStyle w:val="Time1"/>
          <w:lang w:val="en-US"/>
        </w:rPr>
        <w:t>Ad sextam</w:t>
      </w:r>
      <w:r w:rsidR="00885488">
        <w:rPr>
          <w:lang w:val="en-US"/>
        </w:rPr>
        <w:t xml:space="preserve"> AN </w:t>
      </w:r>
      <w:r w:rsidR="00885488" w:rsidRPr="00736684">
        <w:rPr>
          <w:rStyle w:val="Incipit"/>
          <w:lang w:val="en-US"/>
        </w:rPr>
        <w:t>Sancte Paule apostole</w:t>
      </w:r>
      <w:r w:rsidR="00885488">
        <w:rPr>
          <w:lang w:val="en-US"/>
        </w:rPr>
        <w:t>.</w:t>
      </w:r>
    </w:p>
    <w:p w:rsidR="00885488" w:rsidRDefault="003C32EA" w:rsidP="00415109">
      <w:pPr>
        <w:rPr>
          <w:lang w:val="en-US"/>
        </w:rPr>
      </w:pPr>
      <w:r w:rsidRPr="00BC2E91">
        <w:rPr>
          <w:rStyle w:val="Time1"/>
          <w:lang w:val="en-US"/>
        </w:rPr>
        <w:t>Ad nonam</w:t>
      </w:r>
      <w:r w:rsidR="00885488">
        <w:rPr>
          <w:lang w:val="en-US"/>
        </w:rPr>
        <w:t xml:space="preserve"> AN </w:t>
      </w:r>
      <w:r w:rsidR="00885488" w:rsidRPr="00BC2E91">
        <w:rPr>
          <w:rStyle w:val="Incipit"/>
          <w:lang w:val="en-US"/>
        </w:rPr>
        <w:t>Ter virgis caesus sum</w:t>
      </w:r>
      <w:r w:rsidR="00885488">
        <w:rPr>
          <w:lang w:val="en-US"/>
        </w:rPr>
        <w:t>.</w:t>
      </w:r>
    </w:p>
    <w:p w:rsidR="00885488" w:rsidRPr="00B779A9" w:rsidRDefault="003C32EA" w:rsidP="00415109">
      <w:pPr>
        <w:rPr>
          <w:lang w:val="pt-PT"/>
        </w:rPr>
      </w:pPr>
      <w:r w:rsidRPr="00BC2E91">
        <w:rPr>
          <w:rStyle w:val="Time1"/>
          <w:lang w:val="it-IT"/>
        </w:rPr>
        <w:t>Ad officium</w:t>
      </w:r>
      <w:r w:rsidR="00885488" w:rsidRPr="00B779A9">
        <w:rPr>
          <w:lang w:val="it-IT"/>
        </w:rPr>
        <w:t xml:space="preserve"> IN </w:t>
      </w:r>
      <w:r w:rsidR="00885488" w:rsidRPr="00BC2E91">
        <w:rPr>
          <w:rStyle w:val="Incipit"/>
          <w:lang w:val="it-IT"/>
        </w:rPr>
        <w:t>Scio cui credidi</w:t>
      </w:r>
      <w:r w:rsidR="00DD1415">
        <w:rPr>
          <w:lang w:val="it-IT"/>
        </w:rPr>
        <w:t>@</w:t>
      </w:r>
      <w:r w:rsidR="00DD1415" w:rsidRPr="00B779A9">
        <w:rPr>
          <w:lang w:val="it-IT"/>
        </w:rPr>
        <w:t>177.</w:t>
      </w:r>
      <w:r w:rsidR="00885488" w:rsidRPr="00B779A9">
        <w:rPr>
          <w:lang w:val="it-IT"/>
        </w:rPr>
        <w:t xml:space="preserve"> </w:t>
      </w:r>
      <w:r w:rsidR="004A53DB" w:rsidRPr="00B779A9">
        <w:rPr>
          <w:lang w:val="fr-FR"/>
        </w:rPr>
        <w:t xml:space="preserve">[KY] </w:t>
      </w:r>
      <w:r w:rsidR="004A53DB" w:rsidRPr="00BC2E91">
        <w:rPr>
          <w:rStyle w:val="Incipit"/>
          <w:lang w:val="fr-FR"/>
        </w:rPr>
        <w:t>Kyrie</w:t>
      </w:r>
      <w:r w:rsidR="004A53DB" w:rsidRPr="00B779A9">
        <w:rPr>
          <w:lang w:val="fr-FR"/>
        </w:rPr>
        <w:t xml:space="preserve"> et [SA] </w:t>
      </w:r>
      <w:r w:rsidR="004A53DB" w:rsidRPr="00BC2E91">
        <w:rPr>
          <w:rStyle w:val="Incipit"/>
          <w:lang w:val="fr-FR"/>
        </w:rPr>
        <w:t>Sanctus</w:t>
      </w:r>
      <w:r w:rsidR="004A53DB" w:rsidRPr="00B779A9">
        <w:rPr>
          <w:lang w:val="fr-FR"/>
        </w:rPr>
        <w:t xml:space="preserve"> </w:t>
      </w:r>
      <w:r w:rsidR="00885488" w:rsidRPr="00B779A9">
        <w:rPr>
          <w:lang w:val="fr-FR"/>
        </w:rPr>
        <w:t xml:space="preserve">de apostolis. GR </w:t>
      </w:r>
      <w:r w:rsidR="00885488" w:rsidRPr="00BC2E91">
        <w:rPr>
          <w:rStyle w:val="Incipit"/>
          <w:lang w:val="fr-FR"/>
        </w:rPr>
        <w:t>Qui operatus est</w:t>
      </w:r>
      <w:r w:rsidR="00DD1415">
        <w:rPr>
          <w:lang w:val="fr-FR"/>
        </w:rPr>
        <w:t>@</w:t>
      </w:r>
      <w:r w:rsidR="00DD1415" w:rsidRPr="00B779A9">
        <w:rPr>
          <w:lang w:val="fr-FR"/>
        </w:rPr>
        <w:t>178.</w:t>
      </w:r>
      <w:r w:rsidR="00885488" w:rsidRPr="00B779A9">
        <w:rPr>
          <w:lang w:val="fr-FR"/>
        </w:rPr>
        <w:t xml:space="preserve"> AL</w:t>
      </w:r>
      <w:r w:rsidR="004A53DB" w:rsidRPr="00B779A9">
        <w:rPr>
          <w:lang w:val="fr-FR"/>
        </w:rPr>
        <w:t>V</w:t>
      </w:r>
      <w:r w:rsidR="00885488" w:rsidRPr="00B779A9">
        <w:rPr>
          <w:lang w:val="fr-FR"/>
        </w:rPr>
        <w:t xml:space="preserve"> </w:t>
      </w:r>
      <w:r w:rsidR="00885488" w:rsidRPr="00BC2E91">
        <w:rPr>
          <w:rStyle w:val="Incipit"/>
          <w:lang w:val="fr-FR"/>
        </w:rPr>
        <w:t xml:space="preserve">Non </w:t>
      </w:r>
      <w:r w:rsidR="000F4FB4" w:rsidRPr="00BC2E91">
        <w:rPr>
          <w:rStyle w:val="Incipit"/>
          <w:lang w:val="fr-FR"/>
        </w:rPr>
        <w:t>vos</w:t>
      </w:r>
      <w:r w:rsidR="00885488" w:rsidRPr="00BC2E91">
        <w:rPr>
          <w:rStyle w:val="Incipit"/>
          <w:lang w:val="fr-FR"/>
        </w:rPr>
        <w:t xml:space="preserve"> me elegistis</w:t>
      </w:r>
      <w:r w:rsidR="00DD1415">
        <w:rPr>
          <w:lang w:val="fr-FR"/>
        </w:rPr>
        <w:t>@</w:t>
      </w:r>
      <w:r w:rsidR="00DD1415" w:rsidRPr="00B779A9">
        <w:rPr>
          <w:lang w:val="fr-FR"/>
        </w:rPr>
        <w:t>227.</w:t>
      </w:r>
      <w:r w:rsidR="00885488" w:rsidRPr="00B779A9">
        <w:rPr>
          <w:lang w:val="fr-FR"/>
        </w:rPr>
        <w:t xml:space="preserve"> SE </w:t>
      </w:r>
      <w:r w:rsidR="00885488" w:rsidRPr="00BC2E91">
        <w:rPr>
          <w:rStyle w:val="Incipit"/>
          <w:lang w:val="fr-FR"/>
        </w:rPr>
        <w:t>Dixit dominus ex Basan</w:t>
      </w:r>
      <w:r w:rsidR="00DD1415">
        <w:rPr>
          <w:lang w:val="fr-FR"/>
        </w:rPr>
        <w:t>@</w:t>
      </w:r>
      <w:r w:rsidR="00DD1415" w:rsidRPr="00B779A9">
        <w:rPr>
          <w:lang w:val="fr-FR"/>
        </w:rPr>
        <w:t>276.</w:t>
      </w:r>
      <w:r w:rsidR="00885488" w:rsidRPr="00B779A9">
        <w:rPr>
          <w:lang w:val="fr-FR"/>
        </w:rPr>
        <w:t xml:space="preserve"> </w:t>
      </w:r>
      <w:r w:rsidR="00885488" w:rsidRPr="00B779A9">
        <w:rPr>
          <w:lang w:val="pt-PT"/>
        </w:rPr>
        <w:t xml:space="preserve">OF </w:t>
      </w:r>
      <w:r w:rsidR="00885488" w:rsidRPr="00BC2E91">
        <w:rPr>
          <w:rStyle w:val="Incipit"/>
          <w:lang w:val="pt-PT"/>
        </w:rPr>
        <w:t>In omnem terram</w:t>
      </w:r>
      <w:r w:rsidR="00DD1415">
        <w:rPr>
          <w:lang w:val="pt-PT"/>
        </w:rPr>
        <w:t>@</w:t>
      </w:r>
      <w:r w:rsidR="00DD1415" w:rsidRPr="00B779A9">
        <w:rPr>
          <w:lang w:val="pt-PT"/>
        </w:rPr>
        <w:t>178.</w:t>
      </w:r>
      <w:r w:rsidR="00885488" w:rsidRPr="00B779A9">
        <w:rPr>
          <w:lang w:val="pt-PT"/>
        </w:rPr>
        <w:t xml:space="preserve"> CO </w:t>
      </w:r>
      <w:r w:rsidR="00885488" w:rsidRPr="00BC2E91">
        <w:rPr>
          <w:rStyle w:val="Incipit"/>
          <w:lang w:val="pt-PT"/>
        </w:rPr>
        <w:t xml:space="preserve">Amen dico </w:t>
      </w:r>
      <w:r w:rsidR="001B7479" w:rsidRPr="00BC2E91">
        <w:rPr>
          <w:rStyle w:val="Incipit"/>
          <w:lang w:val="pt-PT"/>
        </w:rPr>
        <w:t>vobis</w:t>
      </w:r>
      <w:r w:rsidR="00885488" w:rsidRPr="00BC2E91">
        <w:rPr>
          <w:rStyle w:val="Incipit"/>
          <w:lang w:val="pt-PT"/>
        </w:rPr>
        <w:t xml:space="preserve"> quod </w:t>
      </w:r>
      <w:r w:rsidR="000F4FB4" w:rsidRPr="00BC2E91">
        <w:rPr>
          <w:rStyle w:val="Incipit"/>
          <w:lang w:val="pt-PT"/>
        </w:rPr>
        <w:t>vos</w:t>
      </w:r>
      <w:r w:rsidR="00885488" w:rsidRPr="00BC2E91">
        <w:rPr>
          <w:rStyle w:val="Incipit"/>
          <w:lang w:val="pt-PT"/>
        </w:rPr>
        <w:t xml:space="preserve"> qui reliquistis</w:t>
      </w:r>
      <w:r w:rsidR="00DD1415">
        <w:rPr>
          <w:lang w:val="pt-PT"/>
        </w:rPr>
        <w:t>@</w:t>
      </w:r>
      <w:r w:rsidR="00DD1415" w:rsidRPr="00B779A9">
        <w:rPr>
          <w:lang w:val="pt-PT"/>
        </w:rPr>
        <w:t>178.</w:t>
      </w:r>
    </w:p>
    <w:p w:rsidR="00885488" w:rsidRPr="00B779A9" w:rsidRDefault="00E11442" w:rsidP="00415109">
      <w:pPr>
        <w:rPr>
          <w:lang w:val="pt-PT"/>
        </w:rPr>
      </w:pPr>
      <w:r w:rsidRPr="00BC2E91">
        <w:rPr>
          <w:rStyle w:val="Time1"/>
          <w:lang w:val="pt-PT"/>
        </w:rPr>
        <w:t>Ad secundas vesperas</w:t>
      </w:r>
      <w:r w:rsidR="00885488" w:rsidRPr="00B779A9">
        <w:rPr>
          <w:lang w:val="pt-PT"/>
        </w:rPr>
        <w:t xml:space="preserve"> AN </w:t>
      </w:r>
      <w:r w:rsidR="00885488" w:rsidRPr="00BC2E91">
        <w:rPr>
          <w:rStyle w:val="Incipit"/>
          <w:lang w:val="pt-PT"/>
        </w:rPr>
        <w:t>Iuravit dominus</w:t>
      </w:r>
      <w:r w:rsidR="00885488" w:rsidRPr="00B779A9">
        <w:rPr>
          <w:lang w:val="pt-PT"/>
        </w:rPr>
        <w:t xml:space="preserve"> cum reliquis. </w:t>
      </w:r>
      <w:r w:rsidR="00885488" w:rsidRPr="003D0C23">
        <w:rPr>
          <w:lang w:val="fr-FR"/>
        </w:rPr>
        <w:t xml:space="preserve">PS </w:t>
      </w:r>
      <w:r w:rsidR="00885488" w:rsidRPr="003D0C23">
        <w:rPr>
          <w:rStyle w:val="Incipit"/>
          <w:lang w:val="fr-FR"/>
        </w:rPr>
        <w:t>Dixit</w:t>
      </w:r>
      <w:r w:rsidR="00885488" w:rsidRPr="003D0C23">
        <w:rPr>
          <w:lang w:val="fr-FR"/>
        </w:rPr>
        <w:t xml:space="preserve">. </w:t>
      </w:r>
      <w:r w:rsidR="00BA24A1" w:rsidRPr="003D0C23">
        <w:rPr>
          <w:lang w:val="fr-FR"/>
        </w:rPr>
        <w:t>[</w:t>
      </w:r>
      <w:r w:rsidR="00885488" w:rsidRPr="003D0C23">
        <w:rPr>
          <w:lang w:val="fr-FR"/>
        </w:rPr>
        <w:t>PS</w:t>
      </w:r>
      <w:r w:rsidR="00BA24A1" w:rsidRPr="003D0C23">
        <w:rPr>
          <w:lang w:val="fr-FR"/>
        </w:rPr>
        <w:t>]</w:t>
      </w:r>
      <w:r w:rsidR="00885488" w:rsidRPr="003D0C23">
        <w:rPr>
          <w:lang w:val="fr-FR"/>
        </w:rPr>
        <w:t xml:space="preserve"> </w:t>
      </w:r>
      <w:r w:rsidR="00885488" w:rsidRPr="003D0C23">
        <w:rPr>
          <w:rStyle w:val="Incipit"/>
          <w:lang w:val="fr-FR"/>
        </w:rPr>
        <w:t>Laudate pueri</w:t>
      </w:r>
      <w:r w:rsidR="00885488" w:rsidRPr="003D0C23">
        <w:rPr>
          <w:lang w:val="fr-FR"/>
        </w:rPr>
        <w:t xml:space="preserve">. </w:t>
      </w:r>
      <w:r w:rsidR="00BA24A1" w:rsidRPr="003D0C23">
        <w:rPr>
          <w:lang w:val="it-IT"/>
        </w:rPr>
        <w:t>[</w:t>
      </w:r>
      <w:r w:rsidR="00885488" w:rsidRPr="003D0C23">
        <w:rPr>
          <w:lang w:val="it-IT"/>
        </w:rPr>
        <w:t>PS</w:t>
      </w:r>
      <w:r w:rsidR="00BA24A1" w:rsidRPr="003D0C23">
        <w:rPr>
          <w:lang w:val="it-IT"/>
        </w:rPr>
        <w:t>]</w:t>
      </w:r>
      <w:r w:rsidR="00885488" w:rsidRPr="003D0C23">
        <w:rPr>
          <w:lang w:val="it-IT"/>
        </w:rPr>
        <w:t xml:space="preserve"> </w:t>
      </w:r>
      <w:r w:rsidR="00885488" w:rsidRPr="003D0C23">
        <w:rPr>
          <w:rStyle w:val="Incipit"/>
          <w:lang w:val="it-IT"/>
        </w:rPr>
        <w:t>Credidi</w:t>
      </w:r>
      <w:r w:rsidR="00885488" w:rsidRPr="003D0C23">
        <w:rPr>
          <w:lang w:val="it-IT"/>
        </w:rPr>
        <w:t xml:space="preserve">. </w:t>
      </w:r>
      <w:r w:rsidR="00BA24A1" w:rsidRPr="003D0C23">
        <w:rPr>
          <w:lang w:val="it-IT"/>
        </w:rPr>
        <w:t>[</w:t>
      </w:r>
      <w:r w:rsidR="00885488" w:rsidRPr="003D0C23">
        <w:rPr>
          <w:lang w:val="it-IT"/>
        </w:rPr>
        <w:t>PS</w:t>
      </w:r>
      <w:r w:rsidR="00BA24A1" w:rsidRPr="003D0C23">
        <w:rPr>
          <w:lang w:val="it-IT"/>
        </w:rPr>
        <w:t>]</w:t>
      </w:r>
      <w:r w:rsidR="00885488" w:rsidRPr="003D0C23">
        <w:rPr>
          <w:lang w:val="it-IT"/>
        </w:rPr>
        <w:t xml:space="preserve"> </w:t>
      </w:r>
      <w:r w:rsidR="00885488" w:rsidRPr="003D0C23">
        <w:rPr>
          <w:rStyle w:val="Incipit"/>
          <w:lang w:val="it-IT"/>
        </w:rPr>
        <w:t xml:space="preserve">In </w:t>
      </w:r>
      <w:r w:rsidR="009772E9" w:rsidRPr="003D0C23">
        <w:rPr>
          <w:rStyle w:val="Incipit"/>
          <w:lang w:val="it-IT"/>
        </w:rPr>
        <w:t>conv</w:t>
      </w:r>
      <w:r w:rsidR="00885488" w:rsidRPr="003D0C23">
        <w:rPr>
          <w:rStyle w:val="Incipit"/>
          <w:lang w:val="it-IT"/>
        </w:rPr>
        <w:t>ertendo</w:t>
      </w:r>
      <w:r w:rsidR="00885488" w:rsidRPr="003D0C23">
        <w:rPr>
          <w:lang w:val="it-IT"/>
        </w:rPr>
        <w:t xml:space="preserve">. </w:t>
      </w:r>
      <w:r w:rsidR="00BA24A1" w:rsidRPr="003D0C23">
        <w:rPr>
          <w:lang w:val="it-IT"/>
        </w:rPr>
        <w:t>[</w:t>
      </w:r>
      <w:r w:rsidR="00885488" w:rsidRPr="003D0C23">
        <w:rPr>
          <w:lang w:val="it-IT"/>
        </w:rPr>
        <w:t>PS</w:t>
      </w:r>
      <w:r w:rsidR="00BA24A1" w:rsidRPr="003D0C23">
        <w:rPr>
          <w:lang w:val="it-IT"/>
        </w:rPr>
        <w:t>]</w:t>
      </w:r>
      <w:r w:rsidR="00885488" w:rsidRPr="003D0C23">
        <w:rPr>
          <w:lang w:val="it-IT"/>
        </w:rPr>
        <w:t xml:space="preserve"> </w:t>
      </w:r>
      <w:r w:rsidR="00885488" w:rsidRPr="003D0C23">
        <w:rPr>
          <w:rStyle w:val="Incipit"/>
          <w:lang w:val="it-IT"/>
        </w:rPr>
        <w:t>Domine probasti me</w:t>
      </w:r>
      <w:r w:rsidR="00885488" w:rsidRPr="003D0C23">
        <w:rPr>
          <w:lang w:val="it-IT"/>
        </w:rPr>
        <w:t>. HY</w:t>
      </w:r>
      <w:r w:rsidR="00355208" w:rsidRPr="003D0C23">
        <w:rPr>
          <w:lang w:val="it-IT"/>
        </w:rPr>
        <w:t>HV</w:t>
      </w:r>
      <w:r w:rsidR="00885488" w:rsidRPr="003D0C23">
        <w:rPr>
          <w:lang w:val="it-IT"/>
        </w:rPr>
        <w:t xml:space="preserve"> </w:t>
      </w:r>
      <w:r w:rsidR="00885488" w:rsidRPr="003D0C23">
        <w:rPr>
          <w:rStyle w:val="Incipit"/>
          <w:lang w:val="it-IT"/>
        </w:rPr>
        <w:t>Doctor (153v) egregie Paule</w:t>
      </w:r>
      <w:r w:rsidR="00885488" w:rsidRPr="003D0C23">
        <w:rPr>
          <w:lang w:val="it-IT"/>
        </w:rPr>
        <w:t xml:space="preserve"> cum solo </w:t>
      </w:r>
      <w:r w:rsidR="004A53DB" w:rsidRPr="003D0C23">
        <w:rPr>
          <w:lang w:val="it-IT"/>
        </w:rPr>
        <w:t>H</w:t>
      </w:r>
      <w:r w:rsidR="00885488" w:rsidRPr="003D0C23">
        <w:rPr>
          <w:lang w:val="it-IT"/>
        </w:rPr>
        <w:t xml:space="preserve">V </w:t>
      </w:r>
      <w:r w:rsidR="00885488" w:rsidRPr="003D0C23">
        <w:rPr>
          <w:rStyle w:val="Incipit"/>
          <w:lang w:val="it-IT"/>
        </w:rPr>
        <w:t>Sit trinitati</w:t>
      </w:r>
      <w:r w:rsidR="00885488" w:rsidRPr="003D0C23">
        <w:rPr>
          <w:lang w:val="it-IT"/>
        </w:rPr>
        <w:t xml:space="preserve">. </w:t>
      </w:r>
      <w:r w:rsidR="00885488" w:rsidRPr="00B779A9">
        <w:rPr>
          <w:lang w:val="pt-PT"/>
        </w:rPr>
        <w:t xml:space="preserve">VS </w:t>
      </w:r>
      <w:r w:rsidR="00885488" w:rsidRPr="00BC2E91">
        <w:rPr>
          <w:rStyle w:val="Incipit"/>
          <w:lang w:val="pt-PT"/>
        </w:rPr>
        <w:t xml:space="preserve">Dedisti </w:t>
      </w:r>
      <w:r w:rsidR="00BB1A3E" w:rsidRPr="00BC2E91">
        <w:rPr>
          <w:rStyle w:val="Incipit"/>
          <w:lang w:val="pt-PT"/>
        </w:rPr>
        <w:t>hered</w:t>
      </w:r>
      <w:r w:rsidR="00885488" w:rsidRPr="00BC2E91">
        <w:rPr>
          <w:rStyle w:val="Incipit"/>
          <w:lang w:val="pt-PT"/>
        </w:rPr>
        <w:t>itatem</w:t>
      </w:r>
      <w:r w:rsidR="00885488" w:rsidRPr="00B779A9">
        <w:rPr>
          <w:lang w:val="pt-PT"/>
        </w:rPr>
        <w:t xml:space="preserve">. AM </w:t>
      </w:r>
      <w:r w:rsidR="00747CDD" w:rsidRPr="00BC2E91">
        <w:rPr>
          <w:rStyle w:val="Incipit"/>
          <w:lang w:val="pt-PT"/>
        </w:rPr>
        <w:t xml:space="preserve">Vos qui reliquistis </w:t>
      </w:r>
      <w:r w:rsidR="00885488" w:rsidRPr="00BC2E91">
        <w:rPr>
          <w:rStyle w:val="Incipit"/>
          <w:lang w:val="pt-PT"/>
        </w:rPr>
        <w:t>omnia</w:t>
      </w:r>
      <w:r w:rsidR="00885488" w:rsidRPr="00B779A9">
        <w:rPr>
          <w:lang w:val="pt-PT"/>
        </w:rPr>
        <w:t xml:space="preserve"> ex </w:t>
      </w:r>
      <w:r w:rsidR="00885488" w:rsidRPr="00BC2E91">
        <w:rPr>
          <w:rStyle w:val="Funktion"/>
          <w:lang w:val="pt-PT"/>
        </w:rPr>
        <w:t>summo antiphonario</w:t>
      </w:r>
      <w:r w:rsidR="00885488" w:rsidRPr="00B779A9">
        <w:rPr>
          <w:lang w:val="pt-PT"/>
        </w:rPr>
        <w:t xml:space="preserve"> folio</w:t>
      </w:r>
      <w:r w:rsidR="00DD1415">
        <w:rPr>
          <w:lang w:val="pt-PT"/>
        </w:rPr>
        <w:t>@</w:t>
      </w:r>
      <w:r w:rsidR="00DD1415" w:rsidRPr="00B779A9">
        <w:rPr>
          <w:lang w:val="pt-PT"/>
        </w:rPr>
        <w:t>138.</w:t>
      </w:r>
      <w:r w:rsidR="00355208">
        <w:rPr>
          <w:lang w:val="pt-PT"/>
        </w:rPr>
        <w:t xml:space="preserve"> Suffragium d</w:t>
      </w:r>
      <w:r w:rsidR="004A53DB" w:rsidRPr="00B779A9">
        <w:rPr>
          <w:lang w:val="pt-PT"/>
        </w:rPr>
        <w:t xml:space="preserve">e sancta Agnete </w:t>
      </w:r>
      <w:r w:rsidR="00355208">
        <w:rPr>
          <w:lang w:val="pt-PT"/>
        </w:rPr>
        <w:t>[</w:t>
      </w:r>
      <w:r w:rsidR="00885488" w:rsidRPr="00B779A9">
        <w:rPr>
          <w:lang w:val="pt-PT"/>
        </w:rPr>
        <w:t>AC</w:t>
      </w:r>
      <w:r w:rsidR="00355208">
        <w:rPr>
          <w:lang w:val="pt-PT"/>
        </w:rPr>
        <w:t>]</w:t>
      </w:r>
      <w:r w:rsidR="00885488" w:rsidRPr="00B779A9">
        <w:rPr>
          <w:lang w:val="pt-PT"/>
        </w:rPr>
        <w:t xml:space="preserve"> </w:t>
      </w:r>
      <w:r w:rsidR="00885488" w:rsidRPr="005A362F">
        <w:rPr>
          <w:rStyle w:val="Incipit"/>
          <w:lang w:val="pt-PT"/>
        </w:rPr>
        <w:t>Benedico</w:t>
      </w:r>
      <w:r w:rsidR="005A362F" w:rsidRPr="00BE7D55">
        <w:rPr>
          <w:i/>
          <w:lang w:val="pt-PT"/>
        </w:rPr>
        <w:t xml:space="preserve"> </w:t>
      </w:r>
      <w:r w:rsidR="00885488" w:rsidRPr="005A362F">
        <w:rPr>
          <w:rStyle w:val="Incipit"/>
          <w:lang w:val="pt-PT"/>
        </w:rPr>
        <w:t>te</w:t>
      </w:r>
      <w:r w:rsidR="005A362F" w:rsidRPr="00BE7D55">
        <w:rPr>
          <w:i/>
          <w:lang w:val="pt-PT"/>
        </w:rPr>
        <w:t xml:space="preserve"> </w:t>
      </w:r>
      <w:r w:rsidR="00885488" w:rsidRPr="005A362F">
        <w:rPr>
          <w:rStyle w:val="Incipit"/>
          <w:lang w:val="pt-PT"/>
        </w:rPr>
        <w:t>pater</w:t>
      </w:r>
      <w:r w:rsidR="00885488" w:rsidRPr="00B779A9">
        <w:rPr>
          <w:lang w:val="pt-PT"/>
        </w:rPr>
        <w:t xml:space="preserve">. De beata virgine quod occurrit. </w:t>
      </w:r>
      <w:r w:rsidR="004A53DB" w:rsidRPr="00B779A9">
        <w:rPr>
          <w:lang w:val="pt-PT"/>
        </w:rPr>
        <w:t xml:space="preserve">[BD] </w:t>
      </w:r>
      <w:r w:rsidR="005F6F99" w:rsidRPr="005A362F">
        <w:rPr>
          <w:rStyle w:val="Incipit"/>
          <w:lang w:val="pt-PT"/>
        </w:rPr>
        <w:t>Benedicamus</w:t>
      </w:r>
      <w:r w:rsidR="004A53DB" w:rsidRPr="00B779A9">
        <w:rPr>
          <w:lang w:val="pt-PT"/>
        </w:rPr>
        <w:t xml:space="preserve"> de</w:t>
      </w:r>
      <w:r w:rsidR="00885488" w:rsidRPr="00B779A9">
        <w:rPr>
          <w:lang w:val="pt-PT"/>
        </w:rPr>
        <w:t xml:space="preserve"> apostolis.</w:t>
      </w:r>
    </w:p>
    <w:p w:rsidR="00885488" w:rsidRPr="00B779A9" w:rsidRDefault="00E11442" w:rsidP="00415109">
      <w:pPr>
        <w:rPr>
          <w:lang w:val="pt-PT"/>
        </w:rPr>
      </w:pPr>
      <w:r w:rsidRPr="00BC2E91">
        <w:rPr>
          <w:rStyle w:val="Time1"/>
          <w:lang w:val="pt-PT"/>
        </w:rPr>
        <w:t>Ad completorium</w:t>
      </w:r>
      <w:r w:rsidR="00885488" w:rsidRPr="00B779A9">
        <w:rPr>
          <w:lang w:val="pt-PT"/>
        </w:rPr>
        <w:t xml:space="preserve"> HY </w:t>
      </w:r>
      <w:r w:rsidR="00885488" w:rsidRPr="00BC2E91">
        <w:rPr>
          <w:rStyle w:val="Incipit"/>
          <w:lang w:val="pt-PT"/>
        </w:rPr>
        <w:t xml:space="preserve">Iesu redemptor </w:t>
      </w:r>
      <w:r w:rsidR="002332ED" w:rsidRPr="00BC2E91">
        <w:rPr>
          <w:rStyle w:val="Incipit"/>
          <w:lang w:val="pt-PT"/>
        </w:rPr>
        <w:t>saecul</w:t>
      </w:r>
      <w:r w:rsidR="00885488" w:rsidRPr="00BC2E91">
        <w:rPr>
          <w:rStyle w:val="Incipit"/>
          <w:lang w:val="pt-PT"/>
        </w:rPr>
        <w:t>i</w:t>
      </w:r>
      <w:r w:rsidR="00885488" w:rsidRPr="00B779A9">
        <w:rPr>
          <w:lang w:val="pt-PT"/>
        </w:rPr>
        <w:t xml:space="preserve">. AD </w:t>
      </w:r>
      <w:r w:rsidR="00885488" w:rsidRPr="00BC2E91">
        <w:rPr>
          <w:rStyle w:val="Incipit"/>
          <w:lang w:val="pt-PT"/>
        </w:rPr>
        <w:t>Vigila</w:t>
      </w:r>
      <w:r w:rsidR="00885488" w:rsidRPr="00B779A9">
        <w:rPr>
          <w:lang w:val="pt-PT"/>
        </w:rPr>
        <w:t>.</w:t>
      </w:r>
    </w:p>
    <w:p w:rsidR="00885488" w:rsidRPr="00BC2E91" w:rsidRDefault="00BA24A1" w:rsidP="00415109">
      <w:pPr>
        <w:pStyle w:val="berschrift1"/>
        <w:rPr>
          <w:lang w:val="pt-PT"/>
        </w:rPr>
      </w:pPr>
      <w:r w:rsidRPr="00BC2E91">
        <w:rPr>
          <w:lang w:val="pt-PT"/>
        </w:rPr>
        <w:t>[</w:t>
      </w:r>
      <w:r w:rsidR="00885488" w:rsidRPr="00BC2E91">
        <w:rPr>
          <w:lang w:val="pt-PT"/>
        </w:rPr>
        <w:t>DE SANCTA AGNETE INFRA OCTAVAM</w:t>
      </w:r>
      <w:r w:rsidRPr="00BC2E91">
        <w:rPr>
          <w:lang w:val="pt-PT"/>
        </w:rPr>
        <w:t>]</w:t>
      </w:r>
    </w:p>
    <w:p w:rsidR="00885488" w:rsidRPr="00B779A9" w:rsidRDefault="00E11442" w:rsidP="00415109">
      <w:pPr>
        <w:rPr>
          <w:lang w:val="fr-FR"/>
        </w:rPr>
      </w:pPr>
      <w:r w:rsidRPr="00BC2E91">
        <w:rPr>
          <w:rStyle w:val="Time1"/>
          <w:lang w:val="fr-FR"/>
        </w:rPr>
        <w:t>Ad matutinum</w:t>
      </w:r>
      <w:r w:rsidR="00885488" w:rsidRPr="00B779A9">
        <w:rPr>
          <w:lang w:val="fr-FR"/>
        </w:rPr>
        <w:t xml:space="preserve"> </w:t>
      </w:r>
      <w:r w:rsidR="00DB0500">
        <w:rPr>
          <w:lang w:val="fr-FR"/>
        </w:rPr>
        <w:t>d</w:t>
      </w:r>
      <w:r w:rsidR="008C42F7" w:rsidRPr="00B779A9">
        <w:rPr>
          <w:lang w:val="fr-FR"/>
        </w:rPr>
        <w:t xml:space="preserve">e sancta Agnete </w:t>
      </w:r>
      <w:r w:rsidR="00DB0500">
        <w:rPr>
          <w:lang w:val="fr-FR"/>
        </w:rPr>
        <w:t>suffragium [</w:t>
      </w:r>
      <w:r w:rsidR="00885488" w:rsidRPr="00B779A9">
        <w:rPr>
          <w:lang w:val="fr-FR"/>
        </w:rPr>
        <w:t>AC</w:t>
      </w:r>
      <w:r w:rsidR="00DB0500">
        <w:rPr>
          <w:lang w:val="fr-FR"/>
        </w:rPr>
        <w:t>]</w:t>
      </w:r>
      <w:r w:rsidR="00885488" w:rsidRPr="00B779A9">
        <w:rPr>
          <w:lang w:val="fr-FR"/>
        </w:rPr>
        <w:t xml:space="preserve"> </w:t>
      </w:r>
      <w:r w:rsidR="00885488" w:rsidRPr="005A362F">
        <w:rPr>
          <w:rStyle w:val="Incipit"/>
          <w:lang w:val="fr-FR"/>
        </w:rPr>
        <w:t>Mel</w:t>
      </w:r>
      <w:r w:rsidR="005A362F" w:rsidRPr="00BE7D55">
        <w:rPr>
          <w:i/>
          <w:lang w:val="fr-FR"/>
        </w:rPr>
        <w:t xml:space="preserve"> </w:t>
      </w:r>
      <w:r w:rsidR="00885488" w:rsidRPr="005A362F">
        <w:rPr>
          <w:rStyle w:val="Incipit"/>
          <w:lang w:val="fr-FR"/>
        </w:rPr>
        <w:t>et</w:t>
      </w:r>
      <w:r w:rsidR="005A362F" w:rsidRPr="00BE7D55">
        <w:rPr>
          <w:i/>
          <w:lang w:val="fr-FR"/>
        </w:rPr>
        <w:t xml:space="preserve"> </w:t>
      </w:r>
      <w:r w:rsidR="00885488" w:rsidRPr="005A362F">
        <w:rPr>
          <w:rStyle w:val="Incipit"/>
          <w:lang w:val="fr-FR"/>
        </w:rPr>
        <w:t>lac</w:t>
      </w:r>
      <w:r w:rsidR="005A362F" w:rsidRPr="00BE7D55">
        <w:rPr>
          <w:i/>
          <w:lang w:val="fr-FR"/>
        </w:rPr>
        <w:t xml:space="preserve"> </w:t>
      </w:r>
      <w:r w:rsidR="00885488" w:rsidRPr="005A362F">
        <w:rPr>
          <w:rStyle w:val="Incipit"/>
          <w:lang w:val="fr-FR"/>
        </w:rPr>
        <w:t>ex</w:t>
      </w:r>
      <w:r w:rsidR="005A362F" w:rsidRPr="00BE7D55">
        <w:rPr>
          <w:i/>
          <w:lang w:val="fr-FR"/>
        </w:rPr>
        <w:t xml:space="preserve"> </w:t>
      </w:r>
      <w:r w:rsidR="00885488" w:rsidRPr="005A362F">
        <w:rPr>
          <w:rStyle w:val="Incipit"/>
          <w:lang w:val="fr-FR"/>
        </w:rPr>
        <w:t>ore</w:t>
      </w:r>
      <w:r w:rsidR="00885488" w:rsidRPr="00B779A9">
        <w:rPr>
          <w:lang w:val="fr-FR"/>
        </w:rPr>
        <w:t xml:space="preserve">. </w:t>
      </w:r>
    </w:p>
    <w:p w:rsidR="00885488" w:rsidRPr="00B779A9" w:rsidRDefault="00E11442" w:rsidP="00415109">
      <w:pPr>
        <w:rPr>
          <w:lang w:val="pt-PT"/>
        </w:rPr>
      </w:pPr>
      <w:r w:rsidRPr="00BC2E91">
        <w:rPr>
          <w:rStyle w:val="Time1"/>
          <w:lang w:val="pt-PT"/>
        </w:rPr>
        <w:t>Ad vesperas</w:t>
      </w:r>
      <w:r w:rsidR="00D36E9D" w:rsidRPr="00B779A9">
        <w:rPr>
          <w:lang w:val="pt-PT"/>
        </w:rPr>
        <w:t xml:space="preserve"> AM</w:t>
      </w:r>
      <w:r w:rsidR="00885488" w:rsidRPr="00B779A9">
        <w:rPr>
          <w:lang w:val="pt-PT"/>
        </w:rPr>
        <w:t xml:space="preserve"> </w:t>
      </w:r>
      <w:r w:rsidR="00885488" w:rsidRPr="005A362F">
        <w:rPr>
          <w:rStyle w:val="Incipit"/>
          <w:lang w:val="pt-PT"/>
        </w:rPr>
        <w:t>Congaudete</w:t>
      </w:r>
      <w:r w:rsidR="005A362F" w:rsidRPr="00BE7D55">
        <w:rPr>
          <w:i/>
          <w:lang w:val="pt-PT"/>
        </w:rPr>
        <w:t xml:space="preserve"> </w:t>
      </w:r>
      <w:r w:rsidR="00885488" w:rsidRPr="005A362F">
        <w:rPr>
          <w:rStyle w:val="Incipit"/>
          <w:lang w:val="pt-PT"/>
        </w:rPr>
        <w:t>mecum</w:t>
      </w:r>
      <w:r w:rsidR="00885488" w:rsidRPr="00B779A9">
        <w:rPr>
          <w:lang w:val="pt-PT"/>
        </w:rPr>
        <w:t>.</w:t>
      </w:r>
    </w:p>
    <w:p w:rsidR="00885488" w:rsidRPr="00B779A9" w:rsidRDefault="00327AF3" w:rsidP="00415109">
      <w:pPr>
        <w:rPr>
          <w:lang w:val="pt-PT"/>
        </w:rPr>
      </w:pPr>
      <w:r>
        <w:rPr>
          <w:rStyle w:val="Time1"/>
          <w:lang w:val="pt-PT"/>
        </w:rPr>
        <w:t>A</w:t>
      </w:r>
      <w:r w:rsidRPr="00BC2E91">
        <w:rPr>
          <w:rStyle w:val="Time1"/>
          <w:lang w:val="pt-PT"/>
        </w:rPr>
        <w:t>d matutinum</w:t>
      </w:r>
      <w:r w:rsidRPr="00B779A9">
        <w:rPr>
          <w:lang w:val="pt-PT"/>
        </w:rPr>
        <w:t xml:space="preserve"> </w:t>
      </w:r>
      <w:r>
        <w:rPr>
          <w:lang w:val="pt-PT"/>
        </w:rPr>
        <w:t>a</w:t>
      </w:r>
      <w:r w:rsidR="00885488" w:rsidRPr="00B779A9">
        <w:rPr>
          <w:lang w:val="pt-PT"/>
        </w:rPr>
        <w:t xml:space="preserve">ltera die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Ipsi</w:t>
      </w:r>
      <w:r w:rsidR="005A362F" w:rsidRPr="00BE7D55">
        <w:rPr>
          <w:i/>
          <w:lang w:val="pt-PT"/>
        </w:rPr>
        <w:t xml:space="preserve"> </w:t>
      </w:r>
      <w:r w:rsidR="00885488" w:rsidRPr="005A362F">
        <w:rPr>
          <w:rStyle w:val="Incipit"/>
          <w:lang w:val="pt-PT"/>
        </w:rPr>
        <w:t>soli</w:t>
      </w:r>
      <w:r w:rsidR="005A362F" w:rsidRPr="00BE7D55">
        <w:rPr>
          <w:i/>
          <w:lang w:val="pt-PT"/>
        </w:rPr>
        <w:t xml:space="preserve"> </w:t>
      </w:r>
      <w:r w:rsidR="00885488" w:rsidRPr="005A362F">
        <w:rPr>
          <w:rStyle w:val="Incipit"/>
          <w:lang w:val="pt-PT"/>
        </w:rPr>
        <w:t>se</w:t>
      </w:r>
      <w:r w:rsidR="00691548" w:rsidRPr="005A362F">
        <w:rPr>
          <w:rStyle w:val="Incipit"/>
          <w:lang w:val="pt-PT"/>
        </w:rPr>
        <w:t>rvo</w:t>
      </w:r>
      <w:r w:rsidR="005A362F" w:rsidRPr="00BE7D55">
        <w:rPr>
          <w:i/>
          <w:lang w:val="pt-PT"/>
        </w:rPr>
        <w:t xml:space="preserve"> </w:t>
      </w:r>
      <w:r w:rsidR="00885488" w:rsidRPr="005A362F">
        <w:rPr>
          <w:rStyle w:val="Incipit"/>
          <w:lang w:val="pt-PT"/>
        </w:rPr>
        <w:t>fidem</w:t>
      </w:r>
      <w:r w:rsidR="00885488" w:rsidRPr="00B779A9">
        <w:rPr>
          <w:lang w:val="pt-PT"/>
        </w:rPr>
        <w:t xml:space="preserve"> ex secundo nocturno.</w:t>
      </w:r>
    </w:p>
    <w:p w:rsidR="00885488" w:rsidRPr="00BC2E91" w:rsidRDefault="00885488" w:rsidP="00415109">
      <w:pPr>
        <w:pStyle w:val="berschrift1"/>
        <w:rPr>
          <w:lang w:val="pt-PT"/>
        </w:rPr>
      </w:pPr>
      <w:r w:rsidRPr="00BC2E91">
        <w:rPr>
          <w:lang w:val="pt-PT"/>
        </w:rPr>
        <w:lastRenderedPageBreak/>
        <w:t>DOMINICA ANTE SEPTUAGESIMAM QUAE EST ULTIMA POST EPIPHANIAE</w:t>
      </w:r>
    </w:p>
    <w:p w:rsidR="00885488" w:rsidRPr="00B779A9" w:rsidRDefault="00885488" w:rsidP="00415109">
      <w:pPr>
        <w:rPr>
          <w:lang w:val="pt-PT"/>
        </w:rPr>
      </w:pPr>
      <w:r w:rsidRPr="00B779A9">
        <w:rPr>
          <w:lang w:val="pt-PT"/>
        </w:rPr>
        <w:t>Cantetur de nati</w:t>
      </w:r>
      <w:r w:rsidR="00D66EA2" w:rsidRPr="00B779A9">
        <w:rPr>
          <w:lang w:val="pt-PT"/>
        </w:rPr>
        <w:t>vita</w:t>
      </w:r>
      <w:r w:rsidRPr="00B779A9">
        <w:rPr>
          <w:lang w:val="pt-PT"/>
        </w:rPr>
        <w:t xml:space="preserve">te domini et habetur summum festum in </w:t>
      </w:r>
      <w:r w:rsidRPr="00BC2E91">
        <w:rPr>
          <w:rStyle w:val="Ort"/>
          <w:lang w:val="pt-PT"/>
        </w:rPr>
        <w:t>choro</w:t>
      </w:r>
      <w:r w:rsidRPr="00B779A9">
        <w:rPr>
          <w:lang w:val="pt-PT"/>
        </w:rPr>
        <w:t>.</w:t>
      </w:r>
    </w:p>
    <w:p w:rsidR="00885488" w:rsidRPr="00B779A9" w:rsidRDefault="00E11442" w:rsidP="00415109">
      <w:pPr>
        <w:rPr>
          <w:lang w:val="fr-FR"/>
        </w:rPr>
      </w:pPr>
      <w:r w:rsidRPr="00BC2E91">
        <w:rPr>
          <w:rStyle w:val="Time1"/>
          <w:lang w:val="pt-PT"/>
        </w:rPr>
        <w:t>Ad vesperas</w:t>
      </w:r>
      <w:r w:rsidR="00885488" w:rsidRPr="00B779A9">
        <w:rPr>
          <w:lang w:val="pt-PT"/>
        </w:rPr>
        <w:t xml:space="preserve"> AN </w:t>
      </w:r>
      <w:r w:rsidR="00885488" w:rsidRPr="00BC2E91">
        <w:rPr>
          <w:rStyle w:val="Incipit"/>
          <w:lang w:val="pt-PT"/>
        </w:rPr>
        <w:t>Tecum principium</w:t>
      </w:r>
      <w:r w:rsidR="00885488" w:rsidRPr="00B779A9">
        <w:rPr>
          <w:lang w:val="pt-PT"/>
        </w:rPr>
        <w:t xml:space="preserve"> cum reliquis. </w:t>
      </w:r>
      <w:r w:rsidR="00885488" w:rsidRPr="00B779A9">
        <w:rPr>
          <w:lang w:val="fr-FR"/>
        </w:rPr>
        <w:t xml:space="preserve">PS </w:t>
      </w:r>
      <w:r w:rsidR="00885488" w:rsidRPr="00BC2E91">
        <w:rPr>
          <w:rStyle w:val="Incipit"/>
          <w:lang w:val="fr-FR"/>
        </w:rPr>
        <w:t>Dixit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Confitebor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 xml:space="preserve">Beatus </w:t>
      </w:r>
      <w:r w:rsidR="00C31823" w:rsidRPr="00BC2E91">
        <w:rPr>
          <w:rStyle w:val="Incipit"/>
          <w:lang w:val="fr-FR"/>
        </w:rPr>
        <w:t>vir</w:t>
      </w:r>
      <w:r w:rsidR="00885488" w:rsidRPr="00B779A9">
        <w:rPr>
          <w:lang w:val="fr-FR"/>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De profundis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Memento</w:t>
      </w:r>
      <w:r w:rsidR="00885488" w:rsidRPr="00B779A9">
        <w:rPr>
          <w:lang w:val="pt-PT"/>
        </w:rPr>
        <w:t xml:space="preserve">. RP </w:t>
      </w:r>
      <w:r w:rsidR="00885488" w:rsidRPr="00BC2E91">
        <w:rPr>
          <w:rStyle w:val="Incipit"/>
          <w:lang w:val="pt-PT"/>
        </w:rPr>
        <w:t>Ver(154r)bum caro factum est</w:t>
      </w:r>
      <w:r w:rsidR="00885488" w:rsidRPr="00B779A9">
        <w:rPr>
          <w:lang w:val="pt-PT"/>
        </w:rPr>
        <w:t xml:space="preserve"> cum </w:t>
      </w:r>
      <w:r w:rsidR="008C42F7" w:rsidRPr="00B779A9">
        <w:rPr>
          <w:lang w:val="pt-PT"/>
        </w:rPr>
        <w:t>R</w:t>
      </w:r>
      <w:r w:rsidR="00885488" w:rsidRPr="00B779A9">
        <w:rPr>
          <w:lang w:val="pt-PT"/>
        </w:rPr>
        <w:t xml:space="preserve">V </w:t>
      </w:r>
      <w:r w:rsidR="00885488" w:rsidRPr="00BC2E91">
        <w:rPr>
          <w:rStyle w:val="Incipit"/>
          <w:lang w:val="pt-PT"/>
        </w:rPr>
        <w:t>Puer natus est nobis</w:t>
      </w:r>
      <w:r w:rsidR="00885488" w:rsidRPr="00B779A9">
        <w:rPr>
          <w:lang w:val="pt-PT"/>
        </w:rPr>
        <w:t xml:space="preserve"> in </w:t>
      </w:r>
      <w:r w:rsidR="00885488" w:rsidRPr="00BC2E91">
        <w:rPr>
          <w:rStyle w:val="Funktion"/>
          <w:lang w:val="pt-PT"/>
        </w:rPr>
        <w:t>summo antiphonario</w:t>
      </w:r>
      <w:r w:rsidR="00DD1415">
        <w:rPr>
          <w:lang w:val="pt-PT"/>
        </w:rPr>
        <w:t>@</w:t>
      </w:r>
      <w:r w:rsidR="00DD1415" w:rsidRPr="00B779A9">
        <w:rPr>
          <w:lang w:val="pt-PT"/>
        </w:rPr>
        <w:t>25.</w:t>
      </w:r>
      <w:r w:rsidR="00885488" w:rsidRPr="00B779A9">
        <w:rPr>
          <w:lang w:val="pt-PT"/>
        </w:rPr>
        <w:t xml:space="preserve"> HY </w:t>
      </w:r>
      <w:r w:rsidR="00885488" w:rsidRPr="00BC2E91">
        <w:rPr>
          <w:rStyle w:val="Incipit"/>
          <w:lang w:val="pt-PT"/>
        </w:rPr>
        <w:t>A solis ortu</w:t>
      </w:r>
      <w:r w:rsidR="00885488" w:rsidRPr="00B779A9">
        <w:rPr>
          <w:lang w:val="pt-PT"/>
        </w:rPr>
        <w:t xml:space="preserve">. VS </w:t>
      </w:r>
      <w:r w:rsidR="00885488" w:rsidRPr="00BC2E91">
        <w:rPr>
          <w:rStyle w:val="Incipit"/>
          <w:lang w:val="pt-PT"/>
        </w:rPr>
        <w:t>Tecum principium</w:t>
      </w:r>
      <w:r w:rsidR="00885488" w:rsidRPr="00B779A9">
        <w:rPr>
          <w:lang w:val="pt-PT"/>
        </w:rPr>
        <w:t xml:space="preserve">. AM </w:t>
      </w:r>
      <w:r w:rsidR="00885488" w:rsidRPr="00BC2E91">
        <w:rPr>
          <w:rStyle w:val="Incipit"/>
          <w:lang w:val="pt-PT"/>
        </w:rPr>
        <w:t>O regem caeli</w:t>
      </w:r>
      <w:r w:rsidR="00DD1415">
        <w:rPr>
          <w:lang w:val="pt-PT"/>
        </w:rPr>
        <w:t>@</w:t>
      </w:r>
      <w:r w:rsidR="00DD1415" w:rsidRPr="00B779A9">
        <w:rPr>
          <w:lang w:val="pt-PT"/>
        </w:rPr>
        <w:t>23.</w:t>
      </w:r>
      <w:r w:rsidR="00885488" w:rsidRPr="00B779A9">
        <w:rPr>
          <w:lang w:val="pt-PT"/>
        </w:rPr>
        <w:t xml:space="preserve"> </w:t>
      </w:r>
      <w:r w:rsidR="00885488" w:rsidRPr="00B779A9">
        <w:rPr>
          <w:lang w:val="fr-FR"/>
        </w:rPr>
        <w:t xml:space="preserve">Suffragia de sanctis quae occurrunt. De dominica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BC2E91">
        <w:rPr>
          <w:rStyle w:val="Incipit"/>
          <w:lang w:val="fr-FR"/>
        </w:rPr>
        <w:t xml:space="preserve">Puer </w:t>
      </w:r>
      <w:r w:rsidR="00D80D0C" w:rsidRPr="00BC2E91">
        <w:rPr>
          <w:rStyle w:val="Incipit"/>
          <w:lang w:val="fr-FR"/>
        </w:rPr>
        <w:t>Ies</w:t>
      </w:r>
      <w:r w:rsidR="00885488" w:rsidRPr="00BC2E91">
        <w:rPr>
          <w:rStyle w:val="Incipit"/>
          <w:lang w:val="fr-FR"/>
        </w:rPr>
        <w:t>us proficiebat</w:t>
      </w:r>
      <w:r w:rsidR="00DD1415">
        <w:rPr>
          <w:lang w:val="fr-FR"/>
        </w:rPr>
        <w:t>@</w:t>
      </w:r>
      <w:r w:rsidR="00DD1415" w:rsidRPr="00B779A9">
        <w:rPr>
          <w:lang w:val="fr-FR"/>
        </w:rPr>
        <w:t>25.</w:t>
      </w:r>
      <w:r w:rsidR="00885488" w:rsidRPr="00B779A9">
        <w:rPr>
          <w:lang w:val="fr-FR"/>
        </w:rPr>
        <w:t xml:space="preserve"> De beata virgine quod tunc est. </w:t>
      </w:r>
      <w:r w:rsidR="008C42F7" w:rsidRPr="00B779A9">
        <w:rPr>
          <w:lang w:val="fr-FR"/>
        </w:rPr>
        <w:t xml:space="preserve">[BD] </w:t>
      </w:r>
      <w:r w:rsidR="005F6F99" w:rsidRPr="00BC2E91">
        <w:rPr>
          <w:rStyle w:val="Incipit"/>
          <w:lang w:val="fr-FR"/>
        </w:rPr>
        <w:t>Benedicamus</w:t>
      </w:r>
      <w:r w:rsidR="005E1283" w:rsidRPr="00B779A9">
        <w:rPr>
          <w:lang w:val="fr-FR"/>
        </w:rPr>
        <w:t>. [TP]</w:t>
      </w:r>
      <w:r w:rsidR="008C42F7" w:rsidRPr="00B779A9">
        <w:rPr>
          <w:lang w:val="fr-FR"/>
        </w:rPr>
        <w:t xml:space="preserve"> </w:t>
      </w:r>
      <w:r w:rsidR="00885488" w:rsidRPr="00BC2E91">
        <w:rPr>
          <w:rStyle w:val="Incipit"/>
          <w:lang w:val="fr-FR"/>
        </w:rPr>
        <w:t>In laude Iesu</w:t>
      </w:r>
      <w:r w:rsidR="00885488" w:rsidRPr="00B779A9">
        <w:rPr>
          <w:lang w:val="fr-FR"/>
        </w:rPr>
        <w:t>.</w:t>
      </w:r>
    </w:p>
    <w:p w:rsidR="00885488" w:rsidRPr="00B779A9" w:rsidRDefault="00D36E9D" w:rsidP="00415109">
      <w:pPr>
        <w:rPr>
          <w:lang w:val="fr-FR"/>
        </w:rPr>
      </w:pPr>
      <w:r w:rsidRPr="00B779A9">
        <w:rPr>
          <w:lang w:val="fr-FR"/>
        </w:rPr>
        <w:t>$E::</w:t>
      </w:r>
      <w:r w:rsidR="00885488" w:rsidRPr="00B779A9">
        <w:rPr>
          <w:lang w:val="fr-FR"/>
        </w:rPr>
        <w:t>Cursus beatae</w:t>
      </w:r>
      <w:r w:rsidR="001B40A6">
        <w:rPr>
          <w:lang w:val="fr-FR"/>
        </w:rPr>
        <w:t xml:space="preserve"> Mariae</w:t>
      </w:r>
      <w:r w:rsidR="00F337B7">
        <w:rPr>
          <w:lang w:val="fr-FR"/>
        </w:rPr>
        <w:t xml:space="preserve"> cum psalmis non dicitur</w:t>
      </w:r>
      <w:r w:rsidRPr="00B779A9">
        <w:rPr>
          <w:lang w:val="fr-FR"/>
        </w:rPr>
        <w:t>$</w:t>
      </w:r>
      <w:r w:rsidR="00F337B7">
        <w:rPr>
          <w:lang w:val="fr-FR"/>
        </w:rPr>
        <w:t>.</w:t>
      </w:r>
    </w:p>
    <w:p w:rsidR="00885488" w:rsidRPr="00B779A9" w:rsidRDefault="00E11442" w:rsidP="00415109">
      <w:pPr>
        <w:rPr>
          <w:lang w:val="fr-FR"/>
        </w:rPr>
      </w:pPr>
      <w:r w:rsidRPr="00BC2E91">
        <w:rPr>
          <w:rStyle w:val="Time1"/>
          <w:lang w:val="fr-FR"/>
        </w:rPr>
        <w:t>Ad completorium</w:t>
      </w:r>
      <w:r w:rsidR="00885488" w:rsidRPr="00B779A9">
        <w:rPr>
          <w:lang w:val="fr-FR"/>
        </w:rPr>
        <w:t xml:space="preserve"> HY </w:t>
      </w:r>
      <w:r w:rsidR="00885488" w:rsidRPr="00BC2E91">
        <w:rPr>
          <w:rStyle w:val="Incipit"/>
          <w:lang w:val="fr-FR"/>
        </w:rPr>
        <w:t>Corde natus</w:t>
      </w:r>
      <w:r w:rsidR="00885488" w:rsidRPr="00B779A9">
        <w:rPr>
          <w:lang w:val="fr-FR"/>
        </w:rPr>
        <w:t xml:space="preserve">. AD </w:t>
      </w:r>
      <w:r w:rsidR="00885488" w:rsidRPr="00BC2E91">
        <w:rPr>
          <w:rStyle w:val="Incipit"/>
          <w:lang w:val="fr-FR"/>
        </w:rPr>
        <w:t>Glorificamus te</w:t>
      </w:r>
      <w:r w:rsidR="00885488" w:rsidRPr="00B779A9">
        <w:rPr>
          <w:lang w:val="fr-FR"/>
        </w:rPr>
        <w:t>.</w:t>
      </w:r>
    </w:p>
    <w:p w:rsidR="00885488" w:rsidRPr="00B779A9" w:rsidRDefault="00E11442" w:rsidP="00415109">
      <w:pPr>
        <w:rPr>
          <w:lang w:val="fr-FR"/>
        </w:rPr>
      </w:pPr>
      <w:r w:rsidRPr="00BC2E91">
        <w:rPr>
          <w:rStyle w:val="Time1"/>
          <w:lang w:val="fr-FR"/>
        </w:rPr>
        <w:t>Ad matutinum</w:t>
      </w:r>
      <w:r w:rsidR="00885488" w:rsidRPr="00B779A9">
        <w:rPr>
          <w:lang w:val="fr-FR"/>
        </w:rPr>
        <w:t xml:space="preserve"> I</w:t>
      </w:r>
      <w:r w:rsidR="008C42F7" w:rsidRPr="00B779A9">
        <w:rPr>
          <w:lang w:val="fr-FR"/>
        </w:rPr>
        <w:t>N</w:t>
      </w:r>
      <w:r w:rsidR="00885488" w:rsidRPr="00B779A9">
        <w:rPr>
          <w:lang w:val="fr-FR"/>
        </w:rPr>
        <w:t xml:space="preserve">V </w:t>
      </w:r>
      <w:r w:rsidR="00885488" w:rsidRPr="00BC2E91">
        <w:rPr>
          <w:rStyle w:val="Incipit"/>
          <w:lang w:val="fr-FR"/>
        </w:rPr>
        <w:t>Christus natus est nobis</w:t>
      </w:r>
      <w:r w:rsidR="00885488" w:rsidRPr="00B779A9">
        <w:rPr>
          <w:lang w:val="fr-FR"/>
        </w:rPr>
        <w:t xml:space="preserve">. HY </w:t>
      </w:r>
      <w:r w:rsidR="00885488" w:rsidRPr="00BC2E91">
        <w:rPr>
          <w:rStyle w:val="Incipit"/>
          <w:lang w:val="fr-FR"/>
        </w:rPr>
        <w:t xml:space="preserve">Agnoscat omne </w:t>
      </w:r>
      <w:r w:rsidR="002332ED" w:rsidRPr="00BC2E91">
        <w:rPr>
          <w:rStyle w:val="Incipit"/>
          <w:lang w:val="fr-FR"/>
        </w:rPr>
        <w:t>saecul</w:t>
      </w:r>
      <w:r w:rsidR="00885488" w:rsidRPr="00BC2E91">
        <w:rPr>
          <w:rStyle w:val="Incipit"/>
          <w:lang w:val="fr-FR"/>
        </w:rPr>
        <w:t>um</w:t>
      </w:r>
      <w:r w:rsidR="00885488" w:rsidRPr="00B779A9">
        <w:rPr>
          <w:lang w:val="fr-FR"/>
        </w:rPr>
        <w:t>.</w:t>
      </w:r>
    </w:p>
    <w:p w:rsidR="00885488" w:rsidRPr="00B779A9" w:rsidRDefault="00E11442" w:rsidP="00415109">
      <w:pPr>
        <w:rPr>
          <w:lang w:val="pt-PT"/>
        </w:rPr>
      </w:pPr>
      <w:r w:rsidRPr="00BC2E91">
        <w:rPr>
          <w:rStyle w:val="Time2"/>
          <w:lang w:val="fr-FR"/>
        </w:rPr>
        <w:t>In primo nocturno</w:t>
      </w:r>
      <w:r w:rsidR="00885488" w:rsidRPr="00B779A9">
        <w:rPr>
          <w:lang w:val="fr-FR"/>
        </w:rPr>
        <w:t xml:space="preserve"> AN </w:t>
      </w:r>
      <w:r w:rsidR="00885488" w:rsidRPr="005A362F">
        <w:rPr>
          <w:rStyle w:val="Incipit"/>
          <w:lang w:val="fr-FR"/>
        </w:rPr>
        <w:t>Dominus</w:t>
      </w:r>
      <w:r w:rsidR="005A362F" w:rsidRPr="00BE7D55">
        <w:rPr>
          <w:i/>
          <w:lang w:val="fr-FR"/>
        </w:rPr>
        <w:t xml:space="preserve"> </w:t>
      </w:r>
      <w:r w:rsidR="00885488" w:rsidRPr="005A362F">
        <w:rPr>
          <w:rStyle w:val="Incipit"/>
          <w:lang w:val="fr-FR"/>
        </w:rPr>
        <w:t>dixit</w:t>
      </w:r>
      <w:r w:rsidR="005A362F" w:rsidRPr="00BE7D55">
        <w:rPr>
          <w:i/>
          <w:lang w:val="fr-FR"/>
        </w:rPr>
        <w:t xml:space="preserve"> </w:t>
      </w:r>
      <w:r w:rsidR="00885488" w:rsidRPr="005A362F">
        <w:rPr>
          <w:rStyle w:val="Incipit"/>
          <w:lang w:val="fr-FR"/>
        </w:rPr>
        <w:t>ad</w:t>
      </w:r>
      <w:r w:rsidR="005A362F" w:rsidRPr="00BE7D55">
        <w:rPr>
          <w:i/>
          <w:lang w:val="fr-FR"/>
        </w:rPr>
        <w:t xml:space="preserve"> </w:t>
      </w:r>
      <w:r w:rsidR="00885488" w:rsidRPr="005A362F">
        <w:rPr>
          <w:rStyle w:val="Incipit"/>
          <w:lang w:val="fr-FR"/>
        </w:rPr>
        <w:t>me</w:t>
      </w:r>
      <w:r w:rsidR="00885488" w:rsidRPr="00B779A9">
        <w:rPr>
          <w:lang w:val="fr-FR"/>
        </w:rPr>
        <w:t xml:space="preserve"> cum duabus sequentibus folio</w:t>
      </w:r>
      <w:r w:rsidR="00DD1415">
        <w:rPr>
          <w:lang w:val="fr-FR"/>
        </w:rPr>
        <w:t>@</w:t>
      </w:r>
      <w:r w:rsidR="00DD1415" w:rsidRPr="00B779A9">
        <w:rPr>
          <w:lang w:val="fr-FR"/>
        </w:rPr>
        <w:t>55.</w:t>
      </w:r>
      <w:r w:rsidR="00885488" w:rsidRPr="00B779A9">
        <w:rPr>
          <w:lang w:val="fr-FR"/>
        </w:rPr>
        <w:t xml:space="preserve"> PS </w:t>
      </w:r>
      <w:r w:rsidR="00885488" w:rsidRPr="005A362F">
        <w:rPr>
          <w:rStyle w:val="Incipit"/>
          <w:lang w:val="fr-FR"/>
        </w:rPr>
        <w:t>Quare</w:t>
      </w:r>
      <w:r w:rsidR="005A362F" w:rsidRPr="00BE7D55">
        <w:rPr>
          <w:i/>
          <w:lang w:val="fr-FR"/>
        </w:rPr>
        <w:t xml:space="preserve"> </w:t>
      </w:r>
      <w:r w:rsidR="00885488" w:rsidRPr="005A362F">
        <w:rPr>
          <w:rStyle w:val="Incipit"/>
          <w:lang w:val="fr-FR"/>
        </w:rPr>
        <w:t>fremuerunt</w:t>
      </w:r>
      <w:r w:rsidR="00DD1415">
        <w:rPr>
          <w:lang w:val="fr-FR"/>
        </w:rPr>
        <w:t>@</w:t>
      </w:r>
      <w:r w:rsidR="00DD1415" w:rsidRPr="00B779A9">
        <w:rPr>
          <w:lang w:val="fr-FR"/>
        </w:rPr>
        <w:t>1.</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5A362F">
        <w:rPr>
          <w:rStyle w:val="Incipit"/>
          <w:lang w:val="fr-FR"/>
        </w:rPr>
        <w:t>Caeli</w:t>
      </w:r>
      <w:r w:rsidR="005A362F" w:rsidRPr="00BE7D55">
        <w:rPr>
          <w:i/>
          <w:lang w:val="fr-FR"/>
        </w:rPr>
        <w:t xml:space="preserve"> </w:t>
      </w:r>
      <w:r w:rsidR="00885488" w:rsidRPr="005A362F">
        <w:rPr>
          <w:rStyle w:val="Incipit"/>
          <w:lang w:val="fr-FR"/>
        </w:rPr>
        <w:t>enarrant</w:t>
      </w:r>
      <w:r w:rsidR="00DD1415">
        <w:rPr>
          <w:lang w:val="fr-FR"/>
        </w:rPr>
        <w:t>@</w:t>
      </w:r>
      <w:r w:rsidR="00DD1415" w:rsidRPr="00B779A9">
        <w:rPr>
          <w:lang w:val="fr-FR"/>
        </w:rPr>
        <w:t>14.</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5A362F">
        <w:rPr>
          <w:rStyle w:val="Incipit"/>
          <w:lang w:val="fr-FR"/>
        </w:rPr>
        <w:t>Eructavit</w:t>
      </w:r>
      <w:r w:rsidR="00DD1415">
        <w:rPr>
          <w:lang w:val="fr-FR"/>
        </w:rPr>
        <w:t>@</w:t>
      </w:r>
      <w:r w:rsidR="00DD1415" w:rsidRPr="00B779A9">
        <w:rPr>
          <w:lang w:val="fr-FR"/>
        </w:rPr>
        <w:t>41.</w:t>
      </w:r>
      <w:r w:rsidR="00885488" w:rsidRPr="00B779A9">
        <w:rPr>
          <w:lang w:val="fr-FR"/>
        </w:rPr>
        <w:t xml:space="preserve"> VS </w:t>
      </w:r>
      <w:r w:rsidR="009A6D20" w:rsidRPr="005A362F">
        <w:rPr>
          <w:rStyle w:val="Incipit"/>
          <w:lang w:val="fr-FR"/>
        </w:rPr>
        <w:t>Tamq</w:t>
      </w:r>
      <w:r w:rsidR="00885488" w:rsidRPr="005A362F">
        <w:rPr>
          <w:rStyle w:val="Incipit"/>
          <w:lang w:val="fr-FR"/>
        </w:rPr>
        <w:t>uam</w:t>
      </w:r>
      <w:r w:rsidR="005A362F" w:rsidRPr="00BE7D55">
        <w:rPr>
          <w:i/>
          <w:lang w:val="fr-FR"/>
        </w:rPr>
        <w:t xml:space="preserve"> </w:t>
      </w:r>
      <w:r w:rsidR="00885488" w:rsidRPr="005A362F">
        <w:rPr>
          <w:rStyle w:val="Incipit"/>
          <w:lang w:val="fr-FR"/>
        </w:rPr>
        <w:t>sponsus</w:t>
      </w:r>
      <w:r w:rsidR="005A362F" w:rsidRPr="00BE7D55">
        <w:rPr>
          <w:i/>
          <w:lang w:val="fr-FR"/>
        </w:rPr>
        <w:t xml:space="preserve"> </w:t>
      </w:r>
      <w:r w:rsidR="00885488" w:rsidRPr="005A362F">
        <w:rPr>
          <w:rStyle w:val="Incipit"/>
          <w:lang w:val="fr-FR"/>
        </w:rPr>
        <w:t>dominus</w:t>
      </w:r>
      <w:r w:rsidR="008C42F7" w:rsidRPr="00B779A9">
        <w:rPr>
          <w:lang w:val="fr-FR"/>
        </w:rPr>
        <w:t>. LS</w:t>
      </w:r>
      <w:r w:rsidR="00885488" w:rsidRPr="00B779A9">
        <w:rPr>
          <w:lang w:val="fr-FR"/>
        </w:rPr>
        <w:t xml:space="preserve"> </w:t>
      </w:r>
      <w:r w:rsidR="00885488" w:rsidRPr="005A362F">
        <w:rPr>
          <w:rStyle w:val="Incipit"/>
          <w:lang w:val="fr-FR"/>
        </w:rPr>
        <w:t>Cupientes</w:t>
      </w:r>
      <w:r w:rsidR="005A362F" w:rsidRPr="00BE7D55">
        <w:rPr>
          <w:i/>
          <w:lang w:val="fr-FR"/>
        </w:rPr>
        <w:t xml:space="preserve"> </w:t>
      </w:r>
      <w:r w:rsidR="00885488" w:rsidRPr="005A362F">
        <w:rPr>
          <w:rStyle w:val="Incipit"/>
          <w:lang w:val="fr-FR"/>
        </w:rPr>
        <w:t>aliquid</w:t>
      </w:r>
      <w:r w:rsidR="005A362F" w:rsidRPr="00BE7D55">
        <w:rPr>
          <w:i/>
          <w:lang w:val="fr-FR"/>
        </w:rPr>
        <w:t xml:space="preserve"> </w:t>
      </w:r>
      <w:r w:rsidR="00885488" w:rsidRPr="005A362F">
        <w:rPr>
          <w:rStyle w:val="Incipit"/>
          <w:lang w:val="fr-FR"/>
        </w:rPr>
        <w:t>de</w:t>
      </w:r>
      <w:r w:rsidR="005A362F" w:rsidRPr="00BE7D55">
        <w:rPr>
          <w:i/>
          <w:lang w:val="fr-FR"/>
        </w:rPr>
        <w:t xml:space="preserve"> </w:t>
      </w:r>
      <w:r w:rsidR="00885488" w:rsidRPr="005A362F">
        <w:rPr>
          <w:rStyle w:val="Incipit"/>
          <w:lang w:val="fr-FR"/>
        </w:rPr>
        <w:t>huius</w:t>
      </w:r>
      <w:r w:rsidR="005A362F" w:rsidRPr="00BE7D55">
        <w:rPr>
          <w:i/>
          <w:lang w:val="fr-FR"/>
        </w:rPr>
        <w:t xml:space="preserve"> </w:t>
      </w:r>
      <w:r w:rsidR="00885488" w:rsidRPr="005A362F">
        <w:rPr>
          <w:rStyle w:val="Incipit"/>
          <w:lang w:val="fr-FR"/>
        </w:rPr>
        <w:t>diei</w:t>
      </w:r>
      <w:r w:rsidR="005A362F" w:rsidRPr="00BE7D55">
        <w:rPr>
          <w:i/>
          <w:lang w:val="fr-FR"/>
        </w:rPr>
        <w:t xml:space="preserve"> </w:t>
      </w:r>
      <w:r w:rsidR="00885488" w:rsidRPr="005A362F">
        <w:rPr>
          <w:rStyle w:val="Incipit"/>
          <w:lang w:val="fr-FR"/>
        </w:rPr>
        <w:t>so</w:t>
      </w:r>
      <w:r w:rsidR="00DB0500">
        <w:rPr>
          <w:rStyle w:val="Incipit"/>
          <w:lang w:val="fr-FR"/>
        </w:rPr>
        <w:t>l</w:t>
      </w:r>
      <w:r w:rsidR="00885488" w:rsidRPr="005A362F">
        <w:rPr>
          <w:rStyle w:val="Incipit"/>
          <w:lang w:val="fr-FR"/>
        </w:rPr>
        <w:t>lemnitate</w:t>
      </w:r>
      <w:r w:rsidR="00885488" w:rsidRPr="00B779A9">
        <w:rPr>
          <w:lang w:val="fr-FR"/>
        </w:rPr>
        <w:t xml:space="preserve"> </w:t>
      </w:r>
      <w:r w:rsidR="008D35E3" w:rsidRPr="00B779A9">
        <w:rPr>
          <w:lang w:val="fr-FR"/>
        </w:rPr>
        <w:t>quaere</w:t>
      </w:r>
      <w:r w:rsidR="00885488" w:rsidRPr="00B779A9">
        <w:rPr>
          <w:lang w:val="fr-FR"/>
        </w:rPr>
        <w:t xml:space="preserve"> in volumine </w:t>
      </w:r>
      <w:r w:rsidR="00B108B8" w:rsidRPr="00B779A9">
        <w:rPr>
          <w:lang w:val="fr-FR"/>
        </w:rPr>
        <w:t>hiem</w:t>
      </w:r>
      <w:r w:rsidR="00885488" w:rsidRPr="00B779A9">
        <w:rPr>
          <w:lang w:val="fr-FR"/>
        </w:rPr>
        <w:t xml:space="preserve">ali de tempore quinque folia post EV </w:t>
      </w:r>
      <w:r w:rsidR="00885488" w:rsidRPr="005A362F">
        <w:rPr>
          <w:rStyle w:val="Incipit"/>
          <w:lang w:val="fr-FR"/>
        </w:rPr>
        <w:t>In</w:t>
      </w:r>
      <w:r w:rsidR="005A362F" w:rsidRPr="00BE7D55">
        <w:rPr>
          <w:i/>
          <w:lang w:val="fr-FR"/>
        </w:rPr>
        <w:t xml:space="preserve"> </w:t>
      </w:r>
      <w:r w:rsidR="00885488" w:rsidRPr="005A362F">
        <w:rPr>
          <w:rStyle w:val="Incipit"/>
          <w:lang w:val="fr-FR"/>
        </w:rPr>
        <w:t>principio</w:t>
      </w:r>
      <w:r w:rsidR="005A362F" w:rsidRPr="00BE7D55">
        <w:rPr>
          <w:i/>
          <w:lang w:val="fr-FR"/>
        </w:rPr>
        <w:t xml:space="preserve"> </w:t>
      </w:r>
      <w:r w:rsidR="00885488" w:rsidRPr="005A362F">
        <w:rPr>
          <w:rStyle w:val="Incipit"/>
          <w:lang w:val="fr-FR"/>
        </w:rPr>
        <w:t>erat</w:t>
      </w:r>
      <w:r w:rsidR="00885488" w:rsidRPr="00B779A9">
        <w:rPr>
          <w:lang w:val="fr-FR"/>
        </w:rPr>
        <w:t xml:space="preserve">. </w:t>
      </w:r>
      <w:r w:rsidR="00885488" w:rsidRPr="00B779A9">
        <w:rPr>
          <w:lang w:val="pt-PT"/>
        </w:rPr>
        <w:t xml:space="preserve">RP </w:t>
      </w:r>
      <w:r w:rsidR="00885488" w:rsidRPr="005A362F">
        <w:rPr>
          <w:rStyle w:val="Incipit"/>
          <w:lang w:val="pt-PT"/>
        </w:rPr>
        <w:t>Descendit</w:t>
      </w:r>
      <w:r w:rsidR="00DD1415">
        <w:rPr>
          <w:lang w:val="pt-PT"/>
        </w:rPr>
        <w:t>@</w:t>
      </w:r>
      <w:r w:rsidR="00DD1415" w:rsidRPr="00B779A9">
        <w:rPr>
          <w:lang w:val="pt-PT"/>
        </w:rPr>
        <w:t>56.</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5A362F">
        <w:rPr>
          <w:rStyle w:val="Incipit"/>
          <w:lang w:val="pt-PT"/>
        </w:rPr>
        <w:t>Quem</w:t>
      </w:r>
      <w:r w:rsidR="005A362F" w:rsidRPr="00BE7D55">
        <w:rPr>
          <w:i/>
          <w:lang w:val="pt-PT"/>
        </w:rPr>
        <w:t xml:space="preserve"> </w:t>
      </w:r>
      <w:r w:rsidR="00872B44" w:rsidRPr="005A362F">
        <w:rPr>
          <w:rStyle w:val="Incipit"/>
          <w:lang w:val="pt-PT"/>
        </w:rPr>
        <w:t>vidi</w:t>
      </w:r>
      <w:r w:rsidR="00885488" w:rsidRPr="005A362F">
        <w:rPr>
          <w:rStyle w:val="Incipit"/>
          <w:lang w:val="pt-PT"/>
        </w:rPr>
        <w:t>stis</w:t>
      </w:r>
      <w:r w:rsidR="00DD1415">
        <w:rPr>
          <w:lang w:val="pt-PT"/>
        </w:rPr>
        <w:t>@</w:t>
      </w:r>
      <w:r w:rsidR="00DD1415" w:rsidRPr="00B779A9">
        <w:rPr>
          <w:lang w:val="pt-PT"/>
        </w:rPr>
        <w:t>59.</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5A362F">
        <w:rPr>
          <w:rStyle w:val="Incipit"/>
          <w:lang w:val="pt-PT"/>
        </w:rPr>
        <w:t>O</w:t>
      </w:r>
      <w:r w:rsidR="005A362F" w:rsidRPr="00BE7D55">
        <w:rPr>
          <w:i/>
          <w:lang w:val="pt-PT"/>
        </w:rPr>
        <w:t xml:space="preserve"> </w:t>
      </w:r>
      <w:r w:rsidR="00885488" w:rsidRPr="005A362F">
        <w:rPr>
          <w:rStyle w:val="Incipit"/>
          <w:lang w:val="pt-PT"/>
        </w:rPr>
        <w:t>magnum</w:t>
      </w:r>
      <w:r w:rsidR="00DD1415">
        <w:rPr>
          <w:lang w:val="pt-PT"/>
        </w:rPr>
        <w:t>@</w:t>
      </w:r>
      <w:r w:rsidR="00DD1415" w:rsidRPr="00B779A9">
        <w:rPr>
          <w:lang w:val="pt-PT"/>
        </w:rPr>
        <w:t>59.</w:t>
      </w:r>
    </w:p>
    <w:p w:rsidR="00885488" w:rsidRPr="003D0C23" w:rsidRDefault="00E11442" w:rsidP="00415109">
      <w:pPr>
        <w:rPr>
          <w:lang w:val="pt-PT"/>
        </w:rPr>
      </w:pPr>
      <w:r w:rsidRPr="00BC2E91">
        <w:rPr>
          <w:rStyle w:val="Time2"/>
          <w:lang w:val="pt-PT"/>
        </w:rPr>
        <w:t>In secundo nocturno</w:t>
      </w:r>
      <w:r w:rsidR="00885488" w:rsidRPr="00B779A9">
        <w:rPr>
          <w:lang w:val="pt-PT"/>
        </w:rPr>
        <w:t xml:space="preserve"> AN </w:t>
      </w:r>
      <w:r w:rsidR="00885488" w:rsidRPr="00BC2E91">
        <w:rPr>
          <w:rStyle w:val="Incipit"/>
          <w:lang w:val="pt-PT"/>
        </w:rPr>
        <w:t>Suscepimus deus</w:t>
      </w:r>
      <w:r w:rsidR="00885488" w:rsidRPr="00B779A9">
        <w:rPr>
          <w:lang w:val="pt-PT"/>
        </w:rPr>
        <w:t xml:space="preserve"> cum duabus sequentibus folio</w:t>
      </w:r>
      <w:r w:rsidR="00DD1415">
        <w:rPr>
          <w:lang w:val="pt-PT"/>
        </w:rPr>
        <w:t>@</w:t>
      </w:r>
      <w:r w:rsidR="00DD1415" w:rsidRPr="00B779A9">
        <w:rPr>
          <w:lang w:val="pt-PT"/>
        </w:rPr>
        <w:t>59.</w:t>
      </w:r>
      <w:r w:rsidR="00885488" w:rsidRPr="00B779A9">
        <w:rPr>
          <w:lang w:val="pt-PT"/>
        </w:rPr>
        <w:t xml:space="preserve"> PS </w:t>
      </w:r>
      <w:r w:rsidR="00885488" w:rsidRPr="00BC2E91">
        <w:rPr>
          <w:rStyle w:val="Incipit"/>
          <w:lang w:val="pt-PT"/>
        </w:rPr>
        <w:t>Mag(154v)nus dominus</w:t>
      </w:r>
      <w:r w:rsidR="00DD1415">
        <w:rPr>
          <w:lang w:val="pt-PT"/>
        </w:rPr>
        <w:t>@</w:t>
      </w:r>
      <w:r w:rsidR="00DD1415" w:rsidRPr="00B779A9">
        <w:rPr>
          <w:lang w:val="pt-PT"/>
        </w:rPr>
        <w:t>43.</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Deus iudi</w:t>
      </w:r>
      <w:r w:rsidR="006324B5" w:rsidRPr="00BC2E91">
        <w:rPr>
          <w:rStyle w:val="Incipit"/>
          <w:lang w:val="pt-PT"/>
        </w:rPr>
        <w:t>c</w:t>
      </w:r>
      <w:r w:rsidR="00885488" w:rsidRPr="00BC2E91">
        <w:rPr>
          <w:rStyle w:val="Incipit"/>
          <w:lang w:val="pt-PT"/>
        </w:rPr>
        <w:t>ium</w:t>
      </w:r>
      <w:r w:rsidR="00DD1415">
        <w:rPr>
          <w:lang w:val="pt-PT"/>
        </w:rPr>
        <w:t>@</w:t>
      </w:r>
      <w:r w:rsidR="00DD1415" w:rsidRPr="00B779A9">
        <w:rPr>
          <w:lang w:val="pt-PT"/>
        </w:rPr>
        <w:t>67.</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Benedixisti</w:t>
      </w:r>
      <w:r w:rsidR="00DD1415">
        <w:rPr>
          <w:lang w:val="pt-PT"/>
        </w:rPr>
        <w:t>@</w:t>
      </w:r>
      <w:r w:rsidR="00DD1415" w:rsidRPr="00B779A9">
        <w:rPr>
          <w:lang w:val="pt-PT"/>
        </w:rPr>
        <w:t>82.</w:t>
      </w:r>
      <w:r w:rsidR="00885488" w:rsidRPr="00B779A9">
        <w:rPr>
          <w:lang w:val="pt-PT"/>
        </w:rPr>
        <w:t xml:space="preserve"> VS </w:t>
      </w:r>
      <w:r w:rsidR="00885488" w:rsidRPr="00BC2E91">
        <w:rPr>
          <w:rStyle w:val="Incipit"/>
          <w:lang w:val="pt-PT"/>
        </w:rPr>
        <w:t>Speciosus forma</w:t>
      </w:r>
      <w:r w:rsidR="00885488" w:rsidRPr="00B779A9">
        <w:rPr>
          <w:lang w:val="pt-PT"/>
        </w:rPr>
        <w:t xml:space="preserve">. </w:t>
      </w:r>
      <w:r w:rsidR="00885488" w:rsidRPr="003D0C23">
        <w:rPr>
          <w:lang w:val="pt-PT"/>
        </w:rPr>
        <w:t xml:space="preserve">RP </w:t>
      </w:r>
      <w:r w:rsidR="00885488" w:rsidRPr="003D0C23">
        <w:rPr>
          <w:rStyle w:val="Incipit"/>
          <w:lang w:val="pt-PT"/>
        </w:rPr>
        <w:t>Continet in gremio</w:t>
      </w:r>
      <w:r w:rsidR="00DD1415" w:rsidRPr="003D0C23">
        <w:rPr>
          <w:lang w:val="pt-PT"/>
        </w:rPr>
        <w:t>@72.</w:t>
      </w:r>
      <w:r w:rsidR="00885488" w:rsidRPr="003D0C23">
        <w:rPr>
          <w:lang w:val="pt-PT"/>
        </w:rPr>
        <w:t xml:space="preserve"> </w:t>
      </w:r>
      <w:r w:rsidR="00BA24A1" w:rsidRPr="003D0C23">
        <w:rPr>
          <w:lang w:val="pt-PT"/>
        </w:rPr>
        <w:t>[</w:t>
      </w:r>
      <w:r w:rsidR="00885488" w:rsidRPr="003D0C23">
        <w:rPr>
          <w:lang w:val="pt-PT"/>
        </w:rPr>
        <w:t>RP</w:t>
      </w:r>
      <w:r w:rsidR="00BA24A1" w:rsidRPr="003D0C23">
        <w:rPr>
          <w:lang w:val="pt-PT"/>
        </w:rPr>
        <w:t>]</w:t>
      </w:r>
      <w:r w:rsidR="00885488" w:rsidRPr="003D0C23">
        <w:rPr>
          <w:lang w:val="pt-PT"/>
        </w:rPr>
        <w:t xml:space="preserve"> </w:t>
      </w:r>
      <w:r w:rsidR="00885488" w:rsidRPr="003D0C23">
        <w:rPr>
          <w:rStyle w:val="Incipit"/>
          <w:lang w:val="pt-PT"/>
        </w:rPr>
        <w:t>Confirmatum est</w:t>
      </w:r>
      <w:r w:rsidR="00DD1415" w:rsidRPr="003D0C23">
        <w:rPr>
          <w:lang w:val="pt-PT"/>
        </w:rPr>
        <w:t>@72.</w:t>
      </w:r>
      <w:r w:rsidR="00885488" w:rsidRPr="003D0C23">
        <w:rPr>
          <w:lang w:val="pt-PT"/>
        </w:rPr>
        <w:t xml:space="preserve"> </w:t>
      </w:r>
      <w:r w:rsidR="00BA24A1" w:rsidRPr="003D0C23">
        <w:rPr>
          <w:lang w:val="pt-PT"/>
        </w:rPr>
        <w:t>[</w:t>
      </w:r>
      <w:r w:rsidR="00885488" w:rsidRPr="003D0C23">
        <w:rPr>
          <w:lang w:val="pt-PT"/>
        </w:rPr>
        <w:t>RP</w:t>
      </w:r>
      <w:r w:rsidR="00BA24A1" w:rsidRPr="003D0C23">
        <w:rPr>
          <w:lang w:val="pt-PT"/>
        </w:rPr>
        <w:t>]</w:t>
      </w:r>
      <w:r w:rsidR="00885488" w:rsidRPr="003D0C23">
        <w:rPr>
          <w:lang w:val="pt-PT"/>
        </w:rPr>
        <w:t xml:space="preserve"> </w:t>
      </w:r>
      <w:r w:rsidR="00885488" w:rsidRPr="003D0C23">
        <w:rPr>
          <w:rStyle w:val="Incipit"/>
          <w:lang w:val="pt-PT"/>
        </w:rPr>
        <w:t>Hic qui advenit</w:t>
      </w:r>
      <w:r w:rsidR="00DD1415" w:rsidRPr="003D0C23">
        <w:rPr>
          <w:lang w:val="pt-PT"/>
        </w:rPr>
        <w:t>@69.</w:t>
      </w:r>
    </w:p>
    <w:p w:rsidR="00885488" w:rsidRPr="003D0C23" w:rsidRDefault="00E11442" w:rsidP="00415109">
      <w:pPr>
        <w:rPr>
          <w:lang w:val="pt-PT"/>
        </w:rPr>
      </w:pPr>
      <w:r w:rsidRPr="003D0C23">
        <w:rPr>
          <w:rStyle w:val="Time2"/>
          <w:lang w:val="pt-PT"/>
        </w:rPr>
        <w:t>In tertio nocturno</w:t>
      </w:r>
      <w:r w:rsidR="00885488" w:rsidRPr="003D0C23">
        <w:rPr>
          <w:lang w:val="pt-PT"/>
        </w:rPr>
        <w:t xml:space="preserve"> AN </w:t>
      </w:r>
      <w:r w:rsidR="00885488" w:rsidRPr="003D0C23">
        <w:rPr>
          <w:rStyle w:val="Incipit"/>
          <w:lang w:val="pt-PT"/>
        </w:rPr>
        <w:t>Ipse</w:t>
      </w:r>
      <w:r w:rsidR="005A362F" w:rsidRPr="003D0C23">
        <w:rPr>
          <w:i/>
          <w:lang w:val="pt-PT"/>
        </w:rPr>
        <w:t xml:space="preserve"> </w:t>
      </w:r>
      <w:r w:rsidR="00885488" w:rsidRPr="003D0C23">
        <w:rPr>
          <w:rStyle w:val="Incipit"/>
          <w:lang w:val="pt-PT"/>
        </w:rPr>
        <w:t>in</w:t>
      </w:r>
      <w:r w:rsidR="00702792" w:rsidRPr="003D0C23">
        <w:rPr>
          <w:rStyle w:val="Incipit"/>
          <w:lang w:val="pt-PT"/>
        </w:rPr>
        <w:t>voc</w:t>
      </w:r>
      <w:r w:rsidR="00885488" w:rsidRPr="003D0C23">
        <w:rPr>
          <w:rStyle w:val="Incipit"/>
          <w:lang w:val="pt-PT"/>
        </w:rPr>
        <w:t>avit</w:t>
      </w:r>
      <w:r w:rsidR="005A362F" w:rsidRPr="003D0C23">
        <w:rPr>
          <w:i/>
          <w:lang w:val="pt-PT"/>
        </w:rPr>
        <w:t xml:space="preserve"> </w:t>
      </w:r>
      <w:r w:rsidR="00885488" w:rsidRPr="003D0C23">
        <w:rPr>
          <w:rStyle w:val="Incipit"/>
          <w:lang w:val="pt-PT"/>
        </w:rPr>
        <w:t>me</w:t>
      </w:r>
      <w:r w:rsidR="00885488" w:rsidRPr="003D0C23">
        <w:rPr>
          <w:lang w:val="pt-PT"/>
        </w:rPr>
        <w:t xml:space="preserve"> cum duabus </w:t>
      </w:r>
      <w:r w:rsidR="00BA24A1" w:rsidRPr="003D0C23">
        <w:rPr>
          <w:lang w:val="pt-PT"/>
        </w:rPr>
        <w:t>[</w:t>
      </w:r>
      <w:r w:rsidR="00885488" w:rsidRPr="003D0C23">
        <w:rPr>
          <w:lang w:val="pt-PT"/>
        </w:rPr>
        <w:t>sequentibus</w:t>
      </w:r>
      <w:r w:rsidR="00BA24A1" w:rsidRPr="003D0C23">
        <w:rPr>
          <w:lang w:val="pt-PT"/>
        </w:rPr>
        <w:t>]</w:t>
      </w:r>
      <w:r w:rsidR="00885488" w:rsidRPr="003D0C23">
        <w:rPr>
          <w:lang w:val="pt-PT"/>
        </w:rPr>
        <w:t xml:space="preserve">. </w:t>
      </w:r>
      <w:r w:rsidR="00885488" w:rsidRPr="003D0C23">
        <w:rPr>
          <w:lang w:val="it-IT"/>
        </w:rPr>
        <w:t xml:space="preserve">PS </w:t>
      </w:r>
      <w:r w:rsidR="00885488" w:rsidRPr="003D0C23">
        <w:rPr>
          <w:rStyle w:val="Incipit"/>
          <w:lang w:val="it-IT"/>
        </w:rPr>
        <w:t>Misericordias</w:t>
      </w:r>
      <w:r w:rsidR="005A362F" w:rsidRPr="003D0C23">
        <w:rPr>
          <w:i/>
          <w:lang w:val="it-IT"/>
        </w:rPr>
        <w:t xml:space="preserve"> </w:t>
      </w:r>
      <w:r w:rsidR="00885488" w:rsidRPr="003D0C23">
        <w:rPr>
          <w:rStyle w:val="Incipit"/>
          <w:lang w:val="it-IT"/>
        </w:rPr>
        <w:t>domini</w:t>
      </w:r>
      <w:r w:rsidR="00DD1415" w:rsidRPr="003D0C23">
        <w:rPr>
          <w:lang w:val="it-IT"/>
        </w:rPr>
        <w:t>@85.</w:t>
      </w:r>
      <w:r w:rsidR="00885488" w:rsidRPr="003D0C23">
        <w:rPr>
          <w:lang w:val="it-IT"/>
        </w:rPr>
        <w:t xml:space="preserve"> </w:t>
      </w:r>
      <w:r w:rsidR="00BA24A1" w:rsidRPr="003D0C23">
        <w:rPr>
          <w:lang w:val="it-IT"/>
        </w:rPr>
        <w:t>[</w:t>
      </w:r>
      <w:r w:rsidR="00885488" w:rsidRPr="003D0C23">
        <w:rPr>
          <w:lang w:val="it-IT"/>
        </w:rPr>
        <w:t>PS</w:t>
      </w:r>
      <w:r w:rsidR="00BA24A1" w:rsidRPr="003D0C23">
        <w:rPr>
          <w:lang w:val="it-IT"/>
        </w:rPr>
        <w:t>]</w:t>
      </w:r>
      <w:r w:rsidR="00885488" w:rsidRPr="003D0C23">
        <w:rPr>
          <w:lang w:val="it-IT"/>
        </w:rPr>
        <w:t xml:space="preserve"> </w:t>
      </w:r>
      <w:r w:rsidR="00885488" w:rsidRPr="003D0C23">
        <w:rPr>
          <w:rStyle w:val="Incipit"/>
          <w:lang w:val="it-IT"/>
        </w:rPr>
        <w:t>Cantate</w:t>
      </w:r>
      <w:r w:rsidR="00885488" w:rsidRPr="003D0C23">
        <w:rPr>
          <w:lang w:val="it-IT"/>
        </w:rPr>
        <w:t xml:space="preserve"> primum</w:t>
      </w:r>
      <w:r w:rsidR="00DD1415" w:rsidRPr="003D0C23">
        <w:rPr>
          <w:lang w:val="it-IT"/>
        </w:rPr>
        <w:t>@92.</w:t>
      </w:r>
      <w:r w:rsidR="00885488" w:rsidRPr="003D0C23">
        <w:rPr>
          <w:lang w:val="it-IT"/>
        </w:rPr>
        <w:t xml:space="preserve"> </w:t>
      </w:r>
      <w:r w:rsidR="00BA24A1" w:rsidRPr="003D0C23">
        <w:rPr>
          <w:lang w:val="it-IT"/>
        </w:rPr>
        <w:t>[</w:t>
      </w:r>
      <w:r w:rsidR="00885488" w:rsidRPr="003D0C23">
        <w:rPr>
          <w:lang w:val="it-IT"/>
        </w:rPr>
        <w:t>PS</w:t>
      </w:r>
      <w:r w:rsidR="00BA24A1" w:rsidRPr="003D0C23">
        <w:rPr>
          <w:lang w:val="it-IT"/>
        </w:rPr>
        <w:t>]</w:t>
      </w:r>
      <w:r w:rsidR="00885488" w:rsidRPr="003D0C23">
        <w:rPr>
          <w:lang w:val="it-IT"/>
        </w:rPr>
        <w:t xml:space="preserve"> </w:t>
      </w:r>
      <w:r w:rsidR="00885488" w:rsidRPr="003D0C23">
        <w:rPr>
          <w:rStyle w:val="Incipit"/>
          <w:lang w:val="it-IT"/>
        </w:rPr>
        <w:t>Cantate</w:t>
      </w:r>
      <w:r w:rsidR="00885488" w:rsidRPr="003D0C23">
        <w:rPr>
          <w:lang w:val="it-IT"/>
        </w:rPr>
        <w:t xml:space="preserve"> secundum</w:t>
      </w:r>
      <w:r w:rsidR="00DD1415" w:rsidRPr="003D0C23">
        <w:rPr>
          <w:lang w:val="it-IT"/>
        </w:rPr>
        <w:t>@95.</w:t>
      </w:r>
      <w:r w:rsidR="00885488" w:rsidRPr="003D0C23">
        <w:rPr>
          <w:lang w:val="it-IT"/>
        </w:rPr>
        <w:t xml:space="preserve"> VS </w:t>
      </w:r>
      <w:r w:rsidR="00885488" w:rsidRPr="003D0C23">
        <w:rPr>
          <w:rStyle w:val="Incipit"/>
          <w:lang w:val="it-IT"/>
        </w:rPr>
        <w:t>Ipse</w:t>
      </w:r>
      <w:r w:rsidR="005A362F" w:rsidRPr="003D0C23">
        <w:rPr>
          <w:i/>
          <w:lang w:val="it-IT"/>
        </w:rPr>
        <w:t xml:space="preserve"> </w:t>
      </w:r>
      <w:r w:rsidR="00885488" w:rsidRPr="003D0C23">
        <w:rPr>
          <w:rStyle w:val="Incipit"/>
          <w:lang w:val="it-IT"/>
        </w:rPr>
        <w:t>in</w:t>
      </w:r>
      <w:r w:rsidR="00702792" w:rsidRPr="003D0C23">
        <w:rPr>
          <w:rStyle w:val="Incipit"/>
          <w:lang w:val="it-IT"/>
        </w:rPr>
        <w:t>voc</w:t>
      </w:r>
      <w:r w:rsidR="00885488" w:rsidRPr="003D0C23">
        <w:rPr>
          <w:rStyle w:val="Incipit"/>
          <w:lang w:val="it-IT"/>
        </w:rPr>
        <w:t>avit</w:t>
      </w:r>
      <w:r w:rsidR="005A362F" w:rsidRPr="003D0C23">
        <w:rPr>
          <w:i/>
          <w:lang w:val="it-IT"/>
        </w:rPr>
        <w:t xml:space="preserve"> </w:t>
      </w:r>
      <w:r w:rsidR="00885488" w:rsidRPr="003D0C23">
        <w:rPr>
          <w:rStyle w:val="Incipit"/>
          <w:lang w:val="it-IT"/>
        </w:rPr>
        <w:t>me</w:t>
      </w:r>
      <w:r w:rsidR="00885488" w:rsidRPr="003D0C23">
        <w:rPr>
          <w:lang w:val="it-IT"/>
        </w:rPr>
        <w:t xml:space="preserve">. EV </w:t>
      </w:r>
      <w:r w:rsidR="00885488" w:rsidRPr="003D0C23">
        <w:rPr>
          <w:rStyle w:val="Incipit"/>
          <w:lang w:val="it-IT"/>
        </w:rPr>
        <w:t>In</w:t>
      </w:r>
      <w:r w:rsidR="005A362F" w:rsidRPr="003D0C23">
        <w:rPr>
          <w:i/>
          <w:lang w:val="it-IT"/>
        </w:rPr>
        <w:t xml:space="preserve"> </w:t>
      </w:r>
      <w:r w:rsidR="00885488" w:rsidRPr="003D0C23">
        <w:rPr>
          <w:rStyle w:val="Incipit"/>
          <w:lang w:val="it-IT"/>
        </w:rPr>
        <w:t>principio</w:t>
      </w:r>
      <w:r w:rsidR="005A362F" w:rsidRPr="003D0C23">
        <w:rPr>
          <w:i/>
          <w:lang w:val="it-IT"/>
        </w:rPr>
        <w:t xml:space="preserve"> </w:t>
      </w:r>
      <w:r w:rsidR="00885488" w:rsidRPr="003D0C23">
        <w:rPr>
          <w:rStyle w:val="Incipit"/>
          <w:lang w:val="it-IT"/>
        </w:rPr>
        <w:t>erat</w:t>
      </w:r>
      <w:r w:rsidR="005A362F" w:rsidRPr="003D0C23">
        <w:rPr>
          <w:i/>
          <w:lang w:val="it-IT"/>
        </w:rPr>
        <w:t xml:space="preserve"> </w:t>
      </w:r>
      <w:r w:rsidR="009A6D20" w:rsidRPr="003D0C23">
        <w:rPr>
          <w:rStyle w:val="Incipit"/>
          <w:lang w:val="it-IT"/>
        </w:rPr>
        <w:t>verb</w:t>
      </w:r>
      <w:r w:rsidR="00885488" w:rsidRPr="003D0C23">
        <w:rPr>
          <w:rStyle w:val="Incipit"/>
          <w:lang w:val="it-IT"/>
        </w:rPr>
        <w:t>um</w:t>
      </w:r>
      <w:r w:rsidR="008C42F7" w:rsidRPr="003D0C23">
        <w:rPr>
          <w:lang w:val="it-IT"/>
        </w:rPr>
        <w:t xml:space="preserve">. Pro ultima lectio legitur </w:t>
      </w:r>
      <w:r w:rsidR="00885488" w:rsidRPr="003D0C23">
        <w:rPr>
          <w:lang w:val="it-IT"/>
        </w:rPr>
        <w:t xml:space="preserve">etiam </w:t>
      </w:r>
      <w:r w:rsidR="001023E8" w:rsidRPr="003D0C23">
        <w:rPr>
          <w:lang w:val="it-IT"/>
        </w:rPr>
        <w:t>evangelium</w:t>
      </w:r>
      <w:r w:rsidR="00885488" w:rsidRPr="003D0C23">
        <w:rPr>
          <w:lang w:val="it-IT"/>
        </w:rPr>
        <w:t xml:space="preserve"> dominicale quod tunc est. RP </w:t>
      </w:r>
      <w:r w:rsidR="00885488" w:rsidRPr="003D0C23">
        <w:rPr>
          <w:rStyle w:val="Incipit"/>
          <w:lang w:val="it-IT"/>
        </w:rPr>
        <w:t>Ecce</w:t>
      </w:r>
      <w:r w:rsidR="005A362F" w:rsidRPr="003D0C23">
        <w:rPr>
          <w:i/>
          <w:lang w:val="it-IT"/>
        </w:rPr>
        <w:t xml:space="preserve"> </w:t>
      </w:r>
      <w:r w:rsidR="00885488" w:rsidRPr="003D0C23">
        <w:rPr>
          <w:rStyle w:val="Incipit"/>
          <w:lang w:val="it-IT"/>
        </w:rPr>
        <w:t>agnus</w:t>
      </w:r>
      <w:r w:rsidR="005A362F" w:rsidRPr="003D0C23">
        <w:rPr>
          <w:i/>
          <w:lang w:val="it-IT"/>
        </w:rPr>
        <w:t xml:space="preserve"> </w:t>
      </w:r>
      <w:r w:rsidR="00885488" w:rsidRPr="003D0C23">
        <w:rPr>
          <w:rStyle w:val="Incipit"/>
          <w:lang w:val="it-IT"/>
        </w:rPr>
        <w:t>dei</w:t>
      </w:r>
      <w:r w:rsidR="00DD1415" w:rsidRPr="003D0C23">
        <w:rPr>
          <w:lang w:val="it-IT"/>
        </w:rPr>
        <w:t>@68.</w:t>
      </w:r>
      <w:r w:rsidR="00885488" w:rsidRPr="003D0C23">
        <w:rPr>
          <w:lang w:val="it-IT"/>
        </w:rPr>
        <w:t xml:space="preserve"> </w:t>
      </w:r>
      <w:r w:rsidR="00BA24A1" w:rsidRPr="003D0C23">
        <w:rPr>
          <w:lang w:val="pt-PT"/>
        </w:rPr>
        <w:t>[</w:t>
      </w:r>
      <w:r w:rsidR="00885488" w:rsidRPr="003D0C23">
        <w:rPr>
          <w:lang w:val="pt-PT"/>
        </w:rPr>
        <w:t>RP</w:t>
      </w:r>
      <w:r w:rsidR="00BA24A1" w:rsidRPr="003D0C23">
        <w:rPr>
          <w:lang w:val="pt-PT"/>
        </w:rPr>
        <w:t>]</w:t>
      </w:r>
      <w:r w:rsidR="00885488" w:rsidRPr="003D0C23">
        <w:rPr>
          <w:lang w:val="pt-PT"/>
        </w:rPr>
        <w:t xml:space="preserve"> </w:t>
      </w:r>
      <w:r w:rsidR="00885488" w:rsidRPr="003D0C23">
        <w:rPr>
          <w:rStyle w:val="Incipit"/>
          <w:lang w:val="pt-PT"/>
        </w:rPr>
        <w:t>Benedictus</w:t>
      </w:r>
      <w:r w:rsidR="005A362F" w:rsidRPr="003D0C23">
        <w:rPr>
          <w:i/>
          <w:lang w:val="pt-PT"/>
        </w:rPr>
        <w:t xml:space="preserve"> </w:t>
      </w:r>
      <w:r w:rsidR="00885488" w:rsidRPr="003D0C23">
        <w:rPr>
          <w:rStyle w:val="Incipit"/>
          <w:lang w:val="pt-PT"/>
        </w:rPr>
        <w:t>qui</w:t>
      </w:r>
      <w:r w:rsidR="005A362F" w:rsidRPr="003D0C23">
        <w:rPr>
          <w:i/>
          <w:lang w:val="pt-PT"/>
        </w:rPr>
        <w:t xml:space="preserve"> </w:t>
      </w:r>
      <w:r w:rsidR="00885488" w:rsidRPr="003D0C23">
        <w:rPr>
          <w:rStyle w:val="Incipit"/>
          <w:lang w:val="pt-PT"/>
        </w:rPr>
        <w:t>venit</w:t>
      </w:r>
      <w:r w:rsidR="00DD1415" w:rsidRPr="003D0C23">
        <w:rPr>
          <w:lang w:val="pt-PT"/>
        </w:rPr>
        <w:t>@69.</w:t>
      </w:r>
      <w:r w:rsidR="00885488" w:rsidRPr="003D0C23">
        <w:rPr>
          <w:lang w:val="pt-PT"/>
        </w:rPr>
        <w:t xml:space="preserve"> </w:t>
      </w:r>
      <w:r w:rsidR="00BA24A1" w:rsidRPr="003D0C23">
        <w:rPr>
          <w:lang w:val="pt-PT"/>
        </w:rPr>
        <w:t>[</w:t>
      </w:r>
      <w:r w:rsidR="00885488" w:rsidRPr="003D0C23">
        <w:rPr>
          <w:lang w:val="pt-PT"/>
        </w:rPr>
        <w:t>RP</w:t>
      </w:r>
      <w:r w:rsidR="00BA24A1" w:rsidRPr="003D0C23">
        <w:rPr>
          <w:lang w:val="pt-PT"/>
        </w:rPr>
        <w:t>]</w:t>
      </w:r>
      <w:r w:rsidR="00885488" w:rsidRPr="003D0C23">
        <w:rPr>
          <w:lang w:val="pt-PT"/>
        </w:rPr>
        <w:t xml:space="preserve"> </w:t>
      </w:r>
      <w:r w:rsidR="00885488" w:rsidRPr="003D0C23">
        <w:rPr>
          <w:rStyle w:val="Incipit"/>
          <w:lang w:val="pt-PT"/>
        </w:rPr>
        <w:t>O</w:t>
      </w:r>
      <w:r w:rsidR="005A362F" w:rsidRPr="003D0C23">
        <w:rPr>
          <w:i/>
          <w:lang w:val="pt-PT"/>
        </w:rPr>
        <w:t xml:space="preserve"> </w:t>
      </w:r>
      <w:r w:rsidR="00885488" w:rsidRPr="003D0C23">
        <w:rPr>
          <w:rStyle w:val="Incipit"/>
          <w:lang w:val="pt-PT"/>
        </w:rPr>
        <w:t>regem</w:t>
      </w:r>
      <w:r w:rsidR="005A362F" w:rsidRPr="003D0C23">
        <w:rPr>
          <w:i/>
          <w:lang w:val="pt-PT"/>
        </w:rPr>
        <w:t xml:space="preserve"> </w:t>
      </w:r>
      <w:r w:rsidR="00885488" w:rsidRPr="003D0C23">
        <w:rPr>
          <w:rStyle w:val="Incipit"/>
          <w:lang w:val="pt-PT"/>
        </w:rPr>
        <w:t>caeli</w:t>
      </w:r>
      <w:r w:rsidR="00DD1415" w:rsidRPr="003D0C23">
        <w:rPr>
          <w:lang w:val="pt-PT"/>
        </w:rPr>
        <w:t>@71.</w:t>
      </w:r>
      <w:r w:rsidR="008C42F7" w:rsidRPr="003D0C23">
        <w:rPr>
          <w:lang w:val="pt-PT"/>
        </w:rPr>
        <w:t xml:space="preserve"> [TD] </w:t>
      </w:r>
      <w:r w:rsidR="008C42F7" w:rsidRPr="003D0C23">
        <w:rPr>
          <w:rStyle w:val="Incipit"/>
          <w:lang w:val="pt-PT"/>
        </w:rPr>
        <w:t>Te</w:t>
      </w:r>
      <w:r w:rsidR="005A362F" w:rsidRPr="003D0C23">
        <w:rPr>
          <w:i/>
          <w:lang w:val="pt-PT"/>
        </w:rPr>
        <w:t xml:space="preserve"> </w:t>
      </w:r>
      <w:r w:rsidR="008C42F7" w:rsidRPr="003D0C23">
        <w:rPr>
          <w:rStyle w:val="Incipit"/>
          <w:lang w:val="pt-PT"/>
        </w:rPr>
        <w:t>deum</w:t>
      </w:r>
      <w:r w:rsidR="005A362F" w:rsidRPr="003D0C23">
        <w:rPr>
          <w:i/>
          <w:lang w:val="pt-PT"/>
        </w:rPr>
        <w:t xml:space="preserve"> </w:t>
      </w:r>
      <w:r w:rsidR="00FD1A31" w:rsidRPr="003D0C23">
        <w:rPr>
          <w:rStyle w:val="Incipit"/>
          <w:lang w:val="pt-PT"/>
        </w:rPr>
        <w:t>laudamus</w:t>
      </w:r>
      <w:r w:rsidR="00885488" w:rsidRPr="003D0C23">
        <w:rPr>
          <w:lang w:val="pt-PT"/>
        </w:rPr>
        <w:t>.</w:t>
      </w:r>
    </w:p>
    <w:p w:rsidR="00885488" w:rsidRPr="003D0C23" w:rsidRDefault="00E11442" w:rsidP="00415109">
      <w:pPr>
        <w:rPr>
          <w:lang w:val="fr-FR"/>
        </w:rPr>
      </w:pPr>
      <w:r w:rsidRPr="00BC2E91">
        <w:rPr>
          <w:rStyle w:val="Time1"/>
          <w:lang w:val="pt-PT"/>
        </w:rPr>
        <w:t>Ad laudes</w:t>
      </w:r>
      <w:r w:rsidR="00885488" w:rsidRPr="00B779A9">
        <w:rPr>
          <w:lang w:val="pt-PT"/>
        </w:rPr>
        <w:t xml:space="preserve"> AN </w:t>
      </w:r>
      <w:r w:rsidR="00885488" w:rsidRPr="005A362F">
        <w:rPr>
          <w:rStyle w:val="Incipit"/>
          <w:lang w:val="pt-PT"/>
        </w:rPr>
        <w:t>Quem</w:t>
      </w:r>
      <w:r w:rsidR="005A362F" w:rsidRPr="00BE7D55">
        <w:rPr>
          <w:i/>
          <w:lang w:val="pt-PT"/>
        </w:rPr>
        <w:t xml:space="preserve"> </w:t>
      </w:r>
      <w:r w:rsidR="00872B44" w:rsidRPr="005A362F">
        <w:rPr>
          <w:rStyle w:val="Incipit"/>
          <w:lang w:val="pt-PT"/>
        </w:rPr>
        <w:t>vidi</w:t>
      </w:r>
      <w:r w:rsidR="00885488" w:rsidRPr="005A362F">
        <w:rPr>
          <w:rStyle w:val="Incipit"/>
          <w:lang w:val="pt-PT"/>
        </w:rPr>
        <w:t>stis</w:t>
      </w:r>
      <w:r w:rsidR="005A362F" w:rsidRPr="00BE7D55">
        <w:rPr>
          <w:i/>
          <w:lang w:val="pt-PT"/>
        </w:rPr>
        <w:t xml:space="preserve"> </w:t>
      </w:r>
      <w:r w:rsidR="00885488" w:rsidRPr="005A362F">
        <w:rPr>
          <w:rStyle w:val="Incipit"/>
          <w:lang w:val="pt-PT"/>
        </w:rPr>
        <w:t>pastores</w:t>
      </w:r>
      <w:r w:rsidR="00885488" w:rsidRPr="00B779A9">
        <w:rPr>
          <w:lang w:val="pt-PT"/>
        </w:rPr>
        <w:t xml:space="preserve"> cum reliquis folio</w:t>
      </w:r>
      <w:r w:rsidR="00DD1415">
        <w:rPr>
          <w:lang w:val="pt-PT"/>
        </w:rPr>
        <w:t>@</w:t>
      </w:r>
      <w:r w:rsidR="00DD1415" w:rsidRPr="00B779A9">
        <w:rPr>
          <w:lang w:val="pt-PT"/>
        </w:rPr>
        <w:t>63.</w:t>
      </w:r>
      <w:r w:rsidR="00885488" w:rsidRPr="00B779A9">
        <w:rPr>
          <w:lang w:val="pt-PT"/>
        </w:rPr>
        <w:t xml:space="preserve"> HY </w:t>
      </w:r>
      <w:r w:rsidR="00885488" w:rsidRPr="005A362F">
        <w:rPr>
          <w:rStyle w:val="Incipit"/>
          <w:lang w:val="pt-PT"/>
        </w:rPr>
        <w:t>Christe</w:t>
      </w:r>
      <w:r w:rsidR="005A362F" w:rsidRPr="00BE7D55">
        <w:rPr>
          <w:i/>
          <w:lang w:val="pt-PT"/>
        </w:rPr>
        <w:t xml:space="preserve"> </w:t>
      </w:r>
      <w:r w:rsidR="00885488" w:rsidRPr="005A362F">
        <w:rPr>
          <w:rStyle w:val="Incipit"/>
          <w:lang w:val="pt-PT"/>
        </w:rPr>
        <w:t>redemptor</w:t>
      </w:r>
      <w:r w:rsidR="005A362F" w:rsidRPr="00BE7D55">
        <w:rPr>
          <w:i/>
          <w:lang w:val="pt-PT"/>
        </w:rPr>
        <w:t xml:space="preserve"> </w:t>
      </w:r>
      <w:r w:rsidR="00885488" w:rsidRPr="005A362F">
        <w:rPr>
          <w:rStyle w:val="Incipit"/>
          <w:lang w:val="pt-PT"/>
        </w:rPr>
        <w:t>omnium</w:t>
      </w:r>
      <w:r w:rsidR="00885488" w:rsidRPr="00B779A9">
        <w:rPr>
          <w:lang w:val="pt-PT"/>
        </w:rPr>
        <w:t xml:space="preserve">. VS </w:t>
      </w:r>
      <w:r w:rsidR="00885488" w:rsidRPr="005A362F">
        <w:rPr>
          <w:rStyle w:val="Incipit"/>
          <w:lang w:val="pt-PT"/>
        </w:rPr>
        <w:t>Benedictus</w:t>
      </w:r>
      <w:r w:rsidR="005A362F" w:rsidRPr="00BE7D55">
        <w:rPr>
          <w:i/>
          <w:lang w:val="pt-PT"/>
        </w:rPr>
        <w:t xml:space="preserve"> </w:t>
      </w:r>
      <w:r w:rsidR="00885488" w:rsidRPr="005A362F">
        <w:rPr>
          <w:rStyle w:val="Incipit"/>
          <w:lang w:val="pt-PT"/>
        </w:rPr>
        <w:t>qui</w:t>
      </w:r>
      <w:r w:rsidR="005A362F" w:rsidRPr="00BE7D55">
        <w:rPr>
          <w:i/>
          <w:lang w:val="pt-PT"/>
        </w:rPr>
        <w:t xml:space="preserve"> </w:t>
      </w:r>
      <w:r w:rsidR="00885488" w:rsidRPr="005A362F">
        <w:rPr>
          <w:rStyle w:val="Incipit"/>
          <w:lang w:val="pt-PT"/>
        </w:rPr>
        <w:t>venit</w:t>
      </w:r>
      <w:r w:rsidR="005A362F" w:rsidRPr="00BE7D55">
        <w:rPr>
          <w:i/>
          <w:lang w:val="pt-PT"/>
        </w:rPr>
        <w:t xml:space="preserve"> </w:t>
      </w:r>
      <w:r w:rsidR="00885488" w:rsidRPr="005A362F">
        <w:rPr>
          <w:rStyle w:val="Incipit"/>
          <w:lang w:val="pt-PT"/>
        </w:rPr>
        <w:t>in</w:t>
      </w:r>
      <w:r w:rsidR="005A362F" w:rsidRPr="00BE7D55">
        <w:rPr>
          <w:i/>
          <w:lang w:val="pt-PT"/>
        </w:rPr>
        <w:t xml:space="preserve"> </w:t>
      </w:r>
      <w:r w:rsidR="00885488" w:rsidRPr="005A362F">
        <w:rPr>
          <w:rStyle w:val="Incipit"/>
          <w:lang w:val="pt-PT"/>
        </w:rPr>
        <w:t>nomine</w:t>
      </w:r>
      <w:r w:rsidR="005A362F" w:rsidRPr="00BE7D55">
        <w:rPr>
          <w:i/>
          <w:lang w:val="pt-PT"/>
        </w:rPr>
        <w:t xml:space="preserve"> </w:t>
      </w:r>
      <w:r w:rsidR="00885488" w:rsidRPr="005A362F">
        <w:rPr>
          <w:rStyle w:val="Incipit"/>
          <w:lang w:val="pt-PT"/>
        </w:rPr>
        <w:t>domini</w:t>
      </w:r>
      <w:r w:rsidR="00885488" w:rsidRPr="00B779A9">
        <w:rPr>
          <w:lang w:val="pt-PT"/>
        </w:rPr>
        <w:t xml:space="preserve">. AB </w:t>
      </w:r>
      <w:r w:rsidR="00885488" w:rsidRPr="005A362F">
        <w:rPr>
          <w:rStyle w:val="Incipit"/>
          <w:lang w:val="pt-PT"/>
        </w:rPr>
        <w:t>Dum</w:t>
      </w:r>
      <w:r w:rsidR="005A362F" w:rsidRPr="00BE7D55">
        <w:rPr>
          <w:i/>
          <w:lang w:val="pt-PT"/>
        </w:rPr>
        <w:t xml:space="preserve"> </w:t>
      </w:r>
      <w:r w:rsidR="00885488" w:rsidRPr="005A362F">
        <w:rPr>
          <w:rStyle w:val="Incipit"/>
          <w:lang w:val="pt-PT"/>
        </w:rPr>
        <w:t>medium</w:t>
      </w:r>
      <w:r w:rsidR="005A362F" w:rsidRPr="00BE7D55">
        <w:rPr>
          <w:i/>
          <w:lang w:val="pt-PT"/>
        </w:rPr>
        <w:t xml:space="preserve"> </w:t>
      </w:r>
      <w:r w:rsidR="00885488" w:rsidRPr="005A362F">
        <w:rPr>
          <w:rStyle w:val="Incipit"/>
          <w:lang w:val="pt-PT"/>
        </w:rPr>
        <w:t>silentium</w:t>
      </w:r>
      <w:r w:rsidR="00DD1415">
        <w:rPr>
          <w:lang w:val="pt-PT"/>
        </w:rPr>
        <w:t>@</w:t>
      </w:r>
      <w:r w:rsidR="00DD1415" w:rsidRPr="00B779A9">
        <w:rPr>
          <w:lang w:val="pt-PT"/>
        </w:rPr>
        <w:t>70.</w:t>
      </w:r>
      <w:r w:rsidR="00885488" w:rsidRPr="00B779A9">
        <w:rPr>
          <w:lang w:val="pt-PT"/>
        </w:rPr>
        <w:t xml:space="preserve"> </w:t>
      </w:r>
      <w:r w:rsidR="00885488" w:rsidRPr="003D0C23">
        <w:rPr>
          <w:lang w:val="pt-PT"/>
        </w:rPr>
        <w:t xml:space="preserve">Suffragia de sanctis quae occurrunt. </w:t>
      </w:r>
      <w:r w:rsidR="00885488" w:rsidRPr="00B779A9">
        <w:rPr>
          <w:lang w:val="fr-FR"/>
        </w:rPr>
        <w:t xml:space="preserve">De dominica quod tunc est. </w:t>
      </w:r>
      <w:r w:rsidR="00885488" w:rsidRPr="003D0C23">
        <w:rPr>
          <w:lang w:val="fr-FR"/>
        </w:rPr>
        <w:t xml:space="preserve">De beata virgine quod ordo tangit. </w:t>
      </w:r>
      <w:r w:rsidR="008C42F7" w:rsidRPr="003D0C23">
        <w:rPr>
          <w:lang w:val="fr-FR"/>
        </w:rPr>
        <w:t xml:space="preserve">[BD] </w:t>
      </w:r>
      <w:r w:rsidR="005F6F99" w:rsidRPr="003D0C23">
        <w:rPr>
          <w:rStyle w:val="Incipit"/>
          <w:lang w:val="fr-FR"/>
        </w:rPr>
        <w:t>Benedicamus</w:t>
      </w:r>
      <w:r w:rsidR="00794880" w:rsidRPr="003D0C23">
        <w:rPr>
          <w:lang w:val="fr-FR"/>
        </w:rPr>
        <w:t xml:space="preserve">. </w:t>
      </w:r>
      <w:r w:rsidR="005E1283" w:rsidRPr="003D0C23">
        <w:rPr>
          <w:lang w:val="fr-FR"/>
        </w:rPr>
        <w:t>[TP]</w:t>
      </w:r>
      <w:r w:rsidR="00885488" w:rsidRPr="003D0C23">
        <w:rPr>
          <w:lang w:val="fr-FR"/>
        </w:rPr>
        <w:t xml:space="preserve"> </w:t>
      </w:r>
      <w:r w:rsidR="00885488" w:rsidRPr="003D0C23">
        <w:rPr>
          <w:rStyle w:val="Incipit"/>
          <w:lang w:val="fr-FR"/>
        </w:rPr>
        <w:t>In</w:t>
      </w:r>
      <w:r w:rsidR="005A362F" w:rsidRPr="003D0C23">
        <w:rPr>
          <w:i/>
          <w:lang w:val="fr-FR"/>
        </w:rPr>
        <w:t xml:space="preserve"> </w:t>
      </w:r>
      <w:r w:rsidR="00885488" w:rsidRPr="003D0C23">
        <w:rPr>
          <w:rStyle w:val="Incipit"/>
          <w:lang w:val="fr-FR"/>
        </w:rPr>
        <w:t>laude</w:t>
      </w:r>
      <w:r w:rsidR="005A362F" w:rsidRPr="003D0C23">
        <w:rPr>
          <w:i/>
          <w:lang w:val="fr-FR"/>
        </w:rPr>
        <w:t xml:space="preserve"> </w:t>
      </w:r>
      <w:r w:rsidR="00885488" w:rsidRPr="003D0C23">
        <w:rPr>
          <w:rStyle w:val="Incipit"/>
          <w:lang w:val="fr-FR"/>
        </w:rPr>
        <w:t>Iesu</w:t>
      </w:r>
      <w:r w:rsidR="00885488" w:rsidRPr="003D0C23">
        <w:rPr>
          <w:lang w:val="fr-FR"/>
        </w:rPr>
        <w:t>.</w:t>
      </w:r>
    </w:p>
    <w:p w:rsidR="00FC2BCF" w:rsidRPr="005076DC" w:rsidRDefault="00E11442" w:rsidP="00415109">
      <w:pPr>
        <w:rPr>
          <w:lang w:val="fr-FR"/>
        </w:rPr>
      </w:pPr>
      <w:r w:rsidRPr="005076DC">
        <w:rPr>
          <w:rStyle w:val="Time1"/>
          <w:lang w:val="fr-FR"/>
        </w:rPr>
        <w:t>Maturum officium</w:t>
      </w:r>
      <w:r w:rsidRPr="005076DC">
        <w:rPr>
          <w:lang w:val="fr-FR"/>
        </w:rPr>
        <w:t xml:space="preserve"> %D::de nativitate etiam% $E::de beata virgine$ </w:t>
      </w:r>
      <w:r w:rsidR="00885488" w:rsidRPr="005076DC">
        <w:rPr>
          <w:lang w:val="fr-FR"/>
        </w:rPr>
        <w:t xml:space="preserve">IN </w:t>
      </w:r>
      <w:r w:rsidR="00885488" w:rsidRPr="005076DC">
        <w:rPr>
          <w:rStyle w:val="Incipit"/>
          <w:lang w:val="fr-FR"/>
        </w:rPr>
        <w:t>Vultum</w:t>
      </w:r>
      <w:r w:rsidR="005A362F" w:rsidRPr="005076DC">
        <w:rPr>
          <w:i/>
          <w:lang w:val="fr-FR"/>
        </w:rPr>
        <w:t xml:space="preserve"> </w:t>
      </w:r>
      <w:r w:rsidR="00885488" w:rsidRPr="005076DC">
        <w:rPr>
          <w:rStyle w:val="Incipit"/>
          <w:lang w:val="fr-FR"/>
        </w:rPr>
        <w:t>tuum</w:t>
      </w:r>
      <w:r w:rsidR="00885488" w:rsidRPr="005076DC">
        <w:rPr>
          <w:lang w:val="fr-FR"/>
        </w:rPr>
        <w:t xml:space="preserve"> cum reliquis.</w:t>
      </w:r>
      <w:r w:rsidR="008C42F7" w:rsidRPr="005076DC">
        <w:rPr>
          <w:lang w:val="fr-FR"/>
        </w:rPr>
        <w:t xml:space="preserve"> </w:t>
      </w:r>
    </w:p>
    <w:p w:rsidR="00885488" w:rsidRPr="00B779A9" w:rsidRDefault="008C42F7" w:rsidP="00415109">
      <w:pPr>
        <w:rPr>
          <w:lang w:val="pt-PT"/>
        </w:rPr>
      </w:pPr>
      <w:r w:rsidRPr="00B779A9">
        <w:rPr>
          <w:lang w:val="pt-PT"/>
        </w:rPr>
        <w:lastRenderedPageBreak/>
        <w:t>(155r)</w:t>
      </w:r>
      <w:r w:rsidR="00FC2BCF">
        <w:rPr>
          <w:lang w:val="pt-PT"/>
        </w:rPr>
        <w:t xml:space="preserve"> </w:t>
      </w:r>
      <w:r w:rsidR="00E11442" w:rsidRPr="00BC2E91">
        <w:rPr>
          <w:rStyle w:val="Time1"/>
          <w:lang w:val="pt-PT"/>
        </w:rPr>
        <w:t>Ad horas</w:t>
      </w:r>
      <w:r w:rsidR="00885488" w:rsidRPr="00B779A9">
        <w:rPr>
          <w:lang w:val="pt-PT"/>
        </w:rPr>
        <w:t xml:space="preserve"> AN </w:t>
      </w:r>
      <w:r w:rsidR="00885488" w:rsidRPr="005A362F">
        <w:rPr>
          <w:rStyle w:val="Incipit"/>
          <w:lang w:val="pt-PT"/>
        </w:rPr>
        <w:t>In</w:t>
      </w:r>
      <w:r w:rsidR="005A362F" w:rsidRPr="00BE7D55">
        <w:rPr>
          <w:i/>
          <w:lang w:val="pt-PT"/>
        </w:rPr>
        <w:t xml:space="preserve"> </w:t>
      </w:r>
      <w:r w:rsidR="00885488" w:rsidRPr="005A362F">
        <w:rPr>
          <w:rStyle w:val="Incipit"/>
          <w:lang w:val="pt-PT"/>
        </w:rPr>
        <w:t>principio</w:t>
      </w:r>
      <w:r w:rsidR="00885488" w:rsidRPr="00B779A9">
        <w:rPr>
          <w:lang w:val="pt-PT"/>
        </w:rPr>
        <w:t xml:space="preserve"> cum reliquis folio</w:t>
      </w:r>
      <w:r w:rsidR="00DD1415">
        <w:rPr>
          <w:lang w:val="pt-PT"/>
        </w:rPr>
        <w:t>@</w:t>
      </w:r>
      <w:r w:rsidR="00DD1415" w:rsidRPr="00B779A9">
        <w:rPr>
          <w:lang w:val="pt-PT"/>
        </w:rPr>
        <w:t>70.</w:t>
      </w:r>
    </w:p>
    <w:p w:rsidR="00885488" w:rsidRPr="003D0C23" w:rsidRDefault="00E11442" w:rsidP="00415109">
      <w:pPr>
        <w:rPr>
          <w:lang w:val="it-IT"/>
        </w:rPr>
      </w:pPr>
      <w:r w:rsidRPr="003D0C23">
        <w:rPr>
          <w:rStyle w:val="Time1"/>
          <w:lang w:val="it-IT"/>
        </w:rPr>
        <w:t>Ad processionem</w:t>
      </w:r>
      <w:r w:rsidR="00885488" w:rsidRPr="003D0C23">
        <w:rPr>
          <w:lang w:val="it-IT"/>
        </w:rPr>
        <w:t xml:space="preserve"> R</w:t>
      </w:r>
      <w:r w:rsidR="008C42F7" w:rsidRPr="003D0C23">
        <w:rPr>
          <w:lang w:val="it-IT"/>
        </w:rPr>
        <w:t>P</w:t>
      </w:r>
      <w:r w:rsidR="00885488" w:rsidRPr="003D0C23">
        <w:rPr>
          <w:lang w:val="it-IT"/>
        </w:rPr>
        <w:t xml:space="preserve">P </w:t>
      </w:r>
      <w:r w:rsidR="00885488" w:rsidRPr="003D0C23">
        <w:rPr>
          <w:rStyle w:val="Incipit"/>
          <w:lang w:val="it-IT"/>
        </w:rPr>
        <w:t>Descendit</w:t>
      </w:r>
      <w:r w:rsidR="005A362F" w:rsidRPr="003D0C23">
        <w:rPr>
          <w:i/>
          <w:lang w:val="it-IT"/>
        </w:rPr>
        <w:t xml:space="preserve"> </w:t>
      </w:r>
      <w:r w:rsidR="00885488" w:rsidRPr="003D0C23">
        <w:rPr>
          <w:rStyle w:val="Incipit"/>
          <w:lang w:val="it-IT"/>
        </w:rPr>
        <w:t>de</w:t>
      </w:r>
      <w:r w:rsidR="005A362F" w:rsidRPr="003D0C23">
        <w:rPr>
          <w:i/>
          <w:lang w:val="it-IT"/>
        </w:rPr>
        <w:t xml:space="preserve"> </w:t>
      </w:r>
      <w:r w:rsidR="00885488" w:rsidRPr="003D0C23">
        <w:rPr>
          <w:rStyle w:val="Incipit"/>
          <w:lang w:val="it-IT"/>
        </w:rPr>
        <w:t>caelis</w:t>
      </w:r>
      <w:r w:rsidR="00885488" w:rsidRPr="003D0C23">
        <w:rPr>
          <w:lang w:val="it-IT"/>
        </w:rPr>
        <w:t xml:space="preserve"> vel </w:t>
      </w:r>
      <w:r w:rsidR="008C42F7" w:rsidRPr="003D0C23">
        <w:rPr>
          <w:lang w:val="it-IT"/>
        </w:rPr>
        <w:t xml:space="preserve">[RPP] </w:t>
      </w:r>
      <w:r w:rsidR="00885488" w:rsidRPr="003D0C23">
        <w:rPr>
          <w:rStyle w:val="Incipit"/>
          <w:lang w:val="it-IT"/>
        </w:rPr>
        <w:t>Verbum</w:t>
      </w:r>
      <w:r w:rsidR="005A362F" w:rsidRPr="003D0C23">
        <w:rPr>
          <w:i/>
          <w:lang w:val="it-IT"/>
        </w:rPr>
        <w:t xml:space="preserve"> </w:t>
      </w:r>
      <w:r w:rsidR="00885488" w:rsidRPr="003D0C23">
        <w:rPr>
          <w:rStyle w:val="Incipit"/>
          <w:lang w:val="it-IT"/>
        </w:rPr>
        <w:t>caro</w:t>
      </w:r>
      <w:r w:rsidR="00885488" w:rsidRPr="003D0C23">
        <w:rPr>
          <w:lang w:val="it-IT"/>
        </w:rPr>
        <w:t>.</w:t>
      </w:r>
    </w:p>
    <w:p w:rsidR="00885488" w:rsidRPr="003D0C23" w:rsidRDefault="00E11442" w:rsidP="00415109">
      <w:pPr>
        <w:rPr>
          <w:lang w:val="pt-PT"/>
        </w:rPr>
      </w:pPr>
      <w:r w:rsidRPr="003D0C23">
        <w:rPr>
          <w:rStyle w:val="Time1"/>
          <w:lang w:val="it-IT"/>
        </w:rPr>
        <w:t>Ad officium</w:t>
      </w:r>
      <w:r w:rsidR="00885488" w:rsidRPr="003D0C23">
        <w:rPr>
          <w:lang w:val="it-IT"/>
        </w:rPr>
        <w:t xml:space="preserve"> IN </w:t>
      </w:r>
      <w:r w:rsidR="00885488" w:rsidRPr="003D0C23">
        <w:rPr>
          <w:rStyle w:val="Incipit"/>
          <w:lang w:val="it-IT"/>
        </w:rPr>
        <w:t>Puer natus</w:t>
      </w:r>
      <w:r w:rsidR="00DD1415" w:rsidRPr="003D0C23">
        <w:rPr>
          <w:lang w:val="it-IT"/>
        </w:rPr>
        <w:t>@16.</w:t>
      </w:r>
      <w:r w:rsidR="00885488" w:rsidRPr="003D0C23">
        <w:rPr>
          <w:lang w:val="it-IT"/>
        </w:rPr>
        <w:t xml:space="preserve"> </w:t>
      </w:r>
      <w:r w:rsidR="008C42F7" w:rsidRPr="003D0C23">
        <w:rPr>
          <w:lang w:val="it-IT"/>
        </w:rPr>
        <w:t xml:space="preserve">[KY] </w:t>
      </w:r>
      <w:r w:rsidR="008C42F7" w:rsidRPr="003D0C23">
        <w:rPr>
          <w:rStyle w:val="Incipit"/>
          <w:lang w:val="it-IT"/>
        </w:rPr>
        <w:t>Kyrie</w:t>
      </w:r>
      <w:r w:rsidR="008C42F7" w:rsidRPr="003D0C23">
        <w:rPr>
          <w:lang w:val="it-IT"/>
        </w:rPr>
        <w:t>. [TP]</w:t>
      </w:r>
      <w:r w:rsidR="00885488" w:rsidRPr="003D0C23">
        <w:rPr>
          <w:lang w:val="it-IT"/>
        </w:rPr>
        <w:t xml:space="preserve"> </w:t>
      </w:r>
      <w:r w:rsidR="00885488" w:rsidRPr="003D0C23">
        <w:rPr>
          <w:rStyle w:val="Incipit"/>
          <w:lang w:val="it-IT"/>
        </w:rPr>
        <w:t>Magne deus</w:t>
      </w:r>
      <w:r w:rsidR="00885488" w:rsidRPr="003D0C23">
        <w:rPr>
          <w:lang w:val="it-IT"/>
        </w:rPr>
        <w:t xml:space="preserve">. GR </w:t>
      </w:r>
      <w:r w:rsidR="00885488" w:rsidRPr="003D0C23">
        <w:rPr>
          <w:rStyle w:val="Incipit"/>
          <w:lang w:val="it-IT"/>
        </w:rPr>
        <w:t>Viderunt omnes</w:t>
      </w:r>
      <w:r w:rsidR="00885488" w:rsidRPr="003D0C23">
        <w:rPr>
          <w:lang w:val="it-IT"/>
        </w:rPr>
        <w:t>. AL</w:t>
      </w:r>
      <w:r w:rsidR="008C42F7" w:rsidRPr="003D0C23">
        <w:rPr>
          <w:lang w:val="it-IT"/>
        </w:rPr>
        <w:t>V</w:t>
      </w:r>
      <w:r w:rsidR="00885488" w:rsidRPr="003D0C23">
        <w:rPr>
          <w:lang w:val="it-IT"/>
        </w:rPr>
        <w:t xml:space="preserve"> </w:t>
      </w:r>
      <w:r w:rsidR="00885488" w:rsidRPr="003D0C23">
        <w:rPr>
          <w:rStyle w:val="Incipit"/>
          <w:lang w:val="it-IT"/>
        </w:rPr>
        <w:t>Dominus regnavit</w:t>
      </w:r>
      <w:r w:rsidR="00DD1415" w:rsidRPr="003D0C23">
        <w:rPr>
          <w:lang w:val="it-IT"/>
        </w:rPr>
        <w:t>@16.</w:t>
      </w:r>
      <w:r w:rsidR="00885488" w:rsidRPr="003D0C23">
        <w:rPr>
          <w:lang w:val="it-IT"/>
        </w:rPr>
        <w:t xml:space="preserve"> SE</w:t>
      </w:r>
      <w:r w:rsidR="00FC2BCF" w:rsidRPr="003D0C23">
        <w:rPr>
          <w:lang w:val="it-IT"/>
        </w:rPr>
        <w:t>SV</w:t>
      </w:r>
      <w:r w:rsidR="00885488" w:rsidRPr="003D0C23">
        <w:rPr>
          <w:lang w:val="it-IT"/>
        </w:rPr>
        <w:t xml:space="preserve"> </w:t>
      </w:r>
      <w:r w:rsidR="00885488" w:rsidRPr="003D0C23">
        <w:rPr>
          <w:rStyle w:val="Incipit"/>
          <w:lang w:val="it-IT"/>
        </w:rPr>
        <w:t>Gaude dei genitrix</w:t>
      </w:r>
      <w:r w:rsidR="00DD1415" w:rsidRPr="003D0C23">
        <w:rPr>
          <w:lang w:val="it-IT"/>
        </w:rPr>
        <w:t>@271.</w:t>
      </w:r>
      <w:r w:rsidR="00885488" w:rsidRPr="003D0C23">
        <w:rPr>
          <w:lang w:val="it-IT"/>
        </w:rPr>
        <w:t xml:space="preserve"> OF </w:t>
      </w:r>
      <w:r w:rsidR="00885488" w:rsidRPr="003D0C23">
        <w:rPr>
          <w:rStyle w:val="Incipit"/>
          <w:lang w:val="it-IT"/>
        </w:rPr>
        <w:t>Tui sunt caeli</w:t>
      </w:r>
      <w:r w:rsidR="00885488" w:rsidRPr="003D0C23">
        <w:rPr>
          <w:lang w:val="it-IT"/>
        </w:rPr>
        <w:t xml:space="preserve">. </w:t>
      </w:r>
      <w:r w:rsidR="008C42F7" w:rsidRPr="003D0C23">
        <w:rPr>
          <w:lang w:val="pt-PT"/>
        </w:rPr>
        <w:t xml:space="preserve">[SA] </w:t>
      </w:r>
      <w:r w:rsidR="008C42F7" w:rsidRPr="003D0C23">
        <w:rPr>
          <w:rStyle w:val="Incipit"/>
          <w:lang w:val="pt-PT"/>
        </w:rPr>
        <w:t>Sanctus</w:t>
      </w:r>
      <w:r w:rsidR="008C42F7" w:rsidRPr="003D0C23">
        <w:rPr>
          <w:lang w:val="pt-PT"/>
        </w:rPr>
        <w:t xml:space="preserve"> maius festivale</w:t>
      </w:r>
      <w:r w:rsidR="00885488" w:rsidRPr="003D0C23">
        <w:rPr>
          <w:lang w:val="pt-PT"/>
        </w:rPr>
        <w:t xml:space="preserve">. CO </w:t>
      </w:r>
      <w:r w:rsidR="00885488" w:rsidRPr="003D0C23">
        <w:rPr>
          <w:rStyle w:val="Incipit"/>
          <w:lang w:val="pt-PT"/>
        </w:rPr>
        <w:t>Viderunt omnes</w:t>
      </w:r>
      <w:r w:rsidR="00DD1415" w:rsidRPr="003D0C23">
        <w:rPr>
          <w:lang w:val="pt-PT"/>
        </w:rPr>
        <w:t>@17.</w:t>
      </w:r>
    </w:p>
    <w:p w:rsidR="00885488" w:rsidRPr="00B779A9" w:rsidRDefault="00E11442" w:rsidP="00415109">
      <w:pPr>
        <w:rPr>
          <w:lang w:val="fr-FR"/>
        </w:rPr>
      </w:pPr>
      <w:r w:rsidRPr="003D0C23">
        <w:rPr>
          <w:rStyle w:val="Time1"/>
          <w:lang w:val="pt-PT"/>
        </w:rPr>
        <w:t>Ad secundas vesperas</w:t>
      </w:r>
      <w:r w:rsidR="00885488" w:rsidRPr="003D0C23">
        <w:rPr>
          <w:lang w:val="pt-PT"/>
        </w:rPr>
        <w:t xml:space="preserve"> AN </w:t>
      </w:r>
      <w:r w:rsidR="00885488" w:rsidRPr="003D0C23">
        <w:rPr>
          <w:rStyle w:val="Incipit"/>
          <w:lang w:val="pt-PT"/>
        </w:rPr>
        <w:t>Tecum</w:t>
      </w:r>
      <w:r w:rsidR="005A362F" w:rsidRPr="003D0C23">
        <w:rPr>
          <w:i/>
          <w:lang w:val="pt-PT"/>
        </w:rPr>
        <w:t xml:space="preserve"> </w:t>
      </w:r>
      <w:r w:rsidR="00885488" w:rsidRPr="003D0C23">
        <w:rPr>
          <w:rStyle w:val="Incipit"/>
          <w:lang w:val="pt-PT"/>
        </w:rPr>
        <w:t>principium</w:t>
      </w:r>
      <w:r w:rsidR="00885488" w:rsidRPr="003D0C23">
        <w:rPr>
          <w:lang w:val="pt-PT"/>
        </w:rPr>
        <w:t xml:space="preserve"> cum reliquis. </w:t>
      </w:r>
      <w:r w:rsidR="00885488" w:rsidRPr="003D0C23">
        <w:rPr>
          <w:lang w:val="fr-FR"/>
        </w:rPr>
        <w:t xml:space="preserve">PS </w:t>
      </w:r>
      <w:r w:rsidR="00885488" w:rsidRPr="003D0C23">
        <w:rPr>
          <w:rStyle w:val="Incipit"/>
          <w:lang w:val="fr-FR"/>
        </w:rPr>
        <w:t>Dixit</w:t>
      </w:r>
      <w:r w:rsidR="005A362F" w:rsidRPr="003D0C23">
        <w:rPr>
          <w:i/>
          <w:lang w:val="fr-FR"/>
        </w:rPr>
        <w:t xml:space="preserve"> </w:t>
      </w:r>
      <w:r w:rsidR="00885488" w:rsidRPr="003D0C23">
        <w:rPr>
          <w:rStyle w:val="Incipit"/>
          <w:lang w:val="fr-FR"/>
        </w:rPr>
        <w:t>dominus</w:t>
      </w:r>
      <w:r w:rsidR="005A362F" w:rsidRPr="003D0C23">
        <w:rPr>
          <w:i/>
          <w:lang w:val="fr-FR"/>
        </w:rPr>
        <w:t xml:space="preserve"> </w:t>
      </w:r>
      <w:r w:rsidR="00885488" w:rsidRPr="003D0C23">
        <w:rPr>
          <w:lang w:val="fr-FR"/>
        </w:rPr>
        <w:t>cum reliquis</w:t>
      </w:r>
      <w:r w:rsidR="00794880" w:rsidRPr="003D0C23">
        <w:rPr>
          <w:lang w:val="fr-FR"/>
        </w:rPr>
        <w:t xml:space="preserve">. </w:t>
      </w:r>
      <w:r w:rsidR="00885488" w:rsidRPr="00B779A9">
        <w:rPr>
          <w:lang w:val="pt-PT"/>
        </w:rPr>
        <w:t xml:space="preserve">HY </w:t>
      </w:r>
      <w:r w:rsidR="00885488" w:rsidRPr="005A362F">
        <w:rPr>
          <w:rStyle w:val="Incipit"/>
          <w:lang w:val="pt-PT"/>
        </w:rPr>
        <w:t>A</w:t>
      </w:r>
      <w:r w:rsidR="005A362F" w:rsidRPr="00BE7D55">
        <w:rPr>
          <w:i/>
          <w:lang w:val="pt-PT"/>
        </w:rPr>
        <w:t xml:space="preserve"> </w:t>
      </w:r>
      <w:r w:rsidR="00885488" w:rsidRPr="005A362F">
        <w:rPr>
          <w:rStyle w:val="Incipit"/>
          <w:lang w:val="pt-PT"/>
        </w:rPr>
        <w:t>solis</w:t>
      </w:r>
      <w:r w:rsidR="005A362F" w:rsidRPr="00BE7D55">
        <w:rPr>
          <w:i/>
          <w:lang w:val="pt-PT"/>
        </w:rPr>
        <w:t xml:space="preserve"> </w:t>
      </w:r>
      <w:r w:rsidR="00885488" w:rsidRPr="005A362F">
        <w:rPr>
          <w:rStyle w:val="Incipit"/>
          <w:lang w:val="pt-PT"/>
        </w:rPr>
        <w:t>ortu</w:t>
      </w:r>
      <w:r w:rsidR="00885488" w:rsidRPr="00B779A9">
        <w:rPr>
          <w:lang w:val="pt-PT"/>
        </w:rPr>
        <w:t xml:space="preserve">. VS </w:t>
      </w:r>
      <w:r w:rsidR="00885488" w:rsidRPr="005A362F">
        <w:rPr>
          <w:rStyle w:val="Incipit"/>
          <w:lang w:val="pt-PT"/>
        </w:rPr>
        <w:t>Tecum</w:t>
      </w:r>
      <w:r w:rsidR="005A362F" w:rsidRPr="00BE7D55">
        <w:rPr>
          <w:i/>
          <w:lang w:val="pt-PT"/>
        </w:rPr>
        <w:t xml:space="preserve"> </w:t>
      </w:r>
      <w:r w:rsidR="00885488" w:rsidRPr="005A362F">
        <w:rPr>
          <w:rStyle w:val="Incipit"/>
          <w:lang w:val="pt-PT"/>
        </w:rPr>
        <w:t>principium</w:t>
      </w:r>
      <w:r w:rsidR="00885488" w:rsidRPr="005B472A">
        <w:rPr>
          <w:lang w:val="pt-PT"/>
        </w:rPr>
        <w:t>.</w:t>
      </w:r>
      <w:r w:rsidR="00885488" w:rsidRPr="00B779A9">
        <w:rPr>
          <w:lang w:val="pt-PT"/>
        </w:rPr>
        <w:t xml:space="preserve"> AM </w:t>
      </w:r>
      <w:r w:rsidR="00FC2BCF" w:rsidRPr="00BC2E91">
        <w:rPr>
          <w:rStyle w:val="Incipit"/>
          <w:lang w:val="pt-PT"/>
        </w:rPr>
        <w:t>$E::</w:t>
      </w:r>
      <w:r w:rsidR="00885488" w:rsidRPr="005A362F">
        <w:rPr>
          <w:rStyle w:val="Incipit"/>
          <w:lang w:val="pt-PT"/>
        </w:rPr>
        <w:t>O</w:t>
      </w:r>
      <w:r w:rsidR="005A362F" w:rsidRPr="00BE7D55">
        <w:rPr>
          <w:i/>
          <w:lang w:val="pt-PT"/>
        </w:rPr>
        <w:t xml:space="preserve"> </w:t>
      </w:r>
      <w:r w:rsidR="00885488" w:rsidRPr="005A362F">
        <w:rPr>
          <w:rStyle w:val="Incipit"/>
          <w:lang w:val="pt-PT"/>
        </w:rPr>
        <w:t>regem</w:t>
      </w:r>
      <w:r w:rsidR="005A362F" w:rsidRPr="00BE7D55">
        <w:rPr>
          <w:i/>
          <w:lang w:val="pt-PT"/>
        </w:rPr>
        <w:t xml:space="preserve"> </w:t>
      </w:r>
      <w:r w:rsidR="00885488" w:rsidRPr="005A362F">
        <w:rPr>
          <w:rStyle w:val="Incipit"/>
          <w:lang w:val="pt-PT"/>
        </w:rPr>
        <w:t>caeli</w:t>
      </w:r>
      <w:r w:rsidR="00FC2BCF" w:rsidRPr="004518BD">
        <w:rPr>
          <w:rStyle w:val="Incipit"/>
          <w:lang w:val="pt-PT"/>
        </w:rPr>
        <w:t>$</w:t>
      </w:r>
      <w:r w:rsidR="00F337B7">
        <w:rPr>
          <w:lang w:val="pt-PT"/>
        </w:rPr>
        <w:t>.</w:t>
      </w:r>
      <w:r w:rsidR="00885488" w:rsidRPr="00B779A9">
        <w:rPr>
          <w:lang w:val="pt-PT"/>
        </w:rPr>
        <w:t xml:space="preserve"> </w:t>
      </w:r>
      <w:r w:rsidR="00FC2BCF" w:rsidRPr="00BC2E91">
        <w:rPr>
          <w:lang w:val="fr-FR"/>
        </w:rPr>
        <w:t xml:space="preserve">Suffragium </w:t>
      </w:r>
      <w:r w:rsidR="00BA24A1" w:rsidRPr="00B779A9">
        <w:rPr>
          <w:lang w:val="fr-FR"/>
        </w:rPr>
        <w:t>[</w:t>
      </w:r>
      <w:r w:rsidR="00FC2BCF">
        <w:rPr>
          <w:lang w:val="fr-FR"/>
        </w:rPr>
        <w:t>d</w:t>
      </w:r>
      <w:r w:rsidR="00885488" w:rsidRPr="00B779A9">
        <w:rPr>
          <w:lang w:val="fr-FR"/>
        </w:rPr>
        <w:t>e dominica</w:t>
      </w:r>
      <w:r w:rsidR="00BA24A1" w:rsidRPr="00B779A9">
        <w:rPr>
          <w:lang w:val="fr-FR"/>
        </w:rPr>
        <w:t>]</w:t>
      </w:r>
      <w:r w:rsidR="00885488" w:rsidRPr="00B779A9">
        <w:rPr>
          <w:lang w:val="fr-FR"/>
        </w:rPr>
        <w:t xml:space="preserve"> </w:t>
      </w:r>
      <w:r w:rsidR="00FC2BCF">
        <w:rPr>
          <w:lang w:val="fr-FR"/>
        </w:rPr>
        <w:t>[</w:t>
      </w:r>
      <w:r w:rsidR="00885488" w:rsidRPr="00B779A9">
        <w:rPr>
          <w:lang w:val="fr-FR"/>
        </w:rPr>
        <w:t>AC</w:t>
      </w:r>
      <w:r w:rsidR="00FC2BCF">
        <w:rPr>
          <w:lang w:val="fr-FR"/>
        </w:rPr>
        <w:t>]</w:t>
      </w:r>
      <w:r w:rsidR="00885488" w:rsidRPr="00B779A9">
        <w:rPr>
          <w:lang w:val="fr-FR"/>
        </w:rPr>
        <w:t xml:space="preserve"> </w:t>
      </w:r>
      <w:r w:rsidR="00885488" w:rsidRPr="005A362F">
        <w:rPr>
          <w:rStyle w:val="Incipit"/>
          <w:lang w:val="fr-FR"/>
        </w:rPr>
        <w:t>Domine</w:t>
      </w:r>
      <w:r w:rsidR="005A362F" w:rsidRPr="00BE7D55">
        <w:rPr>
          <w:i/>
          <w:lang w:val="fr-FR"/>
        </w:rPr>
        <w:t xml:space="preserve"> </w:t>
      </w:r>
      <w:r w:rsidR="00885488" w:rsidRPr="005A362F">
        <w:rPr>
          <w:rStyle w:val="Incipit"/>
          <w:lang w:val="fr-FR"/>
        </w:rPr>
        <w:t>si</w:t>
      </w:r>
      <w:r w:rsidR="005A362F" w:rsidRPr="00BE7D55">
        <w:rPr>
          <w:i/>
          <w:lang w:val="fr-FR"/>
        </w:rPr>
        <w:t xml:space="preserve"> </w:t>
      </w:r>
      <w:r w:rsidR="001023E8" w:rsidRPr="005A362F">
        <w:rPr>
          <w:rStyle w:val="Incipit"/>
          <w:lang w:val="fr-FR"/>
        </w:rPr>
        <w:t>vis</w:t>
      </w:r>
      <w:r w:rsidR="005A362F" w:rsidRPr="00BE7D55">
        <w:rPr>
          <w:i/>
          <w:lang w:val="fr-FR"/>
        </w:rPr>
        <w:t xml:space="preserve"> </w:t>
      </w:r>
      <w:r w:rsidR="00885488" w:rsidRPr="005A362F">
        <w:rPr>
          <w:rStyle w:val="Incipit"/>
          <w:lang w:val="fr-FR"/>
        </w:rPr>
        <w:t>potes</w:t>
      </w:r>
      <w:r w:rsidR="005A362F" w:rsidRPr="00BE7D55">
        <w:rPr>
          <w:i/>
          <w:lang w:val="fr-FR"/>
        </w:rPr>
        <w:t xml:space="preserve"> </w:t>
      </w:r>
      <w:r w:rsidR="00885488" w:rsidRPr="005A362F">
        <w:rPr>
          <w:rStyle w:val="Incipit"/>
          <w:lang w:val="fr-FR"/>
        </w:rPr>
        <w:t>me</w:t>
      </w:r>
      <w:r w:rsidR="005A362F" w:rsidRPr="00BE7D55">
        <w:rPr>
          <w:i/>
          <w:lang w:val="fr-FR"/>
        </w:rPr>
        <w:t xml:space="preserve"> </w:t>
      </w:r>
      <w:r w:rsidR="00885488" w:rsidRPr="005A362F">
        <w:rPr>
          <w:rStyle w:val="Incipit"/>
          <w:lang w:val="fr-FR"/>
        </w:rPr>
        <w:t>mundare</w:t>
      </w:r>
      <w:r w:rsidR="005A362F" w:rsidRPr="00BE7D55">
        <w:rPr>
          <w:i/>
          <w:lang w:val="fr-FR"/>
        </w:rPr>
        <w:t xml:space="preserve"> </w:t>
      </w:r>
      <w:r w:rsidR="00885488" w:rsidRPr="00B779A9">
        <w:rPr>
          <w:lang w:val="fr-FR"/>
        </w:rPr>
        <w:t xml:space="preserve">vel aliam dominicalem quae tunc occurrit. </w:t>
      </w:r>
      <w:r w:rsidRPr="00E11442">
        <w:rPr>
          <w:lang w:val="fr-FR"/>
        </w:rPr>
        <w:t>%D::</w:t>
      </w:r>
      <w:r w:rsidR="003A536F" w:rsidRPr="00E11442">
        <w:rPr>
          <w:lang w:val="fr-FR"/>
        </w:rPr>
        <w:t>Suff</w:t>
      </w:r>
      <w:r w:rsidRPr="00E11442">
        <w:rPr>
          <w:lang w:val="fr-FR"/>
        </w:rPr>
        <w:t>%</w:t>
      </w:r>
      <w:r w:rsidR="003A536F" w:rsidRPr="00B779A9">
        <w:rPr>
          <w:lang w:val="fr-FR"/>
        </w:rPr>
        <w:t xml:space="preserve"> </w:t>
      </w:r>
      <w:r w:rsidR="00FC2BCF">
        <w:rPr>
          <w:lang w:val="fr-FR"/>
        </w:rPr>
        <w:t>D</w:t>
      </w:r>
      <w:r w:rsidR="00885488" w:rsidRPr="00B779A9">
        <w:rPr>
          <w:lang w:val="fr-FR"/>
        </w:rPr>
        <w:t xml:space="preserve">e beata virgine quod tunc est. </w:t>
      </w:r>
      <w:r w:rsidR="008C42F7" w:rsidRPr="00B779A9">
        <w:rPr>
          <w:lang w:val="fr-FR"/>
        </w:rPr>
        <w:t xml:space="preserve">[BD] </w:t>
      </w:r>
      <w:r w:rsidR="005F6F99" w:rsidRPr="005A362F">
        <w:rPr>
          <w:rStyle w:val="Incipit"/>
          <w:lang w:val="fr-FR"/>
        </w:rPr>
        <w:t>Benedicamus</w:t>
      </w:r>
      <w:r w:rsidR="00794880" w:rsidRPr="005A362F">
        <w:rPr>
          <w:lang w:val="fr-FR"/>
        </w:rPr>
        <w:t xml:space="preserve">. </w:t>
      </w:r>
      <w:r w:rsidR="005E1283" w:rsidRPr="00B779A9">
        <w:rPr>
          <w:lang w:val="fr-FR"/>
        </w:rPr>
        <w:t>[TP]</w:t>
      </w:r>
      <w:r w:rsidR="00885488" w:rsidRPr="00B779A9">
        <w:rPr>
          <w:lang w:val="fr-FR"/>
        </w:rPr>
        <w:t xml:space="preserve"> </w:t>
      </w:r>
      <w:r w:rsidR="00885488" w:rsidRPr="005A362F">
        <w:rPr>
          <w:rStyle w:val="Incipit"/>
          <w:lang w:val="fr-FR"/>
        </w:rPr>
        <w:t>In</w:t>
      </w:r>
      <w:r w:rsidR="005A362F" w:rsidRPr="00BE7D55">
        <w:rPr>
          <w:i/>
          <w:lang w:val="fr-FR"/>
        </w:rPr>
        <w:t xml:space="preserve"> </w:t>
      </w:r>
      <w:r w:rsidR="00885488" w:rsidRPr="005A362F">
        <w:rPr>
          <w:rStyle w:val="Incipit"/>
          <w:lang w:val="fr-FR"/>
        </w:rPr>
        <w:t>laude</w:t>
      </w:r>
      <w:r w:rsidR="005A362F" w:rsidRPr="00BE7D55">
        <w:rPr>
          <w:i/>
          <w:lang w:val="fr-FR"/>
        </w:rPr>
        <w:t xml:space="preserve"> </w:t>
      </w:r>
      <w:r w:rsidR="00885488" w:rsidRPr="005A362F">
        <w:rPr>
          <w:rStyle w:val="Incipit"/>
          <w:lang w:val="fr-FR"/>
        </w:rPr>
        <w:t>Iesu</w:t>
      </w:r>
      <w:r w:rsidR="00885488" w:rsidRPr="00B779A9">
        <w:rPr>
          <w:lang w:val="fr-FR"/>
        </w:rPr>
        <w:t>.</w:t>
      </w:r>
    </w:p>
    <w:p w:rsidR="00885488" w:rsidRPr="00B779A9" w:rsidRDefault="00E11442" w:rsidP="00415109">
      <w:pPr>
        <w:rPr>
          <w:lang w:val="fr-FR"/>
        </w:rPr>
      </w:pPr>
      <w:r w:rsidRPr="00BC2E91">
        <w:rPr>
          <w:rStyle w:val="Time1"/>
          <w:lang w:val="fr-FR"/>
        </w:rPr>
        <w:t>Ad completorium</w:t>
      </w:r>
      <w:r w:rsidR="00885488" w:rsidRPr="00B779A9">
        <w:rPr>
          <w:lang w:val="fr-FR"/>
        </w:rPr>
        <w:t xml:space="preserve"> ut hesterna die.</w:t>
      </w:r>
    </w:p>
    <w:p w:rsidR="00885488" w:rsidRPr="00BC2E91" w:rsidRDefault="00E11442" w:rsidP="00415109">
      <w:pPr>
        <w:pStyle w:val="berschrift1"/>
        <w:rPr>
          <w:lang w:val="fr-FR"/>
        </w:rPr>
      </w:pPr>
      <w:r w:rsidRPr="00BC2E91">
        <w:rPr>
          <w:lang w:val="fr-FR"/>
        </w:rPr>
        <w:t>IN OCTAVA SANCTAE AGNETIS</w:t>
      </w:r>
    </w:p>
    <w:p w:rsidR="00885488" w:rsidRPr="00B779A9" w:rsidRDefault="00885488" w:rsidP="00415109">
      <w:pPr>
        <w:rPr>
          <w:lang w:val="fr-FR"/>
        </w:rPr>
      </w:pPr>
      <w:r w:rsidRPr="00B779A9">
        <w:rPr>
          <w:lang w:val="fr-FR"/>
        </w:rPr>
        <w:t>Tres lectiones facimus ut de virgine et martyre.</w:t>
      </w:r>
    </w:p>
    <w:p w:rsidR="00400290" w:rsidRDefault="00E11442" w:rsidP="00415109">
      <w:pPr>
        <w:rPr>
          <w:lang w:val="fr-FR"/>
        </w:rPr>
      </w:pPr>
      <w:r w:rsidRPr="00BC2E91">
        <w:rPr>
          <w:rStyle w:val="Time1"/>
          <w:lang w:val="fr-FR"/>
        </w:rPr>
        <w:t>Ad vesperas</w:t>
      </w:r>
      <w:r w:rsidR="00885488" w:rsidRPr="00B779A9">
        <w:rPr>
          <w:lang w:val="fr-FR"/>
        </w:rPr>
        <w:t xml:space="preserve"> antiphonae et psalmi ferialiter. HY </w:t>
      </w:r>
      <w:r w:rsidR="00885488" w:rsidRPr="005A362F">
        <w:rPr>
          <w:rStyle w:val="Incipit"/>
          <w:lang w:val="fr-FR"/>
        </w:rPr>
        <w:t>Iesu</w:t>
      </w:r>
      <w:r w:rsidR="005A362F" w:rsidRPr="00BE7D55">
        <w:rPr>
          <w:i/>
          <w:lang w:val="fr-FR"/>
        </w:rPr>
        <w:t xml:space="preserve"> </w:t>
      </w:r>
      <w:r w:rsidR="00885488" w:rsidRPr="005A362F">
        <w:rPr>
          <w:rStyle w:val="Incipit"/>
          <w:lang w:val="fr-FR"/>
        </w:rPr>
        <w:t>corona</w:t>
      </w:r>
      <w:r w:rsidR="005A362F" w:rsidRPr="00BE7D55">
        <w:rPr>
          <w:i/>
          <w:lang w:val="fr-FR"/>
        </w:rPr>
        <w:t xml:space="preserve"> </w:t>
      </w:r>
      <w:r w:rsidR="00885488" w:rsidRPr="005A362F">
        <w:rPr>
          <w:rStyle w:val="Incipit"/>
          <w:lang w:val="fr-FR"/>
        </w:rPr>
        <w:t>virginum</w:t>
      </w:r>
      <w:r w:rsidR="00885488" w:rsidRPr="00B779A9">
        <w:rPr>
          <w:lang w:val="fr-FR"/>
        </w:rPr>
        <w:t xml:space="preserve">. VS </w:t>
      </w:r>
      <w:r w:rsidR="00885488" w:rsidRPr="005A362F">
        <w:rPr>
          <w:rStyle w:val="Incipit"/>
          <w:lang w:val="fr-FR"/>
        </w:rPr>
        <w:t>Specie</w:t>
      </w:r>
      <w:r w:rsidR="005A362F" w:rsidRPr="00BE7D55">
        <w:rPr>
          <w:i/>
          <w:lang w:val="fr-FR"/>
        </w:rPr>
        <w:t xml:space="preserve"> </w:t>
      </w:r>
      <w:r w:rsidR="00885488" w:rsidRPr="005A362F">
        <w:rPr>
          <w:rStyle w:val="Incipit"/>
          <w:lang w:val="fr-FR"/>
        </w:rPr>
        <w:t>tua</w:t>
      </w:r>
      <w:r w:rsidR="00885488" w:rsidRPr="00B779A9">
        <w:rPr>
          <w:lang w:val="fr-FR"/>
        </w:rPr>
        <w:t xml:space="preserve">. AM </w:t>
      </w:r>
      <w:r w:rsidR="00885488" w:rsidRPr="005A362F">
        <w:rPr>
          <w:rStyle w:val="Incipit"/>
          <w:lang w:val="fr-FR"/>
        </w:rPr>
        <w:t>Stans</w:t>
      </w:r>
      <w:r w:rsidR="005A362F" w:rsidRPr="00BE7D55">
        <w:rPr>
          <w:i/>
          <w:lang w:val="fr-FR"/>
        </w:rPr>
        <w:t xml:space="preserve"> </w:t>
      </w:r>
      <w:r w:rsidR="00885488" w:rsidRPr="005A362F">
        <w:rPr>
          <w:rStyle w:val="Incipit"/>
          <w:lang w:val="fr-FR"/>
        </w:rPr>
        <w:t>beata</w:t>
      </w:r>
      <w:r w:rsidR="005A362F" w:rsidRPr="00BE7D55">
        <w:rPr>
          <w:i/>
          <w:lang w:val="fr-FR"/>
        </w:rPr>
        <w:t xml:space="preserve"> </w:t>
      </w:r>
      <w:r w:rsidR="00885488" w:rsidRPr="005A362F">
        <w:rPr>
          <w:rStyle w:val="Incipit"/>
          <w:lang w:val="fr-FR"/>
        </w:rPr>
        <w:t>Agnes</w:t>
      </w:r>
      <w:r w:rsidR="00885488" w:rsidRPr="00B779A9">
        <w:rPr>
          <w:lang w:val="fr-FR"/>
        </w:rPr>
        <w:t xml:space="preserve"> </w:t>
      </w:r>
      <w:r w:rsidR="00885488" w:rsidRPr="00BC2E91">
        <w:rPr>
          <w:rStyle w:val="Funktion"/>
          <w:lang w:val="fr-FR"/>
        </w:rPr>
        <w:t>ex minori antiphonario</w:t>
      </w:r>
      <w:r w:rsidR="00885488" w:rsidRPr="00B779A9">
        <w:rPr>
          <w:lang w:val="fr-FR"/>
        </w:rPr>
        <w:t xml:space="preserve">. Suffragium de beata virgine quod occurrit. </w:t>
      </w:r>
      <w:r w:rsidR="008C42F7" w:rsidRPr="00B779A9">
        <w:rPr>
          <w:lang w:val="fr-FR"/>
        </w:rPr>
        <w:t xml:space="preserve">[BD] </w:t>
      </w:r>
      <w:r w:rsidR="005F6F99" w:rsidRPr="005A362F">
        <w:rPr>
          <w:rStyle w:val="Incipit"/>
          <w:lang w:val="fr-FR"/>
        </w:rPr>
        <w:t>Benedicamus</w:t>
      </w:r>
      <w:r w:rsidR="008C42F7" w:rsidRPr="00B779A9">
        <w:rPr>
          <w:lang w:val="fr-FR"/>
        </w:rPr>
        <w:t xml:space="preserve"> f</w:t>
      </w:r>
      <w:r w:rsidR="00885488" w:rsidRPr="00B779A9">
        <w:rPr>
          <w:lang w:val="fr-FR"/>
        </w:rPr>
        <w:t>erialiter.</w:t>
      </w:r>
      <w:r w:rsidR="008C42F7" w:rsidRPr="00B779A9">
        <w:rPr>
          <w:lang w:val="fr-FR"/>
        </w:rPr>
        <w:t xml:space="preserve"> </w:t>
      </w:r>
    </w:p>
    <w:p w:rsidR="00885488" w:rsidRPr="00BC2E91" w:rsidRDefault="008C42F7" w:rsidP="00415109">
      <w:pPr>
        <w:rPr>
          <w:lang w:val="fr-FR"/>
        </w:rPr>
      </w:pPr>
      <w:r w:rsidRPr="00B779A9">
        <w:rPr>
          <w:lang w:val="fr-FR"/>
        </w:rPr>
        <w:t>(155v)</w:t>
      </w:r>
      <w:r w:rsidR="00400290">
        <w:rPr>
          <w:lang w:val="fr-FR"/>
        </w:rPr>
        <w:t xml:space="preserve"> </w:t>
      </w:r>
      <w:r w:rsidR="00E11442" w:rsidRPr="00BC2E91">
        <w:rPr>
          <w:rStyle w:val="Time1"/>
          <w:lang w:val="fr-FR"/>
        </w:rPr>
        <w:t>Ad matutinum</w:t>
      </w:r>
      <w:r w:rsidR="00885488" w:rsidRPr="00BC2E91">
        <w:rPr>
          <w:lang w:val="fr-FR"/>
        </w:rPr>
        <w:t xml:space="preserve"> I</w:t>
      </w:r>
      <w:r w:rsidRPr="00BC2E91">
        <w:rPr>
          <w:lang w:val="fr-FR"/>
        </w:rPr>
        <w:t>N</w:t>
      </w:r>
      <w:r w:rsidR="00885488" w:rsidRPr="00BC2E91">
        <w:rPr>
          <w:lang w:val="fr-FR"/>
        </w:rPr>
        <w:t xml:space="preserve">V </w:t>
      </w:r>
      <w:r w:rsidR="00885488" w:rsidRPr="00BC2E91">
        <w:rPr>
          <w:rStyle w:val="Incipit"/>
          <w:lang w:val="fr-FR"/>
        </w:rPr>
        <w:t>Regem virginum dominum</w:t>
      </w:r>
      <w:r w:rsidR="00885488" w:rsidRPr="00BC2E91">
        <w:rPr>
          <w:lang w:val="fr-FR"/>
        </w:rPr>
        <w:t>.</w:t>
      </w:r>
      <w:r w:rsidR="004D4125">
        <w:rPr>
          <w:lang w:val="fr-FR"/>
        </w:rPr>
        <w:t xml:space="preserve"> </w:t>
      </w:r>
      <w:r w:rsidR="00E11442" w:rsidRPr="004518BD">
        <w:rPr>
          <w:lang w:val="fr-FR"/>
        </w:rPr>
        <w:t>Ad nocturnum</w:t>
      </w:r>
      <w:r w:rsidR="00885488" w:rsidRPr="004518BD">
        <w:rPr>
          <w:lang w:val="fr-FR"/>
        </w:rPr>
        <w:t xml:space="preserve"> </w:t>
      </w:r>
      <w:r w:rsidR="00885488" w:rsidRPr="00BC2E91">
        <w:rPr>
          <w:lang w:val="fr-FR"/>
        </w:rPr>
        <w:t>antiphonae</w:t>
      </w:r>
      <w:r w:rsidR="00400290" w:rsidRPr="00BC2E91">
        <w:rPr>
          <w:lang w:val="fr-FR"/>
        </w:rPr>
        <w:t>,</w:t>
      </w:r>
      <w:r w:rsidR="00885488" w:rsidRPr="00BC2E91">
        <w:rPr>
          <w:lang w:val="fr-FR"/>
        </w:rPr>
        <w:t xml:space="preserve"> </w:t>
      </w:r>
      <w:r w:rsidR="00982EF5" w:rsidRPr="00BC2E91">
        <w:rPr>
          <w:lang w:val="fr-FR"/>
        </w:rPr>
        <w:t>hymnu</w:t>
      </w:r>
      <w:r w:rsidR="00885488" w:rsidRPr="00BC2E91">
        <w:rPr>
          <w:lang w:val="fr-FR"/>
        </w:rPr>
        <w:t>s et psa</w:t>
      </w:r>
      <w:r w:rsidRPr="00BC2E91">
        <w:rPr>
          <w:lang w:val="fr-FR"/>
        </w:rPr>
        <w:t xml:space="preserve">lmi ferialiter. </w:t>
      </w:r>
      <w:r w:rsidRPr="00B779A9">
        <w:rPr>
          <w:lang w:val="es-ES"/>
        </w:rPr>
        <w:t xml:space="preserve">Tres </w:t>
      </w:r>
      <w:r w:rsidR="00FD1A31" w:rsidRPr="00B779A9">
        <w:rPr>
          <w:lang w:val="es-ES"/>
        </w:rPr>
        <w:t>lectiones quaere in</w:t>
      </w:r>
      <w:r w:rsidR="00400290">
        <w:rPr>
          <w:lang w:val="es-ES"/>
        </w:rPr>
        <w:t xml:space="preserve"> libro de sanctis circa initium</w:t>
      </w:r>
      <w:r w:rsidR="00FD1A31" w:rsidRPr="00B779A9">
        <w:rPr>
          <w:lang w:val="es-ES"/>
        </w:rPr>
        <w:t xml:space="preserve"> </w:t>
      </w:r>
      <w:r w:rsidRPr="00BC2E91">
        <w:rPr>
          <w:lang w:val="es-ES"/>
        </w:rPr>
        <w:t>L</w:t>
      </w:r>
      <w:r w:rsidR="00400290" w:rsidRPr="00BC2E91">
        <w:rPr>
          <w:lang w:val="es-ES"/>
        </w:rPr>
        <w:t>S</w:t>
      </w:r>
      <w:r w:rsidR="00885488" w:rsidRPr="00BC2E91">
        <w:rPr>
          <w:lang w:val="es-ES"/>
        </w:rPr>
        <w:t xml:space="preserve"> </w:t>
      </w:r>
      <w:r w:rsidR="00885488" w:rsidRPr="00BC2E91">
        <w:rPr>
          <w:rStyle w:val="Incipit"/>
          <w:lang w:val="es-ES"/>
        </w:rPr>
        <w:t>Cum</w:t>
      </w:r>
      <w:r w:rsidR="005A362F" w:rsidRPr="00BC2E91">
        <w:rPr>
          <w:i/>
          <w:lang w:val="es-ES"/>
        </w:rPr>
        <w:t xml:space="preserve"> </w:t>
      </w:r>
      <w:r w:rsidR="00885488" w:rsidRPr="00BC2E91">
        <w:rPr>
          <w:rStyle w:val="Incipit"/>
          <w:lang w:val="es-ES"/>
        </w:rPr>
        <w:t>in</w:t>
      </w:r>
      <w:r w:rsidR="005A362F" w:rsidRPr="00BC2E91">
        <w:rPr>
          <w:i/>
          <w:lang w:val="es-ES"/>
        </w:rPr>
        <w:t xml:space="preserve"> </w:t>
      </w:r>
      <w:r w:rsidR="00885488" w:rsidRPr="00BC2E91">
        <w:rPr>
          <w:rStyle w:val="Incipit"/>
          <w:lang w:val="es-ES"/>
        </w:rPr>
        <w:t>toto</w:t>
      </w:r>
      <w:r w:rsidR="005A362F" w:rsidRPr="00BC2E91">
        <w:rPr>
          <w:i/>
          <w:lang w:val="es-ES"/>
        </w:rPr>
        <w:t xml:space="preserve"> </w:t>
      </w:r>
      <w:r w:rsidR="00885488" w:rsidRPr="00BC2E91">
        <w:rPr>
          <w:rStyle w:val="Incipit"/>
          <w:lang w:val="es-ES"/>
        </w:rPr>
        <w:t>mundo</w:t>
      </w:r>
      <w:r w:rsidR="005A362F" w:rsidRPr="00BC2E91">
        <w:rPr>
          <w:i/>
          <w:lang w:val="es-ES"/>
        </w:rPr>
        <w:t xml:space="preserve"> </w:t>
      </w:r>
      <w:r w:rsidR="00C31823" w:rsidRPr="00BC2E91">
        <w:rPr>
          <w:rStyle w:val="Incipit"/>
          <w:lang w:val="es-ES"/>
        </w:rPr>
        <w:t>vir</w:t>
      </w:r>
      <w:r w:rsidR="00885488" w:rsidRPr="00BC2E91">
        <w:rPr>
          <w:rStyle w:val="Incipit"/>
          <w:lang w:val="es-ES"/>
        </w:rPr>
        <w:t>gineus</w:t>
      </w:r>
      <w:r w:rsidR="005A362F" w:rsidRPr="00BC2E91">
        <w:rPr>
          <w:i/>
          <w:lang w:val="es-ES"/>
        </w:rPr>
        <w:t xml:space="preserve"> </w:t>
      </w:r>
      <w:r w:rsidR="00885488" w:rsidRPr="00BC2E91">
        <w:rPr>
          <w:rStyle w:val="Incipit"/>
          <w:lang w:val="es-ES"/>
        </w:rPr>
        <w:t>flos</w:t>
      </w:r>
      <w:r w:rsidR="005A362F" w:rsidRPr="00BC2E91">
        <w:rPr>
          <w:i/>
          <w:lang w:val="es-ES"/>
        </w:rPr>
        <w:t xml:space="preserve"> </w:t>
      </w:r>
      <w:r w:rsidR="00885488" w:rsidRPr="00BC2E91">
        <w:rPr>
          <w:rStyle w:val="Incipit"/>
          <w:lang w:val="es-ES"/>
        </w:rPr>
        <w:t>Mariae</w:t>
      </w:r>
      <w:r w:rsidR="00885488" w:rsidRPr="00BC2E91">
        <w:rPr>
          <w:lang w:val="es-ES"/>
        </w:rPr>
        <w:t xml:space="preserve">. </w:t>
      </w:r>
      <w:r w:rsidR="00885488" w:rsidRPr="00B779A9">
        <w:rPr>
          <w:lang w:val="pt-PT"/>
        </w:rPr>
        <w:t xml:space="preserve">Tria responsoria ex tertio nocturno sanctae Agnetis.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5A362F">
        <w:rPr>
          <w:rStyle w:val="Incipit"/>
          <w:lang w:val="pt-PT"/>
        </w:rPr>
        <w:t>Iam</w:t>
      </w:r>
      <w:r w:rsidR="005A362F" w:rsidRPr="00BE7D55">
        <w:rPr>
          <w:i/>
          <w:lang w:val="pt-PT"/>
        </w:rPr>
        <w:t xml:space="preserve"> </w:t>
      </w:r>
      <w:r w:rsidR="00885488" w:rsidRPr="005A362F">
        <w:rPr>
          <w:rStyle w:val="Incipit"/>
          <w:lang w:val="pt-PT"/>
        </w:rPr>
        <w:t>corpus</w:t>
      </w:r>
      <w:r w:rsidR="005A362F" w:rsidRPr="00BE7D55">
        <w:rPr>
          <w:i/>
          <w:lang w:val="pt-PT"/>
        </w:rPr>
        <w:t xml:space="preserve"> </w:t>
      </w:r>
      <w:r w:rsidR="00885488" w:rsidRPr="005A362F">
        <w:rPr>
          <w:rStyle w:val="Incipit"/>
          <w:lang w:val="pt-PT"/>
        </w:rPr>
        <w:t>eius</w:t>
      </w:r>
      <w:r w:rsidR="00794880" w:rsidRPr="005A362F">
        <w:rPr>
          <w:lang w:val="pt-PT"/>
        </w:rPr>
        <w:t xml:space="preserve">. </w:t>
      </w:r>
      <w:r w:rsidR="00BA24A1" w:rsidRPr="00BC2E91">
        <w:rPr>
          <w:lang w:val="fr-FR"/>
        </w:rPr>
        <w:t>[</w:t>
      </w:r>
      <w:r w:rsidR="00885488" w:rsidRPr="00BC2E91">
        <w:rPr>
          <w:lang w:val="fr-FR"/>
        </w:rPr>
        <w:t>RP</w:t>
      </w:r>
      <w:r w:rsidR="00BA24A1" w:rsidRPr="00BC2E91">
        <w:rPr>
          <w:lang w:val="fr-FR"/>
        </w:rPr>
        <w:t>]</w:t>
      </w:r>
      <w:r w:rsidR="00885488" w:rsidRPr="00BC2E91">
        <w:rPr>
          <w:lang w:val="fr-FR"/>
        </w:rPr>
        <w:t xml:space="preserve"> </w:t>
      </w:r>
      <w:r w:rsidR="00885488" w:rsidRPr="00BC2E91">
        <w:rPr>
          <w:rStyle w:val="Incipit"/>
          <w:lang w:val="fr-FR"/>
        </w:rPr>
        <w:t>Pulchra</w:t>
      </w:r>
      <w:r w:rsidR="005A362F" w:rsidRPr="00BC2E91">
        <w:rPr>
          <w:i/>
          <w:lang w:val="fr-FR"/>
        </w:rPr>
        <w:t xml:space="preserve"> </w:t>
      </w:r>
      <w:r w:rsidR="00885488" w:rsidRPr="00BC2E91">
        <w:rPr>
          <w:rStyle w:val="Incipit"/>
          <w:lang w:val="fr-FR"/>
        </w:rPr>
        <w:t>facie</w:t>
      </w:r>
      <w:r w:rsidR="00794880" w:rsidRPr="00BC2E91">
        <w:rPr>
          <w:lang w:val="fr-FR"/>
        </w:rPr>
        <w:t xml:space="preserve">. </w:t>
      </w:r>
      <w:r w:rsidR="00BA24A1" w:rsidRPr="00BC2E91">
        <w:rPr>
          <w:lang w:val="fr-FR"/>
        </w:rPr>
        <w:t>[</w:t>
      </w:r>
      <w:r w:rsidR="00885488" w:rsidRPr="00BC2E91">
        <w:rPr>
          <w:lang w:val="fr-FR"/>
        </w:rPr>
        <w:t>RP</w:t>
      </w:r>
      <w:r w:rsidR="00BA24A1" w:rsidRPr="00BC2E91">
        <w:rPr>
          <w:lang w:val="fr-FR"/>
        </w:rPr>
        <w:t>]</w:t>
      </w:r>
      <w:r w:rsidR="00885488" w:rsidRPr="00BC2E91">
        <w:rPr>
          <w:lang w:val="fr-FR"/>
        </w:rPr>
        <w:t xml:space="preserve"> </w:t>
      </w:r>
      <w:r w:rsidR="00885488" w:rsidRPr="00BC2E91">
        <w:rPr>
          <w:rStyle w:val="Incipit"/>
          <w:lang w:val="fr-FR"/>
        </w:rPr>
        <w:t>Mel</w:t>
      </w:r>
      <w:r w:rsidR="005A362F" w:rsidRPr="00BC2E91">
        <w:rPr>
          <w:i/>
          <w:lang w:val="fr-FR"/>
        </w:rPr>
        <w:t xml:space="preserve"> </w:t>
      </w:r>
      <w:r w:rsidR="00885488" w:rsidRPr="00BC2E91">
        <w:rPr>
          <w:rStyle w:val="Incipit"/>
          <w:lang w:val="fr-FR"/>
        </w:rPr>
        <w:t>et</w:t>
      </w:r>
      <w:r w:rsidR="005A362F" w:rsidRPr="00BC2E91">
        <w:rPr>
          <w:i/>
          <w:lang w:val="fr-FR"/>
        </w:rPr>
        <w:t xml:space="preserve"> </w:t>
      </w:r>
      <w:r w:rsidR="00885488" w:rsidRPr="00BC2E91">
        <w:rPr>
          <w:rStyle w:val="Incipit"/>
          <w:lang w:val="fr-FR"/>
        </w:rPr>
        <w:t>lac</w:t>
      </w:r>
      <w:r w:rsidR="005A362F" w:rsidRPr="00BC2E91">
        <w:rPr>
          <w:i/>
          <w:lang w:val="fr-FR"/>
        </w:rPr>
        <w:t xml:space="preserve"> </w:t>
      </w:r>
      <w:r w:rsidR="00885488" w:rsidRPr="00BC2E91">
        <w:rPr>
          <w:rStyle w:val="Incipit"/>
          <w:lang w:val="fr-FR"/>
        </w:rPr>
        <w:t>ex</w:t>
      </w:r>
      <w:r w:rsidR="005A362F" w:rsidRPr="00BC2E91">
        <w:rPr>
          <w:i/>
          <w:lang w:val="fr-FR"/>
        </w:rPr>
        <w:t xml:space="preserve"> </w:t>
      </w:r>
      <w:r w:rsidR="00885488" w:rsidRPr="00BC2E91">
        <w:rPr>
          <w:rStyle w:val="Incipit"/>
          <w:lang w:val="fr-FR"/>
        </w:rPr>
        <w:t>eius</w:t>
      </w:r>
      <w:r w:rsidR="005A362F" w:rsidRPr="00BC2E91">
        <w:rPr>
          <w:i/>
          <w:lang w:val="fr-FR"/>
        </w:rPr>
        <w:t xml:space="preserve"> </w:t>
      </w:r>
      <w:r w:rsidR="00885488" w:rsidRPr="00BC2E91">
        <w:rPr>
          <w:rStyle w:val="Incipit"/>
          <w:lang w:val="fr-FR"/>
        </w:rPr>
        <w:t>ore</w:t>
      </w:r>
      <w:r w:rsidR="00885488" w:rsidRPr="00BC2E91">
        <w:rPr>
          <w:lang w:val="fr-FR"/>
        </w:rPr>
        <w:t xml:space="preserve">. </w:t>
      </w:r>
      <w:r w:rsidR="00792C8D" w:rsidRPr="00BC2E91">
        <w:rPr>
          <w:lang w:val="fr-FR"/>
        </w:rPr>
        <w:t xml:space="preserve">[TD] </w:t>
      </w:r>
      <w:r w:rsidR="00792C8D" w:rsidRPr="00BC2E91">
        <w:rPr>
          <w:rStyle w:val="Incipit"/>
          <w:lang w:val="fr-FR"/>
        </w:rPr>
        <w:t>Te</w:t>
      </w:r>
      <w:r w:rsidR="005A362F" w:rsidRPr="00BC2E91">
        <w:rPr>
          <w:i/>
          <w:lang w:val="fr-FR"/>
        </w:rPr>
        <w:t xml:space="preserve"> </w:t>
      </w:r>
      <w:r w:rsidR="00792C8D" w:rsidRPr="00BC2E91">
        <w:rPr>
          <w:rStyle w:val="Incipit"/>
          <w:lang w:val="fr-FR"/>
        </w:rPr>
        <w:t>deum</w:t>
      </w:r>
      <w:r w:rsidR="005A362F" w:rsidRPr="00BC2E91">
        <w:rPr>
          <w:i/>
          <w:lang w:val="fr-FR"/>
        </w:rPr>
        <w:t xml:space="preserve"> </w:t>
      </w:r>
      <w:r w:rsidR="00885488" w:rsidRPr="00BC2E91">
        <w:rPr>
          <w:lang w:val="fr-FR"/>
        </w:rPr>
        <w:t>non dicitur.</w:t>
      </w:r>
    </w:p>
    <w:p w:rsidR="00885488" w:rsidRPr="00BC2E91" w:rsidRDefault="00E11442" w:rsidP="00415109">
      <w:pPr>
        <w:rPr>
          <w:lang w:val="fr-FR"/>
        </w:rPr>
      </w:pPr>
      <w:r w:rsidRPr="00BC2E91">
        <w:rPr>
          <w:rStyle w:val="Time1"/>
          <w:lang w:val="fr-FR"/>
        </w:rPr>
        <w:t>Ad laudes</w:t>
      </w:r>
      <w:r w:rsidR="00885488" w:rsidRPr="00BC2E91">
        <w:rPr>
          <w:lang w:val="fr-FR"/>
        </w:rPr>
        <w:t xml:space="preserve"> AN </w:t>
      </w:r>
      <w:r w:rsidR="00885488" w:rsidRPr="00BC2E91">
        <w:rPr>
          <w:rStyle w:val="Incipit"/>
          <w:lang w:val="fr-FR"/>
        </w:rPr>
        <w:t>Ingressa</w:t>
      </w:r>
      <w:r w:rsidR="005A362F" w:rsidRPr="00BC2E91">
        <w:rPr>
          <w:i/>
          <w:lang w:val="fr-FR"/>
        </w:rPr>
        <w:t xml:space="preserve"> </w:t>
      </w:r>
      <w:r w:rsidR="00885488" w:rsidRPr="00BC2E91">
        <w:rPr>
          <w:rStyle w:val="Incipit"/>
          <w:lang w:val="fr-FR"/>
        </w:rPr>
        <w:t>Agnes</w:t>
      </w:r>
      <w:r w:rsidR="00885488" w:rsidRPr="00BC2E91">
        <w:rPr>
          <w:lang w:val="fr-FR"/>
        </w:rPr>
        <w:t xml:space="preserve"> sola. HY </w:t>
      </w:r>
      <w:r w:rsidR="00885488" w:rsidRPr="00BC2E91">
        <w:rPr>
          <w:rStyle w:val="Incipit"/>
          <w:lang w:val="fr-FR"/>
        </w:rPr>
        <w:t>Virginis</w:t>
      </w:r>
      <w:r w:rsidR="005A362F" w:rsidRPr="00BC2E91">
        <w:rPr>
          <w:i/>
          <w:lang w:val="fr-FR"/>
        </w:rPr>
        <w:t xml:space="preserve"> </w:t>
      </w:r>
      <w:r w:rsidR="00885488" w:rsidRPr="00BC2E91">
        <w:rPr>
          <w:rStyle w:val="Incipit"/>
          <w:lang w:val="fr-FR"/>
        </w:rPr>
        <w:t>proles</w:t>
      </w:r>
      <w:r w:rsidR="00885488" w:rsidRPr="00BC2E91">
        <w:rPr>
          <w:lang w:val="fr-FR"/>
        </w:rPr>
        <w:t xml:space="preserve">. VS </w:t>
      </w:r>
      <w:r w:rsidR="00382E22" w:rsidRPr="00BC2E91">
        <w:rPr>
          <w:rStyle w:val="Incipit"/>
          <w:lang w:val="fr-FR"/>
        </w:rPr>
        <w:t>Adiuv</w:t>
      </w:r>
      <w:r w:rsidR="00885488" w:rsidRPr="00BC2E91">
        <w:rPr>
          <w:rStyle w:val="Incipit"/>
          <w:lang w:val="fr-FR"/>
        </w:rPr>
        <w:t>abit</w:t>
      </w:r>
      <w:r w:rsidR="005A362F" w:rsidRPr="00BC2E91">
        <w:rPr>
          <w:i/>
          <w:lang w:val="fr-FR"/>
        </w:rPr>
        <w:t xml:space="preserve"> </w:t>
      </w:r>
      <w:r w:rsidR="00885488" w:rsidRPr="00BC2E91">
        <w:rPr>
          <w:rStyle w:val="Incipit"/>
          <w:lang w:val="fr-FR"/>
        </w:rPr>
        <w:t>eam</w:t>
      </w:r>
      <w:r w:rsidR="00885488" w:rsidRPr="00BC2E91">
        <w:rPr>
          <w:lang w:val="fr-FR"/>
        </w:rPr>
        <w:t xml:space="preserve">. AB </w:t>
      </w:r>
      <w:r w:rsidR="00845406" w:rsidRPr="00BC2E91">
        <w:rPr>
          <w:rStyle w:val="Incipit"/>
          <w:lang w:val="fr-FR"/>
        </w:rPr>
        <w:t>Ecce</w:t>
      </w:r>
      <w:r w:rsidR="005A362F" w:rsidRPr="00BC2E91">
        <w:rPr>
          <w:i/>
          <w:lang w:val="fr-FR"/>
        </w:rPr>
        <w:t xml:space="preserve"> </w:t>
      </w:r>
      <w:r w:rsidR="00845406" w:rsidRPr="00BC2E91">
        <w:rPr>
          <w:rStyle w:val="Incipit"/>
          <w:lang w:val="fr-FR"/>
        </w:rPr>
        <w:t>quod</w:t>
      </w:r>
      <w:r w:rsidR="005A362F" w:rsidRPr="00BC2E91">
        <w:rPr>
          <w:i/>
          <w:lang w:val="fr-FR"/>
        </w:rPr>
        <w:t xml:space="preserve"> </w:t>
      </w:r>
      <w:r w:rsidR="00845406" w:rsidRPr="00BC2E91">
        <w:rPr>
          <w:rStyle w:val="Incipit"/>
          <w:lang w:val="fr-FR"/>
        </w:rPr>
        <w:t>concupiv</w:t>
      </w:r>
      <w:r w:rsidR="00885488" w:rsidRPr="00BC2E91">
        <w:rPr>
          <w:rStyle w:val="Incipit"/>
          <w:lang w:val="fr-FR"/>
        </w:rPr>
        <w:t>i</w:t>
      </w:r>
      <w:r w:rsidR="00885488" w:rsidRPr="00BC2E91">
        <w:rPr>
          <w:lang w:val="fr-FR"/>
        </w:rPr>
        <w:t xml:space="preserve"> est primae </w:t>
      </w:r>
      <w:r w:rsidR="00400290" w:rsidRPr="00BC2E91">
        <w:rPr>
          <w:lang w:val="fr-FR"/>
        </w:rPr>
        <w:t xml:space="preserve">|I::ad primam| </w:t>
      </w:r>
      <w:r w:rsidR="00885488" w:rsidRPr="00BC2E91">
        <w:rPr>
          <w:lang w:val="fr-FR"/>
        </w:rPr>
        <w:t xml:space="preserve">antiphona. Suffragium de beata virgine quod occurrit. </w:t>
      </w:r>
      <w:r w:rsidR="00547E1E" w:rsidRPr="00BC2E91">
        <w:rPr>
          <w:lang w:val="fr-FR"/>
        </w:rPr>
        <w:t xml:space="preserve">[BD] </w:t>
      </w:r>
      <w:r w:rsidR="005F6F99" w:rsidRPr="00BC2E91">
        <w:rPr>
          <w:rStyle w:val="Incipit"/>
          <w:lang w:val="fr-FR"/>
        </w:rPr>
        <w:t>Benedicamus</w:t>
      </w:r>
      <w:r w:rsidR="00547E1E" w:rsidRPr="00BC2E91">
        <w:rPr>
          <w:lang w:val="fr-FR"/>
        </w:rPr>
        <w:t xml:space="preserve"> ferialiter</w:t>
      </w:r>
      <w:r w:rsidR="00885488" w:rsidRPr="00BC2E91">
        <w:rPr>
          <w:lang w:val="fr-FR"/>
        </w:rPr>
        <w:t>.</w:t>
      </w:r>
    </w:p>
    <w:p w:rsidR="00885488" w:rsidRPr="00BC2E91" w:rsidRDefault="00E11442" w:rsidP="00415109">
      <w:pPr>
        <w:rPr>
          <w:lang w:val="fr-FR"/>
        </w:rPr>
      </w:pPr>
      <w:r w:rsidRPr="00BC2E91">
        <w:rPr>
          <w:rStyle w:val="Time1"/>
          <w:lang w:val="fr-FR"/>
        </w:rPr>
        <w:t>Ad horas</w:t>
      </w:r>
      <w:r w:rsidR="00885488" w:rsidRPr="00BC2E91">
        <w:rPr>
          <w:lang w:val="fr-FR"/>
        </w:rPr>
        <w:t xml:space="preserve"> dicantur laudes.</w:t>
      </w:r>
    </w:p>
    <w:p w:rsidR="00885488" w:rsidRPr="003D0C23" w:rsidRDefault="00E11442" w:rsidP="00415109">
      <w:pPr>
        <w:rPr>
          <w:lang w:val="it-IT"/>
        </w:rPr>
      </w:pPr>
      <w:r w:rsidRPr="003D0C23">
        <w:rPr>
          <w:rStyle w:val="Time1"/>
          <w:lang w:val="it-IT"/>
        </w:rPr>
        <w:t>Ad missam</w:t>
      </w:r>
      <w:r w:rsidR="00885488" w:rsidRPr="003D0C23">
        <w:rPr>
          <w:lang w:val="it-IT"/>
        </w:rPr>
        <w:t xml:space="preserve"> IN </w:t>
      </w:r>
      <w:r w:rsidR="00885488" w:rsidRPr="003D0C23">
        <w:rPr>
          <w:rStyle w:val="Incipit"/>
          <w:lang w:val="it-IT"/>
        </w:rPr>
        <w:t>Vultum</w:t>
      </w:r>
      <w:r w:rsidR="005A362F" w:rsidRPr="003D0C23">
        <w:rPr>
          <w:i/>
          <w:lang w:val="it-IT"/>
        </w:rPr>
        <w:t xml:space="preserve"> </w:t>
      </w:r>
      <w:r w:rsidR="00885488" w:rsidRPr="003D0C23">
        <w:rPr>
          <w:rStyle w:val="Incipit"/>
          <w:lang w:val="it-IT"/>
        </w:rPr>
        <w:t>tuum</w:t>
      </w:r>
      <w:r w:rsidR="00DD1415" w:rsidRPr="003D0C23">
        <w:rPr>
          <w:lang w:val="it-IT"/>
        </w:rPr>
        <w:t>@23.</w:t>
      </w:r>
      <w:r w:rsidR="00885488" w:rsidRPr="003D0C23">
        <w:rPr>
          <w:lang w:val="it-IT"/>
        </w:rPr>
        <w:t xml:space="preserve"> </w:t>
      </w:r>
      <w:r w:rsidR="00547E1E" w:rsidRPr="00B779A9">
        <w:rPr>
          <w:lang w:val="fr-FR"/>
        </w:rPr>
        <w:t xml:space="preserve">[KY] </w:t>
      </w:r>
      <w:r w:rsidR="00547E1E" w:rsidRPr="005A362F">
        <w:rPr>
          <w:rStyle w:val="Incipit"/>
          <w:lang w:val="fr-FR"/>
        </w:rPr>
        <w:t>Kyrie</w:t>
      </w:r>
      <w:r w:rsidR="005A362F" w:rsidRPr="00BE7D55">
        <w:rPr>
          <w:i/>
          <w:lang w:val="fr-FR"/>
        </w:rPr>
        <w:t xml:space="preserve"> </w:t>
      </w:r>
      <w:r w:rsidR="00547E1E" w:rsidRPr="00B779A9">
        <w:rPr>
          <w:lang w:val="fr-FR"/>
        </w:rPr>
        <w:t xml:space="preserve">et [SA] </w:t>
      </w:r>
      <w:r w:rsidR="00547E1E" w:rsidRPr="005A362F">
        <w:rPr>
          <w:rStyle w:val="Incipit"/>
          <w:lang w:val="fr-FR"/>
        </w:rPr>
        <w:t>Sanctus</w:t>
      </w:r>
      <w:r w:rsidR="005A362F" w:rsidRPr="00BE7D55">
        <w:rPr>
          <w:i/>
          <w:lang w:val="fr-FR"/>
        </w:rPr>
        <w:t xml:space="preserve"> </w:t>
      </w:r>
      <w:r w:rsidR="00885488" w:rsidRPr="00B779A9">
        <w:rPr>
          <w:lang w:val="fr-FR"/>
        </w:rPr>
        <w:t xml:space="preserve">ferialiter. </w:t>
      </w:r>
      <w:r w:rsidR="00885488" w:rsidRPr="003D0C23">
        <w:rPr>
          <w:lang w:val="it-IT"/>
        </w:rPr>
        <w:t xml:space="preserve">GR </w:t>
      </w:r>
      <w:r w:rsidR="00885488" w:rsidRPr="003D0C23">
        <w:rPr>
          <w:rStyle w:val="Incipit"/>
          <w:lang w:val="it-IT"/>
        </w:rPr>
        <w:t>Specie</w:t>
      </w:r>
      <w:r w:rsidR="005A362F" w:rsidRPr="003D0C23">
        <w:rPr>
          <w:i/>
          <w:lang w:val="it-IT"/>
        </w:rPr>
        <w:t xml:space="preserve"> </w:t>
      </w:r>
      <w:r w:rsidR="00885488" w:rsidRPr="003D0C23">
        <w:rPr>
          <w:rStyle w:val="Incipit"/>
          <w:lang w:val="it-IT"/>
        </w:rPr>
        <w:t>tua</w:t>
      </w:r>
      <w:r w:rsidR="00DD1415" w:rsidRPr="003D0C23">
        <w:rPr>
          <w:lang w:val="it-IT"/>
        </w:rPr>
        <w:t>@32.</w:t>
      </w:r>
      <w:r w:rsidR="00885488" w:rsidRPr="003D0C23">
        <w:rPr>
          <w:lang w:val="it-IT"/>
        </w:rPr>
        <w:t xml:space="preserve"> AL</w:t>
      </w:r>
      <w:r w:rsidR="00547E1E" w:rsidRPr="003D0C23">
        <w:rPr>
          <w:lang w:val="it-IT"/>
        </w:rPr>
        <w:t>V</w:t>
      </w:r>
      <w:r w:rsidR="00885488" w:rsidRPr="003D0C23">
        <w:rPr>
          <w:lang w:val="it-IT"/>
        </w:rPr>
        <w:t xml:space="preserve"> </w:t>
      </w:r>
      <w:r w:rsidR="00885488" w:rsidRPr="003D0C23">
        <w:rPr>
          <w:rStyle w:val="Incipit"/>
          <w:lang w:val="it-IT"/>
        </w:rPr>
        <w:t>Diffusa</w:t>
      </w:r>
      <w:r w:rsidR="005A362F" w:rsidRPr="003D0C23">
        <w:rPr>
          <w:i/>
          <w:lang w:val="it-IT"/>
        </w:rPr>
        <w:t xml:space="preserve"> </w:t>
      </w:r>
      <w:r w:rsidR="00885488" w:rsidRPr="003D0C23">
        <w:rPr>
          <w:rStyle w:val="Incipit"/>
          <w:lang w:val="it-IT"/>
        </w:rPr>
        <w:t>est</w:t>
      </w:r>
      <w:r w:rsidR="00DD1415" w:rsidRPr="003D0C23">
        <w:rPr>
          <w:lang w:val="it-IT"/>
        </w:rPr>
        <w:t>@3.</w:t>
      </w:r>
      <w:r w:rsidR="00885488" w:rsidRPr="003D0C23">
        <w:rPr>
          <w:lang w:val="it-IT"/>
        </w:rPr>
        <w:t xml:space="preserve"> OF </w:t>
      </w:r>
      <w:r w:rsidR="00885488" w:rsidRPr="003D0C23">
        <w:rPr>
          <w:rStyle w:val="Incipit"/>
          <w:lang w:val="it-IT"/>
        </w:rPr>
        <w:t>Diffusa</w:t>
      </w:r>
      <w:r w:rsidR="005A362F" w:rsidRPr="003D0C23">
        <w:rPr>
          <w:i/>
          <w:lang w:val="it-IT"/>
        </w:rPr>
        <w:t xml:space="preserve"> </w:t>
      </w:r>
      <w:r w:rsidR="00885488" w:rsidRPr="003D0C23">
        <w:rPr>
          <w:rStyle w:val="Incipit"/>
          <w:lang w:val="it-IT"/>
        </w:rPr>
        <w:t>est</w:t>
      </w:r>
      <w:r w:rsidR="00DD1415" w:rsidRPr="003D0C23">
        <w:rPr>
          <w:lang w:val="it-IT"/>
        </w:rPr>
        <w:t>@41.</w:t>
      </w:r>
      <w:r w:rsidR="00885488" w:rsidRPr="003D0C23">
        <w:rPr>
          <w:lang w:val="it-IT"/>
        </w:rPr>
        <w:t xml:space="preserve"> CO </w:t>
      </w:r>
      <w:r w:rsidR="00885488" w:rsidRPr="003D0C23">
        <w:rPr>
          <w:rStyle w:val="Incipit"/>
          <w:lang w:val="it-IT"/>
        </w:rPr>
        <w:t>Simile</w:t>
      </w:r>
      <w:r w:rsidR="005A362F" w:rsidRPr="003D0C23">
        <w:rPr>
          <w:i/>
          <w:lang w:val="it-IT"/>
        </w:rPr>
        <w:t xml:space="preserve"> </w:t>
      </w:r>
      <w:r w:rsidR="00885488" w:rsidRPr="003D0C23">
        <w:rPr>
          <w:rStyle w:val="Incipit"/>
          <w:lang w:val="it-IT"/>
        </w:rPr>
        <w:t>est</w:t>
      </w:r>
      <w:r w:rsidR="005A362F" w:rsidRPr="003D0C23">
        <w:rPr>
          <w:i/>
          <w:lang w:val="it-IT"/>
        </w:rPr>
        <w:t xml:space="preserve"> </w:t>
      </w:r>
      <w:r w:rsidR="00885488" w:rsidRPr="003D0C23">
        <w:rPr>
          <w:rStyle w:val="Incipit"/>
          <w:lang w:val="it-IT"/>
        </w:rPr>
        <w:t>regnum</w:t>
      </w:r>
      <w:r w:rsidR="00DD1415" w:rsidRPr="003D0C23">
        <w:rPr>
          <w:lang w:val="it-IT"/>
        </w:rPr>
        <w:t>@24.</w:t>
      </w:r>
    </w:p>
    <w:p w:rsidR="00885488" w:rsidRPr="00B779A9" w:rsidRDefault="00ED52BA" w:rsidP="00415109">
      <w:pPr>
        <w:rPr>
          <w:lang w:val="fr-FR"/>
        </w:rPr>
      </w:pPr>
      <w:r w:rsidRPr="00B779A9">
        <w:rPr>
          <w:lang w:val="fr-FR"/>
        </w:rPr>
        <w:t>$E::</w:t>
      </w:r>
      <w:r w:rsidR="00885488" w:rsidRPr="00B779A9">
        <w:rPr>
          <w:lang w:val="fr-FR"/>
        </w:rPr>
        <w:t>De sancto</w:t>
      </w:r>
      <w:r w:rsidR="001B40A6">
        <w:rPr>
          <w:lang w:val="fr-FR"/>
        </w:rPr>
        <w:t xml:space="preserve"> Ignatio</w:t>
      </w:r>
      <w:r w:rsidR="00885488" w:rsidRPr="00B779A9">
        <w:rPr>
          <w:lang w:val="fr-FR"/>
        </w:rPr>
        <w:t xml:space="preserve"> et purificatione </w:t>
      </w:r>
      <w:r w:rsidR="00DD6B06" w:rsidRPr="00B779A9">
        <w:rPr>
          <w:lang w:val="fr-FR"/>
        </w:rPr>
        <w:t>vide</w:t>
      </w:r>
      <w:r w:rsidR="00F337B7">
        <w:rPr>
          <w:lang w:val="fr-FR"/>
        </w:rPr>
        <w:t xml:space="preserve"> post dua folia</w:t>
      </w:r>
      <w:r w:rsidRPr="00B779A9">
        <w:rPr>
          <w:lang w:val="fr-FR"/>
        </w:rPr>
        <w:t>$</w:t>
      </w:r>
      <w:r w:rsidR="00F337B7">
        <w:rPr>
          <w:lang w:val="fr-FR"/>
        </w:rPr>
        <w:t>.</w:t>
      </w:r>
    </w:p>
    <w:p w:rsidR="00885488" w:rsidRPr="00BC2E91" w:rsidRDefault="00885488" w:rsidP="00415109">
      <w:pPr>
        <w:pStyle w:val="berschrift1"/>
        <w:rPr>
          <w:lang w:val="fr-FR"/>
        </w:rPr>
      </w:pPr>
      <w:r w:rsidRPr="00BC2E91">
        <w:rPr>
          <w:lang w:val="fr-FR"/>
        </w:rPr>
        <w:lastRenderedPageBreak/>
        <w:t>IN DOMINICA SEPTUAGESIMAE</w:t>
      </w:r>
    </w:p>
    <w:p w:rsidR="00885488" w:rsidRPr="00B779A9" w:rsidRDefault="00E11442" w:rsidP="00415109">
      <w:pPr>
        <w:rPr>
          <w:lang w:val="fr-FR"/>
        </w:rPr>
      </w:pPr>
      <w:r>
        <w:rPr>
          <w:lang w:val="fr-FR"/>
        </w:rPr>
        <w:t>I</w:t>
      </w:r>
      <w:r w:rsidR="00885488" w:rsidRPr="00B779A9">
        <w:rPr>
          <w:lang w:val="fr-FR"/>
        </w:rPr>
        <w:t xml:space="preserve">n principio omnium horarum ab hinc usque ad pascha pro </w:t>
      </w:r>
      <w:r w:rsidR="00775349" w:rsidRPr="00B779A9">
        <w:rPr>
          <w:lang w:val="fr-FR"/>
        </w:rPr>
        <w:t>[AL]</w:t>
      </w:r>
      <w:r w:rsidR="00775349">
        <w:rPr>
          <w:lang w:val="fr-FR"/>
        </w:rPr>
        <w:t xml:space="preserve"> </w:t>
      </w:r>
      <w:r w:rsidR="00885488" w:rsidRPr="00BC2E91">
        <w:rPr>
          <w:rStyle w:val="Incipit"/>
          <w:lang w:val="fr-FR"/>
        </w:rPr>
        <w:t>Alleluia</w:t>
      </w:r>
      <w:r w:rsidR="00EB6427">
        <w:rPr>
          <w:lang w:val="fr-FR"/>
        </w:rPr>
        <w:t xml:space="preserve"> dicimus [VAR</w:t>
      </w:r>
      <w:r w:rsidR="00547E1E" w:rsidRPr="00B779A9">
        <w:rPr>
          <w:lang w:val="fr-FR"/>
        </w:rPr>
        <w:t>]</w:t>
      </w:r>
      <w:r w:rsidR="00885488" w:rsidRPr="00B779A9">
        <w:rPr>
          <w:lang w:val="fr-FR"/>
        </w:rPr>
        <w:t xml:space="preserve"> </w:t>
      </w:r>
      <w:r w:rsidR="00885488" w:rsidRPr="005A362F">
        <w:rPr>
          <w:rStyle w:val="Incipit"/>
          <w:lang w:val="fr-FR"/>
        </w:rPr>
        <w:t>Laus</w:t>
      </w:r>
      <w:r w:rsidR="005A362F" w:rsidRPr="00BE7D55">
        <w:rPr>
          <w:i/>
          <w:lang w:val="fr-FR"/>
        </w:rPr>
        <w:t xml:space="preserve"> </w:t>
      </w:r>
      <w:r w:rsidR="00885488" w:rsidRPr="005A362F">
        <w:rPr>
          <w:rStyle w:val="Incipit"/>
          <w:lang w:val="fr-FR"/>
        </w:rPr>
        <w:t>tibi</w:t>
      </w:r>
      <w:r w:rsidR="005A362F" w:rsidRPr="00BE7D55">
        <w:rPr>
          <w:i/>
          <w:lang w:val="fr-FR"/>
        </w:rPr>
        <w:t xml:space="preserve"> </w:t>
      </w:r>
      <w:r w:rsidR="00885488" w:rsidRPr="005A362F">
        <w:rPr>
          <w:rStyle w:val="Incipit"/>
          <w:lang w:val="fr-FR"/>
        </w:rPr>
        <w:t>domine</w:t>
      </w:r>
      <w:r w:rsidR="005A362F" w:rsidRPr="00BE7D55">
        <w:rPr>
          <w:i/>
          <w:lang w:val="fr-FR"/>
        </w:rPr>
        <w:t xml:space="preserve"> </w:t>
      </w:r>
      <w:r w:rsidR="00885488" w:rsidRPr="005A362F">
        <w:rPr>
          <w:rStyle w:val="Incipit"/>
          <w:lang w:val="fr-FR"/>
        </w:rPr>
        <w:t>rex</w:t>
      </w:r>
      <w:r w:rsidR="005A362F" w:rsidRPr="00BE7D55">
        <w:rPr>
          <w:i/>
          <w:lang w:val="fr-FR"/>
        </w:rPr>
        <w:t xml:space="preserve"> </w:t>
      </w:r>
      <w:r w:rsidR="00885488" w:rsidRPr="005A362F">
        <w:rPr>
          <w:rStyle w:val="Incipit"/>
          <w:lang w:val="fr-FR"/>
        </w:rPr>
        <w:t>aeternae</w:t>
      </w:r>
      <w:r w:rsidR="005A362F" w:rsidRPr="00BE7D55">
        <w:rPr>
          <w:i/>
          <w:lang w:val="fr-FR"/>
        </w:rPr>
        <w:t xml:space="preserve"> </w:t>
      </w:r>
      <w:r w:rsidR="00885488" w:rsidRPr="005A362F">
        <w:rPr>
          <w:rStyle w:val="Incipit"/>
          <w:lang w:val="fr-FR"/>
        </w:rPr>
        <w:t>gloriae</w:t>
      </w:r>
      <w:r w:rsidR="00885488" w:rsidRPr="00B779A9">
        <w:rPr>
          <w:lang w:val="fr-FR"/>
        </w:rPr>
        <w:t>.</w:t>
      </w:r>
    </w:p>
    <w:p w:rsidR="00885488" w:rsidRPr="00B779A9" w:rsidRDefault="00E11442" w:rsidP="00415109">
      <w:pPr>
        <w:rPr>
          <w:lang w:val="pt-PT"/>
        </w:rPr>
      </w:pPr>
      <w:r w:rsidRPr="00BC2E91">
        <w:rPr>
          <w:rStyle w:val="Time1"/>
          <w:lang w:val="pt-PT"/>
        </w:rPr>
        <w:t>Ad vesperas</w:t>
      </w:r>
      <w:r w:rsidR="00885488" w:rsidRPr="00B779A9">
        <w:rPr>
          <w:lang w:val="pt-PT"/>
        </w:rPr>
        <w:t xml:space="preserve"> super psalmos AN </w:t>
      </w:r>
      <w:r w:rsidR="00885488" w:rsidRPr="005A362F">
        <w:rPr>
          <w:rStyle w:val="Incipit"/>
          <w:lang w:val="pt-PT"/>
        </w:rPr>
        <w:t>Benedictus</w:t>
      </w:r>
      <w:r w:rsidR="005A362F" w:rsidRPr="00BE7D55">
        <w:rPr>
          <w:i/>
          <w:lang w:val="pt-PT"/>
        </w:rPr>
        <w:t xml:space="preserve"> </w:t>
      </w:r>
      <w:r w:rsidR="00885488" w:rsidRPr="005A362F">
        <w:rPr>
          <w:rStyle w:val="Incipit"/>
          <w:lang w:val="pt-PT"/>
        </w:rPr>
        <w:t>dominus</w:t>
      </w:r>
      <w:r w:rsidR="00885488" w:rsidRPr="00B779A9">
        <w:rPr>
          <w:lang w:val="pt-PT"/>
        </w:rPr>
        <w:t xml:space="preserve"> (156r) cum reliquis et psalmis. RP </w:t>
      </w:r>
      <w:r w:rsidR="00885488" w:rsidRPr="005A362F">
        <w:rPr>
          <w:rStyle w:val="Incipit"/>
          <w:lang w:val="pt-PT"/>
        </w:rPr>
        <w:t>Formavit</w:t>
      </w:r>
      <w:r w:rsidR="005A362F" w:rsidRPr="00BE7D55">
        <w:rPr>
          <w:i/>
          <w:lang w:val="pt-PT"/>
        </w:rPr>
        <w:t xml:space="preserve"> </w:t>
      </w:r>
      <w:r w:rsidR="00885488" w:rsidRPr="005A362F">
        <w:rPr>
          <w:rStyle w:val="Incipit"/>
          <w:lang w:val="pt-PT"/>
        </w:rPr>
        <w:t>igitur</w:t>
      </w:r>
      <w:r w:rsidR="00885488" w:rsidRPr="00B779A9">
        <w:rPr>
          <w:lang w:val="pt-PT"/>
        </w:rPr>
        <w:t xml:space="preserve">. HY </w:t>
      </w:r>
      <w:r w:rsidR="00885488" w:rsidRPr="005A362F">
        <w:rPr>
          <w:rStyle w:val="Incipit"/>
          <w:lang w:val="pt-PT"/>
        </w:rPr>
        <w:t>Dies</w:t>
      </w:r>
      <w:r w:rsidR="005A362F" w:rsidRPr="00BE7D55">
        <w:rPr>
          <w:i/>
          <w:lang w:val="pt-PT"/>
        </w:rPr>
        <w:t xml:space="preserve"> </w:t>
      </w:r>
      <w:r w:rsidR="00885488" w:rsidRPr="005A362F">
        <w:rPr>
          <w:rStyle w:val="Incipit"/>
          <w:lang w:val="pt-PT"/>
        </w:rPr>
        <w:t>absoluti</w:t>
      </w:r>
      <w:r w:rsidR="005A362F" w:rsidRPr="00BE7D55">
        <w:rPr>
          <w:i/>
          <w:lang w:val="pt-PT"/>
        </w:rPr>
        <w:t xml:space="preserve"> </w:t>
      </w:r>
      <w:r w:rsidR="00885488" w:rsidRPr="005A362F">
        <w:rPr>
          <w:rStyle w:val="Incipit"/>
          <w:lang w:val="pt-PT"/>
        </w:rPr>
        <w:t>pr</w:t>
      </w:r>
      <w:r w:rsidR="006324B5" w:rsidRPr="005A362F">
        <w:rPr>
          <w:rStyle w:val="Incipit"/>
          <w:lang w:val="pt-PT"/>
        </w:rPr>
        <w:t>a</w:t>
      </w:r>
      <w:r w:rsidR="00885488" w:rsidRPr="005A362F">
        <w:rPr>
          <w:rStyle w:val="Incipit"/>
          <w:lang w:val="pt-PT"/>
        </w:rPr>
        <w:t>etereunt</w:t>
      </w:r>
      <w:r w:rsidR="00885488" w:rsidRPr="00B779A9">
        <w:rPr>
          <w:lang w:val="pt-PT"/>
        </w:rPr>
        <w:t xml:space="preserve">. VS </w:t>
      </w:r>
      <w:r w:rsidR="00885488" w:rsidRPr="005A362F">
        <w:rPr>
          <w:rStyle w:val="Incipit"/>
          <w:lang w:val="pt-PT"/>
        </w:rPr>
        <w:t>Vespertina</w:t>
      </w:r>
      <w:r w:rsidR="005A362F" w:rsidRPr="00BE7D55">
        <w:rPr>
          <w:i/>
          <w:lang w:val="pt-PT"/>
        </w:rPr>
        <w:t xml:space="preserve"> </w:t>
      </w:r>
      <w:r w:rsidR="00885488" w:rsidRPr="005A362F">
        <w:rPr>
          <w:rStyle w:val="Incipit"/>
          <w:lang w:val="pt-PT"/>
        </w:rPr>
        <w:t>oratio</w:t>
      </w:r>
      <w:r w:rsidR="00885488" w:rsidRPr="00B779A9">
        <w:rPr>
          <w:lang w:val="pt-PT"/>
        </w:rPr>
        <w:t xml:space="preserve">. AM </w:t>
      </w:r>
      <w:r w:rsidR="00885488" w:rsidRPr="005A362F">
        <w:rPr>
          <w:rStyle w:val="Incipit"/>
          <w:lang w:val="pt-PT"/>
        </w:rPr>
        <w:t>Plantaverat</w:t>
      </w:r>
      <w:r w:rsidR="005A362F" w:rsidRPr="00BE7D55">
        <w:rPr>
          <w:i/>
          <w:lang w:val="pt-PT"/>
        </w:rPr>
        <w:t xml:space="preserve"> </w:t>
      </w:r>
      <w:r w:rsidR="00885488" w:rsidRPr="005A362F">
        <w:rPr>
          <w:rStyle w:val="Incipit"/>
          <w:lang w:val="pt-PT"/>
        </w:rPr>
        <w:t>autem</w:t>
      </w:r>
      <w:r w:rsidR="005A362F" w:rsidRPr="00BE7D55">
        <w:rPr>
          <w:i/>
          <w:lang w:val="pt-PT"/>
        </w:rPr>
        <w:t xml:space="preserve"> </w:t>
      </w:r>
      <w:r w:rsidR="00885488" w:rsidRPr="005A362F">
        <w:rPr>
          <w:rStyle w:val="Incipit"/>
          <w:lang w:val="pt-PT"/>
        </w:rPr>
        <w:t>dominus</w:t>
      </w:r>
      <w:r w:rsidR="00885488" w:rsidRPr="00B779A9">
        <w:rPr>
          <w:lang w:val="pt-PT"/>
        </w:rPr>
        <w:t xml:space="preserve">. </w:t>
      </w:r>
      <w:r w:rsidR="007708CF">
        <w:rPr>
          <w:lang w:val="pt-PT"/>
        </w:rPr>
        <w:t>Suffragium d</w:t>
      </w:r>
      <w:r w:rsidR="00885488" w:rsidRPr="00B779A9">
        <w:rPr>
          <w:lang w:val="pt-PT"/>
        </w:rPr>
        <w:t>e beata virgine si ante purificationem fuerit ex illis quinque</w:t>
      </w:r>
      <w:r w:rsidR="00D13CE6">
        <w:rPr>
          <w:lang w:val="pt-PT"/>
        </w:rPr>
        <w:t xml:space="preserve"> antiphoni</w:t>
      </w:r>
      <w:r w:rsidR="00885488" w:rsidRPr="00B779A9">
        <w:rPr>
          <w:lang w:val="pt-PT"/>
        </w:rPr>
        <w:t xml:space="preserve"> </w:t>
      </w:r>
      <w:r w:rsidR="00D13CE6">
        <w:rPr>
          <w:lang w:val="pt-PT"/>
        </w:rPr>
        <w:t>[</w:t>
      </w:r>
      <w:r w:rsidR="00885488" w:rsidRPr="00B779A9">
        <w:rPr>
          <w:lang w:val="pt-PT"/>
        </w:rPr>
        <w:t>AC</w:t>
      </w:r>
      <w:r w:rsidR="00D13CE6">
        <w:rPr>
          <w:lang w:val="pt-PT"/>
        </w:rPr>
        <w:t>]</w:t>
      </w:r>
      <w:r w:rsidR="00885488" w:rsidRPr="00B779A9">
        <w:rPr>
          <w:lang w:val="pt-PT"/>
        </w:rPr>
        <w:t xml:space="preserve"> </w:t>
      </w:r>
      <w:r w:rsidR="00885488" w:rsidRPr="005A362F">
        <w:rPr>
          <w:rStyle w:val="Incipit"/>
          <w:lang w:val="pt-PT"/>
        </w:rPr>
        <w:t>O</w:t>
      </w:r>
      <w:r w:rsidR="005A362F" w:rsidRPr="00BE7D55">
        <w:rPr>
          <w:i/>
          <w:lang w:val="pt-PT"/>
        </w:rPr>
        <w:t xml:space="preserve"> </w:t>
      </w:r>
      <w:r w:rsidR="00885488" w:rsidRPr="005A362F">
        <w:rPr>
          <w:rStyle w:val="Incipit"/>
          <w:lang w:val="pt-PT"/>
        </w:rPr>
        <w:t>admirabile</w:t>
      </w:r>
      <w:r w:rsidR="00885488" w:rsidRPr="00B779A9">
        <w:rPr>
          <w:lang w:val="pt-PT"/>
        </w:rPr>
        <w:t>. Si fuerit post festum purificationis</w:t>
      </w:r>
      <w:r w:rsidR="001B40A6">
        <w:rPr>
          <w:lang w:val="pt-PT"/>
        </w:rPr>
        <w:t xml:space="preserve"> Mariae</w:t>
      </w:r>
      <w:r w:rsidR="00885488" w:rsidRPr="00B779A9">
        <w:rPr>
          <w:lang w:val="pt-PT"/>
        </w:rPr>
        <w:t xml:space="preserve"> ex parte </w:t>
      </w:r>
      <w:r w:rsidR="009348EA" w:rsidRPr="00B779A9">
        <w:rPr>
          <w:lang w:val="pt-PT"/>
        </w:rPr>
        <w:t>aestiv</w:t>
      </w:r>
      <w:r w:rsidR="00885488" w:rsidRPr="00B779A9">
        <w:rPr>
          <w:lang w:val="pt-PT"/>
        </w:rPr>
        <w:t xml:space="preserve">ali AC </w:t>
      </w:r>
      <w:r w:rsidR="00885488" w:rsidRPr="005A362F">
        <w:rPr>
          <w:rStyle w:val="Incipit"/>
          <w:lang w:val="pt-PT"/>
        </w:rPr>
        <w:t>Descendi</w:t>
      </w:r>
      <w:r w:rsidR="005A362F" w:rsidRPr="00BE7D55">
        <w:rPr>
          <w:i/>
          <w:lang w:val="pt-PT"/>
        </w:rPr>
        <w:t xml:space="preserve"> </w:t>
      </w:r>
      <w:r w:rsidR="00885488" w:rsidRPr="005A362F">
        <w:rPr>
          <w:rStyle w:val="Incipit"/>
          <w:lang w:val="pt-PT"/>
        </w:rPr>
        <w:t>in</w:t>
      </w:r>
      <w:r w:rsidR="005A362F" w:rsidRPr="00BE7D55">
        <w:rPr>
          <w:i/>
          <w:lang w:val="pt-PT"/>
        </w:rPr>
        <w:t xml:space="preserve"> </w:t>
      </w:r>
      <w:r w:rsidR="00885488" w:rsidRPr="005A362F">
        <w:rPr>
          <w:rStyle w:val="Incipit"/>
          <w:lang w:val="pt-PT"/>
        </w:rPr>
        <w:t>hortum</w:t>
      </w:r>
      <w:r w:rsidR="00DD1415">
        <w:rPr>
          <w:lang w:val="pt-PT"/>
        </w:rPr>
        <w:t>@</w:t>
      </w:r>
      <w:r w:rsidR="00DD1415" w:rsidRPr="00B779A9">
        <w:rPr>
          <w:lang w:val="pt-PT"/>
        </w:rPr>
        <w:t>169.</w:t>
      </w:r>
      <w:r w:rsidR="007708CF">
        <w:rPr>
          <w:lang w:val="pt-PT"/>
        </w:rPr>
        <w:t xml:space="preserve"> </w:t>
      </w:r>
      <w:r w:rsidR="00547E1E" w:rsidRPr="00B779A9">
        <w:rPr>
          <w:lang w:val="pt-PT"/>
        </w:rPr>
        <w:t xml:space="preserve">De sancto Augustino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Laetare</w:t>
      </w:r>
      <w:r w:rsidR="005A362F" w:rsidRPr="00BE7D55">
        <w:rPr>
          <w:i/>
          <w:lang w:val="pt-PT"/>
        </w:rPr>
        <w:t xml:space="preserve"> </w:t>
      </w:r>
      <w:r w:rsidR="00885488" w:rsidRPr="005A362F">
        <w:rPr>
          <w:rStyle w:val="Incipit"/>
          <w:lang w:val="pt-PT"/>
        </w:rPr>
        <w:t>mater</w:t>
      </w:r>
      <w:r w:rsidR="00DD1415">
        <w:rPr>
          <w:lang w:val="pt-PT"/>
        </w:rPr>
        <w:t>@</w:t>
      </w:r>
      <w:r w:rsidR="00DD1415" w:rsidRPr="00B779A9">
        <w:rPr>
          <w:lang w:val="pt-PT"/>
        </w:rPr>
        <w:t>179.</w:t>
      </w:r>
      <w:r w:rsidR="00885488" w:rsidRPr="00B779A9">
        <w:rPr>
          <w:lang w:val="pt-PT"/>
        </w:rPr>
        <w:t xml:space="preserve"> De omnibus sanctis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Sapientiam</w:t>
      </w:r>
      <w:r w:rsidR="005A362F" w:rsidRPr="00BE7D55">
        <w:rPr>
          <w:i/>
          <w:lang w:val="pt-PT"/>
        </w:rPr>
        <w:t xml:space="preserve"> </w:t>
      </w:r>
      <w:r w:rsidR="00885488" w:rsidRPr="005A362F">
        <w:rPr>
          <w:rStyle w:val="Incipit"/>
          <w:lang w:val="pt-PT"/>
        </w:rPr>
        <w:t>sanctorum</w:t>
      </w:r>
      <w:r w:rsidR="00DD1415">
        <w:rPr>
          <w:lang w:val="pt-PT"/>
        </w:rPr>
        <w:t>@</w:t>
      </w:r>
      <w:r w:rsidR="00DD1415" w:rsidRPr="00B779A9">
        <w:rPr>
          <w:lang w:val="pt-PT"/>
        </w:rPr>
        <w:t>215.</w:t>
      </w:r>
      <w:r w:rsidR="00885488" w:rsidRPr="00B779A9">
        <w:rPr>
          <w:lang w:val="pt-PT"/>
        </w:rPr>
        <w:t xml:space="preserve"> De sancta trinitate et sancta cruce nulla fit mentio per totam quadragesimam. </w:t>
      </w:r>
      <w:r w:rsidR="00547E1E" w:rsidRPr="00B779A9">
        <w:rPr>
          <w:lang w:val="pt-PT"/>
        </w:rPr>
        <w:t xml:space="preserve">[BD] </w:t>
      </w:r>
      <w:r w:rsidR="005F6F99" w:rsidRPr="005A362F">
        <w:rPr>
          <w:rStyle w:val="Incipit"/>
          <w:lang w:val="pt-PT"/>
        </w:rPr>
        <w:t>Benedicamus</w:t>
      </w:r>
      <w:r w:rsidR="00547E1E" w:rsidRPr="00B779A9">
        <w:rPr>
          <w:lang w:val="pt-PT"/>
        </w:rPr>
        <w:t xml:space="preserve"> f</w:t>
      </w:r>
      <w:r w:rsidR="00885488" w:rsidRPr="00B779A9">
        <w:rPr>
          <w:lang w:val="pt-PT"/>
        </w:rPr>
        <w:t>erialiter.</w:t>
      </w:r>
    </w:p>
    <w:p w:rsidR="00885488" w:rsidRPr="00B779A9" w:rsidRDefault="00E11442" w:rsidP="00415109">
      <w:pPr>
        <w:rPr>
          <w:lang w:val="pt-PT"/>
        </w:rPr>
      </w:pPr>
      <w:r w:rsidRPr="00BC2E91">
        <w:rPr>
          <w:rStyle w:val="Time1"/>
          <w:lang w:val="pt-PT"/>
        </w:rPr>
        <w:t>Ad completorium</w:t>
      </w:r>
      <w:r w:rsidR="00885488" w:rsidRPr="00BC2E91">
        <w:rPr>
          <w:lang w:val="pt-PT"/>
        </w:rPr>
        <w:t xml:space="preserve"> HY </w:t>
      </w:r>
      <w:r w:rsidR="00885488" w:rsidRPr="00BC2E91">
        <w:rPr>
          <w:rStyle w:val="Incipit"/>
          <w:lang w:val="pt-PT"/>
        </w:rPr>
        <w:t xml:space="preserve">Iesu redemptor </w:t>
      </w:r>
      <w:r w:rsidR="002332ED" w:rsidRPr="00BC2E91">
        <w:rPr>
          <w:rStyle w:val="Incipit"/>
          <w:lang w:val="pt-PT"/>
        </w:rPr>
        <w:t>saecul</w:t>
      </w:r>
      <w:r w:rsidR="00885488" w:rsidRPr="00BC2E91">
        <w:rPr>
          <w:rStyle w:val="Incipit"/>
          <w:lang w:val="pt-PT"/>
        </w:rPr>
        <w:t>i</w:t>
      </w:r>
      <w:r w:rsidR="00885488" w:rsidRPr="00BC2E91">
        <w:rPr>
          <w:lang w:val="pt-PT"/>
        </w:rPr>
        <w:t xml:space="preserve">. </w:t>
      </w:r>
      <w:r w:rsidR="00885488" w:rsidRPr="00B779A9">
        <w:rPr>
          <w:lang w:val="pt-PT"/>
        </w:rPr>
        <w:t xml:space="preserve">AD </w:t>
      </w:r>
      <w:r w:rsidR="00885488" w:rsidRPr="00BC2E91">
        <w:rPr>
          <w:rStyle w:val="Incipit"/>
          <w:lang w:val="pt-PT"/>
        </w:rPr>
        <w:t>Pacem tuam</w:t>
      </w:r>
      <w:r w:rsidR="00885488" w:rsidRPr="00B779A9">
        <w:rPr>
          <w:lang w:val="pt-PT"/>
        </w:rPr>
        <w:t xml:space="preserve">. Ad </w:t>
      </w:r>
      <w:r w:rsidR="000F4FB4" w:rsidRPr="00B779A9">
        <w:rPr>
          <w:lang w:val="pt-PT"/>
        </w:rPr>
        <w:t>Salve</w:t>
      </w:r>
      <w:r w:rsidR="008535DA" w:rsidRPr="00B779A9">
        <w:rPr>
          <w:lang w:val="pt-PT"/>
        </w:rPr>
        <w:t xml:space="preserve"> r</w:t>
      </w:r>
      <w:r w:rsidR="00885488" w:rsidRPr="00B779A9">
        <w:rPr>
          <w:lang w:val="pt-PT"/>
        </w:rPr>
        <w:t xml:space="preserve">egina SE </w:t>
      </w:r>
      <w:r w:rsidR="00885488" w:rsidRPr="00BC2E91">
        <w:rPr>
          <w:rStyle w:val="Incipit"/>
          <w:lang w:val="pt-PT"/>
        </w:rPr>
        <w:t>Verbum bonum et suave</w:t>
      </w:r>
      <w:r w:rsidR="00885488" w:rsidRPr="00B779A9">
        <w:rPr>
          <w:lang w:val="pt-PT"/>
        </w:rPr>
        <w:t>.</w:t>
      </w:r>
    </w:p>
    <w:p w:rsidR="00885488" w:rsidRPr="00B779A9" w:rsidRDefault="00E11442" w:rsidP="00415109">
      <w:pPr>
        <w:rPr>
          <w:lang w:val="pt-PT"/>
        </w:rPr>
      </w:pPr>
      <w:r w:rsidRPr="00BC2E91">
        <w:rPr>
          <w:rStyle w:val="Time1"/>
          <w:lang w:val="pt-PT"/>
        </w:rPr>
        <w:t>Ad matutinum</w:t>
      </w:r>
      <w:r w:rsidR="00885488" w:rsidRPr="00B779A9">
        <w:rPr>
          <w:lang w:val="pt-PT"/>
        </w:rPr>
        <w:t xml:space="preserve"> I</w:t>
      </w:r>
      <w:r w:rsidR="00547E1E" w:rsidRPr="00B779A9">
        <w:rPr>
          <w:lang w:val="pt-PT"/>
        </w:rPr>
        <w:t>N</w:t>
      </w:r>
      <w:r w:rsidR="00885488" w:rsidRPr="00B779A9">
        <w:rPr>
          <w:lang w:val="pt-PT"/>
        </w:rPr>
        <w:t xml:space="preserve">V </w:t>
      </w:r>
      <w:r w:rsidR="00885488" w:rsidRPr="005A362F">
        <w:rPr>
          <w:rStyle w:val="Incipit"/>
          <w:lang w:val="pt-PT"/>
        </w:rPr>
        <w:t>Adoremus</w:t>
      </w:r>
      <w:r w:rsidR="005A362F" w:rsidRPr="00BE7D55">
        <w:rPr>
          <w:i/>
          <w:lang w:val="pt-PT"/>
        </w:rPr>
        <w:t xml:space="preserve"> </w:t>
      </w:r>
      <w:r w:rsidR="00885488" w:rsidRPr="005A362F">
        <w:rPr>
          <w:rStyle w:val="Incipit"/>
          <w:lang w:val="pt-PT"/>
        </w:rPr>
        <w:t>dominum</w:t>
      </w:r>
      <w:r w:rsidR="00885488" w:rsidRPr="00B779A9">
        <w:rPr>
          <w:lang w:val="pt-PT"/>
        </w:rPr>
        <w:t xml:space="preserve"> ex </w:t>
      </w:r>
      <w:r w:rsidR="00885488" w:rsidRPr="00BC2E91">
        <w:rPr>
          <w:rStyle w:val="Incipit"/>
          <w:lang w:val="pt-PT"/>
        </w:rPr>
        <w:t>summo antiphonario</w:t>
      </w:r>
      <w:r w:rsidR="00885488" w:rsidRPr="00B779A9">
        <w:rPr>
          <w:lang w:val="pt-PT"/>
        </w:rPr>
        <w:t xml:space="preserve"> folio</w:t>
      </w:r>
      <w:r w:rsidR="007708CF">
        <w:rPr>
          <w:lang w:val="pt-PT"/>
        </w:rPr>
        <w:t xml:space="preserve"> </w:t>
      </w:r>
      <w:r w:rsidR="007708CF" w:rsidRPr="007708CF">
        <w:rPr>
          <w:lang w:val="pt-PT"/>
        </w:rPr>
        <w:t>|</w:t>
      </w:r>
      <w:r w:rsidR="007708CF">
        <w:rPr>
          <w:lang w:val="pt-PT"/>
        </w:rPr>
        <w:t>I::leer</w:t>
      </w:r>
      <w:r w:rsidR="007708CF" w:rsidRPr="007708CF">
        <w:rPr>
          <w:lang w:val="pt-PT"/>
        </w:rPr>
        <w:t>|</w:t>
      </w:r>
      <w:r w:rsidR="00116A20">
        <w:rPr>
          <w:lang w:val="pt-PT"/>
        </w:rPr>
        <w:t>.</w:t>
      </w:r>
      <w:r w:rsidR="00885488" w:rsidRPr="00B779A9">
        <w:rPr>
          <w:lang w:val="pt-PT"/>
        </w:rPr>
        <w:t xml:space="preserve"> HY </w:t>
      </w:r>
      <w:r w:rsidR="00885488" w:rsidRPr="005A362F">
        <w:rPr>
          <w:rStyle w:val="Incipit"/>
          <w:lang w:val="pt-PT"/>
        </w:rPr>
        <w:t>Primo</w:t>
      </w:r>
      <w:r w:rsidR="005A362F" w:rsidRPr="00BE7D55">
        <w:rPr>
          <w:i/>
          <w:lang w:val="pt-PT"/>
        </w:rPr>
        <w:t xml:space="preserve"> </w:t>
      </w:r>
      <w:r w:rsidR="00885488" w:rsidRPr="005A362F">
        <w:rPr>
          <w:rStyle w:val="Incipit"/>
          <w:lang w:val="pt-PT"/>
        </w:rPr>
        <w:t>dierum</w:t>
      </w:r>
      <w:r w:rsidR="005A362F" w:rsidRPr="00BE7D55">
        <w:rPr>
          <w:i/>
          <w:lang w:val="pt-PT"/>
        </w:rPr>
        <w:t xml:space="preserve"> </w:t>
      </w:r>
      <w:r w:rsidR="00885488" w:rsidRPr="005A362F">
        <w:rPr>
          <w:rStyle w:val="Incipit"/>
          <w:lang w:val="pt-PT"/>
        </w:rPr>
        <w:t>omnium</w:t>
      </w:r>
      <w:r w:rsidR="00DD1415">
        <w:rPr>
          <w:lang w:val="pt-PT"/>
        </w:rPr>
        <w:t>@</w:t>
      </w:r>
      <w:r w:rsidR="00DD1415" w:rsidRPr="00B779A9">
        <w:rPr>
          <w:lang w:val="pt-PT"/>
        </w:rPr>
        <w:t>180.</w:t>
      </w:r>
    </w:p>
    <w:p w:rsidR="00885488" w:rsidRPr="00B779A9" w:rsidRDefault="00E11442" w:rsidP="00415109">
      <w:pPr>
        <w:rPr>
          <w:lang w:val="it-IT"/>
        </w:rPr>
      </w:pPr>
      <w:r w:rsidRPr="00BC2E91">
        <w:rPr>
          <w:rStyle w:val="Time2"/>
          <w:lang w:val="pt-PT"/>
        </w:rPr>
        <w:t>In primo nocturno</w:t>
      </w:r>
      <w:r w:rsidR="00885488" w:rsidRPr="00B779A9">
        <w:rPr>
          <w:lang w:val="pt-PT"/>
        </w:rPr>
        <w:t xml:space="preserve"> AN </w:t>
      </w:r>
      <w:r w:rsidR="005127CC" w:rsidRPr="005A362F">
        <w:rPr>
          <w:rStyle w:val="Incipit"/>
          <w:lang w:val="pt-PT"/>
        </w:rPr>
        <w:t>Serv</w:t>
      </w:r>
      <w:r w:rsidR="00885488" w:rsidRPr="005A362F">
        <w:rPr>
          <w:rStyle w:val="Incipit"/>
          <w:lang w:val="pt-PT"/>
        </w:rPr>
        <w:t>ite</w:t>
      </w:r>
      <w:r w:rsidR="005A362F" w:rsidRPr="00BE7D55">
        <w:rPr>
          <w:i/>
          <w:lang w:val="pt-PT"/>
        </w:rPr>
        <w:t xml:space="preserve"> </w:t>
      </w:r>
      <w:r w:rsidR="00885488" w:rsidRPr="005A362F">
        <w:rPr>
          <w:rStyle w:val="Incipit"/>
          <w:lang w:val="pt-PT"/>
        </w:rPr>
        <w:t>domino</w:t>
      </w:r>
      <w:r w:rsidR="00885488" w:rsidRPr="00B779A9">
        <w:rPr>
          <w:lang w:val="pt-PT"/>
        </w:rPr>
        <w:t xml:space="preserve"> cum (156v) PS </w:t>
      </w:r>
      <w:r w:rsidR="00885488" w:rsidRPr="005A362F">
        <w:rPr>
          <w:rStyle w:val="Incipit"/>
          <w:lang w:val="pt-PT"/>
        </w:rPr>
        <w:t>Beatus</w:t>
      </w:r>
      <w:r w:rsidR="005A362F" w:rsidRPr="00BE7D55">
        <w:rPr>
          <w:i/>
          <w:lang w:val="pt-PT"/>
        </w:rPr>
        <w:t xml:space="preserve"> </w:t>
      </w:r>
      <w:r w:rsidR="00C31823" w:rsidRPr="005A362F">
        <w:rPr>
          <w:rStyle w:val="Incipit"/>
          <w:lang w:val="pt-PT"/>
        </w:rPr>
        <w:t>vir</w:t>
      </w:r>
      <w:r w:rsidR="00885488" w:rsidRPr="00B779A9">
        <w:rPr>
          <w:lang w:val="pt-PT"/>
        </w:rPr>
        <w:t xml:space="preserve"> cum reliquis. VS </w:t>
      </w:r>
      <w:r w:rsidR="00885488" w:rsidRPr="005A362F">
        <w:rPr>
          <w:rStyle w:val="Incipit"/>
          <w:lang w:val="pt-PT"/>
        </w:rPr>
        <w:t>Memor</w:t>
      </w:r>
      <w:r w:rsidR="005A362F" w:rsidRPr="00BE7D55">
        <w:rPr>
          <w:i/>
          <w:lang w:val="pt-PT"/>
        </w:rPr>
        <w:t xml:space="preserve"> </w:t>
      </w:r>
      <w:r w:rsidR="00885488" w:rsidRPr="005A362F">
        <w:rPr>
          <w:rStyle w:val="Incipit"/>
          <w:lang w:val="pt-PT"/>
        </w:rPr>
        <w:t>fui</w:t>
      </w:r>
      <w:r w:rsidR="005A362F" w:rsidRPr="00BE7D55">
        <w:rPr>
          <w:i/>
          <w:lang w:val="pt-PT"/>
        </w:rPr>
        <w:t xml:space="preserve"> </w:t>
      </w:r>
      <w:r w:rsidR="00885488" w:rsidRPr="005A362F">
        <w:rPr>
          <w:rStyle w:val="Incipit"/>
          <w:lang w:val="pt-PT"/>
        </w:rPr>
        <w:t>in</w:t>
      </w:r>
      <w:r w:rsidR="005A362F" w:rsidRPr="00BE7D55">
        <w:rPr>
          <w:i/>
          <w:lang w:val="pt-PT"/>
        </w:rPr>
        <w:t xml:space="preserve"> </w:t>
      </w:r>
      <w:r w:rsidR="00885488" w:rsidRPr="005A362F">
        <w:rPr>
          <w:rStyle w:val="Incipit"/>
          <w:lang w:val="pt-PT"/>
        </w:rPr>
        <w:t>nocte</w:t>
      </w:r>
      <w:r w:rsidR="00885488" w:rsidRPr="00B779A9">
        <w:rPr>
          <w:lang w:val="pt-PT"/>
        </w:rPr>
        <w:t xml:space="preserve">. LE </w:t>
      </w:r>
      <w:r w:rsidR="00885488" w:rsidRPr="005A362F">
        <w:rPr>
          <w:rStyle w:val="Incipit"/>
          <w:lang w:val="pt-PT"/>
        </w:rPr>
        <w:t>In</w:t>
      </w:r>
      <w:r w:rsidR="005A362F" w:rsidRPr="00BE7D55">
        <w:rPr>
          <w:i/>
          <w:lang w:val="pt-PT"/>
        </w:rPr>
        <w:t xml:space="preserve"> </w:t>
      </w:r>
      <w:r w:rsidR="00885488" w:rsidRPr="005A362F">
        <w:rPr>
          <w:rStyle w:val="Incipit"/>
          <w:lang w:val="pt-PT"/>
        </w:rPr>
        <w:t>principio</w:t>
      </w:r>
      <w:r w:rsidR="005A362F" w:rsidRPr="00BE7D55">
        <w:rPr>
          <w:i/>
          <w:lang w:val="pt-PT"/>
        </w:rPr>
        <w:t xml:space="preserve"> </w:t>
      </w:r>
      <w:r w:rsidR="00885488" w:rsidRPr="005A362F">
        <w:rPr>
          <w:rStyle w:val="Incipit"/>
          <w:lang w:val="pt-PT"/>
        </w:rPr>
        <w:t>creavit</w:t>
      </w:r>
      <w:r w:rsidR="005A362F" w:rsidRPr="00BE7D55">
        <w:rPr>
          <w:i/>
          <w:lang w:val="pt-PT"/>
        </w:rPr>
        <w:t xml:space="preserve"> </w:t>
      </w:r>
      <w:r w:rsidR="00885488" w:rsidRPr="005A362F">
        <w:rPr>
          <w:rStyle w:val="Incipit"/>
          <w:lang w:val="pt-PT"/>
        </w:rPr>
        <w:t>deus</w:t>
      </w:r>
      <w:r w:rsidR="005A362F" w:rsidRPr="00BE7D55">
        <w:rPr>
          <w:i/>
          <w:lang w:val="pt-PT"/>
        </w:rPr>
        <w:t xml:space="preserve"> </w:t>
      </w:r>
      <w:r w:rsidR="00885488" w:rsidRPr="005A362F">
        <w:rPr>
          <w:rStyle w:val="Incipit"/>
          <w:lang w:val="pt-PT"/>
        </w:rPr>
        <w:t>caelum</w:t>
      </w:r>
      <w:r w:rsidR="005A362F" w:rsidRPr="00BE7D55">
        <w:rPr>
          <w:i/>
          <w:lang w:val="pt-PT"/>
        </w:rPr>
        <w:t xml:space="preserve"> </w:t>
      </w:r>
      <w:r w:rsidR="00885488" w:rsidRPr="005A362F">
        <w:rPr>
          <w:rStyle w:val="Incipit"/>
          <w:lang w:val="pt-PT"/>
        </w:rPr>
        <w:t>et</w:t>
      </w:r>
      <w:r w:rsidR="005A362F" w:rsidRPr="00BE7D55">
        <w:rPr>
          <w:i/>
          <w:lang w:val="pt-PT"/>
        </w:rPr>
        <w:t xml:space="preserve"> </w:t>
      </w:r>
      <w:r w:rsidR="00885488" w:rsidRPr="005A362F">
        <w:rPr>
          <w:rStyle w:val="Incipit"/>
          <w:lang w:val="pt-PT"/>
        </w:rPr>
        <w:t>terram</w:t>
      </w:r>
      <w:r w:rsidR="00885488" w:rsidRPr="00B779A9">
        <w:rPr>
          <w:lang w:val="pt-PT"/>
        </w:rPr>
        <w:t xml:space="preserve"> </w:t>
      </w:r>
      <w:r w:rsidR="008D35E3" w:rsidRPr="00B779A9">
        <w:rPr>
          <w:lang w:val="pt-PT"/>
        </w:rPr>
        <w:t>quaere</w:t>
      </w:r>
      <w:r w:rsidR="00885488" w:rsidRPr="00B779A9">
        <w:rPr>
          <w:lang w:val="pt-PT"/>
        </w:rPr>
        <w:t xml:space="preserve"> in quodam volumine nigro circa initium</w:t>
      </w:r>
      <w:r w:rsidR="007708CF">
        <w:rPr>
          <w:lang w:val="pt-PT"/>
        </w:rPr>
        <w:t>:</w:t>
      </w:r>
      <w:r w:rsidR="00885488" w:rsidRPr="00B779A9">
        <w:rPr>
          <w:lang w:val="pt-PT"/>
        </w:rPr>
        <w:t xml:space="preserve"> est primus liber genesis caput primum. </w:t>
      </w:r>
      <w:r w:rsidR="00885488" w:rsidRPr="00B779A9">
        <w:rPr>
          <w:lang w:val="it-IT"/>
        </w:rPr>
        <w:t xml:space="preserve">RP </w:t>
      </w:r>
      <w:r w:rsidR="00885488" w:rsidRPr="005A362F">
        <w:rPr>
          <w:rStyle w:val="Incipit"/>
          <w:lang w:val="it-IT"/>
        </w:rPr>
        <w:t>In</w:t>
      </w:r>
      <w:r w:rsidR="005A362F" w:rsidRPr="00BE7D55">
        <w:rPr>
          <w:i/>
          <w:lang w:val="it-IT"/>
        </w:rPr>
        <w:t xml:space="preserve"> </w:t>
      </w:r>
      <w:r w:rsidR="00885488" w:rsidRPr="005A362F">
        <w:rPr>
          <w:rStyle w:val="Incipit"/>
          <w:lang w:val="it-IT"/>
        </w:rPr>
        <w:t>principio</w:t>
      </w:r>
      <w:r w:rsidR="00794880" w:rsidRPr="005A362F">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5A362F">
        <w:rPr>
          <w:rStyle w:val="Incipit"/>
          <w:lang w:val="it-IT"/>
        </w:rPr>
        <w:t>In</w:t>
      </w:r>
      <w:r w:rsidR="005A362F" w:rsidRPr="00BE7D55">
        <w:rPr>
          <w:i/>
          <w:lang w:val="it-IT"/>
        </w:rPr>
        <w:t xml:space="preserve"> </w:t>
      </w:r>
      <w:r w:rsidR="00885488" w:rsidRPr="005A362F">
        <w:rPr>
          <w:rStyle w:val="Incipit"/>
          <w:lang w:val="it-IT"/>
        </w:rPr>
        <w:t>principio</w:t>
      </w:r>
      <w:r w:rsidR="005A362F" w:rsidRPr="00BE7D55">
        <w:rPr>
          <w:i/>
          <w:lang w:val="it-IT"/>
        </w:rPr>
        <w:t xml:space="preserve"> </w:t>
      </w:r>
      <w:r w:rsidR="00885488" w:rsidRPr="005A362F">
        <w:rPr>
          <w:rStyle w:val="Incipit"/>
          <w:lang w:val="it-IT"/>
        </w:rPr>
        <w:t>creavit</w:t>
      </w:r>
      <w:r w:rsidR="00794880" w:rsidRPr="005A362F">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5A362F">
        <w:rPr>
          <w:rStyle w:val="Incipit"/>
          <w:lang w:val="it-IT"/>
        </w:rPr>
        <w:t>Formavit</w:t>
      </w:r>
      <w:r w:rsidR="005A362F" w:rsidRPr="00BE7D55">
        <w:rPr>
          <w:i/>
          <w:lang w:val="it-IT"/>
        </w:rPr>
        <w:t xml:space="preserve"> </w:t>
      </w:r>
      <w:r w:rsidR="00885488" w:rsidRPr="005A362F">
        <w:rPr>
          <w:rStyle w:val="Incipit"/>
          <w:lang w:val="it-IT"/>
        </w:rPr>
        <w:t>igitur</w:t>
      </w:r>
      <w:r w:rsidR="00885488" w:rsidRPr="00B779A9">
        <w:rPr>
          <w:lang w:val="it-IT"/>
        </w:rPr>
        <w:t>.</w:t>
      </w:r>
    </w:p>
    <w:p w:rsidR="00885488" w:rsidRPr="00B779A9" w:rsidRDefault="00E11442" w:rsidP="00415109">
      <w:pPr>
        <w:rPr>
          <w:lang w:val="pt-PT"/>
        </w:rPr>
      </w:pPr>
      <w:r w:rsidRPr="00BC2E91">
        <w:rPr>
          <w:rStyle w:val="Time2"/>
          <w:lang w:val="pt-PT"/>
        </w:rPr>
        <w:t>In secundo nocturno</w:t>
      </w:r>
      <w:r w:rsidR="00885488" w:rsidRPr="00B779A9">
        <w:rPr>
          <w:lang w:val="pt-PT"/>
        </w:rPr>
        <w:t xml:space="preserve"> AN </w:t>
      </w:r>
      <w:r w:rsidR="00885488" w:rsidRPr="00BC2E91">
        <w:rPr>
          <w:rStyle w:val="Incipit"/>
          <w:lang w:val="pt-PT"/>
        </w:rPr>
        <w:t>Bonorum meorum</w:t>
      </w:r>
      <w:r w:rsidR="00885488" w:rsidRPr="00B779A9">
        <w:rPr>
          <w:lang w:val="pt-PT"/>
        </w:rPr>
        <w:t xml:space="preserve"> cum reliquis. PS </w:t>
      </w:r>
      <w:r w:rsidR="00885488" w:rsidRPr="00BC2E91">
        <w:rPr>
          <w:rStyle w:val="Incipit"/>
          <w:lang w:val="pt-PT"/>
        </w:rPr>
        <w:t>Con</w:t>
      </w:r>
      <w:r w:rsidR="001B7479" w:rsidRPr="00BC2E91">
        <w:rPr>
          <w:rStyle w:val="Incipit"/>
          <w:lang w:val="pt-PT"/>
        </w:rPr>
        <w:t>serva</w:t>
      </w:r>
      <w:r w:rsidR="00885488" w:rsidRPr="00BC2E91">
        <w:rPr>
          <w:rStyle w:val="Incipit"/>
          <w:lang w:val="pt-PT"/>
        </w:rPr>
        <w:t xml:space="preserve"> me domine</w:t>
      </w:r>
      <w:r w:rsidR="00885488" w:rsidRPr="00B779A9">
        <w:rPr>
          <w:lang w:val="pt-PT"/>
        </w:rPr>
        <w:t xml:space="preserve"> cum reliquis. VS </w:t>
      </w:r>
      <w:r w:rsidR="00885488" w:rsidRPr="00BC2E91">
        <w:rPr>
          <w:rStyle w:val="Incipit"/>
          <w:lang w:val="pt-PT"/>
        </w:rPr>
        <w:t>Media nocte surgebam</w:t>
      </w:r>
      <w:r w:rsidR="00885488" w:rsidRPr="00B779A9">
        <w:rPr>
          <w:lang w:val="pt-PT"/>
        </w:rPr>
        <w:t xml:space="preserve">. RP </w:t>
      </w:r>
      <w:r w:rsidR="00885488" w:rsidRPr="00BC2E91">
        <w:rPr>
          <w:rStyle w:val="Incipit"/>
          <w:lang w:val="pt-PT"/>
        </w:rPr>
        <w:t>Tulit ergo deus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Dixit dominus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Immisit dominus</w:t>
      </w:r>
      <w:r w:rsidR="00885488" w:rsidRPr="00B779A9">
        <w:rPr>
          <w:lang w:val="pt-PT"/>
        </w:rPr>
        <w:t>.</w:t>
      </w:r>
    </w:p>
    <w:p w:rsidR="00885488" w:rsidRPr="00B779A9" w:rsidRDefault="00E11442" w:rsidP="00415109">
      <w:pPr>
        <w:rPr>
          <w:lang w:val="pt-PT"/>
        </w:rPr>
      </w:pPr>
      <w:r w:rsidRPr="00BC2E91">
        <w:rPr>
          <w:rStyle w:val="Time2"/>
          <w:lang w:val="pt-PT"/>
        </w:rPr>
        <w:t>In tertio nocturno</w:t>
      </w:r>
      <w:r w:rsidR="00885488" w:rsidRPr="00B779A9">
        <w:rPr>
          <w:lang w:val="pt-PT"/>
        </w:rPr>
        <w:t xml:space="preserve"> AN </w:t>
      </w:r>
      <w:r w:rsidR="00885488" w:rsidRPr="00BC2E91">
        <w:rPr>
          <w:rStyle w:val="Incipit"/>
          <w:lang w:val="pt-PT"/>
        </w:rPr>
        <w:t>Non sunt loquelae</w:t>
      </w:r>
      <w:r w:rsidR="00885488" w:rsidRPr="00B779A9">
        <w:rPr>
          <w:lang w:val="pt-PT"/>
        </w:rPr>
        <w:t xml:space="preserve"> cum reliquis. PS </w:t>
      </w:r>
      <w:r w:rsidR="00885488" w:rsidRPr="00BC2E91">
        <w:rPr>
          <w:rStyle w:val="Incipit"/>
          <w:lang w:val="pt-PT"/>
        </w:rPr>
        <w:t>Caeli enarrant</w:t>
      </w:r>
      <w:r w:rsidR="00885488" w:rsidRPr="00B779A9">
        <w:rPr>
          <w:lang w:val="pt-PT"/>
        </w:rPr>
        <w:t xml:space="preserve"> cum reliquis. VS </w:t>
      </w:r>
      <w:r w:rsidR="00885488" w:rsidRPr="00BC2E91">
        <w:rPr>
          <w:rStyle w:val="Incipit"/>
          <w:lang w:val="pt-PT"/>
        </w:rPr>
        <w:t>Exaltare domine in virtute tua</w:t>
      </w:r>
      <w:r w:rsidR="00885488" w:rsidRPr="00B779A9">
        <w:rPr>
          <w:lang w:val="pt-PT"/>
        </w:rPr>
        <w:t xml:space="preserve">. </w:t>
      </w:r>
      <w:r w:rsidR="007708CF">
        <w:rPr>
          <w:lang w:val="pt-PT"/>
        </w:rPr>
        <w:t xml:space="preserve">Evangelium </w:t>
      </w:r>
      <w:r w:rsidR="007708CF" w:rsidRPr="00B779A9">
        <w:rPr>
          <w:lang w:val="pt-PT"/>
        </w:rPr>
        <w:t xml:space="preserve">ex volumine hiemali de tempore </w:t>
      </w:r>
      <w:r w:rsidR="007708CF">
        <w:rPr>
          <w:lang w:val="pt-PT"/>
        </w:rPr>
        <w:t>[</w:t>
      </w:r>
      <w:r w:rsidR="00885488" w:rsidRPr="00B779A9">
        <w:rPr>
          <w:lang w:val="pt-PT"/>
        </w:rPr>
        <w:t>EV</w:t>
      </w:r>
      <w:r w:rsidR="007708CF">
        <w:rPr>
          <w:lang w:val="pt-PT"/>
        </w:rPr>
        <w:t>]</w:t>
      </w:r>
      <w:r w:rsidR="00885488" w:rsidRPr="00B779A9">
        <w:rPr>
          <w:lang w:val="pt-PT"/>
        </w:rPr>
        <w:t xml:space="preserve"> </w:t>
      </w:r>
      <w:r w:rsidR="00885488" w:rsidRPr="00BC2E91">
        <w:rPr>
          <w:rStyle w:val="Incipit"/>
          <w:lang w:val="pt-PT"/>
        </w:rPr>
        <w:t>Simile est regnum caelorum homini patri familias</w:t>
      </w:r>
      <w:r w:rsidR="00885488" w:rsidRPr="00B779A9">
        <w:rPr>
          <w:lang w:val="pt-PT"/>
        </w:rPr>
        <w:t xml:space="preserve">. RP </w:t>
      </w:r>
      <w:r w:rsidR="00885488" w:rsidRPr="00BC2E91">
        <w:rPr>
          <w:rStyle w:val="Incipit"/>
          <w:lang w:val="pt-PT"/>
        </w:rPr>
        <w:t>Dum deambularet dominus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In sudore vultus tui</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Ecce Adam</w:t>
      </w:r>
      <w:r w:rsidR="00885488" w:rsidRPr="00B779A9">
        <w:rPr>
          <w:lang w:val="pt-PT"/>
        </w:rPr>
        <w:t xml:space="preserve">. Hoc responsorium post </w:t>
      </w:r>
      <w:r w:rsidR="00547E1E" w:rsidRPr="00B779A9">
        <w:rPr>
          <w:lang w:val="pt-PT"/>
        </w:rPr>
        <w:t xml:space="preserve">[RV] </w:t>
      </w:r>
      <w:r w:rsidR="00885488" w:rsidRPr="00BC2E91">
        <w:rPr>
          <w:rStyle w:val="Incipit"/>
          <w:lang w:val="pt-PT"/>
        </w:rPr>
        <w:t>Gloria patri</w:t>
      </w:r>
      <w:r w:rsidR="00885488" w:rsidRPr="00B779A9">
        <w:rPr>
          <w:lang w:val="pt-PT"/>
        </w:rPr>
        <w:t xml:space="preserve"> iteratur </w:t>
      </w:r>
      <w:r w:rsidR="001050A1" w:rsidRPr="00B779A9">
        <w:rPr>
          <w:lang w:val="pt-PT"/>
        </w:rPr>
        <w:t xml:space="preserve">quia </w:t>
      </w:r>
      <w:r w:rsidR="00792C8D" w:rsidRPr="00B779A9">
        <w:rPr>
          <w:lang w:val="pt-PT"/>
        </w:rPr>
        <w:t xml:space="preserve">[TD] </w:t>
      </w:r>
      <w:r w:rsidR="00792C8D" w:rsidRPr="00BC2E91">
        <w:rPr>
          <w:rStyle w:val="Incipit"/>
          <w:lang w:val="pt-PT"/>
        </w:rPr>
        <w:t xml:space="preserve">Te deum </w:t>
      </w:r>
      <w:r w:rsidR="00885488" w:rsidRPr="00BC2E91">
        <w:rPr>
          <w:rStyle w:val="Incipit"/>
          <w:lang w:val="pt-PT"/>
        </w:rPr>
        <w:t>laudamus</w:t>
      </w:r>
      <w:r w:rsidR="00885488" w:rsidRPr="00B779A9">
        <w:rPr>
          <w:lang w:val="pt-PT"/>
        </w:rPr>
        <w:t xml:space="preserve"> non dicitur</w:t>
      </w:r>
      <w:r w:rsidR="00D13CE6">
        <w:rPr>
          <w:lang w:val="pt-PT"/>
        </w:rPr>
        <w:t>.</w:t>
      </w:r>
      <w:r w:rsidR="00885488" w:rsidRPr="00B779A9">
        <w:rPr>
          <w:lang w:val="pt-PT"/>
        </w:rPr>
        <w:t xml:space="preserve"> </w:t>
      </w:r>
      <w:r w:rsidR="00D13CE6">
        <w:rPr>
          <w:lang w:val="pt-PT"/>
        </w:rPr>
        <w:t>E</w:t>
      </w:r>
      <w:r w:rsidR="00885488" w:rsidRPr="00B779A9">
        <w:rPr>
          <w:lang w:val="pt-PT"/>
        </w:rPr>
        <w:t>t neque ad cursum</w:t>
      </w:r>
      <w:r w:rsidR="00D13CE6">
        <w:rPr>
          <w:lang w:val="pt-PT"/>
        </w:rPr>
        <w:t>,</w:t>
      </w:r>
      <w:r w:rsidR="00885488" w:rsidRPr="00B779A9">
        <w:rPr>
          <w:lang w:val="pt-PT"/>
        </w:rPr>
        <w:t xml:space="preserve"> neque ad matutinum</w:t>
      </w:r>
      <w:r w:rsidR="00D13CE6">
        <w:rPr>
          <w:lang w:val="pt-PT"/>
        </w:rPr>
        <w:t>,</w:t>
      </w:r>
      <w:r w:rsidR="00885488" w:rsidRPr="00B779A9">
        <w:rPr>
          <w:lang w:val="pt-PT"/>
        </w:rPr>
        <w:t xml:space="preserve"> neque ad novem lectiones</w:t>
      </w:r>
      <w:r w:rsidR="00D13CE6">
        <w:rPr>
          <w:lang w:val="pt-PT"/>
        </w:rPr>
        <w:t>,</w:t>
      </w:r>
      <w:r w:rsidR="00885488" w:rsidRPr="00B779A9">
        <w:rPr>
          <w:lang w:val="pt-PT"/>
        </w:rPr>
        <w:t xml:space="preserve"> neque ad binos dicitur usque ad pascha.</w:t>
      </w:r>
    </w:p>
    <w:p w:rsidR="00885488" w:rsidRPr="00BC2E91" w:rsidRDefault="0031177A" w:rsidP="00415109">
      <w:pPr>
        <w:rPr>
          <w:lang w:val="fr-FR"/>
        </w:rPr>
      </w:pPr>
      <w:r w:rsidRPr="00BC2E91">
        <w:rPr>
          <w:rStyle w:val="Time1"/>
          <w:lang w:val="pt-PT"/>
        </w:rPr>
        <w:t>Ad laudes</w:t>
      </w:r>
      <w:r w:rsidR="00885488" w:rsidRPr="00B779A9">
        <w:rPr>
          <w:lang w:val="pt-PT"/>
        </w:rPr>
        <w:t xml:space="preserve"> AN </w:t>
      </w:r>
      <w:r w:rsidR="00885488" w:rsidRPr="00BC2E91">
        <w:rPr>
          <w:rStyle w:val="Incipit"/>
          <w:lang w:val="pt-PT"/>
        </w:rPr>
        <w:t>Miserere mei</w:t>
      </w:r>
      <w:r w:rsidR="00D54A50" w:rsidRPr="00B779A9">
        <w:rPr>
          <w:lang w:val="pt-PT"/>
        </w:rPr>
        <w:t>. Psalmum i</w:t>
      </w:r>
      <w:r w:rsidR="00885488" w:rsidRPr="00B779A9">
        <w:rPr>
          <w:lang w:val="pt-PT"/>
        </w:rPr>
        <w:t xml:space="preserve">psum. AN </w:t>
      </w:r>
      <w:r w:rsidR="00885488" w:rsidRPr="00BC2E91">
        <w:rPr>
          <w:rStyle w:val="Incipit"/>
          <w:lang w:val="pt-PT"/>
        </w:rPr>
        <w:t xml:space="preserve">Confitebor </w:t>
      </w:r>
      <w:r w:rsidRPr="00BC2E91">
        <w:rPr>
          <w:rStyle w:val="Incipit"/>
          <w:lang w:val="pt-PT"/>
        </w:rPr>
        <w:t>%D::</w:t>
      </w:r>
      <w:r w:rsidR="00ED52BA" w:rsidRPr="00BC2E91">
        <w:rPr>
          <w:rStyle w:val="Incipit"/>
          <w:lang w:val="pt-PT"/>
        </w:rPr>
        <w:t>que</w:t>
      </w:r>
      <w:r w:rsidRPr="00BC2E91">
        <w:rPr>
          <w:rStyle w:val="Incipit"/>
          <w:lang w:val="pt-PT"/>
        </w:rPr>
        <w:t>%</w:t>
      </w:r>
      <w:r w:rsidR="00ED52BA" w:rsidRPr="00BC2E91">
        <w:rPr>
          <w:rStyle w:val="Incipit"/>
          <w:lang w:val="pt-PT"/>
        </w:rPr>
        <w:t xml:space="preserve"> </w:t>
      </w:r>
      <w:r w:rsidR="00885488" w:rsidRPr="00BC2E91">
        <w:rPr>
          <w:rStyle w:val="Incipit"/>
          <w:lang w:val="pt-PT"/>
        </w:rPr>
        <w:t>tibi domine</w:t>
      </w:r>
      <w:r w:rsidR="00624797" w:rsidRPr="00B779A9">
        <w:rPr>
          <w:lang w:val="pt-PT"/>
        </w:rPr>
        <w:t>. (157r) PS</w:t>
      </w:r>
      <w:r w:rsidR="00885488" w:rsidRPr="00B779A9">
        <w:rPr>
          <w:lang w:val="pt-PT"/>
        </w:rPr>
        <w:t xml:space="preserve"> </w:t>
      </w:r>
      <w:r w:rsidR="00885488" w:rsidRPr="00BC2E91">
        <w:rPr>
          <w:rStyle w:val="Incipit"/>
          <w:lang w:val="pt-PT"/>
        </w:rPr>
        <w:t>Confitemini domino quoniam bonus</w:t>
      </w:r>
      <w:r w:rsidR="00DD1415">
        <w:rPr>
          <w:lang w:val="pt-PT"/>
        </w:rPr>
        <w:t>@</w:t>
      </w:r>
      <w:r w:rsidR="00DD1415" w:rsidRPr="00B779A9">
        <w:rPr>
          <w:lang w:val="pt-PT"/>
        </w:rPr>
        <w:t>106.</w:t>
      </w:r>
      <w:r w:rsidR="00885488" w:rsidRPr="00B779A9">
        <w:rPr>
          <w:lang w:val="pt-PT"/>
        </w:rPr>
        <w:t xml:space="preserve"> AN </w:t>
      </w:r>
      <w:r w:rsidR="00885488" w:rsidRPr="00BC2E91">
        <w:rPr>
          <w:rStyle w:val="Incipit"/>
          <w:lang w:val="pt-PT"/>
        </w:rPr>
        <w:t>Deus deus meus</w:t>
      </w:r>
      <w:r w:rsidR="00885488" w:rsidRPr="00B779A9">
        <w:rPr>
          <w:lang w:val="pt-PT"/>
        </w:rPr>
        <w:t xml:space="preserve">. </w:t>
      </w:r>
      <w:r w:rsidR="00D54A50">
        <w:rPr>
          <w:lang w:val="en-US"/>
        </w:rPr>
        <w:t>Psalmum ipsum</w:t>
      </w:r>
      <w:r w:rsidR="00885488">
        <w:rPr>
          <w:lang w:val="en-US"/>
        </w:rPr>
        <w:t xml:space="preserve">. AN </w:t>
      </w:r>
      <w:r w:rsidR="00885488" w:rsidRPr="00BC2E91">
        <w:rPr>
          <w:rStyle w:val="Incipit"/>
          <w:lang w:val="en-US"/>
        </w:rPr>
        <w:t xml:space="preserve">Benedictus </w:t>
      </w:r>
      <w:r w:rsidR="00D54A50" w:rsidRPr="00BC2E91">
        <w:rPr>
          <w:rStyle w:val="Incipit"/>
          <w:lang w:val="en-US"/>
        </w:rPr>
        <w:t>|</w:t>
      </w:r>
      <w:r w:rsidR="00885488" w:rsidRPr="00BC2E91">
        <w:rPr>
          <w:rStyle w:val="Incipit"/>
          <w:lang w:val="en-US"/>
        </w:rPr>
        <w:t>est</w:t>
      </w:r>
      <w:r w:rsidR="00D54A50" w:rsidRPr="00BC2E91">
        <w:rPr>
          <w:rStyle w:val="Incipit"/>
          <w:lang w:val="en-US"/>
        </w:rPr>
        <w:t>::es|</w:t>
      </w:r>
      <w:r w:rsidR="00885488">
        <w:rPr>
          <w:lang w:val="en-US"/>
        </w:rPr>
        <w:t xml:space="preserve">. PS </w:t>
      </w:r>
      <w:r w:rsidR="00885488" w:rsidRPr="00BC2E91">
        <w:rPr>
          <w:rStyle w:val="Incipit"/>
          <w:lang w:val="en-US"/>
        </w:rPr>
        <w:t>Benedicite omnia opera</w:t>
      </w:r>
      <w:r w:rsidR="00885488">
        <w:rPr>
          <w:lang w:val="en-US"/>
        </w:rPr>
        <w:t xml:space="preserve">. AN </w:t>
      </w:r>
      <w:r w:rsidR="00885488" w:rsidRPr="00BC2E91">
        <w:rPr>
          <w:rStyle w:val="Incipit"/>
          <w:lang w:val="en-US"/>
        </w:rPr>
        <w:t>Laudate dominum</w:t>
      </w:r>
      <w:r w:rsidR="00885488">
        <w:rPr>
          <w:lang w:val="en-US"/>
        </w:rPr>
        <w:t xml:space="preserve">. </w:t>
      </w:r>
      <w:r w:rsidR="00D54A50">
        <w:rPr>
          <w:lang w:val="en-US"/>
        </w:rPr>
        <w:t>Psalmum ipsum</w:t>
      </w:r>
      <w:r w:rsidR="00885488">
        <w:rPr>
          <w:lang w:val="en-US"/>
        </w:rPr>
        <w:t xml:space="preserve">. HY </w:t>
      </w:r>
      <w:r w:rsidR="00BA4CFB" w:rsidRPr="00BC2E91">
        <w:rPr>
          <w:rStyle w:val="Incipit"/>
          <w:lang w:val="en-US"/>
        </w:rPr>
        <w:t>Aetern</w:t>
      </w:r>
      <w:r w:rsidR="00885488" w:rsidRPr="00BC2E91">
        <w:rPr>
          <w:rStyle w:val="Incipit"/>
          <w:lang w:val="en-US"/>
        </w:rPr>
        <w:t>e rerum conditor</w:t>
      </w:r>
      <w:r w:rsidR="00DD1415" w:rsidRPr="005B472A">
        <w:rPr>
          <w:lang w:val="en-US"/>
        </w:rPr>
        <w:t>@181</w:t>
      </w:r>
      <w:r w:rsidR="00DD1415">
        <w:rPr>
          <w:lang w:val="en-US"/>
        </w:rPr>
        <w:t>.</w:t>
      </w:r>
      <w:r w:rsidR="00885488">
        <w:rPr>
          <w:lang w:val="en-US"/>
        </w:rPr>
        <w:t xml:space="preserve"> VS </w:t>
      </w:r>
      <w:r w:rsidR="00885488" w:rsidRPr="00BC2E91">
        <w:rPr>
          <w:rStyle w:val="Incipit"/>
          <w:lang w:val="en-US"/>
        </w:rPr>
        <w:t>In matutinis domine</w:t>
      </w:r>
      <w:r w:rsidR="00885488">
        <w:rPr>
          <w:lang w:val="en-US"/>
        </w:rPr>
        <w:t xml:space="preserve">. </w:t>
      </w:r>
      <w:r w:rsidR="00885488" w:rsidRPr="003D0C23">
        <w:rPr>
          <w:lang w:val="fr-FR"/>
        </w:rPr>
        <w:t xml:space="preserve">AB </w:t>
      </w:r>
      <w:r w:rsidR="00885488" w:rsidRPr="003D0C23">
        <w:rPr>
          <w:rStyle w:val="Incipit"/>
          <w:lang w:val="fr-FR"/>
        </w:rPr>
        <w:t>Simile est enim regnum caelorum</w:t>
      </w:r>
      <w:r w:rsidR="00885488" w:rsidRPr="003D0C23">
        <w:rPr>
          <w:lang w:val="fr-FR"/>
        </w:rPr>
        <w:t xml:space="preserve">. Suffragia de sanctis </w:t>
      </w:r>
      <w:r w:rsidR="00885488" w:rsidRPr="003D0C23">
        <w:rPr>
          <w:lang w:val="fr-FR"/>
        </w:rPr>
        <w:lastRenderedPageBreak/>
        <w:t xml:space="preserve">quae occurrunt. De beata virgine si fuerit ante purificationem ex </w:t>
      </w:r>
      <w:r w:rsidR="00D13CE6" w:rsidRPr="003D0C23">
        <w:rPr>
          <w:lang w:val="fr-FR"/>
        </w:rPr>
        <w:t>antiphonis [</w:t>
      </w:r>
      <w:r w:rsidR="00885488" w:rsidRPr="003D0C23">
        <w:rPr>
          <w:lang w:val="fr-FR"/>
        </w:rPr>
        <w:t>AC</w:t>
      </w:r>
      <w:r w:rsidR="00D13CE6" w:rsidRPr="003D0C23">
        <w:rPr>
          <w:lang w:val="fr-FR"/>
        </w:rPr>
        <w:t>]</w:t>
      </w:r>
      <w:r w:rsidR="00885488" w:rsidRPr="003D0C23">
        <w:rPr>
          <w:lang w:val="fr-FR"/>
        </w:rPr>
        <w:t xml:space="preserve"> </w:t>
      </w:r>
      <w:r w:rsidR="00885488" w:rsidRPr="003D0C23">
        <w:rPr>
          <w:rStyle w:val="Incipit"/>
          <w:lang w:val="fr-FR"/>
        </w:rPr>
        <w:t>O admirabile</w:t>
      </w:r>
      <w:r w:rsidR="00885488" w:rsidRPr="003D0C23">
        <w:rPr>
          <w:lang w:val="fr-FR"/>
        </w:rPr>
        <w:t xml:space="preserve">. Si fuerit post </w:t>
      </w:r>
      <w:r w:rsidR="00BA24A1" w:rsidRPr="003D0C23">
        <w:rPr>
          <w:lang w:val="fr-FR"/>
        </w:rPr>
        <w:t>[</w:t>
      </w:r>
      <w:r w:rsidR="00885488" w:rsidRPr="003D0C23">
        <w:rPr>
          <w:lang w:val="fr-FR"/>
        </w:rPr>
        <w:t>purificationem</w:t>
      </w:r>
      <w:r w:rsidR="00BA24A1" w:rsidRPr="003D0C23">
        <w:rPr>
          <w:lang w:val="fr-FR"/>
        </w:rPr>
        <w:t>]</w:t>
      </w:r>
      <w:r w:rsidR="00885488" w:rsidRPr="003D0C23">
        <w:rPr>
          <w:lang w:val="fr-FR"/>
        </w:rPr>
        <w:t xml:space="preserve"> AC </w:t>
      </w:r>
      <w:r w:rsidR="00885488" w:rsidRPr="003D0C23">
        <w:rPr>
          <w:rStyle w:val="Incipit"/>
          <w:lang w:val="fr-FR"/>
        </w:rPr>
        <w:t>Tota pulchra es</w:t>
      </w:r>
      <w:r w:rsidR="00885488" w:rsidRPr="003D0C23">
        <w:rPr>
          <w:lang w:val="fr-FR"/>
        </w:rPr>
        <w:t xml:space="preserve">. </w:t>
      </w:r>
      <w:r w:rsidR="00547E1E" w:rsidRPr="00BC2E91">
        <w:rPr>
          <w:lang w:val="fr-FR"/>
        </w:rPr>
        <w:t xml:space="preserve">De sancto Augustino </w:t>
      </w:r>
      <w:r w:rsidR="00BA24A1" w:rsidRPr="00BC2E91">
        <w:rPr>
          <w:lang w:val="fr-FR"/>
        </w:rPr>
        <w:t>[</w:t>
      </w:r>
      <w:r w:rsidR="00885488" w:rsidRPr="00BC2E91">
        <w:rPr>
          <w:lang w:val="fr-FR"/>
        </w:rPr>
        <w:t>AC</w:t>
      </w:r>
      <w:r w:rsidR="00BA24A1" w:rsidRPr="00BC2E91">
        <w:rPr>
          <w:lang w:val="fr-FR"/>
        </w:rPr>
        <w:t>]</w:t>
      </w:r>
      <w:r w:rsidR="00885488" w:rsidRPr="00BC2E91">
        <w:rPr>
          <w:lang w:val="fr-FR"/>
        </w:rPr>
        <w:t xml:space="preserve"> </w:t>
      </w:r>
      <w:r w:rsidR="00885488" w:rsidRPr="00BC2E91">
        <w:rPr>
          <w:rStyle w:val="Incipit"/>
          <w:lang w:val="fr-FR"/>
        </w:rPr>
        <w:t>Post mortem</w:t>
      </w:r>
      <w:r w:rsidR="00885488" w:rsidRPr="00BC2E91">
        <w:rPr>
          <w:lang w:val="fr-FR"/>
        </w:rPr>
        <w:t xml:space="preserve">. De omnibus sanctis </w:t>
      </w:r>
      <w:r w:rsidR="00BA24A1" w:rsidRPr="00BC2E91">
        <w:rPr>
          <w:lang w:val="fr-FR"/>
        </w:rPr>
        <w:t>[</w:t>
      </w:r>
      <w:r w:rsidR="00885488" w:rsidRPr="00BC2E91">
        <w:rPr>
          <w:lang w:val="fr-FR"/>
        </w:rPr>
        <w:t>AC</w:t>
      </w:r>
      <w:r w:rsidR="00BA24A1" w:rsidRPr="00BC2E91">
        <w:rPr>
          <w:lang w:val="fr-FR"/>
        </w:rPr>
        <w:t>]</w:t>
      </w:r>
      <w:r w:rsidR="00885488" w:rsidRPr="00BC2E91">
        <w:rPr>
          <w:lang w:val="fr-FR"/>
        </w:rPr>
        <w:t xml:space="preserve"> </w:t>
      </w:r>
      <w:r w:rsidR="00885488" w:rsidRPr="00BC2E91">
        <w:rPr>
          <w:rStyle w:val="Incipit"/>
          <w:lang w:val="fr-FR"/>
        </w:rPr>
        <w:t>Omnes sancti</w:t>
      </w:r>
      <w:r w:rsidR="00885488" w:rsidRPr="00BC2E91">
        <w:rPr>
          <w:lang w:val="fr-FR"/>
        </w:rPr>
        <w:t xml:space="preserve">. </w:t>
      </w:r>
      <w:r w:rsidR="00547E1E" w:rsidRPr="00BC2E91">
        <w:rPr>
          <w:lang w:val="fr-FR"/>
        </w:rPr>
        <w:t xml:space="preserve">[BD] </w:t>
      </w:r>
      <w:r w:rsidR="005F6F99" w:rsidRPr="00BC2E91">
        <w:rPr>
          <w:rStyle w:val="Incipit"/>
          <w:lang w:val="fr-FR"/>
        </w:rPr>
        <w:t>Benedicamus</w:t>
      </w:r>
      <w:r w:rsidR="001050A1" w:rsidRPr="00BC2E91">
        <w:rPr>
          <w:lang w:val="fr-FR"/>
        </w:rPr>
        <w:t xml:space="preserve"> ferialiter</w:t>
      </w:r>
      <w:r w:rsidR="00885488" w:rsidRPr="00BC2E91">
        <w:rPr>
          <w:lang w:val="fr-FR"/>
        </w:rPr>
        <w:t>.</w:t>
      </w:r>
    </w:p>
    <w:p w:rsidR="00885488" w:rsidRPr="003D0C23" w:rsidRDefault="00D54A50" w:rsidP="00415109">
      <w:pPr>
        <w:rPr>
          <w:lang w:val="it-IT"/>
        </w:rPr>
      </w:pPr>
      <w:r w:rsidRPr="00BC2E91">
        <w:rPr>
          <w:rStyle w:val="Time1"/>
          <w:lang w:val="fr-FR"/>
        </w:rPr>
        <w:t>|</w:t>
      </w:r>
      <w:r w:rsidR="0031177A" w:rsidRPr="00BC2E91">
        <w:rPr>
          <w:rStyle w:val="Time1"/>
          <w:lang w:val="fr-FR"/>
        </w:rPr>
        <w:t>Matuturum::Maturum</w:t>
      </w:r>
      <w:r w:rsidRPr="00BC2E91">
        <w:rPr>
          <w:rStyle w:val="Time1"/>
          <w:lang w:val="fr-FR"/>
        </w:rPr>
        <w:t>|</w:t>
      </w:r>
      <w:r w:rsidR="00885488" w:rsidRPr="00BC2E91">
        <w:rPr>
          <w:rStyle w:val="Time1"/>
          <w:lang w:val="fr-FR"/>
        </w:rPr>
        <w:t xml:space="preserve"> </w:t>
      </w:r>
      <w:r w:rsidR="0031177A" w:rsidRPr="00BC2E91">
        <w:rPr>
          <w:rStyle w:val="Time1"/>
          <w:lang w:val="fr-FR"/>
        </w:rPr>
        <w:t>officium</w:t>
      </w:r>
      <w:r w:rsidR="0031177A" w:rsidRPr="00BC2E91">
        <w:rPr>
          <w:lang w:val="fr-FR"/>
        </w:rPr>
        <w:t xml:space="preserve"> </w:t>
      </w:r>
      <w:r w:rsidR="00AC32FA" w:rsidRPr="00BC2E91">
        <w:rPr>
          <w:lang w:val="fr-FR"/>
        </w:rPr>
        <w:t>si</w:t>
      </w:r>
      <w:r w:rsidR="00D13CE6" w:rsidRPr="00BC2E91">
        <w:rPr>
          <w:lang w:val="fr-FR"/>
        </w:rPr>
        <w:t>$E::</w:t>
      </w:r>
      <w:r w:rsidR="00AC32FA" w:rsidRPr="00BC2E91">
        <w:rPr>
          <w:lang w:val="fr-FR"/>
        </w:rPr>
        <w:t>ve</w:t>
      </w:r>
      <w:r w:rsidR="00D13CE6" w:rsidRPr="00BC2E91">
        <w:rPr>
          <w:lang w:val="fr-FR"/>
        </w:rPr>
        <w:t>$</w:t>
      </w:r>
      <w:r w:rsidR="00885488" w:rsidRPr="00BC2E91">
        <w:rPr>
          <w:lang w:val="fr-FR"/>
        </w:rPr>
        <w:t xml:space="preserve"> fuerit post festum purificationis Mariae</w:t>
      </w:r>
      <w:r w:rsidR="00D13CE6" w:rsidRPr="00BC2E91">
        <w:rPr>
          <w:lang w:val="fr-FR"/>
        </w:rPr>
        <w:t>,</w:t>
      </w:r>
      <w:r w:rsidR="00885488" w:rsidRPr="00BC2E91">
        <w:rPr>
          <w:lang w:val="fr-FR"/>
        </w:rPr>
        <w:t xml:space="preserve"> </w:t>
      </w:r>
      <w:r w:rsidR="00D13CE6" w:rsidRPr="00BC2E91">
        <w:rPr>
          <w:lang w:val="fr-FR"/>
        </w:rPr>
        <w:t>$E::</w:t>
      </w:r>
      <w:r w:rsidR="00AC32FA" w:rsidRPr="00BC2E91">
        <w:rPr>
          <w:lang w:val="fr-FR"/>
        </w:rPr>
        <w:t>sive</w:t>
      </w:r>
      <w:r w:rsidR="00885488" w:rsidRPr="00BC2E91">
        <w:rPr>
          <w:lang w:val="fr-FR"/>
        </w:rPr>
        <w:t xml:space="preserve"> ante</w:t>
      </w:r>
      <w:r w:rsidR="00D13CE6" w:rsidRPr="00BC2E91">
        <w:rPr>
          <w:lang w:val="fr-FR"/>
        </w:rPr>
        <w:t>$</w:t>
      </w:r>
      <w:r w:rsidR="00885488" w:rsidRPr="00BC2E91">
        <w:rPr>
          <w:lang w:val="fr-FR"/>
        </w:rPr>
        <w:t xml:space="preserve"> hoc modo cantetur. </w:t>
      </w:r>
      <w:r w:rsidR="00D13CE6" w:rsidRPr="00BC2E91">
        <w:rPr>
          <w:lang w:val="fr-FR"/>
        </w:rPr>
        <w:t>Introitus est [</w:t>
      </w:r>
      <w:r w:rsidR="00885488" w:rsidRPr="00B779A9">
        <w:rPr>
          <w:lang w:val="fr-FR"/>
        </w:rPr>
        <w:t>IN</w:t>
      </w:r>
      <w:r w:rsidR="00D13CE6">
        <w:rPr>
          <w:lang w:val="fr-FR"/>
        </w:rPr>
        <w:t>]</w:t>
      </w:r>
      <w:r w:rsidR="00885488" w:rsidRPr="00B779A9">
        <w:rPr>
          <w:lang w:val="fr-FR"/>
        </w:rPr>
        <w:t xml:space="preserve"> </w:t>
      </w:r>
      <w:r w:rsidR="00885488" w:rsidRPr="005A362F">
        <w:rPr>
          <w:rStyle w:val="Incipit"/>
          <w:lang w:val="fr-FR"/>
        </w:rPr>
        <w:t>Vultum</w:t>
      </w:r>
      <w:r w:rsidR="005A362F" w:rsidRPr="00BE7D55">
        <w:rPr>
          <w:i/>
          <w:lang w:val="fr-FR"/>
        </w:rPr>
        <w:t xml:space="preserve"> </w:t>
      </w:r>
      <w:r w:rsidR="00885488" w:rsidRPr="005A362F">
        <w:rPr>
          <w:rStyle w:val="Incipit"/>
          <w:lang w:val="fr-FR"/>
        </w:rPr>
        <w:t>tuum</w:t>
      </w:r>
      <w:r w:rsidR="00DD1415">
        <w:rPr>
          <w:lang w:val="fr-FR"/>
        </w:rPr>
        <w:t>@</w:t>
      </w:r>
      <w:r w:rsidR="00DD1415" w:rsidRPr="00B779A9">
        <w:rPr>
          <w:lang w:val="fr-FR"/>
        </w:rPr>
        <w:t>19.</w:t>
      </w:r>
      <w:r w:rsidR="00885488" w:rsidRPr="00B779A9">
        <w:rPr>
          <w:lang w:val="fr-FR"/>
        </w:rPr>
        <w:t xml:space="preserve"> </w:t>
      </w:r>
      <w:r w:rsidR="00547E1E" w:rsidRPr="00B779A9">
        <w:rPr>
          <w:lang w:val="fr-FR"/>
        </w:rPr>
        <w:t xml:space="preserve">[KY] </w:t>
      </w:r>
      <w:r w:rsidR="00547E1E" w:rsidRPr="005A362F">
        <w:rPr>
          <w:rStyle w:val="Incipit"/>
          <w:lang w:val="fr-FR"/>
        </w:rPr>
        <w:t>Kyrie</w:t>
      </w:r>
      <w:r w:rsidR="005A362F" w:rsidRPr="00BE7D55">
        <w:rPr>
          <w:i/>
          <w:lang w:val="fr-FR"/>
        </w:rPr>
        <w:t xml:space="preserve"> </w:t>
      </w:r>
      <w:r w:rsidR="00547E1E" w:rsidRPr="00B779A9">
        <w:rPr>
          <w:lang w:val="fr-FR"/>
        </w:rPr>
        <w:t xml:space="preserve">et [SA] </w:t>
      </w:r>
      <w:r w:rsidR="00547E1E" w:rsidRPr="005A362F">
        <w:rPr>
          <w:rStyle w:val="Incipit"/>
          <w:lang w:val="fr-FR"/>
        </w:rPr>
        <w:t>Sanctus</w:t>
      </w:r>
      <w:r w:rsidR="005A362F" w:rsidRPr="00BE7D55">
        <w:rPr>
          <w:i/>
          <w:lang w:val="fr-FR"/>
        </w:rPr>
        <w:t xml:space="preserve"> </w:t>
      </w:r>
      <w:r w:rsidR="00885488" w:rsidRPr="00B779A9">
        <w:rPr>
          <w:lang w:val="fr-FR"/>
        </w:rPr>
        <w:t xml:space="preserve">dominicaliter. </w:t>
      </w:r>
      <w:r w:rsidR="00885488" w:rsidRPr="003D0C23">
        <w:rPr>
          <w:lang w:val="en-US"/>
        </w:rPr>
        <w:t xml:space="preserve">GR </w:t>
      </w:r>
      <w:r w:rsidR="00885488" w:rsidRPr="003D0C23">
        <w:rPr>
          <w:rStyle w:val="Incipit"/>
          <w:lang w:val="en-US"/>
        </w:rPr>
        <w:t>Dilexisti</w:t>
      </w:r>
      <w:r w:rsidR="005A362F" w:rsidRPr="003D0C23">
        <w:rPr>
          <w:i/>
          <w:lang w:val="en-US"/>
        </w:rPr>
        <w:t xml:space="preserve"> </w:t>
      </w:r>
      <w:r w:rsidR="00E56159" w:rsidRPr="003D0C23">
        <w:rPr>
          <w:rStyle w:val="Incipit"/>
          <w:lang w:val="en-US"/>
        </w:rPr>
        <w:t>iustiti</w:t>
      </w:r>
      <w:r w:rsidR="00885488" w:rsidRPr="003D0C23">
        <w:rPr>
          <w:rStyle w:val="Incipit"/>
          <w:lang w:val="en-US"/>
        </w:rPr>
        <w:t>am</w:t>
      </w:r>
      <w:r w:rsidR="00DD1415" w:rsidRPr="003D0C23">
        <w:rPr>
          <w:lang w:val="en-US"/>
        </w:rPr>
        <w:t>@4.</w:t>
      </w:r>
      <w:r w:rsidR="00885488" w:rsidRPr="003D0C23">
        <w:rPr>
          <w:lang w:val="en-US"/>
        </w:rPr>
        <w:t xml:space="preserve"> TR </w:t>
      </w:r>
      <w:r w:rsidR="00885488" w:rsidRPr="003D0C23">
        <w:rPr>
          <w:rStyle w:val="Incipit"/>
          <w:lang w:val="en-US"/>
        </w:rPr>
        <w:t>Audi</w:t>
      </w:r>
      <w:r w:rsidR="005A362F" w:rsidRPr="003D0C23">
        <w:rPr>
          <w:i/>
          <w:lang w:val="en-US"/>
        </w:rPr>
        <w:t xml:space="preserve"> </w:t>
      </w:r>
      <w:r w:rsidR="00885488" w:rsidRPr="003D0C23">
        <w:rPr>
          <w:rStyle w:val="Incipit"/>
          <w:lang w:val="en-US"/>
        </w:rPr>
        <w:t>filia</w:t>
      </w:r>
      <w:r w:rsidR="00DD1415" w:rsidRPr="003D0C23">
        <w:rPr>
          <w:lang w:val="en-US"/>
        </w:rPr>
        <w:t>@32.</w:t>
      </w:r>
      <w:r w:rsidR="00885488" w:rsidRPr="003D0C23">
        <w:rPr>
          <w:lang w:val="en-US"/>
        </w:rPr>
        <w:t xml:space="preserve"> OF </w:t>
      </w:r>
      <w:r w:rsidR="00885488" w:rsidRPr="003D0C23">
        <w:rPr>
          <w:rStyle w:val="Incipit"/>
          <w:lang w:val="en-US"/>
        </w:rPr>
        <w:t>Ave</w:t>
      </w:r>
      <w:r w:rsidR="005A362F" w:rsidRPr="003D0C23">
        <w:rPr>
          <w:i/>
          <w:lang w:val="en-US"/>
        </w:rPr>
        <w:t xml:space="preserve"> </w:t>
      </w:r>
      <w:r w:rsidR="00885488" w:rsidRPr="003D0C23">
        <w:rPr>
          <w:rStyle w:val="Incipit"/>
          <w:lang w:val="en-US"/>
        </w:rPr>
        <w:t>Maria</w:t>
      </w:r>
      <w:r w:rsidR="005A362F" w:rsidRPr="003D0C23">
        <w:rPr>
          <w:i/>
          <w:lang w:val="en-US"/>
        </w:rPr>
        <w:t xml:space="preserve"> </w:t>
      </w:r>
      <w:r w:rsidR="00885488" w:rsidRPr="003D0C23">
        <w:rPr>
          <w:lang w:val="en-US"/>
        </w:rPr>
        <w:t xml:space="preserve">vel </w:t>
      </w:r>
      <w:r w:rsidR="00547E1E" w:rsidRPr="003D0C23">
        <w:rPr>
          <w:lang w:val="en-US"/>
        </w:rPr>
        <w:t xml:space="preserve">[OF] </w:t>
      </w:r>
      <w:r w:rsidR="00885488" w:rsidRPr="003D0C23">
        <w:rPr>
          <w:rStyle w:val="Incipit"/>
          <w:lang w:val="en-US"/>
        </w:rPr>
        <w:t>Filiae</w:t>
      </w:r>
      <w:r w:rsidR="005A362F" w:rsidRPr="003D0C23">
        <w:rPr>
          <w:i/>
          <w:lang w:val="en-US"/>
        </w:rPr>
        <w:t xml:space="preserve"> </w:t>
      </w:r>
      <w:r w:rsidR="00885488" w:rsidRPr="003D0C23">
        <w:rPr>
          <w:rStyle w:val="Incipit"/>
          <w:lang w:val="en-US"/>
        </w:rPr>
        <w:t>regum</w:t>
      </w:r>
      <w:r w:rsidR="00DD1415" w:rsidRPr="003D0C23">
        <w:rPr>
          <w:lang w:val="en-US"/>
        </w:rPr>
        <w:t>@27.</w:t>
      </w:r>
      <w:r w:rsidR="00885488" w:rsidRPr="003D0C23">
        <w:rPr>
          <w:lang w:val="en-US"/>
        </w:rPr>
        <w:t xml:space="preserve"> </w:t>
      </w:r>
      <w:r w:rsidR="00885488" w:rsidRPr="003D0C23">
        <w:rPr>
          <w:lang w:val="it-IT"/>
        </w:rPr>
        <w:t xml:space="preserve">CO </w:t>
      </w:r>
      <w:r w:rsidR="00885488" w:rsidRPr="003D0C23">
        <w:rPr>
          <w:rStyle w:val="Incipit"/>
          <w:lang w:val="it-IT"/>
        </w:rPr>
        <w:t>Diffusa</w:t>
      </w:r>
      <w:r w:rsidR="005A362F" w:rsidRPr="003D0C23">
        <w:rPr>
          <w:i/>
          <w:lang w:val="it-IT"/>
        </w:rPr>
        <w:t xml:space="preserve"> </w:t>
      </w:r>
      <w:r w:rsidR="00885488" w:rsidRPr="003D0C23">
        <w:rPr>
          <w:rStyle w:val="Incipit"/>
          <w:lang w:val="it-IT"/>
        </w:rPr>
        <w:t>est</w:t>
      </w:r>
      <w:r w:rsidR="00DD1415" w:rsidRPr="003D0C23">
        <w:rPr>
          <w:lang w:val="it-IT"/>
        </w:rPr>
        <w:t>@4.</w:t>
      </w:r>
      <w:r w:rsidR="00885488" w:rsidRPr="003D0C23">
        <w:rPr>
          <w:lang w:val="it-IT"/>
        </w:rPr>
        <w:t xml:space="preserve"> Usque in </w:t>
      </w:r>
      <w:r w:rsidR="001B7479" w:rsidRPr="003D0C23">
        <w:rPr>
          <w:lang w:val="it-IT"/>
        </w:rPr>
        <w:t>cena</w:t>
      </w:r>
      <w:r w:rsidR="00885488" w:rsidRPr="003D0C23">
        <w:rPr>
          <w:lang w:val="it-IT"/>
        </w:rPr>
        <w:t>m domini non mutatur.</w:t>
      </w:r>
    </w:p>
    <w:p w:rsidR="00885488" w:rsidRPr="003D0C23" w:rsidRDefault="0031177A" w:rsidP="00415109">
      <w:pPr>
        <w:rPr>
          <w:lang w:val="it-IT"/>
        </w:rPr>
      </w:pPr>
      <w:r w:rsidRPr="003D0C23">
        <w:rPr>
          <w:rStyle w:val="Time1"/>
          <w:lang w:val="it-IT"/>
        </w:rPr>
        <w:t>Ad primam</w:t>
      </w:r>
      <w:r w:rsidR="00885488" w:rsidRPr="003D0C23">
        <w:rPr>
          <w:lang w:val="it-IT"/>
        </w:rPr>
        <w:t xml:space="preserve"> AN </w:t>
      </w:r>
      <w:r w:rsidR="009772E9" w:rsidRPr="003D0C23">
        <w:rPr>
          <w:rStyle w:val="Incipit"/>
          <w:lang w:val="it-IT"/>
        </w:rPr>
        <w:t>Conv</w:t>
      </w:r>
      <w:r w:rsidR="00885488" w:rsidRPr="003D0C23">
        <w:rPr>
          <w:rStyle w:val="Incipit"/>
          <w:lang w:val="it-IT"/>
        </w:rPr>
        <w:t>entione autem facta</w:t>
      </w:r>
      <w:r w:rsidR="00885488" w:rsidRPr="003D0C23">
        <w:rPr>
          <w:lang w:val="it-IT"/>
        </w:rPr>
        <w:t>.</w:t>
      </w:r>
    </w:p>
    <w:p w:rsidR="00885488" w:rsidRPr="003D0C23" w:rsidRDefault="0031177A" w:rsidP="00415109">
      <w:pPr>
        <w:rPr>
          <w:lang w:val="it-IT"/>
        </w:rPr>
      </w:pPr>
      <w:r w:rsidRPr="003D0C23">
        <w:rPr>
          <w:rStyle w:val="Time1"/>
          <w:lang w:val="it-IT"/>
        </w:rPr>
        <w:t>Ad tertiam</w:t>
      </w:r>
      <w:r w:rsidR="00885488" w:rsidRPr="003D0C23">
        <w:rPr>
          <w:lang w:val="it-IT"/>
        </w:rPr>
        <w:t xml:space="preserve"> AN </w:t>
      </w:r>
      <w:r w:rsidR="00885488" w:rsidRPr="003D0C23">
        <w:rPr>
          <w:rStyle w:val="Incipit"/>
          <w:lang w:val="it-IT"/>
        </w:rPr>
        <w:t xml:space="preserve">Ite et </w:t>
      </w:r>
      <w:r w:rsidR="000F4FB4" w:rsidRPr="003D0C23">
        <w:rPr>
          <w:rStyle w:val="Incipit"/>
          <w:lang w:val="it-IT"/>
        </w:rPr>
        <w:t>vos</w:t>
      </w:r>
      <w:r w:rsidR="00885488" w:rsidRPr="003D0C23">
        <w:rPr>
          <w:rStyle w:val="Incipit"/>
          <w:lang w:val="it-IT"/>
        </w:rPr>
        <w:t xml:space="preserve"> in</w:t>
      </w:r>
      <w:r w:rsidR="00890E93" w:rsidRPr="003D0C23">
        <w:rPr>
          <w:rStyle w:val="Incipit"/>
          <w:lang w:val="it-IT"/>
        </w:rPr>
        <w:t xml:space="preserve"> vi</w:t>
      </w:r>
      <w:r w:rsidR="00885488" w:rsidRPr="003D0C23">
        <w:rPr>
          <w:rStyle w:val="Incipit"/>
          <w:lang w:val="it-IT"/>
        </w:rPr>
        <w:t>neam meam</w:t>
      </w:r>
      <w:r w:rsidR="00885488" w:rsidRPr="003D0C23">
        <w:rPr>
          <w:lang w:val="it-IT"/>
        </w:rPr>
        <w:t>.</w:t>
      </w:r>
    </w:p>
    <w:p w:rsidR="00D13CE6" w:rsidRDefault="0031177A" w:rsidP="00415109">
      <w:pPr>
        <w:rPr>
          <w:lang w:val="it-IT"/>
        </w:rPr>
      </w:pPr>
      <w:r w:rsidRPr="003D0C23">
        <w:rPr>
          <w:rStyle w:val="Time1"/>
          <w:lang w:val="it-IT"/>
        </w:rPr>
        <w:t>Ad processionem</w:t>
      </w:r>
      <w:r w:rsidR="00885488" w:rsidRPr="003D0C23">
        <w:rPr>
          <w:lang w:val="it-IT"/>
        </w:rPr>
        <w:t xml:space="preserve"> R</w:t>
      </w:r>
      <w:r w:rsidR="00547E1E" w:rsidRPr="003D0C23">
        <w:rPr>
          <w:lang w:val="it-IT"/>
        </w:rPr>
        <w:t>P</w:t>
      </w:r>
      <w:r w:rsidR="00885488" w:rsidRPr="003D0C23">
        <w:rPr>
          <w:lang w:val="it-IT"/>
        </w:rPr>
        <w:t xml:space="preserve">P </w:t>
      </w:r>
      <w:r w:rsidR="00885488" w:rsidRPr="003D0C23">
        <w:rPr>
          <w:rStyle w:val="Incipit"/>
          <w:lang w:val="it-IT"/>
        </w:rPr>
        <w:t>Formavit</w:t>
      </w:r>
      <w:r w:rsidR="005A362F" w:rsidRPr="003D0C23">
        <w:rPr>
          <w:i/>
          <w:lang w:val="it-IT"/>
        </w:rPr>
        <w:t xml:space="preserve"> </w:t>
      </w:r>
      <w:r w:rsidR="00885488" w:rsidRPr="003D0C23">
        <w:rPr>
          <w:rStyle w:val="Incipit"/>
          <w:lang w:val="it-IT"/>
        </w:rPr>
        <w:t>igitur</w:t>
      </w:r>
      <w:r w:rsidR="00885488" w:rsidRPr="003D0C23">
        <w:rPr>
          <w:lang w:val="it-IT"/>
        </w:rPr>
        <w:t xml:space="preserve">. </w:t>
      </w:r>
      <w:r w:rsidR="00885488" w:rsidRPr="00B779A9">
        <w:rPr>
          <w:lang w:val="it-IT"/>
        </w:rPr>
        <w:t xml:space="preserve">Ad reditum </w:t>
      </w:r>
      <w:r w:rsidR="00D13CE6">
        <w:rPr>
          <w:lang w:val="it-IT"/>
        </w:rPr>
        <w:t xml:space="preserve">RPP </w:t>
      </w:r>
      <w:r w:rsidRPr="00BC2E91">
        <w:rPr>
          <w:rStyle w:val="Incipit"/>
          <w:lang w:val="it-IT"/>
        </w:rPr>
        <w:t>%D::</w:t>
      </w:r>
      <w:r w:rsidR="00ED52BA" w:rsidRPr="00BC2E91">
        <w:rPr>
          <w:rStyle w:val="Incipit"/>
          <w:lang w:val="it-IT"/>
        </w:rPr>
        <w:t>Ecce</w:t>
      </w:r>
      <w:r w:rsidR="00D734F4" w:rsidRPr="00BC2E91">
        <w:rPr>
          <w:rStyle w:val="Incipit"/>
          <w:lang w:val="it-IT"/>
        </w:rPr>
        <w:t xml:space="preserve"> </w:t>
      </w:r>
      <w:r w:rsidR="00ED52BA" w:rsidRPr="00BC2E91">
        <w:rPr>
          <w:rStyle w:val="Incipit"/>
          <w:lang w:val="it-IT"/>
        </w:rPr>
        <w:t>Adam</w:t>
      </w:r>
      <w:r w:rsidRPr="00BC2E91">
        <w:rPr>
          <w:rStyle w:val="Incipit"/>
          <w:lang w:val="it-IT"/>
        </w:rPr>
        <w:t>%</w:t>
      </w:r>
      <w:r w:rsidR="007D521F">
        <w:rPr>
          <w:lang w:val="it-IT"/>
        </w:rPr>
        <w:t xml:space="preserve">. </w:t>
      </w:r>
      <w:r w:rsidR="00380E52">
        <w:rPr>
          <w:lang w:val="it-IT"/>
        </w:rPr>
        <w:t xml:space="preserve">[RPP] </w:t>
      </w:r>
      <w:r w:rsidRPr="004518BD">
        <w:rPr>
          <w:rStyle w:val="Incipit"/>
          <w:lang w:val="it-IT"/>
        </w:rPr>
        <w:t>$E::</w:t>
      </w:r>
      <w:r w:rsidR="00885488" w:rsidRPr="004518BD">
        <w:rPr>
          <w:rStyle w:val="Incipit"/>
          <w:lang w:val="it-IT"/>
        </w:rPr>
        <w:t>Ubi</w:t>
      </w:r>
      <w:r w:rsidR="005A362F" w:rsidRPr="004518BD">
        <w:rPr>
          <w:rStyle w:val="Incipit"/>
          <w:lang w:val="it-IT"/>
        </w:rPr>
        <w:t xml:space="preserve"> </w:t>
      </w:r>
      <w:r w:rsidR="00885488" w:rsidRPr="004518BD">
        <w:rPr>
          <w:rStyle w:val="Incipit"/>
          <w:lang w:val="it-IT"/>
        </w:rPr>
        <w:t>est</w:t>
      </w:r>
      <w:r w:rsidR="005A362F" w:rsidRPr="004518BD">
        <w:rPr>
          <w:rStyle w:val="Incipit"/>
          <w:lang w:val="it-IT"/>
        </w:rPr>
        <w:t xml:space="preserve"> </w:t>
      </w:r>
      <w:r w:rsidR="00885488" w:rsidRPr="004518BD">
        <w:rPr>
          <w:rStyle w:val="Incipit"/>
          <w:lang w:val="it-IT"/>
        </w:rPr>
        <w:t>Abel</w:t>
      </w:r>
      <w:r w:rsidRPr="004518BD">
        <w:rPr>
          <w:rStyle w:val="Incipit"/>
          <w:lang w:val="it-IT"/>
        </w:rPr>
        <w:t>$</w:t>
      </w:r>
      <w:r w:rsidR="00291EA7">
        <w:rPr>
          <w:lang w:val="it-IT"/>
        </w:rPr>
        <w:t>.</w:t>
      </w:r>
      <w:r>
        <w:rPr>
          <w:lang w:val="it-IT"/>
        </w:rPr>
        <w:t xml:space="preserve"> </w:t>
      </w:r>
      <w:r w:rsidR="00885488" w:rsidRPr="00B779A9">
        <w:rPr>
          <w:lang w:val="it-IT"/>
        </w:rPr>
        <w:t xml:space="preserve">Fitque more solito in </w:t>
      </w:r>
      <w:r w:rsidR="00885488" w:rsidRPr="00BC2E91">
        <w:rPr>
          <w:rStyle w:val="Ort"/>
          <w:lang w:val="it-IT"/>
        </w:rPr>
        <w:t>ambitu</w:t>
      </w:r>
      <w:r w:rsidR="00885488" w:rsidRPr="00B779A9">
        <w:rPr>
          <w:lang w:val="it-IT"/>
        </w:rPr>
        <w:t xml:space="preserve"> statio.</w:t>
      </w:r>
      <w:r w:rsidR="00547E1E" w:rsidRPr="00B779A9">
        <w:rPr>
          <w:lang w:val="it-IT"/>
        </w:rPr>
        <w:t xml:space="preserve"> </w:t>
      </w:r>
    </w:p>
    <w:p w:rsidR="00885488" w:rsidRPr="003D0C23" w:rsidRDefault="00547E1E" w:rsidP="00415109">
      <w:pPr>
        <w:rPr>
          <w:i/>
          <w:shd w:val="clear" w:color="auto" w:fill="CCFFCC"/>
          <w:lang w:val="en-US"/>
        </w:rPr>
      </w:pPr>
      <w:r w:rsidRPr="005B472A">
        <w:rPr>
          <w:lang w:val="en-US"/>
        </w:rPr>
        <w:t>(157v)</w:t>
      </w:r>
      <w:r w:rsidR="00D13CE6" w:rsidRPr="005B472A">
        <w:rPr>
          <w:lang w:val="en-US"/>
        </w:rPr>
        <w:t xml:space="preserve"> </w:t>
      </w:r>
      <w:r w:rsidR="0031177A" w:rsidRPr="005B472A">
        <w:rPr>
          <w:rStyle w:val="Time1"/>
          <w:lang w:val="en-US"/>
        </w:rPr>
        <w:t>Ad missam</w:t>
      </w:r>
      <w:r w:rsidR="00885488" w:rsidRPr="005B472A">
        <w:rPr>
          <w:lang w:val="en-US"/>
        </w:rPr>
        <w:t xml:space="preserve"> IN </w:t>
      </w:r>
      <w:r w:rsidR="00885488" w:rsidRPr="005B472A">
        <w:rPr>
          <w:rStyle w:val="Incipit"/>
          <w:lang w:val="en-US"/>
        </w:rPr>
        <w:t>Circumdederunt</w:t>
      </w:r>
      <w:r w:rsidR="005A362F" w:rsidRPr="005B472A">
        <w:rPr>
          <w:i/>
          <w:lang w:val="en-US"/>
        </w:rPr>
        <w:t xml:space="preserve"> </w:t>
      </w:r>
      <w:r w:rsidR="00885488" w:rsidRPr="005B472A">
        <w:rPr>
          <w:rStyle w:val="Incipit"/>
          <w:lang w:val="en-US"/>
        </w:rPr>
        <w:t>me</w:t>
      </w:r>
      <w:r w:rsidR="00DD1415" w:rsidRPr="005B472A">
        <w:rPr>
          <w:lang w:val="en-US"/>
        </w:rPr>
        <w:t>@47.</w:t>
      </w:r>
      <w:r w:rsidR="00885488" w:rsidRPr="005B472A">
        <w:rPr>
          <w:lang w:val="en-US"/>
        </w:rPr>
        <w:t xml:space="preserve"> </w:t>
      </w:r>
      <w:r w:rsidRPr="003D0C23">
        <w:rPr>
          <w:lang w:val="fr-FR"/>
        </w:rPr>
        <w:t xml:space="preserve">[KY] </w:t>
      </w:r>
      <w:r w:rsidRPr="003D0C23">
        <w:rPr>
          <w:rStyle w:val="Incipit"/>
          <w:lang w:val="fr-FR"/>
        </w:rPr>
        <w:t>Kyrie</w:t>
      </w:r>
      <w:r w:rsidR="005A362F" w:rsidRPr="003D0C23">
        <w:rPr>
          <w:i/>
          <w:lang w:val="fr-FR"/>
        </w:rPr>
        <w:t xml:space="preserve"> </w:t>
      </w:r>
      <w:r w:rsidRPr="003D0C23">
        <w:rPr>
          <w:lang w:val="fr-FR"/>
        </w:rPr>
        <w:t xml:space="preserve">et [SA] </w:t>
      </w:r>
      <w:r w:rsidRPr="003D0C23">
        <w:rPr>
          <w:rStyle w:val="Incipit"/>
          <w:lang w:val="fr-FR"/>
        </w:rPr>
        <w:t>Sanctus</w:t>
      </w:r>
      <w:r w:rsidR="005A362F" w:rsidRPr="003D0C23">
        <w:rPr>
          <w:i/>
          <w:lang w:val="fr-FR"/>
        </w:rPr>
        <w:t xml:space="preserve"> </w:t>
      </w:r>
      <w:r w:rsidR="00885488" w:rsidRPr="003D0C23">
        <w:rPr>
          <w:lang w:val="fr-FR"/>
        </w:rPr>
        <w:t xml:space="preserve">dominicaliter. Absque </w:t>
      </w:r>
      <w:r w:rsidR="00144201" w:rsidRPr="003D0C23">
        <w:rPr>
          <w:lang w:val="fr-FR"/>
        </w:rPr>
        <w:t xml:space="preserve">[GL] </w:t>
      </w:r>
      <w:r w:rsidR="00885488" w:rsidRPr="003D0C23">
        <w:rPr>
          <w:rStyle w:val="Incipit"/>
          <w:lang w:val="fr-FR"/>
        </w:rPr>
        <w:t>Gloria</w:t>
      </w:r>
      <w:r w:rsidR="00885488" w:rsidRPr="003D0C23">
        <w:rPr>
          <w:lang w:val="fr-FR"/>
        </w:rPr>
        <w:t xml:space="preserve">. GR </w:t>
      </w:r>
      <w:r w:rsidR="00885488" w:rsidRPr="003D0C23">
        <w:rPr>
          <w:rStyle w:val="Incipit"/>
          <w:lang w:val="fr-FR"/>
        </w:rPr>
        <w:t>Adiutor</w:t>
      </w:r>
      <w:r w:rsidR="005A362F" w:rsidRPr="003D0C23">
        <w:rPr>
          <w:i/>
          <w:lang w:val="fr-FR"/>
        </w:rPr>
        <w:t xml:space="preserve"> </w:t>
      </w:r>
      <w:r w:rsidR="00885488" w:rsidRPr="003D0C23">
        <w:rPr>
          <w:rStyle w:val="Incipit"/>
          <w:lang w:val="fr-FR"/>
        </w:rPr>
        <w:t>in</w:t>
      </w:r>
      <w:r w:rsidR="005A362F" w:rsidRPr="003D0C23">
        <w:rPr>
          <w:i/>
          <w:lang w:val="fr-FR"/>
        </w:rPr>
        <w:t xml:space="preserve"> </w:t>
      </w:r>
      <w:r w:rsidR="00885488" w:rsidRPr="003D0C23">
        <w:rPr>
          <w:rStyle w:val="Incipit"/>
          <w:lang w:val="fr-FR"/>
        </w:rPr>
        <w:t>o</w:t>
      </w:r>
      <w:r w:rsidR="006324B5" w:rsidRPr="003D0C23">
        <w:rPr>
          <w:rStyle w:val="Incipit"/>
          <w:lang w:val="fr-FR"/>
        </w:rPr>
        <w:t>p</w:t>
      </w:r>
      <w:r w:rsidR="00885488" w:rsidRPr="003D0C23">
        <w:rPr>
          <w:rStyle w:val="Incipit"/>
          <w:lang w:val="fr-FR"/>
        </w:rPr>
        <w:t>portunitatibus</w:t>
      </w:r>
      <w:r w:rsidR="00DD1415" w:rsidRPr="003D0C23">
        <w:rPr>
          <w:lang w:val="fr-FR"/>
        </w:rPr>
        <w:t>@47.</w:t>
      </w:r>
      <w:r w:rsidR="00885488" w:rsidRPr="003D0C23">
        <w:rPr>
          <w:lang w:val="fr-FR"/>
        </w:rPr>
        <w:t xml:space="preserve"> TR </w:t>
      </w:r>
      <w:r w:rsidR="00885488" w:rsidRPr="003D0C23">
        <w:rPr>
          <w:rStyle w:val="Incipit"/>
          <w:lang w:val="fr-FR"/>
        </w:rPr>
        <w:t>De</w:t>
      </w:r>
      <w:r w:rsidR="005A362F" w:rsidRPr="003D0C23">
        <w:rPr>
          <w:i/>
          <w:lang w:val="fr-FR"/>
        </w:rPr>
        <w:t xml:space="preserve"> </w:t>
      </w:r>
      <w:r w:rsidR="00885488" w:rsidRPr="003D0C23">
        <w:rPr>
          <w:rStyle w:val="Incipit"/>
          <w:lang w:val="fr-FR"/>
        </w:rPr>
        <w:t>profundis</w:t>
      </w:r>
      <w:r w:rsidR="00DD1415" w:rsidRPr="003D0C23">
        <w:rPr>
          <w:lang w:val="fr-FR"/>
        </w:rPr>
        <w:t>@48.</w:t>
      </w:r>
      <w:r w:rsidR="00885488" w:rsidRPr="003D0C23">
        <w:rPr>
          <w:lang w:val="fr-FR"/>
        </w:rPr>
        <w:t xml:space="preserve"> </w:t>
      </w:r>
      <w:r w:rsidR="00885488" w:rsidRPr="003D0C23">
        <w:rPr>
          <w:rStyle w:val="Funktion"/>
          <w:lang w:val="fr-FR"/>
        </w:rPr>
        <w:t>Scholares</w:t>
      </w:r>
      <w:r w:rsidR="00885488" w:rsidRPr="003D0C23">
        <w:rPr>
          <w:lang w:val="fr-FR"/>
        </w:rPr>
        <w:t xml:space="preserve"> cantent in tractu primum </w:t>
      </w:r>
      <w:r w:rsidR="00EA7B69" w:rsidRPr="003D0C23">
        <w:rPr>
          <w:lang w:val="fr-FR"/>
        </w:rPr>
        <w:t>$E::</w:t>
      </w:r>
      <w:r w:rsidR="00885488" w:rsidRPr="003D0C23">
        <w:rPr>
          <w:lang w:val="fr-FR"/>
        </w:rPr>
        <w:t>versum</w:t>
      </w:r>
      <w:r w:rsidR="00EA7B69" w:rsidRPr="003D0C23">
        <w:rPr>
          <w:lang w:val="fr-FR"/>
        </w:rPr>
        <w:t>$,</w:t>
      </w:r>
      <w:r w:rsidR="00885488" w:rsidRPr="003D0C23">
        <w:rPr>
          <w:lang w:val="fr-FR"/>
        </w:rPr>
        <w:t xml:space="preserve"> </w:t>
      </w:r>
      <w:r w:rsidR="00EA7B69" w:rsidRPr="003D0C23">
        <w:rPr>
          <w:lang w:val="fr-FR"/>
        </w:rPr>
        <w:t>r</w:t>
      </w:r>
      <w:r w:rsidR="00885488" w:rsidRPr="003D0C23">
        <w:rPr>
          <w:lang w:val="fr-FR"/>
        </w:rPr>
        <w:t xml:space="preserve">eliquos versus usque ad ultimum duo ex </w:t>
      </w:r>
      <w:r w:rsidR="00885488" w:rsidRPr="003D0C23">
        <w:rPr>
          <w:rStyle w:val="Funktion"/>
          <w:lang w:val="fr-FR"/>
        </w:rPr>
        <w:t>domicellis</w:t>
      </w:r>
      <w:r w:rsidR="00885488" w:rsidRPr="003D0C23">
        <w:rPr>
          <w:lang w:val="fr-FR"/>
        </w:rPr>
        <w:t xml:space="preserve">. </w:t>
      </w:r>
      <w:r w:rsidR="00885488" w:rsidRPr="003D0C23">
        <w:rPr>
          <w:lang w:val="en-US"/>
        </w:rPr>
        <w:t xml:space="preserve">Ultimum totus </w:t>
      </w:r>
      <w:r w:rsidR="00885488" w:rsidRPr="003D0C23">
        <w:rPr>
          <w:rStyle w:val="Funktion"/>
          <w:lang w:val="en-US"/>
        </w:rPr>
        <w:t>chorus</w:t>
      </w:r>
      <w:r w:rsidR="00885488" w:rsidRPr="003D0C23">
        <w:rPr>
          <w:lang w:val="en-US"/>
        </w:rPr>
        <w:t xml:space="preserve">. OF </w:t>
      </w:r>
      <w:r w:rsidR="00885488" w:rsidRPr="003D0C23">
        <w:rPr>
          <w:rStyle w:val="Incipit"/>
          <w:lang w:val="en-US"/>
        </w:rPr>
        <w:t>Bonum</w:t>
      </w:r>
      <w:r w:rsidR="005A362F" w:rsidRPr="003D0C23">
        <w:rPr>
          <w:i/>
          <w:lang w:val="en-US"/>
        </w:rPr>
        <w:t xml:space="preserve"> </w:t>
      </w:r>
      <w:r w:rsidR="00885488" w:rsidRPr="003D0C23">
        <w:rPr>
          <w:rStyle w:val="Incipit"/>
          <w:lang w:val="en-US"/>
        </w:rPr>
        <w:t>est</w:t>
      </w:r>
      <w:r w:rsidR="005A362F" w:rsidRPr="003D0C23">
        <w:rPr>
          <w:i/>
          <w:lang w:val="en-US"/>
        </w:rPr>
        <w:t xml:space="preserve"> </w:t>
      </w:r>
      <w:r w:rsidR="00885488" w:rsidRPr="003D0C23">
        <w:rPr>
          <w:rStyle w:val="Incipit"/>
          <w:lang w:val="en-US"/>
        </w:rPr>
        <w:t>confiteri</w:t>
      </w:r>
      <w:r w:rsidR="00DD1415" w:rsidRPr="003D0C23">
        <w:rPr>
          <w:lang w:val="en-US"/>
        </w:rPr>
        <w:t>@48.</w:t>
      </w:r>
      <w:r w:rsidR="00885488" w:rsidRPr="003D0C23">
        <w:rPr>
          <w:lang w:val="en-US"/>
        </w:rPr>
        <w:t xml:space="preserve"> CO </w:t>
      </w:r>
      <w:r w:rsidR="00885488" w:rsidRPr="003D0C23">
        <w:rPr>
          <w:rStyle w:val="Incipit"/>
          <w:lang w:val="en-US"/>
        </w:rPr>
        <w:t>Illumina</w:t>
      </w:r>
      <w:r w:rsidR="005A362F" w:rsidRPr="003D0C23">
        <w:rPr>
          <w:i/>
          <w:lang w:val="en-US"/>
        </w:rPr>
        <w:t xml:space="preserve"> </w:t>
      </w:r>
      <w:r w:rsidR="00885488" w:rsidRPr="003D0C23">
        <w:rPr>
          <w:rStyle w:val="Incipit"/>
          <w:lang w:val="en-US"/>
        </w:rPr>
        <w:t>faciem</w:t>
      </w:r>
      <w:r w:rsidR="005A362F" w:rsidRPr="003D0C23">
        <w:rPr>
          <w:i/>
          <w:lang w:val="en-US"/>
        </w:rPr>
        <w:t xml:space="preserve"> </w:t>
      </w:r>
      <w:r w:rsidR="00885488" w:rsidRPr="003D0C23">
        <w:rPr>
          <w:rStyle w:val="Incipit"/>
          <w:lang w:val="en-US"/>
        </w:rPr>
        <w:t>tuam</w:t>
      </w:r>
      <w:r w:rsidR="00DD1415" w:rsidRPr="003D0C23">
        <w:rPr>
          <w:lang w:val="en-US"/>
        </w:rPr>
        <w:t>@48.</w:t>
      </w:r>
    </w:p>
    <w:p w:rsidR="00885488" w:rsidRPr="003D0C23" w:rsidRDefault="0031177A" w:rsidP="00415109">
      <w:pPr>
        <w:rPr>
          <w:lang w:val="en-US"/>
        </w:rPr>
      </w:pPr>
      <w:r w:rsidRPr="003D0C23">
        <w:rPr>
          <w:rStyle w:val="Time1"/>
          <w:lang w:val="en-US"/>
        </w:rPr>
        <w:t>Ad sextam</w:t>
      </w:r>
      <w:r w:rsidR="00885488" w:rsidRPr="003D0C23">
        <w:rPr>
          <w:lang w:val="en-US"/>
        </w:rPr>
        <w:t xml:space="preserve"> AN </w:t>
      </w:r>
      <w:r w:rsidR="00885488" w:rsidRPr="003D0C23">
        <w:rPr>
          <w:rStyle w:val="Incipit"/>
          <w:lang w:val="en-US"/>
        </w:rPr>
        <w:t>Quid hic statis tota die</w:t>
      </w:r>
      <w:r w:rsidR="00885488" w:rsidRPr="003D0C23">
        <w:rPr>
          <w:lang w:val="en-US"/>
        </w:rPr>
        <w:t>.</w:t>
      </w:r>
    </w:p>
    <w:p w:rsidR="00885488" w:rsidRPr="00B779A9" w:rsidRDefault="0031177A" w:rsidP="00415109">
      <w:pPr>
        <w:rPr>
          <w:lang w:val="pt-PT"/>
        </w:rPr>
      </w:pPr>
      <w:r w:rsidRPr="00BC2E91">
        <w:rPr>
          <w:rStyle w:val="Time1"/>
          <w:lang w:val="pt-PT"/>
        </w:rPr>
        <w:t>Ad nonam</w:t>
      </w:r>
      <w:r w:rsidR="00885488" w:rsidRPr="00B779A9">
        <w:rPr>
          <w:lang w:val="pt-PT"/>
        </w:rPr>
        <w:t xml:space="preserve"> </w:t>
      </w:r>
      <w:r w:rsidR="00885488" w:rsidRPr="00B779A9">
        <w:rPr>
          <w:color w:val="000000"/>
          <w:lang w:val="pt-PT"/>
        </w:rPr>
        <w:t xml:space="preserve">AN </w:t>
      </w:r>
      <w:r w:rsidR="00885488" w:rsidRPr="00BC2E91">
        <w:rPr>
          <w:rStyle w:val="Incipit"/>
          <w:lang w:val="pt-PT"/>
        </w:rPr>
        <w:t>Voca</w:t>
      </w:r>
      <w:r w:rsidR="005A362F" w:rsidRPr="00BC2E91">
        <w:rPr>
          <w:rStyle w:val="Incipit"/>
          <w:lang w:val="pt-PT"/>
        </w:rPr>
        <w:t xml:space="preserve"> </w:t>
      </w:r>
      <w:r w:rsidR="00885488" w:rsidRPr="00BC2E91">
        <w:rPr>
          <w:rStyle w:val="Incipit"/>
          <w:lang w:val="pt-PT"/>
        </w:rPr>
        <w:t>operarios</w:t>
      </w:r>
      <w:r w:rsidR="005A362F" w:rsidRPr="00BC2E91">
        <w:rPr>
          <w:rStyle w:val="Incipit"/>
          <w:lang w:val="pt-PT"/>
        </w:rPr>
        <w:t xml:space="preserve"> </w:t>
      </w:r>
      <w:r w:rsidR="00885488" w:rsidRPr="00BC2E91">
        <w:rPr>
          <w:rStyle w:val="Incipit"/>
          <w:lang w:val="pt-PT"/>
        </w:rPr>
        <w:t>et</w:t>
      </w:r>
      <w:r w:rsidR="005A362F" w:rsidRPr="00BC2E91">
        <w:rPr>
          <w:rStyle w:val="Incipit"/>
          <w:lang w:val="pt-PT"/>
        </w:rPr>
        <w:t xml:space="preserve"> </w:t>
      </w:r>
      <w:r w:rsidR="00885488" w:rsidRPr="00BC2E91">
        <w:rPr>
          <w:rStyle w:val="Incipit"/>
          <w:lang w:val="pt-PT"/>
        </w:rPr>
        <w:t>da</w:t>
      </w:r>
      <w:r w:rsidR="00885488" w:rsidRPr="00B779A9">
        <w:rPr>
          <w:color w:val="000000"/>
          <w:lang w:val="pt-PT"/>
        </w:rPr>
        <w:t>. Responsoria</w:t>
      </w:r>
      <w:r w:rsidR="00885488" w:rsidRPr="00B779A9">
        <w:rPr>
          <w:lang w:val="pt-PT"/>
        </w:rPr>
        <w:t xml:space="preserve"> et </w:t>
      </w:r>
      <w:r w:rsidR="003A4E80" w:rsidRPr="00B779A9">
        <w:rPr>
          <w:lang w:val="pt-PT"/>
        </w:rPr>
        <w:t>VS</w:t>
      </w:r>
      <w:r w:rsidR="00885488" w:rsidRPr="00B779A9">
        <w:rPr>
          <w:lang w:val="pt-PT"/>
        </w:rPr>
        <w:t xml:space="preserve"> </w:t>
      </w:r>
      <w:r w:rsidR="003A4E80" w:rsidRPr="005A362F">
        <w:rPr>
          <w:rStyle w:val="Incipit"/>
          <w:lang w:val="pt-PT"/>
        </w:rPr>
        <w:t>Inclina</w:t>
      </w:r>
      <w:r w:rsidR="005A362F" w:rsidRPr="00BE7D55">
        <w:rPr>
          <w:i/>
          <w:lang w:val="pt-PT"/>
        </w:rPr>
        <w:t xml:space="preserve"> </w:t>
      </w:r>
      <w:r w:rsidR="003A4E80" w:rsidRPr="005A362F">
        <w:rPr>
          <w:rStyle w:val="Incipit"/>
          <w:lang w:val="pt-PT"/>
        </w:rPr>
        <w:t>cor</w:t>
      </w:r>
      <w:r w:rsidR="005A362F" w:rsidRPr="00BE7D55">
        <w:rPr>
          <w:i/>
          <w:lang w:val="pt-PT"/>
        </w:rPr>
        <w:t xml:space="preserve"> </w:t>
      </w:r>
      <w:r w:rsidR="003A4E80" w:rsidRPr="005A362F">
        <w:rPr>
          <w:rStyle w:val="Incipit"/>
          <w:lang w:val="pt-PT"/>
        </w:rPr>
        <w:t>meum</w:t>
      </w:r>
      <w:r w:rsidR="003A4E80" w:rsidRPr="00B779A9">
        <w:rPr>
          <w:lang w:val="pt-PT"/>
        </w:rPr>
        <w:t xml:space="preserve"> </w:t>
      </w:r>
      <w:r w:rsidR="00885488" w:rsidRPr="00B779A9">
        <w:rPr>
          <w:lang w:val="pt-PT"/>
        </w:rPr>
        <w:t>cum reliquis usque ad quadragesimam dicantu</w:t>
      </w:r>
      <w:r>
        <w:rPr>
          <w:lang w:val="pt-PT"/>
        </w:rPr>
        <w:t>r.</w:t>
      </w:r>
    </w:p>
    <w:p w:rsidR="00885488" w:rsidRPr="00B779A9" w:rsidRDefault="0031177A" w:rsidP="00415109">
      <w:pPr>
        <w:rPr>
          <w:lang w:val="fr-FR"/>
        </w:rPr>
      </w:pPr>
      <w:r w:rsidRPr="00BC2E91">
        <w:rPr>
          <w:rStyle w:val="Time1"/>
          <w:lang w:val="pt-PT"/>
        </w:rPr>
        <w:t>Ad secundas vesperas</w:t>
      </w:r>
      <w:r w:rsidR="00885488" w:rsidRPr="00B779A9">
        <w:rPr>
          <w:lang w:val="pt-PT"/>
        </w:rPr>
        <w:t xml:space="preserve"> AN </w:t>
      </w:r>
      <w:r w:rsidR="00885488" w:rsidRPr="005A362F">
        <w:rPr>
          <w:rStyle w:val="Incipit"/>
          <w:lang w:val="pt-PT"/>
        </w:rPr>
        <w:t>Sede</w:t>
      </w:r>
      <w:r w:rsidR="005A362F" w:rsidRPr="00BE7D55">
        <w:rPr>
          <w:i/>
          <w:lang w:val="pt-PT"/>
        </w:rPr>
        <w:t xml:space="preserve"> </w:t>
      </w:r>
      <w:r w:rsidR="00885488" w:rsidRPr="005A362F">
        <w:rPr>
          <w:rStyle w:val="Incipit"/>
          <w:lang w:val="pt-PT"/>
        </w:rPr>
        <w:t>a</w:t>
      </w:r>
      <w:r w:rsidR="005A362F" w:rsidRPr="00BE7D55">
        <w:rPr>
          <w:i/>
          <w:lang w:val="pt-PT"/>
        </w:rPr>
        <w:t xml:space="preserve"> </w:t>
      </w:r>
      <w:r w:rsidR="00885488" w:rsidRPr="005A362F">
        <w:rPr>
          <w:rStyle w:val="Incipit"/>
          <w:lang w:val="pt-PT"/>
        </w:rPr>
        <w:t>dextris</w:t>
      </w:r>
      <w:r w:rsidR="005A362F" w:rsidRPr="00BE7D55">
        <w:rPr>
          <w:i/>
          <w:lang w:val="pt-PT"/>
        </w:rPr>
        <w:t xml:space="preserve"> </w:t>
      </w:r>
      <w:r w:rsidR="00885488" w:rsidRPr="005A362F">
        <w:rPr>
          <w:rStyle w:val="Incipit"/>
          <w:lang w:val="pt-PT"/>
        </w:rPr>
        <w:t>meis</w:t>
      </w:r>
      <w:r w:rsidR="00885488" w:rsidRPr="00B779A9">
        <w:rPr>
          <w:lang w:val="pt-PT"/>
        </w:rPr>
        <w:t xml:space="preserve"> cum reliquis. </w:t>
      </w:r>
      <w:r w:rsidR="00885488" w:rsidRPr="00B779A9">
        <w:rPr>
          <w:lang w:val="fr-FR"/>
        </w:rPr>
        <w:t xml:space="preserve">PS </w:t>
      </w:r>
      <w:r w:rsidR="00885488" w:rsidRPr="005A362F">
        <w:rPr>
          <w:rStyle w:val="Incipit"/>
          <w:lang w:val="fr-FR"/>
        </w:rPr>
        <w:t>Dixit</w:t>
      </w:r>
      <w:r w:rsidR="005A362F" w:rsidRPr="00BE7D55">
        <w:rPr>
          <w:i/>
          <w:lang w:val="fr-FR"/>
        </w:rPr>
        <w:t xml:space="preserve"> </w:t>
      </w:r>
      <w:r w:rsidR="00885488" w:rsidRPr="005A362F">
        <w:rPr>
          <w:rStyle w:val="Incipit"/>
          <w:lang w:val="fr-FR"/>
        </w:rPr>
        <w:t>dominus</w:t>
      </w:r>
      <w:r w:rsidR="00885488" w:rsidRPr="00B779A9">
        <w:rPr>
          <w:lang w:val="fr-FR"/>
        </w:rPr>
        <w:t xml:space="preserve"> cum reliquis. HY </w:t>
      </w:r>
      <w:r w:rsidR="00885488" w:rsidRPr="005A362F">
        <w:rPr>
          <w:rStyle w:val="Incipit"/>
          <w:lang w:val="fr-FR"/>
        </w:rPr>
        <w:t>Dies</w:t>
      </w:r>
      <w:r w:rsidR="005A362F" w:rsidRPr="00BE7D55">
        <w:rPr>
          <w:i/>
          <w:lang w:val="fr-FR"/>
        </w:rPr>
        <w:t xml:space="preserve"> </w:t>
      </w:r>
      <w:r w:rsidR="00885488" w:rsidRPr="005A362F">
        <w:rPr>
          <w:rStyle w:val="Incipit"/>
          <w:lang w:val="fr-FR"/>
        </w:rPr>
        <w:t>absoluti</w:t>
      </w:r>
      <w:r w:rsidR="00885488" w:rsidRPr="00B779A9">
        <w:rPr>
          <w:lang w:val="fr-FR"/>
        </w:rPr>
        <w:t xml:space="preserve">. VS </w:t>
      </w:r>
      <w:r w:rsidR="00885488" w:rsidRPr="005A362F">
        <w:rPr>
          <w:rStyle w:val="Incipit"/>
          <w:lang w:val="fr-FR"/>
        </w:rPr>
        <w:t>Dirigatur</w:t>
      </w:r>
      <w:r w:rsidR="005A362F" w:rsidRPr="00BE7D55">
        <w:rPr>
          <w:i/>
          <w:lang w:val="fr-FR"/>
        </w:rPr>
        <w:t xml:space="preserve"> </w:t>
      </w:r>
      <w:r w:rsidR="00885488" w:rsidRPr="005A362F">
        <w:rPr>
          <w:rStyle w:val="Incipit"/>
          <w:lang w:val="fr-FR"/>
        </w:rPr>
        <w:t>domine</w:t>
      </w:r>
      <w:r w:rsidR="00885488" w:rsidRPr="00B779A9">
        <w:rPr>
          <w:lang w:val="fr-FR"/>
        </w:rPr>
        <w:t xml:space="preserve">. AM </w:t>
      </w:r>
      <w:r w:rsidR="00885488" w:rsidRPr="005A362F">
        <w:rPr>
          <w:rStyle w:val="Incipit"/>
          <w:lang w:val="fr-FR"/>
        </w:rPr>
        <w:t>Dixit</w:t>
      </w:r>
      <w:r w:rsidR="005A362F" w:rsidRPr="00BE7D55">
        <w:rPr>
          <w:i/>
          <w:lang w:val="fr-FR"/>
        </w:rPr>
        <w:t xml:space="preserve"> </w:t>
      </w:r>
      <w:r w:rsidR="00885488" w:rsidRPr="005A362F">
        <w:rPr>
          <w:rStyle w:val="Incipit"/>
          <w:lang w:val="fr-FR"/>
        </w:rPr>
        <w:t>pater</w:t>
      </w:r>
      <w:r w:rsidR="005A362F" w:rsidRPr="00BE7D55">
        <w:rPr>
          <w:i/>
          <w:lang w:val="fr-FR"/>
        </w:rPr>
        <w:t xml:space="preserve"> </w:t>
      </w:r>
      <w:r w:rsidR="00885488" w:rsidRPr="005A362F">
        <w:rPr>
          <w:rStyle w:val="Incipit"/>
          <w:lang w:val="fr-FR"/>
        </w:rPr>
        <w:t>familias</w:t>
      </w:r>
      <w:r w:rsidR="005A362F" w:rsidRPr="00BE7D55">
        <w:rPr>
          <w:i/>
          <w:lang w:val="fr-FR"/>
        </w:rPr>
        <w:t xml:space="preserve"> </w:t>
      </w:r>
      <w:r w:rsidR="00885488" w:rsidRPr="005A362F">
        <w:rPr>
          <w:rStyle w:val="Incipit"/>
          <w:lang w:val="fr-FR"/>
        </w:rPr>
        <w:t>operariis</w:t>
      </w:r>
      <w:r w:rsidR="005A362F" w:rsidRPr="00BE7D55">
        <w:rPr>
          <w:i/>
          <w:lang w:val="fr-FR"/>
        </w:rPr>
        <w:t xml:space="preserve"> </w:t>
      </w:r>
      <w:r w:rsidR="00885488" w:rsidRPr="005A362F">
        <w:rPr>
          <w:rStyle w:val="Incipit"/>
          <w:lang w:val="fr-FR"/>
        </w:rPr>
        <w:t>suis</w:t>
      </w:r>
      <w:r w:rsidR="00885488" w:rsidRPr="00B779A9">
        <w:rPr>
          <w:lang w:val="fr-FR"/>
        </w:rPr>
        <w:t xml:space="preserve">. Suffragia de sanctis quae occurrunt. </w:t>
      </w:r>
      <w:r w:rsidR="00EA7B69">
        <w:rPr>
          <w:lang w:val="fr-FR"/>
        </w:rPr>
        <w:t>D</w:t>
      </w:r>
      <w:r w:rsidR="00885488" w:rsidRPr="00B779A9">
        <w:rPr>
          <w:lang w:val="fr-FR"/>
        </w:rPr>
        <w:t xml:space="preserve">e beata virgine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5A362F">
        <w:rPr>
          <w:rStyle w:val="Incipit"/>
          <w:lang w:val="fr-FR"/>
        </w:rPr>
        <w:t>Sub</w:t>
      </w:r>
      <w:r w:rsidR="005A362F" w:rsidRPr="00BE7D55">
        <w:rPr>
          <w:i/>
          <w:lang w:val="fr-FR"/>
        </w:rPr>
        <w:t xml:space="preserve"> </w:t>
      </w:r>
      <w:r w:rsidR="00885488" w:rsidRPr="005A362F">
        <w:rPr>
          <w:rStyle w:val="Incipit"/>
          <w:lang w:val="fr-FR"/>
        </w:rPr>
        <w:t>tuam</w:t>
      </w:r>
      <w:r w:rsidR="00885488" w:rsidRPr="00B779A9">
        <w:rPr>
          <w:lang w:val="fr-FR"/>
        </w:rPr>
        <w:t xml:space="preserve">. De omnibus sanctis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5A362F">
        <w:rPr>
          <w:rStyle w:val="Incipit"/>
          <w:lang w:val="fr-FR"/>
        </w:rPr>
        <w:t>Reddet</w:t>
      </w:r>
      <w:r w:rsidR="005A362F" w:rsidRPr="00BE7D55">
        <w:rPr>
          <w:i/>
          <w:lang w:val="fr-FR"/>
        </w:rPr>
        <w:t xml:space="preserve"> </w:t>
      </w:r>
      <w:r w:rsidR="00885488" w:rsidRPr="005A362F">
        <w:rPr>
          <w:rStyle w:val="Incipit"/>
          <w:lang w:val="fr-FR"/>
        </w:rPr>
        <w:t>deus</w:t>
      </w:r>
      <w:r w:rsidR="00885488" w:rsidRPr="00B779A9">
        <w:rPr>
          <w:lang w:val="fr-FR"/>
        </w:rPr>
        <w:t xml:space="preserve">. </w:t>
      </w:r>
      <w:r w:rsidRPr="0031177A">
        <w:rPr>
          <w:lang w:val="fr-FR"/>
        </w:rPr>
        <w:t>%D::</w:t>
      </w:r>
      <w:r w:rsidR="00EA7B69">
        <w:rPr>
          <w:lang w:val="fr-FR"/>
        </w:rPr>
        <w:t>d</w:t>
      </w:r>
      <w:r w:rsidR="00ED52BA" w:rsidRPr="0031177A">
        <w:rPr>
          <w:lang w:val="fr-FR"/>
        </w:rPr>
        <w:t>e</w:t>
      </w:r>
      <w:r w:rsidR="00D734F4" w:rsidRPr="0031177A">
        <w:rPr>
          <w:lang w:val="fr-FR"/>
        </w:rPr>
        <w:t xml:space="preserve"> </w:t>
      </w:r>
      <w:r w:rsidR="00EA7B69">
        <w:rPr>
          <w:lang w:val="fr-FR"/>
        </w:rPr>
        <w:t>s</w:t>
      </w:r>
      <w:r w:rsidR="00ED52BA" w:rsidRPr="0031177A">
        <w:rPr>
          <w:lang w:val="fr-FR"/>
        </w:rPr>
        <w:t>anctis</w:t>
      </w:r>
      <w:r w:rsidR="00D734F4" w:rsidRPr="0031177A">
        <w:rPr>
          <w:lang w:val="fr-FR"/>
        </w:rPr>
        <w:t xml:space="preserve"> </w:t>
      </w:r>
      <w:r w:rsidR="00ED52BA" w:rsidRPr="0031177A">
        <w:rPr>
          <w:lang w:val="fr-FR"/>
        </w:rPr>
        <w:t>suffragia</w:t>
      </w:r>
      <w:r w:rsidR="00D734F4" w:rsidRPr="0031177A">
        <w:rPr>
          <w:lang w:val="fr-FR"/>
        </w:rPr>
        <w:t xml:space="preserve"> </w:t>
      </w:r>
      <w:r w:rsidR="00ED52BA" w:rsidRPr="0031177A">
        <w:rPr>
          <w:lang w:val="fr-FR"/>
        </w:rPr>
        <w:t>quae</w:t>
      </w:r>
      <w:r w:rsidR="00D734F4" w:rsidRPr="0031177A">
        <w:rPr>
          <w:lang w:val="fr-FR"/>
        </w:rPr>
        <w:t xml:space="preserve"> </w:t>
      </w:r>
      <w:r w:rsidR="00F337B7">
        <w:rPr>
          <w:lang w:val="fr-FR"/>
        </w:rPr>
        <w:t>occurrunt</w:t>
      </w:r>
      <w:r w:rsidRPr="0031177A">
        <w:rPr>
          <w:lang w:val="fr-FR"/>
        </w:rPr>
        <w:t>%</w:t>
      </w:r>
      <w:r w:rsidR="00F337B7">
        <w:rPr>
          <w:lang w:val="fr-FR"/>
        </w:rPr>
        <w:t>.</w:t>
      </w:r>
      <w:r w:rsidR="00ED52BA" w:rsidRPr="00B779A9">
        <w:rPr>
          <w:lang w:val="fr-FR"/>
        </w:rPr>
        <w:t xml:space="preserve"> </w:t>
      </w:r>
      <w:r w:rsidR="00E86DC8" w:rsidRPr="00B779A9">
        <w:rPr>
          <w:lang w:val="fr-FR"/>
        </w:rPr>
        <w:t xml:space="preserve">[BD] </w:t>
      </w:r>
      <w:r w:rsidR="005F6F99" w:rsidRPr="005A362F">
        <w:rPr>
          <w:rStyle w:val="Incipit"/>
          <w:lang w:val="fr-FR"/>
        </w:rPr>
        <w:t>Benedicamus</w:t>
      </w:r>
      <w:r w:rsidR="00E86DC8" w:rsidRPr="00B779A9">
        <w:rPr>
          <w:lang w:val="fr-FR"/>
        </w:rPr>
        <w:t xml:space="preserve"> f</w:t>
      </w:r>
      <w:r w:rsidR="00885488" w:rsidRPr="00B779A9">
        <w:rPr>
          <w:lang w:val="fr-FR"/>
        </w:rPr>
        <w:t>erialiter.</w:t>
      </w:r>
    </w:p>
    <w:p w:rsidR="00885488" w:rsidRPr="00BC2E91" w:rsidRDefault="0031177A" w:rsidP="00415109">
      <w:pPr>
        <w:pStyle w:val="berschrift1"/>
        <w:rPr>
          <w:lang w:val="fr-FR"/>
        </w:rPr>
      </w:pPr>
      <w:r w:rsidRPr="00BC2E91">
        <w:rPr>
          <w:lang w:val="fr-FR"/>
        </w:rPr>
        <w:t>DE SANCTO IGNATIO</w:t>
      </w:r>
    </w:p>
    <w:p w:rsidR="00885488" w:rsidRPr="00B779A9" w:rsidRDefault="00885488" w:rsidP="00415109">
      <w:pPr>
        <w:rPr>
          <w:lang w:val="fr-FR"/>
        </w:rPr>
      </w:pPr>
      <w:r w:rsidRPr="00B779A9">
        <w:rPr>
          <w:lang w:val="fr-FR"/>
        </w:rPr>
        <w:t>Novem lectiones facimus ut de uno martyre.</w:t>
      </w:r>
    </w:p>
    <w:p w:rsidR="00885488" w:rsidRPr="00BC2E91" w:rsidRDefault="0031177A" w:rsidP="00415109">
      <w:pPr>
        <w:rPr>
          <w:lang w:val="fr-FR"/>
        </w:rPr>
      </w:pPr>
      <w:r w:rsidRPr="00BC2E91">
        <w:rPr>
          <w:rStyle w:val="Time1"/>
          <w:lang w:val="fr-FR"/>
        </w:rPr>
        <w:t>Ad vesperas</w:t>
      </w:r>
      <w:r w:rsidR="00885488" w:rsidRPr="00B779A9">
        <w:rPr>
          <w:lang w:val="fr-FR"/>
        </w:rPr>
        <w:t xml:space="preserve"> antiphonae et psalmi ferialiter. RP </w:t>
      </w:r>
      <w:r w:rsidR="00885488" w:rsidRPr="00BC2E91">
        <w:rPr>
          <w:rStyle w:val="Incipit"/>
          <w:lang w:val="fr-FR"/>
        </w:rPr>
        <w:t>Iustum deduxit dominus</w:t>
      </w:r>
      <w:r w:rsidR="00885488" w:rsidRPr="00B779A9">
        <w:rPr>
          <w:lang w:val="fr-FR"/>
        </w:rPr>
        <w:t xml:space="preserve">. </w:t>
      </w:r>
      <w:r w:rsidR="00885488" w:rsidRPr="00BC2E91">
        <w:rPr>
          <w:lang w:val="fr-FR"/>
        </w:rPr>
        <w:t xml:space="preserve">HY </w:t>
      </w:r>
      <w:r w:rsidR="00885488" w:rsidRPr="00BC2E91">
        <w:rPr>
          <w:rStyle w:val="Incipit"/>
          <w:lang w:val="fr-FR"/>
        </w:rPr>
        <w:t>Deus tuorum militum</w:t>
      </w:r>
      <w:r w:rsidR="00885488" w:rsidRPr="00BC2E91">
        <w:rPr>
          <w:lang w:val="fr-FR"/>
        </w:rPr>
        <w:t xml:space="preserve">. (158r) VS </w:t>
      </w:r>
      <w:r w:rsidR="00885488" w:rsidRPr="00BC2E91">
        <w:rPr>
          <w:rStyle w:val="Incipit"/>
          <w:lang w:val="fr-FR"/>
        </w:rPr>
        <w:t>Gloria et honore</w:t>
      </w:r>
      <w:r w:rsidR="00885488" w:rsidRPr="00BC2E91">
        <w:rPr>
          <w:lang w:val="fr-FR"/>
        </w:rPr>
        <w:t xml:space="preserve">. AM </w:t>
      </w:r>
      <w:r w:rsidR="00885488" w:rsidRPr="00BC2E91">
        <w:rPr>
          <w:rStyle w:val="Incipit"/>
          <w:lang w:val="fr-FR"/>
        </w:rPr>
        <w:t xml:space="preserve">Beatus </w:t>
      </w:r>
      <w:r w:rsidR="00C31823" w:rsidRPr="00BC2E91">
        <w:rPr>
          <w:rStyle w:val="Incipit"/>
          <w:lang w:val="fr-FR"/>
        </w:rPr>
        <w:t>vir</w:t>
      </w:r>
      <w:r w:rsidR="00885488" w:rsidRPr="00BC2E91">
        <w:rPr>
          <w:rStyle w:val="Incipit"/>
          <w:lang w:val="fr-FR"/>
        </w:rPr>
        <w:t xml:space="preserve"> qui suffert</w:t>
      </w:r>
      <w:r w:rsidR="00885488" w:rsidRPr="00BC2E91">
        <w:rPr>
          <w:lang w:val="fr-FR"/>
        </w:rPr>
        <w:t xml:space="preserve">. </w:t>
      </w:r>
    </w:p>
    <w:p w:rsidR="00885488" w:rsidRPr="00B779A9" w:rsidRDefault="00EA7B69" w:rsidP="00415109">
      <w:pPr>
        <w:rPr>
          <w:lang w:val="fr-FR"/>
        </w:rPr>
      </w:pPr>
      <w:r w:rsidRPr="00BC2E91">
        <w:rPr>
          <w:lang w:val="fr-FR"/>
        </w:rPr>
        <w:lastRenderedPageBreak/>
        <w:t>Suffragium d</w:t>
      </w:r>
      <w:r w:rsidR="00E86DC8" w:rsidRPr="00BC2E91">
        <w:rPr>
          <w:lang w:val="fr-FR"/>
        </w:rPr>
        <w:t xml:space="preserve">e sancta Brigida </w:t>
      </w:r>
      <w:r w:rsidRPr="00BC2E91">
        <w:rPr>
          <w:lang w:val="fr-FR"/>
        </w:rPr>
        <w:t>[</w:t>
      </w:r>
      <w:r w:rsidR="00885488" w:rsidRPr="00BC2E91">
        <w:rPr>
          <w:lang w:val="fr-FR"/>
        </w:rPr>
        <w:t>AC</w:t>
      </w:r>
      <w:r w:rsidRPr="00BC2E91">
        <w:rPr>
          <w:lang w:val="fr-FR"/>
        </w:rPr>
        <w:t>]</w:t>
      </w:r>
      <w:r w:rsidR="00885488" w:rsidRPr="00BC2E91">
        <w:rPr>
          <w:lang w:val="fr-FR"/>
        </w:rPr>
        <w:t xml:space="preserve"> </w:t>
      </w:r>
      <w:r w:rsidR="00885488" w:rsidRPr="00BC2E91">
        <w:rPr>
          <w:rStyle w:val="Incipit"/>
          <w:lang w:val="fr-FR"/>
        </w:rPr>
        <w:t>Simile</w:t>
      </w:r>
      <w:r w:rsidR="005A362F" w:rsidRPr="00BC2E91">
        <w:rPr>
          <w:i/>
          <w:lang w:val="fr-FR"/>
        </w:rPr>
        <w:t xml:space="preserve"> </w:t>
      </w:r>
      <w:r w:rsidR="00885488" w:rsidRPr="00BC2E91">
        <w:rPr>
          <w:rStyle w:val="Incipit"/>
          <w:lang w:val="fr-FR"/>
        </w:rPr>
        <w:t>est</w:t>
      </w:r>
      <w:r w:rsidR="005A362F" w:rsidRPr="00BC2E91">
        <w:rPr>
          <w:i/>
          <w:lang w:val="fr-FR"/>
        </w:rPr>
        <w:t xml:space="preserve"> </w:t>
      </w:r>
      <w:r w:rsidR="00885488" w:rsidRPr="00BC2E91">
        <w:rPr>
          <w:rStyle w:val="Incipit"/>
          <w:lang w:val="fr-FR"/>
        </w:rPr>
        <w:t>regnum</w:t>
      </w:r>
      <w:r w:rsidR="005A362F" w:rsidRPr="00BC2E91">
        <w:rPr>
          <w:i/>
          <w:lang w:val="fr-FR"/>
        </w:rPr>
        <w:t xml:space="preserve"> </w:t>
      </w:r>
      <w:r w:rsidR="00885488" w:rsidRPr="00BC2E91">
        <w:rPr>
          <w:rStyle w:val="Incipit"/>
          <w:lang w:val="fr-FR"/>
        </w:rPr>
        <w:t>caelorum</w:t>
      </w:r>
      <w:r w:rsidR="005A362F" w:rsidRPr="00BC2E91">
        <w:rPr>
          <w:i/>
          <w:lang w:val="fr-FR"/>
        </w:rPr>
        <w:t xml:space="preserve"> </w:t>
      </w:r>
      <w:r w:rsidR="00885488" w:rsidRPr="00BC2E91">
        <w:rPr>
          <w:rStyle w:val="Incipit"/>
          <w:lang w:val="fr-FR"/>
        </w:rPr>
        <w:t>decem</w:t>
      </w:r>
      <w:r w:rsidR="00885488" w:rsidRPr="00BC2E91">
        <w:rPr>
          <w:lang w:val="fr-FR"/>
        </w:rPr>
        <w:t xml:space="preserve">. </w:t>
      </w:r>
      <w:r w:rsidR="00885488" w:rsidRPr="00B779A9">
        <w:rPr>
          <w:lang w:val="fr-FR"/>
        </w:rPr>
        <w:t xml:space="preserve">De beata virgine quod occurrit. </w:t>
      </w:r>
      <w:r w:rsidR="00E86DC8" w:rsidRPr="00B779A9">
        <w:rPr>
          <w:lang w:val="fr-FR"/>
        </w:rPr>
        <w:t xml:space="preserve">[BD] </w:t>
      </w:r>
      <w:r w:rsidR="005F6F99" w:rsidRPr="005A362F">
        <w:rPr>
          <w:rStyle w:val="Incipit"/>
          <w:lang w:val="fr-FR"/>
        </w:rPr>
        <w:t>Benedicamus</w:t>
      </w:r>
      <w:r w:rsidR="00E86DC8" w:rsidRPr="00B779A9">
        <w:rPr>
          <w:lang w:val="fr-FR"/>
        </w:rPr>
        <w:t xml:space="preserve"> f</w:t>
      </w:r>
      <w:r w:rsidR="00885488" w:rsidRPr="00B779A9">
        <w:rPr>
          <w:lang w:val="fr-FR"/>
        </w:rPr>
        <w:t>erialiter.</w:t>
      </w:r>
    </w:p>
    <w:p w:rsidR="00885488" w:rsidRPr="00BC2E91" w:rsidRDefault="0031177A" w:rsidP="00415109">
      <w:pPr>
        <w:rPr>
          <w:lang w:val="pt-PT"/>
        </w:rPr>
      </w:pPr>
      <w:r w:rsidRPr="00BC2E91">
        <w:rPr>
          <w:rStyle w:val="Time1"/>
          <w:lang w:val="fr-FR"/>
        </w:rPr>
        <w:t>Ad completorium</w:t>
      </w:r>
      <w:r w:rsidR="00885488" w:rsidRPr="00B779A9">
        <w:rPr>
          <w:lang w:val="fr-FR"/>
        </w:rPr>
        <w:t xml:space="preserve"> HY </w:t>
      </w:r>
      <w:r w:rsidR="00885488" w:rsidRPr="00BC2E91">
        <w:rPr>
          <w:rStyle w:val="Incipit"/>
          <w:lang w:val="fr-FR"/>
        </w:rPr>
        <w:t xml:space="preserve">Iesu redemptor </w:t>
      </w:r>
      <w:r w:rsidR="002332ED" w:rsidRPr="00BC2E91">
        <w:rPr>
          <w:rStyle w:val="Incipit"/>
          <w:lang w:val="fr-FR"/>
        </w:rPr>
        <w:t>saecul</w:t>
      </w:r>
      <w:r w:rsidR="00885488" w:rsidRPr="00BC2E91">
        <w:rPr>
          <w:rStyle w:val="Incipit"/>
          <w:lang w:val="fr-FR"/>
        </w:rPr>
        <w:t>i</w:t>
      </w:r>
      <w:r w:rsidR="00885488" w:rsidRPr="00B779A9">
        <w:rPr>
          <w:lang w:val="fr-FR"/>
        </w:rPr>
        <w:t xml:space="preserve">. </w:t>
      </w:r>
      <w:r w:rsidR="00885488" w:rsidRPr="00BC2E91">
        <w:rPr>
          <w:lang w:val="pt-PT"/>
        </w:rPr>
        <w:t xml:space="preserve">AD </w:t>
      </w:r>
      <w:r w:rsidR="00885488" w:rsidRPr="00BC2E91">
        <w:rPr>
          <w:rStyle w:val="Incipit"/>
          <w:lang w:val="pt-PT"/>
        </w:rPr>
        <w:t>Vigila</w:t>
      </w:r>
      <w:r w:rsidR="00885488" w:rsidRPr="00BC2E91">
        <w:rPr>
          <w:lang w:val="pt-PT"/>
        </w:rPr>
        <w:t>.</w:t>
      </w:r>
    </w:p>
    <w:p w:rsidR="00885488" w:rsidRPr="00BC2E91" w:rsidRDefault="0031177A" w:rsidP="00415109">
      <w:pPr>
        <w:rPr>
          <w:lang w:val="pt-PT"/>
        </w:rPr>
      </w:pPr>
      <w:r w:rsidRPr="00BC2E91">
        <w:rPr>
          <w:rStyle w:val="Time1"/>
          <w:lang w:val="pt-PT"/>
        </w:rPr>
        <w:t>Ad matutinum</w:t>
      </w:r>
      <w:r w:rsidR="00885488" w:rsidRPr="00BC2E91">
        <w:rPr>
          <w:lang w:val="pt-PT"/>
        </w:rPr>
        <w:t xml:space="preserve"> I</w:t>
      </w:r>
      <w:r w:rsidR="00E86DC8" w:rsidRPr="00BC2E91">
        <w:rPr>
          <w:lang w:val="pt-PT"/>
        </w:rPr>
        <w:t>N</w:t>
      </w:r>
      <w:r w:rsidR="00885488" w:rsidRPr="00BC2E91">
        <w:rPr>
          <w:lang w:val="pt-PT"/>
        </w:rPr>
        <w:t xml:space="preserve">V </w:t>
      </w:r>
      <w:r w:rsidR="00885488" w:rsidRPr="00BC2E91">
        <w:rPr>
          <w:rStyle w:val="Incipit"/>
          <w:lang w:val="pt-PT"/>
        </w:rPr>
        <w:t>Regem martyrum dominum</w:t>
      </w:r>
      <w:r w:rsidR="00885488" w:rsidRPr="00BC2E91">
        <w:rPr>
          <w:lang w:val="pt-PT"/>
        </w:rPr>
        <w:t xml:space="preserve">. HY </w:t>
      </w:r>
      <w:r w:rsidR="00885488" w:rsidRPr="00BC2E91">
        <w:rPr>
          <w:rStyle w:val="Incipit"/>
          <w:lang w:val="pt-PT"/>
        </w:rPr>
        <w:t>Deus tuorum militum</w:t>
      </w:r>
      <w:r w:rsidR="00885488" w:rsidRPr="00BC2E91">
        <w:rPr>
          <w:lang w:val="pt-PT"/>
        </w:rPr>
        <w:t>.</w:t>
      </w:r>
      <w:r w:rsidR="00EB6427">
        <w:rPr>
          <w:lang w:val="pt-PT"/>
        </w:rPr>
        <w:t xml:space="preserve"> </w:t>
      </w:r>
      <w:r w:rsidRPr="004518BD">
        <w:rPr>
          <w:lang w:val="pt-PT"/>
        </w:rPr>
        <w:t>Ad nocturnum</w:t>
      </w:r>
      <w:r w:rsidR="00885488" w:rsidRPr="004518BD">
        <w:rPr>
          <w:lang w:val="pt-PT"/>
        </w:rPr>
        <w:t xml:space="preserve"> </w:t>
      </w:r>
      <w:r w:rsidR="00885488" w:rsidRPr="00BC2E91">
        <w:rPr>
          <w:lang w:val="pt-PT"/>
        </w:rPr>
        <w:t>antiphonae</w:t>
      </w:r>
      <w:r w:rsidR="00F71415" w:rsidRPr="00BC2E91">
        <w:rPr>
          <w:lang w:val="pt-PT"/>
        </w:rPr>
        <w:t>,</w:t>
      </w:r>
      <w:r w:rsidR="00885488" w:rsidRPr="00BC2E91">
        <w:rPr>
          <w:lang w:val="pt-PT"/>
        </w:rPr>
        <w:t xml:space="preserve"> psalmi</w:t>
      </w:r>
      <w:r w:rsidR="00F71415" w:rsidRPr="00BC2E91">
        <w:rPr>
          <w:lang w:val="pt-PT"/>
        </w:rPr>
        <w:t xml:space="preserve">, versiculi </w:t>
      </w:r>
      <w:r w:rsidR="00885488" w:rsidRPr="00BC2E91">
        <w:rPr>
          <w:lang w:val="pt-PT"/>
        </w:rPr>
        <w:t xml:space="preserve">et responsoria ut de uno martyre. EV </w:t>
      </w:r>
      <w:r w:rsidR="00885488" w:rsidRPr="00BC2E91">
        <w:rPr>
          <w:rStyle w:val="Incipit"/>
          <w:lang w:val="pt-PT"/>
        </w:rPr>
        <w:t>Nihil</w:t>
      </w:r>
      <w:r w:rsidR="005A362F" w:rsidRPr="00BC2E91">
        <w:rPr>
          <w:i/>
          <w:lang w:val="pt-PT"/>
        </w:rPr>
        <w:t xml:space="preserve"> </w:t>
      </w:r>
      <w:r w:rsidR="00885488" w:rsidRPr="00BC2E91">
        <w:rPr>
          <w:rStyle w:val="Incipit"/>
          <w:lang w:val="pt-PT"/>
        </w:rPr>
        <w:t>opertum</w:t>
      </w:r>
      <w:r w:rsidR="005A362F" w:rsidRPr="00BC2E91">
        <w:rPr>
          <w:i/>
          <w:lang w:val="pt-PT"/>
        </w:rPr>
        <w:t xml:space="preserve"> </w:t>
      </w:r>
      <w:r w:rsidR="00885488" w:rsidRPr="00BC2E91">
        <w:rPr>
          <w:rStyle w:val="Incipit"/>
          <w:lang w:val="pt-PT"/>
        </w:rPr>
        <w:t>quod</w:t>
      </w:r>
      <w:r w:rsidR="005A362F" w:rsidRPr="00BC2E91">
        <w:rPr>
          <w:i/>
          <w:lang w:val="pt-PT"/>
        </w:rPr>
        <w:t xml:space="preserve"> </w:t>
      </w:r>
      <w:r w:rsidR="00885488" w:rsidRPr="00BC2E91">
        <w:rPr>
          <w:rStyle w:val="Incipit"/>
          <w:lang w:val="pt-PT"/>
        </w:rPr>
        <w:t>non</w:t>
      </w:r>
      <w:r w:rsidR="005A362F" w:rsidRPr="00BC2E91">
        <w:rPr>
          <w:i/>
          <w:lang w:val="pt-PT"/>
        </w:rPr>
        <w:t xml:space="preserve"> </w:t>
      </w:r>
      <w:r w:rsidR="00885488" w:rsidRPr="00BC2E91">
        <w:rPr>
          <w:rStyle w:val="Incipit"/>
          <w:lang w:val="pt-PT"/>
        </w:rPr>
        <w:t>revelabitur</w:t>
      </w:r>
      <w:r w:rsidR="005A362F" w:rsidRPr="00BC2E91">
        <w:rPr>
          <w:i/>
          <w:lang w:val="pt-PT"/>
        </w:rPr>
        <w:t xml:space="preserve"> </w:t>
      </w:r>
      <w:r w:rsidR="008D35E3" w:rsidRPr="00BC2E91">
        <w:rPr>
          <w:lang w:val="pt-PT"/>
        </w:rPr>
        <w:t>quaere</w:t>
      </w:r>
      <w:r w:rsidR="00885488" w:rsidRPr="00BC2E91">
        <w:rPr>
          <w:lang w:val="pt-PT"/>
        </w:rPr>
        <w:t xml:space="preserve"> de martyribus in </w:t>
      </w:r>
      <w:r w:rsidR="009772E9" w:rsidRPr="00BC2E91">
        <w:rPr>
          <w:lang w:val="pt-PT"/>
        </w:rPr>
        <w:t>commu</w:t>
      </w:r>
      <w:r w:rsidR="00885488" w:rsidRPr="00BC2E91">
        <w:rPr>
          <w:lang w:val="pt-PT"/>
        </w:rPr>
        <w:t>ni.</w:t>
      </w:r>
    </w:p>
    <w:p w:rsidR="00885488" w:rsidRPr="00F71415" w:rsidRDefault="0031177A" w:rsidP="00415109">
      <w:pPr>
        <w:rPr>
          <w:lang w:val="pt-PT"/>
        </w:rPr>
      </w:pPr>
      <w:r w:rsidRPr="00BC2E91">
        <w:rPr>
          <w:rStyle w:val="Time1"/>
          <w:lang w:val="fr-FR"/>
        </w:rPr>
        <w:t>Ad laudes</w:t>
      </w:r>
      <w:r w:rsidR="00885488" w:rsidRPr="00B779A9">
        <w:rPr>
          <w:lang w:val="fr-FR"/>
        </w:rPr>
        <w:t xml:space="preserve"> AN </w:t>
      </w:r>
      <w:r w:rsidR="00885488" w:rsidRPr="00BC2E91">
        <w:rPr>
          <w:rStyle w:val="Incipit"/>
          <w:lang w:val="fr-FR"/>
        </w:rPr>
        <w:t>Qui me confessus fuerit</w:t>
      </w:r>
      <w:r w:rsidR="00885488" w:rsidRPr="00B779A9">
        <w:rPr>
          <w:lang w:val="fr-FR"/>
        </w:rPr>
        <w:t xml:space="preserve"> cum reliquis. HY </w:t>
      </w:r>
      <w:r w:rsidR="00885488" w:rsidRPr="00BC2E91">
        <w:rPr>
          <w:rStyle w:val="Incipit"/>
          <w:lang w:val="fr-FR"/>
        </w:rPr>
        <w:t>Martyr dei</w:t>
      </w:r>
      <w:r w:rsidR="00885488" w:rsidRPr="00B779A9">
        <w:rPr>
          <w:lang w:val="fr-FR"/>
        </w:rPr>
        <w:t xml:space="preserve">. VS </w:t>
      </w:r>
      <w:r w:rsidR="00885488" w:rsidRPr="00BC2E91">
        <w:rPr>
          <w:rStyle w:val="Incipit"/>
          <w:lang w:val="fr-FR"/>
        </w:rPr>
        <w:t>Iustus ut palma</w:t>
      </w:r>
      <w:r w:rsidR="00885488" w:rsidRPr="00B779A9">
        <w:rPr>
          <w:lang w:val="fr-FR"/>
        </w:rPr>
        <w:t xml:space="preserve">. </w:t>
      </w:r>
      <w:r w:rsidR="00885488" w:rsidRPr="00B779A9">
        <w:rPr>
          <w:lang w:val="pt-PT"/>
        </w:rPr>
        <w:t xml:space="preserve">AB </w:t>
      </w:r>
      <w:r w:rsidR="00885488" w:rsidRPr="00BC2E91">
        <w:rPr>
          <w:rStyle w:val="Incipit"/>
          <w:lang w:val="pt-PT"/>
        </w:rPr>
        <w:t xml:space="preserve">Hic </w:t>
      </w:r>
      <w:r w:rsidR="00C31823" w:rsidRPr="00BC2E91">
        <w:rPr>
          <w:rStyle w:val="Incipit"/>
          <w:lang w:val="pt-PT"/>
        </w:rPr>
        <w:t>vir</w:t>
      </w:r>
      <w:r w:rsidR="00885488" w:rsidRPr="00BC2E91">
        <w:rPr>
          <w:rStyle w:val="Incipit"/>
          <w:lang w:val="pt-PT"/>
        </w:rPr>
        <w:t xml:space="preserve"> despiciens mundum</w:t>
      </w:r>
      <w:r w:rsidR="00885488" w:rsidRPr="00B779A9">
        <w:rPr>
          <w:lang w:val="pt-PT"/>
        </w:rPr>
        <w:t xml:space="preserve">. </w:t>
      </w:r>
      <w:r w:rsidR="00F71415">
        <w:rPr>
          <w:lang w:val="pt-PT"/>
        </w:rPr>
        <w:t>Suffragium d</w:t>
      </w:r>
      <w:r w:rsidR="00E86DC8" w:rsidRPr="00B779A9">
        <w:rPr>
          <w:lang w:val="pt-PT"/>
        </w:rPr>
        <w:t xml:space="preserve">e sancta Brigida </w:t>
      </w:r>
      <w:r w:rsidR="00F71415">
        <w:rPr>
          <w:lang w:val="pt-PT"/>
        </w:rPr>
        <w:t>[</w:t>
      </w:r>
      <w:r w:rsidR="00885488" w:rsidRPr="00B779A9">
        <w:rPr>
          <w:lang w:val="pt-PT"/>
        </w:rPr>
        <w:t>AC</w:t>
      </w:r>
      <w:r w:rsidR="00F71415">
        <w:rPr>
          <w:lang w:val="pt-PT"/>
        </w:rPr>
        <w:t>]</w:t>
      </w:r>
      <w:r w:rsidR="00885488" w:rsidRPr="00B779A9">
        <w:rPr>
          <w:lang w:val="pt-PT"/>
        </w:rPr>
        <w:t xml:space="preserve"> </w:t>
      </w:r>
      <w:r w:rsidR="00885488" w:rsidRPr="005A362F">
        <w:rPr>
          <w:rStyle w:val="Incipit"/>
          <w:lang w:val="pt-PT"/>
        </w:rPr>
        <w:t>Veni</w:t>
      </w:r>
      <w:r w:rsidR="005A362F" w:rsidRPr="00BE7D55">
        <w:rPr>
          <w:i/>
          <w:lang w:val="pt-PT"/>
        </w:rPr>
        <w:t xml:space="preserve"> </w:t>
      </w:r>
      <w:r w:rsidR="00885488" w:rsidRPr="005A362F">
        <w:rPr>
          <w:rStyle w:val="Incipit"/>
          <w:lang w:val="pt-PT"/>
        </w:rPr>
        <w:t>electa</w:t>
      </w:r>
      <w:r w:rsidR="005A362F" w:rsidRPr="00BE7D55">
        <w:rPr>
          <w:i/>
          <w:lang w:val="pt-PT"/>
        </w:rPr>
        <w:t xml:space="preserve"> </w:t>
      </w:r>
      <w:r w:rsidR="00885488" w:rsidRPr="005A362F">
        <w:rPr>
          <w:rStyle w:val="Incipit"/>
          <w:lang w:val="pt-PT"/>
        </w:rPr>
        <w:t>mea</w:t>
      </w:r>
      <w:r w:rsidR="00885488" w:rsidRPr="00B779A9">
        <w:rPr>
          <w:lang w:val="pt-PT"/>
        </w:rPr>
        <w:t xml:space="preserve">. </w:t>
      </w:r>
      <w:r w:rsidR="00885488" w:rsidRPr="00BC2E91">
        <w:rPr>
          <w:lang w:val="pt-PT"/>
        </w:rPr>
        <w:t xml:space="preserve">De beata virgine quod occurrit. </w:t>
      </w:r>
      <w:r w:rsidR="00E86DC8" w:rsidRPr="00BC2E91">
        <w:rPr>
          <w:lang w:val="pt-PT"/>
        </w:rPr>
        <w:t xml:space="preserve">[BD] </w:t>
      </w:r>
      <w:r w:rsidR="005F6F99" w:rsidRPr="00BC2E91">
        <w:rPr>
          <w:rStyle w:val="Incipit"/>
          <w:lang w:val="pt-PT"/>
        </w:rPr>
        <w:t>Benedicamus</w:t>
      </w:r>
      <w:r w:rsidR="00E86DC8" w:rsidRPr="00BC2E91">
        <w:rPr>
          <w:lang w:val="pt-PT"/>
        </w:rPr>
        <w:t xml:space="preserve"> ferialiter</w:t>
      </w:r>
      <w:r w:rsidR="00885488" w:rsidRPr="00BC2E91">
        <w:rPr>
          <w:lang w:val="pt-PT"/>
        </w:rPr>
        <w:t>.</w:t>
      </w:r>
    </w:p>
    <w:p w:rsidR="00885488" w:rsidRPr="00BC2E91" w:rsidRDefault="0031177A" w:rsidP="00415109">
      <w:pPr>
        <w:rPr>
          <w:lang w:val="pt-PT"/>
        </w:rPr>
      </w:pPr>
      <w:r w:rsidRPr="00BC2E91">
        <w:rPr>
          <w:rStyle w:val="Time1"/>
          <w:lang w:val="pt-PT"/>
        </w:rPr>
        <w:t>Ad horas</w:t>
      </w:r>
      <w:r w:rsidR="00885488" w:rsidRPr="00BC2E91">
        <w:rPr>
          <w:lang w:val="pt-PT"/>
        </w:rPr>
        <w:t xml:space="preserve"> dicantur laudes.</w:t>
      </w:r>
    </w:p>
    <w:p w:rsidR="00885488" w:rsidRPr="00BC2E91" w:rsidRDefault="0031177A" w:rsidP="00415109">
      <w:pPr>
        <w:rPr>
          <w:lang w:val="it-IT"/>
        </w:rPr>
      </w:pPr>
      <w:r w:rsidRPr="00BC2E91">
        <w:rPr>
          <w:rStyle w:val="Time1"/>
          <w:lang w:val="it-IT"/>
        </w:rPr>
        <w:t>Ad missam</w:t>
      </w:r>
      <w:r w:rsidR="00885488" w:rsidRPr="00BC2E91">
        <w:rPr>
          <w:lang w:val="it-IT"/>
        </w:rPr>
        <w:t xml:space="preserve"> IN </w:t>
      </w:r>
      <w:r w:rsidR="00885488" w:rsidRPr="00BC2E91">
        <w:rPr>
          <w:rStyle w:val="Incipit"/>
          <w:lang w:val="it-IT"/>
        </w:rPr>
        <w:t>Laetabitur</w:t>
      </w:r>
      <w:r w:rsidR="005A362F" w:rsidRPr="00BC2E91">
        <w:rPr>
          <w:i/>
          <w:lang w:val="it-IT"/>
        </w:rPr>
        <w:t xml:space="preserve"> </w:t>
      </w:r>
      <w:r w:rsidR="00885488" w:rsidRPr="00BC2E91">
        <w:rPr>
          <w:rStyle w:val="Incipit"/>
          <w:lang w:val="it-IT"/>
        </w:rPr>
        <w:t>iustus</w:t>
      </w:r>
      <w:r w:rsidR="00DD1415">
        <w:rPr>
          <w:lang w:val="it-IT"/>
        </w:rPr>
        <w:t>@</w:t>
      </w:r>
      <w:r w:rsidR="00DD1415" w:rsidRPr="00BC2E91">
        <w:rPr>
          <w:lang w:val="it-IT"/>
        </w:rPr>
        <w:t>36.</w:t>
      </w:r>
      <w:r w:rsidR="00885488" w:rsidRPr="00BC2E91">
        <w:rPr>
          <w:lang w:val="it-IT"/>
        </w:rPr>
        <w:t xml:space="preserve"> GR </w:t>
      </w:r>
      <w:r w:rsidR="00885488" w:rsidRPr="00BC2E91">
        <w:rPr>
          <w:rStyle w:val="Incipit"/>
          <w:lang w:val="it-IT"/>
        </w:rPr>
        <w:t>Posuisti</w:t>
      </w:r>
      <w:r w:rsidR="0088397B" w:rsidRPr="0088397B">
        <w:rPr>
          <w:lang w:val="it-IT"/>
        </w:rPr>
        <w:t>@</w:t>
      </w:r>
      <w:r w:rsidR="00DD1415" w:rsidRPr="00BC2E91">
        <w:rPr>
          <w:lang w:val="it-IT"/>
        </w:rPr>
        <w:t>36.</w:t>
      </w:r>
      <w:r w:rsidR="00885488" w:rsidRPr="00BC2E91">
        <w:rPr>
          <w:lang w:val="it-IT"/>
        </w:rPr>
        <w:t xml:space="preserve"> AL</w:t>
      </w:r>
      <w:r w:rsidR="00E86DC8" w:rsidRPr="00BC2E91">
        <w:rPr>
          <w:lang w:val="it-IT"/>
        </w:rPr>
        <w:t>V</w:t>
      </w:r>
      <w:r w:rsidR="00885488" w:rsidRPr="00BC2E91">
        <w:rPr>
          <w:lang w:val="it-IT"/>
        </w:rPr>
        <w:t xml:space="preserve"> </w:t>
      </w:r>
      <w:r w:rsidR="00885488" w:rsidRPr="00BC2E91">
        <w:rPr>
          <w:rStyle w:val="Incipit"/>
          <w:lang w:val="it-IT"/>
        </w:rPr>
        <w:t>Laetabitur</w:t>
      </w:r>
      <w:r w:rsidR="005A362F" w:rsidRPr="00BC2E91">
        <w:rPr>
          <w:i/>
          <w:lang w:val="it-IT"/>
        </w:rPr>
        <w:t xml:space="preserve"> </w:t>
      </w:r>
      <w:r w:rsidR="00885488" w:rsidRPr="00BC2E91">
        <w:rPr>
          <w:rStyle w:val="Incipit"/>
          <w:lang w:val="it-IT"/>
        </w:rPr>
        <w:t>iustus</w:t>
      </w:r>
      <w:r w:rsidR="00885488" w:rsidRPr="00BC2E91">
        <w:rPr>
          <w:lang w:val="it-IT"/>
        </w:rPr>
        <w:t xml:space="preserve"> 229 vel pro </w:t>
      </w:r>
      <w:r w:rsidR="00775349" w:rsidRPr="00BC2E91">
        <w:rPr>
          <w:lang w:val="it-IT"/>
        </w:rPr>
        <w:t xml:space="preserve">[AL] </w:t>
      </w:r>
      <w:r w:rsidR="00885488" w:rsidRPr="00BC2E91">
        <w:rPr>
          <w:rStyle w:val="Incipit"/>
          <w:lang w:val="it-IT"/>
        </w:rPr>
        <w:t>Alleluia</w:t>
      </w:r>
      <w:r w:rsidR="00885488" w:rsidRPr="00BC2E91">
        <w:rPr>
          <w:lang w:val="it-IT"/>
        </w:rPr>
        <w:t xml:space="preserve"> si fuerit post septuagesimam accipitur TR </w:t>
      </w:r>
      <w:r w:rsidR="00885488" w:rsidRPr="00BC2E91">
        <w:rPr>
          <w:rStyle w:val="Incipit"/>
          <w:lang w:val="it-IT"/>
        </w:rPr>
        <w:t>Desiderium</w:t>
      </w:r>
      <w:r w:rsidR="00DD1415">
        <w:rPr>
          <w:lang w:val="it-IT"/>
        </w:rPr>
        <w:t>@</w:t>
      </w:r>
      <w:r w:rsidR="00DD1415" w:rsidRPr="00BC2E91">
        <w:rPr>
          <w:lang w:val="it-IT"/>
        </w:rPr>
        <w:t>45.</w:t>
      </w:r>
      <w:r w:rsidR="00885488" w:rsidRPr="00BC2E91">
        <w:rPr>
          <w:lang w:val="it-IT"/>
        </w:rPr>
        <w:t xml:space="preserve"> OF </w:t>
      </w:r>
      <w:r w:rsidR="00885488" w:rsidRPr="00BC2E91">
        <w:rPr>
          <w:rStyle w:val="Incipit"/>
          <w:lang w:val="it-IT"/>
        </w:rPr>
        <w:t>Gloria</w:t>
      </w:r>
      <w:r w:rsidR="0088397B" w:rsidRPr="0088397B">
        <w:rPr>
          <w:lang w:val="it-IT"/>
        </w:rPr>
        <w:t>@</w:t>
      </w:r>
      <w:r w:rsidR="00DD1415" w:rsidRPr="00BC2E91">
        <w:rPr>
          <w:lang w:val="it-IT"/>
        </w:rPr>
        <w:t>38.</w:t>
      </w:r>
      <w:r w:rsidR="00885488" w:rsidRPr="00BC2E91">
        <w:rPr>
          <w:lang w:val="it-IT"/>
        </w:rPr>
        <w:t xml:space="preserve"> CO </w:t>
      </w:r>
      <w:r w:rsidR="00885488" w:rsidRPr="00BC2E91">
        <w:rPr>
          <w:rStyle w:val="Incipit"/>
          <w:lang w:val="it-IT"/>
        </w:rPr>
        <w:t>Qui</w:t>
      </w:r>
      <w:r w:rsidR="005A362F" w:rsidRPr="00BC2E91">
        <w:rPr>
          <w:i/>
          <w:lang w:val="it-IT"/>
        </w:rPr>
        <w:t xml:space="preserve"> </w:t>
      </w:r>
      <w:r w:rsidR="00885488" w:rsidRPr="00BC2E91">
        <w:rPr>
          <w:rStyle w:val="Incipit"/>
          <w:lang w:val="it-IT"/>
        </w:rPr>
        <w:t>vult</w:t>
      </w:r>
      <w:r w:rsidR="00DD1415">
        <w:rPr>
          <w:lang w:val="it-IT"/>
        </w:rPr>
        <w:t>@</w:t>
      </w:r>
      <w:r w:rsidR="00DD1415" w:rsidRPr="00BC2E91">
        <w:rPr>
          <w:lang w:val="it-IT"/>
        </w:rPr>
        <w:t>37.</w:t>
      </w:r>
    </w:p>
    <w:p w:rsidR="00885488" w:rsidRPr="00BC2E91" w:rsidRDefault="00F71415" w:rsidP="00415109">
      <w:pPr>
        <w:pStyle w:val="berschrift1"/>
        <w:rPr>
          <w:lang w:val="it-IT"/>
        </w:rPr>
      </w:pPr>
      <w:r w:rsidRPr="00BC2E91">
        <w:rPr>
          <w:lang w:val="it-IT"/>
        </w:rPr>
        <w:t xml:space="preserve">(158v) </w:t>
      </w:r>
      <w:r w:rsidR="00885488" w:rsidRPr="00BC2E91">
        <w:rPr>
          <w:lang w:val="it-IT"/>
        </w:rPr>
        <w:t>IN FEST</w:t>
      </w:r>
      <w:r w:rsidR="0031177A" w:rsidRPr="00BC2E91">
        <w:rPr>
          <w:lang w:val="it-IT"/>
        </w:rPr>
        <w:t>O PURIFICATIONIS SANCTAE MARIAE</w:t>
      </w:r>
    </w:p>
    <w:p w:rsidR="00885488" w:rsidRPr="00BC2E91" w:rsidRDefault="00885488" w:rsidP="00415109">
      <w:pPr>
        <w:rPr>
          <w:lang w:val="it-IT"/>
        </w:rPr>
      </w:pPr>
      <w:r w:rsidRPr="00BC2E91">
        <w:rPr>
          <w:lang w:val="it-IT"/>
        </w:rPr>
        <w:t xml:space="preserve">Summum festum facimus. Hoc festum si in dominicam septuagesimam </w:t>
      </w:r>
      <w:r w:rsidR="00C31823" w:rsidRPr="00BC2E91">
        <w:rPr>
          <w:lang w:val="it-IT"/>
        </w:rPr>
        <w:t>evenerit</w:t>
      </w:r>
      <w:r w:rsidRPr="00BC2E91">
        <w:rPr>
          <w:lang w:val="it-IT"/>
        </w:rPr>
        <w:t xml:space="preserve"> omnia de festo plenarie dicantur et nihil iuxta</w:t>
      </w:r>
      <w:r w:rsidR="001649AB" w:rsidRPr="00BC2E91">
        <w:rPr>
          <w:lang w:val="it-IT"/>
        </w:rPr>
        <w:t xml:space="preserve"> </w:t>
      </w:r>
      <w:r w:rsidR="001649AB" w:rsidRPr="00BC2E91">
        <w:rPr>
          <w:rStyle w:val="Ort"/>
          <w:lang w:val="it-IT"/>
        </w:rPr>
        <w:t>r</w:t>
      </w:r>
      <w:r w:rsidR="001B40A6" w:rsidRPr="00BC2E91">
        <w:rPr>
          <w:rStyle w:val="Ort"/>
          <w:lang w:val="it-IT"/>
        </w:rPr>
        <w:t>omanam</w:t>
      </w:r>
      <w:r w:rsidR="00070465" w:rsidRPr="00BC2E91">
        <w:rPr>
          <w:lang w:val="it-IT"/>
        </w:rPr>
        <w:t xml:space="preserve"> consuetudinem praeter </w:t>
      </w:r>
      <w:r w:rsidR="00775349" w:rsidRPr="00BC2E91">
        <w:rPr>
          <w:lang w:val="it-IT"/>
        </w:rPr>
        <w:t xml:space="preserve">[AL] </w:t>
      </w:r>
      <w:r w:rsidR="00070465" w:rsidRPr="00BC2E91">
        <w:rPr>
          <w:rStyle w:val="Incipit"/>
          <w:lang w:val="it-IT"/>
        </w:rPr>
        <w:t>A</w:t>
      </w:r>
      <w:r w:rsidRPr="00BC2E91">
        <w:rPr>
          <w:rStyle w:val="Incipit"/>
          <w:lang w:val="it-IT"/>
        </w:rPr>
        <w:t>lleluia</w:t>
      </w:r>
      <w:r w:rsidRPr="00BC2E91">
        <w:rPr>
          <w:lang w:val="it-IT"/>
        </w:rPr>
        <w:t xml:space="preserve"> de solita glorificatione mutamus.</w:t>
      </w:r>
    </w:p>
    <w:p w:rsidR="00885488" w:rsidRPr="00BC2E91" w:rsidRDefault="0031177A" w:rsidP="00415109">
      <w:pPr>
        <w:rPr>
          <w:lang w:val="it-IT"/>
        </w:rPr>
      </w:pPr>
      <w:r w:rsidRPr="00BC2E91">
        <w:rPr>
          <w:rStyle w:val="Time1"/>
          <w:lang w:val="pt-PT"/>
        </w:rPr>
        <w:t>Ad vesperas</w:t>
      </w:r>
      <w:r w:rsidR="00885488" w:rsidRPr="00B779A9">
        <w:rPr>
          <w:lang w:val="pt-PT"/>
        </w:rPr>
        <w:t xml:space="preserve"> super psalmos AN </w:t>
      </w:r>
      <w:r w:rsidR="00885488" w:rsidRPr="005A362F">
        <w:rPr>
          <w:rStyle w:val="Incipit"/>
          <w:lang w:val="pt-PT"/>
        </w:rPr>
        <w:t>O</w:t>
      </w:r>
      <w:r w:rsidR="005A362F" w:rsidRPr="00BE7D55">
        <w:rPr>
          <w:i/>
          <w:lang w:val="pt-PT"/>
        </w:rPr>
        <w:t xml:space="preserve"> </w:t>
      </w:r>
      <w:r w:rsidR="00885488" w:rsidRPr="005A362F">
        <w:rPr>
          <w:rStyle w:val="Incipit"/>
          <w:lang w:val="pt-PT"/>
        </w:rPr>
        <w:t>admirabile</w:t>
      </w:r>
      <w:r w:rsidR="005A362F" w:rsidRPr="00BE7D55">
        <w:rPr>
          <w:i/>
          <w:lang w:val="pt-PT"/>
        </w:rPr>
        <w:t xml:space="preserve"> </w:t>
      </w:r>
      <w:r w:rsidR="00885488" w:rsidRPr="005A362F">
        <w:rPr>
          <w:rStyle w:val="Incipit"/>
          <w:lang w:val="pt-PT"/>
        </w:rPr>
        <w:t>commercium</w:t>
      </w:r>
      <w:r w:rsidR="00885488" w:rsidRPr="00B779A9">
        <w:rPr>
          <w:lang w:val="pt-PT"/>
        </w:rPr>
        <w:t xml:space="preserve"> cum reliquis. </w:t>
      </w:r>
      <w:r w:rsidR="00E86DC8" w:rsidRPr="00B779A9">
        <w:rPr>
          <w:lang w:val="pt-PT"/>
        </w:rPr>
        <w:t>Psalmi omnia Laudate</w:t>
      </w:r>
      <w:r w:rsidR="00885488" w:rsidRPr="00B779A9">
        <w:rPr>
          <w:lang w:val="pt-PT"/>
        </w:rPr>
        <w:t xml:space="preserve">. RP </w:t>
      </w:r>
      <w:r w:rsidR="00885488" w:rsidRPr="005A362F">
        <w:rPr>
          <w:rStyle w:val="Incipit"/>
          <w:lang w:val="pt-PT"/>
        </w:rPr>
        <w:t>Videte</w:t>
      </w:r>
      <w:r w:rsidR="005A362F" w:rsidRPr="00BE7D55">
        <w:rPr>
          <w:i/>
          <w:lang w:val="pt-PT"/>
        </w:rPr>
        <w:t xml:space="preserve"> </w:t>
      </w:r>
      <w:r w:rsidR="00885488" w:rsidRPr="005A362F">
        <w:rPr>
          <w:rStyle w:val="Incipit"/>
          <w:lang w:val="pt-PT"/>
        </w:rPr>
        <w:t>miraculum</w:t>
      </w:r>
      <w:r w:rsidR="00885488" w:rsidRPr="00B779A9">
        <w:rPr>
          <w:lang w:val="pt-PT"/>
        </w:rPr>
        <w:t xml:space="preserve">. HY </w:t>
      </w:r>
      <w:r w:rsidR="00885488" w:rsidRPr="005A362F">
        <w:rPr>
          <w:rStyle w:val="Incipit"/>
          <w:lang w:val="pt-PT"/>
        </w:rPr>
        <w:t>Quod</w:t>
      </w:r>
      <w:r w:rsidR="005A362F" w:rsidRPr="00BE7D55">
        <w:rPr>
          <w:i/>
          <w:lang w:val="pt-PT"/>
        </w:rPr>
        <w:t xml:space="preserve"> </w:t>
      </w:r>
      <w:r w:rsidR="00885488" w:rsidRPr="005A362F">
        <w:rPr>
          <w:rStyle w:val="Incipit"/>
          <w:lang w:val="pt-PT"/>
        </w:rPr>
        <w:t>chorus</w:t>
      </w:r>
      <w:r w:rsidR="005A362F" w:rsidRPr="00BE7D55">
        <w:rPr>
          <w:i/>
          <w:lang w:val="pt-PT"/>
        </w:rPr>
        <w:t xml:space="preserve"> </w:t>
      </w:r>
      <w:r w:rsidR="00885488" w:rsidRPr="005A362F">
        <w:rPr>
          <w:rStyle w:val="Incipit"/>
          <w:lang w:val="pt-PT"/>
        </w:rPr>
        <w:t>vatum</w:t>
      </w:r>
      <w:r w:rsidR="00885488" w:rsidRPr="00B779A9">
        <w:rPr>
          <w:lang w:val="pt-PT"/>
        </w:rPr>
        <w:t xml:space="preserve">. VS </w:t>
      </w:r>
      <w:r w:rsidR="00885488" w:rsidRPr="005A362F">
        <w:rPr>
          <w:rStyle w:val="Incipit"/>
          <w:lang w:val="pt-PT"/>
        </w:rPr>
        <w:t>Ave</w:t>
      </w:r>
      <w:r w:rsidR="005A362F" w:rsidRPr="00BE7D55">
        <w:rPr>
          <w:i/>
          <w:lang w:val="pt-PT"/>
        </w:rPr>
        <w:t xml:space="preserve"> </w:t>
      </w:r>
      <w:r w:rsidR="00885488" w:rsidRPr="005A362F">
        <w:rPr>
          <w:rStyle w:val="Incipit"/>
          <w:lang w:val="pt-PT"/>
        </w:rPr>
        <w:t>Maria</w:t>
      </w:r>
      <w:r w:rsidR="00885488" w:rsidRPr="00B779A9">
        <w:rPr>
          <w:lang w:val="pt-PT"/>
        </w:rPr>
        <w:t xml:space="preserve">. AM </w:t>
      </w:r>
      <w:r w:rsidR="00885488" w:rsidRPr="005A362F">
        <w:rPr>
          <w:rStyle w:val="Incipit"/>
          <w:lang w:val="pt-PT"/>
        </w:rPr>
        <w:t>Senex</w:t>
      </w:r>
      <w:r w:rsidR="005A362F" w:rsidRPr="00BE7D55">
        <w:rPr>
          <w:i/>
          <w:lang w:val="pt-PT"/>
        </w:rPr>
        <w:t xml:space="preserve"> </w:t>
      </w:r>
      <w:r w:rsidR="00885488" w:rsidRPr="005A362F">
        <w:rPr>
          <w:rStyle w:val="Incipit"/>
          <w:lang w:val="pt-PT"/>
        </w:rPr>
        <w:t>puerum</w:t>
      </w:r>
      <w:r w:rsidR="005A362F" w:rsidRPr="00BE7D55">
        <w:rPr>
          <w:i/>
          <w:lang w:val="pt-PT"/>
        </w:rPr>
        <w:t xml:space="preserve"> </w:t>
      </w:r>
      <w:r w:rsidR="00885488" w:rsidRPr="005A362F">
        <w:rPr>
          <w:rStyle w:val="Incipit"/>
          <w:lang w:val="pt-PT"/>
        </w:rPr>
        <w:t>portabat</w:t>
      </w:r>
      <w:r w:rsidR="00885488" w:rsidRPr="00B779A9">
        <w:rPr>
          <w:lang w:val="pt-PT"/>
        </w:rPr>
        <w:t xml:space="preserve">. </w:t>
      </w:r>
      <w:r w:rsidR="00F71415">
        <w:rPr>
          <w:lang w:val="pt-PT"/>
        </w:rPr>
        <w:t>Suffragium d</w:t>
      </w:r>
      <w:r w:rsidR="00E86DC8" w:rsidRPr="00B779A9">
        <w:rPr>
          <w:lang w:val="pt-PT"/>
        </w:rPr>
        <w:t xml:space="preserve">e sancto Ignatio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BC2E91">
        <w:rPr>
          <w:rStyle w:val="Incipit"/>
          <w:lang w:val="pt-PT"/>
        </w:rPr>
        <w:t xml:space="preserve">Hic est </w:t>
      </w:r>
      <w:r w:rsidR="001B7479" w:rsidRPr="00BC2E91">
        <w:rPr>
          <w:rStyle w:val="Incipit"/>
          <w:lang w:val="pt-PT"/>
        </w:rPr>
        <w:t>vere</w:t>
      </w:r>
      <w:r w:rsidR="00885488" w:rsidRPr="00BC2E91">
        <w:rPr>
          <w:rStyle w:val="Incipit"/>
          <w:lang w:val="pt-PT"/>
        </w:rPr>
        <w:t xml:space="preserve"> martyr</w:t>
      </w:r>
      <w:r w:rsidR="00885488" w:rsidRPr="00B779A9">
        <w:rPr>
          <w:lang w:val="pt-PT"/>
        </w:rPr>
        <w:t xml:space="preserve">. </w:t>
      </w:r>
      <w:r w:rsidR="00E86DC8" w:rsidRPr="00BC2E91">
        <w:rPr>
          <w:lang w:val="pt-PT"/>
        </w:rPr>
        <w:t xml:space="preserve">[BD] </w:t>
      </w:r>
      <w:r w:rsidR="005F6F99" w:rsidRPr="00BC2E91">
        <w:rPr>
          <w:rStyle w:val="Incipit"/>
          <w:lang w:val="pt-PT"/>
        </w:rPr>
        <w:t>Benedicamus</w:t>
      </w:r>
      <w:r w:rsidR="005E1283" w:rsidRPr="00BC2E91">
        <w:rPr>
          <w:lang w:val="pt-PT"/>
        </w:rPr>
        <w:t xml:space="preserve">. </w:t>
      </w:r>
      <w:r w:rsidR="005E1283" w:rsidRPr="00BC2E91">
        <w:rPr>
          <w:lang w:val="it-IT"/>
        </w:rPr>
        <w:t>[TP]</w:t>
      </w:r>
      <w:r w:rsidR="00E86DC8" w:rsidRPr="00BC2E91">
        <w:rPr>
          <w:lang w:val="it-IT"/>
        </w:rPr>
        <w:t xml:space="preserve"> </w:t>
      </w:r>
      <w:r w:rsidR="00885488" w:rsidRPr="00BC2E91">
        <w:rPr>
          <w:rStyle w:val="Incipit"/>
          <w:lang w:val="it-IT"/>
        </w:rPr>
        <w:t>In laude Iesu</w:t>
      </w:r>
      <w:r w:rsidR="00885488" w:rsidRPr="00BC2E91">
        <w:rPr>
          <w:lang w:val="it-IT"/>
        </w:rPr>
        <w:t>.</w:t>
      </w:r>
    </w:p>
    <w:p w:rsidR="00885488" w:rsidRPr="00B779A9" w:rsidRDefault="0031177A" w:rsidP="00415109">
      <w:pPr>
        <w:rPr>
          <w:lang w:val="it-IT"/>
        </w:rPr>
      </w:pPr>
      <w:r w:rsidRPr="00BC2E91">
        <w:rPr>
          <w:rStyle w:val="Time1"/>
          <w:lang w:val="it-IT"/>
        </w:rPr>
        <w:t>Ad completorium</w:t>
      </w:r>
      <w:r w:rsidRPr="00BC2E91">
        <w:rPr>
          <w:lang w:val="it-IT"/>
        </w:rPr>
        <w:t xml:space="preserve"> </w:t>
      </w:r>
      <w:r w:rsidR="00885488" w:rsidRPr="00BC2E91">
        <w:rPr>
          <w:lang w:val="it-IT"/>
        </w:rPr>
        <w:t xml:space="preserve">HY </w:t>
      </w:r>
      <w:r w:rsidR="00885488" w:rsidRPr="00BC2E91">
        <w:rPr>
          <w:rStyle w:val="Incipit"/>
          <w:lang w:val="it-IT"/>
        </w:rPr>
        <w:t>Corde natus</w:t>
      </w:r>
      <w:r w:rsidR="00885488" w:rsidRPr="00BC2E91">
        <w:rPr>
          <w:lang w:val="it-IT"/>
        </w:rPr>
        <w:t xml:space="preserve">. </w:t>
      </w:r>
      <w:r w:rsidR="00885488" w:rsidRPr="00B779A9">
        <w:rPr>
          <w:lang w:val="it-IT"/>
        </w:rPr>
        <w:t xml:space="preserve">AD </w:t>
      </w:r>
      <w:r w:rsidR="00885488" w:rsidRPr="00BC2E91">
        <w:rPr>
          <w:rStyle w:val="Incipit"/>
          <w:lang w:val="it-IT"/>
        </w:rPr>
        <w:t>Glorificamus te</w:t>
      </w:r>
      <w:r w:rsidR="00885488" w:rsidRPr="00B779A9">
        <w:rPr>
          <w:lang w:val="it-IT"/>
        </w:rPr>
        <w:t xml:space="preserve">. Ad </w:t>
      </w:r>
      <w:r w:rsidR="000F4FB4" w:rsidRPr="00B779A9">
        <w:rPr>
          <w:lang w:val="it-IT"/>
        </w:rPr>
        <w:t>Salve</w:t>
      </w:r>
      <w:r w:rsidR="00ED52BA" w:rsidRPr="00B779A9">
        <w:rPr>
          <w:lang w:val="it-IT"/>
        </w:rPr>
        <w:t xml:space="preserve"> r</w:t>
      </w:r>
      <w:r w:rsidR="00885488" w:rsidRPr="00B779A9">
        <w:rPr>
          <w:lang w:val="it-IT"/>
        </w:rPr>
        <w:t xml:space="preserve">egina SE </w:t>
      </w:r>
      <w:r w:rsidR="00885488" w:rsidRPr="00BC2E91">
        <w:rPr>
          <w:rStyle w:val="Incipit"/>
          <w:lang w:val="it-IT"/>
        </w:rPr>
        <w:t>Concentu parili</w:t>
      </w:r>
      <w:r w:rsidR="00885488" w:rsidRPr="00B779A9">
        <w:rPr>
          <w:lang w:val="it-IT"/>
        </w:rPr>
        <w:t xml:space="preserve">. VS </w:t>
      </w:r>
      <w:r w:rsidR="00885488" w:rsidRPr="00BC2E91">
        <w:rPr>
          <w:rStyle w:val="Incipit"/>
          <w:lang w:val="it-IT"/>
        </w:rPr>
        <w:t>Post partum</w:t>
      </w:r>
      <w:r w:rsidR="00885488" w:rsidRPr="00B779A9">
        <w:rPr>
          <w:lang w:val="it-IT"/>
        </w:rPr>
        <w:t>.</w:t>
      </w:r>
    </w:p>
    <w:p w:rsidR="00885488" w:rsidRPr="00B779A9" w:rsidRDefault="0031177A" w:rsidP="00415109">
      <w:pPr>
        <w:rPr>
          <w:lang w:val="it-IT"/>
        </w:rPr>
      </w:pPr>
      <w:r w:rsidRPr="00BC2E91">
        <w:rPr>
          <w:rStyle w:val="Time1"/>
          <w:lang w:val="it-IT"/>
        </w:rPr>
        <w:t>Ad matutinum</w:t>
      </w:r>
      <w:r w:rsidR="00885488" w:rsidRPr="00B779A9">
        <w:rPr>
          <w:lang w:val="it-IT"/>
        </w:rPr>
        <w:t xml:space="preserve"> I</w:t>
      </w:r>
      <w:r w:rsidR="00E86DC8" w:rsidRPr="00B779A9">
        <w:rPr>
          <w:lang w:val="it-IT"/>
        </w:rPr>
        <w:t>N</w:t>
      </w:r>
      <w:r w:rsidR="00885488" w:rsidRPr="00B779A9">
        <w:rPr>
          <w:lang w:val="it-IT"/>
        </w:rPr>
        <w:t xml:space="preserve">V </w:t>
      </w:r>
      <w:r w:rsidR="00885488" w:rsidRPr="00BC2E91">
        <w:rPr>
          <w:rStyle w:val="Incipit"/>
          <w:lang w:val="it-IT"/>
        </w:rPr>
        <w:t>Ecce venit ad templum</w:t>
      </w:r>
      <w:r w:rsidR="00885488" w:rsidRPr="00B779A9">
        <w:rPr>
          <w:lang w:val="it-IT"/>
        </w:rPr>
        <w:t xml:space="preserve">. HY </w:t>
      </w:r>
      <w:r w:rsidR="00885488" w:rsidRPr="00BC2E91">
        <w:rPr>
          <w:rStyle w:val="Incipit"/>
          <w:lang w:val="it-IT"/>
        </w:rPr>
        <w:t>Ave maris stella</w:t>
      </w:r>
      <w:r w:rsidR="00885488" w:rsidRPr="00B779A9">
        <w:rPr>
          <w:lang w:val="it-IT"/>
        </w:rPr>
        <w:t>.</w:t>
      </w:r>
    </w:p>
    <w:p w:rsidR="00885488" w:rsidRPr="00BC2E91" w:rsidRDefault="0031177A" w:rsidP="00415109">
      <w:pPr>
        <w:rPr>
          <w:lang w:val="pt-PT"/>
        </w:rPr>
      </w:pPr>
      <w:r w:rsidRPr="00BC2E91">
        <w:rPr>
          <w:rStyle w:val="Time2"/>
          <w:lang w:val="it-IT"/>
        </w:rPr>
        <w:t>In primo nocturno</w:t>
      </w:r>
      <w:r w:rsidR="00885488" w:rsidRPr="00B779A9">
        <w:rPr>
          <w:lang w:val="it-IT"/>
        </w:rPr>
        <w:t xml:space="preserve"> AN </w:t>
      </w:r>
      <w:r w:rsidR="00885488" w:rsidRPr="005A362F">
        <w:rPr>
          <w:rStyle w:val="Incipit"/>
          <w:lang w:val="it-IT"/>
        </w:rPr>
        <w:t>Benedicta</w:t>
      </w:r>
      <w:r w:rsidR="005A362F" w:rsidRPr="00BE7D55">
        <w:rPr>
          <w:i/>
          <w:lang w:val="it-IT"/>
        </w:rPr>
        <w:t xml:space="preserve"> </w:t>
      </w:r>
      <w:r w:rsidR="00885488" w:rsidRPr="005A362F">
        <w:rPr>
          <w:rStyle w:val="Incipit"/>
          <w:lang w:val="it-IT"/>
        </w:rPr>
        <w:t>tu</w:t>
      </w:r>
      <w:r w:rsidR="005A362F" w:rsidRPr="00BE7D55">
        <w:rPr>
          <w:i/>
          <w:lang w:val="it-IT"/>
        </w:rPr>
        <w:t xml:space="preserve"> </w:t>
      </w:r>
      <w:r w:rsidR="00885488" w:rsidRPr="005A362F">
        <w:rPr>
          <w:rStyle w:val="Incipit"/>
          <w:lang w:val="it-IT"/>
        </w:rPr>
        <w:t>in</w:t>
      </w:r>
      <w:r w:rsidR="005A362F" w:rsidRPr="00BE7D55">
        <w:rPr>
          <w:i/>
          <w:lang w:val="it-IT"/>
        </w:rPr>
        <w:t xml:space="preserve"> </w:t>
      </w:r>
      <w:r w:rsidR="00885488" w:rsidRPr="005A362F">
        <w:rPr>
          <w:rStyle w:val="Incipit"/>
          <w:lang w:val="it-IT"/>
        </w:rPr>
        <w:t>mulieribus</w:t>
      </w:r>
      <w:r w:rsidR="00885488" w:rsidRPr="00B779A9">
        <w:rPr>
          <w:lang w:val="it-IT"/>
        </w:rPr>
        <w:t xml:space="preserve"> cum duabus sequentibus. </w:t>
      </w:r>
      <w:r w:rsidR="00F71415">
        <w:rPr>
          <w:lang w:val="it-IT"/>
        </w:rPr>
        <w:t xml:space="preserve">PS </w:t>
      </w:r>
      <w:r w:rsidR="00CC455B" w:rsidRPr="00BC2E91">
        <w:rPr>
          <w:rStyle w:val="Incipit"/>
          <w:lang w:val="it-IT"/>
        </w:rPr>
        <w:t xml:space="preserve">(159r) </w:t>
      </w:r>
      <w:r w:rsidR="00885488" w:rsidRPr="00BC2E91">
        <w:rPr>
          <w:rStyle w:val="Incipit"/>
          <w:lang w:val="it-IT"/>
        </w:rPr>
        <w:t>Domine</w:t>
      </w:r>
      <w:r w:rsidR="005A362F" w:rsidRPr="00BC2E91">
        <w:rPr>
          <w:i/>
          <w:lang w:val="it-IT"/>
        </w:rPr>
        <w:t xml:space="preserve"> </w:t>
      </w:r>
      <w:r w:rsidR="00885488" w:rsidRPr="00BC2E91">
        <w:rPr>
          <w:rStyle w:val="Incipit"/>
          <w:lang w:val="it-IT"/>
        </w:rPr>
        <w:t>dominus</w:t>
      </w:r>
      <w:r w:rsidR="005A362F" w:rsidRPr="00BC2E91">
        <w:rPr>
          <w:i/>
          <w:lang w:val="it-IT"/>
        </w:rPr>
        <w:t xml:space="preserve"> </w:t>
      </w:r>
      <w:r w:rsidR="00885488" w:rsidRPr="00BC2E91">
        <w:rPr>
          <w:rStyle w:val="Incipit"/>
          <w:lang w:val="it-IT"/>
        </w:rPr>
        <w:t>noster</w:t>
      </w:r>
      <w:r w:rsidR="00794880" w:rsidRPr="00BC2E91">
        <w:rPr>
          <w:lang w:val="it-IT"/>
        </w:rPr>
        <w:t xml:space="preserve">. </w:t>
      </w:r>
      <w:r w:rsidR="00BA24A1" w:rsidRPr="00BC2E91">
        <w:rPr>
          <w:lang w:val="it-IT"/>
        </w:rPr>
        <w:t>[</w:t>
      </w:r>
      <w:r w:rsidR="00885488" w:rsidRPr="00BC2E91">
        <w:rPr>
          <w:lang w:val="it-IT"/>
        </w:rPr>
        <w:t>PS</w:t>
      </w:r>
      <w:r w:rsidR="00BA24A1" w:rsidRPr="00BC2E91">
        <w:rPr>
          <w:lang w:val="it-IT"/>
        </w:rPr>
        <w:t>]</w:t>
      </w:r>
      <w:r w:rsidR="00885488" w:rsidRPr="00BC2E91">
        <w:rPr>
          <w:lang w:val="it-IT"/>
        </w:rPr>
        <w:t xml:space="preserve"> </w:t>
      </w:r>
      <w:r w:rsidR="00885488" w:rsidRPr="00BC2E91">
        <w:rPr>
          <w:rStyle w:val="Incipit"/>
          <w:lang w:val="it-IT"/>
        </w:rPr>
        <w:t>Caeli</w:t>
      </w:r>
      <w:r w:rsidR="005A362F" w:rsidRPr="00BC2E91">
        <w:rPr>
          <w:i/>
          <w:lang w:val="it-IT"/>
        </w:rPr>
        <w:t xml:space="preserve"> </w:t>
      </w:r>
      <w:r w:rsidR="00885488" w:rsidRPr="00BC2E91">
        <w:rPr>
          <w:rStyle w:val="Incipit"/>
          <w:lang w:val="it-IT"/>
        </w:rPr>
        <w:t>enarrant</w:t>
      </w:r>
      <w:r w:rsidR="00794880" w:rsidRPr="00BC2E91">
        <w:rPr>
          <w:lang w:val="it-IT"/>
        </w:rPr>
        <w:t xml:space="preserve">. </w:t>
      </w:r>
      <w:r w:rsidR="00BA24A1" w:rsidRPr="00BC2E91">
        <w:rPr>
          <w:lang w:val="it-IT"/>
        </w:rPr>
        <w:t>[</w:t>
      </w:r>
      <w:r w:rsidR="00885488" w:rsidRPr="00BC2E91">
        <w:rPr>
          <w:lang w:val="it-IT"/>
        </w:rPr>
        <w:t>PS</w:t>
      </w:r>
      <w:r w:rsidR="00BA24A1" w:rsidRPr="00BC2E91">
        <w:rPr>
          <w:lang w:val="it-IT"/>
        </w:rPr>
        <w:t>]</w:t>
      </w:r>
      <w:r w:rsidR="00885488" w:rsidRPr="00BC2E91">
        <w:rPr>
          <w:lang w:val="it-IT"/>
        </w:rPr>
        <w:t xml:space="preserve"> </w:t>
      </w:r>
      <w:r w:rsidR="00885488" w:rsidRPr="00BC2E91">
        <w:rPr>
          <w:rStyle w:val="Incipit"/>
          <w:lang w:val="it-IT"/>
        </w:rPr>
        <w:t>Domini</w:t>
      </w:r>
      <w:r w:rsidR="005A362F" w:rsidRPr="00BC2E91">
        <w:rPr>
          <w:i/>
          <w:lang w:val="it-IT"/>
        </w:rPr>
        <w:t xml:space="preserve"> </w:t>
      </w:r>
      <w:r w:rsidR="00885488" w:rsidRPr="00BC2E91">
        <w:rPr>
          <w:rStyle w:val="Incipit"/>
          <w:lang w:val="it-IT"/>
        </w:rPr>
        <w:t>est</w:t>
      </w:r>
      <w:r w:rsidR="005A362F" w:rsidRPr="00BC2E91">
        <w:rPr>
          <w:i/>
          <w:lang w:val="it-IT"/>
        </w:rPr>
        <w:t xml:space="preserve"> </w:t>
      </w:r>
      <w:r w:rsidR="00885488" w:rsidRPr="00BC2E91">
        <w:rPr>
          <w:rStyle w:val="Incipit"/>
          <w:lang w:val="it-IT"/>
        </w:rPr>
        <w:t>terra</w:t>
      </w:r>
      <w:r w:rsidR="00885488" w:rsidRPr="00BC2E91">
        <w:rPr>
          <w:lang w:val="it-IT"/>
        </w:rPr>
        <w:t xml:space="preserve">. VS </w:t>
      </w:r>
      <w:r w:rsidR="00885488" w:rsidRPr="00BC2E91">
        <w:rPr>
          <w:rStyle w:val="Incipit"/>
          <w:lang w:val="it-IT"/>
        </w:rPr>
        <w:t>Specie</w:t>
      </w:r>
      <w:r w:rsidR="005A362F" w:rsidRPr="00BC2E91">
        <w:rPr>
          <w:i/>
          <w:lang w:val="it-IT"/>
        </w:rPr>
        <w:t xml:space="preserve"> </w:t>
      </w:r>
      <w:r w:rsidR="00885488" w:rsidRPr="00BC2E91">
        <w:rPr>
          <w:rStyle w:val="Incipit"/>
          <w:lang w:val="it-IT"/>
        </w:rPr>
        <w:t>tua</w:t>
      </w:r>
      <w:r w:rsidR="00ED52BA" w:rsidRPr="00BC2E91">
        <w:rPr>
          <w:lang w:val="it-IT"/>
        </w:rPr>
        <w:t>. Lectiones c</w:t>
      </w:r>
      <w:r w:rsidR="00885488" w:rsidRPr="00BC2E91">
        <w:rPr>
          <w:lang w:val="it-IT"/>
        </w:rPr>
        <w:t xml:space="preserve">um </w:t>
      </w:r>
      <w:r w:rsidR="00872B44" w:rsidRPr="00BC2E91">
        <w:rPr>
          <w:lang w:val="it-IT"/>
        </w:rPr>
        <w:t>evang</w:t>
      </w:r>
      <w:r w:rsidR="00E86DC8" w:rsidRPr="00BC2E91">
        <w:rPr>
          <w:lang w:val="it-IT"/>
        </w:rPr>
        <w:t xml:space="preserve">elio </w:t>
      </w:r>
      <w:r w:rsidR="00ED52BA" w:rsidRPr="00BC2E91">
        <w:rPr>
          <w:lang w:val="it-IT"/>
        </w:rPr>
        <w:t>quaere in libro de sanctis circa initium. [</w:t>
      </w:r>
      <w:r w:rsidR="00E86DC8" w:rsidRPr="00BC2E91">
        <w:rPr>
          <w:lang w:val="it-IT"/>
        </w:rPr>
        <w:t>LS</w:t>
      </w:r>
      <w:r w:rsidR="00ED52BA" w:rsidRPr="00BC2E91">
        <w:rPr>
          <w:lang w:val="it-IT"/>
        </w:rPr>
        <w:t>]</w:t>
      </w:r>
      <w:r w:rsidR="00885488" w:rsidRPr="00BC2E91">
        <w:rPr>
          <w:lang w:val="it-IT"/>
        </w:rPr>
        <w:t xml:space="preserve"> </w:t>
      </w:r>
      <w:r w:rsidR="00885488" w:rsidRPr="00BC2E91">
        <w:rPr>
          <w:rStyle w:val="Incipit"/>
          <w:lang w:val="it-IT"/>
        </w:rPr>
        <w:t>Hodiernus</w:t>
      </w:r>
      <w:r w:rsidR="005A362F" w:rsidRPr="00BC2E91">
        <w:rPr>
          <w:i/>
          <w:lang w:val="it-IT"/>
        </w:rPr>
        <w:t xml:space="preserve"> </w:t>
      </w:r>
      <w:r w:rsidR="00885488" w:rsidRPr="00BC2E91">
        <w:rPr>
          <w:rStyle w:val="Incipit"/>
          <w:lang w:val="it-IT"/>
        </w:rPr>
        <w:t>dies</w:t>
      </w:r>
      <w:r w:rsidR="005A362F" w:rsidRPr="00BC2E91">
        <w:rPr>
          <w:i/>
          <w:lang w:val="it-IT"/>
        </w:rPr>
        <w:t xml:space="preserve"> </w:t>
      </w:r>
      <w:r w:rsidR="00885488" w:rsidRPr="00BC2E91">
        <w:rPr>
          <w:rStyle w:val="Incipit"/>
          <w:lang w:val="it-IT"/>
        </w:rPr>
        <w:t>magnum</w:t>
      </w:r>
      <w:r w:rsidR="005A362F" w:rsidRPr="00BC2E91">
        <w:rPr>
          <w:i/>
          <w:lang w:val="it-IT"/>
        </w:rPr>
        <w:t xml:space="preserve"> </w:t>
      </w:r>
      <w:r w:rsidR="00885488" w:rsidRPr="00BC2E91">
        <w:rPr>
          <w:rStyle w:val="Incipit"/>
          <w:lang w:val="it-IT"/>
        </w:rPr>
        <w:t>nobis</w:t>
      </w:r>
      <w:r w:rsidR="005A362F" w:rsidRPr="00BC2E91">
        <w:rPr>
          <w:i/>
          <w:lang w:val="it-IT"/>
        </w:rPr>
        <w:t xml:space="preserve"> </w:t>
      </w:r>
      <w:r w:rsidR="00885488" w:rsidRPr="00BC2E91">
        <w:rPr>
          <w:rStyle w:val="Incipit"/>
          <w:lang w:val="it-IT"/>
        </w:rPr>
        <w:t>contulit</w:t>
      </w:r>
      <w:r w:rsidR="005A362F" w:rsidRPr="00BC2E91">
        <w:rPr>
          <w:i/>
          <w:lang w:val="it-IT"/>
        </w:rPr>
        <w:t xml:space="preserve"> </w:t>
      </w:r>
      <w:r w:rsidR="00885488" w:rsidRPr="00BC2E91">
        <w:rPr>
          <w:rStyle w:val="Incipit"/>
          <w:lang w:val="it-IT"/>
        </w:rPr>
        <w:t>gaudium</w:t>
      </w:r>
      <w:r w:rsidR="00885488" w:rsidRPr="00BC2E91">
        <w:rPr>
          <w:lang w:val="it-IT"/>
        </w:rPr>
        <w:t xml:space="preserve">. RP </w:t>
      </w:r>
      <w:r w:rsidR="00885488" w:rsidRPr="00BC2E91">
        <w:rPr>
          <w:rStyle w:val="Incipit"/>
          <w:lang w:val="it-IT"/>
        </w:rPr>
        <w:t>Adorna</w:t>
      </w:r>
      <w:r w:rsidR="005A362F" w:rsidRPr="00BC2E91">
        <w:rPr>
          <w:i/>
          <w:lang w:val="it-IT"/>
        </w:rPr>
        <w:t xml:space="preserve"> </w:t>
      </w:r>
      <w:r w:rsidR="00885488" w:rsidRPr="00BC2E91">
        <w:rPr>
          <w:rStyle w:val="Incipit"/>
          <w:lang w:val="it-IT"/>
        </w:rPr>
        <w:t>thalamum</w:t>
      </w:r>
      <w:r w:rsidR="00794880" w:rsidRPr="00BC2E91">
        <w:rPr>
          <w:lang w:val="it-IT"/>
        </w:rPr>
        <w:t xml:space="preserve">. </w:t>
      </w:r>
      <w:r w:rsidR="00BA24A1" w:rsidRPr="00BC2E91">
        <w:rPr>
          <w:lang w:val="it-IT"/>
        </w:rPr>
        <w:t>[</w:t>
      </w:r>
      <w:r w:rsidR="00885488" w:rsidRPr="00BC2E91">
        <w:rPr>
          <w:lang w:val="it-IT"/>
        </w:rPr>
        <w:t>RP</w:t>
      </w:r>
      <w:r w:rsidR="00BA24A1" w:rsidRPr="00BC2E91">
        <w:rPr>
          <w:lang w:val="it-IT"/>
        </w:rPr>
        <w:t>]</w:t>
      </w:r>
      <w:r w:rsidR="00885488" w:rsidRPr="00BC2E91">
        <w:rPr>
          <w:lang w:val="it-IT"/>
        </w:rPr>
        <w:t xml:space="preserve"> </w:t>
      </w:r>
      <w:r w:rsidR="00885488" w:rsidRPr="00BC2E91">
        <w:rPr>
          <w:rStyle w:val="Incipit"/>
          <w:lang w:val="it-IT"/>
        </w:rPr>
        <w:t>Senex</w:t>
      </w:r>
      <w:r w:rsidR="005A362F" w:rsidRPr="00BC2E91">
        <w:rPr>
          <w:i/>
          <w:lang w:val="it-IT"/>
        </w:rPr>
        <w:t xml:space="preserve"> </w:t>
      </w:r>
      <w:r w:rsidR="00885488" w:rsidRPr="00BC2E91">
        <w:rPr>
          <w:rStyle w:val="Incipit"/>
          <w:lang w:val="it-IT"/>
        </w:rPr>
        <w:t>puerum</w:t>
      </w:r>
      <w:r w:rsidR="00794880" w:rsidRPr="00BC2E91">
        <w:rPr>
          <w:lang w:val="it-IT"/>
        </w:rPr>
        <w:t xml:space="preserve">. </w:t>
      </w:r>
      <w:r w:rsidR="00BA24A1" w:rsidRPr="00BC2E91">
        <w:rPr>
          <w:lang w:val="pt-PT"/>
        </w:rPr>
        <w:t>[</w:t>
      </w:r>
      <w:r w:rsidR="00885488" w:rsidRPr="00BC2E91">
        <w:rPr>
          <w:lang w:val="pt-PT"/>
        </w:rPr>
        <w:t>RP</w:t>
      </w:r>
      <w:r w:rsidR="00BA24A1" w:rsidRPr="00BC2E91">
        <w:rPr>
          <w:lang w:val="pt-PT"/>
        </w:rPr>
        <w:t>]</w:t>
      </w:r>
      <w:r w:rsidR="00885488" w:rsidRPr="00BC2E91">
        <w:rPr>
          <w:lang w:val="pt-PT"/>
        </w:rPr>
        <w:t xml:space="preserve"> </w:t>
      </w:r>
      <w:r w:rsidR="00E56159" w:rsidRPr="00BC2E91">
        <w:rPr>
          <w:rStyle w:val="Incipit"/>
          <w:lang w:val="pt-PT"/>
        </w:rPr>
        <w:t>Si</w:t>
      </w:r>
      <w:r w:rsidR="00845406" w:rsidRPr="00BC2E91">
        <w:rPr>
          <w:rStyle w:val="Incipit"/>
          <w:lang w:val="pt-PT"/>
        </w:rPr>
        <w:t>m</w:t>
      </w:r>
      <w:r w:rsidR="00885488" w:rsidRPr="00BC2E91">
        <w:rPr>
          <w:rStyle w:val="Incipit"/>
          <w:lang w:val="pt-PT"/>
        </w:rPr>
        <w:t>on</w:t>
      </w:r>
      <w:r w:rsidR="005A362F" w:rsidRPr="00BC2E91">
        <w:rPr>
          <w:i/>
          <w:lang w:val="pt-PT"/>
        </w:rPr>
        <w:t xml:space="preserve"> </w:t>
      </w:r>
      <w:r w:rsidR="00885488" w:rsidRPr="00BC2E91">
        <w:rPr>
          <w:rStyle w:val="Incipit"/>
          <w:lang w:val="pt-PT"/>
        </w:rPr>
        <w:t>iustus</w:t>
      </w:r>
      <w:r w:rsidR="00885488" w:rsidRPr="00BC2E91">
        <w:rPr>
          <w:lang w:val="pt-PT"/>
        </w:rPr>
        <w:t>.</w:t>
      </w:r>
    </w:p>
    <w:p w:rsidR="00885488" w:rsidRPr="00BC2E91" w:rsidRDefault="0031177A" w:rsidP="00415109">
      <w:pPr>
        <w:rPr>
          <w:lang w:val="pt-PT"/>
        </w:rPr>
      </w:pPr>
      <w:r w:rsidRPr="00BC2E91">
        <w:rPr>
          <w:rStyle w:val="Time2"/>
          <w:lang w:val="pt-PT"/>
        </w:rPr>
        <w:lastRenderedPageBreak/>
        <w:t>In secundo nocturno</w:t>
      </w:r>
      <w:r w:rsidR="00885488" w:rsidRPr="00BC2E91">
        <w:rPr>
          <w:lang w:val="pt-PT"/>
        </w:rPr>
        <w:t xml:space="preserve"> AN </w:t>
      </w:r>
      <w:r w:rsidR="00885488" w:rsidRPr="00BC2E91">
        <w:rPr>
          <w:rStyle w:val="Incipit"/>
          <w:lang w:val="pt-PT"/>
        </w:rPr>
        <w:t>Specie tua</w:t>
      </w:r>
      <w:r w:rsidR="00885488" w:rsidRPr="00BC2E91">
        <w:rPr>
          <w:lang w:val="pt-PT"/>
        </w:rPr>
        <w:t xml:space="preserve"> cum duabus sequentibus. PS </w:t>
      </w:r>
      <w:r w:rsidR="00885488" w:rsidRPr="00BC2E91">
        <w:rPr>
          <w:rStyle w:val="Incipit"/>
          <w:lang w:val="pt-PT"/>
        </w:rPr>
        <w:t>Eructavit</w:t>
      </w:r>
      <w:r w:rsidR="00885488" w:rsidRPr="00BC2E91">
        <w:rPr>
          <w:lang w:val="pt-PT"/>
        </w:rPr>
        <w:t xml:space="preserve">. </w:t>
      </w:r>
      <w:r w:rsidR="00BA24A1" w:rsidRPr="00BC2E91">
        <w:rPr>
          <w:lang w:val="pt-PT"/>
        </w:rPr>
        <w:t>[</w:t>
      </w:r>
      <w:r w:rsidR="00885488" w:rsidRPr="00BC2E91">
        <w:rPr>
          <w:lang w:val="pt-PT"/>
        </w:rPr>
        <w:t>PS</w:t>
      </w:r>
      <w:r w:rsidR="00BA24A1" w:rsidRPr="00BC2E91">
        <w:rPr>
          <w:lang w:val="pt-PT"/>
        </w:rPr>
        <w:t>]</w:t>
      </w:r>
      <w:r w:rsidR="00885488" w:rsidRPr="00BC2E91">
        <w:rPr>
          <w:lang w:val="pt-PT"/>
        </w:rPr>
        <w:t xml:space="preserve"> </w:t>
      </w:r>
      <w:r w:rsidR="00885488" w:rsidRPr="00BC2E91">
        <w:rPr>
          <w:rStyle w:val="Incipit"/>
          <w:lang w:val="pt-PT"/>
        </w:rPr>
        <w:t>Deus noster</w:t>
      </w:r>
      <w:r w:rsidR="00885488" w:rsidRPr="00BC2E91">
        <w:rPr>
          <w:lang w:val="pt-PT"/>
        </w:rPr>
        <w:t xml:space="preserve">. </w:t>
      </w:r>
      <w:r w:rsidR="00BA24A1" w:rsidRPr="00BC2E91">
        <w:rPr>
          <w:lang w:val="pt-PT"/>
        </w:rPr>
        <w:t>[</w:t>
      </w:r>
      <w:r w:rsidR="00885488" w:rsidRPr="00BC2E91">
        <w:rPr>
          <w:lang w:val="pt-PT"/>
        </w:rPr>
        <w:t>PS</w:t>
      </w:r>
      <w:r w:rsidR="00BA24A1" w:rsidRPr="00BC2E91">
        <w:rPr>
          <w:lang w:val="pt-PT"/>
        </w:rPr>
        <w:t>]</w:t>
      </w:r>
      <w:r w:rsidR="00885488" w:rsidRPr="00BC2E91">
        <w:rPr>
          <w:lang w:val="pt-PT"/>
        </w:rPr>
        <w:t xml:space="preserve"> </w:t>
      </w:r>
      <w:r w:rsidR="00885488" w:rsidRPr="00BC2E91">
        <w:rPr>
          <w:rStyle w:val="Incipit"/>
          <w:lang w:val="pt-PT"/>
        </w:rPr>
        <w:t>Fundamenta</w:t>
      </w:r>
      <w:r w:rsidR="00885488" w:rsidRPr="00BC2E91">
        <w:rPr>
          <w:lang w:val="pt-PT"/>
        </w:rPr>
        <w:t xml:space="preserve">. VS </w:t>
      </w:r>
      <w:r w:rsidR="00885488" w:rsidRPr="00BC2E91">
        <w:rPr>
          <w:rStyle w:val="Incipit"/>
          <w:lang w:val="pt-PT"/>
        </w:rPr>
        <w:t>Diffusa est gratia</w:t>
      </w:r>
      <w:r w:rsidR="00885488" w:rsidRPr="00BC2E91">
        <w:rPr>
          <w:lang w:val="pt-PT"/>
        </w:rPr>
        <w:t xml:space="preserve">. RP </w:t>
      </w:r>
      <w:r w:rsidR="00885488" w:rsidRPr="00BC2E91">
        <w:rPr>
          <w:rStyle w:val="Incipit"/>
          <w:lang w:val="pt-PT"/>
        </w:rPr>
        <w:t>Suscipiens Iesum</w:t>
      </w:r>
      <w:r w:rsidR="00885488" w:rsidRPr="00BC2E91">
        <w:rPr>
          <w:lang w:val="pt-PT"/>
        </w:rPr>
        <w:t xml:space="preserve">. </w:t>
      </w:r>
      <w:r w:rsidR="00BA24A1" w:rsidRPr="00BC2E91">
        <w:rPr>
          <w:lang w:val="pt-PT"/>
        </w:rPr>
        <w:t>[</w:t>
      </w:r>
      <w:r w:rsidR="00885488" w:rsidRPr="00BC2E91">
        <w:rPr>
          <w:lang w:val="pt-PT"/>
        </w:rPr>
        <w:t>RP</w:t>
      </w:r>
      <w:r w:rsidR="00BA24A1" w:rsidRPr="00BC2E91">
        <w:rPr>
          <w:lang w:val="pt-PT"/>
        </w:rPr>
        <w:t>]</w:t>
      </w:r>
      <w:r w:rsidR="00885488" w:rsidRPr="00BC2E91">
        <w:rPr>
          <w:lang w:val="pt-PT"/>
        </w:rPr>
        <w:t xml:space="preserve"> </w:t>
      </w:r>
      <w:r w:rsidR="00885488" w:rsidRPr="00BC2E91">
        <w:rPr>
          <w:rStyle w:val="Incipit"/>
          <w:lang w:val="pt-PT"/>
        </w:rPr>
        <w:t>Responsum acceperat</w:t>
      </w:r>
      <w:r w:rsidR="00885488" w:rsidRPr="00BC2E91">
        <w:rPr>
          <w:lang w:val="pt-PT"/>
        </w:rPr>
        <w:t xml:space="preserve">. </w:t>
      </w:r>
      <w:r w:rsidR="00BA24A1" w:rsidRPr="00BC2E91">
        <w:rPr>
          <w:lang w:val="pt-PT"/>
        </w:rPr>
        <w:t>[</w:t>
      </w:r>
      <w:r w:rsidR="00885488" w:rsidRPr="00BC2E91">
        <w:rPr>
          <w:lang w:val="pt-PT"/>
        </w:rPr>
        <w:t>RP</w:t>
      </w:r>
      <w:r w:rsidR="00BA24A1" w:rsidRPr="00BC2E91">
        <w:rPr>
          <w:lang w:val="pt-PT"/>
        </w:rPr>
        <w:t>]</w:t>
      </w:r>
      <w:r w:rsidR="00885488" w:rsidRPr="00BC2E91">
        <w:rPr>
          <w:lang w:val="pt-PT"/>
        </w:rPr>
        <w:t xml:space="preserve"> </w:t>
      </w:r>
      <w:r w:rsidR="00885488" w:rsidRPr="00BC2E91">
        <w:rPr>
          <w:rStyle w:val="Incipit"/>
          <w:lang w:val="pt-PT"/>
        </w:rPr>
        <w:t>Postquam impleti sunt</w:t>
      </w:r>
      <w:r w:rsidR="00885488" w:rsidRPr="00BC2E91">
        <w:rPr>
          <w:lang w:val="pt-PT"/>
        </w:rPr>
        <w:t>.</w:t>
      </w:r>
    </w:p>
    <w:p w:rsidR="00885488" w:rsidRPr="00BC2E91" w:rsidRDefault="00B2318A" w:rsidP="00415109">
      <w:pPr>
        <w:rPr>
          <w:lang w:val="fr-FR"/>
        </w:rPr>
      </w:pPr>
      <w:r w:rsidRPr="00BC2E91">
        <w:rPr>
          <w:rStyle w:val="Time2"/>
          <w:lang w:val="pt-PT"/>
        </w:rPr>
        <w:t>In tertio nocturno</w:t>
      </w:r>
      <w:r w:rsidR="00885488" w:rsidRPr="00B779A9">
        <w:rPr>
          <w:lang w:val="pt-PT"/>
        </w:rPr>
        <w:t xml:space="preserve"> AN </w:t>
      </w:r>
      <w:r w:rsidR="00885488" w:rsidRPr="005A362F">
        <w:rPr>
          <w:rStyle w:val="Incipit"/>
          <w:lang w:val="pt-PT"/>
        </w:rPr>
        <w:t>Haec</w:t>
      </w:r>
      <w:r w:rsidR="005A362F" w:rsidRPr="00BE7D55">
        <w:rPr>
          <w:i/>
          <w:lang w:val="pt-PT"/>
        </w:rPr>
        <w:t xml:space="preserve"> </w:t>
      </w:r>
      <w:r w:rsidR="00885488" w:rsidRPr="005A362F">
        <w:rPr>
          <w:rStyle w:val="Incipit"/>
          <w:lang w:val="pt-PT"/>
        </w:rPr>
        <w:t>est</w:t>
      </w:r>
      <w:r w:rsidR="005A362F" w:rsidRPr="00BE7D55">
        <w:rPr>
          <w:i/>
          <w:lang w:val="pt-PT"/>
        </w:rPr>
        <w:t xml:space="preserve"> </w:t>
      </w:r>
      <w:r w:rsidR="00885488" w:rsidRPr="005A362F">
        <w:rPr>
          <w:rStyle w:val="Incipit"/>
          <w:lang w:val="pt-PT"/>
        </w:rPr>
        <w:t>quae</w:t>
      </w:r>
      <w:r w:rsidR="005A362F" w:rsidRPr="00BE7D55">
        <w:rPr>
          <w:i/>
          <w:lang w:val="pt-PT"/>
        </w:rPr>
        <w:t xml:space="preserve"> </w:t>
      </w:r>
      <w:r w:rsidR="00885488" w:rsidRPr="005A362F">
        <w:rPr>
          <w:rStyle w:val="Incipit"/>
          <w:lang w:val="pt-PT"/>
        </w:rPr>
        <w:t>nes</w:t>
      </w:r>
      <w:r w:rsidR="00D80D0C" w:rsidRPr="005A362F">
        <w:rPr>
          <w:rStyle w:val="Incipit"/>
          <w:lang w:val="pt-PT"/>
        </w:rPr>
        <w:t>civi</w:t>
      </w:r>
      <w:r w:rsidR="00885488" w:rsidRPr="005A362F">
        <w:rPr>
          <w:rStyle w:val="Incipit"/>
          <w:lang w:val="pt-PT"/>
        </w:rPr>
        <w:t>t</w:t>
      </w:r>
      <w:r w:rsidR="005A362F" w:rsidRPr="00BE7D55">
        <w:rPr>
          <w:i/>
          <w:lang w:val="pt-PT"/>
        </w:rPr>
        <w:t xml:space="preserve"> </w:t>
      </w:r>
      <w:r w:rsidR="0032223B" w:rsidRPr="005A362F">
        <w:rPr>
          <w:rStyle w:val="Incipit"/>
          <w:lang w:val="pt-PT"/>
        </w:rPr>
        <w:t>torum</w:t>
      </w:r>
      <w:r w:rsidR="00885488" w:rsidRPr="00B779A9">
        <w:rPr>
          <w:lang w:val="pt-PT"/>
        </w:rPr>
        <w:t xml:space="preserve"> cum duabus sequentibus. </w:t>
      </w:r>
      <w:r w:rsidR="00885488" w:rsidRPr="00B779A9">
        <w:rPr>
          <w:lang w:val="fr-FR"/>
        </w:rPr>
        <w:t xml:space="preserve">PS </w:t>
      </w:r>
      <w:r w:rsidR="00885488" w:rsidRPr="005A362F">
        <w:rPr>
          <w:rStyle w:val="Incipit"/>
          <w:lang w:val="fr-FR"/>
        </w:rPr>
        <w:t>Cantate</w:t>
      </w:r>
      <w:r w:rsidR="00885488" w:rsidRPr="00B779A9">
        <w:rPr>
          <w:lang w:val="fr-FR"/>
        </w:rPr>
        <w:t xml:space="preserve"> primum.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5A362F">
        <w:rPr>
          <w:rStyle w:val="Incipit"/>
          <w:lang w:val="fr-FR"/>
        </w:rPr>
        <w:t>Dominus</w:t>
      </w:r>
      <w:r w:rsidR="005A362F" w:rsidRPr="00BE7D55">
        <w:rPr>
          <w:i/>
          <w:lang w:val="fr-FR"/>
        </w:rPr>
        <w:t xml:space="preserve"> </w:t>
      </w:r>
      <w:r w:rsidR="00885488" w:rsidRPr="005A362F">
        <w:rPr>
          <w:rStyle w:val="Incipit"/>
          <w:lang w:val="fr-FR"/>
        </w:rPr>
        <w:t>regnavit</w:t>
      </w:r>
      <w:r w:rsidR="005A362F" w:rsidRPr="00BE7D55">
        <w:rPr>
          <w:i/>
          <w:lang w:val="fr-FR"/>
        </w:rPr>
        <w:t xml:space="preserve"> </w:t>
      </w:r>
      <w:r w:rsidR="00885488" w:rsidRPr="005A362F">
        <w:rPr>
          <w:rStyle w:val="Incipit"/>
          <w:lang w:val="fr-FR"/>
        </w:rPr>
        <w:t>exultet</w:t>
      </w:r>
      <w:r w:rsidR="00794880" w:rsidRPr="005A362F">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5A362F">
        <w:rPr>
          <w:rStyle w:val="Incipit"/>
          <w:lang w:val="fr-FR"/>
        </w:rPr>
        <w:t>Cantate</w:t>
      </w:r>
      <w:r w:rsidR="00885488" w:rsidRPr="00B779A9">
        <w:rPr>
          <w:lang w:val="fr-FR"/>
        </w:rPr>
        <w:t xml:space="preserve"> secundum. VS </w:t>
      </w:r>
      <w:r w:rsidR="00885488" w:rsidRPr="005A362F">
        <w:rPr>
          <w:rStyle w:val="Incipit"/>
          <w:lang w:val="fr-FR"/>
        </w:rPr>
        <w:t>Audi</w:t>
      </w:r>
      <w:r w:rsidR="005A362F" w:rsidRPr="00BE7D55">
        <w:rPr>
          <w:i/>
          <w:lang w:val="fr-FR"/>
        </w:rPr>
        <w:t xml:space="preserve"> </w:t>
      </w:r>
      <w:r w:rsidR="00885488" w:rsidRPr="005A362F">
        <w:rPr>
          <w:rStyle w:val="Incipit"/>
          <w:lang w:val="fr-FR"/>
        </w:rPr>
        <w:t>filia</w:t>
      </w:r>
      <w:r w:rsidR="00885488" w:rsidRPr="00B779A9">
        <w:rPr>
          <w:lang w:val="fr-FR"/>
        </w:rPr>
        <w:t xml:space="preserve">. EV </w:t>
      </w:r>
      <w:r w:rsidR="00885488" w:rsidRPr="005A362F">
        <w:rPr>
          <w:rStyle w:val="Incipit"/>
          <w:lang w:val="fr-FR"/>
        </w:rPr>
        <w:t>Postquam</w:t>
      </w:r>
      <w:r w:rsidR="005A362F" w:rsidRPr="00BE7D55">
        <w:rPr>
          <w:i/>
          <w:lang w:val="fr-FR"/>
        </w:rPr>
        <w:t xml:space="preserve"> </w:t>
      </w:r>
      <w:r w:rsidR="00885488" w:rsidRPr="005A362F">
        <w:rPr>
          <w:rStyle w:val="Incipit"/>
          <w:lang w:val="fr-FR"/>
        </w:rPr>
        <w:t>impleti</w:t>
      </w:r>
      <w:r w:rsidR="005A362F" w:rsidRPr="00BE7D55">
        <w:rPr>
          <w:i/>
          <w:lang w:val="fr-FR"/>
        </w:rPr>
        <w:t xml:space="preserve"> </w:t>
      </w:r>
      <w:r w:rsidR="00885488" w:rsidRPr="005A362F">
        <w:rPr>
          <w:rStyle w:val="Incipit"/>
          <w:lang w:val="fr-FR"/>
        </w:rPr>
        <w:t>sunt</w:t>
      </w:r>
      <w:r w:rsidR="005A362F" w:rsidRPr="00BE7D55">
        <w:rPr>
          <w:i/>
          <w:lang w:val="fr-FR"/>
        </w:rPr>
        <w:t xml:space="preserve"> </w:t>
      </w:r>
      <w:r w:rsidR="00885488" w:rsidRPr="005A362F">
        <w:rPr>
          <w:rStyle w:val="Incipit"/>
          <w:lang w:val="fr-FR"/>
        </w:rPr>
        <w:t>dies</w:t>
      </w:r>
      <w:r w:rsidR="005A362F" w:rsidRPr="00BE7D55">
        <w:rPr>
          <w:i/>
          <w:lang w:val="fr-FR"/>
        </w:rPr>
        <w:t xml:space="preserve"> </w:t>
      </w:r>
      <w:r w:rsidR="00885488" w:rsidRPr="005A362F">
        <w:rPr>
          <w:rStyle w:val="Incipit"/>
          <w:lang w:val="fr-FR"/>
        </w:rPr>
        <w:t>purgationis</w:t>
      </w:r>
      <w:r w:rsidR="005A362F" w:rsidRPr="00BE7D55">
        <w:rPr>
          <w:i/>
          <w:lang w:val="fr-FR"/>
        </w:rPr>
        <w:t xml:space="preserve"> </w:t>
      </w:r>
      <w:r w:rsidR="00885488" w:rsidRPr="005A362F">
        <w:rPr>
          <w:rStyle w:val="Incipit"/>
          <w:lang w:val="fr-FR"/>
        </w:rPr>
        <w:t>Mariae</w:t>
      </w:r>
      <w:r w:rsidR="00ED52BA" w:rsidRPr="00B779A9">
        <w:rPr>
          <w:lang w:val="fr-FR"/>
        </w:rPr>
        <w:t>. Homilia s</w:t>
      </w:r>
      <w:r w:rsidR="005E1024" w:rsidRPr="00B779A9">
        <w:rPr>
          <w:lang w:val="fr-FR"/>
        </w:rPr>
        <w:t>equitur post duo folia</w:t>
      </w:r>
      <w:r w:rsidR="00ED52BA" w:rsidRPr="00B779A9">
        <w:rPr>
          <w:lang w:val="fr-FR"/>
        </w:rPr>
        <w:t xml:space="preserve"> </w:t>
      </w:r>
      <w:r w:rsidR="00ED52BA" w:rsidRPr="00BC2E91">
        <w:rPr>
          <w:lang w:val="fr-FR"/>
        </w:rPr>
        <w:t>[LH]</w:t>
      </w:r>
      <w:r w:rsidR="00885488" w:rsidRPr="00BC2E91">
        <w:rPr>
          <w:lang w:val="fr-FR"/>
        </w:rPr>
        <w:t xml:space="preserve"> </w:t>
      </w:r>
      <w:r w:rsidR="00885488" w:rsidRPr="00BC2E91">
        <w:rPr>
          <w:rStyle w:val="Incipit"/>
          <w:lang w:val="fr-FR"/>
        </w:rPr>
        <w:t>Si</w:t>
      </w:r>
      <w:r w:rsidR="005A362F" w:rsidRPr="00BC2E91">
        <w:rPr>
          <w:i/>
          <w:lang w:val="fr-FR"/>
        </w:rPr>
        <w:t xml:space="preserve"> </w:t>
      </w:r>
      <w:r w:rsidR="00885488" w:rsidRPr="00BC2E91">
        <w:rPr>
          <w:rStyle w:val="Incipit"/>
          <w:lang w:val="fr-FR"/>
        </w:rPr>
        <w:t>subtiliter</w:t>
      </w:r>
      <w:r w:rsidR="005A362F" w:rsidRPr="00BC2E91">
        <w:rPr>
          <w:i/>
          <w:lang w:val="fr-FR"/>
        </w:rPr>
        <w:t xml:space="preserve"> </w:t>
      </w:r>
      <w:r w:rsidR="00885488" w:rsidRPr="00BC2E91">
        <w:rPr>
          <w:rStyle w:val="Incipit"/>
          <w:lang w:val="fr-FR"/>
        </w:rPr>
        <w:t>a</w:t>
      </w:r>
      <w:r w:rsidR="005A362F" w:rsidRPr="00BC2E91">
        <w:rPr>
          <w:i/>
          <w:lang w:val="fr-FR"/>
        </w:rPr>
        <w:t xml:space="preserve"> </w:t>
      </w:r>
      <w:r w:rsidR="00885488" w:rsidRPr="00BC2E91">
        <w:rPr>
          <w:rStyle w:val="Incipit"/>
          <w:lang w:val="fr-FR"/>
        </w:rPr>
        <w:t>fidelibus</w:t>
      </w:r>
      <w:r w:rsidR="00885488" w:rsidRPr="00BC2E91">
        <w:rPr>
          <w:lang w:val="fr-FR"/>
        </w:rPr>
        <w:t xml:space="preserve">. RP </w:t>
      </w:r>
      <w:r w:rsidR="00885488" w:rsidRPr="00BC2E91">
        <w:rPr>
          <w:rStyle w:val="Incipit"/>
          <w:lang w:val="fr-FR"/>
        </w:rPr>
        <w:t>Videte</w:t>
      </w:r>
      <w:r w:rsidR="005A362F" w:rsidRPr="00BC2E91">
        <w:rPr>
          <w:i/>
          <w:lang w:val="fr-FR"/>
        </w:rPr>
        <w:t xml:space="preserve"> </w:t>
      </w:r>
      <w:r w:rsidR="00885488" w:rsidRPr="00BC2E91">
        <w:rPr>
          <w:rStyle w:val="Incipit"/>
          <w:lang w:val="fr-FR"/>
        </w:rPr>
        <w:t>miraculum</w:t>
      </w:r>
      <w:r w:rsidR="00794880" w:rsidRPr="00BC2E91">
        <w:rPr>
          <w:lang w:val="fr-FR"/>
        </w:rPr>
        <w:t xml:space="preserve">. </w:t>
      </w:r>
      <w:r w:rsidR="00BA24A1" w:rsidRPr="00BC2E91">
        <w:rPr>
          <w:lang w:val="fr-FR"/>
        </w:rPr>
        <w:t>[</w:t>
      </w:r>
      <w:r w:rsidR="00885488" w:rsidRPr="00BC2E91">
        <w:rPr>
          <w:lang w:val="fr-FR"/>
        </w:rPr>
        <w:t>RP</w:t>
      </w:r>
      <w:r w:rsidR="00BA24A1" w:rsidRPr="00BC2E91">
        <w:rPr>
          <w:lang w:val="fr-FR"/>
        </w:rPr>
        <w:t>]</w:t>
      </w:r>
      <w:r w:rsidR="00885488" w:rsidRPr="00BC2E91">
        <w:rPr>
          <w:lang w:val="fr-FR"/>
        </w:rPr>
        <w:t xml:space="preserve"> </w:t>
      </w:r>
      <w:r w:rsidR="00885488" w:rsidRPr="00BC2E91">
        <w:rPr>
          <w:rStyle w:val="Incipit"/>
          <w:lang w:val="fr-FR"/>
        </w:rPr>
        <w:t>Gaude</w:t>
      </w:r>
      <w:r w:rsidR="005A362F" w:rsidRPr="00BC2E91">
        <w:rPr>
          <w:i/>
          <w:lang w:val="fr-FR"/>
        </w:rPr>
        <w:t xml:space="preserve"> </w:t>
      </w:r>
      <w:r w:rsidR="00885488" w:rsidRPr="00BC2E91">
        <w:rPr>
          <w:rStyle w:val="Incipit"/>
          <w:lang w:val="fr-FR"/>
        </w:rPr>
        <w:t>Maria</w:t>
      </w:r>
      <w:r w:rsidR="00794880" w:rsidRPr="00BC2E91">
        <w:rPr>
          <w:lang w:val="fr-FR"/>
        </w:rPr>
        <w:t xml:space="preserve">. </w:t>
      </w:r>
      <w:r w:rsidR="00BA24A1" w:rsidRPr="00BC2E91">
        <w:rPr>
          <w:lang w:val="fr-FR"/>
        </w:rPr>
        <w:t>[</w:t>
      </w:r>
      <w:r w:rsidR="00885488" w:rsidRPr="00BC2E91">
        <w:rPr>
          <w:lang w:val="fr-FR"/>
        </w:rPr>
        <w:t>RP</w:t>
      </w:r>
      <w:r w:rsidR="00BA24A1" w:rsidRPr="00BC2E91">
        <w:rPr>
          <w:lang w:val="fr-FR"/>
        </w:rPr>
        <w:t>]</w:t>
      </w:r>
      <w:r w:rsidR="00885488" w:rsidRPr="00BC2E91">
        <w:rPr>
          <w:lang w:val="fr-FR"/>
        </w:rPr>
        <w:t xml:space="preserve"> </w:t>
      </w:r>
      <w:r w:rsidR="00885488" w:rsidRPr="00BC2E91">
        <w:rPr>
          <w:rStyle w:val="Incipit"/>
          <w:lang w:val="fr-FR"/>
        </w:rPr>
        <w:t>Cum</w:t>
      </w:r>
      <w:r w:rsidR="005A362F" w:rsidRPr="00BC2E91">
        <w:rPr>
          <w:i/>
          <w:lang w:val="fr-FR"/>
        </w:rPr>
        <w:t xml:space="preserve"> </w:t>
      </w:r>
      <w:r w:rsidR="00885488" w:rsidRPr="00BC2E91">
        <w:rPr>
          <w:rStyle w:val="Incipit"/>
          <w:lang w:val="fr-FR"/>
        </w:rPr>
        <w:t>inducerent</w:t>
      </w:r>
      <w:r w:rsidR="00885488" w:rsidRPr="00BC2E91">
        <w:rPr>
          <w:lang w:val="fr-FR"/>
        </w:rPr>
        <w:t xml:space="preserve">. </w:t>
      </w:r>
      <w:r w:rsidR="005E1024" w:rsidRPr="00BC2E91">
        <w:rPr>
          <w:lang w:val="fr-FR"/>
        </w:rPr>
        <w:t xml:space="preserve">[TD] </w:t>
      </w:r>
      <w:r w:rsidR="005E1024" w:rsidRPr="00BC2E91">
        <w:rPr>
          <w:rStyle w:val="Incipit"/>
          <w:lang w:val="fr-FR"/>
        </w:rPr>
        <w:t>Te</w:t>
      </w:r>
      <w:r w:rsidR="005A362F" w:rsidRPr="00BC2E91">
        <w:rPr>
          <w:i/>
          <w:lang w:val="fr-FR"/>
        </w:rPr>
        <w:t xml:space="preserve"> </w:t>
      </w:r>
      <w:r w:rsidR="005E1024" w:rsidRPr="00BC2E91">
        <w:rPr>
          <w:rStyle w:val="Incipit"/>
          <w:lang w:val="fr-FR"/>
        </w:rPr>
        <w:t>deum</w:t>
      </w:r>
      <w:r w:rsidR="005A362F" w:rsidRPr="00BC2E91">
        <w:rPr>
          <w:i/>
          <w:lang w:val="fr-FR"/>
        </w:rPr>
        <w:t xml:space="preserve"> </w:t>
      </w:r>
      <w:r w:rsidR="00070465" w:rsidRPr="00BC2E91">
        <w:rPr>
          <w:rStyle w:val="Incipit"/>
          <w:lang w:val="fr-FR"/>
        </w:rPr>
        <w:t>laudamus</w:t>
      </w:r>
      <w:r w:rsidR="00775349" w:rsidRPr="00BC2E91">
        <w:rPr>
          <w:lang w:val="fr-FR"/>
        </w:rPr>
        <w:t xml:space="preserve"> dicitur.</w:t>
      </w:r>
    </w:p>
    <w:p w:rsidR="00E31A1E" w:rsidRPr="00BC2E91" w:rsidRDefault="0031177A" w:rsidP="00415109">
      <w:pPr>
        <w:rPr>
          <w:lang w:val="en-US"/>
        </w:rPr>
      </w:pPr>
      <w:r w:rsidRPr="00BC2E91">
        <w:rPr>
          <w:rStyle w:val="Time1"/>
          <w:lang w:val="en-US"/>
        </w:rPr>
        <w:t>Ad laudes</w:t>
      </w:r>
      <w:r w:rsidR="00885488" w:rsidRPr="00BC2E91">
        <w:rPr>
          <w:lang w:val="en-US"/>
        </w:rPr>
        <w:t xml:space="preserve"> AN </w:t>
      </w:r>
      <w:r w:rsidR="00F75173" w:rsidRPr="00BC2E91">
        <w:rPr>
          <w:rStyle w:val="Incipit"/>
          <w:lang w:val="en-US"/>
        </w:rPr>
        <w:t>Si</w:t>
      </w:r>
      <w:r w:rsidR="00845406" w:rsidRPr="00BC2E91">
        <w:rPr>
          <w:rStyle w:val="Incipit"/>
          <w:lang w:val="en-US"/>
        </w:rPr>
        <w:t>m</w:t>
      </w:r>
      <w:r w:rsidR="00C44A80" w:rsidRPr="00BC2E91">
        <w:rPr>
          <w:rStyle w:val="Incipit"/>
          <w:lang w:val="en-US"/>
        </w:rPr>
        <w:t>e</w:t>
      </w:r>
      <w:r w:rsidR="00885488" w:rsidRPr="00BC2E91">
        <w:rPr>
          <w:rStyle w:val="Incipit"/>
          <w:lang w:val="en-US"/>
        </w:rPr>
        <w:t>on iustus timoratus</w:t>
      </w:r>
      <w:r w:rsidR="00885488" w:rsidRPr="00BC2E91">
        <w:rPr>
          <w:lang w:val="en-US"/>
        </w:rPr>
        <w:t xml:space="preserve"> </w:t>
      </w:r>
      <w:r w:rsidR="005E1024" w:rsidRPr="00BC2E91">
        <w:rPr>
          <w:lang w:val="en-US"/>
        </w:rPr>
        <w:t>cum reliquis quatt</w:t>
      </w:r>
      <w:r w:rsidR="00885488" w:rsidRPr="00BC2E91">
        <w:rPr>
          <w:lang w:val="en-US"/>
        </w:rPr>
        <w:t>u</w:t>
      </w:r>
      <w:r w:rsidR="005E1024" w:rsidRPr="00BC2E91">
        <w:rPr>
          <w:lang w:val="en-US"/>
        </w:rPr>
        <w:t>o</w:t>
      </w:r>
      <w:r w:rsidR="00885488" w:rsidRPr="00BC2E91">
        <w:rPr>
          <w:lang w:val="en-US"/>
        </w:rPr>
        <w:t xml:space="preserve">r. HY </w:t>
      </w:r>
      <w:r w:rsidR="00885488" w:rsidRPr="00BC2E91">
        <w:rPr>
          <w:rStyle w:val="Incipit"/>
          <w:lang w:val="en-US"/>
        </w:rPr>
        <w:t>Fit porta Christi</w:t>
      </w:r>
      <w:r w:rsidR="00885488" w:rsidRPr="00BC2E91">
        <w:rPr>
          <w:lang w:val="en-US"/>
        </w:rPr>
        <w:t xml:space="preserve">. VS </w:t>
      </w:r>
      <w:r w:rsidR="00382E22" w:rsidRPr="00BC2E91">
        <w:rPr>
          <w:rStyle w:val="Incipit"/>
          <w:lang w:val="en-US"/>
        </w:rPr>
        <w:t>Adiuv</w:t>
      </w:r>
      <w:r w:rsidR="00885488" w:rsidRPr="00BC2E91">
        <w:rPr>
          <w:rStyle w:val="Incipit"/>
          <w:lang w:val="en-US"/>
        </w:rPr>
        <w:t>abit eam deus</w:t>
      </w:r>
      <w:r w:rsidR="00885488" w:rsidRPr="00BC2E91">
        <w:rPr>
          <w:lang w:val="en-US"/>
        </w:rPr>
        <w:t xml:space="preserve">. AB </w:t>
      </w:r>
      <w:r w:rsidR="00885488" w:rsidRPr="00BC2E91">
        <w:rPr>
          <w:rStyle w:val="Incipit"/>
          <w:lang w:val="en-US"/>
        </w:rPr>
        <w:t>Cum inducerent puerum Iesum</w:t>
      </w:r>
      <w:r w:rsidR="00885488" w:rsidRPr="00BC2E91">
        <w:rPr>
          <w:lang w:val="en-US"/>
        </w:rPr>
        <w:t xml:space="preserve">. </w:t>
      </w:r>
      <w:r w:rsidR="005E1024" w:rsidRPr="00BC2E91">
        <w:rPr>
          <w:lang w:val="en-US"/>
        </w:rPr>
        <w:t xml:space="preserve">[BD] </w:t>
      </w:r>
      <w:r w:rsidR="005F6F99" w:rsidRPr="00BC2E91">
        <w:rPr>
          <w:rStyle w:val="Incipit"/>
          <w:lang w:val="en-US"/>
        </w:rPr>
        <w:t>Benedicamus</w:t>
      </w:r>
      <w:r w:rsidR="005E1283" w:rsidRPr="00BC2E91">
        <w:rPr>
          <w:lang w:val="en-US"/>
        </w:rPr>
        <w:t>. [TP]</w:t>
      </w:r>
      <w:r w:rsidR="00885488" w:rsidRPr="00BC2E91">
        <w:rPr>
          <w:lang w:val="en-US"/>
        </w:rPr>
        <w:t xml:space="preserve"> </w:t>
      </w:r>
      <w:r w:rsidR="00885488" w:rsidRPr="00BC2E91">
        <w:rPr>
          <w:rStyle w:val="Incipit"/>
          <w:lang w:val="en-US"/>
        </w:rPr>
        <w:t>In laude Iesu</w:t>
      </w:r>
      <w:r w:rsidR="00885488" w:rsidRPr="00BC2E91">
        <w:rPr>
          <w:lang w:val="en-US"/>
        </w:rPr>
        <w:t>.</w:t>
      </w:r>
      <w:r w:rsidR="005E1024" w:rsidRPr="00BC2E91">
        <w:rPr>
          <w:lang w:val="en-US"/>
        </w:rPr>
        <w:t xml:space="preserve"> </w:t>
      </w:r>
    </w:p>
    <w:p w:rsidR="00885488" w:rsidRPr="00BC2E91" w:rsidRDefault="005E1024" w:rsidP="00415109">
      <w:pPr>
        <w:rPr>
          <w:lang w:val="en-US"/>
        </w:rPr>
      </w:pPr>
      <w:r w:rsidRPr="00BC2E91">
        <w:rPr>
          <w:lang w:val="en-US"/>
        </w:rPr>
        <w:t>(159v)</w:t>
      </w:r>
      <w:r w:rsidR="00E31A1E" w:rsidRPr="00BC2E91">
        <w:rPr>
          <w:lang w:val="en-US"/>
        </w:rPr>
        <w:t xml:space="preserve"> </w:t>
      </w:r>
      <w:r w:rsidR="00B2318A" w:rsidRPr="00BC2E91">
        <w:rPr>
          <w:rStyle w:val="Time1"/>
          <w:lang w:val="en-US"/>
        </w:rPr>
        <w:t>Ad maturum officium</w:t>
      </w:r>
      <w:r w:rsidR="00885488" w:rsidRPr="00BC2E91">
        <w:rPr>
          <w:lang w:val="en-US"/>
        </w:rPr>
        <w:t xml:space="preserve"> IN </w:t>
      </w:r>
      <w:r w:rsidR="00885488" w:rsidRPr="00BC2E91">
        <w:rPr>
          <w:rStyle w:val="Incipit"/>
          <w:lang w:val="en-US"/>
        </w:rPr>
        <w:t>Suscepimus</w:t>
      </w:r>
      <w:r w:rsidR="00DD1415">
        <w:rPr>
          <w:lang w:val="en-US"/>
        </w:rPr>
        <w:t>@</w:t>
      </w:r>
      <w:r w:rsidR="00DD1415" w:rsidRPr="00BC2E91">
        <w:rPr>
          <w:lang w:val="en-US"/>
        </w:rPr>
        <w:t>32.</w:t>
      </w:r>
      <w:r w:rsidR="00885488" w:rsidRPr="00BC2E91">
        <w:rPr>
          <w:lang w:val="en-US"/>
        </w:rPr>
        <w:t xml:space="preserve"> </w:t>
      </w:r>
      <w:r w:rsidRPr="00BC2E91">
        <w:rPr>
          <w:lang w:val="en-US"/>
        </w:rPr>
        <w:t xml:space="preserve">[KY] </w:t>
      </w:r>
      <w:r w:rsidRPr="00BC2E91">
        <w:rPr>
          <w:rStyle w:val="Incipit"/>
          <w:lang w:val="en-US"/>
        </w:rPr>
        <w:t>Kyrie</w:t>
      </w:r>
      <w:r w:rsidR="005A362F" w:rsidRPr="00BC2E91">
        <w:rPr>
          <w:i/>
          <w:lang w:val="en-US"/>
        </w:rPr>
        <w:t xml:space="preserve"> </w:t>
      </w:r>
      <w:r w:rsidRPr="00BC2E91">
        <w:rPr>
          <w:lang w:val="en-US"/>
        </w:rPr>
        <w:t xml:space="preserve">et [SA] </w:t>
      </w:r>
      <w:r w:rsidRPr="00BC2E91">
        <w:rPr>
          <w:rStyle w:val="Incipit"/>
          <w:lang w:val="en-US"/>
        </w:rPr>
        <w:t>Sanctus</w:t>
      </w:r>
      <w:r w:rsidR="005A362F" w:rsidRPr="00BC2E91">
        <w:rPr>
          <w:i/>
          <w:lang w:val="en-US"/>
        </w:rPr>
        <w:t xml:space="preserve"> </w:t>
      </w:r>
      <w:r w:rsidRPr="00BC2E91">
        <w:rPr>
          <w:lang w:val="en-US"/>
        </w:rPr>
        <w:t xml:space="preserve">de </w:t>
      </w:r>
      <w:r w:rsidR="00C44A80" w:rsidRPr="00BC2E91">
        <w:rPr>
          <w:lang w:val="en-US"/>
        </w:rPr>
        <w:t>|</w:t>
      </w:r>
      <w:r w:rsidRPr="00BC2E91">
        <w:rPr>
          <w:lang w:val="en-US"/>
        </w:rPr>
        <w:t>assumptiotione</w:t>
      </w:r>
      <w:r w:rsidR="00C44A80" w:rsidRPr="00BC2E91">
        <w:rPr>
          <w:lang w:val="en-US"/>
        </w:rPr>
        <w:t>::assumptione|</w:t>
      </w:r>
      <w:r w:rsidR="00885488" w:rsidRPr="00BC2E91">
        <w:rPr>
          <w:lang w:val="en-US"/>
        </w:rPr>
        <w:t xml:space="preserve">. GR </w:t>
      </w:r>
      <w:r w:rsidR="00885488" w:rsidRPr="00BC2E91">
        <w:rPr>
          <w:rStyle w:val="Incipit"/>
          <w:lang w:val="en-US"/>
        </w:rPr>
        <w:t>Suscepimus</w:t>
      </w:r>
      <w:r w:rsidR="005A362F" w:rsidRPr="00BC2E91">
        <w:rPr>
          <w:i/>
          <w:lang w:val="en-US"/>
        </w:rPr>
        <w:t xml:space="preserve"> </w:t>
      </w:r>
      <w:r w:rsidR="00885488" w:rsidRPr="00BC2E91">
        <w:rPr>
          <w:rStyle w:val="Incipit"/>
          <w:lang w:val="en-US"/>
        </w:rPr>
        <w:t>deus</w:t>
      </w:r>
      <w:r w:rsidR="00DD1415">
        <w:rPr>
          <w:lang w:val="en-US"/>
        </w:rPr>
        <w:t>@</w:t>
      </w:r>
      <w:r w:rsidR="00DD1415" w:rsidRPr="00BC2E91">
        <w:rPr>
          <w:lang w:val="en-US"/>
        </w:rPr>
        <w:t>32.</w:t>
      </w:r>
      <w:r w:rsidR="00885488" w:rsidRPr="00BC2E91">
        <w:rPr>
          <w:lang w:val="en-US"/>
        </w:rPr>
        <w:t xml:space="preserve"> AL</w:t>
      </w:r>
      <w:r w:rsidRPr="00BC2E91">
        <w:rPr>
          <w:lang w:val="en-US"/>
        </w:rPr>
        <w:t>V</w:t>
      </w:r>
      <w:r w:rsidR="00885488" w:rsidRPr="00BC2E91">
        <w:rPr>
          <w:lang w:val="en-US"/>
        </w:rPr>
        <w:t xml:space="preserve"> </w:t>
      </w:r>
      <w:r w:rsidR="00885488" w:rsidRPr="00BC2E91">
        <w:rPr>
          <w:rStyle w:val="Incipit"/>
          <w:lang w:val="en-US"/>
        </w:rPr>
        <w:t>Post</w:t>
      </w:r>
      <w:r w:rsidR="005A362F" w:rsidRPr="00BC2E91">
        <w:rPr>
          <w:i/>
          <w:lang w:val="en-US"/>
        </w:rPr>
        <w:t xml:space="preserve"> </w:t>
      </w:r>
      <w:r w:rsidR="00885488" w:rsidRPr="00BC2E91">
        <w:rPr>
          <w:rStyle w:val="Incipit"/>
          <w:lang w:val="en-US"/>
        </w:rPr>
        <w:t>partum</w:t>
      </w:r>
      <w:r w:rsidR="00DD1415">
        <w:rPr>
          <w:lang w:val="en-US"/>
        </w:rPr>
        <w:t>@</w:t>
      </w:r>
      <w:r w:rsidR="00DD1415" w:rsidRPr="00BC2E91">
        <w:rPr>
          <w:lang w:val="en-US"/>
        </w:rPr>
        <w:t>20.</w:t>
      </w:r>
      <w:r w:rsidR="00885488" w:rsidRPr="00BC2E91">
        <w:rPr>
          <w:lang w:val="en-US"/>
        </w:rPr>
        <w:t xml:space="preserve"> SE </w:t>
      </w:r>
      <w:r w:rsidR="00885488" w:rsidRPr="00BC2E91">
        <w:rPr>
          <w:rStyle w:val="Incipit"/>
          <w:lang w:val="en-US"/>
        </w:rPr>
        <w:t>Concentu</w:t>
      </w:r>
      <w:r w:rsidR="005A362F" w:rsidRPr="00BC2E91">
        <w:rPr>
          <w:i/>
          <w:lang w:val="en-US"/>
        </w:rPr>
        <w:t xml:space="preserve"> </w:t>
      </w:r>
      <w:r w:rsidR="00885488" w:rsidRPr="00BC2E91">
        <w:rPr>
          <w:rStyle w:val="Incipit"/>
          <w:lang w:val="en-US"/>
        </w:rPr>
        <w:t>parili</w:t>
      </w:r>
      <w:r w:rsidR="00DD1415">
        <w:rPr>
          <w:lang w:val="en-US"/>
        </w:rPr>
        <w:t>@</w:t>
      </w:r>
      <w:r w:rsidR="00DD1415" w:rsidRPr="00BC2E91">
        <w:rPr>
          <w:lang w:val="en-US"/>
        </w:rPr>
        <w:t>226.</w:t>
      </w:r>
      <w:r w:rsidR="00885488" w:rsidRPr="00BC2E91">
        <w:rPr>
          <w:lang w:val="en-US"/>
        </w:rPr>
        <w:t xml:space="preserve"> Si fuerit dominica septuagesima aut infra septuagesimam pro </w:t>
      </w:r>
      <w:r w:rsidR="00775349" w:rsidRPr="00BC2E91">
        <w:rPr>
          <w:lang w:val="en-US"/>
        </w:rPr>
        <w:t xml:space="preserve">[AL] </w:t>
      </w:r>
      <w:r w:rsidR="00885488" w:rsidRPr="00BC2E91">
        <w:rPr>
          <w:rStyle w:val="Incipit"/>
          <w:lang w:val="en-US"/>
        </w:rPr>
        <w:t>Alleluia</w:t>
      </w:r>
      <w:r w:rsidR="00885488" w:rsidRPr="00BC2E91">
        <w:rPr>
          <w:lang w:val="en-US"/>
        </w:rPr>
        <w:t xml:space="preserve"> cantetur TR </w:t>
      </w:r>
      <w:r w:rsidR="00885488" w:rsidRPr="00BC2E91">
        <w:rPr>
          <w:rStyle w:val="Incipit"/>
          <w:lang w:val="en-US"/>
        </w:rPr>
        <w:t>Audi</w:t>
      </w:r>
      <w:r w:rsidR="005A362F" w:rsidRPr="00BC2E91">
        <w:rPr>
          <w:i/>
          <w:lang w:val="en-US"/>
        </w:rPr>
        <w:t xml:space="preserve"> </w:t>
      </w:r>
      <w:r w:rsidR="00885488" w:rsidRPr="00BC2E91">
        <w:rPr>
          <w:rStyle w:val="Incipit"/>
          <w:lang w:val="en-US"/>
        </w:rPr>
        <w:t>filia</w:t>
      </w:r>
      <w:r w:rsidR="00885488" w:rsidRPr="00BC2E91">
        <w:rPr>
          <w:lang w:val="en-US"/>
        </w:rPr>
        <w:t xml:space="preserve"> 32 et sequentiam omittimus</w:t>
      </w:r>
      <w:r w:rsidR="00E31A1E" w:rsidRPr="00BC2E91">
        <w:rPr>
          <w:lang w:val="en-US"/>
        </w:rPr>
        <w:t>.</w:t>
      </w:r>
      <w:r w:rsidR="00885488" w:rsidRPr="00BC2E91">
        <w:rPr>
          <w:lang w:val="en-US"/>
        </w:rPr>
        <w:t xml:space="preserve"> </w:t>
      </w:r>
      <w:r w:rsidR="00E31A1E" w:rsidRPr="00BC2E91">
        <w:rPr>
          <w:lang w:val="en-US"/>
        </w:rPr>
        <w:t>I</w:t>
      </w:r>
      <w:r w:rsidR="00885488" w:rsidRPr="00BC2E91">
        <w:rPr>
          <w:lang w:val="en-US"/>
        </w:rPr>
        <w:t xml:space="preserve">dem ordo </w:t>
      </w:r>
      <w:r w:rsidR="00D66EA2" w:rsidRPr="00BC2E91">
        <w:rPr>
          <w:lang w:val="en-US"/>
        </w:rPr>
        <w:t>serve</w:t>
      </w:r>
      <w:r w:rsidR="00885488" w:rsidRPr="00BC2E91">
        <w:rPr>
          <w:lang w:val="en-US"/>
        </w:rPr>
        <w:t xml:space="preserve">tur in summo officio. </w:t>
      </w:r>
      <w:r w:rsidR="00885488">
        <w:rPr>
          <w:lang w:val="en-US"/>
        </w:rPr>
        <w:t xml:space="preserve">OF </w:t>
      </w:r>
      <w:r w:rsidR="00885488" w:rsidRPr="005A362F">
        <w:rPr>
          <w:rStyle w:val="Incipit"/>
          <w:lang w:val="en-US"/>
        </w:rPr>
        <w:t>Diffusa</w:t>
      </w:r>
      <w:r w:rsidR="005A362F" w:rsidRPr="00BE7D55">
        <w:rPr>
          <w:i/>
          <w:lang w:val="en-US"/>
        </w:rPr>
        <w:t xml:space="preserve"> </w:t>
      </w:r>
      <w:r w:rsidR="00885488" w:rsidRPr="005A362F">
        <w:rPr>
          <w:rStyle w:val="Incipit"/>
          <w:lang w:val="en-US"/>
        </w:rPr>
        <w:t>est</w:t>
      </w:r>
      <w:r w:rsidR="00DD1415">
        <w:rPr>
          <w:lang w:val="en-US"/>
        </w:rPr>
        <w:t>@33.</w:t>
      </w:r>
      <w:r w:rsidR="00885488">
        <w:rPr>
          <w:lang w:val="en-US"/>
        </w:rPr>
        <w:t xml:space="preserve"> CO </w:t>
      </w:r>
      <w:r w:rsidR="00885488" w:rsidRPr="005A362F">
        <w:rPr>
          <w:rStyle w:val="Incipit"/>
          <w:lang w:val="en-US"/>
        </w:rPr>
        <w:t>Responsum</w:t>
      </w:r>
      <w:r w:rsidR="005A362F" w:rsidRPr="00BE7D55">
        <w:rPr>
          <w:i/>
          <w:lang w:val="en-US"/>
        </w:rPr>
        <w:t xml:space="preserve"> </w:t>
      </w:r>
      <w:r w:rsidR="00885488" w:rsidRPr="005A362F">
        <w:rPr>
          <w:rStyle w:val="Incipit"/>
          <w:lang w:val="en-US"/>
        </w:rPr>
        <w:t>accepit</w:t>
      </w:r>
      <w:r w:rsidR="00DD1415">
        <w:rPr>
          <w:lang w:val="en-US"/>
        </w:rPr>
        <w:t>@33.</w:t>
      </w:r>
    </w:p>
    <w:p w:rsidR="00885488" w:rsidRDefault="00B2318A" w:rsidP="00415109">
      <w:pPr>
        <w:rPr>
          <w:lang w:val="en-US"/>
        </w:rPr>
      </w:pPr>
      <w:r w:rsidRPr="00BC2E91">
        <w:rPr>
          <w:rStyle w:val="Time1"/>
          <w:lang w:val="en-US"/>
        </w:rPr>
        <w:t>Ad primam</w:t>
      </w:r>
      <w:r w:rsidR="00885488">
        <w:rPr>
          <w:lang w:val="en-US"/>
        </w:rPr>
        <w:t xml:space="preserve"> AN </w:t>
      </w:r>
      <w:r w:rsidR="00885488" w:rsidRPr="00BC2E91">
        <w:rPr>
          <w:rStyle w:val="Incipit"/>
          <w:lang w:val="en-US"/>
        </w:rPr>
        <w:t>Adorna thalamum tuum</w:t>
      </w:r>
      <w:r w:rsidR="00885488">
        <w:rPr>
          <w:lang w:val="en-US"/>
        </w:rPr>
        <w:t>.</w:t>
      </w:r>
    </w:p>
    <w:p w:rsidR="00885488" w:rsidRDefault="00B2318A" w:rsidP="00415109">
      <w:pPr>
        <w:rPr>
          <w:lang w:val="en-US"/>
        </w:rPr>
      </w:pPr>
      <w:r w:rsidRPr="00BC2E91">
        <w:rPr>
          <w:rStyle w:val="Time1"/>
          <w:lang w:val="en-US"/>
        </w:rPr>
        <w:t>Ad tertiam</w:t>
      </w:r>
      <w:r w:rsidR="00885488">
        <w:rPr>
          <w:lang w:val="en-US"/>
        </w:rPr>
        <w:t xml:space="preserve"> AN </w:t>
      </w:r>
      <w:r w:rsidR="00885488" w:rsidRPr="00BC2E91">
        <w:rPr>
          <w:rStyle w:val="Incipit"/>
          <w:lang w:val="en-US"/>
        </w:rPr>
        <w:t>Lumen ad revelationem</w:t>
      </w:r>
      <w:r w:rsidR="00885488">
        <w:rPr>
          <w:lang w:val="en-US"/>
        </w:rPr>
        <w:t>.</w:t>
      </w:r>
    </w:p>
    <w:p w:rsidR="00070465" w:rsidRPr="003D0C23" w:rsidRDefault="00E31A1E" w:rsidP="00415109">
      <w:pPr>
        <w:rPr>
          <w:lang w:val="pt-PT"/>
        </w:rPr>
      </w:pPr>
      <w:r w:rsidRPr="003D0C23">
        <w:rPr>
          <w:lang w:val="pt-PT"/>
        </w:rPr>
        <w:t>$E::Responsoria a</w:t>
      </w:r>
      <w:r w:rsidR="00B2318A" w:rsidRPr="003D0C23">
        <w:rPr>
          <w:lang w:val="pt-PT"/>
        </w:rPr>
        <w:t>d horas</w:t>
      </w:r>
      <w:r w:rsidR="00070465" w:rsidRPr="003D0C23">
        <w:rPr>
          <w:lang w:val="pt-PT"/>
        </w:rPr>
        <w:t xml:space="preserve"> </w:t>
      </w:r>
      <w:r w:rsidR="00885488" w:rsidRPr="003D0C23">
        <w:rPr>
          <w:lang w:val="pt-PT"/>
        </w:rPr>
        <w:t xml:space="preserve">RB </w:t>
      </w:r>
      <w:r w:rsidR="00885488" w:rsidRPr="003D0C23">
        <w:rPr>
          <w:rStyle w:val="Incipit"/>
          <w:lang w:val="pt-PT"/>
        </w:rPr>
        <w:t>Speciosus</w:t>
      </w:r>
      <w:r w:rsidR="005A362F" w:rsidRPr="003D0C23">
        <w:rPr>
          <w:i/>
          <w:lang w:val="pt-PT"/>
        </w:rPr>
        <w:t xml:space="preserve"> </w:t>
      </w:r>
      <w:r w:rsidR="00885488" w:rsidRPr="003D0C23">
        <w:rPr>
          <w:rStyle w:val="Incipit"/>
          <w:lang w:val="pt-PT"/>
        </w:rPr>
        <w:t>forma</w:t>
      </w:r>
      <w:r w:rsidR="008C0EB0" w:rsidRPr="003D0C23">
        <w:rPr>
          <w:lang w:val="pt-PT"/>
        </w:rPr>
        <w:t>$</w:t>
      </w:r>
      <w:r w:rsidR="00794880" w:rsidRPr="003D0C23">
        <w:rPr>
          <w:lang w:val="pt-PT"/>
        </w:rPr>
        <w:t xml:space="preserve"> </w:t>
      </w:r>
      <w:r w:rsidR="00380E52" w:rsidRPr="003D0C23">
        <w:rPr>
          <w:lang w:val="pt-PT"/>
        </w:rPr>
        <w:t xml:space="preserve">[RB] </w:t>
      </w:r>
      <w:r w:rsidR="00F337B7" w:rsidRPr="003D0C23">
        <w:rPr>
          <w:rStyle w:val="Incipit"/>
          <w:lang w:val="pt-PT"/>
        </w:rPr>
        <w:t>$E::</w:t>
      </w:r>
      <w:r w:rsidR="00885488" w:rsidRPr="003D0C23">
        <w:rPr>
          <w:rStyle w:val="Incipit"/>
          <w:lang w:val="pt-PT"/>
        </w:rPr>
        <w:t>Notum</w:t>
      </w:r>
      <w:r w:rsidR="005A362F" w:rsidRPr="003D0C23">
        <w:rPr>
          <w:rStyle w:val="Incipit"/>
          <w:lang w:val="pt-PT"/>
        </w:rPr>
        <w:t xml:space="preserve"> </w:t>
      </w:r>
      <w:r w:rsidR="00885488" w:rsidRPr="003D0C23">
        <w:rPr>
          <w:rStyle w:val="Incipit"/>
          <w:lang w:val="pt-PT"/>
        </w:rPr>
        <w:t>fecit</w:t>
      </w:r>
      <w:r w:rsidR="00F337B7" w:rsidRPr="003D0C23">
        <w:rPr>
          <w:rStyle w:val="Incipit"/>
          <w:lang w:val="pt-PT"/>
        </w:rPr>
        <w:t>$</w:t>
      </w:r>
      <w:r w:rsidR="00DF3358" w:rsidRPr="003D0C23">
        <w:rPr>
          <w:lang w:val="pt-PT"/>
        </w:rPr>
        <w:t>.</w:t>
      </w:r>
      <w:r w:rsidR="00F337B7" w:rsidRPr="003D0C23">
        <w:rPr>
          <w:lang w:val="pt-PT"/>
        </w:rPr>
        <w:t xml:space="preserve"> $E::cum reliquis</w:t>
      </w:r>
      <w:r w:rsidRPr="003D0C23">
        <w:rPr>
          <w:lang w:val="pt-PT"/>
        </w:rPr>
        <w:t>$</w:t>
      </w:r>
      <w:r w:rsidR="00F337B7" w:rsidRPr="003D0C23">
        <w:rPr>
          <w:lang w:val="pt-PT"/>
        </w:rPr>
        <w:t>.</w:t>
      </w:r>
      <w:r w:rsidR="00885488" w:rsidRPr="003D0C23">
        <w:rPr>
          <w:lang w:val="pt-PT"/>
        </w:rPr>
        <w:t xml:space="preserve"> </w:t>
      </w:r>
    </w:p>
    <w:p w:rsidR="00885488" w:rsidRPr="00B779A9" w:rsidRDefault="00885488" w:rsidP="00415109">
      <w:pPr>
        <w:rPr>
          <w:lang w:val="it-IT"/>
        </w:rPr>
      </w:pPr>
      <w:r w:rsidRPr="003D0C23">
        <w:rPr>
          <w:lang w:val="pt-PT"/>
        </w:rPr>
        <w:t xml:space="preserve">Si fuerit dominica dies cantetur in primis </w:t>
      </w:r>
      <w:r w:rsidR="00BA24A1" w:rsidRPr="003D0C23">
        <w:rPr>
          <w:lang w:val="pt-PT"/>
        </w:rPr>
        <w:t>[</w:t>
      </w:r>
      <w:r w:rsidR="005E1024" w:rsidRPr="003D0C23">
        <w:rPr>
          <w:lang w:val="pt-PT"/>
        </w:rPr>
        <w:t>AP</w:t>
      </w:r>
      <w:r w:rsidR="00BA24A1" w:rsidRPr="003D0C23">
        <w:rPr>
          <w:lang w:val="pt-PT"/>
        </w:rPr>
        <w:t>]</w:t>
      </w:r>
      <w:r w:rsidRPr="003D0C23">
        <w:rPr>
          <w:lang w:val="pt-PT"/>
        </w:rPr>
        <w:t xml:space="preserve"> </w:t>
      </w:r>
      <w:r w:rsidRPr="003D0C23">
        <w:rPr>
          <w:rStyle w:val="Incipit"/>
          <w:lang w:val="pt-PT"/>
        </w:rPr>
        <w:t>Asperges</w:t>
      </w:r>
      <w:r w:rsidR="005A362F" w:rsidRPr="003D0C23">
        <w:rPr>
          <w:i/>
          <w:lang w:val="pt-PT"/>
        </w:rPr>
        <w:t xml:space="preserve"> </w:t>
      </w:r>
      <w:r w:rsidRPr="003D0C23">
        <w:rPr>
          <w:rStyle w:val="Incipit"/>
          <w:lang w:val="pt-PT"/>
        </w:rPr>
        <w:t>me</w:t>
      </w:r>
      <w:r w:rsidR="005A362F" w:rsidRPr="003D0C23">
        <w:rPr>
          <w:i/>
          <w:lang w:val="pt-PT"/>
        </w:rPr>
        <w:t xml:space="preserve"> </w:t>
      </w:r>
      <w:r w:rsidRPr="003D0C23">
        <w:rPr>
          <w:rStyle w:val="Incipit"/>
          <w:lang w:val="pt-PT"/>
        </w:rPr>
        <w:t>domine</w:t>
      </w:r>
      <w:r w:rsidR="005A362F" w:rsidRPr="003D0C23">
        <w:rPr>
          <w:i/>
          <w:lang w:val="pt-PT"/>
        </w:rPr>
        <w:t xml:space="preserve"> </w:t>
      </w:r>
      <w:r w:rsidRPr="003D0C23">
        <w:rPr>
          <w:lang w:val="pt-PT"/>
        </w:rPr>
        <w:t xml:space="preserve">cum solita oratione et aspersione hominum. Quibus finitis </w:t>
      </w:r>
      <w:r w:rsidRPr="003D0C23">
        <w:rPr>
          <w:rStyle w:val="Funktion"/>
          <w:lang w:val="pt-PT"/>
        </w:rPr>
        <w:t>paedagogus</w:t>
      </w:r>
      <w:r w:rsidR="00E31A1E" w:rsidRPr="003D0C23">
        <w:rPr>
          <w:lang w:val="pt-PT"/>
        </w:rPr>
        <w:t xml:space="preserve"> iu</w:t>
      </w:r>
      <w:r w:rsidRPr="003D0C23">
        <w:rPr>
          <w:lang w:val="pt-PT"/>
        </w:rPr>
        <w:t xml:space="preserve">cunda </w:t>
      </w:r>
      <w:r w:rsidR="00702792" w:rsidRPr="003D0C23">
        <w:rPr>
          <w:lang w:val="pt-PT"/>
        </w:rPr>
        <w:t>voc</w:t>
      </w:r>
      <w:r w:rsidRPr="003D0C23">
        <w:rPr>
          <w:lang w:val="pt-PT"/>
        </w:rPr>
        <w:t xml:space="preserve">e incipiat et </w:t>
      </w:r>
      <w:r w:rsidR="002F7188" w:rsidRPr="003D0C23">
        <w:rPr>
          <w:lang w:val="pt-PT"/>
        </w:rPr>
        <w:t>sol</w:t>
      </w:r>
      <w:r w:rsidR="00E31A1E" w:rsidRPr="003D0C23">
        <w:rPr>
          <w:lang w:val="pt-PT"/>
        </w:rPr>
        <w:t>l</w:t>
      </w:r>
      <w:r w:rsidR="002F7188" w:rsidRPr="003D0C23">
        <w:rPr>
          <w:lang w:val="pt-PT"/>
        </w:rPr>
        <w:t>emn</w:t>
      </w:r>
      <w:r w:rsidRPr="003D0C23">
        <w:rPr>
          <w:lang w:val="pt-PT"/>
        </w:rPr>
        <w:t>iter ca</w:t>
      </w:r>
      <w:r w:rsidR="005E1024" w:rsidRPr="003D0C23">
        <w:rPr>
          <w:lang w:val="pt-PT"/>
        </w:rPr>
        <w:t xml:space="preserve">ntetur apud </w:t>
      </w:r>
      <w:r w:rsidR="00E31A1E" w:rsidRPr="005B472A">
        <w:rPr>
          <w:rStyle w:val="Ort"/>
          <w:lang w:val="pt-PT"/>
        </w:rPr>
        <w:t>|</w:t>
      </w:r>
      <w:r w:rsidR="00E31A1E" w:rsidRPr="003D0C23">
        <w:rPr>
          <w:rStyle w:val="Ort"/>
          <w:lang w:val="pt-PT"/>
        </w:rPr>
        <w:t>pulpe</w:t>
      </w:r>
      <w:r w:rsidR="005E1024" w:rsidRPr="003D0C23">
        <w:rPr>
          <w:rStyle w:val="Ort"/>
          <w:lang w:val="pt-PT"/>
        </w:rPr>
        <w:t>tum</w:t>
      </w:r>
      <w:r w:rsidR="00E31A1E" w:rsidRPr="003D0C23">
        <w:rPr>
          <w:rStyle w:val="Ort"/>
          <w:lang w:val="pt-PT"/>
        </w:rPr>
        <w:t>::pulpitum|</w:t>
      </w:r>
      <w:r w:rsidR="005E1024" w:rsidRPr="003D0C23">
        <w:rPr>
          <w:rStyle w:val="Ort"/>
          <w:lang w:val="pt-PT"/>
        </w:rPr>
        <w:t xml:space="preserve"> in choro</w:t>
      </w:r>
      <w:r w:rsidR="005E1024" w:rsidRPr="003D0C23">
        <w:rPr>
          <w:lang w:val="pt-PT"/>
        </w:rPr>
        <w:t xml:space="preserve"> AP</w:t>
      </w:r>
      <w:r w:rsidRPr="003D0C23">
        <w:rPr>
          <w:lang w:val="pt-PT"/>
        </w:rPr>
        <w:t xml:space="preserve"> </w:t>
      </w:r>
      <w:r w:rsidRPr="003D0C23">
        <w:rPr>
          <w:rStyle w:val="Incipit"/>
          <w:lang w:val="pt-PT"/>
        </w:rPr>
        <w:t>Adorna</w:t>
      </w:r>
      <w:r w:rsidR="005A362F" w:rsidRPr="003D0C23">
        <w:rPr>
          <w:i/>
          <w:lang w:val="pt-PT"/>
        </w:rPr>
        <w:t xml:space="preserve"> </w:t>
      </w:r>
      <w:r w:rsidRPr="003D0C23">
        <w:rPr>
          <w:rStyle w:val="Incipit"/>
          <w:lang w:val="pt-PT"/>
        </w:rPr>
        <w:t>thalamum</w:t>
      </w:r>
      <w:r w:rsidRPr="003D0C23">
        <w:rPr>
          <w:lang w:val="pt-PT"/>
        </w:rPr>
        <w:t xml:space="preserve"> quae cantata fuit super primam</w:t>
      </w:r>
      <w:r w:rsidR="00E31A1E" w:rsidRPr="003D0C23">
        <w:rPr>
          <w:lang w:val="pt-PT"/>
        </w:rPr>
        <w:t>,</w:t>
      </w:r>
      <w:r w:rsidRPr="003D0C23">
        <w:rPr>
          <w:lang w:val="pt-PT"/>
        </w:rPr>
        <w:t xml:space="preserve"> quae etiam </w:t>
      </w:r>
      <w:r w:rsidR="00C44A80" w:rsidRPr="003D0C23">
        <w:rPr>
          <w:lang w:val="pt-PT"/>
        </w:rPr>
        <w:t>|</w:t>
      </w:r>
      <w:r w:rsidRPr="003D0C23">
        <w:rPr>
          <w:lang w:val="pt-PT"/>
        </w:rPr>
        <w:t>petenta</w:t>
      </w:r>
      <w:r w:rsidR="00C44A80" w:rsidRPr="003D0C23">
        <w:rPr>
          <w:lang w:val="pt-PT"/>
        </w:rPr>
        <w:t>::petenda|</w:t>
      </w:r>
      <w:r w:rsidRPr="003D0C23">
        <w:rPr>
          <w:lang w:val="pt-PT"/>
        </w:rPr>
        <w:t xml:space="preserve"> erit ex </w:t>
      </w:r>
      <w:r w:rsidRPr="003D0C23">
        <w:rPr>
          <w:rStyle w:val="Funktion"/>
          <w:lang w:val="pt-PT"/>
        </w:rPr>
        <w:t>minori antiphonario</w:t>
      </w:r>
      <w:r w:rsidR="00E31A1E" w:rsidRPr="003D0C23">
        <w:rPr>
          <w:lang w:val="pt-PT"/>
        </w:rPr>
        <w:t xml:space="preserve">, </w:t>
      </w:r>
      <w:r w:rsidRPr="003D0C23">
        <w:rPr>
          <w:lang w:val="pt-PT"/>
        </w:rPr>
        <w:t xml:space="preserve">quia illis antiphonis in </w:t>
      </w:r>
      <w:r w:rsidRPr="003D0C23">
        <w:rPr>
          <w:rStyle w:val="Funktion"/>
          <w:lang w:val="pt-PT"/>
        </w:rPr>
        <w:t>summo graduali</w:t>
      </w:r>
      <w:r w:rsidRPr="003D0C23">
        <w:rPr>
          <w:lang w:val="pt-PT"/>
        </w:rPr>
        <w:t xml:space="preserve"> prorsus non utimur propter antiquum huius ecclesiae ordinem. </w:t>
      </w:r>
      <w:r w:rsidRPr="00B779A9">
        <w:rPr>
          <w:lang w:val="it-IT"/>
        </w:rPr>
        <w:t>Finita A</w:t>
      </w:r>
      <w:r w:rsidR="005E1024" w:rsidRPr="00B779A9">
        <w:rPr>
          <w:lang w:val="it-IT"/>
        </w:rPr>
        <w:t>P</w:t>
      </w:r>
      <w:r w:rsidRPr="00B779A9">
        <w:rPr>
          <w:lang w:val="it-IT"/>
        </w:rPr>
        <w:t xml:space="preserve"> </w:t>
      </w:r>
      <w:r w:rsidRPr="005A362F">
        <w:rPr>
          <w:rStyle w:val="Incipit"/>
          <w:lang w:val="it-IT"/>
        </w:rPr>
        <w:t>Adorna</w:t>
      </w:r>
      <w:r w:rsidRPr="00B779A9">
        <w:rPr>
          <w:lang w:val="it-IT"/>
        </w:rPr>
        <w:t xml:space="preserve"> </w:t>
      </w:r>
      <w:r w:rsidR="00E31A1E">
        <w:rPr>
          <w:lang w:val="it-IT"/>
        </w:rPr>
        <w:t>$E::</w:t>
      </w:r>
      <w:r w:rsidRPr="00B779A9">
        <w:rPr>
          <w:lang w:val="it-IT"/>
        </w:rPr>
        <w:t>ab</w:t>
      </w:r>
      <w:r w:rsidR="00E31A1E">
        <w:rPr>
          <w:lang w:val="it-IT"/>
        </w:rPr>
        <w:t>$</w:t>
      </w:r>
      <w:r w:rsidRPr="00B779A9">
        <w:rPr>
          <w:lang w:val="it-IT"/>
        </w:rPr>
        <w:t xml:space="preserve"> </w:t>
      </w:r>
      <w:r w:rsidR="00E31A1E" w:rsidRPr="00E31A1E">
        <w:rPr>
          <w:rStyle w:val="Funktion"/>
          <w:lang w:val="it-IT"/>
        </w:rPr>
        <w:t>|</w:t>
      </w:r>
      <w:r w:rsidRPr="00BC2E91">
        <w:rPr>
          <w:rStyle w:val="Funktion"/>
          <w:lang w:val="it-IT"/>
        </w:rPr>
        <w:t>officiente</w:t>
      </w:r>
      <w:r w:rsidR="00E31A1E" w:rsidRPr="00BC2E91">
        <w:rPr>
          <w:rStyle w:val="Funktion"/>
          <w:lang w:val="it-IT"/>
        </w:rPr>
        <w:t>::officiante|</w:t>
      </w:r>
      <w:r w:rsidRPr="00B779A9">
        <w:rPr>
          <w:lang w:val="it-IT"/>
        </w:rPr>
        <w:t xml:space="preserve"> fit benedictio in </w:t>
      </w:r>
      <w:r w:rsidRPr="00BC2E91">
        <w:rPr>
          <w:rStyle w:val="Ort"/>
          <w:lang w:val="it-IT"/>
        </w:rPr>
        <w:t>summo altari</w:t>
      </w:r>
      <w:r w:rsidRPr="00B779A9">
        <w:rPr>
          <w:lang w:val="it-IT"/>
        </w:rPr>
        <w:t xml:space="preserve"> cereorum. Eo ordine sicut in </w:t>
      </w:r>
      <w:r w:rsidRPr="00BC2E91">
        <w:rPr>
          <w:rStyle w:val="Funktion"/>
          <w:lang w:val="it-IT"/>
        </w:rPr>
        <w:t>benedictionali libello</w:t>
      </w:r>
      <w:r w:rsidRPr="00B779A9">
        <w:rPr>
          <w:lang w:val="it-IT"/>
        </w:rPr>
        <w:t xml:space="preserve"> continetur et aspergantur aqua benedicta et </w:t>
      </w:r>
      <w:r w:rsidR="003B5C07" w:rsidRPr="00B779A9">
        <w:rPr>
          <w:lang w:val="it-IT"/>
        </w:rPr>
        <w:t>tur</w:t>
      </w:r>
      <w:r w:rsidRPr="00B779A9">
        <w:rPr>
          <w:lang w:val="it-IT"/>
        </w:rPr>
        <w:t xml:space="preserve">e adoleantur. Quando illuminantur omnes cerei </w:t>
      </w:r>
      <w:r w:rsidRPr="00BC2E91">
        <w:rPr>
          <w:rStyle w:val="Funktion"/>
          <w:lang w:val="it-IT"/>
        </w:rPr>
        <w:t>sacerdos officiens</w:t>
      </w:r>
      <w:r w:rsidRPr="00B779A9">
        <w:rPr>
          <w:lang w:val="it-IT"/>
        </w:rPr>
        <w:t xml:space="preserve"> incipit canere </w:t>
      </w:r>
      <w:r w:rsidR="00B2318A" w:rsidRPr="00B2318A">
        <w:rPr>
          <w:lang w:val="it-IT"/>
        </w:rPr>
        <w:t>%D::</w:t>
      </w:r>
      <w:r w:rsidR="00075904" w:rsidRPr="00B2318A">
        <w:rPr>
          <w:lang w:val="it-IT"/>
        </w:rPr>
        <w:t>antiphonam</w:t>
      </w:r>
      <w:r w:rsidR="00B2318A" w:rsidRPr="00B2318A">
        <w:rPr>
          <w:lang w:val="it-IT"/>
        </w:rPr>
        <w:t>%</w:t>
      </w:r>
      <w:r w:rsidR="00075904" w:rsidRPr="00B779A9">
        <w:rPr>
          <w:lang w:val="it-IT"/>
        </w:rPr>
        <w:t xml:space="preserve"> </w:t>
      </w:r>
      <w:r w:rsidRPr="00B779A9">
        <w:rPr>
          <w:lang w:val="it-IT"/>
        </w:rPr>
        <w:t xml:space="preserve">versum (160r) </w:t>
      </w:r>
      <w:r w:rsidR="00BA24A1" w:rsidRPr="00B779A9">
        <w:rPr>
          <w:lang w:val="it-IT"/>
        </w:rPr>
        <w:t>[</w:t>
      </w:r>
      <w:r w:rsidR="005E1024" w:rsidRPr="00B779A9">
        <w:rPr>
          <w:lang w:val="it-IT"/>
        </w:rPr>
        <w:t>AP</w:t>
      </w:r>
      <w:r w:rsidR="00BA24A1" w:rsidRPr="00B779A9">
        <w:rPr>
          <w:lang w:val="it-IT"/>
        </w:rPr>
        <w:t>]</w:t>
      </w:r>
      <w:r w:rsidRPr="00B779A9">
        <w:rPr>
          <w:lang w:val="it-IT"/>
        </w:rPr>
        <w:t xml:space="preserve"> </w:t>
      </w:r>
      <w:r w:rsidRPr="005A362F">
        <w:rPr>
          <w:rStyle w:val="Incipit"/>
          <w:lang w:val="it-IT"/>
        </w:rPr>
        <w:t>Lumen</w:t>
      </w:r>
      <w:r w:rsidR="005A362F" w:rsidRPr="00BE7D55">
        <w:rPr>
          <w:i/>
          <w:lang w:val="it-IT"/>
        </w:rPr>
        <w:t xml:space="preserve"> </w:t>
      </w:r>
      <w:r w:rsidRPr="005A362F">
        <w:rPr>
          <w:rStyle w:val="Incipit"/>
          <w:lang w:val="it-IT"/>
        </w:rPr>
        <w:t>ad</w:t>
      </w:r>
      <w:r w:rsidR="005A362F" w:rsidRPr="00BE7D55">
        <w:rPr>
          <w:i/>
          <w:lang w:val="it-IT"/>
        </w:rPr>
        <w:t xml:space="preserve"> </w:t>
      </w:r>
      <w:r w:rsidRPr="005A362F">
        <w:rPr>
          <w:rStyle w:val="Incipit"/>
          <w:lang w:val="it-IT"/>
        </w:rPr>
        <w:t>revelationem</w:t>
      </w:r>
      <w:r w:rsidR="005A362F" w:rsidRPr="00BE7D55">
        <w:rPr>
          <w:i/>
          <w:lang w:val="it-IT"/>
        </w:rPr>
        <w:t xml:space="preserve"> </w:t>
      </w:r>
      <w:r w:rsidRPr="005A362F">
        <w:rPr>
          <w:rStyle w:val="Incipit"/>
          <w:lang w:val="it-IT"/>
        </w:rPr>
        <w:t>gentium</w:t>
      </w:r>
      <w:r w:rsidR="006B1D6D" w:rsidRPr="00B779A9">
        <w:rPr>
          <w:lang w:val="it-IT"/>
        </w:rPr>
        <w:t xml:space="preserve"> quem cum subiunctis versibus [AV] </w:t>
      </w:r>
      <w:r w:rsidRPr="005A362F">
        <w:rPr>
          <w:rStyle w:val="Incipit"/>
          <w:lang w:val="it-IT"/>
        </w:rPr>
        <w:t>Nunc</w:t>
      </w:r>
      <w:r w:rsidR="005A362F" w:rsidRPr="00BE7D55">
        <w:rPr>
          <w:i/>
          <w:lang w:val="it-IT"/>
        </w:rPr>
        <w:t xml:space="preserve"> </w:t>
      </w:r>
      <w:r w:rsidRPr="005A362F">
        <w:rPr>
          <w:rStyle w:val="Incipit"/>
          <w:lang w:val="it-IT"/>
        </w:rPr>
        <w:t>dimittis</w:t>
      </w:r>
      <w:r w:rsidRPr="00B779A9">
        <w:rPr>
          <w:lang w:val="it-IT"/>
        </w:rPr>
        <w:t xml:space="preserve">. </w:t>
      </w:r>
      <w:r w:rsidR="00BA24A1" w:rsidRPr="00B779A9">
        <w:rPr>
          <w:lang w:val="it-IT"/>
        </w:rPr>
        <w:t>[</w:t>
      </w:r>
      <w:r w:rsidR="005E1024" w:rsidRPr="00B779A9">
        <w:rPr>
          <w:lang w:val="it-IT"/>
        </w:rPr>
        <w:t>A</w:t>
      </w:r>
      <w:r w:rsidRPr="00B779A9">
        <w:rPr>
          <w:lang w:val="it-IT"/>
        </w:rPr>
        <w:t>V</w:t>
      </w:r>
      <w:r w:rsidR="00BA24A1" w:rsidRPr="00B779A9">
        <w:rPr>
          <w:lang w:val="it-IT"/>
        </w:rPr>
        <w:t>]</w:t>
      </w:r>
      <w:r w:rsidRPr="00B779A9">
        <w:rPr>
          <w:lang w:val="it-IT"/>
        </w:rPr>
        <w:t xml:space="preserve"> </w:t>
      </w:r>
      <w:r w:rsidRPr="005A362F">
        <w:rPr>
          <w:rStyle w:val="Incipit"/>
          <w:lang w:val="it-IT"/>
        </w:rPr>
        <w:t>Quia</w:t>
      </w:r>
      <w:r w:rsidR="005A362F" w:rsidRPr="00BE7D55">
        <w:rPr>
          <w:i/>
          <w:lang w:val="it-IT"/>
        </w:rPr>
        <w:t xml:space="preserve"> </w:t>
      </w:r>
      <w:r w:rsidR="00DD6B06" w:rsidRPr="005A362F">
        <w:rPr>
          <w:rStyle w:val="Incipit"/>
          <w:lang w:val="it-IT"/>
        </w:rPr>
        <w:t>vider</w:t>
      </w:r>
      <w:r w:rsidRPr="005A362F">
        <w:rPr>
          <w:rStyle w:val="Incipit"/>
          <w:lang w:val="it-IT"/>
        </w:rPr>
        <w:t>unt</w:t>
      </w:r>
      <w:r w:rsidRPr="00B779A9">
        <w:rPr>
          <w:lang w:val="it-IT"/>
        </w:rPr>
        <w:t xml:space="preserve"> et </w:t>
      </w:r>
      <w:r w:rsidR="00BA24A1" w:rsidRPr="00B779A9">
        <w:rPr>
          <w:lang w:val="it-IT"/>
        </w:rPr>
        <w:t>[</w:t>
      </w:r>
      <w:r w:rsidR="005E1024" w:rsidRPr="00B779A9">
        <w:rPr>
          <w:lang w:val="it-IT"/>
        </w:rPr>
        <w:t>A</w:t>
      </w:r>
      <w:r w:rsidRPr="00B779A9">
        <w:rPr>
          <w:lang w:val="it-IT"/>
        </w:rPr>
        <w:t>V</w:t>
      </w:r>
      <w:r w:rsidR="00BA24A1" w:rsidRPr="00B779A9">
        <w:rPr>
          <w:lang w:val="it-IT"/>
        </w:rPr>
        <w:t>]</w:t>
      </w:r>
      <w:r w:rsidRPr="00B779A9">
        <w:rPr>
          <w:lang w:val="it-IT"/>
        </w:rPr>
        <w:t xml:space="preserve"> </w:t>
      </w:r>
      <w:r w:rsidRPr="005A362F">
        <w:rPr>
          <w:rStyle w:val="Incipit"/>
          <w:lang w:val="it-IT"/>
        </w:rPr>
        <w:t>Gloria</w:t>
      </w:r>
      <w:r w:rsidR="005A362F" w:rsidRPr="00BE7D55">
        <w:rPr>
          <w:i/>
          <w:lang w:val="it-IT"/>
        </w:rPr>
        <w:t xml:space="preserve"> </w:t>
      </w:r>
      <w:r w:rsidRPr="005A362F">
        <w:rPr>
          <w:rStyle w:val="Incipit"/>
          <w:lang w:val="it-IT"/>
        </w:rPr>
        <w:t>patri</w:t>
      </w:r>
      <w:r w:rsidRPr="00B779A9">
        <w:rPr>
          <w:lang w:val="it-IT"/>
        </w:rPr>
        <w:t xml:space="preserve"> </w:t>
      </w:r>
      <w:r w:rsidRPr="00BC2E91">
        <w:rPr>
          <w:rStyle w:val="Funktion"/>
          <w:lang w:val="it-IT"/>
        </w:rPr>
        <w:t>chorus</w:t>
      </w:r>
      <w:r w:rsidRPr="00B779A9">
        <w:rPr>
          <w:lang w:val="it-IT"/>
        </w:rPr>
        <w:t xml:space="preserve"> cantabit. Post </w:t>
      </w:r>
      <w:r w:rsidR="005E1024" w:rsidRPr="00B779A9">
        <w:rPr>
          <w:lang w:val="it-IT"/>
        </w:rPr>
        <w:t xml:space="preserve">[AV] </w:t>
      </w:r>
      <w:r w:rsidRPr="005A362F">
        <w:rPr>
          <w:rStyle w:val="Incipit"/>
          <w:lang w:val="it-IT"/>
        </w:rPr>
        <w:t>Gloria</w:t>
      </w:r>
      <w:r w:rsidR="005A362F" w:rsidRPr="00BE7D55">
        <w:rPr>
          <w:i/>
          <w:lang w:val="it-IT"/>
        </w:rPr>
        <w:t xml:space="preserve"> </w:t>
      </w:r>
      <w:r w:rsidRPr="005A362F">
        <w:rPr>
          <w:rStyle w:val="Incipit"/>
          <w:lang w:val="it-IT"/>
        </w:rPr>
        <w:t>patri</w:t>
      </w:r>
      <w:r w:rsidRPr="00B779A9">
        <w:rPr>
          <w:lang w:val="it-IT"/>
        </w:rPr>
        <w:t xml:space="preserve"> rursum </w:t>
      </w:r>
      <w:r w:rsidR="00BA24A1" w:rsidRPr="00B779A9">
        <w:rPr>
          <w:lang w:val="it-IT"/>
        </w:rPr>
        <w:t>[</w:t>
      </w:r>
      <w:r w:rsidR="005E1024" w:rsidRPr="00B779A9">
        <w:rPr>
          <w:lang w:val="it-IT"/>
        </w:rPr>
        <w:t>AP</w:t>
      </w:r>
      <w:r w:rsidR="00BA24A1" w:rsidRPr="00B779A9">
        <w:rPr>
          <w:lang w:val="it-IT"/>
        </w:rPr>
        <w:t>]</w:t>
      </w:r>
      <w:r w:rsidRPr="00B779A9">
        <w:rPr>
          <w:lang w:val="it-IT"/>
        </w:rPr>
        <w:t xml:space="preserve"> </w:t>
      </w:r>
      <w:r w:rsidRPr="005A362F">
        <w:rPr>
          <w:rStyle w:val="Incipit"/>
          <w:lang w:val="it-IT"/>
        </w:rPr>
        <w:t>Lumen</w:t>
      </w:r>
      <w:r w:rsidR="005A362F" w:rsidRPr="00BE7D55">
        <w:rPr>
          <w:i/>
          <w:lang w:val="it-IT"/>
        </w:rPr>
        <w:t xml:space="preserve"> </w:t>
      </w:r>
      <w:r w:rsidRPr="005A362F">
        <w:rPr>
          <w:rStyle w:val="Incipit"/>
          <w:lang w:val="it-IT"/>
        </w:rPr>
        <w:t>ad</w:t>
      </w:r>
      <w:r w:rsidR="005A362F" w:rsidRPr="00BE7D55">
        <w:rPr>
          <w:i/>
          <w:lang w:val="it-IT"/>
        </w:rPr>
        <w:t xml:space="preserve"> </w:t>
      </w:r>
      <w:r w:rsidRPr="005A362F">
        <w:rPr>
          <w:rStyle w:val="Incipit"/>
          <w:lang w:val="it-IT"/>
        </w:rPr>
        <w:t>revelationem</w:t>
      </w:r>
      <w:r w:rsidR="00881CF4">
        <w:rPr>
          <w:lang w:val="it-IT"/>
        </w:rPr>
        <w:t>. H</w:t>
      </w:r>
      <w:r w:rsidRPr="00B779A9">
        <w:rPr>
          <w:lang w:val="it-IT"/>
        </w:rPr>
        <w:t>oc etiam ob</w:t>
      </w:r>
      <w:r w:rsidR="001B7479" w:rsidRPr="00B779A9">
        <w:rPr>
          <w:lang w:val="it-IT"/>
        </w:rPr>
        <w:t>serva</w:t>
      </w:r>
      <w:r w:rsidRPr="00B779A9">
        <w:rPr>
          <w:lang w:val="it-IT"/>
        </w:rPr>
        <w:t xml:space="preserve">to ut ad singulos versus </w:t>
      </w:r>
      <w:r w:rsidR="006B1D6D" w:rsidRPr="00B779A9">
        <w:rPr>
          <w:lang w:val="it-IT"/>
        </w:rPr>
        <w:t xml:space="preserve">[AP] </w:t>
      </w:r>
      <w:r w:rsidRPr="005A362F">
        <w:rPr>
          <w:rStyle w:val="Incipit"/>
          <w:lang w:val="it-IT"/>
        </w:rPr>
        <w:lastRenderedPageBreak/>
        <w:t>Lumen</w:t>
      </w:r>
      <w:r w:rsidR="005A362F" w:rsidRPr="00BE7D55">
        <w:rPr>
          <w:i/>
          <w:lang w:val="it-IT"/>
        </w:rPr>
        <w:t xml:space="preserve"> </w:t>
      </w:r>
      <w:r w:rsidRPr="005A362F">
        <w:rPr>
          <w:rStyle w:val="Incipit"/>
          <w:lang w:val="it-IT"/>
        </w:rPr>
        <w:t>ad</w:t>
      </w:r>
      <w:r w:rsidR="005A362F" w:rsidRPr="00BE7D55">
        <w:rPr>
          <w:i/>
          <w:lang w:val="it-IT"/>
        </w:rPr>
        <w:t xml:space="preserve"> </w:t>
      </w:r>
      <w:r w:rsidRPr="005A362F">
        <w:rPr>
          <w:rStyle w:val="Incipit"/>
          <w:lang w:val="it-IT"/>
        </w:rPr>
        <w:t>revelationem</w:t>
      </w:r>
      <w:r w:rsidRPr="00B779A9">
        <w:rPr>
          <w:lang w:val="it-IT"/>
        </w:rPr>
        <w:t xml:space="preserve"> addatur. Finitis his dicat </w:t>
      </w:r>
      <w:r w:rsidRPr="00BC2E91">
        <w:rPr>
          <w:rStyle w:val="Funktion"/>
          <w:lang w:val="it-IT"/>
        </w:rPr>
        <w:t xml:space="preserve">sacerdos </w:t>
      </w:r>
      <w:r w:rsidR="00881CF4" w:rsidRPr="00BC2E91">
        <w:rPr>
          <w:rStyle w:val="Funktion"/>
          <w:lang w:val="it-IT"/>
        </w:rPr>
        <w:t>|</w:t>
      </w:r>
      <w:r w:rsidRPr="00BC2E91">
        <w:rPr>
          <w:rStyle w:val="Funktion"/>
          <w:lang w:val="it-IT"/>
        </w:rPr>
        <w:t>officiens</w:t>
      </w:r>
      <w:r w:rsidR="00881CF4" w:rsidRPr="00BC2E91">
        <w:rPr>
          <w:rStyle w:val="Funktion"/>
          <w:lang w:val="it-IT"/>
        </w:rPr>
        <w:t>::offician|</w:t>
      </w:r>
      <w:r w:rsidRPr="00B779A9">
        <w:rPr>
          <w:lang w:val="it-IT"/>
        </w:rPr>
        <w:t xml:space="preserve"> </w:t>
      </w:r>
      <w:r w:rsidR="005E1024" w:rsidRPr="00B779A9">
        <w:rPr>
          <w:lang w:val="it-IT"/>
        </w:rPr>
        <w:t xml:space="preserve">[ORI] </w:t>
      </w:r>
      <w:r w:rsidRPr="005A362F">
        <w:rPr>
          <w:rStyle w:val="Incipit"/>
          <w:lang w:val="it-IT"/>
        </w:rPr>
        <w:t>Dominus</w:t>
      </w:r>
      <w:r w:rsidR="005A362F" w:rsidRPr="00BE7D55">
        <w:rPr>
          <w:i/>
          <w:lang w:val="it-IT"/>
        </w:rPr>
        <w:t xml:space="preserve"> </w:t>
      </w:r>
      <w:r w:rsidRPr="005A362F">
        <w:rPr>
          <w:rStyle w:val="Incipit"/>
          <w:lang w:val="it-IT"/>
        </w:rPr>
        <w:t>vobiscum</w:t>
      </w:r>
      <w:r w:rsidRPr="00B779A9">
        <w:rPr>
          <w:lang w:val="it-IT"/>
        </w:rPr>
        <w:t xml:space="preserve"> tonaliter sub </w:t>
      </w:r>
      <w:r w:rsidR="000F4FB4" w:rsidRPr="00B779A9">
        <w:rPr>
          <w:lang w:val="it-IT"/>
        </w:rPr>
        <w:t>novem</w:t>
      </w:r>
      <w:r w:rsidRPr="00B779A9">
        <w:rPr>
          <w:lang w:val="it-IT"/>
        </w:rPr>
        <w:t xml:space="preserve"> lectionibus cum an</w:t>
      </w:r>
      <w:r w:rsidR="001176E4">
        <w:rPr>
          <w:lang w:val="it-IT"/>
        </w:rPr>
        <w:t>n</w:t>
      </w:r>
      <w:r w:rsidRPr="00B779A9">
        <w:rPr>
          <w:lang w:val="it-IT"/>
        </w:rPr>
        <w:t>exa oratione. Deinde fit processio.</w:t>
      </w:r>
    </w:p>
    <w:p w:rsidR="00885488" w:rsidRPr="00BC2E91" w:rsidRDefault="00B2318A" w:rsidP="00415109">
      <w:pPr>
        <w:rPr>
          <w:lang w:val="en-US"/>
        </w:rPr>
      </w:pPr>
      <w:r w:rsidRPr="00BC2E91">
        <w:rPr>
          <w:rStyle w:val="Time1"/>
          <w:lang w:val="it-IT"/>
        </w:rPr>
        <w:t>Ad processionem</w:t>
      </w:r>
      <w:r w:rsidR="00885488" w:rsidRPr="00B779A9">
        <w:rPr>
          <w:lang w:val="it-IT"/>
        </w:rPr>
        <w:t xml:space="preserve"> R</w:t>
      </w:r>
      <w:r w:rsidR="005E1024" w:rsidRPr="00B779A9">
        <w:rPr>
          <w:lang w:val="it-IT"/>
        </w:rPr>
        <w:t>P</w:t>
      </w:r>
      <w:r w:rsidR="00885488" w:rsidRPr="00B779A9">
        <w:rPr>
          <w:lang w:val="it-IT"/>
        </w:rPr>
        <w:t xml:space="preserve">P </w:t>
      </w:r>
      <w:r w:rsidR="00885488" w:rsidRPr="005A362F">
        <w:rPr>
          <w:rStyle w:val="Incipit"/>
          <w:lang w:val="it-IT"/>
        </w:rPr>
        <w:t>Postquam</w:t>
      </w:r>
      <w:r w:rsidR="005A362F" w:rsidRPr="00BE7D55">
        <w:rPr>
          <w:i/>
          <w:lang w:val="it-IT"/>
        </w:rPr>
        <w:t xml:space="preserve"> </w:t>
      </w:r>
      <w:r w:rsidR="00885488" w:rsidRPr="005A362F">
        <w:rPr>
          <w:rStyle w:val="Incipit"/>
          <w:lang w:val="it-IT"/>
        </w:rPr>
        <w:t>impleti</w:t>
      </w:r>
      <w:r w:rsidR="005A362F" w:rsidRPr="00BE7D55">
        <w:rPr>
          <w:i/>
          <w:lang w:val="it-IT"/>
        </w:rPr>
        <w:t xml:space="preserve"> </w:t>
      </w:r>
      <w:r w:rsidR="00885488" w:rsidRPr="005A362F">
        <w:rPr>
          <w:rStyle w:val="Incipit"/>
          <w:lang w:val="it-IT"/>
        </w:rPr>
        <w:t>sunt</w:t>
      </w:r>
      <w:r w:rsidR="00885488" w:rsidRPr="00B779A9">
        <w:rPr>
          <w:lang w:val="it-IT"/>
        </w:rPr>
        <w:t xml:space="preserve">. Ad </w:t>
      </w:r>
      <w:r w:rsidR="00885488" w:rsidRPr="00BC2E91">
        <w:rPr>
          <w:rStyle w:val="Ort"/>
          <w:lang w:val="it-IT"/>
        </w:rPr>
        <w:t>stationem in Neustifft</w:t>
      </w:r>
      <w:r w:rsidR="00885488" w:rsidRPr="00B779A9">
        <w:rPr>
          <w:lang w:val="it-IT"/>
        </w:rPr>
        <w:t xml:space="preserve"> R</w:t>
      </w:r>
      <w:r w:rsidR="005E1024" w:rsidRPr="00B779A9">
        <w:rPr>
          <w:lang w:val="it-IT"/>
        </w:rPr>
        <w:t>P</w:t>
      </w:r>
      <w:r w:rsidR="00885488" w:rsidRPr="00B779A9">
        <w:rPr>
          <w:lang w:val="it-IT"/>
        </w:rPr>
        <w:t xml:space="preserve">P </w:t>
      </w:r>
      <w:r w:rsidR="000F4FB4" w:rsidRPr="005A362F">
        <w:rPr>
          <w:rStyle w:val="Incipit"/>
          <w:lang w:val="it-IT"/>
        </w:rPr>
        <w:t>Salve</w:t>
      </w:r>
      <w:r w:rsidR="005A362F" w:rsidRPr="00BE7D55">
        <w:rPr>
          <w:i/>
          <w:lang w:val="it-IT"/>
        </w:rPr>
        <w:t xml:space="preserve"> </w:t>
      </w:r>
      <w:r w:rsidR="00885488" w:rsidRPr="005A362F">
        <w:rPr>
          <w:rStyle w:val="Incipit"/>
          <w:lang w:val="it-IT"/>
        </w:rPr>
        <w:t>nobilis</w:t>
      </w:r>
      <w:r w:rsidR="00885488" w:rsidRPr="00B779A9">
        <w:rPr>
          <w:lang w:val="it-IT"/>
        </w:rPr>
        <w:t xml:space="preserve">. </w:t>
      </w:r>
      <w:r w:rsidR="005E1024" w:rsidRPr="00BC2E91">
        <w:rPr>
          <w:lang w:val="en-US"/>
        </w:rPr>
        <w:t>R</w:t>
      </w:r>
      <w:r w:rsidR="00885488" w:rsidRPr="00BC2E91">
        <w:rPr>
          <w:lang w:val="en-US"/>
        </w:rPr>
        <w:t xml:space="preserve">V </w:t>
      </w:r>
      <w:r w:rsidR="00885488" w:rsidRPr="00BC2E91">
        <w:rPr>
          <w:rStyle w:val="Incipit"/>
          <w:lang w:val="en-US"/>
        </w:rPr>
        <w:t>Odor</w:t>
      </w:r>
      <w:r w:rsidR="005A362F" w:rsidRPr="00BC2E91">
        <w:rPr>
          <w:i/>
          <w:lang w:val="en-US"/>
        </w:rPr>
        <w:t xml:space="preserve"> </w:t>
      </w:r>
      <w:r w:rsidR="00885488" w:rsidRPr="00BC2E91">
        <w:rPr>
          <w:rStyle w:val="Incipit"/>
          <w:lang w:val="en-US"/>
        </w:rPr>
        <w:t>tuus</w:t>
      </w:r>
      <w:r w:rsidR="00885488" w:rsidRPr="00BC2E91">
        <w:rPr>
          <w:lang w:val="en-US"/>
        </w:rPr>
        <w:t xml:space="preserve"> </w:t>
      </w:r>
      <w:r w:rsidR="00885488" w:rsidRPr="00BC2E91">
        <w:rPr>
          <w:rStyle w:val="Funktion"/>
          <w:lang w:val="en-US"/>
        </w:rPr>
        <w:t>pueri</w:t>
      </w:r>
      <w:r w:rsidR="00885488" w:rsidRPr="00BC2E91">
        <w:rPr>
          <w:lang w:val="en-US"/>
        </w:rPr>
        <w:t xml:space="preserve"> cantent.</w:t>
      </w:r>
    </w:p>
    <w:p w:rsidR="00885488" w:rsidRDefault="00B2318A" w:rsidP="00415109">
      <w:pPr>
        <w:rPr>
          <w:lang w:val="en-US"/>
        </w:rPr>
      </w:pPr>
      <w:r w:rsidRPr="00BC2E91">
        <w:rPr>
          <w:rStyle w:val="Time1"/>
          <w:lang w:val="en-US"/>
        </w:rPr>
        <w:t>Ad summum officium</w:t>
      </w:r>
      <w:r w:rsidR="00885488">
        <w:rPr>
          <w:lang w:val="en-US"/>
        </w:rPr>
        <w:t xml:space="preserve"> IN </w:t>
      </w:r>
      <w:r w:rsidR="00885488" w:rsidRPr="005A362F">
        <w:rPr>
          <w:rStyle w:val="Incipit"/>
          <w:lang w:val="en-US"/>
        </w:rPr>
        <w:t>Suscepimus</w:t>
      </w:r>
      <w:r w:rsidR="005A362F" w:rsidRPr="00BE7D55">
        <w:rPr>
          <w:i/>
          <w:lang w:val="en-US"/>
        </w:rPr>
        <w:t xml:space="preserve"> </w:t>
      </w:r>
      <w:r w:rsidR="00885488" w:rsidRPr="005A362F">
        <w:rPr>
          <w:rStyle w:val="Incipit"/>
          <w:lang w:val="en-US"/>
        </w:rPr>
        <w:t>deus</w:t>
      </w:r>
      <w:r w:rsidR="00DD1415">
        <w:rPr>
          <w:lang w:val="en-US"/>
        </w:rPr>
        <w:t>@40.</w:t>
      </w:r>
      <w:r w:rsidR="00885488">
        <w:rPr>
          <w:lang w:val="en-US"/>
        </w:rPr>
        <w:t xml:space="preserve"> </w:t>
      </w:r>
      <w:r w:rsidR="005E1024" w:rsidRPr="00B779A9">
        <w:rPr>
          <w:lang w:val="fr-FR"/>
        </w:rPr>
        <w:t xml:space="preserve">[KY] </w:t>
      </w:r>
      <w:r w:rsidR="005E1024" w:rsidRPr="005A362F">
        <w:rPr>
          <w:rStyle w:val="Incipit"/>
          <w:lang w:val="fr-FR"/>
        </w:rPr>
        <w:t>Kyrie</w:t>
      </w:r>
      <w:r w:rsidR="005A362F" w:rsidRPr="00BE7D55">
        <w:rPr>
          <w:i/>
          <w:lang w:val="fr-FR"/>
        </w:rPr>
        <w:t xml:space="preserve"> </w:t>
      </w:r>
      <w:r w:rsidR="005E1024" w:rsidRPr="00B779A9">
        <w:rPr>
          <w:lang w:val="fr-FR"/>
        </w:rPr>
        <w:t xml:space="preserve">et [SA] </w:t>
      </w:r>
      <w:r w:rsidR="005E1024" w:rsidRPr="005A362F">
        <w:rPr>
          <w:rStyle w:val="Incipit"/>
          <w:lang w:val="fr-FR"/>
        </w:rPr>
        <w:t>Sanctus</w:t>
      </w:r>
      <w:r w:rsidR="005A362F" w:rsidRPr="00BE7D55">
        <w:rPr>
          <w:i/>
          <w:lang w:val="fr-FR"/>
        </w:rPr>
        <w:t xml:space="preserve"> </w:t>
      </w:r>
      <w:r w:rsidR="00885488" w:rsidRPr="00B779A9">
        <w:rPr>
          <w:lang w:val="fr-FR"/>
        </w:rPr>
        <w:t xml:space="preserve">de assumptione. GR </w:t>
      </w:r>
      <w:r w:rsidR="00885488" w:rsidRPr="005A362F">
        <w:rPr>
          <w:rStyle w:val="Incipit"/>
          <w:lang w:val="fr-FR"/>
        </w:rPr>
        <w:t>Suscepimus</w:t>
      </w:r>
      <w:r w:rsidR="0088397B" w:rsidRPr="0088397B">
        <w:rPr>
          <w:lang w:val="fr-FR"/>
        </w:rPr>
        <w:t>@</w:t>
      </w:r>
      <w:r w:rsidR="00DD1415" w:rsidRPr="00B779A9">
        <w:rPr>
          <w:lang w:val="fr-FR"/>
        </w:rPr>
        <w:t>40.</w:t>
      </w:r>
      <w:r w:rsidR="00885488" w:rsidRPr="00B779A9">
        <w:rPr>
          <w:lang w:val="fr-FR"/>
        </w:rPr>
        <w:t xml:space="preserve"> AL</w:t>
      </w:r>
      <w:r w:rsidR="005E1024" w:rsidRPr="00B779A9">
        <w:rPr>
          <w:lang w:val="fr-FR"/>
        </w:rPr>
        <w:t>V</w:t>
      </w:r>
      <w:r w:rsidR="00885488" w:rsidRPr="00B779A9">
        <w:rPr>
          <w:lang w:val="fr-FR"/>
        </w:rPr>
        <w:t xml:space="preserve"> </w:t>
      </w:r>
      <w:r w:rsidR="00885488" w:rsidRPr="005A362F">
        <w:rPr>
          <w:rStyle w:val="Incipit"/>
          <w:lang w:val="fr-FR"/>
        </w:rPr>
        <w:t>Post</w:t>
      </w:r>
      <w:r w:rsidR="005A362F" w:rsidRPr="00BE7D55">
        <w:rPr>
          <w:i/>
          <w:lang w:val="fr-FR"/>
        </w:rPr>
        <w:t xml:space="preserve"> </w:t>
      </w:r>
      <w:r w:rsidR="00885488" w:rsidRPr="005A362F">
        <w:rPr>
          <w:rStyle w:val="Incipit"/>
          <w:lang w:val="fr-FR"/>
        </w:rPr>
        <w:t>partum</w:t>
      </w:r>
      <w:r w:rsidR="00DD1415">
        <w:rPr>
          <w:lang w:val="fr-FR"/>
        </w:rPr>
        <w:t>@</w:t>
      </w:r>
      <w:r w:rsidR="00DD1415" w:rsidRPr="00B779A9">
        <w:rPr>
          <w:lang w:val="fr-FR"/>
        </w:rPr>
        <w:t>23.</w:t>
      </w:r>
      <w:r w:rsidR="00885488" w:rsidRPr="00B779A9">
        <w:rPr>
          <w:lang w:val="fr-FR"/>
        </w:rPr>
        <w:t xml:space="preserve"> SE </w:t>
      </w:r>
      <w:r w:rsidR="00885488" w:rsidRPr="005A362F">
        <w:rPr>
          <w:rStyle w:val="Incipit"/>
          <w:lang w:val="fr-FR"/>
        </w:rPr>
        <w:t>Concentu</w:t>
      </w:r>
      <w:r w:rsidR="005A362F" w:rsidRPr="00BE7D55">
        <w:rPr>
          <w:i/>
          <w:lang w:val="fr-FR"/>
        </w:rPr>
        <w:t xml:space="preserve"> </w:t>
      </w:r>
      <w:r w:rsidR="00885488" w:rsidRPr="005A362F">
        <w:rPr>
          <w:rStyle w:val="Incipit"/>
          <w:lang w:val="fr-FR"/>
        </w:rPr>
        <w:t>parili</w:t>
      </w:r>
      <w:r w:rsidR="00DD1415">
        <w:rPr>
          <w:lang w:val="fr-FR"/>
        </w:rPr>
        <w:t>@</w:t>
      </w:r>
      <w:r w:rsidR="00DD1415" w:rsidRPr="00B779A9">
        <w:rPr>
          <w:lang w:val="fr-FR"/>
        </w:rPr>
        <w:t>277.</w:t>
      </w:r>
      <w:r w:rsidR="00885488" w:rsidRPr="00B779A9">
        <w:rPr>
          <w:lang w:val="fr-FR"/>
        </w:rPr>
        <w:t xml:space="preserve"> Si fuerit </w:t>
      </w:r>
      <w:r w:rsidR="00BA24A1" w:rsidRPr="00B779A9">
        <w:rPr>
          <w:lang w:val="fr-FR"/>
        </w:rPr>
        <w:t>[</w:t>
      </w:r>
      <w:r w:rsidR="00885488" w:rsidRPr="00B779A9">
        <w:rPr>
          <w:lang w:val="fr-FR"/>
        </w:rPr>
        <w:t>dominica</w:t>
      </w:r>
      <w:r w:rsidR="00BA24A1" w:rsidRPr="00B779A9">
        <w:rPr>
          <w:lang w:val="fr-FR"/>
        </w:rPr>
        <w:t>]</w:t>
      </w:r>
      <w:r w:rsidR="00885488" w:rsidRPr="00B779A9">
        <w:rPr>
          <w:lang w:val="fr-FR"/>
        </w:rPr>
        <w:t xml:space="preserve"> septuagesima vel infra septuagesimam idem ordo ut in maturo officio </w:t>
      </w:r>
      <w:r w:rsidR="00D66EA2" w:rsidRPr="00B779A9">
        <w:rPr>
          <w:lang w:val="fr-FR"/>
        </w:rPr>
        <w:t>serve</w:t>
      </w:r>
      <w:r w:rsidR="00885488" w:rsidRPr="00B779A9">
        <w:rPr>
          <w:lang w:val="fr-FR"/>
        </w:rPr>
        <w:t xml:space="preserve">tur. </w:t>
      </w:r>
      <w:r w:rsidR="00885488">
        <w:rPr>
          <w:lang w:val="en-US"/>
        </w:rPr>
        <w:t xml:space="preserve">OF </w:t>
      </w:r>
      <w:r w:rsidR="00885488" w:rsidRPr="005A362F">
        <w:rPr>
          <w:rStyle w:val="Incipit"/>
          <w:lang w:val="en-US"/>
        </w:rPr>
        <w:t>Diffusa</w:t>
      </w:r>
      <w:r w:rsidR="00DD1415">
        <w:rPr>
          <w:lang w:val="en-US"/>
        </w:rPr>
        <w:t>@42.</w:t>
      </w:r>
      <w:r w:rsidR="00885488">
        <w:rPr>
          <w:lang w:val="en-US"/>
        </w:rPr>
        <w:t xml:space="preserve"> CO </w:t>
      </w:r>
      <w:r w:rsidR="00885488" w:rsidRPr="005A362F">
        <w:rPr>
          <w:rStyle w:val="Incipit"/>
          <w:lang w:val="en-US"/>
        </w:rPr>
        <w:t>Responsum</w:t>
      </w:r>
      <w:r w:rsidR="00885488">
        <w:rPr>
          <w:lang w:val="en-US"/>
        </w:rPr>
        <w:t>.</w:t>
      </w:r>
    </w:p>
    <w:p w:rsidR="00885488" w:rsidRDefault="00B2318A" w:rsidP="00415109">
      <w:pPr>
        <w:rPr>
          <w:lang w:val="en-US"/>
        </w:rPr>
      </w:pPr>
      <w:r w:rsidRPr="00BC2E91">
        <w:rPr>
          <w:rStyle w:val="Time1"/>
          <w:lang w:val="en-US"/>
        </w:rPr>
        <w:t>Ad sextam</w:t>
      </w:r>
      <w:r w:rsidR="00885488">
        <w:rPr>
          <w:lang w:val="en-US"/>
        </w:rPr>
        <w:t xml:space="preserve"> AN </w:t>
      </w:r>
      <w:r w:rsidR="00885488" w:rsidRPr="005A362F">
        <w:rPr>
          <w:rStyle w:val="Incipit"/>
          <w:lang w:val="en-US"/>
        </w:rPr>
        <w:t>Nunc</w:t>
      </w:r>
      <w:r w:rsidR="005A362F" w:rsidRPr="00BE7D55">
        <w:rPr>
          <w:i/>
          <w:lang w:val="en-US"/>
        </w:rPr>
        <w:t xml:space="preserve"> </w:t>
      </w:r>
      <w:r w:rsidR="00885488" w:rsidRPr="005A362F">
        <w:rPr>
          <w:rStyle w:val="Incipit"/>
          <w:lang w:val="en-US"/>
        </w:rPr>
        <w:t>dimittis</w:t>
      </w:r>
      <w:r w:rsidR="00885488">
        <w:rPr>
          <w:lang w:val="en-US"/>
        </w:rPr>
        <w:t>.</w:t>
      </w:r>
    </w:p>
    <w:p w:rsidR="00885488" w:rsidRDefault="00B2318A" w:rsidP="00415109">
      <w:pPr>
        <w:rPr>
          <w:lang w:val="en-US"/>
        </w:rPr>
      </w:pPr>
      <w:r w:rsidRPr="00BC2E91">
        <w:rPr>
          <w:rStyle w:val="Time1"/>
          <w:lang w:val="en-US"/>
        </w:rPr>
        <w:t>Ad nonam</w:t>
      </w:r>
      <w:r w:rsidR="00885488">
        <w:rPr>
          <w:lang w:val="en-US"/>
        </w:rPr>
        <w:t xml:space="preserve"> AN </w:t>
      </w:r>
      <w:r w:rsidR="00885488" w:rsidRPr="00BC2E91">
        <w:rPr>
          <w:rStyle w:val="Incipit"/>
          <w:lang w:val="en-US"/>
        </w:rPr>
        <w:t>Obtulerunt pro eo</w:t>
      </w:r>
      <w:r w:rsidR="00885488">
        <w:rPr>
          <w:lang w:val="en-US"/>
        </w:rPr>
        <w:t>.</w:t>
      </w:r>
    </w:p>
    <w:p w:rsidR="00885488" w:rsidRPr="00B779A9" w:rsidRDefault="00B2318A" w:rsidP="00415109">
      <w:pPr>
        <w:rPr>
          <w:lang w:val="pt-PT"/>
        </w:rPr>
      </w:pPr>
      <w:r w:rsidRPr="00BC2E91">
        <w:rPr>
          <w:rStyle w:val="Time1"/>
          <w:lang w:val="pt-PT"/>
        </w:rPr>
        <w:t>Ad secundas vesperas</w:t>
      </w:r>
      <w:r w:rsidR="00885488" w:rsidRPr="00B779A9">
        <w:rPr>
          <w:lang w:val="pt-PT"/>
        </w:rPr>
        <w:t xml:space="preserve"> AN </w:t>
      </w:r>
      <w:r w:rsidR="00885488" w:rsidRPr="005A362F">
        <w:rPr>
          <w:rStyle w:val="Incipit"/>
          <w:lang w:val="pt-PT"/>
        </w:rPr>
        <w:t>Tecum</w:t>
      </w:r>
      <w:r w:rsidR="005A362F" w:rsidRPr="00BE7D55">
        <w:rPr>
          <w:i/>
          <w:lang w:val="pt-PT"/>
        </w:rPr>
        <w:t xml:space="preserve"> </w:t>
      </w:r>
      <w:r w:rsidR="00885488" w:rsidRPr="005A362F">
        <w:rPr>
          <w:rStyle w:val="Incipit"/>
          <w:lang w:val="pt-PT"/>
        </w:rPr>
        <w:t>principium</w:t>
      </w:r>
      <w:r w:rsidR="005E1024" w:rsidRPr="00B779A9">
        <w:rPr>
          <w:lang w:val="pt-PT"/>
        </w:rPr>
        <w:t xml:space="preserve"> cum reliquis quatt</w:t>
      </w:r>
      <w:r w:rsidR="00885488" w:rsidRPr="00B779A9">
        <w:rPr>
          <w:lang w:val="pt-PT"/>
        </w:rPr>
        <w:t>u</w:t>
      </w:r>
      <w:r w:rsidR="005E1024" w:rsidRPr="00B779A9">
        <w:rPr>
          <w:lang w:val="pt-PT"/>
        </w:rPr>
        <w:t>o</w:t>
      </w:r>
      <w:r w:rsidR="00885488" w:rsidRPr="00B779A9">
        <w:rPr>
          <w:lang w:val="pt-PT"/>
        </w:rPr>
        <w:t xml:space="preserve">r. </w:t>
      </w:r>
      <w:r w:rsidR="00885488" w:rsidRPr="00B779A9">
        <w:rPr>
          <w:lang w:val="fr-FR"/>
        </w:rPr>
        <w:t xml:space="preserve">PS </w:t>
      </w:r>
      <w:r w:rsidR="00885488" w:rsidRPr="005A362F">
        <w:rPr>
          <w:rStyle w:val="Incipit"/>
          <w:lang w:val="fr-FR"/>
        </w:rPr>
        <w:t>Dixit</w:t>
      </w:r>
      <w:r w:rsidR="00794880" w:rsidRPr="005A362F">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5A362F">
        <w:rPr>
          <w:rStyle w:val="Incipit"/>
          <w:lang w:val="fr-FR"/>
        </w:rPr>
        <w:t>Confitebor</w:t>
      </w:r>
      <w:r w:rsidR="00794880" w:rsidRPr="005A362F">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5A362F">
        <w:rPr>
          <w:rStyle w:val="Incipit"/>
          <w:lang w:val="fr-FR"/>
        </w:rPr>
        <w:t>Beatus</w:t>
      </w:r>
      <w:r w:rsidR="005A362F" w:rsidRPr="00BE7D55">
        <w:rPr>
          <w:i/>
          <w:lang w:val="fr-FR"/>
        </w:rPr>
        <w:t xml:space="preserve"> </w:t>
      </w:r>
      <w:r w:rsidR="00C31823" w:rsidRPr="005A362F">
        <w:rPr>
          <w:rStyle w:val="Incipit"/>
          <w:lang w:val="fr-FR"/>
        </w:rPr>
        <w:t>vir</w:t>
      </w:r>
      <w:r w:rsidR="00794880" w:rsidRPr="005A362F">
        <w:rPr>
          <w:lang w:val="fr-FR"/>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5A362F">
        <w:rPr>
          <w:rStyle w:val="Incipit"/>
          <w:lang w:val="pt-PT"/>
        </w:rPr>
        <w:t>De</w:t>
      </w:r>
      <w:r w:rsidR="005A362F" w:rsidRPr="00BE7D55">
        <w:rPr>
          <w:i/>
          <w:lang w:val="pt-PT"/>
        </w:rPr>
        <w:t xml:space="preserve"> </w:t>
      </w:r>
      <w:r w:rsidR="00885488" w:rsidRPr="005A362F">
        <w:rPr>
          <w:rStyle w:val="Incipit"/>
          <w:lang w:val="pt-PT"/>
        </w:rPr>
        <w:t>profundis</w:t>
      </w:r>
      <w:r w:rsidR="00794880" w:rsidRPr="005A362F">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5A362F">
        <w:rPr>
          <w:rStyle w:val="Incipit"/>
          <w:lang w:val="pt-PT"/>
        </w:rPr>
        <w:t>Memento</w:t>
      </w:r>
      <w:r w:rsidR="00885488" w:rsidRPr="00B779A9">
        <w:rPr>
          <w:lang w:val="pt-PT"/>
        </w:rPr>
        <w:t xml:space="preserve">. </w:t>
      </w:r>
      <w:r w:rsidR="00881CF4">
        <w:rPr>
          <w:lang w:val="pt-PT"/>
        </w:rPr>
        <w:t xml:space="preserve">RP </w:t>
      </w:r>
      <w:r w:rsidR="00CC455B" w:rsidRPr="00BC2E91">
        <w:rPr>
          <w:rStyle w:val="Incipit"/>
          <w:lang w:val="pt-PT"/>
        </w:rPr>
        <w:t xml:space="preserve">(160v) </w:t>
      </w:r>
      <w:r w:rsidR="00885488" w:rsidRPr="005A362F">
        <w:rPr>
          <w:rStyle w:val="Incipit"/>
          <w:lang w:val="pt-PT"/>
        </w:rPr>
        <w:t>Verbum</w:t>
      </w:r>
      <w:r w:rsidR="005A362F" w:rsidRPr="00BE7D55">
        <w:rPr>
          <w:i/>
          <w:lang w:val="pt-PT"/>
        </w:rPr>
        <w:t xml:space="preserve"> </w:t>
      </w:r>
      <w:r w:rsidR="00885488" w:rsidRPr="005A362F">
        <w:rPr>
          <w:rStyle w:val="Incipit"/>
          <w:lang w:val="pt-PT"/>
        </w:rPr>
        <w:t>caro</w:t>
      </w:r>
      <w:r w:rsidR="005A362F" w:rsidRPr="00BE7D55">
        <w:rPr>
          <w:i/>
          <w:lang w:val="pt-PT"/>
        </w:rPr>
        <w:t xml:space="preserve"> </w:t>
      </w:r>
      <w:r w:rsidR="00885488" w:rsidRPr="005A362F">
        <w:rPr>
          <w:rStyle w:val="Incipit"/>
          <w:lang w:val="pt-PT"/>
        </w:rPr>
        <w:t>factum</w:t>
      </w:r>
      <w:r w:rsidR="005A362F" w:rsidRPr="00BE7D55">
        <w:rPr>
          <w:i/>
          <w:lang w:val="pt-PT"/>
        </w:rPr>
        <w:t xml:space="preserve"> </w:t>
      </w:r>
      <w:r w:rsidR="00885488" w:rsidRPr="005A362F">
        <w:rPr>
          <w:rStyle w:val="Incipit"/>
          <w:lang w:val="pt-PT"/>
        </w:rPr>
        <w:t>est</w:t>
      </w:r>
      <w:r w:rsidR="005A362F" w:rsidRPr="00BE7D55">
        <w:rPr>
          <w:i/>
          <w:lang w:val="pt-PT"/>
        </w:rPr>
        <w:t xml:space="preserve"> </w:t>
      </w:r>
      <w:r w:rsidR="00885488" w:rsidRPr="00B779A9">
        <w:rPr>
          <w:lang w:val="pt-PT"/>
        </w:rPr>
        <w:t>cum TP</w:t>
      </w:r>
      <w:r w:rsidR="00881CF4">
        <w:rPr>
          <w:lang w:val="pt-PT"/>
        </w:rPr>
        <w:t>PR</w:t>
      </w:r>
      <w:r w:rsidR="00885488" w:rsidRPr="00B779A9">
        <w:rPr>
          <w:lang w:val="pt-PT"/>
        </w:rPr>
        <w:t xml:space="preserve"> </w:t>
      </w:r>
      <w:r w:rsidR="00885488" w:rsidRPr="005A362F">
        <w:rPr>
          <w:rStyle w:val="Incipit"/>
          <w:lang w:val="pt-PT"/>
        </w:rPr>
        <w:t>Quem</w:t>
      </w:r>
      <w:r w:rsidR="005A362F" w:rsidRPr="00BE7D55">
        <w:rPr>
          <w:i/>
          <w:lang w:val="pt-PT"/>
        </w:rPr>
        <w:t xml:space="preserve"> </w:t>
      </w:r>
      <w:r w:rsidR="002F7188" w:rsidRPr="005A362F">
        <w:rPr>
          <w:rStyle w:val="Incipit"/>
          <w:lang w:val="pt-PT"/>
        </w:rPr>
        <w:t>aethe</w:t>
      </w:r>
      <w:r w:rsidR="00885488" w:rsidRPr="005A362F">
        <w:rPr>
          <w:rStyle w:val="Incipit"/>
          <w:lang w:val="pt-PT"/>
        </w:rPr>
        <w:t>ra</w:t>
      </w:r>
      <w:r w:rsidR="005A362F" w:rsidRPr="00BE7D55">
        <w:rPr>
          <w:i/>
          <w:lang w:val="pt-PT"/>
        </w:rPr>
        <w:t xml:space="preserve"> </w:t>
      </w:r>
      <w:r w:rsidR="00885488" w:rsidRPr="005A362F">
        <w:rPr>
          <w:rStyle w:val="Incipit"/>
          <w:lang w:val="pt-PT"/>
        </w:rPr>
        <w:t>et</w:t>
      </w:r>
      <w:r w:rsidR="005A362F" w:rsidRPr="00BE7D55">
        <w:rPr>
          <w:i/>
          <w:lang w:val="pt-PT"/>
        </w:rPr>
        <w:t xml:space="preserve"> </w:t>
      </w:r>
      <w:r w:rsidR="00885488" w:rsidRPr="005A362F">
        <w:rPr>
          <w:rStyle w:val="Incipit"/>
          <w:lang w:val="pt-PT"/>
        </w:rPr>
        <w:t>terra</w:t>
      </w:r>
      <w:r w:rsidR="00885488" w:rsidRPr="00B779A9">
        <w:rPr>
          <w:lang w:val="pt-PT"/>
        </w:rPr>
        <w:t xml:space="preserve">. HY </w:t>
      </w:r>
      <w:r w:rsidR="00885488" w:rsidRPr="005A362F">
        <w:rPr>
          <w:rStyle w:val="Incipit"/>
          <w:lang w:val="pt-PT"/>
        </w:rPr>
        <w:t>A</w:t>
      </w:r>
      <w:r w:rsidR="005A362F" w:rsidRPr="00BE7D55">
        <w:rPr>
          <w:i/>
          <w:lang w:val="pt-PT"/>
        </w:rPr>
        <w:t xml:space="preserve"> </w:t>
      </w:r>
      <w:r w:rsidR="00885488" w:rsidRPr="005A362F">
        <w:rPr>
          <w:rStyle w:val="Incipit"/>
          <w:lang w:val="pt-PT"/>
        </w:rPr>
        <w:t>solis</w:t>
      </w:r>
      <w:r w:rsidR="005A362F" w:rsidRPr="00BE7D55">
        <w:rPr>
          <w:i/>
          <w:lang w:val="pt-PT"/>
        </w:rPr>
        <w:t xml:space="preserve"> </w:t>
      </w:r>
      <w:r w:rsidR="00885488" w:rsidRPr="005A362F">
        <w:rPr>
          <w:rStyle w:val="Incipit"/>
          <w:lang w:val="pt-PT"/>
        </w:rPr>
        <w:t>ortu</w:t>
      </w:r>
      <w:r w:rsidR="00885488" w:rsidRPr="00B779A9">
        <w:rPr>
          <w:lang w:val="pt-PT"/>
        </w:rPr>
        <w:t xml:space="preserve">. Si fuerit dominica septuagesima vel infra </w:t>
      </w:r>
      <w:r w:rsidR="00881CF4">
        <w:rPr>
          <w:lang w:val="pt-PT"/>
        </w:rPr>
        <w:t>$E::</w:t>
      </w:r>
      <w:r w:rsidR="00885488" w:rsidRPr="00B779A9">
        <w:rPr>
          <w:lang w:val="pt-PT"/>
        </w:rPr>
        <w:t>septuagesimam</w:t>
      </w:r>
      <w:r w:rsidR="00881CF4">
        <w:rPr>
          <w:lang w:val="pt-PT"/>
        </w:rPr>
        <w:t>$</w:t>
      </w:r>
      <w:r w:rsidR="00885488" w:rsidRPr="00B779A9">
        <w:rPr>
          <w:lang w:val="pt-PT"/>
        </w:rPr>
        <w:t xml:space="preserve"> pro hymno cantetur SE </w:t>
      </w:r>
      <w:r w:rsidR="00885488" w:rsidRPr="005A362F">
        <w:rPr>
          <w:rStyle w:val="Incipit"/>
          <w:lang w:val="pt-PT"/>
        </w:rPr>
        <w:t>Concentu</w:t>
      </w:r>
      <w:r w:rsidR="005A362F" w:rsidRPr="00BE7D55">
        <w:rPr>
          <w:i/>
          <w:lang w:val="pt-PT"/>
        </w:rPr>
        <w:t xml:space="preserve"> </w:t>
      </w:r>
      <w:r w:rsidR="00885488" w:rsidRPr="005A362F">
        <w:rPr>
          <w:rStyle w:val="Incipit"/>
          <w:lang w:val="pt-PT"/>
        </w:rPr>
        <w:t>parili</w:t>
      </w:r>
      <w:r w:rsidR="00885488" w:rsidRPr="00B779A9">
        <w:rPr>
          <w:lang w:val="pt-PT"/>
        </w:rPr>
        <w:t xml:space="preserve"> ex </w:t>
      </w:r>
      <w:r w:rsidR="00885488" w:rsidRPr="00BC2E91">
        <w:rPr>
          <w:rStyle w:val="Funktion"/>
          <w:lang w:val="pt-PT"/>
        </w:rPr>
        <w:t>antiphonario summo</w:t>
      </w:r>
      <w:r w:rsidR="00DD1415">
        <w:rPr>
          <w:lang w:val="pt-PT"/>
        </w:rPr>
        <w:t>@</w:t>
      </w:r>
      <w:r w:rsidR="00DD1415" w:rsidRPr="00B779A9">
        <w:rPr>
          <w:lang w:val="pt-PT"/>
        </w:rPr>
        <w:t>113.</w:t>
      </w:r>
      <w:r w:rsidR="00885488" w:rsidRPr="00B779A9">
        <w:rPr>
          <w:lang w:val="pt-PT"/>
        </w:rPr>
        <w:t xml:space="preserve"> VS </w:t>
      </w:r>
      <w:r w:rsidR="00885488" w:rsidRPr="005A362F">
        <w:rPr>
          <w:rStyle w:val="Incipit"/>
          <w:lang w:val="pt-PT"/>
        </w:rPr>
        <w:t>Tecum</w:t>
      </w:r>
      <w:r w:rsidR="005A362F" w:rsidRPr="00BE7D55">
        <w:rPr>
          <w:i/>
          <w:lang w:val="pt-PT"/>
        </w:rPr>
        <w:t xml:space="preserve"> </w:t>
      </w:r>
      <w:r w:rsidR="00885488" w:rsidRPr="005A362F">
        <w:rPr>
          <w:rStyle w:val="Incipit"/>
          <w:lang w:val="pt-PT"/>
        </w:rPr>
        <w:t>principium</w:t>
      </w:r>
      <w:r w:rsidR="00885488" w:rsidRPr="00B779A9">
        <w:rPr>
          <w:lang w:val="pt-PT"/>
        </w:rPr>
        <w:t xml:space="preserve">. AM </w:t>
      </w:r>
      <w:r w:rsidR="00885488" w:rsidRPr="005A362F">
        <w:rPr>
          <w:rStyle w:val="Incipit"/>
          <w:lang w:val="pt-PT"/>
        </w:rPr>
        <w:t>Hodie</w:t>
      </w:r>
      <w:r w:rsidR="005A362F" w:rsidRPr="00BE7D55">
        <w:rPr>
          <w:i/>
          <w:lang w:val="pt-PT"/>
        </w:rPr>
        <w:t xml:space="preserve"> </w:t>
      </w:r>
      <w:r w:rsidR="00885488" w:rsidRPr="005A362F">
        <w:rPr>
          <w:rStyle w:val="Incipit"/>
          <w:lang w:val="pt-PT"/>
        </w:rPr>
        <w:t>beata</w:t>
      </w:r>
      <w:r w:rsidR="005A362F" w:rsidRPr="00BE7D55">
        <w:rPr>
          <w:i/>
          <w:lang w:val="pt-PT"/>
        </w:rPr>
        <w:t xml:space="preserve"> </w:t>
      </w:r>
      <w:r w:rsidR="00885488" w:rsidRPr="005A362F">
        <w:rPr>
          <w:rStyle w:val="Incipit"/>
          <w:lang w:val="pt-PT"/>
        </w:rPr>
        <w:t>virgo</w:t>
      </w:r>
      <w:r w:rsidR="00881CF4">
        <w:rPr>
          <w:lang w:val="pt-PT"/>
        </w:rPr>
        <w:t>. Suffragium d</w:t>
      </w:r>
      <w:r w:rsidR="00885488" w:rsidRPr="00B779A9">
        <w:rPr>
          <w:lang w:val="pt-PT"/>
        </w:rPr>
        <w:t xml:space="preserve">e sancta Maria </w:t>
      </w:r>
      <w:r w:rsidR="00881CF4">
        <w:rPr>
          <w:lang w:val="pt-PT"/>
        </w:rPr>
        <w:t>[</w:t>
      </w:r>
      <w:r w:rsidR="00885488" w:rsidRPr="00B779A9">
        <w:rPr>
          <w:lang w:val="pt-PT"/>
        </w:rPr>
        <w:t>AC</w:t>
      </w:r>
      <w:r w:rsidR="00881CF4">
        <w:rPr>
          <w:lang w:val="pt-PT"/>
        </w:rPr>
        <w:t>]</w:t>
      </w:r>
      <w:r w:rsidR="00885488" w:rsidRPr="00B779A9">
        <w:rPr>
          <w:lang w:val="pt-PT"/>
        </w:rPr>
        <w:t xml:space="preserve"> </w:t>
      </w:r>
      <w:r w:rsidR="00885488" w:rsidRPr="005A362F">
        <w:rPr>
          <w:rStyle w:val="Incipit"/>
          <w:lang w:val="pt-PT"/>
        </w:rPr>
        <w:t>Ecce</w:t>
      </w:r>
      <w:r w:rsidR="005A362F" w:rsidRPr="00BE7D55">
        <w:rPr>
          <w:i/>
          <w:lang w:val="pt-PT"/>
        </w:rPr>
        <w:t xml:space="preserve"> </w:t>
      </w:r>
      <w:r w:rsidR="00885488" w:rsidRPr="005A362F">
        <w:rPr>
          <w:rStyle w:val="Incipit"/>
          <w:lang w:val="pt-PT"/>
        </w:rPr>
        <w:t>completa</w:t>
      </w:r>
      <w:r w:rsidR="005A362F" w:rsidRPr="00BE7D55">
        <w:rPr>
          <w:i/>
          <w:lang w:val="pt-PT"/>
        </w:rPr>
        <w:t xml:space="preserve"> </w:t>
      </w:r>
      <w:r w:rsidR="00885488" w:rsidRPr="005A362F">
        <w:rPr>
          <w:rStyle w:val="Incipit"/>
          <w:lang w:val="pt-PT"/>
        </w:rPr>
        <w:t>sunt</w:t>
      </w:r>
      <w:r w:rsidR="005A362F" w:rsidRPr="00BE7D55">
        <w:rPr>
          <w:i/>
          <w:lang w:val="pt-PT"/>
        </w:rPr>
        <w:t xml:space="preserve"> </w:t>
      </w:r>
      <w:r w:rsidR="00885488" w:rsidRPr="005A362F">
        <w:rPr>
          <w:rStyle w:val="Incipit"/>
          <w:lang w:val="pt-PT"/>
        </w:rPr>
        <w:t>omnia</w:t>
      </w:r>
      <w:r w:rsidR="00DD1415">
        <w:rPr>
          <w:lang w:val="pt-PT"/>
        </w:rPr>
        <w:t>@</w:t>
      </w:r>
      <w:r w:rsidR="00DD1415" w:rsidRPr="00B779A9">
        <w:rPr>
          <w:lang w:val="pt-PT"/>
        </w:rPr>
        <w:t>115.</w:t>
      </w:r>
      <w:r w:rsidR="00885488" w:rsidRPr="00B779A9">
        <w:rPr>
          <w:lang w:val="pt-PT"/>
        </w:rPr>
        <w:t xml:space="preserve"> </w:t>
      </w:r>
    </w:p>
    <w:p w:rsidR="00885488" w:rsidRDefault="005E1024" w:rsidP="00415109">
      <w:pPr>
        <w:rPr>
          <w:lang w:val="en-US"/>
        </w:rPr>
      </w:pPr>
      <w:r w:rsidRPr="00B779A9">
        <w:rPr>
          <w:lang w:val="fr-FR"/>
        </w:rPr>
        <w:t xml:space="preserve">De sancto Blasio </w:t>
      </w:r>
      <w:r w:rsidR="00C42B6A" w:rsidRPr="00B779A9">
        <w:rPr>
          <w:lang w:val="fr-FR"/>
        </w:rPr>
        <w:t xml:space="preserve">[AC] </w:t>
      </w:r>
      <w:r w:rsidR="00885488" w:rsidRPr="00BC2E91">
        <w:rPr>
          <w:rStyle w:val="Incipit"/>
          <w:lang w:val="fr-FR"/>
        </w:rPr>
        <w:t xml:space="preserve">Beatus </w:t>
      </w:r>
      <w:r w:rsidR="00C31823" w:rsidRPr="00BC2E91">
        <w:rPr>
          <w:rStyle w:val="Incipit"/>
          <w:lang w:val="fr-FR"/>
        </w:rPr>
        <w:t>vir</w:t>
      </w:r>
      <w:r w:rsidR="00885488" w:rsidRPr="00BC2E91">
        <w:rPr>
          <w:rStyle w:val="Incipit"/>
          <w:lang w:val="fr-FR"/>
        </w:rPr>
        <w:t xml:space="preserve"> qui suffert</w:t>
      </w:r>
      <w:r w:rsidR="00885488" w:rsidRPr="00B779A9">
        <w:rPr>
          <w:lang w:val="fr-FR"/>
        </w:rPr>
        <w:t xml:space="preserve">. </w:t>
      </w:r>
      <w:r>
        <w:rPr>
          <w:lang w:val="en-US"/>
        </w:rPr>
        <w:t xml:space="preserve">[BD] </w:t>
      </w:r>
      <w:r w:rsidR="005F6F99" w:rsidRPr="00BC2E91">
        <w:rPr>
          <w:rStyle w:val="Incipit"/>
          <w:lang w:val="en-US"/>
        </w:rPr>
        <w:t>Benedicamus</w:t>
      </w:r>
      <w:r w:rsidR="005E1283">
        <w:rPr>
          <w:lang w:val="en-US"/>
        </w:rPr>
        <w:t>. [TP]</w:t>
      </w:r>
      <w:r w:rsidR="00885488" w:rsidRPr="005E1024">
        <w:rPr>
          <w:lang w:val="en-US"/>
        </w:rPr>
        <w:t xml:space="preserve"> </w:t>
      </w:r>
      <w:r w:rsidR="00885488" w:rsidRPr="00BC2E91">
        <w:rPr>
          <w:rStyle w:val="Incipit"/>
          <w:lang w:val="en-US"/>
        </w:rPr>
        <w:t>In laude Iesu</w:t>
      </w:r>
      <w:r w:rsidR="00885488">
        <w:rPr>
          <w:lang w:val="en-US"/>
        </w:rPr>
        <w:t>.</w:t>
      </w:r>
    </w:p>
    <w:p w:rsidR="00885488" w:rsidRPr="00B779A9" w:rsidRDefault="00B2318A" w:rsidP="00415109">
      <w:pPr>
        <w:rPr>
          <w:lang w:val="es-ES"/>
        </w:rPr>
      </w:pPr>
      <w:r w:rsidRPr="00BC2E91">
        <w:rPr>
          <w:rStyle w:val="Time1"/>
          <w:lang w:val="en-US"/>
        </w:rPr>
        <w:t>Ad completorium</w:t>
      </w:r>
      <w:r w:rsidR="00885488">
        <w:rPr>
          <w:lang w:val="en-US"/>
        </w:rPr>
        <w:t xml:space="preserve"> HY </w:t>
      </w:r>
      <w:r w:rsidR="00885488" w:rsidRPr="00BC2E91">
        <w:rPr>
          <w:rStyle w:val="Incipit"/>
          <w:lang w:val="en-US"/>
        </w:rPr>
        <w:t>Corde natus</w:t>
      </w:r>
      <w:r w:rsidR="00885488">
        <w:rPr>
          <w:lang w:val="en-US"/>
        </w:rPr>
        <w:t xml:space="preserve">. </w:t>
      </w:r>
      <w:r w:rsidR="00885488" w:rsidRPr="00B779A9">
        <w:rPr>
          <w:lang w:val="es-ES"/>
        </w:rPr>
        <w:t xml:space="preserve">AD </w:t>
      </w:r>
      <w:r w:rsidR="00885488" w:rsidRPr="00BC2E91">
        <w:rPr>
          <w:rStyle w:val="Incipit"/>
          <w:lang w:val="es-ES"/>
        </w:rPr>
        <w:t>Glorificamus te</w:t>
      </w:r>
      <w:r w:rsidR="00885488" w:rsidRPr="00B779A9">
        <w:rPr>
          <w:lang w:val="es-ES"/>
        </w:rPr>
        <w:t>.</w:t>
      </w:r>
    </w:p>
    <w:p w:rsidR="00885488" w:rsidRPr="00BC2E91" w:rsidRDefault="00B2318A" w:rsidP="00415109">
      <w:pPr>
        <w:pStyle w:val="berschrift1"/>
        <w:rPr>
          <w:lang w:val="es-ES"/>
        </w:rPr>
      </w:pPr>
      <w:r w:rsidRPr="00BC2E91">
        <w:rPr>
          <w:lang w:val="es-ES"/>
        </w:rPr>
        <w:t>DE SANCTO BLASIO</w:t>
      </w:r>
    </w:p>
    <w:p w:rsidR="00885488" w:rsidRPr="00B779A9" w:rsidRDefault="000F4FB4" w:rsidP="00415109">
      <w:pPr>
        <w:rPr>
          <w:lang w:val="es-ES"/>
        </w:rPr>
      </w:pPr>
      <w:r w:rsidRPr="00B779A9">
        <w:rPr>
          <w:lang w:val="es-ES"/>
        </w:rPr>
        <w:t>Novem</w:t>
      </w:r>
      <w:r w:rsidR="00885488" w:rsidRPr="00B779A9">
        <w:rPr>
          <w:lang w:val="es-ES"/>
        </w:rPr>
        <w:t xml:space="preserve"> lectiones facimus ut de episcopo et martyre.</w:t>
      </w:r>
    </w:p>
    <w:p w:rsidR="00885488" w:rsidRPr="00B779A9" w:rsidRDefault="00B2318A" w:rsidP="00415109">
      <w:pPr>
        <w:rPr>
          <w:lang w:val="es-ES"/>
        </w:rPr>
      </w:pPr>
      <w:r w:rsidRPr="00BC2E91">
        <w:rPr>
          <w:rStyle w:val="Time1"/>
          <w:lang w:val="es-ES"/>
        </w:rPr>
        <w:t>Ad matutinum</w:t>
      </w:r>
      <w:r w:rsidR="00885488" w:rsidRPr="00B779A9">
        <w:rPr>
          <w:lang w:val="es-ES"/>
        </w:rPr>
        <w:t xml:space="preserve"> I</w:t>
      </w:r>
      <w:r w:rsidR="005E1024" w:rsidRPr="00B779A9">
        <w:rPr>
          <w:lang w:val="es-ES"/>
        </w:rPr>
        <w:t>N</w:t>
      </w:r>
      <w:r w:rsidR="00885488" w:rsidRPr="00B779A9">
        <w:rPr>
          <w:lang w:val="es-ES"/>
        </w:rPr>
        <w:t xml:space="preserve">V </w:t>
      </w:r>
      <w:r w:rsidR="00885488" w:rsidRPr="00BC2E91">
        <w:rPr>
          <w:rStyle w:val="Incipit"/>
          <w:lang w:val="es-ES"/>
        </w:rPr>
        <w:t>Regem martyrum dominum</w:t>
      </w:r>
      <w:r w:rsidR="00885488" w:rsidRPr="00B779A9">
        <w:rPr>
          <w:lang w:val="es-ES"/>
        </w:rPr>
        <w:t xml:space="preserve">. HY </w:t>
      </w:r>
      <w:r w:rsidR="00885488" w:rsidRPr="00BC2E91">
        <w:rPr>
          <w:rStyle w:val="Incipit"/>
          <w:lang w:val="es-ES"/>
        </w:rPr>
        <w:t>Deus tuorum militum</w:t>
      </w:r>
      <w:r w:rsidR="00885488" w:rsidRPr="00B779A9">
        <w:rPr>
          <w:lang w:val="es-ES"/>
        </w:rPr>
        <w:t>.</w:t>
      </w:r>
    </w:p>
    <w:p w:rsidR="00885488" w:rsidRPr="00B779A9" w:rsidRDefault="00B2318A" w:rsidP="00415109">
      <w:pPr>
        <w:rPr>
          <w:lang w:val="fr-FR"/>
        </w:rPr>
      </w:pPr>
      <w:r w:rsidRPr="00BC2E91">
        <w:rPr>
          <w:rStyle w:val="Time2"/>
          <w:lang w:val="es-ES"/>
        </w:rPr>
        <w:t>Ad nocturnum</w:t>
      </w:r>
      <w:r w:rsidR="00885488" w:rsidRPr="00B779A9">
        <w:rPr>
          <w:lang w:val="es-ES"/>
        </w:rPr>
        <w:t xml:space="preserve"> antiphonae</w:t>
      </w:r>
      <w:r w:rsidR="00881CF4">
        <w:rPr>
          <w:lang w:val="es-ES"/>
        </w:rPr>
        <w:t>,</w:t>
      </w:r>
      <w:r w:rsidR="00885488" w:rsidRPr="00B779A9">
        <w:rPr>
          <w:lang w:val="es-ES"/>
        </w:rPr>
        <w:t xml:space="preserve"> </w:t>
      </w:r>
      <w:r w:rsidR="00881CF4">
        <w:rPr>
          <w:lang w:val="es-ES"/>
        </w:rPr>
        <w:t>psalmi, responsoria et versiculi</w:t>
      </w:r>
      <w:r w:rsidR="00885488" w:rsidRPr="00B779A9">
        <w:rPr>
          <w:lang w:val="es-ES"/>
        </w:rPr>
        <w:t xml:space="preserve"> ut de uno martyre. </w:t>
      </w:r>
      <w:r w:rsidR="00885488" w:rsidRPr="00BC2E91">
        <w:rPr>
          <w:lang w:val="fr-FR"/>
        </w:rPr>
        <w:t xml:space="preserve">EV </w:t>
      </w:r>
      <w:r w:rsidR="00885488" w:rsidRPr="00BC2E91">
        <w:rPr>
          <w:rStyle w:val="Incipit"/>
          <w:lang w:val="fr-FR"/>
        </w:rPr>
        <w:t>Si</w:t>
      </w:r>
      <w:r w:rsidR="00885488" w:rsidRPr="00BC2E91">
        <w:rPr>
          <w:lang w:val="fr-FR"/>
        </w:rPr>
        <w:t xml:space="preserve"> </w:t>
      </w:r>
      <w:r w:rsidR="00885488" w:rsidRPr="00BC2E91">
        <w:rPr>
          <w:rStyle w:val="Incipit"/>
          <w:lang w:val="fr-FR"/>
        </w:rPr>
        <w:t>quis</w:t>
      </w:r>
      <w:r w:rsidR="005A362F" w:rsidRPr="00BC2E91">
        <w:rPr>
          <w:i/>
          <w:lang w:val="fr-FR"/>
        </w:rPr>
        <w:t xml:space="preserve"> </w:t>
      </w:r>
      <w:r w:rsidR="00885488" w:rsidRPr="00BC2E91">
        <w:rPr>
          <w:rStyle w:val="Incipit"/>
          <w:lang w:val="fr-FR"/>
        </w:rPr>
        <w:t>vult</w:t>
      </w:r>
      <w:r w:rsidR="005A362F" w:rsidRPr="00BC2E91">
        <w:rPr>
          <w:i/>
          <w:lang w:val="fr-FR"/>
        </w:rPr>
        <w:t xml:space="preserve"> </w:t>
      </w:r>
      <w:r w:rsidR="00885488" w:rsidRPr="00BC2E91">
        <w:rPr>
          <w:rStyle w:val="Incipit"/>
          <w:lang w:val="fr-FR"/>
        </w:rPr>
        <w:t>venire</w:t>
      </w:r>
      <w:r w:rsidR="005A362F" w:rsidRPr="00BC2E91">
        <w:rPr>
          <w:i/>
          <w:lang w:val="fr-FR"/>
        </w:rPr>
        <w:t xml:space="preserve"> </w:t>
      </w:r>
      <w:r w:rsidR="00885488" w:rsidRPr="00BC2E91">
        <w:rPr>
          <w:rStyle w:val="Incipit"/>
          <w:lang w:val="fr-FR"/>
        </w:rPr>
        <w:t>post</w:t>
      </w:r>
      <w:r w:rsidR="005A362F" w:rsidRPr="00BC2E91">
        <w:rPr>
          <w:i/>
          <w:lang w:val="fr-FR"/>
        </w:rPr>
        <w:t xml:space="preserve"> </w:t>
      </w:r>
      <w:r w:rsidR="00885488" w:rsidRPr="00BC2E91">
        <w:rPr>
          <w:rStyle w:val="Incipit"/>
          <w:lang w:val="fr-FR"/>
        </w:rPr>
        <w:t>me</w:t>
      </w:r>
      <w:r w:rsidR="00885488" w:rsidRPr="00BC2E91">
        <w:rPr>
          <w:lang w:val="fr-FR"/>
        </w:rPr>
        <w:t xml:space="preserve">. </w:t>
      </w:r>
      <w:r w:rsidR="00792C8D" w:rsidRPr="00B779A9">
        <w:rPr>
          <w:lang w:val="fr-FR"/>
        </w:rPr>
        <w:t xml:space="preserve">[TD] </w:t>
      </w:r>
      <w:r w:rsidR="00792C8D" w:rsidRPr="005A362F">
        <w:rPr>
          <w:rStyle w:val="Incipit"/>
          <w:lang w:val="fr-FR"/>
        </w:rPr>
        <w:t>Te</w:t>
      </w:r>
      <w:r w:rsidR="005A362F" w:rsidRPr="00BE7D55">
        <w:rPr>
          <w:i/>
          <w:lang w:val="fr-FR"/>
        </w:rPr>
        <w:t xml:space="preserve"> </w:t>
      </w:r>
      <w:r w:rsidR="00792C8D" w:rsidRPr="005A362F">
        <w:rPr>
          <w:rStyle w:val="Incipit"/>
          <w:lang w:val="fr-FR"/>
        </w:rPr>
        <w:t>deum</w:t>
      </w:r>
      <w:r w:rsidR="005A362F" w:rsidRPr="00BE7D55">
        <w:rPr>
          <w:i/>
          <w:lang w:val="fr-FR"/>
        </w:rPr>
        <w:t xml:space="preserve"> </w:t>
      </w:r>
      <w:r w:rsidR="00885488" w:rsidRPr="00B779A9">
        <w:rPr>
          <w:lang w:val="fr-FR"/>
        </w:rPr>
        <w:t>non dicitur.</w:t>
      </w:r>
    </w:p>
    <w:p w:rsidR="00885488" w:rsidRPr="00BC2E91" w:rsidRDefault="00B2318A" w:rsidP="00415109">
      <w:pPr>
        <w:rPr>
          <w:lang w:val="fr-FR"/>
        </w:rPr>
      </w:pPr>
      <w:r w:rsidRPr="00BC2E91">
        <w:rPr>
          <w:rStyle w:val="Time1"/>
          <w:lang w:val="fr-FR"/>
        </w:rPr>
        <w:t>Ad laudes</w:t>
      </w:r>
      <w:r w:rsidR="00885488" w:rsidRPr="00B779A9">
        <w:rPr>
          <w:lang w:val="fr-FR"/>
        </w:rPr>
        <w:t xml:space="preserve"> AN </w:t>
      </w:r>
      <w:r w:rsidR="00885488" w:rsidRPr="00BC2E91">
        <w:rPr>
          <w:rStyle w:val="Incipit"/>
          <w:lang w:val="fr-FR"/>
        </w:rPr>
        <w:t>Qui me confessus fuerit</w:t>
      </w:r>
      <w:r w:rsidR="00885488" w:rsidRPr="00B779A9">
        <w:rPr>
          <w:lang w:val="fr-FR"/>
        </w:rPr>
        <w:t xml:space="preserve"> cum reliquis. </w:t>
      </w:r>
      <w:r w:rsidR="00885488" w:rsidRPr="00B779A9">
        <w:rPr>
          <w:lang w:val="it-IT"/>
        </w:rPr>
        <w:t xml:space="preserve">HY </w:t>
      </w:r>
      <w:r w:rsidR="00885488" w:rsidRPr="00BC2E91">
        <w:rPr>
          <w:rStyle w:val="Incipit"/>
          <w:lang w:val="it-IT"/>
        </w:rPr>
        <w:t>Martyr dei qui unicum</w:t>
      </w:r>
      <w:r w:rsidR="00885488" w:rsidRPr="00B779A9">
        <w:rPr>
          <w:lang w:val="it-IT"/>
        </w:rPr>
        <w:t xml:space="preserve">. </w:t>
      </w:r>
      <w:r w:rsidR="00885488" w:rsidRPr="00B779A9">
        <w:rPr>
          <w:lang w:val="pt-PT"/>
        </w:rPr>
        <w:t xml:space="preserve">(161r) VS </w:t>
      </w:r>
      <w:r w:rsidR="00885488" w:rsidRPr="00BC2E91">
        <w:rPr>
          <w:rStyle w:val="Incipit"/>
          <w:lang w:val="pt-PT"/>
        </w:rPr>
        <w:t>Iustus ut palma</w:t>
      </w:r>
      <w:r w:rsidR="00885488" w:rsidRPr="00B779A9">
        <w:rPr>
          <w:lang w:val="pt-PT"/>
        </w:rPr>
        <w:t xml:space="preserve">. AB </w:t>
      </w:r>
      <w:r w:rsidR="00885488" w:rsidRPr="00BC2E91">
        <w:rPr>
          <w:rStyle w:val="Incipit"/>
          <w:lang w:val="pt-PT"/>
        </w:rPr>
        <w:t xml:space="preserve">Hic </w:t>
      </w:r>
      <w:r w:rsidR="00C31823" w:rsidRPr="00BC2E91">
        <w:rPr>
          <w:rStyle w:val="Incipit"/>
          <w:lang w:val="pt-PT"/>
        </w:rPr>
        <w:t>vir</w:t>
      </w:r>
      <w:r w:rsidR="00885488" w:rsidRPr="00BC2E91">
        <w:rPr>
          <w:rStyle w:val="Incipit"/>
          <w:lang w:val="pt-PT"/>
        </w:rPr>
        <w:t xml:space="preserve"> despiciens mundum</w:t>
      </w:r>
      <w:r w:rsidR="007E7EDC">
        <w:rPr>
          <w:lang w:val="pt-PT"/>
        </w:rPr>
        <w:t xml:space="preserve">. </w:t>
      </w:r>
      <w:r w:rsidR="007E7EDC" w:rsidRPr="00BC2E91">
        <w:rPr>
          <w:lang w:val="fr-FR"/>
        </w:rPr>
        <w:t>Suffragium d</w:t>
      </w:r>
      <w:r w:rsidR="00885488" w:rsidRPr="00BC2E91">
        <w:rPr>
          <w:lang w:val="fr-FR"/>
        </w:rPr>
        <w:t xml:space="preserve">e beata virgine </w:t>
      </w:r>
      <w:r w:rsidR="007E7EDC" w:rsidRPr="00BC2E91">
        <w:rPr>
          <w:lang w:val="fr-FR"/>
        </w:rPr>
        <w:t>[</w:t>
      </w:r>
      <w:r w:rsidR="00885488" w:rsidRPr="00BC2E91">
        <w:rPr>
          <w:lang w:val="fr-FR"/>
        </w:rPr>
        <w:t>AC</w:t>
      </w:r>
      <w:r w:rsidR="007E7EDC" w:rsidRPr="00BC2E91">
        <w:rPr>
          <w:lang w:val="fr-FR"/>
        </w:rPr>
        <w:t>]</w:t>
      </w:r>
      <w:r w:rsidR="00885488" w:rsidRPr="00BC2E91">
        <w:rPr>
          <w:lang w:val="fr-FR"/>
        </w:rPr>
        <w:t xml:space="preserve"> </w:t>
      </w:r>
      <w:r w:rsidR="00885488" w:rsidRPr="00BC2E91">
        <w:rPr>
          <w:rStyle w:val="Incipit"/>
          <w:lang w:val="fr-FR"/>
        </w:rPr>
        <w:t>Alma virgo</w:t>
      </w:r>
      <w:r w:rsidR="00885488" w:rsidRPr="00BC2E91">
        <w:rPr>
          <w:lang w:val="fr-FR"/>
        </w:rPr>
        <w:t xml:space="preserve">. De omnibus sanctis </w:t>
      </w:r>
      <w:r w:rsidR="00BA24A1" w:rsidRPr="00BC2E91">
        <w:rPr>
          <w:lang w:val="fr-FR"/>
        </w:rPr>
        <w:t>[</w:t>
      </w:r>
      <w:r w:rsidR="00885488" w:rsidRPr="00BC2E91">
        <w:rPr>
          <w:lang w:val="fr-FR"/>
        </w:rPr>
        <w:t>AC</w:t>
      </w:r>
      <w:r w:rsidR="00BA24A1" w:rsidRPr="00BC2E91">
        <w:rPr>
          <w:lang w:val="fr-FR"/>
        </w:rPr>
        <w:t>]</w:t>
      </w:r>
      <w:r w:rsidR="00885488" w:rsidRPr="00BC2E91">
        <w:rPr>
          <w:lang w:val="fr-FR"/>
        </w:rPr>
        <w:t xml:space="preserve"> </w:t>
      </w:r>
      <w:r w:rsidR="00885488" w:rsidRPr="00BC2E91">
        <w:rPr>
          <w:rStyle w:val="Incipit"/>
          <w:lang w:val="fr-FR"/>
        </w:rPr>
        <w:t>Omnes sancti</w:t>
      </w:r>
      <w:r w:rsidR="00885488" w:rsidRPr="00BC2E91">
        <w:rPr>
          <w:lang w:val="fr-FR"/>
        </w:rPr>
        <w:t>.</w:t>
      </w:r>
    </w:p>
    <w:p w:rsidR="00885488" w:rsidRDefault="00E54A82" w:rsidP="00415109">
      <w:pPr>
        <w:rPr>
          <w:lang w:val="en-US"/>
        </w:rPr>
      </w:pPr>
      <w:r w:rsidRPr="005B472A">
        <w:rPr>
          <w:rStyle w:val="Time1"/>
          <w:lang w:val="fr-FR"/>
        </w:rPr>
        <w:t>[Ad maturum officium]</w:t>
      </w:r>
      <w:r>
        <w:rPr>
          <w:lang w:val="fr-FR"/>
        </w:rPr>
        <w:t xml:space="preserve"> </w:t>
      </w:r>
      <w:r w:rsidR="00885488" w:rsidRPr="00BC2E91">
        <w:rPr>
          <w:lang w:val="fr-FR"/>
        </w:rPr>
        <w:t xml:space="preserve">Si fuerit ante septuagesimam </w:t>
      </w:r>
      <w:r w:rsidR="00885488" w:rsidRPr="005B472A">
        <w:rPr>
          <w:lang w:val="fr-FR"/>
        </w:rPr>
        <w:t>maturum</w:t>
      </w:r>
      <w:r w:rsidR="00885488" w:rsidRPr="00BC2E91">
        <w:rPr>
          <w:lang w:val="fr-FR"/>
        </w:rPr>
        <w:t xml:space="preserve"> ut aliis diebus. </w:t>
      </w:r>
      <w:r w:rsidR="00885488" w:rsidRPr="00BC2E91">
        <w:rPr>
          <w:lang w:val="en-US"/>
        </w:rPr>
        <w:t xml:space="preserve">Si fuerit post </w:t>
      </w:r>
      <w:r w:rsidR="007E7EDC" w:rsidRPr="00BC2E91">
        <w:rPr>
          <w:lang w:val="en-US"/>
        </w:rPr>
        <w:t xml:space="preserve">|R| </w:t>
      </w:r>
      <w:r w:rsidR="00885488" w:rsidRPr="00BC2E91">
        <w:rPr>
          <w:lang w:val="en-US"/>
        </w:rPr>
        <w:t>septuagesimam</w:t>
      </w:r>
      <w:r w:rsidR="00885488" w:rsidRPr="005B472A">
        <w:rPr>
          <w:lang w:val="en-US"/>
        </w:rPr>
        <w:t xml:space="preserve"> </w:t>
      </w:r>
      <w:r w:rsidR="00B2318A" w:rsidRPr="005B472A">
        <w:rPr>
          <w:lang w:val="en-US"/>
        </w:rPr>
        <w:t>ad maturum officium</w:t>
      </w:r>
      <w:r w:rsidR="00B2318A" w:rsidRPr="00BC2E91">
        <w:rPr>
          <w:lang w:val="en-US"/>
        </w:rPr>
        <w:t xml:space="preserve"> </w:t>
      </w:r>
      <w:r w:rsidR="00885488" w:rsidRPr="00BC2E91">
        <w:rPr>
          <w:lang w:val="en-US"/>
        </w:rPr>
        <w:t xml:space="preserve">IN </w:t>
      </w:r>
      <w:r w:rsidR="00885488" w:rsidRPr="00BC2E91">
        <w:rPr>
          <w:rStyle w:val="Incipit"/>
          <w:lang w:val="en-US"/>
        </w:rPr>
        <w:t>Vultum</w:t>
      </w:r>
      <w:r w:rsidR="005A362F" w:rsidRPr="00BC2E91">
        <w:rPr>
          <w:i/>
          <w:lang w:val="en-US"/>
        </w:rPr>
        <w:t xml:space="preserve"> </w:t>
      </w:r>
      <w:r w:rsidR="00885488" w:rsidRPr="00BC2E91">
        <w:rPr>
          <w:rStyle w:val="Incipit"/>
          <w:lang w:val="en-US"/>
        </w:rPr>
        <w:t>tuum</w:t>
      </w:r>
      <w:r w:rsidR="00DD1415">
        <w:rPr>
          <w:lang w:val="en-US"/>
        </w:rPr>
        <w:t>@</w:t>
      </w:r>
      <w:r w:rsidR="00DD1415" w:rsidRPr="00BC2E91">
        <w:rPr>
          <w:lang w:val="en-US"/>
        </w:rPr>
        <w:t>19.</w:t>
      </w:r>
      <w:r w:rsidR="00885488" w:rsidRPr="00BC2E91">
        <w:rPr>
          <w:lang w:val="en-US"/>
        </w:rPr>
        <w:t xml:space="preserve"> </w:t>
      </w:r>
      <w:r w:rsidR="005E1024" w:rsidRPr="00BC2E91">
        <w:rPr>
          <w:lang w:val="fr-FR"/>
        </w:rPr>
        <w:t xml:space="preserve">[KY] </w:t>
      </w:r>
      <w:r w:rsidR="005E1024" w:rsidRPr="00BC2E91">
        <w:rPr>
          <w:rStyle w:val="Incipit"/>
          <w:lang w:val="fr-FR"/>
        </w:rPr>
        <w:t>Kyrie</w:t>
      </w:r>
      <w:r w:rsidR="005A362F" w:rsidRPr="00BC2E91">
        <w:rPr>
          <w:i/>
          <w:lang w:val="fr-FR"/>
        </w:rPr>
        <w:t xml:space="preserve"> </w:t>
      </w:r>
      <w:r w:rsidR="005E1024" w:rsidRPr="00BC2E91">
        <w:rPr>
          <w:lang w:val="fr-FR"/>
        </w:rPr>
        <w:t xml:space="preserve">et [SA] </w:t>
      </w:r>
      <w:r w:rsidR="005E1024" w:rsidRPr="00BC2E91">
        <w:rPr>
          <w:rStyle w:val="Incipit"/>
          <w:lang w:val="fr-FR"/>
        </w:rPr>
        <w:t>Sanctus</w:t>
      </w:r>
      <w:r w:rsidR="005A362F" w:rsidRPr="00BC2E91">
        <w:rPr>
          <w:i/>
          <w:lang w:val="fr-FR"/>
        </w:rPr>
        <w:t xml:space="preserve"> </w:t>
      </w:r>
      <w:r w:rsidR="00885488" w:rsidRPr="00BC2E91">
        <w:rPr>
          <w:lang w:val="fr-FR"/>
        </w:rPr>
        <w:t xml:space="preserve">dominicaliter. </w:t>
      </w:r>
      <w:r w:rsidR="00885488" w:rsidRPr="00B779A9">
        <w:rPr>
          <w:lang w:val="fr-FR"/>
        </w:rPr>
        <w:lastRenderedPageBreak/>
        <w:t xml:space="preserve">Si fuerit binos </w:t>
      </w:r>
      <w:r w:rsidR="005E1024" w:rsidRPr="00B779A9">
        <w:rPr>
          <w:lang w:val="fr-FR"/>
        </w:rPr>
        <w:t xml:space="preserve">[KY] </w:t>
      </w:r>
      <w:r w:rsidR="005E1024" w:rsidRPr="005A362F">
        <w:rPr>
          <w:rStyle w:val="Incipit"/>
          <w:lang w:val="fr-FR"/>
        </w:rPr>
        <w:t>Kyrie</w:t>
      </w:r>
      <w:r w:rsidR="005A362F" w:rsidRPr="00BE7D55">
        <w:rPr>
          <w:i/>
          <w:lang w:val="fr-FR"/>
        </w:rPr>
        <w:t xml:space="preserve"> </w:t>
      </w:r>
      <w:r w:rsidR="005E1024" w:rsidRPr="00B779A9">
        <w:rPr>
          <w:lang w:val="fr-FR"/>
        </w:rPr>
        <w:t xml:space="preserve">et [SA] </w:t>
      </w:r>
      <w:r w:rsidR="005E1024" w:rsidRPr="005A362F">
        <w:rPr>
          <w:rStyle w:val="Incipit"/>
          <w:lang w:val="fr-FR"/>
        </w:rPr>
        <w:t>Sanctus</w:t>
      </w:r>
      <w:r w:rsidR="005A362F" w:rsidRPr="00BE7D55">
        <w:rPr>
          <w:i/>
          <w:lang w:val="fr-FR"/>
        </w:rPr>
        <w:t xml:space="preserve"> </w:t>
      </w:r>
      <w:r w:rsidR="00885488" w:rsidRPr="007B0726">
        <w:rPr>
          <w:lang w:val="fr-FR"/>
        </w:rPr>
        <w:t>de</w:t>
      </w:r>
      <w:r w:rsidR="00D734F4" w:rsidRPr="007B0726">
        <w:rPr>
          <w:lang w:val="fr-FR"/>
        </w:rPr>
        <w:t xml:space="preserve"> </w:t>
      </w:r>
      <w:r w:rsidR="007B0726" w:rsidRPr="007B0726">
        <w:rPr>
          <w:lang w:val="fr-FR"/>
        </w:rPr>
        <w:t>%D::</w:t>
      </w:r>
      <w:r w:rsidR="00075904" w:rsidRPr="007B0726">
        <w:rPr>
          <w:lang w:val="fr-FR"/>
        </w:rPr>
        <w:t>beata</w:t>
      </w:r>
      <w:r w:rsidR="007B0726" w:rsidRPr="007B0726">
        <w:rPr>
          <w:lang w:val="fr-FR"/>
        </w:rPr>
        <w:t>%</w:t>
      </w:r>
      <w:r w:rsidR="007B0726">
        <w:rPr>
          <w:lang w:val="fr-FR"/>
        </w:rPr>
        <w:t xml:space="preserve"> </w:t>
      </w:r>
      <w:r w:rsidR="00885488" w:rsidRPr="00B779A9">
        <w:rPr>
          <w:lang w:val="fr-FR"/>
        </w:rPr>
        <w:t xml:space="preserve">virginibus ad placitum. </w:t>
      </w:r>
      <w:r w:rsidR="00885488" w:rsidRPr="00B779A9">
        <w:rPr>
          <w:lang w:val="it-IT"/>
        </w:rPr>
        <w:t xml:space="preserve">Sine </w:t>
      </w:r>
      <w:r w:rsidR="00144201" w:rsidRPr="00B779A9">
        <w:rPr>
          <w:lang w:val="it-IT"/>
        </w:rPr>
        <w:t xml:space="preserve">[GL] </w:t>
      </w:r>
      <w:r w:rsidR="00885488" w:rsidRPr="005A362F">
        <w:rPr>
          <w:rStyle w:val="Incipit"/>
          <w:lang w:val="it-IT"/>
        </w:rPr>
        <w:t>Gloria</w:t>
      </w:r>
      <w:r w:rsidR="00885488" w:rsidRPr="00B779A9">
        <w:rPr>
          <w:lang w:val="it-IT"/>
        </w:rPr>
        <w:t xml:space="preserve"> tamen. GR </w:t>
      </w:r>
      <w:r w:rsidR="00885488" w:rsidRPr="005A362F">
        <w:rPr>
          <w:rStyle w:val="Incipit"/>
          <w:lang w:val="it-IT"/>
        </w:rPr>
        <w:t>Dilexisti</w:t>
      </w:r>
      <w:r w:rsidR="005A362F" w:rsidRPr="00BE7D55">
        <w:rPr>
          <w:i/>
          <w:lang w:val="it-IT"/>
        </w:rPr>
        <w:t xml:space="preserve"> </w:t>
      </w:r>
      <w:r w:rsidR="00885488" w:rsidRPr="005A362F">
        <w:rPr>
          <w:rStyle w:val="Incipit"/>
          <w:lang w:val="it-IT"/>
        </w:rPr>
        <w:t>iustitiam</w:t>
      </w:r>
      <w:r w:rsidR="00DD1415">
        <w:rPr>
          <w:lang w:val="it-IT"/>
        </w:rPr>
        <w:t>@</w:t>
      </w:r>
      <w:r w:rsidR="00DD1415" w:rsidRPr="00B779A9">
        <w:rPr>
          <w:lang w:val="it-IT"/>
        </w:rPr>
        <w:t>4.</w:t>
      </w:r>
      <w:r w:rsidR="00885488" w:rsidRPr="00B779A9">
        <w:rPr>
          <w:lang w:val="it-IT"/>
        </w:rPr>
        <w:t xml:space="preserve"> TR </w:t>
      </w:r>
      <w:r w:rsidR="00885488" w:rsidRPr="005A362F">
        <w:rPr>
          <w:rStyle w:val="Incipit"/>
          <w:lang w:val="it-IT"/>
        </w:rPr>
        <w:t>Audi</w:t>
      </w:r>
      <w:r w:rsidR="005A362F" w:rsidRPr="00BE7D55">
        <w:rPr>
          <w:i/>
          <w:lang w:val="it-IT"/>
        </w:rPr>
        <w:t xml:space="preserve"> </w:t>
      </w:r>
      <w:r w:rsidR="00885488" w:rsidRPr="005A362F">
        <w:rPr>
          <w:rStyle w:val="Incipit"/>
          <w:lang w:val="it-IT"/>
        </w:rPr>
        <w:t>filia</w:t>
      </w:r>
      <w:r w:rsidR="00DD1415">
        <w:rPr>
          <w:lang w:val="it-IT"/>
        </w:rPr>
        <w:t>@</w:t>
      </w:r>
      <w:r w:rsidR="00DD1415" w:rsidRPr="00B779A9">
        <w:rPr>
          <w:lang w:val="it-IT"/>
        </w:rPr>
        <w:t>32.</w:t>
      </w:r>
      <w:r w:rsidR="00885488" w:rsidRPr="00B779A9">
        <w:rPr>
          <w:lang w:val="it-IT"/>
        </w:rPr>
        <w:t xml:space="preserve"> </w:t>
      </w:r>
      <w:r w:rsidR="00885488">
        <w:rPr>
          <w:lang w:val="en-US"/>
        </w:rPr>
        <w:t xml:space="preserve">OF </w:t>
      </w:r>
      <w:r w:rsidR="00885488" w:rsidRPr="005A362F">
        <w:rPr>
          <w:rStyle w:val="Incipit"/>
          <w:lang w:val="en-US"/>
        </w:rPr>
        <w:t>Ave</w:t>
      </w:r>
      <w:r w:rsidR="005A362F" w:rsidRPr="00BE7D55">
        <w:rPr>
          <w:i/>
          <w:lang w:val="en-US"/>
        </w:rPr>
        <w:t xml:space="preserve"> </w:t>
      </w:r>
      <w:r w:rsidR="00885488" w:rsidRPr="005A362F">
        <w:rPr>
          <w:rStyle w:val="Incipit"/>
          <w:lang w:val="en-US"/>
        </w:rPr>
        <w:t>Maria</w:t>
      </w:r>
      <w:r w:rsidR="00885488">
        <w:rPr>
          <w:lang w:val="en-US"/>
        </w:rPr>
        <w:t xml:space="preserve"> vel </w:t>
      </w:r>
      <w:r w:rsidR="005E1024">
        <w:rPr>
          <w:lang w:val="en-US"/>
        </w:rPr>
        <w:t xml:space="preserve">[OF] </w:t>
      </w:r>
      <w:r w:rsidR="00885488" w:rsidRPr="005A362F">
        <w:rPr>
          <w:rStyle w:val="Incipit"/>
          <w:lang w:val="en-US"/>
        </w:rPr>
        <w:t>Filiae</w:t>
      </w:r>
      <w:r w:rsidR="005A362F" w:rsidRPr="00BE7D55">
        <w:rPr>
          <w:i/>
          <w:lang w:val="en-US"/>
        </w:rPr>
        <w:t xml:space="preserve"> </w:t>
      </w:r>
      <w:r w:rsidR="00885488" w:rsidRPr="005A362F">
        <w:rPr>
          <w:rStyle w:val="Incipit"/>
          <w:lang w:val="en-US"/>
        </w:rPr>
        <w:t>regum</w:t>
      </w:r>
      <w:r w:rsidR="00DD1415">
        <w:rPr>
          <w:lang w:val="en-US"/>
        </w:rPr>
        <w:t>@27.</w:t>
      </w:r>
      <w:r w:rsidR="00885488">
        <w:rPr>
          <w:lang w:val="en-US"/>
        </w:rPr>
        <w:t xml:space="preserve"> CO </w:t>
      </w:r>
      <w:r w:rsidR="00885488" w:rsidRPr="005A362F">
        <w:rPr>
          <w:rStyle w:val="Incipit"/>
          <w:lang w:val="en-US"/>
        </w:rPr>
        <w:t>Diffusa</w:t>
      </w:r>
      <w:r w:rsidR="005A362F" w:rsidRPr="00BE7D55">
        <w:rPr>
          <w:i/>
          <w:lang w:val="en-US"/>
        </w:rPr>
        <w:t xml:space="preserve"> </w:t>
      </w:r>
      <w:r w:rsidR="00885488" w:rsidRPr="005A362F">
        <w:rPr>
          <w:rStyle w:val="Incipit"/>
          <w:lang w:val="en-US"/>
        </w:rPr>
        <w:t>est</w:t>
      </w:r>
      <w:r w:rsidR="00DD1415">
        <w:rPr>
          <w:lang w:val="en-US"/>
        </w:rPr>
        <w:t>@4.</w:t>
      </w:r>
    </w:p>
    <w:p w:rsidR="00885488" w:rsidRPr="00B779A9" w:rsidRDefault="00885488" w:rsidP="00415109">
      <w:pPr>
        <w:rPr>
          <w:lang w:val="en-US"/>
        </w:rPr>
      </w:pPr>
      <w:r>
        <w:rPr>
          <w:lang w:val="en-US"/>
        </w:rPr>
        <w:t xml:space="preserve">Hoc modo a septuagesima usque ad </w:t>
      </w:r>
      <w:r w:rsidR="001B7479">
        <w:rPr>
          <w:lang w:val="en-US"/>
        </w:rPr>
        <w:t>cena</w:t>
      </w:r>
      <w:r>
        <w:rPr>
          <w:lang w:val="en-US"/>
        </w:rPr>
        <w:t xml:space="preserve">m domini maturum officium cantetur exceptis duobus diebus quibus proprium habet. </w:t>
      </w:r>
      <w:r w:rsidRPr="00B779A9">
        <w:rPr>
          <w:lang w:val="en-US"/>
        </w:rPr>
        <w:t xml:space="preserve">Scilicet </w:t>
      </w:r>
      <w:r w:rsidR="007B0726">
        <w:rPr>
          <w:lang w:val="en-US"/>
        </w:rPr>
        <w:t>%D</w:t>
      </w:r>
      <w:r w:rsidR="007B0726" w:rsidRPr="007B0726">
        <w:rPr>
          <w:lang w:val="en-US"/>
        </w:rPr>
        <w:t>::</w:t>
      </w:r>
      <w:r w:rsidR="00075904" w:rsidRPr="007B0726">
        <w:rPr>
          <w:lang w:val="en-US"/>
        </w:rPr>
        <w:t>in</w:t>
      </w:r>
      <w:r w:rsidR="00D734F4" w:rsidRPr="007B0726">
        <w:rPr>
          <w:lang w:val="en-US"/>
        </w:rPr>
        <w:t xml:space="preserve"> </w:t>
      </w:r>
      <w:r w:rsidR="00075904" w:rsidRPr="007B0726">
        <w:rPr>
          <w:lang w:val="en-US"/>
        </w:rPr>
        <w:t>die</w:t>
      </w:r>
      <w:r w:rsidR="007B0726" w:rsidRPr="007B0726">
        <w:rPr>
          <w:lang w:val="en-US"/>
        </w:rPr>
        <w:t>%</w:t>
      </w:r>
      <w:r w:rsidR="007B0726">
        <w:rPr>
          <w:lang w:val="en-US"/>
        </w:rPr>
        <w:t xml:space="preserve"> </w:t>
      </w:r>
      <w:r w:rsidRPr="00B779A9">
        <w:rPr>
          <w:lang w:val="en-US"/>
        </w:rPr>
        <w:t xml:space="preserve">secunda die post dominicam </w:t>
      </w:r>
      <w:r w:rsidR="004908FB" w:rsidRPr="00BC2E91">
        <w:rPr>
          <w:lang w:val="en-US"/>
        </w:rPr>
        <w:t>[</w:t>
      </w:r>
      <w:r w:rsidR="004908FB">
        <w:rPr>
          <w:lang w:val="en-US"/>
        </w:rPr>
        <w:t xml:space="preserve">IN] </w:t>
      </w:r>
      <w:r w:rsidRPr="00BC2E91">
        <w:rPr>
          <w:rStyle w:val="Incipit"/>
          <w:lang w:val="en-US"/>
        </w:rPr>
        <w:t>Esto mihi</w:t>
      </w:r>
      <w:r w:rsidRPr="00B779A9">
        <w:rPr>
          <w:lang w:val="en-US"/>
        </w:rPr>
        <w:t xml:space="preserve"> ut infra patebit et in die an</w:t>
      </w:r>
      <w:r w:rsidR="009A6D20" w:rsidRPr="00B779A9">
        <w:rPr>
          <w:lang w:val="en-US"/>
        </w:rPr>
        <w:t>nuntia</w:t>
      </w:r>
      <w:r w:rsidRPr="00B779A9">
        <w:rPr>
          <w:lang w:val="en-US"/>
        </w:rPr>
        <w:t>tionis Mariae.</w:t>
      </w:r>
    </w:p>
    <w:p w:rsidR="00885488" w:rsidRPr="003D0C23" w:rsidRDefault="007B0726" w:rsidP="00415109">
      <w:pPr>
        <w:rPr>
          <w:lang w:val="en-US"/>
        </w:rPr>
      </w:pPr>
      <w:r w:rsidRPr="003D0C23">
        <w:rPr>
          <w:rStyle w:val="Time1"/>
          <w:lang w:val="en-US"/>
        </w:rPr>
        <w:t>Ad horas</w:t>
      </w:r>
      <w:r w:rsidR="00885488" w:rsidRPr="003D0C23">
        <w:rPr>
          <w:lang w:val="en-US"/>
        </w:rPr>
        <w:t xml:space="preserve"> dicantur laudes.</w:t>
      </w:r>
    </w:p>
    <w:p w:rsidR="00885488" w:rsidRPr="00B779A9" w:rsidRDefault="007B0726" w:rsidP="00415109">
      <w:pPr>
        <w:rPr>
          <w:lang w:val="pt-PT"/>
        </w:rPr>
      </w:pPr>
      <w:r w:rsidRPr="003D0C23">
        <w:rPr>
          <w:rStyle w:val="Time1"/>
          <w:lang w:val="en-US"/>
        </w:rPr>
        <w:t>Ad missam</w:t>
      </w:r>
      <w:r w:rsidR="00885488" w:rsidRPr="003D0C23">
        <w:rPr>
          <w:lang w:val="en-US"/>
        </w:rPr>
        <w:t xml:space="preserve"> IN </w:t>
      </w:r>
      <w:r w:rsidR="00885488" w:rsidRPr="003D0C23">
        <w:rPr>
          <w:rStyle w:val="Incipit"/>
          <w:lang w:val="en-US"/>
        </w:rPr>
        <w:t>Os</w:t>
      </w:r>
      <w:r w:rsidR="005A362F" w:rsidRPr="003D0C23">
        <w:rPr>
          <w:i/>
          <w:lang w:val="en-US"/>
        </w:rPr>
        <w:t xml:space="preserve"> </w:t>
      </w:r>
      <w:r w:rsidR="00885488" w:rsidRPr="003D0C23">
        <w:rPr>
          <w:rStyle w:val="Incipit"/>
          <w:lang w:val="en-US"/>
        </w:rPr>
        <w:t>iusti</w:t>
      </w:r>
      <w:r w:rsidR="005A362F" w:rsidRPr="003D0C23">
        <w:rPr>
          <w:i/>
          <w:lang w:val="en-US"/>
        </w:rPr>
        <w:t xml:space="preserve"> </w:t>
      </w:r>
      <w:r w:rsidR="00885488" w:rsidRPr="003D0C23">
        <w:rPr>
          <w:rStyle w:val="Incipit"/>
          <w:lang w:val="en-US"/>
        </w:rPr>
        <w:t>meditabitur</w:t>
      </w:r>
      <w:r w:rsidR="00DD1415" w:rsidRPr="003D0C23">
        <w:rPr>
          <w:lang w:val="en-US"/>
        </w:rPr>
        <w:t>@28.</w:t>
      </w:r>
      <w:r w:rsidR="00885488" w:rsidRPr="003D0C23">
        <w:rPr>
          <w:lang w:val="en-US"/>
        </w:rPr>
        <w:t xml:space="preserve"> </w:t>
      </w:r>
      <w:r w:rsidR="005E1024" w:rsidRPr="003D0C23">
        <w:rPr>
          <w:lang w:val="en-US"/>
        </w:rPr>
        <w:t xml:space="preserve">[KY] </w:t>
      </w:r>
      <w:r w:rsidR="005E1024" w:rsidRPr="003D0C23">
        <w:rPr>
          <w:rStyle w:val="Incipit"/>
          <w:lang w:val="en-US"/>
        </w:rPr>
        <w:t>Kyrie</w:t>
      </w:r>
      <w:r w:rsidR="005A362F" w:rsidRPr="003D0C23">
        <w:rPr>
          <w:i/>
          <w:lang w:val="en-US"/>
        </w:rPr>
        <w:t xml:space="preserve"> </w:t>
      </w:r>
      <w:r w:rsidR="005E1024" w:rsidRPr="003D0C23">
        <w:rPr>
          <w:lang w:val="en-US"/>
        </w:rPr>
        <w:t xml:space="preserve">et [SA] </w:t>
      </w:r>
      <w:r w:rsidR="005E1024" w:rsidRPr="003D0C23">
        <w:rPr>
          <w:rStyle w:val="Incipit"/>
          <w:lang w:val="en-US"/>
        </w:rPr>
        <w:t>Sanctus</w:t>
      </w:r>
      <w:r w:rsidR="005A362F" w:rsidRPr="003D0C23">
        <w:rPr>
          <w:i/>
          <w:lang w:val="en-US"/>
        </w:rPr>
        <w:t xml:space="preserve"> </w:t>
      </w:r>
      <w:r w:rsidR="00885488" w:rsidRPr="003D0C23">
        <w:rPr>
          <w:lang w:val="en-US"/>
        </w:rPr>
        <w:t xml:space="preserve">sub </w:t>
      </w:r>
      <w:r w:rsidR="000F4FB4" w:rsidRPr="003D0C23">
        <w:rPr>
          <w:lang w:val="en-US"/>
        </w:rPr>
        <w:t>novem</w:t>
      </w:r>
      <w:r w:rsidR="00885488" w:rsidRPr="003D0C23">
        <w:rPr>
          <w:lang w:val="en-US"/>
        </w:rPr>
        <w:t xml:space="preserve"> lectio</w:t>
      </w:r>
      <w:r w:rsidR="005E1024" w:rsidRPr="003D0C23">
        <w:rPr>
          <w:lang w:val="en-US"/>
        </w:rPr>
        <w:t>nib</w:t>
      </w:r>
      <w:r w:rsidR="00885488" w:rsidRPr="003D0C23">
        <w:rPr>
          <w:lang w:val="en-US"/>
        </w:rPr>
        <w:t xml:space="preserve">us. GR </w:t>
      </w:r>
      <w:r w:rsidR="00885488" w:rsidRPr="003D0C23">
        <w:rPr>
          <w:rStyle w:val="Incipit"/>
          <w:lang w:val="en-US"/>
        </w:rPr>
        <w:t>Probasti</w:t>
      </w:r>
      <w:r w:rsidR="005A362F" w:rsidRPr="003D0C23">
        <w:rPr>
          <w:i/>
          <w:lang w:val="en-US"/>
        </w:rPr>
        <w:t xml:space="preserve"> </w:t>
      </w:r>
      <w:r w:rsidR="00885488" w:rsidRPr="003D0C23">
        <w:rPr>
          <w:rStyle w:val="Incipit"/>
          <w:lang w:val="en-US"/>
        </w:rPr>
        <w:t>domine</w:t>
      </w:r>
      <w:r w:rsidR="005A362F" w:rsidRPr="003D0C23">
        <w:rPr>
          <w:i/>
          <w:lang w:val="en-US"/>
        </w:rPr>
        <w:t xml:space="preserve"> </w:t>
      </w:r>
      <w:r w:rsidR="00885488" w:rsidRPr="003D0C23">
        <w:rPr>
          <w:rStyle w:val="Incipit"/>
          <w:lang w:val="en-US"/>
        </w:rPr>
        <w:t>cor</w:t>
      </w:r>
      <w:r w:rsidR="005A362F" w:rsidRPr="003D0C23">
        <w:rPr>
          <w:i/>
          <w:lang w:val="en-US"/>
        </w:rPr>
        <w:t xml:space="preserve"> </w:t>
      </w:r>
      <w:r w:rsidR="00885488" w:rsidRPr="003D0C23">
        <w:rPr>
          <w:rStyle w:val="Incipit"/>
          <w:lang w:val="en-US"/>
        </w:rPr>
        <w:t>meum</w:t>
      </w:r>
      <w:r w:rsidR="00DD1415" w:rsidRPr="003D0C23">
        <w:rPr>
          <w:lang w:val="en-US"/>
        </w:rPr>
        <w:t>@185.</w:t>
      </w:r>
      <w:r w:rsidR="00885488" w:rsidRPr="003D0C23">
        <w:rPr>
          <w:lang w:val="en-US"/>
        </w:rPr>
        <w:t xml:space="preserve"> AL</w:t>
      </w:r>
      <w:r w:rsidR="005E1024" w:rsidRPr="003D0C23">
        <w:rPr>
          <w:lang w:val="en-US"/>
        </w:rPr>
        <w:t>V</w:t>
      </w:r>
      <w:r w:rsidR="00885488" w:rsidRPr="003D0C23">
        <w:rPr>
          <w:lang w:val="en-US"/>
        </w:rPr>
        <w:t xml:space="preserve"> </w:t>
      </w:r>
      <w:r w:rsidR="00885488" w:rsidRPr="003D0C23">
        <w:rPr>
          <w:rStyle w:val="Incipit"/>
          <w:lang w:val="en-US"/>
        </w:rPr>
        <w:t>Laetabitur</w:t>
      </w:r>
      <w:r w:rsidR="005A362F" w:rsidRPr="003D0C23">
        <w:rPr>
          <w:i/>
          <w:lang w:val="en-US"/>
        </w:rPr>
        <w:t xml:space="preserve"> </w:t>
      </w:r>
      <w:r w:rsidR="00885488" w:rsidRPr="003D0C23">
        <w:rPr>
          <w:rStyle w:val="Incipit"/>
          <w:lang w:val="en-US"/>
        </w:rPr>
        <w:t>iustus</w:t>
      </w:r>
      <w:r w:rsidR="00DD1415" w:rsidRPr="003D0C23">
        <w:rPr>
          <w:lang w:val="en-US"/>
        </w:rPr>
        <w:t>@229.</w:t>
      </w:r>
      <w:r w:rsidR="00885488" w:rsidRPr="003D0C23">
        <w:rPr>
          <w:lang w:val="en-US"/>
        </w:rPr>
        <w:t xml:space="preserve"> Si post septuagesimam fuerit pro </w:t>
      </w:r>
      <w:r w:rsidR="0011249F" w:rsidRPr="003D0C23">
        <w:rPr>
          <w:lang w:val="en-US"/>
        </w:rPr>
        <w:t xml:space="preserve">[AL] </w:t>
      </w:r>
      <w:r w:rsidR="00885488" w:rsidRPr="003D0C23">
        <w:rPr>
          <w:rStyle w:val="Incipit"/>
          <w:lang w:val="en-US"/>
        </w:rPr>
        <w:t>Alleluia</w:t>
      </w:r>
      <w:r w:rsidR="00885488" w:rsidRPr="003D0C23">
        <w:rPr>
          <w:lang w:val="en-US"/>
        </w:rPr>
        <w:t xml:space="preserve"> </w:t>
      </w:r>
      <w:r w:rsidR="00C42B6A" w:rsidRPr="003D0C23">
        <w:rPr>
          <w:lang w:val="en-US"/>
        </w:rPr>
        <w:t>trac</w:t>
      </w:r>
      <w:r w:rsidR="002947FA" w:rsidRPr="003D0C23">
        <w:rPr>
          <w:lang w:val="en-US"/>
        </w:rPr>
        <w:t>(161v)</w:t>
      </w:r>
      <w:r w:rsidR="00C42B6A" w:rsidRPr="003D0C23">
        <w:rPr>
          <w:lang w:val="en-US"/>
        </w:rPr>
        <w:t>tus</w:t>
      </w:r>
      <w:r w:rsidR="002947FA" w:rsidRPr="003D0C23">
        <w:rPr>
          <w:lang w:val="en-US"/>
        </w:rPr>
        <w:t xml:space="preserve"> </w:t>
      </w:r>
      <w:r w:rsidR="007E7EDC" w:rsidRPr="003D0C23">
        <w:rPr>
          <w:lang w:val="en-US"/>
        </w:rPr>
        <w:t>cantetur</w:t>
      </w:r>
      <w:r w:rsidR="00C42B6A" w:rsidRPr="003D0C23">
        <w:rPr>
          <w:lang w:val="en-US"/>
        </w:rPr>
        <w:t xml:space="preserve"> [</w:t>
      </w:r>
      <w:r w:rsidR="00885488" w:rsidRPr="003D0C23">
        <w:rPr>
          <w:lang w:val="en-US"/>
        </w:rPr>
        <w:t>TR</w:t>
      </w:r>
      <w:r w:rsidR="00C42B6A" w:rsidRPr="003D0C23">
        <w:rPr>
          <w:lang w:val="en-US"/>
        </w:rPr>
        <w:t>]</w:t>
      </w:r>
      <w:r w:rsidR="00885488" w:rsidRPr="003D0C23">
        <w:rPr>
          <w:lang w:val="en-US"/>
        </w:rPr>
        <w:t xml:space="preserve"> </w:t>
      </w:r>
      <w:r w:rsidR="00885488" w:rsidRPr="003D0C23">
        <w:rPr>
          <w:rStyle w:val="Incipit"/>
          <w:lang w:val="en-US"/>
        </w:rPr>
        <w:t>Desiderium</w:t>
      </w:r>
      <w:r w:rsidR="005A362F" w:rsidRPr="003D0C23">
        <w:rPr>
          <w:i/>
          <w:lang w:val="en-US"/>
        </w:rPr>
        <w:t xml:space="preserve"> </w:t>
      </w:r>
      <w:r w:rsidR="00885488" w:rsidRPr="003D0C23">
        <w:rPr>
          <w:rStyle w:val="Incipit"/>
          <w:lang w:val="en-US"/>
        </w:rPr>
        <w:t>animae</w:t>
      </w:r>
      <w:r w:rsidR="005A362F" w:rsidRPr="003D0C23">
        <w:rPr>
          <w:i/>
          <w:lang w:val="en-US"/>
        </w:rPr>
        <w:t xml:space="preserve"> </w:t>
      </w:r>
      <w:r w:rsidR="00885488" w:rsidRPr="003D0C23">
        <w:rPr>
          <w:rStyle w:val="Incipit"/>
          <w:lang w:val="en-US"/>
        </w:rPr>
        <w:t>eius</w:t>
      </w:r>
      <w:r w:rsidR="00DD1415" w:rsidRPr="003D0C23">
        <w:rPr>
          <w:lang w:val="en-US"/>
        </w:rPr>
        <w:t>@45.</w:t>
      </w:r>
      <w:r w:rsidR="00885488" w:rsidRPr="003D0C23">
        <w:rPr>
          <w:lang w:val="en-US"/>
        </w:rPr>
        <w:t xml:space="preserve"> </w:t>
      </w:r>
      <w:r w:rsidR="00885488" w:rsidRPr="00B779A9">
        <w:rPr>
          <w:lang w:val="pt-PT"/>
        </w:rPr>
        <w:t xml:space="preserve">OF </w:t>
      </w:r>
      <w:r w:rsidR="00885488" w:rsidRPr="005A362F">
        <w:rPr>
          <w:rStyle w:val="Incipit"/>
          <w:lang w:val="pt-PT"/>
        </w:rPr>
        <w:t>Oratio</w:t>
      </w:r>
      <w:r w:rsidR="005A362F" w:rsidRPr="00BE7D55">
        <w:rPr>
          <w:i/>
          <w:lang w:val="pt-PT"/>
        </w:rPr>
        <w:t xml:space="preserve"> </w:t>
      </w:r>
      <w:r w:rsidR="00885488" w:rsidRPr="005A362F">
        <w:rPr>
          <w:rStyle w:val="Incipit"/>
          <w:lang w:val="pt-PT"/>
        </w:rPr>
        <w:t>mea</w:t>
      </w:r>
      <w:r w:rsidR="00DD1415">
        <w:rPr>
          <w:lang w:val="pt-PT"/>
        </w:rPr>
        <w:t>@</w:t>
      </w:r>
      <w:r w:rsidR="00DD1415" w:rsidRPr="00B779A9">
        <w:rPr>
          <w:lang w:val="pt-PT"/>
        </w:rPr>
        <w:t>185.</w:t>
      </w:r>
      <w:r w:rsidR="00885488" w:rsidRPr="00B779A9">
        <w:rPr>
          <w:lang w:val="pt-PT"/>
        </w:rPr>
        <w:t xml:space="preserve"> CO </w:t>
      </w:r>
      <w:r w:rsidR="00885488" w:rsidRPr="005A362F">
        <w:rPr>
          <w:rStyle w:val="Incipit"/>
          <w:lang w:val="pt-PT"/>
        </w:rPr>
        <w:t>Qui</w:t>
      </w:r>
      <w:r w:rsidR="005A362F" w:rsidRPr="00BE7D55">
        <w:rPr>
          <w:i/>
          <w:lang w:val="pt-PT"/>
        </w:rPr>
        <w:t xml:space="preserve"> </w:t>
      </w:r>
      <w:r w:rsidR="00885488" w:rsidRPr="005A362F">
        <w:rPr>
          <w:rStyle w:val="Incipit"/>
          <w:lang w:val="pt-PT"/>
        </w:rPr>
        <w:t>vult</w:t>
      </w:r>
      <w:r w:rsidR="005A362F" w:rsidRPr="00BE7D55">
        <w:rPr>
          <w:i/>
          <w:lang w:val="pt-PT"/>
        </w:rPr>
        <w:t xml:space="preserve"> </w:t>
      </w:r>
      <w:r w:rsidR="00885488" w:rsidRPr="005A362F">
        <w:rPr>
          <w:rStyle w:val="Incipit"/>
          <w:lang w:val="pt-PT"/>
        </w:rPr>
        <w:t>venire</w:t>
      </w:r>
      <w:r w:rsidR="00DD1415">
        <w:rPr>
          <w:lang w:val="pt-PT"/>
        </w:rPr>
        <w:t>@</w:t>
      </w:r>
      <w:r w:rsidR="00DD1415" w:rsidRPr="00B779A9">
        <w:rPr>
          <w:lang w:val="pt-PT"/>
        </w:rPr>
        <w:t>37.</w:t>
      </w:r>
    </w:p>
    <w:p w:rsidR="00885488" w:rsidRPr="003D0C23" w:rsidRDefault="007B0726" w:rsidP="00415109">
      <w:pPr>
        <w:rPr>
          <w:lang w:val="en-US"/>
        </w:rPr>
      </w:pPr>
      <w:r w:rsidRPr="00BC2E91">
        <w:rPr>
          <w:rStyle w:val="Time1"/>
          <w:lang w:val="pt-PT"/>
        </w:rPr>
        <w:t>Ad secundas vesperas</w:t>
      </w:r>
      <w:r w:rsidR="00885488" w:rsidRPr="00B779A9">
        <w:rPr>
          <w:lang w:val="pt-PT"/>
        </w:rPr>
        <w:t xml:space="preserve"> AN </w:t>
      </w:r>
      <w:r w:rsidR="007E7EDC">
        <w:rPr>
          <w:rStyle w:val="Incipit"/>
          <w:lang w:val="pt-PT"/>
        </w:rPr>
        <w:t>Iu</w:t>
      </w:r>
      <w:r w:rsidR="00885488" w:rsidRPr="005A362F">
        <w:rPr>
          <w:rStyle w:val="Incipit"/>
          <w:lang w:val="pt-PT"/>
        </w:rPr>
        <w:t>cundus</w:t>
      </w:r>
      <w:r w:rsidR="005A362F" w:rsidRPr="00BE7D55">
        <w:rPr>
          <w:i/>
          <w:lang w:val="pt-PT"/>
        </w:rPr>
        <w:t xml:space="preserve"> </w:t>
      </w:r>
      <w:r w:rsidR="00885488" w:rsidRPr="005A362F">
        <w:rPr>
          <w:rStyle w:val="Incipit"/>
          <w:lang w:val="pt-PT"/>
        </w:rPr>
        <w:t>homo</w:t>
      </w:r>
      <w:r w:rsidR="00885488" w:rsidRPr="00B779A9">
        <w:rPr>
          <w:lang w:val="pt-PT"/>
        </w:rPr>
        <w:t xml:space="preserve"> cum reliquis. </w:t>
      </w:r>
      <w:r w:rsidR="00885488" w:rsidRPr="003D0C23">
        <w:rPr>
          <w:lang w:val="en-US"/>
        </w:rPr>
        <w:t xml:space="preserve">PS </w:t>
      </w:r>
      <w:r w:rsidR="00885488" w:rsidRPr="003D0C23">
        <w:rPr>
          <w:rStyle w:val="Incipit"/>
          <w:lang w:val="en-US"/>
        </w:rPr>
        <w:t>Beatus</w:t>
      </w:r>
      <w:r w:rsidR="005A362F" w:rsidRPr="003D0C23">
        <w:rPr>
          <w:i/>
          <w:lang w:val="en-US"/>
        </w:rPr>
        <w:t xml:space="preserve"> </w:t>
      </w:r>
      <w:r w:rsidR="00C31823" w:rsidRPr="003D0C23">
        <w:rPr>
          <w:rStyle w:val="Incipit"/>
          <w:lang w:val="en-US"/>
        </w:rPr>
        <w:t>vir</w:t>
      </w:r>
      <w:r w:rsidR="00794880" w:rsidRPr="003D0C23">
        <w:rPr>
          <w:lang w:val="en-US"/>
        </w:rPr>
        <w:t xml:space="preserve">. </w:t>
      </w:r>
      <w:r w:rsidR="00BA24A1" w:rsidRPr="003D0C23">
        <w:rPr>
          <w:lang w:val="en-US"/>
        </w:rPr>
        <w:t>[</w:t>
      </w:r>
      <w:r w:rsidR="00885488" w:rsidRPr="003D0C23">
        <w:rPr>
          <w:lang w:val="en-US"/>
        </w:rPr>
        <w:t>PS</w:t>
      </w:r>
      <w:r w:rsidR="00BA24A1" w:rsidRPr="003D0C23">
        <w:rPr>
          <w:lang w:val="en-US"/>
        </w:rPr>
        <w:t>]</w:t>
      </w:r>
      <w:r w:rsidR="00885488" w:rsidRPr="003D0C23">
        <w:rPr>
          <w:lang w:val="en-US"/>
        </w:rPr>
        <w:t xml:space="preserve"> </w:t>
      </w:r>
      <w:r w:rsidR="00885488" w:rsidRPr="003D0C23">
        <w:rPr>
          <w:rStyle w:val="Incipit"/>
          <w:lang w:val="en-US"/>
        </w:rPr>
        <w:t>Credidi</w:t>
      </w:r>
      <w:r w:rsidR="00794880" w:rsidRPr="003D0C23">
        <w:rPr>
          <w:lang w:val="en-US"/>
        </w:rPr>
        <w:t xml:space="preserve">. </w:t>
      </w:r>
      <w:r w:rsidR="00BA24A1" w:rsidRPr="003D0C23">
        <w:rPr>
          <w:lang w:val="en-US"/>
        </w:rPr>
        <w:t>[</w:t>
      </w:r>
      <w:r w:rsidR="00885488" w:rsidRPr="003D0C23">
        <w:rPr>
          <w:lang w:val="en-US"/>
        </w:rPr>
        <w:t>PS</w:t>
      </w:r>
      <w:r w:rsidR="00BA24A1" w:rsidRPr="003D0C23">
        <w:rPr>
          <w:lang w:val="en-US"/>
        </w:rPr>
        <w:t>]</w:t>
      </w:r>
      <w:r w:rsidR="00885488" w:rsidRPr="003D0C23">
        <w:rPr>
          <w:lang w:val="en-US"/>
        </w:rPr>
        <w:t xml:space="preserve"> </w:t>
      </w:r>
      <w:r w:rsidR="00885488" w:rsidRPr="003D0C23">
        <w:rPr>
          <w:rStyle w:val="Incipit"/>
          <w:lang w:val="en-US"/>
        </w:rPr>
        <w:t>Ad</w:t>
      </w:r>
      <w:r w:rsidR="005A362F" w:rsidRPr="003D0C23">
        <w:rPr>
          <w:i/>
          <w:lang w:val="en-US"/>
        </w:rPr>
        <w:t xml:space="preserve"> </w:t>
      </w:r>
      <w:r w:rsidR="00885488" w:rsidRPr="003D0C23">
        <w:rPr>
          <w:rStyle w:val="Incipit"/>
          <w:lang w:val="en-US"/>
        </w:rPr>
        <w:t>dominum</w:t>
      </w:r>
      <w:r w:rsidR="00794880" w:rsidRPr="003D0C23">
        <w:rPr>
          <w:lang w:val="en-US"/>
        </w:rPr>
        <w:t xml:space="preserve">. </w:t>
      </w:r>
      <w:r w:rsidR="00BA24A1" w:rsidRPr="003D0C23">
        <w:rPr>
          <w:lang w:val="en-US"/>
        </w:rPr>
        <w:t>[</w:t>
      </w:r>
      <w:r w:rsidR="00885488" w:rsidRPr="003D0C23">
        <w:rPr>
          <w:lang w:val="en-US"/>
        </w:rPr>
        <w:t>PS</w:t>
      </w:r>
      <w:r w:rsidR="00BA24A1" w:rsidRPr="003D0C23">
        <w:rPr>
          <w:lang w:val="en-US"/>
        </w:rPr>
        <w:t>]</w:t>
      </w:r>
      <w:r w:rsidR="00885488" w:rsidRPr="003D0C23">
        <w:rPr>
          <w:lang w:val="en-US"/>
        </w:rPr>
        <w:t xml:space="preserve"> </w:t>
      </w:r>
      <w:r w:rsidR="00885488" w:rsidRPr="003D0C23">
        <w:rPr>
          <w:rStyle w:val="Incipit"/>
          <w:lang w:val="en-US"/>
        </w:rPr>
        <w:t>Ad</w:t>
      </w:r>
      <w:r w:rsidR="005A362F" w:rsidRPr="003D0C23">
        <w:rPr>
          <w:i/>
          <w:lang w:val="en-US"/>
        </w:rPr>
        <w:t xml:space="preserve"> </w:t>
      </w:r>
      <w:r w:rsidR="00885488" w:rsidRPr="003D0C23">
        <w:rPr>
          <w:rStyle w:val="Incipit"/>
          <w:lang w:val="en-US"/>
        </w:rPr>
        <w:t>te</w:t>
      </w:r>
      <w:r w:rsidR="005A362F" w:rsidRPr="003D0C23">
        <w:rPr>
          <w:i/>
          <w:lang w:val="en-US"/>
        </w:rPr>
        <w:t xml:space="preserve"> </w:t>
      </w:r>
      <w:r w:rsidR="00885488" w:rsidRPr="003D0C23">
        <w:rPr>
          <w:rStyle w:val="Incipit"/>
          <w:lang w:val="en-US"/>
        </w:rPr>
        <w:t>le</w:t>
      </w:r>
      <w:r w:rsidR="00872B44" w:rsidRPr="003D0C23">
        <w:rPr>
          <w:rStyle w:val="Incipit"/>
          <w:lang w:val="en-US"/>
        </w:rPr>
        <w:t>vavi</w:t>
      </w:r>
      <w:r w:rsidR="00794880" w:rsidRPr="003D0C23">
        <w:rPr>
          <w:lang w:val="en-US"/>
        </w:rPr>
        <w:t xml:space="preserve">. </w:t>
      </w:r>
      <w:r w:rsidR="00BA24A1" w:rsidRPr="003D0C23">
        <w:rPr>
          <w:lang w:val="en-US"/>
        </w:rPr>
        <w:t>[</w:t>
      </w:r>
      <w:r w:rsidR="00885488" w:rsidRPr="003D0C23">
        <w:rPr>
          <w:lang w:val="en-US"/>
        </w:rPr>
        <w:t>PS</w:t>
      </w:r>
      <w:r w:rsidR="00BA24A1" w:rsidRPr="003D0C23">
        <w:rPr>
          <w:lang w:val="en-US"/>
        </w:rPr>
        <w:t>]</w:t>
      </w:r>
      <w:r w:rsidR="00885488" w:rsidRPr="003D0C23">
        <w:rPr>
          <w:lang w:val="en-US"/>
        </w:rPr>
        <w:t xml:space="preserve"> </w:t>
      </w:r>
      <w:r w:rsidR="00885488" w:rsidRPr="003D0C23">
        <w:rPr>
          <w:rStyle w:val="Incipit"/>
          <w:lang w:val="en-US"/>
        </w:rPr>
        <w:t>De</w:t>
      </w:r>
      <w:r w:rsidR="005A362F" w:rsidRPr="003D0C23">
        <w:rPr>
          <w:i/>
          <w:lang w:val="en-US"/>
        </w:rPr>
        <w:t xml:space="preserve"> </w:t>
      </w:r>
      <w:r w:rsidR="00885488" w:rsidRPr="003D0C23">
        <w:rPr>
          <w:rStyle w:val="Incipit"/>
          <w:lang w:val="en-US"/>
        </w:rPr>
        <w:t>profundis</w:t>
      </w:r>
      <w:r w:rsidR="00885488" w:rsidRPr="003D0C23">
        <w:rPr>
          <w:lang w:val="en-US"/>
        </w:rPr>
        <w:t xml:space="preserve">. HY </w:t>
      </w:r>
      <w:r w:rsidR="00885488" w:rsidRPr="003D0C23">
        <w:rPr>
          <w:rStyle w:val="Incipit"/>
          <w:lang w:val="en-US"/>
        </w:rPr>
        <w:t>Martyr</w:t>
      </w:r>
      <w:r w:rsidR="005A362F" w:rsidRPr="003D0C23">
        <w:rPr>
          <w:i/>
          <w:lang w:val="en-US"/>
        </w:rPr>
        <w:t xml:space="preserve"> </w:t>
      </w:r>
      <w:r w:rsidR="00885488" w:rsidRPr="003D0C23">
        <w:rPr>
          <w:rStyle w:val="Incipit"/>
          <w:lang w:val="en-US"/>
        </w:rPr>
        <w:t>dei</w:t>
      </w:r>
      <w:r w:rsidR="00885488" w:rsidRPr="003D0C23">
        <w:rPr>
          <w:lang w:val="en-US"/>
        </w:rPr>
        <w:t xml:space="preserve">. VS </w:t>
      </w:r>
      <w:r w:rsidR="00885488" w:rsidRPr="003D0C23">
        <w:rPr>
          <w:rStyle w:val="Incipit"/>
          <w:lang w:val="en-US"/>
        </w:rPr>
        <w:t>Iustus</w:t>
      </w:r>
      <w:r w:rsidR="005A362F" w:rsidRPr="003D0C23">
        <w:rPr>
          <w:i/>
          <w:lang w:val="en-US"/>
        </w:rPr>
        <w:t xml:space="preserve"> </w:t>
      </w:r>
      <w:r w:rsidR="00885488" w:rsidRPr="003D0C23">
        <w:rPr>
          <w:rStyle w:val="Incipit"/>
          <w:lang w:val="en-US"/>
        </w:rPr>
        <w:t>ut</w:t>
      </w:r>
      <w:r w:rsidR="005A362F" w:rsidRPr="003D0C23">
        <w:rPr>
          <w:i/>
          <w:lang w:val="en-US"/>
        </w:rPr>
        <w:t xml:space="preserve"> </w:t>
      </w:r>
      <w:r w:rsidR="00885488" w:rsidRPr="003D0C23">
        <w:rPr>
          <w:rStyle w:val="Incipit"/>
          <w:lang w:val="en-US"/>
        </w:rPr>
        <w:t>palma</w:t>
      </w:r>
      <w:r w:rsidR="00885488" w:rsidRPr="003D0C23">
        <w:rPr>
          <w:lang w:val="en-US"/>
        </w:rPr>
        <w:t xml:space="preserve">. AM </w:t>
      </w:r>
      <w:r w:rsidR="00885488" w:rsidRPr="003D0C23">
        <w:rPr>
          <w:rStyle w:val="Incipit"/>
          <w:lang w:val="en-US"/>
        </w:rPr>
        <w:t>Hic</w:t>
      </w:r>
      <w:r w:rsidR="005A362F" w:rsidRPr="003D0C23">
        <w:rPr>
          <w:i/>
          <w:lang w:val="en-US"/>
        </w:rPr>
        <w:t xml:space="preserve"> </w:t>
      </w:r>
      <w:r w:rsidR="00885488" w:rsidRPr="003D0C23">
        <w:rPr>
          <w:rStyle w:val="Incipit"/>
          <w:lang w:val="en-US"/>
        </w:rPr>
        <w:t>est</w:t>
      </w:r>
      <w:r w:rsidR="005A362F" w:rsidRPr="003D0C23">
        <w:rPr>
          <w:i/>
          <w:lang w:val="en-US"/>
        </w:rPr>
        <w:t xml:space="preserve"> </w:t>
      </w:r>
      <w:r w:rsidR="001B7479" w:rsidRPr="003D0C23">
        <w:rPr>
          <w:rStyle w:val="Incipit"/>
          <w:lang w:val="en-US"/>
        </w:rPr>
        <w:t>vere</w:t>
      </w:r>
      <w:r w:rsidR="005A362F" w:rsidRPr="003D0C23">
        <w:rPr>
          <w:i/>
          <w:lang w:val="en-US"/>
        </w:rPr>
        <w:t xml:space="preserve"> </w:t>
      </w:r>
      <w:r w:rsidR="00885488" w:rsidRPr="003D0C23">
        <w:rPr>
          <w:rStyle w:val="Incipit"/>
          <w:lang w:val="en-US"/>
        </w:rPr>
        <w:t>martyr</w:t>
      </w:r>
      <w:r w:rsidR="00885488" w:rsidRPr="003D0C23">
        <w:rPr>
          <w:lang w:val="en-US"/>
        </w:rPr>
        <w:t xml:space="preserve">. Suffragium de beata virgine et de omnibus sanctis </w:t>
      </w:r>
      <w:r w:rsidRPr="003D0C23">
        <w:rPr>
          <w:lang w:val="en-US"/>
        </w:rPr>
        <w:t>%D::</w:t>
      </w:r>
      <w:r w:rsidR="00075904" w:rsidRPr="003D0C23">
        <w:rPr>
          <w:lang w:val="en-US"/>
        </w:rPr>
        <w:t>ut</w:t>
      </w:r>
      <w:r w:rsidRPr="003D0C23">
        <w:rPr>
          <w:lang w:val="en-US"/>
        </w:rPr>
        <w:t>%</w:t>
      </w:r>
      <w:r w:rsidR="00075904" w:rsidRPr="003D0C23">
        <w:rPr>
          <w:lang w:val="en-US"/>
        </w:rPr>
        <w:t xml:space="preserve"> </w:t>
      </w:r>
      <w:r w:rsidR="00885488" w:rsidRPr="003D0C23">
        <w:rPr>
          <w:lang w:val="en-US"/>
        </w:rPr>
        <w:t xml:space="preserve">pro ratione temporum. </w:t>
      </w:r>
      <w:r w:rsidR="002947FA" w:rsidRPr="003D0C23">
        <w:rPr>
          <w:lang w:val="en-US"/>
        </w:rPr>
        <w:t xml:space="preserve">[BD] </w:t>
      </w:r>
      <w:r w:rsidR="005F6F99" w:rsidRPr="003D0C23">
        <w:rPr>
          <w:rStyle w:val="Incipit"/>
          <w:lang w:val="en-US"/>
        </w:rPr>
        <w:t>Benedicamus</w:t>
      </w:r>
      <w:r w:rsidR="002947FA" w:rsidRPr="003D0C23">
        <w:rPr>
          <w:lang w:val="en-US"/>
        </w:rPr>
        <w:t xml:space="preserve"> f</w:t>
      </w:r>
      <w:r w:rsidR="00885488" w:rsidRPr="003D0C23">
        <w:rPr>
          <w:lang w:val="en-US"/>
        </w:rPr>
        <w:t>erialiter.</w:t>
      </w:r>
    </w:p>
    <w:p w:rsidR="00885488" w:rsidRPr="003D0C23" w:rsidRDefault="00885488" w:rsidP="00415109">
      <w:pPr>
        <w:pStyle w:val="berschrift1"/>
        <w:rPr>
          <w:lang w:val="en-US"/>
        </w:rPr>
      </w:pPr>
      <w:r w:rsidRPr="003D0C23">
        <w:rPr>
          <w:lang w:val="en-US"/>
        </w:rPr>
        <w:t>DE SANCTA AGATH</w:t>
      </w:r>
      <w:r w:rsidR="00A46C9B" w:rsidRPr="003D0C23">
        <w:rPr>
          <w:lang w:val="en-US"/>
        </w:rPr>
        <w:t>A</w:t>
      </w:r>
    </w:p>
    <w:p w:rsidR="00885488" w:rsidRPr="003D0C23" w:rsidRDefault="000F4FB4" w:rsidP="00415109">
      <w:pPr>
        <w:rPr>
          <w:lang w:val="en-US"/>
        </w:rPr>
      </w:pPr>
      <w:r w:rsidRPr="003D0C23">
        <w:rPr>
          <w:lang w:val="en-US"/>
        </w:rPr>
        <w:t>Novem</w:t>
      </w:r>
      <w:r w:rsidR="00885488" w:rsidRPr="003D0C23">
        <w:rPr>
          <w:lang w:val="en-US"/>
        </w:rPr>
        <w:t xml:space="preserve"> lectiones facimus ut de virgine et martyre.</w:t>
      </w:r>
    </w:p>
    <w:p w:rsidR="00885488" w:rsidRPr="00B779A9" w:rsidRDefault="00A46C9B" w:rsidP="00415109">
      <w:pPr>
        <w:rPr>
          <w:lang w:val="fr-FR"/>
        </w:rPr>
      </w:pPr>
      <w:r w:rsidRPr="003D0C23">
        <w:rPr>
          <w:rStyle w:val="Time1"/>
          <w:lang w:val="en-US"/>
        </w:rPr>
        <w:t>Ad vesperas</w:t>
      </w:r>
      <w:r w:rsidR="00885488" w:rsidRPr="003D0C23">
        <w:rPr>
          <w:lang w:val="en-US"/>
        </w:rPr>
        <w:t xml:space="preserve"> psalmi et antiphonae ferialiter. </w:t>
      </w:r>
      <w:r w:rsidR="00885488" w:rsidRPr="00B779A9">
        <w:rPr>
          <w:lang w:val="pt-PT"/>
        </w:rPr>
        <w:t xml:space="preserve">RP </w:t>
      </w:r>
      <w:r w:rsidR="00885488" w:rsidRPr="005A362F">
        <w:rPr>
          <w:rStyle w:val="Incipit"/>
          <w:lang w:val="pt-PT"/>
        </w:rPr>
        <w:t>Beata</w:t>
      </w:r>
      <w:r w:rsidR="005A362F" w:rsidRPr="00BE7D55">
        <w:rPr>
          <w:i/>
          <w:lang w:val="pt-PT"/>
        </w:rPr>
        <w:t xml:space="preserve"> </w:t>
      </w:r>
      <w:r w:rsidR="000B5CFA">
        <w:rPr>
          <w:rStyle w:val="Incipit"/>
          <w:lang w:val="pt-PT"/>
        </w:rPr>
        <w:t>Agatha</w:t>
      </w:r>
      <w:r w:rsidR="005A362F" w:rsidRPr="00BE7D55">
        <w:rPr>
          <w:i/>
          <w:lang w:val="pt-PT"/>
        </w:rPr>
        <w:t xml:space="preserve"> </w:t>
      </w:r>
      <w:r w:rsidR="00885488" w:rsidRPr="005A362F">
        <w:rPr>
          <w:rStyle w:val="Incipit"/>
          <w:lang w:val="pt-PT"/>
        </w:rPr>
        <w:t>ingressa</w:t>
      </w:r>
      <w:r w:rsidR="00885488" w:rsidRPr="00B779A9">
        <w:rPr>
          <w:lang w:val="pt-PT"/>
        </w:rPr>
        <w:t xml:space="preserve">. HY </w:t>
      </w:r>
      <w:r w:rsidR="00885488" w:rsidRPr="005A362F">
        <w:rPr>
          <w:rStyle w:val="Incipit"/>
          <w:lang w:val="pt-PT"/>
        </w:rPr>
        <w:t>Iesu</w:t>
      </w:r>
      <w:r w:rsidR="005A362F" w:rsidRPr="00BE7D55">
        <w:rPr>
          <w:i/>
          <w:lang w:val="pt-PT"/>
        </w:rPr>
        <w:t xml:space="preserve"> </w:t>
      </w:r>
      <w:r w:rsidR="00885488" w:rsidRPr="005A362F">
        <w:rPr>
          <w:rStyle w:val="Incipit"/>
          <w:lang w:val="pt-PT"/>
        </w:rPr>
        <w:t>corona</w:t>
      </w:r>
      <w:r w:rsidR="005A362F" w:rsidRPr="00BE7D55">
        <w:rPr>
          <w:i/>
          <w:lang w:val="pt-PT"/>
        </w:rPr>
        <w:t xml:space="preserve"> </w:t>
      </w:r>
      <w:r w:rsidR="00885488" w:rsidRPr="005A362F">
        <w:rPr>
          <w:rStyle w:val="Incipit"/>
          <w:lang w:val="pt-PT"/>
        </w:rPr>
        <w:t>virginum</w:t>
      </w:r>
      <w:r w:rsidR="00885488" w:rsidRPr="00B779A9">
        <w:rPr>
          <w:lang w:val="pt-PT"/>
        </w:rPr>
        <w:t xml:space="preserve">. VS </w:t>
      </w:r>
      <w:r w:rsidR="00885488" w:rsidRPr="005A362F">
        <w:rPr>
          <w:rStyle w:val="Incipit"/>
          <w:lang w:val="pt-PT"/>
        </w:rPr>
        <w:t>Specie</w:t>
      </w:r>
      <w:r w:rsidR="005A362F" w:rsidRPr="00BE7D55">
        <w:rPr>
          <w:i/>
          <w:lang w:val="pt-PT"/>
        </w:rPr>
        <w:t xml:space="preserve"> </w:t>
      </w:r>
      <w:r w:rsidR="00885488" w:rsidRPr="005A362F">
        <w:rPr>
          <w:rStyle w:val="Incipit"/>
          <w:lang w:val="pt-PT"/>
        </w:rPr>
        <w:t>tua</w:t>
      </w:r>
      <w:r w:rsidR="00885488" w:rsidRPr="00B779A9">
        <w:rPr>
          <w:lang w:val="pt-PT"/>
        </w:rPr>
        <w:t xml:space="preserve">. AM </w:t>
      </w:r>
      <w:r w:rsidR="00885488" w:rsidRPr="005A362F">
        <w:rPr>
          <w:rStyle w:val="Incipit"/>
          <w:lang w:val="pt-PT"/>
        </w:rPr>
        <w:t>Mentem</w:t>
      </w:r>
      <w:r w:rsidR="005A362F" w:rsidRPr="00BE7D55">
        <w:rPr>
          <w:i/>
          <w:lang w:val="pt-PT"/>
        </w:rPr>
        <w:t xml:space="preserve"> </w:t>
      </w:r>
      <w:r w:rsidR="00885488" w:rsidRPr="005A362F">
        <w:rPr>
          <w:rStyle w:val="Incipit"/>
          <w:lang w:val="pt-PT"/>
        </w:rPr>
        <w:t>sanctam</w:t>
      </w:r>
      <w:r w:rsidR="00885488" w:rsidRPr="00B779A9">
        <w:rPr>
          <w:lang w:val="pt-PT"/>
        </w:rPr>
        <w:t xml:space="preserve">. </w:t>
      </w:r>
      <w:r w:rsidR="00885488" w:rsidRPr="00B779A9">
        <w:rPr>
          <w:lang w:val="fr-FR"/>
        </w:rPr>
        <w:t xml:space="preserve">Suffragium de beata virgine et de omnibus sanctis pro ratione temporis. </w:t>
      </w:r>
      <w:r w:rsidR="002947FA" w:rsidRPr="00B779A9">
        <w:rPr>
          <w:lang w:val="fr-FR"/>
        </w:rPr>
        <w:t xml:space="preserve">[BD] </w:t>
      </w:r>
      <w:r w:rsidR="005F6F99" w:rsidRPr="005A362F">
        <w:rPr>
          <w:rStyle w:val="Incipit"/>
          <w:lang w:val="fr-FR"/>
        </w:rPr>
        <w:t>Benedicamus</w:t>
      </w:r>
      <w:r w:rsidR="002947FA" w:rsidRPr="00B779A9">
        <w:rPr>
          <w:lang w:val="fr-FR"/>
        </w:rPr>
        <w:t xml:space="preserve"> f</w:t>
      </w:r>
      <w:r w:rsidR="00885488" w:rsidRPr="00B779A9">
        <w:rPr>
          <w:lang w:val="fr-FR"/>
        </w:rPr>
        <w:t>erialiter.</w:t>
      </w:r>
    </w:p>
    <w:p w:rsidR="000B5CFA" w:rsidRDefault="00A46C9B" w:rsidP="00415109">
      <w:pPr>
        <w:rPr>
          <w:lang w:val="fr-FR"/>
        </w:rPr>
      </w:pPr>
      <w:r w:rsidRPr="00BC2E91">
        <w:rPr>
          <w:rStyle w:val="Time1"/>
          <w:lang w:val="fr-FR"/>
        </w:rPr>
        <w:t>Ad completorium</w:t>
      </w:r>
      <w:r w:rsidR="00885488" w:rsidRPr="00B779A9">
        <w:rPr>
          <w:lang w:val="fr-FR"/>
        </w:rPr>
        <w:t xml:space="preserve"> HY </w:t>
      </w:r>
      <w:r w:rsidR="00885488" w:rsidRPr="005A362F">
        <w:rPr>
          <w:rStyle w:val="Incipit"/>
          <w:lang w:val="fr-FR"/>
        </w:rPr>
        <w:t>Iesu</w:t>
      </w:r>
      <w:r w:rsidR="005A362F" w:rsidRPr="00BE7D55">
        <w:rPr>
          <w:i/>
          <w:lang w:val="fr-FR"/>
        </w:rPr>
        <w:t xml:space="preserve"> </w:t>
      </w:r>
      <w:r w:rsidR="00885488" w:rsidRPr="005A362F">
        <w:rPr>
          <w:rStyle w:val="Incipit"/>
          <w:lang w:val="fr-FR"/>
        </w:rPr>
        <w:t>redemptor</w:t>
      </w:r>
      <w:r w:rsidR="00885488" w:rsidRPr="00B779A9">
        <w:rPr>
          <w:lang w:val="fr-FR"/>
        </w:rPr>
        <w:t xml:space="preserve">. AD </w:t>
      </w:r>
      <w:r w:rsidR="00885488" w:rsidRPr="005A362F">
        <w:rPr>
          <w:rStyle w:val="Incipit"/>
          <w:lang w:val="fr-FR"/>
        </w:rPr>
        <w:t>Vigila</w:t>
      </w:r>
      <w:r w:rsidR="00885488" w:rsidRPr="00B779A9">
        <w:rPr>
          <w:lang w:val="fr-FR"/>
        </w:rPr>
        <w:t>.</w:t>
      </w:r>
      <w:r w:rsidR="002947FA" w:rsidRPr="00B779A9">
        <w:rPr>
          <w:lang w:val="fr-FR"/>
        </w:rPr>
        <w:t xml:space="preserve"> </w:t>
      </w:r>
    </w:p>
    <w:p w:rsidR="00885488" w:rsidRPr="00B779A9" w:rsidRDefault="002947FA" w:rsidP="00415109">
      <w:pPr>
        <w:rPr>
          <w:lang w:val="fr-FR"/>
        </w:rPr>
      </w:pPr>
      <w:r w:rsidRPr="00B779A9">
        <w:rPr>
          <w:lang w:val="fr-FR"/>
        </w:rPr>
        <w:t>(162r)</w:t>
      </w:r>
      <w:r w:rsidR="000B5CFA">
        <w:rPr>
          <w:lang w:val="fr-FR"/>
        </w:rPr>
        <w:t xml:space="preserve"> </w:t>
      </w:r>
      <w:r w:rsidR="00A46C9B" w:rsidRPr="00BC2E91">
        <w:rPr>
          <w:rStyle w:val="Time1"/>
          <w:lang w:val="fr-FR"/>
        </w:rPr>
        <w:t>Ad matutinum</w:t>
      </w:r>
      <w:r w:rsidR="00885488" w:rsidRPr="00B779A9">
        <w:rPr>
          <w:lang w:val="fr-FR"/>
        </w:rPr>
        <w:t xml:space="preserve"> I</w:t>
      </w:r>
      <w:r w:rsidRPr="00B779A9">
        <w:rPr>
          <w:lang w:val="fr-FR"/>
        </w:rPr>
        <w:t>N</w:t>
      </w:r>
      <w:r w:rsidR="00885488" w:rsidRPr="00B779A9">
        <w:rPr>
          <w:lang w:val="fr-FR"/>
        </w:rPr>
        <w:t xml:space="preserve">V </w:t>
      </w:r>
      <w:r w:rsidR="00885488" w:rsidRPr="00BC2E91">
        <w:rPr>
          <w:rStyle w:val="Incipit"/>
          <w:lang w:val="fr-FR"/>
        </w:rPr>
        <w:t>Regem virginum dominum</w:t>
      </w:r>
      <w:r w:rsidR="00885488" w:rsidRPr="00B779A9">
        <w:rPr>
          <w:lang w:val="fr-FR"/>
        </w:rPr>
        <w:t xml:space="preserve">. HY </w:t>
      </w:r>
      <w:r w:rsidR="00885488" w:rsidRPr="00BC2E91">
        <w:rPr>
          <w:rStyle w:val="Incipit"/>
          <w:lang w:val="fr-FR"/>
        </w:rPr>
        <w:t>Iesu corona virginum</w:t>
      </w:r>
      <w:r w:rsidR="00885488" w:rsidRPr="00B779A9">
        <w:rPr>
          <w:lang w:val="fr-FR"/>
        </w:rPr>
        <w:t>.</w:t>
      </w:r>
    </w:p>
    <w:p w:rsidR="00885488" w:rsidRPr="00B779A9" w:rsidRDefault="00A46C9B" w:rsidP="00415109">
      <w:pPr>
        <w:rPr>
          <w:lang w:val="pt-PT"/>
        </w:rPr>
      </w:pPr>
      <w:r w:rsidRPr="00BC2E91">
        <w:rPr>
          <w:rStyle w:val="Time2"/>
          <w:lang w:val="fr-FR"/>
        </w:rPr>
        <w:t>In primo nocturno</w:t>
      </w:r>
      <w:r w:rsidR="00885488" w:rsidRPr="00B779A9">
        <w:rPr>
          <w:lang w:val="fr-FR"/>
        </w:rPr>
        <w:t xml:space="preserve"> AN </w:t>
      </w:r>
      <w:r w:rsidR="00885488" w:rsidRPr="00BC2E91">
        <w:rPr>
          <w:rStyle w:val="Incipit"/>
          <w:lang w:val="fr-FR"/>
        </w:rPr>
        <w:t>Ingenua sum</w:t>
      </w:r>
      <w:r w:rsidR="00885488" w:rsidRPr="00B779A9">
        <w:rPr>
          <w:lang w:val="fr-FR"/>
        </w:rPr>
        <w:t xml:space="preserve"> cum duabus sequentibus. PS </w:t>
      </w:r>
      <w:r w:rsidR="00885488" w:rsidRPr="00BC2E91">
        <w:rPr>
          <w:rStyle w:val="Incipit"/>
          <w:lang w:val="fr-FR"/>
        </w:rPr>
        <w:t>Domine dominus noster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Caeli enarrant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Domini est terra</w:t>
      </w:r>
      <w:r w:rsidR="00885488" w:rsidRPr="00B779A9">
        <w:rPr>
          <w:lang w:val="fr-FR"/>
        </w:rPr>
        <w:t xml:space="preserve">. VS </w:t>
      </w:r>
      <w:r w:rsidR="00885488" w:rsidRPr="00BC2E91">
        <w:rPr>
          <w:rStyle w:val="Incipit"/>
          <w:lang w:val="fr-FR"/>
        </w:rPr>
        <w:t>Specie tua</w:t>
      </w:r>
      <w:r w:rsidR="00885488" w:rsidRPr="00B779A9">
        <w:rPr>
          <w:lang w:val="fr-FR"/>
        </w:rPr>
        <w:t xml:space="preserve">. </w:t>
      </w:r>
      <w:r w:rsidR="00075904" w:rsidRPr="00B779A9">
        <w:rPr>
          <w:lang w:val="fr-FR"/>
        </w:rPr>
        <w:t>Lec</w:t>
      </w:r>
      <w:r w:rsidR="000B5CFA">
        <w:rPr>
          <w:lang w:val="fr-FR"/>
        </w:rPr>
        <w:t>tiones de virginibus in communi</w:t>
      </w:r>
      <w:r w:rsidR="00075904" w:rsidRPr="00B779A9">
        <w:rPr>
          <w:lang w:val="fr-FR"/>
        </w:rPr>
        <w:t xml:space="preserve"> </w:t>
      </w:r>
      <w:r w:rsidR="00075904" w:rsidRPr="00BC2E91">
        <w:rPr>
          <w:lang w:val="fr-FR"/>
        </w:rPr>
        <w:t>[</w:t>
      </w:r>
      <w:r w:rsidR="00885488" w:rsidRPr="00BC2E91">
        <w:rPr>
          <w:lang w:val="fr-FR"/>
        </w:rPr>
        <w:t>L</w:t>
      </w:r>
      <w:r w:rsidR="00914E4B" w:rsidRPr="00BC2E91">
        <w:rPr>
          <w:lang w:val="fr-FR"/>
        </w:rPr>
        <w:t>S</w:t>
      </w:r>
      <w:r w:rsidR="00075904" w:rsidRPr="00BC2E91">
        <w:rPr>
          <w:lang w:val="fr-FR"/>
        </w:rPr>
        <w:t>]</w:t>
      </w:r>
      <w:r w:rsidR="00885488" w:rsidRPr="00BC2E91">
        <w:rPr>
          <w:lang w:val="fr-FR"/>
        </w:rPr>
        <w:t xml:space="preserve"> </w:t>
      </w:r>
      <w:r w:rsidR="00885488" w:rsidRPr="00BC2E91">
        <w:rPr>
          <w:rStyle w:val="Incipit"/>
          <w:lang w:val="fr-FR"/>
        </w:rPr>
        <w:t>Pergite itaque sancti dei pueri</w:t>
      </w:r>
      <w:r w:rsidR="00885488" w:rsidRPr="00BC2E91">
        <w:rPr>
          <w:lang w:val="fr-FR"/>
        </w:rPr>
        <w:t xml:space="preserve"> etc. </w:t>
      </w:r>
      <w:r w:rsidR="00885488" w:rsidRPr="00B779A9">
        <w:rPr>
          <w:lang w:val="pt-PT"/>
        </w:rPr>
        <w:t xml:space="preserve">RP </w:t>
      </w:r>
      <w:r w:rsidR="00885488" w:rsidRPr="00BC2E91">
        <w:rPr>
          <w:rStyle w:val="Incipit"/>
          <w:lang w:val="pt-PT"/>
        </w:rPr>
        <w:t>Dum ingrederetur</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Vidisti domine</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Quis es tu</w:t>
      </w:r>
      <w:r w:rsidR="00885488" w:rsidRPr="00B779A9">
        <w:rPr>
          <w:lang w:val="pt-PT"/>
        </w:rPr>
        <w:t>.</w:t>
      </w:r>
    </w:p>
    <w:p w:rsidR="00885488" w:rsidRPr="00B779A9" w:rsidRDefault="00A46C9B" w:rsidP="00415109">
      <w:pPr>
        <w:rPr>
          <w:lang w:val="pt-PT"/>
        </w:rPr>
      </w:pPr>
      <w:r w:rsidRPr="00BC2E91">
        <w:rPr>
          <w:rStyle w:val="Time2"/>
          <w:lang w:val="pt-PT"/>
        </w:rPr>
        <w:lastRenderedPageBreak/>
        <w:t>In secundo nocturno</w:t>
      </w:r>
      <w:r w:rsidR="00885488" w:rsidRPr="00B779A9">
        <w:rPr>
          <w:lang w:val="pt-PT"/>
        </w:rPr>
        <w:t xml:space="preserve"> AN </w:t>
      </w:r>
      <w:r w:rsidR="00885488" w:rsidRPr="00BC2E91">
        <w:rPr>
          <w:rStyle w:val="Incipit"/>
          <w:lang w:val="pt-PT"/>
        </w:rPr>
        <w:t>Agatha sancta</w:t>
      </w:r>
      <w:r w:rsidR="00885488" w:rsidRPr="00B779A9">
        <w:rPr>
          <w:lang w:val="pt-PT"/>
        </w:rPr>
        <w:t xml:space="preserve"> cum duabus sequentibus. </w:t>
      </w:r>
      <w:r w:rsidR="00BA24A1" w:rsidRPr="00BC2E91">
        <w:rPr>
          <w:lang w:val="fr-FR"/>
        </w:rPr>
        <w:t>[</w:t>
      </w:r>
      <w:r w:rsidR="00885488" w:rsidRPr="00BC2E91">
        <w:rPr>
          <w:lang w:val="fr-FR"/>
        </w:rPr>
        <w:t>PS</w:t>
      </w:r>
      <w:r w:rsidR="00BA24A1" w:rsidRPr="00BC2E91">
        <w:rPr>
          <w:lang w:val="fr-FR"/>
        </w:rPr>
        <w:t>]</w:t>
      </w:r>
      <w:r w:rsidR="00885488" w:rsidRPr="00BC2E91">
        <w:rPr>
          <w:lang w:val="fr-FR"/>
        </w:rPr>
        <w:t xml:space="preserve"> </w:t>
      </w:r>
      <w:r w:rsidR="00885488" w:rsidRPr="00BC2E91">
        <w:rPr>
          <w:rStyle w:val="Incipit"/>
          <w:lang w:val="fr-FR"/>
        </w:rPr>
        <w:t>Eructavit</w:t>
      </w:r>
      <w:r w:rsidR="00885488" w:rsidRPr="00BC2E91">
        <w:rPr>
          <w:lang w:val="fr-FR"/>
        </w:rPr>
        <w:t xml:space="preserve">. </w:t>
      </w:r>
      <w:r w:rsidR="00BA24A1" w:rsidRPr="00BC2E91">
        <w:rPr>
          <w:lang w:val="fr-FR"/>
        </w:rPr>
        <w:t>[</w:t>
      </w:r>
      <w:r w:rsidR="00885488" w:rsidRPr="00BC2E91">
        <w:rPr>
          <w:lang w:val="fr-FR"/>
        </w:rPr>
        <w:t>PS</w:t>
      </w:r>
      <w:r w:rsidR="00BA24A1" w:rsidRPr="00BC2E91">
        <w:rPr>
          <w:lang w:val="fr-FR"/>
        </w:rPr>
        <w:t>]</w:t>
      </w:r>
      <w:r w:rsidR="00885488" w:rsidRPr="00BC2E91">
        <w:rPr>
          <w:lang w:val="fr-FR"/>
        </w:rPr>
        <w:t xml:space="preserve"> </w:t>
      </w:r>
      <w:r w:rsidR="00885488" w:rsidRPr="00BC2E91">
        <w:rPr>
          <w:rStyle w:val="Incipit"/>
          <w:lang w:val="fr-FR"/>
        </w:rPr>
        <w:t>Deus noster</w:t>
      </w:r>
      <w:r w:rsidR="00885488" w:rsidRPr="00BC2E91">
        <w:rPr>
          <w:lang w:val="fr-FR"/>
        </w:rPr>
        <w:t xml:space="preserve">. </w:t>
      </w:r>
      <w:r w:rsidR="00BA24A1" w:rsidRPr="00BC2E91">
        <w:rPr>
          <w:lang w:val="fr-FR"/>
        </w:rPr>
        <w:t>[</w:t>
      </w:r>
      <w:r w:rsidR="00885488" w:rsidRPr="00BC2E91">
        <w:rPr>
          <w:lang w:val="fr-FR"/>
        </w:rPr>
        <w:t>PS</w:t>
      </w:r>
      <w:r w:rsidR="00BA24A1" w:rsidRPr="00BC2E91">
        <w:rPr>
          <w:lang w:val="fr-FR"/>
        </w:rPr>
        <w:t>]</w:t>
      </w:r>
      <w:r w:rsidR="00885488" w:rsidRPr="00BC2E91">
        <w:rPr>
          <w:lang w:val="fr-FR"/>
        </w:rPr>
        <w:t xml:space="preserve"> </w:t>
      </w:r>
      <w:r w:rsidR="00885488" w:rsidRPr="00BC2E91">
        <w:rPr>
          <w:rStyle w:val="Incipit"/>
          <w:lang w:val="fr-FR"/>
        </w:rPr>
        <w:t>Fundamenta</w:t>
      </w:r>
      <w:r w:rsidR="00885488" w:rsidRPr="00BC2E91">
        <w:rPr>
          <w:lang w:val="fr-FR"/>
        </w:rPr>
        <w:t xml:space="preserve">. VS </w:t>
      </w:r>
      <w:r w:rsidR="00885488" w:rsidRPr="00BC2E91">
        <w:rPr>
          <w:rStyle w:val="Incipit"/>
          <w:lang w:val="fr-FR"/>
        </w:rPr>
        <w:t>Diffusa est</w:t>
      </w:r>
      <w:r w:rsidR="00885488" w:rsidRPr="00BC2E91">
        <w:rPr>
          <w:lang w:val="fr-FR"/>
        </w:rPr>
        <w:t xml:space="preserve">. RP </w:t>
      </w:r>
      <w:r w:rsidR="00885488" w:rsidRPr="00BC2E91">
        <w:rPr>
          <w:rStyle w:val="Incipit"/>
          <w:lang w:val="fr-FR"/>
        </w:rPr>
        <w:t>Ipse me coronavit</w:t>
      </w:r>
      <w:r w:rsidR="00885488" w:rsidRPr="00BC2E91">
        <w:rPr>
          <w:lang w:val="fr-FR"/>
        </w:rPr>
        <w:t xml:space="preserve">. </w:t>
      </w:r>
      <w:r w:rsidR="00BA24A1" w:rsidRPr="00BC2E91">
        <w:rPr>
          <w:lang w:val="fr-FR"/>
        </w:rPr>
        <w:t>[</w:t>
      </w:r>
      <w:r w:rsidR="00885488" w:rsidRPr="00BC2E91">
        <w:rPr>
          <w:lang w:val="fr-FR"/>
        </w:rPr>
        <w:t>RP</w:t>
      </w:r>
      <w:r w:rsidR="00BA24A1" w:rsidRPr="00BC2E91">
        <w:rPr>
          <w:lang w:val="fr-FR"/>
        </w:rPr>
        <w:t>]</w:t>
      </w:r>
      <w:r w:rsidR="00885488" w:rsidRPr="00BC2E91">
        <w:rPr>
          <w:lang w:val="fr-FR"/>
        </w:rPr>
        <w:t xml:space="preserve"> </w:t>
      </w:r>
      <w:r w:rsidR="000B5CFA" w:rsidRPr="00BC2E91">
        <w:rPr>
          <w:rStyle w:val="Incipit"/>
          <w:lang w:val="fr-FR"/>
        </w:rPr>
        <w:t>Agatha</w:t>
      </w:r>
      <w:r w:rsidR="00885488" w:rsidRPr="00BC2E91">
        <w:rPr>
          <w:rStyle w:val="Incipit"/>
          <w:lang w:val="fr-FR"/>
        </w:rPr>
        <w:t xml:space="preserve"> laetissima</w:t>
      </w:r>
      <w:r w:rsidR="00885488" w:rsidRPr="00BC2E91">
        <w:rPr>
          <w:lang w:val="fr-FR"/>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Ego autem</w:t>
      </w:r>
      <w:r w:rsidR="00885488" w:rsidRPr="00B779A9">
        <w:rPr>
          <w:lang w:val="pt-PT"/>
        </w:rPr>
        <w:t>.</w:t>
      </w:r>
    </w:p>
    <w:p w:rsidR="000B5CFA" w:rsidRDefault="00A46C9B" w:rsidP="00415109">
      <w:pPr>
        <w:rPr>
          <w:lang w:val="fr-FR"/>
        </w:rPr>
      </w:pPr>
      <w:r w:rsidRPr="00BC2E91">
        <w:rPr>
          <w:rStyle w:val="Time2"/>
          <w:lang w:val="pt-PT"/>
        </w:rPr>
        <w:t>In tertio nocturno</w:t>
      </w:r>
      <w:r w:rsidR="00885488" w:rsidRPr="00B779A9">
        <w:rPr>
          <w:lang w:val="pt-PT"/>
        </w:rPr>
        <w:t xml:space="preserve"> AN </w:t>
      </w:r>
      <w:r w:rsidR="00885488" w:rsidRPr="00BC2E91">
        <w:rPr>
          <w:rStyle w:val="Incipit"/>
          <w:lang w:val="pt-PT"/>
        </w:rPr>
        <w:t>Nisi diligenter perfeceris</w:t>
      </w:r>
      <w:r w:rsidR="00885488" w:rsidRPr="00B779A9">
        <w:rPr>
          <w:lang w:val="pt-PT"/>
        </w:rPr>
        <w:t xml:space="preserve"> cum duabus sequentibus. </w:t>
      </w:r>
      <w:r w:rsidR="00885488" w:rsidRPr="00B779A9">
        <w:rPr>
          <w:lang w:val="fr-FR"/>
        </w:rPr>
        <w:t xml:space="preserve">PS </w:t>
      </w:r>
      <w:r w:rsidR="00885488" w:rsidRPr="00BC2E91">
        <w:rPr>
          <w:rStyle w:val="Incipit"/>
          <w:lang w:val="fr-FR"/>
        </w:rPr>
        <w:t>Cantate</w:t>
      </w:r>
      <w:r w:rsidR="00885488" w:rsidRPr="00B779A9">
        <w:rPr>
          <w:lang w:val="fr-FR"/>
        </w:rPr>
        <w:t xml:space="preserve"> primum.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Dominus regnavit exultet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Cantate</w:t>
      </w:r>
      <w:r w:rsidR="00885488" w:rsidRPr="00B779A9">
        <w:rPr>
          <w:lang w:val="fr-FR"/>
        </w:rPr>
        <w:t xml:space="preserve"> secundum. VS </w:t>
      </w:r>
      <w:r w:rsidR="00885488" w:rsidRPr="00BC2E91">
        <w:rPr>
          <w:rStyle w:val="Incipit"/>
          <w:lang w:val="fr-FR"/>
        </w:rPr>
        <w:t>Audi filia</w:t>
      </w:r>
      <w:r w:rsidR="00885488" w:rsidRPr="00B779A9">
        <w:rPr>
          <w:lang w:val="fr-FR"/>
        </w:rPr>
        <w:t xml:space="preserve">. EV </w:t>
      </w:r>
      <w:r w:rsidR="00885488" w:rsidRPr="00BC2E91">
        <w:rPr>
          <w:rStyle w:val="Incipit"/>
          <w:lang w:val="fr-FR"/>
        </w:rPr>
        <w:t>Simile est regnum decem virginibus</w:t>
      </w:r>
      <w:r w:rsidR="00885488" w:rsidRPr="00B779A9">
        <w:rPr>
          <w:lang w:val="fr-FR"/>
        </w:rPr>
        <w:t xml:space="preserve">. RP </w:t>
      </w:r>
      <w:r w:rsidR="00885488" w:rsidRPr="00BC2E91">
        <w:rPr>
          <w:rStyle w:val="Incipit"/>
          <w:lang w:val="fr-FR"/>
        </w:rPr>
        <w:t>Gaudeamus omnes</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BC2E91">
        <w:rPr>
          <w:rStyle w:val="Incipit"/>
          <w:lang w:val="fr-FR"/>
        </w:rPr>
        <w:t>Medicinam carnalem</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0B5CFA" w:rsidRPr="00BC2E91">
        <w:rPr>
          <w:rStyle w:val="Incipit"/>
          <w:lang w:val="fr-FR"/>
        </w:rPr>
        <w:t>Beata Agatha</w:t>
      </w:r>
      <w:r w:rsidR="00885488" w:rsidRPr="00B779A9">
        <w:rPr>
          <w:lang w:val="fr-FR"/>
        </w:rPr>
        <w:t xml:space="preserve">. </w:t>
      </w:r>
      <w:r w:rsidR="00792C8D" w:rsidRPr="00B779A9">
        <w:rPr>
          <w:lang w:val="fr-FR"/>
        </w:rPr>
        <w:t xml:space="preserve">[TD] </w:t>
      </w:r>
      <w:r w:rsidR="00792C8D" w:rsidRPr="00BC2E91">
        <w:rPr>
          <w:rStyle w:val="Incipit"/>
          <w:lang w:val="fr-FR"/>
        </w:rPr>
        <w:t xml:space="preserve">Te deum </w:t>
      </w:r>
      <w:r w:rsidR="00885488" w:rsidRPr="00BC2E91">
        <w:rPr>
          <w:rStyle w:val="Incipit"/>
          <w:lang w:val="fr-FR"/>
        </w:rPr>
        <w:t>laudamus</w:t>
      </w:r>
      <w:r w:rsidR="00885488" w:rsidRPr="00B779A9">
        <w:rPr>
          <w:lang w:val="fr-FR"/>
        </w:rPr>
        <w:t xml:space="preserve"> non dicitur.</w:t>
      </w:r>
      <w:r w:rsidR="00914E4B" w:rsidRPr="00B779A9">
        <w:rPr>
          <w:lang w:val="fr-FR"/>
        </w:rPr>
        <w:t xml:space="preserve"> </w:t>
      </w:r>
    </w:p>
    <w:p w:rsidR="00885488" w:rsidRPr="00BC2E91" w:rsidRDefault="00914E4B" w:rsidP="00415109">
      <w:pPr>
        <w:rPr>
          <w:lang w:val="pt-PT"/>
        </w:rPr>
      </w:pPr>
      <w:r w:rsidRPr="00B779A9">
        <w:rPr>
          <w:lang w:val="fr-FR"/>
        </w:rPr>
        <w:t>(162v)</w:t>
      </w:r>
      <w:r w:rsidR="000B5CFA">
        <w:rPr>
          <w:lang w:val="fr-FR"/>
        </w:rPr>
        <w:t xml:space="preserve"> </w:t>
      </w:r>
      <w:r w:rsidR="00A46C9B" w:rsidRPr="00BC2E91">
        <w:rPr>
          <w:rStyle w:val="Time1"/>
          <w:lang w:val="fr-FR"/>
        </w:rPr>
        <w:t>Ad laudes</w:t>
      </w:r>
      <w:r w:rsidR="00885488" w:rsidRPr="00B779A9">
        <w:rPr>
          <w:lang w:val="fr-FR"/>
        </w:rPr>
        <w:t xml:space="preserve"> AN </w:t>
      </w:r>
      <w:r w:rsidR="00885488" w:rsidRPr="00BC2E91">
        <w:rPr>
          <w:rStyle w:val="Incipit"/>
          <w:lang w:val="fr-FR"/>
        </w:rPr>
        <w:t>Quis es tu qui venisti ad me</w:t>
      </w:r>
      <w:r w:rsidRPr="00B779A9">
        <w:rPr>
          <w:lang w:val="fr-FR"/>
        </w:rPr>
        <w:t xml:space="preserve"> cum quatt</w:t>
      </w:r>
      <w:r w:rsidR="00885488" w:rsidRPr="00B779A9">
        <w:rPr>
          <w:lang w:val="fr-FR"/>
        </w:rPr>
        <w:t>u</w:t>
      </w:r>
      <w:r w:rsidRPr="00B779A9">
        <w:rPr>
          <w:lang w:val="fr-FR"/>
        </w:rPr>
        <w:t>o</w:t>
      </w:r>
      <w:r w:rsidR="00885488" w:rsidRPr="00B779A9">
        <w:rPr>
          <w:lang w:val="fr-FR"/>
        </w:rPr>
        <w:t xml:space="preserve">r sequentibus. </w:t>
      </w:r>
      <w:r w:rsidR="00885488" w:rsidRPr="00B779A9">
        <w:rPr>
          <w:lang w:val="pt-PT"/>
        </w:rPr>
        <w:t xml:space="preserve">HY </w:t>
      </w:r>
      <w:r w:rsidR="00885488" w:rsidRPr="00BC2E91">
        <w:rPr>
          <w:rStyle w:val="Incipit"/>
          <w:lang w:val="pt-PT"/>
        </w:rPr>
        <w:t>Virginis proles</w:t>
      </w:r>
      <w:r w:rsidR="00885488" w:rsidRPr="00B779A9">
        <w:rPr>
          <w:lang w:val="pt-PT"/>
        </w:rPr>
        <w:t xml:space="preserve">. VS </w:t>
      </w:r>
      <w:r w:rsidR="00382E22" w:rsidRPr="00BC2E91">
        <w:rPr>
          <w:rStyle w:val="Incipit"/>
          <w:lang w:val="pt-PT"/>
        </w:rPr>
        <w:t>Adiuv</w:t>
      </w:r>
      <w:r w:rsidR="00885488" w:rsidRPr="00BC2E91">
        <w:rPr>
          <w:rStyle w:val="Incipit"/>
          <w:lang w:val="pt-PT"/>
        </w:rPr>
        <w:t>abit eam</w:t>
      </w:r>
      <w:r w:rsidR="00885488" w:rsidRPr="00B779A9">
        <w:rPr>
          <w:lang w:val="pt-PT"/>
        </w:rPr>
        <w:t xml:space="preserve">. AB </w:t>
      </w:r>
      <w:r w:rsidR="00885488" w:rsidRPr="00BC2E91">
        <w:rPr>
          <w:rStyle w:val="Incipit"/>
          <w:lang w:val="pt-PT"/>
        </w:rPr>
        <w:t>Paganorum multitudo</w:t>
      </w:r>
      <w:r w:rsidR="00885488" w:rsidRPr="00B779A9">
        <w:rPr>
          <w:lang w:val="pt-PT"/>
        </w:rPr>
        <w:t xml:space="preserve">. </w:t>
      </w:r>
      <w:r w:rsidR="00A46C9B">
        <w:rPr>
          <w:lang w:val="pt-PT"/>
        </w:rPr>
        <w:t>Suffragium de beata virgine</w:t>
      </w:r>
      <w:r w:rsidR="00116A20">
        <w:rPr>
          <w:lang w:val="pt-PT"/>
        </w:rPr>
        <w:t>.</w:t>
      </w:r>
      <w:r w:rsidR="00885488" w:rsidRPr="006A3ED5">
        <w:rPr>
          <w:lang w:val="pt-PT"/>
        </w:rPr>
        <w:t xml:space="preserve"> De omnibus sanctis</w:t>
      </w:r>
      <w:r w:rsidR="00116A20">
        <w:rPr>
          <w:lang w:val="pt-PT"/>
        </w:rPr>
        <w:t>.</w:t>
      </w:r>
      <w:r w:rsidR="00885488" w:rsidRPr="006A3ED5">
        <w:rPr>
          <w:lang w:val="pt-PT"/>
        </w:rPr>
        <w:t xml:space="preserve"> </w:t>
      </w:r>
      <w:r w:rsidRPr="00B779A9">
        <w:rPr>
          <w:lang w:val="pt-PT"/>
        </w:rPr>
        <w:t xml:space="preserve">[BD] </w:t>
      </w:r>
      <w:r w:rsidR="005F6F99" w:rsidRPr="005A362F">
        <w:rPr>
          <w:rStyle w:val="Incipit"/>
          <w:lang w:val="pt-PT"/>
        </w:rPr>
        <w:t>Benedicamus</w:t>
      </w:r>
      <w:r w:rsidRPr="00B779A9">
        <w:rPr>
          <w:lang w:val="pt-PT"/>
        </w:rPr>
        <w:t xml:space="preserve"> f</w:t>
      </w:r>
      <w:r w:rsidR="00885488" w:rsidRPr="00B779A9">
        <w:rPr>
          <w:lang w:val="pt-PT"/>
        </w:rPr>
        <w:t>erialiter.</w:t>
      </w:r>
    </w:p>
    <w:p w:rsidR="00885488" w:rsidRPr="00B779A9" w:rsidRDefault="00A46C9B" w:rsidP="00415109">
      <w:pPr>
        <w:rPr>
          <w:lang w:val="pt-PT"/>
        </w:rPr>
      </w:pPr>
      <w:r w:rsidRPr="00BC2E91">
        <w:rPr>
          <w:rStyle w:val="Time1"/>
          <w:lang w:val="pt-PT"/>
        </w:rPr>
        <w:t>Ad primam</w:t>
      </w:r>
      <w:r w:rsidR="00885488" w:rsidRPr="00B779A9">
        <w:rPr>
          <w:lang w:val="pt-PT"/>
        </w:rPr>
        <w:t xml:space="preserve"> AN </w:t>
      </w:r>
      <w:r w:rsidR="00885488" w:rsidRPr="00BC2E91">
        <w:rPr>
          <w:rStyle w:val="Incipit"/>
          <w:lang w:val="pt-PT"/>
        </w:rPr>
        <w:t>Quis es tu qui venisti</w:t>
      </w:r>
      <w:r w:rsidR="00885488" w:rsidRPr="00B779A9">
        <w:rPr>
          <w:lang w:val="pt-PT"/>
        </w:rPr>
        <w:t>.</w:t>
      </w:r>
    </w:p>
    <w:p w:rsidR="00885488" w:rsidRPr="00B779A9" w:rsidRDefault="00A46C9B" w:rsidP="00415109">
      <w:pPr>
        <w:rPr>
          <w:lang w:val="pt-PT"/>
        </w:rPr>
      </w:pPr>
      <w:r w:rsidRPr="00BC2E91">
        <w:rPr>
          <w:rStyle w:val="Time1"/>
          <w:lang w:val="pt-PT"/>
        </w:rPr>
        <w:t>Ad tertiam</w:t>
      </w:r>
      <w:r w:rsidR="00885488" w:rsidRPr="00B779A9">
        <w:rPr>
          <w:lang w:val="pt-PT"/>
        </w:rPr>
        <w:t xml:space="preserve"> AN </w:t>
      </w:r>
      <w:r w:rsidR="00885488" w:rsidRPr="00BC2E91">
        <w:rPr>
          <w:rStyle w:val="Incipit"/>
          <w:lang w:val="pt-PT"/>
        </w:rPr>
        <w:t>Mens mea solidata est</w:t>
      </w:r>
      <w:r w:rsidR="00885488" w:rsidRPr="00B779A9">
        <w:rPr>
          <w:lang w:val="pt-PT"/>
        </w:rPr>
        <w:t>.</w:t>
      </w:r>
    </w:p>
    <w:p w:rsidR="00885488" w:rsidRDefault="00A46C9B" w:rsidP="00415109">
      <w:pPr>
        <w:rPr>
          <w:lang w:val="en-US"/>
        </w:rPr>
      </w:pPr>
      <w:r w:rsidRPr="00BC2E91">
        <w:rPr>
          <w:rStyle w:val="Time1"/>
          <w:lang w:val="en-US"/>
        </w:rPr>
        <w:t>Ad sextam</w:t>
      </w:r>
      <w:r w:rsidR="00885488">
        <w:rPr>
          <w:lang w:val="en-US"/>
        </w:rPr>
        <w:t xml:space="preserve"> AN </w:t>
      </w:r>
      <w:r w:rsidR="00885488" w:rsidRPr="00BC2E91">
        <w:rPr>
          <w:rStyle w:val="Incipit"/>
          <w:lang w:val="en-US"/>
        </w:rPr>
        <w:t>Gratias tibi ago domine</w:t>
      </w:r>
      <w:r w:rsidR="00885488">
        <w:rPr>
          <w:lang w:val="en-US"/>
        </w:rPr>
        <w:t>.</w:t>
      </w:r>
    </w:p>
    <w:p w:rsidR="00885488" w:rsidRDefault="00A46C9B" w:rsidP="00415109">
      <w:pPr>
        <w:rPr>
          <w:lang w:val="en-US"/>
        </w:rPr>
      </w:pPr>
      <w:r w:rsidRPr="00BC2E91">
        <w:rPr>
          <w:rStyle w:val="Time1"/>
          <w:lang w:val="en-US"/>
        </w:rPr>
        <w:t>Ad nonam</w:t>
      </w:r>
      <w:r w:rsidR="00885488">
        <w:rPr>
          <w:lang w:val="en-US"/>
        </w:rPr>
        <w:t xml:space="preserve"> AN </w:t>
      </w:r>
      <w:r w:rsidR="00885488" w:rsidRPr="00BC2E91">
        <w:rPr>
          <w:rStyle w:val="Incipit"/>
          <w:lang w:val="en-US"/>
        </w:rPr>
        <w:t>Qui me dignatus est</w:t>
      </w:r>
      <w:r w:rsidR="00885488">
        <w:rPr>
          <w:lang w:val="en-US"/>
        </w:rPr>
        <w:t>.</w:t>
      </w:r>
    </w:p>
    <w:p w:rsidR="00885488" w:rsidRPr="00B779A9" w:rsidRDefault="00A46C9B" w:rsidP="00415109">
      <w:pPr>
        <w:rPr>
          <w:lang w:val="fr-FR"/>
        </w:rPr>
      </w:pPr>
      <w:r w:rsidRPr="00BC2E91">
        <w:rPr>
          <w:rStyle w:val="Time1"/>
          <w:lang w:val="en-US"/>
        </w:rPr>
        <w:t>Ad missam</w:t>
      </w:r>
      <w:r w:rsidR="00885488">
        <w:rPr>
          <w:lang w:val="en-US"/>
        </w:rPr>
        <w:t xml:space="preserve"> IN </w:t>
      </w:r>
      <w:r w:rsidR="00885488" w:rsidRPr="00BC2E91">
        <w:rPr>
          <w:rStyle w:val="Incipit"/>
          <w:lang w:val="en-US"/>
        </w:rPr>
        <w:t>Gaudeamus omnes</w:t>
      </w:r>
      <w:r w:rsidR="00DD1415">
        <w:rPr>
          <w:lang w:val="en-US"/>
        </w:rPr>
        <w:t>@42.</w:t>
      </w:r>
      <w:r w:rsidR="00885488">
        <w:rPr>
          <w:lang w:val="en-US"/>
        </w:rPr>
        <w:t xml:space="preserve"> </w:t>
      </w:r>
      <w:r w:rsidR="00914E4B" w:rsidRPr="00B779A9">
        <w:rPr>
          <w:lang w:val="fr-FR"/>
        </w:rPr>
        <w:t xml:space="preserve">[KY] </w:t>
      </w:r>
      <w:r w:rsidR="00914E4B" w:rsidRPr="00BC2E91">
        <w:rPr>
          <w:rStyle w:val="Incipit"/>
          <w:lang w:val="fr-FR"/>
        </w:rPr>
        <w:t>Kyrie</w:t>
      </w:r>
      <w:r w:rsidR="00914E4B" w:rsidRPr="00B779A9">
        <w:rPr>
          <w:lang w:val="fr-FR"/>
        </w:rPr>
        <w:t xml:space="preserve"> et [SA] </w:t>
      </w:r>
      <w:r w:rsidR="00914E4B" w:rsidRPr="00BC2E91">
        <w:rPr>
          <w:rStyle w:val="Incipit"/>
          <w:lang w:val="fr-FR"/>
        </w:rPr>
        <w:t>Sanctus</w:t>
      </w:r>
      <w:r w:rsidR="00914E4B" w:rsidRPr="00B779A9">
        <w:rPr>
          <w:lang w:val="fr-FR"/>
        </w:rPr>
        <w:t xml:space="preserve"> </w:t>
      </w:r>
      <w:r w:rsidR="00885488" w:rsidRPr="00B779A9">
        <w:rPr>
          <w:lang w:val="fr-FR"/>
        </w:rPr>
        <w:t xml:space="preserve">sub </w:t>
      </w:r>
      <w:r w:rsidR="000F4FB4" w:rsidRPr="00B779A9">
        <w:rPr>
          <w:lang w:val="fr-FR"/>
        </w:rPr>
        <w:t>novem</w:t>
      </w:r>
      <w:r w:rsidR="00885488" w:rsidRPr="00B779A9">
        <w:rPr>
          <w:lang w:val="fr-FR"/>
        </w:rPr>
        <w:t xml:space="preserve"> lectionibus. GR </w:t>
      </w:r>
      <w:r w:rsidR="00382E22" w:rsidRPr="00BC2E91">
        <w:rPr>
          <w:rStyle w:val="Incipit"/>
          <w:lang w:val="fr-FR"/>
        </w:rPr>
        <w:t>Adiuv</w:t>
      </w:r>
      <w:r w:rsidR="00885488" w:rsidRPr="00BC2E91">
        <w:rPr>
          <w:rStyle w:val="Incipit"/>
          <w:lang w:val="fr-FR"/>
        </w:rPr>
        <w:t>abit eam</w:t>
      </w:r>
      <w:r w:rsidR="00DD1415">
        <w:rPr>
          <w:lang w:val="fr-FR"/>
        </w:rPr>
        <w:t>@</w:t>
      </w:r>
      <w:r w:rsidR="00DD1415" w:rsidRPr="00B779A9">
        <w:rPr>
          <w:lang w:val="fr-FR"/>
        </w:rPr>
        <w:t>42.</w:t>
      </w:r>
      <w:r w:rsidR="00885488" w:rsidRPr="00B779A9">
        <w:rPr>
          <w:lang w:val="fr-FR"/>
        </w:rPr>
        <w:t xml:space="preserve"> TR </w:t>
      </w:r>
      <w:r w:rsidR="00A03850" w:rsidRPr="00BC2E91">
        <w:rPr>
          <w:rStyle w:val="Incipit"/>
          <w:lang w:val="fr-FR"/>
        </w:rPr>
        <w:t>Qui seminant in lac</w:t>
      </w:r>
      <w:r w:rsidR="00885488" w:rsidRPr="00BC2E91">
        <w:rPr>
          <w:rStyle w:val="Incipit"/>
          <w:lang w:val="fr-FR"/>
        </w:rPr>
        <w:t>rimis</w:t>
      </w:r>
      <w:r w:rsidR="00DD1415">
        <w:rPr>
          <w:lang w:val="fr-FR"/>
        </w:rPr>
        <w:t>@</w:t>
      </w:r>
      <w:r w:rsidR="00DD1415" w:rsidRPr="00B779A9">
        <w:rPr>
          <w:lang w:val="fr-FR"/>
        </w:rPr>
        <w:t>43.</w:t>
      </w:r>
      <w:r w:rsidR="00885488" w:rsidRPr="00B779A9">
        <w:rPr>
          <w:lang w:val="fr-FR"/>
        </w:rPr>
        <w:t xml:space="preserve"> OF </w:t>
      </w:r>
      <w:r w:rsidR="00885488" w:rsidRPr="00BC2E91">
        <w:rPr>
          <w:rStyle w:val="Incipit"/>
          <w:lang w:val="fr-FR"/>
        </w:rPr>
        <w:t>Offerentur regi</w:t>
      </w:r>
      <w:r w:rsidR="00DD1415">
        <w:rPr>
          <w:lang w:val="fr-FR"/>
        </w:rPr>
        <w:t>@</w:t>
      </w:r>
      <w:r w:rsidR="00DD1415" w:rsidRPr="00B779A9">
        <w:rPr>
          <w:lang w:val="fr-FR"/>
        </w:rPr>
        <w:t>3.</w:t>
      </w:r>
      <w:r w:rsidR="00885488" w:rsidRPr="00B779A9">
        <w:rPr>
          <w:lang w:val="fr-FR"/>
        </w:rPr>
        <w:t xml:space="preserve"> CO </w:t>
      </w:r>
      <w:r w:rsidR="00885488" w:rsidRPr="00BC2E91">
        <w:rPr>
          <w:rStyle w:val="Incipit"/>
          <w:lang w:val="fr-FR"/>
        </w:rPr>
        <w:t>Qui me dignatus est</w:t>
      </w:r>
      <w:r w:rsidR="00DD1415">
        <w:rPr>
          <w:lang w:val="fr-FR"/>
        </w:rPr>
        <w:t>@</w:t>
      </w:r>
      <w:r w:rsidR="00DD1415" w:rsidRPr="00B779A9">
        <w:rPr>
          <w:lang w:val="fr-FR"/>
        </w:rPr>
        <w:t>44.</w:t>
      </w:r>
    </w:p>
    <w:p w:rsidR="00885488" w:rsidRPr="00BC2E91" w:rsidRDefault="00A46C9B" w:rsidP="00415109">
      <w:pPr>
        <w:pStyle w:val="berschrift1"/>
        <w:rPr>
          <w:lang w:val="fr-FR"/>
        </w:rPr>
      </w:pPr>
      <w:r w:rsidRPr="00BC2E91">
        <w:rPr>
          <w:lang w:val="fr-FR"/>
        </w:rPr>
        <w:t>DE SANCTA DOROTHEA</w:t>
      </w:r>
    </w:p>
    <w:p w:rsidR="00885488" w:rsidRPr="003D0C23" w:rsidRDefault="00885488" w:rsidP="00415109">
      <w:pPr>
        <w:rPr>
          <w:lang w:val="fr-FR"/>
        </w:rPr>
      </w:pPr>
      <w:r w:rsidRPr="003D0C23">
        <w:rPr>
          <w:lang w:val="fr-FR"/>
        </w:rPr>
        <w:t>Binos facimus ut de virgine et martyre.</w:t>
      </w:r>
    </w:p>
    <w:p w:rsidR="00885488" w:rsidRPr="00B779A9" w:rsidRDefault="00A46C9B" w:rsidP="00415109">
      <w:pPr>
        <w:rPr>
          <w:lang w:val="pt-PT"/>
        </w:rPr>
      </w:pPr>
      <w:r w:rsidRPr="003D0C23">
        <w:rPr>
          <w:rStyle w:val="Time1"/>
          <w:lang w:val="fr-FR"/>
        </w:rPr>
        <w:t>Ad vesperas</w:t>
      </w:r>
      <w:r w:rsidR="00885488" w:rsidRPr="003D0C23">
        <w:rPr>
          <w:lang w:val="fr-FR"/>
        </w:rPr>
        <w:t xml:space="preserve"> super psalmos AN </w:t>
      </w:r>
      <w:r w:rsidR="00885488" w:rsidRPr="003D0C23">
        <w:rPr>
          <w:rStyle w:val="Incipit"/>
          <w:lang w:val="fr-FR"/>
        </w:rPr>
        <w:t xml:space="preserve">Ave gemma </w:t>
      </w:r>
      <w:r w:rsidR="00C31823" w:rsidRPr="003D0C23">
        <w:rPr>
          <w:rStyle w:val="Incipit"/>
          <w:lang w:val="fr-FR"/>
        </w:rPr>
        <w:t>vir</w:t>
      </w:r>
      <w:r w:rsidR="00885488" w:rsidRPr="003D0C23">
        <w:rPr>
          <w:rStyle w:val="Incipit"/>
          <w:lang w:val="fr-FR"/>
        </w:rPr>
        <w:t>tuosa</w:t>
      </w:r>
      <w:r w:rsidR="00885488" w:rsidRPr="003D0C23">
        <w:rPr>
          <w:lang w:val="fr-FR"/>
        </w:rPr>
        <w:t xml:space="preserve"> cum sequentibus. </w:t>
      </w:r>
      <w:r w:rsidR="00914E4B" w:rsidRPr="003D0C23">
        <w:rPr>
          <w:lang w:val="fr-FR"/>
        </w:rPr>
        <w:t>Psalmi omnia Laudate</w:t>
      </w:r>
      <w:r w:rsidR="00885488" w:rsidRPr="003D0C23">
        <w:rPr>
          <w:lang w:val="fr-FR"/>
        </w:rPr>
        <w:t xml:space="preserve">. RP </w:t>
      </w:r>
      <w:r w:rsidR="00885488" w:rsidRPr="003D0C23">
        <w:rPr>
          <w:rStyle w:val="Incipit"/>
          <w:lang w:val="fr-FR"/>
        </w:rPr>
        <w:t xml:space="preserve">O flos </w:t>
      </w:r>
      <w:r w:rsidR="00C31823" w:rsidRPr="003D0C23">
        <w:rPr>
          <w:rStyle w:val="Incipit"/>
          <w:lang w:val="fr-FR"/>
        </w:rPr>
        <w:t>vir</w:t>
      </w:r>
      <w:r w:rsidR="00885488" w:rsidRPr="003D0C23">
        <w:rPr>
          <w:rStyle w:val="Incipit"/>
          <w:lang w:val="fr-FR"/>
        </w:rPr>
        <w:t>ginitatis</w:t>
      </w:r>
      <w:r w:rsidR="00885488" w:rsidRPr="003D0C23">
        <w:rPr>
          <w:lang w:val="fr-FR"/>
        </w:rPr>
        <w:t xml:space="preserve">. HY </w:t>
      </w:r>
      <w:r w:rsidR="00885488" w:rsidRPr="003D0C23">
        <w:rPr>
          <w:rStyle w:val="Incipit"/>
          <w:lang w:val="fr-FR"/>
        </w:rPr>
        <w:t xml:space="preserve">Festum nunc (163r) celebre </w:t>
      </w:r>
      <w:r w:rsidR="00D66EA2" w:rsidRPr="003D0C23">
        <w:rPr>
          <w:rStyle w:val="Incipit"/>
          <w:lang w:val="fr-FR"/>
        </w:rPr>
        <w:t>serve</w:t>
      </w:r>
      <w:r w:rsidR="00885488" w:rsidRPr="003D0C23">
        <w:rPr>
          <w:rStyle w:val="Incipit"/>
          <w:lang w:val="fr-FR"/>
        </w:rPr>
        <w:t>t gens</w:t>
      </w:r>
      <w:r w:rsidR="00885488" w:rsidRPr="003D0C23">
        <w:rPr>
          <w:lang w:val="fr-FR"/>
        </w:rPr>
        <w:t xml:space="preserve">. </w:t>
      </w:r>
      <w:r w:rsidR="00885488" w:rsidRPr="00B779A9">
        <w:rPr>
          <w:lang w:val="pt-PT"/>
        </w:rPr>
        <w:t xml:space="preserve">VS </w:t>
      </w:r>
      <w:r w:rsidR="00885488" w:rsidRPr="00BC2E91">
        <w:rPr>
          <w:rStyle w:val="Incipit"/>
          <w:lang w:val="pt-PT"/>
        </w:rPr>
        <w:t>Specie tua</w:t>
      </w:r>
      <w:r w:rsidR="00885488" w:rsidRPr="00B779A9">
        <w:rPr>
          <w:lang w:val="pt-PT"/>
        </w:rPr>
        <w:t xml:space="preserve">. AM </w:t>
      </w:r>
      <w:r w:rsidR="00885488" w:rsidRPr="00BC2E91">
        <w:rPr>
          <w:rStyle w:val="Incipit"/>
          <w:lang w:val="pt-PT"/>
        </w:rPr>
        <w:t>O castitate fallerata</w:t>
      </w:r>
      <w:r w:rsidR="00885488" w:rsidRPr="00B779A9">
        <w:rPr>
          <w:lang w:val="pt-PT"/>
        </w:rPr>
        <w:t xml:space="preserve">. </w:t>
      </w:r>
    </w:p>
    <w:p w:rsidR="00885488" w:rsidRPr="00B779A9" w:rsidRDefault="00914E4B" w:rsidP="00415109">
      <w:pPr>
        <w:rPr>
          <w:lang w:val="pt-PT"/>
        </w:rPr>
      </w:pPr>
      <w:r w:rsidRPr="00B779A9">
        <w:rPr>
          <w:lang w:val="pt-PT"/>
        </w:rPr>
        <w:t xml:space="preserve">De sancta Agatha </w:t>
      </w:r>
      <w:r w:rsidR="00885488" w:rsidRPr="00B779A9">
        <w:rPr>
          <w:lang w:val="pt-PT"/>
        </w:rPr>
        <w:t xml:space="preserve">AC </w:t>
      </w:r>
      <w:r w:rsidR="00885488" w:rsidRPr="00BC2E91">
        <w:rPr>
          <w:rStyle w:val="Incipit"/>
          <w:lang w:val="pt-PT"/>
        </w:rPr>
        <w:t>Beata Agathes ingressa carcerem</w:t>
      </w:r>
      <w:r w:rsidR="00885488" w:rsidRPr="00B779A9">
        <w:rPr>
          <w:lang w:val="pt-PT"/>
        </w:rPr>
        <w:t xml:space="preserve">. </w:t>
      </w:r>
    </w:p>
    <w:p w:rsidR="00885488" w:rsidRPr="00B779A9" w:rsidRDefault="00914E4B" w:rsidP="00415109">
      <w:pPr>
        <w:rPr>
          <w:lang w:val="pt-PT"/>
        </w:rPr>
      </w:pPr>
      <w:r w:rsidRPr="00B779A9">
        <w:rPr>
          <w:lang w:val="pt-PT"/>
        </w:rPr>
        <w:t xml:space="preserve">De sancto Amando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Sacerdos</w:t>
      </w:r>
      <w:r w:rsidR="005A362F" w:rsidRPr="00BE7D55">
        <w:rPr>
          <w:i/>
          <w:lang w:val="pt-PT"/>
        </w:rPr>
        <w:t xml:space="preserve"> </w:t>
      </w:r>
      <w:r w:rsidR="00885488" w:rsidRPr="005A362F">
        <w:rPr>
          <w:rStyle w:val="Incipit"/>
          <w:lang w:val="pt-PT"/>
        </w:rPr>
        <w:t>et</w:t>
      </w:r>
      <w:r w:rsidR="005A362F" w:rsidRPr="00BE7D55">
        <w:rPr>
          <w:i/>
          <w:lang w:val="pt-PT"/>
        </w:rPr>
        <w:t xml:space="preserve"> </w:t>
      </w:r>
      <w:r w:rsidR="00885488" w:rsidRPr="005A362F">
        <w:rPr>
          <w:rStyle w:val="Incipit"/>
          <w:lang w:val="pt-PT"/>
        </w:rPr>
        <w:t>pontifex</w:t>
      </w:r>
      <w:r w:rsidR="00885488" w:rsidRPr="00B779A9">
        <w:rPr>
          <w:lang w:val="pt-PT"/>
        </w:rPr>
        <w:t xml:space="preserve">.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Omnium</w:t>
      </w:r>
      <w:r w:rsidR="005A362F" w:rsidRPr="00BE7D55">
        <w:rPr>
          <w:i/>
          <w:lang w:val="pt-PT"/>
        </w:rPr>
        <w:t xml:space="preserve"> </w:t>
      </w:r>
      <w:r w:rsidR="00885488" w:rsidRPr="005A362F">
        <w:rPr>
          <w:rStyle w:val="Incipit"/>
          <w:lang w:val="pt-PT"/>
        </w:rPr>
        <w:t>rerum</w:t>
      </w:r>
      <w:r w:rsidR="00885488" w:rsidRPr="00B779A9">
        <w:rPr>
          <w:lang w:val="pt-PT"/>
        </w:rPr>
        <w:t xml:space="preserve">. </w:t>
      </w:r>
      <w:r w:rsidRPr="00B779A9">
        <w:rPr>
          <w:lang w:val="pt-PT"/>
        </w:rPr>
        <w:t xml:space="preserve">[BD] </w:t>
      </w:r>
      <w:r w:rsidR="005F6F99" w:rsidRPr="005A362F">
        <w:rPr>
          <w:rStyle w:val="Incipit"/>
          <w:lang w:val="pt-PT"/>
        </w:rPr>
        <w:t>Benedicamus</w:t>
      </w:r>
      <w:r w:rsidRPr="00B779A9">
        <w:rPr>
          <w:lang w:val="pt-PT"/>
        </w:rPr>
        <w:t xml:space="preserve"> de</w:t>
      </w:r>
      <w:r w:rsidR="00885488" w:rsidRPr="00B779A9">
        <w:rPr>
          <w:lang w:val="pt-PT"/>
        </w:rPr>
        <w:t xml:space="preserve"> virginibus.</w:t>
      </w:r>
    </w:p>
    <w:p w:rsidR="00885488" w:rsidRDefault="00A46C9B" w:rsidP="00415109">
      <w:pPr>
        <w:rPr>
          <w:lang w:val="en-US"/>
        </w:rPr>
      </w:pPr>
      <w:r w:rsidRPr="00BC2E91">
        <w:rPr>
          <w:rStyle w:val="Time1"/>
          <w:lang w:val="en-US"/>
        </w:rPr>
        <w:t>Ad completorium</w:t>
      </w:r>
      <w:r w:rsidR="00885488">
        <w:rPr>
          <w:lang w:val="en-US"/>
        </w:rPr>
        <w:t xml:space="preserve"> HY </w:t>
      </w:r>
      <w:r w:rsidR="00885488" w:rsidRPr="005A362F">
        <w:rPr>
          <w:rStyle w:val="Incipit"/>
          <w:lang w:val="en-US"/>
        </w:rPr>
        <w:t>Iesu</w:t>
      </w:r>
      <w:r w:rsidR="005A362F" w:rsidRPr="00BE7D55">
        <w:rPr>
          <w:i/>
          <w:lang w:val="en-US"/>
        </w:rPr>
        <w:t xml:space="preserve"> </w:t>
      </w:r>
      <w:r w:rsidR="00885488" w:rsidRPr="005A362F">
        <w:rPr>
          <w:rStyle w:val="Incipit"/>
          <w:lang w:val="en-US"/>
        </w:rPr>
        <w:t>redemptor</w:t>
      </w:r>
      <w:r w:rsidR="00885488">
        <w:rPr>
          <w:lang w:val="en-US"/>
        </w:rPr>
        <w:t xml:space="preserve">. AD </w:t>
      </w:r>
      <w:r w:rsidR="00885488" w:rsidRPr="005A362F">
        <w:rPr>
          <w:rStyle w:val="Incipit"/>
          <w:lang w:val="en-US"/>
        </w:rPr>
        <w:t>Pacem</w:t>
      </w:r>
      <w:r w:rsidR="005A362F" w:rsidRPr="00BE7D55">
        <w:rPr>
          <w:i/>
          <w:lang w:val="en-US"/>
        </w:rPr>
        <w:t xml:space="preserve"> </w:t>
      </w:r>
      <w:r w:rsidR="00885488" w:rsidRPr="005A362F">
        <w:rPr>
          <w:rStyle w:val="Incipit"/>
          <w:lang w:val="en-US"/>
        </w:rPr>
        <w:t>tuam</w:t>
      </w:r>
      <w:r w:rsidR="00885488">
        <w:rPr>
          <w:lang w:val="en-US"/>
        </w:rPr>
        <w:t>.</w:t>
      </w:r>
    </w:p>
    <w:p w:rsidR="00885488" w:rsidRDefault="00A46C9B" w:rsidP="00415109">
      <w:pPr>
        <w:rPr>
          <w:lang w:val="en-US"/>
        </w:rPr>
      </w:pPr>
      <w:r w:rsidRPr="00BC2E91">
        <w:rPr>
          <w:rStyle w:val="Time1"/>
          <w:lang w:val="en-US"/>
        </w:rPr>
        <w:t>Ad matutinum</w:t>
      </w:r>
      <w:r w:rsidR="00885488">
        <w:rPr>
          <w:lang w:val="en-US"/>
        </w:rPr>
        <w:t xml:space="preserve"> I</w:t>
      </w:r>
      <w:r w:rsidR="00914E4B">
        <w:rPr>
          <w:lang w:val="en-US"/>
        </w:rPr>
        <w:t>N</w:t>
      </w:r>
      <w:r w:rsidR="00885488">
        <w:rPr>
          <w:lang w:val="en-US"/>
        </w:rPr>
        <w:t xml:space="preserve">V </w:t>
      </w:r>
      <w:r w:rsidR="00885488" w:rsidRPr="00BC2E91">
        <w:rPr>
          <w:rStyle w:val="Incipit"/>
          <w:lang w:val="en-US"/>
        </w:rPr>
        <w:t>In Dorotheae festo</w:t>
      </w:r>
      <w:r w:rsidR="00885488">
        <w:rPr>
          <w:lang w:val="en-US"/>
        </w:rPr>
        <w:t xml:space="preserve">. HY </w:t>
      </w:r>
      <w:r w:rsidR="00885488" w:rsidRPr="00BC2E91">
        <w:rPr>
          <w:rStyle w:val="Incipit"/>
          <w:lang w:val="en-US"/>
        </w:rPr>
        <w:t>Festum nunc celebre</w:t>
      </w:r>
      <w:r w:rsidR="00885488">
        <w:rPr>
          <w:lang w:val="en-US"/>
        </w:rPr>
        <w:t>.</w:t>
      </w:r>
    </w:p>
    <w:p w:rsidR="00885488" w:rsidRDefault="00A46C9B" w:rsidP="00415109">
      <w:pPr>
        <w:rPr>
          <w:lang w:val="en-US"/>
        </w:rPr>
      </w:pPr>
      <w:r w:rsidRPr="00BC2E91">
        <w:rPr>
          <w:rStyle w:val="Time2"/>
          <w:lang w:val="en-US"/>
        </w:rPr>
        <w:lastRenderedPageBreak/>
        <w:t>In primo nocturno</w:t>
      </w:r>
      <w:r w:rsidR="00885488">
        <w:rPr>
          <w:lang w:val="en-US"/>
        </w:rPr>
        <w:t xml:space="preserve"> AN </w:t>
      </w:r>
      <w:r w:rsidR="00885488" w:rsidRPr="005A362F">
        <w:rPr>
          <w:rStyle w:val="Incipit"/>
          <w:lang w:val="en-US"/>
        </w:rPr>
        <w:t>Nomen</w:t>
      </w:r>
      <w:r w:rsidR="005A362F" w:rsidRPr="00BE7D55">
        <w:rPr>
          <w:i/>
          <w:lang w:val="en-US"/>
        </w:rPr>
        <w:t xml:space="preserve"> </w:t>
      </w:r>
      <w:r w:rsidR="00885488" w:rsidRPr="005A362F">
        <w:rPr>
          <w:rStyle w:val="Incipit"/>
          <w:lang w:val="en-US"/>
        </w:rPr>
        <w:t>tuum</w:t>
      </w:r>
      <w:r w:rsidR="005A362F" w:rsidRPr="00BE7D55">
        <w:rPr>
          <w:i/>
          <w:lang w:val="en-US"/>
        </w:rPr>
        <w:t xml:space="preserve"> </w:t>
      </w:r>
      <w:r w:rsidR="00885488" w:rsidRPr="005A362F">
        <w:rPr>
          <w:rStyle w:val="Incipit"/>
          <w:lang w:val="en-US"/>
        </w:rPr>
        <w:t>laudabile</w:t>
      </w:r>
      <w:r w:rsidR="005A362F" w:rsidRPr="00BE7D55">
        <w:rPr>
          <w:i/>
          <w:lang w:val="en-US"/>
        </w:rPr>
        <w:t xml:space="preserve"> </w:t>
      </w:r>
      <w:r w:rsidR="00914E4B">
        <w:rPr>
          <w:lang w:val="en-US"/>
        </w:rPr>
        <w:t>cum duabus sequentibus. Psalmi d</w:t>
      </w:r>
      <w:r w:rsidR="00885488">
        <w:rPr>
          <w:lang w:val="en-US"/>
        </w:rPr>
        <w:t xml:space="preserve">e beata virgine. VS </w:t>
      </w:r>
      <w:r w:rsidR="00885488" w:rsidRPr="005A362F">
        <w:rPr>
          <w:rStyle w:val="Incipit"/>
          <w:lang w:val="en-US"/>
        </w:rPr>
        <w:t>Specie</w:t>
      </w:r>
      <w:r w:rsidR="005A362F" w:rsidRPr="00BE7D55">
        <w:rPr>
          <w:i/>
          <w:lang w:val="en-US"/>
        </w:rPr>
        <w:t xml:space="preserve"> </w:t>
      </w:r>
      <w:r w:rsidR="00885488" w:rsidRPr="005A362F">
        <w:rPr>
          <w:rStyle w:val="Incipit"/>
          <w:lang w:val="en-US"/>
        </w:rPr>
        <w:t>tua</w:t>
      </w:r>
      <w:r w:rsidR="00914E4B">
        <w:rPr>
          <w:lang w:val="en-US"/>
        </w:rPr>
        <w:t>. LHI</w:t>
      </w:r>
      <w:r w:rsidR="00885488">
        <w:rPr>
          <w:lang w:val="en-US"/>
        </w:rPr>
        <w:t xml:space="preserve"> </w:t>
      </w:r>
      <w:r w:rsidR="00885488" w:rsidRPr="005A362F">
        <w:rPr>
          <w:rStyle w:val="Incipit"/>
          <w:lang w:val="en-US"/>
        </w:rPr>
        <w:t>Gloriosa</w:t>
      </w:r>
      <w:r w:rsidR="005A362F" w:rsidRPr="00BE7D55">
        <w:rPr>
          <w:i/>
          <w:lang w:val="en-US"/>
        </w:rPr>
        <w:t xml:space="preserve"> </w:t>
      </w:r>
      <w:r w:rsidR="00885488" w:rsidRPr="005A362F">
        <w:rPr>
          <w:rStyle w:val="Incipit"/>
          <w:lang w:val="en-US"/>
        </w:rPr>
        <w:t>virgo</w:t>
      </w:r>
      <w:r w:rsidR="005A362F" w:rsidRPr="00BE7D55">
        <w:rPr>
          <w:i/>
          <w:lang w:val="en-US"/>
        </w:rPr>
        <w:t xml:space="preserve"> </w:t>
      </w:r>
      <w:r w:rsidR="00885488" w:rsidRPr="005A362F">
        <w:rPr>
          <w:rStyle w:val="Incipit"/>
          <w:lang w:val="en-US"/>
        </w:rPr>
        <w:t>et</w:t>
      </w:r>
      <w:r w:rsidR="005A362F" w:rsidRPr="00BE7D55">
        <w:rPr>
          <w:i/>
          <w:lang w:val="en-US"/>
        </w:rPr>
        <w:t xml:space="preserve"> </w:t>
      </w:r>
      <w:r w:rsidR="00885488" w:rsidRPr="005A362F">
        <w:rPr>
          <w:rStyle w:val="Incipit"/>
          <w:lang w:val="en-US"/>
        </w:rPr>
        <w:t>martyr</w:t>
      </w:r>
      <w:r w:rsidR="005A362F" w:rsidRPr="00BE7D55">
        <w:rPr>
          <w:i/>
          <w:lang w:val="en-US"/>
        </w:rPr>
        <w:t xml:space="preserve"> </w:t>
      </w:r>
      <w:r w:rsidR="00885488" w:rsidRPr="005A362F">
        <w:rPr>
          <w:rStyle w:val="Incipit"/>
          <w:lang w:val="en-US"/>
        </w:rPr>
        <w:t>Dorothea</w:t>
      </w:r>
      <w:r w:rsidR="00885488">
        <w:rPr>
          <w:lang w:val="en-US"/>
        </w:rPr>
        <w:t xml:space="preserve"> </w:t>
      </w:r>
      <w:r w:rsidR="008D35E3">
        <w:rPr>
          <w:lang w:val="en-US"/>
        </w:rPr>
        <w:t>quaere</w:t>
      </w:r>
      <w:r w:rsidR="00885488">
        <w:rPr>
          <w:lang w:val="en-US"/>
        </w:rPr>
        <w:t xml:space="preserve"> in libro de sanctis circa initium. RP </w:t>
      </w:r>
      <w:r w:rsidR="00885488" w:rsidRPr="005A362F">
        <w:rPr>
          <w:rStyle w:val="Incipit"/>
          <w:lang w:val="en-US"/>
        </w:rPr>
        <w:t>Laetare</w:t>
      </w:r>
      <w:r w:rsidR="005A362F" w:rsidRPr="00BE7D55">
        <w:rPr>
          <w:i/>
          <w:lang w:val="en-US"/>
        </w:rPr>
        <w:t xml:space="preserve"> </w:t>
      </w:r>
      <w:r w:rsidR="00885488" w:rsidRPr="005A362F">
        <w:rPr>
          <w:rStyle w:val="Incipit"/>
          <w:lang w:val="en-US"/>
        </w:rPr>
        <w:t>Caesarea</w:t>
      </w:r>
      <w:r w:rsidR="00794880" w:rsidRPr="005A362F">
        <w:rPr>
          <w:lang w:val="en-US"/>
        </w:rPr>
        <w:t xml:space="preserve">. </w:t>
      </w:r>
      <w:r w:rsidR="00BA24A1">
        <w:rPr>
          <w:lang w:val="en-US"/>
        </w:rPr>
        <w:t>[</w:t>
      </w:r>
      <w:r w:rsidR="00885488">
        <w:rPr>
          <w:lang w:val="en-US"/>
        </w:rPr>
        <w:t>RP</w:t>
      </w:r>
      <w:r w:rsidR="00BA24A1">
        <w:rPr>
          <w:lang w:val="en-US"/>
        </w:rPr>
        <w:t>]</w:t>
      </w:r>
      <w:r w:rsidR="00885488">
        <w:rPr>
          <w:lang w:val="en-US"/>
        </w:rPr>
        <w:t xml:space="preserve"> </w:t>
      </w:r>
      <w:r w:rsidR="00885488" w:rsidRPr="005A362F">
        <w:rPr>
          <w:rStyle w:val="Incipit"/>
          <w:lang w:val="en-US"/>
        </w:rPr>
        <w:t>Populus</w:t>
      </w:r>
      <w:r w:rsidR="005A362F" w:rsidRPr="00BE7D55">
        <w:rPr>
          <w:i/>
          <w:lang w:val="en-US"/>
        </w:rPr>
        <w:t xml:space="preserve"> </w:t>
      </w:r>
      <w:r w:rsidR="00885488" w:rsidRPr="005A362F">
        <w:rPr>
          <w:rStyle w:val="Incipit"/>
          <w:lang w:val="en-US"/>
        </w:rPr>
        <w:t>in</w:t>
      </w:r>
      <w:r w:rsidR="005A362F" w:rsidRPr="00BE7D55">
        <w:rPr>
          <w:i/>
          <w:lang w:val="en-US"/>
        </w:rPr>
        <w:t xml:space="preserve"> </w:t>
      </w:r>
      <w:r w:rsidR="00885488" w:rsidRPr="005A362F">
        <w:rPr>
          <w:rStyle w:val="Incipit"/>
          <w:lang w:val="en-US"/>
        </w:rPr>
        <w:t>tenebris</w:t>
      </w:r>
      <w:r w:rsidR="00794880" w:rsidRPr="005A362F">
        <w:rPr>
          <w:lang w:val="en-US"/>
        </w:rPr>
        <w:t xml:space="preserve">. </w:t>
      </w:r>
      <w:r w:rsidR="00BA24A1">
        <w:rPr>
          <w:lang w:val="en-US"/>
        </w:rPr>
        <w:t>[</w:t>
      </w:r>
      <w:r w:rsidR="00885488">
        <w:rPr>
          <w:lang w:val="en-US"/>
        </w:rPr>
        <w:t>RP</w:t>
      </w:r>
      <w:r w:rsidR="00BA24A1">
        <w:rPr>
          <w:lang w:val="en-US"/>
        </w:rPr>
        <w:t>]</w:t>
      </w:r>
      <w:r w:rsidR="00885488">
        <w:rPr>
          <w:lang w:val="en-US"/>
        </w:rPr>
        <w:t xml:space="preserve"> </w:t>
      </w:r>
      <w:r w:rsidR="00885488" w:rsidRPr="005A362F">
        <w:rPr>
          <w:rStyle w:val="Incipit"/>
          <w:lang w:val="en-US"/>
        </w:rPr>
        <w:t>Inclinare</w:t>
      </w:r>
      <w:r w:rsidR="005A362F" w:rsidRPr="00BE7D55">
        <w:rPr>
          <w:i/>
          <w:lang w:val="en-US"/>
        </w:rPr>
        <w:t xml:space="preserve"> </w:t>
      </w:r>
      <w:r w:rsidR="00885488" w:rsidRPr="005A362F">
        <w:rPr>
          <w:rStyle w:val="Incipit"/>
          <w:lang w:val="en-US"/>
        </w:rPr>
        <w:t>Dorotheam</w:t>
      </w:r>
      <w:r w:rsidR="00885488">
        <w:rPr>
          <w:lang w:val="en-US"/>
        </w:rPr>
        <w:t>.</w:t>
      </w:r>
    </w:p>
    <w:p w:rsidR="00B66E72" w:rsidRDefault="00A46C9B" w:rsidP="00415109">
      <w:pPr>
        <w:rPr>
          <w:lang w:val="pt-PT"/>
        </w:rPr>
      </w:pPr>
      <w:r w:rsidRPr="00BC2E91">
        <w:rPr>
          <w:rStyle w:val="Time2"/>
          <w:lang w:val="en-US"/>
        </w:rPr>
        <w:t>In secundo nocturno</w:t>
      </w:r>
      <w:r w:rsidR="00885488">
        <w:rPr>
          <w:lang w:val="en-US"/>
        </w:rPr>
        <w:t xml:space="preserve"> AN </w:t>
      </w:r>
      <w:r w:rsidR="00885488" w:rsidRPr="005A362F">
        <w:rPr>
          <w:rStyle w:val="Incipit"/>
          <w:lang w:val="en-US"/>
        </w:rPr>
        <w:t>Dilexisti</w:t>
      </w:r>
      <w:r w:rsidR="005A362F" w:rsidRPr="00BE7D55">
        <w:rPr>
          <w:i/>
          <w:lang w:val="en-US"/>
        </w:rPr>
        <w:t xml:space="preserve"> </w:t>
      </w:r>
      <w:r w:rsidR="00E56159" w:rsidRPr="005A362F">
        <w:rPr>
          <w:rStyle w:val="Incipit"/>
          <w:lang w:val="en-US"/>
        </w:rPr>
        <w:t>iustiti</w:t>
      </w:r>
      <w:r w:rsidR="00885488" w:rsidRPr="005A362F">
        <w:rPr>
          <w:rStyle w:val="Incipit"/>
          <w:lang w:val="en-US"/>
        </w:rPr>
        <w:t>am</w:t>
      </w:r>
      <w:r w:rsidR="00885488">
        <w:rPr>
          <w:lang w:val="en-US"/>
        </w:rPr>
        <w:t xml:space="preserve"> cum duabus </w:t>
      </w:r>
      <w:r w:rsidR="00BA24A1">
        <w:rPr>
          <w:lang w:val="en-US"/>
        </w:rPr>
        <w:t>[</w:t>
      </w:r>
      <w:r w:rsidR="00885488">
        <w:rPr>
          <w:lang w:val="en-US"/>
        </w:rPr>
        <w:t>sequentibus</w:t>
      </w:r>
      <w:r w:rsidR="00BA24A1">
        <w:rPr>
          <w:lang w:val="en-US"/>
        </w:rPr>
        <w:t>]</w:t>
      </w:r>
      <w:r w:rsidR="00885488">
        <w:rPr>
          <w:lang w:val="en-US"/>
        </w:rPr>
        <w:t xml:space="preserve">. VS </w:t>
      </w:r>
      <w:r w:rsidR="00885488" w:rsidRPr="005A362F">
        <w:rPr>
          <w:rStyle w:val="Incipit"/>
          <w:lang w:val="en-US"/>
        </w:rPr>
        <w:t>Diffusa</w:t>
      </w:r>
      <w:r w:rsidR="005A362F" w:rsidRPr="00BE7D55">
        <w:rPr>
          <w:i/>
          <w:lang w:val="en-US"/>
        </w:rPr>
        <w:t xml:space="preserve"> </w:t>
      </w:r>
      <w:r w:rsidR="00885488" w:rsidRPr="005A362F">
        <w:rPr>
          <w:rStyle w:val="Incipit"/>
          <w:lang w:val="en-US"/>
        </w:rPr>
        <w:t>est</w:t>
      </w:r>
      <w:r w:rsidR="00885488">
        <w:rPr>
          <w:lang w:val="en-US"/>
        </w:rPr>
        <w:t xml:space="preserve">. </w:t>
      </w:r>
      <w:r w:rsidR="00885488" w:rsidRPr="00B779A9">
        <w:rPr>
          <w:lang w:val="pt-PT"/>
        </w:rPr>
        <w:t xml:space="preserve">RP </w:t>
      </w:r>
      <w:r w:rsidR="00885488" w:rsidRPr="005A362F">
        <w:rPr>
          <w:rStyle w:val="Incipit"/>
          <w:lang w:val="pt-PT"/>
        </w:rPr>
        <w:t>Dum</w:t>
      </w:r>
      <w:r w:rsidR="005A362F" w:rsidRPr="00BE7D55">
        <w:rPr>
          <w:i/>
          <w:lang w:val="pt-PT"/>
        </w:rPr>
        <w:t xml:space="preserve"> </w:t>
      </w:r>
      <w:r w:rsidR="00885488" w:rsidRPr="005A362F">
        <w:rPr>
          <w:rStyle w:val="Incipit"/>
          <w:lang w:val="pt-PT"/>
        </w:rPr>
        <w:t>Dorothea</w:t>
      </w:r>
      <w:r w:rsidR="00794880" w:rsidRPr="005A362F">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B66E72" w:rsidRPr="00B66E72">
        <w:rPr>
          <w:rStyle w:val="Incipit"/>
          <w:lang w:val="pt-PT"/>
        </w:rPr>
        <w:t>|</w:t>
      </w:r>
      <w:r w:rsidR="00885488" w:rsidRPr="00BC2E91">
        <w:rPr>
          <w:rStyle w:val="Incipit"/>
          <w:lang w:val="pt-PT"/>
        </w:rPr>
        <w:t>Dum</w:t>
      </w:r>
      <w:r w:rsidR="00B66E72" w:rsidRPr="00BC2E91">
        <w:rPr>
          <w:rStyle w:val="Incipit"/>
          <w:lang w:val="pt-PT"/>
        </w:rPr>
        <w:t>::Sub</w:t>
      </w:r>
      <w:r w:rsidR="00B66E72" w:rsidRPr="00B66E72">
        <w:rPr>
          <w:rStyle w:val="Incipit"/>
          <w:lang w:val="pt-PT"/>
        </w:rPr>
        <w:t>|</w:t>
      </w:r>
      <w:r w:rsidR="005A362F" w:rsidRPr="00BC2E91">
        <w:rPr>
          <w:rStyle w:val="Incipit"/>
          <w:lang w:val="pt-PT"/>
        </w:rPr>
        <w:t xml:space="preserve"> </w:t>
      </w:r>
      <w:r w:rsidR="00885488" w:rsidRPr="00BC2E91">
        <w:rPr>
          <w:rStyle w:val="Incipit"/>
          <w:lang w:val="pt-PT"/>
        </w:rPr>
        <w:t>m</w:t>
      </w:r>
      <w:r w:rsidR="00885488" w:rsidRPr="005A362F">
        <w:rPr>
          <w:rStyle w:val="Incipit"/>
          <w:lang w:val="pt-PT"/>
        </w:rPr>
        <w:t>ense</w:t>
      </w:r>
      <w:r w:rsidR="00794880" w:rsidRPr="005A362F">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5A362F">
        <w:rPr>
          <w:rStyle w:val="Incipit"/>
          <w:lang w:val="pt-PT"/>
        </w:rPr>
        <w:t>O</w:t>
      </w:r>
      <w:r w:rsidR="005A362F" w:rsidRPr="00BE7D55">
        <w:rPr>
          <w:i/>
          <w:lang w:val="pt-PT"/>
        </w:rPr>
        <w:t xml:space="preserve"> </w:t>
      </w:r>
      <w:r w:rsidR="00885488" w:rsidRPr="005A362F">
        <w:rPr>
          <w:rStyle w:val="Incipit"/>
          <w:lang w:val="pt-PT"/>
        </w:rPr>
        <w:t>flos</w:t>
      </w:r>
      <w:r w:rsidR="005A362F" w:rsidRPr="00BE7D55">
        <w:rPr>
          <w:i/>
          <w:lang w:val="pt-PT"/>
        </w:rPr>
        <w:t xml:space="preserve"> </w:t>
      </w:r>
      <w:r w:rsidR="00C31823" w:rsidRPr="005A362F">
        <w:rPr>
          <w:rStyle w:val="Incipit"/>
          <w:lang w:val="pt-PT"/>
        </w:rPr>
        <w:t>vir</w:t>
      </w:r>
      <w:r w:rsidR="00885488" w:rsidRPr="005A362F">
        <w:rPr>
          <w:rStyle w:val="Incipit"/>
          <w:lang w:val="pt-PT"/>
        </w:rPr>
        <w:t>ginitatis</w:t>
      </w:r>
      <w:r w:rsidR="00885488" w:rsidRPr="00B779A9">
        <w:rPr>
          <w:lang w:val="pt-PT"/>
        </w:rPr>
        <w:t>.</w:t>
      </w:r>
      <w:r w:rsidR="00914E4B" w:rsidRPr="00B779A9">
        <w:rPr>
          <w:lang w:val="pt-PT"/>
        </w:rPr>
        <w:t xml:space="preserve"> </w:t>
      </w:r>
    </w:p>
    <w:p w:rsidR="00885488" w:rsidRPr="00B779A9" w:rsidRDefault="00914E4B" w:rsidP="00415109">
      <w:pPr>
        <w:rPr>
          <w:lang w:val="pt-PT"/>
        </w:rPr>
      </w:pPr>
      <w:r w:rsidRPr="00B779A9">
        <w:rPr>
          <w:lang w:val="pt-PT"/>
        </w:rPr>
        <w:t>(163v)</w:t>
      </w:r>
      <w:r w:rsidR="00B66E72">
        <w:rPr>
          <w:lang w:val="pt-PT"/>
        </w:rPr>
        <w:t xml:space="preserve"> </w:t>
      </w:r>
      <w:r w:rsidR="00A46C9B" w:rsidRPr="00BC2E91">
        <w:rPr>
          <w:rStyle w:val="Time2"/>
          <w:lang w:val="pt-PT"/>
        </w:rPr>
        <w:t>In tertio nocturno</w:t>
      </w:r>
      <w:r w:rsidR="00885488" w:rsidRPr="00B779A9">
        <w:rPr>
          <w:lang w:val="pt-PT"/>
        </w:rPr>
        <w:t xml:space="preserve"> AN </w:t>
      </w:r>
      <w:r w:rsidR="00B66E72" w:rsidRPr="00BC2E91">
        <w:rPr>
          <w:rStyle w:val="Incipit"/>
          <w:lang w:val="pt-PT"/>
        </w:rPr>
        <w:t>Nil territa supplic</w:t>
      </w:r>
      <w:r w:rsidR="00885488" w:rsidRPr="00BC2E91">
        <w:rPr>
          <w:rStyle w:val="Incipit"/>
          <w:lang w:val="pt-PT"/>
        </w:rPr>
        <w:t>io</w:t>
      </w:r>
      <w:r w:rsidR="00885488" w:rsidRPr="00B779A9">
        <w:rPr>
          <w:lang w:val="pt-PT"/>
        </w:rPr>
        <w:t xml:space="preserve"> cum duabus </w:t>
      </w:r>
      <w:r w:rsidR="00BA24A1" w:rsidRPr="00B779A9">
        <w:rPr>
          <w:lang w:val="pt-PT"/>
        </w:rPr>
        <w:t>[</w:t>
      </w:r>
      <w:r w:rsidR="00885488" w:rsidRPr="00B779A9">
        <w:rPr>
          <w:lang w:val="pt-PT"/>
        </w:rPr>
        <w:t>sequentibus</w:t>
      </w:r>
      <w:r w:rsidR="00BA24A1" w:rsidRPr="00B779A9">
        <w:rPr>
          <w:lang w:val="pt-PT"/>
        </w:rPr>
        <w:t>]</w:t>
      </w:r>
      <w:r w:rsidR="00885488" w:rsidRPr="00B779A9">
        <w:rPr>
          <w:lang w:val="pt-PT"/>
        </w:rPr>
        <w:t xml:space="preserve">. VS </w:t>
      </w:r>
      <w:r w:rsidR="00885488" w:rsidRPr="00BC2E91">
        <w:rPr>
          <w:rStyle w:val="Incipit"/>
          <w:lang w:val="pt-PT"/>
        </w:rPr>
        <w:t>Audi filia</w:t>
      </w:r>
      <w:r w:rsidR="00885488" w:rsidRPr="00B779A9">
        <w:rPr>
          <w:lang w:val="pt-PT"/>
        </w:rPr>
        <w:t xml:space="preserve">. EV </w:t>
      </w:r>
      <w:r w:rsidR="00885488" w:rsidRPr="00BC2E91">
        <w:rPr>
          <w:rStyle w:val="Incipit"/>
          <w:lang w:val="pt-PT"/>
        </w:rPr>
        <w:t>Simile est regnum caelorum decem</w:t>
      </w:r>
      <w:r w:rsidR="00885488" w:rsidRPr="00B779A9">
        <w:rPr>
          <w:lang w:val="pt-PT"/>
        </w:rPr>
        <w:t xml:space="preserve">. RP </w:t>
      </w:r>
      <w:r w:rsidR="00885488" w:rsidRPr="00BC2E91">
        <w:rPr>
          <w:rStyle w:val="Incipit"/>
          <w:lang w:val="pt-PT"/>
        </w:rPr>
        <w:t>Multi credunt</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Dum sub ense</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Contristatus est</w:t>
      </w:r>
      <w:r w:rsidR="00885488" w:rsidRPr="00B779A9">
        <w:rPr>
          <w:lang w:val="pt-PT"/>
        </w:rPr>
        <w:t xml:space="preserve">. </w:t>
      </w:r>
      <w:r w:rsidR="00792C8D" w:rsidRPr="00B779A9">
        <w:rPr>
          <w:lang w:val="pt-PT"/>
        </w:rPr>
        <w:t xml:space="preserve">[TD] </w:t>
      </w:r>
      <w:r w:rsidR="00792C8D" w:rsidRPr="00BC2E91">
        <w:rPr>
          <w:rStyle w:val="Incipit"/>
          <w:lang w:val="pt-PT"/>
        </w:rPr>
        <w:t>Te deum</w:t>
      </w:r>
      <w:r w:rsidR="00792C8D" w:rsidRPr="00B779A9">
        <w:rPr>
          <w:lang w:val="pt-PT"/>
        </w:rPr>
        <w:t xml:space="preserve"> </w:t>
      </w:r>
      <w:r w:rsidR="00885488" w:rsidRPr="00B779A9">
        <w:rPr>
          <w:lang w:val="pt-PT"/>
        </w:rPr>
        <w:t>non dicitur.</w:t>
      </w:r>
    </w:p>
    <w:p w:rsidR="00885488" w:rsidRPr="00B779A9" w:rsidRDefault="00A46C9B" w:rsidP="00415109">
      <w:pPr>
        <w:rPr>
          <w:lang w:val="pt-PT"/>
        </w:rPr>
      </w:pPr>
      <w:r w:rsidRPr="00BC2E91">
        <w:rPr>
          <w:rStyle w:val="Time1"/>
          <w:lang w:val="pt-PT"/>
        </w:rPr>
        <w:t>Ad laudes</w:t>
      </w:r>
      <w:r w:rsidR="00885488" w:rsidRPr="00B779A9">
        <w:rPr>
          <w:lang w:val="pt-PT"/>
        </w:rPr>
        <w:t xml:space="preserve"> AN </w:t>
      </w:r>
      <w:r w:rsidR="00885488" w:rsidRPr="00BC2E91">
        <w:rPr>
          <w:rStyle w:val="Incipit"/>
          <w:lang w:val="pt-PT"/>
        </w:rPr>
        <w:t>Nobilis et formosa</w:t>
      </w:r>
      <w:r w:rsidR="00885488" w:rsidRPr="00B779A9">
        <w:rPr>
          <w:lang w:val="pt-PT"/>
        </w:rPr>
        <w:t xml:space="preserve"> cum sequentibus. HY </w:t>
      </w:r>
      <w:r w:rsidR="00B66E72" w:rsidRPr="00BC2E91">
        <w:rPr>
          <w:rStyle w:val="Incipit"/>
          <w:lang w:val="pt-PT"/>
        </w:rPr>
        <w:t>Gens fidelis iu</w:t>
      </w:r>
      <w:r w:rsidR="00885488" w:rsidRPr="00BC2E91">
        <w:rPr>
          <w:rStyle w:val="Incipit"/>
          <w:lang w:val="pt-PT"/>
        </w:rPr>
        <w:t>cundetur</w:t>
      </w:r>
      <w:r w:rsidR="00885488" w:rsidRPr="00B779A9">
        <w:rPr>
          <w:lang w:val="pt-PT"/>
        </w:rPr>
        <w:t xml:space="preserve">. VS </w:t>
      </w:r>
      <w:r w:rsidR="00382E22" w:rsidRPr="00BC2E91">
        <w:rPr>
          <w:rStyle w:val="Incipit"/>
          <w:lang w:val="pt-PT"/>
        </w:rPr>
        <w:t>Adiuv</w:t>
      </w:r>
      <w:r w:rsidR="00885488" w:rsidRPr="00BC2E91">
        <w:rPr>
          <w:rStyle w:val="Incipit"/>
          <w:lang w:val="pt-PT"/>
        </w:rPr>
        <w:t>abit eam</w:t>
      </w:r>
      <w:r w:rsidR="00885488" w:rsidRPr="00B779A9">
        <w:rPr>
          <w:lang w:val="pt-PT"/>
        </w:rPr>
        <w:t xml:space="preserve">. AB </w:t>
      </w:r>
      <w:r w:rsidR="00885488" w:rsidRPr="00BC2E91">
        <w:rPr>
          <w:rStyle w:val="Incipit"/>
          <w:lang w:val="pt-PT"/>
        </w:rPr>
        <w:t xml:space="preserve">O nobilis athleta </w:t>
      </w:r>
      <w:r w:rsidR="00C31823" w:rsidRPr="00BC2E91">
        <w:rPr>
          <w:rStyle w:val="Incipit"/>
          <w:lang w:val="pt-PT"/>
        </w:rPr>
        <w:t>vir</w:t>
      </w:r>
      <w:r w:rsidR="00885488" w:rsidRPr="00BC2E91">
        <w:rPr>
          <w:rStyle w:val="Incipit"/>
          <w:lang w:val="pt-PT"/>
        </w:rPr>
        <w:t>tutibus</w:t>
      </w:r>
      <w:r w:rsidR="00885488" w:rsidRPr="00B779A9">
        <w:rPr>
          <w:lang w:val="pt-PT"/>
        </w:rPr>
        <w:t xml:space="preserve">. </w:t>
      </w:r>
    </w:p>
    <w:p w:rsidR="00885488" w:rsidRPr="003D0C23" w:rsidRDefault="00914E4B" w:rsidP="00415109">
      <w:pPr>
        <w:rPr>
          <w:lang w:val="en-US"/>
        </w:rPr>
      </w:pPr>
      <w:r w:rsidRPr="00B779A9">
        <w:rPr>
          <w:lang w:val="pt-PT"/>
        </w:rPr>
        <w:t xml:space="preserve">De sancto Amando </w:t>
      </w:r>
      <w:r w:rsidR="00B66E72">
        <w:rPr>
          <w:lang w:val="pt-PT"/>
        </w:rPr>
        <w:t>suffragium [</w:t>
      </w:r>
      <w:r w:rsidR="00885488" w:rsidRPr="00B779A9">
        <w:rPr>
          <w:lang w:val="pt-PT"/>
        </w:rPr>
        <w:t>AC</w:t>
      </w:r>
      <w:r w:rsidR="00B66E72">
        <w:rPr>
          <w:lang w:val="pt-PT"/>
        </w:rPr>
        <w:t>]</w:t>
      </w:r>
      <w:r w:rsidR="00885488" w:rsidRPr="00B779A9">
        <w:rPr>
          <w:lang w:val="pt-PT"/>
        </w:rPr>
        <w:t xml:space="preserve"> </w:t>
      </w:r>
      <w:r w:rsidR="00885488" w:rsidRPr="005A362F">
        <w:rPr>
          <w:rStyle w:val="Incipit"/>
          <w:lang w:val="pt-PT"/>
        </w:rPr>
        <w:t>Euge</w:t>
      </w:r>
      <w:r w:rsidR="005A362F" w:rsidRPr="00BE7D55">
        <w:rPr>
          <w:i/>
          <w:lang w:val="pt-PT"/>
        </w:rPr>
        <w:t xml:space="preserve"> </w:t>
      </w:r>
      <w:r w:rsidR="00D66EA2" w:rsidRPr="005A362F">
        <w:rPr>
          <w:rStyle w:val="Incipit"/>
          <w:lang w:val="pt-PT"/>
        </w:rPr>
        <w:t>serve</w:t>
      </w:r>
      <w:r w:rsidR="005A362F" w:rsidRPr="00BE7D55">
        <w:rPr>
          <w:i/>
          <w:lang w:val="pt-PT"/>
        </w:rPr>
        <w:t xml:space="preserve"> </w:t>
      </w:r>
      <w:r w:rsidR="00885488" w:rsidRPr="005A362F">
        <w:rPr>
          <w:rStyle w:val="Incipit"/>
          <w:lang w:val="pt-PT"/>
        </w:rPr>
        <w:t>bone</w:t>
      </w:r>
      <w:r w:rsidR="005A362F" w:rsidRPr="00BE7D55">
        <w:rPr>
          <w:i/>
          <w:lang w:val="pt-PT"/>
        </w:rPr>
        <w:t xml:space="preserve"> </w:t>
      </w:r>
      <w:r w:rsidR="00885488" w:rsidRPr="005A362F">
        <w:rPr>
          <w:rStyle w:val="Incipit"/>
          <w:lang w:val="pt-PT"/>
        </w:rPr>
        <w:t>et</w:t>
      </w:r>
      <w:r w:rsidR="005A362F" w:rsidRPr="00BE7D55">
        <w:rPr>
          <w:i/>
          <w:lang w:val="pt-PT"/>
        </w:rPr>
        <w:t xml:space="preserve"> </w:t>
      </w:r>
      <w:r w:rsidR="00885488" w:rsidRPr="005A362F">
        <w:rPr>
          <w:rStyle w:val="Incipit"/>
          <w:lang w:val="pt-PT"/>
        </w:rPr>
        <w:t>fidelis</w:t>
      </w:r>
      <w:r w:rsidR="00885488" w:rsidRPr="00B779A9">
        <w:rPr>
          <w:lang w:val="pt-PT"/>
        </w:rPr>
        <w:t xml:space="preserve">. </w:t>
      </w:r>
      <w:r w:rsidR="00885488" w:rsidRPr="00B779A9">
        <w:rPr>
          <w:lang w:val="es-ES"/>
        </w:rPr>
        <w:t xml:space="preserve">De beata virgine </w:t>
      </w:r>
      <w:r w:rsidR="00BA24A1" w:rsidRPr="00B779A9">
        <w:rPr>
          <w:lang w:val="es-ES"/>
        </w:rPr>
        <w:t>[</w:t>
      </w:r>
      <w:r w:rsidR="00885488" w:rsidRPr="00B779A9">
        <w:rPr>
          <w:lang w:val="es-ES"/>
        </w:rPr>
        <w:t>AC</w:t>
      </w:r>
      <w:r w:rsidR="00BA24A1" w:rsidRPr="00B779A9">
        <w:rPr>
          <w:lang w:val="es-ES"/>
        </w:rPr>
        <w:t>]</w:t>
      </w:r>
      <w:r w:rsidR="00885488" w:rsidRPr="00B779A9">
        <w:rPr>
          <w:lang w:val="es-ES"/>
        </w:rPr>
        <w:t xml:space="preserve"> </w:t>
      </w:r>
      <w:r w:rsidR="00885488" w:rsidRPr="005A362F">
        <w:rPr>
          <w:rStyle w:val="Incipit"/>
          <w:lang w:val="es-ES"/>
        </w:rPr>
        <w:t>Tota</w:t>
      </w:r>
      <w:r w:rsidR="005A362F" w:rsidRPr="00BE7D55">
        <w:rPr>
          <w:i/>
          <w:lang w:val="es-ES"/>
        </w:rPr>
        <w:t xml:space="preserve"> </w:t>
      </w:r>
      <w:r w:rsidR="00885488" w:rsidRPr="005A362F">
        <w:rPr>
          <w:rStyle w:val="Incipit"/>
          <w:lang w:val="es-ES"/>
        </w:rPr>
        <w:t>pulchra</w:t>
      </w:r>
      <w:r w:rsidR="005A362F" w:rsidRPr="00BE7D55">
        <w:rPr>
          <w:i/>
          <w:lang w:val="es-ES"/>
        </w:rPr>
        <w:t xml:space="preserve"> </w:t>
      </w:r>
      <w:r w:rsidR="00885488" w:rsidRPr="005A362F">
        <w:rPr>
          <w:rStyle w:val="Incipit"/>
          <w:lang w:val="es-ES"/>
        </w:rPr>
        <w:t>es</w:t>
      </w:r>
      <w:r w:rsidR="00885488" w:rsidRPr="00B779A9">
        <w:rPr>
          <w:lang w:val="es-ES"/>
        </w:rPr>
        <w:t xml:space="preserve">. </w:t>
      </w:r>
      <w:r w:rsidRPr="003D0C23">
        <w:rPr>
          <w:lang w:val="en-US"/>
        </w:rPr>
        <w:t xml:space="preserve">[BD] </w:t>
      </w:r>
      <w:r w:rsidR="005F6F99" w:rsidRPr="003D0C23">
        <w:rPr>
          <w:rStyle w:val="Incipit"/>
          <w:lang w:val="en-US"/>
        </w:rPr>
        <w:t>Benedicamus</w:t>
      </w:r>
      <w:r w:rsidRPr="003D0C23">
        <w:rPr>
          <w:lang w:val="en-US"/>
        </w:rPr>
        <w:t xml:space="preserve"> de</w:t>
      </w:r>
      <w:r w:rsidR="00885488" w:rsidRPr="003D0C23">
        <w:rPr>
          <w:lang w:val="en-US"/>
        </w:rPr>
        <w:t xml:space="preserve"> virginibus.</w:t>
      </w:r>
    </w:p>
    <w:p w:rsidR="00885488" w:rsidRPr="003D0C23" w:rsidRDefault="00B04855" w:rsidP="00415109">
      <w:pPr>
        <w:rPr>
          <w:lang w:val="en-US"/>
        </w:rPr>
      </w:pPr>
      <w:r w:rsidRPr="003D0C23">
        <w:rPr>
          <w:rStyle w:val="Time1"/>
          <w:lang w:val="en-US"/>
        </w:rPr>
        <w:t>Ad horas</w:t>
      </w:r>
      <w:r w:rsidR="00885488" w:rsidRPr="003D0C23">
        <w:rPr>
          <w:lang w:val="en-US"/>
        </w:rPr>
        <w:t xml:space="preserve"> dicantur laudes.</w:t>
      </w:r>
    </w:p>
    <w:p w:rsidR="00B66E72" w:rsidRDefault="00B04855" w:rsidP="00415109">
      <w:pPr>
        <w:rPr>
          <w:lang w:val="pt-PT"/>
        </w:rPr>
      </w:pPr>
      <w:r w:rsidRPr="003D0C23">
        <w:rPr>
          <w:rStyle w:val="Time1"/>
          <w:lang w:val="en-US"/>
        </w:rPr>
        <w:t>Ad officium</w:t>
      </w:r>
      <w:r w:rsidR="00885488" w:rsidRPr="003D0C23">
        <w:rPr>
          <w:lang w:val="en-US"/>
        </w:rPr>
        <w:t xml:space="preserve"> IN </w:t>
      </w:r>
      <w:r w:rsidR="00885488" w:rsidRPr="003D0C23">
        <w:rPr>
          <w:rStyle w:val="Incipit"/>
          <w:lang w:val="en-US"/>
        </w:rPr>
        <w:t>Gaudeamus</w:t>
      </w:r>
      <w:r w:rsidR="005A362F" w:rsidRPr="003D0C23">
        <w:rPr>
          <w:i/>
          <w:lang w:val="en-US"/>
        </w:rPr>
        <w:t xml:space="preserve"> </w:t>
      </w:r>
      <w:r w:rsidR="00885488" w:rsidRPr="003D0C23">
        <w:rPr>
          <w:rStyle w:val="Incipit"/>
          <w:lang w:val="en-US"/>
        </w:rPr>
        <w:t>omnes</w:t>
      </w:r>
      <w:r w:rsidR="00DD1415" w:rsidRPr="003D0C23">
        <w:rPr>
          <w:lang w:val="en-US"/>
        </w:rPr>
        <w:t>@42.</w:t>
      </w:r>
      <w:r w:rsidR="00885488" w:rsidRPr="003D0C23">
        <w:rPr>
          <w:lang w:val="en-US"/>
        </w:rPr>
        <w:t xml:space="preserve"> </w:t>
      </w:r>
      <w:r w:rsidR="00914E4B" w:rsidRPr="00B779A9">
        <w:rPr>
          <w:lang w:val="fr-FR"/>
        </w:rPr>
        <w:t xml:space="preserve">[KY] </w:t>
      </w:r>
      <w:r w:rsidR="00914E4B" w:rsidRPr="005A362F">
        <w:rPr>
          <w:rStyle w:val="Incipit"/>
          <w:lang w:val="fr-FR"/>
        </w:rPr>
        <w:t>Kyrie</w:t>
      </w:r>
      <w:r w:rsidR="005A362F" w:rsidRPr="00BE7D55">
        <w:rPr>
          <w:i/>
          <w:lang w:val="fr-FR"/>
        </w:rPr>
        <w:t xml:space="preserve"> </w:t>
      </w:r>
      <w:r w:rsidR="00914E4B" w:rsidRPr="00B779A9">
        <w:rPr>
          <w:lang w:val="fr-FR"/>
        </w:rPr>
        <w:t xml:space="preserve">et [SA] </w:t>
      </w:r>
      <w:r w:rsidR="00914E4B" w:rsidRPr="005A362F">
        <w:rPr>
          <w:rStyle w:val="Incipit"/>
          <w:lang w:val="fr-FR"/>
        </w:rPr>
        <w:t>Sanctus</w:t>
      </w:r>
      <w:r w:rsidR="00914E4B" w:rsidRPr="00B779A9">
        <w:rPr>
          <w:lang w:val="fr-FR"/>
        </w:rPr>
        <w:t xml:space="preserve"> </w:t>
      </w:r>
      <w:r w:rsidR="00885488" w:rsidRPr="00B779A9">
        <w:rPr>
          <w:lang w:val="fr-FR"/>
        </w:rPr>
        <w:t xml:space="preserve">de virginibus. GR </w:t>
      </w:r>
      <w:r w:rsidR="00885488" w:rsidRPr="005A362F">
        <w:rPr>
          <w:rStyle w:val="Incipit"/>
          <w:lang w:val="fr-FR"/>
        </w:rPr>
        <w:t>Diffusa</w:t>
      </w:r>
      <w:r w:rsidR="005A362F" w:rsidRPr="00BE7D55">
        <w:rPr>
          <w:i/>
          <w:lang w:val="fr-FR"/>
        </w:rPr>
        <w:t xml:space="preserve"> </w:t>
      </w:r>
      <w:r w:rsidR="00885488" w:rsidRPr="005A362F">
        <w:rPr>
          <w:rStyle w:val="Incipit"/>
          <w:lang w:val="fr-FR"/>
        </w:rPr>
        <w:t>est</w:t>
      </w:r>
      <w:r w:rsidR="00DD1415">
        <w:rPr>
          <w:lang w:val="fr-FR"/>
        </w:rPr>
        <w:t>@</w:t>
      </w:r>
      <w:r w:rsidR="00DD1415" w:rsidRPr="00B779A9">
        <w:rPr>
          <w:lang w:val="fr-FR"/>
        </w:rPr>
        <w:t>23.</w:t>
      </w:r>
      <w:r w:rsidR="00885488" w:rsidRPr="00B779A9">
        <w:rPr>
          <w:lang w:val="fr-FR"/>
        </w:rPr>
        <w:t xml:space="preserve"> AL</w:t>
      </w:r>
      <w:r w:rsidR="00914E4B" w:rsidRPr="00B779A9">
        <w:rPr>
          <w:lang w:val="fr-FR"/>
        </w:rPr>
        <w:t>V</w:t>
      </w:r>
      <w:r w:rsidR="00885488" w:rsidRPr="00B779A9">
        <w:rPr>
          <w:lang w:val="fr-FR"/>
        </w:rPr>
        <w:t xml:space="preserve"> </w:t>
      </w:r>
      <w:r w:rsidR="00885488" w:rsidRPr="005A362F">
        <w:rPr>
          <w:rStyle w:val="Incipit"/>
          <w:lang w:val="fr-FR"/>
        </w:rPr>
        <w:t>Tu</w:t>
      </w:r>
      <w:r w:rsidR="005A362F" w:rsidRPr="00BE7D55">
        <w:rPr>
          <w:i/>
          <w:lang w:val="fr-FR"/>
        </w:rPr>
        <w:t xml:space="preserve"> </w:t>
      </w:r>
      <w:r w:rsidR="00C31823" w:rsidRPr="005A362F">
        <w:rPr>
          <w:rStyle w:val="Incipit"/>
          <w:lang w:val="fr-FR"/>
        </w:rPr>
        <w:t>vir</w:t>
      </w:r>
      <w:r w:rsidR="00885488" w:rsidRPr="005A362F">
        <w:rPr>
          <w:rStyle w:val="Incipit"/>
          <w:lang w:val="fr-FR"/>
        </w:rPr>
        <w:t>tutum</w:t>
      </w:r>
      <w:r w:rsidR="005A362F" w:rsidRPr="00BE7D55">
        <w:rPr>
          <w:i/>
          <w:lang w:val="fr-FR"/>
        </w:rPr>
        <w:t xml:space="preserve"> </w:t>
      </w:r>
      <w:r w:rsidR="00885488" w:rsidRPr="005A362F">
        <w:rPr>
          <w:rStyle w:val="Incipit"/>
          <w:lang w:val="fr-FR"/>
        </w:rPr>
        <w:t>tumba</w:t>
      </w:r>
      <w:r w:rsidR="00DD1415">
        <w:rPr>
          <w:lang w:val="fr-FR"/>
        </w:rPr>
        <w:t>@</w:t>
      </w:r>
      <w:r w:rsidR="00DD1415" w:rsidRPr="00B779A9">
        <w:rPr>
          <w:lang w:val="fr-FR"/>
        </w:rPr>
        <w:t>266.</w:t>
      </w:r>
      <w:r w:rsidR="00885488" w:rsidRPr="00B779A9">
        <w:rPr>
          <w:lang w:val="fr-FR"/>
        </w:rPr>
        <w:t xml:space="preserve"> SE </w:t>
      </w:r>
      <w:r w:rsidR="00885488" w:rsidRPr="005A362F">
        <w:rPr>
          <w:rStyle w:val="Incipit"/>
          <w:lang w:val="fr-FR"/>
        </w:rPr>
        <w:t>Psallat</w:t>
      </w:r>
      <w:r w:rsidR="005A362F" w:rsidRPr="00BE7D55">
        <w:rPr>
          <w:i/>
          <w:lang w:val="fr-FR"/>
        </w:rPr>
        <w:t xml:space="preserve"> </w:t>
      </w:r>
      <w:r w:rsidR="00885488" w:rsidRPr="005A362F">
        <w:rPr>
          <w:rStyle w:val="Incipit"/>
          <w:lang w:val="fr-FR"/>
        </w:rPr>
        <w:t>concors</w:t>
      </w:r>
      <w:r w:rsidR="005A362F" w:rsidRPr="00BE7D55">
        <w:rPr>
          <w:i/>
          <w:lang w:val="fr-FR"/>
        </w:rPr>
        <w:t xml:space="preserve"> </w:t>
      </w:r>
      <w:r w:rsidR="00885488" w:rsidRPr="005A362F">
        <w:rPr>
          <w:rStyle w:val="Incipit"/>
          <w:lang w:val="fr-FR"/>
        </w:rPr>
        <w:t>symphonia</w:t>
      </w:r>
      <w:r w:rsidR="005A362F" w:rsidRPr="00BE7D55">
        <w:rPr>
          <w:i/>
          <w:lang w:val="fr-FR"/>
        </w:rPr>
        <w:t xml:space="preserve"> </w:t>
      </w:r>
      <w:r w:rsidR="00885488" w:rsidRPr="005A362F">
        <w:rPr>
          <w:rStyle w:val="Incipit"/>
          <w:lang w:val="fr-FR"/>
        </w:rPr>
        <w:t>laudes</w:t>
      </w:r>
      <w:r w:rsidR="00DD1415">
        <w:rPr>
          <w:lang w:val="fr-FR"/>
        </w:rPr>
        <w:t>@</w:t>
      </w:r>
      <w:r w:rsidR="00DD1415" w:rsidRPr="00B779A9">
        <w:rPr>
          <w:lang w:val="fr-FR"/>
        </w:rPr>
        <w:t>267.</w:t>
      </w:r>
      <w:r w:rsidR="00885488" w:rsidRPr="00B779A9">
        <w:rPr>
          <w:lang w:val="fr-FR"/>
        </w:rPr>
        <w:t xml:space="preserve"> Si fuerit post septuagesimam cantetur TR </w:t>
      </w:r>
      <w:r w:rsidR="00885488" w:rsidRPr="005A362F">
        <w:rPr>
          <w:rStyle w:val="Incipit"/>
          <w:lang w:val="fr-FR"/>
        </w:rPr>
        <w:t>Qui</w:t>
      </w:r>
      <w:r w:rsidR="005A362F" w:rsidRPr="00BE7D55">
        <w:rPr>
          <w:i/>
          <w:lang w:val="fr-FR"/>
        </w:rPr>
        <w:t xml:space="preserve"> </w:t>
      </w:r>
      <w:r w:rsidR="00885488" w:rsidRPr="005A362F">
        <w:rPr>
          <w:rStyle w:val="Incipit"/>
          <w:lang w:val="fr-FR"/>
        </w:rPr>
        <w:t>seminant</w:t>
      </w:r>
      <w:r w:rsidR="005A362F" w:rsidRPr="00BE7D55">
        <w:rPr>
          <w:i/>
          <w:lang w:val="fr-FR"/>
        </w:rPr>
        <w:t xml:space="preserve"> </w:t>
      </w:r>
      <w:r w:rsidR="00885488" w:rsidRPr="005A362F">
        <w:rPr>
          <w:rStyle w:val="Incipit"/>
          <w:lang w:val="fr-FR"/>
        </w:rPr>
        <w:t>in</w:t>
      </w:r>
      <w:r w:rsidR="005A362F" w:rsidRPr="00BE7D55">
        <w:rPr>
          <w:i/>
          <w:lang w:val="fr-FR"/>
        </w:rPr>
        <w:t xml:space="preserve"> </w:t>
      </w:r>
      <w:r w:rsidR="00A03850" w:rsidRPr="005A362F">
        <w:rPr>
          <w:rStyle w:val="Incipit"/>
          <w:lang w:val="fr-FR"/>
        </w:rPr>
        <w:t>lacri</w:t>
      </w:r>
      <w:r w:rsidR="00885488" w:rsidRPr="005A362F">
        <w:rPr>
          <w:rStyle w:val="Incipit"/>
          <w:lang w:val="fr-FR"/>
        </w:rPr>
        <w:t>mis</w:t>
      </w:r>
      <w:r w:rsidR="00885488" w:rsidRPr="00B779A9">
        <w:rPr>
          <w:lang w:val="fr-FR"/>
        </w:rPr>
        <w:t xml:space="preserve"> 43 et sequentiam cum alleluia omittimus. </w:t>
      </w:r>
      <w:r w:rsidR="00885488" w:rsidRPr="00B779A9">
        <w:rPr>
          <w:lang w:val="pt-PT"/>
        </w:rPr>
        <w:t xml:space="preserve">OF </w:t>
      </w:r>
      <w:r w:rsidR="00885488" w:rsidRPr="005A362F">
        <w:rPr>
          <w:rStyle w:val="Incipit"/>
          <w:lang w:val="pt-PT"/>
        </w:rPr>
        <w:t>Filiae</w:t>
      </w:r>
      <w:r w:rsidR="005A362F" w:rsidRPr="00BE7D55">
        <w:rPr>
          <w:i/>
          <w:lang w:val="pt-PT"/>
        </w:rPr>
        <w:t xml:space="preserve"> </w:t>
      </w:r>
      <w:r w:rsidR="00885488" w:rsidRPr="005A362F">
        <w:rPr>
          <w:rStyle w:val="Incipit"/>
          <w:lang w:val="pt-PT"/>
        </w:rPr>
        <w:t>regum</w:t>
      </w:r>
      <w:r w:rsidR="00DD1415">
        <w:rPr>
          <w:lang w:val="pt-PT"/>
        </w:rPr>
        <w:t>@</w:t>
      </w:r>
      <w:r w:rsidR="00DD1415" w:rsidRPr="00B779A9">
        <w:rPr>
          <w:lang w:val="pt-PT"/>
        </w:rPr>
        <w:t>32.</w:t>
      </w:r>
      <w:r w:rsidR="00885488" w:rsidRPr="00B779A9">
        <w:rPr>
          <w:lang w:val="pt-PT"/>
        </w:rPr>
        <w:t xml:space="preserve"> CO </w:t>
      </w:r>
      <w:r w:rsidR="00885488" w:rsidRPr="005A362F">
        <w:rPr>
          <w:rStyle w:val="Incipit"/>
          <w:lang w:val="pt-PT"/>
        </w:rPr>
        <w:t>Diffusa</w:t>
      </w:r>
      <w:r w:rsidR="005A362F" w:rsidRPr="00BE7D55">
        <w:rPr>
          <w:i/>
          <w:lang w:val="pt-PT"/>
        </w:rPr>
        <w:t xml:space="preserve"> </w:t>
      </w:r>
      <w:r w:rsidR="00885488" w:rsidRPr="005A362F">
        <w:rPr>
          <w:rStyle w:val="Incipit"/>
          <w:lang w:val="pt-PT"/>
        </w:rPr>
        <w:t>est</w:t>
      </w:r>
      <w:r w:rsidR="005A362F" w:rsidRPr="00BE7D55">
        <w:rPr>
          <w:i/>
          <w:lang w:val="pt-PT"/>
        </w:rPr>
        <w:t xml:space="preserve"> </w:t>
      </w:r>
      <w:r w:rsidR="00885488" w:rsidRPr="005A362F">
        <w:rPr>
          <w:rStyle w:val="Incipit"/>
          <w:lang w:val="pt-PT"/>
        </w:rPr>
        <w:t>gratia</w:t>
      </w:r>
      <w:r w:rsidR="00DD1415">
        <w:rPr>
          <w:lang w:val="pt-PT"/>
        </w:rPr>
        <w:t>@</w:t>
      </w:r>
      <w:r w:rsidR="00DD1415" w:rsidRPr="00B779A9">
        <w:rPr>
          <w:lang w:val="pt-PT"/>
        </w:rPr>
        <w:t>3.</w:t>
      </w:r>
      <w:r w:rsidR="00914E4B" w:rsidRPr="00B779A9">
        <w:rPr>
          <w:lang w:val="pt-PT"/>
        </w:rPr>
        <w:t xml:space="preserve"> </w:t>
      </w:r>
    </w:p>
    <w:p w:rsidR="00885488" w:rsidRPr="00BC2E91" w:rsidRDefault="00914E4B" w:rsidP="00415109">
      <w:pPr>
        <w:rPr>
          <w:lang w:val="fr-FR"/>
        </w:rPr>
      </w:pPr>
      <w:r w:rsidRPr="00B779A9">
        <w:rPr>
          <w:lang w:val="pt-PT"/>
        </w:rPr>
        <w:t>(164r)</w:t>
      </w:r>
      <w:r w:rsidR="00B66E72">
        <w:rPr>
          <w:lang w:val="pt-PT"/>
        </w:rPr>
        <w:t xml:space="preserve"> </w:t>
      </w:r>
      <w:r w:rsidR="00B04855" w:rsidRPr="00BC2E91">
        <w:rPr>
          <w:rStyle w:val="Time1"/>
          <w:lang w:val="pt-PT"/>
        </w:rPr>
        <w:t>Ad secundas vesperas</w:t>
      </w:r>
      <w:r w:rsidR="00885488" w:rsidRPr="00B779A9">
        <w:rPr>
          <w:lang w:val="pt-PT"/>
        </w:rPr>
        <w:t xml:space="preserve"> AN </w:t>
      </w:r>
      <w:r w:rsidR="00885488" w:rsidRPr="00BC2E91">
        <w:rPr>
          <w:rStyle w:val="Incipit"/>
          <w:lang w:val="pt-PT"/>
        </w:rPr>
        <w:t>Nobilis et formosa</w:t>
      </w:r>
      <w:r w:rsidR="00885488" w:rsidRPr="00B779A9">
        <w:rPr>
          <w:lang w:val="pt-PT"/>
        </w:rPr>
        <w:t xml:space="preserve"> cum </w:t>
      </w:r>
      <w:r w:rsidR="00B04855" w:rsidRPr="00B04855">
        <w:rPr>
          <w:lang w:val="pt-PT"/>
        </w:rPr>
        <w:t>%D::</w:t>
      </w:r>
      <w:r w:rsidR="00362D68" w:rsidRPr="00B04855">
        <w:rPr>
          <w:lang w:val="pt-PT"/>
        </w:rPr>
        <w:t>du</w:t>
      </w:r>
      <w:r w:rsidR="00B04855" w:rsidRPr="00B04855">
        <w:rPr>
          <w:lang w:val="pt-PT"/>
        </w:rPr>
        <w:t>%</w:t>
      </w:r>
      <w:r w:rsidRPr="00B779A9">
        <w:rPr>
          <w:lang w:val="pt-PT"/>
        </w:rPr>
        <w:t xml:space="preserve"> </w:t>
      </w:r>
      <w:r w:rsidR="00B04855">
        <w:rPr>
          <w:lang w:val="pt-PT"/>
        </w:rPr>
        <w:t xml:space="preserve">sequentibus </w:t>
      </w:r>
      <w:r w:rsidRPr="00B779A9">
        <w:rPr>
          <w:lang w:val="pt-PT"/>
        </w:rPr>
        <w:t>quatt</w:t>
      </w:r>
      <w:r w:rsidR="00885488" w:rsidRPr="00B779A9">
        <w:rPr>
          <w:lang w:val="pt-PT"/>
        </w:rPr>
        <w:t>u</w:t>
      </w:r>
      <w:r w:rsidRPr="00B779A9">
        <w:rPr>
          <w:lang w:val="pt-PT"/>
        </w:rPr>
        <w:t>o</w:t>
      </w:r>
      <w:r w:rsidR="00885488" w:rsidRPr="00B779A9">
        <w:rPr>
          <w:lang w:val="pt-PT"/>
        </w:rPr>
        <w:t xml:space="preserve">r. </w:t>
      </w:r>
      <w:r w:rsidR="00885488" w:rsidRPr="00B779A9">
        <w:rPr>
          <w:lang w:val="fr-FR"/>
        </w:rPr>
        <w:t xml:space="preserve">PS </w:t>
      </w:r>
      <w:r w:rsidR="00885488" w:rsidRPr="00BC2E91">
        <w:rPr>
          <w:rStyle w:val="Incipit"/>
          <w:lang w:val="fr-FR"/>
        </w:rPr>
        <w:t>Dixit dominus</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Laudate pueri</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Laetatus sum</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Nisi dominus</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 xml:space="preserve">Lauda </w:t>
      </w:r>
      <w:r w:rsidR="00567E70" w:rsidRPr="00BC2E91">
        <w:rPr>
          <w:rStyle w:val="Incipit"/>
          <w:lang w:val="fr-FR"/>
        </w:rPr>
        <w:t>Hierusalem</w:t>
      </w:r>
      <w:r w:rsidR="00885488" w:rsidRPr="00B779A9">
        <w:rPr>
          <w:lang w:val="fr-FR"/>
        </w:rPr>
        <w:t xml:space="preserve">. HY </w:t>
      </w:r>
      <w:r w:rsidR="00885488" w:rsidRPr="00BC2E91">
        <w:rPr>
          <w:rStyle w:val="Incipit"/>
          <w:lang w:val="fr-FR"/>
        </w:rPr>
        <w:t xml:space="preserve">Festum nunc celebre </w:t>
      </w:r>
      <w:r w:rsidR="00D66EA2" w:rsidRPr="00BC2E91">
        <w:rPr>
          <w:rStyle w:val="Incipit"/>
          <w:lang w:val="fr-FR"/>
        </w:rPr>
        <w:t>serve</w:t>
      </w:r>
      <w:r w:rsidR="00885488" w:rsidRPr="00BC2E91">
        <w:rPr>
          <w:rStyle w:val="Incipit"/>
          <w:lang w:val="fr-FR"/>
        </w:rPr>
        <w:t>t gens</w:t>
      </w:r>
      <w:r w:rsidR="00885488" w:rsidRPr="00B779A9">
        <w:rPr>
          <w:lang w:val="fr-FR"/>
        </w:rPr>
        <w:t xml:space="preserve">. VS </w:t>
      </w:r>
      <w:r w:rsidR="00382E22" w:rsidRPr="00BC2E91">
        <w:rPr>
          <w:rStyle w:val="Incipit"/>
          <w:lang w:val="fr-FR"/>
        </w:rPr>
        <w:t>Adiuv</w:t>
      </w:r>
      <w:r w:rsidR="00885488" w:rsidRPr="00BC2E91">
        <w:rPr>
          <w:rStyle w:val="Incipit"/>
          <w:lang w:val="fr-FR"/>
        </w:rPr>
        <w:t>abit eam</w:t>
      </w:r>
      <w:r w:rsidR="00885488" w:rsidRPr="00B779A9">
        <w:rPr>
          <w:lang w:val="fr-FR"/>
        </w:rPr>
        <w:t xml:space="preserve">. AM </w:t>
      </w:r>
      <w:r w:rsidR="00885488" w:rsidRPr="00BC2E91">
        <w:rPr>
          <w:rStyle w:val="Incipit"/>
          <w:lang w:val="fr-FR"/>
        </w:rPr>
        <w:t>Tu candens</w:t>
      </w:r>
      <w:r w:rsidR="00691548" w:rsidRPr="00BC2E91">
        <w:rPr>
          <w:rStyle w:val="Incipit"/>
          <w:lang w:val="fr-FR"/>
        </w:rPr>
        <w:t xml:space="preserve"> ve</w:t>
      </w:r>
      <w:r w:rsidR="00D629DF" w:rsidRPr="00BC2E91">
        <w:rPr>
          <w:rStyle w:val="Incipit"/>
          <w:lang w:val="fr-FR"/>
        </w:rPr>
        <w:t>ris primula</w:t>
      </w:r>
      <w:r w:rsidR="00885488" w:rsidRPr="00B779A9">
        <w:rPr>
          <w:lang w:val="fr-FR"/>
        </w:rPr>
        <w:t xml:space="preserve">. </w:t>
      </w:r>
      <w:r w:rsidR="00D629DF" w:rsidRPr="00BC2E91">
        <w:rPr>
          <w:lang w:val="fr-FR"/>
        </w:rPr>
        <w:t xml:space="preserve">Suffragium </w:t>
      </w:r>
      <w:r w:rsidR="00D629DF">
        <w:rPr>
          <w:lang w:val="fr-FR"/>
        </w:rPr>
        <w:t>d</w:t>
      </w:r>
      <w:r w:rsidRPr="00B779A9">
        <w:rPr>
          <w:lang w:val="fr-FR"/>
        </w:rPr>
        <w:t xml:space="preserve">e sancto Amando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5A362F">
        <w:rPr>
          <w:rStyle w:val="Incipit"/>
          <w:lang w:val="fr-FR"/>
        </w:rPr>
        <w:t>Sacerdos</w:t>
      </w:r>
      <w:r w:rsidR="005A362F" w:rsidRPr="00BE7D55">
        <w:rPr>
          <w:i/>
          <w:lang w:val="fr-FR"/>
        </w:rPr>
        <w:t xml:space="preserve"> </w:t>
      </w:r>
      <w:r w:rsidR="00885488" w:rsidRPr="005A362F">
        <w:rPr>
          <w:rStyle w:val="Incipit"/>
          <w:lang w:val="fr-FR"/>
        </w:rPr>
        <w:t>et</w:t>
      </w:r>
      <w:r w:rsidR="005A362F" w:rsidRPr="00BE7D55">
        <w:rPr>
          <w:i/>
          <w:lang w:val="fr-FR"/>
        </w:rPr>
        <w:t xml:space="preserve"> </w:t>
      </w:r>
      <w:r w:rsidR="00885488" w:rsidRPr="005A362F">
        <w:rPr>
          <w:rStyle w:val="Incipit"/>
          <w:lang w:val="fr-FR"/>
        </w:rPr>
        <w:t>pontifex</w:t>
      </w:r>
      <w:r w:rsidR="00885488" w:rsidRPr="00B779A9">
        <w:rPr>
          <w:lang w:val="fr-FR"/>
        </w:rPr>
        <w:t xml:space="preserve">. De beata virgine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5A362F">
        <w:rPr>
          <w:rStyle w:val="Incipit"/>
          <w:lang w:val="fr-FR"/>
        </w:rPr>
        <w:t>Maria</w:t>
      </w:r>
      <w:r w:rsidR="005A362F" w:rsidRPr="00BE7D55">
        <w:rPr>
          <w:i/>
          <w:lang w:val="fr-FR"/>
        </w:rPr>
        <w:t xml:space="preserve"> </w:t>
      </w:r>
      <w:r w:rsidR="00885488" w:rsidRPr="005A362F">
        <w:rPr>
          <w:rStyle w:val="Incipit"/>
          <w:lang w:val="fr-FR"/>
        </w:rPr>
        <w:t>virgo</w:t>
      </w:r>
      <w:r w:rsidR="00885488" w:rsidRPr="00B779A9">
        <w:rPr>
          <w:lang w:val="fr-FR"/>
        </w:rPr>
        <w:t xml:space="preserve">. </w:t>
      </w:r>
      <w:r w:rsidR="00BB0294" w:rsidRPr="00B779A9">
        <w:rPr>
          <w:lang w:val="fr-FR"/>
        </w:rPr>
        <w:t xml:space="preserve">[BD] </w:t>
      </w:r>
      <w:r w:rsidR="005F6F99" w:rsidRPr="005A362F">
        <w:rPr>
          <w:rStyle w:val="Incipit"/>
          <w:lang w:val="fr-FR"/>
        </w:rPr>
        <w:t>Benedicamus</w:t>
      </w:r>
      <w:r w:rsidR="00BB0294" w:rsidRPr="00B779A9">
        <w:rPr>
          <w:lang w:val="fr-FR"/>
        </w:rPr>
        <w:t xml:space="preserve"> d</w:t>
      </w:r>
      <w:r w:rsidR="00885488" w:rsidRPr="00B779A9">
        <w:rPr>
          <w:lang w:val="fr-FR"/>
        </w:rPr>
        <w:t>e virginibus.</w:t>
      </w:r>
    </w:p>
    <w:p w:rsidR="00885488" w:rsidRPr="00B779A9" w:rsidRDefault="00B04855" w:rsidP="00415109">
      <w:pPr>
        <w:rPr>
          <w:lang w:val="it-IT"/>
        </w:rPr>
      </w:pPr>
      <w:r w:rsidRPr="00BC2E91">
        <w:rPr>
          <w:rStyle w:val="Time1"/>
          <w:lang w:val="en-US"/>
        </w:rPr>
        <w:t>Ad completorium</w:t>
      </w:r>
      <w:r w:rsidR="00885488">
        <w:rPr>
          <w:lang w:val="en-US"/>
        </w:rPr>
        <w:t xml:space="preserve"> HY </w:t>
      </w:r>
      <w:r w:rsidR="00885488" w:rsidRPr="00BC2E91">
        <w:rPr>
          <w:rStyle w:val="Incipit"/>
          <w:lang w:val="en-US"/>
        </w:rPr>
        <w:t xml:space="preserve">Iesu redemptor </w:t>
      </w:r>
      <w:r w:rsidR="002332ED" w:rsidRPr="00BC2E91">
        <w:rPr>
          <w:rStyle w:val="Incipit"/>
          <w:lang w:val="en-US"/>
        </w:rPr>
        <w:t>saecul</w:t>
      </w:r>
      <w:r w:rsidR="00885488" w:rsidRPr="00BC2E91">
        <w:rPr>
          <w:rStyle w:val="Incipit"/>
          <w:lang w:val="en-US"/>
        </w:rPr>
        <w:t>i</w:t>
      </w:r>
      <w:r w:rsidR="00885488">
        <w:rPr>
          <w:lang w:val="en-US"/>
        </w:rPr>
        <w:t xml:space="preserve">. </w:t>
      </w:r>
      <w:r w:rsidR="00885488" w:rsidRPr="00B779A9">
        <w:rPr>
          <w:lang w:val="it-IT"/>
        </w:rPr>
        <w:t xml:space="preserve">AD </w:t>
      </w:r>
      <w:r w:rsidR="00885488" w:rsidRPr="00BC2E91">
        <w:rPr>
          <w:rStyle w:val="Incipit"/>
          <w:lang w:val="it-IT"/>
        </w:rPr>
        <w:t>Vigila</w:t>
      </w:r>
      <w:r w:rsidR="00885488" w:rsidRPr="00B779A9">
        <w:rPr>
          <w:lang w:val="it-IT"/>
        </w:rPr>
        <w:t>.</w:t>
      </w:r>
    </w:p>
    <w:p w:rsidR="00885488" w:rsidRPr="00B779A9" w:rsidRDefault="00A03850" w:rsidP="00415109">
      <w:pPr>
        <w:rPr>
          <w:lang w:val="it-IT"/>
        </w:rPr>
      </w:pPr>
      <w:r w:rsidRPr="00B779A9">
        <w:rPr>
          <w:lang w:val="it-IT"/>
        </w:rPr>
        <w:t>In matutinis pr</w:t>
      </w:r>
      <w:r w:rsidR="00885488" w:rsidRPr="00B779A9">
        <w:rPr>
          <w:lang w:val="it-IT"/>
        </w:rPr>
        <w:t>ecibus omnia agantur de confessore Amando.</w:t>
      </w:r>
    </w:p>
    <w:p w:rsidR="00885488" w:rsidRPr="00BC2E91" w:rsidRDefault="00B04855" w:rsidP="00415109">
      <w:pPr>
        <w:pStyle w:val="berschrift1"/>
        <w:rPr>
          <w:lang w:val="pt-PT"/>
        </w:rPr>
      </w:pPr>
      <w:r w:rsidRPr="00BC2E91">
        <w:rPr>
          <w:lang w:val="pt-PT"/>
        </w:rPr>
        <w:t>DE SANCTO AMANDO</w:t>
      </w:r>
    </w:p>
    <w:p w:rsidR="00885488" w:rsidRPr="00B779A9" w:rsidRDefault="000F4FB4" w:rsidP="00415109">
      <w:pPr>
        <w:rPr>
          <w:lang w:val="pt-PT"/>
        </w:rPr>
      </w:pPr>
      <w:r w:rsidRPr="00B779A9">
        <w:rPr>
          <w:lang w:val="pt-PT"/>
        </w:rPr>
        <w:t>Novem</w:t>
      </w:r>
      <w:r w:rsidR="00885488" w:rsidRPr="00B779A9">
        <w:rPr>
          <w:lang w:val="pt-PT"/>
        </w:rPr>
        <w:t xml:space="preserve"> lectiones facimus ut de confessore et pontifice.</w:t>
      </w:r>
    </w:p>
    <w:p w:rsidR="00D629DF" w:rsidRDefault="00B04855" w:rsidP="00415109">
      <w:pPr>
        <w:rPr>
          <w:lang w:val="pt-PT"/>
        </w:rPr>
      </w:pPr>
      <w:r w:rsidRPr="00BC2E91">
        <w:rPr>
          <w:rStyle w:val="Time1"/>
          <w:lang w:val="pt-PT"/>
        </w:rPr>
        <w:lastRenderedPageBreak/>
        <w:t>Ad matutinum</w:t>
      </w:r>
      <w:r w:rsidR="00885488" w:rsidRPr="00B779A9">
        <w:rPr>
          <w:lang w:val="pt-PT"/>
        </w:rPr>
        <w:t xml:space="preserve"> I</w:t>
      </w:r>
      <w:r w:rsidR="00BB0294" w:rsidRPr="00B779A9">
        <w:rPr>
          <w:lang w:val="pt-PT"/>
        </w:rPr>
        <w:t>N</w:t>
      </w:r>
      <w:r w:rsidR="00885488" w:rsidRPr="00B779A9">
        <w:rPr>
          <w:lang w:val="pt-PT"/>
        </w:rPr>
        <w:t xml:space="preserve">V </w:t>
      </w:r>
      <w:r w:rsidR="00885488" w:rsidRPr="00BC2E91">
        <w:rPr>
          <w:rStyle w:val="Incipit"/>
          <w:lang w:val="pt-PT"/>
        </w:rPr>
        <w:t>Regem confessorum dominum</w:t>
      </w:r>
      <w:r w:rsidR="00885488" w:rsidRPr="00B779A9">
        <w:rPr>
          <w:lang w:val="pt-PT"/>
        </w:rPr>
        <w:t xml:space="preserve">. </w:t>
      </w:r>
      <w:r w:rsidR="00885488" w:rsidRPr="00BC2E91">
        <w:rPr>
          <w:lang w:val="pt-PT"/>
        </w:rPr>
        <w:t xml:space="preserve">HY </w:t>
      </w:r>
      <w:r w:rsidR="00885488" w:rsidRPr="00BC2E91">
        <w:rPr>
          <w:rStyle w:val="Incipit"/>
          <w:lang w:val="pt-PT"/>
        </w:rPr>
        <w:t>Iste confessor</w:t>
      </w:r>
      <w:r w:rsidR="00885488" w:rsidRPr="00BC2E91">
        <w:rPr>
          <w:lang w:val="pt-PT"/>
        </w:rPr>
        <w:t>.</w:t>
      </w:r>
      <w:r w:rsidR="00EB6427">
        <w:rPr>
          <w:lang w:val="pt-PT"/>
        </w:rPr>
        <w:t xml:space="preserve"> </w:t>
      </w:r>
      <w:r w:rsidRPr="004518BD">
        <w:rPr>
          <w:lang w:val="pt-PT"/>
        </w:rPr>
        <w:t>Ad nocturnum</w:t>
      </w:r>
      <w:r w:rsidR="00885488" w:rsidRPr="00BC2E91">
        <w:rPr>
          <w:lang w:val="pt-PT"/>
        </w:rPr>
        <w:t xml:space="preserve"> antiphonae et psalmi</w:t>
      </w:r>
      <w:r w:rsidR="00D629DF" w:rsidRPr="00BC2E91">
        <w:rPr>
          <w:lang w:val="pt-PT"/>
        </w:rPr>
        <w:t>,</w:t>
      </w:r>
      <w:r w:rsidR="00885488" w:rsidRPr="00BC2E91">
        <w:rPr>
          <w:lang w:val="pt-PT"/>
        </w:rPr>
        <w:t xml:space="preserve"> </w:t>
      </w:r>
      <w:r w:rsidR="00885488" w:rsidRPr="00B779A9">
        <w:rPr>
          <w:lang w:val="pt-PT"/>
        </w:rPr>
        <w:t xml:space="preserve">VS </w:t>
      </w:r>
      <w:r w:rsidR="00885488" w:rsidRPr="005A362F">
        <w:rPr>
          <w:rStyle w:val="Incipit"/>
          <w:lang w:val="pt-PT"/>
        </w:rPr>
        <w:t>Gloria</w:t>
      </w:r>
      <w:r w:rsidR="005A362F" w:rsidRPr="00BE7D55">
        <w:rPr>
          <w:i/>
          <w:lang w:val="pt-PT"/>
        </w:rPr>
        <w:t xml:space="preserve"> </w:t>
      </w:r>
      <w:r w:rsidR="00885488" w:rsidRPr="005A362F">
        <w:rPr>
          <w:rStyle w:val="Incipit"/>
          <w:lang w:val="pt-PT"/>
        </w:rPr>
        <w:t>et</w:t>
      </w:r>
      <w:r w:rsidR="005A362F" w:rsidRPr="00BE7D55">
        <w:rPr>
          <w:i/>
          <w:lang w:val="pt-PT"/>
        </w:rPr>
        <w:t xml:space="preserve"> </w:t>
      </w:r>
      <w:r w:rsidR="00885488" w:rsidRPr="005A362F">
        <w:rPr>
          <w:rStyle w:val="Incipit"/>
          <w:lang w:val="pt-PT"/>
        </w:rPr>
        <w:t>honore</w:t>
      </w:r>
      <w:r w:rsidR="00D629DF">
        <w:rPr>
          <w:lang w:val="pt-PT"/>
        </w:rPr>
        <w:t xml:space="preserve">, </w:t>
      </w:r>
      <w:r w:rsidR="00885488" w:rsidRPr="00B779A9">
        <w:rPr>
          <w:lang w:val="pt-PT"/>
        </w:rPr>
        <w:t>vel alium</w:t>
      </w:r>
      <w:r w:rsidR="00D629DF">
        <w:rPr>
          <w:lang w:val="pt-PT"/>
        </w:rPr>
        <w:t>,</w:t>
      </w:r>
      <w:r w:rsidR="00885488" w:rsidRPr="00B779A9">
        <w:rPr>
          <w:lang w:val="pt-PT"/>
        </w:rPr>
        <w:t xml:space="preserve"> de confessoribus. EV </w:t>
      </w:r>
      <w:r w:rsidR="00885488" w:rsidRPr="005A362F">
        <w:rPr>
          <w:rStyle w:val="Incipit"/>
          <w:lang w:val="pt-PT"/>
        </w:rPr>
        <w:t>Videte</w:t>
      </w:r>
      <w:r w:rsidR="005A362F" w:rsidRPr="00BE7D55">
        <w:rPr>
          <w:i/>
          <w:lang w:val="pt-PT"/>
        </w:rPr>
        <w:t xml:space="preserve"> </w:t>
      </w:r>
      <w:r w:rsidR="00890E93" w:rsidRPr="005A362F">
        <w:rPr>
          <w:rStyle w:val="Incipit"/>
          <w:lang w:val="pt-PT"/>
        </w:rPr>
        <w:t>vi</w:t>
      </w:r>
      <w:r w:rsidR="00885488" w:rsidRPr="005A362F">
        <w:rPr>
          <w:rStyle w:val="Incipit"/>
          <w:lang w:val="pt-PT"/>
        </w:rPr>
        <w:t>gilate</w:t>
      </w:r>
      <w:r w:rsidR="00885488" w:rsidRPr="00B779A9">
        <w:rPr>
          <w:lang w:val="pt-PT"/>
        </w:rPr>
        <w:t xml:space="preserve">. Responsoria de confessoribus in </w:t>
      </w:r>
      <w:r w:rsidR="009772E9" w:rsidRPr="00B779A9">
        <w:rPr>
          <w:lang w:val="pt-PT"/>
        </w:rPr>
        <w:t>commu</w:t>
      </w:r>
      <w:r w:rsidR="00885488" w:rsidRPr="00B779A9">
        <w:rPr>
          <w:lang w:val="pt-PT"/>
        </w:rPr>
        <w:t>ni.</w:t>
      </w:r>
      <w:r w:rsidR="00BB0294" w:rsidRPr="00B779A9">
        <w:rPr>
          <w:lang w:val="pt-PT"/>
        </w:rPr>
        <w:t xml:space="preserve"> </w:t>
      </w:r>
    </w:p>
    <w:p w:rsidR="00885488" w:rsidRPr="00BC2E91" w:rsidRDefault="00BB0294" w:rsidP="00415109">
      <w:pPr>
        <w:rPr>
          <w:lang w:val="en-US"/>
        </w:rPr>
      </w:pPr>
      <w:r w:rsidRPr="00B779A9">
        <w:rPr>
          <w:lang w:val="pt-PT"/>
        </w:rPr>
        <w:t>(164v)</w:t>
      </w:r>
      <w:r w:rsidR="00D629DF">
        <w:rPr>
          <w:lang w:val="pt-PT"/>
        </w:rPr>
        <w:t xml:space="preserve"> </w:t>
      </w:r>
      <w:r w:rsidR="00B04855" w:rsidRPr="00BC2E91">
        <w:rPr>
          <w:rStyle w:val="Time1"/>
          <w:lang w:val="pt-PT"/>
        </w:rPr>
        <w:t>Ad laudes</w:t>
      </w:r>
      <w:r w:rsidR="00885488" w:rsidRPr="00B779A9">
        <w:rPr>
          <w:lang w:val="pt-PT"/>
        </w:rPr>
        <w:t xml:space="preserve"> AN </w:t>
      </w:r>
      <w:r w:rsidR="00885488" w:rsidRPr="005A362F">
        <w:rPr>
          <w:rStyle w:val="Incipit"/>
          <w:lang w:val="pt-PT"/>
        </w:rPr>
        <w:t>Ecce</w:t>
      </w:r>
      <w:r w:rsidR="005A362F" w:rsidRPr="00BE7D55">
        <w:rPr>
          <w:i/>
          <w:lang w:val="pt-PT"/>
        </w:rPr>
        <w:t xml:space="preserve"> </w:t>
      </w:r>
      <w:r w:rsidR="00885488" w:rsidRPr="005A362F">
        <w:rPr>
          <w:rStyle w:val="Incipit"/>
          <w:lang w:val="pt-PT"/>
        </w:rPr>
        <w:t>sacerdos</w:t>
      </w:r>
      <w:r w:rsidR="00885488" w:rsidRPr="00B779A9">
        <w:rPr>
          <w:lang w:val="pt-PT"/>
        </w:rPr>
        <w:t xml:space="preserve"> </w:t>
      </w:r>
      <w:r w:rsidR="00885488" w:rsidRPr="005A362F">
        <w:rPr>
          <w:rStyle w:val="Incipit"/>
          <w:lang w:val="pt-PT"/>
        </w:rPr>
        <w:t>magnus</w:t>
      </w:r>
      <w:r w:rsidR="00885488" w:rsidRPr="00B779A9">
        <w:rPr>
          <w:lang w:val="pt-PT"/>
        </w:rPr>
        <w:t xml:space="preserve"> cum reliquis. HY </w:t>
      </w:r>
      <w:r w:rsidR="00D629DF" w:rsidRPr="00BC2E91">
        <w:rPr>
          <w:rStyle w:val="Incipit"/>
          <w:lang w:val="pt-PT"/>
        </w:rPr>
        <w:t xml:space="preserve">%D::A% </w:t>
      </w:r>
      <w:r w:rsidR="00885488" w:rsidRPr="00BC2E91">
        <w:rPr>
          <w:rStyle w:val="Incipit"/>
          <w:lang w:val="pt-PT"/>
        </w:rPr>
        <w:t>Iesu</w:t>
      </w:r>
      <w:r w:rsidR="005A362F" w:rsidRPr="00BC2E91">
        <w:rPr>
          <w:rStyle w:val="Incipit"/>
          <w:lang w:val="pt-PT"/>
        </w:rPr>
        <w:t xml:space="preserve"> </w:t>
      </w:r>
      <w:r w:rsidR="00885488" w:rsidRPr="00BC2E91">
        <w:rPr>
          <w:rStyle w:val="Incipit"/>
          <w:lang w:val="pt-PT"/>
        </w:rPr>
        <w:t>redemptor</w:t>
      </w:r>
      <w:r w:rsidR="005A362F" w:rsidRPr="00BC2E91">
        <w:rPr>
          <w:rStyle w:val="Incipit"/>
          <w:lang w:val="pt-PT"/>
        </w:rPr>
        <w:t xml:space="preserve"> </w:t>
      </w:r>
      <w:r w:rsidR="00885488" w:rsidRPr="00BC2E91">
        <w:rPr>
          <w:rStyle w:val="Incipit"/>
          <w:lang w:val="pt-PT"/>
        </w:rPr>
        <w:t>omnium</w:t>
      </w:r>
      <w:r w:rsidR="00885488" w:rsidRPr="00B779A9">
        <w:rPr>
          <w:lang w:val="pt-PT"/>
        </w:rPr>
        <w:t xml:space="preserve">. VS </w:t>
      </w:r>
      <w:r w:rsidR="00885488" w:rsidRPr="005A362F">
        <w:rPr>
          <w:rStyle w:val="Incipit"/>
          <w:lang w:val="pt-PT"/>
        </w:rPr>
        <w:t>Iustus</w:t>
      </w:r>
      <w:r w:rsidR="005A362F" w:rsidRPr="00BE7D55">
        <w:rPr>
          <w:i/>
          <w:lang w:val="pt-PT"/>
        </w:rPr>
        <w:t xml:space="preserve"> </w:t>
      </w:r>
      <w:r w:rsidR="00885488" w:rsidRPr="005A362F">
        <w:rPr>
          <w:rStyle w:val="Incipit"/>
          <w:lang w:val="pt-PT"/>
        </w:rPr>
        <w:t>ut</w:t>
      </w:r>
      <w:r w:rsidR="005A362F" w:rsidRPr="00BE7D55">
        <w:rPr>
          <w:i/>
          <w:lang w:val="pt-PT"/>
        </w:rPr>
        <w:t xml:space="preserve"> </w:t>
      </w:r>
      <w:r w:rsidR="00885488" w:rsidRPr="005A362F">
        <w:rPr>
          <w:rStyle w:val="Incipit"/>
          <w:lang w:val="pt-PT"/>
        </w:rPr>
        <w:t>palma</w:t>
      </w:r>
      <w:r w:rsidR="00885488" w:rsidRPr="00B779A9">
        <w:rPr>
          <w:lang w:val="pt-PT"/>
        </w:rPr>
        <w:t xml:space="preserve">. AB </w:t>
      </w:r>
      <w:r w:rsidR="00885488" w:rsidRPr="005A362F">
        <w:rPr>
          <w:rStyle w:val="Incipit"/>
          <w:lang w:val="pt-PT"/>
        </w:rPr>
        <w:t>Euge</w:t>
      </w:r>
      <w:r w:rsidR="005A362F" w:rsidRPr="00BE7D55">
        <w:rPr>
          <w:i/>
          <w:lang w:val="pt-PT"/>
        </w:rPr>
        <w:t xml:space="preserve"> </w:t>
      </w:r>
      <w:r w:rsidR="00D66EA2" w:rsidRPr="005A362F">
        <w:rPr>
          <w:rStyle w:val="Incipit"/>
          <w:lang w:val="pt-PT"/>
        </w:rPr>
        <w:t>serve</w:t>
      </w:r>
      <w:r w:rsidR="005A362F" w:rsidRPr="00BE7D55">
        <w:rPr>
          <w:i/>
          <w:lang w:val="pt-PT"/>
        </w:rPr>
        <w:t xml:space="preserve"> </w:t>
      </w:r>
      <w:r w:rsidR="00885488" w:rsidRPr="005A362F">
        <w:rPr>
          <w:rStyle w:val="Incipit"/>
          <w:lang w:val="pt-PT"/>
        </w:rPr>
        <w:t>bone</w:t>
      </w:r>
      <w:r w:rsidR="00D629DF">
        <w:rPr>
          <w:lang w:val="pt-PT"/>
        </w:rPr>
        <w:t>. Suffragium d</w:t>
      </w:r>
      <w:r w:rsidR="00885488" w:rsidRPr="00B779A9">
        <w:rPr>
          <w:lang w:val="pt-PT"/>
        </w:rPr>
        <w:t xml:space="preserve">e beata virgine </w:t>
      </w:r>
      <w:r w:rsidR="00D629DF">
        <w:rPr>
          <w:lang w:val="pt-PT"/>
        </w:rPr>
        <w:t>[</w:t>
      </w:r>
      <w:r w:rsidR="00885488" w:rsidRPr="00B779A9">
        <w:rPr>
          <w:lang w:val="pt-PT"/>
        </w:rPr>
        <w:t>AC</w:t>
      </w:r>
      <w:r w:rsidR="00D629DF">
        <w:rPr>
          <w:lang w:val="pt-PT"/>
        </w:rPr>
        <w:t>]</w:t>
      </w:r>
      <w:r w:rsidR="00885488" w:rsidRPr="00B779A9">
        <w:rPr>
          <w:lang w:val="pt-PT"/>
        </w:rPr>
        <w:t xml:space="preserve"> </w:t>
      </w:r>
      <w:r w:rsidR="00885488" w:rsidRPr="005A362F">
        <w:rPr>
          <w:rStyle w:val="Incipit"/>
          <w:lang w:val="pt-PT"/>
        </w:rPr>
        <w:t>Alma</w:t>
      </w:r>
      <w:r w:rsidR="005A362F" w:rsidRPr="00BE7D55">
        <w:rPr>
          <w:i/>
          <w:lang w:val="pt-PT"/>
        </w:rPr>
        <w:t xml:space="preserve"> </w:t>
      </w:r>
      <w:r w:rsidR="00885488" w:rsidRPr="005A362F">
        <w:rPr>
          <w:rStyle w:val="Incipit"/>
          <w:lang w:val="pt-PT"/>
        </w:rPr>
        <w:t>virgo</w:t>
      </w:r>
      <w:r w:rsidR="00885488" w:rsidRPr="00B779A9">
        <w:rPr>
          <w:lang w:val="pt-PT"/>
        </w:rPr>
        <w:t xml:space="preserve">. De omnibus sanctis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Omnes</w:t>
      </w:r>
      <w:r w:rsidR="005A362F" w:rsidRPr="00BE7D55">
        <w:rPr>
          <w:i/>
          <w:lang w:val="pt-PT"/>
        </w:rPr>
        <w:t xml:space="preserve"> </w:t>
      </w:r>
      <w:r w:rsidR="00885488" w:rsidRPr="005A362F">
        <w:rPr>
          <w:rStyle w:val="Incipit"/>
          <w:lang w:val="pt-PT"/>
        </w:rPr>
        <w:t>sancti</w:t>
      </w:r>
      <w:r w:rsidR="00885488" w:rsidRPr="00B779A9">
        <w:rPr>
          <w:lang w:val="pt-PT"/>
        </w:rPr>
        <w:t xml:space="preserve">. </w:t>
      </w:r>
      <w:r w:rsidRPr="00BC2E91">
        <w:rPr>
          <w:lang w:val="en-US"/>
        </w:rPr>
        <w:t xml:space="preserve">[BD] </w:t>
      </w:r>
      <w:r w:rsidR="005F6F99" w:rsidRPr="00BC2E91">
        <w:rPr>
          <w:rStyle w:val="Incipit"/>
          <w:lang w:val="en-US"/>
        </w:rPr>
        <w:t>Benedicamus</w:t>
      </w:r>
      <w:r w:rsidRPr="00BC2E91">
        <w:rPr>
          <w:lang w:val="en-US"/>
        </w:rPr>
        <w:t xml:space="preserve"> f</w:t>
      </w:r>
      <w:r w:rsidR="00885488" w:rsidRPr="00BC2E91">
        <w:rPr>
          <w:lang w:val="en-US"/>
        </w:rPr>
        <w:t>erialiter.</w:t>
      </w:r>
    </w:p>
    <w:p w:rsidR="00885488" w:rsidRPr="00BC2E91" w:rsidRDefault="00B04855" w:rsidP="00415109">
      <w:pPr>
        <w:rPr>
          <w:lang w:val="en-US"/>
        </w:rPr>
      </w:pPr>
      <w:r w:rsidRPr="00BC2E91">
        <w:rPr>
          <w:rStyle w:val="Time1"/>
          <w:lang w:val="en-US"/>
        </w:rPr>
        <w:t>Ad horas</w:t>
      </w:r>
      <w:r w:rsidR="00885488" w:rsidRPr="00BC2E91">
        <w:rPr>
          <w:lang w:val="en-US"/>
        </w:rPr>
        <w:t xml:space="preserve"> dicantur laudes.</w:t>
      </w:r>
    </w:p>
    <w:p w:rsidR="00885488" w:rsidRPr="00B779A9" w:rsidRDefault="00B04855" w:rsidP="00415109">
      <w:pPr>
        <w:rPr>
          <w:lang w:val="fr-FR"/>
        </w:rPr>
      </w:pPr>
      <w:r w:rsidRPr="00BC2E91">
        <w:rPr>
          <w:rStyle w:val="Time1"/>
          <w:lang w:val="en-US"/>
        </w:rPr>
        <w:t>Ad missam</w:t>
      </w:r>
      <w:r w:rsidR="00885488" w:rsidRPr="00BC2E91">
        <w:rPr>
          <w:lang w:val="en-US"/>
        </w:rPr>
        <w:t xml:space="preserve"> IN </w:t>
      </w:r>
      <w:r w:rsidR="00885488" w:rsidRPr="00BC2E91">
        <w:rPr>
          <w:rStyle w:val="Incipit"/>
          <w:lang w:val="en-US"/>
        </w:rPr>
        <w:t>Statuit</w:t>
      </w:r>
      <w:r w:rsidR="005A362F" w:rsidRPr="00BC2E91">
        <w:rPr>
          <w:i/>
          <w:lang w:val="en-US"/>
        </w:rPr>
        <w:t xml:space="preserve"> </w:t>
      </w:r>
      <w:r w:rsidR="00885488" w:rsidRPr="00BC2E91">
        <w:rPr>
          <w:rStyle w:val="Incipit"/>
          <w:lang w:val="en-US"/>
        </w:rPr>
        <w:t>ei</w:t>
      </w:r>
      <w:r w:rsidR="005A362F" w:rsidRPr="00BC2E91">
        <w:rPr>
          <w:i/>
          <w:lang w:val="en-US"/>
        </w:rPr>
        <w:t xml:space="preserve"> </w:t>
      </w:r>
      <w:r w:rsidR="00885488" w:rsidRPr="00BC2E91">
        <w:rPr>
          <w:rStyle w:val="Incipit"/>
          <w:lang w:val="en-US"/>
        </w:rPr>
        <w:t>dominus</w:t>
      </w:r>
      <w:r w:rsidR="00DD1415">
        <w:rPr>
          <w:lang w:val="en-US"/>
        </w:rPr>
        <w:t>@</w:t>
      </w:r>
      <w:r w:rsidR="00DD1415" w:rsidRPr="00BC2E91">
        <w:rPr>
          <w:lang w:val="en-US"/>
        </w:rPr>
        <w:t>30.</w:t>
      </w:r>
      <w:r w:rsidR="00885488" w:rsidRPr="00BC2E91">
        <w:rPr>
          <w:lang w:val="en-US"/>
        </w:rPr>
        <w:t xml:space="preserve"> </w:t>
      </w:r>
      <w:r w:rsidR="00BB0294" w:rsidRPr="00B779A9">
        <w:rPr>
          <w:lang w:val="fr-FR"/>
        </w:rPr>
        <w:t xml:space="preserve">[KY] </w:t>
      </w:r>
      <w:r w:rsidR="00BB0294" w:rsidRPr="005A362F">
        <w:rPr>
          <w:rStyle w:val="Incipit"/>
          <w:lang w:val="fr-FR"/>
        </w:rPr>
        <w:t>Kyrie</w:t>
      </w:r>
      <w:r w:rsidR="005A362F" w:rsidRPr="00BE7D55">
        <w:rPr>
          <w:i/>
          <w:lang w:val="fr-FR"/>
        </w:rPr>
        <w:t xml:space="preserve"> </w:t>
      </w:r>
      <w:r w:rsidR="00BB0294" w:rsidRPr="00B779A9">
        <w:rPr>
          <w:lang w:val="fr-FR"/>
        </w:rPr>
        <w:t xml:space="preserve">et [SA] </w:t>
      </w:r>
      <w:r w:rsidR="00BB0294" w:rsidRPr="005A362F">
        <w:rPr>
          <w:rStyle w:val="Incipit"/>
          <w:lang w:val="fr-FR"/>
        </w:rPr>
        <w:t>Sanctus</w:t>
      </w:r>
      <w:r w:rsidR="005A362F" w:rsidRPr="00BE7D55">
        <w:rPr>
          <w:i/>
          <w:lang w:val="fr-FR"/>
        </w:rPr>
        <w:t xml:space="preserve"> </w:t>
      </w:r>
      <w:r w:rsidR="00885488" w:rsidRPr="00B779A9">
        <w:rPr>
          <w:lang w:val="fr-FR"/>
        </w:rPr>
        <w:t xml:space="preserve">sub </w:t>
      </w:r>
      <w:r w:rsidR="000F4FB4" w:rsidRPr="00B779A9">
        <w:rPr>
          <w:lang w:val="fr-FR"/>
        </w:rPr>
        <w:t>novem</w:t>
      </w:r>
      <w:r w:rsidR="00885488" w:rsidRPr="00B779A9">
        <w:rPr>
          <w:lang w:val="fr-FR"/>
        </w:rPr>
        <w:t xml:space="preserve"> lectionibus. GR </w:t>
      </w:r>
      <w:r w:rsidR="00885488" w:rsidRPr="005A362F">
        <w:rPr>
          <w:rStyle w:val="Incipit"/>
          <w:lang w:val="fr-FR"/>
        </w:rPr>
        <w:t>Inveni</w:t>
      </w:r>
      <w:r w:rsidR="005A362F" w:rsidRPr="00BE7D55">
        <w:rPr>
          <w:i/>
          <w:lang w:val="fr-FR"/>
        </w:rPr>
        <w:t xml:space="preserve"> </w:t>
      </w:r>
      <w:r w:rsidR="00885488" w:rsidRPr="005A362F">
        <w:rPr>
          <w:rStyle w:val="Incipit"/>
          <w:lang w:val="fr-FR"/>
        </w:rPr>
        <w:t>David</w:t>
      </w:r>
      <w:r w:rsidR="00DD1415">
        <w:rPr>
          <w:lang w:val="fr-FR"/>
        </w:rPr>
        <w:t>@</w:t>
      </w:r>
      <w:r w:rsidR="00DD1415" w:rsidRPr="00B779A9">
        <w:rPr>
          <w:lang w:val="fr-FR"/>
        </w:rPr>
        <w:t>31.</w:t>
      </w:r>
      <w:r w:rsidR="00885488" w:rsidRPr="00B779A9">
        <w:rPr>
          <w:lang w:val="fr-FR"/>
        </w:rPr>
        <w:t xml:space="preserve"> AL</w:t>
      </w:r>
      <w:r w:rsidR="00BB0294" w:rsidRPr="00B779A9">
        <w:rPr>
          <w:lang w:val="fr-FR"/>
        </w:rPr>
        <w:t>V</w:t>
      </w:r>
      <w:r w:rsidR="00885488" w:rsidRPr="00B779A9">
        <w:rPr>
          <w:lang w:val="fr-FR"/>
        </w:rPr>
        <w:t xml:space="preserve"> </w:t>
      </w:r>
      <w:r w:rsidR="00885488" w:rsidRPr="005A362F">
        <w:rPr>
          <w:rStyle w:val="Incipit"/>
          <w:lang w:val="fr-FR"/>
        </w:rPr>
        <w:t>Elegit</w:t>
      </w:r>
      <w:r w:rsidR="005A362F" w:rsidRPr="00BE7D55">
        <w:rPr>
          <w:i/>
          <w:lang w:val="fr-FR"/>
        </w:rPr>
        <w:t xml:space="preserve"> </w:t>
      </w:r>
      <w:r w:rsidR="00885488" w:rsidRPr="005A362F">
        <w:rPr>
          <w:rStyle w:val="Incipit"/>
          <w:lang w:val="fr-FR"/>
        </w:rPr>
        <w:t>te</w:t>
      </w:r>
      <w:r w:rsidR="005A362F" w:rsidRPr="00BE7D55">
        <w:rPr>
          <w:i/>
          <w:lang w:val="fr-FR"/>
        </w:rPr>
        <w:t xml:space="preserve"> </w:t>
      </w:r>
      <w:r w:rsidR="00885488" w:rsidRPr="005A362F">
        <w:rPr>
          <w:rStyle w:val="Incipit"/>
          <w:lang w:val="fr-FR"/>
        </w:rPr>
        <w:t>dominus</w:t>
      </w:r>
      <w:r w:rsidR="00DD1415">
        <w:rPr>
          <w:lang w:val="fr-FR"/>
        </w:rPr>
        <w:t>@</w:t>
      </w:r>
      <w:r w:rsidR="00DD1415" w:rsidRPr="00B779A9">
        <w:rPr>
          <w:lang w:val="fr-FR"/>
        </w:rPr>
        <w:t>231.</w:t>
      </w:r>
      <w:r w:rsidR="00885488" w:rsidRPr="00B779A9">
        <w:rPr>
          <w:lang w:val="fr-FR"/>
        </w:rPr>
        <w:t xml:space="preserve"> Si fuerit </w:t>
      </w:r>
      <w:r w:rsidR="00D629DF">
        <w:rPr>
          <w:lang w:val="fr-FR"/>
        </w:rPr>
        <w:t>$E::</w:t>
      </w:r>
      <w:r w:rsidR="00885488" w:rsidRPr="00B779A9">
        <w:rPr>
          <w:lang w:val="fr-FR"/>
        </w:rPr>
        <w:t>post</w:t>
      </w:r>
      <w:r w:rsidR="00D629DF">
        <w:rPr>
          <w:lang w:val="fr-FR"/>
        </w:rPr>
        <w:t>$</w:t>
      </w:r>
      <w:r w:rsidR="00885488" w:rsidRPr="00B779A9">
        <w:rPr>
          <w:lang w:val="fr-FR"/>
        </w:rPr>
        <w:t xml:space="preserve"> septuagesimam cantetur TR </w:t>
      </w:r>
      <w:r w:rsidR="00885488" w:rsidRPr="005A362F">
        <w:rPr>
          <w:rStyle w:val="Incipit"/>
          <w:lang w:val="fr-FR"/>
        </w:rPr>
        <w:t>Beatus</w:t>
      </w:r>
      <w:r w:rsidR="005A362F" w:rsidRPr="00BE7D55">
        <w:rPr>
          <w:i/>
          <w:lang w:val="fr-FR"/>
        </w:rPr>
        <w:t xml:space="preserve"> </w:t>
      </w:r>
      <w:r w:rsidR="00C31823" w:rsidRPr="005A362F">
        <w:rPr>
          <w:rStyle w:val="Incipit"/>
          <w:lang w:val="fr-FR"/>
        </w:rPr>
        <w:t>vir</w:t>
      </w:r>
      <w:r w:rsidR="00DD1415">
        <w:rPr>
          <w:lang w:val="fr-FR"/>
        </w:rPr>
        <w:t>@</w:t>
      </w:r>
      <w:r w:rsidR="00DD1415" w:rsidRPr="00B779A9">
        <w:rPr>
          <w:lang w:val="fr-FR"/>
        </w:rPr>
        <w:t>46.</w:t>
      </w:r>
      <w:r w:rsidR="00885488" w:rsidRPr="00B779A9">
        <w:rPr>
          <w:lang w:val="fr-FR"/>
        </w:rPr>
        <w:t xml:space="preserve"> OF </w:t>
      </w:r>
      <w:r w:rsidR="00885488" w:rsidRPr="005A362F">
        <w:rPr>
          <w:rStyle w:val="Incipit"/>
          <w:lang w:val="fr-FR"/>
        </w:rPr>
        <w:t>Veritas</w:t>
      </w:r>
      <w:r w:rsidR="005A362F" w:rsidRPr="00BE7D55">
        <w:rPr>
          <w:i/>
          <w:lang w:val="fr-FR"/>
        </w:rPr>
        <w:t xml:space="preserve"> </w:t>
      </w:r>
      <w:r w:rsidR="00885488" w:rsidRPr="005A362F">
        <w:rPr>
          <w:rStyle w:val="Incipit"/>
          <w:lang w:val="fr-FR"/>
        </w:rPr>
        <w:t>mea</w:t>
      </w:r>
      <w:r w:rsidR="00DD1415">
        <w:rPr>
          <w:lang w:val="fr-FR"/>
        </w:rPr>
        <w:t>@</w:t>
      </w:r>
      <w:r w:rsidR="00DD1415" w:rsidRPr="00B779A9">
        <w:rPr>
          <w:lang w:val="fr-FR"/>
        </w:rPr>
        <w:t>31.</w:t>
      </w:r>
      <w:r w:rsidR="00885488" w:rsidRPr="00B779A9">
        <w:rPr>
          <w:lang w:val="fr-FR"/>
        </w:rPr>
        <w:t xml:space="preserve"> CO </w:t>
      </w:r>
      <w:r w:rsidR="00885488" w:rsidRPr="005A362F">
        <w:rPr>
          <w:rStyle w:val="Incipit"/>
          <w:lang w:val="fr-FR"/>
        </w:rPr>
        <w:t>Domine</w:t>
      </w:r>
      <w:r w:rsidR="005A362F" w:rsidRPr="00BE7D55">
        <w:rPr>
          <w:i/>
          <w:lang w:val="fr-FR"/>
        </w:rPr>
        <w:t xml:space="preserve"> </w:t>
      </w:r>
      <w:r w:rsidR="00885488" w:rsidRPr="005A362F">
        <w:rPr>
          <w:rStyle w:val="Incipit"/>
          <w:lang w:val="fr-FR"/>
        </w:rPr>
        <w:t>quinque</w:t>
      </w:r>
      <w:r w:rsidR="005A362F" w:rsidRPr="00BE7D55">
        <w:rPr>
          <w:i/>
          <w:lang w:val="fr-FR"/>
        </w:rPr>
        <w:t xml:space="preserve"> </w:t>
      </w:r>
      <w:r w:rsidR="00354D89" w:rsidRPr="005A362F">
        <w:rPr>
          <w:rStyle w:val="Incipit"/>
          <w:lang w:val="fr-FR"/>
        </w:rPr>
        <w:t>talenta</w:t>
      </w:r>
      <w:r w:rsidR="00DD1415">
        <w:rPr>
          <w:lang w:val="fr-FR"/>
        </w:rPr>
        <w:t>@</w:t>
      </w:r>
      <w:r w:rsidR="00DD1415" w:rsidRPr="00B779A9">
        <w:rPr>
          <w:lang w:val="fr-FR"/>
        </w:rPr>
        <w:t>31.</w:t>
      </w:r>
    </w:p>
    <w:p w:rsidR="00885488" w:rsidRPr="00B779A9" w:rsidRDefault="00B04855" w:rsidP="00415109">
      <w:pPr>
        <w:rPr>
          <w:lang w:val="fr-FR"/>
        </w:rPr>
      </w:pPr>
      <w:r w:rsidRPr="00BC2E91">
        <w:rPr>
          <w:rStyle w:val="Time1"/>
          <w:lang w:val="fr-FR"/>
        </w:rPr>
        <w:t>Ad secundas vesperas</w:t>
      </w:r>
      <w:r w:rsidR="00885488" w:rsidRPr="00B779A9">
        <w:rPr>
          <w:lang w:val="fr-FR"/>
        </w:rPr>
        <w:t xml:space="preserve"> AN </w:t>
      </w:r>
      <w:r w:rsidR="00885488" w:rsidRPr="005A362F">
        <w:rPr>
          <w:rStyle w:val="Incipit"/>
          <w:lang w:val="fr-FR"/>
        </w:rPr>
        <w:t>Ecce</w:t>
      </w:r>
      <w:r w:rsidR="005A362F" w:rsidRPr="00BE7D55">
        <w:rPr>
          <w:i/>
          <w:lang w:val="fr-FR"/>
        </w:rPr>
        <w:t xml:space="preserve"> </w:t>
      </w:r>
      <w:r w:rsidR="00885488" w:rsidRPr="005A362F">
        <w:rPr>
          <w:rStyle w:val="Incipit"/>
          <w:lang w:val="fr-FR"/>
        </w:rPr>
        <w:t>sacerdos</w:t>
      </w:r>
      <w:r w:rsidR="005A362F" w:rsidRPr="00BE7D55">
        <w:rPr>
          <w:i/>
          <w:lang w:val="fr-FR"/>
        </w:rPr>
        <w:t xml:space="preserve"> </w:t>
      </w:r>
      <w:r w:rsidR="00885488" w:rsidRPr="005A362F">
        <w:rPr>
          <w:rStyle w:val="Incipit"/>
          <w:lang w:val="fr-FR"/>
        </w:rPr>
        <w:t>magnus</w:t>
      </w:r>
      <w:r w:rsidR="00885488" w:rsidRPr="00B779A9">
        <w:rPr>
          <w:lang w:val="fr-FR"/>
        </w:rPr>
        <w:t xml:space="preserve"> cum reliquis. PS </w:t>
      </w:r>
      <w:r w:rsidR="00885488" w:rsidRPr="005A362F">
        <w:rPr>
          <w:rStyle w:val="Incipit"/>
          <w:lang w:val="fr-FR"/>
        </w:rPr>
        <w:t>Dixit</w:t>
      </w:r>
      <w:r w:rsidR="00794880" w:rsidRPr="005A362F">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5A362F">
        <w:rPr>
          <w:rStyle w:val="Incipit"/>
          <w:lang w:val="fr-FR"/>
        </w:rPr>
        <w:t>Confitebor</w:t>
      </w:r>
      <w:r w:rsidR="00794880" w:rsidRPr="005A362F">
        <w:rPr>
          <w:lang w:val="fr-FR"/>
        </w:rPr>
        <w:t xml:space="preserve">. </w:t>
      </w:r>
      <w:r w:rsidR="00BA24A1" w:rsidRPr="00BC2E91">
        <w:rPr>
          <w:lang w:val="fr-FR"/>
        </w:rPr>
        <w:t>[</w:t>
      </w:r>
      <w:r w:rsidR="00885488" w:rsidRPr="00BC2E91">
        <w:rPr>
          <w:lang w:val="fr-FR"/>
        </w:rPr>
        <w:t>PS</w:t>
      </w:r>
      <w:r w:rsidR="00BA24A1" w:rsidRPr="00BC2E91">
        <w:rPr>
          <w:lang w:val="fr-FR"/>
        </w:rPr>
        <w:t>]</w:t>
      </w:r>
      <w:r w:rsidR="00885488" w:rsidRPr="00BC2E91">
        <w:rPr>
          <w:lang w:val="fr-FR"/>
        </w:rPr>
        <w:t xml:space="preserve"> </w:t>
      </w:r>
      <w:r w:rsidR="00885488" w:rsidRPr="00BC2E91">
        <w:rPr>
          <w:rStyle w:val="Incipit"/>
          <w:lang w:val="fr-FR"/>
        </w:rPr>
        <w:t>Beatus</w:t>
      </w:r>
      <w:r w:rsidR="005A362F" w:rsidRPr="00BC2E91">
        <w:rPr>
          <w:i/>
          <w:lang w:val="fr-FR"/>
        </w:rPr>
        <w:t xml:space="preserve"> </w:t>
      </w:r>
      <w:r w:rsidR="00C31823" w:rsidRPr="00BC2E91">
        <w:rPr>
          <w:rStyle w:val="Incipit"/>
          <w:lang w:val="fr-FR"/>
        </w:rPr>
        <w:t>vir</w:t>
      </w:r>
      <w:r w:rsidR="00794880" w:rsidRPr="00BC2E91">
        <w:rPr>
          <w:lang w:val="fr-FR"/>
        </w:rPr>
        <w:t xml:space="preserve">. </w:t>
      </w:r>
      <w:r w:rsidR="00BA24A1" w:rsidRPr="00BC2E91">
        <w:rPr>
          <w:lang w:val="fr-FR"/>
        </w:rPr>
        <w:t>[</w:t>
      </w:r>
      <w:r w:rsidR="00885488" w:rsidRPr="00BC2E91">
        <w:rPr>
          <w:lang w:val="fr-FR"/>
        </w:rPr>
        <w:t>PS</w:t>
      </w:r>
      <w:r w:rsidR="00BA24A1" w:rsidRPr="00BC2E91">
        <w:rPr>
          <w:lang w:val="fr-FR"/>
        </w:rPr>
        <w:t>]</w:t>
      </w:r>
      <w:r w:rsidR="00885488" w:rsidRPr="00BC2E91">
        <w:rPr>
          <w:lang w:val="fr-FR"/>
        </w:rPr>
        <w:t xml:space="preserve"> </w:t>
      </w:r>
      <w:r w:rsidR="00885488" w:rsidRPr="00BC2E91">
        <w:rPr>
          <w:rStyle w:val="Incipit"/>
          <w:lang w:val="fr-FR"/>
        </w:rPr>
        <w:t>De</w:t>
      </w:r>
      <w:r w:rsidR="005A362F" w:rsidRPr="00BC2E91">
        <w:rPr>
          <w:i/>
          <w:lang w:val="fr-FR"/>
        </w:rPr>
        <w:t xml:space="preserve"> </w:t>
      </w:r>
      <w:r w:rsidR="00885488" w:rsidRPr="00BC2E91">
        <w:rPr>
          <w:rStyle w:val="Incipit"/>
          <w:lang w:val="fr-FR"/>
        </w:rPr>
        <w:t>profundis</w:t>
      </w:r>
      <w:r w:rsidR="00794880" w:rsidRPr="00BC2E91">
        <w:rPr>
          <w:lang w:val="fr-FR"/>
        </w:rPr>
        <w:t xml:space="preserve">. </w:t>
      </w:r>
      <w:r w:rsidR="00BA24A1" w:rsidRPr="00BC2E91">
        <w:rPr>
          <w:lang w:val="fr-FR"/>
        </w:rPr>
        <w:t>[</w:t>
      </w:r>
      <w:r w:rsidR="00885488" w:rsidRPr="00BC2E91">
        <w:rPr>
          <w:lang w:val="fr-FR"/>
        </w:rPr>
        <w:t>PS</w:t>
      </w:r>
      <w:r w:rsidR="00BA24A1" w:rsidRPr="00BC2E91">
        <w:rPr>
          <w:lang w:val="fr-FR"/>
        </w:rPr>
        <w:t>]</w:t>
      </w:r>
      <w:r w:rsidR="00885488" w:rsidRPr="00BC2E91">
        <w:rPr>
          <w:lang w:val="fr-FR"/>
        </w:rPr>
        <w:t xml:space="preserve"> </w:t>
      </w:r>
      <w:r w:rsidR="00885488" w:rsidRPr="00BC2E91">
        <w:rPr>
          <w:rStyle w:val="Incipit"/>
          <w:lang w:val="fr-FR"/>
        </w:rPr>
        <w:t>Memento</w:t>
      </w:r>
      <w:r w:rsidR="00885488" w:rsidRPr="00BC2E91">
        <w:rPr>
          <w:lang w:val="fr-FR"/>
        </w:rPr>
        <w:t xml:space="preserve">. HY </w:t>
      </w:r>
      <w:r w:rsidR="00885488" w:rsidRPr="00BC2E91">
        <w:rPr>
          <w:rStyle w:val="Incipit"/>
          <w:lang w:val="fr-FR"/>
        </w:rPr>
        <w:t>Iesu</w:t>
      </w:r>
      <w:r w:rsidR="005A362F" w:rsidRPr="00BC2E91">
        <w:rPr>
          <w:i/>
          <w:lang w:val="fr-FR"/>
        </w:rPr>
        <w:t xml:space="preserve"> </w:t>
      </w:r>
      <w:r w:rsidR="00885488" w:rsidRPr="00BC2E91">
        <w:rPr>
          <w:rStyle w:val="Incipit"/>
          <w:lang w:val="fr-FR"/>
        </w:rPr>
        <w:t>redemptor</w:t>
      </w:r>
      <w:r w:rsidR="005A362F" w:rsidRPr="00BC2E91">
        <w:rPr>
          <w:i/>
          <w:lang w:val="fr-FR"/>
        </w:rPr>
        <w:t xml:space="preserve"> </w:t>
      </w:r>
      <w:r w:rsidR="00885488" w:rsidRPr="00BC2E91">
        <w:rPr>
          <w:rStyle w:val="Incipit"/>
          <w:lang w:val="fr-FR"/>
        </w:rPr>
        <w:t>omnium</w:t>
      </w:r>
      <w:r w:rsidR="00885488" w:rsidRPr="00BC2E91">
        <w:rPr>
          <w:lang w:val="fr-FR"/>
        </w:rPr>
        <w:t xml:space="preserve">. </w:t>
      </w:r>
      <w:r w:rsidR="00885488" w:rsidRPr="00B779A9">
        <w:rPr>
          <w:lang w:val="fr-FR"/>
        </w:rPr>
        <w:t xml:space="preserve">VS </w:t>
      </w:r>
      <w:r w:rsidR="00885488" w:rsidRPr="005A362F">
        <w:rPr>
          <w:rStyle w:val="Incipit"/>
          <w:lang w:val="fr-FR"/>
        </w:rPr>
        <w:t>Iustus</w:t>
      </w:r>
      <w:r w:rsidR="005A362F" w:rsidRPr="00BE7D55">
        <w:rPr>
          <w:i/>
          <w:lang w:val="fr-FR"/>
        </w:rPr>
        <w:t xml:space="preserve"> </w:t>
      </w:r>
      <w:r w:rsidR="00885488" w:rsidRPr="005A362F">
        <w:rPr>
          <w:rStyle w:val="Incipit"/>
          <w:lang w:val="fr-FR"/>
        </w:rPr>
        <w:t>ut</w:t>
      </w:r>
      <w:r w:rsidR="005A362F" w:rsidRPr="00BE7D55">
        <w:rPr>
          <w:i/>
          <w:lang w:val="fr-FR"/>
        </w:rPr>
        <w:t xml:space="preserve"> </w:t>
      </w:r>
      <w:r w:rsidR="00885488" w:rsidRPr="005A362F">
        <w:rPr>
          <w:rStyle w:val="Incipit"/>
          <w:lang w:val="fr-FR"/>
        </w:rPr>
        <w:t>palma</w:t>
      </w:r>
      <w:r w:rsidR="005A362F" w:rsidRPr="00BE7D55">
        <w:rPr>
          <w:i/>
          <w:lang w:val="fr-FR"/>
        </w:rPr>
        <w:t xml:space="preserve"> </w:t>
      </w:r>
      <w:r w:rsidR="00885488" w:rsidRPr="005A362F">
        <w:rPr>
          <w:rStyle w:val="Incipit"/>
          <w:lang w:val="fr-FR"/>
        </w:rPr>
        <w:t>florebit</w:t>
      </w:r>
      <w:r w:rsidR="00885488" w:rsidRPr="00B779A9">
        <w:rPr>
          <w:lang w:val="fr-FR"/>
        </w:rPr>
        <w:t xml:space="preserve">. AM </w:t>
      </w:r>
      <w:r w:rsidR="00885488" w:rsidRPr="005A362F">
        <w:rPr>
          <w:rStyle w:val="Incipit"/>
          <w:lang w:val="fr-FR"/>
        </w:rPr>
        <w:t>Iste</w:t>
      </w:r>
      <w:r w:rsidR="005A362F" w:rsidRPr="00BE7D55">
        <w:rPr>
          <w:i/>
          <w:lang w:val="fr-FR"/>
        </w:rPr>
        <w:t xml:space="preserve"> </w:t>
      </w:r>
      <w:r w:rsidR="00885488" w:rsidRPr="005A362F">
        <w:rPr>
          <w:rStyle w:val="Incipit"/>
          <w:lang w:val="fr-FR"/>
        </w:rPr>
        <w:t>homo</w:t>
      </w:r>
      <w:r>
        <w:rPr>
          <w:lang w:val="fr-FR"/>
        </w:rPr>
        <w:t>. Suffragium d</w:t>
      </w:r>
      <w:r w:rsidR="00885488" w:rsidRPr="00B779A9">
        <w:rPr>
          <w:lang w:val="fr-FR"/>
        </w:rPr>
        <w:t xml:space="preserve">e beata </w:t>
      </w:r>
      <w:r>
        <w:rPr>
          <w:lang w:val="fr-FR"/>
        </w:rPr>
        <w:t>virgine et de omnibus sanctis</w:t>
      </w:r>
      <w:r w:rsidR="00116A20">
        <w:rPr>
          <w:lang w:val="fr-FR"/>
        </w:rPr>
        <w:t>.</w:t>
      </w:r>
      <w:r w:rsidR="00885488" w:rsidRPr="00B779A9">
        <w:rPr>
          <w:lang w:val="fr-FR"/>
        </w:rPr>
        <w:t xml:space="preserve"> </w:t>
      </w:r>
      <w:r w:rsidR="00BB0294" w:rsidRPr="00B779A9">
        <w:rPr>
          <w:lang w:val="fr-FR"/>
        </w:rPr>
        <w:t xml:space="preserve">[BD] </w:t>
      </w:r>
      <w:r w:rsidR="005F6F99" w:rsidRPr="005A362F">
        <w:rPr>
          <w:rStyle w:val="Incipit"/>
          <w:lang w:val="fr-FR"/>
        </w:rPr>
        <w:t>Benedicamus</w:t>
      </w:r>
      <w:r w:rsidR="00BB0294" w:rsidRPr="00B779A9">
        <w:rPr>
          <w:lang w:val="fr-FR"/>
        </w:rPr>
        <w:t xml:space="preserve"> f</w:t>
      </w:r>
      <w:r w:rsidR="00885488" w:rsidRPr="00B779A9">
        <w:rPr>
          <w:lang w:val="fr-FR"/>
        </w:rPr>
        <w:t>erialiter.</w:t>
      </w:r>
    </w:p>
    <w:p w:rsidR="00885488" w:rsidRPr="00B779A9" w:rsidRDefault="00B04855" w:rsidP="00415109">
      <w:pPr>
        <w:rPr>
          <w:lang w:val="fr-FR"/>
        </w:rPr>
      </w:pPr>
      <w:r w:rsidRPr="00BC2E91">
        <w:rPr>
          <w:rStyle w:val="Time1"/>
          <w:lang w:val="fr-FR"/>
        </w:rPr>
        <w:t>Ad completorium</w:t>
      </w:r>
      <w:r w:rsidR="00885488" w:rsidRPr="00B779A9">
        <w:rPr>
          <w:lang w:val="fr-FR"/>
        </w:rPr>
        <w:t xml:space="preserve"> HY </w:t>
      </w:r>
      <w:r w:rsidR="00885488" w:rsidRPr="005A362F">
        <w:rPr>
          <w:rStyle w:val="Incipit"/>
          <w:lang w:val="fr-FR"/>
        </w:rPr>
        <w:t>Iesu</w:t>
      </w:r>
      <w:r w:rsidR="005A362F" w:rsidRPr="00BE7D55">
        <w:rPr>
          <w:i/>
          <w:lang w:val="fr-FR"/>
        </w:rPr>
        <w:t xml:space="preserve"> </w:t>
      </w:r>
      <w:r w:rsidR="00885488" w:rsidRPr="005A362F">
        <w:rPr>
          <w:rStyle w:val="Incipit"/>
          <w:lang w:val="fr-FR"/>
        </w:rPr>
        <w:t>redemptor</w:t>
      </w:r>
      <w:r w:rsidR="005A362F" w:rsidRPr="00BE7D55">
        <w:rPr>
          <w:i/>
          <w:lang w:val="fr-FR"/>
        </w:rPr>
        <w:t xml:space="preserve"> </w:t>
      </w:r>
      <w:r w:rsidR="002332ED" w:rsidRPr="005A362F">
        <w:rPr>
          <w:rStyle w:val="Incipit"/>
          <w:lang w:val="fr-FR"/>
        </w:rPr>
        <w:t>saecul</w:t>
      </w:r>
      <w:r w:rsidR="00885488" w:rsidRPr="005A362F">
        <w:rPr>
          <w:rStyle w:val="Incipit"/>
          <w:lang w:val="fr-FR"/>
        </w:rPr>
        <w:t>i</w:t>
      </w:r>
      <w:r w:rsidR="00885488" w:rsidRPr="00B779A9">
        <w:rPr>
          <w:lang w:val="fr-FR"/>
        </w:rPr>
        <w:t xml:space="preserve">. AD </w:t>
      </w:r>
      <w:r w:rsidR="00885488" w:rsidRPr="005A362F">
        <w:rPr>
          <w:rStyle w:val="Incipit"/>
          <w:lang w:val="fr-FR"/>
        </w:rPr>
        <w:t>Vigila</w:t>
      </w:r>
      <w:r w:rsidR="00885488" w:rsidRPr="00B779A9">
        <w:rPr>
          <w:lang w:val="fr-FR"/>
        </w:rPr>
        <w:t>.</w:t>
      </w:r>
    </w:p>
    <w:p w:rsidR="00885488" w:rsidRPr="00BC2E91" w:rsidRDefault="00206EF8" w:rsidP="00415109">
      <w:pPr>
        <w:pStyle w:val="berschrift1"/>
        <w:rPr>
          <w:lang w:val="fr-FR"/>
        </w:rPr>
      </w:pPr>
      <w:r w:rsidRPr="00BC2E91">
        <w:rPr>
          <w:lang w:val="fr-FR"/>
        </w:rPr>
        <w:t xml:space="preserve">(165r) </w:t>
      </w:r>
      <w:r w:rsidR="00885488" w:rsidRPr="00BC2E91">
        <w:rPr>
          <w:lang w:val="fr-FR"/>
        </w:rPr>
        <w:t>DE VENERATIONE BEATAE VIRGINIS INFRA SEPTUAGESIMAM ET PASCHA</w:t>
      </w:r>
    </w:p>
    <w:p w:rsidR="00885488" w:rsidRPr="00BC2E91" w:rsidRDefault="00B04855" w:rsidP="00415109">
      <w:pPr>
        <w:rPr>
          <w:lang w:val="it-IT"/>
        </w:rPr>
      </w:pPr>
      <w:r w:rsidRPr="00BC2E91">
        <w:rPr>
          <w:rStyle w:val="Time1"/>
          <w:lang w:val="fr-FR"/>
        </w:rPr>
        <w:t>Ad vesperas</w:t>
      </w:r>
      <w:r w:rsidR="00885488" w:rsidRPr="00B779A9">
        <w:rPr>
          <w:lang w:val="fr-FR"/>
        </w:rPr>
        <w:t xml:space="preserve"> super psalmos AN </w:t>
      </w:r>
      <w:r w:rsidR="00885488" w:rsidRPr="00BC2E91">
        <w:rPr>
          <w:rStyle w:val="Incipit"/>
          <w:lang w:val="fr-FR"/>
        </w:rPr>
        <w:t>Ecce tu</w:t>
      </w:r>
      <w:r w:rsidR="00885488" w:rsidRPr="00B779A9">
        <w:rPr>
          <w:lang w:val="fr-FR"/>
        </w:rPr>
        <w:t xml:space="preserve">. </w:t>
      </w:r>
      <w:r w:rsidR="00BA24A1" w:rsidRPr="00B779A9">
        <w:rPr>
          <w:lang w:val="fr-FR"/>
        </w:rPr>
        <w:t>[</w:t>
      </w:r>
      <w:r w:rsidR="00885488" w:rsidRPr="00B779A9">
        <w:rPr>
          <w:lang w:val="fr-FR"/>
        </w:rPr>
        <w:t>AN</w:t>
      </w:r>
      <w:r w:rsidR="00BA24A1" w:rsidRPr="00B779A9">
        <w:rPr>
          <w:lang w:val="fr-FR"/>
        </w:rPr>
        <w:t>]</w:t>
      </w:r>
      <w:r w:rsidR="00885488" w:rsidRPr="00B779A9">
        <w:rPr>
          <w:lang w:val="fr-FR"/>
        </w:rPr>
        <w:t xml:space="preserve"> </w:t>
      </w:r>
      <w:r w:rsidR="00885488" w:rsidRPr="00BC2E91">
        <w:rPr>
          <w:rStyle w:val="Incipit"/>
          <w:lang w:val="fr-FR"/>
        </w:rPr>
        <w:t>Sicut lilium</w:t>
      </w:r>
      <w:r w:rsidR="00885488" w:rsidRPr="00B779A9">
        <w:rPr>
          <w:lang w:val="fr-FR"/>
        </w:rPr>
        <w:t xml:space="preserve">. </w:t>
      </w:r>
      <w:r w:rsidR="00BA24A1" w:rsidRPr="00B779A9">
        <w:rPr>
          <w:lang w:val="fr-FR"/>
        </w:rPr>
        <w:t>[</w:t>
      </w:r>
      <w:r w:rsidR="00885488" w:rsidRPr="00B779A9">
        <w:rPr>
          <w:lang w:val="fr-FR"/>
        </w:rPr>
        <w:t>AN</w:t>
      </w:r>
      <w:r w:rsidR="00BA24A1" w:rsidRPr="00B779A9">
        <w:rPr>
          <w:lang w:val="fr-FR"/>
        </w:rPr>
        <w:t>]</w:t>
      </w:r>
      <w:r w:rsidR="00885488" w:rsidRPr="00B779A9">
        <w:rPr>
          <w:lang w:val="fr-FR"/>
        </w:rPr>
        <w:t xml:space="preserve"> </w:t>
      </w:r>
      <w:r w:rsidR="00885488" w:rsidRPr="00BC2E91">
        <w:rPr>
          <w:rStyle w:val="Incipit"/>
          <w:lang w:val="fr-FR"/>
        </w:rPr>
        <w:t>Fa</w:t>
      </w:r>
      <w:r w:rsidR="00382E22" w:rsidRPr="00BC2E91">
        <w:rPr>
          <w:rStyle w:val="Incipit"/>
          <w:lang w:val="fr-FR"/>
        </w:rPr>
        <w:t>vu</w:t>
      </w:r>
      <w:r w:rsidR="00885488" w:rsidRPr="00BC2E91">
        <w:rPr>
          <w:rStyle w:val="Incipit"/>
          <w:lang w:val="fr-FR"/>
        </w:rPr>
        <w:t>s distillans</w:t>
      </w:r>
      <w:r w:rsidR="00885488" w:rsidRPr="00B779A9">
        <w:rPr>
          <w:lang w:val="fr-FR"/>
        </w:rPr>
        <w:t xml:space="preserve">. </w:t>
      </w:r>
      <w:r w:rsidR="00BA24A1" w:rsidRPr="00B779A9">
        <w:rPr>
          <w:lang w:val="fr-FR"/>
        </w:rPr>
        <w:t>[</w:t>
      </w:r>
      <w:r w:rsidR="00885488" w:rsidRPr="00B779A9">
        <w:rPr>
          <w:lang w:val="fr-FR"/>
        </w:rPr>
        <w:t>AN</w:t>
      </w:r>
      <w:r w:rsidR="00BA24A1" w:rsidRPr="00B779A9">
        <w:rPr>
          <w:lang w:val="fr-FR"/>
        </w:rPr>
        <w:t>]</w:t>
      </w:r>
      <w:r w:rsidR="00885488" w:rsidRPr="00B779A9">
        <w:rPr>
          <w:lang w:val="fr-FR"/>
        </w:rPr>
        <w:t xml:space="preserve"> </w:t>
      </w:r>
      <w:r w:rsidR="00885488" w:rsidRPr="00BC2E91">
        <w:rPr>
          <w:rStyle w:val="Incipit"/>
          <w:lang w:val="fr-FR"/>
        </w:rPr>
        <w:t>Emissiones tuae</w:t>
      </w:r>
      <w:r w:rsidR="00885488" w:rsidRPr="00B779A9">
        <w:rPr>
          <w:lang w:val="fr-FR"/>
        </w:rPr>
        <w:t xml:space="preserve">. </w:t>
      </w:r>
      <w:r w:rsidR="00BA24A1" w:rsidRPr="00B779A9">
        <w:rPr>
          <w:lang w:val="fr-FR"/>
        </w:rPr>
        <w:t>[</w:t>
      </w:r>
      <w:r w:rsidR="00885488" w:rsidRPr="00B779A9">
        <w:rPr>
          <w:lang w:val="fr-FR"/>
        </w:rPr>
        <w:t>AN</w:t>
      </w:r>
      <w:r w:rsidR="00BA24A1" w:rsidRPr="00B779A9">
        <w:rPr>
          <w:lang w:val="fr-FR"/>
        </w:rPr>
        <w:t>]</w:t>
      </w:r>
      <w:r w:rsidR="00885488" w:rsidRPr="00B779A9">
        <w:rPr>
          <w:lang w:val="fr-FR"/>
        </w:rPr>
        <w:t xml:space="preserve"> </w:t>
      </w:r>
      <w:r w:rsidR="00885488" w:rsidRPr="00BC2E91">
        <w:rPr>
          <w:rStyle w:val="Incipit"/>
          <w:lang w:val="fr-FR"/>
        </w:rPr>
        <w:t>Fons hortorum</w:t>
      </w:r>
      <w:r w:rsidR="00885488" w:rsidRPr="00B779A9">
        <w:rPr>
          <w:lang w:val="fr-FR"/>
        </w:rPr>
        <w:t xml:space="preserve">. PS </w:t>
      </w:r>
      <w:r w:rsidR="00885488" w:rsidRPr="00BC2E91">
        <w:rPr>
          <w:rStyle w:val="Incipit"/>
          <w:lang w:val="fr-FR"/>
        </w:rPr>
        <w:t>Dixit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Laudate pueri</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Laetatus sum</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Nisi dominus aedificaverit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 xml:space="preserve">Lauda </w:t>
      </w:r>
      <w:r w:rsidR="00567E70" w:rsidRPr="00BC2E91">
        <w:rPr>
          <w:rStyle w:val="Incipit"/>
          <w:lang w:val="fr-FR"/>
        </w:rPr>
        <w:t>Hierusalem</w:t>
      </w:r>
      <w:r w:rsidR="00885488" w:rsidRPr="00B779A9">
        <w:rPr>
          <w:lang w:val="fr-FR"/>
        </w:rPr>
        <w:t xml:space="preserve">. RP </w:t>
      </w:r>
      <w:r w:rsidR="00885488" w:rsidRPr="00BC2E91">
        <w:rPr>
          <w:rStyle w:val="Incipit"/>
          <w:lang w:val="fr-FR"/>
        </w:rPr>
        <w:t xml:space="preserve">Beata </w:t>
      </w:r>
      <w:r w:rsidR="00810FB8" w:rsidRPr="00BC2E91">
        <w:rPr>
          <w:rStyle w:val="Incipit"/>
          <w:lang w:val="fr-FR"/>
        </w:rPr>
        <w:t>|est::</w:t>
      </w:r>
      <w:r w:rsidR="00885488" w:rsidRPr="00BC2E91">
        <w:rPr>
          <w:rStyle w:val="Incipit"/>
          <w:lang w:val="fr-FR"/>
        </w:rPr>
        <w:t>es</w:t>
      </w:r>
      <w:r w:rsidR="00810FB8" w:rsidRPr="00BC2E91">
        <w:rPr>
          <w:rStyle w:val="Incipit"/>
          <w:lang w:val="fr-FR"/>
        </w:rPr>
        <w:t>|</w:t>
      </w:r>
      <w:r w:rsidR="00885488" w:rsidRPr="00BC2E91">
        <w:rPr>
          <w:rStyle w:val="Incipit"/>
          <w:lang w:val="fr-FR"/>
        </w:rPr>
        <w:t xml:space="preserve"> virgo Maria</w:t>
      </w:r>
      <w:r w:rsidR="00885488" w:rsidRPr="00B779A9">
        <w:rPr>
          <w:lang w:val="fr-FR"/>
        </w:rPr>
        <w:t xml:space="preserve"> </w:t>
      </w:r>
      <w:r w:rsidR="008D35E3" w:rsidRPr="00B779A9">
        <w:rPr>
          <w:lang w:val="fr-FR"/>
        </w:rPr>
        <w:t>quaere</w:t>
      </w:r>
      <w:r w:rsidR="00885488" w:rsidRPr="00B779A9">
        <w:rPr>
          <w:lang w:val="fr-FR"/>
        </w:rPr>
        <w:t xml:space="preserve"> de assumptione in </w:t>
      </w:r>
      <w:r w:rsidR="00885488" w:rsidRPr="00BC2E91">
        <w:rPr>
          <w:rStyle w:val="Funktion"/>
          <w:lang w:val="fr-FR"/>
        </w:rPr>
        <w:t>summo antiphonario</w:t>
      </w:r>
      <w:r w:rsidR="00885488" w:rsidRPr="00B779A9">
        <w:rPr>
          <w:lang w:val="fr-FR"/>
        </w:rPr>
        <w:t xml:space="preserve"> folio</w:t>
      </w:r>
      <w:r w:rsidR="00DD1415">
        <w:rPr>
          <w:lang w:val="fr-FR"/>
        </w:rPr>
        <w:t>@</w:t>
      </w:r>
      <w:r w:rsidR="00DD1415" w:rsidRPr="00B779A9">
        <w:rPr>
          <w:lang w:val="fr-FR"/>
        </w:rPr>
        <w:t>159.</w:t>
      </w:r>
      <w:r w:rsidR="00885488" w:rsidRPr="00B779A9">
        <w:rPr>
          <w:lang w:val="fr-FR"/>
        </w:rPr>
        <w:t xml:space="preserve"> HY </w:t>
      </w:r>
      <w:r w:rsidR="00885488" w:rsidRPr="00BC2E91">
        <w:rPr>
          <w:rStyle w:val="Incipit"/>
          <w:lang w:val="fr-FR"/>
        </w:rPr>
        <w:t>Ave maris stella</w:t>
      </w:r>
      <w:r w:rsidR="00885488" w:rsidRPr="00B779A9">
        <w:rPr>
          <w:lang w:val="fr-FR"/>
        </w:rPr>
        <w:t xml:space="preserve">. VS </w:t>
      </w:r>
      <w:r w:rsidR="00885488" w:rsidRPr="00BC2E91">
        <w:rPr>
          <w:rStyle w:val="Incipit"/>
          <w:lang w:val="fr-FR"/>
        </w:rPr>
        <w:t>Ave Maria</w:t>
      </w:r>
      <w:r w:rsidR="00885488" w:rsidRPr="00B779A9">
        <w:rPr>
          <w:lang w:val="fr-FR"/>
        </w:rPr>
        <w:t xml:space="preserve">. </w:t>
      </w:r>
      <w:r w:rsidR="000230E4">
        <w:rPr>
          <w:lang w:val="fr-FR"/>
        </w:rPr>
        <w:t>Super Magnificat antiphona s</w:t>
      </w:r>
      <w:r w:rsidR="00885488" w:rsidRPr="00B779A9">
        <w:rPr>
          <w:lang w:val="fr-FR"/>
        </w:rPr>
        <w:t xml:space="preserve">i fuerit </w:t>
      </w:r>
      <w:r w:rsidR="00885488" w:rsidRPr="00BC2E91">
        <w:rPr>
          <w:rStyle w:val="Funktion"/>
          <w:lang w:val="fr-FR"/>
        </w:rPr>
        <w:t>chorus</w:t>
      </w:r>
      <w:r w:rsidR="00885488" w:rsidRPr="00B779A9">
        <w:rPr>
          <w:lang w:val="fr-FR"/>
        </w:rPr>
        <w:t xml:space="preserve"> in loco </w:t>
      </w:r>
      <w:r w:rsidR="00885488" w:rsidRPr="00BC2E91">
        <w:rPr>
          <w:rStyle w:val="Funktion"/>
          <w:lang w:val="fr-FR"/>
        </w:rPr>
        <w:t>praelati</w:t>
      </w:r>
      <w:r w:rsidR="00885488" w:rsidRPr="00B779A9">
        <w:rPr>
          <w:lang w:val="fr-FR"/>
        </w:rPr>
        <w:t xml:space="preserve"> </w:t>
      </w:r>
      <w:r w:rsidR="000230E4">
        <w:rPr>
          <w:lang w:val="fr-FR"/>
        </w:rPr>
        <w:t>[</w:t>
      </w:r>
      <w:r w:rsidR="00885488" w:rsidRPr="00B779A9">
        <w:rPr>
          <w:lang w:val="fr-FR"/>
        </w:rPr>
        <w:t>AM</w:t>
      </w:r>
      <w:r w:rsidR="000230E4">
        <w:rPr>
          <w:lang w:val="fr-FR"/>
        </w:rPr>
        <w:t>]</w:t>
      </w:r>
      <w:r w:rsidR="00885488" w:rsidRPr="00B779A9">
        <w:rPr>
          <w:lang w:val="fr-FR"/>
        </w:rPr>
        <w:t xml:space="preserve"> </w:t>
      </w:r>
      <w:r w:rsidR="00885488" w:rsidRPr="00BC2E91">
        <w:rPr>
          <w:rStyle w:val="Incipit"/>
          <w:lang w:val="fr-FR"/>
        </w:rPr>
        <w:t>Dilecte mi apprehendam te</w:t>
      </w:r>
      <w:r w:rsidR="00885488" w:rsidRPr="00B779A9">
        <w:rPr>
          <w:lang w:val="fr-FR"/>
        </w:rPr>
        <w:t xml:space="preserve">. </w:t>
      </w:r>
      <w:r w:rsidR="00885488" w:rsidRPr="00BC2E91">
        <w:rPr>
          <w:lang w:val="it-IT"/>
        </w:rPr>
        <w:t xml:space="preserve">Si in loco </w:t>
      </w:r>
      <w:r w:rsidR="00885488" w:rsidRPr="00BC2E91">
        <w:rPr>
          <w:rStyle w:val="Funktion"/>
          <w:lang w:val="it-IT"/>
        </w:rPr>
        <w:t>decani</w:t>
      </w:r>
      <w:r w:rsidR="00885488" w:rsidRPr="00BC2E91">
        <w:rPr>
          <w:lang w:val="it-IT"/>
        </w:rPr>
        <w:t xml:space="preserve"> </w:t>
      </w:r>
      <w:r w:rsidR="00BA24A1" w:rsidRPr="00BC2E91">
        <w:rPr>
          <w:lang w:val="it-IT"/>
        </w:rPr>
        <w:t>[</w:t>
      </w:r>
      <w:r w:rsidR="00885488" w:rsidRPr="00BC2E91">
        <w:rPr>
          <w:lang w:val="it-IT"/>
        </w:rPr>
        <w:t>AM</w:t>
      </w:r>
      <w:r w:rsidR="00BA24A1" w:rsidRPr="00BC2E91">
        <w:rPr>
          <w:lang w:val="it-IT"/>
        </w:rPr>
        <w:t>]</w:t>
      </w:r>
      <w:r w:rsidR="00885488" w:rsidRPr="00BC2E91">
        <w:rPr>
          <w:lang w:val="it-IT"/>
        </w:rPr>
        <w:t xml:space="preserve"> </w:t>
      </w:r>
      <w:r w:rsidR="00885488" w:rsidRPr="00BC2E91">
        <w:rPr>
          <w:rStyle w:val="Incipit"/>
          <w:lang w:val="it-IT"/>
        </w:rPr>
        <w:t xml:space="preserve">Ortus </w:t>
      </w:r>
      <w:r w:rsidR="00495E5A" w:rsidRPr="00BC2E91">
        <w:rPr>
          <w:rStyle w:val="Incipit"/>
          <w:lang w:val="it-IT"/>
        </w:rPr>
        <w:t>%D::</w:t>
      </w:r>
      <w:r w:rsidR="00362D68" w:rsidRPr="00BC2E91">
        <w:rPr>
          <w:rStyle w:val="Incipit"/>
          <w:lang w:val="it-IT"/>
        </w:rPr>
        <w:t>tuus</w:t>
      </w:r>
      <w:r w:rsidR="00495E5A" w:rsidRPr="00BC2E91">
        <w:rPr>
          <w:rStyle w:val="Incipit"/>
          <w:lang w:val="it-IT"/>
        </w:rPr>
        <w:t xml:space="preserve">% </w:t>
      </w:r>
      <w:r w:rsidR="00885488" w:rsidRPr="00BC2E91">
        <w:rPr>
          <w:rStyle w:val="Incipit"/>
          <w:lang w:val="it-IT"/>
        </w:rPr>
        <w:t>conclusus est</w:t>
      </w:r>
      <w:r w:rsidR="00885488" w:rsidRPr="00BC2E91">
        <w:rPr>
          <w:lang w:val="it-IT"/>
        </w:rPr>
        <w:t xml:space="preserve"> </w:t>
      </w:r>
      <w:r w:rsidR="008D35E3" w:rsidRPr="00BC2E91">
        <w:rPr>
          <w:lang w:val="it-IT"/>
        </w:rPr>
        <w:t>quaere</w:t>
      </w:r>
      <w:r w:rsidR="00885488" w:rsidRPr="00BC2E91">
        <w:rPr>
          <w:lang w:val="it-IT"/>
        </w:rPr>
        <w:t xml:space="preserve"> in </w:t>
      </w:r>
      <w:r w:rsidR="00885488" w:rsidRPr="00BC2E91">
        <w:rPr>
          <w:rStyle w:val="Funktion"/>
          <w:lang w:val="it-IT"/>
        </w:rPr>
        <w:t>summo antiphonario</w:t>
      </w:r>
      <w:r w:rsidR="00DD1415">
        <w:rPr>
          <w:lang w:val="it-IT"/>
        </w:rPr>
        <w:t>@</w:t>
      </w:r>
      <w:r w:rsidR="00DD1415" w:rsidRPr="00BC2E91">
        <w:rPr>
          <w:lang w:val="it-IT"/>
        </w:rPr>
        <w:t>206.</w:t>
      </w:r>
      <w:r w:rsidR="00BC13B9" w:rsidRPr="00BC2E91">
        <w:rPr>
          <w:lang w:val="it-IT"/>
        </w:rPr>
        <w:t xml:space="preserve"> Suffragium de omnibus sanctis</w:t>
      </w:r>
      <w:r w:rsidR="00116A20" w:rsidRPr="00BC2E91">
        <w:rPr>
          <w:lang w:val="it-IT"/>
        </w:rPr>
        <w:t>.</w:t>
      </w:r>
      <w:r w:rsidR="00885488" w:rsidRPr="00BC2E91">
        <w:rPr>
          <w:lang w:val="it-IT"/>
        </w:rPr>
        <w:t xml:space="preserve"> </w:t>
      </w:r>
      <w:r w:rsidR="00BB0294" w:rsidRPr="00BC2E91">
        <w:rPr>
          <w:lang w:val="it-IT"/>
        </w:rPr>
        <w:t xml:space="preserve">[BD] </w:t>
      </w:r>
      <w:r w:rsidR="005F6F99" w:rsidRPr="00BC2E91">
        <w:rPr>
          <w:rStyle w:val="Incipit"/>
          <w:lang w:val="it-IT"/>
        </w:rPr>
        <w:t>Benedicamus</w:t>
      </w:r>
      <w:r w:rsidR="00BB0294" w:rsidRPr="00BC2E91">
        <w:rPr>
          <w:lang w:val="it-IT"/>
        </w:rPr>
        <w:t xml:space="preserve"> ferialiter</w:t>
      </w:r>
      <w:r w:rsidR="00885488" w:rsidRPr="00BC2E91">
        <w:rPr>
          <w:lang w:val="it-IT"/>
        </w:rPr>
        <w:t>.</w:t>
      </w:r>
    </w:p>
    <w:p w:rsidR="00885488" w:rsidRPr="00BC2E91" w:rsidRDefault="00BC13B9" w:rsidP="00415109">
      <w:pPr>
        <w:rPr>
          <w:lang w:val="it-IT"/>
        </w:rPr>
      </w:pPr>
      <w:r w:rsidRPr="00BC2E91">
        <w:rPr>
          <w:rStyle w:val="Time1"/>
          <w:lang w:val="it-IT"/>
        </w:rPr>
        <w:t>Ad completorium</w:t>
      </w:r>
      <w:r w:rsidR="00885488" w:rsidRPr="00BC2E91">
        <w:rPr>
          <w:lang w:val="it-IT"/>
        </w:rPr>
        <w:t xml:space="preserve"> HY </w:t>
      </w:r>
      <w:r w:rsidR="00885488" w:rsidRPr="00BC2E91">
        <w:rPr>
          <w:rStyle w:val="Incipit"/>
          <w:lang w:val="it-IT"/>
        </w:rPr>
        <w:t>Rex Christe</w:t>
      </w:r>
      <w:r w:rsidR="00885488" w:rsidRPr="00BC2E91">
        <w:rPr>
          <w:lang w:val="it-IT"/>
        </w:rPr>
        <w:t xml:space="preserve">. AD </w:t>
      </w:r>
      <w:r w:rsidR="00885488" w:rsidRPr="00BC2E91">
        <w:rPr>
          <w:rStyle w:val="Incipit"/>
          <w:lang w:val="it-IT"/>
        </w:rPr>
        <w:t>Glorificamus te</w:t>
      </w:r>
      <w:r w:rsidR="00885488" w:rsidRPr="00BC2E91">
        <w:rPr>
          <w:lang w:val="it-IT"/>
        </w:rPr>
        <w:t>.</w:t>
      </w:r>
    </w:p>
    <w:p w:rsidR="000230E4" w:rsidRDefault="00BC13B9" w:rsidP="00415109">
      <w:pPr>
        <w:rPr>
          <w:lang w:val="pt-PT"/>
        </w:rPr>
      </w:pPr>
      <w:r w:rsidRPr="00BC2E91">
        <w:rPr>
          <w:rStyle w:val="Time1"/>
          <w:lang w:val="it-IT"/>
        </w:rPr>
        <w:t>Ad matutinum</w:t>
      </w:r>
      <w:r w:rsidR="00885488" w:rsidRPr="00BC2E91">
        <w:rPr>
          <w:lang w:val="it-IT"/>
        </w:rPr>
        <w:t xml:space="preserve"> I</w:t>
      </w:r>
      <w:r w:rsidR="00BB0294" w:rsidRPr="00BC2E91">
        <w:rPr>
          <w:lang w:val="it-IT"/>
        </w:rPr>
        <w:t>N</w:t>
      </w:r>
      <w:r w:rsidR="00885488" w:rsidRPr="00BC2E91">
        <w:rPr>
          <w:lang w:val="it-IT"/>
        </w:rPr>
        <w:t xml:space="preserve">V </w:t>
      </w:r>
      <w:r w:rsidR="00885488" w:rsidRPr="00BC2E91">
        <w:rPr>
          <w:rStyle w:val="Incipit"/>
          <w:lang w:val="it-IT"/>
        </w:rPr>
        <w:t>Ave</w:t>
      </w:r>
      <w:r w:rsidR="005A362F" w:rsidRPr="00BC2E91">
        <w:rPr>
          <w:i/>
          <w:lang w:val="it-IT"/>
        </w:rPr>
        <w:t xml:space="preserve"> </w:t>
      </w:r>
      <w:r w:rsidR="00885488" w:rsidRPr="00BC2E91">
        <w:rPr>
          <w:rStyle w:val="Incipit"/>
          <w:lang w:val="it-IT"/>
        </w:rPr>
        <w:t>Maria</w:t>
      </w:r>
      <w:r w:rsidR="00885488" w:rsidRPr="00BC2E91">
        <w:rPr>
          <w:lang w:val="it-IT"/>
        </w:rPr>
        <w:t xml:space="preserve"> </w:t>
      </w:r>
      <w:r w:rsidR="008D35E3" w:rsidRPr="00BC2E91">
        <w:rPr>
          <w:lang w:val="it-IT"/>
        </w:rPr>
        <w:t>quaere</w:t>
      </w:r>
      <w:r w:rsidR="00885488" w:rsidRPr="00BC2E91">
        <w:rPr>
          <w:lang w:val="it-IT"/>
        </w:rPr>
        <w:t xml:space="preserve"> in </w:t>
      </w:r>
      <w:r w:rsidR="00885488" w:rsidRPr="00BC2E91">
        <w:rPr>
          <w:rStyle w:val="Funktion"/>
          <w:lang w:val="it-IT"/>
        </w:rPr>
        <w:t>summo antiphonario</w:t>
      </w:r>
      <w:r w:rsidR="00DD1415">
        <w:rPr>
          <w:lang w:val="it-IT"/>
        </w:rPr>
        <w:t>@</w:t>
      </w:r>
      <w:r w:rsidR="00DD1415" w:rsidRPr="00BC2E91">
        <w:rPr>
          <w:lang w:val="it-IT"/>
        </w:rPr>
        <w:t>167.</w:t>
      </w:r>
      <w:r w:rsidR="00885488" w:rsidRPr="00BC2E91">
        <w:rPr>
          <w:lang w:val="it-IT"/>
        </w:rPr>
        <w:t xml:space="preserve"> </w:t>
      </w:r>
      <w:r w:rsidR="00885488" w:rsidRPr="00B779A9">
        <w:rPr>
          <w:lang w:val="pt-PT"/>
        </w:rPr>
        <w:t xml:space="preserve">HY </w:t>
      </w:r>
      <w:r w:rsidR="00A03850" w:rsidRPr="005A362F">
        <w:rPr>
          <w:rStyle w:val="Incipit"/>
          <w:lang w:val="pt-PT"/>
        </w:rPr>
        <w:t>Quem</w:t>
      </w:r>
      <w:r w:rsidR="005A362F" w:rsidRPr="00BE7D55">
        <w:rPr>
          <w:i/>
          <w:lang w:val="pt-PT"/>
        </w:rPr>
        <w:t xml:space="preserve"> </w:t>
      </w:r>
      <w:r w:rsidR="00A03850" w:rsidRPr="005A362F">
        <w:rPr>
          <w:rStyle w:val="Incipit"/>
          <w:lang w:val="pt-PT"/>
        </w:rPr>
        <w:t>terra</w:t>
      </w:r>
      <w:r w:rsidR="005A362F" w:rsidRPr="00BE7D55">
        <w:rPr>
          <w:i/>
          <w:lang w:val="pt-PT"/>
        </w:rPr>
        <w:t xml:space="preserve"> </w:t>
      </w:r>
      <w:r w:rsidR="00A03850" w:rsidRPr="005A362F">
        <w:rPr>
          <w:rStyle w:val="Incipit"/>
          <w:lang w:val="pt-PT"/>
        </w:rPr>
        <w:t>pontus</w:t>
      </w:r>
      <w:r w:rsidR="005A362F" w:rsidRPr="00BE7D55">
        <w:rPr>
          <w:i/>
          <w:lang w:val="pt-PT"/>
        </w:rPr>
        <w:t xml:space="preserve"> </w:t>
      </w:r>
      <w:r w:rsidR="002F7188" w:rsidRPr="005A362F">
        <w:rPr>
          <w:rStyle w:val="Incipit"/>
          <w:lang w:val="pt-PT"/>
        </w:rPr>
        <w:t>aethe</w:t>
      </w:r>
      <w:r w:rsidR="00885488" w:rsidRPr="005A362F">
        <w:rPr>
          <w:rStyle w:val="Incipit"/>
          <w:lang w:val="pt-PT"/>
        </w:rPr>
        <w:t>ra</w:t>
      </w:r>
      <w:r w:rsidR="00885488" w:rsidRPr="00B779A9">
        <w:rPr>
          <w:lang w:val="pt-PT"/>
        </w:rPr>
        <w:t xml:space="preserve"> mediam partem usque ad </w:t>
      </w:r>
      <w:r w:rsidR="00BB0294" w:rsidRPr="00B779A9">
        <w:rPr>
          <w:lang w:val="pt-PT"/>
        </w:rPr>
        <w:t>H</w:t>
      </w:r>
      <w:r w:rsidR="00885488" w:rsidRPr="00B779A9">
        <w:rPr>
          <w:lang w:val="pt-PT"/>
        </w:rPr>
        <w:t xml:space="preserve">V </w:t>
      </w:r>
      <w:r w:rsidR="00885488" w:rsidRPr="005A362F">
        <w:rPr>
          <w:rStyle w:val="Incipit"/>
          <w:lang w:val="pt-PT"/>
        </w:rPr>
        <w:t>O</w:t>
      </w:r>
      <w:r w:rsidR="005A362F" w:rsidRPr="00BE7D55">
        <w:rPr>
          <w:i/>
          <w:lang w:val="pt-PT"/>
        </w:rPr>
        <w:t xml:space="preserve"> </w:t>
      </w:r>
      <w:r w:rsidR="00885488" w:rsidRPr="005A362F">
        <w:rPr>
          <w:rStyle w:val="Incipit"/>
          <w:lang w:val="pt-PT"/>
        </w:rPr>
        <w:t>gloriosa</w:t>
      </w:r>
      <w:r w:rsidR="005A362F" w:rsidRPr="00BE7D55">
        <w:rPr>
          <w:i/>
          <w:lang w:val="pt-PT"/>
        </w:rPr>
        <w:t xml:space="preserve"> </w:t>
      </w:r>
      <w:r w:rsidR="00885488" w:rsidRPr="005A362F">
        <w:rPr>
          <w:rStyle w:val="Incipit"/>
          <w:lang w:val="pt-PT"/>
        </w:rPr>
        <w:t>domina</w:t>
      </w:r>
      <w:r w:rsidR="00885488" w:rsidRPr="00B779A9">
        <w:rPr>
          <w:lang w:val="pt-PT"/>
        </w:rPr>
        <w:t>.</w:t>
      </w:r>
      <w:r w:rsidR="00BB0294" w:rsidRPr="00B779A9">
        <w:rPr>
          <w:lang w:val="pt-PT"/>
        </w:rPr>
        <w:t xml:space="preserve"> </w:t>
      </w:r>
    </w:p>
    <w:p w:rsidR="00885488" w:rsidRPr="00BC2E91" w:rsidRDefault="00BB0294" w:rsidP="00415109">
      <w:pPr>
        <w:rPr>
          <w:lang w:val="it-IT"/>
        </w:rPr>
      </w:pPr>
      <w:r w:rsidRPr="00B779A9">
        <w:rPr>
          <w:lang w:val="pt-PT"/>
        </w:rPr>
        <w:lastRenderedPageBreak/>
        <w:t>(165v)</w:t>
      </w:r>
      <w:r w:rsidR="000230E4">
        <w:rPr>
          <w:lang w:val="pt-PT"/>
        </w:rPr>
        <w:t xml:space="preserve"> </w:t>
      </w:r>
      <w:r w:rsidR="00BC13B9" w:rsidRPr="00BC2E91">
        <w:rPr>
          <w:rStyle w:val="Time2"/>
          <w:lang w:val="pt-PT"/>
        </w:rPr>
        <w:t>In primo nocturno</w:t>
      </w:r>
      <w:r w:rsidR="00885488" w:rsidRPr="00B779A9">
        <w:rPr>
          <w:lang w:val="pt-PT"/>
        </w:rPr>
        <w:t xml:space="preserve"> AN </w:t>
      </w:r>
      <w:r w:rsidR="00885488" w:rsidRPr="00BC2E91">
        <w:rPr>
          <w:rStyle w:val="Incipit"/>
          <w:lang w:val="pt-PT"/>
        </w:rPr>
        <w:t>Benedicta tu</w:t>
      </w:r>
      <w:r w:rsidR="00885488" w:rsidRPr="00B779A9">
        <w:rPr>
          <w:lang w:val="pt-PT"/>
        </w:rPr>
        <w:t xml:space="preserve"> cum duabus sequentibus. PS </w:t>
      </w:r>
      <w:r w:rsidR="0052743D" w:rsidRPr="00BC2E91">
        <w:rPr>
          <w:rStyle w:val="Incipit"/>
          <w:lang w:val="pt-PT"/>
        </w:rPr>
        <w:t>|</w:t>
      </w:r>
      <w:r w:rsidR="00885488" w:rsidRPr="00BC2E91">
        <w:rPr>
          <w:rStyle w:val="Incipit"/>
          <w:lang w:val="pt-PT"/>
        </w:rPr>
        <w:t>Dominus</w:t>
      </w:r>
      <w:r w:rsidR="0052743D" w:rsidRPr="00BC2E91">
        <w:rPr>
          <w:rStyle w:val="Incipit"/>
          <w:lang w:val="pt-PT"/>
        </w:rPr>
        <w:t>::Domine|</w:t>
      </w:r>
      <w:r w:rsidR="00885488" w:rsidRPr="00BC2E91">
        <w:rPr>
          <w:rStyle w:val="Incipit"/>
          <w:lang w:val="pt-PT"/>
        </w:rPr>
        <w:t xml:space="preserve"> dominus</w:t>
      </w:r>
      <w:r w:rsidR="00885488" w:rsidRPr="00B779A9">
        <w:rPr>
          <w:lang w:val="pt-PT"/>
        </w:rPr>
        <w:t>.</w:t>
      </w:r>
      <w:r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Caeli enarrant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Domini est terra</w:t>
      </w:r>
      <w:r w:rsidR="00885488" w:rsidRPr="00B779A9">
        <w:rPr>
          <w:lang w:val="pt-PT"/>
        </w:rPr>
        <w:t xml:space="preserve">. </w:t>
      </w:r>
      <w:r w:rsidR="00885488" w:rsidRPr="00B779A9">
        <w:rPr>
          <w:lang w:val="it-IT"/>
        </w:rPr>
        <w:t xml:space="preserve">VS </w:t>
      </w:r>
      <w:r w:rsidR="00885488" w:rsidRPr="00BC2E91">
        <w:rPr>
          <w:rStyle w:val="Incipit"/>
          <w:lang w:val="it-IT"/>
        </w:rPr>
        <w:t>Specie tua</w:t>
      </w:r>
      <w:r w:rsidR="001B6711" w:rsidRPr="00B779A9">
        <w:rPr>
          <w:lang w:val="it-IT"/>
        </w:rPr>
        <w:t xml:space="preserve">. </w:t>
      </w:r>
      <w:r w:rsidR="00362D68" w:rsidRPr="00B779A9">
        <w:rPr>
          <w:lang w:val="it-IT"/>
        </w:rPr>
        <w:t>Lecti</w:t>
      </w:r>
      <w:r w:rsidR="000230E4">
        <w:rPr>
          <w:lang w:val="it-IT"/>
        </w:rPr>
        <w:t>ones quaere in libro de sanctis</w:t>
      </w:r>
      <w:r w:rsidR="00362D68" w:rsidRPr="00B779A9">
        <w:rPr>
          <w:lang w:val="it-IT"/>
        </w:rPr>
        <w:t xml:space="preserve"> [</w:t>
      </w:r>
      <w:r w:rsidR="001B6711" w:rsidRPr="00B779A9">
        <w:rPr>
          <w:lang w:val="it-IT"/>
        </w:rPr>
        <w:t>LS</w:t>
      </w:r>
      <w:r w:rsidR="00362D68" w:rsidRPr="00B779A9">
        <w:rPr>
          <w:lang w:val="it-IT"/>
        </w:rPr>
        <w:t>]</w:t>
      </w:r>
      <w:r w:rsidR="00885488" w:rsidRPr="00B779A9">
        <w:rPr>
          <w:lang w:val="it-IT"/>
        </w:rPr>
        <w:t xml:space="preserve"> </w:t>
      </w:r>
      <w:r w:rsidR="00885488" w:rsidRPr="00BC2E91">
        <w:rPr>
          <w:rStyle w:val="Incipit"/>
          <w:lang w:val="it-IT"/>
        </w:rPr>
        <w:t xml:space="preserve">Si omnium nostrorum membra </w:t>
      </w:r>
      <w:r w:rsidR="001023E8" w:rsidRPr="00BC2E91">
        <w:rPr>
          <w:rStyle w:val="Incipit"/>
          <w:lang w:val="it-IT"/>
        </w:rPr>
        <w:t>vertere</w:t>
      </w:r>
      <w:r w:rsidR="00885488" w:rsidRPr="00BC2E91">
        <w:rPr>
          <w:rStyle w:val="Incipit"/>
          <w:lang w:val="it-IT"/>
        </w:rPr>
        <w:t>ntur in linguas</w:t>
      </w:r>
      <w:r w:rsidR="00885488" w:rsidRPr="00B779A9">
        <w:rPr>
          <w:lang w:val="it-IT"/>
        </w:rPr>
        <w:t xml:space="preserve">. RP </w:t>
      </w:r>
      <w:r w:rsidR="00885488" w:rsidRPr="00BC2E91">
        <w:rPr>
          <w:rStyle w:val="Incipit"/>
          <w:lang w:val="it-IT"/>
        </w:rPr>
        <w:t>Vidi speciosam</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BC2E91">
        <w:rPr>
          <w:rStyle w:val="Incipit"/>
          <w:lang w:val="it-IT"/>
        </w:rPr>
        <w:t>Sicut cedrus</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BC2E91">
        <w:rPr>
          <w:rStyle w:val="Incipit"/>
          <w:lang w:val="it-IT"/>
        </w:rPr>
        <w:t>Quae est ista</w:t>
      </w:r>
      <w:r w:rsidR="00885488" w:rsidRPr="00B779A9">
        <w:rPr>
          <w:lang w:val="it-IT"/>
        </w:rPr>
        <w:t>.</w:t>
      </w:r>
    </w:p>
    <w:p w:rsidR="00885488" w:rsidRPr="00B779A9" w:rsidRDefault="00BC13B9" w:rsidP="00415109">
      <w:pPr>
        <w:rPr>
          <w:lang w:val="pt-PT"/>
        </w:rPr>
      </w:pPr>
      <w:r w:rsidRPr="00BC2E91">
        <w:rPr>
          <w:rStyle w:val="Time2"/>
          <w:lang w:val="pt-PT"/>
        </w:rPr>
        <w:t>In secundo nocturno</w:t>
      </w:r>
      <w:r w:rsidR="00885488" w:rsidRPr="00B779A9">
        <w:rPr>
          <w:lang w:val="pt-PT"/>
        </w:rPr>
        <w:t xml:space="preserve"> AN </w:t>
      </w:r>
      <w:r w:rsidR="00885488" w:rsidRPr="005A362F">
        <w:rPr>
          <w:rStyle w:val="Incipit"/>
          <w:lang w:val="pt-PT"/>
        </w:rPr>
        <w:t>Specie</w:t>
      </w:r>
      <w:r w:rsidR="005A362F" w:rsidRPr="00BE7D55">
        <w:rPr>
          <w:i/>
          <w:lang w:val="pt-PT"/>
        </w:rPr>
        <w:t xml:space="preserve"> </w:t>
      </w:r>
      <w:r w:rsidR="00885488" w:rsidRPr="005A362F">
        <w:rPr>
          <w:rStyle w:val="Incipit"/>
          <w:lang w:val="pt-PT"/>
        </w:rPr>
        <w:t>tua</w:t>
      </w:r>
      <w:r w:rsidR="00885488" w:rsidRPr="00B779A9">
        <w:rPr>
          <w:lang w:val="pt-PT"/>
        </w:rPr>
        <w:t xml:space="preserve"> cum duabus sequentibus. PS </w:t>
      </w:r>
      <w:r w:rsidR="00885488" w:rsidRPr="005A362F">
        <w:rPr>
          <w:rStyle w:val="Incipit"/>
          <w:lang w:val="pt-PT"/>
        </w:rPr>
        <w:t>Eructavit</w:t>
      </w:r>
      <w:r w:rsidR="00794880" w:rsidRPr="005A362F">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5A362F">
        <w:rPr>
          <w:rStyle w:val="Incipit"/>
          <w:lang w:val="pt-PT"/>
        </w:rPr>
        <w:t>Deus</w:t>
      </w:r>
      <w:r w:rsidR="005A362F" w:rsidRPr="00BE7D55">
        <w:rPr>
          <w:i/>
          <w:lang w:val="pt-PT"/>
        </w:rPr>
        <w:t xml:space="preserve"> </w:t>
      </w:r>
      <w:r w:rsidR="00885488" w:rsidRPr="005A362F">
        <w:rPr>
          <w:rStyle w:val="Incipit"/>
          <w:lang w:val="pt-PT"/>
        </w:rPr>
        <w:t>noster</w:t>
      </w:r>
      <w:r w:rsidR="00794880" w:rsidRPr="005A362F">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5A362F">
        <w:rPr>
          <w:rStyle w:val="Incipit"/>
          <w:lang w:val="pt-PT"/>
        </w:rPr>
        <w:t>Fundamenta</w:t>
      </w:r>
      <w:r w:rsidR="00885488" w:rsidRPr="00B779A9">
        <w:rPr>
          <w:lang w:val="pt-PT"/>
        </w:rPr>
        <w:t xml:space="preserve">. VS </w:t>
      </w:r>
      <w:r w:rsidR="00885488" w:rsidRPr="005A362F">
        <w:rPr>
          <w:rStyle w:val="Incipit"/>
          <w:lang w:val="pt-PT"/>
        </w:rPr>
        <w:t>Diffusa</w:t>
      </w:r>
      <w:r w:rsidR="005A362F" w:rsidRPr="00BE7D55">
        <w:rPr>
          <w:i/>
          <w:lang w:val="pt-PT"/>
        </w:rPr>
        <w:t xml:space="preserve"> </w:t>
      </w:r>
      <w:r w:rsidR="00885488" w:rsidRPr="005A362F">
        <w:rPr>
          <w:rStyle w:val="Incipit"/>
          <w:lang w:val="pt-PT"/>
        </w:rPr>
        <w:t>est</w:t>
      </w:r>
      <w:r w:rsidR="00885488" w:rsidRPr="00B779A9">
        <w:rPr>
          <w:lang w:val="pt-PT"/>
        </w:rPr>
        <w:t xml:space="preserve">. RP </w:t>
      </w:r>
      <w:r w:rsidR="00885488" w:rsidRPr="005A362F">
        <w:rPr>
          <w:rStyle w:val="Incipit"/>
          <w:lang w:val="pt-PT"/>
        </w:rPr>
        <w:t>Beatam</w:t>
      </w:r>
      <w:r w:rsidR="005A362F" w:rsidRPr="00BE7D55">
        <w:rPr>
          <w:i/>
          <w:lang w:val="pt-PT"/>
        </w:rPr>
        <w:t xml:space="preserve"> </w:t>
      </w:r>
      <w:r w:rsidR="00885488" w:rsidRPr="005A362F">
        <w:rPr>
          <w:rStyle w:val="Incipit"/>
          <w:lang w:val="pt-PT"/>
        </w:rPr>
        <w:t>me</w:t>
      </w:r>
      <w:r w:rsidR="005A362F" w:rsidRPr="00BE7D55">
        <w:rPr>
          <w:i/>
          <w:lang w:val="pt-PT"/>
        </w:rPr>
        <w:t xml:space="preserve"> </w:t>
      </w:r>
      <w:r w:rsidR="00885488" w:rsidRPr="005A362F">
        <w:rPr>
          <w:rStyle w:val="Incipit"/>
          <w:lang w:val="pt-PT"/>
        </w:rPr>
        <w:t>dicent</w:t>
      </w:r>
      <w:r w:rsidR="00885488" w:rsidRPr="00B779A9">
        <w:rPr>
          <w:lang w:val="pt-PT"/>
        </w:rPr>
        <w:t xml:space="preserve"> cum duobus sequentibus.</w:t>
      </w:r>
    </w:p>
    <w:p w:rsidR="00885488" w:rsidRPr="00B779A9" w:rsidRDefault="0050013D" w:rsidP="00415109">
      <w:pPr>
        <w:rPr>
          <w:lang w:val="fr-FR"/>
        </w:rPr>
      </w:pPr>
      <w:r w:rsidRPr="00BC2E91">
        <w:rPr>
          <w:rStyle w:val="Time2"/>
          <w:lang w:val="pt-PT"/>
        </w:rPr>
        <w:t>In tertio nocturno</w:t>
      </w:r>
      <w:r w:rsidR="00885488" w:rsidRPr="00B779A9">
        <w:rPr>
          <w:lang w:val="pt-PT"/>
        </w:rPr>
        <w:t xml:space="preserve"> AN </w:t>
      </w:r>
      <w:r w:rsidR="00885488" w:rsidRPr="005A362F">
        <w:rPr>
          <w:rStyle w:val="Incipit"/>
          <w:lang w:val="pt-PT"/>
        </w:rPr>
        <w:t>Gaude</w:t>
      </w:r>
      <w:r w:rsidR="005A362F" w:rsidRPr="00BE7D55">
        <w:rPr>
          <w:i/>
          <w:lang w:val="pt-PT"/>
        </w:rPr>
        <w:t xml:space="preserve"> </w:t>
      </w:r>
      <w:r w:rsidR="00885488" w:rsidRPr="005A362F">
        <w:rPr>
          <w:rStyle w:val="Incipit"/>
          <w:lang w:val="pt-PT"/>
        </w:rPr>
        <w:t>Maria</w:t>
      </w:r>
      <w:r w:rsidR="005A362F" w:rsidRPr="00BE7D55">
        <w:rPr>
          <w:i/>
          <w:lang w:val="pt-PT"/>
        </w:rPr>
        <w:t xml:space="preserve"> </w:t>
      </w:r>
      <w:r w:rsidR="00885488" w:rsidRPr="005A362F">
        <w:rPr>
          <w:rStyle w:val="Incipit"/>
          <w:lang w:val="pt-PT"/>
        </w:rPr>
        <w:t>virgo</w:t>
      </w:r>
      <w:r w:rsidR="00885488" w:rsidRPr="00B779A9">
        <w:rPr>
          <w:lang w:val="pt-PT"/>
        </w:rPr>
        <w:t xml:space="preserve"> cum duabus sequentibus. </w:t>
      </w:r>
      <w:r w:rsidR="00885488" w:rsidRPr="00B779A9">
        <w:rPr>
          <w:lang w:val="fr-FR"/>
        </w:rPr>
        <w:t xml:space="preserve">PS </w:t>
      </w:r>
      <w:r w:rsidR="00885488" w:rsidRPr="005A362F">
        <w:rPr>
          <w:rStyle w:val="Incipit"/>
          <w:lang w:val="fr-FR"/>
        </w:rPr>
        <w:t>Cantate</w:t>
      </w:r>
      <w:r w:rsidR="005A362F" w:rsidRPr="00BE7D55">
        <w:rPr>
          <w:i/>
          <w:lang w:val="fr-FR"/>
        </w:rPr>
        <w:t xml:space="preserve"> </w:t>
      </w:r>
      <w:r w:rsidR="00885488" w:rsidRPr="00B779A9">
        <w:rPr>
          <w:lang w:val="fr-FR"/>
        </w:rPr>
        <w:t xml:space="preserve">primum.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5A362F">
        <w:rPr>
          <w:rStyle w:val="Incipit"/>
          <w:lang w:val="fr-FR"/>
        </w:rPr>
        <w:t>Dominus</w:t>
      </w:r>
      <w:r w:rsidR="005A362F" w:rsidRPr="00BE7D55">
        <w:rPr>
          <w:i/>
          <w:lang w:val="fr-FR"/>
        </w:rPr>
        <w:t xml:space="preserve"> </w:t>
      </w:r>
      <w:r w:rsidR="00885488" w:rsidRPr="005A362F">
        <w:rPr>
          <w:rStyle w:val="Incipit"/>
          <w:lang w:val="fr-FR"/>
        </w:rPr>
        <w:t>regnavit</w:t>
      </w:r>
      <w:r w:rsidR="005A362F" w:rsidRPr="00BE7D55">
        <w:rPr>
          <w:i/>
          <w:lang w:val="fr-FR"/>
        </w:rPr>
        <w:t xml:space="preserve"> </w:t>
      </w:r>
      <w:r w:rsidR="00885488" w:rsidRPr="005A362F">
        <w:rPr>
          <w:rStyle w:val="Incipit"/>
          <w:lang w:val="fr-FR"/>
        </w:rPr>
        <w:t>exultet</w:t>
      </w:r>
      <w:r w:rsidR="00794880" w:rsidRPr="005A362F">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5A362F">
        <w:rPr>
          <w:rStyle w:val="Incipit"/>
          <w:lang w:val="fr-FR"/>
        </w:rPr>
        <w:t>Cantate</w:t>
      </w:r>
      <w:r w:rsidR="00885488" w:rsidRPr="00B779A9">
        <w:rPr>
          <w:lang w:val="fr-FR"/>
        </w:rPr>
        <w:t xml:space="preserve"> secundum. VS </w:t>
      </w:r>
      <w:r w:rsidR="00885488" w:rsidRPr="005A362F">
        <w:rPr>
          <w:rStyle w:val="Incipit"/>
          <w:lang w:val="fr-FR"/>
        </w:rPr>
        <w:t>Audi</w:t>
      </w:r>
      <w:r w:rsidR="005A362F" w:rsidRPr="00BE7D55">
        <w:rPr>
          <w:i/>
          <w:lang w:val="fr-FR"/>
        </w:rPr>
        <w:t xml:space="preserve"> </w:t>
      </w:r>
      <w:r w:rsidR="00885488" w:rsidRPr="005A362F">
        <w:rPr>
          <w:rStyle w:val="Incipit"/>
          <w:lang w:val="fr-FR"/>
        </w:rPr>
        <w:t>filia</w:t>
      </w:r>
      <w:r w:rsidR="00885488" w:rsidRPr="00B779A9">
        <w:rPr>
          <w:lang w:val="fr-FR"/>
        </w:rPr>
        <w:t xml:space="preserve">. EV </w:t>
      </w:r>
      <w:r w:rsidR="00885488" w:rsidRPr="005A362F">
        <w:rPr>
          <w:rStyle w:val="Incipit"/>
          <w:lang w:val="fr-FR"/>
        </w:rPr>
        <w:t>Extollens</w:t>
      </w:r>
      <w:r w:rsidR="005A362F" w:rsidRPr="00BE7D55">
        <w:rPr>
          <w:i/>
          <w:lang w:val="fr-FR"/>
        </w:rPr>
        <w:t xml:space="preserve"> </w:t>
      </w:r>
      <w:r w:rsidR="00702792" w:rsidRPr="005A362F">
        <w:rPr>
          <w:rStyle w:val="Incipit"/>
          <w:lang w:val="fr-FR"/>
        </w:rPr>
        <w:t>voc</w:t>
      </w:r>
      <w:r w:rsidR="00885488" w:rsidRPr="005A362F">
        <w:rPr>
          <w:rStyle w:val="Incipit"/>
          <w:lang w:val="fr-FR"/>
        </w:rPr>
        <w:t>em</w:t>
      </w:r>
      <w:r w:rsidR="005A362F" w:rsidRPr="00BE7D55">
        <w:rPr>
          <w:i/>
          <w:lang w:val="fr-FR"/>
        </w:rPr>
        <w:t xml:space="preserve"> </w:t>
      </w:r>
      <w:r w:rsidR="00885488" w:rsidRPr="005A362F">
        <w:rPr>
          <w:rStyle w:val="Incipit"/>
          <w:lang w:val="fr-FR"/>
        </w:rPr>
        <w:t>quaedam</w:t>
      </w:r>
      <w:r w:rsidR="005A362F" w:rsidRPr="00BE7D55">
        <w:rPr>
          <w:i/>
          <w:lang w:val="fr-FR"/>
        </w:rPr>
        <w:t xml:space="preserve"> </w:t>
      </w:r>
      <w:r w:rsidR="00885488" w:rsidRPr="005A362F">
        <w:rPr>
          <w:rStyle w:val="Incipit"/>
          <w:lang w:val="fr-FR"/>
        </w:rPr>
        <w:t>mulier</w:t>
      </w:r>
      <w:r w:rsidR="005A362F" w:rsidRPr="00BE7D55">
        <w:rPr>
          <w:i/>
          <w:lang w:val="fr-FR"/>
        </w:rPr>
        <w:t xml:space="preserve"> </w:t>
      </w:r>
      <w:r w:rsidR="00885488" w:rsidRPr="005A362F">
        <w:rPr>
          <w:rStyle w:val="Incipit"/>
          <w:lang w:val="fr-FR"/>
        </w:rPr>
        <w:t>de</w:t>
      </w:r>
      <w:r w:rsidR="005A362F" w:rsidRPr="00BE7D55">
        <w:rPr>
          <w:i/>
          <w:lang w:val="fr-FR"/>
        </w:rPr>
        <w:t xml:space="preserve"> </w:t>
      </w:r>
      <w:r w:rsidR="00885488" w:rsidRPr="005A362F">
        <w:rPr>
          <w:rStyle w:val="Incipit"/>
          <w:lang w:val="fr-FR"/>
        </w:rPr>
        <w:t>turba</w:t>
      </w:r>
      <w:r w:rsidR="00885488" w:rsidRPr="00B779A9">
        <w:rPr>
          <w:lang w:val="fr-FR"/>
        </w:rPr>
        <w:t xml:space="preserve"> </w:t>
      </w:r>
      <w:r w:rsidR="008D35E3" w:rsidRPr="00B779A9">
        <w:rPr>
          <w:lang w:val="fr-FR"/>
        </w:rPr>
        <w:t>quaere</w:t>
      </w:r>
      <w:r w:rsidR="00885488" w:rsidRPr="00B779A9">
        <w:rPr>
          <w:lang w:val="fr-FR"/>
        </w:rPr>
        <w:t xml:space="preserve"> tria folia ante hodiernas lectiones. RP </w:t>
      </w:r>
      <w:r w:rsidR="00885488" w:rsidRPr="00BC2E91">
        <w:rPr>
          <w:rStyle w:val="Incipit"/>
          <w:lang w:val="fr-FR"/>
        </w:rPr>
        <w:t>Sancta</w:t>
      </w:r>
      <w:r w:rsidR="005A362F" w:rsidRPr="00BC2E91">
        <w:rPr>
          <w:rStyle w:val="Incipit"/>
          <w:lang w:val="fr-FR"/>
        </w:rPr>
        <w:t xml:space="preserve"> </w:t>
      </w:r>
      <w:r w:rsidR="00885488" w:rsidRPr="00BC2E91">
        <w:rPr>
          <w:rStyle w:val="Incipit"/>
          <w:lang w:val="fr-FR"/>
        </w:rPr>
        <w:t>et</w:t>
      </w:r>
      <w:r w:rsidR="005A362F" w:rsidRPr="00BC2E91">
        <w:rPr>
          <w:rStyle w:val="Incipit"/>
          <w:lang w:val="fr-FR"/>
        </w:rPr>
        <w:t xml:space="preserve"> </w:t>
      </w:r>
      <w:r w:rsidR="0052743D" w:rsidRPr="00BC2E91">
        <w:rPr>
          <w:rStyle w:val="Incipit"/>
          <w:lang w:val="fr-FR"/>
        </w:rPr>
        <w:t>|</w:t>
      </w:r>
      <w:r w:rsidR="00885488" w:rsidRPr="00BC2E91">
        <w:rPr>
          <w:rStyle w:val="Incipit"/>
          <w:lang w:val="fr-FR"/>
        </w:rPr>
        <w:t>imaculata</w:t>
      </w:r>
      <w:r w:rsidR="0052743D" w:rsidRPr="005A362F">
        <w:rPr>
          <w:rStyle w:val="Incipit"/>
          <w:lang w:val="fr-FR"/>
        </w:rPr>
        <w:t>::immaculata|</w:t>
      </w:r>
      <w:r w:rsidR="00794880" w:rsidRPr="005A362F">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5A362F">
        <w:rPr>
          <w:rStyle w:val="Incipit"/>
          <w:lang w:val="fr-FR"/>
        </w:rPr>
        <w:t>Beata</w:t>
      </w:r>
      <w:r w:rsidR="005A362F" w:rsidRPr="00BE7D55">
        <w:rPr>
          <w:i/>
          <w:lang w:val="fr-FR"/>
        </w:rPr>
        <w:t xml:space="preserve"> </w:t>
      </w:r>
      <w:r w:rsidR="00885488" w:rsidRPr="005A362F">
        <w:rPr>
          <w:rStyle w:val="Incipit"/>
          <w:lang w:val="fr-FR"/>
        </w:rPr>
        <w:t>es</w:t>
      </w:r>
      <w:r w:rsidR="00794880" w:rsidRPr="005A362F">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0F4FB4" w:rsidRPr="005A362F">
        <w:rPr>
          <w:rStyle w:val="Incipit"/>
          <w:lang w:val="fr-FR"/>
        </w:rPr>
        <w:t>Feli</w:t>
      </w:r>
      <w:r w:rsidR="00885488" w:rsidRPr="005A362F">
        <w:rPr>
          <w:rStyle w:val="Incipit"/>
          <w:lang w:val="fr-FR"/>
        </w:rPr>
        <w:t>x</w:t>
      </w:r>
      <w:r w:rsidR="005A362F" w:rsidRPr="00BE7D55">
        <w:rPr>
          <w:i/>
          <w:lang w:val="fr-FR"/>
        </w:rPr>
        <w:t xml:space="preserve"> </w:t>
      </w:r>
      <w:r w:rsidR="00885488" w:rsidRPr="005A362F">
        <w:rPr>
          <w:rStyle w:val="Incipit"/>
          <w:lang w:val="fr-FR"/>
        </w:rPr>
        <w:t>namque</w:t>
      </w:r>
      <w:r w:rsidR="005A362F" w:rsidRPr="00BE7D55">
        <w:rPr>
          <w:i/>
          <w:lang w:val="fr-FR"/>
        </w:rPr>
        <w:t xml:space="preserve"> </w:t>
      </w:r>
      <w:r w:rsidR="00885488" w:rsidRPr="005A362F">
        <w:rPr>
          <w:rStyle w:val="Incipit"/>
          <w:lang w:val="fr-FR"/>
        </w:rPr>
        <w:t>es</w:t>
      </w:r>
      <w:r w:rsidR="00885488" w:rsidRPr="00B779A9">
        <w:rPr>
          <w:lang w:val="fr-FR"/>
        </w:rPr>
        <w:t xml:space="preserve">. </w:t>
      </w:r>
      <w:r w:rsidR="00792C8D" w:rsidRPr="00B779A9">
        <w:rPr>
          <w:lang w:val="fr-FR"/>
        </w:rPr>
        <w:t xml:space="preserve">[TD] </w:t>
      </w:r>
      <w:r w:rsidR="00792C8D" w:rsidRPr="005A362F">
        <w:rPr>
          <w:rStyle w:val="Incipit"/>
          <w:lang w:val="fr-FR"/>
        </w:rPr>
        <w:t>Te</w:t>
      </w:r>
      <w:r w:rsidR="005A362F" w:rsidRPr="00BE7D55">
        <w:rPr>
          <w:i/>
          <w:lang w:val="fr-FR"/>
        </w:rPr>
        <w:t xml:space="preserve"> </w:t>
      </w:r>
      <w:r w:rsidR="00792C8D" w:rsidRPr="005A362F">
        <w:rPr>
          <w:rStyle w:val="Incipit"/>
          <w:lang w:val="fr-FR"/>
        </w:rPr>
        <w:t>deum</w:t>
      </w:r>
      <w:r w:rsidR="005A362F" w:rsidRPr="00BE7D55">
        <w:rPr>
          <w:i/>
          <w:lang w:val="fr-FR"/>
        </w:rPr>
        <w:t xml:space="preserve"> </w:t>
      </w:r>
      <w:r w:rsidR="00885488" w:rsidRPr="00B779A9">
        <w:rPr>
          <w:lang w:val="fr-FR"/>
        </w:rPr>
        <w:t>non dicitur.</w:t>
      </w:r>
    </w:p>
    <w:p w:rsidR="00885488" w:rsidRPr="00B779A9" w:rsidRDefault="0050013D" w:rsidP="00415109">
      <w:pPr>
        <w:rPr>
          <w:lang w:val="pt-PT"/>
        </w:rPr>
      </w:pPr>
      <w:r w:rsidRPr="00BC2E91">
        <w:rPr>
          <w:rStyle w:val="Time1"/>
          <w:lang w:val="fr-FR"/>
        </w:rPr>
        <w:t>Ad laudes</w:t>
      </w:r>
      <w:r w:rsidR="00885488" w:rsidRPr="00B779A9">
        <w:rPr>
          <w:lang w:val="fr-FR"/>
        </w:rPr>
        <w:t xml:space="preserve"> AN </w:t>
      </w:r>
      <w:r w:rsidR="00885488" w:rsidRPr="00BC2E91">
        <w:rPr>
          <w:rStyle w:val="Incipit"/>
          <w:lang w:val="fr-FR"/>
        </w:rPr>
        <w:t>Indutus dominus fortitudine</w:t>
      </w:r>
      <w:r w:rsidR="00885488" w:rsidRPr="00B779A9">
        <w:rPr>
          <w:lang w:val="fr-FR"/>
        </w:rPr>
        <w:t xml:space="preserve"> cum reliquis. </w:t>
      </w:r>
      <w:r w:rsidR="00885488" w:rsidRPr="00B779A9">
        <w:rPr>
          <w:lang w:val="pt-PT"/>
        </w:rPr>
        <w:t xml:space="preserve">HY </w:t>
      </w:r>
      <w:r w:rsidR="00885488" w:rsidRPr="00BC2E91">
        <w:rPr>
          <w:rStyle w:val="Incipit"/>
          <w:lang w:val="pt-PT"/>
        </w:rPr>
        <w:t>O gloriosa (166r) domina</w:t>
      </w:r>
      <w:r w:rsidR="00885488" w:rsidRPr="00B779A9">
        <w:rPr>
          <w:lang w:val="pt-PT"/>
        </w:rPr>
        <w:t xml:space="preserve">. VS </w:t>
      </w:r>
      <w:r w:rsidR="00382E22" w:rsidRPr="00BC2E91">
        <w:rPr>
          <w:rStyle w:val="Incipit"/>
          <w:lang w:val="pt-PT"/>
        </w:rPr>
        <w:t>Adiuv</w:t>
      </w:r>
      <w:r w:rsidR="00885488" w:rsidRPr="00BC2E91">
        <w:rPr>
          <w:rStyle w:val="Incipit"/>
          <w:lang w:val="pt-PT"/>
        </w:rPr>
        <w:t>abit eam</w:t>
      </w:r>
      <w:r w:rsidR="00885488" w:rsidRPr="00B779A9">
        <w:rPr>
          <w:lang w:val="pt-PT"/>
        </w:rPr>
        <w:t xml:space="preserve">. AB </w:t>
      </w:r>
      <w:r w:rsidR="00885488" w:rsidRPr="00BC2E91">
        <w:rPr>
          <w:rStyle w:val="Incipit"/>
          <w:lang w:val="pt-PT"/>
        </w:rPr>
        <w:t>Visita nos oriens ex alto</w:t>
      </w:r>
      <w:r>
        <w:rPr>
          <w:lang w:val="pt-PT"/>
        </w:rPr>
        <w:t>. Suffragium de omnibus sanctis</w:t>
      </w:r>
      <w:r w:rsidR="00116A20">
        <w:rPr>
          <w:lang w:val="pt-PT"/>
        </w:rPr>
        <w:t>.</w:t>
      </w:r>
      <w:r w:rsidR="00BB0294" w:rsidRPr="00B779A9">
        <w:rPr>
          <w:lang w:val="pt-PT"/>
        </w:rPr>
        <w:t xml:space="preserve"> [BD] </w:t>
      </w:r>
      <w:r w:rsidR="005F6F99" w:rsidRPr="00BC2E91">
        <w:rPr>
          <w:rStyle w:val="Incipit"/>
          <w:lang w:val="pt-PT"/>
        </w:rPr>
        <w:t>Benedicamus</w:t>
      </w:r>
      <w:r w:rsidR="00BB0294" w:rsidRPr="00B779A9">
        <w:rPr>
          <w:lang w:val="pt-PT"/>
        </w:rPr>
        <w:t xml:space="preserve"> ferialiter</w:t>
      </w:r>
      <w:r w:rsidR="00885488" w:rsidRPr="00B779A9">
        <w:rPr>
          <w:lang w:val="pt-PT"/>
        </w:rPr>
        <w:t>.</w:t>
      </w:r>
    </w:p>
    <w:p w:rsidR="00885488" w:rsidRPr="00B779A9" w:rsidRDefault="0050013D" w:rsidP="00415109">
      <w:pPr>
        <w:rPr>
          <w:lang w:val="pt-PT"/>
        </w:rPr>
      </w:pPr>
      <w:r w:rsidRPr="00BC2E91">
        <w:rPr>
          <w:rStyle w:val="Time1"/>
          <w:lang w:val="pt-PT"/>
        </w:rPr>
        <w:t>Ad primam</w:t>
      </w:r>
      <w:r w:rsidR="00885488" w:rsidRPr="00B779A9">
        <w:rPr>
          <w:lang w:val="pt-PT"/>
        </w:rPr>
        <w:t xml:space="preserve"> AN </w:t>
      </w:r>
      <w:r w:rsidR="00885488" w:rsidRPr="00BC2E91">
        <w:rPr>
          <w:rStyle w:val="Incipit"/>
          <w:lang w:val="pt-PT"/>
        </w:rPr>
        <w:t>Sancta dei genitrix</w:t>
      </w:r>
      <w:r w:rsidR="00885488" w:rsidRPr="00B779A9">
        <w:rPr>
          <w:lang w:val="pt-PT"/>
        </w:rPr>
        <w:t>.</w:t>
      </w:r>
    </w:p>
    <w:p w:rsidR="00885488" w:rsidRPr="00B779A9" w:rsidRDefault="0050013D" w:rsidP="00415109">
      <w:pPr>
        <w:rPr>
          <w:lang w:val="pt-PT"/>
        </w:rPr>
      </w:pPr>
      <w:r w:rsidRPr="00BC2E91">
        <w:rPr>
          <w:rStyle w:val="Time1"/>
          <w:lang w:val="pt-PT"/>
        </w:rPr>
        <w:t>Ad tertiam</w:t>
      </w:r>
      <w:r w:rsidR="00885488" w:rsidRPr="00B779A9">
        <w:rPr>
          <w:lang w:val="pt-PT"/>
        </w:rPr>
        <w:t xml:space="preserve"> AN </w:t>
      </w:r>
      <w:r w:rsidR="00885488" w:rsidRPr="00BC2E91">
        <w:rPr>
          <w:rStyle w:val="Incipit"/>
          <w:lang w:val="pt-PT"/>
        </w:rPr>
        <w:t>Maria virgo assumpta est</w:t>
      </w:r>
      <w:r w:rsidR="00885488" w:rsidRPr="00B779A9">
        <w:rPr>
          <w:lang w:val="pt-PT"/>
        </w:rPr>
        <w:t>.</w:t>
      </w:r>
    </w:p>
    <w:p w:rsidR="00885488" w:rsidRPr="00B779A9" w:rsidRDefault="0050013D" w:rsidP="00415109">
      <w:pPr>
        <w:rPr>
          <w:lang w:val="pt-PT"/>
        </w:rPr>
      </w:pPr>
      <w:r w:rsidRPr="00BC2E91">
        <w:rPr>
          <w:rStyle w:val="Time1"/>
          <w:lang w:val="pt-PT"/>
        </w:rPr>
        <w:t>Ad sextam</w:t>
      </w:r>
      <w:r w:rsidR="00885488" w:rsidRPr="00B779A9">
        <w:rPr>
          <w:lang w:val="pt-PT"/>
        </w:rPr>
        <w:t xml:space="preserve"> AN </w:t>
      </w:r>
      <w:r w:rsidR="00885488" w:rsidRPr="005A362F">
        <w:rPr>
          <w:rStyle w:val="Incipit"/>
          <w:lang w:val="pt-PT"/>
        </w:rPr>
        <w:t>In</w:t>
      </w:r>
      <w:r w:rsidR="005A362F" w:rsidRPr="00BE7D55">
        <w:rPr>
          <w:i/>
          <w:lang w:val="pt-PT"/>
        </w:rPr>
        <w:t xml:space="preserve"> </w:t>
      </w:r>
      <w:r w:rsidR="00885488" w:rsidRPr="005A362F">
        <w:rPr>
          <w:rStyle w:val="Incipit"/>
          <w:lang w:val="pt-PT"/>
        </w:rPr>
        <w:t>odore</w:t>
      </w:r>
      <w:r w:rsidR="00885488" w:rsidRPr="00B779A9">
        <w:rPr>
          <w:lang w:val="pt-PT"/>
        </w:rPr>
        <w:t>.</w:t>
      </w:r>
    </w:p>
    <w:p w:rsidR="00885488" w:rsidRPr="003D0C23" w:rsidRDefault="0050013D" w:rsidP="00415109">
      <w:pPr>
        <w:rPr>
          <w:lang w:val="fr-FR"/>
        </w:rPr>
      </w:pPr>
      <w:r w:rsidRPr="003D0C23">
        <w:rPr>
          <w:rStyle w:val="Time1"/>
          <w:lang w:val="fr-FR"/>
        </w:rPr>
        <w:t>Ad nonam</w:t>
      </w:r>
      <w:r w:rsidR="00885488" w:rsidRPr="003D0C23">
        <w:rPr>
          <w:lang w:val="fr-FR"/>
        </w:rPr>
        <w:t xml:space="preserve"> AN </w:t>
      </w:r>
      <w:r w:rsidR="00885488" w:rsidRPr="003D0C23">
        <w:rPr>
          <w:rStyle w:val="Incipit"/>
          <w:lang w:val="fr-FR"/>
        </w:rPr>
        <w:t>Pulchra es et decora</w:t>
      </w:r>
      <w:r w:rsidR="00885488" w:rsidRPr="003D0C23">
        <w:rPr>
          <w:lang w:val="fr-FR"/>
        </w:rPr>
        <w:t>.</w:t>
      </w:r>
    </w:p>
    <w:p w:rsidR="00885488" w:rsidRDefault="0050013D" w:rsidP="00EB6427">
      <w:pPr>
        <w:rPr>
          <w:lang w:val="en-US"/>
        </w:rPr>
      </w:pPr>
      <w:r w:rsidRPr="003D0C23">
        <w:rPr>
          <w:rStyle w:val="Time1"/>
          <w:lang w:val="fr-FR"/>
        </w:rPr>
        <w:t>Ad missam</w:t>
      </w:r>
      <w:r w:rsidR="00885488" w:rsidRPr="003D0C23">
        <w:rPr>
          <w:lang w:val="fr-FR"/>
        </w:rPr>
        <w:t xml:space="preserve"> IN </w:t>
      </w:r>
      <w:r w:rsidR="00885488" w:rsidRPr="003D0C23">
        <w:rPr>
          <w:rStyle w:val="Incipit"/>
          <w:lang w:val="fr-FR"/>
        </w:rPr>
        <w:t>Vultum</w:t>
      </w:r>
      <w:r w:rsidR="005A362F" w:rsidRPr="003D0C23">
        <w:rPr>
          <w:lang w:val="fr-FR"/>
        </w:rPr>
        <w:t xml:space="preserve"> </w:t>
      </w:r>
      <w:r w:rsidR="00885488" w:rsidRPr="003D0C23">
        <w:rPr>
          <w:rStyle w:val="Incipit"/>
          <w:lang w:val="fr-FR"/>
        </w:rPr>
        <w:t>tuum</w:t>
      </w:r>
      <w:r w:rsidR="00DD1415" w:rsidRPr="003D0C23">
        <w:rPr>
          <w:lang w:val="fr-FR"/>
        </w:rPr>
        <w:t>@23.</w:t>
      </w:r>
      <w:r w:rsidR="00885488" w:rsidRPr="003D0C23">
        <w:rPr>
          <w:lang w:val="fr-FR"/>
        </w:rPr>
        <w:t xml:space="preserve"> </w:t>
      </w:r>
      <w:r w:rsidR="00BB0294" w:rsidRPr="003D0C23">
        <w:rPr>
          <w:lang w:val="fr-FR"/>
        </w:rPr>
        <w:t xml:space="preserve">[KY] </w:t>
      </w:r>
      <w:r w:rsidR="00BB0294" w:rsidRPr="003D0C23">
        <w:rPr>
          <w:rStyle w:val="Incipit"/>
          <w:lang w:val="fr-FR"/>
        </w:rPr>
        <w:t>Kyrie</w:t>
      </w:r>
      <w:r w:rsidR="005A362F" w:rsidRPr="003D0C23">
        <w:rPr>
          <w:lang w:val="fr-FR"/>
        </w:rPr>
        <w:t xml:space="preserve"> </w:t>
      </w:r>
      <w:r w:rsidR="00BB0294" w:rsidRPr="003D0C23">
        <w:rPr>
          <w:lang w:val="fr-FR"/>
        </w:rPr>
        <w:t xml:space="preserve">et [SA] </w:t>
      </w:r>
      <w:r w:rsidR="00BB0294" w:rsidRPr="003D0C23">
        <w:rPr>
          <w:rStyle w:val="Incipit"/>
          <w:lang w:val="fr-FR"/>
        </w:rPr>
        <w:t>Sanctus</w:t>
      </w:r>
      <w:r w:rsidR="005A362F" w:rsidRPr="003D0C23">
        <w:rPr>
          <w:lang w:val="fr-FR"/>
        </w:rPr>
        <w:t xml:space="preserve"> </w:t>
      </w:r>
      <w:r w:rsidR="00885488" w:rsidRPr="003D0C23">
        <w:rPr>
          <w:lang w:val="fr-FR"/>
        </w:rPr>
        <w:t xml:space="preserve">dominicaliter. GR </w:t>
      </w:r>
      <w:r w:rsidR="00885488" w:rsidRPr="003D0C23">
        <w:rPr>
          <w:rStyle w:val="Incipit"/>
          <w:lang w:val="fr-FR"/>
        </w:rPr>
        <w:t>Dilexisti</w:t>
      </w:r>
      <w:r w:rsidR="005A362F" w:rsidRPr="003D0C23">
        <w:rPr>
          <w:lang w:val="fr-FR"/>
        </w:rPr>
        <w:t xml:space="preserve"> </w:t>
      </w:r>
      <w:r w:rsidR="00E56159" w:rsidRPr="003D0C23">
        <w:rPr>
          <w:rStyle w:val="Incipit"/>
          <w:lang w:val="fr-FR"/>
        </w:rPr>
        <w:t>iustiti</w:t>
      </w:r>
      <w:r w:rsidR="00885488" w:rsidRPr="003D0C23">
        <w:rPr>
          <w:rStyle w:val="Incipit"/>
          <w:lang w:val="fr-FR"/>
        </w:rPr>
        <w:t>am</w:t>
      </w:r>
      <w:r w:rsidR="00DD1415" w:rsidRPr="003D0C23">
        <w:rPr>
          <w:lang w:val="fr-FR"/>
        </w:rPr>
        <w:t>@3.</w:t>
      </w:r>
      <w:r w:rsidR="00885488" w:rsidRPr="003D0C23">
        <w:rPr>
          <w:lang w:val="fr-FR"/>
        </w:rPr>
        <w:t xml:space="preserve"> </w:t>
      </w:r>
      <w:r w:rsidR="00EB6427" w:rsidRPr="004518BD">
        <w:rPr>
          <w:lang w:val="en-US"/>
        </w:rPr>
        <w:t xml:space="preserve">[GR] </w:t>
      </w:r>
      <w:r w:rsidRPr="004518BD">
        <w:rPr>
          <w:rStyle w:val="Incipit"/>
          <w:lang w:val="en-US"/>
        </w:rPr>
        <w:t>%D::</w:t>
      </w:r>
      <w:r w:rsidR="00362D68" w:rsidRPr="004518BD">
        <w:rPr>
          <w:rStyle w:val="Incipit"/>
          <w:lang w:val="en-US"/>
        </w:rPr>
        <w:t>Dilexisti</w:t>
      </w:r>
      <w:r w:rsidR="00D734F4" w:rsidRPr="004518BD">
        <w:rPr>
          <w:rStyle w:val="Incipit"/>
          <w:lang w:val="en-US"/>
        </w:rPr>
        <w:t xml:space="preserve"> </w:t>
      </w:r>
      <w:r w:rsidR="00362D68" w:rsidRPr="004518BD">
        <w:rPr>
          <w:rStyle w:val="Incipit"/>
          <w:lang w:val="en-US"/>
        </w:rPr>
        <w:t>iustitiam</w:t>
      </w:r>
      <w:r w:rsidRPr="004518BD">
        <w:rPr>
          <w:rStyle w:val="Incipit"/>
          <w:lang w:val="en-US"/>
        </w:rPr>
        <w:t>%</w:t>
      </w:r>
      <w:r w:rsidR="00EB6427" w:rsidRPr="004518BD">
        <w:rPr>
          <w:lang w:val="en-US"/>
        </w:rPr>
        <w:t>.</w:t>
      </w:r>
      <w:r w:rsidR="00362D68">
        <w:rPr>
          <w:lang w:val="en-US"/>
        </w:rPr>
        <w:t xml:space="preserve"> </w:t>
      </w:r>
      <w:r w:rsidR="00885488">
        <w:rPr>
          <w:lang w:val="en-US"/>
        </w:rPr>
        <w:t xml:space="preserve">TR </w:t>
      </w:r>
      <w:r w:rsidR="00885488" w:rsidRPr="005A362F">
        <w:rPr>
          <w:rStyle w:val="Incipit"/>
          <w:lang w:val="en-US"/>
        </w:rPr>
        <w:t>Audi</w:t>
      </w:r>
      <w:r w:rsidR="005A362F" w:rsidRPr="00BE7D55">
        <w:rPr>
          <w:lang w:val="en-US"/>
        </w:rPr>
        <w:t xml:space="preserve"> </w:t>
      </w:r>
      <w:r w:rsidR="00885488" w:rsidRPr="005A362F">
        <w:rPr>
          <w:rStyle w:val="Incipit"/>
          <w:lang w:val="en-US"/>
        </w:rPr>
        <w:t>filia</w:t>
      </w:r>
      <w:r w:rsidR="00DD1415">
        <w:rPr>
          <w:lang w:val="en-US"/>
        </w:rPr>
        <w:t>@41.</w:t>
      </w:r>
      <w:r w:rsidR="00885488">
        <w:rPr>
          <w:lang w:val="en-US"/>
        </w:rPr>
        <w:t xml:space="preserve"> OF </w:t>
      </w:r>
      <w:r w:rsidR="00885488" w:rsidRPr="005A362F">
        <w:rPr>
          <w:rStyle w:val="Incipit"/>
          <w:lang w:val="en-US"/>
        </w:rPr>
        <w:t>Filiae</w:t>
      </w:r>
      <w:r w:rsidR="005A362F" w:rsidRPr="00BE7D55">
        <w:rPr>
          <w:lang w:val="en-US"/>
        </w:rPr>
        <w:t xml:space="preserve"> </w:t>
      </w:r>
      <w:r w:rsidR="00885488" w:rsidRPr="005A362F">
        <w:rPr>
          <w:rStyle w:val="Incipit"/>
          <w:lang w:val="en-US"/>
        </w:rPr>
        <w:t>regum</w:t>
      </w:r>
      <w:r w:rsidR="00885488">
        <w:rPr>
          <w:lang w:val="en-US"/>
        </w:rPr>
        <w:t xml:space="preserve"> 32 vel </w:t>
      </w:r>
      <w:r w:rsidR="00BB0294">
        <w:rPr>
          <w:lang w:val="en-US"/>
        </w:rPr>
        <w:t xml:space="preserve">[OF] </w:t>
      </w:r>
      <w:r w:rsidR="00885488" w:rsidRPr="005A362F">
        <w:rPr>
          <w:rStyle w:val="Incipit"/>
          <w:lang w:val="en-US"/>
        </w:rPr>
        <w:t>Ave</w:t>
      </w:r>
      <w:r w:rsidR="005A362F" w:rsidRPr="00BE7D55">
        <w:rPr>
          <w:lang w:val="en-US"/>
        </w:rPr>
        <w:t xml:space="preserve"> </w:t>
      </w:r>
      <w:r w:rsidR="00885488" w:rsidRPr="005A362F">
        <w:rPr>
          <w:rStyle w:val="Incipit"/>
          <w:lang w:val="en-US"/>
        </w:rPr>
        <w:t>Maria</w:t>
      </w:r>
      <w:r w:rsidR="00885488">
        <w:rPr>
          <w:lang w:val="en-US"/>
        </w:rPr>
        <w:t xml:space="preserve"> 12 aut </w:t>
      </w:r>
      <w:r w:rsidR="00BB0294">
        <w:rPr>
          <w:lang w:val="en-US"/>
        </w:rPr>
        <w:t xml:space="preserve">[OF] </w:t>
      </w:r>
      <w:r w:rsidR="00885488" w:rsidRPr="005A362F">
        <w:rPr>
          <w:rStyle w:val="Incipit"/>
          <w:lang w:val="en-US"/>
        </w:rPr>
        <w:t>Offerentur</w:t>
      </w:r>
      <w:r w:rsidR="005A362F" w:rsidRPr="00BE7D55">
        <w:rPr>
          <w:lang w:val="en-US"/>
        </w:rPr>
        <w:t xml:space="preserve"> </w:t>
      </w:r>
      <w:r w:rsidR="00885488" w:rsidRPr="0061760F">
        <w:rPr>
          <w:lang w:val="en-US"/>
        </w:rPr>
        <w:t>minu</w:t>
      </w:r>
      <w:r w:rsidR="0061760F" w:rsidRPr="0061760F">
        <w:rPr>
          <w:lang w:val="en-US"/>
        </w:rPr>
        <w:t>s</w:t>
      </w:r>
      <w:r w:rsidR="00DD1415">
        <w:rPr>
          <w:lang w:val="en-US"/>
        </w:rPr>
        <w:t>@3.</w:t>
      </w:r>
      <w:r w:rsidR="00885488">
        <w:rPr>
          <w:lang w:val="en-US"/>
        </w:rPr>
        <w:t xml:space="preserve"> CO </w:t>
      </w:r>
      <w:r w:rsidR="00885488" w:rsidRPr="005A362F">
        <w:rPr>
          <w:rStyle w:val="Incipit"/>
          <w:lang w:val="en-US"/>
        </w:rPr>
        <w:t>Diffusa</w:t>
      </w:r>
      <w:r w:rsidR="005A362F" w:rsidRPr="00BE7D55">
        <w:rPr>
          <w:lang w:val="en-US"/>
        </w:rPr>
        <w:t xml:space="preserve"> </w:t>
      </w:r>
      <w:r w:rsidR="00885488" w:rsidRPr="005A362F">
        <w:rPr>
          <w:rStyle w:val="Incipit"/>
          <w:lang w:val="en-US"/>
        </w:rPr>
        <w:t>est</w:t>
      </w:r>
      <w:r w:rsidR="00DD1415">
        <w:rPr>
          <w:lang w:val="en-US"/>
        </w:rPr>
        <w:t>@3.</w:t>
      </w:r>
    </w:p>
    <w:p w:rsidR="00885488" w:rsidRDefault="0050013D" w:rsidP="00415109">
      <w:pPr>
        <w:rPr>
          <w:lang w:val="en-US"/>
        </w:rPr>
      </w:pPr>
      <w:r w:rsidRPr="00BC2E91">
        <w:rPr>
          <w:rStyle w:val="Time1"/>
          <w:lang w:val="en-US"/>
        </w:rPr>
        <w:t>Ad secundas vesperas</w:t>
      </w:r>
      <w:r w:rsidR="00885488">
        <w:rPr>
          <w:lang w:val="en-US"/>
        </w:rPr>
        <w:t xml:space="preserve"> </w:t>
      </w:r>
      <w:r w:rsidR="00BA24A1">
        <w:rPr>
          <w:lang w:val="en-US"/>
        </w:rPr>
        <w:t>[</w:t>
      </w:r>
      <w:r w:rsidR="00885488">
        <w:rPr>
          <w:lang w:val="en-US"/>
        </w:rPr>
        <w:t>AN</w:t>
      </w:r>
      <w:r w:rsidR="00BA24A1">
        <w:rPr>
          <w:lang w:val="en-US"/>
        </w:rPr>
        <w:t>]</w:t>
      </w:r>
      <w:r w:rsidR="00885488">
        <w:rPr>
          <w:lang w:val="en-US"/>
        </w:rPr>
        <w:t xml:space="preserve"> </w:t>
      </w:r>
      <w:r w:rsidR="00885488" w:rsidRPr="005A362F">
        <w:rPr>
          <w:rStyle w:val="Incipit"/>
          <w:lang w:val="en-US"/>
        </w:rPr>
        <w:t>Ecce</w:t>
      </w:r>
      <w:r w:rsidR="005A362F" w:rsidRPr="00BE7D55">
        <w:rPr>
          <w:i/>
          <w:lang w:val="en-US"/>
        </w:rPr>
        <w:t xml:space="preserve"> </w:t>
      </w:r>
      <w:r w:rsidR="00885488" w:rsidRPr="005A362F">
        <w:rPr>
          <w:rStyle w:val="Incipit"/>
          <w:lang w:val="en-US"/>
        </w:rPr>
        <w:t>tu</w:t>
      </w:r>
      <w:r w:rsidR="005A362F" w:rsidRPr="00BE7D55">
        <w:rPr>
          <w:i/>
          <w:lang w:val="en-US"/>
        </w:rPr>
        <w:t xml:space="preserve"> </w:t>
      </w:r>
      <w:r w:rsidR="00885488" w:rsidRPr="005A362F">
        <w:rPr>
          <w:rStyle w:val="Incipit"/>
          <w:lang w:val="en-US"/>
        </w:rPr>
        <w:t>pulchra</w:t>
      </w:r>
      <w:r w:rsidR="005A362F" w:rsidRPr="00BE7D55">
        <w:rPr>
          <w:i/>
          <w:lang w:val="en-US"/>
        </w:rPr>
        <w:t xml:space="preserve"> </w:t>
      </w:r>
      <w:r w:rsidR="00885488" w:rsidRPr="005A362F">
        <w:rPr>
          <w:rStyle w:val="Incipit"/>
          <w:lang w:val="en-US"/>
        </w:rPr>
        <w:t>es</w:t>
      </w:r>
      <w:r w:rsidR="00BB0294">
        <w:rPr>
          <w:lang w:val="en-US"/>
        </w:rPr>
        <w:t xml:space="preserve"> cum reliquis. Psalmi u</w:t>
      </w:r>
      <w:r w:rsidR="00885488">
        <w:rPr>
          <w:lang w:val="en-US"/>
        </w:rPr>
        <w:t xml:space="preserve">t in primis vesperis. HY </w:t>
      </w:r>
      <w:r w:rsidR="00885488" w:rsidRPr="005A362F">
        <w:rPr>
          <w:rStyle w:val="Incipit"/>
          <w:lang w:val="en-US"/>
        </w:rPr>
        <w:t>Ave</w:t>
      </w:r>
      <w:r w:rsidR="005A362F" w:rsidRPr="00BE7D55">
        <w:rPr>
          <w:i/>
          <w:lang w:val="en-US"/>
        </w:rPr>
        <w:t xml:space="preserve"> </w:t>
      </w:r>
      <w:r w:rsidR="00885488" w:rsidRPr="005A362F">
        <w:rPr>
          <w:rStyle w:val="Incipit"/>
          <w:lang w:val="en-US"/>
        </w:rPr>
        <w:t>maris</w:t>
      </w:r>
      <w:r w:rsidR="005A362F" w:rsidRPr="00BE7D55">
        <w:rPr>
          <w:i/>
          <w:lang w:val="en-US"/>
        </w:rPr>
        <w:t xml:space="preserve"> </w:t>
      </w:r>
      <w:r w:rsidR="00885488" w:rsidRPr="005A362F">
        <w:rPr>
          <w:rStyle w:val="Incipit"/>
          <w:lang w:val="en-US"/>
        </w:rPr>
        <w:t>stella</w:t>
      </w:r>
      <w:r w:rsidR="00885488">
        <w:rPr>
          <w:lang w:val="en-US"/>
        </w:rPr>
        <w:t xml:space="preserve">. VS </w:t>
      </w:r>
      <w:r w:rsidR="00885488" w:rsidRPr="005A362F">
        <w:rPr>
          <w:rStyle w:val="Incipit"/>
          <w:lang w:val="en-US"/>
        </w:rPr>
        <w:t>Ave</w:t>
      </w:r>
      <w:r w:rsidR="005A362F" w:rsidRPr="00BE7D55">
        <w:rPr>
          <w:i/>
          <w:lang w:val="en-US"/>
        </w:rPr>
        <w:t xml:space="preserve"> </w:t>
      </w:r>
      <w:r w:rsidR="00885488" w:rsidRPr="005A362F">
        <w:rPr>
          <w:rStyle w:val="Incipit"/>
          <w:lang w:val="en-US"/>
        </w:rPr>
        <w:t>Maria</w:t>
      </w:r>
      <w:r w:rsidR="00885488">
        <w:rPr>
          <w:lang w:val="en-US"/>
        </w:rPr>
        <w:t xml:space="preserve">. AM </w:t>
      </w:r>
      <w:r w:rsidR="00885488" w:rsidRPr="005A362F">
        <w:rPr>
          <w:rStyle w:val="Incipit"/>
          <w:lang w:val="en-US"/>
        </w:rPr>
        <w:t>Maria</w:t>
      </w:r>
      <w:r w:rsidR="005A362F" w:rsidRPr="00BE7D55">
        <w:rPr>
          <w:i/>
          <w:lang w:val="en-US"/>
        </w:rPr>
        <w:t xml:space="preserve"> </w:t>
      </w:r>
      <w:r w:rsidR="00885488" w:rsidRPr="005A362F">
        <w:rPr>
          <w:rStyle w:val="Incipit"/>
          <w:lang w:val="en-US"/>
        </w:rPr>
        <w:t>virgo</w:t>
      </w:r>
      <w:r w:rsidR="00DD1415">
        <w:rPr>
          <w:lang w:val="en-US"/>
        </w:rPr>
        <w:t>@206.</w:t>
      </w:r>
      <w:r w:rsidR="00885488">
        <w:rPr>
          <w:lang w:val="en-US"/>
        </w:rPr>
        <w:t xml:space="preserve"> Suffragia de sanctis quae occurrunt et de omnibus sanctis</w:t>
      </w:r>
      <w:r w:rsidR="00116A20">
        <w:rPr>
          <w:lang w:val="en-US"/>
        </w:rPr>
        <w:t>.</w:t>
      </w:r>
      <w:r w:rsidR="00885488">
        <w:rPr>
          <w:lang w:val="en-US"/>
        </w:rPr>
        <w:t xml:space="preserve"> </w:t>
      </w:r>
      <w:r w:rsidR="00BB0294">
        <w:rPr>
          <w:lang w:val="en-US"/>
        </w:rPr>
        <w:t xml:space="preserve">[BD] </w:t>
      </w:r>
      <w:r w:rsidR="005F6F99" w:rsidRPr="005A362F">
        <w:rPr>
          <w:rStyle w:val="Incipit"/>
          <w:lang w:val="en-US"/>
        </w:rPr>
        <w:t>Benedicamus</w:t>
      </w:r>
      <w:r w:rsidR="00BB0294">
        <w:rPr>
          <w:lang w:val="en-US"/>
        </w:rPr>
        <w:t xml:space="preserve"> f</w:t>
      </w:r>
      <w:r w:rsidR="00885488">
        <w:rPr>
          <w:lang w:val="en-US"/>
        </w:rPr>
        <w:t>erialiter.</w:t>
      </w:r>
    </w:p>
    <w:p w:rsidR="00885488" w:rsidRPr="00BC2E91" w:rsidRDefault="0050013D" w:rsidP="00415109">
      <w:pPr>
        <w:rPr>
          <w:lang w:val="en-US"/>
        </w:rPr>
      </w:pPr>
      <w:r w:rsidRPr="00BC2E91">
        <w:rPr>
          <w:rStyle w:val="Time1"/>
          <w:lang w:val="en-US"/>
        </w:rPr>
        <w:t>Ad completorium</w:t>
      </w:r>
      <w:r w:rsidR="00885488">
        <w:rPr>
          <w:lang w:val="en-US"/>
        </w:rPr>
        <w:t xml:space="preserve"> omnia ut supra in primis vesperis.</w:t>
      </w:r>
    </w:p>
    <w:p w:rsidR="00885488" w:rsidRPr="00BC2E91" w:rsidRDefault="000230E4" w:rsidP="00415109">
      <w:pPr>
        <w:pStyle w:val="berschrift1"/>
        <w:rPr>
          <w:lang w:val="pt-PT"/>
        </w:rPr>
      </w:pPr>
      <w:r w:rsidRPr="00BC2E91">
        <w:rPr>
          <w:lang w:val="pt-PT"/>
        </w:rPr>
        <w:lastRenderedPageBreak/>
        <w:t xml:space="preserve">(166v) </w:t>
      </w:r>
      <w:r w:rsidR="00885488" w:rsidRPr="00BC2E91">
        <w:rPr>
          <w:lang w:val="pt-PT"/>
        </w:rPr>
        <w:t>DOMINICA IN SEXAGESIMA</w:t>
      </w:r>
    </w:p>
    <w:p w:rsidR="00885488" w:rsidRPr="00BC2E91" w:rsidRDefault="0050013D" w:rsidP="00415109">
      <w:pPr>
        <w:rPr>
          <w:lang w:val="pt-PT"/>
        </w:rPr>
      </w:pPr>
      <w:r w:rsidRPr="00BC2E91">
        <w:rPr>
          <w:rStyle w:val="Time1"/>
          <w:lang w:val="pt-PT"/>
        </w:rPr>
        <w:t>Ad vesperas</w:t>
      </w:r>
      <w:r w:rsidR="00885488" w:rsidRPr="00B779A9">
        <w:rPr>
          <w:lang w:val="pt-PT"/>
        </w:rPr>
        <w:t xml:space="preserve"> RP </w:t>
      </w:r>
      <w:r w:rsidR="00885488" w:rsidRPr="00BC2E91">
        <w:rPr>
          <w:rStyle w:val="Incipit"/>
          <w:lang w:val="pt-PT"/>
        </w:rPr>
        <w:t>Benedicens ergo deus</w:t>
      </w:r>
      <w:r w:rsidR="00885488" w:rsidRPr="00B779A9">
        <w:rPr>
          <w:lang w:val="pt-PT"/>
        </w:rPr>
        <w:t xml:space="preserve">. HY </w:t>
      </w:r>
      <w:r w:rsidR="00885488" w:rsidRPr="00BC2E91">
        <w:rPr>
          <w:rStyle w:val="Incipit"/>
          <w:lang w:val="pt-PT"/>
        </w:rPr>
        <w:t>Dies absoluti praetereunt</w:t>
      </w:r>
      <w:r w:rsidR="00885488" w:rsidRPr="00B779A9">
        <w:rPr>
          <w:lang w:val="pt-PT"/>
        </w:rPr>
        <w:t xml:space="preserve">. </w:t>
      </w:r>
      <w:r w:rsidR="00885488" w:rsidRPr="00B779A9">
        <w:rPr>
          <w:lang w:val="it-IT"/>
        </w:rPr>
        <w:t xml:space="preserve">VS </w:t>
      </w:r>
      <w:r w:rsidR="00885488" w:rsidRPr="00BC2E91">
        <w:rPr>
          <w:rStyle w:val="Incipit"/>
          <w:lang w:val="it-IT"/>
        </w:rPr>
        <w:t>Vespertina oratio</w:t>
      </w:r>
      <w:r w:rsidR="00885488" w:rsidRPr="00B779A9">
        <w:rPr>
          <w:lang w:val="it-IT"/>
        </w:rPr>
        <w:t xml:space="preserve">. AM </w:t>
      </w:r>
      <w:r w:rsidR="00885488" w:rsidRPr="00BC2E91">
        <w:rPr>
          <w:rStyle w:val="Incipit"/>
          <w:lang w:val="it-IT"/>
        </w:rPr>
        <w:t xml:space="preserve">Multi enim sunt </w:t>
      </w:r>
      <w:r w:rsidR="001B7479" w:rsidRPr="00BC2E91">
        <w:rPr>
          <w:rStyle w:val="Incipit"/>
          <w:lang w:val="it-IT"/>
        </w:rPr>
        <w:t>vocati</w:t>
      </w:r>
      <w:r w:rsidR="00885488" w:rsidRPr="00B779A9">
        <w:rPr>
          <w:lang w:val="it-IT"/>
        </w:rPr>
        <w:t xml:space="preserve">. </w:t>
      </w:r>
      <w:r w:rsidR="000230E4">
        <w:rPr>
          <w:lang w:val="it-IT"/>
        </w:rPr>
        <w:t>Suffragium d</w:t>
      </w:r>
      <w:r w:rsidR="00885488" w:rsidRPr="00B779A9">
        <w:rPr>
          <w:lang w:val="it-IT"/>
        </w:rPr>
        <w:t xml:space="preserve">e beata virgine </w:t>
      </w:r>
      <w:r w:rsidR="000230E4">
        <w:rPr>
          <w:lang w:val="it-IT"/>
        </w:rPr>
        <w:t>[</w:t>
      </w:r>
      <w:r w:rsidR="00885488" w:rsidRPr="00B779A9">
        <w:rPr>
          <w:lang w:val="it-IT"/>
        </w:rPr>
        <w:t>AC</w:t>
      </w:r>
      <w:r w:rsidR="000230E4">
        <w:rPr>
          <w:lang w:val="it-IT"/>
        </w:rPr>
        <w:t>]</w:t>
      </w:r>
      <w:r w:rsidR="00885488" w:rsidRPr="00B779A9">
        <w:rPr>
          <w:lang w:val="it-IT"/>
        </w:rPr>
        <w:t xml:space="preserve"> </w:t>
      </w:r>
      <w:r w:rsidR="00885488" w:rsidRPr="00BC2E91">
        <w:rPr>
          <w:rStyle w:val="Incipit"/>
          <w:lang w:val="it-IT"/>
        </w:rPr>
        <w:t>Descendi in hortum</w:t>
      </w:r>
      <w:r w:rsidR="00885488" w:rsidRPr="00B779A9">
        <w:rPr>
          <w:lang w:val="it-IT"/>
        </w:rPr>
        <w:t xml:space="preserve">. </w:t>
      </w:r>
      <w:r w:rsidR="00BB0294" w:rsidRPr="00B779A9">
        <w:rPr>
          <w:lang w:val="pt-PT"/>
        </w:rPr>
        <w:t xml:space="preserve">De sancto Augustino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Laetare</w:t>
      </w:r>
      <w:r w:rsidR="005A362F" w:rsidRPr="00BE7D55">
        <w:rPr>
          <w:i/>
          <w:lang w:val="pt-PT"/>
        </w:rPr>
        <w:t xml:space="preserve"> </w:t>
      </w:r>
      <w:r w:rsidR="00885488" w:rsidRPr="005A362F">
        <w:rPr>
          <w:rStyle w:val="Incipit"/>
          <w:lang w:val="pt-PT"/>
        </w:rPr>
        <w:t>mater</w:t>
      </w:r>
      <w:r w:rsidR="00885488" w:rsidRPr="00B779A9">
        <w:rPr>
          <w:lang w:val="pt-PT"/>
        </w:rPr>
        <w:t xml:space="preserve">. De omnibus sanctis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Sapientiam</w:t>
      </w:r>
      <w:r w:rsidR="005A362F" w:rsidRPr="00BE7D55">
        <w:rPr>
          <w:i/>
          <w:lang w:val="pt-PT"/>
        </w:rPr>
        <w:t xml:space="preserve"> </w:t>
      </w:r>
      <w:r w:rsidR="00885488" w:rsidRPr="005A362F">
        <w:rPr>
          <w:rStyle w:val="Incipit"/>
          <w:lang w:val="pt-PT"/>
        </w:rPr>
        <w:t>sanctorum</w:t>
      </w:r>
      <w:r w:rsidR="00885488" w:rsidRPr="00B779A9">
        <w:rPr>
          <w:lang w:val="pt-PT"/>
        </w:rPr>
        <w:t xml:space="preserve">. </w:t>
      </w:r>
      <w:r w:rsidR="00BB0294" w:rsidRPr="00B779A9">
        <w:rPr>
          <w:lang w:val="pt-PT"/>
        </w:rPr>
        <w:t xml:space="preserve">[BD] </w:t>
      </w:r>
      <w:r w:rsidR="005F6F99" w:rsidRPr="005A362F">
        <w:rPr>
          <w:rStyle w:val="Incipit"/>
          <w:lang w:val="pt-PT"/>
        </w:rPr>
        <w:t>Benedicamus</w:t>
      </w:r>
      <w:r w:rsidR="00BB0294" w:rsidRPr="00B779A9">
        <w:rPr>
          <w:lang w:val="pt-PT"/>
        </w:rPr>
        <w:t xml:space="preserve"> f</w:t>
      </w:r>
      <w:r w:rsidR="00885488" w:rsidRPr="00B779A9">
        <w:rPr>
          <w:lang w:val="pt-PT"/>
        </w:rPr>
        <w:t>erialiter.</w:t>
      </w:r>
    </w:p>
    <w:p w:rsidR="00885488" w:rsidRPr="00B779A9" w:rsidRDefault="0050013D" w:rsidP="00415109">
      <w:pPr>
        <w:rPr>
          <w:lang w:val="pt-PT"/>
        </w:rPr>
      </w:pPr>
      <w:r w:rsidRPr="00BC2E91">
        <w:rPr>
          <w:rStyle w:val="Time1"/>
          <w:lang w:val="pt-PT"/>
        </w:rPr>
        <w:t>Ad completorium</w:t>
      </w:r>
      <w:r w:rsidR="00885488" w:rsidRPr="00BC2E91">
        <w:rPr>
          <w:lang w:val="pt-PT"/>
        </w:rPr>
        <w:t xml:space="preserve"> HY </w:t>
      </w:r>
      <w:r w:rsidR="00885488" w:rsidRPr="00BC2E91">
        <w:rPr>
          <w:rStyle w:val="Incipit"/>
          <w:lang w:val="pt-PT"/>
        </w:rPr>
        <w:t xml:space="preserve">Iesu redemptor </w:t>
      </w:r>
      <w:r w:rsidR="002332ED" w:rsidRPr="00BC2E91">
        <w:rPr>
          <w:rStyle w:val="Incipit"/>
          <w:lang w:val="pt-PT"/>
        </w:rPr>
        <w:t>saecul</w:t>
      </w:r>
      <w:r w:rsidR="00885488" w:rsidRPr="00BC2E91">
        <w:rPr>
          <w:rStyle w:val="Incipit"/>
          <w:lang w:val="pt-PT"/>
        </w:rPr>
        <w:t>i</w:t>
      </w:r>
      <w:r w:rsidR="00885488" w:rsidRPr="00BC2E91">
        <w:rPr>
          <w:lang w:val="pt-PT"/>
        </w:rPr>
        <w:t xml:space="preserve">. </w:t>
      </w:r>
      <w:r w:rsidR="00885488" w:rsidRPr="00B779A9">
        <w:rPr>
          <w:lang w:val="pt-PT"/>
        </w:rPr>
        <w:t xml:space="preserve">AD </w:t>
      </w:r>
      <w:r w:rsidR="00885488" w:rsidRPr="00BC2E91">
        <w:rPr>
          <w:rStyle w:val="Incipit"/>
          <w:lang w:val="pt-PT"/>
        </w:rPr>
        <w:t>Pacem tuam</w:t>
      </w:r>
      <w:r w:rsidR="00885488" w:rsidRPr="00B779A9">
        <w:rPr>
          <w:lang w:val="pt-PT"/>
        </w:rPr>
        <w:t xml:space="preserve">. Ad </w:t>
      </w:r>
      <w:r w:rsidR="000F4FB4" w:rsidRPr="00B779A9">
        <w:rPr>
          <w:lang w:val="pt-PT"/>
        </w:rPr>
        <w:t>Salve</w:t>
      </w:r>
      <w:r w:rsidR="008535DA" w:rsidRPr="00B779A9">
        <w:rPr>
          <w:lang w:val="pt-PT"/>
        </w:rPr>
        <w:t xml:space="preserve"> r</w:t>
      </w:r>
      <w:r w:rsidR="00885488" w:rsidRPr="00B779A9">
        <w:rPr>
          <w:lang w:val="pt-PT"/>
        </w:rPr>
        <w:t xml:space="preserve">egina SE </w:t>
      </w:r>
      <w:r w:rsidR="00885488" w:rsidRPr="00BC2E91">
        <w:rPr>
          <w:rStyle w:val="Incipit"/>
          <w:lang w:val="pt-PT"/>
        </w:rPr>
        <w:t>Verbum bonum et suave</w:t>
      </w:r>
      <w:r w:rsidR="00885488" w:rsidRPr="00B779A9">
        <w:rPr>
          <w:lang w:val="pt-PT"/>
        </w:rPr>
        <w:t>.</w:t>
      </w:r>
    </w:p>
    <w:p w:rsidR="00885488" w:rsidRPr="00B779A9" w:rsidRDefault="0050013D" w:rsidP="00415109">
      <w:pPr>
        <w:rPr>
          <w:lang w:val="pt-PT"/>
        </w:rPr>
      </w:pPr>
      <w:r w:rsidRPr="00BC2E91">
        <w:rPr>
          <w:rStyle w:val="Time1"/>
          <w:lang w:val="pt-PT"/>
        </w:rPr>
        <w:t>Ad matutinum</w:t>
      </w:r>
      <w:r w:rsidR="00885488" w:rsidRPr="00B779A9">
        <w:rPr>
          <w:lang w:val="pt-PT"/>
        </w:rPr>
        <w:t xml:space="preserve"> I</w:t>
      </w:r>
      <w:r w:rsidR="00BB0294" w:rsidRPr="00B779A9">
        <w:rPr>
          <w:lang w:val="pt-PT"/>
        </w:rPr>
        <w:t>N</w:t>
      </w:r>
      <w:r w:rsidR="00885488" w:rsidRPr="00B779A9">
        <w:rPr>
          <w:lang w:val="pt-PT"/>
        </w:rPr>
        <w:t xml:space="preserve">V </w:t>
      </w:r>
      <w:r w:rsidR="00885488" w:rsidRPr="005A362F">
        <w:rPr>
          <w:rStyle w:val="Incipit"/>
          <w:lang w:val="pt-PT"/>
        </w:rPr>
        <w:t>Adoremus</w:t>
      </w:r>
      <w:r w:rsidR="005A362F" w:rsidRPr="00BE7D55">
        <w:rPr>
          <w:i/>
          <w:lang w:val="pt-PT"/>
        </w:rPr>
        <w:t xml:space="preserve"> </w:t>
      </w:r>
      <w:r w:rsidR="00885488" w:rsidRPr="005A362F">
        <w:rPr>
          <w:rStyle w:val="Incipit"/>
          <w:lang w:val="pt-PT"/>
        </w:rPr>
        <w:t>dominum</w:t>
      </w:r>
      <w:r w:rsidR="00885488" w:rsidRPr="00B779A9">
        <w:rPr>
          <w:lang w:val="pt-PT"/>
        </w:rPr>
        <w:t xml:space="preserve"> ex </w:t>
      </w:r>
      <w:r w:rsidR="00885488" w:rsidRPr="00BC2E91">
        <w:rPr>
          <w:rStyle w:val="Funktion"/>
          <w:lang w:val="pt-PT"/>
        </w:rPr>
        <w:t>maiori antiphonario</w:t>
      </w:r>
      <w:r w:rsidR="00DD1415">
        <w:rPr>
          <w:lang w:val="pt-PT"/>
        </w:rPr>
        <w:t>@</w:t>
      </w:r>
      <w:r w:rsidR="00DD1415" w:rsidRPr="00B779A9">
        <w:rPr>
          <w:lang w:val="pt-PT"/>
        </w:rPr>
        <w:t>36.</w:t>
      </w:r>
      <w:r w:rsidR="00885488" w:rsidRPr="00B779A9">
        <w:rPr>
          <w:lang w:val="pt-PT"/>
        </w:rPr>
        <w:t xml:space="preserve"> HY </w:t>
      </w:r>
      <w:r w:rsidR="00885488" w:rsidRPr="005A362F">
        <w:rPr>
          <w:rStyle w:val="Incipit"/>
          <w:lang w:val="pt-PT"/>
        </w:rPr>
        <w:t>Primo</w:t>
      </w:r>
      <w:r w:rsidR="005A362F" w:rsidRPr="00BE7D55">
        <w:rPr>
          <w:i/>
          <w:lang w:val="pt-PT"/>
        </w:rPr>
        <w:t xml:space="preserve"> </w:t>
      </w:r>
      <w:r w:rsidR="00885488" w:rsidRPr="005A362F">
        <w:rPr>
          <w:rStyle w:val="Incipit"/>
          <w:lang w:val="pt-PT"/>
        </w:rPr>
        <w:t>dierum</w:t>
      </w:r>
      <w:r w:rsidR="005A362F" w:rsidRPr="00BE7D55">
        <w:rPr>
          <w:i/>
          <w:lang w:val="pt-PT"/>
        </w:rPr>
        <w:t xml:space="preserve"> </w:t>
      </w:r>
      <w:r w:rsidR="00885488" w:rsidRPr="005A362F">
        <w:rPr>
          <w:rStyle w:val="Incipit"/>
          <w:lang w:val="pt-PT"/>
        </w:rPr>
        <w:t>omnium</w:t>
      </w:r>
      <w:r w:rsidR="00885488" w:rsidRPr="00B779A9">
        <w:rPr>
          <w:lang w:val="pt-PT"/>
        </w:rPr>
        <w:t>. Antiphonae et psalmi per totum ut aliis dominicis diebus.</w:t>
      </w:r>
      <w:r w:rsidR="009019FE">
        <w:rPr>
          <w:lang w:val="pt-PT"/>
        </w:rPr>
        <w:t xml:space="preserve"> Lectiones ex libro Genesis sextum caput</w:t>
      </w:r>
      <w:r w:rsidR="00362D68" w:rsidRPr="00B779A9">
        <w:rPr>
          <w:lang w:val="pt-PT"/>
        </w:rPr>
        <w:t xml:space="preserve"> [</w:t>
      </w:r>
      <w:r w:rsidR="00885488" w:rsidRPr="00B779A9">
        <w:rPr>
          <w:lang w:val="pt-PT"/>
        </w:rPr>
        <w:t>LE</w:t>
      </w:r>
      <w:r w:rsidR="00362D68" w:rsidRPr="00B779A9">
        <w:rPr>
          <w:lang w:val="pt-PT"/>
        </w:rPr>
        <w:t>]</w:t>
      </w:r>
      <w:r w:rsidR="00885488" w:rsidRPr="00B779A9">
        <w:rPr>
          <w:lang w:val="pt-PT"/>
        </w:rPr>
        <w:t xml:space="preserve"> </w:t>
      </w:r>
      <w:r w:rsidR="00885488" w:rsidRPr="005A362F">
        <w:rPr>
          <w:rStyle w:val="Incipit"/>
          <w:lang w:val="pt-PT"/>
        </w:rPr>
        <w:t>Cumque</w:t>
      </w:r>
      <w:r w:rsidR="005A362F" w:rsidRPr="00BE7D55">
        <w:rPr>
          <w:i/>
          <w:lang w:val="pt-PT"/>
        </w:rPr>
        <w:t xml:space="preserve"> </w:t>
      </w:r>
      <w:r w:rsidR="000F4FB4" w:rsidRPr="005A362F">
        <w:rPr>
          <w:rStyle w:val="Incipit"/>
          <w:lang w:val="pt-PT"/>
        </w:rPr>
        <w:t>coep</w:t>
      </w:r>
      <w:r w:rsidR="00885488" w:rsidRPr="005A362F">
        <w:rPr>
          <w:rStyle w:val="Incipit"/>
          <w:lang w:val="pt-PT"/>
        </w:rPr>
        <w:t>issent</w:t>
      </w:r>
      <w:r w:rsidR="005A362F" w:rsidRPr="00BE7D55">
        <w:rPr>
          <w:i/>
          <w:lang w:val="pt-PT"/>
        </w:rPr>
        <w:t xml:space="preserve"> </w:t>
      </w:r>
      <w:r w:rsidR="00885488" w:rsidRPr="005A362F">
        <w:rPr>
          <w:rStyle w:val="Incipit"/>
          <w:lang w:val="pt-PT"/>
        </w:rPr>
        <w:t>homines</w:t>
      </w:r>
      <w:r w:rsidR="005A362F" w:rsidRPr="00BE7D55">
        <w:rPr>
          <w:i/>
          <w:lang w:val="pt-PT"/>
        </w:rPr>
        <w:t xml:space="preserve"> </w:t>
      </w:r>
      <w:r w:rsidR="00885488" w:rsidRPr="005A362F">
        <w:rPr>
          <w:rStyle w:val="Incipit"/>
          <w:lang w:val="pt-PT"/>
        </w:rPr>
        <w:t>super</w:t>
      </w:r>
      <w:r w:rsidR="005A362F" w:rsidRPr="00BE7D55">
        <w:rPr>
          <w:i/>
          <w:lang w:val="pt-PT"/>
        </w:rPr>
        <w:t xml:space="preserve"> </w:t>
      </w:r>
      <w:r w:rsidR="00885488" w:rsidRPr="005A362F">
        <w:rPr>
          <w:rStyle w:val="Incipit"/>
          <w:lang w:val="pt-PT"/>
        </w:rPr>
        <w:t>terram</w:t>
      </w:r>
      <w:r w:rsidR="00885488" w:rsidRPr="00B779A9">
        <w:rPr>
          <w:lang w:val="pt-PT"/>
        </w:rPr>
        <w:t>.</w:t>
      </w:r>
    </w:p>
    <w:p w:rsidR="009019FE" w:rsidRDefault="00EB6427" w:rsidP="00415109">
      <w:pPr>
        <w:rPr>
          <w:lang w:val="pt-PT"/>
        </w:rPr>
      </w:pPr>
      <w:r w:rsidRPr="004518BD">
        <w:rPr>
          <w:rStyle w:val="Time2"/>
          <w:lang w:val="pt-PT"/>
        </w:rPr>
        <w:t>I</w:t>
      </w:r>
      <w:r w:rsidR="0050013D" w:rsidRPr="00BC2E91">
        <w:rPr>
          <w:rStyle w:val="Time2"/>
          <w:lang w:val="pt-PT"/>
        </w:rPr>
        <w:t>n primo nocturno</w:t>
      </w:r>
      <w:r w:rsidR="00885488" w:rsidRPr="00B779A9">
        <w:rPr>
          <w:lang w:val="pt-PT"/>
        </w:rPr>
        <w:t xml:space="preserve"> </w:t>
      </w:r>
      <w:r>
        <w:rPr>
          <w:lang w:val="pt-PT"/>
        </w:rPr>
        <w:t xml:space="preserve">responsoria </w:t>
      </w:r>
      <w:r w:rsidR="009019FE">
        <w:rPr>
          <w:lang w:val="pt-PT"/>
        </w:rPr>
        <w:t>sunt haec [</w:t>
      </w:r>
      <w:r w:rsidR="00885488" w:rsidRPr="00B779A9">
        <w:rPr>
          <w:lang w:val="pt-PT"/>
        </w:rPr>
        <w:t>RP</w:t>
      </w:r>
      <w:r w:rsidR="009019FE">
        <w:rPr>
          <w:lang w:val="pt-PT"/>
        </w:rPr>
        <w:t>]</w:t>
      </w:r>
      <w:r w:rsidR="00885488" w:rsidRPr="00B779A9">
        <w:rPr>
          <w:lang w:val="pt-PT"/>
        </w:rPr>
        <w:t xml:space="preserve"> </w:t>
      </w:r>
      <w:r w:rsidR="00885488" w:rsidRPr="00BC2E91">
        <w:rPr>
          <w:rStyle w:val="Incipit"/>
          <w:lang w:val="pt-PT"/>
        </w:rPr>
        <w:t>Dixit dominus ad Noe</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 xml:space="preserve">Noe </w:t>
      </w:r>
      <w:r w:rsidR="00C31823" w:rsidRPr="00BC2E91">
        <w:rPr>
          <w:rStyle w:val="Incipit"/>
          <w:lang w:val="pt-PT"/>
        </w:rPr>
        <w:t>vir</w:t>
      </w:r>
      <w:r w:rsidR="00885488" w:rsidRPr="00BC2E91">
        <w:rPr>
          <w:rStyle w:val="Incipit"/>
          <w:lang w:val="pt-PT"/>
        </w:rPr>
        <w:t xml:space="preserve"> iustus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Quadraginta dies</w:t>
      </w:r>
      <w:r w:rsidR="00885488" w:rsidRPr="00B779A9">
        <w:rPr>
          <w:lang w:val="pt-PT"/>
        </w:rPr>
        <w:t>.</w:t>
      </w:r>
      <w:r w:rsidR="00BB0294" w:rsidRPr="00B779A9">
        <w:rPr>
          <w:lang w:val="pt-PT"/>
        </w:rPr>
        <w:t xml:space="preserve"> </w:t>
      </w:r>
    </w:p>
    <w:p w:rsidR="00885488" w:rsidRPr="00B779A9" w:rsidRDefault="00BB0294" w:rsidP="00415109">
      <w:pPr>
        <w:rPr>
          <w:lang w:val="pt-PT"/>
        </w:rPr>
      </w:pPr>
      <w:r w:rsidRPr="00B779A9">
        <w:rPr>
          <w:lang w:val="pt-PT"/>
        </w:rPr>
        <w:t>(167r)</w:t>
      </w:r>
      <w:r w:rsidR="009019FE">
        <w:rPr>
          <w:lang w:val="pt-PT"/>
        </w:rPr>
        <w:t xml:space="preserve"> </w:t>
      </w:r>
      <w:r w:rsidR="0050013D" w:rsidRPr="00BC2E91">
        <w:rPr>
          <w:rStyle w:val="Time2"/>
          <w:lang w:val="pt-PT"/>
        </w:rPr>
        <w:t>In secundo nocturno</w:t>
      </w:r>
      <w:r w:rsidR="00885488" w:rsidRPr="00B779A9">
        <w:rPr>
          <w:lang w:val="pt-PT"/>
        </w:rPr>
        <w:t xml:space="preserve"> RP </w:t>
      </w:r>
      <w:r w:rsidR="00885488" w:rsidRPr="00BC2E91">
        <w:rPr>
          <w:rStyle w:val="Incipit"/>
          <w:lang w:val="pt-PT"/>
        </w:rPr>
        <w:t>Emisit Noe</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Egresso Noe</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1B53F0" w:rsidRPr="00BC2E91">
        <w:rPr>
          <w:rStyle w:val="Incipit"/>
          <w:lang w:val="pt-PT"/>
        </w:rPr>
        <w:t>Ae</w:t>
      </w:r>
      <w:r w:rsidR="00885488" w:rsidRPr="00BC2E91">
        <w:rPr>
          <w:rStyle w:val="Incipit"/>
          <w:lang w:val="pt-PT"/>
        </w:rPr>
        <w:t>dificavit</w:t>
      </w:r>
      <w:r w:rsidR="00885488" w:rsidRPr="00B779A9">
        <w:rPr>
          <w:lang w:val="pt-PT"/>
        </w:rPr>
        <w:t>.</w:t>
      </w:r>
    </w:p>
    <w:p w:rsidR="00885488" w:rsidRPr="00B779A9" w:rsidRDefault="0050013D" w:rsidP="00415109">
      <w:pPr>
        <w:rPr>
          <w:lang w:val="pt-PT"/>
        </w:rPr>
      </w:pPr>
      <w:r w:rsidRPr="00BC2E91">
        <w:rPr>
          <w:rStyle w:val="Time2"/>
          <w:lang w:val="pt-PT"/>
        </w:rPr>
        <w:t>In tertio nocturno</w:t>
      </w:r>
      <w:r w:rsidR="00885488" w:rsidRPr="00B779A9">
        <w:rPr>
          <w:lang w:val="pt-PT"/>
        </w:rPr>
        <w:t xml:space="preserve"> </w:t>
      </w:r>
      <w:r w:rsidR="009019FE">
        <w:rPr>
          <w:lang w:val="pt-PT"/>
        </w:rPr>
        <w:t xml:space="preserve">evangelium </w:t>
      </w:r>
      <w:r w:rsidR="009019FE" w:rsidRPr="00B779A9">
        <w:rPr>
          <w:lang w:val="pt-PT"/>
        </w:rPr>
        <w:t xml:space="preserve">ex volumine hiemali de tempore </w:t>
      </w:r>
      <w:r w:rsidR="009019FE">
        <w:rPr>
          <w:lang w:val="pt-PT"/>
        </w:rPr>
        <w:t>[</w:t>
      </w:r>
      <w:r w:rsidR="00885488" w:rsidRPr="00B779A9">
        <w:rPr>
          <w:lang w:val="pt-PT"/>
        </w:rPr>
        <w:t>EV</w:t>
      </w:r>
      <w:r w:rsidR="009019FE">
        <w:rPr>
          <w:lang w:val="pt-PT"/>
        </w:rPr>
        <w:t>]</w:t>
      </w:r>
      <w:r w:rsidR="00885488" w:rsidRPr="00B779A9">
        <w:rPr>
          <w:lang w:val="pt-PT"/>
        </w:rPr>
        <w:t xml:space="preserve"> </w:t>
      </w:r>
      <w:r w:rsidR="00885488" w:rsidRPr="005A362F">
        <w:rPr>
          <w:rStyle w:val="Incipit"/>
          <w:lang w:val="pt-PT"/>
        </w:rPr>
        <w:t>Cum</w:t>
      </w:r>
      <w:r w:rsidR="005A362F" w:rsidRPr="00BE7D55">
        <w:rPr>
          <w:i/>
          <w:lang w:val="pt-PT"/>
        </w:rPr>
        <w:t xml:space="preserve"> </w:t>
      </w:r>
      <w:r w:rsidR="00885488" w:rsidRPr="005A362F">
        <w:rPr>
          <w:rStyle w:val="Incipit"/>
          <w:lang w:val="pt-PT"/>
        </w:rPr>
        <w:t>turba</w:t>
      </w:r>
      <w:r w:rsidR="005A362F" w:rsidRPr="00BE7D55">
        <w:rPr>
          <w:i/>
          <w:lang w:val="pt-PT"/>
        </w:rPr>
        <w:t xml:space="preserve"> </w:t>
      </w:r>
      <w:r w:rsidR="00885488" w:rsidRPr="005A362F">
        <w:rPr>
          <w:rStyle w:val="Incipit"/>
          <w:lang w:val="pt-PT"/>
        </w:rPr>
        <w:t>plurima</w:t>
      </w:r>
      <w:r w:rsidR="005A362F" w:rsidRPr="00BE7D55">
        <w:rPr>
          <w:i/>
          <w:lang w:val="pt-PT"/>
        </w:rPr>
        <w:t xml:space="preserve"> </w:t>
      </w:r>
      <w:r w:rsidR="00885488" w:rsidRPr="005A362F">
        <w:rPr>
          <w:rStyle w:val="Incipit"/>
          <w:lang w:val="pt-PT"/>
        </w:rPr>
        <w:t>conveniret</w:t>
      </w:r>
      <w:r w:rsidR="00885488" w:rsidRPr="00B779A9">
        <w:rPr>
          <w:lang w:val="pt-PT"/>
        </w:rPr>
        <w:t xml:space="preserve">. RP </w:t>
      </w:r>
      <w:r w:rsidR="00885488" w:rsidRPr="005A362F">
        <w:rPr>
          <w:rStyle w:val="Incipit"/>
          <w:lang w:val="pt-PT"/>
        </w:rPr>
        <w:t>Ponam</w:t>
      </w:r>
      <w:r w:rsidR="005A362F" w:rsidRPr="00BE7D55">
        <w:rPr>
          <w:i/>
          <w:lang w:val="pt-PT"/>
        </w:rPr>
        <w:t xml:space="preserve"> </w:t>
      </w:r>
      <w:r w:rsidR="00885488" w:rsidRPr="005A362F">
        <w:rPr>
          <w:rStyle w:val="Incipit"/>
          <w:lang w:val="pt-PT"/>
        </w:rPr>
        <w:t>arcum</w:t>
      </w:r>
      <w:r w:rsidR="005A362F" w:rsidRPr="00BE7D55">
        <w:rPr>
          <w:i/>
          <w:lang w:val="pt-PT"/>
        </w:rPr>
        <w:t xml:space="preserve"> </w:t>
      </w:r>
      <w:r w:rsidR="00885488" w:rsidRPr="005A362F">
        <w:rPr>
          <w:rStyle w:val="Incipit"/>
          <w:lang w:val="pt-PT"/>
        </w:rPr>
        <w:t>meum</w:t>
      </w:r>
      <w:r w:rsidR="00794880" w:rsidRPr="005A362F">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5A362F">
        <w:rPr>
          <w:rStyle w:val="Incipit"/>
          <w:lang w:val="pt-PT"/>
        </w:rPr>
        <w:t>Per</w:t>
      </w:r>
      <w:r w:rsidR="005A362F" w:rsidRPr="00BE7D55">
        <w:rPr>
          <w:i/>
          <w:lang w:val="pt-PT"/>
        </w:rPr>
        <w:t xml:space="preserve"> </w:t>
      </w:r>
      <w:r w:rsidR="00885488" w:rsidRPr="005A362F">
        <w:rPr>
          <w:rStyle w:val="Incipit"/>
          <w:lang w:val="pt-PT"/>
        </w:rPr>
        <w:t>memetipsum</w:t>
      </w:r>
      <w:r w:rsidR="00794880" w:rsidRPr="005A362F">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5A362F">
        <w:rPr>
          <w:rStyle w:val="Incipit"/>
          <w:lang w:val="pt-PT"/>
        </w:rPr>
        <w:t>Benedicens</w:t>
      </w:r>
      <w:r w:rsidR="005A362F" w:rsidRPr="00BE7D55">
        <w:rPr>
          <w:i/>
          <w:lang w:val="pt-PT"/>
        </w:rPr>
        <w:t xml:space="preserve"> </w:t>
      </w:r>
      <w:r w:rsidR="00885488" w:rsidRPr="005A362F">
        <w:rPr>
          <w:rStyle w:val="Incipit"/>
          <w:lang w:val="pt-PT"/>
        </w:rPr>
        <w:t>ergo</w:t>
      </w:r>
      <w:r w:rsidR="00885488" w:rsidRPr="00B779A9">
        <w:rPr>
          <w:lang w:val="pt-PT"/>
        </w:rPr>
        <w:t xml:space="preserve">. </w:t>
      </w:r>
      <w:r w:rsidR="00792C8D" w:rsidRPr="00B779A9">
        <w:rPr>
          <w:lang w:val="pt-PT"/>
        </w:rPr>
        <w:t xml:space="preserve">[TD] </w:t>
      </w:r>
      <w:r w:rsidR="00792C8D" w:rsidRPr="005A362F">
        <w:rPr>
          <w:rStyle w:val="Incipit"/>
          <w:lang w:val="pt-PT"/>
        </w:rPr>
        <w:t>Te</w:t>
      </w:r>
      <w:r w:rsidR="005A362F" w:rsidRPr="00BE7D55">
        <w:rPr>
          <w:i/>
          <w:lang w:val="pt-PT"/>
        </w:rPr>
        <w:t xml:space="preserve"> </w:t>
      </w:r>
      <w:r w:rsidR="00792C8D" w:rsidRPr="005A362F">
        <w:rPr>
          <w:rStyle w:val="Incipit"/>
          <w:lang w:val="pt-PT"/>
        </w:rPr>
        <w:t>deum</w:t>
      </w:r>
      <w:r w:rsidR="005A362F" w:rsidRPr="00BE7D55">
        <w:rPr>
          <w:i/>
          <w:lang w:val="pt-PT"/>
        </w:rPr>
        <w:t xml:space="preserve"> </w:t>
      </w:r>
      <w:r w:rsidR="00885488" w:rsidRPr="00B779A9">
        <w:rPr>
          <w:lang w:val="pt-PT"/>
        </w:rPr>
        <w:t>non dicitur.</w:t>
      </w:r>
    </w:p>
    <w:p w:rsidR="00885488" w:rsidRPr="00BC2E91" w:rsidRDefault="00DA2F69" w:rsidP="00415109">
      <w:pPr>
        <w:rPr>
          <w:lang w:val="en-US"/>
        </w:rPr>
      </w:pPr>
      <w:r w:rsidRPr="00BC2E91">
        <w:rPr>
          <w:rStyle w:val="Time1"/>
          <w:lang w:val="pt-PT"/>
        </w:rPr>
        <w:t>Ad laudes</w:t>
      </w:r>
      <w:r w:rsidR="00885488" w:rsidRPr="00B779A9">
        <w:rPr>
          <w:lang w:val="pt-PT"/>
        </w:rPr>
        <w:t xml:space="preserve"> AN </w:t>
      </w:r>
      <w:r w:rsidR="00885488" w:rsidRPr="00BC2E91">
        <w:rPr>
          <w:rStyle w:val="Incipit"/>
          <w:lang w:val="pt-PT"/>
        </w:rPr>
        <w:t>Secundum magnam</w:t>
      </w:r>
      <w:r w:rsidR="00885488" w:rsidRPr="00B779A9">
        <w:rPr>
          <w:lang w:val="pt-PT"/>
        </w:rPr>
        <w:t xml:space="preserve"> cu</w:t>
      </w:r>
      <w:r w:rsidR="00BB0294" w:rsidRPr="00B779A9">
        <w:rPr>
          <w:lang w:val="pt-PT"/>
        </w:rPr>
        <w:t>m reliquis quatt</w:t>
      </w:r>
      <w:r w:rsidR="00885488" w:rsidRPr="00B779A9">
        <w:rPr>
          <w:lang w:val="pt-PT"/>
        </w:rPr>
        <w:t>u</w:t>
      </w:r>
      <w:r w:rsidR="00BB0294" w:rsidRPr="00B779A9">
        <w:rPr>
          <w:lang w:val="pt-PT"/>
        </w:rPr>
        <w:t>o</w:t>
      </w:r>
      <w:r w:rsidR="00885488" w:rsidRPr="00B779A9">
        <w:rPr>
          <w:lang w:val="pt-PT"/>
        </w:rPr>
        <w:t xml:space="preserve">r. </w:t>
      </w:r>
      <w:r w:rsidR="00885488" w:rsidRPr="003D0C23">
        <w:rPr>
          <w:lang w:val="fr-FR"/>
        </w:rPr>
        <w:t xml:space="preserve">PS </w:t>
      </w:r>
      <w:r w:rsidR="00885488" w:rsidRPr="003D0C23">
        <w:rPr>
          <w:rStyle w:val="Incipit"/>
          <w:lang w:val="fr-FR"/>
        </w:rPr>
        <w:t>Miserere</w:t>
      </w:r>
      <w:r w:rsidR="00885488" w:rsidRPr="003D0C23">
        <w:rPr>
          <w:lang w:val="fr-FR"/>
        </w:rPr>
        <w:t xml:space="preserve">. </w:t>
      </w:r>
      <w:r w:rsidR="00BA24A1" w:rsidRPr="003D0C23">
        <w:rPr>
          <w:lang w:val="fr-FR"/>
        </w:rPr>
        <w:t>[</w:t>
      </w:r>
      <w:r w:rsidR="00885488" w:rsidRPr="003D0C23">
        <w:rPr>
          <w:lang w:val="fr-FR"/>
        </w:rPr>
        <w:t>PS</w:t>
      </w:r>
      <w:r w:rsidR="00BA24A1" w:rsidRPr="003D0C23">
        <w:rPr>
          <w:lang w:val="fr-FR"/>
        </w:rPr>
        <w:t>]</w:t>
      </w:r>
      <w:r w:rsidR="00885488" w:rsidRPr="003D0C23">
        <w:rPr>
          <w:lang w:val="fr-FR"/>
        </w:rPr>
        <w:t xml:space="preserve"> </w:t>
      </w:r>
      <w:r w:rsidR="00885488" w:rsidRPr="003D0C23">
        <w:rPr>
          <w:rStyle w:val="Incipit"/>
          <w:lang w:val="fr-FR"/>
        </w:rPr>
        <w:t>Confitemini domino</w:t>
      </w:r>
      <w:r w:rsidR="00DD1415" w:rsidRPr="003D0C23">
        <w:rPr>
          <w:lang w:val="fr-FR"/>
        </w:rPr>
        <w:t>@106.</w:t>
      </w:r>
      <w:r w:rsidR="00885488" w:rsidRPr="003D0C23">
        <w:rPr>
          <w:lang w:val="fr-FR"/>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Deus deus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Benedicite</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Laudate dominum de caelis</w:t>
      </w:r>
      <w:r w:rsidR="00885488" w:rsidRPr="00B779A9">
        <w:rPr>
          <w:lang w:val="pt-PT"/>
        </w:rPr>
        <w:t xml:space="preserve">. HY </w:t>
      </w:r>
      <w:r w:rsidR="00BA4CFB" w:rsidRPr="00BC2E91">
        <w:rPr>
          <w:rStyle w:val="Incipit"/>
          <w:lang w:val="pt-PT"/>
        </w:rPr>
        <w:t>Aetern</w:t>
      </w:r>
      <w:r w:rsidR="00885488" w:rsidRPr="00BC2E91">
        <w:rPr>
          <w:rStyle w:val="Incipit"/>
          <w:lang w:val="pt-PT"/>
        </w:rPr>
        <w:t>e rerum conditor</w:t>
      </w:r>
      <w:r w:rsidR="00885488" w:rsidRPr="00B779A9">
        <w:rPr>
          <w:lang w:val="pt-PT"/>
        </w:rPr>
        <w:t xml:space="preserve">. VS </w:t>
      </w:r>
      <w:r w:rsidR="00885488" w:rsidRPr="00BC2E91">
        <w:rPr>
          <w:rStyle w:val="Incipit"/>
          <w:lang w:val="pt-PT"/>
        </w:rPr>
        <w:t>In matutinis domine</w:t>
      </w:r>
      <w:r w:rsidR="00885488" w:rsidRPr="00B779A9">
        <w:rPr>
          <w:lang w:val="pt-PT"/>
        </w:rPr>
        <w:t xml:space="preserve">. AB </w:t>
      </w:r>
      <w:r w:rsidR="00885488" w:rsidRPr="00BC2E91">
        <w:rPr>
          <w:rStyle w:val="Incipit"/>
          <w:lang w:val="pt-PT"/>
        </w:rPr>
        <w:t>Cum turba plurima conveniret</w:t>
      </w:r>
      <w:r w:rsidR="00885488" w:rsidRPr="00B779A9">
        <w:rPr>
          <w:lang w:val="pt-PT"/>
        </w:rPr>
        <w:t xml:space="preserve">. </w:t>
      </w:r>
      <w:r w:rsidR="009019FE" w:rsidRPr="003D0C23">
        <w:rPr>
          <w:lang w:val="pt-PT"/>
        </w:rPr>
        <w:t>Suffragium d</w:t>
      </w:r>
      <w:r w:rsidR="00885488" w:rsidRPr="003D0C23">
        <w:rPr>
          <w:lang w:val="pt-PT"/>
        </w:rPr>
        <w:t xml:space="preserve">e beata virgine </w:t>
      </w:r>
      <w:r w:rsidR="009019FE" w:rsidRPr="003D0C23">
        <w:rPr>
          <w:lang w:val="pt-PT"/>
        </w:rPr>
        <w:t>[</w:t>
      </w:r>
      <w:r w:rsidR="00885488" w:rsidRPr="003D0C23">
        <w:rPr>
          <w:lang w:val="pt-PT"/>
        </w:rPr>
        <w:t>AC</w:t>
      </w:r>
      <w:r w:rsidR="009019FE" w:rsidRPr="003D0C23">
        <w:rPr>
          <w:lang w:val="pt-PT"/>
        </w:rPr>
        <w:t>]</w:t>
      </w:r>
      <w:r w:rsidR="00885488" w:rsidRPr="003D0C23">
        <w:rPr>
          <w:lang w:val="pt-PT"/>
        </w:rPr>
        <w:t xml:space="preserve"> </w:t>
      </w:r>
      <w:r w:rsidR="00885488" w:rsidRPr="003D0C23">
        <w:rPr>
          <w:rStyle w:val="Incipit"/>
          <w:lang w:val="pt-PT"/>
        </w:rPr>
        <w:t>Tota pulchra es</w:t>
      </w:r>
      <w:r w:rsidR="00885488" w:rsidRPr="003D0C23">
        <w:rPr>
          <w:lang w:val="pt-PT"/>
        </w:rPr>
        <w:t xml:space="preserve">. </w:t>
      </w:r>
      <w:r w:rsidR="009019FE" w:rsidRPr="00BC2E91">
        <w:rPr>
          <w:lang w:val="fr-FR"/>
        </w:rPr>
        <w:t>Suffragium d</w:t>
      </w:r>
      <w:r w:rsidR="00BB0294" w:rsidRPr="00BC2E91">
        <w:rPr>
          <w:lang w:val="fr-FR"/>
        </w:rPr>
        <w:t xml:space="preserve">e sancto Augustino </w:t>
      </w:r>
      <w:r w:rsidR="00BA24A1" w:rsidRPr="00BC2E91">
        <w:rPr>
          <w:lang w:val="fr-FR"/>
        </w:rPr>
        <w:t>[</w:t>
      </w:r>
      <w:r w:rsidR="00885488" w:rsidRPr="00BC2E91">
        <w:rPr>
          <w:lang w:val="fr-FR"/>
        </w:rPr>
        <w:t>AC</w:t>
      </w:r>
      <w:r w:rsidR="00BA24A1" w:rsidRPr="00BC2E91">
        <w:rPr>
          <w:lang w:val="fr-FR"/>
        </w:rPr>
        <w:t>]</w:t>
      </w:r>
      <w:r w:rsidR="00885488" w:rsidRPr="00BC2E91">
        <w:rPr>
          <w:lang w:val="fr-FR"/>
        </w:rPr>
        <w:t xml:space="preserve"> </w:t>
      </w:r>
      <w:r w:rsidR="00885488" w:rsidRPr="00BC2E91">
        <w:rPr>
          <w:rStyle w:val="Incipit"/>
          <w:lang w:val="fr-FR"/>
        </w:rPr>
        <w:t>Post</w:t>
      </w:r>
      <w:r w:rsidR="005A362F" w:rsidRPr="00BC2E91">
        <w:rPr>
          <w:i/>
          <w:lang w:val="fr-FR"/>
        </w:rPr>
        <w:t xml:space="preserve"> </w:t>
      </w:r>
      <w:r w:rsidR="00885488" w:rsidRPr="00BC2E91">
        <w:rPr>
          <w:rStyle w:val="Incipit"/>
          <w:lang w:val="fr-FR"/>
        </w:rPr>
        <w:t>mortem</w:t>
      </w:r>
      <w:r w:rsidR="005A362F" w:rsidRPr="00BC2E91">
        <w:rPr>
          <w:i/>
          <w:lang w:val="fr-FR"/>
        </w:rPr>
        <w:t xml:space="preserve"> </w:t>
      </w:r>
      <w:r w:rsidR="00885488" w:rsidRPr="00BC2E91">
        <w:rPr>
          <w:rStyle w:val="Incipit"/>
          <w:lang w:val="fr-FR"/>
        </w:rPr>
        <w:t>matris</w:t>
      </w:r>
      <w:r w:rsidR="00885488" w:rsidRPr="00BC2E91">
        <w:rPr>
          <w:lang w:val="fr-FR"/>
        </w:rPr>
        <w:t xml:space="preserve">. De omnibus sanctis </w:t>
      </w:r>
      <w:r w:rsidR="00BA24A1" w:rsidRPr="00BC2E91">
        <w:rPr>
          <w:lang w:val="fr-FR"/>
        </w:rPr>
        <w:t>[</w:t>
      </w:r>
      <w:r w:rsidR="00885488" w:rsidRPr="00BC2E91">
        <w:rPr>
          <w:lang w:val="fr-FR"/>
        </w:rPr>
        <w:t>AC</w:t>
      </w:r>
      <w:r w:rsidR="00BA24A1" w:rsidRPr="00BC2E91">
        <w:rPr>
          <w:lang w:val="fr-FR"/>
        </w:rPr>
        <w:t>]</w:t>
      </w:r>
      <w:r w:rsidR="00885488" w:rsidRPr="00BC2E91">
        <w:rPr>
          <w:lang w:val="fr-FR"/>
        </w:rPr>
        <w:t xml:space="preserve"> </w:t>
      </w:r>
      <w:r w:rsidR="00885488" w:rsidRPr="00BC2E91">
        <w:rPr>
          <w:rStyle w:val="Incipit"/>
          <w:lang w:val="fr-FR"/>
        </w:rPr>
        <w:t>Omnes</w:t>
      </w:r>
      <w:r w:rsidR="005A362F" w:rsidRPr="00BC2E91">
        <w:rPr>
          <w:i/>
          <w:lang w:val="fr-FR"/>
        </w:rPr>
        <w:t xml:space="preserve"> </w:t>
      </w:r>
      <w:r w:rsidR="00885488" w:rsidRPr="00BC2E91">
        <w:rPr>
          <w:rStyle w:val="Incipit"/>
          <w:lang w:val="fr-FR"/>
        </w:rPr>
        <w:t>sancti</w:t>
      </w:r>
      <w:r w:rsidR="00885488" w:rsidRPr="00BC2E91">
        <w:rPr>
          <w:lang w:val="fr-FR"/>
        </w:rPr>
        <w:t xml:space="preserve">. </w:t>
      </w:r>
      <w:r w:rsidR="00BB0294">
        <w:rPr>
          <w:lang w:val="en-US"/>
        </w:rPr>
        <w:t xml:space="preserve">[BD] </w:t>
      </w:r>
      <w:r w:rsidR="005F6F99" w:rsidRPr="005A362F">
        <w:rPr>
          <w:rStyle w:val="Incipit"/>
          <w:lang w:val="en-US"/>
        </w:rPr>
        <w:t>Benedicamus</w:t>
      </w:r>
      <w:r w:rsidR="00BB0294">
        <w:rPr>
          <w:lang w:val="en-US"/>
        </w:rPr>
        <w:t xml:space="preserve"> f</w:t>
      </w:r>
      <w:r w:rsidR="00885488">
        <w:rPr>
          <w:lang w:val="en-US"/>
        </w:rPr>
        <w:t>erialiter.</w:t>
      </w:r>
    </w:p>
    <w:p w:rsidR="00885488" w:rsidRDefault="00DA2F69" w:rsidP="00415109">
      <w:pPr>
        <w:rPr>
          <w:lang w:val="en-US"/>
        </w:rPr>
      </w:pPr>
      <w:r w:rsidRPr="00BC2E91">
        <w:rPr>
          <w:rStyle w:val="Time1"/>
          <w:lang w:val="en-US"/>
        </w:rPr>
        <w:t>Ad primam</w:t>
      </w:r>
      <w:r w:rsidR="00885488">
        <w:rPr>
          <w:lang w:val="en-US"/>
        </w:rPr>
        <w:t xml:space="preserve"> AN </w:t>
      </w:r>
      <w:r w:rsidR="00885488" w:rsidRPr="00BC2E91">
        <w:rPr>
          <w:rStyle w:val="Incipit"/>
          <w:lang w:val="en-US"/>
        </w:rPr>
        <w:t>Exiit qui seminat seminare</w:t>
      </w:r>
      <w:r w:rsidR="00885488">
        <w:rPr>
          <w:lang w:val="en-US"/>
        </w:rPr>
        <w:t>.</w:t>
      </w:r>
    </w:p>
    <w:p w:rsidR="00885488" w:rsidRDefault="00DA2F69" w:rsidP="00415109">
      <w:pPr>
        <w:rPr>
          <w:lang w:val="en-US"/>
        </w:rPr>
      </w:pPr>
      <w:r w:rsidRPr="00BC2E91">
        <w:rPr>
          <w:rStyle w:val="Time1"/>
          <w:lang w:val="en-US"/>
        </w:rPr>
        <w:t>Ad tertiam</w:t>
      </w:r>
      <w:r w:rsidR="00885488">
        <w:rPr>
          <w:lang w:val="en-US"/>
        </w:rPr>
        <w:t xml:space="preserve"> AN </w:t>
      </w:r>
      <w:r w:rsidR="001B53F0" w:rsidRPr="005A362F">
        <w:rPr>
          <w:rStyle w:val="Incipit"/>
          <w:lang w:val="en-US"/>
        </w:rPr>
        <w:t>Semen</w:t>
      </w:r>
      <w:r w:rsidR="005A362F" w:rsidRPr="00BE7D55">
        <w:rPr>
          <w:i/>
          <w:lang w:val="en-US"/>
        </w:rPr>
        <w:t xml:space="preserve"> </w:t>
      </w:r>
      <w:r w:rsidR="001B53F0" w:rsidRPr="005A362F">
        <w:rPr>
          <w:rStyle w:val="Incipit"/>
          <w:lang w:val="en-US"/>
        </w:rPr>
        <w:t>c</w:t>
      </w:r>
      <w:r w:rsidR="00885488" w:rsidRPr="005A362F">
        <w:rPr>
          <w:rStyle w:val="Incipit"/>
          <w:lang w:val="en-US"/>
        </w:rPr>
        <w:t>ecidit</w:t>
      </w:r>
      <w:r w:rsidR="00885488">
        <w:rPr>
          <w:lang w:val="en-US"/>
        </w:rPr>
        <w:t>.</w:t>
      </w:r>
    </w:p>
    <w:p w:rsidR="00885488" w:rsidRDefault="00DA2F69" w:rsidP="00415109">
      <w:pPr>
        <w:rPr>
          <w:lang w:val="en-US"/>
        </w:rPr>
      </w:pPr>
      <w:r w:rsidRPr="00BC2E91">
        <w:rPr>
          <w:rStyle w:val="Time1"/>
          <w:lang w:val="it-IT"/>
        </w:rPr>
        <w:t>Ad processionem</w:t>
      </w:r>
      <w:r w:rsidR="00885488" w:rsidRPr="00B779A9">
        <w:rPr>
          <w:lang w:val="it-IT"/>
        </w:rPr>
        <w:t xml:space="preserve"> </w:t>
      </w:r>
      <w:r w:rsidR="00BA24A1" w:rsidRPr="00B779A9">
        <w:rPr>
          <w:lang w:val="it-IT"/>
        </w:rPr>
        <w:t>[</w:t>
      </w:r>
      <w:r w:rsidR="00885488" w:rsidRPr="00B779A9">
        <w:rPr>
          <w:lang w:val="it-IT"/>
        </w:rPr>
        <w:t>R</w:t>
      </w:r>
      <w:r w:rsidR="00BB0294" w:rsidRPr="00B779A9">
        <w:rPr>
          <w:lang w:val="it-IT"/>
        </w:rPr>
        <w:t>P</w:t>
      </w:r>
      <w:r w:rsidR="00885488" w:rsidRPr="00B779A9">
        <w:rPr>
          <w:lang w:val="it-IT"/>
        </w:rPr>
        <w:t>P</w:t>
      </w:r>
      <w:r w:rsidR="00BA24A1" w:rsidRPr="00B779A9">
        <w:rPr>
          <w:lang w:val="it-IT"/>
        </w:rPr>
        <w:t>]</w:t>
      </w:r>
      <w:r w:rsidR="00885488" w:rsidRPr="00B779A9">
        <w:rPr>
          <w:lang w:val="it-IT"/>
        </w:rPr>
        <w:t xml:space="preserve"> </w:t>
      </w:r>
      <w:r w:rsidR="00885488" w:rsidRPr="005A362F">
        <w:rPr>
          <w:rStyle w:val="Incipit"/>
          <w:lang w:val="it-IT"/>
        </w:rPr>
        <w:t>Egresso</w:t>
      </w:r>
      <w:r w:rsidR="005A362F" w:rsidRPr="00BE7D55">
        <w:rPr>
          <w:i/>
          <w:lang w:val="it-IT"/>
        </w:rPr>
        <w:t xml:space="preserve"> </w:t>
      </w:r>
      <w:r w:rsidR="00885488" w:rsidRPr="005A362F">
        <w:rPr>
          <w:rStyle w:val="Incipit"/>
          <w:lang w:val="it-IT"/>
        </w:rPr>
        <w:t>Noe</w:t>
      </w:r>
      <w:r w:rsidR="00885488" w:rsidRPr="00B779A9">
        <w:rPr>
          <w:lang w:val="it-IT"/>
        </w:rPr>
        <w:t xml:space="preserve">. </w:t>
      </w:r>
      <w:r w:rsidR="00885488">
        <w:rPr>
          <w:lang w:val="en-US"/>
        </w:rPr>
        <w:t>Ad reditum R</w:t>
      </w:r>
      <w:r w:rsidR="00BB0294">
        <w:rPr>
          <w:lang w:val="en-US"/>
        </w:rPr>
        <w:t>P</w:t>
      </w:r>
      <w:r w:rsidR="00885488">
        <w:rPr>
          <w:lang w:val="en-US"/>
        </w:rPr>
        <w:t xml:space="preserve">P </w:t>
      </w:r>
      <w:r w:rsidR="00885488" w:rsidRPr="005A362F">
        <w:rPr>
          <w:rStyle w:val="Incipit"/>
          <w:lang w:val="en-US"/>
        </w:rPr>
        <w:t>Benedicens</w:t>
      </w:r>
      <w:r w:rsidR="005A362F" w:rsidRPr="00BE7D55">
        <w:rPr>
          <w:i/>
          <w:lang w:val="en-US"/>
        </w:rPr>
        <w:t xml:space="preserve"> </w:t>
      </w:r>
      <w:r w:rsidR="00885488" w:rsidRPr="005A362F">
        <w:rPr>
          <w:rStyle w:val="Incipit"/>
          <w:lang w:val="en-US"/>
        </w:rPr>
        <w:t>ergo</w:t>
      </w:r>
      <w:r w:rsidR="00885488">
        <w:rPr>
          <w:lang w:val="en-US"/>
        </w:rPr>
        <w:t>.</w:t>
      </w:r>
    </w:p>
    <w:p w:rsidR="00885488" w:rsidRDefault="00DA2F69" w:rsidP="00415109">
      <w:pPr>
        <w:rPr>
          <w:lang w:val="en-US"/>
        </w:rPr>
      </w:pPr>
      <w:r w:rsidRPr="00BC2E91">
        <w:rPr>
          <w:rStyle w:val="Time1"/>
          <w:lang w:val="en-US"/>
        </w:rPr>
        <w:t>Ad sextam</w:t>
      </w:r>
      <w:r w:rsidR="00885488">
        <w:rPr>
          <w:lang w:val="en-US"/>
        </w:rPr>
        <w:t xml:space="preserve"> AN </w:t>
      </w:r>
      <w:r w:rsidR="00885488" w:rsidRPr="005A362F">
        <w:rPr>
          <w:rStyle w:val="Incipit"/>
          <w:lang w:val="en-US"/>
        </w:rPr>
        <w:t>Semen</w:t>
      </w:r>
      <w:r w:rsidR="005A362F" w:rsidRPr="00BE7D55">
        <w:rPr>
          <w:i/>
          <w:lang w:val="en-US"/>
        </w:rPr>
        <w:t xml:space="preserve"> </w:t>
      </w:r>
      <w:r w:rsidR="001B53F0" w:rsidRPr="005A362F">
        <w:rPr>
          <w:rStyle w:val="Incipit"/>
          <w:lang w:val="en-US"/>
        </w:rPr>
        <w:t>ceci</w:t>
      </w:r>
      <w:r w:rsidR="00885488" w:rsidRPr="005A362F">
        <w:rPr>
          <w:rStyle w:val="Incipit"/>
          <w:lang w:val="en-US"/>
        </w:rPr>
        <w:t>dit</w:t>
      </w:r>
      <w:r w:rsidR="00885488">
        <w:rPr>
          <w:lang w:val="en-US"/>
        </w:rPr>
        <w:t>.</w:t>
      </w:r>
    </w:p>
    <w:p w:rsidR="009019FE" w:rsidRDefault="00DA2F69" w:rsidP="00415109">
      <w:pPr>
        <w:rPr>
          <w:lang w:val="en-US"/>
        </w:rPr>
      </w:pPr>
      <w:r w:rsidRPr="00BC2E91">
        <w:rPr>
          <w:rStyle w:val="Time1"/>
          <w:lang w:val="en-US"/>
        </w:rPr>
        <w:t>Ad nonam</w:t>
      </w:r>
      <w:r w:rsidR="00885488">
        <w:rPr>
          <w:lang w:val="en-US"/>
        </w:rPr>
        <w:t xml:space="preserve"> AN </w:t>
      </w:r>
      <w:r w:rsidR="00885488" w:rsidRPr="005A362F">
        <w:rPr>
          <w:rStyle w:val="Incipit"/>
          <w:lang w:val="en-US"/>
        </w:rPr>
        <w:t>Iesus</w:t>
      </w:r>
      <w:r w:rsidR="005A362F" w:rsidRPr="00BE7D55">
        <w:rPr>
          <w:i/>
          <w:lang w:val="en-US"/>
        </w:rPr>
        <w:t xml:space="preserve"> </w:t>
      </w:r>
      <w:r w:rsidR="00885488" w:rsidRPr="005A362F">
        <w:rPr>
          <w:rStyle w:val="Incipit"/>
          <w:lang w:val="en-US"/>
        </w:rPr>
        <w:t>haec</w:t>
      </w:r>
      <w:r w:rsidR="005A362F" w:rsidRPr="00BE7D55">
        <w:rPr>
          <w:i/>
          <w:lang w:val="en-US"/>
        </w:rPr>
        <w:t xml:space="preserve"> </w:t>
      </w:r>
      <w:r w:rsidR="00885488" w:rsidRPr="005A362F">
        <w:rPr>
          <w:rStyle w:val="Incipit"/>
          <w:lang w:val="en-US"/>
        </w:rPr>
        <w:t>dicens</w:t>
      </w:r>
      <w:r w:rsidR="00885488">
        <w:rPr>
          <w:lang w:val="en-US"/>
        </w:rPr>
        <w:t>.</w:t>
      </w:r>
      <w:r w:rsidR="00BB0294">
        <w:rPr>
          <w:lang w:val="en-US"/>
        </w:rPr>
        <w:t xml:space="preserve"> </w:t>
      </w:r>
    </w:p>
    <w:p w:rsidR="00885488" w:rsidRPr="003D0C23" w:rsidRDefault="00BB0294" w:rsidP="00415109">
      <w:pPr>
        <w:rPr>
          <w:lang w:val="it-IT"/>
        </w:rPr>
      </w:pPr>
      <w:r w:rsidRPr="00B779A9">
        <w:rPr>
          <w:lang w:val="fr-FR"/>
        </w:rPr>
        <w:t>(167v)</w:t>
      </w:r>
      <w:r w:rsidR="009019FE">
        <w:rPr>
          <w:lang w:val="fr-FR"/>
        </w:rPr>
        <w:t xml:space="preserve"> </w:t>
      </w:r>
      <w:r w:rsidR="00DA2F69" w:rsidRPr="00BC2E91">
        <w:rPr>
          <w:rStyle w:val="Time1"/>
          <w:lang w:val="fr-FR"/>
        </w:rPr>
        <w:t>Ad missam</w:t>
      </w:r>
      <w:r w:rsidR="00885488" w:rsidRPr="00B779A9">
        <w:rPr>
          <w:lang w:val="fr-FR"/>
        </w:rPr>
        <w:t xml:space="preserve"> IN </w:t>
      </w:r>
      <w:r w:rsidR="00885488" w:rsidRPr="005A362F">
        <w:rPr>
          <w:rStyle w:val="Incipit"/>
          <w:lang w:val="fr-FR"/>
        </w:rPr>
        <w:t>Exurge</w:t>
      </w:r>
      <w:r w:rsidR="005A362F" w:rsidRPr="00BE7D55">
        <w:rPr>
          <w:i/>
          <w:lang w:val="fr-FR"/>
        </w:rPr>
        <w:t xml:space="preserve"> </w:t>
      </w:r>
      <w:r w:rsidR="00885488" w:rsidRPr="005A362F">
        <w:rPr>
          <w:rStyle w:val="Incipit"/>
          <w:lang w:val="fr-FR"/>
        </w:rPr>
        <w:t>quare</w:t>
      </w:r>
      <w:r w:rsidR="005A362F" w:rsidRPr="00BE7D55">
        <w:rPr>
          <w:i/>
          <w:lang w:val="fr-FR"/>
        </w:rPr>
        <w:t xml:space="preserve"> </w:t>
      </w:r>
      <w:r w:rsidR="00885488" w:rsidRPr="005A362F">
        <w:rPr>
          <w:rStyle w:val="Incipit"/>
          <w:lang w:val="fr-FR"/>
        </w:rPr>
        <w:t>obdormis</w:t>
      </w:r>
      <w:r w:rsidR="00DD1415">
        <w:rPr>
          <w:lang w:val="fr-FR"/>
        </w:rPr>
        <w:t>@</w:t>
      </w:r>
      <w:r w:rsidR="00DD1415" w:rsidRPr="00B779A9">
        <w:rPr>
          <w:lang w:val="fr-FR"/>
        </w:rPr>
        <w:t>49.</w:t>
      </w:r>
      <w:r w:rsidR="00885488" w:rsidRPr="00B779A9">
        <w:rPr>
          <w:lang w:val="fr-FR"/>
        </w:rPr>
        <w:t xml:space="preserve"> </w:t>
      </w:r>
      <w:r w:rsidR="0058473D" w:rsidRPr="00B779A9">
        <w:rPr>
          <w:lang w:val="fr-FR"/>
        </w:rPr>
        <w:t xml:space="preserve">[KY] </w:t>
      </w:r>
      <w:r w:rsidR="0058473D" w:rsidRPr="005A362F">
        <w:rPr>
          <w:rStyle w:val="Incipit"/>
          <w:lang w:val="fr-FR"/>
        </w:rPr>
        <w:t>Kyrie</w:t>
      </w:r>
      <w:r w:rsidR="005A362F" w:rsidRPr="00BE7D55">
        <w:rPr>
          <w:i/>
          <w:lang w:val="fr-FR"/>
        </w:rPr>
        <w:t xml:space="preserve"> </w:t>
      </w:r>
      <w:r w:rsidR="0058473D" w:rsidRPr="00B779A9">
        <w:rPr>
          <w:lang w:val="fr-FR"/>
        </w:rPr>
        <w:t xml:space="preserve">et [SA] </w:t>
      </w:r>
      <w:r w:rsidR="0058473D" w:rsidRPr="005A362F">
        <w:rPr>
          <w:rStyle w:val="Incipit"/>
          <w:lang w:val="fr-FR"/>
        </w:rPr>
        <w:t>Sanctus</w:t>
      </w:r>
      <w:r w:rsidR="005A362F" w:rsidRPr="00BE7D55">
        <w:rPr>
          <w:i/>
          <w:lang w:val="fr-FR"/>
        </w:rPr>
        <w:t xml:space="preserve"> </w:t>
      </w:r>
      <w:r w:rsidR="00885488" w:rsidRPr="00B779A9">
        <w:rPr>
          <w:lang w:val="fr-FR"/>
        </w:rPr>
        <w:t xml:space="preserve">dominicaliter. GR </w:t>
      </w:r>
      <w:r w:rsidR="00885488" w:rsidRPr="005A362F">
        <w:rPr>
          <w:rStyle w:val="Incipit"/>
          <w:lang w:val="fr-FR"/>
        </w:rPr>
        <w:t>Sciant</w:t>
      </w:r>
      <w:r w:rsidR="005A362F" w:rsidRPr="00BE7D55">
        <w:rPr>
          <w:i/>
          <w:lang w:val="fr-FR"/>
        </w:rPr>
        <w:t xml:space="preserve"> </w:t>
      </w:r>
      <w:r w:rsidR="00885488" w:rsidRPr="005A362F">
        <w:rPr>
          <w:rStyle w:val="Incipit"/>
          <w:lang w:val="fr-FR"/>
        </w:rPr>
        <w:t>gentes</w:t>
      </w:r>
      <w:r w:rsidR="00DD1415">
        <w:rPr>
          <w:lang w:val="fr-FR"/>
        </w:rPr>
        <w:t>@</w:t>
      </w:r>
      <w:r w:rsidR="00DD1415" w:rsidRPr="00B779A9">
        <w:rPr>
          <w:lang w:val="fr-FR"/>
        </w:rPr>
        <w:t>49.</w:t>
      </w:r>
      <w:r w:rsidR="00885488" w:rsidRPr="00B779A9">
        <w:rPr>
          <w:lang w:val="fr-FR"/>
        </w:rPr>
        <w:t xml:space="preserve"> </w:t>
      </w:r>
      <w:r w:rsidR="00885488" w:rsidRPr="003D0C23">
        <w:rPr>
          <w:lang w:val="it-IT"/>
        </w:rPr>
        <w:t xml:space="preserve">TR </w:t>
      </w:r>
      <w:r w:rsidR="00EB5060" w:rsidRPr="003D0C23">
        <w:rPr>
          <w:rStyle w:val="Incipit"/>
          <w:lang w:val="it-IT"/>
        </w:rPr>
        <w:t>Commov</w:t>
      </w:r>
      <w:r w:rsidR="00885488" w:rsidRPr="003D0C23">
        <w:rPr>
          <w:rStyle w:val="Incipit"/>
          <w:lang w:val="it-IT"/>
        </w:rPr>
        <w:t>isti</w:t>
      </w:r>
      <w:r w:rsidR="005A362F" w:rsidRPr="003D0C23">
        <w:rPr>
          <w:i/>
          <w:lang w:val="it-IT"/>
        </w:rPr>
        <w:t xml:space="preserve"> </w:t>
      </w:r>
      <w:r w:rsidR="00885488" w:rsidRPr="003D0C23">
        <w:rPr>
          <w:rStyle w:val="Incipit"/>
          <w:lang w:val="it-IT"/>
        </w:rPr>
        <w:t>domine</w:t>
      </w:r>
      <w:r w:rsidR="005A362F" w:rsidRPr="003D0C23">
        <w:rPr>
          <w:i/>
          <w:lang w:val="it-IT"/>
        </w:rPr>
        <w:t xml:space="preserve"> </w:t>
      </w:r>
      <w:r w:rsidR="00885488" w:rsidRPr="003D0C23">
        <w:rPr>
          <w:rStyle w:val="Incipit"/>
          <w:lang w:val="it-IT"/>
        </w:rPr>
        <w:t>terram</w:t>
      </w:r>
      <w:r w:rsidR="00DD1415" w:rsidRPr="003D0C23">
        <w:rPr>
          <w:lang w:val="it-IT"/>
        </w:rPr>
        <w:t>@50.</w:t>
      </w:r>
      <w:r w:rsidR="00885488" w:rsidRPr="003D0C23">
        <w:rPr>
          <w:lang w:val="it-IT"/>
        </w:rPr>
        <w:t xml:space="preserve"> Primum versum </w:t>
      </w:r>
      <w:r w:rsidR="00885488" w:rsidRPr="003D0C23">
        <w:rPr>
          <w:rStyle w:val="Funktion"/>
          <w:lang w:val="it-IT"/>
        </w:rPr>
        <w:t>pueri</w:t>
      </w:r>
      <w:r w:rsidR="00885488" w:rsidRPr="003D0C23">
        <w:rPr>
          <w:lang w:val="it-IT"/>
        </w:rPr>
        <w:t xml:space="preserve"> cantent</w:t>
      </w:r>
      <w:r w:rsidR="009019FE" w:rsidRPr="003D0C23">
        <w:rPr>
          <w:lang w:val="it-IT"/>
        </w:rPr>
        <w:t>,</w:t>
      </w:r>
      <w:r w:rsidR="00885488" w:rsidRPr="003D0C23">
        <w:rPr>
          <w:lang w:val="it-IT"/>
        </w:rPr>
        <w:t xml:space="preserve"> secundum duo ex </w:t>
      </w:r>
      <w:r w:rsidR="00885488" w:rsidRPr="003D0C23">
        <w:rPr>
          <w:rStyle w:val="Funktion"/>
          <w:lang w:val="it-IT"/>
        </w:rPr>
        <w:t>domicellis</w:t>
      </w:r>
      <w:r w:rsidR="00885488" w:rsidRPr="003D0C23">
        <w:rPr>
          <w:lang w:val="it-IT"/>
        </w:rPr>
        <w:t xml:space="preserve">. OF </w:t>
      </w:r>
      <w:r w:rsidR="00885488" w:rsidRPr="003D0C23">
        <w:rPr>
          <w:rStyle w:val="Incipit"/>
          <w:lang w:val="it-IT"/>
        </w:rPr>
        <w:t>Perfice</w:t>
      </w:r>
      <w:r w:rsidR="005A362F" w:rsidRPr="003D0C23">
        <w:rPr>
          <w:i/>
          <w:lang w:val="it-IT"/>
        </w:rPr>
        <w:t xml:space="preserve"> </w:t>
      </w:r>
      <w:r w:rsidR="00885488" w:rsidRPr="003D0C23">
        <w:rPr>
          <w:rStyle w:val="Incipit"/>
          <w:lang w:val="it-IT"/>
        </w:rPr>
        <w:t>gressus</w:t>
      </w:r>
      <w:r w:rsidR="00DD1415" w:rsidRPr="003D0C23">
        <w:rPr>
          <w:lang w:val="it-IT"/>
        </w:rPr>
        <w:t>@50.</w:t>
      </w:r>
      <w:r w:rsidR="00885488" w:rsidRPr="003D0C23">
        <w:rPr>
          <w:lang w:val="it-IT"/>
        </w:rPr>
        <w:t xml:space="preserve"> CO </w:t>
      </w:r>
      <w:r w:rsidR="00885488" w:rsidRPr="003D0C23">
        <w:rPr>
          <w:rStyle w:val="Incipit"/>
          <w:lang w:val="it-IT"/>
        </w:rPr>
        <w:t>Introibo</w:t>
      </w:r>
      <w:r w:rsidR="005A362F" w:rsidRPr="003D0C23">
        <w:rPr>
          <w:i/>
          <w:lang w:val="it-IT"/>
        </w:rPr>
        <w:t xml:space="preserve"> </w:t>
      </w:r>
      <w:r w:rsidR="00885488" w:rsidRPr="003D0C23">
        <w:rPr>
          <w:rStyle w:val="Incipit"/>
          <w:lang w:val="it-IT"/>
        </w:rPr>
        <w:t>ad</w:t>
      </w:r>
      <w:r w:rsidR="005A362F" w:rsidRPr="003D0C23">
        <w:rPr>
          <w:i/>
          <w:lang w:val="it-IT"/>
        </w:rPr>
        <w:t xml:space="preserve"> </w:t>
      </w:r>
      <w:r w:rsidR="00885488" w:rsidRPr="003D0C23">
        <w:rPr>
          <w:rStyle w:val="Incipit"/>
          <w:lang w:val="it-IT"/>
        </w:rPr>
        <w:t>altare</w:t>
      </w:r>
      <w:r w:rsidR="00DD1415" w:rsidRPr="003D0C23">
        <w:rPr>
          <w:lang w:val="it-IT"/>
        </w:rPr>
        <w:t>@50.</w:t>
      </w:r>
    </w:p>
    <w:p w:rsidR="00885488" w:rsidRPr="00B779A9" w:rsidRDefault="00DA2F69" w:rsidP="00415109">
      <w:pPr>
        <w:rPr>
          <w:lang w:val="pt-PT"/>
        </w:rPr>
      </w:pPr>
      <w:r w:rsidRPr="00BC2E91">
        <w:rPr>
          <w:rStyle w:val="Time1"/>
          <w:lang w:val="pt-PT"/>
        </w:rPr>
        <w:lastRenderedPageBreak/>
        <w:t>Ad secundas</w:t>
      </w:r>
      <w:r w:rsidR="009019FE" w:rsidRPr="00BC2E91">
        <w:rPr>
          <w:rStyle w:val="Time1"/>
          <w:lang w:val="pt-PT"/>
        </w:rPr>
        <w:t xml:space="preserve"> vesperas</w:t>
      </w:r>
      <w:r w:rsidR="00885488" w:rsidRPr="00B779A9">
        <w:rPr>
          <w:lang w:val="pt-PT"/>
        </w:rPr>
        <w:t xml:space="preserve"> AN </w:t>
      </w:r>
      <w:r w:rsidR="00885488" w:rsidRPr="005A362F">
        <w:rPr>
          <w:rStyle w:val="Incipit"/>
          <w:lang w:val="pt-PT"/>
        </w:rPr>
        <w:t>Sede</w:t>
      </w:r>
      <w:r w:rsidR="005A362F" w:rsidRPr="00BE7D55">
        <w:rPr>
          <w:i/>
          <w:lang w:val="pt-PT"/>
        </w:rPr>
        <w:t xml:space="preserve"> </w:t>
      </w:r>
      <w:r w:rsidR="00885488" w:rsidRPr="005A362F">
        <w:rPr>
          <w:rStyle w:val="Incipit"/>
          <w:lang w:val="pt-PT"/>
        </w:rPr>
        <w:t>a</w:t>
      </w:r>
      <w:r w:rsidR="005A362F" w:rsidRPr="00BE7D55">
        <w:rPr>
          <w:i/>
          <w:lang w:val="pt-PT"/>
        </w:rPr>
        <w:t xml:space="preserve"> </w:t>
      </w:r>
      <w:r w:rsidR="00885488" w:rsidRPr="005A362F">
        <w:rPr>
          <w:rStyle w:val="Incipit"/>
          <w:lang w:val="pt-PT"/>
        </w:rPr>
        <w:t>dextris</w:t>
      </w:r>
      <w:r w:rsidR="00885488" w:rsidRPr="00B779A9">
        <w:rPr>
          <w:lang w:val="pt-PT"/>
        </w:rPr>
        <w:t xml:space="preserve"> cum reliquis. PS </w:t>
      </w:r>
      <w:r w:rsidR="00885488" w:rsidRPr="005A362F">
        <w:rPr>
          <w:rStyle w:val="Incipit"/>
          <w:lang w:val="pt-PT"/>
        </w:rPr>
        <w:t>Dixit</w:t>
      </w:r>
      <w:r w:rsidR="005A362F" w:rsidRPr="00BE7D55">
        <w:rPr>
          <w:i/>
          <w:lang w:val="pt-PT"/>
        </w:rPr>
        <w:t xml:space="preserve"> </w:t>
      </w:r>
      <w:r w:rsidR="00885488" w:rsidRPr="005A362F">
        <w:rPr>
          <w:rStyle w:val="Incipit"/>
          <w:lang w:val="pt-PT"/>
        </w:rPr>
        <w:t>dominus</w:t>
      </w:r>
      <w:r w:rsidR="00885488" w:rsidRPr="00B779A9">
        <w:rPr>
          <w:lang w:val="pt-PT"/>
        </w:rPr>
        <w:t xml:space="preserve"> cum reliquis. </w:t>
      </w:r>
      <w:r w:rsidR="00885488">
        <w:t xml:space="preserve">HY </w:t>
      </w:r>
      <w:r w:rsidR="00885488" w:rsidRPr="005C3920">
        <w:rPr>
          <w:rStyle w:val="Incipit"/>
        </w:rPr>
        <w:t>Dies</w:t>
      </w:r>
      <w:r w:rsidR="005A362F" w:rsidRPr="005A362F">
        <w:rPr>
          <w:i/>
        </w:rPr>
        <w:t xml:space="preserve"> </w:t>
      </w:r>
      <w:r w:rsidR="00885488" w:rsidRPr="005C3920">
        <w:rPr>
          <w:rStyle w:val="Incipit"/>
        </w:rPr>
        <w:t>absoluti</w:t>
      </w:r>
      <w:r w:rsidR="00885488">
        <w:t xml:space="preserve">. VS </w:t>
      </w:r>
      <w:r w:rsidR="00885488" w:rsidRPr="005C3920">
        <w:rPr>
          <w:rStyle w:val="Incipit"/>
        </w:rPr>
        <w:t>Dirigatur</w:t>
      </w:r>
      <w:r w:rsidR="00885488" w:rsidRPr="001704DB">
        <w:t>.</w:t>
      </w:r>
      <w:r w:rsidR="00885488">
        <w:t xml:space="preserve"> AM </w:t>
      </w:r>
      <w:r w:rsidR="00885488" w:rsidRPr="005C3920">
        <w:rPr>
          <w:rStyle w:val="Incipit"/>
        </w:rPr>
        <w:t>Vobis</w:t>
      </w:r>
      <w:r w:rsidR="005A362F" w:rsidRPr="005A362F">
        <w:rPr>
          <w:i/>
        </w:rPr>
        <w:t xml:space="preserve"> </w:t>
      </w:r>
      <w:r w:rsidR="00885488" w:rsidRPr="005C3920">
        <w:rPr>
          <w:rStyle w:val="Incipit"/>
        </w:rPr>
        <w:t>datum</w:t>
      </w:r>
      <w:r w:rsidR="005A362F" w:rsidRPr="005A362F">
        <w:rPr>
          <w:i/>
        </w:rPr>
        <w:t xml:space="preserve"> </w:t>
      </w:r>
      <w:r w:rsidR="00885488" w:rsidRPr="005C3920">
        <w:rPr>
          <w:rStyle w:val="Incipit"/>
        </w:rPr>
        <w:t>est</w:t>
      </w:r>
      <w:r w:rsidR="005A362F" w:rsidRPr="005A362F">
        <w:rPr>
          <w:i/>
        </w:rPr>
        <w:t xml:space="preserve"> </w:t>
      </w:r>
      <w:r w:rsidR="00885488" w:rsidRPr="005C3920">
        <w:rPr>
          <w:rStyle w:val="Incipit"/>
        </w:rPr>
        <w:t>nosse</w:t>
      </w:r>
      <w:r w:rsidR="00885488">
        <w:t xml:space="preserve">. </w:t>
      </w:r>
      <w:r w:rsidR="00885488" w:rsidRPr="00B779A9">
        <w:rPr>
          <w:lang w:val="fr-FR"/>
        </w:rPr>
        <w:t xml:space="preserve">Suffragia de sanctis quae occurrunt. De beata virgine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5A362F">
        <w:rPr>
          <w:rStyle w:val="Incipit"/>
          <w:lang w:val="fr-FR"/>
        </w:rPr>
        <w:t>Sub</w:t>
      </w:r>
      <w:r w:rsidR="005A362F" w:rsidRPr="00BE7D55">
        <w:rPr>
          <w:i/>
          <w:lang w:val="fr-FR"/>
        </w:rPr>
        <w:t xml:space="preserve"> </w:t>
      </w:r>
      <w:r w:rsidR="00885488" w:rsidRPr="005A362F">
        <w:rPr>
          <w:rStyle w:val="Incipit"/>
          <w:lang w:val="fr-FR"/>
        </w:rPr>
        <w:t>tuam</w:t>
      </w:r>
      <w:r w:rsidR="005A362F" w:rsidRPr="00BE7D55">
        <w:rPr>
          <w:i/>
          <w:lang w:val="fr-FR"/>
        </w:rPr>
        <w:t xml:space="preserve"> </w:t>
      </w:r>
      <w:r w:rsidR="00885488" w:rsidRPr="005A362F">
        <w:rPr>
          <w:rStyle w:val="Incipit"/>
          <w:lang w:val="fr-FR"/>
        </w:rPr>
        <w:t>protectionem</w:t>
      </w:r>
      <w:r w:rsidR="00885488" w:rsidRPr="00B779A9">
        <w:rPr>
          <w:lang w:val="fr-FR"/>
        </w:rPr>
        <w:t xml:space="preserve">. </w:t>
      </w:r>
      <w:r w:rsidR="00885488" w:rsidRPr="00B779A9">
        <w:rPr>
          <w:lang w:val="pt-PT"/>
        </w:rPr>
        <w:t xml:space="preserve">De omnibus </w:t>
      </w:r>
      <w:r w:rsidR="00BA24A1" w:rsidRPr="00B779A9">
        <w:rPr>
          <w:lang w:val="pt-PT"/>
        </w:rPr>
        <w:t>[</w:t>
      </w:r>
      <w:r w:rsidR="00885488" w:rsidRPr="00B779A9">
        <w:rPr>
          <w:lang w:val="pt-PT"/>
        </w:rPr>
        <w:t>sanctis</w:t>
      </w:r>
      <w:r>
        <w:rPr>
          <w:lang w:val="pt-PT"/>
        </w:rPr>
        <w:t>]</w:t>
      </w:r>
      <w:r w:rsidR="00885488" w:rsidRPr="00B779A9">
        <w:rPr>
          <w:lang w:val="pt-PT"/>
        </w:rPr>
        <w:t xml:space="preserve"> </w:t>
      </w:r>
      <w:r>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Reddet</w:t>
      </w:r>
      <w:r w:rsidR="005A362F" w:rsidRPr="00BE7D55">
        <w:rPr>
          <w:i/>
          <w:lang w:val="pt-PT"/>
        </w:rPr>
        <w:t xml:space="preserve"> </w:t>
      </w:r>
      <w:r w:rsidR="00885488" w:rsidRPr="005A362F">
        <w:rPr>
          <w:rStyle w:val="Incipit"/>
          <w:lang w:val="pt-PT"/>
        </w:rPr>
        <w:t>deus</w:t>
      </w:r>
      <w:r w:rsidR="005A362F" w:rsidRPr="00BE7D55">
        <w:rPr>
          <w:i/>
          <w:lang w:val="pt-PT"/>
        </w:rPr>
        <w:t xml:space="preserve"> </w:t>
      </w:r>
      <w:r w:rsidR="00885488" w:rsidRPr="005A362F">
        <w:rPr>
          <w:rStyle w:val="Incipit"/>
          <w:lang w:val="pt-PT"/>
        </w:rPr>
        <w:t>mercedem</w:t>
      </w:r>
      <w:r w:rsidR="00885488" w:rsidRPr="00B779A9">
        <w:rPr>
          <w:lang w:val="pt-PT"/>
        </w:rPr>
        <w:t xml:space="preserve">. </w:t>
      </w:r>
      <w:r w:rsidR="0058473D" w:rsidRPr="00B779A9">
        <w:rPr>
          <w:lang w:val="pt-PT"/>
        </w:rPr>
        <w:t xml:space="preserve">[BD] </w:t>
      </w:r>
      <w:r w:rsidR="005F6F99" w:rsidRPr="005A362F">
        <w:rPr>
          <w:rStyle w:val="Incipit"/>
          <w:lang w:val="pt-PT"/>
        </w:rPr>
        <w:t>Benedicamus</w:t>
      </w:r>
      <w:r w:rsidR="0058473D" w:rsidRPr="00B779A9">
        <w:rPr>
          <w:lang w:val="pt-PT"/>
        </w:rPr>
        <w:t xml:space="preserve"> f</w:t>
      </w:r>
      <w:r w:rsidR="00885488" w:rsidRPr="00B779A9">
        <w:rPr>
          <w:lang w:val="pt-PT"/>
        </w:rPr>
        <w:t>erialiter.</w:t>
      </w:r>
    </w:p>
    <w:p w:rsidR="00885488" w:rsidRPr="00B779A9" w:rsidRDefault="00DA2F69" w:rsidP="00415109">
      <w:pPr>
        <w:rPr>
          <w:lang w:val="it-IT"/>
        </w:rPr>
      </w:pPr>
      <w:r w:rsidRPr="00BC2E91">
        <w:rPr>
          <w:rStyle w:val="Time1"/>
          <w:lang w:val="it-IT"/>
        </w:rPr>
        <w:t>Ad completorium</w:t>
      </w:r>
      <w:r w:rsidR="00885488" w:rsidRPr="00B779A9">
        <w:rPr>
          <w:lang w:val="it-IT"/>
        </w:rPr>
        <w:t xml:space="preserve"> AD </w:t>
      </w:r>
      <w:r w:rsidR="00885488" w:rsidRPr="005A362F">
        <w:rPr>
          <w:rStyle w:val="Incipit"/>
          <w:lang w:val="it-IT"/>
        </w:rPr>
        <w:t>Vigila</w:t>
      </w:r>
      <w:r w:rsidR="005A362F" w:rsidRPr="00BE7D55">
        <w:rPr>
          <w:i/>
          <w:lang w:val="it-IT"/>
        </w:rPr>
        <w:t xml:space="preserve"> </w:t>
      </w:r>
      <w:r w:rsidR="00885488" w:rsidRPr="005A362F">
        <w:rPr>
          <w:rStyle w:val="Incipit"/>
          <w:lang w:val="it-IT"/>
        </w:rPr>
        <w:t>super</w:t>
      </w:r>
      <w:r w:rsidR="005A362F" w:rsidRPr="00BE7D55">
        <w:rPr>
          <w:i/>
          <w:lang w:val="it-IT"/>
        </w:rPr>
        <w:t xml:space="preserve"> </w:t>
      </w:r>
      <w:r w:rsidR="00885488" w:rsidRPr="005A362F">
        <w:rPr>
          <w:rStyle w:val="Incipit"/>
          <w:lang w:val="it-IT"/>
        </w:rPr>
        <w:t>nos</w:t>
      </w:r>
      <w:r w:rsidR="00885488" w:rsidRPr="00B779A9">
        <w:rPr>
          <w:lang w:val="it-IT"/>
        </w:rPr>
        <w:t>.</w:t>
      </w:r>
    </w:p>
    <w:p w:rsidR="00885488" w:rsidRPr="00BC2E91" w:rsidRDefault="00B86D71" w:rsidP="00415109">
      <w:pPr>
        <w:pStyle w:val="berschrift1"/>
        <w:rPr>
          <w:lang w:val="fr-FR"/>
        </w:rPr>
      </w:pPr>
      <w:r w:rsidRPr="00BC2E91">
        <w:rPr>
          <w:lang w:val="fr-FR"/>
        </w:rPr>
        <w:t>DE SANCTA AP</w:t>
      </w:r>
      <w:r w:rsidR="00DA2F69" w:rsidRPr="00BC2E91">
        <w:rPr>
          <w:lang w:val="fr-FR"/>
        </w:rPr>
        <w:t>OL</w:t>
      </w:r>
      <w:r w:rsidRPr="00BC2E91">
        <w:rPr>
          <w:lang w:val="fr-FR"/>
        </w:rPr>
        <w:t>L</w:t>
      </w:r>
      <w:r w:rsidR="00DA2F69" w:rsidRPr="00BC2E91">
        <w:rPr>
          <w:lang w:val="fr-FR"/>
        </w:rPr>
        <w:t>ONIA</w:t>
      </w:r>
    </w:p>
    <w:p w:rsidR="00885488" w:rsidRPr="00B779A9" w:rsidRDefault="000F4FB4" w:rsidP="00415109">
      <w:pPr>
        <w:rPr>
          <w:lang w:val="fr-FR"/>
        </w:rPr>
      </w:pPr>
      <w:r w:rsidRPr="00B779A9">
        <w:rPr>
          <w:lang w:val="fr-FR"/>
        </w:rPr>
        <w:t>Novem</w:t>
      </w:r>
      <w:r w:rsidR="00885488" w:rsidRPr="00B779A9">
        <w:rPr>
          <w:lang w:val="fr-FR"/>
        </w:rPr>
        <w:t xml:space="preserve"> lectiones facimus ut de virgine et martyre.</w:t>
      </w:r>
    </w:p>
    <w:p w:rsidR="00885488" w:rsidRPr="00B779A9" w:rsidRDefault="00DA2F69" w:rsidP="00415109">
      <w:pPr>
        <w:rPr>
          <w:lang w:val="fr-FR"/>
        </w:rPr>
      </w:pPr>
      <w:r w:rsidRPr="00BC2E91">
        <w:rPr>
          <w:rStyle w:val="Time1"/>
          <w:lang w:val="fr-FR"/>
        </w:rPr>
        <w:t>Ad vesperas</w:t>
      </w:r>
      <w:r w:rsidR="00885488" w:rsidRPr="00B779A9">
        <w:rPr>
          <w:lang w:val="fr-FR"/>
        </w:rPr>
        <w:t xml:space="preserve"> antiphonae et psalmi ferialiter. RP </w:t>
      </w:r>
      <w:r w:rsidR="00885488" w:rsidRPr="005A362F">
        <w:rPr>
          <w:rStyle w:val="Incipit"/>
          <w:lang w:val="fr-FR"/>
        </w:rPr>
        <w:t>Regnum</w:t>
      </w:r>
      <w:r w:rsidR="005A362F" w:rsidRPr="00BE7D55">
        <w:rPr>
          <w:i/>
          <w:lang w:val="fr-FR"/>
        </w:rPr>
        <w:t xml:space="preserve"> </w:t>
      </w:r>
      <w:r w:rsidR="00885488" w:rsidRPr="005A362F">
        <w:rPr>
          <w:rStyle w:val="Incipit"/>
          <w:lang w:val="fr-FR"/>
        </w:rPr>
        <w:t>mundi</w:t>
      </w:r>
      <w:r w:rsidR="00885488" w:rsidRPr="00B779A9">
        <w:rPr>
          <w:lang w:val="fr-FR"/>
        </w:rPr>
        <w:t xml:space="preserve">. HY </w:t>
      </w:r>
      <w:r w:rsidR="00885488" w:rsidRPr="005A362F">
        <w:rPr>
          <w:rStyle w:val="Incipit"/>
          <w:lang w:val="fr-FR"/>
        </w:rPr>
        <w:t>Iesu</w:t>
      </w:r>
      <w:r w:rsidR="005A362F" w:rsidRPr="00BE7D55">
        <w:rPr>
          <w:i/>
          <w:lang w:val="fr-FR"/>
        </w:rPr>
        <w:t xml:space="preserve"> </w:t>
      </w:r>
      <w:r w:rsidR="00885488" w:rsidRPr="005A362F">
        <w:rPr>
          <w:rStyle w:val="Incipit"/>
          <w:lang w:val="fr-FR"/>
        </w:rPr>
        <w:t>corona</w:t>
      </w:r>
      <w:r w:rsidR="005A362F" w:rsidRPr="00BE7D55">
        <w:rPr>
          <w:i/>
          <w:lang w:val="fr-FR"/>
        </w:rPr>
        <w:t xml:space="preserve"> </w:t>
      </w:r>
      <w:r w:rsidR="00885488" w:rsidRPr="005A362F">
        <w:rPr>
          <w:rStyle w:val="Incipit"/>
          <w:lang w:val="fr-FR"/>
        </w:rPr>
        <w:t>virginum</w:t>
      </w:r>
      <w:r w:rsidR="00885488" w:rsidRPr="00B779A9">
        <w:rPr>
          <w:lang w:val="fr-FR"/>
        </w:rPr>
        <w:t xml:space="preserve">. VS </w:t>
      </w:r>
      <w:r w:rsidR="00885488" w:rsidRPr="005A362F">
        <w:rPr>
          <w:rStyle w:val="Incipit"/>
          <w:lang w:val="fr-FR"/>
        </w:rPr>
        <w:t>Specie</w:t>
      </w:r>
      <w:r w:rsidR="005A362F" w:rsidRPr="00BE7D55">
        <w:rPr>
          <w:i/>
          <w:lang w:val="fr-FR"/>
        </w:rPr>
        <w:t xml:space="preserve"> </w:t>
      </w:r>
      <w:r w:rsidR="00885488" w:rsidRPr="005A362F">
        <w:rPr>
          <w:rStyle w:val="Incipit"/>
          <w:lang w:val="fr-FR"/>
        </w:rPr>
        <w:t>tua</w:t>
      </w:r>
      <w:r w:rsidR="00885488" w:rsidRPr="00B779A9">
        <w:rPr>
          <w:lang w:val="fr-FR"/>
        </w:rPr>
        <w:t xml:space="preserve">. AM </w:t>
      </w:r>
      <w:r w:rsidR="00885488" w:rsidRPr="005A362F">
        <w:rPr>
          <w:rStyle w:val="Incipit"/>
          <w:lang w:val="fr-FR"/>
        </w:rPr>
        <w:t>Veni</w:t>
      </w:r>
      <w:r w:rsidR="005A362F" w:rsidRPr="00BE7D55">
        <w:rPr>
          <w:i/>
          <w:lang w:val="fr-FR"/>
        </w:rPr>
        <w:t xml:space="preserve"> </w:t>
      </w:r>
      <w:r w:rsidR="00885488" w:rsidRPr="005A362F">
        <w:rPr>
          <w:rStyle w:val="Incipit"/>
          <w:lang w:val="fr-FR"/>
        </w:rPr>
        <w:t>sponsa</w:t>
      </w:r>
      <w:r w:rsidR="005A362F" w:rsidRPr="00BE7D55">
        <w:rPr>
          <w:i/>
          <w:lang w:val="fr-FR"/>
        </w:rPr>
        <w:t xml:space="preserve"> </w:t>
      </w:r>
      <w:r w:rsidR="00885488" w:rsidRPr="005A362F">
        <w:rPr>
          <w:rStyle w:val="Incipit"/>
          <w:lang w:val="fr-FR"/>
        </w:rPr>
        <w:t>Christi</w:t>
      </w:r>
      <w:r w:rsidR="00325ED9">
        <w:rPr>
          <w:lang w:val="fr-FR"/>
        </w:rPr>
        <w:t>. Suffragium</w:t>
      </w:r>
      <w:r w:rsidR="00885488" w:rsidRPr="00B779A9">
        <w:rPr>
          <w:lang w:val="fr-FR"/>
        </w:rPr>
        <w:t xml:space="preserve"> de beata virgine et de omnibus sanctis ut occurrunt. </w:t>
      </w:r>
      <w:r w:rsidR="0058473D" w:rsidRPr="00B779A9">
        <w:rPr>
          <w:lang w:val="fr-FR"/>
        </w:rPr>
        <w:t xml:space="preserve">[BD] </w:t>
      </w:r>
      <w:r w:rsidR="005F6F99" w:rsidRPr="005A362F">
        <w:rPr>
          <w:rStyle w:val="Incipit"/>
          <w:lang w:val="fr-FR"/>
        </w:rPr>
        <w:t>Benedicamus</w:t>
      </w:r>
      <w:r w:rsidR="0058473D" w:rsidRPr="00B779A9">
        <w:rPr>
          <w:lang w:val="fr-FR"/>
        </w:rPr>
        <w:t xml:space="preserve"> ferialiter</w:t>
      </w:r>
      <w:r w:rsidR="00885488" w:rsidRPr="00B779A9">
        <w:rPr>
          <w:lang w:val="fr-FR"/>
        </w:rPr>
        <w:t>.</w:t>
      </w:r>
    </w:p>
    <w:p w:rsidR="009019FE" w:rsidRDefault="00DA2F69" w:rsidP="00415109">
      <w:pPr>
        <w:rPr>
          <w:lang w:val="fr-FR"/>
        </w:rPr>
      </w:pPr>
      <w:r w:rsidRPr="00BC2E91">
        <w:rPr>
          <w:rStyle w:val="Time1"/>
          <w:lang w:val="fr-FR"/>
        </w:rPr>
        <w:t>Ad completorium</w:t>
      </w:r>
      <w:r w:rsidR="00885488" w:rsidRPr="00B779A9">
        <w:rPr>
          <w:lang w:val="fr-FR"/>
        </w:rPr>
        <w:t xml:space="preserve"> HY </w:t>
      </w:r>
      <w:r w:rsidR="00885488" w:rsidRPr="005A362F">
        <w:rPr>
          <w:rStyle w:val="Incipit"/>
          <w:lang w:val="fr-FR"/>
        </w:rPr>
        <w:t>Iesu</w:t>
      </w:r>
      <w:r w:rsidR="005A362F" w:rsidRPr="00BE7D55">
        <w:rPr>
          <w:i/>
          <w:lang w:val="fr-FR"/>
        </w:rPr>
        <w:t xml:space="preserve"> </w:t>
      </w:r>
      <w:r w:rsidR="00885488" w:rsidRPr="005A362F">
        <w:rPr>
          <w:rStyle w:val="Incipit"/>
          <w:lang w:val="fr-FR"/>
        </w:rPr>
        <w:t>redemptor</w:t>
      </w:r>
      <w:r w:rsidR="00885488" w:rsidRPr="00B779A9">
        <w:rPr>
          <w:lang w:val="fr-FR"/>
        </w:rPr>
        <w:t xml:space="preserve">. AD </w:t>
      </w:r>
      <w:r w:rsidR="00885488" w:rsidRPr="005A362F">
        <w:rPr>
          <w:rStyle w:val="Incipit"/>
          <w:lang w:val="fr-FR"/>
        </w:rPr>
        <w:t>Vigila</w:t>
      </w:r>
      <w:r w:rsidR="00885488" w:rsidRPr="00B779A9">
        <w:rPr>
          <w:lang w:val="fr-FR"/>
        </w:rPr>
        <w:t>.</w:t>
      </w:r>
      <w:r w:rsidR="0058473D" w:rsidRPr="00B779A9">
        <w:rPr>
          <w:lang w:val="fr-FR"/>
        </w:rPr>
        <w:t xml:space="preserve"> </w:t>
      </w:r>
    </w:p>
    <w:p w:rsidR="00885488" w:rsidRPr="00B779A9" w:rsidRDefault="0058473D" w:rsidP="00415109">
      <w:pPr>
        <w:rPr>
          <w:lang w:val="fr-FR"/>
        </w:rPr>
      </w:pPr>
      <w:r w:rsidRPr="00B779A9">
        <w:rPr>
          <w:lang w:val="fr-FR"/>
        </w:rPr>
        <w:t>(168r)</w:t>
      </w:r>
      <w:r w:rsidR="009019FE">
        <w:rPr>
          <w:lang w:val="fr-FR"/>
        </w:rPr>
        <w:t xml:space="preserve"> </w:t>
      </w:r>
      <w:r w:rsidR="00DA2F69" w:rsidRPr="00BC2E91">
        <w:rPr>
          <w:rStyle w:val="Time1"/>
          <w:lang w:val="fr-FR"/>
        </w:rPr>
        <w:t>Ad matutinum</w:t>
      </w:r>
      <w:r w:rsidR="00885488" w:rsidRPr="00B779A9">
        <w:rPr>
          <w:lang w:val="fr-FR"/>
        </w:rPr>
        <w:t xml:space="preserve"> I</w:t>
      </w:r>
      <w:r w:rsidRPr="00B779A9">
        <w:rPr>
          <w:lang w:val="fr-FR"/>
        </w:rPr>
        <w:t>N</w:t>
      </w:r>
      <w:r w:rsidR="00885488" w:rsidRPr="00B779A9">
        <w:rPr>
          <w:lang w:val="fr-FR"/>
        </w:rPr>
        <w:t xml:space="preserve">V </w:t>
      </w:r>
      <w:r w:rsidR="00885488" w:rsidRPr="00BC2E91">
        <w:rPr>
          <w:rStyle w:val="Incipit"/>
          <w:lang w:val="fr-FR"/>
        </w:rPr>
        <w:t>Regem virginum dominum</w:t>
      </w:r>
      <w:r w:rsidR="00885488" w:rsidRPr="00B779A9">
        <w:rPr>
          <w:lang w:val="fr-FR"/>
        </w:rPr>
        <w:t xml:space="preserve">. HY </w:t>
      </w:r>
      <w:r w:rsidR="00885488" w:rsidRPr="00BC2E91">
        <w:rPr>
          <w:rStyle w:val="Incipit"/>
          <w:lang w:val="fr-FR"/>
        </w:rPr>
        <w:t>Iesu corona virginum</w:t>
      </w:r>
      <w:r w:rsidR="00885488" w:rsidRPr="00B779A9">
        <w:rPr>
          <w:lang w:val="fr-FR"/>
        </w:rPr>
        <w:t>.</w:t>
      </w:r>
      <w:r w:rsidR="00EB6427">
        <w:rPr>
          <w:lang w:val="fr-FR"/>
        </w:rPr>
        <w:t xml:space="preserve"> </w:t>
      </w:r>
      <w:r w:rsidR="00DA2F69" w:rsidRPr="004518BD">
        <w:rPr>
          <w:lang w:val="fr-FR"/>
        </w:rPr>
        <w:t>Ad nocturnum</w:t>
      </w:r>
      <w:r w:rsidR="00885488" w:rsidRPr="00B779A9">
        <w:rPr>
          <w:lang w:val="fr-FR"/>
        </w:rPr>
        <w:t xml:space="preserve"> antiphonae</w:t>
      </w:r>
      <w:r w:rsidR="009019FE">
        <w:rPr>
          <w:lang w:val="fr-FR"/>
        </w:rPr>
        <w:t>,</w:t>
      </w:r>
      <w:r w:rsidR="00885488" w:rsidRPr="00B779A9">
        <w:rPr>
          <w:lang w:val="fr-FR"/>
        </w:rPr>
        <w:t xml:space="preserve"> psalmi</w:t>
      </w:r>
      <w:r w:rsidR="009019FE">
        <w:rPr>
          <w:lang w:val="fr-FR"/>
        </w:rPr>
        <w:t>,</w:t>
      </w:r>
      <w:r w:rsidR="00885488" w:rsidRPr="00B779A9">
        <w:rPr>
          <w:lang w:val="fr-FR"/>
        </w:rPr>
        <w:t xml:space="preserve"> versicul</w:t>
      </w:r>
      <w:r w:rsidR="009019FE">
        <w:rPr>
          <w:lang w:val="fr-FR"/>
        </w:rPr>
        <w:t>i</w:t>
      </w:r>
      <w:r w:rsidR="00885488" w:rsidRPr="00B779A9">
        <w:rPr>
          <w:lang w:val="fr-FR"/>
        </w:rPr>
        <w:t xml:space="preserve"> et responsoria de virginibus in </w:t>
      </w:r>
      <w:r w:rsidR="009772E9" w:rsidRPr="00B779A9">
        <w:rPr>
          <w:lang w:val="fr-FR"/>
        </w:rPr>
        <w:t>commu</w:t>
      </w:r>
      <w:r w:rsidR="00885488" w:rsidRPr="00B779A9">
        <w:rPr>
          <w:lang w:val="fr-FR"/>
        </w:rPr>
        <w:t xml:space="preserve">ni. EV </w:t>
      </w:r>
      <w:r w:rsidR="00885488" w:rsidRPr="005A362F">
        <w:rPr>
          <w:rStyle w:val="Incipit"/>
          <w:lang w:val="fr-FR"/>
        </w:rPr>
        <w:t>Simile</w:t>
      </w:r>
      <w:r w:rsidR="005A362F" w:rsidRPr="00BE7D55">
        <w:rPr>
          <w:i/>
          <w:lang w:val="fr-FR"/>
        </w:rPr>
        <w:t xml:space="preserve"> </w:t>
      </w:r>
      <w:r w:rsidR="00885488" w:rsidRPr="005A362F">
        <w:rPr>
          <w:rStyle w:val="Incipit"/>
          <w:lang w:val="fr-FR"/>
        </w:rPr>
        <w:t>est</w:t>
      </w:r>
      <w:r w:rsidR="005A362F" w:rsidRPr="00BE7D55">
        <w:rPr>
          <w:i/>
          <w:lang w:val="fr-FR"/>
        </w:rPr>
        <w:t xml:space="preserve"> </w:t>
      </w:r>
      <w:r w:rsidR="00885488" w:rsidRPr="005A362F">
        <w:rPr>
          <w:rStyle w:val="Incipit"/>
          <w:lang w:val="fr-FR"/>
        </w:rPr>
        <w:t>regnum</w:t>
      </w:r>
      <w:r w:rsidR="005A362F" w:rsidRPr="00BE7D55">
        <w:rPr>
          <w:i/>
          <w:lang w:val="fr-FR"/>
        </w:rPr>
        <w:t xml:space="preserve"> </w:t>
      </w:r>
      <w:r w:rsidR="00885488" w:rsidRPr="005A362F">
        <w:rPr>
          <w:rStyle w:val="Incipit"/>
          <w:lang w:val="fr-FR"/>
        </w:rPr>
        <w:t>caelorum</w:t>
      </w:r>
      <w:r w:rsidR="005A362F" w:rsidRPr="00BE7D55">
        <w:rPr>
          <w:i/>
          <w:lang w:val="fr-FR"/>
        </w:rPr>
        <w:t xml:space="preserve"> </w:t>
      </w:r>
      <w:r w:rsidR="00885488" w:rsidRPr="005A362F">
        <w:rPr>
          <w:rStyle w:val="Incipit"/>
          <w:lang w:val="fr-FR"/>
        </w:rPr>
        <w:t>decem</w:t>
      </w:r>
      <w:r w:rsidR="005A362F" w:rsidRPr="00BE7D55">
        <w:rPr>
          <w:i/>
          <w:lang w:val="fr-FR"/>
        </w:rPr>
        <w:t xml:space="preserve"> </w:t>
      </w:r>
      <w:r w:rsidR="00885488" w:rsidRPr="005A362F">
        <w:rPr>
          <w:rStyle w:val="Incipit"/>
          <w:lang w:val="fr-FR"/>
        </w:rPr>
        <w:t>virginibus</w:t>
      </w:r>
      <w:r w:rsidR="00885488" w:rsidRPr="00B779A9">
        <w:rPr>
          <w:lang w:val="fr-FR"/>
        </w:rPr>
        <w:t xml:space="preserve">. </w:t>
      </w:r>
      <w:r w:rsidR="00792C8D" w:rsidRPr="00B779A9">
        <w:rPr>
          <w:lang w:val="fr-FR"/>
        </w:rPr>
        <w:t xml:space="preserve">[TD] </w:t>
      </w:r>
      <w:r w:rsidR="00792C8D" w:rsidRPr="005A362F">
        <w:rPr>
          <w:rStyle w:val="Incipit"/>
          <w:lang w:val="fr-FR"/>
        </w:rPr>
        <w:t>Te</w:t>
      </w:r>
      <w:r w:rsidR="005A362F" w:rsidRPr="00BE7D55">
        <w:rPr>
          <w:i/>
          <w:lang w:val="fr-FR"/>
        </w:rPr>
        <w:t xml:space="preserve"> </w:t>
      </w:r>
      <w:r w:rsidR="00792C8D" w:rsidRPr="005A362F">
        <w:rPr>
          <w:rStyle w:val="Incipit"/>
          <w:lang w:val="fr-FR"/>
        </w:rPr>
        <w:t>deum</w:t>
      </w:r>
      <w:r w:rsidR="005A362F" w:rsidRPr="00BE7D55">
        <w:rPr>
          <w:i/>
          <w:lang w:val="fr-FR"/>
        </w:rPr>
        <w:t xml:space="preserve"> </w:t>
      </w:r>
      <w:r w:rsidR="00885488" w:rsidRPr="005A362F">
        <w:rPr>
          <w:rStyle w:val="Incipit"/>
          <w:lang w:val="fr-FR"/>
        </w:rPr>
        <w:t>laudamus</w:t>
      </w:r>
      <w:r w:rsidR="00885488" w:rsidRPr="00B779A9">
        <w:rPr>
          <w:lang w:val="fr-FR"/>
        </w:rPr>
        <w:t xml:space="preserve"> non dicitur.</w:t>
      </w:r>
    </w:p>
    <w:p w:rsidR="00885488" w:rsidRPr="00B779A9" w:rsidRDefault="00DA2F69" w:rsidP="00415109">
      <w:pPr>
        <w:rPr>
          <w:lang w:val="fr-FR"/>
        </w:rPr>
      </w:pPr>
      <w:r w:rsidRPr="00BC2E91">
        <w:rPr>
          <w:rStyle w:val="Time1"/>
          <w:lang w:val="fr-FR"/>
        </w:rPr>
        <w:t>Ad laudes</w:t>
      </w:r>
      <w:r w:rsidR="00885488" w:rsidRPr="00B779A9">
        <w:rPr>
          <w:lang w:val="fr-FR"/>
        </w:rPr>
        <w:t xml:space="preserve"> AN </w:t>
      </w:r>
      <w:r w:rsidR="00885488" w:rsidRPr="005A362F">
        <w:rPr>
          <w:rStyle w:val="Incipit"/>
          <w:lang w:val="fr-FR"/>
        </w:rPr>
        <w:t>Haec</w:t>
      </w:r>
      <w:r w:rsidR="005A362F" w:rsidRPr="00BE7D55">
        <w:rPr>
          <w:i/>
          <w:lang w:val="fr-FR"/>
        </w:rPr>
        <w:t xml:space="preserve"> </w:t>
      </w:r>
      <w:r w:rsidR="00885488" w:rsidRPr="005A362F">
        <w:rPr>
          <w:rStyle w:val="Incipit"/>
          <w:lang w:val="fr-FR"/>
        </w:rPr>
        <w:t>est</w:t>
      </w:r>
      <w:r w:rsidR="005A362F" w:rsidRPr="00BE7D55">
        <w:rPr>
          <w:i/>
          <w:lang w:val="fr-FR"/>
        </w:rPr>
        <w:t xml:space="preserve"> </w:t>
      </w:r>
      <w:r w:rsidR="00885488" w:rsidRPr="005A362F">
        <w:rPr>
          <w:rStyle w:val="Incipit"/>
          <w:lang w:val="fr-FR"/>
        </w:rPr>
        <w:t>virgo</w:t>
      </w:r>
      <w:r w:rsidR="005A362F" w:rsidRPr="00BE7D55">
        <w:rPr>
          <w:i/>
          <w:lang w:val="fr-FR"/>
        </w:rPr>
        <w:t xml:space="preserve"> </w:t>
      </w:r>
      <w:r w:rsidR="00885488" w:rsidRPr="005A362F">
        <w:rPr>
          <w:rStyle w:val="Incipit"/>
          <w:lang w:val="fr-FR"/>
        </w:rPr>
        <w:t>sapiens</w:t>
      </w:r>
      <w:r w:rsidR="00885488" w:rsidRPr="00B779A9">
        <w:rPr>
          <w:lang w:val="fr-FR"/>
        </w:rPr>
        <w:t xml:space="preserve"> cum reliquis. </w:t>
      </w:r>
      <w:r w:rsidR="00885488" w:rsidRPr="00B779A9">
        <w:rPr>
          <w:lang w:val="pt-PT"/>
        </w:rPr>
        <w:t xml:space="preserve">HY </w:t>
      </w:r>
      <w:r w:rsidR="00885488" w:rsidRPr="005A362F">
        <w:rPr>
          <w:rStyle w:val="Incipit"/>
          <w:lang w:val="pt-PT"/>
        </w:rPr>
        <w:t>Virginis</w:t>
      </w:r>
      <w:r w:rsidR="005A362F" w:rsidRPr="00BE7D55">
        <w:rPr>
          <w:i/>
          <w:lang w:val="pt-PT"/>
        </w:rPr>
        <w:t xml:space="preserve"> </w:t>
      </w:r>
      <w:r w:rsidR="00885488" w:rsidRPr="005A362F">
        <w:rPr>
          <w:rStyle w:val="Incipit"/>
          <w:lang w:val="pt-PT"/>
        </w:rPr>
        <w:t>proles</w:t>
      </w:r>
      <w:r w:rsidR="00885488" w:rsidRPr="00B779A9">
        <w:rPr>
          <w:lang w:val="pt-PT"/>
        </w:rPr>
        <w:t xml:space="preserve">. VS </w:t>
      </w:r>
      <w:r w:rsidR="00382E22" w:rsidRPr="005A362F">
        <w:rPr>
          <w:rStyle w:val="Incipit"/>
          <w:lang w:val="pt-PT"/>
        </w:rPr>
        <w:t>Adiuv</w:t>
      </w:r>
      <w:r w:rsidR="00885488" w:rsidRPr="005A362F">
        <w:rPr>
          <w:rStyle w:val="Incipit"/>
          <w:lang w:val="pt-PT"/>
        </w:rPr>
        <w:t>abit</w:t>
      </w:r>
      <w:r w:rsidR="005A362F" w:rsidRPr="00BE7D55">
        <w:rPr>
          <w:i/>
          <w:lang w:val="pt-PT"/>
        </w:rPr>
        <w:t xml:space="preserve"> </w:t>
      </w:r>
      <w:r w:rsidR="00885488" w:rsidRPr="005A362F">
        <w:rPr>
          <w:rStyle w:val="Incipit"/>
          <w:lang w:val="pt-PT"/>
        </w:rPr>
        <w:t>eam</w:t>
      </w:r>
      <w:r w:rsidR="00885488" w:rsidRPr="00B779A9">
        <w:rPr>
          <w:lang w:val="pt-PT"/>
        </w:rPr>
        <w:t xml:space="preserve">. AB </w:t>
      </w:r>
      <w:r w:rsidR="00885488" w:rsidRPr="005A362F">
        <w:rPr>
          <w:rStyle w:val="Incipit"/>
          <w:lang w:val="pt-PT"/>
        </w:rPr>
        <w:t>Veni</w:t>
      </w:r>
      <w:r w:rsidR="005A362F" w:rsidRPr="00BE7D55">
        <w:rPr>
          <w:i/>
          <w:lang w:val="pt-PT"/>
        </w:rPr>
        <w:t xml:space="preserve"> </w:t>
      </w:r>
      <w:r w:rsidR="00885488" w:rsidRPr="005A362F">
        <w:rPr>
          <w:rStyle w:val="Incipit"/>
          <w:lang w:val="pt-PT"/>
        </w:rPr>
        <w:t>electa</w:t>
      </w:r>
      <w:r w:rsidR="005A362F" w:rsidRPr="00BE7D55">
        <w:rPr>
          <w:i/>
          <w:lang w:val="pt-PT"/>
        </w:rPr>
        <w:t xml:space="preserve"> </w:t>
      </w:r>
      <w:r w:rsidR="00885488" w:rsidRPr="005A362F">
        <w:rPr>
          <w:rStyle w:val="Incipit"/>
          <w:lang w:val="pt-PT"/>
        </w:rPr>
        <w:t>mea</w:t>
      </w:r>
      <w:r w:rsidR="00885488" w:rsidRPr="00B779A9">
        <w:rPr>
          <w:lang w:val="pt-PT"/>
        </w:rPr>
        <w:t xml:space="preserve">. </w:t>
      </w:r>
      <w:r w:rsidR="00325ED9">
        <w:rPr>
          <w:lang w:val="fr-FR"/>
        </w:rPr>
        <w:t>Suffragium</w:t>
      </w:r>
      <w:r>
        <w:rPr>
          <w:lang w:val="fr-FR"/>
        </w:rPr>
        <w:t xml:space="preserve"> d</w:t>
      </w:r>
      <w:r w:rsidR="00885488" w:rsidRPr="00B779A9">
        <w:rPr>
          <w:lang w:val="fr-FR"/>
        </w:rPr>
        <w:t xml:space="preserve">e beata </w:t>
      </w:r>
      <w:r>
        <w:rPr>
          <w:lang w:val="fr-FR"/>
        </w:rPr>
        <w:t>virgine et de omnibus sanctis</w:t>
      </w:r>
      <w:r w:rsidR="00116A20">
        <w:rPr>
          <w:lang w:val="fr-FR"/>
        </w:rPr>
        <w:t>.</w:t>
      </w:r>
      <w:r w:rsidR="00885488" w:rsidRPr="00B779A9">
        <w:rPr>
          <w:lang w:val="fr-FR"/>
        </w:rPr>
        <w:t xml:space="preserve"> </w:t>
      </w:r>
      <w:r w:rsidR="0058473D" w:rsidRPr="00B779A9">
        <w:rPr>
          <w:lang w:val="fr-FR"/>
        </w:rPr>
        <w:t xml:space="preserve">[BD] </w:t>
      </w:r>
      <w:r w:rsidR="005F6F99" w:rsidRPr="005A362F">
        <w:rPr>
          <w:rStyle w:val="Incipit"/>
          <w:lang w:val="fr-FR"/>
        </w:rPr>
        <w:t>Benedicamus</w:t>
      </w:r>
      <w:r w:rsidR="0058473D" w:rsidRPr="00B779A9">
        <w:rPr>
          <w:lang w:val="fr-FR"/>
        </w:rPr>
        <w:t xml:space="preserve"> ferialiter</w:t>
      </w:r>
      <w:r w:rsidR="00885488" w:rsidRPr="00B779A9">
        <w:rPr>
          <w:lang w:val="fr-FR"/>
        </w:rPr>
        <w:t>.</w:t>
      </w:r>
    </w:p>
    <w:p w:rsidR="00885488" w:rsidRDefault="00DA2F69" w:rsidP="00415109">
      <w:pPr>
        <w:rPr>
          <w:lang w:val="en-US"/>
        </w:rPr>
      </w:pPr>
      <w:r w:rsidRPr="00BC2E91">
        <w:rPr>
          <w:rStyle w:val="Time1"/>
          <w:lang w:val="en-US"/>
        </w:rPr>
        <w:t>Ad horas</w:t>
      </w:r>
      <w:r w:rsidR="00885488">
        <w:rPr>
          <w:lang w:val="en-US"/>
        </w:rPr>
        <w:t xml:space="preserve"> dicantur laudes.</w:t>
      </w:r>
    </w:p>
    <w:p w:rsidR="00885488" w:rsidRPr="003D0C23" w:rsidRDefault="00DA2F69" w:rsidP="00415109">
      <w:pPr>
        <w:rPr>
          <w:lang w:val="pt-PT"/>
        </w:rPr>
      </w:pPr>
      <w:r w:rsidRPr="00BC2E91">
        <w:rPr>
          <w:rStyle w:val="Time1"/>
          <w:lang w:val="en-US"/>
        </w:rPr>
        <w:t>Ad missam</w:t>
      </w:r>
      <w:r w:rsidR="00885488">
        <w:rPr>
          <w:lang w:val="en-US"/>
        </w:rPr>
        <w:t xml:space="preserve"> IN </w:t>
      </w:r>
      <w:r w:rsidR="00885488" w:rsidRPr="00BC2E91">
        <w:rPr>
          <w:rStyle w:val="Incipit"/>
          <w:lang w:val="en-US"/>
        </w:rPr>
        <w:t>Me expectaverunt</w:t>
      </w:r>
      <w:r w:rsidR="00DD1415">
        <w:rPr>
          <w:lang w:val="en-US"/>
        </w:rPr>
        <w:t>@34.</w:t>
      </w:r>
      <w:r w:rsidR="00885488">
        <w:rPr>
          <w:lang w:val="en-US"/>
        </w:rPr>
        <w:t xml:space="preserve"> </w:t>
      </w:r>
      <w:r w:rsidR="0058473D" w:rsidRPr="00B779A9">
        <w:rPr>
          <w:lang w:val="fr-FR"/>
        </w:rPr>
        <w:t xml:space="preserve">[KY] </w:t>
      </w:r>
      <w:r w:rsidR="0058473D" w:rsidRPr="00BC2E91">
        <w:rPr>
          <w:rStyle w:val="Incipit"/>
          <w:lang w:val="fr-FR"/>
        </w:rPr>
        <w:t>Kyrie</w:t>
      </w:r>
      <w:r w:rsidR="0058473D" w:rsidRPr="00B779A9">
        <w:rPr>
          <w:lang w:val="fr-FR"/>
        </w:rPr>
        <w:t xml:space="preserve"> et [SA] </w:t>
      </w:r>
      <w:r w:rsidR="0058473D" w:rsidRPr="00BC2E91">
        <w:rPr>
          <w:rStyle w:val="Incipit"/>
          <w:lang w:val="fr-FR"/>
        </w:rPr>
        <w:t>Sanctus</w:t>
      </w:r>
      <w:r w:rsidR="0058473D" w:rsidRPr="00B779A9">
        <w:rPr>
          <w:lang w:val="fr-FR"/>
        </w:rPr>
        <w:t xml:space="preserve"> </w:t>
      </w:r>
      <w:r w:rsidR="00885488" w:rsidRPr="00B779A9">
        <w:rPr>
          <w:lang w:val="fr-FR"/>
        </w:rPr>
        <w:t xml:space="preserve">sub </w:t>
      </w:r>
      <w:r w:rsidR="000F4FB4" w:rsidRPr="00B779A9">
        <w:rPr>
          <w:lang w:val="fr-FR"/>
        </w:rPr>
        <w:t>novem</w:t>
      </w:r>
      <w:r w:rsidR="00885488" w:rsidRPr="00B779A9">
        <w:rPr>
          <w:lang w:val="fr-FR"/>
        </w:rPr>
        <w:t xml:space="preserve"> lectionum. </w:t>
      </w:r>
      <w:r w:rsidR="00885488" w:rsidRPr="00B779A9">
        <w:rPr>
          <w:lang w:val="it-IT"/>
        </w:rPr>
        <w:t xml:space="preserve">GR </w:t>
      </w:r>
      <w:r w:rsidR="00885488" w:rsidRPr="00BC2E91">
        <w:rPr>
          <w:rStyle w:val="Incipit"/>
          <w:lang w:val="it-IT"/>
        </w:rPr>
        <w:t>Diffusa est</w:t>
      </w:r>
      <w:r w:rsidR="00DD1415">
        <w:rPr>
          <w:lang w:val="it-IT"/>
        </w:rPr>
        <w:t>@</w:t>
      </w:r>
      <w:r w:rsidR="00DD1415" w:rsidRPr="00B779A9">
        <w:rPr>
          <w:lang w:val="it-IT"/>
        </w:rPr>
        <w:t>23.</w:t>
      </w:r>
      <w:r w:rsidR="00885488" w:rsidRPr="00B779A9">
        <w:rPr>
          <w:lang w:val="it-IT"/>
        </w:rPr>
        <w:t xml:space="preserve"> AL</w:t>
      </w:r>
      <w:r w:rsidR="0058473D" w:rsidRPr="00B779A9">
        <w:rPr>
          <w:lang w:val="it-IT"/>
        </w:rPr>
        <w:t>V</w:t>
      </w:r>
      <w:r w:rsidR="00885488" w:rsidRPr="00B779A9">
        <w:rPr>
          <w:lang w:val="it-IT"/>
        </w:rPr>
        <w:t xml:space="preserve"> </w:t>
      </w:r>
      <w:r w:rsidR="00885488" w:rsidRPr="00BC2E91">
        <w:rPr>
          <w:rStyle w:val="Incipit"/>
          <w:lang w:val="it-IT"/>
        </w:rPr>
        <w:t>Egregia sponsa Christi</w:t>
      </w:r>
      <w:r w:rsidR="00A5343E">
        <w:rPr>
          <w:lang w:val="it-IT"/>
        </w:rPr>
        <w:t>@</w:t>
      </w:r>
      <w:r w:rsidR="00885488" w:rsidRPr="00B779A9">
        <w:rPr>
          <w:lang w:val="it-IT"/>
        </w:rPr>
        <w:t xml:space="preserve">232 vel TR </w:t>
      </w:r>
      <w:r w:rsidR="00885488" w:rsidRPr="00BC2E91">
        <w:rPr>
          <w:rStyle w:val="Incipit"/>
          <w:lang w:val="it-IT"/>
        </w:rPr>
        <w:t>Qui seminant</w:t>
      </w:r>
      <w:r w:rsidR="00DD1415">
        <w:rPr>
          <w:lang w:val="it-IT"/>
        </w:rPr>
        <w:t>@</w:t>
      </w:r>
      <w:r w:rsidR="00DD1415" w:rsidRPr="00B779A9">
        <w:rPr>
          <w:lang w:val="it-IT"/>
        </w:rPr>
        <w:t>43.</w:t>
      </w:r>
      <w:r w:rsidR="00885488" w:rsidRPr="00B779A9">
        <w:rPr>
          <w:lang w:val="it-IT"/>
        </w:rPr>
        <w:t xml:space="preserve"> </w:t>
      </w:r>
      <w:r w:rsidR="00885488" w:rsidRPr="003D0C23">
        <w:rPr>
          <w:lang w:val="pt-PT"/>
        </w:rPr>
        <w:t xml:space="preserve">OF </w:t>
      </w:r>
      <w:r w:rsidR="00885488" w:rsidRPr="003D0C23">
        <w:rPr>
          <w:rStyle w:val="Incipit"/>
          <w:lang w:val="pt-PT"/>
        </w:rPr>
        <w:t>Offerentur</w:t>
      </w:r>
      <w:r w:rsidR="00DD1415" w:rsidRPr="003D0C23">
        <w:rPr>
          <w:lang w:val="pt-PT"/>
        </w:rPr>
        <w:t>@3.</w:t>
      </w:r>
      <w:r w:rsidR="00885488" w:rsidRPr="003D0C23">
        <w:rPr>
          <w:lang w:val="pt-PT"/>
        </w:rPr>
        <w:t xml:space="preserve"> CO </w:t>
      </w:r>
      <w:r w:rsidR="00885488" w:rsidRPr="003D0C23">
        <w:rPr>
          <w:rStyle w:val="Incipit"/>
          <w:lang w:val="pt-PT"/>
        </w:rPr>
        <w:t>Quinque prudentes</w:t>
      </w:r>
      <w:r w:rsidR="00DD1415" w:rsidRPr="003D0C23">
        <w:rPr>
          <w:lang w:val="pt-PT"/>
        </w:rPr>
        <w:t>@35.</w:t>
      </w:r>
    </w:p>
    <w:p w:rsidR="00885488" w:rsidRPr="00B779A9" w:rsidRDefault="00DA2F69" w:rsidP="00415109">
      <w:pPr>
        <w:rPr>
          <w:lang w:val="fr-FR"/>
        </w:rPr>
      </w:pPr>
      <w:r w:rsidRPr="003D0C23">
        <w:rPr>
          <w:rStyle w:val="Time1"/>
          <w:lang w:val="pt-PT"/>
        </w:rPr>
        <w:t>Ad secundas vesperas</w:t>
      </w:r>
      <w:r w:rsidR="00885488" w:rsidRPr="003D0C23">
        <w:rPr>
          <w:lang w:val="pt-PT"/>
        </w:rPr>
        <w:t xml:space="preserve"> AN </w:t>
      </w:r>
      <w:r w:rsidR="00BE33E8" w:rsidRPr="003D0C23">
        <w:rPr>
          <w:rStyle w:val="Incipit"/>
          <w:lang w:val="pt-PT"/>
        </w:rPr>
        <w:t>Haec</w:t>
      </w:r>
      <w:r w:rsidR="00885488" w:rsidRPr="003D0C23">
        <w:rPr>
          <w:rStyle w:val="Incipit"/>
          <w:lang w:val="pt-PT"/>
        </w:rPr>
        <w:t xml:space="preserve"> est virgo sapiens</w:t>
      </w:r>
      <w:r w:rsidR="0058473D" w:rsidRPr="003D0C23">
        <w:rPr>
          <w:lang w:val="pt-PT"/>
        </w:rPr>
        <w:t xml:space="preserve"> cum reliquis. Psalmi d</w:t>
      </w:r>
      <w:r w:rsidR="00885488" w:rsidRPr="003D0C23">
        <w:rPr>
          <w:lang w:val="pt-PT"/>
        </w:rPr>
        <w:t xml:space="preserve">e beata virgine. HY </w:t>
      </w:r>
      <w:r w:rsidR="00885488" w:rsidRPr="003D0C23">
        <w:rPr>
          <w:rStyle w:val="Incipit"/>
          <w:lang w:val="pt-PT"/>
        </w:rPr>
        <w:t>Virginis proles</w:t>
      </w:r>
      <w:r w:rsidR="00885488" w:rsidRPr="003D0C23">
        <w:rPr>
          <w:lang w:val="pt-PT"/>
        </w:rPr>
        <w:t xml:space="preserve">. VS </w:t>
      </w:r>
      <w:r w:rsidR="00382E22" w:rsidRPr="003D0C23">
        <w:rPr>
          <w:rStyle w:val="Incipit"/>
          <w:lang w:val="pt-PT"/>
        </w:rPr>
        <w:t>Adiuv</w:t>
      </w:r>
      <w:r w:rsidR="00885488" w:rsidRPr="003D0C23">
        <w:rPr>
          <w:rStyle w:val="Incipit"/>
          <w:lang w:val="pt-PT"/>
        </w:rPr>
        <w:t>abit eam</w:t>
      </w:r>
      <w:r w:rsidR="00885488" w:rsidRPr="003D0C23">
        <w:rPr>
          <w:lang w:val="pt-PT"/>
        </w:rPr>
        <w:t xml:space="preserve">. AM </w:t>
      </w:r>
      <w:r w:rsidR="00885488" w:rsidRPr="003D0C23">
        <w:rPr>
          <w:rStyle w:val="Incipit"/>
          <w:lang w:val="pt-PT"/>
        </w:rPr>
        <w:t>Simile est regnum caelorum sagenae</w:t>
      </w:r>
      <w:r w:rsidR="00885488" w:rsidRPr="003D0C23">
        <w:rPr>
          <w:lang w:val="pt-PT"/>
        </w:rPr>
        <w:t xml:space="preserve">. </w:t>
      </w:r>
      <w:r w:rsidR="0058473D" w:rsidRPr="003D0C23">
        <w:rPr>
          <w:lang w:val="pt-PT"/>
        </w:rPr>
        <w:t>(168v)</w:t>
      </w:r>
      <w:r w:rsidR="00FC53B5" w:rsidRPr="003D0C23">
        <w:rPr>
          <w:lang w:val="pt-PT"/>
        </w:rPr>
        <w:t xml:space="preserve"> Suffragium d</w:t>
      </w:r>
      <w:r w:rsidR="0058473D" w:rsidRPr="003D0C23">
        <w:rPr>
          <w:lang w:val="pt-PT"/>
        </w:rPr>
        <w:t xml:space="preserve">e sancta Scholastica </w:t>
      </w:r>
      <w:r w:rsidR="00FC53B5" w:rsidRPr="003D0C23">
        <w:rPr>
          <w:lang w:val="pt-PT"/>
        </w:rPr>
        <w:t>[</w:t>
      </w:r>
      <w:r w:rsidR="00885488" w:rsidRPr="003D0C23">
        <w:rPr>
          <w:lang w:val="pt-PT"/>
        </w:rPr>
        <w:t>AC</w:t>
      </w:r>
      <w:r w:rsidR="00FC53B5" w:rsidRPr="003D0C23">
        <w:rPr>
          <w:lang w:val="pt-PT"/>
        </w:rPr>
        <w:t>]</w:t>
      </w:r>
      <w:r w:rsidR="00885488" w:rsidRPr="003D0C23">
        <w:rPr>
          <w:lang w:val="pt-PT"/>
        </w:rPr>
        <w:t xml:space="preserve"> </w:t>
      </w:r>
      <w:r w:rsidR="00885488" w:rsidRPr="003D0C23">
        <w:rPr>
          <w:rStyle w:val="Incipit"/>
          <w:lang w:val="pt-PT"/>
        </w:rPr>
        <w:t>Veni</w:t>
      </w:r>
      <w:r w:rsidR="005A362F" w:rsidRPr="003D0C23">
        <w:rPr>
          <w:i/>
          <w:lang w:val="pt-PT"/>
        </w:rPr>
        <w:t xml:space="preserve"> </w:t>
      </w:r>
      <w:r w:rsidR="00885488" w:rsidRPr="003D0C23">
        <w:rPr>
          <w:rStyle w:val="Incipit"/>
          <w:lang w:val="pt-PT"/>
        </w:rPr>
        <w:t>sponsa</w:t>
      </w:r>
      <w:r w:rsidR="005A362F" w:rsidRPr="003D0C23">
        <w:rPr>
          <w:i/>
          <w:lang w:val="pt-PT"/>
        </w:rPr>
        <w:t xml:space="preserve"> </w:t>
      </w:r>
      <w:r w:rsidR="00885488" w:rsidRPr="003D0C23">
        <w:rPr>
          <w:rStyle w:val="Incipit"/>
          <w:lang w:val="pt-PT"/>
        </w:rPr>
        <w:t>Christi</w:t>
      </w:r>
      <w:r w:rsidR="00885488" w:rsidRPr="003D0C23">
        <w:rPr>
          <w:lang w:val="pt-PT"/>
        </w:rPr>
        <w:t xml:space="preserve">. </w:t>
      </w:r>
      <w:r w:rsidR="00885488" w:rsidRPr="00B779A9">
        <w:rPr>
          <w:lang w:val="fr-FR"/>
        </w:rPr>
        <w:t>De beata virgine et de omnibus sanctis</w:t>
      </w:r>
      <w:r w:rsidR="00116A20">
        <w:rPr>
          <w:lang w:val="fr-FR"/>
        </w:rPr>
        <w:t>.</w:t>
      </w:r>
      <w:r w:rsidR="00885488" w:rsidRPr="00B779A9">
        <w:rPr>
          <w:lang w:val="fr-FR"/>
        </w:rPr>
        <w:t xml:space="preserve"> </w:t>
      </w:r>
      <w:r w:rsidR="0058473D" w:rsidRPr="00B779A9">
        <w:rPr>
          <w:lang w:val="fr-FR"/>
        </w:rPr>
        <w:t xml:space="preserve">[BD] </w:t>
      </w:r>
      <w:r w:rsidR="005F6F99" w:rsidRPr="005A362F">
        <w:rPr>
          <w:rStyle w:val="Incipit"/>
          <w:lang w:val="fr-FR"/>
        </w:rPr>
        <w:t>Benedicamus</w:t>
      </w:r>
      <w:r w:rsidR="0058473D" w:rsidRPr="00B779A9">
        <w:rPr>
          <w:lang w:val="fr-FR"/>
        </w:rPr>
        <w:t xml:space="preserve"> ferialiter</w:t>
      </w:r>
      <w:r w:rsidR="00885488" w:rsidRPr="00B779A9">
        <w:rPr>
          <w:lang w:val="fr-FR"/>
        </w:rPr>
        <w:t>.</w:t>
      </w:r>
    </w:p>
    <w:p w:rsidR="00885488" w:rsidRPr="003D0C23" w:rsidRDefault="00DA2F69" w:rsidP="00415109">
      <w:pPr>
        <w:rPr>
          <w:lang w:val="en-US"/>
        </w:rPr>
      </w:pPr>
      <w:r w:rsidRPr="003D0C23">
        <w:rPr>
          <w:rStyle w:val="Time1"/>
          <w:lang w:val="en-US"/>
        </w:rPr>
        <w:t>Ad completorium</w:t>
      </w:r>
      <w:r w:rsidR="00885488" w:rsidRPr="003D0C23">
        <w:rPr>
          <w:lang w:val="en-US"/>
        </w:rPr>
        <w:t xml:space="preserve"> HY </w:t>
      </w:r>
      <w:r w:rsidR="00885488" w:rsidRPr="003D0C23">
        <w:rPr>
          <w:rStyle w:val="Incipit"/>
          <w:lang w:val="en-US"/>
        </w:rPr>
        <w:t xml:space="preserve">Iesu redemptor </w:t>
      </w:r>
      <w:r w:rsidR="002332ED" w:rsidRPr="003D0C23">
        <w:rPr>
          <w:rStyle w:val="Incipit"/>
          <w:lang w:val="en-US"/>
        </w:rPr>
        <w:t>saecul</w:t>
      </w:r>
      <w:r w:rsidR="00885488" w:rsidRPr="003D0C23">
        <w:rPr>
          <w:rStyle w:val="Incipit"/>
          <w:lang w:val="en-US"/>
        </w:rPr>
        <w:t>i</w:t>
      </w:r>
      <w:r w:rsidR="00885488" w:rsidRPr="003D0C23">
        <w:rPr>
          <w:lang w:val="en-US"/>
        </w:rPr>
        <w:t xml:space="preserve">. AD </w:t>
      </w:r>
      <w:r w:rsidR="00885488" w:rsidRPr="003D0C23">
        <w:rPr>
          <w:rStyle w:val="Incipit"/>
          <w:lang w:val="en-US"/>
        </w:rPr>
        <w:t>Vigila super nos</w:t>
      </w:r>
      <w:r w:rsidR="00885488" w:rsidRPr="003D0C23">
        <w:rPr>
          <w:lang w:val="en-US"/>
        </w:rPr>
        <w:t>.</w:t>
      </w:r>
    </w:p>
    <w:p w:rsidR="00885488" w:rsidRPr="003D0C23" w:rsidRDefault="00885488" w:rsidP="00415109">
      <w:pPr>
        <w:pStyle w:val="berschrift1"/>
        <w:rPr>
          <w:lang w:val="en-US"/>
        </w:rPr>
      </w:pPr>
      <w:r w:rsidRPr="003D0C23">
        <w:rPr>
          <w:lang w:val="en-US"/>
        </w:rPr>
        <w:lastRenderedPageBreak/>
        <w:t>DE SAN</w:t>
      </w:r>
      <w:r w:rsidR="00DA2F69" w:rsidRPr="003D0C23">
        <w:rPr>
          <w:lang w:val="en-US"/>
        </w:rPr>
        <w:t>CTA SCHOLASTICA</w:t>
      </w:r>
    </w:p>
    <w:p w:rsidR="00885488" w:rsidRPr="003D0C23" w:rsidRDefault="00885488" w:rsidP="00415109">
      <w:pPr>
        <w:rPr>
          <w:lang w:val="en-US"/>
        </w:rPr>
      </w:pPr>
      <w:r w:rsidRPr="003D0C23">
        <w:rPr>
          <w:lang w:val="en-US"/>
        </w:rPr>
        <w:t>Tres lectiones facimus ut de virgine non martyre.</w:t>
      </w:r>
    </w:p>
    <w:p w:rsidR="00885488" w:rsidRPr="004518BD" w:rsidRDefault="00DA2F69" w:rsidP="00415109">
      <w:pPr>
        <w:rPr>
          <w:lang w:val="da-DK"/>
        </w:rPr>
      </w:pPr>
      <w:r w:rsidRPr="003D0C23">
        <w:rPr>
          <w:rStyle w:val="Time1"/>
          <w:lang w:val="en-US"/>
        </w:rPr>
        <w:t>Ad matutinum</w:t>
      </w:r>
      <w:r w:rsidR="00885488" w:rsidRPr="003D0C23">
        <w:rPr>
          <w:lang w:val="en-US"/>
        </w:rPr>
        <w:t xml:space="preserve"> I</w:t>
      </w:r>
      <w:r w:rsidR="0058473D" w:rsidRPr="003D0C23">
        <w:rPr>
          <w:lang w:val="en-US"/>
        </w:rPr>
        <w:t>N</w:t>
      </w:r>
      <w:r w:rsidR="00885488" w:rsidRPr="003D0C23">
        <w:rPr>
          <w:lang w:val="en-US"/>
        </w:rPr>
        <w:t xml:space="preserve">V </w:t>
      </w:r>
      <w:r w:rsidR="00885488" w:rsidRPr="003D0C23">
        <w:rPr>
          <w:rStyle w:val="Incipit"/>
          <w:lang w:val="en-US"/>
        </w:rPr>
        <w:t>Regem virginum dominum</w:t>
      </w:r>
      <w:r w:rsidR="00885488" w:rsidRPr="003D0C23">
        <w:rPr>
          <w:lang w:val="en-US"/>
        </w:rPr>
        <w:t>.</w:t>
      </w:r>
      <w:r w:rsidR="00EB6427" w:rsidRPr="003D0C23">
        <w:rPr>
          <w:lang w:val="en-US"/>
        </w:rPr>
        <w:t xml:space="preserve"> </w:t>
      </w:r>
      <w:r w:rsidRPr="004518BD">
        <w:rPr>
          <w:lang w:val="da-DK"/>
        </w:rPr>
        <w:t>Ad nocturnum</w:t>
      </w:r>
      <w:r w:rsidR="00885488" w:rsidRPr="00B779A9">
        <w:rPr>
          <w:lang w:val="da-DK"/>
        </w:rPr>
        <w:t xml:space="preserve"> </w:t>
      </w:r>
      <w:r w:rsidR="00982EF5" w:rsidRPr="00B779A9">
        <w:rPr>
          <w:lang w:val="da-DK"/>
        </w:rPr>
        <w:t>hymnu</w:t>
      </w:r>
      <w:r w:rsidR="00885488" w:rsidRPr="00B779A9">
        <w:rPr>
          <w:lang w:val="da-DK"/>
        </w:rPr>
        <w:t>s</w:t>
      </w:r>
      <w:r w:rsidR="00FC53B5">
        <w:rPr>
          <w:lang w:val="da-DK"/>
        </w:rPr>
        <w:t>,</w:t>
      </w:r>
      <w:r w:rsidR="00885488" w:rsidRPr="00B779A9">
        <w:rPr>
          <w:lang w:val="da-DK"/>
        </w:rPr>
        <w:t xml:space="preserve"> antip</w:t>
      </w:r>
      <w:r w:rsidR="0058473D" w:rsidRPr="00B779A9">
        <w:rPr>
          <w:lang w:val="da-DK"/>
        </w:rPr>
        <w:t xml:space="preserve">honae et psalmi ferialiter. </w:t>
      </w:r>
      <w:r w:rsidR="0058473D" w:rsidRPr="004518BD">
        <w:rPr>
          <w:lang w:val="da-DK"/>
        </w:rPr>
        <w:t>Versiculus d</w:t>
      </w:r>
      <w:r w:rsidR="00885488" w:rsidRPr="004518BD">
        <w:rPr>
          <w:lang w:val="da-DK"/>
        </w:rPr>
        <w:t xml:space="preserve">e virginibus. Tres lectiones de tempore. Primum RP </w:t>
      </w:r>
      <w:r w:rsidR="00885488" w:rsidRPr="004518BD">
        <w:rPr>
          <w:rStyle w:val="Incipit"/>
          <w:lang w:val="da-DK"/>
        </w:rPr>
        <w:t>Ista</w:t>
      </w:r>
      <w:r w:rsidR="005A362F" w:rsidRPr="004518BD">
        <w:rPr>
          <w:i/>
          <w:lang w:val="da-DK"/>
        </w:rPr>
        <w:t xml:space="preserve"> </w:t>
      </w:r>
      <w:r w:rsidR="00885488" w:rsidRPr="004518BD">
        <w:rPr>
          <w:rStyle w:val="Incipit"/>
          <w:lang w:val="da-DK"/>
        </w:rPr>
        <w:t>est</w:t>
      </w:r>
      <w:r w:rsidR="005A362F" w:rsidRPr="004518BD">
        <w:rPr>
          <w:i/>
          <w:lang w:val="da-DK"/>
        </w:rPr>
        <w:t xml:space="preserve"> </w:t>
      </w:r>
      <w:r w:rsidR="00885488" w:rsidRPr="004518BD">
        <w:rPr>
          <w:rStyle w:val="Incipit"/>
          <w:lang w:val="da-DK"/>
        </w:rPr>
        <w:t>speciosa</w:t>
      </w:r>
      <w:r w:rsidR="00885488" w:rsidRPr="004518BD">
        <w:rPr>
          <w:lang w:val="da-DK"/>
        </w:rPr>
        <w:t xml:space="preserve"> ex tertio nocturno venerationis</w:t>
      </w:r>
      <w:r w:rsidR="001B40A6" w:rsidRPr="004518BD">
        <w:rPr>
          <w:lang w:val="da-DK"/>
        </w:rPr>
        <w:t xml:space="preserve"> Mariae </w:t>
      </w:r>
      <w:r w:rsidR="00FC53B5" w:rsidRPr="004518BD">
        <w:rPr>
          <w:lang w:val="da-DK"/>
        </w:rPr>
        <w:t>folio</w:t>
      </w:r>
      <w:r w:rsidR="00DD1415">
        <w:rPr>
          <w:lang w:val="da-DK"/>
        </w:rPr>
        <w:t>@</w:t>
      </w:r>
      <w:r w:rsidR="00DD1415" w:rsidRPr="004518BD">
        <w:rPr>
          <w:lang w:val="da-DK"/>
        </w:rPr>
        <w:t>444.</w:t>
      </w:r>
      <w:r w:rsidR="00FC53B5" w:rsidRPr="004518BD">
        <w:rPr>
          <w:lang w:val="da-DK"/>
        </w:rPr>
        <w:t xml:space="preserve"> Duo posteriora |R| sum</w:t>
      </w:r>
      <w:r w:rsidR="00885488" w:rsidRPr="004518BD">
        <w:rPr>
          <w:lang w:val="da-DK"/>
        </w:rPr>
        <w:t xml:space="preserve">antur ex primo nocturno de virginibus in </w:t>
      </w:r>
      <w:r w:rsidR="009772E9" w:rsidRPr="004518BD">
        <w:rPr>
          <w:lang w:val="da-DK"/>
        </w:rPr>
        <w:t>commu</w:t>
      </w:r>
      <w:r w:rsidR="00885488" w:rsidRPr="004518BD">
        <w:rPr>
          <w:lang w:val="da-DK"/>
        </w:rPr>
        <w:t xml:space="preserve">ni. </w:t>
      </w:r>
      <w:r w:rsidR="00BA24A1" w:rsidRPr="004518BD">
        <w:rPr>
          <w:lang w:val="da-DK"/>
        </w:rPr>
        <w:t>[</w:t>
      </w:r>
      <w:r w:rsidR="00885488" w:rsidRPr="004518BD">
        <w:rPr>
          <w:lang w:val="da-DK"/>
        </w:rPr>
        <w:t>RP</w:t>
      </w:r>
      <w:r w:rsidR="00BA24A1" w:rsidRPr="004518BD">
        <w:rPr>
          <w:lang w:val="da-DK"/>
        </w:rPr>
        <w:t>]</w:t>
      </w:r>
      <w:r w:rsidR="00885488" w:rsidRPr="004518BD">
        <w:rPr>
          <w:lang w:val="da-DK"/>
        </w:rPr>
        <w:t xml:space="preserve"> </w:t>
      </w:r>
      <w:r w:rsidR="00EB5060" w:rsidRPr="004518BD">
        <w:rPr>
          <w:rStyle w:val="Incipit"/>
          <w:lang w:val="da-DK"/>
        </w:rPr>
        <w:t>Concupiv</w:t>
      </w:r>
      <w:r w:rsidR="00885488" w:rsidRPr="004518BD">
        <w:rPr>
          <w:rStyle w:val="Incipit"/>
          <w:lang w:val="da-DK"/>
        </w:rPr>
        <w:t>it</w:t>
      </w:r>
      <w:r w:rsidR="005A362F" w:rsidRPr="004518BD">
        <w:rPr>
          <w:i/>
          <w:lang w:val="da-DK"/>
        </w:rPr>
        <w:t xml:space="preserve"> </w:t>
      </w:r>
      <w:r w:rsidR="00885488" w:rsidRPr="004518BD">
        <w:rPr>
          <w:rStyle w:val="Incipit"/>
          <w:lang w:val="da-DK"/>
        </w:rPr>
        <w:t>rex</w:t>
      </w:r>
      <w:r w:rsidR="00885488" w:rsidRPr="004518BD">
        <w:rPr>
          <w:lang w:val="da-DK"/>
        </w:rPr>
        <w:t xml:space="preserve">. </w:t>
      </w:r>
      <w:r w:rsidR="00BA24A1" w:rsidRPr="004518BD">
        <w:rPr>
          <w:lang w:val="da-DK"/>
        </w:rPr>
        <w:t>[</w:t>
      </w:r>
      <w:r w:rsidR="00885488" w:rsidRPr="004518BD">
        <w:rPr>
          <w:lang w:val="da-DK"/>
        </w:rPr>
        <w:t>RP</w:t>
      </w:r>
      <w:r w:rsidR="00BA24A1" w:rsidRPr="004518BD">
        <w:rPr>
          <w:lang w:val="da-DK"/>
        </w:rPr>
        <w:t>]</w:t>
      </w:r>
      <w:r w:rsidR="00885488" w:rsidRPr="004518BD">
        <w:rPr>
          <w:lang w:val="da-DK"/>
        </w:rPr>
        <w:t xml:space="preserve"> </w:t>
      </w:r>
      <w:r w:rsidR="00885488" w:rsidRPr="004518BD">
        <w:rPr>
          <w:rStyle w:val="Incipit"/>
          <w:lang w:val="da-DK"/>
        </w:rPr>
        <w:t>Haec</w:t>
      </w:r>
      <w:r w:rsidR="005A362F" w:rsidRPr="004518BD">
        <w:rPr>
          <w:i/>
          <w:lang w:val="da-DK"/>
        </w:rPr>
        <w:t xml:space="preserve"> </w:t>
      </w:r>
      <w:r w:rsidR="00885488" w:rsidRPr="004518BD">
        <w:rPr>
          <w:rStyle w:val="Incipit"/>
          <w:lang w:val="da-DK"/>
        </w:rPr>
        <w:t>est</w:t>
      </w:r>
      <w:r w:rsidR="005A362F" w:rsidRPr="004518BD">
        <w:rPr>
          <w:i/>
          <w:lang w:val="da-DK"/>
        </w:rPr>
        <w:t xml:space="preserve"> </w:t>
      </w:r>
      <w:r w:rsidR="00885488" w:rsidRPr="004518BD">
        <w:rPr>
          <w:rStyle w:val="Incipit"/>
          <w:lang w:val="da-DK"/>
        </w:rPr>
        <w:t>virgo</w:t>
      </w:r>
      <w:r w:rsidR="005A362F" w:rsidRPr="004518BD">
        <w:rPr>
          <w:i/>
          <w:lang w:val="da-DK"/>
        </w:rPr>
        <w:t xml:space="preserve"> </w:t>
      </w:r>
      <w:r w:rsidR="00885488" w:rsidRPr="004518BD">
        <w:rPr>
          <w:rStyle w:val="Incipit"/>
          <w:lang w:val="da-DK"/>
        </w:rPr>
        <w:t>sapiens</w:t>
      </w:r>
      <w:r w:rsidR="00325ED9" w:rsidRPr="004518BD">
        <w:rPr>
          <w:lang w:val="da-DK"/>
        </w:rPr>
        <w:t>. E</w:t>
      </w:r>
      <w:r w:rsidR="00885488" w:rsidRPr="004518BD">
        <w:rPr>
          <w:lang w:val="da-DK"/>
        </w:rPr>
        <w:t xml:space="preserve">o quod non fuerit martyr primum </w:t>
      </w:r>
      <w:r w:rsidR="00BA24A1" w:rsidRPr="004518BD">
        <w:rPr>
          <w:lang w:val="da-DK"/>
        </w:rPr>
        <w:t>[</w:t>
      </w:r>
      <w:r w:rsidR="00885488" w:rsidRPr="004518BD">
        <w:rPr>
          <w:lang w:val="da-DK"/>
        </w:rPr>
        <w:t>responsorium</w:t>
      </w:r>
      <w:r w:rsidR="00BA24A1" w:rsidRPr="004518BD">
        <w:rPr>
          <w:lang w:val="da-DK"/>
        </w:rPr>
        <w:t>]</w:t>
      </w:r>
      <w:r w:rsidR="00885488" w:rsidRPr="004518BD">
        <w:rPr>
          <w:lang w:val="da-DK"/>
        </w:rPr>
        <w:t xml:space="preserve"> in primo nocturno de virginibus in </w:t>
      </w:r>
      <w:r w:rsidR="009772E9" w:rsidRPr="004518BD">
        <w:rPr>
          <w:lang w:val="da-DK"/>
        </w:rPr>
        <w:t>commu</w:t>
      </w:r>
      <w:r w:rsidR="00885488" w:rsidRPr="004518BD">
        <w:rPr>
          <w:lang w:val="da-DK"/>
        </w:rPr>
        <w:t>ni non dicitur.</w:t>
      </w:r>
    </w:p>
    <w:p w:rsidR="00885488" w:rsidRDefault="007C7F4E" w:rsidP="00415109">
      <w:pPr>
        <w:rPr>
          <w:lang w:val="en-US"/>
        </w:rPr>
      </w:pPr>
      <w:r w:rsidRPr="00BC2E91">
        <w:rPr>
          <w:rStyle w:val="Time1"/>
          <w:lang w:val="fr-FR"/>
        </w:rPr>
        <w:t>Ad laudes</w:t>
      </w:r>
      <w:r w:rsidR="00885488" w:rsidRPr="00B779A9">
        <w:rPr>
          <w:lang w:val="fr-FR"/>
        </w:rPr>
        <w:t xml:space="preserve"> AN </w:t>
      </w:r>
      <w:r w:rsidR="00885488" w:rsidRPr="005A362F">
        <w:rPr>
          <w:rStyle w:val="Incipit"/>
          <w:lang w:val="fr-FR"/>
        </w:rPr>
        <w:t>Haec</w:t>
      </w:r>
      <w:r w:rsidR="005A362F" w:rsidRPr="00BE7D55">
        <w:rPr>
          <w:i/>
          <w:lang w:val="fr-FR"/>
        </w:rPr>
        <w:t xml:space="preserve"> </w:t>
      </w:r>
      <w:r w:rsidR="00885488" w:rsidRPr="005A362F">
        <w:rPr>
          <w:rStyle w:val="Incipit"/>
          <w:lang w:val="fr-FR"/>
        </w:rPr>
        <w:t>est</w:t>
      </w:r>
      <w:r w:rsidR="005A362F" w:rsidRPr="00BE7D55">
        <w:rPr>
          <w:i/>
          <w:lang w:val="fr-FR"/>
        </w:rPr>
        <w:t xml:space="preserve"> </w:t>
      </w:r>
      <w:r w:rsidR="00885488" w:rsidRPr="005A362F">
        <w:rPr>
          <w:rStyle w:val="Incipit"/>
          <w:lang w:val="fr-FR"/>
        </w:rPr>
        <w:t>virgo</w:t>
      </w:r>
      <w:r w:rsidR="005A362F" w:rsidRPr="00BE7D55">
        <w:rPr>
          <w:i/>
          <w:lang w:val="fr-FR"/>
        </w:rPr>
        <w:t xml:space="preserve"> </w:t>
      </w:r>
      <w:r w:rsidR="00885488" w:rsidRPr="005A362F">
        <w:rPr>
          <w:rStyle w:val="Incipit"/>
          <w:lang w:val="fr-FR"/>
        </w:rPr>
        <w:t>sapiens</w:t>
      </w:r>
      <w:r w:rsidR="008535DA" w:rsidRPr="00B779A9">
        <w:rPr>
          <w:lang w:val="fr-FR"/>
        </w:rPr>
        <w:t xml:space="preserve"> sola</w:t>
      </w:r>
      <w:r w:rsidR="00885488" w:rsidRPr="00B779A9">
        <w:rPr>
          <w:lang w:val="fr-FR"/>
        </w:rPr>
        <w:t xml:space="preserve">. HY </w:t>
      </w:r>
      <w:r w:rsidR="00885488" w:rsidRPr="005A362F">
        <w:rPr>
          <w:rStyle w:val="Incipit"/>
          <w:lang w:val="fr-FR"/>
        </w:rPr>
        <w:t>Virginis</w:t>
      </w:r>
      <w:r w:rsidR="005A362F" w:rsidRPr="00BE7D55">
        <w:rPr>
          <w:i/>
          <w:lang w:val="fr-FR"/>
        </w:rPr>
        <w:t xml:space="preserve"> </w:t>
      </w:r>
      <w:r w:rsidR="00885488" w:rsidRPr="005A362F">
        <w:rPr>
          <w:rStyle w:val="Incipit"/>
          <w:lang w:val="fr-FR"/>
        </w:rPr>
        <w:t>proles</w:t>
      </w:r>
      <w:r w:rsidR="00885488" w:rsidRPr="00B779A9">
        <w:rPr>
          <w:lang w:val="fr-FR"/>
        </w:rPr>
        <w:t xml:space="preserve"> omisso illo </w:t>
      </w:r>
      <w:r w:rsidR="00325ED9">
        <w:rPr>
          <w:lang w:val="fr-FR"/>
        </w:rPr>
        <w:t xml:space="preserve">HV </w:t>
      </w:r>
      <w:r w:rsidR="0058473D" w:rsidRPr="00BC2E91">
        <w:rPr>
          <w:rStyle w:val="Incipit"/>
          <w:lang w:val="fr-FR"/>
        </w:rPr>
        <w:t xml:space="preserve">(169r) </w:t>
      </w:r>
      <w:r w:rsidR="00885488" w:rsidRPr="005A362F">
        <w:rPr>
          <w:rStyle w:val="Incipit"/>
          <w:lang w:val="fr-FR"/>
        </w:rPr>
        <w:t>Unde</w:t>
      </w:r>
      <w:r w:rsidR="005A362F" w:rsidRPr="00BE7D55">
        <w:rPr>
          <w:i/>
          <w:lang w:val="fr-FR"/>
        </w:rPr>
        <w:t xml:space="preserve"> </w:t>
      </w:r>
      <w:r w:rsidR="00885488" w:rsidRPr="005A362F">
        <w:rPr>
          <w:rStyle w:val="Incipit"/>
          <w:lang w:val="fr-FR"/>
        </w:rPr>
        <w:t>nec</w:t>
      </w:r>
      <w:r w:rsidR="005A362F" w:rsidRPr="00BE7D55">
        <w:rPr>
          <w:i/>
          <w:lang w:val="fr-FR"/>
        </w:rPr>
        <w:t xml:space="preserve"> </w:t>
      </w:r>
      <w:r w:rsidR="00885488" w:rsidRPr="005A362F">
        <w:rPr>
          <w:rStyle w:val="Incipit"/>
          <w:lang w:val="fr-FR"/>
        </w:rPr>
        <w:t>mortem</w:t>
      </w:r>
      <w:r w:rsidR="00885488" w:rsidRPr="00B779A9">
        <w:rPr>
          <w:lang w:val="fr-FR"/>
        </w:rPr>
        <w:t xml:space="preserve">. VS </w:t>
      </w:r>
      <w:r w:rsidR="00382E22" w:rsidRPr="005A362F">
        <w:rPr>
          <w:rStyle w:val="Incipit"/>
          <w:lang w:val="fr-FR"/>
        </w:rPr>
        <w:t>Adiuv</w:t>
      </w:r>
      <w:r w:rsidR="00885488" w:rsidRPr="005A362F">
        <w:rPr>
          <w:rStyle w:val="Incipit"/>
          <w:lang w:val="fr-FR"/>
        </w:rPr>
        <w:t>abit</w:t>
      </w:r>
      <w:r w:rsidR="005A362F" w:rsidRPr="00BE7D55">
        <w:rPr>
          <w:i/>
          <w:lang w:val="fr-FR"/>
        </w:rPr>
        <w:t xml:space="preserve"> </w:t>
      </w:r>
      <w:r w:rsidR="00885488" w:rsidRPr="005A362F">
        <w:rPr>
          <w:rStyle w:val="Incipit"/>
          <w:lang w:val="fr-FR"/>
        </w:rPr>
        <w:t>eam</w:t>
      </w:r>
      <w:r w:rsidR="00885488" w:rsidRPr="00B779A9">
        <w:rPr>
          <w:lang w:val="fr-FR"/>
        </w:rPr>
        <w:t xml:space="preserve">. AB </w:t>
      </w:r>
      <w:r w:rsidR="00885488" w:rsidRPr="005A362F">
        <w:rPr>
          <w:rStyle w:val="Incipit"/>
          <w:lang w:val="fr-FR"/>
        </w:rPr>
        <w:t>Veni</w:t>
      </w:r>
      <w:r w:rsidR="005A362F" w:rsidRPr="00BE7D55">
        <w:rPr>
          <w:i/>
          <w:lang w:val="fr-FR"/>
        </w:rPr>
        <w:t xml:space="preserve"> </w:t>
      </w:r>
      <w:r w:rsidR="00885488" w:rsidRPr="005A362F">
        <w:rPr>
          <w:rStyle w:val="Incipit"/>
          <w:lang w:val="fr-FR"/>
        </w:rPr>
        <w:t>electa</w:t>
      </w:r>
      <w:r w:rsidR="005A362F" w:rsidRPr="00BE7D55">
        <w:rPr>
          <w:i/>
          <w:lang w:val="fr-FR"/>
        </w:rPr>
        <w:t xml:space="preserve"> </w:t>
      </w:r>
      <w:r w:rsidR="00885488" w:rsidRPr="005A362F">
        <w:rPr>
          <w:rStyle w:val="Incipit"/>
          <w:lang w:val="fr-FR"/>
        </w:rPr>
        <w:t>mea</w:t>
      </w:r>
      <w:r>
        <w:rPr>
          <w:lang w:val="fr-FR"/>
        </w:rPr>
        <w:t>. Suffragium d</w:t>
      </w:r>
      <w:r w:rsidR="00885488" w:rsidRPr="00B779A9">
        <w:rPr>
          <w:lang w:val="fr-FR"/>
        </w:rPr>
        <w:t xml:space="preserve">e beata </w:t>
      </w:r>
      <w:r>
        <w:rPr>
          <w:lang w:val="fr-FR"/>
        </w:rPr>
        <w:t>virgine et de omnibus sanctis</w:t>
      </w:r>
      <w:r w:rsidR="00116A20">
        <w:rPr>
          <w:lang w:val="fr-FR"/>
        </w:rPr>
        <w:t>.</w:t>
      </w:r>
      <w:r w:rsidR="00885488" w:rsidRPr="00B779A9">
        <w:rPr>
          <w:lang w:val="fr-FR"/>
        </w:rPr>
        <w:t xml:space="preserve"> </w:t>
      </w:r>
      <w:r w:rsidR="0058473D">
        <w:rPr>
          <w:lang w:val="en-US"/>
        </w:rPr>
        <w:t xml:space="preserve">[BD] </w:t>
      </w:r>
      <w:r w:rsidR="005F6F99" w:rsidRPr="005A362F">
        <w:rPr>
          <w:rStyle w:val="Incipit"/>
          <w:lang w:val="en-US"/>
        </w:rPr>
        <w:t>Benedicamus</w:t>
      </w:r>
      <w:r w:rsidR="0058473D">
        <w:rPr>
          <w:lang w:val="en-US"/>
        </w:rPr>
        <w:t xml:space="preserve"> ferialiter</w:t>
      </w:r>
      <w:r w:rsidR="00885488">
        <w:rPr>
          <w:lang w:val="en-US"/>
        </w:rPr>
        <w:t>.</w:t>
      </w:r>
    </w:p>
    <w:p w:rsidR="00885488" w:rsidRDefault="007C7F4E" w:rsidP="00415109">
      <w:pPr>
        <w:rPr>
          <w:lang w:val="en-US"/>
        </w:rPr>
      </w:pPr>
      <w:r w:rsidRPr="00BC2E91">
        <w:rPr>
          <w:rStyle w:val="Time1"/>
          <w:lang w:val="en-US"/>
        </w:rPr>
        <w:t>Ad horas</w:t>
      </w:r>
      <w:r w:rsidR="00885488">
        <w:rPr>
          <w:lang w:val="en-US"/>
        </w:rPr>
        <w:t xml:space="preserve"> dicantur laudes.</w:t>
      </w:r>
    </w:p>
    <w:p w:rsidR="00885488" w:rsidRPr="003D0C23" w:rsidRDefault="007C7F4E" w:rsidP="00415109">
      <w:pPr>
        <w:rPr>
          <w:lang w:val="es-ES"/>
        </w:rPr>
      </w:pPr>
      <w:r w:rsidRPr="00BC2E91">
        <w:rPr>
          <w:rStyle w:val="Time1"/>
          <w:lang w:val="en-US"/>
        </w:rPr>
        <w:t>Ad missam</w:t>
      </w:r>
      <w:r w:rsidR="00885488">
        <w:rPr>
          <w:lang w:val="en-US"/>
        </w:rPr>
        <w:t xml:space="preserve"> IN </w:t>
      </w:r>
      <w:r w:rsidR="00885488" w:rsidRPr="005A362F">
        <w:rPr>
          <w:rStyle w:val="Incipit"/>
          <w:lang w:val="en-US"/>
        </w:rPr>
        <w:t>Dilexisti</w:t>
      </w:r>
      <w:r w:rsidR="005A362F" w:rsidRPr="00BE7D55">
        <w:rPr>
          <w:i/>
          <w:lang w:val="en-US"/>
        </w:rPr>
        <w:t xml:space="preserve"> </w:t>
      </w:r>
      <w:r w:rsidR="00E56159" w:rsidRPr="005A362F">
        <w:rPr>
          <w:rStyle w:val="Incipit"/>
          <w:lang w:val="en-US"/>
        </w:rPr>
        <w:t>iustiti</w:t>
      </w:r>
      <w:r w:rsidR="00885488" w:rsidRPr="005A362F">
        <w:rPr>
          <w:rStyle w:val="Incipit"/>
          <w:lang w:val="en-US"/>
        </w:rPr>
        <w:t>am</w:t>
      </w:r>
      <w:r w:rsidR="00DD1415">
        <w:rPr>
          <w:lang w:val="en-US"/>
        </w:rPr>
        <w:t>@2.</w:t>
      </w:r>
      <w:r w:rsidR="00885488">
        <w:rPr>
          <w:lang w:val="en-US"/>
        </w:rPr>
        <w:t xml:space="preserve"> GR </w:t>
      </w:r>
      <w:r w:rsidR="00885488" w:rsidRPr="005A362F">
        <w:rPr>
          <w:rStyle w:val="Incipit"/>
          <w:lang w:val="en-US"/>
        </w:rPr>
        <w:t>Dilexisti</w:t>
      </w:r>
      <w:r w:rsidR="00885488">
        <w:rPr>
          <w:lang w:val="en-US"/>
        </w:rPr>
        <w:t>. In festi</w:t>
      </w:r>
      <w:r w:rsidR="00D66EA2">
        <w:rPr>
          <w:lang w:val="en-US"/>
        </w:rPr>
        <w:t>vita</w:t>
      </w:r>
      <w:r w:rsidR="00885488">
        <w:rPr>
          <w:lang w:val="en-US"/>
        </w:rPr>
        <w:t xml:space="preserve">tibus trium lectionum tractum non canimus. OF </w:t>
      </w:r>
      <w:r w:rsidR="00885488" w:rsidRPr="005A362F">
        <w:rPr>
          <w:rStyle w:val="Incipit"/>
          <w:lang w:val="en-US"/>
        </w:rPr>
        <w:t>Offerentur</w:t>
      </w:r>
      <w:r w:rsidR="005A362F" w:rsidRPr="00BE7D55">
        <w:rPr>
          <w:i/>
          <w:lang w:val="en-US"/>
        </w:rPr>
        <w:t xml:space="preserve"> </w:t>
      </w:r>
      <w:r w:rsidR="00885488" w:rsidRPr="005A362F">
        <w:rPr>
          <w:rStyle w:val="Incipit"/>
          <w:lang w:val="en-US"/>
        </w:rPr>
        <w:t>regi</w:t>
      </w:r>
      <w:r w:rsidR="00DD1415">
        <w:rPr>
          <w:lang w:val="en-US"/>
        </w:rPr>
        <w:t>@3.</w:t>
      </w:r>
      <w:r w:rsidR="00885488">
        <w:rPr>
          <w:lang w:val="en-US"/>
        </w:rPr>
        <w:t xml:space="preserve"> </w:t>
      </w:r>
      <w:r w:rsidR="00885488" w:rsidRPr="003D0C23">
        <w:rPr>
          <w:lang w:val="es-ES"/>
        </w:rPr>
        <w:t xml:space="preserve">CO </w:t>
      </w:r>
      <w:r w:rsidR="00885488" w:rsidRPr="003D0C23">
        <w:rPr>
          <w:rStyle w:val="Incipit"/>
          <w:lang w:val="es-ES"/>
        </w:rPr>
        <w:t>Diffusa</w:t>
      </w:r>
      <w:r w:rsidR="005A362F" w:rsidRPr="003D0C23">
        <w:rPr>
          <w:i/>
          <w:lang w:val="es-ES"/>
        </w:rPr>
        <w:t xml:space="preserve"> </w:t>
      </w:r>
      <w:r w:rsidR="00885488" w:rsidRPr="003D0C23">
        <w:rPr>
          <w:rStyle w:val="Incipit"/>
          <w:lang w:val="es-ES"/>
        </w:rPr>
        <w:t>est</w:t>
      </w:r>
      <w:r w:rsidR="00DD1415" w:rsidRPr="003D0C23">
        <w:rPr>
          <w:lang w:val="es-ES"/>
        </w:rPr>
        <w:t>@3.</w:t>
      </w:r>
    </w:p>
    <w:p w:rsidR="00885488" w:rsidRPr="003D0C23" w:rsidRDefault="007C7F4E" w:rsidP="00415109">
      <w:pPr>
        <w:pStyle w:val="berschrift1"/>
        <w:rPr>
          <w:lang w:val="es-ES"/>
        </w:rPr>
      </w:pPr>
      <w:r w:rsidRPr="003D0C23">
        <w:rPr>
          <w:lang w:val="es-ES"/>
        </w:rPr>
        <w:t>DE SANCTO VALENTINO</w:t>
      </w:r>
    </w:p>
    <w:p w:rsidR="00885488" w:rsidRPr="003D0C23" w:rsidRDefault="00885488" w:rsidP="00415109">
      <w:pPr>
        <w:rPr>
          <w:lang w:val="es-ES"/>
        </w:rPr>
      </w:pPr>
      <w:r w:rsidRPr="003D0C23">
        <w:rPr>
          <w:lang w:val="es-ES"/>
        </w:rPr>
        <w:t>Tres lectiones facimus ut de uno martyre.</w:t>
      </w:r>
    </w:p>
    <w:p w:rsidR="00885488" w:rsidRPr="00B779A9" w:rsidRDefault="007C7F4E" w:rsidP="00415109">
      <w:pPr>
        <w:rPr>
          <w:lang w:val="fr-FR"/>
        </w:rPr>
      </w:pPr>
      <w:r w:rsidRPr="003D0C23">
        <w:rPr>
          <w:rStyle w:val="Time1"/>
          <w:lang w:val="es-ES"/>
        </w:rPr>
        <w:t>Ad vesperas</w:t>
      </w:r>
      <w:r w:rsidR="00885488" w:rsidRPr="003D0C23">
        <w:rPr>
          <w:lang w:val="es-ES"/>
        </w:rPr>
        <w:t xml:space="preserve"> antiphonae et psalmi ferialiter. </w:t>
      </w:r>
      <w:r w:rsidR="00325ED9" w:rsidRPr="003D0C23">
        <w:rPr>
          <w:lang w:val="es-ES"/>
        </w:rPr>
        <w:t xml:space="preserve">HY </w:t>
      </w:r>
      <w:r w:rsidRPr="003D0C23">
        <w:rPr>
          <w:rStyle w:val="Incipit"/>
          <w:lang w:val="es-ES"/>
        </w:rPr>
        <w:t>%D::</w:t>
      </w:r>
      <w:r w:rsidR="00362D68" w:rsidRPr="003D0C23">
        <w:rPr>
          <w:rStyle w:val="Incipit"/>
          <w:lang w:val="es-ES"/>
        </w:rPr>
        <w:t>Iste</w:t>
      </w:r>
      <w:r w:rsidR="00325ED9" w:rsidRPr="003D0C23">
        <w:rPr>
          <w:rStyle w:val="Incipit"/>
          <w:lang w:val="es-ES"/>
        </w:rPr>
        <w:t>%</w:t>
      </w:r>
      <w:r w:rsidR="002D4ADF" w:rsidRPr="003D0C23">
        <w:rPr>
          <w:rStyle w:val="Incipit"/>
          <w:lang w:val="es-ES"/>
        </w:rPr>
        <w:t xml:space="preserve"> </w:t>
      </w:r>
      <w:r w:rsidR="00885488" w:rsidRPr="003D0C23">
        <w:rPr>
          <w:rStyle w:val="Incipit"/>
          <w:lang w:val="es-ES"/>
        </w:rPr>
        <w:t>Deus</w:t>
      </w:r>
      <w:r w:rsidR="005A362F" w:rsidRPr="003D0C23">
        <w:rPr>
          <w:i/>
          <w:lang w:val="es-ES"/>
        </w:rPr>
        <w:t xml:space="preserve"> </w:t>
      </w:r>
      <w:r w:rsidR="00885488" w:rsidRPr="003D0C23">
        <w:rPr>
          <w:rStyle w:val="Incipit"/>
          <w:lang w:val="es-ES"/>
        </w:rPr>
        <w:t>tuorum</w:t>
      </w:r>
      <w:r w:rsidR="005A362F" w:rsidRPr="003D0C23">
        <w:rPr>
          <w:i/>
          <w:lang w:val="es-ES"/>
        </w:rPr>
        <w:t xml:space="preserve"> </w:t>
      </w:r>
      <w:r w:rsidR="00885488" w:rsidRPr="003D0C23">
        <w:rPr>
          <w:rStyle w:val="Incipit"/>
          <w:lang w:val="es-ES"/>
        </w:rPr>
        <w:t>militum</w:t>
      </w:r>
      <w:r w:rsidR="00291EA7" w:rsidRPr="003D0C23">
        <w:rPr>
          <w:lang w:val="es-ES"/>
        </w:rPr>
        <w:t>.</w:t>
      </w:r>
      <w:r w:rsidR="00885488" w:rsidRPr="003D0C23">
        <w:rPr>
          <w:lang w:val="es-ES"/>
        </w:rPr>
        <w:t xml:space="preserve"> VS </w:t>
      </w:r>
      <w:r w:rsidR="00885488" w:rsidRPr="003D0C23">
        <w:rPr>
          <w:rStyle w:val="Incipit"/>
          <w:lang w:val="es-ES"/>
        </w:rPr>
        <w:t>Gloria</w:t>
      </w:r>
      <w:r w:rsidR="005A362F" w:rsidRPr="003D0C23">
        <w:rPr>
          <w:i/>
          <w:lang w:val="es-ES"/>
        </w:rPr>
        <w:t xml:space="preserve"> </w:t>
      </w:r>
      <w:r w:rsidR="00885488" w:rsidRPr="003D0C23">
        <w:rPr>
          <w:rStyle w:val="Incipit"/>
          <w:lang w:val="es-ES"/>
        </w:rPr>
        <w:t>et</w:t>
      </w:r>
      <w:r w:rsidR="005A362F" w:rsidRPr="003D0C23">
        <w:rPr>
          <w:i/>
          <w:lang w:val="es-ES"/>
        </w:rPr>
        <w:t xml:space="preserve"> </w:t>
      </w:r>
      <w:r w:rsidR="00885488" w:rsidRPr="003D0C23">
        <w:rPr>
          <w:rStyle w:val="Incipit"/>
          <w:lang w:val="es-ES"/>
        </w:rPr>
        <w:t>honore</w:t>
      </w:r>
      <w:r w:rsidR="00885488" w:rsidRPr="003D0C23">
        <w:rPr>
          <w:lang w:val="es-ES"/>
        </w:rPr>
        <w:t xml:space="preserve">. AM </w:t>
      </w:r>
      <w:r w:rsidR="00885488" w:rsidRPr="003D0C23">
        <w:rPr>
          <w:rStyle w:val="Incipit"/>
          <w:lang w:val="es-ES"/>
        </w:rPr>
        <w:t>Beatus</w:t>
      </w:r>
      <w:r w:rsidR="005A362F" w:rsidRPr="003D0C23">
        <w:rPr>
          <w:i/>
          <w:lang w:val="es-ES"/>
        </w:rPr>
        <w:t xml:space="preserve"> </w:t>
      </w:r>
      <w:r w:rsidR="00C31823" w:rsidRPr="003D0C23">
        <w:rPr>
          <w:rStyle w:val="Incipit"/>
          <w:lang w:val="es-ES"/>
        </w:rPr>
        <w:t>vir</w:t>
      </w:r>
      <w:r w:rsidR="005A362F" w:rsidRPr="003D0C23">
        <w:rPr>
          <w:i/>
          <w:lang w:val="es-ES"/>
        </w:rPr>
        <w:t xml:space="preserve"> </w:t>
      </w:r>
      <w:r w:rsidR="00885488" w:rsidRPr="003D0C23">
        <w:rPr>
          <w:rStyle w:val="Incipit"/>
          <w:lang w:val="es-ES"/>
        </w:rPr>
        <w:t>qui</w:t>
      </w:r>
      <w:r w:rsidR="005A362F" w:rsidRPr="003D0C23">
        <w:rPr>
          <w:i/>
          <w:lang w:val="es-ES"/>
        </w:rPr>
        <w:t xml:space="preserve"> </w:t>
      </w:r>
      <w:r w:rsidR="00885488" w:rsidRPr="003D0C23">
        <w:rPr>
          <w:rStyle w:val="Incipit"/>
          <w:lang w:val="es-ES"/>
        </w:rPr>
        <w:t>suffert</w:t>
      </w:r>
      <w:r w:rsidRPr="003D0C23">
        <w:rPr>
          <w:lang w:val="es-ES"/>
        </w:rPr>
        <w:t xml:space="preserve">. </w:t>
      </w:r>
      <w:r>
        <w:rPr>
          <w:lang w:val="fr-FR"/>
        </w:rPr>
        <w:t>Suffragium d</w:t>
      </w:r>
      <w:r w:rsidR="00885488" w:rsidRPr="00B779A9">
        <w:rPr>
          <w:lang w:val="fr-FR"/>
        </w:rPr>
        <w:t xml:space="preserve">e beata </w:t>
      </w:r>
      <w:r>
        <w:rPr>
          <w:lang w:val="fr-FR"/>
        </w:rPr>
        <w:t>virgine et de omnibus sanctis</w:t>
      </w:r>
      <w:r w:rsidR="00116A20">
        <w:rPr>
          <w:lang w:val="fr-FR"/>
        </w:rPr>
        <w:t>.</w:t>
      </w:r>
      <w:r w:rsidR="00885488" w:rsidRPr="00B779A9">
        <w:rPr>
          <w:lang w:val="fr-FR"/>
        </w:rPr>
        <w:t xml:space="preserve"> </w:t>
      </w:r>
      <w:r w:rsidR="0058473D" w:rsidRPr="00B779A9">
        <w:rPr>
          <w:lang w:val="fr-FR"/>
        </w:rPr>
        <w:t xml:space="preserve">[BD] </w:t>
      </w:r>
      <w:r w:rsidR="005F6F99" w:rsidRPr="005A362F">
        <w:rPr>
          <w:rStyle w:val="Incipit"/>
          <w:lang w:val="fr-FR"/>
        </w:rPr>
        <w:t>Benedicamus</w:t>
      </w:r>
      <w:r w:rsidR="0058473D" w:rsidRPr="00B779A9">
        <w:rPr>
          <w:lang w:val="fr-FR"/>
        </w:rPr>
        <w:t xml:space="preserve"> ferialiter</w:t>
      </w:r>
      <w:r w:rsidR="00885488" w:rsidRPr="00B779A9">
        <w:rPr>
          <w:lang w:val="fr-FR"/>
        </w:rPr>
        <w:t>.</w:t>
      </w:r>
    </w:p>
    <w:p w:rsidR="00885488" w:rsidRPr="003D0C23" w:rsidRDefault="007C7F4E" w:rsidP="00415109">
      <w:pPr>
        <w:rPr>
          <w:lang w:val="pt-PT"/>
        </w:rPr>
      </w:pPr>
      <w:r w:rsidRPr="003D0C23">
        <w:rPr>
          <w:rStyle w:val="Time1"/>
          <w:lang w:val="en-US"/>
        </w:rPr>
        <w:t>Ad completorium</w:t>
      </w:r>
      <w:r w:rsidR="00885488" w:rsidRPr="003D0C23">
        <w:rPr>
          <w:lang w:val="en-US"/>
        </w:rPr>
        <w:t xml:space="preserve"> HY </w:t>
      </w:r>
      <w:r w:rsidR="00885488" w:rsidRPr="003D0C23">
        <w:rPr>
          <w:rStyle w:val="Incipit"/>
          <w:lang w:val="en-US"/>
        </w:rPr>
        <w:t>Iesu redemptor</w:t>
      </w:r>
      <w:r w:rsidR="00885488" w:rsidRPr="003D0C23">
        <w:rPr>
          <w:lang w:val="en-US"/>
        </w:rPr>
        <w:t xml:space="preserve">. </w:t>
      </w:r>
      <w:r w:rsidR="00885488" w:rsidRPr="003D0C23">
        <w:rPr>
          <w:lang w:val="pt-PT"/>
        </w:rPr>
        <w:t xml:space="preserve">AD </w:t>
      </w:r>
      <w:r w:rsidR="00885488" w:rsidRPr="003D0C23">
        <w:rPr>
          <w:rStyle w:val="Incipit"/>
          <w:lang w:val="pt-PT"/>
        </w:rPr>
        <w:t>Vigila super nos</w:t>
      </w:r>
      <w:r w:rsidR="00885488" w:rsidRPr="003D0C23">
        <w:rPr>
          <w:lang w:val="pt-PT"/>
        </w:rPr>
        <w:t>.</w:t>
      </w:r>
    </w:p>
    <w:p w:rsidR="00885488" w:rsidRPr="003D0C23" w:rsidRDefault="007C7F4E" w:rsidP="00415109">
      <w:pPr>
        <w:rPr>
          <w:lang w:val="pt-PT"/>
        </w:rPr>
      </w:pPr>
      <w:r w:rsidRPr="003D0C23">
        <w:rPr>
          <w:rStyle w:val="Time1"/>
          <w:lang w:val="pt-PT"/>
        </w:rPr>
        <w:t>Ad matutinum</w:t>
      </w:r>
      <w:r w:rsidR="00885488" w:rsidRPr="003D0C23">
        <w:rPr>
          <w:lang w:val="pt-PT"/>
        </w:rPr>
        <w:t xml:space="preserve"> I</w:t>
      </w:r>
      <w:r w:rsidR="0058473D" w:rsidRPr="003D0C23">
        <w:rPr>
          <w:lang w:val="pt-PT"/>
        </w:rPr>
        <w:t>N</w:t>
      </w:r>
      <w:r w:rsidR="00885488" w:rsidRPr="003D0C23">
        <w:rPr>
          <w:lang w:val="pt-PT"/>
        </w:rPr>
        <w:t xml:space="preserve">V </w:t>
      </w:r>
      <w:r w:rsidR="00885488" w:rsidRPr="003D0C23">
        <w:rPr>
          <w:rStyle w:val="Incipit"/>
          <w:lang w:val="pt-PT"/>
        </w:rPr>
        <w:t>Regem martyrum dominum</w:t>
      </w:r>
      <w:r w:rsidR="00885488" w:rsidRPr="003D0C23">
        <w:rPr>
          <w:lang w:val="pt-PT"/>
        </w:rPr>
        <w:t>.</w:t>
      </w:r>
      <w:r w:rsidR="00EB6427" w:rsidRPr="003D0C23">
        <w:rPr>
          <w:lang w:val="pt-PT"/>
        </w:rPr>
        <w:t xml:space="preserve"> </w:t>
      </w:r>
      <w:r w:rsidRPr="003D0C23">
        <w:rPr>
          <w:lang w:val="pt-PT"/>
        </w:rPr>
        <w:t>Ad nocturnum</w:t>
      </w:r>
      <w:r w:rsidR="00885488" w:rsidRPr="003D0C23">
        <w:rPr>
          <w:lang w:val="pt-PT"/>
        </w:rPr>
        <w:t xml:space="preserve"> antiphonae</w:t>
      </w:r>
      <w:r w:rsidR="00325ED9" w:rsidRPr="003D0C23">
        <w:rPr>
          <w:lang w:val="pt-PT"/>
        </w:rPr>
        <w:t>,</w:t>
      </w:r>
      <w:r w:rsidR="00885488" w:rsidRPr="003D0C23">
        <w:rPr>
          <w:lang w:val="pt-PT"/>
        </w:rPr>
        <w:t xml:space="preserve"> </w:t>
      </w:r>
      <w:r w:rsidR="00982EF5" w:rsidRPr="003D0C23">
        <w:rPr>
          <w:lang w:val="pt-PT"/>
        </w:rPr>
        <w:t>hymnu</w:t>
      </w:r>
      <w:r w:rsidR="0058473D" w:rsidRPr="003D0C23">
        <w:rPr>
          <w:lang w:val="pt-PT"/>
        </w:rPr>
        <w:t>s et psalmi feria(169v)liter. Versiculus d</w:t>
      </w:r>
      <w:r w:rsidR="00885488" w:rsidRPr="003D0C23">
        <w:rPr>
          <w:lang w:val="pt-PT"/>
        </w:rPr>
        <w:t xml:space="preserve">e confessoribus. Tres lectiones de tempore. Tria responsoria de uno martyre in </w:t>
      </w:r>
      <w:r w:rsidR="009772E9" w:rsidRPr="003D0C23">
        <w:rPr>
          <w:lang w:val="pt-PT"/>
        </w:rPr>
        <w:t>commu</w:t>
      </w:r>
      <w:r w:rsidR="00885488" w:rsidRPr="003D0C23">
        <w:rPr>
          <w:lang w:val="pt-PT"/>
        </w:rPr>
        <w:t>ni pro ratione feriae.</w:t>
      </w:r>
    </w:p>
    <w:p w:rsidR="00885488" w:rsidRDefault="007C7F4E" w:rsidP="00415109">
      <w:pPr>
        <w:rPr>
          <w:lang w:val="en-US"/>
        </w:rPr>
      </w:pPr>
      <w:r w:rsidRPr="003D0C23">
        <w:rPr>
          <w:rStyle w:val="Time1"/>
          <w:lang w:val="pt-PT"/>
        </w:rPr>
        <w:t>Ad laudes</w:t>
      </w:r>
      <w:r w:rsidR="00885488" w:rsidRPr="003D0C23">
        <w:rPr>
          <w:lang w:val="pt-PT"/>
        </w:rPr>
        <w:t xml:space="preserve"> AN </w:t>
      </w:r>
      <w:r w:rsidR="00885488" w:rsidRPr="003D0C23">
        <w:rPr>
          <w:rStyle w:val="Incipit"/>
          <w:lang w:val="pt-PT"/>
        </w:rPr>
        <w:t>Qui</w:t>
      </w:r>
      <w:r w:rsidR="005A362F" w:rsidRPr="003D0C23">
        <w:rPr>
          <w:i/>
          <w:lang w:val="pt-PT"/>
        </w:rPr>
        <w:t xml:space="preserve"> </w:t>
      </w:r>
      <w:r w:rsidR="00885488" w:rsidRPr="003D0C23">
        <w:rPr>
          <w:rStyle w:val="Incipit"/>
          <w:lang w:val="pt-PT"/>
        </w:rPr>
        <w:t>me</w:t>
      </w:r>
      <w:r w:rsidR="005A362F" w:rsidRPr="003D0C23">
        <w:rPr>
          <w:i/>
          <w:lang w:val="pt-PT"/>
        </w:rPr>
        <w:t xml:space="preserve"> </w:t>
      </w:r>
      <w:r w:rsidR="00885488" w:rsidRPr="003D0C23">
        <w:rPr>
          <w:rStyle w:val="Incipit"/>
          <w:lang w:val="pt-PT"/>
        </w:rPr>
        <w:t>confessus</w:t>
      </w:r>
      <w:r w:rsidR="005A362F" w:rsidRPr="003D0C23">
        <w:rPr>
          <w:i/>
          <w:lang w:val="pt-PT"/>
        </w:rPr>
        <w:t xml:space="preserve"> </w:t>
      </w:r>
      <w:r w:rsidR="00885488" w:rsidRPr="003D0C23">
        <w:rPr>
          <w:rStyle w:val="Incipit"/>
          <w:lang w:val="pt-PT"/>
        </w:rPr>
        <w:t>fuerit</w:t>
      </w:r>
      <w:r w:rsidR="008535DA" w:rsidRPr="003D0C23">
        <w:rPr>
          <w:lang w:val="pt-PT"/>
        </w:rPr>
        <w:t xml:space="preserve"> sola</w:t>
      </w:r>
      <w:r w:rsidR="00885488" w:rsidRPr="003D0C23">
        <w:rPr>
          <w:lang w:val="pt-PT"/>
        </w:rPr>
        <w:t xml:space="preserve">. HY </w:t>
      </w:r>
      <w:r w:rsidR="00885488" w:rsidRPr="003D0C23">
        <w:rPr>
          <w:rStyle w:val="Incipit"/>
          <w:lang w:val="pt-PT"/>
        </w:rPr>
        <w:t>Martyr</w:t>
      </w:r>
      <w:r w:rsidR="005A362F" w:rsidRPr="003D0C23">
        <w:rPr>
          <w:i/>
          <w:lang w:val="pt-PT"/>
        </w:rPr>
        <w:t xml:space="preserve"> </w:t>
      </w:r>
      <w:r w:rsidR="00885488" w:rsidRPr="003D0C23">
        <w:rPr>
          <w:rStyle w:val="Incipit"/>
          <w:lang w:val="pt-PT"/>
        </w:rPr>
        <w:t>dei</w:t>
      </w:r>
      <w:r w:rsidR="00885488" w:rsidRPr="003D0C23">
        <w:rPr>
          <w:lang w:val="pt-PT"/>
        </w:rPr>
        <w:t xml:space="preserve">. VS </w:t>
      </w:r>
      <w:r w:rsidR="00885488" w:rsidRPr="003D0C23">
        <w:rPr>
          <w:rStyle w:val="Incipit"/>
          <w:lang w:val="pt-PT"/>
        </w:rPr>
        <w:t>Iustus</w:t>
      </w:r>
      <w:r w:rsidR="005A362F" w:rsidRPr="003D0C23">
        <w:rPr>
          <w:i/>
          <w:lang w:val="pt-PT"/>
        </w:rPr>
        <w:t xml:space="preserve"> </w:t>
      </w:r>
      <w:r w:rsidR="00885488" w:rsidRPr="003D0C23">
        <w:rPr>
          <w:rStyle w:val="Incipit"/>
          <w:lang w:val="pt-PT"/>
        </w:rPr>
        <w:t>ut</w:t>
      </w:r>
      <w:r w:rsidR="005A362F" w:rsidRPr="003D0C23">
        <w:rPr>
          <w:i/>
          <w:lang w:val="pt-PT"/>
        </w:rPr>
        <w:t xml:space="preserve"> </w:t>
      </w:r>
      <w:r w:rsidR="00885488" w:rsidRPr="003D0C23">
        <w:rPr>
          <w:rStyle w:val="Incipit"/>
          <w:lang w:val="pt-PT"/>
        </w:rPr>
        <w:t>palma</w:t>
      </w:r>
      <w:r w:rsidR="00885488" w:rsidRPr="003D0C23">
        <w:rPr>
          <w:lang w:val="pt-PT"/>
        </w:rPr>
        <w:t xml:space="preserve">. </w:t>
      </w:r>
      <w:r w:rsidR="00885488" w:rsidRPr="00B779A9">
        <w:rPr>
          <w:lang w:val="fr-FR"/>
        </w:rPr>
        <w:t xml:space="preserve">AB </w:t>
      </w:r>
      <w:r w:rsidR="00885488" w:rsidRPr="005A362F">
        <w:rPr>
          <w:rStyle w:val="Incipit"/>
          <w:lang w:val="fr-FR"/>
        </w:rPr>
        <w:t>Hic</w:t>
      </w:r>
      <w:r w:rsidR="005A362F" w:rsidRPr="00BE7D55">
        <w:rPr>
          <w:i/>
          <w:lang w:val="fr-FR"/>
        </w:rPr>
        <w:t xml:space="preserve"> </w:t>
      </w:r>
      <w:r w:rsidR="00C31823" w:rsidRPr="005A362F">
        <w:rPr>
          <w:rStyle w:val="Incipit"/>
          <w:lang w:val="fr-FR"/>
        </w:rPr>
        <w:t>vir</w:t>
      </w:r>
      <w:r w:rsidR="005A362F" w:rsidRPr="00BE7D55">
        <w:rPr>
          <w:i/>
          <w:lang w:val="fr-FR"/>
        </w:rPr>
        <w:t xml:space="preserve"> </w:t>
      </w:r>
      <w:r w:rsidR="00885488" w:rsidRPr="005A362F">
        <w:rPr>
          <w:rStyle w:val="Incipit"/>
          <w:lang w:val="fr-FR"/>
        </w:rPr>
        <w:t>despiciens</w:t>
      </w:r>
      <w:r w:rsidR="005A362F" w:rsidRPr="00BE7D55">
        <w:rPr>
          <w:i/>
          <w:lang w:val="fr-FR"/>
        </w:rPr>
        <w:t xml:space="preserve"> </w:t>
      </w:r>
      <w:r w:rsidR="00885488" w:rsidRPr="005A362F">
        <w:rPr>
          <w:rStyle w:val="Incipit"/>
          <w:lang w:val="fr-FR"/>
        </w:rPr>
        <w:t>mundum</w:t>
      </w:r>
      <w:r>
        <w:rPr>
          <w:lang w:val="fr-FR"/>
        </w:rPr>
        <w:t>. Suffragium d</w:t>
      </w:r>
      <w:r w:rsidR="00885488" w:rsidRPr="00B779A9">
        <w:rPr>
          <w:lang w:val="fr-FR"/>
        </w:rPr>
        <w:t xml:space="preserve">e beata </w:t>
      </w:r>
      <w:r>
        <w:rPr>
          <w:lang w:val="fr-FR"/>
        </w:rPr>
        <w:t>virgine et de omnibus sanctis</w:t>
      </w:r>
      <w:r w:rsidR="00116A20">
        <w:rPr>
          <w:lang w:val="fr-FR"/>
        </w:rPr>
        <w:t>.</w:t>
      </w:r>
      <w:r w:rsidR="00885488" w:rsidRPr="00B779A9">
        <w:rPr>
          <w:lang w:val="fr-FR"/>
        </w:rPr>
        <w:t xml:space="preserve"> </w:t>
      </w:r>
      <w:r w:rsidR="0058473D">
        <w:rPr>
          <w:lang w:val="en-US"/>
        </w:rPr>
        <w:t xml:space="preserve">[BD] </w:t>
      </w:r>
      <w:r w:rsidR="005F6F99" w:rsidRPr="005A362F">
        <w:rPr>
          <w:rStyle w:val="Incipit"/>
          <w:lang w:val="en-US"/>
        </w:rPr>
        <w:t>Benedicamus</w:t>
      </w:r>
      <w:r w:rsidR="0058473D">
        <w:rPr>
          <w:lang w:val="en-US"/>
        </w:rPr>
        <w:t xml:space="preserve"> ferialiter</w:t>
      </w:r>
      <w:r w:rsidR="00885488">
        <w:rPr>
          <w:lang w:val="en-US"/>
        </w:rPr>
        <w:t>.</w:t>
      </w:r>
    </w:p>
    <w:p w:rsidR="00885488" w:rsidRDefault="007C7F4E" w:rsidP="00415109">
      <w:pPr>
        <w:rPr>
          <w:lang w:val="en-US"/>
        </w:rPr>
      </w:pPr>
      <w:r w:rsidRPr="00BC2E91">
        <w:rPr>
          <w:rStyle w:val="Time1"/>
          <w:lang w:val="en-US"/>
        </w:rPr>
        <w:t>Ad horas</w:t>
      </w:r>
      <w:r w:rsidR="00885488">
        <w:rPr>
          <w:lang w:val="en-US"/>
        </w:rPr>
        <w:t xml:space="preserve"> dicantur laudes.</w:t>
      </w:r>
    </w:p>
    <w:p w:rsidR="00885488" w:rsidRPr="00B779A9" w:rsidRDefault="007C7F4E" w:rsidP="00415109">
      <w:pPr>
        <w:rPr>
          <w:lang w:val="it-IT"/>
        </w:rPr>
      </w:pPr>
      <w:r w:rsidRPr="00BC2E91">
        <w:rPr>
          <w:rStyle w:val="Time1"/>
          <w:lang w:val="en-US"/>
        </w:rPr>
        <w:lastRenderedPageBreak/>
        <w:t>Ad missam</w:t>
      </w:r>
      <w:r w:rsidR="00885488">
        <w:rPr>
          <w:lang w:val="en-US"/>
        </w:rPr>
        <w:t xml:space="preserve"> IN </w:t>
      </w:r>
      <w:r w:rsidR="00885488" w:rsidRPr="005A362F">
        <w:rPr>
          <w:rStyle w:val="Incipit"/>
          <w:lang w:val="en-US"/>
        </w:rPr>
        <w:t>In</w:t>
      </w:r>
      <w:r w:rsidR="005A362F" w:rsidRPr="00BE7D55">
        <w:rPr>
          <w:i/>
          <w:lang w:val="en-US"/>
        </w:rPr>
        <w:t xml:space="preserve"> </w:t>
      </w:r>
      <w:r w:rsidR="00C31823" w:rsidRPr="005A362F">
        <w:rPr>
          <w:rStyle w:val="Incipit"/>
          <w:lang w:val="en-US"/>
        </w:rPr>
        <w:t>vir</w:t>
      </w:r>
      <w:r w:rsidR="00885488" w:rsidRPr="005A362F">
        <w:rPr>
          <w:rStyle w:val="Incipit"/>
          <w:lang w:val="en-US"/>
        </w:rPr>
        <w:t>tute</w:t>
      </w:r>
      <w:r w:rsidR="005A362F" w:rsidRPr="00BE7D55">
        <w:rPr>
          <w:i/>
          <w:lang w:val="en-US"/>
        </w:rPr>
        <w:t xml:space="preserve"> </w:t>
      </w:r>
      <w:r w:rsidR="00885488" w:rsidRPr="005A362F">
        <w:rPr>
          <w:rStyle w:val="Incipit"/>
          <w:lang w:val="en-US"/>
        </w:rPr>
        <w:t>tua</w:t>
      </w:r>
      <w:r w:rsidR="00DD1415">
        <w:rPr>
          <w:lang w:val="en-US"/>
        </w:rPr>
        <w:t>@44.</w:t>
      </w:r>
      <w:r w:rsidR="00885488">
        <w:rPr>
          <w:lang w:val="en-US"/>
        </w:rPr>
        <w:t xml:space="preserve"> </w:t>
      </w:r>
      <w:r w:rsidR="00885488" w:rsidRPr="003D0C23">
        <w:rPr>
          <w:lang w:val="en-US"/>
        </w:rPr>
        <w:t xml:space="preserve">GR </w:t>
      </w:r>
      <w:r w:rsidR="00885488" w:rsidRPr="003D0C23">
        <w:rPr>
          <w:rStyle w:val="Incipit"/>
          <w:lang w:val="en-US"/>
        </w:rPr>
        <w:t>Beatus</w:t>
      </w:r>
      <w:r w:rsidR="005A362F" w:rsidRPr="003D0C23">
        <w:rPr>
          <w:i/>
          <w:lang w:val="en-US"/>
        </w:rPr>
        <w:t xml:space="preserve"> </w:t>
      </w:r>
      <w:r w:rsidR="00C31823" w:rsidRPr="003D0C23">
        <w:rPr>
          <w:rStyle w:val="Incipit"/>
          <w:lang w:val="en-US"/>
        </w:rPr>
        <w:t>vir</w:t>
      </w:r>
      <w:r w:rsidR="00DD1415" w:rsidRPr="003D0C23">
        <w:rPr>
          <w:lang w:val="en-US"/>
        </w:rPr>
        <w:t>@44.</w:t>
      </w:r>
      <w:r w:rsidR="00885488" w:rsidRPr="003D0C23">
        <w:rPr>
          <w:lang w:val="en-US"/>
        </w:rPr>
        <w:t xml:space="preserve"> Tractus non dicitur. OF </w:t>
      </w:r>
      <w:r w:rsidR="00885488" w:rsidRPr="003D0C23">
        <w:rPr>
          <w:rStyle w:val="Incipit"/>
          <w:lang w:val="en-US"/>
        </w:rPr>
        <w:t>In</w:t>
      </w:r>
      <w:r w:rsidR="005A362F" w:rsidRPr="003D0C23">
        <w:rPr>
          <w:i/>
          <w:lang w:val="en-US"/>
        </w:rPr>
        <w:t xml:space="preserve"> </w:t>
      </w:r>
      <w:r w:rsidR="00C31823" w:rsidRPr="003D0C23">
        <w:rPr>
          <w:rStyle w:val="Incipit"/>
          <w:lang w:val="en-US"/>
        </w:rPr>
        <w:t>vir</w:t>
      </w:r>
      <w:r w:rsidR="00885488" w:rsidRPr="003D0C23">
        <w:rPr>
          <w:rStyle w:val="Incipit"/>
          <w:lang w:val="en-US"/>
        </w:rPr>
        <w:t>tute</w:t>
      </w:r>
      <w:r w:rsidR="005A362F" w:rsidRPr="003D0C23">
        <w:rPr>
          <w:i/>
          <w:lang w:val="en-US"/>
        </w:rPr>
        <w:t xml:space="preserve"> </w:t>
      </w:r>
      <w:r w:rsidR="00885488" w:rsidRPr="003D0C23">
        <w:rPr>
          <w:rStyle w:val="Incipit"/>
          <w:lang w:val="en-US"/>
        </w:rPr>
        <w:t>tua</w:t>
      </w:r>
      <w:r w:rsidR="00DD1415" w:rsidRPr="003D0C23">
        <w:rPr>
          <w:lang w:val="en-US"/>
        </w:rPr>
        <w:t>@45.</w:t>
      </w:r>
      <w:r w:rsidR="00885488" w:rsidRPr="003D0C23">
        <w:rPr>
          <w:lang w:val="en-US"/>
        </w:rPr>
        <w:t xml:space="preserve"> </w:t>
      </w:r>
      <w:r w:rsidR="00885488" w:rsidRPr="00B779A9">
        <w:rPr>
          <w:lang w:val="it-IT"/>
        </w:rPr>
        <w:t xml:space="preserve">CO </w:t>
      </w:r>
      <w:r w:rsidR="00885488" w:rsidRPr="005A362F">
        <w:rPr>
          <w:rStyle w:val="Incipit"/>
          <w:lang w:val="it-IT"/>
        </w:rPr>
        <w:t>Magna</w:t>
      </w:r>
      <w:r w:rsidR="005A362F" w:rsidRPr="00BE7D55">
        <w:rPr>
          <w:i/>
          <w:lang w:val="it-IT"/>
        </w:rPr>
        <w:t xml:space="preserve"> </w:t>
      </w:r>
      <w:r w:rsidR="00885488" w:rsidRPr="005A362F">
        <w:rPr>
          <w:rStyle w:val="Incipit"/>
          <w:lang w:val="it-IT"/>
        </w:rPr>
        <w:t>est</w:t>
      </w:r>
      <w:r w:rsidR="005A362F" w:rsidRPr="00BE7D55">
        <w:rPr>
          <w:i/>
          <w:lang w:val="it-IT"/>
        </w:rPr>
        <w:t xml:space="preserve"> </w:t>
      </w:r>
      <w:r w:rsidR="00885488" w:rsidRPr="005A362F">
        <w:rPr>
          <w:rStyle w:val="Incipit"/>
          <w:lang w:val="it-IT"/>
        </w:rPr>
        <w:t>gloria</w:t>
      </w:r>
      <w:r w:rsidR="00DD1415">
        <w:rPr>
          <w:lang w:val="it-IT"/>
        </w:rPr>
        <w:t>@</w:t>
      </w:r>
      <w:r w:rsidR="00DD1415" w:rsidRPr="00B779A9">
        <w:rPr>
          <w:lang w:val="it-IT"/>
        </w:rPr>
        <w:t>38.</w:t>
      </w:r>
    </w:p>
    <w:p w:rsidR="00885488" w:rsidRPr="00BC2E91" w:rsidRDefault="00885488" w:rsidP="00415109">
      <w:pPr>
        <w:pStyle w:val="berschrift1"/>
        <w:rPr>
          <w:lang w:val="it-IT"/>
        </w:rPr>
      </w:pPr>
      <w:r w:rsidRPr="00BC2E91">
        <w:rPr>
          <w:lang w:val="it-IT"/>
        </w:rPr>
        <w:t>DOMINICA IN QUINQUAGESIMA</w:t>
      </w:r>
    </w:p>
    <w:p w:rsidR="00885488" w:rsidRPr="003D0C23" w:rsidRDefault="007C7F4E" w:rsidP="00415109">
      <w:pPr>
        <w:rPr>
          <w:lang w:val="pt-PT"/>
        </w:rPr>
      </w:pPr>
      <w:r w:rsidRPr="00BC2E91">
        <w:rPr>
          <w:rStyle w:val="Time1"/>
          <w:lang w:val="it-IT"/>
        </w:rPr>
        <w:t>Ad vesperas</w:t>
      </w:r>
      <w:r w:rsidR="00885488" w:rsidRPr="00B779A9">
        <w:rPr>
          <w:lang w:val="it-IT"/>
        </w:rPr>
        <w:t xml:space="preserve"> antiphonae et psalmi ferialiter. </w:t>
      </w:r>
      <w:r w:rsidR="00885488" w:rsidRPr="003D0C23">
        <w:rPr>
          <w:lang w:val="pt-PT"/>
        </w:rPr>
        <w:t xml:space="preserve">RP </w:t>
      </w:r>
      <w:r w:rsidR="00B2047A" w:rsidRPr="003D0C23">
        <w:rPr>
          <w:rStyle w:val="Incipit"/>
          <w:lang w:val="pt-PT"/>
        </w:rPr>
        <w:t>Ten</w:t>
      </w:r>
      <w:r w:rsidR="00885488" w:rsidRPr="003D0C23">
        <w:rPr>
          <w:rStyle w:val="Incipit"/>
          <w:lang w:val="pt-PT"/>
        </w:rPr>
        <w:t>tavit</w:t>
      </w:r>
      <w:r w:rsidR="005A362F" w:rsidRPr="003D0C23">
        <w:rPr>
          <w:i/>
          <w:lang w:val="pt-PT"/>
        </w:rPr>
        <w:t xml:space="preserve"> </w:t>
      </w:r>
      <w:r w:rsidR="00885488" w:rsidRPr="003D0C23">
        <w:rPr>
          <w:rStyle w:val="Incipit"/>
          <w:lang w:val="pt-PT"/>
        </w:rPr>
        <w:t>deus</w:t>
      </w:r>
      <w:r w:rsidR="005A362F" w:rsidRPr="003D0C23">
        <w:rPr>
          <w:i/>
          <w:lang w:val="pt-PT"/>
        </w:rPr>
        <w:t xml:space="preserve"> </w:t>
      </w:r>
      <w:r w:rsidR="00885488" w:rsidRPr="003D0C23">
        <w:rPr>
          <w:rStyle w:val="Incipit"/>
          <w:lang w:val="pt-PT"/>
        </w:rPr>
        <w:t>Abraham</w:t>
      </w:r>
      <w:r w:rsidR="00885488" w:rsidRPr="003D0C23">
        <w:rPr>
          <w:lang w:val="pt-PT"/>
        </w:rPr>
        <w:t xml:space="preserve">. </w:t>
      </w:r>
      <w:r w:rsidR="00885488" w:rsidRPr="00BC2E91">
        <w:rPr>
          <w:lang w:val="pt-PT"/>
        </w:rPr>
        <w:t xml:space="preserve">HY </w:t>
      </w:r>
      <w:r w:rsidR="00885488" w:rsidRPr="00BC2E91">
        <w:rPr>
          <w:rStyle w:val="Incipit"/>
          <w:lang w:val="pt-PT"/>
        </w:rPr>
        <w:t>Dies</w:t>
      </w:r>
      <w:r w:rsidR="005A362F" w:rsidRPr="00BC2E91">
        <w:rPr>
          <w:i/>
          <w:lang w:val="pt-PT"/>
        </w:rPr>
        <w:t xml:space="preserve"> </w:t>
      </w:r>
      <w:r w:rsidR="00885488" w:rsidRPr="00BC2E91">
        <w:rPr>
          <w:rStyle w:val="Incipit"/>
          <w:lang w:val="pt-PT"/>
        </w:rPr>
        <w:t>absoluti</w:t>
      </w:r>
      <w:r w:rsidR="00885488" w:rsidRPr="00BC2E91">
        <w:rPr>
          <w:lang w:val="pt-PT"/>
        </w:rPr>
        <w:t xml:space="preserve">. </w:t>
      </w:r>
      <w:r w:rsidR="00885488" w:rsidRPr="00B779A9">
        <w:rPr>
          <w:lang w:val="pt-PT"/>
        </w:rPr>
        <w:t xml:space="preserve">VS </w:t>
      </w:r>
      <w:r w:rsidR="00885488" w:rsidRPr="005A362F">
        <w:rPr>
          <w:rStyle w:val="Incipit"/>
          <w:lang w:val="pt-PT"/>
        </w:rPr>
        <w:t>Vespertina</w:t>
      </w:r>
      <w:r w:rsidR="005A362F" w:rsidRPr="00BE7D55">
        <w:rPr>
          <w:i/>
          <w:lang w:val="pt-PT"/>
        </w:rPr>
        <w:t xml:space="preserve"> </w:t>
      </w:r>
      <w:r w:rsidR="00885488" w:rsidRPr="005A362F">
        <w:rPr>
          <w:rStyle w:val="Incipit"/>
          <w:lang w:val="pt-PT"/>
        </w:rPr>
        <w:t>oratio</w:t>
      </w:r>
      <w:r w:rsidR="00885488" w:rsidRPr="00B779A9">
        <w:rPr>
          <w:lang w:val="pt-PT"/>
        </w:rPr>
        <w:t xml:space="preserve">. AM </w:t>
      </w:r>
      <w:r w:rsidR="00885488" w:rsidRPr="005A362F">
        <w:rPr>
          <w:rStyle w:val="Incipit"/>
          <w:lang w:val="pt-PT"/>
        </w:rPr>
        <w:t>Quod</w:t>
      </w:r>
      <w:r w:rsidR="005A362F" w:rsidRPr="00BE7D55">
        <w:rPr>
          <w:i/>
          <w:lang w:val="pt-PT"/>
        </w:rPr>
        <w:t xml:space="preserve"> </w:t>
      </w:r>
      <w:r w:rsidR="00885488" w:rsidRPr="005A362F">
        <w:rPr>
          <w:rStyle w:val="Incipit"/>
          <w:lang w:val="pt-PT"/>
        </w:rPr>
        <w:t>autem</w:t>
      </w:r>
      <w:r w:rsidR="005A362F" w:rsidRPr="00BE7D55">
        <w:rPr>
          <w:i/>
          <w:lang w:val="pt-PT"/>
        </w:rPr>
        <w:t xml:space="preserve"> </w:t>
      </w:r>
      <w:r w:rsidR="00885488" w:rsidRPr="005A362F">
        <w:rPr>
          <w:rStyle w:val="Incipit"/>
          <w:lang w:val="pt-PT"/>
        </w:rPr>
        <w:t>cecidit</w:t>
      </w:r>
      <w:r w:rsidR="005A362F" w:rsidRPr="00BE7D55">
        <w:rPr>
          <w:i/>
          <w:lang w:val="pt-PT"/>
        </w:rPr>
        <w:t xml:space="preserve"> </w:t>
      </w:r>
      <w:r w:rsidR="00885488" w:rsidRPr="005A362F">
        <w:rPr>
          <w:rStyle w:val="Incipit"/>
          <w:lang w:val="pt-PT"/>
        </w:rPr>
        <w:t>in</w:t>
      </w:r>
      <w:r w:rsidR="005A362F" w:rsidRPr="00BE7D55">
        <w:rPr>
          <w:i/>
          <w:lang w:val="pt-PT"/>
        </w:rPr>
        <w:t xml:space="preserve"> </w:t>
      </w:r>
      <w:r w:rsidR="00885488" w:rsidRPr="005A362F">
        <w:rPr>
          <w:rStyle w:val="Incipit"/>
          <w:lang w:val="pt-PT"/>
        </w:rPr>
        <w:t>terram</w:t>
      </w:r>
      <w:r w:rsidR="005A362F" w:rsidRPr="00BE7D55">
        <w:rPr>
          <w:i/>
          <w:lang w:val="pt-PT"/>
        </w:rPr>
        <w:t xml:space="preserve"> </w:t>
      </w:r>
      <w:r w:rsidR="00885488" w:rsidRPr="005A362F">
        <w:rPr>
          <w:rStyle w:val="Incipit"/>
          <w:lang w:val="pt-PT"/>
        </w:rPr>
        <w:t>bonam</w:t>
      </w:r>
      <w:r w:rsidR="00885488" w:rsidRPr="00B779A9">
        <w:rPr>
          <w:lang w:val="pt-PT"/>
        </w:rPr>
        <w:t xml:space="preserve">. </w:t>
      </w:r>
      <w:r w:rsidR="00885488" w:rsidRPr="003D0C23">
        <w:rPr>
          <w:lang w:val="pt-PT"/>
        </w:rPr>
        <w:t>Suffragia quae occurrunt de sanctis</w:t>
      </w:r>
      <w:r w:rsidR="00325ED9" w:rsidRPr="003D0C23">
        <w:rPr>
          <w:lang w:val="pt-PT"/>
        </w:rPr>
        <w:t>,</w:t>
      </w:r>
      <w:r w:rsidR="00885488" w:rsidRPr="003D0C23">
        <w:rPr>
          <w:lang w:val="pt-PT"/>
        </w:rPr>
        <w:t xml:space="preserve"> de beata virgine</w:t>
      </w:r>
      <w:r w:rsidR="00325ED9" w:rsidRPr="003D0C23">
        <w:rPr>
          <w:lang w:val="pt-PT"/>
        </w:rPr>
        <w:t>,</w:t>
      </w:r>
      <w:r w:rsidR="00885488" w:rsidRPr="003D0C23">
        <w:rPr>
          <w:lang w:val="pt-PT"/>
        </w:rPr>
        <w:t xml:space="preserve"> </w:t>
      </w:r>
      <w:r w:rsidR="0058473D" w:rsidRPr="003D0C23">
        <w:rPr>
          <w:lang w:val="pt-PT"/>
        </w:rPr>
        <w:t xml:space="preserve">de sancto Augustino </w:t>
      </w:r>
      <w:r w:rsidR="00885488" w:rsidRPr="003D0C23">
        <w:rPr>
          <w:lang w:val="pt-PT"/>
        </w:rPr>
        <w:t xml:space="preserve">et de omnibus </w:t>
      </w:r>
      <w:r w:rsidR="00BA24A1" w:rsidRPr="003D0C23">
        <w:rPr>
          <w:lang w:val="pt-PT"/>
        </w:rPr>
        <w:t>[</w:t>
      </w:r>
      <w:r w:rsidR="00885488" w:rsidRPr="003D0C23">
        <w:rPr>
          <w:lang w:val="pt-PT"/>
        </w:rPr>
        <w:t>sanctis</w:t>
      </w:r>
      <w:r w:rsidR="00BA24A1" w:rsidRPr="003D0C23">
        <w:rPr>
          <w:lang w:val="pt-PT"/>
        </w:rPr>
        <w:t>]</w:t>
      </w:r>
      <w:r w:rsidR="00885488" w:rsidRPr="003D0C23">
        <w:rPr>
          <w:lang w:val="pt-PT"/>
        </w:rPr>
        <w:t xml:space="preserve"> ut hesterna dominica. </w:t>
      </w:r>
      <w:r w:rsidR="0058473D" w:rsidRPr="003D0C23">
        <w:rPr>
          <w:lang w:val="pt-PT"/>
        </w:rPr>
        <w:t xml:space="preserve">[BD] </w:t>
      </w:r>
      <w:r w:rsidR="005F6F99" w:rsidRPr="003D0C23">
        <w:rPr>
          <w:rStyle w:val="Incipit"/>
          <w:lang w:val="pt-PT"/>
        </w:rPr>
        <w:t>Bene</w:t>
      </w:r>
      <w:r w:rsidR="004C7893" w:rsidRPr="003D0C23">
        <w:rPr>
          <w:rStyle w:val="Incipit"/>
          <w:lang w:val="pt-PT"/>
        </w:rPr>
        <w:t>(170r)</w:t>
      </w:r>
      <w:r w:rsidR="005F6F99" w:rsidRPr="003D0C23">
        <w:rPr>
          <w:rStyle w:val="Incipit"/>
          <w:lang w:val="pt-PT"/>
        </w:rPr>
        <w:t>dicamus</w:t>
      </w:r>
      <w:r w:rsidR="0058473D" w:rsidRPr="003D0C23">
        <w:rPr>
          <w:lang w:val="pt-PT"/>
        </w:rPr>
        <w:t xml:space="preserve"> ferialiter</w:t>
      </w:r>
      <w:r w:rsidR="00885488" w:rsidRPr="003D0C23">
        <w:rPr>
          <w:lang w:val="pt-PT"/>
        </w:rPr>
        <w:t>.</w:t>
      </w:r>
    </w:p>
    <w:p w:rsidR="00885488" w:rsidRPr="003D0C23" w:rsidRDefault="007C7F4E" w:rsidP="00415109">
      <w:pPr>
        <w:rPr>
          <w:lang w:val="pt-PT"/>
        </w:rPr>
      </w:pPr>
      <w:r w:rsidRPr="003D0C23">
        <w:rPr>
          <w:rStyle w:val="Time1"/>
          <w:lang w:val="pt-PT"/>
        </w:rPr>
        <w:t>Ad completorium</w:t>
      </w:r>
      <w:r w:rsidR="00885488" w:rsidRPr="003D0C23">
        <w:rPr>
          <w:lang w:val="pt-PT"/>
        </w:rPr>
        <w:t xml:space="preserve"> HY </w:t>
      </w:r>
      <w:r w:rsidR="00885488" w:rsidRPr="003D0C23">
        <w:rPr>
          <w:rStyle w:val="Incipit"/>
          <w:lang w:val="pt-PT"/>
        </w:rPr>
        <w:t>Iesu</w:t>
      </w:r>
      <w:r w:rsidR="005A362F" w:rsidRPr="003D0C23">
        <w:rPr>
          <w:i/>
          <w:lang w:val="pt-PT"/>
        </w:rPr>
        <w:t xml:space="preserve"> </w:t>
      </w:r>
      <w:r w:rsidR="00885488" w:rsidRPr="003D0C23">
        <w:rPr>
          <w:rStyle w:val="Incipit"/>
          <w:lang w:val="pt-PT"/>
        </w:rPr>
        <w:t>redemptor</w:t>
      </w:r>
      <w:r w:rsidR="005A362F" w:rsidRPr="003D0C23">
        <w:rPr>
          <w:i/>
          <w:lang w:val="pt-PT"/>
        </w:rPr>
        <w:t xml:space="preserve"> </w:t>
      </w:r>
      <w:r w:rsidR="002332ED" w:rsidRPr="003D0C23">
        <w:rPr>
          <w:rStyle w:val="Incipit"/>
          <w:lang w:val="pt-PT"/>
        </w:rPr>
        <w:t>saecul</w:t>
      </w:r>
      <w:r w:rsidR="00885488" w:rsidRPr="003D0C23">
        <w:rPr>
          <w:rStyle w:val="Incipit"/>
          <w:lang w:val="pt-PT"/>
        </w:rPr>
        <w:t>i</w:t>
      </w:r>
      <w:r w:rsidR="00885488" w:rsidRPr="003D0C23">
        <w:rPr>
          <w:lang w:val="pt-PT"/>
        </w:rPr>
        <w:t xml:space="preserve">. AD </w:t>
      </w:r>
      <w:r w:rsidR="00885488" w:rsidRPr="003D0C23">
        <w:rPr>
          <w:rStyle w:val="Incipit"/>
          <w:lang w:val="pt-PT"/>
        </w:rPr>
        <w:t>Pacem</w:t>
      </w:r>
      <w:r w:rsidR="005A362F" w:rsidRPr="003D0C23">
        <w:rPr>
          <w:i/>
          <w:lang w:val="pt-PT"/>
        </w:rPr>
        <w:t xml:space="preserve"> </w:t>
      </w:r>
      <w:r w:rsidR="00885488" w:rsidRPr="003D0C23">
        <w:rPr>
          <w:rStyle w:val="Incipit"/>
          <w:lang w:val="pt-PT"/>
        </w:rPr>
        <w:t>tuam</w:t>
      </w:r>
      <w:r w:rsidR="00885488" w:rsidRPr="003D0C23">
        <w:rPr>
          <w:lang w:val="pt-PT"/>
        </w:rPr>
        <w:t xml:space="preserve">. Ad </w:t>
      </w:r>
      <w:r w:rsidR="000F4FB4" w:rsidRPr="003D0C23">
        <w:rPr>
          <w:lang w:val="pt-PT"/>
        </w:rPr>
        <w:t>Salve</w:t>
      </w:r>
      <w:r w:rsidR="00D03BAF" w:rsidRPr="003D0C23">
        <w:rPr>
          <w:lang w:val="pt-PT"/>
        </w:rPr>
        <w:t xml:space="preserve"> r</w:t>
      </w:r>
      <w:r w:rsidR="00885488" w:rsidRPr="003D0C23">
        <w:rPr>
          <w:lang w:val="pt-PT"/>
        </w:rPr>
        <w:t xml:space="preserve">egina SE </w:t>
      </w:r>
      <w:r w:rsidR="00885488" w:rsidRPr="003D0C23">
        <w:rPr>
          <w:rStyle w:val="Incipit"/>
          <w:lang w:val="pt-PT"/>
        </w:rPr>
        <w:t>Verbum</w:t>
      </w:r>
      <w:r w:rsidR="005A362F" w:rsidRPr="003D0C23">
        <w:rPr>
          <w:i/>
          <w:lang w:val="pt-PT"/>
        </w:rPr>
        <w:t xml:space="preserve"> </w:t>
      </w:r>
      <w:r w:rsidR="00885488" w:rsidRPr="003D0C23">
        <w:rPr>
          <w:rStyle w:val="Incipit"/>
          <w:lang w:val="pt-PT"/>
        </w:rPr>
        <w:t>bonum</w:t>
      </w:r>
      <w:r w:rsidR="00885488" w:rsidRPr="003D0C23">
        <w:rPr>
          <w:lang w:val="pt-PT"/>
        </w:rPr>
        <w:t xml:space="preserve"> vel aliam </w:t>
      </w:r>
      <w:r w:rsidR="00325ED9" w:rsidRPr="003D0C23">
        <w:rPr>
          <w:lang w:val="pt-PT"/>
        </w:rPr>
        <w:t>[SV</w:t>
      </w:r>
      <w:r w:rsidR="004C7893" w:rsidRPr="003D0C23">
        <w:rPr>
          <w:lang w:val="pt-PT"/>
        </w:rPr>
        <w:t xml:space="preserve">] </w:t>
      </w:r>
      <w:r w:rsidR="00885488" w:rsidRPr="003D0C23">
        <w:rPr>
          <w:rStyle w:val="Incipit"/>
          <w:lang w:val="pt-PT"/>
        </w:rPr>
        <w:t>Gaude</w:t>
      </w:r>
      <w:r w:rsidR="005A362F" w:rsidRPr="003D0C23">
        <w:rPr>
          <w:i/>
          <w:lang w:val="pt-PT"/>
        </w:rPr>
        <w:t xml:space="preserve"> </w:t>
      </w:r>
      <w:r w:rsidR="00885488" w:rsidRPr="003D0C23">
        <w:rPr>
          <w:rStyle w:val="Incipit"/>
          <w:lang w:val="pt-PT"/>
        </w:rPr>
        <w:t>Maria</w:t>
      </w:r>
      <w:r w:rsidR="00885488" w:rsidRPr="003D0C23">
        <w:rPr>
          <w:lang w:val="pt-PT"/>
        </w:rPr>
        <w:t>.</w:t>
      </w:r>
    </w:p>
    <w:p w:rsidR="00885488" w:rsidRPr="003D0C23" w:rsidRDefault="007C7F4E" w:rsidP="00415109">
      <w:pPr>
        <w:rPr>
          <w:lang w:val="pt-PT"/>
        </w:rPr>
      </w:pPr>
      <w:r w:rsidRPr="003D0C23">
        <w:rPr>
          <w:rStyle w:val="Time1"/>
          <w:lang w:val="pt-PT"/>
        </w:rPr>
        <w:t>Ad matutinum</w:t>
      </w:r>
      <w:r w:rsidR="00885488" w:rsidRPr="003D0C23">
        <w:rPr>
          <w:lang w:val="pt-PT"/>
        </w:rPr>
        <w:t xml:space="preserve"> I</w:t>
      </w:r>
      <w:r w:rsidR="0058473D" w:rsidRPr="003D0C23">
        <w:rPr>
          <w:lang w:val="pt-PT"/>
        </w:rPr>
        <w:t>N</w:t>
      </w:r>
      <w:r w:rsidR="00885488" w:rsidRPr="003D0C23">
        <w:rPr>
          <w:lang w:val="pt-PT"/>
        </w:rPr>
        <w:t xml:space="preserve">V </w:t>
      </w:r>
      <w:r w:rsidR="00885488" w:rsidRPr="003D0C23">
        <w:rPr>
          <w:rStyle w:val="Incipit"/>
          <w:lang w:val="pt-PT"/>
        </w:rPr>
        <w:t>Adoremus deum</w:t>
      </w:r>
      <w:r w:rsidR="00885488" w:rsidRPr="003D0C23">
        <w:rPr>
          <w:lang w:val="pt-PT"/>
        </w:rPr>
        <w:t xml:space="preserve">. HY </w:t>
      </w:r>
      <w:r w:rsidR="00885488" w:rsidRPr="003D0C23">
        <w:rPr>
          <w:rStyle w:val="Incipit"/>
          <w:lang w:val="pt-PT"/>
        </w:rPr>
        <w:t>Primo dierum omnium</w:t>
      </w:r>
      <w:r w:rsidR="00885488" w:rsidRPr="003D0C23">
        <w:rPr>
          <w:lang w:val="pt-PT"/>
        </w:rPr>
        <w:t>.</w:t>
      </w:r>
      <w:r w:rsidR="00EB6427" w:rsidRPr="003D0C23">
        <w:rPr>
          <w:lang w:val="pt-PT"/>
        </w:rPr>
        <w:t xml:space="preserve"> </w:t>
      </w:r>
      <w:r w:rsidRPr="003D0C23">
        <w:rPr>
          <w:lang w:val="pt-PT"/>
        </w:rPr>
        <w:t>Ad nocturnos</w:t>
      </w:r>
      <w:r w:rsidR="00885488" w:rsidRPr="003D0C23">
        <w:rPr>
          <w:lang w:val="pt-PT"/>
        </w:rPr>
        <w:t xml:space="preserve"> antiphonae et psalmi ut aliis dominicis diebus</w:t>
      </w:r>
      <w:r w:rsidR="00234468" w:rsidRPr="003D0C23">
        <w:rPr>
          <w:lang w:val="pt-PT"/>
        </w:rPr>
        <w:t xml:space="preserve"> cum versiculis</w:t>
      </w:r>
      <w:r w:rsidR="00885488" w:rsidRPr="003D0C23">
        <w:rPr>
          <w:lang w:val="pt-PT"/>
        </w:rPr>
        <w:t xml:space="preserve">. </w:t>
      </w:r>
      <w:r w:rsidR="00D03BAF" w:rsidRPr="003D0C23">
        <w:rPr>
          <w:lang w:val="pt-PT"/>
        </w:rPr>
        <w:t>Lectiones ex</w:t>
      </w:r>
      <w:r w:rsidR="00EB6427" w:rsidRPr="003D0C23">
        <w:rPr>
          <w:lang w:val="pt-PT"/>
        </w:rPr>
        <w:t xml:space="preserve"> libro G</w:t>
      </w:r>
      <w:r w:rsidR="00325ED9" w:rsidRPr="003D0C23">
        <w:rPr>
          <w:lang w:val="pt-PT"/>
        </w:rPr>
        <w:t>enesis duodecimum caput</w:t>
      </w:r>
      <w:r w:rsidR="00D03BAF" w:rsidRPr="003D0C23">
        <w:rPr>
          <w:lang w:val="pt-PT"/>
        </w:rPr>
        <w:t xml:space="preserve"> [</w:t>
      </w:r>
      <w:r w:rsidR="00885488" w:rsidRPr="003D0C23">
        <w:rPr>
          <w:lang w:val="pt-PT"/>
        </w:rPr>
        <w:t>LE</w:t>
      </w:r>
      <w:r w:rsidR="00D03BAF" w:rsidRPr="003D0C23">
        <w:rPr>
          <w:lang w:val="pt-PT"/>
        </w:rPr>
        <w:t>]</w:t>
      </w:r>
      <w:r w:rsidR="00885488" w:rsidRPr="003D0C23">
        <w:rPr>
          <w:lang w:val="pt-PT"/>
        </w:rPr>
        <w:t xml:space="preserve"> </w:t>
      </w:r>
      <w:r w:rsidR="00885488" w:rsidRPr="003D0C23">
        <w:rPr>
          <w:rStyle w:val="Incipit"/>
          <w:lang w:val="pt-PT"/>
        </w:rPr>
        <w:t>Dixit</w:t>
      </w:r>
      <w:r w:rsidR="005A362F" w:rsidRPr="003D0C23">
        <w:rPr>
          <w:i/>
          <w:lang w:val="pt-PT"/>
        </w:rPr>
        <w:t xml:space="preserve"> </w:t>
      </w:r>
      <w:r w:rsidR="00885488" w:rsidRPr="003D0C23">
        <w:rPr>
          <w:rStyle w:val="Incipit"/>
          <w:lang w:val="pt-PT"/>
        </w:rPr>
        <w:t>autem</w:t>
      </w:r>
      <w:r w:rsidR="005A362F" w:rsidRPr="003D0C23">
        <w:rPr>
          <w:i/>
          <w:lang w:val="pt-PT"/>
        </w:rPr>
        <w:t xml:space="preserve"> </w:t>
      </w:r>
      <w:r w:rsidR="00885488" w:rsidRPr="003D0C23">
        <w:rPr>
          <w:rStyle w:val="Incipit"/>
          <w:lang w:val="pt-PT"/>
        </w:rPr>
        <w:t>dominus</w:t>
      </w:r>
      <w:r w:rsidR="005A362F" w:rsidRPr="003D0C23">
        <w:rPr>
          <w:i/>
          <w:lang w:val="pt-PT"/>
        </w:rPr>
        <w:t xml:space="preserve"> </w:t>
      </w:r>
      <w:r w:rsidR="00885488" w:rsidRPr="003D0C23">
        <w:rPr>
          <w:rStyle w:val="Incipit"/>
          <w:lang w:val="pt-PT"/>
        </w:rPr>
        <w:t>ad</w:t>
      </w:r>
      <w:r w:rsidR="005A362F" w:rsidRPr="003D0C23">
        <w:rPr>
          <w:i/>
          <w:lang w:val="pt-PT"/>
        </w:rPr>
        <w:t xml:space="preserve"> </w:t>
      </w:r>
      <w:r w:rsidR="00885488" w:rsidRPr="003D0C23">
        <w:rPr>
          <w:rStyle w:val="Incipit"/>
          <w:lang w:val="pt-PT"/>
        </w:rPr>
        <w:t>Abraham</w:t>
      </w:r>
      <w:r w:rsidR="005A362F" w:rsidRPr="003D0C23">
        <w:rPr>
          <w:i/>
          <w:lang w:val="pt-PT"/>
        </w:rPr>
        <w:t xml:space="preserve"> </w:t>
      </w:r>
      <w:r w:rsidR="00885488" w:rsidRPr="003D0C23">
        <w:rPr>
          <w:rStyle w:val="Incipit"/>
          <w:lang w:val="pt-PT"/>
        </w:rPr>
        <w:t>egredere</w:t>
      </w:r>
      <w:r w:rsidR="005A362F" w:rsidRPr="003D0C23">
        <w:rPr>
          <w:i/>
          <w:lang w:val="pt-PT"/>
        </w:rPr>
        <w:t xml:space="preserve"> </w:t>
      </w:r>
      <w:r w:rsidR="00885488" w:rsidRPr="003D0C23">
        <w:rPr>
          <w:rStyle w:val="Incipit"/>
          <w:lang w:val="pt-PT"/>
        </w:rPr>
        <w:t>de</w:t>
      </w:r>
      <w:r w:rsidR="005A362F" w:rsidRPr="003D0C23">
        <w:rPr>
          <w:i/>
          <w:lang w:val="pt-PT"/>
        </w:rPr>
        <w:t xml:space="preserve"> </w:t>
      </w:r>
      <w:r w:rsidR="00885488" w:rsidRPr="003D0C23">
        <w:rPr>
          <w:rStyle w:val="Incipit"/>
          <w:lang w:val="pt-PT"/>
        </w:rPr>
        <w:t>terra</w:t>
      </w:r>
      <w:r w:rsidR="005A362F" w:rsidRPr="003D0C23">
        <w:rPr>
          <w:i/>
          <w:lang w:val="pt-PT"/>
        </w:rPr>
        <w:t xml:space="preserve"> </w:t>
      </w:r>
      <w:r w:rsidR="00885488" w:rsidRPr="003D0C23">
        <w:rPr>
          <w:rStyle w:val="Incipit"/>
          <w:lang w:val="pt-PT"/>
        </w:rPr>
        <w:t>tua</w:t>
      </w:r>
      <w:r w:rsidR="00885488" w:rsidRPr="003D0C23">
        <w:rPr>
          <w:lang w:val="pt-PT"/>
        </w:rPr>
        <w:t>.</w:t>
      </w:r>
    </w:p>
    <w:p w:rsidR="00885488" w:rsidRPr="00BC2E91" w:rsidRDefault="007C7F4E" w:rsidP="00415109">
      <w:pPr>
        <w:rPr>
          <w:lang w:val="pt-PT"/>
        </w:rPr>
      </w:pPr>
      <w:r w:rsidRPr="00BC2E91">
        <w:rPr>
          <w:rStyle w:val="Time2"/>
          <w:lang w:val="it-IT"/>
        </w:rPr>
        <w:t>In primo nocturno</w:t>
      </w:r>
      <w:r w:rsidR="00885488" w:rsidRPr="00B779A9">
        <w:rPr>
          <w:lang w:val="it-IT"/>
        </w:rPr>
        <w:t xml:space="preserve"> RP </w:t>
      </w:r>
      <w:r w:rsidR="00885488" w:rsidRPr="00BC2E91">
        <w:rPr>
          <w:rStyle w:val="Incipit"/>
          <w:lang w:val="it-IT"/>
        </w:rPr>
        <w:t>Locutus est dominus ad Abraham</w:t>
      </w:r>
      <w:r w:rsidR="00885488" w:rsidRPr="00B779A9">
        <w:rPr>
          <w:lang w:val="it-IT"/>
        </w:rPr>
        <w:t xml:space="preserve">. </w:t>
      </w:r>
      <w:r w:rsidR="00BA24A1" w:rsidRPr="00BC2E91">
        <w:rPr>
          <w:lang w:val="pt-PT"/>
        </w:rPr>
        <w:t>[</w:t>
      </w:r>
      <w:r w:rsidR="00885488" w:rsidRPr="00BC2E91">
        <w:rPr>
          <w:lang w:val="pt-PT"/>
        </w:rPr>
        <w:t>RP</w:t>
      </w:r>
      <w:r w:rsidR="00BA24A1" w:rsidRPr="00BC2E91">
        <w:rPr>
          <w:lang w:val="pt-PT"/>
        </w:rPr>
        <w:t>]</w:t>
      </w:r>
      <w:r w:rsidR="00885488" w:rsidRPr="00BC2E91">
        <w:rPr>
          <w:lang w:val="pt-PT"/>
        </w:rPr>
        <w:t xml:space="preserve"> </w:t>
      </w:r>
      <w:r w:rsidR="00885488" w:rsidRPr="00BC2E91">
        <w:rPr>
          <w:rStyle w:val="Incipit"/>
          <w:lang w:val="pt-PT"/>
        </w:rPr>
        <w:t>Dum staret Abraham</w:t>
      </w:r>
      <w:r w:rsidR="00885488" w:rsidRPr="00BC2E91">
        <w:rPr>
          <w:lang w:val="pt-PT"/>
        </w:rPr>
        <w:t xml:space="preserve">. </w:t>
      </w:r>
      <w:r w:rsidR="00BA24A1" w:rsidRPr="00BC2E91">
        <w:rPr>
          <w:lang w:val="pt-PT"/>
        </w:rPr>
        <w:t>[</w:t>
      </w:r>
      <w:r w:rsidR="00885488" w:rsidRPr="00BC2E91">
        <w:rPr>
          <w:lang w:val="pt-PT"/>
        </w:rPr>
        <w:t>RP</w:t>
      </w:r>
      <w:r w:rsidR="00BA24A1" w:rsidRPr="00BC2E91">
        <w:rPr>
          <w:lang w:val="pt-PT"/>
        </w:rPr>
        <w:t>]</w:t>
      </w:r>
      <w:r w:rsidR="00885488" w:rsidRPr="00BC2E91">
        <w:rPr>
          <w:lang w:val="pt-PT"/>
        </w:rPr>
        <w:t xml:space="preserve"> </w:t>
      </w:r>
      <w:r w:rsidR="00885488" w:rsidRPr="00BC2E91">
        <w:rPr>
          <w:rStyle w:val="Incipit"/>
          <w:lang w:val="pt-PT"/>
        </w:rPr>
        <w:t>Te</w:t>
      </w:r>
      <w:r w:rsidR="00B2047A" w:rsidRPr="00BC2E91">
        <w:rPr>
          <w:rStyle w:val="Incipit"/>
          <w:lang w:val="pt-PT"/>
        </w:rPr>
        <w:t>n</w:t>
      </w:r>
      <w:r w:rsidR="00885488" w:rsidRPr="00BC2E91">
        <w:rPr>
          <w:rStyle w:val="Incipit"/>
          <w:lang w:val="pt-PT"/>
        </w:rPr>
        <w:t>tavit deus Abraham</w:t>
      </w:r>
      <w:r w:rsidR="00885488" w:rsidRPr="00BC2E91">
        <w:rPr>
          <w:lang w:val="pt-PT"/>
        </w:rPr>
        <w:t>.</w:t>
      </w:r>
    </w:p>
    <w:p w:rsidR="00885488" w:rsidRPr="00B779A9" w:rsidRDefault="00270F3D" w:rsidP="00415109">
      <w:pPr>
        <w:rPr>
          <w:lang w:val="it-IT"/>
        </w:rPr>
      </w:pPr>
      <w:r w:rsidRPr="00BC2E91">
        <w:rPr>
          <w:rStyle w:val="Time2"/>
          <w:lang w:val="pt-PT"/>
        </w:rPr>
        <w:t>In secundo nocturno</w:t>
      </w:r>
      <w:r w:rsidR="00885488" w:rsidRPr="00BC2E91">
        <w:rPr>
          <w:lang w:val="pt-PT"/>
        </w:rPr>
        <w:t xml:space="preserve"> RP </w:t>
      </w:r>
      <w:r w:rsidR="00885488" w:rsidRPr="00BC2E91">
        <w:rPr>
          <w:rStyle w:val="Incipit"/>
          <w:lang w:val="pt-PT"/>
        </w:rPr>
        <w:t>Angelus domini</w:t>
      </w:r>
      <w:r w:rsidR="00885488" w:rsidRPr="00BC2E91">
        <w:rPr>
          <w:lang w:val="pt-PT"/>
        </w:rPr>
        <w:t xml:space="preserve">. </w:t>
      </w:r>
      <w:r w:rsidR="00BA24A1" w:rsidRPr="00BC2E91">
        <w:rPr>
          <w:lang w:val="pt-PT"/>
        </w:rPr>
        <w:t>[</w:t>
      </w:r>
      <w:r w:rsidR="00885488" w:rsidRPr="00BC2E91">
        <w:rPr>
          <w:lang w:val="pt-PT"/>
        </w:rPr>
        <w:t>RP</w:t>
      </w:r>
      <w:r w:rsidR="00BA24A1" w:rsidRPr="00BC2E91">
        <w:rPr>
          <w:lang w:val="pt-PT"/>
        </w:rPr>
        <w:t>]</w:t>
      </w:r>
      <w:r w:rsidR="00885488" w:rsidRPr="00BC2E91">
        <w:rPr>
          <w:lang w:val="pt-PT"/>
        </w:rPr>
        <w:t xml:space="preserve"> </w:t>
      </w:r>
      <w:r w:rsidR="00885488" w:rsidRPr="00BC2E91">
        <w:rPr>
          <w:rStyle w:val="Incipit"/>
          <w:lang w:val="pt-PT"/>
        </w:rPr>
        <w:t>Vocavit angelus</w:t>
      </w:r>
      <w:r w:rsidR="00885488" w:rsidRPr="00BC2E91">
        <w:rPr>
          <w:lang w:val="pt-P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BC2E91">
        <w:rPr>
          <w:rStyle w:val="Incipit"/>
          <w:lang w:val="it-IT"/>
        </w:rPr>
        <w:t>Deus domini mei</w:t>
      </w:r>
      <w:r w:rsidR="00885488" w:rsidRPr="00B779A9">
        <w:rPr>
          <w:lang w:val="it-IT"/>
        </w:rPr>
        <w:t>.</w:t>
      </w:r>
    </w:p>
    <w:p w:rsidR="00885488" w:rsidRPr="00B779A9" w:rsidRDefault="00270F3D" w:rsidP="00415109">
      <w:pPr>
        <w:rPr>
          <w:lang w:val="pt-PT"/>
        </w:rPr>
      </w:pPr>
      <w:r w:rsidRPr="00BC2E91">
        <w:rPr>
          <w:rStyle w:val="Time2"/>
          <w:lang w:val="it-IT"/>
        </w:rPr>
        <w:t>In tertio nocturno</w:t>
      </w:r>
      <w:r w:rsidR="00885488" w:rsidRPr="00B779A9">
        <w:rPr>
          <w:lang w:val="it-IT"/>
        </w:rPr>
        <w:t xml:space="preserve"> RP </w:t>
      </w:r>
      <w:r w:rsidR="00885488" w:rsidRPr="00BC2E91">
        <w:rPr>
          <w:rStyle w:val="Incipit"/>
          <w:lang w:val="it-IT"/>
        </w:rPr>
        <w:t>Veni hodie</w:t>
      </w:r>
      <w:r w:rsidR="00885488" w:rsidRPr="00B779A9">
        <w:rPr>
          <w:lang w:val="it-I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Orta autem fame</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Caecus sedebat</w:t>
      </w:r>
      <w:r w:rsidR="00885488" w:rsidRPr="00B779A9">
        <w:rPr>
          <w:lang w:val="pt-PT"/>
        </w:rPr>
        <w:t xml:space="preserve">. (170v) EV </w:t>
      </w:r>
      <w:r w:rsidR="00885488" w:rsidRPr="00BC2E91">
        <w:rPr>
          <w:rStyle w:val="Incipit"/>
          <w:lang w:val="pt-PT"/>
        </w:rPr>
        <w:t>Assumpsit Iesus duodecim discipulos suos</w:t>
      </w:r>
      <w:r>
        <w:rPr>
          <w:lang w:val="pt-PT"/>
        </w:rPr>
        <w:t xml:space="preserve"> ex volumine de tempore.</w:t>
      </w:r>
    </w:p>
    <w:p w:rsidR="00885488" w:rsidRPr="00B779A9" w:rsidRDefault="00270F3D" w:rsidP="00415109">
      <w:pPr>
        <w:rPr>
          <w:lang w:val="fr-FR"/>
        </w:rPr>
      </w:pPr>
      <w:r w:rsidRPr="00BC2E91">
        <w:rPr>
          <w:rStyle w:val="Time1"/>
          <w:lang w:val="it-IT"/>
        </w:rPr>
        <w:t>Ad laudes</w:t>
      </w:r>
      <w:r w:rsidR="00885488" w:rsidRPr="00B779A9">
        <w:rPr>
          <w:lang w:val="it-IT"/>
        </w:rPr>
        <w:t xml:space="preserve"> AN </w:t>
      </w:r>
      <w:r w:rsidR="00885488" w:rsidRPr="005A362F">
        <w:rPr>
          <w:rStyle w:val="Incipit"/>
          <w:lang w:val="it-IT"/>
        </w:rPr>
        <w:t>Secundum</w:t>
      </w:r>
      <w:r w:rsidR="005A362F" w:rsidRPr="00BE7D55">
        <w:rPr>
          <w:i/>
          <w:lang w:val="it-IT"/>
        </w:rPr>
        <w:t xml:space="preserve"> </w:t>
      </w:r>
      <w:r w:rsidR="00885488" w:rsidRPr="005A362F">
        <w:rPr>
          <w:rStyle w:val="Incipit"/>
          <w:lang w:val="it-IT"/>
        </w:rPr>
        <w:t>multitudinem</w:t>
      </w:r>
      <w:r w:rsidR="00885488" w:rsidRPr="00B779A9">
        <w:rPr>
          <w:lang w:val="it-IT"/>
        </w:rPr>
        <w:t xml:space="preserve"> cum reliquis. Psalmi ut in praecedenti dominica. VS </w:t>
      </w:r>
      <w:r w:rsidR="00885488" w:rsidRPr="005A362F">
        <w:rPr>
          <w:rStyle w:val="Incipit"/>
          <w:lang w:val="it-IT"/>
        </w:rPr>
        <w:t>In</w:t>
      </w:r>
      <w:r w:rsidR="005A362F" w:rsidRPr="00BE7D55">
        <w:rPr>
          <w:i/>
          <w:lang w:val="it-IT"/>
        </w:rPr>
        <w:t xml:space="preserve"> </w:t>
      </w:r>
      <w:r w:rsidR="00885488" w:rsidRPr="005A362F">
        <w:rPr>
          <w:rStyle w:val="Incipit"/>
          <w:lang w:val="it-IT"/>
        </w:rPr>
        <w:t>matutinis</w:t>
      </w:r>
      <w:r w:rsidR="00885488" w:rsidRPr="00B779A9">
        <w:rPr>
          <w:lang w:val="it-IT"/>
        </w:rPr>
        <w:t xml:space="preserve">. </w:t>
      </w:r>
      <w:r w:rsidR="00885488" w:rsidRPr="00B779A9">
        <w:rPr>
          <w:lang w:val="fr-FR"/>
        </w:rPr>
        <w:t xml:space="preserve">AB </w:t>
      </w:r>
      <w:r w:rsidR="00885488" w:rsidRPr="005A362F">
        <w:rPr>
          <w:rStyle w:val="Incipit"/>
          <w:lang w:val="fr-FR"/>
        </w:rPr>
        <w:t>Cum</w:t>
      </w:r>
      <w:r w:rsidR="005A362F" w:rsidRPr="00BE7D55">
        <w:rPr>
          <w:i/>
          <w:lang w:val="fr-FR"/>
        </w:rPr>
        <w:t xml:space="preserve"> </w:t>
      </w:r>
      <w:r w:rsidR="00885488" w:rsidRPr="005A362F">
        <w:rPr>
          <w:rStyle w:val="Incipit"/>
          <w:lang w:val="fr-FR"/>
        </w:rPr>
        <w:t>appropinquaret</w:t>
      </w:r>
      <w:r w:rsidR="005A362F" w:rsidRPr="00BE7D55">
        <w:rPr>
          <w:i/>
          <w:lang w:val="fr-FR"/>
        </w:rPr>
        <w:t xml:space="preserve"> </w:t>
      </w:r>
      <w:r w:rsidR="00885488" w:rsidRPr="005A362F">
        <w:rPr>
          <w:rStyle w:val="Incipit"/>
          <w:lang w:val="fr-FR"/>
        </w:rPr>
        <w:t>Iericho</w:t>
      </w:r>
      <w:r w:rsidR="00325ED9">
        <w:rPr>
          <w:lang w:val="fr-FR"/>
        </w:rPr>
        <w:t xml:space="preserve">. Suffragia </w:t>
      </w:r>
      <w:r w:rsidR="00885488" w:rsidRPr="00B779A9">
        <w:rPr>
          <w:lang w:val="fr-FR"/>
        </w:rPr>
        <w:t xml:space="preserve">de sanctis </w:t>
      </w:r>
      <w:r w:rsidR="00325ED9">
        <w:rPr>
          <w:lang w:val="fr-FR"/>
        </w:rPr>
        <w:t xml:space="preserve">quae occurrunt, </w:t>
      </w:r>
      <w:r w:rsidR="00885488" w:rsidRPr="00B779A9">
        <w:rPr>
          <w:lang w:val="fr-FR"/>
        </w:rPr>
        <w:t>de beata virgine</w:t>
      </w:r>
      <w:r w:rsidR="00325ED9">
        <w:rPr>
          <w:lang w:val="fr-FR"/>
        </w:rPr>
        <w:t>,</w:t>
      </w:r>
      <w:r w:rsidR="00885488" w:rsidRPr="00B779A9">
        <w:rPr>
          <w:lang w:val="fr-FR"/>
        </w:rPr>
        <w:t xml:space="preserve"> </w:t>
      </w:r>
      <w:r w:rsidR="0058473D" w:rsidRPr="00B779A9">
        <w:rPr>
          <w:lang w:val="fr-FR"/>
        </w:rPr>
        <w:t xml:space="preserve">de sancto Augustino </w:t>
      </w:r>
      <w:r w:rsidR="00885488" w:rsidRPr="00B779A9">
        <w:rPr>
          <w:lang w:val="fr-FR"/>
        </w:rPr>
        <w:t xml:space="preserve">et de omnibus sanctis. </w:t>
      </w:r>
      <w:r w:rsidR="0058473D" w:rsidRPr="00B779A9">
        <w:rPr>
          <w:lang w:val="fr-FR"/>
        </w:rPr>
        <w:t xml:space="preserve">[BD] </w:t>
      </w:r>
      <w:r w:rsidR="005F6F99" w:rsidRPr="005A362F">
        <w:rPr>
          <w:rStyle w:val="Incipit"/>
          <w:lang w:val="fr-FR"/>
        </w:rPr>
        <w:t>Benedicamus</w:t>
      </w:r>
      <w:r w:rsidR="0058473D" w:rsidRPr="00B779A9">
        <w:rPr>
          <w:lang w:val="fr-FR"/>
        </w:rPr>
        <w:t xml:space="preserve"> ferialiter</w:t>
      </w:r>
      <w:r w:rsidR="00885488" w:rsidRPr="00B779A9">
        <w:rPr>
          <w:lang w:val="fr-FR"/>
        </w:rPr>
        <w:t>.</w:t>
      </w:r>
    </w:p>
    <w:p w:rsidR="00885488" w:rsidRPr="00B779A9" w:rsidRDefault="00270F3D" w:rsidP="00415109">
      <w:pPr>
        <w:rPr>
          <w:lang w:val="fr-FR"/>
        </w:rPr>
      </w:pPr>
      <w:r w:rsidRPr="00BC2E91">
        <w:rPr>
          <w:rStyle w:val="Time1"/>
          <w:lang w:val="fr-FR"/>
        </w:rPr>
        <w:t>Ad primam</w:t>
      </w:r>
      <w:r w:rsidR="00885488" w:rsidRPr="00B779A9">
        <w:rPr>
          <w:lang w:val="fr-FR"/>
        </w:rPr>
        <w:t xml:space="preserve"> AN </w:t>
      </w:r>
      <w:r w:rsidR="00885488" w:rsidRPr="005A362F">
        <w:rPr>
          <w:rStyle w:val="Incipit"/>
          <w:lang w:val="fr-FR"/>
        </w:rPr>
        <w:t>Iter</w:t>
      </w:r>
      <w:r w:rsidR="005A362F" w:rsidRPr="00BE7D55">
        <w:rPr>
          <w:i/>
          <w:lang w:val="fr-FR"/>
        </w:rPr>
        <w:t xml:space="preserve"> </w:t>
      </w:r>
      <w:r w:rsidR="00885488" w:rsidRPr="005A362F">
        <w:rPr>
          <w:rStyle w:val="Incipit"/>
          <w:lang w:val="fr-FR"/>
        </w:rPr>
        <w:t>faciente</w:t>
      </w:r>
      <w:r w:rsidR="00885488" w:rsidRPr="00B779A9">
        <w:rPr>
          <w:lang w:val="fr-FR"/>
        </w:rPr>
        <w:t>.</w:t>
      </w:r>
    </w:p>
    <w:p w:rsidR="00885488" w:rsidRPr="00B779A9" w:rsidRDefault="00270F3D" w:rsidP="00415109">
      <w:pPr>
        <w:rPr>
          <w:lang w:val="fr-FR"/>
        </w:rPr>
      </w:pPr>
      <w:r w:rsidRPr="00BC2E91">
        <w:rPr>
          <w:rStyle w:val="Time1"/>
          <w:lang w:val="fr-FR"/>
        </w:rPr>
        <w:t>Ad tertiam</w:t>
      </w:r>
      <w:r w:rsidR="00885488" w:rsidRPr="00B779A9">
        <w:rPr>
          <w:lang w:val="fr-FR"/>
        </w:rPr>
        <w:t xml:space="preserve"> AN </w:t>
      </w:r>
      <w:r w:rsidR="00C0132E" w:rsidRPr="005A362F">
        <w:rPr>
          <w:rStyle w:val="Incipit"/>
          <w:lang w:val="fr-FR"/>
        </w:rPr>
        <w:t>Miserere</w:t>
      </w:r>
      <w:r w:rsidR="005A362F" w:rsidRPr="00BE7D55">
        <w:rPr>
          <w:i/>
          <w:lang w:val="fr-FR"/>
        </w:rPr>
        <w:t xml:space="preserve"> </w:t>
      </w:r>
      <w:r w:rsidR="00885488" w:rsidRPr="005A362F">
        <w:rPr>
          <w:rStyle w:val="Incipit"/>
          <w:lang w:val="fr-FR"/>
        </w:rPr>
        <w:t>mei</w:t>
      </w:r>
      <w:r w:rsidR="0058473D" w:rsidRPr="00B779A9">
        <w:rPr>
          <w:lang w:val="fr-FR"/>
        </w:rPr>
        <w:t>.</w:t>
      </w:r>
    </w:p>
    <w:p w:rsidR="00885488" w:rsidRPr="00B779A9" w:rsidRDefault="00270F3D" w:rsidP="00415109">
      <w:pPr>
        <w:rPr>
          <w:lang w:val="fr-FR"/>
        </w:rPr>
      </w:pPr>
      <w:r w:rsidRPr="00BC2E91">
        <w:rPr>
          <w:rStyle w:val="Time1"/>
          <w:lang w:val="fr-FR"/>
        </w:rPr>
        <w:t>Ad sextam</w:t>
      </w:r>
      <w:r w:rsidR="00885488" w:rsidRPr="00B779A9">
        <w:rPr>
          <w:lang w:val="fr-FR"/>
        </w:rPr>
        <w:t xml:space="preserve"> AN </w:t>
      </w:r>
      <w:r w:rsidR="00885488" w:rsidRPr="005A362F">
        <w:rPr>
          <w:rStyle w:val="Incipit"/>
          <w:lang w:val="fr-FR"/>
        </w:rPr>
        <w:t>Caecus</w:t>
      </w:r>
      <w:r w:rsidR="005A362F" w:rsidRPr="00BE7D55">
        <w:rPr>
          <w:i/>
          <w:lang w:val="fr-FR"/>
        </w:rPr>
        <w:t xml:space="preserve"> </w:t>
      </w:r>
      <w:r w:rsidR="00885488" w:rsidRPr="005A362F">
        <w:rPr>
          <w:rStyle w:val="Incipit"/>
          <w:lang w:val="fr-FR"/>
        </w:rPr>
        <w:t>sedebat</w:t>
      </w:r>
      <w:r w:rsidR="00885488" w:rsidRPr="00B779A9">
        <w:rPr>
          <w:lang w:val="fr-FR"/>
        </w:rPr>
        <w:t>.</w:t>
      </w:r>
    </w:p>
    <w:p w:rsidR="00885488" w:rsidRPr="00B779A9" w:rsidRDefault="00270F3D" w:rsidP="00415109">
      <w:pPr>
        <w:rPr>
          <w:lang w:val="fr-FR"/>
        </w:rPr>
      </w:pPr>
      <w:r w:rsidRPr="00BC2E91">
        <w:rPr>
          <w:rStyle w:val="Time1"/>
          <w:lang w:val="fr-FR"/>
        </w:rPr>
        <w:t>Ad nonam</w:t>
      </w:r>
      <w:r w:rsidR="00885488" w:rsidRPr="00B779A9">
        <w:rPr>
          <w:lang w:val="fr-FR"/>
        </w:rPr>
        <w:t xml:space="preserve"> AN </w:t>
      </w:r>
      <w:r w:rsidR="00885488" w:rsidRPr="00BC2E91">
        <w:rPr>
          <w:rStyle w:val="Incipit"/>
          <w:lang w:val="fr-FR"/>
        </w:rPr>
        <w:t>Caecus magis ac magis clamabat</w:t>
      </w:r>
      <w:r w:rsidR="00885488" w:rsidRPr="00B779A9">
        <w:rPr>
          <w:lang w:val="fr-FR"/>
        </w:rPr>
        <w:t>.</w:t>
      </w:r>
    </w:p>
    <w:p w:rsidR="00885488" w:rsidRPr="003D0C23" w:rsidRDefault="00270F3D" w:rsidP="00415109">
      <w:pPr>
        <w:rPr>
          <w:lang w:val="pt-PT"/>
        </w:rPr>
      </w:pPr>
      <w:r w:rsidRPr="00BC2E91">
        <w:rPr>
          <w:rStyle w:val="Time1"/>
          <w:lang w:val="it-IT"/>
        </w:rPr>
        <w:t>Ad missam</w:t>
      </w:r>
      <w:r w:rsidR="00885488" w:rsidRPr="00B779A9">
        <w:rPr>
          <w:lang w:val="it-IT"/>
        </w:rPr>
        <w:t xml:space="preserve"> IN </w:t>
      </w:r>
      <w:r w:rsidR="00885488" w:rsidRPr="00BC2E91">
        <w:rPr>
          <w:rStyle w:val="Incipit"/>
          <w:lang w:val="it-IT"/>
        </w:rPr>
        <w:t>Esto mihi</w:t>
      </w:r>
      <w:r w:rsidR="00DD1415">
        <w:rPr>
          <w:lang w:val="it-IT"/>
        </w:rPr>
        <w:t>@</w:t>
      </w:r>
      <w:r w:rsidR="00DD1415" w:rsidRPr="00B779A9">
        <w:rPr>
          <w:lang w:val="it-IT"/>
        </w:rPr>
        <w:t>51.</w:t>
      </w:r>
      <w:r w:rsidR="00885488" w:rsidRPr="00B779A9">
        <w:rPr>
          <w:lang w:val="it-IT"/>
        </w:rPr>
        <w:t xml:space="preserve"> </w:t>
      </w:r>
      <w:r w:rsidR="0058473D" w:rsidRPr="00B779A9">
        <w:rPr>
          <w:lang w:val="fr-FR"/>
        </w:rPr>
        <w:t xml:space="preserve">[KY] </w:t>
      </w:r>
      <w:r w:rsidR="0058473D" w:rsidRPr="00BC2E91">
        <w:rPr>
          <w:rStyle w:val="Incipit"/>
          <w:lang w:val="fr-FR"/>
        </w:rPr>
        <w:t>Kyrie</w:t>
      </w:r>
      <w:r w:rsidR="0058473D" w:rsidRPr="00B779A9">
        <w:rPr>
          <w:lang w:val="fr-FR"/>
        </w:rPr>
        <w:t xml:space="preserve"> et [SA] </w:t>
      </w:r>
      <w:r w:rsidR="0058473D" w:rsidRPr="00BC2E91">
        <w:rPr>
          <w:rStyle w:val="Incipit"/>
          <w:lang w:val="fr-FR"/>
        </w:rPr>
        <w:t>Sanctus</w:t>
      </w:r>
      <w:r w:rsidR="0058473D" w:rsidRPr="00B779A9">
        <w:rPr>
          <w:lang w:val="fr-FR"/>
        </w:rPr>
        <w:t xml:space="preserve"> </w:t>
      </w:r>
      <w:r w:rsidR="00885488" w:rsidRPr="00B779A9">
        <w:rPr>
          <w:lang w:val="fr-FR"/>
        </w:rPr>
        <w:t xml:space="preserve">dominicaliter. </w:t>
      </w:r>
      <w:r w:rsidR="00885488" w:rsidRPr="003D0C23">
        <w:rPr>
          <w:lang w:val="es-ES"/>
        </w:rPr>
        <w:t xml:space="preserve">GR </w:t>
      </w:r>
      <w:r w:rsidR="00885488" w:rsidRPr="003D0C23">
        <w:rPr>
          <w:rStyle w:val="Incipit"/>
          <w:lang w:val="es-ES"/>
        </w:rPr>
        <w:t>Tu es deus</w:t>
      </w:r>
      <w:r w:rsidR="00DD1415" w:rsidRPr="003D0C23">
        <w:rPr>
          <w:lang w:val="es-ES"/>
        </w:rPr>
        <w:t>@51.</w:t>
      </w:r>
      <w:r w:rsidR="00885488" w:rsidRPr="003D0C23">
        <w:rPr>
          <w:lang w:val="es-ES"/>
        </w:rPr>
        <w:t xml:space="preserve"> TR </w:t>
      </w:r>
      <w:r w:rsidR="00885488" w:rsidRPr="003D0C23">
        <w:rPr>
          <w:rStyle w:val="Incipit"/>
          <w:lang w:val="es-ES"/>
        </w:rPr>
        <w:t>Iubilate domino</w:t>
      </w:r>
      <w:r w:rsidR="00DD1415" w:rsidRPr="003D0C23">
        <w:rPr>
          <w:lang w:val="es-ES"/>
        </w:rPr>
        <w:t>@52.</w:t>
      </w:r>
      <w:r w:rsidR="00885488" w:rsidRPr="003D0C23">
        <w:rPr>
          <w:lang w:val="es-ES"/>
        </w:rPr>
        <w:t xml:space="preserve"> OF </w:t>
      </w:r>
      <w:r w:rsidR="00885488" w:rsidRPr="003D0C23">
        <w:rPr>
          <w:rStyle w:val="Incipit"/>
          <w:lang w:val="es-ES"/>
        </w:rPr>
        <w:t>Benedictus es domine</w:t>
      </w:r>
      <w:r w:rsidR="00DD1415" w:rsidRPr="003D0C23">
        <w:rPr>
          <w:lang w:val="es-ES"/>
        </w:rPr>
        <w:t>@52.</w:t>
      </w:r>
      <w:r w:rsidR="00885488" w:rsidRPr="003D0C23">
        <w:rPr>
          <w:lang w:val="es-ES"/>
        </w:rPr>
        <w:t xml:space="preserve"> </w:t>
      </w:r>
      <w:r w:rsidR="00885488" w:rsidRPr="003D0C23">
        <w:rPr>
          <w:lang w:val="pt-PT"/>
        </w:rPr>
        <w:t xml:space="preserve">CO </w:t>
      </w:r>
      <w:r w:rsidR="00885488" w:rsidRPr="003D0C23">
        <w:rPr>
          <w:rStyle w:val="Incipit"/>
          <w:lang w:val="pt-PT"/>
        </w:rPr>
        <w:t>Manducaverunt</w:t>
      </w:r>
      <w:r w:rsidR="00DD1415" w:rsidRPr="003D0C23">
        <w:rPr>
          <w:lang w:val="pt-PT"/>
        </w:rPr>
        <w:t>@52.</w:t>
      </w:r>
    </w:p>
    <w:p w:rsidR="00885488" w:rsidRPr="00BC2E91" w:rsidRDefault="00270F3D" w:rsidP="00415109">
      <w:pPr>
        <w:rPr>
          <w:lang w:val="pt-PT"/>
        </w:rPr>
      </w:pPr>
      <w:r w:rsidRPr="003D0C23">
        <w:rPr>
          <w:rStyle w:val="Time1"/>
          <w:lang w:val="pt-PT"/>
        </w:rPr>
        <w:lastRenderedPageBreak/>
        <w:t>Ad secundas vesperas</w:t>
      </w:r>
      <w:r w:rsidR="00885488" w:rsidRPr="003D0C23">
        <w:rPr>
          <w:lang w:val="pt-PT"/>
        </w:rPr>
        <w:t xml:space="preserve"> AM </w:t>
      </w:r>
      <w:r w:rsidR="00885488" w:rsidRPr="003D0C23">
        <w:rPr>
          <w:rStyle w:val="Incipit"/>
          <w:lang w:val="pt-PT"/>
        </w:rPr>
        <w:t>Transeunte</w:t>
      </w:r>
      <w:r w:rsidR="005A362F" w:rsidRPr="003D0C23">
        <w:rPr>
          <w:i/>
          <w:lang w:val="pt-PT"/>
        </w:rPr>
        <w:t xml:space="preserve"> </w:t>
      </w:r>
      <w:r w:rsidR="00885488" w:rsidRPr="003D0C23">
        <w:rPr>
          <w:rStyle w:val="Incipit"/>
          <w:lang w:val="pt-PT"/>
        </w:rPr>
        <w:t>domino</w:t>
      </w:r>
      <w:r w:rsidR="00885488" w:rsidRPr="003D0C23">
        <w:rPr>
          <w:lang w:val="pt-PT"/>
        </w:rPr>
        <w:t>. Suffragia ut occurrunt</w:t>
      </w:r>
      <w:r w:rsidR="00455A0D" w:rsidRPr="003D0C23">
        <w:rPr>
          <w:lang w:val="pt-PT"/>
        </w:rPr>
        <w:t xml:space="preserve"> d</w:t>
      </w:r>
      <w:r w:rsidR="00C0132E" w:rsidRPr="003D0C23">
        <w:rPr>
          <w:lang w:val="pt-PT"/>
        </w:rPr>
        <w:t>e sanctis</w:t>
      </w:r>
      <w:r w:rsidR="00455A0D" w:rsidRPr="003D0C23">
        <w:rPr>
          <w:lang w:val="pt-PT"/>
        </w:rPr>
        <w:t>.</w:t>
      </w:r>
      <w:r w:rsidR="00885488" w:rsidRPr="003D0C23">
        <w:rPr>
          <w:lang w:val="pt-PT"/>
        </w:rPr>
        <w:t xml:space="preserve"> </w:t>
      </w:r>
      <w:r w:rsidR="00885488" w:rsidRPr="00BC2E91">
        <w:rPr>
          <w:lang w:val="pt-PT"/>
        </w:rPr>
        <w:t xml:space="preserve">(171r) De beata virgine </w:t>
      </w:r>
      <w:r w:rsidR="00BA24A1" w:rsidRPr="00BC2E91">
        <w:rPr>
          <w:lang w:val="pt-PT"/>
        </w:rPr>
        <w:t>[</w:t>
      </w:r>
      <w:r w:rsidR="00885488" w:rsidRPr="00BC2E91">
        <w:rPr>
          <w:lang w:val="pt-PT"/>
        </w:rPr>
        <w:t>AC</w:t>
      </w:r>
      <w:r w:rsidR="00BA24A1" w:rsidRPr="00BC2E91">
        <w:rPr>
          <w:lang w:val="pt-PT"/>
        </w:rPr>
        <w:t>]</w:t>
      </w:r>
      <w:r w:rsidR="00885488" w:rsidRPr="00BC2E91">
        <w:rPr>
          <w:lang w:val="pt-PT"/>
        </w:rPr>
        <w:t xml:space="preserve"> </w:t>
      </w:r>
      <w:r w:rsidR="00885488" w:rsidRPr="00BC2E91">
        <w:rPr>
          <w:rStyle w:val="Incipit"/>
          <w:lang w:val="pt-PT"/>
        </w:rPr>
        <w:t>Sub</w:t>
      </w:r>
      <w:r w:rsidR="005A362F" w:rsidRPr="00BC2E91">
        <w:rPr>
          <w:i/>
          <w:lang w:val="pt-PT"/>
        </w:rPr>
        <w:t xml:space="preserve"> </w:t>
      </w:r>
      <w:r w:rsidR="00885488" w:rsidRPr="00BC2E91">
        <w:rPr>
          <w:rStyle w:val="Incipit"/>
          <w:lang w:val="pt-PT"/>
        </w:rPr>
        <w:t>tuam</w:t>
      </w:r>
      <w:r w:rsidR="005A362F" w:rsidRPr="00BC2E91">
        <w:rPr>
          <w:i/>
          <w:lang w:val="pt-PT"/>
        </w:rPr>
        <w:t xml:space="preserve"> </w:t>
      </w:r>
      <w:r w:rsidR="00885488" w:rsidRPr="00BC2E91">
        <w:rPr>
          <w:rStyle w:val="Incipit"/>
          <w:lang w:val="pt-PT"/>
        </w:rPr>
        <w:t>protectionem</w:t>
      </w:r>
      <w:r w:rsidR="00885488" w:rsidRPr="00BC2E91">
        <w:rPr>
          <w:lang w:val="pt-PT"/>
        </w:rPr>
        <w:t xml:space="preserve">. De omnibus sanctis </w:t>
      </w:r>
      <w:r w:rsidR="00BA24A1" w:rsidRPr="00BC2E91">
        <w:rPr>
          <w:lang w:val="pt-PT"/>
        </w:rPr>
        <w:t>[</w:t>
      </w:r>
      <w:r w:rsidR="00885488" w:rsidRPr="00BC2E91">
        <w:rPr>
          <w:lang w:val="pt-PT"/>
        </w:rPr>
        <w:t>AC</w:t>
      </w:r>
      <w:r w:rsidR="00BA24A1" w:rsidRPr="00BC2E91">
        <w:rPr>
          <w:lang w:val="pt-PT"/>
        </w:rPr>
        <w:t>]</w:t>
      </w:r>
      <w:r w:rsidR="00885488" w:rsidRPr="00BC2E91">
        <w:rPr>
          <w:lang w:val="pt-PT"/>
        </w:rPr>
        <w:t xml:space="preserve"> </w:t>
      </w:r>
      <w:r w:rsidR="00885488" w:rsidRPr="00BC2E91">
        <w:rPr>
          <w:rStyle w:val="Incipit"/>
          <w:lang w:val="pt-PT"/>
        </w:rPr>
        <w:t>Reddet</w:t>
      </w:r>
      <w:r w:rsidR="005A362F" w:rsidRPr="00BC2E91">
        <w:rPr>
          <w:i/>
          <w:lang w:val="pt-PT"/>
        </w:rPr>
        <w:t xml:space="preserve"> </w:t>
      </w:r>
      <w:r w:rsidR="00885488" w:rsidRPr="00BC2E91">
        <w:rPr>
          <w:rStyle w:val="Incipit"/>
          <w:lang w:val="pt-PT"/>
        </w:rPr>
        <w:t>deus</w:t>
      </w:r>
      <w:r w:rsidR="00885488" w:rsidRPr="00BC2E91">
        <w:rPr>
          <w:lang w:val="pt-PT"/>
        </w:rPr>
        <w:t xml:space="preserve">. </w:t>
      </w:r>
      <w:r w:rsidR="0058473D" w:rsidRPr="00BC2E91">
        <w:rPr>
          <w:lang w:val="pt-PT"/>
        </w:rPr>
        <w:t xml:space="preserve">[BD] </w:t>
      </w:r>
      <w:r w:rsidR="005F6F99" w:rsidRPr="00BC2E91">
        <w:rPr>
          <w:rStyle w:val="Incipit"/>
          <w:lang w:val="pt-PT"/>
        </w:rPr>
        <w:t>Benedicamus</w:t>
      </w:r>
      <w:r w:rsidR="0058473D" w:rsidRPr="00BC2E91">
        <w:rPr>
          <w:lang w:val="pt-PT"/>
        </w:rPr>
        <w:t xml:space="preserve"> f</w:t>
      </w:r>
      <w:r w:rsidR="00885488" w:rsidRPr="00BC2E91">
        <w:rPr>
          <w:lang w:val="pt-PT"/>
        </w:rPr>
        <w:t>erialiter.</w:t>
      </w:r>
    </w:p>
    <w:p w:rsidR="00885488" w:rsidRPr="00BC2E91" w:rsidRDefault="00270F3D" w:rsidP="00415109">
      <w:pPr>
        <w:rPr>
          <w:lang w:val="pt-PT"/>
        </w:rPr>
      </w:pPr>
      <w:r w:rsidRPr="00BC2E91">
        <w:rPr>
          <w:rStyle w:val="Time1"/>
          <w:lang w:val="pt-PT"/>
        </w:rPr>
        <w:t>Ad completorium</w:t>
      </w:r>
      <w:r w:rsidR="00885488" w:rsidRPr="00BC2E91">
        <w:rPr>
          <w:lang w:val="pt-PT"/>
        </w:rPr>
        <w:t xml:space="preserve"> AN </w:t>
      </w:r>
      <w:r w:rsidR="00885488" w:rsidRPr="00BC2E91">
        <w:rPr>
          <w:rStyle w:val="Incipit"/>
          <w:lang w:val="pt-PT"/>
        </w:rPr>
        <w:t>Vigila</w:t>
      </w:r>
      <w:r w:rsidR="00885488" w:rsidRPr="00BC2E91">
        <w:rPr>
          <w:lang w:val="pt-PT"/>
        </w:rPr>
        <w:t>.</w:t>
      </w:r>
    </w:p>
    <w:p w:rsidR="00885488" w:rsidRPr="00BC2E91" w:rsidRDefault="00885488" w:rsidP="00415109">
      <w:pPr>
        <w:pStyle w:val="berschrift1"/>
        <w:rPr>
          <w:lang w:val="pt-PT"/>
        </w:rPr>
      </w:pPr>
      <w:r w:rsidRPr="00BC2E91">
        <w:rPr>
          <w:lang w:val="pt-PT"/>
        </w:rPr>
        <w:t>DE SANCTA</w:t>
      </w:r>
      <w:r w:rsidR="00270F3D" w:rsidRPr="00BC2E91">
        <w:rPr>
          <w:lang w:val="pt-PT"/>
        </w:rPr>
        <w:t xml:space="preserve"> IULIANA</w:t>
      </w:r>
    </w:p>
    <w:p w:rsidR="00885488" w:rsidRPr="003D0C23" w:rsidRDefault="000F4FB4" w:rsidP="00415109">
      <w:pPr>
        <w:rPr>
          <w:lang w:val="fr-FR"/>
        </w:rPr>
      </w:pPr>
      <w:r w:rsidRPr="003D0C23">
        <w:rPr>
          <w:lang w:val="fr-FR"/>
        </w:rPr>
        <w:t>Novem</w:t>
      </w:r>
      <w:r w:rsidR="00885488" w:rsidRPr="003D0C23">
        <w:rPr>
          <w:lang w:val="fr-FR"/>
        </w:rPr>
        <w:t xml:space="preserve"> lectiones facimus ut de virgine et martyre.</w:t>
      </w:r>
    </w:p>
    <w:p w:rsidR="00885488" w:rsidRPr="00B779A9" w:rsidRDefault="006C4429" w:rsidP="00415109">
      <w:pPr>
        <w:rPr>
          <w:lang w:val="it-IT"/>
        </w:rPr>
      </w:pPr>
      <w:r w:rsidRPr="003D0C23">
        <w:rPr>
          <w:rStyle w:val="Time1"/>
          <w:lang w:val="fr-FR"/>
        </w:rPr>
        <w:t>Ad vesperas</w:t>
      </w:r>
      <w:r w:rsidR="00885488" w:rsidRPr="003D0C23">
        <w:rPr>
          <w:lang w:val="fr-FR"/>
        </w:rPr>
        <w:t xml:space="preserve"> antiphonae et psalmi ferialiter. RP </w:t>
      </w:r>
      <w:r w:rsidR="00885488" w:rsidRPr="003D0C23">
        <w:rPr>
          <w:rStyle w:val="Incipit"/>
          <w:lang w:val="fr-FR"/>
        </w:rPr>
        <w:t>Regnum</w:t>
      </w:r>
      <w:r w:rsidR="005A362F" w:rsidRPr="003D0C23">
        <w:rPr>
          <w:i/>
          <w:lang w:val="fr-FR"/>
        </w:rPr>
        <w:t xml:space="preserve"> </w:t>
      </w:r>
      <w:r w:rsidR="00885488" w:rsidRPr="003D0C23">
        <w:rPr>
          <w:rStyle w:val="Incipit"/>
          <w:lang w:val="fr-FR"/>
        </w:rPr>
        <w:t>mundi</w:t>
      </w:r>
      <w:r w:rsidR="00885488" w:rsidRPr="003D0C23">
        <w:rPr>
          <w:lang w:val="fr-FR"/>
        </w:rPr>
        <w:t xml:space="preserve">. HY </w:t>
      </w:r>
      <w:r w:rsidR="00885488" w:rsidRPr="003D0C23">
        <w:rPr>
          <w:rStyle w:val="Incipit"/>
          <w:lang w:val="fr-FR"/>
        </w:rPr>
        <w:t>Iesu</w:t>
      </w:r>
      <w:r w:rsidR="005A362F" w:rsidRPr="003D0C23">
        <w:rPr>
          <w:i/>
          <w:lang w:val="fr-FR"/>
        </w:rPr>
        <w:t xml:space="preserve"> </w:t>
      </w:r>
      <w:r w:rsidR="00885488" w:rsidRPr="003D0C23">
        <w:rPr>
          <w:rStyle w:val="Incipit"/>
          <w:lang w:val="fr-FR"/>
        </w:rPr>
        <w:t>corona</w:t>
      </w:r>
      <w:r w:rsidR="005A362F" w:rsidRPr="003D0C23">
        <w:rPr>
          <w:i/>
          <w:lang w:val="fr-FR"/>
        </w:rPr>
        <w:t xml:space="preserve"> </w:t>
      </w:r>
      <w:r w:rsidR="00885488" w:rsidRPr="003D0C23">
        <w:rPr>
          <w:rStyle w:val="Incipit"/>
          <w:lang w:val="fr-FR"/>
        </w:rPr>
        <w:t>virginum</w:t>
      </w:r>
      <w:r w:rsidR="00885488" w:rsidRPr="003D0C23">
        <w:rPr>
          <w:lang w:val="fr-FR"/>
        </w:rPr>
        <w:t xml:space="preserve">. </w:t>
      </w:r>
      <w:r w:rsidR="00885488" w:rsidRPr="00B779A9">
        <w:rPr>
          <w:lang w:val="it-IT"/>
        </w:rPr>
        <w:t xml:space="preserve">VS </w:t>
      </w:r>
      <w:r w:rsidR="00885488" w:rsidRPr="005A362F">
        <w:rPr>
          <w:rStyle w:val="Incipit"/>
          <w:lang w:val="it-IT"/>
        </w:rPr>
        <w:t>Specie</w:t>
      </w:r>
      <w:r w:rsidR="005A362F" w:rsidRPr="00BE7D55">
        <w:rPr>
          <w:i/>
          <w:lang w:val="it-IT"/>
        </w:rPr>
        <w:t xml:space="preserve"> </w:t>
      </w:r>
      <w:r w:rsidR="00885488" w:rsidRPr="005A362F">
        <w:rPr>
          <w:rStyle w:val="Incipit"/>
          <w:lang w:val="it-IT"/>
        </w:rPr>
        <w:t>tua</w:t>
      </w:r>
      <w:r w:rsidR="00885488" w:rsidRPr="00B779A9">
        <w:rPr>
          <w:lang w:val="it-IT"/>
        </w:rPr>
        <w:t xml:space="preserve">. AM </w:t>
      </w:r>
      <w:r w:rsidR="00885488" w:rsidRPr="005A362F">
        <w:rPr>
          <w:rStyle w:val="Incipit"/>
          <w:lang w:val="it-IT"/>
        </w:rPr>
        <w:t>Veni</w:t>
      </w:r>
      <w:r w:rsidR="005A362F" w:rsidRPr="00BE7D55">
        <w:rPr>
          <w:i/>
          <w:lang w:val="it-IT"/>
        </w:rPr>
        <w:t xml:space="preserve"> </w:t>
      </w:r>
      <w:r w:rsidR="00885488" w:rsidRPr="005A362F">
        <w:rPr>
          <w:rStyle w:val="Incipit"/>
          <w:lang w:val="it-IT"/>
        </w:rPr>
        <w:t>sponsa</w:t>
      </w:r>
      <w:r w:rsidR="005A362F" w:rsidRPr="00BE7D55">
        <w:rPr>
          <w:i/>
          <w:lang w:val="it-IT"/>
        </w:rPr>
        <w:t xml:space="preserve"> </w:t>
      </w:r>
      <w:r w:rsidR="00885488" w:rsidRPr="005A362F">
        <w:rPr>
          <w:rStyle w:val="Incipit"/>
          <w:lang w:val="it-IT"/>
        </w:rPr>
        <w:t>Christi</w:t>
      </w:r>
      <w:r w:rsidR="00885488" w:rsidRPr="00B779A9">
        <w:rPr>
          <w:lang w:val="it-IT"/>
        </w:rPr>
        <w:t xml:space="preserve">. </w:t>
      </w:r>
      <w:r w:rsidR="0058473D" w:rsidRPr="00B779A9">
        <w:rPr>
          <w:lang w:val="it-IT"/>
        </w:rPr>
        <w:t xml:space="preserve">[BD] </w:t>
      </w:r>
      <w:r w:rsidR="005F6F99" w:rsidRPr="005A362F">
        <w:rPr>
          <w:rStyle w:val="Incipit"/>
          <w:lang w:val="it-IT"/>
        </w:rPr>
        <w:t>Benedicamus</w:t>
      </w:r>
      <w:r w:rsidR="0058473D" w:rsidRPr="00B779A9">
        <w:rPr>
          <w:lang w:val="it-IT"/>
        </w:rPr>
        <w:t xml:space="preserve"> ferialiter</w:t>
      </w:r>
      <w:r w:rsidR="00885488" w:rsidRPr="00B779A9">
        <w:rPr>
          <w:lang w:val="it-IT"/>
        </w:rPr>
        <w:t>.</w:t>
      </w:r>
    </w:p>
    <w:p w:rsidR="00885488" w:rsidRPr="00B779A9" w:rsidRDefault="006C4429" w:rsidP="00415109">
      <w:pPr>
        <w:rPr>
          <w:lang w:val="pt-PT"/>
        </w:rPr>
      </w:pPr>
      <w:r w:rsidRPr="00BC2E91">
        <w:rPr>
          <w:rStyle w:val="Time1"/>
          <w:lang w:val="en-US"/>
        </w:rPr>
        <w:t>Ad completorium</w:t>
      </w:r>
      <w:r w:rsidR="00885488">
        <w:rPr>
          <w:lang w:val="en-US"/>
        </w:rPr>
        <w:t xml:space="preserve"> HY </w:t>
      </w:r>
      <w:r w:rsidR="00885488" w:rsidRPr="00BC2E91">
        <w:rPr>
          <w:rStyle w:val="Incipit"/>
          <w:lang w:val="en-US"/>
        </w:rPr>
        <w:t>Iesu redemptor</w:t>
      </w:r>
      <w:r w:rsidR="00885488">
        <w:rPr>
          <w:lang w:val="en-US"/>
        </w:rPr>
        <w:t xml:space="preserve">. </w:t>
      </w:r>
      <w:r w:rsidR="00885488" w:rsidRPr="00B779A9">
        <w:rPr>
          <w:lang w:val="pt-PT"/>
        </w:rPr>
        <w:t xml:space="preserve">AD </w:t>
      </w:r>
      <w:r w:rsidR="00885488" w:rsidRPr="00BC2E91">
        <w:rPr>
          <w:rStyle w:val="Incipit"/>
          <w:lang w:val="pt-PT"/>
        </w:rPr>
        <w:t>Vigila super nos</w:t>
      </w:r>
      <w:r w:rsidR="00885488" w:rsidRPr="00B779A9">
        <w:rPr>
          <w:lang w:val="pt-PT"/>
        </w:rPr>
        <w:t>.</w:t>
      </w:r>
    </w:p>
    <w:p w:rsidR="00885488" w:rsidRPr="00B779A9" w:rsidRDefault="006C4429" w:rsidP="00415109">
      <w:pPr>
        <w:rPr>
          <w:lang w:val="pt-PT"/>
        </w:rPr>
      </w:pPr>
      <w:r w:rsidRPr="00BC2E91">
        <w:rPr>
          <w:rStyle w:val="Time1"/>
          <w:lang w:val="pt-PT"/>
        </w:rPr>
        <w:t>Ad matutinum</w:t>
      </w:r>
      <w:r w:rsidR="00885488" w:rsidRPr="00B779A9">
        <w:rPr>
          <w:lang w:val="pt-PT"/>
        </w:rPr>
        <w:t xml:space="preserve"> I</w:t>
      </w:r>
      <w:r w:rsidR="0058473D" w:rsidRPr="00B779A9">
        <w:rPr>
          <w:lang w:val="pt-PT"/>
        </w:rPr>
        <w:t>N</w:t>
      </w:r>
      <w:r w:rsidR="00885488" w:rsidRPr="00B779A9">
        <w:rPr>
          <w:lang w:val="pt-PT"/>
        </w:rPr>
        <w:t xml:space="preserve">V </w:t>
      </w:r>
      <w:r w:rsidR="00885488" w:rsidRPr="00BC2E91">
        <w:rPr>
          <w:rStyle w:val="Incipit"/>
          <w:lang w:val="pt-PT"/>
        </w:rPr>
        <w:t xml:space="preserve">Regem </w:t>
      </w:r>
      <w:r w:rsidR="00C31823" w:rsidRPr="00BC2E91">
        <w:rPr>
          <w:rStyle w:val="Incipit"/>
          <w:lang w:val="pt-PT"/>
        </w:rPr>
        <w:t>vir</w:t>
      </w:r>
      <w:r w:rsidR="00885488" w:rsidRPr="00BC2E91">
        <w:rPr>
          <w:rStyle w:val="Incipit"/>
          <w:lang w:val="pt-PT"/>
        </w:rPr>
        <w:t>ginum dominum</w:t>
      </w:r>
      <w:r w:rsidR="00885488" w:rsidRPr="00B779A9">
        <w:rPr>
          <w:lang w:val="pt-PT"/>
        </w:rPr>
        <w:t xml:space="preserve">. HY </w:t>
      </w:r>
      <w:r w:rsidR="00885488" w:rsidRPr="00BC2E91">
        <w:rPr>
          <w:rStyle w:val="Incipit"/>
          <w:lang w:val="pt-PT"/>
        </w:rPr>
        <w:t>Iesu corona virginum</w:t>
      </w:r>
      <w:r w:rsidR="00885488" w:rsidRPr="00B779A9">
        <w:rPr>
          <w:lang w:val="pt-PT"/>
        </w:rPr>
        <w:t>.</w:t>
      </w:r>
      <w:r w:rsidR="00EB6427">
        <w:rPr>
          <w:lang w:val="pt-PT"/>
        </w:rPr>
        <w:t xml:space="preserve"> </w:t>
      </w:r>
      <w:r w:rsidRPr="004518BD">
        <w:rPr>
          <w:lang w:val="pt-PT"/>
        </w:rPr>
        <w:t>Ad nocturnum</w:t>
      </w:r>
      <w:r w:rsidR="00885488" w:rsidRPr="00B779A9">
        <w:rPr>
          <w:lang w:val="pt-PT"/>
        </w:rPr>
        <w:t xml:space="preserve"> antiphonae</w:t>
      </w:r>
      <w:r w:rsidR="001307EE">
        <w:rPr>
          <w:lang w:val="pt-PT"/>
        </w:rPr>
        <w:t>,</w:t>
      </w:r>
      <w:r w:rsidR="00885488" w:rsidRPr="00B779A9">
        <w:rPr>
          <w:lang w:val="pt-PT"/>
        </w:rPr>
        <w:t xml:space="preserve"> psalmi</w:t>
      </w:r>
      <w:r w:rsidR="001307EE">
        <w:rPr>
          <w:lang w:val="pt-PT"/>
        </w:rPr>
        <w:t>, versiculi</w:t>
      </w:r>
      <w:r w:rsidR="00885488" w:rsidRPr="00B779A9">
        <w:rPr>
          <w:lang w:val="pt-PT"/>
        </w:rPr>
        <w:t xml:space="preserve"> et responsoria de virginibus in </w:t>
      </w:r>
      <w:r w:rsidR="009772E9" w:rsidRPr="00B779A9">
        <w:rPr>
          <w:lang w:val="pt-PT"/>
        </w:rPr>
        <w:t>commu</w:t>
      </w:r>
      <w:r w:rsidR="00885488" w:rsidRPr="00B779A9">
        <w:rPr>
          <w:lang w:val="pt-PT"/>
        </w:rPr>
        <w:t xml:space="preserve">ni pro ratione feriae. EV </w:t>
      </w:r>
      <w:r w:rsidR="00885488" w:rsidRPr="005A362F">
        <w:rPr>
          <w:rStyle w:val="Incipit"/>
          <w:lang w:val="pt-PT"/>
        </w:rPr>
        <w:t>Simile</w:t>
      </w:r>
      <w:r w:rsidR="005A362F" w:rsidRPr="00BE7D55">
        <w:rPr>
          <w:i/>
          <w:lang w:val="pt-PT"/>
        </w:rPr>
        <w:t xml:space="preserve"> </w:t>
      </w:r>
      <w:r w:rsidR="00885488" w:rsidRPr="005A362F">
        <w:rPr>
          <w:rStyle w:val="Incipit"/>
          <w:lang w:val="pt-PT"/>
        </w:rPr>
        <w:t>est</w:t>
      </w:r>
      <w:r w:rsidR="005A362F" w:rsidRPr="00BE7D55">
        <w:rPr>
          <w:i/>
          <w:lang w:val="pt-PT"/>
        </w:rPr>
        <w:t xml:space="preserve"> </w:t>
      </w:r>
      <w:r w:rsidR="00885488" w:rsidRPr="005A362F">
        <w:rPr>
          <w:rStyle w:val="Incipit"/>
          <w:lang w:val="pt-PT"/>
        </w:rPr>
        <w:t>regnum</w:t>
      </w:r>
      <w:r w:rsidR="005A362F" w:rsidRPr="00BE7D55">
        <w:rPr>
          <w:i/>
          <w:lang w:val="pt-PT"/>
        </w:rPr>
        <w:t xml:space="preserve"> </w:t>
      </w:r>
      <w:r w:rsidR="00885488" w:rsidRPr="005A362F">
        <w:rPr>
          <w:rStyle w:val="Incipit"/>
          <w:lang w:val="pt-PT"/>
        </w:rPr>
        <w:t>caelorum</w:t>
      </w:r>
      <w:r w:rsidR="005A362F" w:rsidRPr="00BE7D55">
        <w:rPr>
          <w:i/>
          <w:lang w:val="pt-PT"/>
        </w:rPr>
        <w:t xml:space="preserve"> </w:t>
      </w:r>
      <w:r w:rsidR="00885488" w:rsidRPr="005A362F">
        <w:rPr>
          <w:rStyle w:val="Incipit"/>
          <w:lang w:val="pt-PT"/>
        </w:rPr>
        <w:t>thesauro</w:t>
      </w:r>
      <w:r w:rsidR="00885488" w:rsidRPr="00B779A9">
        <w:rPr>
          <w:lang w:val="pt-PT"/>
        </w:rPr>
        <w:t>.</w:t>
      </w:r>
    </w:p>
    <w:p w:rsidR="00885488" w:rsidRPr="00B779A9" w:rsidRDefault="006C4429" w:rsidP="00415109">
      <w:pPr>
        <w:rPr>
          <w:lang w:val="pt-PT"/>
        </w:rPr>
      </w:pPr>
      <w:r w:rsidRPr="00BC2E91">
        <w:rPr>
          <w:rStyle w:val="Time1"/>
          <w:lang w:val="pt-PT"/>
        </w:rPr>
        <w:t>Ad laudes</w:t>
      </w:r>
      <w:r w:rsidR="00885488" w:rsidRPr="00B779A9">
        <w:rPr>
          <w:lang w:val="pt-PT"/>
        </w:rPr>
        <w:t xml:space="preserve"> AN </w:t>
      </w:r>
      <w:r w:rsidR="00885488" w:rsidRPr="00BC2E91">
        <w:rPr>
          <w:rStyle w:val="Incipit"/>
          <w:lang w:val="pt-PT"/>
        </w:rPr>
        <w:t>Haec est virgo sapiens</w:t>
      </w:r>
      <w:r w:rsidR="00885488" w:rsidRPr="00B779A9">
        <w:rPr>
          <w:lang w:val="pt-PT"/>
        </w:rPr>
        <w:t xml:space="preserve"> cum reliquis. HY </w:t>
      </w:r>
      <w:r w:rsidR="00885488" w:rsidRPr="00BC2E91">
        <w:rPr>
          <w:rStyle w:val="Incipit"/>
          <w:lang w:val="pt-PT"/>
        </w:rPr>
        <w:t>Virginis proles</w:t>
      </w:r>
      <w:r w:rsidR="00885488" w:rsidRPr="00B779A9">
        <w:rPr>
          <w:lang w:val="pt-PT"/>
        </w:rPr>
        <w:t xml:space="preserve">. (171v) VS </w:t>
      </w:r>
      <w:r w:rsidR="00382E22" w:rsidRPr="00BC2E91">
        <w:rPr>
          <w:rStyle w:val="Incipit"/>
          <w:lang w:val="pt-PT"/>
        </w:rPr>
        <w:t>Adiuv</w:t>
      </w:r>
      <w:r w:rsidR="00885488" w:rsidRPr="00BC2E91">
        <w:rPr>
          <w:rStyle w:val="Incipit"/>
          <w:lang w:val="pt-PT"/>
        </w:rPr>
        <w:t>abit eam</w:t>
      </w:r>
      <w:r w:rsidR="00885488" w:rsidRPr="00B779A9">
        <w:rPr>
          <w:lang w:val="pt-PT"/>
        </w:rPr>
        <w:t xml:space="preserve">. AB </w:t>
      </w:r>
      <w:r w:rsidR="00885488" w:rsidRPr="00BC2E91">
        <w:rPr>
          <w:rStyle w:val="Incipit"/>
          <w:lang w:val="pt-PT"/>
        </w:rPr>
        <w:t>Veni electa mea</w:t>
      </w:r>
      <w:r w:rsidR="00885488" w:rsidRPr="00B779A9">
        <w:rPr>
          <w:lang w:val="pt-PT"/>
        </w:rPr>
        <w:t xml:space="preserve">. </w:t>
      </w:r>
      <w:r w:rsidR="0058473D" w:rsidRPr="00B779A9">
        <w:rPr>
          <w:lang w:val="pt-PT"/>
        </w:rPr>
        <w:t xml:space="preserve">[BD] </w:t>
      </w:r>
      <w:r w:rsidR="005F6F99" w:rsidRPr="00BC2E91">
        <w:rPr>
          <w:rStyle w:val="Incipit"/>
          <w:lang w:val="pt-PT"/>
        </w:rPr>
        <w:t>Benedicamus</w:t>
      </w:r>
      <w:r w:rsidR="0058473D" w:rsidRPr="00B779A9">
        <w:rPr>
          <w:lang w:val="pt-PT"/>
        </w:rPr>
        <w:t xml:space="preserve"> ferialiter</w:t>
      </w:r>
      <w:r w:rsidR="00885488" w:rsidRPr="00B779A9">
        <w:rPr>
          <w:lang w:val="pt-PT"/>
        </w:rPr>
        <w:t xml:space="preserve">. </w:t>
      </w:r>
    </w:p>
    <w:p w:rsidR="00885488" w:rsidRPr="00B779A9" w:rsidRDefault="006C4429" w:rsidP="00415109">
      <w:pPr>
        <w:rPr>
          <w:lang w:val="pt-PT"/>
        </w:rPr>
      </w:pPr>
      <w:r w:rsidRPr="00BC2E91">
        <w:rPr>
          <w:rStyle w:val="Time1"/>
          <w:lang w:val="pt-PT"/>
        </w:rPr>
        <w:t>Ad horas</w:t>
      </w:r>
      <w:r w:rsidR="00885488" w:rsidRPr="00B779A9">
        <w:rPr>
          <w:lang w:val="pt-PT"/>
        </w:rPr>
        <w:t xml:space="preserve"> dicantur laudes.</w:t>
      </w:r>
    </w:p>
    <w:p w:rsidR="00885488" w:rsidRPr="003D0C23" w:rsidRDefault="006C4429" w:rsidP="00415109">
      <w:pPr>
        <w:rPr>
          <w:lang w:val="pt-PT"/>
        </w:rPr>
      </w:pPr>
      <w:r w:rsidRPr="00BC2E91">
        <w:rPr>
          <w:rStyle w:val="Time1"/>
          <w:lang w:val="pt-PT"/>
        </w:rPr>
        <w:t>Ad missam</w:t>
      </w:r>
      <w:r w:rsidR="00885488" w:rsidRPr="00B779A9">
        <w:rPr>
          <w:lang w:val="pt-PT"/>
        </w:rPr>
        <w:t xml:space="preserve"> IN </w:t>
      </w:r>
      <w:r w:rsidR="00885488" w:rsidRPr="00BC2E91">
        <w:rPr>
          <w:rStyle w:val="Incipit"/>
          <w:lang w:val="pt-PT"/>
        </w:rPr>
        <w:t>Loquebar de testimoniis</w:t>
      </w:r>
      <w:r w:rsidR="00DD1415">
        <w:rPr>
          <w:lang w:val="pt-PT"/>
        </w:rPr>
        <w:t>@</w:t>
      </w:r>
      <w:r w:rsidR="00DD1415" w:rsidRPr="00B779A9">
        <w:rPr>
          <w:lang w:val="pt-PT"/>
        </w:rPr>
        <w:t>32.</w:t>
      </w:r>
      <w:r w:rsidR="00885488" w:rsidRPr="00B779A9">
        <w:rPr>
          <w:lang w:val="pt-PT"/>
        </w:rPr>
        <w:t xml:space="preserve"> GR </w:t>
      </w:r>
      <w:r w:rsidR="00885488" w:rsidRPr="00BC2E91">
        <w:rPr>
          <w:rStyle w:val="Incipit"/>
          <w:lang w:val="pt-PT"/>
        </w:rPr>
        <w:t>Specie tua</w:t>
      </w:r>
      <w:r w:rsidR="00DD1415">
        <w:rPr>
          <w:lang w:val="pt-PT"/>
        </w:rPr>
        <w:t>@</w:t>
      </w:r>
      <w:r w:rsidR="00DD1415" w:rsidRPr="00B779A9">
        <w:rPr>
          <w:lang w:val="pt-PT"/>
        </w:rPr>
        <w:t>32.</w:t>
      </w:r>
      <w:r w:rsidR="00885488" w:rsidRPr="00B779A9">
        <w:rPr>
          <w:lang w:val="pt-PT"/>
        </w:rPr>
        <w:t xml:space="preserve"> </w:t>
      </w:r>
      <w:r w:rsidR="0058473D" w:rsidRPr="003D0C23">
        <w:rPr>
          <w:lang w:val="pt-PT"/>
        </w:rPr>
        <w:t>G</w:t>
      </w:r>
      <w:r w:rsidR="00885488" w:rsidRPr="003D0C23">
        <w:rPr>
          <w:lang w:val="pt-PT"/>
        </w:rPr>
        <w:t xml:space="preserve">V </w:t>
      </w:r>
      <w:r w:rsidR="00885488" w:rsidRPr="003D0C23">
        <w:rPr>
          <w:rStyle w:val="Incipit"/>
          <w:lang w:val="pt-PT"/>
        </w:rPr>
        <w:t xml:space="preserve">Propter </w:t>
      </w:r>
      <w:r w:rsidR="00982EF5" w:rsidRPr="003D0C23">
        <w:rPr>
          <w:rStyle w:val="Incipit"/>
          <w:lang w:val="pt-PT"/>
        </w:rPr>
        <w:t>verit</w:t>
      </w:r>
      <w:r w:rsidR="00885488" w:rsidRPr="003D0C23">
        <w:rPr>
          <w:rStyle w:val="Incipit"/>
          <w:lang w:val="pt-PT"/>
        </w:rPr>
        <w:t>atem</w:t>
      </w:r>
      <w:r w:rsidR="00885488" w:rsidRPr="003D0C23">
        <w:rPr>
          <w:lang w:val="pt-PT"/>
        </w:rPr>
        <w:t xml:space="preserve"> </w:t>
      </w:r>
      <w:r w:rsidR="008D35E3" w:rsidRPr="003D0C23">
        <w:rPr>
          <w:lang w:val="pt-PT"/>
        </w:rPr>
        <w:t>quaere</w:t>
      </w:r>
      <w:r w:rsidR="00885488" w:rsidRPr="003D0C23">
        <w:rPr>
          <w:lang w:val="pt-PT"/>
        </w:rPr>
        <w:t xml:space="preserve"> de circumcisione domini</w:t>
      </w:r>
      <w:r w:rsidR="00DD1415" w:rsidRPr="003D0C23">
        <w:rPr>
          <w:lang w:val="pt-PT"/>
        </w:rPr>
        <w:t>@23.</w:t>
      </w:r>
      <w:r w:rsidR="00885488" w:rsidRPr="003D0C23">
        <w:rPr>
          <w:lang w:val="pt-PT"/>
        </w:rPr>
        <w:t xml:space="preserve"> AL</w:t>
      </w:r>
      <w:r w:rsidR="0058473D" w:rsidRPr="003D0C23">
        <w:rPr>
          <w:lang w:val="pt-PT"/>
        </w:rPr>
        <w:t>V</w:t>
      </w:r>
      <w:r w:rsidR="00885488" w:rsidRPr="003D0C23">
        <w:rPr>
          <w:lang w:val="pt-PT"/>
        </w:rPr>
        <w:t xml:space="preserve"> </w:t>
      </w:r>
      <w:r w:rsidR="00885488" w:rsidRPr="003D0C23">
        <w:rPr>
          <w:rStyle w:val="Incipit"/>
          <w:lang w:val="pt-PT"/>
        </w:rPr>
        <w:t>Diffusa est gratia</w:t>
      </w:r>
      <w:r w:rsidR="00885488" w:rsidRPr="003D0C23">
        <w:rPr>
          <w:lang w:val="pt-PT"/>
        </w:rPr>
        <w:t xml:space="preserve"> 3</w:t>
      </w:r>
      <w:r w:rsidR="001307EE" w:rsidRPr="003D0C23">
        <w:rPr>
          <w:lang w:val="pt-PT"/>
        </w:rPr>
        <w:t>,</w:t>
      </w:r>
      <w:r w:rsidR="00885488" w:rsidRPr="003D0C23">
        <w:rPr>
          <w:lang w:val="pt-PT"/>
        </w:rPr>
        <w:t xml:space="preserve"> vel TR </w:t>
      </w:r>
      <w:r w:rsidR="00885488" w:rsidRPr="003D0C23">
        <w:rPr>
          <w:rStyle w:val="Incipit"/>
          <w:lang w:val="pt-PT"/>
        </w:rPr>
        <w:t xml:space="preserve">Qui </w:t>
      </w:r>
      <w:r w:rsidR="0052743D" w:rsidRPr="003D0C23">
        <w:rPr>
          <w:rStyle w:val="Incipit"/>
          <w:lang w:val="pt-PT"/>
        </w:rPr>
        <w:t>|</w:t>
      </w:r>
      <w:r w:rsidR="00885488" w:rsidRPr="003D0C23">
        <w:rPr>
          <w:rStyle w:val="Incipit"/>
          <w:lang w:val="pt-PT"/>
        </w:rPr>
        <w:t>seminat</w:t>
      </w:r>
      <w:r w:rsidR="0052743D" w:rsidRPr="003D0C23">
        <w:rPr>
          <w:rStyle w:val="Incipit"/>
          <w:lang w:val="pt-PT"/>
        </w:rPr>
        <w:t>::seminant|</w:t>
      </w:r>
      <w:r w:rsidR="00DD1415" w:rsidRPr="003D0C23">
        <w:rPr>
          <w:lang w:val="pt-PT"/>
        </w:rPr>
        <w:t>@43.</w:t>
      </w:r>
      <w:r w:rsidR="00885488" w:rsidRPr="003D0C23">
        <w:rPr>
          <w:lang w:val="pt-PT"/>
        </w:rPr>
        <w:t xml:space="preserve"> OF </w:t>
      </w:r>
      <w:r w:rsidR="00885488" w:rsidRPr="003D0C23">
        <w:rPr>
          <w:rStyle w:val="Incipit"/>
          <w:lang w:val="pt-PT"/>
        </w:rPr>
        <w:t>Filiae regum</w:t>
      </w:r>
      <w:r w:rsidR="00DD1415" w:rsidRPr="003D0C23">
        <w:rPr>
          <w:lang w:val="pt-PT"/>
        </w:rPr>
        <w:t>@32.</w:t>
      </w:r>
      <w:r w:rsidR="00885488" w:rsidRPr="003D0C23">
        <w:rPr>
          <w:lang w:val="pt-PT"/>
        </w:rPr>
        <w:t xml:space="preserve"> CO </w:t>
      </w:r>
      <w:r w:rsidR="00885488" w:rsidRPr="003D0C23">
        <w:rPr>
          <w:rStyle w:val="Incipit"/>
          <w:lang w:val="pt-PT"/>
        </w:rPr>
        <w:t>Feci iudicium</w:t>
      </w:r>
      <w:r w:rsidR="00DD1415" w:rsidRPr="003D0C23">
        <w:rPr>
          <w:lang w:val="pt-PT"/>
        </w:rPr>
        <w:t>@33.</w:t>
      </w:r>
    </w:p>
    <w:p w:rsidR="00885488" w:rsidRPr="00B779A9" w:rsidRDefault="006C4429" w:rsidP="00415109">
      <w:pPr>
        <w:rPr>
          <w:lang w:val="pt-PT"/>
        </w:rPr>
      </w:pPr>
      <w:r w:rsidRPr="00BC2E91">
        <w:rPr>
          <w:rStyle w:val="Time1"/>
          <w:lang w:val="pt-PT"/>
        </w:rPr>
        <w:t>Ad secundas vesperas</w:t>
      </w:r>
      <w:r w:rsidR="00885488" w:rsidRPr="00B779A9">
        <w:rPr>
          <w:lang w:val="pt-PT"/>
        </w:rPr>
        <w:t xml:space="preserve"> AN </w:t>
      </w:r>
      <w:r w:rsidR="00885488" w:rsidRPr="00BC2E91">
        <w:rPr>
          <w:rStyle w:val="Incipit"/>
          <w:lang w:val="pt-PT"/>
        </w:rPr>
        <w:t>Haec est virgo sapiens</w:t>
      </w:r>
      <w:r w:rsidR="0058473D" w:rsidRPr="00B779A9">
        <w:rPr>
          <w:lang w:val="pt-PT"/>
        </w:rPr>
        <w:t xml:space="preserve"> cum reliquis. Psalmi d</w:t>
      </w:r>
      <w:r w:rsidR="00885488" w:rsidRPr="00B779A9">
        <w:rPr>
          <w:lang w:val="pt-PT"/>
        </w:rPr>
        <w:t xml:space="preserve">e beata virgine. HY </w:t>
      </w:r>
      <w:r w:rsidR="00885488" w:rsidRPr="00BC2E91">
        <w:rPr>
          <w:rStyle w:val="Incipit"/>
          <w:lang w:val="pt-PT"/>
        </w:rPr>
        <w:t>Virginis proles</w:t>
      </w:r>
      <w:r w:rsidR="00885488" w:rsidRPr="00B779A9">
        <w:rPr>
          <w:lang w:val="pt-PT"/>
        </w:rPr>
        <w:t xml:space="preserve">. VS </w:t>
      </w:r>
      <w:r w:rsidR="00382E22" w:rsidRPr="00BC2E91">
        <w:rPr>
          <w:rStyle w:val="Incipit"/>
          <w:lang w:val="pt-PT"/>
        </w:rPr>
        <w:t>Adiuv</w:t>
      </w:r>
      <w:r w:rsidR="00885488" w:rsidRPr="00BC2E91">
        <w:rPr>
          <w:rStyle w:val="Incipit"/>
          <w:lang w:val="pt-PT"/>
        </w:rPr>
        <w:t>abit eam</w:t>
      </w:r>
      <w:r w:rsidR="00885488" w:rsidRPr="00B779A9">
        <w:rPr>
          <w:lang w:val="pt-PT"/>
        </w:rPr>
        <w:t xml:space="preserve">. AM </w:t>
      </w:r>
      <w:r w:rsidR="00885488" w:rsidRPr="00BC2E91">
        <w:rPr>
          <w:rStyle w:val="Incipit"/>
          <w:lang w:val="pt-PT"/>
        </w:rPr>
        <w:t xml:space="preserve">Simile est regnum caelorum </w:t>
      </w:r>
      <w:r w:rsidRPr="00BC2E91">
        <w:rPr>
          <w:rStyle w:val="Incipit"/>
          <w:lang w:val="pt-PT"/>
        </w:rPr>
        <w:t>%D::</w:t>
      </w:r>
      <w:r w:rsidR="00D03BAF" w:rsidRPr="00BC2E91">
        <w:rPr>
          <w:rStyle w:val="Incipit"/>
          <w:lang w:val="pt-PT"/>
        </w:rPr>
        <w:t>thesauro</w:t>
      </w:r>
      <w:r w:rsidRPr="00BC2E91">
        <w:rPr>
          <w:rStyle w:val="Incipit"/>
          <w:lang w:val="pt-PT"/>
        </w:rPr>
        <w:t xml:space="preserve">% </w:t>
      </w:r>
      <w:r w:rsidR="00885488" w:rsidRPr="00BC2E91">
        <w:rPr>
          <w:rStyle w:val="Incipit"/>
          <w:lang w:val="pt-PT"/>
        </w:rPr>
        <w:t>sagenae</w:t>
      </w:r>
      <w:r w:rsidR="00885488" w:rsidRPr="00B779A9">
        <w:rPr>
          <w:lang w:val="pt-PT"/>
        </w:rPr>
        <w:t xml:space="preserve">. </w:t>
      </w:r>
      <w:r w:rsidR="0058473D" w:rsidRPr="00B779A9">
        <w:rPr>
          <w:lang w:val="pt-PT"/>
        </w:rPr>
        <w:t xml:space="preserve">[BD] </w:t>
      </w:r>
      <w:r w:rsidR="005F6F99" w:rsidRPr="00BC2E91">
        <w:rPr>
          <w:rStyle w:val="Incipit"/>
          <w:lang w:val="pt-PT"/>
        </w:rPr>
        <w:t>Benedicamus</w:t>
      </w:r>
      <w:r w:rsidR="0058473D" w:rsidRPr="00B779A9">
        <w:rPr>
          <w:lang w:val="pt-PT"/>
        </w:rPr>
        <w:t xml:space="preserve"> ferialiter</w:t>
      </w:r>
      <w:r w:rsidR="00885488" w:rsidRPr="00B779A9">
        <w:rPr>
          <w:lang w:val="pt-PT"/>
        </w:rPr>
        <w:t>.</w:t>
      </w:r>
    </w:p>
    <w:p w:rsidR="00885488" w:rsidRPr="00B779A9" w:rsidRDefault="006C4429" w:rsidP="00415109">
      <w:pPr>
        <w:rPr>
          <w:lang w:val="pt-PT"/>
        </w:rPr>
      </w:pPr>
      <w:r w:rsidRPr="00BC2E91">
        <w:rPr>
          <w:rStyle w:val="Time1"/>
          <w:lang w:val="pt-PT"/>
        </w:rPr>
        <w:t>Ad completorium</w:t>
      </w:r>
      <w:r w:rsidR="00885488" w:rsidRPr="00B779A9">
        <w:rPr>
          <w:lang w:val="pt-PT"/>
        </w:rPr>
        <w:t xml:space="preserve"> omnia ut supra in primis vesperis.</w:t>
      </w:r>
    </w:p>
    <w:p w:rsidR="00885488" w:rsidRPr="00BC2E91" w:rsidRDefault="001307EE" w:rsidP="00415109">
      <w:pPr>
        <w:pStyle w:val="berschrift1"/>
        <w:rPr>
          <w:lang w:val="pt-PT"/>
        </w:rPr>
      </w:pPr>
      <w:r w:rsidRPr="00BC2E91">
        <w:rPr>
          <w:lang w:val="pt-PT"/>
        </w:rPr>
        <w:t xml:space="preserve">(172r) </w:t>
      </w:r>
      <w:r w:rsidR="00885488" w:rsidRPr="00BC2E91">
        <w:rPr>
          <w:lang w:val="pt-PT"/>
        </w:rPr>
        <w:t>FERIA SECUNDA POST DOMINICAM ESTO MIHI</w:t>
      </w:r>
    </w:p>
    <w:p w:rsidR="001307EE" w:rsidRDefault="00CB0179" w:rsidP="00415109">
      <w:pPr>
        <w:rPr>
          <w:lang w:val="pt-PT"/>
        </w:rPr>
      </w:pPr>
      <w:r w:rsidRPr="00BC2E91">
        <w:rPr>
          <w:lang w:val="pt-PT"/>
        </w:rPr>
        <w:t>Ad vesperas</w:t>
      </w:r>
      <w:r w:rsidR="00885488" w:rsidRPr="00B779A9">
        <w:rPr>
          <w:lang w:val="pt-PT"/>
        </w:rPr>
        <w:t xml:space="preserve"> pulsatur binos et cantetur ad omnes horas de assumptione gloriosae virginis</w:t>
      </w:r>
      <w:r w:rsidR="001B40A6">
        <w:rPr>
          <w:lang w:val="pt-PT"/>
        </w:rPr>
        <w:t xml:space="preserve"> Mariae.</w:t>
      </w:r>
      <w:r w:rsidR="00885488" w:rsidRPr="00B779A9">
        <w:rPr>
          <w:lang w:val="pt-PT"/>
        </w:rPr>
        <w:t xml:space="preserve"> </w:t>
      </w:r>
    </w:p>
    <w:p w:rsidR="00885488" w:rsidRPr="00B779A9" w:rsidRDefault="00CB0179" w:rsidP="00415109">
      <w:pPr>
        <w:rPr>
          <w:lang w:val="pt-PT"/>
        </w:rPr>
      </w:pPr>
      <w:r w:rsidRPr="00BC2E91">
        <w:rPr>
          <w:rStyle w:val="Time1"/>
          <w:lang w:val="pt-PT"/>
        </w:rPr>
        <w:lastRenderedPageBreak/>
        <w:t>Ad vesperas</w:t>
      </w:r>
      <w:r>
        <w:rPr>
          <w:lang w:val="pt-PT"/>
        </w:rPr>
        <w:t xml:space="preserve"> </w:t>
      </w:r>
      <w:r w:rsidR="00885488" w:rsidRPr="00B779A9">
        <w:rPr>
          <w:lang w:val="pt-PT"/>
        </w:rPr>
        <w:t xml:space="preserve">AN </w:t>
      </w:r>
      <w:r w:rsidR="00885488" w:rsidRPr="005A362F">
        <w:rPr>
          <w:rStyle w:val="Incipit"/>
          <w:lang w:val="pt-PT"/>
        </w:rPr>
        <w:t>Ecce</w:t>
      </w:r>
      <w:r w:rsidR="005A362F" w:rsidRPr="00BE7D55">
        <w:rPr>
          <w:i/>
          <w:lang w:val="pt-PT"/>
        </w:rPr>
        <w:t xml:space="preserve"> </w:t>
      </w:r>
      <w:r w:rsidR="00885488" w:rsidRPr="005A362F">
        <w:rPr>
          <w:rStyle w:val="Incipit"/>
          <w:lang w:val="pt-PT"/>
        </w:rPr>
        <w:t>tu</w:t>
      </w:r>
      <w:r w:rsidR="005A362F" w:rsidRPr="00BE7D55">
        <w:rPr>
          <w:i/>
          <w:lang w:val="pt-PT"/>
        </w:rPr>
        <w:t xml:space="preserve"> </w:t>
      </w:r>
      <w:r w:rsidR="00885488" w:rsidRPr="005A362F">
        <w:rPr>
          <w:rStyle w:val="Incipit"/>
          <w:lang w:val="pt-PT"/>
        </w:rPr>
        <w:t>pulchra</w:t>
      </w:r>
      <w:r w:rsidR="00794880" w:rsidRPr="005A362F">
        <w:rPr>
          <w:lang w:val="pt-PT"/>
        </w:rPr>
        <w:t xml:space="preserve">. </w:t>
      </w:r>
      <w:r w:rsidR="00BA24A1" w:rsidRPr="00B779A9">
        <w:rPr>
          <w:lang w:val="pt-PT"/>
        </w:rPr>
        <w:t>[</w:t>
      </w:r>
      <w:r w:rsidR="00885488" w:rsidRPr="00B779A9">
        <w:rPr>
          <w:lang w:val="pt-PT"/>
        </w:rPr>
        <w:t>AN</w:t>
      </w:r>
      <w:r w:rsidR="00BA24A1" w:rsidRPr="00B779A9">
        <w:rPr>
          <w:lang w:val="pt-PT"/>
        </w:rPr>
        <w:t>]</w:t>
      </w:r>
      <w:r w:rsidR="00885488" w:rsidRPr="00B779A9">
        <w:rPr>
          <w:lang w:val="pt-PT"/>
        </w:rPr>
        <w:t xml:space="preserve"> </w:t>
      </w:r>
      <w:r w:rsidR="00885488" w:rsidRPr="005A362F">
        <w:rPr>
          <w:rStyle w:val="Incipit"/>
          <w:lang w:val="pt-PT"/>
        </w:rPr>
        <w:t>Sicut</w:t>
      </w:r>
      <w:r w:rsidR="005A362F" w:rsidRPr="00BE7D55">
        <w:rPr>
          <w:i/>
          <w:lang w:val="pt-PT"/>
        </w:rPr>
        <w:t xml:space="preserve"> </w:t>
      </w:r>
      <w:r w:rsidR="00885488" w:rsidRPr="005A362F">
        <w:rPr>
          <w:rStyle w:val="Incipit"/>
          <w:lang w:val="pt-PT"/>
        </w:rPr>
        <w:t>lilium</w:t>
      </w:r>
      <w:r w:rsidR="00794880" w:rsidRPr="005A362F">
        <w:rPr>
          <w:lang w:val="pt-PT"/>
        </w:rPr>
        <w:t xml:space="preserve">. </w:t>
      </w:r>
      <w:r w:rsidR="00BA24A1" w:rsidRPr="00B779A9">
        <w:rPr>
          <w:lang w:val="pt-PT"/>
        </w:rPr>
        <w:t>[</w:t>
      </w:r>
      <w:r w:rsidR="00885488" w:rsidRPr="00B779A9">
        <w:rPr>
          <w:lang w:val="pt-PT"/>
        </w:rPr>
        <w:t>AN</w:t>
      </w:r>
      <w:r w:rsidR="00BA24A1" w:rsidRPr="00B779A9">
        <w:rPr>
          <w:lang w:val="pt-PT"/>
        </w:rPr>
        <w:t>]</w:t>
      </w:r>
      <w:r w:rsidR="00885488" w:rsidRPr="00B779A9">
        <w:rPr>
          <w:lang w:val="pt-PT"/>
        </w:rPr>
        <w:t xml:space="preserve"> </w:t>
      </w:r>
      <w:r w:rsidR="00885488" w:rsidRPr="005A362F">
        <w:rPr>
          <w:rStyle w:val="Incipit"/>
          <w:lang w:val="pt-PT"/>
        </w:rPr>
        <w:t>Fa</w:t>
      </w:r>
      <w:r w:rsidR="00382E22" w:rsidRPr="005A362F">
        <w:rPr>
          <w:rStyle w:val="Incipit"/>
          <w:lang w:val="pt-PT"/>
        </w:rPr>
        <w:t>vu</w:t>
      </w:r>
      <w:r w:rsidR="00885488" w:rsidRPr="005A362F">
        <w:rPr>
          <w:rStyle w:val="Incipit"/>
          <w:lang w:val="pt-PT"/>
        </w:rPr>
        <w:t>s</w:t>
      </w:r>
      <w:r w:rsidR="005A362F" w:rsidRPr="00BE7D55">
        <w:rPr>
          <w:i/>
          <w:lang w:val="pt-PT"/>
        </w:rPr>
        <w:t xml:space="preserve"> </w:t>
      </w:r>
      <w:r w:rsidR="00885488" w:rsidRPr="005A362F">
        <w:rPr>
          <w:rStyle w:val="Incipit"/>
          <w:lang w:val="pt-PT"/>
        </w:rPr>
        <w:t>distillans</w:t>
      </w:r>
      <w:r w:rsidR="00794880" w:rsidRPr="005A362F">
        <w:rPr>
          <w:lang w:val="pt-PT"/>
        </w:rPr>
        <w:t xml:space="preserve">. </w:t>
      </w:r>
      <w:r w:rsidR="00BA24A1" w:rsidRPr="00B779A9">
        <w:rPr>
          <w:lang w:val="pt-PT"/>
        </w:rPr>
        <w:t>[</w:t>
      </w:r>
      <w:r w:rsidR="00885488" w:rsidRPr="00B779A9">
        <w:rPr>
          <w:lang w:val="pt-PT"/>
        </w:rPr>
        <w:t>AN</w:t>
      </w:r>
      <w:r w:rsidR="00BA24A1" w:rsidRPr="00B779A9">
        <w:rPr>
          <w:lang w:val="pt-PT"/>
        </w:rPr>
        <w:t>]</w:t>
      </w:r>
      <w:r w:rsidR="00885488" w:rsidRPr="00B779A9">
        <w:rPr>
          <w:lang w:val="pt-PT"/>
        </w:rPr>
        <w:t xml:space="preserve"> </w:t>
      </w:r>
      <w:r w:rsidR="00885488" w:rsidRPr="005A362F">
        <w:rPr>
          <w:rStyle w:val="Incipit"/>
          <w:lang w:val="pt-PT"/>
        </w:rPr>
        <w:t>Emissiones</w:t>
      </w:r>
      <w:r w:rsidR="00794880" w:rsidRPr="005A362F">
        <w:rPr>
          <w:lang w:val="pt-PT"/>
        </w:rPr>
        <w:t xml:space="preserve">. </w:t>
      </w:r>
      <w:r w:rsidR="00BA24A1" w:rsidRPr="00B779A9">
        <w:rPr>
          <w:lang w:val="pt-PT"/>
        </w:rPr>
        <w:t>[</w:t>
      </w:r>
      <w:r w:rsidR="00885488" w:rsidRPr="00B779A9">
        <w:rPr>
          <w:lang w:val="pt-PT"/>
        </w:rPr>
        <w:t>AN</w:t>
      </w:r>
      <w:r w:rsidR="00BA24A1" w:rsidRPr="00B779A9">
        <w:rPr>
          <w:lang w:val="pt-PT"/>
        </w:rPr>
        <w:t>]</w:t>
      </w:r>
      <w:r w:rsidR="00885488" w:rsidRPr="00B779A9">
        <w:rPr>
          <w:lang w:val="pt-PT"/>
        </w:rPr>
        <w:t xml:space="preserve"> </w:t>
      </w:r>
      <w:r w:rsidR="00885488" w:rsidRPr="005A362F">
        <w:rPr>
          <w:rStyle w:val="Incipit"/>
          <w:lang w:val="pt-PT"/>
        </w:rPr>
        <w:t>Fons</w:t>
      </w:r>
      <w:r w:rsidR="005A362F" w:rsidRPr="00BE7D55">
        <w:rPr>
          <w:i/>
          <w:lang w:val="pt-PT"/>
        </w:rPr>
        <w:t xml:space="preserve"> </w:t>
      </w:r>
      <w:r w:rsidR="00885488" w:rsidRPr="005A362F">
        <w:rPr>
          <w:rStyle w:val="Incipit"/>
          <w:lang w:val="pt-PT"/>
        </w:rPr>
        <w:t>hortorum</w:t>
      </w:r>
      <w:r w:rsidR="00885488" w:rsidRPr="00B779A9">
        <w:rPr>
          <w:lang w:val="pt-PT"/>
        </w:rPr>
        <w:t xml:space="preserve">. RP </w:t>
      </w:r>
      <w:r w:rsidR="00885488" w:rsidRPr="005A362F">
        <w:rPr>
          <w:rStyle w:val="Incipit"/>
          <w:lang w:val="pt-PT"/>
        </w:rPr>
        <w:t>Super</w:t>
      </w:r>
      <w:r w:rsidR="005A362F" w:rsidRPr="00BE7D55">
        <w:rPr>
          <w:i/>
          <w:lang w:val="pt-PT"/>
        </w:rPr>
        <w:t xml:space="preserve"> </w:t>
      </w:r>
      <w:r w:rsidR="00885488" w:rsidRPr="005A362F">
        <w:rPr>
          <w:rStyle w:val="Incipit"/>
          <w:lang w:val="pt-PT"/>
        </w:rPr>
        <w:t>salutem</w:t>
      </w:r>
      <w:r w:rsidR="003E1ACA" w:rsidRPr="00B779A9">
        <w:rPr>
          <w:lang w:val="pt-PT"/>
        </w:rPr>
        <w:t>. Psalmi d</w:t>
      </w:r>
      <w:r w:rsidR="00885488" w:rsidRPr="00B779A9">
        <w:rPr>
          <w:lang w:val="pt-PT"/>
        </w:rPr>
        <w:t xml:space="preserve">e beata virgine. HY </w:t>
      </w:r>
      <w:r w:rsidR="00885488" w:rsidRPr="005A362F">
        <w:rPr>
          <w:rStyle w:val="Incipit"/>
          <w:lang w:val="pt-PT"/>
        </w:rPr>
        <w:t>Quem</w:t>
      </w:r>
      <w:r w:rsidR="005A362F" w:rsidRPr="00BE7D55">
        <w:rPr>
          <w:i/>
          <w:lang w:val="pt-PT"/>
        </w:rPr>
        <w:t xml:space="preserve"> </w:t>
      </w:r>
      <w:r w:rsidR="00885488" w:rsidRPr="005A362F">
        <w:rPr>
          <w:rStyle w:val="Incipit"/>
          <w:lang w:val="pt-PT"/>
        </w:rPr>
        <w:t>terra</w:t>
      </w:r>
      <w:r w:rsidR="00885488" w:rsidRPr="00B779A9">
        <w:rPr>
          <w:lang w:val="pt-PT"/>
        </w:rPr>
        <w:t xml:space="preserve">. VS </w:t>
      </w:r>
      <w:r w:rsidR="00885488" w:rsidRPr="005A362F">
        <w:rPr>
          <w:rStyle w:val="Incipit"/>
          <w:lang w:val="pt-PT"/>
        </w:rPr>
        <w:t>Ave</w:t>
      </w:r>
      <w:r w:rsidR="005A362F" w:rsidRPr="00BE7D55">
        <w:rPr>
          <w:i/>
          <w:lang w:val="pt-PT"/>
        </w:rPr>
        <w:t xml:space="preserve"> </w:t>
      </w:r>
      <w:r w:rsidR="00885488" w:rsidRPr="005A362F">
        <w:rPr>
          <w:rStyle w:val="Incipit"/>
          <w:lang w:val="pt-PT"/>
        </w:rPr>
        <w:t>Maria</w:t>
      </w:r>
      <w:r w:rsidR="00885488" w:rsidRPr="00B779A9">
        <w:rPr>
          <w:lang w:val="pt-PT"/>
        </w:rPr>
        <w:t xml:space="preserve">. AM </w:t>
      </w:r>
      <w:r w:rsidR="00885488" w:rsidRPr="005A362F">
        <w:rPr>
          <w:rStyle w:val="Incipit"/>
          <w:lang w:val="pt-PT"/>
        </w:rPr>
        <w:t>Virgo</w:t>
      </w:r>
      <w:r w:rsidR="005A362F" w:rsidRPr="00BE7D55">
        <w:rPr>
          <w:i/>
          <w:lang w:val="pt-PT"/>
        </w:rPr>
        <w:t xml:space="preserve"> </w:t>
      </w:r>
      <w:r w:rsidR="00885488" w:rsidRPr="005A362F">
        <w:rPr>
          <w:rStyle w:val="Incipit"/>
          <w:lang w:val="pt-PT"/>
        </w:rPr>
        <w:t>prudentissima</w:t>
      </w:r>
      <w:r w:rsidR="00885488" w:rsidRPr="00B779A9">
        <w:rPr>
          <w:lang w:val="pt-PT"/>
        </w:rPr>
        <w:t>. Nullum suffragium</w:t>
      </w:r>
      <w:r w:rsidR="001307EE">
        <w:rPr>
          <w:lang w:val="pt-PT"/>
        </w:rPr>
        <w:t>,</w:t>
      </w:r>
      <w:r w:rsidR="00885488" w:rsidRPr="00B779A9">
        <w:rPr>
          <w:lang w:val="pt-PT"/>
        </w:rPr>
        <w:t xml:space="preserve"> nisi forte festum alicuius sancti occurrat. </w:t>
      </w:r>
      <w:r w:rsidR="003E1ACA" w:rsidRPr="00B779A9">
        <w:rPr>
          <w:lang w:val="pt-PT"/>
        </w:rPr>
        <w:t xml:space="preserve">[BD] </w:t>
      </w:r>
      <w:r w:rsidR="005F6F99" w:rsidRPr="005A362F">
        <w:rPr>
          <w:rStyle w:val="Incipit"/>
          <w:lang w:val="pt-PT"/>
        </w:rPr>
        <w:t>Benedicamus</w:t>
      </w:r>
      <w:r w:rsidR="00794880" w:rsidRPr="005A362F">
        <w:rPr>
          <w:lang w:val="pt-PT"/>
        </w:rPr>
        <w:t xml:space="preserve">. </w:t>
      </w:r>
      <w:r w:rsidR="007136DC" w:rsidRPr="00B779A9">
        <w:rPr>
          <w:lang w:val="pt-PT"/>
        </w:rPr>
        <w:t>[TP]</w:t>
      </w:r>
      <w:r w:rsidR="005A362F" w:rsidRPr="00BE7D55">
        <w:rPr>
          <w:i/>
          <w:lang w:val="pt-PT"/>
        </w:rPr>
        <w:t xml:space="preserve"> </w:t>
      </w:r>
      <w:r w:rsidR="00885488" w:rsidRPr="005A362F">
        <w:rPr>
          <w:rStyle w:val="Incipit"/>
          <w:lang w:val="pt-PT"/>
        </w:rPr>
        <w:t>In</w:t>
      </w:r>
      <w:r w:rsidR="005A362F" w:rsidRPr="00BE7D55">
        <w:rPr>
          <w:i/>
          <w:lang w:val="pt-PT"/>
        </w:rPr>
        <w:t xml:space="preserve"> </w:t>
      </w:r>
      <w:r w:rsidR="00885488" w:rsidRPr="005A362F">
        <w:rPr>
          <w:rStyle w:val="Incipit"/>
          <w:lang w:val="pt-PT"/>
        </w:rPr>
        <w:t>laude</w:t>
      </w:r>
      <w:r w:rsidR="005A362F" w:rsidRPr="00BE7D55">
        <w:rPr>
          <w:i/>
          <w:lang w:val="pt-PT"/>
        </w:rPr>
        <w:t xml:space="preserve"> </w:t>
      </w:r>
      <w:r w:rsidR="00885488" w:rsidRPr="005A362F">
        <w:rPr>
          <w:rStyle w:val="Incipit"/>
          <w:lang w:val="pt-PT"/>
        </w:rPr>
        <w:t>Iesu</w:t>
      </w:r>
      <w:r w:rsidR="00885488" w:rsidRPr="00B779A9">
        <w:rPr>
          <w:lang w:val="pt-PT"/>
        </w:rPr>
        <w:t>. Psalmi p</w:t>
      </w:r>
      <w:r w:rsidR="001B53F0" w:rsidRPr="00B779A9">
        <w:rPr>
          <w:lang w:val="pt-PT"/>
        </w:rPr>
        <w:t>a</w:t>
      </w:r>
      <w:r w:rsidR="00885488" w:rsidRPr="00B779A9">
        <w:rPr>
          <w:lang w:val="pt-PT"/>
        </w:rPr>
        <w:t>enitentiales non dicuntur.</w:t>
      </w:r>
    </w:p>
    <w:p w:rsidR="00885488" w:rsidRPr="00B779A9" w:rsidRDefault="00CB0179" w:rsidP="00415109">
      <w:pPr>
        <w:rPr>
          <w:lang w:val="pt-PT"/>
        </w:rPr>
      </w:pPr>
      <w:r w:rsidRPr="00BC2E91">
        <w:rPr>
          <w:rStyle w:val="Time1"/>
          <w:lang w:val="pt-PT"/>
        </w:rPr>
        <w:t>Ad completorium</w:t>
      </w:r>
      <w:r w:rsidR="00885488" w:rsidRPr="00B779A9">
        <w:rPr>
          <w:lang w:val="pt-PT"/>
        </w:rPr>
        <w:t xml:space="preserve"> HY </w:t>
      </w:r>
      <w:r w:rsidR="00885488" w:rsidRPr="00BC2E91">
        <w:rPr>
          <w:rStyle w:val="Incipit"/>
          <w:lang w:val="pt-PT"/>
        </w:rPr>
        <w:t>Rex Christe</w:t>
      </w:r>
      <w:r w:rsidR="00885488" w:rsidRPr="00B779A9">
        <w:rPr>
          <w:lang w:val="pt-PT"/>
        </w:rPr>
        <w:t xml:space="preserve">. AD </w:t>
      </w:r>
      <w:r w:rsidR="00885488" w:rsidRPr="00BC2E91">
        <w:rPr>
          <w:rStyle w:val="Incipit"/>
          <w:lang w:val="pt-PT"/>
        </w:rPr>
        <w:t>Glorificamus te</w:t>
      </w:r>
      <w:r w:rsidR="00885488" w:rsidRPr="00B779A9">
        <w:rPr>
          <w:lang w:val="pt-PT"/>
        </w:rPr>
        <w:t>.</w:t>
      </w:r>
    </w:p>
    <w:p w:rsidR="00CB0179" w:rsidRPr="004518BD" w:rsidRDefault="00CB0179" w:rsidP="00415109">
      <w:pPr>
        <w:rPr>
          <w:lang w:val="fr-FR"/>
        </w:rPr>
      </w:pPr>
      <w:r w:rsidRPr="00BC2E91">
        <w:rPr>
          <w:rStyle w:val="Time1"/>
          <w:lang w:val="it-IT"/>
        </w:rPr>
        <w:t>Ad matutinum</w:t>
      </w:r>
      <w:r w:rsidR="00885488" w:rsidRPr="00B779A9">
        <w:rPr>
          <w:lang w:val="it-IT"/>
        </w:rPr>
        <w:t xml:space="preserve"> I</w:t>
      </w:r>
      <w:r w:rsidR="003E1ACA" w:rsidRPr="00B779A9">
        <w:rPr>
          <w:lang w:val="it-IT"/>
        </w:rPr>
        <w:t>N</w:t>
      </w:r>
      <w:r w:rsidR="00885488" w:rsidRPr="00B779A9">
        <w:rPr>
          <w:lang w:val="it-IT"/>
        </w:rPr>
        <w:t xml:space="preserve">V </w:t>
      </w:r>
      <w:r w:rsidR="00885488" w:rsidRPr="005A362F">
        <w:rPr>
          <w:rStyle w:val="Incipit"/>
          <w:lang w:val="it-IT"/>
        </w:rPr>
        <w:t>In</w:t>
      </w:r>
      <w:r w:rsidR="005A362F" w:rsidRPr="00BE7D55">
        <w:rPr>
          <w:i/>
          <w:lang w:val="it-IT"/>
        </w:rPr>
        <w:t xml:space="preserve"> </w:t>
      </w:r>
      <w:r w:rsidR="00885488" w:rsidRPr="005A362F">
        <w:rPr>
          <w:rStyle w:val="Incipit"/>
          <w:lang w:val="it-IT"/>
        </w:rPr>
        <w:t>honore</w:t>
      </w:r>
      <w:r w:rsidR="005A362F" w:rsidRPr="00BE7D55">
        <w:rPr>
          <w:i/>
          <w:lang w:val="it-IT"/>
        </w:rPr>
        <w:t xml:space="preserve"> </w:t>
      </w:r>
      <w:r w:rsidR="00885488" w:rsidRPr="005A362F">
        <w:rPr>
          <w:rStyle w:val="Incipit"/>
          <w:lang w:val="it-IT"/>
        </w:rPr>
        <w:t>beatissimae</w:t>
      </w:r>
      <w:r w:rsidR="00885488" w:rsidRPr="00B779A9">
        <w:rPr>
          <w:lang w:val="it-IT"/>
        </w:rPr>
        <w:t xml:space="preserve"> </w:t>
      </w:r>
      <w:r w:rsidR="008D35E3" w:rsidRPr="00B779A9">
        <w:rPr>
          <w:lang w:val="it-IT"/>
        </w:rPr>
        <w:t>quaere</w:t>
      </w:r>
      <w:r w:rsidR="00885488" w:rsidRPr="00B779A9">
        <w:rPr>
          <w:lang w:val="it-IT"/>
        </w:rPr>
        <w:t xml:space="preserve"> in </w:t>
      </w:r>
      <w:r w:rsidR="00885488" w:rsidRPr="00BC2E91">
        <w:rPr>
          <w:rStyle w:val="Funktion"/>
          <w:lang w:val="it-IT"/>
        </w:rPr>
        <w:t>summo antiphonario</w:t>
      </w:r>
      <w:r w:rsidR="00885488" w:rsidRPr="00B779A9">
        <w:rPr>
          <w:lang w:val="it-IT"/>
        </w:rPr>
        <w:t xml:space="preserve"> de assumptione folio</w:t>
      </w:r>
      <w:r w:rsidR="001307EE">
        <w:rPr>
          <w:lang w:val="it-IT"/>
        </w:rPr>
        <w:t xml:space="preserve"> </w:t>
      </w:r>
      <w:r w:rsidR="001307EE" w:rsidRPr="001307EE">
        <w:rPr>
          <w:lang w:val="it-IT"/>
        </w:rPr>
        <w:t>|</w:t>
      </w:r>
      <w:r w:rsidR="001307EE">
        <w:rPr>
          <w:lang w:val="it-IT"/>
        </w:rPr>
        <w:t>I::leer</w:t>
      </w:r>
      <w:r w:rsidR="001307EE" w:rsidRPr="001307EE">
        <w:rPr>
          <w:lang w:val="it-IT"/>
        </w:rPr>
        <w:t>|</w:t>
      </w:r>
      <w:r w:rsidR="00116A20">
        <w:rPr>
          <w:lang w:val="it-IT"/>
        </w:rPr>
        <w:t>.</w:t>
      </w:r>
      <w:r w:rsidR="00885488" w:rsidRPr="00B779A9">
        <w:rPr>
          <w:lang w:val="it-IT"/>
        </w:rPr>
        <w:t xml:space="preserve"> HY </w:t>
      </w:r>
      <w:r w:rsidR="00885488" w:rsidRPr="005A362F">
        <w:rPr>
          <w:rStyle w:val="Incipit"/>
          <w:lang w:val="it-IT"/>
        </w:rPr>
        <w:t>Ave</w:t>
      </w:r>
      <w:r w:rsidR="005A362F" w:rsidRPr="00BE7D55">
        <w:rPr>
          <w:i/>
          <w:lang w:val="it-IT"/>
        </w:rPr>
        <w:t xml:space="preserve"> </w:t>
      </w:r>
      <w:r w:rsidR="00885488" w:rsidRPr="005A362F">
        <w:rPr>
          <w:rStyle w:val="Incipit"/>
          <w:lang w:val="it-IT"/>
        </w:rPr>
        <w:t>maris</w:t>
      </w:r>
      <w:r w:rsidR="005A362F" w:rsidRPr="00BE7D55">
        <w:rPr>
          <w:i/>
          <w:lang w:val="it-IT"/>
        </w:rPr>
        <w:t xml:space="preserve"> </w:t>
      </w:r>
      <w:r w:rsidR="00885488" w:rsidRPr="005A362F">
        <w:rPr>
          <w:rStyle w:val="Incipit"/>
          <w:lang w:val="it-IT"/>
        </w:rPr>
        <w:t>stella</w:t>
      </w:r>
      <w:r w:rsidR="00885488" w:rsidRPr="00B779A9">
        <w:rPr>
          <w:lang w:val="it-IT"/>
        </w:rPr>
        <w:t>.</w:t>
      </w:r>
      <w:r w:rsidR="00EB6427">
        <w:rPr>
          <w:lang w:val="it-IT"/>
        </w:rPr>
        <w:t xml:space="preserve"> </w:t>
      </w:r>
      <w:r w:rsidRPr="004518BD">
        <w:rPr>
          <w:lang w:val="it-IT"/>
        </w:rPr>
        <w:t>In primo nocturno</w:t>
      </w:r>
      <w:r w:rsidR="00885488" w:rsidRPr="00B779A9">
        <w:rPr>
          <w:lang w:val="it-IT"/>
        </w:rPr>
        <w:t xml:space="preserve"> AN </w:t>
      </w:r>
      <w:r w:rsidR="00885488" w:rsidRPr="00BC2E91">
        <w:rPr>
          <w:rStyle w:val="Incipit"/>
          <w:lang w:val="it-IT"/>
        </w:rPr>
        <w:t>Exaltata es</w:t>
      </w:r>
      <w:r w:rsidR="00885488" w:rsidRPr="00B779A9">
        <w:rPr>
          <w:lang w:val="it-IT"/>
        </w:rPr>
        <w:t xml:space="preserve">. </w:t>
      </w:r>
      <w:r w:rsidR="00BA24A1" w:rsidRPr="00B779A9">
        <w:rPr>
          <w:lang w:val="fr-FR"/>
        </w:rPr>
        <w:t>[</w:t>
      </w:r>
      <w:r w:rsidR="00885488" w:rsidRPr="00B779A9">
        <w:rPr>
          <w:lang w:val="fr-FR"/>
        </w:rPr>
        <w:t>AN</w:t>
      </w:r>
      <w:r w:rsidR="00BA24A1" w:rsidRPr="00B779A9">
        <w:rPr>
          <w:lang w:val="fr-FR"/>
        </w:rPr>
        <w:t>]</w:t>
      </w:r>
      <w:r w:rsidR="00885488" w:rsidRPr="00B779A9">
        <w:rPr>
          <w:lang w:val="fr-FR"/>
        </w:rPr>
        <w:t xml:space="preserve"> </w:t>
      </w:r>
      <w:r w:rsidR="001B53F0" w:rsidRPr="00BC2E91">
        <w:rPr>
          <w:rStyle w:val="Incipit"/>
          <w:lang w:val="fr-FR"/>
        </w:rPr>
        <w:t>Paradi</w:t>
      </w:r>
      <w:r w:rsidR="00885488" w:rsidRPr="00BC2E91">
        <w:rPr>
          <w:rStyle w:val="Incipit"/>
          <w:lang w:val="fr-FR"/>
        </w:rPr>
        <w:t>si portae</w:t>
      </w:r>
      <w:r w:rsidR="00885488" w:rsidRPr="00B779A9">
        <w:rPr>
          <w:lang w:val="fr-FR"/>
        </w:rPr>
        <w:t xml:space="preserve">. </w:t>
      </w:r>
      <w:r w:rsidR="00BA24A1" w:rsidRPr="00B779A9">
        <w:rPr>
          <w:lang w:val="fr-FR"/>
        </w:rPr>
        <w:t>[</w:t>
      </w:r>
      <w:r w:rsidR="00885488" w:rsidRPr="00B779A9">
        <w:rPr>
          <w:lang w:val="fr-FR"/>
        </w:rPr>
        <w:t>AN</w:t>
      </w:r>
      <w:r w:rsidR="00BA24A1" w:rsidRPr="00B779A9">
        <w:rPr>
          <w:lang w:val="fr-FR"/>
        </w:rPr>
        <w:t>]</w:t>
      </w:r>
      <w:r w:rsidR="00885488" w:rsidRPr="00B779A9">
        <w:rPr>
          <w:lang w:val="fr-FR"/>
        </w:rPr>
        <w:t xml:space="preserve"> </w:t>
      </w:r>
      <w:r w:rsidR="00885488" w:rsidRPr="00BC2E91">
        <w:rPr>
          <w:rStyle w:val="Incipit"/>
          <w:lang w:val="fr-FR"/>
        </w:rPr>
        <w:t>Benedicta tu</w:t>
      </w:r>
      <w:r w:rsidR="001307EE">
        <w:rPr>
          <w:lang w:val="fr-FR"/>
        </w:rPr>
        <w:t>. (172v) Versiculus</w:t>
      </w:r>
      <w:r w:rsidR="00885488" w:rsidRPr="00B779A9">
        <w:rPr>
          <w:lang w:val="fr-FR"/>
        </w:rPr>
        <w:t xml:space="preserve"> et psalmi de beata virgine. </w:t>
      </w:r>
      <w:r w:rsidR="001B6711" w:rsidRPr="00B779A9">
        <w:rPr>
          <w:lang w:val="fr-FR"/>
        </w:rPr>
        <w:t>LS</w:t>
      </w:r>
      <w:r w:rsidR="00885488" w:rsidRPr="00B779A9">
        <w:rPr>
          <w:lang w:val="fr-FR"/>
        </w:rPr>
        <w:t xml:space="preserve"> </w:t>
      </w:r>
      <w:r w:rsidR="00885488" w:rsidRPr="00BC2E91">
        <w:rPr>
          <w:rStyle w:val="Incipit"/>
          <w:lang w:val="fr-FR"/>
        </w:rPr>
        <w:t>Si omnium nostrorum membra</w:t>
      </w:r>
      <w:r w:rsidR="00885488" w:rsidRPr="00B779A9">
        <w:rPr>
          <w:lang w:val="fr-FR"/>
        </w:rPr>
        <w:t xml:space="preserve">. EV </w:t>
      </w:r>
      <w:r w:rsidR="00885488" w:rsidRPr="00BC2E91">
        <w:rPr>
          <w:rStyle w:val="Incipit"/>
          <w:lang w:val="fr-FR"/>
        </w:rPr>
        <w:t>Intravit Iesus in quoddam castellum</w:t>
      </w:r>
      <w:r w:rsidR="00885488" w:rsidRPr="00B779A9">
        <w:rPr>
          <w:lang w:val="fr-FR"/>
        </w:rPr>
        <w:t xml:space="preserve">. </w:t>
      </w:r>
    </w:p>
    <w:p w:rsidR="00885488" w:rsidRPr="00BC2E91" w:rsidRDefault="00885488" w:rsidP="00415109">
      <w:r w:rsidRPr="00B779A9">
        <w:rPr>
          <w:lang w:val="fr-FR"/>
        </w:rPr>
        <w:t xml:space="preserve">Ultimum RP </w:t>
      </w:r>
      <w:r w:rsidRPr="00BC2E91">
        <w:rPr>
          <w:rStyle w:val="Incipit"/>
          <w:lang w:val="fr-FR"/>
        </w:rPr>
        <w:t>Super salutem</w:t>
      </w:r>
      <w:r w:rsidR="00CB0179">
        <w:rPr>
          <w:lang w:val="fr-FR"/>
        </w:rPr>
        <w:t xml:space="preserve">. </w:t>
      </w:r>
      <w:r w:rsidR="003E1ACA" w:rsidRPr="00BC2E91">
        <w:t xml:space="preserve">[TD] </w:t>
      </w:r>
      <w:r w:rsidR="003E1ACA" w:rsidRPr="00CB0179">
        <w:rPr>
          <w:rStyle w:val="Incipit"/>
        </w:rPr>
        <w:t>Te deum</w:t>
      </w:r>
      <w:r w:rsidR="00C0132E" w:rsidRPr="00CB0179">
        <w:rPr>
          <w:rStyle w:val="Incipit"/>
        </w:rPr>
        <w:t xml:space="preserve"> laudamus</w:t>
      </w:r>
      <w:r w:rsidR="00CB0179" w:rsidRPr="00BC2E91">
        <w:t xml:space="preserve"> dicitur hac die.</w:t>
      </w:r>
    </w:p>
    <w:p w:rsidR="00885488" w:rsidRPr="00BC2E91" w:rsidRDefault="00CB0179" w:rsidP="00415109">
      <w:pPr>
        <w:rPr>
          <w:lang w:val="fr-FR"/>
        </w:rPr>
      </w:pPr>
      <w:r w:rsidRPr="00BC2E91">
        <w:rPr>
          <w:rStyle w:val="Time1"/>
          <w:lang w:val="fr-FR"/>
        </w:rPr>
        <w:t>Ad laudes</w:t>
      </w:r>
      <w:r w:rsidR="00885488" w:rsidRPr="00B779A9">
        <w:rPr>
          <w:lang w:val="fr-FR"/>
        </w:rPr>
        <w:t xml:space="preserve"> AN </w:t>
      </w:r>
      <w:r w:rsidR="00885488" w:rsidRPr="00BC2E91">
        <w:rPr>
          <w:rStyle w:val="Incipit"/>
          <w:lang w:val="fr-FR"/>
        </w:rPr>
        <w:t>Assumpta est Maria</w:t>
      </w:r>
      <w:r w:rsidR="00885488" w:rsidRPr="00B779A9">
        <w:rPr>
          <w:lang w:val="fr-FR"/>
        </w:rPr>
        <w:t xml:space="preserve"> cum reliquis. HY </w:t>
      </w:r>
      <w:r w:rsidR="00885488" w:rsidRPr="00BC2E91">
        <w:rPr>
          <w:rStyle w:val="Incipit"/>
          <w:lang w:val="fr-FR"/>
        </w:rPr>
        <w:t>Fit porta Christi</w:t>
      </w:r>
      <w:r w:rsidR="00885488" w:rsidRPr="00B779A9">
        <w:rPr>
          <w:lang w:val="fr-FR"/>
        </w:rPr>
        <w:t xml:space="preserve">. VS </w:t>
      </w:r>
      <w:r w:rsidR="00382E22" w:rsidRPr="00BC2E91">
        <w:rPr>
          <w:rStyle w:val="Incipit"/>
          <w:lang w:val="fr-FR"/>
        </w:rPr>
        <w:t>Adiuv</w:t>
      </w:r>
      <w:r w:rsidR="00885488" w:rsidRPr="00BC2E91">
        <w:rPr>
          <w:rStyle w:val="Incipit"/>
          <w:lang w:val="fr-FR"/>
        </w:rPr>
        <w:t>abit eam</w:t>
      </w:r>
      <w:r w:rsidR="00885488" w:rsidRPr="00B779A9">
        <w:rPr>
          <w:lang w:val="fr-FR"/>
        </w:rPr>
        <w:t xml:space="preserve">. AB </w:t>
      </w:r>
      <w:r w:rsidR="00885488" w:rsidRPr="00BC2E91">
        <w:rPr>
          <w:rStyle w:val="Incipit"/>
          <w:lang w:val="fr-FR"/>
        </w:rPr>
        <w:t>Quae est ista quae ascendit</w:t>
      </w:r>
      <w:r w:rsidR="00885488" w:rsidRPr="00B779A9">
        <w:rPr>
          <w:lang w:val="fr-FR"/>
        </w:rPr>
        <w:t xml:space="preserve">. </w:t>
      </w:r>
      <w:r w:rsidR="003E1ACA" w:rsidRPr="00BC2E91">
        <w:rPr>
          <w:lang w:val="fr-FR"/>
        </w:rPr>
        <w:t xml:space="preserve">[BD] </w:t>
      </w:r>
      <w:r w:rsidR="005F6F99" w:rsidRPr="00BC2E91">
        <w:rPr>
          <w:rStyle w:val="Incipit"/>
          <w:lang w:val="fr-FR"/>
        </w:rPr>
        <w:t>Benedicamus</w:t>
      </w:r>
      <w:r w:rsidR="007136DC" w:rsidRPr="00BC2E91">
        <w:rPr>
          <w:lang w:val="fr-FR"/>
        </w:rPr>
        <w:t>. [TP]</w:t>
      </w:r>
      <w:r w:rsidR="003E1ACA" w:rsidRPr="00BC2E91">
        <w:rPr>
          <w:lang w:val="fr-FR"/>
        </w:rPr>
        <w:t xml:space="preserve"> </w:t>
      </w:r>
      <w:r w:rsidR="003E1ACA" w:rsidRPr="00BC2E91">
        <w:rPr>
          <w:rStyle w:val="Incipit"/>
          <w:lang w:val="fr-FR"/>
        </w:rPr>
        <w:t>In laude Iesu</w:t>
      </w:r>
      <w:r w:rsidR="00885488" w:rsidRPr="00BC2E91">
        <w:rPr>
          <w:lang w:val="fr-FR"/>
        </w:rPr>
        <w:t>.</w:t>
      </w:r>
    </w:p>
    <w:p w:rsidR="00885488" w:rsidRPr="003D0C23" w:rsidRDefault="00CB0179" w:rsidP="00415109">
      <w:pPr>
        <w:rPr>
          <w:lang w:val="en-US"/>
        </w:rPr>
      </w:pPr>
      <w:r w:rsidRPr="00BC2E91">
        <w:rPr>
          <w:rStyle w:val="Time1"/>
          <w:lang w:val="fr-FR"/>
        </w:rPr>
        <w:t>Ad maturum officium</w:t>
      </w:r>
      <w:r w:rsidR="00885488" w:rsidRPr="00BC2E91">
        <w:rPr>
          <w:lang w:val="fr-FR"/>
        </w:rPr>
        <w:t xml:space="preserve"> </w:t>
      </w:r>
      <w:r w:rsidR="00BA24A1" w:rsidRPr="00BC2E91">
        <w:rPr>
          <w:lang w:val="fr-FR"/>
        </w:rPr>
        <w:t>[</w:t>
      </w:r>
      <w:r w:rsidR="00885488" w:rsidRPr="00BC2E91">
        <w:rPr>
          <w:lang w:val="fr-FR"/>
        </w:rPr>
        <w:t>IN</w:t>
      </w:r>
      <w:r w:rsidR="00BA24A1" w:rsidRPr="00BC2E91">
        <w:rPr>
          <w:lang w:val="fr-FR"/>
        </w:rPr>
        <w:t>]</w:t>
      </w:r>
      <w:r w:rsidR="00885488" w:rsidRPr="00BC2E91">
        <w:rPr>
          <w:lang w:val="fr-FR"/>
        </w:rPr>
        <w:t xml:space="preserve"> </w:t>
      </w:r>
      <w:r w:rsidR="00885488" w:rsidRPr="00BC2E91">
        <w:rPr>
          <w:rStyle w:val="Incipit"/>
          <w:lang w:val="fr-FR"/>
        </w:rPr>
        <w:t>Gaudeamus</w:t>
      </w:r>
      <w:r w:rsidR="00DD1415">
        <w:rPr>
          <w:lang w:val="fr-FR"/>
        </w:rPr>
        <w:t>@</w:t>
      </w:r>
      <w:r w:rsidR="00DD1415" w:rsidRPr="00BC2E91">
        <w:rPr>
          <w:lang w:val="fr-FR"/>
        </w:rPr>
        <w:t>34.</w:t>
      </w:r>
      <w:r w:rsidR="00885488" w:rsidRPr="00BC2E91">
        <w:rPr>
          <w:lang w:val="fr-FR"/>
        </w:rPr>
        <w:t xml:space="preserve"> </w:t>
      </w:r>
      <w:r w:rsidR="00691954" w:rsidRPr="00B779A9">
        <w:rPr>
          <w:lang w:val="fr-FR"/>
        </w:rPr>
        <w:t xml:space="preserve">[KY] </w:t>
      </w:r>
      <w:r w:rsidR="00691954" w:rsidRPr="005A362F">
        <w:rPr>
          <w:rStyle w:val="Incipit"/>
          <w:lang w:val="fr-FR"/>
        </w:rPr>
        <w:t>Kyrie</w:t>
      </w:r>
      <w:r w:rsidR="005A362F" w:rsidRPr="00BE7D55">
        <w:rPr>
          <w:lang w:val="fr-FR"/>
        </w:rPr>
        <w:t xml:space="preserve"> </w:t>
      </w:r>
      <w:r w:rsidR="00691954" w:rsidRPr="00B779A9">
        <w:rPr>
          <w:lang w:val="fr-FR"/>
        </w:rPr>
        <w:t xml:space="preserve">et [SA] </w:t>
      </w:r>
      <w:r w:rsidR="00691954" w:rsidRPr="005A362F">
        <w:rPr>
          <w:rStyle w:val="Incipit"/>
          <w:lang w:val="fr-FR"/>
        </w:rPr>
        <w:t>Sanctus</w:t>
      </w:r>
      <w:r w:rsidR="005A362F" w:rsidRPr="00BE7D55">
        <w:rPr>
          <w:lang w:val="fr-FR"/>
        </w:rPr>
        <w:t xml:space="preserve"> </w:t>
      </w:r>
      <w:r w:rsidR="00885488" w:rsidRPr="00B779A9">
        <w:rPr>
          <w:lang w:val="fr-FR"/>
        </w:rPr>
        <w:t xml:space="preserve">de assumptione. </w:t>
      </w:r>
      <w:r w:rsidR="00885488" w:rsidRPr="00BC2E91">
        <w:rPr>
          <w:lang w:val="fr-FR"/>
        </w:rPr>
        <w:t xml:space="preserve">GR </w:t>
      </w:r>
      <w:r w:rsidR="00885488" w:rsidRPr="00BC2E91">
        <w:rPr>
          <w:rStyle w:val="Incipit"/>
          <w:lang w:val="fr-FR"/>
        </w:rPr>
        <w:t>Propter</w:t>
      </w:r>
      <w:r w:rsidR="005A362F" w:rsidRPr="00BC2E91">
        <w:rPr>
          <w:lang w:val="fr-FR"/>
        </w:rPr>
        <w:t xml:space="preserve"> </w:t>
      </w:r>
      <w:r w:rsidR="00982EF5" w:rsidRPr="00BC2E91">
        <w:rPr>
          <w:rStyle w:val="Incipit"/>
          <w:lang w:val="fr-FR"/>
        </w:rPr>
        <w:t>verit</w:t>
      </w:r>
      <w:r w:rsidR="00885488" w:rsidRPr="00BC2E91">
        <w:rPr>
          <w:rStyle w:val="Incipit"/>
          <w:lang w:val="fr-FR"/>
        </w:rPr>
        <w:t>atem</w:t>
      </w:r>
      <w:r w:rsidR="00DD1415">
        <w:rPr>
          <w:lang w:val="fr-FR"/>
        </w:rPr>
        <w:t>@</w:t>
      </w:r>
      <w:r w:rsidR="00DD1415" w:rsidRPr="00BC2E91">
        <w:rPr>
          <w:lang w:val="fr-FR"/>
        </w:rPr>
        <w:t>160.</w:t>
      </w:r>
      <w:r w:rsidR="00885488" w:rsidRPr="00BC2E91">
        <w:rPr>
          <w:lang w:val="fr-FR"/>
        </w:rPr>
        <w:t xml:space="preserve"> Pro </w:t>
      </w:r>
      <w:r w:rsidR="0052585C" w:rsidRPr="00B779A9">
        <w:rPr>
          <w:lang w:val="fr-FR"/>
        </w:rPr>
        <w:t>[AL]</w:t>
      </w:r>
      <w:r w:rsidR="0052585C">
        <w:rPr>
          <w:lang w:val="fr-FR"/>
        </w:rPr>
        <w:t xml:space="preserve"> </w:t>
      </w:r>
      <w:r w:rsidR="00885488" w:rsidRPr="00BC2E91">
        <w:rPr>
          <w:rStyle w:val="Incipit"/>
          <w:lang w:val="fr-FR"/>
        </w:rPr>
        <w:t>Alleluia</w:t>
      </w:r>
      <w:r w:rsidR="00392DEB" w:rsidRPr="00BC2E91">
        <w:rPr>
          <w:lang w:val="fr-FR"/>
        </w:rPr>
        <w:t xml:space="preserve"> </w:t>
      </w:r>
      <w:r w:rsidR="00691954" w:rsidRPr="00BC2E91">
        <w:rPr>
          <w:lang w:val="fr-FR"/>
        </w:rPr>
        <w:t xml:space="preserve">[AL] </w:t>
      </w:r>
      <w:r w:rsidR="00885488" w:rsidRPr="00BC2E91">
        <w:rPr>
          <w:rStyle w:val="Incipit"/>
          <w:lang w:val="fr-FR"/>
        </w:rPr>
        <w:t>Laus</w:t>
      </w:r>
      <w:r w:rsidR="005A362F" w:rsidRPr="00BC2E91">
        <w:rPr>
          <w:lang w:val="fr-FR"/>
        </w:rPr>
        <w:t xml:space="preserve"> </w:t>
      </w:r>
      <w:r w:rsidR="00885488" w:rsidRPr="00BC2E91">
        <w:rPr>
          <w:rStyle w:val="Incipit"/>
          <w:lang w:val="fr-FR"/>
        </w:rPr>
        <w:t>tibi</w:t>
      </w:r>
      <w:r w:rsidR="005A362F" w:rsidRPr="00BC2E91">
        <w:rPr>
          <w:lang w:val="fr-FR"/>
        </w:rPr>
        <w:t xml:space="preserve"> </w:t>
      </w:r>
      <w:r w:rsidR="00885488" w:rsidRPr="00BC2E91">
        <w:rPr>
          <w:rStyle w:val="Incipit"/>
          <w:lang w:val="fr-FR"/>
        </w:rPr>
        <w:t>Christe</w:t>
      </w:r>
      <w:r w:rsidR="00392DEB" w:rsidRPr="00BC2E91">
        <w:rPr>
          <w:lang w:val="fr-FR"/>
        </w:rPr>
        <w:t xml:space="preserve"> cantetur.</w:t>
      </w:r>
      <w:r w:rsidR="00885488" w:rsidRPr="00BC2E91">
        <w:rPr>
          <w:lang w:val="fr-FR"/>
        </w:rPr>
        <w:t xml:space="preserve"> </w:t>
      </w:r>
      <w:r w:rsidR="00BA24A1" w:rsidRPr="003D0C23">
        <w:rPr>
          <w:lang w:val="en-US"/>
        </w:rPr>
        <w:t>[</w:t>
      </w:r>
      <w:r w:rsidR="00691954" w:rsidRPr="003D0C23">
        <w:rPr>
          <w:lang w:val="en-US"/>
        </w:rPr>
        <w:t>AL</w:t>
      </w:r>
      <w:r w:rsidR="00885488" w:rsidRPr="003D0C23">
        <w:rPr>
          <w:lang w:val="en-US"/>
        </w:rPr>
        <w:t>V</w:t>
      </w:r>
      <w:r w:rsidR="00BA24A1" w:rsidRPr="003D0C23">
        <w:rPr>
          <w:lang w:val="en-US"/>
        </w:rPr>
        <w:t>]</w:t>
      </w:r>
      <w:r w:rsidR="00885488" w:rsidRPr="003D0C23">
        <w:rPr>
          <w:lang w:val="en-US"/>
        </w:rPr>
        <w:t xml:space="preserve"> </w:t>
      </w:r>
      <w:r w:rsidR="00885488" w:rsidRPr="003D0C23">
        <w:rPr>
          <w:rStyle w:val="Incipit"/>
          <w:lang w:val="en-US"/>
        </w:rPr>
        <w:t>Assumpta</w:t>
      </w:r>
      <w:r w:rsidR="005A362F" w:rsidRPr="003D0C23">
        <w:rPr>
          <w:lang w:val="en-US"/>
        </w:rPr>
        <w:t xml:space="preserve"> </w:t>
      </w:r>
      <w:r w:rsidR="00885488" w:rsidRPr="003D0C23">
        <w:rPr>
          <w:rStyle w:val="Incipit"/>
          <w:lang w:val="en-US"/>
        </w:rPr>
        <w:t>est</w:t>
      </w:r>
      <w:r w:rsidR="005A362F" w:rsidRPr="003D0C23">
        <w:rPr>
          <w:lang w:val="en-US"/>
        </w:rPr>
        <w:t xml:space="preserve"> </w:t>
      </w:r>
      <w:r w:rsidR="00885488" w:rsidRPr="003D0C23">
        <w:rPr>
          <w:rStyle w:val="Incipit"/>
          <w:lang w:val="en-US"/>
        </w:rPr>
        <w:t>Maria</w:t>
      </w:r>
      <w:r w:rsidR="00885488" w:rsidRPr="003D0C23">
        <w:rPr>
          <w:lang w:val="en-US"/>
        </w:rPr>
        <w:t xml:space="preserve">. SE </w:t>
      </w:r>
      <w:r w:rsidR="00885488" w:rsidRPr="003D0C23">
        <w:rPr>
          <w:rStyle w:val="Incipit"/>
          <w:lang w:val="en-US"/>
        </w:rPr>
        <w:t>Congaudent</w:t>
      </w:r>
      <w:r w:rsidR="005A362F" w:rsidRPr="003D0C23">
        <w:rPr>
          <w:lang w:val="en-US"/>
        </w:rPr>
        <w:t xml:space="preserve"> </w:t>
      </w:r>
      <w:r w:rsidR="00885488" w:rsidRPr="003D0C23">
        <w:rPr>
          <w:rStyle w:val="Incipit"/>
          <w:lang w:val="en-US"/>
        </w:rPr>
        <w:t>angelorum</w:t>
      </w:r>
      <w:r w:rsidR="005A362F" w:rsidRPr="003D0C23">
        <w:rPr>
          <w:lang w:val="en-US"/>
        </w:rPr>
        <w:t xml:space="preserve"> </w:t>
      </w:r>
      <w:r w:rsidR="00885488" w:rsidRPr="003D0C23">
        <w:rPr>
          <w:rStyle w:val="Incipit"/>
          <w:lang w:val="en-US"/>
        </w:rPr>
        <w:t>chori</w:t>
      </w:r>
      <w:r w:rsidR="00DD1415" w:rsidRPr="003D0C23">
        <w:rPr>
          <w:lang w:val="en-US"/>
        </w:rPr>
        <w:t>@254.</w:t>
      </w:r>
      <w:r w:rsidR="00885488" w:rsidRPr="003D0C23">
        <w:rPr>
          <w:lang w:val="en-US"/>
        </w:rPr>
        <w:t xml:space="preserve"> OF </w:t>
      </w:r>
      <w:r w:rsidR="00885488" w:rsidRPr="003D0C23">
        <w:rPr>
          <w:rStyle w:val="Incipit"/>
          <w:lang w:val="en-US"/>
        </w:rPr>
        <w:t>Offerentur</w:t>
      </w:r>
      <w:r w:rsidR="005A362F" w:rsidRPr="003D0C23">
        <w:rPr>
          <w:lang w:val="en-US"/>
        </w:rPr>
        <w:t xml:space="preserve"> </w:t>
      </w:r>
      <w:r w:rsidR="00885488" w:rsidRPr="003D0C23">
        <w:rPr>
          <w:rStyle w:val="Incipit"/>
          <w:lang w:val="en-US"/>
        </w:rPr>
        <w:t>regi</w:t>
      </w:r>
      <w:r w:rsidR="00DD1415" w:rsidRPr="003D0C23">
        <w:rPr>
          <w:lang w:val="en-US"/>
        </w:rPr>
        <w:t>@20.</w:t>
      </w:r>
      <w:r w:rsidR="00885488" w:rsidRPr="003D0C23">
        <w:rPr>
          <w:lang w:val="en-US"/>
        </w:rPr>
        <w:t xml:space="preserve"> CO </w:t>
      </w:r>
      <w:r w:rsidR="00885488" w:rsidRPr="003D0C23">
        <w:rPr>
          <w:rStyle w:val="Incipit"/>
          <w:lang w:val="en-US"/>
        </w:rPr>
        <w:t>Dilexisti</w:t>
      </w:r>
      <w:r w:rsidR="00DD1415" w:rsidRPr="003D0C23">
        <w:rPr>
          <w:lang w:val="en-US"/>
        </w:rPr>
        <w:t>@161.</w:t>
      </w:r>
    </w:p>
    <w:p w:rsidR="00885488" w:rsidRPr="003D0C23" w:rsidRDefault="00CB0179" w:rsidP="00415109">
      <w:pPr>
        <w:rPr>
          <w:lang w:val="en-US"/>
        </w:rPr>
      </w:pPr>
      <w:r w:rsidRPr="003D0C23">
        <w:rPr>
          <w:rStyle w:val="Time1"/>
          <w:lang w:val="en-US"/>
        </w:rPr>
        <w:t>Ad horas</w:t>
      </w:r>
      <w:r w:rsidR="00885488" w:rsidRPr="003D0C23">
        <w:rPr>
          <w:lang w:val="en-US"/>
        </w:rPr>
        <w:t xml:space="preserve"> dicantur laudes.</w:t>
      </w:r>
    </w:p>
    <w:p w:rsidR="00392DEB" w:rsidRPr="003D0C23" w:rsidRDefault="00CB0179" w:rsidP="00415109">
      <w:pPr>
        <w:rPr>
          <w:lang w:val="en-US"/>
        </w:rPr>
      </w:pPr>
      <w:r w:rsidRPr="003D0C23">
        <w:rPr>
          <w:rStyle w:val="Time1"/>
          <w:lang w:val="en-US"/>
        </w:rPr>
        <w:t>Ad summum officium</w:t>
      </w:r>
      <w:r w:rsidR="00885488" w:rsidRPr="003D0C23">
        <w:rPr>
          <w:lang w:val="en-US"/>
        </w:rPr>
        <w:t xml:space="preserve"> omnia ut in maturo officio.</w:t>
      </w:r>
      <w:r w:rsidR="00691954" w:rsidRPr="003D0C23">
        <w:rPr>
          <w:lang w:val="en-US"/>
        </w:rPr>
        <w:t xml:space="preserve"> </w:t>
      </w:r>
    </w:p>
    <w:p w:rsidR="00885488" w:rsidRPr="00BC2E91" w:rsidRDefault="00691954" w:rsidP="00415109">
      <w:pPr>
        <w:rPr>
          <w:lang w:val="pt-PT"/>
        </w:rPr>
      </w:pPr>
      <w:r w:rsidRPr="003D0C23">
        <w:rPr>
          <w:lang w:val="en-US"/>
        </w:rPr>
        <w:t>(173r)</w:t>
      </w:r>
      <w:r w:rsidR="00392DEB" w:rsidRPr="003D0C23">
        <w:rPr>
          <w:lang w:val="en-US"/>
        </w:rPr>
        <w:t xml:space="preserve"> </w:t>
      </w:r>
      <w:r w:rsidR="00CB0179" w:rsidRPr="003D0C23">
        <w:rPr>
          <w:rStyle w:val="Time1"/>
          <w:lang w:val="en-US"/>
        </w:rPr>
        <w:t>Ad secundas vesperas</w:t>
      </w:r>
      <w:r w:rsidR="00885488" w:rsidRPr="003D0C23">
        <w:rPr>
          <w:lang w:val="en-US"/>
        </w:rPr>
        <w:t xml:space="preserve"> AN </w:t>
      </w:r>
      <w:r w:rsidR="00885488" w:rsidRPr="003D0C23">
        <w:rPr>
          <w:rStyle w:val="Incipit"/>
          <w:lang w:val="en-US"/>
        </w:rPr>
        <w:t>Assumpta est</w:t>
      </w:r>
      <w:r w:rsidR="00885488" w:rsidRPr="003D0C23">
        <w:rPr>
          <w:lang w:val="en-US"/>
        </w:rPr>
        <w:t xml:space="preserve"> </w:t>
      </w:r>
      <w:r w:rsidRPr="003D0C23">
        <w:rPr>
          <w:lang w:val="en-US"/>
        </w:rPr>
        <w:t xml:space="preserve">cum reliquis. </w:t>
      </w:r>
      <w:r w:rsidRPr="00B779A9">
        <w:rPr>
          <w:lang w:val="pt-PT"/>
        </w:rPr>
        <w:t>Psalmi de</w:t>
      </w:r>
      <w:r w:rsidR="00885488" w:rsidRPr="00B779A9">
        <w:rPr>
          <w:lang w:val="pt-PT"/>
        </w:rPr>
        <w:t xml:space="preserve"> beata virgine. HY </w:t>
      </w:r>
      <w:r w:rsidR="00885488" w:rsidRPr="00BC2E91">
        <w:rPr>
          <w:rStyle w:val="Incipit"/>
          <w:lang w:val="pt-PT"/>
        </w:rPr>
        <w:t>Quem terra</w:t>
      </w:r>
      <w:r w:rsidR="00885488" w:rsidRPr="00B779A9">
        <w:rPr>
          <w:lang w:val="pt-PT"/>
        </w:rPr>
        <w:t xml:space="preserve">. VS </w:t>
      </w:r>
      <w:r w:rsidR="00885488" w:rsidRPr="00BC2E91">
        <w:rPr>
          <w:rStyle w:val="Incipit"/>
          <w:lang w:val="pt-PT"/>
        </w:rPr>
        <w:t>Ave Maria</w:t>
      </w:r>
      <w:r w:rsidR="00885488" w:rsidRPr="00B779A9">
        <w:rPr>
          <w:lang w:val="pt-PT"/>
        </w:rPr>
        <w:t xml:space="preserve">. AM </w:t>
      </w:r>
      <w:r w:rsidR="00885488" w:rsidRPr="00BC2E91">
        <w:rPr>
          <w:rStyle w:val="Incipit"/>
          <w:lang w:val="pt-PT"/>
        </w:rPr>
        <w:t>Quae est ista quae progreditur</w:t>
      </w:r>
      <w:r w:rsidR="00885488" w:rsidRPr="00B779A9">
        <w:rPr>
          <w:lang w:val="pt-PT"/>
        </w:rPr>
        <w:t xml:space="preserve">. </w:t>
      </w:r>
      <w:r w:rsidR="003E1ACA" w:rsidRPr="00B779A9">
        <w:rPr>
          <w:lang w:val="pt-PT"/>
        </w:rPr>
        <w:t xml:space="preserve">[BD] </w:t>
      </w:r>
      <w:r w:rsidR="005F6F99" w:rsidRPr="00BC2E91">
        <w:rPr>
          <w:rStyle w:val="Incipit"/>
          <w:lang w:val="pt-PT"/>
        </w:rPr>
        <w:t>Benedicamus</w:t>
      </w:r>
      <w:r w:rsidR="007136DC" w:rsidRPr="00B779A9">
        <w:rPr>
          <w:lang w:val="pt-PT"/>
        </w:rPr>
        <w:t>. [TP]</w:t>
      </w:r>
      <w:r w:rsidR="003E1ACA" w:rsidRPr="00B779A9">
        <w:rPr>
          <w:lang w:val="pt-PT"/>
        </w:rPr>
        <w:t xml:space="preserve"> </w:t>
      </w:r>
      <w:r w:rsidR="003E1ACA" w:rsidRPr="00BC2E91">
        <w:rPr>
          <w:rStyle w:val="Incipit"/>
          <w:lang w:val="pt-PT"/>
        </w:rPr>
        <w:t>In laude Iesu</w:t>
      </w:r>
      <w:r w:rsidR="00885488" w:rsidRPr="00B779A9">
        <w:rPr>
          <w:lang w:val="pt-PT"/>
        </w:rPr>
        <w:t>.</w:t>
      </w:r>
    </w:p>
    <w:p w:rsidR="00885488" w:rsidRPr="00B779A9" w:rsidRDefault="00885488" w:rsidP="00415109">
      <w:pPr>
        <w:rPr>
          <w:lang w:val="pt-PT"/>
        </w:rPr>
      </w:pPr>
      <w:r w:rsidRPr="00B779A9">
        <w:rPr>
          <w:lang w:val="pt-PT"/>
        </w:rPr>
        <w:t xml:space="preserve">Finitis secundis vesperis dicetur a </w:t>
      </w:r>
      <w:r w:rsidRPr="00BC2E91">
        <w:rPr>
          <w:rStyle w:val="Funktion"/>
          <w:lang w:val="pt-PT"/>
        </w:rPr>
        <w:t>professis</w:t>
      </w:r>
      <w:r w:rsidRPr="00B779A9">
        <w:rPr>
          <w:lang w:val="pt-PT"/>
        </w:rPr>
        <w:t xml:space="preserve"> ante </w:t>
      </w:r>
      <w:r w:rsidRPr="00BC2E91">
        <w:rPr>
          <w:rStyle w:val="Ort"/>
          <w:lang w:val="pt-PT"/>
        </w:rPr>
        <w:t>altare summum</w:t>
      </w:r>
      <w:r w:rsidRPr="00B779A9">
        <w:rPr>
          <w:lang w:val="pt-PT"/>
        </w:rPr>
        <w:t xml:space="preserve"> Placebo fundatori </w:t>
      </w:r>
      <w:r w:rsidR="00392DEB" w:rsidRPr="00392DEB">
        <w:rPr>
          <w:rStyle w:val="Person"/>
          <w:lang w:val="pt-PT"/>
        </w:rPr>
        <w:t>|</w:t>
      </w:r>
      <w:r w:rsidRPr="00BC2E91">
        <w:rPr>
          <w:rStyle w:val="Person"/>
          <w:lang w:val="pt-PT"/>
        </w:rPr>
        <w:t>Alramo</w:t>
      </w:r>
      <w:r w:rsidR="00392DEB" w:rsidRPr="00BC2E91">
        <w:rPr>
          <w:rStyle w:val="Person"/>
          <w:lang w:val="pt-PT"/>
        </w:rPr>
        <w:t>::Adalramo|</w:t>
      </w:r>
      <w:r w:rsidR="00392DEB">
        <w:rPr>
          <w:lang w:val="pt-PT"/>
        </w:rPr>
        <w:t xml:space="preserve">, </w:t>
      </w:r>
      <w:r w:rsidRPr="00B779A9">
        <w:rPr>
          <w:lang w:val="pt-PT"/>
        </w:rPr>
        <w:t>et in descendendo canitur prius R</w:t>
      </w:r>
      <w:r w:rsidR="003E1ACA" w:rsidRPr="00B779A9">
        <w:rPr>
          <w:lang w:val="pt-PT"/>
        </w:rPr>
        <w:t>P</w:t>
      </w:r>
      <w:r w:rsidRPr="00B779A9">
        <w:rPr>
          <w:lang w:val="pt-PT"/>
        </w:rPr>
        <w:t xml:space="preserve">P </w:t>
      </w:r>
      <w:r w:rsidRPr="005A362F">
        <w:rPr>
          <w:rStyle w:val="Incipit"/>
          <w:lang w:val="pt-PT"/>
        </w:rPr>
        <w:t>Ne</w:t>
      </w:r>
      <w:r w:rsidR="005A362F" w:rsidRPr="00BE7D55">
        <w:rPr>
          <w:i/>
          <w:lang w:val="pt-PT"/>
        </w:rPr>
        <w:t xml:space="preserve"> </w:t>
      </w:r>
      <w:r w:rsidRPr="005A362F">
        <w:rPr>
          <w:rStyle w:val="Incipit"/>
          <w:lang w:val="pt-PT"/>
        </w:rPr>
        <w:t>tradas</w:t>
      </w:r>
      <w:r w:rsidR="005A362F" w:rsidRPr="00BE7D55">
        <w:rPr>
          <w:i/>
          <w:lang w:val="pt-PT"/>
        </w:rPr>
        <w:t xml:space="preserve"> </w:t>
      </w:r>
      <w:r w:rsidRPr="005A362F">
        <w:rPr>
          <w:rStyle w:val="Incipit"/>
          <w:lang w:val="pt-PT"/>
        </w:rPr>
        <w:t>domine</w:t>
      </w:r>
      <w:r w:rsidRPr="00B779A9">
        <w:rPr>
          <w:lang w:val="pt-PT"/>
        </w:rPr>
        <w:t>.</w:t>
      </w:r>
    </w:p>
    <w:p w:rsidR="00885488" w:rsidRPr="00B779A9" w:rsidRDefault="00CB0179" w:rsidP="00415109">
      <w:pPr>
        <w:rPr>
          <w:lang w:val="it-IT"/>
        </w:rPr>
      </w:pPr>
      <w:r w:rsidRPr="00BC2E91">
        <w:rPr>
          <w:rStyle w:val="Time1"/>
          <w:lang w:val="it-IT"/>
        </w:rPr>
        <w:t>Ad completorium</w:t>
      </w:r>
      <w:r w:rsidR="00885488" w:rsidRPr="00B779A9">
        <w:rPr>
          <w:lang w:val="it-IT"/>
        </w:rPr>
        <w:t xml:space="preserve"> omnia ut in primis vesperis.</w:t>
      </w:r>
    </w:p>
    <w:p w:rsidR="00885488" w:rsidRPr="00BC2E91" w:rsidRDefault="00885488" w:rsidP="00415109">
      <w:pPr>
        <w:pStyle w:val="berschrift1"/>
        <w:rPr>
          <w:lang w:val="it-IT"/>
        </w:rPr>
      </w:pPr>
      <w:r w:rsidRPr="00BC2E91">
        <w:rPr>
          <w:lang w:val="it-IT"/>
        </w:rPr>
        <w:t>FERIA QUARTA IN CAPITE IEIUNII</w:t>
      </w:r>
    </w:p>
    <w:p w:rsidR="00885488" w:rsidRPr="00B779A9" w:rsidRDefault="00885488" w:rsidP="00415109">
      <w:pPr>
        <w:rPr>
          <w:lang w:val="it-IT"/>
        </w:rPr>
      </w:pPr>
      <w:r w:rsidRPr="00B779A9">
        <w:rPr>
          <w:lang w:val="it-IT"/>
        </w:rPr>
        <w:t xml:space="preserve">Si festum </w:t>
      </w:r>
      <w:r w:rsidR="000F4FB4" w:rsidRPr="00B779A9">
        <w:rPr>
          <w:lang w:val="it-IT"/>
        </w:rPr>
        <w:t>novem</w:t>
      </w:r>
      <w:r w:rsidRPr="00B779A9">
        <w:rPr>
          <w:lang w:val="it-IT"/>
        </w:rPr>
        <w:t xml:space="preserve"> lectionum in hac die occurrerit per omnia de festo peragatur. De ieiunio </w:t>
      </w:r>
      <w:r w:rsidR="00FA3B56" w:rsidRPr="00B779A9">
        <w:rPr>
          <w:lang w:val="it-IT"/>
        </w:rPr>
        <w:t>vero</w:t>
      </w:r>
      <w:r w:rsidRPr="00B779A9">
        <w:rPr>
          <w:lang w:val="it-IT"/>
        </w:rPr>
        <w:t xml:space="preserve"> tam ad matutinum quam</w:t>
      </w:r>
      <w:r w:rsidR="00392DEB">
        <w:rPr>
          <w:lang w:val="it-IT"/>
        </w:rPr>
        <w:t xml:space="preserve"> ad secundam vesperam antiphona</w:t>
      </w:r>
      <w:r w:rsidRPr="00B779A9">
        <w:rPr>
          <w:lang w:val="it-IT"/>
        </w:rPr>
        <w:t xml:space="preserve"> et oratio tantum dicatur et missa post tertiam de festo fiat loco missae pro defunctis.</w:t>
      </w:r>
    </w:p>
    <w:p w:rsidR="00885488" w:rsidRPr="00B779A9" w:rsidRDefault="00CB0179" w:rsidP="00415109">
      <w:pPr>
        <w:rPr>
          <w:lang w:val="pt-PT"/>
        </w:rPr>
      </w:pPr>
      <w:r w:rsidRPr="00BC2E91">
        <w:rPr>
          <w:rStyle w:val="Time1"/>
          <w:lang w:val="pt-PT"/>
        </w:rPr>
        <w:lastRenderedPageBreak/>
        <w:t>Ad matutinum</w:t>
      </w:r>
      <w:r w:rsidR="00885488" w:rsidRPr="00B779A9">
        <w:rPr>
          <w:lang w:val="pt-PT"/>
        </w:rPr>
        <w:t xml:space="preserve"> in</w:t>
      </w:r>
      <w:r w:rsidR="00D66EA2" w:rsidRPr="00B779A9">
        <w:rPr>
          <w:lang w:val="pt-PT"/>
        </w:rPr>
        <w:t>vita</w:t>
      </w:r>
      <w:r w:rsidR="00885488" w:rsidRPr="00B779A9">
        <w:rPr>
          <w:lang w:val="pt-PT"/>
        </w:rPr>
        <w:t xml:space="preserve">torium psalmos </w:t>
      </w:r>
      <w:r w:rsidR="00982EF5" w:rsidRPr="00B779A9">
        <w:rPr>
          <w:lang w:val="pt-PT"/>
        </w:rPr>
        <w:t>hymnu</w:t>
      </w:r>
      <w:r w:rsidR="00885488" w:rsidRPr="00B779A9">
        <w:rPr>
          <w:lang w:val="pt-PT"/>
        </w:rPr>
        <w:t xml:space="preserve">m antiphonas et versiculos </w:t>
      </w:r>
      <w:r w:rsidR="00392DEB">
        <w:rPr>
          <w:lang w:val="pt-PT"/>
        </w:rPr>
        <w:t>ferial%D::iter%$E::es$</w:t>
      </w:r>
      <w:r w:rsidR="00691954" w:rsidRPr="00B779A9">
        <w:rPr>
          <w:lang w:val="pt-PT"/>
        </w:rPr>
        <w:t xml:space="preserve"> ex </w:t>
      </w:r>
      <w:r w:rsidR="00691954" w:rsidRPr="00BC2E91">
        <w:rPr>
          <w:rStyle w:val="Funktion"/>
          <w:lang w:val="pt-PT"/>
        </w:rPr>
        <w:t>psal(173v)</w:t>
      </w:r>
      <w:r w:rsidR="00885488" w:rsidRPr="00BC2E91">
        <w:rPr>
          <w:rStyle w:val="Funktion"/>
          <w:lang w:val="pt-PT"/>
        </w:rPr>
        <w:t>terio</w:t>
      </w:r>
      <w:r w:rsidR="00885488" w:rsidRPr="00B779A9">
        <w:rPr>
          <w:lang w:val="pt-PT"/>
        </w:rPr>
        <w:t xml:space="preserve">. </w:t>
      </w:r>
      <w:r w:rsidR="00392DEB">
        <w:rPr>
          <w:lang w:val="pt-PT"/>
        </w:rPr>
        <w:t xml:space="preserve">Evangelium </w:t>
      </w:r>
      <w:r w:rsidR="00392DEB" w:rsidRPr="00BC2E91">
        <w:rPr>
          <w:lang w:val="pt-PT"/>
        </w:rPr>
        <w:t>ex libro hiemali de tempore [</w:t>
      </w:r>
      <w:r w:rsidR="00885488" w:rsidRPr="00BC2E91">
        <w:rPr>
          <w:lang w:val="pt-PT"/>
        </w:rPr>
        <w:t>EV</w:t>
      </w:r>
      <w:r w:rsidR="00392DEB" w:rsidRPr="00BC2E91">
        <w:rPr>
          <w:lang w:val="pt-PT"/>
        </w:rPr>
        <w:t>]</w:t>
      </w:r>
      <w:r w:rsidR="00885488" w:rsidRPr="00BC2E91">
        <w:rPr>
          <w:lang w:val="pt-PT"/>
        </w:rPr>
        <w:t xml:space="preserve"> </w:t>
      </w:r>
      <w:r w:rsidR="00885488" w:rsidRPr="00BC2E91">
        <w:rPr>
          <w:rStyle w:val="Incipit"/>
          <w:lang w:val="pt-PT"/>
        </w:rPr>
        <w:t>Cum</w:t>
      </w:r>
      <w:r w:rsidR="005A362F" w:rsidRPr="00BC2E91">
        <w:rPr>
          <w:i/>
          <w:lang w:val="pt-PT"/>
        </w:rPr>
        <w:t xml:space="preserve"> </w:t>
      </w:r>
      <w:r w:rsidR="00885488" w:rsidRPr="00BC2E91">
        <w:rPr>
          <w:rStyle w:val="Incipit"/>
          <w:lang w:val="pt-PT"/>
        </w:rPr>
        <w:t>ieiunatis</w:t>
      </w:r>
      <w:r w:rsidR="005A362F" w:rsidRPr="00BC2E91">
        <w:rPr>
          <w:i/>
          <w:lang w:val="pt-PT"/>
        </w:rPr>
        <w:t xml:space="preserve"> </w:t>
      </w:r>
      <w:r w:rsidR="00885488" w:rsidRPr="00BC2E91">
        <w:rPr>
          <w:rStyle w:val="Incipit"/>
          <w:lang w:val="pt-PT"/>
        </w:rPr>
        <w:t>nolite</w:t>
      </w:r>
      <w:r w:rsidR="005A362F" w:rsidRPr="00BC2E91">
        <w:rPr>
          <w:i/>
          <w:lang w:val="pt-PT"/>
        </w:rPr>
        <w:t xml:space="preserve"> </w:t>
      </w:r>
      <w:r w:rsidR="00885488" w:rsidRPr="00BC2E91">
        <w:rPr>
          <w:rStyle w:val="Incipit"/>
          <w:lang w:val="pt-PT"/>
        </w:rPr>
        <w:t>fieri</w:t>
      </w:r>
      <w:r w:rsidR="00885488" w:rsidRPr="00BC2E91">
        <w:rPr>
          <w:lang w:val="pt-PT"/>
        </w:rPr>
        <w:t xml:space="preserve">. </w:t>
      </w:r>
      <w:r w:rsidR="00885488" w:rsidRPr="00B779A9">
        <w:rPr>
          <w:lang w:val="pt-PT"/>
        </w:rPr>
        <w:t>Tria responsoria ex secundo nocturno praecedentis dominicae.</w:t>
      </w:r>
    </w:p>
    <w:p w:rsidR="00885488" w:rsidRPr="00B779A9" w:rsidRDefault="00CB0179" w:rsidP="00415109">
      <w:pPr>
        <w:rPr>
          <w:lang w:val="fr-FR"/>
        </w:rPr>
      </w:pPr>
      <w:r w:rsidRPr="00BC2E91">
        <w:rPr>
          <w:rStyle w:val="Time1"/>
          <w:lang w:val="pt-PT"/>
        </w:rPr>
        <w:t>Ad laudes</w:t>
      </w:r>
      <w:r w:rsidR="00885488" w:rsidRPr="00B779A9">
        <w:rPr>
          <w:lang w:val="pt-PT"/>
        </w:rPr>
        <w:t xml:space="preserve"> feriales AN </w:t>
      </w:r>
      <w:r w:rsidR="00885488" w:rsidRPr="00BC2E91">
        <w:rPr>
          <w:rStyle w:val="Incipit"/>
          <w:lang w:val="pt-PT"/>
        </w:rPr>
        <w:t>Tibi soli peccavi</w:t>
      </w:r>
      <w:r w:rsidR="00885488" w:rsidRPr="00B779A9">
        <w:rPr>
          <w:lang w:val="pt-PT"/>
        </w:rPr>
        <w:t xml:space="preserve"> cum reliquis. PS </w:t>
      </w:r>
      <w:r w:rsidR="00885488" w:rsidRPr="00BC2E91">
        <w:rPr>
          <w:rStyle w:val="Incipit"/>
          <w:lang w:val="pt-PT"/>
        </w:rPr>
        <w:t>Miserere</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 xml:space="preserve">Te decet </w:t>
      </w:r>
      <w:r w:rsidR="00982EF5" w:rsidRPr="00BC2E91">
        <w:rPr>
          <w:rStyle w:val="Incipit"/>
          <w:lang w:val="pt-PT"/>
        </w:rPr>
        <w:t>hymnu</w:t>
      </w:r>
      <w:r w:rsidR="00885488" w:rsidRPr="00BC2E91">
        <w:rPr>
          <w:rStyle w:val="Incipit"/>
          <w:lang w:val="pt-PT"/>
        </w:rPr>
        <w:t>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Deus deus meus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Exultavit cor meum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Laudate dominum de caelis</w:t>
      </w:r>
      <w:r w:rsidR="00885488" w:rsidRPr="00B779A9">
        <w:rPr>
          <w:lang w:val="pt-PT"/>
        </w:rPr>
        <w:t xml:space="preserve">. </w:t>
      </w:r>
      <w:r w:rsidR="00982EF5" w:rsidRPr="00B779A9">
        <w:rPr>
          <w:lang w:val="pt-PT"/>
        </w:rPr>
        <w:t>Hymnu</w:t>
      </w:r>
      <w:r w:rsidR="00885488" w:rsidRPr="00B779A9">
        <w:rPr>
          <w:lang w:val="pt-PT"/>
        </w:rPr>
        <w:t>m ex eadem feria</w:t>
      </w:r>
      <w:r w:rsidR="0060161C" w:rsidRPr="00B779A9">
        <w:rPr>
          <w:lang w:val="pt-PT"/>
        </w:rPr>
        <w:t xml:space="preserve"> cum versiculo</w:t>
      </w:r>
      <w:r w:rsidR="00885488" w:rsidRPr="00B779A9">
        <w:rPr>
          <w:lang w:val="pt-PT"/>
        </w:rPr>
        <w:t xml:space="preserve">. AB </w:t>
      </w:r>
      <w:r w:rsidR="00885488" w:rsidRPr="00BC2E91">
        <w:rPr>
          <w:rStyle w:val="Incipit"/>
          <w:lang w:val="pt-PT"/>
        </w:rPr>
        <w:t>Cum ieiunatis nolite fieri</w:t>
      </w:r>
      <w:r w:rsidR="00885488" w:rsidRPr="00B779A9">
        <w:rPr>
          <w:lang w:val="pt-PT"/>
        </w:rPr>
        <w:t xml:space="preserve">. Ante matutinalem orationem dicantur ab </w:t>
      </w:r>
      <w:r w:rsidR="00AE5EAF" w:rsidRPr="00AE5EAF">
        <w:rPr>
          <w:rStyle w:val="Funktion"/>
          <w:lang w:val="pt-PT"/>
        </w:rPr>
        <w:t>|</w:t>
      </w:r>
      <w:r w:rsidR="00885488" w:rsidRPr="00BC2E91">
        <w:rPr>
          <w:rStyle w:val="Funktion"/>
          <w:lang w:val="pt-PT"/>
        </w:rPr>
        <w:t>officiente</w:t>
      </w:r>
      <w:r w:rsidR="00AE5EAF" w:rsidRPr="00BC2E91">
        <w:rPr>
          <w:rStyle w:val="Funktion"/>
          <w:lang w:val="pt-PT"/>
        </w:rPr>
        <w:t>::officiante|</w:t>
      </w:r>
      <w:r w:rsidR="00885488" w:rsidRPr="00B779A9">
        <w:rPr>
          <w:lang w:val="pt-PT"/>
        </w:rPr>
        <w:t xml:space="preserve"> etiam ad omnes horas maiores preces et PS </w:t>
      </w:r>
      <w:r w:rsidR="00885488" w:rsidRPr="00BC2E91">
        <w:rPr>
          <w:rStyle w:val="Incipit"/>
          <w:lang w:val="pt-PT"/>
        </w:rPr>
        <w:t>Miserere</w:t>
      </w:r>
      <w:r w:rsidR="00FE472A">
        <w:rPr>
          <w:lang w:val="pt-PT"/>
        </w:rPr>
        <w:t>@</w:t>
      </w:r>
      <w:r>
        <w:rPr>
          <w:lang w:val="pt-PT"/>
        </w:rPr>
        <w:t>%D</w:t>
      </w:r>
      <w:r w:rsidRPr="00CB0179">
        <w:rPr>
          <w:lang w:val="pt-PT"/>
        </w:rPr>
        <w:t>::</w:t>
      </w:r>
      <w:r w:rsidR="00D03BAF" w:rsidRPr="00CB0179">
        <w:rPr>
          <w:lang w:val="pt-PT"/>
        </w:rPr>
        <w:t>cum</w:t>
      </w:r>
      <w:r w:rsidR="00D734F4" w:rsidRPr="00CB0179">
        <w:rPr>
          <w:lang w:val="pt-PT"/>
        </w:rPr>
        <w:t xml:space="preserve"> </w:t>
      </w:r>
      <w:r w:rsidR="00D03BAF" w:rsidRPr="00CB0179">
        <w:rPr>
          <w:lang w:val="pt-PT"/>
        </w:rPr>
        <w:t>alio</w:t>
      </w:r>
      <w:r w:rsidRPr="00CB0179">
        <w:rPr>
          <w:lang w:val="pt-PT"/>
        </w:rPr>
        <w:t>%</w:t>
      </w:r>
      <w:r w:rsidR="00D03BAF" w:rsidRPr="00B779A9">
        <w:rPr>
          <w:lang w:val="pt-PT"/>
        </w:rPr>
        <w:t xml:space="preserve"> $E::</w:t>
      </w:r>
      <w:r w:rsidR="00885488" w:rsidRPr="00B779A9">
        <w:rPr>
          <w:lang w:val="pt-PT"/>
        </w:rPr>
        <w:t>et</w:t>
      </w:r>
      <w:r w:rsidR="00D03BAF" w:rsidRPr="00B779A9">
        <w:rPr>
          <w:lang w:val="pt-PT"/>
        </w:rPr>
        <w: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Deus misereatur</w:t>
      </w:r>
      <w:r w:rsidR="00885488" w:rsidRPr="00B779A9">
        <w:rPr>
          <w:lang w:val="pt-PT"/>
        </w:rPr>
        <w:t xml:space="preserve">. </w:t>
      </w:r>
      <w:r w:rsidR="00885488" w:rsidRPr="00B779A9">
        <w:rPr>
          <w:lang w:val="fr-FR"/>
        </w:rPr>
        <w:t xml:space="preserve">Super populum AC </w:t>
      </w:r>
      <w:r w:rsidR="00885488" w:rsidRPr="00BC2E91">
        <w:rPr>
          <w:rStyle w:val="Incipit"/>
          <w:lang w:val="fr-FR"/>
        </w:rPr>
        <w:t xml:space="preserve">Quis scit si </w:t>
      </w:r>
      <w:r w:rsidR="009772E9" w:rsidRPr="00BC2E91">
        <w:rPr>
          <w:rStyle w:val="Incipit"/>
          <w:lang w:val="fr-FR"/>
        </w:rPr>
        <w:t>conv</w:t>
      </w:r>
      <w:r w:rsidR="00885488" w:rsidRPr="00BC2E91">
        <w:rPr>
          <w:rStyle w:val="Incipit"/>
          <w:lang w:val="fr-FR"/>
        </w:rPr>
        <w:t>ertatur</w:t>
      </w:r>
      <w:r w:rsidR="00DD1415">
        <w:rPr>
          <w:lang w:val="fr-FR"/>
        </w:rPr>
        <w:t>@</w:t>
      </w:r>
      <w:r w:rsidR="00DD1415" w:rsidRPr="00B779A9">
        <w:rPr>
          <w:lang w:val="fr-FR"/>
        </w:rPr>
        <w:t>156.</w:t>
      </w:r>
      <w:r w:rsidR="00885488" w:rsidRPr="00B779A9">
        <w:rPr>
          <w:lang w:val="fr-FR"/>
        </w:rPr>
        <w:t xml:space="preserve"> De beata virgine et de omnibus sanctis nulla fit mentio. </w:t>
      </w:r>
      <w:r w:rsidR="00FD542F" w:rsidRPr="00B779A9">
        <w:rPr>
          <w:lang w:val="fr-FR"/>
        </w:rPr>
        <w:t xml:space="preserve">[BD] </w:t>
      </w:r>
      <w:r w:rsidR="005F6F99" w:rsidRPr="00BC2E91">
        <w:rPr>
          <w:rStyle w:val="Incipit"/>
          <w:lang w:val="fr-FR"/>
        </w:rPr>
        <w:t>Benedicamus</w:t>
      </w:r>
      <w:r w:rsidR="00FD542F" w:rsidRPr="00B779A9">
        <w:rPr>
          <w:lang w:val="fr-FR"/>
        </w:rPr>
        <w:t xml:space="preserve"> f</w:t>
      </w:r>
      <w:r w:rsidR="00885488" w:rsidRPr="00B779A9">
        <w:rPr>
          <w:lang w:val="fr-FR"/>
        </w:rPr>
        <w:t>erialiter.</w:t>
      </w:r>
    </w:p>
    <w:p w:rsidR="00D03BAF" w:rsidRPr="00B779A9" w:rsidRDefault="00AE5EAF" w:rsidP="00415109">
      <w:pPr>
        <w:rPr>
          <w:lang w:val="fr-FR"/>
        </w:rPr>
      </w:pPr>
      <w:r w:rsidRPr="00BC2E91">
        <w:rPr>
          <w:lang w:val="fr-FR"/>
        </w:rPr>
        <w:t>%D::</w:t>
      </w:r>
      <w:r w:rsidR="00CB0179" w:rsidRPr="00BC2E91">
        <w:rPr>
          <w:lang w:val="fr-FR"/>
        </w:rPr>
        <w:t>Ad primam</w:t>
      </w:r>
      <w:r w:rsidR="00D734F4" w:rsidRPr="00BC2E91">
        <w:rPr>
          <w:lang w:val="fr-FR"/>
        </w:rPr>
        <w:t xml:space="preserve"> </w:t>
      </w:r>
      <w:r>
        <w:rPr>
          <w:lang w:val="fr-FR"/>
        </w:rPr>
        <w:t>antiphona%</w:t>
      </w:r>
    </w:p>
    <w:p w:rsidR="00885488" w:rsidRPr="00B779A9" w:rsidRDefault="00885488" w:rsidP="00415109">
      <w:pPr>
        <w:rPr>
          <w:lang w:val="fr-FR"/>
        </w:rPr>
      </w:pPr>
      <w:r w:rsidRPr="00B779A9">
        <w:rPr>
          <w:lang w:val="fr-FR"/>
        </w:rPr>
        <w:t xml:space="preserve">Hac die ante primam ferialem </w:t>
      </w:r>
      <w:r w:rsidR="00CB0179" w:rsidRPr="00CB0179">
        <w:rPr>
          <w:lang w:val="fr-FR"/>
        </w:rPr>
        <w:t>%D::</w:t>
      </w:r>
      <w:r w:rsidR="00D03BAF" w:rsidRPr="00CB0179">
        <w:rPr>
          <w:lang w:val="fr-FR"/>
        </w:rPr>
        <w:t>etiam</w:t>
      </w:r>
      <w:r w:rsidR="00CB0179" w:rsidRPr="00CB0179">
        <w:rPr>
          <w:lang w:val="fr-FR"/>
        </w:rPr>
        <w:t>%</w:t>
      </w:r>
      <w:r w:rsidR="00D03BAF" w:rsidRPr="00B779A9">
        <w:rPr>
          <w:lang w:val="fr-FR"/>
        </w:rPr>
        <w:t xml:space="preserve"> </w:t>
      </w:r>
      <w:r w:rsidRPr="00B779A9">
        <w:rPr>
          <w:lang w:val="fr-FR"/>
        </w:rPr>
        <w:t xml:space="preserve">dicimus in </w:t>
      </w:r>
      <w:r w:rsidRPr="00BC2E91">
        <w:rPr>
          <w:rStyle w:val="Ort"/>
          <w:lang w:val="fr-FR"/>
        </w:rPr>
        <w:t>choro</w:t>
      </w:r>
      <w:r w:rsidRPr="00B779A9">
        <w:rPr>
          <w:lang w:val="fr-FR"/>
        </w:rPr>
        <w:t xml:space="preserve"> vigilias fundatori (174r) </w:t>
      </w:r>
      <w:r w:rsidR="00AE5EAF" w:rsidRPr="00AE5EAF">
        <w:rPr>
          <w:rStyle w:val="Person"/>
          <w:lang w:val="fr-FR"/>
        </w:rPr>
        <w:t>|</w:t>
      </w:r>
      <w:r w:rsidRPr="00BC2E91">
        <w:rPr>
          <w:rStyle w:val="Person"/>
          <w:lang w:val="fr-FR"/>
        </w:rPr>
        <w:t>Alramo</w:t>
      </w:r>
      <w:r w:rsidR="00AE5EAF" w:rsidRPr="00BC2E91">
        <w:rPr>
          <w:rStyle w:val="Person"/>
          <w:lang w:val="fr-FR"/>
        </w:rPr>
        <w:t>::Adalramo|</w:t>
      </w:r>
      <w:r w:rsidRPr="00B779A9">
        <w:rPr>
          <w:lang w:val="fr-FR"/>
        </w:rPr>
        <w:t xml:space="preserve"> </w:t>
      </w:r>
      <w:r w:rsidR="00CB0179" w:rsidRPr="00CB0179">
        <w:rPr>
          <w:lang w:val="fr-FR"/>
        </w:rPr>
        <w:t>%D::</w:t>
      </w:r>
      <w:r w:rsidR="00D03BAF" w:rsidRPr="00CB0179">
        <w:rPr>
          <w:lang w:val="fr-FR"/>
        </w:rPr>
        <w:t>cum</w:t>
      </w:r>
      <w:r w:rsidR="00CB0179" w:rsidRPr="00CB0179">
        <w:rPr>
          <w:lang w:val="fr-FR"/>
        </w:rPr>
        <w:t>%</w:t>
      </w:r>
      <w:r w:rsidR="00D03BAF" w:rsidRPr="00B779A9">
        <w:rPr>
          <w:lang w:val="fr-FR"/>
        </w:rPr>
        <w:t xml:space="preserve"> </w:t>
      </w:r>
      <w:r w:rsidR="00AE5EAF">
        <w:rPr>
          <w:lang w:val="fr-FR"/>
        </w:rPr>
        <w:t>uno nocturno tantum, s</w:t>
      </w:r>
      <w:r w:rsidRPr="00B779A9">
        <w:rPr>
          <w:lang w:val="fr-FR"/>
        </w:rPr>
        <w:t>ecundo scilicet</w:t>
      </w:r>
      <w:r w:rsidR="00AE5EAF">
        <w:rPr>
          <w:lang w:val="fr-FR"/>
        </w:rPr>
        <w:t>,</w:t>
      </w:r>
      <w:r w:rsidRPr="00B779A9">
        <w:rPr>
          <w:lang w:val="fr-FR"/>
        </w:rPr>
        <w:t xml:space="preserve"> cum laudibus et tres lectiones dicantur ex secundo nocturno cum duobus prioribus responsoriis minoris vigiliae. Canitur ultimum RP </w:t>
      </w:r>
      <w:r w:rsidRPr="005A362F">
        <w:rPr>
          <w:rStyle w:val="Incipit"/>
          <w:lang w:val="fr-FR"/>
        </w:rPr>
        <w:t>Libera</w:t>
      </w:r>
      <w:r w:rsidR="005A362F" w:rsidRPr="00BE7D55">
        <w:rPr>
          <w:i/>
          <w:lang w:val="fr-FR"/>
        </w:rPr>
        <w:t xml:space="preserve"> </w:t>
      </w:r>
      <w:r w:rsidRPr="005A362F">
        <w:rPr>
          <w:rStyle w:val="Incipit"/>
          <w:lang w:val="fr-FR"/>
        </w:rPr>
        <w:t>me</w:t>
      </w:r>
      <w:r w:rsidR="005A362F" w:rsidRPr="00BE7D55">
        <w:rPr>
          <w:i/>
          <w:lang w:val="fr-FR"/>
        </w:rPr>
        <w:t xml:space="preserve"> </w:t>
      </w:r>
      <w:r w:rsidRPr="005A362F">
        <w:rPr>
          <w:rStyle w:val="Incipit"/>
          <w:lang w:val="fr-FR"/>
        </w:rPr>
        <w:t>domine</w:t>
      </w:r>
      <w:r w:rsidR="00AE5EAF">
        <w:rPr>
          <w:lang w:val="fr-FR"/>
        </w:rPr>
        <w:t>. D</w:t>
      </w:r>
      <w:r w:rsidRPr="00B779A9">
        <w:rPr>
          <w:lang w:val="fr-FR"/>
        </w:rPr>
        <w:t>einde dicantur laudes.</w:t>
      </w:r>
    </w:p>
    <w:p w:rsidR="00885488" w:rsidRPr="00B779A9" w:rsidRDefault="00CB0179" w:rsidP="00415109">
      <w:pPr>
        <w:rPr>
          <w:lang w:val="fr-FR"/>
        </w:rPr>
      </w:pPr>
      <w:r w:rsidRPr="00BC2E91">
        <w:rPr>
          <w:rStyle w:val="Time1"/>
          <w:lang w:val="fr-FR"/>
        </w:rPr>
        <w:t>Ad primam</w:t>
      </w:r>
      <w:r w:rsidR="00885488" w:rsidRPr="00B779A9">
        <w:rPr>
          <w:lang w:val="fr-FR"/>
        </w:rPr>
        <w:t xml:space="preserve"> AN </w:t>
      </w:r>
      <w:r w:rsidR="00885488" w:rsidRPr="005A362F">
        <w:rPr>
          <w:rStyle w:val="Incipit"/>
          <w:lang w:val="fr-FR"/>
        </w:rPr>
        <w:t>Thesaurizate</w:t>
      </w:r>
      <w:r w:rsidR="005A362F" w:rsidRPr="00BE7D55">
        <w:rPr>
          <w:i/>
          <w:lang w:val="fr-FR"/>
        </w:rPr>
        <w:t xml:space="preserve"> </w:t>
      </w:r>
      <w:r w:rsidR="001B7479" w:rsidRPr="005A362F">
        <w:rPr>
          <w:rStyle w:val="Incipit"/>
          <w:lang w:val="fr-FR"/>
        </w:rPr>
        <w:t>vobis</w:t>
      </w:r>
      <w:r w:rsidR="005A362F" w:rsidRPr="00BE7D55">
        <w:rPr>
          <w:i/>
          <w:lang w:val="fr-FR"/>
        </w:rPr>
        <w:t xml:space="preserve"> </w:t>
      </w:r>
      <w:r w:rsidR="001A3A22" w:rsidRPr="005A362F">
        <w:rPr>
          <w:rStyle w:val="Incipit"/>
          <w:lang w:val="fr-FR"/>
        </w:rPr>
        <w:t>thesaur</w:t>
      </w:r>
      <w:r w:rsidR="0022094B" w:rsidRPr="005A362F">
        <w:rPr>
          <w:rStyle w:val="Incipit"/>
          <w:lang w:val="fr-FR"/>
        </w:rPr>
        <w:t>um</w:t>
      </w:r>
      <w:r w:rsidR="00AE5EAF">
        <w:rPr>
          <w:lang w:val="fr-FR"/>
        </w:rPr>
        <w:t>. E</w:t>
      </w:r>
      <w:r w:rsidR="00885488" w:rsidRPr="00B779A9">
        <w:rPr>
          <w:lang w:val="fr-FR"/>
        </w:rPr>
        <w:t xml:space="preserve">t fit post primam pausatio usque ad </w:t>
      </w:r>
      <w:r w:rsidR="00BA4CFB" w:rsidRPr="00B779A9">
        <w:rPr>
          <w:lang w:val="fr-FR"/>
        </w:rPr>
        <w:t>octava</w:t>
      </w:r>
      <w:r w:rsidR="00885488" w:rsidRPr="00B779A9">
        <w:rPr>
          <w:lang w:val="fr-FR"/>
        </w:rPr>
        <w:t xml:space="preserve">m vel mediam </w:t>
      </w:r>
      <w:r w:rsidR="00BA4CFB" w:rsidRPr="00B779A9">
        <w:rPr>
          <w:lang w:val="fr-FR"/>
        </w:rPr>
        <w:t>octava</w:t>
      </w:r>
      <w:r w:rsidR="00885488" w:rsidRPr="00B779A9">
        <w:rPr>
          <w:lang w:val="fr-FR"/>
        </w:rPr>
        <w:t>m.</w:t>
      </w:r>
    </w:p>
    <w:p w:rsidR="00885488" w:rsidRPr="00BC2E91" w:rsidRDefault="00885488" w:rsidP="00415109">
      <w:pPr>
        <w:rPr>
          <w:lang w:val="pt-PT"/>
        </w:rPr>
      </w:pPr>
      <w:r w:rsidRPr="00BC2E91">
        <w:rPr>
          <w:rStyle w:val="Time1"/>
          <w:lang w:val="pt-PT"/>
        </w:rPr>
        <w:t>Tertia et sexta</w:t>
      </w:r>
      <w:r w:rsidRPr="00BC2E91">
        <w:rPr>
          <w:lang w:val="pt-PT"/>
        </w:rPr>
        <w:t xml:space="preserve"> simul cantantur. </w:t>
      </w:r>
    </w:p>
    <w:p w:rsidR="00885488" w:rsidRPr="00B779A9" w:rsidRDefault="00885488" w:rsidP="00415109">
      <w:pPr>
        <w:rPr>
          <w:lang w:val="it-IT"/>
        </w:rPr>
      </w:pPr>
      <w:r w:rsidRPr="00B779A9">
        <w:rPr>
          <w:lang w:val="it-IT"/>
        </w:rPr>
        <w:t xml:space="preserve">Finita tertia dicetur </w:t>
      </w:r>
      <w:r w:rsidRPr="00BC2E91">
        <w:rPr>
          <w:rStyle w:val="Time1"/>
          <w:lang w:val="it-IT"/>
        </w:rPr>
        <w:t>officium</w:t>
      </w:r>
      <w:r w:rsidRPr="00B779A9">
        <w:rPr>
          <w:lang w:val="it-IT"/>
        </w:rPr>
        <w:t xml:space="preserve"> pro fundatore </w:t>
      </w:r>
      <w:r w:rsidR="00AE5EAF" w:rsidRPr="00AE5EAF">
        <w:rPr>
          <w:rStyle w:val="Person"/>
          <w:lang w:val="it-IT"/>
        </w:rPr>
        <w:t>|</w:t>
      </w:r>
      <w:r w:rsidRPr="00BC2E91">
        <w:rPr>
          <w:rStyle w:val="Person"/>
          <w:lang w:val="it-IT"/>
        </w:rPr>
        <w:t>Alramo</w:t>
      </w:r>
      <w:r w:rsidR="00AE5EAF" w:rsidRPr="00BC2E91">
        <w:rPr>
          <w:rStyle w:val="Person"/>
          <w:lang w:val="it-IT"/>
        </w:rPr>
        <w:t>::Adalramo|</w:t>
      </w:r>
      <w:r w:rsidRPr="00B779A9">
        <w:rPr>
          <w:lang w:val="it-IT"/>
        </w:rPr>
        <w:t xml:space="preserve">. </w:t>
      </w:r>
    </w:p>
    <w:p w:rsidR="00885488" w:rsidRPr="00B779A9" w:rsidRDefault="00885488" w:rsidP="00415109">
      <w:pPr>
        <w:rPr>
          <w:lang w:val="it-IT"/>
        </w:rPr>
      </w:pPr>
      <w:r w:rsidRPr="00B779A9">
        <w:rPr>
          <w:lang w:val="it-IT"/>
        </w:rPr>
        <w:t xml:space="preserve">Ita etiam cogitandum est de aliis officiis quae in feriis ab hinc usque ad </w:t>
      </w:r>
      <w:r w:rsidR="001B7479" w:rsidRPr="00B779A9">
        <w:rPr>
          <w:lang w:val="it-IT"/>
        </w:rPr>
        <w:t>cena</w:t>
      </w:r>
      <w:r w:rsidRPr="00B779A9">
        <w:rPr>
          <w:lang w:val="it-IT"/>
        </w:rPr>
        <w:t>m domini pro defunctis fiunt quarta</w:t>
      </w:r>
      <w:r w:rsidR="00AE5EAF">
        <w:rPr>
          <w:lang w:val="it-IT"/>
        </w:rPr>
        <w:t>,</w:t>
      </w:r>
      <w:r w:rsidRPr="00B779A9">
        <w:rPr>
          <w:lang w:val="it-IT"/>
        </w:rPr>
        <w:t xml:space="preserve"> secunda et sexta feria.</w:t>
      </w:r>
    </w:p>
    <w:p w:rsidR="00885488" w:rsidRPr="00B779A9" w:rsidRDefault="00885488" w:rsidP="00415109">
      <w:pPr>
        <w:rPr>
          <w:lang w:val="pt-PT"/>
        </w:rPr>
      </w:pPr>
      <w:r w:rsidRPr="00B779A9">
        <w:rPr>
          <w:lang w:val="pt-PT"/>
        </w:rPr>
        <w:t>Antiphonae tertiae</w:t>
      </w:r>
      <w:r w:rsidR="002859D6">
        <w:rPr>
          <w:lang w:val="pt-PT"/>
        </w:rPr>
        <w:t>,</w:t>
      </w:r>
      <w:r w:rsidRPr="00B779A9">
        <w:rPr>
          <w:lang w:val="pt-PT"/>
        </w:rPr>
        <w:t xml:space="preserve"> sextae et nonae ex </w:t>
      </w:r>
      <w:r w:rsidRPr="00BC2E91">
        <w:rPr>
          <w:rStyle w:val="Funktion"/>
          <w:lang w:val="pt-PT"/>
        </w:rPr>
        <w:t>psalterio</w:t>
      </w:r>
      <w:r w:rsidRPr="00B779A9">
        <w:rPr>
          <w:lang w:val="pt-PT"/>
        </w:rPr>
        <w:t xml:space="preserve"> summantur.</w:t>
      </w:r>
    </w:p>
    <w:p w:rsidR="00A5343E" w:rsidRDefault="00885488" w:rsidP="00415109">
      <w:pPr>
        <w:rPr>
          <w:lang w:val="it-IT"/>
        </w:rPr>
      </w:pPr>
      <w:r w:rsidRPr="00BC2E91">
        <w:rPr>
          <w:rStyle w:val="Time1"/>
          <w:lang w:val="it-IT"/>
        </w:rPr>
        <w:t>Sub nona</w:t>
      </w:r>
      <w:r w:rsidRPr="00B779A9">
        <w:rPr>
          <w:lang w:val="it-IT"/>
        </w:rPr>
        <w:t xml:space="preserve"> beatae</w:t>
      </w:r>
      <w:r w:rsidR="001B40A6">
        <w:rPr>
          <w:lang w:val="it-IT"/>
        </w:rPr>
        <w:t xml:space="preserve"> Mariae</w:t>
      </w:r>
      <w:r w:rsidRPr="00B779A9">
        <w:rPr>
          <w:lang w:val="it-IT"/>
        </w:rPr>
        <w:t xml:space="preserve"> benedicetur ab </w:t>
      </w:r>
      <w:r w:rsidR="002859D6" w:rsidRPr="002859D6">
        <w:rPr>
          <w:rStyle w:val="Funktion"/>
          <w:lang w:val="it-IT"/>
        </w:rPr>
        <w:t>|</w:t>
      </w:r>
      <w:r w:rsidRPr="00BC2E91">
        <w:rPr>
          <w:rStyle w:val="Funktion"/>
          <w:lang w:val="it-IT"/>
        </w:rPr>
        <w:t>officiente</w:t>
      </w:r>
      <w:r w:rsidR="002859D6" w:rsidRPr="00BC2E91">
        <w:rPr>
          <w:rStyle w:val="Funktion"/>
          <w:lang w:val="it-IT"/>
        </w:rPr>
        <w:t>::officiante|</w:t>
      </w:r>
      <w:r w:rsidRPr="00B779A9">
        <w:rPr>
          <w:lang w:val="it-IT"/>
        </w:rPr>
        <w:t xml:space="preserve"> </w:t>
      </w:r>
      <w:r w:rsidR="00F20AD3" w:rsidRPr="00F20AD3">
        <w:rPr>
          <w:lang w:val="it-IT"/>
        </w:rPr>
        <w:t>%D::</w:t>
      </w:r>
      <w:r w:rsidR="00D03BAF" w:rsidRPr="00F20AD3">
        <w:rPr>
          <w:lang w:val="it-IT"/>
        </w:rPr>
        <w:t>ex</w:t>
      </w:r>
      <w:r w:rsidR="00F20AD3" w:rsidRPr="00F20AD3">
        <w:rPr>
          <w:lang w:val="it-IT"/>
        </w:rPr>
        <w:t>%</w:t>
      </w:r>
      <w:r w:rsidR="00D03BAF" w:rsidRPr="00B779A9">
        <w:rPr>
          <w:lang w:val="it-IT"/>
        </w:rPr>
        <w:t xml:space="preserve"> </w:t>
      </w:r>
      <w:r w:rsidRPr="00B779A9">
        <w:rPr>
          <w:lang w:val="it-IT"/>
        </w:rPr>
        <w:t xml:space="preserve">cinis ex </w:t>
      </w:r>
      <w:r w:rsidRPr="00BC2E91">
        <w:rPr>
          <w:rStyle w:val="Funktion"/>
          <w:lang w:val="it-IT"/>
        </w:rPr>
        <w:t>benedictionali</w:t>
      </w:r>
      <w:r w:rsidRPr="00B779A9">
        <w:rPr>
          <w:lang w:val="it-IT"/>
        </w:rPr>
        <w:t xml:space="preserve">. </w:t>
      </w:r>
      <w:r w:rsidR="00FD542F" w:rsidRPr="00B779A9">
        <w:rPr>
          <w:lang w:val="it-IT"/>
        </w:rPr>
        <w:t xml:space="preserve">Qua finita incipit </w:t>
      </w:r>
      <w:r w:rsidR="00FD542F" w:rsidRPr="00BC2E91">
        <w:rPr>
          <w:rStyle w:val="Funktion"/>
          <w:lang w:val="it-IT"/>
        </w:rPr>
        <w:t>paedagogus</w:t>
      </w:r>
      <w:r w:rsidR="00FD542F" w:rsidRPr="00B779A9">
        <w:rPr>
          <w:lang w:val="it-IT"/>
        </w:rPr>
        <w:t xml:space="preserve"> AP</w:t>
      </w:r>
      <w:r w:rsidRPr="00B779A9">
        <w:rPr>
          <w:lang w:val="it-IT"/>
        </w:rPr>
        <w:t xml:space="preserve"> </w:t>
      </w:r>
      <w:r w:rsidRPr="005A362F">
        <w:rPr>
          <w:rStyle w:val="Incipit"/>
          <w:lang w:val="it-IT"/>
        </w:rPr>
        <w:t>Exaudi</w:t>
      </w:r>
      <w:r w:rsidR="005A362F" w:rsidRPr="00BE7D55">
        <w:rPr>
          <w:i/>
          <w:lang w:val="it-IT"/>
        </w:rPr>
        <w:t xml:space="preserve"> </w:t>
      </w:r>
      <w:r w:rsidRPr="005A362F">
        <w:rPr>
          <w:rStyle w:val="Incipit"/>
          <w:lang w:val="it-IT"/>
        </w:rPr>
        <w:t>nos</w:t>
      </w:r>
      <w:r w:rsidR="005A362F" w:rsidRPr="00BE7D55">
        <w:rPr>
          <w:i/>
          <w:lang w:val="it-IT"/>
        </w:rPr>
        <w:t xml:space="preserve"> </w:t>
      </w:r>
      <w:r w:rsidRPr="005A362F">
        <w:rPr>
          <w:rStyle w:val="Incipit"/>
          <w:lang w:val="it-IT"/>
        </w:rPr>
        <w:t>domine</w:t>
      </w:r>
      <w:r w:rsidRPr="00B779A9">
        <w:rPr>
          <w:lang w:val="it-IT"/>
        </w:rPr>
        <w:t xml:space="preserve">. PS </w:t>
      </w:r>
      <w:r w:rsidRPr="005A362F">
        <w:rPr>
          <w:rStyle w:val="Incipit"/>
          <w:lang w:val="it-IT"/>
        </w:rPr>
        <w:t>Sal</w:t>
      </w:r>
      <w:r w:rsidR="00382E22" w:rsidRPr="005A362F">
        <w:rPr>
          <w:rStyle w:val="Incipit"/>
          <w:lang w:val="it-IT"/>
        </w:rPr>
        <w:t>vu</w:t>
      </w:r>
      <w:r w:rsidRPr="005A362F">
        <w:rPr>
          <w:rStyle w:val="Incipit"/>
          <w:lang w:val="it-IT"/>
        </w:rPr>
        <w:t>m</w:t>
      </w:r>
      <w:r w:rsidR="005A362F" w:rsidRPr="00BE7D55">
        <w:rPr>
          <w:i/>
          <w:lang w:val="it-IT"/>
        </w:rPr>
        <w:t xml:space="preserve"> </w:t>
      </w:r>
      <w:r w:rsidRPr="005A362F">
        <w:rPr>
          <w:rStyle w:val="Incipit"/>
          <w:lang w:val="it-IT"/>
        </w:rPr>
        <w:t>me</w:t>
      </w:r>
      <w:r w:rsidR="005A362F" w:rsidRPr="00BE7D55">
        <w:rPr>
          <w:i/>
          <w:lang w:val="it-IT"/>
        </w:rPr>
        <w:t xml:space="preserve"> </w:t>
      </w:r>
      <w:r w:rsidRPr="005A362F">
        <w:rPr>
          <w:rStyle w:val="Incipit"/>
          <w:lang w:val="it-IT"/>
        </w:rPr>
        <w:t>fac</w:t>
      </w:r>
      <w:r w:rsidRPr="00B779A9">
        <w:rPr>
          <w:lang w:val="it-IT"/>
        </w:rPr>
        <w:t xml:space="preserve"> absque </w:t>
      </w:r>
      <w:r w:rsidR="0074780E" w:rsidRPr="00B779A9">
        <w:rPr>
          <w:lang w:val="it-IT"/>
        </w:rPr>
        <w:t xml:space="preserve">[AV] </w:t>
      </w:r>
      <w:r w:rsidRPr="005A362F">
        <w:rPr>
          <w:rStyle w:val="Incipit"/>
          <w:lang w:val="it-IT"/>
        </w:rPr>
        <w:t>Gloria</w:t>
      </w:r>
      <w:r w:rsidR="005A362F" w:rsidRPr="00BE7D55">
        <w:rPr>
          <w:i/>
          <w:lang w:val="it-IT"/>
        </w:rPr>
        <w:t xml:space="preserve"> </w:t>
      </w:r>
      <w:r w:rsidRPr="005A362F">
        <w:rPr>
          <w:rStyle w:val="Incipit"/>
          <w:lang w:val="it-IT"/>
        </w:rPr>
        <w:t>patri</w:t>
      </w:r>
      <w:r w:rsidRPr="00B779A9">
        <w:rPr>
          <w:lang w:val="it-IT"/>
        </w:rPr>
        <w:t xml:space="preserve"> iteratur </w:t>
      </w:r>
      <w:r w:rsidR="00BA24A1" w:rsidRPr="00B779A9">
        <w:rPr>
          <w:lang w:val="it-IT"/>
        </w:rPr>
        <w:t>[</w:t>
      </w:r>
      <w:r w:rsidR="00FD542F" w:rsidRPr="00B779A9">
        <w:rPr>
          <w:lang w:val="it-IT"/>
        </w:rPr>
        <w:t>AP</w:t>
      </w:r>
      <w:r w:rsidR="00BA24A1" w:rsidRPr="00B779A9">
        <w:rPr>
          <w:lang w:val="it-IT"/>
        </w:rPr>
        <w:t>]</w:t>
      </w:r>
      <w:r w:rsidRPr="00B779A9">
        <w:rPr>
          <w:lang w:val="it-IT"/>
        </w:rPr>
        <w:t xml:space="preserve"> </w:t>
      </w:r>
      <w:r w:rsidRPr="005A362F">
        <w:rPr>
          <w:rStyle w:val="Incipit"/>
          <w:lang w:val="it-IT"/>
        </w:rPr>
        <w:t>Exaudi</w:t>
      </w:r>
      <w:r w:rsidR="005A362F" w:rsidRPr="00BE7D55">
        <w:rPr>
          <w:i/>
          <w:lang w:val="it-IT"/>
        </w:rPr>
        <w:t xml:space="preserve"> </w:t>
      </w:r>
      <w:r w:rsidRPr="005A362F">
        <w:rPr>
          <w:rStyle w:val="Incipit"/>
          <w:lang w:val="it-IT"/>
        </w:rPr>
        <w:t>nos</w:t>
      </w:r>
      <w:r w:rsidRPr="00B779A9">
        <w:rPr>
          <w:lang w:val="it-IT"/>
        </w:rPr>
        <w:t xml:space="preserve">. Qua (174v) percantata dicit </w:t>
      </w:r>
      <w:r w:rsidRPr="00BC2E91">
        <w:rPr>
          <w:rStyle w:val="Funktion"/>
          <w:lang w:val="it-IT"/>
        </w:rPr>
        <w:t>sacerdos</w:t>
      </w:r>
      <w:r w:rsidRPr="00B779A9">
        <w:rPr>
          <w:lang w:val="it-IT"/>
        </w:rPr>
        <w:t xml:space="preserve"> </w:t>
      </w:r>
      <w:r w:rsidR="0074780E" w:rsidRPr="00B779A9">
        <w:rPr>
          <w:lang w:val="it-IT"/>
        </w:rPr>
        <w:t xml:space="preserve">[ORI] </w:t>
      </w:r>
      <w:r w:rsidRPr="005A362F">
        <w:rPr>
          <w:rStyle w:val="Incipit"/>
          <w:lang w:val="it-IT"/>
        </w:rPr>
        <w:t>Oremus</w:t>
      </w:r>
      <w:r w:rsidRPr="00B779A9">
        <w:rPr>
          <w:lang w:val="it-IT"/>
        </w:rPr>
        <w:t xml:space="preserve">. </w:t>
      </w:r>
      <w:r w:rsidRPr="00BC2E91">
        <w:rPr>
          <w:rStyle w:val="Funktion"/>
          <w:lang w:val="it-IT"/>
        </w:rPr>
        <w:t>Diaconus</w:t>
      </w:r>
      <w:r w:rsidRPr="00B779A9">
        <w:rPr>
          <w:lang w:val="it-IT"/>
        </w:rPr>
        <w:t xml:space="preserve"> </w:t>
      </w:r>
      <w:r w:rsidR="0074780E" w:rsidRPr="00B779A9">
        <w:rPr>
          <w:lang w:val="it-IT"/>
        </w:rPr>
        <w:t xml:space="preserve">[ORI] </w:t>
      </w:r>
      <w:r w:rsidRPr="005A362F">
        <w:rPr>
          <w:rStyle w:val="Incipit"/>
          <w:lang w:val="it-IT"/>
        </w:rPr>
        <w:t>Flectamus</w:t>
      </w:r>
      <w:r w:rsidR="005A362F" w:rsidRPr="00BE7D55">
        <w:rPr>
          <w:i/>
          <w:lang w:val="it-IT"/>
        </w:rPr>
        <w:t xml:space="preserve"> </w:t>
      </w:r>
      <w:r w:rsidRPr="005A362F">
        <w:rPr>
          <w:rStyle w:val="Incipit"/>
          <w:lang w:val="it-IT"/>
        </w:rPr>
        <w:t>genua</w:t>
      </w:r>
      <w:r w:rsidRPr="00B779A9">
        <w:rPr>
          <w:lang w:val="it-IT"/>
        </w:rPr>
        <w:t xml:space="preserve">. </w:t>
      </w:r>
      <w:r w:rsidR="001D1C08" w:rsidRPr="005A362F">
        <w:rPr>
          <w:rStyle w:val="Incipit"/>
          <w:lang w:val="it-IT"/>
        </w:rPr>
        <w:t>Leva</w:t>
      </w:r>
      <w:r w:rsidRPr="005A362F">
        <w:rPr>
          <w:rStyle w:val="Incipit"/>
          <w:lang w:val="it-IT"/>
        </w:rPr>
        <w:t>te</w:t>
      </w:r>
      <w:r w:rsidR="00CB7354">
        <w:rPr>
          <w:lang w:val="it-IT"/>
        </w:rPr>
        <w:t>. Q</w:t>
      </w:r>
      <w:r w:rsidRPr="00B779A9">
        <w:rPr>
          <w:lang w:val="it-IT"/>
        </w:rPr>
        <w:t xml:space="preserve">ui </w:t>
      </w:r>
      <w:r w:rsidR="00F20AD3" w:rsidRPr="00F20AD3">
        <w:rPr>
          <w:lang w:val="it-IT"/>
        </w:rPr>
        <w:t>%D::</w:t>
      </w:r>
      <w:r w:rsidR="00D03BAF" w:rsidRPr="00F20AD3">
        <w:rPr>
          <w:lang w:val="it-IT"/>
        </w:rPr>
        <w:t>cum</w:t>
      </w:r>
      <w:r w:rsidR="00F20AD3" w:rsidRPr="00F20AD3">
        <w:rPr>
          <w:lang w:val="it-IT"/>
        </w:rPr>
        <w:t>%</w:t>
      </w:r>
      <w:r w:rsidR="00D03BAF" w:rsidRPr="00B779A9">
        <w:rPr>
          <w:lang w:val="it-IT"/>
        </w:rPr>
        <w:t xml:space="preserve"> </w:t>
      </w:r>
      <w:r w:rsidRPr="00B779A9">
        <w:rPr>
          <w:lang w:val="it-IT"/>
        </w:rPr>
        <w:t xml:space="preserve">sub </w:t>
      </w:r>
      <w:r w:rsidRPr="00BC2E91">
        <w:rPr>
          <w:lang w:val="it-IT"/>
        </w:rPr>
        <w:t>officio</w:t>
      </w:r>
      <w:r w:rsidRPr="00B779A9">
        <w:rPr>
          <w:lang w:val="it-IT"/>
        </w:rPr>
        <w:t xml:space="preserve"> etiam cum </w:t>
      </w:r>
      <w:r w:rsidRPr="00BC2E91">
        <w:rPr>
          <w:rStyle w:val="Funktion"/>
          <w:lang w:val="it-IT"/>
        </w:rPr>
        <w:t>subdiacono</w:t>
      </w:r>
      <w:r w:rsidRPr="00B779A9">
        <w:rPr>
          <w:lang w:val="it-IT"/>
        </w:rPr>
        <w:t xml:space="preserve"> ministrabit. Sequitur post </w:t>
      </w:r>
      <w:r w:rsidR="0074780E" w:rsidRPr="00B779A9">
        <w:rPr>
          <w:lang w:val="it-IT"/>
        </w:rPr>
        <w:t xml:space="preserve">[ORI] </w:t>
      </w:r>
      <w:r w:rsidR="001D1C08" w:rsidRPr="005A362F">
        <w:rPr>
          <w:rStyle w:val="Incipit"/>
          <w:lang w:val="it-IT"/>
        </w:rPr>
        <w:t>Leva</w:t>
      </w:r>
      <w:r w:rsidRPr="005A362F">
        <w:rPr>
          <w:rStyle w:val="Incipit"/>
          <w:lang w:val="it-IT"/>
        </w:rPr>
        <w:t>te</w:t>
      </w:r>
      <w:r w:rsidRPr="00B779A9">
        <w:rPr>
          <w:lang w:val="it-IT"/>
        </w:rPr>
        <w:t xml:space="preserve"> </w:t>
      </w:r>
      <w:r w:rsidR="0074780E" w:rsidRPr="00B779A9">
        <w:rPr>
          <w:lang w:val="it-IT"/>
        </w:rPr>
        <w:t xml:space="preserve">[OP] </w:t>
      </w:r>
      <w:r w:rsidR="0074780E" w:rsidRPr="005A362F">
        <w:rPr>
          <w:rStyle w:val="Incipit"/>
          <w:lang w:val="it-IT"/>
        </w:rPr>
        <w:t>Oratio</w:t>
      </w:r>
      <w:r w:rsidR="005A362F" w:rsidRPr="00BE7D55">
        <w:rPr>
          <w:i/>
          <w:lang w:val="it-IT"/>
        </w:rPr>
        <w:t xml:space="preserve"> </w:t>
      </w:r>
      <w:r w:rsidR="0074780E" w:rsidRPr="005A362F">
        <w:rPr>
          <w:rStyle w:val="Incipit"/>
          <w:lang w:val="it-IT"/>
        </w:rPr>
        <w:t>s</w:t>
      </w:r>
      <w:r w:rsidRPr="005A362F">
        <w:rPr>
          <w:rStyle w:val="Incipit"/>
          <w:lang w:val="it-IT"/>
        </w:rPr>
        <w:t>uper</w:t>
      </w:r>
      <w:r w:rsidR="005A362F" w:rsidRPr="00BE7D55">
        <w:rPr>
          <w:i/>
          <w:lang w:val="it-IT"/>
        </w:rPr>
        <w:t xml:space="preserve"> </w:t>
      </w:r>
      <w:r w:rsidRPr="005A362F">
        <w:rPr>
          <w:rStyle w:val="Incipit"/>
          <w:lang w:val="it-IT"/>
        </w:rPr>
        <w:t>populum</w:t>
      </w:r>
      <w:r w:rsidR="00794880" w:rsidRPr="005A362F">
        <w:rPr>
          <w:lang w:val="it-IT"/>
        </w:rPr>
        <w:t xml:space="preserve">. </w:t>
      </w:r>
      <w:r w:rsidR="009E095F" w:rsidRPr="00B779A9">
        <w:rPr>
          <w:lang w:val="it-IT"/>
        </w:rPr>
        <w:t>Tunc imponatur AP</w:t>
      </w:r>
      <w:r w:rsidRPr="00B779A9">
        <w:rPr>
          <w:lang w:val="it-IT"/>
        </w:rPr>
        <w:t xml:space="preserve"> </w:t>
      </w:r>
      <w:r w:rsidRPr="005A362F">
        <w:rPr>
          <w:rStyle w:val="Incipit"/>
          <w:lang w:val="it-IT"/>
        </w:rPr>
        <w:t>Immutemur</w:t>
      </w:r>
      <w:r w:rsidR="005A362F" w:rsidRPr="00BE7D55">
        <w:rPr>
          <w:i/>
          <w:lang w:val="it-IT"/>
        </w:rPr>
        <w:t xml:space="preserve"> </w:t>
      </w:r>
      <w:r w:rsidRPr="005A362F">
        <w:rPr>
          <w:rStyle w:val="Incipit"/>
          <w:lang w:val="it-IT"/>
        </w:rPr>
        <w:t>habitu</w:t>
      </w:r>
      <w:r w:rsidR="00CB7354">
        <w:rPr>
          <w:lang w:val="it-IT"/>
        </w:rPr>
        <w:t>. T</w:t>
      </w:r>
      <w:r w:rsidRPr="00B779A9">
        <w:rPr>
          <w:lang w:val="it-IT"/>
        </w:rPr>
        <w:t xml:space="preserve">unc </w:t>
      </w:r>
      <w:r w:rsidR="00B108B8" w:rsidRPr="00BC2E91">
        <w:rPr>
          <w:rStyle w:val="Funktion"/>
          <w:lang w:val="it-IT"/>
        </w:rPr>
        <w:t>presby</w:t>
      </w:r>
      <w:r w:rsidRPr="00BC2E91">
        <w:rPr>
          <w:rStyle w:val="Funktion"/>
          <w:lang w:val="it-IT"/>
        </w:rPr>
        <w:t>ter</w:t>
      </w:r>
      <w:r w:rsidRPr="00B779A9">
        <w:rPr>
          <w:lang w:val="it-IT"/>
        </w:rPr>
        <w:t xml:space="preserve"> imponens cineres super capita singulorum dicat </w:t>
      </w:r>
      <w:r w:rsidR="0074780E" w:rsidRPr="00B779A9">
        <w:rPr>
          <w:lang w:val="it-IT"/>
        </w:rPr>
        <w:t xml:space="preserve">[VAR] </w:t>
      </w:r>
      <w:r w:rsidRPr="005A362F">
        <w:rPr>
          <w:rStyle w:val="Incipit"/>
          <w:lang w:val="it-IT"/>
        </w:rPr>
        <w:t>Memento</w:t>
      </w:r>
      <w:r w:rsidR="005A362F" w:rsidRPr="00BE7D55">
        <w:rPr>
          <w:i/>
          <w:lang w:val="it-IT"/>
        </w:rPr>
        <w:t xml:space="preserve"> </w:t>
      </w:r>
      <w:r w:rsidRPr="005A362F">
        <w:rPr>
          <w:rStyle w:val="Incipit"/>
          <w:lang w:val="it-IT"/>
        </w:rPr>
        <w:t>homo</w:t>
      </w:r>
      <w:r w:rsidRPr="00B779A9">
        <w:rPr>
          <w:lang w:val="it-IT"/>
        </w:rPr>
        <w:t xml:space="preserve"> etc. Deinde et ipse </w:t>
      </w:r>
      <w:r w:rsidR="00B108B8" w:rsidRPr="00BC2E91">
        <w:rPr>
          <w:rStyle w:val="Funktion"/>
          <w:lang w:val="it-IT"/>
        </w:rPr>
        <w:t>presby</w:t>
      </w:r>
      <w:r w:rsidRPr="00BC2E91">
        <w:rPr>
          <w:rStyle w:val="Funktion"/>
          <w:lang w:val="it-IT"/>
        </w:rPr>
        <w:t>ter</w:t>
      </w:r>
      <w:r w:rsidRPr="00B779A9">
        <w:rPr>
          <w:lang w:val="it-IT"/>
        </w:rPr>
        <w:t xml:space="preserve"> ab alio </w:t>
      </w:r>
      <w:r w:rsidRPr="00BC2E91">
        <w:rPr>
          <w:rStyle w:val="Funktion"/>
          <w:lang w:val="it-IT"/>
        </w:rPr>
        <w:lastRenderedPageBreak/>
        <w:t>sacerdote</w:t>
      </w:r>
      <w:r w:rsidRPr="00B779A9">
        <w:rPr>
          <w:lang w:val="it-IT"/>
        </w:rPr>
        <w:t xml:space="preserve"> astante suscipiat cineres</w:t>
      </w:r>
      <w:r w:rsidR="00CB7354">
        <w:rPr>
          <w:lang w:val="it-IT"/>
        </w:rPr>
        <w:t>,</w:t>
      </w:r>
      <w:r w:rsidRPr="00B779A9">
        <w:rPr>
          <w:lang w:val="it-IT"/>
        </w:rPr>
        <w:t xml:space="preserve"> eadem sibi </w:t>
      </w:r>
      <w:r w:rsidR="009A6D20" w:rsidRPr="00B779A9">
        <w:rPr>
          <w:lang w:val="it-IT"/>
        </w:rPr>
        <w:t>verb</w:t>
      </w:r>
      <w:r w:rsidRPr="00B779A9">
        <w:rPr>
          <w:lang w:val="it-IT"/>
        </w:rPr>
        <w:t>a prolata</w:t>
      </w:r>
      <w:r w:rsidR="0074780E" w:rsidRPr="00B779A9">
        <w:rPr>
          <w:lang w:val="it-IT"/>
        </w:rPr>
        <w:t>. Interim etiam cantent aliam AP</w:t>
      </w:r>
      <w:r w:rsidRPr="00B779A9">
        <w:rPr>
          <w:lang w:val="it-IT"/>
        </w:rPr>
        <w:t xml:space="preserve"> </w:t>
      </w:r>
      <w:r w:rsidRPr="005A362F">
        <w:rPr>
          <w:rStyle w:val="Incipit"/>
          <w:lang w:val="it-IT"/>
        </w:rPr>
        <w:t>Iuxta</w:t>
      </w:r>
      <w:r w:rsidR="005A362F" w:rsidRPr="00BE7D55">
        <w:rPr>
          <w:i/>
          <w:lang w:val="it-IT"/>
        </w:rPr>
        <w:t xml:space="preserve"> </w:t>
      </w:r>
      <w:r w:rsidR="00691548" w:rsidRPr="005A362F">
        <w:rPr>
          <w:rStyle w:val="Incipit"/>
          <w:lang w:val="it-IT"/>
        </w:rPr>
        <w:t>vest</w:t>
      </w:r>
      <w:r w:rsidRPr="005A362F">
        <w:rPr>
          <w:rStyle w:val="Incipit"/>
          <w:lang w:val="it-IT"/>
        </w:rPr>
        <w:t>ibulum</w:t>
      </w:r>
      <w:r w:rsidRPr="00B779A9">
        <w:rPr>
          <w:lang w:val="it-IT"/>
        </w:rPr>
        <w:t xml:space="preserve"> ut habetur in </w:t>
      </w:r>
      <w:r w:rsidRPr="00BC2E91">
        <w:rPr>
          <w:rStyle w:val="Funktion"/>
          <w:lang w:val="it-IT"/>
        </w:rPr>
        <w:t>summo graduali</w:t>
      </w:r>
      <w:r w:rsidRPr="00B779A9">
        <w:rPr>
          <w:lang w:val="it-IT"/>
        </w:rPr>
        <w:t xml:space="preserve">. </w:t>
      </w:r>
    </w:p>
    <w:p w:rsidR="00885488" w:rsidRPr="00B779A9" w:rsidRDefault="00A5343E" w:rsidP="00415109">
      <w:pPr>
        <w:rPr>
          <w:lang w:val="it-IT"/>
        </w:rPr>
      </w:pPr>
      <w:r w:rsidRPr="005B472A">
        <w:rPr>
          <w:rStyle w:val="Time1"/>
          <w:lang w:val="it-IT"/>
        </w:rPr>
        <w:t>[Ad processionem]</w:t>
      </w:r>
      <w:r>
        <w:rPr>
          <w:lang w:val="it-IT"/>
        </w:rPr>
        <w:t xml:space="preserve"> </w:t>
      </w:r>
      <w:r w:rsidR="00885488" w:rsidRPr="00B779A9">
        <w:rPr>
          <w:lang w:val="it-IT"/>
        </w:rPr>
        <w:t xml:space="preserve">Quibus percantatis </w:t>
      </w:r>
      <w:r w:rsidR="00885488" w:rsidRPr="00BC2E91">
        <w:rPr>
          <w:rStyle w:val="Funktion"/>
          <w:lang w:val="it-IT"/>
        </w:rPr>
        <w:t>pueri</w:t>
      </w:r>
      <w:r w:rsidR="00885488" w:rsidRPr="00B779A9">
        <w:rPr>
          <w:lang w:val="it-IT"/>
        </w:rPr>
        <w:t xml:space="preserve"> incipiant l</w:t>
      </w:r>
      <w:r w:rsidR="00CB7354">
        <w:rPr>
          <w:lang w:val="it-IT"/>
        </w:rPr>
        <w:t>e</w:t>
      </w:r>
      <w:r w:rsidR="00885488" w:rsidRPr="00B779A9">
        <w:rPr>
          <w:lang w:val="it-IT"/>
        </w:rPr>
        <w:t>taniam</w:t>
      </w:r>
      <w:r w:rsidR="00CB7354">
        <w:rPr>
          <w:lang w:val="it-IT"/>
        </w:rPr>
        <w:t>,</w:t>
      </w:r>
      <w:r w:rsidR="00885488" w:rsidRPr="00B779A9">
        <w:rPr>
          <w:lang w:val="it-IT"/>
        </w:rPr>
        <w:t xml:space="preserve"> cum qua </w:t>
      </w:r>
      <w:r w:rsidR="00885488" w:rsidRPr="005B472A">
        <w:rPr>
          <w:lang w:val="it-IT"/>
        </w:rPr>
        <w:t>fit processio</w:t>
      </w:r>
      <w:r w:rsidR="00885488" w:rsidRPr="00B779A9">
        <w:rPr>
          <w:lang w:val="it-IT"/>
        </w:rPr>
        <w:t xml:space="preserve"> per </w:t>
      </w:r>
      <w:r w:rsidR="00885488" w:rsidRPr="00BC2E91">
        <w:rPr>
          <w:rStyle w:val="Ort"/>
          <w:lang w:val="it-IT"/>
        </w:rPr>
        <w:t>ambitum</w:t>
      </w:r>
      <w:r w:rsidR="00CB7354">
        <w:rPr>
          <w:lang w:val="it-IT"/>
        </w:rPr>
        <w:t>. Cantetur etiam le</w:t>
      </w:r>
      <w:r w:rsidR="00885488" w:rsidRPr="00B779A9">
        <w:rPr>
          <w:lang w:val="it-IT"/>
        </w:rPr>
        <w:t>tania singulis secundis</w:t>
      </w:r>
      <w:r w:rsidR="00CB7354">
        <w:rPr>
          <w:lang w:val="it-IT"/>
        </w:rPr>
        <w:t>,</w:t>
      </w:r>
      <w:r w:rsidR="00885488" w:rsidRPr="00B779A9">
        <w:rPr>
          <w:lang w:val="it-IT"/>
        </w:rPr>
        <w:t xml:space="preserve"> quartis et sextis feriis usque ad </w:t>
      </w:r>
      <w:r w:rsidR="001B7479" w:rsidRPr="00B779A9">
        <w:rPr>
          <w:lang w:val="it-IT"/>
        </w:rPr>
        <w:t>cena</w:t>
      </w:r>
      <w:r w:rsidR="00885488" w:rsidRPr="00B779A9">
        <w:rPr>
          <w:lang w:val="it-IT"/>
        </w:rPr>
        <w:t>m domini. Finita l</w:t>
      </w:r>
      <w:r w:rsidR="00CB7354">
        <w:rPr>
          <w:lang w:val="it-IT"/>
        </w:rPr>
        <w:t>e</w:t>
      </w:r>
      <w:r w:rsidR="00885488" w:rsidRPr="00B779A9">
        <w:rPr>
          <w:lang w:val="it-IT"/>
        </w:rPr>
        <w:t xml:space="preserve">tania incipietur ab </w:t>
      </w:r>
      <w:r w:rsidR="00CB7354" w:rsidRPr="00CB7354">
        <w:rPr>
          <w:rStyle w:val="Funktion"/>
          <w:lang w:val="it-IT"/>
        </w:rPr>
        <w:t>|</w:t>
      </w:r>
      <w:r w:rsidR="00885488" w:rsidRPr="00BC2E91">
        <w:rPr>
          <w:rStyle w:val="Funktion"/>
          <w:lang w:val="it-IT"/>
        </w:rPr>
        <w:t>officiente</w:t>
      </w:r>
      <w:r w:rsidR="00CB7354" w:rsidRPr="00BC2E91">
        <w:rPr>
          <w:rStyle w:val="Funktion"/>
          <w:lang w:val="it-IT"/>
        </w:rPr>
        <w:t>::officiante|</w:t>
      </w:r>
      <w:r w:rsidR="00885488" w:rsidRPr="00B779A9">
        <w:rPr>
          <w:lang w:val="it-IT"/>
        </w:rPr>
        <w:t xml:space="preserve"> </w:t>
      </w:r>
      <w:r w:rsidR="00BA24A1" w:rsidRPr="00B779A9">
        <w:rPr>
          <w:lang w:val="it-IT"/>
        </w:rPr>
        <w:t>[</w:t>
      </w:r>
      <w:r w:rsidR="00885488" w:rsidRPr="00B779A9">
        <w:rPr>
          <w:lang w:val="it-IT"/>
        </w:rPr>
        <w:t>HY</w:t>
      </w:r>
      <w:r w:rsidR="00BA24A1" w:rsidRPr="00B779A9">
        <w:rPr>
          <w:lang w:val="it-IT"/>
        </w:rPr>
        <w:t>]</w:t>
      </w:r>
      <w:r w:rsidR="00885488" w:rsidRPr="00B779A9">
        <w:rPr>
          <w:lang w:val="it-IT"/>
        </w:rPr>
        <w:t xml:space="preserve"> </w:t>
      </w:r>
      <w:r w:rsidR="00885488" w:rsidRPr="005A362F">
        <w:rPr>
          <w:rStyle w:val="Incipit"/>
          <w:lang w:val="it-IT"/>
        </w:rPr>
        <w:t>O</w:t>
      </w:r>
      <w:r w:rsidR="005A362F" w:rsidRPr="00BE7D55">
        <w:rPr>
          <w:i/>
          <w:lang w:val="it-IT"/>
        </w:rPr>
        <w:t xml:space="preserve"> </w:t>
      </w:r>
      <w:r w:rsidR="00FA3B56" w:rsidRPr="005A362F">
        <w:rPr>
          <w:rStyle w:val="Incipit"/>
          <w:lang w:val="it-IT"/>
        </w:rPr>
        <w:t>veneran</w:t>
      </w:r>
      <w:r w:rsidR="00885488" w:rsidRPr="005A362F">
        <w:rPr>
          <w:rStyle w:val="Incipit"/>
          <w:lang w:val="it-IT"/>
        </w:rPr>
        <w:t>da</w:t>
      </w:r>
      <w:r w:rsidR="00885488" w:rsidRPr="00B779A9">
        <w:rPr>
          <w:lang w:val="it-IT"/>
        </w:rPr>
        <w:t>. Deinde sequitur officium. Hoc modo etiam omnes horae prima</w:t>
      </w:r>
      <w:r w:rsidR="00CB7354">
        <w:rPr>
          <w:lang w:val="it-IT"/>
        </w:rPr>
        <w:t>,</w:t>
      </w:r>
      <w:r w:rsidR="00885488" w:rsidRPr="00B779A9">
        <w:rPr>
          <w:lang w:val="it-IT"/>
        </w:rPr>
        <w:t xml:space="preserve"> tertia</w:t>
      </w:r>
      <w:r w:rsidR="00CB7354">
        <w:rPr>
          <w:lang w:val="it-IT"/>
        </w:rPr>
        <w:t>,</w:t>
      </w:r>
      <w:r w:rsidR="00885488" w:rsidRPr="00B779A9">
        <w:rPr>
          <w:lang w:val="it-IT"/>
        </w:rPr>
        <w:t xml:space="preserve"> (175r) sexta et nona usque ad </w:t>
      </w:r>
      <w:r w:rsidR="001B7479" w:rsidRPr="00B779A9">
        <w:rPr>
          <w:lang w:val="it-IT"/>
        </w:rPr>
        <w:t>cena</w:t>
      </w:r>
      <w:r w:rsidR="00885488" w:rsidRPr="00B779A9">
        <w:rPr>
          <w:lang w:val="it-IT"/>
        </w:rPr>
        <w:t>m domini complentur singulis diebus</w:t>
      </w:r>
      <w:r w:rsidR="00CB7354">
        <w:rPr>
          <w:lang w:val="it-IT"/>
        </w:rPr>
        <w:t>,</w:t>
      </w:r>
      <w:r w:rsidR="00885488" w:rsidRPr="00B779A9">
        <w:rPr>
          <w:lang w:val="it-IT"/>
        </w:rPr>
        <w:t xml:space="preserve"> etiam festi</w:t>
      </w:r>
      <w:r w:rsidR="009348EA" w:rsidRPr="00B779A9">
        <w:rPr>
          <w:lang w:val="it-IT"/>
        </w:rPr>
        <w:t>v</w:t>
      </w:r>
      <w:r w:rsidR="00885488" w:rsidRPr="00B779A9">
        <w:rPr>
          <w:lang w:val="it-IT"/>
        </w:rPr>
        <w:t>is</w:t>
      </w:r>
      <w:r w:rsidR="00CB7354">
        <w:rPr>
          <w:lang w:val="it-IT"/>
        </w:rPr>
        <w:t>,</w:t>
      </w:r>
      <w:r w:rsidR="00885488" w:rsidRPr="00B779A9">
        <w:rPr>
          <w:lang w:val="it-IT"/>
        </w:rPr>
        <w:t xml:space="preserve"> ante summum officium</w:t>
      </w:r>
      <w:r w:rsidR="00CB7354">
        <w:rPr>
          <w:lang w:val="it-IT"/>
        </w:rPr>
        <w:t>,</w:t>
      </w:r>
      <w:r w:rsidR="00885488" w:rsidRPr="00B779A9">
        <w:rPr>
          <w:lang w:val="it-IT"/>
        </w:rPr>
        <w:t xml:space="preserve"> exceptis dominicis diebus.</w:t>
      </w:r>
    </w:p>
    <w:p w:rsidR="00885488" w:rsidRPr="003D0C23" w:rsidRDefault="00F20AD3" w:rsidP="00415109">
      <w:pPr>
        <w:rPr>
          <w:lang w:val="en-US"/>
        </w:rPr>
      </w:pPr>
      <w:r w:rsidRPr="00BC2E91">
        <w:rPr>
          <w:rStyle w:val="Time1"/>
          <w:lang w:val="da-DK"/>
        </w:rPr>
        <w:t>Ad officium</w:t>
      </w:r>
      <w:r w:rsidR="00885488" w:rsidRPr="00B779A9">
        <w:rPr>
          <w:lang w:val="da-DK"/>
        </w:rPr>
        <w:t xml:space="preserve"> IN </w:t>
      </w:r>
      <w:r w:rsidR="00885488" w:rsidRPr="005A362F">
        <w:rPr>
          <w:rStyle w:val="Incipit"/>
          <w:lang w:val="da-DK"/>
        </w:rPr>
        <w:t>Misereris</w:t>
      </w:r>
      <w:r w:rsidR="005A362F" w:rsidRPr="00BE7D55">
        <w:rPr>
          <w:i/>
          <w:lang w:val="da-DK"/>
        </w:rPr>
        <w:t xml:space="preserve"> </w:t>
      </w:r>
      <w:r w:rsidR="00885488" w:rsidRPr="005A362F">
        <w:rPr>
          <w:rStyle w:val="Incipit"/>
          <w:lang w:val="da-DK"/>
        </w:rPr>
        <w:t>omnium</w:t>
      </w:r>
      <w:r w:rsidR="00DD1415">
        <w:rPr>
          <w:lang w:val="da-DK"/>
        </w:rPr>
        <w:t>@</w:t>
      </w:r>
      <w:r w:rsidR="00DD1415" w:rsidRPr="00B779A9">
        <w:rPr>
          <w:lang w:val="da-DK"/>
        </w:rPr>
        <w:t>54.</w:t>
      </w:r>
      <w:r w:rsidR="00885488" w:rsidRPr="00B779A9">
        <w:rPr>
          <w:lang w:val="da-DK"/>
        </w:rPr>
        <w:t xml:space="preserve"> </w:t>
      </w:r>
      <w:r w:rsidR="0074780E" w:rsidRPr="00B779A9">
        <w:rPr>
          <w:lang w:val="da-DK"/>
        </w:rPr>
        <w:t xml:space="preserve">[KY] </w:t>
      </w:r>
      <w:r w:rsidR="0074780E" w:rsidRPr="005A362F">
        <w:rPr>
          <w:rStyle w:val="Incipit"/>
          <w:lang w:val="da-DK"/>
        </w:rPr>
        <w:t>Kyrie</w:t>
      </w:r>
      <w:r w:rsidR="0074780E" w:rsidRPr="00B779A9">
        <w:rPr>
          <w:lang w:val="da-DK"/>
        </w:rPr>
        <w:t xml:space="preserve"> f</w:t>
      </w:r>
      <w:r w:rsidR="00885488" w:rsidRPr="00B779A9">
        <w:rPr>
          <w:lang w:val="da-DK"/>
        </w:rPr>
        <w:t xml:space="preserve">erialiter. GR </w:t>
      </w:r>
      <w:r w:rsidR="00885488" w:rsidRPr="005A362F">
        <w:rPr>
          <w:rStyle w:val="Incipit"/>
          <w:lang w:val="da-DK"/>
        </w:rPr>
        <w:t>Miserere</w:t>
      </w:r>
      <w:r w:rsidR="005A362F" w:rsidRPr="00BE7D55">
        <w:rPr>
          <w:i/>
          <w:lang w:val="da-DK"/>
        </w:rPr>
        <w:t xml:space="preserve"> </w:t>
      </w:r>
      <w:r w:rsidR="00885488" w:rsidRPr="005A362F">
        <w:rPr>
          <w:rStyle w:val="Incipit"/>
          <w:lang w:val="da-DK"/>
        </w:rPr>
        <w:t>mei</w:t>
      </w:r>
      <w:r w:rsidR="00885488" w:rsidRPr="00B779A9">
        <w:rPr>
          <w:lang w:val="da-DK"/>
        </w:rPr>
        <w:t>. V</w:t>
      </w:r>
      <w:r w:rsidR="0074780E" w:rsidRPr="00B779A9">
        <w:rPr>
          <w:lang w:val="da-DK"/>
        </w:rPr>
        <w:t>ersum u</w:t>
      </w:r>
      <w:r w:rsidR="00885488" w:rsidRPr="00B779A9">
        <w:rPr>
          <w:lang w:val="da-DK"/>
        </w:rPr>
        <w:t xml:space="preserve">nus </w:t>
      </w:r>
      <w:r w:rsidR="00885488" w:rsidRPr="00BC2E91">
        <w:rPr>
          <w:rStyle w:val="Funktion"/>
          <w:lang w:val="da-DK"/>
        </w:rPr>
        <w:t>domicellorum</w:t>
      </w:r>
      <w:r w:rsidR="00885488" w:rsidRPr="00B779A9">
        <w:rPr>
          <w:lang w:val="da-DK"/>
        </w:rPr>
        <w:t xml:space="preserve"> cantet semper quando de feria canitur per totam quadragesimam. TR </w:t>
      </w:r>
      <w:r w:rsidR="00885488" w:rsidRPr="005A362F">
        <w:rPr>
          <w:rStyle w:val="Incipit"/>
          <w:lang w:val="da-DK"/>
        </w:rPr>
        <w:t>Domine</w:t>
      </w:r>
      <w:r w:rsidR="005A362F" w:rsidRPr="00BE7D55">
        <w:rPr>
          <w:i/>
          <w:lang w:val="da-DK"/>
        </w:rPr>
        <w:t xml:space="preserve"> </w:t>
      </w:r>
      <w:r w:rsidR="00885488" w:rsidRPr="005A362F">
        <w:rPr>
          <w:rStyle w:val="Incipit"/>
          <w:lang w:val="da-DK"/>
        </w:rPr>
        <w:t>non</w:t>
      </w:r>
      <w:r w:rsidR="005A362F" w:rsidRPr="00BE7D55">
        <w:rPr>
          <w:i/>
          <w:lang w:val="da-DK"/>
        </w:rPr>
        <w:t xml:space="preserve"> </w:t>
      </w:r>
      <w:r w:rsidR="00885488" w:rsidRPr="005A362F">
        <w:rPr>
          <w:rStyle w:val="Incipit"/>
          <w:lang w:val="da-DK"/>
        </w:rPr>
        <w:t>secundum</w:t>
      </w:r>
      <w:r w:rsidR="00885488" w:rsidRPr="00B779A9">
        <w:rPr>
          <w:lang w:val="da-DK"/>
        </w:rPr>
        <w:t xml:space="preserve"> cum duobus versiculis tres ex </w:t>
      </w:r>
      <w:r w:rsidR="00885488" w:rsidRPr="00BC2E91">
        <w:rPr>
          <w:rStyle w:val="Funktion"/>
          <w:lang w:val="da-DK"/>
        </w:rPr>
        <w:t>scholarum</w:t>
      </w:r>
      <w:r w:rsidR="00CB7354">
        <w:rPr>
          <w:lang w:val="da-DK"/>
        </w:rPr>
        <w:t xml:space="preserve"> co</w:t>
      </w:r>
      <w:r w:rsidR="00885488" w:rsidRPr="00B779A9">
        <w:rPr>
          <w:lang w:val="da-DK"/>
        </w:rPr>
        <w:t>etu cantent singulis secundis</w:t>
      </w:r>
      <w:r w:rsidR="00CB7354">
        <w:rPr>
          <w:lang w:val="da-DK"/>
        </w:rPr>
        <w:t>,</w:t>
      </w:r>
      <w:r w:rsidR="00885488" w:rsidRPr="00B779A9">
        <w:rPr>
          <w:lang w:val="da-DK"/>
        </w:rPr>
        <w:t xml:space="preserve"> quartis et sextis feriis quando de feria canimus. </w:t>
      </w:r>
      <w:r w:rsidR="00885488" w:rsidRPr="003D0C23">
        <w:rPr>
          <w:lang w:val="en-US"/>
        </w:rPr>
        <w:t xml:space="preserve">OF </w:t>
      </w:r>
      <w:r w:rsidR="00885488" w:rsidRPr="003D0C23">
        <w:rPr>
          <w:rStyle w:val="Incipit"/>
          <w:lang w:val="en-US"/>
        </w:rPr>
        <w:t>Exaltabo</w:t>
      </w:r>
      <w:r w:rsidR="005A362F" w:rsidRPr="003D0C23">
        <w:rPr>
          <w:i/>
          <w:lang w:val="en-US"/>
        </w:rPr>
        <w:t xml:space="preserve"> </w:t>
      </w:r>
      <w:r w:rsidR="00885488" w:rsidRPr="003D0C23">
        <w:rPr>
          <w:rStyle w:val="Incipit"/>
          <w:lang w:val="en-US"/>
        </w:rPr>
        <w:t>te</w:t>
      </w:r>
      <w:r w:rsidR="00DD1415" w:rsidRPr="003D0C23">
        <w:rPr>
          <w:lang w:val="en-US"/>
        </w:rPr>
        <w:t>@55.</w:t>
      </w:r>
      <w:r w:rsidR="00885488" w:rsidRPr="003D0C23">
        <w:rPr>
          <w:lang w:val="en-US"/>
        </w:rPr>
        <w:t xml:space="preserve"> CO </w:t>
      </w:r>
      <w:r w:rsidR="00885488" w:rsidRPr="003D0C23">
        <w:rPr>
          <w:rStyle w:val="Incipit"/>
          <w:lang w:val="en-US"/>
        </w:rPr>
        <w:t>Qui</w:t>
      </w:r>
      <w:r w:rsidR="005A362F" w:rsidRPr="003D0C23">
        <w:rPr>
          <w:i/>
          <w:lang w:val="en-US"/>
        </w:rPr>
        <w:t xml:space="preserve"> </w:t>
      </w:r>
      <w:r w:rsidR="00885488" w:rsidRPr="003D0C23">
        <w:rPr>
          <w:rStyle w:val="Incipit"/>
          <w:lang w:val="en-US"/>
        </w:rPr>
        <w:t>meditabitur</w:t>
      </w:r>
      <w:r w:rsidR="00DD1415" w:rsidRPr="003D0C23">
        <w:rPr>
          <w:lang w:val="en-US"/>
        </w:rPr>
        <w:t>@55.</w:t>
      </w:r>
    </w:p>
    <w:p w:rsidR="00153CE8" w:rsidRPr="003D0C23" w:rsidRDefault="00885488" w:rsidP="00415109">
      <w:pPr>
        <w:rPr>
          <w:lang w:val="en-US"/>
        </w:rPr>
      </w:pPr>
      <w:r w:rsidRPr="003D0C23">
        <w:rPr>
          <w:lang w:val="en-US"/>
        </w:rPr>
        <w:t xml:space="preserve">Vespertinae </w:t>
      </w:r>
      <w:r w:rsidR="00B108B8" w:rsidRPr="003D0C23">
        <w:rPr>
          <w:lang w:val="en-US"/>
        </w:rPr>
        <w:t>prec</w:t>
      </w:r>
      <w:r w:rsidRPr="003D0C23">
        <w:rPr>
          <w:lang w:val="en-US"/>
        </w:rPr>
        <w:t xml:space="preserve">es ab hinc usque ad </w:t>
      </w:r>
      <w:r w:rsidR="001B7479" w:rsidRPr="003D0C23">
        <w:rPr>
          <w:lang w:val="en-US"/>
        </w:rPr>
        <w:t>cena</w:t>
      </w:r>
      <w:r w:rsidRPr="003D0C23">
        <w:rPr>
          <w:lang w:val="en-US"/>
        </w:rPr>
        <w:t xml:space="preserve">m domini post officium summum dicantur. </w:t>
      </w:r>
      <w:r w:rsidR="00F20AD3" w:rsidRPr="003D0C23">
        <w:rPr>
          <w:lang w:val="en-US"/>
        </w:rPr>
        <w:t>%D::</w:t>
      </w:r>
      <w:r w:rsidR="00D03BAF" w:rsidRPr="003D0C23">
        <w:rPr>
          <w:lang w:val="en-US"/>
        </w:rPr>
        <w:t>Quando</w:t>
      </w:r>
      <w:r w:rsidR="00F20AD3" w:rsidRPr="003D0C23">
        <w:rPr>
          <w:lang w:val="en-US"/>
        </w:rPr>
        <w:t>%</w:t>
      </w:r>
      <w:r w:rsidR="00D03BAF" w:rsidRPr="003D0C23">
        <w:rPr>
          <w:lang w:val="en-US"/>
        </w:rPr>
        <w:t xml:space="preserve"> I</w:t>
      </w:r>
      <w:r w:rsidRPr="003D0C23">
        <w:rPr>
          <w:lang w:val="en-US"/>
        </w:rPr>
        <w:t>n secundis</w:t>
      </w:r>
      <w:r w:rsidR="00CB7354" w:rsidRPr="003D0C23">
        <w:rPr>
          <w:lang w:val="en-US"/>
        </w:rPr>
        <w:t>,</w:t>
      </w:r>
      <w:r w:rsidRPr="003D0C23">
        <w:rPr>
          <w:lang w:val="en-US"/>
        </w:rPr>
        <w:t xml:space="preserve"> quartis et sextis feriis </w:t>
      </w:r>
      <w:r w:rsidR="00F20AD3" w:rsidRPr="003D0C23">
        <w:rPr>
          <w:lang w:val="en-US"/>
        </w:rPr>
        <w:t>%D::</w:t>
      </w:r>
      <w:r w:rsidR="001B61DF" w:rsidRPr="003D0C23">
        <w:rPr>
          <w:lang w:val="en-US"/>
        </w:rPr>
        <w:t>nullum</w:t>
      </w:r>
      <w:r w:rsidR="00D734F4" w:rsidRPr="003D0C23">
        <w:rPr>
          <w:lang w:val="en-US"/>
        </w:rPr>
        <w:t xml:space="preserve"> </w:t>
      </w:r>
      <w:r w:rsidR="001B61DF" w:rsidRPr="003D0C23">
        <w:rPr>
          <w:lang w:val="en-US"/>
        </w:rPr>
        <w:t>festum</w:t>
      </w:r>
      <w:r w:rsidR="00D734F4" w:rsidRPr="003D0C23">
        <w:rPr>
          <w:lang w:val="en-US"/>
        </w:rPr>
        <w:t xml:space="preserve"> </w:t>
      </w:r>
      <w:r w:rsidR="001B61DF" w:rsidRPr="003D0C23">
        <w:rPr>
          <w:lang w:val="en-US"/>
        </w:rPr>
        <w:t>occurrerit</w:t>
      </w:r>
      <w:r w:rsidR="00F20AD3" w:rsidRPr="003D0C23">
        <w:rPr>
          <w:lang w:val="en-US"/>
        </w:rPr>
        <w:t>%</w:t>
      </w:r>
      <w:r w:rsidR="001B61DF" w:rsidRPr="003D0C23">
        <w:rPr>
          <w:lang w:val="en-US"/>
        </w:rPr>
        <w:t xml:space="preserve"> </w:t>
      </w:r>
      <w:r w:rsidRPr="003D0C23">
        <w:rPr>
          <w:lang w:val="en-US"/>
        </w:rPr>
        <w:t>cursus beatae</w:t>
      </w:r>
      <w:r w:rsidR="00574387" w:rsidRPr="003D0C23">
        <w:rPr>
          <w:lang w:val="en-US"/>
        </w:rPr>
        <w:t xml:space="preserve"> Mariae</w:t>
      </w:r>
      <w:r w:rsidRPr="003D0C23">
        <w:rPr>
          <w:lang w:val="en-US"/>
        </w:rPr>
        <w:t xml:space="preserve"> subiungitur </w:t>
      </w:r>
      <w:r w:rsidR="00F20AD3" w:rsidRPr="003D0C23">
        <w:rPr>
          <w:lang w:val="en-US"/>
        </w:rPr>
        <w:t>%D::</w:t>
      </w:r>
      <w:r w:rsidR="001B61DF" w:rsidRPr="003D0C23">
        <w:rPr>
          <w:lang w:val="en-US"/>
        </w:rPr>
        <w:t>praecedenti</w:t>
      </w:r>
      <w:r w:rsidR="00D734F4" w:rsidRPr="003D0C23">
        <w:rPr>
          <w:lang w:val="en-US"/>
        </w:rPr>
        <w:t xml:space="preserve"> </w:t>
      </w:r>
      <w:r w:rsidR="001B61DF" w:rsidRPr="003D0C23">
        <w:rPr>
          <w:lang w:val="en-US"/>
        </w:rPr>
        <w:t>feria</w:t>
      </w:r>
      <w:r w:rsidR="00F20AD3" w:rsidRPr="003D0C23">
        <w:rPr>
          <w:lang w:val="en-US"/>
        </w:rPr>
        <w:t>%</w:t>
      </w:r>
      <w:r w:rsidR="001B61DF" w:rsidRPr="003D0C23">
        <w:rPr>
          <w:lang w:val="en-US"/>
        </w:rPr>
        <w:t xml:space="preserve"> </w:t>
      </w:r>
      <w:r w:rsidR="00A03850" w:rsidRPr="003D0C23">
        <w:rPr>
          <w:lang w:val="en-US"/>
        </w:rPr>
        <w:t>preci</w:t>
      </w:r>
      <w:r w:rsidRPr="003D0C23">
        <w:rPr>
          <w:lang w:val="en-US"/>
        </w:rPr>
        <w:t xml:space="preserve">bus vespertinis tertiis </w:t>
      </w:r>
      <w:r w:rsidR="00CB7354" w:rsidRPr="003D0C23">
        <w:rPr>
          <w:lang w:val="en-US"/>
        </w:rPr>
        <w:t>$E::</w:t>
      </w:r>
      <w:r w:rsidRPr="003D0C23">
        <w:rPr>
          <w:lang w:val="en-US"/>
        </w:rPr>
        <w:t>et</w:t>
      </w:r>
      <w:r w:rsidR="00CB7354" w:rsidRPr="003D0C23">
        <w:rPr>
          <w:lang w:val="en-US"/>
        </w:rPr>
        <w:t>$</w:t>
      </w:r>
      <w:r w:rsidRPr="003D0C23">
        <w:rPr>
          <w:lang w:val="en-US"/>
        </w:rPr>
        <w:t xml:space="preserve"> quintis </w:t>
      </w:r>
      <w:r w:rsidR="00F20AD3" w:rsidRPr="003D0C23">
        <w:rPr>
          <w:lang w:val="en-US"/>
        </w:rPr>
        <w:t>%D::</w:t>
      </w:r>
      <w:r w:rsidR="001B61DF" w:rsidRPr="003D0C23">
        <w:rPr>
          <w:lang w:val="en-US"/>
        </w:rPr>
        <w:t>et</w:t>
      </w:r>
      <w:r w:rsidR="00D734F4" w:rsidRPr="003D0C23">
        <w:rPr>
          <w:lang w:val="en-US"/>
        </w:rPr>
        <w:t xml:space="preserve"> </w:t>
      </w:r>
      <w:r w:rsidR="001B61DF" w:rsidRPr="003D0C23">
        <w:rPr>
          <w:lang w:val="en-US"/>
        </w:rPr>
        <w:t>s</w:t>
      </w:r>
      <w:r w:rsidR="00F20AD3" w:rsidRPr="003D0C23">
        <w:rPr>
          <w:lang w:val="en-US"/>
        </w:rPr>
        <w:t>%</w:t>
      </w:r>
      <w:r w:rsidR="001B61DF" w:rsidRPr="003D0C23">
        <w:rPr>
          <w:lang w:val="en-US"/>
        </w:rPr>
        <w:t xml:space="preserve"> </w:t>
      </w:r>
      <w:r w:rsidRPr="003D0C23">
        <w:rPr>
          <w:lang w:val="en-US"/>
        </w:rPr>
        <w:t>feriis</w:t>
      </w:r>
      <w:r w:rsidR="00153CE8" w:rsidRPr="003D0C23">
        <w:rPr>
          <w:lang w:val="en-US"/>
        </w:rPr>
        <w:t>.</w:t>
      </w:r>
      <w:r w:rsidRPr="003D0C23">
        <w:rPr>
          <w:lang w:val="en-US"/>
        </w:rPr>
        <w:t xml:space="preserve"> </w:t>
      </w:r>
      <w:r w:rsidR="00153CE8" w:rsidRPr="003D0C23">
        <w:rPr>
          <w:lang w:val="en-US"/>
        </w:rPr>
        <w:t>N</w:t>
      </w:r>
      <w:r w:rsidRPr="003D0C23">
        <w:rPr>
          <w:lang w:val="en-US"/>
        </w:rPr>
        <w:t>on tunc enim dicetur post prandium cum Placebo. Si autem in secundis</w:t>
      </w:r>
      <w:r w:rsidR="00153CE8" w:rsidRPr="003D0C23">
        <w:rPr>
          <w:lang w:val="en-US"/>
        </w:rPr>
        <w:t>,</w:t>
      </w:r>
      <w:r w:rsidRPr="003D0C23">
        <w:rPr>
          <w:lang w:val="en-US"/>
        </w:rPr>
        <w:t xml:space="preserve"> quartis et sextis feriis festum alicuius sancti </w:t>
      </w:r>
      <w:r w:rsidR="00153CE8" w:rsidRPr="003D0C23">
        <w:rPr>
          <w:lang w:val="en-US"/>
        </w:rPr>
        <w:t>$E::</w:t>
      </w:r>
      <w:r w:rsidRPr="003D0C23">
        <w:rPr>
          <w:lang w:val="en-US"/>
        </w:rPr>
        <w:t>de quo</w:t>
      </w:r>
      <w:r w:rsidR="00153CE8" w:rsidRPr="003D0C23">
        <w:rPr>
          <w:lang w:val="en-US"/>
        </w:rPr>
        <w:t>$</w:t>
      </w:r>
      <w:r w:rsidRPr="003D0C23">
        <w:rPr>
          <w:lang w:val="en-US"/>
        </w:rPr>
        <w:t xml:space="preserve"> </w:t>
      </w:r>
      <w:r w:rsidR="000F4FB4" w:rsidRPr="003D0C23">
        <w:rPr>
          <w:lang w:val="en-US"/>
        </w:rPr>
        <w:t>novem</w:t>
      </w:r>
      <w:r w:rsidR="001B61DF" w:rsidRPr="003D0C23">
        <w:rPr>
          <w:lang w:val="en-US"/>
        </w:rPr>
        <w:t xml:space="preserve"> </w:t>
      </w:r>
      <w:r w:rsidR="00F20AD3" w:rsidRPr="003D0C23">
        <w:rPr>
          <w:lang w:val="en-US"/>
        </w:rPr>
        <w:t>%D::</w:t>
      </w:r>
      <w:r w:rsidR="001B61DF" w:rsidRPr="003D0C23">
        <w:rPr>
          <w:lang w:val="en-US"/>
        </w:rPr>
        <w:t>lectionum</w:t>
      </w:r>
      <w:r w:rsidR="00F20AD3" w:rsidRPr="003D0C23">
        <w:rPr>
          <w:lang w:val="en-US"/>
        </w:rPr>
        <w:t>%</w:t>
      </w:r>
      <w:r w:rsidRPr="003D0C23">
        <w:rPr>
          <w:lang w:val="en-US"/>
        </w:rPr>
        <w:t xml:space="preserve"> </w:t>
      </w:r>
      <w:r w:rsidR="001B61DF" w:rsidRPr="003D0C23">
        <w:rPr>
          <w:lang w:val="en-US"/>
        </w:rPr>
        <w:t>$E::</w:t>
      </w:r>
      <w:r w:rsidRPr="003D0C23">
        <w:rPr>
          <w:lang w:val="en-US"/>
        </w:rPr>
        <w:t>habetur</w:t>
      </w:r>
      <w:r w:rsidR="001B61DF" w:rsidRPr="003D0C23">
        <w:rPr>
          <w:lang w:val="en-US"/>
        </w:rPr>
        <w:t>$</w:t>
      </w:r>
      <w:r w:rsidRPr="003D0C23">
        <w:rPr>
          <w:lang w:val="en-US"/>
        </w:rPr>
        <w:t xml:space="preserve"> vel binos occurrerit</w:t>
      </w:r>
      <w:r w:rsidR="00153CE8" w:rsidRPr="003D0C23">
        <w:rPr>
          <w:lang w:val="en-US"/>
        </w:rPr>
        <w:t>,</w:t>
      </w:r>
      <w:r w:rsidRPr="003D0C23">
        <w:rPr>
          <w:lang w:val="en-US"/>
        </w:rPr>
        <w:t xml:space="preserve"> tunc etiam illis feriis cursus additur</w:t>
      </w:r>
      <w:r w:rsidR="00153CE8" w:rsidRPr="003D0C23">
        <w:rPr>
          <w:lang w:val="en-US"/>
        </w:rPr>
        <w:t>,</w:t>
      </w:r>
      <w:r w:rsidRPr="003D0C23">
        <w:rPr>
          <w:lang w:val="en-US"/>
        </w:rPr>
        <w:t xml:space="preserve"> et sequenti die pro officio mortuorum</w:t>
      </w:r>
      <w:r w:rsidR="00964808" w:rsidRPr="003D0C23">
        <w:rPr>
          <w:lang w:val="en-US"/>
        </w:rPr>
        <w:t xml:space="preserve"> </w:t>
      </w:r>
      <w:r w:rsidR="00F20AD3" w:rsidRPr="003D0C23">
        <w:rPr>
          <w:lang w:val="en-US"/>
        </w:rPr>
        <w:t>%D::</w:t>
      </w:r>
      <w:r w:rsidR="001B61DF" w:rsidRPr="003D0C23">
        <w:rPr>
          <w:lang w:val="en-US"/>
        </w:rPr>
        <w:t>de</w:t>
      </w:r>
      <w:r w:rsidR="00F20AD3" w:rsidRPr="003D0C23">
        <w:rPr>
          <w:lang w:val="en-US"/>
        </w:rPr>
        <w:t>%</w:t>
      </w:r>
      <w:r w:rsidRPr="003D0C23">
        <w:rPr>
          <w:lang w:val="en-US"/>
        </w:rPr>
        <w:t xml:space="preserve"> cantetur missa de festo.</w:t>
      </w:r>
      <w:r w:rsidR="005637B3" w:rsidRPr="003D0C23">
        <w:rPr>
          <w:lang w:val="en-US"/>
        </w:rPr>
        <w:t xml:space="preserve"> </w:t>
      </w:r>
    </w:p>
    <w:p w:rsidR="00885488" w:rsidRPr="003D0C23" w:rsidRDefault="005637B3" w:rsidP="00415109">
      <w:pPr>
        <w:rPr>
          <w:lang w:val="en-US"/>
        </w:rPr>
      </w:pPr>
      <w:r w:rsidRPr="003D0C23">
        <w:rPr>
          <w:lang w:val="en-US"/>
        </w:rPr>
        <w:t>(175v)</w:t>
      </w:r>
      <w:r w:rsidR="00153CE8" w:rsidRPr="003D0C23">
        <w:rPr>
          <w:lang w:val="en-US"/>
        </w:rPr>
        <w:t xml:space="preserve"> </w:t>
      </w:r>
      <w:r w:rsidR="00885488" w:rsidRPr="003D0C23">
        <w:rPr>
          <w:lang w:val="en-US"/>
        </w:rPr>
        <w:t>Ad</w:t>
      </w:r>
      <w:r w:rsidR="00691548" w:rsidRPr="003D0C23">
        <w:rPr>
          <w:lang w:val="en-US"/>
        </w:rPr>
        <w:t xml:space="preserve"> ve</w:t>
      </w:r>
      <w:r w:rsidR="00885488" w:rsidRPr="003D0C23">
        <w:rPr>
          <w:lang w:val="en-US"/>
        </w:rPr>
        <w:t>speras cantetur de corpore</w:t>
      </w:r>
      <w:r w:rsidR="00574387" w:rsidRPr="003D0C23">
        <w:rPr>
          <w:lang w:val="en-US"/>
        </w:rPr>
        <w:t xml:space="preserve"> Christi</w:t>
      </w:r>
      <w:r w:rsidR="00885488" w:rsidRPr="003D0C23">
        <w:rPr>
          <w:lang w:val="en-US"/>
        </w:rPr>
        <w:t xml:space="preserve"> et totam </w:t>
      </w:r>
      <w:r w:rsidR="00F20AD3" w:rsidRPr="003D0C23">
        <w:rPr>
          <w:lang w:val="en-US"/>
        </w:rPr>
        <w:t>%D::</w:t>
      </w:r>
      <w:r w:rsidR="001B61DF" w:rsidRPr="003D0C23">
        <w:rPr>
          <w:lang w:val="en-US"/>
        </w:rPr>
        <w:t>quaere</w:t>
      </w:r>
      <w:r w:rsidR="00F20AD3" w:rsidRPr="003D0C23">
        <w:rPr>
          <w:lang w:val="en-US"/>
        </w:rPr>
        <w:t>%</w:t>
      </w:r>
      <w:r w:rsidR="001B61DF" w:rsidRPr="003D0C23">
        <w:rPr>
          <w:lang w:val="en-US"/>
        </w:rPr>
        <w:t xml:space="preserve"> </w:t>
      </w:r>
      <w:r w:rsidR="00D80D0C" w:rsidRPr="003D0C23">
        <w:rPr>
          <w:lang w:val="en-US"/>
        </w:rPr>
        <w:t>hist</w:t>
      </w:r>
      <w:r w:rsidR="00885488" w:rsidRPr="003D0C23">
        <w:rPr>
          <w:lang w:val="en-US"/>
        </w:rPr>
        <w:t xml:space="preserve">oriam </w:t>
      </w:r>
      <w:r w:rsidR="008D35E3" w:rsidRPr="003D0C23">
        <w:rPr>
          <w:lang w:val="en-US"/>
        </w:rPr>
        <w:t>quaere</w:t>
      </w:r>
      <w:r w:rsidR="00885488" w:rsidRPr="003D0C23">
        <w:rPr>
          <w:lang w:val="en-US"/>
        </w:rPr>
        <w:t xml:space="preserve"> in parte </w:t>
      </w:r>
      <w:r w:rsidR="009348EA" w:rsidRPr="003D0C23">
        <w:rPr>
          <w:lang w:val="en-US"/>
        </w:rPr>
        <w:t>aestiv</w:t>
      </w:r>
      <w:r w:rsidR="00885488" w:rsidRPr="003D0C23">
        <w:rPr>
          <w:lang w:val="en-US"/>
        </w:rPr>
        <w:t xml:space="preserve">ali </w:t>
      </w:r>
      <w:r w:rsidR="00F20AD3" w:rsidRPr="003D0C23">
        <w:rPr>
          <w:lang w:val="en-US"/>
        </w:rPr>
        <w:t>%D::</w:t>
      </w:r>
      <w:r w:rsidR="001B61DF" w:rsidRPr="003D0C23">
        <w:rPr>
          <w:lang w:val="en-US"/>
        </w:rPr>
        <w:t>de</w:t>
      </w:r>
      <w:r w:rsidR="00D734F4" w:rsidRPr="003D0C23">
        <w:rPr>
          <w:lang w:val="en-US"/>
        </w:rPr>
        <w:t xml:space="preserve"> </w:t>
      </w:r>
      <w:r w:rsidR="001B61DF" w:rsidRPr="003D0C23">
        <w:rPr>
          <w:lang w:val="en-US"/>
        </w:rPr>
        <w:t>t</w:t>
      </w:r>
      <w:r w:rsidR="00F20AD3" w:rsidRPr="003D0C23">
        <w:rPr>
          <w:lang w:val="en-US"/>
        </w:rPr>
        <w:t>%</w:t>
      </w:r>
      <w:r w:rsidR="001B61DF" w:rsidRPr="003D0C23">
        <w:rPr>
          <w:lang w:val="en-US"/>
        </w:rPr>
        <w:t xml:space="preserve"> </w:t>
      </w:r>
      <w:r w:rsidR="00885488" w:rsidRPr="003D0C23">
        <w:rPr>
          <w:lang w:val="en-US"/>
        </w:rPr>
        <w:t>folio</w:t>
      </w:r>
      <w:r w:rsidR="00153CE8" w:rsidRPr="003D0C23">
        <w:rPr>
          <w:lang w:val="en-US"/>
        </w:rPr>
        <w:t xml:space="preserve"> |I::leer|</w:t>
      </w:r>
      <w:r w:rsidR="00116A20" w:rsidRPr="003D0C23">
        <w:rPr>
          <w:lang w:val="en-US"/>
        </w:rPr>
        <w:t>.</w:t>
      </w:r>
      <w:r w:rsidR="00885488" w:rsidRPr="003D0C23">
        <w:rPr>
          <w:lang w:val="en-US"/>
        </w:rPr>
        <w:t xml:space="preserve"> Si non impedit festum alicuius sancti alias ab hinc usque </w:t>
      </w:r>
      <w:r w:rsidR="00153CE8" w:rsidRPr="003D0C23">
        <w:rPr>
          <w:lang w:val="en-US"/>
        </w:rPr>
        <w:t>$E::</w:t>
      </w:r>
      <w:r w:rsidR="00885488" w:rsidRPr="003D0C23">
        <w:rPr>
          <w:lang w:val="en-US"/>
        </w:rPr>
        <w:t>ad</w:t>
      </w:r>
      <w:r w:rsidR="00153CE8" w:rsidRPr="003D0C23">
        <w:rPr>
          <w:lang w:val="en-US"/>
        </w:rPr>
        <w:t>$</w:t>
      </w:r>
      <w:r w:rsidR="00885488" w:rsidRPr="003D0C23">
        <w:rPr>
          <w:lang w:val="en-US"/>
        </w:rPr>
        <w:t xml:space="preserve"> dominicam palmarum semper agitur de corpore</w:t>
      </w:r>
      <w:r w:rsidR="00574387" w:rsidRPr="003D0C23">
        <w:rPr>
          <w:lang w:val="en-US"/>
        </w:rPr>
        <w:t xml:space="preserve"> Christi</w:t>
      </w:r>
      <w:r w:rsidR="00885488" w:rsidRPr="003D0C23">
        <w:rPr>
          <w:lang w:val="en-US"/>
        </w:rPr>
        <w:t xml:space="preserve"> quinta feria. </w:t>
      </w:r>
    </w:p>
    <w:p w:rsidR="00885488" w:rsidRPr="00B779A9" w:rsidRDefault="00F20AD3" w:rsidP="00415109">
      <w:pPr>
        <w:rPr>
          <w:lang w:val="pt-PT"/>
        </w:rPr>
      </w:pPr>
      <w:r w:rsidRPr="003D0C23">
        <w:rPr>
          <w:rStyle w:val="Time1"/>
          <w:lang w:val="en-US"/>
        </w:rPr>
        <w:t>Ad vesperas</w:t>
      </w:r>
      <w:r w:rsidR="00885488" w:rsidRPr="003D0C23">
        <w:rPr>
          <w:lang w:val="en-US"/>
        </w:rPr>
        <w:t xml:space="preserve"> AN </w:t>
      </w:r>
      <w:r w:rsidR="00885488" w:rsidRPr="003D0C23">
        <w:rPr>
          <w:rStyle w:val="Incipit"/>
          <w:lang w:val="en-US"/>
        </w:rPr>
        <w:t xml:space="preserve">Gaude </w:t>
      </w:r>
      <w:r w:rsidR="000F4FB4" w:rsidRPr="003D0C23">
        <w:rPr>
          <w:rStyle w:val="Incipit"/>
          <w:lang w:val="en-US"/>
        </w:rPr>
        <w:t>feli</w:t>
      </w:r>
      <w:r w:rsidR="00885488" w:rsidRPr="003D0C23">
        <w:rPr>
          <w:rStyle w:val="Incipit"/>
          <w:lang w:val="en-US"/>
        </w:rPr>
        <w:t>x</w:t>
      </w:r>
      <w:r w:rsidR="00885488" w:rsidRPr="003D0C23">
        <w:rPr>
          <w:lang w:val="en-US"/>
        </w:rPr>
        <w:t xml:space="preserve"> cum reliquis. PS </w:t>
      </w:r>
      <w:r w:rsidR="00885488" w:rsidRPr="003D0C23">
        <w:rPr>
          <w:rStyle w:val="Incipit"/>
          <w:lang w:val="en-US"/>
        </w:rPr>
        <w:t>Dixit</w:t>
      </w:r>
      <w:r w:rsidR="00885488" w:rsidRPr="003D0C23">
        <w:rPr>
          <w:lang w:val="en-US"/>
        </w:rPr>
        <w:t xml:space="preserve">. </w:t>
      </w:r>
      <w:r w:rsidR="00BA24A1" w:rsidRPr="003D0C23">
        <w:rPr>
          <w:lang w:val="en-US"/>
        </w:rPr>
        <w:t>[</w:t>
      </w:r>
      <w:r w:rsidR="00885488" w:rsidRPr="003D0C23">
        <w:rPr>
          <w:lang w:val="en-US"/>
        </w:rPr>
        <w:t>PS</w:t>
      </w:r>
      <w:r w:rsidR="00BA24A1" w:rsidRPr="003D0C23">
        <w:rPr>
          <w:lang w:val="en-US"/>
        </w:rPr>
        <w:t>]</w:t>
      </w:r>
      <w:r w:rsidR="00885488" w:rsidRPr="003D0C23">
        <w:rPr>
          <w:lang w:val="en-US"/>
        </w:rPr>
        <w:t xml:space="preserve"> </w:t>
      </w:r>
      <w:r w:rsidR="00885488" w:rsidRPr="003D0C23">
        <w:rPr>
          <w:rStyle w:val="Incipit"/>
          <w:lang w:val="en-US"/>
        </w:rPr>
        <w:t>Confitebor</w:t>
      </w:r>
      <w:r w:rsidR="00885488" w:rsidRPr="003D0C23">
        <w:rPr>
          <w:lang w:val="en-US"/>
        </w:rPr>
        <w:t xml:space="preserve">. </w:t>
      </w:r>
      <w:r w:rsidR="00BA24A1" w:rsidRPr="003D0C23">
        <w:rPr>
          <w:lang w:val="en-US"/>
        </w:rPr>
        <w:t>[</w:t>
      </w:r>
      <w:r w:rsidR="00885488" w:rsidRPr="003D0C23">
        <w:rPr>
          <w:lang w:val="en-US"/>
        </w:rPr>
        <w:t>PS</w:t>
      </w:r>
      <w:r w:rsidR="00BA24A1" w:rsidRPr="003D0C23">
        <w:rPr>
          <w:lang w:val="en-US"/>
        </w:rPr>
        <w:t>]</w:t>
      </w:r>
      <w:r w:rsidR="00885488" w:rsidRPr="003D0C23">
        <w:rPr>
          <w:lang w:val="en-US"/>
        </w:rPr>
        <w:t xml:space="preserve"> </w:t>
      </w:r>
      <w:r w:rsidR="00885488" w:rsidRPr="003D0C23">
        <w:rPr>
          <w:rStyle w:val="Incipit"/>
          <w:lang w:val="en-US"/>
        </w:rPr>
        <w:t>Credidi</w:t>
      </w:r>
      <w:r w:rsidR="00885488" w:rsidRPr="003D0C23">
        <w:rPr>
          <w:lang w:val="en-US"/>
        </w:rPr>
        <w:t xml:space="preserve">. </w:t>
      </w:r>
      <w:r w:rsidR="00BA24A1" w:rsidRPr="003D0C23">
        <w:rPr>
          <w:lang w:val="en-US"/>
        </w:rPr>
        <w:t>[</w:t>
      </w:r>
      <w:r w:rsidR="00885488" w:rsidRPr="003D0C23">
        <w:rPr>
          <w:lang w:val="en-US"/>
        </w:rPr>
        <w:t>PS</w:t>
      </w:r>
      <w:r w:rsidR="00BA24A1" w:rsidRPr="003D0C23">
        <w:rPr>
          <w:lang w:val="en-US"/>
        </w:rPr>
        <w:t>]</w:t>
      </w:r>
      <w:r w:rsidR="00885488" w:rsidRPr="003D0C23">
        <w:rPr>
          <w:lang w:val="en-US"/>
        </w:rPr>
        <w:t xml:space="preserve"> </w:t>
      </w:r>
      <w:r w:rsidR="00885488" w:rsidRPr="003D0C23">
        <w:rPr>
          <w:rStyle w:val="Incipit"/>
          <w:lang w:val="en-US"/>
        </w:rPr>
        <w:t>Beati omnes</w:t>
      </w:r>
      <w:r w:rsidR="00885488" w:rsidRPr="003D0C23">
        <w:rPr>
          <w:lang w:val="en-US"/>
        </w:rPr>
        <w:t xml:space="preserve">. </w:t>
      </w:r>
      <w:r w:rsidR="00BA24A1" w:rsidRPr="003D0C23">
        <w:rPr>
          <w:lang w:val="en-US"/>
        </w:rPr>
        <w:t>[</w:t>
      </w:r>
      <w:r w:rsidR="00885488" w:rsidRPr="003D0C23">
        <w:rPr>
          <w:lang w:val="en-US"/>
        </w:rPr>
        <w:t>PS</w:t>
      </w:r>
      <w:r w:rsidR="00BA24A1" w:rsidRPr="003D0C23">
        <w:rPr>
          <w:lang w:val="en-US"/>
        </w:rPr>
        <w:t>]</w:t>
      </w:r>
      <w:r w:rsidR="00885488" w:rsidRPr="003D0C23">
        <w:rPr>
          <w:lang w:val="en-US"/>
        </w:rPr>
        <w:t xml:space="preserve"> </w:t>
      </w:r>
      <w:r w:rsidR="00885488" w:rsidRPr="003D0C23">
        <w:rPr>
          <w:rStyle w:val="Incipit"/>
          <w:lang w:val="en-US"/>
        </w:rPr>
        <w:t xml:space="preserve">Lauda </w:t>
      </w:r>
      <w:r w:rsidR="00567E70" w:rsidRPr="003D0C23">
        <w:rPr>
          <w:rStyle w:val="Incipit"/>
          <w:lang w:val="en-US"/>
        </w:rPr>
        <w:t>Hierusalem</w:t>
      </w:r>
      <w:r w:rsidR="00885488" w:rsidRPr="003D0C23">
        <w:rPr>
          <w:lang w:val="en-US"/>
        </w:rPr>
        <w:t xml:space="preserve">. RP </w:t>
      </w:r>
      <w:r w:rsidR="00885488" w:rsidRPr="003D0C23">
        <w:rPr>
          <w:rStyle w:val="Incipit"/>
          <w:lang w:val="en-US"/>
        </w:rPr>
        <w:t xml:space="preserve">O </w:t>
      </w:r>
      <w:r w:rsidR="001B7479" w:rsidRPr="003D0C23">
        <w:rPr>
          <w:rStyle w:val="Incipit"/>
          <w:lang w:val="en-US"/>
        </w:rPr>
        <w:t>cena</w:t>
      </w:r>
      <w:r w:rsidR="00885488" w:rsidRPr="003D0C23">
        <w:rPr>
          <w:rStyle w:val="Incipit"/>
          <w:lang w:val="en-US"/>
        </w:rPr>
        <w:t xml:space="preserve"> magnifica</w:t>
      </w:r>
      <w:r w:rsidR="00885488" w:rsidRPr="003D0C23">
        <w:rPr>
          <w:lang w:val="en-US"/>
        </w:rPr>
        <w:t xml:space="preserve"> ex </w:t>
      </w:r>
      <w:r w:rsidR="00885488" w:rsidRPr="003D0C23">
        <w:rPr>
          <w:rStyle w:val="Funktion"/>
          <w:lang w:val="en-US"/>
        </w:rPr>
        <w:t>summo antiphonario</w:t>
      </w:r>
      <w:r w:rsidR="00DD1415" w:rsidRPr="003D0C23">
        <w:rPr>
          <w:lang w:val="en-US"/>
        </w:rPr>
        <w:t>@81.</w:t>
      </w:r>
      <w:r w:rsidR="00885488" w:rsidRPr="003D0C23">
        <w:rPr>
          <w:lang w:val="en-US"/>
        </w:rPr>
        <w:t xml:space="preserve"> </w:t>
      </w:r>
      <w:r w:rsidR="00885488" w:rsidRPr="00B779A9">
        <w:rPr>
          <w:lang w:val="pt-PT"/>
        </w:rPr>
        <w:t xml:space="preserve">HY </w:t>
      </w:r>
      <w:r w:rsidR="00885488" w:rsidRPr="00BC2E91">
        <w:rPr>
          <w:rStyle w:val="Incipit"/>
          <w:lang w:val="pt-PT"/>
        </w:rPr>
        <w:t>Pange lingua</w:t>
      </w:r>
      <w:r w:rsidR="00885488" w:rsidRPr="00B779A9">
        <w:rPr>
          <w:lang w:val="pt-PT"/>
        </w:rPr>
        <w:t xml:space="preserve">. VS </w:t>
      </w:r>
      <w:r w:rsidR="00885488" w:rsidRPr="00BC2E91">
        <w:rPr>
          <w:rStyle w:val="Incipit"/>
          <w:lang w:val="pt-PT"/>
        </w:rPr>
        <w:t>Panem caeli dedit eius dominus</w:t>
      </w:r>
      <w:r w:rsidR="00885488" w:rsidRPr="00B779A9">
        <w:rPr>
          <w:lang w:val="pt-PT"/>
        </w:rPr>
        <w:t xml:space="preserve">. AM </w:t>
      </w:r>
      <w:r w:rsidR="00153CE8" w:rsidRPr="00BC2E91">
        <w:rPr>
          <w:rStyle w:val="Incipit"/>
          <w:lang w:val="pt-PT"/>
        </w:rPr>
        <w:t>Ave fons delit</w:t>
      </w:r>
      <w:r w:rsidR="00885488" w:rsidRPr="00BC2E91">
        <w:rPr>
          <w:rStyle w:val="Incipit"/>
          <w:lang w:val="pt-PT"/>
        </w:rPr>
        <w:t>iarum</w:t>
      </w:r>
      <w:r w:rsidR="00885488" w:rsidRPr="00B779A9">
        <w:rPr>
          <w:lang w:val="pt-PT"/>
        </w:rPr>
        <w:t xml:space="preserve">. </w:t>
      </w:r>
      <w:r w:rsidR="00153CE8" w:rsidRPr="00BC2E91">
        <w:rPr>
          <w:lang w:val="fr-FR"/>
        </w:rPr>
        <w:t>Suffragium d</w:t>
      </w:r>
      <w:r w:rsidR="00885488" w:rsidRPr="00BC2E91">
        <w:rPr>
          <w:lang w:val="fr-FR"/>
        </w:rPr>
        <w:t xml:space="preserve">e feria quarta capitis ieiunii </w:t>
      </w:r>
      <w:r w:rsidR="00153CE8" w:rsidRPr="00BC2E91">
        <w:rPr>
          <w:lang w:val="fr-FR"/>
        </w:rPr>
        <w:t>[</w:t>
      </w:r>
      <w:r w:rsidR="00885488" w:rsidRPr="00BC2E91">
        <w:rPr>
          <w:lang w:val="fr-FR"/>
        </w:rPr>
        <w:t>AC</w:t>
      </w:r>
      <w:r w:rsidR="00153CE8" w:rsidRPr="00BC2E91">
        <w:rPr>
          <w:lang w:val="fr-FR"/>
        </w:rPr>
        <w:t>]</w:t>
      </w:r>
      <w:r w:rsidR="00885488" w:rsidRPr="00BC2E91">
        <w:rPr>
          <w:lang w:val="fr-FR"/>
        </w:rPr>
        <w:t xml:space="preserve"> </w:t>
      </w:r>
      <w:r w:rsidR="00885488" w:rsidRPr="00BC2E91">
        <w:rPr>
          <w:rStyle w:val="Incipit"/>
          <w:lang w:val="fr-FR"/>
        </w:rPr>
        <w:t>Ubi est thesaurus tuus</w:t>
      </w:r>
      <w:r w:rsidR="00885488" w:rsidRPr="00BC2E91">
        <w:rPr>
          <w:lang w:val="fr-FR"/>
        </w:rPr>
        <w:t xml:space="preserve">. </w:t>
      </w:r>
      <w:r w:rsidR="00885488" w:rsidRPr="00B779A9">
        <w:rPr>
          <w:lang w:val="pt-PT"/>
        </w:rPr>
        <w:t xml:space="preserve">Super populum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B108B8" w:rsidRPr="00BC2E91">
        <w:rPr>
          <w:rStyle w:val="Incipit"/>
          <w:lang w:val="pt-PT"/>
        </w:rPr>
        <w:t>Viv</w:t>
      </w:r>
      <w:r w:rsidR="00885488" w:rsidRPr="00BC2E91">
        <w:rPr>
          <w:rStyle w:val="Incipit"/>
          <w:lang w:val="pt-PT"/>
        </w:rPr>
        <w:t>o ego dicit dominus</w:t>
      </w:r>
      <w:r w:rsidR="00885488" w:rsidRPr="00B779A9">
        <w:rPr>
          <w:lang w:val="pt-PT"/>
        </w:rPr>
        <w:t xml:space="preserve">. </w:t>
      </w:r>
      <w:r w:rsidR="005637B3" w:rsidRPr="00B779A9">
        <w:rPr>
          <w:lang w:val="pt-PT"/>
        </w:rPr>
        <w:t xml:space="preserve">[BD] </w:t>
      </w:r>
      <w:r w:rsidR="005F6F99" w:rsidRPr="00BC2E91">
        <w:rPr>
          <w:rStyle w:val="Incipit"/>
          <w:lang w:val="pt-PT"/>
        </w:rPr>
        <w:t>Benedicamus</w:t>
      </w:r>
      <w:r w:rsidR="005637B3" w:rsidRPr="00B779A9">
        <w:rPr>
          <w:lang w:val="pt-PT"/>
        </w:rPr>
        <w:t xml:space="preserve"> f</w:t>
      </w:r>
      <w:r w:rsidR="00885488" w:rsidRPr="00B779A9">
        <w:rPr>
          <w:lang w:val="pt-PT"/>
        </w:rPr>
        <w:t xml:space="preserve">erialiter. </w:t>
      </w:r>
    </w:p>
    <w:p w:rsidR="00885488" w:rsidRPr="00B779A9" w:rsidRDefault="00885488" w:rsidP="00415109">
      <w:pPr>
        <w:rPr>
          <w:lang w:val="pt-PT"/>
        </w:rPr>
      </w:pPr>
      <w:r w:rsidRPr="00B779A9">
        <w:rPr>
          <w:lang w:val="pt-PT"/>
        </w:rPr>
        <w:t>Cursus cum psalmis etiam dicitur.</w:t>
      </w:r>
    </w:p>
    <w:p w:rsidR="00153CE8" w:rsidRPr="00BC2E91" w:rsidRDefault="00F20AD3" w:rsidP="00415109">
      <w:pPr>
        <w:rPr>
          <w:lang w:val="it-IT"/>
        </w:rPr>
      </w:pPr>
      <w:r w:rsidRPr="00BC2E91">
        <w:rPr>
          <w:rStyle w:val="Time1"/>
          <w:lang w:val="it-IT"/>
        </w:rPr>
        <w:t>Ad completorium</w:t>
      </w:r>
      <w:r w:rsidR="00885488" w:rsidRPr="00BC2E91">
        <w:rPr>
          <w:lang w:val="it-IT"/>
        </w:rPr>
        <w:t xml:space="preserve"> super psalmos AN </w:t>
      </w:r>
      <w:r w:rsidR="00885488" w:rsidRPr="00BC2E91">
        <w:rPr>
          <w:rStyle w:val="Incipit"/>
          <w:lang w:val="it-IT"/>
        </w:rPr>
        <w:t>Per</w:t>
      </w:r>
      <w:r w:rsidR="005A362F" w:rsidRPr="00BC2E91">
        <w:rPr>
          <w:i/>
          <w:lang w:val="it-IT"/>
        </w:rPr>
        <w:t xml:space="preserve"> </w:t>
      </w:r>
      <w:r w:rsidR="00885488" w:rsidRPr="00BC2E91">
        <w:rPr>
          <w:rStyle w:val="Incipit"/>
          <w:lang w:val="it-IT"/>
        </w:rPr>
        <w:t>frumenti</w:t>
      </w:r>
      <w:r w:rsidR="00885488" w:rsidRPr="00BC2E91">
        <w:rPr>
          <w:lang w:val="it-IT"/>
        </w:rPr>
        <w:t xml:space="preserve">. HY </w:t>
      </w:r>
      <w:r w:rsidR="00885488" w:rsidRPr="00BC2E91">
        <w:rPr>
          <w:rStyle w:val="Incipit"/>
          <w:lang w:val="it-IT"/>
        </w:rPr>
        <w:t>O</w:t>
      </w:r>
      <w:r w:rsidR="005A362F" w:rsidRPr="00BC2E91">
        <w:rPr>
          <w:i/>
          <w:lang w:val="it-IT"/>
        </w:rPr>
        <w:t xml:space="preserve"> </w:t>
      </w:r>
      <w:r w:rsidR="00885488" w:rsidRPr="00BC2E91">
        <w:rPr>
          <w:rStyle w:val="Incipit"/>
          <w:lang w:val="it-IT"/>
        </w:rPr>
        <w:t>salutaris</w:t>
      </w:r>
      <w:r w:rsidR="005A362F" w:rsidRPr="00BC2E91">
        <w:rPr>
          <w:i/>
          <w:lang w:val="it-IT"/>
        </w:rPr>
        <w:t xml:space="preserve"> </w:t>
      </w:r>
      <w:r w:rsidR="00885488" w:rsidRPr="00BC2E91">
        <w:rPr>
          <w:rStyle w:val="Incipit"/>
          <w:lang w:val="it-IT"/>
        </w:rPr>
        <w:t>hostia</w:t>
      </w:r>
      <w:r w:rsidR="00885488" w:rsidRPr="00BC2E91">
        <w:rPr>
          <w:lang w:val="it-IT"/>
        </w:rPr>
        <w:t xml:space="preserve">. AD </w:t>
      </w:r>
      <w:r w:rsidR="00885488" w:rsidRPr="00BC2E91">
        <w:rPr>
          <w:rStyle w:val="Incipit"/>
          <w:lang w:val="it-IT"/>
        </w:rPr>
        <w:t>Mensa</w:t>
      </w:r>
      <w:r w:rsidR="005A362F" w:rsidRPr="00BC2E91">
        <w:rPr>
          <w:i/>
          <w:lang w:val="it-IT"/>
        </w:rPr>
        <w:t xml:space="preserve"> </w:t>
      </w:r>
      <w:r w:rsidR="00885488" w:rsidRPr="00BC2E91">
        <w:rPr>
          <w:rStyle w:val="Incipit"/>
          <w:lang w:val="it-IT"/>
        </w:rPr>
        <w:t>nobis</w:t>
      </w:r>
      <w:r w:rsidR="00794880" w:rsidRPr="00BC2E91">
        <w:rPr>
          <w:lang w:val="it-IT"/>
        </w:rPr>
        <w:t xml:space="preserve">. </w:t>
      </w:r>
    </w:p>
    <w:p w:rsidR="00885488" w:rsidRDefault="005637B3" w:rsidP="00415109">
      <w:pPr>
        <w:rPr>
          <w:lang w:val="en-US"/>
        </w:rPr>
      </w:pPr>
      <w:r>
        <w:rPr>
          <w:lang w:val="en-US"/>
        </w:rPr>
        <w:lastRenderedPageBreak/>
        <w:t>(176r)</w:t>
      </w:r>
      <w:r w:rsidR="00153CE8">
        <w:rPr>
          <w:lang w:val="en-US"/>
        </w:rPr>
        <w:t xml:space="preserve"> </w:t>
      </w:r>
      <w:r w:rsidR="00F20AD3" w:rsidRPr="00BC2E91">
        <w:rPr>
          <w:rStyle w:val="Time1"/>
          <w:lang w:val="en-US"/>
        </w:rPr>
        <w:t>Ad matutinum</w:t>
      </w:r>
      <w:r w:rsidR="00885488">
        <w:rPr>
          <w:lang w:val="en-US"/>
        </w:rPr>
        <w:t xml:space="preserve"> I</w:t>
      </w:r>
      <w:r>
        <w:rPr>
          <w:lang w:val="en-US"/>
        </w:rPr>
        <w:t>N</w:t>
      </w:r>
      <w:r w:rsidR="00885488">
        <w:rPr>
          <w:lang w:val="en-US"/>
        </w:rPr>
        <w:t xml:space="preserve">V </w:t>
      </w:r>
      <w:r w:rsidR="00885488" w:rsidRPr="005A362F">
        <w:rPr>
          <w:rStyle w:val="Incipit"/>
          <w:lang w:val="en-US"/>
        </w:rPr>
        <w:t>Omnes</w:t>
      </w:r>
      <w:r w:rsidR="005A362F" w:rsidRPr="00BE7D55">
        <w:rPr>
          <w:i/>
          <w:lang w:val="en-US"/>
        </w:rPr>
        <w:t xml:space="preserve"> </w:t>
      </w:r>
      <w:r w:rsidR="00885488" w:rsidRPr="005A362F">
        <w:rPr>
          <w:rStyle w:val="Incipit"/>
          <w:lang w:val="en-US"/>
        </w:rPr>
        <w:t>ad</w:t>
      </w:r>
      <w:r w:rsidR="005A362F" w:rsidRPr="00BE7D55">
        <w:rPr>
          <w:i/>
          <w:lang w:val="en-US"/>
        </w:rPr>
        <w:t xml:space="preserve"> </w:t>
      </w:r>
      <w:r w:rsidR="001B7479" w:rsidRPr="005A362F">
        <w:rPr>
          <w:rStyle w:val="Incipit"/>
          <w:lang w:val="en-US"/>
        </w:rPr>
        <w:t>cena</w:t>
      </w:r>
      <w:r w:rsidR="00885488" w:rsidRPr="005A362F">
        <w:rPr>
          <w:rStyle w:val="Incipit"/>
          <w:lang w:val="en-US"/>
        </w:rPr>
        <w:t>m</w:t>
      </w:r>
      <w:r w:rsidR="005A362F" w:rsidRPr="00BE7D55">
        <w:rPr>
          <w:i/>
          <w:lang w:val="en-US"/>
        </w:rPr>
        <w:t xml:space="preserve"> </w:t>
      </w:r>
      <w:r w:rsidR="00885488" w:rsidRPr="005A362F">
        <w:rPr>
          <w:rStyle w:val="Incipit"/>
          <w:lang w:val="en-US"/>
        </w:rPr>
        <w:t>properent</w:t>
      </w:r>
      <w:r w:rsidR="00DD1415">
        <w:rPr>
          <w:lang w:val="en-US"/>
        </w:rPr>
        <w:t>@82.</w:t>
      </w:r>
      <w:r w:rsidR="00885488">
        <w:rPr>
          <w:lang w:val="en-US"/>
        </w:rPr>
        <w:t xml:space="preserve"> HY </w:t>
      </w:r>
      <w:r w:rsidR="00885488" w:rsidRPr="005A362F">
        <w:rPr>
          <w:rStyle w:val="Incipit"/>
          <w:lang w:val="en-US"/>
        </w:rPr>
        <w:t>Verbum</w:t>
      </w:r>
      <w:r w:rsidR="005A362F" w:rsidRPr="00BE7D55">
        <w:rPr>
          <w:i/>
          <w:lang w:val="en-US"/>
        </w:rPr>
        <w:t xml:space="preserve"> </w:t>
      </w:r>
      <w:r w:rsidR="00885488" w:rsidRPr="005A362F">
        <w:rPr>
          <w:rStyle w:val="Incipit"/>
          <w:lang w:val="en-US"/>
        </w:rPr>
        <w:t>supernum</w:t>
      </w:r>
      <w:r w:rsidR="00885488">
        <w:rPr>
          <w:lang w:val="en-US"/>
        </w:rPr>
        <w:t>. Antiphonas</w:t>
      </w:r>
      <w:r w:rsidR="0061516E">
        <w:rPr>
          <w:lang w:val="en-US"/>
        </w:rPr>
        <w:t>,</w:t>
      </w:r>
      <w:r w:rsidR="00885488">
        <w:rPr>
          <w:lang w:val="en-US"/>
        </w:rPr>
        <w:t xml:space="preserve"> </w:t>
      </w:r>
      <w:r w:rsidR="0040232D" w:rsidRPr="0040232D">
        <w:rPr>
          <w:lang w:val="en-US"/>
        </w:rPr>
        <w:t>%D::</w:t>
      </w:r>
      <w:r w:rsidR="001B61DF" w:rsidRPr="0040232D">
        <w:rPr>
          <w:lang w:val="en-US"/>
        </w:rPr>
        <w:t>et</w:t>
      </w:r>
      <w:r w:rsidR="0040232D" w:rsidRPr="0040232D">
        <w:rPr>
          <w:lang w:val="en-US"/>
        </w:rPr>
        <w:t>%</w:t>
      </w:r>
      <w:r w:rsidR="001B61DF">
        <w:rPr>
          <w:lang w:val="en-US"/>
        </w:rPr>
        <w:t xml:space="preserve"> </w:t>
      </w:r>
      <w:r w:rsidR="00885488">
        <w:rPr>
          <w:lang w:val="en-US"/>
        </w:rPr>
        <w:t>psalmos</w:t>
      </w:r>
      <w:r w:rsidR="0061516E">
        <w:rPr>
          <w:lang w:val="en-US"/>
        </w:rPr>
        <w:t>, versiculi</w:t>
      </w:r>
      <w:r w:rsidR="00885488">
        <w:rPr>
          <w:lang w:val="en-US"/>
        </w:rPr>
        <w:t xml:space="preserve"> et responsoria per totum ut in </w:t>
      </w:r>
      <w:r w:rsidR="00D80D0C">
        <w:rPr>
          <w:lang w:val="en-US"/>
        </w:rPr>
        <w:t>hist</w:t>
      </w:r>
      <w:r>
        <w:rPr>
          <w:lang w:val="en-US"/>
        </w:rPr>
        <w:t>oria ponitur. LHI</w:t>
      </w:r>
      <w:r w:rsidR="00885488">
        <w:rPr>
          <w:lang w:val="en-US"/>
        </w:rPr>
        <w:t xml:space="preserve"> </w:t>
      </w:r>
      <w:r w:rsidR="00885488" w:rsidRPr="005A362F">
        <w:rPr>
          <w:rStyle w:val="Incipit"/>
          <w:lang w:val="en-US"/>
        </w:rPr>
        <w:t>Urbanus</w:t>
      </w:r>
      <w:r w:rsidR="005A362F" w:rsidRPr="00BE7D55">
        <w:rPr>
          <w:i/>
          <w:lang w:val="en-US"/>
        </w:rPr>
        <w:t xml:space="preserve"> </w:t>
      </w:r>
      <w:r w:rsidR="00885488" w:rsidRPr="005A362F">
        <w:rPr>
          <w:rStyle w:val="Incipit"/>
          <w:lang w:val="en-US"/>
        </w:rPr>
        <w:t>episcopus</w:t>
      </w:r>
      <w:r w:rsidR="005A362F" w:rsidRPr="00BE7D55">
        <w:rPr>
          <w:i/>
          <w:lang w:val="en-US"/>
        </w:rPr>
        <w:t xml:space="preserve"> </w:t>
      </w:r>
      <w:r w:rsidR="00885488" w:rsidRPr="005A362F">
        <w:rPr>
          <w:rStyle w:val="Incipit"/>
          <w:lang w:val="en-US"/>
        </w:rPr>
        <w:t>ser</w:t>
      </w:r>
      <w:r w:rsidR="00382E22" w:rsidRPr="005A362F">
        <w:rPr>
          <w:rStyle w:val="Incipit"/>
          <w:lang w:val="en-US"/>
        </w:rPr>
        <w:t>vu</w:t>
      </w:r>
      <w:r w:rsidR="00885488" w:rsidRPr="005A362F">
        <w:rPr>
          <w:rStyle w:val="Incipit"/>
          <w:lang w:val="en-US"/>
        </w:rPr>
        <w:t>s</w:t>
      </w:r>
      <w:r w:rsidR="005A362F" w:rsidRPr="00BE7D55">
        <w:rPr>
          <w:i/>
          <w:lang w:val="en-US"/>
        </w:rPr>
        <w:t xml:space="preserve"> </w:t>
      </w:r>
      <w:r w:rsidR="005127CC" w:rsidRPr="005A362F">
        <w:rPr>
          <w:rStyle w:val="Incipit"/>
          <w:lang w:val="en-US"/>
        </w:rPr>
        <w:t>serv</w:t>
      </w:r>
      <w:r w:rsidR="00885488" w:rsidRPr="005A362F">
        <w:rPr>
          <w:rStyle w:val="Incipit"/>
          <w:lang w:val="en-US"/>
        </w:rPr>
        <w:t>orum</w:t>
      </w:r>
      <w:r w:rsidR="005A362F" w:rsidRPr="00BE7D55">
        <w:rPr>
          <w:i/>
          <w:lang w:val="en-US"/>
        </w:rPr>
        <w:t xml:space="preserve"> </w:t>
      </w:r>
      <w:r w:rsidR="00885488" w:rsidRPr="005A362F">
        <w:rPr>
          <w:rStyle w:val="Incipit"/>
          <w:lang w:val="en-US"/>
        </w:rPr>
        <w:t>dei</w:t>
      </w:r>
      <w:r w:rsidR="00885488">
        <w:rPr>
          <w:lang w:val="en-US"/>
        </w:rPr>
        <w:t xml:space="preserve">. EV </w:t>
      </w:r>
      <w:r w:rsidR="00885488" w:rsidRPr="005A362F">
        <w:rPr>
          <w:rStyle w:val="Incipit"/>
          <w:lang w:val="en-US"/>
        </w:rPr>
        <w:t>Caro</w:t>
      </w:r>
      <w:r w:rsidR="005A362F" w:rsidRPr="00BE7D55">
        <w:rPr>
          <w:i/>
          <w:lang w:val="en-US"/>
        </w:rPr>
        <w:t xml:space="preserve"> </w:t>
      </w:r>
      <w:r w:rsidR="00885488" w:rsidRPr="005A362F">
        <w:rPr>
          <w:rStyle w:val="Incipit"/>
          <w:lang w:val="en-US"/>
        </w:rPr>
        <w:t>mea</w:t>
      </w:r>
      <w:r w:rsidR="005A362F" w:rsidRPr="00BE7D55">
        <w:rPr>
          <w:i/>
          <w:lang w:val="en-US"/>
        </w:rPr>
        <w:t xml:space="preserve"> </w:t>
      </w:r>
      <w:r w:rsidR="001B7479" w:rsidRPr="005A362F">
        <w:rPr>
          <w:rStyle w:val="Incipit"/>
          <w:lang w:val="en-US"/>
        </w:rPr>
        <w:t>vere</w:t>
      </w:r>
      <w:r w:rsidR="005A362F" w:rsidRPr="00BE7D55">
        <w:rPr>
          <w:i/>
          <w:lang w:val="en-US"/>
        </w:rPr>
        <w:t xml:space="preserve"> </w:t>
      </w:r>
      <w:r w:rsidR="00885488" w:rsidRPr="005A362F">
        <w:rPr>
          <w:rStyle w:val="Incipit"/>
          <w:lang w:val="en-US"/>
        </w:rPr>
        <w:t>est</w:t>
      </w:r>
      <w:r w:rsidR="005A362F" w:rsidRPr="00BE7D55">
        <w:rPr>
          <w:i/>
          <w:lang w:val="en-US"/>
        </w:rPr>
        <w:t xml:space="preserve"> </w:t>
      </w:r>
      <w:r w:rsidR="00885488" w:rsidRPr="005A362F">
        <w:rPr>
          <w:rStyle w:val="Incipit"/>
          <w:lang w:val="en-US"/>
        </w:rPr>
        <w:t>cibus</w:t>
      </w:r>
      <w:r w:rsidR="005A362F" w:rsidRPr="00BE7D55">
        <w:rPr>
          <w:i/>
          <w:lang w:val="en-US"/>
        </w:rPr>
        <w:t xml:space="preserve"> </w:t>
      </w:r>
      <w:r w:rsidR="008D35E3">
        <w:rPr>
          <w:lang w:val="en-US"/>
        </w:rPr>
        <w:t>quaere</w:t>
      </w:r>
      <w:r w:rsidR="00885488">
        <w:rPr>
          <w:lang w:val="en-US"/>
        </w:rPr>
        <w:t xml:space="preserve"> cum lectionibus in rubro </w:t>
      </w:r>
      <w:r w:rsidR="00D66EA2">
        <w:rPr>
          <w:lang w:val="en-US"/>
        </w:rPr>
        <w:t>volumine</w:t>
      </w:r>
      <w:r w:rsidR="00885488">
        <w:rPr>
          <w:lang w:val="en-US"/>
        </w:rPr>
        <w:t xml:space="preserve"> prope finem. </w:t>
      </w:r>
      <w:r w:rsidR="00792C8D" w:rsidRPr="00851330">
        <w:rPr>
          <w:lang w:val="en-US"/>
        </w:rPr>
        <w:t>[TD]</w:t>
      </w:r>
      <w:r w:rsidR="00792C8D" w:rsidRPr="00FC5820">
        <w:rPr>
          <w:lang w:val="en-US"/>
        </w:rPr>
        <w:t xml:space="preserve"> </w:t>
      </w:r>
      <w:r w:rsidR="00792C8D" w:rsidRPr="005A362F">
        <w:rPr>
          <w:rStyle w:val="Incipit"/>
          <w:lang w:val="en-US"/>
        </w:rPr>
        <w:t>Te</w:t>
      </w:r>
      <w:r w:rsidR="005A362F" w:rsidRPr="00BE7D55">
        <w:rPr>
          <w:i/>
          <w:lang w:val="en-US"/>
        </w:rPr>
        <w:t xml:space="preserve"> </w:t>
      </w:r>
      <w:r w:rsidR="00792C8D" w:rsidRPr="005A362F">
        <w:rPr>
          <w:rStyle w:val="Incipit"/>
          <w:lang w:val="en-US"/>
        </w:rPr>
        <w:t>deum</w:t>
      </w:r>
      <w:r w:rsidR="005A362F" w:rsidRPr="00BE7D55">
        <w:rPr>
          <w:i/>
          <w:lang w:val="en-US"/>
        </w:rPr>
        <w:t xml:space="preserve"> </w:t>
      </w:r>
      <w:r w:rsidR="00885488">
        <w:rPr>
          <w:lang w:val="en-US"/>
        </w:rPr>
        <w:t>non dicitur.</w:t>
      </w:r>
    </w:p>
    <w:p w:rsidR="00885488" w:rsidRPr="0061516E" w:rsidRDefault="0040232D" w:rsidP="00415109">
      <w:pPr>
        <w:rPr>
          <w:lang w:val="pt-PT"/>
        </w:rPr>
      </w:pPr>
      <w:r w:rsidRPr="00BC2E91">
        <w:rPr>
          <w:rStyle w:val="Time1"/>
          <w:lang w:val="en-US"/>
        </w:rPr>
        <w:t>Ad laudes</w:t>
      </w:r>
      <w:r w:rsidR="00885488">
        <w:rPr>
          <w:lang w:val="en-US"/>
        </w:rPr>
        <w:t xml:space="preserve"> AN </w:t>
      </w:r>
      <w:r w:rsidR="00885488" w:rsidRPr="00BC2E91">
        <w:rPr>
          <w:rStyle w:val="Incipit"/>
          <w:lang w:val="en-US"/>
        </w:rPr>
        <w:t>Orbem terrae dominus</w:t>
      </w:r>
      <w:r w:rsidR="00885488">
        <w:rPr>
          <w:lang w:val="en-US"/>
        </w:rPr>
        <w:t xml:space="preserve"> cum reliquis. HY </w:t>
      </w:r>
      <w:r w:rsidR="00885488" w:rsidRPr="00BC2E91">
        <w:rPr>
          <w:rStyle w:val="Incipit"/>
          <w:lang w:val="en-US"/>
        </w:rPr>
        <w:t>Sacris solle</w:t>
      </w:r>
      <w:r w:rsidR="00B108B8" w:rsidRPr="00BC2E91">
        <w:rPr>
          <w:rStyle w:val="Incipit"/>
          <w:lang w:val="en-US"/>
        </w:rPr>
        <w:t>m</w:t>
      </w:r>
      <w:r w:rsidR="00885488" w:rsidRPr="00BC2E91">
        <w:rPr>
          <w:rStyle w:val="Incipit"/>
          <w:lang w:val="en-US"/>
        </w:rPr>
        <w:t>niis</w:t>
      </w:r>
      <w:r w:rsidR="00885488">
        <w:rPr>
          <w:lang w:val="en-US"/>
        </w:rPr>
        <w:t xml:space="preserve">. </w:t>
      </w:r>
      <w:r w:rsidR="00885488" w:rsidRPr="00B779A9">
        <w:rPr>
          <w:lang w:val="pt-PT"/>
        </w:rPr>
        <w:t xml:space="preserve">VS </w:t>
      </w:r>
      <w:r w:rsidR="00885488" w:rsidRPr="00BC2E91">
        <w:rPr>
          <w:rStyle w:val="Incipit"/>
          <w:lang w:val="pt-PT"/>
        </w:rPr>
        <w:t xml:space="preserve">Posuit fines </w:t>
      </w:r>
      <w:r w:rsidR="0061516E" w:rsidRPr="00BC2E91">
        <w:rPr>
          <w:rStyle w:val="Incipit"/>
          <w:lang w:val="pt-PT"/>
        </w:rPr>
        <w:t>suos</w:t>
      </w:r>
      <w:r w:rsidR="00885488" w:rsidRPr="00BC2E91">
        <w:rPr>
          <w:rStyle w:val="Incipit"/>
          <w:lang w:val="pt-PT"/>
        </w:rPr>
        <w:t xml:space="preserve"> pacem</w:t>
      </w:r>
      <w:r w:rsidR="00885488" w:rsidRPr="00B779A9">
        <w:rPr>
          <w:lang w:val="pt-PT"/>
        </w:rPr>
        <w:t>. A</w:t>
      </w:r>
      <w:r w:rsidR="001B61DF" w:rsidRPr="00B779A9">
        <w:rPr>
          <w:lang w:val="pt-PT"/>
        </w:rPr>
        <w:t>B</w:t>
      </w:r>
      <w:r w:rsidR="00885488" w:rsidRPr="00B779A9">
        <w:rPr>
          <w:lang w:val="pt-PT"/>
        </w:rPr>
        <w:t xml:space="preserve"> </w:t>
      </w:r>
      <w:r w:rsidR="00885488" w:rsidRPr="00BC2E91">
        <w:rPr>
          <w:rStyle w:val="Incipit"/>
          <w:lang w:val="pt-PT"/>
        </w:rPr>
        <w:t>O miranda pietas</w:t>
      </w:r>
      <w:r w:rsidR="00885488" w:rsidRPr="00B779A9">
        <w:rPr>
          <w:lang w:val="pt-PT"/>
        </w:rPr>
        <w:t xml:space="preserve">. </w:t>
      </w:r>
      <w:r w:rsidR="009040FA" w:rsidRPr="00BC2E91">
        <w:rPr>
          <w:lang w:val="pt-PT"/>
        </w:rPr>
        <w:t>Suffragium d</w:t>
      </w:r>
      <w:r w:rsidR="00885488" w:rsidRPr="00BC2E91">
        <w:rPr>
          <w:lang w:val="pt-PT"/>
        </w:rPr>
        <w:t xml:space="preserve">e feria et super populum. </w:t>
      </w:r>
      <w:r w:rsidR="005637B3" w:rsidRPr="00BC2E91">
        <w:rPr>
          <w:lang w:val="pt-PT"/>
        </w:rPr>
        <w:t xml:space="preserve">[BD] </w:t>
      </w:r>
      <w:r w:rsidR="005F6F99" w:rsidRPr="00BC2E91">
        <w:rPr>
          <w:rStyle w:val="Incipit"/>
          <w:lang w:val="pt-PT"/>
        </w:rPr>
        <w:t>Benedicamus</w:t>
      </w:r>
      <w:r w:rsidR="005637B3" w:rsidRPr="00BC2E91">
        <w:rPr>
          <w:lang w:val="pt-PT"/>
        </w:rPr>
        <w:t xml:space="preserve"> ferialiter</w:t>
      </w:r>
      <w:r w:rsidR="00885488" w:rsidRPr="00BC2E91">
        <w:rPr>
          <w:lang w:val="pt-PT"/>
        </w:rPr>
        <w:t>.</w:t>
      </w:r>
    </w:p>
    <w:p w:rsidR="00885488" w:rsidRPr="00BC2E91" w:rsidRDefault="00885488" w:rsidP="00415109">
      <w:pPr>
        <w:pStyle w:val="berschrift1"/>
        <w:rPr>
          <w:lang w:val="it-IT"/>
        </w:rPr>
      </w:pPr>
      <w:r w:rsidRPr="00BC2E91">
        <w:rPr>
          <w:lang w:val="it-IT"/>
        </w:rPr>
        <w:t>FERIA QUINTA IN CAPITE IEIUNII</w:t>
      </w:r>
    </w:p>
    <w:p w:rsidR="00885488" w:rsidRPr="00BC2E91" w:rsidRDefault="00BA24A1" w:rsidP="00415109">
      <w:pPr>
        <w:rPr>
          <w:lang w:val="pt-PT"/>
        </w:rPr>
      </w:pPr>
      <w:r w:rsidRPr="00BC2E91">
        <w:rPr>
          <w:rStyle w:val="Time1"/>
          <w:lang w:val="it-IT"/>
        </w:rPr>
        <w:t>[</w:t>
      </w:r>
      <w:r w:rsidR="0040232D" w:rsidRPr="00BC2E91">
        <w:rPr>
          <w:rStyle w:val="Time1"/>
          <w:lang w:val="it-IT"/>
        </w:rPr>
        <w:t>Ad laudes</w:t>
      </w:r>
      <w:r w:rsidRPr="00BC2E91">
        <w:rPr>
          <w:rStyle w:val="Time1"/>
          <w:lang w:val="it-IT"/>
        </w:rPr>
        <w:t>]</w:t>
      </w:r>
      <w:r w:rsidR="00885488" w:rsidRPr="00BC2E91">
        <w:rPr>
          <w:lang w:val="it-IT"/>
        </w:rPr>
        <w:t xml:space="preserve"> AB </w:t>
      </w:r>
      <w:r w:rsidR="00885488" w:rsidRPr="00BC2E91">
        <w:rPr>
          <w:rStyle w:val="Incipit"/>
          <w:lang w:val="it-IT"/>
        </w:rPr>
        <w:t>Me</w:t>
      </w:r>
      <w:r w:rsidR="005A362F" w:rsidRPr="00BC2E91">
        <w:rPr>
          <w:i/>
          <w:lang w:val="it-IT"/>
        </w:rPr>
        <w:t xml:space="preserve"> </w:t>
      </w:r>
      <w:r w:rsidR="00885488" w:rsidRPr="00BC2E91">
        <w:rPr>
          <w:rStyle w:val="Incipit"/>
          <w:lang w:val="it-IT"/>
        </w:rPr>
        <w:t>etenim</w:t>
      </w:r>
      <w:r w:rsidR="005A362F" w:rsidRPr="00BC2E91">
        <w:rPr>
          <w:i/>
          <w:lang w:val="it-IT"/>
        </w:rPr>
        <w:t xml:space="preserve"> </w:t>
      </w:r>
      <w:r w:rsidR="00885488" w:rsidRPr="00BC2E91">
        <w:rPr>
          <w:rStyle w:val="Incipit"/>
          <w:lang w:val="it-IT"/>
        </w:rPr>
        <w:t>de</w:t>
      </w:r>
      <w:r w:rsidR="005A362F" w:rsidRPr="00BC2E91">
        <w:rPr>
          <w:i/>
          <w:lang w:val="it-IT"/>
        </w:rPr>
        <w:t xml:space="preserve"> </w:t>
      </w:r>
      <w:r w:rsidR="00885488" w:rsidRPr="00BC2E91">
        <w:rPr>
          <w:rStyle w:val="Incipit"/>
          <w:lang w:val="it-IT"/>
        </w:rPr>
        <w:t>die</w:t>
      </w:r>
      <w:r w:rsidR="00885488" w:rsidRPr="00BC2E91">
        <w:rPr>
          <w:lang w:val="it-IT"/>
        </w:rPr>
        <w:t xml:space="preserve">. </w:t>
      </w:r>
      <w:r w:rsidR="00885488" w:rsidRPr="00BC2E91">
        <w:rPr>
          <w:lang w:val="pt-PT"/>
        </w:rPr>
        <w:t xml:space="preserve">Super populum AC </w:t>
      </w:r>
      <w:r w:rsidR="00885488" w:rsidRPr="00BC2E91">
        <w:rPr>
          <w:rStyle w:val="Incipit"/>
          <w:lang w:val="pt-PT"/>
        </w:rPr>
        <w:t>Quis</w:t>
      </w:r>
      <w:r w:rsidR="005A362F" w:rsidRPr="00BC2E91">
        <w:rPr>
          <w:i/>
          <w:lang w:val="pt-PT"/>
        </w:rPr>
        <w:t xml:space="preserve"> </w:t>
      </w:r>
      <w:r w:rsidR="00885488" w:rsidRPr="00BC2E91">
        <w:rPr>
          <w:rStyle w:val="Incipit"/>
          <w:lang w:val="pt-PT"/>
        </w:rPr>
        <w:t>scit</w:t>
      </w:r>
      <w:r w:rsidR="00DD1415">
        <w:rPr>
          <w:lang w:val="pt-PT"/>
        </w:rPr>
        <w:t>@</w:t>
      </w:r>
      <w:r w:rsidR="00DD1415" w:rsidRPr="00BC2E91">
        <w:rPr>
          <w:lang w:val="pt-PT"/>
        </w:rPr>
        <w:t>156.</w:t>
      </w:r>
    </w:p>
    <w:p w:rsidR="00885488" w:rsidRPr="00B779A9" w:rsidRDefault="0040232D" w:rsidP="00415109">
      <w:pPr>
        <w:rPr>
          <w:lang w:val="pt-PT"/>
        </w:rPr>
      </w:pPr>
      <w:r w:rsidRPr="00BC2E91">
        <w:rPr>
          <w:rStyle w:val="Time1"/>
          <w:lang w:val="pt-PT"/>
        </w:rPr>
        <w:t>Ad vesperas</w:t>
      </w:r>
      <w:r w:rsidR="00885488" w:rsidRPr="00B779A9">
        <w:rPr>
          <w:lang w:val="pt-PT"/>
        </w:rPr>
        <w:t xml:space="preserve"> AM </w:t>
      </w:r>
      <w:r w:rsidR="00885488" w:rsidRPr="005A362F">
        <w:rPr>
          <w:rStyle w:val="Incipit"/>
          <w:lang w:val="pt-PT"/>
        </w:rPr>
        <w:t>Quare</w:t>
      </w:r>
      <w:r w:rsidR="005A362F" w:rsidRPr="00BE7D55">
        <w:rPr>
          <w:i/>
          <w:lang w:val="pt-PT"/>
        </w:rPr>
        <w:t xml:space="preserve"> </w:t>
      </w:r>
      <w:r w:rsidR="00885488" w:rsidRPr="005A362F">
        <w:rPr>
          <w:rStyle w:val="Incipit"/>
          <w:lang w:val="pt-PT"/>
        </w:rPr>
        <w:t>ieiunavimus</w:t>
      </w:r>
      <w:r w:rsidR="00885488" w:rsidRPr="00B779A9">
        <w:rPr>
          <w:lang w:val="pt-PT"/>
        </w:rPr>
        <w:t xml:space="preserve">. Super populum AC </w:t>
      </w:r>
      <w:r w:rsidR="00885488" w:rsidRPr="005A362F">
        <w:rPr>
          <w:rStyle w:val="Incipit"/>
          <w:lang w:val="pt-PT"/>
        </w:rPr>
        <w:t>Vi</w:t>
      </w:r>
      <w:r w:rsidR="00B108B8" w:rsidRPr="005A362F">
        <w:rPr>
          <w:rStyle w:val="Incipit"/>
          <w:lang w:val="pt-PT"/>
        </w:rPr>
        <w:t>v</w:t>
      </w:r>
      <w:r w:rsidR="00885488" w:rsidRPr="005A362F">
        <w:rPr>
          <w:rStyle w:val="Incipit"/>
          <w:lang w:val="pt-PT"/>
        </w:rPr>
        <w:t>o</w:t>
      </w:r>
      <w:r w:rsidR="005A362F" w:rsidRPr="00BE7D55">
        <w:rPr>
          <w:i/>
          <w:lang w:val="pt-PT"/>
        </w:rPr>
        <w:t xml:space="preserve"> </w:t>
      </w:r>
      <w:r w:rsidR="00885488" w:rsidRPr="005A362F">
        <w:rPr>
          <w:rStyle w:val="Incipit"/>
          <w:lang w:val="pt-PT"/>
        </w:rPr>
        <w:t>ego</w:t>
      </w:r>
      <w:r w:rsidR="00885488" w:rsidRPr="00B779A9">
        <w:rPr>
          <w:lang w:val="pt-PT"/>
        </w:rPr>
        <w:t>.</w:t>
      </w:r>
    </w:p>
    <w:p w:rsidR="0061516E" w:rsidRDefault="0040232D" w:rsidP="00415109">
      <w:pPr>
        <w:rPr>
          <w:lang w:val="pt-PT"/>
        </w:rPr>
      </w:pPr>
      <w:r w:rsidRPr="00BC2E91">
        <w:rPr>
          <w:rStyle w:val="Time1"/>
          <w:lang w:val="pt-PT"/>
        </w:rPr>
        <w:t>Ad horas</w:t>
      </w:r>
      <w:r w:rsidR="00885488" w:rsidRPr="00B779A9">
        <w:rPr>
          <w:lang w:val="pt-PT"/>
        </w:rPr>
        <w:t xml:space="preserve"> dicantur laudes. VS </w:t>
      </w:r>
      <w:r w:rsidR="00885488" w:rsidRPr="005A362F">
        <w:rPr>
          <w:rStyle w:val="Incipit"/>
          <w:lang w:val="pt-PT"/>
        </w:rPr>
        <w:t>Panem</w:t>
      </w:r>
      <w:r w:rsidR="005A362F" w:rsidRPr="00BE7D55">
        <w:rPr>
          <w:i/>
          <w:lang w:val="pt-PT"/>
        </w:rPr>
        <w:t xml:space="preserve"> </w:t>
      </w:r>
      <w:r w:rsidR="00885488" w:rsidRPr="005A362F">
        <w:rPr>
          <w:rStyle w:val="Incipit"/>
          <w:lang w:val="pt-PT"/>
        </w:rPr>
        <w:t>caeli</w:t>
      </w:r>
      <w:r w:rsidR="00885488" w:rsidRPr="00B779A9">
        <w:rPr>
          <w:lang w:val="pt-PT"/>
        </w:rPr>
        <w:t xml:space="preserve"> cum reliquis.</w:t>
      </w:r>
      <w:r w:rsidR="005637B3" w:rsidRPr="00B779A9">
        <w:rPr>
          <w:lang w:val="pt-PT"/>
        </w:rPr>
        <w:t xml:space="preserve"> </w:t>
      </w:r>
    </w:p>
    <w:p w:rsidR="00885488" w:rsidRPr="003D0C23" w:rsidRDefault="005637B3" w:rsidP="00415109">
      <w:pPr>
        <w:rPr>
          <w:lang w:val="it-IT"/>
        </w:rPr>
      </w:pPr>
      <w:r>
        <w:rPr>
          <w:lang w:val="en-US"/>
        </w:rPr>
        <w:t>(176v)</w:t>
      </w:r>
      <w:r w:rsidR="0061516E">
        <w:rPr>
          <w:lang w:val="en-US"/>
        </w:rPr>
        <w:t xml:space="preserve"> </w:t>
      </w:r>
      <w:r w:rsidR="00885488">
        <w:rPr>
          <w:lang w:val="en-US"/>
        </w:rPr>
        <w:t>De corpore</w:t>
      </w:r>
      <w:r w:rsidR="00574387">
        <w:rPr>
          <w:lang w:val="en-US"/>
        </w:rPr>
        <w:t xml:space="preserve"> Christi</w:t>
      </w:r>
      <w:r w:rsidR="00885488">
        <w:rPr>
          <w:lang w:val="en-US"/>
        </w:rPr>
        <w:t xml:space="preserve"> canimus post tertiam officium in </w:t>
      </w:r>
      <w:r w:rsidR="00885488" w:rsidRPr="00BC2E91">
        <w:rPr>
          <w:rStyle w:val="Ort"/>
          <w:lang w:val="en-US"/>
        </w:rPr>
        <w:t>choro</w:t>
      </w:r>
      <w:r w:rsidR="00885488">
        <w:rPr>
          <w:lang w:val="en-US"/>
        </w:rPr>
        <w:t xml:space="preserve">. </w:t>
      </w:r>
      <w:r w:rsidR="00885488" w:rsidRPr="00B779A9">
        <w:rPr>
          <w:lang w:val="en-US"/>
        </w:rPr>
        <w:t xml:space="preserve">IN </w:t>
      </w:r>
      <w:r w:rsidR="00885488" w:rsidRPr="005A362F">
        <w:rPr>
          <w:rStyle w:val="Incipit"/>
          <w:lang w:val="en-US"/>
        </w:rPr>
        <w:t>Cibavit</w:t>
      </w:r>
      <w:r w:rsidR="005A362F" w:rsidRPr="00BE7D55">
        <w:rPr>
          <w:i/>
          <w:lang w:val="en-US"/>
        </w:rPr>
        <w:t xml:space="preserve"> </w:t>
      </w:r>
      <w:r w:rsidR="00885488" w:rsidRPr="005A362F">
        <w:rPr>
          <w:rStyle w:val="Incipit"/>
          <w:lang w:val="en-US"/>
        </w:rPr>
        <w:t>eos</w:t>
      </w:r>
      <w:r w:rsidR="00DD1415">
        <w:rPr>
          <w:lang w:val="en-US"/>
        </w:rPr>
        <w:t>@</w:t>
      </w:r>
      <w:r w:rsidR="00DD1415" w:rsidRPr="00B779A9">
        <w:rPr>
          <w:lang w:val="en-US"/>
        </w:rPr>
        <w:t>163.</w:t>
      </w:r>
      <w:r w:rsidR="00885488" w:rsidRPr="00B779A9">
        <w:rPr>
          <w:lang w:val="en-US"/>
        </w:rPr>
        <w:t xml:space="preserve"> </w:t>
      </w:r>
      <w:r w:rsidR="006C6F29" w:rsidRPr="00B779A9">
        <w:rPr>
          <w:lang w:val="en-US"/>
        </w:rPr>
        <w:t xml:space="preserve">[KY] </w:t>
      </w:r>
      <w:r w:rsidR="006C6F29" w:rsidRPr="005A362F">
        <w:rPr>
          <w:rStyle w:val="Incipit"/>
          <w:lang w:val="en-US"/>
        </w:rPr>
        <w:t>Kyrie</w:t>
      </w:r>
      <w:r w:rsidR="005A362F" w:rsidRPr="00BE7D55">
        <w:rPr>
          <w:i/>
          <w:lang w:val="en-US"/>
        </w:rPr>
        <w:t xml:space="preserve"> </w:t>
      </w:r>
      <w:r w:rsidR="006C6F29" w:rsidRPr="00B779A9">
        <w:rPr>
          <w:lang w:val="en-US"/>
        </w:rPr>
        <w:t>a</w:t>
      </w:r>
      <w:r w:rsidR="00885488" w:rsidRPr="00B779A9">
        <w:rPr>
          <w:lang w:val="en-US"/>
        </w:rPr>
        <w:t xml:space="preserve">ngelicum. GR </w:t>
      </w:r>
      <w:r w:rsidR="00885488" w:rsidRPr="005A362F">
        <w:rPr>
          <w:rStyle w:val="Incipit"/>
          <w:lang w:val="en-US"/>
        </w:rPr>
        <w:t>Oculi</w:t>
      </w:r>
      <w:r w:rsidR="005A362F" w:rsidRPr="00BE7D55">
        <w:rPr>
          <w:i/>
          <w:lang w:val="en-US"/>
        </w:rPr>
        <w:t xml:space="preserve"> </w:t>
      </w:r>
      <w:r w:rsidR="00885488" w:rsidRPr="005A362F">
        <w:rPr>
          <w:rStyle w:val="Incipit"/>
          <w:lang w:val="en-US"/>
        </w:rPr>
        <w:t>omnium</w:t>
      </w:r>
      <w:r w:rsidR="00DD1415">
        <w:rPr>
          <w:lang w:val="en-US"/>
        </w:rPr>
        <w:t>@</w:t>
      </w:r>
      <w:r w:rsidR="00DD1415" w:rsidRPr="00B779A9">
        <w:rPr>
          <w:lang w:val="en-US"/>
        </w:rPr>
        <w:t>82.</w:t>
      </w:r>
      <w:r w:rsidR="00885488" w:rsidRPr="00B779A9">
        <w:rPr>
          <w:lang w:val="en-US"/>
        </w:rPr>
        <w:t xml:space="preserve"> </w:t>
      </w:r>
      <w:r w:rsidR="00885488" w:rsidRPr="00BC2E91">
        <w:rPr>
          <w:lang w:val="en-US"/>
        </w:rPr>
        <w:t xml:space="preserve">TR </w:t>
      </w:r>
      <w:r w:rsidR="00885488" w:rsidRPr="00BC2E91">
        <w:rPr>
          <w:rStyle w:val="Incipit"/>
          <w:lang w:val="en-US"/>
        </w:rPr>
        <w:t>Dixit</w:t>
      </w:r>
      <w:r w:rsidR="005A362F" w:rsidRPr="00BC2E91">
        <w:rPr>
          <w:i/>
          <w:lang w:val="en-US"/>
        </w:rPr>
        <w:t xml:space="preserve"> </w:t>
      </w:r>
      <w:r w:rsidR="00885488" w:rsidRPr="00BC2E91">
        <w:rPr>
          <w:rStyle w:val="Incipit"/>
          <w:lang w:val="en-US"/>
        </w:rPr>
        <w:t>dominus</w:t>
      </w:r>
      <w:r w:rsidR="005A362F" w:rsidRPr="00BC2E91">
        <w:rPr>
          <w:i/>
          <w:lang w:val="en-US"/>
        </w:rPr>
        <w:t xml:space="preserve"> </w:t>
      </w:r>
      <w:r w:rsidR="00885488" w:rsidRPr="00BC2E91">
        <w:rPr>
          <w:rStyle w:val="Incipit"/>
          <w:lang w:val="en-US"/>
        </w:rPr>
        <w:t>mulieri</w:t>
      </w:r>
      <w:r w:rsidR="00DD1415">
        <w:rPr>
          <w:lang w:val="en-US"/>
        </w:rPr>
        <w:t>@</w:t>
      </w:r>
      <w:r w:rsidR="00DD1415" w:rsidRPr="00BC2E91">
        <w:rPr>
          <w:lang w:val="en-US"/>
        </w:rPr>
        <w:t>69.</w:t>
      </w:r>
      <w:r w:rsidR="00885488" w:rsidRPr="00BC2E91">
        <w:rPr>
          <w:lang w:val="en-US"/>
        </w:rPr>
        <w:t xml:space="preserve"> </w:t>
      </w:r>
      <w:r w:rsidR="00885488" w:rsidRPr="003D0C23">
        <w:rPr>
          <w:lang w:val="en-US"/>
        </w:rPr>
        <w:t xml:space="preserve">OF </w:t>
      </w:r>
      <w:r w:rsidR="00885488" w:rsidRPr="003D0C23">
        <w:rPr>
          <w:rStyle w:val="Incipit"/>
          <w:lang w:val="en-US"/>
        </w:rPr>
        <w:t>Portas</w:t>
      </w:r>
      <w:r w:rsidR="005A362F" w:rsidRPr="003D0C23">
        <w:rPr>
          <w:i/>
          <w:lang w:val="en-US"/>
        </w:rPr>
        <w:t xml:space="preserve"> </w:t>
      </w:r>
      <w:r w:rsidR="00885488" w:rsidRPr="003D0C23">
        <w:rPr>
          <w:rStyle w:val="Incipit"/>
          <w:lang w:val="en-US"/>
        </w:rPr>
        <w:t>caeli</w:t>
      </w:r>
      <w:r w:rsidR="00DD1415" w:rsidRPr="003D0C23">
        <w:rPr>
          <w:lang w:val="en-US"/>
        </w:rPr>
        <w:t>@141.</w:t>
      </w:r>
      <w:r w:rsidR="00885488" w:rsidRPr="003D0C23">
        <w:rPr>
          <w:lang w:val="en-US"/>
        </w:rPr>
        <w:t xml:space="preserve"> </w:t>
      </w:r>
      <w:r w:rsidR="006C6F29" w:rsidRPr="003D0C23">
        <w:rPr>
          <w:lang w:val="en-US"/>
        </w:rPr>
        <w:t xml:space="preserve">[SA] </w:t>
      </w:r>
      <w:r w:rsidR="006C6F29" w:rsidRPr="003D0C23">
        <w:rPr>
          <w:rStyle w:val="Incipit"/>
          <w:lang w:val="en-US"/>
        </w:rPr>
        <w:t>Sanctus</w:t>
      </w:r>
      <w:r w:rsidR="00885488" w:rsidRPr="003D0C23">
        <w:rPr>
          <w:lang w:val="en-US"/>
        </w:rPr>
        <w:t xml:space="preserve"> </w:t>
      </w:r>
      <w:r w:rsidR="006C6F29" w:rsidRPr="003D0C23">
        <w:rPr>
          <w:lang w:val="en-US"/>
        </w:rPr>
        <w:t>m</w:t>
      </w:r>
      <w:r w:rsidR="00885488" w:rsidRPr="003D0C23">
        <w:rPr>
          <w:lang w:val="en-US"/>
        </w:rPr>
        <w:t xml:space="preserve">inus festivale. </w:t>
      </w:r>
      <w:r w:rsidR="00885488" w:rsidRPr="003D0C23">
        <w:rPr>
          <w:lang w:val="it-IT"/>
        </w:rPr>
        <w:t xml:space="preserve">CO </w:t>
      </w:r>
      <w:r w:rsidR="00885488" w:rsidRPr="003D0C23">
        <w:rPr>
          <w:rStyle w:val="Incipit"/>
          <w:lang w:val="it-IT"/>
        </w:rPr>
        <w:t>Qui</w:t>
      </w:r>
      <w:r w:rsidR="005A362F" w:rsidRPr="003D0C23">
        <w:rPr>
          <w:i/>
          <w:lang w:val="it-IT"/>
        </w:rPr>
        <w:t xml:space="preserve"> </w:t>
      </w:r>
      <w:r w:rsidR="00885488" w:rsidRPr="003D0C23">
        <w:rPr>
          <w:rStyle w:val="Incipit"/>
          <w:lang w:val="it-IT"/>
        </w:rPr>
        <w:t>manducat</w:t>
      </w:r>
      <w:r w:rsidR="00DD1415" w:rsidRPr="003D0C23">
        <w:rPr>
          <w:lang w:val="it-IT"/>
        </w:rPr>
        <w:t>@74.</w:t>
      </w:r>
    </w:p>
    <w:p w:rsidR="00885488" w:rsidRPr="00B779A9" w:rsidRDefault="0040232D" w:rsidP="00415109">
      <w:pPr>
        <w:rPr>
          <w:lang w:val="pt-PT"/>
        </w:rPr>
      </w:pPr>
      <w:r w:rsidRPr="003D0C23">
        <w:rPr>
          <w:rStyle w:val="Time1"/>
          <w:lang w:val="it-IT"/>
        </w:rPr>
        <w:t>Ad summum officium</w:t>
      </w:r>
      <w:r w:rsidR="00885488" w:rsidRPr="003D0C23">
        <w:rPr>
          <w:lang w:val="it-IT"/>
        </w:rPr>
        <w:t xml:space="preserve"> </w:t>
      </w:r>
      <w:r w:rsidRPr="003D0C23">
        <w:rPr>
          <w:lang w:val="it-IT"/>
        </w:rPr>
        <w:t xml:space="preserve">de quinta feria </w:t>
      </w:r>
      <w:r w:rsidR="00885488" w:rsidRPr="003D0C23">
        <w:rPr>
          <w:lang w:val="it-IT"/>
        </w:rPr>
        <w:t xml:space="preserve">IN </w:t>
      </w:r>
      <w:r w:rsidR="00885488" w:rsidRPr="003D0C23">
        <w:rPr>
          <w:rStyle w:val="Incipit"/>
          <w:lang w:val="it-IT"/>
        </w:rPr>
        <w:t>Dum</w:t>
      </w:r>
      <w:r w:rsidR="005A362F" w:rsidRPr="003D0C23">
        <w:rPr>
          <w:i/>
          <w:lang w:val="it-IT"/>
        </w:rPr>
        <w:t xml:space="preserve"> </w:t>
      </w:r>
      <w:r w:rsidR="00885488" w:rsidRPr="003D0C23">
        <w:rPr>
          <w:rStyle w:val="Incipit"/>
          <w:lang w:val="it-IT"/>
        </w:rPr>
        <w:t>clamarem</w:t>
      </w:r>
      <w:r w:rsidR="00DD1415" w:rsidRPr="003D0C23">
        <w:rPr>
          <w:lang w:val="it-IT"/>
        </w:rPr>
        <w:t>@56.</w:t>
      </w:r>
      <w:r w:rsidR="00885488" w:rsidRPr="003D0C23">
        <w:rPr>
          <w:lang w:val="it-IT"/>
        </w:rPr>
        <w:t xml:space="preserve"> </w:t>
      </w:r>
      <w:r w:rsidR="006C6F29" w:rsidRPr="003D0C23">
        <w:rPr>
          <w:lang w:val="it-IT"/>
        </w:rPr>
        <w:t xml:space="preserve">[KY] </w:t>
      </w:r>
      <w:r w:rsidR="006C6F29" w:rsidRPr="003D0C23">
        <w:rPr>
          <w:rStyle w:val="Incipit"/>
          <w:lang w:val="it-IT"/>
        </w:rPr>
        <w:t>Kyrie</w:t>
      </w:r>
      <w:r w:rsidR="00885488" w:rsidRPr="003D0C23">
        <w:rPr>
          <w:lang w:val="it-IT"/>
        </w:rPr>
        <w:t xml:space="preserve"> </w:t>
      </w:r>
      <w:r w:rsidR="006C6F29" w:rsidRPr="003D0C23">
        <w:rPr>
          <w:lang w:val="it-IT"/>
        </w:rPr>
        <w:t>f</w:t>
      </w:r>
      <w:r w:rsidR="00885488" w:rsidRPr="003D0C23">
        <w:rPr>
          <w:lang w:val="it-IT"/>
        </w:rPr>
        <w:t xml:space="preserve">erialiter. GR </w:t>
      </w:r>
      <w:r w:rsidR="00885488" w:rsidRPr="003D0C23">
        <w:rPr>
          <w:rStyle w:val="Incipit"/>
          <w:lang w:val="it-IT"/>
        </w:rPr>
        <w:t>Iacta</w:t>
      </w:r>
      <w:r w:rsidR="005A362F" w:rsidRPr="003D0C23">
        <w:rPr>
          <w:i/>
          <w:lang w:val="it-IT"/>
        </w:rPr>
        <w:t xml:space="preserve"> </w:t>
      </w:r>
      <w:r w:rsidR="00885488" w:rsidRPr="003D0C23">
        <w:rPr>
          <w:rStyle w:val="Incipit"/>
          <w:lang w:val="it-IT"/>
        </w:rPr>
        <w:t>cogitatum</w:t>
      </w:r>
      <w:r w:rsidR="005A362F" w:rsidRPr="003D0C23">
        <w:rPr>
          <w:i/>
          <w:lang w:val="it-IT"/>
        </w:rPr>
        <w:t xml:space="preserve"> </w:t>
      </w:r>
      <w:r w:rsidR="00885488" w:rsidRPr="003D0C23">
        <w:rPr>
          <w:rStyle w:val="Incipit"/>
          <w:lang w:val="it-IT"/>
        </w:rPr>
        <w:t>tuum</w:t>
      </w:r>
      <w:r w:rsidR="00DD1415" w:rsidRPr="003D0C23">
        <w:rPr>
          <w:lang w:val="it-IT"/>
        </w:rPr>
        <w:t>@56.</w:t>
      </w:r>
      <w:r w:rsidR="00885488" w:rsidRPr="003D0C23">
        <w:rPr>
          <w:lang w:val="it-IT"/>
        </w:rPr>
        <w:t xml:space="preserve"> OF </w:t>
      </w:r>
      <w:r w:rsidR="00885488" w:rsidRPr="003D0C23">
        <w:rPr>
          <w:rStyle w:val="Incipit"/>
          <w:lang w:val="it-IT"/>
        </w:rPr>
        <w:t>Ad</w:t>
      </w:r>
      <w:r w:rsidR="005A362F" w:rsidRPr="003D0C23">
        <w:rPr>
          <w:i/>
          <w:lang w:val="it-IT"/>
        </w:rPr>
        <w:t xml:space="preserve"> </w:t>
      </w:r>
      <w:r w:rsidR="00885488" w:rsidRPr="003D0C23">
        <w:rPr>
          <w:rStyle w:val="Incipit"/>
          <w:lang w:val="it-IT"/>
        </w:rPr>
        <w:t>te</w:t>
      </w:r>
      <w:r w:rsidR="005A362F" w:rsidRPr="003D0C23">
        <w:rPr>
          <w:i/>
          <w:lang w:val="it-IT"/>
        </w:rPr>
        <w:t xml:space="preserve"> </w:t>
      </w:r>
      <w:r w:rsidR="00885488" w:rsidRPr="003D0C23">
        <w:rPr>
          <w:rStyle w:val="Incipit"/>
          <w:lang w:val="it-IT"/>
        </w:rPr>
        <w:t>domine</w:t>
      </w:r>
      <w:r w:rsidR="005A362F" w:rsidRPr="003D0C23">
        <w:rPr>
          <w:i/>
          <w:lang w:val="it-IT"/>
        </w:rPr>
        <w:t xml:space="preserve"> </w:t>
      </w:r>
      <w:r w:rsidR="00885488" w:rsidRPr="003D0C23">
        <w:rPr>
          <w:rStyle w:val="Incipit"/>
          <w:lang w:val="it-IT"/>
        </w:rPr>
        <w:t>le</w:t>
      </w:r>
      <w:r w:rsidR="00872B44" w:rsidRPr="003D0C23">
        <w:rPr>
          <w:rStyle w:val="Incipit"/>
          <w:lang w:val="it-IT"/>
        </w:rPr>
        <w:t>vavi</w:t>
      </w:r>
      <w:r w:rsidR="00885488" w:rsidRPr="003D0C23">
        <w:rPr>
          <w:lang w:val="it-IT"/>
        </w:rPr>
        <w:t xml:space="preserve"> </w:t>
      </w:r>
      <w:r w:rsidR="008D35E3" w:rsidRPr="003D0C23">
        <w:rPr>
          <w:lang w:val="it-IT"/>
        </w:rPr>
        <w:t>quaere</w:t>
      </w:r>
      <w:r w:rsidR="00885488" w:rsidRPr="003D0C23">
        <w:rPr>
          <w:lang w:val="it-IT"/>
        </w:rPr>
        <w:t xml:space="preserve"> in principio </w:t>
      </w:r>
      <w:r w:rsidR="00885488" w:rsidRPr="003D0C23">
        <w:rPr>
          <w:rStyle w:val="Funktion"/>
          <w:lang w:val="it-IT"/>
        </w:rPr>
        <w:t>gradualis</w:t>
      </w:r>
      <w:r w:rsidR="00885488" w:rsidRPr="003D0C23">
        <w:rPr>
          <w:lang w:val="it-IT"/>
        </w:rPr>
        <w:t xml:space="preserve">. </w:t>
      </w:r>
      <w:r w:rsidR="00885488" w:rsidRPr="00B779A9">
        <w:rPr>
          <w:lang w:val="pt-PT"/>
        </w:rPr>
        <w:t xml:space="preserve">CO </w:t>
      </w:r>
      <w:r w:rsidR="00885488" w:rsidRPr="005A362F">
        <w:rPr>
          <w:rStyle w:val="Incipit"/>
          <w:lang w:val="pt-PT"/>
        </w:rPr>
        <w:t>Acceptabis</w:t>
      </w:r>
      <w:r w:rsidR="005A362F" w:rsidRPr="00BE7D55">
        <w:rPr>
          <w:i/>
          <w:lang w:val="pt-PT"/>
        </w:rPr>
        <w:t xml:space="preserve"> </w:t>
      </w:r>
      <w:r w:rsidR="00885488" w:rsidRPr="005A362F">
        <w:rPr>
          <w:rStyle w:val="Incipit"/>
          <w:lang w:val="pt-PT"/>
        </w:rPr>
        <w:t>sacrificium</w:t>
      </w:r>
      <w:r w:rsidR="00DD1415">
        <w:rPr>
          <w:lang w:val="pt-PT"/>
        </w:rPr>
        <w:t>@</w:t>
      </w:r>
      <w:r w:rsidR="00DD1415" w:rsidRPr="00B779A9">
        <w:rPr>
          <w:lang w:val="pt-PT"/>
        </w:rPr>
        <w:t>56.</w:t>
      </w:r>
    </w:p>
    <w:p w:rsidR="00885488" w:rsidRPr="00B779A9" w:rsidRDefault="0040232D" w:rsidP="00415109">
      <w:pPr>
        <w:rPr>
          <w:lang w:val="pt-PT"/>
        </w:rPr>
      </w:pPr>
      <w:r w:rsidRPr="00BC2E91">
        <w:rPr>
          <w:rStyle w:val="Time1"/>
          <w:lang w:val="pt-PT"/>
        </w:rPr>
        <w:t>Ad secundas vesperas</w:t>
      </w:r>
      <w:r w:rsidR="00885488" w:rsidRPr="00B779A9">
        <w:rPr>
          <w:lang w:val="pt-PT"/>
        </w:rPr>
        <w:t xml:space="preserve"> </w:t>
      </w:r>
      <w:r w:rsidR="00BA24A1" w:rsidRPr="00B779A9">
        <w:rPr>
          <w:lang w:val="pt-PT"/>
        </w:rPr>
        <w:t>[</w:t>
      </w:r>
      <w:r w:rsidR="00885488" w:rsidRPr="00B779A9">
        <w:rPr>
          <w:lang w:val="pt-PT"/>
        </w:rPr>
        <w:t>AN</w:t>
      </w:r>
      <w:r w:rsidR="00BA24A1" w:rsidRPr="00B779A9">
        <w:rPr>
          <w:lang w:val="pt-PT"/>
        </w:rPr>
        <w:t>]</w:t>
      </w:r>
      <w:r w:rsidR="00885488" w:rsidRPr="00B779A9">
        <w:rPr>
          <w:lang w:val="pt-PT"/>
        </w:rPr>
        <w:t xml:space="preserve"> </w:t>
      </w:r>
      <w:r w:rsidR="00885488" w:rsidRPr="005A362F">
        <w:rPr>
          <w:rStyle w:val="Incipit"/>
          <w:lang w:val="pt-PT"/>
        </w:rPr>
        <w:t>Orbem</w:t>
      </w:r>
      <w:r w:rsidR="005A362F" w:rsidRPr="00BE7D55">
        <w:rPr>
          <w:i/>
          <w:lang w:val="pt-PT"/>
        </w:rPr>
        <w:t xml:space="preserve"> </w:t>
      </w:r>
      <w:r w:rsidR="00885488" w:rsidRPr="005A362F">
        <w:rPr>
          <w:rStyle w:val="Incipit"/>
          <w:lang w:val="pt-PT"/>
        </w:rPr>
        <w:t>terrae</w:t>
      </w:r>
      <w:r w:rsidR="005A362F" w:rsidRPr="00BE7D55">
        <w:rPr>
          <w:i/>
          <w:lang w:val="pt-PT"/>
        </w:rPr>
        <w:t xml:space="preserve"> </w:t>
      </w:r>
      <w:r w:rsidR="00885488" w:rsidRPr="005A362F">
        <w:rPr>
          <w:rStyle w:val="Incipit"/>
          <w:lang w:val="pt-PT"/>
        </w:rPr>
        <w:t>dominus</w:t>
      </w:r>
      <w:r w:rsidR="006C6F29" w:rsidRPr="00B779A9">
        <w:rPr>
          <w:lang w:val="pt-PT"/>
        </w:rPr>
        <w:t xml:space="preserve"> cum reliquis. </w:t>
      </w:r>
      <w:r w:rsidR="006C6F29" w:rsidRPr="00B779A9">
        <w:rPr>
          <w:lang w:val="nb-NO"/>
        </w:rPr>
        <w:t>Psalmi u</w:t>
      </w:r>
      <w:r w:rsidR="00885488" w:rsidRPr="00B779A9">
        <w:rPr>
          <w:lang w:val="nb-NO"/>
        </w:rPr>
        <w:t xml:space="preserve">t in primis vesperis. </w:t>
      </w:r>
      <w:r w:rsidR="00885488" w:rsidRPr="00B779A9">
        <w:rPr>
          <w:lang w:val="pt-PT"/>
        </w:rPr>
        <w:t xml:space="preserve">HY </w:t>
      </w:r>
      <w:r w:rsidR="00885488" w:rsidRPr="005A362F">
        <w:rPr>
          <w:rStyle w:val="Incipit"/>
          <w:lang w:val="pt-PT"/>
        </w:rPr>
        <w:t>Pange</w:t>
      </w:r>
      <w:r w:rsidR="005A362F" w:rsidRPr="00BE7D55">
        <w:rPr>
          <w:i/>
          <w:lang w:val="pt-PT"/>
        </w:rPr>
        <w:t xml:space="preserve"> </w:t>
      </w:r>
      <w:r w:rsidR="00885488" w:rsidRPr="005A362F">
        <w:rPr>
          <w:rStyle w:val="Incipit"/>
          <w:lang w:val="pt-PT"/>
        </w:rPr>
        <w:t>lingua</w:t>
      </w:r>
      <w:r w:rsidR="00885488" w:rsidRPr="00B779A9">
        <w:rPr>
          <w:lang w:val="pt-PT"/>
        </w:rPr>
        <w:t xml:space="preserve">. VS </w:t>
      </w:r>
      <w:r w:rsidR="00885488" w:rsidRPr="005A362F">
        <w:rPr>
          <w:rStyle w:val="Incipit"/>
          <w:lang w:val="pt-PT"/>
        </w:rPr>
        <w:t>Panem</w:t>
      </w:r>
      <w:r w:rsidR="005A362F" w:rsidRPr="00BE7D55">
        <w:rPr>
          <w:i/>
          <w:lang w:val="pt-PT"/>
        </w:rPr>
        <w:t xml:space="preserve"> </w:t>
      </w:r>
      <w:r w:rsidR="00885488" w:rsidRPr="005A362F">
        <w:rPr>
          <w:rStyle w:val="Incipit"/>
          <w:lang w:val="pt-PT"/>
        </w:rPr>
        <w:t>caeli</w:t>
      </w:r>
      <w:r w:rsidR="005A362F" w:rsidRPr="00BE7D55">
        <w:rPr>
          <w:i/>
          <w:lang w:val="pt-PT"/>
        </w:rPr>
        <w:t xml:space="preserve"> </w:t>
      </w:r>
      <w:r w:rsidR="00885488" w:rsidRPr="005A362F">
        <w:rPr>
          <w:rStyle w:val="Incipit"/>
          <w:lang w:val="pt-PT"/>
        </w:rPr>
        <w:t>dedit</w:t>
      </w:r>
      <w:r w:rsidR="005A362F" w:rsidRPr="00BE7D55">
        <w:rPr>
          <w:i/>
          <w:lang w:val="pt-PT"/>
        </w:rPr>
        <w:t xml:space="preserve"> </w:t>
      </w:r>
      <w:r w:rsidR="00885488" w:rsidRPr="005A362F">
        <w:rPr>
          <w:rStyle w:val="Incipit"/>
          <w:lang w:val="pt-PT"/>
        </w:rPr>
        <w:t>eis</w:t>
      </w:r>
      <w:r w:rsidR="005A362F" w:rsidRPr="00BE7D55">
        <w:rPr>
          <w:i/>
          <w:lang w:val="pt-PT"/>
        </w:rPr>
        <w:t xml:space="preserve"> </w:t>
      </w:r>
      <w:r w:rsidR="00885488" w:rsidRPr="005A362F">
        <w:rPr>
          <w:rStyle w:val="Incipit"/>
          <w:lang w:val="pt-PT"/>
        </w:rPr>
        <w:t>dominus</w:t>
      </w:r>
      <w:r w:rsidR="00885488" w:rsidRPr="00B779A9">
        <w:rPr>
          <w:lang w:val="pt-PT"/>
        </w:rPr>
        <w:t xml:space="preserve">. AM </w:t>
      </w:r>
      <w:r w:rsidR="00885488" w:rsidRPr="005A362F">
        <w:rPr>
          <w:rStyle w:val="Incipit"/>
          <w:lang w:val="pt-PT"/>
        </w:rPr>
        <w:t>Laus</w:t>
      </w:r>
      <w:r w:rsidR="005A362F" w:rsidRPr="00BE7D55">
        <w:rPr>
          <w:i/>
          <w:lang w:val="pt-PT"/>
        </w:rPr>
        <w:t xml:space="preserve"> </w:t>
      </w:r>
      <w:r w:rsidR="00885488" w:rsidRPr="005A362F">
        <w:rPr>
          <w:rStyle w:val="Incipit"/>
          <w:lang w:val="pt-PT"/>
        </w:rPr>
        <w:t>sit</w:t>
      </w:r>
      <w:r w:rsidR="005A362F" w:rsidRPr="00BE7D55">
        <w:rPr>
          <w:i/>
          <w:lang w:val="pt-PT"/>
        </w:rPr>
        <w:t xml:space="preserve"> </w:t>
      </w:r>
      <w:r w:rsidR="00885488" w:rsidRPr="005A362F">
        <w:rPr>
          <w:rStyle w:val="Incipit"/>
          <w:lang w:val="pt-PT"/>
        </w:rPr>
        <w:t>tibi</w:t>
      </w:r>
      <w:r w:rsidR="00885488" w:rsidRPr="00B779A9">
        <w:rPr>
          <w:lang w:val="pt-PT"/>
        </w:rPr>
        <w:t xml:space="preserve">. Suffragia de feria et super populum ut supra. </w:t>
      </w:r>
      <w:r w:rsidR="006C6F29" w:rsidRPr="00B779A9">
        <w:rPr>
          <w:lang w:val="pt-PT"/>
        </w:rPr>
        <w:t xml:space="preserve">[BD] </w:t>
      </w:r>
      <w:r w:rsidR="005F6F99" w:rsidRPr="005A362F">
        <w:rPr>
          <w:rStyle w:val="Incipit"/>
          <w:lang w:val="pt-PT"/>
        </w:rPr>
        <w:t>Benedicamus</w:t>
      </w:r>
      <w:r w:rsidR="006C6F29" w:rsidRPr="00B779A9">
        <w:rPr>
          <w:lang w:val="pt-PT"/>
        </w:rPr>
        <w:t xml:space="preserve"> f</w:t>
      </w:r>
      <w:r w:rsidR="00885488" w:rsidRPr="00B779A9">
        <w:rPr>
          <w:lang w:val="pt-PT"/>
        </w:rPr>
        <w:t>erialiter.</w:t>
      </w:r>
    </w:p>
    <w:p w:rsidR="00885488" w:rsidRPr="00B779A9" w:rsidRDefault="0040232D" w:rsidP="00415109">
      <w:pPr>
        <w:rPr>
          <w:lang w:val="pt-PT"/>
        </w:rPr>
      </w:pPr>
      <w:r w:rsidRPr="00BC2E91">
        <w:rPr>
          <w:rStyle w:val="Time1"/>
          <w:lang w:val="pt-PT"/>
        </w:rPr>
        <w:t>Ad completorium</w:t>
      </w:r>
      <w:r w:rsidR="00885488" w:rsidRPr="00B779A9">
        <w:rPr>
          <w:lang w:val="pt-PT"/>
        </w:rPr>
        <w:t xml:space="preserve"> omnia ut in primis vesperis.</w:t>
      </w:r>
    </w:p>
    <w:p w:rsidR="00885488" w:rsidRPr="00BC2E91" w:rsidRDefault="00F8132B" w:rsidP="00415109">
      <w:pPr>
        <w:pStyle w:val="berschrift1"/>
        <w:rPr>
          <w:lang w:val="pt-PT"/>
        </w:rPr>
      </w:pPr>
      <w:r w:rsidRPr="00BC2E91">
        <w:rPr>
          <w:lang w:val="pt-PT"/>
        </w:rPr>
        <w:t xml:space="preserve">(177r) </w:t>
      </w:r>
      <w:r w:rsidR="00885488" w:rsidRPr="00BC2E91">
        <w:rPr>
          <w:lang w:val="pt-PT"/>
        </w:rPr>
        <w:t xml:space="preserve">FERIA SEXTA </w:t>
      </w:r>
    </w:p>
    <w:p w:rsidR="00885488" w:rsidRPr="00B779A9" w:rsidRDefault="0040232D" w:rsidP="00415109">
      <w:pPr>
        <w:rPr>
          <w:lang w:val="pt-PT"/>
        </w:rPr>
      </w:pPr>
      <w:r w:rsidRPr="00BC2E91">
        <w:rPr>
          <w:rStyle w:val="Time1"/>
          <w:lang w:val="pt-PT"/>
        </w:rPr>
        <w:t>Ad matutinum</w:t>
      </w:r>
      <w:r w:rsidR="00885488" w:rsidRPr="00B779A9">
        <w:rPr>
          <w:lang w:val="pt-PT"/>
        </w:rPr>
        <w:t xml:space="preserve"> in</w:t>
      </w:r>
      <w:r w:rsidR="00D66EA2" w:rsidRPr="00B779A9">
        <w:rPr>
          <w:lang w:val="pt-PT"/>
        </w:rPr>
        <w:t>vita</w:t>
      </w:r>
      <w:r w:rsidR="00885488" w:rsidRPr="00B779A9">
        <w:rPr>
          <w:lang w:val="pt-PT"/>
        </w:rPr>
        <w:t>torium</w:t>
      </w:r>
      <w:r w:rsidR="00F8132B">
        <w:rPr>
          <w:lang w:val="pt-PT"/>
        </w:rPr>
        <w:t>,</w:t>
      </w:r>
      <w:r w:rsidR="00885488" w:rsidRPr="00B779A9">
        <w:rPr>
          <w:lang w:val="pt-PT"/>
        </w:rPr>
        <w:t xml:space="preserve"> </w:t>
      </w:r>
      <w:r w:rsidR="00982EF5" w:rsidRPr="00B779A9">
        <w:rPr>
          <w:lang w:val="pt-PT"/>
        </w:rPr>
        <w:t>hymnu</w:t>
      </w:r>
      <w:r w:rsidR="00885488" w:rsidRPr="00B779A9">
        <w:rPr>
          <w:lang w:val="pt-PT"/>
        </w:rPr>
        <w:t>s</w:t>
      </w:r>
      <w:r w:rsidR="00F8132B">
        <w:rPr>
          <w:lang w:val="pt-PT"/>
        </w:rPr>
        <w:t>,</w:t>
      </w:r>
      <w:r w:rsidR="00885488" w:rsidRPr="00B779A9">
        <w:rPr>
          <w:lang w:val="pt-PT"/>
        </w:rPr>
        <w:t xml:space="preserve"> antiphonae</w:t>
      </w:r>
      <w:r w:rsidR="00F8132B">
        <w:rPr>
          <w:lang w:val="pt-PT"/>
        </w:rPr>
        <w:t>,</w:t>
      </w:r>
      <w:r w:rsidR="00885488" w:rsidRPr="00B779A9">
        <w:rPr>
          <w:lang w:val="pt-PT"/>
        </w:rPr>
        <w:t xml:space="preserve"> psalmi </w:t>
      </w:r>
      <w:r w:rsidR="00F8132B">
        <w:rPr>
          <w:lang w:val="pt-PT"/>
        </w:rPr>
        <w:t>$E::</w:t>
      </w:r>
      <w:r w:rsidR="00885488" w:rsidRPr="00B779A9">
        <w:rPr>
          <w:lang w:val="pt-PT"/>
        </w:rPr>
        <w:t>et</w:t>
      </w:r>
      <w:r w:rsidR="00F8132B">
        <w:rPr>
          <w:lang w:val="pt-PT"/>
        </w:rPr>
        <w:t>$</w:t>
      </w:r>
      <w:r w:rsidR="00885488" w:rsidRPr="00B779A9">
        <w:rPr>
          <w:lang w:val="pt-PT"/>
        </w:rPr>
        <w:t xml:space="preserve"> versiculus ferialiter. Tres lectiones de tempore. Tria responsoria ex tertio nocturno praecedentis dominicae.</w:t>
      </w:r>
    </w:p>
    <w:p w:rsidR="00885488" w:rsidRPr="00B779A9" w:rsidRDefault="0040232D" w:rsidP="00415109">
      <w:pPr>
        <w:rPr>
          <w:lang w:val="pt-PT"/>
        </w:rPr>
      </w:pPr>
      <w:r w:rsidRPr="00BC2E91">
        <w:rPr>
          <w:rStyle w:val="Time1"/>
          <w:lang w:val="pt-PT"/>
        </w:rPr>
        <w:lastRenderedPageBreak/>
        <w:t>Laudes</w:t>
      </w:r>
      <w:r w:rsidR="00885488" w:rsidRPr="00B779A9">
        <w:rPr>
          <w:lang w:val="pt-PT"/>
        </w:rPr>
        <w:t xml:space="preserve"> antiphonae</w:t>
      </w:r>
      <w:r w:rsidR="00F8132B">
        <w:rPr>
          <w:lang w:val="pt-PT"/>
        </w:rPr>
        <w:t>,</w:t>
      </w:r>
      <w:r w:rsidR="00885488" w:rsidRPr="00B779A9">
        <w:rPr>
          <w:lang w:val="pt-PT"/>
        </w:rPr>
        <w:t xml:space="preserve"> </w:t>
      </w:r>
      <w:r w:rsidR="00982EF5" w:rsidRPr="00B779A9">
        <w:rPr>
          <w:lang w:val="pt-PT"/>
        </w:rPr>
        <w:t>hymnu</w:t>
      </w:r>
      <w:r w:rsidR="00885488" w:rsidRPr="00B779A9">
        <w:rPr>
          <w:lang w:val="pt-PT"/>
        </w:rPr>
        <w:t>s</w:t>
      </w:r>
      <w:r w:rsidR="00F8132B">
        <w:rPr>
          <w:lang w:val="pt-PT"/>
        </w:rPr>
        <w:t>,</w:t>
      </w:r>
      <w:r w:rsidR="00885488" w:rsidRPr="00B779A9">
        <w:rPr>
          <w:lang w:val="pt-PT"/>
        </w:rPr>
        <w:t xml:space="preserve"> psalmi et versiculus ferialiter. AB </w:t>
      </w:r>
      <w:r w:rsidR="00885488" w:rsidRPr="005A362F">
        <w:rPr>
          <w:rStyle w:val="Incipit"/>
          <w:lang w:val="pt-PT"/>
        </w:rPr>
        <w:t>Cum</w:t>
      </w:r>
      <w:r w:rsidR="005A362F" w:rsidRPr="00BE7D55">
        <w:rPr>
          <w:i/>
          <w:lang w:val="pt-PT"/>
        </w:rPr>
        <w:t xml:space="preserve"> </w:t>
      </w:r>
      <w:r w:rsidR="00885488" w:rsidRPr="005A362F">
        <w:rPr>
          <w:rStyle w:val="Incipit"/>
          <w:lang w:val="pt-PT"/>
        </w:rPr>
        <w:t>facis</w:t>
      </w:r>
      <w:r w:rsidR="005A362F" w:rsidRPr="00BE7D55">
        <w:rPr>
          <w:i/>
          <w:lang w:val="pt-PT"/>
        </w:rPr>
        <w:t xml:space="preserve"> </w:t>
      </w:r>
      <w:r w:rsidR="00885488" w:rsidRPr="005A362F">
        <w:rPr>
          <w:rStyle w:val="Incipit"/>
          <w:lang w:val="pt-PT"/>
        </w:rPr>
        <w:t>elemosinam</w:t>
      </w:r>
      <w:r w:rsidR="00885488" w:rsidRPr="00B779A9">
        <w:rPr>
          <w:lang w:val="pt-PT"/>
        </w:rPr>
        <w:t xml:space="preserve">. Super populum AC </w:t>
      </w:r>
      <w:r w:rsidR="00885488" w:rsidRPr="005A362F">
        <w:rPr>
          <w:rStyle w:val="Incipit"/>
          <w:lang w:val="pt-PT"/>
        </w:rPr>
        <w:t>Quis</w:t>
      </w:r>
      <w:r w:rsidR="005A362F" w:rsidRPr="00BE7D55">
        <w:rPr>
          <w:i/>
          <w:lang w:val="pt-PT"/>
        </w:rPr>
        <w:t xml:space="preserve"> </w:t>
      </w:r>
      <w:r w:rsidR="00885488" w:rsidRPr="005A362F">
        <w:rPr>
          <w:rStyle w:val="Incipit"/>
          <w:lang w:val="pt-PT"/>
        </w:rPr>
        <w:t>scit</w:t>
      </w:r>
      <w:r w:rsidR="005A362F" w:rsidRPr="00BE7D55">
        <w:rPr>
          <w:i/>
          <w:lang w:val="pt-PT"/>
        </w:rPr>
        <w:t xml:space="preserve"> </w:t>
      </w:r>
      <w:r w:rsidR="00885488" w:rsidRPr="005A362F">
        <w:rPr>
          <w:rStyle w:val="Incipit"/>
          <w:lang w:val="pt-PT"/>
        </w:rPr>
        <w:t>si</w:t>
      </w:r>
      <w:r w:rsidR="005A362F" w:rsidRPr="00BE7D55">
        <w:rPr>
          <w:i/>
          <w:lang w:val="pt-PT"/>
        </w:rPr>
        <w:t xml:space="preserve"> </w:t>
      </w:r>
      <w:r w:rsidR="009772E9" w:rsidRPr="005A362F">
        <w:rPr>
          <w:rStyle w:val="Incipit"/>
          <w:lang w:val="pt-PT"/>
        </w:rPr>
        <w:t>conv</w:t>
      </w:r>
      <w:r w:rsidR="00885488" w:rsidRPr="005A362F">
        <w:rPr>
          <w:rStyle w:val="Incipit"/>
          <w:lang w:val="pt-PT"/>
        </w:rPr>
        <w:t>ertatur</w:t>
      </w:r>
      <w:r w:rsidR="00885488" w:rsidRPr="00B779A9">
        <w:rPr>
          <w:lang w:val="pt-PT"/>
        </w:rPr>
        <w:t xml:space="preserve">. </w:t>
      </w:r>
      <w:r w:rsidR="00B108B8" w:rsidRPr="00B779A9">
        <w:rPr>
          <w:lang w:val="pt-PT"/>
        </w:rPr>
        <w:t>Prec</w:t>
      </w:r>
      <w:r w:rsidR="00885488" w:rsidRPr="00B779A9">
        <w:rPr>
          <w:lang w:val="pt-PT"/>
        </w:rPr>
        <w:t>es maiores cum duobus</w:t>
      </w:r>
      <w:r w:rsidR="00F8132B">
        <w:rPr>
          <w:lang w:val="pt-PT"/>
        </w:rPr>
        <w:t xml:space="preserve"> psalmis</w:t>
      </w:r>
      <w:r w:rsidR="00885488" w:rsidRPr="00B779A9">
        <w:rPr>
          <w:lang w:val="pt-PT"/>
        </w:rPr>
        <w:t xml:space="preserve"> </w:t>
      </w:r>
      <w:r w:rsidR="00F8132B">
        <w:rPr>
          <w:lang w:val="pt-PT"/>
        </w:rPr>
        <w:t>[</w:t>
      </w:r>
      <w:r w:rsidR="00885488" w:rsidRPr="00B779A9">
        <w:rPr>
          <w:lang w:val="pt-PT"/>
        </w:rPr>
        <w:t>PS</w:t>
      </w:r>
      <w:r w:rsidR="00F8132B">
        <w:rPr>
          <w:lang w:val="pt-PT"/>
        </w:rPr>
        <w:t>]</w:t>
      </w:r>
      <w:r w:rsidR="00885488" w:rsidRPr="00B779A9">
        <w:rPr>
          <w:lang w:val="pt-PT"/>
        </w:rPr>
        <w:t xml:space="preserve"> </w:t>
      </w:r>
      <w:r w:rsidR="00885488" w:rsidRPr="005A362F">
        <w:rPr>
          <w:rStyle w:val="Incipit"/>
          <w:lang w:val="pt-PT"/>
        </w:rPr>
        <w:t>Miserere</w:t>
      </w:r>
      <w:r w:rsidR="00885488" w:rsidRPr="00B779A9">
        <w:rPr>
          <w:lang w:val="pt-PT"/>
        </w:rPr>
        <w:t xml:space="preserve"> et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5A362F">
        <w:rPr>
          <w:rStyle w:val="Incipit"/>
          <w:lang w:val="pt-PT"/>
        </w:rPr>
        <w:t>Deus</w:t>
      </w:r>
      <w:r w:rsidR="005A362F" w:rsidRPr="00BE7D55">
        <w:rPr>
          <w:i/>
          <w:lang w:val="pt-PT"/>
        </w:rPr>
        <w:t xml:space="preserve"> </w:t>
      </w:r>
      <w:r w:rsidR="00885488" w:rsidRPr="005A362F">
        <w:rPr>
          <w:rStyle w:val="Incipit"/>
          <w:lang w:val="pt-PT"/>
        </w:rPr>
        <w:t>misereatur</w:t>
      </w:r>
      <w:r w:rsidR="00885488" w:rsidRPr="00B779A9">
        <w:rPr>
          <w:lang w:val="pt-PT"/>
        </w:rPr>
        <w:t xml:space="preserve"> etiam dicantur.</w:t>
      </w:r>
    </w:p>
    <w:p w:rsidR="00885488" w:rsidRPr="00B779A9" w:rsidRDefault="00885488" w:rsidP="00415109">
      <w:pPr>
        <w:rPr>
          <w:lang w:val="pt-PT"/>
        </w:rPr>
      </w:pPr>
      <w:r w:rsidRPr="00B779A9">
        <w:rPr>
          <w:lang w:val="pt-PT"/>
        </w:rPr>
        <w:t>Nota. Quando in quadragesimali tempore de feria secundis</w:t>
      </w:r>
      <w:r w:rsidR="00F8132B">
        <w:rPr>
          <w:lang w:val="pt-PT"/>
        </w:rPr>
        <w:t>,</w:t>
      </w:r>
      <w:r w:rsidRPr="00B779A9">
        <w:rPr>
          <w:lang w:val="pt-PT"/>
        </w:rPr>
        <w:t xml:space="preserve"> quartis et sextis feriis canitur maiores </w:t>
      </w:r>
      <w:r w:rsidR="00B108B8" w:rsidRPr="00B779A9">
        <w:rPr>
          <w:lang w:val="pt-PT"/>
        </w:rPr>
        <w:t>prec</w:t>
      </w:r>
      <w:r w:rsidRPr="00B779A9">
        <w:rPr>
          <w:lang w:val="pt-PT"/>
        </w:rPr>
        <w:t xml:space="preserve">es cum PS </w:t>
      </w:r>
      <w:r w:rsidRPr="005A362F">
        <w:rPr>
          <w:rStyle w:val="Incipit"/>
          <w:lang w:val="pt-PT"/>
        </w:rPr>
        <w:t>Miserere</w:t>
      </w:r>
      <w:r w:rsidRPr="00B779A9">
        <w:rPr>
          <w:lang w:val="pt-PT"/>
        </w:rPr>
        <w:t xml:space="preserve"> et </w:t>
      </w:r>
      <w:r w:rsidR="00BA24A1" w:rsidRPr="00B779A9">
        <w:rPr>
          <w:lang w:val="pt-PT"/>
        </w:rPr>
        <w:t>[</w:t>
      </w:r>
      <w:r w:rsidRPr="00B779A9">
        <w:rPr>
          <w:lang w:val="pt-PT"/>
        </w:rPr>
        <w:t>PS</w:t>
      </w:r>
      <w:r w:rsidR="00BA24A1" w:rsidRPr="00B779A9">
        <w:rPr>
          <w:lang w:val="pt-PT"/>
        </w:rPr>
        <w:t>]</w:t>
      </w:r>
      <w:r w:rsidRPr="00B779A9">
        <w:rPr>
          <w:lang w:val="pt-PT"/>
        </w:rPr>
        <w:t xml:space="preserve"> </w:t>
      </w:r>
      <w:r w:rsidRPr="005A362F">
        <w:rPr>
          <w:rStyle w:val="Incipit"/>
          <w:lang w:val="pt-PT"/>
        </w:rPr>
        <w:t>Deus</w:t>
      </w:r>
      <w:r w:rsidR="005A362F" w:rsidRPr="00BE7D55">
        <w:rPr>
          <w:i/>
          <w:lang w:val="pt-PT"/>
        </w:rPr>
        <w:t xml:space="preserve"> </w:t>
      </w:r>
      <w:r w:rsidRPr="005A362F">
        <w:rPr>
          <w:rStyle w:val="Incipit"/>
          <w:lang w:val="pt-PT"/>
        </w:rPr>
        <w:t>misereatur</w:t>
      </w:r>
      <w:r w:rsidRPr="00B779A9">
        <w:rPr>
          <w:lang w:val="pt-PT"/>
        </w:rPr>
        <w:t xml:space="preserve"> ad </w:t>
      </w:r>
      <w:r w:rsidR="00F8132B">
        <w:rPr>
          <w:lang w:val="pt-PT"/>
        </w:rPr>
        <w:t>omnes horas semper sum</w:t>
      </w:r>
      <w:r w:rsidR="00A56A30" w:rsidRPr="00B779A9">
        <w:rPr>
          <w:lang w:val="pt-PT"/>
        </w:rPr>
        <w:t>antur. AP</w:t>
      </w:r>
      <w:r w:rsidRPr="00B779A9">
        <w:rPr>
          <w:lang w:val="pt-PT"/>
        </w:rPr>
        <w:t xml:space="preserve"> </w:t>
      </w:r>
      <w:r w:rsidRPr="005A362F">
        <w:rPr>
          <w:rStyle w:val="Incipit"/>
          <w:lang w:val="pt-PT"/>
        </w:rPr>
        <w:t>Exaudi</w:t>
      </w:r>
      <w:r w:rsidR="005A362F" w:rsidRPr="00BE7D55">
        <w:rPr>
          <w:i/>
          <w:lang w:val="pt-PT"/>
        </w:rPr>
        <w:t xml:space="preserve"> </w:t>
      </w:r>
      <w:r w:rsidRPr="005A362F">
        <w:rPr>
          <w:rStyle w:val="Incipit"/>
          <w:lang w:val="pt-PT"/>
        </w:rPr>
        <w:t>domine</w:t>
      </w:r>
      <w:r w:rsidR="00F8132B">
        <w:rPr>
          <w:lang w:val="pt-PT"/>
        </w:rPr>
        <w:t xml:space="preserve"> cum versiculo</w:t>
      </w:r>
      <w:r w:rsidRPr="00B779A9">
        <w:rPr>
          <w:lang w:val="pt-PT"/>
        </w:rPr>
        <w:t xml:space="preserve"> et oratione super populum singulis feriatis diebus ante summum officium genibus flexis quoque dicetur.</w:t>
      </w:r>
    </w:p>
    <w:p w:rsidR="00F8132B" w:rsidRDefault="0040232D" w:rsidP="00415109">
      <w:pPr>
        <w:rPr>
          <w:lang w:val="pt-PT"/>
        </w:rPr>
      </w:pPr>
      <w:r w:rsidRPr="00BC2E91">
        <w:rPr>
          <w:rStyle w:val="Time1"/>
          <w:lang w:val="pt-PT"/>
        </w:rPr>
        <w:t>Ad primam</w:t>
      </w:r>
      <w:r w:rsidR="00885488" w:rsidRPr="00B779A9">
        <w:rPr>
          <w:lang w:val="pt-PT"/>
        </w:rPr>
        <w:t xml:space="preserve"> AN </w:t>
      </w:r>
      <w:r w:rsidR="00885488" w:rsidRPr="005A362F">
        <w:rPr>
          <w:rStyle w:val="Incipit"/>
          <w:lang w:val="pt-PT"/>
        </w:rPr>
        <w:t>Nesciat</w:t>
      </w:r>
      <w:r w:rsidR="005A362F" w:rsidRPr="00BE7D55">
        <w:rPr>
          <w:i/>
          <w:lang w:val="pt-PT"/>
        </w:rPr>
        <w:t xml:space="preserve"> </w:t>
      </w:r>
      <w:r w:rsidR="00885488" w:rsidRPr="005A362F">
        <w:rPr>
          <w:rStyle w:val="Incipit"/>
          <w:lang w:val="pt-PT"/>
        </w:rPr>
        <w:t>sinistra</w:t>
      </w:r>
      <w:r w:rsidR="00F8132B">
        <w:rPr>
          <w:lang w:val="pt-PT"/>
        </w:rPr>
        <w:t>. R</w:t>
      </w:r>
      <w:r w:rsidR="00885488" w:rsidRPr="00B779A9">
        <w:rPr>
          <w:lang w:val="pt-PT"/>
        </w:rPr>
        <w:t xml:space="preserve">eliquiae antiphonae </w:t>
      </w:r>
      <w:r w:rsidR="0081631B" w:rsidRPr="00B779A9">
        <w:rPr>
          <w:lang w:val="pt-PT"/>
        </w:rPr>
        <w:t>ad horas</w:t>
      </w:r>
      <w:r w:rsidR="00F8132B">
        <w:rPr>
          <w:lang w:val="pt-PT"/>
        </w:rPr>
        <w:t xml:space="preserve"> ex </w:t>
      </w:r>
      <w:r w:rsidR="00F8132B" w:rsidRPr="00BC2E91">
        <w:rPr>
          <w:rStyle w:val="Funktion"/>
          <w:lang w:val="pt-PT"/>
        </w:rPr>
        <w:t>psalterio</w:t>
      </w:r>
      <w:r w:rsidR="00F8132B">
        <w:rPr>
          <w:lang w:val="pt-PT"/>
        </w:rPr>
        <w:t xml:space="preserve"> sum</w:t>
      </w:r>
      <w:r w:rsidR="00885488" w:rsidRPr="00B779A9">
        <w:rPr>
          <w:lang w:val="pt-PT"/>
        </w:rPr>
        <w:t>antur.</w:t>
      </w:r>
      <w:r w:rsidR="006C6F29" w:rsidRPr="00B779A9">
        <w:rPr>
          <w:lang w:val="pt-PT"/>
        </w:rPr>
        <w:t xml:space="preserve"> </w:t>
      </w:r>
    </w:p>
    <w:p w:rsidR="00885488" w:rsidRPr="00F8132B" w:rsidRDefault="006C6F29" w:rsidP="00415109">
      <w:pPr>
        <w:rPr>
          <w:lang w:val="pt-PT"/>
        </w:rPr>
      </w:pPr>
      <w:r w:rsidRPr="00B779A9">
        <w:rPr>
          <w:lang w:val="pt-PT"/>
        </w:rPr>
        <w:t>(177v)</w:t>
      </w:r>
      <w:r w:rsidR="00F8132B">
        <w:rPr>
          <w:lang w:val="pt-PT"/>
        </w:rPr>
        <w:t xml:space="preserve"> </w:t>
      </w:r>
      <w:r w:rsidR="0040232D" w:rsidRPr="00BC2E91">
        <w:rPr>
          <w:rStyle w:val="Time1"/>
          <w:lang w:val="pt-PT"/>
        </w:rPr>
        <w:t>Ad missam</w:t>
      </w:r>
      <w:r w:rsidR="0040232D">
        <w:rPr>
          <w:lang w:val="pt-PT"/>
        </w:rPr>
        <w:t xml:space="preserve"> feria sexta </w:t>
      </w:r>
      <w:r w:rsidR="00885488" w:rsidRPr="00B779A9">
        <w:rPr>
          <w:lang w:val="pt-PT"/>
        </w:rPr>
        <w:t xml:space="preserve">IN </w:t>
      </w:r>
      <w:r w:rsidR="00885488" w:rsidRPr="005A362F">
        <w:rPr>
          <w:rStyle w:val="Incipit"/>
          <w:lang w:val="pt-PT"/>
        </w:rPr>
        <w:t>Au</w:t>
      </w:r>
      <w:r w:rsidR="00BA4CFB" w:rsidRPr="005A362F">
        <w:rPr>
          <w:rStyle w:val="Incipit"/>
          <w:lang w:val="pt-PT"/>
        </w:rPr>
        <w:t>divi</w:t>
      </w:r>
      <w:r w:rsidR="00885488" w:rsidRPr="005A362F">
        <w:rPr>
          <w:rStyle w:val="Incipit"/>
          <w:lang w:val="pt-PT"/>
        </w:rPr>
        <w:t>t</w:t>
      </w:r>
      <w:r w:rsidR="005A362F" w:rsidRPr="00BE7D55">
        <w:rPr>
          <w:i/>
          <w:lang w:val="pt-PT"/>
        </w:rPr>
        <w:t xml:space="preserve"> </w:t>
      </w:r>
      <w:r w:rsidR="00885488" w:rsidRPr="005A362F">
        <w:rPr>
          <w:rStyle w:val="Incipit"/>
          <w:lang w:val="pt-PT"/>
        </w:rPr>
        <w:t>dominus</w:t>
      </w:r>
      <w:r w:rsidR="00DD1415">
        <w:rPr>
          <w:lang w:val="pt-PT"/>
        </w:rPr>
        <w:t>@</w:t>
      </w:r>
      <w:r w:rsidR="00DD1415" w:rsidRPr="00B779A9">
        <w:rPr>
          <w:lang w:val="pt-PT"/>
        </w:rPr>
        <w:t>57.</w:t>
      </w:r>
      <w:r w:rsidRPr="00B779A9">
        <w:rPr>
          <w:lang w:val="pt-PT"/>
        </w:rPr>
        <w:t xml:space="preserve"> </w:t>
      </w:r>
      <w:r w:rsidRPr="00BC2E91">
        <w:rPr>
          <w:lang w:val="pt-PT"/>
        </w:rPr>
        <w:t xml:space="preserve">[KY] </w:t>
      </w:r>
      <w:r w:rsidRPr="00BC2E91">
        <w:rPr>
          <w:rStyle w:val="Incipit"/>
          <w:lang w:val="pt-PT"/>
        </w:rPr>
        <w:t>Kyrie</w:t>
      </w:r>
      <w:r w:rsidRPr="00BC2E91">
        <w:rPr>
          <w:lang w:val="pt-PT"/>
        </w:rPr>
        <w:t xml:space="preserve"> f</w:t>
      </w:r>
      <w:r w:rsidR="00885488" w:rsidRPr="00BC2E91">
        <w:rPr>
          <w:lang w:val="pt-PT"/>
        </w:rPr>
        <w:t xml:space="preserve">eriale. GR </w:t>
      </w:r>
      <w:r w:rsidR="00885488" w:rsidRPr="00BC2E91">
        <w:rPr>
          <w:rStyle w:val="Incipit"/>
          <w:lang w:val="pt-PT"/>
        </w:rPr>
        <w:t>Unam</w:t>
      </w:r>
      <w:r w:rsidR="005A362F" w:rsidRPr="00BC2E91">
        <w:rPr>
          <w:i/>
          <w:lang w:val="pt-PT"/>
        </w:rPr>
        <w:t xml:space="preserve"> </w:t>
      </w:r>
      <w:r w:rsidR="00885488" w:rsidRPr="00BC2E91">
        <w:rPr>
          <w:rStyle w:val="Incipit"/>
          <w:lang w:val="pt-PT"/>
        </w:rPr>
        <w:t>petii</w:t>
      </w:r>
      <w:r w:rsidR="00DD1415">
        <w:rPr>
          <w:lang w:val="pt-PT"/>
        </w:rPr>
        <w:t>@</w:t>
      </w:r>
      <w:r w:rsidR="00DD1415" w:rsidRPr="00BC2E91">
        <w:rPr>
          <w:lang w:val="pt-PT"/>
        </w:rPr>
        <w:t>57.</w:t>
      </w:r>
      <w:r w:rsidR="00F87062" w:rsidRPr="00BC2E91">
        <w:rPr>
          <w:lang w:val="pt-PT"/>
        </w:rPr>
        <w:t xml:space="preserve"> Tractus</w:t>
      </w:r>
      <w:r w:rsidR="00A85DC4" w:rsidRPr="00BC2E91">
        <w:rPr>
          <w:lang w:val="pt-PT"/>
        </w:rPr>
        <w:t xml:space="preserve"> tria </w:t>
      </w:r>
      <w:r w:rsidR="00F87062" w:rsidRPr="00BC2E91">
        <w:rPr>
          <w:lang w:val="pt-PT"/>
        </w:rPr>
        <w:t xml:space="preserve">[TR] </w:t>
      </w:r>
      <w:r w:rsidR="00885488" w:rsidRPr="00BC2E91">
        <w:rPr>
          <w:rStyle w:val="Incipit"/>
          <w:lang w:val="pt-PT"/>
        </w:rPr>
        <w:t>Domine</w:t>
      </w:r>
      <w:r w:rsidR="00DD1415">
        <w:rPr>
          <w:lang w:val="pt-PT"/>
        </w:rPr>
        <w:t>@</w:t>
      </w:r>
      <w:r w:rsidR="00DD1415" w:rsidRPr="00BC2E91">
        <w:rPr>
          <w:lang w:val="pt-PT"/>
        </w:rPr>
        <w:t>54.</w:t>
      </w:r>
      <w:r w:rsidR="00885488" w:rsidRPr="00BC2E91">
        <w:rPr>
          <w:lang w:val="pt-PT"/>
        </w:rPr>
        <w:t xml:space="preserve"> OF </w:t>
      </w:r>
      <w:r w:rsidR="00885488" w:rsidRPr="00BC2E91">
        <w:rPr>
          <w:rStyle w:val="Incipit"/>
          <w:lang w:val="pt-PT"/>
        </w:rPr>
        <w:t>Domine</w:t>
      </w:r>
      <w:r w:rsidR="005A362F" w:rsidRPr="00BC2E91">
        <w:rPr>
          <w:i/>
          <w:lang w:val="pt-PT"/>
        </w:rPr>
        <w:t xml:space="preserve"> </w:t>
      </w:r>
      <w:r w:rsidR="001B7479" w:rsidRPr="00BC2E91">
        <w:rPr>
          <w:rStyle w:val="Incipit"/>
          <w:lang w:val="pt-PT"/>
        </w:rPr>
        <w:t>vivi</w:t>
      </w:r>
      <w:r w:rsidR="00885488" w:rsidRPr="00BC2E91">
        <w:rPr>
          <w:rStyle w:val="Incipit"/>
          <w:lang w:val="pt-PT"/>
        </w:rPr>
        <w:t>fica</w:t>
      </w:r>
      <w:r w:rsidR="005A362F" w:rsidRPr="00BC2E91">
        <w:rPr>
          <w:i/>
          <w:lang w:val="pt-PT"/>
        </w:rPr>
        <w:t xml:space="preserve"> </w:t>
      </w:r>
      <w:r w:rsidR="00885488" w:rsidRPr="00BC2E91">
        <w:rPr>
          <w:rStyle w:val="Incipit"/>
          <w:lang w:val="pt-PT"/>
        </w:rPr>
        <w:t>me</w:t>
      </w:r>
      <w:r w:rsidR="00DD1415">
        <w:rPr>
          <w:lang w:val="pt-PT"/>
        </w:rPr>
        <w:t>@</w:t>
      </w:r>
      <w:r w:rsidR="00DD1415" w:rsidRPr="00BC2E91">
        <w:rPr>
          <w:lang w:val="pt-PT"/>
        </w:rPr>
        <w:t>57.</w:t>
      </w:r>
      <w:r w:rsidR="00885488" w:rsidRPr="00BC2E91">
        <w:rPr>
          <w:lang w:val="pt-PT"/>
        </w:rPr>
        <w:t xml:space="preserve"> CO </w:t>
      </w:r>
      <w:r w:rsidR="005127CC" w:rsidRPr="00BC2E91">
        <w:rPr>
          <w:rStyle w:val="Incipit"/>
          <w:lang w:val="pt-PT"/>
        </w:rPr>
        <w:t>Serv</w:t>
      </w:r>
      <w:r w:rsidR="00885488" w:rsidRPr="00BC2E91">
        <w:rPr>
          <w:rStyle w:val="Incipit"/>
          <w:lang w:val="pt-PT"/>
        </w:rPr>
        <w:t>ite</w:t>
      </w:r>
      <w:r w:rsidR="005A362F" w:rsidRPr="00BC2E91">
        <w:rPr>
          <w:i/>
          <w:lang w:val="pt-PT"/>
        </w:rPr>
        <w:t xml:space="preserve"> </w:t>
      </w:r>
      <w:r w:rsidR="00885488" w:rsidRPr="00BC2E91">
        <w:rPr>
          <w:rStyle w:val="Incipit"/>
          <w:lang w:val="pt-PT"/>
        </w:rPr>
        <w:t>domino</w:t>
      </w:r>
      <w:r w:rsidR="005A362F" w:rsidRPr="00BC2E91">
        <w:rPr>
          <w:i/>
          <w:lang w:val="pt-PT"/>
        </w:rPr>
        <w:t xml:space="preserve"> </w:t>
      </w:r>
      <w:r w:rsidR="00885488" w:rsidRPr="00BC2E91">
        <w:rPr>
          <w:rStyle w:val="Incipit"/>
          <w:lang w:val="pt-PT"/>
        </w:rPr>
        <w:t>in</w:t>
      </w:r>
      <w:r w:rsidR="005A362F" w:rsidRPr="00BC2E91">
        <w:rPr>
          <w:i/>
          <w:lang w:val="pt-PT"/>
        </w:rPr>
        <w:t xml:space="preserve"> </w:t>
      </w:r>
      <w:r w:rsidR="00885488" w:rsidRPr="00BC2E91">
        <w:rPr>
          <w:rStyle w:val="Incipit"/>
          <w:lang w:val="pt-PT"/>
        </w:rPr>
        <w:t>timore</w:t>
      </w:r>
      <w:r w:rsidR="00DD1415">
        <w:rPr>
          <w:lang w:val="pt-PT"/>
        </w:rPr>
        <w:t>@</w:t>
      </w:r>
      <w:r w:rsidR="00DD1415" w:rsidRPr="00BC2E91">
        <w:rPr>
          <w:lang w:val="pt-PT"/>
        </w:rPr>
        <w:t>57.</w:t>
      </w:r>
    </w:p>
    <w:p w:rsidR="00885488" w:rsidRPr="00B779A9" w:rsidRDefault="0040232D" w:rsidP="00415109">
      <w:pPr>
        <w:rPr>
          <w:lang w:val="pt-PT"/>
        </w:rPr>
      </w:pPr>
      <w:r w:rsidRPr="00BC2E91">
        <w:rPr>
          <w:rStyle w:val="Time1"/>
          <w:lang w:val="pt-PT"/>
        </w:rPr>
        <w:t>Ad vesperas</w:t>
      </w:r>
      <w:r w:rsidR="00885488" w:rsidRPr="00B779A9">
        <w:rPr>
          <w:lang w:val="pt-PT"/>
        </w:rPr>
        <w:t xml:space="preserve"> AM </w:t>
      </w:r>
      <w:r w:rsidR="00885488" w:rsidRPr="005A362F">
        <w:rPr>
          <w:rStyle w:val="Incipit"/>
          <w:lang w:val="pt-PT"/>
        </w:rPr>
        <w:t>Tu</w:t>
      </w:r>
      <w:r w:rsidR="005A362F" w:rsidRPr="00BE7D55">
        <w:rPr>
          <w:i/>
          <w:lang w:val="pt-PT"/>
        </w:rPr>
        <w:t xml:space="preserve"> </w:t>
      </w:r>
      <w:r w:rsidR="00885488" w:rsidRPr="005A362F">
        <w:rPr>
          <w:rStyle w:val="Incipit"/>
          <w:lang w:val="pt-PT"/>
        </w:rPr>
        <w:t>autem</w:t>
      </w:r>
      <w:r w:rsidR="005A362F" w:rsidRPr="00BE7D55">
        <w:rPr>
          <w:i/>
          <w:lang w:val="pt-PT"/>
        </w:rPr>
        <w:t xml:space="preserve"> </w:t>
      </w:r>
      <w:r w:rsidR="00885488" w:rsidRPr="005A362F">
        <w:rPr>
          <w:rStyle w:val="Incipit"/>
          <w:lang w:val="pt-PT"/>
        </w:rPr>
        <w:t>cum</w:t>
      </w:r>
      <w:r w:rsidR="005A362F" w:rsidRPr="00BE7D55">
        <w:rPr>
          <w:i/>
          <w:lang w:val="pt-PT"/>
        </w:rPr>
        <w:t xml:space="preserve"> </w:t>
      </w:r>
      <w:r w:rsidR="00885488" w:rsidRPr="005A362F">
        <w:rPr>
          <w:rStyle w:val="Incipit"/>
          <w:lang w:val="pt-PT"/>
        </w:rPr>
        <w:t>oraveris</w:t>
      </w:r>
      <w:r w:rsidR="00885488" w:rsidRPr="00B779A9">
        <w:rPr>
          <w:lang w:val="pt-PT"/>
        </w:rPr>
        <w:t xml:space="preserve">. Super populum AC </w:t>
      </w:r>
      <w:r w:rsidR="00B108B8" w:rsidRPr="005A362F">
        <w:rPr>
          <w:rStyle w:val="Incipit"/>
          <w:lang w:val="pt-PT"/>
        </w:rPr>
        <w:t>Viv</w:t>
      </w:r>
      <w:r w:rsidR="00885488" w:rsidRPr="005A362F">
        <w:rPr>
          <w:rStyle w:val="Incipit"/>
          <w:lang w:val="pt-PT"/>
        </w:rPr>
        <w:t>o</w:t>
      </w:r>
      <w:r w:rsidR="005A362F" w:rsidRPr="00BE7D55">
        <w:rPr>
          <w:i/>
          <w:lang w:val="pt-PT"/>
        </w:rPr>
        <w:t xml:space="preserve"> </w:t>
      </w:r>
      <w:r w:rsidR="00885488" w:rsidRPr="005A362F">
        <w:rPr>
          <w:rStyle w:val="Incipit"/>
          <w:lang w:val="pt-PT"/>
        </w:rPr>
        <w:t>ego</w:t>
      </w:r>
      <w:r w:rsidR="00885488" w:rsidRPr="00B779A9">
        <w:rPr>
          <w:lang w:val="pt-PT"/>
        </w:rPr>
        <w:t>.</w:t>
      </w:r>
    </w:p>
    <w:p w:rsidR="00885488" w:rsidRPr="00B779A9" w:rsidRDefault="00A5343E" w:rsidP="00415109">
      <w:pPr>
        <w:rPr>
          <w:lang w:val="pt-PT"/>
        </w:rPr>
      </w:pPr>
      <w:r w:rsidRPr="005B472A">
        <w:rPr>
          <w:rStyle w:val="Time1"/>
          <w:lang w:val="pt-PT"/>
        </w:rPr>
        <w:t>[Ad completorium]</w:t>
      </w:r>
      <w:r>
        <w:rPr>
          <w:lang w:val="pt-PT"/>
        </w:rPr>
        <w:t xml:space="preserve"> </w:t>
      </w:r>
      <w:r w:rsidR="00885488" w:rsidRPr="00B779A9">
        <w:rPr>
          <w:lang w:val="pt-PT"/>
        </w:rPr>
        <w:t xml:space="preserve">Hora quinta feriatis diebus </w:t>
      </w:r>
      <w:r w:rsidR="00885488" w:rsidRPr="005B472A">
        <w:rPr>
          <w:lang w:val="pt-PT"/>
        </w:rPr>
        <w:t>pulsatur ad completorium</w:t>
      </w:r>
      <w:r w:rsidR="00885488" w:rsidRPr="00B779A9">
        <w:rPr>
          <w:lang w:val="pt-PT"/>
        </w:rPr>
        <w:t xml:space="preserve"> et fit semper concursus </w:t>
      </w:r>
      <w:r w:rsidR="00885488" w:rsidRPr="00BC2E91">
        <w:rPr>
          <w:rStyle w:val="Funktion"/>
          <w:lang w:val="pt-PT"/>
        </w:rPr>
        <w:t>professorum</w:t>
      </w:r>
      <w:r w:rsidR="00885488" w:rsidRPr="00B779A9">
        <w:rPr>
          <w:lang w:val="pt-PT"/>
        </w:rPr>
        <w:t xml:space="preserve"> in </w:t>
      </w:r>
      <w:r w:rsidR="00885488" w:rsidRPr="00BC2E91">
        <w:rPr>
          <w:rStyle w:val="Ort"/>
          <w:lang w:val="pt-PT"/>
        </w:rPr>
        <w:t>ambitu</w:t>
      </w:r>
      <w:r w:rsidR="00885488" w:rsidRPr="00B779A9">
        <w:rPr>
          <w:lang w:val="pt-PT"/>
        </w:rPr>
        <w:t xml:space="preserve"> loco consueto et </w:t>
      </w:r>
      <w:r w:rsidR="00885488" w:rsidRPr="00BC2E91">
        <w:rPr>
          <w:rStyle w:val="Funktion"/>
          <w:lang w:val="pt-PT"/>
        </w:rPr>
        <w:t>domicellorum</w:t>
      </w:r>
      <w:r w:rsidR="00885488" w:rsidRPr="00B779A9">
        <w:rPr>
          <w:lang w:val="pt-PT"/>
        </w:rPr>
        <w:t xml:space="preserve"> </w:t>
      </w:r>
      <w:r w:rsidR="00885488" w:rsidRPr="00BC2E91">
        <w:rPr>
          <w:rStyle w:val="Funktion"/>
          <w:lang w:val="pt-PT"/>
        </w:rPr>
        <w:t>hebdomodarius</w:t>
      </w:r>
      <w:r w:rsidR="00885488" w:rsidRPr="00B779A9">
        <w:rPr>
          <w:lang w:val="pt-PT"/>
        </w:rPr>
        <w:t xml:space="preserve"> leget semper lectionem ex volumine quadragesimali. Deinde cantetur completorium. </w:t>
      </w:r>
      <w:r w:rsidR="006C6F29" w:rsidRPr="00B779A9">
        <w:rPr>
          <w:lang w:val="pt-PT"/>
        </w:rPr>
        <w:t xml:space="preserve">[AS] </w:t>
      </w:r>
      <w:r w:rsidR="000F4FB4" w:rsidRPr="005A362F">
        <w:rPr>
          <w:rStyle w:val="Incipit"/>
          <w:lang w:val="pt-PT"/>
        </w:rPr>
        <w:t>Salve</w:t>
      </w:r>
      <w:r w:rsidR="005A362F" w:rsidRPr="00BE7D55">
        <w:rPr>
          <w:i/>
          <w:lang w:val="pt-PT"/>
        </w:rPr>
        <w:t xml:space="preserve"> </w:t>
      </w:r>
      <w:r w:rsidR="008535DA" w:rsidRPr="005A362F">
        <w:rPr>
          <w:rStyle w:val="Incipit"/>
          <w:lang w:val="pt-PT"/>
        </w:rPr>
        <w:t>r</w:t>
      </w:r>
      <w:r w:rsidR="00885488" w:rsidRPr="005A362F">
        <w:rPr>
          <w:rStyle w:val="Incipit"/>
          <w:lang w:val="pt-PT"/>
        </w:rPr>
        <w:t>egina</w:t>
      </w:r>
      <w:r w:rsidR="00885488" w:rsidRPr="00B779A9">
        <w:rPr>
          <w:lang w:val="pt-PT"/>
        </w:rPr>
        <w:t xml:space="preserve"> quoque dicetur per totam qu</w:t>
      </w:r>
      <w:r w:rsidR="006C6F29" w:rsidRPr="00B779A9">
        <w:rPr>
          <w:lang w:val="pt-PT"/>
        </w:rPr>
        <w:t xml:space="preserve">adragesimam tam </w:t>
      </w:r>
      <w:r w:rsidR="0052743D" w:rsidRPr="00B779A9">
        <w:rPr>
          <w:lang w:val="pt-PT"/>
        </w:rPr>
        <w:t>|</w:t>
      </w:r>
      <w:r w:rsidR="006C6F29" w:rsidRPr="00B779A9">
        <w:rPr>
          <w:lang w:val="pt-PT"/>
        </w:rPr>
        <w:t>domincis</w:t>
      </w:r>
      <w:r w:rsidR="0052743D" w:rsidRPr="00B779A9">
        <w:rPr>
          <w:lang w:val="pt-PT"/>
        </w:rPr>
        <w:t>::dominicis|</w:t>
      </w:r>
      <w:r w:rsidR="006C6F29" w:rsidRPr="00B779A9">
        <w:rPr>
          <w:lang w:val="pt-PT"/>
        </w:rPr>
        <w:t xml:space="preserve"> </w:t>
      </w:r>
      <w:r w:rsidR="00885488" w:rsidRPr="00B779A9">
        <w:rPr>
          <w:lang w:val="pt-PT"/>
        </w:rPr>
        <w:t>quam feriatis diebus.</w:t>
      </w:r>
    </w:p>
    <w:p w:rsidR="00885488" w:rsidRPr="00BC2E91" w:rsidRDefault="00E9018E" w:rsidP="00415109">
      <w:pPr>
        <w:pStyle w:val="berschrift1"/>
        <w:rPr>
          <w:lang w:val="pt-PT"/>
        </w:rPr>
      </w:pPr>
      <w:r w:rsidRPr="00BC2E91">
        <w:rPr>
          <w:lang w:val="pt-PT"/>
        </w:rPr>
        <w:t>SABBAT</w:t>
      </w:r>
      <w:r w:rsidR="00885488" w:rsidRPr="00BC2E91">
        <w:rPr>
          <w:lang w:val="pt-PT"/>
        </w:rPr>
        <w:t>O ANTE DOMINICAM INVOCAVIT</w:t>
      </w:r>
    </w:p>
    <w:p w:rsidR="00885488" w:rsidRPr="00B779A9" w:rsidRDefault="00BA24A1" w:rsidP="00415109">
      <w:pPr>
        <w:rPr>
          <w:lang w:val="pt-PT"/>
        </w:rPr>
      </w:pPr>
      <w:r w:rsidRPr="00BC2E91">
        <w:rPr>
          <w:rStyle w:val="Time1"/>
          <w:lang w:val="pt-PT"/>
        </w:rPr>
        <w:t>[</w:t>
      </w:r>
      <w:r w:rsidR="00397C55" w:rsidRPr="00BC2E91">
        <w:rPr>
          <w:rStyle w:val="Time1"/>
          <w:lang w:val="pt-PT"/>
        </w:rPr>
        <w:t>Ad laudes</w:t>
      </w:r>
      <w:r w:rsidRPr="00BC2E91">
        <w:rPr>
          <w:rStyle w:val="Time1"/>
          <w:lang w:val="pt-PT"/>
        </w:rPr>
        <w:t>]</w:t>
      </w:r>
      <w:r w:rsidR="00885488" w:rsidRPr="00B779A9">
        <w:rPr>
          <w:lang w:val="pt-PT"/>
        </w:rPr>
        <w:t xml:space="preserve"> AB </w:t>
      </w:r>
      <w:r w:rsidR="00885488" w:rsidRPr="00BC2E91">
        <w:rPr>
          <w:rStyle w:val="Incipit"/>
          <w:lang w:val="pt-PT"/>
        </w:rPr>
        <w:t>Tunc in</w:t>
      </w:r>
      <w:r w:rsidR="00702792" w:rsidRPr="00BC2E91">
        <w:rPr>
          <w:rStyle w:val="Incipit"/>
          <w:lang w:val="pt-PT"/>
        </w:rPr>
        <w:t>voc</w:t>
      </w:r>
      <w:r w:rsidR="00885488" w:rsidRPr="00BC2E91">
        <w:rPr>
          <w:rStyle w:val="Incipit"/>
          <w:lang w:val="pt-PT"/>
        </w:rPr>
        <w:t>abis et dominus exaudiet</w:t>
      </w:r>
      <w:r w:rsidR="00885488" w:rsidRPr="00B779A9">
        <w:rPr>
          <w:lang w:val="pt-PT"/>
        </w:rPr>
        <w:t xml:space="preserve">. Super populum AC </w:t>
      </w:r>
      <w:r w:rsidR="00885488" w:rsidRPr="00BC2E91">
        <w:rPr>
          <w:rStyle w:val="Incipit"/>
          <w:lang w:val="pt-PT"/>
        </w:rPr>
        <w:t>Quis scit</w:t>
      </w:r>
      <w:r w:rsidR="00885488" w:rsidRPr="00B779A9">
        <w:rPr>
          <w:lang w:val="pt-PT"/>
        </w:rPr>
        <w:t>.</w:t>
      </w:r>
    </w:p>
    <w:p w:rsidR="00B70C5B" w:rsidRDefault="00397C55" w:rsidP="00415109">
      <w:pPr>
        <w:rPr>
          <w:lang w:val="pt-PT"/>
        </w:rPr>
      </w:pPr>
      <w:r w:rsidRPr="00BC2E91">
        <w:rPr>
          <w:rStyle w:val="Time1"/>
          <w:lang w:val="pt-PT"/>
        </w:rPr>
        <w:t>Ad primam</w:t>
      </w:r>
      <w:r w:rsidR="00885488" w:rsidRPr="00B779A9">
        <w:rPr>
          <w:lang w:val="pt-PT"/>
        </w:rPr>
        <w:t xml:space="preserve"> AN </w:t>
      </w:r>
      <w:r w:rsidR="00885488" w:rsidRPr="005A362F">
        <w:rPr>
          <w:rStyle w:val="Incipit"/>
          <w:lang w:val="pt-PT"/>
        </w:rPr>
        <w:t>Frange</w:t>
      </w:r>
      <w:r w:rsidR="005A362F" w:rsidRPr="00BE7D55">
        <w:rPr>
          <w:i/>
          <w:lang w:val="pt-PT"/>
        </w:rPr>
        <w:t xml:space="preserve"> </w:t>
      </w:r>
      <w:r w:rsidR="00885488" w:rsidRPr="005A362F">
        <w:rPr>
          <w:rStyle w:val="Incipit"/>
          <w:lang w:val="pt-PT"/>
        </w:rPr>
        <w:t>esurienti</w:t>
      </w:r>
      <w:r w:rsidR="00885488" w:rsidRPr="00B779A9">
        <w:rPr>
          <w:lang w:val="pt-PT"/>
        </w:rPr>
        <w:t>.</w:t>
      </w:r>
      <w:r w:rsidR="00A36503" w:rsidRPr="00B779A9">
        <w:rPr>
          <w:lang w:val="pt-PT"/>
        </w:rPr>
        <w:t xml:space="preserve"> </w:t>
      </w:r>
    </w:p>
    <w:p w:rsidR="00885488" w:rsidRPr="00B779A9" w:rsidRDefault="00A36503" w:rsidP="00415109">
      <w:pPr>
        <w:rPr>
          <w:lang w:val="pt-PT"/>
        </w:rPr>
      </w:pPr>
      <w:r w:rsidRPr="00B779A9">
        <w:rPr>
          <w:lang w:val="pt-PT"/>
        </w:rPr>
        <w:t>(178r)</w:t>
      </w:r>
      <w:r w:rsidR="00B70C5B">
        <w:rPr>
          <w:lang w:val="pt-PT"/>
        </w:rPr>
        <w:t xml:space="preserve"> </w:t>
      </w:r>
      <w:r w:rsidR="00397C55" w:rsidRPr="00BC2E91">
        <w:rPr>
          <w:rStyle w:val="Time1"/>
          <w:lang w:val="pt-PT"/>
        </w:rPr>
        <w:t>Ad missam</w:t>
      </w:r>
      <w:r w:rsidR="00885488" w:rsidRPr="00B779A9">
        <w:rPr>
          <w:lang w:val="pt-PT"/>
        </w:rPr>
        <w:t xml:space="preserve"> </w:t>
      </w:r>
      <w:r w:rsidR="00BA24A1" w:rsidRPr="00B779A9">
        <w:rPr>
          <w:lang w:val="pt-PT"/>
        </w:rPr>
        <w:t>[</w:t>
      </w:r>
      <w:r w:rsidR="00885488" w:rsidRPr="00B779A9">
        <w:rPr>
          <w:lang w:val="pt-PT"/>
        </w:rPr>
        <w:t>IN</w:t>
      </w:r>
      <w:r w:rsidR="00BA24A1" w:rsidRPr="00B779A9">
        <w:rPr>
          <w:lang w:val="pt-PT"/>
        </w:rPr>
        <w:t>]</w:t>
      </w:r>
      <w:r w:rsidR="00885488" w:rsidRPr="00B779A9">
        <w:rPr>
          <w:lang w:val="pt-PT"/>
        </w:rPr>
        <w:t xml:space="preserve"> </w:t>
      </w:r>
      <w:r w:rsidR="00885488" w:rsidRPr="005A362F">
        <w:rPr>
          <w:rStyle w:val="Incipit"/>
          <w:lang w:val="pt-PT"/>
        </w:rPr>
        <w:t>Esto</w:t>
      </w:r>
      <w:r w:rsidR="005A362F" w:rsidRPr="00BE7D55">
        <w:rPr>
          <w:i/>
          <w:lang w:val="pt-PT"/>
        </w:rPr>
        <w:t xml:space="preserve"> </w:t>
      </w:r>
      <w:r w:rsidR="00885488" w:rsidRPr="005A362F">
        <w:rPr>
          <w:rStyle w:val="Incipit"/>
          <w:lang w:val="pt-PT"/>
        </w:rPr>
        <w:t>mihi</w:t>
      </w:r>
      <w:r w:rsidR="00885488" w:rsidRPr="00B779A9">
        <w:rPr>
          <w:lang w:val="pt-PT"/>
        </w:rPr>
        <w:t xml:space="preserve"> per totum</w:t>
      </w:r>
      <w:r w:rsidR="00B70C5B">
        <w:rPr>
          <w:lang w:val="pt-PT"/>
        </w:rPr>
        <w:t>,</w:t>
      </w:r>
      <w:r w:rsidR="00885488" w:rsidRPr="00B779A9">
        <w:rPr>
          <w:lang w:val="pt-PT"/>
        </w:rPr>
        <w:t xml:space="preserve"> ut </w:t>
      </w:r>
      <w:r w:rsidR="00397C55" w:rsidRPr="00397C55">
        <w:rPr>
          <w:lang w:val="pt-PT"/>
        </w:rPr>
        <w:t>%D::</w:t>
      </w:r>
      <w:r w:rsidR="00AE2929" w:rsidRPr="00397C55">
        <w:rPr>
          <w:lang w:val="pt-PT"/>
        </w:rPr>
        <w:t>supra</w:t>
      </w:r>
      <w:r w:rsidR="00397C55" w:rsidRPr="00397C55">
        <w:rPr>
          <w:lang w:val="pt-PT"/>
        </w:rPr>
        <w:t>%</w:t>
      </w:r>
      <w:r w:rsidR="00AE2929" w:rsidRPr="00B779A9">
        <w:rPr>
          <w:lang w:val="pt-PT"/>
        </w:rPr>
        <w:t xml:space="preserve"> </w:t>
      </w:r>
      <w:r w:rsidR="00885488" w:rsidRPr="00B779A9">
        <w:rPr>
          <w:lang w:val="pt-PT"/>
        </w:rPr>
        <w:t xml:space="preserve">habetur </w:t>
      </w:r>
      <w:r w:rsidR="00B70C5B">
        <w:rPr>
          <w:lang w:val="pt-PT"/>
        </w:rPr>
        <w:t>folio 51 et 52, o</w:t>
      </w:r>
      <w:r w:rsidRPr="00B779A9">
        <w:rPr>
          <w:lang w:val="pt-PT"/>
        </w:rPr>
        <w:t xml:space="preserve">misso tractu. [KY] </w:t>
      </w:r>
      <w:r w:rsidRPr="005A362F">
        <w:rPr>
          <w:rStyle w:val="Incipit"/>
          <w:lang w:val="pt-PT"/>
        </w:rPr>
        <w:t>Kyrie</w:t>
      </w:r>
      <w:r w:rsidRPr="00B779A9">
        <w:rPr>
          <w:lang w:val="pt-PT"/>
        </w:rPr>
        <w:t xml:space="preserve"> f</w:t>
      </w:r>
      <w:r w:rsidR="00885488" w:rsidRPr="00B779A9">
        <w:rPr>
          <w:lang w:val="pt-PT"/>
        </w:rPr>
        <w:t>erialiter.</w:t>
      </w:r>
    </w:p>
    <w:p w:rsidR="00885488" w:rsidRPr="00BC2E91" w:rsidRDefault="00397C55" w:rsidP="00415109">
      <w:pPr>
        <w:pStyle w:val="berschrift1"/>
        <w:rPr>
          <w:lang w:val="pt-PT"/>
        </w:rPr>
      </w:pPr>
      <w:r w:rsidRPr="00BC2E91">
        <w:rPr>
          <w:lang w:val="pt-PT"/>
        </w:rPr>
        <w:t>IN CATHEDRA SANCTI PETRI</w:t>
      </w:r>
    </w:p>
    <w:p w:rsidR="00885488" w:rsidRPr="00B779A9" w:rsidRDefault="00885488" w:rsidP="00415109">
      <w:pPr>
        <w:rPr>
          <w:lang w:val="pt-PT"/>
        </w:rPr>
      </w:pPr>
      <w:r w:rsidRPr="00B779A9">
        <w:rPr>
          <w:lang w:val="pt-PT"/>
        </w:rPr>
        <w:t xml:space="preserve">Binos facimus. Hoc festum si in aliquam dominicam </w:t>
      </w:r>
      <w:r w:rsidR="00C2680C">
        <w:rPr>
          <w:lang w:val="pt-PT"/>
        </w:rPr>
        <w:t>$E::</w:t>
      </w:r>
      <w:r w:rsidRPr="00B779A9">
        <w:rPr>
          <w:lang w:val="pt-PT"/>
        </w:rPr>
        <w:t>infra</w:t>
      </w:r>
      <w:r w:rsidR="00C2680C">
        <w:rPr>
          <w:lang w:val="pt-PT"/>
        </w:rPr>
        <w:t>$</w:t>
      </w:r>
      <w:r w:rsidRPr="00B779A9">
        <w:rPr>
          <w:lang w:val="pt-PT"/>
        </w:rPr>
        <w:t xml:space="preserve"> septuagesimam et pascha </w:t>
      </w:r>
      <w:r w:rsidR="00C31823" w:rsidRPr="00B779A9">
        <w:rPr>
          <w:lang w:val="pt-PT"/>
        </w:rPr>
        <w:t>evenerit</w:t>
      </w:r>
      <w:r w:rsidRPr="00B779A9">
        <w:rPr>
          <w:lang w:val="pt-PT"/>
        </w:rPr>
        <w:t xml:space="preserve"> </w:t>
      </w:r>
      <w:r w:rsidR="00E9018E" w:rsidRPr="00B779A9">
        <w:rPr>
          <w:lang w:val="pt-PT"/>
        </w:rPr>
        <w:t>sabbat</w:t>
      </w:r>
      <w:r w:rsidR="00A36503" w:rsidRPr="00B779A9">
        <w:rPr>
          <w:lang w:val="pt-PT"/>
        </w:rPr>
        <w:t>o anticipetur</w:t>
      </w:r>
      <w:r w:rsidRPr="00B779A9">
        <w:rPr>
          <w:lang w:val="pt-PT"/>
        </w:rPr>
        <w:t>.</w:t>
      </w:r>
    </w:p>
    <w:p w:rsidR="00885488" w:rsidRPr="00B779A9" w:rsidRDefault="00350ECD" w:rsidP="00415109">
      <w:pPr>
        <w:rPr>
          <w:lang w:val="pt-PT"/>
        </w:rPr>
      </w:pPr>
      <w:r w:rsidRPr="003D0C23">
        <w:rPr>
          <w:rStyle w:val="Time1"/>
          <w:lang w:val="en-US"/>
        </w:rPr>
        <w:lastRenderedPageBreak/>
        <w:t>Ad vesperas</w:t>
      </w:r>
      <w:r w:rsidR="00885488" w:rsidRPr="003D0C23">
        <w:rPr>
          <w:lang w:val="en-US"/>
        </w:rPr>
        <w:t xml:space="preserve"> super psalmos AN </w:t>
      </w:r>
      <w:r w:rsidR="00D80D0C" w:rsidRPr="003D0C23">
        <w:rPr>
          <w:rStyle w:val="Incipit"/>
          <w:lang w:val="en-US"/>
        </w:rPr>
        <w:t>Solv</w:t>
      </w:r>
      <w:r w:rsidR="00885488" w:rsidRPr="003D0C23">
        <w:rPr>
          <w:rStyle w:val="Incipit"/>
          <w:lang w:val="en-US"/>
        </w:rPr>
        <w:t>e</w:t>
      </w:r>
      <w:r w:rsidR="005A362F" w:rsidRPr="003D0C23">
        <w:rPr>
          <w:i/>
          <w:lang w:val="en-US"/>
        </w:rPr>
        <w:t xml:space="preserve"> </w:t>
      </w:r>
      <w:r w:rsidR="00885488" w:rsidRPr="003D0C23">
        <w:rPr>
          <w:rStyle w:val="Incipit"/>
          <w:lang w:val="en-US"/>
        </w:rPr>
        <w:t>iubente</w:t>
      </w:r>
      <w:r w:rsidR="005A362F" w:rsidRPr="003D0C23">
        <w:rPr>
          <w:i/>
          <w:lang w:val="en-US"/>
        </w:rPr>
        <w:t xml:space="preserve"> </w:t>
      </w:r>
      <w:r w:rsidR="00885488" w:rsidRPr="003D0C23">
        <w:rPr>
          <w:rStyle w:val="Incipit"/>
          <w:lang w:val="en-US"/>
        </w:rPr>
        <w:t>deo</w:t>
      </w:r>
      <w:r w:rsidR="00DD1415" w:rsidRPr="003D0C23">
        <w:rPr>
          <w:lang w:val="en-US"/>
        </w:rPr>
        <w:t>@118.</w:t>
      </w:r>
      <w:r w:rsidR="00885488" w:rsidRPr="003D0C23">
        <w:rPr>
          <w:lang w:val="en-US"/>
        </w:rPr>
        <w:t xml:space="preserve"> </w:t>
      </w:r>
      <w:r w:rsidR="00A36503" w:rsidRPr="003D0C23">
        <w:rPr>
          <w:lang w:val="it-IT"/>
        </w:rPr>
        <w:t>Psalmi omnia Laudate</w:t>
      </w:r>
      <w:r w:rsidR="00885488" w:rsidRPr="003D0C23">
        <w:rPr>
          <w:lang w:val="it-IT"/>
        </w:rPr>
        <w:t xml:space="preserve">. RP </w:t>
      </w:r>
      <w:r w:rsidR="00885488" w:rsidRPr="003D0C23">
        <w:rPr>
          <w:rStyle w:val="Incipit"/>
          <w:lang w:val="it-IT"/>
        </w:rPr>
        <w:t>Petre</w:t>
      </w:r>
      <w:r w:rsidR="005A362F" w:rsidRPr="003D0C23">
        <w:rPr>
          <w:i/>
          <w:lang w:val="it-IT"/>
        </w:rPr>
        <w:t xml:space="preserve"> </w:t>
      </w:r>
      <w:r w:rsidR="00885488" w:rsidRPr="003D0C23">
        <w:rPr>
          <w:rStyle w:val="Incipit"/>
          <w:lang w:val="it-IT"/>
        </w:rPr>
        <w:t>amas</w:t>
      </w:r>
      <w:r w:rsidR="005A362F" w:rsidRPr="003D0C23">
        <w:rPr>
          <w:i/>
          <w:lang w:val="it-IT"/>
        </w:rPr>
        <w:t xml:space="preserve"> </w:t>
      </w:r>
      <w:r w:rsidR="00885488" w:rsidRPr="003D0C23">
        <w:rPr>
          <w:rStyle w:val="Incipit"/>
          <w:lang w:val="it-IT"/>
        </w:rPr>
        <w:t>me</w:t>
      </w:r>
      <w:r w:rsidR="00DD1415" w:rsidRPr="003D0C23">
        <w:rPr>
          <w:lang w:val="it-IT"/>
        </w:rPr>
        <w:t>@119.</w:t>
      </w:r>
      <w:r w:rsidR="00885488" w:rsidRPr="003D0C23">
        <w:rPr>
          <w:lang w:val="it-IT"/>
        </w:rPr>
        <w:t xml:space="preserve"> HY</w:t>
      </w:r>
      <w:r w:rsidR="00C2680C" w:rsidRPr="003D0C23">
        <w:rPr>
          <w:lang w:val="it-IT"/>
        </w:rPr>
        <w:t>HV</w:t>
      </w:r>
      <w:r w:rsidR="00885488" w:rsidRPr="003D0C23">
        <w:rPr>
          <w:lang w:val="it-IT"/>
        </w:rPr>
        <w:t xml:space="preserve"> </w:t>
      </w:r>
      <w:r w:rsidR="00885488" w:rsidRPr="003D0C23">
        <w:rPr>
          <w:rStyle w:val="Incipit"/>
          <w:lang w:val="it-IT"/>
        </w:rPr>
        <w:t>Iam</w:t>
      </w:r>
      <w:r w:rsidR="005A362F" w:rsidRPr="003D0C23">
        <w:rPr>
          <w:i/>
          <w:lang w:val="it-IT"/>
        </w:rPr>
        <w:t xml:space="preserve"> </w:t>
      </w:r>
      <w:r w:rsidR="00885488" w:rsidRPr="003D0C23">
        <w:rPr>
          <w:rStyle w:val="Incipit"/>
          <w:lang w:val="it-IT"/>
        </w:rPr>
        <w:t>bone</w:t>
      </w:r>
      <w:r w:rsidR="005A362F" w:rsidRPr="003D0C23">
        <w:rPr>
          <w:i/>
          <w:lang w:val="it-IT"/>
        </w:rPr>
        <w:t xml:space="preserve"> </w:t>
      </w:r>
      <w:r w:rsidR="00885488" w:rsidRPr="003D0C23">
        <w:rPr>
          <w:rStyle w:val="Incipit"/>
          <w:lang w:val="it-IT"/>
        </w:rPr>
        <w:t>pastor</w:t>
      </w:r>
      <w:r w:rsidR="00885488" w:rsidRPr="003D0C23">
        <w:rPr>
          <w:lang w:val="it-IT"/>
        </w:rPr>
        <w:t xml:space="preserve"> cum solo </w:t>
      </w:r>
      <w:r w:rsidR="00A36503" w:rsidRPr="003D0C23">
        <w:rPr>
          <w:lang w:val="it-IT"/>
        </w:rPr>
        <w:t>H</w:t>
      </w:r>
      <w:r w:rsidR="00885488" w:rsidRPr="003D0C23">
        <w:rPr>
          <w:lang w:val="it-IT"/>
        </w:rPr>
        <w:t xml:space="preserve">V </w:t>
      </w:r>
      <w:r w:rsidR="00885488" w:rsidRPr="003D0C23">
        <w:rPr>
          <w:rStyle w:val="Incipit"/>
          <w:lang w:val="it-IT"/>
        </w:rPr>
        <w:t>Sit</w:t>
      </w:r>
      <w:r w:rsidR="005A362F" w:rsidRPr="003D0C23">
        <w:rPr>
          <w:i/>
          <w:lang w:val="it-IT"/>
        </w:rPr>
        <w:t xml:space="preserve"> </w:t>
      </w:r>
      <w:r w:rsidR="00885488" w:rsidRPr="003D0C23">
        <w:rPr>
          <w:rStyle w:val="Incipit"/>
          <w:lang w:val="it-IT"/>
        </w:rPr>
        <w:t>trinitati</w:t>
      </w:r>
      <w:r w:rsidR="00885488" w:rsidRPr="003D0C23">
        <w:rPr>
          <w:lang w:val="it-IT"/>
        </w:rPr>
        <w:t xml:space="preserve"> </w:t>
      </w:r>
      <w:r w:rsidR="008D35E3" w:rsidRPr="003D0C23">
        <w:rPr>
          <w:lang w:val="it-IT"/>
        </w:rPr>
        <w:t>quaere</w:t>
      </w:r>
      <w:r w:rsidR="00885488" w:rsidRPr="003D0C23">
        <w:rPr>
          <w:lang w:val="it-IT"/>
        </w:rPr>
        <w:t xml:space="preserve"> in festo apostolorum Petri et Pauli. </w:t>
      </w:r>
      <w:r w:rsidR="00885488" w:rsidRPr="00B779A9">
        <w:rPr>
          <w:lang w:val="pt-PT"/>
        </w:rPr>
        <w:t xml:space="preserve">VS </w:t>
      </w:r>
      <w:r w:rsidR="00885488" w:rsidRPr="005A362F">
        <w:rPr>
          <w:rStyle w:val="Incipit"/>
          <w:lang w:val="pt-PT"/>
        </w:rPr>
        <w:t>In</w:t>
      </w:r>
      <w:r w:rsidR="005A362F" w:rsidRPr="00BE7D55">
        <w:rPr>
          <w:i/>
          <w:lang w:val="pt-PT"/>
        </w:rPr>
        <w:t xml:space="preserve"> </w:t>
      </w:r>
      <w:r w:rsidR="00885488" w:rsidRPr="005A362F">
        <w:rPr>
          <w:rStyle w:val="Incipit"/>
          <w:lang w:val="pt-PT"/>
        </w:rPr>
        <w:t>omnem</w:t>
      </w:r>
      <w:r w:rsidR="005A362F" w:rsidRPr="00BE7D55">
        <w:rPr>
          <w:i/>
          <w:lang w:val="pt-PT"/>
        </w:rPr>
        <w:t xml:space="preserve"> </w:t>
      </w:r>
      <w:r w:rsidR="00885488" w:rsidRPr="005A362F">
        <w:rPr>
          <w:rStyle w:val="Incipit"/>
          <w:lang w:val="pt-PT"/>
        </w:rPr>
        <w:t>terram</w:t>
      </w:r>
      <w:r w:rsidR="00885488" w:rsidRPr="00B779A9">
        <w:rPr>
          <w:lang w:val="pt-PT"/>
        </w:rPr>
        <w:t xml:space="preserve">. AM </w:t>
      </w:r>
      <w:r w:rsidR="00FA3B56" w:rsidRPr="005A362F">
        <w:rPr>
          <w:rStyle w:val="Incipit"/>
          <w:lang w:val="pt-PT"/>
        </w:rPr>
        <w:t>Simo</w:t>
      </w:r>
      <w:r w:rsidR="00885488" w:rsidRPr="005A362F">
        <w:rPr>
          <w:rStyle w:val="Incipit"/>
          <w:lang w:val="pt-PT"/>
        </w:rPr>
        <w:t>n</w:t>
      </w:r>
      <w:r w:rsidR="005A362F" w:rsidRPr="00BE7D55">
        <w:rPr>
          <w:i/>
          <w:lang w:val="pt-PT"/>
        </w:rPr>
        <w:t xml:space="preserve"> </w:t>
      </w:r>
      <w:r w:rsidR="00885488" w:rsidRPr="005A362F">
        <w:rPr>
          <w:rStyle w:val="Incipit"/>
          <w:lang w:val="pt-PT"/>
        </w:rPr>
        <w:t>Bar</w:t>
      </w:r>
      <w:r w:rsidR="005A362F" w:rsidRPr="00BE7D55">
        <w:rPr>
          <w:i/>
          <w:lang w:val="pt-PT"/>
        </w:rPr>
        <w:t xml:space="preserve"> </w:t>
      </w:r>
      <w:r w:rsidR="0025625B" w:rsidRPr="005A362F">
        <w:rPr>
          <w:rStyle w:val="Incipit"/>
          <w:lang w:val="pt-PT"/>
        </w:rPr>
        <w:t>I</w:t>
      </w:r>
      <w:r w:rsidR="00885488" w:rsidRPr="005A362F">
        <w:rPr>
          <w:rStyle w:val="Incipit"/>
          <w:lang w:val="pt-PT"/>
        </w:rPr>
        <w:t>ona</w:t>
      </w:r>
      <w:r w:rsidR="005A362F" w:rsidRPr="00BE7D55">
        <w:rPr>
          <w:i/>
          <w:lang w:val="pt-PT"/>
        </w:rPr>
        <w:t xml:space="preserve"> </w:t>
      </w:r>
      <w:r w:rsidR="00885488" w:rsidRPr="005A362F">
        <w:rPr>
          <w:rStyle w:val="Incipit"/>
          <w:lang w:val="pt-PT"/>
        </w:rPr>
        <w:t>tu</w:t>
      </w:r>
      <w:r w:rsidR="005A362F" w:rsidRPr="00BE7D55">
        <w:rPr>
          <w:i/>
          <w:lang w:val="pt-PT"/>
        </w:rPr>
        <w:t xml:space="preserve"> </w:t>
      </w:r>
      <w:r w:rsidR="00702792" w:rsidRPr="005A362F">
        <w:rPr>
          <w:rStyle w:val="Incipit"/>
          <w:lang w:val="pt-PT"/>
        </w:rPr>
        <w:t>voc</w:t>
      </w:r>
      <w:r w:rsidR="00885488" w:rsidRPr="005A362F">
        <w:rPr>
          <w:rStyle w:val="Incipit"/>
          <w:lang w:val="pt-PT"/>
        </w:rPr>
        <w:t>aberis</w:t>
      </w:r>
      <w:r w:rsidR="005A362F" w:rsidRPr="00BE7D55">
        <w:rPr>
          <w:i/>
          <w:lang w:val="pt-PT"/>
        </w:rPr>
        <w:t xml:space="preserve"> </w:t>
      </w:r>
      <w:r w:rsidR="00885488" w:rsidRPr="005A362F">
        <w:rPr>
          <w:rStyle w:val="Incipit"/>
          <w:lang w:val="pt-PT"/>
        </w:rPr>
        <w:t>cephas</w:t>
      </w:r>
      <w:r w:rsidR="00DD1415">
        <w:rPr>
          <w:lang w:val="pt-PT"/>
        </w:rPr>
        <w:t>@</w:t>
      </w:r>
      <w:r w:rsidR="00DD1415" w:rsidRPr="00B779A9">
        <w:rPr>
          <w:lang w:val="pt-PT"/>
        </w:rPr>
        <w:t>119.</w:t>
      </w:r>
      <w:r w:rsidR="00885488" w:rsidRPr="00B779A9">
        <w:rPr>
          <w:lang w:val="pt-PT"/>
        </w:rPr>
        <w:t xml:space="preserve"> Suffragium de feria quod tunc est. Omissa antiphona super populum.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Omnium</w:t>
      </w:r>
      <w:r w:rsidR="005A362F" w:rsidRPr="00BE7D55">
        <w:rPr>
          <w:i/>
          <w:lang w:val="pt-PT"/>
        </w:rPr>
        <w:t xml:space="preserve"> </w:t>
      </w:r>
      <w:r w:rsidR="00885488" w:rsidRPr="005A362F">
        <w:rPr>
          <w:rStyle w:val="Incipit"/>
          <w:lang w:val="pt-PT"/>
        </w:rPr>
        <w:t>rerum</w:t>
      </w:r>
      <w:r w:rsidR="00885488" w:rsidRPr="00B779A9">
        <w:rPr>
          <w:lang w:val="pt-PT"/>
        </w:rPr>
        <w:t xml:space="preserve">. </w:t>
      </w:r>
      <w:r w:rsidR="00A36503" w:rsidRPr="00B779A9">
        <w:rPr>
          <w:lang w:val="pt-PT"/>
        </w:rPr>
        <w:t xml:space="preserve">[BD] </w:t>
      </w:r>
      <w:r w:rsidR="005F6F99" w:rsidRPr="005A362F">
        <w:rPr>
          <w:rStyle w:val="Incipit"/>
          <w:lang w:val="pt-PT"/>
        </w:rPr>
        <w:t>Benedicamus</w:t>
      </w:r>
      <w:r w:rsidR="00A36503" w:rsidRPr="00B779A9">
        <w:rPr>
          <w:lang w:val="pt-PT"/>
        </w:rPr>
        <w:t xml:space="preserve"> de</w:t>
      </w:r>
      <w:r w:rsidR="00885488" w:rsidRPr="00B779A9">
        <w:rPr>
          <w:lang w:val="pt-PT"/>
        </w:rPr>
        <w:t xml:space="preserve"> apostolis.</w:t>
      </w:r>
    </w:p>
    <w:p w:rsidR="00C2680C" w:rsidRDefault="00350ECD" w:rsidP="00415109">
      <w:pPr>
        <w:rPr>
          <w:lang w:val="pt-PT"/>
        </w:rPr>
      </w:pPr>
      <w:r w:rsidRPr="00BC2E91">
        <w:rPr>
          <w:rStyle w:val="Time1"/>
          <w:lang w:val="pt-PT"/>
        </w:rPr>
        <w:t>Ad completorium</w:t>
      </w:r>
      <w:r w:rsidR="00885488" w:rsidRPr="00B779A9">
        <w:rPr>
          <w:lang w:val="pt-PT"/>
        </w:rPr>
        <w:t xml:space="preserve"> </w:t>
      </w:r>
      <w:r w:rsidR="00C2680C">
        <w:rPr>
          <w:lang w:val="pt-PT"/>
        </w:rPr>
        <w:t>hymnus, s</w:t>
      </w:r>
      <w:r w:rsidR="00885488" w:rsidRPr="00B779A9">
        <w:rPr>
          <w:lang w:val="pt-PT"/>
        </w:rPr>
        <w:t xml:space="preserve">i fuerit ante dominicam </w:t>
      </w:r>
      <w:r w:rsidR="00F87062">
        <w:rPr>
          <w:lang w:val="pt-PT"/>
        </w:rPr>
        <w:t xml:space="preserve">[IN] </w:t>
      </w:r>
      <w:r w:rsidR="00885488" w:rsidRPr="00BC2E91">
        <w:rPr>
          <w:rStyle w:val="Incipit"/>
          <w:lang w:val="pt-PT"/>
        </w:rPr>
        <w:t>In</w:t>
      </w:r>
      <w:r w:rsidR="00702792" w:rsidRPr="00BC2E91">
        <w:rPr>
          <w:rStyle w:val="Incipit"/>
          <w:lang w:val="pt-PT"/>
        </w:rPr>
        <w:t>voc</w:t>
      </w:r>
      <w:r w:rsidR="00885488" w:rsidRPr="00BC2E91">
        <w:rPr>
          <w:rStyle w:val="Incipit"/>
          <w:lang w:val="pt-PT"/>
        </w:rPr>
        <w:t>avit</w:t>
      </w:r>
      <w:r w:rsidR="00885488" w:rsidRPr="00B779A9">
        <w:rPr>
          <w:lang w:val="pt-PT"/>
        </w:rPr>
        <w:t xml:space="preserve"> </w:t>
      </w:r>
      <w:r w:rsidR="00C2680C">
        <w:rPr>
          <w:lang w:val="pt-PT"/>
        </w:rPr>
        <w:t>[</w:t>
      </w:r>
      <w:r w:rsidR="00885488" w:rsidRPr="00B779A9">
        <w:rPr>
          <w:lang w:val="pt-PT"/>
        </w:rPr>
        <w:t>HY</w:t>
      </w:r>
      <w:r w:rsidR="00C2680C">
        <w:rPr>
          <w:lang w:val="pt-PT"/>
        </w:rPr>
        <w:t>]</w:t>
      </w:r>
      <w:r w:rsidR="00885488" w:rsidRPr="00B779A9">
        <w:rPr>
          <w:lang w:val="pt-PT"/>
        </w:rPr>
        <w:t xml:space="preserve"> </w:t>
      </w:r>
      <w:r w:rsidR="00885488" w:rsidRPr="005A362F">
        <w:rPr>
          <w:rStyle w:val="Incipit"/>
          <w:lang w:val="pt-PT"/>
        </w:rPr>
        <w:t>Iesu</w:t>
      </w:r>
      <w:r w:rsidR="005A362F" w:rsidRPr="00BE7D55">
        <w:rPr>
          <w:i/>
          <w:lang w:val="pt-PT"/>
        </w:rPr>
        <w:t xml:space="preserve"> </w:t>
      </w:r>
      <w:r w:rsidR="00885488" w:rsidRPr="005A362F">
        <w:rPr>
          <w:rStyle w:val="Incipit"/>
          <w:lang w:val="pt-PT"/>
        </w:rPr>
        <w:t>redemptor</w:t>
      </w:r>
      <w:r w:rsidR="005A362F" w:rsidRPr="00BE7D55">
        <w:rPr>
          <w:i/>
          <w:lang w:val="pt-PT"/>
        </w:rPr>
        <w:t xml:space="preserve"> </w:t>
      </w:r>
      <w:r w:rsidR="002332ED" w:rsidRPr="005A362F">
        <w:rPr>
          <w:rStyle w:val="Incipit"/>
          <w:lang w:val="pt-PT"/>
        </w:rPr>
        <w:t>saecul</w:t>
      </w:r>
      <w:r w:rsidR="00885488" w:rsidRPr="005A362F">
        <w:rPr>
          <w:rStyle w:val="Incipit"/>
          <w:lang w:val="pt-PT"/>
        </w:rPr>
        <w:t>i</w:t>
      </w:r>
      <w:r w:rsidR="00885488" w:rsidRPr="00B779A9">
        <w:rPr>
          <w:lang w:val="pt-PT"/>
        </w:rPr>
        <w:t xml:space="preserve">. </w:t>
      </w:r>
      <w:r w:rsidR="00885488" w:rsidRPr="00BC2E91">
        <w:rPr>
          <w:lang w:val="fr-FR"/>
        </w:rPr>
        <w:t xml:space="preserve">AD </w:t>
      </w:r>
      <w:r w:rsidR="00885488" w:rsidRPr="00BC2E91">
        <w:rPr>
          <w:rStyle w:val="Incipit"/>
          <w:lang w:val="fr-FR"/>
        </w:rPr>
        <w:t>Pacem</w:t>
      </w:r>
      <w:r w:rsidR="005A362F" w:rsidRPr="00BC2E91">
        <w:rPr>
          <w:i/>
          <w:lang w:val="fr-FR"/>
        </w:rPr>
        <w:t xml:space="preserve"> </w:t>
      </w:r>
      <w:r w:rsidR="00885488" w:rsidRPr="00BC2E91">
        <w:rPr>
          <w:rStyle w:val="Incipit"/>
          <w:lang w:val="fr-FR"/>
        </w:rPr>
        <w:t>tuam</w:t>
      </w:r>
      <w:r w:rsidR="00885488" w:rsidRPr="00BC2E91">
        <w:rPr>
          <w:lang w:val="fr-FR"/>
        </w:rPr>
        <w:t xml:space="preserve">. Si fuerit post </w:t>
      </w:r>
      <w:r w:rsidR="00F87062" w:rsidRPr="00BC2E91">
        <w:rPr>
          <w:lang w:val="fr-FR"/>
        </w:rPr>
        <w:t xml:space="preserve">[IN] </w:t>
      </w:r>
      <w:r w:rsidR="00F87062" w:rsidRPr="00BC2E91">
        <w:rPr>
          <w:rStyle w:val="Incipit"/>
          <w:lang w:val="fr-FR"/>
        </w:rPr>
        <w:t>Invocavit</w:t>
      </w:r>
      <w:r w:rsidR="005A362F" w:rsidRPr="00BC2E91">
        <w:rPr>
          <w:i/>
          <w:lang w:val="fr-FR"/>
        </w:rPr>
        <w:t xml:space="preserve"> </w:t>
      </w:r>
      <w:r w:rsidR="00885488" w:rsidRPr="00BC2E91">
        <w:rPr>
          <w:lang w:val="fr-FR"/>
        </w:rPr>
        <w:t xml:space="preserve">HY </w:t>
      </w:r>
      <w:r w:rsidR="00885488" w:rsidRPr="00BC2E91">
        <w:rPr>
          <w:rStyle w:val="Incipit"/>
          <w:lang w:val="fr-FR"/>
        </w:rPr>
        <w:t>Christe</w:t>
      </w:r>
      <w:r w:rsidR="005A362F" w:rsidRPr="00BC2E91">
        <w:rPr>
          <w:i/>
          <w:lang w:val="fr-FR"/>
        </w:rPr>
        <w:t xml:space="preserve"> </w:t>
      </w:r>
      <w:r w:rsidR="00885488" w:rsidRPr="00BC2E91">
        <w:rPr>
          <w:rStyle w:val="Incipit"/>
          <w:lang w:val="fr-FR"/>
        </w:rPr>
        <w:t>qui</w:t>
      </w:r>
      <w:r w:rsidR="005A362F" w:rsidRPr="00BC2E91">
        <w:rPr>
          <w:i/>
          <w:lang w:val="fr-FR"/>
        </w:rPr>
        <w:t xml:space="preserve"> </w:t>
      </w:r>
      <w:r w:rsidR="00885488" w:rsidRPr="00BC2E91">
        <w:rPr>
          <w:rStyle w:val="Incipit"/>
          <w:lang w:val="fr-FR"/>
        </w:rPr>
        <w:t>lux</w:t>
      </w:r>
      <w:r w:rsidR="005A362F" w:rsidRPr="00BC2E91">
        <w:rPr>
          <w:i/>
          <w:lang w:val="fr-FR"/>
        </w:rPr>
        <w:t xml:space="preserve"> </w:t>
      </w:r>
      <w:r w:rsidR="00885488" w:rsidRPr="00BC2E91">
        <w:rPr>
          <w:rStyle w:val="Incipit"/>
          <w:lang w:val="fr-FR"/>
        </w:rPr>
        <w:t>es</w:t>
      </w:r>
      <w:r w:rsidR="00885488" w:rsidRPr="00BC2E91">
        <w:rPr>
          <w:lang w:val="fr-FR"/>
        </w:rPr>
        <w:t xml:space="preserve">. </w:t>
      </w:r>
      <w:r w:rsidR="00885488" w:rsidRPr="00B779A9">
        <w:rPr>
          <w:lang w:val="pt-PT"/>
        </w:rPr>
        <w:t xml:space="preserve">AD </w:t>
      </w:r>
      <w:r w:rsidR="00885488" w:rsidRPr="005A362F">
        <w:rPr>
          <w:rStyle w:val="Incipit"/>
          <w:lang w:val="pt-PT"/>
        </w:rPr>
        <w:t>Vigilate</w:t>
      </w:r>
      <w:r w:rsidR="005A362F" w:rsidRPr="00BE7D55">
        <w:rPr>
          <w:i/>
          <w:lang w:val="pt-PT"/>
        </w:rPr>
        <w:t xml:space="preserve"> </w:t>
      </w:r>
      <w:r w:rsidR="00885488" w:rsidRPr="005A362F">
        <w:rPr>
          <w:rStyle w:val="Incipit"/>
          <w:lang w:val="pt-PT"/>
        </w:rPr>
        <w:t>omnes</w:t>
      </w:r>
      <w:r w:rsidR="00885488" w:rsidRPr="00B779A9">
        <w:rPr>
          <w:lang w:val="pt-PT"/>
        </w:rPr>
        <w:t xml:space="preserve"> 120 ex </w:t>
      </w:r>
      <w:r w:rsidR="00885488" w:rsidRPr="00BC2E91">
        <w:rPr>
          <w:rStyle w:val="Funktion"/>
          <w:lang w:val="pt-PT"/>
        </w:rPr>
        <w:t>summo antiphonario</w:t>
      </w:r>
      <w:r w:rsidR="00885488" w:rsidRPr="00B779A9">
        <w:rPr>
          <w:lang w:val="pt-PT"/>
        </w:rPr>
        <w:t>.</w:t>
      </w:r>
      <w:r w:rsidR="00A36503" w:rsidRPr="00B779A9">
        <w:rPr>
          <w:lang w:val="pt-PT"/>
        </w:rPr>
        <w:t xml:space="preserve"> </w:t>
      </w:r>
    </w:p>
    <w:p w:rsidR="00885488" w:rsidRPr="00B779A9" w:rsidRDefault="00A36503" w:rsidP="00415109">
      <w:pPr>
        <w:rPr>
          <w:lang w:val="pt-PT"/>
        </w:rPr>
      </w:pPr>
      <w:r w:rsidRPr="00B779A9">
        <w:rPr>
          <w:lang w:val="pt-PT"/>
        </w:rPr>
        <w:t>(178v)</w:t>
      </w:r>
      <w:r w:rsidR="00C2680C">
        <w:rPr>
          <w:lang w:val="pt-PT"/>
        </w:rPr>
        <w:t xml:space="preserve"> </w:t>
      </w:r>
      <w:r w:rsidR="00885488" w:rsidRPr="00BC2E91">
        <w:rPr>
          <w:rStyle w:val="Time1"/>
          <w:lang w:val="pt-PT"/>
        </w:rPr>
        <w:t>A</w:t>
      </w:r>
      <w:r w:rsidR="00350ECD" w:rsidRPr="00BC2E91">
        <w:rPr>
          <w:rStyle w:val="Time1"/>
          <w:lang w:val="pt-PT"/>
        </w:rPr>
        <w:t>d matutinum</w:t>
      </w:r>
      <w:r w:rsidR="00350ECD">
        <w:rPr>
          <w:lang w:val="pt-PT"/>
        </w:rPr>
        <w:t xml:space="preserve"> </w:t>
      </w:r>
      <w:r w:rsidR="00885488" w:rsidRPr="00B779A9">
        <w:rPr>
          <w:lang w:val="pt-PT"/>
        </w:rPr>
        <w:t>I</w:t>
      </w:r>
      <w:r w:rsidRPr="00B779A9">
        <w:rPr>
          <w:lang w:val="pt-PT"/>
        </w:rPr>
        <w:t>N</w:t>
      </w:r>
      <w:r w:rsidR="00885488" w:rsidRPr="00B779A9">
        <w:rPr>
          <w:lang w:val="pt-PT"/>
        </w:rPr>
        <w:t xml:space="preserve">V </w:t>
      </w:r>
      <w:r w:rsidR="00885488" w:rsidRPr="00BC2E91">
        <w:rPr>
          <w:rStyle w:val="Incipit"/>
          <w:lang w:val="pt-PT"/>
        </w:rPr>
        <w:t>Regem regum adoremus dominum</w:t>
      </w:r>
      <w:r w:rsidR="00DD1415">
        <w:rPr>
          <w:lang w:val="pt-PT"/>
        </w:rPr>
        <w:t>@</w:t>
      </w:r>
      <w:r w:rsidR="00DD1415" w:rsidRPr="00B779A9">
        <w:rPr>
          <w:lang w:val="pt-PT"/>
        </w:rPr>
        <w:t>120.</w:t>
      </w:r>
      <w:r w:rsidR="00885488" w:rsidRPr="00B779A9">
        <w:rPr>
          <w:lang w:val="pt-PT"/>
        </w:rPr>
        <w:t xml:space="preserve"> HY </w:t>
      </w:r>
      <w:r w:rsidR="00885488" w:rsidRPr="00BC2E91">
        <w:rPr>
          <w:rStyle w:val="Incipit"/>
          <w:lang w:val="pt-PT"/>
        </w:rPr>
        <w:t>Petre pontifex inclite</w:t>
      </w:r>
      <w:r w:rsidR="00DD1415">
        <w:rPr>
          <w:lang w:val="pt-PT"/>
        </w:rPr>
        <w:t>@</w:t>
      </w:r>
      <w:r w:rsidR="00DD1415" w:rsidRPr="00B779A9">
        <w:rPr>
          <w:lang w:val="pt-PT"/>
        </w:rPr>
        <w:t>213.</w:t>
      </w:r>
    </w:p>
    <w:p w:rsidR="00885488" w:rsidRPr="003D0C23" w:rsidRDefault="00350ECD" w:rsidP="00415109">
      <w:pPr>
        <w:rPr>
          <w:lang w:val="fr-FR"/>
        </w:rPr>
      </w:pPr>
      <w:r w:rsidRPr="00BC2E91">
        <w:rPr>
          <w:rStyle w:val="Time2"/>
          <w:lang w:val="pt-PT"/>
        </w:rPr>
        <w:t>In primo nocturno</w:t>
      </w:r>
      <w:r w:rsidR="00885488" w:rsidRPr="00B779A9">
        <w:rPr>
          <w:lang w:val="pt-PT"/>
        </w:rPr>
        <w:t xml:space="preserve"> AN </w:t>
      </w:r>
      <w:r w:rsidR="00885488" w:rsidRPr="005A362F">
        <w:rPr>
          <w:rStyle w:val="Incipit"/>
          <w:lang w:val="pt-PT"/>
        </w:rPr>
        <w:t>Petrus</w:t>
      </w:r>
      <w:r w:rsidR="005A362F" w:rsidRPr="00BE7D55">
        <w:rPr>
          <w:i/>
          <w:lang w:val="pt-PT"/>
        </w:rPr>
        <w:t xml:space="preserve"> </w:t>
      </w:r>
      <w:r w:rsidR="00885488" w:rsidRPr="005A362F">
        <w:rPr>
          <w:rStyle w:val="Incipit"/>
          <w:lang w:val="pt-PT"/>
        </w:rPr>
        <w:t>et</w:t>
      </w:r>
      <w:r w:rsidR="005A362F" w:rsidRPr="00BE7D55">
        <w:rPr>
          <w:i/>
          <w:lang w:val="pt-PT"/>
        </w:rPr>
        <w:t xml:space="preserve"> </w:t>
      </w:r>
      <w:r w:rsidR="00885488" w:rsidRPr="005A362F">
        <w:rPr>
          <w:rStyle w:val="Incipit"/>
          <w:lang w:val="pt-PT"/>
        </w:rPr>
        <w:t>Ioannes</w:t>
      </w:r>
      <w:r w:rsidR="00885488" w:rsidRPr="00B779A9">
        <w:rPr>
          <w:lang w:val="pt-PT"/>
        </w:rPr>
        <w:t xml:space="preserve"> cum duabus </w:t>
      </w:r>
      <w:r w:rsidR="00BA24A1" w:rsidRPr="00B779A9">
        <w:rPr>
          <w:lang w:val="pt-PT"/>
        </w:rPr>
        <w:t>[</w:t>
      </w:r>
      <w:r w:rsidR="00885488" w:rsidRPr="00B779A9">
        <w:rPr>
          <w:lang w:val="pt-PT"/>
        </w:rPr>
        <w:t>sequentibus</w:t>
      </w:r>
      <w:r w:rsidR="00BA24A1" w:rsidRPr="00B779A9">
        <w:rPr>
          <w:lang w:val="pt-PT"/>
        </w:rPr>
        <w:t>]</w:t>
      </w:r>
      <w:r w:rsidR="00885488" w:rsidRPr="00B779A9">
        <w:rPr>
          <w:lang w:val="pt-PT"/>
        </w:rPr>
        <w:t xml:space="preserve">. PS </w:t>
      </w:r>
      <w:r w:rsidR="00885488" w:rsidRPr="005A362F">
        <w:rPr>
          <w:rStyle w:val="Incipit"/>
          <w:lang w:val="pt-PT"/>
        </w:rPr>
        <w:t>Caeli</w:t>
      </w:r>
      <w:r w:rsidR="005A362F" w:rsidRPr="00BE7D55">
        <w:rPr>
          <w:i/>
          <w:lang w:val="pt-PT"/>
        </w:rPr>
        <w:t xml:space="preserve"> </w:t>
      </w:r>
      <w:r w:rsidR="00885488" w:rsidRPr="005A362F">
        <w:rPr>
          <w:rStyle w:val="Incipit"/>
          <w:lang w:val="pt-PT"/>
        </w:rPr>
        <w:t>enarrant</w:t>
      </w:r>
      <w:r w:rsidR="00794880" w:rsidRPr="005A362F">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5A362F">
        <w:rPr>
          <w:rStyle w:val="Incipit"/>
          <w:lang w:val="pt-PT"/>
        </w:rPr>
        <w:t>Benedicam</w:t>
      </w:r>
      <w:r w:rsidR="00794880" w:rsidRPr="005A362F">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5A362F">
        <w:rPr>
          <w:rStyle w:val="Incipit"/>
          <w:lang w:val="pt-PT"/>
        </w:rPr>
        <w:t>Eructavit</w:t>
      </w:r>
      <w:r w:rsidR="00885488" w:rsidRPr="00B779A9">
        <w:rPr>
          <w:lang w:val="pt-PT"/>
        </w:rPr>
        <w:t xml:space="preserve">. VS </w:t>
      </w:r>
      <w:r w:rsidR="00885488" w:rsidRPr="005A362F">
        <w:rPr>
          <w:rStyle w:val="Incipit"/>
          <w:lang w:val="pt-PT"/>
        </w:rPr>
        <w:t>In</w:t>
      </w:r>
      <w:r w:rsidR="005A362F" w:rsidRPr="00BE7D55">
        <w:rPr>
          <w:i/>
          <w:lang w:val="pt-PT"/>
        </w:rPr>
        <w:t xml:space="preserve"> </w:t>
      </w:r>
      <w:r w:rsidR="00885488" w:rsidRPr="005A362F">
        <w:rPr>
          <w:rStyle w:val="Incipit"/>
          <w:lang w:val="pt-PT"/>
        </w:rPr>
        <w:t>omnem</w:t>
      </w:r>
      <w:r w:rsidR="005A362F" w:rsidRPr="00BE7D55">
        <w:rPr>
          <w:i/>
          <w:lang w:val="pt-PT"/>
        </w:rPr>
        <w:t xml:space="preserve"> </w:t>
      </w:r>
      <w:r w:rsidR="00885488" w:rsidRPr="005A362F">
        <w:rPr>
          <w:rStyle w:val="Incipit"/>
          <w:lang w:val="pt-PT"/>
        </w:rPr>
        <w:t>terram</w:t>
      </w:r>
      <w:r w:rsidR="00FB534B" w:rsidRPr="00B779A9">
        <w:rPr>
          <w:lang w:val="pt-PT"/>
        </w:rPr>
        <w:t xml:space="preserve">. </w:t>
      </w:r>
      <w:r w:rsidR="00AE2929" w:rsidRPr="003D0C23">
        <w:rPr>
          <w:lang w:val="fr-FR"/>
        </w:rPr>
        <w:t>Lectiones quaere in vo</w:t>
      </w:r>
      <w:r w:rsidR="008D25E9" w:rsidRPr="003D0C23">
        <w:rPr>
          <w:lang w:val="fr-FR"/>
        </w:rPr>
        <w:t>lumine de sanctis circa initium</w:t>
      </w:r>
      <w:r w:rsidR="00AE2929" w:rsidRPr="003D0C23">
        <w:rPr>
          <w:lang w:val="fr-FR"/>
        </w:rPr>
        <w:t xml:space="preserve"> [</w:t>
      </w:r>
      <w:r w:rsidR="00FB534B" w:rsidRPr="003D0C23">
        <w:rPr>
          <w:lang w:val="fr-FR"/>
        </w:rPr>
        <w:t>LS</w:t>
      </w:r>
      <w:r w:rsidR="00AE2929" w:rsidRPr="003D0C23">
        <w:rPr>
          <w:lang w:val="fr-FR"/>
        </w:rPr>
        <w:t>]</w:t>
      </w:r>
      <w:r w:rsidR="00885488" w:rsidRPr="003D0C23">
        <w:rPr>
          <w:lang w:val="fr-FR"/>
        </w:rPr>
        <w:t xml:space="preserve"> </w:t>
      </w:r>
      <w:r w:rsidR="00885488" w:rsidRPr="003D0C23">
        <w:rPr>
          <w:rStyle w:val="Incipit"/>
          <w:lang w:val="fr-FR"/>
        </w:rPr>
        <w:t>Institutio</w:t>
      </w:r>
      <w:r w:rsidR="005A362F" w:rsidRPr="003D0C23">
        <w:rPr>
          <w:i/>
          <w:lang w:val="fr-FR"/>
        </w:rPr>
        <w:t xml:space="preserve"> </w:t>
      </w:r>
      <w:r w:rsidR="00885488" w:rsidRPr="003D0C23">
        <w:rPr>
          <w:rStyle w:val="Incipit"/>
          <w:lang w:val="fr-FR"/>
        </w:rPr>
        <w:t>huius</w:t>
      </w:r>
      <w:r w:rsidR="005A362F" w:rsidRPr="003D0C23">
        <w:rPr>
          <w:i/>
          <w:lang w:val="fr-FR"/>
        </w:rPr>
        <w:t xml:space="preserve"> </w:t>
      </w:r>
      <w:r w:rsidR="00885488" w:rsidRPr="003D0C23">
        <w:rPr>
          <w:rStyle w:val="Incipit"/>
          <w:lang w:val="fr-FR"/>
        </w:rPr>
        <w:t>so</w:t>
      </w:r>
      <w:r w:rsidR="00161546" w:rsidRPr="003D0C23">
        <w:rPr>
          <w:rStyle w:val="Incipit"/>
          <w:lang w:val="fr-FR"/>
        </w:rPr>
        <w:t>l</w:t>
      </w:r>
      <w:r w:rsidR="00885488" w:rsidRPr="003D0C23">
        <w:rPr>
          <w:rStyle w:val="Incipit"/>
          <w:lang w:val="fr-FR"/>
        </w:rPr>
        <w:t>lemnitatis</w:t>
      </w:r>
      <w:r w:rsidR="00885488" w:rsidRPr="003D0C23">
        <w:rPr>
          <w:lang w:val="fr-FR"/>
        </w:rPr>
        <w:t xml:space="preserve"> etc. RP </w:t>
      </w:r>
      <w:r w:rsidR="00FA3B56" w:rsidRPr="003D0C23">
        <w:rPr>
          <w:rStyle w:val="Incipit"/>
          <w:lang w:val="fr-FR"/>
        </w:rPr>
        <w:t>Simo</w:t>
      </w:r>
      <w:r w:rsidR="00885488" w:rsidRPr="003D0C23">
        <w:rPr>
          <w:rStyle w:val="Incipit"/>
          <w:lang w:val="fr-FR"/>
        </w:rPr>
        <w:t>n</w:t>
      </w:r>
      <w:r w:rsidR="005A362F" w:rsidRPr="003D0C23">
        <w:rPr>
          <w:i/>
          <w:lang w:val="fr-FR"/>
        </w:rPr>
        <w:t xml:space="preserve"> </w:t>
      </w:r>
      <w:r w:rsidR="00885488" w:rsidRPr="003D0C23">
        <w:rPr>
          <w:rStyle w:val="Incipit"/>
          <w:lang w:val="fr-FR"/>
        </w:rPr>
        <w:t>Petre</w:t>
      </w:r>
      <w:r w:rsidR="00885488" w:rsidRPr="003D0C23">
        <w:rPr>
          <w:lang w:val="fr-FR"/>
        </w:rPr>
        <w:t xml:space="preserve">. </w:t>
      </w:r>
      <w:r w:rsidR="00BA24A1" w:rsidRPr="003D0C23">
        <w:rPr>
          <w:lang w:val="fr-FR"/>
        </w:rPr>
        <w:t>[</w:t>
      </w:r>
      <w:r w:rsidR="00885488" w:rsidRPr="003D0C23">
        <w:rPr>
          <w:lang w:val="fr-FR"/>
        </w:rPr>
        <w:t>RP</w:t>
      </w:r>
      <w:r w:rsidR="00BA24A1" w:rsidRPr="003D0C23">
        <w:rPr>
          <w:lang w:val="fr-FR"/>
        </w:rPr>
        <w:t>]</w:t>
      </w:r>
      <w:r w:rsidR="00885488" w:rsidRPr="003D0C23">
        <w:rPr>
          <w:lang w:val="fr-FR"/>
        </w:rPr>
        <w:t xml:space="preserve"> </w:t>
      </w:r>
      <w:r w:rsidR="00885488" w:rsidRPr="003D0C23">
        <w:rPr>
          <w:rStyle w:val="Incipit"/>
          <w:lang w:val="fr-FR"/>
        </w:rPr>
        <w:t>Si</w:t>
      </w:r>
      <w:r w:rsidR="005A362F" w:rsidRPr="003D0C23">
        <w:rPr>
          <w:i/>
          <w:lang w:val="fr-FR"/>
        </w:rPr>
        <w:t xml:space="preserve"> </w:t>
      </w:r>
      <w:r w:rsidR="00885488" w:rsidRPr="003D0C23">
        <w:rPr>
          <w:rStyle w:val="Incipit"/>
          <w:lang w:val="fr-FR"/>
        </w:rPr>
        <w:t>diligis</w:t>
      </w:r>
      <w:r w:rsidR="00794880" w:rsidRPr="003D0C23">
        <w:rPr>
          <w:lang w:val="fr-FR"/>
        </w:rPr>
        <w:t xml:space="preserve">. </w:t>
      </w:r>
      <w:r w:rsidR="00BA24A1" w:rsidRPr="003D0C23">
        <w:rPr>
          <w:lang w:val="fr-FR"/>
        </w:rPr>
        <w:t>[</w:t>
      </w:r>
      <w:r w:rsidR="00885488" w:rsidRPr="003D0C23">
        <w:rPr>
          <w:lang w:val="fr-FR"/>
        </w:rPr>
        <w:t>RP</w:t>
      </w:r>
      <w:r w:rsidR="00BA24A1" w:rsidRPr="003D0C23">
        <w:rPr>
          <w:lang w:val="fr-FR"/>
        </w:rPr>
        <w:t>]</w:t>
      </w:r>
      <w:r w:rsidR="00885488" w:rsidRPr="003D0C23">
        <w:rPr>
          <w:lang w:val="fr-FR"/>
        </w:rPr>
        <w:t xml:space="preserve"> </w:t>
      </w:r>
      <w:r w:rsidR="00885488" w:rsidRPr="003D0C23">
        <w:rPr>
          <w:rStyle w:val="Incipit"/>
          <w:lang w:val="fr-FR"/>
        </w:rPr>
        <w:t>Tu</w:t>
      </w:r>
      <w:r w:rsidR="005A362F" w:rsidRPr="003D0C23">
        <w:rPr>
          <w:i/>
          <w:lang w:val="fr-FR"/>
        </w:rPr>
        <w:t xml:space="preserve"> </w:t>
      </w:r>
      <w:r w:rsidR="00885488" w:rsidRPr="003D0C23">
        <w:rPr>
          <w:rStyle w:val="Incipit"/>
          <w:lang w:val="fr-FR"/>
        </w:rPr>
        <w:t>es</w:t>
      </w:r>
      <w:r w:rsidR="005A362F" w:rsidRPr="003D0C23">
        <w:rPr>
          <w:i/>
          <w:lang w:val="fr-FR"/>
        </w:rPr>
        <w:t xml:space="preserve"> </w:t>
      </w:r>
      <w:r w:rsidR="00885488" w:rsidRPr="003D0C23">
        <w:rPr>
          <w:rStyle w:val="Incipit"/>
          <w:lang w:val="fr-FR"/>
        </w:rPr>
        <w:t>Petrus</w:t>
      </w:r>
      <w:r w:rsidR="00885488" w:rsidRPr="003D0C23">
        <w:rPr>
          <w:lang w:val="fr-FR"/>
        </w:rPr>
        <w:t>.</w:t>
      </w:r>
    </w:p>
    <w:p w:rsidR="00885488" w:rsidRPr="00B779A9" w:rsidRDefault="00350ECD" w:rsidP="00415109">
      <w:pPr>
        <w:rPr>
          <w:lang w:val="pt-PT"/>
        </w:rPr>
      </w:pPr>
      <w:r w:rsidRPr="003D0C23">
        <w:rPr>
          <w:rStyle w:val="Time2"/>
          <w:lang w:val="fr-FR"/>
        </w:rPr>
        <w:t>In secundo nocturno</w:t>
      </w:r>
      <w:r w:rsidR="00885488" w:rsidRPr="003D0C23">
        <w:rPr>
          <w:lang w:val="fr-FR"/>
        </w:rPr>
        <w:t xml:space="preserve"> AN </w:t>
      </w:r>
      <w:r w:rsidR="00885488" w:rsidRPr="003D0C23">
        <w:rPr>
          <w:rStyle w:val="Incipit"/>
          <w:lang w:val="fr-FR"/>
        </w:rPr>
        <w:t>In nomine Iesu Christi</w:t>
      </w:r>
      <w:r w:rsidR="00885488" w:rsidRPr="003D0C23">
        <w:rPr>
          <w:lang w:val="fr-FR"/>
        </w:rPr>
        <w:t xml:space="preserve"> cum duabus </w:t>
      </w:r>
      <w:r w:rsidR="00BA24A1" w:rsidRPr="003D0C23">
        <w:rPr>
          <w:lang w:val="fr-FR"/>
        </w:rPr>
        <w:t>[</w:t>
      </w:r>
      <w:r w:rsidR="00885488" w:rsidRPr="003D0C23">
        <w:rPr>
          <w:lang w:val="fr-FR"/>
        </w:rPr>
        <w:t>sequentibus</w:t>
      </w:r>
      <w:r w:rsidR="00BA24A1" w:rsidRPr="003D0C23">
        <w:rPr>
          <w:lang w:val="fr-FR"/>
        </w:rPr>
        <w:t>]</w:t>
      </w:r>
      <w:r w:rsidR="00885488" w:rsidRPr="003D0C23">
        <w:rPr>
          <w:lang w:val="fr-FR"/>
        </w:rPr>
        <w:t xml:space="preserve">. PS </w:t>
      </w:r>
      <w:r w:rsidR="00885488" w:rsidRPr="003D0C23">
        <w:rPr>
          <w:rStyle w:val="Incipit"/>
          <w:lang w:val="fr-FR"/>
        </w:rPr>
        <w:t>Omnes gentes</w:t>
      </w:r>
      <w:r w:rsidR="00885488" w:rsidRPr="003D0C23">
        <w:rPr>
          <w:lang w:val="fr-FR"/>
        </w:rPr>
        <w:t xml:space="preserve">. </w:t>
      </w:r>
      <w:r w:rsidR="00BA24A1" w:rsidRPr="003D0C23">
        <w:rPr>
          <w:lang w:val="fr-FR"/>
        </w:rPr>
        <w:t>[</w:t>
      </w:r>
      <w:r w:rsidR="00885488" w:rsidRPr="003D0C23">
        <w:rPr>
          <w:lang w:val="fr-FR"/>
        </w:rPr>
        <w:t>PS</w:t>
      </w:r>
      <w:r w:rsidR="00BA24A1" w:rsidRPr="003D0C23">
        <w:rPr>
          <w:lang w:val="fr-FR"/>
        </w:rPr>
        <w:t>]</w:t>
      </w:r>
      <w:r w:rsidR="00885488" w:rsidRPr="003D0C23">
        <w:rPr>
          <w:lang w:val="fr-FR"/>
        </w:rPr>
        <w:t xml:space="preserve"> </w:t>
      </w:r>
      <w:r w:rsidR="0025625B" w:rsidRPr="003D0C23">
        <w:rPr>
          <w:rStyle w:val="Incipit"/>
          <w:lang w:val="fr-FR"/>
        </w:rPr>
        <w:t>Exaudi deus depr</w:t>
      </w:r>
      <w:r w:rsidR="00885488" w:rsidRPr="003D0C23">
        <w:rPr>
          <w:rStyle w:val="Incipit"/>
          <w:lang w:val="fr-FR"/>
        </w:rPr>
        <w:t>ecationem</w:t>
      </w:r>
      <w:r w:rsidR="00885488" w:rsidRPr="003D0C23">
        <w:rPr>
          <w:lang w:val="fr-FR"/>
        </w:rPr>
        <w:t xml:space="preserve">. </w:t>
      </w:r>
      <w:r w:rsidR="00BA24A1" w:rsidRPr="003D0C23">
        <w:rPr>
          <w:lang w:val="fr-FR"/>
        </w:rPr>
        <w:t>[</w:t>
      </w:r>
      <w:r w:rsidR="00885488" w:rsidRPr="003D0C23">
        <w:rPr>
          <w:lang w:val="fr-FR"/>
        </w:rPr>
        <w:t>PS</w:t>
      </w:r>
      <w:r w:rsidR="00BA24A1" w:rsidRPr="003D0C23">
        <w:rPr>
          <w:lang w:val="fr-FR"/>
        </w:rPr>
        <w:t>]</w:t>
      </w:r>
      <w:r w:rsidR="00885488" w:rsidRPr="003D0C23">
        <w:rPr>
          <w:lang w:val="fr-FR"/>
        </w:rPr>
        <w:t xml:space="preserve"> </w:t>
      </w:r>
      <w:r w:rsidR="00885488" w:rsidRPr="003D0C23">
        <w:rPr>
          <w:rStyle w:val="Incipit"/>
          <w:lang w:val="fr-FR"/>
        </w:rPr>
        <w:t>Exaudi deus orationem</w:t>
      </w:r>
      <w:r w:rsidR="00885488" w:rsidRPr="003D0C23">
        <w:rPr>
          <w:lang w:val="fr-FR"/>
        </w:rPr>
        <w:t xml:space="preserve">. VS </w:t>
      </w:r>
      <w:r w:rsidR="00885488" w:rsidRPr="003D0C23">
        <w:rPr>
          <w:rStyle w:val="Incipit"/>
          <w:lang w:val="fr-FR"/>
        </w:rPr>
        <w:t>Constitues eos</w:t>
      </w:r>
      <w:r w:rsidR="00885488" w:rsidRPr="003D0C23">
        <w:rPr>
          <w:lang w:val="fr-FR"/>
        </w:rPr>
        <w:t xml:space="preserve">. </w:t>
      </w:r>
      <w:r w:rsidR="00885488" w:rsidRPr="00B779A9">
        <w:rPr>
          <w:lang w:val="pt-PT"/>
        </w:rPr>
        <w:t xml:space="preserve">RP </w:t>
      </w:r>
      <w:r w:rsidR="00885488" w:rsidRPr="00BC2E91">
        <w:rPr>
          <w:rStyle w:val="Incipit"/>
          <w:lang w:val="pt-PT"/>
        </w:rPr>
        <w:t>Domine si tu es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Surge Petre</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Tu es pastor</w:t>
      </w:r>
      <w:r w:rsidR="00885488" w:rsidRPr="00B779A9">
        <w:rPr>
          <w:lang w:val="pt-PT"/>
        </w:rPr>
        <w:t>.</w:t>
      </w:r>
    </w:p>
    <w:p w:rsidR="00885488" w:rsidRPr="00B779A9" w:rsidRDefault="00350ECD" w:rsidP="00415109">
      <w:pPr>
        <w:rPr>
          <w:lang w:val="pt-PT"/>
        </w:rPr>
      </w:pPr>
      <w:r w:rsidRPr="00BC2E91">
        <w:rPr>
          <w:rStyle w:val="Time2"/>
          <w:lang w:val="pt-PT"/>
        </w:rPr>
        <w:t>In tertio nocturno</w:t>
      </w:r>
      <w:r w:rsidR="00885488" w:rsidRPr="00B779A9">
        <w:rPr>
          <w:lang w:val="pt-PT"/>
        </w:rPr>
        <w:t xml:space="preserve"> AN </w:t>
      </w:r>
      <w:r w:rsidR="00885488" w:rsidRPr="00BC2E91">
        <w:rPr>
          <w:rStyle w:val="Incipit"/>
          <w:lang w:val="pt-PT"/>
        </w:rPr>
        <w:t xml:space="preserve">Petrus autem </w:t>
      </w:r>
      <w:r w:rsidR="001B7479" w:rsidRPr="00BC2E91">
        <w:rPr>
          <w:rStyle w:val="Incipit"/>
          <w:lang w:val="pt-PT"/>
        </w:rPr>
        <w:t>serva</w:t>
      </w:r>
      <w:r w:rsidR="00885488" w:rsidRPr="00BC2E91">
        <w:rPr>
          <w:rStyle w:val="Incipit"/>
          <w:lang w:val="pt-PT"/>
        </w:rPr>
        <w:t>batur</w:t>
      </w:r>
      <w:r w:rsidR="00885488" w:rsidRPr="00B779A9">
        <w:rPr>
          <w:lang w:val="pt-PT"/>
        </w:rPr>
        <w:t xml:space="preserve"> cum duabus </w:t>
      </w:r>
      <w:r w:rsidR="00BA24A1" w:rsidRPr="00B779A9">
        <w:rPr>
          <w:lang w:val="pt-PT"/>
        </w:rPr>
        <w:t>[</w:t>
      </w:r>
      <w:r w:rsidR="00885488" w:rsidRPr="00B779A9">
        <w:rPr>
          <w:lang w:val="pt-PT"/>
        </w:rPr>
        <w:t>sequentibus</w:t>
      </w:r>
      <w:r w:rsidR="00BA24A1" w:rsidRPr="00B779A9">
        <w:rPr>
          <w:lang w:val="pt-PT"/>
        </w:rPr>
        <w:t>]</w:t>
      </w:r>
      <w:r w:rsidR="00885488" w:rsidRPr="00B779A9">
        <w:rPr>
          <w:lang w:val="pt-PT"/>
        </w:rPr>
        <w:t xml:space="preserve">. </w:t>
      </w:r>
      <w:r w:rsidR="00885488" w:rsidRPr="00B779A9">
        <w:rPr>
          <w:lang w:val="fr-FR"/>
        </w:rPr>
        <w:t xml:space="preserve">PS </w:t>
      </w:r>
      <w:r w:rsidR="00885488" w:rsidRPr="00BC2E91">
        <w:rPr>
          <w:rStyle w:val="Incipit"/>
          <w:lang w:val="fr-FR"/>
        </w:rPr>
        <w:t>Confitebimur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Dominus regnavit exul</w:t>
      </w:r>
      <w:r w:rsidR="00FB534B" w:rsidRPr="00BC2E91">
        <w:rPr>
          <w:rStyle w:val="Incipit"/>
          <w:lang w:val="fr-FR"/>
        </w:rPr>
        <w:t>tet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Dominus regnavit irascantur</w:t>
      </w:r>
      <w:r w:rsidR="00885488" w:rsidRPr="00B779A9">
        <w:rPr>
          <w:lang w:val="fr-FR"/>
        </w:rPr>
        <w:t xml:space="preserve">. VS </w:t>
      </w:r>
      <w:r w:rsidR="00885488" w:rsidRPr="00BC2E91">
        <w:rPr>
          <w:rStyle w:val="Incipit"/>
          <w:lang w:val="fr-FR"/>
        </w:rPr>
        <w:t>Nimis honorati</w:t>
      </w:r>
      <w:r w:rsidR="00885488" w:rsidRPr="00B779A9">
        <w:rPr>
          <w:lang w:val="fr-FR"/>
        </w:rPr>
        <w:t xml:space="preserve">. EV </w:t>
      </w:r>
      <w:r w:rsidR="00885488" w:rsidRPr="00BC2E91">
        <w:rPr>
          <w:rStyle w:val="Incipit"/>
          <w:lang w:val="fr-FR"/>
        </w:rPr>
        <w:t>Venit Iesus in partes Cesareae</w:t>
      </w:r>
      <w:r w:rsidR="00885488" w:rsidRPr="00B779A9">
        <w:rPr>
          <w:lang w:val="fr-FR"/>
        </w:rPr>
        <w:t xml:space="preserve"> </w:t>
      </w:r>
      <w:r w:rsidR="008D35E3" w:rsidRPr="00B779A9">
        <w:rPr>
          <w:lang w:val="fr-FR"/>
        </w:rPr>
        <w:t>quaere</w:t>
      </w:r>
      <w:r w:rsidR="00885488" w:rsidRPr="00B779A9">
        <w:rPr>
          <w:lang w:val="fr-FR"/>
        </w:rPr>
        <w:t xml:space="preserve"> in volumine de sanctis in festi</w:t>
      </w:r>
      <w:r w:rsidR="00D66EA2" w:rsidRPr="00B779A9">
        <w:rPr>
          <w:lang w:val="fr-FR"/>
        </w:rPr>
        <w:t>vita</w:t>
      </w:r>
      <w:r w:rsidR="00885488" w:rsidRPr="00B779A9">
        <w:rPr>
          <w:lang w:val="fr-FR"/>
        </w:rPr>
        <w:t xml:space="preserve">te apostolorum Petri et Pauli. </w:t>
      </w:r>
      <w:r w:rsidR="00885488" w:rsidRPr="00B779A9">
        <w:rPr>
          <w:lang w:val="pt-PT"/>
        </w:rPr>
        <w:t xml:space="preserve">RP </w:t>
      </w:r>
      <w:r w:rsidR="00885488" w:rsidRPr="00BC2E91">
        <w:rPr>
          <w:rStyle w:val="Incipit"/>
          <w:lang w:val="pt-PT"/>
        </w:rPr>
        <w:t>Quem dicunt</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Ego pro te oravi</w:t>
      </w:r>
      <w:r w:rsidR="00885488" w:rsidRPr="00B779A9">
        <w:rPr>
          <w:lang w:val="pt-PT"/>
        </w:rPr>
        <w:t xml:space="preserve">. (179r)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Petre amas me</w:t>
      </w:r>
      <w:r w:rsidR="00885488" w:rsidRPr="00B779A9">
        <w:rPr>
          <w:lang w:val="pt-PT"/>
        </w:rPr>
        <w:t xml:space="preserve">. </w:t>
      </w:r>
      <w:r w:rsidR="00152A77" w:rsidRPr="00B779A9">
        <w:rPr>
          <w:lang w:val="pt-PT"/>
        </w:rPr>
        <w:t xml:space="preserve">[TD] </w:t>
      </w:r>
      <w:r w:rsidR="00885488" w:rsidRPr="00BC2E91">
        <w:rPr>
          <w:rStyle w:val="Incipit"/>
          <w:lang w:val="pt-PT"/>
        </w:rPr>
        <w:t>Te deum laudamus</w:t>
      </w:r>
      <w:r w:rsidR="00885488" w:rsidRPr="00B779A9">
        <w:rPr>
          <w:lang w:val="pt-PT"/>
        </w:rPr>
        <w:t xml:space="preserve"> </w:t>
      </w:r>
      <w:r w:rsidR="00E50C4C">
        <w:rPr>
          <w:lang w:val="pt-PT"/>
        </w:rPr>
        <w:t xml:space="preserve">dicitur. </w:t>
      </w:r>
      <w:r w:rsidR="00885488" w:rsidRPr="00B779A9">
        <w:rPr>
          <w:lang w:val="pt-PT"/>
        </w:rPr>
        <w:t>Sed si fuerit post septuagesimam subticetur.</w:t>
      </w:r>
    </w:p>
    <w:p w:rsidR="00885488" w:rsidRPr="00B779A9" w:rsidRDefault="003C531F" w:rsidP="00415109">
      <w:pPr>
        <w:rPr>
          <w:lang w:val="pt-PT"/>
        </w:rPr>
      </w:pPr>
      <w:r w:rsidRPr="00BC2E91">
        <w:rPr>
          <w:rStyle w:val="Time1"/>
          <w:lang w:val="pt-PT"/>
        </w:rPr>
        <w:t>Ad laudes</w:t>
      </w:r>
      <w:r w:rsidR="00885488" w:rsidRPr="00B779A9">
        <w:rPr>
          <w:lang w:val="pt-PT"/>
        </w:rPr>
        <w:t xml:space="preserve"> AN </w:t>
      </w:r>
      <w:r w:rsidR="00885488" w:rsidRPr="005A362F">
        <w:rPr>
          <w:rStyle w:val="Incipit"/>
          <w:lang w:val="pt-PT"/>
        </w:rPr>
        <w:t>Petre</w:t>
      </w:r>
      <w:r w:rsidR="005A362F" w:rsidRPr="00BE7D55">
        <w:rPr>
          <w:i/>
          <w:lang w:val="pt-PT"/>
        </w:rPr>
        <w:t xml:space="preserve"> </w:t>
      </w:r>
      <w:r w:rsidR="00885488" w:rsidRPr="005A362F">
        <w:rPr>
          <w:rStyle w:val="Incipit"/>
          <w:lang w:val="pt-PT"/>
        </w:rPr>
        <w:t>amas</w:t>
      </w:r>
      <w:r w:rsidR="005A362F" w:rsidRPr="00BE7D55">
        <w:rPr>
          <w:i/>
          <w:lang w:val="pt-PT"/>
        </w:rPr>
        <w:t xml:space="preserve"> </w:t>
      </w:r>
      <w:r w:rsidR="00885488" w:rsidRPr="005A362F">
        <w:rPr>
          <w:rStyle w:val="Incipit"/>
          <w:lang w:val="pt-PT"/>
        </w:rPr>
        <w:t>me</w:t>
      </w:r>
      <w:r w:rsidR="00885488" w:rsidRPr="00B779A9">
        <w:rPr>
          <w:lang w:val="pt-PT"/>
        </w:rPr>
        <w:t xml:space="preserve"> cum reliquis. HY</w:t>
      </w:r>
      <w:r w:rsidR="00E50C4C">
        <w:rPr>
          <w:lang w:val="pt-PT"/>
        </w:rPr>
        <w:t>HV</w:t>
      </w:r>
      <w:r w:rsidR="00885488" w:rsidRPr="00B779A9">
        <w:rPr>
          <w:lang w:val="pt-PT"/>
        </w:rPr>
        <w:t xml:space="preserve"> </w:t>
      </w:r>
      <w:r w:rsidR="00885488" w:rsidRPr="005A362F">
        <w:rPr>
          <w:rStyle w:val="Incipit"/>
          <w:lang w:val="pt-PT"/>
        </w:rPr>
        <w:t>Iam</w:t>
      </w:r>
      <w:r w:rsidR="005A362F" w:rsidRPr="00BE7D55">
        <w:rPr>
          <w:i/>
          <w:lang w:val="pt-PT"/>
        </w:rPr>
        <w:t xml:space="preserve"> </w:t>
      </w:r>
      <w:r w:rsidR="00885488" w:rsidRPr="005A362F">
        <w:rPr>
          <w:rStyle w:val="Incipit"/>
          <w:lang w:val="pt-PT"/>
        </w:rPr>
        <w:t>bone</w:t>
      </w:r>
      <w:r w:rsidR="005A362F" w:rsidRPr="00BE7D55">
        <w:rPr>
          <w:i/>
          <w:lang w:val="pt-PT"/>
        </w:rPr>
        <w:t xml:space="preserve"> </w:t>
      </w:r>
      <w:r w:rsidR="00885488" w:rsidRPr="005A362F">
        <w:rPr>
          <w:rStyle w:val="Incipit"/>
          <w:lang w:val="pt-PT"/>
        </w:rPr>
        <w:t>pastor</w:t>
      </w:r>
      <w:r w:rsidR="00885488" w:rsidRPr="00B779A9">
        <w:rPr>
          <w:lang w:val="pt-PT"/>
        </w:rPr>
        <w:t xml:space="preserve"> cum </w:t>
      </w:r>
      <w:r w:rsidR="00FB534B" w:rsidRPr="00B779A9">
        <w:rPr>
          <w:lang w:val="pt-PT"/>
        </w:rPr>
        <w:t>H</w:t>
      </w:r>
      <w:r w:rsidR="00885488" w:rsidRPr="00B779A9">
        <w:rPr>
          <w:lang w:val="pt-PT"/>
        </w:rPr>
        <w:t xml:space="preserve">V </w:t>
      </w:r>
      <w:r w:rsidR="00885488" w:rsidRPr="005A362F">
        <w:rPr>
          <w:rStyle w:val="Incipit"/>
          <w:lang w:val="pt-PT"/>
        </w:rPr>
        <w:t>Sit</w:t>
      </w:r>
      <w:r w:rsidR="005A362F" w:rsidRPr="00BE7D55">
        <w:rPr>
          <w:i/>
          <w:lang w:val="pt-PT"/>
        </w:rPr>
        <w:t xml:space="preserve"> </w:t>
      </w:r>
      <w:r w:rsidR="00885488" w:rsidRPr="005A362F">
        <w:rPr>
          <w:rStyle w:val="Incipit"/>
          <w:lang w:val="pt-PT"/>
        </w:rPr>
        <w:t>trinitati</w:t>
      </w:r>
      <w:r w:rsidR="00DD1415">
        <w:rPr>
          <w:lang w:val="pt-PT"/>
        </w:rPr>
        <w:t>@</w:t>
      </w:r>
      <w:r w:rsidR="00DD1415" w:rsidRPr="00B779A9">
        <w:rPr>
          <w:lang w:val="pt-PT"/>
        </w:rPr>
        <w:t>209.</w:t>
      </w:r>
      <w:r w:rsidR="00885488" w:rsidRPr="00B779A9">
        <w:rPr>
          <w:lang w:val="pt-PT"/>
        </w:rPr>
        <w:t xml:space="preserve"> VS </w:t>
      </w:r>
      <w:r w:rsidR="00885488" w:rsidRPr="005A362F">
        <w:rPr>
          <w:rStyle w:val="Incipit"/>
          <w:lang w:val="pt-PT"/>
        </w:rPr>
        <w:t>Dedisti</w:t>
      </w:r>
      <w:r w:rsidR="005A362F" w:rsidRPr="00BE7D55">
        <w:rPr>
          <w:i/>
          <w:lang w:val="pt-PT"/>
        </w:rPr>
        <w:t xml:space="preserve"> </w:t>
      </w:r>
      <w:r w:rsidR="00885488" w:rsidRPr="005A362F">
        <w:rPr>
          <w:rStyle w:val="Incipit"/>
          <w:lang w:val="pt-PT"/>
        </w:rPr>
        <w:t>hereditatem</w:t>
      </w:r>
      <w:r w:rsidR="00885488" w:rsidRPr="00B779A9">
        <w:rPr>
          <w:lang w:val="pt-PT"/>
        </w:rPr>
        <w:t xml:space="preserve">. AB </w:t>
      </w:r>
      <w:r w:rsidR="00885488" w:rsidRPr="005A362F">
        <w:rPr>
          <w:rStyle w:val="Incipit"/>
          <w:lang w:val="pt-PT"/>
        </w:rPr>
        <w:t>Quod</w:t>
      </w:r>
      <w:r w:rsidR="00AB7195" w:rsidRPr="005A362F">
        <w:rPr>
          <w:rStyle w:val="Incipit"/>
          <w:lang w:val="pt-PT"/>
        </w:rPr>
        <w:t>cumque</w:t>
      </w:r>
      <w:r w:rsidR="005A362F" w:rsidRPr="00BE7D55">
        <w:rPr>
          <w:i/>
          <w:lang w:val="pt-PT"/>
        </w:rPr>
        <w:t xml:space="preserve"> </w:t>
      </w:r>
      <w:r w:rsidR="00885488" w:rsidRPr="005A362F">
        <w:rPr>
          <w:rStyle w:val="Incipit"/>
          <w:lang w:val="pt-PT"/>
        </w:rPr>
        <w:t>ligaveris</w:t>
      </w:r>
      <w:r w:rsidR="00885488" w:rsidRPr="00B779A9">
        <w:rPr>
          <w:lang w:val="pt-PT"/>
        </w:rPr>
        <w:t xml:space="preserve">. </w:t>
      </w:r>
      <w:r w:rsidR="00885488" w:rsidRPr="00BC2E91">
        <w:rPr>
          <w:lang w:val="pt-PT"/>
        </w:rPr>
        <w:t xml:space="preserve">Suffragium de feria quod tunc est. De beata virgine </w:t>
      </w:r>
      <w:r w:rsidR="00BA24A1" w:rsidRPr="00BC2E91">
        <w:rPr>
          <w:lang w:val="pt-PT"/>
        </w:rPr>
        <w:t>[</w:t>
      </w:r>
      <w:r w:rsidR="00885488" w:rsidRPr="00BC2E91">
        <w:rPr>
          <w:lang w:val="pt-PT"/>
        </w:rPr>
        <w:t>AC</w:t>
      </w:r>
      <w:r w:rsidR="00BA24A1" w:rsidRPr="00BC2E91">
        <w:rPr>
          <w:lang w:val="pt-PT"/>
        </w:rPr>
        <w:t>]</w:t>
      </w:r>
      <w:r w:rsidR="00885488" w:rsidRPr="00BC2E91">
        <w:rPr>
          <w:lang w:val="pt-PT"/>
        </w:rPr>
        <w:t xml:space="preserve"> </w:t>
      </w:r>
      <w:r w:rsidR="00885488" w:rsidRPr="00BC2E91">
        <w:rPr>
          <w:rStyle w:val="Incipit"/>
          <w:lang w:val="pt-PT"/>
        </w:rPr>
        <w:t>Tota</w:t>
      </w:r>
      <w:r w:rsidR="005A362F" w:rsidRPr="00BC2E91">
        <w:rPr>
          <w:i/>
          <w:lang w:val="pt-PT"/>
        </w:rPr>
        <w:t xml:space="preserve"> </w:t>
      </w:r>
      <w:r w:rsidR="00885488" w:rsidRPr="00BC2E91">
        <w:rPr>
          <w:rStyle w:val="Incipit"/>
          <w:lang w:val="pt-PT"/>
        </w:rPr>
        <w:t>pulchra</w:t>
      </w:r>
      <w:r w:rsidR="005A362F" w:rsidRPr="00BC2E91">
        <w:rPr>
          <w:i/>
          <w:lang w:val="pt-PT"/>
        </w:rPr>
        <w:t xml:space="preserve"> </w:t>
      </w:r>
      <w:r w:rsidR="00885488" w:rsidRPr="00BC2E91">
        <w:rPr>
          <w:rStyle w:val="Incipit"/>
          <w:lang w:val="pt-PT"/>
        </w:rPr>
        <w:t>es</w:t>
      </w:r>
      <w:r w:rsidR="00885488" w:rsidRPr="00BC2E91">
        <w:rPr>
          <w:lang w:val="pt-PT"/>
        </w:rPr>
        <w:t xml:space="preserve">. </w:t>
      </w:r>
      <w:r w:rsidR="00885488" w:rsidRPr="00B779A9">
        <w:rPr>
          <w:lang w:val="pt-PT"/>
        </w:rPr>
        <w:t xml:space="preserve">Super populum nullam antiphonam. </w:t>
      </w:r>
      <w:r w:rsidR="00FB534B" w:rsidRPr="00B779A9">
        <w:rPr>
          <w:lang w:val="pt-PT"/>
        </w:rPr>
        <w:t xml:space="preserve">[BD] </w:t>
      </w:r>
      <w:r w:rsidR="005F6F99" w:rsidRPr="005A362F">
        <w:rPr>
          <w:rStyle w:val="Incipit"/>
          <w:lang w:val="pt-PT"/>
        </w:rPr>
        <w:t>Benedicamus</w:t>
      </w:r>
      <w:r w:rsidR="00FB534B" w:rsidRPr="00B779A9">
        <w:rPr>
          <w:lang w:val="pt-PT"/>
        </w:rPr>
        <w:t xml:space="preserve"> de</w:t>
      </w:r>
      <w:r w:rsidR="00885488" w:rsidRPr="00B779A9">
        <w:rPr>
          <w:lang w:val="pt-PT"/>
        </w:rPr>
        <w:t xml:space="preserve"> apostolis.</w:t>
      </w:r>
    </w:p>
    <w:p w:rsidR="00885488" w:rsidRPr="00B779A9" w:rsidRDefault="003C531F" w:rsidP="00415109">
      <w:pPr>
        <w:rPr>
          <w:lang w:val="pt-PT"/>
        </w:rPr>
      </w:pPr>
      <w:r w:rsidRPr="00BC2E91">
        <w:rPr>
          <w:rStyle w:val="Time1"/>
          <w:lang w:val="pt-PT"/>
        </w:rPr>
        <w:t>Ad horas</w:t>
      </w:r>
      <w:r w:rsidR="00885488" w:rsidRPr="00B779A9">
        <w:rPr>
          <w:lang w:val="pt-PT"/>
        </w:rPr>
        <w:t xml:space="preserve"> dicantur laudes.</w:t>
      </w:r>
    </w:p>
    <w:p w:rsidR="00885488" w:rsidRPr="00BC2E91" w:rsidRDefault="003C531F" w:rsidP="00415109">
      <w:pPr>
        <w:rPr>
          <w:lang w:val="it-IT"/>
        </w:rPr>
      </w:pPr>
      <w:r w:rsidRPr="00BC2E91">
        <w:rPr>
          <w:rStyle w:val="Time1"/>
          <w:lang w:val="it-IT"/>
        </w:rPr>
        <w:t>Ad officium</w:t>
      </w:r>
      <w:r w:rsidR="00885488" w:rsidRPr="00B779A9">
        <w:rPr>
          <w:lang w:val="it-IT"/>
        </w:rPr>
        <w:t xml:space="preserve"> IN </w:t>
      </w:r>
      <w:r w:rsidR="00885488" w:rsidRPr="005A362F">
        <w:rPr>
          <w:rStyle w:val="Incipit"/>
          <w:lang w:val="it-IT"/>
        </w:rPr>
        <w:t>Statuit</w:t>
      </w:r>
      <w:r w:rsidR="005A362F" w:rsidRPr="00BE7D55">
        <w:rPr>
          <w:i/>
          <w:lang w:val="it-IT"/>
        </w:rPr>
        <w:t xml:space="preserve"> </w:t>
      </w:r>
      <w:r w:rsidR="00885488" w:rsidRPr="005A362F">
        <w:rPr>
          <w:rStyle w:val="Incipit"/>
          <w:lang w:val="it-IT"/>
        </w:rPr>
        <w:t>ei</w:t>
      </w:r>
      <w:r w:rsidR="005A362F" w:rsidRPr="00BE7D55">
        <w:rPr>
          <w:i/>
          <w:lang w:val="it-IT"/>
        </w:rPr>
        <w:t xml:space="preserve"> </w:t>
      </w:r>
      <w:r w:rsidR="00885488" w:rsidRPr="005A362F">
        <w:rPr>
          <w:rStyle w:val="Incipit"/>
          <w:lang w:val="it-IT"/>
        </w:rPr>
        <w:t>dominus</w:t>
      </w:r>
      <w:r w:rsidR="00DD1415">
        <w:rPr>
          <w:lang w:val="it-IT"/>
        </w:rPr>
        <w:t>@</w:t>
      </w:r>
      <w:r w:rsidR="00DD1415" w:rsidRPr="00B779A9">
        <w:rPr>
          <w:lang w:val="it-IT"/>
        </w:rPr>
        <w:t>30.</w:t>
      </w:r>
      <w:r w:rsidR="00885488" w:rsidRPr="00B779A9">
        <w:rPr>
          <w:lang w:val="it-IT"/>
        </w:rPr>
        <w:t xml:space="preserve"> </w:t>
      </w:r>
      <w:r w:rsidR="00FB534B" w:rsidRPr="00B779A9">
        <w:rPr>
          <w:lang w:val="fr-FR"/>
        </w:rPr>
        <w:t xml:space="preserve">[KY] </w:t>
      </w:r>
      <w:r w:rsidR="00FB534B" w:rsidRPr="005A362F">
        <w:rPr>
          <w:rStyle w:val="Incipit"/>
          <w:lang w:val="fr-FR"/>
        </w:rPr>
        <w:t>Kyrie</w:t>
      </w:r>
      <w:r w:rsidR="005A362F" w:rsidRPr="00BE7D55">
        <w:rPr>
          <w:i/>
          <w:lang w:val="fr-FR"/>
        </w:rPr>
        <w:t xml:space="preserve"> </w:t>
      </w:r>
      <w:r w:rsidR="00FB534B" w:rsidRPr="00B779A9">
        <w:rPr>
          <w:lang w:val="fr-FR"/>
        </w:rPr>
        <w:t xml:space="preserve">et [SA] </w:t>
      </w:r>
      <w:r w:rsidR="00FB534B" w:rsidRPr="005A362F">
        <w:rPr>
          <w:rStyle w:val="Incipit"/>
          <w:lang w:val="fr-FR"/>
        </w:rPr>
        <w:t>Sanctus</w:t>
      </w:r>
      <w:r w:rsidR="005A362F" w:rsidRPr="00BE7D55">
        <w:rPr>
          <w:i/>
          <w:lang w:val="fr-FR"/>
        </w:rPr>
        <w:t xml:space="preserve"> </w:t>
      </w:r>
      <w:r w:rsidR="00885488" w:rsidRPr="00B779A9">
        <w:rPr>
          <w:lang w:val="fr-FR"/>
        </w:rPr>
        <w:t xml:space="preserve">de confessoribus. Si fuerit post septuagesimam </w:t>
      </w:r>
      <w:r w:rsidR="00FB534B" w:rsidRPr="00B779A9">
        <w:rPr>
          <w:lang w:val="fr-FR"/>
        </w:rPr>
        <w:t xml:space="preserve">[GL] </w:t>
      </w:r>
      <w:r w:rsidR="00885488" w:rsidRPr="005A362F">
        <w:rPr>
          <w:rStyle w:val="Incipit"/>
          <w:lang w:val="fr-FR"/>
        </w:rPr>
        <w:t>Gloria</w:t>
      </w:r>
      <w:r w:rsidR="00885488" w:rsidRPr="00B779A9">
        <w:rPr>
          <w:lang w:val="fr-FR"/>
        </w:rPr>
        <w:t xml:space="preserve"> </w:t>
      </w:r>
      <w:r w:rsidR="00BA24A1" w:rsidRPr="00B779A9">
        <w:rPr>
          <w:lang w:val="fr-FR"/>
        </w:rPr>
        <w:t>[</w:t>
      </w:r>
      <w:r w:rsidR="00885488" w:rsidRPr="00B779A9">
        <w:rPr>
          <w:lang w:val="fr-FR"/>
        </w:rPr>
        <w:t>et</w:t>
      </w:r>
      <w:r w:rsidR="00BA24A1" w:rsidRPr="00B779A9">
        <w:rPr>
          <w:lang w:val="fr-FR"/>
        </w:rPr>
        <w:t>]</w:t>
      </w:r>
      <w:r w:rsidR="00885488" w:rsidRPr="00B779A9">
        <w:rPr>
          <w:lang w:val="fr-FR"/>
        </w:rPr>
        <w:t xml:space="preserve"> </w:t>
      </w:r>
      <w:r w:rsidR="00FB534B" w:rsidRPr="00B779A9">
        <w:rPr>
          <w:lang w:val="fr-FR"/>
        </w:rPr>
        <w:t xml:space="preserve">[IM] </w:t>
      </w:r>
      <w:r w:rsidR="00885488" w:rsidRPr="005A362F">
        <w:rPr>
          <w:rStyle w:val="Incipit"/>
          <w:lang w:val="fr-FR"/>
        </w:rPr>
        <w:t>Ite</w:t>
      </w:r>
      <w:r w:rsidR="005A362F" w:rsidRPr="00BE7D55">
        <w:rPr>
          <w:i/>
          <w:lang w:val="fr-FR"/>
        </w:rPr>
        <w:t xml:space="preserve"> </w:t>
      </w:r>
      <w:r w:rsidR="00885488" w:rsidRPr="005A362F">
        <w:rPr>
          <w:rStyle w:val="Incipit"/>
          <w:lang w:val="fr-FR"/>
        </w:rPr>
        <w:t>missa</w:t>
      </w:r>
      <w:r w:rsidR="00885488" w:rsidRPr="00B779A9">
        <w:rPr>
          <w:lang w:val="fr-FR"/>
        </w:rPr>
        <w:t xml:space="preserve"> non dicuntur. GR </w:t>
      </w:r>
      <w:r w:rsidR="00885488" w:rsidRPr="005A362F">
        <w:rPr>
          <w:rStyle w:val="Incipit"/>
          <w:lang w:val="fr-FR"/>
        </w:rPr>
        <w:t>Domine</w:t>
      </w:r>
      <w:r w:rsidR="005A362F" w:rsidRPr="00BE7D55">
        <w:rPr>
          <w:i/>
          <w:lang w:val="fr-FR"/>
        </w:rPr>
        <w:t xml:space="preserve"> </w:t>
      </w:r>
      <w:r w:rsidR="00885488" w:rsidRPr="005A362F">
        <w:rPr>
          <w:rStyle w:val="Incipit"/>
          <w:lang w:val="fr-FR"/>
        </w:rPr>
        <w:t>praevenisti</w:t>
      </w:r>
      <w:r w:rsidR="005A362F" w:rsidRPr="00BE7D55">
        <w:rPr>
          <w:i/>
          <w:lang w:val="fr-FR"/>
        </w:rPr>
        <w:t xml:space="preserve"> </w:t>
      </w:r>
      <w:r w:rsidR="00885488" w:rsidRPr="005A362F">
        <w:rPr>
          <w:rStyle w:val="Incipit"/>
          <w:lang w:val="fr-FR"/>
        </w:rPr>
        <w:t>eum</w:t>
      </w:r>
      <w:r w:rsidR="000A799C">
        <w:rPr>
          <w:lang w:val="fr-FR"/>
        </w:rPr>
        <w:t>. AL</w:t>
      </w:r>
      <w:r w:rsidR="00885488" w:rsidRPr="00B779A9">
        <w:rPr>
          <w:lang w:val="fr-FR"/>
        </w:rPr>
        <w:t xml:space="preserve"> </w:t>
      </w:r>
      <w:r w:rsidR="00E50C4C" w:rsidRPr="00E50C4C">
        <w:rPr>
          <w:rStyle w:val="Incipit"/>
          <w:lang w:val="fr-FR"/>
        </w:rPr>
        <w:t>|</w:t>
      </w:r>
      <w:r w:rsidR="00E50C4C" w:rsidRPr="00BC2E91">
        <w:rPr>
          <w:rStyle w:val="Incipit"/>
          <w:lang w:val="fr-FR"/>
        </w:rPr>
        <w:t>I::leer</w:t>
      </w:r>
      <w:r w:rsidR="00E50C4C" w:rsidRPr="00E50C4C">
        <w:rPr>
          <w:rStyle w:val="Incipit"/>
          <w:lang w:val="fr-FR"/>
        </w:rPr>
        <w:t>|</w:t>
      </w:r>
      <w:r w:rsidR="00E50C4C">
        <w:rPr>
          <w:lang w:val="fr-FR"/>
        </w:rPr>
        <w:t xml:space="preserve"> </w:t>
      </w:r>
      <w:r w:rsidR="00885488" w:rsidRPr="00B779A9">
        <w:rPr>
          <w:lang w:val="fr-FR"/>
        </w:rPr>
        <w:t xml:space="preserve">vel TR </w:t>
      </w:r>
      <w:r w:rsidR="00885488" w:rsidRPr="005A362F">
        <w:rPr>
          <w:rStyle w:val="Incipit"/>
          <w:lang w:val="fr-FR"/>
        </w:rPr>
        <w:t>Beatus</w:t>
      </w:r>
      <w:r w:rsidR="005A362F" w:rsidRPr="00BE7D55">
        <w:rPr>
          <w:i/>
          <w:lang w:val="fr-FR"/>
        </w:rPr>
        <w:t xml:space="preserve"> </w:t>
      </w:r>
      <w:r w:rsidR="00C31823" w:rsidRPr="005A362F">
        <w:rPr>
          <w:rStyle w:val="Incipit"/>
          <w:lang w:val="fr-FR"/>
        </w:rPr>
        <w:t>vir</w:t>
      </w:r>
      <w:r w:rsidR="00885488" w:rsidRPr="00B779A9">
        <w:rPr>
          <w:lang w:val="fr-FR"/>
        </w:rPr>
        <w:t xml:space="preserve">. </w:t>
      </w:r>
      <w:r w:rsidR="00885488" w:rsidRPr="00BC2E91">
        <w:rPr>
          <w:lang w:val="it-IT"/>
        </w:rPr>
        <w:t xml:space="preserve">SE </w:t>
      </w:r>
      <w:r w:rsidR="00116A20" w:rsidRPr="00BC2E91">
        <w:rPr>
          <w:rStyle w:val="Incipit"/>
          <w:lang w:val="it-IT"/>
        </w:rPr>
        <w:t>|I::leer|</w:t>
      </w:r>
      <w:r w:rsidR="00885488" w:rsidRPr="00BC2E91">
        <w:rPr>
          <w:lang w:val="it-IT"/>
        </w:rPr>
        <w:t xml:space="preserve">. </w:t>
      </w:r>
      <w:r w:rsidR="00BA24A1" w:rsidRPr="00BC2E91">
        <w:rPr>
          <w:lang w:val="it-IT"/>
        </w:rPr>
        <w:t>[</w:t>
      </w:r>
      <w:r w:rsidR="00885488" w:rsidRPr="00BC2E91">
        <w:rPr>
          <w:lang w:val="it-IT"/>
        </w:rPr>
        <w:t>CR</w:t>
      </w:r>
      <w:r w:rsidR="00BA24A1" w:rsidRPr="00BC2E91">
        <w:rPr>
          <w:lang w:val="it-IT"/>
        </w:rPr>
        <w:t>]</w:t>
      </w:r>
      <w:r w:rsidR="00885488" w:rsidRPr="00BC2E91">
        <w:rPr>
          <w:lang w:val="it-IT"/>
        </w:rPr>
        <w:t xml:space="preserve"> </w:t>
      </w:r>
      <w:r w:rsidR="00885488" w:rsidRPr="00BC2E91">
        <w:rPr>
          <w:rStyle w:val="Incipit"/>
          <w:lang w:val="it-IT"/>
        </w:rPr>
        <w:t>Patrem</w:t>
      </w:r>
      <w:r w:rsidR="005A362F" w:rsidRPr="00BC2E91">
        <w:rPr>
          <w:i/>
          <w:lang w:val="it-IT"/>
        </w:rPr>
        <w:t xml:space="preserve"> </w:t>
      </w:r>
      <w:r w:rsidR="00FB534B" w:rsidRPr="00BC2E91">
        <w:rPr>
          <w:rStyle w:val="Incipit"/>
          <w:lang w:val="it-IT"/>
        </w:rPr>
        <w:t>omnip</w:t>
      </w:r>
      <w:r w:rsidR="00885488" w:rsidRPr="00BC2E91">
        <w:rPr>
          <w:rStyle w:val="Incipit"/>
          <w:lang w:val="it-IT"/>
        </w:rPr>
        <w:t>o</w:t>
      </w:r>
      <w:r w:rsidR="00FB534B" w:rsidRPr="00BC2E91">
        <w:rPr>
          <w:rStyle w:val="Incipit"/>
          <w:lang w:val="it-IT"/>
        </w:rPr>
        <w:t>tentem</w:t>
      </w:r>
      <w:r w:rsidR="005A362F" w:rsidRPr="00BC2E91">
        <w:rPr>
          <w:i/>
          <w:lang w:val="it-IT"/>
        </w:rPr>
        <w:t xml:space="preserve"> </w:t>
      </w:r>
      <w:r w:rsidR="00885488" w:rsidRPr="00BC2E91">
        <w:rPr>
          <w:lang w:val="it-IT"/>
        </w:rPr>
        <w:t xml:space="preserve">non dicitur. OF </w:t>
      </w:r>
      <w:r w:rsidR="00885488" w:rsidRPr="00BC2E91">
        <w:rPr>
          <w:rStyle w:val="Incipit"/>
          <w:lang w:val="it-IT"/>
        </w:rPr>
        <w:t>Inveni</w:t>
      </w:r>
      <w:r w:rsidR="005A362F" w:rsidRPr="00BC2E91">
        <w:rPr>
          <w:i/>
          <w:lang w:val="it-IT"/>
        </w:rPr>
        <w:t xml:space="preserve"> </w:t>
      </w:r>
      <w:r w:rsidR="00885488" w:rsidRPr="00BC2E91">
        <w:rPr>
          <w:rStyle w:val="Incipit"/>
          <w:lang w:val="it-IT"/>
        </w:rPr>
        <w:t>David</w:t>
      </w:r>
      <w:r w:rsidR="00885488" w:rsidRPr="00BC2E91">
        <w:rPr>
          <w:lang w:val="it-IT"/>
        </w:rPr>
        <w:t xml:space="preserve">. CO </w:t>
      </w:r>
      <w:r w:rsidR="00885488" w:rsidRPr="00BC2E91">
        <w:rPr>
          <w:rStyle w:val="Incipit"/>
          <w:lang w:val="it-IT"/>
        </w:rPr>
        <w:t>Tu</w:t>
      </w:r>
      <w:r w:rsidR="005A362F" w:rsidRPr="00BC2E91">
        <w:rPr>
          <w:i/>
          <w:lang w:val="it-IT"/>
        </w:rPr>
        <w:t xml:space="preserve"> </w:t>
      </w:r>
      <w:r w:rsidR="00885488" w:rsidRPr="00BC2E91">
        <w:rPr>
          <w:rStyle w:val="Incipit"/>
          <w:lang w:val="it-IT"/>
        </w:rPr>
        <w:t>es</w:t>
      </w:r>
      <w:r w:rsidR="005A362F" w:rsidRPr="00BC2E91">
        <w:rPr>
          <w:i/>
          <w:lang w:val="it-IT"/>
        </w:rPr>
        <w:t xml:space="preserve"> </w:t>
      </w:r>
      <w:r w:rsidR="00885488" w:rsidRPr="00BC2E91">
        <w:rPr>
          <w:rStyle w:val="Incipit"/>
          <w:lang w:val="it-IT"/>
        </w:rPr>
        <w:t>Petrus</w:t>
      </w:r>
      <w:r w:rsidR="00885488" w:rsidRPr="00BC2E91">
        <w:rPr>
          <w:lang w:val="it-IT"/>
        </w:rPr>
        <w:t>.</w:t>
      </w:r>
    </w:p>
    <w:p w:rsidR="00885488" w:rsidRPr="00B779A9" w:rsidRDefault="003C531F" w:rsidP="00415109">
      <w:pPr>
        <w:rPr>
          <w:lang w:val="pt-PT"/>
        </w:rPr>
      </w:pPr>
      <w:r w:rsidRPr="00BC2E91">
        <w:rPr>
          <w:rStyle w:val="Time1"/>
          <w:lang w:val="it-IT"/>
        </w:rPr>
        <w:lastRenderedPageBreak/>
        <w:t>Ad secundas vesperas</w:t>
      </w:r>
      <w:r w:rsidR="00885488" w:rsidRPr="00BC2E91">
        <w:rPr>
          <w:lang w:val="it-IT"/>
        </w:rPr>
        <w:t xml:space="preserve"> AN </w:t>
      </w:r>
      <w:r w:rsidR="00885488" w:rsidRPr="00BC2E91">
        <w:rPr>
          <w:rStyle w:val="Incipit"/>
          <w:lang w:val="it-IT"/>
        </w:rPr>
        <w:t>Petre amas me</w:t>
      </w:r>
      <w:r w:rsidR="00885488" w:rsidRPr="00BC2E91">
        <w:rPr>
          <w:lang w:val="it-IT"/>
        </w:rPr>
        <w:t xml:space="preserve"> cum reliquis. PS </w:t>
      </w:r>
      <w:r w:rsidR="00885488" w:rsidRPr="00BC2E91">
        <w:rPr>
          <w:rStyle w:val="Incipit"/>
          <w:lang w:val="it-IT"/>
        </w:rPr>
        <w:t>Dixit</w:t>
      </w:r>
      <w:r w:rsidR="00885488" w:rsidRPr="00BC2E91">
        <w:rPr>
          <w:lang w:val="it-IT"/>
        </w:rPr>
        <w:t xml:space="preserve">. </w:t>
      </w:r>
      <w:r w:rsidR="00BA24A1" w:rsidRPr="00BC2E91">
        <w:rPr>
          <w:lang w:val="it-IT"/>
        </w:rPr>
        <w:t>[</w:t>
      </w:r>
      <w:r w:rsidR="00885488" w:rsidRPr="00BC2E91">
        <w:rPr>
          <w:lang w:val="it-IT"/>
        </w:rPr>
        <w:t>PS</w:t>
      </w:r>
      <w:r w:rsidR="00BA24A1" w:rsidRPr="00BC2E91">
        <w:rPr>
          <w:lang w:val="it-IT"/>
        </w:rPr>
        <w:t>]</w:t>
      </w:r>
      <w:r w:rsidR="00885488" w:rsidRPr="00BC2E91">
        <w:rPr>
          <w:lang w:val="it-IT"/>
        </w:rPr>
        <w:t xml:space="preserve"> </w:t>
      </w:r>
      <w:r w:rsidR="00885488" w:rsidRPr="00BC2E91">
        <w:rPr>
          <w:rStyle w:val="Incipit"/>
          <w:lang w:val="it-IT"/>
        </w:rPr>
        <w:t>Confitebor</w:t>
      </w:r>
      <w:r w:rsidR="00885488" w:rsidRPr="00BC2E91">
        <w:rPr>
          <w:lang w:val="it-IT"/>
        </w:rPr>
        <w:t xml:space="preserve">. </w:t>
      </w:r>
      <w:r w:rsidR="00E50C4C" w:rsidRPr="00BC2E91">
        <w:rPr>
          <w:lang w:val="it-IT"/>
        </w:rPr>
        <w:t xml:space="preserve">PS </w:t>
      </w:r>
      <w:r w:rsidRPr="00BC2E91">
        <w:rPr>
          <w:rStyle w:val="Incipit"/>
          <w:lang w:val="it-IT"/>
        </w:rPr>
        <w:t>%D::</w:t>
      </w:r>
      <w:r w:rsidR="00AE2929" w:rsidRPr="00BC2E91">
        <w:rPr>
          <w:rStyle w:val="Incipit"/>
          <w:lang w:val="it-IT"/>
        </w:rPr>
        <w:t>Credidi</w:t>
      </w:r>
      <w:r w:rsidRPr="004518BD">
        <w:rPr>
          <w:rStyle w:val="Incipit"/>
          <w:lang w:val="it-IT"/>
        </w:rPr>
        <w:t>%</w:t>
      </w:r>
      <w:r w:rsidR="007D521F">
        <w:rPr>
          <w:lang w:val="it-IT"/>
        </w:rPr>
        <w:t xml:space="preserve">. </w:t>
      </w:r>
      <w:r w:rsidR="00812AAE" w:rsidRPr="005B472A">
        <w:rPr>
          <w:lang w:val="fr-FR"/>
        </w:rPr>
        <w:t xml:space="preserve">[PS] </w:t>
      </w:r>
      <w:r w:rsidR="00AE2929" w:rsidRPr="005B472A">
        <w:rPr>
          <w:rStyle w:val="Incipit"/>
          <w:lang w:val="fr-FR"/>
        </w:rPr>
        <w:t>$E::</w:t>
      </w:r>
      <w:r w:rsidR="00885488" w:rsidRPr="005B472A">
        <w:rPr>
          <w:rStyle w:val="Incipit"/>
          <w:lang w:val="fr-FR"/>
        </w:rPr>
        <w:t xml:space="preserve">Beatus </w:t>
      </w:r>
      <w:r w:rsidR="00C31823" w:rsidRPr="005B472A">
        <w:rPr>
          <w:rStyle w:val="Incipit"/>
          <w:lang w:val="fr-FR"/>
        </w:rPr>
        <w:t>vir</w:t>
      </w:r>
      <w:r w:rsidR="00AE2929" w:rsidRPr="005B472A">
        <w:rPr>
          <w:rStyle w:val="Incipit"/>
          <w:lang w:val="fr-FR"/>
        </w:rPr>
        <w:t>$</w:t>
      </w:r>
      <w:r w:rsidR="00291EA7" w:rsidRPr="005B472A">
        <w:rPr>
          <w:lang w:val="fr-FR"/>
        </w:rPr>
        <w:t>.</w:t>
      </w:r>
      <w:r w:rsidR="00885488" w:rsidRPr="005B472A">
        <w:rPr>
          <w:lang w:val="fr-FR"/>
        </w:rPr>
        <w:t xml:space="preserve"> </w:t>
      </w:r>
      <w:r w:rsidR="00812AAE">
        <w:rPr>
          <w:lang w:val="fr-FR"/>
        </w:rPr>
        <w:t xml:space="preserve">[PS] </w:t>
      </w:r>
      <w:r w:rsidRPr="004518BD">
        <w:rPr>
          <w:rStyle w:val="Incipit"/>
          <w:lang w:val="fr-FR"/>
        </w:rPr>
        <w:t>%D::</w:t>
      </w:r>
      <w:r w:rsidR="00AE2929" w:rsidRPr="004518BD">
        <w:rPr>
          <w:rStyle w:val="Incipit"/>
          <w:lang w:val="fr-FR"/>
        </w:rPr>
        <w:t>Beati</w:t>
      </w:r>
      <w:r w:rsidR="00D734F4" w:rsidRPr="004518BD">
        <w:rPr>
          <w:rStyle w:val="Incipit"/>
          <w:lang w:val="fr-FR"/>
        </w:rPr>
        <w:t xml:space="preserve"> </w:t>
      </w:r>
      <w:r w:rsidR="00AE2929" w:rsidRPr="004518BD">
        <w:rPr>
          <w:rStyle w:val="Incipit"/>
          <w:lang w:val="fr-FR"/>
        </w:rPr>
        <w:t>omnes</w:t>
      </w:r>
      <w:r w:rsidR="00D734F4" w:rsidRPr="004518BD">
        <w:rPr>
          <w:rStyle w:val="Incipit"/>
          <w:lang w:val="fr-FR"/>
        </w:rPr>
        <w:t xml:space="preserve"> </w:t>
      </w:r>
      <w:r w:rsidR="00AE2929" w:rsidRPr="004518BD">
        <w:rPr>
          <w:rStyle w:val="Incipit"/>
          <w:lang w:val="fr-FR"/>
        </w:rPr>
        <w:t>qui</w:t>
      </w:r>
      <w:r w:rsidR="00D734F4" w:rsidRPr="004518BD">
        <w:rPr>
          <w:rStyle w:val="Incipit"/>
          <w:lang w:val="fr-FR"/>
        </w:rPr>
        <w:t xml:space="preserve"> </w:t>
      </w:r>
      <w:r w:rsidR="00AE2929" w:rsidRPr="004518BD">
        <w:rPr>
          <w:rStyle w:val="Incipit"/>
          <w:lang w:val="fr-FR"/>
        </w:rPr>
        <w:t>timent</w:t>
      </w:r>
      <w:r w:rsidR="00D734F4" w:rsidRPr="004518BD">
        <w:rPr>
          <w:rStyle w:val="Incipit"/>
          <w:lang w:val="fr-FR"/>
        </w:rPr>
        <w:t xml:space="preserve"> </w:t>
      </w:r>
      <w:r w:rsidR="00AE2929" w:rsidRPr="004518BD">
        <w:rPr>
          <w:rStyle w:val="Incipit"/>
          <w:lang w:val="fr-FR"/>
        </w:rPr>
        <w:t>dominum</w:t>
      </w:r>
      <w:r w:rsidRPr="004518BD">
        <w:rPr>
          <w:rStyle w:val="Incipit"/>
          <w:lang w:val="fr-FR"/>
        </w:rPr>
        <w:t>%</w:t>
      </w:r>
      <w:r w:rsidR="007D521F">
        <w:rPr>
          <w:lang w:val="fr-FR"/>
        </w:rPr>
        <w:t xml:space="preserve">. </w:t>
      </w:r>
      <w:r w:rsidR="00812AAE" w:rsidRPr="005B472A">
        <w:rPr>
          <w:lang w:val="pt-PT"/>
        </w:rPr>
        <w:t xml:space="preserve">[PS] </w:t>
      </w:r>
      <w:r w:rsidR="00AE2929" w:rsidRPr="005B472A">
        <w:rPr>
          <w:rStyle w:val="Incipit"/>
          <w:lang w:val="pt-PT"/>
        </w:rPr>
        <w:t>$E::</w:t>
      </w:r>
      <w:r w:rsidR="00885488" w:rsidRPr="005B472A">
        <w:rPr>
          <w:rStyle w:val="Incipit"/>
          <w:lang w:val="pt-PT"/>
        </w:rPr>
        <w:t>De profundis clamavi</w:t>
      </w:r>
      <w:r w:rsidR="00AE2929" w:rsidRPr="005B472A">
        <w:rPr>
          <w:rStyle w:val="Incipit"/>
          <w:lang w:val="pt-PT"/>
        </w:rPr>
        <w:t>$</w:t>
      </w:r>
      <w:r w:rsidR="00291EA7" w:rsidRPr="005B472A">
        <w:rPr>
          <w:lang w:val="pt-PT"/>
        </w:rPr>
        <w:t>.</w:t>
      </w:r>
      <w:r w:rsidR="00AE2929" w:rsidRPr="005B472A">
        <w:rPr>
          <w:lang w:val="pt-PT"/>
        </w:rPr>
        <w:t xml:space="preserve"> </w:t>
      </w:r>
      <w:r w:rsidR="00812AAE">
        <w:rPr>
          <w:lang w:val="pt-PT"/>
        </w:rPr>
        <w:t xml:space="preserve">[PS] </w:t>
      </w:r>
      <w:r w:rsidRPr="004518BD">
        <w:rPr>
          <w:rStyle w:val="Incipit"/>
          <w:lang w:val="pt-PT"/>
        </w:rPr>
        <w:t>%D::</w:t>
      </w:r>
      <w:r w:rsidR="00AE2929" w:rsidRPr="004518BD">
        <w:rPr>
          <w:rStyle w:val="Incipit"/>
          <w:lang w:val="pt-PT"/>
        </w:rPr>
        <w:t>Lauda</w:t>
      </w:r>
      <w:r w:rsidR="00D734F4" w:rsidRPr="004518BD">
        <w:rPr>
          <w:rStyle w:val="Incipit"/>
          <w:lang w:val="pt-PT"/>
        </w:rPr>
        <w:t xml:space="preserve"> </w:t>
      </w:r>
      <w:r w:rsidR="00AE2929" w:rsidRPr="004518BD">
        <w:rPr>
          <w:rStyle w:val="Incipit"/>
          <w:lang w:val="pt-PT"/>
        </w:rPr>
        <w:t>Hierusalem</w:t>
      </w:r>
      <w:r w:rsidRPr="004518BD">
        <w:rPr>
          <w:rStyle w:val="Incipit"/>
          <w:lang w:val="pt-PT"/>
        </w:rPr>
        <w:t>%</w:t>
      </w:r>
      <w:r w:rsidR="00812AAE" w:rsidRPr="004518BD">
        <w:rPr>
          <w:lang w:val="pt-PT"/>
        </w:rPr>
        <w: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Memento</w:t>
      </w:r>
      <w:r w:rsidR="00885488" w:rsidRPr="00B779A9">
        <w:rPr>
          <w:lang w:val="pt-PT"/>
        </w:rPr>
        <w:t>. HY</w:t>
      </w:r>
      <w:r w:rsidR="00E50C4C">
        <w:rPr>
          <w:lang w:val="pt-PT"/>
        </w:rPr>
        <w:t>HV</w:t>
      </w:r>
      <w:r w:rsidR="00885488" w:rsidRPr="00B779A9">
        <w:rPr>
          <w:lang w:val="pt-PT"/>
        </w:rPr>
        <w:t xml:space="preserve"> </w:t>
      </w:r>
      <w:r w:rsidR="00885488" w:rsidRPr="00BC2E91">
        <w:rPr>
          <w:rStyle w:val="Incipit"/>
          <w:lang w:val="pt-PT"/>
        </w:rPr>
        <w:t>Iam bone pastor</w:t>
      </w:r>
      <w:r w:rsidR="00885488" w:rsidRPr="00B779A9">
        <w:rPr>
          <w:lang w:val="pt-PT"/>
        </w:rPr>
        <w:t xml:space="preserve">. VS </w:t>
      </w:r>
      <w:r w:rsidR="00885488" w:rsidRPr="00BC2E91">
        <w:rPr>
          <w:rStyle w:val="Incipit"/>
          <w:lang w:val="pt-PT"/>
        </w:rPr>
        <w:t>Dedisti</w:t>
      </w:r>
      <w:r w:rsidR="00885488" w:rsidRPr="00B779A9">
        <w:rPr>
          <w:lang w:val="pt-PT"/>
        </w:rPr>
        <w:t xml:space="preserve">. AM </w:t>
      </w:r>
      <w:r w:rsidR="00D80D0C" w:rsidRPr="00BC2E91">
        <w:rPr>
          <w:rStyle w:val="Incipit"/>
          <w:lang w:val="pt-PT"/>
        </w:rPr>
        <w:t>Solv</w:t>
      </w:r>
      <w:r w:rsidR="00885488" w:rsidRPr="00BC2E91">
        <w:rPr>
          <w:rStyle w:val="Incipit"/>
          <w:lang w:val="pt-PT"/>
        </w:rPr>
        <w:t>e iubente deo</w:t>
      </w:r>
      <w:r>
        <w:rPr>
          <w:lang w:val="pt-PT"/>
        </w:rPr>
        <w:t>. Suffragium de feria</w:t>
      </w:r>
      <w:r w:rsidR="00116A20">
        <w:rPr>
          <w:lang w:val="pt-PT"/>
        </w:rPr>
        <w:t>.</w:t>
      </w:r>
      <w:r w:rsidR="00885488" w:rsidRPr="00B779A9">
        <w:rPr>
          <w:lang w:val="pt-PT"/>
        </w:rPr>
        <w:t xml:space="preserve">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BC2E91">
        <w:rPr>
          <w:rStyle w:val="Incipit"/>
          <w:lang w:val="pt-PT"/>
        </w:rPr>
        <w:t xml:space="preserve">Maria </w:t>
      </w:r>
      <w:r w:rsidR="00C31823" w:rsidRPr="00BC2E91">
        <w:rPr>
          <w:rStyle w:val="Incipit"/>
          <w:lang w:val="pt-PT"/>
        </w:rPr>
        <w:t>vir</w:t>
      </w:r>
      <w:r w:rsidR="00885488" w:rsidRPr="00BC2E91">
        <w:rPr>
          <w:rStyle w:val="Incipit"/>
          <w:lang w:val="pt-PT"/>
        </w:rPr>
        <w:t>(179v)go</w:t>
      </w:r>
      <w:r w:rsidR="00885488" w:rsidRPr="00B779A9">
        <w:rPr>
          <w:lang w:val="pt-PT"/>
        </w:rPr>
        <w:t xml:space="preserve">. </w:t>
      </w:r>
      <w:r w:rsidR="00FB534B" w:rsidRPr="00B779A9">
        <w:rPr>
          <w:lang w:val="pt-PT"/>
        </w:rPr>
        <w:t xml:space="preserve">[BD] </w:t>
      </w:r>
      <w:r w:rsidR="005F6F99" w:rsidRPr="00BC2E91">
        <w:rPr>
          <w:rStyle w:val="Incipit"/>
          <w:lang w:val="pt-PT"/>
        </w:rPr>
        <w:t>Benedicamus</w:t>
      </w:r>
      <w:r w:rsidR="00FB534B" w:rsidRPr="00B779A9">
        <w:rPr>
          <w:lang w:val="pt-PT"/>
        </w:rPr>
        <w:t xml:space="preserve"> de </w:t>
      </w:r>
      <w:r w:rsidR="00885488" w:rsidRPr="00B779A9">
        <w:rPr>
          <w:lang w:val="pt-PT"/>
        </w:rPr>
        <w:t>apostolis.</w:t>
      </w:r>
    </w:p>
    <w:p w:rsidR="00885488" w:rsidRPr="00B779A9" w:rsidRDefault="00885488" w:rsidP="00415109">
      <w:pPr>
        <w:rPr>
          <w:lang w:val="pt-PT"/>
        </w:rPr>
      </w:pPr>
      <w:r w:rsidRPr="00B779A9">
        <w:rPr>
          <w:lang w:val="pt-PT"/>
        </w:rPr>
        <w:t xml:space="preserve">Nota. Quando hoc festum sabbato </w:t>
      </w:r>
      <w:r w:rsidR="00C31823" w:rsidRPr="00B779A9">
        <w:rPr>
          <w:lang w:val="pt-PT"/>
        </w:rPr>
        <w:t>evenerit</w:t>
      </w:r>
      <w:r w:rsidRPr="00B779A9">
        <w:rPr>
          <w:lang w:val="pt-PT"/>
        </w:rPr>
        <w:t xml:space="preserve"> infra septuagesimam et pascha secunda vespera non de sancto Petro dicatur</w:t>
      </w:r>
      <w:r w:rsidR="00E50C4C">
        <w:rPr>
          <w:lang w:val="pt-PT"/>
        </w:rPr>
        <w:t>,</w:t>
      </w:r>
      <w:r w:rsidRPr="00B779A9">
        <w:rPr>
          <w:lang w:val="pt-PT"/>
        </w:rPr>
        <w:t xml:space="preserve"> sed prima vespera de dominica </w:t>
      </w:r>
      <w:r w:rsidR="00E50C4C" w:rsidRPr="00E50C4C">
        <w:rPr>
          <w:lang w:val="pt-PT"/>
        </w:rPr>
        <w:t>|</w:t>
      </w:r>
      <w:r w:rsidRPr="00B779A9">
        <w:rPr>
          <w:lang w:val="pt-PT"/>
        </w:rPr>
        <w:t>habeatur</w:t>
      </w:r>
      <w:r w:rsidR="00E50C4C">
        <w:rPr>
          <w:lang w:val="pt-PT"/>
        </w:rPr>
        <w:t>::habeantur</w:t>
      </w:r>
      <w:r w:rsidR="00E50C4C" w:rsidRPr="00E50C4C">
        <w:rPr>
          <w:lang w:val="pt-PT"/>
        </w:rPr>
        <w:t>|</w:t>
      </w:r>
      <w:r w:rsidRPr="00B779A9">
        <w:rPr>
          <w:lang w:val="pt-PT"/>
        </w:rPr>
        <w:t xml:space="preserve"> et de sancto Petro tantum antiphona cum collecta habeatur. Hoc etiam est ob</w:t>
      </w:r>
      <w:r w:rsidR="001B7479" w:rsidRPr="00B779A9">
        <w:rPr>
          <w:lang w:val="pt-PT"/>
        </w:rPr>
        <w:t>serva</w:t>
      </w:r>
      <w:r w:rsidRPr="00B779A9">
        <w:rPr>
          <w:lang w:val="pt-PT"/>
        </w:rPr>
        <w:t>ndum de aliis festis quae a septuagesima usque ad pascha sabbato eveniunt.</w:t>
      </w:r>
    </w:p>
    <w:p w:rsidR="00885488" w:rsidRPr="00BC2E91" w:rsidRDefault="00885488" w:rsidP="00415109">
      <w:pPr>
        <w:pStyle w:val="berschrift1"/>
        <w:rPr>
          <w:lang w:val="pt-PT"/>
        </w:rPr>
      </w:pPr>
      <w:r w:rsidRPr="00BC2E91">
        <w:rPr>
          <w:lang w:val="pt-PT"/>
        </w:rPr>
        <w:t>DOMINICA PRIMA IN QUADRAGESIMA</w:t>
      </w:r>
    </w:p>
    <w:p w:rsidR="00885488" w:rsidRPr="00B779A9" w:rsidRDefault="003C531F" w:rsidP="00415109">
      <w:pPr>
        <w:rPr>
          <w:lang w:val="pt-PT"/>
        </w:rPr>
      </w:pPr>
      <w:r w:rsidRPr="00BC2E91">
        <w:rPr>
          <w:rStyle w:val="Time1"/>
          <w:lang w:val="pt-PT"/>
        </w:rPr>
        <w:t>Ad vesperas</w:t>
      </w:r>
      <w:r w:rsidR="00885488" w:rsidRPr="00B779A9">
        <w:rPr>
          <w:lang w:val="pt-PT"/>
        </w:rPr>
        <w:t xml:space="preserve"> AN </w:t>
      </w:r>
      <w:r w:rsidR="00885488" w:rsidRPr="00BC2E91">
        <w:rPr>
          <w:rStyle w:val="Incipit"/>
          <w:lang w:val="pt-PT"/>
        </w:rPr>
        <w:t>Benedictus</w:t>
      </w:r>
      <w:r w:rsidR="00885488" w:rsidRPr="00B779A9">
        <w:rPr>
          <w:lang w:val="pt-PT"/>
        </w:rPr>
        <w:t xml:space="preserve"> cum reliquis et psalmis. RP </w:t>
      </w:r>
      <w:r w:rsidR="00885488" w:rsidRPr="00BC2E91">
        <w:rPr>
          <w:rStyle w:val="Incipit"/>
          <w:lang w:val="pt-PT"/>
        </w:rPr>
        <w:t>Angelis suis mandavit de te</w:t>
      </w:r>
      <w:r w:rsidR="00885488" w:rsidRPr="00B779A9">
        <w:rPr>
          <w:lang w:val="pt-PT"/>
        </w:rPr>
        <w:t xml:space="preserve">. HY </w:t>
      </w:r>
      <w:r w:rsidR="00885488" w:rsidRPr="00BC2E91">
        <w:rPr>
          <w:rStyle w:val="Incipit"/>
          <w:lang w:val="pt-PT"/>
        </w:rPr>
        <w:t>Ex more docti mistico</w:t>
      </w:r>
      <w:r w:rsidR="00885488" w:rsidRPr="00B779A9">
        <w:rPr>
          <w:lang w:val="pt-PT"/>
        </w:rPr>
        <w:t xml:space="preserve">. VS </w:t>
      </w:r>
      <w:r w:rsidR="00885488" w:rsidRPr="00BC2E91">
        <w:rPr>
          <w:rStyle w:val="Incipit"/>
          <w:lang w:val="pt-PT"/>
        </w:rPr>
        <w:t>Angelis suis deus mandavit de te</w:t>
      </w:r>
      <w:r w:rsidR="00885488" w:rsidRPr="00B779A9">
        <w:rPr>
          <w:lang w:val="pt-PT"/>
        </w:rPr>
        <w:t xml:space="preserve">. AM </w:t>
      </w:r>
      <w:r w:rsidR="00885488" w:rsidRPr="00BC2E91">
        <w:rPr>
          <w:rStyle w:val="Incipit"/>
          <w:lang w:val="pt-PT"/>
        </w:rPr>
        <w:t>Ecce nunc tempus acceptabile</w:t>
      </w:r>
      <w:r w:rsidR="00885488" w:rsidRPr="00B779A9">
        <w:rPr>
          <w:lang w:val="pt-PT"/>
        </w:rPr>
        <w:t xml:space="preserve">. Nullum suffragium nisi festum alicuius occurrat. </w:t>
      </w:r>
      <w:r w:rsidR="002311C6" w:rsidRPr="00B779A9">
        <w:rPr>
          <w:lang w:val="pt-PT"/>
        </w:rPr>
        <w:t xml:space="preserve">[BD] </w:t>
      </w:r>
      <w:r w:rsidR="005F6F99" w:rsidRPr="00BC2E91">
        <w:rPr>
          <w:rStyle w:val="Incipit"/>
          <w:lang w:val="pt-PT"/>
        </w:rPr>
        <w:t>Benedicamus</w:t>
      </w:r>
      <w:r w:rsidR="002311C6" w:rsidRPr="00B779A9">
        <w:rPr>
          <w:lang w:val="pt-PT"/>
        </w:rPr>
        <w:t xml:space="preserve"> fe</w:t>
      </w:r>
      <w:r w:rsidR="00885488" w:rsidRPr="00B779A9">
        <w:rPr>
          <w:lang w:val="pt-PT"/>
        </w:rPr>
        <w:t>rialiter.</w:t>
      </w:r>
    </w:p>
    <w:p w:rsidR="004376E7" w:rsidRDefault="003C531F" w:rsidP="00415109">
      <w:pPr>
        <w:rPr>
          <w:lang w:val="pt-PT"/>
        </w:rPr>
      </w:pPr>
      <w:r w:rsidRPr="00BC2E91">
        <w:rPr>
          <w:rStyle w:val="Time1"/>
          <w:lang w:val="pt-PT"/>
        </w:rPr>
        <w:t>Ad completorium</w:t>
      </w:r>
      <w:r w:rsidR="00885488" w:rsidRPr="00B779A9">
        <w:rPr>
          <w:lang w:val="pt-PT"/>
        </w:rPr>
        <w:t xml:space="preserve"> HY </w:t>
      </w:r>
      <w:r w:rsidR="00885488" w:rsidRPr="00BC2E91">
        <w:rPr>
          <w:rStyle w:val="Incipit"/>
          <w:lang w:val="pt-PT"/>
        </w:rPr>
        <w:t>Christe qui lux es et dies</w:t>
      </w:r>
      <w:r w:rsidR="00885488" w:rsidRPr="00B779A9">
        <w:rPr>
          <w:lang w:val="pt-PT"/>
        </w:rPr>
        <w:t xml:space="preserve">. AD </w:t>
      </w:r>
      <w:r w:rsidR="00885488" w:rsidRPr="00BC2E91">
        <w:rPr>
          <w:rStyle w:val="Incipit"/>
          <w:lang w:val="pt-PT"/>
        </w:rPr>
        <w:t xml:space="preserve">Media </w:t>
      </w:r>
      <w:r w:rsidR="00D66EA2" w:rsidRPr="00BC2E91">
        <w:rPr>
          <w:rStyle w:val="Incipit"/>
          <w:lang w:val="pt-PT"/>
        </w:rPr>
        <w:t>vita</w:t>
      </w:r>
      <w:r w:rsidR="00885488" w:rsidRPr="00B779A9">
        <w:rPr>
          <w:lang w:val="pt-PT"/>
        </w:rPr>
        <w:t>.</w:t>
      </w:r>
      <w:r w:rsidR="002311C6" w:rsidRPr="00B779A9">
        <w:rPr>
          <w:lang w:val="pt-PT"/>
        </w:rPr>
        <w:t xml:space="preserve"> </w:t>
      </w:r>
    </w:p>
    <w:p w:rsidR="00885488" w:rsidRPr="00BC2E91" w:rsidRDefault="002311C6" w:rsidP="00415109">
      <w:pPr>
        <w:rPr>
          <w:lang w:val="en-US"/>
        </w:rPr>
      </w:pPr>
      <w:r w:rsidRPr="00B779A9">
        <w:rPr>
          <w:lang w:val="da-DK"/>
        </w:rPr>
        <w:t>(180r)</w:t>
      </w:r>
      <w:r w:rsidR="004376E7">
        <w:rPr>
          <w:lang w:val="da-DK"/>
        </w:rPr>
        <w:t xml:space="preserve"> </w:t>
      </w:r>
      <w:r w:rsidR="003C531F" w:rsidRPr="00BC2E91">
        <w:rPr>
          <w:rStyle w:val="Time1"/>
          <w:lang w:val="da-DK"/>
        </w:rPr>
        <w:t>Ad matutinum</w:t>
      </w:r>
      <w:r w:rsidR="00885488" w:rsidRPr="00B779A9">
        <w:rPr>
          <w:lang w:val="da-DK"/>
        </w:rPr>
        <w:t xml:space="preserve"> I</w:t>
      </w:r>
      <w:r w:rsidRPr="00B779A9">
        <w:rPr>
          <w:lang w:val="da-DK"/>
        </w:rPr>
        <w:t>N</w:t>
      </w:r>
      <w:r w:rsidR="00885488" w:rsidRPr="00B779A9">
        <w:rPr>
          <w:lang w:val="da-DK"/>
        </w:rPr>
        <w:t xml:space="preserve">V </w:t>
      </w:r>
      <w:r w:rsidR="00885488" w:rsidRPr="00BC2E91">
        <w:rPr>
          <w:rStyle w:val="Incipit"/>
          <w:lang w:val="da-DK"/>
        </w:rPr>
        <w:t xml:space="preserve">Non sit </w:t>
      </w:r>
      <w:r w:rsidR="001B7479" w:rsidRPr="00BC2E91">
        <w:rPr>
          <w:rStyle w:val="Incipit"/>
          <w:lang w:val="da-DK"/>
        </w:rPr>
        <w:t>vobis</w:t>
      </w:r>
      <w:r w:rsidR="00691548" w:rsidRPr="00BC2E91">
        <w:rPr>
          <w:rStyle w:val="Incipit"/>
          <w:lang w:val="da-DK"/>
        </w:rPr>
        <w:t xml:space="preserve"> va</w:t>
      </w:r>
      <w:r w:rsidR="00885488" w:rsidRPr="00BC2E91">
        <w:rPr>
          <w:rStyle w:val="Incipit"/>
          <w:lang w:val="da-DK"/>
        </w:rPr>
        <w:t>num mane surgere</w:t>
      </w:r>
      <w:r w:rsidR="00885488" w:rsidRPr="00B779A9">
        <w:rPr>
          <w:lang w:val="da-DK"/>
        </w:rPr>
        <w:t xml:space="preserve">. </w:t>
      </w:r>
      <w:r w:rsidR="00885488">
        <w:rPr>
          <w:lang w:val="en-US"/>
        </w:rPr>
        <w:t xml:space="preserve">HY </w:t>
      </w:r>
      <w:r w:rsidR="00885488" w:rsidRPr="00BC2E91">
        <w:rPr>
          <w:rStyle w:val="Incipit"/>
          <w:lang w:val="en-US"/>
        </w:rPr>
        <w:t>Audi benigne conditor</w:t>
      </w:r>
      <w:r w:rsidR="00885488">
        <w:rPr>
          <w:lang w:val="en-US"/>
        </w:rPr>
        <w:t>.</w:t>
      </w:r>
    </w:p>
    <w:p w:rsidR="00885488" w:rsidRPr="00B779A9" w:rsidRDefault="003C531F" w:rsidP="00415109">
      <w:pPr>
        <w:rPr>
          <w:lang w:val="pt-PT"/>
        </w:rPr>
      </w:pPr>
      <w:r w:rsidRPr="00BC2E91">
        <w:rPr>
          <w:rStyle w:val="Time2"/>
          <w:lang w:val="en-US"/>
        </w:rPr>
        <w:t>In primo nocturno</w:t>
      </w:r>
      <w:r w:rsidR="00885488">
        <w:rPr>
          <w:lang w:val="en-US"/>
        </w:rPr>
        <w:t xml:space="preserve"> AN </w:t>
      </w:r>
      <w:r w:rsidR="00885488" w:rsidRPr="00BC2E91">
        <w:rPr>
          <w:rStyle w:val="Incipit"/>
          <w:lang w:val="en-US"/>
        </w:rPr>
        <w:t>Ad</w:t>
      </w:r>
      <w:r w:rsidR="00C31823" w:rsidRPr="00BC2E91">
        <w:rPr>
          <w:rStyle w:val="Incipit"/>
          <w:lang w:val="en-US"/>
        </w:rPr>
        <w:t>venerunt</w:t>
      </w:r>
      <w:r w:rsidR="00885488" w:rsidRPr="00BC2E91">
        <w:rPr>
          <w:rStyle w:val="Incipit"/>
          <w:lang w:val="en-US"/>
        </w:rPr>
        <w:t xml:space="preserve"> nobis</w:t>
      </w:r>
      <w:r w:rsidR="00885488">
        <w:rPr>
          <w:lang w:val="en-US"/>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 xml:space="preserve">Beatus </w:t>
      </w:r>
      <w:r w:rsidR="00C31823" w:rsidRPr="00BC2E91">
        <w:rPr>
          <w:rStyle w:val="Incipit"/>
          <w:lang w:val="pt-PT"/>
        </w:rPr>
        <w:t>vir</w:t>
      </w:r>
      <w:r w:rsidR="00885488" w:rsidRPr="00B779A9">
        <w:rPr>
          <w:lang w:val="pt-PT"/>
        </w:rPr>
        <w:t xml:space="preserve"> cum reliquis. VS </w:t>
      </w:r>
      <w:r w:rsidR="00885488" w:rsidRPr="00BC2E91">
        <w:rPr>
          <w:rStyle w:val="Incipit"/>
          <w:lang w:val="pt-PT"/>
        </w:rPr>
        <w:t xml:space="preserve">Scuto circumdabit te </w:t>
      </w:r>
      <w:r w:rsidR="00982EF5" w:rsidRPr="00BC2E91">
        <w:rPr>
          <w:rStyle w:val="Incipit"/>
          <w:lang w:val="pt-PT"/>
        </w:rPr>
        <w:t>verit</w:t>
      </w:r>
      <w:r w:rsidR="00885488" w:rsidRPr="00BC2E91">
        <w:rPr>
          <w:rStyle w:val="Incipit"/>
          <w:lang w:val="pt-PT"/>
        </w:rPr>
        <w:t>as eius</w:t>
      </w:r>
      <w:r w:rsidR="00885488" w:rsidRPr="00B779A9">
        <w:rPr>
          <w:lang w:val="pt-PT"/>
        </w:rPr>
        <w:t xml:space="preserve">. </w:t>
      </w:r>
      <w:r w:rsidR="00AE2929" w:rsidRPr="00B779A9">
        <w:rPr>
          <w:lang w:val="pt-PT"/>
        </w:rPr>
        <w:t xml:space="preserve">Lectiones </w:t>
      </w:r>
      <w:r w:rsidR="004376E7">
        <w:rPr>
          <w:lang w:val="pt-PT"/>
        </w:rPr>
        <w:t>ex primo libro genesis caput 21</w:t>
      </w:r>
      <w:r w:rsidR="00AE2929" w:rsidRPr="00B779A9">
        <w:rPr>
          <w:lang w:val="pt-PT"/>
        </w:rPr>
        <w:t xml:space="preserve"> [</w:t>
      </w:r>
      <w:r w:rsidR="00885488" w:rsidRPr="00B779A9">
        <w:rPr>
          <w:lang w:val="pt-PT"/>
        </w:rPr>
        <w:t>LE</w:t>
      </w:r>
      <w:r w:rsidR="00AE2929" w:rsidRPr="00B779A9">
        <w:rPr>
          <w:lang w:val="pt-PT"/>
        </w:rPr>
        <w:t>]</w:t>
      </w:r>
      <w:r w:rsidR="00885488" w:rsidRPr="00B779A9">
        <w:rPr>
          <w:lang w:val="pt-PT"/>
        </w:rPr>
        <w:t xml:space="preserve"> </w:t>
      </w:r>
      <w:r w:rsidR="00885488" w:rsidRPr="00BC2E91">
        <w:rPr>
          <w:rStyle w:val="Incipit"/>
          <w:lang w:val="pt-PT"/>
        </w:rPr>
        <w:t>Visitavit autem dominus Saram sicut promiserat</w:t>
      </w:r>
      <w:r w:rsidR="00885488" w:rsidRPr="00B779A9">
        <w:rPr>
          <w:lang w:val="pt-PT"/>
        </w:rPr>
        <w:t xml:space="preserve">. RP </w:t>
      </w:r>
      <w:r w:rsidR="00885488" w:rsidRPr="00BC2E91">
        <w:rPr>
          <w:rStyle w:val="Incipit"/>
          <w:lang w:val="pt-PT"/>
        </w:rPr>
        <w:t>Ecce nunc tempus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Paradisi portas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Emendemus in melius</w:t>
      </w:r>
      <w:r w:rsidR="00885488" w:rsidRPr="00B779A9">
        <w:rPr>
          <w:lang w:val="pt-PT"/>
        </w:rPr>
        <w:t>.</w:t>
      </w:r>
    </w:p>
    <w:p w:rsidR="00885488" w:rsidRPr="00B779A9" w:rsidRDefault="002E17FD" w:rsidP="00415109">
      <w:pPr>
        <w:rPr>
          <w:lang w:val="pt-PT"/>
        </w:rPr>
      </w:pPr>
      <w:r w:rsidRPr="00BC2E91">
        <w:rPr>
          <w:rStyle w:val="Time2"/>
          <w:lang w:val="pt-PT"/>
        </w:rPr>
        <w:t>In secundo nocturno</w:t>
      </w:r>
      <w:r w:rsidR="00885488" w:rsidRPr="00B779A9">
        <w:rPr>
          <w:lang w:val="pt-PT"/>
        </w:rPr>
        <w:t xml:space="preserve"> AN </w:t>
      </w:r>
      <w:r w:rsidR="00885488" w:rsidRPr="00BC2E91">
        <w:rPr>
          <w:rStyle w:val="Incipit"/>
          <w:lang w:val="pt-PT"/>
        </w:rPr>
        <w:t>Commendemus nosmetipsos</w:t>
      </w:r>
      <w:r w:rsidR="00885488" w:rsidRPr="00B779A9">
        <w:rPr>
          <w:lang w:val="pt-PT"/>
        </w:rPr>
        <w:t xml:space="preserve">. PS </w:t>
      </w:r>
      <w:r w:rsidR="00885488" w:rsidRPr="00BC2E91">
        <w:rPr>
          <w:rStyle w:val="Incipit"/>
          <w:lang w:val="pt-PT"/>
        </w:rPr>
        <w:t>Con</w:t>
      </w:r>
      <w:r w:rsidR="001B7479" w:rsidRPr="00BC2E91">
        <w:rPr>
          <w:rStyle w:val="Incipit"/>
          <w:lang w:val="pt-PT"/>
        </w:rPr>
        <w:t>serva</w:t>
      </w:r>
      <w:r w:rsidR="00885488" w:rsidRPr="00BC2E91">
        <w:rPr>
          <w:rStyle w:val="Incipit"/>
          <w:lang w:val="pt-PT"/>
        </w:rPr>
        <w:t xml:space="preserve"> cum reliquis</w:t>
      </w:r>
      <w:r w:rsidR="00885488" w:rsidRPr="00B779A9">
        <w:rPr>
          <w:lang w:val="pt-PT"/>
        </w:rPr>
        <w:t xml:space="preserve">. VS </w:t>
      </w:r>
      <w:r w:rsidR="00885488" w:rsidRPr="00BC2E91">
        <w:rPr>
          <w:rStyle w:val="Incipit"/>
          <w:lang w:val="pt-PT"/>
        </w:rPr>
        <w:t xml:space="preserve">Cadent </w:t>
      </w:r>
      <w:r w:rsidR="004376E7" w:rsidRPr="00BC2E91">
        <w:rPr>
          <w:rStyle w:val="Incipit"/>
          <w:lang w:val="pt-PT"/>
        </w:rPr>
        <w:t>a latere tuo mille et decem mil</w:t>
      </w:r>
      <w:r w:rsidR="00885488" w:rsidRPr="00BC2E91">
        <w:rPr>
          <w:rStyle w:val="Incipit"/>
          <w:lang w:val="pt-PT"/>
        </w:rPr>
        <w:t>ia a dexteris tuis.</w:t>
      </w:r>
      <w:r w:rsidR="002311C6" w:rsidRPr="00BC2E91">
        <w:rPr>
          <w:rStyle w:val="Incipit"/>
          <w:lang w:val="pt-PT"/>
        </w:rPr>
        <w:t xml:space="preserve"> </w:t>
      </w:r>
      <w:r w:rsidR="00885488" w:rsidRPr="00BC2E91">
        <w:rPr>
          <w:rStyle w:val="Incipit"/>
          <w:lang w:val="pt-PT"/>
        </w:rPr>
        <w:t>Ad te autem non appropinquabit</w:t>
      </w:r>
      <w:r w:rsidR="00885488" w:rsidRPr="00B779A9">
        <w:rPr>
          <w:lang w:val="pt-PT"/>
        </w:rPr>
        <w:t xml:space="preserve">. RP </w:t>
      </w:r>
      <w:r w:rsidR="00885488" w:rsidRPr="00BC2E91">
        <w:rPr>
          <w:rStyle w:val="Incipit"/>
          <w:lang w:val="pt-PT"/>
        </w:rPr>
        <w:t>In ieiunio et fletu</w:t>
      </w:r>
      <w:r w:rsidR="00885488" w:rsidRPr="00B779A9">
        <w:rPr>
          <w:lang w:val="pt-PT"/>
        </w:rPr>
        <w:t xml:space="preserve"> cum duobus sequentibus.</w:t>
      </w:r>
    </w:p>
    <w:p w:rsidR="00885488" w:rsidRPr="00B779A9" w:rsidRDefault="002E17FD" w:rsidP="00415109">
      <w:pPr>
        <w:rPr>
          <w:lang w:val="pt-PT"/>
        </w:rPr>
      </w:pPr>
      <w:r w:rsidRPr="00BC2E91">
        <w:rPr>
          <w:rStyle w:val="Time2"/>
          <w:lang w:val="it-IT"/>
        </w:rPr>
        <w:t>In tertio nocturno</w:t>
      </w:r>
      <w:r w:rsidR="00885488" w:rsidRPr="00B779A9">
        <w:rPr>
          <w:lang w:val="it-IT"/>
        </w:rPr>
        <w:t xml:space="preserve"> AN </w:t>
      </w:r>
      <w:r w:rsidR="00885488" w:rsidRPr="00BC2E91">
        <w:rPr>
          <w:rStyle w:val="Incipit"/>
          <w:lang w:val="it-IT"/>
        </w:rPr>
        <w:t xml:space="preserve">Per arma </w:t>
      </w:r>
      <w:r w:rsidR="00E56159" w:rsidRPr="00BC2E91">
        <w:rPr>
          <w:rStyle w:val="Incipit"/>
          <w:lang w:val="it-IT"/>
        </w:rPr>
        <w:t>iustiti</w:t>
      </w:r>
      <w:r w:rsidR="00885488" w:rsidRPr="00BC2E91">
        <w:rPr>
          <w:rStyle w:val="Incipit"/>
          <w:lang w:val="it-IT"/>
        </w:rPr>
        <w:t>ae</w:t>
      </w:r>
      <w:r w:rsidR="00885488" w:rsidRPr="00B779A9">
        <w:rPr>
          <w:lang w:val="it-IT"/>
        </w:rPr>
        <w:t xml:space="preserve">. </w:t>
      </w:r>
      <w:r w:rsidR="00885488" w:rsidRPr="00B779A9">
        <w:rPr>
          <w:lang w:val="pt-PT"/>
        </w:rPr>
        <w:t xml:space="preserve">PS </w:t>
      </w:r>
      <w:r w:rsidR="00885488" w:rsidRPr="00BC2E91">
        <w:rPr>
          <w:rStyle w:val="Incipit"/>
          <w:lang w:val="pt-PT"/>
        </w:rPr>
        <w:t>Caeli enarrant gloriam</w:t>
      </w:r>
      <w:r w:rsidR="00885488" w:rsidRPr="00B779A9">
        <w:rPr>
          <w:lang w:val="pt-PT"/>
        </w:rPr>
        <w:t xml:space="preserve"> cum reliquis. </w:t>
      </w:r>
      <w:r w:rsidR="00885488" w:rsidRPr="00B779A9">
        <w:rPr>
          <w:lang w:val="fr-FR"/>
        </w:rPr>
        <w:t xml:space="preserve">VS </w:t>
      </w:r>
      <w:r w:rsidR="00885488" w:rsidRPr="00BC2E91">
        <w:rPr>
          <w:rStyle w:val="Incipit"/>
          <w:lang w:val="fr-FR"/>
        </w:rPr>
        <w:t>Clamabit ad me et ego exaudiam eum</w:t>
      </w:r>
      <w:r w:rsidR="00885488" w:rsidRPr="00B779A9">
        <w:rPr>
          <w:lang w:val="fr-FR"/>
        </w:rPr>
        <w:t xml:space="preserve">. EV </w:t>
      </w:r>
      <w:r w:rsidR="00885488" w:rsidRPr="00BC2E91">
        <w:rPr>
          <w:rStyle w:val="Incipit"/>
          <w:lang w:val="fr-FR"/>
        </w:rPr>
        <w:t>Ductus est Iesus a spiritu</w:t>
      </w:r>
      <w:r w:rsidR="00885488" w:rsidRPr="00B779A9">
        <w:rPr>
          <w:lang w:val="fr-FR"/>
        </w:rPr>
        <w:t xml:space="preserve"> ex volumine </w:t>
      </w:r>
      <w:r w:rsidR="00B108B8" w:rsidRPr="00B779A9">
        <w:rPr>
          <w:lang w:val="fr-FR"/>
        </w:rPr>
        <w:t>hiem</w:t>
      </w:r>
      <w:r w:rsidR="00885488" w:rsidRPr="00B779A9">
        <w:rPr>
          <w:lang w:val="fr-FR"/>
        </w:rPr>
        <w:t xml:space="preserve">ali de tempore. </w:t>
      </w:r>
      <w:r w:rsidR="00885488" w:rsidRPr="00B779A9">
        <w:rPr>
          <w:lang w:val="pt-PT"/>
        </w:rPr>
        <w:t xml:space="preserve">(180v) RP </w:t>
      </w:r>
      <w:r w:rsidR="00885488" w:rsidRPr="00BC2E91">
        <w:rPr>
          <w:rStyle w:val="Incipit"/>
          <w:lang w:val="pt-PT"/>
        </w:rPr>
        <w:t>Tribularer si nescirem</w:t>
      </w:r>
      <w:r w:rsidR="00885488" w:rsidRPr="00B779A9">
        <w:rPr>
          <w:lang w:val="pt-PT"/>
        </w:rPr>
        <w:t xml:space="preserve"> cum duobus sequentibus.</w:t>
      </w:r>
    </w:p>
    <w:p w:rsidR="00885488" w:rsidRPr="00B779A9" w:rsidRDefault="002E17FD" w:rsidP="00415109">
      <w:pPr>
        <w:rPr>
          <w:lang w:val="pt-PT"/>
        </w:rPr>
      </w:pPr>
      <w:r w:rsidRPr="00BC2E91">
        <w:rPr>
          <w:rStyle w:val="Time1"/>
          <w:lang w:val="pt-PT"/>
        </w:rPr>
        <w:lastRenderedPageBreak/>
        <w:t>Ad laudes</w:t>
      </w:r>
      <w:r w:rsidR="00885488" w:rsidRPr="00B779A9">
        <w:rPr>
          <w:lang w:val="pt-PT"/>
        </w:rPr>
        <w:t xml:space="preserve"> AN </w:t>
      </w:r>
      <w:r w:rsidR="00885488" w:rsidRPr="00BC2E91">
        <w:rPr>
          <w:rStyle w:val="Incipit"/>
          <w:lang w:val="pt-PT"/>
        </w:rPr>
        <w:t>Cor mundum crea</w:t>
      </w:r>
      <w:r w:rsidR="00885488" w:rsidRPr="00B779A9">
        <w:rPr>
          <w:lang w:val="pt-PT"/>
        </w:rPr>
        <w:t xml:space="preserve"> cum sequentibus. PS </w:t>
      </w:r>
      <w:r w:rsidR="00885488" w:rsidRPr="00BC2E91">
        <w:rPr>
          <w:rStyle w:val="Incipit"/>
          <w:lang w:val="pt-PT"/>
        </w:rPr>
        <w:t>Miserere</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Confitemini</w:t>
      </w:r>
      <w:r w:rsidR="00DD1415">
        <w:rPr>
          <w:lang w:val="pt-PT"/>
        </w:rPr>
        <w:t>@</w:t>
      </w:r>
      <w:r w:rsidR="00DD1415" w:rsidRPr="00B779A9">
        <w:rPr>
          <w:lang w:val="pt-PT"/>
        </w:rPr>
        <w:t>106.</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Deus deus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Benedicite</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Laudate</w:t>
      </w:r>
      <w:r w:rsidR="00885488" w:rsidRPr="00B779A9">
        <w:rPr>
          <w:lang w:val="pt-PT"/>
        </w:rPr>
        <w:t xml:space="preserve">. HY </w:t>
      </w:r>
      <w:r w:rsidR="00885488" w:rsidRPr="00BC2E91">
        <w:rPr>
          <w:rStyle w:val="Incipit"/>
          <w:lang w:val="pt-PT"/>
        </w:rPr>
        <w:t>Clarum decus ieiunii</w:t>
      </w:r>
      <w:r w:rsidR="00885488" w:rsidRPr="00B779A9">
        <w:rPr>
          <w:lang w:val="pt-PT"/>
        </w:rPr>
        <w:t xml:space="preserve">. VS </w:t>
      </w:r>
      <w:r w:rsidR="00885488" w:rsidRPr="00BC2E91">
        <w:rPr>
          <w:rStyle w:val="Incipit"/>
          <w:lang w:val="pt-PT"/>
        </w:rPr>
        <w:t>Domine refugium tu factus es nobis</w:t>
      </w:r>
      <w:r w:rsidR="00885488" w:rsidRPr="00B779A9">
        <w:rPr>
          <w:lang w:val="pt-PT"/>
        </w:rPr>
        <w:t xml:space="preserve">. AB </w:t>
      </w:r>
      <w:r w:rsidR="00AE2929" w:rsidRPr="00BC2E91">
        <w:rPr>
          <w:rStyle w:val="Incipit"/>
          <w:lang w:val="pt-PT"/>
        </w:rPr>
        <w:t>|</w:t>
      </w:r>
      <w:r w:rsidR="00885488" w:rsidRPr="00BC2E91">
        <w:rPr>
          <w:rStyle w:val="Incipit"/>
          <w:lang w:val="pt-PT"/>
        </w:rPr>
        <w:t>Ductus es</w:t>
      </w:r>
      <w:r w:rsidR="0052743D" w:rsidRPr="00BC2E91">
        <w:rPr>
          <w:rStyle w:val="Incipit"/>
          <w:lang w:val="pt-PT"/>
        </w:rPr>
        <w:t>::</w:t>
      </w:r>
      <w:r w:rsidR="00AE2929" w:rsidRPr="00BC2E91">
        <w:rPr>
          <w:rStyle w:val="Incipit"/>
          <w:lang w:val="pt-PT"/>
        </w:rPr>
        <w:t xml:space="preserve">Ductus </w:t>
      </w:r>
      <w:r w:rsidR="0052743D" w:rsidRPr="00BC2E91">
        <w:rPr>
          <w:rStyle w:val="Incipit"/>
          <w:lang w:val="pt-PT"/>
        </w:rPr>
        <w:t>est|</w:t>
      </w:r>
      <w:r w:rsidR="00885488" w:rsidRPr="00BC2E91">
        <w:rPr>
          <w:rStyle w:val="Incipit"/>
          <w:lang w:val="pt-PT"/>
        </w:rPr>
        <w:t xml:space="preserve"> Iesus</w:t>
      </w:r>
      <w:r w:rsidR="00885488" w:rsidRPr="00B779A9">
        <w:rPr>
          <w:lang w:val="pt-PT"/>
        </w:rPr>
        <w:t xml:space="preserve">. Nullum suffragium. </w:t>
      </w:r>
      <w:r w:rsidR="002311C6" w:rsidRPr="00B779A9">
        <w:rPr>
          <w:lang w:val="pt-PT"/>
        </w:rPr>
        <w:t xml:space="preserve">[BD] </w:t>
      </w:r>
      <w:r w:rsidR="005F6F99" w:rsidRPr="00BC2E91">
        <w:rPr>
          <w:rStyle w:val="Incipit"/>
          <w:lang w:val="pt-PT"/>
        </w:rPr>
        <w:t>Benedicamus</w:t>
      </w:r>
      <w:r w:rsidR="002311C6" w:rsidRPr="00B779A9">
        <w:rPr>
          <w:lang w:val="pt-PT"/>
        </w:rPr>
        <w:t xml:space="preserve"> ferialiter</w:t>
      </w:r>
      <w:r w:rsidR="00885488" w:rsidRPr="00B779A9">
        <w:rPr>
          <w:lang w:val="pt-PT"/>
        </w:rPr>
        <w:t>.</w:t>
      </w:r>
    </w:p>
    <w:p w:rsidR="00885488" w:rsidRPr="00B779A9" w:rsidRDefault="002E17FD" w:rsidP="00415109">
      <w:pPr>
        <w:rPr>
          <w:lang w:val="pt-PT"/>
        </w:rPr>
      </w:pPr>
      <w:r w:rsidRPr="00BC2E91">
        <w:rPr>
          <w:rStyle w:val="Time1"/>
          <w:lang w:val="pt-PT"/>
        </w:rPr>
        <w:t>Ad primam</w:t>
      </w:r>
      <w:r w:rsidR="00885488" w:rsidRPr="00B779A9">
        <w:rPr>
          <w:lang w:val="pt-PT"/>
        </w:rPr>
        <w:t xml:space="preserve"> AN </w:t>
      </w:r>
      <w:r w:rsidR="00885488" w:rsidRPr="005A362F">
        <w:rPr>
          <w:rStyle w:val="Incipit"/>
          <w:lang w:val="pt-PT"/>
        </w:rPr>
        <w:t>Iesus</w:t>
      </w:r>
      <w:r w:rsidR="005A362F" w:rsidRPr="00BE7D55">
        <w:rPr>
          <w:i/>
          <w:lang w:val="pt-PT"/>
        </w:rPr>
        <w:t xml:space="preserve"> </w:t>
      </w:r>
      <w:r w:rsidR="00885488" w:rsidRPr="005A362F">
        <w:rPr>
          <w:rStyle w:val="Incipit"/>
          <w:lang w:val="pt-PT"/>
        </w:rPr>
        <w:t>autem</w:t>
      </w:r>
      <w:r w:rsidR="005A362F" w:rsidRPr="00BE7D55">
        <w:rPr>
          <w:i/>
          <w:lang w:val="pt-PT"/>
        </w:rPr>
        <w:t xml:space="preserve"> </w:t>
      </w:r>
      <w:r w:rsidR="00885488" w:rsidRPr="005A362F">
        <w:rPr>
          <w:rStyle w:val="Incipit"/>
          <w:lang w:val="pt-PT"/>
        </w:rPr>
        <w:t>cum</w:t>
      </w:r>
      <w:r w:rsidR="005A362F" w:rsidRPr="00BE7D55">
        <w:rPr>
          <w:i/>
          <w:lang w:val="pt-PT"/>
        </w:rPr>
        <w:t xml:space="preserve"> </w:t>
      </w:r>
      <w:r w:rsidR="00885488" w:rsidRPr="005A362F">
        <w:rPr>
          <w:rStyle w:val="Incipit"/>
          <w:lang w:val="pt-PT"/>
        </w:rPr>
        <w:t>ieiunasset</w:t>
      </w:r>
      <w:r w:rsidR="00885488" w:rsidRPr="00B779A9">
        <w:rPr>
          <w:lang w:val="pt-PT"/>
        </w:rPr>
        <w:t>. Singulis dominicis diebus usque ad pascha dicatur prima ante maturum officium.</w:t>
      </w:r>
    </w:p>
    <w:p w:rsidR="00885488" w:rsidRPr="00B779A9" w:rsidRDefault="002E17FD" w:rsidP="00415109">
      <w:pPr>
        <w:rPr>
          <w:lang w:val="pt-PT"/>
        </w:rPr>
      </w:pPr>
      <w:r w:rsidRPr="00BC2E91">
        <w:rPr>
          <w:rStyle w:val="Time1"/>
          <w:lang w:val="da-DK"/>
        </w:rPr>
        <w:t>Ad tertiam</w:t>
      </w:r>
      <w:r w:rsidR="00885488" w:rsidRPr="00B779A9">
        <w:rPr>
          <w:lang w:val="da-DK"/>
        </w:rPr>
        <w:t xml:space="preserve"> AN </w:t>
      </w:r>
      <w:r w:rsidR="00F75173" w:rsidRPr="00BC2E91">
        <w:rPr>
          <w:rStyle w:val="Incipit"/>
          <w:lang w:val="da-DK"/>
        </w:rPr>
        <w:t>Vade Sat</w:t>
      </w:r>
      <w:r w:rsidR="00885488" w:rsidRPr="00BC2E91">
        <w:rPr>
          <w:rStyle w:val="Incipit"/>
          <w:lang w:val="da-DK"/>
        </w:rPr>
        <w:t>anas</w:t>
      </w:r>
      <w:r w:rsidR="00885488" w:rsidRPr="00B779A9">
        <w:rPr>
          <w:lang w:val="da-DK"/>
        </w:rPr>
        <w:t xml:space="preserve">. </w:t>
      </w:r>
      <w:r w:rsidR="00885488" w:rsidRPr="00B779A9">
        <w:rPr>
          <w:lang w:val="pt-PT"/>
        </w:rPr>
        <w:t xml:space="preserve">RB </w:t>
      </w:r>
      <w:r w:rsidR="00885488" w:rsidRPr="00BC2E91">
        <w:rPr>
          <w:rStyle w:val="Incipit"/>
          <w:lang w:val="pt-PT"/>
        </w:rPr>
        <w:t>Participem me fac deus</w:t>
      </w:r>
      <w:r w:rsidR="002311C6" w:rsidRPr="00B779A9">
        <w:rPr>
          <w:lang w:val="pt-PT"/>
        </w:rPr>
        <w:t>. Versum u</w:t>
      </w:r>
      <w:r w:rsidR="00885488" w:rsidRPr="00B779A9">
        <w:rPr>
          <w:lang w:val="pt-PT"/>
        </w:rPr>
        <w:t xml:space="preserve">nus </w:t>
      </w:r>
      <w:r w:rsidR="00885488" w:rsidRPr="00BC2E91">
        <w:rPr>
          <w:rStyle w:val="Funktion"/>
          <w:lang w:val="pt-PT"/>
        </w:rPr>
        <w:t>domicellorum</w:t>
      </w:r>
      <w:r w:rsidR="00885488" w:rsidRPr="00B779A9">
        <w:rPr>
          <w:lang w:val="pt-PT"/>
        </w:rPr>
        <w:t xml:space="preserve"> cantet. VS </w:t>
      </w:r>
      <w:r w:rsidR="00885488" w:rsidRPr="00BC2E91">
        <w:rPr>
          <w:rStyle w:val="Incipit"/>
          <w:lang w:val="pt-PT"/>
        </w:rPr>
        <w:t>Dicet domino susceptor meus es tu</w:t>
      </w:r>
      <w:r w:rsidR="00885488" w:rsidRPr="00B779A9">
        <w:rPr>
          <w:lang w:val="pt-PT"/>
        </w:rPr>
        <w:t>.</w:t>
      </w:r>
    </w:p>
    <w:p w:rsidR="00885488" w:rsidRPr="00B779A9" w:rsidRDefault="002E17FD" w:rsidP="00415109">
      <w:pPr>
        <w:rPr>
          <w:lang w:val="fr-FR"/>
        </w:rPr>
      </w:pPr>
      <w:r w:rsidRPr="00BC2E91">
        <w:rPr>
          <w:rStyle w:val="Time1"/>
          <w:lang w:val="it-IT"/>
        </w:rPr>
        <w:t>Ad processionem</w:t>
      </w:r>
      <w:r w:rsidR="00885488" w:rsidRPr="00B779A9">
        <w:rPr>
          <w:lang w:val="it-IT"/>
        </w:rPr>
        <w:t xml:space="preserve"> R</w:t>
      </w:r>
      <w:r w:rsidR="002311C6" w:rsidRPr="00B779A9">
        <w:rPr>
          <w:lang w:val="it-IT"/>
        </w:rPr>
        <w:t>P</w:t>
      </w:r>
      <w:r w:rsidR="00885488" w:rsidRPr="00B779A9">
        <w:rPr>
          <w:lang w:val="it-IT"/>
        </w:rPr>
        <w:t xml:space="preserve">P </w:t>
      </w:r>
      <w:r w:rsidR="00885488" w:rsidRPr="005A362F">
        <w:rPr>
          <w:rStyle w:val="Incipit"/>
          <w:lang w:val="it-IT"/>
        </w:rPr>
        <w:t>Ecce</w:t>
      </w:r>
      <w:r w:rsidR="005A362F" w:rsidRPr="00BE7D55">
        <w:rPr>
          <w:i/>
          <w:lang w:val="it-IT"/>
        </w:rPr>
        <w:t xml:space="preserve"> </w:t>
      </w:r>
      <w:r w:rsidR="00885488" w:rsidRPr="005A362F">
        <w:rPr>
          <w:rStyle w:val="Incipit"/>
          <w:lang w:val="it-IT"/>
        </w:rPr>
        <w:t>nunc</w:t>
      </w:r>
      <w:r w:rsidR="005A362F" w:rsidRPr="00BE7D55">
        <w:rPr>
          <w:i/>
          <w:lang w:val="it-IT"/>
        </w:rPr>
        <w:t xml:space="preserve"> </w:t>
      </w:r>
      <w:r w:rsidR="00885488" w:rsidRPr="005A362F">
        <w:rPr>
          <w:rStyle w:val="Incipit"/>
          <w:lang w:val="it-IT"/>
        </w:rPr>
        <w:t>tempus</w:t>
      </w:r>
      <w:r w:rsidR="00885488" w:rsidRPr="00B779A9">
        <w:rPr>
          <w:lang w:val="it-IT"/>
        </w:rPr>
        <w:t xml:space="preserve">. </w:t>
      </w:r>
      <w:r w:rsidR="00885488" w:rsidRPr="00B779A9">
        <w:rPr>
          <w:lang w:val="fr-FR"/>
        </w:rPr>
        <w:t>Ad reditum R</w:t>
      </w:r>
      <w:r w:rsidR="002311C6" w:rsidRPr="00B779A9">
        <w:rPr>
          <w:lang w:val="fr-FR"/>
        </w:rPr>
        <w:t>P</w:t>
      </w:r>
      <w:r w:rsidR="00885488" w:rsidRPr="00B779A9">
        <w:rPr>
          <w:lang w:val="fr-FR"/>
        </w:rPr>
        <w:t xml:space="preserve">P </w:t>
      </w:r>
      <w:r w:rsidR="00885488" w:rsidRPr="005A362F">
        <w:rPr>
          <w:rStyle w:val="Incipit"/>
          <w:lang w:val="fr-FR"/>
        </w:rPr>
        <w:t>Ductus</w:t>
      </w:r>
      <w:r w:rsidR="005A362F" w:rsidRPr="00BE7D55">
        <w:rPr>
          <w:i/>
          <w:lang w:val="fr-FR"/>
        </w:rPr>
        <w:t xml:space="preserve"> </w:t>
      </w:r>
      <w:r w:rsidR="00885488" w:rsidRPr="005A362F">
        <w:rPr>
          <w:rStyle w:val="Incipit"/>
          <w:lang w:val="fr-FR"/>
        </w:rPr>
        <w:t>est</w:t>
      </w:r>
      <w:r w:rsidR="005A362F" w:rsidRPr="00BE7D55">
        <w:rPr>
          <w:i/>
          <w:lang w:val="fr-FR"/>
        </w:rPr>
        <w:t xml:space="preserve"> </w:t>
      </w:r>
      <w:r w:rsidR="00885488" w:rsidRPr="005A362F">
        <w:rPr>
          <w:rStyle w:val="Incipit"/>
          <w:lang w:val="fr-FR"/>
        </w:rPr>
        <w:t>Iesus</w:t>
      </w:r>
      <w:r w:rsidR="00885488" w:rsidRPr="00B779A9">
        <w:rPr>
          <w:lang w:val="fr-FR"/>
        </w:rPr>
        <w:t>.</w:t>
      </w:r>
    </w:p>
    <w:p w:rsidR="004376E7" w:rsidRDefault="002E17FD" w:rsidP="00415109">
      <w:pPr>
        <w:rPr>
          <w:lang w:val="fr-FR"/>
        </w:rPr>
      </w:pPr>
      <w:r w:rsidRPr="00BC2E91">
        <w:rPr>
          <w:rStyle w:val="Time1"/>
          <w:lang w:val="pt-PT"/>
        </w:rPr>
        <w:t>Ad sextam</w:t>
      </w:r>
      <w:r w:rsidR="00885488" w:rsidRPr="00B779A9">
        <w:rPr>
          <w:lang w:val="pt-PT"/>
        </w:rPr>
        <w:t xml:space="preserve"> AN </w:t>
      </w:r>
      <w:r w:rsidR="00885488" w:rsidRPr="00BC2E91">
        <w:rPr>
          <w:rStyle w:val="Incipit"/>
          <w:lang w:val="pt-PT"/>
        </w:rPr>
        <w:t>Dominum deum tuum adorabis</w:t>
      </w:r>
      <w:r w:rsidR="00885488" w:rsidRPr="00B779A9">
        <w:rPr>
          <w:lang w:val="pt-PT"/>
        </w:rPr>
        <w:t xml:space="preserve">. </w:t>
      </w:r>
      <w:r w:rsidR="00885488" w:rsidRPr="00B779A9">
        <w:rPr>
          <w:lang w:val="it-IT"/>
        </w:rPr>
        <w:t xml:space="preserve">RB </w:t>
      </w:r>
      <w:r w:rsidR="00885488" w:rsidRPr="00BC2E91">
        <w:rPr>
          <w:rStyle w:val="Incipit"/>
          <w:lang w:val="it-IT"/>
        </w:rPr>
        <w:t xml:space="preserve">Ab omni </w:t>
      </w:r>
      <w:r w:rsidR="00DD6B06" w:rsidRPr="00BC2E91">
        <w:rPr>
          <w:rStyle w:val="Incipit"/>
          <w:lang w:val="it-IT"/>
        </w:rPr>
        <w:t>via</w:t>
      </w:r>
      <w:r w:rsidR="00885488" w:rsidRPr="00BC2E91">
        <w:rPr>
          <w:rStyle w:val="Incipit"/>
          <w:lang w:val="it-IT"/>
        </w:rPr>
        <w:t xml:space="preserve"> mala</w:t>
      </w:r>
      <w:r w:rsidR="00885488" w:rsidRPr="00B779A9">
        <w:rPr>
          <w:lang w:val="it-IT"/>
        </w:rPr>
        <w:t xml:space="preserve">. </w:t>
      </w:r>
      <w:r w:rsidR="00885488" w:rsidRPr="00B779A9">
        <w:rPr>
          <w:lang w:val="fr-FR"/>
        </w:rPr>
        <w:t xml:space="preserve">VS </w:t>
      </w:r>
      <w:r w:rsidR="00885488" w:rsidRPr="00BC2E91">
        <w:rPr>
          <w:rStyle w:val="Incipit"/>
          <w:lang w:val="fr-FR"/>
        </w:rPr>
        <w:t>Ipse liberavit me</w:t>
      </w:r>
      <w:r w:rsidR="00885488" w:rsidRPr="00B779A9">
        <w:rPr>
          <w:lang w:val="fr-FR"/>
        </w:rPr>
        <w:t xml:space="preserve"> etc.</w:t>
      </w:r>
      <w:r w:rsidR="002311C6" w:rsidRPr="00B779A9">
        <w:rPr>
          <w:lang w:val="fr-FR"/>
        </w:rPr>
        <w:t xml:space="preserve"> </w:t>
      </w:r>
    </w:p>
    <w:p w:rsidR="00885488" w:rsidRDefault="002311C6" w:rsidP="00415109">
      <w:pPr>
        <w:rPr>
          <w:lang w:val="en-US"/>
        </w:rPr>
      </w:pPr>
      <w:r>
        <w:rPr>
          <w:lang w:val="en-US"/>
        </w:rPr>
        <w:t>(181r)</w:t>
      </w:r>
      <w:r w:rsidR="004376E7">
        <w:rPr>
          <w:lang w:val="en-US"/>
        </w:rPr>
        <w:t xml:space="preserve"> </w:t>
      </w:r>
      <w:r w:rsidR="002E17FD" w:rsidRPr="00BC2E91">
        <w:rPr>
          <w:rStyle w:val="Time1"/>
          <w:lang w:val="en-US"/>
        </w:rPr>
        <w:t>Ad nonam</w:t>
      </w:r>
      <w:r w:rsidR="00885488">
        <w:rPr>
          <w:lang w:val="en-US"/>
        </w:rPr>
        <w:t xml:space="preserve"> AN </w:t>
      </w:r>
      <w:r w:rsidR="00885488" w:rsidRPr="00BC2E91">
        <w:rPr>
          <w:rStyle w:val="Incipit"/>
          <w:lang w:val="en-US"/>
        </w:rPr>
        <w:t>Reliquit eum tentator</w:t>
      </w:r>
      <w:r w:rsidR="00885488">
        <w:rPr>
          <w:lang w:val="en-US"/>
        </w:rPr>
        <w:t xml:space="preserve">. </w:t>
      </w:r>
      <w:r w:rsidR="00885488" w:rsidRPr="00B779A9">
        <w:rPr>
          <w:lang w:val="en-US"/>
        </w:rPr>
        <w:t xml:space="preserve">RB </w:t>
      </w:r>
      <w:r w:rsidR="00885488" w:rsidRPr="00BC2E91">
        <w:rPr>
          <w:rStyle w:val="Incipit"/>
          <w:lang w:val="en-US"/>
        </w:rPr>
        <w:t>Septies in die laudem</w:t>
      </w:r>
      <w:r w:rsidR="00885488" w:rsidRPr="00B779A9">
        <w:rPr>
          <w:lang w:val="en-US"/>
        </w:rPr>
        <w:t xml:space="preserve">. </w:t>
      </w:r>
      <w:r w:rsidR="00885488">
        <w:rPr>
          <w:lang w:val="en-US"/>
        </w:rPr>
        <w:t xml:space="preserve">VS </w:t>
      </w:r>
      <w:r w:rsidR="00885488" w:rsidRPr="00BC2E91">
        <w:rPr>
          <w:rStyle w:val="Incipit"/>
          <w:lang w:val="en-US"/>
        </w:rPr>
        <w:t>Scapulis suis</w:t>
      </w:r>
      <w:r w:rsidR="00885488">
        <w:rPr>
          <w:lang w:val="en-US"/>
        </w:rPr>
        <w:t>.</w:t>
      </w:r>
    </w:p>
    <w:p w:rsidR="00885488" w:rsidRPr="00234396" w:rsidRDefault="002E17FD" w:rsidP="00415109">
      <w:pPr>
        <w:rPr>
          <w:lang w:val="pt-PT"/>
        </w:rPr>
      </w:pPr>
      <w:r w:rsidRPr="00BC2E91">
        <w:rPr>
          <w:rStyle w:val="Time1"/>
          <w:lang w:val="en-US"/>
        </w:rPr>
        <w:t>Ad missam</w:t>
      </w:r>
      <w:r w:rsidR="00885488">
        <w:rPr>
          <w:lang w:val="en-US"/>
        </w:rPr>
        <w:t xml:space="preserve"> IN </w:t>
      </w:r>
      <w:r w:rsidR="00885488" w:rsidRPr="00BC2E91">
        <w:rPr>
          <w:rStyle w:val="Incipit"/>
          <w:lang w:val="en-US"/>
        </w:rPr>
        <w:t>In</w:t>
      </w:r>
      <w:r w:rsidR="00702792" w:rsidRPr="00BC2E91">
        <w:rPr>
          <w:rStyle w:val="Incipit"/>
          <w:lang w:val="en-US"/>
        </w:rPr>
        <w:t>voc</w:t>
      </w:r>
      <w:r w:rsidR="00885488" w:rsidRPr="00BC2E91">
        <w:rPr>
          <w:rStyle w:val="Incipit"/>
          <w:lang w:val="en-US"/>
        </w:rPr>
        <w:t>avit me</w:t>
      </w:r>
      <w:r w:rsidR="00DD1415">
        <w:rPr>
          <w:lang w:val="en-US"/>
        </w:rPr>
        <w:t>@58.</w:t>
      </w:r>
      <w:r w:rsidR="00885488">
        <w:rPr>
          <w:lang w:val="en-US"/>
        </w:rPr>
        <w:t xml:space="preserve"> </w:t>
      </w:r>
      <w:r w:rsidR="00885488" w:rsidRPr="00BC2E91">
        <w:rPr>
          <w:lang w:val="en-US"/>
        </w:rPr>
        <w:t xml:space="preserve">GR </w:t>
      </w:r>
      <w:r w:rsidR="00885488" w:rsidRPr="00BC2E91">
        <w:rPr>
          <w:rStyle w:val="Incipit"/>
          <w:lang w:val="en-US"/>
        </w:rPr>
        <w:t>Angelis suis</w:t>
      </w:r>
      <w:r w:rsidR="00DD1415">
        <w:rPr>
          <w:lang w:val="en-US"/>
        </w:rPr>
        <w:t>@</w:t>
      </w:r>
      <w:r w:rsidR="00DD1415" w:rsidRPr="00BC2E91">
        <w:rPr>
          <w:lang w:val="en-US"/>
        </w:rPr>
        <w:t>58.</w:t>
      </w:r>
      <w:r w:rsidR="00885488" w:rsidRPr="00BC2E91">
        <w:rPr>
          <w:lang w:val="en-US"/>
        </w:rPr>
        <w:t xml:space="preserve"> TR </w:t>
      </w:r>
      <w:r w:rsidR="00885488" w:rsidRPr="00BC2E91">
        <w:rPr>
          <w:rStyle w:val="Incipit"/>
          <w:lang w:val="en-US"/>
        </w:rPr>
        <w:t>Qui habitat in adiutorio</w:t>
      </w:r>
      <w:r w:rsidR="00885488" w:rsidRPr="00BC2E91">
        <w:rPr>
          <w:lang w:val="en-US"/>
        </w:rPr>
        <w:t xml:space="preserve"> omnes simul cantent. </w:t>
      </w:r>
      <w:r w:rsidR="00885488">
        <w:rPr>
          <w:lang w:val="en-US"/>
        </w:rPr>
        <w:t xml:space="preserve">OF </w:t>
      </w:r>
      <w:r w:rsidR="00885488" w:rsidRPr="00BC2E91">
        <w:rPr>
          <w:rStyle w:val="Incipit"/>
          <w:lang w:val="en-US"/>
        </w:rPr>
        <w:t>Scapulis suis</w:t>
      </w:r>
      <w:r w:rsidR="00DD1415">
        <w:rPr>
          <w:lang w:val="en-US"/>
        </w:rPr>
        <w:t>@61.</w:t>
      </w:r>
      <w:r w:rsidR="00885488">
        <w:rPr>
          <w:lang w:val="en-US"/>
        </w:rPr>
        <w:t xml:space="preserve"> </w:t>
      </w:r>
      <w:r w:rsidR="00885488" w:rsidRPr="00234396">
        <w:rPr>
          <w:lang w:val="pt-PT"/>
        </w:rPr>
        <w:t xml:space="preserve">CO </w:t>
      </w:r>
      <w:r w:rsidR="00885488" w:rsidRPr="00234396">
        <w:rPr>
          <w:rStyle w:val="Incipit"/>
          <w:lang w:val="pt-PT"/>
        </w:rPr>
        <w:t>Scapulis suis</w:t>
      </w:r>
      <w:r w:rsidR="00DD1415" w:rsidRPr="00234396">
        <w:rPr>
          <w:lang w:val="pt-PT"/>
        </w:rPr>
        <w:t>@251.</w:t>
      </w:r>
    </w:p>
    <w:p w:rsidR="00885488" w:rsidRPr="00B779A9" w:rsidRDefault="002E17FD" w:rsidP="00415109">
      <w:pPr>
        <w:rPr>
          <w:lang w:val="fr-FR"/>
        </w:rPr>
      </w:pPr>
      <w:r w:rsidRPr="00234396">
        <w:rPr>
          <w:rStyle w:val="Time1"/>
          <w:lang w:val="pt-PT"/>
        </w:rPr>
        <w:t>Ad secundas vesperas</w:t>
      </w:r>
      <w:r w:rsidR="00885488" w:rsidRPr="00234396">
        <w:rPr>
          <w:lang w:val="pt-PT"/>
        </w:rPr>
        <w:t xml:space="preserve"> RP </w:t>
      </w:r>
      <w:r w:rsidR="00885488" w:rsidRPr="00234396">
        <w:rPr>
          <w:rStyle w:val="Incipit"/>
          <w:lang w:val="pt-PT"/>
        </w:rPr>
        <w:t>Spes</w:t>
      </w:r>
      <w:r w:rsidR="005A362F" w:rsidRPr="00234396">
        <w:rPr>
          <w:i/>
          <w:lang w:val="pt-PT"/>
        </w:rPr>
        <w:t xml:space="preserve"> </w:t>
      </w:r>
      <w:r w:rsidR="00885488" w:rsidRPr="00234396">
        <w:rPr>
          <w:rStyle w:val="Incipit"/>
          <w:lang w:val="pt-PT"/>
        </w:rPr>
        <w:t>mea</w:t>
      </w:r>
      <w:r w:rsidR="00885488" w:rsidRPr="00234396">
        <w:rPr>
          <w:lang w:val="pt-PT"/>
        </w:rPr>
        <w:t xml:space="preserve">. HY </w:t>
      </w:r>
      <w:r w:rsidR="00885488" w:rsidRPr="00234396">
        <w:rPr>
          <w:rStyle w:val="Incipit"/>
          <w:lang w:val="pt-PT"/>
        </w:rPr>
        <w:t>Ex</w:t>
      </w:r>
      <w:r w:rsidR="005A362F" w:rsidRPr="00234396">
        <w:rPr>
          <w:i/>
          <w:lang w:val="pt-PT"/>
        </w:rPr>
        <w:t xml:space="preserve"> </w:t>
      </w:r>
      <w:r w:rsidR="00885488" w:rsidRPr="00234396">
        <w:rPr>
          <w:rStyle w:val="Incipit"/>
          <w:lang w:val="pt-PT"/>
        </w:rPr>
        <w:t>more</w:t>
      </w:r>
      <w:r w:rsidR="005A362F" w:rsidRPr="00234396">
        <w:rPr>
          <w:i/>
          <w:lang w:val="pt-PT"/>
        </w:rPr>
        <w:t xml:space="preserve"> </w:t>
      </w:r>
      <w:r w:rsidR="00885488" w:rsidRPr="00234396">
        <w:rPr>
          <w:rStyle w:val="Incipit"/>
          <w:lang w:val="pt-PT"/>
        </w:rPr>
        <w:t>docti</w:t>
      </w:r>
      <w:r w:rsidR="005A362F" w:rsidRPr="00234396">
        <w:rPr>
          <w:i/>
          <w:lang w:val="pt-PT"/>
        </w:rPr>
        <w:t xml:space="preserve"> </w:t>
      </w:r>
      <w:r w:rsidR="00885488" w:rsidRPr="00234396">
        <w:rPr>
          <w:rStyle w:val="Incipit"/>
          <w:lang w:val="pt-PT"/>
        </w:rPr>
        <w:t>mystico</w:t>
      </w:r>
      <w:r w:rsidR="00885488" w:rsidRPr="00234396">
        <w:rPr>
          <w:lang w:val="pt-PT"/>
        </w:rPr>
        <w:t xml:space="preserve">. VS </w:t>
      </w:r>
      <w:r w:rsidR="00885488" w:rsidRPr="00234396">
        <w:rPr>
          <w:rStyle w:val="Incipit"/>
          <w:lang w:val="pt-PT"/>
        </w:rPr>
        <w:t>Angelis</w:t>
      </w:r>
      <w:r w:rsidR="005A362F" w:rsidRPr="00234396">
        <w:rPr>
          <w:i/>
          <w:lang w:val="pt-PT"/>
        </w:rPr>
        <w:t xml:space="preserve"> </w:t>
      </w:r>
      <w:r w:rsidR="00885488" w:rsidRPr="00234396">
        <w:rPr>
          <w:rStyle w:val="Incipit"/>
          <w:lang w:val="pt-PT"/>
        </w:rPr>
        <w:t>suis</w:t>
      </w:r>
      <w:r w:rsidR="005A362F" w:rsidRPr="00234396">
        <w:rPr>
          <w:i/>
          <w:lang w:val="pt-PT"/>
        </w:rPr>
        <w:t xml:space="preserve"> </w:t>
      </w:r>
      <w:r w:rsidR="00885488" w:rsidRPr="00234396">
        <w:rPr>
          <w:rStyle w:val="Incipit"/>
          <w:lang w:val="pt-PT"/>
        </w:rPr>
        <w:t>deus</w:t>
      </w:r>
      <w:r w:rsidR="005A362F" w:rsidRPr="00234396">
        <w:rPr>
          <w:i/>
          <w:lang w:val="pt-PT"/>
        </w:rPr>
        <w:t xml:space="preserve"> </w:t>
      </w:r>
      <w:r w:rsidR="00885488" w:rsidRPr="00234396">
        <w:rPr>
          <w:rStyle w:val="Incipit"/>
          <w:lang w:val="pt-PT"/>
        </w:rPr>
        <w:t>mandavit</w:t>
      </w:r>
      <w:r w:rsidR="005A362F" w:rsidRPr="00234396">
        <w:rPr>
          <w:rStyle w:val="Incipit"/>
          <w:lang w:val="pt-PT"/>
        </w:rPr>
        <w:t xml:space="preserve"> </w:t>
      </w:r>
      <w:r w:rsidR="004376E7" w:rsidRPr="00234396">
        <w:rPr>
          <w:rStyle w:val="Incipit"/>
          <w:lang w:val="pt-PT"/>
        </w:rPr>
        <w:t xml:space="preserve">[de] </w:t>
      </w:r>
      <w:r w:rsidR="0052743D" w:rsidRPr="00234396">
        <w:rPr>
          <w:rStyle w:val="Incipit"/>
          <w:lang w:val="pt-PT"/>
        </w:rPr>
        <w:t>te</w:t>
      </w:r>
      <w:r w:rsidR="00885488" w:rsidRPr="00234396">
        <w:rPr>
          <w:lang w:val="pt-PT"/>
        </w:rPr>
        <w:t xml:space="preserve">. </w:t>
      </w:r>
      <w:r w:rsidR="00885488" w:rsidRPr="00B779A9">
        <w:rPr>
          <w:lang w:val="fr-FR"/>
        </w:rPr>
        <w:t xml:space="preserve">AM </w:t>
      </w:r>
      <w:r w:rsidR="00885488" w:rsidRPr="005A362F">
        <w:rPr>
          <w:rStyle w:val="Incipit"/>
          <w:lang w:val="fr-FR"/>
        </w:rPr>
        <w:t>Non</w:t>
      </w:r>
      <w:r w:rsidR="005A362F" w:rsidRPr="00BE7D55">
        <w:rPr>
          <w:i/>
          <w:lang w:val="fr-FR"/>
        </w:rPr>
        <w:t xml:space="preserve"> </w:t>
      </w:r>
      <w:r w:rsidR="00885488" w:rsidRPr="005A362F">
        <w:rPr>
          <w:rStyle w:val="Incipit"/>
          <w:lang w:val="fr-FR"/>
        </w:rPr>
        <w:t>in</w:t>
      </w:r>
      <w:r w:rsidR="005A362F" w:rsidRPr="00BE7D55">
        <w:rPr>
          <w:i/>
          <w:lang w:val="fr-FR"/>
        </w:rPr>
        <w:t xml:space="preserve"> </w:t>
      </w:r>
      <w:r w:rsidR="00885488" w:rsidRPr="005A362F">
        <w:rPr>
          <w:rStyle w:val="Incipit"/>
          <w:lang w:val="fr-FR"/>
        </w:rPr>
        <w:t>solo</w:t>
      </w:r>
      <w:r w:rsidR="005A362F" w:rsidRPr="00BE7D55">
        <w:rPr>
          <w:i/>
          <w:lang w:val="fr-FR"/>
        </w:rPr>
        <w:t xml:space="preserve"> </w:t>
      </w:r>
      <w:r w:rsidR="00885488" w:rsidRPr="005A362F">
        <w:rPr>
          <w:rStyle w:val="Incipit"/>
          <w:lang w:val="fr-FR"/>
        </w:rPr>
        <w:t>pane</w:t>
      </w:r>
      <w:r w:rsidR="00885488" w:rsidRPr="00B779A9">
        <w:rPr>
          <w:lang w:val="fr-FR"/>
        </w:rPr>
        <w:t xml:space="preserve">. Suffragium de sanctis quod occurrit. </w:t>
      </w:r>
      <w:r w:rsidR="002311C6" w:rsidRPr="00B779A9">
        <w:rPr>
          <w:lang w:val="fr-FR"/>
        </w:rPr>
        <w:t xml:space="preserve">[BD] </w:t>
      </w:r>
      <w:r w:rsidR="005F6F99" w:rsidRPr="005A362F">
        <w:rPr>
          <w:rStyle w:val="Incipit"/>
          <w:lang w:val="fr-FR"/>
        </w:rPr>
        <w:t>Benedicamus</w:t>
      </w:r>
      <w:r w:rsidR="002311C6" w:rsidRPr="00B779A9">
        <w:rPr>
          <w:lang w:val="fr-FR"/>
        </w:rPr>
        <w:t xml:space="preserve"> ferialiter</w:t>
      </w:r>
      <w:r w:rsidR="00885488" w:rsidRPr="00B779A9">
        <w:rPr>
          <w:lang w:val="fr-FR"/>
        </w:rPr>
        <w:t>.</w:t>
      </w:r>
    </w:p>
    <w:p w:rsidR="00885488" w:rsidRPr="00B779A9" w:rsidRDefault="002E17FD" w:rsidP="00415109">
      <w:pPr>
        <w:rPr>
          <w:lang w:val="fr-FR"/>
        </w:rPr>
      </w:pPr>
      <w:r w:rsidRPr="00BC2E91">
        <w:rPr>
          <w:rStyle w:val="Time1"/>
          <w:lang w:val="fr-FR"/>
        </w:rPr>
        <w:t>Ad completorium</w:t>
      </w:r>
      <w:r w:rsidR="00885488" w:rsidRPr="00B779A9">
        <w:rPr>
          <w:lang w:val="fr-FR"/>
        </w:rPr>
        <w:t xml:space="preserve"> HY </w:t>
      </w:r>
      <w:r w:rsidR="00885488" w:rsidRPr="00BC2E91">
        <w:rPr>
          <w:rStyle w:val="Incipit"/>
          <w:lang w:val="fr-FR"/>
        </w:rPr>
        <w:t>Christe qui lux</w:t>
      </w:r>
      <w:r w:rsidR="00885488" w:rsidRPr="00B779A9">
        <w:rPr>
          <w:lang w:val="fr-FR"/>
        </w:rPr>
        <w:t xml:space="preserve">. AD </w:t>
      </w:r>
      <w:r w:rsidR="00885488" w:rsidRPr="00BC2E91">
        <w:rPr>
          <w:rStyle w:val="Incipit"/>
          <w:lang w:val="fr-FR"/>
        </w:rPr>
        <w:t xml:space="preserve">Dum </w:t>
      </w:r>
      <w:r w:rsidR="00D66EA2" w:rsidRPr="00BC2E91">
        <w:rPr>
          <w:rStyle w:val="Incipit"/>
          <w:lang w:val="fr-FR"/>
        </w:rPr>
        <w:t>videris</w:t>
      </w:r>
      <w:r w:rsidR="00885488" w:rsidRPr="00BC2E91">
        <w:rPr>
          <w:rStyle w:val="Incipit"/>
          <w:lang w:val="fr-FR"/>
        </w:rPr>
        <w:t xml:space="preserve"> nudum</w:t>
      </w:r>
      <w:r w:rsidR="00885488" w:rsidRPr="00B779A9">
        <w:rPr>
          <w:lang w:val="fr-FR"/>
        </w:rPr>
        <w:t>.</w:t>
      </w:r>
    </w:p>
    <w:p w:rsidR="00885488" w:rsidRPr="00BC2E91" w:rsidRDefault="002E17FD" w:rsidP="00415109">
      <w:pPr>
        <w:pStyle w:val="berschrift1"/>
        <w:rPr>
          <w:lang w:val="fr-FR"/>
        </w:rPr>
      </w:pPr>
      <w:r w:rsidRPr="00BC2E91">
        <w:rPr>
          <w:lang w:val="fr-FR"/>
        </w:rPr>
        <w:t>FERI</w:t>
      </w:r>
      <w:r w:rsidR="004376E7" w:rsidRPr="00BC2E91">
        <w:rPr>
          <w:lang w:val="fr-FR"/>
        </w:rPr>
        <w:t>A$E::TIS$ %D::</w:t>
      </w:r>
      <w:r w:rsidRPr="00BC2E91">
        <w:rPr>
          <w:lang w:val="fr-FR"/>
        </w:rPr>
        <w:t>SECUNDA% DIEBUS</w:t>
      </w:r>
    </w:p>
    <w:p w:rsidR="00246230" w:rsidRPr="00BC2E91" w:rsidRDefault="002E17FD" w:rsidP="00415109">
      <w:pPr>
        <w:rPr>
          <w:lang w:val="fr-FR"/>
        </w:rPr>
      </w:pPr>
      <w:r w:rsidRPr="00BC2E91">
        <w:rPr>
          <w:rStyle w:val="Time1"/>
          <w:lang w:val="fr-FR"/>
        </w:rPr>
        <w:t>Ad matutinum</w:t>
      </w:r>
      <w:r w:rsidR="00885488" w:rsidRPr="00B779A9">
        <w:rPr>
          <w:lang w:val="fr-FR"/>
        </w:rPr>
        <w:t xml:space="preserve"> I</w:t>
      </w:r>
      <w:r w:rsidR="002311C6" w:rsidRPr="00B779A9">
        <w:rPr>
          <w:lang w:val="fr-FR"/>
        </w:rPr>
        <w:t>N</w:t>
      </w:r>
      <w:r w:rsidR="00885488" w:rsidRPr="00B779A9">
        <w:rPr>
          <w:lang w:val="fr-FR"/>
        </w:rPr>
        <w:t xml:space="preserve">V </w:t>
      </w:r>
      <w:r w:rsidR="00885488" w:rsidRPr="005A362F">
        <w:rPr>
          <w:rStyle w:val="Incipit"/>
          <w:lang w:val="fr-FR"/>
        </w:rPr>
        <w:t>Non</w:t>
      </w:r>
      <w:r w:rsidR="005A362F" w:rsidRPr="00BE7D55">
        <w:rPr>
          <w:i/>
          <w:lang w:val="fr-FR"/>
        </w:rPr>
        <w:t xml:space="preserve"> </w:t>
      </w:r>
      <w:r w:rsidR="00885488" w:rsidRPr="005A362F">
        <w:rPr>
          <w:rStyle w:val="Incipit"/>
          <w:lang w:val="fr-FR"/>
        </w:rPr>
        <w:t>sit</w:t>
      </w:r>
      <w:r w:rsidR="005A362F" w:rsidRPr="00BE7D55">
        <w:rPr>
          <w:i/>
          <w:lang w:val="fr-FR"/>
        </w:rPr>
        <w:t xml:space="preserve"> </w:t>
      </w:r>
      <w:r w:rsidR="001B7479" w:rsidRPr="005A362F">
        <w:rPr>
          <w:rStyle w:val="Incipit"/>
          <w:lang w:val="fr-FR"/>
        </w:rPr>
        <w:t>vobis</w:t>
      </w:r>
      <w:r w:rsidR="005A362F" w:rsidRPr="00BE7D55">
        <w:rPr>
          <w:i/>
          <w:lang w:val="fr-FR"/>
        </w:rPr>
        <w:t xml:space="preserve"> </w:t>
      </w:r>
      <w:r w:rsidR="00691548" w:rsidRPr="005A362F">
        <w:rPr>
          <w:rStyle w:val="Incipit"/>
          <w:lang w:val="fr-FR"/>
        </w:rPr>
        <w:t>va</w:t>
      </w:r>
      <w:r w:rsidR="00885488" w:rsidRPr="005A362F">
        <w:rPr>
          <w:rStyle w:val="Incipit"/>
          <w:lang w:val="fr-FR"/>
        </w:rPr>
        <w:t>num</w:t>
      </w:r>
      <w:r w:rsidR="005A362F" w:rsidRPr="00BE7D55">
        <w:rPr>
          <w:i/>
          <w:lang w:val="fr-FR"/>
        </w:rPr>
        <w:t xml:space="preserve"> </w:t>
      </w:r>
      <w:r w:rsidR="00885488" w:rsidRPr="005A362F">
        <w:rPr>
          <w:rStyle w:val="Incipit"/>
          <w:lang w:val="fr-FR"/>
        </w:rPr>
        <w:t>surgere</w:t>
      </w:r>
      <w:r w:rsidR="005A362F" w:rsidRPr="00BE7D55">
        <w:rPr>
          <w:i/>
          <w:lang w:val="fr-FR"/>
        </w:rPr>
        <w:t xml:space="preserve"> </w:t>
      </w:r>
      <w:r w:rsidR="00885488" w:rsidRPr="005A362F">
        <w:rPr>
          <w:rStyle w:val="Incipit"/>
          <w:lang w:val="fr-FR"/>
        </w:rPr>
        <w:t>ante</w:t>
      </w:r>
      <w:r w:rsidR="005A362F" w:rsidRPr="00BE7D55">
        <w:rPr>
          <w:i/>
          <w:lang w:val="fr-FR"/>
        </w:rPr>
        <w:t xml:space="preserve"> </w:t>
      </w:r>
      <w:r w:rsidR="00885488" w:rsidRPr="005A362F">
        <w:rPr>
          <w:rStyle w:val="Incipit"/>
          <w:lang w:val="fr-FR"/>
        </w:rPr>
        <w:t>lucem</w:t>
      </w:r>
      <w:r w:rsidR="00885488" w:rsidRPr="00B779A9">
        <w:rPr>
          <w:lang w:val="fr-FR"/>
        </w:rPr>
        <w:t xml:space="preserve">. HY </w:t>
      </w:r>
      <w:r w:rsidR="00885488" w:rsidRPr="005A362F">
        <w:rPr>
          <w:rStyle w:val="Incipit"/>
          <w:lang w:val="fr-FR"/>
        </w:rPr>
        <w:t>Audi</w:t>
      </w:r>
      <w:r w:rsidR="005A362F" w:rsidRPr="00BE7D55">
        <w:rPr>
          <w:i/>
          <w:lang w:val="fr-FR"/>
        </w:rPr>
        <w:t xml:space="preserve"> </w:t>
      </w:r>
      <w:r w:rsidR="00885488" w:rsidRPr="005A362F">
        <w:rPr>
          <w:rStyle w:val="Incipit"/>
          <w:lang w:val="fr-FR"/>
        </w:rPr>
        <w:t>benigne</w:t>
      </w:r>
      <w:r w:rsidR="005A362F" w:rsidRPr="00BE7D55">
        <w:rPr>
          <w:i/>
          <w:lang w:val="fr-FR"/>
        </w:rPr>
        <w:t xml:space="preserve"> </w:t>
      </w:r>
      <w:r w:rsidR="00885488" w:rsidRPr="005A362F">
        <w:rPr>
          <w:rStyle w:val="Incipit"/>
          <w:lang w:val="fr-FR"/>
        </w:rPr>
        <w:t>conditor</w:t>
      </w:r>
      <w:r w:rsidR="00885488" w:rsidRPr="00B779A9">
        <w:rPr>
          <w:lang w:val="fr-FR"/>
        </w:rPr>
        <w:t xml:space="preserve">. Nocturnus cum suis antiphonis dicatur. Post nocturnum prima nocte VS </w:t>
      </w:r>
      <w:r w:rsidR="00414713" w:rsidRPr="005A362F">
        <w:rPr>
          <w:rStyle w:val="Incipit"/>
          <w:lang w:val="fr-FR"/>
        </w:rPr>
        <w:t>Scuto</w:t>
      </w:r>
      <w:r w:rsidR="005A362F" w:rsidRPr="00BE7D55">
        <w:rPr>
          <w:i/>
          <w:lang w:val="fr-FR"/>
        </w:rPr>
        <w:t xml:space="preserve"> </w:t>
      </w:r>
      <w:r w:rsidR="00414713" w:rsidRPr="005A362F">
        <w:rPr>
          <w:rStyle w:val="Incipit"/>
          <w:lang w:val="fr-FR"/>
        </w:rPr>
        <w:t>circum</w:t>
      </w:r>
      <w:r w:rsidR="009966DC" w:rsidRPr="005A362F">
        <w:rPr>
          <w:rStyle w:val="Incipit"/>
          <w:lang w:val="fr-FR"/>
        </w:rPr>
        <w:t>d</w:t>
      </w:r>
      <w:r w:rsidR="00885488" w:rsidRPr="005A362F">
        <w:rPr>
          <w:rStyle w:val="Incipit"/>
          <w:lang w:val="fr-FR"/>
        </w:rPr>
        <w:t>abit</w:t>
      </w:r>
      <w:r w:rsidR="005A362F" w:rsidRPr="00BE7D55">
        <w:rPr>
          <w:i/>
          <w:lang w:val="fr-FR"/>
        </w:rPr>
        <w:t xml:space="preserve"> </w:t>
      </w:r>
      <w:r w:rsidR="00885488" w:rsidRPr="005A362F">
        <w:rPr>
          <w:rStyle w:val="Incipit"/>
          <w:lang w:val="fr-FR"/>
        </w:rPr>
        <w:t>te</w:t>
      </w:r>
      <w:r w:rsidR="00885488" w:rsidRPr="00B779A9">
        <w:rPr>
          <w:lang w:val="fr-FR"/>
        </w:rPr>
        <w:t xml:space="preserve">. Secunda </w:t>
      </w:r>
      <w:r w:rsidR="00BA24A1" w:rsidRPr="00B779A9">
        <w:rPr>
          <w:lang w:val="fr-FR"/>
        </w:rPr>
        <w:t>[</w:t>
      </w:r>
      <w:r w:rsidR="00885488" w:rsidRPr="00B779A9">
        <w:rPr>
          <w:lang w:val="fr-FR"/>
        </w:rPr>
        <w:t>nocte</w:t>
      </w:r>
      <w:r w:rsidR="0069599E">
        <w:rPr>
          <w:lang w:val="fr-FR"/>
        </w:rPr>
        <w:t>]</w:t>
      </w:r>
      <w:r w:rsidR="00885488" w:rsidRPr="00B779A9">
        <w:rPr>
          <w:lang w:val="fr-FR"/>
        </w:rPr>
        <w:t xml:space="preserve"> </w:t>
      </w:r>
      <w:r w:rsidR="0069599E">
        <w:rPr>
          <w:lang w:val="fr-FR"/>
        </w:rPr>
        <w:t>[</w:t>
      </w:r>
      <w:r w:rsidR="00885488" w:rsidRPr="00B779A9">
        <w:rPr>
          <w:lang w:val="fr-FR"/>
        </w:rPr>
        <w:t>VS</w:t>
      </w:r>
      <w:r w:rsidR="00BA24A1" w:rsidRPr="00B779A9">
        <w:rPr>
          <w:lang w:val="fr-FR"/>
        </w:rPr>
        <w:t>]</w:t>
      </w:r>
      <w:r w:rsidR="00885488" w:rsidRPr="00B779A9">
        <w:rPr>
          <w:lang w:val="fr-FR"/>
        </w:rPr>
        <w:t xml:space="preserve"> </w:t>
      </w:r>
      <w:r w:rsidR="00885488" w:rsidRPr="005A362F">
        <w:rPr>
          <w:rStyle w:val="Incipit"/>
          <w:lang w:val="fr-FR"/>
        </w:rPr>
        <w:t>Cadent</w:t>
      </w:r>
      <w:r w:rsidR="005A362F" w:rsidRPr="00BE7D55">
        <w:rPr>
          <w:i/>
          <w:lang w:val="fr-FR"/>
        </w:rPr>
        <w:t xml:space="preserve"> </w:t>
      </w:r>
      <w:r w:rsidR="00885488" w:rsidRPr="005A362F">
        <w:rPr>
          <w:rStyle w:val="Incipit"/>
          <w:lang w:val="fr-FR"/>
        </w:rPr>
        <w:t>a</w:t>
      </w:r>
      <w:r w:rsidR="005A362F" w:rsidRPr="00BE7D55">
        <w:rPr>
          <w:i/>
          <w:lang w:val="fr-FR"/>
        </w:rPr>
        <w:t xml:space="preserve"> </w:t>
      </w:r>
      <w:r w:rsidR="00885488" w:rsidRPr="005A362F">
        <w:rPr>
          <w:rStyle w:val="Incipit"/>
          <w:lang w:val="fr-FR"/>
        </w:rPr>
        <w:t>latere</w:t>
      </w:r>
      <w:r w:rsidR="00885488" w:rsidRPr="00B779A9">
        <w:rPr>
          <w:lang w:val="fr-FR"/>
        </w:rPr>
        <w:t xml:space="preserve">. </w:t>
      </w:r>
      <w:r w:rsidR="00885488" w:rsidRPr="00BC2E91">
        <w:rPr>
          <w:lang w:val="fr-FR"/>
        </w:rPr>
        <w:t xml:space="preserve">Tertia </w:t>
      </w:r>
      <w:r w:rsidR="00BA24A1" w:rsidRPr="00BC2E91">
        <w:rPr>
          <w:lang w:val="fr-FR"/>
        </w:rPr>
        <w:t>[</w:t>
      </w:r>
      <w:r w:rsidR="00885488" w:rsidRPr="00BC2E91">
        <w:rPr>
          <w:lang w:val="fr-FR"/>
        </w:rPr>
        <w:t>nocte</w:t>
      </w:r>
      <w:r w:rsidR="0069599E" w:rsidRPr="00BC2E91">
        <w:rPr>
          <w:lang w:val="fr-FR"/>
        </w:rPr>
        <w:t>]</w:t>
      </w:r>
      <w:r w:rsidR="00885488" w:rsidRPr="00BC2E91">
        <w:rPr>
          <w:lang w:val="fr-FR"/>
        </w:rPr>
        <w:t xml:space="preserve"> </w:t>
      </w:r>
      <w:r w:rsidR="0069599E" w:rsidRPr="00BC2E91">
        <w:rPr>
          <w:lang w:val="fr-FR"/>
        </w:rPr>
        <w:t>[</w:t>
      </w:r>
      <w:r w:rsidR="00885488" w:rsidRPr="00BC2E91">
        <w:rPr>
          <w:lang w:val="fr-FR"/>
        </w:rPr>
        <w:t>VS</w:t>
      </w:r>
      <w:r w:rsidR="00BA24A1" w:rsidRPr="00BC2E91">
        <w:rPr>
          <w:lang w:val="fr-FR"/>
        </w:rPr>
        <w:t>]</w:t>
      </w:r>
      <w:r w:rsidR="00885488" w:rsidRPr="00BC2E91">
        <w:rPr>
          <w:lang w:val="fr-FR"/>
        </w:rPr>
        <w:t xml:space="preserve"> </w:t>
      </w:r>
      <w:r w:rsidR="00885488" w:rsidRPr="00BC2E91">
        <w:rPr>
          <w:rStyle w:val="Incipit"/>
          <w:lang w:val="fr-FR"/>
        </w:rPr>
        <w:t>Clamabit</w:t>
      </w:r>
      <w:r w:rsidR="005A362F" w:rsidRPr="00BC2E91">
        <w:rPr>
          <w:i/>
          <w:lang w:val="fr-FR"/>
        </w:rPr>
        <w:t xml:space="preserve"> </w:t>
      </w:r>
      <w:r w:rsidR="00885488" w:rsidRPr="00BC2E91">
        <w:rPr>
          <w:rStyle w:val="Incipit"/>
          <w:lang w:val="fr-FR"/>
        </w:rPr>
        <w:t>ad</w:t>
      </w:r>
      <w:r w:rsidR="005A362F" w:rsidRPr="00BC2E91">
        <w:rPr>
          <w:i/>
          <w:lang w:val="fr-FR"/>
        </w:rPr>
        <w:t xml:space="preserve"> </w:t>
      </w:r>
      <w:r w:rsidR="00885488" w:rsidRPr="00BC2E91">
        <w:rPr>
          <w:rStyle w:val="Incipit"/>
          <w:lang w:val="fr-FR"/>
        </w:rPr>
        <w:t>me</w:t>
      </w:r>
      <w:r w:rsidR="00885488" w:rsidRPr="00BC2E91">
        <w:rPr>
          <w:lang w:val="fr-FR"/>
        </w:rPr>
        <w:t>. Sic mutentur per omnes horas.</w:t>
      </w:r>
      <w:r w:rsidR="002311C6" w:rsidRPr="00BC2E91">
        <w:rPr>
          <w:lang w:val="fr-FR"/>
        </w:rPr>
        <w:t xml:space="preserve"> </w:t>
      </w:r>
    </w:p>
    <w:p w:rsidR="00885488" w:rsidRPr="00246230" w:rsidRDefault="002311C6" w:rsidP="00415109">
      <w:pPr>
        <w:rPr>
          <w:lang w:val="pt-PT"/>
        </w:rPr>
      </w:pPr>
      <w:r w:rsidRPr="00BC2E91">
        <w:rPr>
          <w:lang w:val="fr-FR"/>
        </w:rPr>
        <w:t>(181v)</w:t>
      </w:r>
      <w:r w:rsidR="00246230" w:rsidRPr="00BC2E91">
        <w:rPr>
          <w:lang w:val="fr-FR"/>
        </w:rPr>
        <w:t xml:space="preserve"> </w:t>
      </w:r>
      <w:r w:rsidR="002E17FD" w:rsidRPr="00BC2E91">
        <w:rPr>
          <w:rStyle w:val="Time1"/>
          <w:lang w:val="fr-FR"/>
        </w:rPr>
        <w:t>Ad laudes</w:t>
      </w:r>
      <w:r w:rsidR="00885488" w:rsidRPr="00BC2E91">
        <w:rPr>
          <w:lang w:val="fr-FR"/>
        </w:rPr>
        <w:t xml:space="preserve"> antiphonae feriales. </w:t>
      </w:r>
      <w:r w:rsidR="00885488" w:rsidRPr="00B779A9">
        <w:rPr>
          <w:lang w:val="pt-PT"/>
        </w:rPr>
        <w:t xml:space="preserve">HY </w:t>
      </w:r>
      <w:r w:rsidR="00885488" w:rsidRPr="005A362F">
        <w:rPr>
          <w:rStyle w:val="Incipit"/>
          <w:lang w:val="pt-PT"/>
        </w:rPr>
        <w:t>Clarum</w:t>
      </w:r>
      <w:r w:rsidR="005A362F" w:rsidRPr="00BE7D55">
        <w:rPr>
          <w:i/>
          <w:lang w:val="pt-PT"/>
        </w:rPr>
        <w:t xml:space="preserve"> </w:t>
      </w:r>
      <w:r w:rsidR="00885488" w:rsidRPr="005A362F">
        <w:rPr>
          <w:rStyle w:val="Incipit"/>
          <w:lang w:val="pt-PT"/>
        </w:rPr>
        <w:t>decus</w:t>
      </w:r>
      <w:r w:rsidR="00885488" w:rsidRPr="00B779A9">
        <w:rPr>
          <w:lang w:val="pt-PT"/>
        </w:rPr>
        <w:t xml:space="preserve"> cum VS </w:t>
      </w:r>
      <w:r w:rsidR="00885488" w:rsidRPr="005A362F">
        <w:rPr>
          <w:rStyle w:val="Incipit"/>
          <w:lang w:val="pt-PT"/>
        </w:rPr>
        <w:t>Domine</w:t>
      </w:r>
      <w:r w:rsidR="005A362F" w:rsidRPr="00BE7D55">
        <w:rPr>
          <w:i/>
          <w:lang w:val="pt-PT"/>
        </w:rPr>
        <w:t xml:space="preserve"> </w:t>
      </w:r>
      <w:r w:rsidR="00885488" w:rsidRPr="005A362F">
        <w:rPr>
          <w:rStyle w:val="Incipit"/>
          <w:lang w:val="pt-PT"/>
        </w:rPr>
        <w:t>refugium</w:t>
      </w:r>
      <w:r w:rsidR="00885488" w:rsidRPr="00B779A9">
        <w:rPr>
          <w:lang w:val="pt-PT"/>
        </w:rPr>
        <w:t xml:space="preserve"> usque</w:t>
      </w:r>
      <w:r w:rsidRPr="00B779A9">
        <w:rPr>
          <w:lang w:val="pt-PT"/>
        </w:rPr>
        <w:t xml:space="preserve"> ad passionem domini dicatur. Super Benedictus antiphona q</w:t>
      </w:r>
      <w:r w:rsidR="00885488" w:rsidRPr="00B779A9">
        <w:rPr>
          <w:lang w:val="pt-PT"/>
        </w:rPr>
        <w:t xml:space="preserve">uam feria repraesentat. </w:t>
      </w:r>
      <w:r w:rsidR="00885488" w:rsidRPr="00BC2E91">
        <w:rPr>
          <w:lang w:val="pt-PT"/>
        </w:rPr>
        <w:t xml:space="preserve">Post collectam ferialem dicatur </w:t>
      </w:r>
      <w:r w:rsidR="00246230" w:rsidRPr="00BC2E91">
        <w:rPr>
          <w:lang w:val="pt-PT"/>
        </w:rPr>
        <w:t xml:space="preserve">antiphona </w:t>
      </w:r>
      <w:r w:rsidR="00885488" w:rsidRPr="00BC2E91">
        <w:rPr>
          <w:lang w:val="pt-PT"/>
        </w:rPr>
        <w:t xml:space="preserve">super populum </w:t>
      </w:r>
      <w:r w:rsidR="00246230" w:rsidRPr="00BC2E91">
        <w:rPr>
          <w:lang w:val="pt-PT"/>
        </w:rPr>
        <w:t>[</w:t>
      </w:r>
      <w:r w:rsidR="00885488" w:rsidRPr="00BC2E91">
        <w:rPr>
          <w:lang w:val="pt-PT"/>
        </w:rPr>
        <w:t>AC</w:t>
      </w:r>
      <w:r w:rsidR="00246230" w:rsidRPr="00BC2E91">
        <w:rPr>
          <w:lang w:val="pt-PT"/>
        </w:rPr>
        <w:t>]</w:t>
      </w:r>
      <w:r w:rsidR="00885488" w:rsidRPr="00BC2E91">
        <w:rPr>
          <w:lang w:val="pt-PT"/>
        </w:rPr>
        <w:t xml:space="preserve"> </w:t>
      </w:r>
      <w:r w:rsidR="00885488" w:rsidRPr="00BC2E91">
        <w:rPr>
          <w:rStyle w:val="Incipit"/>
          <w:lang w:val="pt-PT"/>
        </w:rPr>
        <w:t>Quis</w:t>
      </w:r>
      <w:r w:rsidR="005A362F" w:rsidRPr="00BC2E91">
        <w:rPr>
          <w:i/>
          <w:lang w:val="pt-PT"/>
        </w:rPr>
        <w:t xml:space="preserve"> </w:t>
      </w:r>
      <w:r w:rsidR="00885488" w:rsidRPr="00BC2E91">
        <w:rPr>
          <w:rStyle w:val="Incipit"/>
          <w:lang w:val="pt-PT"/>
        </w:rPr>
        <w:t>scit</w:t>
      </w:r>
      <w:r w:rsidR="005A362F" w:rsidRPr="00BC2E91">
        <w:rPr>
          <w:i/>
          <w:lang w:val="pt-PT"/>
        </w:rPr>
        <w:t xml:space="preserve"> </w:t>
      </w:r>
      <w:r w:rsidR="00885488" w:rsidRPr="00BC2E91">
        <w:rPr>
          <w:rStyle w:val="Incipit"/>
          <w:lang w:val="pt-PT"/>
        </w:rPr>
        <w:t>si</w:t>
      </w:r>
      <w:r w:rsidR="005A362F" w:rsidRPr="00BC2E91">
        <w:rPr>
          <w:i/>
          <w:lang w:val="pt-PT"/>
        </w:rPr>
        <w:t xml:space="preserve"> </w:t>
      </w:r>
      <w:r w:rsidR="009772E9" w:rsidRPr="00BC2E91">
        <w:rPr>
          <w:rStyle w:val="Incipit"/>
          <w:lang w:val="pt-PT"/>
        </w:rPr>
        <w:t>conv</w:t>
      </w:r>
      <w:r w:rsidR="00885488" w:rsidRPr="00BC2E91">
        <w:rPr>
          <w:rStyle w:val="Incipit"/>
          <w:lang w:val="pt-PT"/>
        </w:rPr>
        <w:t>ertatur</w:t>
      </w:r>
      <w:r w:rsidR="00885488" w:rsidRPr="00BC2E91">
        <w:rPr>
          <w:lang w:val="pt-PT"/>
        </w:rPr>
        <w:t>.</w:t>
      </w:r>
    </w:p>
    <w:p w:rsidR="00885488" w:rsidRPr="00B779A9" w:rsidRDefault="002E17FD" w:rsidP="00415109">
      <w:pPr>
        <w:rPr>
          <w:lang w:val="pt-PT"/>
        </w:rPr>
      </w:pPr>
      <w:r w:rsidRPr="00BC2E91">
        <w:rPr>
          <w:rStyle w:val="Time1"/>
          <w:lang w:val="pt-PT"/>
        </w:rPr>
        <w:t>Ad primam</w:t>
      </w:r>
      <w:r w:rsidR="00885488" w:rsidRPr="00B779A9">
        <w:rPr>
          <w:lang w:val="pt-PT"/>
        </w:rPr>
        <w:t xml:space="preserve"> AN </w:t>
      </w:r>
      <w:r w:rsidR="00885488" w:rsidRPr="005A362F">
        <w:rPr>
          <w:rStyle w:val="Incipit"/>
          <w:lang w:val="pt-PT"/>
        </w:rPr>
        <w:t>Vi</w:t>
      </w:r>
      <w:r w:rsidR="00691548" w:rsidRPr="005A362F">
        <w:rPr>
          <w:rStyle w:val="Incipit"/>
          <w:lang w:val="pt-PT"/>
        </w:rPr>
        <w:t>vo</w:t>
      </w:r>
      <w:r w:rsidR="005A362F" w:rsidRPr="00BE7D55">
        <w:rPr>
          <w:i/>
          <w:lang w:val="pt-PT"/>
        </w:rPr>
        <w:t xml:space="preserve"> </w:t>
      </w:r>
      <w:r w:rsidR="00885488" w:rsidRPr="005A362F">
        <w:rPr>
          <w:rStyle w:val="Incipit"/>
          <w:lang w:val="pt-PT"/>
        </w:rPr>
        <w:t>ego</w:t>
      </w:r>
      <w:r w:rsidR="00885488" w:rsidRPr="00B779A9">
        <w:rPr>
          <w:lang w:val="pt-PT"/>
        </w:rPr>
        <w:t>.</w:t>
      </w:r>
    </w:p>
    <w:p w:rsidR="00885488" w:rsidRDefault="002E17FD" w:rsidP="00415109">
      <w:pPr>
        <w:rPr>
          <w:lang w:val="en-US"/>
        </w:rPr>
      </w:pPr>
      <w:r w:rsidRPr="00BC2E91">
        <w:rPr>
          <w:rStyle w:val="Time1"/>
          <w:lang w:val="en-US"/>
        </w:rPr>
        <w:t>Ad tertiam</w:t>
      </w:r>
      <w:r w:rsidR="00885488">
        <w:rPr>
          <w:lang w:val="en-US"/>
        </w:rPr>
        <w:t xml:space="preserve"> AN </w:t>
      </w:r>
      <w:r w:rsidR="00885488" w:rsidRPr="005A362F">
        <w:rPr>
          <w:rStyle w:val="Incipit"/>
          <w:lang w:val="en-US"/>
        </w:rPr>
        <w:t>Ad</w:t>
      </w:r>
      <w:r w:rsidR="00C31823" w:rsidRPr="005A362F">
        <w:rPr>
          <w:rStyle w:val="Incipit"/>
          <w:lang w:val="en-US"/>
        </w:rPr>
        <w:t>venerunt</w:t>
      </w:r>
      <w:r w:rsidR="005A362F" w:rsidRPr="00BE7D55">
        <w:rPr>
          <w:i/>
          <w:lang w:val="en-US"/>
        </w:rPr>
        <w:t xml:space="preserve"> </w:t>
      </w:r>
      <w:r w:rsidR="00885488" w:rsidRPr="005A362F">
        <w:rPr>
          <w:rStyle w:val="Incipit"/>
          <w:lang w:val="en-US"/>
        </w:rPr>
        <w:t>nobis</w:t>
      </w:r>
      <w:r w:rsidR="00885488">
        <w:rPr>
          <w:lang w:val="en-US"/>
        </w:rPr>
        <w:t xml:space="preserve">. </w:t>
      </w:r>
    </w:p>
    <w:p w:rsidR="00885488" w:rsidRDefault="002E17FD" w:rsidP="00415109">
      <w:pPr>
        <w:rPr>
          <w:lang w:val="en-US"/>
        </w:rPr>
      </w:pPr>
      <w:r w:rsidRPr="00BC2E91">
        <w:rPr>
          <w:rStyle w:val="Time1"/>
          <w:lang w:val="en-US"/>
        </w:rPr>
        <w:t>Ad sextam</w:t>
      </w:r>
      <w:r w:rsidR="00885488">
        <w:rPr>
          <w:lang w:val="en-US"/>
        </w:rPr>
        <w:t xml:space="preserve"> AN </w:t>
      </w:r>
      <w:r w:rsidR="00885488" w:rsidRPr="00BC2E91">
        <w:rPr>
          <w:rStyle w:val="Incipit"/>
          <w:lang w:val="en-US"/>
        </w:rPr>
        <w:t>Commendemus nosmetipsos</w:t>
      </w:r>
      <w:r w:rsidR="00885488">
        <w:rPr>
          <w:lang w:val="en-US"/>
        </w:rPr>
        <w:t>.</w:t>
      </w:r>
    </w:p>
    <w:p w:rsidR="00885488" w:rsidRPr="00B779A9" w:rsidRDefault="002E17FD" w:rsidP="00415109">
      <w:pPr>
        <w:rPr>
          <w:lang w:val="it-IT"/>
        </w:rPr>
      </w:pPr>
      <w:r w:rsidRPr="00BC2E91">
        <w:rPr>
          <w:rStyle w:val="Time1"/>
          <w:lang w:val="it-IT"/>
        </w:rPr>
        <w:t>Ad nonam</w:t>
      </w:r>
      <w:r w:rsidR="00885488" w:rsidRPr="00B779A9">
        <w:rPr>
          <w:lang w:val="it-IT"/>
        </w:rPr>
        <w:t xml:space="preserve"> AN </w:t>
      </w:r>
      <w:r w:rsidR="00885488" w:rsidRPr="00BC2E91">
        <w:rPr>
          <w:rStyle w:val="Incipit"/>
          <w:lang w:val="it-IT"/>
        </w:rPr>
        <w:t xml:space="preserve">Per arma </w:t>
      </w:r>
      <w:r w:rsidR="00E56159" w:rsidRPr="00BC2E91">
        <w:rPr>
          <w:rStyle w:val="Incipit"/>
          <w:lang w:val="it-IT"/>
        </w:rPr>
        <w:t>iustiti</w:t>
      </w:r>
      <w:r w:rsidR="00885488" w:rsidRPr="00BC2E91">
        <w:rPr>
          <w:rStyle w:val="Incipit"/>
          <w:lang w:val="it-IT"/>
        </w:rPr>
        <w:t>ae</w:t>
      </w:r>
      <w:r w:rsidR="00885488" w:rsidRPr="00B779A9">
        <w:rPr>
          <w:lang w:val="it-IT"/>
        </w:rPr>
        <w:t>.</w:t>
      </w:r>
    </w:p>
    <w:p w:rsidR="00885488" w:rsidRPr="00B779A9" w:rsidRDefault="00885488" w:rsidP="00415109">
      <w:pPr>
        <w:rPr>
          <w:lang w:val="it-IT"/>
        </w:rPr>
      </w:pPr>
      <w:r w:rsidRPr="00B779A9">
        <w:rPr>
          <w:lang w:val="it-IT"/>
        </w:rPr>
        <w:lastRenderedPageBreak/>
        <w:t xml:space="preserve">Hae antiphonae </w:t>
      </w:r>
      <w:r w:rsidR="00371BD7" w:rsidRPr="00B779A9">
        <w:rPr>
          <w:lang w:val="it-IT"/>
        </w:rPr>
        <w:t>cottidie</w:t>
      </w:r>
      <w:r w:rsidRPr="00B779A9">
        <w:rPr>
          <w:lang w:val="it-IT"/>
        </w:rPr>
        <w:t xml:space="preserve"> </w:t>
      </w:r>
      <w:r w:rsidR="0081631B" w:rsidRPr="00B779A9">
        <w:rPr>
          <w:lang w:val="it-IT"/>
        </w:rPr>
        <w:t>ad horas</w:t>
      </w:r>
      <w:r w:rsidRPr="00B779A9">
        <w:rPr>
          <w:lang w:val="it-IT"/>
        </w:rPr>
        <w:t xml:space="preserve"> dicantur usque ad passionem domini. Nis</w:t>
      </w:r>
      <w:r w:rsidR="00246230">
        <w:rPr>
          <w:lang w:val="it-IT"/>
        </w:rPr>
        <w:t>i cum feriales antiphonae super</w:t>
      </w:r>
      <w:r w:rsidRPr="00B779A9">
        <w:rPr>
          <w:lang w:val="it-IT"/>
        </w:rPr>
        <w:t>abundave</w:t>
      </w:r>
      <w:r w:rsidR="001A3A22" w:rsidRPr="00B779A9">
        <w:rPr>
          <w:lang w:val="it-IT"/>
        </w:rPr>
        <w:t>rint</w:t>
      </w:r>
      <w:r w:rsidR="00246230">
        <w:rPr>
          <w:lang w:val="it-IT"/>
        </w:rPr>
        <w:t>,</w:t>
      </w:r>
      <w:r w:rsidR="001A3A22" w:rsidRPr="00B779A9">
        <w:rPr>
          <w:lang w:val="it-IT"/>
        </w:rPr>
        <w:t xml:space="preserve"> quae et tunc ad primam inc</w:t>
      </w:r>
      <w:r w:rsidRPr="00B779A9">
        <w:rPr>
          <w:lang w:val="it-IT"/>
        </w:rPr>
        <w:t>o</w:t>
      </w:r>
      <w:r w:rsidR="001A3A22" w:rsidRPr="00B779A9">
        <w:rPr>
          <w:lang w:val="it-IT"/>
        </w:rPr>
        <w:t>h</w:t>
      </w:r>
      <w:r w:rsidRPr="00B779A9">
        <w:rPr>
          <w:lang w:val="it-IT"/>
        </w:rPr>
        <w:t xml:space="preserve">antur. Responsoria etiam quae dominica </w:t>
      </w:r>
      <w:r w:rsidR="0081631B" w:rsidRPr="00B779A9">
        <w:rPr>
          <w:lang w:val="it-IT"/>
        </w:rPr>
        <w:t>ad horas</w:t>
      </w:r>
      <w:r w:rsidR="002311C6" w:rsidRPr="00B779A9">
        <w:rPr>
          <w:lang w:val="it-IT"/>
        </w:rPr>
        <w:t xml:space="preserve"> continet per duos hebdomadas</w:t>
      </w:r>
      <w:r w:rsidRPr="00B779A9">
        <w:rPr>
          <w:lang w:val="it-IT"/>
        </w:rPr>
        <w:t xml:space="preserve"> dicantur.</w:t>
      </w:r>
    </w:p>
    <w:p w:rsidR="00885488" w:rsidRPr="00BC2E91" w:rsidRDefault="002E17FD" w:rsidP="00415109">
      <w:pPr>
        <w:rPr>
          <w:lang w:val="it-IT"/>
        </w:rPr>
      </w:pPr>
      <w:r w:rsidRPr="00BC2E91">
        <w:rPr>
          <w:rStyle w:val="Time1"/>
          <w:lang w:val="it-IT"/>
        </w:rPr>
        <w:t>Ad vesperas</w:t>
      </w:r>
      <w:r w:rsidR="00885488" w:rsidRPr="00B779A9">
        <w:rPr>
          <w:lang w:val="it-IT"/>
        </w:rPr>
        <w:t xml:space="preserve"> RP </w:t>
      </w:r>
      <w:r w:rsidR="00885488" w:rsidRPr="005A362F">
        <w:rPr>
          <w:rStyle w:val="Incipit"/>
          <w:lang w:val="it-IT"/>
        </w:rPr>
        <w:t>Spes</w:t>
      </w:r>
      <w:r w:rsidR="005A362F" w:rsidRPr="00BE7D55">
        <w:rPr>
          <w:i/>
          <w:lang w:val="it-IT"/>
        </w:rPr>
        <w:t xml:space="preserve"> </w:t>
      </w:r>
      <w:r w:rsidR="00885488" w:rsidRPr="005A362F">
        <w:rPr>
          <w:rStyle w:val="Incipit"/>
          <w:lang w:val="it-IT"/>
        </w:rPr>
        <w:t>mea</w:t>
      </w:r>
      <w:r w:rsidR="00885488" w:rsidRPr="00B779A9">
        <w:rPr>
          <w:lang w:val="it-IT"/>
        </w:rPr>
        <w:t xml:space="preserve"> per unam hebdomadam dicatur. HY </w:t>
      </w:r>
      <w:r w:rsidR="00885488" w:rsidRPr="005A362F">
        <w:rPr>
          <w:rStyle w:val="Incipit"/>
          <w:lang w:val="it-IT"/>
        </w:rPr>
        <w:t>Ex</w:t>
      </w:r>
      <w:r w:rsidR="005A362F" w:rsidRPr="00BE7D55">
        <w:rPr>
          <w:i/>
          <w:lang w:val="it-IT"/>
        </w:rPr>
        <w:t xml:space="preserve"> </w:t>
      </w:r>
      <w:r w:rsidR="00885488" w:rsidRPr="005A362F">
        <w:rPr>
          <w:rStyle w:val="Incipit"/>
          <w:lang w:val="it-IT"/>
        </w:rPr>
        <w:t>more</w:t>
      </w:r>
      <w:r w:rsidR="005A362F" w:rsidRPr="00BE7D55">
        <w:rPr>
          <w:i/>
          <w:lang w:val="it-IT"/>
        </w:rPr>
        <w:t xml:space="preserve"> </w:t>
      </w:r>
      <w:r w:rsidR="00885488" w:rsidRPr="005A362F">
        <w:rPr>
          <w:rStyle w:val="Incipit"/>
          <w:lang w:val="it-IT"/>
        </w:rPr>
        <w:t>docti</w:t>
      </w:r>
      <w:r w:rsidR="00885488" w:rsidRPr="00B779A9">
        <w:rPr>
          <w:lang w:val="it-IT"/>
        </w:rPr>
        <w:t xml:space="preserve"> per duas hebdomadas dicatur. </w:t>
      </w:r>
      <w:r w:rsidR="00885488" w:rsidRPr="00BC2E91">
        <w:rPr>
          <w:lang w:val="it-IT"/>
        </w:rPr>
        <w:t xml:space="preserve">VS </w:t>
      </w:r>
      <w:r w:rsidR="00885488" w:rsidRPr="00BC2E91">
        <w:rPr>
          <w:rStyle w:val="Incipit"/>
          <w:lang w:val="it-IT"/>
        </w:rPr>
        <w:t>Angelis</w:t>
      </w:r>
      <w:r w:rsidR="005A362F" w:rsidRPr="00BC2E91">
        <w:rPr>
          <w:i/>
          <w:lang w:val="it-IT"/>
        </w:rPr>
        <w:t xml:space="preserve"> </w:t>
      </w:r>
      <w:r w:rsidR="00885488" w:rsidRPr="00BC2E91">
        <w:rPr>
          <w:rStyle w:val="Incipit"/>
          <w:lang w:val="it-IT"/>
        </w:rPr>
        <w:t>suis</w:t>
      </w:r>
      <w:r w:rsidR="00885488" w:rsidRPr="00BC2E91">
        <w:rPr>
          <w:lang w:val="it-IT"/>
        </w:rPr>
        <w:t xml:space="preserve"> usque ad passionem dicatur. </w:t>
      </w:r>
      <w:r w:rsidR="002311C6" w:rsidRPr="00BC2E91">
        <w:rPr>
          <w:lang w:val="it-IT"/>
        </w:rPr>
        <w:t>Super Magnificat antiphona q</w:t>
      </w:r>
      <w:r w:rsidR="00246230" w:rsidRPr="00BC2E91">
        <w:rPr>
          <w:lang w:val="it-IT"/>
        </w:rPr>
        <w:t>ua</w:t>
      </w:r>
      <w:r w:rsidR="00885488" w:rsidRPr="00BC2E91">
        <w:rPr>
          <w:lang w:val="it-IT"/>
        </w:rPr>
        <w:t>m feria repraesentat cum antiphona super populum.</w:t>
      </w:r>
    </w:p>
    <w:p w:rsidR="00885488" w:rsidRPr="00BC2E91" w:rsidRDefault="00246230" w:rsidP="00415109">
      <w:pPr>
        <w:pStyle w:val="berschrift1"/>
        <w:rPr>
          <w:lang w:val="pt-PT"/>
        </w:rPr>
      </w:pPr>
      <w:r w:rsidRPr="00BC2E91">
        <w:rPr>
          <w:lang w:val="pt-PT"/>
        </w:rPr>
        <w:t xml:space="preserve">(182r) </w:t>
      </w:r>
      <w:r w:rsidR="00885488" w:rsidRPr="00BC2E91">
        <w:rPr>
          <w:lang w:val="pt-PT"/>
        </w:rPr>
        <w:t>FERIA SECUNDA POST DOMINICAM INVOCAVIT</w:t>
      </w:r>
    </w:p>
    <w:p w:rsidR="00885488" w:rsidRPr="00BC2E91" w:rsidRDefault="00BA24A1" w:rsidP="00415109">
      <w:pPr>
        <w:rPr>
          <w:lang w:val="it-IT"/>
        </w:rPr>
      </w:pPr>
      <w:r w:rsidRPr="00BC2E91">
        <w:rPr>
          <w:rStyle w:val="Time1"/>
          <w:lang w:val="fr-FR"/>
        </w:rPr>
        <w:t>[</w:t>
      </w:r>
      <w:r w:rsidR="002E17FD" w:rsidRPr="00BC2E91">
        <w:rPr>
          <w:rStyle w:val="Time1"/>
          <w:lang w:val="fr-FR"/>
        </w:rPr>
        <w:t>Ad laudes</w:t>
      </w:r>
      <w:r w:rsidRPr="00BC2E91">
        <w:rPr>
          <w:rStyle w:val="Time1"/>
          <w:lang w:val="fr-FR"/>
        </w:rPr>
        <w:t>]</w:t>
      </w:r>
      <w:r w:rsidR="00885488" w:rsidRPr="00BC2E91">
        <w:rPr>
          <w:lang w:val="fr-FR"/>
        </w:rPr>
        <w:t xml:space="preserve"> AB </w:t>
      </w:r>
      <w:r w:rsidR="00885488" w:rsidRPr="00BC2E91">
        <w:rPr>
          <w:rStyle w:val="Incipit"/>
          <w:lang w:val="fr-FR"/>
        </w:rPr>
        <w:t>Quod uni ex minimis meis fecistis</w:t>
      </w:r>
      <w:r w:rsidR="00885488" w:rsidRPr="00BC2E91">
        <w:rPr>
          <w:lang w:val="fr-FR"/>
        </w:rPr>
        <w:t xml:space="preserve">. </w:t>
      </w:r>
      <w:r w:rsidR="00885488" w:rsidRPr="00BC2E91">
        <w:rPr>
          <w:lang w:val="it-IT"/>
        </w:rPr>
        <w:t xml:space="preserve">Super populum AC </w:t>
      </w:r>
      <w:r w:rsidR="00885488" w:rsidRPr="00BC2E91">
        <w:rPr>
          <w:rStyle w:val="Incipit"/>
          <w:lang w:val="it-IT"/>
        </w:rPr>
        <w:t xml:space="preserve">Quis scit si </w:t>
      </w:r>
      <w:r w:rsidR="009772E9" w:rsidRPr="00BC2E91">
        <w:rPr>
          <w:rStyle w:val="Incipit"/>
          <w:lang w:val="it-IT"/>
        </w:rPr>
        <w:t>conv</w:t>
      </w:r>
      <w:r w:rsidR="00885488" w:rsidRPr="00BC2E91">
        <w:rPr>
          <w:rStyle w:val="Incipit"/>
          <w:lang w:val="it-IT"/>
        </w:rPr>
        <w:t>ertatur</w:t>
      </w:r>
      <w:r w:rsidR="00885488" w:rsidRPr="00BC2E91">
        <w:rPr>
          <w:lang w:val="it-IT"/>
        </w:rPr>
        <w:t>.</w:t>
      </w:r>
    </w:p>
    <w:p w:rsidR="00885488" w:rsidRPr="00234396" w:rsidRDefault="002E17FD" w:rsidP="00415109">
      <w:pPr>
        <w:rPr>
          <w:lang w:val="en-US"/>
        </w:rPr>
      </w:pPr>
      <w:r w:rsidRPr="00BC2E91">
        <w:rPr>
          <w:rStyle w:val="Time1"/>
          <w:lang w:val="it-IT"/>
        </w:rPr>
        <w:t>Ad missam</w:t>
      </w:r>
      <w:r w:rsidR="00885488" w:rsidRPr="00BC2E91">
        <w:rPr>
          <w:lang w:val="it-IT"/>
        </w:rPr>
        <w:t xml:space="preserve"> IN </w:t>
      </w:r>
      <w:r w:rsidR="00885488" w:rsidRPr="00BC2E91">
        <w:rPr>
          <w:rStyle w:val="Incipit"/>
          <w:lang w:val="it-IT"/>
        </w:rPr>
        <w:t xml:space="preserve">Sicut oculi </w:t>
      </w:r>
      <w:r w:rsidR="005127CC" w:rsidRPr="00BC2E91">
        <w:rPr>
          <w:rStyle w:val="Incipit"/>
          <w:lang w:val="it-IT"/>
        </w:rPr>
        <w:t>serv</w:t>
      </w:r>
      <w:r w:rsidR="00885488" w:rsidRPr="00BC2E91">
        <w:rPr>
          <w:rStyle w:val="Incipit"/>
          <w:lang w:val="it-IT"/>
        </w:rPr>
        <w:t>orum</w:t>
      </w:r>
      <w:r w:rsidR="00DD1415">
        <w:rPr>
          <w:lang w:val="it-IT"/>
        </w:rPr>
        <w:t>@</w:t>
      </w:r>
      <w:r w:rsidR="00DD1415" w:rsidRPr="00BC2E91">
        <w:rPr>
          <w:lang w:val="it-IT"/>
        </w:rPr>
        <w:t>61.</w:t>
      </w:r>
      <w:r w:rsidR="00885488" w:rsidRPr="00BC2E91">
        <w:rPr>
          <w:lang w:val="it-IT"/>
        </w:rPr>
        <w:t xml:space="preserve"> </w:t>
      </w:r>
      <w:r w:rsidR="00885488" w:rsidRPr="00234396">
        <w:rPr>
          <w:lang w:val="en-US"/>
        </w:rPr>
        <w:t xml:space="preserve">GR </w:t>
      </w:r>
      <w:r w:rsidR="00885488" w:rsidRPr="00234396">
        <w:rPr>
          <w:rStyle w:val="Incipit"/>
          <w:lang w:val="en-US"/>
        </w:rPr>
        <w:t>Protector noster</w:t>
      </w:r>
      <w:r w:rsidR="00DD1415" w:rsidRPr="00234396">
        <w:rPr>
          <w:lang w:val="en-US"/>
        </w:rPr>
        <w:t>@61.</w:t>
      </w:r>
      <w:r w:rsidR="00A85DC4" w:rsidRPr="00234396">
        <w:rPr>
          <w:lang w:val="en-US"/>
        </w:rPr>
        <w:t xml:space="preserve"> Tractus t</w:t>
      </w:r>
      <w:r w:rsidR="00885488" w:rsidRPr="00234396">
        <w:rPr>
          <w:lang w:val="en-US"/>
        </w:rPr>
        <w:t xml:space="preserve">ria </w:t>
      </w:r>
      <w:r w:rsidR="002311C6" w:rsidRPr="00234396">
        <w:rPr>
          <w:lang w:val="en-US"/>
        </w:rPr>
        <w:t xml:space="preserve">[TR] </w:t>
      </w:r>
      <w:r w:rsidR="00885488" w:rsidRPr="00234396">
        <w:rPr>
          <w:rStyle w:val="Incipit"/>
          <w:lang w:val="en-US"/>
        </w:rPr>
        <w:t>Domine</w:t>
      </w:r>
      <w:r w:rsidR="00885488" w:rsidRPr="00234396">
        <w:rPr>
          <w:lang w:val="en-US"/>
        </w:rPr>
        <w:t xml:space="preserve">. OF </w:t>
      </w:r>
      <w:r w:rsidR="00885488" w:rsidRPr="00234396">
        <w:rPr>
          <w:rStyle w:val="Incipit"/>
          <w:lang w:val="en-US"/>
        </w:rPr>
        <w:t>Revela oculos</w:t>
      </w:r>
      <w:r w:rsidR="00DD1415" w:rsidRPr="00234396">
        <w:rPr>
          <w:lang w:val="en-US"/>
        </w:rPr>
        <w:t>@62.</w:t>
      </w:r>
      <w:r w:rsidR="00885488" w:rsidRPr="00234396">
        <w:rPr>
          <w:lang w:val="en-US"/>
        </w:rPr>
        <w:t xml:space="preserve"> CO </w:t>
      </w:r>
      <w:r w:rsidR="00885488" w:rsidRPr="00234396">
        <w:rPr>
          <w:rStyle w:val="Incipit"/>
          <w:lang w:val="en-US"/>
        </w:rPr>
        <w:t>Voce mea ad dominum</w:t>
      </w:r>
      <w:r w:rsidR="00DD1415" w:rsidRPr="00234396">
        <w:rPr>
          <w:lang w:val="en-US"/>
        </w:rPr>
        <w:t>@62.</w:t>
      </w:r>
    </w:p>
    <w:p w:rsidR="00885488" w:rsidRPr="00B779A9" w:rsidRDefault="002E17FD" w:rsidP="00415109">
      <w:pPr>
        <w:rPr>
          <w:lang w:val="pt-PT"/>
        </w:rPr>
      </w:pPr>
      <w:r w:rsidRPr="00234396">
        <w:rPr>
          <w:rStyle w:val="Time1"/>
          <w:lang w:val="pt-PT"/>
        </w:rPr>
        <w:t>Ad vesperas</w:t>
      </w:r>
      <w:r w:rsidR="00885488" w:rsidRPr="00234396">
        <w:rPr>
          <w:lang w:val="pt-PT"/>
        </w:rPr>
        <w:t xml:space="preserve"> AM </w:t>
      </w:r>
      <w:r w:rsidR="00885488" w:rsidRPr="00234396">
        <w:rPr>
          <w:rStyle w:val="Incipit"/>
          <w:lang w:val="pt-PT"/>
        </w:rPr>
        <w:t>Venite</w:t>
      </w:r>
      <w:r w:rsidR="005A362F" w:rsidRPr="00234396">
        <w:rPr>
          <w:i/>
          <w:lang w:val="pt-PT"/>
        </w:rPr>
        <w:t xml:space="preserve"> </w:t>
      </w:r>
      <w:r w:rsidR="00885488" w:rsidRPr="00234396">
        <w:rPr>
          <w:rStyle w:val="Incipit"/>
          <w:lang w:val="pt-PT"/>
        </w:rPr>
        <w:t>benedicti</w:t>
      </w:r>
      <w:r w:rsidR="005A362F" w:rsidRPr="00234396">
        <w:rPr>
          <w:i/>
          <w:lang w:val="pt-PT"/>
        </w:rPr>
        <w:t xml:space="preserve"> </w:t>
      </w:r>
      <w:r w:rsidR="00885488" w:rsidRPr="00234396">
        <w:rPr>
          <w:rStyle w:val="Incipit"/>
          <w:lang w:val="pt-PT"/>
        </w:rPr>
        <w:t>patris</w:t>
      </w:r>
      <w:r w:rsidR="005A362F" w:rsidRPr="00234396">
        <w:rPr>
          <w:i/>
          <w:lang w:val="pt-PT"/>
        </w:rPr>
        <w:t xml:space="preserve"> </w:t>
      </w:r>
      <w:r w:rsidR="00885488" w:rsidRPr="00234396">
        <w:rPr>
          <w:rStyle w:val="Incipit"/>
          <w:lang w:val="pt-PT"/>
        </w:rPr>
        <w:t>mei</w:t>
      </w:r>
      <w:r w:rsidR="00885488" w:rsidRPr="00234396">
        <w:rPr>
          <w:lang w:val="pt-PT"/>
        </w:rPr>
        <w:t xml:space="preserve">. </w:t>
      </w:r>
      <w:r w:rsidR="00885488" w:rsidRPr="00B779A9">
        <w:rPr>
          <w:lang w:val="pt-PT"/>
        </w:rPr>
        <w:t xml:space="preserve">Super populum AC </w:t>
      </w:r>
      <w:r w:rsidR="00885488" w:rsidRPr="005A362F">
        <w:rPr>
          <w:rStyle w:val="Incipit"/>
          <w:lang w:val="pt-PT"/>
        </w:rPr>
        <w:t>Vi</w:t>
      </w:r>
      <w:r w:rsidR="00691548" w:rsidRPr="005A362F">
        <w:rPr>
          <w:rStyle w:val="Incipit"/>
          <w:lang w:val="pt-PT"/>
        </w:rPr>
        <w:t>vo</w:t>
      </w:r>
      <w:r w:rsidR="005A362F" w:rsidRPr="00BE7D55">
        <w:rPr>
          <w:i/>
          <w:lang w:val="pt-PT"/>
        </w:rPr>
        <w:t xml:space="preserve"> </w:t>
      </w:r>
      <w:r w:rsidR="00885488" w:rsidRPr="005A362F">
        <w:rPr>
          <w:rStyle w:val="Incipit"/>
          <w:lang w:val="pt-PT"/>
        </w:rPr>
        <w:t>ego</w:t>
      </w:r>
      <w:r w:rsidR="00885488" w:rsidRPr="00B779A9">
        <w:rPr>
          <w:lang w:val="pt-PT"/>
        </w:rPr>
        <w:t>.</w:t>
      </w:r>
    </w:p>
    <w:p w:rsidR="00885488" w:rsidRPr="00BC2E91" w:rsidRDefault="002E17FD" w:rsidP="00415109">
      <w:pPr>
        <w:pStyle w:val="berschrift1"/>
        <w:rPr>
          <w:lang w:val="pt-PT"/>
        </w:rPr>
      </w:pPr>
      <w:r w:rsidRPr="00BC2E91">
        <w:rPr>
          <w:lang w:val="pt-PT"/>
        </w:rPr>
        <w:t>DE SANCTO MA</w:t>
      </w:r>
      <w:r w:rsidR="00481D4E" w:rsidRPr="00BC2E91">
        <w:rPr>
          <w:lang w:val="pt-PT"/>
        </w:rPr>
        <w:t>T</w:t>
      </w:r>
      <w:r w:rsidRPr="00BC2E91">
        <w:rPr>
          <w:lang w:val="pt-PT"/>
        </w:rPr>
        <w:t>THIA APOSTOLO</w:t>
      </w:r>
    </w:p>
    <w:p w:rsidR="00885488" w:rsidRPr="00B779A9" w:rsidRDefault="00885488" w:rsidP="00415109">
      <w:pPr>
        <w:rPr>
          <w:lang w:val="pt-PT"/>
        </w:rPr>
      </w:pPr>
      <w:r w:rsidRPr="00B779A9">
        <w:rPr>
          <w:lang w:val="pt-PT"/>
        </w:rPr>
        <w:t>Binos facimus.</w:t>
      </w:r>
    </w:p>
    <w:p w:rsidR="00885488" w:rsidRPr="00BC2E91" w:rsidRDefault="002E17FD" w:rsidP="00415109">
      <w:pPr>
        <w:rPr>
          <w:lang w:val="fr-FR"/>
        </w:rPr>
      </w:pPr>
      <w:r w:rsidRPr="00BC2E91">
        <w:rPr>
          <w:rStyle w:val="Time1"/>
          <w:lang w:val="es-ES"/>
        </w:rPr>
        <w:t>Ad vesperas</w:t>
      </w:r>
      <w:r w:rsidR="00885488" w:rsidRPr="00BC2E91">
        <w:rPr>
          <w:lang w:val="es-ES"/>
        </w:rPr>
        <w:t xml:space="preserve"> </w:t>
      </w:r>
      <w:r w:rsidRPr="00BC2E91">
        <w:rPr>
          <w:lang w:val="es-ES"/>
        </w:rPr>
        <w:t>%D::</w:t>
      </w:r>
      <w:r w:rsidR="00855295" w:rsidRPr="00BC2E91">
        <w:rPr>
          <w:lang w:val="es-ES"/>
        </w:rPr>
        <w:t>antiphona</w:t>
      </w:r>
      <w:r w:rsidRPr="00BC2E91">
        <w:rPr>
          <w:lang w:val="es-ES"/>
        </w:rPr>
        <w:t>%</w:t>
      </w:r>
      <w:r w:rsidR="000E201E" w:rsidRPr="00BC2E91">
        <w:rPr>
          <w:lang w:val="es-ES"/>
        </w:rPr>
        <w:t xml:space="preserve"> </w:t>
      </w:r>
      <w:r w:rsidR="00885488" w:rsidRPr="00BC2E91">
        <w:rPr>
          <w:lang w:val="es-ES"/>
        </w:rPr>
        <w:t xml:space="preserve">super psalmos AN </w:t>
      </w:r>
      <w:r w:rsidR="00885488" w:rsidRPr="00BC2E91">
        <w:rPr>
          <w:rStyle w:val="Incipit"/>
          <w:lang w:val="es-ES"/>
        </w:rPr>
        <w:t>Estote</w:t>
      </w:r>
      <w:r w:rsidR="005A362F" w:rsidRPr="00BC2E91">
        <w:rPr>
          <w:i/>
          <w:lang w:val="es-ES"/>
        </w:rPr>
        <w:t xml:space="preserve"> </w:t>
      </w:r>
      <w:r w:rsidR="00885488" w:rsidRPr="00BC2E91">
        <w:rPr>
          <w:rStyle w:val="Incipit"/>
          <w:lang w:val="es-ES"/>
        </w:rPr>
        <w:t>fortes</w:t>
      </w:r>
      <w:r w:rsidR="005A362F" w:rsidRPr="00BC2E91">
        <w:rPr>
          <w:i/>
          <w:lang w:val="es-ES"/>
        </w:rPr>
        <w:t xml:space="preserve"> </w:t>
      </w:r>
      <w:r w:rsidR="00885488" w:rsidRPr="00BC2E91">
        <w:rPr>
          <w:rStyle w:val="Incipit"/>
          <w:lang w:val="es-ES"/>
        </w:rPr>
        <w:t>in</w:t>
      </w:r>
      <w:r w:rsidR="005A362F" w:rsidRPr="00BC2E91">
        <w:rPr>
          <w:i/>
          <w:lang w:val="es-ES"/>
        </w:rPr>
        <w:t xml:space="preserve"> </w:t>
      </w:r>
      <w:r w:rsidR="00885488" w:rsidRPr="00BC2E91">
        <w:rPr>
          <w:rStyle w:val="Incipit"/>
          <w:lang w:val="es-ES"/>
        </w:rPr>
        <w:t>bello</w:t>
      </w:r>
      <w:r w:rsidR="00885488" w:rsidRPr="00BC2E91">
        <w:rPr>
          <w:lang w:val="es-ES"/>
        </w:rPr>
        <w:t xml:space="preserve">. </w:t>
      </w:r>
      <w:r w:rsidR="002311C6" w:rsidRPr="00BC2E91">
        <w:rPr>
          <w:lang w:val="es-ES"/>
        </w:rPr>
        <w:t>Psalmi omnia Laudate</w:t>
      </w:r>
      <w:r w:rsidR="00885488" w:rsidRPr="00BC2E91">
        <w:rPr>
          <w:lang w:val="es-ES"/>
        </w:rPr>
        <w:t xml:space="preserve">. RP </w:t>
      </w:r>
      <w:r w:rsidR="00885488" w:rsidRPr="00BC2E91">
        <w:rPr>
          <w:rStyle w:val="Incipit"/>
          <w:lang w:val="es-ES"/>
        </w:rPr>
        <w:t>Vos</w:t>
      </w:r>
      <w:r w:rsidR="005A362F" w:rsidRPr="00BC2E91">
        <w:rPr>
          <w:i/>
          <w:lang w:val="es-ES"/>
        </w:rPr>
        <w:t xml:space="preserve"> </w:t>
      </w:r>
      <w:r w:rsidR="00885488" w:rsidRPr="00BC2E91">
        <w:rPr>
          <w:rStyle w:val="Incipit"/>
          <w:lang w:val="es-ES"/>
        </w:rPr>
        <w:t>estis</w:t>
      </w:r>
      <w:r w:rsidR="005A362F" w:rsidRPr="00BC2E91">
        <w:rPr>
          <w:i/>
          <w:lang w:val="es-ES"/>
        </w:rPr>
        <w:t xml:space="preserve"> </w:t>
      </w:r>
      <w:r w:rsidR="00885488" w:rsidRPr="00BC2E91">
        <w:rPr>
          <w:rStyle w:val="Incipit"/>
          <w:lang w:val="es-ES"/>
        </w:rPr>
        <w:t>sal</w:t>
      </w:r>
      <w:r w:rsidR="005A362F" w:rsidRPr="00BC2E91">
        <w:rPr>
          <w:i/>
          <w:lang w:val="es-ES"/>
        </w:rPr>
        <w:t xml:space="preserve"> </w:t>
      </w:r>
      <w:r w:rsidR="00885488" w:rsidRPr="00BC2E91">
        <w:rPr>
          <w:rStyle w:val="Incipit"/>
          <w:lang w:val="es-ES"/>
        </w:rPr>
        <w:t>terrae</w:t>
      </w:r>
      <w:r w:rsidR="00885488" w:rsidRPr="00BC2E91">
        <w:rPr>
          <w:lang w:val="es-ES"/>
        </w:rPr>
        <w:t xml:space="preserve">. HY </w:t>
      </w:r>
      <w:r w:rsidR="00885488" w:rsidRPr="00BC2E91">
        <w:rPr>
          <w:rStyle w:val="Incipit"/>
          <w:lang w:val="es-ES"/>
        </w:rPr>
        <w:t>Exultet</w:t>
      </w:r>
      <w:r w:rsidR="005A362F" w:rsidRPr="00BC2E91">
        <w:rPr>
          <w:i/>
          <w:lang w:val="es-ES"/>
        </w:rPr>
        <w:t xml:space="preserve"> </w:t>
      </w:r>
      <w:r w:rsidR="00885488" w:rsidRPr="00BC2E91">
        <w:rPr>
          <w:rStyle w:val="Incipit"/>
          <w:lang w:val="es-ES"/>
        </w:rPr>
        <w:t>caelum</w:t>
      </w:r>
      <w:r w:rsidR="005A362F" w:rsidRPr="00BC2E91">
        <w:rPr>
          <w:i/>
          <w:lang w:val="es-ES"/>
        </w:rPr>
        <w:t xml:space="preserve"> </w:t>
      </w:r>
      <w:r w:rsidR="00885488" w:rsidRPr="00BC2E91">
        <w:rPr>
          <w:rStyle w:val="Incipit"/>
          <w:lang w:val="es-ES"/>
        </w:rPr>
        <w:t>laudibus</w:t>
      </w:r>
      <w:r w:rsidR="00885488" w:rsidRPr="00BC2E91">
        <w:rPr>
          <w:lang w:val="es-ES"/>
        </w:rPr>
        <w:t xml:space="preserve">. VS </w:t>
      </w:r>
      <w:r w:rsidR="00885488" w:rsidRPr="00BC2E91">
        <w:rPr>
          <w:rStyle w:val="Incipit"/>
          <w:lang w:val="es-ES"/>
        </w:rPr>
        <w:t>In</w:t>
      </w:r>
      <w:r w:rsidR="005A362F" w:rsidRPr="00BC2E91">
        <w:rPr>
          <w:i/>
          <w:lang w:val="es-ES"/>
        </w:rPr>
        <w:t xml:space="preserve"> </w:t>
      </w:r>
      <w:r w:rsidR="00885488" w:rsidRPr="00BC2E91">
        <w:rPr>
          <w:rStyle w:val="Incipit"/>
          <w:lang w:val="es-ES"/>
        </w:rPr>
        <w:t>omnem</w:t>
      </w:r>
      <w:r w:rsidR="005A362F" w:rsidRPr="00BC2E91">
        <w:rPr>
          <w:i/>
          <w:lang w:val="es-ES"/>
        </w:rPr>
        <w:t xml:space="preserve"> </w:t>
      </w:r>
      <w:r w:rsidR="00885488" w:rsidRPr="00BC2E91">
        <w:rPr>
          <w:rStyle w:val="Incipit"/>
          <w:lang w:val="es-ES"/>
        </w:rPr>
        <w:t>terram</w:t>
      </w:r>
      <w:r w:rsidR="00885488" w:rsidRPr="00BC2E91">
        <w:rPr>
          <w:lang w:val="es-ES"/>
        </w:rPr>
        <w:t xml:space="preserve">. AM </w:t>
      </w:r>
      <w:r w:rsidR="00885488" w:rsidRPr="00BC2E91">
        <w:rPr>
          <w:rStyle w:val="Incipit"/>
          <w:lang w:val="es-ES"/>
        </w:rPr>
        <w:t>Ecce</w:t>
      </w:r>
      <w:r w:rsidR="005A362F" w:rsidRPr="00BC2E91">
        <w:rPr>
          <w:i/>
          <w:lang w:val="es-ES"/>
        </w:rPr>
        <w:t xml:space="preserve"> </w:t>
      </w:r>
      <w:r w:rsidR="00885488" w:rsidRPr="00BC2E91">
        <w:rPr>
          <w:rStyle w:val="Incipit"/>
          <w:lang w:val="es-ES"/>
        </w:rPr>
        <w:t>ego</w:t>
      </w:r>
      <w:r w:rsidR="005A362F" w:rsidRPr="00BC2E91">
        <w:rPr>
          <w:i/>
          <w:lang w:val="es-ES"/>
        </w:rPr>
        <w:t xml:space="preserve"> </w:t>
      </w:r>
      <w:r w:rsidR="00885488" w:rsidRPr="00BC2E91">
        <w:rPr>
          <w:rStyle w:val="Incipit"/>
          <w:lang w:val="es-ES"/>
        </w:rPr>
        <w:t>mitto</w:t>
      </w:r>
      <w:r w:rsidR="005A362F" w:rsidRPr="00BC2E91">
        <w:rPr>
          <w:i/>
          <w:lang w:val="es-ES"/>
        </w:rPr>
        <w:t xml:space="preserve"> </w:t>
      </w:r>
      <w:r w:rsidR="000F4FB4" w:rsidRPr="00BC2E91">
        <w:rPr>
          <w:rStyle w:val="Incipit"/>
          <w:lang w:val="es-ES"/>
        </w:rPr>
        <w:t>vos</w:t>
      </w:r>
      <w:r w:rsidR="00885488" w:rsidRPr="00BC2E91">
        <w:rPr>
          <w:lang w:val="es-ES"/>
        </w:rPr>
        <w:t xml:space="preserve">. </w:t>
      </w:r>
      <w:r w:rsidR="00885488" w:rsidRPr="00BC2E91">
        <w:rPr>
          <w:lang w:val="fr-FR"/>
        </w:rPr>
        <w:t xml:space="preserve">Suffragium de feria quod occurrit. De beata virgine </w:t>
      </w:r>
      <w:r w:rsidR="00BA24A1" w:rsidRPr="00BC2E91">
        <w:rPr>
          <w:lang w:val="fr-FR"/>
        </w:rPr>
        <w:t>[</w:t>
      </w:r>
      <w:r w:rsidR="00885488" w:rsidRPr="00BC2E91">
        <w:rPr>
          <w:lang w:val="fr-FR"/>
        </w:rPr>
        <w:t>AC</w:t>
      </w:r>
      <w:r w:rsidR="00BA24A1" w:rsidRPr="00BC2E91">
        <w:rPr>
          <w:lang w:val="fr-FR"/>
        </w:rPr>
        <w:t>]</w:t>
      </w:r>
      <w:r w:rsidR="00885488" w:rsidRPr="00BC2E91">
        <w:rPr>
          <w:lang w:val="fr-FR"/>
        </w:rPr>
        <w:t xml:space="preserve"> </w:t>
      </w:r>
      <w:r w:rsidR="00885488" w:rsidRPr="00BC2E91">
        <w:rPr>
          <w:rStyle w:val="Incipit"/>
          <w:lang w:val="fr-FR"/>
        </w:rPr>
        <w:t>Omnium</w:t>
      </w:r>
      <w:r w:rsidR="005A362F" w:rsidRPr="00BC2E91">
        <w:rPr>
          <w:i/>
          <w:lang w:val="fr-FR"/>
        </w:rPr>
        <w:t xml:space="preserve"> </w:t>
      </w:r>
      <w:r w:rsidR="00885488" w:rsidRPr="00BC2E91">
        <w:rPr>
          <w:rStyle w:val="Incipit"/>
          <w:lang w:val="fr-FR"/>
        </w:rPr>
        <w:t>rerum</w:t>
      </w:r>
      <w:r w:rsidR="00885488" w:rsidRPr="00BC2E91">
        <w:rPr>
          <w:lang w:val="fr-FR"/>
        </w:rPr>
        <w:t xml:space="preserve">. </w:t>
      </w:r>
      <w:r w:rsidR="002311C6" w:rsidRPr="00BC2E91">
        <w:rPr>
          <w:lang w:val="fr-FR"/>
        </w:rPr>
        <w:t xml:space="preserve">[BD] </w:t>
      </w:r>
      <w:r w:rsidR="005F6F99" w:rsidRPr="00BC2E91">
        <w:rPr>
          <w:rStyle w:val="Incipit"/>
          <w:lang w:val="fr-FR"/>
        </w:rPr>
        <w:t>Benedicamus</w:t>
      </w:r>
      <w:r w:rsidR="002311C6" w:rsidRPr="00BC2E91">
        <w:rPr>
          <w:lang w:val="fr-FR"/>
        </w:rPr>
        <w:t xml:space="preserve"> de </w:t>
      </w:r>
      <w:r w:rsidR="00885488" w:rsidRPr="00BC2E91">
        <w:rPr>
          <w:lang w:val="fr-FR"/>
        </w:rPr>
        <w:t>apostolis.</w:t>
      </w:r>
    </w:p>
    <w:p w:rsidR="00885488" w:rsidRPr="00B779A9" w:rsidRDefault="002E17FD" w:rsidP="00415109">
      <w:pPr>
        <w:rPr>
          <w:lang w:val="pt-PT"/>
        </w:rPr>
      </w:pPr>
      <w:r w:rsidRPr="00BC2E91">
        <w:rPr>
          <w:rStyle w:val="Time1"/>
          <w:lang w:val="fr-FR"/>
        </w:rPr>
        <w:t>Ad completorium</w:t>
      </w:r>
      <w:r w:rsidR="000E201E" w:rsidRPr="00BC2E91">
        <w:rPr>
          <w:lang w:val="fr-FR"/>
        </w:rPr>
        <w:t xml:space="preserve"> hymnus s</w:t>
      </w:r>
      <w:r w:rsidR="00885488" w:rsidRPr="00BC2E91">
        <w:rPr>
          <w:lang w:val="fr-FR"/>
        </w:rPr>
        <w:t xml:space="preserve">i fuerit ante dominicam </w:t>
      </w:r>
      <w:r w:rsidR="0069599E" w:rsidRPr="00BC2E91">
        <w:rPr>
          <w:lang w:val="fr-FR"/>
        </w:rPr>
        <w:t xml:space="preserve">[IN] </w:t>
      </w:r>
      <w:r w:rsidR="00885488" w:rsidRPr="00BC2E91">
        <w:rPr>
          <w:rStyle w:val="Incipit"/>
          <w:lang w:val="fr-FR"/>
        </w:rPr>
        <w:t>In</w:t>
      </w:r>
      <w:r w:rsidR="00702792" w:rsidRPr="00BC2E91">
        <w:rPr>
          <w:rStyle w:val="Incipit"/>
          <w:lang w:val="fr-FR"/>
        </w:rPr>
        <w:t>voc</w:t>
      </w:r>
      <w:r w:rsidR="00885488" w:rsidRPr="00BC2E91">
        <w:rPr>
          <w:rStyle w:val="Incipit"/>
          <w:lang w:val="fr-FR"/>
        </w:rPr>
        <w:t>avit</w:t>
      </w:r>
      <w:r w:rsidR="005A362F" w:rsidRPr="00BC2E91">
        <w:rPr>
          <w:i/>
          <w:lang w:val="fr-FR"/>
        </w:rPr>
        <w:t xml:space="preserve"> </w:t>
      </w:r>
      <w:r w:rsidR="00885488" w:rsidRPr="00BC2E91">
        <w:rPr>
          <w:lang w:val="fr-FR"/>
        </w:rPr>
        <w:t xml:space="preserve">HY </w:t>
      </w:r>
      <w:r w:rsidR="00885488" w:rsidRPr="00BC2E91">
        <w:rPr>
          <w:rStyle w:val="Incipit"/>
          <w:lang w:val="fr-FR"/>
        </w:rPr>
        <w:t>Iesu</w:t>
      </w:r>
      <w:r w:rsidR="005A362F" w:rsidRPr="00BC2E91">
        <w:rPr>
          <w:i/>
          <w:lang w:val="fr-FR"/>
        </w:rPr>
        <w:t xml:space="preserve"> </w:t>
      </w:r>
      <w:r w:rsidR="00885488" w:rsidRPr="00BC2E91">
        <w:rPr>
          <w:rStyle w:val="Incipit"/>
          <w:lang w:val="fr-FR"/>
        </w:rPr>
        <w:t>redemptor</w:t>
      </w:r>
      <w:r w:rsidR="00885488" w:rsidRPr="00BC2E91">
        <w:rPr>
          <w:lang w:val="fr-FR"/>
        </w:rPr>
        <w:t xml:space="preserve">. AD </w:t>
      </w:r>
      <w:r w:rsidR="00885488" w:rsidRPr="00BC2E91">
        <w:rPr>
          <w:rStyle w:val="Incipit"/>
          <w:lang w:val="fr-FR"/>
        </w:rPr>
        <w:t>Pacem</w:t>
      </w:r>
      <w:r w:rsidR="005A362F" w:rsidRPr="00BC2E91">
        <w:rPr>
          <w:i/>
          <w:lang w:val="fr-FR"/>
        </w:rPr>
        <w:t xml:space="preserve"> </w:t>
      </w:r>
      <w:r w:rsidR="00885488" w:rsidRPr="00BC2E91">
        <w:rPr>
          <w:rStyle w:val="Incipit"/>
          <w:lang w:val="fr-FR"/>
        </w:rPr>
        <w:t>tuam</w:t>
      </w:r>
      <w:r w:rsidR="00885488" w:rsidRPr="00BC2E91">
        <w:rPr>
          <w:lang w:val="fr-FR"/>
        </w:rPr>
        <w:t xml:space="preserve">. (182v) Si post </w:t>
      </w:r>
      <w:r w:rsidR="0069599E" w:rsidRPr="00BC2E91">
        <w:rPr>
          <w:lang w:val="fr-FR"/>
        </w:rPr>
        <w:t xml:space="preserve">[IN] </w:t>
      </w:r>
      <w:r w:rsidR="0069599E" w:rsidRPr="00BC2E91">
        <w:rPr>
          <w:rStyle w:val="Incipit"/>
          <w:lang w:val="fr-FR"/>
        </w:rPr>
        <w:t>Invocavit</w:t>
      </w:r>
      <w:r w:rsidR="00885488" w:rsidRPr="00BC2E91">
        <w:rPr>
          <w:lang w:val="fr-FR"/>
        </w:rPr>
        <w:t xml:space="preserve"> fuerit HY </w:t>
      </w:r>
      <w:r w:rsidR="00885488" w:rsidRPr="00BC2E91">
        <w:rPr>
          <w:rStyle w:val="Incipit"/>
          <w:lang w:val="fr-FR"/>
        </w:rPr>
        <w:t>Christe</w:t>
      </w:r>
      <w:r w:rsidR="005A362F" w:rsidRPr="00BC2E91">
        <w:rPr>
          <w:i/>
          <w:lang w:val="fr-FR"/>
        </w:rPr>
        <w:t xml:space="preserve"> </w:t>
      </w:r>
      <w:r w:rsidR="00885488" w:rsidRPr="00BC2E91">
        <w:rPr>
          <w:rStyle w:val="Incipit"/>
          <w:lang w:val="fr-FR"/>
        </w:rPr>
        <w:t>qui</w:t>
      </w:r>
      <w:r w:rsidR="005A362F" w:rsidRPr="00BC2E91">
        <w:rPr>
          <w:i/>
          <w:lang w:val="fr-FR"/>
        </w:rPr>
        <w:t xml:space="preserve"> </w:t>
      </w:r>
      <w:r w:rsidR="00885488" w:rsidRPr="00BC2E91">
        <w:rPr>
          <w:rStyle w:val="Incipit"/>
          <w:lang w:val="fr-FR"/>
        </w:rPr>
        <w:t>lux</w:t>
      </w:r>
      <w:r w:rsidR="00885488" w:rsidRPr="00BC2E91">
        <w:rPr>
          <w:lang w:val="fr-FR"/>
        </w:rPr>
        <w:t xml:space="preserve">. </w:t>
      </w:r>
      <w:r w:rsidR="00885488" w:rsidRPr="00B779A9">
        <w:rPr>
          <w:lang w:val="pt-PT"/>
        </w:rPr>
        <w:t xml:space="preserve">AD </w:t>
      </w:r>
      <w:r w:rsidR="00885488" w:rsidRPr="005A362F">
        <w:rPr>
          <w:rStyle w:val="Incipit"/>
          <w:lang w:val="pt-PT"/>
        </w:rPr>
        <w:t>Vigilate</w:t>
      </w:r>
      <w:r w:rsidR="005A362F" w:rsidRPr="00BE7D55">
        <w:rPr>
          <w:i/>
          <w:lang w:val="pt-PT"/>
        </w:rPr>
        <w:t xml:space="preserve"> </w:t>
      </w:r>
      <w:r w:rsidR="00885488" w:rsidRPr="005A362F">
        <w:rPr>
          <w:rStyle w:val="Incipit"/>
          <w:lang w:val="pt-PT"/>
        </w:rPr>
        <w:t>omnes</w:t>
      </w:r>
      <w:r w:rsidR="00885488" w:rsidRPr="00B779A9">
        <w:rPr>
          <w:lang w:val="pt-PT"/>
        </w:rPr>
        <w:t xml:space="preserve"> ex </w:t>
      </w:r>
      <w:r w:rsidR="00885488" w:rsidRPr="00BC2E91">
        <w:rPr>
          <w:rStyle w:val="Funktion"/>
          <w:lang w:val="pt-PT"/>
        </w:rPr>
        <w:t>summo antiphonario</w:t>
      </w:r>
      <w:r w:rsidR="00DD1415">
        <w:rPr>
          <w:lang w:val="pt-PT"/>
        </w:rPr>
        <w:t>@</w:t>
      </w:r>
      <w:r w:rsidR="00DD1415" w:rsidRPr="00B779A9">
        <w:rPr>
          <w:lang w:val="pt-PT"/>
        </w:rPr>
        <w:t>120.</w:t>
      </w:r>
    </w:p>
    <w:p w:rsidR="00885488" w:rsidRPr="00B779A9" w:rsidRDefault="002E17FD" w:rsidP="00415109">
      <w:pPr>
        <w:rPr>
          <w:lang w:val="pt-PT"/>
        </w:rPr>
      </w:pPr>
      <w:r w:rsidRPr="00BC2E91">
        <w:rPr>
          <w:rStyle w:val="Time1"/>
          <w:lang w:val="pt-PT"/>
        </w:rPr>
        <w:t>Ad matutinum</w:t>
      </w:r>
      <w:r w:rsidR="00885488" w:rsidRPr="00B779A9">
        <w:rPr>
          <w:lang w:val="pt-PT"/>
        </w:rPr>
        <w:t xml:space="preserve"> per totum communem </w:t>
      </w:r>
      <w:r w:rsidR="00D80D0C" w:rsidRPr="00B779A9">
        <w:rPr>
          <w:lang w:val="pt-PT"/>
        </w:rPr>
        <w:t>hist</w:t>
      </w:r>
      <w:r w:rsidR="00885488" w:rsidRPr="00B779A9">
        <w:rPr>
          <w:lang w:val="pt-PT"/>
        </w:rPr>
        <w:t xml:space="preserve">oriam de apostolis cantamus. Hae antiphonae dicendae sunt in tertio nocturno </w:t>
      </w:r>
      <w:r w:rsidR="00BA24A1" w:rsidRPr="00B779A9">
        <w:rPr>
          <w:lang w:val="pt-PT"/>
        </w:rPr>
        <w:t>[</w:t>
      </w:r>
      <w:r w:rsidR="00885488" w:rsidRPr="00B779A9">
        <w:rPr>
          <w:lang w:val="pt-PT"/>
        </w:rPr>
        <w:t>AN</w:t>
      </w:r>
      <w:r w:rsidR="00BA24A1" w:rsidRPr="00B779A9">
        <w:rPr>
          <w:lang w:val="pt-PT"/>
        </w:rPr>
        <w:t>]</w:t>
      </w:r>
      <w:r w:rsidR="00885488" w:rsidRPr="00B779A9">
        <w:rPr>
          <w:lang w:val="pt-PT"/>
        </w:rPr>
        <w:t xml:space="preserve"> </w:t>
      </w:r>
      <w:r w:rsidR="00885488" w:rsidRPr="005A362F">
        <w:rPr>
          <w:rStyle w:val="Incipit"/>
          <w:lang w:val="pt-PT"/>
        </w:rPr>
        <w:t>Exultabuntur</w:t>
      </w:r>
      <w:r w:rsidR="00885488" w:rsidRPr="00B779A9">
        <w:rPr>
          <w:lang w:val="pt-PT"/>
        </w:rPr>
        <w:t xml:space="preserve">. </w:t>
      </w:r>
      <w:r w:rsidR="00855295" w:rsidRPr="00B779A9">
        <w:rPr>
          <w:lang w:val="pt-PT"/>
        </w:rPr>
        <w:t>Lectiones quaere cum evangelio in volumine de sanctis circa initium. [</w:t>
      </w:r>
      <w:r w:rsidR="002311C6" w:rsidRPr="00B779A9">
        <w:rPr>
          <w:lang w:val="pt-PT"/>
        </w:rPr>
        <w:t>LS</w:t>
      </w:r>
      <w:r w:rsidR="00855295" w:rsidRPr="00B779A9">
        <w:rPr>
          <w:lang w:val="pt-PT"/>
        </w:rPr>
        <w:t>]</w:t>
      </w:r>
      <w:r w:rsidR="00885488" w:rsidRPr="00B779A9">
        <w:rPr>
          <w:lang w:val="pt-PT"/>
        </w:rPr>
        <w:t xml:space="preserve"> </w:t>
      </w:r>
      <w:r w:rsidR="00885488" w:rsidRPr="005A362F">
        <w:rPr>
          <w:rStyle w:val="Incipit"/>
          <w:lang w:val="pt-PT"/>
        </w:rPr>
        <w:t>H</w:t>
      </w:r>
      <w:r w:rsidR="00F75173" w:rsidRPr="005A362F">
        <w:rPr>
          <w:rStyle w:val="Incipit"/>
          <w:lang w:val="pt-PT"/>
        </w:rPr>
        <w:t>a</w:t>
      </w:r>
      <w:r w:rsidR="00885488" w:rsidRPr="005A362F">
        <w:rPr>
          <w:rStyle w:val="Incipit"/>
          <w:lang w:val="pt-PT"/>
        </w:rPr>
        <w:t>eret</w:t>
      </w:r>
      <w:r w:rsidR="005A362F" w:rsidRPr="00BE7D55">
        <w:rPr>
          <w:i/>
          <w:lang w:val="pt-PT"/>
        </w:rPr>
        <w:t xml:space="preserve"> </w:t>
      </w:r>
      <w:r w:rsidR="00885488" w:rsidRPr="005A362F">
        <w:rPr>
          <w:rStyle w:val="Incipit"/>
          <w:lang w:val="pt-PT"/>
        </w:rPr>
        <w:t>sensibus</w:t>
      </w:r>
      <w:r w:rsidR="005A362F" w:rsidRPr="00BE7D55">
        <w:rPr>
          <w:i/>
          <w:lang w:val="pt-PT"/>
        </w:rPr>
        <w:t xml:space="preserve"> </w:t>
      </w:r>
      <w:r w:rsidR="009772E9" w:rsidRPr="005A362F">
        <w:rPr>
          <w:rStyle w:val="Incipit"/>
          <w:lang w:val="pt-PT"/>
        </w:rPr>
        <w:t>vestr</w:t>
      </w:r>
      <w:r w:rsidR="00885488" w:rsidRPr="005A362F">
        <w:rPr>
          <w:rStyle w:val="Incipit"/>
          <w:lang w:val="pt-PT"/>
        </w:rPr>
        <w:t>is</w:t>
      </w:r>
      <w:r w:rsidR="005A362F" w:rsidRPr="00BE7D55">
        <w:rPr>
          <w:i/>
          <w:lang w:val="pt-PT"/>
        </w:rPr>
        <w:t xml:space="preserve"> </w:t>
      </w:r>
      <w:r w:rsidR="00885488" w:rsidRPr="005A362F">
        <w:rPr>
          <w:rStyle w:val="Incipit"/>
          <w:lang w:val="pt-PT"/>
        </w:rPr>
        <w:t>fratres</w:t>
      </w:r>
      <w:r w:rsidR="00885488" w:rsidRPr="00B779A9">
        <w:rPr>
          <w:lang w:val="pt-PT"/>
        </w:rPr>
        <w:t xml:space="preserve">. EV </w:t>
      </w:r>
      <w:r w:rsidR="00885488" w:rsidRPr="005A362F">
        <w:rPr>
          <w:rStyle w:val="Incipit"/>
          <w:lang w:val="pt-PT"/>
        </w:rPr>
        <w:t>Confiteor</w:t>
      </w:r>
      <w:r w:rsidR="005A362F" w:rsidRPr="00BE7D55">
        <w:rPr>
          <w:i/>
          <w:lang w:val="pt-PT"/>
        </w:rPr>
        <w:t xml:space="preserve"> </w:t>
      </w:r>
      <w:r w:rsidR="00885488" w:rsidRPr="005A362F">
        <w:rPr>
          <w:rStyle w:val="Incipit"/>
          <w:lang w:val="pt-PT"/>
        </w:rPr>
        <w:t>tibi</w:t>
      </w:r>
      <w:r w:rsidR="005A362F" w:rsidRPr="00BE7D55">
        <w:rPr>
          <w:i/>
          <w:lang w:val="pt-PT"/>
        </w:rPr>
        <w:t xml:space="preserve"> </w:t>
      </w:r>
      <w:r w:rsidR="00885488" w:rsidRPr="005A362F">
        <w:rPr>
          <w:rStyle w:val="Incipit"/>
          <w:lang w:val="pt-PT"/>
        </w:rPr>
        <w:t>pater</w:t>
      </w:r>
      <w:r w:rsidR="005A362F" w:rsidRPr="00BE7D55">
        <w:rPr>
          <w:i/>
          <w:lang w:val="pt-PT"/>
        </w:rPr>
        <w:t xml:space="preserve"> </w:t>
      </w:r>
      <w:r w:rsidR="00885488" w:rsidRPr="005A362F">
        <w:rPr>
          <w:rStyle w:val="Incipit"/>
          <w:lang w:val="pt-PT"/>
        </w:rPr>
        <w:t>domine</w:t>
      </w:r>
      <w:r w:rsidR="005A362F" w:rsidRPr="00BE7D55">
        <w:rPr>
          <w:i/>
          <w:lang w:val="pt-PT"/>
        </w:rPr>
        <w:t xml:space="preserve"> </w:t>
      </w:r>
      <w:r w:rsidR="00885488" w:rsidRPr="005A362F">
        <w:rPr>
          <w:rStyle w:val="Incipit"/>
          <w:lang w:val="pt-PT"/>
        </w:rPr>
        <w:t>caeli</w:t>
      </w:r>
      <w:r w:rsidR="005A362F" w:rsidRPr="00BE7D55">
        <w:rPr>
          <w:i/>
          <w:lang w:val="pt-PT"/>
        </w:rPr>
        <w:t xml:space="preserve"> </w:t>
      </w:r>
      <w:r w:rsidR="00885488" w:rsidRPr="005A362F">
        <w:rPr>
          <w:rStyle w:val="Incipit"/>
          <w:lang w:val="pt-PT"/>
        </w:rPr>
        <w:t>et</w:t>
      </w:r>
      <w:r w:rsidR="005A362F" w:rsidRPr="00BE7D55">
        <w:rPr>
          <w:i/>
          <w:lang w:val="pt-PT"/>
        </w:rPr>
        <w:t xml:space="preserve"> </w:t>
      </w:r>
      <w:r w:rsidR="00885488" w:rsidRPr="005A362F">
        <w:rPr>
          <w:rStyle w:val="Incipit"/>
          <w:lang w:val="pt-PT"/>
        </w:rPr>
        <w:t>terrae</w:t>
      </w:r>
      <w:r w:rsidR="00885488" w:rsidRPr="00B779A9">
        <w:rPr>
          <w:lang w:val="pt-PT"/>
        </w:rPr>
        <w:t xml:space="preserve"> </w:t>
      </w:r>
      <w:r w:rsidR="008D35E3" w:rsidRPr="00B779A9">
        <w:rPr>
          <w:lang w:val="pt-PT"/>
        </w:rPr>
        <w:t>quaere</w:t>
      </w:r>
      <w:r w:rsidR="00885488" w:rsidRPr="00B779A9">
        <w:rPr>
          <w:lang w:val="pt-PT"/>
        </w:rPr>
        <w:t xml:space="preserve"> undecim folia post hodiernas lectiones. De feria dicatur etiam antiphona quae tunc est.</w:t>
      </w:r>
    </w:p>
    <w:p w:rsidR="00885488" w:rsidRPr="00B779A9" w:rsidRDefault="00885488" w:rsidP="00415109">
      <w:pPr>
        <w:rPr>
          <w:lang w:val="it-IT"/>
        </w:rPr>
      </w:pPr>
      <w:r w:rsidRPr="00B779A9">
        <w:rPr>
          <w:lang w:val="pt-PT"/>
        </w:rPr>
        <w:lastRenderedPageBreak/>
        <w:t>De festo missa festi</w:t>
      </w:r>
      <w:r w:rsidR="009348EA" w:rsidRPr="00B779A9">
        <w:rPr>
          <w:lang w:val="pt-PT"/>
        </w:rPr>
        <w:t>v</w:t>
      </w:r>
      <w:r w:rsidRPr="00B779A9">
        <w:rPr>
          <w:lang w:val="pt-PT"/>
        </w:rPr>
        <w:t xml:space="preserve">e agitur ad tertiam. </w:t>
      </w:r>
      <w:r w:rsidRPr="00B779A9">
        <w:rPr>
          <w:lang w:val="it-IT"/>
        </w:rPr>
        <w:t xml:space="preserve">De feria </w:t>
      </w:r>
      <w:r w:rsidR="00FA3B56" w:rsidRPr="00B779A9">
        <w:rPr>
          <w:lang w:val="it-IT"/>
        </w:rPr>
        <w:t>vero</w:t>
      </w:r>
      <w:r w:rsidRPr="00B779A9">
        <w:rPr>
          <w:lang w:val="it-IT"/>
        </w:rPr>
        <w:t xml:space="preserve"> ad nonam officium celebratur.</w:t>
      </w:r>
    </w:p>
    <w:p w:rsidR="00AB5F3D" w:rsidRPr="00234396" w:rsidRDefault="002E17FD" w:rsidP="00415109">
      <w:pPr>
        <w:rPr>
          <w:lang w:val="en-US"/>
        </w:rPr>
      </w:pPr>
      <w:r w:rsidRPr="00BC2E91">
        <w:rPr>
          <w:rStyle w:val="Time1"/>
          <w:lang w:val="it-IT"/>
        </w:rPr>
        <w:t>Ad missam</w:t>
      </w:r>
      <w:r w:rsidR="00885488" w:rsidRPr="00B779A9">
        <w:rPr>
          <w:lang w:val="it-IT"/>
        </w:rPr>
        <w:t xml:space="preserve"> IN </w:t>
      </w:r>
      <w:r w:rsidR="00885488" w:rsidRPr="00BC2E91">
        <w:rPr>
          <w:rStyle w:val="Incipit"/>
          <w:lang w:val="it-IT"/>
        </w:rPr>
        <w:t>Mihi autem nimis</w:t>
      </w:r>
      <w:r w:rsidR="00DD1415">
        <w:rPr>
          <w:lang w:val="it-IT"/>
        </w:rPr>
        <w:t>@</w:t>
      </w:r>
      <w:r w:rsidR="00DD1415" w:rsidRPr="00B779A9">
        <w:rPr>
          <w:lang w:val="it-IT"/>
        </w:rPr>
        <w:t>181.</w:t>
      </w:r>
      <w:r w:rsidR="00885488" w:rsidRPr="00B779A9">
        <w:rPr>
          <w:lang w:val="it-IT"/>
        </w:rPr>
        <w:t xml:space="preserve"> </w:t>
      </w:r>
      <w:r w:rsidR="002311C6" w:rsidRPr="00234396">
        <w:rPr>
          <w:lang w:val="fr-FR"/>
        </w:rPr>
        <w:t xml:space="preserve">[KY] </w:t>
      </w:r>
      <w:r w:rsidR="002311C6" w:rsidRPr="00234396">
        <w:rPr>
          <w:rStyle w:val="Incipit"/>
          <w:lang w:val="fr-FR"/>
        </w:rPr>
        <w:t>Kyrie</w:t>
      </w:r>
      <w:r w:rsidR="002311C6" w:rsidRPr="00234396">
        <w:rPr>
          <w:lang w:val="fr-FR"/>
        </w:rPr>
        <w:t xml:space="preserve"> et [SA] </w:t>
      </w:r>
      <w:r w:rsidR="002311C6" w:rsidRPr="00234396">
        <w:rPr>
          <w:rStyle w:val="Incipit"/>
          <w:lang w:val="fr-FR"/>
        </w:rPr>
        <w:t>Sanctus</w:t>
      </w:r>
      <w:r w:rsidR="002311C6" w:rsidRPr="00234396">
        <w:rPr>
          <w:lang w:val="fr-FR"/>
        </w:rPr>
        <w:t xml:space="preserve"> </w:t>
      </w:r>
      <w:r w:rsidR="00885488" w:rsidRPr="00234396">
        <w:rPr>
          <w:lang w:val="fr-FR"/>
        </w:rPr>
        <w:t xml:space="preserve">paschale. </w:t>
      </w:r>
      <w:r w:rsidR="00885488" w:rsidRPr="00234396">
        <w:rPr>
          <w:lang w:val="en-US"/>
        </w:rPr>
        <w:t xml:space="preserve">GR </w:t>
      </w:r>
      <w:r w:rsidR="00885488" w:rsidRPr="00234396">
        <w:rPr>
          <w:rStyle w:val="Incipit"/>
          <w:lang w:val="en-US"/>
        </w:rPr>
        <w:t>Nimis honorati</w:t>
      </w:r>
      <w:r w:rsidR="00DD1415" w:rsidRPr="00234396">
        <w:rPr>
          <w:lang w:val="en-US"/>
        </w:rPr>
        <w:t>@194.</w:t>
      </w:r>
      <w:r w:rsidR="00885488" w:rsidRPr="00234396">
        <w:rPr>
          <w:lang w:val="en-US"/>
        </w:rPr>
        <w:t xml:space="preserve"> TR </w:t>
      </w:r>
      <w:r w:rsidR="00885488" w:rsidRPr="00234396">
        <w:rPr>
          <w:rStyle w:val="Incipit"/>
          <w:lang w:val="en-US"/>
        </w:rPr>
        <w:t>Desiderium</w:t>
      </w:r>
      <w:r w:rsidR="00DD1415" w:rsidRPr="00234396">
        <w:rPr>
          <w:lang w:val="en-US"/>
        </w:rPr>
        <w:t>@45.</w:t>
      </w:r>
      <w:r w:rsidR="00885488" w:rsidRPr="00234396">
        <w:rPr>
          <w:lang w:val="en-US"/>
        </w:rPr>
        <w:t xml:space="preserve"> OF </w:t>
      </w:r>
      <w:r w:rsidR="00885488" w:rsidRPr="00234396">
        <w:rPr>
          <w:rStyle w:val="Incipit"/>
          <w:lang w:val="en-US"/>
        </w:rPr>
        <w:t>In omnem terram</w:t>
      </w:r>
      <w:r w:rsidR="00DD1415" w:rsidRPr="00234396">
        <w:rPr>
          <w:lang w:val="en-US"/>
        </w:rPr>
        <w:t>@179.</w:t>
      </w:r>
      <w:r w:rsidR="00885488" w:rsidRPr="00234396">
        <w:rPr>
          <w:lang w:val="en-US"/>
        </w:rPr>
        <w:t xml:space="preserve"> CO </w:t>
      </w:r>
      <w:r w:rsidR="00885488" w:rsidRPr="00234396">
        <w:rPr>
          <w:rStyle w:val="Incipit"/>
          <w:lang w:val="en-US"/>
        </w:rPr>
        <w:t>Vos qui secuti estis</w:t>
      </w:r>
      <w:r w:rsidR="00DD1415" w:rsidRPr="00234396">
        <w:rPr>
          <w:lang w:val="en-US"/>
        </w:rPr>
        <w:t>@194.</w:t>
      </w:r>
      <w:r w:rsidR="002311C6" w:rsidRPr="00234396">
        <w:rPr>
          <w:lang w:val="en-US"/>
        </w:rPr>
        <w:t xml:space="preserve"> </w:t>
      </w:r>
    </w:p>
    <w:p w:rsidR="00885488" w:rsidRPr="00BC2E91" w:rsidRDefault="002311C6" w:rsidP="00415109">
      <w:pPr>
        <w:rPr>
          <w:lang w:val="it-IT"/>
        </w:rPr>
      </w:pPr>
      <w:r w:rsidRPr="00B779A9">
        <w:rPr>
          <w:lang w:val="pt-PT"/>
        </w:rPr>
        <w:t>(183r)</w:t>
      </w:r>
      <w:r w:rsidR="00AB5F3D">
        <w:rPr>
          <w:lang w:val="pt-PT"/>
        </w:rPr>
        <w:t xml:space="preserve"> </w:t>
      </w:r>
      <w:r w:rsidR="002E17FD" w:rsidRPr="00BC2E91">
        <w:rPr>
          <w:rStyle w:val="Time1"/>
          <w:lang w:val="pt-PT"/>
        </w:rPr>
        <w:t>Ad secundas vesperas</w:t>
      </w:r>
      <w:r w:rsidR="00885488" w:rsidRPr="00B779A9">
        <w:rPr>
          <w:lang w:val="pt-PT"/>
        </w:rPr>
        <w:t xml:space="preserve"> AN </w:t>
      </w:r>
      <w:r w:rsidR="00885488" w:rsidRPr="00BC2E91">
        <w:rPr>
          <w:rStyle w:val="Incipit"/>
          <w:lang w:val="pt-PT"/>
        </w:rPr>
        <w:t>Iuravit dominus</w:t>
      </w:r>
      <w:r w:rsidR="00885488" w:rsidRPr="00B779A9">
        <w:rPr>
          <w:lang w:val="pt-PT"/>
        </w:rPr>
        <w:t xml:space="preserve"> cum reliquis. </w:t>
      </w:r>
      <w:r w:rsidR="00885488" w:rsidRPr="00BC2E91">
        <w:rPr>
          <w:lang w:val="fr-FR"/>
        </w:rPr>
        <w:t xml:space="preserve">PS </w:t>
      </w:r>
      <w:r w:rsidR="00885488" w:rsidRPr="00BC2E91">
        <w:rPr>
          <w:rStyle w:val="Incipit"/>
          <w:lang w:val="fr-FR"/>
        </w:rPr>
        <w:t>Dixit</w:t>
      </w:r>
      <w:r w:rsidR="00885488" w:rsidRPr="00BC2E91">
        <w:rPr>
          <w:lang w:val="fr-FR"/>
        </w:rPr>
        <w:t xml:space="preserve">. </w:t>
      </w:r>
      <w:r w:rsidR="00BA24A1" w:rsidRPr="00BC2E91">
        <w:rPr>
          <w:lang w:val="fr-FR"/>
        </w:rPr>
        <w:t>[</w:t>
      </w:r>
      <w:r w:rsidR="00885488" w:rsidRPr="00BC2E91">
        <w:rPr>
          <w:lang w:val="fr-FR"/>
        </w:rPr>
        <w:t>PS</w:t>
      </w:r>
      <w:r w:rsidR="00BA24A1" w:rsidRPr="00BC2E91">
        <w:rPr>
          <w:lang w:val="fr-FR"/>
        </w:rPr>
        <w:t>]</w:t>
      </w:r>
      <w:r w:rsidR="00885488" w:rsidRPr="00BC2E91">
        <w:rPr>
          <w:lang w:val="fr-FR"/>
        </w:rPr>
        <w:t xml:space="preserve"> </w:t>
      </w:r>
      <w:r w:rsidR="00885488" w:rsidRPr="00BC2E91">
        <w:rPr>
          <w:rStyle w:val="Incipit"/>
          <w:lang w:val="fr-FR"/>
        </w:rPr>
        <w:t>Laudate pueri</w:t>
      </w:r>
      <w:r w:rsidR="00885488" w:rsidRPr="00BC2E91">
        <w:rPr>
          <w:lang w:val="fr-FR"/>
        </w:rPr>
        <w:t xml:space="preserve">. </w:t>
      </w:r>
      <w:r w:rsidR="00BA24A1" w:rsidRPr="00BC2E91">
        <w:rPr>
          <w:lang w:val="it-IT"/>
        </w:rPr>
        <w:t>[</w:t>
      </w:r>
      <w:r w:rsidR="00885488" w:rsidRPr="00BC2E91">
        <w:rPr>
          <w:lang w:val="it-IT"/>
        </w:rPr>
        <w:t>PS</w:t>
      </w:r>
      <w:r w:rsidR="00BA24A1" w:rsidRPr="00BC2E91">
        <w:rPr>
          <w:lang w:val="it-IT"/>
        </w:rPr>
        <w:t>]</w:t>
      </w:r>
      <w:r w:rsidR="00885488" w:rsidRPr="00BC2E91">
        <w:rPr>
          <w:lang w:val="it-IT"/>
        </w:rPr>
        <w:t xml:space="preserve"> </w:t>
      </w:r>
      <w:r w:rsidR="00885488" w:rsidRPr="00BC2E91">
        <w:rPr>
          <w:rStyle w:val="Incipit"/>
          <w:lang w:val="it-IT"/>
        </w:rPr>
        <w:t>Credidi</w:t>
      </w:r>
      <w:r w:rsidR="00885488" w:rsidRPr="00BC2E91">
        <w:rPr>
          <w:lang w:val="it-IT"/>
        </w:rPr>
        <w:t xml:space="preserve">. </w:t>
      </w:r>
      <w:r w:rsidR="00BA24A1" w:rsidRPr="00BC2E91">
        <w:rPr>
          <w:lang w:val="it-IT"/>
        </w:rPr>
        <w:t>[</w:t>
      </w:r>
      <w:r w:rsidR="00885488" w:rsidRPr="00BC2E91">
        <w:rPr>
          <w:lang w:val="it-IT"/>
        </w:rPr>
        <w:t>PS</w:t>
      </w:r>
      <w:r w:rsidR="00BA24A1" w:rsidRPr="00BC2E91">
        <w:rPr>
          <w:lang w:val="it-IT"/>
        </w:rPr>
        <w:t>]</w:t>
      </w:r>
      <w:r w:rsidR="00885488" w:rsidRPr="00BC2E91">
        <w:rPr>
          <w:lang w:val="it-IT"/>
        </w:rPr>
        <w:t xml:space="preserve"> </w:t>
      </w:r>
      <w:r w:rsidR="00885488" w:rsidRPr="00BC2E91">
        <w:rPr>
          <w:rStyle w:val="Incipit"/>
          <w:lang w:val="it-IT"/>
        </w:rPr>
        <w:t xml:space="preserve">In </w:t>
      </w:r>
      <w:r w:rsidR="009772E9" w:rsidRPr="00BC2E91">
        <w:rPr>
          <w:rStyle w:val="Incipit"/>
          <w:lang w:val="it-IT"/>
        </w:rPr>
        <w:t>conv</w:t>
      </w:r>
      <w:r w:rsidR="00885488" w:rsidRPr="00BC2E91">
        <w:rPr>
          <w:rStyle w:val="Incipit"/>
          <w:lang w:val="it-IT"/>
        </w:rPr>
        <w:t>ertendo</w:t>
      </w:r>
      <w:r w:rsidR="00885488" w:rsidRPr="00BC2E91">
        <w:rPr>
          <w:lang w:val="it-IT"/>
        </w:rPr>
        <w:t xml:space="preserve">. </w:t>
      </w:r>
      <w:r w:rsidR="00BA24A1" w:rsidRPr="00BC2E91">
        <w:rPr>
          <w:lang w:val="it-IT"/>
        </w:rPr>
        <w:t>[</w:t>
      </w:r>
      <w:r w:rsidR="00885488" w:rsidRPr="00BC2E91">
        <w:rPr>
          <w:lang w:val="it-IT"/>
        </w:rPr>
        <w:t>PS</w:t>
      </w:r>
      <w:r w:rsidR="00BA24A1" w:rsidRPr="00BC2E91">
        <w:rPr>
          <w:lang w:val="it-IT"/>
        </w:rPr>
        <w:t>]</w:t>
      </w:r>
      <w:r w:rsidR="00885488" w:rsidRPr="00BC2E91">
        <w:rPr>
          <w:lang w:val="it-IT"/>
        </w:rPr>
        <w:t xml:space="preserve"> </w:t>
      </w:r>
      <w:r w:rsidR="00885488" w:rsidRPr="00BC2E91">
        <w:rPr>
          <w:rStyle w:val="Incipit"/>
          <w:lang w:val="it-IT"/>
        </w:rPr>
        <w:t>Domine probasti me</w:t>
      </w:r>
      <w:r w:rsidR="00885488" w:rsidRPr="00BC2E91">
        <w:rPr>
          <w:lang w:val="it-IT"/>
        </w:rPr>
        <w:t xml:space="preserve">. HY </w:t>
      </w:r>
      <w:r w:rsidR="00885488" w:rsidRPr="00BC2E91">
        <w:rPr>
          <w:rStyle w:val="Incipit"/>
          <w:lang w:val="it-IT"/>
        </w:rPr>
        <w:t>Exultet caelum</w:t>
      </w:r>
      <w:r w:rsidR="00885488" w:rsidRPr="00BC2E91">
        <w:rPr>
          <w:lang w:val="it-IT"/>
        </w:rPr>
        <w:t xml:space="preserve">. VS </w:t>
      </w:r>
      <w:r w:rsidR="00885488" w:rsidRPr="00BC2E91">
        <w:rPr>
          <w:rStyle w:val="Incipit"/>
          <w:lang w:val="it-IT"/>
        </w:rPr>
        <w:t>Dedisti hereditatem</w:t>
      </w:r>
      <w:r w:rsidR="00885488" w:rsidRPr="00BC2E91">
        <w:rPr>
          <w:lang w:val="it-IT"/>
        </w:rPr>
        <w:t xml:space="preserve">. AM </w:t>
      </w:r>
      <w:r w:rsidR="00885488" w:rsidRPr="00BC2E91">
        <w:rPr>
          <w:rStyle w:val="Incipit"/>
          <w:lang w:val="it-IT"/>
        </w:rPr>
        <w:t>Beati eritis</w:t>
      </w:r>
      <w:r w:rsidR="002E17FD" w:rsidRPr="00BC2E91">
        <w:rPr>
          <w:lang w:val="it-IT"/>
        </w:rPr>
        <w:t>. Suffragium d</w:t>
      </w:r>
      <w:r w:rsidR="00885488" w:rsidRPr="00BC2E91">
        <w:rPr>
          <w:lang w:val="it-IT"/>
        </w:rPr>
        <w:t>e feria</w:t>
      </w:r>
      <w:r w:rsidR="00116A20" w:rsidRPr="00BC2E91">
        <w:rPr>
          <w:lang w:val="it-IT"/>
        </w:rPr>
        <w:t>.</w:t>
      </w:r>
      <w:r w:rsidR="00885488" w:rsidRPr="00BC2E91">
        <w:rPr>
          <w:lang w:val="it-IT"/>
        </w:rPr>
        <w:t xml:space="preserve"> </w:t>
      </w:r>
      <w:r w:rsidR="000A799C" w:rsidRPr="00BC2E91">
        <w:rPr>
          <w:lang w:val="it-IT"/>
        </w:rPr>
        <w:t>De sancta Walb</w:t>
      </w:r>
      <w:r w:rsidRPr="00BC2E91">
        <w:rPr>
          <w:lang w:val="it-IT"/>
        </w:rPr>
        <w:t xml:space="preserve">urga </w:t>
      </w:r>
      <w:r w:rsidR="00BA24A1" w:rsidRPr="00BC2E91">
        <w:rPr>
          <w:lang w:val="it-IT"/>
        </w:rPr>
        <w:t>[</w:t>
      </w:r>
      <w:r w:rsidR="00885488" w:rsidRPr="00BC2E91">
        <w:rPr>
          <w:lang w:val="it-IT"/>
        </w:rPr>
        <w:t>AC</w:t>
      </w:r>
      <w:r w:rsidR="00BA24A1" w:rsidRPr="00BC2E91">
        <w:rPr>
          <w:lang w:val="it-IT"/>
        </w:rPr>
        <w:t>]</w:t>
      </w:r>
      <w:r w:rsidR="00885488" w:rsidRPr="00BC2E91">
        <w:rPr>
          <w:lang w:val="it-IT"/>
        </w:rPr>
        <w:t xml:space="preserve"> </w:t>
      </w:r>
      <w:r w:rsidR="00885488" w:rsidRPr="00BC2E91">
        <w:rPr>
          <w:rStyle w:val="Incipit"/>
          <w:lang w:val="it-IT"/>
        </w:rPr>
        <w:t>Veni</w:t>
      </w:r>
      <w:r w:rsidR="005A362F" w:rsidRPr="00BC2E91">
        <w:rPr>
          <w:i/>
          <w:lang w:val="it-IT"/>
        </w:rPr>
        <w:t xml:space="preserve"> </w:t>
      </w:r>
      <w:r w:rsidR="00885488" w:rsidRPr="00BC2E91">
        <w:rPr>
          <w:rStyle w:val="Incipit"/>
          <w:lang w:val="it-IT"/>
        </w:rPr>
        <w:t>sponsa</w:t>
      </w:r>
      <w:r w:rsidR="00885488" w:rsidRPr="00BC2E91">
        <w:rPr>
          <w:lang w:val="it-IT"/>
        </w:rPr>
        <w:t xml:space="preserve">. De beata virgine </w:t>
      </w:r>
      <w:r w:rsidR="00BA24A1" w:rsidRPr="00BC2E91">
        <w:rPr>
          <w:lang w:val="it-IT"/>
        </w:rPr>
        <w:t>[</w:t>
      </w:r>
      <w:r w:rsidR="00885488" w:rsidRPr="00BC2E91">
        <w:rPr>
          <w:lang w:val="it-IT"/>
        </w:rPr>
        <w:t>AC</w:t>
      </w:r>
      <w:r w:rsidR="00BA24A1" w:rsidRPr="00BC2E91">
        <w:rPr>
          <w:lang w:val="it-IT"/>
        </w:rPr>
        <w:t>]</w:t>
      </w:r>
      <w:r w:rsidR="00885488" w:rsidRPr="00BC2E91">
        <w:rPr>
          <w:lang w:val="it-IT"/>
        </w:rPr>
        <w:t xml:space="preserve"> </w:t>
      </w:r>
      <w:r w:rsidR="00885488" w:rsidRPr="00BC2E91">
        <w:rPr>
          <w:rStyle w:val="Incipit"/>
          <w:lang w:val="it-IT"/>
        </w:rPr>
        <w:t>Maria</w:t>
      </w:r>
      <w:r w:rsidR="005A362F" w:rsidRPr="00BC2E91">
        <w:rPr>
          <w:i/>
          <w:lang w:val="it-IT"/>
        </w:rPr>
        <w:t xml:space="preserve"> </w:t>
      </w:r>
      <w:r w:rsidR="00885488" w:rsidRPr="00BC2E91">
        <w:rPr>
          <w:rStyle w:val="Incipit"/>
          <w:lang w:val="it-IT"/>
        </w:rPr>
        <w:t>virgo</w:t>
      </w:r>
      <w:r w:rsidR="00885488" w:rsidRPr="00BC2E91">
        <w:rPr>
          <w:lang w:val="it-IT"/>
        </w:rPr>
        <w:t xml:space="preserve">. </w:t>
      </w:r>
      <w:r w:rsidR="0056015A" w:rsidRPr="00BC2E91">
        <w:rPr>
          <w:lang w:val="it-IT"/>
        </w:rPr>
        <w:t xml:space="preserve">[BD] </w:t>
      </w:r>
      <w:r w:rsidR="005F6F99" w:rsidRPr="00BC2E91">
        <w:rPr>
          <w:rStyle w:val="Incipit"/>
          <w:lang w:val="it-IT"/>
        </w:rPr>
        <w:t>Benedicamus</w:t>
      </w:r>
      <w:r w:rsidR="0056015A" w:rsidRPr="00BC2E91">
        <w:rPr>
          <w:lang w:val="it-IT"/>
        </w:rPr>
        <w:t xml:space="preserve"> de</w:t>
      </w:r>
      <w:r w:rsidR="00885488" w:rsidRPr="00BC2E91">
        <w:rPr>
          <w:lang w:val="it-IT"/>
        </w:rPr>
        <w:t xml:space="preserve"> apostolis.</w:t>
      </w:r>
    </w:p>
    <w:p w:rsidR="00885488" w:rsidRPr="00BC2E91" w:rsidRDefault="002E17FD" w:rsidP="00415109">
      <w:pPr>
        <w:rPr>
          <w:lang w:val="it-IT"/>
        </w:rPr>
      </w:pPr>
      <w:r w:rsidRPr="00BC2E91">
        <w:rPr>
          <w:rStyle w:val="Time1"/>
          <w:lang w:val="it-IT"/>
        </w:rPr>
        <w:t>Ad completorium</w:t>
      </w:r>
      <w:r w:rsidR="00885488" w:rsidRPr="00BC2E91">
        <w:rPr>
          <w:lang w:val="it-IT"/>
        </w:rPr>
        <w:t xml:space="preserve"> HY </w:t>
      </w:r>
      <w:r w:rsidR="00885488" w:rsidRPr="00BC2E91">
        <w:rPr>
          <w:rStyle w:val="Incipit"/>
          <w:lang w:val="it-IT"/>
        </w:rPr>
        <w:t>Christe</w:t>
      </w:r>
      <w:r w:rsidR="005A362F" w:rsidRPr="00BC2E91">
        <w:rPr>
          <w:i/>
          <w:lang w:val="it-IT"/>
        </w:rPr>
        <w:t xml:space="preserve"> </w:t>
      </w:r>
      <w:r w:rsidR="00885488" w:rsidRPr="00BC2E91">
        <w:rPr>
          <w:rStyle w:val="Incipit"/>
          <w:lang w:val="it-IT"/>
        </w:rPr>
        <w:t>qui</w:t>
      </w:r>
      <w:r w:rsidR="005A362F" w:rsidRPr="00BC2E91">
        <w:rPr>
          <w:i/>
          <w:lang w:val="it-IT"/>
        </w:rPr>
        <w:t xml:space="preserve"> </w:t>
      </w:r>
      <w:r w:rsidR="00885488" w:rsidRPr="00BC2E91">
        <w:rPr>
          <w:rStyle w:val="Incipit"/>
          <w:lang w:val="it-IT"/>
        </w:rPr>
        <w:t>lux</w:t>
      </w:r>
      <w:r w:rsidR="00885488" w:rsidRPr="00BC2E91">
        <w:rPr>
          <w:lang w:val="it-IT"/>
        </w:rPr>
        <w:t xml:space="preserve">. AD </w:t>
      </w:r>
      <w:r w:rsidR="00885488" w:rsidRPr="00BC2E91">
        <w:rPr>
          <w:rStyle w:val="Incipit"/>
          <w:lang w:val="it-IT"/>
        </w:rPr>
        <w:t>Vigilate</w:t>
      </w:r>
      <w:r w:rsidR="005A362F" w:rsidRPr="00BC2E91">
        <w:rPr>
          <w:i/>
          <w:lang w:val="it-IT"/>
        </w:rPr>
        <w:t xml:space="preserve"> </w:t>
      </w:r>
      <w:r w:rsidR="00885488" w:rsidRPr="00BC2E91">
        <w:rPr>
          <w:rStyle w:val="Incipit"/>
          <w:lang w:val="it-IT"/>
        </w:rPr>
        <w:t>omnes</w:t>
      </w:r>
      <w:r w:rsidR="00885488" w:rsidRPr="00BC2E91">
        <w:rPr>
          <w:lang w:val="it-IT"/>
        </w:rPr>
        <w:t xml:space="preserve"> </w:t>
      </w:r>
      <w:r w:rsidR="00885488" w:rsidRPr="00BC2E91">
        <w:rPr>
          <w:rStyle w:val="Funktion"/>
          <w:lang w:val="it-IT"/>
        </w:rPr>
        <w:t>in summo antiphonario</w:t>
      </w:r>
      <w:r w:rsidR="00DD1415">
        <w:rPr>
          <w:lang w:val="it-IT"/>
        </w:rPr>
        <w:t>@</w:t>
      </w:r>
      <w:r w:rsidR="00DD1415" w:rsidRPr="00BC2E91">
        <w:rPr>
          <w:lang w:val="it-IT"/>
        </w:rPr>
        <w:t>120.</w:t>
      </w:r>
    </w:p>
    <w:p w:rsidR="00885488" w:rsidRPr="00BC2E91" w:rsidRDefault="00885488" w:rsidP="00415109">
      <w:pPr>
        <w:pStyle w:val="berschrift1"/>
        <w:rPr>
          <w:lang w:val="it-IT"/>
        </w:rPr>
      </w:pPr>
      <w:r w:rsidRPr="00BC2E91">
        <w:rPr>
          <w:lang w:val="it-IT"/>
        </w:rPr>
        <w:t xml:space="preserve">FERIA TERTIA </w:t>
      </w:r>
    </w:p>
    <w:p w:rsidR="0056015A" w:rsidRPr="00234396" w:rsidRDefault="00BA24A1" w:rsidP="00415109">
      <w:pPr>
        <w:rPr>
          <w:lang w:val="en-US"/>
        </w:rPr>
      </w:pPr>
      <w:r w:rsidRPr="00234396">
        <w:rPr>
          <w:rStyle w:val="Time1"/>
          <w:lang w:val="en-US"/>
        </w:rPr>
        <w:t>[</w:t>
      </w:r>
      <w:r w:rsidR="002E17FD" w:rsidRPr="00234396">
        <w:rPr>
          <w:rStyle w:val="Time1"/>
          <w:lang w:val="en-US"/>
        </w:rPr>
        <w:t>Ad laudes</w:t>
      </w:r>
      <w:r w:rsidRPr="00234396">
        <w:rPr>
          <w:rStyle w:val="Time1"/>
          <w:lang w:val="en-US"/>
        </w:rPr>
        <w:t>]</w:t>
      </w:r>
      <w:r w:rsidR="004A2DEB" w:rsidRPr="00234396">
        <w:rPr>
          <w:lang w:val="en-US"/>
        </w:rPr>
        <w:t xml:space="preserve"> super Benedictus antiphona </w:t>
      </w:r>
      <w:r w:rsidR="00C165DC" w:rsidRPr="00234396">
        <w:rPr>
          <w:lang w:val="en-US"/>
        </w:rPr>
        <w:t>|</w:t>
      </w:r>
      <w:r w:rsidR="004A2DEB" w:rsidRPr="00234396">
        <w:rPr>
          <w:lang w:val="en-US"/>
        </w:rPr>
        <w:t>I::183v-190v leer|</w:t>
      </w:r>
    </w:p>
    <w:p w:rsidR="00885488" w:rsidRPr="00234396" w:rsidRDefault="00AB5F3D" w:rsidP="00415109">
      <w:pPr>
        <w:pStyle w:val="berschrift1"/>
        <w:rPr>
          <w:lang w:val="fr-FR"/>
        </w:rPr>
      </w:pPr>
      <w:r w:rsidRPr="00234396">
        <w:rPr>
          <w:lang w:val="fr-FR"/>
        </w:rPr>
        <w:t xml:space="preserve">(191r) </w:t>
      </w:r>
      <w:r w:rsidR="00885488" w:rsidRPr="00234396">
        <w:rPr>
          <w:lang w:val="fr-FR"/>
        </w:rPr>
        <w:t xml:space="preserve">PERPETUAE ET </w:t>
      </w:r>
      <w:r w:rsidR="000F4FB4" w:rsidRPr="00234396">
        <w:rPr>
          <w:lang w:val="fr-FR"/>
        </w:rPr>
        <w:t>FELI</w:t>
      </w:r>
      <w:r w:rsidR="004A2DEB" w:rsidRPr="00234396">
        <w:rPr>
          <w:lang w:val="fr-FR"/>
        </w:rPr>
        <w:t>CITATIS</w:t>
      </w:r>
    </w:p>
    <w:p w:rsidR="00885488" w:rsidRPr="00234396" w:rsidRDefault="000F4FB4" w:rsidP="00415109">
      <w:pPr>
        <w:rPr>
          <w:lang w:val="fr-FR"/>
        </w:rPr>
      </w:pPr>
      <w:r w:rsidRPr="00234396">
        <w:rPr>
          <w:lang w:val="fr-FR"/>
        </w:rPr>
        <w:t>Novem</w:t>
      </w:r>
      <w:r w:rsidR="00885488" w:rsidRPr="00234396">
        <w:rPr>
          <w:lang w:val="fr-FR"/>
        </w:rPr>
        <w:t xml:space="preserve"> lectiones facimus ut de pluribus martyribus.</w:t>
      </w:r>
    </w:p>
    <w:p w:rsidR="00885488" w:rsidRPr="00234396" w:rsidRDefault="004A2DEB" w:rsidP="00415109">
      <w:pPr>
        <w:rPr>
          <w:lang w:val="fr-FR"/>
        </w:rPr>
      </w:pPr>
      <w:r w:rsidRPr="00234396">
        <w:rPr>
          <w:rStyle w:val="Time1"/>
          <w:lang w:val="fr-FR"/>
        </w:rPr>
        <w:t>Ad vesperas</w:t>
      </w:r>
      <w:r w:rsidR="00885488" w:rsidRPr="00234396">
        <w:rPr>
          <w:lang w:val="fr-FR"/>
        </w:rPr>
        <w:t xml:space="preserve"> antiphonae et psalmi ferialiter. RP </w:t>
      </w:r>
      <w:r w:rsidR="00885488" w:rsidRPr="00234396">
        <w:rPr>
          <w:rStyle w:val="Incipit"/>
          <w:lang w:val="fr-FR"/>
        </w:rPr>
        <w:t>Isti</w:t>
      </w:r>
      <w:r w:rsidR="005A362F" w:rsidRPr="00234396">
        <w:rPr>
          <w:i/>
          <w:lang w:val="fr-FR"/>
        </w:rPr>
        <w:t xml:space="preserve"> </w:t>
      </w:r>
      <w:r w:rsidR="00885488" w:rsidRPr="00234396">
        <w:rPr>
          <w:rStyle w:val="Incipit"/>
          <w:lang w:val="fr-FR"/>
        </w:rPr>
        <w:t>sunt</w:t>
      </w:r>
      <w:r w:rsidR="005A362F" w:rsidRPr="00234396">
        <w:rPr>
          <w:i/>
          <w:lang w:val="fr-FR"/>
        </w:rPr>
        <w:t xml:space="preserve"> </w:t>
      </w:r>
      <w:r w:rsidR="00885488" w:rsidRPr="00234396">
        <w:rPr>
          <w:rStyle w:val="Incipit"/>
          <w:lang w:val="fr-FR"/>
        </w:rPr>
        <w:t>sancti</w:t>
      </w:r>
      <w:r w:rsidR="00885488" w:rsidRPr="00234396">
        <w:rPr>
          <w:lang w:val="fr-FR"/>
        </w:rPr>
        <w:t xml:space="preserve">. HY </w:t>
      </w:r>
      <w:r w:rsidR="00885488" w:rsidRPr="00234396">
        <w:rPr>
          <w:rStyle w:val="Incipit"/>
          <w:lang w:val="fr-FR"/>
        </w:rPr>
        <w:t>Sanctorum</w:t>
      </w:r>
      <w:r w:rsidR="005A362F" w:rsidRPr="00234396">
        <w:rPr>
          <w:i/>
          <w:lang w:val="fr-FR"/>
        </w:rPr>
        <w:t xml:space="preserve"> </w:t>
      </w:r>
      <w:r w:rsidR="00885488" w:rsidRPr="00234396">
        <w:rPr>
          <w:rStyle w:val="Incipit"/>
          <w:lang w:val="fr-FR"/>
        </w:rPr>
        <w:t>meritis</w:t>
      </w:r>
      <w:r w:rsidR="00885488" w:rsidRPr="00234396">
        <w:rPr>
          <w:lang w:val="fr-FR"/>
        </w:rPr>
        <w:t xml:space="preserve">. VS </w:t>
      </w:r>
      <w:r w:rsidR="00885488" w:rsidRPr="00234396">
        <w:rPr>
          <w:rStyle w:val="Incipit"/>
          <w:lang w:val="fr-FR"/>
        </w:rPr>
        <w:t>Laetamini</w:t>
      </w:r>
      <w:r w:rsidR="005A362F" w:rsidRPr="00234396">
        <w:rPr>
          <w:i/>
          <w:lang w:val="fr-FR"/>
        </w:rPr>
        <w:t xml:space="preserve"> </w:t>
      </w:r>
      <w:r w:rsidR="00885488" w:rsidRPr="00234396">
        <w:rPr>
          <w:rStyle w:val="Incipit"/>
          <w:lang w:val="fr-FR"/>
        </w:rPr>
        <w:t>in</w:t>
      </w:r>
      <w:r w:rsidR="005A362F" w:rsidRPr="00234396">
        <w:rPr>
          <w:i/>
          <w:lang w:val="fr-FR"/>
        </w:rPr>
        <w:t xml:space="preserve"> </w:t>
      </w:r>
      <w:r w:rsidR="00885488" w:rsidRPr="00234396">
        <w:rPr>
          <w:rStyle w:val="Incipit"/>
          <w:lang w:val="fr-FR"/>
        </w:rPr>
        <w:t>domino</w:t>
      </w:r>
      <w:r w:rsidR="00885488" w:rsidRPr="00234396">
        <w:rPr>
          <w:lang w:val="fr-FR"/>
        </w:rPr>
        <w:t xml:space="preserve">. AM </w:t>
      </w:r>
      <w:r w:rsidR="00885488" w:rsidRPr="00234396">
        <w:rPr>
          <w:rStyle w:val="Incipit"/>
          <w:lang w:val="fr-FR"/>
        </w:rPr>
        <w:t>Absterget</w:t>
      </w:r>
      <w:r w:rsidR="005A362F" w:rsidRPr="00234396">
        <w:rPr>
          <w:i/>
          <w:lang w:val="fr-FR"/>
        </w:rPr>
        <w:t xml:space="preserve"> </w:t>
      </w:r>
      <w:r w:rsidR="00885488" w:rsidRPr="00234396">
        <w:rPr>
          <w:rStyle w:val="Incipit"/>
          <w:lang w:val="fr-FR"/>
        </w:rPr>
        <w:t>deus</w:t>
      </w:r>
      <w:r w:rsidR="00885488" w:rsidRPr="00234396">
        <w:rPr>
          <w:lang w:val="fr-FR"/>
        </w:rPr>
        <w:t xml:space="preserve">. </w:t>
      </w:r>
      <w:r w:rsidR="0056015A" w:rsidRPr="00234396">
        <w:rPr>
          <w:lang w:val="fr-FR"/>
        </w:rPr>
        <w:t xml:space="preserve">[BD] </w:t>
      </w:r>
      <w:r w:rsidR="005F6F99" w:rsidRPr="00234396">
        <w:rPr>
          <w:rStyle w:val="Incipit"/>
          <w:lang w:val="fr-FR"/>
        </w:rPr>
        <w:t>Benedicamus</w:t>
      </w:r>
      <w:r w:rsidR="0056015A" w:rsidRPr="00234396">
        <w:rPr>
          <w:lang w:val="fr-FR"/>
        </w:rPr>
        <w:t xml:space="preserve"> f</w:t>
      </w:r>
      <w:r w:rsidR="00885488" w:rsidRPr="00234396">
        <w:rPr>
          <w:lang w:val="fr-FR"/>
        </w:rPr>
        <w:t>erialiter.</w:t>
      </w:r>
    </w:p>
    <w:p w:rsidR="00885488" w:rsidRPr="00234396" w:rsidRDefault="004A2DEB" w:rsidP="00415109">
      <w:pPr>
        <w:rPr>
          <w:lang w:val="fr-FR"/>
        </w:rPr>
      </w:pPr>
      <w:r w:rsidRPr="00234396">
        <w:rPr>
          <w:rStyle w:val="Time1"/>
          <w:lang w:val="fr-FR"/>
        </w:rPr>
        <w:t>Ad completorium</w:t>
      </w:r>
      <w:r w:rsidR="00885488" w:rsidRPr="00234396">
        <w:rPr>
          <w:lang w:val="fr-FR"/>
        </w:rPr>
        <w:t xml:space="preserve"> HY </w:t>
      </w:r>
      <w:r w:rsidR="00885488" w:rsidRPr="00234396">
        <w:rPr>
          <w:rStyle w:val="Incipit"/>
          <w:lang w:val="fr-FR"/>
        </w:rPr>
        <w:t>Christe qui lux</w:t>
      </w:r>
      <w:r w:rsidR="00885488" w:rsidRPr="00234396">
        <w:rPr>
          <w:lang w:val="fr-FR"/>
        </w:rPr>
        <w:t xml:space="preserve">. AD </w:t>
      </w:r>
      <w:r w:rsidR="00885488" w:rsidRPr="00234396">
        <w:rPr>
          <w:rStyle w:val="Incipit"/>
          <w:lang w:val="fr-FR"/>
        </w:rPr>
        <w:t xml:space="preserve">Dum </w:t>
      </w:r>
      <w:r w:rsidR="00D66EA2" w:rsidRPr="00234396">
        <w:rPr>
          <w:rStyle w:val="Incipit"/>
          <w:lang w:val="fr-FR"/>
        </w:rPr>
        <w:t>videris</w:t>
      </w:r>
      <w:r w:rsidR="00885488" w:rsidRPr="00234396">
        <w:rPr>
          <w:rStyle w:val="Incipit"/>
          <w:lang w:val="fr-FR"/>
        </w:rPr>
        <w:t xml:space="preserve"> nudum</w:t>
      </w:r>
      <w:r w:rsidR="00885488" w:rsidRPr="00234396">
        <w:rPr>
          <w:lang w:val="fr-FR"/>
        </w:rPr>
        <w:t>.</w:t>
      </w:r>
    </w:p>
    <w:p w:rsidR="00885488" w:rsidRPr="004518BD" w:rsidRDefault="004A2DEB" w:rsidP="00415109">
      <w:pPr>
        <w:rPr>
          <w:lang w:val="pt-PT"/>
        </w:rPr>
      </w:pPr>
      <w:r w:rsidRPr="00234396">
        <w:rPr>
          <w:rStyle w:val="Time1"/>
          <w:lang w:val="fr-FR"/>
        </w:rPr>
        <w:t>Ad matutinum</w:t>
      </w:r>
      <w:r w:rsidR="00885488" w:rsidRPr="00234396">
        <w:rPr>
          <w:lang w:val="fr-FR"/>
        </w:rPr>
        <w:t xml:space="preserve"> I</w:t>
      </w:r>
      <w:r w:rsidR="0056015A" w:rsidRPr="00234396">
        <w:rPr>
          <w:lang w:val="fr-FR"/>
        </w:rPr>
        <w:t>N</w:t>
      </w:r>
      <w:r w:rsidR="00885488" w:rsidRPr="00234396">
        <w:rPr>
          <w:lang w:val="fr-FR"/>
        </w:rPr>
        <w:t xml:space="preserve">V </w:t>
      </w:r>
      <w:r w:rsidR="00885488" w:rsidRPr="00234396">
        <w:rPr>
          <w:rStyle w:val="Incipit"/>
          <w:lang w:val="fr-FR"/>
        </w:rPr>
        <w:t>Regem martyrum dominum</w:t>
      </w:r>
      <w:r w:rsidR="00885488" w:rsidRPr="00234396">
        <w:rPr>
          <w:lang w:val="fr-FR"/>
        </w:rPr>
        <w:t xml:space="preserve">. HY </w:t>
      </w:r>
      <w:r w:rsidR="00BA4CFB" w:rsidRPr="00234396">
        <w:rPr>
          <w:rStyle w:val="Incipit"/>
          <w:lang w:val="fr-FR"/>
        </w:rPr>
        <w:t>Aetern</w:t>
      </w:r>
      <w:r w:rsidR="00885488" w:rsidRPr="00234396">
        <w:rPr>
          <w:rStyle w:val="Incipit"/>
          <w:lang w:val="fr-FR"/>
        </w:rPr>
        <w:t>a Christi munera</w:t>
      </w:r>
      <w:r w:rsidR="00885488" w:rsidRPr="00234396">
        <w:rPr>
          <w:lang w:val="fr-FR"/>
        </w:rPr>
        <w:t>.</w:t>
      </w:r>
      <w:r w:rsidR="00812AAE" w:rsidRPr="00234396">
        <w:rPr>
          <w:lang w:val="fr-FR"/>
        </w:rPr>
        <w:t xml:space="preserve"> </w:t>
      </w:r>
      <w:r w:rsidRPr="00234396">
        <w:rPr>
          <w:lang w:val="fr-FR"/>
        </w:rPr>
        <w:t>Ad nocturnum</w:t>
      </w:r>
      <w:r w:rsidR="00885488" w:rsidRPr="00234396">
        <w:rPr>
          <w:lang w:val="fr-FR"/>
        </w:rPr>
        <w:t xml:space="preserve"> antiphonae </w:t>
      </w:r>
      <w:r w:rsidRPr="00234396">
        <w:rPr>
          <w:lang w:val="fr-FR"/>
        </w:rPr>
        <w:t>%D::</w:t>
      </w:r>
      <w:r w:rsidR="00855295" w:rsidRPr="00234396">
        <w:rPr>
          <w:lang w:val="fr-FR"/>
        </w:rPr>
        <w:t>et</w:t>
      </w:r>
      <w:r w:rsidRPr="00234396">
        <w:rPr>
          <w:lang w:val="fr-FR"/>
        </w:rPr>
        <w:t>%</w:t>
      </w:r>
      <w:r w:rsidR="00855295" w:rsidRPr="00234396">
        <w:rPr>
          <w:lang w:val="fr-FR"/>
        </w:rPr>
        <w:t xml:space="preserve"> </w:t>
      </w:r>
      <w:r w:rsidR="00885488" w:rsidRPr="00234396">
        <w:rPr>
          <w:lang w:val="fr-FR"/>
        </w:rPr>
        <w:t xml:space="preserve">psalmi </w:t>
      </w:r>
      <w:r w:rsidR="00855295" w:rsidRPr="00234396">
        <w:rPr>
          <w:lang w:val="fr-FR"/>
        </w:rPr>
        <w:t>$E::</w:t>
      </w:r>
      <w:r w:rsidR="00885488" w:rsidRPr="00234396">
        <w:rPr>
          <w:lang w:val="fr-FR"/>
        </w:rPr>
        <w:t>et</w:t>
      </w:r>
      <w:r w:rsidR="00855295" w:rsidRPr="00234396">
        <w:rPr>
          <w:lang w:val="fr-FR"/>
        </w:rPr>
        <w:t>$</w:t>
      </w:r>
      <w:r w:rsidR="00E81582" w:rsidRPr="00234396">
        <w:rPr>
          <w:lang w:val="fr-FR"/>
        </w:rPr>
        <w:t xml:space="preserve"> versiculi</w:t>
      </w:r>
      <w:r w:rsidR="00885488" w:rsidRPr="00234396">
        <w:rPr>
          <w:lang w:val="fr-FR"/>
        </w:rPr>
        <w:t xml:space="preserve"> </w:t>
      </w:r>
      <w:r w:rsidRPr="00234396">
        <w:rPr>
          <w:lang w:val="fr-FR"/>
        </w:rPr>
        <w:t>%D::</w:t>
      </w:r>
      <w:r w:rsidR="00855295" w:rsidRPr="00234396">
        <w:rPr>
          <w:lang w:val="fr-FR"/>
        </w:rPr>
        <w:t>de</w:t>
      </w:r>
      <w:r w:rsidRPr="00234396">
        <w:rPr>
          <w:lang w:val="fr-FR"/>
        </w:rPr>
        <w:t>%</w:t>
      </w:r>
      <w:r w:rsidR="00E81582" w:rsidRPr="00234396">
        <w:rPr>
          <w:lang w:val="fr-FR"/>
        </w:rPr>
        <w:t xml:space="preserve"> </w:t>
      </w:r>
      <w:r w:rsidR="00885488" w:rsidRPr="00234396">
        <w:rPr>
          <w:lang w:val="fr-FR"/>
        </w:rPr>
        <w:t xml:space="preserve">ex primo nocturno de martyribus in </w:t>
      </w:r>
      <w:r w:rsidR="009772E9" w:rsidRPr="00234396">
        <w:rPr>
          <w:lang w:val="fr-FR"/>
        </w:rPr>
        <w:t>commu</w:t>
      </w:r>
      <w:r w:rsidR="00885488" w:rsidRPr="00234396">
        <w:rPr>
          <w:lang w:val="fr-FR"/>
        </w:rPr>
        <w:t xml:space="preserve">ni. EV </w:t>
      </w:r>
      <w:r w:rsidR="00885488" w:rsidRPr="00234396">
        <w:rPr>
          <w:rStyle w:val="Incipit"/>
          <w:lang w:val="fr-FR"/>
        </w:rPr>
        <w:t>Loquente</w:t>
      </w:r>
      <w:r w:rsidR="005A362F" w:rsidRPr="00234396">
        <w:rPr>
          <w:i/>
          <w:lang w:val="fr-FR"/>
        </w:rPr>
        <w:t xml:space="preserve"> </w:t>
      </w:r>
      <w:r w:rsidR="00885488" w:rsidRPr="00234396">
        <w:rPr>
          <w:rStyle w:val="Incipit"/>
          <w:lang w:val="fr-FR"/>
        </w:rPr>
        <w:t>Iesu</w:t>
      </w:r>
      <w:r w:rsidR="005A362F" w:rsidRPr="00234396">
        <w:rPr>
          <w:i/>
          <w:lang w:val="fr-FR"/>
        </w:rPr>
        <w:t xml:space="preserve"> </w:t>
      </w:r>
      <w:r w:rsidR="00885488" w:rsidRPr="00234396">
        <w:rPr>
          <w:rStyle w:val="Incipit"/>
          <w:lang w:val="fr-FR"/>
        </w:rPr>
        <w:t>ad</w:t>
      </w:r>
      <w:r w:rsidR="005A362F" w:rsidRPr="00234396">
        <w:rPr>
          <w:i/>
          <w:lang w:val="fr-FR"/>
        </w:rPr>
        <w:t xml:space="preserve"> </w:t>
      </w:r>
      <w:r w:rsidR="00885488" w:rsidRPr="00234396">
        <w:rPr>
          <w:rStyle w:val="Incipit"/>
          <w:lang w:val="fr-FR"/>
        </w:rPr>
        <w:t>turbas</w:t>
      </w:r>
      <w:r w:rsidR="005A362F" w:rsidRPr="00234396">
        <w:rPr>
          <w:i/>
          <w:lang w:val="fr-FR"/>
        </w:rPr>
        <w:t xml:space="preserve"> </w:t>
      </w:r>
      <w:r w:rsidR="00885488" w:rsidRPr="00234396">
        <w:rPr>
          <w:rStyle w:val="Incipit"/>
          <w:lang w:val="fr-FR"/>
        </w:rPr>
        <w:t>ecce</w:t>
      </w:r>
      <w:r w:rsidR="005A362F" w:rsidRPr="00234396">
        <w:rPr>
          <w:i/>
          <w:lang w:val="fr-FR"/>
        </w:rPr>
        <w:t xml:space="preserve"> </w:t>
      </w:r>
      <w:r w:rsidR="00885488" w:rsidRPr="00234396">
        <w:rPr>
          <w:rStyle w:val="Incipit"/>
          <w:lang w:val="fr-FR"/>
        </w:rPr>
        <w:t>mater</w:t>
      </w:r>
      <w:r w:rsidR="005A362F" w:rsidRPr="00234396">
        <w:rPr>
          <w:i/>
          <w:lang w:val="fr-FR"/>
        </w:rPr>
        <w:t xml:space="preserve"> </w:t>
      </w:r>
      <w:r w:rsidR="00885488" w:rsidRPr="00234396">
        <w:rPr>
          <w:rStyle w:val="Incipit"/>
          <w:lang w:val="fr-FR"/>
        </w:rPr>
        <w:t>eius</w:t>
      </w:r>
      <w:r w:rsidR="00885488" w:rsidRPr="00234396">
        <w:rPr>
          <w:lang w:val="fr-FR"/>
        </w:rPr>
        <w:t xml:space="preserve"> </w:t>
      </w:r>
      <w:r w:rsidR="008D35E3" w:rsidRPr="00234396">
        <w:rPr>
          <w:lang w:val="fr-FR"/>
        </w:rPr>
        <w:t>quaere</w:t>
      </w:r>
      <w:r w:rsidR="00885488" w:rsidRPr="00234396">
        <w:rPr>
          <w:lang w:val="fr-FR"/>
        </w:rPr>
        <w:t xml:space="preserve"> in </w:t>
      </w:r>
      <w:r w:rsidR="003974FA" w:rsidRPr="00234396">
        <w:rPr>
          <w:lang w:val="fr-FR"/>
        </w:rPr>
        <w:t>libro de sanctis in nataliciis s</w:t>
      </w:r>
      <w:r w:rsidR="00885488" w:rsidRPr="00234396">
        <w:rPr>
          <w:lang w:val="fr-FR"/>
        </w:rPr>
        <w:t>eptem fratru</w:t>
      </w:r>
      <w:r w:rsidR="00437AF6" w:rsidRPr="00234396">
        <w:rPr>
          <w:lang w:val="fr-FR"/>
        </w:rPr>
        <w:t>m</w:t>
      </w:r>
      <w:r w:rsidR="00885488" w:rsidRPr="00234396">
        <w:rPr>
          <w:lang w:val="fr-FR"/>
        </w:rPr>
        <w:t xml:space="preserve"> </w:t>
      </w:r>
      <w:r w:rsidR="00437AF6" w:rsidRPr="00234396">
        <w:rPr>
          <w:lang w:val="fr-FR"/>
        </w:rPr>
        <w:t>s</w:t>
      </w:r>
      <w:r w:rsidR="00885488" w:rsidRPr="00234396">
        <w:rPr>
          <w:lang w:val="fr-FR"/>
        </w:rPr>
        <w:t xml:space="preserve">tatim post </w:t>
      </w:r>
      <w:r w:rsidR="00BA4CFB" w:rsidRPr="00234396">
        <w:rPr>
          <w:lang w:val="fr-FR"/>
        </w:rPr>
        <w:t>octava</w:t>
      </w:r>
      <w:r w:rsidR="00885488" w:rsidRPr="00234396">
        <w:rPr>
          <w:lang w:val="fr-FR"/>
        </w:rPr>
        <w:t>m apostolorum</w:t>
      </w:r>
      <w:r w:rsidR="00574387" w:rsidRPr="00234396">
        <w:rPr>
          <w:lang w:val="fr-FR"/>
        </w:rPr>
        <w:t xml:space="preserve"> Petri et Pauli.</w:t>
      </w:r>
      <w:r w:rsidR="00885488" w:rsidRPr="00234396">
        <w:rPr>
          <w:lang w:val="fr-FR"/>
        </w:rPr>
        <w:t xml:space="preserve"> </w:t>
      </w:r>
      <w:r w:rsidR="00885488" w:rsidRPr="00BC2E91">
        <w:rPr>
          <w:lang w:val="it-IT"/>
        </w:rPr>
        <w:t xml:space="preserve">RP </w:t>
      </w:r>
      <w:r w:rsidR="00885488" w:rsidRPr="00BC2E91">
        <w:rPr>
          <w:rStyle w:val="Incipit"/>
          <w:lang w:val="it-IT"/>
        </w:rPr>
        <w:t>Absterget</w:t>
      </w:r>
      <w:r w:rsidR="005A362F" w:rsidRPr="00BC2E91">
        <w:rPr>
          <w:i/>
          <w:lang w:val="it-IT"/>
        </w:rPr>
        <w:t xml:space="preserve"> </w:t>
      </w:r>
      <w:r w:rsidR="00885488" w:rsidRPr="00BC2E91">
        <w:rPr>
          <w:rStyle w:val="Incipit"/>
          <w:lang w:val="it-IT"/>
        </w:rPr>
        <w:t>deus</w:t>
      </w:r>
      <w:r w:rsidR="00794880" w:rsidRPr="00BC2E91">
        <w:rPr>
          <w:lang w:val="it-IT"/>
        </w:rPr>
        <w:t xml:space="preserve">. </w:t>
      </w:r>
      <w:r w:rsidR="00BA24A1" w:rsidRPr="00BC2E91">
        <w:rPr>
          <w:lang w:val="it-IT"/>
        </w:rPr>
        <w:t>[</w:t>
      </w:r>
      <w:r w:rsidR="00885488" w:rsidRPr="00BC2E91">
        <w:rPr>
          <w:lang w:val="it-IT"/>
        </w:rPr>
        <w:t>RP</w:t>
      </w:r>
      <w:r w:rsidR="00BA24A1" w:rsidRPr="00BC2E91">
        <w:rPr>
          <w:lang w:val="it-IT"/>
        </w:rPr>
        <w:t>]</w:t>
      </w:r>
      <w:r w:rsidR="005A362F" w:rsidRPr="00BC2E91">
        <w:rPr>
          <w:i/>
          <w:lang w:val="it-IT"/>
        </w:rPr>
        <w:t xml:space="preserve"> </w:t>
      </w:r>
      <w:r w:rsidR="00885488" w:rsidRPr="00BC2E91">
        <w:rPr>
          <w:rStyle w:val="Incipit"/>
          <w:lang w:val="it-IT"/>
        </w:rPr>
        <w:t>Tradiderunt</w:t>
      </w:r>
      <w:r w:rsidR="005A362F" w:rsidRPr="00BC2E91">
        <w:rPr>
          <w:i/>
          <w:lang w:val="it-IT"/>
        </w:rPr>
        <w:t xml:space="preserve"> </w:t>
      </w:r>
      <w:r w:rsidR="00885488" w:rsidRPr="00BC2E91">
        <w:rPr>
          <w:rStyle w:val="Incipit"/>
          <w:lang w:val="it-IT"/>
        </w:rPr>
        <w:t>corpora</w:t>
      </w:r>
      <w:r w:rsidR="00794880" w:rsidRPr="00BC2E91">
        <w:rPr>
          <w:lang w:val="it-IT"/>
        </w:rPr>
        <w:t xml:space="preserve">. </w:t>
      </w:r>
      <w:r w:rsidR="00BA24A1" w:rsidRPr="00BC2E91">
        <w:rPr>
          <w:lang w:val="it-IT"/>
        </w:rPr>
        <w:t>[</w:t>
      </w:r>
      <w:r w:rsidR="00885488" w:rsidRPr="00BC2E91">
        <w:rPr>
          <w:lang w:val="it-IT"/>
        </w:rPr>
        <w:t>RP</w:t>
      </w:r>
      <w:r w:rsidR="00BA24A1" w:rsidRPr="00BC2E91">
        <w:rPr>
          <w:lang w:val="it-IT"/>
        </w:rPr>
        <w:t>]</w:t>
      </w:r>
      <w:r w:rsidR="00885488" w:rsidRPr="00BC2E91">
        <w:rPr>
          <w:lang w:val="it-IT"/>
        </w:rPr>
        <w:t xml:space="preserve"> </w:t>
      </w:r>
      <w:r w:rsidR="00885488" w:rsidRPr="00BC2E91">
        <w:rPr>
          <w:rStyle w:val="Incipit"/>
          <w:lang w:val="it-IT"/>
        </w:rPr>
        <w:t>Sancti</w:t>
      </w:r>
      <w:r w:rsidR="005A362F" w:rsidRPr="00BC2E91">
        <w:rPr>
          <w:i/>
          <w:lang w:val="it-IT"/>
        </w:rPr>
        <w:t xml:space="preserve"> </w:t>
      </w:r>
      <w:r w:rsidR="00885488" w:rsidRPr="00BC2E91">
        <w:rPr>
          <w:rStyle w:val="Incipit"/>
          <w:lang w:val="it-IT"/>
        </w:rPr>
        <w:t>tui</w:t>
      </w:r>
      <w:r w:rsidR="005A362F" w:rsidRPr="00BC2E91">
        <w:rPr>
          <w:i/>
          <w:lang w:val="it-IT"/>
        </w:rPr>
        <w:t xml:space="preserve"> </w:t>
      </w:r>
      <w:r w:rsidR="00885488" w:rsidRPr="00BC2E91">
        <w:rPr>
          <w:rStyle w:val="Incipit"/>
          <w:lang w:val="it-IT"/>
        </w:rPr>
        <w:t>domine</w:t>
      </w:r>
      <w:r w:rsidR="00885488" w:rsidRPr="00BC2E91">
        <w:rPr>
          <w:lang w:val="it-IT"/>
        </w:rPr>
        <w:t xml:space="preserve"> duo priora </w:t>
      </w:r>
      <w:r w:rsidR="00E81582" w:rsidRPr="00BC2E91">
        <w:rPr>
          <w:lang w:val="it-IT"/>
        </w:rPr>
        <w:t>$E::</w:t>
      </w:r>
      <w:r w:rsidR="00885488" w:rsidRPr="00BC2E91">
        <w:rPr>
          <w:lang w:val="it-IT"/>
        </w:rPr>
        <w:t>responsoria</w:t>
      </w:r>
      <w:r w:rsidR="00E81582" w:rsidRPr="00BC2E91">
        <w:rPr>
          <w:lang w:val="it-IT"/>
        </w:rPr>
        <w:t>$</w:t>
      </w:r>
      <w:r w:rsidR="00885488" w:rsidRPr="00BC2E91">
        <w:rPr>
          <w:lang w:val="it-IT"/>
        </w:rPr>
        <w:t xml:space="preserve"> </w:t>
      </w:r>
      <w:r w:rsidR="008D35E3" w:rsidRPr="00BC2E91">
        <w:rPr>
          <w:lang w:val="it-IT"/>
        </w:rPr>
        <w:t>quaere</w:t>
      </w:r>
      <w:r w:rsidR="00885488" w:rsidRPr="00BC2E91">
        <w:rPr>
          <w:lang w:val="it-IT"/>
        </w:rPr>
        <w:t xml:space="preserve"> in primo (191v) nocturno de martyribus in </w:t>
      </w:r>
      <w:r w:rsidR="009772E9" w:rsidRPr="00BC2E91">
        <w:rPr>
          <w:lang w:val="it-IT"/>
        </w:rPr>
        <w:t>commu</w:t>
      </w:r>
      <w:r w:rsidR="00885488" w:rsidRPr="00BC2E91">
        <w:rPr>
          <w:lang w:val="it-IT"/>
        </w:rPr>
        <w:t xml:space="preserve">ni. </w:t>
      </w:r>
      <w:r w:rsidR="00885488" w:rsidRPr="00B779A9">
        <w:rPr>
          <w:lang w:val="pt-PT"/>
        </w:rPr>
        <w:t xml:space="preserve">Ultimum </w:t>
      </w:r>
      <w:r w:rsidRPr="004A2DEB">
        <w:rPr>
          <w:lang w:val="pt-PT"/>
        </w:rPr>
        <w:t>%D::</w:t>
      </w:r>
      <w:r w:rsidR="00855295" w:rsidRPr="004A2DEB">
        <w:rPr>
          <w:lang w:val="pt-PT"/>
        </w:rPr>
        <w:t>ex</w:t>
      </w:r>
      <w:r w:rsidRPr="004A2DEB">
        <w:rPr>
          <w:lang w:val="pt-PT"/>
        </w:rPr>
        <w:t>%</w:t>
      </w:r>
      <w:r w:rsidR="00855295" w:rsidRPr="00B779A9">
        <w:rPr>
          <w:lang w:val="pt-PT"/>
        </w:rPr>
        <w:t xml:space="preserve"> $E::</w:t>
      </w:r>
      <w:r w:rsidR="00885488" w:rsidRPr="00B779A9">
        <w:rPr>
          <w:lang w:val="pt-PT"/>
        </w:rPr>
        <w:t>in</w:t>
      </w:r>
      <w:r w:rsidR="00E81582">
        <w:rPr>
          <w:lang w:val="pt-PT"/>
        </w:rPr>
        <w:t>$</w:t>
      </w:r>
      <w:r w:rsidR="00855295" w:rsidRPr="00B779A9">
        <w:rPr>
          <w:lang w:val="pt-PT"/>
        </w:rPr>
        <w:t xml:space="preserve"> </w:t>
      </w:r>
      <w:r w:rsidR="00885488" w:rsidRPr="00B779A9">
        <w:rPr>
          <w:lang w:val="pt-PT"/>
        </w:rPr>
        <w:t>secundo nocturno.</w:t>
      </w:r>
    </w:p>
    <w:p w:rsidR="00885488" w:rsidRPr="00B779A9" w:rsidRDefault="004A2DEB" w:rsidP="00415109">
      <w:pPr>
        <w:rPr>
          <w:lang w:val="pt-PT"/>
        </w:rPr>
      </w:pPr>
      <w:r w:rsidRPr="00BC2E91">
        <w:rPr>
          <w:rStyle w:val="Time1"/>
          <w:lang w:val="pt-PT"/>
        </w:rPr>
        <w:t>Ad laudes</w:t>
      </w:r>
      <w:r w:rsidR="00885488" w:rsidRPr="00B779A9">
        <w:rPr>
          <w:lang w:val="pt-PT"/>
        </w:rPr>
        <w:t xml:space="preserve"> AN </w:t>
      </w:r>
      <w:r w:rsidR="00885488" w:rsidRPr="00BC2E91">
        <w:rPr>
          <w:rStyle w:val="Incipit"/>
          <w:lang w:val="pt-PT"/>
        </w:rPr>
        <w:t>Omnes sancti</w:t>
      </w:r>
      <w:r w:rsidR="00885488" w:rsidRPr="00B779A9">
        <w:rPr>
          <w:lang w:val="pt-PT"/>
        </w:rPr>
        <w:t xml:space="preserve"> cum reliquis. </w:t>
      </w:r>
      <w:r w:rsidR="00885488" w:rsidRPr="00234396">
        <w:rPr>
          <w:lang w:val="it-IT"/>
        </w:rPr>
        <w:t xml:space="preserve">HY </w:t>
      </w:r>
      <w:r w:rsidR="00885488" w:rsidRPr="00234396">
        <w:rPr>
          <w:rStyle w:val="Incipit"/>
          <w:lang w:val="it-IT"/>
        </w:rPr>
        <w:t>Rex gloriose</w:t>
      </w:r>
      <w:r w:rsidR="00885488" w:rsidRPr="00234396">
        <w:rPr>
          <w:lang w:val="it-IT"/>
        </w:rPr>
        <w:t xml:space="preserve">. VS </w:t>
      </w:r>
      <w:r w:rsidR="00885488" w:rsidRPr="00234396">
        <w:rPr>
          <w:rStyle w:val="Incipit"/>
          <w:lang w:val="it-IT"/>
        </w:rPr>
        <w:t>Iustorum animae</w:t>
      </w:r>
      <w:r w:rsidR="00885488" w:rsidRPr="00234396">
        <w:rPr>
          <w:lang w:val="it-IT"/>
        </w:rPr>
        <w:t xml:space="preserve">. AB </w:t>
      </w:r>
      <w:r w:rsidR="00885488" w:rsidRPr="00234396">
        <w:rPr>
          <w:rStyle w:val="Incipit"/>
          <w:lang w:val="it-IT"/>
        </w:rPr>
        <w:t>Si quis fecerit</w:t>
      </w:r>
      <w:r w:rsidR="00DD1415" w:rsidRPr="00234396">
        <w:rPr>
          <w:lang w:val="it-IT"/>
        </w:rPr>
        <w:t>@157.</w:t>
      </w:r>
      <w:r w:rsidR="00885488" w:rsidRPr="00234396">
        <w:rPr>
          <w:lang w:val="it-IT"/>
        </w:rPr>
        <w:t xml:space="preserve"> </w:t>
      </w:r>
      <w:r w:rsidR="0056015A" w:rsidRPr="00B779A9">
        <w:rPr>
          <w:lang w:val="pt-PT"/>
        </w:rPr>
        <w:t xml:space="preserve">[BD] </w:t>
      </w:r>
      <w:r w:rsidR="005F6F99" w:rsidRPr="00BC2E91">
        <w:rPr>
          <w:rStyle w:val="Incipit"/>
          <w:lang w:val="pt-PT"/>
        </w:rPr>
        <w:t>Benedicamus</w:t>
      </w:r>
      <w:r w:rsidR="0056015A" w:rsidRPr="00B779A9">
        <w:rPr>
          <w:lang w:val="pt-PT"/>
        </w:rPr>
        <w:t xml:space="preserve"> f</w:t>
      </w:r>
      <w:r w:rsidR="00885488" w:rsidRPr="00B779A9">
        <w:rPr>
          <w:lang w:val="pt-PT"/>
        </w:rPr>
        <w:t>erialiter.</w:t>
      </w:r>
    </w:p>
    <w:p w:rsidR="00885488" w:rsidRPr="00B779A9" w:rsidRDefault="004A2DEB" w:rsidP="00415109">
      <w:pPr>
        <w:rPr>
          <w:lang w:val="pt-PT"/>
        </w:rPr>
      </w:pPr>
      <w:r w:rsidRPr="00BC2E91">
        <w:rPr>
          <w:rStyle w:val="Time1"/>
          <w:lang w:val="pt-PT"/>
        </w:rPr>
        <w:t>Ad horas</w:t>
      </w:r>
      <w:r w:rsidR="00885488" w:rsidRPr="00B779A9">
        <w:rPr>
          <w:lang w:val="pt-PT"/>
        </w:rPr>
        <w:t xml:space="preserve"> AN </w:t>
      </w:r>
      <w:r w:rsidR="00885488" w:rsidRPr="005A362F">
        <w:rPr>
          <w:rStyle w:val="Incipit"/>
          <w:lang w:val="pt-PT"/>
        </w:rPr>
        <w:t>Iustorum</w:t>
      </w:r>
      <w:r w:rsidR="005A362F" w:rsidRPr="00BE7D55">
        <w:rPr>
          <w:i/>
          <w:lang w:val="pt-PT"/>
        </w:rPr>
        <w:t xml:space="preserve"> </w:t>
      </w:r>
      <w:r w:rsidR="00885488" w:rsidRPr="005A362F">
        <w:rPr>
          <w:rStyle w:val="Incipit"/>
          <w:lang w:val="pt-PT"/>
        </w:rPr>
        <w:t>autem</w:t>
      </w:r>
      <w:r w:rsidR="005A362F" w:rsidRPr="00BE7D55">
        <w:rPr>
          <w:i/>
          <w:lang w:val="pt-PT"/>
        </w:rPr>
        <w:t xml:space="preserve"> </w:t>
      </w:r>
      <w:r w:rsidR="00885488" w:rsidRPr="005A362F">
        <w:rPr>
          <w:rStyle w:val="Incipit"/>
          <w:lang w:val="pt-PT"/>
        </w:rPr>
        <w:t>animae</w:t>
      </w:r>
      <w:r w:rsidR="00885488" w:rsidRPr="00B779A9">
        <w:rPr>
          <w:lang w:val="pt-PT"/>
        </w:rPr>
        <w:t xml:space="preserve"> cum reliquis.</w:t>
      </w:r>
    </w:p>
    <w:p w:rsidR="00885488" w:rsidRPr="00B779A9" w:rsidRDefault="004A2DEB" w:rsidP="00415109">
      <w:pPr>
        <w:rPr>
          <w:lang w:val="pt-PT"/>
        </w:rPr>
      </w:pPr>
      <w:r w:rsidRPr="00234396">
        <w:rPr>
          <w:rStyle w:val="Time1"/>
          <w:lang w:val="it-IT"/>
        </w:rPr>
        <w:lastRenderedPageBreak/>
        <w:t>Ad missam</w:t>
      </w:r>
      <w:r w:rsidR="00885488" w:rsidRPr="00234396">
        <w:rPr>
          <w:lang w:val="it-IT"/>
        </w:rPr>
        <w:t xml:space="preserve"> IN </w:t>
      </w:r>
      <w:r w:rsidR="00885488" w:rsidRPr="00234396">
        <w:rPr>
          <w:rStyle w:val="Incipit"/>
          <w:lang w:val="it-IT"/>
        </w:rPr>
        <w:t>Sapientiam sanctorum</w:t>
      </w:r>
      <w:r w:rsidR="00DD1415" w:rsidRPr="00234396">
        <w:rPr>
          <w:lang w:val="it-IT"/>
        </w:rPr>
        <w:t>@169.</w:t>
      </w:r>
      <w:r w:rsidR="00885488" w:rsidRPr="00234396">
        <w:rPr>
          <w:lang w:val="it-IT"/>
        </w:rPr>
        <w:t xml:space="preserve"> GR </w:t>
      </w:r>
      <w:r w:rsidR="00885488" w:rsidRPr="00234396">
        <w:rPr>
          <w:rStyle w:val="Incipit"/>
          <w:lang w:val="it-IT"/>
        </w:rPr>
        <w:t>Exultabunt</w:t>
      </w:r>
      <w:r w:rsidR="00DD1415" w:rsidRPr="00234396">
        <w:rPr>
          <w:lang w:val="it-IT"/>
        </w:rPr>
        <w:t>@179.</w:t>
      </w:r>
      <w:r w:rsidR="00885488" w:rsidRPr="00234396">
        <w:rPr>
          <w:lang w:val="it-IT"/>
        </w:rPr>
        <w:t xml:space="preserve"> TR </w:t>
      </w:r>
      <w:r w:rsidR="00885488" w:rsidRPr="00234396">
        <w:rPr>
          <w:rStyle w:val="Incipit"/>
          <w:lang w:val="it-IT"/>
        </w:rPr>
        <w:t xml:space="preserve">Qui </w:t>
      </w:r>
      <w:r w:rsidR="00821A24" w:rsidRPr="00234396">
        <w:rPr>
          <w:rStyle w:val="Incipit"/>
          <w:lang w:val="it-IT"/>
        </w:rPr>
        <w:t>|</w:t>
      </w:r>
      <w:r w:rsidR="00885488" w:rsidRPr="00234396">
        <w:rPr>
          <w:rStyle w:val="Incipit"/>
          <w:lang w:val="it-IT"/>
        </w:rPr>
        <w:t>semmant</w:t>
      </w:r>
      <w:r w:rsidR="00821A24" w:rsidRPr="00234396">
        <w:rPr>
          <w:rStyle w:val="Incipit"/>
          <w:lang w:val="it-IT"/>
        </w:rPr>
        <w:t>::seminant|</w:t>
      </w:r>
      <w:r w:rsidR="00DD1415" w:rsidRPr="00234396">
        <w:rPr>
          <w:lang w:val="it-IT"/>
        </w:rPr>
        <w:t>@43.</w:t>
      </w:r>
      <w:r w:rsidR="00885488" w:rsidRPr="00234396">
        <w:rPr>
          <w:lang w:val="it-IT"/>
        </w:rPr>
        <w:t xml:space="preserve">OF </w:t>
      </w:r>
      <w:r w:rsidR="00885488" w:rsidRPr="00234396">
        <w:rPr>
          <w:rStyle w:val="Incipit"/>
          <w:lang w:val="it-IT"/>
        </w:rPr>
        <w:t>Laetamini in domino</w:t>
      </w:r>
      <w:r w:rsidR="00DD1415" w:rsidRPr="00234396">
        <w:rPr>
          <w:lang w:val="it-IT"/>
        </w:rPr>
        <w:t>@34.</w:t>
      </w:r>
      <w:r w:rsidR="00885488" w:rsidRPr="00234396">
        <w:rPr>
          <w:lang w:val="it-IT"/>
        </w:rPr>
        <w:t xml:space="preserve"> </w:t>
      </w:r>
      <w:r w:rsidR="00885488" w:rsidRPr="00B779A9">
        <w:rPr>
          <w:lang w:val="pt-PT"/>
        </w:rPr>
        <w:t xml:space="preserve">CO </w:t>
      </w:r>
      <w:r w:rsidR="00885488" w:rsidRPr="00BC2E91">
        <w:rPr>
          <w:rStyle w:val="Incipit"/>
          <w:lang w:val="pt-PT"/>
        </w:rPr>
        <w:t>Iustorum animae</w:t>
      </w:r>
      <w:r w:rsidR="00DD1415">
        <w:rPr>
          <w:lang w:val="pt-PT"/>
        </w:rPr>
        <w:t>@</w:t>
      </w:r>
      <w:r w:rsidR="00DD1415" w:rsidRPr="00B779A9">
        <w:rPr>
          <w:lang w:val="pt-PT"/>
        </w:rPr>
        <w:t>156.</w:t>
      </w:r>
    </w:p>
    <w:p w:rsidR="00885488" w:rsidRPr="00B779A9" w:rsidRDefault="004A2DEB" w:rsidP="00415109">
      <w:pPr>
        <w:rPr>
          <w:lang w:val="pt-PT"/>
        </w:rPr>
      </w:pPr>
      <w:r w:rsidRPr="00BC2E91">
        <w:rPr>
          <w:rStyle w:val="Time1"/>
          <w:lang w:val="pt-PT"/>
        </w:rPr>
        <w:t>Ad secundas vesperas</w:t>
      </w:r>
      <w:r w:rsidR="00885488" w:rsidRPr="00B779A9">
        <w:rPr>
          <w:lang w:val="pt-PT"/>
        </w:rPr>
        <w:t xml:space="preserve"> AN </w:t>
      </w:r>
      <w:r w:rsidR="00885488" w:rsidRPr="005A362F">
        <w:rPr>
          <w:rStyle w:val="Incipit"/>
          <w:lang w:val="pt-PT"/>
        </w:rPr>
        <w:t>Virgam</w:t>
      </w:r>
      <w:r w:rsidR="005A362F" w:rsidRPr="00BE7D55">
        <w:rPr>
          <w:i/>
          <w:lang w:val="pt-PT"/>
        </w:rPr>
        <w:t xml:space="preserve"> </w:t>
      </w:r>
      <w:r w:rsidR="00C31823" w:rsidRPr="005A362F">
        <w:rPr>
          <w:rStyle w:val="Incipit"/>
          <w:lang w:val="pt-PT"/>
        </w:rPr>
        <w:t>vir</w:t>
      </w:r>
      <w:r w:rsidR="00885488" w:rsidRPr="005A362F">
        <w:rPr>
          <w:rStyle w:val="Incipit"/>
          <w:lang w:val="pt-PT"/>
        </w:rPr>
        <w:t>tutis</w:t>
      </w:r>
      <w:r w:rsidR="00885488" w:rsidRPr="00B779A9">
        <w:rPr>
          <w:lang w:val="pt-PT"/>
        </w:rPr>
        <w:t xml:space="preserve"> cum reliquis et psalmis. HY </w:t>
      </w:r>
      <w:r w:rsidR="00885488" w:rsidRPr="005A362F">
        <w:rPr>
          <w:rStyle w:val="Incipit"/>
          <w:lang w:val="pt-PT"/>
        </w:rPr>
        <w:t>Rex</w:t>
      </w:r>
      <w:r w:rsidR="005A362F" w:rsidRPr="00BE7D55">
        <w:rPr>
          <w:i/>
          <w:lang w:val="pt-PT"/>
        </w:rPr>
        <w:t xml:space="preserve"> </w:t>
      </w:r>
      <w:r w:rsidR="00885488" w:rsidRPr="005A362F">
        <w:rPr>
          <w:rStyle w:val="Incipit"/>
          <w:lang w:val="pt-PT"/>
        </w:rPr>
        <w:t>gloriose</w:t>
      </w:r>
      <w:r w:rsidR="00885488" w:rsidRPr="00B779A9">
        <w:rPr>
          <w:lang w:val="pt-PT"/>
        </w:rPr>
        <w:t xml:space="preserve">. VS </w:t>
      </w:r>
      <w:r w:rsidR="00885488" w:rsidRPr="005A362F">
        <w:rPr>
          <w:rStyle w:val="Incipit"/>
          <w:lang w:val="pt-PT"/>
        </w:rPr>
        <w:t>Iustorum</w:t>
      </w:r>
      <w:r w:rsidR="005A362F" w:rsidRPr="00BE7D55">
        <w:rPr>
          <w:i/>
          <w:lang w:val="pt-PT"/>
        </w:rPr>
        <w:t xml:space="preserve"> </w:t>
      </w:r>
      <w:r w:rsidR="00885488" w:rsidRPr="005A362F">
        <w:rPr>
          <w:rStyle w:val="Incipit"/>
          <w:lang w:val="pt-PT"/>
        </w:rPr>
        <w:t>animae</w:t>
      </w:r>
      <w:r w:rsidR="00885488" w:rsidRPr="00B779A9">
        <w:rPr>
          <w:lang w:val="pt-PT"/>
        </w:rPr>
        <w:t xml:space="preserve">. AM </w:t>
      </w:r>
      <w:r w:rsidR="00885488" w:rsidRPr="005A362F">
        <w:rPr>
          <w:rStyle w:val="Incipit"/>
          <w:lang w:val="pt-PT"/>
        </w:rPr>
        <w:t>Dixit</w:t>
      </w:r>
      <w:r w:rsidR="005A362F" w:rsidRPr="00BE7D55">
        <w:rPr>
          <w:i/>
          <w:lang w:val="pt-PT"/>
        </w:rPr>
        <w:t xml:space="preserve"> </w:t>
      </w:r>
      <w:r w:rsidR="00885488" w:rsidRPr="005A362F">
        <w:rPr>
          <w:rStyle w:val="Incipit"/>
          <w:lang w:val="pt-PT"/>
        </w:rPr>
        <w:t>quidam</w:t>
      </w:r>
      <w:r w:rsidR="005A362F" w:rsidRPr="00BE7D55">
        <w:rPr>
          <w:i/>
          <w:lang w:val="pt-PT"/>
        </w:rPr>
        <w:t xml:space="preserve"> </w:t>
      </w:r>
      <w:r w:rsidR="00885488" w:rsidRPr="005A362F">
        <w:rPr>
          <w:rStyle w:val="Incipit"/>
          <w:lang w:val="pt-PT"/>
        </w:rPr>
        <w:t>ad</w:t>
      </w:r>
      <w:r w:rsidR="005A362F" w:rsidRPr="00BE7D55">
        <w:rPr>
          <w:i/>
          <w:lang w:val="pt-PT"/>
        </w:rPr>
        <w:t xml:space="preserve"> </w:t>
      </w:r>
      <w:r w:rsidR="00885488" w:rsidRPr="005A362F">
        <w:rPr>
          <w:rStyle w:val="Incipit"/>
          <w:lang w:val="pt-PT"/>
        </w:rPr>
        <w:t>Iesum</w:t>
      </w:r>
      <w:r w:rsidR="00885488" w:rsidRPr="00B779A9">
        <w:rPr>
          <w:lang w:val="pt-PT"/>
        </w:rPr>
        <w:t xml:space="preserve"> ex </w:t>
      </w:r>
      <w:r w:rsidR="00885488" w:rsidRPr="00BC2E91">
        <w:rPr>
          <w:rStyle w:val="Funktion"/>
          <w:lang w:val="pt-PT"/>
        </w:rPr>
        <w:t>minori antiphonario</w:t>
      </w:r>
      <w:r w:rsidR="00885488" w:rsidRPr="00B779A9">
        <w:rPr>
          <w:lang w:val="pt-PT"/>
        </w:rPr>
        <w:t xml:space="preserve"> 157 et </w:t>
      </w:r>
      <w:r w:rsidR="00885488" w:rsidRPr="00BC2E91">
        <w:rPr>
          <w:rStyle w:val="Funktion"/>
          <w:lang w:val="pt-PT"/>
        </w:rPr>
        <w:t>summo antiphonario</w:t>
      </w:r>
      <w:r w:rsidR="00DD1415">
        <w:rPr>
          <w:lang w:val="pt-PT"/>
        </w:rPr>
        <w:t>@</w:t>
      </w:r>
      <w:r w:rsidR="00DD1415" w:rsidRPr="00B779A9">
        <w:rPr>
          <w:lang w:val="pt-PT"/>
        </w:rPr>
        <w:t>339.</w:t>
      </w:r>
      <w:r w:rsidR="00885488" w:rsidRPr="00B779A9">
        <w:rPr>
          <w:lang w:val="pt-PT"/>
        </w:rPr>
        <w:t xml:space="preserve"> </w:t>
      </w:r>
      <w:r w:rsidR="0056015A" w:rsidRPr="00B779A9">
        <w:rPr>
          <w:lang w:val="pt-PT"/>
        </w:rPr>
        <w:t xml:space="preserve">[BD] </w:t>
      </w:r>
      <w:r w:rsidR="005F6F99" w:rsidRPr="005A362F">
        <w:rPr>
          <w:rStyle w:val="Incipit"/>
          <w:lang w:val="pt-PT"/>
        </w:rPr>
        <w:t>Benedicamus</w:t>
      </w:r>
      <w:r w:rsidR="0056015A" w:rsidRPr="00B779A9">
        <w:rPr>
          <w:lang w:val="pt-PT"/>
        </w:rPr>
        <w:t xml:space="preserve"> f</w:t>
      </w:r>
      <w:r w:rsidR="00885488" w:rsidRPr="00B779A9">
        <w:rPr>
          <w:lang w:val="pt-PT"/>
        </w:rPr>
        <w:t>erialiter.</w:t>
      </w:r>
    </w:p>
    <w:p w:rsidR="00885488" w:rsidRPr="00BC2E91" w:rsidRDefault="004A2DEB" w:rsidP="00415109">
      <w:pPr>
        <w:rPr>
          <w:lang w:val="pt-PT"/>
        </w:rPr>
      </w:pPr>
      <w:r w:rsidRPr="00BC2E91">
        <w:rPr>
          <w:rStyle w:val="Time1"/>
          <w:lang w:val="pt-PT"/>
        </w:rPr>
        <w:t>Ad completorium</w:t>
      </w:r>
      <w:r w:rsidR="00885488" w:rsidRPr="00BC2E91">
        <w:rPr>
          <w:lang w:val="pt-PT"/>
        </w:rPr>
        <w:t xml:space="preserve"> HY </w:t>
      </w:r>
      <w:r w:rsidR="00885488" w:rsidRPr="00BC2E91">
        <w:rPr>
          <w:rStyle w:val="Incipit"/>
          <w:lang w:val="pt-PT"/>
        </w:rPr>
        <w:t>Christe</w:t>
      </w:r>
      <w:r w:rsidR="005A362F" w:rsidRPr="00BC2E91">
        <w:rPr>
          <w:i/>
          <w:lang w:val="pt-PT"/>
        </w:rPr>
        <w:t xml:space="preserve"> </w:t>
      </w:r>
      <w:r w:rsidR="00885488" w:rsidRPr="00BC2E91">
        <w:rPr>
          <w:rStyle w:val="Incipit"/>
          <w:lang w:val="pt-PT"/>
        </w:rPr>
        <w:t>qui</w:t>
      </w:r>
      <w:r w:rsidR="005A362F" w:rsidRPr="00BC2E91">
        <w:rPr>
          <w:i/>
          <w:lang w:val="pt-PT"/>
        </w:rPr>
        <w:t xml:space="preserve"> </w:t>
      </w:r>
      <w:r w:rsidR="00885488" w:rsidRPr="00BC2E91">
        <w:rPr>
          <w:rStyle w:val="Incipit"/>
          <w:lang w:val="pt-PT"/>
        </w:rPr>
        <w:t>lux</w:t>
      </w:r>
      <w:r w:rsidR="00885488" w:rsidRPr="00BC2E91">
        <w:rPr>
          <w:lang w:val="pt-PT"/>
        </w:rPr>
        <w:t>. AD</w:t>
      </w:r>
      <w:r w:rsidR="00116A20" w:rsidRPr="00BC2E91">
        <w:rPr>
          <w:lang w:val="pt-PT"/>
        </w:rPr>
        <w:t xml:space="preserve"> </w:t>
      </w:r>
      <w:r w:rsidR="00116A20" w:rsidRPr="00BC2E91">
        <w:rPr>
          <w:rStyle w:val="Incipit"/>
          <w:lang w:val="pt-PT"/>
        </w:rPr>
        <w:t>|I::leer|</w:t>
      </w:r>
      <w:r w:rsidR="00885488" w:rsidRPr="00BC2E91">
        <w:rPr>
          <w:lang w:val="pt-PT"/>
        </w:rPr>
        <w:t>.</w:t>
      </w:r>
    </w:p>
    <w:p w:rsidR="00885488" w:rsidRPr="00BC2E91" w:rsidRDefault="00E81582" w:rsidP="00415109">
      <w:pPr>
        <w:pStyle w:val="berschrift1"/>
        <w:rPr>
          <w:lang w:val="pt-PT"/>
        </w:rPr>
      </w:pPr>
      <w:r w:rsidRPr="00BC2E91">
        <w:rPr>
          <w:lang w:val="pt-PT"/>
        </w:rPr>
        <w:t xml:space="preserve">(192r) </w:t>
      </w:r>
      <w:r w:rsidR="00E9018E" w:rsidRPr="00BC2E91">
        <w:rPr>
          <w:lang w:val="pt-PT"/>
        </w:rPr>
        <w:t>SABBAT</w:t>
      </w:r>
      <w:r w:rsidR="00885488" w:rsidRPr="00BC2E91">
        <w:rPr>
          <w:lang w:val="pt-PT"/>
        </w:rPr>
        <w:t>O ANTE DOMINICAM OCULI</w:t>
      </w:r>
    </w:p>
    <w:p w:rsidR="00885488" w:rsidRPr="00BC2E91" w:rsidRDefault="004A2DEB" w:rsidP="00415109">
      <w:pPr>
        <w:rPr>
          <w:lang w:val="pt-PT"/>
        </w:rPr>
      </w:pPr>
      <w:r w:rsidRPr="00BC2E91">
        <w:rPr>
          <w:rStyle w:val="Time1"/>
          <w:lang w:val="pt-PT"/>
        </w:rPr>
        <w:t>Ad matutinum</w:t>
      </w:r>
      <w:r w:rsidR="00885488" w:rsidRPr="00BC2E91">
        <w:rPr>
          <w:lang w:val="pt-PT"/>
        </w:rPr>
        <w:t xml:space="preserve"> duo responsoria ex tertio nocturno praecedentis dominicae</w:t>
      </w:r>
      <w:r w:rsidRPr="00BC2E91">
        <w:rPr>
          <w:lang w:val="pt-PT"/>
        </w:rPr>
        <w:t xml:space="preserve"> [IN]</w:t>
      </w:r>
      <w:r w:rsidR="00885488" w:rsidRPr="00BC2E91">
        <w:rPr>
          <w:lang w:val="pt-PT"/>
        </w:rPr>
        <w:t xml:space="preserve"> </w:t>
      </w:r>
      <w:r w:rsidR="00885488" w:rsidRPr="00BC2E91">
        <w:rPr>
          <w:rStyle w:val="Incipit"/>
          <w:lang w:val="pt-PT"/>
        </w:rPr>
        <w:t>Reminiscere</w:t>
      </w:r>
      <w:r w:rsidR="00885488" w:rsidRPr="00BC2E91">
        <w:rPr>
          <w:lang w:val="pt-PT"/>
        </w:rPr>
        <w:t xml:space="preserve">. Tertium RP </w:t>
      </w:r>
      <w:r w:rsidR="00885488" w:rsidRPr="00BC2E91">
        <w:rPr>
          <w:rStyle w:val="Incipit"/>
          <w:lang w:val="pt-PT"/>
        </w:rPr>
        <w:t>Pater</w:t>
      </w:r>
      <w:r w:rsidR="005A362F" w:rsidRPr="00BC2E91">
        <w:rPr>
          <w:i/>
          <w:lang w:val="pt-PT"/>
        </w:rPr>
        <w:t xml:space="preserve"> </w:t>
      </w:r>
      <w:r w:rsidR="00885488" w:rsidRPr="00BC2E91">
        <w:rPr>
          <w:rStyle w:val="Incipit"/>
          <w:lang w:val="pt-PT"/>
        </w:rPr>
        <w:t>peccavi</w:t>
      </w:r>
      <w:r w:rsidR="00885488" w:rsidRPr="00BC2E91">
        <w:rPr>
          <w:lang w:val="pt-PT"/>
        </w:rPr>
        <w:t xml:space="preserve">. AB </w:t>
      </w:r>
      <w:r w:rsidR="00885488" w:rsidRPr="00BC2E91">
        <w:rPr>
          <w:rStyle w:val="Incipit"/>
          <w:lang w:val="pt-PT"/>
        </w:rPr>
        <w:t>Vado</w:t>
      </w:r>
      <w:r w:rsidR="005A362F" w:rsidRPr="00BC2E91">
        <w:rPr>
          <w:i/>
          <w:lang w:val="pt-PT"/>
        </w:rPr>
        <w:t xml:space="preserve"> </w:t>
      </w:r>
      <w:r w:rsidR="00885488" w:rsidRPr="00BC2E91">
        <w:rPr>
          <w:rStyle w:val="Incipit"/>
          <w:lang w:val="pt-PT"/>
        </w:rPr>
        <w:t>ad</w:t>
      </w:r>
      <w:r w:rsidR="005A362F" w:rsidRPr="00BC2E91">
        <w:rPr>
          <w:i/>
          <w:lang w:val="pt-PT"/>
        </w:rPr>
        <w:t xml:space="preserve"> </w:t>
      </w:r>
      <w:r w:rsidR="00885488" w:rsidRPr="00BC2E91">
        <w:rPr>
          <w:rStyle w:val="Incipit"/>
          <w:lang w:val="pt-PT"/>
        </w:rPr>
        <w:t>patrem</w:t>
      </w:r>
      <w:r w:rsidR="005A362F" w:rsidRPr="00BC2E91">
        <w:rPr>
          <w:i/>
          <w:lang w:val="pt-PT"/>
        </w:rPr>
        <w:t xml:space="preserve"> </w:t>
      </w:r>
      <w:r w:rsidR="00885488" w:rsidRPr="00BC2E91">
        <w:rPr>
          <w:rStyle w:val="Incipit"/>
          <w:lang w:val="pt-PT"/>
        </w:rPr>
        <w:t>meum</w:t>
      </w:r>
      <w:r w:rsidR="00885488" w:rsidRPr="00BC2E91">
        <w:rPr>
          <w:lang w:val="pt-PT"/>
        </w:rPr>
        <w:t>.</w:t>
      </w:r>
    </w:p>
    <w:p w:rsidR="00885488" w:rsidRPr="00BC2E91" w:rsidRDefault="00BF4E0A" w:rsidP="00415109">
      <w:pPr>
        <w:rPr>
          <w:lang w:val="pt-PT"/>
        </w:rPr>
      </w:pPr>
      <w:r w:rsidRPr="004518BD">
        <w:rPr>
          <w:lang w:val="pt-PT"/>
        </w:rPr>
        <w:t>Ad %D::</w:t>
      </w:r>
      <w:r w:rsidR="004A2DEB" w:rsidRPr="004518BD">
        <w:rPr>
          <w:lang w:val="pt-PT"/>
        </w:rPr>
        <w:t>sextam%</w:t>
      </w:r>
      <w:r w:rsidR="00596660">
        <w:rPr>
          <w:lang w:val="pt-PT"/>
        </w:rPr>
        <w:t xml:space="preserve"> </w:t>
      </w:r>
      <w:r w:rsidRPr="004518BD">
        <w:rPr>
          <w:lang w:val="pt-PT"/>
        </w:rPr>
        <w:t>$E::</w:t>
      </w:r>
      <w:r w:rsidR="00596660" w:rsidRPr="005B472A">
        <w:rPr>
          <w:rStyle w:val="Time1"/>
          <w:lang w:val="pt-PT"/>
        </w:rPr>
        <w:t>Ad p</w:t>
      </w:r>
      <w:r w:rsidR="004A2DEB" w:rsidRPr="005B472A">
        <w:rPr>
          <w:rStyle w:val="Time1"/>
          <w:lang w:val="pt-PT"/>
        </w:rPr>
        <w:t>rimam</w:t>
      </w:r>
      <w:r w:rsidR="004A2DEB" w:rsidRPr="004518BD">
        <w:rPr>
          <w:lang w:val="pt-PT"/>
        </w:rPr>
        <w:t>$</w:t>
      </w:r>
      <w:r w:rsidR="00885488" w:rsidRPr="00BC2E91">
        <w:rPr>
          <w:lang w:val="pt-PT"/>
        </w:rPr>
        <w:t xml:space="preserve"> AN </w:t>
      </w:r>
      <w:r w:rsidR="00885488" w:rsidRPr="00BC2E91">
        <w:rPr>
          <w:rStyle w:val="Incipit"/>
          <w:lang w:val="pt-PT"/>
        </w:rPr>
        <w:t xml:space="preserve">Dixit autem pater ad </w:t>
      </w:r>
      <w:r w:rsidR="005127CC" w:rsidRPr="00BC2E91">
        <w:rPr>
          <w:rStyle w:val="Incipit"/>
          <w:lang w:val="pt-PT"/>
        </w:rPr>
        <w:t>serv</w:t>
      </w:r>
      <w:r w:rsidR="00885488" w:rsidRPr="00BC2E91">
        <w:rPr>
          <w:rStyle w:val="Incipit"/>
          <w:lang w:val="pt-PT"/>
        </w:rPr>
        <w:t>os suos</w:t>
      </w:r>
      <w:r w:rsidR="00885488" w:rsidRPr="00BC2E91">
        <w:rPr>
          <w:lang w:val="pt-PT"/>
        </w:rPr>
        <w:t>.</w:t>
      </w:r>
    </w:p>
    <w:p w:rsidR="00502AE6" w:rsidRPr="00B779A9" w:rsidRDefault="00BF4E0A" w:rsidP="00415109">
      <w:pPr>
        <w:rPr>
          <w:lang w:val="it-IT"/>
        </w:rPr>
      </w:pPr>
      <w:r w:rsidRPr="004518BD">
        <w:rPr>
          <w:lang w:val="it-IT"/>
        </w:rPr>
        <w:t>%D::</w:t>
      </w:r>
      <w:r w:rsidR="004A2DEB" w:rsidRPr="004518BD">
        <w:rPr>
          <w:lang w:val="it-IT"/>
        </w:rPr>
        <w:t>Ad nonam</w:t>
      </w:r>
      <w:r w:rsidRPr="004518BD">
        <w:rPr>
          <w:lang w:val="it-IT"/>
        </w:rPr>
        <w:t>%</w:t>
      </w:r>
      <w:r w:rsidR="00D734F4" w:rsidRPr="00D734F4">
        <w:rPr>
          <w:lang w:val="it-IT"/>
        </w:rPr>
        <w:t xml:space="preserve"> </w:t>
      </w:r>
      <w:r>
        <w:rPr>
          <w:lang w:val="it-IT"/>
        </w:rPr>
        <w:t>%D::</w:t>
      </w:r>
      <w:r w:rsidR="003A2E0F">
        <w:rPr>
          <w:lang w:val="it-IT"/>
        </w:rPr>
        <w:t xml:space="preserve"> </w:t>
      </w:r>
      <w:r w:rsidR="00502AE6" w:rsidRPr="00B779A9">
        <w:rPr>
          <w:lang w:val="it-IT"/>
        </w:rPr>
        <w:t>AN</w:t>
      </w:r>
      <w:r w:rsidR="00D734F4" w:rsidRPr="00D734F4">
        <w:rPr>
          <w:lang w:val="it-IT"/>
        </w:rPr>
        <w:t xml:space="preserve"> </w:t>
      </w:r>
      <w:r w:rsidR="00502AE6" w:rsidRPr="00BC2E91">
        <w:rPr>
          <w:rStyle w:val="Incipit"/>
          <w:lang w:val="it-IT"/>
        </w:rPr>
        <w:t>Fili</w:t>
      </w:r>
      <w:r w:rsidR="00D734F4" w:rsidRPr="00BC2E91">
        <w:rPr>
          <w:rStyle w:val="Incipit"/>
          <w:lang w:val="it-IT"/>
        </w:rPr>
        <w:t xml:space="preserve"> </w:t>
      </w:r>
      <w:r w:rsidR="00502AE6" w:rsidRPr="00BC2E91">
        <w:rPr>
          <w:rStyle w:val="Incipit"/>
          <w:lang w:val="it-IT"/>
        </w:rPr>
        <w:t>tu</w:t>
      </w:r>
      <w:r w:rsidR="00D734F4" w:rsidRPr="00BC2E91">
        <w:rPr>
          <w:rStyle w:val="Incipit"/>
          <w:lang w:val="it-IT"/>
        </w:rPr>
        <w:t xml:space="preserve"> </w:t>
      </w:r>
      <w:r w:rsidR="00502AE6" w:rsidRPr="00BC2E91">
        <w:rPr>
          <w:rStyle w:val="Incipit"/>
          <w:lang w:val="it-IT"/>
        </w:rPr>
        <w:t>semper</w:t>
      </w:r>
      <w:r w:rsidR="00D734F4" w:rsidRPr="00BC2E91">
        <w:rPr>
          <w:rStyle w:val="Incipit"/>
          <w:lang w:val="it-IT"/>
        </w:rPr>
        <w:t xml:space="preserve"> </w:t>
      </w:r>
      <w:r w:rsidR="00502AE6" w:rsidRPr="00BC2E91">
        <w:rPr>
          <w:rStyle w:val="Incipit"/>
          <w:lang w:val="it-IT"/>
        </w:rPr>
        <w:t>mecum</w:t>
      </w:r>
      <w:r>
        <w:rPr>
          <w:lang w:val="it-IT"/>
        </w:rPr>
        <w:t>%.</w:t>
      </w:r>
    </w:p>
    <w:p w:rsidR="00885488" w:rsidRPr="00B779A9" w:rsidRDefault="004A2DEB" w:rsidP="00415109">
      <w:pPr>
        <w:rPr>
          <w:lang w:val="it-IT"/>
        </w:rPr>
      </w:pPr>
      <w:r w:rsidRPr="00234396">
        <w:rPr>
          <w:rStyle w:val="Time1"/>
          <w:lang w:val="en-US"/>
        </w:rPr>
        <w:t>Ad missam</w:t>
      </w:r>
      <w:r w:rsidR="00885488" w:rsidRPr="00234396">
        <w:rPr>
          <w:lang w:val="en-US"/>
        </w:rPr>
        <w:t xml:space="preserve"> IN </w:t>
      </w:r>
      <w:r w:rsidR="00885488" w:rsidRPr="00234396">
        <w:rPr>
          <w:rStyle w:val="Incipit"/>
          <w:lang w:val="en-US"/>
        </w:rPr>
        <w:t>Lex domini</w:t>
      </w:r>
      <w:r w:rsidR="00DD1415" w:rsidRPr="00234396">
        <w:rPr>
          <w:lang w:val="en-US"/>
        </w:rPr>
        <w:t>@75.</w:t>
      </w:r>
      <w:r w:rsidR="00885488" w:rsidRPr="00234396">
        <w:rPr>
          <w:lang w:val="en-US"/>
        </w:rPr>
        <w:t xml:space="preserve"> GR </w:t>
      </w:r>
      <w:r w:rsidR="00885488" w:rsidRPr="00234396">
        <w:rPr>
          <w:rStyle w:val="Incipit"/>
          <w:lang w:val="en-US"/>
        </w:rPr>
        <w:t>Bonum est confiteri</w:t>
      </w:r>
      <w:r w:rsidR="00DD1415" w:rsidRPr="00234396">
        <w:rPr>
          <w:lang w:val="en-US"/>
        </w:rPr>
        <w:t>@76.</w:t>
      </w:r>
      <w:r w:rsidR="00885488" w:rsidRPr="00234396">
        <w:rPr>
          <w:lang w:val="en-US"/>
        </w:rPr>
        <w:t xml:space="preserve"> OF </w:t>
      </w:r>
      <w:r w:rsidR="00885488" w:rsidRPr="00234396">
        <w:rPr>
          <w:rStyle w:val="Incipit"/>
          <w:lang w:val="en-US"/>
        </w:rPr>
        <w:t>Illumina oculos</w:t>
      </w:r>
      <w:r w:rsidR="00DD1415" w:rsidRPr="00234396">
        <w:rPr>
          <w:lang w:val="en-US"/>
        </w:rPr>
        <w:t>@76.</w:t>
      </w:r>
      <w:r w:rsidR="00885488" w:rsidRPr="00234396">
        <w:rPr>
          <w:lang w:val="en-US"/>
        </w:rPr>
        <w:t xml:space="preserve"> </w:t>
      </w:r>
      <w:r w:rsidR="00885488" w:rsidRPr="00B779A9">
        <w:rPr>
          <w:lang w:val="it-IT"/>
        </w:rPr>
        <w:t xml:space="preserve">CO </w:t>
      </w:r>
      <w:r w:rsidR="00885488" w:rsidRPr="00BC2E91">
        <w:rPr>
          <w:rStyle w:val="Incipit"/>
          <w:lang w:val="it-IT"/>
        </w:rPr>
        <w:t>Oportet te fili</w:t>
      </w:r>
      <w:r w:rsidR="00DD1415">
        <w:rPr>
          <w:lang w:val="it-IT"/>
        </w:rPr>
        <w:t>@</w:t>
      </w:r>
      <w:r w:rsidR="00DD1415" w:rsidRPr="00B779A9">
        <w:rPr>
          <w:lang w:val="it-IT"/>
        </w:rPr>
        <w:t>76.</w:t>
      </w:r>
    </w:p>
    <w:p w:rsidR="00885488" w:rsidRPr="00BC2E91" w:rsidRDefault="00885488" w:rsidP="00415109">
      <w:pPr>
        <w:pStyle w:val="berschrift1"/>
        <w:rPr>
          <w:lang w:val="it-IT"/>
        </w:rPr>
      </w:pPr>
      <w:r w:rsidRPr="00BC2E91">
        <w:rPr>
          <w:lang w:val="it-IT"/>
        </w:rPr>
        <w:t>DOMINICA OCULI</w:t>
      </w:r>
    </w:p>
    <w:p w:rsidR="00885488" w:rsidRPr="00234396" w:rsidRDefault="004A2DEB" w:rsidP="00415109">
      <w:pPr>
        <w:rPr>
          <w:lang w:val="it-IT"/>
        </w:rPr>
      </w:pPr>
      <w:r w:rsidRPr="00BC2E91">
        <w:rPr>
          <w:rStyle w:val="Time1"/>
          <w:lang w:val="it-IT"/>
        </w:rPr>
        <w:t>Ad vesperas</w:t>
      </w:r>
      <w:r w:rsidR="00885488" w:rsidRPr="00B779A9">
        <w:rPr>
          <w:lang w:val="it-IT"/>
        </w:rPr>
        <w:t xml:space="preserve"> RP </w:t>
      </w:r>
      <w:r w:rsidR="00885488" w:rsidRPr="00BC2E91">
        <w:rPr>
          <w:rStyle w:val="Incipit"/>
          <w:lang w:val="it-IT"/>
        </w:rPr>
        <w:t>Salus nostra in manu tua est</w:t>
      </w:r>
      <w:r w:rsidR="00885488" w:rsidRPr="00B779A9">
        <w:rPr>
          <w:lang w:val="it-IT"/>
        </w:rPr>
        <w:t xml:space="preserve">. </w:t>
      </w:r>
      <w:r w:rsidR="00885488" w:rsidRPr="00234396">
        <w:rPr>
          <w:lang w:val="it-IT"/>
        </w:rPr>
        <w:t xml:space="preserve">HY </w:t>
      </w:r>
      <w:r w:rsidR="00885488" w:rsidRPr="00234396">
        <w:rPr>
          <w:rStyle w:val="Incipit"/>
          <w:lang w:val="it-IT"/>
        </w:rPr>
        <w:t>Iesu quadragenarie</w:t>
      </w:r>
      <w:r w:rsidR="00885488" w:rsidRPr="00234396">
        <w:rPr>
          <w:lang w:val="it-IT"/>
        </w:rPr>
        <w:t xml:space="preserve">. VS </w:t>
      </w:r>
      <w:r w:rsidR="00885488" w:rsidRPr="00234396">
        <w:rPr>
          <w:rStyle w:val="Incipit"/>
          <w:lang w:val="it-IT"/>
        </w:rPr>
        <w:t>Angelis suis</w:t>
      </w:r>
      <w:r w:rsidR="00885488" w:rsidRPr="00234396">
        <w:rPr>
          <w:lang w:val="it-IT"/>
        </w:rPr>
        <w:t xml:space="preserve">. AM </w:t>
      </w:r>
      <w:r w:rsidR="00885488" w:rsidRPr="00234396">
        <w:rPr>
          <w:rStyle w:val="Incipit"/>
          <w:lang w:val="it-IT"/>
        </w:rPr>
        <w:t>Fili tu semper mecum es</w:t>
      </w:r>
      <w:r w:rsidR="00885488" w:rsidRPr="00234396">
        <w:rPr>
          <w:lang w:val="it-IT"/>
        </w:rPr>
        <w:t xml:space="preserve">. Nullum suffragium nisi festum occurrit. </w:t>
      </w:r>
      <w:r w:rsidR="0056015A" w:rsidRPr="00234396">
        <w:rPr>
          <w:lang w:val="it-IT"/>
        </w:rPr>
        <w:t xml:space="preserve">[BD] </w:t>
      </w:r>
      <w:r w:rsidR="005F6F99" w:rsidRPr="00234396">
        <w:rPr>
          <w:rStyle w:val="Incipit"/>
          <w:lang w:val="it-IT"/>
        </w:rPr>
        <w:t>Benedicamus</w:t>
      </w:r>
      <w:r w:rsidR="0056015A" w:rsidRPr="00234396">
        <w:rPr>
          <w:lang w:val="it-IT"/>
        </w:rPr>
        <w:t xml:space="preserve"> f</w:t>
      </w:r>
      <w:r w:rsidR="00885488" w:rsidRPr="00234396">
        <w:rPr>
          <w:lang w:val="it-IT"/>
        </w:rPr>
        <w:t>erialiter.</w:t>
      </w:r>
    </w:p>
    <w:p w:rsidR="00BF4E0A" w:rsidRDefault="004A2DEB" w:rsidP="00415109">
      <w:pPr>
        <w:rPr>
          <w:lang w:val="it-IT"/>
        </w:rPr>
      </w:pPr>
      <w:r w:rsidRPr="00BC2E91">
        <w:rPr>
          <w:rStyle w:val="Time1"/>
          <w:lang w:val="it-IT"/>
        </w:rPr>
        <w:t>Ad completorium</w:t>
      </w:r>
      <w:r w:rsidR="00885488" w:rsidRPr="00B779A9">
        <w:rPr>
          <w:lang w:val="it-IT"/>
        </w:rPr>
        <w:t xml:space="preserve"> HY </w:t>
      </w:r>
      <w:r w:rsidR="00885488" w:rsidRPr="005A362F">
        <w:rPr>
          <w:rStyle w:val="Incipit"/>
          <w:lang w:val="it-IT"/>
        </w:rPr>
        <w:t>Christe</w:t>
      </w:r>
      <w:r w:rsidR="005A362F" w:rsidRPr="00BE7D55">
        <w:rPr>
          <w:i/>
          <w:lang w:val="it-IT"/>
        </w:rPr>
        <w:t xml:space="preserve"> </w:t>
      </w:r>
      <w:r w:rsidR="00885488" w:rsidRPr="005A362F">
        <w:rPr>
          <w:rStyle w:val="Incipit"/>
          <w:lang w:val="it-IT"/>
        </w:rPr>
        <w:t>qui</w:t>
      </w:r>
      <w:r w:rsidR="005A362F" w:rsidRPr="00BE7D55">
        <w:rPr>
          <w:i/>
          <w:lang w:val="it-IT"/>
        </w:rPr>
        <w:t xml:space="preserve"> </w:t>
      </w:r>
      <w:r w:rsidR="00885488" w:rsidRPr="005A362F">
        <w:rPr>
          <w:rStyle w:val="Incipit"/>
          <w:lang w:val="it-IT"/>
        </w:rPr>
        <w:t>lux</w:t>
      </w:r>
      <w:r w:rsidR="00885488" w:rsidRPr="00B779A9">
        <w:rPr>
          <w:lang w:val="it-IT"/>
        </w:rPr>
        <w:t xml:space="preserve">. AD </w:t>
      </w:r>
      <w:r w:rsidR="00885488" w:rsidRPr="005A362F">
        <w:rPr>
          <w:rStyle w:val="Incipit"/>
          <w:lang w:val="it-IT"/>
        </w:rPr>
        <w:t>Media</w:t>
      </w:r>
      <w:r w:rsidR="005A362F" w:rsidRPr="00BE7D55">
        <w:rPr>
          <w:i/>
          <w:lang w:val="it-IT"/>
        </w:rPr>
        <w:t xml:space="preserve"> </w:t>
      </w:r>
      <w:r w:rsidR="00D66EA2" w:rsidRPr="005A362F">
        <w:rPr>
          <w:rStyle w:val="Incipit"/>
          <w:lang w:val="it-IT"/>
        </w:rPr>
        <w:t>vi</w:t>
      </w:r>
      <w:r w:rsidR="00885488" w:rsidRPr="005A362F">
        <w:rPr>
          <w:rStyle w:val="Incipit"/>
          <w:lang w:val="it-IT"/>
        </w:rPr>
        <w:t>ta</w:t>
      </w:r>
      <w:r w:rsidR="00885488" w:rsidRPr="00B779A9">
        <w:rPr>
          <w:lang w:val="it-IT"/>
        </w:rPr>
        <w:t>.</w:t>
      </w:r>
      <w:r w:rsidR="0056015A" w:rsidRPr="00B779A9">
        <w:rPr>
          <w:lang w:val="it-IT"/>
        </w:rPr>
        <w:t xml:space="preserve"> </w:t>
      </w:r>
    </w:p>
    <w:p w:rsidR="00885488" w:rsidRDefault="0056015A" w:rsidP="00415109">
      <w:pPr>
        <w:rPr>
          <w:lang w:val="en-US"/>
        </w:rPr>
      </w:pPr>
      <w:r>
        <w:rPr>
          <w:lang w:val="en-US"/>
        </w:rPr>
        <w:t>(192v)</w:t>
      </w:r>
      <w:r w:rsidR="00BF4E0A">
        <w:rPr>
          <w:lang w:val="en-US"/>
        </w:rPr>
        <w:t xml:space="preserve"> </w:t>
      </w:r>
      <w:r w:rsidR="004A2DEB" w:rsidRPr="00BC2E91">
        <w:rPr>
          <w:rStyle w:val="Time1"/>
          <w:lang w:val="en-US"/>
        </w:rPr>
        <w:t>Ad matutinum</w:t>
      </w:r>
      <w:r w:rsidR="00885488">
        <w:rPr>
          <w:lang w:val="en-US"/>
        </w:rPr>
        <w:t xml:space="preserve"> I</w:t>
      </w:r>
      <w:r>
        <w:rPr>
          <w:lang w:val="en-US"/>
        </w:rPr>
        <w:t>N</w:t>
      </w:r>
      <w:r w:rsidR="00885488">
        <w:rPr>
          <w:lang w:val="en-US"/>
        </w:rPr>
        <w:t xml:space="preserve">V </w:t>
      </w:r>
      <w:r w:rsidR="00885488" w:rsidRPr="00BC2E91">
        <w:rPr>
          <w:rStyle w:val="Incipit"/>
          <w:lang w:val="en-US"/>
        </w:rPr>
        <w:t>Deus magnus dominus</w:t>
      </w:r>
      <w:r w:rsidR="00885488">
        <w:rPr>
          <w:lang w:val="en-US"/>
        </w:rPr>
        <w:t xml:space="preserve">. HY </w:t>
      </w:r>
      <w:r w:rsidR="00885488" w:rsidRPr="00BC2E91">
        <w:rPr>
          <w:rStyle w:val="Incipit"/>
          <w:lang w:val="en-US"/>
        </w:rPr>
        <w:t>Audi benigne</w:t>
      </w:r>
      <w:r w:rsidR="00885488">
        <w:rPr>
          <w:lang w:val="en-US"/>
        </w:rPr>
        <w:t>.</w:t>
      </w:r>
    </w:p>
    <w:p w:rsidR="00885488" w:rsidRPr="00B779A9" w:rsidRDefault="004A2DEB" w:rsidP="00415109">
      <w:pPr>
        <w:rPr>
          <w:lang w:val="pt-PT"/>
        </w:rPr>
      </w:pPr>
      <w:r w:rsidRPr="00BC2E91">
        <w:rPr>
          <w:rStyle w:val="Time2"/>
          <w:lang w:val="en-US"/>
        </w:rPr>
        <w:t>In primo nocturno</w:t>
      </w:r>
      <w:r w:rsidR="00885488">
        <w:rPr>
          <w:lang w:val="en-US"/>
        </w:rPr>
        <w:t xml:space="preserve"> AN </w:t>
      </w:r>
      <w:r w:rsidR="00885488" w:rsidRPr="00BC2E91">
        <w:rPr>
          <w:rStyle w:val="Incipit"/>
          <w:lang w:val="en-US"/>
        </w:rPr>
        <w:t>Ad</w:t>
      </w:r>
      <w:r w:rsidR="00C31823" w:rsidRPr="00BC2E91">
        <w:rPr>
          <w:rStyle w:val="Incipit"/>
          <w:lang w:val="en-US"/>
        </w:rPr>
        <w:t>venerunt</w:t>
      </w:r>
      <w:r w:rsidR="00885488" w:rsidRPr="00BC2E91">
        <w:rPr>
          <w:rStyle w:val="Incipit"/>
          <w:lang w:val="en-US"/>
        </w:rPr>
        <w:t xml:space="preserve"> nobis</w:t>
      </w:r>
      <w:r w:rsidR="00DD1415">
        <w:rPr>
          <w:lang w:val="en-US"/>
        </w:rPr>
        <w:t>@147.</w:t>
      </w:r>
      <w:r w:rsidR="00885488">
        <w:rPr>
          <w:lang w:val="en-US"/>
        </w:rPr>
        <w:t xml:space="preserve"> </w:t>
      </w:r>
      <w:r w:rsidR="00885488" w:rsidRPr="00B779A9">
        <w:rPr>
          <w:lang w:val="pt-PT"/>
        </w:rPr>
        <w:t xml:space="preserve">PS </w:t>
      </w:r>
      <w:r w:rsidR="00885488" w:rsidRPr="00BC2E91">
        <w:rPr>
          <w:rStyle w:val="Incipit"/>
          <w:lang w:val="pt-PT"/>
        </w:rPr>
        <w:t xml:space="preserve">Beatus </w:t>
      </w:r>
      <w:r w:rsidR="00C31823" w:rsidRPr="00BC2E91">
        <w:rPr>
          <w:rStyle w:val="Incipit"/>
          <w:lang w:val="pt-PT"/>
        </w:rPr>
        <w:t>vir</w:t>
      </w:r>
      <w:r w:rsidR="00885488" w:rsidRPr="00B779A9">
        <w:rPr>
          <w:lang w:val="pt-PT"/>
        </w:rPr>
        <w:t xml:space="preserve"> cum reliquis. VS </w:t>
      </w:r>
      <w:r w:rsidR="00885488" w:rsidRPr="00BC2E91">
        <w:rPr>
          <w:rStyle w:val="Incipit"/>
          <w:lang w:val="pt-PT"/>
        </w:rPr>
        <w:t>Scuto circumdabit te</w:t>
      </w:r>
      <w:r w:rsidR="00885488" w:rsidRPr="00B779A9">
        <w:rPr>
          <w:lang w:val="pt-PT"/>
        </w:rPr>
        <w:t xml:space="preserve">. </w:t>
      </w:r>
      <w:r w:rsidR="005E51E0" w:rsidRPr="00B779A9">
        <w:rPr>
          <w:lang w:val="pt-PT"/>
        </w:rPr>
        <w:t>Lectiones ex libro genesis caput</w:t>
      </w:r>
      <w:r w:rsidR="00DD1415">
        <w:rPr>
          <w:lang w:val="pt-PT"/>
        </w:rPr>
        <w:t>@</w:t>
      </w:r>
      <w:r w:rsidR="00DD1415" w:rsidRPr="00B779A9">
        <w:rPr>
          <w:lang w:val="pt-PT"/>
        </w:rPr>
        <w:t>37.</w:t>
      </w:r>
      <w:r w:rsidR="005E51E0" w:rsidRPr="00B779A9">
        <w:rPr>
          <w:lang w:val="pt-PT"/>
        </w:rPr>
        <w:t xml:space="preserve"> [</w:t>
      </w:r>
      <w:r w:rsidR="00885488" w:rsidRPr="00B779A9">
        <w:rPr>
          <w:lang w:val="pt-PT"/>
        </w:rPr>
        <w:t>LE</w:t>
      </w:r>
      <w:r w:rsidR="005E51E0" w:rsidRPr="00B779A9">
        <w:rPr>
          <w:lang w:val="pt-PT"/>
        </w:rPr>
        <w:t>]</w:t>
      </w:r>
      <w:r w:rsidR="00885488" w:rsidRPr="00B779A9">
        <w:rPr>
          <w:lang w:val="pt-PT"/>
        </w:rPr>
        <w:t xml:space="preserve"> </w:t>
      </w:r>
      <w:r w:rsidR="00885488" w:rsidRPr="00BC2E91">
        <w:rPr>
          <w:rStyle w:val="Incipit"/>
          <w:lang w:val="pt-PT"/>
        </w:rPr>
        <w:t>Ioseph cum esset sedecim annorum</w:t>
      </w:r>
      <w:r w:rsidR="00885488" w:rsidRPr="00B779A9">
        <w:rPr>
          <w:lang w:val="pt-PT"/>
        </w:rPr>
        <w:t xml:space="preserve">. RP </w:t>
      </w:r>
      <w:r w:rsidR="00885488" w:rsidRPr="00BC2E91">
        <w:rPr>
          <w:rStyle w:val="Incipit"/>
          <w:lang w:val="pt-PT"/>
        </w:rPr>
        <w:t>Videntes Ioseph</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Dixit Iudas</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Videns Iacob</w:t>
      </w:r>
      <w:r w:rsidR="00885488" w:rsidRPr="00B779A9">
        <w:rPr>
          <w:lang w:val="pt-PT"/>
        </w:rPr>
        <w:t>.</w:t>
      </w:r>
    </w:p>
    <w:p w:rsidR="00885488" w:rsidRPr="00B779A9" w:rsidRDefault="004A2DEB" w:rsidP="00415109">
      <w:pPr>
        <w:rPr>
          <w:lang w:val="it-IT"/>
        </w:rPr>
      </w:pPr>
      <w:r w:rsidRPr="00BC2E91">
        <w:rPr>
          <w:rStyle w:val="Time2"/>
          <w:lang w:val="pt-PT"/>
        </w:rPr>
        <w:t>In secundo nocturno</w:t>
      </w:r>
      <w:r w:rsidR="00885488" w:rsidRPr="00B779A9">
        <w:rPr>
          <w:lang w:val="pt-PT"/>
        </w:rPr>
        <w:t xml:space="preserve"> AN </w:t>
      </w:r>
      <w:r w:rsidR="00885488" w:rsidRPr="00BC2E91">
        <w:rPr>
          <w:rStyle w:val="Incipit"/>
          <w:lang w:val="pt-PT"/>
        </w:rPr>
        <w:t>Commendemus nosmetipsos</w:t>
      </w:r>
      <w:r w:rsidR="00DD1415">
        <w:rPr>
          <w:lang w:val="pt-PT"/>
        </w:rPr>
        <w:t>@</w:t>
      </w:r>
      <w:r w:rsidR="00DD1415" w:rsidRPr="00B779A9">
        <w:rPr>
          <w:lang w:val="pt-PT"/>
        </w:rPr>
        <w:t>149.</w:t>
      </w:r>
      <w:r w:rsidR="00885488" w:rsidRPr="00B779A9">
        <w:rPr>
          <w:lang w:val="pt-PT"/>
        </w:rPr>
        <w:t xml:space="preserve"> PS </w:t>
      </w:r>
      <w:r w:rsidR="00885488" w:rsidRPr="00BC2E91">
        <w:rPr>
          <w:rStyle w:val="Incipit"/>
          <w:lang w:val="pt-PT"/>
        </w:rPr>
        <w:t>Con</w:t>
      </w:r>
      <w:r w:rsidR="001B7479" w:rsidRPr="00BC2E91">
        <w:rPr>
          <w:rStyle w:val="Incipit"/>
          <w:lang w:val="pt-PT"/>
        </w:rPr>
        <w:t>serva</w:t>
      </w:r>
      <w:r w:rsidR="00885488" w:rsidRPr="00B779A9">
        <w:rPr>
          <w:lang w:val="pt-PT"/>
        </w:rPr>
        <w:t xml:space="preserve"> cum reliquis. RP </w:t>
      </w:r>
      <w:r w:rsidR="00885488" w:rsidRPr="00BC2E91">
        <w:rPr>
          <w:rStyle w:val="Incipit"/>
          <w:lang w:val="pt-PT"/>
        </w:rPr>
        <w:t>Ioseph dum intraret</w:t>
      </w:r>
      <w:r w:rsidR="00885488" w:rsidRPr="00B779A9">
        <w:rPr>
          <w:lang w:val="pt-P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BC2E91">
        <w:rPr>
          <w:rStyle w:val="Incipit"/>
          <w:lang w:val="it-IT"/>
        </w:rPr>
        <w:t>Memento mei</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BC2E91">
        <w:rPr>
          <w:rStyle w:val="Incipit"/>
          <w:lang w:val="it-IT"/>
        </w:rPr>
        <w:t>Tollite hinc</w:t>
      </w:r>
      <w:r w:rsidR="00885488" w:rsidRPr="00B779A9">
        <w:rPr>
          <w:lang w:val="it-IT"/>
        </w:rPr>
        <w:t>.</w:t>
      </w:r>
    </w:p>
    <w:p w:rsidR="00885488" w:rsidRPr="00B779A9" w:rsidRDefault="004A2DEB" w:rsidP="00415109">
      <w:pPr>
        <w:rPr>
          <w:lang w:val="fr-FR"/>
        </w:rPr>
      </w:pPr>
      <w:r w:rsidRPr="00BC2E91">
        <w:rPr>
          <w:rStyle w:val="Time2"/>
          <w:lang w:val="it-IT"/>
        </w:rPr>
        <w:lastRenderedPageBreak/>
        <w:t>In tertio nocturno</w:t>
      </w:r>
      <w:r w:rsidR="00885488" w:rsidRPr="00B779A9">
        <w:rPr>
          <w:lang w:val="it-IT"/>
        </w:rPr>
        <w:t xml:space="preserve"> AN </w:t>
      </w:r>
      <w:r w:rsidR="00885488" w:rsidRPr="00BC2E91">
        <w:rPr>
          <w:rStyle w:val="Incipit"/>
          <w:lang w:val="it-IT"/>
        </w:rPr>
        <w:t>Per arma iustitiae</w:t>
      </w:r>
      <w:r w:rsidR="00DD1415">
        <w:rPr>
          <w:lang w:val="it-IT"/>
        </w:rPr>
        <w:t>@</w:t>
      </w:r>
      <w:r w:rsidR="00DD1415" w:rsidRPr="00B779A9">
        <w:rPr>
          <w:lang w:val="it-IT"/>
        </w:rPr>
        <w:t>151.</w:t>
      </w:r>
      <w:r w:rsidR="00885488" w:rsidRPr="00B779A9">
        <w:rPr>
          <w:lang w:val="it-IT"/>
        </w:rPr>
        <w:t xml:space="preserve"> PS </w:t>
      </w:r>
      <w:r w:rsidR="00885488" w:rsidRPr="00BC2E91">
        <w:rPr>
          <w:rStyle w:val="Incipit"/>
          <w:lang w:val="it-IT"/>
        </w:rPr>
        <w:t>Caeli enarrant</w:t>
      </w:r>
      <w:r w:rsidR="00885488" w:rsidRPr="00B779A9">
        <w:rPr>
          <w:lang w:val="it-IT"/>
        </w:rPr>
        <w:t xml:space="preserve"> cum reliquis. VS </w:t>
      </w:r>
      <w:r w:rsidR="00885488" w:rsidRPr="00BC2E91">
        <w:rPr>
          <w:rStyle w:val="Incipit"/>
          <w:lang w:val="it-IT"/>
        </w:rPr>
        <w:t>Clamabit ad me</w:t>
      </w:r>
      <w:r w:rsidR="00885488" w:rsidRPr="00B779A9">
        <w:rPr>
          <w:lang w:val="it-IT"/>
        </w:rPr>
        <w:t xml:space="preserve">. EV </w:t>
      </w:r>
      <w:r w:rsidR="00F9477C" w:rsidRPr="00BC2E91">
        <w:rPr>
          <w:rStyle w:val="Incipit"/>
          <w:lang w:val="it-IT"/>
        </w:rPr>
        <w:t>Erat Iesus e</w:t>
      </w:r>
      <w:r w:rsidR="00D80D0C" w:rsidRPr="00BC2E91">
        <w:rPr>
          <w:rStyle w:val="Incipit"/>
          <w:lang w:val="it-IT"/>
        </w:rPr>
        <w:t>i</w:t>
      </w:r>
      <w:r w:rsidR="00885488" w:rsidRPr="00BC2E91">
        <w:rPr>
          <w:rStyle w:val="Incipit"/>
          <w:lang w:val="it-IT"/>
        </w:rPr>
        <w:t>ciens d</w:t>
      </w:r>
      <w:r w:rsidR="00F75173" w:rsidRPr="00BC2E91">
        <w:rPr>
          <w:rStyle w:val="Incipit"/>
          <w:lang w:val="it-IT"/>
        </w:rPr>
        <w:t>a</w:t>
      </w:r>
      <w:r w:rsidR="00885488" w:rsidRPr="00BC2E91">
        <w:rPr>
          <w:rStyle w:val="Incipit"/>
          <w:lang w:val="it-IT"/>
        </w:rPr>
        <w:t>emonium</w:t>
      </w:r>
      <w:r w:rsidR="00885488" w:rsidRPr="00B779A9">
        <w:rPr>
          <w:lang w:val="it-IT"/>
        </w:rPr>
        <w:t xml:space="preserve"> ex libro </w:t>
      </w:r>
      <w:r w:rsidR="00B108B8" w:rsidRPr="00B779A9">
        <w:rPr>
          <w:lang w:val="it-IT"/>
        </w:rPr>
        <w:t>hiem</w:t>
      </w:r>
      <w:r w:rsidR="00885488" w:rsidRPr="00B779A9">
        <w:rPr>
          <w:lang w:val="it-IT"/>
        </w:rPr>
        <w:t xml:space="preserve">ali de tempore. RP </w:t>
      </w:r>
      <w:r w:rsidR="00885488" w:rsidRPr="00BC2E91">
        <w:rPr>
          <w:rStyle w:val="Incipit"/>
          <w:lang w:val="it-IT"/>
        </w:rPr>
        <w:t xml:space="preserve">Dixit </w:t>
      </w:r>
      <w:r w:rsidR="00821A24" w:rsidRPr="00BC2E91">
        <w:rPr>
          <w:rStyle w:val="Incipit"/>
          <w:lang w:val="it-IT"/>
        </w:rPr>
        <w:t>|</w:t>
      </w:r>
      <w:r w:rsidR="00885488" w:rsidRPr="00BC2E91">
        <w:rPr>
          <w:rStyle w:val="Incipit"/>
          <w:lang w:val="it-IT"/>
        </w:rPr>
        <w:t>Rubem</w:t>
      </w:r>
      <w:r w:rsidR="00821A24" w:rsidRPr="00BC2E91">
        <w:rPr>
          <w:rStyle w:val="Incipit"/>
          <w:lang w:val="it-IT"/>
        </w:rPr>
        <w:t>::Ruben|</w:t>
      </w:r>
      <w:r w:rsidR="00885488" w:rsidRPr="00B779A9">
        <w:rPr>
          <w:lang w:val="it-IT"/>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BC2E91">
        <w:rPr>
          <w:rStyle w:val="Incipit"/>
          <w:lang w:val="fr-FR"/>
        </w:rPr>
        <w:t xml:space="preserve">Iste </w:t>
      </w:r>
      <w:r w:rsidR="00BF4E0A" w:rsidRPr="00BC2E91">
        <w:rPr>
          <w:rStyle w:val="Incipit"/>
          <w:lang w:val="fr-FR"/>
        </w:rPr>
        <w:t>$E::</w:t>
      </w:r>
      <w:r w:rsidR="00885488" w:rsidRPr="00BC2E91">
        <w:rPr>
          <w:rStyle w:val="Incipit"/>
          <w:lang w:val="fr-FR"/>
        </w:rPr>
        <w:t>est</w:t>
      </w:r>
      <w:r w:rsidR="00BF4E0A" w:rsidRPr="00BC2E91">
        <w:rPr>
          <w:rStyle w:val="Incipit"/>
          <w:lang w:val="fr-FR"/>
        </w:rPr>
        <w:t>$</w:t>
      </w:r>
      <w:r w:rsidR="00885488" w:rsidRPr="00BC2E91">
        <w:rPr>
          <w:rStyle w:val="Incipit"/>
          <w:lang w:val="fr-FR"/>
        </w:rPr>
        <w:t xml:space="preserve"> frater</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BC2E91">
        <w:rPr>
          <w:rStyle w:val="Incipit"/>
          <w:lang w:val="fr-FR"/>
        </w:rPr>
        <w:t>Salus nostra</w:t>
      </w:r>
      <w:r w:rsidR="00885488" w:rsidRPr="00B779A9">
        <w:rPr>
          <w:lang w:val="fr-FR"/>
        </w:rPr>
        <w:t>.</w:t>
      </w:r>
    </w:p>
    <w:p w:rsidR="00885488" w:rsidRPr="00B779A9" w:rsidRDefault="004A2DEB" w:rsidP="00415109">
      <w:pPr>
        <w:rPr>
          <w:lang w:val="pt-PT"/>
        </w:rPr>
      </w:pPr>
      <w:r w:rsidRPr="00BC2E91">
        <w:rPr>
          <w:rStyle w:val="Time1"/>
          <w:lang w:val="fr-FR"/>
        </w:rPr>
        <w:t>Ad laudes</w:t>
      </w:r>
      <w:r w:rsidR="00885488" w:rsidRPr="00B779A9">
        <w:rPr>
          <w:lang w:val="fr-FR"/>
        </w:rPr>
        <w:t xml:space="preserve"> AN </w:t>
      </w:r>
      <w:r w:rsidR="00885488" w:rsidRPr="00BC2E91">
        <w:rPr>
          <w:rStyle w:val="Incipit"/>
          <w:lang w:val="fr-FR"/>
        </w:rPr>
        <w:t>Fac benigne</w:t>
      </w:r>
      <w:r w:rsidR="00885488" w:rsidRPr="00B779A9">
        <w:rPr>
          <w:lang w:val="fr-FR"/>
        </w:rPr>
        <w:t xml:space="preserve"> cum reliquis. </w:t>
      </w:r>
      <w:r w:rsidR="00885488" w:rsidRPr="00B779A9">
        <w:rPr>
          <w:lang w:val="pt-PT"/>
        </w:rPr>
        <w:t xml:space="preserve">PS </w:t>
      </w:r>
      <w:r w:rsidR="00885488" w:rsidRPr="00BC2E91">
        <w:rPr>
          <w:rStyle w:val="Incipit"/>
          <w:lang w:val="pt-PT"/>
        </w:rPr>
        <w:t>Miserere</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Confitemini</w:t>
      </w:r>
      <w:r w:rsidR="00DD1415">
        <w:rPr>
          <w:lang w:val="pt-PT"/>
        </w:rPr>
        <w:t>@</w:t>
      </w:r>
      <w:r w:rsidR="00DD1415" w:rsidRPr="00B779A9">
        <w:rPr>
          <w:lang w:val="pt-PT"/>
        </w:rPr>
        <w:t>106.</w:t>
      </w:r>
      <w:r w:rsidR="00885488" w:rsidRPr="00B779A9">
        <w:rPr>
          <w:lang w:val="pt-PT"/>
        </w:rPr>
        <w:t xml:space="preserve"> (193r)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Deus deus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Benedicite</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Laudate dominum</w:t>
      </w:r>
      <w:r w:rsidR="00885488" w:rsidRPr="00B779A9">
        <w:rPr>
          <w:lang w:val="pt-PT"/>
        </w:rPr>
        <w:t xml:space="preserve">. HY </w:t>
      </w:r>
      <w:r w:rsidR="00885488" w:rsidRPr="00BC2E91">
        <w:rPr>
          <w:rStyle w:val="Incipit"/>
          <w:lang w:val="pt-PT"/>
        </w:rPr>
        <w:t>Clarum decus</w:t>
      </w:r>
      <w:r w:rsidR="00885488" w:rsidRPr="00B779A9">
        <w:rPr>
          <w:lang w:val="pt-PT"/>
        </w:rPr>
        <w:t xml:space="preserve">. VS </w:t>
      </w:r>
      <w:r w:rsidR="00885488" w:rsidRPr="00BC2E91">
        <w:rPr>
          <w:rStyle w:val="Incipit"/>
          <w:lang w:val="pt-PT"/>
        </w:rPr>
        <w:t>Domine refugium tu</w:t>
      </w:r>
      <w:r w:rsidR="00885488" w:rsidRPr="00B779A9">
        <w:rPr>
          <w:lang w:val="pt-PT"/>
        </w:rPr>
        <w:t xml:space="preserve">. AB </w:t>
      </w:r>
      <w:r w:rsidR="00885488" w:rsidRPr="00BC2E91">
        <w:rPr>
          <w:rStyle w:val="Incipit"/>
          <w:lang w:val="pt-PT"/>
        </w:rPr>
        <w:t>Cum fortis armatus</w:t>
      </w:r>
      <w:r w:rsidR="00885488" w:rsidRPr="00B779A9">
        <w:rPr>
          <w:lang w:val="pt-PT"/>
        </w:rPr>
        <w:t xml:space="preserve">. </w:t>
      </w:r>
      <w:r w:rsidR="0056015A" w:rsidRPr="00B779A9">
        <w:rPr>
          <w:lang w:val="pt-PT"/>
        </w:rPr>
        <w:t xml:space="preserve">[BD] </w:t>
      </w:r>
      <w:r w:rsidR="005F6F99" w:rsidRPr="00BC2E91">
        <w:rPr>
          <w:rStyle w:val="Incipit"/>
          <w:lang w:val="pt-PT"/>
        </w:rPr>
        <w:t>Benedicamus</w:t>
      </w:r>
      <w:r w:rsidR="0056015A" w:rsidRPr="00B779A9">
        <w:rPr>
          <w:lang w:val="pt-PT"/>
        </w:rPr>
        <w:t xml:space="preserve"> ferialiter</w:t>
      </w:r>
      <w:r w:rsidR="00885488" w:rsidRPr="00B779A9">
        <w:rPr>
          <w:lang w:val="pt-PT"/>
        </w:rPr>
        <w:t>.</w:t>
      </w:r>
    </w:p>
    <w:p w:rsidR="00885488" w:rsidRPr="00B779A9" w:rsidRDefault="004A2DEB" w:rsidP="00415109">
      <w:pPr>
        <w:rPr>
          <w:lang w:val="pt-PT"/>
        </w:rPr>
      </w:pPr>
      <w:r w:rsidRPr="00BC2E91">
        <w:rPr>
          <w:rStyle w:val="Time1"/>
          <w:lang w:val="pt-PT"/>
        </w:rPr>
        <w:t>Ad primam</w:t>
      </w:r>
      <w:r w:rsidR="00885488" w:rsidRPr="00B779A9">
        <w:rPr>
          <w:lang w:val="pt-PT"/>
        </w:rPr>
        <w:t xml:space="preserve"> AN </w:t>
      </w:r>
      <w:r w:rsidR="00885488" w:rsidRPr="00BC2E91">
        <w:rPr>
          <w:rStyle w:val="Incipit"/>
          <w:lang w:val="pt-PT"/>
        </w:rPr>
        <w:t>Si in digito eicio</w:t>
      </w:r>
      <w:r w:rsidR="00885488" w:rsidRPr="00B779A9">
        <w:rPr>
          <w:lang w:val="pt-PT"/>
        </w:rPr>
        <w:t>.</w:t>
      </w:r>
    </w:p>
    <w:p w:rsidR="00885488" w:rsidRPr="00B779A9" w:rsidRDefault="002F6971" w:rsidP="00415109">
      <w:pPr>
        <w:rPr>
          <w:lang w:val="it-IT"/>
        </w:rPr>
      </w:pPr>
      <w:r w:rsidRPr="005B472A">
        <w:rPr>
          <w:rStyle w:val="Time1"/>
          <w:lang w:val="pt-PT"/>
        </w:rPr>
        <w:t>%D::</w:t>
      </w:r>
      <w:r w:rsidR="006179D2" w:rsidRPr="005B472A">
        <w:rPr>
          <w:rStyle w:val="Time1"/>
          <w:lang w:val="pt-PT"/>
        </w:rPr>
        <w:t xml:space="preserve">Ad </w:t>
      </w:r>
      <w:r w:rsidR="008B17BF" w:rsidRPr="005B472A">
        <w:rPr>
          <w:rStyle w:val="Time1"/>
          <w:lang w:val="pt-PT"/>
        </w:rPr>
        <w:t>processionem</w:t>
      </w:r>
      <w:r w:rsidR="008B17BF" w:rsidRPr="00185B52">
        <w:rPr>
          <w:rStyle w:val="Time1"/>
          <w:lang w:val="pt-PT"/>
        </w:rPr>
        <w:t>%</w:t>
      </w:r>
      <w:r w:rsidR="00327AF3" w:rsidRPr="00185B52">
        <w:rPr>
          <w:rStyle w:val="Time1"/>
          <w:lang w:val="pt-PT"/>
        </w:rPr>
        <w:t>@</w:t>
      </w:r>
      <w:r w:rsidRPr="00185B52">
        <w:rPr>
          <w:rStyle w:val="Time1"/>
          <w:lang w:val="pt-PT"/>
        </w:rPr>
        <w:t>$</w:t>
      </w:r>
      <w:r w:rsidRPr="005B472A">
        <w:rPr>
          <w:rStyle w:val="Time1"/>
          <w:lang w:val="pt-PT"/>
        </w:rPr>
        <w:t>E::</w:t>
      </w:r>
      <w:r w:rsidR="006179D2" w:rsidRPr="005B472A">
        <w:rPr>
          <w:rStyle w:val="Time1"/>
          <w:lang w:val="pt-PT"/>
        </w:rPr>
        <w:t xml:space="preserve">Ad </w:t>
      </w:r>
      <w:r w:rsidR="008B17BF" w:rsidRPr="005B472A">
        <w:rPr>
          <w:rStyle w:val="Time1"/>
          <w:lang w:val="pt-PT"/>
        </w:rPr>
        <w:t>tertiam$</w:t>
      </w:r>
      <w:r w:rsidR="00885488" w:rsidRPr="00B779A9">
        <w:rPr>
          <w:lang w:val="pt-PT"/>
        </w:rPr>
        <w:t xml:space="preserve"> AN </w:t>
      </w:r>
      <w:r w:rsidR="00885488" w:rsidRPr="00BC2E91">
        <w:rPr>
          <w:rStyle w:val="Incipit"/>
          <w:lang w:val="pt-PT"/>
        </w:rPr>
        <w:t>Cum i</w:t>
      </w:r>
      <w:r w:rsidR="008C2783" w:rsidRPr="00BC2E91">
        <w:rPr>
          <w:rStyle w:val="Incipit"/>
          <w:lang w:val="pt-PT"/>
        </w:rPr>
        <w:t>m</w:t>
      </w:r>
      <w:r w:rsidR="00885488" w:rsidRPr="00BC2E91">
        <w:rPr>
          <w:rStyle w:val="Incipit"/>
          <w:lang w:val="pt-PT"/>
        </w:rPr>
        <w:t>mundus spiritus</w:t>
      </w:r>
      <w:r w:rsidR="00885488" w:rsidRPr="00B779A9">
        <w:rPr>
          <w:lang w:val="pt-PT"/>
        </w:rPr>
        <w:t xml:space="preserve">. </w:t>
      </w:r>
      <w:r w:rsidR="00885488" w:rsidRPr="00B779A9">
        <w:rPr>
          <w:lang w:val="it-IT"/>
        </w:rPr>
        <w:t xml:space="preserve">RB </w:t>
      </w:r>
      <w:r w:rsidR="00885488" w:rsidRPr="00BC2E91">
        <w:rPr>
          <w:rStyle w:val="Incipit"/>
          <w:lang w:val="it-IT"/>
        </w:rPr>
        <w:t>Bonum mihi domine</w:t>
      </w:r>
      <w:r w:rsidR="00885488" w:rsidRPr="00B779A9">
        <w:rPr>
          <w:lang w:val="it-IT"/>
        </w:rPr>
        <w:t xml:space="preserve">. VS </w:t>
      </w:r>
      <w:r w:rsidR="00885488" w:rsidRPr="00BC2E91">
        <w:rPr>
          <w:rStyle w:val="Incipit"/>
          <w:lang w:val="it-IT"/>
        </w:rPr>
        <w:t>Dicet domino</w:t>
      </w:r>
      <w:r w:rsidR="00885488" w:rsidRPr="00B779A9">
        <w:rPr>
          <w:lang w:val="it-IT"/>
        </w:rPr>
        <w:t>.</w:t>
      </w:r>
    </w:p>
    <w:p w:rsidR="00885488" w:rsidRPr="00B779A9" w:rsidRDefault="008B17BF" w:rsidP="00415109">
      <w:pPr>
        <w:rPr>
          <w:lang w:val="it-IT"/>
        </w:rPr>
      </w:pPr>
      <w:r w:rsidRPr="00BC2E91">
        <w:rPr>
          <w:rStyle w:val="Time1"/>
          <w:lang w:val="it-IT"/>
        </w:rPr>
        <w:t>Ad processionem</w:t>
      </w:r>
      <w:r w:rsidR="00885488" w:rsidRPr="00B779A9">
        <w:rPr>
          <w:lang w:val="it-IT"/>
        </w:rPr>
        <w:t xml:space="preserve"> R</w:t>
      </w:r>
      <w:r w:rsidR="0056015A" w:rsidRPr="00B779A9">
        <w:rPr>
          <w:lang w:val="it-IT"/>
        </w:rPr>
        <w:t>P</w:t>
      </w:r>
      <w:r w:rsidR="00885488" w:rsidRPr="00B779A9">
        <w:rPr>
          <w:lang w:val="it-IT"/>
        </w:rPr>
        <w:t xml:space="preserve">P </w:t>
      </w:r>
      <w:r w:rsidR="00885488" w:rsidRPr="005A362F">
        <w:rPr>
          <w:rStyle w:val="Incipit"/>
          <w:lang w:val="it-IT"/>
        </w:rPr>
        <w:t>Videntes</w:t>
      </w:r>
      <w:r w:rsidR="005A362F" w:rsidRPr="00BE7D55">
        <w:rPr>
          <w:i/>
          <w:lang w:val="it-IT"/>
        </w:rPr>
        <w:t xml:space="preserve"> </w:t>
      </w:r>
      <w:r w:rsidR="00885488" w:rsidRPr="005A362F">
        <w:rPr>
          <w:rStyle w:val="Incipit"/>
          <w:lang w:val="it-IT"/>
        </w:rPr>
        <w:t>Ioseph</w:t>
      </w:r>
      <w:r w:rsidR="00885488" w:rsidRPr="00B779A9">
        <w:rPr>
          <w:lang w:val="it-IT"/>
        </w:rPr>
        <w:t>. Ad reditum R</w:t>
      </w:r>
      <w:r w:rsidR="0056015A" w:rsidRPr="00B779A9">
        <w:rPr>
          <w:lang w:val="it-IT"/>
        </w:rPr>
        <w:t>P</w:t>
      </w:r>
      <w:r w:rsidR="00885488" w:rsidRPr="00B779A9">
        <w:rPr>
          <w:lang w:val="it-IT"/>
        </w:rPr>
        <w:t xml:space="preserve">P </w:t>
      </w:r>
      <w:r w:rsidR="00885488" w:rsidRPr="005A362F">
        <w:rPr>
          <w:rStyle w:val="Incipit"/>
          <w:lang w:val="it-IT"/>
        </w:rPr>
        <w:t>Salus</w:t>
      </w:r>
      <w:r w:rsidR="005A362F" w:rsidRPr="00BE7D55">
        <w:rPr>
          <w:i/>
          <w:lang w:val="it-IT"/>
        </w:rPr>
        <w:t xml:space="preserve"> </w:t>
      </w:r>
      <w:r w:rsidR="00885488" w:rsidRPr="005A362F">
        <w:rPr>
          <w:rStyle w:val="Incipit"/>
          <w:lang w:val="it-IT"/>
        </w:rPr>
        <w:t>nostra</w:t>
      </w:r>
      <w:r w:rsidR="00885488" w:rsidRPr="00B779A9">
        <w:rPr>
          <w:lang w:val="it-IT"/>
        </w:rPr>
        <w:t>.</w:t>
      </w:r>
    </w:p>
    <w:p w:rsidR="00885488" w:rsidRPr="00B779A9" w:rsidRDefault="008B17BF" w:rsidP="00415109">
      <w:pPr>
        <w:rPr>
          <w:lang w:val="pt-PT"/>
        </w:rPr>
      </w:pPr>
      <w:r w:rsidRPr="00BC2E91">
        <w:rPr>
          <w:rStyle w:val="Time1"/>
          <w:lang w:val="fr-FR"/>
        </w:rPr>
        <w:t>Ad sextam</w:t>
      </w:r>
      <w:r w:rsidR="00885488" w:rsidRPr="00B779A9">
        <w:rPr>
          <w:lang w:val="fr-FR"/>
        </w:rPr>
        <w:t xml:space="preserve"> AN </w:t>
      </w:r>
      <w:r w:rsidR="00885488" w:rsidRPr="00BC2E91">
        <w:rPr>
          <w:rStyle w:val="Incipit"/>
          <w:lang w:val="fr-FR"/>
        </w:rPr>
        <w:t>Qui non colligit mecum</w:t>
      </w:r>
      <w:r w:rsidR="00885488" w:rsidRPr="00B779A9">
        <w:rPr>
          <w:lang w:val="fr-FR"/>
        </w:rPr>
        <w:t xml:space="preserve">. </w:t>
      </w:r>
      <w:r w:rsidR="00885488" w:rsidRPr="00B779A9">
        <w:rPr>
          <w:lang w:val="pt-PT"/>
        </w:rPr>
        <w:t xml:space="preserve">RB </w:t>
      </w:r>
      <w:r w:rsidR="00885488" w:rsidRPr="00BC2E91">
        <w:rPr>
          <w:rStyle w:val="Incipit"/>
          <w:lang w:val="pt-PT"/>
        </w:rPr>
        <w:t>Ser</w:t>
      </w:r>
      <w:r w:rsidR="00382E22" w:rsidRPr="00BC2E91">
        <w:rPr>
          <w:rStyle w:val="Incipit"/>
          <w:lang w:val="pt-PT"/>
        </w:rPr>
        <w:t>vu</w:t>
      </w:r>
      <w:r w:rsidR="00885488" w:rsidRPr="00BC2E91">
        <w:rPr>
          <w:rStyle w:val="Incipit"/>
          <w:lang w:val="pt-PT"/>
        </w:rPr>
        <w:t>s tuus ego sum</w:t>
      </w:r>
      <w:r w:rsidR="00885488" w:rsidRPr="00B779A9">
        <w:rPr>
          <w:lang w:val="pt-PT"/>
        </w:rPr>
        <w:t xml:space="preserve">. VS </w:t>
      </w:r>
      <w:r w:rsidR="00885488" w:rsidRPr="00BC2E91">
        <w:rPr>
          <w:rStyle w:val="Incipit"/>
          <w:lang w:val="pt-PT"/>
        </w:rPr>
        <w:t>Ipse liberavit me</w:t>
      </w:r>
      <w:r w:rsidR="00885488" w:rsidRPr="00B779A9">
        <w:rPr>
          <w:lang w:val="pt-PT"/>
        </w:rPr>
        <w:t>.</w:t>
      </w:r>
    </w:p>
    <w:p w:rsidR="00885488" w:rsidRPr="00B779A9" w:rsidRDefault="008B17BF" w:rsidP="00415109">
      <w:pPr>
        <w:rPr>
          <w:lang w:val="pt-PT"/>
        </w:rPr>
      </w:pPr>
      <w:r w:rsidRPr="00234396">
        <w:rPr>
          <w:rStyle w:val="Time1"/>
          <w:lang w:val="pt-PT"/>
        </w:rPr>
        <w:t>Ad nonam</w:t>
      </w:r>
      <w:r w:rsidR="00885488" w:rsidRPr="00234396">
        <w:rPr>
          <w:lang w:val="pt-PT"/>
        </w:rPr>
        <w:t xml:space="preserve"> AN </w:t>
      </w:r>
      <w:r w:rsidR="00885488" w:rsidRPr="00234396">
        <w:rPr>
          <w:rStyle w:val="Incipit"/>
          <w:lang w:val="pt-PT"/>
        </w:rPr>
        <w:t xml:space="preserve">Per arma </w:t>
      </w:r>
      <w:r w:rsidR="00E56159" w:rsidRPr="00234396">
        <w:rPr>
          <w:rStyle w:val="Incipit"/>
          <w:lang w:val="pt-PT"/>
        </w:rPr>
        <w:t>iustiti</w:t>
      </w:r>
      <w:r w:rsidR="00885488" w:rsidRPr="00234396">
        <w:rPr>
          <w:rStyle w:val="Incipit"/>
          <w:lang w:val="pt-PT"/>
        </w:rPr>
        <w:t>ae</w:t>
      </w:r>
      <w:r w:rsidR="00DD1415" w:rsidRPr="00234396">
        <w:rPr>
          <w:lang w:val="pt-PT"/>
        </w:rPr>
        <w:t>@151.</w:t>
      </w:r>
      <w:r w:rsidR="00885488" w:rsidRPr="00234396">
        <w:rPr>
          <w:lang w:val="pt-PT"/>
        </w:rPr>
        <w:t xml:space="preserve"> </w:t>
      </w:r>
      <w:r w:rsidR="00885488" w:rsidRPr="00B779A9">
        <w:rPr>
          <w:lang w:val="pt-PT"/>
        </w:rPr>
        <w:t xml:space="preserve">RB </w:t>
      </w:r>
      <w:r w:rsidR="00885488" w:rsidRPr="00BC2E91">
        <w:rPr>
          <w:rStyle w:val="Incipit"/>
          <w:lang w:val="pt-PT"/>
        </w:rPr>
        <w:t>Declara super nos</w:t>
      </w:r>
      <w:r w:rsidR="00885488" w:rsidRPr="00B779A9">
        <w:rPr>
          <w:lang w:val="pt-PT"/>
        </w:rPr>
        <w:t xml:space="preserve">. VS </w:t>
      </w:r>
      <w:r w:rsidR="00885488" w:rsidRPr="00BC2E91">
        <w:rPr>
          <w:rStyle w:val="Incipit"/>
          <w:lang w:val="pt-PT"/>
        </w:rPr>
        <w:t>Scapulis suis</w:t>
      </w:r>
      <w:r w:rsidR="00885488" w:rsidRPr="00B779A9">
        <w:rPr>
          <w:lang w:val="pt-PT"/>
        </w:rPr>
        <w:t>.</w:t>
      </w:r>
    </w:p>
    <w:p w:rsidR="002F6971" w:rsidRPr="00234396" w:rsidRDefault="008B17BF" w:rsidP="00415109">
      <w:pPr>
        <w:rPr>
          <w:lang w:val="pt-PT"/>
        </w:rPr>
      </w:pPr>
      <w:r w:rsidRPr="00BC2E91">
        <w:rPr>
          <w:rStyle w:val="Time1"/>
          <w:lang w:val="pt-PT"/>
        </w:rPr>
        <w:t>Ad missam</w:t>
      </w:r>
      <w:r w:rsidR="00885488" w:rsidRPr="00B779A9">
        <w:rPr>
          <w:lang w:val="pt-PT"/>
        </w:rPr>
        <w:t xml:space="preserve"> IN </w:t>
      </w:r>
      <w:r w:rsidR="00885488" w:rsidRPr="00BC2E91">
        <w:rPr>
          <w:rStyle w:val="Incipit"/>
          <w:lang w:val="pt-PT"/>
        </w:rPr>
        <w:t>Oculi mei semper</w:t>
      </w:r>
      <w:r w:rsidR="00DD1415">
        <w:rPr>
          <w:lang w:val="pt-PT"/>
        </w:rPr>
        <w:t>@</w:t>
      </w:r>
      <w:r w:rsidR="00DD1415" w:rsidRPr="00B779A9">
        <w:rPr>
          <w:lang w:val="pt-PT"/>
        </w:rPr>
        <w:t>76.</w:t>
      </w:r>
      <w:r w:rsidR="00885488" w:rsidRPr="00B779A9">
        <w:rPr>
          <w:lang w:val="pt-PT"/>
        </w:rPr>
        <w:t xml:space="preserve"> </w:t>
      </w:r>
      <w:r w:rsidR="00885488" w:rsidRPr="00234396">
        <w:rPr>
          <w:lang w:val="pt-PT"/>
        </w:rPr>
        <w:t xml:space="preserve">GR </w:t>
      </w:r>
      <w:r w:rsidR="00885488" w:rsidRPr="00234396">
        <w:rPr>
          <w:rStyle w:val="Incipit"/>
          <w:lang w:val="pt-PT"/>
        </w:rPr>
        <w:t>Exurge domine</w:t>
      </w:r>
      <w:r w:rsidR="00DD1415" w:rsidRPr="00234396">
        <w:rPr>
          <w:lang w:val="pt-PT"/>
        </w:rPr>
        <w:t>@77.</w:t>
      </w:r>
      <w:r w:rsidR="00885488" w:rsidRPr="00234396">
        <w:rPr>
          <w:lang w:val="pt-PT"/>
        </w:rPr>
        <w:t xml:space="preserve"> TR </w:t>
      </w:r>
      <w:r w:rsidR="00885488" w:rsidRPr="00234396">
        <w:rPr>
          <w:rStyle w:val="Incipit"/>
          <w:lang w:val="pt-PT"/>
        </w:rPr>
        <w:t>Ad te le</w:t>
      </w:r>
      <w:r w:rsidR="00872B44" w:rsidRPr="00234396">
        <w:rPr>
          <w:rStyle w:val="Incipit"/>
          <w:lang w:val="pt-PT"/>
        </w:rPr>
        <w:t>vavi</w:t>
      </w:r>
      <w:r w:rsidR="00DD1415" w:rsidRPr="00234396">
        <w:rPr>
          <w:lang w:val="pt-PT"/>
        </w:rPr>
        <w:t>@77.</w:t>
      </w:r>
      <w:r w:rsidR="00885488" w:rsidRPr="00234396">
        <w:rPr>
          <w:lang w:val="pt-PT"/>
        </w:rPr>
        <w:t xml:space="preserve"> OF </w:t>
      </w:r>
      <w:r w:rsidR="00E56159" w:rsidRPr="00234396">
        <w:rPr>
          <w:rStyle w:val="Incipit"/>
          <w:lang w:val="pt-PT"/>
        </w:rPr>
        <w:t>Iustiti</w:t>
      </w:r>
      <w:r w:rsidR="00885488" w:rsidRPr="00234396">
        <w:rPr>
          <w:rStyle w:val="Incipit"/>
          <w:lang w:val="pt-PT"/>
        </w:rPr>
        <w:t>ae domini</w:t>
      </w:r>
      <w:r w:rsidR="00DD1415" w:rsidRPr="00234396">
        <w:rPr>
          <w:lang w:val="pt-PT"/>
        </w:rPr>
        <w:t>@78.</w:t>
      </w:r>
      <w:r w:rsidR="00885488" w:rsidRPr="00234396">
        <w:rPr>
          <w:lang w:val="pt-PT"/>
        </w:rPr>
        <w:t xml:space="preserve"> CO </w:t>
      </w:r>
      <w:r w:rsidR="00885488" w:rsidRPr="00234396">
        <w:rPr>
          <w:rStyle w:val="Incipit"/>
          <w:lang w:val="pt-PT"/>
        </w:rPr>
        <w:t>Passer invenit</w:t>
      </w:r>
      <w:r w:rsidR="00DD1415" w:rsidRPr="00234396">
        <w:rPr>
          <w:lang w:val="pt-PT"/>
        </w:rPr>
        <w:t>@78.</w:t>
      </w:r>
      <w:r w:rsidR="0056015A" w:rsidRPr="00234396">
        <w:rPr>
          <w:lang w:val="pt-PT"/>
        </w:rPr>
        <w:t xml:space="preserve"> </w:t>
      </w:r>
    </w:p>
    <w:p w:rsidR="00885488" w:rsidRPr="00234396" w:rsidRDefault="0056015A" w:rsidP="00415109">
      <w:r w:rsidRPr="00234396">
        <w:rPr>
          <w:lang w:val="es-ES"/>
        </w:rPr>
        <w:t>(193v)</w:t>
      </w:r>
      <w:r w:rsidR="002F6971" w:rsidRPr="00234396">
        <w:rPr>
          <w:lang w:val="es-ES"/>
        </w:rPr>
        <w:t xml:space="preserve"> </w:t>
      </w:r>
      <w:r w:rsidR="008B17BF" w:rsidRPr="00234396">
        <w:rPr>
          <w:rStyle w:val="Time1"/>
          <w:lang w:val="es-ES"/>
        </w:rPr>
        <w:t>Ad secundas vesperas</w:t>
      </w:r>
      <w:r w:rsidR="00885488" w:rsidRPr="00234396">
        <w:rPr>
          <w:lang w:val="es-ES"/>
        </w:rPr>
        <w:t xml:space="preserve"> RP </w:t>
      </w:r>
      <w:r w:rsidR="00885488" w:rsidRPr="00234396">
        <w:rPr>
          <w:rStyle w:val="Incipit"/>
          <w:lang w:val="es-ES"/>
        </w:rPr>
        <w:t>Esto nobis domine</w:t>
      </w:r>
      <w:r w:rsidR="00DD1415" w:rsidRPr="00234396">
        <w:rPr>
          <w:lang w:val="es-ES"/>
        </w:rPr>
        <w:t>@40.</w:t>
      </w:r>
      <w:r w:rsidR="00885488" w:rsidRPr="00234396">
        <w:rPr>
          <w:lang w:val="es-ES"/>
        </w:rPr>
        <w:t xml:space="preserve"> </w:t>
      </w:r>
      <w:r w:rsidR="00885488" w:rsidRPr="00234396">
        <w:t xml:space="preserve">HY </w:t>
      </w:r>
      <w:r w:rsidR="00885488" w:rsidRPr="00234396">
        <w:rPr>
          <w:rStyle w:val="Incipit"/>
        </w:rPr>
        <w:t>Iesu quadragenarie</w:t>
      </w:r>
      <w:r w:rsidR="00885488" w:rsidRPr="00234396">
        <w:t xml:space="preserve">. VS </w:t>
      </w:r>
      <w:r w:rsidR="00885488" w:rsidRPr="00234396">
        <w:rPr>
          <w:rStyle w:val="Incipit"/>
        </w:rPr>
        <w:t>Angelis suis</w:t>
      </w:r>
      <w:r w:rsidR="00885488" w:rsidRPr="00234396">
        <w:t xml:space="preserve">. AM </w:t>
      </w:r>
      <w:r w:rsidR="00885488" w:rsidRPr="00234396">
        <w:rPr>
          <w:rStyle w:val="Incipit"/>
        </w:rPr>
        <w:t>Extollens quaedam mulier</w:t>
      </w:r>
      <w:r w:rsidR="00885488" w:rsidRPr="00234396">
        <w:t xml:space="preserve">. </w:t>
      </w:r>
      <w:r w:rsidRPr="00234396">
        <w:t xml:space="preserve">[BD] </w:t>
      </w:r>
      <w:r w:rsidR="005F6F99" w:rsidRPr="00234396">
        <w:rPr>
          <w:rStyle w:val="Incipit"/>
        </w:rPr>
        <w:t>Benedicamus</w:t>
      </w:r>
      <w:r w:rsidRPr="00234396">
        <w:t xml:space="preserve"> ferialiter</w:t>
      </w:r>
      <w:r w:rsidR="00885488" w:rsidRPr="00234396">
        <w:t>.</w:t>
      </w:r>
    </w:p>
    <w:p w:rsidR="00885488" w:rsidRPr="00234396" w:rsidRDefault="008B17BF" w:rsidP="00415109">
      <w:r w:rsidRPr="00234396">
        <w:rPr>
          <w:rStyle w:val="Time1"/>
        </w:rPr>
        <w:t>Ad completorium</w:t>
      </w:r>
      <w:r w:rsidR="00885488" w:rsidRPr="00234396">
        <w:t xml:space="preserve"> HY </w:t>
      </w:r>
      <w:r w:rsidR="00885488" w:rsidRPr="00234396">
        <w:rPr>
          <w:rStyle w:val="Incipit"/>
        </w:rPr>
        <w:t>Christe qui lux es</w:t>
      </w:r>
      <w:r w:rsidR="00885488" w:rsidRPr="00234396">
        <w:t xml:space="preserve">. AD </w:t>
      </w:r>
      <w:r w:rsidR="00885488" w:rsidRPr="00234396">
        <w:rPr>
          <w:rStyle w:val="Incipit"/>
        </w:rPr>
        <w:t xml:space="preserve">Dum </w:t>
      </w:r>
      <w:r w:rsidR="00D66EA2" w:rsidRPr="00234396">
        <w:rPr>
          <w:rStyle w:val="Incipit"/>
        </w:rPr>
        <w:t>videris</w:t>
      </w:r>
      <w:r w:rsidR="00885488" w:rsidRPr="00234396">
        <w:rPr>
          <w:rStyle w:val="Incipit"/>
        </w:rPr>
        <w:t xml:space="preserve"> nudum</w:t>
      </w:r>
      <w:r w:rsidR="00885488" w:rsidRPr="00234396">
        <w:t>.</w:t>
      </w:r>
    </w:p>
    <w:p w:rsidR="008B17BF" w:rsidRPr="00234396" w:rsidRDefault="00885488" w:rsidP="00415109">
      <w:pPr>
        <w:pStyle w:val="berschrift1"/>
      </w:pPr>
      <w:r w:rsidRPr="00234396">
        <w:t xml:space="preserve">FERIA SECUNDA </w:t>
      </w:r>
    </w:p>
    <w:p w:rsidR="00885488" w:rsidRPr="00234396" w:rsidRDefault="00885488" w:rsidP="00415109">
      <w:r w:rsidRPr="00234396">
        <w:t>et aliis feriatis diebus usque ad passionem domini dicitur I</w:t>
      </w:r>
      <w:r w:rsidR="0056015A" w:rsidRPr="00234396">
        <w:t>N</w:t>
      </w:r>
      <w:r w:rsidRPr="00234396">
        <w:t xml:space="preserve">V </w:t>
      </w:r>
      <w:r w:rsidRPr="00234396">
        <w:rPr>
          <w:rStyle w:val="Incipit"/>
        </w:rPr>
        <w:t>Vigilate</w:t>
      </w:r>
      <w:r w:rsidR="005A362F" w:rsidRPr="00234396">
        <w:rPr>
          <w:i/>
        </w:rPr>
        <w:t xml:space="preserve"> </w:t>
      </w:r>
      <w:r w:rsidRPr="00234396">
        <w:rPr>
          <w:rStyle w:val="Incipit"/>
        </w:rPr>
        <w:t>ergo</w:t>
      </w:r>
      <w:r w:rsidRPr="00234396">
        <w:t xml:space="preserve">. </w:t>
      </w:r>
      <w:r w:rsidR="000F4FB4" w:rsidRPr="00234396">
        <w:t>Ceter</w:t>
      </w:r>
      <w:r w:rsidRPr="00234396">
        <w:t>a omnia ut supra.</w:t>
      </w:r>
    </w:p>
    <w:p w:rsidR="00885488" w:rsidRPr="00234396" w:rsidRDefault="008B17BF" w:rsidP="00415109">
      <w:r w:rsidRPr="00234396">
        <w:rPr>
          <w:rStyle w:val="Time1"/>
        </w:rPr>
        <w:t>Ad horas</w:t>
      </w:r>
      <w:r w:rsidR="00885488" w:rsidRPr="00234396">
        <w:t xml:space="preserve"> RB </w:t>
      </w:r>
      <w:r w:rsidR="00885488" w:rsidRPr="00234396">
        <w:rPr>
          <w:rStyle w:val="Incipit"/>
        </w:rPr>
        <w:t>Bonum</w:t>
      </w:r>
      <w:r w:rsidR="005A362F" w:rsidRPr="00234396">
        <w:rPr>
          <w:i/>
        </w:rPr>
        <w:t xml:space="preserve"> </w:t>
      </w:r>
      <w:r w:rsidR="00885488" w:rsidRPr="00234396">
        <w:rPr>
          <w:rStyle w:val="Incipit"/>
        </w:rPr>
        <w:t>mihi</w:t>
      </w:r>
      <w:r w:rsidR="00885488" w:rsidRPr="00234396">
        <w:t xml:space="preserve"> cum reliquis.</w:t>
      </w:r>
    </w:p>
    <w:p w:rsidR="00885488" w:rsidRPr="00234396" w:rsidRDefault="00885488" w:rsidP="00415109">
      <w:pPr>
        <w:pStyle w:val="berschrift1"/>
      </w:pPr>
      <w:r w:rsidRPr="00234396">
        <w:t>FERIA SECUNDA POST OCULI</w:t>
      </w:r>
    </w:p>
    <w:p w:rsidR="002F6971" w:rsidRDefault="008B17BF" w:rsidP="00415109">
      <w:pPr>
        <w:rPr>
          <w:lang w:val="pt-PT"/>
        </w:rPr>
      </w:pPr>
      <w:r w:rsidRPr="00234396">
        <w:rPr>
          <w:rStyle w:val="Time1"/>
        </w:rPr>
        <w:t>Ad nocturnum</w:t>
      </w:r>
      <w:r w:rsidR="00885488" w:rsidRPr="00234396">
        <w:t xml:space="preserve"> RP </w:t>
      </w:r>
      <w:r w:rsidR="00885488" w:rsidRPr="00234396">
        <w:rPr>
          <w:rStyle w:val="Incipit"/>
        </w:rPr>
        <w:t>Merito</w:t>
      </w:r>
      <w:r w:rsidR="005A362F" w:rsidRPr="00234396">
        <w:rPr>
          <w:i/>
        </w:rPr>
        <w:t xml:space="preserve"> </w:t>
      </w:r>
      <w:r w:rsidR="00885488" w:rsidRPr="00234396">
        <w:rPr>
          <w:rStyle w:val="Incipit"/>
        </w:rPr>
        <w:t>haec</w:t>
      </w:r>
      <w:r w:rsidR="005A362F" w:rsidRPr="00234396">
        <w:rPr>
          <w:i/>
        </w:rPr>
        <w:t xml:space="preserve"> </w:t>
      </w:r>
      <w:r w:rsidR="00885488" w:rsidRPr="00234396">
        <w:rPr>
          <w:rStyle w:val="Incipit"/>
        </w:rPr>
        <w:t>patimur</w:t>
      </w:r>
      <w:r w:rsidR="00885488" w:rsidRPr="00234396">
        <w:t xml:space="preserve">. </w:t>
      </w:r>
      <w:r w:rsidR="00BA24A1" w:rsidRPr="00234396">
        <w:t>[</w:t>
      </w:r>
      <w:r w:rsidR="00885488" w:rsidRPr="00234396">
        <w:t>RP</w:t>
      </w:r>
      <w:r w:rsidR="00BA24A1" w:rsidRPr="00234396">
        <w:t>]</w:t>
      </w:r>
      <w:r w:rsidR="00885488" w:rsidRPr="00234396">
        <w:t xml:space="preserve"> </w:t>
      </w:r>
      <w:r w:rsidR="00885488" w:rsidRPr="00234396">
        <w:rPr>
          <w:rStyle w:val="Incipit"/>
        </w:rPr>
        <w:t>Dixit</w:t>
      </w:r>
      <w:r w:rsidR="005A362F" w:rsidRPr="00234396">
        <w:rPr>
          <w:i/>
        </w:rPr>
        <w:t xml:space="preserve"> </w:t>
      </w:r>
      <w:r w:rsidR="00885488" w:rsidRPr="00234396">
        <w:rPr>
          <w:rStyle w:val="Incipit"/>
        </w:rPr>
        <w:t>Ioseph</w:t>
      </w:r>
      <w:r w:rsidR="00794880" w:rsidRPr="00234396">
        <w:t xml:space="preserve">. </w:t>
      </w:r>
      <w:r w:rsidR="00BA24A1" w:rsidRPr="00234396">
        <w:t>[</w:t>
      </w:r>
      <w:r w:rsidR="00885488" w:rsidRPr="00234396">
        <w:t>RP</w:t>
      </w:r>
      <w:r w:rsidR="00BA24A1" w:rsidRPr="00234396">
        <w:t>]</w:t>
      </w:r>
      <w:r w:rsidR="00885488" w:rsidRPr="00234396">
        <w:t xml:space="preserve"> </w:t>
      </w:r>
      <w:r w:rsidR="009A6D20" w:rsidRPr="00234396">
        <w:rPr>
          <w:rStyle w:val="Incipit"/>
        </w:rPr>
        <w:t>Nuntia</w:t>
      </w:r>
      <w:r w:rsidR="00885488" w:rsidRPr="00234396">
        <w:rPr>
          <w:rStyle w:val="Incipit"/>
        </w:rPr>
        <w:t>verunt</w:t>
      </w:r>
      <w:r w:rsidR="00885488" w:rsidRPr="00234396">
        <w:t xml:space="preserve"> ex </w:t>
      </w:r>
      <w:r w:rsidR="00D80D0C" w:rsidRPr="00234396">
        <w:t>hist</w:t>
      </w:r>
      <w:r w:rsidR="00885488" w:rsidRPr="00234396">
        <w:t xml:space="preserve">oria dominicali folio 174 </w:t>
      </w:r>
      <w:r w:rsidR="002F6971" w:rsidRPr="00234396">
        <w:t>$E::</w:t>
      </w:r>
      <w:r w:rsidR="00885488" w:rsidRPr="00234396">
        <w:t>et</w:t>
      </w:r>
      <w:r w:rsidR="002F6971" w:rsidRPr="00234396">
        <w:t>$</w:t>
      </w:r>
      <w:r w:rsidR="00DD1415" w:rsidRPr="00234396">
        <w:t>@175.</w:t>
      </w:r>
      <w:r w:rsidR="00885488" w:rsidRPr="00234396">
        <w:t xml:space="preserve"> </w:t>
      </w:r>
      <w:r w:rsidR="00885488" w:rsidRPr="00B779A9">
        <w:rPr>
          <w:lang w:val="pt-PT"/>
        </w:rPr>
        <w:t xml:space="preserve">AB </w:t>
      </w:r>
      <w:r w:rsidR="00885488" w:rsidRPr="005A362F">
        <w:rPr>
          <w:rStyle w:val="Incipit"/>
          <w:lang w:val="pt-PT"/>
        </w:rPr>
        <w:t>Amen</w:t>
      </w:r>
      <w:r w:rsidR="005A362F" w:rsidRPr="00BE7D55">
        <w:rPr>
          <w:i/>
          <w:lang w:val="pt-PT"/>
        </w:rPr>
        <w:t xml:space="preserve"> </w:t>
      </w:r>
      <w:r w:rsidR="00885488" w:rsidRPr="005A362F">
        <w:rPr>
          <w:rStyle w:val="Incipit"/>
          <w:lang w:val="pt-PT"/>
        </w:rPr>
        <w:t>dico</w:t>
      </w:r>
      <w:r w:rsidR="005A362F" w:rsidRPr="00BE7D55">
        <w:rPr>
          <w:i/>
          <w:lang w:val="pt-PT"/>
        </w:rPr>
        <w:t xml:space="preserve"> </w:t>
      </w:r>
      <w:r w:rsidR="001B7479" w:rsidRPr="005A362F">
        <w:rPr>
          <w:rStyle w:val="Incipit"/>
          <w:lang w:val="pt-PT"/>
        </w:rPr>
        <w:t>vobis</w:t>
      </w:r>
      <w:r w:rsidR="005A362F" w:rsidRPr="00BE7D55">
        <w:rPr>
          <w:i/>
          <w:lang w:val="pt-PT"/>
        </w:rPr>
        <w:t xml:space="preserve"> </w:t>
      </w:r>
      <w:r w:rsidR="00885488" w:rsidRPr="005A362F">
        <w:rPr>
          <w:rStyle w:val="Incipit"/>
          <w:lang w:val="pt-PT"/>
        </w:rPr>
        <w:t>quia</w:t>
      </w:r>
      <w:r w:rsidR="005A362F" w:rsidRPr="00BE7D55">
        <w:rPr>
          <w:i/>
          <w:lang w:val="pt-PT"/>
        </w:rPr>
        <w:t xml:space="preserve"> </w:t>
      </w:r>
      <w:r w:rsidR="00885488" w:rsidRPr="005A362F">
        <w:rPr>
          <w:rStyle w:val="Incipit"/>
          <w:lang w:val="pt-PT"/>
        </w:rPr>
        <w:t>nemo</w:t>
      </w:r>
      <w:r w:rsidR="00885488" w:rsidRPr="00B779A9">
        <w:rPr>
          <w:lang w:val="pt-PT"/>
        </w:rPr>
        <w:t>.</w:t>
      </w:r>
      <w:r w:rsidR="0056015A" w:rsidRPr="00B779A9">
        <w:rPr>
          <w:lang w:val="pt-PT"/>
        </w:rPr>
        <w:t xml:space="preserve"> </w:t>
      </w:r>
    </w:p>
    <w:p w:rsidR="00885488" w:rsidRPr="00B779A9" w:rsidRDefault="0056015A" w:rsidP="00415109">
      <w:pPr>
        <w:rPr>
          <w:lang w:val="pt-PT"/>
        </w:rPr>
      </w:pPr>
      <w:r w:rsidRPr="00B779A9">
        <w:rPr>
          <w:lang w:val="pt-PT"/>
        </w:rPr>
        <w:t>(194r)</w:t>
      </w:r>
      <w:r w:rsidR="002F6971">
        <w:rPr>
          <w:lang w:val="pt-PT"/>
        </w:rPr>
        <w:t xml:space="preserve"> </w:t>
      </w:r>
      <w:r w:rsidR="008B17BF" w:rsidRPr="00BC2E91">
        <w:rPr>
          <w:rStyle w:val="Time1"/>
          <w:lang w:val="pt-PT"/>
        </w:rPr>
        <w:t>Ad vesperas</w:t>
      </w:r>
      <w:r w:rsidR="00885488" w:rsidRPr="00B779A9">
        <w:rPr>
          <w:lang w:val="pt-PT"/>
        </w:rPr>
        <w:t xml:space="preserve"> AM </w:t>
      </w:r>
      <w:r w:rsidR="00885488" w:rsidRPr="00BC2E91">
        <w:rPr>
          <w:rStyle w:val="Incipit"/>
          <w:lang w:val="pt-PT"/>
        </w:rPr>
        <w:t>Iesus autem transiens</w:t>
      </w:r>
      <w:r w:rsidR="00885488" w:rsidRPr="00B779A9">
        <w:rPr>
          <w:lang w:val="pt-PT"/>
        </w:rPr>
        <w:t>.</w:t>
      </w:r>
    </w:p>
    <w:p w:rsidR="00885488" w:rsidRPr="00234396" w:rsidRDefault="008B17BF" w:rsidP="00415109">
      <w:pPr>
        <w:rPr>
          <w:lang w:val="es-ES"/>
        </w:rPr>
      </w:pPr>
      <w:r w:rsidRPr="00BC2E91">
        <w:rPr>
          <w:rStyle w:val="Time1"/>
          <w:lang w:val="it-IT"/>
        </w:rPr>
        <w:lastRenderedPageBreak/>
        <w:t>Ad missam</w:t>
      </w:r>
      <w:r w:rsidRPr="00B779A9">
        <w:rPr>
          <w:lang w:val="it-IT"/>
        </w:rPr>
        <w:t xml:space="preserve"> </w:t>
      </w:r>
      <w:r w:rsidR="00885488" w:rsidRPr="00B779A9">
        <w:rPr>
          <w:lang w:val="it-IT"/>
        </w:rPr>
        <w:t xml:space="preserve">IN </w:t>
      </w:r>
      <w:r w:rsidR="00885488" w:rsidRPr="00BC2E91">
        <w:rPr>
          <w:rStyle w:val="Incipit"/>
          <w:lang w:val="it-IT"/>
        </w:rPr>
        <w:t>In deo laudabo</w:t>
      </w:r>
      <w:r w:rsidR="00DD1415">
        <w:rPr>
          <w:lang w:val="it-IT"/>
        </w:rPr>
        <w:t>@</w:t>
      </w:r>
      <w:r w:rsidR="00DD1415" w:rsidRPr="00B779A9">
        <w:rPr>
          <w:lang w:val="it-IT"/>
        </w:rPr>
        <w:t>78.</w:t>
      </w:r>
      <w:r w:rsidR="00885488" w:rsidRPr="00B779A9">
        <w:rPr>
          <w:lang w:val="it-IT"/>
        </w:rPr>
        <w:t xml:space="preserve"> </w:t>
      </w:r>
      <w:r w:rsidR="00885488" w:rsidRPr="00234396">
        <w:rPr>
          <w:lang w:val="it-IT"/>
        </w:rPr>
        <w:t xml:space="preserve">GR </w:t>
      </w:r>
      <w:r w:rsidR="00885488" w:rsidRPr="00234396">
        <w:rPr>
          <w:rStyle w:val="Incipit"/>
          <w:lang w:val="it-IT"/>
        </w:rPr>
        <w:t xml:space="preserve">Deus </w:t>
      </w:r>
      <w:r w:rsidR="00D66EA2" w:rsidRPr="00234396">
        <w:rPr>
          <w:rStyle w:val="Incipit"/>
          <w:lang w:val="it-IT"/>
        </w:rPr>
        <w:t>vita</w:t>
      </w:r>
      <w:r w:rsidR="00885488" w:rsidRPr="00234396">
        <w:rPr>
          <w:rStyle w:val="Incipit"/>
          <w:lang w:val="it-IT"/>
        </w:rPr>
        <w:t>m</w:t>
      </w:r>
      <w:r w:rsidR="00DD1415" w:rsidRPr="00234396">
        <w:rPr>
          <w:lang w:val="it-IT"/>
        </w:rPr>
        <w:t>@79.</w:t>
      </w:r>
      <w:r w:rsidR="00885488" w:rsidRPr="00234396">
        <w:rPr>
          <w:lang w:val="it-IT"/>
        </w:rPr>
        <w:t xml:space="preserve"> TR </w:t>
      </w:r>
      <w:r w:rsidR="00885488" w:rsidRPr="00234396">
        <w:rPr>
          <w:rStyle w:val="Incipit"/>
          <w:lang w:val="it-IT"/>
        </w:rPr>
        <w:t>Domine non secundum</w:t>
      </w:r>
      <w:r w:rsidR="00885488" w:rsidRPr="00234396">
        <w:rPr>
          <w:lang w:val="it-IT"/>
        </w:rPr>
        <w:t xml:space="preserve">. </w:t>
      </w:r>
      <w:r w:rsidR="00885488" w:rsidRPr="00234396">
        <w:rPr>
          <w:lang w:val="es-ES"/>
        </w:rPr>
        <w:t xml:space="preserve">OF </w:t>
      </w:r>
      <w:r w:rsidR="00885488" w:rsidRPr="00234396">
        <w:rPr>
          <w:rStyle w:val="Incipit"/>
          <w:lang w:val="es-ES"/>
        </w:rPr>
        <w:t>Exaudi deus</w:t>
      </w:r>
      <w:r w:rsidR="00DD1415" w:rsidRPr="00234396">
        <w:rPr>
          <w:lang w:val="es-ES"/>
        </w:rPr>
        <w:t>@79.</w:t>
      </w:r>
      <w:r w:rsidR="00885488" w:rsidRPr="00234396">
        <w:rPr>
          <w:lang w:val="es-ES"/>
        </w:rPr>
        <w:t xml:space="preserve"> CO </w:t>
      </w:r>
      <w:r w:rsidR="00885488" w:rsidRPr="00234396">
        <w:rPr>
          <w:rStyle w:val="Incipit"/>
          <w:lang w:val="es-ES"/>
        </w:rPr>
        <w:t xml:space="preserve">Quis dabit ex </w:t>
      </w:r>
      <w:r w:rsidR="00FA3B56" w:rsidRPr="00234396">
        <w:rPr>
          <w:rStyle w:val="Incipit"/>
          <w:lang w:val="es-ES"/>
        </w:rPr>
        <w:t>Sion</w:t>
      </w:r>
      <w:r w:rsidR="00DD1415" w:rsidRPr="00234396">
        <w:rPr>
          <w:lang w:val="es-ES"/>
        </w:rPr>
        <w:t>@80.</w:t>
      </w:r>
    </w:p>
    <w:p w:rsidR="00885488" w:rsidRPr="00234396" w:rsidRDefault="00885488" w:rsidP="00415109">
      <w:pPr>
        <w:pStyle w:val="berschrift1"/>
        <w:rPr>
          <w:lang w:val="es-ES"/>
        </w:rPr>
      </w:pPr>
      <w:r w:rsidRPr="00234396">
        <w:rPr>
          <w:lang w:val="es-ES"/>
        </w:rPr>
        <w:t>FERIA TERTIA</w:t>
      </w:r>
    </w:p>
    <w:p w:rsidR="00885488" w:rsidRPr="00234396" w:rsidRDefault="00BA24A1" w:rsidP="00415109">
      <w:pPr>
        <w:rPr>
          <w:lang w:val="es-ES"/>
        </w:rPr>
      </w:pPr>
      <w:r w:rsidRPr="00234396">
        <w:rPr>
          <w:rStyle w:val="Time1"/>
          <w:lang w:val="es-ES"/>
        </w:rPr>
        <w:t>[</w:t>
      </w:r>
      <w:r w:rsidR="008B17BF" w:rsidRPr="00234396">
        <w:rPr>
          <w:rStyle w:val="Time1"/>
          <w:lang w:val="es-ES"/>
        </w:rPr>
        <w:t>Ad laudes</w:t>
      </w:r>
      <w:r w:rsidRPr="00234396">
        <w:rPr>
          <w:rStyle w:val="Time1"/>
          <w:lang w:val="es-ES"/>
        </w:rPr>
        <w:t>]</w:t>
      </w:r>
      <w:r w:rsidR="00885488" w:rsidRPr="00234396">
        <w:rPr>
          <w:lang w:val="es-ES"/>
        </w:rPr>
        <w:t xml:space="preserve"> AB </w:t>
      </w:r>
      <w:r w:rsidR="00885488" w:rsidRPr="00234396">
        <w:rPr>
          <w:rStyle w:val="Incipit"/>
          <w:lang w:val="es-ES"/>
        </w:rPr>
        <w:t>Ubi duo vel tres congr</w:t>
      </w:r>
      <w:r w:rsidR="002F6971" w:rsidRPr="00234396">
        <w:rPr>
          <w:rStyle w:val="Incipit"/>
          <w:lang w:val="es-ES"/>
        </w:rPr>
        <w:t>$E::</w:t>
      </w:r>
      <w:r w:rsidR="00885488" w:rsidRPr="00234396">
        <w:rPr>
          <w:rStyle w:val="Incipit"/>
          <w:lang w:val="es-ES"/>
        </w:rPr>
        <w:t>eg</w:t>
      </w:r>
      <w:r w:rsidR="002F6971" w:rsidRPr="00234396">
        <w:rPr>
          <w:rStyle w:val="Incipit"/>
          <w:lang w:val="es-ES"/>
        </w:rPr>
        <w:t>$</w:t>
      </w:r>
      <w:r w:rsidR="00885488" w:rsidRPr="00234396">
        <w:rPr>
          <w:rStyle w:val="Incipit"/>
          <w:lang w:val="es-ES"/>
        </w:rPr>
        <w:t>ati fuerint</w:t>
      </w:r>
      <w:r w:rsidR="00885488" w:rsidRPr="00234396">
        <w:rPr>
          <w:lang w:val="es-ES"/>
        </w:rPr>
        <w:t>.</w:t>
      </w:r>
    </w:p>
    <w:p w:rsidR="00885488" w:rsidRPr="00234396" w:rsidRDefault="008B17BF" w:rsidP="00415109">
      <w:pPr>
        <w:rPr>
          <w:lang w:val="it-IT"/>
        </w:rPr>
      </w:pPr>
      <w:r w:rsidRPr="00234396">
        <w:rPr>
          <w:rStyle w:val="Time1"/>
          <w:lang w:val="it-IT"/>
        </w:rPr>
        <w:t>Ad vesperas</w:t>
      </w:r>
      <w:r w:rsidR="00885488" w:rsidRPr="00234396">
        <w:rPr>
          <w:lang w:val="it-IT"/>
        </w:rPr>
        <w:t xml:space="preserve"> AM </w:t>
      </w:r>
      <w:r w:rsidR="00885488" w:rsidRPr="00234396">
        <w:rPr>
          <w:rStyle w:val="Incipit"/>
          <w:lang w:val="it-IT"/>
        </w:rPr>
        <w:t>Non dico tibi Petre</w:t>
      </w:r>
      <w:r w:rsidR="00885488" w:rsidRPr="00234396">
        <w:rPr>
          <w:lang w:val="it-IT"/>
        </w:rPr>
        <w:t>.</w:t>
      </w:r>
    </w:p>
    <w:p w:rsidR="00885488" w:rsidRPr="00234396" w:rsidRDefault="008B17BF" w:rsidP="00415109">
      <w:pPr>
        <w:rPr>
          <w:lang w:val="it-IT"/>
        </w:rPr>
      </w:pPr>
      <w:r w:rsidRPr="00BC2E91">
        <w:rPr>
          <w:rStyle w:val="Time1"/>
          <w:lang w:val="it-IT"/>
        </w:rPr>
        <w:t>Ad missam</w:t>
      </w:r>
      <w:r w:rsidR="00885488" w:rsidRPr="00B779A9">
        <w:rPr>
          <w:lang w:val="it-IT"/>
        </w:rPr>
        <w:t xml:space="preserve"> IN </w:t>
      </w:r>
      <w:r w:rsidR="00885488" w:rsidRPr="00BC2E91">
        <w:rPr>
          <w:rStyle w:val="Incipit"/>
          <w:lang w:val="it-IT"/>
        </w:rPr>
        <w:t>Ego clamavi</w:t>
      </w:r>
      <w:r w:rsidR="00DD1415">
        <w:rPr>
          <w:lang w:val="it-IT"/>
        </w:rPr>
        <w:t>@</w:t>
      </w:r>
      <w:r w:rsidR="00DD1415" w:rsidRPr="00B779A9">
        <w:rPr>
          <w:lang w:val="it-IT"/>
        </w:rPr>
        <w:t>80.</w:t>
      </w:r>
      <w:r w:rsidR="00885488" w:rsidRPr="00B779A9">
        <w:rPr>
          <w:lang w:val="it-IT"/>
        </w:rPr>
        <w:t xml:space="preserve"> </w:t>
      </w:r>
      <w:r w:rsidR="00885488" w:rsidRPr="00234396">
        <w:rPr>
          <w:lang w:val="it-IT"/>
        </w:rPr>
        <w:t xml:space="preserve">GR </w:t>
      </w:r>
      <w:r w:rsidR="00885488" w:rsidRPr="00234396">
        <w:rPr>
          <w:rStyle w:val="Incipit"/>
          <w:lang w:val="it-IT"/>
        </w:rPr>
        <w:t>Ab occultis meis</w:t>
      </w:r>
      <w:r w:rsidR="00DD1415" w:rsidRPr="00234396">
        <w:rPr>
          <w:lang w:val="it-IT"/>
        </w:rPr>
        <w:t>@80.</w:t>
      </w:r>
      <w:r w:rsidR="00885488" w:rsidRPr="00234396">
        <w:rPr>
          <w:lang w:val="it-IT"/>
        </w:rPr>
        <w:t xml:space="preserve"> OF </w:t>
      </w:r>
      <w:r w:rsidR="00821A24" w:rsidRPr="00234396">
        <w:rPr>
          <w:rStyle w:val="Incipit"/>
          <w:lang w:val="it-IT"/>
        </w:rPr>
        <w:t>|</w:t>
      </w:r>
      <w:r w:rsidR="00885488" w:rsidRPr="00234396">
        <w:rPr>
          <w:rStyle w:val="Incipit"/>
          <w:lang w:val="it-IT"/>
        </w:rPr>
        <w:t>Detera</w:t>
      </w:r>
      <w:r w:rsidR="00821A24" w:rsidRPr="00234396">
        <w:rPr>
          <w:rStyle w:val="Incipit"/>
          <w:lang w:val="it-IT"/>
        </w:rPr>
        <w:t>::Dextera|</w:t>
      </w:r>
      <w:r w:rsidR="00885488" w:rsidRPr="00234396">
        <w:rPr>
          <w:rStyle w:val="Incipit"/>
          <w:lang w:val="it-IT"/>
        </w:rPr>
        <w:t xml:space="preserve"> domini</w:t>
      </w:r>
      <w:r w:rsidR="00DD1415" w:rsidRPr="00234396">
        <w:rPr>
          <w:lang w:val="it-IT"/>
        </w:rPr>
        <w:t>@36.</w:t>
      </w:r>
      <w:r w:rsidR="00885488" w:rsidRPr="00234396">
        <w:rPr>
          <w:lang w:val="it-IT"/>
        </w:rPr>
        <w:t xml:space="preserve"> CO </w:t>
      </w:r>
      <w:r w:rsidR="00885488" w:rsidRPr="00234396">
        <w:rPr>
          <w:rStyle w:val="Incipit"/>
          <w:lang w:val="it-IT"/>
        </w:rPr>
        <w:t>Domine quis habitabit</w:t>
      </w:r>
      <w:r w:rsidR="00DD1415" w:rsidRPr="00234396">
        <w:rPr>
          <w:lang w:val="it-IT"/>
        </w:rPr>
        <w:t>@81.</w:t>
      </w:r>
    </w:p>
    <w:p w:rsidR="00885488" w:rsidRPr="00234396" w:rsidRDefault="00885488" w:rsidP="00415109">
      <w:pPr>
        <w:pStyle w:val="berschrift1"/>
        <w:rPr>
          <w:lang w:val="it-IT"/>
        </w:rPr>
      </w:pPr>
      <w:r w:rsidRPr="00234396">
        <w:rPr>
          <w:lang w:val="it-IT"/>
        </w:rPr>
        <w:t>DE SANCTO GREGORI</w:t>
      </w:r>
      <w:r w:rsidR="0070571B" w:rsidRPr="00234396">
        <w:rPr>
          <w:lang w:val="it-IT"/>
        </w:rPr>
        <w:t>O</w:t>
      </w:r>
    </w:p>
    <w:p w:rsidR="00885488" w:rsidRPr="00234396" w:rsidRDefault="00885488" w:rsidP="00415109">
      <w:pPr>
        <w:rPr>
          <w:lang w:val="it-IT"/>
        </w:rPr>
      </w:pPr>
      <w:r w:rsidRPr="00234396">
        <w:rPr>
          <w:lang w:val="it-IT"/>
        </w:rPr>
        <w:t>Binos facimus ut de</w:t>
      </w:r>
      <w:r w:rsidR="002F6971" w:rsidRPr="00234396">
        <w:rPr>
          <w:lang w:val="it-IT"/>
        </w:rPr>
        <w:t xml:space="preserve"> r</w:t>
      </w:r>
      <w:r w:rsidR="00574387" w:rsidRPr="00234396">
        <w:rPr>
          <w:lang w:val="it-IT"/>
        </w:rPr>
        <w:t xml:space="preserve">omano </w:t>
      </w:r>
      <w:r w:rsidRPr="00234396">
        <w:rPr>
          <w:lang w:val="it-IT"/>
        </w:rPr>
        <w:t>pontifice et confessore.</w:t>
      </w:r>
    </w:p>
    <w:p w:rsidR="00885488" w:rsidRPr="00234396" w:rsidRDefault="00265CBB" w:rsidP="00415109">
      <w:pPr>
        <w:rPr>
          <w:lang w:val="it-IT"/>
        </w:rPr>
      </w:pPr>
      <w:r w:rsidRPr="00234396">
        <w:rPr>
          <w:rStyle w:val="Time1"/>
          <w:lang w:val="it-IT"/>
        </w:rPr>
        <w:t>Ad vesperas</w:t>
      </w:r>
      <w:r w:rsidR="00885488" w:rsidRPr="00234396">
        <w:rPr>
          <w:lang w:val="it-IT"/>
        </w:rPr>
        <w:t xml:space="preserve"> super psalmos AN </w:t>
      </w:r>
      <w:r w:rsidR="00885488" w:rsidRPr="00234396">
        <w:rPr>
          <w:rStyle w:val="Incipit"/>
          <w:lang w:val="it-IT"/>
        </w:rPr>
        <w:t>Gregorius</w:t>
      </w:r>
      <w:r w:rsidR="005A362F" w:rsidRPr="00234396">
        <w:rPr>
          <w:i/>
          <w:lang w:val="it-IT"/>
        </w:rPr>
        <w:t xml:space="preserve"> </w:t>
      </w:r>
      <w:r w:rsidR="00885488" w:rsidRPr="00234396">
        <w:rPr>
          <w:rStyle w:val="Incipit"/>
          <w:lang w:val="it-IT"/>
        </w:rPr>
        <w:t>ut</w:t>
      </w:r>
      <w:r w:rsidR="005A362F" w:rsidRPr="00234396">
        <w:rPr>
          <w:i/>
          <w:lang w:val="it-IT"/>
        </w:rPr>
        <w:t xml:space="preserve"> </w:t>
      </w:r>
      <w:r w:rsidR="00885488" w:rsidRPr="00234396">
        <w:rPr>
          <w:rStyle w:val="Incipit"/>
          <w:lang w:val="it-IT"/>
        </w:rPr>
        <w:t>creditur</w:t>
      </w:r>
      <w:r w:rsidR="00885488" w:rsidRPr="00234396">
        <w:rPr>
          <w:lang w:val="it-IT"/>
        </w:rPr>
        <w:t xml:space="preserve">. </w:t>
      </w:r>
      <w:r w:rsidR="0056015A" w:rsidRPr="00234396">
        <w:rPr>
          <w:lang w:val="it-IT"/>
        </w:rPr>
        <w:t>Psalmi omnia Laudate</w:t>
      </w:r>
      <w:r w:rsidR="00885488" w:rsidRPr="00234396">
        <w:rPr>
          <w:lang w:val="it-IT"/>
        </w:rPr>
        <w:t xml:space="preserve">. RP </w:t>
      </w:r>
      <w:r w:rsidR="00885488" w:rsidRPr="00234396">
        <w:rPr>
          <w:rStyle w:val="Incipit"/>
          <w:lang w:val="it-IT"/>
        </w:rPr>
        <w:t>O</w:t>
      </w:r>
      <w:r w:rsidR="005A362F" w:rsidRPr="00234396">
        <w:rPr>
          <w:i/>
          <w:lang w:val="it-IT"/>
        </w:rPr>
        <w:t xml:space="preserve"> </w:t>
      </w:r>
      <w:r w:rsidR="00885488" w:rsidRPr="00234396">
        <w:rPr>
          <w:rStyle w:val="Incipit"/>
          <w:lang w:val="it-IT"/>
        </w:rPr>
        <w:t>pastor</w:t>
      </w:r>
      <w:r w:rsidR="005A362F" w:rsidRPr="00234396">
        <w:rPr>
          <w:i/>
          <w:lang w:val="it-IT"/>
        </w:rPr>
        <w:t xml:space="preserve"> </w:t>
      </w:r>
      <w:r w:rsidR="00885488" w:rsidRPr="00234396">
        <w:rPr>
          <w:rStyle w:val="Incipit"/>
          <w:lang w:val="it-IT"/>
        </w:rPr>
        <w:t>apostolice</w:t>
      </w:r>
      <w:r w:rsidR="00DD1415" w:rsidRPr="00234396">
        <w:rPr>
          <w:lang w:val="it-IT"/>
        </w:rPr>
        <w:t>@120.</w:t>
      </w:r>
      <w:r w:rsidR="00885488" w:rsidRPr="00234396">
        <w:rPr>
          <w:lang w:val="it-IT"/>
        </w:rPr>
        <w:t xml:space="preserve"> </w:t>
      </w:r>
      <w:r w:rsidR="0056015A" w:rsidRPr="00234396">
        <w:rPr>
          <w:lang w:val="it-IT"/>
        </w:rPr>
        <w:t>(194v) HY</w:t>
      </w:r>
      <w:r w:rsidR="00885488" w:rsidRPr="00234396">
        <w:rPr>
          <w:lang w:val="it-IT"/>
        </w:rPr>
        <w:t xml:space="preserve"> </w:t>
      </w:r>
      <w:r w:rsidR="00885488" w:rsidRPr="00234396">
        <w:rPr>
          <w:rStyle w:val="Incipit"/>
          <w:lang w:val="it-IT"/>
        </w:rPr>
        <w:t>Rerum</w:t>
      </w:r>
      <w:r w:rsidR="005A362F" w:rsidRPr="00234396">
        <w:rPr>
          <w:i/>
          <w:lang w:val="it-IT"/>
        </w:rPr>
        <w:t xml:space="preserve"> </w:t>
      </w:r>
      <w:r w:rsidR="00885488" w:rsidRPr="00234396">
        <w:rPr>
          <w:rStyle w:val="Incipit"/>
          <w:lang w:val="it-IT"/>
        </w:rPr>
        <w:t>salus</w:t>
      </w:r>
      <w:r w:rsidR="005A362F" w:rsidRPr="00234396">
        <w:rPr>
          <w:i/>
          <w:lang w:val="it-IT"/>
        </w:rPr>
        <w:t xml:space="preserve"> </w:t>
      </w:r>
      <w:r w:rsidR="00885488" w:rsidRPr="00234396">
        <w:rPr>
          <w:rStyle w:val="Incipit"/>
          <w:lang w:val="it-IT"/>
        </w:rPr>
        <w:t>intermina</w:t>
      </w:r>
      <w:r w:rsidR="00DD1415" w:rsidRPr="00234396">
        <w:rPr>
          <w:lang w:val="it-IT"/>
        </w:rPr>
        <w:t>@191.</w:t>
      </w:r>
      <w:r w:rsidR="00885488" w:rsidRPr="00234396">
        <w:rPr>
          <w:lang w:val="it-IT"/>
        </w:rPr>
        <w:t xml:space="preserve"> VS </w:t>
      </w:r>
      <w:r w:rsidR="00885488" w:rsidRPr="00234396">
        <w:rPr>
          <w:rStyle w:val="Incipit"/>
          <w:lang w:val="it-IT"/>
        </w:rPr>
        <w:t>Gloria</w:t>
      </w:r>
      <w:r w:rsidR="005A362F" w:rsidRPr="00234396">
        <w:rPr>
          <w:i/>
          <w:lang w:val="it-IT"/>
        </w:rPr>
        <w:t xml:space="preserve"> </w:t>
      </w:r>
      <w:r w:rsidR="00885488" w:rsidRPr="00234396">
        <w:rPr>
          <w:rStyle w:val="Incipit"/>
          <w:lang w:val="it-IT"/>
        </w:rPr>
        <w:t>et</w:t>
      </w:r>
      <w:r w:rsidR="005A362F" w:rsidRPr="00234396">
        <w:rPr>
          <w:i/>
          <w:lang w:val="it-IT"/>
        </w:rPr>
        <w:t xml:space="preserve"> </w:t>
      </w:r>
      <w:r w:rsidR="00885488" w:rsidRPr="00234396">
        <w:rPr>
          <w:rStyle w:val="Incipit"/>
          <w:lang w:val="it-IT"/>
        </w:rPr>
        <w:t>honore</w:t>
      </w:r>
      <w:r w:rsidR="00885488" w:rsidRPr="00234396">
        <w:rPr>
          <w:lang w:val="it-IT"/>
        </w:rPr>
        <w:t xml:space="preserve">. AM </w:t>
      </w:r>
      <w:r w:rsidR="00885488" w:rsidRPr="00234396">
        <w:rPr>
          <w:rStyle w:val="Incipit"/>
          <w:lang w:val="it-IT"/>
        </w:rPr>
        <w:t>Gloriosa</w:t>
      </w:r>
      <w:r w:rsidR="005A362F" w:rsidRPr="00234396">
        <w:rPr>
          <w:i/>
          <w:lang w:val="it-IT"/>
        </w:rPr>
        <w:t xml:space="preserve"> </w:t>
      </w:r>
      <w:r w:rsidR="00885488" w:rsidRPr="00234396">
        <w:rPr>
          <w:rStyle w:val="Incipit"/>
          <w:lang w:val="it-IT"/>
        </w:rPr>
        <w:t>sanctissimi</w:t>
      </w:r>
      <w:r w:rsidR="005A362F" w:rsidRPr="00234396">
        <w:rPr>
          <w:i/>
          <w:lang w:val="it-IT"/>
        </w:rPr>
        <w:t xml:space="preserve"> </w:t>
      </w:r>
      <w:r w:rsidR="002F7188" w:rsidRPr="00234396">
        <w:rPr>
          <w:rStyle w:val="Incipit"/>
          <w:lang w:val="it-IT"/>
        </w:rPr>
        <w:t>so</w:t>
      </w:r>
      <w:r w:rsidR="002F6971" w:rsidRPr="00234396">
        <w:rPr>
          <w:rStyle w:val="Incipit"/>
          <w:lang w:val="it-IT"/>
        </w:rPr>
        <w:t>l</w:t>
      </w:r>
      <w:r w:rsidR="002F7188" w:rsidRPr="00234396">
        <w:rPr>
          <w:rStyle w:val="Incipit"/>
          <w:lang w:val="it-IT"/>
        </w:rPr>
        <w:t>lemn</w:t>
      </w:r>
      <w:r w:rsidR="00885488" w:rsidRPr="00234396">
        <w:rPr>
          <w:rStyle w:val="Incipit"/>
          <w:lang w:val="it-IT"/>
        </w:rPr>
        <w:t>ia</w:t>
      </w:r>
      <w:r w:rsidR="00885488" w:rsidRPr="00234396">
        <w:rPr>
          <w:lang w:val="it-IT"/>
        </w:rPr>
        <w:t xml:space="preserve">. </w:t>
      </w:r>
      <w:r w:rsidRPr="00234396">
        <w:rPr>
          <w:lang w:val="it-IT"/>
        </w:rPr>
        <w:t>Suffragium de feria</w:t>
      </w:r>
      <w:r w:rsidR="00116A20" w:rsidRPr="00234396">
        <w:rPr>
          <w:lang w:val="it-IT"/>
        </w:rPr>
        <w:t>.</w:t>
      </w:r>
      <w:r w:rsidR="00885488" w:rsidRPr="00234396">
        <w:rPr>
          <w:lang w:val="it-IT"/>
        </w:rPr>
        <w:t xml:space="preserve"> De beata virgine </w:t>
      </w:r>
      <w:r w:rsidR="00BA24A1" w:rsidRPr="00234396">
        <w:rPr>
          <w:lang w:val="it-IT"/>
        </w:rPr>
        <w:t>[</w:t>
      </w:r>
      <w:r w:rsidR="00885488" w:rsidRPr="00234396">
        <w:rPr>
          <w:lang w:val="it-IT"/>
        </w:rPr>
        <w:t>AC</w:t>
      </w:r>
      <w:r w:rsidR="00BA24A1" w:rsidRPr="00234396">
        <w:rPr>
          <w:lang w:val="it-IT"/>
        </w:rPr>
        <w:t>]</w:t>
      </w:r>
      <w:r w:rsidR="00885488" w:rsidRPr="00234396">
        <w:rPr>
          <w:lang w:val="it-IT"/>
        </w:rPr>
        <w:t xml:space="preserve"> </w:t>
      </w:r>
      <w:r w:rsidR="00885488" w:rsidRPr="00234396">
        <w:rPr>
          <w:rStyle w:val="Incipit"/>
          <w:lang w:val="it-IT"/>
        </w:rPr>
        <w:t>Omnium</w:t>
      </w:r>
      <w:r w:rsidR="005A362F" w:rsidRPr="00234396">
        <w:rPr>
          <w:i/>
          <w:lang w:val="it-IT"/>
        </w:rPr>
        <w:t xml:space="preserve"> </w:t>
      </w:r>
      <w:r w:rsidR="00885488" w:rsidRPr="00234396">
        <w:rPr>
          <w:rStyle w:val="Incipit"/>
          <w:lang w:val="it-IT"/>
        </w:rPr>
        <w:t>rerum</w:t>
      </w:r>
      <w:r w:rsidR="00885488" w:rsidRPr="00234396">
        <w:rPr>
          <w:lang w:val="it-IT"/>
        </w:rPr>
        <w:t xml:space="preserve">. </w:t>
      </w:r>
      <w:r w:rsidR="0056015A" w:rsidRPr="00234396">
        <w:rPr>
          <w:lang w:val="it-IT"/>
        </w:rPr>
        <w:t xml:space="preserve">[BD] </w:t>
      </w:r>
      <w:r w:rsidR="005F6F99" w:rsidRPr="00234396">
        <w:rPr>
          <w:rStyle w:val="Incipit"/>
          <w:lang w:val="it-IT"/>
        </w:rPr>
        <w:t>Benedicamus</w:t>
      </w:r>
      <w:r w:rsidR="0056015A" w:rsidRPr="00234396">
        <w:rPr>
          <w:lang w:val="it-IT"/>
        </w:rPr>
        <w:t xml:space="preserve"> de </w:t>
      </w:r>
      <w:r w:rsidR="00885488" w:rsidRPr="00234396">
        <w:rPr>
          <w:lang w:val="it-IT"/>
        </w:rPr>
        <w:t>confessoribus.</w:t>
      </w:r>
    </w:p>
    <w:p w:rsidR="00885488" w:rsidRPr="00B779A9" w:rsidRDefault="00265CBB" w:rsidP="00415109">
      <w:pPr>
        <w:rPr>
          <w:lang w:val="it-IT"/>
        </w:rPr>
      </w:pPr>
      <w:r w:rsidRPr="00BC2E91">
        <w:rPr>
          <w:rStyle w:val="Time1"/>
          <w:lang w:val="it-IT"/>
        </w:rPr>
        <w:t>Ad completorium</w:t>
      </w:r>
      <w:r w:rsidR="00885488" w:rsidRPr="00B779A9">
        <w:rPr>
          <w:lang w:val="it-IT"/>
        </w:rPr>
        <w:t xml:space="preserve"> HY </w:t>
      </w:r>
      <w:r w:rsidR="00885488" w:rsidRPr="005A362F">
        <w:rPr>
          <w:rStyle w:val="Incipit"/>
          <w:lang w:val="it-IT"/>
        </w:rPr>
        <w:t>Christe</w:t>
      </w:r>
      <w:r w:rsidR="005A362F" w:rsidRPr="00BE7D55">
        <w:rPr>
          <w:i/>
          <w:lang w:val="it-IT"/>
        </w:rPr>
        <w:t xml:space="preserve"> </w:t>
      </w:r>
      <w:r w:rsidR="00885488" w:rsidRPr="005A362F">
        <w:rPr>
          <w:rStyle w:val="Incipit"/>
          <w:lang w:val="it-IT"/>
        </w:rPr>
        <w:t>qui</w:t>
      </w:r>
      <w:r w:rsidR="005A362F" w:rsidRPr="00BE7D55">
        <w:rPr>
          <w:i/>
          <w:lang w:val="it-IT"/>
        </w:rPr>
        <w:t xml:space="preserve"> </w:t>
      </w:r>
      <w:r w:rsidR="00885488" w:rsidRPr="005A362F">
        <w:rPr>
          <w:rStyle w:val="Incipit"/>
          <w:lang w:val="it-IT"/>
        </w:rPr>
        <w:t>lux</w:t>
      </w:r>
      <w:r w:rsidR="00885488" w:rsidRPr="00B779A9">
        <w:rPr>
          <w:lang w:val="it-IT"/>
        </w:rPr>
        <w:t xml:space="preserve">. AD </w:t>
      </w:r>
      <w:r w:rsidR="00885488" w:rsidRPr="005A362F">
        <w:rPr>
          <w:rStyle w:val="Incipit"/>
          <w:lang w:val="it-IT"/>
        </w:rPr>
        <w:t>Vigilate</w:t>
      </w:r>
      <w:r w:rsidR="005A362F" w:rsidRPr="00BE7D55">
        <w:rPr>
          <w:i/>
          <w:lang w:val="it-IT"/>
        </w:rPr>
        <w:t xml:space="preserve"> </w:t>
      </w:r>
      <w:r w:rsidR="00885488" w:rsidRPr="005A362F">
        <w:rPr>
          <w:rStyle w:val="Incipit"/>
          <w:lang w:val="it-IT"/>
        </w:rPr>
        <w:t>omnes</w:t>
      </w:r>
      <w:r w:rsidR="00885488" w:rsidRPr="00B779A9">
        <w:rPr>
          <w:lang w:val="it-IT"/>
        </w:rPr>
        <w:t xml:space="preserve"> ex </w:t>
      </w:r>
      <w:r w:rsidR="00885488" w:rsidRPr="00BC2E91">
        <w:rPr>
          <w:rStyle w:val="Funktion"/>
          <w:lang w:val="it-IT"/>
        </w:rPr>
        <w:t>summo antiphonario</w:t>
      </w:r>
      <w:r w:rsidR="00DD1415">
        <w:rPr>
          <w:lang w:val="it-IT"/>
        </w:rPr>
        <w:t>@</w:t>
      </w:r>
      <w:r w:rsidR="00DD1415" w:rsidRPr="00B779A9">
        <w:rPr>
          <w:lang w:val="it-IT"/>
        </w:rPr>
        <w:t>120.</w:t>
      </w:r>
    </w:p>
    <w:p w:rsidR="00885488" w:rsidRPr="00234396" w:rsidRDefault="00265CBB" w:rsidP="00415109">
      <w:pPr>
        <w:rPr>
          <w:lang w:val="pt-PT"/>
        </w:rPr>
      </w:pPr>
      <w:r w:rsidRPr="00BC2E91">
        <w:rPr>
          <w:rStyle w:val="Time1"/>
          <w:lang w:val="it-IT"/>
        </w:rPr>
        <w:t>Ad matutinum</w:t>
      </w:r>
      <w:r w:rsidR="00885488" w:rsidRPr="00B779A9">
        <w:rPr>
          <w:lang w:val="it-IT"/>
        </w:rPr>
        <w:t xml:space="preserve"> I</w:t>
      </w:r>
      <w:r w:rsidR="0056015A" w:rsidRPr="00B779A9">
        <w:rPr>
          <w:lang w:val="it-IT"/>
        </w:rPr>
        <w:t>N</w:t>
      </w:r>
      <w:r w:rsidR="00885488" w:rsidRPr="00B779A9">
        <w:rPr>
          <w:lang w:val="it-IT"/>
        </w:rPr>
        <w:t xml:space="preserve">V </w:t>
      </w:r>
      <w:r w:rsidR="00885488" w:rsidRPr="00BC2E91">
        <w:rPr>
          <w:rStyle w:val="Incipit"/>
          <w:lang w:val="it-IT"/>
        </w:rPr>
        <w:t>Ad dominum</w:t>
      </w:r>
      <w:r w:rsidR="00890E93" w:rsidRPr="00BC2E91">
        <w:rPr>
          <w:rStyle w:val="Incipit"/>
          <w:lang w:val="it-IT"/>
        </w:rPr>
        <w:t xml:space="preserve"> vi</w:t>
      </w:r>
      <w:r w:rsidR="00885488" w:rsidRPr="00BC2E91">
        <w:rPr>
          <w:rStyle w:val="Incipit"/>
          <w:lang w:val="it-IT"/>
        </w:rPr>
        <w:t>giles</w:t>
      </w:r>
      <w:r w:rsidR="00885488" w:rsidRPr="00B779A9">
        <w:rPr>
          <w:lang w:val="it-IT"/>
        </w:rPr>
        <w:t xml:space="preserve">. </w:t>
      </w:r>
      <w:r w:rsidR="00885488" w:rsidRPr="00234396">
        <w:rPr>
          <w:lang w:val="pt-PT"/>
        </w:rPr>
        <w:t xml:space="preserve">HY </w:t>
      </w:r>
      <w:r w:rsidR="00885488" w:rsidRPr="00234396">
        <w:rPr>
          <w:rStyle w:val="Incipit"/>
          <w:lang w:val="pt-PT"/>
        </w:rPr>
        <w:t>Iste confessor</w:t>
      </w:r>
      <w:r w:rsidR="00885488" w:rsidRPr="00234396">
        <w:rPr>
          <w:lang w:val="pt-PT"/>
        </w:rPr>
        <w:t>.</w:t>
      </w:r>
    </w:p>
    <w:p w:rsidR="00885488" w:rsidRPr="00234396" w:rsidRDefault="00265CBB" w:rsidP="00415109">
      <w:pPr>
        <w:rPr>
          <w:lang w:val="pt-PT"/>
        </w:rPr>
      </w:pPr>
      <w:r w:rsidRPr="00234396">
        <w:rPr>
          <w:rStyle w:val="Time2"/>
          <w:lang w:val="pt-PT"/>
        </w:rPr>
        <w:t>In primo nocturno</w:t>
      </w:r>
      <w:r w:rsidR="00885488" w:rsidRPr="00234396">
        <w:rPr>
          <w:lang w:val="pt-PT"/>
        </w:rPr>
        <w:t xml:space="preserve"> AN </w:t>
      </w:r>
      <w:r w:rsidR="00885488" w:rsidRPr="00234396">
        <w:rPr>
          <w:rStyle w:val="Incipit"/>
          <w:lang w:val="pt-PT"/>
        </w:rPr>
        <w:t>Gregorius ortus Romae</w:t>
      </w:r>
      <w:r w:rsidR="00885488" w:rsidRPr="00234396">
        <w:rPr>
          <w:lang w:val="pt-PT"/>
        </w:rPr>
        <w:t xml:space="preserve"> cum duabus sequentibus. PS </w:t>
      </w:r>
      <w:r w:rsidR="00885488" w:rsidRPr="00234396">
        <w:rPr>
          <w:rStyle w:val="Incipit"/>
          <w:lang w:val="pt-PT"/>
        </w:rPr>
        <w:t xml:space="preserve">Beatus </w:t>
      </w:r>
      <w:r w:rsidR="00C31823" w:rsidRPr="00234396">
        <w:rPr>
          <w:rStyle w:val="Incipit"/>
          <w:lang w:val="pt-PT"/>
        </w:rPr>
        <w:t>vir</w:t>
      </w:r>
      <w:r w:rsidR="00885488" w:rsidRPr="00234396">
        <w:rPr>
          <w:lang w:val="pt-PT"/>
        </w:rPr>
        <w:t xml:space="preserve">. </w:t>
      </w:r>
      <w:r w:rsidR="00BA24A1" w:rsidRPr="00234396">
        <w:rPr>
          <w:lang w:val="pt-PT"/>
        </w:rPr>
        <w:t>[</w:t>
      </w:r>
      <w:r w:rsidR="00885488" w:rsidRPr="00234396">
        <w:rPr>
          <w:lang w:val="pt-PT"/>
        </w:rPr>
        <w:t>PS</w:t>
      </w:r>
      <w:r w:rsidR="00BA24A1" w:rsidRPr="00234396">
        <w:rPr>
          <w:lang w:val="pt-PT"/>
        </w:rPr>
        <w:t>]</w:t>
      </w:r>
      <w:r w:rsidR="00885488" w:rsidRPr="00234396">
        <w:rPr>
          <w:lang w:val="pt-PT"/>
        </w:rPr>
        <w:t xml:space="preserve"> </w:t>
      </w:r>
      <w:r w:rsidR="00885488" w:rsidRPr="00234396">
        <w:rPr>
          <w:rStyle w:val="Incipit"/>
          <w:lang w:val="pt-PT"/>
        </w:rPr>
        <w:t>Quare fremuerunt</w:t>
      </w:r>
      <w:r w:rsidR="00885488" w:rsidRPr="00234396">
        <w:rPr>
          <w:lang w:val="pt-PT"/>
        </w:rPr>
        <w:t xml:space="preserve">. </w:t>
      </w:r>
      <w:r w:rsidR="00BA24A1" w:rsidRPr="00234396">
        <w:rPr>
          <w:lang w:val="pt-PT"/>
        </w:rPr>
        <w:t>[</w:t>
      </w:r>
      <w:r w:rsidR="00885488" w:rsidRPr="00234396">
        <w:rPr>
          <w:lang w:val="pt-PT"/>
        </w:rPr>
        <w:t>PS</w:t>
      </w:r>
      <w:r w:rsidR="00BA24A1" w:rsidRPr="00234396">
        <w:rPr>
          <w:lang w:val="pt-PT"/>
        </w:rPr>
        <w:t>]</w:t>
      </w:r>
      <w:r w:rsidR="00885488" w:rsidRPr="00234396">
        <w:rPr>
          <w:lang w:val="pt-PT"/>
        </w:rPr>
        <w:t xml:space="preserve"> </w:t>
      </w:r>
      <w:r w:rsidR="00885488" w:rsidRPr="00234396">
        <w:rPr>
          <w:rStyle w:val="Incipit"/>
          <w:lang w:val="pt-PT"/>
        </w:rPr>
        <w:t>Domine quid multiplicati</w:t>
      </w:r>
      <w:r w:rsidR="00885488" w:rsidRPr="00234396">
        <w:rPr>
          <w:lang w:val="pt-PT"/>
        </w:rPr>
        <w:t xml:space="preserve">. VS </w:t>
      </w:r>
      <w:r w:rsidR="00885488" w:rsidRPr="00234396">
        <w:rPr>
          <w:rStyle w:val="Incipit"/>
          <w:lang w:val="pt-PT"/>
        </w:rPr>
        <w:t>Gloria et honore</w:t>
      </w:r>
      <w:r w:rsidR="0056015A" w:rsidRPr="00234396">
        <w:rPr>
          <w:lang w:val="pt-PT"/>
        </w:rPr>
        <w:t xml:space="preserve">. </w:t>
      </w:r>
      <w:r w:rsidR="005E51E0" w:rsidRPr="00234396">
        <w:rPr>
          <w:lang w:val="pt-PT"/>
        </w:rPr>
        <w:t>Lectiones ex</w:t>
      </w:r>
      <w:r w:rsidR="002F6971" w:rsidRPr="00234396">
        <w:rPr>
          <w:lang w:val="pt-PT"/>
        </w:rPr>
        <w:t xml:space="preserve"> libro de sanctis circa initium</w:t>
      </w:r>
      <w:r w:rsidR="005E51E0" w:rsidRPr="00234396">
        <w:rPr>
          <w:lang w:val="pt-PT"/>
        </w:rPr>
        <w:t xml:space="preserve"> [</w:t>
      </w:r>
      <w:r w:rsidR="0056015A" w:rsidRPr="00234396">
        <w:rPr>
          <w:lang w:val="pt-PT"/>
        </w:rPr>
        <w:t>LHI</w:t>
      </w:r>
      <w:r w:rsidR="005E51E0" w:rsidRPr="00234396">
        <w:rPr>
          <w:lang w:val="pt-PT"/>
        </w:rPr>
        <w:t>]</w:t>
      </w:r>
      <w:r w:rsidR="00885488" w:rsidRPr="00234396">
        <w:rPr>
          <w:lang w:val="pt-PT"/>
        </w:rPr>
        <w:t xml:space="preserve"> </w:t>
      </w:r>
      <w:r w:rsidR="00885488" w:rsidRPr="00234396">
        <w:rPr>
          <w:rStyle w:val="Incipit"/>
          <w:lang w:val="pt-PT"/>
        </w:rPr>
        <w:t>Gregorius urbe Roma</w:t>
      </w:r>
      <w:r w:rsidR="00885488" w:rsidRPr="00234396">
        <w:rPr>
          <w:lang w:val="pt-PT"/>
        </w:rPr>
        <w:t xml:space="preserve">. RP </w:t>
      </w:r>
      <w:r w:rsidR="00885488" w:rsidRPr="00234396">
        <w:rPr>
          <w:rStyle w:val="Incipit"/>
          <w:lang w:val="pt-PT"/>
        </w:rPr>
        <w:t xml:space="preserve">Fulgebat in </w:t>
      </w:r>
      <w:r w:rsidR="00FA3B56" w:rsidRPr="00234396">
        <w:rPr>
          <w:rStyle w:val="Incipit"/>
          <w:lang w:val="pt-PT"/>
        </w:rPr>
        <w:t>veneran</w:t>
      </w:r>
      <w:r w:rsidR="00885488" w:rsidRPr="00234396">
        <w:rPr>
          <w:rStyle w:val="Incipit"/>
          <w:lang w:val="pt-PT"/>
        </w:rPr>
        <w:t>do</w:t>
      </w:r>
      <w:r w:rsidR="00885488" w:rsidRPr="00234396">
        <w:rPr>
          <w:lang w:val="pt-PT"/>
        </w:rPr>
        <w:t xml:space="preserve">. </w:t>
      </w:r>
      <w:r w:rsidR="00BA24A1" w:rsidRPr="00234396">
        <w:rPr>
          <w:lang w:val="pt-PT"/>
        </w:rPr>
        <w:t>[</w:t>
      </w:r>
      <w:r w:rsidR="00885488" w:rsidRPr="00234396">
        <w:rPr>
          <w:lang w:val="pt-PT"/>
        </w:rPr>
        <w:t>RP</w:t>
      </w:r>
      <w:r w:rsidR="00BA24A1" w:rsidRPr="00234396">
        <w:rPr>
          <w:lang w:val="pt-PT"/>
        </w:rPr>
        <w:t>]</w:t>
      </w:r>
      <w:r w:rsidR="00885488" w:rsidRPr="00234396">
        <w:rPr>
          <w:lang w:val="pt-PT"/>
        </w:rPr>
        <w:t xml:space="preserve"> </w:t>
      </w:r>
      <w:r w:rsidR="00885488" w:rsidRPr="00234396">
        <w:rPr>
          <w:rStyle w:val="Incipit"/>
          <w:lang w:val="pt-PT"/>
        </w:rPr>
        <w:t>Videns Romae</w:t>
      </w:r>
      <w:r w:rsidR="00885488" w:rsidRPr="00234396">
        <w:rPr>
          <w:lang w:val="pt-PT"/>
        </w:rPr>
        <w:t xml:space="preserve">. </w:t>
      </w:r>
      <w:r w:rsidR="00BA24A1" w:rsidRPr="00234396">
        <w:rPr>
          <w:lang w:val="pt-PT"/>
        </w:rPr>
        <w:t>[</w:t>
      </w:r>
      <w:r w:rsidR="00885488" w:rsidRPr="00234396">
        <w:rPr>
          <w:lang w:val="pt-PT"/>
        </w:rPr>
        <w:t>RP</w:t>
      </w:r>
      <w:r w:rsidR="00BA24A1" w:rsidRPr="00234396">
        <w:rPr>
          <w:lang w:val="pt-PT"/>
        </w:rPr>
        <w:t>]</w:t>
      </w:r>
      <w:r w:rsidR="00885488" w:rsidRPr="00234396">
        <w:rPr>
          <w:lang w:val="pt-PT"/>
        </w:rPr>
        <w:t xml:space="preserve"> </w:t>
      </w:r>
      <w:r w:rsidR="00885488" w:rsidRPr="00234396">
        <w:rPr>
          <w:rStyle w:val="Incipit"/>
          <w:lang w:val="pt-PT"/>
        </w:rPr>
        <w:t>Dum oraret</w:t>
      </w:r>
      <w:r w:rsidR="00885488" w:rsidRPr="00234396">
        <w:rPr>
          <w:lang w:val="pt-PT"/>
        </w:rPr>
        <w:t>.</w:t>
      </w:r>
    </w:p>
    <w:p w:rsidR="00885488" w:rsidRPr="00B779A9" w:rsidRDefault="00265CBB" w:rsidP="00415109">
      <w:pPr>
        <w:rPr>
          <w:lang w:val="it-IT"/>
        </w:rPr>
      </w:pPr>
      <w:r w:rsidRPr="00234396">
        <w:rPr>
          <w:rStyle w:val="Time2"/>
          <w:lang w:val="pt-PT"/>
        </w:rPr>
        <w:t>In secundo nocturno</w:t>
      </w:r>
      <w:r w:rsidR="00885488" w:rsidRPr="00234396">
        <w:rPr>
          <w:lang w:val="pt-PT"/>
        </w:rPr>
        <w:t xml:space="preserve"> AN </w:t>
      </w:r>
      <w:r w:rsidR="00885488" w:rsidRPr="00234396">
        <w:rPr>
          <w:rStyle w:val="Incipit"/>
          <w:lang w:val="pt-PT"/>
        </w:rPr>
        <w:t>Gregorius ut creditur</w:t>
      </w:r>
      <w:r w:rsidR="00885488" w:rsidRPr="00234396">
        <w:rPr>
          <w:lang w:val="pt-PT"/>
        </w:rPr>
        <w:t xml:space="preserve"> cum duabus sequentibus. </w:t>
      </w:r>
      <w:r w:rsidR="00D4412E" w:rsidRPr="00363305">
        <w:rPr>
          <w:lang w:val="pt-PT"/>
        </w:rPr>
        <w:t xml:space="preserve">(195r) </w:t>
      </w:r>
      <w:r w:rsidR="002F6971" w:rsidRPr="00363305">
        <w:rPr>
          <w:lang w:val="pt-PT"/>
        </w:rPr>
        <w:t xml:space="preserve">PS </w:t>
      </w:r>
      <w:r w:rsidR="00885488" w:rsidRPr="00BC2E91">
        <w:rPr>
          <w:rStyle w:val="Incipit"/>
          <w:lang w:val="pt-PT"/>
        </w:rPr>
        <w:t>Cum in</w:t>
      </w:r>
      <w:r w:rsidR="00702792" w:rsidRPr="00BC2E91">
        <w:rPr>
          <w:rStyle w:val="Incipit"/>
          <w:lang w:val="pt-PT"/>
        </w:rPr>
        <w:t>voc</w:t>
      </w:r>
      <w:r w:rsidR="00885488" w:rsidRPr="00BC2E91">
        <w:rPr>
          <w:rStyle w:val="Incipit"/>
          <w:lang w:val="pt-PT"/>
        </w:rPr>
        <w:t>arem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Verba mea</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Domine dominus</w:t>
      </w:r>
      <w:r w:rsidR="00885488" w:rsidRPr="00B779A9">
        <w:rPr>
          <w:lang w:val="pt-PT"/>
        </w:rPr>
        <w:t xml:space="preserve">. </w:t>
      </w:r>
      <w:r w:rsidR="00885488" w:rsidRPr="00B779A9">
        <w:rPr>
          <w:lang w:val="it-IT"/>
        </w:rPr>
        <w:t xml:space="preserve">VS </w:t>
      </w:r>
      <w:r w:rsidR="00885488" w:rsidRPr="00BC2E91">
        <w:rPr>
          <w:rStyle w:val="Incipit"/>
          <w:lang w:val="it-IT"/>
        </w:rPr>
        <w:t>Posuisti domine</w:t>
      </w:r>
      <w:r w:rsidR="00885488" w:rsidRPr="00B779A9">
        <w:rPr>
          <w:lang w:val="it-IT"/>
        </w:rPr>
        <w:t xml:space="preserve">. RP </w:t>
      </w:r>
      <w:r w:rsidR="00D125C3" w:rsidRPr="00BC2E91">
        <w:rPr>
          <w:rStyle w:val="Incipit"/>
          <w:lang w:val="it-IT"/>
        </w:rPr>
        <w:t>Propter into</w:t>
      </w:r>
      <w:r w:rsidR="00885488" w:rsidRPr="00BC2E91">
        <w:rPr>
          <w:rStyle w:val="Incipit"/>
          <w:lang w:val="it-IT"/>
        </w:rPr>
        <w:t>lerabiles</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BC2E91">
        <w:rPr>
          <w:rStyle w:val="Incipit"/>
          <w:lang w:val="it-IT"/>
        </w:rPr>
        <w:t>Orante beatissimo</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BC2E91">
        <w:rPr>
          <w:rStyle w:val="Incipit"/>
          <w:lang w:val="it-IT"/>
        </w:rPr>
        <w:t xml:space="preserve">Vere </w:t>
      </w:r>
      <w:r w:rsidR="000F4FB4" w:rsidRPr="00BC2E91">
        <w:rPr>
          <w:rStyle w:val="Incipit"/>
          <w:lang w:val="it-IT"/>
        </w:rPr>
        <w:t>feli</w:t>
      </w:r>
      <w:r w:rsidR="00885488" w:rsidRPr="00BC2E91">
        <w:rPr>
          <w:rStyle w:val="Incipit"/>
          <w:lang w:val="it-IT"/>
        </w:rPr>
        <w:t>cem</w:t>
      </w:r>
      <w:r w:rsidR="00885488" w:rsidRPr="00B779A9">
        <w:rPr>
          <w:lang w:val="it-IT"/>
        </w:rPr>
        <w:t>.</w:t>
      </w:r>
    </w:p>
    <w:p w:rsidR="00885488" w:rsidRPr="00BC2E91" w:rsidRDefault="00265CBB" w:rsidP="00415109">
      <w:pPr>
        <w:rPr>
          <w:lang w:val="pt-PT"/>
        </w:rPr>
      </w:pPr>
      <w:r w:rsidRPr="00BC2E91">
        <w:rPr>
          <w:rStyle w:val="Time2"/>
          <w:lang w:val="it-IT"/>
        </w:rPr>
        <w:t>In tertio nocturno</w:t>
      </w:r>
      <w:r w:rsidR="00885488" w:rsidRPr="00BC2E91">
        <w:rPr>
          <w:lang w:val="it-IT"/>
        </w:rPr>
        <w:t xml:space="preserve"> AN </w:t>
      </w:r>
      <w:r w:rsidR="00574387" w:rsidRPr="00BC2E91">
        <w:rPr>
          <w:rStyle w:val="Incipit"/>
          <w:lang w:val="it-IT"/>
        </w:rPr>
        <w:t>Sex struxit in Si</w:t>
      </w:r>
      <w:r w:rsidR="00885488" w:rsidRPr="00BC2E91">
        <w:rPr>
          <w:rStyle w:val="Incipit"/>
          <w:lang w:val="it-IT"/>
        </w:rPr>
        <w:t xml:space="preserve">cilia </w:t>
      </w:r>
      <w:r w:rsidR="00C31823" w:rsidRPr="00BC2E91">
        <w:rPr>
          <w:rStyle w:val="Incipit"/>
          <w:lang w:val="it-IT"/>
        </w:rPr>
        <w:t>vir</w:t>
      </w:r>
      <w:r w:rsidR="00885488" w:rsidRPr="00BC2E91">
        <w:rPr>
          <w:rStyle w:val="Incipit"/>
          <w:lang w:val="it-IT"/>
        </w:rPr>
        <w:t xml:space="preserve"> clarus monasteria</w:t>
      </w:r>
      <w:r w:rsidR="00885488" w:rsidRPr="00BC2E91">
        <w:rPr>
          <w:lang w:val="it-IT"/>
        </w:rPr>
        <w:t xml:space="preserve"> cum duabus sequentibus. PS </w:t>
      </w:r>
      <w:r w:rsidR="00885488" w:rsidRPr="00BC2E91">
        <w:rPr>
          <w:rStyle w:val="Incipit"/>
          <w:lang w:val="it-IT"/>
        </w:rPr>
        <w:t>Domine quis habitabit</w:t>
      </w:r>
      <w:r w:rsidR="00885488" w:rsidRPr="00BC2E91">
        <w:rPr>
          <w:lang w:val="it-IT"/>
        </w:rPr>
        <w:t xml:space="preserve">. </w:t>
      </w:r>
      <w:r w:rsidR="00BA24A1" w:rsidRPr="00BC2E91">
        <w:rPr>
          <w:lang w:val="it-IT"/>
        </w:rPr>
        <w:t>[</w:t>
      </w:r>
      <w:r w:rsidR="00885488" w:rsidRPr="00BC2E91">
        <w:rPr>
          <w:lang w:val="it-IT"/>
        </w:rPr>
        <w:t>PS</w:t>
      </w:r>
      <w:r w:rsidR="00BA24A1" w:rsidRPr="00BC2E91">
        <w:rPr>
          <w:lang w:val="it-IT"/>
        </w:rPr>
        <w:t>]</w:t>
      </w:r>
      <w:r w:rsidR="00885488" w:rsidRPr="00BC2E91">
        <w:rPr>
          <w:lang w:val="it-IT"/>
        </w:rPr>
        <w:t xml:space="preserve"> </w:t>
      </w:r>
      <w:r w:rsidR="00885488" w:rsidRPr="00BC2E91">
        <w:rPr>
          <w:rStyle w:val="Incipit"/>
          <w:lang w:val="it-IT"/>
        </w:rPr>
        <w:t xml:space="preserve">Domine in </w:t>
      </w:r>
      <w:r w:rsidR="00C31823" w:rsidRPr="00BC2E91">
        <w:rPr>
          <w:rStyle w:val="Incipit"/>
          <w:lang w:val="it-IT"/>
        </w:rPr>
        <w:t>vir</w:t>
      </w:r>
      <w:r w:rsidR="00885488" w:rsidRPr="00BC2E91">
        <w:rPr>
          <w:rStyle w:val="Incipit"/>
          <w:lang w:val="it-IT"/>
        </w:rPr>
        <w:t>tute</w:t>
      </w:r>
      <w:r w:rsidR="00885488" w:rsidRPr="00BC2E91">
        <w:rPr>
          <w:lang w:val="it-IT"/>
        </w:rPr>
        <w:t xml:space="preserve">. </w:t>
      </w:r>
      <w:r w:rsidR="00BA24A1" w:rsidRPr="00BC2E91">
        <w:rPr>
          <w:lang w:val="it-IT"/>
        </w:rPr>
        <w:t>[</w:t>
      </w:r>
      <w:r w:rsidR="00885488" w:rsidRPr="00BC2E91">
        <w:rPr>
          <w:lang w:val="it-IT"/>
        </w:rPr>
        <w:t>PS</w:t>
      </w:r>
      <w:r w:rsidR="00BA24A1" w:rsidRPr="00BC2E91">
        <w:rPr>
          <w:lang w:val="it-IT"/>
        </w:rPr>
        <w:t>]</w:t>
      </w:r>
      <w:r w:rsidR="00885488" w:rsidRPr="00BC2E91">
        <w:rPr>
          <w:lang w:val="it-IT"/>
        </w:rPr>
        <w:t xml:space="preserve"> </w:t>
      </w:r>
      <w:r w:rsidR="00885488" w:rsidRPr="00BC2E91">
        <w:rPr>
          <w:rStyle w:val="Incipit"/>
          <w:lang w:val="it-IT"/>
        </w:rPr>
        <w:t>Domini est terra</w:t>
      </w:r>
      <w:r w:rsidR="00885488" w:rsidRPr="00BC2E91">
        <w:rPr>
          <w:lang w:val="it-IT"/>
        </w:rPr>
        <w:t xml:space="preserve">. VS </w:t>
      </w:r>
      <w:r w:rsidR="00885488" w:rsidRPr="00BC2E91">
        <w:rPr>
          <w:rStyle w:val="Incipit"/>
          <w:lang w:val="it-IT"/>
        </w:rPr>
        <w:t>Magna est gloria</w:t>
      </w:r>
      <w:r w:rsidR="00885488" w:rsidRPr="00BC2E91">
        <w:rPr>
          <w:lang w:val="it-IT"/>
        </w:rPr>
        <w:t xml:space="preserve">. EV </w:t>
      </w:r>
      <w:r w:rsidR="00885488" w:rsidRPr="00BC2E91">
        <w:rPr>
          <w:rStyle w:val="Incipit"/>
          <w:lang w:val="it-IT"/>
        </w:rPr>
        <w:t xml:space="preserve">Vigilate quia </w:t>
      </w:r>
      <w:r w:rsidR="00885488" w:rsidRPr="00BC2E91">
        <w:rPr>
          <w:rStyle w:val="Incipit"/>
          <w:lang w:val="it-IT"/>
        </w:rPr>
        <w:lastRenderedPageBreak/>
        <w:t>nescitis</w:t>
      </w:r>
      <w:r w:rsidR="00885488" w:rsidRPr="00BC2E91">
        <w:rPr>
          <w:lang w:val="it-IT"/>
        </w:rPr>
        <w:t xml:space="preserve"> </w:t>
      </w:r>
      <w:r w:rsidR="008D35E3" w:rsidRPr="00BC2E91">
        <w:rPr>
          <w:lang w:val="it-IT"/>
        </w:rPr>
        <w:t>quaere</w:t>
      </w:r>
      <w:r w:rsidR="00885488" w:rsidRPr="00BC2E91">
        <w:rPr>
          <w:lang w:val="it-IT"/>
        </w:rPr>
        <w:t xml:space="preserve"> de confessoribus in </w:t>
      </w:r>
      <w:r w:rsidR="009772E9" w:rsidRPr="00BC2E91">
        <w:rPr>
          <w:lang w:val="it-IT"/>
        </w:rPr>
        <w:t>commu</w:t>
      </w:r>
      <w:r w:rsidR="00885488" w:rsidRPr="00BC2E91">
        <w:rPr>
          <w:lang w:val="it-IT"/>
        </w:rPr>
        <w:t xml:space="preserve">ni. RP </w:t>
      </w:r>
      <w:r w:rsidR="00885488" w:rsidRPr="00BC2E91">
        <w:rPr>
          <w:rStyle w:val="Incipit"/>
          <w:lang w:val="it-IT"/>
        </w:rPr>
        <w:t>Sanctus papa</w:t>
      </w:r>
      <w:r w:rsidR="00885488" w:rsidRPr="00BC2E91">
        <w:rPr>
          <w:lang w:val="it-IT"/>
        </w:rPr>
        <w:t xml:space="preserve">. </w:t>
      </w:r>
      <w:r w:rsidR="00BA24A1" w:rsidRPr="00BC2E91">
        <w:rPr>
          <w:lang w:val="pt-PT"/>
        </w:rPr>
        <w:t>[</w:t>
      </w:r>
      <w:r w:rsidR="00885488" w:rsidRPr="00BC2E91">
        <w:rPr>
          <w:lang w:val="pt-PT"/>
        </w:rPr>
        <w:t>RP</w:t>
      </w:r>
      <w:r w:rsidR="00BA24A1" w:rsidRPr="00BC2E91">
        <w:rPr>
          <w:lang w:val="pt-PT"/>
        </w:rPr>
        <w:t>]</w:t>
      </w:r>
      <w:r w:rsidR="00885488" w:rsidRPr="00BC2E91">
        <w:rPr>
          <w:lang w:val="pt-PT"/>
        </w:rPr>
        <w:t xml:space="preserve"> </w:t>
      </w:r>
      <w:r w:rsidR="00885488" w:rsidRPr="00BC2E91">
        <w:rPr>
          <w:rStyle w:val="Incipit"/>
          <w:lang w:val="pt-PT"/>
        </w:rPr>
        <w:t>Hodie praeclarissimus</w:t>
      </w:r>
      <w:r w:rsidR="00885488" w:rsidRPr="00BC2E91">
        <w:rPr>
          <w:lang w:val="pt-PT"/>
        </w:rPr>
        <w:t xml:space="preserve">. </w:t>
      </w:r>
      <w:r w:rsidR="00BA24A1" w:rsidRPr="00BC2E91">
        <w:rPr>
          <w:lang w:val="pt-PT"/>
        </w:rPr>
        <w:t>[</w:t>
      </w:r>
      <w:r w:rsidR="00885488" w:rsidRPr="00BC2E91">
        <w:rPr>
          <w:lang w:val="pt-PT"/>
        </w:rPr>
        <w:t>RP</w:t>
      </w:r>
      <w:r w:rsidR="00BA24A1" w:rsidRPr="00BC2E91">
        <w:rPr>
          <w:lang w:val="pt-PT"/>
        </w:rPr>
        <w:t>]</w:t>
      </w:r>
      <w:r w:rsidR="00885488" w:rsidRPr="00BC2E91">
        <w:rPr>
          <w:lang w:val="pt-PT"/>
        </w:rPr>
        <w:t xml:space="preserve"> </w:t>
      </w:r>
      <w:r w:rsidR="00885488" w:rsidRPr="00BC2E91">
        <w:rPr>
          <w:rStyle w:val="Incipit"/>
          <w:lang w:val="pt-PT"/>
        </w:rPr>
        <w:t>O pastor apostolice</w:t>
      </w:r>
      <w:r w:rsidR="00885488" w:rsidRPr="00BC2E91">
        <w:rPr>
          <w:lang w:val="pt-PT"/>
        </w:rPr>
        <w:t xml:space="preserve">. </w:t>
      </w:r>
      <w:r w:rsidR="00792C8D" w:rsidRPr="00BC2E91">
        <w:rPr>
          <w:lang w:val="pt-PT"/>
        </w:rPr>
        <w:t xml:space="preserve">[TD] </w:t>
      </w:r>
      <w:r w:rsidR="00792C8D" w:rsidRPr="00BC2E91">
        <w:rPr>
          <w:rStyle w:val="Incipit"/>
          <w:lang w:val="pt-PT"/>
        </w:rPr>
        <w:t>Te deum</w:t>
      </w:r>
      <w:r w:rsidR="00792C8D" w:rsidRPr="00BC2E91">
        <w:rPr>
          <w:lang w:val="pt-PT"/>
        </w:rPr>
        <w:t xml:space="preserve"> </w:t>
      </w:r>
      <w:r w:rsidR="00885488" w:rsidRPr="00BC2E91">
        <w:rPr>
          <w:lang w:val="pt-PT"/>
        </w:rPr>
        <w:t>non dicitur.</w:t>
      </w:r>
    </w:p>
    <w:p w:rsidR="00885488" w:rsidRPr="00BC2E91" w:rsidRDefault="00265CBB" w:rsidP="00415109">
      <w:pPr>
        <w:rPr>
          <w:lang w:val="pt-PT"/>
        </w:rPr>
      </w:pPr>
      <w:r w:rsidRPr="00BC2E91">
        <w:rPr>
          <w:rStyle w:val="Time1"/>
          <w:lang w:val="pt-PT"/>
        </w:rPr>
        <w:t>Ad laudes</w:t>
      </w:r>
      <w:r w:rsidR="00885488" w:rsidRPr="00BC2E91">
        <w:rPr>
          <w:lang w:val="pt-PT"/>
        </w:rPr>
        <w:t xml:space="preserve"> AN </w:t>
      </w:r>
      <w:r w:rsidR="00885488" w:rsidRPr="00BC2E91">
        <w:rPr>
          <w:rStyle w:val="Incipit"/>
          <w:lang w:val="pt-PT"/>
        </w:rPr>
        <w:t>Gregorius</w:t>
      </w:r>
      <w:r w:rsidR="005A362F" w:rsidRPr="00BC2E91">
        <w:rPr>
          <w:i/>
          <w:lang w:val="pt-PT"/>
        </w:rPr>
        <w:t xml:space="preserve"> </w:t>
      </w:r>
      <w:r w:rsidR="00885488" w:rsidRPr="00BC2E91">
        <w:rPr>
          <w:rStyle w:val="Incipit"/>
          <w:lang w:val="pt-PT"/>
        </w:rPr>
        <w:t>vigiliis</w:t>
      </w:r>
      <w:r w:rsidR="005A362F" w:rsidRPr="00BC2E91">
        <w:rPr>
          <w:i/>
          <w:lang w:val="pt-PT"/>
        </w:rPr>
        <w:t xml:space="preserve"> </w:t>
      </w:r>
      <w:r w:rsidR="00885488" w:rsidRPr="00BC2E91">
        <w:rPr>
          <w:rStyle w:val="Incipit"/>
          <w:lang w:val="pt-PT"/>
        </w:rPr>
        <w:t>confectus</w:t>
      </w:r>
      <w:r w:rsidR="00885488" w:rsidRPr="00BC2E91">
        <w:rPr>
          <w:lang w:val="pt-PT"/>
        </w:rPr>
        <w:t xml:space="preserve"> cum reliquis. HY </w:t>
      </w:r>
      <w:r w:rsidR="00885488" w:rsidRPr="00BC2E91">
        <w:rPr>
          <w:rStyle w:val="Incipit"/>
          <w:lang w:val="pt-PT"/>
        </w:rPr>
        <w:t>Iesu</w:t>
      </w:r>
      <w:r w:rsidR="005A362F" w:rsidRPr="00BC2E91">
        <w:rPr>
          <w:i/>
          <w:lang w:val="pt-PT"/>
        </w:rPr>
        <w:t xml:space="preserve"> </w:t>
      </w:r>
      <w:r w:rsidR="00885488" w:rsidRPr="00BC2E91">
        <w:rPr>
          <w:rStyle w:val="Incipit"/>
          <w:lang w:val="pt-PT"/>
        </w:rPr>
        <w:t>redemptor</w:t>
      </w:r>
      <w:r w:rsidR="00885488" w:rsidRPr="00BC2E91">
        <w:rPr>
          <w:lang w:val="pt-PT"/>
        </w:rPr>
        <w:t xml:space="preserve">. VS </w:t>
      </w:r>
      <w:r w:rsidR="00885488" w:rsidRPr="00BC2E91">
        <w:rPr>
          <w:rStyle w:val="Incipit"/>
          <w:lang w:val="pt-PT"/>
        </w:rPr>
        <w:t>Iustus</w:t>
      </w:r>
      <w:r w:rsidR="005A362F" w:rsidRPr="00BC2E91">
        <w:rPr>
          <w:i/>
          <w:lang w:val="pt-PT"/>
        </w:rPr>
        <w:t xml:space="preserve"> </w:t>
      </w:r>
      <w:r w:rsidR="00885488" w:rsidRPr="00BC2E91">
        <w:rPr>
          <w:rStyle w:val="Incipit"/>
          <w:lang w:val="pt-PT"/>
        </w:rPr>
        <w:t>ut</w:t>
      </w:r>
      <w:r w:rsidR="005A362F" w:rsidRPr="00BC2E91">
        <w:rPr>
          <w:i/>
          <w:lang w:val="pt-PT"/>
        </w:rPr>
        <w:t xml:space="preserve"> </w:t>
      </w:r>
      <w:r w:rsidR="00885488" w:rsidRPr="00BC2E91">
        <w:rPr>
          <w:rStyle w:val="Incipit"/>
          <w:lang w:val="pt-PT"/>
        </w:rPr>
        <w:t>palma</w:t>
      </w:r>
      <w:r w:rsidR="00885488" w:rsidRPr="00BC2E91">
        <w:rPr>
          <w:lang w:val="pt-PT"/>
        </w:rPr>
        <w:t xml:space="preserve">. AB </w:t>
      </w:r>
      <w:r w:rsidR="00885488" w:rsidRPr="00BC2E91">
        <w:rPr>
          <w:rStyle w:val="Incipit"/>
          <w:lang w:val="pt-PT"/>
        </w:rPr>
        <w:t>Christi</w:t>
      </w:r>
      <w:r w:rsidR="005A362F" w:rsidRPr="00BC2E91">
        <w:rPr>
          <w:i/>
          <w:lang w:val="pt-PT"/>
        </w:rPr>
        <w:t xml:space="preserve"> </w:t>
      </w:r>
      <w:r w:rsidR="00885488" w:rsidRPr="00BC2E91">
        <w:rPr>
          <w:rStyle w:val="Incipit"/>
          <w:lang w:val="pt-PT"/>
        </w:rPr>
        <w:t>fidelis</w:t>
      </w:r>
      <w:r w:rsidR="005A362F" w:rsidRPr="00BC2E91">
        <w:rPr>
          <w:i/>
          <w:lang w:val="pt-PT"/>
        </w:rPr>
        <w:t xml:space="preserve"> </w:t>
      </w:r>
      <w:r w:rsidR="00885488" w:rsidRPr="00BC2E91">
        <w:rPr>
          <w:rStyle w:val="Incipit"/>
          <w:lang w:val="pt-PT"/>
        </w:rPr>
        <w:t>famulus</w:t>
      </w:r>
      <w:r w:rsidR="00885488" w:rsidRPr="00BC2E91">
        <w:rPr>
          <w:lang w:val="pt-PT"/>
        </w:rPr>
        <w:t xml:space="preserve">. Suffragium de feria quod tunc est. </w:t>
      </w:r>
      <w:r w:rsidR="00197FD1" w:rsidRPr="00BC2E91">
        <w:rPr>
          <w:lang w:val="pt-PT"/>
        </w:rPr>
        <w:t xml:space="preserve">%D::B% </w:t>
      </w:r>
      <w:r w:rsidR="00885488" w:rsidRPr="00BC2E91">
        <w:rPr>
          <w:lang w:val="pt-PT"/>
        </w:rPr>
        <w:t xml:space="preserve">De beata virgine </w:t>
      </w:r>
      <w:r w:rsidR="00BA24A1" w:rsidRPr="00BC2E91">
        <w:rPr>
          <w:lang w:val="pt-PT"/>
        </w:rPr>
        <w:t>[</w:t>
      </w:r>
      <w:r w:rsidR="00885488" w:rsidRPr="00BC2E91">
        <w:rPr>
          <w:lang w:val="pt-PT"/>
        </w:rPr>
        <w:t>AC</w:t>
      </w:r>
      <w:r w:rsidR="00BA24A1" w:rsidRPr="00BC2E91">
        <w:rPr>
          <w:lang w:val="pt-PT"/>
        </w:rPr>
        <w:t>]</w:t>
      </w:r>
      <w:r w:rsidR="00885488" w:rsidRPr="00BC2E91">
        <w:rPr>
          <w:lang w:val="pt-PT"/>
        </w:rPr>
        <w:t xml:space="preserve"> </w:t>
      </w:r>
      <w:r w:rsidR="00885488" w:rsidRPr="00BC2E91">
        <w:rPr>
          <w:rStyle w:val="Incipit"/>
          <w:lang w:val="pt-PT"/>
        </w:rPr>
        <w:t>Tota</w:t>
      </w:r>
      <w:r w:rsidR="005A362F" w:rsidRPr="00BC2E91">
        <w:rPr>
          <w:i/>
          <w:lang w:val="pt-PT"/>
        </w:rPr>
        <w:t xml:space="preserve"> </w:t>
      </w:r>
      <w:r w:rsidR="00885488" w:rsidRPr="00BC2E91">
        <w:rPr>
          <w:rStyle w:val="Incipit"/>
          <w:lang w:val="pt-PT"/>
        </w:rPr>
        <w:t>pulchra</w:t>
      </w:r>
      <w:r w:rsidR="005A362F" w:rsidRPr="00BC2E91">
        <w:rPr>
          <w:i/>
          <w:lang w:val="pt-PT"/>
        </w:rPr>
        <w:t xml:space="preserve"> </w:t>
      </w:r>
      <w:r w:rsidR="00885488" w:rsidRPr="00BC2E91">
        <w:rPr>
          <w:rStyle w:val="Incipit"/>
          <w:lang w:val="pt-PT"/>
        </w:rPr>
        <w:t>es</w:t>
      </w:r>
      <w:r w:rsidR="00885488" w:rsidRPr="00BC2E91">
        <w:rPr>
          <w:lang w:val="pt-PT"/>
        </w:rPr>
        <w:t xml:space="preserve">. </w:t>
      </w:r>
      <w:r w:rsidR="0056015A" w:rsidRPr="00BC2E91">
        <w:rPr>
          <w:lang w:val="pt-PT"/>
        </w:rPr>
        <w:t xml:space="preserve">[BD] </w:t>
      </w:r>
      <w:r w:rsidR="005F6F99" w:rsidRPr="00BC2E91">
        <w:rPr>
          <w:rStyle w:val="Incipit"/>
          <w:lang w:val="pt-PT"/>
        </w:rPr>
        <w:t>Benedicamus</w:t>
      </w:r>
      <w:r w:rsidR="0056015A" w:rsidRPr="00BC2E91">
        <w:rPr>
          <w:lang w:val="pt-PT"/>
        </w:rPr>
        <w:t xml:space="preserve"> de </w:t>
      </w:r>
      <w:r w:rsidR="00885488" w:rsidRPr="00BC2E91">
        <w:rPr>
          <w:lang w:val="pt-PT"/>
        </w:rPr>
        <w:t xml:space="preserve">confessoribus. </w:t>
      </w:r>
    </w:p>
    <w:p w:rsidR="00197FD1" w:rsidRPr="00BC2E91" w:rsidRDefault="00265CBB" w:rsidP="00415109">
      <w:pPr>
        <w:rPr>
          <w:lang w:val="pt-PT"/>
        </w:rPr>
      </w:pPr>
      <w:r w:rsidRPr="00BC2E91">
        <w:rPr>
          <w:rStyle w:val="Time1"/>
          <w:lang w:val="pt-PT"/>
        </w:rPr>
        <w:t>Ad horas</w:t>
      </w:r>
      <w:r w:rsidR="00885488" w:rsidRPr="00BC2E91">
        <w:rPr>
          <w:lang w:val="pt-PT"/>
        </w:rPr>
        <w:t xml:space="preserve"> dicantur laudes.</w:t>
      </w:r>
      <w:r w:rsidR="0056015A" w:rsidRPr="00BC2E91">
        <w:rPr>
          <w:lang w:val="pt-PT"/>
        </w:rPr>
        <w:t xml:space="preserve"> </w:t>
      </w:r>
    </w:p>
    <w:p w:rsidR="00885488" w:rsidRPr="00234396" w:rsidRDefault="0056015A" w:rsidP="00415109">
      <w:pPr>
        <w:rPr>
          <w:lang w:val="en-US"/>
        </w:rPr>
      </w:pPr>
      <w:r w:rsidRPr="00BC2E91">
        <w:rPr>
          <w:lang w:val="pt-PT"/>
        </w:rPr>
        <w:t>(195v)</w:t>
      </w:r>
      <w:r w:rsidR="00197FD1" w:rsidRPr="00BC2E91">
        <w:rPr>
          <w:lang w:val="pt-PT"/>
        </w:rPr>
        <w:t xml:space="preserve"> </w:t>
      </w:r>
      <w:r w:rsidR="00265CBB" w:rsidRPr="00BC2E91">
        <w:rPr>
          <w:rStyle w:val="Time1"/>
          <w:lang w:val="pt-PT"/>
        </w:rPr>
        <w:t>Ad officium</w:t>
      </w:r>
      <w:r w:rsidR="00885488" w:rsidRPr="00BC2E91">
        <w:rPr>
          <w:lang w:val="pt-PT"/>
        </w:rPr>
        <w:t xml:space="preserve"> IN </w:t>
      </w:r>
      <w:r w:rsidR="00885488" w:rsidRPr="00BC2E91">
        <w:rPr>
          <w:rStyle w:val="Incipit"/>
          <w:lang w:val="pt-PT"/>
        </w:rPr>
        <w:t>Sacerdotes dei benedicite</w:t>
      </w:r>
      <w:r w:rsidR="00DD1415">
        <w:rPr>
          <w:lang w:val="pt-PT"/>
        </w:rPr>
        <w:t>@</w:t>
      </w:r>
      <w:r w:rsidR="00DD1415" w:rsidRPr="00BC2E91">
        <w:rPr>
          <w:lang w:val="pt-PT"/>
        </w:rPr>
        <w:t>45.</w:t>
      </w:r>
      <w:r w:rsidR="00885488" w:rsidRPr="00BC2E91">
        <w:rPr>
          <w:lang w:val="pt-PT"/>
        </w:rPr>
        <w:t xml:space="preserve"> </w:t>
      </w:r>
      <w:r w:rsidRPr="00B779A9">
        <w:rPr>
          <w:lang w:val="fr-FR"/>
        </w:rPr>
        <w:t xml:space="preserve">[KY] </w:t>
      </w:r>
      <w:r w:rsidRPr="00BC2E91">
        <w:rPr>
          <w:rStyle w:val="Incipit"/>
          <w:lang w:val="fr-FR"/>
        </w:rPr>
        <w:t>Kyrie</w:t>
      </w:r>
      <w:r w:rsidRPr="00B779A9">
        <w:rPr>
          <w:lang w:val="fr-FR"/>
        </w:rPr>
        <w:t xml:space="preserve"> et [SA] </w:t>
      </w:r>
      <w:r w:rsidRPr="00BC2E91">
        <w:rPr>
          <w:rStyle w:val="Incipit"/>
          <w:lang w:val="fr-FR"/>
        </w:rPr>
        <w:t>Sanctus</w:t>
      </w:r>
      <w:r w:rsidRPr="00B779A9">
        <w:rPr>
          <w:lang w:val="fr-FR"/>
        </w:rPr>
        <w:t xml:space="preserve"> de</w:t>
      </w:r>
      <w:r w:rsidR="00885488" w:rsidRPr="00B779A9">
        <w:rPr>
          <w:lang w:val="fr-FR"/>
        </w:rPr>
        <w:t xml:space="preserve"> confessoribus. </w:t>
      </w:r>
      <w:r w:rsidR="00885488" w:rsidRPr="00234396">
        <w:rPr>
          <w:lang w:val="en-US"/>
        </w:rPr>
        <w:t xml:space="preserve">GR </w:t>
      </w:r>
      <w:r w:rsidR="00885488" w:rsidRPr="00234396">
        <w:rPr>
          <w:rStyle w:val="Incipit"/>
          <w:lang w:val="en-US"/>
        </w:rPr>
        <w:t>Iuravit dominus</w:t>
      </w:r>
      <w:r w:rsidR="00DD1415" w:rsidRPr="00234396">
        <w:rPr>
          <w:lang w:val="en-US"/>
        </w:rPr>
        <w:t>@28.</w:t>
      </w:r>
      <w:r w:rsidR="00885488" w:rsidRPr="00234396">
        <w:rPr>
          <w:lang w:val="en-US"/>
        </w:rPr>
        <w:t xml:space="preserve"> TR </w:t>
      </w:r>
      <w:r w:rsidR="00885488" w:rsidRPr="00234396">
        <w:rPr>
          <w:rStyle w:val="Incipit"/>
          <w:lang w:val="en-US"/>
        </w:rPr>
        <w:t xml:space="preserve">Beatus </w:t>
      </w:r>
      <w:r w:rsidR="00C31823" w:rsidRPr="00234396">
        <w:rPr>
          <w:rStyle w:val="Incipit"/>
          <w:lang w:val="en-US"/>
        </w:rPr>
        <w:t>vir</w:t>
      </w:r>
      <w:r w:rsidR="00DD1415" w:rsidRPr="00234396">
        <w:rPr>
          <w:lang w:val="en-US"/>
        </w:rPr>
        <w:t>@46.</w:t>
      </w:r>
      <w:r w:rsidR="00885488" w:rsidRPr="00234396">
        <w:rPr>
          <w:lang w:val="en-US"/>
        </w:rPr>
        <w:t xml:space="preserve"> OF </w:t>
      </w:r>
      <w:r w:rsidR="00885488" w:rsidRPr="00234396">
        <w:rPr>
          <w:rStyle w:val="Incipit"/>
          <w:lang w:val="en-US"/>
        </w:rPr>
        <w:t>Veritas mea</w:t>
      </w:r>
      <w:r w:rsidR="00DD1415" w:rsidRPr="00234396">
        <w:rPr>
          <w:lang w:val="en-US"/>
        </w:rPr>
        <w:t>@31.</w:t>
      </w:r>
      <w:r w:rsidR="00885488" w:rsidRPr="00234396">
        <w:rPr>
          <w:lang w:val="en-US"/>
        </w:rPr>
        <w:t xml:space="preserve"> CO </w:t>
      </w:r>
      <w:r w:rsidR="00885488" w:rsidRPr="00234396">
        <w:rPr>
          <w:rStyle w:val="Incipit"/>
          <w:lang w:val="en-US"/>
        </w:rPr>
        <w:t>Fidelis ser</w:t>
      </w:r>
      <w:r w:rsidR="00382E22" w:rsidRPr="00234396">
        <w:rPr>
          <w:rStyle w:val="Incipit"/>
          <w:lang w:val="en-US"/>
        </w:rPr>
        <w:t>vu</w:t>
      </w:r>
      <w:r w:rsidR="00885488" w:rsidRPr="00234396">
        <w:rPr>
          <w:rStyle w:val="Incipit"/>
          <w:lang w:val="en-US"/>
        </w:rPr>
        <w:t>s</w:t>
      </w:r>
      <w:r w:rsidR="00DD1415" w:rsidRPr="00234396">
        <w:rPr>
          <w:lang w:val="en-US"/>
        </w:rPr>
        <w:t>@46.</w:t>
      </w:r>
    </w:p>
    <w:p w:rsidR="00885488" w:rsidRPr="00B779A9" w:rsidRDefault="00265CBB" w:rsidP="00415109">
      <w:pPr>
        <w:rPr>
          <w:lang w:val="pt-PT"/>
        </w:rPr>
      </w:pPr>
      <w:r w:rsidRPr="00BC2E91">
        <w:rPr>
          <w:rStyle w:val="Time1"/>
          <w:lang w:val="pt-PT"/>
        </w:rPr>
        <w:t>Ad secundas vesperas</w:t>
      </w:r>
      <w:r w:rsidR="00885488" w:rsidRPr="00B779A9">
        <w:rPr>
          <w:lang w:val="pt-PT"/>
        </w:rPr>
        <w:t xml:space="preserve"> AN </w:t>
      </w:r>
      <w:r w:rsidR="00885488" w:rsidRPr="00BC2E91">
        <w:rPr>
          <w:rStyle w:val="Incipit"/>
          <w:lang w:val="pt-PT"/>
        </w:rPr>
        <w:t>Gregorius vigiliis</w:t>
      </w:r>
      <w:r w:rsidR="00885488" w:rsidRPr="00B779A9">
        <w:rPr>
          <w:lang w:val="pt-PT"/>
        </w:rPr>
        <w:t xml:space="preserve"> cum reliquis. </w:t>
      </w:r>
      <w:r w:rsidR="00885488" w:rsidRPr="00B779A9">
        <w:rPr>
          <w:lang w:val="fr-FR"/>
        </w:rPr>
        <w:t xml:space="preserve">PS </w:t>
      </w:r>
      <w:r w:rsidR="00885488" w:rsidRPr="00BC2E91">
        <w:rPr>
          <w:rStyle w:val="Incipit"/>
          <w:lang w:val="fr-FR"/>
        </w:rPr>
        <w:t>Dixit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Confitebor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 xml:space="preserve">Beatus </w:t>
      </w:r>
      <w:r w:rsidR="00C31823" w:rsidRPr="00BC2E91">
        <w:rPr>
          <w:rStyle w:val="Incipit"/>
          <w:lang w:val="fr-FR"/>
        </w:rPr>
        <w:t>vir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De profundis</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Memento</w:t>
      </w:r>
      <w:r w:rsidR="0056015A" w:rsidRPr="00B779A9">
        <w:rPr>
          <w:lang w:val="fr-FR"/>
        </w:rPr>
        <w:t>. HV</w:t>
      </w:r>
      <w:r w:rsidR="00885488" w:rsidRPr="00B779A9">
        <w:rPr>
          <w:lang w:val="fr-FR"/>
        </w:rPr>
        <w:t xml:space="preserve"> </w:t>
      </w:r>
      <w:r w:rsidR="00885488" w:rsidRPr="00BC2E91">
        <w:rPr>
          <w:rStyle w:val="Incipit"/>
          <w:lang w:val="fr-FR"/>
        </w:rPr>
        <w:t>Mox fulsit ut topazius</w:t>
      </w:r>
      <w:r w:rsidR="00885488" w:rsidRPr="00B779A9">
        <w:rPr>
          <w:lang w:val="fr-FR"/>
        </w:rPr>
        <w:t xml:space="preserve"> ex hesterno hymno. </w:t>
      </w:r>
      <w:r w:rsidR="00885488" w:rsidRPr="00B779A9">
        <w:rPr>
          <w:lang w:val="pt-PT"/>
        </w:rPr>
        <w:t xml:space="preserve">VS </w:t>
      </w:r>
      <w:r w:rsidR="00885488" w:rsidRPr="00BC2E91">
        <w:rPr>
          <w:rStyle w:val="Incipit"/>
          <w:lang w:val="pt-PT"/>
        </w:rPr>
        <w:t>Iustus ut palma</w:t>
      </w:r>
      <w:r w:rsidR="00885488" w:rsidRPr="00B779A9">
        <w:rPr>
          <w:lang w:val="pt-PT"/>
        </w:rPr>
        <w:t xml:space="preserve">. AM </w:t>
      </w:r>
      <w:r w:rsidR="00885488" w:rsidRPr="00BC2E91">
        <w:rPr>
          <w:rStyle w:val="Incipit"/>
          <w:lang w:val="pt-PT"/>
        </w:rPr>
        <w:t>O Gregori dulcissimum sancti spiritus organum</w:t>
      </w:r>
      <w:r w:rsidR="00885488" w:rsidRPr="00B779A9">
        <w:rPr>
          <w:lang w:val="pt-PT"/>
        </w:rPr>
        <w:t xml:space="preserve">. Suffragium de feria quod tunc est.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BC2E91">
        <w:rPr>
          <w:rStyle w:val="Incipit"/>
          <w:lang w:val="pt-PT"/>
        </w:rPr>
        <w:t>Maria virgo</w:t>
      </w:r>
      <w:r w:rsidR="00885488" w:rsidRPr="00B779A9">
        <w:rPr>
          <w:lang w:val="pt-PT"/>
        </w:rPr>
        <w:t xml:space="preserve">. </w:t>
      </w:r>
      <w:r w:rsidR="0056015A" w:rsidRPr="00B779A9">
        <w:rPr>
          <w:lang w:val="pt-PT"/>
        </w:rPr>
        <w:t xml:space="preserve">[BD] </w:t>
      </w:r>
      <w:r w:rsidR="005F6F99" w:rsidRPr="00BC2E91">
        <w:rPr>
          <w:rStyle w:val="Incipit"/>
          <w:lang w:val="pt-PT"/>
        </w:rPr>
        <w:t>Benedicamus</w:t>
      </w:r>
      <w:r w:rsidR="0056015A" w:rsidRPr="00B779A9">
        <w:rPr>
          <w:lang w:val="pt-PT"/>
        </w:rPr>
        <w:t xml:space="preserve"> de </w:t>
      </w:r>
      <w:r w:rsidR="00885488" w:rsidRPr="00B779A9">
        <w:rPr>
          <w:lang w:val="pt-PT"/>
        </w:rPr>
        <w:t>confessoribus.</w:t>
      </w:r>
    </w:p>
    <w:p w:rsidR="00885488" w:rsidRPr="00B779A9" w:rsidRDefault="00265CBB" w:rsidP="00415109">
      <w:pPr>
        <w:rPr>
          <w:lang w:val="pt-PT"/>
        </w:rPr>
      </w:pPr>
      <w:r w:rsidRPr="00BC2E91">
        <w:rPr>
          <w:rStyle w:val="Time1"/>
          <w:lang w:val="pt-PT"/>
        </w:rPr>
        <w:t>Ad completorium</w:t>
      </w:r>
      <w:r w:rsidR="00A5343E">
        <w:rPr>
          <w:lang w:val="pt-PT"/>
        </w:rPr>
        <w:t>@</w:t>
      </w:r>
      <w:r w:rsidR="00197FD1">
        <w:rPr>
          <w:lang w:val="pt-PT"/>
        </w:rPr>
        <w:t>$</w:t>
      </w:r>
      <w:r w:rsidR="00913211">
        <w:rPr>
          <w:lang w:val="pt-PT"/>
        </w:rPr>
        <w:t>E</w:t>
      </w:r>
      <w:r w:rsidR="00197FD1">
        <w:rPr>
          <w:lang w:val="pt-PT"/>
        </w:rPr>
        <w:t>::</w:t>
      </w:r>
      <w:r w:rsidR="00885488" w:rsidRPr="00B779A9">
        <w:rPr>
          <w:lang w:val="pt-PT"/>
        </w:rPr>
        <w:t>omnia</w:t>
      </w:r>
      <w:r w:rsidR="00197FD1">
        <w:rPr>
          <w:lang w:val="pt-PT"/>
        </w:rPr>
        <w:t>$</w:t>
      </w:r>
      <w:r w:rsidR="00885488" w:rsidRPr="00B779A9">
        <w:rPr>
          <w:lang w:val="pt-PT"/>
        </w:rPr>
        <w:t xml:space="preserve"> ut in primis vesperis ad completorium.</w:t>
      </w:r>
    </w:p>
    <w:p w:rsidR="00885488" w:rsidRPr="00234396" w:rsidRDefault="00885488" w:rsidP="00415109">
      <w:pPr>
        <w:pStyle w:val="berschrift1"/>
        <w:rPr>
          <w:lang w:val="pt-PT"/>
        </w:rPr>
      </w:pPr>
      <w:r w:rsidRPr="00234396">
        <w:rPr>
          <w:lang w:val="pt-PT"/>
        </w:rPr>
        <w:t>FERIA QUARTA</w:t>
      </w:r>
    </w:p>
    <w:p w:rsidR="00885488" w:rsidRPr="00234396" w:rsidRDefault="00BA24A1" w:rsidP="00415109">
      <w:pPr>
        <w:rPr>
          <w:lang w:val="pt-PT"/>
        </w:rPr>
      </w:pPr>
      <w:r w:rsidRPr="00234396">
        <w:rPr>
          <w:rStyle w:val="Time1"/>
          <w:lang w:val="pt-PT"/>
        </w:rPr>
        <w:t>[</w:t>
      </w:r>
      <w:r w:rsidR="00265CBB" w:rsidRPr="00234396">
        <w:rPr>
          <w:rStyle w:val="Time1"/>
          <w:lang w:val="pt-PT"/>
        </w:rPr>
        <w:t>Ad laudes</w:t>
      </w:r>
      <w:r w:rsidRPr="00234396">
        <w:rPr>
          <w:rStyle w:val="Time1"/>
          <w:lang w:val="pt-PT"/>
        </w:rPr>
        <w:t>]</w:t>
      </w:r>
      <w:r w:rsidR="00885488" w:rsidRPr="00234396">
        <w:rPr>
          <w:lang w:val="pt-PT"/>
        </w:rPr>
        <w:t xml:space="preserve"> AB </w:t>
      </w:r>
      <w:r w:rsidR="00885488" w:rsidRPr="00234396">
        <w:rPr>
          <w:rStyle w:val="Incipit"/>
          <w:lang w:val="pt-PT"/>
        </w:rPr>
        <w:t>Audite et intelligite</w:t>
      </w:r>
      <w:r w:rsidR="00885488" w:rsidRPr="00234396">
        <w:rPr>
          <w:lang w:val="pt-PT"/>
        </w:rPr>
        <w:t>.</w:t>
      </w:r>
    </w:p>
    <w:p w:rsidR="00885488" w:rsidRPr="00234396" w:rsidRDefault="00265CBB" w:rsidP="00415109">
      <w:pPr>
        <w:rPr>
          <w:lang w:val="pt-PT"/>
        </w:rPr>
      </w:pPr>
      <w:r w:rsidRPr="00234396">
        <w:rPr>
          <w:rStyle w:val="Time1"/>
          <w:lang w:val="pt-PT"/>
        </w:rPr>
        <w:t>Ad vesperas</w:t>
      </w:r>
      <w:r w:rsidR="00885488" w:rsidRPr="00234396">
        <w:rPr>
          <w:lang w:val="pt-PT"/>
        </w:rPr>
        <w:t xml:space="preserve"> AM </w:t>
      </w:r>
      <w:r w:rsidR="00885488" w:rsidRPr="00234396">
        <w:rPr>
          <w:rStyle w:val="Incipit"/>
          <w:lang w:val="pt-PT"/>
        </w:rPr>
        <w:t>Non lotis manibus</w:t>
      </w:r>
      <w:r w:rsidR="00885488" w:rsidRPr="00234396">
        <w:rPr>
          <w:lang w:val="pt-PT"/>
        </w:rPr>
        <w:t>.</w:t>
      </w:r>
    </w:p>
    <w:p w:rsidR="00885488" w:rsidRPr="00234396" w:rsidRDefault="00265CBB" w:rsidP="00415109">
      <w:pPr>
        <w:rPr>
          <w:lang w:val="en-US"/>
        </w:rPr>
      </w:pPr>
      <w:r w:rsidRPr="00234396">
        <w:rPr>
          <w:rStyle w:val="Time1"/>
          <w:lang w:val="pt-PT"/>
        </w:rPr>
        <w:t>Ad missam</w:t>
      </w:r>
      <w:r w:rsidR="00885488" w:rsidRPr="00234396">
        <w:rPr>
          <w:lang w:val="pt-PT"/>
        </w:rPr>
        <w:t xml:space="preserve"> IN </w:t>
      </w:r>
      <w:r w:rsidR="00885488" w:rsidRPr="00234396">
        <w:rPr>
          <w:rStyle w:val="Incipit"/>
          <w:lang w:val="pt-PT"/>
        </w:rPr>
        <w:t>Ego autem in domino</w:t>
      </w:r>
      <w:r w:rsidR="00DD1415" w:rsidRPr="00234396">
        <w:rPr>
          <w:lang w:val="pt-PT"/>
        </w:rPr>
        <w:t>@81.</w:t>
      </w:r>
      <w:r w:rsidR="00885488" w:rsidRPr="00234396">
        <w:rPr>
          <w:lang w:val="pt-PT"/>
        </w:rPr>
        <w:t xml:space="preserve"> </w:t>
      </w:r>
      <w:r w:rsidR="00885488" w:rsidRPr="00234396">
        <w:rPr>
          <w:lang w:val="en-US"/>
        </w:rPr>
        <w:t xml:space="preserve">GR </w:t>
      </w:r>
      <w:r w:rsidR="00885488" w:rsidRPr="00234396">
        <w:rPr>
          <w:rStyle w:val="Incipit"/>
          <w:lang w:val="en-US"/>
        </w:rPr>
        <w:t>Miserere mihi</w:t>
      </w:r>
      <w:r w:rsidR="00DD1415" w:rsidRPr="00234396">
        <w:rPr>
          <w:lang w:val="en-US"/>
        </w:rPr>
        <w:t>@68.</w:t>
      </w:r>
      <w:r w:rsidR="00885488" w:rsidRPr="00234396">
        <w:rPr>
          <w:lang w:val="en-US"/>
        </w:rPr>
        <w:t xml:space="preserve"> OF </w:t>
      </w:r>
      <w:r w:rsidR="00885488" w:rsidRPr="00234396">
        <w:rPr>
          <w:rStyle w:val="Incipit"/>
          <w:lang w:val="en-US"/>
        </w:rPr>
        <w:t>Domine fac mecum</w:t>
      </w:r>
      <w:r w:rsidR="00DD1415" w:rsidRPr="00234396">
        <w:rPr>
          <w:lang w:val="en-US"/>
        </w:rPr>
        <w:t>@81.</w:t>
      </w:r>
      <w:r w:rsidR="00885488" w:rsidRPr="00234396">
        <w:rPr>
          <w:lang w:val="en-US"/>
        </w:rPr>
        <w:t xml:space="preserve"> CO </w:t>
      </w:r>
      <w:r w:rsidR="00885488" w:rsidRPr="00234396">
        <w:rPr>
          <w:rStyle w:val="Incipit"/>
          <w:lang w:val="en-US"/>
        </w:rPr>
        <w:t>Notas mihi fecisti</w:t>
      </w:r>
      <w:r w:rsidR="00DD1415" w:rsidRPr="00234396">
        <w:rPr>
          <w:lang w:val="en-US"/>
        </w:rPr>
        <w:t>@81.</w:t>
      </w:r>
    </w:p>
    <w:p w:rsidR="00885488" w:rsidRPr="00234396" w:rsidRDefault="00197FD1" w:rsidP="00415109">
      <w:pPr>
        <w:pStyle w:val="berschrift1"/>
        <w:rPr>
          <w:lang w:val="pt-PT"/>
        </w:rPr>
      </w:pPr>
      <w:r w:rsidRPr="00234396">
        <w:rPr>
          <w:lang w:val="pt-PT"/>
        </w:rPr>
        <w:t xml:space="preserve">(196r) </w:t>
      </w:r>
      <w:r w:rsidR="00885488" w:rsidRPr="00234396">
        <w:rPr>
          <w:lang w:val="pt-PT"/>
        </w:rPr>
        <w:t xml:space="preserve">FERIA QUINTA </w:t>
      </w:r>
    </w:p>
    <w:p w:rsidR="00885488" w:rsidRPr="00234396" w:rsidRDefault="00265CBB" w:rsidP="00415109">
      <w:pPr>
        <w:rPr>
          <w:lang w:val="pt-PT"/>
        </w:rPr>
      </w:pPr>
      <w:r w:rsidRPr="00234396">
        <w:rPr>
          <w:rStyle w:val="Time1"/>
          <w:lang w:val="pt-PT"/>
        </w:rPr>
        <w:t>[Ad laudes]</w:t>
      </w:r>
      <w:r w:rsidR="00885488" w:rsidRPr="00234396">
        <w:rPr>
          <w:lang w:val="pt-PT"/>
        </w:rPr>
        <w:t xml:space="preserve"> AB </w:t>
      </w:r>
      <w:r w:rsidR="00885488" w:rsidRPr="00234396">
        <w:rPr>
          <w:rStyle w:val="Incipit"/>
          <w:lang w:val="pt-PT"/>
        </w:rPr>
        <w:t>Dum sol autem occidisset</w:t>
      </w:r>
      <w:r w:rsidR="00885488" w:rsidRPr="00234396">
        <w:rPr>
          <w:lang w:val="pt-PT"/>
        </w:rPr>
        <w:t>.</w:t>
      </w:r>
    </w:p>
    <w:p w:rsidR="00885488" w:rsidRDefault="00265CBB" w:rsidP="00415109">
      <w:pPr>
        <w:rPr>
          <w:lang w:val="en-US"/>
        </w:rPr>
      </w:pPr>
      <w:r w:rsidRPr="00BC2E91">
        <w:rPr>
          <w:rStyle w:val="Time1"/>
          <w:lang w:val="en-US"/>
        </w:rPr>
        <w:t>Ad vesperas</w:t>
      </w:r>
      <w:r w:rsidR="00885488">
        <w:rPr>
          <w:lang w:val="en-US"/>
        </w:rPr>
        <w:t xml:space="preserve"> AM </w:t>
      </w:r>
      <w:r w:rsidR="00885488" w:rsidRPr="00BC2E91">
        <w:rPr>
          <w:rStyle w:val="Incipit"/>
          <w:lang w:val="en-US"/>
        </w:rPr>
        <w:t>Detinebant turbae Iesum</w:t>
      </w:r>
      <w:r w:rsidR="00885488">
        <w:rPr>
          <w:lang w:val="en-US"/>
        </w:rPr>
        <w:t>.</w:t>
      </w:r>
    </w:p>
    <w:p w:rsidR="00885488" w:rsidRPr="00234396" w:rsidRDefault="00D47955" w:rsidP="00415109">
      <w:pPr>
        <w:rPr>
          <w:lang w:val="en-US"/>
        </w:rPr>
      </w:pPr>
      <w:r w:rsidRPr="00BC2E91">
        <w:rPr>
          <w:rStyle w:val="Time1"/>
          <w:lang w:val="en-US"/>
        </w:rPr>
        <w:t>Ad missam</w:t>
      </w:r>
      <w:r w:rsidR="00885488">
        <w:rPr>
          <w:lang w:val="en-US"/>
        </w:rPr>
        <w:t xml:space="preserve"> IN </w:t>
      </w:r>
      <w:r w:rsidR="00885488" w:rsidRPr="00BC2E91">
        <w:rPr>
          <w:rStyle w:val="Incipit"/>
          <w:lang w:val="en-US"/>
        </w:rPr>
        <w:t>Salus populi</w:t>
      </w:r>
      <w:r w:rsidR="00DD1415">
        <w:rPr>
          <w:lang w:val="en-US"/>
        </w:rPr>
        <w:t>@82.</w:t>
      </w:r>
      <w:r w:rsidR="00885488">
        <w:rPr>
          <w:lang w:val="en-US"/>
        </w:rPr>
        <w:t xml:space="preserve"> </w:t>
      </w:r>
      <w:r w:rsidR="00885488" w:rsidRPr="00234396">
        <w:rPr>
          <w:lang w:val="en-US"/>
        </w:rPr>
        <w:t xml:space="preserve">GR </w:t>
      </w:r>
      <w:r w:rsidR="00885488" w:rsidRPr="00234396">
        <w:rPr>
          <w:rStyle w:val="Incipit"/>
          <w:lang w:val="en-US"/>
        </w:rPr>
        <w:t>Oculi omnium</w:t>
      </w:r>
      <w:r w:rsidR="00DD1415" w:rsidRPr="00234396">
        <w:rPr>
          <w:lang w:val="en-US"/>
        </w:rPr>
        <w:t>@82.</w:t>
      </w:r>
      <w:r w:rsidR="00885488" w:rsidRPr="00234396">
        <w:rPr>
          <w:lang w:val="en-US"/>
        </w:rPr>
        <w:t xml:space="preserve"> OF </w:t>
      </w:r>
      <w:r w:rsidR="00885488" w:rsidRPr="00234396">
        <w:rPr>
          <w:rStyle w:val="Incipit"/>
          <w:lang w:val="en-US"/>
        </w:rPr>
        <w:t>Si ambulavero</w:t>
      </w:r>
      <w:r w:rsidR="00DD1415" w:rsidRPr="00234396">
        <w:rPr>
          <w:lang w:val="en-US"/>
        </w:rPr>
        <w:t>@82.</w:t>
      </w:r>
      <w:r w:rsidR="00885488" w:rsidRPr="00234396">
        <w:rPr>
          <w:lang w:val="en-US"/>
        </w:rPr>
        <w:t xml:space="preserve"> CO </w:t>
      </w:r>
      <w:r w:rsidR="00885488" w:rsidRPr="00234396">
        <w:rPr>
          <w:rStyle w:val="Incipit"/>
          <w:lang w:val="en-US"/>
        </w:rPr>
        <w:t>Tu mandasti</w:t>
      </w:r>
      <w:r w:rsidR="00DD1415" w:rsidRPr="00234396">
        <w:rPr>
          <w:lang w:val="en-US"/>
        </w:rPr>
        <w:t>@83.</w:t>
      </w:r>
    </w:p>
    <w:p w:rsidR="00885488" w:rsidRPr="00BC2E91" w:rsidRDefault="00885488" w:rsidP="00415109">
      <w:pPr>
        <w:pStyle w:val="berschrift1"/>
        <w:rPr>
          <w:lang w:val="pt-PT"/>
        </w:rPr>
      </w:pPr>
      <w:r w:rsidRPr="00BC2E91">
        <w:rPr>
          <w:lang w:val="pt-PT"/>
        </w:rPr>
        <w:lastRenderedPageBreak/>
        <w:t xml:space="preserve">FERIA SEXTA </w:t>
      </w:r>
    </w:p>
    <w:p w:rsidR="00885488" w:rsidRPr="00B779A9" w:rsidRDefault="00265CBB" w:rsidP="00415109">
      <w:pPr>
        <w:rPr>
          <w:lang w:val="pt-PT"/>
        </w:rPr>
      </w:pPr>
      <w:r w:rsidRPr="00BC2E91">
        <w:rPr>
          <w:rStyle w:val="Time1"/>
          <w:lang w:val="pt-PT"/>
        </w:rPr>
        <w:t>[Ad laudes]</w:t>
      </w:r>
      <w:r w:rsidR="00885488" w:rsidRPr="00B779A9">
        <w:rPr>
          <w:lang w:val="pt-PT"/>
        </w:rPr>
        <w:t xml:space="preserve"> AB </w:t>
      </w:r>
      <w:r w:rsidR="00821A24" w:rsidRPr="00BC2E91">
        <w:rPr>
          <w:rStyle w:val="Incipit"/>
          <w:lang w:val="pt-PT"/>
        </w:rPr>
        <w:t>|</w:t>
      </w:r>
      <w:r w:rsidR="00885488" w:rsidRPr="00BC2E91">
        <w:rPr>
          <w:rStyle w:val="Incipit"/>
          <w:lang w:val="pt-PT"/>
        </w:rPr>
        <w:t>Aquam</w:t>
      </w:r>
      <w:r w:rsidR="00821A24" w:rsidRPr="00BC2E91">
        <w:rPr>
          <w:rStyle w:val="Incipit"/>
          <w:lang w:val="pt-PT"/>
        </w:rPr>
        <w:t>::Aqua|</w:t>
      </w:r>
      <w:r w:rsidR="002115AE" w:rsidRPr="00BC2E91">
        <w:rPr>
          <w:rStyle w:val="Incipit"/>
          <w:lang w:val="pt-PT"/>
        </w:rPr>
        <w:t xml:space="preserve"> </w:t>
      </w:r>
      <w:r w:rsidR="00885488" w:rsidRPr="00BC2E91">
        <w:rPr>
          <w:rStyle w:val="Incipit"/>
          <w:lang w:val="pt-PT"/>
        </w:rPr>
        <w:t xml:space="preserve">quam </w:t>
      </w:r>
      <w:r w:rsidR="00197FD1" w:rsidRPr="00BC2E91">
        <w:rPr>
          <w:rStyle w:val="Incipit"/>
          <w:lang w:val="pt-PT"/>
        </w:rPr>
        <w:t>$E::</w:t>
      </w:r>
      <w:r w:rsidR="00885488" w:rsidRPr="00BC2E91">
        <w:rPr>
          <w:rStyle w:val="Incipit"/>
          <w:lang w:val="pt-PT"/>
        </w:rPr>
        <w:t>ego</w:t>
      </w:r>
      <w:r w:rsidR="00197FD1" w:rsidRPr="00BC2E91">
        <w:rPr>
          <w:rStyle w:val="Incipit"/>
          <w:lang w:val="pt-PT"/>
        </w:rPr>
        <w:t>$</w:t>
      </w:r>
      <w:r w:rsidR="00885488" w:rsidRPr="00BC2E91">
        <w:rPr>
          <w:rStyle w:val="Incipit"/>
          <w:lang w:val="pt-PT"/>
        </w:rPr>
        <w:t xml:space="preserve"> dedero</w:t>
      </w:r>
      <w:r w:rsidR="00885488" w:rsidRPr="00B779A9">
        <w:rPr>
          <w:lang w:val="pt-PT"/>
        </w:rPr>
        <w:t>.</w:t>
      </w:r>
    </w:p>
    <w:p w:rsidR="00885488" w:rsidRPr="00B779A9" w:rsidRDefault="00D47955" w:rsidP="00415109">
      <w:pPr>
        <w:rPr>
          <w:lang w:val="nb-NO"/>
        </w:rPr>
      </w:pPr>
      <w:r w:rsidRPr="00BC2E91">
        <w:rPr>
          <w:rStyle w:val="Time1"/>
          <w:lang w:val="nb-NO"/>
        </w:rPr>
        <w:t>Ad primam</w:t>
      </w:r>
      <w:r w:rsidR="00885488" w:rsidRPr="00B779A9">
        <w:rPr>
          <w:lang w:val="nb-NO"/>
        </w:rPr>
        <w:t xml:space="preserve"> AN </w:t>
      </w:r>
      <w:r w:rsidR="00885488" w:rsidRPr="00BC2E91">
        <w:rPr>
          <w:rStyle w:val="Incipit"/>
          <w:lang w:val="nb-NO"/>
        </w:rPr>
        <w:t xml:space="preserve">Domine ut </w:t>
      </w:r>
      <w:r w:rsidR="00DD6B06" w:rsidRPr="00BC2E91">
        <w:rPr>
          <w:rStyle w:val="Incipit"/>
          <w:lang w:val="nb-NO"/>
        </w:rPr>
        <w:t>vide</w:t>
      </w:r>
      <w:r w:rsidR="00885488" w:rsidRPr="00BC2E91">
        <w:rPr>
          <w:rStyle w:val="Incipit"/>
          <w:lang w:val="nb-NO"/>
        </w:rPr>
        <w:t>o propheta</w:t>
      </w:r>
      <w:r w:rsidR="00885488" w:rsidRPr="00B779A9">
        <w:rPr>
          <w:lang w:val="nb-NO"/>
        </w:rPr>
        <w:t>.</w:t>
      </w:r>
    </w:p>
    <w:p w:rsidR="00885488" w:rsidRDefault="00D47955" w:rsidP="00415109">
      <w:pPr>
        <w:rPr>
          <w:lang w:val="en-US"/>
        </w:rPr>
      </w:pPr>
      <w:r w:rsidRPr="00BC2E91">
        <w:rPr>
          <w:rStyle w:val="Time1"/>
          <w:lang w:val="en-US"/>
        </w:rPr>
        <w:t>Ad tertiam</w:t>
      </w:r>
      <w:r w:rsidR="00885488">
        <w:rPr>
          <w:lang w:val="en-US"/>
        </w:rPr>
        <w:t xml:space="preserve"> AN </w:t>
      </w:r>
      <w:r w:rsidR="00885488" w:rsidRPr="00BC2E91">
        <w:rPr>
          <w:rStyle w:val="Incipit"/>
          <w:lang w:val="en-US"/>
        </w:rPr>
        <w:t>Veri adoratores adorabunt</w:t>
      </w:r>
      <w:r w:rsidR="00885488">
        <w:rPr>
          <w:lang w:val="en-US"/>
        </w:rPr>
        <w:t>.</w:t>
      </w:r>
    </w:p>
    <w:p w:rsidR="00885488" w:rsidRDefault="00D47955" w:rsidP="00415109">
      <w:pPr>
        <w:rPr>
          <w:lang w:val="en-US"/>
        </w:rPr>
      </w:pPr>
      <w:r w:rsidRPr="00BC2E91">
        <w:rPr>
          <w:rStyle w:val="Time1"/>
          <w:lang w:val="en-US"/>
        </w:rPr>
        <w:t>Ad vesperas</w:t>
      </w:r>
      <w:r w:rsidR="00885488">
        <w:rPr>
          <w:lang w:val="en-US"/>
        </w:rPr>
        <w:t xml:space="preserve"> AM </w:t>
      </w:r>
      <w:r w:rsidR="00885488" w:rsidRPr="00BC2E91">
        <w:rPr>
          <w:rStyle w:val="Incipit"/>
          <w:lang w:val="en-US"/>
        </w:rPr>
        <w:t>Meus cibus est ut faciam</w:t>
      </w:r>
      <w:r w:rsidR="00885488">
        <w:rPr>
          <w:lang w:val="en-US"/>
        </w:rPr>
        <w:t>.</w:t>
      </w:r>
    </w:p>
    <w:p w:rsidR="00885488" w:rsidRPr="00234396" w:rsidRDefault="00D47955" w:rsidP="00415109">
      <w:pPr>
        <w:rPr>
          <w:lang w:val="fr-FR"/>
        </w:rPr>
      </w:pPr>
      <w:r w:rsidRPr="00BC2E91">
        <w:rPr>
          <w:rStyle w:val="Time1"/>
          <w:lang w:val="en-US"/>
        </w:rPr>
        <w:t>Ad missam</w:t>
      </w:r>
      <w:r w:rsidR="00885488">
        <w:rPr>
          <w:lang w:val="en-US"/>
        </w:rPr>
        <w:t xml:space="preserve"> IN </w:t>
      </w:r>
      <w:r w:rsidR="00885488" w:rsidRPr="00BC2E91">
        <w:rPr>
          <w:rStyle w:val="Incipit"/>
          <w:lang w:val="en-US"/>
        </w:rPr>
        <w:t>Fac mecum signum</w:t>
      </w:r>
      <w:r w:rsidR="00DD1415">
        <w:rPr>
          <w:lang w:val="en-US"/>
        </w:rPr>
        <w:t>@83.</w:t>
      </w:r>
      <w:r w:rsidR="00885488">
        <w:rPr>
          <w:lang w:val="en-US"/>
        </w:rPr>
        <w:t xml:space="preserve"> </w:t>
      </w:r>
      <w:r w:rsidR="00885488" w:rsidRPr="00234396">
        <w:rPr>
          <w:lang w:val="en-US"/>
        </w:rPr>
        <w:t xml:space="preserve">GR </w:t>
      </w:r>
      <w:r w:rsidR="00885488" w:rsidRPr="00234396">
        <w:rPr>
          <w:rStyle w:val="Incipit"/>
          <w:lang w:val="en-US"/>
        </w:rPr>
        <w:t>In deo speravit</w:t>
      </w:r>
      <w:r w:rsidR="00DD1415" w:rsidRPr="00234396">
        <w:rPr>
          <w:lang w:val="en-US"/>
        </w:rPr>
        <w:t>@83.</w:t>
      </w:r>
      <w:r w:rsidR="00885488" w:rsidRPr="00234396">
        <w:rPr>
          <w:lang w:val="en-US"/>
        </w:rPr>
        <w:t xml:space="preserve"> OF </w:t>
      </w:r>
      <w:r w:rsidR="00885488" w:rsidRPr="00234396">
        <w:rPr>
          <w:rStyle w:val="Incipit"/>
          <w:lang w:val="en-US"/>
        </w:rPr>
        <w:t xml:space="preserve">Intende </w:t>
      </w:r>
      <w:r w:rsidR="00702792" w:rsidRPr="00234396">
        <w:rPr>
          <w:rStyle w:val="Incipit"/>
          <w:lang w:val="en-US"/>
        </w:rPr>
        <w:t>voc</w:t>
      </w:r>
      <w:r w:rsidR="00885488" w:rsidRPr="00234396">
        <w:rPr>
          <w:rStyle w:val="Incipit"/>
          <w:lang w:val="en-US"/>
        </w:rPr>
        <w:t>i</w:t>
      </w:r>
      <w:r w:rsidR="00DD1415" w:rsidRPr="00234396">
        <w:rPr>
          <w:lang w:val="en-US"/>
        </w:rPr>
        <w:t>@84.</w:t>
      </w:r>
      <w:r w:rsidR="00885488" w:rsidRPr="00234396">
        <w:rPr>
          <w:lang w:val="en-US"/>
        </w:rPr>
        <w:t xml:space="preserve"> </w:t>
      </w:r>
      <w:r w:rsidR="00885488" w:rsidRPr="00234396">
        <w:rPr>
          <w:lang w:val="fr-FR"/>
        </w:rPr>
        <w:t xml:space="preserve">CO </w:t>
      </w:r>
      <w:r w:rsidR="00885488" w:rsidRPr="00234396">
        <w:rPr>
          <w:rStyle w:val="Incipit"/>
          <w:lang w:val="fr-FR"/>
        </w:rPr>
        <w:t>Qui biberit aquam</w:t>
      </w:r>
      <w:r w:rsidR="00DD1415" w:rsidRPr="00234396">
        <w:rPr>
          <w:lang w:val="fr-FR"/>
        </w:rPr>
        <w:t>@84.</w:t>
      </w:r>
    </w:p>
    <w:p w:rsidR="00885488" w:rsidRPr="00234396" w:rsidRDefault="00E9018E" w:rsidP="00415109">
      <w:pPr>
        <w:pStyle w:val="berschrift1"/>
        <w:rPr>
          <w:lang w:val="fr-FR"/>
        </w:rPr>
      </w:pPr>
      <w:r w:rsidRPr="00234396">
        <w:rPr>
          <w:lang w:val="fr-FR"/>
        </w:rPr>
        <w:t>SABBAT</w:t>
      </w:r>
      <w:r w:rsidR="00885488" w:rsidRPr="00234396">
        <w:rPr>
          <w:lang w:val="fr-FR"/>
        </w:rPr>
        <w:t>O</w:t>
      </w:r>
    </w:p>
    <w:p w:rsidR="00885488" w:rsidRPr="00234396" w:rsidRDefault="00D47955" w:rsidP="00415109">
      <w:pPr>
        <w:rPr>
          <w:lang w:val="fr-FR"/>
        </w:rPr>
      </w:pPr>
      <w:r w:rsidRPr="00234396">
        <w:rPr>
          <w:rStyle w:val="Time1"/>
          <w:lang w:val="fr-FR"/>
        </w:rPr>
        <w:t>[Ad laudes]</w:t>
      </w:r>
      <w:r w:rsidR="00885488" w:rsidRPr="00234396">
        <w:rPr>
          <w:lang w:val="fr-FR"/>
        </w:rPr>
        <w:t xml:space="preserve"> AB </w:t>
      </w:r>
      <w:r w:rsidR="00885488" w:rsidRPr="00234396">
        <w:rPr>
          <w:rStyle w:val="Incipit"/>
          <w:lang w:val="fr-FR"/>
        </w:rPr>
        <w:t>Inclinavit se Iesus scribebat in terra</w:t>
      </w:r>
      <w:r w:rsidR="00885488" w:rsidRPr="00234396">
        <w:rPr>
          <w:lang w:val="fr-FR"/>
        </w:rPr>
        <w:t>.</w:t>
      </w:r>
    </w:p>
    <w:p w:rsidR="00885488" w:rsidRPr="00B779A9" w:rsidRDefault="00D47955" w:rsidP="00415109">
      <w:pPr>
        <w:rPr>
          <w:lang w:val="it-IT"/>
        </w:rPr>
      </w:pPr>
      <w:r w:rsidRPr="00BC2E91">
        <w:rPr>
          <w:rStyle w:val="Time1"/>
          <w:lang w:val="it-IT"/>
        </w:rPr>
        <w:t>Ad missam</w:t>
      </w:r>
      <w:r w:rsidR="00885488" w:rsidRPr="00B779A9">
        <w:rPr>
          <w:lang w:val="it-IT"/>
        </w:rPr>
        <w:t xml:space="preserve"> IN </w:t>
      </w:r>
      <w:r w:rsidR="00885488" w:rsidRPr="00BC2E91">
        <w:rPr>
          <w:rStyle w:val="Incipit"/>
          <w:lang w:val="it-IT"/>
        </w:rPr>
        <w:t>Verba mea</w:t>
      </w:r>
      <w:r w:rsidR="00885488" w:rsidRPr="00B779A9">
        <w:rPr>
          <w:lang w:val="it-IT"/>
        </w:rPr>
        <w:t xml:space="preserve"> (196v)</w:t>
      </w:r>
      <w:r w:rsidR="00DD1415">
        <w:rPr>
          <w:lang w:val="it-IT"/>
        </w:rPr>
        <w:t>@</w:t>
      </w:r>
      <w:r w:rsidR="00DD1415" w:rsidRPr="00B779A9">
        <w:rPr>
          <w:lang w:val="it-IT"/>
        </w:rPr>
        <w:t>84.</w:t>
      </w:r>
      <w:r w:rsidR="00885488" w:rsidRPr="00B779A9">
        <w:rPr>
          <w:lang w:val="it-IT"/>
        </w:rPr>
        <w:t xml:space="preserve"> GR </w:t>
      </w:r>
      <w:r w:rsidR="00885488" w:rsidRPr="00BC2E91">
        <w:rPr>
          <w:rStyle w:val="Incipit"/>
          <w:lang w:val="it-IT"/>
        </w:rPr>
        <w:t>Si ambulem</w:t>
      </w:r>
      <w:r w:rsidR="00DD1415">
        <w:rPr>
          <w:lang w:val="it-IT"/>
        </w:rPr>
        <w:t>@</w:t>
      </w:r>
      <w:r w:rsidR="00DD1415" w:rsidRPr="00B779A9">
        <w:rPr>
          <w:lang w:val="it-IT"/>
        </w:rPr>
        <w:t>84.</w:t>
      </w:r>
      <w:r w:rsidR="00885488" w:rsidRPr="00B779A9">
        <w:rPr>
          <w:lang w:val="it-IT"/>
        </w:rPr>
        <w:t xml:space="preserve"> OF </w:t>
      </w:r>
      <w:r w:rsidR="00885488" w:rsidRPr="00BC2E91">
        <w:rPr>
          <w:rStyle w:val="Incipit"/>
          <w:lang w:val="it-IT"/>
        </w:rPr>
        <w:t>Gressus meos</w:t>
      </w:r>
      <w:r w:rsidR="00DD1415">
        <w:rPr>
          <w:lang w:val="it-IT"/>
        </w:rPr>
        <w:t>@</w:t>
      </w:r>
      <w:r w:rsidR="00DD1415" w:rsidRPr="00B779A9">
        <w:rPr>
          <w:lang w:val="it-IT"/>
        </w:rPr>
        <w:t>85.</w:t>
      </w:r>
      <w:r w:rsidR="00885488" w:rsidRPr="00B779A9">
        <w:rPr>
          <w:lang w:val="it-IT"/>
        </w:rPr>
        <w:t xml:space="preserve"> CO </w:t>
      </w:r>
      <w:r w:rsidR="00885488" w:rsidRPr="00BC2E91">
        <w:rPr>
          <w:rStyle w:val="Incipit"/>
          <w:lang w:val="it-IT"/>
        </w:rPr>
        <w:t>Nemo te condemnavit mulier</w:t>
      </w:r>
      <w:r w:rsidR="00DD1415">
        <w:rPr>
          <w:lang w:val="it-IT"/>
        </w:rPr>
        <w:t>@</w:t>
      </w:r>
      <w:r w:rsidR="00DD1415" w:rsidRPr="00B779A9">
        <w:rPr>
          <w:lang w:val="it-IT"/>
        </w:rPr>
        <w:t>85.</w:t>
      </w:r>
    </w:p>
    <w:p w:rsidR="00885488" w:rsidRPr="00BC2E91" w:rsidRDefault="00885488" w:rsidP="00415109">
      <w:pPr>
        <w:pStyle w:val="berschrift1"/>
        <w:rPr>
          <w:lang w:val="it-IT"/>
        </w:rPr>
      </w:pPr>
      <w:r w:rsidRPr="00BC2E91">
        <w:rPr>
          <w:lang w:val="it-IT"/>
        </w:rPr>
        <w:t>DOMINICA LAETARE</w:t>
      </w:r>
    </w:p>
    <w:p w:rsidR="00885488" w:rsidRPr="00B779A9" w:rsidRDefault="00D47955" w:rsidP="00415109">
      <w:pPr>
        <w:rPr>
          <w:lang w:val="it-IT"/>
        </w:rPr>
      </w:pPr>
      <w:r w:rsidRPr="00BC2E91">
        <w:rPr>
          <w:rStyle w:val="Time1"/>
          <w:lang w:val="it-IT"/>
        </w:rPr>
        <w:t>Ad vesperas</w:t>
      </w:r>
      <w:r w:rsidR="00885488" w:rsidRPr="00B779A9">
        <w:rPr>
          <w:lang w:val="it-IT"/>
        </w:rPr>
        <w:t xml:space="preserve"> RP </w:t>
      </w:r>
      <w:r w:rsidR="00885488" w:rsidRPr="005A362F">
        <w:rPr>
          <w:rStyle w:val="Incipit"/>
          <w:lang w:val="it-IT"/>
        </w:rPr>
        <w:t>Audi</w:t>
      </w:r>
      <w:r w:rsidR="005A362F" w:rsidRPr="00BE7D55">
        <w:rPr>
          <w:i/>
          <w:lang w:val="it-IT"/>
        </w:rPr>
        <w:t xml:space="preserve"> </w:t>
      </w:r>
      <w:r w:rsidR="00885488" w:rsidRPr="005A362F">
        <w:rPr>
          <w:rStyle w:val="Incipit"/>
          <w:lang w:val="it-IT"/>
        </w:rPr>
        <w:t>Israel</w:t>
      </w:r>
      <w:r w:rsidR="00885488" w:rsidRPr="00B779A9">
        <w:rPr>
          <w:lang w:val="it-IT"/>
        </w:rPr>
        <w:t xml:space="preserve">. HY </w:t>
      </w:r>
      <w:r w:rsidR="00885488" w:rsidRPr="005A362F">
        <w:rPr>
          <w:rStyle w:val="Incipit"/>
          <w:lang w:val="it-IT"/>
        </w:rPr>
        <w:t>Iesu</w:t>
      </w:r>
      <w:r w:rsidR="005A362F" w:rsidRPr="00BE7D55">
        <w:rPr>
          <w:i/>
          <w:lang w:val="it-IT"/>
        </w:rPr>
        <w:t xml:space="preserve"> </w:t>
      </w:r>
      <w:r w:rsidR="00885488" w:rsidRPr="005A362F">
        <w:rPr>
          <w:rStyle w:val="Incipit"/>
          <w:lang w:val="it-IT"/>
        </w:rPr>
        <w:t>quadragenarie</w:t>
      </w:r>
      <w:r w:rsidR="00885488" w:rsidRPr="00B779A9">
        <w:rPr>
          <w:lang w:val="it-IT"/>
        </w:rPr>
        <w:t xml:space="preserve">. VS </w:t>
      </w:r>
      <w:r w:rsidR="00885488" w:rsidRPr="005A362F">
        <w:rPr>
          <w:rStyle w:val="Incipit"/>
          <w:lang w:val="it-IT"/>
        </w:rPr>
        <w:t>Angelis</w:t>
      </w:r>
      <w:r w:rsidR="005A362F" w:rsidRPr="00BE7D55">
        <w:rPr>
          <w:i/>
          <w:lang w:val="it-IT"/>
        </w:rPr>
        <w:t xml:space="preserve"> </w:t>
      </w:r>
      <w:r w:rsidR="00885488" w:rsidRPr="005A362F">
        <w:rPr>
          <w:rStyle w:val="Incipit"/>
          <w:lang w:val="it-IT"/>
        </w:rPr>
        <w:t>suis</w:t>
      </w:r>
      <w:r w:rsidR="00885488" w:rsidRPr="00B779A9">
        <w:rPr>
          <w:lang w:val="it-IT"/>
        </w:rPr>
        <w:t xml:space="preserve">. AM </w:t>
      </w:r>
      <w:r w:rsidR="00885488" w:rsidRPr="005A362F">
        <w:rPr>
          <w:rStyle w:val="Incipit"/>
          <w:lang w:val="it-IT"/>
        </w:rPr>
        <w:t>Nemo</w:t>
      </w:r>
      <w:r w:rsidR="005A362F" w:rsidRPr="00BE7D55">
        <w:rPr>
          <w:i/>
          <w:lang w:val="it-IT"/>
        </w:rPr>
        <w:t xml:space="preserve"> </w:t>
      </w:r>
      <w:r w:rsidR="00885488" w:rsidRPr="005A362F">
        <w:rPr>
          <w:rStyle w:val="Incipit"/>
          <w:lang w:val="it-IT"/>
        </w:rPr>
        <w:t>te</w:t>
      </w:r>
      <w:r w:rsidR="005A362F" w:rsidRPr="00BE7D55">
        <w:rPr>
          <w:i/>
          <w:lang w:val="it-IT"/>
        </w:rPr>
        <w:t xml:space="preserve"> </w:t>
      </w:r>
      <w:r w:rsidR="00885488" w:rsidRPr="005A362F">
        <w:rPr>
          <w:rStyle w:val="Incipit"/>
          <w:lang w:val="it-IT"/>
        </w:rPr>
        <w:t>condemnavit</w:t>
      </w:r>
      <w:r w:rsidR="005A362F" w:rsidRPr="00BE7D55">
        <w:rPr>
          <w:i/>
          <w:lang w:val="it-IT"/>
        </w:rPr>
        <w:t xml:space="preserve"> </w:t>
      </w:r>
      <w:r w:rsidR="00885488" w:rsidRPr="005A362F">
        <w:rPr>
          <w:rStyle w:val="Incipit"/>
          <w:lang w:val="it-IT"/>
        </w:rPr>
        <w:t>mulier</w:t>
      </w:r>
      <w:r w:rsidR="00885488" w:rsidRPr="005B472A">
        <w:rPr>
          <w:lang w:val="it-IT"/>
        </w:rPr>
        <w:t>.</w:t>
      </w:r>
      <w:r w:rsidR="00885488" w:rsidRPr="00B779A9">
        <w:rPr>
          <w:lang w:val="it-IT"/>
        </w:rPr>
        <w:t xml:space="preserve"> Nullum suffragium nisi festum occurrit. </w:t>
      </w:r>
      <w:r w:rsidR="002115AE" w:rsidRPr="00B779A9">
        <w:rPr>
          <w:lang w:val="it-IT"/>
        </w:rPr>
        <w:t xml:space="preserve">[BD] </w:t>
      </w:r>
      <w:r w:rsidR="005F6F99" w:rsidRPr="005A362F">
        <w:rPr>
          <w:rStyle w:val="Incipit"/>
          <w:lang w:val="it-IT"/>
        </w:rPr>
        <w:t>Benedicamus</w:t>
      </w:r>
      <w:r w:rsidR="002115AE" w:rsidRPr="00B779A9">
        <w:rPr>
          <w:lang w:val="it-IT"/>
        </w:rPr>
        <w:t xml:space="preserve"> f</w:t>
      </w:r>
      <w:r w:rsidR="00885488" w:rsidRPr="00B779A9">
        <w:rPr>
          <w:lang w:val="it-IT"/>
        </w:rPr>
        <w:t>erialiter.</w:t>
      </w:r>
    </w:p>
    <w:p w:rsidR="00885488" w:rsidRPr="00B779A9" w:rsidRDefault="00D47955" w:rsidP="00415109">
      <w:pPr>
        <w:rPr>
          <w:lang w:val="it-IT"/>
        </w:rPr>
      </w:pPr>
      <w:r w:rsidRPr="00BC2E91">
        <w:rPr>
          <w:rStyle w:val="Time1"/>
          <w:lang w:val="it-IT"/>
        </w:rPr>
        <w:t>Ad completorium</w:t>
      </w:r>
      <w:r w:rsidR="00885488" w:rsidRPr="00B779A9">
        <w:rPr>
          <w:lang w:val="it-IT"/>
        </w:rPr>
        <w:t xml:space="preserve"> HY </w:t>
      </w:r>
      <w:r w:rsidR="00885488" w:rsidRPr="005A362F">
        <w:rPr>
          <w:rStyle w:val="Incipit"/>
          <w:lang w:val="it-IT"/>
        </w:rPr>
        <w:t>Christe</w:t>
      </w:r>
      <w:r w:rsidR="005A362F" w:rsidRPr="00BE7D55">
        <w:rPr>
          <w:i/>
          <w:lang w:val="it-IT"/>
        </w:rPr>
        <w:t xml:space="preserve"> </w:t>
      </w:r>
      <w:r w:rsidR="00885488" w:rsidRPr="005A362F">
        <w:rPr>
          <w:rStyle w:val="Incipit"/>
          <w:lang w:val="it-IT"/>
        </w:rPr>
        <w:t>qui</w:t>
      </w:r>
      <w:r w:rsidR="005A362F" w:rsidRPr="00BE7D55">
        <w:rPr>
          <w:i/>
          <w:lang w:val="it-IT"/>
        </w:rPr>
        <w:t xml:space="preserve"> </w:t>
      </w:r>
      <w:r w:rsidR="00885488" w:rsidRPr="005A362F">
        <w:rPr>
          <w:rStyle w:val="Incipit"/>
          <w:lang w:val="it-IT"/>
        </w:rPr>
        <w:t>lux</w:t>
      </w:r>
      <w:r w:rsidR="00885488" w:rsidRPr="00B779A9">
        <w:rPr>
          <w:lang w:val="it-IT"/>
        </w:rPr>
        <w:t xml:space="preserve">. AD </w:t>
      </w:r>
      <w:r w:rsidR="00885488" w:rsidRPr="005A362F">
        <w:rPr>
          <w:rStyle w:val="Incipit"/>
          <w:lang w:val="it-IT"/>
        </w:rPr>
        <w:t>Media</w:t>
      </w:r>
      <w:r w:rsidR="005A362F" w:rsidRPr="00BE7D55">
        <w:rPr>
          <w:i/>
          <w:lang w:val="it-IT"/>
        </w:rPr>
        <w:t xml:space="preserve"> </w:t>
      </w:r>
      <w:r w:rsidR="00D66EA2" w:rsidRPr="005A362F">
        <w:rPr>
          <w:rStyle w:val="Incipit"/>
          <w:lang w:val="it-IT"/>
        </w:rPr>
        <w:t>vita</w:t>
      </w:r>
      <w:r w:rsidR="00885488" w:rsidRPr="00B779A9">
        <w:rPr>
          <w:lang w:val="it-IT"/>
        </w:rPr>
        <w:t xml:space="preserve">. Ad </w:t>
      </w:r>
      <w:r w:rsidR="000F4FB4" w:rsidRPr="00B779A9">
        <w:rPr>
          <w:lang w:val="it-IT"/>
        </w:rPr>
        <w:t>Salve</w:t>
      </w:r>
      <w:r w:rsidR="005E51E0" w:rsidRPr="00B779A9">
        <w:rPr>
          <w:lang w:val="it-IT"/>
        </w:rPr>
        <w:t xml:space="preserve"> r</w:t>
      </w:r>
      <w:r w:rsidR="00885488" w:rsidRPr="00B779A9">
        <w:rPr>
          <w:lang w:val="it-IT"/>
        </w:rPr>
        <w:t>egina SE</w:t>
      </w:r>
      <w:r w:rsidR="00DD2C36">
        <w:rPr>
          <w:lang w:val="it-IT"/>
        </w:rPr>
        <w:t>RP</w:t>
      </w:r>
      <w:r w:rsidR="00885488" w:rsidRPr="00B779A9">
        <w:rPr>
          <w:lang w:val="it-IT"/>
        </w:rPr>
        <w:t xml:space="preserve"> </w:t>
      </w:r>
      <w:r w:rsidR="00885488" w:rsidRPr="005A362F">
        <w:rPr>
          <w:rStyle w:val="Incipit"/>
          <w:lang w:val="it-IT"/>
        </w:rPr>
        <w:t>Christi</w:t>
      </w:r>
      <w:r w:rsidR="005A362F" w:rsidRPr="00BE7D55">
        <w:rPr>
          <w:i/>
          <w:lang w:val="it-IT"/>
        </w:rPr>
        <w:t xml:space="preserve"> </w:t>
      </w:r>
      <w:r w:rsidR="00885488" w:rsidRPr="005A362F">
        <w:rPr>
          <w:rStyle w:val="Incipit"/>
          <w:lang w:val="it-IT"/>
        </w:rPr>
        <w:t>virgo</w:t>
      </w:r>
      <w:r w:rsidR="005A362F" w:rsidRPr="00BE7D55">
        <w:rPr>
          <w:i/>
          <w:lang w:val="it-IT"/>
        </w:rPr>
        <w:t xml:space="preserve"> </w:t>
      </w:r>
      <w:r w:rsidR="00885488" w:rsidRPr="005A362F">
        <w:rPr>
          <w:rStyle w:val="Incipit"/>
          <w:lang w:val="it-IT"/>
        </w:rPr>
        <w:t>dilectissima</w:t>
      </w:r>
      <w:r w:rsidR="00885488" w:rsidRPr="00B779A9">
        <w:rPr>
          <w:lang w:val="it-IT"/>
        </w:rPr>
        <w:t xml:space="preserve"> ex </w:t>
      </w:r>
      <w:r w:rsidR="00885488" w:rsidRPr="00BC2E91">
        <w:rPr>
          <w:rStyle w:val="Funktion"/>
          <w:lang w:val="it-IT"/>
        </w:rPr>
        <w:t>minori antiphonario</w:t>
      </w:r>
      <w:r w:rsidR="00DD1415">
        <w:rPr>
          <w:lang w:val="it-IT"/>
        </w:rPr>
        <w:t>@</w:t>
      </w:r>
      <w:r w:rsidR="00DD1415" w:rsidRPr="00B779A9">
        <w:rPr>
          <w:lang w:val="it-IT"/>
        </w:rPr>
        <w:t>411.</w:t>
      </w:r>
    </w:p>
    <w:p w:rsidR="00885488" w:rsidRPr="00B779A9" w:rsidRDefault="00D47955" w:rsidP="00415109">
      <w:pPr>
        <w:rPr>
          <w:lang w:val="fr-FR"/>
        </w:rPr>
      </w:pPr>
      <w:r w:rsidRPr="00BC2E91">
        <w:rPr>
          <w:rStyle w:val="Time1"/>
          <w:lang w:val="fr-FR"/>
        </w:rPr>
        <w:t>Ad matutinum</w:t>
      </w:r>
      <w:r w:rsidR="00885488" w:rsidRPr="00B779A9">
        <w:rPr>
          <w:lang w:val="fr-FR"/>
        </w:rPr>
        <w:t xml:space="preserve"> I</w:t>
      </w:r>
      <w:r w:rsidR="002115AE" w:rsidRPr="00B779A9">
        <w:rPr>
          <w:lang w:val="fr-FR"/>
        </w:rPr>
        <w:t>N</w:t>
      </w:r>
      <w:r w:rsidR="00885488" w:rsidRPr="00B779A9">
        <w:rPr>
          <w:lang w:val="fr-FR"/>
        </w:rPr>
        <w:t xml:space="preserve">V </w:t>
      </w:r>
      <w:r w:rsidR="00885488" w:rsidRPr="00BC2E91">
        <w:rPr>
          <w:rStyle w:val="Incipit"/>
          <w:lang w:val="fr-FR"/>
        </w:rPr>
        <w:t xml:space="preserve">Populus domini et </w:t>
      </w:r>
      <w:r w:rsidR="009772E9" w:rsidRPr="00BC2E91">
        <w:rPr>
          <w:rStyle w:val="Incipit"/>
          <w:lang w:val="fr-FR"/>
        </w:rPr>
        <w:t>ove</w:t>
      </w:r>
      <w:r w:rsidR="00885488" w:rsidRPr="00BC2E91">
        <w:rPr>
          <w:rStyle w:val="Incipit"/>
          <w:lang w:val="fr-FR"/>
        </w:rPr>
        <w:t>s</w:t>
      </w:r>
      <w:r w:rsidR="00885488" w:rsidRPr="00B779A9">
        <w:rPr>
          <w:lang w:val="fr-FR"/>
        </w:rPr>
        <w:t xml:space="preserve">. HY </w:t>
      </w:r>
      <w:r w:rsidR="00885488" w:rsidRPr="00BC2E91">
        <w:rPr>
          <w:rStyle w:val="Incipit"/>
          <w:lang w:val="fr-FR"/>
        </w:rPr>
        <w:t>Audi benigne conditor</w:t>
      </w:r>
      <w:r w:rsidR="00885488" w:rsidRPr="00B779A9">
        <w:rPr>
          <w:lang w:val="fr-FR"/>
        </w:rPr>
        <w:t>.</w:t>
      </w:r>
    </w:p>
    <w:p w:rsidR="00885488" w:rsidRPr="00BC2E91" w:rsidRDefault="00D47955" w:rsidP="00415109">
      <w:pPr>
        <w:rPr>
          <w:lang w:val="pt-PT"/>
        </w:rPr>
      </w:pPr>
      <w:r w:rsidRPr="00BC2E91">
        <w:rPr>
          <w:rStyle w:val="Time2"/>
          <w:lang w:val="en-US"/>
        </w:rPr>
        <w:t>In primo nocturno</w:t>
      </w:r>
      <w:r w:rsidR="00885488">
        <w:rPr>
          <w:lang w:val="en-US"/>
        </w:rPr>
        <w:t xml:space="preserve"> AN </w:t>
      </w:r>
      <w:r w:rsidR="00885488" w:rsidRPr="005A362F">
        <w:rPr>
          <w:rStyle w:val="Incipit"/>
          <w:lang w:val="en-US"/>
        </w:rPr>
        <w:t>Ad</w:t>
      </w:r>
      <w:r w:rsidR="00C31823" w:rsidRPr="005A362F">
        <w:rPr>
          <w:rStyle w:val="Incipit"/>
          <w:lang w:val="en-US"/>
        </w:rPr>
        <w:t>venerunt</w:t>
      </w:r>
      <w:r w:rsidR="005A362F" w:rsidRPr="00BE7D55">
        <w:rPr>
          <w:i/>
          <w:lang w:val="en-US"/>
        </w:rPr>
        <w:t xml:space="preserve"> </w:t>
      </w:r>
      <w:r w:rsidR="00885488" w:rsidRPr="005A362F">
        <w:rPr>
          <w:rStyle w:val="Incipit"/>
          <w:lang w:val="en-US"/>
        </w:rPr>
        <w:t>nobis</w:t>
      </w:r>
      <w:r w:rsidR="00885488">
        <w:rPr>
          <w:lang w:val="en-US"/>
        </w:rPr>
        <w:t xml:space="preserve">. </w:t>
      </w:r>
      <w:r w:rsidR="00885488" w:rsidRPr="00B779A9">
        <w:rPr>
          <w:lang w:val="pt-PT"/>
        </w:rPr>
        <w:t xml:space="preserve">PS </w:t>
      </w:r>
      <w:r w:rsidR="00885488" w:rsidRPr="005A362F">
        <w:rPr>
          <w:rStyle w:val="Incipit"/>
          <w:lang w:val="pt-PT"/>
        </w:rPr>
        <w:t>Beatus</w:t>
      </w:r>
      <w:r w:rsidR="005A362F" w:rsidRPr="00BE7D55">
        <w:rPr>
          <w:i/>
          <w:lang w:val="pt-PT"/>
        </w:rPr>
        <w:t xml:space="preserve"> </w:t>
      </w:r>
      <w:r w:rsidR="00C31823" w:rsidRPr="005A362F">
        <w:rPr>
          <w:rStyle w:val="Incipit"/>
          <w:lang w:val="pt-PT"/>
        </w:rPr>
        <w:t>vir</w:t>
      </w:r>
      <w:r w:rsidR="00885488" w:rsidRPr="00B779A9">
        <w:rPr>
          <w:lang w:val="pt-PT"/>
        </w:rPr>
        <w:t xml:space="preserve"> cum reliquis. </w:t>
      </w:r>
      <w:r w:rsidR="00885488" w:rsidRPr="00BC2E91">
        <w:rPr>
          <w:lang w:val="pt-PT"/>
        </w:rPr>
        <w:t xml:space="preserve">VS </w:t>
      </w:r>
      <w:r w:rsidR="00F75173" w:rsidRPr="00BC2E91">
        <w:rPr>
          <w:rStyle w:val="Incipit"/>
          <w:lang w:val="pt-PT"/>
        </w:rPr>
        <w:t>Scuto</w:t>
      </w:r>
      <w:r w:rsidR="005A362F" w:rsidRPr="00BC2E91">
        <w:rPr>
          <w:i/>
          <w:lang w:val="pt-PT"/>
        </w:rPr>
        <w:t xml:space="preserve"> </w:t>
      </w:r>
      <w:r w:rsidR="00F75173" w:rsidRPr="00BC2E91">
        <w:rPr>
          <w:rStyle w:val="Incipit"/>
          <w:lang w:val="pt-PT"/>
        </w:rPr>
        <w:t>circum</w:t>
      </w:r>
      <w:r w:rsidR="00885488" w:rsidRPr="00BC2E91">
        <w:rPr>
          <w:rStyle w:val="Incipit"/>
          <w:lang w:val="pt-PT"/>
        </w:rPr>
        <w:t>dabit</w:t>
      </w:r>
      <w:r w:rsidR="005A362F" w:rsidRPr="00BC2E91">
        <w:rPr>
          <w:i/>
          <w:lang w:val="pt-PT"/>
        </w:rPr>
        <w:t xml:space="preserve"> </w:t>
      </w:r>
      <w:r w:rsidR="00885488" w:rsidRPr="00BC2E91">
        <w:rPr>
          <w:rStyle w:val="Incipit"/>
          <w:lang w:val="pt-PT"/>
        </w:rPr>
        <w:t>te</w:t>
      </w:r>
      <w:r w:rsidR="005A362F" w:rsidRPr="00BC2E91">
        <w:rPr>
          <w:i/>
          <w:lang w:val="pt-PT"/>
        </w:rPr>
        <w:t xml:space="preserve"> </w:t>
      </w:r>
      <w:r w:rsidR="00982EF5" w:rsidRPr="00BC2E91">
        <w:rPr>
          <w:rStyle w:val="Incipit"/>
          <w:lang w:val="pt-PT"/>
        </w:rPr>
        <w:t>verit</w:t>
      </w:r>
      <w:r w:rsidR="00885488" w:rsidRPr="00BC2E91">
        <w:rPr>
          <w:rStyle w:val="Incipit"/>
          <w:lang w:val="pt-PT"/>
        </w:rPr>
        <w:t>as</w:t>
      </w:r>
      <w:r w:rsidR="005A362F" w:rsidRPr="00BC2E91">
        <w:rPr>
          <w:i/>
          <w:lang w:val="pt-PT"/>
        </w:rPr>
        <w:t xml:space="preserve"> </w:t>
      </w:r>
      <w:r w:rsidR="00885488" w:rsidRPr="00BC2E91">
        <w:rPr>
          <w:rStyle w:val="Incipit"/>
          <w:lang w:val="pt-PT"/>
        </w:rPr>
        <w:t>eius</w:t>
      </w:r>
      <w:r w:rsidR="00885488" w:rsidRPr="00BC2E91">
        <w:rPr>
          <w:lang w:val="pt-PT"/>
        </w:rPr>
        <w:t xml:space="preserve">. (197r) </w:t>
      </w:r>
      <w:r w:rsidR="005E51E0" w:rsidRPr="00BC2E91">
        <w:rPr>
          <w:lang w:val="pt-PT"/>
        </w:rPr>
        <w:t>Lectiones ex volumine genesis [</w:t>
      </w:r>
      <w:r w:rsidR="00885488" w:rsidRPr="00BC2E91">
        <w:rPr>
          <w:lang w:val="pt-PT"/>
        </w:rPr>
        <w:t>LE</w:t>
      </w:r>
      <w:r w:rsidR="005E51E0" w:rsidRPr="00BC2E91">
        <w:rPr>
          <w:lang w:val="pt-PT"/>
        </w:rPr>
        <w:t>]</w:t>
      </w:r>
      <w:r w:rsidR="00885488" w:rsidRPr="00BC2E91">
        <w:rPr>
          <w:lang w:val="pt-PT"/>
        </w:rPr>
        <w:t xml:space="preserve"> </w:t>
      </w:r>
      <w:r w:rsidR="00885488" w:rsidRPr="00BC2E91">
        <w:rPr>
          <w:rStyle w:val="Incipit"/>
          <w:lang w:val="pt-PT"/>
        </w:rPr>
        <w:t>Haec</w:t>
      </w:r>
      <w:r w:rsidR="005A362F" w:rsidRPr="00BC2E91">
        <w:rPr>
          <w:i/>
          <w:lang w:val="pt-PT"/>
        </w:rPr>
        <w:t xml:space="preserve"> </w:t>
      </w:r>
      <w:r w:rsidR="00885488" w:rsidRPr="00BC2E91">
        <w:rPr>
          <w:rStyle w:val="Incipit"/>
          <w:lang w:val="pt-PT"/>
        </w:rPr>
        <w:t>sunt</w:t>
      </w:r>
      <w:r w:rsidR="005A362F" w:rsidRPr="00BC2E91">
        <w:rPr>
          <w:i/>
          <w:lang w:val="pt-PT"/>
        </w:rPr>
        <w:t xml:space="preserve"> </w:t>
      </w:r>
      <w:r w:rsidR="00885488" w:rsidRPr="00BC2E91">
        <w:rPr>
          <w:rStyle w:val="Incipit"/>
          <w:lang w:val="pt-PT"/>
        </w:rPr>
        <w:t>nomina</w:t>
      </w:r>
      <w:r w:rsidR="005A362F" w:rsidRPr="00BC2E91">
        <w:rPr>
          <w:i/>
          <w:lang w:val="pt-PT"/>
        </w:rPr>
        <w:t xml:space="preserve"> </w:t>
      </w:r>
      <w:r w:rsidR="00885488" w:rsidRPr="00BC2E91">
        <w:rPr>
          <w:rStyle w:val="Incipit"/>
          <w:lang w:val="pt-PT"/>
        </w:rPr>
        <w:t>filiorum</w:t>
      </w:r>
      <w:r w:rsidR="005A362F" w:rsidRPr="00BC2E91">
        <w:rPr>
          <w:i/>
          <w:lang w:val="pt-PT"/>
        </w:rPr>
        <w:t xml:space="preserve"> </w:t>
      </w:r>
      <w:r w:rsidR="00885488" w:rsidRPr="00BC2E91">
        <w:rPr>
          <w:rStyle w:val="Incipit"/>
          <w:lang w:val="pt-PT"/>
        </w:rPr>
        <w:t>Israel</w:t>
      </w:r>
      <w:r w:rsidR="00837250" w:rsidRPr="00BC2E91">
        <w:rPr>
          <w:lang w:val="pt-PT"/>
        </w:rPr>
        <w:t xml:space="preserve"> est liber exodus</w:t>
      </w:r>
      <w:r w:rsidR="00885488" w:rsidRPr="00BC2E91">
        <w:rPr>
          <w:lang w:val="pt-PT"/>
        </w:rPr>
        <w:t xml:space="preserve">. RP </w:t>
      </w:r>
      <w:r w:rsidR="00885488" w:rsidRPr="00BC2E91">
        <w:rPr>
          <w:rStyle w:val="Incipit"/>
          <w:lang w:val="pt-PT"/>
        </w:rPr>
        <w:t>Locutus</w:t>
      </w:r>
      <w:r w:rsidR="005A362F" w:rsidRPr="00BC2E91">
        <w:rPr>
          <w:i/>
          <w:lang w:val="pt-PT"/>
        </w:rPr>
        <w:t xml:space="preserve"> </w:t>
      </w:r>
      <w:r w:rsidR="00885488" w:rsidRPr="00BC2E91">
        <w:rPr>
          <w:rStyle w:val="Incipit"/>
          <w:lang w:val="pt-PT"/>
        </w:rPr>
        <w:t>est</w:t>
      </w:r>
      <w:r w:rsidR="00794880" w:rsidRPr="00BC2E91">
        <w:rPr>
          <w:lang w:val="pt-PT"/>
        </w:rPr>
        <w:t xml:space="preserve">. </w:t>
      </w:r>
      <w:r w:rsidR="005E51E0" w:rsidRPr="00BC2E91">
        <w:rPr>
          <w:lang w:val="pt-PT"/>
        </w:rPr>
        <w:t>[RP]</w:t>
      </w:r>
      <w:r w:rsidR="00D734F4" w:rsidRPr="00BC2E91">
        <w:rPr>
          <w:lang w:val="pt-PT"/>
        </w:rPr>
        <w:t xml:space="preserve"> </w:t>
      </w:r>
      <w:r w:rsidR="00821A24" w:rsidRPr="00BC2E91">
        <w:rPr>
          <w:rStyle w:val="Incipit"/>
          <w:lang w:val="pt-PT"/>
        </w:rPr>
        <w:t>|</w:t>
      </w:r>
      <w:r w:rsidR="00885488" w:rsidRPr="00BC2E91">
        <w:rPr>
          <w:rStyle w:val="Incipit"/>
          <w:lang w:val="pt-PT"/>
        </w:rPr>
        <w:t>Stedit</w:t>
      </w:r>
      <w:r w:rsidR="00821A24" w:rsidRPr="00BC2E91">
        <w:rPr>
          <w:rStyle w:val="Incipit"/>
          <w:lang w:val="pt-PT"/>
        </w:rPr>
        <w:t>::Stetit|</w:t>
      </w:r>
      <w:r w:rsidR="00C27053" w:rsidRPr="00BC2E91">
        <w:rPr>
          <w:rStyle w:val="Incipit"/>
          <w:lang w:val="pt-PT"/>
        </w:rPr>
        <w:t xml:space="preserve"> </w:t>
      </w:r>
      <w:r w:rsidR="00837250" w:rsidRPr="00BC2E91">
        <w:rPr>
          <w:rStyle w:val="Incipit"/>
          <w:lang w:val="pt-PT"/>
        </w:rPr>
        <w:t>%D::angelus% $E::</w:t>
      </w:r>
      <w:r w:rsidR="00885488" w:rsidRPr="00BC2E91">
        <w:rPr>
          <w:rStyle w:val="Incipit"/>
          <w:lang w:val="pt-PT"/>
        </w:rPr>
        <w:t>Moyses</w:t>
      </w:r>
      <w:r w:rsidR="00C27053" w:rsidRPr="00BC2E91">
        <w:rPr>
          <w:lang w:val="pt-PT"/>
        </w:rPr>
        <w:t>$</w:t>
      </w:r>
      <w:r w:rsidR="00837250" w:rsidRPr="00BC2E91">
        <w:rPr>
          <w:lang w:val="pt-PT"/>
        </w:rPr>
        <w:t>.</w:t>
      </w:r>
      <w:r w:rsidR="005A362F" w:rsidRPr="00BC2E91">
        <w:rPr>
          <w:i/>
          <w:lang w:val="pt-PT"/>
        </w:rPr>
        <w:t xml:space="preserve"> </w:t>
      </w:r>
      <w:r w:rsidR="00BA24A1" w:rsidRPr="00BC2E91">
        <w:rPr>
          <w:lang w:val="pt-PT"/>
        </w:rPr>
        <w:t>[</w:t>
      </w:r>
      <w:r w:rsidR="00885488" w:rsidRPr="00BC2E91">
        <w:rPr>
          <w:lang w:val="pt-PT"/>
        </w:rPr>
        <w:t>RP</w:t>
      </w:r>
      <w:r w:rsidR="00BA24A1" w:rsidRPr="00BC2E91">
        <w:rPr>
          <w:lang w:val="pt-PT"/>
        </w:rPr>
        <w:t>]</w:t>
      </w:r>
      <w:r w:rsidR="00885488" w:rsidRPr="00BC2E91">
        <w:rPr>
          <w:lang w:val="pt-PT"/>
        </w:rPr>
        <w:t xml:space="preserve"> </w:t>
      </w:r>
      <w:r w:rsidR="00885488" w:rsidRPr="00BC2E91">
        <w:rPr>
          <w:rStyle w:val="Incipit"/>
          <w:lang w:val="pt-PT"/>
        </w:rPr>
        <w:t>Cantemus</w:t>
      </w:r>
      <w:r w:rsidR="005A362F" w:rsidRPr="00BC2E91">
        <w:rPr>
          <w:i/>
          <w:lang w:val="pt-PT"/>
        </w:rPr>
        <w:t xml:space="preserve"> </w:t>
      </w:r>
      <w:r w:rsidR="00885488" w:rsidRPr="00BC2E91">
        <w:rPr>
          <w:rStyle w:val="Incipit"/>
          <w:lang w:val="pt-PT"/>
        </w:rPr>
        <w:t>domino</w:t>
      </w:r>
      <w:r w:rsidR="00885488" w:rsidRPr="00BC2E91">
        <w:rPr>
          <w:lang w:val="pt-PT"/>
        </w:rPr>
        <w:t>.</w:t>
      </w:r>
    </w:p>
    <w:p w:rsidR="00885488" w:rsidRPr="00B779A9" w:rsidRDefault="00D47955" w:rsidP="00415109">
      <w:pPr>
        <w:rPr>
          <w:lang w:val="it-IT"/>
        </w:rPr>
      </w:pPr>
      <w:r w:rsidRPr="00BC2E91">
        <w:rPr>
          <w:rStyle w:val="Time2"/>
          <w:lang w:val="pt-PT"/>
        </w:rPr>
        <w:t>In secundo nocturno</w:t>
      </w:r>
      <w:r w:rsidR="00885488" w:rsidRPr="00BC2E91">
        <w:rPr>
          <w:lang w:val="pt-PT"/>
        </w:rPr>
        <w:t xml:space="preserve"> AN </w:t>
      </w:r>
      <w:r w:rsidR="00885488" w:rsidRPr="00BC2E91">
        <w:rPr>
          <w:rStyle w:val="Incipit"/>
          <w:lang w:val="pt-PT"/>
        </w:rPr>
        <w:t>Commendemus nosmetipsos</w:t>
      </w:r>
      <w:r w:rsidR="00885488" w:rsidRPr="00BC2E91">
        <w:rPr>
          <w:lang w:val="pt-PT"/>
        </w:rPr>
        <w:t xml:space="preserve">. </w:t>
      </w:r>
      <w:r w:rsidR="00885488" w:rsidRPr="00B779A9">
        <w:rPr>
          <w:lang w:val="pt-PT"/>
        </w:rPr>
        <w:t xml:space="preserve">PS </w:t>
      </w:r>
      <w:r w:rsidR="00885488" w:rsidRPr="00BC2E91">
        <w:rPr>
          <w:rStyle w:val="Incipit"/>
          <w:lang w:val="pt-PT"/>
        </w:rPr>
        <w:t>Con</w:t>
      </w:r>
      <w:r w:rsidR="001B7479" w:rsidRPr="00BC2E91">
        <w:rPr>
          <w:rStyle w:val="Incipit"/>
          <w:lang w:val="pt-PT"/>
        </w:rPr>
        <w:t>serva</w:t>
      </w:r>
      <w:r w:rsidR="00885488" w:rsidRPr="00B779A9">
        <w:rPr>
          <w:lang w:val="pt-PT"/>
        </w:rPr>
        <w:t xml:space="preserve"> cum reliquis. </w:t>
      </w:r>
      <w:r w:rsidR="00885488" w:rsidRPr="00BC2E91">
        <w:rPr>
          <w:lang w:val="it-IT"/>
        </w:rPr>
        <w:t xml:space="preserve">VS </w:t>
      </w:r>
      <w:r w:rsidR="00885488" w:rsidRPr="00BC2E91">
        <w:rPr>
          <w:rStyle w:val="Incipit"/>
          <w:lang w:val="it-IT"/>
        </w:rPr>
        <w:t>Cadent a latere</w:t>
      </w:r>
      <w:r w:rsidR="00885488" w:rsidRPr="00BC2E91">
        <w:rPr>
          <w:lang w:val="it-IT"/>
        </w:rPr>
        <w:t xml:space="preserve">. </w:t>
      </w:r>
      <w:r w:rsidR="00885488" w:rsidRPr="00B779A9">
        <w:rPr>
          <w:lang w:val="it-IT"/>
        </w:rPr>
        <w:t xml:space="preserve">RP </w:t>
      </w:r>
      <w:r w:rsidR="00885488" w:rsidRPr="00BC2E91">
        <w:rPr>
          <w:rStyle w:val="Incipit"/>
          <w:lang w:val="it-IT"/>
        </w:rPr>
        <w:t xml:space="preserve">In mari </w:t>
      </w:r>
      <w:r w:rsidR="00DD6B06" w:rsidRPr="00BC2E91">
        <w:rPr>
          <w:rStyle w:val="Incipit"/>
          <w:lang w:val="it-IT"/>
        </w:rPr>
        <w:t>via</w:t>
      </w:r>
      <w:r w:rsidR="00885488" w:rsidRPr="00BC2E91">
        <w:rPr>
          <w:rStyle w:val="Incipit"/>
          <w:lang w:val="it-IT"/>
        </w:rPr>
        <w:t xml:space="preserve"> tua</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BC2E91">
        <w:rPr>
          <w:rStyle w:val="Incipit"/>
          <w:lang w:val="it-IT"/>
        </w:rPr>
        <w:t>Ecce mitto</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BC2E91">
        <w:rPr>
          <w:rStyle w:val="Incipit"/>
          <w:lang w:val="it-IT"/>
        </w:rPr>
        <w:t>Qui persequebantur</w:t>
      </w:r>
      <w:r w:rsidR="00885488" w:rsidRPr="00B779A9">
        <w:rPr>
          <w:lang w:val="it-IT"/>
        </w:rPr>
        <w:t>.</w:t>
      </w:r>
    </w:p>
    <w:p w:rsidR="00885488" w:rsidRPr="00B779A9" w:rsidRDefault="008F05E9" w:rsidP="00415109">
      <w:pPr>
        <w:rPr>
          <w:lang w:val="fr-FR"/>
        </w:rPr>
      </w:pPr>
      <w:r w:rsidRPr="00BC2E91">
        <w:rPr>
          <w:rStyle w:val="Time2"/>
          <w:lang w:val="it-IT"/>
        </w:rPr>
        <w:t>In tertio nocturno</w:t>
      </w:r>
      <w:r w:rsidR="00885488" w:rsidRPr="00B779A9">
        <w:rPr>
          <w:lang w:val="it-IT"/>
        </w:rPr>
        <w:t xml:space="preserve"> AN </w:t>
      </w:r>
      <w:r w:rsidR="00885488" w:rsidRPr="00BC2E91">
        <w:rPr>
          <w:rStyle w:val="Incipit"/>
          <w:lang w:val="it-IT"/>
        </w:rPr>
        <w:t xml:space="preserve">Per arma </w:t>
      </w:r>
      <w:r w:rsidR="00E56159" w:rsidRPr="00BC2E91">
        <w:rPr>
          <w:rStyle w:val="Incipit"/>
          <w:lang w:val="it-IT"/>
        </w:rPr>
        <w:t>iustiti</w:t>
      </w:r>
      <w:r w:rsidR="00885488" w:rsidRPr="00BC2E91">
        <w:rPr>
          <w:rStyle w:val="Incipit"/>
          <w:lang w:val="it-IT"/>
        </w:rPr>
        <w:t>ae</w:t>
      </w:r>
      <w:r w:rsidR="00885488" w:rsidRPr="00B779A9">
        <w:rPr>
          <w:lang w:val="it-IT"/>
        </w:rPr>
        <w:t xml:space="preserve">. </w:t>
      </w:r>
      <w:r w:rsidR="00885488" w:rsidRPr="00B779A9">
        <w:rPr>
          <w:lang w:val="fr-FR"/>
        </w:rPr>
        <w:t xml:space="preserve">PS </w:t>
      </w:r>
      <w:r w:rsidR="00885488" w:rsidRPr="00BC2E91">
        <w:rPr>
          <w:rStyle w:val="Incipit"/>
          <w:lang w:val="fr-FR"/>
        </w:rPr>
        <w:t>Caeli enarrant</w:t>
      </w:r>
      <w:r w:rsidR="00885488" w:rsidRPr="00B779A9">
        <w:rPr>
          <w:lang w:val="fr-FR"/>
        </w:rPr>
        <w:t xml:space="preserve">. VS </w:t>
      </w:r>
      <w:r w:rsidR="00885488" w:rsidRPr="00BC2E91">
        <w:rPr>
          <w:rStyle w:val="Incipit"/>
          <w:lang w:val="fr-FR"/>
        </w:rPr>
        <w:t>Clamabit ad me</w:t>
      </w:r>
      <w:r w:rsidR="00885488" w:rsidRPr="00B779A9">
        <w:rPr>
          <w:lang w:val="fr-FR"/>
        </w:rPr>
        <w:t xml:space="preserve">. EV </w:t>
      </w:r>
      <w:r w:rsidR="00885488" w:rsidRPr="00BC2E91">
        <w:rPr>
          <w:rStyle w:val="Incipit"/>
          <w:lang w:val="fr-FR"/>
        </w:rPr>
        <w:t>Abiit Iesus trans mare Galileae</w:t>
      </w:r>
      <w:r w:rsidR="00885488" w:rsidRPr="00B779A9">
        <w:rPr>
          <w:lang w:val="fr-FR"/>
        </w:rPr>
        <w:t xml:space="preserve">. RP </w:t>
      </w:r>
      <w:r w:rsidR="00885488" w:rsidRPr="00BC2E91">
        <w:rPr>
          <w:rStyle w:val="Incipit"/>
          <w:lang w:val="fr-FR"/>
        </w:rPr>
        <w:t>Moyses famulus</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BC2E91">
        <w:rPr>
          <w:rStyle w:val="Incipit"/>
          <w:lang w:val="fr-FR"/>
        </w:rPr>
        <w:t>Splendida facta</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BC2E91">
        <w:rPr>
          <w:rStyle w:val="Incipit"/>
          <w:lang w:val="fr-FR"/>
        </w:rPr>
        <w:t>Audi Israel</w:t>
      </w:r>
      <w:r w:rsidR="00885488" w:rsidRPr="00B779A9">
        <w:rPr>
          <w:lang w:val="fr-FR"/>
        </w:rPr>
        <w:t>.</w:t>
      </w:r>
    </w:p>
    <w:p w:rsidR="00837250" w:rsidRDefault="008F05E9" w:rsidP="00415109">
      <w:pPr>
        <w:rPr>
          <w:lang w:val="pt-PT"/>
        </w:rPr>
      </w:pPr>
      <w:r w:rsidRPr="00BC2E91">
        <w:rPr>
          <w:rStyle w:val="Time1"/>
          <w:lang w:val="fr-FR"/>
        </w:rPr>
        <w:lastRenderedPageBreak/>
        <w:t>Ad laudes</w:t>
      </w:r>
      <w:r w:rsidR="00885488" w:rsidRPr="00B779A9">
        <w:rPr>
          <w:lang w:val="fr-FR"/>
        </w:rPr>
        <w:t xml:space="preserve"> AN </w:t>
      </w:r>
      <w:r w:rsidR="00885488" w:rsidRPr="005A362F">
        <w:rPr>
          <w:rStyle w:val="Incipit"/>
          <w:lang w:val="fr-FR"/>
        </w:rPr>
        <w:t>Tunc</w:t>
      </w:r>
      <w:r w:rsidR="005A362F" w:rsidRPr="00BE7D55">
        <w:rPr>
          <w:i/>
          <w:lang w:val="fr-FR"/>
        </w:rPr>
        <w:t xml:space="preserve"> </w:t>
      </w:r>
      <w:r w:rsidR="00885488" w:rsidRPr="005A362F">
        <w:rPr>
          <w:rStyle w:val="Incipit"/>
          <w:lang w:val="fr-FR"/>
        </w:rPr>
        <w:t>acceptabis</w:t>
      </w:r>
      <w:r w:rsidR="002115AE" w:rsidRPr="00B779A9">
        <w:rPr>
          <w:lang w:val="fr-FR"/>
        </w:rPr>
        <w:t xml:space="preserve"> cum reliquis. Psalmi u</w:t>
      </w:r>
      <w:r w:rsidR="00885488" w:rsidRPr="00B779A9">
        <w:rPr>
          <w:lang w:val="fr-FR"/>
        </w:rPr>
        <w:t xml:space="preserve">t in praecedenti dominica. HY </w:t>
      </w:r>
      <w:r w:rsidR="00885488" w:rsidRPr="005A362F">
        <w:rPr>
          <w:rStyle w:val="Incipit"/>
          <w:lang w:val="fr-FR"/>
        </w:rPr>
        <w:t>Clarum</w:t>
      </w:r>
      <w:r w:rsidR="005A362F" w:rsidRPr="00BE7D55">
        <w:rPr>
          <w:i/>
          <w:lang w:val="fr-FR"/>
        </w:rPr>
        <w:t xml:space="preserve"> </w:t>
      </w:r>
      <w:r w:rsidR="00885488" w:rsidRPr="005A362F">
        <w:rPr>
          <w:rStyle w:val="Incipit"/>
          <w:lang w:val="fr-FR"/>
        </w:rPr>
        <w:t>decus</w:t>
      </w:r>
      <w:r w:rsidR="00885488" w:rsidRPr="00B779A9">
        <w:rPr>
          <w:lang w:val="fr-FR"/>
        </w:rPr>
        <w:t xml:space="preserve">. </w:t>
      </w:r>
      <w:r w:rsidR="00885488" w:rsidRPr="00B779A9">
        <w:rPr>
          <w:lang w:val="pt-PT"/>
        </w:rPr>
        <w:t xml:space="preserve">VS </w:t>
      </w:r>
      <w:r w:rsidR="00885488" w:rsidRPr="005A362F">
        <w:rPr>
          <w:rStyle w:val="Incipit"/>
          <w:lang w:val="pt-PT"/>
        </w:rPr>
        <w:t>Domine</w:t>
      </w:r>
      <w:r w:rsidR="005A362F" w:rsidRPr="00BE7D55">
        <w:rPr>
          <w:i/>
          <w:lang w:val="pt-PT"/>
        </w:rPr>
        <w:t xml:space="preserve"> </w:t>
      </w:r>
      <w:r w:rsidR="00885488" w:rsidRPr="005A362F">
        <w:rPr>
          <w:rStyle w:val="Incipit"/>
          <w:lang w:val="pt-PT"/>
        </w:rPr>
        <w:t>refugium</w:t>
      </w:r>
      <w:r w:rsidR="00885488" w:rsidRPr="00B779A9">
        <w:rPr>
          <w:lang w:val="pt-PT"/>
        </w:rPr>
        <w:t xml:space="preserve">. AB </w:t>
      </w:r>
      <w:r w:rsidR="00885488" w:rsidRPr="005A362F">
        <w:rPr>
          <w:rStyle w:val="Incipit"/>
          <w:lang w:val="pt-PT"/>
        </w:rPr>
        <w:t>Cum</w:t>
      </w:r>
      <w:r w:rsidR="005A362F" w:rsidRPr="00BE7D55">
        <w:rPr>
          <w:i/>
          <w:lang w:val="pt-PT"/>
        </w:rPr>
        <w:t xml:space="preserve"> </w:t>
      </w:r>
      <w:r w:rsidR="00885488" w:rsidRPr="005A362F">
        <w:rPr>
          <w:rStyle w:val="Incipit"/>
          <w:lang w:val="pt-PT"/>
        </w:rPr>
        <w:t>sub</w:t>
      </w:r>
      <w:r w:rsidR="001D1C08" w:rsidRPr="005A362F">
        <w:rPr>
          <w:rStyle w:val="Incipit"/>
          <w:lang w:val="pt-PT"/>
        </w:rPr>
        <w:t>leva</w:t>
      </w:r>
      <w:r w:rsidR="00885488" w:rsidRPr="005A362F">
        <w:rPr>
          <w:rStyle w:val="Incipit"/>
          <w:lang w:val="pt-PT"/>
        </w:rPr>
        <w:t>sset</w:t>
      </w:r>
      <w:r w:rsidR="005A362F" w:rsidRPr="00BE7D55">
        <w:rPr>
          <w:i/>
          <w:lang w:val="pt-PT"/>
        </w:rPr>
        <w:t xml:space="preserve"> </w:t>
      </w:r>
      <w:r w:rsidR="00885488" w:rsidRPr="005A362F">
        <w:rPr>
          <w:rStyle w:val="Incipit"/>
          <w:lang w:val="pt-PT"/>
        </w:rPr>
        <w:t>oculos</w:t>
      </w:r>
      <w:r w:rsidR="005A362F" w:rsidRPr="00BE7D55">
        <w:rPr>
          <w:i/>
          <w:lang w:val="pt-PT"/>
        </w:rPr>
        <w:t xml:space="preserve"> </w:t>
      </w:r>
      <w:r w:rsidR="00885488" w:rsidRPr="005A362F">
        <w:rPr>
          <w:rStyle w:val="Incipit"/>
          <w:lang w:val="pt-PT"/>
        </w:rPr>
        <w:t>Iesus</w:t>
      </w:r>
      <w:r w:rsidR="00885488" w:rsidRPr="00B779A9">
        <w:rPr>
          <w:lang w:val="pt-PT"/>
        </w:rPr>
        <w:t xml:space="preserve">. </w:t>
      </w:r>
      <w:r w:rsidR="002115AE" w:rsidRPr="00B779A9">
        <w:rPr>
          <w:lang w:val="pt-PT"/>
        </w:rPr>
        <w:t xml:space="preserve">[BD] </w:t>
      </w:r>
      <w:r w:rsidR="005F6F99" w:rsidRPr="005A362F">
        <w:rPr>
          <w:rStyle w:val="Incipit"/>
          <w:lang w:val="pt-PT"/>
        </w:rPr>
        <w:t>Benedicamus</w:t>
      </w:r>
      <w:r w:rsidR="002115AE" w:rsidRPr="00B779A9">
        <w:rPr>
          <w:lang w:val="pt-PT"/>
        </w:rPr>
        <w:t xml:space="preserve"> f</w:t>
      </w:r>
      <w:r w:rsidR="00885488" w:rsidRPr="00B779A9">
        <w:rPr>
          <w:lang w:val="pt-PT"/>
        </w:rPr>
        <w:t>erialiter.</w:t>
      </w:r>
      <w:r w:rsidR="002115AE" w:rsidRPr="00B779A9">
        <w:rPr>
          <w:lang w:val="pt-PT"/>
        </w:rPr>
        <w:t xml:space="preserve"> </w:t>
      </w:r>
    </w:p>
    <w:p w:rsidR="00885488" w:rsidRDefault="002115AE" w:rsidP="00415109">
      <w:pPr>
        <w:rPr>
          <w:lang w:val="en-US"/>
        </w:rPr>
      </w:pPr>
      <w:r>
        <w:rPr>
          <w:lang w:val="en-US"/>
        </w:rPr>
        <w:t>(197v)</w:t>
      </w:r>
      <w:r w:rsidR="00837250">
        <w:rPr>
          <w:lang w:val="en-US"/>
        </w:rPr>
        <w:t xml:space="preserve"> </w:t>
      </w:r>
      <w:r w:rsidR="008F05E9" w:rsidRPr="00BC2E91">
        <w:rPr>
          <w:rStyle w:val="Time1"/>
          <w:lang w:val="en-US"/>
        </w:rPr>
        <w:t>Ad primam</w:t>
      </w:r>
      <w:r w:rsidR="00885488">
        <w:rPr>
          <w:lang w:val="en-US"/>
        </w:rPr>
        <w:t xml:space="preserve"> AN </w:t>
      </w:r>
      <w:r w:rsidR="00885488" w:rsidRPr="00BC2E91">
        <w:rPr>
          <w:rStyle w:val="Incipit"/>
          <w:lang w:val="en-US"/>
        </w:rPr>
        <w:t>De quinque panibus</w:t>
      </w:r>
      <w:r w:rsidR="00885488">
        <w:rPr>
          <w:lang w:val="en-US"/>
        </w:rPr>
        <w:t>.</w:t>
      </w:r>
    </w:p>
    <w:p w:rsidR="00885488" w:rsidRDefault="008F05E9" w:rsidP="00415109">
      <w:pPr>
        <w:rPr>
          <w:lang w:val="en-US"/>
        </w:rPr>
      </w:pPr>
      <w:r w:rsidRPr="00BC2E91">
        <w:rPr>
          <w:rStyle w:val="Time1"/>
          <w:lang w:val="en-US"/>
        </w:rPr>
        <w:t>Ad tertiam</w:t>
      </w:r>
      <w:r w:rsidR="00885488">
        <w:rPr>
          <w:lang w:val="en-US"/>
        </w:rPr>
        <w:t xml:space="preserve"> AN </w:t>
      </w:r>
      <w:r w:rsidR="00885488" w:rsidRPr="00BC2E91">
        <w:rPr>
          <w:rStyle w:val="Incipit"/>
          <w:lang w:val="en-US"/>
        </w:rPr>
        <w:t>Satiavit dominus</w:t>
      </w:r>
      <w:r w:rsidR="00885488">
        <w:rPr>
          <w:lang w:val="en-US"/>
        </w:rPr>
        <w:t>.</w:t>
      </w:r>
    </w:p>
    <w:p w:rsidR="00885488" w:rsidRPr="00B779A9" w:rsidRDefault="008F05E9" w:rsidP="00415109">
      <w:pPr>
        <w:rPr>
          <w:lang w:val="it-IT"/>
        </w:rPr>
      </w:pPr>
      <w:r w:rsidRPr="00BC2E91">
        <w:rPr>
          <w:rStyle w:val="Time1"/>
          <w:lang w:val="it-IT"/>
        </w:rPr>
        <w:t>Ad horas</w:t>
      </w:r>
      <w:r w:rsidR="00BA01B1" w:rsidRPr="00B779A9">
        <w:rPr>
          <w:lang w:val="it-IT"/>
        </w:rPr>
        <w:t xml:space="preserve"> </w:t>
      </w:r>
      <w:r w:rsidR="00885488" w:rsidRPr="00B779A9">
        <w:rPr>
          <w:lang w:val="it-IT"/>
        </w:rPr>
        <w:t>responsoria et versiculi ut in pr</w:t>
      </w:r>
      <w:r w:rsidR="00837250">
        <w:rPr>
          <w:lang w:val="it-IT"/>
        </w:rPr>
        <w:t>a</w:t>
      </w:r>
      <w:r w:rsidR="00885488" w:rsidRPr="00B779A9">
        <w:rPr>
          <w:lang w:val="it-IT"/>
        </w:rPr>
        <w:t>ecedenti dominica.</w:t>
      </w:r>
    </w:p>
    <w:p w:rsidR="00885488" w:rsidRPr="00B779A9" w:rsidRDefault="008F05E9" w:rsidP="00415109">
      <w:pPr>
        <w:rPr>
          <w:lang w:val="it-IT"/>
        </w:rPr>
      </w:pPr>
      <w:r w:rsidRPr="00BC2E91">
        <w:rPr>
          <w:rStyle w:val="Time1"/>
          <w:lang w:val="fr-FR"/>
        </w:rPr>
        <w:t>Ad processionem</w:t>
      </w:r>
      <w:r w:rsidR="00885488" w:rsidRPr="00B779A9">
        <w:rPr>
          <w:lang w:val="fr-FR"/>
        </w:rPr>
        <w:t xml:space="preserve"> R</w:t>
      </w:r>
      <w:r w:rsidR="002115AE" w:rsidRPr="00B779A9">
        <w:rPr>
          <w:lang w:val="fr-FR"/>
        </w:rPr>
        <w:t>P</w:t>
      </w:r>
      <w:r w:rsidR="00885488" w:rsidRPr="00B779A9">
        <w:rPr>
          <w:lang w:val="fr-FR"/>
        </w:rPr>
        <w:t xml:space="preserve">P </w:t>
      </w:r>
      <w:r w:rsidR="00885488" w:rsidRPr="005A362F">
        <w:rPr>
          <w:rStyle w:val="Incipit"/>
          <w:lang w:val="fr-FR"/>
        </w:rPr>
        <w:t>Locutus</w:t>
      </w:r>
      <w:r w:rsidR="005A362F" w:rsidRPr="00BE7D55">
        <w:rPr>
          <w:i/>
          <w:lang w:val="fr-FR"/>
        </w:rPr>
        <w:t xml:space="preserve"> </w:t>
      </w:r>
      <w:r w:rsidR="00885488" w:rsidRPr="005A362F">
        <w:rPr>
          <w:rStyle w:val="Incipit"/>
          <w:lang w:val="fr-FR"/>
        </w:rPr>
        <w:t>est</w:t>
      </w:r>
      <w:r w:rsidR="005A362F" w:rsidRPr="00BE7D55">
        <w:rPr>
          <w:i/>
          <w:lang w:val="fr-FR"/>
        </w:rPr>
        <w:t xml:space="preserve"> </w:t>
      </w:r>
      <w:r w:rsidR="00885488" w:rsidRPr="005A362F">
        <w:rPr>
          <w:rStyle w:val="Incipit"/>
          <w:lang w:val="fr-FR"/>
        </w:rPr>
        <w:t>dominus</w:t>
      </w:r>
      <w:r w:rsidR="00885488" w:rsidRPr="00B779A9">
        <w:rPr>
          <w:lang w:val="fr-FR"/>
        </w:rPr>
        <w:t xml:space="preserve">. </w:t>
      </w:r>
      <w:r w:rsidR="00885488" w:rsidRPr="00B779A9">
        <w:rPr>
          <w:lang w:val="it-IT"/>
        </w:rPr>
        <w:t>Ad reditum R</w:t>
      </w:r>
      <w:r w:rsidR="002115AE" w:rsidRPr="00B779A9">
        <w:rPr>
          <w:lang w:val="it-IT"/>
        </w:rPr>
        <w:t>P</w:t>
      </w:r>
      <w:r w:rsidR="00885488" w:rsidRPr="00B779A9">
        <w:rPr>
          <w:lang w:val="it-IT"/>
        </w:rPr>
        <w:t xml:space="preserve">P </w:t>
      </w:r>
      <w:r w:rsidR="00885488" w:rsidRPr="005A362F">
        <w:rPr>
          <w:rStyle w:val="Incipit"/>
          <w:lang w:val="it-IT"/>
        </w:rPr>
        <w:t>Audi</w:t>
      </w:r>
      <w:r w:rsidR="005A362F" w:rsidRPr="00BE7D55">
        <w:rPr>
          <w:i/>
          <w:lang w:val="it-IT"/>
        </w:rPr>
        <w:t xml:space="preserve"> </w:t>
      </w:r>
      <w:r w:rsidR="00885488" w:rsidRPr="005A362F">
        <w:rPr>
          <w:rStyle w:val="Incipit"/>
          <w:lang w:val="it-IT"/>
        </w:rPr>
        <w:t>Israel</w:t>
      </w:r>
      <w:r w:rsidR="00885488" w:rsidRPr="00B779A9">
        <w:rPr>
          <w:lang w:val="it-IT"/>
        </w:rPr>
        <w:t>.</w:t>
      </w:r>
    </w:p>
    <w:p w:rsidR="00885488" w:rsidRPr="00234396" w:rsidRDefault="008F05E9" w:rsidP="00415109">
      <w:pPr>
        <w:rPr>
          <w:lang w:val="fr-FR"/>
        </w:rPr>
      </w:pPr>
      <w:r w:rsidRPr="00BC2E91">
        <w:rPr>
          <w:rStyle w:val="Time1"/>
          <w:lang w:val="it-IT"/>
        </w:rPr>
        <w:t>Ad missam</w:t>
      </w:r>
      <w:r w:rsidR="00885488" w:rsidRPr="00B779A9">
        <w:rPr>
          <w:lang w:val="it-IT"/>
        </w:rPr>
        <w:t xml:space="preserve"> IN </w:t>
      </w:r>
      <w:r w:rsidR="00885488" w:rsidRPr="00BC2E91">
        <w:rPr>
          <w:rStyle w:val="Incipit"/>
          <w:lang w:val="it-IT"/>
        </w:rPr>
        <w:t>Laetare Hierusalem</w:t>
      </w:r>
      <w:r w:rsidR="00DD1415">
        <w:rPr>
          <w:lang w:val="it-IT"/>
        </w:rPr>
        <w:t>@</w:t>
      </w:r>
      <w:r w:rsidR="00DD1415" w:rsidRPr="00B779A9">
        <w:rPr>
          <w:lang w:val="it-IT"/>
        </w:rPr>
        <w:t>85.</w:t>
      </w:r>
      <w:r w:rsidR="00885488" w:rsidRPr="00B779A9">
        <w:rPr>
          <w:lang w:val="it-IT"/>
        </w:rPr>
        <w:t xml:space="preserve"> </w:t>
      </w:r>
      <w:r w:rsidR="002115AE" w:rsidRPr="00234396">
        <w:rPr>
          <w:lang w:val="fr-FR"/>
        </w:rPr>
        <w:t xml:space="preserve">[KY] </w:t>
      </w:r>
      <w:r w:rsidR="002115AE" w:rsidRPr="00234396">
        <w:rPr>
          <w:rStyle w:val="Incipit"/>
          <w:lang w:val="fr-FR"/>
        </w:rPr>
        <w:t>Kyrie</w:t>
      </w:r>
      <w:r w:rsidR="002115AE" w:rsidRPr="00234396">
        <w:rPr>
          <w:lang w:val="fr-FR"/>
        </w:rPr>
        <w:t xml:space="preserve"> et [SA] </w:t>
      </w:r>
      <w:r w:rsidR="002115AE" w:rsidRPr="00234396">
        <w:rPr>
          <w:rStyle w:val="Incipit"/>
          <w:lang w:val="fr-FR"/>
        </w:rPr>
        <w:t>Sanctus</w:t>
      </w:r>
      <w:r w:rsidR="002115AE" w:rsidRPr="00234396">
        <w:rPr>
          <w:lang w:val="fr-FR"/>
        </w:rPr>
        <w:t xml:space="preserve"> </w:t>
      </w:r>
      <w:r w:rsidR="00885488" w:rsidRPr="00234396">
        <w:rPr>
          <w:lang w:val="fr-FR"/>
        </w:rPr>
        <w:t xml:space="preserve">paschale. GR </w:t>
      </w:r>
      <w:r w:rsidR="00885488" w:rsidRPr="00234396">
        <w:rPr>
          <w:rStyle w:val="Incipit"/>
          <w:lang w:val="fr-FR"/>
        </w:rPr>
        <w:t>Laetatus sum</w:t>
      </w:r>
      <w:r w:rsidR="00DD1415" w:rsidRPr="00234396">
        <w:rPr>
          <w:lang w:val="fr-FR"/>
        </w:rPr>
        <w:t>@86.</w:t>
      </w:r>
      <w:r w:rsidR="00885488" w:rsidRPr="00234396">
        <w:rPr>
          <w:lang w:val="fr-FR"/>
        </w:rPr>
        <w:t xml:space="preserve"> TR </w:t>
      </w:r>
      <w:r w:rsidR="00885488" w:rsidRPr="00234396">
        <w:rPr>
          <w:rStyle w:val="Incipit"/>
          <w:lang w:val="fr-FR"/>
        </w:rPr>
        <w:t>Qui confidunt</w:t>
      </w:r>
      <w:r w:rsidR="00DD1415" w:rsidRPr="00234396">
        <w:rPr>
          <w:lang w:val="fr-FR"/>
        </w:rPr>
        <w:t>@86.</w:t>
      </w:r>
      <w:r w:rsidR="00885488" w:rsidRPr="00234396">
        <w:rPr>
          <w:lang w:val="fr-FR"/>
        </w:rPr>
        <w:t xml:space="preserve"> </w:t>
      </w:r>
      <w:r w:rsidR="00BA24A1" w:rsidRPr="00234396">
        <w:rPr>
          <w:lang w:val="fr-FR"/>
        </w:rPr>
        <w:t>[</w:t>
      </w:r>
      <w:r w:rsidR="00885488" w:rsidRPr="00234396">
        <w:rPr>
          <w:lang w:val="fr-FR"/>
        </w:rPr>
        <w:t>C</w:t>
      </w:r>
      <w:r w:rsidR="000F2A1B" w:rsidRPr="00234396">
        <w:rPr>
          <w:lang w:val="fr-FR"/>
        </w:rPr>
        <w:t>R</w:t>
      </w:r>
      <w:r w:rsidR="00BA24A1" w:rsidRPr="00234396">
        <w:rPr>
          <w:lang w:val="fr-FR"/>
        </w:rPr>
        <w:t>]</w:t>
      </w:r>
      <w:r w:rsidR="00885488" w:rsidRPr="00234396">
        <w:rPr>
          <w:lang w:val="fr-FR"/>
        </w:rPr>
        <w:t xml:space="preserve"> </w:t>
      </w:r>
      <w:r w:rsidR="00885488" w:rsidRPr="00234396">
        <w:rPr>
          <w:rStyle w:val="Incipit"/>
          <w:lang w:val="fr-FR"/>
        </w:rPr>
        <w:t>Patrem</w:t>
      </w:r>
      <w:r w:rsidR="00885488" w:rsidRPr="00234396">
        <w:rPr>
          <w:lang w:val="fr-FR"/>
        </w:rPr>
        <w:t xml:space="preserve"> </w:t>
      </w:r>
      <w:r w:rsidR="004B3248" w:rsidRPr="00234396">
        <w:rPr>
          <w:lang w:val="fr-FR"/>
        </w:rPr>
        <w:t>sol</w:t>
      </w:r>
      <w:r w:rsidR="00837250" w:rsidRPr="00234396">
        <w:rPr>
          <w:lang w:val="fr-FR"/>
        </w:rPr>
        <w:t>l</w:t>
      </w:r>
      <w:r w:rsidR="004B3248" w:rsidRPr="00234396">
        <w:rPr>
          <w:lang w:val="fr-FR"/>
        </w:rPr>
        <w:t>emne</w:t>
      </w:r>
      <w:r w:rsidR="00885488" w:rsidRPr="00234396">
        <w:rPr>
          <w:lang w:val="fr-FR"/>
        </w:rPr>
        <w:t xml:space="preserve">. OF </w:t>
      </w:r>
      <w:r w:rsidR="00885488" w:rsidRPr="00234396">
        <w:rPr>
          <w:rStyle w:val="Incipit"/>
          <w:lang w:val="fr-FR"/>
        </w:rPr>
        <w:t>Laudate dominum</w:t>
      </w:r>
      <w:r w:rsidR="00DD1415" w:rsidRPr="00234396">
        <w:rPr>
          <w:lang w:val="fr-FR"/>
        </w:rPr>
        <w:t>@86.</w:t>
      </w:r>
      <w:r w:rsidR="00885488" w:rsidRPr="00234396">
        <w:rPr>
          <w:lang w:val="fr-FR"/>
        </w:rPr>
        <w:t xml:space="preserve"> CO </w:t>
      </w:r>
      <w:r w:rsidR="004B3248" w:rsidRPr="00234396">
        <w:rPr>
          <w:rStyle w:val="Incipit"/>
          <w:lang w:val="fr-FR"/>
        </w:rPr>
        <w:t>Hierusalem</w:t>
      </w:r>
      <w:r w:rsidR="001B53F0" w:rsidRPr="00234396">
        <w:rPr>
          <w:rStyle w:val="Incipit"/>
          <w:lang w:val="fr-FR"/>
        </w:rPr>
        <w:t xml:space="preserve"> quae aedifi</w:t>
      </w:r>
      <w:r w:rsidR="00885488" w:rsidRPr="00234396">
        <w:rPr>
          <w:rStyle w:val="Incipit"/>
          <w:lang w:val="fr-FR"/>
        </w:rPr>
        <w:t>catur</w:t>
      </w:r>
      <w:r w:rsidR="00DD1415" w:rsidRPr="00234396">
        <w:rPr>
          <w:lang w:val="fr-FR"/>
        </w:rPr>
        <w:t>@87.</w:t>
      </w:r>
    </w:p>
    <w:p w:rsidR="00885488" w:rsidRDefault="008F05E9" w:rsidP="00415109">
      <w:pPr>
        <w:rPr>
          <w:lang w:val="en-US"/>
        </w:rPr>
      </w:pPr>
      <w:r w:rsidRPr="00BC2E91">
        <w:rPr>
          <w:rStyle w:val="Time1"/>
          <w:lang w:val="en-US"/>
        </w:rPr>
        <w:t>Ad sextam</w:t>
      </w:r>
      <w:r w:rsidR="00885488">
        <w:rPr>
          <w:lang w:val="en-US"/>
        </w:rPr>
        <w:t xml:space="preserve"> AN </w:t>
      </w:r>
      <w:r w:rsidR="00885488" w:rsidRPr="00BC2E91">
        <w:rPr>
          <w:rStyle w:val="Incipit"/>
          <w:lang w:val="en-US"/>
        </w:rPr>
        <w:t>Commendemus nosmetipsos</w:t>
      </w:r>
      <w:r w:rsidR="00885488">
        <w:rPr>
          <w:lang w:val="en-US"/>
        </w:rPr>
        <w:t>.</w:t>
      </w:r>
    </w:p>
    <w:p w:rsidR="00885488" w:rsidRPr="00B779A9" w:rsidRDefault="008F05E9" w:rsidP="00415109">
      <w:pPr>
        <w:rPr>
          <w:lang w:val="it-IT"/>
        </w:rPr>
      </w:pPr>
      <w:r w:rsidRPr="00BC2E91">
        <w:rPr>
          <w:rStyle w:val="Time1"/>
          <w:lang w:val="it-IT"/>
        </w:rPr>
        <w:t>Ad nonam</w:t>
      </w:r>
      <w:r w:rsidR="00885488" w:rsidRPr="00B779A9">
        <w:rPr>
          <w:lang w:val="it-IT"/>
        </w:rPr>
        <w:t xml:space="preserve"> AN </w:t>
      </w:r>
      <w:r w:rsidR="00885488" w:rsidRPr="00BC2E91">
        <w:rPr>
          <w:rStyle w:val="Incipit"/>
          <w:lang w:val="it-IT"/>
        </w:rPr>
        <w:t xml:space="preserve">Per arma </w:t>
      </w:r>
      <w:r w:rsidR="00E56159" w:rsidRPr="00BC2E91">
        <w:rPr>
          <w:rStyle w:val="Incipit"/>
          <w:lang w:val="it-IT"/>
        </w:rPr>
        <w:t>iustiti</w:t>
      </w:r>
      <w:r w:rsidR="00885488" w:rsidRPr="00BC2E91">
        <w:rPr>
          <w:rStyle w:val="Incipit"/>
          <w:lang w:val="it-IT"/>
        </w:rPr>
        <w:t>ae</w:t>
      </w:r>
      <w:r w:rsidR="00885488" w:rsidRPr="00B779A9">
        <w:rPr>
          <w:lang w:val="it-IT"/>
        </w:rPr>
        <w:t>.</w:t>
      </w:r>
    </w:p>
    <w:p w:rsidR="00885488" w:rsidRPr="00BC2E91" w:rsidRDefault="008F05E9" w:rsidP="00415109">
      <w:r w:rsidRPr="00BC2E91">
        <w:rPr>
          <w:rStyle w:val="Time1"/>
          <w:lang w:val="pt-PT"/>
        </w:rPr>
        <w:t>Ad secundas vesperas</w:t>
      </w:r>
      <w:r w:rsidR="00885488" w:rsidRPr="00B779A9">
        <w:rPr>
          <w:lang w:val="pt-PT"/>
        </w:rPr>
        <w:t xml:space="preserve"> RP </w:t>
      </w:r>
      <w:r w:rsidR="00885488" w:rsidRPr="00BC2E91">
        <w:rPr>
          <w:rStyle w:val="Incipit"/>
          <w:lang w:val="pt-PT"/>
        </w:rPr>
        <w:t>Educ de carcere animam meam</w:t>
      </w:r>
      <w:r w:rsidR="00885488" w:rsidRPr="00B779A9">
        <w:rPr>
          <w:lang w:val="pt-PT"/>
        </w:rPr>
        <w:t xml:space="preserve">. </w:t>
      </w:r>
      <w:r w:rsidR="00885488">
        <w:t xml:space="preserve">HY </w:t>
      </w:r>
      <w:r w:rsidR="00885488" w:rsidRPr="008F05E9">
        <w:rPr>
          <w:rStyle w:val="Incipit"/>
        </w:rPr>
        <w:t>Iesu quadragenarie</w:t>
      </w:r>
      <w:r w:rsidR="00885488">
        <w:t xml:space="preserve">. VS </w:t>
      </w:r>
      <w:r w:rsidR="00885488" w:rsidRPr="008F05E9">
        <w:rPr>
          <w:rStyle w:val="Incipit"/>
        </w:rPr>
        <w:t>Angelis suis</w:t>
      </w:r>
      <w:r w:rsidR="00885488">
        <w:t xml:space="preserve">. </w:t>
      </w:r>
      <w:r w:rsidR="00885488" w:rsidRPr="00BC2E91">
        <w:t xml:space="preserve">AM </w:t>
      </w:r>
      <w:r w:rsidR="00885488" w:rsidRPr="008F05E9">
        <w:rPr>
          <w:rStyle w:val="Incipit"/>
        </w:rPr>
        <w:t>Illi ergo homines</w:t>
      </w:r>
      <w:r w:rsidR="00885488" w:rsidRPr="00BC2E91">
        <w:t xml:space="preserve">. </w:t>
      </w:r>
      <w:r w:rsidR="002115AE" w:rsidRPr="00BC2E91">
        <w:t xml:space="preserve">[BD] </w:t>
      </w:r>
      <w:r w:rsidR="005F6F99" w:rsidRPr="008F05E9">
        <w:rPr>
          <w:rStyle w:val="Incipit"/>
        </w:rPr>
        <w:t>Benedicamus</w:t>
      </w:r>
      <w:r w:rsidR="002115AE" w:rsidRPr="00BC2E91">
        <w:t xml:space="preserve"> ferialiter</w:t>
      </w:r>
      <w:r w:rsidR="00885488" w:rsidRPr="00BC2E91">
        <w:t>.</w:t>
      </w:r>
    </w:p>
    <w:p w:rsidR="00885488" w:rsidRPr="00BC2E91" w:rsidRDefault="008F05E9" w:rsidP="00415109">
      <w:r w:rsidRPr="003C531F">
        <w:rPr>
          <w:rStyle w:val="Time1"/>
        </w:rPr>
        <w:t>Ad</w:t>
      </w:r>
      <w:r>
        <w:rPr>
          <w:rStyle w:val="Time1"/>
        </w:rPr>
        <w:t xml:space="preserve"> completorium</w:t>
      </w:r>
      <w:r w:rsidR="00885488" w:rsidRPr="00BC2E91">
        <w:t xml:space="preserve"> AD </w:t>
      </w:r>
      <w:r w:rsidR="00885488" w:rsidRPr="00BC2E91">
        <w:rPr>
          <w:rStyle w:val="Incipit"/>
        </w:rPr>
        <w:t>Dum</w:t>
      </w:r>
      <w:r w:rsidR="005A362F" w:rsidRPr="00BC2E91">
        <w:rPr>
          <w:i/>
        </w:rPr>
        <w:t xml:space="preserve"> </w:t>
      </w:r>
      <w:r w:rsidR="00D66EA2" w:rsidRPr="00BC2E91">
        <w:rPr>
          <w:rStyle w:val="Incipit"/>
        </w:rPr>
        <w:t>videris</w:t>
      </w:r>
      <w:r w:rsidR="005A362F" w:rsidRPr="00BC2E91">
        <w:rPr>
          <w:i/>
        </w:rPr>
        <w:t xml:space="preserve"> </w:t>
      </w:r>
      <w:r w:rsidR="00885488" w:rsidRPr="00BC2E91">
        <w:rPr>
          <w:rStyle w:val="Incipit"/>
        </w:rPr>
        <w:t>nudum</w:t>
      </w:r>
      <w:r w:rsidR="00885488" w:rsidRPr="00BC2E91">
        <w:t>.</w:t>
      </w:r>
    </w:p>
    <w:p w:rsidR="00885488" w:rsidRPr="00B779A9" w:rsidRDefault="00837250" w:rsidP="00415109">
      <w:pPr>
        <w:pStyle w:val="berschrift1"/>
      </w:pPr>
      <w:r>
        <w:rPr>
          <w:lang w:val="de-DE"/>
        </w:rPr>
        <w:t xml:space="preserve">(198r) </w:t>
      </w:r>
      <w:r w:rsidR="008F05E9">
        <w:t>GERTRUDIS VIRGINIS</w:t>
      </w:r>
    </w:p>
    <w:p w:rsidR="00885488" w:rsidRPr="00B779A9" w:rsidRDefault="00BA24A1" w:rsidP="00415109">
      <w:pPr>
        <w:rPr>
          <w:lang w:val="it-IT"/>
        </w:rPr>
      </w:pPr>
      <w:r w:rsidRPr="00BC2E91">
        <w:rPr>
          <w:rStyle w:val="Time1"/>
          <w:lang w:val="it-IT"/>
        </w:rPr>
        <w:t>[</w:t>
      </w:r>
      <w:r w:rsidR="008F05E9" w:rsidRPr="00BC2E91">
        <w:rPr>
          <w:rStyle w:val="Time1"/>
          <w:lang w:val="it-IT"/>
        </w:rPr>
        <w:t>Ad vesperas</w:t>
      </w:r>
      <w:r w:rsidRPr="00BC2E91">
        <w:rPr>
          <w:rStyle w:val="Time1"/>
          <w:lang w:val="it-IT"/>
        </w:rPr>
        <w:t>]</w:t>
      </w:r>
      <w:r w:rsidR="00885488" w:rsidRPr="00B779A9">
        <w:rPr>
          <w:lang w:val="it-IT"/>
        </w:rPr>
        <w:t xml:space="preserve"> AM </w:t>
      </w:r>
      <w:r w:rsidR="00885488" w:rsidRPr="005A362F">
        <w:rPr>
          <w:rStyle w:val="Incipit"/>
          <w:lang w:val="it-IT"/>
        </w:rPr>
        <w:t>Veni</w:t>
      </w:r>
      <w:r w:rsidR="005A362F" w:rsidRPr="00BE7D55">
        <w:rPr>
          <w:i/>
          <w:lang w:val="it-IT"/>
        </w:rPr>
        <w:t xml:space="preserve"> </w:t>
      </w:r>
      <w:r w:rsidR="00885488" w:rsidRPr="005A362F">
        <w:rPr>
          <w:rStyle w:val="Incipit"/>
          <w:lang w:val="it-IT"/>
        </w:rPr>
        <w:t>sponsa</w:t>
      </w:r>
      <w:r w:rsidR="005A362F" w:rsidRPr="00BE7D55">
        <w:rPr>
          <w:i/>
          <w:lang w:val="it-IT"/>
        </w:rPr>
        <w:t xml:space="preserve"> </w:t>
      </w:r>
      <w:r w:rsidR="00885488" w:rsidRPr="005A362F">
        <w:rPr>
          <w:rStyle w:val="Incipit"/>
          <w:lang w:val="it-IT"/>
        </w:rPr>
        <w:t>Christi</w:t>
      </w:r>
      <w:r w:rsidR="00885488" w:rsidRPr="00B779A9">
        <w:rPr>
          <w:lang w:val="it-IT"/>
        </w:rPr>
        <w:t xml:space="preserve">. </w:t>
      </w:r>
    </w:p>
    <w:p w:rsidR="00885488" w:rsidRPr="00BC2E91" w:rsidRDefault="00BA24A1" w:rsidP="00415109">
      <w:pPr>
        <w:rPr>
          <w:lang w:val="es-ES"/>
        </w:rPr>
      </w:pPr>
      <w:r w:rsidRPr="00BC2E91">
        <w:rPr>
          <w:rStyle w:val="Time1"/>
          <w:lang w:val="es-ES"/>
        </w:rPr>
        <w:t>[</w:t>
      </w:r>
      <w:r w:rsidR="008F05E9" w:rsidRPr="00BC2E91">
        <w:rPr>
          <w:rStyle w:val="Time1"/>
          <w:lang w:val="es-ES"/>
        </w:rPr>
        <w:t>Ad laudes</w:t>
      </w:r>
      <w:r w:rsidRPr="00BC2E91">
        <w:rPr>
          <w:rStyle w:val="Time1"/>
          <w:lang w:val="es-ES"/>
        </w:rPr>
        <w:t>]</w:t>
      </w:r>
      <w:r w:rsidR="00885488" w:rsidRPr="00BC2E91">
        <w:rPr>
          <w:lang w:val="es-ES"/>
        </w:rPr>
        <w:t xml:space="preserve"> AB </w:t>
      </w:r>
      <w:r w:rsidR="00885488" w:rsidRPr="00BC2E91">
        <w:rPr>
          <w:rStyle w:val="Incipit"/>
          <w:lang w:val="es-ES"/>
        </w:rPr>
        <w:t>Veni</w:t>
      </w:r>
      <w:r w:rsidR="005A362F" w:rsidRPr="00BC2E91">
        <w:rPr>
          <w:i/>
          <w:lang w:val="es-ES"/>
        </w:rPr>
        <w:t xml:space="preserve"> </w:t>
      </w:r>
      <w:r w:rsidR="00885488" w:rsidRPr="00BC2E91">
        <w:rPr>
          <w:rStyle w:val="Incipit"/>
          <w:lang w:val="es-ES"/>
        </w:rPr>
        <w:t>electa</w:t>
      </w:r>
      <w:r w:rsidR="005A362F" w:rsidRPr="00BC2E91">
        <w:rPr>
          <w:i/>
          <w:lang w:val="es-ES"/>
        </w:rPr>
        <w:t xml:space="preserve"> </w:t>
      </w:r>
      <w:r w:rsidR="00885488" w:rsidRPr="00BC2E91">
        <w:rPr>
          <w:rStyle w:val="Incipit"/>
          <w:lang w:val="es-ES"/>
        </w:rPr>
        <w:t>mea</w:t>
      </w:r>
      <w:r w:rsidR="00885488" w:rsidRPr="00BC2E91">
        <w:rPr>
          <w:lang w:val="es-ES"/>
        </w:rPr>
        <w:t>.</w:t>
      </w:r>
    </w:p>
    <w:p w:rsidR="00885488" w:rsidRPr="00BC2E91" w:rsidRDefault="00885488" w:rsidP="00415109">
      <w:pPr>
        <w:pStyle w:val="berschrift1"/>
        <w:rPr>
          <w:lang w:val="es-ES"/>
        </w:rPr>
      </w:pPr>
      <w:r w:rsidRPr="00BC2E91">
        <w:rPr>
          <w:lang w:val="es-ES"/>
        </w:rPr>
        <w:t>FERIA SECUNDA POST LAETARE</w:t>
      </w:r>
    </w:p>
    <w:p w:rsidR="00885488" w:rsidRPr="00BC2E91" w:rsidRDefault="008F05E9" w:rsidP="00415109">
      <w:pPr>
        <w:rPr>
          <w:lang w:val="es-ES"/>
        </w:rPr>
      </w:pPr>
      <w:r w:rsidRPr="00BC2E91">
        <w:rPr>
          <w:rStyle w:val="Time1"/>
          <w:lang w:val="es-ES"/>
        </w:rPr>
        <w:t>Ad matutinum</w:t>
      </w:r>
      <w:r w:rsidR="00837250" w:rsidRPr="00BC2E91">
        <w:rPr>
          <w:lang w:val="es-ES"/>
        </w:rPr>
        <w:t xml:space="preserve"> sum</w:t>
      </w:r>
      <w:r w:rsidR="00885488" w:rsidRPr="00BC2E91">
        <w:rPr>
          <w:lang w:val="es-ES"/>
        </w:rPr>
        <w:t xml:space="preserve">antur tria responsoria ex </w:t>
      </w:r>
      <w:r w:rsidR="00D80D0C" w:rsidRPr="00BC2E91">
        <w:rPr>
          <w:lang w:val="es-ES"/>
        </w:rPr>
        <w:t>hist</w:t>
      </w:r>
      <w:r w:rsidR="00885488" w:rsidRPr="00BC2E91">
        <w:rPr>
          <w:lang w:val="es-ES"/>
        </w:rPr>
        <w:t xml:space="preserve">oria dominicali. </w:t>
      </w:r>
      <w:r w:rsidR="00BA24A1" w:rsidRPr="00BC2E91">
        <w:rPr>
          <w:lang w:val="es-ES"/>
        </w:rPr>
        <w:t>[</w:t>
      </w:r>
      <w:r w:rsidR="00885488" w:rsidRPr="00BC2E91">
        <w:rPr>
          <w:lang w:val="es-ES"/>
        </w:rPr>
        <w:t>RP</w:t>
      </w:r>
      <w:r w:rsidR="00BA24A1" w:rsidRPr="00BC2E91">
        <w:rPr>
          <w:lang w:val="es-ES"/>
        </w:rPr>
        <w:t>]</w:t>
      </w:r>
      <w:r w:rsidR="00885488" w:rsidRPr="00BC2E91">
        <w:rPr>
          <w:lang w:val="es-ES"/>
        </w:rPr>
        <w:t xml:space="preserve"> </w:t>
      </w:r>
      <w:r w:rsidR="00885488" w:rsidRPr="00BC2E91">
        <w:rPr>
          <w:rStyle w:val="Incipit"/>
          <w:lang w:val="es-ES"/>
        </w:rPr>
        <w:t>Attendite</w:t>
      </w:r>
      <w:r w:rsidR="005A362F" w:rsidRPr="00BC2E91">
        <w:rPr>
          <w:i/>
          <w:lang w:val="es-ES"/>
        </w:rPr>
        <w:t xml:space="preserve"> </w:t>
      </w:r>
      <w:r w:rsidR="00885488" w:rsidRPr="00BC2E91">
        <w:rPr>
          <w:rStyle w:val="Incipit"/>
          <w:lang w:val="es-ES"/>
        </w:rPr>
        <w:t>popule</w:t>
      </w:r>
      <w:r w:rsidR="00794880" w:rsidRPr="00BC2E91">
        <w:rPr>
          <w:lang w:val="es-ES"/>
        </w:rPr>
        <w:t xml:space="preserve">. </w:t>
      </w:r>
      <w:r w:rsidR="00BA24A1" w:rsidRPr="00BC2E91">
        <w:rPr>
          <w:lang w:val="es-ES"/>
        </w:rPr>
        <w:t>[</w:t>
      </w:r>
      <w:r w:rsidR="00885488" w:rsidRPr="00BC2E91">
        <w:rPr>
          <w:lang w:val="es-ES"/>
        </w:rPr>
        <w:t>RP</w:t>
      </w:r>
      <w:r w:rsidR="00BA24A1" w:rsidRPr="00BC2E91">
        <w:rPr>
          <w:lang w:val="es-ES"/>
        </w:rPr>
        <w:t>]</w:t>
      </w:r>
      <w:r w:rsidR="00885488" w:rsidRPr="00BC2E91">
        <w:rPr>
          <w:lang w:val="es-ES"/>
        </w:rPr>
        <w:t xml:space="preserve"> </w:t>
      </w:r>
      <w:r w:rsidR="00885488" w:rsidRPr="00BC2E91">
        <w:rPr>
          <w:rStyle w:val="Incipit"/>
          <w:lang w:val="es-ES"/>
        </w:rPr>
        <w:t>Vos</w:t>
      </w:r>
      <w:r w:rsidR="005A362F" w:rsidRPr="00BC2E91">
        <w:rPr>
          <w:i/>
          <w:lang w:val="es-ES"/>
        </w:rPr>
        <w:t xml:space="preserve"> </w:t>
      </w:r>
      <w:r w:rsidR="00885488" w:rsidRPr="00BC2E91">
        <w:rPr>
          <w:rStyle w:val="Incipit"/>
          <w:lang w:val="es-ES"/>
        </w:rPr>
        <w:t>qui</w:t>
      </w:r>
      <w:r w:rsidR="005A362F" w:rsidRPr="00BC2E91">
        <w:rPr>
          <w:i/>
          <w:lang w:val="es-ES"/>
        </w:rPr>
        <w:t xml:space="preserve"> </w:t>
      </w:r>
      <w:r w:rsidR="00885488" w:rsidRPr="00BC2E91">
        <w:rPr>
          <w:rStyle w:val="Incipit"/>
          <w:lang w:val="es-ES"/>
        </w:rPr>
        <w:t>transituri</w:t>
      </w:r>
      <w:r w:rsidR="00794880" w:rsidRPr="00BC2E91">
        <w:rPr>
          <w:lang w:val="es-ES"/>
        </w:rPr>
        <w:t xml:space="preserve">. </w:t>
      </w:r>
      <w:r w:rsidR="00BA24A1" w:rsidRPr="00BC2E91">
        <w:rPr>
          <w:lang w:val="es-ES"/>
        </w:rPr>
        <w:t>[</w:t>
      </w:r>
      <w:r w:rsidR="00885488" w:rsidRPr="00BC2E91">
        <w:rPr>
          <w:lang w:val="es-ES"/>
        </w:rPr>
        <w:t>RP</w:t>
      </w:r>
      <w:r w:rsidR="00BA24A1" w:rsidRPr="00BC2E91">
        <w:rPr>
          <w:lang w:val="es-ES"/>
        </w:rPr>
        <w:t>]</w:t>
      </w:r>
      <w:r w:rsidR="00885488" w:rsidRPr="00BC2E91">
        <w:rPr>
          <w:lang w:val="es-ES"/>
        </w:rPr>
        <w:t xml:space="preserve"> </w:t>
      </w:r>
      <w:r w:rsidR="00885488" w:rsidRPr="00BC2E91">
        <w:rPr>
          <w:rStyle w:val="Incipit"/>
          <w:lang w:val="es-ES"/>
        </w:rPr>
        <w:t>Sicut</w:t>
      </w:r>
      <w:r w:rsidR="005A362F" w:rsidRPr="00BC2E91">
        <w:rPr>
          <w:i/>
          <w:lang w:val="es-ES"/>
        </w:rPr>
        <w:t xml:space="preserve"> </w:t>
      </w:r>
      <w:r w:rsidR="00885488" w:rsidRPr="00BC2E91">
        <w:rPr>
          <w:rStyle w:val="Incipit"/>
          <w:lang w:val="es-ES"/>
        </w:rPr>
        <w:t>fui</w:t>
      </w:r>
      <w:r w:rsidR="00885488" w:rsidRPr="00BC2E91">
        <w:rPr>
          <w:lang w:val="es-ES"/>
        </w:rPr>
        <w:t xml:space="preserve"> folio 185 et</w:t>
      </w:r>
      <w:r w:rsidR="00DD1415">
        <w:rPr>
          <w:lang w:val="es-ES"/>
        </w:rPr>
        <w:t>@</w:t>
      </w:r>
      <w:r w:rsidR="00DD1415" w:rsidRPr="00BC2E91">
        <w:rPr>
          <w:lang w:val="es-ES"/>
        </w:rPr>
        <w:t>186.</w:t>
      </w:r>
    </w:p>
    <w:p w:rsidR="00885488" w:rsidRPr="00B779A9" w:rsidRDefault="008F05E9" w:rsidP="00415109">
      <w:r w:rsidRPr="008F05E9">
        <w:rPr>
          <w:rStyle w:val="Time1"/>
        </w:rPr>
        <w:t>[Ad laudes]</w:t>
      </w:r>
      <w:r w:rsidR="00885488" w:rsidRPr="00B779A9">
        <w:t xml:space="preserve"> AB </w:t>
      </w:r>
      <w:r w:rsidR="00D125C3" w:rsidRPr="008F05E9">
        <w:rPr>
          <w:rStyle w:val="Incipit"/>
        </w:rPr>
        <w:t>Auf</w:t>
      </w:r>
      <w:r w:rsidR="00885488" w:rsidRPr="008F05E9">
        <w:rPr>
          <w:rStyle w:val="Incipit"/>
        </w:rPr>
        <w:t>erte ista hinc</w:t>
      </w:r>
      <w:r w:rsidR="00885488" w:rsidRPr="00B779A9">
        <w:t>.</w:t>
      </w:r>
    </w:p>
    <w:p w:rsidR="00885488" w:rsidRPr="00234396" w:rsidRDefault="008F05E9" w:rsidP="00415109">
      <w:pPr>
        <w:rPr>
          <w:lang w:val="en-US"/>
        </w:rPr>
      </w:pPr>
      <w:r w:rsidRPr="00234396">
        <w:rPr>
          <w:rStyle w:val="Time1"/>
          <w:lang w:val="en-US"/>
        </w:rPr>
        <w:t>[Ad vesperas]</w:t>
      </w:r>
      <w:r w:rsidR="00885488" w:rsidRPr="00234396">
        <w:rPr>
          <w:lang w:val="en-US"/>
        </w:rPr>
        <w:t xml:space="preserve"> AM </w:t>
      </w:r>
      <w:r w:rsidR="00D80D0C" w:rsidRPr="00234396">
        <w:rPr>
          <w:rStyle w:val="Incipit"/>
          <w:lang w:val="en-US"/>
        </w:rPr>
        <w:t>Solv</w:t>
      </w:r>
      <w:r w:rsidR="00885488" w:rsidRPr="00234396">
        <w:rPr>
          <w:rStyle w:val="Incipit"/>
          <w:lang w:val="en-US"/>
        </w:rPr>
        <w:t>ite templum hoc</w:t>
      </w:r>
      <w:r w:rsidR="00885488" w:rsidRPr="00234396">
        <w:rPr>
          <w:lang w:val="en-US"/>
        </w:rPr>
        <w:t>.</w:t>
      </w:r>
    </w:p>
    <w:p w:rsidR="00885488" w:rsidRPr="00234396" w:rsidRDefault="008F05E9" w:rsidP="00415109">
      <w:pPr>
        <w:rPr>
          <w:lang w:val="en-US"/>
        </w:rPr>
      </w:pPr>
      <w:r w:rsidRPr="00234396">
        <w:rPr>
          <w:rStyle w:val="Time1"/>
          <w:lang w:val="en-US"/>
        </w:rPr>
        <w:t>Ad missam</w:t>
      </w:r>
      <w:r w:rsidR="00885488" w:rsidRPr="00234396">
        <w:rPr>
          <w:lang w:val="en-US"/>
        </w:rPr>
        <w:t xml:space="preserve"> IN </w:t>
      </w:r>
      <w:r w:rsidR="00885488" w:rsidRPr="00234396">
        <w:rPr>
          <w:rStyle w:val="Incipit"/>
          <w:lang w:val="en-US"/>
        </w:rPr>
        <w:t>Deus in nomine</w:t>
      </w:r>
      <w:r w:rsidR="00DD1415" w:rsidRPr="00234396">
        <w:rPr>
          <w:lang w:val="en-US"/>
        </w:rPr>
        <w:t>@87.</w:t>
      </w:r>
      <w:r w:rsidR="00885488" w:rsidRPr="00234396">
        <w:rPr>
          <w:lang w:val="en-US"/>
        </w:rPr>
        <w:t xml:space="preserve"> GR </w:t>
      </w:r>
      <w:r w:rsidR="00885488" w:rsidRPr="00234396">
        <w:rPr>
          <w:rStyle w:val="Incipit"/>
          <w:lang w:val="en-US"/>
        </w:rPr>
        <w:t>Esto mihi</w:t>
      </w:r>
      <w:r w:rsidR="00DD1415" w:rsidRPr="00234396">
        <w:rPr>
          <w:lang w:val="en-US"/>
        </w:rPr>
        <w:t>@87.</w:t>
      </w:r>
      <w:r w:rsidR="00885488" w:rsidRPr="00234396">
        <w:rPr>
          <w:lang w:val="en-US"/>
        </w:rPr>
        <w:t xml:space="preserve"> OF </w:t>
      </w:r>
      <w:r w:rsidR="00885488" w:rsidRPr="00234396">
        <w:rPr>
          <w:rStyle w:val="Incipit"/>
          <w:lang w:val="en-US"/>
        </w:rPr>
        <w:t>Iubilate deo</w:t>
      </w:r>
      <w:r w:rsidR="00DD1415" w:rsidRPr="00234396">
        <w:rPr>
          <w:lang w:val="en-US"/>
        </w:rPr>
        <w:t>@26.</w:t>
      </w:r>
      <w:r w:rsidR="00885488" w:rsidRPr="00234396">
        <w:rPr>
          <w:lang w:val="en-US"/>
        </w:rPr>
        <w:t xml:space="preserve"> CO </w:t>
      </w:r>
      <w:r w:rsidR="00885488" w:rsidRPr="00234396">
        <w:rPr>
          <w:rStyle w:val="Incipit"/>
          <w:lang w:val="en-US"/>
        </w:rPr>
        <w:t>Ab occultis</w:t>
      </w:r>
      <w:r w:rsidR="00DD1415" w:rsidRPr="00234396">
        <w:rPr>
          <w:lang w:val="en-US"/>
        </w:rPr>
        <w:t>@88.</w:t>
      </w:r>
    </w:p>
    <w:p w:rsidR="00885488" w:rsidRPr="00234396" w:rsidRDefault="00885488" w:rsidP="00415109">
      <w:pPr>
        <w:pStyle w:val="berschrift1"/>
        <w:rPr>
          <w:lang w:val="en-US"/>
        </w:rPr>
      </w:pPr>
      <w:r w:rsidRPr="00234396">
        <w:rPr>
          <w:lang w:val="en-US"/>
        </w:rPr>
        <w:lastRenderedPageBreak/>
        <w:t>FERIA TERTIA</w:t>
      </w:r>
    </w:p>
    <w:p w:rsidR="00885488" w:rsidRPr="00234396" w:rsidRDefault="008F05E9" w:rsidP="00415109">
      <w:pPr>
        <w:rPr>
          <w:lang w:val="en-US"/>
        </w:rPr>
      </w:pPr>
      <w:r w:rsidRPr="00234396">
        <w:rPr>
          <w:rStyle w:val="Time1"/>
          <w:lang w:val="en-US"/>
        </w:rPr>
        <w:t>[Ad laudes]</w:t>
      </w:r>
      <w:r w:rsidR="00885488" w:rsidRPr="00234396">
        <w:rPr>
          <w:lang w:val="en-US"/>
        </w:rPr>
        <w:t xml:space="preserve"> AB </w:t>
      </w:r>
      <w:r w:rsidR="00885488" w:rsidRPr="00234396">
        <w:rPr>
          <w:rStyle w:val="Incipit"/>
          <w:lang w:val="en-US"/>
        </w:rPr>
        <w:t>Quid</w:t>
      </w:r>
      <w:r w:rsidR="005A362F" w:rsidRPr="00234396">
        <w:rPr>
          <w:i/>
          <w:lang w:val="en-US"/>
        </w:rPr>
        <w:t xml:space="preserve"> </w:t>
      </w:r>
      <w:r w:rsidR="00885488" w:rsidRPr="00234396">
        <w:rPr>
          <w:rStyle w:val="Incipit"/>
          <w:lang w:val="en-US"/>
        </w:rPr>
        <w:t>me</w:t>
      </w:r>
      <w:r w:rsidR="005A362F" w:rsidRPr="00234396">
        <w:rPr>
          <w:i/>
          <w:lang w:val="en-US"/>
        </w:rPr>
        <w:t xml:space="preserve"> </w:t>
      </w:r>
      <w:r w:rsidR="00885488" w:rsidRPr="00234396">
        <w:rPr>
          <w:rStyle w:val="Incipit"/>
          <w:lang w:val="en-US"/>
        </w:rPr>
        <w:t>queritis</w:t>
      </w:r>
      <w:r w:rsidR="00885488" w:rsidRPr="00234396">
        <w:rPr>
          <w:lang w:val="en-US"/>
        </w:rPr>
        <w:t>.</w:t>
      </w:r>
    </w:p>
    <w:p w:rsidR="00885488" w:rsidRPr="00234396" w:rsidRDefault="008F05E9" w:rsidP="00415109">
      <w:pPr>
        <w:rPr>
          <w:lang w:val="da-DK"/>
        </w:rPr>
      </w:pPr>
      <w:r w:rsidRPr="00234396">
        <w:rPr>
          <w:rStyle w:val="Time1"/>
          <w:lang w:val="da-DK"/>
        </w:rPr>
        <w:t>Ad primam</w:t>
      </w:r>
      <w:r w:rsidR="00885488" w:rsidRPr="00234396">
        <w:rPr>
          <w:lang w:val="da-DK"/>
        </w:rPr>
        <w:t xml:space="preserve"> AN </w:t>
      </w:r>
      <w:r w:rsidR="00885488" w:rsidRPr="00234396">
        <w:rPr>
          <w:rStyle w:val="Incipit"/>
          <w:lang w:val="da-DK"/>
        </w:rPr>
        <w:t>Unum</w:t>
      </w:r>
      <w:r w:rsidR="005A362F" w:rsidRPr="00234396">
        <w:rPr>
          <w:i/>
          <w:lang w:val="da-DK"/>
        </w:rPr>
        <w:t xml:space="preserve"> </w:t>
      </w:r>
      <w:r w:rsidR="00885488" w:rsidRPr="00234396">
        <w:rPr>
          <w:rStyle w:val="Incipit"/>
          <w:lang w:val="da-DK"/>
        </w:rPr>
        <w:t>opus</w:t>
      </w:r>
      <w:r w:rsidR="005A362F" w:rsidRPr="00234396">
        <w:rPr>
          <w:i/>
          <w:lang w:val="da-DK"/>
        </w:rPr>
        <w:t xml:space="preserve"> </w:t>
      </w:r>
      <w:r w:rsidR="00885488" w:rsidRPr="00234396">
        <w:rPr>
          <w:rStyle w:val="Incipit"/>
          <w:lang w:val="da-DK"/>
        </w:rPr>
        <w:t>feci</w:t>
      </w:r>
      <w:r w:rsidR="00885488" w:rsidRPr="00234396">
        <w:rPr>
          <w:lang w:val="da-DK"/>
        </w:rPr>
        <w:t>.</w:t>
      </w:r>
    </w:p>
    <w:p w:rsidR="00885488" w:rsidRPr="00234396" w:rsidRDefault="008F05E9" w:rsidP="00415109">
      <w:pPr>
        <w:rPr>
          <w:lang w:val="da-DK"/>
        </w:rPr>
      </w:pPr>
      <w:r w:rsidRPr="00234396">
        <w:rPr>
          <w:rStyle w:val="Time1"/>
          <w:lang w:val="da-DK"/>
        </w:rPr>
        <w:t>Ad tertiam</w:t>
      </w:r>
      <w:r w:rsidR="00885488" w:rsidRPr="00234396">
        <w:rPr>
          <w:lang w:val="da-DK"/>
        </w:rPr>
        <w:t xml:space="preserve"> AN </w:t>
      </w:r>
      <w:r w:rsidR="00885488" w:rsidRPr="00234396">
        <w:rPr>
          <w:rStyle w:val="Incipit"/>
          <w:lang w:val="da-DK"/>
        </w:rPr>
        <w:t>Et me scitis et unde sim</w:t>
      </w:r>
      <w:r w:rsidR="00885488" w:rsidRPr="00234396">
        <w:rPr>
          <w:lang w:val="da-DK"/>
        </w:rPr>
        <w:t>.</w:t>
      </w:r>
    </w:p>
    <w:p w:rsidR="00837250" w:rsidRDefault="00120475" w:rsidP="00415109">
      <w:pPr>
        <w:rPr>
          <w:lang w:val="en-US"/>
        </w:rPr>
      </w:pPr>
      <w:r w:rsidRPr="00BC2E91">
        <w:rPr>
          <w:rStyle w:val="Time1"/>
          <w:lang w:val="en-US"/>
        </w:rPr>
        <w:t>Ad vesperas</w:t>
      </w:r>
      <w:r w:rsidR="00885488">
        <w:rPr>
          <w:lang w:val="en-US"/>
        </w:rPr>
        <w:t xml:space="preserve"> AM </w:t>
      </w:r>
      <w:r w:rsidR="00885488" w:rsidRPr="005A362F">
        <w:rPr>
          <w:rStyle w:val="Incipit"/>
          <w:lang w:val="en-US"/>
        </w:rPr>
        <w:t>Nemo</w:t>
      </w:r>
      <w:r w:rsidR="005A362F" w:rsidRPr="00BE7D55">
        <w:rPr>
          <w:i/>
          <w:lang w:val="en-US"/>
        </w:rPr>
        <w:t xml:space="preserve"> </w:t>
      </w:r>
      <w:r w:rsidR="00885488" w:rsidRPr="005A362F">
        <w:rPr>
          <w:rStyle w:val="Incipit"/>
          <w:lang w:val="en-US"/>
        </w:rPr>
        <w:t>in</w:t>
      </w:r>
      <w:r w:rsidR="005A362F" w:rsidRPr="00BE7D55">
        <w:rPr>
          <w:i/>
          <w:lang w:val="en-US"/>
        </w:rPr>
        <w:t xml:space="preserve"> </w:t>
      </w:r>
      <w:r w:rsidR="00885488" w:rsidRPr="005A362F">
        <w:rPr>
          <w:rStyle w:val="Incipit"/>
          <w:lang w:val="en-US"/>
        </w:rPr>
        <w:t>eum</w:t>
      </w:r>
      <w:r w:rsidR="005A362F" w:rsidRPr="00BE7D55">
        <w:rPr>
          <w:i/>
          <w:lang w:val="en-US"/>
        </w:rPr>
        <w:t xml:space="preserve"> </w:t>
      </w:r>
      <w:r w:rsidR="00885488" w:rsidRPr="005A362F">
        <w:rPr>
          <w:rStyle w:val="Incipit"/>
          <w:lang w:val="en-US"/>
        </w:rPr>
        <w:t>misit</w:t>
      </w:r>
      <w:r w:rsidR="005A362F" w:rsidRPr="00BE7D55">
        <w:rPr>
          <w:i/>
          <w:lang w:val="en-US"/>
        </w:rPr>
        <w:t xml:space="preserve"> </w:t>
      </w:r>
      <w:r w:rsidR="00885488" w:rsidRPr="005A362F">
        <w:rPr>
          <w:rStyle w:val="Incipit"/>
          <w:lang w:val="en-US"/>
        </w:rPr>
        <w:t>manum</w:t>
      </w:r>
      <w:r w:rsidR="00885488">
        <w:rPr>
          <w:lang w:val="en-US"/>
        </w:rPr>
        <w:t>.</w:t>
      </w:r>
      <w:r w:rsidR="002115AE">
        <w:rPr>
          <w:lang w:val="en-US"/>
        </w:rPr>
        <w:t xml:space="preserve"> </w:t>
      </w:r>
    </w:p>
    <w:p w:rsidR="00885488" w:rsidRDefault="002115AE" w:rsidP="00415109">
      <w:pPr>
        <w:rPr>
          <w:lang w:val="en-US"/>
        </w:rPr>
      </w:pPr>
      <w:r>
        <w:rPr>
          <w:lang w:val="en-US"/>
        </w:rPr>
        <w:t>(198v)</w:t>
      </w:r>
      <w:r w:rsidR="00837250">
        <w:rPr>
          <w:lang w:val="en-US"/>
        </w:rPr>
        <w:t xml:space="preserve"> </w:t>
      </w:r>
      <w:r w:rsidR="00120475" w:rsidRPr="00BC2E91">
        <w:rPr>
          <w:rStyle w:val="Time1"/>
          <w:lang w:val="en-US"/>
        </w:rPr>
        <w:t>Ad missam</w:t>
      </w:r>
      <w:r w:rsidR="00885488">
        <w:rPr>
          <w:lang w:val="en-US"/>
        </w:rPr>
        <w:t xml:space="preserve"> IN </w:t>
      </w:r>
      <w:r w:rsidR="00885488" w:rsidRPr="00BC2E91">
        <w:rPr>
          <w:rStyle w:val="Incipit"/>
          <w:lang w:val="en-US"/>
        </w:rPr>
        <w:t>Exaudi deus</w:t>
      </w:r>
      <w:r w:rsidR="00DD1415">
        <w:rPr>
          <w:lang w:val="en-US"/>
        </w:rPr>
        <w:t>@88.</w:t>
      </w:r>
      <w:r w:rsidR="00885488">
        <w:rPr>
          <w:lang w:val="en-US"/>
        </w:rPr>
        <w:t xml:space="preserve"> GR </w:t>
      </w:r>
      <w:r w:rsidR="00885488" w:rsidRPr="00BC2E91">
        <w:rPr>
          <w:rStyle w:val="Incipit"/>
          <w:lang w:val="en-US"/>
        </w:rPr>
        <w:t>Exurge domine</w:t>
      </w:r>
      <w:r w:rsidR="00DD1415">
        <w:rPr>
          <w:lang w:val="en-US"/>
        </w:rPr>
        <w:t>@88.</w:t>
      </w:r>
      <w:r w:rsidR="00885488">
        <w:rPr>
          <w:lang w:val="en-US"/>
        </w:rPr>
        <w:t xml:space="preserve"> OF </w:t>
      </w:r>
      <w:r w:rsidR="00885488" w:rsidRPr="00BC2E91">
        <w:rPr>
          <w:rStyle w:val="Incipit"/>
          <w:lang w:val="en-US"/>
        </w:rPr>
        <w:t xml:space="preserve">Expectans </w:t>
      </w:r>
      <w:r w:rsidR="00821A24" w:rsidRPr="00BC2E91">
        <w:rPr>
          <w:rStyle w:val="Incipit"/>
          <w:lang w:val="en-US"/>
        </w:rPr>
        <w:t>expectavi</w:t>
      </w:r>
      <w:r w:rsidR="00DD1415">
        <w:rPr>
          <w:lang w:val="en-US"/>
        </w:rPr>
        <w:t>@89.</w:t>
      </w:r>
      <w:r w:rsidR="00885488">
        <w:rPr>
          <w:lang w:val="en-US"/>
        </w:rPr>
        <w:t xml:space="preserve"> CO </w:t>
      </w:r>
      <w:r w:rsidR="00885488" w:rsidRPr="00BC2E91">
        <w:rPr>
          <w:rStyle w:val="Incipit"/>
          <w:lang w:val="en-US"/>
        </w:rPr>
        <w:t>Laetabimur</w:t>
      </w:r>
      <w:r w:rsidR="00DD1415">
        <w:rPr>
          <w:lang w:val="en-US"/>
        </w:rPr>
        <w:t>@89.</w:t>
      </w:r>
    </w:p>
    <w:p w:rsidR="00885488" w:rsidRPr="00234396" w:rsidRDefault="00885488" w:rsidP="00415109">
      <w:pPr>
        <w:pStyle w:val="berschrift1"/>
        <w:rPr>
          <w:lang w:val="it-IT"/>
        </w:rPr>
      </w:pPr>
      <w:r w:rsidRPr="00234396">
        <w:rPr>
          <w:lang w:val="it-IT"/>
        </w:rPr>
        <w:t>FERIA QUARTA</w:t>
      </w:r>
    </w:p>
    <w:p w:rsidR="00885488" w:rsidRPr="00234396" w:rsidRDefault="008F05E9" w:rsidP="00415109">
      <w:pPr>
        <w:rPr>
          <w:lang w:val="it-IT"/>
        </w:rPr>
      </w:pPr>
      <w:r w:rsidRPr="00234396">
        <w:rPr>
          <w:rStyle w:val="Time1"/>
          <w:lang w:val="it-IT"/>
        </w:rPr>
        <w:t>[Ad laudes]</w:t>
      </w:r>
      <w:r w:rsidR="00885488" w:rsidRPr="00234396">
        <w:rPr>
          <w:lang w:val="it-IT"/>
        </w:rPr>
        <w:t xml:space="preserve"> AB </w:t>
      </w:r>
      <w:r w:rsidR="00885488" w:rsidRPr="00234396">
        <w:rPr>
          <w:rStyle w:val="Incipit"/>
          <w:lang w:val="it-IT"/>
        </w:rPr>
        <w:t>Rabbi quis peccavit homo iste</w:t>
      </w:r>
      <w:r w:rsidR="00885488" w:rsidRPr="00234396">
        <w:rPr>
          <w:lang w:val="it-IT"/>
        </w:rPr>
        <w:t>.</w:t>
      </w:r>
    </w:p>
    <w:p w:rsidR="00885488" w:rsidRPr="00234396" w:rsidRDefault="008F05E9" w:rsidP="00415109">
      <w:pPr>
        <w:rPr>
          <w:lang w:val="it-IT"/>
        </w:rPr>
      </w:pPr>
      <w:r w:rsidRPr="00234396">
        <w:rPr>
          <w:rStyle w:val="Time1"/>
          <w:lang w:val="it-IT"/>
        </w:rPr>
        <w:t>Ad primam</w:t>
      </w:r>
      <w:r w:rsidR="00885488" w:rsidRPr="00234396">
        <w:rPr>
          <w:lang w:val="it-IT"/>
        </w:rPr>
        <w:t xml:space="preserve"> AN </w:t>
      </w:r>
      <w:r w:rsidR="00885488" w:rsidRPr="00234396">
        <w:rPr>
          <w:rStyle w:val="Incipit"/>
          <w:lang w:val="it-IT"/>
        </w:rPr>
        <w:t>Ille homo qui dicitur Iesus</w:t>
      </w:r>
      <w:r w:rsidR="00885488" w:rsidRPr="00234396">
        <w:rPr>
          <w:lang w:val="it-IT"/>
        </w:rPr>
        <w:t>.</w:t>
      </w:r>
    </w:p>
    <w:p w:rsidR="00885488" w:rsidRPr="00B779A9" w:rsidRDefault="00120475" w:rsidP="00415109">
      <w:pPr>
        <w:rPr>
          <w:lang w:val="da-DK"/>
        </w:rPr>
      </w:pPr>
      <w:r w:rsidRPr="00BC2E91">
        <w:rPr>
          <w:rStyle w:val="Time1"/>
          <w:lang w:val="da-DK"/>
        </w:rPr>
        <w:t>Ad tertiam</w:t>
      </w:r>
      <w:r w:rsidR="00885488" w:rsidRPr="00B779A9">
        <w:rPr>
          <w:lang w:val="da-DK"/>
        </w:rPr>
        <w:t xml:space="preserve"> AN </w:t>
      </w:r>
      <w:r w:rsidR="00193858" w:rsidRPr="00BC2E91">
        <w:rPr>
          <w:rStyle w:val="Incipit"/>
          <w:lang w:val="da-DK"/>
        </w:rPr>
        <w:t>Dixi</w:t>
      </w:r>
      <w:r w:rsidR="00885488" w:rsidRPr="00BC2E91">
        <w:rPr>
          <w:rStyle w:val="Incipit"/>
          <w:lang w:val="da-DK"/>
        </w:rPr>
        <w:t xml:space="preserve"> </w:t>
      </w:r>
      <w:r w:rsidR="001B7479" w:rsidRPr="00BC2E91">
        <w:rPr>
          <w:rStyle w:val="Incipit"/>
          <w:lang w:val="da-DK"/>
        </w:rPr>
        <w:t>vobis</w:t>
      </w:r>
      <w:r w:rsidR="00885488" w:rsidRPr="00BC2E91">
        <w:rPr>
          <w:rStyle w:val="Incipit"/>
          <w:lang w:val="da-DK"/>
        </w:rPr>
        <w:t xml:space="preserve"> iam et audistis</w:t>
      </w:r>
      <w:r w:rsidR="00885488" w:rsidRPr="00B779A9">
        <w:rPr>
          <w:lang w:val="da-DK"/>
        </w:rPr>
        <w:t>.</w:t>
      </w:r>
    </w:p>
    <w:p w:rsidR="00885488" w:rsidRDefault="00120475" w:rsidP="00415109">
      <w:pPr>
        <w:rPr>
          <w:lang w:val="en-US"/>
        </w:rPr>
      </w:pPr>
      <w:r w:rsidRPr="00BC2E91">
        <w:rPr>
          <w:rStyle w:val="Time1"/>
          <w:lang w:val="en-US"/>
        </w:rPr>
        <w:t>Ad vesperas</w:t>
      </w:r>
      <w:r w:rsidR="00885488">
        <w:rPr>
          <w:lang w:val="en-US"/>
        </w:rPr>
        <w:t xml:space="preserve"> AM </w:t>
      </w:r>
      <w:r w:rsidR="00885488" w:rsidRPr="00BC2E91">
        <w:rPr>
          <w:rStyle w:val="Incipit"/>
          <w:lang w:val="en-US"/>
        </w:rPr>
        <w:t xml:space="preserve">A </w:t>
      </w:r>
      <w:r w:rsidR="002332ED" w:rsidRPr="00BC2E91">
        <w:rPr>
          <w:rStyle w:val="Incipit"/>
          <w:lang w:val="en-US"/>
        </w:rPr>
        <w:t>saecul</w:t>
      </w:r>
      <w:r w:rsidR="00885488" w:rsidRPr="00BC2E91">
        <w:rPr>
          <w:rStyle w:val="Incipit"/>
          <w:lang w:val="en-US"/>
        </w:rPr>
        <w:t>o non est auditum</w:t>
      </w:r>
      <w:r w:rsidR="00885488">
        <w:rPr>
          <w:lang w:val="en-US"/>
        </w:rPr>
        <w:t>.</w:t>
      </w:r>
    </w:p>
    <w:p w:rsidR="00885488" w:rsidRPr="00234396" w:rsidRDefault="00120475" w:rsidP="00415109">
      <w:pPr>
        <w:rPr>
          <w:lang w:val="en-US"/>
        </w:rPr>
      </w:pPr>
      <w:r w:rsidRPr="00BC2E91">
        <w:rPr>
          <w:rStyle w:val="Time1"/>
          <w:lang w:val="en-US"/>
        </w:rPr>
        <w:t>Ad missam</w:t>
      </w:r>
      <w:r w:rsidR="00885488">
        <w:rPr>
          <w:lang w:val="en-US"/>
        </w:rPr>
        <w:t xml:space="preserve"> IN </w:t>
      </w:r>
      <w:r w:rsidR="00885488" w:rsidRPr="00BC2E91">
        <w:rPr>
          <w:rStyle w:val="Incipit"/>
          <w:lang w:val="en-US"/>
        </w:rPr>
        <w:t>Dum sanctificatus fuero</w:t>
      </w:r>
      <w:r w:rsidR="00DD1415">
        <w:rPr>
          <w:lang w:val="en-US"/>
        </w:rPr>
        <w:t>@89.</w:t>
      </w:r>
      <w:r w:rsidR="002115AE">
        <w:rPr>
          <w:lang w:val="en-US"/>
        </w:rPr>
        <w:t xml:space="preserve"> </w:t>
      </w:r>
      <w:r w:rsidR="00193858" w:rsidRPr="00BC2E91">
        <w:rPr>
          <w:lang w:val="pt-PT"/>
        </w:rPr>
        <w:t xml:space="preserve">Prophetia </w:t>
      </w:r>
      <w:r w:rsidR="00193858" w:rsidRPr="00B779A9">
        <w:rPr>
          <w:lang w:val="pt-PT"/>
        </w:rPr>
        <w:t xml:space="preserve">unus </w:t>
      </w:r>
      <w:r w:rsidR="00193858" w:rsidRPr="00BC2E91">
        <w:rPr>
          <w:rStyle w:val="Funktion"/>
          <w:lang w:val="pt-PT"/>
        </w:rPr>
        <w:t>puerorum</w:t>
      </w:r>
      <w:r w:rsidR="00193858" w:rsidRPr="00B779A9">
        <w:rPr>
          <w:lang w:val="pt-PT"/>
        </w:rPr>
        <w:t xml:space="preserve"> cantet </w:t>
      </w:r>
      <w:r w:rsidR="00193858">
        <w:rPr>
          <w:lang w:val="pt-PT"/>
        </w:rPr>
        <w:t>[</w:t>
      </w:r>
      <w:r w:rsidR="002115AE" w:rsidRPr="00B779A9">
        <w:rPr>
          <w:lang w:val="pt-PT"/>
        </w:rPr>
        <w:t>EPP</w:t>
      </w:r>
      <w:r w:rsidR="00193858">
        <w:rPr>
          <w:lang w:val="pt-PT"/>
        </w:rPr>
        <w:t>]</w:t>
      </w:r>
      <w:r w:rsidR="00885488" w:rsidRPr="00B779A9">
        <w:rPr>
          <w:lang w:val="pt-PT"/>
        </w:rPr>
        <w:t xml:space="preserve"> </w:t>
      </w:r>
      <w:r w:rsidR="00885488" w:rsidRPr="00BC2E91">
        <w:rPr>
          <w:rStyle w:val="Incipit"/>
          <w:lang w:val="pt-PT"/>
        </w:rPr>
        <w:t>Sanctificabo nomen meum</w:t>
      </w:r>
      <w:r w:rsidR="00885488" w:rsidRPr="00B779A9">
        <w:rPr>
          <w:lang w:val="pt-PT"/>
        </w:rPr>
        <w:t xml:space="preserve">. </w:t>
      </w:r>
      <w:r w:rsidR="00885488" w:rsidRPr="00234396">
        <w:rPr>
          <w:lang w:val="it-IT"/>
        </w:rPr>
        <w:t xml:space="preserve">Primum GR </w:t>
      </w:r>
      <w:r w:rsidR="00885488" w:rsidRPr="00234396">
        <w:rPr>
          <w:rStyle w:val="Incipit"/>
          <w:lang w:val="it-IT"/>
        </w:rPr>
        <w:t>Venite filii</w:t>
      </w:r>
      <w:r w:rsidR="00DD1415" w:rsidRPr="00234396">
        <w:rPr>
          <w:lang w:val="it-IT"/>
        </w:rPr>
        <w:t>@89.</w:t>
      </w:r>
      <w:r w:rsidR="00885488" w:rsidRPr="00234396">
        <w:rPr>
          <w:lang w:val="it-IT"/>
        </w:rPr>
        <w:t xml:space="preserve"> Secundum GR </w:t>
      </w:r>
      <w:r w:rsidR="00885488" w:rsidRPr="00234396">
        <w:rPr>
          <w:rStyle w:val="Incipit"/>
          <w:lang w:val="it-IT"/>
        </w:rPr>
        <w:t>Beata gens</w:t>
      </w:r>
      <w:r w:rsidR="00DD1415" w:rsidRPr="00234396">
        <w:rPr>
          <w:lang w:val="it-IT"/>
        </w:rPr>
        <w:t>@90.</w:t>
      </w:r>
      <w:r w:rsidR="00885488" w:rsidRPr="00234396">
        <w:rPr>
          <w:lang w:val="it-IT"/>
        </w:rPr>
        <w:t xml:space="preserve"> </w:t>
      </w:r>
      <w:r w:rsidR="00BA24A1" w:rsidRPr="00234396">
        <w:rPr>
          <w:lang w:val="it-IT"/>
        </w:rPr>
        <w:t>[</w:t>
      </w:r>
      <w:r w:rsidR="00885488" w:rsidRPr="00234396">
        <w:rPr>
          <w:lang w:val="it-IT"/>
        </w:rPr>
        <w:t>TR</w:t>
      </w:r>
      <w:r w:rsidR="00BA24A1" w:rsidRPr="00234396">
        <w:rPr>
          <w:lang w:val="it-IT"/>
        </w:rPr>
        <w:t>]</w:t>
      </w:r>
      <w:r w:rsidR="00885488" w:rsidRPr="00234396">
        <w:rPr>
          <w:lang w:val="it-IT"/>
        </w:rPr>
        <w:t xml:space="preserve"> </w:t>
      </w:r>
      <w:r w:rsidR="00885488" w:rsidRPr="00234396">
        <w:rPr>
          <w:rStyle w:val="Incipit"/>
          <w:lang w:val="it-IT"/>
        </w:rPr>
        <w:t>Domine</w:t>
      </w:r>
      <w:r w:rsidR="00885488" w:rsidRPr="00234396">
        <w:rPr>
          <w:lang w:val="it-IT"/>
        </w:rPr>
        <w:t xml:space="preserve"> non canitur. </w:t>
      </w:r>
      <w:r w:rsidR="00885488" w:rsidRPr="00234396">
        <w:rPr>
          <w:lang w:val="en-US"/>
        </w:rPr>
        <w:t xml:space="preserve">OF </w:t>
      </w:r>
      <w:r w:rsidR="00885488" w:rsidRPr="00234396">
        <w:rPr>
          <w:rStyle w:val="Incipit"/>
          <w:lang w:val="en-US"/>
        </w:rPr>
        <w:t>Benedicite gentes</w:t>
      </w:r>
      <w:r w:rsidR="00DD1415" w:rsidRPr="00234396">
        <w:rPr>
          <w:lang w:val="en-US"/>
        </w:rPr>
        <w:t>@90.</w:t>
      </w:r>
      <w:r w:rsidR="00885488" w:rsidRPr="00234396">
        <w:rPr>
          <w:lang w:val="en-US"/>
        </w:rPr>
        <w:t xml:space="preserve"> CO </w:t>
      </w:r>
      <w:r w:rsidR="00885488" w:rsidRPr="00234396">
        <w:rPr>
          <w:rStyle w:val="Incipit"/>
          <w:lang w:val="en-US"/>
        </w:rPr>
        <w:t>Lutum fecit ex sputo</w:t>
      </w:r>
      <w:r w:rsidR="00DD1415" w:rsidRPr="00234396">
        <w:rPr>
          <w:lang w:val="en-US"/>
        </w:rPr>
        <w:t>@91.</w:t>
      </w:r>
    </w:p>
    <w:p w:rsidR="00885488" w:rsidRPr="00234396" w:rsidRDefault="00885488" w:rsidP="00415109">
      <w:pPr>
        <w:pStyle w:val="berschrift1"/>
        <w:rPr>
          <w:lang w:val="en-US"/>
        </w:rPr>
      </w:pPr>
      <w:r w:rsidRPr="00234396">
        <w:rPr>
          <w:lang w:val="en-US"/>
        </w:rPr>
        <w:t>FERIA QUINTA</w:t>
      </w:r>
    </w:p>
    <w:p w:rsidR="00885488" w:rsidRPr="00234396" w:rsidRDefault="00120475" w:rsidP="00415109">
      <w:pPr>
        <w:rPr>
          <w:lang w:val="en-US"/>
        </w:rPr>
      </w:pPr>
      <w:r w:rsidRPr="00234396">
        <w:rPr>
          <w:rStyle w:val="Time1"/>
          <w:lang w:val="en-US"/>
        </w:rPr>
        <w:t>[Ad laudes]</w:t>
      </w:r>
      <w:r w:rsidR="00885488" w:rsidRPr="00234396">
        <w:rPr>
          <w:lang w:val="en-US"/>
        </w:rPr>
        <w:t xml:space="preserve"> AB </w:t>
      </w:r>
      <w:r w:rsidR="00885488" w:rsidRPr="00234396">
        <w:rPr>
          <w:rStyle w:val="Incipit"/>
          <w:lang w:val="en-US"/>
        </w:rPr>
        <w:t>Propheta magnus surrexit</w:t>
      </w:r>
      <w:r w:rsidR="00885488" w:rsidRPr="00234396">
        <w:rPr>
          <w:lang w:val="en-US"/>
        </w:rPr>
        <w:t>.</w:t>
      </w:r>
    </w:p>
    <w:p w:rsidR="00885488" w:rsidRPr="00234396" w:rsidRDefault="00120475" w:rsidP="00415109">
      <w:pPr>
        <w:rPr>
          <w:lang w:val="en-US"/>
        </w:rPr>
      </w:pPr>
      <w:r w:rsidRPr="00234396">
        <w:rPr>
          <w:rStyle w:val="Time1"/>
          <w:lang w:val="en-US"/>
        </w:rPr>
        <w:t>Ad vesperas</w:t>
      </w:r>
      <w:r w:rsidR="00885488" w:rsidRPr="00234396">
        <w:rPr>
          <w:lang w:val="en-US"/>
        </w:rPr>
        <w:t xml:space="preserve"> (199r) AM </w:t>
      </w:r>
      <w:r w:rsidR="00885488" w:rsidRPr="00234396">
        <w:rPr>
          <w:rStyle w:val="Incipit"/>
          <w:lang w:val="en-US"/>
        </w:rPr>
        <w:t>Accepit autem omnes timor</w:t>
      </w:r>
      <w:r w:rsidR="00885488" w:rsidRPr="00234396">
        <w:rPr>
          <w:lang w:val="en-US"/>
        </w:rPr>
        <w:t>.</w:t>
      </w:r>
    </w:p>
    <w:p w:rsidR="00885488" w:rsidRPr="00234396" w:rsidRDefault="00120475" w:rsidP="00415109">
      <w:pPr>
        <w:rPr>
          <w:lang w:val="en-US"/>
        </w:rPr>
      </w:pPr>
      <w:r w:rsidRPr="00234396">
        <w:rPr>
          <w:rStyle w:val="Time1"/>
          <w:lang w:val="en-US"/>
        </w:rPr>
        <w:t>Ad missam</w:t>
      </w:r>
      <w:r w:rsidR="00885488" w:rsidRPr="00234396">
        <w:rPr>
          <w:lang w:val="en-US"/>
        </w:rPr>
        <w:t xml:space="preserve"> IN </w:t>
      </w:r>
      <w:r w:rsidR="00885488" w:rsidRPr="00234396">
        <w:rPr>
          <w:rStyle w:val="Incipit"/>
          <w:lang w:val="en-US"/>
        </w:rPr>
        <w:t>Laetetur cor quaerentium</w:t>
      </w:r>
      <w:r w:rsidR="00DD1415" w:rsidRPr="00234396">
        <w:rPr>
          <w:lang w:val="en-US"/>
        </w:rPr>
        <w:t>@91.</w:t>
      </w:r>
      <w:r w:rsidR="00885488" w:rsidRPr="00234396">
        <w:rPr>
          <w:lang w:val="en-US"/>
        </w:rPr>
        <w:t xml:space="preserve"> GR </w:t>
      </w:r>
      <w:r w:rsidR="00885488" w:rsidRPr="00234396">
        <w:rPr>
          <w:rStyle w:val="Incipit"/>
          <w:lang w:val="en-US"/>
        </w:rPr>
        <w:t>Respice domine</w:t>
      </w:r>
      <w:r w:rsidR="00DD1415" w:rsidRPr="00234396">
        <w:rPr>
          <w:lang w:val="en-US"/>
        </w:rPr>
        <w:t>@91.</w:t>
      </w:r>
      <w:r w:rsidR="00885488" w:rsidRPr="00234396">
        <w:rPr>
          <w:lang w:val="en-US"/>
        </w:rPr>
        <w:t xml:space="preserve"> OF </w:t>
      </w:r>
      <w:r w:rsidR="00885488" w:rsidRPr="00234396">
        <w:rPr>
          <w:rStyle w:val="Incipit"/>
          <w:lang w:val="en-US"/>
        </w:rPr>
        <w:t xml:space="preserve">Domine ad </w:t>
      </w:r>
      <w:r w:rsidR="00382E22" w:rsidRPr="00234396">
        <w:rPr>
          <w:rStyle w:val="Incipit"/>
          <w:lang w:val="en-US"/>
        </w:rPr>
        <w:t>adiuv</w:t>
      </w:r>
      <w:r w:rsidR="00885488" w:rsidRPr="00234396">
        <w:rPr>
          <w:rStyle w:val="Incipit"/>
          <w:lang w:val="en-US"/>
        </w:rPr>
        <w:t>andum</w:t>
      </w:r>
      <w:r w:rsidR="00DD1415" w:rsidRPr="00234396">
        <w:rPr>
          <w:lang w:val="en-US"/>
        </w:rPr>
        <w:t>@92.</w:t>
      </w:r>
      <w:r w:rsidR="00885488" w:rsidRPr="00234396">
        <w:rPr>
          <w:lang w:val="en-US"/>
        </w:rPr>
        <w:t xml:space="preserve"> CO </w:t>
      </w:r>
      <w:r w:rsidR="00885488" w:rsidRPr="00234396">
        <w:rPr>
          <w:rStyle w:val="Incipit"/>
          <w:lang w:val="en-US"/>
        </w:rPr>
        <w:t>Domine memorabor</w:t>
      </w:r>
      <w:r w:rsidR="00DD1415" w:rsidRPr="00234396">
        <w:rPr>
          <w:lang w:val="en-US"/>
        </w:rPr>
        <w:t>@92.</w:t>
      </w:r>
    </w:p>
    <w:p w:rsidR="00885488" w:rsidRPr="00234396" w:rsidRDefault="00885488" w:rsidP="00415109">
      <w:pPr>
        <w:pStyle w:val="berschrift1"/>
        <w:rPr>
          <w:lang w:val="en-US"/>
        </w:rPr>
      </w:pPr>
      <w:r w:rsidRPr="00234396">
        <w:rPr>
          <w:lang w:val="en-US"/>
        </w:rPr>
        <w:t>FERIA SEXTA</w:t>
      </w:r>
    </w:p>
    <w:p w:rsidR="00885488" w:rsidRPr="00234396" w:rsidRDefault="00120475" w:rsidP="00415109">
      <w:pPr>
        <w:rPr>
          <w:lang w:val="en-US"/>
        </w:rPr>
      </w:pPr>
      <w:r w:rsidRPr="00234396">
        <w:rPr>
          <w:rStyle w:val="Time1"/>
          <w:lang w:val="en-US"/>
        </w:rPr>
        <w:t>[Ad laudes]</w:t>
      </w:r>
      <w:r w:rsidR="00885488" w:rsidRPr="00234396">
        <w:rPr>
          <w:lang w:val="en-US"/>
        </w:rPr>
        <w:t xml:space="preserve"> AB </w:t>
      </w:r>
      <w:r w:rsidR="00885488" w:rsidRPr="00234396">
        <w:rPr>
          <w:rStyle w:val="Incipit"/>
          <w:lang w:val="en-US"/>
        </w:rPr>
        <w:t>Lazarus amicus noster dormit</w:t>
      </w:r>
      <w:r w:rsidR="00885488" w:rsidRPr="00234396">
        <w:rPr>
          <w:lang w:val="en-US"/>
        </w:rPr>
        <w:t>.</w:t>
      </w:r>
    </w:p>
    <w:p w:rsidR="00885488" w:rsidRPr="00234396" w:rsidRDefault="00120475" w:rsidP="00415109">
      <w:pPr>
        <w:rPr>
          <w:lang w:val="en-US"/>
        </w:rPr>
      </w:pPr>
      <w:r w:rsidRPr="00234396">
        <w:rPr>
          <w:rStyle w:val="Time1"/>
          <w:lang w:val="en-US"/>
        </w:rPr>
        <w:lastRenderedPageBreak/>
        <w:t>Ad vesperas</w:t>
      </w:r>
      <w:r w:rsidR="00885488" w:rsidRPr="00234396">
        <w:rPr>
          <w:lang w:val="en-US"/>
        </w:rPr>
        <w:t xml:space="preserve"> AM </w:t>
      </w:r>
      <w:r w:rsidR="00885488" w:rsidRPr="00234396">
        <w:rPr>
          <w:rStyle w:val="Incipit"/>
          <w:lang w:val="en-US"/>
        </w:rPr>
        <w:t>Domine si fuisses hic Lazarus non esset mortuus</w:t>
      </w:r>
      <w:r w:rsidR="00885488" w:rsidRPr="00234396">
        <w:rPr>
          <w:lang w:val="en-US"/>
        </w:rPr>
        <w:t>.</w:t>
      </w:r>
    </w:p>
    <w:p w:rsidR="00885488" w:rsidRPr="00234396" w:rsidRDefault="00120475" w:rsidP="00415109">
      <w:pPr>
        <w:rPr>
          <w:lang w:val="pt-PT"/>
        </w:rPr>
      </w:pPr>
      <w:r w:rsidRPr="00BC2E91">
        <w:rPr>
          <w:rStyle w:val="Time1"/>
          <w:lang w:val="it-IT"/>
        </w:rPr>
        <w:t>Ad missam</w:t>
      </w:r>
      <w:r w:rsidR="00885488" w:rsidRPr="00B779A9">
        <w:rPr>
          <w:lang w:val="it-IT"/>
        </w:rPr>
        <w:t xml:space="preserve"> IN </w:t>
      </w:r>
      <w:r w:rsidR="00DD2C36" w:rsidRPr="00BC2E91">
        <w:rPr>
          <w:rStyle w:val="Incipit"/>
          <w:lang w:val="it-IT"/>
        </w:rPr>
        <w:t>Meditat</w:t>
      </w:r>
      <w:r w:rsidR="00885488" w:rsidRPr="00BC2E91">
        <w:rPr>
          <w:rStyle w:val="Incipit"/>
          <w:lang w:val="it-IT"/>
        </w:rPr>
        <w:t>io cordis</w:t>
      </w:r>
      <w:r w:rsidR="00DD1415">
        <w:rPr>
          <w:lang w:val="it-IT"/>
        </w:rPr>
        <w:t>@</w:t>
      </w:r>
      <w:r w:rsidR="00DD1415" w:rsidRPr="00B779A9">
        <w:rPr>
          <w:lang w:val="it-IT"/>
        </w:rPr>
        <w:t>92.</w:t>
      </w:r>
      <w:r w:rsidR="00885488" w:rsidRPr="00B779A9">
        <w:rPr>
          <w:lang w:val="it-IT"/>
        </w:rPr>
        <w:t xml:space="preserve"> </w:t>
      </w:r>
      <w:r w:rsidR="00885488" w:rsidRPr="00234396">
        <w:rPr>
          <w:lang w:val="pt-PT"/>
        </w:rPr>
        <w:t xml:space="preserve">GR </w:t>
      </w:r>
      <w:r w:rsidR="00885488" w:rsidRPr="00234396">
        <w:rPr>
          <w:rStyle w:val="Incipit"/>
          <w:lang w:val="pt-PT"/>
        </w:rPr>
        <w:t>Bonum est confidere</w:t>
      </w:r>
      <w:r w:rsidR="00DD1415" w:rsidRPr="00234396">
        <w:rPr>
          <w:lang w:val="pt-PT"/>
        </w:rPr>
        <w:t>@93.</w:t>
      </w:r>
      <w:r w:rsidR="00885488" w:rsidRPr="00234396">
        <w:rPr>
          <w:lang w:val="pt-PT"/>
        </w:rPr>
        <w:t xml:space="preserve"> OF </w:t>
      </w:r>
      <w:r w:rsidR="001F2107" w:rsidRPr="00234396">
        <w:rPr>
          <w:rStyle w:val="Incipit"/>
          <w:lang w:val="pt-PT"/>
        </w:rPr>
        <w:t>|</w:t>
      </w:r>
      <w:r w:rsidR="00885488" w:rsidRPr="00234396">
        <w:rPr>
          <w:rStyle w:val="Incipit"/>
          <w:lang w:val="pt-PT"/>
        </w:rPr>
        <w:t>Populem</w:t>
      </w:r>
      <w:r w:rsidR="001F2107" w:rsidRPr="00234396">
        <w:rPr>
          <w:rStyle w:val="Incipit"/>
          <w:lang w:val="pt-PT"/>
        </w:rPr>
        <w:t>::Populum|</w:t>
      </w:r>
      <w:r w:rsidR="00885488" w:rsidRPr="00234396">
        <w:rPr>
          <w:rStyle w:val="Incipit"/>
          <w:lang w:val="pt-PT"/>
        </w:rPr>
        <w:t xml:space="preserve"> humilem</w:t>
      </w:r>
      <w:r w:rsidR="00DD1415" w:rsidRPr="00234396">
        <w:rPr>
          <w:lang w:val="pt-PT"/>
        </w:rPr>
        <w:t>@93.</w:t>
      </w:r>
      <w:r w:rsidR="00885488" w:rsidRPr="00234396">
        <w:rPr>
          <w:lang w:val="pt-PT"/>
        </w:rPr>
        <w:t xml:space="preserve"> CO </w:t>
      </w:r>
      <w:r w:rsidR="00885488" w:rsidRPr="00234396">
        <w:rPr>
          <w:rStyle w:val="Incipit"/>
          <w:lang w:val="pt-PT"/>
        </w:rPr>
        <w:t>Videns dominus flentes</w:t>
      </w:r>
      <w:r w:rsidR="00DD1415" w:rsidRPr="00234396">
        <w:rPr>
          <w:lang w:val="pt-PT"/>
        </w:rPr>
        <w:t>@93.</w:t>
      </w:r>
    </w:p>
    <w:p w:rsidR="00885488" w:rsidRPr="00234396" w:rsidRDefault="00885488" w:rsidP="00415109">
      <w:pPr>
        <w:pStyle w:val="berschrift1"/>
        <w:rPr>
          <w:lang w:val="pt-PT"/>
        </w:rPr>
      </w:pPr>
      <w:r w:rsidRPr="00234396">
        <w:rPr>
          <w:lang w:val="pt-PT"/>
        </w:rPr>
        <w:t>SABBATO POST DOMINICAM LAETARE</w:t>
      </w:r>
    </w:p>
    <w:p w:rsidR="00885488" w:rsidRPr="00234396" w:rsidRDefault="00120475" w:rsidP="00415109">
      <w:pPr>
        <w:rPr>
          <w:lang w:val="it-IT"/>
        </w:rPr>
      </w:pPr>
      <w:r w:rsidRPr="00234396">
        <w:rPr>
          <w:rStyle w:val="Time1"/>
          <w:lang w:val="it-IT"/>
        </w:rPr>
        <w:t>[Ad laudes]</w:t>
      </w:r>
      <w:r w:rsidR="00885488" w:rsidRPr="00234396">
        <w:rPr>
          <w:lang w:val="it-IT"/>
        </w:rPr>
        <w:t xml:space="preserve"> AB </w:t>
      </w:r>
      <w:r w:rsidR="00885488" w:rsidRPr="00234396">
        <w:rPr>
          <w:rStyle w:val="Incipit"/>
          <w:lang w:val="it-IT"/>
        </w:rPr>
        <w:t>Ego sum qui testimonium perhibeo</w:t>
      </w:r>
      <w:r w:rsidR="00885488" w:rsidRPr="00234396">
        <w:rPr>
          <w:lang w:val="it-IT"/>
        </w:rPr>
        <w:t>.</w:t>
      </w:r>
    </w:p>
    <w:p w:rsidR="00885488" w:rsidRPr="00234396" w:rsidRDefault="004A0E8C" w:rsidP="00415109">
      <w:pPr>
        <w:rPr>
          <w:lang w:val="en-US"/>
        </w:rPr>
      </w:pPr>
      <w:r w:rsidRPr="00BC2E91">
        <w:rPr>
          <w:rStyle w:val="Time1"/>
          <w:lang w:val="it-IT"/>
        </w:rPr>
        <w:t>Ad missam</w:t>
      </w:r>
      <w:r w:rsidR="00885488" w:rsidRPr="00B779A9">
        <w:rPr>
          <w:lang w:val="it-IT"/>
        </w:rPr>
        <w:t xml:space="preserve"> IN </w:t>
      </w:r>
      <w:r w:rsidR="00885488" w:rsidRPr="00BC2E91">
        <w:rPr>
          <w:rStyle w:val="Incipit"/>
          <w:lang w:val="it-IT"/>
        </w:rPr>
        <w:t>Sitientes venite ad aquas</w:t>
      </w:r>
      <w:r w:rsidR="00DD1415">
        <w:rPr>
          <w:lang w:val="it-IT"/>
        </w:rPr>
        <w:t>@</w:t>
      </w:r>
      <w:r w:rsidR="00DD1415" w:rsidRPr="00B779A9">
        <w:rPr>
          <w:lang w:val="it-IT"/>
        </w:rPr>
        <w:t>93.</w:t>
      </w:r>
      <w:r w:rsidR="00885488" w:rsidRPr="00B779A9">
        <w:rPr>
          <w:lang w:val="it-IT"/>
        </w:rPr>
        <w:t xml:space="preserve"> </w:t>
      </w:r>
      <w:r w:rsidR="00885488" w:rsidRPr="00234396">
        <w:rPr>
          <w:lang w:val="en-US"/>
        </w:rPr>
        <w:t xml:space="preserve">GR </w:t>
      </w:r>
      <w:r w:rsidR="00885488" w:rsidRPr="00234396">
        <w:rPr>
          <w:rStyle w:val="Incipit"/>
          <w:lang w:val="en-US"/>
        </w:rPr>
        <w:t>Tibi domine</w:t>
      </w:r>
      <w:r w:rsidR="00DD1415" w:rsidRPr="00234396">
        <w:rPr>
          <w:lang w:val="en-US"/>
        </w:rPr>
        <w:t>@94.</w:t>
      </w:r>
      <w:r w:rsidR="00885488" w:rsidRPr="00234396">
        <w:rPr>
          <w:lang w:val="en-US"/>
        </w:rPr>
        <w:t xml:space="preserve"> (199v) OF </w:t>
      </w:r>
      <w:r w:rsidR="00885488" w:rsidRPr="00234396">
        <w:rPr>
          <w:rStyle w:val="Incipit"/>
          <w:lang w:val="en-US"/>
        </w:rPr>
        <w:t>Factus est dominus</w:t>
      </w:r>
      <w:r w:rsidR="00DD1415" w:rsidRPr="00234396">
        <w:rPr>
          <w:lang w:val="en-US"/>
        </w:rPr>
        <w:t>@94.</w:t>
      </w:r>
      <w:r w:rsidR="00885488" w:rsidRPr="00234396">
        <w:rPr>
          <w:lang w:val="en-US"/>
        </w:rPr>
        <w:t xml:space="preserve"> CO </w:t>
      </w:r>
      <w:r w:rsidR="00885488" w:rsidRPr="00234396">
        <w:rPr>
          <w:rStyle w:val="Incipit"/>
          <w:lang w:val="en-US"/>
        </w:rPr>
        <w:t>Dominus regit me</w:t>
      </w:r>
      <w:r w:rsidR="00DD1415" w:rsidRPr="00234396">
        <w:rPr>
          <w:lang w:val="en-US"/>
        </w:rPr>
        <w:t>@94.</w:t>
      </w:r>
    </w:p>
    <w:p w:rsidR="00885488" w:rsidRPr="00234396" w:rsidRDefault="00120475" w:rsidP="00415109">
      <w:pPr>
        <w:pStyle w:val="berschrift1"/>
        <w:rPr>
          <w:lang w:val="en-US"/>
        </w:rPr>
      </w:pPr>
      <w:r w:rsidRPr="00234396">
        <w:rPr>
          <w:lang w:val="en-US"/>
        </w:rPr>
        <w:t>DE SANCTO BENEDICTO</w:t>
      </w:r>
    </w:p>
    <w:p w:rsidR="00885488" w:rsidRPr="00234396" w:rsidRDefault="000F4FB4" w:rsidP="00415109">
      <w:pPr>
        <w:rPr>
          <w:lang w:val="en-US"/>
        </w:rPr>
      </w:pPr>
      <w:r w:rsidRPr="00234396">
        <w:rPr>
          <w:lang w:val="en-US"/>
        </w:rPr>
        <w:t>Novem</w:t>
      </w:r>
      <w:r w:rsidR="00885488" w:rsidRPr="00234396">
        <w:rPr>
          <w:lang w:val="en-US"/>
        </w:rPr>
        <w:t xml:space="preserve"> lectiones facimus ut de simplici confessore.</w:t>
      </w:r>
    </w:p>
    <w:p w:rsidR="00885488" w:rsidRPr="00B779A9" w:rsidRDefault="00120475" w:rsidP="00415109">
      <w:pPr>
        <w:rPr>
          <w:lang w:val="pt-PT"/>
        </w:rPr>
      </w:pPr>
      <w:r w:rsidRPr="00234396">
        <w:rPr>
          <w:rStyle w:val="Time1"/>
          <w:lang w:val="en-US"/>
        </w:rPr>
        <w:t>Ad vesperas</w:t>
      </w:r>
      <w:r w:rsidR="00885488" w:rsidRPr="00234396">
        <w:rPr>
          <w:lang w:val="en-US"/>
        </w:rPr>
        <w:t xml:space="preserve"> antiphonae et psalmi ferialiter. </w:t>
      </w:r>
      <w:r w:rsidR="00885488" w:rsidRPr="00B779A9">
        <w:rPr>
          <w:lang w:val="pt-PT"/>
        </w:rPr>
        <w:t xml:space="preserve">RP </w:t>
      </w:r>
      <w:r w:rsidR="00885488" w:rsidRPr="005A362F">
        <w:rPr>
          <w:rStyle w:val="Incipit"/>
          <w:lang w:val="pt-PT"/>
        </w:rPr>
        <w:t>Ser</w:t>
      </w:r>
      <w:r w:rsidR="00382E22" w:rsidRPr="005A362F">
        <w:rPr>
          <w:rStyle w:val="Incipit"/>
          <w:lang w:val="pt-PT"/>
        </w:rPr>
        <w:t>vu</w:t>
      </w:r>
      <w:r w:rsidR="00885488" w:rsidRPr="005A362F">
        <w:rPr>
          <w:rStyle w:val="Incipit"/>
          <w:lang w:val="pt-PT"/>
        </w:rPr>
        <w:t>s</w:t>
      </w:r>
      <w:r w:rsidR="005A362F" w:rsidRPr="00BE7D55">
        <w:rPr>
          <w:i/>
          <w:lang w:val="pt-PT"/>
        </w:rPr>
        <w:t xml:space="preserve"> </w:t>
      </w:r>
      <w:r w:rsidR="00885488" w:rsidRPr="005A362F">
        <w:rPr>
          <w:rStyle w:val="Incipit"/>
          <w:lang w:val="pt-PT"/>
        </w:rPr>
        <w:t>meus</w:t>
      </w:r>
      <w:r w:rsidR="00885488" w:rsidRPr="00B779A9">
        <w:rPr>
          <w:lang w:val="pt-PT"/>
        </w:rPr>
        <w:t xml:space="preserve">. HY </w:t>
      </w:r>
      <w:r w:rsidR="00885488" w:rsidRPr="005A362F">
        <w:rPr>
          <w:rStyle w:val="Incipit"/>
          <w:lang w:val="pt-PT"/>
        </w:rPr>
        <w:t>Iste</w:t>
      </w:r>
      <w:r w:rsidR="005A362F" w:rsidRPr="00BE7D55">
        <w:rPr>
          <w:i/>
          <w:lang w:val="pt-PT"/>
        </w:rPr>
        <w:t xml:space="preserve"> </w:t>
      </w:r>
      <w:r w:rsidR="00885488" w:rsidRPr="005A362F">
        <w:rPr>
          <w:rStyle w:val="Incipit"/>
          <w:lang w:val="pt-PT"/>
        </w:rPr>
        <w:t>confessor</w:t>
      </w:r>
      <w:r w:rsidR="00885488" w:rsidRPr="00B779A9">
        <w:rPr>
          <w:lang w:val="pt-PT"/>
        </w:rPr>
        <w:t xml:space="preserve">. VS </w:t>
      </w:r>
      <w:r w:rsidR="00885488" w:rsidRPr="005A362F">
        <w:rPr>
          <w:rStyle w:val="Incipit"/>
          <w:lang w:val="pt-PT"/>
        </w:rPr>
        <w:t>Gloria</w:t>
      </w:r>
      <w:r w:rsidR="005A362F" w:rsidRPr="00BE7D55">
        <w:rPr>
          <w:i/>
          <w:lang w:val="pt-PT"/>
        </w:rPr>
        <w:t xml:space="preserve"> </w:t>
      </w:r>
      <w:r w:rsidR="00885488" w:rsidRPr="005A362F">
        <w:rPr>
          <w:rStyle w:val="Incipit"/>
          <w:lang w:val="pt-PT"/>
        </w:rPr>
        <w:t>et</w:t>
      </w:r>
      <w:r w:rsidR="005A362F" w:rsidRPr="00BE7D55">
        <w:rPr>
          <w:i/>
          <w:lang w:val="pt-PT"/>
        </w:rPr>
        <w:t xml:space="preserve"> </w:t>
      </w:r>
      <w:r w:rsidR="00885488" w:rsidRPr="005A362F">
        <w:rPr>
          <w:rStyle w:val="Incipit"/>
          <w:lang w:val="pt-PT"/>
        </w:rPr>
        <w:t>honore</w:t>
      </w:r>
      <w:r w:rsidR="00885488" w:rsidRPr="00B779A9">
        <w:rPr>
          <w:lang w:val="pt-PT"/>
        </w:rPr>
        <w:t xml:space="preserve">. AM </w:t>
      </w:r>
      <w:r w:rsidR="00885488" w:rsidRPr="005A362F">
        <w:rPr>
          <w:rStyle w:val="Incipit"/>
          <w:lang w:val="pt-PT"/>
        </w:rPr>
        <w:t>Similabo</w:t>
      </w:r>
      <w:r w:rsidR="005A362F" w:rsidRPr="00BE7D55">
        <w:rPr>
          <w:i/>
          <w:lang w:val="pt-PT"/>
        </w:rPr>
        <w:t xml:space="preserve"> </w:t>
      </w:r>
      <w:r w:rsidR="00885488" w:rsidRPr="005A362F">
        <w:rPr>
          <w:rStyle w:val="Incipit"/>
          <w:lang w:val="pt-PT"/>
        </w:rPr>
        <w:t>eum</w:t>
      </w:r>
      <w:r w:rsidR="00885488" w:rsidRPr="00B779A9">
        <w:rPr>
          <w:lang w:val="pt-PT"/>
        </w:rPr>
        <w:t xml:space="preserve">. Suffragium de feria quod tunc est. </w:t>
      </w:r>
      <w:r w:rsidR="00D86A95" w:rsidRPr="00B779A9">
        <w:rPr>
          <w:lang w:val="pt-PT"/>
        </w:rPr>
        <w:t xml:space="preserve">[BD] </w:t>
      </w:r>
      <w:r w:rsidR="005F6F99" w:rsidRPr="005A362F">
        <w:rPr>
          <w:rStyle w:val="Incipit"/>
          <w:lang w:val="pt-PT"/>
        </w:rPr>
        <w:t>Benedicamus</w:t>
      </w:r>
      <w:r w:rsidR="00D86A95" w:rsidRPr="00B779A9">
        <w:rPr>
          <w:lang w:val="pt-PT"/>
        </w:rPr>
        <w:t xml:space="preserve"> f</w:t>
      </w:r>
      <w:r w:rsidR="00885488" w:rsidRPr="00B779A9">
        <w:rPr>
          <w:lang w:val="pt-PT"/>
        </w:rPr>
        <w:t>erialiter.</w:t>
      </w:r>
    </w:p>
    <w:p w:rsidR="00885488" w:rsidRPr="00B779A9" w:rsidRDefault="004A0E8C" w:rsidP="00415109">
      <w:pPr>
        <w:rPr>
          <w:lang w:val="pt-PT"/>
        </w:rPr>
      </w:pPr>
      <w:r w:rsidRPr="00BC2E91">
        <w:rPr>
          <w:rStyle w:val="Time1"/>
          <w:lang w:val="pt-PT"/>
        </w:rPr>
        <w:t>Ad completorium</w:t>
      </w:r>
      <w:r w:rsidR="00885488" w:rsidRPr="00B779A9">
        <w:rPr>
          <w:lang w:val="pt-PT"/>
        </w:rPr>
        <w:t xml:space="preserve"> HY </w:t>
      </w:r>
      <w:r w:rsidR="00885488" w:rsidRPr="00BC2E91">
        <w:rPr>
          <w:rStyle w:val="Incipit"/>
          <w:lang w:val="pt-PT"/>
        </w:rPr>
        <w:t>Christe qui lux es</w:t>
      </w:r>
      <w:r w:rsidR="00885488" w:rsidRPr="00B779A9">
        <w:rPr>
          <w:lang w:val="pt-PT"/>
        </w:rPr>
        <w:t xml:space="preserve">. AD </w:t>
      </w:r>
      <w:r w:rsidR="00885488" w:rsidRPr="00BC2E91">
        <w:rPr>
          <w:rStyle w:val="Incipit"/>
          <w:lang w:val="pt-PT"/>
        </w:rPr>
        <w:t xml:space="preserve">Dum </w:t>
      </w:r>
      <w:r w:rsidR="00D66EA2" w:rsidRPr="00BC2E91">
        <w:rPr>
          <w:rStyle w:val="Incipit"/>
          <w:lang w:val="pt-PT"/>
        </w:rPr>
        <w:t>videris</w:t>
      </w:r>
      <w:r w:rsidR="00885488" w:rsidRPr="00BC2E91">
        <w:rPr>
          <w:rStyle w:val="Incipit"/>
          <w:lang w:val="pt-PT"/>
        </w:rPr>
        <w:t xml:space="preserve"> nudum</w:t>
      </w:r>
      <w:r w:rsidR="00DD1415">
        <w:rPr>
          <w:lang w:val="pt-PT"/>
        </w:rPr>
        <w:t>@</w:t>
      </w:r>
      <w:r w:rsidR="00DD1415" w:rsidRPr="00B779A9">
        <w:rPr>
          <w:lang w:val="pt-PT"/>
        </w:rPr>
        <w:t>155.</w:t>
      </w:r>
    </w:p>
    <w:p w:rsidR="00885488" w:rsidRPr="00B779A9" w:rsidRDefault="004A0E8C" w:rsidP="00415109">
      <w:pPr>
        <w:rPr>
          <w:lang w:val="pt-PT"/>
        </w:rPr>
      </w:pPr>
      <w:r w:rsidRPr="00BC2E91">
        <w:rPr>
          <w:rStyle w:val="Time1"/>
          <w:lang w:val="pt-PT"/>
        </w:rPr>
        <w:t>Ad matutinum</w:t>
      </w:r>
      <w:r w:rsidRPr="00B779A9">
        <w:rPr>
          <w:lang w:val="pt-PT"/>
        </w:rPr>
        <w:t xml:space="preserve"> </w:t>
      </w:r>
      <w:r w:rsidR="00885488" w:rsidRPr="00B779A9">
        <w:rPr>
          <w:lang w:val="pt-PT"/>
        </w:rPr>
        <w:t>I</w:t>
      </w:r>
      <w:r w:rsidR="00D86A95" w:rsidRPr="00B779A9">
        <w:rPr>
          <w:lang w:val="pt-PT"/>
        </w:rPr>
        <w:t>N</w:t>
      </w:r>
      <w:r w:rsidR="00885488" w:rsidRPr="00B779A9">
        <w:rPr>
          <w:lang w:val="pt-PT"/>
        </w:rPr>
        <w:t xml:space="preserve">V </w:t>
      </w:r>
      <w:r w:rsidR="00885488" w:rsidRPr="00BC2E91">
        <w:rPr>
          <w:rStyle w:val="Incipit"/>
          <w:lang w:val="pt-PT"/>
        </w:rPr>
        <w:t>Regem confessorum dominum</w:t>
      </w:r>
      <w:r w:rsidR="00885488" w:rsidRPr="00B779A9">
        <w:rPr>
          <w:lang w:val="pt-PT"/>
        </w:rPr>
        <w:t xml:space="preserve">. HY </w:t>
      </w:r>
      <w:r w:rsidR="00885488" w:rsidRPr="00BC2E91">
        <w:rPr>
          <w:rStyle w:val="Incipit"/>
          <w:lang w:val="pt-PT"/>
        </w:rPr>
        <w:t>Iste confessor</w:t>
      </w:r>
      <w:r w:rsidR="00885488" w:rsidRPr="00B779A9">
        <w:rPr>
          <w:lang w:val="pt-PT"/>
        </w:rPr>
        <w:t>.</w:t>
      </w:r>
      <w:r w:rsidR="00812AAE">
        <w:rPr>
          <w:lang w:val="pt-PT"/>
        </w:rPr>
        <w:t xml:space="preserve"> </w:t>
      </w:r>
      <w:r w:rsidRPr="004518BD">
        <w:rPr>
          <w:lang w:val="pt-PT"/>
        </w:rPr>
        <w:t>Ad nocturnum</w:t>
      </w:r>
      <w:r w:rsidR="00885488" w:rsidRPr="00B779A9">
        <w:rPr>
          <w:lang w:val="pt-PT"/>
        </w:rPr>
        <w:t xml:space="preserve"> </w:t>
      </w:r>
      <w:r w:rsidR="00BA01B1" w:rsidRPr="00B779A9">
        <w:rPr>
          <w:lang w:val="pt-PT"/>
        </w:rPr>
        <w:t xml:space="preserve">antiphonae </w:t>
      </w:r>
      <w:r w:rsidRPr="004A0E8C">
        <w:rPr>
          <w:lang w:val="pt-PT"/>
        </w:rPr>
        <w:t>%D::</w:t>
      </w:r>
      <w:r w:rsidR="00BA01B1" w:rsidRPr="004A0E8C">
        <w:rPr>
          <w:lang w:val="pt-PT"/>
        </w:rPr>
        <w:t>et</w:t>
      </w:r>
      <w:r w:rsidRPr="004A0E8C">
        <w:rPr>
          <w:lang w:val="pt-PT"/>
        </w:rPr>
        <w:t>%</w:t>
      </w:r>
      <w:r w:rsidR="00BA01B1" w:rsidRPr="004A0E8C">
        <w:rPr>
          <w:lang w:val="pt-PT"/>
        </w:rPr>
        <w:t xml:space="preserve"> </w:t>
      </w:r>
      <w:r w:rsidR="00BA01B1" w:rsidRPr="00B779A9">
        <w:rPr>
          <w:lang w:val="pt-PT"/>
        </w:rPr>
        <w:t>psalmi $E::et$ versicul</w:t>
      </w:r>
      <w:r w:rsidR="00DD2C36">
        <w:rPr>
          <w:lang w:val="pt-PT"/>
        </w:rPr>
        <w:t>i</w:t>
      </w:r>
      <w:r w:rsidR="00BA01B1" w:rsidRPr="00B779A9">
        <w:rPr>
          <w:lang w:val="pt-PT"/>
        </w:rPr>
        <w:t xml:space="preserve"> </w:t>
      </w:r>
      <w:r w:rsidR="00885488" w:rsidRPr="00B779A9">
        <w:rPr>
          <w:lang w:val="pt-PT"/>
        </w:rPr>
        <w:t xml:space="preserve">ut de uno confessore. </w:t>
      </w:r>
      <w:r w:rsidR="00DD2C36">
        <w:rPr>
          <w:lang w:val="pt-PT"/>
        </w:rPr>
        <w:t>[</w:t>
      </w:r>
      <w:r w:rsidR="00885488" w:rsidRPr="00B779A9">
        <w:rPr>
          <w:lang w:val="pt-PT"/>
        </w:rPr>
        <w:t>EV</w:t>
      </w:r>
      <w:r w:rsidR="00DD2C36">
        <w:rPr>
          <w:lang w:val="pt-PT"/>
        </w:rPr>
        <w:t>I]</w:t>
      </w:r>
      <w:r w:rsidR="00885488" w:rsidRPr="00B779A9">
        <w:rPr>
          <w:lang w:val="pt-PT"/>
        </w:rPr>
        <w:t xml:space="preserve"> </w:t>
      </w:r>
      <w:r w:rsidR="00885488" w:rsidRPr="005A362F">
        <w:rPr>
          <w:rStyle w:val="Incipit"/>
          <w:lang w:val="pt-PT"/>
        </w:rPr>
        <w:t>Dixit</w:t>
      </w:r>
      <w:r w:rsidR="005A362F" w:rsidRPr="00BE7D55">
        <w:rPr>
          <w:i/>
          <w:lang w:val="pt-PT"/>
        </w:rPr>
        <w:t xml:space="preserve"> </w:t>
      </w:r>
      <w:r w:rsidR="00FA3B56" w:rsidRPr="005A362F">
        <w:rPr>
          <w:rStyle w:val="Incipit"/>
          <w:lang w:val="pt-PT"/>
        </w:rPr>
        <w:t>Simo</w:t>
      </w:r>
      <w:r w:rsidR="00885488" w:rsidRPr="005A362F">
        <w:rPr>
          <w:rStyle w:val="Incipit"/>
          <w:lang w:val="pt-PT"/>
        </w:rPr>
        <w:t>n</w:t>
      </w:r>
      <w:r w:rsidR="005A362F" w:rsidRPr="00BE7D55">
        <w:rPr>
          <w:i/>
          <w:lang w:val="pt-PT"/>
        </w:rPr>
        <w:t xml:space="preserve"> </w:t>
      </w:r>
      <w:r w:rsidR="00885488" w:rsidRPr="005A362F">
        <w:rPr>
          <w:rStyle w:val="Incipit"/>
          <w:lang w:val="pt-PT"/>
        </w:rPr>
        <w:t>Petrus</w:t>
      </w:r>
      <w:r w:rsidR="005A362F" w:rsidRPr="00BE7D55">
        <w:rPr>
          <w:i/>
          <w:lang w:val="pt-PT"/>
        </w:rPr>
        <w:t xml:space="preserve"> </w:t>
      </w:r>
      <w:r w:rsidR="00885488" w:rsidRPr="005A362F">
        <w:rPr>
          <w:rStyle w:val="Incipit"/>
          <w:lang w:val="pt-PT"/>
        </w:rPr>
        <w:t>ad</w:t>
      </w:r>
      <w:r w:rsidR="005A362F" w:rsidRPr="00BE7D55">
        <w:rPr>
          <w:i/>
          <w:lang w:val="pt-PT"/>
        </w:rPr>
        <w:t xml:space="preserve"> </w:t>
      </w:r>
      <w:r w:rsidR="00885488" w:rsidRPr="005A362F">
        <w:rPr>
          <w:rStyle w:val="Incipit"/>
          <w:lang w:val="pt-PT"/>
        </w:rPr>
        <w:t>Iesum</w:t>
      </w:r>
      <w:r w:rsidR="00DD2C36" w:rsidRPr="005B472A">
        <w:rPr>
          <w:lang w:val="pt-PT"/>
        </w:rPr>
        <w:t>.</w:t>
      </w:r>
      <w:r w:rsidR="005A362F" w:rsidRPr="00BE7D55">
        <w:rPr>
          <w:i/>
          <w:lang w:val="pt-PT"/>
        </w:rPr>
        <w:t xml:space="preserve"> </w:t>
      </w:r>
      <w:r w:rsidR="00DD2C36" w:rsidRPr="00BC2E91">
        <w:rPr>
          <w:lang w:val="pt-PT"/>
        </w:rPr>
        <w:t xml:space="preserve">EV </w:t>
      </w:r>
      <w:r w:rsidR="00DD2C36">
        <w:rPr>
          <w:rStyle w:val="Incipit"/>
          <w:lang w:val="pt-PT"/>
        </w:rPr>
        <w:t>E</w:t>
      </w:r>
      <w:r w:rsidR="00885488" w:rsidRPr="005A362F">
        <w:rPr>
          <w:rStyle w:val="Incipit"/>
          <w:lang w:val="pt-PT"/>
        </w:rPr>
        <w:t>cce</w:t>
      </w:r>
      <w:r w:rsidR="005A362F" w:rsidRPr="00BE7D55">
        <w:rPr>
          <w:i/>
          <w:lang w:val="pt-PT"/>
        </w:rPr>
        <w:t xml:space="preserve"> </w:t>
      </w:r>
      <w:r w:rsidR="00885488" w:rsidRPr="005A362F">
        <w:rPr>
          <w:rStyle w:val="Incipit"/>
          <w:lang w:val="pt-PT"/>
        </w:rPr>
        <w:t>nos</w:t>
      </w:r>
      <w:r w:rsidR="005A362F" w:rsidRPr="00BE7D55">
        <w:rPr>
          <w:i/>
          <w:lang w:val="pt-PT"/>
        </w:rPr>
        <w:t xml:space="preserve"> </w:t>
      </w:r>
      <w:r w:rsidR="00885488" w:rsidRPr="005A362F">
        <w:rPr>
          <w:rStyle w:val="Incipit"/>
          <w:lang w:val="pt-PT"/>
        </w:rPr>
        <w:t>re(200r)liquimus</w:t>
      </w:r>
      <w:r w:rsidR="005A362F" w:rsidRPr="00BE7D55">
        <w:rPr>
          <w:i/>
          <w:lang w:val="pt-PT"/>
        </w:rPr>
        <w:t xml:space="preserve"> </w:t>
      </w:r>
      <w:r w:rsidR="00885488" w:rsidRPr="005A362F">
        <w:rPr>
          <w:rStyle w:val="Incipit"/>
          <w:lang w:val="pt-PT"/>
        </w:rPr>
        <w:t>omnia</w:t>
      </w:r>
      <w:r w:rsidR="00885488" w:rsidRPr="00B779A9">
        <w:rPr>
          <w:lang w:val="pt-PT"/>
        </w:rPr>
        <w:t xml:space="preserve"> </w:t>
      </w:r>
      <w:r w:rsidR="008D35E3" w:rsidRPr="00B779A9">
        <w:rPr>
          <w:lang w:val="pt-PT"/>
        </w:rPr>
        <w:t>quaere</w:t>
      </w:r>
      <w:r w:rsidR="00885488" w:rsidRPr="00B779A9">
        <w:rPr>
          <w:lang w:val="pt-PT"/>
        </w:rPr>
        <w:t xml:space="preserve"> de commemoratione sancti Pauli in libro de sanctis post nati</w:t>
      </w:r>
      <w:r w:rsidR="00D66EA2" w:rsidRPr="00B779A9">
        <w:rPr>
          <w:lang w:val="pt-PT"/>
        </w:rPr>
        <w:t>vita</w:t>
      </w:r>
      <w:r w:rsidR="00885488" w:rsidRPr="00B779A9">
        <w:rPr>
          <w:lang w:val="pt-PT"/>
        </w:rPr>
        <w:t xml:space="preserve">tem apostolorum Petri et Pauli. RP </w:t>
      </w:r>
      <w:r w:rsidR="00885488" w:rsidRPr="005A362F">
        <w:rPr>
          <w:rStyle w:val="Incipit"/>
          <w:lang w:val="pt-PT"/>
        </w:rPr>
        <w:t>Euge</w:t>
      </w:r>
      <w:r w:rsidR="005A362F" w:rsidRPr="00BE7D55">
        <w:rPr>
          <w:i/>
          <w:lang w:val="pt-PT"/>
        </w:rPr>
        <w:t xml:space="preserve"> </w:t>
      </w:r>
      <w:r w:rsidR="00D66EA2" w:rsidRPr="005A362F">
        <w:rPr>
          <w:rStyle w:val="Incipit"/>
          <w:lang w:val="pt-PT"/>
        </w:rPr>
        <w:t>serve</w:t>
      </w:r>
      <w:r w:rsidR="00794880" w:rsidRPr="005A362F">
        <w:rPr>
          <w:lang w:val="pt-PT"/>
        </w:rPr>
        <w:t xml:space="preserve">. </w:t>
      </w:r>
      <w:r w:rsidR="00BA24A1" w:rsidRPr="00B779A9">
        <w:rPr>
          <w:lang w:val="pt-PT"/>
        </w:rPr>
        <w:t>[</w:t>
      </w:r>
      <w:r w:rsidR="00885488" w:rsidRPr="00B779A9">
        <w:rPr>
          <w:lang w:val="pt-PT"/>
        </w:rPr>
        <w:t>RP</w:t>
      </w:r>
      <w:r w:rsidR="00BA24A1" w:rsidRPr="00B779A9">
        <w:rPr>
          <w:lang w:val="pt-PT"/>
        </w:rPr>
        <w:t>]</w:t>
      </w:r>
      <w:r w:rsidR="005A362F" w:rsidRPr="00BE7D55">
        <w:rPr>
          <w:i/>
          <w:lang w:val="pt-PT"/>
        </w:rPr>
        <w:t xml:space="preserve"> </w:t>
      </w:r>
      <w:r w:rsidR="00885488" w:rsidRPr="005A362F">
        <w:rPr>
          <w:rStyle w:val="Incipit"/>
          <w:lang w:val="pt-PT"/>
        </w:rPr>
        <w:t>Iustus</w:t>
      </w:r>
      <w:r w:rsidR="005A362F" w:rsidRPr="00BE7D55">
        <w:rPr>
          <w:i/>
          <w:lang w:val="pt-PT"/>
        </w:rPr>
        <w:t xml:space="preserve"> </w:t>
      </w:r>
      <w:r w:rsidR="00885488" w:rsidRPr="005A362F">
        <w:rPr>
          <w:rStyle w:val="Incipit"/>
          <w:lang w:val="pt-PT"/>
        </w:rPr>
        <w:t>germinabit</w:t>
      </w:r>
      <w:r w:rsidR="00794880" w:rsidRPr="005A362F">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5A362F">
        <w:rPr>
          <w:rStyle w:val="Incipit"/>
          <w:lang w:val="pt-PT"/>
        </w:rPr>
        <w:t>Desiderium</w:t>
      </w:r>
      <w:r w:rsidR="005A362F" w:rsidRPr="00BE7D55">
        <w:rPr>
          <w:i/>
          <w:lang w:val="pt-PT"/>
        </w:rPr>
        <w:t xml:space="preserve"> </w:t>
      </w:r>
      <w:r w:rsidR="00885488" w:rsidRPr="005A362F">
        <w:rPr>
          <w:rStyle w:val="Incipit"/>
          <w:lang w:val="pt-PT"/>
        </w:rPr>
        <w:t>animae</w:t>
      </w:r>
      <w:r w:rsidR="00885488" w:rsidRPr="00B779A9">
        <w:rPr>
          <w:lang w:val="pt-PT"/>
        </w:rPr>
        <w:t>.</w:t>
      </w:r>
    </w:p>
    <w:p w:rsidR="00885488" w:rsidRPr="00234396" w:rsidRDefault="004A0E8C" w:rsidP="00415109">
      <w:pPr>
        <w:rPr>
          <w:lang w:val="pt-PT"/>
        </w:rPr>
      </w:pPr>
      <w:r w:rsidRPr="00BC2E91">
        <w:rPr>
          <w:rStyle w:val="Time1"/>
          <w:lang w:val="pt-PT"/>
        </w:rPr>
        <w:t>Ad laudes et ad horas</w:t>
      </w:r>
      <w:r w:rsidR="00885488" w:rsidRPr="00B779A9">
        <w:rPr>
          <w:lang w:val="pt-PT"/>
        </w:rPr>
        <w:t xml:space="preserve"> AN </w:t>
      </w:r>
      <w:r w:rsidR="00885488" w:rsidRPr="005A362F">
        <w:rPr>
          <w:rStyle w:val="Incipit"/>
          <w:lang w:val="pt-PT"/>
        </w:rPr>
        <w:t>Iustum</w:t>
      </w:r>
      <w:r w:rsidR="005A362F" w:rsidRPr="00BE7D55">
        <w:rPr>
          <w:i/>
          <w:lang w:val="pt-PT"/>
        </w:rPr>
        <w:t xml:space="preserve"> </w:t>
      </w:r>
      <w:r w:rsidR="00885488" w:rsidRPr="005A362F">
        <w:rPr>
          <w:rStyle w:val="Incipit"/>
          <w:lang w:val="pt-PT"/>
        </w:rPr>
        <w:t>deduxit</w:t>
      </w:r>
      <w:r w:rsidR="005A362F" w:rsidRPr="00BE7D55">
        <w:rPr>
          <w:i/>
          <w:lang w:val="pt-PT"/>
        </w:rPr>
        <w:t xml:space="preserve"> </w:t>
      </w:r>
      <w:r w:rsidR="00885488" w:rsidRPr="005A362F">
        <w:rPr>
          <w:rStyle w:val="Incipit"/>
          <w:lang w:val="pt-PT"/>
        </w:rPr>
        <w:t>dominus</w:t>
      </w:r>
      <w:r w:rsidR="00885488" w:rsidRPr="00B779A9">
        <w:rPr>
          <w:lang w:val="pt-PT"/>
        </w:rPr>
        <w:t xml:space="preserve"> cum reliquis. </w:t>
      </w:r>
      <w:r w:rsidR="00885488" w:rsidRPr="00B779A9">
        <w:rPr>
          <w:lang w:val="fr-FR"/>
        </w:rPr>
        <w:t xml:space="preserve">HY </w:t>
      </w:r>
      <w:r w:rsidR="00885488" w:rsidRPr="005A362F">
        <w:rPr>
          <w:rStyle w:val="Incipit"/>
          <w:lang w:val="fr-FR"/>
        </w:rPr>
        <w:t>Hic</w:t>
      </w:r>
      <w:r w:rsidR="005A362F" w:rsidRPr="00BE7D55">
        <w:rPr>
          <w:i/>
          <w:lang w:val="fr-FR"/>
        </w:rPr>
        <w:t xml:space="preserve"> </w:t>
      </w:r>
      <w:r w:rsidR="00885488" w:rsidRPr="005A362F">
        <w:rPr>
          <w:rStyle w:val="Incipit"/>
          <w:lang w:val="fr-FR"/>
        </w:rPr>
        <w:t>est</w:t>
      </w:r>
      <w:r w:rsidR="005A362F" w:rsidRPr="00BE7D55">
        <w:rPr>
          <w:i/>
          <w:lang w:val="fr-FR"/>
        </w:rPr>
        <w:t xml:space="preserve"> </w:t>
      </w:r>
      <w:r w:rsidR="00AC32FA" w:rsidRPr="005A362F">
        <w:rPr>
          <w:rStyle w:val="Incipit"/>
          <w:lang w:val="fr-FR"/>
        </w:rPr>
        <w:t>veru</w:t>
      </w:r>
      <w:r w:rsidR="00885488" w:rsidRPr="005A362F">
        <w:rPr>
          <w:rStyle w:val="Incipit"/>
          <w:lang w:val="fr-FR"/>
        </w:rPr>
        <w:t>s</w:t>
      </w:r>
      <w:r w:rsidR="005A362F" w:rsidRPr="00BE7D55">
        <w:rPr>
          <w:i/>
          <w:lang w:val="fr-FR"/>
        </w:rPr>
        <w:t xml:space="preserve"> </w:t>
      </w:r>
      <w:r w:rsidR="00885488" w:rsidRPr="005A362F">
        <w:rPr>
          <w:rStyle w:val="Incipit"/>
          <w:lang w:val="fr-FR"/>
        </w:rPr>
        <w:t>christicola</w:t>
      </w:r>
      <w:r w:rsidR="00885488" w:rsidRPr="005B472A">
        <w:rPr>
          <w:lang w:val="fr-FR"/>
        </w:rPr>
        <w:t>.</w:t>
      </w:r>
      <w:r w:rsidR="00885488" w:rsidRPr="00B779A9">
        <w:rPr>
          <w:lang w:val="fr-FR"/>
        </w:rPr>
        <w:t xml:space="preserve"> VS </w:t>
      </w:r>
      <w:r w:rsidR="00885488" w:rsidRPr="005A362F">
        <w:rPr>
          <w:rStyle w:val="Incipit"/>
          <w:lang w:val="fr-FR"/>
        </w:rPr>
        <w:t>Iustus</w:t>
      </w:r>
      <w:r w:rsidR="005A362F" w:rsidRPr="00BE7D55">
        <w:rPr>
          <w:i/>
          <w:lang w:val="fr-FR"/>
        </w:rPr>
        <w:t xml:space="preserve"> </w:t>
      </w:r>
      <w:r w:rsidR="00885488" w:rsidRPr="005A362F">
        <w:rPr>
          <w:rStyle w:val="Incipit"/>
          <w:lang w:val="fr-FR"/>
        </w:rPr>
        <w:t>ut</w:t>
      </w:r>
      <w:r w:rsidR="005A362F" w:rsidRPr="00BE7D55">
        <w:rPr>
          <w:i/>
          <w:lang w:val="fr-FR"/>
        </w:rPr>
        <w:t xml:space="preserve"> </w:t>
      </w:r>
      <w:r w:rsidR="00885488" w:rsidRPr="005A362F">
        <w:rPr>
          <w:rStyle w:val="Incipit"/>
          <w:lang w:val="fr-FR"/>
        </w:rPr>
        <w:t>palma</w:t>
      </w:r>
      <w:r w:rsidR="00885488" w:rsidRPr="00B779A9">
        <w:rPr>
          <w:lang w:val="fr-FR"/>
        </w:rPr>
        <w:t xml:space="preserve">. AB </w:t>
      </w:r>
      <w:r w:rsidR="00D66EA2" w:rsidRPr="005A362F">
        <w:rPr>
          <w:rStyle w:val="Incipit"/>
          <w:lang w:val="fr-FR"/>
        </w:rPr>
        <w:t>Serve</w:t>
      </w:r>
      <w:r w:rsidR="005A362F" w:rsidRPr="00BE7D55">
        <w:rPr>
          <w:i/>
          <w:lang w:val="fr-FR"/>
        </w:rPr>
        <w:t xml:space="preserve"> </w:t>
      </w:r>
      <w:r w:rsidR="00885488" w:rsidRPr="005A362F">
        <w:rPr>
          <w:rStyle w:val="Incipit"/>
          <w:lang w:val="fr-FR"/>
        </w:rPr>
        <w:t>bone</w:t>
      </w:r>
      <w:r w:rsidR="005A362F" w:rsidRPr="00BE7D55">
        <w:rPr>
          <w:i/>
          <w:lang w:val="fr-FR"/>
        </w:rPr>
        <w:t xml:space="preserve"> </w:t>
      </w:r>
      <w:r w:rsidR="00885488" w:rsidRPr="005A362F">
        <w:rPr>
          <w:rStyle w:val="Incipit"/>
          <w:lang w:val="fr-FR"/>
        </w:rPr>
        <w:t>et</w:t>
      </w:r>
      <w:r w:rsidR="005A362F" w:rsidRPr="00BE7D55">
        <w:rPr>
          <w:i/>
          <w:lang w:val="fr-FR"/>
        </w:rPr>
        <w:t xml:space="preserve"> </w:t>
      </w:r>
      <w:r w:rsidR="00885488" w:rsidRPr="005A362F">
        <w:rPr>
          <w:rStyle w:val="Incipit"/>
          <w:lang w:val="fr-FR"/>
        </w:rPr>
        <w:t>fidelis</w:t>
      </w:r>
      <w:r w:rsidR="00885488" w:rsidRPr="00B779A9">
        <w:rPr>
          <w:lang w:val="fr-FR"/>
        </w:rPr>
        <w:t xml:space="preserve">. Suffragium de feria quod tunc est. </w:t>
      </w:r>
      <w:r w:rsidR="00D86A95" w:rsidRPr="00234396">
        <w:rPr>
          <w:lang w:val="pt-PT"/>
        </w:rPr>
        <w:t xml:space="preserve">[BD] </w:t>
      </w:r>
      <w:r w:rsidR="005F6F99" w:rsidRPr="00234396">
        <w:rPr>
          <w:rStyle w:val="Incipit"/>
          <w:lang w:val="pt-PT"/>
        </w:rPr>
        <w:t>Benedicamus</w:t>
      </w:r>
      <w:r w:rsidR="00D86A95" w:rsidRPr="00234396">
        <w:rPr>
          <w:lang w:val="pt-PT"/>
        </w:rPr>
        <w:t xml:space="preserve"> f</w:t>
      </w:r>
      <w:r w:rsidR="00885488" w:rsidRPr="00234396">
        <w:rPr>
          <w:lang w:val="pt-PT"/>
        </w:rPr>
        <w:t>erialiter.</w:t>
      </w:r>
    </w:p>
    <w:p w:rsidR="00885488" w:rsidRPr="00234396" w:rsidRDefault="004A0E8C" w:rsidP="00415109">
      <w:pPr>
        <w:rPr>
          <w:lang w:val="pt-PT"/>
        </w:rPr>
      </w:pPr>
      <w:r w:rsidRPr="00234396">
        <w:rPr>
          <w:rStyle w:val="Time1"/>
          <w:lang w:val="pt-PT"/>
        </w:rPr>
        <w:t>Ad missam</w:t>
      </w:r>
      <w:r w:rsidR="00885488" w:rsidRPr="00234396">
        <w:rPr>
          <w:lang w:val="pt-PT"/>
        </w:rPr>
        <w:t xml:space="preserve"> IN </w:t>
      </w:r>
      <w:r w:rsidR="00885488" w:rsidRPr="00234396">
        <w:rPr>
          <w:rStyle w:val="Incipit"/>
          <w:lang w:val="pt-PT"/>
        </w:rPr>
        <w:t>Os iusti</w:t>
      </w:r>
      <w:r w:rsidR="00DD1415" w:rsidRPr="00234396">
        <w:rPr>
          <w:lang w:val="pt-PT"/>
        </w:rPr>
        <w:t>@28.</w:t>
      </w:r>
      <w:r w:rsidR="00885488" w:rsidRPr="00234396">
        <w:rPr>
          <w:lang w:val="pt-PT"/>
        </w:rPr>
        <w:t xml:space="preserve"> GR </w:t>
      </w:r>
      <w:r w:rsidR="00885488" w:rsidRPr="00234396">
        <w:rPr>
          <w:rStyle w:val="Incipit"/>
          <w:lang w:val="pt-PT"/>
        </w:rPr>
        <w:t>Os iusti meditabitur</w:t>
      </w:r>
      <w:r w:rsidR="00DD1415" w:rsidRPr="00234396">
        <w:rPr>
          <w:lang w:val="pt-PT"/>
        </w:rPr>
        <w:t>@193.</w:t>
      </w:r>
      <w:r w:rsidR="00885488" w:rsidRPr="00234396">
        <w:rPr>
          <w:lang w:val="pt-PT"/>
        </w:rPr>
        <w:t xml:space="preserve"> </w:t>
      </w:r>
      <w:r w:rsidR="00885488" w:rsidRPr="00234396">
        <w:rPr>
          <w:lang w:val="en-US"/>
        </w:rPr>
        <w:t xml:space="preserve">TR </w:t>
      </w:r>
      <w:r w:rsidR="00885488" w:rsidRPr="00234396">
        <w:rPr>
          <w:rStyle w:val="Incipit"/>
          <w:lang w:val="en-US"/>
        </w:rPr>
        <w:t>Desiderium animae eius</w:t>
      </w:r>
      <w:r w:rsidR="00DD1415" w:rsidRPr="00234396">
        <w:rPr>
          <w:lang w:val="en-US"/>
        </w:rPr>
        <w:t>@45.</w:t>
      </w:r>
      <w:r w:rsidR="00885488" w:rsidRPr="00234396">
        <w:rPr>
          <w:lang w:val="en-US"/>
        </w:rPr>
        <w:t xml:space="preserve"> OF </w:t>
      </w:r>
      <w:r w:rsidR="00885488" w:rsidRPr="00234396">
        <w:rPr>
          <w:rStyle w:val="Incipit"/>
          <w:lang w:val="en-US"/>
        </w:rPr>
        <w:t>Iustus ut palma</w:t>
      </w:r>
      <w:r w:rsidR="00DD1415" w:rsidRPr="00234396">
        <w:rPr>
          <w:lang w:val="en-US"/>
        </w:rPr>
        <w:t>@20.</w:t>
      </w:r>
      <w:r w:rsidR="00885488" w:rsidRPr="00234396">
        <w:rPr>
          <w:lang w:val="en-US"/>
        </w:rPr>
        <w:t xml:space="preserve"> </w:t>
      </w:r>
      <w:r w:rsidR="00885488" w:rsidRPr="00234396">
        <w:rPr>
          <w:lang w:val="pt-PT"/>
        </w:rPr>
        <w:t xml:space="preserve">CO </w:t>
      </w:r>
      <w:r w:rsidR="00885488" w:rsidRPr="00234396">
        <w:rPr>
          <w:rStyle w:val="Incipit"/>
          <w:lang w:val="pt-PT"/>
        </w:rPr>
        <w:t xml:space="preserve">Amen dico </w:t>
      </w:r>
      <w:r w:rsidR="001B7479" w:rsidRPr="00234396">
        <w:rPr>
          <w:rStyle w:val="Incipit"/>
          <w:lang w:val="pt-PT"/>
        </w:rPr>
        <w:t>vobis</w:t>
      </w:r>
      <w:r w:rsidR="00DD1415" w:rsidRPr="00234396">
        <w:rPr>
          <w:lang w:val="pt-PT"/>
        </w:rPr>
        <w:t>@178.</w:t>
      </w:r>
    </w:p>
    <w:p w:rsidR="00885488" w:rsidRPr="00B779A9" w:rsidRDefault="00915664" w:rsidP="00415109">
      <w:pPr>
        <w:rPr>
          <w:lang w:val="it-IT"/>
        </w:rPr>
      </w:pPr>
      <w:r w:rsidRPr="00234396">
        <w:rPr>
          <w:rStyle w:val="Time1"/>
          <w:lang w:val="pt-PT"/>
        </w:rPr>
        <w:lastRenderedPageBreak/>
        <w:t>Ad secundas vesperas</w:t>
      </w:r>
      <w:r w:rsidR="00885488" w:rsidRPr="00234396">
        <w:rPr>
          <w:lang w:val="pt-PT"/>
        </w:rPr>
        <w:t xml:space="preserve"> AN </w:t>
      </w:r>
      <w:r w:rsidR="00885488" w:rsidRPr="00234396">
        <w:rPr>
          <w:rStyle w:val="Incipit"/>
          <w:lang w:val="pt-PT"/>
        </w:rPr>
        <w:t>Iustum</w:t>
      </w:r>
      <w:r w:rsidR="005A362F" w:rsidRPr="00234396">
        <w:rPr>
          <w:i/>
          <w:lang w:val="pt-PT"/>
        </w:rPr>
        <w:t xml:space="preserve"> </w:t>
      </w:r>
      <w:r w:rsidR="00885488" w:rsidRPr="00234396">
        <w:rPr>
          <w:rStyle w:val="Incipit"/>
          <w:lang w:val="pt-PT"/>
        </w:rPr>
        <w:t>deduxit</w:t>
      </w:r>
      <w:r w:rsidR="00885488" w:rsidRPr="00234396">
        <w:rPr>
          <w:lang w:val="pt-PT"/>
        </w:rPr>
        <w:t xml:space="preserve"> cum sequentibus. </w:t>
      </w:r>
      <w:r w:rsidR="00885488" w:rsidRPr="00B779A9">
        <w:rPr>
          <w:lang w:val="fr-FR"/>
        </w:rPr>
        <w:t xml:space="preserve">PS </w:t>
      </w:r>
      <w:r w:rsidR="00885488" w:rsidRPr="005A362F">
        <w:rPr>
          <w:rStyle w:val="Incipit"/>
          <w:lang w:val="fr-FR"/>
        </w:rPr>
        <w:t>Dixit</w:t>
      </w:r>
      <w:r w:rsidR="00794880" w:rsidRPr="005A362F">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5A362F">
        <w:rPr>
          <w:rStyle w:val="Incipit"/>
          <w:lang w:val="fr-FR"/>
        </w:rPr>
        <w:t>Confitebor</w:t>
      </w:r>
      <w:r w:rsidR="00794880" w:rsidRPr="005A362F">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5A362F">
        <w:rPr>
          <w:rStyle w:val="Incipit"/>
          <w:lang w:val="fr-FR"/>
        </w:rPr>
        <w:t>Beatus</w:t>
      </w:r>
      <w:r w:rsidR="005A362F" w:rsidRPr="00BE7D55">
        <w:rPr>
          <w:i/>
          <w:lang w:val="fr-FR"/>
        </w:rPr>
        <w:t xml:space="preserve"> </w:t>
      </w:r>
      <w:r w:rsidR="00C31823" w:rsidRPr="005A362F">
        <w:rPr>
          <w:rStyle w:val="Incipit"/>
          <w:lang w:val="fr-FR"/>
        </w:rPr>
        <w:t>vir</w:t>
      </w:r>
      <w:r w:rsidR="00794880" w:rsidRPr="005A362F">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5A362F">
        <w:rPr>
          <w:rStyle w:val="Incipit"/>
          <w:lang w:val="fr-FR"/>
        </w:rPr>
        <w:t>De</w:t>
      </w:r>
      <w:r w:rsidR="005A362F" w:rsidRPr="00BE7D55">
        <w:rPr>
          <w:i/>
          <w:lang w:val="fr-FR"/>
        </w:rPr>
        <w:t xml:space="preserve"> </w:t>
      </w:r>
      <w:r w:rsidR="00885488" w:rsidRPr="005A362F">
        <w:rPr>
          <w:rStyle w:val="Incipit"/>
          <w:lang w:val="fr-FR"/>
        </w:rPr>
        <w:t>profundis</w:t>
      </w:r>
      <w:r w:rsidR="00794880" w:rsidRPr="005A362F">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5A362F">
        <w:rPr>
          <w:rStyle w:val="Incipit"/>
          <w:lang w:val="fr-FR"/>
        </w:rPr>
        <w:t>Memento</w:t>
      </w:r>
      <w:r w:rsidR="00885488" w:rsidRPr="00B779A9">
        <w:rPr>
          <w:lang w:val="fr-FR"/>
        </w:rPr>
        <w:t xml:space="preserve">. HY </w:t>
      </w:r>
      <w:r w:rsidR="00885488" w:rsidRPr="005A362F">
        <w:rPr>
          <w:rStyle w:val="Incipit"/>
          <w:lang w:val="fr-FR"/>
        </w:rPr>
        <w:t>Hic</w:t>
      </w:r>
      <w:r w:rsidR="005A362F" w:rsidRPr="00BE7D55">
        <w:rPr>
          <w:i/>
          <w:lang w:val="fr-FR"/>
        </w:rPr>
        <w:t xml:space="preserve"> </w:t>
      </w:r>
      <w:r w:rsidR="00885488" w:rsidRPr="005A362F">
        <w:rPr>
          <w:rStyle w:val="Incipit"/>
          <w:lang w:val="fr-FR"/>
        </w:rPr>
        <w:t>est</w:t>
      </w:r>
      <w:r w:rsidR="005A362F" w:rsidRPr="00BE7D55">
        <w:rPr>
          <w:i/>
          <w:lang w:val="fr-FR"/>
        </w:rPr>
        <w:t xml:space="preserve"> </w:t>
      </w:r>
      <w:r w:rsidR="00AC32FA" w:rsidRPr="005A362F">
        <w:rPr>
          <w:rStyle w:val="Incipit"/>
          <w:lang w:val="fr-FR"/>
        </w:rPr>
        <w:t>veru</w:t>
      </w:r>
      <w:r w:rsidR="00885488" w:rsidRPr="005A362F">
        <w:rPr>
          <w:rStyle w:val="Incipit"/>
          <w:lang w:val="fr-FR"/>
        </w:rPr>
        <w:t>s</w:t>
      </w:r>
      <w:r w:rsidR="005A362F" w:rsidRPr="00BE7D55">
        <w:rPr>
          <w:i/>
          <w:lang w:val="fr-FR"/>
        </w:rPr>
        <w:t xml:space="preserve"> </w:t>
      </w:r>
      <w:r w:rsidR="00885488" w:rsidRPr="005A362F">
        <w:rPr>
          <w:rStyle w:val="Incipit"/>
          <w:lang w:val="fr-FR"/>
        </w:rPr>
        <w:t>christicola</w:t>
      </w:r>
      <w:r w:rsidR="00885488" w:rsidRPr="00B779A9">
        <w:rPr>
          <w:lang w:val="fr-FR"/>
        </w:rPr>
        <w:t xml:space="preserve">. VS </w:t>
      </w:r>
      <w:r w:rsidR="00885488" w:rsidRPr="005A362F">
        <w:rPr>
          <w:rStyle w:val="Incipit"/>
          <w:lang w:val="fr-FR"/>
        </w:rPr>
        <w:t>Iustus</w:t>
      </w:r>
      <w:r w:rsidR="005A362F" w:rsidRPr="00BE7D55">
        <w:rPr>
          <w:i/>
          <w:lang w:val="fr-FR"/>
        </w:rPr>
        <w:t xml:space="preserve"> </w:t>
      </w:r>
      <w:r w:rsidR="00885488" w:rsidRPr="005A362F">
        <w:rPr>
          <w:rStyle w:val="Incipit"/>
          <w:lang w:val="fr-FR"/>
        </w:rPr>
        <w:t>(200v)</w:t>
      </w:r>
      <w:r w:rsidR="005A362F" w:rsidRPr="00BE7D55">
        <w:rPr>
          <w:i/>
          <w:lang w:val="fr-FR"/>
        </w:rPr>
        <w:t xml:space="preserve"> </w:t>
      </w:r>
      <w:r w:rsidR="00885488" w:rsidRPr="005A362F">
        <w:rPr>
          <w:rStyle w:val="Incipit"/>
          <w:lang w:val="fr-FR"/>
        </w:rPr>
        <w:t>ut</w:t>
      </w:r>
      <w:r w:rsidR="005A362F" w:rsidRPr="00BE7D55">
        <w:rPr>
          <w:i/>
          <w:lang w:val="fr-FR"/>
        </w:rPr>
        <w:t xml:space="preserve"> </w:t>
      </w:r>
      <w:r w:rsidR="00885488" w:rsidRPr="005A362F">
        <w:rPr>
          <w:rStyle w:val="Incipit"/>
          <w:lang w:val="fr-FR"/>
        </w:rPr>
        <w:t>palma</w:t>
      </w:r>
      <w:r w:rsidR="00885488" w:rsidRPr="00B779A9">
        <w:rPr>
          <w:lang w:val="fr-FR"/>
        </w:rPr>
        <w:t xml:space="preserve">. AM </w:t>
      </w:r>
      <w:r w:rsidR="00885488" w:rsidRPr="005A362F">
        <w:rPr>
          <w:rStyle w:val="Incipit"/>
          <w:lang w:val="fr-FR"/>
        </w:rPr>
        <w:t>Iste</w:t>
      </w:r>
      <w:r w:rsidR="005A362F" w:rsidRPr="00BE7D55">
        <w:rPr>
          <w:i/>
          <w:lang w:val="fr-FR"/>
        </w:rPr>
        <w:t xml:space="preserve"> </w:t>
      </w:r>
      <w:r w:rsidR="00885488" w:rsidRPr="005A362F">
        <w:rPr>
          <w:rStyle w:val="Incipit"/>
          <w:lang w:val="fr-FR"/>
        </w:rPr>
        <w:t>homo</w:t>
      </w:r>
      <w:r w:rsidR="00885488" w:rsidRPr="00B779A9">
        <w:rPr>
          <w:lang w:val="fr-FR"/>
        </w:rPr>
        <w:t xml:space="preserve">. Suffragium de feria quod tunc est et super populum AC </w:t>
      </w:r>
      <w:r w:rsidR="00885488" w:rsidRPr="005A362F">
        <w:rPr>
          <w:rStyle w:val="Incipit"/>
          <w:lang w:val="fr-FR"/>
        </w:rPr>
        <w:t>Vi</w:t>
      </w:r>
      <w:r w:rsidR="00691548" w:rsidRPr="005A362F">
        <w:rPr>
          <w:rStyle w:val="Incipit"/>
          <w:lang w:val="fr-FR"/>
        </w:rPr>
        <w:t>vo</w:t>
      </w:r>
      <w:r w:rsidR="005A362F" w:rsidRPr="00BE7D55">
        <w:rPr>
          <w:i/>
          <w:lang w:val="fr-FR"/>
        </w:rPr>
        <w:t xml:space="preserve"> </w:t>
      </w:r>
      <w:r w:rsidR="00885488" w:rsidRPr="005A362F">
        <w:rPr>
          <w:rStyle w:val="Incipit"/>
          <w:lang w:val="fr-FR"/>
        </w:rPr>
        <w:t>ego</w:t>
      </w:r>
      <w:r w:rsidR="00885488" w:rsidRPr="00B779A9">
        <w:rPr>
          <w:lang w:val="fr-FR"/>
        </w:rPr>
        <w:t xml:space="preserve">. </w:t>
      </w:r>
      <w:r w:rsidR="00D86A95" w:rsidRPr="00B779A9">
        <w:rPr>
          <w:lang w:val="it-IT"/>
        </w:rPr>
        <w:t xml:space="preserve">[BD] </w:t>
      </w:r>
      <w:r w:rsidR="005F6F99" w:rsidRPr="005A362F">
        <w:rPr>
          <w:rStyle w:val="Incipit"/>
          <w:lang w:val="it-IT"/>
        </w:rPr>
        <w:t>Benedicamus</w:t>
      </w:r>
      <w:r w:rsidR="00D86A95" w:rsidRPr="00B779A9">
        <w:rPr>
          <w:lang w:val="it-IT"/>
        </w:rPr>
        <w:t xml:space="preserve"> f</w:t>
      </w:r>
      <w:r w:rsidR="00885488" w:rsidRPr="00B779A9">
        <w:rPr>
          <w:lang w:val="it-IT"/>
        </w:rPr>
        <w:t>erialiter.</w:t>
      </w:r>
    </w:p>
    <w:p w:rsidR="00885488" w:rsidRPr="00B779A9" w:rsidRDefault="00915664" w:rsidP="00415109">
      <w:pPr>
        <w:rPr>
          <w:lang w:val="it-IT"/>
        </w:rPr>
      </w:pPr>
      <w:r w:rsidRPr="00BC2E91">
        <w:rPr>
          <w:rStyle w:val="Time1"/>
          <w:lang w:val="it-IT"/>
        </w:rPr>
        <w:t>Ad completorium</w:t>
      </w:r>
      <w:r w:rsidR="00885488" w:rsidRPr="00B779A9">
        <w:rPr>
          <w:lang w:val="it-IT"/>
        </w:rPr>
        <w:t xml:space="preserve"> AD </w:t>
      </w:r>
      <w:r w:rsidR="00885488" w:rsidRPr="005A362F">
        <w:rPr>
          <w:rStyle w:val="Incipit"/>
          <w:lang w:val="it-IT"/>
        </w:rPr>
        <w:t>Dum</w:t>
      </w:r>
      <w:r w:rsidR="005A362F" w:rsidRPr="00BE7D55">
        <w:rPr>
          <w:i/>
          <w:lang w:val="it-IT"/>
        </w:rPr>
        <w:t xml:space="preserve"> </w:t>
      </w:r>
      <w:r w:rsidR="00D66EA2" w:rsidRPr="005A362F">
        <w:rPr>
          <w:rStyle w:val="Incipit"/>
          <w:lang w:val="it-IT"/>
        </w:rPr>
        <w:t>videris</w:t>
      </w:r>
      <w:r w:rsidR="005A362F" w:rsidRPr="00BE7D55">
        <w:rPr>
          <w:i/>
          <w:lang w:val="it-IT"/>
        </w:rPr>
        <w:t xml:space="preserve"> </w:t>
      </w:r>
      <w:r w:rsidR="00885488" w:rsidRPr="005A362F">
        <w:rPr>
          <w:rStyle w:val="Incipit"/>
          <w:lang w:val="it-IT"/>
        </w:rPr>
        <w:t>nudum</w:t>
      </w:r>
      <w:r w:rsidR="00885488" w:rsidRPr="00B779A9">
        <w:rPr>
          <w:lang w:val="it-IT"/>
        </w:rPr>
        <w:t>.</w:t>
      </w:r>
    </w:p>
    <w:p w:rsidR="00885488" w:rsidRPr="00BC2E91" w:rsidRDefault="00885488" w:rsidP="00415109">
      <w:pPr>
        <w:pStyle w:val="berschrift1"/>
        <w:rPr>
          <w:lang w:val="it-IT"/>
        </w:rPr>
      </w:pPr>
      <w:r w:rsidRPr="00BC2E91">
        <w:rPr>
          <w:lang w:val="it-IT"/>
        </w:rPr>
        <w:t>DOMINICA IN PASSIONE DOMINI</w:t>
      </w:r>
    </w:p>
    <w:p w:rsidR="00885488" w:rsidRPr="00B779A9" w:rsidRDefault="00915664" w:rsidP="00415109">
      <w:pPr>
        <w:rPr>
          <w:lang w:val="es-ES"/>
        </w:rPr>
      </w:pPr>
      <w:r w:rsidRPr="00BC2E91">
        <w:rPr>
          <w:rStyle w:val="Time1"/>
          <w:lang w:val="it-IT"/>
        </w:rPr>
        <w:t>Ad vesperas</w:t>
      </w:r>
      <w:r w:rsidR="00885488" w:rsidRPr="00B779A9">
        <w:rPr>
          <w:lang w:val="it-IT"/>
        </w:rPr>
        <w:t xml:space="preserve"> RP </w:t>
      </w:r>
      <w:r w:rsidR="00885488" w:rsidRPr="005A362F">
        <w:rPr>
          <w:rStyle w:val="Incipit"/>
          <w:lang w:val="it-IT"/>
        </w:rPr>
        <w:t>Circumdederunt</w:t>
      </w:r>
      <w:r w:rsidR="005A362F" w:rsidRPr="00BE7D55">
        <w:rPr>
          <w:i/>
          <w:lang w:val="it-IT"/>
        </w:rPr>
        <w:t xml:space="preserve"> </w:t>
      </w:r>
      <w:r w:rsidR="00885488" w:rsidRPr="005A362F">
        <w:rPr>
          <w:rStyle w:val="Incipit"/>
          <w:lang w:val="it-IT"/>
        </w:rPr>
        <w:t>me</w:t>
      </w:r>
      <w:r w:rsidR="005A362F" w:rsidRPr="00BE7D55">
        <w:rPr>
          <w:i/>
          <w:lang w:val="it-IT"/>
        </w:rPr>
        <w:t xml:space="preserve"> </w:t>
      </w:r>
      <w:r w:rsidR="00C31823" w:rsidRPr="005A362F">
        <w:rPr>
          <w:rStyle w:val="Incipit"/>
          <w:lang w:val="it-IT"/>
        </w:rPr>
        <w:t>vir</w:t>
      </w:r>
      <w:r w:rsidR="00885488" w:rsidRPr="005A362F">
        <w:rPr>
          <w:rStyle w:val="Incipit"/>
          <w:lang w:val="it-IT"/>
        </w:rPr>
        <w:t>i</w:t>
      </w:r>
      <w:r w:rsidR="005A362F" w:rsidRPr="00BE7D55">
        <w:rPr>
          <w:i/>
          <w:lang w:val="it-IT"/>
        </w:rPr>
        <w:t xml:space="preserve"> </w:t>
      </w:r>
      <w:r w:rsidR="00885488" w:rsidRPr="005A362F">
        <w:rPr>
          <w:rStyle w:val="Incipit"/>
          <w:lang w:val="it-IT"/>
        </w:rPr>
        <w:t>mendaces</w:t>
      </w:r>
      <w:r w:rsidR="00885488" w:rsidRPr="00B779A9">
        <w:rPr>
          <w:lang w:val="it-IT"/>
        </w:rPr>
        <w:t xml:space="preserve">. Absque </w:t>
      </w:r>
      <w:r w:rsidR="00D86A95" w:rsidRPr="00B779A9">
        <w:rPr>
          <w:lang w:val="it-IT"/>
        </w:rPr>
        <w:t xml:space="preserve">[RV] </w:t>
      </w:r>
      <w:r w:rsidR="00885488" w:rsidRPr="005A362F">
        <w:rPr>
          <w:rStyle w:val="Incipit"/>
          <w:lang w:val="it-IT"/>
        </w:rPr>
        <w:t>Gloria</w:t>
      </w:r>
      <w:r w:rsidR="005A362F" w:rsidRPr="00BE7D55">
        <w:rPr>
          <w:i/>
          <w:lang w:val="it-IT"/>
        </w:rPr>
        <w:t xml:space="preserve"> </w:t>
      </w:r>
      <w:r w:rsidR="00885488" w:rsidRPr="005A362F">
        <w:rPr>
          <w:rStyle w:val="Incipit"/>
          <w:lang w:val="it-IT"/>
        </w:rPr>
        <w:t>patri</w:t>
      </w:r>
      <w:r w:rsidR="00D86A95" w:rsidRPr="00B779A9">
        <w:rPr>
          <w:lang w:val="it-IT"/>
        </w:rPr>
        <w:t xml:space="preserve"> iteratur RP</w:t>
      </w:r>
      <w:r w:rsidR="00885488" w:rsidRPr="00B779A9">
        <w:rPr>
          <w:lang w:val="it-IT"/>
        </w:rPr>
        <w:t xml:space="preserve"> </w:t>
      </w:r>
      <w:r w:rsidR="00885488" w:rsidRPr="005A362F">
        <w:rPr>
          <w:rStyle w:val="Incipit"/>
          <w:lang w:val="it-IT"/>
        </w:rPr>
        <w:t>Circumdederunt</w:t>
      </w:r>
      <w:r w:rsidR="00885488" w:rsidRPr="00B779A9">
        <w:rPr>
          <w:lang w:val="it-IT"/>
        </w:rPr>
        <w:t>. Ob</w:t>
      </w:r>
      <w:r w:rsidR="001B7479" w:rsidRPr="00B779A9">
        <w:rPr>
          <w:lang w:val="it-IT"/>
        </w:rPr>
        <w:t>serva</w:t>
      </w:r>
      <w:r w:rsidR="00885488" w:rsidRPr="00B779A9">
        <w:rPr>
          <w:lang w:val="it-IT"/>
        </w:rPr>
        <w:t xml:space="preserve">ndum quoque est ut a passione domini usque ad pascha tam ad nocturnos quam </w:t>
      </w:r>
      <w:r w:rsidR="0081631B" w:rsidRPr="00B779A9">
        <w:rPr>
          <w:lang w:val="it-IT"/>
        </w:rPr>
        <w:t>ad horas</w:t>
      </w:r>
      <w:r w:rsidR="00885488" w:rsidRPr="00B779A9">
        <w:rPr>
          <w:lang w:val="it-IT"/>
        </w:rPr>
        <w:t xml:space="preserve"> </w:t>
      </w:r>
      <w:r w:rsidR="00D86A95" w:rsidRPr="00B779A9">
        <w:rPr>
          <w:lang w:val="it-IT"/>
        </w:rPr>
        <w:t xml:space="preserve">[RV] </w:t>
      </w:r>
      <w:r w:rsidR="00885488" w:rsidRPr="005A362F">
        <w:rPr>
          <w:rStyle w:val="Incipit"/>
          <w:lang w:val="it-IT"/>
        </w:rPr>
        <w:t>Gloria</w:t>
      </w:r>
      <w:r w:rsidR="005A362F" w:rsidRPr="00BE7D55">
        <w:rPr>
          <w:i/>
          <w:lang w:val="it-IT"/>
        </w:rPr>
        <w:t xml:space="preserve"> </w:t>
      </w:r>
      <w:r w:rsidR="00885488" w:rsidRPr="005A362F">
        <w:rPr>
          <w:rStyle w:val="Incipit"/>
          <w:lang w:val="it-IT"/>
        </w:rPr>
        <w:t>patri</w:t>
      </w:r>
      <w:r w:rsidR="00885488" w:rsidRPr="00B779A9">
        <w:rPr>
          <w:lang w:val="it-IT"/>
        </w:rPr>
        <w:t xml:space="preserve"> ad responsoria non dicatur quando de tempore canitur. Sed finito versu responsorium statim a principio repetatur. Similiter fit ad introitus missae de tempore. Sciendum autem si quando infra passionem domini de aliquo sancto agimus </w:t>
      </w:r>
      <w:r w:rsidR="00D86A95" w:rsidRPr="00B779A9">
        <w:rPr>
          <w:lang w:val="it-IT"/>
        </w:rPr>
        <w:t xml:space="preserve">[RV] </w:t>
      </w:r>
      <w:r w:rsidR="00885488" w:rsidRPr="005A362F">
        <w:rPr>
          <w:rStyle w:val="Incipit"/>
          <w:lang w:val="it-IT"/>
        </w:rPr>
        <w:t>Gloria</w:t>
      </w:r>
      <w:r w:rsidR="005A362F" w:rsidRPr="00BE7D55">
        <w:rPr>
          <w:i/>
          <w:lang w:val="it-IT"/>
        </w:rPr>
        <w:t xml:space="preserve"> </w:t>
      </w:r>
      <w:r w:rsidR="00885488" w:rsidRPr="005A362F">
        <w:rPr>
          <w:rStyle w:val="Incipit"/>
          <w:lang w:val="it-IT"/>
        </w:rPr>
        <w:t>patri</w:t>
      </w:r>
      <w:r w:rsidR="00D86A95" w:rsidRPr="00B779A9">
        <w:rPr>
          <w:lang w:val="it-IT"/>
        </w:rPr>
        <w:t xml:space="preserve"> non omitti(201r)</w:t>
      </w:r>
      <w:r w:rsidR="00885488" w:rsidRPr="00B779A9">
        <w:rPr>
          <w:lang w:val="it-IT"/>
        </w:rPr>
        <w:t xml:space="preserve">mus </w:t>
      </w:r>
      <w:r w:rsidRPr="00915664">
        <w:rPr>
          <w:lang w:val="it-IT"/>
        </w:rPr>
        <w:t>%D::</w:t>
      </w:r>
      <w:r w:rsidR="00BA01B1" w:rsidRPr="00915664">
        <w:rPr>
          <w:lang w:val="it-IT"/>
        </w:rPr>
        <w:t>ut</w:t>
      </w:r>
      <w:r w:rsidRPr="00915664">
        <w:rPr>
          <w:lang w:val="it-IT"/>
        </w:rPr>
        <w:t>%</w:t>
      </w:r>
      <w:r w:rsidR="00BA01B1" w:rsidRPr="00B779A9">
        <w:rPr>
          <w:lang w:val="it-IT"/>
        </w:rPr>
        <w:t xml:space="preserve"> </w:t>
      </w:r>
      <w:r w:rsidR="00DD2C36">
        <w:rPr>
          <w:lang w:val="it-IT"/>
        </w:rPr>
        <w:t>$E::</w:t>
      </w:r>
      <w:r w:rsidR="00885488" w:rsidRPr="00B779A9">
        <w:rPr>
          <w:lang w:val="it-IT"/>
        </w:rPr>
        <w:t>nec</w:t>
      </w:r>
      <w:r w:rsidR="00DD2C36">
        <w:rPr>
          <w:lang w:val="it-IT"/>
        </w:rPr>
        <w:t>$</w:t>
      </w:r>
      <w:r w:rsidR="00885488" w:rsidRPr="00B779A9">
        <w:rPr>
          <w:lang w:val="it-IT"/>
        </w:rPr>
        <w:t xml:space="preserve"> in psalmis </w:t>
      </w:r>
      <w:r w:rsidR="00DD2C36">
        <w:rPr>
          <w:lang w:val="it-IT"/>
        </w:rPr>
        <w:t>num</w:t>
      </w:r>
      <w:r w:rsidR="00885488" w:rsidRPr="00B779A9">
        <w:rPr>
          <w:lang w:val="it-IT"/>
        </w:rPr>
        <w:t xml:space="preserve">quam omittimus </w:t>
      </w:r>
      <w:r w:rsidR="00DD2C36">
        <w:rPr>
          <w:lang w:val="it-IT"/>
        </w:rPr>
        <w:t>[P</w:t>
      </w:r>
      <w:r w:rsidR="00D86A95" w:rsidRPr="00B779A9">
        <w:rPr>
          <w:lang w:val="it-IT"/>
        </w:rPr>
        <w:t xml:space="preserve">V] </w:t>
      </w:r>
      <w:r w:rsidR="00885488" w:rsidRPr="005A362F">
        <w:rPr>
          <w:rStyle w:val="Incipit"/>
          <w:lang w:val="it-IT"/>
        </w:rPr>
        <w:t>Gloria</w:t>
      </w:r>
      <w:r w:rsidR="005A362F" w:rsidRPr="00BE7D55">
        <w:rPr>
          <w:i/>
          <w:lang w:val="it-IT"/>
        </w:rPr>
        <w:t xml:space="preserve"> </w:t>
      </w:r>
      <w:r w:rsidR="00885488" w:rsidRPr="005A362F">
        <w:rPr>
          <w:rStyle w:val="Incipit"/>
          <w:lang w:val="it-IT"/>
        </w:rPr>
        <w:t>patri</w:t>
      </w:r>
      <w:r w:rsidR="00885488" w:rsidRPr="00B779A9">
        <w:rPr>
          <w:lang w:val="it-IT"/>
        </w:rPr>
        <w:t xml:space="preserve"> nisi ante pascha tribus diebus et noctibus. </w:t>
      </w:r>
      <w:r w:rsidR="00DD2C36" w:rsidRPr="00BC2E91">
        <w:rPr>
          <w:lang w:val="es-ES"/>
        </w:rPr>
        <w:t xml:space="preserve">Hymnus </w:t>
      </w:r>
      <w:r w:rsidR="00DD2C36">
        <w:rPr>
          <w:lang w:val="es-ES"/>
        </w:rPr>
        <w:t>a</w:t>
      </w:r>
      <w:r w:rsidR="00802BF1" w:rsidRPr="00B779A9">
        <w:rPr>
          <w:lang w:val="es-ES"/>
        </w:rPr>
        <w:t xml:space="preserve">d vesperas </w:t>
      </w:r>
      <w:r w:rsidR="00DD2C36">
        <w:rPr>
          <w:lang w:val="es-ES"/>
        </w:rPr>
        <w:t>[</w:t>
      </w:r>
      <w:r w:rsidR="00885488" w:rsidRPr="00B779A9">
        <w:rPr>
          <w:lang w:val="es-ES"/>
        </w:rPr>
        <w:t>HY</w:t>
      </w:r>
      <w:r w:rsidR="00DD2C36">
        <w:rPr>
          <w:lang w:val="es-ES"/>
        </w:rPr>
        <w:t>]</w:t>
      </w:r>
      <w:r w:rsidR="00885488" w:rsidRPr="00B779A9">
        <w:rPr>
          <w:lang w:val="es-ES"/>
        </w:rPr>
        <w:t xml:space="preserve"> </w:t>
      </w:r>
      <w:r w:rsidR="00885488" w:rsidRPr="005A362F">
        <w:rPr>
          <w:rStyle w:val="Incipit"/>
          <w:lang w:val="es-ES"/>
        </w:rPr>
        <w:t>Vexilla</w:t>
      </w:r>
      <w:r w:rsidR="005A362F" w:rsidRPr="00BE7D55">
        <w:rPr>
          <w:i/>
          <w:lang w:val="es-ES"/>
        </w:rPr>
        <w:t xml:space="preserve"> </w:t>
      </w:r>
      <w:r w:rsidR="00885488" w:rsidRPr="005A362F">
        <w:rPr>
          <w:rStyle w:val="Incipit"/>
          <w:lang w:val="es-ES"/>
        </w:rPr>
        <w:t>regis</w:t>
      </w:r>
      <w:r w:rsidR="005A362F" w:rsidRPr="00BE7D55">
        <w:rPr>
          <w:i/>
          <w:lang w:val="es-ES"/>
        </w:rPr>
        <w:t xml:space="preserve"> </w:t>
      </w:r>
      <w:r w:rsidR="00885488" w:rsidRPr="005A362F">
        <w:rPr>
          <w:rStyle w:val="Incipit"/>
          <w:lang w:val="es-ES"/>
        </w:rPr>
        <w:t>prodeunt</w:t>
      </w:r>
      <w:r w:rsidR="00885488" w:rsidRPr="00B779A9">
        <w:rPr>
          <w:lang w:val="es-ES"/>
        </w:rPr>
        <w:t xml:space="preserve">. VS </w:t>
      </w:r>
      <w:r w:rsidR="00885488" w:rsidRPr="005A362F">
        <w:rPr>
          <w:rStyle w:val="Incipit"/>
          <w:lang w:val="es-ES"/>
        </w:rPr>
        <w:t>Eripe</w:t>
      </w:r>
      <w:r w:rsidR="005A362F" w:rsidRPr="00BE7D55">
        <w:rPr>
          <w:i/>
          <w:lang w:val="es-ES"/>
        </w:rPr>
        <w:t xml:space="preserve"> </w:t>
      </w:r>
      <w:r w:rsidR="00885488" w:rsidRPr="005A362F">
        <w:rPr>
          <w:rStyle w:val="Incipit"/>
          <w:lang w:val="es-ES"/>
        </w:rPr>
        <w:t>me</w:t>
      </w:r>
      <w:r w:rsidR="005A362F" w:rsidRPr="00BE7D55">
        <w:rPr>
          <w:i/>
          <w:lang w:val="es-ES"/>
        </w:rPr>
        <w:t xml:space="preserve"> </w:t>
      </w:r>
      <w:r w:rsidR="00885488" w:rsidRPr="005A362F">
        <w:rPr>
          <w:rStyle w:val="Incipit"/>
          <w:lang w:val="es-ES"/>
        </w:rPr>
        <w:t>domine</w:t>
      </w:r>
      <w:r w:rsidR="005A362F" w:rsidRPr="00BE7D55">
        <w:rPr>
          <w:i/>
          <w:lang w:val="es-ES"/>
        </w:rPr>
        <w:t xml:space="preserve"> </w:t>
      </w:r>
      <w:r w:rsidR="00885488" w:rsidRPr="005A362F">
        <w:rPr>
          <w:rStyle w:val="Incipit"/>
          <w:lang w:val="es-ES"/>
        </w:rPr>
        <w:t>ab</w:t>
      </w:r>
      <w:r w:rsidR="005A362F" w:rsidRPr="00BE7D55">
        <w:rPr>
          <w:i/>
          <w:lang w:val="es-ES"/>
        </w:rPr>
        <w:t xml:space="preserve"> </w:t>
      </w:r>
      <w:r w:rsidR="00885488" w:rsidRPr="005A362F">
        <w:rPr>
          <w:rStyle w:val="Incipit"/>
          <w:lang w:val="es-ES"/>
        </w:rPr>
        <w:t>homine</w:t>
      </w:r>
      <w:r w:rsidR="005A362F" w:rsidRPr="00BE7D55">
        <w:rPr>
          <w:i/>
          <w:lang w:val="es-ES"/>
        </w:rPr>
        <w:t xml:space="preserve"> </w:t>
      </w:r>
      <w:r w:rsidR="00885488" w:rsidRPr="005A362F">
        <w:rPr>
          <w:rStyle w:val="Incipit"/>
          <w:lang w:val="es-ES"/>
        </w:rPr>
        <w:t>malo</w:t>
      </w:r>
      <w:r w:rsidR="00885488" w:rsidRPr="00B779A9">
        <w:rPr>
          <w:lang w:val="es-ES"/>
        </w:rPr>
        <w:t xml:space="preserve">. AM </w:t>
      </w:r>
      <w:r w:rsidR="00885488" w:rsidRPr="005A362F">
        <w:rPr>
          <w:rStyle w:val="Incipit"/>
          <w:lang w:val="es-ES"/>
        </w:rPr>
        <w:t>Ego</w:t>
      </w:r>
      <w:r w:rsidR="005A362F" w:rsidRPr="00BE7D55">
        <w:rPr>
          <w:i/>
          <w:lang w:val="es-ES"/>
        </w:rPr>
        <w:t xml:space="preserve"> </w:t>
      </w:r>
      <w:r w:rsidR="00885488" w:rsidRPr="005A362F">
        <w:rPr>
          <w:rStyle w:val="Incipit"/>
          <w:lang w:val="es-ES"/>
        </w:rPr>
        <w:t>sum</w:t>
      </w:r>
      <w:r w:rsidR="005A362F" w:rsidRPr="00BE7D55">
        <w:rPr>
          <w:i/>
          <w:lang w:val="es-ES"/>
        </w:rPr>
        <w:t xml:space="preserve"> </w:t>
      </w:r>
      <w:r w:rsidR="00885488" w:rsidRPr="005A362F">
        <w:rPr>
          <w:rStyle w:val="Incipit"/>
          <w:lang w:val="es-ES"/>
        </w:rPr>
        <w:t>lux</w:t>
      </w:r>
      <w:r w:rsidR="005A362F" w:rsidRPr="00BE7D55">
        <w:rPr>
          <w:i/>
          <w:lang w:val="es-ES"/>
        </w:rPr>
        <w:t xml:space="preserve"> </w:t>
      </w:r>
      <w:r w:rsidR="00885488" w:rsidRPr="005A362F">
        <w:rPr>
          <w:rStyle w:val="Incipit"/>
          <w:lang w:val="es-ES"/>
        </w:rPr>
        <w:t>mundi</w:t>
      </w:r>
      <w:r w:rsidR="00885488" w:rsidRPr="00B779A9">
        <w:rPr>
          <w:lang w:val="es-ES"/>
        </w:rPr>
        <w:t xml:space="preserve">. Nullum suffragium. </w:t>
      </w:r>
      <w:r w:rsidR="00D86A95" w:rsidRPr="00B779A9">
        <w:rPr>
          <w:lang w:val="es-ES"/>
        </w:rPr>
        <w:t xml:space="preserve">[BD] </w:t>
      </w:r>
      <w:r w:rsidR="005F6F99" w:rsidRPr="005A362F">
        <w:rPr>
          <w:rStyle w:val="Incipit"/>
          <w:lang w:val="es-ES"/>
        </w:rPr>
        <w:t>Benedicamus</w:t>
      </w:r>
      <w:r w:rsidR="00D86A95" w:rsidRPr="00B779A9">
        <w:rPr>
          <w:lang w:val="es-ES"/>
        </w:rPr>
        <w:t xml:space="preserve"> f</w:t>
      </w:r>
      <w:r w:rsidR="00885488" w:rsidRPr="00B779A9">
        <w:rPr>
          <w:lang w:val="es-ES"/>
        </w:rPr>
        <w:t>erialiter.</w:t>
      </w:r>
    </w:p>
    <w:p w:rsidR="00885488" w:rsidRPr="00B779A9" w:rsidRDefault="00915664" w:rsidP="00415109">
      <w:pPr>
        <w:rPr>
          <w:lang w:val="it-IT"/>
        </w:rPr>
      </w:pPr>
      <w:r w:rsidRPr="00BC2E91">
        <w:rPr>
          <w:rStyle w:val="Time1"/>
          <w:lang w:val="es-ES"/>
        </w:rPr>
        <w:t>Ad completorium</w:t>
      </w:r>
      <w:r w:rsidR="00885488" w:rsidRPr="00B779A9">
        <w:rPr>
          <w:lang w:val="es-ES"/>
        </w:rPr>
        <w:t xml:space="preserve"> </w:t>
      </w:r>
      <w:r w:rsidR="00DD2C36">
        <w:rPr>
          <w:lang w:val="es-ES"/>
        </w:rPr>
        <w:t xml:space="preserve">HY </w:t>
      </w:r>
      <w:r w:rsidRPr="00BC2E91">
        <w:rPr>
          <w:rStyle w:val="Incipit"/>
          <w:lang w:val="es-ES"/>
        </w:rPr>
        <w:t>%D</w:t>
      </w:r>
      <w:r w:rsidR="00DD2C36" w:rsidRPr="00BC2E91">
        <w:rPr>
          <w:rStyle w:val="Incipit"/>
          <w:lang w:val="es-ES"/>
        </w:rPr>
        <w:t>::</w:t>
      </w:r>
      <w:r w:rsidR="00BA01B1" w:rsidRPr="00BC2E91">
        <w:rPr>
          <w:rStyle w:val="Incipit"/>
          <w:lang w:val="es-ES"/>
        </w:rPr>
        <w:t>Christe</w:t>
      </w:r>
      <w:r w:rsidR="00D734F4" w:rsidRPr="00BC2E91">
        <w:rPr>
          <w:rStyle w:val="Incipit"/>
          <w:lang w:val="es-ES"/>
        </w:rPr>
        <w:t xml:space="preserve"> </w:t>
      </w:r>
      <w:r w:rsidR="00BA01B1" w:rsidRPr="00BC2E91">
        <w:rPr>
          <w:rStyle w:val="Incipit"/>
          <w:lang w:val="es-ES"/>
        </w:rPr>
        <w:t>qui</w:t>
      </w:r>
      <w:r w:rsidR="00D734F4" w:rsidRPr="00BC2E91">
        <w:rPr>
          <w:rStyle w:val="Incipit"/>
          <w:lang w:val="es-ES"/>
        </w:rPr>
        <w:t xml:space="preserve"> </w:t>
      </w:r>
      <w:r w:rsidR="00BA01B1" w:rsidRPr="00BC2E91">
        <w:rPr>
          <w:rStyle w:val="Incipit"/>
          <w:lang w:val="es-ES"/>
        </w:rPr>
        <w:t>lux</w:t>
      </w:r>
      <w:r w:rsidR="00D734F4" w:rsidRPr="00BC2E91">
        <w:rPr>
          <w:rStyle w:val="Incipit"/>
          <w:lang w:val="es-ES"/>
        </w:rPr>
        <w:t xml:space="preserve"> </w:t>
      </w:r>
      <w:r w:rsidR="00BA01B1" w:rsidRPr="00BC2E91">
        <w:rPr>
          <w:rStyle w:val="Incipit"/>
          <w:lang w:val="es-ES"/>
        </w:rPr>
        <w:t>es</w:t>
      </w:r>
      <w:r w:rsidR="00D734F4" w:rsidRPr="00BC2E91">
        <w:rPr>
          <w:rStyle w:val="Incipit"/>
          <w:lang w:val="es-ES"/>
        </w:rPr>
        <w:t xml:space="preserve"> </w:t>
      </w:r>
      <w:r w:rsidR="00BA01B1" w:rsidRPr="00BC2E91">
        <w:rPr>
          <w:rStyle w:val="Incipit"/>
          <w:lang w:val="es-ES"/>
        </w:rPr>
        <w:t>et</w:t>
      </w:r>
      <w:r w:rsidR="00D734F4" w:rsidRPr="00BC2E91">
        <w:rPr>
          <w:rStyle w:val="Incipit"/>
          <w:lang w:val="es-ES"/>
        </w:rPr>
        <w:t xml:space="preserve"> </w:t>
      </w:r>
      <w:r w:rsidR="00BA01B1" w:rsidRPr="00BC2E91">
        <w:rPr>
          <w:rStyle w:val="Incipit"/>
          <w:lang w:val="es-ES"/>
        </w:rPr>
        <w:t>dies</w:t>
      </w:r>
      <w:r w:rsidRPr="004518BD">
        <w:rPr>
          <w:rStyle w:val="Incipit"/>
          <w:lang w:val="es-ES"/>
        </w:rPr>
        <w:t>%</w:t>
      </w:r>
      <w:r w:rsidR="001704DB">
        <w:rPr>
          <w:lang w:val="es-ES"/>
        </w:rPr>
        <w:t xml:space="preserve">. </w:t>
      </w:r>
      <w:r w:rsidR="00812AAE" w:rsidRPr="005B472A">
        <w:rPr>
          <w:lang w:val="pt-PT"/>
        </w:rPr>
        <w:t xml:space="preserve">[HY] </w:t>
      </w:r>
      <w:r w:rsidRPr="005B472A">
        <w:rPr>
          <w:rStyle w:val="Incipit"/>
          <w:lang w:val="pt-PT"/>
        </w:rPr>
        <w:t>$E::</w:t>
      </w:r>
      <w:r w:rsidR="00885488" w:rsidRPr="005B472A">
        <w:rPr>
          <w:rStyle w:val="Incipit"/>
          <w:lang w:val="pt-PT"/>
        </w:rPr>
        <w:t>Amorem</w:t>
      </w:r>
      <w:r w:rsidR="005A362F" w:rsidRPr="005B472A">
        <w:rPr>
          <w:rStyle w:val="Incipit"/>
          <w:lang w:val="pt-PT"/>
        </w:rPr>
        <w:t xml:space="preserve"> </w:t>
      </w:r>
      <w:r w:rsidR="00885488" w:rsidRPr="005B472A">
        <w:rPr>
          <w:rStyle w:val="Incipit"/>
          <w:lang w:val="pt-PT"/>
        </w:rPr>
        <w:t>sensus</w:t>
      </w:r>
      <w:r w:rsidR="005A362F" w:rsidRPr="005B472A">
        <w:rPr>
          <w:rStyle w:val="Incipit"/>
          <w:lang w:val="pt-PT"/>
        </w:rPr>
        <w:t xml:space="preserve"> </w:t>
      </w:r>
      <w:r w:rsidR="00885488" w:rsidRPr="005B472A">
        <w:rPr>
          <w:rStyle w:val="Incipit"/>
          <w:lang w:val="pt-PT"/>
        </w:rPr>
        <w:t>erige</w:t>
      </w:r>
      <w:r w:rsidRPr="005B472A">
        <w:rPr>
          <w:rStyle w:val="Incipit"/>
          <w:lang w:val="pt-PT"/>
        </w:rPr>
        <w:t>$</w:t>
      </w:r>
      <w:r w:rsidR="00291EA7" w:rsidRPr="005B472A">
        <w:rPr>
          <w:lang w:val="pt-PT"/>
        </w:rPr>
        <w:t>.</w:t>
      </w:r>
      <w:r w:rsidR="00885488" w:rsidRPr="005B472A">
        <w:rPr>
          <w:lang w:val="pt-PT"/>
        </w:rPr>
        <w:t xml:space="preserve"> </w:t>
      </w:r>
      <w:r w:rsidR="00885488" w:rsidRPr="00BC2E91">
        <w:rPr>
          <w:lang w:val="it-IT"/>
        </w:rPr>
        <w:t xml:space="preserve">AD </w:t>
      </w:r>
      <w:r w:rsidR="00885488" w:rsidRPr="00BC2E91">
        <w:rPr>
          <w:rStyle w:val="Incipit"/>
          <w:lang w:val="it-IT"/>
        </w:rPr>
        <w:t>San</w:t>
      </w:r>
      <w:r w:rsidR="00DD2C36" w:rsidRPr="00BC2E91">
        <w:rPr>
          <w:rStyle w:val="Incipit"/>
          <w:lang w:val="it-IT"/>
        </w:rPr>
        <w:t>$E::</w:t>
      </w:r>
      <w:r w:rsidR="00885488" w:rsidRPr="00BC2E91">
        <w:rPr>
          <w:rStyle w:val="Incipit"/>
          <w:lang w:val="it-IT"/>
        </w:rPr>
        <w:t>cti</w:t>
      </w:r>
      <w:r w:rsidR="00DD2C36" w:rsidRPr="00BC2E91">
        <w:rPr>
          <w:rStyle w:val="Incipit"/>
          <w:lang w:val="it-IT"/>
        </w:rPr>
        <w:t>$</w:t>
      </w:r>
      <w:r w:rsidR="00885488" w:rsidRPr="00BC2E91">
        <w:rPr>
          <w:rStyle w:val="Incipit"/>
          <w:lang w:val="it-IT"/>
        </w:rPr>
        <w:t>fica</w:t>
      </w:r>
      <w:r w:rsidR="005A362F" w:rsidRPr="00BC2E91">
        <w:rPr>
          <w:i/>
          <w:lang w:val="it-IT"/>
        </w:rPr>
        <w:t xml:space="preserve"> </w:t>
      </w:r>
      <w:r w:rsidR="00885488" w:rsidRPr="00BC2E91">
        <w:rPr>
          <w:rStyle w:val="Incipit"/>
          <w:lang w:val="it-IT"/>
        </w:rPr>
        <w:t>domine</w:t>
      </w:r>
      <w:r w:rsidR="00885488" w:rsidRPr="00BC2E91">
        <w:rPr>
          <w:lang w:val="it-IT"/>
        </w:rPr>
        <w:t xml:space="preserve">. Haec antiphona singulis noctibus dicetur usque ad </w:t>
      </w:r>
      <w:r w:rsidR="001B7479" w:rsidRPr="00BC2E91">
        <w:rPr>
          <w:lang w:val="it-IT"/>
        </w:rPr>
        <w:t>cena</w:t>
      </w:r>
      <w:r w:rsidR="00885488" w:rsidRPr="00BC2E91">
        <w:rPr>
          <w:lang w:val="it-IT"/>
        </w:rPr>
        <w:t xml:space="preserve">m domini. </w:t>
      </w:r>
      <w:r w:rsidR="00885488" w:rsidRPr="00B779A9">
        <w:rPr>
          <w:lang w:val="it-IT"/>
        </w:rPr>
        <w:t xml:space="preserve">Ad </w:t>
      </w:r>
      <w:r w:rsidR="000F4FB4" w:rsidRPr="00B779A9">
        <w:rPr>
          <w:lang w:val="it-IT"/>
        </w:rPr>
        <w:t>Salve</w:t>
      </w:r>
      <w:r w:rsidR="00D86A95" w:rsidRPr="00B779A9">
        <w:rPr>
          <w:lang w:val="it-IT"/>
        </w:rPr>
        <w:t xml:space="preserve"> </w:t>
      </w:r>
      <w:r w:rsidR="00885488" w:rsidRPr="00B779A9">
        <w:rPr>
          <w:lang w:val="it-IT"/>
        </w:rPr>
        <w:t xml:space="preserve">pro sequentia cantetur ex </w:t>
      </w:r>
      <w:r w:rsidR="00885488" w:rsidRPr="00BC2E91">
        <w:rPr>
          <w:rStyle w:val="Funktion"/>
          <w:lang w:val="it-IT"/>
        </w:rPr>
        <w:t>minori antiphonario</w:t>
      </w:r>
      <w:r w:rsidR="00885488" w:rsidRPr="00B779A9">
        <w:rPr>
          <w:lang w:val="it-IT"/>
        </w:rPr>
        <w:t xml:space="preserve"> RP </w:t>
      </w:r>
      <w:r w:rsidR="00885488" w:rsidRPr="005A362F">
        <w:rPr>
          <w:rStyle w:val="Incipit"/>
          <w:lang w:val="it-IT"/>
        </w:rPr>
        <w:t>Christi</w:t>
      </w:r>
      <w:r w:rsidR="005A362F" w:rsidRPr="00BE7D55">
        <w:rPr>
          <w:i/>
          <w:lang w:val="it-IT"/>
        </w:rPr>
        <w:t xml:space="preserve"> </w:t>
      </w:r>
      <w:r w:rsidR="00885488" w:rsidRPr="005A362F">
        <w:rPr>
          <w:rStyle w:val="Incipit"/>
          <w:lang w:val="it-IT"/>
        </w:rPr>
        <w:t>virgo</w:t>
      </w:r>
      <w:r w:rsidR="005A362F" w:rsidRPr="00BE7D55">
        <w:rPr>
          <w:i/>
          <w:lang w:val="it-IT"/>
        </w:rPr>
        <w:t xml:space="preserve"> </w:t>
      </w:r>
      <w:r w:rsidR="00885488" w:rsidRPr="005A362F">
        <w:rPr>
          <w:rStyle w:val="Incipit"/>
          <w:lang w:val="it-IT"/>
        </w:rPr>
        <w:t>dilectissima</w:t>
      </w:r>
      <w:r w:rsidR="00885488" w:rsidRPr="00B779A9">
        <w:rPr>
          <w:lang w:val="it-IT"/>
        </w:rPr>
        <w:t xml:space="preserve"> 411 etiam feriatis diebus.</w:t>
      </w:r>
    </w:p>
    <w:p w:rsidR="00885488" w:rsidRPr="00B779A9" w:rsidRDefault="00915664" w:rsidP="00415109">
      <w:pPr>
        <w:rPr>
          <w:lang w:val="it-IT"/>
        </w:rPr>
      </w:pPr>
      <w:r w:rsidRPr="00736684">
        <w:rPr>
          <w:rStyle w:val="Time1"/>
          <w:lang w:val="it-IT"/>
        </w:rPr>
        <w:t>Ad matutinum</w:t>
      </w:r>
      <w:r w:rsidR="00885488" w:rsidRPr="00B779A9">
        <w:rPr>
          <w:lang w:val="it-IT"/>
        </w:rPr>
        <w:t xml:space="preserve"> I</w:t>
      </w:r>
      <w:r w:rsidR="00D86A95" w:rsidRPr="00B779A9">
        <w:rPr>
          <w:lang w:val="it-IT"/>
        </w:rPr>
        <w:t>N</w:t>
      </w:r>
      <w:r w:rsidR="00885488" w:rsidRPr="00B779A9">
        <w:rPr>
          <w:lang w:val="it-IT"/>
        </w:rPr>
        <w:t xml:space="preserve">V </w:t>
      </w:r>
      <w:r w:rsidR="00885488" w:rsidRPr="005A362F">
        <w:rPr>
          <w:rStyle w:val="Incipit"/>
          <w:lang w:val="it-IT"/>
        </w:rPr>
        <w:t>Hodie</w:t>
      </w:r>
      <w:r w:rsidR="005A362F" w:rsidRPr="00BE7D55">
        <w:rPr>
          <w:i/>
          <w:lang w:val="it-IT"/>
        </w:rPr>
        <w:t xml:space="preserve"> </w:t>
      </w:r>
      <w:r w:rsidR="00885488" w:rsidRPr="005A362F">
        <w:rPr>
          <w:rStyle w:val="Incipit"/>
          <w:lang w:val="it-IT"/>
        </w:rPr>
        <w:t>si</w:t>
      </w:r>
      <w:r w:rsidR="005A362F" w:rsidRPr="00BE7D55">
        <w:rPr>
          <w:i/>
          <w:lang w:val="it-IT"/>
        </w:rPr>
        <w:t xml:space="preserve"> </w:t>
      </w:r>
      <w:r w:rsidR="00702792" w:rsidRPr="005A362F">
        <w:rPr>
          <w:rStyle w:val="Incipit"/>
          <w:lang w:val="it-IT"/>
        </w:rPr>
        <w:t>voc</w:t>
      </w:r>
      <w:r w:rsidR="00885488" w:rsidRPr="005A362F">
        <w:rPr>
          <w:rStyle w:val="Incipit"/>
          <w:lang w:val="it-IT"/>
        </w:rPr>
        <w:t>em</w:t>
      </w:r>
      <w:r w:rsidR="005A362F" w:rsidRPr="00BE7D55">
        <w:rPr>
          <w:i/>
          <w:lang w:val="it-IT"/>
        </w:rPr>
        <w:t xml:space="preserve"> </w:t>
      </w:r>
      <w:r w:rsidR="00885488" w:rsidRPr="005A362F">
        <w:rPr>
          <w:rStyle w:val="Incipit"/>
          <w:lang w:val="it-IT"/>
        </w:rPr>
        <w:t>domini</w:t>
      </w:r>
      <w:r w:rsidR="005A362F" w:rsidRPr="00BE7D55">
        <w:rPr>
          <w:i/>
          <w:lang w:val="it-IT"/>
        </w:rPr>
        <w:t xml:space="preserve"> </w:t>
      </w:r>
      <w:r w:rsidR="00885488" w:rsidRPr="005A362F">
        <w:rPr>
          <w:rStyle w:val="Incipit"/>
          <w:lang w:val="it-IT"/>
        </w:rPr>
        <w:t>audieritis</w:t>
      </w:r>
      <w:r w:rsidR="00885488" w:rsidRPr="00B779A9">
        <w:rPr>
          <w:lang w:val="it-IT"/>
        </w:rPr>
        <w:t xml:space="preserve">. PS </w:t>
      </w:r>
      <w:r w:rsidR="00885488" w:rsidRPr="005A362F">
        <w:rPr>
          <w:rStyle w:val="Incipit"/>
          <w:lang w:val="it-IT"/>
        </w:rPr>
        <w:t>Venite</w:t>
      </w:r>
      <w:r w:rsidR="005A362F" w:rsidRPr="00BE7D55">
        <w:rPr>
          <w:i/>
          <w:lang w:val="it-IT"/>
        </w:rPr>
        <w:t xml:space="preserve"> </w:t>
      </w:r>
      <w:r w:rsidR="00885488" w:rsidRPr="005A362F">
        <w:rPr>
          <w:rStyle w:val="Incipit"/>
          <w:lang w:val="it-IT"/>
        </w:rPr>
        <w:t>exultemus</w:t>
      </w:r>
      <w:r w:rsidR="00885488" w:rsidRPr="00B779A9">
        <w:rPr>
          <w:lang w:val="it-IT"/>
        </w:rPr>
        <w:t xml:space="preserve">. HY </w:t>
      </w:r>
      <w:r w:rsidR="00885488" w:rsidRPr="005A362F">
        <w:rPr>
          <w:rStyle w:val="Incipit"/>
          <w:lang w:val="it-IT"/>
        </w:rPr>
        <w:t>Auctor</w:t>
      </w:r>
      <w:r w:rsidR="005A362F" w:rsidRPr="00BE7D55">
        <w:rPr>
          <w:i/>
          <w:lang w:val="it-IT"/>
        </w:rPr>
        <w:t xml:space="preserve"> </w:t>
      </w:r>
      <w:r w:rsidR="00885488" w:rsidRPr="005A362F">
        <w:rPr>
          <w:rStyle w:val="Incipit"/>
          <w:lang w:val="it-IT"/>
        </w:rPr>
        <w:t>salutis</w:t>
      </w:r>
      <w:r w:rsidR="00885488" w:rsidRPr="00B779A9">
        <w:rPr>
          <w:lang w:val="it-IT"/>
        </w:rPr>
        <w:t xml:space="preserve">. Ad </w:t>
      </w:r>
      <w:r w:rsidR="00D86A95" w:rsidRPr="00B779A9">
        <w:rPr>
          <w:lang w:val="it-IT"/>
        </w:rPr>
        <w:t xml:space="preserve">[PS] </w:t>
      </w:r>
      <w:r w:rsidR="00885488" w:rsidRPr="005A362F">
        <w:rPr>
          <w:rStyle w:val="Incipit"/>
          <w:lang w:val="it-IT"/>
        </w:rPr>
        <w:t>Venite</w:t>
      </w:r>
      <w:r w:rsidR="00885488" w:rsidRPr="00B779A9">
        <w:rPr>
          <w:lang w:val="it-IT"/>
        </w:rPr>
        <w:t xml:space="preserve"> solemus repetitionem in</w:t>
      </w:r>
      <w:r w:rsidR="00D66EA2" w:rsidRPr="00B779A9">
        <w:rPr>
          <w:lang w:val="it-IT"/>
        </w:rPr>
        <w:t>vita</w:t>
      </w:r>
      <w:r w:rsidR="00885488" w:rsidRPr="00B779A9">
        <w:rPr>
          <w:lang w:val="it-IT"/>
        </w:rPr>
        <w:t>torii mutare. Id est ut ad primum versum a medio</w:t>
      </w:r>
      <w:r w:rsidR="00D6770D">
        <w:rPr>
          <w:lang w:val="it-IT"/>
        </w:rPr>
        <w:t>,</w:t>
      </w:r>
      <w:r w:rsidR="00885488" w:rsidRPr="00B779A9">
        <w:rPr>
          <w:lang w:val="it-IT"/>
        </w:rPr>
        <w:t xml:space="preserve"> ad secundum autem a principio (201v) repetatur et </w:t>
      </w:r>
      <w:r w:rsidR="00D6770D">
        <w:rPr>
          <w:lang w:val="it-IT"/>
        </w:rPr>
        <w:t>sic u%D:</w:t>
      </w:r>
      <w:r w:rsidR="00736684">
        <w:rPr>
          <w:lang w:val="it-IT"/>
        </w:rPr>
        <w:t>:</w:t>
      </w:r>
      <w:r w:rsidR="002E5A0E" w:rsidRPr="00915664">
        <w:rPr>
          <w:lang w:val="it-IT"/>
        </w:rPr>
        <w:t>t</w:t>
      </w:r>
      <w:r w:rsidRPr="00915664">
        <w:rPr>
          <w:lang w:val="it-IT"/>
        </w:rPr>
        <w:t>%</w:t>
      </w:r>
      <w:r w:rsidR="00D6770D">
        <w:rPr>
          <w:lang w:val="it-IT"/>
        </w:rPr>
        <w:t>$E::</w:t>
      </w:r>
      <w:r w:rsidR="00885488" w:rsidRPr="00B779A9">
        <w:rPr>
          <w:lang w:val="it-IT"/>
        </w:rPr>
        <w:t>s</w:t>
      </w:r>
      <w:r w:rsidR="00D6770D">
        <w:rPr>
          <w:lang w:val="it-IT"/>
        </w:rPr>
        <w:t>$</w:t>
      </w:r>
      <w:r w:rsidR="00885488" w:rsidRPr="00B779A9">
        <w:rPr>
          <w:lang w:val="it-IT"/>
        </w:rPr>
        <w:t xml:space="preserve">que in finem alternatur quia </w:t>
      </w:r>
      <w:r w:rsidR="00D86A95" w:rsidRPr="00B779A9">
        <w:rPr>
          <w:lang w:val="it-IT"/>
        </w:rPr>
        <w:t>[</w:t>
      </w:r>
      <w:r w:rsidR="00D6770D">
        <w:rPr>
          <w:lang w:val="it-IT"/>
        </w:rPr>
        <w:t>P</w:t>
      </w:r>
      <w:r w:rsidR="00D86A95" w:rsidRPr="00B779A9">
        <w:rPr>
          <w:lang w:val="it-IT"/>
        </w:rPr>
        <w:t xml:space="preserve">V] </w:t>
      </w:r>
      <w:r w:rsidR="00885488" w:rsidRPr="005A362F">
        <w:rPr>
          <w:rStyle w:val="Incipit"/>
          <w:lang w:val="it-IT"/>
        </w:rPr>
        <w:t>Gloria</w:t>
      </w:r>
      <w:r w:rsidR="005A362F" w:rsidRPr="00BE7D55">
        <w:rPr>
          <w:i/>
          <w:lang w:val="it-IT"/>
        </w:rPr>
        <w:t xml:space="preserve"> </w:t>
      </w:r>
      <w:r w:rsidR="00885488" w:rsidRPr="005A362F">
        <w:rPr>
          <w:rStyle w:val="Incipit"/>
          <w:lang w:val="it-IT"/>
        </w:rPr>
        <w:t>patri</w:t>
      </w:r>
      <w:r w:rsidR="00885488" w:rsidRPr="00B779A9">
        <w:rPr>
          <w:lang w:val="it-IT"/>
        </w:rPr>
        <w:t xml:space="preserve"> non dicimus.</w:t>
      </w:r>
    </w:p>
    <w:p w:rsidR="00885488" w:rsidRPr="00B779A9" w:rsidRDefault="00915664" w:rsidP="00415109">
      <w:pPr>
        <w:rPr>
          <w:lang w:val="it-IT"/>
        </w:rPr>
      </w:pPr>
      <w:r w:rsidRPr="00736684">
        <w:rPr>
          <w:rStyle w:val="Time2"/>
          <w:lang w:val="pt-PT"/>
        </w:rPr>
        <w:t>In primo nocturno</w:t>
      </w:r>
      <w:r w:rsidR="00885488" w:rsidRPr="00B779A9">
        <w:rPr>
          <w:lang w:val="pt-PT"/>
        </w:rPr>
        <w:t xml:space="preserve"> AN </w:t>
      </w:r>
      <w:r w:rsidR="00885488" w:rsidRPr="005A362F">
        <w:rPr>
          <w:rStyle w:val="Incipit"/>
          <w:lang w:val="pt-PT"/>
        </w:rPr>
        <w:t>Animae</w:t>
      </w:r>
      <w:r w:rsidR="005A362F" w:rsidRPr="00BE7D55">
        <w:rPr>
          <w:i/>
          <w:lang w:val="pt-PT"/>
        </w:rPr>
        <w:t xml:space="preserve"> </w:t>
      </w:r>
      <w:r w:rsidR="00885488" w:rsidRPr="005A362F">
        <w:rPr>
          <w:rStyle w:val="Incipit"/>
          <w:lang w:val="pt-PT"/>
        </w:rPr>
        <w:t>impiorum</w:t>
      </w:r>
      <w:r w:rsidR="005A362F" w:rsidRPr="00BE7D55">
        <w:rPr>
          <w:i/>
          <w:lang w:val="pt-PT"/>
        </w:rPr>
        <w:t xml:space="preserve"> </w:t>
      </w:r>
      <w:r w:rsidR="00885488" w:rsidRPr="005A362F">
        <w:rPr>
          <w:rStyle w:val="Incipit"/>
          <w:lang w:val="pt-PT"/>
        </w:rPr>
        <w:t>fremebant</w:t>
      </w:r>
      <w:r w:rsidR="005A362F" w:rsidRPr="00BE7D55">
        <w:rPr>
          <w:i/>
          <w:lang w:val="pt-PT"/>
        </w:rPr>
        <w:t xml:space="preserve"> </w:t>
      </w:r>
      <w:r w:rsidR="00885488" w:rsidRPr="005A362F">
        <w:rPr>
          <w:rStyle w:val="Incipit"/>
          <w:lang w:val="pt-PT"/>
        </w:rPr>
        <w:t>ad</w:t>
      </w:r>
      <w:r w:rsidR="005F7BEF" w:rsidRPr="005A362F">
        <w:rPr>
          <w:rStyle w:val="Incipit"/>
          <w:lang w:val="pt-PT"/>
        </w:rPr>
        <w:t>v</w:t>
      </w:r>
      <w:r w:rsidR="00885488" w:rsidRPr="005A362F">
        <w:rPr>
          <w:rStyle w:val="Incipit"/>
          <w:lang w:val="pt-PT"/>
        </w:rPr>
        <w:t>ersum</w:t>
      </w:r>
      <w:r w:rsidR="005A362F" w:rsidRPr="00BE7D55">
        <w:rPr>
          <w:i/>
          <w:lang w:val="pt-PT"/>
        </w:rPr>
        <w:t xml:space="preserve"> </w:t>
      </w:r>
      <w:r w:rsidR="00885488" w:rsidRPr="005A362F">
        <w:rPr>
          <w:rStyle w:val="Incipit"/>
          <w:lang w:val="pt-PT"/>
        </w:rPr>
        <w:t>me</w:t>
      </w:r>
      <w:r w:rsidR="00885488" w:rsidRPr="00B779A9">
        <w:rPr>
          <w:lang w:val="pt-PT"/>
        </w:rPr>
        <w:t xml:space="preserve">. PS </w:t>
      </w:r>
      <w:r w:rsidR="00885488" w:rsidRPr="005A362F">
        <w:rPr>
          <w:rStyle w:val="Incipit"/>
          <w:lang w:val="pt-PT"/>
        </w:rPr>
        <w:t>Beatus</w:t>
      </w:r>
      <w:r w:rsidR="005A362F" w:rsidRPr="00BE7D55">
        <w:rPr>
          <w:i/>
          <w:lang w:val="pt-PT"/>
        </w:rPr>
        <w:t xml:space="preserve"> </w:t>
      </w:r>
      <w:r w:rsidR="00C31823" w:rsidRPr="005A362F">
        <w:rPr>
          <w:rStyle w:val="Incipit"/>
          <w:lang w:val="pt-PT"/>
        </w:rPr>
        <w:t>vir</w:t>
      </w:r>
      <w:r w:rsidR="00885488" w:rsidRPr="00B779A9">
        <w:rPr>
          <w:lang w:val="pt-PT"/>
        </w:rPr>
        <w:t xml:space="preserve"> cum reliquis. VS </w:t>
      </w:r>
      <w:r w:rsidR="00885488" w:rsidRPr="005A362F">
        <w:rPr>
          <w:rStyle w:val="Incipit"/>
          <w:lang w:val="pt-PT"/>
        </w:rPr>
        <w:t>Erue</w:t>
      </w:r>
      <w:r w:rsidR="005A362F" w:rsidRPr="00BE7D55">
        <w:rPr>
          <w:i/>
          <w:lang w:val="pt-PT"/>
        </w:rPr>
        <w:t xml:space="preserve"> </w:t>
      </w:r>
      <w:r w:rsidR="00885488" w:rsidRPr="005A362F">
        <w:rPr>
          <w:rStyle w:val="Incipit"/>
          <w:lang w:val="pt-PT"/>
        </w:rPr>
        <w:t>a</w:t>
      </w:r>
      <w:r w:rsidR="005A362F" w:rsidRPr="00BE7D55">
        <w:rPr>
          <w:i/>
          <w:lang w:val="pt-PT"/>
        </w:rPr>
        <w:t xml:space="preserve"> </w:t>
      </w:r>
      <w:r w:rsidR="00885488" w:rsidRPr="005A362F">
        <w:rPr>
          <w:rStyle w:val="Incipit"/>
          <w:lang w:val="pt-PT"/>
        </w:rPr>
        <w:t>framea</w:t>
      </w:r>
      <w:r w:rsidR="005A362F" w:rsidRPr="00BE7D55">
        <w:rPr>
          <w:i/>
          <w:lang w:val="pt-PT"/>
        </w:rPr>
        <w:t xml:space="preserve"> </w:t>
      </w:r>
      <w:r w:rsidR="00885488" w:rsidRPr="005A362F">
        <w:rPr>
          <w:rStyle w:val="Incipit"/>
          <w:lang w:val="pt-PT"/>
        </w:rPr>
        <w:t>deus</w:t>
      </w:r>
      <w:r w:rsidR="005A362F" w:rsidRPr="00BE7D55">
        <w:rPr>
          <w:i/>
          <w:lang w:val="pt-PT"/>
        </w:rPr>
        <w:t xml:space="preserve"> </w:t>
      </w:r>
      <w:r w:rsidR="00885488" w:rsidRPr="005A362F">
        <w:rPr>
          <w:rStyle w:val="Incipit"/>
          <w:lang w:val="pt-PT"/>
        </w:rPr>
        <w:t>animam</w:t>
      </w:r>
      <w:r w:rsidR="005A362F" w:rsidRPr="00BE7D55">
        <w:rPr>
          <w:i/>
          <w:lang w:val="pt-PT"/>
        </w:rPr>
        <w:t xml:space="preserve"> </w:t>
      </w:r>
      <w:r w:rsidR="00885488" w:rsidRPr="005A362F">
        <w:rPr>
          <w:rStyle w:val="Incipit"/>
          <w:lang w:val="pt-PT"/>
        </w:rPr>
        <w:t>meam</w:t>
      </w:r>
      <w:r w:rsidR="00885488" w:rsidRPr="00B779A9">
        <w:rPr>
          <w:lang w:val="pt-PT"/>
        </w:rPr>
        <w:t>. Hic incipiatur liber</w:t>
      </w:r>
      <w:r w:rsidR="00574387">
        <w:rPr>
          <w:lang w:val="pt-PT"/>
        </w:rPr>
        <w:t xml:space="preserve"> Ieremiae</w:t>
      </w:r>
      <w:r w:rsidR="00885488" w:rsidRPr="00B779A9">
        <w:rPr>
          <w:lang w:val="pt-PT"/>
        </w:rPr>
        <w:t xml:space="preserve"> prophetae et legatur usque in </w:t>
      </w:r>
      <w:r w:rsidR="001B7479" w:rsidRPr="00B779A9">
        <w:rPr>
          <w:lang w:val="pt-PT"/>
        </w:rPr>
        <w:t>cena</w:t>
      </w:r>
      <w:r w:rsidR="00885488" w:rsidRPr="00B779A9">
        <w:rPr>
          <w:lang w:val="pt-PT"/>
        </w:rPr>
        <w:t>m domini</w:t>
      </w:r>
      <w:r w:rsidR="00D6770D">
        <w:rPr>
          <w:lang w:val="pt-PT"/>
        </w:rPr>
        <w:t>.</w:t>
      </w:r>
      <w:r w:rsidR="00885488" w:rsidRPr="00B779A9">
        <w:rPr>
          <w:lang w:val="pt-PT"/>
        </w:rPr>
        <w:t xml:space="preserve"> </w:t>
      </w:r>
      <w:r w:rsidR="00D6770D">
        <w:rPr>
          <w:lang w:val="pt-PT"/>
        </w:rPr>
        <w:t>E</w:t>
      </w:r>
      <w:r w:rsidR="00885488" w:rsidRPr="00B779A9">
        <w:rPr>
          <w:lang w:val="pt-PT"/>
        </w:rPr>
        <w:t>x volumine</w:t>
      </w:r>
      <w:r w:rsidR="00574387">
        <w:rPr>
          <w:lang w:val="pt-PT"/>
        </w:rPr>
        <w:t xml:space="preserve"> I</w:t>
      </w:r>
      <w:r w:rsidR="00574387" w:rsidRPr="00B779A9">
        <w:rPr>
          <w:lang w:val="pt-PT"/>
        </w:rPr>
        <w:t>saiae</w:t>
      </w:r>
      <w:r w:rsidR="00885488" w:rsidRPr="00B779A9">
        <w:rPr>
          <w:lang w:val="pt-PT"/>
        </w:rPr>
        <w:t xml:space="preserve"> post finem libri </w:t>
      </w:r>
      <w:r>
        <w:rPr>
          <w:lang w:val="pt-PT"/>
        </w:rPr>
        <w:t>I</w:t>
      </w:r>
      <w:r w:rsidR="006728A4" w:rsidRPr="00B779A9">
        <w:rPr>
          <w:lang w:val="pt-PT"/>
        </w:rPr>
        <w:t>sai</w:t>
      </w:r>
      <w:r w:rsidR="00885488" w:rsidRPr="00B779A9">
        <w:rPr>
          <w:lang w:val="pt-PT"/>
        </w:rPr>
        <w:t>ae invenies</w:t>
      </w:r>
      <w:r w:rsidR="002E5A0E" w:rsidRPr="00B779A9">
        <w:rPr>
          <w:lang w:val="pt-PT"/>
        </w:rPr>
        <w:t>.</w:t>
      </w:r>
      <w:r w:rsidR="00885488" w:rsidRPr="00B779A9">
        <w:rPr>
          <w:lang w:val="pt-PT"/>
        </w:rPr>
        <w:t xml:space="preserve"> </w:t>
      </w:r>
      <w:r w:rsidR="00BA24A1" w:rsidRPr="00B779A9">
        <w:rPr>
          <w:lang w:val="pt-PT"/>
        </w:rPr>
        <w:t>[</w:t>
      </w:r>
      <w:r w:rsidR="00885488" w:rsidRPr="00B779A9">
        <w:rPr>
          <w:lang w:val="pt-PT"/>
        </w:rPr>
        <w:t>LE</w:t>
      </w:r>
      <w:r w:rsidR="00BA24A1" w:rsidRPr="00B779A9">
        <w:rPr>
          <w:lang w:val="pt-PT"/>
        </w:rPr>
        <w:t>]</w:t>
      </w:r>
      <w:r w:rsidR="00885488" w:rsidRPr="00B779A9">
        <w:rPr>
          <w:lang w:val="pt-PT"/>
        </w:rPr>
        <w:t xml:space="preserve"> </w:t>
      </w:r>
      <w:r w:rsidR="00885488" w:rsidRPr="005A362F">
        <w:rPr>
          <w:rStyle w:val="Incipit"/>
          <w:lang w:val="pt-PT"/>
        </w:rPr>
        <w:t>Verba</w:t>
      </w:r>
      <w:r w:rsidR="005A362F" w:rsidRPr="00BE7D55">
        <w:rPr>
          <w:i/>
          <w:lang w:val="pt-PT"/>
        </w:rPr>
        <w:t xml:space="preserve"> </w:t>
      </w:r>
      <w:r w:rsidR="00574387">
        <w:rPr>
          <w:rStyle w:val="Incipit"/>
          <w:lang w:val="pt-PT"/>
        </w:rPr>
        <w:t>I</w:t>
      </w:r>
      <w:r w:rsidR="00885488" w:rsidRPr="005A362F">
        <w:rPr>
          <w:rStyle w:val="Incipit"/>
          <w:lang w:val="pt-PT"/>
        </w:rPr>
        <w:t>eremiae</w:t>
      </w:r>
      <w:r w:rsidR="005A362F" w:rsidRPr="00BE7D55">
        <w:rPr>
          <w:i/>
          <w:lang w:val="pt-PT"/>
        </w:rPr>
        <w:t xml:space="preserve"> </w:t>
      </w:r>
      <w:r w:rsidR="00885488" w:rsidRPr="005A362F">
        <w:rPr>
          <w:rStyle w:val="Incipit"/>
          <w:lang w:val="pt-PT"/>
        </w:rPr>
        <w:t>prophetae</w:t>
      </w:r>
      <w:r w:rsidR="005A362F" w:rsidRPr="00BE7D55">
        <w:rPr>
          <w:i/>
          <w:lang w:val="pt-PT"/>
        </w:rPr>
        <w:t xml:space="preserve"> </w:t>
      </w:r>
      <w:r w:rsidR="00885488" w:rsidRPr="005A362F">
        <w:rPr>
          <w:rStyle w:val="Incipit"/>
          <w:lang w:val="pt-PT"/>
        </w:rPr>
        <w:t>filii</w:t>
      </w:r>
      <w:r w:rsidR="005A362F" w:rsidRPr="00BE7D55">
        <w:rPr>
          <w:i/>
          <w:lang w:val="pt-PT"/>
        </w:rPr>
        <w:t xml:space="preserve"> </w:t>
      </w:r>
      <w:r w:rsidR="00885488" w:rsidRPr="005A362F">
        <w:rPr>
          <w:rStyle w:val="Incipit"/>
          <w:lang w:val="pt-PT"/>
        </w:rPr>
        <w:t>Helchiae</w:t>
      </w:r>
      <w:r w:rsidR="005A362F" w:rsidRPr="00BE7D55">
        <w:rPr>
          <w:i/>
          <w:lang w:val="pt-PT"/>
        </w:rPr>
        <w:t xml:space="preserve"> </w:t>
      </w:r>
      <w:r w:rsidR="00885488" w:rsidRPr="005A362F">
        <w:rPr>
          <w:rStyle w:val="Incipit"/>
          <w:lang w:val="pt-PT"/>
        </w:rPr>
        <w:t>de</w:t>
      </w:r>
      <w:r w:rsidR="005A362F" w:rsidRPr="00BE7D55">
        <w:rPr>
          <w:i/>
          <w:lang w:val="pt-PT"/>
        </w:rPr>
        <w:t xml:space="preserve"> </w:t>
      </w:r>
      <w:r w:rsidR="00885488" w:rsidRPr="005A362F">
        <w:rPr>
          <w:rStyle w:val="Incipit"/>
          <w:lang w:val="pt-PT"/>
        </w:rPr>
        <w:t>sacerdotibus</w:t>
      </w:r>
      <w:r w:rsidR="005A362F" w:rsidRPr="00BE7D55">
        <w:rPr>
          <w:i/>
          <w:lang w:val="pt-PT"/>
        </w:rPr>
        <w:t xml:space="preserve"> </w:t>
      </w:r>
      <w:r w:rsidR="00885488" w:rsidRPr="005A362F">
        <w:rPr>
          <w:rStyle w:val="Incipit"/>
          <w:lang w:val="pt-PT"/>
        </w:rPr>
        <w:t>qui</w:t>
      </w:r>
      <w:r w:rsidR="005A362F" w:rsidRPr="00BE7D55">
        <w:rPr>
          <w:i/>
          <w:lang w:val="pt-PT"/>
        </w:rPr>
        <w:t xml:space="preserve"> </w:t>
      </w:r>
      <w:r w:rsidR="00885488" w:rsidRPr="005A362F">
        <w:rPr>
          <w:rStyle w:val="Incipit"/>
          <w:lang w:val="pt-PT"/>
        </w:rPr>
        <w:t>fuerunt</w:t>
      </w:r>
      <w:r w:rsidR="005A362F" w:rsidRPr="00BE7D55">
        <w:rPr>
          <w:i/>
          <w:lang w:val="pt-PT"/>
        </w:rPr>
        <w:t xml:space="preserve"> </w:t>
      </w:r>
      <w:r w:rsidR="00885488" w:rsidRPr="005A362F">
        <w:rPr>
          <w:rStyle w:val="Incipit"/>
          <w:lang w:val="pt-PT"/>
        </w:rPr>
        <w:t>in</w:t>
      </w:r>
      <w:r w:rsidR="005A362F" w:rsidRPr="00BE7D55">
        <w:rPr>
          <w:i/>
          <w:lang w:val="pt-PT"/>
        </w:rPr>
        <w:t xml:space="preserve"> </w:t>
      </w:r>
      <w:r w:rsidR="00885488" w:rsidRPr="005A362F">
        <w:rPr>
          <w:rStyle w:val="Incipit"/>
          <w:lang w:val="pt-PT"/>
        </w:rPr>
        <w:t>Anathot</w:t>
      </w:r>
      <w:r w:rsidR="00D6770D">
        <w:rPr>
          <w:rStyle w:val="Incipit"/>
          <w:lang w:val="pt-PT"/>
        </w:rPr>
        <w:t>h</w:t>
      </w:r>
      <w:r w:rsidR="00885488" w:rsidRPr="00B779A9">
        <w:rPr>
          <w:lang w:val="pt-PT"/>
        </w:rPr>
        <w:t xml:space="preserve">. </w:t>
      </w:r>
      <w:r w:rsidR="002E5A0E" w:rsidRPr="00736684">
        <w:rPr>
          <w:lang w:val="pt-PT"/>
        </w:rPr>
        <w:t>$E::</w:t>
      </w:r>
      <w:r w:rsidR="00885488" w:rsidRPr="00736684">
        <w:rPr>
          <w:lang w:val="pt-PT"/>
        </w:rPr>
        <w:t>Cum</w:t>
      </w:r>
      <w:r w:rsidR="00812AAE" w:rsidRPr="004518BD">
        <w:rPr>
          <w:lang w:val="pt-PT"/>
        </w:rPr>
        <w:t xml:space="preserve"> </w:t>
      </w:r>
      <w:r w:rsidR="00577F46" w:rsidRPr="004518BD">
        <w:rPr>
          <w:lang w:val="pt-PT"/>
        </w:rPr>
        <w:t xml:space="preserve">[_LE] </w:t>
      </w:r>
      <w:r w:rsidR="00885488" w:rsidRPr="004518BD">
        <w:rPr>
          <w:rStyle w:val="Incipit"/>
          <w:lang w:val="pt-PT"/>
        </w:rPr>
        <w:t>Haec</w:t>
      </w:r>
      <w:r w:rsidR="005A362F" w:rsidRPr="004518BD">
        <w:rPr>
          <w:rStyle w:val="Incipit"/>
          <w:lang w:val="pt-PT"/>
        </w:rPr>
        <w:t xml:space="preserve"> </w:t>
      </w:r>
      <w:r w:rsidR="00885488" w:rsidRPr="004518BD">
        <w:rPr>
          <w:rStyle w:val="Incipit"/>
          <w:lang w:val="pt-PT"/>
        </w:rPr>
        <w:t>dicit</w:t>
      </w:r>
      <w:r w:rsidR="005A362F" w:rsidRPr="004518BD">
        <w:rPr>
          <w:rStyle w:val="Incipit"/>
          <w:lang w:val="pt-PT"/>
        </w:rPr>
        <w:t xml:space="preserve"> </w:t>
      </w:r>
      <w:r w:rsidR="00885488" w:rsidRPr="004518BD">
        <w:rPr>
          <w:rStyle w:val="Incipit"/>
          <w:lang w:val="pt-PT"/>
        </w:rPr>
        <w:t>dominus</w:t>
      </w:r>
      <w:r w:rsidR="002E5A0E" w:rsidRPr="004518BD">
        <w:rPr>
          <w:lang w:val="pt-PT"/>
        </w:rPr>
        <w:t>$</w:t>
      </w:r>
      <w:r w:rsidR="00812AAE" w:rsidRPr="004518BD">
        <w:rPr>
          <w:lang w:val="pt-PT"/>
        </w:rPr>
        <w:t>.</w:t>
      </w:r>
      <w:r w:rsidR="00885488" w:rsidRPr="00736684">
        <w:rPr>
          <w:lang w:val="pt-PT"/>
        </w:rPr>
        <w:t xml:space="preserve"> RP </w:t>
      </w:r>
      <w:r w:rsidR="00885488" w:rsidRPr="00736684">
        <w:rPr>
          <w:rStyle w:val="Incipit"/>
          <w:lang w:val="pt-PT"/>
        </w:rPr>
        <w:t>Isti</w:t>
      </w:r>
      <w:r w:rsidR="005A362F" w:rsidRPr="00736684">
        <w:rPr>
          <w:i/>
          <w:lang w:val="pt-PT"/>
        </w:rPr>
        <w:t xml:space="preserve"> </w:t>
      </w:r>
      <w:r w:rsidR="00885488" w:rsidRPr="00736684">
        <w:rPr>
          <w:rStyle w:val="Incipit"/>
          <w:lang w:val="pt-PT"/>
        </w:rPr>
        <w:t>sunt</w:t>
      </w:r>
      <w:r w:rsidR="005A362F" w:rsidRPr="00736684">
        <w:rPr>
          <w:i/>
          <w:lang w:val="pt-PT"/>
        </w:rPr>
        <w:t xml:space="preserve"> </w:t>
      </w:r>
      <w:r w:rsidR="00885488" w:rsidRPr="00736684">
        <w:rPr>
          <w:rStyle w:val="Incipit"/>
          <w:lang w:val="pt-PT"/>
        </w:rPr>
        <w:t>dies</w:t>
      </w:r>
      <w:r w:rsidR="00794880" w:rsidRPr="00736684">
        <w:rPr>
          <w:lang w:val="pt-PT"/>
        </w:rPr>
        <w:t xml:space="preserve">. </w:t>
      </w:r>
      <w:r w:rsidR="00BA24A1" w:rsidRPr="00B779A9">
        <w:rPr>
          <w:lang w:val="it-IT"/>
        </w:rPr>
        <w:t>[</w:t>
      </w:r>
      <w:r w:rsidR="00885488" w:rsidRPr="00B779A9">
        <w:rPr>
          <w:lang w:val="it-IT"/>
        </w:rPr>
        <w:t>RP</w:t>
      </w:r>
      <w:r w:rsidR="00BA24A1" w:rsidRPr="00B779A9">
        <w:rPr>
          <w:lang w:val="it-IT"/>
        </w:rPr>
        <w:t>]</w:t>
      </w:r>
      <w:r w:rsidR="005A362F" w:rsidRPr="00BE7D55">
        <w:rPr>
          <w:i/>
          <w:lang w:val="it-IT"/>
        </w:rPr>
        <w:t xml:space="preserve"> </w:t>
      </w:r>
      <w:r w:rsidR="00885488" w:rsidRPr="005A362F">
        <w:rPr>
          <w:rStyle w:val="Incipit"/>
          <w:lang w:val="it-IT"/>
        </w:rPr>
        <w:t>Multiplicati</w:t>
      </w:r>
      <w:r w:rsidR="005A362F" w:rsidRPr="00BE7D55">
        <w:rPr>
          <w:i/>
          <w:lang w:val="it-IT"/>
        </w:rPr>
        <w:t xml:space="preserve"> </w:t>
      </w:r>
      <w:r w:rsidR="00885488" w:rsidRPr="005A362F">
        <w:rPr>
          <w:rStyle w:val="Incipit"/>
          <w:lang w:val="it-IT"/>
        </w:rPr>
        <w:t>sunt</w:t>
      </w:r>
      <w:r w:rsidR="00794880" w:rsidRPr="005A362F">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5A362F">
        <w:rPr>
          <w:rStyle w:val="Incipit"/>
          <w:lang w:val="it-IT"/>
        </w:rPr>
        <w:t>Qui</w:t>
      </w:r>
      <w:r w:rsidR="005A362F" w:rsidRPr="00BE7D55">
        <w:rPr>
          <w:i/>
          <w:lang w:val="it-IT"/>
        </w:rPr>
        <w:t xml:space="preserve"> </w:t>
      </w:r>
      <w:r w:rsidR="00885488" w:rsidRPr="005A362F">
        <w:rPr>
          <w:rStyle w:val="Incipit"/>
          <w:lang w:val="it-IT"/>
        </w:rPr>
        <w:t>custodiebant</w:t>
      </w:r>
      <w:r w:rsidR="00885488" w:rsidRPr="00B779A9">
        <w:rPr>
          <w:lang w:val="it-IT"/>
        </w:rPr>
        <w:t>.</w:t>
      </w:r>
    </w:p>
    <w:p w:rsidR="00885488" w:rsidRPr="00B779A9" w:rsidRDefault="00915664" w:rsidP="00415109">
      <w:pPr>
        <w:rPr>
          <w:lang w:val="pt-PT"/>
        </w:rPr>
      </w:pPr>
      <w:r w:rsidRPr="00736684">
        <w:rPr>
          <w:rStyle w:val="Time2"/>
          <w:lang w:val="it-IT"/>
        </w:rPr>
        <w:lastRenderedPageBreak/>
        <w:t>In secundo nocturno</w:t>
      </w:r>
      <w:r w:rsidR="00885488" w:rsidRPr="00B779A9">
        <w:rPr>
          <w:lang w:val="it-IT"/>
        </w:rPr>
        <w:t xml:space="preserve"> AN </w:t>
      </w:r>
      <w:r w:rsidR="00885488" w:rsidRPr="00736684">
        <w:rPr>
          <w:rStyle w:val="Incipit"/>
          <w:lang w:val="it-IT"/>
        </w:rPr>
        <w:t>Mittens haec mulier</w:t>
      </w:r>
      <w:r w:rsidR="00885488" w:rsidRPr="00B779A9">
        <w:rPr>
          <w:lang w:val="it-IT"/>
        </w:rPr>
        <w:t xml:space="preserve">. </w:t>
      </w:r>
      <w:r w:rsidR="00885488" w:rsidRPr="00B779A9">
        <w:rPr>
          <w:lang w:val="pt-PT"/>
        </w:rPr>
        <w:t xml:space="preserve">PS </w:t>
      </w:r>
      <w:r w:rsidR="00885488" w:rsidRPr="00736684">
        <w:rPr>
          <w:rStyle w:val="Incipit"/>
          <w:lang w:val="pt-PT"/>
        </w:rPr>
        <w:t>Con</w:t>
      </w:r>
      <w:r w:rsidR="001B7479" w:rsidRPr="00736684">
        <w:rPr>
          <w:rStyle w:val="Incipit"/>
          <w:lang w:val="pt-PT"/>
        </w:rPr>
        <w:t>serva</w:t>
      </w:r>
      <w:r w:rsidR="00885488" w:rsidRPr="00736684">
        <w:rPr>
          <w:rStyle w:val="Incipit"/>
          <w:lang w:val="pt-PT"/>
        </w:rPr>
        <w:t xml:space="preserve"> me</w:t>
      </w:r>
      <w:r w:rsidR="00885488" w:rsidRPr="00B779A9">
        <w:rPr>
          <w:lang w:val="pt-PT"/>
        </w:rPr>
        <w:t xml:space="preserve"> cum reliquis. VS </w:t>
      </w:r>
      <w:r w:rsidR="00885488" w:rsidRPr="00736684">
        <w:rPr>
          <w:rStyle w:val="Incipit"/>
          <w:lang w:val="pt-PT"/>
        </w:rPr>
        <w:t>De ore leonis libera me domine</w:t>
      </w:r>
      <w:r w:rsidR="00885488" w:rsidRPr="00B779A9">
        <w:rPr>
          <w:lang w:val="pt-PT"/>
        </w:rPr>
        <w:t xml:space="preserve">. RP </w:t>
      </w:r>
      <w:r w:rsidR="00885488" w:rsidRPr="00736684">
        <w:rPr>
          <w:rStyle w:val="Incipit"/>
          <w:lang w:val="pt-PT"/>
        </w:rPr>
        <w:t>Adiutor et susceptor</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Deus meus eripe</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Deus meus es tu</w:t>
      </w:r>
      <w:r w:rsidR="00885488" w:rsidRPr="00B779A9">
        <w:rPr>
          <w:lang w:val="pt-PT"/>
        </w:rPr>
        <w:t>.</w:t>
      </w:r>
    </w:p>
    <w:p w:rsidR="00885488" w:rsidRPr="00B779A9" w:rsidRDefault="00915664" w:rsidP="00415109">
      <w:pPr>
        <w:rPr>
          <w:lang w:val="pt-PT"/>
        </w:rPr>
      </w:pPr>
      <w:r w:rsidRPr="00736684">
        <w:rPr>
          <w:rStyle w:val="Time2"/>
          <w:lang w:val="pt-PT"/>
        </w:rPr>
        <w:t>In tertio nocturno</w:t>
      </w:r>
      <w:r w:rsidR="00885488" w:rsidRPr="00B779A9">
        <w:rPr>
          <w:lang w:val="pt-PT"/>
        </w:rPr>
        <w:t xml:space="preserve"> AN </w:t>
      </w:r>
      <w:r w:rsidR="00885488" w:rsidRPr="00736684">
        <w:rPr>
          <w:rStyle w:val="Incipit"/>
          <w:lang w:val="pt-PT"/>
        </w:rPr>
        <w:t>Sicut exaltatus est serpens</w:t>
      </w:r>
      <w:r w:rsidR="00885488" w:rsidRPr="00B779A9">
        <w:rPr>
          <w:lang w:val="pt-PT"/>
        </w:rPr>
        <w:t xml:space="preserve">. PS </w:t>
      </w:r>
      <w:r w:rsidR="00885488" w:rsidRPr="00736684">
        <w:rPr>
          <w:rStyle w:val="Incipit"/>
          <w:lang w:val="pt-PT"/>
        </w:rPr>
        <w:t>Caeli enarrant</w:t>
      </w:r>
      <w:r w:rsidR="00885488" w:rsidRPr="00B779A9">
        <w:rPr>
          <w:lang w:val="pt-PT"/>
        </w:rPr>
        <w:t xml:space="preserve"> cum (202r) reliquis. VS </w:t>
      </w:r>
      <w:r w:rsidR="00885488" w:rsidRPr="00736684">
        <w:rPr>
          <w:rStyle w:val="Incipit"/>
          <w:lang w:val="pt-PT"/>
        </w:rPr>
        <w:t>Ne perdas cum impiis deus animam meam</w:t>
      </w:r>
      <w:r w:rsidR="00885488" w:rsidRPr="00B779A9">
        <w:rPr>
          <w:lang w:val="pt-PT"/>
        </w:rPr>
        <w:t xml:space="preserve">. EV </w:t>
      </w:r>
      <w:r w:rsidR="00885488" w:rsidRPr="00736684">
        <w:rPr>
          <w:rStyle w:val="Incipit"/>
          <w:lang w:val="pt-PT"/>
        </w:rPr>
        <w:t xml:space="preserve">Quis ex </w:t>
      </w:r>
      <w:r w:rsidR="001B7479" w:rsidRPr="00736684">
        <w:rPr>
          <w:rStyle w:val="Incipit"/>
          <w:lang w:val="pt-PT"/>
        </w:rPr>
        <w:t>vobis</w:t>
      </w:r>
      <w:r w:rsidR="00885488" w:rsidRPr="00736684">
        <w:rPr>
          <w:rStyle w:val="Incipit"/>
          <w:lang w:val="pt-PT"/>
        </w:rPr>
        <w:t xml:space="preserve"> arguet me</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Tota die</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In proximo est</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In te iactatus sum</w:t>
      </w:r>
      <w:r w:rsidR="00885488" w:rsidRPr="00B779A9">
        <w:rPr>
          <w:lang w:val="pt-PT"/>
        </w:rPr>
        <w:t>.</w:t>
      </w:r>
    </w:p>
    <w:p w:rsidR="00885488" w:rsidRPr="00B779A9" w:rsidRDefault="00915664" w:rsidP="00415109">
      <w:pPr>
        <w:rPr>
          <w:lang w:val="pt-PT"/>
        </w:rPr>
      </w:pPr>
      <w:r w:rsidRPr="00736684">
        <w:rPr>
          <w:rStyle w:val="Time1"/>
          <w:lang w:val="pt-PT"/>
        </w:rPr>
        <w:t>Ad laudes</w:t>
      </w:r>
      <w:r w:rsidR="00885488" w:rsidRPr="00B779A9">
        <w:rPr>
          <w:lang w:val="pt-PT"/>
        </w:rPr>
        <w:t xml:space="preserve"> AN </w:t>
      </w:r>
      <w:r w:rsidR="00885488" w:rsidRPr="00736684">
        <w:rPr>
          <w:rStyle w:val="Incipit"/>
          <w:lang w:val="pt-PT"/>
        </w:rPr>
        <w:t>Vide domine afflictionem meam</w:t>
      </w:r>
      <w:r w:rsidR="00885488" w:rsidRPr="00B779A9">
        <w:rPr>
          <w:lang w:val="pt-PT"/>
        </w:rPr>
        <w:t xml:space="preserve"> cum reliquis. HY </w:t>
      </w:r>
      <w:r w:rsidR="00885488" w:rsidRPr="00736684">
        <w:rPr>
          <w:rStyle w:val="Incipit"/>
          <w:lang w:val="pt-PT"/>
        </w:rPr>
        <w:t>Rex Christe factor omnium</w:t>
      </w:r>
      <w:r w:rsidR="00885488" w:rsidRPr="00B779A9">
        <w:rPr>
          <w:lang w:val="pt-PT"/>
        </w:rPr>
        <w:t xml:space="preserve">. VS </w:t>
      </w:r>
      <w:r w:rsidR="00885488" w:rsidRPr="00736684">
        <w:rPr>
          <w:rStyle w:val="Incipit"/>
          <w:lang w:val="pt-PT"/>
        </w:rPr>
        <w:t>Eripe me de inimicis meis deus meus</w:t>
      </w:r>
      <w:r w:rsidR="00885488" w:rsidRPr="00B779A9">
        <w:rPr>
          <w:lang w:val="pt-PT"/>
        </w:rPr>
        <w:t xml:space="preserve">. AB </w:t>
      </w:r>
      <w:r w:rsidR="00885488" w:rsidRPr="00736684">
        <w:rPr>
          <w:rStyle w:val="Incipit"/>
          <w:lang w:val="pt-PT"/>
        </w:rPr>
        <w:t xml:space="preserve">Dixit Iesus turbis quis ex </w:t>
      </w:r>
      <w:r w:rsidR="001B7479" w:rsidRPr="00736684">
        <w:rPr>
          <w:rStyle w:val="Incipit"/>
          <w:lang w:val="pt-PT"/>
        </w:rPr>
        <w:t>vobis</w:t>
      </w:r>
      <w:r w:rsidR="00885488" w:rsidRPr="00B779A9">
        <w:rPr>
          <w:lang w:val="pt-PT"/>
        </w:rPr>
        <w:t xml:space="preserve">. </w:t>
      </w:r>
      <w:r w:rsidR="00577F46" w:rsidRPr="00B779A9">
        <w:rPr>
          <w:lang w:val="pt-PT"/>
        </w:rPr>
        <w:t xml:space="preserve">[BD] </w:t>
      </w:r>
      <w:r w:rsidR="005F6F99" w:rsidRPr="00736684">
        <w:rPr>
          <w:rStyle w:val="Incipit"/>
          <w:lang w:val="pt-PT"/>
        </w:rPr>
        <w:t>Benedicamus</w:t>
      </w:r>
      <w:r w:rsidR="00577F46" w:rsidRPr="00B779A9">
        <w:rPr>
          <w:lang w:val="pt-PT"/>
        </w:rPr>
        <w:t xml:space="preserve"> f</w:t>
      </w:r>
      <w:r w:rsidR="00885488" w:rsidRPr="00B779A9">
        <w:rPr>
          <w:lang w:val="pt-PT"/>
        </w:rPr>
        <w:t>erialiter.</w:t>
      </w:r>
    </w:p>
    <w:p w:rsidR="00885488" w:rsidRPr="00B779A9" w:rsidRDefault="00915664" w:rsidP="00415109">
      <w:pPr>
        <w:rPr>
          <w:lang w:val="pt-PT"/>
        </w:rPr>
      </w:pPr>
      <w:r w:rsidRPr="00736684">
        <w:rPr>
          <w:rStyle w:val="Time1"/>
          <w:lang w:val="pt-PT"/>
        </w:rPr>
        <w:t>Ad primam</w:t>
      </w:r>
      <w:r w:rsidR="00885488" w:rsidRPr="00B779A9">
        <w:rPr>
          <w:lang w:val="pt-PT"/>
        </w:rPr>
        <w:t xml:space="preserve"> AN </w:t>
      </w:r>
      <w:r w:rsidR="00885488" w:rsidRPr="00736684">
        <w:rPr>
          <w:rStyle w:val="Incipit"/>
          <w:lang w:val="pt-PT"/>
        </w:rPr>
        <w:t>Ego d</w:t>
      </w:r>
      <w:r w:rsidR="00F75173" w:rsidRPr="00736684">
        <w:rPr>
          <w:rStyle w:val="Incipit"/>
          <w:lang w:val="pt-PT"/>
        </w:rPr>
        <w:t>a</w:t>
      </w:r>
      <w:r w:rsidR="00885488" w:rsidRPr="00736684">
        <w:rPr>
          <w:rStyle w:val="Incipit"/>
          <w:lang w:val="pt-PT"/>
        </w:rPr>
        <w:t>emonium non habeo</w:t>
      </w:r>
      <w:r w:rsidR="00885488" w:rsidRPr="00B779A9">
        <w:rPr>
          <w:lang w:val="pt-PT"/>
        </w:rPr>
        <w:t>.</w:t>
      </w:r>
    </w:p>
    <w:p w:rsidR="00885488" w:rsidRPr="00B779A9" w:rsidRDefault="00915664" w:rsidP="00415109">
      <w:pPr>
        <w:rPr>
          <w:lang w:val="it-IT"/>
        </w:rPr>
      </w:pPr>
      <w:r w:rsidRPr="00736684">
        <w:rPr>
          <w:rStyle w:val="Time1"/>
          <w:lang w:val="pt-PT"/>
        </w:rPr>
        <w:t>Ad tertiam</w:t>
      </w:r>
      <w:r w:rsidR="00885488" w:rsidRPr="00B779A9">
        <w:rPr>
          <w:lang w:val="pt-PT"/>
        </w:rPr>
        <w:t xml:space="preserve"> AN </w:t>
      </w:r>
      <w:r w:rsidR="00885488" w:rsidRPr="00736684">
        <w:rPr>
          <w:rStyle w:val="Incipit"/>
          <w:lang w:val="pt-PT"/>
        </w:rPr>
        <w:t>Ego gloriam meam non quero</w:t>
      </w:r>
      <w:r w:rsidR="00885488" w:rsidRPr="00B779A9">
        <w:rPr>
          <w:lang w:val="pt-PT"/>
        </w:rPr>
        <w:t xml:space="preserve">. </w:t>
      </w:r>
      <w:r w:rsidR="00885488" w:rsidRPr="00B779A9">
        <w:rPr>
          <w:lang w:val="it-IT"/>
        </w:rPr>
        <w:t xml:space="preserve">RB </w:t>
      </w:r>
      <w:r w:rsidR="00885488" w:rsidRPr="00736684">
        <w:rPr>
          <w:rStyle w:val="Incipit"/>
          <w:lang w:val="it-IT"/>
        </w:rPr>
        <w:t>Erue a framea</w:t>
      </w:r>
      <w:r w:rsidR="00885488" w:rsidRPr="00B779A9">
        <w:rPr>
          <w:lang w:val="it-IT"/>
        </w:rPr>
        <w:t xml:space="preserve">. VS </w:t>
      </w:r>
      <w:r w:rsidR="00885488" w:rsidRPr="00736684">
        <w:rPr>
          <w:rStyle w:val="Incipit"/>
          <w:lang w:val="it-IT"/>
        </w:rPr>
        <w:t>De ore leonis</w:t>
      </w:r>
      <w:r w:rsidR="00885488" w:rsidRPr="00B779A9">
        <w:rPr>
          <w:lang w:val="it-IT"/>
        </w:rPr>
        <w:t>.</w:t>
      </w:r>
    </w:p>
    <w:p w:rsidR="00885488" w:rsidRPr="00736684" w:rsidRDefault="00915664" w:rsidP="00415109">
      <w:pPr>
        <w:rPr>
          <w:lang w:val="en-US"/>
        </w:rPr>
      </w:pPr>
      <w:r w:rsidRPr="00736684">
        <w:rPr>
          <w:rStyle w:val="Time1"/>
          <w:lang w:val="it-IT"/>
        </w:rPr>
        <w:t>Ad processionem</w:t>
      </w:r>
      <w:r w:rsidR="00885488" w:rsidRPr="00B779A9">
        <w:rPr>
          <w:lang w:val="it-IT"/>
        </w:rPr>
        <w:t xml:space="preserve"> R</w:t>
      </w:r>
      <w:r w:rsidR="00577F46" w:rsidRPr="00B779A9">
        <w:rPr>
          <w:lang w:val="it-IT"/>
        </w:rPr>
        <w:t>P</w:t>
      </w:r>
      <w:r w:rsidR="00885488" w:rsidRPr="00B779A9">
        <w:rPr>
          <w:lang w:val="it-IT"/>
        </w:rPr>
        <w:t xml:space="preserve">P </w:t>
      </w:r>
      <w:r w:rsidR="00885488" w:rsidRPr="00736684">
        <w:rPr>
          <w:rStyle w:val="Incipit"/>
          <w:lang w:val="it-IT"/>
        </w:rPr>
        <w:t>Isti sunt dies</w:t>
      </w:r>
      <w:r w:rsidR="00C329A0">
        <w:rPr>
          <w:lang w:val="it-IT"/>
        </w:rPr>
        <w:t xml:space="preserve">. </w:t>
      </w:r>
      <w:r w:rsidR="00C329A0" w:rsidRPr="00736684">
        <w:rPr>
          <w:lang w:val="en-US"/>
        </w:rPr>
        <w:t xml:space="preserve">Ad reditum </w:t>
      </w:r>
      <w:r w:rsidR="00885488" w:rsidRPr="00736684">
        <w:rPr>
          <w:lang w:val="en-US"/>
        </w:rPr>
        <w:t>R</w:t>
      </w:r>
      <w:r w:rsidR="00577F46" w:rsidRPr="00736684">
        <w:rPr>
          <w:lang w:val="en-US"/>
        </w:rPr>
        <w:t>P</w:t>
      </w:r>
      <w:r w:rsidR="00885488" w:rsidRPr="00736684">
        <w:rPr>
          <w:lang w:val="en-US"/>
        </w:rPr>
        <w:t xml:space="preserve">P </w:t>
      </w:r>
      <w:r w:rsidR="00885488" w:rsidRPr="00736684">
        <w:rPr>
          <w:rStyle w:val="Incipit"/>
          <w:lang w:val="en-US"/>
        </w:rPr>
        <w:t>In</w:t>
      </w:r>
      <w:r w:rsidR="00D734F4" w:rsidRPr="00736684">
        <w:rPr>
          <w:rStyle w:val="Incipit"/>
          <w:lang w:val="en-US"/>
        </w:rPr>
        <w:t xml:space="preserve"> </w:t>
      </w:r>
      <w:r w:rsidR="00C329A0" w:rsidRPr="00736684">
        <w:rPr>
          <w:rStyle w:val="Incipit"/>
          <w:lang w:val="en-US"/>
        </w:rPr>
        <w:t>%D::</w:t>
      </w:r>
      <w:r w:rsidR="002E5A0E" w:rsidRPr="00736684">
        <w:rPr>
          <w:rStyle w:val="Incipit"/>
          <w:lang w:val="en-US"/>
        </w:rPr>
        <w:t>il</w:t>
      </w:r>
      <w:r w:rsidR="00C329A0" w:rsidRPr="00736684">
        <w:rPr>
          <w:rStyle w:val="Incipit"/>
          <w:lang w:val="en-US"/>
        </w:rPr>
        <w:t xml:space="preserve">% </w:t>
      </w:r>
      <w:r w:rsidR="00885488" w:rsidRPr="00736684">
        <w:rPr>
          <w:rStyle w:val="Incipit"/>
          <w:lang w:val="en-US"/>
        </w:rPr>
        <w:t>te iactatus sum</w:t>
      </w:r>
      <w:r w:rsidR="00885488" w:rsidRPr="00736684">
        <w:rPr>
          <w:lang w:val="en-US"/>
        </w:rPr>
        <w:t>.</w:t>
      </w:r>
    </w:p>
    <w:p w:rsidR="00885488" w:rsidRPr="00B779A9" w:rsidRDefault="00C329A0" w:rsidP="00415109">
      <w:pPr>
        <w:rPr>
          <w:lang w:val="pt-PT"/>
        </w:rPr>
      </w:pPr>
      <w:r w:rsidRPr="00736684">
        <w:rPr>
          <w:rStyle w:val="Time1"/>
          <w:lang w:val="pt-PT"/>
        </w:rPr>
        <w:t>Ad sextam</w:t>
      </w:r>
      <w:r w:rsidR="00885488" w:rsidRPr="00B779A9">
        <w:rPr>
          <w:lang w:val="pt-PT"/>
        </w:rPr>
        <w:t xml:space="preserve"> AN </w:t>
      </w:r>
      <w:r w:rsidR="00885488" w:rsidRPr="00736684">
        <w:rPr>
          <w:rStyle w:val="Incipit"/>
          <w:lang w:val="pt-PT"/>
        </w:rPr>
        <w:t>Abra</w:t>
      </w:r>
      <w:r w:rsidR="005F7BEF" w:rsidRPr="00736684">
        <w:rPr>
          <w:rStyle w:val="Incipit"/>
          <w:lang w:val="pt-PT"/>
        </w:rPr>
        <w:t>h</w:t>
      </w:r>
      <w:r w:rsidR="00885488" w:rsidRPr="00736684">
        <w:rPr>
          <w:rStyle w:val="Incipit"/>
          <w:lang w:val="pt-PT"/>
        </w:rPr>
        <w:t xml:space="preserve">am pater </w:t>
      </w:r>
      <w:r w:rsidR="00691548" w:rsidRPr="00736684">
        <w:rPr>
          <w:rStyle w:val="Incipit"/>
          <w:lang w:val="pt-PT"/>
        </w:rPr>
        <w:t>vest</w:t>
      </w:r>
      <w:r w:rsidR="00885488" w:rsidRPr="00736684">
        <w:rPr>
          <w:rStyle w:val="Incipit"/>
          <w:lang w:val="pt-PT"/>
        </w:rPr>
        <w:t>er</w:t>
      </w:r>
      <w:r w:rsidR="00885488" w:rsidRPr="00B779A9">
        <w:rPr>
          <w:lang w:val="pt-PT"/>
        </w:rPr>
        <w:t xml:space="preserve">. RB </w:t>
      </w:r>
      <w:r w:rsidR="00885488" w:rsidRPr="00736684">
        <w:rPr>
          <w:rStyle w:val="Incipit"/>
          <w:lang w:val="pt-PT"/>
        </w:rPr>
        <w:t>De ore leonis</w:t>
      </w:r>
      <w:r w:rsidR="00885488" w:rsidRPr="00B779A9">
        <w:rPr>
          <w:lang w:val="pt-PT"/>
        </w:rPr>
        <w:t xml:space="preserve">. VS </w:t>
      </w:r>
      <w:r w:rsidR="00885488" w:rsidRPr="00736684">
        <w:rPr>
          <w:rStyle w:val="Incipit"/>
          <w:lang w:val="pt-PT"/>
        </w:rPr>
        <w:t>Ne perdas cum impiis</w:t>
      </w:r>
      <w:r w:rsidR="00885488" w:rsidRPr="00B779A9">
        <w:rPr>
          <w:lang w:val="pt-PT"/>
        </w:rPr>
        <w:t>.</w:t>
      </w:r>
    </w:p>
    <w:p w:rsidR="00D6770D" w:rsidRDefault="00C329A0" w:rsidP="00415109">
      <w:pPr>
        <w:rPr>
          <w:lang w:val="it-IT"/>
        </w:rPr>
      </w:pPr>
      <w:r w:rsidRPr="00736684">
        <w:rPr>
          <w:rStyle w:val="Time1"/>
          <w:lang w:val="en-US"/>
        </w:rPr>
        <w:t>Ad nonam</w:t>
      </w:r>
      <w:r w:rsidR="00885488">
        <w:rPr>
          <w:lang w:val="en-US"/>
        </w:rPr>
        <w:t xml:space="preserve"> AN </w:t>
      </w:r>
      <w:r w:rsidR="00885488" w:rsidRPr="00736684">
        <w:rPr>
          <w:rStyle w:val="Incipit"/>
          <w:lang w:val="en-US"/>
        </w:rPr>
        <w:t>Tulerunt lapides</w:t>
      </w:r>
      <w:r w:rsidR="00885488">
        <w:rPr>
          <w:lang w:val="en-US"/>
        </w:rPr>
        <w:t xml:space="preserve">. </w:t>
      </w:r>
      <w:r w:rsidR="00885488" w:rsidRPr="00B779A9">
        <w:rPr>
          <w:lang w:val="it-IT"/>
        </w:rPr>
        <w:t xml:space="preserve">RB </w:t>
      </w:r>
      <w:r w:rsidR="00885488" w:rsidRPr="00736684">
        <w:rPr>
          <w:rStyle w:val="Incipit"/>
          <w:lang w:val="it-IT"/>
        </w:rPr>
        <w:t>Principes persecuti</w:t>
      </w:r>
      <w:r w:rsidR="00885488" w:rsidRPr="00B779A9">
        <w:rPr>
          <w:lang w:val="it-IT"/>
        </w:rPr>
        <w:t xml:space="preserve">. VS </w:t>
      </w:r>
      <w:r w:rsidR="00885488" w:rsidRPr="00736684">
        <w:rPr>
          <w:rStyle w:val="Incipit"/>
          <w:lang w:val="it-IT"/>
        </w:rPr>
        <w:t>Erue a framea</w:t>
      </w:r>
      <w:r w:rsidR="00885488" w:rsidRPr="00B779A9">
        <w:rPr>
          <w:lang w:val="it-IT"/>
        </w:rPr>
        <w:t>.</w:t>
      </w:r>
      <w:r w:rsidR="00577F46" w:rsidRPr="00B779A9">
        <w:rPr>
          <w:lang w:val="it-IT"/>
        </w:rPr>
        <w:t xml:space="preserve"> </w:t>
      </w:r>
    </w:p>
    <w:p w:rsidR="00885488" w:rsidRPr="00234396" w:rsidRDefault="00577F46" w:rsidP="00415109">
      <w:pPr>
        <w:rPr>
          <w:lang w:val="en-US"/>
        </w:rPr>
      </w:pPr>
      <w:r w:rsidRPr="00B779A9">
        <w:rPr>
          <w:lang w:val="it-IT"/>
        </w:rPr>
        <w:t>(202v)</w:t>
      </w:r>
      <w:r w:rsidR="00D6770D">
        <w:rPr>
          <w:lang w:val="it-IT"/>
        </w:rPr>
        <w:t xml:space="preserve"> </w:t>
      </w:r>
      <w:r w:rsidR="00C329A0" w:rsidRPr="00736684">
        <w:rPr>
          <w:rStyle w:val="Time1"/>
          <w:lang w:val="it-IT"/>
        </w:rPr>
        <w:t>Ad missam</w:t>
      </w:r>
      <w:r w:rsidR="00885488" w:rsidRPr="00B779A9">
        <w:rPr>
          <w:lang w:val="it-IT"/>
        </w:rPr>
        <w:t xml:space="preserve"> IN </w:t>
      </w:r>
      <w:r w:rsidR="00885488" w:rsidRPr="00736684">
        <w:rPr>
          <w:rStyle w:val="Incipit"/>
          <w:lang w:val="it-IT"/>
        </w:rPr>
        <w:t>Iudica me</w:t>
      </w:r>
      <w:r w:rsidR="00DD1415">
        <w:rPr>
          <w:lang w:val="it-IT"/>
        </w:rPr>
        <w:t>@</w:t>
      </w:r>
      <w:r w:rsidR="00DD1415" w:rsidRPr="00B779A9">
        <w:rPr>
          <w:lang w:val="it-IT"/>
        </w:rPr>
        <w:t>95.</w:t>
      </w:r>
      <w:r w:rsidR="00885488" w:rsidRPr="00B779A9">
        <w:rPr>
          <w:lang w:val="it-IT"/>
        </w:rPr>
        <w:t xml:space="preserve"> </w:t>
      </w:r>
      <w:r w:rsidRPr="00B779A9">
        <w:rPr>
          <w:lang w:val="fr-FR"/>
        </w:rPr>
        <w:t xml:space="preserve">[KY] </w:t>
      </w:r>
      <w:r w:rsidRPr="00736684">
        <w:rPr>
          <w:rStyle w:val="Incipit"/>
          <w:lang w:val="fr-FR"/>
        </w:rPr>
        <w:t>Kyrie</w:t>
      </w:r>
      <w:r w:rsidRPr="00B779A9">
        <w:rPr>
          <w:lang w:val="fr-FR"/>
        </w:rPr>
        <w:t xml:space="preserve"> et [SA] </w:t>
      </w:r>
      <w:r w:rsidRPr="00736684">
        <w:rPr>
          <w:rStyle w:val="Incipit"/>
          <w:lang w:val="fr-FR"/>
        </w:rPr>
        <w:t>Sanctus</w:t>
      </w:r>
      <w:r w:rsidRPr="00B779A9">
        <w:rPr>
          <w:lang w:val="fr-FR"/>
        </w:rPr>
        <w:t xml:space="preserve"> </w:t>
      </w:r>
      <w:r w:rsidR="00885488" w:rsidRPr="00B779A9">
        <w:rPr>
          <w:lang w:val="fr-FR"/>
        </w:rPr>
        <w:t xml:space="preserve">dominicaliter. </w:t>
      </w:r>
      <w:r w:rsidR="00885488" w:rsidRPr="00234396">
        <w:rPr>
          <w:lang w:val="en-US"/>
        </w:rPr>
        <w:t xml:space="preserve">GR </w:t>
      </w:r>
      <w:r w:rsidR="00885488" w:rsidRPr="00234396">
        <w:rPr>
          <w:rStyle w:val="Incipit"/>
          <w:lang w:val="en-US"/>
        </w:rPr>
        <w:t>Eripe me domine</w:t>
      </w:r>
      <w:r w:rsidR="00DD1415" w:rsidRPr="00234396">
        <w:rPr>
          <w:lang w:val="en-US"/>
        </w:rPr>
        <w:t>@95.</w:t>
      </w:r>
      <w:r w:rsidR="00885488" w:rsidRPr="00234396">
        <w:rPr>
          <w:lang w:val="en-US"/>
        </w:rPr>
        <w:t xml:space="preserve"> TR </w:t>
      </w:r>
      <w:r w:rsidR="00885488" w:rsidRPr="00234396">
        <w:rPr>
          <w:rStyle w:val="Incipit"/>
          <w:lang w:val="en-US"/>
        </w:rPr>
        <w:t>Saepe expugnaverunt me</w:t>
      </w:r>
      <w:r w:rsidR="00DD1415" w:rsidRPr="00234396">
        <w:rPr>
          <w:lang w:val="en-US"/>
        </w:rPr>
        <w:t>@96.</w:t>
      </w:r>
      <w:r w:rsidR="00885488" w:rsidRPr="00234396">
        <w:rPr>
          <w:lang w:val="en-US"/>
        </w:rPr>
        <w:t xml:space="preserve"> OF </w:t>
      </w:r>
      <w:r w:rsidR="00885488" w:rsidRPr="00234396">
        <w:rPr>
          <w:rStyle w:val="Incipit"/>
          <w:lang w:val="en-US"/>
        </w:rPr>
        <w:t>Confitebor tibi domine</w:t>
      </w:r>
      <w:r w:rsidR="00DD1415" w:rsidRPr="00234396">
        <w:rPr>
          <w:lang w:val="en-US"/>
        </w:rPr>
        <w:t>@96.</w:t>
      </w:r>
      <w:r w:rsidR="00885488" w:rsidRPr="00234396">
        <w:rPr>
          <w:lang w:val="en-US"/>
        </w:rPr>
        <w:t xml:space="preserve"> CO </w:t>
      </w:r>
      <w:r w:rsidR="00885488" w:rsidRPr="00234396">
        <w:rPr>
          <w:rStyle w:val="Incipit"/>
          <w:lang w:val="en-US"/>
        </w:rPr>
        <w:t xml:space="preserve">Hoc corpus quod pro </w:t>
      </w:r>
      <w:r w:rsidR="001B7479" w:rsidRPr="00234396">
        <w:rPr>
          <w:rStyle w:val="Incipit"/>
          <w:lang w:val="en-US"/>
        </w:rPr>
        <w:t>vobis</w:t>
      </w:r>
      <w:r w:rsidR="00885488" w:rsidRPr="00234396">
        <w:rPr>
          <w:rStyle w:val="Incipit"/>
          <w:lang w:val="en-US"/>
        </w:rPr>
        <w:t xml:space="preserve"> tradetur</w:t>
      </w:r>
      <w:r w:rsidR="00DD1415" w:rsidRPr="00234396">
        <w:rPr>
          <w:lang w:val="en-US"/>
        </w:rPr>
        <w:t>@97.</w:t>
      </w:r>
    </w:p>
    <w:p w:rsidR="00885488" w:rsidRPr="00234396" w:rsidRDefault="00C329A0" w:rsidP="00415109">
      <w:pPr>
        <w:rPr>
          <w:lang w:val="en-US"/>
        </w:rPr>
      </w:pPr>
      <w:r w:rsidRPr="00234396">
        <w:rPr>
          <w:rStyle w:val="Time1"/>
          <w:lang w:val="en-US"/>
        </w:rPr>
        <w:t>Ad secundas vesperas</w:t>
      </w:r>
      <w:r w:rsidR="00885488" w:rsidRPr="00234396">
        <w:rPr>
          <w:lang w:val="en-US"/>
        </w:rPr>
        <w:t xml:space="preserve"> antiphonae et psalmi feriales. RP </w:t>
      </w:r>
      <w:r w:rsidR="00885488" w:rsidRPr="00234396">
        <w:rPr>
          <w:rStyle w:val="Incipit"/>
          <w:lang w:val="en-US"/>
        </w:rPr>
        <w:t>Usquequo exaltabitur</w:t>
      </w:r>
      <w:r w:rsidR="00885488" w:rsidRPr="00234396">
        <w:rPr>
          <w:lang w:val="en-US"/>
        </w:rPr>
        <w:t xml:space="preserve">. HY </w:t>
      </w:r>
      <w:r w:rsidR="00885488" w:rsidRPr="00234396">
        <w:rPr>
          <w:rStyle w:val="Incipit"/>
          <w:lang w:val="en-US"/>
        </w:rPr>
        <w:t>Vexilla regis</w:t>
      </w:r>
      <w:r w:rsidR="00885488" w:rsidRPr="00234396">
        <w:rPr>
          <w:lang w:val="en-US"/>
        </w:rPr>
        <w:t xml:space="preserve">. VS </w:t>
      </w:r>
      <w:r w:rsidR="00885488" w:rsidRPr="00234396">
        <w:rPr>
          <w:rStyle w:val="Incipit"/>
          <w:lang w:val="en-US"/>
        </w:rPr>
        <w:t>Eripe me domine</w:t>
      </w:r>
      <w:r w:rsidR="00885488" w:rsidRPr="00234396">
        <w:rPr>
          <w:lang w:val="en-US"/>
        </w:rPr>
        <w:t xml:space="preserve">. AM </w:t>
      </w:r>
      <w:r w:rsidR="00885488" w:rsidRPr="00234396">
        <w:rPr>
          <w:rStyle w:val="Incipit"/>
          <w:lang w:val="en-US"/>
        </w:rPr>
        <w:t>Quinquaginta annos nondum habes</w:t>
      </w:r>
      <w:r w:rsidR="00885488" w:rsidRPr="00234396">
        <w:rPr>
          <w:lang w:val="en-US"/>
        </w:rPr>
        <w:t xml:space="preserve">. </w:t>
      </w:r>
      <w:r w:rsidR="00577F46" w:rsidRPr="00234396">
        <w:rPr>
          <w:lang w:val="en-US"/>
        </w:rPr>
        <w:t xml:space="preserve">[BD] </w:t>
      </w:r>
      <w:r w:rsidR="005F6F99" w:rsidRPr="00234396">
        <w:rPr>
          <w:rStyle w:val="Incipit"/>
          <w:lang w:val="en-US"/>
        </w:rPr>
        <w:t>Benedicamus</w:t>
      </w:r>
      <w:r w:rsidR="00577F46" w:rsidRPr="00234396">
        <w:rPr>
          <w:lang w:val="en-US"/>
        </w:rPr>
        <w:t xml:space="preserve"> f</w:t>
      </w:r>
      <w:r w:rsidR="00885488" w:rsidRPr="00234396">
        <w:rPr>
          <w:lang w:val="en-US"/>
        </w:rPr>
        <w:t>erialiter.</w:t>
      </w:r>
    </w:p>
    <w:p w:rsidR="00885488" w:rsidRPr="00234396" w:rsidRDefault="00C329A0" w:rsidP="00415109">
      <w:pPr>
        <w:rPr>
          <w:lang w:val="en-US"/>
        </w:rPr>
      </w:pPr>
      <w:r w:rsidRPr="00234396">
        <w:rPr>
          <w:rStyle w:val="Time1"/>
          <w:lang w:val="en-US"/>
        </w:rPr>
        <w:t>Ad completorium</w:t>
      </w:r>
      <w:r w:rsidR="00885488" w:rsidRPr="00234396">
        <w:rPr>
          <w:lang w:val="en-US"/>
        </w:rPr>
        <w:t xml:space="preserve"> omnia ut in primis vesperis.</w:t>
      </w:r>
    </w:p>
    <w:p w:rsidR="00885488" w:rsidRPr="00234396" w:rsidRDefault="00BA2A78" w:rsidP="00415109">
      <w:pPr>
        <w:pStyle w:val="berschrift1"/>
        <w:rPr>
          <w:lang w:val="en-US"/>
        </w:rPr>
      </w:pPr>
      <w:r w:rsidRPr="00234396">
        <w:rPr>
          <w:lang w:val="en-US"/>
        </w:rPr>
        <w:t>NOTA</w:t>
      </w:r>
      <w:r w:rsidR="00885488" w:rsidRPr="00234396">
        <w:rPr>
          <w:lang w:val="en-US"/>
        </w:rPr>
        <w:t xml:space="preserve"> Q</w:t>
      </w:r>
      <w:r w:rsidRPr="00234396">
        <w:rPr>
          <w:lang w:val="en-US"/>
        </w:rPr>
        <w:t>UALITER</w:t>
      </w:r>
      <w:r w:rsidR="00885488" w:rsidRPr="00234396">
        <w:rPr>
          <w:lang w:val="en-US"/>
        </w:rPr>
        <w:t xml:space="preserve"> </w:t>
      </w:r>
      <w:r w:rsidRPr="00234396">
        <w:rPr>
          <w:lang w:val="en-US"/>
        </w:rPr>
        <w:t>CANTANDUM</w:t>
      </w:r>
      <w:r w:rsidR="00885488" w:rsidRPr="00234396">
        <w:rPr>
          <w:lang w:val="en-US"/>
        </w:rPr>
        <w:t xml:space="preserve"> </w:t>
      </w:r>
      <w:r w:rsidRPr="00234396">
        <w:rPr>
          <w:lang w:val="en-US"/>
        </w:rPr>
        <w:t>SIT</w:t>
      </w:r>
      <w:r w:rsidR="00885488" w:rsidRPr="00234396">
        <w:rPr>
          <w:lang w:val="en-US"/>
        </w:rPr>
        <w:t xml:space="preserve"> </w:t>
      </w:r>
      <w:r w:rsidRPr="00234396">
        <w:rPr>
          <w:lang w:val="en-US"/>
        </w:rPr>
        <w:t>PER ISTAM HEBDOMADAM CUM DE FERIA CANIMUS</w:t>
      </w:r>
    </w:p>
    <w:p w:rsidR="00885488" w:rsidRPr="005B472A" w:rsidRDefault="00812AAE" w:rsidP="00415109">
      <w:pPr>
        <w:rPr>
          <w:lang w:val="pt-PT"/>
        </w:rPr>
      </w:pPr>
      <w:r w:rsidRPr="00234396">
        <w:rPr>
          <w:rStyle w:val="Time1"/>
          <w:lang w:val="en-US"/>
        </w:rPr>
        <w:t>[Ad matutinum]</w:t>
      </w:r>
      <w:r w:rsidRPr="00234396">
        <w:rPr>
          <w:lang w:val="en-US"/>
        </w:rPr>
        <w:t xml:space="preserve"> </w:t>
      </w:r>
      <w:r w:rsidR="00BA2A78" w:rsidRPr="00234396">
        <w:rPr>
          <w:lang w:val="en-US"/>
        </w:rPr>
        <w:t xml:space="preserve">Feriatis diebus </w:t>
      </w:r>
      <w:r w:rsidR="00885488" w:rsidRPr="00234396">
        <w:rPr>
          <w:lang w:val="en-US"/>
        </w:rPr>
        <w:t>I</w:t>
      </w:r>
      <w:r w:rsidR="00577F46" w:rsidRPr="00234396">
        <w:rPr>
          <w:lang w:val="en-US"/>
        </w:rPr>
        <w:t>N</w:t>
      </w:r>
      <w:r w:rsidR="00885488" w:rsidRPr="00234396">
        <w:rPr>
          <w:lang w:val="en-US"/>
        </w:rPr>
        <w:t xml:space="preserve">V </w:t>
      </w:r>
      <w:r w:rsidR="00885488" w:rsidRPr="00234396">
        <w:rPr>
          <w:rStyle w:val="Incipit"/>
          <w:lang w:val="en-US"/>
        </w:rPr>
        <w:t>Promisit</w:t>
      </w:r>
      <w:r w:rsidR="005A362F" w:rsidRPr="00234396">
        <w:rPr>
          <w:i/>
          <w:lang w:val="en-US"/>
        </w:rPr>
        <w:t xml:space="preserve"> </w:t>
      </w:r>
      <w:r w:rsidR="00885488" w:rsidRPr="00234396">
        <w:rPr>
          <w:rStyle w:val="Incipit"/>
          <w:lang w:val="en-US"/>
        </w:rPr>
        <w:t>enim</w:t>
      </w:r>
      <w:r w:rsidR="005A362F" w:rsidRPr="00234396">
        <w:rPr>
          <w:i/>
          <w:lang w:val="en-US"/>
        </w:rPr>
        <w:t xml:space="preserve"> </w:t>
      </w:r>
      <w:r w:rsidR="00885488" w:rsidRPr="00234396">
        <w:rPr>
          <w:rStyle w:val="Incipit"/>
          <w:lang w:val="en-US"/>
        </w:rPr>
        <w:t>dominus</w:t>
      </w:r>
      <w:r w:rsidR="005A362F" w:rsidRPr="00234396">
        <w:rPr>
          <w:i/>
          <w:lang w:val="en-US"/>
        </w:rPr>
        <w:t xml:space="preserve"> </w:t>
      </w:r>
      <w:r w:rsidR="00885488" w:rsidRPr="00234396">
        <w:rPr>
          <w:rStyle w:val="Incipit"/>
          <w:lang w:val="en-US"/>
        </w:rPr>
        <w:t>coronam</w:t>
      </w:r>
      <w:r w:rsidR="00885488" w:rsidRPr="00234396">
        <w:rPr>
          <w:lang w:val="en-US"/>
        </w:rPr>
        <w:t xml:space="preserve">. </w:t>
      </w:r>
      <w:r w:rsidR="00885488" w:rsidRPr="00B779A9">
        <w:rPr>
          <w:lang w:val="fr-FR"/>
        </w:rPr>
        <w:t xml:space="preserve">HY </w:t>
      </w:r>
      <w:r w:rsidR="00885488" w:rsidRPr="005A362F">
        <w:rPr>
          <w:rStyle w:val="Incipit"/>
          <w:lang w:val="fr-FR"/>
        </w:rPr>
        <w:t>Auctor</w:t>
      </w:r>
      <w:r w:rsidR="005A362F" w:rsidRPr="00BE7D55">
        <w:rPr>
          <w:i/>
          <w:lang w:val="fr-FR"/>
        </w:rPr>
        <w:t xml:space="preserve"> </w:t>
      </w:r>
      <w:r w:rsidR="00885488" w:rsidRPr="005A362F">
        <w:rPr>
          <w:rStyle w:val="Incipit"/>
          <w:lang w:val="fr-FR"/>
        </w:rPr>
        <w:t>salutis</w:t>
      </w:r>
      <w:r w:rsidR="00885488" w:rsidRPr="00B779A9">
        <w:rPr>
          <w:lang w:val="fr-FR"/>
        </w:rPr>
        <w:t xml:space="preserve"> usque in </w:t>
      </w:r>
      <w:r w:rsidR="001B7479" w:rsidRPr="00B779A9">
        <w:rPr>
          <w:lang w:val="fr-FR"/>
        </w:rPr>
        <w:t>cena</w:t>
      </w:r>
      <w:r w:rsidR="00885488" w:rsidRPr="00B779A9">
        <w:rPr>
          <w:lang w:val="fr-FR"/>
        </w:rPr>
        <w:t xml:space="preserve">m domini. Nocturnus cum suis antiphonis dicatur. </w:t>
      </w:r>
      <w:r w:rsidR="00885488" w:rsidRPr="00736684">
        <w:rPr>
          <w:lang w:val="pt-PT"/>
        </w:rPr>
        <w:t xml:space="preserve">Post nocturnum prima nocte VS </w:t>
      </w:r>
      <w:r w:rsidR="00885488" w:rsidRPr="00736684">
        <w:rPr>
          <w:rStyle w:val="Incipit"/>
          <w:lang w:val="pt-PT"/>
        </w:rPr>
        <w:t>Erue</w:t>
      </w:r>
      <w:r w:rsidR="005A362F" w:rsidRPr="00736684">
        <w:rPr>
          <w:i/>
          <w:lang w:val="pt-PT"/>
        </w:rPr>
        <w:t xml:space="preserve"> </w:t>
      </w:r>
      <w:r w:rsidR="00885488" w:rsidRPr="00736684">
        <w:rPr>
          <w:rStyle w:val="Incipit"/>
          <w:lang w:val="pt-PT"/>
        </w:rPr>
        <w:t>a</w:t>
      </w:r>
      <w:r w:rsidR="005A362F" w:rsidRPr="00736684">
        <w:rPr>
          <w:i/>
          <w:lang w:val="pt-PT"/>
        </w:rPr>
        <w:t xml:space="preserve"> </w:t>
      </w:r>
      <w:r w:rsidR="00885488" w:rsidRPr="00736684">
        <w:rPr>
          <w:rStyle w:val="Incipit"/>
          <w:lang w:val="pt-PT"/>
        </w:rPr>
        <w:t>framea</w:t>
      </w:r>
      <w:r w:rsidR="00885488" w:rsidRPr="00736684">
        <w:rPr>
          <w:lang w:val="pt-PT"/>
        </w:rPr>
        <w:t xml:space="preserve">. Secunda </w:t>
      </w:r>
      <w:r w:rsidR="00BA24A1" w:rsidRPr="00736684">
        <w:rPr>
          <w:lang w:val="pt-PT"/>
        </w:rPr>
        <w:t>[</w:t>
      </w:r>
      <w:r w:rsidR="00885488" w:rsidRPr="00736684">
        <w:rPr>
          <w:lang w:val="pt-PT"/>
        </w:rPr>
        <w:t>nocte</w:t>
      </w:r>
      <w:r w:rsidR="00986A81" w:rsidRPr="00736684">
        <w:rPr>
          <w:lang w:val="pt-PT"/>
        </w:rPr>
        <w:t>]</w:t>
      </w:r>
      <w:r w:rsidR="00885488" w:rsidRPr="00736684">
        <w:rPr>
          <w:lang w:val="pt-PT"/>
        </w:rPr>
        <w:t xml:space="preserve"> </w:t>
      </w:r>
      <w:r w:rsidR="00986A81" w:rsidRPr="00736684">
        <w:rPr>
          <w:lang w:val="pt-PT"/>
        </w:rPr>
        <w:t>[</w:t>
      </w:r>
      <w:r w:rsidR="00885488" w:rsidRPr="00736684">
        <w:rPr>
          <w:lang w:val="pt-PT"/>
        </w:rPr>
        <w:t>VS</w:t>
      </w:r>
      <w:r w:rsidR="00BA24A1" w:rsidRPr="00736684">
        <w:rPr>
          <w:lang w:val="pt-PT"/>
        </w:rPr>
        <w:t>]</w:t>
      </w:r>
      <w:r w:rsidR="00885488" w:rsidRPr="00736684">
        <w:rPr>
          <w:lang w:val="pt-PT"/>
        </w:rPr>
        <w:t xml:space="preserve"> </w:t>
      </w:r>
      <w:r w:rsidR="00885488" w:rsidRPr="00736684">
        <w:rPr>
          <w:rStyle w:val="Incipit"/>
          <w:lang w:val="pt-PT"/>
        </w:rPr>
        <w:t>De</w:t>
      </w:r>
      <w:r w:rsidR="005A362F" w:rsidRPr="00736684">
        <w:rPr>
          <w:i/>
          <w:lang w:val="pt-PT"/>
        </w:rPr>
        <w:t xml:space="preserve"> </w:t>
      </w:r>
      <w:r w:rsidR="00885488" w:rsidRPr="00736684">
        <w:rPr>
          <w:rStyle w:val="Incipit"/>
          <w:lang w:val="pt-PT"/>
        </w:rPr>
        <w:t>ore</w:t>
      </w:r>
      <w:r w:rsidR="005A362F" w:rsidRPr="00736684">
        <w:rPr>
          <w:i/>
          <w:lang w:val="pt-PT"/>
        </w:rPr>
        <w:t xml:space="preserve"> </w:t>
      </w:r>
      <w:r w:rsidR="00885488" w:rsidRPr="00736684">
        <w:rPr>
          <w:rStyle w:val="Incipit"/>
          <w:lang w:val="pt-PT"/>
        </w:rPr>
        <w:t>leonis</w:t>
      </w:r>
      <w:r w:rsidR="00885488" w:rsidRPr="00736684">
        <w:rPr>
          <w:lang w:val="pt-PT"/>
        </w:rPr>
        <w:t xml:space="preserve">. </w:t>
      </w:r>
      <w:r w:rsidR="00885488" w:rsidRPr="00B779A9">
        <w:rPr>
          <w:lang w:val="pt-PT"/>
        </w:rPr>
        <w:t xml:space="preserve">Tertia (203r) nocte </w:t>
      </w:r>
      <w:r w:rsidR="00BA24A1" w:rsidRPr="00B779A9">
        <w:rPr>
          <w:lang w:val="pt-PT"/>
        </w:rPr>
        <w:t>[</w:t>
      </w:r>
      <w:r w:rsidR="00885488" w:rsidRPr="00B779A9">
        <w:rPr>
          <w:lang w:val="pt-PT"/>
        </w:rPr>
        <w:t>VS</w:t>
      </w:r>
      <w:r w:rsidR="00BA24A1" w:rsidRPr="00B779A9">
        <w:rPr>
          <w:lang w:val="pt-PT"/>
        </w:rPr>
        <w:t>]</w:t>
      </w:r>
      <w:r w:rsidR="00885488" w:rsidRPr="00B779A9">
        <w:rPr>
          <w:lang w:val="pt-PT"/>
        </w:rPr>
        <w:t xml:space="preserve"> </w:t>
      </w:r>
      <w:r w:rsidR="00885488" w:rsidRPr="005A362F">
        <w:rPr>
          <w:rStyle w:val="Incipit"/>
          <w:lang w:val="pt-PT"/>
        </w:rPr>
        <w:t>Ne</w:t>
      </w:r>
      <w:r w:rsidR="005A362F" w:rsidRPr="00BE7D55">
        <w:rPr>
          <w:i/>
          <w:lang w:val="pt-PT"/>
        </w:rPr>
        <w:t xml:space="preserve"> </w:t>
      </w:r>
      <w:r w:rsidR="00885488" w:rsidRPr="005A362F">
        <w:rPr>
          <w:rStyle w:val="Incipit"/>
          <w:lang w:val="pt-PT"/>
        </w:rPr>
        <w:t>perdas</w:t>
      </w:r>
      <w:r w:rsidR="005A362F" w:rsidRPr="00BE7D55">
        <w:rPr>
          <w:i/>
          <w:lang w:val="pt-PT"/>
        </w:rPr>
        <w:t xml:space="preserve"> </w:t>
      </w:r>
      <w:r w:rsidR="00885488" w:rsidRPr="005A362F">
        <w:rPr>
          <w:rStyle w:val="Incipit"/>
          <w:lang w:val="pt-PT"/>
        </w:rPr>
        <w:t>cum</w:t>
      </w:r>
      <w:r w:rsidR="005A362F" w:rsidRPr="00BE7D55">
        <w:rPr>
          <w:i/>
          <w:lang w:val="pt-PT"/>
        </w:rPr>
        <w:t xml:space="preserve"> </w:t>
      </w:r>
      <w:r w:rsidR="00885488" w:rsidRPr="005A362F">
        <w:rPr>
          <w:rStyle w:val="Incipit"/>
          <w:lang w:val="pt-PT"/>
        </w:rPr>
        <w:t>impiis</w:t>
      </w:r>
      <w:r w:rsidR="00577F46" w:rsidRPr="00B779A9">
        <w:rPr>
          <w:lang w:val="pt-PT"/>
        </w:rPr>
        <w:t>. Lectiones e</w:t>
      </w:r>
      <w:r w:rsidR="00885488" w:rsidRPr="00B779A9">
        <w:rPr>
          <w:lang w:val="pt-PT"/>
        </w:rPr>
        <w:t>x</w:t>
      </w:r>
      <w:r w:rsidR="00574387">
        <w:rPr>
          <w:lang w:val="pt-PT"/>
        </w:rPr>
        <w:t xml:space="preserve"> Ieremia.</w:t>
      </w:r>
      <w:r w:rsidR="00885488" w:rsidRPr="00B779A9">
        <w:rPr>
          <w:lang w:val="pt-PT"/>
        </w:rPr>
        <w:t xml:space="preserve"> Responsoria ex nocturnis hesternae dominicae.</w:t>
      </w:r>
    </w:p>
    <w:p w:rsidR="00885488" w:rsidRPr="00736684" w:rsidRDefault="00986A81" w:rsidP="00415109">
      <w:pPr>
        <w:rPr>
          <w:lang w:val="pt-PT"/>
        </w:rPr>
      </w:pPr>
      <w:r w:rsidRPr="00736684">
        <w:rPr>
          <w:rStyle w:val="Time1"/>
          <w:lang w:val="pt-PT"/>
        </w:rPr>
        <w:t>Ad laudes</w:t>
      </w:r>
      <w:r w:rsidR="00885488" w:rsidRPr="00B779A9">
        <w:rPr>
          <w:lang w:val="pt-PT"/>
        </w:rPr>
        <w:t xml:space="preserve"> antiphonas feriales. HY </w:t>
      </w:r>
      <w:r w:rsidR="00885488" w:rsidRPr="005A362F">
        <w:rPr>
          <w:rStyle w:val="Incipit"/>
          <w:lang w:val="pt-PT"/>
        </w:rPr>
        <w:t>Rex</w:t>
      </w:r>
      <w:r w:rsidR="005A362F" w:rsidRPr="00BE7D55">
        <w:rPr>
          <w:i/>
          <w:lang w:val="pt-PT"/>
        </w:rPr>
        <w:t xml:space="preserve"> </w:t>
      </w:r>
      <w:r w:rsidR="00885488" w:rsidRPr="005A362F">
        <w:rPr>
          <w:rStyle w:val="Incipit"/>
          <w:lang w:val="pt-PT"/>
        </w:rPr>
        <w:t>Christe</w:t>
      </w:r>
      <w:r w:rsidR="00885488" w:rsidRPr="00B779A9">
        <w:rPr>
          <w:lang w:val="pt-PT"/>
        </w:rPr>
        <w:t xml:space="preserve"> usque in </w:t>
      </w:r>
      <w:r w:rsidR="001B7479" w:rsidRPr="00B779A9">
        <w:rPr>
          <w:lang w:val="pt-PT"/>
        </w:rPr>
        <w:t>cena</w:t>
      </w:r>
      <w:r w:rsidR="00885488" w:rsidRPr="00B779A9">
        <w:rPr>
          <w:lang w:val="pt-PT"/>
        </w:rPr>
        <w:t>m domini</w:t>
      </w:r>
      <w:r w:rsidR="00BA2A78">
        <w:rPr>
          <w:lang w:val="pt-PT"/>
        </w:rPr>
        <w:t>,</w:t>
      </w:r>
      <w:r w:rsidR="00885488" w:rsidRPr="00B779A9">
        <w:rPr>
          <w:lang w:val="pt-PT"/>
        </w:rPr>
        <w:t xml:space="preserve"> </w:t>
      </w:r>
      <w:r w:rsidR="00BA2A78">
        <w:rPr>
          <w:lang w:val="pt-PT"/>
        </w:rPr>
        <w:t>$E::</w:t>
      </w:r>
      <w:r w:rsidR="00885488" w:rsidRPr="00B779A9">
        <w:rPr>
          <w:lang w:val="pt-PT"/>
        </w:rPr>
        <w:t>etiam</w:t>
      </w:r>
      <w:r w:rsidR="00BA2A78">
        <w:rPr>
          <w:lang w:val="pt-PT"/>
        </w:rPr>
        <w:t>$</w:t>
      </w:r>
      <w:r w:rsidR="00885488" w:rsidRPr="00B779A9">
        <w:rPr>
          <w:lang w:val="pt-PT"/>
        </w:rPr>
        <w:t xml:space="preserve"> VS </w:t>
      </w:r>
      <w:r w:rsidR="00885488" w:rsidRPr="005A362F">
        <w:rPr>
          <w:rStyle w:val="Incipit"/>
          <w:lang w:val="pt-PT"/>
        </w:rPr>
        <w:t>Eripe</w:t>
      </w:r>
      <w:r w:rsidR="005A362F" w:rsidRPr="00BE7D55">
        <w:rPr>
          <w:i/>
          <w:lang w:val="pt-PT"/>
        </w:rPr>
        <w:t xml:space="preserve"> </w:t>
      </w:r>
      <w:r w:rsidR="00885488" w:rsidRPr="005A362F">
        <w:rPr>
          <w:rStyle w:val="Incipit"/>
          <w:lang w:val="pt-PT"/>
        </w:rPr>
        <w:t>me</w:t>
      </w:r>
      <w:r w:rsidR="005A362F" w:rsidRPr="00BE7D55">
        <w:rPr>
          <w:i/>
          <w:lang w:val="pt-PT"/>
        </w:rPr>
        <w:t xml:space="preserve"> </w:t>
      </w:r>
      <w:r w:rsidR="00885488" w:rsidRPr="005A362F">
        <w:rPr>
          <w:rStyle w:val="Incipit"/>
          <w:lang w:val="pt-PT"/>
        </w:rPr>
        <w:t>de</w:t>
      </w:r>
      <w:r w:rsidR="005A362F" w:rsidRPr="00BE7D55">
        <w:rPr>
          <w:i/>
          <w:lang w:val="pt-PT"/>
        </w:rPr>
        <w:t xml:space="preserve"> </w:t>
      </w:r>
      <w:r w:rsidR="00885488" w:rsidRPr="005A362F">
        <w:rPr>
          <w:rStyle w:val="Incipit"/>
          <w:lang w:val="pt-PT"/>
        </w:rPr>
        <w:t>inimicis</w:t>
      </w:r>
      <w:r w:rsidR="00577F46" w:rsidRPr="00B779A9">
        <w:rPr>
          <w:lang w:val="pt-PT"/>
        </w:rPr>
        <w:t>. Super Benedictus antiphonam f</w:t>
      </w:r>
      <w:r w:rsidR="00885488" w:rsidRPr="00B779A9">
        <w:rPr>
          <w:lang w:val="pt-PT"/>
        </w:rPr>
        <w:t xml:space="preserve">erialem quam feria repraesentat. </w:t>
      </w:r>
      <w:r w:rsidR="00BA2A78">
        <w:rPr>
          <w:lang w:val="pt-PT"/>
        </w:rPr>
        <w:t xml:space="preserve">Super populum antiphona </w:t>
      </w:r>
      <w:r w:rsidR="00BA2A78" w:rsidRPr="00736684">
        <w:rPr>
          <w:lang w:val="pt-PT"/>
        </w:rPr>
        <w:lastRenderedPageBreak/>
        <w:t>u</w:t>
      </w:r>
      <w:r w:rsidR="00885488" w:rsidRPr="00736684">
        <w:rPr>
          <w:lang w:val="pt-PT"/>
        </w:rPr>
        <w:t xml:space="preserve">sque ad </w:t>
      </w:r>
      <w:r w:rsidR="001B7479" w:rsidRPr="00736684">
        <w:rPr>
          <w:lang w:val="pt-PT"/>
        </w:rPr>
        <w:t>cena</w:t>
      </w:r>
      <w:r w:rsidR="002E5A0E" w:rsidRPr="00736684">
        <w:rPr>
          <w:lang w:val="pt-PT"/>
        </w:rPr>
        <w:t xml:space="preserve">m domini super populum </w:t>
      </w:r>
      <w:r w:rsidR="00812AAE">
        <w:rPr>
          <w:lang w:val="pt-PT"/>
        </w:rPr>
        <w:t xml:space="preserve">[AC] </w:t>
      </w:r>
      <w:r w:rsidRPr="004518BD">
        <w:rPr>
          <w:rStyle w:val="Incipit"/>
          <w:lang w:val="pt-PT"/>
        </w:rPr>
        <w:t>%D::</w:t>
      </w:r>
      <w:r w:rsidR="002E5A0E" w:rsidRPr="004518BD">
        <w:rPr>
          <w:rStyle w:val="Incipit"/>
          <w:lang w:val="pt-PT"/>
        </w:rPr>
        <w:t>Libera</w:t>
      </w:r>
      <w:r w:rsidR="00D734F4" w:rsidRPr="004518BD">
        <w:rPr>
          <w:rStyle w:val="Incipit"/>
          <w:lang w:val="pt-PT"/>
        </w:rPr>
        <w:t xml:space="preserve"> </w:t>
      </w:r>
      <w:r w:rsidR="002E5A0E" w:rsidRPr="004518BD">
        <w:rPr>
          <w:rStyle w:val="Incipit"/>
          <w:lang w:val="pt-PT"/>
        </w:rPr>
        <w:t>me</w:t>
      </w:r>
      <w:r w:rsidR="00D734F4" w:rsidRPr="004518BD">
        <w:rPr>
          <w:rStyle w:val="Incipit"/>
          <w:lang w:val="pt-PT"/>
        </w:rPr>
        <w:t xml:space="preserve"> </w:t>
      </w:r>
      <w:r w:rsidR="002E5A0E" w:rsidRPr="004518BD">
        <w:rPr>
          <w:rStyle w:val="Incipit"/>
          <w:lang w:val="pt-PT"/>
        </w:rPr>
        <w:t>domine</w:t>
      </w:r>
      <w:r w:rsidRPr="004518BD">
        <w:rPr>
          <w:rStyle w:val="Incipit"/>
          <w:lang w:val="pt-PT"/>
        </w:rPr>
        <w:t>%</w:t>
      </w:r>
      <w:r w:rsidR="00BA2A78" w:rsidRPr="00736684">
        <w:rPr>
          <w:lang w:val="pt-PT"/>
        </w:rPr>
        <w:t>.</w:t>
      </w:r>
      <w:r w:rsidR="00DD1415">
        <w:rPr>
          <w:lang w:val="pt-PT"/>
        </w:rPr>
        <w:t>@</w:t>
      </w:r>
      <w:r w:rsidR="00DD1415" w:rsidRPr="00736684">
        <w:rPr>
          <w:lang w:val="pt-PT"/>
        </w:rPr>
        <w:t>204.</w:t>
      </w:r>
      <w:r w:rsidR="00885488" w:rsidRPr="00736684">
        <w:rPr>
          <w:lang w:val="pt-PT"/>
        </w:rPr>
        <w:t xml:space="preserve"> </w:t>
      </w:r>
      <w:r w:rsidR="00577F46" w:rsidRPr="00736684">
        <w:rPr>
          <w:lang w:val="pt-PT"/>
        </w:rPr>
        <w:t xml:space="preserve">[AC] </w:t>
      </w:r>
      <w:r w:rsidR="00885488" w:rsidRPr="00736684">
        <w:rPr>
          <w:rStyle w:val="Incipit"/>
          <w:lang w:val="pt-PT"/>
        </w:rPr>
        <w:t>Quid</w:t>
      </w:r>
      <w:r w:rsidR="005A362F" w:rsidRPr="00736684">
        <w:rPr>
          <w:i/>
          <w:lang w:val="pt-PT"/>
        </w:rPr>
        <w:t xml:space="preserve"> </w:t>
      </w:r>
      <w:r w:rsidR="00885488" w:rsidRPr="00736684">
        <w:rPr>
          <w:rStyle w:val="Incipit"/>
          <w:lang w:val="pt-PT"/>
        </w:rPr>
        <w:t>molesti</w:t>
      </w:r>
      <w:r w:rsidR="005A362F" w:rsidRPr="00736684">
        <w:rPr>
          <w:i/>
          <w:lang w:val="pt-PT"/>
        </w:rPr>
        <w:t xml:space="preserve"> </w:t>
      </w:r>
      <w:r w:rsidR="00885488" w:rsidRPr="00736684">
        <w:rPr>
          <w:rStyle w:val="Incipit"/>
          <w:lang w:val="pt-PT"/>
        </w:rPr>
        <w:t>estis</w:t>
      </w:r>
      <w:r w:rsidR="00885488" w:rsidRPr="00736684">
        <w:rPr>
          <w:lang w:val="pt-PT"/>
        </w:rPr>
        <w:t>.</w:t>
      </w:r>
    </w:p>
    <w:p w:rsidR="00885488" w:rsidRPr="00736684" w:rsidRDefault="00986A81" w:rsidP="00415109">
      <w:pPr>
        <w:rPr>
          <w:lang w:val="pt-PT"/>
        </w:rPr>
      </w:pPr>
      <w:r w:rsidRPr="00736684">
        <w:rPr>
          <w:rStyle w:val="Time1"/>
          <w:lang w:val="pt-PT"/>
        </w:rPr>
        <w:t>Ad primam</w:t>
      </w:r>
      <w:r w:rsidR="00885488" w:rsidRPr="00736684">
        <w:rPr>
          <w:lang w:val="pt-PT"/>
        </w:rPr>
        <w:t xml:space="preserve"> AN </w:t>
      </w:r>
      <w:r w:rsidR="00885488" w:rsidRPr="00736684">
        <w:rPr>
          <w:rStyle w:val="Incipit"/>
          <w:lang w:val="pt-PT"/>
        </w:rPr>
        <w:t>Animae</w:t>
      </w:r>
      <w:r w:rsidR="005A362F" w:rsidRPr="00736684">
        <w:rPr>
          <w:i/>
          <w:lang w:val="pt-PT"/>
        </w:rPr>
        <w:t xml:space="preserve"> </w:t>
      </w:r>
      <w:r w:rsidR="00885488" w:rsidRPr="00736684">
        <w:rPr>
          <w:rStyle w:val="Incipit"/>
          <w:lang w:val="pt-PT"/>
        </w:rPr>
        <w:t>impiorum</w:t>
      </w:r>
      <w:r w:rsidR="00DD1415">
        <w:rPr>
          <w:lang w:val="pt-PT"/>
        </w:rPr>
        <w:t>@</w:t>
      </w:r>
      <w:r w:rsidR="00DD1415" w:rsidRPr="00736684">
        <w:rPr>
          <w:lang w:val="pt-PT"/>
        </w:rPr>
        <w:t>193.</w:t>
      </w:r>
    </w:p>
    <w:p w:rsidR="00885488" w:rsidRPr="00736684" w:rsidRDefault="00986A81" w:rsidP="00415109">
      <w:pPr>
        <w:rPr>
          <w:lang w:val="en-US"/>
        </w:rPr>
      </w:pPr>
      <w:r w:rsidRPr="00736684">
        <w:rPr>
          <w:rStyle w:val="Time1"/>
          <w:lang w:val="en-US"/>
        </w:rPr>
        <w:t>Ad tertiam</w:t>
      </w:r>
      <w:r w:rsidR="00885488">
        <w:rPr>
          <w:lang w:val="en-US"/>
        </w:rPr>
        <w:t xml:space="preserve"> AN </w:t>
      </w:r>
      <w:r w:rsidR="00885488" w:rsidRPr="005A362F">
        <w:rPr>
          <w:rStyle w:val="Incipit"/>
          <w:lang w:val="en-US"/>
        </w:rPr>
        <w:t>Mittens</w:t>
      </w:r>
      <w:r w:rsidR="005A362F" w:rsidRPr="00BE7D55">
        <w:rPr>
          <w:i/>
          <w:lang w:val="en-US"/>
        </w:rPr>
        <w:t xml:space="preserve"> </w:t>
      </w:r>
      <w:r w:rsidR="00885488" w:rsidRPr="005A362F">
        <w:rPr>
          <w:rStyle w:val="Incipit"/>
          <w:lang w:val="en-US"/>
        </w:rPr>
        <w:t>haec</w:t>
      </w:r>
      <w:r w:rsidR="005A362F" w:rsidRPr="00BE7D55">
        <w:rPr>
          <w:i/>
          <w:lang w:val="en-US"/>
        </w:rPr>
        <w:t xml:space="preserve"> </w:t>
      </w:r>
      <w:r w:rsidR="00885488" w:rsidRPr="005A362F">
        <w:rPr>
          <w:rStyle w:val="Incipit"/>
          <w:lang w:val="en-US"/>
        </w:rPr>
        <w:t>mulier</w:t>
      </w:r>
      <w:r w:rsidR="00DD1415">
        <w:rPr>
          <w:lang w:val="en-US"/>
        </w:rPr>
        <w:t>@195.</w:t>
      </w:r>
      <w:r w:rsidR="00885488">
        <w:rPr>
          <w:lang w:val="en-US"/>
        </w:rPr>
        <w:t xml:space="preserve"> </w:t>
      </w:r>
      <w:r w:rsidR="00885488" w:rsidRPr="00736684">
        <w:rPr>
          <w:lang w:val="en-US"/>
        </w:rPr>
        <w:t xml:space="preserve">RB </w:t>
      </w:r>
      <w:r w:rsidR="00885488" w:rsidRPr="00736684">
        <w:rPr>
          <w:rStyle w:val="Incipit"/>
          <w:lang w:val="en-US"/>
        </w:rPr>
        <w:t>Erue</w:t>
      </w:r>
      <w:r w:rsidR="005A362F" w:rsidRPr="00736684">
        <w:rPr>
          <w:i/>
          <w:lang w:val="en-US"/>
        </w:rPr>
        <w:t xml:space="preserve"> </w:t>
      </w:r>
      <w:r w:rsidR="00885488" w:rsidRPr="00736684">
        <w:rPr>
          <w:rStyle w:val="Incipit"/>
          <w:lang w:val="en-US"/>
        </w:rPr>
        <w:t>a</w:t>
      </w:r>
      <w:r w:rsidR="005A362F" w:rsidRPr="00736684">
        <w:rPr>
          <w:i/>
          <w:lang w:val="en-US"/>
        </w:rPr>
        <w:t xml:space="preserve"> </w:t>
      </w:r>
      <w:r w:rsidR="00885488" w:rsidRPr="00736684">
        <w:rPr>
          <w:rStyle w:val="Incipit"/>
          <w:lang w:val="en-US"/>
        </w:rPr>
        <w:t>framea</w:t>
      </w:r>
      <w:r w:rsidR="00885488" w:rsidRPr="00736684">
        <w:rPr>
          <w:lang w:val="en-US"/>
        </w:rPr>
        <w:t xml:space="preserve"> cum reliquis usque ad </w:t>
      </w:r>
      <w:r w:rsidR="001B7479" w:rsidRPr="00736684">
        <w:rPr>
          <w:lang w:val="en-US"/>
        </w:rPr>
        <w:t>cena</w:t>
      </w:r>
      <w:r w:rsidR="00885488" w:rsidRPr="00736684">
        <w:rPr>
          <w:lang w:val="en-US"/>
        </w:rPr>
        <w:t>m domini.</w:t>
      </w:r>
    </w:p>
    <w:p w:rsidR="00885488" w:rsidRDefault="00986A81" w:rsidP="00415109">
      <w:pPr>
        <w:rPr>
          <w:lang w:val="en-US"/>
        </w:rPr>
      </w:pPr>
      <w:r w:rsidRPr="00736684">
        <w:rPr>
          <w:rStyle w:val="Time1"/>
          <w:lang w:val="en-US"/>
        </w:rPr>
        <w:t>Ad sextam</w:t>
      </w:r>
      <w:r w:rsidR="00885488">
        <w:rPr>
          <w:lang w:val="en-US"/>
        </w:rPr>
        <w:t xml:space="preserve"> AN </w:t>
      </w:r>
      <w:r w:rsidR="00885488" w:rsidRPr="00736684">
        <w:rPr>
          <w:rStyle w:val="Incipit"/>
          <w:lang w:val="en-US"/>
        </w:rPr>
        <w:t>Sicut exaltatus est</w:t>
      </w:r>
      <w:r w:rsidR="00DD1415">
        <w:rPr>
          <w:lang w:val="en-US"/>
        </w:rPr>
        <w:t>@197.</w:t>
      </w:r>
    </w:p>
    <w:p w:rsidR="00885488" w:rsidRDefault="00986A81" w:rsidP="00415109">
      <w:pPr>
        <w:rPr>
          <w:lang w:val="en-US"/>
        </w:rPr>
      </w:pPr>
      <w:r w:rsidRPr="00736684">
        <w:rPr>
          <w:rStyle w:val="Time1"/>
          <w:lang w:val="en-US"/>
        </w:rPr>
        <w:t>Ad nonam</w:t>
      </w:r>
      <w:r w:rsidR="00885488">
        <w:rPr>
          <w:lang w:val="en-US"/>
        </w:rPr>
        <w:t xml:space="preserve"> AN </w:t>
      </w:r>
      <w:r w:rsidR="00885488" w:rsidRPr="00736684">
        <w:rPr>
          <w:rStyle w:val="Incipit"/>
          <w:lang w:val="en-US"/>
        </w:rPr>
        <w:t>Vulpes f</w:t>
      </w:r>
      <w:r w:rsidR="009772E9" w:rsidRPr="00736684">
        <w:rPr>
          <w:rStyle w:val="Incipit"/>
          <w:lang w:val="en-US"/>
        </w:rPr>
        <w:t>ove</w:t>
      </w:r>
      <w:r w:rsidR="00885488" w:rsidRPr="00736684">
        <w:rPr>
          <w:rStyle w:val="Incipit"/>
          <w:lang w:val="en-US"/>
        </w:rPr>
        <w:t>as habent</w:t>
      </w:r>
      <w:r w:rsidR="00DD1415">
        <w:rPr>
          <w:lang w:val="en-US"/>
        </w:rPr>
        <w:t>@204.</w:t>
      </w:r>
    </w:p>
    <w:p w:rsidR="00885488" w:rsidRDefault="00986A81" w:rsidP="00415109">
      <w:pPr>
        <w:rPr>
          <w:lang w:val="en-US"/>
        </w:rPr>
      </w:pPr>
      <w:r w:rsidRPr="00736684">
        <w:rPr>
          <w:rStyle w:val="Time1"/>
          <w:lang w:val="en-US"/>
        </w:rPr>
        <w:t>Ad vesperas</w:t>
      </w:r>
      <w:r w:rsidR="00885488">
        <w:rPr>
          <w:lang w:val="en-US"/>
        </w:rPr>
        <w:t xml:space="preserve"> RP </w:t>
      </w:r>
      <w:r w:rsidR="00885488" w:rsidRPr="005A362F">
        <w:rPr>
          <w:rStyle w:val="Incipit"/>
          <w:lang w:val="en-US"/>
        </w:rPr>
        <w:t>Usquequo</w:t>
      </w:r>
      <w:r w:rsidR="005A362F" w:rsidRPr="00BE7D55">
        <w:rPr>
          <w:i/>
          <w:lang w:val="en-US"/>
        </w:rPr>
        <w:t xml:space="preserve"> </w:t>
      </w:r>
      <w:r w:rsidR="00885488" w:rsidRPr="005A362F">
        <w:rPr>
          <w:rStyle w:val="Incipit"/>
          <w:lang w:val="en-US"/>
        </w:rPr>
        <w:t>exaltabitur</w:t>
      </w:r>
      <w:r w:rsidR="00885488">
        <w:rPr>
          <w:lang w:val="en-US"/>
        </w:rPr>
        <w:t xml:space="preserve">. HY </w:t>
      </w:r>
      <w:r w:rsidR="00885488" w:rsidRPr="005A362F">
        <w:rPr>
          <w:rStyle w:val="Incipit"/>
          <w:lang w:val="en-US"/>
        </w:rPr>
        <w:t>Vexilla</w:t>
      </w:r>
      <w:r w:rsidR="005A362F" w:rsidRPr="00BE7D55">
        <w:rPr>
          <w:i/>
          <w:lang w:val="en-US"/>
        </w:rPr>
        <w:t xml:space="preserve"> </w:t>
      </w:r>
      <w:r w:rsidR="00885488" w:rsidRPr="005A362F">
        <w:rPr>
          <w:rStyle w:val="Incipit"/>
          <w:lang w:val="en-US"/>
        </w:rPr>
        <w:t>regis</w:t>
      </w:r>
      <w:r w:rsidR="00885488">
        <w:rPr>
          <w:lang w:val="en-US"/>
        </w:rPr>
        <w:t xml:space="preserve">. VS </w:t>
      </w:r>
      <w:r w:rsidR="00885488" w:rsidRPr="005A362F">
        <w:rPr>
          <w:rStyle w:val="Incipit"/>
          <w:lang w:val="en-US"/>
        </w:rPr>
        <w:t>Eripe</w:t>
      </w:r>
      <w:r w:rsidR="005A362F" w:rsidRPr="00BE7D55">
        <w:rPr>
          <w:i/>
          <w:lang w:val="en-US"/>
        </w:rPr>
        <w:t xml:space="preserve"> </w:t>
      </w:r>
      <w:r w:rsidR="00885488" w:rsidRPr="005A362F">
        <w:rPr>
          <w:rStyle w:val="Incipit"/>
          <w:lang w:val="en-US"/>
        </w:rPr>
        <w:t>me</w:t>
      </w:r>
      <w:r w:rsidR="005A362F" w:rsidRPr="00BE7D55">
        <w:rPr>
          <w:i/>
          <w:lang w:val="en-US"/>
        </w:rPr>
        <w:t xml:space="preserve"> </w:t>
      </w:r>
      <w:r w:rsidR="00885488" w:rsidRPr="005A362F">
        <w:rPr>
          <w:rStyle w:val="Incipit"/>
          <w:lang w:val="en-US"/>
        </w:rPr>
        <w:t>domine</w:t>
      </w:r>
      <w:r w:rsidR="00885488">
        <w:rPr>
          <w:lang w:val="en-US"/>
        </w:rPr>
        <w:t xml:space="preserve">. </w:t>
      </w:r>
      <w:r w:rsidR="00F45EBD">
        <w:rPr>
          <w:lang w:val="en-US"/>
        </w:rPr>
        <w:t xml:space="preserve">Super Magnificat antiphona </w:t>
      </w:r>
      <w:r w:rsidR="002126CD">
        <w:rPr>
          <w:lang w:val="en-US"/>
        </w:rPr>
        <w:t>q</w:t>
      </w:r>
      <w:r w:rsidR="00885488">
        <w:rPr>
          <w:lang w:val="en-US"/>
        </w:rPr>
        <w:t xml:space="preserve">uam feria repraesentat. Super populum </w:t>
      </w:r>
      <w:r w:rsidR="00812AAE">
        <w:rPr>
          <w:lang w:val="en-US"/>
        </w:rPr>
        <w:t xml:space="preserve">[AC] </w:t>
      </w:r>
      <w:r w:rsidRPr="004518BD">
        <w:rPr>
          <w:rStyle w:val="Incipit"/>
          <w:lang w:val="en-US"/>
        </w:rPr>
        <w:t>%D::</w:t>
      </w:r>
      <w:r w:rsidR="002E5A0E" w:rsidRPr="004518BD">
        <w:rPr>
          <w:rStyle w:val="Incipit"/>
          <w:lang w:val="en-US"/>
        </w:rPr>
        <w:t>Quid</w:t>
      </w:r>
      <w:r w:rsidR="00D734F4" w:rsidRPr="004518BD">
        <w:rPr>
          <w:rStyle w:val="Incipit"/>
          <w:lang w:val="en-US"/>
        </w:rPr>
        <w:t xml:space="preserve"> </w:t>
      </w:r>
      <w:r w:rsidR="002E5A0E" w:rsidRPr="004518BD">
        <w:rPr>
          <w:rStyle w:val="Incipit"/>
          <w:lang w:val="en-US"/>
        </w:rPr>
        <w:t>molesti</w:t>
      </w:r>
      <w:r w:rsidR="00D734F4" w:rsidRPr="004518BD">
        <w:rPr>
          <w:rStyle w:val="Incipit"/>
          <w:lang w:val="en-US"/>
        </w:rPr>
        <w:t xml:space="preserve"> </w:t>
      </w:r>
      <w:r w:rsidR="002E5A0E" w:rsidRPr="004518BD">
        <w:rPr>
          <w:rStyle w:val="Incipit"/>
          <w:lang w:val="en-US"/>
        </w:rPr>
        <w:t>estis</w:t>
      </w:r>
      <w:r w:rsidRPr="004518BD">
        <w:rPr>
          <w:rStyle w:val="Incipit"/>
          <w:lang w:val="en-US"/>
        </w:rPr>
        <w:t>%</w:t>
      </w:r>
      <w:r w:rsidR="001704DB">
        <w:rPr>
          <w:lang w:val="en-US"/>
        </w:rPr>
        <w:t xml:space="preserve">. </w:t>
      </w:r>
      <w:r w:rsidR="00812AAE">
        <w:rPr>
          <w:lang w:val="en-US"/>
        </w:rPr>
        <w:t xml:space="preserve">[AC] </w:t>
      </w:r>
      <w:r w:rsidRPr="004518BD">
        <w:rPr>
          <w:rStyle w:val="Incipit"/>
          <w:lang w:val="en-US"/>
        </w:rPr>
        <w:t>$E::</w:t>
      </w:r>
      <w:r w:rsidR="00885488" w:rsidRPr="004518BD">
        <w:rPr>
          <w:rStyle w:val="Incipit"/>
          <w:lang w:val="en-US"/>
        </w:rPr>
        <w:t>Libera</w:t>
      </w:r>
      <w:r w:rsidR="005A362F" w:rsidRPr="004518BD">
        <w:rPr>
          <w:rStyle w:val="Incipit"/>
          <w:lang w:val="en-US"/>
        </w:rPr>
        <w:t xml:space="preserve"> </w:t>
      </w:r>
      <w:r w:rsidR="00885488" w:rsidRPr="004518BD">
        <w:rPr>
          <w:rStyle w:val="Incipit"/>
          <w:lang w:val="en-US"/>
        </w:rPr>
        <w:t>me</w:t>
      </w:r>
      <w:r w:rsidR="005A362F" w:rsidRPr="004518BD">
        <w:rPr>
          <w:rStyle w:val="Incipit"/>
          <w:lang w:val="en-US"/>
        </w:rPr>
        <w:t xml:space="preserve"> </w:t>
      </w:r>
      <w:r w:rsidR="00885488" w:rsidRPr="004518BD">
        <w:rPr>
          <w:rStyle w:val="Incipit"/>
          <w:lang w:val="en-US"/>
        </w:rPr>
        <w:t>domine</w:t>
      </w:r>
      <w:r w:rsidRPr="004518BD">
        <w:rPr>
          <w:rStyle w:val="Incipit"/>
          <w:lang w:val="en-US"/>
        </w:rPr>
        <w:t>$</w:t>
      </w:r>
      <w:r w:rsidR="00AD29A8">
        <w:rPr>
          <w:lang w:val="en-US"/>
        </w:rPr>
        <w:t>.</w:t>
      </w:r>
      <w:r w:rsidR="00885488">
        <w:rPr>
          <w:lang w:val="en-US"/>
        </w:rPr>
        <w:t xml:space="preserve"> (203v) Has duas antiphonas super populum </w:t>
      </w:r>
      <w:r w:rsidR="00BA24A1">
        <w:rPr>
          <w:lang w:val="en-US"/>
        </w:rPr>
        <w:t>[</w:t>
      </w:r>
      <w:r w:rsidR="00885488">
        <w:rPr>
          <w:lang w:val="en-US"/>
        </w:rPr>
        <w:t>AC</w:t>
      </w:r>
      <w:r w:rsidR="00BA24A1">
        <w:rPr>
          <w:lang w:val="en-US"/>
        </w:rPr>
        <w:t>]</w:t>
      </w:r>
      <w:r w:rsidR="00885488">
        <w:rPr>
          <w:lang w:val="en-US"/>
        </w:rPr>
        <w:t xml:space="preserve"> </w:t>
      </w:r>
      <w:r w:rsidR="00885488" w:rsidRPr="005A362F">
        <w:rPr>
          <w:rStyle w:val="Incipit"/>
          <w:lang w:val="en-US"/>
        </w:rPr>
        <w:t>Quid</w:t>
      </w:r>
      <w:r w:rsidR="005A362F" w:rsidRPr="00BE7D55">
        <w:rPr>
          <w:i/>
          <w:lang w:val="en-US"/>
        </w:rPr>
        <w:t xml:space="preserve"> </w:t>
      </w:r>
      <w:r w:rsidR="00885488" w:rsidRPr="005A362F">
        <w:rPr>
          <w:rStyle w:val="Incipit"/>
          <w:lang w:val="en-US"/>
        </w:rPr>
        <w:t>molesti</w:t>
      </w:r>
      <w:r w:rsidR="00885488">
        <w:rPr>
          <w:lang w:val="en-US"/>
        </w:rPr>
        <w:t xml:space="preserve"> et </w:t>
      </w:r>
      <w:r w:rsidR="00BA24A1">
        <w:rPr>
          <w:lang w:val="en-US"/>
        </w:rPr>
        <w:t>[</w:t>
      </w:r>
      <w:r w:rsidR="00885488">
        <w:rPr>
          <w:lang w:val="en-US"/>
        </w:rPr>
        <w:t>AC</w:t>
      </w:r>
      <w:r w:rsidR="00BA24A1">
        <w:rPr>
          <w:lang w:val="en-US"/>
        </w:rPr>
        <w:t>]</w:t>
      </w:r>
      <w:r w:rsidR="00885488">
        <w:rPr>
          <w:lang w:val="en-US"/>
        </w:rPr>
        <w:t xml:space="preserve"> </w:t>
      </w:r>
      <w:r w:rsidR="00885488" w:rsidRPr="005A362F">
        <w:rPr>
          <w:rStyle w:val="Incipit"/>
          <w:lang w:val="en-US"/>
        </w:rPr>
        <w:t>Libera</w:t>
      </w:r>
      <w:r w:rsidR="005A362F" w:rsidRPr="00BE7D55">
        <w:rPr>
          <w:i/>
          <w:lang w:val="en-US"/>
        </w:rPr>
        <w:t xml:space="preserve"> </w:t>
      </w:r>
      <w:r w:rsidR="00885488" w:rsidRPr="005A362F">
        <w:rPr>
          <w:rStyle w:val="Incipit"/>
          <w:lang w:val="en-US"/>
        </w:rPr>
        <w:t>me</w:t>
      </w:r>
      <w:r w:rsidR="005A362F" w:rsidRPr="00BE7D55">
        <w:rPr>
          <w:i/>
          <w:lang w:val="en-US"/>
        </w:rPr>
        <w:t xml:space="preserve"> </w:t>
      </w:r>
      <w:r w:rsidR="00885488" w:rsidRPr="005A362F">
        <w:rPr>
          <w:rStyle w:val="Incipit"/>
          <w:lang w:val="en-US"/>
        </w:rPr>
        <w:t>domine</w:t>
      </w:r>
      <w:r w:rsidR="00885488">
        <w:rPr>
          <w:lang w:val="en-US"/>
        </w:rPr>
        <w:t xml:space="preserve"> ad matutinum et ad vesperas non mutamus usque ad </w:t>
      </w:r>
      <w:r w:rsidR="001B7479">
        <w:rPr>
          <w:lang w:val="en-US"/>
        </w:rPr>
        <w:t>cena</w:t>
      </w:r>
      <w:r w:rsidR="00885488">
        <w:rPr>
          <w:lang w:val="en-US"/>
        </w:rPr>
        <w:t>m domini.</w:t>
      </w:r>
    </w:p>
    <w:p w:rsidR="00885488" w:rsidRPr="00736684" w:rsidRDefault="00885488" w:rsidP="00415109">
      <w:pPr>
        <w:pStyle w:val="berschrift1"/>
        <w:rPr>
          <w:lang w:val="it-IT"/>
        </w:rPr>
      </w:pPr>
      <w:r w:rsidRPr="00736684">
        <w:rPr>
          <w:lang w:val="it-IT"/>
        </w:rPr>
        <w:t>FERI</w:t>
      </w:r>
      <w:r w:rsidR="00B338C4" w:rsidRPr="00736684">
        <w:rPr>
          <w:lang w:val="it-IT"/>
        </w:rPr>
        <w:t>A SECUNDA POST DOMINICAM IUDICA</w:t>
      </w:r>
    </w:p>
    <w:p w:rsidR="00885488" w:rsidRPr="00234396" w:rsidRDefault="00BA24A1" w:rsidP="00415109">
      <w:pPr>
        <w:rPr>
          <w:lang w:val="pt-PT"/>
        </w:rPr>
      </w:pPr>
      <w:r w:rsidRPr="00736684">
        <w:rPr>
          <w:rStyle w:val="Time1"/>
          <w:lang w:val="it-IT"/>
        </w:rPr>
        <w:t>[</w:t>
      </w:r>
      <w:r w:rsidR="00B338C4" w:rsidRPr="00736684">
        <w:rPr>
          <w:rStyle w:val="Time1"/>
          <w:lang w:val="it-IT"/>
        </w:rPr>
        <w:t>Ad laudes</w:t>
      </w:r>
      <w:r w:rsidRPr="00736684">
        <w:rPr>
          <w:rStyle w:val="Time1"/>
          <w:lang w:val="it-IT"/>
        </w:rPr>
        <w:t>]</w:t>
      </w:r>
      <w:r w:rsidR="00885488" w:rsidRPr="00B779A9">
        <w:rPr>
          <w:lang w:val="it-IT"/>
        </w:rPr>
        <w:t xml:space="preserve"> AB </w:t>
      </w:r>
      <w:r w:rsidR="00885488" w:rsidRPr="00736684">
        <w:rPr>
          <w:rStyle w:val="Incipit"/>
          <w:lang w:val="it-IT"/>
        </w:rPr>
        <w:t xml:space="preserve">In die magno </w:t>
      </w:r>
      <w:r w:rsidR="001B7479" w:rsidRPr="00736684">
        <w:rPr>
          <w:rStyle w:val="Incipit"/>
          <w:lang w:val="it-IT"/>
        </w:rPr>
        <w:t>festivitatis</w:t>
      </w:r>
      <w:r w:rsidR="00885488" w:rsidRPr="00B779A9">
        <w:rPr>
          <w:lang w:val="it-IT"/>
        </w:rPr>
        <w:t xml:space="preserve">. </w:t>
      </w:r>
      <w:r w:rsidR="00885488" w:rsidRPr="00234396">
        <w:rPr>
          <w:lang w:val="pt-PT"/>
        </w:rPr>
        <w:t xml:space="preserve">Super populum AC </w:t>
      </w:r>
      <w:r w:rsidR="00885488" w:rsidRPr="00234396">
        <w:rPr>
          <w:rStyle w:val="Incipit"/>
          <w:lang w:val="pt-PT"/>
        </w:rPr>
        <w:t>Libera me domine</w:t>
      </w:r>
      <w:r w:rsidR="00DD1415" w:rsidRPr="00234396">
        <w:rPr>
          <w:lang w:val="pt-PT"/>
        </w:rPr>
        <w:t>@204.</w:t>
      </w:r>
    </w:p>
    <w:p w:rsidR="00885488" w:rsidRPr="00B779A9" w:rsidRDefault="00B338C4" w:rsidP="00415109">
      <w:pPr>
        <w:rPr>
          <w:lang w:val="it-IT"/>
        </w:rPr>
      </w:pPr>
      <w:r w:rsidRPr="00736684">
        <w:rPr>
          <w:rStyle w:val="Time1"/>
          <w:lang w:val="it-IT"/>
        </w:rPr>
        <w:t>Ad vesperas</w:t>
      </w:r>
      <w:r w:rsidR="00885488" w:rsidRPr="00B779A9">
        <w:rPr>
          <w:lang w:val="it-IT"/>
        </w:rPr>
        <w:t xml:space="preserve"> AM </w:t>
      </w:r>
      <w:r w:rsidR="00885488" w:rsidRPr="005A362F">
        <w:rPr>
          <w:rStyle w:val="Incipit"/>
          <w:lang w:val="it-IT"/>
        </w:rPr>
        <w:t>Si</w:t>
      </w:r>
      <w:r w:rsidR="005A362F" w:rsidRPr="00BE7D55">
        <w:rPr>
          <w:i/>
          <w:lang w:val="it-IT"/>
        </w:rPr>
        <w:t xml:space="preserve"> </w:t>
      </w:r>
      <w:r w:rsidR="00885488" w:rsidRPr="005A362F">
        <w:rPr>
          <w:rStyle w:val="Incipit"/>
          <w:lang w:val="it-IT"/>
        </w:rPr>
        <w:t>quis</w:t>
      </w:r>
      <w:r w:rsidR="005A362F" w:rsidRPr="00BE7D55">
        <w:rPr>
          <w:i/>
          <w:lang w:val="it-IT"/>
        </w:rPr>
        <w:t xml:space="preserve"> </w:t>
      </w:r>
      <w:r w:rsidR="00885488" w:rsidRPr="005A362F">
        <w:rPr>
          <w:rStyle w:val="Incipit"/>
          <w:lang w:val="it-IT"/>
        </w:rPr>
        <w:t>sitit</w:t>
      </w:r>
      <w:r w:rsidR="00885488" w:rsidRPr="00B779A9">
        <w:rPr>
          <w:lang w:val="it-IT"/>
        </w:rPr>
        <w:t xml:space="preserve">. Super populum AC </w:t>
      </w:r>
      <w:r w:rsidR="00885488" w:rsidRPr="005A362F">
        <w:rPr>
          <w:rStyle w:val="Incipit"/>
          <w:lang w:val="it-IT"/>
        </w:rPr>
        <w:t>Quid</w:t>
      </w:r>
      <w:r w:rsidR="005A362F" w:rsidRPr="00BE7D55">
        <w:rPr>
          <w:i/>
          <w:lang w:val="it-IT"/>
        </w:rPr>
        <w:t xml:space="preserve"> </w:t>
      </w:r>
      <w:r w:rsidR="00885488" w:rsidRPr="005A362F">
        <w:rPr>
          <w:rStyle w:val="Incipit"/>
          <w:lang w:val="it-IT"/>
        </w:rPr>
        <w:t>molesti</w:t>
      </w:r>
      <w:r w:rsidR="005A362F" w:rsidRPr="00BE7D55">
        <w:rPr>
          <w:i/>
          <w:lang w:val="it-IT"/>
        </w:rPr>
        <w:t xml:space="preserve"> </w:t>
      </w:r>
      <w:r w:rsidR="00885488" w:rsidRPr="005A362F">
        <w:rPr>
          <w:rStyle w:val="Incipit"/>
          <w:lang w:val="it-IT"/>
        </w:rPr>
        <w:t>estis</w:t>
      </w:r>
      <w:r w:rsidR="00885488" w:rsidRPr="005B472A">
        <w:rPr>
          <w:lang w:val="it-IT"/>
        </w:rPr>
        <w:t>.</w:t>
      </w:r>
    </w:p>
    <w:p w:rsidR="00885488" w:rsidRPr="00234396" w:rsidRDefault="00B338C4" w:rsidP="00415109">
      <w:pPr>
        <w:rPr>
          <w:lang w:val="en-US"/>
        </w:rPr>
      </w:pPr>
      <w:r w:rsidRPr="00736684">
        <w:rPr>
          <w:rStyle w:val="Time1"/>
          <w:lang w:val="it-IT"/>
        </w:rPr>
        <w:t>Ad missam</w:t>
      </w:r>
      <w:r w:rsidR="00885488" w:rsidRPr="00B779A9">
        <w:rPr>
          <w:lang w:val="it-IT"/>
        </w:rPr>
        <w:t xml:space="preserve"> IN </w:t>
      </w:r>
      <w:r w:rsidR="00885488" w:rsidRPr="00736684">
        <w:rPr>
          <w:rStyle w:val="Incipit"/>
          <w:lang w:val="it-IT"/>
        </w:rPr>
        <w:t>Miserere mihi domine</w:t>
      </w:r>
      <w:r w:rsidR="00DD1415">
        <w:rPr>
          <w:lang w:val="it-IT"/>
        </w:rPr>
        <w:t>@</w:t>
      </w:r>
      <w:r w:rsidR="00DD1415" w:rsidRPr="00B779A9">
        <w:rPr>
          <w:lang w:val="it-IT"/>
        </w:rPr>
        <w:t>97.</w:t>
      </w:r>
      <w:r w:rsidR="00885488" w:rsidRPr="00B779A9">
        <w:rPr>
          <w:lang w:val="it-IT"/>
        </w:rPr>
        <w:t xml:space="preserve"> </w:t>
      </w:r>
      <w:r w:rsidR="00885488" w:rsidRPr="00234396">
        <w:rPr>
          <w:lang w:val="en-US"/>
        </w:rPr>
        <w:t xml:space="preserve">GR </w:t>
      </w:r>
      <w:r w:rsidR="00885488" w:rsidRPr="00234396">
        <w:rPr>
          <w:rStyle w:val="Incipit"/>
          <w:lang w:val="en-US"/>
        </w:rPr>
        <w:t>Deus exaudi</w:t>
      </w:r>
      <w:r w:rsidR="00DD1415" w:rsidRPr="00234396">
        <w:rPr>
          <w:lang w:val="en-US"/>
        </w:rPr>
        <w:t>@97.</w:t>
      </w:r>
      <w:r w:rsidR="00885488" w:rsidRPr="00234396">
        <w:rPr>
          <w:lang w:val="en-US"/>
        </w:rPr>
        <w:t xml:space="preserve"> OF </w:t>
      </w:r>
      <w:r w:rsidR="00885488" w:rsidRPr="00234396">
        <w:rPr>
          <w:rStyle w:val="Incipit"/>
          <w:lang w:val="en-US"/>
        </w:rPr>
        <w:t>Domine con</w:t>
      </w:r>
      <w:r w:rsidR="001023E8" w:rsidRPr="00234396">
        <w:rPr>
          <w:rStyle w:val="Incipit"/>
          <w:lang w:val="en-US"/>
        </w:rPr>
        <w:t>vertere</w:t>
      </w:r>
      <w:r w:rsidR="00DD1415" w:rsidRPr="00234396">
        <w:rPr>
          <w:lang w:val="en-US"/>
        </w:rPr>
        <w:t>@98.</w:t>
      </w:r>
      <w:r w:rsidR="00885488" w:rsidRPr="00234396">
        <w:rPr>
          <w:lang w:val="en-US"/>
        </w:rPr>
        <w:t xml:space="preserve"> CO </w:t>
      </w:r>
      <w:r w:rsidR="00885488" w:rsidRPr="00234396">
        <w:rPr>
          <w:rStyle w:val="Incipit"/>
          <w:lang w:val="en-US"/>
        </w:rPr>
        <w:t xml:space="preserve">Dominus </w:t>
      </w:r>
      <w:r w:rsidR="00C31823" w:rsidRPr="00234396">
        <w:rPr>
          <w:rStyle w:val="Incipit"/>
          <w:lang w:val="en-US"/>
        </w:rPr>
        <w:t>vir</w:t>
      </w:r>
      <w:r w:rsidR="00885488" w:rsidRPr="00234396">
        <w:rPr>
          <w:rStyle w:val="Incipit"/>
          <w:lang w:val="en-US"/>
        </w:rPr>
        <w:t>tutum</w:t>
      </w:r>
      <w:r w:rsidR="00DD1415" w:rsidRPr="00234396">
        <w:rPr>
          <w:lang w:val="en-US"/>
        </w:rPr>
        <w:t>@98.</w:t>
      </w:r>
    </w:p>
    <w:p w:rsidR="00885488" w:rsidRPr="00234396" w:rsidRDefault="00885488" w:rsidP="00415109">
      <w:pPr>
        <w:pStyle w:val="berschrift1"/>
        <w:rPr>
          <w:lang w:val="en-US"/>
        </w:rPr>
      </w:pPr>
      <w:r w:rsidRPr="00234396">
        <w:rPr>
          <w:lang w:val="en-US"/>
        </w:rPr>
        <w:t>FERIA TERTIA</w:t>
      </w:r>
    </w:p>
    <w:p w:rsidR="00885488" w:rsidRDefault="00B338C4" w:rsidP="00415109">
      <w:pPr>
        <w:rPr>
          <w:lang w:val="en-US"/>
        </w:rPr>
      </w:pPr>
      <w:r w:rsidRPr="00736684">
        <w:rPr>
          <w:rStyle w:val="Time1"/>
          <w:lang w:val="en-US"/>
        </w:rPr>
        <w:t>[Ad laudes]</w:t>
      </w:r>
      <w:r w:rsidR="00885488">
        <w:rPr>
          <w:lang w:val="en-US"/>
        </w:rPr>
        <w:t xml:space="preserve"> AB </w:t>
      </w:r>
      <w:r w:rsidR="00885488" w:rsidRPr="00736684">
        <w:rPr>
          <w:rStyle w:val="Incipit"/>
          <w:lang w:val="en-US"/>
        </w:rPr>
        <w:t>Tempus meum nondum advenit</w:t>
      </w:r>
      <w:r w:rsidR="00885488">
        <w:rPr>
          <w:lang w:val="en-US"/>
        </w:rPr>
        <w:t>.</w:t>
      </w:r>
    </w:p>
    <w:p w:rsidR="00885488" w:rsidRDefault="00B338C4" w:rsidP="00415109">
      <w:pPr>
        <w:rPr>
          <w:lang w:val="en-US"/>
        </w:rPr>
      </w:pPr>
      <w:r w:rsidRPr="00736684">
        <w:rPr>
          <w:rStyle w:val="Time1"/>
          <w:lang w:val="en-US"/>
        </w:rPr>
        <w:t>Ad primam</w:t>
      </w:r>
      <w:r w:rsidR="00885488">
        <w:rPr>
          <w:lang w:val="en-US"/>
        </w:rPr>
        <w:t xml:space="preserve"> AN </w:t>
      </w:r>
      <w:r w:rsidR="00885488" w:rsidRPr="00736684">
        <w:rPr>
          <w:rStyle w:val="Incipit"/>
          <w:lang w:val="en-US"/>
        </w:rPr>
        <w:t>Vos ascendite ad diem festum</w:t>
      </w:r>
      <w:r w:rsidR="00885488">
        <w:rPr>
          <w:lang w:val="en-US"/>
        </w:rPr>
        <w:t>.</w:t>
      </w:r>
    </w:p>
    <w:p w:rsidR="00885488" w:rsidRPr="00B779A9" w:rsidRDefault="00B338C4" w:rsidP="00415109">
      <w:pPr>
        <w:rPr>
          <w:lang w:val="pt-PT"/>
        </w:rPr>
      </w:pPr>
      <w:r w:rsidRPr="00736684">
        <w:rPr>
          <w:rStyle w:val="Time1"/>
          <w:lang w:val="pt-PT"/>
        </w:rPr>
        <w:t>Ad vesperas</w:t>
      </w:r>
      <w:r w:rsidR="00885488" w:rsidRPr="00B779A9">
        <w:rPr>
          <w:lang w:val="pt-PT"/>
        </w:rPr>
        <w:t xml:space="preserve"> AM </w:t>
      </w:r>
      <w:r w:rsidR="00885488" w:rsidRPr="00736684">
        <w:rPr>
          <w:rStyle w:val="Incipit"/>
          <w:lang w:val="pt-PT"/>
        </w:rPr>
        <w:t>Quidam autem Iud</w:t>
      </w:r>
      <w:r w:rsidR="00BA2A78" w:rsidRPr="00736684">
        <w:rPr>
          <w:rStyle w:val="Incipit"/>
          <w:lang w:val="pt-PT"/>
        </w:rPr>
        <w:t>a</w:t>
      </w:r>
      <w:r w:rsidR="00885488" w:rsidRPr="00736684">
        <w:rPr>
          <w:rStyle w:val="Incipit"/>
          <w:lang w:val="pt-PT"/>
        </w:rPr>
        <w:t>ei dicebant</w:t>
      </w:r>
      <w:r w:rsidR="00885488" w:rsidRPr="00B779A9">
        <w:rPr>
          <w:lang w:val="pt-PT"/>
        </w:rPr>
        <w:t>.</w:t>
      </w:r>
    </w:p>
    <w:p w:rsidR="00885488" w:rsidRPr="00234396" w:rsidRDefault="00B338C4" w:rsidP="00415109">
      <w:pPr>
        <w:rPr>
          <w:lang w:val="en-US"/>
        </w:rPr>
      </w:pPr>
      <w:r w:rsidRPr="00736684">
        <w:rPr>
          <w:rStyle w:val="Time1"/>
          <w:lang w:val="en-US"/>
        </w:rPr>
        <w:t>Ad missam</w:t>
      </w:r>
      <w:r w:rsidR="00885488">
        <w:rPr>
          <w:lang w:val="en-US"/>
        </w:rPr>
        <w:t xml:space="preserve"> IN </w:t>
      </w:r>
      <w:r w:rsidR="00885488" w:rsidRPr="00736684">
        <w:rPr>
          <w:rStyle w:val="Incipit"/>
          <w:lang w:val="en-US"/>
        </w:rPr>
        <w:t>Expecta dominum</w:t>
      </w:r>
      <w:r w:rsidR="00DD1415">
        <w:rPr>
          <w:lang w:val="en-US"/>
        </w:rPr>
        <w:t>@98.</w:t>
      </w:r>
      <w:r w:rsidR="00885488">
        <w:rPr>
          <w:lang w:val="en-US"/>
        </w:rPr>
        <w:t xml:space="preserve"> </w:t>
      </w:r>
      <w:r w:rsidR="00885488" w:rsidRPr="00234396">
        <w:rPr>
          <w:lang w:val="en-US"/>
        </w:rPr>
        <w:t xml:space="preserve">(204r) GR </w:t>
      </w:r>
      <w:r w:rsidR="00885488" w:rsidRPr="00234396">
        <w:rPr>
          <w:rStyle w:val="Incipit"/>
          <w:lang w:val="en-US"/>
        </w:rPr>
        <w:t>Discerne causam</w:t>
      </w:r>
      <w:r w:rsidR="00DD1415" w:rsidRPr="00234396">
        <w:rPr>
          <w:lang w:val="en-US"/>
        </w:rPr>
        <w:t>@98.</w:t>
      </w:r>
      <w:r w:rsidR="00885488" w:rsidRPr="00234396">
        <w:rPr>
          <w:lang w:val="en-US"/>
        </w:rPr>
        <w:t xml:space="preserve"> OF </w:t>
      </w:r>
      <w:r w:rsidR="00885488" w:rsidRPr="00234396">
        <w:rPr>
          <w:rStyle w:val="Incipit"/>
          <w:lang w:val="en-US"/>
        </w:rPr>
        <w:t>Sperent in te omnes</w:t>
      </w:r>
      <w:r w:rsidR="00DD1415" w:rsidRPr="00234396">
        <w:rPr>
          <w:lang w:val="en-US"/>
        </w:rPr>
        <w:t>@98.</w:t>
      </w:r>
      <w:r w:rsidR="00885488" w:rsidRPr="00234396">
        <w:rPr>
          <w:lang w:val="en-US"/>
        </w:rPr>
        <w:t xml:space="preserve"> CO </w:t>
      </w:r>
      <w:r w:rsidR="00885488" w:rsidRPr="00234396">
        <w:rPr>
          <w:rStyle w:val="Incipit"/>
          <w:lang w:val="en-US"/>
        </w:rPr>
        <w:t>Redime nos deus</w:t>
      </w:r>
      <w:r w:rsidR="00DD1415" w:rsidRPr="00234396">
        <w:rPr>
          <w:lang w:val="en-US"/>
        </w:rPr>
        <w:t>@99.</w:t>
      </w:r>
    </w:p>
    <w:p w:rsidR="00885488" w:rsidRPr="00736684" w:rsidRDefault="00885488" w:rsidP="00415109">
      <w:pPr>
        <w:pStyle w:val="berschrift1"/>
        <w:rPr>
          <w:lang w:val="en-US"/>
        </w:rPr>
      </w:pPr>
      <w:r w:rsidRPr="00736684">
        <w:rPr>
          <w:lang w:val="en-US"/>
        </w:rPr>
        <w:t>IN FESTO AN</w:t>
      </w:r>
      <w:r w:rsidR="009A6D20" w:rsidRPr="00736684">
        <w:rPr>
          <w:lang w:val="en-US"/>
        </w:rPr>
        <w:t>NUNTIA</w:t>
      </w:r>
      <w:r w:rsidR="00B338C4" w:rsidRPr="00736684">
        <w:rPr>
          <w:lang w:val="en-US"/>
        </w:rPr>
        <w:t>TIONIS BEATAE MARIAE VIRGINIS</w:t>
      </w:r>
    </w:p>
    <w:p w:rsidR="00885488" w:rsidRDefault="00885488" w:rsidP="00415109">
      <w:pPr>
        <w:rPr>
          <w:lang w:val="en-US"/>
        </w:rPr>
      </w:pPr>
      <w:r>
        <w:rPr>
          <w:lang w:val="en-US"/>
        </w:rPr>
        <w:t>Summum festum facimus.</w:t>
      </w:r>
    </w:p>
    <w:p w:rsidR="00885488" w:rsidRDefault="00B338C4" w:rsidP="00415109">
      <w:pPr>
        <w:rPr>
          <w:lang w:val="en-US"/>
        </w:rPr>
      </w:pPr>
      <w:r w:rsidRPr="00736684">
        <w:rPr>
          <w:rStyle w:val="Time1"/>
          <w:lang w:val="en-US"/>
        </w:rPr>
        <w:lastRenderedPageBreak/>
        <w:t>Ad vesperas</w:t>
      </w:r>
      <w:r w:rsidR="00885488">
        <w:rPr>
          <w:lang w:val="en-US"/>
        </w:rPr>
        <w:t xml:space="preserve"> super psalmos AN </w:t>
      </w:r>
      <w:r w:rsidR="00885488" w:rsidRPr="00736684">
        <w:rPr>
          <w:rStyle w:val="Incipit"/>
          <w:lang w:val="en-US"/>
        </w:rPr>
        <w:t>Missus est Gabriel angelus</w:t>
      </w:r>
      <w:r w:rsidR="00885488">
        <w:rPr>
          <w:lang w:val="en-US"/>
        </w:rPr>
        <w:t xml:space="preserve">. </w:t>
      </w:r>
      <w:r w:rsidR="00577F46" w:rsidRPr="00B779A9">
        <w:rPr>
          <w:lang w:val="it-IT"/>
        </w:rPr>
        <w:t>Psalmi omnia Laudate</w:t>
      </w:r>
      <w:r w:rsidR="00885488" w:rsidRPr="00B779A9">
        <w:rPr>
          <w:lang w:val="it-IT"/>
        </w:rPr>
        <w:t xml:space="preserve">. RP </w:t>
      </w:r>
      <w:r w:rsidR="000F4FB4" w:rsidRPr="00736684">
        <w:rPr>
          <w:rStyle w:val="Incipit"/>
          <w:lang w:val="it-IT"/>
        </w:rPr>
        <w:t>Salve</w:t>
      </w:r>
      <w:r w:rsidR="00885488" w:rsidRPr="00736684">
        <w:rPr>
          <w:rStyle w:val="Incipit"/>
          <w:lang w:val="it-IT"/>
        </w:rPr>
        <w:t xml:space="preserve"> nobilis </w:t>
      </w:r>
      <w:r w:rsidR="00C31823" w:rsidRPr="00736684">
        <w:rPr>
          <w:rStyle w:val="Incipit"/>
          <w:lang w:val="it-IT"/>
        </w:rPr>
        <w:t>vir</w:t>
      </w:r>
      <w:r w:rsidR="00885488" w:rsidRPr="00736684">
        <w:rPr>
          <w:rStyle w:val="Incipit"/>
          <w:lang w:val="it-IT"/>
        </w:rPr>
        <w:t xml:space="preserve">ga </w:t>
      </w:r>
      <w:r w:rsidR="008D35E3" w:rsidRPr="00736684">
        <w:rPr>
          <w:rStyle w:val="Incipit"/>
          <w:lang w:val="it-IT"/>
        </w:rPr>
        <w:t>Iess</w:t>
      </w:r>
      <w:r w:rsidR="00885488" w:rsidRPr="00736684">
        <w:rPr>
          <w:rStyle w:val="Incipit"/>
          <w:lang w:val="it-IT"/>
        </w:rPr>
        <w:t>e</w:t>
      </w:r>
      <w:r w:rsidR="00885488" w:rsidRPr="00B779A9">
        <w:rPr>
          <w:lang w:val="it-IT"/>
        </w:rPr>
        <w:t xml:space="preserve">. </w:t>
      </w:r>
      <w:r w:rsidR="00885488" w:rsidRPr="00B779A9">
        <w:rPr>
          <w:lang w:val="fr-FR"/>
        </w:rPr>
        <w:t xml:space="preserve">HY </w:t>
      </w:r>
      <w:r w:rsidR="00885488" w:rsidRPr="00736684">
        <w:rPr>
          <w:rStyle w:val="Incipit"/>
          <w:lang w:val="fr-FR"/>
        </w:rPr>
        <w:t>Ave maris stella</w:t>
      </w:r>
      <w:r w:rsidR="00885488" w:rsidRPr="00B779A9">
        <w:rPr>
          <w:lang w:val="fr-FR"/>
        </w:rPr>
        <w:t xml:space="preserve">. VS </w:t>
      </w:r>
      <w:r w:rsidR="00885488" w:rsidRPr="00736684">
        <w:rPr>
          <w:rStyle w:val="Incipit"/>
          <w:lang w:val="fr-FR"/>
        </w:rPr>
        <w:t>Ave Maria</w:t>
      </w:r>
      <w:r w:rsidR="00885488" w:rsidRPr="00B779A9">
        <w:rPr>
          <w:lang w:val="fr-FR"/>
        </w:rPr>
        <w:t xml:space="preserve">. AM </w:t>
      </w:r>
      <w:r w:rsidR="00885488" w:rsidRPr="00736684">
        <w:rPr>
          <w:rStyle w:val="Incipit"/>
          <w:lang w:val="fr-FR"/>
        </w:rPr>
        <w:t>Ingressus angelus ad Mariam ait</w:t>
      </w:r>
      <w:r w:rsidR="00885488" w:rsidRPr="00B779A9">
        <w:rPr>
          <w:lang w:val="fr-FR"/>
        </w:rPr>
        <w:t xml:space="preserve">. Suffragium de feria quod tunc est. </w:t>
      </w:r>
      <w:r w:rsidR="00577F46">
        <w:rPr>
          <w:lang w:val="en-US"/>
        </w:rPr>
        <w:t xml:space="preserve">[BD] </w:t>
      </w:r>
      <w:r w:rsidR="005F6F99" w:rsidRPr="00736684">
        <w:rPr>
          <w:rStyle w:val="Incipit"/>
          <w:lang w:val="en-US"/>
        </w:rPr>
        <w:t>Benedicamus</w:t>
      </w:r>
      <w:r w:rsidR="007136DC">
        <w:rPr>
          <w:lang w:val="en-US"/>
        </w:rPr>
        <w:t>. [TP</w:t>
      </w:r>
      <w:r w:rsidR="007136DC" w:rsidRPr="00B97C75">
        <w:rPr>
          <w:lang w:val="en-US"/>
        </w:rPr>
        <w:t>]</w:t>
      </w:r>
      <w:r w:rsidR="00577F46">
        <w:rPr>
          <w:lang w:val="en-US"/>
        </w:rPr>
        <w:t xml:space="preserve"> </w:t>
      </w:r>
      <w:r w:rsidR="00885488" w:rsidRPr="00736684">
        <w:rPr>
          <w:rStyle w:val="Incipit"/>
          <w:lang w:val="en-US"/>
        </w:rPr>
        <w:t>In laude Iesu</w:t>
      </w:r>
      <w:r w:rsidR="00885488">
        <w:rPr>
          <w:lang w:val="en-US"/>
        </w:rPr>
        <w:t xml:space="preserve">. </w:t>
      </w:r>
    </w:p>
    <w:p w:rsidR="00885488" w:rsidRPr="00B779A9" w:rsidRDefault="00B338C4" w:rsidP="00415109">
      <w:pPr>
        <w:rPr>
          <w:lang w:val="pt-PT"/>
        </w:rPr>
      </w:pPr>
      <w:r w:rsidRPr="00736684">
        <w:rPr>
          <w:rStyle w:val="Time1"/>
          <w:lang w:val="en-US"/>
        </w:rPr>
        <w:t>Ad completorium</w:t>
      </w:r>
      <w:r w:rsidR="00885488">
        <w:rPr>
          <w:lang w:val="en-US"/>
        </w:rPr>
        <w:t xml:space="preserve"> HY </w:t>
      </w:r>
      <w:r w:rsidR="00885488" w:rsidRPr="00736684">
        <w:rPr>
          <w:rStyle w:val="Incipit"/>
          <w:lang w:val="en-US"/>
        </w:rPr>
        <w:t>Rex Christe</w:t>
      </w:r>
      <w:r w:rsidR="00885488">
        <w:rPr>
          <w:lang w:val="en-US"/>
        </w:rPr>
        <w:t xml:space="preserve">. </w:t>
      </w:r>
      <w:r w:rsidR="00885488" w:rsidRPr="00B779A9">
        <w:rPr>
          <w:lang w:val="it-IT"/>
        </w:rPr>
        <w:t xml:space="preserve">AD </w:t>
      </w:r>
      <w:r w:rsidR="00885488" w:rsidRPr="00736684">
        <w:rPr>
          <w:rStyle w:val="Incipit"/>
          <w:lang w:val="it-IT"/>
        </w:rPr>
        <w:t>Speciosa facta es</w:t>
      </w:r>
      <w:r w:rsidR="00577F46" w:rsidRPr="00B779A9">
        <w:rPr>
          <w:lang w:val="it-IT"/>
        </w:rPr>
        <w:t>. Post collectam AC</w:t>
      </w:r>
      <w:r w:rsidR="00885488" w:rsidRPr="00B779A9">
        <w:rPr>
          <w:lang w:val="it-IT"/>
        </w:rPr>
        <w:t xml:space="preserve"> </w:t>
      </w:r>
      <w:r w:rsidR="00885488" w:rsidRPr="00736684">
        <w:rPr>
          <w:rStyle w:val="Incipit"/>
          <w:lang w:val="it-IT"/>
        </w:rPr>
        <w:t>Gaude dei genitrix</w:t>
      </w:r>
      <w:r w:rsidR="00885488" w:rsidRPr="00B779A9">
        <w:rPr>
          <w:lang w:val="it-IT"/>
        </w:rPr>
        <w:t xml:space="preserve">. (204v) Ad </w:t>
      </w:r>
      <w:r w:rsidR="000F4FB4" w:rsidRPr="00B779A9">
        <w:rPr>
          <w:lang w:val="it-IT"/>
        </w:rPr>
        <w:t>Salve</w:t>
      </w:r>
      <w:r w:rsidR="00577F46" w:rsidRPr="00B779A9">
        <w:rPr>
          <w:lang w:val="it-IT"/>
        </w:rPr>
        <w:t xml:space="preserve"> </w:t>
      </w:r>
      <w:r w:rsidR="002E5A0E" w:rsidRPr="00B779A9">
        <w:rPr>
          <w:lang w:val="it-IT"/>
        </w:rPr>
        <w:t>r</w:t>
      </w:r>
      <w:r w:rsidR="00885488" w:rsidRPr="00B779A9">
        <w:rPr>
          <w:lang w:val="it-IT"/>
        </w:rPr>
        <w:t xml:space="preserve">egina SE </w:t>
      </w:r>
      <w:r w:rsidR="00885488" w:rsidRPr="00736684">
        <w:rPr>
          <w:rStyle w:val="Incipit"/>
          <w:lang w:val="it-IT"/>
        </w:rPr>
        <w:t>Mittit ad virginem</w:t>
      </w:r>
      <w:r w:rsidR="00885488" w:rsidRPr="00B779A9">
        <w:rPr>
          <w:lang w:val="it-IT"/>
        </w:rPr>
        <w:t xml:space="preserve">. </w:t>
      </w:r>
      <w:r w:rsidR="00872B44" w:rsidRPr="00B779A9">
        <w:rPr>
          <w:lang w:val="pt-PT"/>
        </w:rPr>
        <w:t>Sequent</w:t>
      </w:r>
      <w:r w:rsidR="00885488" w:rsidRPr="00B779A9">
        <w:rPr>
          <w:lang w:val="pt-PT"/>
        </w:rPr>
        <w:t xml:space="preserve">ia finita cantetur AN </w:t>
      </w:r>
      <w:r w:rsidR="00885488" w:rsidRPr="00736684">
        <w:rPr>
          <w:rStyle w:val="Incipit"/>
          <w:lang w:val="pt-PT"/>
        </w:rPr>
        <w:t>Haec est dies</w:t>
      </w:r>
      <w:r w:rsidR="00885488" w:rsidRPr="00B779A9">
        <w:rPr>
          <w:lang w:val="pt-PT"/>
        </w:rPr>
        <w:t xml:space="preserve"> absque </w:t>
      </w:r>
      <w:r w:rsidR="00BA24A1" w:rsidRPr="00B779A9">
        <w:rPr>
          <w:lang w:val="pt-PT"/>
        </w:rPr>
        <w:t>[</w:t>
      </w:r>
      <w:r w:rsidR="00577F46" w:rsidRPr="00B779A9">
        <w:rPr>
          <w:lang w:val="pt-PT"/>
        </w:rPr>
        <w:t>VAR</w:t>
      </w:r>
      <w:r w:rsidR="00BA24A1" w:rsidRPr="00B779A9">
        <w:rPr>
          <w:lang w:val="pt-PT"/>
        </w:rPr>
        <w:t>]</w:t>
      </w:r>
      <w:r w:rsidR="00885488" w:rsidRPr="00B779A9">
        <w:rPr>
          <w:lang w:val="pt-PT"/>
        </w:rPr>
        <w:t xml:space="preserve"> </w:t>
      </w:r>
      <w:r w:rsidR="00885488" w:rsidRPr="00736684">
        <w:rPr>
          <w:rStyle w:val="Incipit"/>
          <w:lang w:val="pt-PT"/>
        </w:rPr>
        <w:t>Maria mater gratiae</w:t>
      </w:r>
      <w:r w:rsidR="00885488" w:rsidRPr="00B779A9">
        <w:rPr>
          <w:lang w:val="pt-PT"/>
        </w:rPr>
        <w:t xml:space="preserve">. VS </w:t>
      </w:r>
      <w:r w:rsidR="00885488" w:rsidRPr="00736684">
        <w:rPr>
          <w:rStyle w:val="Incipit"/>
          <w:lang w:val="pt-PT"/>
        </w:rPr>
        <w:t>Spiritus sanctus superveniet in te</w:t>
      </w:r>
      <w:r w:rsidR="00885488" w:rsidRPr="00B779A9">
        <w:rPr>
          <w:lang w:val="pt-PT"/>
        </w:rPr>
        <w:t xml:space="preserve"> a </w:t>
      </w:r>
      <w:r w:rsidR="00885488" w:rsidRPr="00736684">
        <w:rPr>
          <w:rStyle w:val="Funktion"/>
          <w:lang w:val="pt-PT"/>
        </w:rPr>
        <w:t>pueris</w:t>
      </w:r>
      <w:r w:rsidR="00885488" w:rsidRPr="00B779A9">
        <w:rPr>
          <w:lang w:val="pt-PT"/>
        </w:rPr>
        <w:t xml:space="preserve"> cant</w:t>
      </w:r>
      <w:r w:rsidR="00FA045F">
        <w:rPr>
          <w:lang w:val="pt-PT"/>
        </w:rPr>
        <w:t>e%D::tur%$E::</w:t>
      </w:r>
      <w:r w:rsidR="00885488" w:rsidRPr="00B779A9">
        <w:rPr>
          <w:lang w:val="pt-PT"/>
        </w:rPr>
        <w:t>ari</w:t>
      </w:r>
      <w:r w:rsidR="00FA045F">
        <w:rPr>
          <w:lang w:val="pt-PT"/>
        </w:rPr>
        <w:t>$</w:t>
      </w:r>
      <w:r w:rsidR="00885488" w:rsidRPr="00B779A9">
        <w:rPr>
          <w:lang w:val="pt-PT"/>
        </w:rPr>
        <w:t xml:space="preserve"> solet. Deinde </w:t>
      </w:r>
      <w:r w:rsidR="00577F46" w:rsidRPr="00B779A9">
        <w:rPr>
          <w:lang w:val="pt-PT"/>
        </w:rPr>
        <w:t xml:space="preserve">[VAR] </w:t>
      </w:r>
      <w:r w:rsidR="00885488" w:rsidRPr="00736684">
        <w:rPr>
          <w:rStyle w:val="Incipit"/>
          <w:lang w:val="pt-PT"/>
        </w:rPr>
        <w:t>Da pacem</w:t>
      </w:r>
      <w:r w:rsidR="00885488" w:rsidRPr="00B779A9">
        <w:rPr>
          <w:lang w:val="pt-PT"/>
        </w:rPr>
        <w:t>.</w:t>
      </w:r>
    </w:p>
    <w:p w:rsidR="00885488" w:rsidRPr="00B779A9" w:rsidRDefault="00B338C4" w:rsidP="00415109">
      <w:pPr>
        <w:rPr>
          <w:lang w:val="pt-PT"/>
        </w:rPr>
      </w:pPr>
      <w:r w:rsidRPr="00736684">
        <w:rPr>
          <w:rStyle w:val="Time1"/>
          <w:lang w:val="pt-PT"/>
        </w:rPr>
        <w:t>Ad matutinum</w:t>
      </w:r>
      <w:r w:rsidR="00885488" w:rsidRPr="00B779A9">
        <w:rPr>
          <w:lang w:val="pt-PT"/>
        </w:rPr>
        <w:t xml:space="preserve"> I</w:t>
      </w:r>
      <w:r w:rsidR="00577F46" w:rsidRPr="00B779A9">
        <w:rPr>
          <w:lang w:val="pt-PT"/>
        </w:rPr>
        <w:t>N</w:t>
      </w:r>
      <w:r w:rsidR="00885488" w:rsidRPr="00B779A9">
        <w:rPr>
          <w:lang w:val="pt-PT"/>
        </w:rPr>
        <w:t xml:space="preserve">V </w:t>
      </w:r>
      <w:r w:rsidR="00885488" w:rsidRPr="005A362F">
        <w:rPr>
          <w:rStyle w:val="Incipit"/>
          <w:lang w:val="pt-PT"/>
        </w:rPr>
        <w:t>Ave</w:t>
      </w:r>
      <w:r w:rsidR="005A362F" w:rsidRPr="00BE7D55">
        <w:rPr>
          <w:i/>
          <w:lang w:val="pt-PT"/>
        </w:rPr>
        <w:t xml:space="preserve"> </w:t>
      </w:r>
      <w:r w:rsidR="00885488" w:rsidRPr="005A362F">
        <w:rPr>
          <w:rStyle w:val="Incipit"/>
          <w:lang w:val="pt-PT"/>
        </w:rPr>
        <w:t>Maria</w:t>
      </w:r>
      <w:r w:rsidR="005A362F" w:rsidRPr="00BE7D55">
        <w:rPr>
          <w:i/>
          <w:lang w:val="pt-PT"/>
        </w:rPr>
        <w:t xml:space="preserve"> </w:t>
      </w:r>
      <w:r w:rsidR="00885488" w:rsidRPr="005A362F">
        <w:rPr>
          <w:rStyle w:val="Incipit"/>
          <w:lang w:val="pt-PT"/>
        </w:rPr>
        <w:t>gratia</w:t>
      </w:r>
      <w:r w:rsidR="005A362F" w:rsidRPr="00BE7D55">
        <w:rPr>
          <w:i/>
          <w:lang w:val="pt-PT"/>
        </w:rPr>
        <w:t xml:space="preserve"> </w:t>
      </w:r>
      <w:r w:rsidR="00885488" w:rsidRPr="005A362F">
        <w:rPr>
          <w:rStyle w:val="Incipit"/>
          <w:lang w:val="pt-PT"/>
        </w:rPr>
        <w:t>plena</w:t>
      </w:r>
      <w:r w:rsidR="00885488" w:rsidRPr="005B472A">
        <w:rPr>
          <w:lang w:val="pt-PT"/>
        </w:rPr>
        <w: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5A362F">
        <w:rPr>
          <w:rStyle w:val="Incipit"/>
          <w:lang w:val="pt-PT"/>
        </w:rPr>
        <w:t>Venite</w:t>
      </w:r>
      <w:r w:rsidR="005A362F" w:rsidRPr="00BE7D55">
        <w:rPr>
          <w:i/>
          <w:lang w:val="pt-PT"/>
        </w:rPr>
        <w:t xml:space="preserve"> </w:t>
      </w:r>
      <w:r w:rsidR="00885488" w:rsidRPr="00B779A9">
        <w:rPr>
          <w:lang w:val="pt-PT"/>
        </w:rPr>
        <w:t>de beata virgine folio</w:t>
      </w:r>
      <w:r w:rsidR="00DD1415">
        <w:rPr>
          <w:lang w:val="pt-PT"/>
        </w:rPr>
        <w:t>@</w:t>
      </w:r>
      <w:r w:rsidR="00DD1415" w:rsidRPr="00B779A9">
        <w:rPr>
          <w:lang w:val="pt-PT"/>
        </w:rPr>
        <w:t>216.</w:t>
      </w:r>
      <w:r w:rsidR="00885488" w:rsidRPr="00B779A9">
        <w:rPr>
          <w:lang w:val="pt-PT"/>
        </w:rPr>
        <w:t xml:space="preserve"> HY </w:t>
      </w:r>
      <w:r w:rsidR="00885488" w:rsidRPr="005A362F">
        <w:rPr>
          <w:rStyle w:val="Incipit"/>
          <w:lang w:val="pt-PT"/>
        </w:rPr>
        <w:t>Ave</w:t>
      </w:r>
      <w:r w:rsidR="005A362F" w:rsidRPr="00BE7D55">
        <w:rPr>
          <w:i/>
          <w:lang w:val="pt-PT"/>
        </w:rPr>
        <w:t xml:space="preserve"> </w:t>
      </w:r>
      <w:r w:rsidR="00885488" w:rsidRPr="005A362F">
        <w:rPr>
          <w:rStyle w:val="Incipit"/>
          <w:lang w:val="pt-PT"/>
        </w:rPr>
        <w:t>maris</w:t>
      </w:r>
      <w:r w:rsidR="005A362F" w:rsidRPr="00BE7D55">
        <w:rPr>
          <w:i/>
          <w:lang w:val="pt-PT"/>
        </w:rPr>
        <w:t xml:space="preserve"> </w:t>
      </w:r>
      <w:r w:rsidR="00885488" w:rsidRPr="005A362F">
        <w:rPr>
          <w:rStyle w:val="Incipit"/>
          <w:lang w:val="pt-PT"/>
        </w:rPr>
        <w:t>stella</w:t>
      </w:r>
      <w:r w:rsidR="00885488" w:rsidRPr="00B779A9">
        <w:rPr>
          <w:lang w:val="pt-PT"/>
        </w:rPr>
        <w:t>.</w:t>
      </w:r>
    </w:p>
    <w:p w:rsidR="00885488" w:rsidRPr="00736684" w:rsidRDefault="00B338C4" w:rsidP="00415109">
      <w:pPr>
        <w:rPr>
          <w:lang w:val="fr-FR"/>
        </w:rPr>
      </w:pPr>
      <w:r w:rsidRPr="00736684">
        <w:rPr>
          <w:rStyle w:val="Time2"/>
          <w:lang w:val="pt-PT"/>
        </w:rPr>
        <w:t>In primo nocturno</w:t>
      </w:r>
      <w:r w:rsidR="00885488" w:rsidRPr="00B779A9">
        <w:rPr>
          <w:lang w:val="pt-PT"/>
        </w:rPr>
        <w:t xml:space="preserve"> AN </w:t>
      </w:r>
      <w:r w:rsidR="00885488" w:rsidRPr="005A362F">
        <w:rPr>
          <w:rStyle w:val="Incipit"/>
          <w:lang w:val="pt-PT"/>
        </w:rPr>
        <w:t>Missus</w:t>
      </w:r>
      <w:r w:rsidR="005A362F" w:rsidRPr="00BE7D55">
        <w:rPr>
          <w:i/>
          <w:lang w:val="pt-PT"/>
        </w:rPr>
        <w:t xml:space="preserve"> </w:t>
      </w:r>
      <w:r w:rsidR="00885488" w:rsidRPr="005A362F">
        <w:rPr>
          <w:rStyle w:val="Incipit"/>
          <w:lang w:val="pt-PT"/>
        </w:rPr>
        <w:t>est</w:t>
      </w:r>
      <w:r w:rsidR="005A362F" w:rsidRPr="00BE7D55">
        <w:rPr>
          <w:i/>
          <w:lang w:val="pt-PT"/>
        </w:rPr>
        <w:t xml:space="preserve"> </w:t>
      </w:r>
      <w:r w:rsidR="00885488" w:rsidRPr="005A362F">
        <w:rPr>
          <w:rStyle w:val="Incipit"/>
          <w:lang w:val="pt-PT"/>
        </w:rPr>
        <w:t>angelus</w:t>
      </w:r>
      <w:r w:rsidR="005A362F" w:rsidRPr="00BE7D55">
        <w:rPr>
          <w:i/>
          <w:lang w:val="pt-PT"/>
        </w:rPr>
        <w:t xml:space="preserve"> </w:t>
      </w:r>
      <w:r w:rsidR="00885488" w:rsidRPr="005A362F">
        <w:rPr>
          <w:rStyle w:val="Incipit"/>
          <w:lang w:val="pt-PT"/>
        </w:rPr>
        <w:t>Gabriel</w:t>
      </w:r>
      <w:r w:rsidR="005474EA" w:rsidRPr="00B779A9">
        <w:rPr>
          <w:lang w:val="pt-PT"/>
        </w:rPr>
        <w:t xml:space="preserve"> cum duabus sequentibus. </w:t>
      </w:r>
      <w:r w:rsidR="005474EA" w:rsidRPr="00736684">
        <w:rPr>
          <w:lang w:val="fr-FR"/>
        </w:rPr>
        <w:t>Psalmi d</w:t>
      </w:r>
      <w:r w:rsidR="00885488" w:rsidRPr="00736684">
        <w:rPr>
          <w:lang w:val="fr-FR"/>
        </w:rPr>
        <w:t xml:space="preserve">e beata virgine. VS </w:t>
      </w:r>
      <w:r w:rsidR="00885488" w:rsidRPr="00736684">
        <w:rPr>
          <w:rStyle w:val="Incipit"/>
          <w:lang w:val="fr-FR"/>
        </w:rPr>
        <w:t>Specie</w:t>
      </w:r>
      <w:r w:rsidR="005A362F" w:rsidRPr="00736684">
        <w:rPr>
          <w:i/>
          <w:lang w:val="fr-FR"/>
        </w:rPr>
        <w:t xml:space="preserve"> </w:t>
      </w:r>
      <w:r w:rsidR="00885488" w:rsidRPr="00736684">
        <w:rPr>
          <w:rStyle w:val="Incipit"/>
          <w:lang w:val="fr-FR"/>
        </w:rPr>
        <w:t>tua</w:t>
      </w:r>
      <w:r w:rsidR="00885488" w:rsidRPr="00736684">
        <w:rPr>
          <w:lang w:val="fr-FR"/>
        </w:rPr>
        <w:t>. Tres lectiones ex</w:t>
      </w:r>
      <w:r w:rsidR="00574387" w:rsidRPr="00736684">
        <w:rPr>
          <w:lang w:val="fr-FR"/>
        </w:rPr>
        <w:t xml:space="preserve"> Isaia.</w:t>
      </w:r>
      <w:r w:rsidR="00885488" w:rsidRPr="00736684">
        <w:rPr>
          <w:lang w:val="fr-FR"/>
        </w:rPr>
        <w:t xml:space="preserve"> Prima </w:t>
      </w:r>
      <w:r w:rsidR="00687286" w:rsidRPr="00736684">
        <w:rPr>
          <w:lang w:val="fr-FR"/>
        </w:rPr>
        <w:t xml:space="preserve">est </w:t>
      </w:r>
      <w:r w:rsidR="00FA045F" w:rsidRPr="00736684">
        <w:rPr>
          <w:lang w:val="fr-FR"/>
        </w:rPr>
        <w:t xml:space="preserve">caput quartum </w:t>
      </w:r>
      <w:r w:rsidR="00BA24A1" w:rsidRPr="00736684">
        <w:rPr>
          <w:lang w:val="fr-FR"/>
        </w:rPr>
        <w:t>[</w:t>
      </w:r>
      <w:r w:rsidR="00885488" w:rsidRPr="00736684">
        <w:rPr>
          <w:lang w:val="fr-FR"/>
        </w:rPr>
        <w:t>LE</w:t>
      </w:r>
      <w:r w:rsidR="00BA24A1" w:rsidRPr="00736684">
        <w:rPr>
          <w:lang w:val="fr-FR"/>
        </w:rPr>
        <w:t>]</w:t>
      </w:r>
      <w:r w:rsidR="00885488" w:rsidRPr="00736684">
        <w:rPr>
          <w:lang w:val="fr-FR"/>
        </w:rPr>
        <w:t xml:space="preserve"> </w:t>
      </w:r>
      <w:r w:rsidR="00885488" w:rsidRPr="00736684">
        <w:rPr>
          <w:rStyle w:val="Incipit"/>
          <w:lang w:val="fr-FR"/>
        </w:rPr>
        <w:t>Et</w:t>
      </w:r>
      <w:r w:rsidR="005A362F" w:rsidRPr="00736684">
        <w:rPr>
          <w:i/>
          <w:lang w:val="fr-FR"/>
        </w:rPr>
        <w:t xml:space="preserve"> </w:t>
      </w:r>
      <w:r w:rsidR="00885488" w:rsidRPr="00736684">
        <w:rPr>
          <w:rStyle w:val="Incipit"/>
          <w:lang w:val="fr-FR"/>
        </w:rPr>
        <w:t>erit</w:t>
      </w:r>
      <w:r w:rsidR="005A362F" w:rsidRPr="00736684">
        <w:rPr>
          <w:i/>
          <w:lang w:val="fr-FR"/>
        </w:rPr>
        <w:t xml:space="preserve"> </w:t>
      </w:r>
      <w:r w:rsidR="00885488" w:rsidRPr="00736684">
        <w:rPr>
          <w:rStyle w:val="Incipit"/>
          <w:lang w:val="fr-FR"/>
        </w:rPr>
        <w:t>in</w:t>
      </w:r>
      <w:r w:rsidR="005A362F" w:rsidRPr="00736684">
        <w:rPr>
          <w:i/>
          <w:lang w:val="fr-FR"/>
        </w:rPr>
        <w:t xml:space="preserve"> </w:t>
      </w:r>
      <w:r w:rsidR="001B7479" w:rsidRPr="00736684">
        <w:rPr>
          <w:rStyle w:val="Incipit"/>
          <w:lang w:val="fr-FR"/>
        </w:rPr>
        <w:t>novis</w:t>
      </w:r>
      <w:r w:rsidR="00885488" w:rsidRPr="00736684">
        <w:rPr>
          <w:rStyle w:val="Incipit"/>
          <w:lang w:val="fr-FR"/>
        </w:rPr>
        <w:t>simis</w:t>
      </w:r>
      <w:r w:rsidR="005A362F" w:rsidRPr="00736684">
        <w:rPr>
          <w:i/>
          <w:lang w:val="fr-FR"/>
        </w:rPr>
        <w:t xml:space="preserve"> </w:t>
      </w:r>
      <w:r w:rsidR="00885488" w:rsidRPr="00736684">
        <w:rPr>
          <w:rStyle w:val="Incipit"/>
          <w:lang w:val="fr-FR"/>
        </w:rPr>
        <w:t>diebus</w:t>
      </w:r>
      <w:r w:rsidR="00885488" w:rsidRPr="00736684">
        <w:rPr>
          <w:lang w:val="fr-FR"/>
        </w:rPr>
        <w:t xml:space="preserve">. Secunda </w:t>
      </w:r>
      <w:r w:rsidR="0086266C" w:rsidRPr="00736684">
        <w:rPr>
          <w:lang w:val="fr-FR"/>
        </w:rPr>
        <w:t xml:space="preserve">caput 22 </w:t>
      </w:r>
      <w:r w:rsidR="00BA24A1" w:rsidRPr="00736684">
        <w:rPr>
          <w:lang w:val="fr-FR"/>
        </w:rPr>
        <w:t>[</w:t>
      </w:r>
      <w:r w:rsidR="00885488" w:rsidRPr="00736684">
        <w:rPr>
          <w:lang w:val="fr-FR"/>
        </w:rPr>
        <w:t>LE</w:t>
      </w:r>
      <w:r w:rsidR="00BA24A1" w:rsidRPr="00736684">
        <w:rPr>
          <w:lang w:val="fr-FR"/>
        </w:rPr>
        <w:t>]</w:t>
      </w:r>
      <w:r w:rsidR="00885488" w:rsidRPr="00736684">
        <w:rPr>
          <w:lang w:val="fr-FR"/>
        </w:rPr>
        <w:t xml:space="preserve"> </w:t>
      </w:r>
      <w:r w:rsidR="00885488" w:rsidRPr="00736684">
        <w:rPr>
          <w:rStyle w:val="Incipit"/>
          <w:lang w:val="fr-FR"/>
        </w:rPr>
        <w:t>Et</w:t>
      </w:r>
      <w:r w:rsidR="005A362F" w:rsidRPr="00736684">
        <w:rPr>
          <w:i/>
          <w:lang w:val="fr-FR"/>
        </w:rPr>
        <w:t xml:space="preserve"> </w:t>
      </w:r>
      <w:r w:rsidR="00885488" w:rsidRPr="00736684">
        <w:rPr>
          <w:rStyle w:val="Incipit"/>
          <w:lang w:val="fr-FR"/>
        </w:rPr>
        <w:t>adiecit</w:t>
      </w:r>
      <w:r w:rsidR="005A362F" w:rsidRPr="00736684">
        <w:rPr>
          <w:i/>
          <w:lang w:val="fr-FR"/>
        </w:rPr>
        <w:t xml:space="preserve"> </w:t>
      </w:r>
      <w:r w:rsidR="00885488" w:rsidRPr="00736684">
        <w:rPr>
          <w:rStyle w:val="Incipit"/>
          <w:lang w:val="fr-FR"/>
        </w:rPr>
        <w:t>dominus</w:t>
      </w:r>
      <w:r w:rsidR="005A362F" w:rsidRPr="00736684">
        <w:rPr>
          <w:i/>
          <w:lang w:val="fr-FR"/>
        </w:rPr>
        <w:t xml:space="preserve"> </w:t>
      </w:r>
      <w:r w:rsidR="00885488" w:rsidRPr="00736684">
        <w:rPr>
          <w:rStyle w:val="Incipit"/>
          <w:lang w:val="fr-FR"/>
        </w:rPr>
        <w:t>loqui</w:t>
      </w:r>
      <w:r w:rsidR="005A362F" w:rsidRPr="00736684">
        <w:rPr>
          <w:i/>
          <w:lang w:val="fr-FR"/>
        </w:rPr>
        <w:t xml:space="preserve"> </w:t>
      </w:r>
      <w:r w:rsidR="00885488" w:rsidRPr="00736684">
        <w:rPr>
          <w:rStyle w:val="Incipit"/>
          <w:lang w:val="fr-FR"/>
        </w:rPr>
        <w:t>ad</w:t>
      </w:r>
      <w:r w:rsidR="005A362F" w:rsidRPr="00736684">
        <w:rPr>
          <w:i/>
          <w:lang w:val="fr-FR"/>
        </w:rPr>
        <w:t xml:space="preserve"> </w:t>
      </w:r>
      <w:r w:rsidR="00885488" w:rsidRPr="00736684">
        <w:rPr>
          <w:rStyle w:val="Incipit"/>
          <w:lang w:val="fr-FR"/>
        </w:rPr>
        <w:t>Acha</w:t>
      </w:r>
      <w:r w:rsidR="0086266C" w:rsidRPr="00736684">
        <w:rPr>
          <w:rStyle w:val="Incipit"/>
          <w:lang w:val="fr-FR"/>
        </w:rPr>
        <w:t>z</w:t>
      </w:r>
      <w:r w:rsidR="00885488" w:rsidRPr="00736684">
        <w:rPr>
          <w:lang w:val="fr-FR"/>
        </w:rPr>
        <w:t xml:space="preserve">. Tertia </w:t>
      </w:r>
      <w:r w:rsidR="0086266C" w:rsidRPr="00736684">
        <w:rPr>
          <w:lang w:val="fr-FR"/>
        </w:rPr>
        <w:t xml:space="preserve">est </w:t>
      </w:r>
      <w:r w:rsidR="00BA24A1" w:rsidRPr="00736684">
        <w:rPr>
          <w:lang w:val="fr-FR"/>
        </w:rPr>
        <w:t>[</w:t>
      </w:r>
      <w:r w:rsidR="00885488" w:rsidRPr="00736684">
        <w:rPr>
          <w:lang w:val="fr-FR"/>
        </w:rPr>
        <w:t>LE</w:t>
      </w:r>
      <w:r w:rsidR="00BA24A1" w:rsidRPr="00736684">
        <w:rPr>
          <w:lang w:val="fr-FR"/>
        </w:rPr>
        <w:t>]</w:t>
      </w:r>
      <w:r w:rsidR="00885488" w:rsidRPr="00736684">
        <w:rPr>
          <w:lang w:val="fr-FR"/>
        </w:rPr>
        <w:t xml:space="preserve"> </w:t>
      </w:r>
      <w:r w:rsidR="00885488" w:rsidRPr="00736684">
        <w:rPr>
          <w:rStyle w:val="Incipit"/>
          <w:lang w:val="fr-FR"/>
        </w:rPr>
        <w:t>Et</w:t>
      </w:r>
      <w:r w:rsidR="005A362F" w:rsidRPr="00736684">
        <w:rPr>
          <w:i/>
          <w:lang w:val="fr-FR"/>
        </w:rPr>
        <w:t xml:space="preserve"> </w:t>
      </w:r>
      <w:r w:rsidR="00885488" w:rsidRPr="00736684">
        <w:rPr>
          <w:rStyle w:val="Incipit"/>
          <w:lang w:val="fr-FR"/>
        </w:rPr>
        <w:t>egredietur</w:t>
      </w:r>
      <w:r w:rsidR="005A362F" w:rsidRPr="00736684">
        <w:rPr>
          <w:i/>
          <w:lang w:val="fr-FR"/>
        </w:rPr>
        <w:t xml:space="preserve"> </w:t>
      </w:r>
      <w:r w:rsidR="00C31823" w:rsidRPr="00736684">
        <w:rPr>
          <w:rStyle w:val="Incipit"/>
          <w:lang w:val="fr-FR"/>
        </w:rPr>
        <w:t>vir</w:t>
      </w:r>
      <w:r w:rsidR="00885488" w:rsidRPr="00736684">
        <w:rPr>
          <w:rStyle w:val="Incipit"/>
          <w:lang w:val="fr-FR"/>
        </w:rPr>
        <w:t>ga</w:t>
      </w:r>
      <w:r w:rsidR="005A362F" w:rsidRPr="00736684">
        <w:rPr>
          <w:i/>
          <w:lang w:val="fr-FR"/>
        </w:rPr>
        <w:t xml:space="preserve"> </w:t>
      </w:r>
      <w:r w:rsidR="00885488" w:rsidRPr="00736684">
        <w:rPr>
          <w:rStyle w:val="Incipit"/>
          <w:lang w:val="fr-FR"/>
        </w:rPr>
        <w:t>de</w:t>
      </w:r>
      <w:r w:rsidR="005A362F" w:rsidRPr="00736684">
        <w:rPr>
          <w:i/>
          <w:lang w:val="fr-FR"/>
        </w:rPr>
        <w:t xml:space="preserve"> </w:t>
      </w:r>
      <w:r w:rsidR="00885488" w:rsidRPr="00736684">
        <w:rPr>
          <w:rStyle w:val="Incipit"/>
          <w:lang w:val="fr-FR"/>
        </w:rPr>
        <w:t>radice</w:t>
      </w:r>
      <w:r w:rsidR="005A362F" w:rsidRPr="00736684">
        <w:rPr>
          <w:i/>
          <w:lang w:val="fr-FR"/>
        </w:rPr>
        <w:t xml:space="preserve"> </w:t>
      </w:r>
      <w:r w:rsidR="008D35E3" w:rsidRPr="00736684">
        <w:rPr>
          <w:rStyle w:val="Incipit"/>
          <w:lang w:val="fr-FR"/>
        </w:rPr>
        <w:t>Iesse</w:t>
      </w:r>
      <w:r w:rsidR="00885488" w:rsidRPr="00736684">
        <w:rPr>
          <w:lang w:val="fr-FR"/>
        </w:rPr>
        <w:t xml:space="preserve"> caput</w:t>
      </w:r>
      <w:r w:rsidR="00DD1415">
        <w:rPr>
          <w:lang w:val="fr-FR"/>
        </w:rPr>
        <w:t>@</w:t>
      </w:r>
      <w:r w:rsidR="00DD1415" w:rsidRPr="00736684">
        <w:rPr>
          <w:lang w:val="fr-FR"/>
        </w:rPr>
        <w:t>33.</w:t>
      </w:r>
      <w:r w:rsidR="00885488" w:rsidRPr="00736684">
        <w:rPr>
          <w:lang w:val="fr-FR"/>
        </w:rPr>
        <w:t xml:space="preserve"> RP </w:t>
      </w:r>
      <w:r w:rsidR="00885488" w:rsidRPr="00736684">
        <w:rPr>
          <w:rStyle w:val="Incipit"/>
          <w:lang w:val="fr-FR"/>
        </w:rPr>
        <w:t>Ingressus</w:t>
      </w:r>
      <w:r w:rsidR="005A362F" w:rsidRPr="00736684">
        <w:rPr>
          <w:i/>
          <w:lang w:val="fr-FR"/>
        </w:rPr>
        <w:t xml:space="preserve"> </w:t>
      </w:r>
      <w:r w:rsidR="00885488" w:rsidRPr="00736684">
        <w:rPr>
          <w:rStyle w:val="Incipit"/>
          <w:lang w:val="fr-FR"/>
        </w:rPr>
        <w:t>angelus</w:t>
      </w:r>
      <w:r w:rsidR="00885488" w:rsidRPr="00736684">
        <w:rPr>
          <w:lang w:val="fr-FR"/>
        </w:rPr>
        <w:t xml:space="preserve">. (205r) </w:t>
      </w:r>
      <w:r w:rsidR="00BA24A1" w:rsidRPr="00736684">
        <w:rPr>
          <w:lang w:val="fr-FR"/>
        </w:rPr>
        <w:t>[</w:t>
      </w:r>
      <w:r w:rsidR="00885488" w:rsidRPr="00736684">
        <w:rPr>
          <w:lang w:val="fr-FR"/>
        </w:rPr>
        <w:t>RP</w:t>
      </w:r>
      <w:r w:rsidR="00BA24A1" w:rsidRPr="00736684">
        <w:rPr>
          <w:lang w:val="fr-FR"/>
        </w:rPr>
        <w:t>]</w:t>
      </w:r>
      <w:r w:rsidR="00885488" w:rsidRPr="00736684">
        <w:rPr>
          <w:lang w:val="fr-FR"/>
        </w:rPr>
        <w:t xml:space="preserve"> </w:t>
      </w:r>
      <w:r w:rsidR="00885488" w:rsidRPr="00736684">
        <w:rPr>
          <w:rStyle w:val="Incipit"/>
          <w:lang w:val="fr-FR"/>
        </w:rPr>
        <w:t>Maria</w:t>
      </w:r>
      <w:r w:rsidR="005A362F" w:rsidRPr="00736684">
        <w:rPr>
          <w:i/>
          <w:lang w:val="fr-FR"/>
        </w:rPr>
        <w:t xml:space="preserve"> </w:t>
      </w:r>
      <w:r w:rsidR="00885488" w:rsidRPr="00736684">
        <w:rPr>
          <w:rStyle w:val="Incipit"/>
          <w:lang w:val="fr-FR"/>
        </w:rPr>
        <w:t>ut</w:t>
      </w:r>
      <w:r w:rsidR="005A362F" w:rsidRPr="00736684">
        <w:rPr>
          <w:i/>
          <w:lang w:val="fr-FR"/>
        </w:rPr>
        <w:t xml:space="preserve"> </w:t>
      </w:r>
      <w:r w:rsidR="00885488" w:rsidRPr="00736684">
        <w:rPr>
          <w:rStyle w:val="Incipit"/>
          <w:lang w:val="fr-FR"/>
        </w:rPr>
        <w:t>au</w:t>
      </w:r>
      <w:r w:rsidR="00BA4CFB" w:rsidRPr="00736684">
        <w:rPr>
          <w:rStyle w:val="Incipit"/>
          <w:lang w:val="fr-FR"/>
        </w:rPr>
        <w:t>divi</w:t>
      </w:r>
      <w:r w:rsidR="00885488" w:rsidRPr="00736684">
        <w:rPr>
          <w:rStyle w:val="Incipit"/>
          <w:lang w:val="fr-FR"/>
        </w:rPr>
        <w:t>t</w:t>
      </w:r>
      <w:r w:rsidR="00794880" w:rsidRPr="00736684">
        <w:rPr>
          <w:lang w:val="fr-FR"/>
        </w:rPr>
        <w:t xml:space="preserve">. </w:t>
      </w:r>
      <w:r w:rsidR="00BA24A1" w:rsidRPr="00736684">
        <w:rPr>
          <w:lang w:val="fr-FR"/>
        </w:rPr>
        <w:t>[</w:t>
      </w:r>
      <w:r w:rsidR="00885488" w:rsidRPr="00736684">
        <w:rPr>
          <w:lang w:val="fr-FR"/>
        </w:rPr>
        <w:t>RP</w:t>
      </w:r>
      <w:r w:rsidR="00BA24A1" w:rsidRPr="00736684">
        <w:rPr>
          <w:lang w:val="fr-FR"/>
        </w:rPr>
        <w:t>]</w:t>
      </w:r>
      <w:r w:rsidR="00885488" w:rsidRPr="00736684">
        <w:rPr>
          <w:lang w:val="fr-FR"/>
        </w:rPr>
        <w:t xml:space="preserve"> </w:t>
      </w:r>
      <w:r w:rsidR="00885488" w:rsidRPr="00736684">
        <w:rPr>
          <w:rStyle w:val="Incipit"/>
          <w:lang w:val="fr-FR"/>
        </w:rPr>
        <w:t>Posuit</w:t>
      </w:r>
      <w:r w:rsidR="005A362F" w:rsidRPr="00736684">
        <w:rPr>
          <w:i/>
          <w:lang w:val="fr-FR"/>
        </w:rPr>
        <w:t xml:space="preserve"> </w:t>
      </w:r>
      <w:r w:rsidR="00885488" w:rsidRPr="00736684">
        <w:rPr>
          <w:rStyle w:val="Incipit"/>
          <w:lang w:val="fr-FR"/>
        </w:rPr>
        <w:t>Moyses</w:t>
      </w:r>
      <w:r w:rsidR="00885488" w:rsidRPr="00736684">
        <w:rPr>
          <w:lang w:val="fr-FR"/>
        </w:rPr>
        <w:t>.</w:t>
      </w:r>
    </w:p>
    <w:p w:rsidR="00885488" w:rsidRPr="00736684" w:rsidRDefault="00B338C4" w:rsidP="00415109">
      <w:pPr>
        <w:rPr>
          <w:lang w:val="fr-FR"/>
        </w:rPr>
      </w:pPr>
      <w:r w:rsidRPr="00736684">
        <w:rPr>
          <w:rStyle w:val="Time2"/>
          <w:lang w:val="fr-FR"/>
        </w:rPr>
        <w:t>In secundo nocturno</w:t>
      </w:r>
      <w:r w:rsidR="00885488" w:rsidRPr="00736684">
        <w:rPr>
          <w:lang w:val="fr-FR"/>
        </w:rPr>
        <w:t xml:space="preserve"> AN </w:t>
      </w:r>
      <w:r w:rsidR="00885488" w:rsidRPr="00736684">
        <w:rPr>
          <w:rStyle w:val="Incipit"/>
          <w:lang w:val="fr-FR"/>
        </w:rPr>
        <w:t>Respondens</w:t>
      </w:r>
      <w:r w:rsidR="005A362F" w:rsidRPr="00736684">
        <w:rPr>
          <w:i/>
          <w:lang w:val="fr-FR"/>
        </w:rPr>
        <w:t xml:space="preserve"> </w:t>
      </w:r>
      <w:r w:rsidR="00885488" w:rsidRPr="00736684">
        <w:rPr>
          <w:rStyle w:val="Incipit"/>
          <w:lang w:val="fr-FR"/>
        </w:rPr>
        <w:t>angelus</w:t>
      </w:r>
      <w:r w:rsidR="005A362F" w:rsidRPr="00736684">
        <w:rPr>
          <w:i/>
          <w:lang w:val="fr-FR"/>
        </w:rPr>
        <w:t xml:space="preserve"> </w:t>
      </w:r>
      <w:r w:rsidR="00885488" w:rsidRPr="00736684">
        <w:rPr>
          <w:rStyle w:val="Incipit"/>
          <w:lang w:val="fr-FR"/>
        </w:rPr>
        <w:t>dixit</w:t>
      </w:r>
      <w:r w:rsidR="00885488" w:rsidRPr="00736684">
        <w:rPr>
          <w:lang w:val="fr-FR"/>
        </w:rPr>
        <w:t xml:space="preserve"> cum duabus sequentibus. VS </w:t>
      </w:r>
      <w:r w:rsidR="00885488" w:rsidRPr="00736684">
        <w:rPr>
          <w:rStyle w:val="Incipit"/>
          <w:lang w:val="fr-FR"/>
        </w:rPr>
        <w:t>Diffusa</w:t>
      </w:r>
      <w:r w:rsidR="005A362F" w:rsidRPr="00736684">
        <w:rPr>
          <w:i/>
          <w:lang w:val="fr-FR"/>
        </w:rPr>
        <w:t xml:space="preserve"> </w:t>
      </w:r>
      <w:r w:rsidR="00885488" w:rsidRPr="00736684">
        <w:rPr>
          <w:rStyle w:val="Incipit"/>
          <w:lang w:val="fr-FR"/>
        </w:rPr>
        <w:t>est</w:t>
      </w:r>
      <w:r w:rsidR="002E5A0E" w:rsidRPr="00736684">
        <w:rPr>
          <w:lang w:val="fr-FR"/>
        </w:rPr>
        <w:t>. Lectiones d</w:t>
      </w:r>
      <w:r w:rsidR="005474EA" w:rsidRPr="00736684">
        <w:rPr>
          <w:lang w:val="fr-FR"/>
        </w:rPr>
        <w:t xml:space="preserve">e sermonibus patrum </w:t>
      </w:r>
      <w:r w:rsidR="002E5A0E" w:rsidRPr="00736684">
        <w:rPr>
          <w:lang w:val="fr-FR"/>
        </w:rPr>
        <w:t>[</w:t>
      </w:r>
      <w:r w:rsidR="005474EA" w:rsidRPr="00736684">
        <w:rPr>
          <w:lang w:val="fr-FR"/>
        </w:rPr>
        <w:t>LS</w:t>
      </w:r>
      <w:r w:rsidR="002E5A0E" w:rsidRPr="00736684">
        <w:rPr>
          <w:lang w:val="fr-FR"/>
        </w:rPr>
        <w:t>]</w:t>
      </w:r>
      <w:r w:rsidR="00885488" w:rsidRPr="00736684">
        <w:rPr>
          <w:lang w:val="fr-FR"/>
        </w:rPr>
        <w:t xml:space="preserve"> </w:t>
      </w:r>
      <w:r w:rsidR="00885488" w:rsidRPr="00736684">
        <w:rPr>
          <w:rStyle w:val="Incipit"/>
          <w:lang w:val="fr-FR"/>
        </w:rPr>
        <w:t>Descendens</w:t>
      </w:r>
      <w:r w:rsidR="005A362F" w:rsidRPr="00736684">
        <w:rPr>
          <w:i/>
          <w:lang w:val="fr-FR"/>
        </w:rPr>
        <w:t xml:space="preserve"> </w:t>
      </w:r>
      <w:r w:rsidR="00885488" w:rsidRPr="00736684">
        <w:rPr>
          <w:rStyle w:val="Incipit"/>
          <w:lang w:val="fr-FR"/>
        </w:rPr>
        <w:t>angelus</w:t>
      </w:r>
      <w:r w:rsidR="005A362F" w:rsidRPr="00736684">
        <w:rPr>
          <w:i/>
          <w:lang w:val="fr-FR"/>
        </w:rPr>
        <w:t xml:space="preserve"> </w:t>
      </w:r>
      <w:r w:rsidR="00885488" w:rsidRPr="00736684">
        <w:rPr>
          <w:rStyle w:val="Incipit"/>
          <w:lang w:val="fr-FR"/>
        </w:rPr>
        <w:t>de</w:t>
      </w:r>
      <w:r w:rsidR="005A362F" w:rsidRPr="00736684">
        <w:rPr>
          <w:i/>
          <w:lang w:val="fr-FR"/>
        </w:rPr>
        <w:t xml:space="preserve"> </w:t>
      </w:r>
      <w:r w:rsidR="00885488" w:rsidRPr="00736684">
        <w:rPr>
          <w:rStyle w:val="Incipit"/>
          <w:lang w:val="fr-FR"/>
        </w:rPr>
        <w:t>caelo</w:t>
      </w:r>
      <w:r w:rsidR="005A362F" w:rsidRPr="00736684">
        <w:rPr>
          <w:i/>
          <w:lang w:val="fr-FR"/>
        </w:rPr>
        <w:t xml:space="preserve"> </w:t>
      </w:r>
      <w:r w:rsidR="00885488" w:rsidRPr="00736684">
        <w:rPr>
          <w:rStyle w:val="Incipit"/>
          <w:lang w:val="fr-FR"/>
        </w:rPr>
        <w:t>missus</w:t>
      </w:r>
      <w:r w:rsidR="005A362F" w:rsidRPr="00736684">
        <w:rPr>
          <w:i/>
          <w:lang w:val="fr-FR"/>
        </w:rPr>
        <w:t xml:space="preserve"> </w:t>
      </w:r>
      <w:r w:rsidR="00885488" w:rsidRPr="00736684">
        <w:rPr>
          <w:rStyle w:val="Incipit"/>
          <w:lang w:val="fr-FR"/>
        </w:rPr>
        <w:t>a</w:t>
      </w:r>
      <w:r w:rsidR="005A362F" w:rsidRPr="00736684">
        <w:rPr>
          <w:i/>
          <w:lang w:val="fr-FR"/>
        </w:rPr>
        <w:t xml:space="preserve"> </w:t>
      </w:r>
      <w:r w:rsidR="00885488" w:rsidRPr="00736684">
        <w:rPr>
          <w:rStyle w:val="Incipit"/>
          <w:lang w:val="fr-FR"/>
        </w:rPr>
        <w:t>patre</w:t>
      </w:r>
      <w:r w:rsidR="005A362F" w:rsidRPr="00736684">
        <w:rPr>
          <w:i/>
          <w:lang w:val="fr-FR"/>
        </w:rPr>
        <w:t xml:space="preserve"> </w:t>
      </w:r>
      <w:r w:rsidR="00885488" w:rsidRPr="00736684">
        <w:rPr>
          <w:rStyle w:val="Incipit"/>
          <w:lang w:val="fr-FR"/>
        </w:rPr>
        <w:t>deo</w:t>
      </w:r>
      <w:r w:rsidR="00885488" w:rsidRPr="00736684">
        <w:rPr>
          <w:lang w:val="fr-FR"/>
        </w:rPr>
        <w:t xml:space="preserve"> </w:t>
      </w:r>
      <w:r w:rsidR="008D35E3" w:rsidRPr="00736684">
        <w:rPr>
          <w:lang w:val="fr-FR"/>
        </w:rPr>
        <w:t>quaere</w:t>
      </w:r>
      <w:r w:rsidR="00885488" w:rsidRPr="00736684">
        <w:rPr>
          <w:lang w:val="fr-FR"/>
        </w:rPr>
        <w:t xml:space="preserve"> circa initium in libro de sanctis. RP </w:t>
      </w:r>
      <w:r w:rsidR="00885488" w:rsidRPr="00736684">
        <w:rPr>
          <w:rStyle w:val="Incipit"/>
          <w:lang w:val="fr-FR"/>
        </w:rPr>
        <w:t>Integer</w:t>
      </w:r>
      <w:r w:rsidR="005A362F" w:rsidRPr="00736684">
        <w:rPr>
          <w:i/>
          <w:lang w:val="fr-FR"/>
        </w:rPr>
        <w:t xml:space="preserve"> </w:t>
      </w:r>
      <w:r w:rsidR="00885488" w:rsidRPr="00736684">
        <w:rPr>
          <w:rStyle w:val="Incipit"/>
          <w:lang w:val="fr-FR"/>
        </w:rPr>
        <w:t>ardorem</w:t>
      </w:r>
      <w:r w:rsidR="00794880" w:rsidRPr="00736684">
        <w:rPr>
          <w:lang w:val="fr-FR"/>
        </w:rPr>
        <w:t xml:space="preserve">. </w:t>
      </w:r>
      <w:r w:rsidR="00BA24A1" w:rsidRPr="00736684">
        <w:rPr>
          <w:lang w:val="fr-FR"/>
        </w:rPr>
        <w:t>[</w:t>
      </w:r>
      <w:r w:rsidR="00885488" w:rsidRPr="00736684">
        <w:rPr>
          <w:lang w:val="fr-FR"/>
        </w:rPr>
        <w:t>RP</w:t>
      </w:r>
      <w:r w:rsidR="00BA24A1" w:rsidRPr="00736684">
        <w:rPr>
          <w:lang w:val="fr-FR"/>
        </w:rPr>
        <w:t>]</w:t>
      </w:r>
      <w:r w:rsidR="00885488" w:rsidRPr="00736684">
        <w:rPr>
          <w:lang w:val="fr-FR"/>
        </w:rPr>
        <w:t xml:space="preserve"> </w:t>
      </w:r>
      <w:r w:rsidR="00885488" w:rsidRPr="00736684">
        <w:rPr>
          <w:rStyle w:val="Incipit"/>
          <w:lang w:val="fr-FR"/>
        </w:rPr>
        <w:t>Ecce</w:t>
      </w:r>
      <w:r w:rsidR="005A362F" w:rsidRPr="00736684">
        <w:rPr>
          <w:i/>
          <w:lang w:val="fr-FR"/>
        </w:rPr>
        <w:t xml:space="preserve"> </w:t>
      </w:r>
      <w:r w:rsidR="00885488" w:rsidRPr="00736684">
        <w:rPr>
          <w:rStyle w:val="Incipit"/>
          <w:lang w:val="fr-FR"/>
        </w:rPr>
        <w:t>concipies</w:t>
      </w:r>
      <w:r w:rsidR="00794880" w:rsidRPr="00736684">
        <w:rPr>
          <w:lang w:val="fr-FR"/>
        </w:rPr>
        <w:t xml:space="preserve">. </w:t>
      </w:r>
      <w:r w:rsidR="00BA24A1" w:rsidRPr="00736684">
        <w:rPr>
          <w:lang w:val="fr-FR"/>
        </w:rPr>
        <w:t>[</w:t>
      </w:r>
      <w:r w:rsidR="00885488" w:rsidRPr="00736684">
        <w:rPr>
          <w:lang w:val="fr-FR"/>
        </w:rPr>
        <w:t>RP</w:t>
      </w:r>
      <w:r w:rsidR="00BA24A1" w:rsidRPr="00736684">
        <w:rPr>
          <w:lang w:val="fr-FR"/>
        </w:rPr>
        <w:t>]</w:t>
      </w:r>
      <w:r w:rsidR="00885488" w:rsidRPr="00736684">
        <w:rPr>
          <w:lang w:val="fr-FR"/>
        </w:rPr>
        <w:t xml:space="preserve"> </w:t>
      </w:r>
      <w:r w:rsidR="00885488" w:rsidRPr="00736684">
        <w:rPr>
          <w:rStyle w:val="Incipit"/>
          <w:lang w:val="fr-FR"/>
        </w:rPr>
        <w:t>Missus</w:t>
      </w:r>
      <w:r w:rsidR="005A362F" w:rsidRPr="00736684">
        <w:rPr>
          <w:i/>
          <w:lang w:val="fr-FR"/>
        </w:rPr>
        <w:t xml:space="preserve"> </w:t>
      </w:r>
      <w:r w:rsidR="00885488" w:rsidRPr="00736684">
        <w:rPr>
          <w:rStyle w:val="Incipit"/>
          <w:lang w:val="fr-FR"/>
        </w:rPr>
        <w:t>est</w:t>
      </w:r>
      <w:r w:rsidR="005A362F" w:rsidRPr="00736684">
        <w:rPr>
          <w:i/>
          <w:lang w:val="fr-FR"/>
        </w:rPr>
        <w:t xml:space="preserve"> </w:t>
      </w:r>
      <w:r w:rsidR="00885488" w:rsidRPr="00736684">
        <w:rPr>
          <w:rStyle w:val="Incipit"/>
          <w:lang w:val="fr-FR"/>
        </w:rPr>
        <w:t>angelus</w:t>
      </w:r>
      <w:r w:rsidR="00885488" w:rsidRPr="00736684">
        <w:rPr>
          <w:lang w:val="fr-FR"/>
        </w:rPr>
        <w:t>.</w:t>
      </w:r>
    </w:p>
    <w:p w:rsidR="0086266C" w:rsidRDefault="00B338C4" w:rsidP="00415109">
      <w:pPr>
        <w:rPr>
          <w:lang w:val="pt-PT"/>
        </w:rPr>
      </w:pPr>
      <w:r w:rsidRPr="00736684">
        <w:rPr>
          <w:rStyle w:val="Time2"/>
          <w:lang w:val="pt-PT"/>
        </w:rPr>
        <w:t>In tertio nocturno</w:t>
      </w:r>
      <w:r w:rsidR="00885488" w:rsidRPr="00B779A9">
        <w:rPr>
          <w:lang w:val="pt-PT"/>
        </w:rPr>
        <w:t xml:space="preserve"> AN </w:t>
      </w:r>
      <w:r w:rsidR="00885488" w:rsidRPr="005A362F">
        <w:rPr>
          <w:rStyle w:val="Incipit"/>
          <w:lang w:val="pt-PT"/>
        </w:rPr>
        <w:t>Dixit</w:t>
      </w:r>
      <w:r w:rsidR="005A362F" w:rsidRPr="00BE7D55">
        <w:rPr>
          <w:i/>
          <w:lang w:val="pt-PT"/>
        </w:rPr>
        <w:t xml:space="preserve"> </w:t>
      </w:r>
      <w:r w:rsidR="00885488" w:rsidRPr="005A362F">
        <w:rPr>
          <w:rStyle w:val="Incipit"/>
          <w:lang w:val="pt-PT"/>
        </w:rPr>
        <w:t>autem</w:t>
      </w:r>
      <w:r w:rsidR="005A362F" w:rsidRPr="00BE7D55">
        <w:rPr>
          <w:i/>
          <w:lang w:val="pt-PT"/>
        </w:rPr>
        <w:t xml:space="preserve"> </w:t>
      </w:r>
      <w:r w:rsidR="00885488" w:rsidRPr="005A362F">
        <w:rPr>
          <w:rStyle w:val="Incipit"/>
          <w:lang w:val="pt-PT"/>
        </w:rPr>
        <w:t>Maria</w:t>
      </w:r>
      <w:r w:rsidR="00885488" w:rsidRPr="00B779A9">
        <w:rPr>
          <w:lang w:val="pt-PT"/>
        </w:rPr>
        <w:t xml:space="preserve"> cum duabus sequentibus. VS </w:t>
      </w:r>
      <w:r w:rsidR="00885488" w:rsidRPr="005A362F">
        <w:rPr>
          <w:rStyle w:val="Incipit"/>
          <w:lang w:val="pt-PT"/>
        </w:rPr>
        <w:t>Audi</w:t>
      </w:r>
      <w:r w:rsidR="005A362F" w:rsidRPr="00BE7D55">
        <w:rPr>
          <w:i/>
          <w:lang w:val="pt-PT"/>
        </w:rPr>
        <w:t xml:space="preserve"> </w:t>
      </w:r>
      <w:r w:rsidR="00885488" w:rsidRPr="005A362F">
        <w:rPr>
          <w:rStyle w:val="Incipit"/>
          <w:lang w:val="pt-PT"/>
        </w:rPr>
        <w:t>filia</w:t>
      </w:r>
      <w:r w:rsidR="00885488" w:rsidRPr="00B779A9">
        <w:rPr>
          <w:lang w:val="pt-PT"/>
        </w:rPr>
        <w:t xml:space="preserve">. EV </w:t>
      </w:r>
      <w:r w:rsidR="00885488" w:rsidRPr="005A362F">
        <w:rPr>
          <w:rStyle w:val="Incipit"/>
          <w:lang w:val="pt-PT"/>
        </w:rPr>
        <w:t>Missus</w:t>
      </w:r>
      <w:r w:rsidR="005A362F" w:rsidRPr="00BE7D55">
        <w:rPr>
          <w:i/>
          <w:lang w:val="pt-PT"/>
        </w:rPr>
        <w:t xml:space="preserve"> </w:t>
      </w:r>
      <w:r w:rsidR="00885488" w:rsidRPr="005A362F">
        <w:rPr>
          <w:rStyle w:val="Incipit"/>
          <w:lang w:val="pt-PT"/>
        </w:rPr>
        <w:t>est</w:t>
      </w:r>
      <w:r w:rsidR="005A362F" w:rsidRPr="00BE7D55">
        <w:rPr>
          <w:i/>
          <w:lang w:val="pt-PT"/>
        </w:rPr>
        <w:t xml:space="preserve"> </w:t>
      </w:r>
      <w:r w:rsidR="00885488" w:rsidRPr="005A362F">
        <w:rPr>
          <w:rStyle w:val="Incipit"/>
          <w:lang w:val="pt-PT"/>
        </w:rPr>
        <w:t>angelus</w:t>
      </w:r>
      <w:r w:rsidR="005A362F" w:rsidRPr="00BE7D55">
        <w:rPr>
          <w:i/>
          <w:lang w:val="pt-PT"/>
        </w:rPr>
        <w:t xml:space="preserve"> </w:t>
      </w:r>
      <w:r w:rsidR="00885488" w:rsidRPr="005A362F">
        <w:rPr>
          <w:rStyle w:val="Incipit"/>
          <w:lang w:val="pt-PT"/>
        </w:rPr>
        <w:t>Gabriel</w:t>
      </w:r>
      <w:r w:rsidR="005A362F" w:rsidRPr="00BE7D55">
        <w:rPr>
          <w:i/>
          <w:lang w:val="pt-PT"/>
        </w:rPr>
        <w:t xml:space="preserve"> </w:t>
      </w:r>
      <w:r w:rsidR="00885488" w:rsidRPr="005A362F">
        <w:rPr>
          <w:rStyle w:val="Incipit"/>
          <w:lang w:val="pt-PT"/>
        </w:rPr>
        <w:t>a</w:t>
      </w:r>
      <w:r w:rsidR="005A362F" w:rsidRPr="00BE7D55">
        <w:rPr>
          <w:i/>
          <w:lang w:val="pt-PT"/>
        </w:rPr>
        <w:t xml:space="preserve"> </w:t>
      </w:r>
      <w:r w:rsidR="00885488" w:rsidRPr="005A362F">
        <w:rPr>
          <w:rStyle w:val="Incipit"/>
          <w:lang w:val="pt-PT"/>
        </w:rPr>
        <w:t>deo</w:t>
      </w:r>
      <w:r w:rsidR="00885488" w:rsidRPr="00B779A9">
        <w:rPr>
          <w:lang w:val="pt-PT"/>
        </w:rPr>
        <w:t xml:space="preserve"> </w:t>
      </w:r>
      <w:r w:rsidR="008D35E3" w:rsidRPr="00B779A9">
        <w:rPr>
          <w:lang w:val="pt-PT"/>
        </w:rPr>
        <w:t>quaere</w:t>
      </w:r>
      <w:r w:rsidR="00687286" w:rsidRPr="00B779A9">
        <w:rPr>
          <w:lang w:val="pt-PT"/>
        </w:rPr>
        <w:t xml:space="preserve"> quatt</w:t>
      </w:r>
      <w:r w:rsidR="00885488" w:rsidRPr="00B779A9">
        <w:rPr>
          <w:lang w:val="pt-PT"/>
        </w:rPr>
        <w:t>u</w:t>
      </w:r>
      <w:r w:rsidR="00687286" w:rsidRPr="00B779A9">
        <w:rPr>
          <w:lang w:val="pt-PT"/>
        </w:rPr>
        <w:t>o</w:t>
      </w:r>
      <w:r w:rsidR="00885488" w:rsidRPr="00B779A9">
        <w:rPr>
          <w:lang w:val="pt-PT"/>
        </w:rPr>
        <w:t xml:space="preserve">r folia post hodiernas lectiones de sermonibus patrum. RP </w:t>
      </w:r>
      <w:r w:rsidR="00885488" w:rsidRPr="005A362F">
        <w:rPr>
          <w:rStyle w:val="Incipit"/>
          <w:lang w:val="pt-PT"/>
        </w:rPr>
        <w:t>Vidit</w:t>
      </w:r>
      <w:r w:rsidR="005A362F" w:rsidRPr="00BE7D55">
        <w:rPr>
          <w:i/>
          <w:lang w:val="pt-PT"/>
        </w:rPr>
        <w:t xml:space="preserve"> </w:t>
      </w:r>
      <w:r w:rsidR="00885488" w:rsidRPr="005A362F">
        <w:rPr>
          <w:rStyle w:val="Incipit"/>
          <w:lang w:val="pt-PT"/>
        </w:rPr>
        <w:t>Ezechiel</w:t>
      </w:r>
      <w:r w:rsidR="00794880" w:rsidRPr="005A362F">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5A362F">
        <w:rPr>
          <w:rStyle w:val="Incipit"/>
          <w:lang w:val="pt-PT"/>
        </w:rPr>
        <w:t>Christi</w:t>
      </w:r>
      <w:r w:rsidR="005A362F" w:rsidRPr="00BE7D55">
        <w:rPr>
          <w:i/>
          <w:lang w:val="pt-PT"/>
        </w:rPr>
        <w:t xml:space="preserve"> </w:t>
      </w:r>
      <w:r w:rsidR="00885488" w:rsidRPr="005A362F">
        <w:rPr>
          <w:rStyle w:val="Incipit"/>
          <w:lang w:val="pt-PT"/>
        </w:rPr>
        <w:t>virgo</w:t>
      </w:r>
      <w:r w:rsidR="00794880" w:rsidRPr="005A362F">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5A362F">
        <w:rPr>
          <w:rStyle w:val="Incipit"/>
          <w:lang w:val="pt-PT"/>
        </w:rPr>
        <w:t>Quomodo</w:t>
      </w:r>
      <w:r w:rsidR="005A362F" w:rsidRPr="00BE7D55">
        <w:rPr>
          <w:i/>
          <w:lang w:val="pt-PT"/>
        </w:rPr>
        <w:t xml:space="preserve"> </w:t>
      </w:r>
      <w:r w:rsidR="00885488" w:rsidRPr="005A362F">
        <w:rPr>
          <w:rStyle w:val="Incipit"/>
          <w:lang w:val="pt-PT"/>
        </w:rPr>
        <w:t>fiet</w:t>
      </w:r>
      <w:r w:rsidR="00885488" w:rsidRPr="00B779A9">
        <w:rPr>
          <w:lang w:val="pt-PT"/>
        </w:rPr>
        <w:t xml:space="preserve">. </w:t>
      </w:r>
      <w:r w:rsidR="005474EA" w:rsidRPr="00B779A9">
        <w:rPr>
          <w:lang w:val="pt-PT"/>
        </w:rPr>
        <w:t xml:space="preserve">[TD] </w:t>
      </w:r>
      <w:r w:rsidR="005474EA" w:rsidRPr="005A362F">
        <w:rPr>
          <w:rStyle w:val="Incipit"/>
          <w:lang w:val="pt-PT"/>
        </w:rPr>
        <w:t>Te</w:t>
      </w:r>
      <w:r w:rsidR="005A362F" w:rsidRPr="00BE7D55">
        <w:rPr>
          <w:i/>
          <w:lang w:val="pt-PT"/>
        </w:rPr>
        <w:t xml:space="preserve"> </w:t>
      </w:r>
      <w:r w:rsidR="005474EA" w:rsidRPr="005A362F">
        <w:rPr>
          <w:rStyle w:val="Incipit"/>
          <w:lang w:val="pt-PT"/>
        </w:rPr>
        <w:t>deum</w:t>
      </w:r>
      <w:r w:rsidR="005A362F" w:rsidRPr="00BE7D55">
        <w:rPr>
          <w:i/>
          <w:lang w:val="pt-PT"/>
        </w:rPr>
        <w:t xml:space="preserve"> </w:t>
      </w:r>
      <w:r w:rsidR="00687286" w:rsidRPr="005A362F">
        <w:rPr>
          <w:rStyle w:val="Incipit"/>
          <w:lang w:val="pt-PT"/>
        </w:rPr>
        <w:t>laudamus</w:t>
      </w:r>
      <w:r w:rsidR="005474EA" w:rsidRPr="00B338C4">
        <w:rPr>
          <w:lang w:val="pt-PT"/>
        </w:rPr>
        <w:t xml:space="preserve"> </w:t>
      </w:r>
      <w:r>
        <w:rPr>
          <w:lang w:val="pt-PT"/>
        </w:rPr>
        <w:t xml:space="preserve">dicitur. </w:t>
      </w:r>
    </w:p>
    <w:p w:rsidR="00885488" w:rsidRPr="00B779A9" w:rsidRDefault="005474EA" w:rsidP="00415109">
      <w:pPr>
        <w:rPr>
          <w:lang w:val="pt-PT"/>
        </w:rPr>
      </w:pPr>
      <w:r w:rsidRPr="00B779A9">
        <w:rPr>
          <w:lang w:val="pt-PT"/>
        </w:rPr>
        <w:t>(205v)</w:t>
      </w:r>
      <w:r w:rsidR="0086266C">
        <w:rPr>
          <w:lang w:val="pt-PT"/>
        </w:rPr>
        <w:t xml:space="preserve"> </w:t>
      </w:r>
      <w:r w:rsidR="00B338C4" w:rsidRPr="00736684">
        <w:rPr>
          <w:rStyle w:val="Time1"/>
          <w:lang w:val="pt-PT"/>
        </w:rPr>
        <w:t>Ad laudes</w:t>
      </w:r>
      <w:r w:rsidR="00885488" w:rsidRPr="00B779A9">
        <w:rPr>
          <w:lang w:val="pt-PT"/>
        </w:rPr>
        <w:t xml:space="preserve"> AN </w:t>
      </w:r>
      <w:r w:rsidR="00885488" w:rsidRPr="00736684">
        <w:rPr>
          <w:rStyle w:val="Incipit"/>
          <w:lang w:val="pt-PT"/>
        </w:rPr>
        <w:t>Quando venit ergo sacri plenitudo temporis</w:t>
      </w:r>
      <w:r w:rsidR="00885488" w:rsidRPr="00B779A9">
        <w:rPr>
          <w:lang w:val="pt-PT"/>
        </w:rPr>
        <w:t xml:space="preserve"> cum reliquis. HY </w:t>
      </w:r>
      <w:r w:rsidR="00885488" w:rsidRPr="00736684">
        <w:rPr>
          <w:rStyle w:val="Incipit"/>
          <w:lang w:val="pt-PT"/>
        </w:rPr>
        <w:t>Fit porta Christi</w:t>
      </w:r>
      <w:r w:rsidR="00885488" w:rsidRPr="00B779A9">
        <w:rPr>
          <w:lang w:val="pt-PT"/>
        </w:rPr>
        <w:t xml:space="preserve">. VS </w:t>
      </w:r>
      <w:r w:rsidR="00382E22" w:rsidRPr="00736684">
        <w:rPr>
          <w:rStyle w:val="Incipit"/>
          <w:lang w:val="pt-PT"/>
        </w:rPr>
        <w:t>Adiuv</w:t>
      </w:r>
      <w:r w:rsidR="00885488" w:rsidRPr="00736684">
        <w:rPr>
          <w:rStyle w:val="Incipit"/>
          <w:lang w:val="pt-PT"/>
        </w:rPr>
        <w:t>abit eam deus</w:t>
      </w:r>
      <w:r w:rsidR="00885488" w:rsidRPr="00B779A9">
        <w:rPr>
          <w:lang w:val="pt-PT"/>
        </w:rPr>
        <w:t xml:space="preserve">. AB </w:t>
      </w:r>
      <w:r w:rsidR="00885488" w:rsidRPr="00736684">
        <w:rPr>
          <w:rStyle w:val="Incipit"/>
          <w:lang w:val="pt-PT"/>
        </w:rPr>
        <w:t>Gaude dei genitrix</w:t>
      </w:r>
      <w:r w:rsidR="00885488" w:rsidRPr="00B779A9">
        <w:rPr>
          <w:lang w:val="pt-PT"/>
        </w:rPr>
        <w:t xml:space="preserve">. Suffragium de feria quod tunc est. </w:t>
      </w:r>
      <w:r w:rsidRPr="00B779A9">
        <w:rPr>
          <w:lang w:val="pt-PT"/>
        </w:rPr>
        <w:t xml:space="preserve">[BD] </w:t>
      </w:r>
      <w:r w:rsidR="005F6F99" w:rsidRPr="00736684">
        <w:rPr>
          <w:rStyle w:val="Incipit"/>
          <w:lang w:val="pt-PT"/>
        </w:rPr>
        <w:t>Benedicamus</w:t>
      </w:r>
      <w:r w:rsidR="007136DC" w:rsidRPr="00B779A9">
        <w:rPr>
          <w:lang w:val="pt-PT"/>
        </w:rPr>
        <w:t>. [TP]</w:t>
      </w:r>
      <w:r w:rsidRPr="00B779A9">
        <w:rPr>
          <w:lang w:val="pt-PT"/>
        </w:rPr>
        <w:t xml:space="preserve"> </w:t>
      </w:r>
      <w:r w:rsidR="00885488" w:rsidRPr="00736684">
        <w:rPr>
          <w:rStyle w:val="Incipit"/>
          <w:lang w:val="pt-PT"/>
        </w:rPr>
        <w:t>In laude Iesu</w:t>
      </w:r>
      <w:r w:rsidR="00885488" w:rsidRPr="00B779A9">
        <w:rPr>
          <w:lang w:val="pt-PT"/>
        </w:rPr>
        <w:t>.</w:t>
      </w:r>
    </w:p>
    <w:p w:rsidR="00885488" w:rsidRPr="00B779A9" w:rsidRDefault="00B338C4" w:rsidP="00415109">
      <w:pPr>
        <w:rPr>
          <w:lang w:val="pt-PT"/>
        </w:rPr>
      </w:pPr>
      <w:r w:rsidRPr="00736684">
        <w:rPr>
          <w:rStyle w:val="Time1"/>
          <w:lang w:val="pt-PT"/>
        </w:rPr>
        <w:t>Ad maturum officium</w:t>
      </w:r>
      <w:r w:rsidR="00885488" w:rsidRPr="00B779A9">
        <w:rPr>
          <w:lang w:val="pt-PT"/>
        </w:rPr>
        <w:t xml:space="preserve"> IN </w:t>
      </w:r>
      <w:r w:rsidR="00885488" w:rsidRPr="005A362F">
        <w:rPr>
          <w:rStyle w:val="Incipit"/>
          <w:lang w:val="pt-PT"/>
        </w:rPr>
        <w:t>Rorate</w:t>
      </w:r>
      <w:r w:rsidR="005A362F" w:rsidRPr="00BE7D55">
        <w:rPr>
          <w:i/>
          <w:lang w:val="pt-PT"/>
        </w:rPr>
        <w:t xml:space="preserve"> </w:t>
      </w:r>
      <w:r w:rsidR="00885488" w:rsidRPr="005A362F">
        <w:rPr>
          <w:rStyle w:val="Incipit"/>
          <w:lang w:val="pt-PT"/>
        </w:rPr>
        <w:t>caeli</w:t>
      </w:r>
      <w:r w:rsidR="00DD1415">
        <w:rPr>
          <w:lang w:val="pt-PT"/>
        </w:rPr>
        <w:t>@</w:t>
      </w:r>
      <w:r w:rsidR="00DD1415" w:rsidRPr="00B779A9">
        <w:rPr>
          <w:lang w:val="pt-PT"/>
        </w:rPr>
        <w:t>5.</w:t>
      </w:r>
      <w:r w:rsidR="00885488" w:rsidRPr="00B779A9">
        <w:rPr>
          <w:lang w:val="pt-PT"/>
        </w:rPr>
        <w:t xml:space="preserve"> </w:t>
      </w:r>
      <w:r w:rsidR="005474EA" w:rsidRPr="00B779A9">
        <w:rPr>
          <w:lang w:val="pt-PT"/>
        </w:rPr>
        <w:t xml:space="preserve">[KY] </w:t>
      </w:r>
      <w:r w:rsidR="005474EA" w:rsidRPr="005A362F">
        <w:rPr>
          <w:rStyle w:val="Incipit"/>
          <w:lang w:val="pt-PT"/>
        </w:rPr>
        <w:t>Kyrie</w:t>
      </w:r>
      <w:r w:rsidR="005A362F" w:rsidRPr="00BE7D55">
        <w:rPr>
          <w:i/>
          <w:lang w:val="pt-PT"/>
        </w:rPr>
        <w:t xml:space="preserve"> </w:t>
      </w:r>
      <w:r w:rsidR="005474EA" w:rsidRPr="00B779A9">
        <w:rPr>
          <w:lang w:val="pt-PT"/>
        </w:rPr>
        <w:t xml:space="preserve">et [SA] </w:t>
      </w:r>
      <w:r w:rsidR="005474EA" w:rsidRPr="005A362F">
        <w:rPr>
          <w:rStyle w:val="Incipit"/>
          <w:lang w:val="pt-PT"/>
        </w:rPr>
        <w:t>Sanctus</w:t>
      </w:r>
      <w:r w:rsidR="005474EA" w:rsidRPr="00B779A9">
        <w:rPr>
          <w:lang w:val="pt-PT"/>
        </w:rPr>
        <w:t xml:space="preserve"> </w:t>
      </w:r>
      <w:r w:rsidR="00885488" w:rsidRPr="00B779A9">
        <w:rPr>
          <w:lang w:val="pt-PT"/>
        </w:rPr>
        <w:t xml:space="preserve">de assumptione. GR </w:t>
      </w:r>
      <w:r w:rsidR="00885488" w:rsidRPr="005A362F">
        <w:rPr>
          <w:rStyle w:val="Incipit"/>
          <w:lang w:val="pt-PT"/>
        </w:rPr>
        <w:t>A</w:t>
      </w:r>
      <w:r w:rsidR="005A362F" w:rsidRPr="00BE7D55">
        <w:rPr>
          <w:i/>
          <w:lang w:val="pt-PT"/>
        </w:rPr>
        <w:t xml:space="preserve"> </w:t>
      </w:r>
      <w:r w:rsidR="00885488" w:rsidRPr="005A362F">
        <w:rPr>
          <w:rStyle w:val="Incipit"/>
          <w:lang w:val="pt-PT"/>
        </w:rPr>
        <w:t>summo</w:t>
      </w:r>
      <w:r w:rsidR="005A362F" w:rsidRPr="00BE7D55">
        <w:rPr>
          <w:i/>
          <w:lang w:val="pt-PT"/>
        </w:rPr>
        <w:t xml:space="preserve"> </w:t>
      </w:r>
      <w:r w:rsidR="00885488" w:rsidRPr="005A362F">
        <w:rPr>
          <w:rStyle w:val="Incipit"/>
          <w:lang w:val="pt-PT"/>
        </w:rPr>
        <w:t>caelo</w:t>
      </w:r>
      <w:r w:rsidR="00DD1415">
        <w:rPr>
          <w:lang w:val="pt-PT"/>
        </w:rPr>
        <w:t>@</w:t>
      </w:r>
      <w:r w:rsidR="00DD1415" w:rsidRPr="00B779A9">
        <w:rPr>
          <w:lang w:val="pt-PT"/>
        </w:rPr>
        <w:t>7.</w:t>
      </w:r>
      <w:r w:rsidR="00885488" w:rsidRPr="00B779A9">
        <w:rPr>
          <w:lang w:val="pt-PT"/>
        </w:rPr>
        <w:t xml:space="preserve"> TR </w:t>
      </w:r>
      <w:r w:rsidR="00885488" w:rsidRPr="005A362F">
        <w:rPr>
          <w:rStyle w:val="Incipit"/>
          <w:lang w:val="pt-PT"/>
        </w:rPr>
        <w:t>Gaude</w:t>
      </w:r>
      <w:r w:rsidR="005A362F" w:rsidRPr="00BE7D55">
        <w:rPr>
          <w:i/>
          <w:lang w:val="pt-PT"/>
        </w:rPr>
        <w:t xml:space="preserve"> </w:t>
      </w:r>
      <w:r w:rsidR="00885488" w:rsidRPr="005A362F">
        <w:rPr>
          <w:rStyle w:val="Incipit"/>
          <w:lang w:val="pt-PT"/>
        </w:rPr>
        <w:t>Maria</w:t>
      </w:r>
      <w:r w:rsidR="005A362F" w:rsidRPr="00BE7D55">
        <w:rPr>
          <w:i/>
          <w:lang w:val="pt-PT"/>
        </w:rPr>
        <w:t xml:space="preserve"> </w:t>
      </w:r>
      <w:r w:rsidR="00885488" w:rsidRPr="005A362F">
        <w:rPr>
          <w:rStyle w:val="Incipit"/>
          <w:lang w:val="pt-PT"/>
        </w:rPr>
        <w:t>virgo</w:t>
      </w:r>
      <w:r w:rsidR="00DD1415">
        <w:rPr>
          <w:lang w:val="pt-PT"/>
        </w:rPr>
        <w:t>@</w:t>
      </w:r>
      <w:r w:rsidR="00DD1415" w:rsidRPr="00B779A9">
        <w:rPr>
          <w:lang w:val="pt-PT"/>
        </w:rPr>
        <w:t>320.</w:t>
      </w:r>
      <w:r w:rsidR="00885488" w:rsidRPr="00B779A9">
        <w:rPr>
          <w:lang w:val="pt-PT"/>
        </w:rPr>
        <w:t xml:space="preserve"> OF </w:t>
      </w:r>
      <w:r w:rsidR="00885488" w:rsidRPr="005A362F">
        <w:rPr>
          <w:rStyle w:val="Incipit"/>
          <w:lang w:val="pt-PT"/>
        </w:rPr>
        <w:t>Ave</w:t>
      </w:r>
      <w:r w:rsidR="005A362F" w:rsidRPr="00BE7D55">
        <w:rPr>
          <w:i/>
          <w:lang w:val="pt-PT"/>
        </w:rPr>
        <w:t xml:space="preserve"> </w:t>
      </w:r>
      <w:r w:rsidR="00885488" w:rsidRPr="005A362F">
        <w:rPr>
          <w:rStyle w:val="Incipit"/>
          <w:lang w:val="pt-PT"/>
        </w:rPr>
        <w:t>Maria</w:t>
      </w:r>
      <w:r w:rsidR="0088397B" w:rsidRPr="0088397B">
        <w:rPr>
          <w:lang w:val="pt-PT"/>
        </w:rPr>
        <w:t>@</w:t>
      </w:r>
      <w:r w:rsidR="00DD1415" w:rsidRPr="00B779A9">
        <w:rPr>
          <w:lang w:val="pt-PT"/>
        </w:rPr>
        <w:t>10.</w:t>
      </w:r>
      <w:r w:rsidR="00885488" w:rsidRPr="00B779A9">
        <w:rPr>
          <w:lang w:val="pt-PT"/>
        </w:rPr>
        <w:t xml:space="preserve"> CO </w:t>
      </w:r>
      <w:r w:rsidR="00885488" w:rsidRPr="005A362F">
        <w:rPr>
          <w:rStyle w:val="Incipit"/>
          <w:lang w:val="pt-PT"/>
        </w:rPr>
        <w:t>Ecce</w:t>
      </w:r>
      <w:r w:rsidR="005A362F" w:rsidRPr="00BE7D55">
        <w:rPr>
          <w:i/>
          <w:lang w:val="pt-PT"/>
        </w:rPr>
        <w:t xml:space="preserve"> </w:t>
      </w:r>
      <w:r w:rsidR="00885488" w:rsidRPr="005A362F">
        <w:rPr>
          <w:rStyle w:val="Incipit"/>
          <w:lang w:val="pt-PT"/>
        </w:rPr>
        <w:t>virgo</w:t>
      </w:r>
      <w:r w:rsidR="005A362F" w:rsidRPr="00BE7D55">
        <w:rPr>
          <w:i/>
          <w:lang w:val="pt-PT"/>
        </w:rPr>
        <w:t xml:space="preserve"> </w:t>
      </w:r>
      <w:r w:rsidR="00885488" w:rsidRPr="005A362F">
        <w:rPr>
          <w:rStyle w:val="Incipit"/>
          <w:lang w:val="pt-PT"/>
        </w:rPr>
        <w:t>concipiet</w:t>
      </w:r>
      <w:r w:rsidR="00DD1415">
        <w:rPr>
          <w:lang w:val="pt-PT"/>
        </w:rPr>
        <w:t>@</w:t>
      </w:r>
      <w:r w:rsidR="00DD1415" w:rsidRPr="00B779A9">
        <w:rPr>
          <w:lang w:val="pt-PT"/>
        </w:rPr>
        <w:t>6.</w:t>
      </w:r>
    </w:p>
    <w:p w:rsidR="00885488" w:rsidRPr="00B779A9" w:rsidRDefault="00B338C4" w:rsidP="00415109">
      <w:pPr>
        <w:rPr>
          <w:lang w:val="pt-PT"/>
        </w:rPr>
      </w:pPr>
      <w:r w:rsidRPr="00736684">
        <w:rPr>
          <w:rStyle w:val="Time1"/>
          <w:lang w:val="pt-PT"/>
        </w:rPr>
        <w:t>Ad omnes horas</w:t>
      </w:r>
      <w:r w:rsidR="00885488" w:rsidRPr="00B779A9">
        <w:rPr>
          <w:lang w:val="pt-PT"/>
        </w:rPr>
        <w:t xml:space="preserve"> AN </w:t>
      </w:r>
      <w:r w:rsidR="00885488" w:rsidRPr="005A362F">
        <w:rPr>
          <w:rStyle w:val="Incipit"/>
          <w:lang w:val="pt-PT"/>
        </w:rPr>
        <w:t>Haec</w:t>
      </w:r>
      <w:r w:rsidR="005A362F" w:rsidRPr="00BE7D55">
        <w:rPr>
          <w:i/>
          <w:lang w:val="pt-PT"/>
        </w:rPr>
        <w:t xml:space="preserve"> </w:t>
      </w:r>
      <w:r w:rsidR="00885488" w:rsidRPr="005A362F">
        <w:rPr>
          <w:rStyle w:val="Incipit"/>
          <w:lang w:val="pt-PT"/>
        </w:rPr>
        <w:t>est</w:t>
      </w:r>
      <w:r w:rsidR="005A362F" w:rsidRPr="00BE7D55">
        <w:rPr>
          <w:i/>
          <w:lang w:val="pt-PT"/>
        </w:rPr>
        <w:t xml:space="preserve"> </w:t>
      </w:r>
      <w:r w:rsidR="00885488" w:rsidRPr="005A362F">
        <w:rPr>
          <w:rStyle w:val="Incipit"/>
          <w:lang w:val="pt-PT"/>
        </w:rPr>
        <w:t>dies</w:t>
      </w:r>
      <w:r w:rsidR="00885488" w:rsidRPr="00B779A9">
        <w:rPr>
          <w:lang w:val="pt-PT"/>
        </w:rPr>
        <w:t xml:space="preserve"> 124 ex </w:t>
      </w:r>
      <w:r w:rsidR="00885488" w:rsidRPr="00736684">
        <w:rPr>
          <w:rStyle w:val="Funktion"/>
          <w:lang w:val="pt-PT"/>
        </w:rPr>
        <w:t>summo antiphonario</w:t>
      </w:r>
      <w:r w:rsidR="00885488" w:rsidRPr="00B779A9">
        <w:rPr>
          <w:lang w:val="pt-PT"/>
        </w:rPr>
        <w:t xml:space="preserve"> et ante primam pro </w:t>
      </w:r>
      <w:r w:rsidR="000F4FB4" w:rsidRPr="00B779A9">
        <w:rPr>
          <w:lang w:val="pt-PT"/>
        </w:rPr>
        <w:t>Salve</w:t>
      </w:r>
      <w:r w:rsidR="002E5A0E" w:rsidRPr="00B779A9">
        <w:rPr>
          <w:lang w:val="pt-PT"/>
        </w:rPr>
        <w:t xml:space="preserve"> r</w:t>
      </w:r>
      <w:r w:rsidR="00885488" w:rsidRPr="00B779A9">
        <w:rPr>
          <w:lang w:val="pt-PT"/>
        </w:rPr>
        <w:t xml:space="preserve">egina cantetur </w:t>
      </w:r>
      <w:r w:rsidR="0086266C">
        <w:rPr>
          <w:lang w:val="pt-PT"/>
        </w:rPr>
        <w:t>$E::</w:t>
      </w:r>
      <w:r w:rsidR="00885488" w:rsidRPr="00B779A9">
        <w:rPr>
          <w:lang w:val="pt-PT"/>
        </w:rPr>
        <w:t>etiam</w:t>
      </w:r>
      <w:r w:rsidR="0086266C">
        <w:rPr>
          <w:lang w:val="pt-PT"/>
        </w:rPr>
        <w:t>$</w:t>
      </w:r>
      <w:r w:rsidR="00885488" w:rsidRPr="00B779A9">
        <w:rPr>
          <w:lang w:val="pt-PT"/>
        </w:rPr>
        <w:t xml:space="preserve"> haec antiphona.</w:t>
      </w:r>
    </w:p>
    <w:p w:rsidR="00885488" w:rsidRPr="00B779A9" w:rsidRDefault="00B338C4" w:rsidP="00415109">
      <w:pPr>
        <w:rPr>
          <w:lang w:val="pt-PT"/>
        </w:rPr>
      </w:pPr>
      <w:r w:rsidRPr="00736684">
        <w:rPr>
          <w:rStyle w:val="Time1"/>
          <w:lang w:val="pt-PT"/>
        </w:rPr>
        <w:t>Ad processionem</w:t>
      </w:r>
      <w:r w:rsidR="00885488" w:rsidRPr="00B779A9">
        <w:rPr>
          <w:lang w:val="pt-PT"/>
        </w:rPr>
        <w:t xml:space="preserve"> R</w:t>
      </w:r>
      <w:r w:rsidR="005474EA" w:rsidRPr="00B779A9">
        <w:rPr>
          <w:lang w:val="pt-PT"/>
        </w:rPr>
        <w:t>P</w:t>
      </w:r>
      <w:r w:rsidR="00885488" w:rsidRPr="00B779A9">
        <w:rPr>
          <w:lang w:val="pt-PT"/>
        </w:rPr>
        <w:t xml:space="preserve">P </w:t>
      </w:r>
      <w:r w:rsidR="00885488" w:rsidRPr="005A362F">
        <w:rPr>
          <w:rStyle w:val="Incipit"/>
          <w:lang w:val="pt-PT"/>
        </w:rPr>
        <w:t>An</w:t>
      </w:r>
      <w:r w:rsidR="009A6D20" w:rsidRPr="005A362F">
        <w:rPr>
          <w:rStyle w:val="Incipit"/>
          <w:lang w:val="pt-PT"/>
        </w:rPr>
        <w:t>nuntia</w:t>
      </w:r>
      <w:r w:rsidR="00885488" w:rsidRPr="005A362F">
        <w:rPr>
          <w:rStyle w:val="Incipit"/>
          <w:lang w:val="pt-PT"/>
        </w:rPr>
        <w:t>tum</w:t>
      </w:r>
      <w:r w:rsidR="005A362F" w:rsidRPr="00BE7D55">
        <w:rPr>
          <w:i/>
          <w:lang w:val="pt-PT"/>
        </w:rPr>
        <w:t xml:space="preserve"> </w:t>
      </w:r>
      <w:r w:rsidR="00885488" w:rsidRPr="005A362F">
        <w:rPr>
          <w:rStyle w:val="Incipit"/>
          <w:lang w:val="pt-PT"/>
        </w:rPr>
        <w:t>est</w:t>
      </w:r>
      <w:r w:rsidR="00885488" w:rsidRPr="00B779A9">
        <w:rPr>
          <w:lang w:val="pt-PT"/>
        </w:rPr>
        <w:t xml:space="preserve">. Ad </w:t>
      </w:r>
      <w:r w:rsidR="00885488" w:rsidRPr="00736684">
        <w:rPr>
          <w:rStyle w:val="Ort"/>
          <w:lang w:val="pt-PT"/>
        </w:rPr>
        <w:t>stationem ante altare Neustifft</w:t>
      </w:r>
      <w:r w:rsidR="00885488" w:rsidRPr="00B779A9">
        <w:rPr>
          <w:lang w:val="pt-PT"/>
        </w:rPr>
        <w:t xml:space="preserve"> R</w:t>
      </w:r>
      <w:r w:rsidR="005474EA" w:rsidRPr="00B779A9">
        <w:rPr>
          <w:lang w:val="pt-PT"/>
        </w:rPr>
        <w:t>P</w:t>
      </w:r>
      <w:r w:rsidR="00885488" w:rsidRPr="00B779A9">
        <w:rPr>
          <w:lang w:val="pt-PT"/>
        </w:rPr>
        <w:t xml:space="preserve">P </w:t>
      </w:r>
      <w:r w:rsidR="000F4FB4" w:rsidRPr="005A362F">
        <w:rPr>
          <w:rStyle w:val="Incipit"/>
          <w:lang w:val="pt-PT"/>
        </w:rPr>
        <w:t>Salve</w:t>
      </w:r>
      <w:r w:rsidR="005A362F" w:rsidRPr="00BE7D55">
        <w:rPr>
          <w:i/>
          <w:lang w:val="pt-PT"/>
        </w:rPr>
        <w:t xml:space="preserve"> </w:t>
      </w:r>
      <w:r w:rsidR="00885488" w:rsidRPr="005A362F">
        <w:rPr>
          <w:rStyle w:val="Incipit"/>
          <w:lang w:val="pt-PT"/>
        </w:rPr>
        <w:t>nobilis</w:t>
      </w:r>
      <w:r w:rsidR="005A362F" w:rsidRPr="00BE7D55">
        <w:rPr>
          <w:i/>
          <w:lang w:val="pt-PT"/>
        </w:rPr>
        <w:t xml:space="preserve"> </w:t>
      </w:r>
      <w:r w:rsidR="00C31823" w:rsidRPr="005A362F">
        <w:rPr>
          <w:rStyle w:val="Incipit"/>
          <w:lang w:val="pt-PT"/>
        </w:rPr>
        <w:t>vir</w:t>
      </w:r>
      <w:r w:rsidR="00885488" w:rsidRPr="005A362F">
        <w:rPr>
          <w:rStyle w:val="Incipit"/>
          <w:lang w:val="pt-PT"/>
        </w:rPr>
        <w:t>ga</w:t>
      </w:r>
      <w:r w:rsidR="005A362F" w:rsidRPr="00BE7D55">
        <w:rPr>
          <w:i/>
          <w:lang w:val="pt-PT"/>
        </w:rPr>
        <w:t xml:space="preserve"> </w:t>
      </w:r>
      <w:r w:rsidR="008D35E3" w:rsidRPr="005A362F">
        <w:rPr>
          <w:rStyle w:val="Incipit"/>
          <w:lang w:val="pt-PT"/>
        </w:rPr>
        <w:t>Iesse</w:t>
      </w:r>
      <w:r w:rsidR="00885488" w:rsidRPr="00B779A9">
        <w:rPr>
          <w:lang w:val="pt-PT"/>
        </w:rPr>
        <w:t>.</w:t>
      </w:r>
    </w:p>
    <w:p w:rsidR="0086266C" w:rsidRDefault="00885488" w:rsidP="00415109">
      <w:pPr>
        <w:rPr>
          <w:lang w:val="pt-PT"/>
        </w:rPr>
      </w:pPr>
      <w:r w:rsidRPr="00B779A9">
        <w:rPr>
          <w:lang w:val="pt-PT"/>
        </w:rPr>
        <w:lastRenderedPageBreak/>
        <w:t xml:space="preserve">Missa de festo </w:t>
      </w:r>
      <w:r w:rsidR="002F7188" w:rsidRPr="00B779A9">
        <w:rPr>
          <w:lang w:val="pt-PT"/>
        </w:rPr>
        <w:t>sol</w:t>
      </w:r>
      <w:r w:rsidR="0086266C">
        <w:rPr>
          <w:lang w:val="pt-PT"/>
        </w:rPr>
        <w:t>l</w:t>
      </w:r>
      <w:r w:rsidR="002F7188" w:rsidRPr="00B779A9">
        <w:rPr>
          <w:lang w:val="pt-PT"/>
        </w:rPr>
        <w:t>emn</w:t>
      </w:r>
      <w:r w:rsidRPr="00B779A9">
        <w:rPr>
          <w:lang w:val="pt-PT"/>
        </w:rPr>
        <w:t>iter habetur post tertiam.</w:t>
      </w:r>
      <w:r w:rsidR="005474EA" w:rsidRPr="00B779A9">
        <w:rPr>
          <w:lang w:val="pt-PT"/>
        </w:rPr>
        <w:t xml:space="preserve"> </w:t>
      </w:r>
    </w:p>
    <w:p w:rsidR="00885488" w:rsidRPr="00B779A9" w:rsidRDefault="005474EA" w:rsidP="00415109">
      <w:pPr>
        <w:rPr>
          <w:lang w:val="pt-PT"/>
        </w:rPr>
      </w:pPr>
      <w:r w:rsidRPr="00B779A9">
        <w:rPr>
          <w:lang w:val="pt-PT"/>
        </w:rPr>
        <w:t>(206r)</w:t>
      </w:r>
      <w:r w:rsidR="0086266C">
        <w:rPr>
          <w:lang w:val="pt-PT"/>
        </w:rPr>
        <w:t xml:space="preserve"> </w:t>
      </w:r>
      <w:r w:rsidR="00B338C4" w:rsidRPr="00736684">
        <w:rPr>
          <w:rStyle w:val="Time1"/>
          <w:lang w:val="pt-PT"/>
        </w:rPr>
        <w:t>Ad summum officium</w:t>
      </w:r>
      <w:r w:rsidR="00885488" w:rsidRPr="00736684">
        <w:rPr>
          <w:lang w:val="pt-PT"/>
        </w:rPr>
        <w:t xml:space="preserve"> IN </w:t>
      </w:r>
      <w:r w:rsidR="00885488" w:rsidRPr="00736684">
        <w:rPr>
          <w:rStyle w:val="Incipit"/>
          <w:lang w:val="pt-PT"/>
        </w:rPr>
        <w:t>Rorate</w:t>
      </w:r>
      <w:r w:rsidR="005A362F" w:rsidRPr="00736684">
        <w:rPr>
          <w:i/>
          <w:lang w:val="pt-PT"/>
        </w:rPr>
        <w:t xml:space="preserve"> </w:t>
      </w:r>
      <w:r w:rsidR="00885488" w:rsidRPr="00736684">
        <w:rPr>
          <w:rStyle w:val="Incipit"/>
          <w:lang w:val="pt-PT"/>
        </w:rPr>
        <w:t>caeli</w:t>
      </w:r>
      <w:r w:rsidR="00DD1415">
        <w:rPr>
          <w:lang w:val="pt-PT"/>
        </w:rPr>
        <w:t>@</w:t>
      </w:r>
      <w:r w:rsidR="00DD1415" w:rsidRPr="00736684">
        <w:rPr>
          <w:lang w:val="pt-PT"/>
        </w:rPr>
        <w:t>5.</w:t>
      </w:r>
      <w:r w:rsidR="00885488" w:rsidRPr="00736684">
        <w:rPr>
          <w:lang w:val="pt-PT"/>
        </w:rPr>
        <w:t xml:space="preserve"> </w:t>
      </w:r>
      <w:r w:rsidRPr="00736684">
        <w:rPr>
          <w:lang w:val="pt-PT"/>
        </w:rPr>
        <w:t xml:space="preserve">[KY] </w:t>
      </w:r>
      <w:r w:rsidRPr="00736684">
        <w:rPr>
          <w:rStyle w:val="Incipit"/>
          <w:lang w:val="pt-PT"/>
        </w:rPr>
        <w:t>Kyrie</w:t>
      </w:r>
      <w:r w:rsidR="005A362F" w:rsidRPr="00736684">
        <w:rPr>
          <w:i/>
          <w:lang w:val="pt-PT"/>
        </w:rPr>
        <w:t xml:space="preserve"> </w:t>
      </w:r>
      <w:r w:rsidRPr="00736684">
        <w:rPr>
          <w:lang w:val="pt-PT"/>
        </w:rPr>
        <w:t xml:space="preserve">et [SA] </w:t>
      </w:r>
      <w:r w:rsidRPr="00736684">
        <w:rPr>
          <w:rStyle w:val="Incipit"/>
          <w:lang w:val="pt-PT"/>
        </w:rPr>
        <w:t>Sanctus</w:t>
      </w:r>
      <w:r w:rsidRPr="00736684">
        <w:rPr>
          <w:lang w:val="pt-PT"/>
        </w:rPr>
        <w:t xml:space="preserve"> </w:t>
      </w:r>
      <w:r w:rsidR="00885488" w:rsidRPr="00736684">
        <w:rPr>
          <w:lang w:val="pt-PT"/>
        </w:rPr>
        <w:t xml:space="preserve">de assumptione. </w:t>
      </w:r>
      <w:r w:rsidR="00885488" w:rsidRPr="00234396">
        <w:rPr>
          <w:lang w:val="en-US"/>
        </w:rPr>
        <w:t xml:space="preserve">GR </w:t>
      </w:r>
      <w:r w:rsidR="00885488" w:rsidRPr="00234396">
        <w:rPr>
          <w:rStyle w:val="Incipit"/>
          <w:lang w:val="en-US"/>
        </w:rPr>
        <w:t>A</w:t>
      </w:r>
      <w:r w:rsidR="005A362F" w:rsidRPr="00234396">
        <w:rPr>
          <w:i/>
          <w:lang w:val="en-US"/>
        </w:rPr>
        <w:t xml:space="preserve"> </w:t>
      </w:r>
      <w:r w:rsidR="00885488" w:rsidRPr="00234396">
        <w:rPr>
          <w:rStyle w:val="Incipit"/>
          <w:lang w:val="en-US"/>
        </w:rPr>
        <w:t>summo</w:t>
      </w:r>
      <w:r w:rsidR="005A362F" w:rsidRPr="00234396">
        <w:rPr>
          <w:i/>
          <w:lang w:val="en-US"/>
        </w:rPr>
        <w:t xml:space="preserve"> </w:t>
      </w:r>
      <w:r w:rsidR="00885488" w:rsidRPr="00234396">
        <w:rPr>
          <w:rStyle w:val="Incipit"/>
          <w:lang w:val="en-US"/>
        </w:rPr>
        <w:t>caelo</w:t>
      </w:r>
      <w:r w:rsidR="00DD1415" w:rsidRPr="00234396">
        <w:rPr>
          <w:lang w:val="en-US"/>
        </w:rPr>
        <w:t>@7.</w:t>
      </w:r>
      <w:r w:rsidR="00885488" w:rsidRPr="00234396">
        <w:rPr>
          <w:lang w:val="en-US"/>
        </w:rPr>
        <w:t xml:space="preserve"> TR </w:t>
      </w:r>
      <w:r w:rsidR="00885488" w:rsidRPr="00234396">
        <w:rPr>
          <w:rStyle w:val="Incipit"/>
          <w:lang w:val="en-US"/>
        </w:rPr>
        <w:t>Gaude</w:t>
      </w:r>
      <w:r w:rsidR="005A362F" w:rsidRPr="00234396">
        <w:rPr>
          <w:i/>
          <w:lang w:val="en-US"/>
        </w:rPr>
        <w:t xml:space="preserve"> </w:t>
      </w:r>
      <w:r w:rsidR="00885488" w:rsidRPr="00234396">
        <w:rPr>
          <w:rStyle w:val="Incipit"/>
          <w:lang w:val="en-US"/>
        </w:rPr>
        <w:t>Maria</w:t>
      </w:r>
      <w:r w:rsidR="00DD1415" w:rsidRPr="00234396">
        <w:rPr>
          <w:lang w:val="en-US"/>
        </w:rPr>
        <w:t>@390.</w:t>
      </w:r>
      <w:r w:rsidR="00885488" w:rsidRPr="00234396">
        <w:rPr>
          <w:lang w:val="en-US"/>
        </w:rPr>
        <w:t xml:space="preserve"> OF </w:t>
      </w:r>
      <w:r w:rsidR="00885488" w:rsidRPr="00234396">
        <w:rPr>
          <w:rStyle w:val="Incipit"/>
          <w:lang w:val="en-US"/>
        </w:rPr>
        <w:t>Ave</w:t>
      </w:r>
      <w:r w:rsidR="005A362F" w:rsidRPr="00234396">
        <w:rPr>
          <w:i/>
          <w:lang w:val="en-US"/>
        </w:rPr>
        <w:t xml:space="preserve"> </w:t>
      </w:r>
      <w:r w:rsidR="00885488" w:rsidRPr="00234396">
        <w:rPr>
          <w:rStyle w:val="Incipit"/>
          <w:lang w:val="en-US"/>
        </w:rPr>
        <w:t>Maria</w:t>
      </w:r>
      <w:r w:rsidR="00DD1415" w:rsidRPr="00234396">
        <w:rPr>
          <w:lang w:val="en-US"/>
        </w:rPr>
        <w:t>@12.</w:t>
      </w:r>
      <w:r w:rsidR="00885488" w:rsidRPr="00234396">
        <w:rPr>
          <w:lang w:val="en-US"/>
        </w:rPr>
        <w:t xml:space="preserve"> </w:t>
      </w:r>
      <w:r w:rsidR="00885488" w:rsidRPr="00B779A9">
        <w:rPr>
          <w:lang w:val="pt-PT"/>
        </w:rPr>
        <w:t xml:space="preserve">CO </w:t>
      </w:r>
      <w:r w:rsidR="00885488" w:rsidRPr="005A362F">
        <w:rPr>
          <w:rStyle w:val="Incipit"/>
          <w:lang w:val="pt-PT"/>
        </w:rPr>
        <w:t>Ecce</w:t>
      </w:r>
      <w:r w:rsidR="005A362F" w:rsidRPr="00BE7D55">
        <w:rPr>
          <w:i/>
          <w:lang w:val="pt-PT"/>
        </w:rPr>
        <w:t xml:space="preserve"> </w:t>
      </w:r>
      <w:r w:rsidR="00885488" w:rsidRPr="005A362F">
        <w:rPr>
          <w:rStyle w:val="Incipit"/>
          <w:lang w:val="pt-PT"/>
        </w:rPr>
        <w:t>virgo</w:t>
      </w:r>
      <w:r w:rsidR="005A362F" w:rsidRPr="00BE7D55">
        <w:rPr>
          <w:i/>
          <w:lang w:val="pt-PT"/>
        </w:rPr>
        <w:t xml:space="preserve"> </w:t>
      </w:r>
      <w:r w:rsidR="00885488" w:rsidRPr="005A362F">
        <w:rPr>
          <w:rStyle w:val="Incipit"/>
          <w:lang w:val="pt-PT"/>
        </w:rPr>
        <w:t>concipiet</w:t>
      </w:r>
      <w:r w:rsidR="00DD1415">
        <w:rPr>
          <w:lang w:val="pt-PT"/>
        </w:rPr>
        <w:t>@</w:t>
      </w:r>
      <w:r w:rsidR="00DD1415" w:rsidRPr="00B779A9">
        <w:rPr>
          <w:lang w:val="pt-PT"/>
        </w:rPr>
        <w:t>6.</w:t>
      </w:r>
    </w:p>
    <w:p w:rsidR="00885488" w:rsidRPr="00B779A9" w:rsidRDefault="00885488" w:rsidP="00415109">
      <w:pPr>
        <w:rPr>
          <w:lang w:val="pt-PT"/>
        </w:rPr>
      </w:pPr>
      <w:r w:rsidRPr="00B779A9">
        <w:rPr>
          <w:lang w:val="pt-PT"/>
        </w:rPr>
        <w:t>Hac die post nonam habetur etiam de feria officium.</w:t>
      </w:r>
    </w:p>
    <w:p w:rsidR="00885488" w:rsidRDefault="00B338C4" w:rsidP="00415109">
      <w:pPr>
        <w:rPr>
          <w:lang w:val="en-US"/>
        </w:rPr>
      </w:pPr>
      <w:r w:rsidRPr="00736684">
        <w:rPr>
          <w:rStyle w:val="Time1"/>
          <w:lang w:val="pt-PT"/>
        </w:rPr>
        <w:t>Ad secundas vesperas</w:t>
      </w:r>
      <w:r w:rsidR="00885488" w:rsidRPr="00B779A9">
        <w:rPr>
          <w:lang w:val="pt-PT"/>
        </w:rPr>
        <w:t xml:space="preserve"> AN </w:t>
      </w:r>
      <w:r w:rsidR="00885488" w:rsidRPr="005A362F">
        <w:rPr>
          <w:rStyle w:val="Incipit"/>
          <w:lang w:val="pt-PT"/>
        </w:rPr>
        <w:t>Quando</w:t>
      </w:r>
      <w:r w:rsidR="005A362F" w:rsidRPr="00BE7D55">
        <w:rPr>
          <w:i/>
          <w:lang w:val="pt-PT"/>
        </w:rPr>
        <w:t xml:space="preserve"> </w:t>
      </w:r>
      <w:r w:rsidR="00885488" w:rsidRPr="005A362F">
        <w:rPr>
          <w:rStyle w:val="Incipit"/>
          <w:lang w:val="pt-PT"/>
        </w:rPr>
        <w:t>venit</w:t>
      </w:r>
      <w:r w:rsidR="005A362F" w:rsidRPr="00BE7D55">
        <w:rPr>
          <w:i/>
          <w:lang w:val="pt-PT"/>
        </w:rPr>
        <w:t xml:space="preserve"> </w:t>
      </w:r>
      <w:r w:rsidR="00885488" w:rsidRPr="005A362F">
        <w:rPr>
          <w:rStyle w:val="Incipit"/>
          <w:lang w:val="pt-PT"/>
        </w:rPr>
        <w:t>ergo</w:t>
      </w:r>
      <w:r w:rsidR="005474EA" w:rsidRPr="00B779A9">
        <w:rPr>
          <w:lang w:val="pt-PT"/>
        </w:rPr>
        <w:t xml:space="preserve"> cum reliquis. </w:t>
      </w:r>
      <w:r w:rsidR="005474EA" w:rsidRPr="00B779A9">
        <w:rPr>
          <w:lang w:val="fr-FR"/>
        </w:rPr>
        <w:t>Psalmi d</w:t>
      </w:r>
      <w:r w:rsidR="00885488" w:rsidRPr="00B779A9">
        <w:rPr>
          <w:lang w:val="fr-FR"/>
        </w:rPr>
        <w:t xml:space="preserve">e beata virgine. RP </w:t>
      </w:r>
      <w:r w:rsidR="00885488" w:rsidRPr="005A362F">
        <w:rPr>
          <w:rStyle w:val="Incipit"/>
          <w:lang w:val="fr-FR"/>
        </w:rPr>
        <w:t>Missus</w:t>
      </w:r>
      <w:r w:rsidR="005A362F" w:rsidRPr="00BE7D55">
        <w:rPr>
          <w:i/>
          <w:lang w:val="fr-FR"/>
        </w:rPr>
        <w:t xml:space="preserve"> </w:t>
      </w:r>
      <w:r w:rsidR="00885488" w:rsidRPr="005A362F">
        <w:rPr>
          <w:rStyle w:val="Incipit"/>
          <w:lang w:val="fr-FR"/>
        </w:rPr>
        <w:t>est</w:t>
      </w:r>
      <w:r w:rsidR="005A362F" w:rsidRPr="00BE7D55">
        <w:rPr>
          <w:i/>
          <w:lang w:val="fr-FR"/>
        </w:rPr>
        <w:t xml:space="preserve"> </w:t>
      </w:r>
      <w:r w:rsidR="00885488" w:rsidRPr="005A362F">
        <w:rPr>
          <w:rStyle w:val="Incipit"/>
          <w:lang w:val="fr-FR"/>
        </w:rPr>
        <w:t>angelus</w:t>
      </w:r>
      <w:r w:rsidR="00885488" w:rsidRPr="00B779A9">
        <w:rPr>
          <w:lang w:val="fr-FR"/>
        </w:rPr>
        <w:t xml:space="preserve">. HY </w:t>
      </w:r>
      <w:r w:rsidR="00885488" w:rsidRPr="005A362F">
        <w:rPr>
          <w:rStyle w:val="Incipit"/>
          <w:lang w:val="fr-FR"/>
        </w:rPr>
        <w:t>Ave</w:t>
      </w:r>
      <w:r w:rsidR="005A362F" w:rsidRPr="00BE7D55">
        <w:rPr>
          <w:i/>
          <w:lang w:val="fr-FR"/>
        </w:rPr>
        <w:t xml:space="preserve"> </w:t>
      </w:r>
      <w:r w:rsidR="00885488" w:rsidRPr="005A362F">
        <w:rPr>
          <w:rStyle w:val="Incipit"/>
          <w:lang w:val="fr-FR"/>
        </w:rPr>
        <w:t>maris</w:t>
      </w:r>
      <w:r w:rsidR="005A362F" w:rsidRPr="00BE7D55">
        <w:rPr>
          <w:i/>
          <w:lang w:val="fr-FR"/>
        </w:rPr>
        <w:t xml:space="preserve"> </w:t>
      </w:r>
      <w:r w:rsidR="00885488" w:rsidRPr="005A362F">
        <w:rPr>
          <w:rStyle w:val="Incipit"/>
          <w:lang w:val="fr-FR"/>
        </w:rPr>
        <w:t>stella</w:t>
      </w:r>
      <w:r w:rsidR="00885488" w:rsidRPr="00B779A9">
        <w:rPr>
          <w:lang w:val="fr-FR"/>
        </w:rPr>
        <w:t xml:space="preserve">. VS </w:t>
      </w:r>
      <w:r w:rsidR="00885488" w:rsidRPr="005A362F">
        <w:rPr>
          <w:rStyle w:val="Incipit"/>
          <w:lang w:val="fr-FR"/>
        </w:rPr>
        <w:t>Ave</w:t>
      </w:r>
      <w:r w:rsidR="005A362F" w:rsidRPr="00BE7D55">
        <w:rPr>
          <w:i/>
          <w:lang w:val="fr-FR"/>
        </w:rPr>
        <w:t xml:space="preserve"> </w:t>
      </w:r>
      <w:r w:rsidR="00885488" w:rsidRPr="005A362F">
        <w:rPr>
          <w:rStyle w:val="Incipit"/>
          <w:lang w:val="fr-FR"/>
        </w:rPr>
        <w:t>Maria</w:t>
      </w:r>
      <w:r w:rsidR="00885488" w:rsidRPr="00B779A9">
        <w:rPr>
          <w:lang w:val="fr-FR"/>
        </w:rPr>
        <w:t xml:space="preserve">. AM </w:t>
      </w:r>
      <w:r w:rsidR="00885488" w:rsidRPr="005A362F">
        <w:rPr>
          <w:rStyle w:val="Incipit"/>
          <w:lang w:val="fr-FR"/>
        </w:rPr>
        <w:t>Haec</w:t>
      </w:r>
      <w:r w:rsidR="005A362F" w:rsidRPr="00BE7D55">
        <w:rPr>
          <w:i/>
          <w:lang w:val="fr-FR"/>
        </w:rPr>
        <w:t xml:space="preserve"> </w:t>
      </w:r>
      <w:r w:rsidR="00885488" w:rsidRPr="005A362F">
        <w:rPr>
          <w:rStyle w:val="Incipit"/>
          <w:lang w:val="fr-FR"/>
        </w:rPr>
        <w:t>est</w:t>
      </w:r>
      <w:r w:rsidR="005A362F" w:rsidRPr="00BE7D55">
        <w:rPr>
          <w:i/>
          <w:lang w:val="fr-FR"/>
        </w:rPr>
        <w:t xml:space="preserve"> </w:t>
      </w:r>
      <w:r w:rsidR="00885488" w:rsidRPr="005A362F">
        <w:rPr>
          <w:rStyle w:val="Incipit"/>
          <w:lang w:val="fr-FR"/>
        </w:rPr>
        <w:t>dies</w:t>
      </w:r>
      <w:r w:rsidR="00885488" w:rsidRPr="00B779A9">
        <w:rPr>
          <w:lang w:val="fr-FR"/>
        </w:rPr>
        <w:t xml:space="preserve">. Suffragium de feria quod tunc est. </w:t>
      </w:r>
      <w:r w:rsidR="005474EA">
        <w:rPr>
          <w:lang w:val="en-US"/>
        </w:rPr>
        <w:t xml:space="preserve">[BD] </w:t>
      </w:r>
      <w:r w:rsidR="005F6F99" w:rsidRPr="005A362F">
        <w:rPr>
          <w:rStyle w:val="Incipit"/>
          <w:lang w:val="en-US"/>
        </w:rPr>
        <w:t>Benedicamus</w:t>
      </w:r>
      <w:r w:rsidR="00794880" w:rsidRPr="005A362F">
        <w:rPr>
          <w:lang w:val="en-US"/>
        </w:rPr>
        <w:t xml:space="preserve">. </w:t>
      </w:r>
      <w:r w:rsidR="007136DC">
        <w:rPr>
          <w:lang w:val="en-US"/>
        </w:rPr>
        <w:t>[TP</w:t>
      </w:r>
      <w:r w:rsidR="007136DC" w:rsidRPr="00B97C75">
        <w:rPr>
          <w:lang w:val="en-US"/>
        </w:rPr>
        <w:t>]</w:t>
      </w:r>
      <w:r w:rsidR="005A362F" w:rsidRPr="00BE7D55">
        <w:rPr>
          <w:i/>
          <w:lang w:val="en-US"/>
        </w:rPr>
        <w:t xml:space="preserve"> </w:t>
      </w:r>
      <w:r w:rsidR="00885488" w:rsidRPr="005A362F">
        <w:rPr>
          <w:rStyle w:val="Incipit"/>
          <w:lang w:val="en-US"/>
        </w:rPr>
        <w:t>In</w:t>
      </w:r>
      <w:r w:rsidR="005A362F" w:rsidRPr="00BE7D55">
        <w:rPr>
          <w:i/>
          <w:lang w:val="en-US"/>
        </w:rPr>
        <w:t xml:space="preserve"> </w:t>
      </w:r>
      <w:r w:rsidR="00885488" w:rsidRPr="005A362F">
        <w:rPr>
          <w:rStyle w:val="Incipit"/>
          <w:lang w:val="en-US"/>
        </w:rPr>
        <w:t>laude</w:t>
      </w:r>
      <w:r w:rsidR="005A362F" w:rsidRPr="00BE7D55">
        <w:rPr>
          <w:i/>
          <w:lang w:val="en-US"/>
        </w:rPr>
        <w:t xml:space="preserve"> </w:t>
      </w:r>
      <w:r w:rsidR="00885488" w:rsidRPr="005A362F">
        <w:rPr>
          <w:rStyle w:val="Incipit"/>
          <w:lang w:val="en-US"/>
        </w:rPr>
        <w:t>Iesu</w:t>
      </w:r>
      <w:r w:rsidR="00885488">
        <w:rPr>
          <w:lang w:val="en-US"/>
        </w:rPr>
        <w:t>.</w:t>
      </w:r>
    </w:p>
    <w:p w:rsidR="00885488" w:rsidRPr="00736684" w:rsidRDefault="00B338C4" w:rsidP="00415109">
      <w:pPr>
        <w:rPr>
          <w:lang w:val="it-IT"/>
        </w:rPr>
      </w:pPr>
      <w:r w:rsidRPr="00736684">
        <w:rPr>
          <w:rStyle w:val="Time1"/>
          <w:lang w:val="en-US"/>
        </w:rPr>
        <w:t>Ad completorium</w:t>
      </w:r>
      <w:r w:rsidR="00885488">
        <w:rPr>
          <w:lang w:val="en-US"/>
        </w:rPr>
        <w:t xml:space="preserve"> HY </w:t>
      </w:r>
      <w:r w:rsidR="00885488" w:rsidRPr="005A362F">
        <w:rPr>
          <w:rStyle w:val="Incipit"/>
          <w:lang w:val="en-US"/>
        </w:rPr>
        <w:t>Rex</w:t>
      </w:r>
      <w:r w:rsidR="005A362F" w:rsidRPr="00BE7D55">
        <w:rPr>
          <w:i/>
          <w:lang w:val="en-US"/>
        </w:rPr>
        <w:t xml:space="preserve"> </w:t>
      </w:r>
      <w:r w:rsidR="00885488" w:rsidRPr="005A362F">
        <w:rPr>
          <w:rStyle w:val="Incipit"/>
          <w:lang w:val="en-US"/>
        </w:rPr>
        <w:t>Christe</w:t>
      </w:r>
      <w:r w:rsidR="00885488">
        <w:rPr>
          <w:lang w:val="en-US"/>
        </w:rPr>
        <w:t xml:space="preserve">. </w:t>
      </w:r>
      <w:r w:rsidR="00885488" w:rsidRPr="00B779A9">
        <w:rPr>
          <w:lang w:val="it-IT"/>
        </w:rPr>
        <w:t xml:space="preserve">AD </w:t>
      </w:r>
      <w:r w:rsidR="00885488" w:rsidRPr="005A362F">
        <w:rPr>
          <w:rStyle w:val="Incipit"/>
          <w:lang w:val="it-IT"/>
        </w:rPr>
        <w:t>Speciosa</w:t>
      </w:r>
      <w:r w:rsidR="005A362F" w:rsidRPr="00BE7D55">
        <w:rPr>
          <w:i/>
          <w:lang w:val="it-IT"/>
        </w:rPr>
        <w:t xml:space="preserve"> </w:t>
      </w:r>
      <w:r w:rsidR="00885488" w:rsidRPr="00B779A9">
        <w:rPr>
          <w:lang w:val="it-IT"/>
        </w:rPr>
        <w:t xml:space="preserve">et </w:t>
      </w:r>
      <w:r w:rsidR="00BA24A1" w:rsidRPr="00B779A9">
        <w:rPr>
          <w:lang w:val="it-IT"/>
        </w:rPr>
        <w:t>[</w:t>
      </w:r>
      <w:r w:rsidR="00A141A7" w:rsidRPr="00B779A9">
        <w:rPr>
          <w:lang w:val="it-IT"/>
        </w:rPr>
        <w:t>AC</w:t>
      </w:r>
      <w:r w:rsidR="00BA24A1" w:rsidRPr="00B779A9">
        <w:rPr>
          <w:lang w:val="it-IT"/>
        </w:rPr>
        <w:t>]</w:t>
      </w:r>
      <w:r w:rsidR="00885488" w:rsidRPr="00B779A9">
        <w:rPr>
          <w:lang w:val="it-IT"/>
        </w:rPr>
        <w:t xml:space="preserve"> </w:t>
      </w:r>
      <w:r w:rsidR="00885488" w:rsidRPr="005A362F">
        <w:rPr>
          <w:rStyle w:val="Incipit"/>
          <w:lang w:val="it-IT"/>
        </w:rPr>
        <w:t>Gaude</w:t>
      </w:r>
      <w:r w:rsidR="005A362F" w:rsidRPr="00BE7D55">
        <w:rPr>
          <w:i/>
          <w:lang w:val="it-IT"/>
        </w:rPr>
        <w:t xml:space="preserve"> </w:t>
      </w:r>
      <w:r w:rsidR="00885488" w:rsidRPr="005A362F">
        <w:rPr>
          <w:rStyle w:val="Incipit"/>
          <w:lang w:val="it-IT"/>
        </w:rPr>
        <w:t>dei</w:t>
      </w:r>
      <w:r w:rsidR="005A362F" w:rsidRPr="00BE7D55">
        <w:rPr>
          <w:i/>
          <w:lang w:val="it-IT"/>
        </w:rPr>
        <w:t xml:space="preserve"> </w:t>
      </w:r>
      <w:r w:rsidR="00885488" w:rsidRPr="005A362F">
        <w:rPr>
          <w:rStyle w:val="Incipit"/>
          <w:lang w:val="it-IT"/>
        </w:rPr>
        <w:t>genitrix</w:t>
      </w:r>
      <w:r w:rsidR="00061A9C" w:rsidRPr="00061A9C">
        <w:rPr>
          <w:lang w:val="it-IT"/>
        </w:rPr>
        <w:t xml:space="preserve"> </w:t>
      </w:r>
      <w:r w:rsidR="00061A9C" w:rsidRPr="00B779A9">
        <w:rPr>
          <w:lang w:val="it-IT"/>
        </w:rPr>
        <w:t>post collectam</w:t>
      </w:r>
      <w:r w:rsidR="00885488" w:rsidRPr="00B779A9">
        <w:rPr>
          <w:lang w:val="it-IT"/>
        </w:rPr>
        <w:t xml:space="preserve">. Ad </w:t>
      </w:r>
      <w:r w:rsidR="000F4FB4" w:rsidRPr="00B779A9">
        <w:rPr>
          <w:lang w:val="it-IT"/>
        </w:rPr>
        <w:t>Salve</w:t>
      </w:r>
      <w:r w:rsidR="002E5A0E" w:rsidRPr="00B779A9">
        <w:rPr>
          <w:lang w:val="it-IT"/>
        </w:rPr>
        <w:t xml:space="preserve"> r</w:t>
      </w:r>
      <w:r w:rsidR="00885488" w:rsidRPr="00B779A9">
        <w:rPr>
          <w:lang w:val="it-IT"/>
        </w:rPr>
        <w:t>egina omnia ut in primis vesperis.</w:t>
      </w:r>
    </w:p>
    <w:p w:rsidR="00885488" w:rsidRPr="00234396" w:rsidRDefault="00061A9C" w:rsidP="00415109">
      <w:pPr>
        <w:pStyle w:val="berschrift1"/>
        <w:rPr>
          <w:lang w:val="it-IT"/>
        </w:rPr>
      </w:pPr>
      <w:r w:rsidRPr="00234396">
        <w:rPr>
          <w:lang w:val="it-IT"/>
        </w:rPr>
        <w:t xml:space="preserve">(206v) </w:t>
      </w:r>
      <w:r w:rsidR="00885488" w:rsidRPr="00234396">
        <w:rPr>
          <w:lang w:val="it-IT"/>
        </w:rPr>
        <w:t>FERIA QUARTA</w:t>
      </w:r>
    </w:p>
    <w:p w:rsidR="00885488" w:rsidRPr="00234396" w:rsidRDefault="00BA24A1" w:rsidP="00415109">
      <w:pPr>
        <w:rPr>
          <w:lang w:val="it-IT"/>
        </w:rPr>
      </w:pPr>
      <w:r w:rsidRPr="00234396">
        <w:rPr>
          <w:rStyle w:val="Time1"/>
          <w:lang w:val="it-IT"/>
        </w:rPr>
        <w:t>[</w:t>
      </w:r>
      <w:r w:rsidR="00B338C4" w:rsidRPr="00234396">
        <w:rPr>
          <w:rStyle w:val="Time1"/>
          <w:lang w:val="it-IT"/>
        </w:rPr>
        <w:t>Ad laudes</w:t>
      </w:r>
      <w:r w:rsidRPr="00234396">
        <w:rPr>
          <w:rStyle w:val="Time1"/>
          <w:lang w:val="it-IT"/>
        </w:rPr>
        <w:t>]</w:t>
      </w:r>
      <w:r w:rsidR="00885488" w:rsidRPr="00234396">
        <w:rPr>
          <w:lang w:val="it-IT"/>
        </w:rPr>
        <w:t xml:space="preserve"> AB </w:t>
      </w:r>
      <w:r w:rsidR="009772E9" w:rsidRPr="00234396">
        <w:rPr>
          <w:rStyle w:val="Incipit"/>
          <w:lang w:val="it-IT"/>
        </w:rPr>
        <w:t>Ove</w:t>
      </w:r>
      <w:r w:rsidR="00885488" w:rsidRPr="00234396">
        <w:rPr>
          <w:rStyle w:val="Incipit"/>
          <w:lang w:val="it-IT"/>
        </w:rPr>
        <w:t>s</w:t>
      </w:r>
      <w:r w:rsidR="005A362F" w:rsidRPr="00234396">
        <w:rPr>
          <w:i/>
          <w:lang w:val="it-IT"/>
        </w:rPr>
        <w:t xml:space="preserve"> </w:t>
      </w:r>
      <w:r w:rsidR="00885488" w:rsidRPr="00234396">
        <w:rPr>
          <w:rStyle w:val="Incipit"/>
          <w:lang w:val="it-IT"/>
        </w:rPr>
        <w:t>meae</w:t>
      </w:r>
      <w:r w:rsidR="005A362F" w:rsidRPr="00234396">
        <w:rPr>
          <w:i/>
          <w:lang w:val="it-IT"/>
        </w:rPr>
        <w:t xml:space="preserve"> </w:t>
      </w:r>
      <w:r w:rsidR="00702792" w:rsidRPr="00234396">
        <w:rPr>
          <w:rStyle w:val="Incipit"/>
          <w:lang w:val="it-IT"/>
        </w:rPr>
        <w:t>voc</w:t>
      </w:r>
      <w:r w:rsidR="00885488" w:rsidRPr="00234396">
        <w:rPr>
          <w:rStyle w:val="Incipit"/>
          <w:lang w:val="it-IT"/>
        </w:rPr>
        <w:t>em</w:t>
      </w:r>
      <w:r w:rsidR="005A362F" w:rsidRPr="00234396">
        <w:rPr>
          <w:i/>
          <w:lang w:val="it-IT"/>
        </w:rPr>
        <w:t xml:space="preserve"> </w:t>
      </w:r>
      <w:r w:rsidR="00885488" w:rsidRPr="00234396">
        <w:rPr>
          <w:rStyle w:val="Incipit"/>
          <w:lang w:val="it-IT"/>
        </w:rPr>
        <w:t>meam</w:t>
      </w:r>
      <w:r w:rsidR="00885488" w:rsidRPr="00234396">
        <w:rPr>
          <w:lang w:val="it-IT"/>
        </w:rPr>
        <w:t xml:space="preserve">. Super populum AC </w:t>
      </w:r>
      <w:r w:rsidR="00885488" w:rsidRPr="00234396">
        <w:rPr>
          <w:rStyle w:val="Incipit"/>
          <w:lang w:val="it-IT"/>
        </w:rPr>
        <w:t>Quid</w:t>
      </w:r>
      <w:r w:rsidR="005A362F" w:rsidRPr="00234396">
        <w:rPr>
          <w:i/>
          <w:lang w:val="it-IT"/>
        </w:rPr>
        <w:t xml:space="preserve"> </w:t>
      </w:r>
      <w:r w:rsidR="00885488" w:rsidRPr="00234396">
        <w:rPr>
          <w:rStyle w:val="Incipit"/>
          <w:lang w:val="it-IT"/>
        </w:rPr>
        <w:t>molesti</w:t>
      </w:r>
      <w:r w:rsidR="005A362F" w:rsidRPr="00234396">
        <w:rPr>
          <w:i/>
          <w:lang w:val="it-IT"/>
        </w:rPr>
        <w:t xml:space="preserve"> </w:t>
      </w:r>
      <w:r w:rsidR="00885488" w:rsidRPr="00234396">
        <w:rPr>
          <w:rStyle w:val="Incipit"/>
          <w:lang w:val="it-IT"/>
        </w:rPr>
        <w:t>estis</w:t>
      </w:r>
      <w:r w:rsidR="00DD1415" w:rsidRPr="00234396">
        <w:rPr>
          <w:lang w:val="it-IT"/>
        </w:rPr>
        <w:t>@204.</w:t>
      </w:r>
    </w:p>
    <w:p w:rsidR="00885488" w:rsidRPr="00234396" w:rsidRDefault="00B338C4" w:rsidP="00415109">
      <w:pPr>
        <w:rPr>
          <w:lang w:val="it-IT"/>
        </w:rPr>
      </w:pPr>
      <w:r w:rsidRPr="00234396">
        <w:rPr>
          <w:rStyle w:val="Time1"/>
          <w:lang w:val="it-IT"/>
        </w:rPr>
        <w:t>Ad vesperas</w:t>
      </w:r>
      <w:r w:rsidR="00885488" w:rsidRPr="00234396">
        <w:rPr>
          <w:lang w:val="it-IT"/>
        </w:rPr>
        <w:t xml:space="preserve"> AM </w:t>
      </w:r>
      <w:r w:rsidR="00885488" w:rsidRPr="00234396">
        <w:rPr>
          <w:rStyle w:val="Incipit"/>
          <w:lang w:val="it-IT"/>
        </w:rPr>
        <w:t>Multa bona opera fecit</w:t>
      </w:r>
      <w:r w:rsidR="00885488" w:rsidRPr="00234396">
        <w:rPr>
          <w:lang w:val="it-IT"/>
        </w:rPr>
        <w:t xml:space="preserve">. Super populum AC </w:t>
      </w:r>
      <w:r w:rsidR="00885488" w:rsidRPr="00234396">
        <w:rPr>
          <w:rStyle w:val="Incipit"/>
          <w:lang w:val="it-IT"/>
        </w:rPr>
        <w:t>Libera me domine</w:t>
      </w:r>
      <w:r w:rsidR="00885488" w:rsidRPr="00234396">
        <w:rPr>
          <w:lang w:val="it-IT"/>
        </w:rPr>
        <w:t>.</w:t>
      </w:r>
    </w:p>
    <w:p w:rsidR="00885488" w:rsidRPr="00B779A9" w:rsidRDefault="00B338C4" w:rsidP="00415109">
      <w:pPr>
        <w:rPr>
          <w:lang w:val="pt-PT"/>
        </w:rPr>
      </w:pPr>
      <w:r w:rsidRPr="00234396">
        <w:rPr>
          <w:rStyle w:val="Time1"/>
          <w:lang w:val="it-IT"/>
        </w:rPr>
        <w:t>Ad missam</w:t>
      </w:r>
      <w:r w:rsidR="00885488" w:rsidRPr="00234396">
        <w:rPr>
          <w:lang w:val="it-IT"/>
        </w:rPr>
        <w:t xml:space="preserve"> IN </w:t>
      </w:r>
      <w:r w:rsidR="00885488" w:rsidRPr="00234396">
        <w:rPr>
          <w:rStyle w:val="Incipit"/>
          <w:lang w:val="it-IT"/>
        </w:rPr>
        <w:t>Liberator meus</w:t>
      </w:r>
      <w:r w:rsidR="00DD1415" w:rsidRPr="00234396">
        <w:rPr>
          <w:lang w:val="it-IT"/>
        </w:rPr>
        <w:t>@99.</w:t>
      </w:r>
      <w:r w:rsidR="00885488" w:rsidRPr="00234396">
        <w:rPr>
          <w:lang w:val="it-IT"/>
        </w:rPr>
        <w:t xml:space="preserve"> </w:t>
      </w:r>
      <w:r w:rsidR="00885488" w:rsidRPr="00B779A9">
        <w:rPr>
          <w:lang w:val="pt-PT"/>
        </w:rPr>
        <w:t xml:space="preserve">GR </w:t>
      </w:r>
      <w:r w:rsidR="00885488" w:rsidRPr="00736684">
        <w:rPr>
          <w:rStyle w:val="Incipit"/>
          <w:lang w:val="pt-PT"/>
        </w:rPr>
        <w:t>Exaltabo te domine</w:t>
      </w:r>
      <w:r w:rsidR="00DD1415">
        <w:rPr>
          <w:lang w:val="pt-PT"/>
        </w:rPr>
        <w:t>@</w:t>
      </w:r>
      <w:r w:rsidR="00DD1415" w:rsidRPr="00B779A9">
        <w:rPr>
          <w:lang w:val="pt-PT"/>
        </w:rPr>
        <w:t>99.</w:t>
      </w:r>
      <w:r w:rsidR="00885488" w:rsidRPr="00B779A9">
        <w:rPr>
          <w:lang w:val="pt-PT"/>
        </w:rPr>
        <w:t xml:space="preserve"> OF </w:t>
      </w:r>
      <w:r w:rsidR="00885488" w:rsidRPr="00736684">
        <w:rPr>
          <w:rStyle w:val="Incipit"/>
          <w:lang w:val="pt-PT"/>
        </w:rPr>
        <w:t>Eripe me de inimicis</w:t>
      </w:r>
      <w:r w:rsidR="00DD1415">
        <w:rPr>
          <w:lang w:val="pt-PT"/>
        </w:rPr>
        <w:t>@100.</w:t>
      </w:r>
      <w:r>
        <w:rPr>
          <w:lang w:val="pt-PT"/>
        </w:rPr>
        <w:t xml:space="preserve"> CO </w:t>
      </w:r>
      <w:r w:rsidRPr="00736684">
        <w:rPr>
          <w:rStyle w:val="Incipit"/>
          <w:lang w:val="pt-PT"/>
        </w:rPr>
        <w:t>Lav</w:t>
      </w:r>
      <w:r w:rsidR="00885488" w:rsidRPr="00736684">
        <w:rPr>
          <w:rStyle w:val="Incipit"/>
          <w:lang w:val="pt-PT"/>
        </w:rPr>
        <w:t>abo inter</w:t>
      </w:r>
      <w:r w:rsidR="00DD1415">
        <w:rPr>
          <w:lang w:val="pt-PT"/>
        </w:rPr>
        <w:t>@</w:t>
      </w:r>
      <w:r w:rsidR="00DD1415" w:rsidRPr="00B779A9">
        <w:rPr>
          <w:lang w:val="pt-PT"/>
        </w:rPr>
        <w:t>100.</w:t>
      </w:r>
    </w:p>
    <w:p w:rsidR="00885488" w:rsidRPr="00736684" w:rsidRDefault="00B338C4" w:rsidP="00415109">
      <w:pPr>
        <w:pStyle w:val="berschrift1"/>
        <w:rPr>
          <w:lang w:val="pt-PT"/>
        </w:rPr>
      </w:pPr>
      <w:r w:rsidRPr="00736684">
        <w:rPr>
          <w:lang w:val="pt-PT"/>
        </w:rPr>
        <w:t>DE SANCTO AMBROSIO</w:t>
      </w:r>
    </w:p>
    <w:p w:rsidR="00885488" w:rsidRPr="00B779A9" w:rsidRDefault="00885488" w:rsidP="00415109">
      <w:pPr>
        <w:rPr>
          <w:lang w:val="pt-PT"/>
        </w:rPr>
      </w:pPr>
      <w:r w:rsidRPr="00B779A9">
        <w:rPr>
          <w:lang w:val="pt-PT"/>
        </w:rPr>
        <w:t>Binos facimus ut de confessore et pontifice.</w:t>
      </w:r>
    </w:p>
    <w:p w:rsidR="00B163A9" w:rsidRDefault="00B338C4" w:rsidP="00415109">
      <w:pPr>
        <w:rPr>
          <w:lang w:val="it-IT"/>
        </w:rPr>
      </w:pPr>
      <w:r w:rsidRPr="00736684">
        <w:rPr>
          <w:rStyle w:val="Time1"/>
          <w:lang w:val="pt-PT"/>
        </w:rPr>
        <w:t>Ad vesperas</w:t>
      </w:r>
      <w:r w:rsidR="00885488" w:rsidRPr="00B779A9">
        <w:rPr>
          <w:lang w:val="pt-PT"/>
        </w:rPr>
        <w:t xml:space="preserve"> AN </w:t>
      </w:r>
      <w:r w:rsidR="00885488" w:rsidRPr="005A362F">
        <w:rPr>
          <w:rStyle w:val="Incipit"/>
          <w:lang w:val="pt-PT"/>
        </w:rPr>
        <w:t>Sancte</w:t>
      </w:r>
      <w:r w:rsidR="005A362F" w:rsidRPr="00BE7D55">
        <w:rPr>
          <w:i/>
          <w:lang w:val="pt-PT"/>
        </w:rPr>
        <w:t xml:space="preserve"> </w:t>
      </w:r>
      <w:r w:rsidR="00885488" w:rsidRPr="005A362F">
        <w:rPr>
          <w:rStyle w:val="Incipit"/>
          <w:lang w:val="pt-PT"/>
        </w:rPr>
        <w:t>Ambrosi</w:t>
      </w:r>
      <w:r w:rsidR="005A362F" w:rsidRPr="00BE7D55">
        <w:rPr>
          <w:i/>
          <w:lang w:val="pt-PT"/>
        </w:rPr>
        <w:t xml:space="preserve"> </w:t>
      </w:r>
      <w:r w:rsidR="00885488" w:rsidRPr="005A362F">
        <w:rPr>
          <w:rStyle w:val="Incipit"/>
          <w:lang w:val="pt-PT"/>
        </w:rPr>
        <w:t>confessor</w:t>
      </w:r>
      <w:r w:rsidR="005A362F" w:rsidRPr="00BE7D55">
        <w:rPr>
          <w:i/>
          <w:lang w:val="pt-PT"/>
        </w:rPr>
        <w:t xml:space="preserve"> </w:t>
      </w:r>
      <w:r w:rsidR="00885488" w:rsidRPr="005A362F">
        <w:rPr>
          <w:rStyle w:val="Incipit"/>
          <w:lang w:val="pt-PT"/>
        </w:rPr>
        <w:t>domini</w:t>
      </w:r>
      <w:r w:rsidR="00885488" w:rsidRPr="00B779A9">
        <w:rPr>
          <w:lang w:val="pt-PT"/>
        </w:rPr>
        <w:t xml:space="preserve">. </w:t>
      </w:r>
      <w:r w:rsidR="005474EA" w:rsidRPr="00B779A9">
        <w:rPr>
          <w:lang w:val="it-IT"/>
        </w:rPr>
        <w:t>Psalmi omnia Laudate</w:t>
      </w:r>
      <w:r w:rsidR="00885488" w:rsidRPr="00B779A9">
        <w:rPr>
          <w:lang w:val="it-IT"/>
        </w:rPr>
        <w:t xml:space="preserve">. RP </w:t>
      </w:r>
      <w:r w:rsidR="00885488" w:rsidRPr="005A362F">
        <w:rPr>
          <w:rStyle w:val="Incipit"/>
          <w:lang w:val="it-IT"/>
        </w:rPr>
        <w:t>Sint</w:t>
      </w:r>
      <w:r w:rsidR="005A362F" w:rsidRPr="00BE7D55">
        <w:rPr>
          <w:i/>
          <w:lang w:val="it-IT"/>
        </w:rPr>
        <w:t xml:space="preserve"> </w:t>
      </w:r>
      <w:r w:rsidR="00885488" w:rsidRPr="005A362F">
        <w:rPr>
          <w:rStyle w:val="Incipit"/>
          <w:lang w:val="it-IT"/>
        </w:rPr>
        <w:t>lumbi</w:t>
      </w:r>
      <w:r w:rsidR="005A362F" w:rsidRPr="00BE7D55">
        <w:rPr>
          <w:i/>
          <w:lang w:val="it-IT"/>
        </w:rPr>
        <w:t xml:space="preserve"> </w:t>
      </w:r>
      <w:r w:rsidR="00885488" w:rsidRPr="005A362F">
        <w:rPr>
          <w:rStyle w:val="Incipit"/>
          <w:lang w:val="it-IT"/>
        </w:rPr>
        <w:t>vestri</w:t>
      </w:r>
      <w:r w:rsidR="00885488" w:rsidRPr="00B779A9">
        <w:rPr>
          <w:lang w:val="it-IT"/>
        </w:rPr>
        <w:t xml:space="preserve">. HY </w:t>
      </w:r>
      <w:r w:rsidR="00885488" w:rsidRPr="005A362F">
        <w:rPr>
          <w:rStyle w:val="Incipit"/>
          <w:lang w:val="it-IT"/>
        </w:rPr>
        <w:t>Iste</w:t>
      </w:r>
      <w:r w:rsidR="005A362F" w:rsidRPr="00BE7D55">
        <w:rPr>
          <w:i/>
          <w:lang w:val="it-IT"/>
        </w:rPr>
        <w:t xml:space="preserve"> </w:t>
      </w:r>
      <w:r w:rsidR="00885488" w:rsidRPr="005A362F">
        <w:rPr>
          <w:rStyle w:val="Incipit"/>
          <w:lang w:val="it-IT"/>
        </w:rPr>
        <w:t>confessor</w:t>
      </w:r>
      <w:r w:rsidR="00885488" w:rsidRPr="00B779A9">
        <w:rPr>
          <w:lang w:val="it-IT"/>
        </w:rPr>
        <w:t xml:space="preserve">. VS </w:t>
      </w:r>
      <w:r w:rsidR="00885488" w:rsidRPr="005A362F">
        <w:rPr>
          <w:rStyle w:val="Incipit"/>
          <w:lang w:val="it-IT"/>
        </w:rPr>
        <w:t>Gloria</w:t>
      </w:r>
      <w:r w:rsidR="005A362F" w:rsidRPr="00BE7D55">
        <w:rPr>
          <w:i/>
          <w:lang w:val="it-IT"/>
        </w:rPr>
        <w:t xml:space="preserve"> </w:t>
      </w:r>
      <w:r w:rsidR="00885488" w:rsidRPr="005A362F">
        <w:rPr>
          <w:rStyle w:val="Incipit"/>
          <w:lang w:val="it-IT"/>
        </w:rPr>
        <w:t>et</w:t>
      </w:r>
      <w:r w:rsidR="005A362F" w:rsidRPr="00BE7D55">
        <w:rPr>
          <w:i/>
          <w:lang w:val="it-IT"/>
        </w:rPr>
        <w:t xml:space="preserve"> </w:t>
      </w:r>
      <w:r w:rsidR="00885488" w:rsidRPr="005A362F">
        <w:rPr>
          <w:rStyle w:val="Incipit"/>
          <w:lang w:val="it-IT"/>
        </w:rPr>
        <w:t>honore</w:t>
      </w:r>
      <w:r w:rsidR="00885488" w:rsidRPr="00B779A9">
        <w:rPr>
          <w:lang w:val="it-IT"/>
        </w:rPr>
        <w:t xml:space="preserve">. AM </w:t>
      </w:r>
      <w:r w:rsidR="00885488" w:rsidRPr="005A362F">
        <w:rPr>
          <w:rStyle w:val="Incipit"/>
          <w:lang w:val="it-IT"/>
        </w:rPr>
        <w:t>Sacerdos</w:t>
      </w:r>
      <w:r w:rsidR="005A362F" w:rsidRPr="00BE7D55">
        <w:rPr>
          <w:i/>
          <w:lang w:val="it-IT"/>
        </w:rPr>
        <w:t xml:space="preserve"> </w:t>
      </w:r>
      <w:r w:rsidR="00885488" w:rsidRPr="005A362F">
        <w:rPr>
          <w:rStyle w:val="Incipit"/>
          <w:lang w:val="it-IT"/>
        </w:rPr>
        <w:t>et</w:t>
      </w:r>
      <w:r w:rsidR="005A362F" w:rsidRPr="00BE7D55">
        <w:rPr>
          <w:i/>
          <w:lang w:val="it-IT"/>
        </w:rPr>
        <w:t xml:space="preserve"> </w:t>
      </w:r>
      <w:r w:rsidR="00885488" w:rsidRPr="005A362F">
        <w:rPr>
          <w:rStyle w:val="Incipit"/>
          <w:lang w:val="it-IT"/>
        </w:rPr>
        <w:t>pontifex</w:t>
      </w:r>
      <w:r w:rsidR="00885488" w:rsidRPr="00B779A9">
        <w:rPr>
          <w:lang w:val="it-IT"/>
        </w:rPr>
        <w:t xml:space="preserve">. Suffragium de feria quod tunc est. De beata virgine </w:t>
      </w:r>
      <w:r w:rsidR="00BA24A1" w:rsidRPr="00B779A9">
        <w:rPr>
          <w:lang w:val="it-IT"/>
        </w:rPr>
        <w:t>[</w:t>
      </w:r>
      <w:r w:rsidR="00885488" w:rsidRPr="00B779A9">
        <w:rPr>
          <w:lang w:val="it-IT"/>
        </w:rPr>
        <w:t>AC</w:t>
      </w:r>
      <w:r w:rsidR="00BA24A1" w:rsidRPr="00B779A9">
        <w:rPr>
          <w:lang w:val="it-IT"/>
        </w:rPr>
        <w:t>]</w:t>
      </w:r>
      <w:r w:rsidR="00885488" w:rsidRPr="00B779A9">
        <w:rPr>
          <w:lang w:val="it-IT"/>
        </w:rPr>
        <w:t xml:space="preserve"> </w:t>
      </w:r>
      <w:r w:rsidR="00885488" w:rsidRPr="005A362F">
        <w:rPr>
          <w:rStyle w:val="Incipit"/>
          <w:lang w:val="it-IT"/>
        </w:rPr>
        <w:t>Omnium</w:t>
      </w:r>
      <w:r w:rsidR="005A362F" w:rsidRPr="00BE7D55">
        <w:rPr>
          <w:i/>
          <w:lang w:val="it-IT"/>
        </w:rPr>
        <w:t xml:space="preserve"> </w:t>
      </w:r>
      <w:r w:rsidR="00885488" w:rsidRPr="005A362F">
        <w:rPr>
          <w:rStyle w:val="Incipit"/>
          <w:lang w:val="it-IT"/>
        </w:rPr>
        <w:t>rerum</w:t>
      </w:r>
      <w:r w:rsidR="00885488" w:rsidRPr="00B779A9">
        <w:rPr>
          <w:lang w:val="it-IT"/>
        </w:rPr>
        <w:t xml:space="preserve">. </w:t>
      </w:r>
      <w:r w:rsidR="005474EA" w:rsidRPr="00B779A9">
        <w:rPr>
          <w:lang w:val="it-IT"/>
        </w:rPr>
        <w:t xml:space="preserve">[BD] </w:t>
      </w:r>
      <w:r w:rsidR="005F6F99" w:rsidRPr="005A362F">
        <w:rPr>
          <w:rStyle w:val="Incipit"/>
          <w:lang w:val="it-IT"/>
        </w:rPr>
        <w:t>Benedicamus</w:t>
      </w:r>
      <w:r w:rsidR="005474EA" w:rsidRPr="00B779A9">
        <w:rPr>
          <w:lang w:val="it-IT"/>
        </w:rPr>
        <w:t xml:space="preserve"> de</w:t>
      </w:r>
      <w:r w:rsidR="00885488" w:rsidRPr="00B779A9">
        <w:rPr>
          <w:lang w:val="it-IT"/>
        </w:rPr>
        <w:t xml:space="preserve"> confessoribus.</w:t>
      </w:r>
      <w:r w:rsidR="005474EA" w:rsidRPr="00B779A9">
        <w:rPr>
          <w:lang w:val="it-IT"/>
        </w:rPr>
        <w:t xml:space="preserve"> </w:t>
      </w:r>
    </w:p>
    <w:p w:rsidR="00885488" w:rsidRPr="00B779A9" w:rsidRDefault="005474EA" w:rsidP="00415109">
      <w:pPr>
        <w:rPr>
          <w:lang w:val="it-IT"/>
        </w:rPr>
      </w:pPr>
      <w:r w:rsidRPr="00B779A9">
        <w:rPr>
          <w:lang w:val="it-IT"/>
        </w:rPr>
        <w:t>(207r)</w:t>
      </w:r>
      <w:r w:rsidR="00B163A9">
        <w:rPr>
          <w:lang w:val="it-IT"/>
        </w:rPr>
        <w:t xml:space="preserve"> </w:t>
      </w:r>
      <w:r w:rsidR="00B338C4" w:rsidRPr="00736684">
        <w:rPr>
          <w:rStyle w:val="Time1"/>
          <w:lang w:val="it-IT"/>
        </w:rPr>
        <w:t>Ad completorium</w:t>
      </w:r>
      <w:r w:rsidR="00885488" w:rsidRPr="00B779A9">
        <w:rPr>
          <w:lang w:val="it-IT"/>
        </w:rPr>
        <w:t xml:space="preserve"> HY </w:t>
      </w:r>
      <w:r w:rsidR="00885488" w:rsidRPr="005A362F">
        <w:rPr>
          <w:rStyle w:val="Incipit"/>
          <w:lang w:val="it-IT"/>
        </w:rPr>
        <w:t>Christe</w:t>
      </w:r>
      <w:r w:rsidR="005A362F" w:rsidRPr="00BE7D55">
        <w:rPr>
          <w:i/>
          <w:lang w:val="it-IT"/>
        </w:rPr>
        <w:t xml:space="preserve"> </w:t>
      </w:r>
      <w:r w:rsidR="00885488" w:rsidRPr="005A362F">
        <w:rPr>
          <w:rStyle w:val="Incipit"/>
          <w:lang w:val="it-IT"/>
        </w:rPr>
        <w:t>qui</w:t>
      </w:r>
      <w:r w:rsidR="005A362F" w:rsidRPr="00BE7D55">
        <w:rPr>
          <w:i/>
          <w:lang w:val="it-IT"/>
        </w:rPr>
        <w:t xml:space="preserve"> </w:t>
      </w:r>
      <w:r w:rsidR="00885488" w:rsidRPr="005A362F">
        <w:rPr>
          <w:rStyle w:val="Incipit"/>
          <w:lang w:val="it-IT"/>
        </w:rPr>
        <w:t>lux</w:t>
      </w:r>
      <w:r w:rsidR="00B163A9">
        <w:rPr>
          <w:lang w:val="it-IT"/>
        </w:rPr>
        <w:t xml:space="preserve">, </w:t>
      </w:r>
      <w:r w:rsidR="00885488" w:rsidRPr="00B779A9">
        <w:rPr>
          <w:lang w:val="it-IT"/>
        </w:rPr>
        <w:t xml:space="preserve">vel </w:t>
      </w:r>
      <w:r w:rsidR="00A141A7" w:rsidRPr="00B779A9">
        <w:rPr>
          <w:lang w:val="it-IT"/>
        </w:rPr>
        <w:t xml:space="preserve">[HY] </w:t>
      </w:r>
      <w:r w:rsidR="00885488" w:rsidRPr="005A362F">
        <w:rPr>
          <w:rStyle w:val="Incipit"/>
          <w:lang w:val="it-IT"/>
        </w:rPr>
        <w:t>Amorem</w:t>
      </w:r>
      <w:r w:rsidR="005A362F" w:rsidRPr="00BE7D55">
        <w:rPr>
          <w:i/>
          <w:lang w:val="it-IT"/>
        </w:rPr>
        <w:t xml:space="preserve"> </w:t>
      </w:r>
      <w:r w:rsidR="00885488" w:rsidRPr="005A362F">
        <w:rPr>
          <w:rStyle w:val="Incipit"/>
          <w:lang w:val="it-IT"/>
        </w:rPr>
        <w:t>sensus</w:t>
      </w:r>
      <w:r w:rsidR="00B163A9">
        <w:rPr>
          <w:lang w:val="it-IT"/>
        </w:rPr>
        <w:t xml:space="preserve"> s</w:t>
      </w:r>
      <w:r w:rsidR="00885488" w:rsidRPr="00B779A9">
        <w:rPr>
          <w:lang w:val="it-IT"/>
        </w:rPr>
        <w:t xml:space="preserve">i fuerit post passionem domini AD </w:t>
      </w:r>
      <w:r w:rsidR="00885488" w:rsidRPr="005A362F">
        <w:rPr>
          <w:rStyle w:val="Incipit"/>
          <w:lang w:val="it-IT"/>
        </w:rPr>
        <w:t>Vigilate</w:t>
      </w:r>
      <w:r w:rsidR="005A362F" w:rsidRPr="00BE7D55">
        <w:rPr>
          <w:i/>
          <w:lang w:val="it-IT"/>
        </w:rPr>
        <w:t xml:space="preserve"> </w:t>
      </w:r>
      <w:r w:rsidR="00885488" w:rsidRPr="005A362F">
        <w:rPr>
          <w:rStyle w:val="Incipit"/>
          <w:lang w:val="it-IT"/>
        </w:rPr>
        <w:t>omnes</w:t>
      </w:r>
      <w:r w:rsidR="00885488" w:rsidRPr="00B779A9">
        <w:rPr>
          <w:lang w:val="it-IT"/>
        </w:rPr>
        <w:t>.</w:t>
      </w:r>
    </w:p>
    <w:p w:rsidR="00885488" w:rsidRPr="00B779A9" w:rsidRDefault="00B338C4" w:rsidP="00415109">
      <w:pPr>
        <w:rPr>
          <w:lang w:val="pt-PT"/>
        </w:rPr>
      </w:pPr>
      <w:r w:rsidRPr="00736684">
        <w:rPr>
          <w:rStyle w:val="Time1"/>
          <w:lang w:val="pt-PT"/>
        </w:rPr>
        <w:t>Ad matutinum</w:t>
      </w:r>
      <w:r w:rsidR="00885488" w:rsidRPr="00B779A9">
        <w:rPr>
          <w:lang w:val="pt-PT"/>
        </w:rPr>
        <w:t xml:space="preserve"> I</w:t>
      </w:r>
      <w:r w:rsidR="005474EA" w:rsidRPr="00B779A9">
        <w:rPr>
          <w:lang w:val="pt-PT"/>
        </w:rPr>
        <w:t>N</w:t>
      </w:r>
      <w:r w:rsidR="00885488" w:rsidRPr="00B779A9">
        <w:rPr>
          <w:lang w:val="pt-PT"/>
        </w:rPr>
        <w:t xml:space="preserve">V </w:t>
      </w:r>
      <w:r w:rsidR="00885488" w:rsidRPr="00736684">
        <w:rPr>
          <w:rStyle w:val="Incipit"/>
          <w:lang w:val="pt-PT"/>
        </w:rPr>
        <w:t>Regem confessorum dominum</w:t>
      </w:r>
      <w:r w:rsidR="00885488" w:rsidRPr="00B779A9">
        <w:rPr>
          <w:lang w:val="pt-PT"/>
        </w:rPr>
        <w:t xml:space="preserve">. HY </w:t>
      </w:r>
      <w:r w:rsidR="00885488" w:rsidRPr="00736684">
        <w:rPr>
          <w:rStyle w:val="Incipit"/>
          <w:lang w:val="pt-PT"/>
        </w:rPr>
        <w:t>Iste confessor</w:t>
      </w:r>
      <w:r w:rsidR="00885488" w:rsidRPr="00B779A9">
        <w:rPr>
          <w:lang w:val="pt-PT"/>
        </w:rPr>
        <w:t>.</w:t>
      </w:r>
      <w:r w:rsidR="00812AAE">
        <w:rPr>
          <w:lang w:val="pt-PT"/>
        </w:rPr>
        <w:t xml:space="preserve"> </w:t>
      </w:r>
      <w:r w:rsidRPr="004518BD">
        <w:rPr>
          <w:lang w:val="pt-PT"/>
        </w:rPr>
        <w:t>Ad nocturnos</w:t>
      </w:r>
      <w:r w:rsidR="002E5A0E" w:rsidRPr="00B779A9">
        <w:rPr>
          <w:lang w:val="pt-PT"/>
        </w:rPr>
        <w:t xml:space="preserve"> antiphonae</w:t>
      </w:r>
      <w:r w:rsidR="00B163A9">
        <w:rPr>
          <w:lang w:val="pt-PT"/>
        </w:rPr>
        <w:t>,</w:t>
      </w:r>
      <w:r w:rsidR="002E5A0E" w:rsidRPr="00B779A9">
        <w:rPr>
          <w:lang w:val="pt-PT"/>
        </w:rPr>
        <w:t xml:space="preserve"> psalmi</w:t>
      </w:r>
      <w:r w:rsidR="00B163A9">
        <w:rPr>
          <w:lang w:val="pt-PT"/>
        </w:rPr>
        <w:t>,</w:t>
      </w:r>
      <w:r w:rsidR="002E5A0E" w:rsidRPr="00B779A9">
        <w:rPr>
          <w:lang w:val="pt-PT"/>
        </w:rPr>
        <w:t xml:space="preserve"> versiculi</w:t>
      </w:r>
      <w:r w:rsidR="00885488" w:rsidRPr="00B779A9">
        <w:rPr>
          <w:lang w:val="pt-PT"/>
        </w:rPr>
        <w:t xml:space="preserve"> et responsoria de confessoribus in </w:t>
      </w:r>
      <w:r w:rsidR="009772E9" w:rsidRPr="00B779A9">
        <w:rPr>
          <w:lang w:val="pt-PT"/>
        </w:rPr>
        <w:t>commu</w:t>
      </w:r>
      <w:r w:rsidR="00631296" w:rsidRPr="00B779A9">
        <w:rPr>
          <w:lang w:val="pt-PT"/>
        </w:rPr>
        <w:t xml:space="preserve">ni. </w:t>
      </w:r>
      <w:r w:rsidR="00237176" w:rsidRPr="00B779A9">
        <w:rPr>
          <w:lang w:val="pt-PT"/>
        </w:rPr>
        <w:t>Lectiones de confessoribus in commun</w:t>
      </w:r>
      <w:r w:rsidR="00B163A9">
        <w:rPr>
          <w:lang w:val="pt-PT"/>
        </w:rPr>
        <w:t>i</w:t>
      </w:r>
      <w:r w:rsidR="00237176" w:rsidRPr="00B779A9">
        <w:rPr>
          <w:lang w:val="pt-PT"/>
        </w:rPr>
        <w:t xml:space="preserve"> [</w:t>
      </w:r>
      <w:r w:rsidR="00631296" w:rsidRPr="00B779A9">
        <w:rPr>
          <w:lang w:val="pt-PT"/>
        </w:rPr>
        <w:t>LS</w:t>
      </w:r>
      <w:r w:rsidR="00237176" w:rsidRPr="00B779A9">
        <w:rPr>
          <w:lang w:val="pt-PT"/>
        </w:rPr>
        <w:t>]</w:t>
      </w:r>
      <w:r w:rsidR="00885488" w:rsidRPr="00B779A9">
        <w:rPr>
          <w:lang w:val="pt-PT"/>
        </w:rPr>
        <w:t xml:space="preserve"> </w:t>
      </w:r>
      <w:r w:rsidR="00885488" w:rsidRPr="005A362F">
        <w:rPr>
          <w:rStyle w:val="Incipit"/>
          <w:lang w:val="pt-PT"/>
        </w:rPr>
        <w:t>Dominicus</w:t>
      </w:r>
      <w:r w:rsidR="005A362F" w:rsidRPr="00BE7D55">
        <w:rPr>
          <w:i/>
          <w:lang w:val="pt-PT"/>
        </w:rPr>
        <w:t xml:space="preserve"> </w:t>
      </w:r>
      <w:r w:rsidR="00885488" w:rsidRPr="005A362F">
        <w:rPr>
          <w:rStyle w:val="Incipit"/>
          <w:lang w:val="pt-PT"/>
        </w:rPr>
        <w:t>sermo</w:t>
      </w:r>
      <w:r w:rsidR="00885488" w:rsidRPr="00B779A9">
        <w:rPr>
          <w:lang w:val="pt-PT"/>
        </w:rPr>
        <w:t xml:space="preserve">. EV </w:t>
      </w:r>
      <w:r w:rsidR="00885488" w:rsidRPr="005A362F">
        <w:rPr>
          <w:rStyle w:val="Incipit"/>
          <w:lang w:val="pt-PT"/>
        </w:rPr>
        <w:t>Vos</w:t>
      </w:r>
      <w:r w:rsidR="005A362F" w:rsidRPr="00BE7D55">
        <w:rPr>
          <w:i/>
          <w:lang w:val="pt-PT"/>
        </w:rPr>
        <w:t xml:space="preserve"> </w:t>
      </w:r>
      <w:r w:rsidR="00885488" w:rsidRPr="005A362F">
        <w:rPr>
          <w:rStyle w:val="Incipit"/>
          <w:lang w:val="pt-PT"/>
        </w:rPr>
        <w:t>estis</w:t>
      </w:r>
      <w:r w:rsidR="005A362F" w:rsidRPr="00BE7D55">
        <w:rPr>
          <w:i/>
          <w:lang w:val="pt-PT"/>
        </w:rPr>
        <w:t xml:space="preserve"> </w:t>
      </w:r>
      <w:r w:rsidR="00885488" w:rsidRPr="005A362F">
        <w:rPr>
          <w:rStyle w:val="Incipit"/>
          <w:lang w:val="pt-PT"/>
        </w:rPr>
        <w:t>sal</w:t>
      </w:r>
      <w:r w:rsidR="005A362F" w:rsidRPr="00BE7D55">
        <w:rPr>
          <w:i/>
          <w:lang w:val="pt-PT"/>
        </w:rPr>
        <w:t xml:space="preserve"> </w:t>
      </w:r>
      <w:r w:rsidR="00885488" w:rsidRPr="005A362F">
        <w:rPr>
          <w:rStyle w:val="Incipit"/>
          <w:lang w:val="pt-PT"/>
        </w:rPr>
        <w:t>terrae</w:t>
      </w:r>
      <w:r w:rsidR="00885488" w:rsidRPr="00B779A9">
        <w:rPr>
          <w:lang w:val="pt-PT"/>
        </w:rPr>
        <w:t xml:space="preserve"> etiam in </w:t>
      </w:r>
      <w:r w:rsidR="009772E9" w:rsidRPr="00B779A9">
        <w:rPr>
          <w:lang w:val="pt-PT"/>
        </w:rPr>
        <w:t>commu</w:t>
      </w:r>
      <w:r w:rsidR="00885488" w:rsidRPr="00B779A9">
        <w:rPr>
          <w:lang w:val="pt-PT"/>
        </w:rPr>
        <w:t>ni confessorum.</w:t>
      </w:r>
    </w:p>
    <w:p w:rsidR="00885488" w:rsidRPr="00B779A9" w:rsidRDefault="00B338C4" w:rsidP="00415109">
      <w:pPr>
        <w:rPr>
          <w:lang w:val="pt-PT"/>
        </w:rPr>
      </w:pPr>
      <w:r w:rsidRPr="00736684">
        <w:rPr>
          <w:rStyle w:val="Time1"/>
          <w:lang w:val="pt-PT"/>
        </w:rPr>
        <w:lastRenderedPageBreak/>
        <w:t>Ad laudes</w:t>
      </w:r>
      <w:r w:rsidR="00885488" w:rsidRPr="00B779A9">
        <w:rPr>
          <w:lang w:val="pt-PT"/>
        </w:rPr>
        <w:t xml:space="preserve"> AN </w:t>
      </w:r>
      <w:r w:rsidR="00885488" w:rsidRPr="005A362F">
        <w:rPr>
          <w:rStyle w:val="Incipit"/>
          <w:lang w:val="pt-PT"/>
        </w:rPr>
        <w:t>Ecce</w:t>
      </w:r>
      <w:r w:rsidR="005A362F" w:rsidRPr="00BE7D55">
        <w:rPr>
          <w:i/>
          <w:lang w:val="pt-PT"/>
        </w:rPr>
        <w:t xml:space="preserve"> </w:t>
      </w:r>
      <w:r w:rsidR="00885488" w:rsidRPr="005A362F">
        <w:rPr>
          <w:rStyle w:val="Incipit"/>
          <w:lang w:val="pt-PT"/>
        </w:rPr>
        <w:t>sacerdos</w:t>
      </w:r>
      <w:r w:rsidR="005A362F" w:rsidRPr="00BE7D55">
        <w:rPr>
          <w:i/>
          <w:lang w:val="pt-PT"/>
        </w:rPr>
        <w:t xml:space="preserve"> </w:t>
      </w:r>
      <w:r w:rsidR="00885488" w:rsidRPr="005A362F">
        <w:rPr>
          <w:rStyle w:val="Incipit"/>
          <w:lang w:val="pt-PT"/>
        </w:rPr>
        <w:t>magnus</w:t>
      </w:r>
      <w:r w:rsidR="00885488" w:rsidRPr="00B779A9">
        <w:rPr>
          <w:lang w:val="pt-PT"/>
        </w:rPr>
        <w:t xml:space="preserve"> cum reliquis. HY </w:t>
      </w:r>
      <w:r w:rsidR="00885488" w:rsidRPr="005A362F">
        <w:rPr>
          <w:rStyle w:val="Incipit"/>
          <w:lang w:val="pt-PT"/>
        </w:rPr>
        <w:t>Iesu</w:t>
      </w:r>
      <w:r w:rsidR="005A362F" w:rsidRPr="00BE7D55">
        <w:rPr>
          <w:i/>
          <w:lang w:val="pt-PT"/>
        </w:rPr>
        <w:t xml:space="preserve"> </w:t>
      </w:r>
      <w:r w:rsidR="00885488" w:rsidRPr="005A362F">
        <w:rPr>
          <w:rStyle w:val="Incipit"/>
          <w:lang w:val="pt-PT"/>
        </w:rPr>
        <w:t>redemptor</w:t>
      </w:r>
      <w:r w:rsidR="00885488" w:rsidRPr="00B779A9">
        <w:rPr>
          <w:lang w:val="pt-PT"/>
        </w:rPr>
        <w:t xml:space="preserve">. VS </w:t>
      </w:r>
      <w:r w:rsidR="00885488" w:rsidRPr="005A362F">
        <w:rPr>
          <w:rStyle w:val="Incipit"/>
          <w:lang w:val="pt-PT"/>
        </w:rPr>
        <w:t>Iustus</w:t>
      </w:r>
      <w:r w:rsidR="005A362F" w:rsidRPr="00BE7D55">
        <w:rPr>
          <w:i/>
          <w:lang w:val="pt-PT"/>
        </w:rPr>
        <w:t xml:space="preserve"> </w:t>
      </w:r>
      <w:r w:rsidR="00885488" w:rsidRPr="005A362F">
        <w:rPr>
          <w:rStyle w:val="Incipit"/>
          <w:lang w:val="pt-PT"/>
        </w:rPr>
        <w:t>ut</w:t>
      </w:r>
      <w:r w:rsidR="005A362F" w:rsidRPr="00BE7D55">
        <w:rPr>
          <w:i/>
          <w:lang w:val="pt-PT"/>
        </w:rPr>
        <w:t xml:space="preserve"> </w:t>
      </w:r>
      <w:r w:rsidR="00885488" w:rsidRPr="005A362F">
        <w:rPr>
          <w:rStyle w:val="Incipit"/>
          <w:lang w:val="pt-PT"/>
        </w:rPr>
        <w:t>palma</w:t>
      </w:r>
      <w:r w:rsidR="00885488" w:rsidRPr="00B779A9">
        <w:rPr>
          <w:lang w:val="pt-PT"/>
        </w:rPr>
        <w:t xml:space="preserve">. AM </w:t>
      </w:r>
      <w:r w:rsidR="00885488" w:rsidRPr="005A362F">
        <w:rPr>
          <w:rStyle w:val="Incipit"/>
          <w:lang w:val="pt-PT"/>
        </w:rPr>
        <w:t>Euge</w:t>
      </w:r>
      <w:r w:rsidR="005A362F" w:rsidRPr="00BE7D55">
        <w:rPr>
          <w:i/>
          <w:lang w:val="pt-PT"/>
        </w:rPr>
        <w:t xml:space="preserve"> </w:t>
      </w:r>
      <w:r w:rsidR="00D66EA2" w:rsidRPr="005A362F">
        <w:rPr>
          <w:rStyle w:val="Incipit"/>
          <w:lang w:val="pt-PT"/>
        </w:rPr>
        <w:t>serve</w:t>
      </w:r>
      <w:r w:rsidR="005A362F" w:rsidRPr="00BE7D55">
        <w:rPr>
          <w:i/>
          <w:lang w:val="pt-PT"/>
        </w:rPr>
        <w:t xml:space="preserve"> </w:t>
      </w:r>
      <w:r w:rsidR="00885488" w:rsidRPr="005A362F">
        <w:rPr>
          <w:rStyle w:val="Incipit"/>
          <w:lang w:val="pt-PT"/>
        </w:rPr>
        <w:t>bone</w:t>
      </w:r>
      <w:r>
        <w:rPr>
          <w:lang w:val="pt-PT"/>
        </w:rPr>
        <w:t>. Suffragium de feria</w:t>
      </w:r>
      <w:r w:rsidR="00116A20">
        <w:rPr>
          <w:lang w:val="pt-PT"/>
        </w:rPr>
        <w:t>.</w:t>
      </w:r>
      <w:r w:rsidR="00885488" w:rsidRPr="00B779A9">
        <w:rPr>
          <w:lang w:val="pt-PT"/>
        </w:rPr>
        <w:t xml:space="preserve">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Tota</w:t>
      </w:r>
      <w:r w:rsidR="005A362F" w:rsidRPr="00BE7D55">
        <w:rPr>
          <w:i/>
          <w:lang w:val="pt-PT"/>
        </w:rPr>
        <w:t xml:space="preserve"> </w:t>
      </w:r>
      <w:r w:rsidR="00885488" w:rsidRPr="005A362F">
        <w:rPr>
          <w:rStyle w:val="Incipit"/>
          <w:lang w:val="pt-PT"/>
        </w:rPr>
        <w:t>pulchra</w:t>
      </w:r>
      <w:r w:rsidR="005A362F" w:rsidRPr="00BE7D55">
        <w:rPr>
          <w:i/>
          <w:lang w:val="pt-PT"/>
        </w:rPr>
        <w:t xml:space="preserve"> </w:t>
      </w:r>
      <w:r w:rsidR="00885488" w:rsidRPr="005A362F">
        <w:rPr>
          <w:rStyle w:val="Incipit"/>
          <w:lang w:val="pt-PT"/>
        </w:rPr>
        <w:t>es</w:t>
      </w:r>
      <w:r w:rsidR="00885488" w:rsidRPr="00B779A9">
        <w:rPr>
          <w:lang w:val="pt-PT"/>
        </w:rPr>
        <w:t xml:space="preserve">. </w:t>
      </w:r>
      <w:r w:rsidR="005474EA" w:rsidRPr="00B779A9">
        <w:rPr>
          <w:lang w:val="pt-PT"/>
        </w:rPr>
        <w:t xml:space="preserve">[BD] </w:t>
      </w:r>
      <w:r w:rsidR="005F6F99" w:rsidRPr="005A362F">
        <w:rPr>
          <w:rStyle w:val="Incipit"/>
          <w:lang w:val="pt-PT"/>
        </w:rPr>
        <w:t>Benedicamus</w:t>
      </w:r>
      <w:r w:rsidR="005474EA" w:rsidRPr="00B779A9">
        <w:rPr>
          <w:lang w:val="pt-PT"/>
        </w:rPr>
        <w:t xml:space="preserve"> de</w:t>
      </w:r>
      <w:r w:rsidR="00885488" w:rsidRPr="00B779A9">
        <w:rPr>
          <w:lang w:val="pt-PT"/>
        </w:rPr>
        <w:t xml:space="preserve"> confessoribus.</w:t>
      </w:r>
    </w:p>
    <w:p w:rsidR="00B163A9" w:rsidRPr="00736684" w:rsidRDefault="00B338C4" w:rsidP="00415109">
      <w:pPr>
        <w:rPr>
          <w:lang w:val="en-US"/>
        </w:rPr>
      </w:pPr>
      <w:r w:rsidRPr="00736684">
        <w:rPr>
          <w:rStyle w:val="Time1"/>
          <w:lang w:val="en-US"/>
        </w:rPr>
        <w:t>Ad horas</w:t>
      </w:r>
      <w:r w:rsidR="00885488" w:rsidRPr="00736684">
        <w:rPr>
          <w:lang w:val="en-US"/>
        </w:rPr>
        <w:t xml:space="preserve"> dicantur laudes.</w:t>
      </w:r>
      <w:r w:rsidR="005474EA" w:rsidRPr="00736684">
        <w:rPr>
          <w:lang w:val="en-US"/>
        </w:rPr>
        <w:t xml:space="preserve"> </w:t>
      </w:r>
    </w:p>
    <w:p w:rsidR="00885488" w:rsidRPr="00736684" w:rsidRDefault="005474EA" w:rsidP="00415109">
      <w:pPr>
        <w:rPr>
          <w:lang w:val="en-US"/>
        </w:rPr>
      </w:pPr>
      <w:r w:rsidRPr="00736684">
        <w:rPr>
          <w:lang w:val="en-US"/>
        </w:rPr>
        <w:t>(207v)</w:t>
      </w:r>
      <w:r w:rsidR="00B163A9" w:rsidRPr="00736684">
        <w:rPr>
          <w:lang w:val="en-US"/>
        </w:rPr>
        <w:t xml:space="preserve"> </w:t>
      </w:r>
      <w:r w:rsidR="00B338C4" w:rsidRPr="00736684">
        <w:rPr>
          <w:rStyle w:val="Time1"/>
          <w:lang w:val="en-US"/>
        </w:rPr>
        <w:t>Ad officium</w:t>
      </w:r>
      <w:r w:rsidR="00885488" w:rsidRPr="00736684">
        <w:rPr>
          <w:lang w:val="en-US"/>
        </w:rPr>
        <w:t xml:space="preserve"> IN </w:t>
      </w:r>
      <w:r w:rsidR="00885488" w:rsidRPr="00736684">
        <w:rPr>
          <w:rStyle w:val="Incipit"/>
          <w:lang w:val="en-US"/>
        </w:rPr>
        <w:t>Sacerdotes</w:t>
      </w:r>
      <w:r w:rsidR="005A362F" w:rsidRPr="00736684">
        <w:rPr>
          <w:i/>
          <w:lang w:val="en-US"/>
        </w:rPr>
        <w:t xml:space="preserve"> </w:t>
      </w:r>
      <w:r w:rsidR="00885488" w:rsidRPr="00736684">
        <w:rPr>
          <w:rStyle w:val="Incipit"/>
          <w:lang w:val="en-US"/>
        </w:rPr>
        <w:t>tui</w:t>
      </w:r>
      <w:r w:rsidR="005A362F" w:rsidRPr="00736684">
        <w:rPr>
          <w:i/>
          <w:lang w:val="en-US"/>
        </w:rPr>
        <w:t xml:space="preserve"> </w:t>
      </w:r>
      <w:r w:rsidR="00885488" w:rsidRPr="00736684">
        <w:rPr>
          <w:rStyle w:val="Incipit"/>
          <w:lang w:val="en-US"/>
        </w:rPr>
        <w:t>domine</w:t>
      </w:r>
      <w:r w:rsidR="00DD1415">
        <w:rPr>
          <w:lang w:val="en-US"/>
        </w:rPr>
        <w:t>@</w:t>
      </w:r>
      <w:r w:rsidR="00DD1415" w:rsidRPr="00736684">
        <w:rPr>
          <w:lang w:val="en-US"/>
        </w:rPr>
        <w:t>27.</w:t>
      </w:r>
      <w:r w:rsidR="00885488" w:rsidRPr="00736684">
        <w:rPr>
          <w:lang w:val="en-US"/>
        </w:rPr>
        <w:t xml:space="preserve"> </w:t>
      </w:r>
      <w:r w:rsidRPr="00B779A9">
        <w:rPr>
          <w:lang w:val="fr-FR"/>
        </w:rPr>
        <w:t xml:space="preserve">[KY] </w:t>
      </w:r>
      <w:r w:rsidRPr="005A362F">
        <w:rPr>
          <w:rStyle w:val="Incipit"/>
          <w:lang w:val="fr-FR"/>
        </w:rPr>
        <w:t>Kyrie</w:t>
      </w:r>
      <w:r w:rsidR="005A362F" w:rsidRPr="00BE7D55">
        <w:rPr>
          <w:i/>
          <w:lang w:val="fr-FR"/>
        </w:rPr>
        <w:t xml:space="preserve"> </w:t>
      </w:r>
      <w:r w:rsidRPr="00B779A9">
        <w:rPr>
          <w:lang w:val="fr-FR"/>
        </w:rPr>
        <w:t xml:space="preserve">et [SA] </w:t>
      </w:r>
      <w:r w:rsidRPr="005A362F">
        <w:rPr>
          <w:rStyle w:val="Incipit"/>
          <w:lang w:val="fr-FR"/>
        </w:rPr>
        <w:t>Sanctus</w:t>
      </w:r>
      <w:r w:rsidRPr="00B779A9">
        <w:rPr>
          <w:lang w:val="fr-FR"/>
        </w:rPr>
        <w:t xml:space="preserve"> </w:t>
      </w:r>
      <w:r w:rsidR="00885488" w:rsidRPr="00B779A9">
        <w:rPr>
          <w:lang w:val="fr-FR"/>
        </w:rPr>
        <w:t xml:space="preserve">de confessoribus. </w:t>
      </w:r>
      <w:r w:rsidR="00885488">
        <w:rPr>
          <w:lang w:val="en-US"/>
        </w:rPr>
        <w:t xml:space="preserve">GR </w:t>
      </w:r>
      <w:r w:rsidR="00885488" w:rsidRPr="005A362F">
        <w:rPr>
          <w:rStyle w:val="Incipit"/>
          <w:lang w:val="en-US"/>
        </w:rPr>
        <w:t>Ecce</w:t>
      </w:r>
      <w:r w:rsidR="005A362F" w:rsidRPr="00BE7D55">
        <w:rPr>
          <w:i/>
          <w:lang w:val="en-US"/>
        </w:rPr>
        <w:t xml:space="preserve"> </w:t>
      </w:r>
      <w:r w:rsidR="00885488" w:rsidRPr="005A362F">
        <w:rPr>
          <w:rStyle w:val="Incipit"/>
          <w:lang w:val="en-US"/>
        </w:rPr>
        <w:t>sacerdos</w:t>
      </w:r>
      <w:r w:rsidR="00DD1415">
        <w:rPr>
          <w:lang w:val="en-US"/>
        </w:rPr>
        <w:t>@27.</w:t>
      </w:r>
      <w:r w:rsidR="00885488">
        <w:rPr>
          <w:lang w:val="en-US"/>
        </w:rPr>
        <w:t xml:space="preserve"> TR </w:t>
      </w:r>
      <w:r w:rsidR="00885488" w:rsidRPr="005A362F">
        <w:rPr>
          <w:rStyle w:val="Incipit"/>
          <w:lang w:val="en-US"/>
        </w:rPr>
        <w:t>Beatus</w:t>
      </w:r>
      <w:r w:rsidR="005A362F" w:rsidRPr="00BE7D55">
        <w:rPr>
          <w:i/>
          <w:lang w:val="en-US"/>
        </w:rPr>
        <w:t xml:space="preserve"> </w:t>
      </w:r>
      <w:r w:rsidR="00C31823" w:rsidRPr="005A362F">
        <w:rPr>
          <w:rStyle w:val="Incipit"/>
          <w:lang w:val="en-US"/>
        </w:rPr>
        <w:t>vir</w:t>
      </w:r>
      <w:r w:rsidR="00DD1415">
        <w:rPr>
          <w:lang w:val="en-US"/>
        </w:rPr>
        <w:t>@46.</w:t>
      </w:r>
      <w:r w:rsidR="00885488">
        <w:rPr>
          <w:lang w:val="en-US"/>
        </w:rPr>
        <w:t xml:space="preserve"> OF </w:t>
      </w:r>
      <w:r w:rsidR="00885488" w:rsidRPr="005A362F">
        <w:rPr>
          <w:rStyle w:val="Incipit"/>
          <w:lang w:val="en-US"/>
        </w:rPr>
        <w:t>Inveni</w:t>
      </w:r>
      <w:r w:rsidR="005A362F" w:rsidRPr="00BE7D55">
        <w:rPr>
          <w:i/>
          <w:lang w:val="en-US"/>
        </w:rPr>
        <w:t xml:space="preserve"> </w:t>
      </w:r>
      <w:r w:rsidR="00885488" w:rsidRPr="005A362F">
        <w:rPr>
          <w:rStyle w:val="Incipit"/>
          <w:lang w:val="en-US"/>
        </w:rPr>
        <w:t>David</w:t>
      </w:r>
      <w:r w:rsidR="00DD1415">
        <w:rPr>
          <w:lang w:val="en-US"/>
        </w:rPr>
        <w:t>@28.</w:t>
      </w:r>
      <w:r w:rsidR="00885488">
        <w:rPr>
          <w:lang w:val="en-US"/>
        </w:rPr>
        <w:t xml:space="preserve"> CO </w:t>
      </w:r>
      <w:r w:rsidR="00885488" w:rsidRPr="005A362F">
        <w:rPr>
          <w:rStyle w:val="Incipit"/>
          <w:lang w:val="en-US"/>
        </w:rPr>
        <w:t>Beatus</w:t>
      </w:r>
      <w:r w:rsidR="005A362F" w:rsidRPr="00BE7D55">
        <w:rPr>
          <w:i/>
          <w:lang w:val="en-US"/>
        </w:rPr>
        <w:t xml:space="preserve"> </w:t>
      </w:r>
      <w:r w:rsidR="00885488" w:rsidRPr="005A362F">
        <w:rPr>
          <w:rStyle w:val="Incipit"/>
          <w:lang w:val="en-US"/>
        </w:rPr>
        <w:t>ser</w:t>
      </w:r>
      <w:r w:rsidR="00382E22" w:rsidRPr="005A362F">
        <w:rPr>
          <w:rStyle w:val="Incipit"/>
          <w:lang w:val="en-US"/>
        </w:rPr>
        <w:t>vu</w:t>
      </w:r>
      <w:r w:rsidR="00885488" w:rsidRPr="005A362F">
        <w:rPr>
          <w:rStyle w:val="Incipit"/>
          <w:lang w:val="en-US"/>
        </w:rPr>
        <w:t>s</w:t>
      </w:r>
      <w:r w:rsidR="00DD1415">
        <w:rPr>
          <w:lang w:val="en-US"/>
        </w:rPr>
        <w:t>@28.</w:t>
      </w:r>
    </w:p>
    <w:p w:rsidR="00885488" w:rsidRPr="00B779A9" w:rsidRDefault="00B338C4" w:rsidP="00415109">
      <w:pPr>
        <w:rPr>
          <w:lang w:val="pt-PT"/>
        </w:rPr>
      </w:pPr>
      <w:r w:rsidRPr="00736684">
        <w:rPr>
          <w:rStyle w:val="Time1"/>
          <w:lang w:val="en-US"/>
        </w:rPr>
        <w:t>Ad secundas vesperas</w:t>
      </w:r>
      <w:r w:rsidR="00885488">
        <w:rPr>
          <w:lang w:val="en-US"/>
        </w:rPr>
        <w:t xml:space="preserve"> </w:t>
      </w:r>
      <w:r w:rsidR="00BA24A1">
        <w:rPr>
          <w:lang w:val="en-US"/>
        </w:rPr>
        <w:t>[</w:t>
      </w:r>
      <w:r w:rsidR="00885488">
        <w:rPr>
          <w:lang w:val="en-US"/>
        </w:rPr>
        <w:t>AN</w:t>
      </w:r>
      <w:r w:rsidR="00BA24A1">
        <w:rPr>
          <w:lang w:val="en-US"/>
        </w:rPr>
        <w:t>]</w:t>
      </w:r>
      <w:r w:rsidR="00885488">
        <w:rPr>
          <w:lang w:val="en-US"/>
        </w:rPr>
        <w:t xml:space="preserve"> </w:t>
      </w:r>
      <w:r w:rsidR="00885488" w:rsidRPr="00736684">
        <w:rPr>
          <w:rStyle w:val="Incipit"/>
          <w:lang w:val="en-US"/>
        </w:rPr>
        <w:t>Ecce sacerdos magnus</w:t>
      </w:r>
      <w:r w:rsidR="00885488">
        <w:rPr>
          <w:lang w:val="en-US"/>
        </w:rPr>
        <w:t xml:space="preserve"> cum reliquis. PS </w:t>
      </w:r>
      <w:r w:rsidR="00885488" w:rsidRPr="00736684">
        <w:rPr>
          <w:rStyle w:val="Incipit"/>
          <w:lang w:val="en-US"/>
        </w:rPr>
        <w:t>Dixit</w:t>
      </w:r>
      <w:r w:rsidR="00885488">
        <w:rPr>
          <w:lang w:val="en-US"/>
        </w:rPr>
        <w:t xml:space="preserve">. </w:t>
      </w:r>
      <w:r w:rsidR="00BA24A1">
        <w:rPr>
          <w:lang w:val="en-US"/>
        </w:rPr>
        <w:t>[</w:t>
      </w:r>
      <w:r w:rsidR="00885488">
        <w:rPr>
          <w:lang w:val="en-US"/>
        </w:rPr>
        <w:t>PS</w:t>
      </w:r>
      <w:r w:rsidR="00BA24A1">
        <w:rPr>
          <w:lang w:val="en-US"/>
        </w:rPr>
        <w:t>]</w:t>
      </w:r>
      <w:r w:rsidR="00885488">
        <w:rPr>
          <w:lang w:val="en-US"/>
        </w:rPr>
        <w:t xml:space="preserve"> </w:t>
      </w:r>
      <w:r w:rsidR="00885488" w:rsidRPr="00736684">
        <w:rPr>
          <w:rStyle w:val="Incipit"/>
          <w:lang w:val="en-US"/>
        </w:rPr>
        <w:t>Confitebor</w:t>
      </w:r>
      <w:r w:rsidR="00885488">
        <w:rPr>
          <w:lang w:val="en-US"/>
        </w:rPr>
        <w:t xml:space="preserve">. </w:t>
      </w:r>
      <w:r w:rsidR="00BA24A1">
        <w:rPr>
          <w:lang w:val="en-US"/>
        </w:rPr>
        <w:t>[</w:t>
      </w:r>
      <w:r w:rsidR="00885488">
        <w:rPr>
          <w:lang w:val="en-US"/>
        </w:rPr>
        <w:t>PS</w:t>
      </w:r>
      <w:r w:rsidR="00BA24A1">
        <w:rPr>
          <w:lang w:val="en-US"/>
        </w:rPr>
        <w:t>]</w:t>
      </w:r>
      <w:r w:rsidR="00885488">
        <w:rPr>
          <w:lang w:val="en-US"/>
        </w:rPr>
        <w:t xml:space="preserve"> </w:t>
      </w:r>
      <w:r w:rsidR="00885488" w:rsidRPr="00736684">
        <w:rPr>
          <w:rStyle w:val="Incipit"/>
          <w:lang w:val="en-US"/>
        </w:rPr>
        <w:t xml:space="preserve">Beatus </w:t>
      </w:r>
      <w:r w:rsidR="00C31823" w:rsidRPr="00736684">
        <w:rPr>
          <w:rStyle w:val="Incipit"/>
          <w:lang w:val="en-US"/>
        </w:rPr>
        <w:t>vir</w:t>
      </w:r>
      <w:r w:rsidR="00885488">
        <w:rPr>
          <w:lang w:val="en-US"/>
        </w:rPr>
        <w:t xml:space="preserve">. </w:t>
      </w:r>
      <w:r w:rsidR="00BA24A1">
        <w:rPr>
          <w:lang w:val="en-US"/>
        </w:rPr>
        <w:t>[</w:t>
      </w:r>
      <w:r w:rsidR="00885488">
        <w:rPr>
          <w:lang w:val="en-US"/>
        </w:rPr>
        <w:t>PS</w:t>
      </w:r>
      <w:r w:rsidR="00BA24A1">
        <w:rPr>
          <w:lang w:val="en-US"/>
        </w:rPr>
        <w:t>]</w:t>
      </w:r>
      <w:r w:rsidR="00885488">
        <w:rPr>
          <w:lang w:val="en-US"/>
        </w:rPr>
        <w:t xml:space="preserve"> </w:t>
      </w:r>
      <w:r w:rsidR="00885488" w:rsidRPr="00736684">
        <w:rPr>
          <w:rStyle w:val="Incipit"/>
          <w:lang w:val="en-US"/>
        </w:rPr>
        <w:t>De profundis</w:t>
      </w:r>
      <w:r w:rsidR="00885488">
        <w:rPr>
          <w:lang w:val="en-US"/>
        </w:rPr>
        <w:t xml:space="preserve">. </w:t>
      </w:r>
      <w:r w:rsidR="00BA24A1">
        <w:rPr>
          <w:lang w:val="en-US"/>
        </w:rPr>
        <w:t>[</w:t>
      </w:r>
      <w:r w:rsidR="00885488">
        <w:rPr>
          <w:lang w:val="en-US"/>
        </w:rPr>
        <w:t>PS</w:t>
      </w:r>
      <w:r w:rsidR="00BA24A1">
        <w:rPr>
          <w:lang w:val="en-US"/>
        </w:rPr>
        <w:t>]</w:t>
      </w:r>
      <w:r w:rsidR="00885488">
        <w:rPr>
          <w:lang w:val="en-US"/>
        </w:rPr>
        <w:t xml:space="preserve"> </w:t>
      </w:r>
      <w:r w:rsidR="00885488" w:rsidRPr="00736684">
        <w:rPr>
          <w:rStyle w:val="Incipit"/>
          <w:lang w:val="en-US"/>
        </w:rPr>
        <w:t>Memento</w:t>
      </w:r>
      <w:r w:rsidR="00885488">
        <w:rPr>
          <w:lang w:val="en-US"/>
        </w:rPr>
        <w:t xml:space="preserve">. </w:t>
      </w:r>
      <w:r w:rsidR="00885488" w:rsidRPr="00B779A9">
        <w:rPr>
          <w:lang w:val="pt-PT"/>
        </w:rPr>
        <w:t xml:space="preserve">HY </w:t>
      </w:r>
      <w:r w:rsidR="00885488" w:rsidRPr="00736684">
        <w:rPr>
          <w:rStyle w:val="Incipit"/>
          <w:lang w:val="pt-PT"/>
        </w:rPr>
        <w:t>Iesu redemptor omnium</w:t>
      </w:r>
      <w:r w:rsidR="00885488" w:rsidRPr="00B779A9">
        <w:rPr>
          <w:lang w:val="pt-PT"/>
        </w:rPr>
        <w:t xml:space="preserve">. VS </w:t>
      </w:r>
      <w:r w:rsidR="00885488" w:rsidRPr="00736684">
        <w:rPr>
          <w:rStyle w:val="Incipit"/>
          <w:lang w:val="pt-PT"/>
        </w:rPr>
        <w:t>Iustus ut palma</w:t>
      </w:r>
      <w:r w:rsidR="00885488" w:rsidRPr="00B779A9">
        <w:rPr>
          <w:lang w:val="pt-PT"/>
        </w:rPr>
        <w:t xml:space="preserve">. AM </w:t>
      </w:r>
      <w:r w:rsidR="00885488" w:rsidRPr="00736684">
        <w:rPr>
          <w:rStyle w:val="Incipit"/>
          <w:lang w:val="pt-PT"/>
        </w:rPr>
        <w:t>Iste homo</w:t>
      </w:r>
      <w:r>
        <w:rPr>
          <w:lang w:val="pt-PT"/>
        </w:rPr>
        <w:t>. Suffragium de feria</w:t>
      </w:r>
      <w:r w:rsidR="00116A20">
        <w:rPr>
          <w:lang w:val="pt-PT"/>
        </w:rPr>
        <w:t>.</w:t>
      </w:r>
      <w:r w:rsidR="00885488" w:rsidRPr="00B779A9">
        <w:rPr>
          <w:lang w:val="pt-PT"/>
        </w:rPr>
        <w:t xml:space="preserve">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36684">
        <w:rPr>
          <w:rStyle w:val="Incipit"/>
          <w:lang w:val="pt-PT"/>
        </w:rPr>
        <w:t>Maria virgo</w:t>
      </w:r>
      <w:r w:rsidR="00885488" w:rsidRPr="00B779A9">
        <w:rPr>
          <w:lang w:val="pt-PT"/>
        </w:rPr>
        <w:t xml:space="preserve">. </w:t>
      </w:r>
      <w:r w:rsidR="005474EA" w:rsidRPr="00B779A9">
        <w:rPr>
          <w:lang w:val="pt-PT"/>
        </w:rPr>
        <w:t xml:space="preserve">[BD] </w:t>
      </w:r>
      <w:r w:rsidR="005F6F99" w:rsidRPr="00736684">
        <w:rPr>
          <w:rStyle w:val="Incipit"/>
          <w:lang w:val="pt-PT"/>
        </w:rPr>
        <w:t>Benedicamus</w:t>
      </w:r>
      <w:r w:rsidR="005474EA" w:rsidRPr="00B779A9">
        <w:rPr>
          <w:lang w:val="pt-PT"/>
        </w:rPr>
        <w:t xml:space="preserve"> de </w:t>
      </w:r>
      <w:r w:rsidR="00885488" w:rsidRPr="00B779A9">
        <w:rPr>
          <w:lang w:val="pt-PT"/>
        </w:rPr>
        <w:t>confessoribus.</w:t>
      </w:r>
    </w:p>
    <w:p w:rsidR="00885488" w:rsidRPr="00B779A9" w:rsidRDefault="00B338C4" w:rsidP="00415109">
      <w:pPr>
        <w:rPr>
          <w:lang w:val="pt-PT"/>
        </w:rPr>
      </w:pPr>
      <w:r w:rsidRPr="00736684">
        <w:rPr>
          <w:rStyle w:val="Time1"/>
          <w:lang w:val="pt-PT"/>
        </w:rPr>
        <w:t>Ad completorium</w:t>
      </w:r>
      <w:r w:rsidR="00885488" w:rsidRPr="00B779A9">
        <w:rPr>
          <w:lang w:val="pt-PT"/>
        </w:rPr>
        <w:t xml:space="preserve"> omnia ut </w:t>
      </w:r>
      <w:r w:rsidR="00237176" w:rsidRPr="00B779A9">
        <w:rPr>
          <w:lang w:val="pt-PT"/>
        </w:rPr>
        <w:t>[</w:t>
      </w:r>
      <w:r w:rsidR="00885488" w:rsidRPr="00B779A9">
        <w:rPr>
          <w:lang w:val="pt-PT"/>
        </w:rPr>
        <w:t>in</w:t>
      </w:r>
      <w:r w:rsidR="00237176" w:rsidRPr="00B779A9">
        <w:rPr>
          <w:lang w:val="pt-PT"/>
        </w:rPr>
        <w:t>]</w:t>
      </w:r>
      <w:r w:rsidR="00885488" w:rsidRPr="00B779A9">
        <w:rPr>
          <w:lang w:val="pt-PT"/>
        </w:rPr>
        <w:t xml:space="preserve"> primis vesperis.</w:t>
      </w:r>
    </w:p>
    <w:p w:rsidR="00885488" w:rsidRPr="00736684" w:rsidRDefault="00885488" w:rsidP="00415109">
      <w:pPr>
        <w:pStyle w:val="berschrift1"/>
        <w:rPr>
          <w:lang w:val="pt-PT"/>
        </w:rPr>
      </w:pPr>
      <w:r w:rsidRPr="00736684">
        <w:rPr>
          <w:lang w:val="pt-PT"/>
        </w:rPr>
        <w:t>FERIA QUINTA</w:t>
      </w:r>
    </w:p>
    <w:p w:rsidR="00885488" w:rsidRPr="00B779A9" w:rsidRDefault="00BA24A1" w:rsidP="00415109">
      <w:pPr>
        <w:rPr>
          <w:lang w:val="pt-PT"/>
        </w:rPr>
      </w:pPr>
      <w:r w:rsidRPr="00736684">
        <w:rPr>
          <w:rStyle w:val="Time1"/>
          <w:lang w:val="pt-PT"/>
        </w:rPr>
        <w:t>[</w:t>
      </w:r>
      <w:r w:rsidR="00F46B6C" w:rsidRPr="00736684">
        <w:rPr>
          <w:rStyle w:val="Time1"/>
          <w:lang w:val="pt-PT"/>
        </w:rPr>
        <w:t>Ad laudes</w:t>
      </w:r>
      <w:r w:rsidRPr="00736684">
        <w:rPr>
          <w:rStyle w:val="Time1"/>
          <w:lang w:val="pt-PT"/>
        </w:rPr>
        <w:t>]</w:t>
      </w:r>
      <w:r w:rsidR="00885488" w:rsidRPr="00B779A9">
        <w:rPr>
          <w:lang w:val="pt-PT"/>
        </w:rPr>
        <w:t xml:space="preserve"> AB </w:t>
      </w:r>
      <w:r w:rsidR="00885488" w:rsidRPr="00736684">
        <w:rPr>
          <w:rStyle w:val="Incipit"/>
          <w:lang w:val="pt-PT"/>
        </w:rPr>
        <w:t>Magister dicit tempus meum prope est</w:t>
      </w:r>
      <w:r w:rsidR="00885488" w:rsidRPr="00B779A9">
        <w:rPr>
          <w:lang w:val="pt-PT"/>
        </w:rPr>
        <w:t>.</w:t>
      </w:r>
    </w:p>
    <w:p w:rsidR="00885488" w:rsidRPr="00B779A9" w:rsidRDefault="00F46B6C" w:rsidP="00415109">
      <w:pPr>
        <w:rPr>
          <w:lang w:val="pt-PT"/>
        </w:rPr>
      </w:pPr>
      <w:r w:rsidRPr="00736684">
        <w:rPr>
          <w:rStyle w:val="Time1"/>
          <w:lang w:val="pt-PT"/>
        </w:rPr>
        <w:t>Ad vesperas</w:t>
      </w:r>
      <w:r w:rsidR="00885488" w:rsidRPr="00B779A9">
        <w:rPr>
          <w:lang w:val="pt-PT"/>
        </w:rPr>
        <w:t xml:space="preserve"> AM </w:t>
      </w:r>
      <w:r w:rsidR="00885488" w:rsidRPr="00736684">
        <w:rPr>
          <w:rStyle w:val="Incipit"/>
          <w:lang w:val="pt-PT"/>
        </w:rPr>
        <w:t>Desiderio desideravi</w:t>
      </w:r>
      <w:r w:rsidR="00885488" w:rsidRPr="00B779A9">
        <w:rPr>
          <w:lang w:val="pt-PT"/>
        </w:rPr>
        <w:t>.</w:t>
      </w:r>
    </w:p>
    <w:p w:rsidR="00885488" w:rsidRPr="00B779A9" w:rsidRDefault="00F46B6C" w:rsidP="00415109">
      <w:pPr>
        <w:rPr>
          <w:lang w:val="pt-PT"/>
        </w:rPr>
      </w:pPr>
      <w:r w:rsidRPr="00736684">
        <w:rPr>
          <w:rStyle w:val="Time1"/>
          <w:lang w:val="it-IT"/>
        </w:rPr>
        <w:t>Ad missam</w:t>
      </w:r>
      <w:r w:rsidR="00885488" w:rsidRPr="00B779A9">
        <w:rPr>
          <w:lang w:val="it-IT"/>
        </w:rPr>
        <w:t xml:space="preserve"> IN </w:t>
      </w:r>
      <w:r w:rsidR="00885488" w:rsidRPr="005A362F">
        <w:rPr>
          <w:rStyle w:val="Incipit"/>
          <w:lang w:val="it-IT"/>
        </w:rPr>
        <w:t>Omnia</w:t>
      </w:r>
      <w:r w:rsidR="005A362F" w:rsidRPr="00BE7D55">
        <w:rPr>
          <w:i/>
          <w:lang w:val="it-IT"/>
        </w:rPr>
        <w:t xml:space="preserve"> </w:t>
      </w:r>
      <w:r w:rsidR="00885488" w:rsidRPr="005A362F">
        <w:rPr>
          <w:rStyle w:val="Incipit"/>
          <w:lang w:val="it-IT"/>
        </w:rPr>
        <w:t>quae</w:t>
      </w:r>
      <w:r w:rsidR="00DD1415">
        <w:rPr>
          <w:lang w:val="it-IT"/>
        </w:rPr>
        <w:t>@</w:t>
      </w:r>
      <w:r w:rsidR="00DD1415" w:rsidRPr="00B779A9">
        <w:rPr>
          <w:lang w:val="it-IT"/>
        </w:rPr>
        <w:t>100.</w:t>
      </w:r>
      <w:r w:rsidR="00885488" w:rsidRPr="00B779A9">
        <w:rPr>
          <w:lang w:val="it-IT"/>
        </w:rPr>
        <w:t xml:space="preserve"> </w:t>
      </w:r>
      <w:r w:rsidR="00885488">
        <w:rPr>
          <w:lang w:val="en-US"/>
        </w:rPr>
        <w:t xml:space="preserve">GR </w:t>
      </w:r>
      <w:r w:rsidR="00885488" w:rsidRPr="005A362F">
        <w:rPr>
          <w:rStyle w:val="Incipit"/>
          <w:lang w:val="en-US"/>
        </w:rPr>
        <w:t>Tollite</w:t>
      </w:r>
      <w:r w:rsidR="005A362F" w:rsidRPr="00BE7D55">
        <w:rPr>
          <w:i/>
          <w:lang w:val="en-US"/>
        </w:rPr>
        <w:t xml:space="preserve"> </w:t>
      </w:r>
      <w:r w:rsidR="00885488" w:rsidRPr="005A362F">
        <w:rPr>
          <w:rStyle w:val="Incipit"/>
          <w:lang w:val="en-US"/>
        </w:rPr>
        <w:t>hostias</w:t>
      </w:r>
      <w:r w:rsidR="00DD1415">
        <w:rPr>
          <w:lang w:val="en-US"/>
        </w:rPr>
        <w:t>@101.</w:t>
      </w:r>
      <w:r w:rsidR="00885488">
        <w:rPr>
          <w:lang w:val="en-US"/>
        </w:rPr>
        <w:t xml:space="preserve"> OF </w:t>
      </w:r>
      <w:r w:rsidR="00885488" w:rsidRPr="005A362F">
        <w:rPr>
          <w:rStyle w:val="Incipit"/>
          <w:lang w:val="en-US"/>
        </w:rPr>
        <w:t>Super</w:t>
      </w:r>
      <w:r w:rsidR="005A362F" w:rsidRPr="00BE7D55">
        <w:rPr>
          <w:i/>
          <w:lang w:val="en-US"/>
        </w:rPr>
        <w:t xml:space="preserve"> </w:t>
      </w:r>
      <w:r w:rsidR="00885488" w:rsidRPr="005A362F">
        <w:rPr>
          <w:rStyle w:val="Incipit"/>
          <w:lang w:val="en-US"/>
        </w:rPr>
        <w:t>flumina</w:t>
      </w:r>
      <w:r w:rsidR="00DD1415">
        <w:rPr>
          <w:lang w:val="en-US"/>
        </w:rPr>
        <w:t>@101.</w:t>
      </w:r>
      <w:r w:rsidR="00885488">
        <w:rPr>
          <w:lang w:val="en-US"/>
        </w:rPr>
        <w:t xml:space="preserve"> </w:t>
      </w:r>
      <w:r w:rsidR="00885488" w:rsidRPr="00B779A9">
        <w:rPr>
          <w:lang w:val="pt-PT"/>
        </w:rPr>
        <w:t xml:space="preserve">CO </w:t>
      </w:r>
      <w:r w:rsidR="00885488" w:rsidRPr="005A362F">
        <w:rPr>
          <w:rStyle w:val="Incipit"/>
          <w:lang w:val="pt-PT"/>
        </w:rPr>
        <w:t>Memento</w:t>
      </w:r>
      <w:r w:rsidR="005A362F" w:rsidRPr="00BE7D55">
        <w:rPr>
          <w:i/>
          <w:lang w:val="pt-PT"/>
        </w:rPr>
        <w:t xml:space="preserve"> </w:t>
      </w:r>
      <w:r w:rsidR="009A6D20" w:rsidRPr="005A362F">
        <w:rPr>
          <w:rStyle w:val="Incipit"/>
          <w:lang w:val="pt-PT"/>
        </w:rPr>
        <w:t>verb</w:t>
      </w:r>
      <w:r w:rsidR="00885488" w:rsidRPr="005A362F">
        <w:rPr>
          <w:rStyle w:val="Incipit"/>
          <w:lang w:val="pt-PT"/>
        </w:rPr>
        <w:t>i</w:t>
      </w:r>
      <w:r w:rsidR="00DD1415">
        <w:rPr>
          <w:lang w:val="pt-PT"/>
        </w:rPr>
        <w:t>@</w:t>
      </w:r>
      <w:r w:rsidR="00DD1415" w:rsidRPr="00B779A9">
        <w:rPr>
          <w:lang w:val="pt-PT"/>
        </w:rPr>
        <w:t>102.</w:t>
      </w:r>
    </w:p>
    <w:p w:rsidR="00885488" w:rsidRPr="00736684" w:rsidRDefault="00A93AB0" w:rsidP="00415109">
      <w:pPr>
        <w:pStyle w:val="berschrift1"/>
        <w:rPr>
          <w:lang w:val="pt-PT"/>
        </w:rPr>
      </w:pPr>
      <w:r w:rsidRPr="00736684">
        <w:rPr>
          <w:lang w:val="pt-PT"/>
        </w:rPr>
        <w:t xml:space="preserve">(208r) </w:t>
      </w:r>
      <w:r w:rsidR="00245DDD" w:rsidRPr="00736684">
        <w:rPr>
          <w:lang w:val="pt-PT"/>
        </w:rPr>
        <w:t>DE SANCTO RUP</w:t>
      </w:r>
      <w:r w:rsidR="00885488" w:rsidRPr="00736684">
        <w:rPr>
          <w:lang w:val="pt-PT"/>
        </w:rPr>
        <w:t>E</w:t>
      </w:r>
      <w:r w:rsidR="00F46B6C" w:rsidRPr="00736684">
        <w:rPr>
          <w:lang w:val="pt-PT"/>
        </w:rPr>
        <w:t>RTO</w:t>
      </w:r>
    </w:p>
    <w:p w:rsidR="00885488" w:rsidRPr="00B779A9" w:rsidRDefault="00885488" w:rsidP="00415109">
      <w:pPr>
        <w:rPr>
          <w:lang w:val="pt-PT"/>
        </w:rPr>
      </w:pPr>
      <w:r w:rsidRPr="00B779A9">
        <w:rPr>
          <w:lang w:val="pt-PT"/>
        </w:rPr>
        <w:t>Binos facimus ut de confessore et pontifice.</w:t>
      </w:r>
    </w:p>
    <w:p w:rsidR="00885488" w:rsidRPr="00B779A9" w:rsidRDefault="00F46B6C" w:rsidP="00415109">
      <w:pPr>
        <w:rPr>
          <w:lang w:val="pt-PT"/>
        </w:rPr>
      </w:pPr>
      <w:r w:rsidRPr="00736684">
        <w:rPr>
          <w:rStyle w:val="Time1"/>
          <w:lang w:val="pt-PT"/>
        </w:rPr>
        <w:t>Ad vesperas</w:t>
      </w:r>
      <w:r w:rsidR="00885488" w:rsidRPr="00B779A9">
        <w:rPr>
          <w:lang w:val="pt-PT"/>
        </w:rPr>
        <w:t xml:space="preserve"> super psalmos AN </w:t>
      </w:r>
      <w:r w:rsidR="00245DDD" w:rsidRPr="005A362F">
        <w:rPr>
          <w:rStyle w:val="Incipit"/>
          <w:lang w:val="pt-PT"/>
        </w:rPr>
        <w:t>Sancte</w:t>
      </w:r>
      <w:r w:rsidR="005A362F" w:rsidRPr="00BE7D55">
        <w:rPr>
          <w:i/>
          <w:lang w:val="pt-PT"/>
        </w:rPr>
        <w:t xml:space="preserve"> </w:t>
      </w:r>
      <w:r w:rsidR="00245DDD" w:rsidRPr="005A362F">
        <w:rPr>
          <w:rStyle w:val="Incipit"/>
          <w:lang w:val="pt-PT"/>
        </w:rPr>
        <w:t>Rup</w:t>
      </w:r>
      <w:r w:rsidR="00885488" w:rsidRPr="005A362F">
        <w:rPr>
          <w:rStyle w:val="Incipit"/>
          <w:lang w:val="pt-PT"/>
        </w:rPr>
        <w:t>erte</w:t>
      </w:r>
      <w:r w:rsidR="00885488" w:rsidRPr="00B779A9">
        <w:rPr>
          <w:lang w:val="pt-PT"/>
        </w:rPr>
        <w:t xml:space="preserve">. </w:t>
      </w:r>
      <w:r w:rsidR="005474EA" w:rsidRPr="00B779A9">
        <w:rPr>
          <w:lang w:val="pt-PT"/>
        </w:rPr>
        <w:t>Psalmi omnia Laudate</w:t>
      </w:r>
      <w:r w:rsidR="00885488" w:rsidRPr="00B779A9">
        <w:rPr>
          <w:lang w:val="pt-PT"/>
        </w:rPr>
        <w:t xml:space="preserve">. RP </w:t>
      </w:r>
      <w:r w:rsidR="009772E9" w:rsidRPr="005A362F">
        <w:rPr>
          <w:rStyle w:val="Incipit"/>
          <w:lang w:val="pt-PT"/>
        </w:rPr>
        <w:t>Conv</w:t>
      </w:r>
      <w:r w:rsidR="00885488" w:rsidRPr="005A362F">
        <w:rPr>
          <w:rStyle w:val="Incipit"/>
          <w:lang w:val="pt-PT"/>
        </w:rPr>
        <w:t>ersos</w:t>
      </w:r>
      <w:r w:rsidR="005A362F" w:rsidRPr="00BE7D55">
        <w:rPr>
          <w:i/>
          <w:lang w:val="pt-PT"/>
        </w:rPr>
        <w:t xml:space="preserve"> </w:t>
      </w:r>
      <w:r w:rsidR="00885488" w:rsidRPr="005A362F">
        <w:rPr>
          <w:rStyle w:val="Incipit"/>
          <w:lang w:val="pt-PT"/>
        </w:rPr>
        <w:t>iam</w:t>
      </w:r>
      <w:r w:rsidR="005A362F" w:rsidRPr="00BE7D55">
        <w:rPr>
          <w:i/>
          <w:lang w:val="pt-PT"/>
        </w:rPr>
        <w:t xml:space="preserve"> </w:t>
      </w:r>
      <w:r w:rsidR="00885488" w:rsidRPr="005A362F">
        <w:rPr>
          <w:rStyle w:val="Incipit"/>
          <w:lang w:val="pt-PT"/>
        </w:rPr>
        <w:t>ad</w:t>
      </w:r>
      <w:r w:rsidR="005A362F" w:rsidRPr="00BE7D55">
        <w:rPr>
          <w:i/>
          <w:lang w:val="pt-PT"/>
        </w:rPr>
        <w:t xml:space="preserve"> </w:t>
      </w:r>
      <w:r w:rsidR="00885488" w:rsidRPr="005A362F">
        <w:rPr>
          <w:rStyle w:val="Incipit"/>
          <w:lang w:val="pt-PT"/>
        </w:rPr>
        <w:t>Christum</w:t>
      </w:r>
      <w:r w:rsidR="00885488" w:rsidRPr="00B779A9">
        <w:rPr>
          <w:lang w:val="pt-PT"/>
        </w:rPr>
        <w:t xml:space="preserve">. HY </w:t>
      </w:r>
      <w:r w:rsidR="001C05AE" w:rsidRPr="005A362F">
        <w:rPr>
          <w:rStyle w:val="Incipit"/>
          <w:lang w:val="pt-PT"/>
        </w:rPr>
        <w:t>Eia</w:t>
      </w:r>
      <w:r w:rsidR="005A362F" w:rsidRPr="00BE7D55">
        <w:rPr>
          <w:i/>
          <w:lang w:val="pt-PT"/>
        </w:rPr>
        <w:t xml:space="preserve"> </w:t>
      </w:r>
      <w:r w:rsidR="00885488" w:rsidRPr="005A362F">
        <w:rPr>
          <w:rStyle w:val="Incipit"/>
          <w:lang w:val="pt-PT"/>
        </w:rPr>
        <w:t>fratres</w:t>
      </w:r>
      <w:r w:rsidR="005A362F" w:rsidRPr="00BE7D55">
        <w:rPr>
          <w:i/>
          <w:lang w:val="pt-PT"/>
        </w:rPr>
        <w:t xml:space="preserve"> </w:t>
      </w:r>
      <w:r w:rsidR="00885488" w:rsidRPr="005A362F">
        <w:rPr>
          <w:rStyle w:val="Incipit"/>
          <w:lang w:val="pt-PT"/>
        </w:rPr>
        <w:t>extollamus</w:t>
      </w:r>
      <w:r w:rsidR="00DD1415">
        <w:rPr>
          <w:lang w:val="pt-PT"/>
        </w:rPr>
        <w:t>@</w:t>
      </w:r>
      <w:r w:rsidR="00DD1415" w:rsidRPr="00B779A9">
        <w:rPr>
          <w:lang w:val="pt-PT"/>
        </w:rPr>
        <w:t>193.</w:t>
      </w:r>
      <w:r w:rsidR="00885488" w:rsidRPr="00B779A9">
        <w:rPr>
          <w:lang w:val="pt-PT"/>
        </w:rPr>
        <w:t xml:space="preserve"> </w:t>
      </w:r>
      <w:r w:rsidR="00885488" w:rsidRPr="00234396">
        <w:rPr>
          <w:lang w:val="fr-FR"/>
        </w:rPr>
        <w:t xml:space="preserve">VS </w:t>
      </w:r>
      <w:r w:rsidR="00885488" w:rsidRPr="00234396">
        <w:rPr>
          <w:rStyle w:val="Incipit"/>
          <w:lang w:val="fr-FR"/>
        </w:rPr>
        <w:t>Gloria</w:t>
      </w:r>
      <w:r w:rsidR="005A362F" w:rsidRPr="00234396">
        <w:rPr>
          <w:i/>
          <w:lang w:val="fr-FR"/>
        </w:rPr>
        <w:t xml:space="preserve"> </w:t>
      </w:r>
      <w:r w:rsidR="00885488" w:rsidRPr="00234396">
        <w:rPr>
          <w:rStyle w:val="Incipit"/>
          <w:lang w:val="fr-FR"/>
        </w:rPr>
        <w:t>et</w:t>
      </w:r>
      <w:r w:rsidR="005A362F" w:rsidRPr="00234396">
        <w:rPr>
          <w:i/>
          <w:lang w:val="fr-FR"/>
        </w:rPr>
        <w:t xml:space="preserve"> </w:t>
      </w:r>
      <w:r w:rsidR="00885488" w:rsidRPr="00234396">
        <w:rPr>
          <w:rStyle w:val="Incipit"/>
          <w:lang w:val="fr-FR"/>
        </w:rPr>
        <w:t>honore</w:t>
      </w:r>
      <w:r w:rsidR="00885488" w:rsidRPr="00234396">
        <w:rPr>
          <w:lang w:val="fr-FR"/>
        </w:rPr>
        <w:t xml:space="preserve">. AM </w:t>
      </w:r>
      <w:r w:rsidR="001C05AE" w:rsidRPr="00234396">
        <w:rPr>
          <w:rStyle w:val="Incipit"/>
          <w:lang w:val="fr-FR"/>
        </w:rPr>
        <w:t>Eia</w:t>
      </w:r>
      <w:r w:rsidR="005A362F" w:rsidRPr="00234396">
        <w:rPr>
          <w:i/>
          <w:lang w:val="fr-FR"/>
        </w:rPr>
        <w:t xml:space="preserve"> </w:t>
      </w:r>
      <w:r w:rsidR="00885488" w:rsidRPr="00234396">
        <w:rPr>
          <w:rStyle w:val="Incipit"/>
          <w:lang w:val="fr-FR"/>
        </w:rPr>
        <w:t>laude</w:t>
      </w:r>
      <w:r w:rsidR="005A362F" w:rsidRPr="00234396">
        <w:rPr>
          <w:i/>
          <w:lang w:val="fr-FR"/>
        </w:rPr>
        <w:t xml:space="preserve"> </w:t>
      </w:r>
      <w:r w:rsidR="00885488" w:rsidRPr="00234396">
        <w:rPr>
          <w:rStyle w:val="Incipit"/>
          <w:lang w:val="fr-FR"/>
        </w:rPr>
        <w:t>condigna</w:t>
      </w:r>
      <w:r w:rsidR="00885488" w:rsidRPr="00234396">
        <w:rPr>
          <w:lang w:val="fr-FR"/>
        </w:rPr>
        <w:t xml:space="preserve">. Suffragium de feria quod tunc est. </w:t>
      </w:r>
      <w:r w:rsidR="00885488" w:rsidRPr="00B779A9">
        <w:rPr>
          <w:lang w:val="pt-PT"/>
        </w:rPr>
        <w:t xml:space="preserve">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Omnium</w:t>
      </w:r>
      <w:r w:rsidR="005A362F" w:rsidRPr="00BE7D55">
        <w:rPr>
          <w:i/>
          <w:lang w:val="pt-PT"/>
        </w:rPr>
        <w:t xml:space="preserve"> </w:t>
      </w:r>
      <w:r w:rsidR="00885488" w:rsidRPr="005A362F">
        <w:rPr>
          <w:rStyle w:val="Incipit"/>
          <w:lang w:val="pt-PT"/>
        </w:rPr>
        <w:t>rerum</w:t>
      </w:r>
      <w:r w:rsidR="00885488" w:rsidRPr="00B779A9">
        <w:rPr>
          <w:lang w:val="pt-PT"/>
        </w:rPr>
        <w:t xml:space="preserve">. </w:t>
      </w:r>
      <w:r w:rsidR="005474EA" w:rsidRPr="00B779A9">
        <w:rPr>
          <w:lang w:val="pt-PT"/>
        </w:rPr>
        <w:t xml:space="preserve">[BD] </w:t>
      </w:r>
      <w:r w:rsidR="005F6F99" w:rsidRPr="005A362F">
        <w:rPr>
          <w:rStyle w:val="Incipit"/>
          <w:lang w:val="pt-PT"/>
        </w:rPr>
        <w:t>Benedicamus</w:t>
      </w:r>
      <w:r w:rsidR="005474EA" w:rsidRPr="00B779A9">
        <w:rPr>
          <w:lang w:val="pt-PT"/>
        </w:rPr>
        <w:t xml:space="preserve"> de</w:t>
      </w:r>
      <w:r w:rsidR="00885488" w:rsidRPr="00B779A9">
        <w:rPr>
          <w:lang w:val="pt-PT"/>
        </w:rPr>
        <w:t xml:space="preserve"> confessoribus.</w:t>
      </w:r>
    </w:p>
    <w:p w:rsidR="00885488" w:rsidRPr="00B779A9" w:rsidRDefault="00F46B6C" w:rsidP="00415109">
      <w:pPr>
        <w:rPr>
          <w:lang w:val="pt-PT"/>
        </w:rPr>
      </w:pPr>
      <w:r w:rsidRPr="00736684">
        <w:rPr>
          <w:rStyle w:val="Time1"/>
          <w:lang w:val="pt-PT"/>
        </w:rPr>
        <w:t>Ad completorium</w:t>
      </w:r>
      <w:r w:rsidR="00885488" w:rsidRPr="00B779A9">
        <w:rPr>
          <w:lang w:val="pt-PT"/>
        </w:rPr>
        <w:t xml:space="preserve"> HY </w:t>
      </w:r>
      <w:r w:rsidR="00885488" w:rsidRPr="00736684">
        <w:rPr>
          <w:rStyle w:val="Incipit"/>
          <w:lang w:val="pt-PT"/>
        </w:rPr>
        <w:t>Christe qui lux</w:t>
      </w:r>
      <w:r w:rsidR="00A93AB0">
        <w:rPr>
          <w:lang w:val="pt-PT"/>
        </w:rPr>
        <w:t xml:space="preserve">, </w:t>
      </w:r>
      <w:r w:rsidR="00885488" w:rsidRPr="00B779A9">
        <w:rPr>
          <w:lang w:val="pt-PT"/>
        </w:rPr>
        <w:t xml:space="preserve">vel </w:t>
      </w:r>
      <w:r w:rsidR="005474EA" w:rsidRPr="00B779A9">
        <w:rPr>
          <w:lang w:val="pt-PT"/>
        </w:rPr>
        <w:t xml:space="preserve">[HY] </w:t>
      </w:r>
      <w:r w:rsidR="00885488" w:rsidRPr="00736684">
        <w:rPr>
          <w:rStyle w:val="Incipit"/>
          <w:lang w:val="pt-PT"/>
        </w:rPr>
        <w:t>Amorem sensus erige</w:t>
      </w:r>
      <w:r w:rsidR="00885488" w:rsidRPr="00B779A9">
        <w:rPr>
          <w:lang w:val="pt-PT"/>
        </w:rPr>
        <w:t xml:space="preserve">. AD </w:t>
      </w:r>
      <w:r w:rsidR="00885488" w:rsidRPr="00736684">
        <w:rPr>
          <w:rStyle w:val="Incipit"/>
          <w:lang w:val="pt-PT"/>
        </w:rPr>
        <w:t>Vigilate omnes</w:t>
      </w:r>
      <w:r w:rsidR="00885488" w:rsidRPr="00B779A9">
        <w:rPr>
          <w:lang w:val="pt-PT"/>
        </w:rPr>
        <w:t>.</w:t>
      </w:r>
    </w:p>
    <w:p w:rsidR="00885488" w:rsidRPr="00B779A9" w:rsidRDefault="00F46B6C" w:rsidP="00415109">
      <w:pPr>
        <w:rPr>
          <w:lang w:val="pt-PT"/>
        </w:rPr>
      </w:pPr>
      <w:r w:rsidRPr="00736684">
        <w:rPr>
          <w:rStyle w:val="Time1"/>
          <w:lang w:val="pt-PT"/>
        </w:rPr>
        <w:t>Ad matutinum</w:t>
      </w:r>
      <w:r w:rsidR="00885488" w:rsidRPr="00B779A9">
        <w:rPr>
          <w:lang w:val="pt-PT"/>
        </w:rPr>
        <w:t xml:space="preserve"> I</w:t>
      </w:r>
      <w:r w:rsidR="005474EA" w:rsidRPr="00B779A9">
        <w:rPr>
          <w:lang w:val="pt-PT"/>
        </w:rPr>
        <w:t>N</w:t>
      </w:r>
      <w:r w:rsidR="00885488" w:rsidRPr="00B779A9">
        <w:rPr>
          <w:lang w:val="pt-PT"/>
        </w:rPr>
        <w:t xml:space="preserve">V </w:t>
      </w:r>
      <w:r w:rsidR="00885488" w:rsidRPr="00736684">
        <w:rPr>
          <w:rStyle w:val="Incipit"/>
          <w:lang w:val="pt-PT"/>
        </w:rPr>
        <w:t>Regem confessorum dominum</w:t>
      </w:r>
      <w:r w:rsidR="00885488" w:rsidRPr="00B779A9">
        <w:rPr>
          <w:lang w:val="pt-PT"/>
        </w:rPr>
        <w:t xml:space="preserve">. HY </w:t>
      </w:r>
      <w:r w:rsidR="00885488" w:rsidRPr="00736684">
        <w:rPr>
          <w:rStyle w:val="Incipit"/>
          <w:lang w:val="pt-PT"/>
        </w:rPr>
        <w:t>Iste confessor</w:t>
      </w:r>
      <w:r w:rsidR="00885488" w:rsidRPr="00B779A9">
        <w:rPr>
          <w:lang w:val="pt-PT"/>
        </w:rPr>
        <w:t>.</w:t>
      </w:r>
      <w:r w:rsidR="00812AAE">
        <w:rPr>
          <w:lang w:val="pt-PT"/>
        </w:rPr>
        <w:t xml:space="preserve"> </w:t>
      </w:r>
      <w:r w:rsidRPr="004518BD">
        <w:rPr>
          <w:lang w:val="pt-PT"/>
        </w:rPr>
        <w:t>Ad nocturnos</w:t>
      </w:r>
      <w:r w:rsidR="00237176" w:rsidRPr="00B779A9">
        <w:rPr>
          <w:lang w:val="pt-PT"/>
        </w:rPr>
        <w:t xml:space="preserve"> antiphonae</w:t>
      </w:r>
      <w:r w:rsidR="00A93AB0">
        <w:rPr>
          <w:lang w:val="pt-PT"/>
        </w:rPr>
        <w:t>,</w:t>
      </w:r>
      <w:r w:rsidR="00237176" w:rsidRPr="00B779A9">
        <w:rPr>
          <w:lang w:val="pt-PT"/>
        </w:rPr>
        <w:t xml:space="preserve"> psalmi</w:t>
      </w:r>
      <w:r w:rsidR="00A93AB0">
        <w:rPr>
          <w:lang w:val="pt-PT"/>
        </w:rPr>
        <w:t>,</w:t>
      </w:r>
      <w:r w:rsidR="00237176" w:rsidRPr="00B779A9">
        <w:rPr>
          <w:lang w:val="pt-PT"/>
        </w:rPr>
        <w:t xml:space="preserve"> versiculi</w:t>
      </w:r>
      <w:r w:rsidR="00885488" w:rsidRPr="00B779A9">
        <w:rPr>
          <w:lang w:val="pt-PT"/>
        </w:rPr>
        <w:t xml:space="preserve"> et responsoria ut de confessoribus in </w:t>
      </w:r>
      <w:r w:rsidR="009772E9" w:rsidRPr="00B779A9">
        <w:rPr>
          <w:lang w:val="pt-PT"/>
        </w:rPr>
        <w:t>commu</w:t>
      </w:r>
      <w:r w:rsidR="00631296" w:rsidRPr="00B779A9">
        <w:rPr>
          <w:lang w:val="pt-PT"/>
        </w:rPr>
        <w:t xml:space="preserve">ni. </w:t>
      </w:r>
      <w:r w:rsidR="0065231D" w:rsidRPr="00B779A9">
        <w:rPr>
          <w:lang w:val="pt-PT"/>
        </w:rPr>
        <w:t xml:space="preserve">Lectiones quaere </w:t>
      </w:r>
      <w:r w:rsidR="00631296" w:rsidRPr="00B779A9">
        <w:rPr>
          <w:lang w:val="pt-PT"/>
        </w:rPr>
        <w:t xml:space="preserve">(208v) </w:t>
      </w:r>
      <w:r w:rsidR="0065231D" w:rsidRPr="00B779A9">
        <w:rPr>
          <w:lang w:val="pt-PT"/>
        </w:rPr>
        <w:t xml:space="preserve">post duo </w:t>
      </w:r>
      <w:r w:rsidR="0065231D" w:rsidRPr="00B779A9">
        <w:rPr>
          <w:lang w:val="pt-PT"/>
        </w:rPr>
        <w:lastRenderedPageBreak/>
        <w:t>folia illarum lectionum de communi confessorum</w:t>
      </w:r>
      <w:r w:rsidR="00A93AB0">
        <w:rPr>
          <w:lang w:val="pt-PT"/>
        </w:rPr>
        <w:t xml:space="preserve"> </w:t>
      </w:r>
      <w:r w:rsidR="0065231D" w:rsidRPr="00B779A9">
        <w:rPr>
          <w:lang w:val="pt-PT"/>
        </w:rPr>
        <w:t>[</w:t>
      </w:r>
      <w:r w:rsidR="00631296" w:rsidRPr="00B779A9">
        <w:rPr>
          <w:lang w:val="pt-PT"/>
        </w:rPr>
        <w:t>LS</w:t>
      </w:r>
      <w:r w:rsidR="0065231D" w:rsidRPr="00B779A9">
        <w:rPr>
          <w:lang w:val="pt-PT"/>
        </w:rPr>
        <w:t>]</w:t>
      </w:r>
      <w:r w:rsidR="00885488" w:rsidRPr="00B779A9">
        <w:rPr>
          <w:lang w:val="pt-PT"/>
        </w:rPr>
        <w:t xml:space="preserve"> </w:t>
      </w:r>
      <w:r w:rsidR="00885488" w:rsidRPr="005A362F">
        <w:rPr>
          <w:rStyle w:val="Incipit"/>
          <w:lang w:val="pt-PT"/>
        </w:rPr>
        <w:t>Dominicus</w:t>
      </w:r>
      <w:r w:rsidR="005A362F" w:rsidRPr="00BE7D55">
        <w:rPr>
          <w:i/>
          <w:lang w:val="pt-PT"/>
        </w:rPr>
        <w:t xml:space="preserve"> </w:t>
      </w:r>
      <w:r w:rsidR="00885488" w:rsidRPr="005A362F">
        <w:rPr>
          <w:rStyle w:val="Incipit"/>
          <w:lang w:val="pt-PT"/>
        </w:rPr>
        <w:t>sermo</w:t>
      </w:r>
      <w:r w:rsidR="00885488" w:rsidRPr="00B779A9">
        <w:rPr>
          <w:lang w:val="pt-PT"/>
        </w:rPr>
        <w:t xml:space="preserve">. EV </w:t>
      </w:r>
      <w:r w:rsidR="00885488" w:rsidRPr="005A362F">
        <w:rPr>
          <w:rStyle w:val="Incipit"/>
          <w:lang w:val="pt-PT"/>
        </w:rPr>
        <w:t>Confiteor</w:t>
      </w:r>
      <w:r w:rsidR="005A362F" w:rsidRPr="00BE7D55">
        <w:rPr>
          <w:i/>
          <w:lang w:val="pt-PT"/>
        </w:rPr>
        <w:t xml:space="preserve"> </w:t>
      </w:r>
      <w:r w:rsidR="00885488" w:rsidRPr="005A362F">
        <w:rPr>
          <w:rStyle w:val="Incipit"/>
          <w:lang w:val="pt-PT"/>
        </w:rPr>
        <w:t>tibi</w:t>
      </w:r>
      <w:r w:rsidR="005A362F" w:rsidRPr="00BE7D55">
        <w:rPr>
          <w:i/>
          <w:lang w:val="pt-PT"/>
        </w:rPr>
        <w:t xml:space="preserve"> </w:t>
      </w:r>
      <w:r w:rsidR="00885488" w:rsidRPr="005A362F">
        <w:rPr>
          <w:rStyle w:val="Incipit"/>
          <w:lang w:val="pt-PT"/>
        </w:rPr>
        <w:t>pater</w:t>
      </w:r>
      <w:r w:rsidR="005A362F" w:rsidRPr="00BE7D55">
        <w:rPr>
          <w:i/>
          <w:lang w:val="pt-PT"/>
        </w:rPr>
        <w:t xml:space="preserve"> </w:t>
      </w:r>
      <w:r w:rsidR="00885488" w:rsidRPr="005A362F">
        <w:rPr>
          <w:rStyle w:val="Incipit"/>
          <w:lang w:val="pt-PT"/>
        </w:rPr>
        <w:t>domine</w:t>
      </w:r>
      <w:r w:rsidR="005A362F" w:rsidRPr="00BE7D55">
        <w:rPr>
          <w:i/>
          <w:lang w:val="pt-PT"/>
        </w:rPr>
        <w:t xml:space="preserve"> </w:t>
      </w:r>
      <w:r w:rsidR="00885488" w:rsidRPr="005A362F">
        <w:rPr>
          <w:rStyle w:val="Incipit"/>
          <w:lang w:val="pt-PT"/>
        </w:rPr>
        <w:t>caeli</w:t>
      </w:r>
      <w:r w:rsidR="005A362F" w:rsidRPr="00BE7D55">
        <w:rPr>
          <w:i/>
          <w:lang w:val="pt-PT"/>
        </w:rPr>
        <w:t xml:space="preserve"> </w:t>
      </w:r>
      <w:r w:rsidR="00885488" w:rsidRPr="005A362F">
        <w:rPr>
          <w:rStyle w:val="Incipit"/>
          <w:lang w:val="pt-PT"/>
        </w:rPr>
        <w:t>et</w:t>
      </w:r>
      <w:r w:rsidR="005A362F" w:rsidRPr="00BE7D55">
        <w:rPr>
          <w:i/>
          <w:lang w:val="pt-PT"/>
        </w:rPr>
        <w:t xml:space="preserve"> </w:t>
      </w:r>
      <w:r w:rsidR="00885488" w:rsidRPr="005A362F">
        <w:rPr>
          <w:rStyle w:val="Incipit"/>
          <w:lang w:val="pt-PT"/>
        </w:rPr>
        <w:t>terrae</w:t>
      </w:r>
      <w:r w:rsidR="00885488" w:rsidRPr="00B779A9">
        <w:rPr>
          <w:lang w:val="pt-PT"/>
        </w:rPr>
        <w:t xml:space="preserve"> </w:t>
      </w:r>
      <w:r w:rsidR="008D35E3" w:rsidRPr="00B779A9">
        <w:rPr>
          <w:lang w:val="pt-PT"/>
        </w:rPr>
        <w:t>quaere</w:t>
      </w:r>
      <w:r w:rsidR="00885488" w:rsidRPr="00B779A9">
        <w:rPr>
          <w:lang w:val="pt-PT"/>
        </w:rPr>
        <w:t xml:space="preserve"> in volumine de sanctis circa initium.</w:t>
      </w:r>
    </w:p>
    <w:p w:rsidR="00885488" w:rsidRPr="00B779A9" w:rsidRDefault="00F46B6C" w:rsidP="00415109">
      <w:pPr>
        <w:rPr>
          <w:lang w:val="pt-PT"/>
        </w:rPr>
      </w:pPr>
      <w:r w:rsidRPr="00736684">
        <w:rPr>
          <w:rStyle w:val="Time1"/>
          <w:lang w:val="pt-PT"/>
        </w:rPr>
        <w:t>Ad laudes</w:t>
      </w:r>
      <w:r w:rsidR="00885488" w:rsidRPr="00B779A9">
        <w:rPr>
          <w:lang w:val="pt-PT"/>
        </w:rPr>
        <w:t xml:space="preserve"> AN </w:t>
      </w:r>
      <w:r w:rsidR="00885488" w:rsidRPr="005A362F">
        <w:rPr>
          <w:rStyle w:val="Incipit"/>
          <w:lang w:val="pt-PT"/>
        </w:rPr>
        <w:t>Ecce</w:t>
      </w:r>
      <w:r w:rsidR="005A362F" w:rsidRPr="00BE7D55">
        <w:rPr>
          <w:i/>
          <w:lang w:val="pt-PT"/>
        </w:rPr>
        <w:t xml:space="preserve"> </w:t>
      </w:r>
      <w:r w:rsidR="00885488" w:rsidRPr="005A362F">
        <w:rPr>
          <w:rStyle w:val="Incipit"/>
          <w:lang w:val="pt-PT"/>
        </w:rPr>
        <w:t>sacerdos</w:t>
      </w:r>
      <w:r w:rsidR="005A362F" w:rsidRPr="00BE7D55">
        <w:rPr>
          <w:i/>
          <w:lang w:val="pt-PT"/>
        </w:rPr>
        <w:t xml:space="preserve"> </w:t>
      </w:r>
      <w:r w:rsidR="00885488" w:rsidRPr="005A362F">
        <w:rPr>
          <w:rStyle w:val="Incipit"/>
          <w:lang w:val="pt-PT"/>
        </w:rPr>
        <w:t>magnus</w:t>
      </w:r>
      <w:r w:rsidR="00885488" w:rsidRPr="00B779A9">
        <w:rPr>
          <w:lang w:val="pt-PT"/>
        </w:rPr>
        <w:t xml:space="preserve"> cum reliquis. HY </w:t>
      </w:r>
      <w:r w:rsidR="00885488" w:rsidRPr="005A362F">
        <w:rPr>
          <w:rStyle w:val="Incipit"/>
          <w:lang w:val="pt-PT"/>
        </w:rPr>
        <w:t>Macte</w:t>
      </w:r>
      <w:r w:rsidR="005A362F" w:rsidRPr="00BE7D55">
        <w:rPr>
          <w:i/>
          <w:lang w:val="pt-PT"/>
        </w:rPr>
        <w:t xml:space="preserve"> </w:t>
      </w:r>
      <w:r w:rsidR="00885488" w:rsidRPr="005A362F">
        <w:rPr>
          <w:rStyle w:val="Incipit"/>
          <w:lang w:val="pt-PT"/>
        </w:rPr>
        <w:t>summe</w:t>
      </w:r>
      <w:r w:rsidR="005A362F" w:rsidRPr="00BE7D55">
        <w:rPr>
          <w:i/>
          <w:lang w:val="pt-PT"/>
        </w:rPr>
        <w:t xml:space="preserve"> </w:t>
      </w:r>
      <w:r w:rsidR="00885488" w:rsidRPr="005A362F">
        <w:rPr>
          <w:rStyle w:val="Incipit"/>
          <w:lang w:val="pt-PT"/>
        </w:rPr>
        <w:t>confessorum</w:t>
      </w:r>
      <w:r w:rsidR="00885488" w:rsidRPr="00B779A9">
        <w:rPr>
          <w:lang w:val="pt-PT"/>
        </w:rPr>
        <w:t xml:space="preserve">. VS </w:t>
      </w:r>
      <w:r w:rsidR="00885488" w:rsidRPr="005A362F">
        <w:rPr>
          <w:rStyle w:val="Incipit"/>
          <w:lang w:val="pt-PT"/>
        </w:rPr>
        <w:t>Iustus</w:t>
      </w:r>
      <w:r w:rsidR="005A362F" w:rsidRPr="00BE7D55">
        <w:rPr>
          <w:i/>
          <w:lang w:val="pt-PT"/>
        </w:rPr>
        <w:t xml:space="preserve"> </w:t>
      </w:r>
      <w:r w:rsidR="00885488" w:rsidRPr="005A362F">
        <w:rPr>
          <w:rStyle w:val="Incipit"/>
          <w:lang w:val="pt-PT"/>
        </w:rPr>
        <w:t>ut</w:t>
      </w:r>
      <w:r w:rsidR="005A362F" w:rsidRPr="00BE7D55">
        <w:rPr>
          <w:i/>
          <w:lang w:val="pt-PT"/>
        </w:rPr>
        <w:t xml:space="preserve"> </w:t>
      </w:r>
      <w:r w:rsidR="00885488" w:rsidRPr="005A362F">
        <w:rPr>
          <w:rStyle w:val="Incipit"/>
          <w:lang w:val="pt-PT"/>
        </w:rPr>
        <w:t>palma</w:t>
      </w:r>
      <w:r w:rsidR="00885488" w:rsidRPr="00B779A9">
        <w:rPr>
          <w:lang w:val="pt-PT"/>
        </w:rPr>
        <w:t xml:space="preserve">. AB </w:t>
      </w:r>
      <w:r w:rsidR="00885488" w:rsidRPr="005A362F">
        <w:rPr>
          <w:rStyle w:val="Incipit"/>
          <w:lang w:val="pt-PT"/>
        </w:rPr>
        <w:t>Euge</w:t>
      </w:r>
      <w:r w:rsidR="005A362F" w:rsidRPr="00BE7D55">
        <w:rPr>
          <w:i/>
          <w:lang w:val="pt-PT"/>
        </w:rPr>
        <w:t xml:space="preserve"> </w:t>
      </w:r>
      <w:r w:rsidR="00D66EA2" w:rsidRPr="005A362F">
        <w:rPr>
          <w:rStyle w:val="Incipit"/>
          <w:lang w:val="pt-PT"/>
        </w:rPr>
        <w:t>serve</w:t>
      </w:r>
      <w:r w:rsidR="005A362F" w:rsidRPr="00BE7D55">
        <w:rPr>
          <w:i/>
          <w:lang w:val="pt-PT"/>
        </w:rPr>
        <w:t xml:space="preserve"> </w:t>
      </w:r>
      <w:r w:rsidR="00885488" w:rsidRPr="005A362F">
        <w:rPr>
          <w:rStyle w:val="Incipit"/>
          <w:lang w:val="pt-PT"/>
        </w:rPr>
        <w:t>bone</w:t>
      </w:r>
      <w:r w:rsidR="00885488" w:rsidRPr="00B779A9">
        <w:rPr>
          <w:lang w:val="pt-PT"/>
        </w:rPr>
        <w:t xml:space="preserve">. </w:t>
      </w:r>
      <w:r w:rsidR="00E1121C">
        <w:rPr>
          <w:lang w:val="pt-PT"/>
        </w:rPr>
        <w:t>Suffragium de feria</w:t>
      </w:r>
      <w:r w:rsidR="00116A20">
        <w:rPr>
          <w:lang w:val="pt-PT"/>
        </w:rPr>
        <w:t>.</w:t>
      </w:r>
      <w:r w:rsidR="00A93AB0">
        <w:rPr>
          <w:lang w:val="pt-PT"/>
        </w:rPr>
        <w:t xml:space="preserv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Tota</w:t>
      </w:r>
      <w:r w:rsidR="005A362F" w:rsidRPr="00BE7D55">
        <w:rPr>
          <w:i/>
          <w:lang w:val="pt-PT"/>
        </w:rPr>
        <w:t xml:space="preserve"> </w:t>
      </w:r>
      <w:r w:rsidR="00885488" w:rsidRPr="005A362F">
        <w:rPr>
          <w:rStyle w:val="Incipit"/>
          <w:lang w:val="pt-PT"/>
        </w:rPr>
        <w:t>pulchra</w:t>
      </w:r>
      <w:r w:rsidR="005A362F" w:rsidRPr="00BE7D55">
        <w:rPr>
          <w:i/>
          <w:lang w:val="pt-PT"/>
        </w:rPr>
        <w:t xml:space="preserve"> </w:t>
      </w:r>
      <w:r w:rsidR="00885488" w:rsidRPr="005A362F">
        <w:rPr>
          <w:rStyle w:val="Incipit"/>
          <w:lang w:val="pt-PT"/>
        </w:rPr>
        <w:t>es</w:t>
      </w:r>
      <w:r w:rsidR="00A93AB0">
        <w:rPr>
          <w:lang w:val="pt-PT"/>
        </w:rPr>
        <w:t xml:space="preserve"> de beata virgine. </w:t>
      </w:r>
      <w:r w:rsidR="005474EA" w:rsidRPr="00B779A9">
        <w:rPr>
          <w:lang w:val="pt-PT"/>
        </w:rPr>
        <w:t xml:space="preserve">[BD] </w:t>
      </w:r>
      <w:r w:rsidR="005F6F99" w:rsidRPr="005A362F">
        <w:rPr>
          <w:rStyle w:val="Incipit"/>
          <w:lang w:val="pt-PT"/>
        </w:rPr>
        <w:t>Benedicamus</w:t>
      </w:r>
      <w:r w:rsidR="005474EA" w:rsidRPr="00B779A9">
        <w:rPr>
          <w:lang w:val="pt-PT"/>
        </w:rPr>
        <w:t xml:space="preserve"> de </w:t>
      </w:r>
      <w:r w:rsidR="00885488" w:rsidRPr="00B779A9">
        <w:rPr>
          <w:lang w:val="pt-PT"/>
        </w:rPr>
        <w:t>confessoribus.</w:t>
      </w:r>
    </w:p>
    <w:p w:rsidR="00885488" w:rsidRPr="00234396" w:rsidRDefault="00E1121C" w:rsidP="00415109">
      <w:pPr>
        <w:rPr>
          <w:lang w:val="en-US"/>
        </w:rPr>
      </w:pPr>
      <w:r w:rsidRPr="00234396">
        <w:rPr>
          <w:rStyle w:val="Time1"/>
          <w:lang w:val="en-US"/>
        </w:rPr>
        <w:t>Ad horas</w:t>
      </w:r>
      <w:r w:rsidR="00885488" w:rsidRPr="00234396">
        <w:rPr>
          <w:lang w:val="en-US"/>
        </w:rPr>
        <w:t xml:space="preserve"> dicantur laudes.</w:t>
      </w:r>
    </w:p>
    <w:p w:rsidR="00885488" w:rsidRPr="00234396" w:rsidRDefault="00E1121C" w:rsidP="00415109">
      <w:pPr>
        <w:rPr>
          <w:lang w:val="en-US"/>
        </w:rPr>
      </w:pPr>
      <w:r w:rsidRPr="00234396">
        <w:rPr>
          <w:rStyle w:val="Time1"/>
          <w:lang w:val="en-US"/>
        </w:rPr>
        <w:t>Ad officium</w:t>
      </w:r>
      <w:r w:rsidR="00885488" w:rsidRPr="00234396">
        <w:rPr>
          <w:lang w:val="en-US"/>
        </w:rPr>
        <w:t xml:space="preserve"> IN </w:t>
      </w:r>
      <w:r w:rsidR="00885488" w:rsidRPr="00234396">
        <w:rPr>
          <w:rStyle w:val="Incipit"/>
          <w:lang w:val="en-US"/>
        </w:rPr>
        <w:t>Statuit</w:t>
      </w:r>
      <w:r w:rsidR="005A362F" w:rsidRPr="00234396">
        <w:rPr>
          <w:i/>
          <w:lang w:val="en-US"/>
        </w:rPr>
        <w:t xml:space="preserve"> </w:t>
      </w:r>
      <w:r w:rsidR="00885488" w:rsidRPr="00234396">
        <w:rPr>
          <w:rStyle w:val="Incipit"/>
          <w:lang w:val="en-US"/>
        </w:rPr>
        <w:t>ei</w:t>
      </w:r>
      <w:r w:rsidR="00DD1415" w:rsidRPr="00234396">
        <w:rPr>
          <w:lang w:val="en-US"/>
        </w:rPr>
        <w:t>@30.</w:t>
      </w:r>
      <w:r w:rsidR="00885488" w:rsidRPr="00234396">
        <w:rPr>
          <w:lang w:val="en-US"/>
        </w:rPr>
        <w:t xml:space="preserve"> </w:t>
      </w:r>
      <w:r w:rsidR="005474EA" w:rsidRPr="00B779A9">
        <w:rPr>
          <w:lang w:val="fr-FR"/>
        </w:rPr>
        <w:t xml:space="preserve">[KY] </w:t>
      </w:r>
      <w:r w:rsidR="005474EA" w:rsidRPr="005A362F">
        <w:rPr>
          <w:rStyle w:val="Incipit"/>
          <w:lang w:val="fr-FR"/>
        </w:rPr>
        <w:t>Kyrie</w:t>
      </w:r>
      <w:r w:rsidR="005A362F" w:rsidRPr="00BE7D55">
        <w:rPr>
          <w:i/>
          <w:lang w:val="fr-FR"/>
        </w:rPr>
        <w:t xml:space="preserve"> </w:t>
      </w:r>
      <w:r w:rsidR="005474EA" w:rsidRPr="00B779A9">
        <w:rPr>
          <w:lang w:val="fr-FR"/>
        </w:rPr>
        <w:t xml:space="preserve">et [SA] </w:t>
      </w:r>
      <w:r w:rsidR="005474EA" w:rsidRPr="005A362F">
        <w:rPr>
          <w:rStyle w:val="Incipit"/>
          <w:lang w:val="fr-FR"/>
        </w:rPr>
        <w:t>Sanctus</w:t>
      </w:r>
      <w:r w:rsidR="005A362F" w:rsidRPr="00BE7D55">
        <w:rPr>
          <w:i/>
          <w:lang w:val="fr-FR"/>
        </w:rPr>
        <w:t xml:space="preserve"> </w:t>
      </w:r>
      <w:r w:rsidR="00885488" w:rsidRPr="00B779A9">
        <w:rPr>
          <w:lang w:val="fr-FR"/>
        </w:rPr>
        <w:t xml:space="preserve">de confessoribus. </w:t>
      </w:r>
      <w:r w:rsidR="00885488" w:rsidRPr="00234396">
        <w:rPr>
          <w:lang w:val="en-US"/>
        </w:rPr>
        <w:t xml:space="preserve">GR </w:t>
      </w:r>
      <w:r w:rsidR="00885488" w:rsidRPr="00234396">
        <w:rPr>
          <w:rStyle w:val="Incipit"/>
          <w:lang w:val="en-US"/>
        </w:rPr>
        <w:t>Ecce</w:t>
      </w:r>
      <w:r w:rsidR="005A362F" w:rsidRPr="00234396">
        <w:rPr>
          <w:i/>
          <w:lang w:val="en-US"/>
        </w:rPr>
        <w:t xml:space="preserve"> </w:t>
      </w:r>
      <w:r w:rsidR="00885488" w:rsidRPr="00234396">
        <w:rPr>
          <w:rStyle w:val="Incipit"/>
          <w:lang w:val="en-US"/>
        </w:rPr>
        <w:t>sacerdos</w:t>
      </w:r>
      <w:r w:rsidR="00DD1415" w:rsidRPr="00234396">
        <w:rPr>
          <w:lang w:val="en-US"/>
        </w:rPr>
        <w:t>@27.</w:t>
      </w:r>
      <w:r w:rsidR="00885488" w:rsidRPr="00234396">
        <w:rPr>
          <w:lang w:val="en-US"/>
        </w:rPr>
        <w:t xml:space="preserve"> TR </w:t>
      </w:r>
      <w:r w:rsidR="00885488" w:rsidRPr="00234396">
        <w:rPr>
          <w:rStyle w:val="Incipit"/>
          <w:lang w:val="en-US"/>
        </w:rPr>
        <w:t>Beatus</w:t>
      </w:r>
      <w:r w:rsidR="005A362F" w:rsidRPr="00234396">
        <w:rPr>
          <w:i/>
          <w:lang w:val="en-US"/>
        </w:rPr>
        <w:t xml:space="preserve"> </w:t>
      </w:r>
      <w:r w:rsidR="00C31823" w:rsidRPr="00234396">
        <w:rPr>
          <w:rStyle w:val="Incipit"/>
          <w:lang w:val="en-US"/>
        </w:rPr>
        <w:t>vir</w:t>
      </w:r>
      <w:r w:rsidR="00DD1415" w:rsidRPr="00234396">
        <w:rPr>
          <w:lang w:val="en-US"/>
        </w:rPr>
        <w:t>@46.</w:t>
      </w:r>
      <w:r w:rsidR="00885488" w:rsidRPr="00234396">
        <w:rPr>
          <w:lang w:val="en-US"/>
        </w:rPr>
        <w:t xml:space="preserve"> OF </w:t>
      </w:r>
      <w:r w:rsidR="00885488" w:rsidRPr="00234396">
        <w:rPr>
          <w:rStyle w:val="Incipit"/>
          <w:lang w:val="en-US"/>
        </w:rPr>
        <w:t>Veritas</w:t>
      </w:r>
      <w:r w:rsidR="005A362F" w:rsidRPr="00234396">
        <w:rPr>
          <w:i/>
          <w:lang w:val="en-US"/>
        </w:rPr>
        <w:t xml:space="preserve"> </w:t>
      </w:r>
      <w:r w:rsidR="00885488" w:rsidRPr="00234396">
        <w:rPr>
          <w:rStyle w:val="Incipit"/>
          <w:lang w:val="en-US"/>
        </w:rPr>
        <w:t>mea</w:t>
      </w:r>
      <w:r w:rsidR="00DD1415" w:rsidRPr="00234396">
        <w:rPr>
          <w:lang w:val="en-US"/>
        </w:rPr>
        <w:t>@31.</w:t>
      </w:r>
      <w:r w:rsidR="00885488" w:rsidRPr="00234396">
        <w:rPr>
          <w:lang w:val="en-US"/>
        </w:rPr>
        <w:t xml:space="preserve"> CO </w:t>
      </w:r>
      <w:r w:rsidR="00885488" w:rsidRPr="00234396">
        <w:rPr>
          <w:rStyle w:val="Incipit"/>
          <w:lang w:val="en-US"/>
        </w:rPr>
        <w:t>Domine</w:t>
      </w:r>
      <w:r w:rsidR="005A362F" w:rsidRPr="00234396">
        <w:rPr>
          <w:i/>
          <w:lang w:val="en-US"/>
        </w:rPr>
        <w:t xml:space="preserve"> </w:t>
      </w:r>
      <w:r w:rsidR="00885488" w:rsidRPr="00234396">
        <w:rPr>
          <w:rStyle w:val="Incipit"/>
          <w:lang w:val="en-US"/>
        </w:rPr>
        <w:t>quinque</w:t>
      </w:r>
      <w:r w:rsidR="005A362F" w:rsidRPr="00234396">
        <w:rPr>
          <w:i/>
          <w:lang w:val="en-US"/>
        </w:rPr>
        <w:t xml:space="preserve"> </w:t>
      </w:r>
      <w:r w:rsidR="00354D89" w:rsidRPr="00234396">
        <w:rPr>
          <w:rStyle w:val="Incipit"/>
          <w:lang w:val="en-US"/>
        </w:rPr>
        <w:t>talenta</w:t>
      </w:r>
      <w:r w:rsidR="00DD1415" w:rsidRPr="00234396">
        <w:rPr>
          <w:lang w:val="en-US"/>
        </w:rPr>
        <w:t>@31.</w:t>
      </w:r>
    </w:p>
    <w:p w:rsidR="00885488" w:rsidRPr="00B779A9" w:rsidRDefault="00E1121C" w:rsidP="00415109">
      <w:pPr>
        <w:rPr>
          <w:lang w:val="pt-PT"/>
        </w:rPr>
      </w:pPr>
      <w:r w:rsidRPr="00234396">
        <w:rPr>
          <w:rStyle w:val="Time1"/>
          <w:lang w:val="en-US"/>
        </w:rPr>
        <w:t>Ad secundas vesperas</w:t>
      </w:r>
      <w:r w:rsidR="00885488" w:rsidRPr="00234396">
        <w:rPr>
          <w:lang w:val="en-US"/>
        </w:rPr>
        <w:t xml:space="preserve"> AN </w:t>
      </w:r>
      <w:r w:rsidR="00885488" w:rsidRPr="00234396">
        <w:rPr>
          <w:rStyle w:val="Incipit"/>
          <w:lang w:val="en-US"/>
        </w:rPr>
        <w:t>Ecce sacerdos magnus</w:t>
      </w:r>
      <w:r w:rsidR="00885488" w:rsidRPr="00234396">
        <w:rPr>
          <w:lang w:val="en-US"/>
        </w:rPr>
        <w:t xml:space="preserve"> cum reliquis. PS </w:t>
      </w:r>
      <w:r w:rsidR="00885488" w:rsidRPr="00234396">
        <w:rPr>
          <w:rStyle w:val="Incipit"/>
          <w:lang w:val="en-US"/>
        </w:rPr>
        <w:t>Dixit</w:t>
      </w:r>
      <w:r w:rsidR="00885488" w:rsidRPr="00234396">
        <w:rPr>
          <w:lang w:val="en-US"/>
        </w:rPr>
        <w:t xml:space="preserve">. </w:t>
      </w:r>
      <w:r w:rsidR="00BA24A1" w:rsidRPr="00234396">
        <w:rPr>
          <w:lang w:val="en-US"/>
        </w:rPr>
        <w:t>[</w:t>
      </w:r>
      <w:r w:rsidR="00885488" w:rsidRPr="00234396">
        <w:rPr>
          <w:lang w:val="en-US"/>
        </w:rPr>
        <w:t>PS</w:t>
      </w:r>
      <w:r w:rsidR="00BA24A1" w:rsidRPr="00234396">
        <w:rPr>
          <w:lang w:val="en-US"/>
        </w:rPr>
        <w:t>]</w:t>
      </w:r>
      <w:r w:rsidR="00885488" w:rsidRPr="00234396">
        <w:rPr>
          <w:lang w:val="en-US"/>
        </w:rPr>
        <w:t xml:space="preserve"> </w:t>
      </w:r>
      <w:r w:rsidR="00885488" w:rsidRPr="00234396">
        <w:rPr>
          <w:rStyle w:val="Incipit"/>
          <w:lang w:val="en-US"/>
        </w:rPr>
        <w:t>Confitebor</w:t>
      </w:r>
      <w:r w:rsidR="00885488" w:rsidRPr="00234396">
        <w:rPr>
          <w:lang w:val="en-US"/>
        </w:rPr>
        <w:t xml:space="preserve">. </w:t>
      </w:r>
      <w:r w:rsidR="00BA24A1" w:rsidRPr="00234396">
        <w:rPr>
          <w:lang w:val="en-US"/>
        </w:rPr>
        <w:t>[</w:t>
      </w:r>
      <w:r w:rsidR="00885488" w:rsidRPr="00234396">
        <w:rPr>
          <w:lang w:val="en-US"/>
        </w:rPr>
        <w:t>PS</w:t>
      </w:r>
      <w:r w:rsidR="00BA24A1" w:rsidRPr="00234396">
        <w:rPr>
          <w:lang w:val="en-US"/>
        </w:rPr>
        <w:t>]</w:t>
      </w:r>
      <w:r w:rsidR="00885488" w:rsidRPr="00234396">
        <w:rPr>
          <w:lang w:val="en-US"/>
        </w:rPr>
        <w:t xml:space="preserve"> </w:t>
      </w:r>
      <w:r w:rsidR="00885488" w:rsidRPr="00234396">
        <w:rPr>
          <w:rStyle w:val="Incipit"/>
          <w:lang w:val="en-US"/>
        </w:rPr>
        <w:t xml:space="preserve">Beatus </w:t>
      </w:r>
      <w:r w:rsidR="00C31823" w:rsidRPr="00234396">
        <w:rPr>
          <w:rStyle w:val="Incipit"/>
          <w:lang w:val="en-US"/>
        </w:rPr>
        <w:t>vir</w:t>
      </w:r>
      <w:r w:rsidR="00885488" w:rsidRPr="00234396">
        <w:rPr>
          <w:lang w:val="en-US"/>
        </w:rPr>
        <w:t xml:space="preserve">. </w:t>
      </w:r>
      <w:r w:rsidR="00BA24A1" w:rsidRPr="00234396">
        <w:rPr>
          <w:lang w:val="en-US"/>
        </w:rPr>
        <w:t>[</w:t>
      </w:r>
      <w:r w:rsidR="00885488" w:rsidRPr="00234396">
        <w:rPr>
          <w:lang w:val="en-US"/>
        </w:rPr>
        <w:t>PS</w:t>
      </w:r>
      <w:r w:rsidR="00BA24A1" w:rsidRPr="00234396">
        <w:rPr>
          <w:lang w:val="en-US"/>
        </w:rPr>
        <w:t>]</w:t>
      </w:r>
      <w:r w:rsidR="00885488" w:rsidRPr="00234396">
        <w:rPr>
          <w:lang w:val="en-US"/>
        </w:rPr>
        <w:t xml:space="preserve"> </w:t>
      </w:r>
      <w:r w:rsidR="00885488" w:rsidRPr="00234396">
        <w:rPr>
          <w:rStyle w:val="Incipit"/>
          <w:lang w:val="en-US"/>
        </w:rPr>
        <w:t>De profundis</w:t>
      </w:r>
      <w:r w:rsidR="00885488" w:rsidRPr="00234396">
        <w:rPr>
          <w:lang w:val="en-US"/>
        </w:rPr>
        <w:t xml:space="preserve">. </w:t>
      </w:r>
      <w:r w:rsidR="00BA24A1" w:rsidRPr="00234396">
        <w:rPr>
          <w:lang w:val="en-US"/>
        </w:rPr>
        <w:t>[</w:t>
      </w:r>
      <w:r w:rsidR="00885488" w:rsidRPr="00234396">
        <w:rPr>
          <w:lang w:val="en-US"/>
        </w:rPr>
        <w:t>PS</w:t>
      </w:r>
      <w:r w:rsidR="00BA24A1" w:rsidRPr="00234396">
        <w:rPr>
          <w:lang w:val="en-US"/>
        </w:rPr>
        <w:t>]</w:t>
      </w:r>
      <w:r w:rsidR="00885488" w:rsidRPr="00234396">
        <w:rPr>
          <w:lang w:val="en-US"/>
        </w:rPr>
        <w:t xml:space="preserve"> </w:t>
      </w:r>
      <w:r w:rsidR="00885488" w:rsidRPr="00234396">
        <w:rPr>
          <w:rStyle w:val="Incipit"/>
          <w:lang w:val="en-US"/>
        </w:rPr>
        <w:t>Memento</w:t>
      </w:r>
      <w:r w:rsidR="00885488" w:rsidRPr="00234396">
        <w:rPr>
          <w:lang w:val="en-US"/>
        </w:rPr>
        <w:t xml:space="preserve">. </w:t>
      </w:r>
      <w:r w:rsidR="00885488" w:rsidRPr="00B779A9">
        <w:rPr>
          <w:lang w:val="pt-PT"/>
        </w:rPr>
        <w:t xml:space="preserve">(209r) HY </w:t>
      </w:r>
      <w:r w:rsidR="00885488" w:rsidRPr="00736684">
        <w:rPr>
          <w:rStyle w:val="Incipit"/>
          <w:lang w:val="pt-PT"/>
        </w:rPr>
        <w:t>Macte summe confessorum</w:t>
      </w:r>
      <w:r w:rsidR="00885488" w:rsidRPr="00B779A9">
        <w:rPr>
          <w:lang w:val="pt-PT"/>
        </w:rPr>
        <w:t xml:space="preserve">. VS </w:t>
      </w:r>
      <w:r w:rsidR="00885488" w:rsidRPr="00736684">
        <w:rPr>
          <w:rStyle w:val="Incipit"/>
          <w:lang w:val="pt-PT"/>
        </w:rPr>
        <w:t>Iustus ut palma</w:t>
      </w:r>
      <w:r w:rsidR="00885488" w:rsidRPr="00B779A9">
        <w:rPr>
          <w:lang w:val="pt-PT"/>
        </w:rPr>
        <w:t xml:space="preserve">. AM </w:t>
      </w:r>
      <w:r w:rsidR="00A93AB0" w:rsidRPr="00736684">
        <w:rPr>
          <w:rStyle w:val="Incipit"/>
          <w:lang w:val="pt-PT"/>
        </w:rPr>
        <w:t xml:space="preserve">O quam </w:t>
      </w:r>
      <w:r w:rsidR="00885488" w:rsidRPr="00736684">
        <w:rPr>
          <w:rStyle w:val="Incipit"/>
          <w:lang w:val="pt-PT"/>
        </w:rPr>
        <w:t>miranda</w:t>
      </w:r>
      <w:r w:rsidR="00A93AB0" w:rsidRPr="00736684">
        <w:rPr>
          <w:rStyle w:val="Incipit"/>
          <w:lang w:val="pt-PT"/>
        </w:rPr>
        <w:t xml:space="preserve"> [est] </w:t>
      </w:r>
      <w:r w:rsidR="00885488" w:rsidRPr="00736684">
        <w:rPr>
          <w:rStyle w:val="Incipit"/>
          <w:lang w:val="pt-PT"/>
        </w:rPr>
        <w:t>potentia</w:t>
      </w:r>
      <w:r w:rsidR="00885488" w:rsidRPr="00B779A9">
        <w:rPr>
          <w:lang w:val="pt-PT"/>
        </w:rPr>
        <w:t xml:space="preserve">. Suffragium de feria quod tunc est.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736684">
        <w:rPr>
          <w:rStyle w:val="Incipit"/>
          <w:lang w:val="pt-PT"/>
        </w:rPr>
        <w:t>Maria virgo</w:t>
      </w:r>
      <w:r w:rsidR="00885488" w:rsidRPr="00B779A9">
        <w:rPr>
          <w:lang w:val="pt-PT"/>
        </w:rPr>
        <w:t xml:space="preserve">. </w:t>
      </w:r>
      <w:r w:rsidR="00176BD5" w:rsidRPr="00B779A9">
        <w:rPr>
          <w:lang w:val="pt-PT"/>
        </w:rPr>
        <w:t xml:space="preserve">[BD] </w:t>
      </w:r>
      <w:r w:rsidR="005F6F99" w:rsidRPr="00736684">
        <w:rPr>
          <w:rStyle w:val="Incipit"/>
          <w:lang w:val="pt-PT"/>
        </w:rPr>
        <w:t>Benedicamus</w:t>
      </w:r>
      <w:r w:rsidR="00176BD5" w:rsidRPr="00B779A9">
        <w:rPr>
          <w:lang w:val="pt-PT"/>
        </w:rPr>
        <w:t xml:space="preserve"> de </w:t>
      </w:r>
      <w:r w:rsidR="00885488" w:rsidRPr="00B779A9">
        <w:rPr>
          <w:lang w:val="pt-PT"/>
        </w:rPr>
        <w:t>confessoribus.</w:t>
      </w:r>
    </w:p>
    <w:p w:rsidR="00885488" w:rsidRPr="00B779A9" w:rsidRDefault="00E1121C" w:rsidP="00415109">
      <w:pPr>
        <w:rPr>
          <w:lang w:val="pt-PT"/>
        </w:rPr>
      </w:pPr>
      <w:r w:rsidRPr="00736684">
        <w:rPr>
          <w:rStyle w:val="Time1"/>
          <w:lang w:val="pt-PT"/>
        </w:rPr>
        <w:t>Ad completorium</w:t>
      </w:r>
      <w:r w:rsidR="00885488" w:rsidRPr="00B779A9">
        <w:rPr>
          <w:lang w:val="pt-PT"/>
        </w:rPr>
        <w:t xml:space="preserve"> omnia ut in primis vesperis.</w:t>
      </w:r>
    </w:p>
    <w:p w:rsidR="00885488" w:rsidRPr="00736684" w:rsidRDefault="00885488" w:rsidP="00415109">
      <w:pPr>
        <w:pStyle w:val="berschrift1"/>
        <w:rPr>
          <w:lang w:val="pt-PT"/>
        </w:rPr>
      </w:pPr>
      <w:r w:rsidRPr="00736684">
        <w:rPr>
          <w:lang w:val="pt-PT"/>
        </w:rPr>
        <w:t xml:space="preserve">FERIA SEXTA </w:t>
      </w:r>
    </w:p>
    <w:p w:rsidR="00885488" w:rsidRPr="00B779A9" w:rsidRDefault="00E1121C" w:rsidP="00415109">
      <w:pPr>
        <w:rPr>
          <w:lang w:val="pt-PT"/>
        </w:rPr>
      </w:pPr>
      <w:r w:rsidRPr="00736684">
        <w:rPr>
          <w:rStyle w:val="Time1"/>
          <w:lang w:val="pt-PT"/>
        </w:rPr>
        <w:t>Ad matutinum</w:t>
      </w:r>
      <w:r w:rsidR="00885488" w:rsidRPr="00B779A9">
        <w:rPr>
          <w:lang w:val="pt-PT"/>
        </w:rPr>
        <w:t xml:space="preserve"> AB </w:t>
      </w:r>
      <w:r w:rsidR="00885488" w:rsidRPr="00736684">
        <w:rPr>
          <w:rStyle w:val="Incipit"/>
          <w:lang w:val="pt-PT"/>
        </w:rPr>
        <w:t>Appropinquabat autem dies festus</w:t>
      </w:r>
      <w:r w:rsidR="00885488" w:rsidRPr="00B779A9">
        <w:rPr>
          <w:lang w:val="pt-PT"/>
        </w:rPr>
        <w:t>.</w:t>
      </w:r>
    </w:p>
    <w:p w:rsidR="00885488" w:rsidRDefault="00885488" w:rsidP="00415109">
      <w:pPr>
        <w:rPr>
          <w:lang w:val="en-US"/>
        </w:rPr>
      </w:pPr>
      <w:r>
        <w:rPr>
          <w:lang w:val="en-US"/>
        </w:rPr>
        <w:t xml:space="preserve">Hac die post tertiam cantetur </w:t>
      </w:r>
      <w:r w:rsidRPr="00736684">
        <w:rPr>
          <w:rStyle w:val="Time1"/>
          <w:lang w:val="en-US"/>
        </w:rPr>
        <w:t>officium</w:t>
      </w:r>
      <w:r>
        <w:rPr>
          <w:lang w:val="en-US"/>
        </w:rPr>
        <w:t xml:space="preserve"> in </w:t>
      </w:r>
      <w:r w:rsidRPr="00736684">
        <w:rPr>
          <w:rStyle w:val="Ort"/>
          <w:lang w:val="en-US"/>
        </w:rPr>
        <w:t>sacrario</w:t>
      </w:r>
      <w:r>
        <w:rPr>
          <w:lang w:val="en-US"/>
        </w:rPr>
        <w:t xml:space="preserve">. </w:t>
      </w:r>
      <w:r w:rsidRPr="00B779A9">
        <w:rPr>
          <w:lang w:val="en-US"/>
        </w:rPr>
        <w:t xml:space="preserve">IN </w:t>
      </w:r>
      <w:r w:rsidRPr="005A362F">
        <w:rPr>
          <w:rStyle w:val="Incipit"/>
          <w:lang w:val="en-US"/>
        </w:rPr>
        <w:t>Humiliavit</w:t>
      </w:r>
      <w:r w:rsidR="005A362F" w:rsidRPr="00BE7D55">
        <w:rPr>
          <w:i/>
          <w:lang w:val="en-US"/>
        </w:rPr>
        <w:t xml:space="preserve"> </w:t>
      </w:r>
      <w:r w:rsidRPr="005A362F">
        <w:rPr>
          <w:rStyle w:val="Incipit"/>
          <w:lang w:val="en-US"/>
        </w:rPr>
        <w:t>se</w:t>
      </w:r>
      <w:r w:rsidR="005A362F" w:rsidRPr="00BE7D55">
        <w:rPr>
          <w:i/>
          <w:lang w:val="en-US"/>
        </w:rPr>
        <w:t xml:space="preserve"> </w:t>
      </w:r>
      <w:r w:rsidRPr="005A362F">
        <w:rPr>
          <w:rStyle w:val="Incipit"/>
          <w:lang w:val="en-US"/>
        </w:rPr>
        <w:t>Iesus</w:t>
      </w:r>
      <w:r w:rsidR="00DD1415">
        <w:rPr>
          <w:lang w:val="en-US"/>
        </w:rPr>
        <w:t>@</w:t>
      </w:r>
      <w:r w:rsidR="00DD1415" w:rsidRPr="00B779A9">
        <w:rPr>
          <w:lang w:val="en-US"/>
        </w:rPr>
        <w:t>316.</w:t>
      </w:r>
      <w:r w:rsidRPr="00B779A9">
        <w:rPr>
          <w:lang w:val="en-US"/>
        </w:rPr>
        <w:t xml:space="preserve"> </w:t>
      </w:r>
      <w:r w:rsidR="00176BD5" w:rsidRPr="00B779A9">
        <w:rPr>
          <w:lang w:val="en-US"/>
        </w:rPr>
        <w:t xml:space="preserve">[KY] </w:t>
      </w:r>
      <w:r w:rsidR="00176BD5" w:rsidRPr="005A362F">
        <w:rPr>
          <w:rStyle w:val="Incipit"/>
          <w:lang w:val="en-US"/>
        </w:rPr>
        <w:t>Kyrie</w:t>
      </w:r>
      <w:r w:rsidR="00176BD5" w:rsidRPr="00B779A9">
        <w:rPr>
          <w:lang w:val="en-US"/>
        </w:rPr>
        <w:t xml:space="preserve"> a</w:t>
      </w:r>
      <w:r w:rsidRPr="00B779A9">
        <w:rPr>
          <w:lang w:val="en-US"/>
        </w:rPr>
        <w:t xml:space="preserve">ngelicum. </w:t>
      </w:r>
      <w:r>
        <w:rPr>
          <w:lang w:val="en-US"/>
        </w:rPr>
        <w:t xml:space="preserve">GR </w:t>
      </w:r>
      <w:r w:rsidRPr="005A362F">
        <w:rPr>
          <w:rStyle w:val="Incipit"/>
          <w:lang w:val="en-US"/>
        </w:rPr>
        <w:t>Improperium</w:t>
      </w:r>
      <w:r w:rsidR="005A362F" w:rsidRPr="00BE7D55">
        <w:rPr>
          <w:i/>
          <w:lang w:val="en-US"/>
        </w:rPr>
        <w:t xml:space="preserve"> </w:t>
      </w:r>
      <w:r w:rsidRPr="005A362F">
        <w:rPr>
          <w:rStyle w:val="Incipit"/>
          <w:lang w:val="en-US"/>
        </w:rPr>
        <w:t>expectavit</w:t>
      </w:r>
      <w:r w:rsidR="005A362F" w:rsidRPr="00BE7D55">
        <w:rPr>
          <w:i/>
          <w:lang w:val="en-US"/>
        </w:rPr>
        <w:t xml:space="preserve"> </w:t>
      </w:r>
      <w:r w:rsidRPr="005A362F">
        <w:rPr>
          <w:rStyle w:val="Incipit"/>
          <w:lang w:val="en-US"/>
        </w:rPr>
        <w:t>cor</w:t>
      </w:r>
      <w:r w:rsidR="005A362F" w:rsidRPr="00BE7D55">
        <w:rPr>
          <w:i/>
          <w:lang w:val="en-US"/>
        </w:rPr>
        <w:t xml:space="preserve"> </w:t>
      </w:r>
      <w:r w:rsidRPr="005A362F">
        <w:rPr>
          <w:rStyle w:val="Incipit"/>
          <w:lang w:val="en-US"/>
        </w:rPr>
        <w:t>meum</w:t>
      </w:r>
      <w:r w:rsidR="00DD1415">
        <w:rPr>
          <w:lang w:val="en-US"/>
        </w:rPr>
        <w:t>@316.</w:t>
      </w:r>
      <w:r>
        <w:rPr>
          <w:lang w:val="en-US"/>
        </w:rPr>
        <w:t xml:space="preserve"> OF </w:t>
      </w:r>
      <w:r w:rsidRPr="005A362F">
        <w:rPr>
          <w:rStyle w:val="Incipit"/>
          <w:lang w:val="en-US"/>
        </w:rPr>
        <w:t>Insu</w:t>
      </w:r>
      <w:r w:rsidR="005F7BEF" w:rsidRPr="005A362F">
        <w:rPr>
          <w:rStyle w:val="Incipit"/>
          <w:lang w:val="en-US"/>
        </w:rPr>
        <w:t>r</w:t>
      </w:r>
      <w:r w:rsidRPr="005A362F">
        <w:rPr>
          <w:rStyle w:val="Incipit"/>
          <w:lang w:val="en-US"/>
        </w:rPr>
        <w:t>rexerunt</w:t>
      </w:r>
      <w:r w:rsidR="005A362F" w:rsidRPr="00BE7D55">
        <w:rPr>
          <w:i/>
          <w:lang w:val="en-US"/>
        </w:rPr>
        <w:t xml:space="preserve"> </w:t>
      </w:r>
      <w:r w:rsidRPr="005A362F">
        <w:rPr>
          <w:rStyle w:val="Incipit"/>
          <w:lang w:val="en-US"/>
        </w:rPr>
        <w:t>in</w:t>
      </w:r>
      <w:r w:rsidR="005A362F" w:rsidRPr="00BE7D55">
        <w:rPr>
          <w:i/>
          <w:lang w:val="en-US"/>
        </w:rPr>
        <w:t xml:space="preserve"> </w:t>
      </w:r>
      <w:r w:rsidRPr="005A362F">
        <w:rPr>
          <w:rStyle w:val="Incipit"/>
          <w:lang w:val="en-US"/>
        </w:rPr>
        <w:t>me</w:t>
      </w:r>
      <w:r w:rsidR="005A362F" w:rsidRPr="00BE7D55">
        <w:rPr>
          <w:i/>
          <w:lang w:val="en-US"/>
        </w:rPr>
        <w:t xml:space="preserve"> </w:t>
      </w:r>
      <w:r w:rsidR="00C31823" w:rsidRPr="005A362F">
        <w:rPr>
          <w:rStyle w:val="Incipit"/>
          <w:lang w:val="en-US"/>
        </w:rPr>
        <w:t>vir</w:t>
      </w:r>
      <w:r w:rsidRPr="005A362F">
        <w:rPr>
          <w:rStyle w:val="Incipit"/>
          <w:lang w:val="en-US"/>
        </w:rPr>
        <w:t>i</w:t>
      </w:r>
      <w:r w:rsidR="005A362F" w:rsidRPr="00BE7D55">
        <w:rPr>
          <w:i/>
          <w:lang w:val="en-US"/>
        </w:rPr>
        <w:t xml:space="preserve"> </w:t>
      </w:r>
      <w:r w:rsidRPr="005A362F">
        <w:rPr>
          <w:rStyle w:val="Incipit"/>
          <w:lang w:val="en-US"/>
        </w:rPr>
        <w:t>iniqui</w:t>
      </w:r>
      <w:r w:rsidR="00DD1415">
        <w:rPr>
          <w:lang w:val="en-US"/>
        </w:rPr>
        <w:t>@319.</w:t>
      </w:r>
      <w:r>
        <w:rPr>
          <w:lang w:val="en-US"/>
        </w:rPr>
        <w:t xml:space="preserve"> CO </w:t>
      </w:r>
      <w:r w:rsidRPr="005A362F">
        <w:rPr>
          <w:rStyle w:val="Incipit"/>
          <w:lang w:val="en-US"/>
        </w:rPr>
        <w:t>Foderunt</w:t>
      </w:r>
      <w:r w:rsidR="005A362F" w:rsidRPr="00BE7D55">
        <w:rPr>
          <w:i/>
          <w:lang w:val="en-US"/>
        </w:rPr>
        <w:t xml:space="preserve"> </w:t>
      </w:r>
      <w:r w:rsidRPr="005A362F">
        <w:rPr>
          <w:rStyle w:val="Incipit"/>
          <w:lang w:val="en-US"/>
        </w:rPr>
        <w:t>manus</w:t>
      </w:r>
      <w:r w:rsidR="005A362F" w:rsidRPr="00BE7D55">
        <w:rPr>
          <w:i/>
          <w:lang w:val="en-US"/>
        </w:rPr>
        <w:t xml:space="preserve"> </w:t>
      </w:r>
      <w:r w:rsidRPr="005A362F">
        <w:rPr>
          <w:rStyle w:val="Incipit"/>
          <w:lang w:val="en-US"/>
        </w:rPr>
        <w:t>meas</w:t>
      </w:r>
      <w:r w:rsidR="00DD1415">
        <w:rPr>
          <w:lang w:val="en-US"/>
        </w:rPr>
        <w:t>@319.</w:t>
      </w:r>
      <w:r>
        <w:rPr>
          <w:lang w:val="en-US"/>
        </w:rPr>
        <w:t xml:space="preserve"> </w:t>
      </w:r>
      <w:r w:rsidR="00176BD5">
        <w:rPr>
          <w:lang w:val="en-US"/>
        </w:rPr>
        <w:t xml:space="preserve">[SA] </w:t>
      </w:r>
      <w:r w:rsidR="00176BD5" w:rsidRPr="005A362F">
        <w:rPr>
          <w:rStyle w:val="Incipit"/>
          <w:lang w:val="en-US"/>
        </w:rPr>
        <w:t>Sanctus</w:t>
      </w:r>
      <w:r w:rsidR="005A362F" w:rsidRPr="00BE7D55">
        <w:rPr>
          <w:i/>
          <w:lang w:val="en-US"/>
        </w:rPr>
        <w:t xml:space="preserve"> </w:t>
      </w:r>
      <w:r w:rsidR="00176BD5" w:rsidRPr="007921BE">
        <w:rPr>
          <w:lang w:val="en-US"/>
        </w:rPr>
        <w:t>m</w:t>
      </w:r>
      <w:r w:rsidR="00176BD5">
        <w:rPr>
          <w:lang w:val="en-US"/>
        </w:rPr>
        <w:t>inus festivale</w:t>
      </w:r>
      <w:r>
        <w:rPr>
          <w:lang w:val="en-US"/>
        </w:rPr>
        <w:t>.</w:t>
      </w:r>
    </w:p>
    <w:p w:rsidR="00A93AB0" w:rsidRDefault="00E1121C" w:rsidP="00415109">
      <w:pPr>
        <w:rPr>
          <w:lang w:val="en-US"/>
        </w:rPr>
      </w:pPr>
      <w:r w:rsidRPr="00736684">
        <w:rPr>
          <w:rStyle w:val="Time1"/>
          <w:lang w:val="en-US"/>
        </w:rPr>
        <w:t>Ad vesperas</w:t>
      </w:r>
      <w:r w:rsidR="00885488">
        <w:rPr>
          <w:lang w:val="en-US"/>
        </w:rPr>
        <w:t xml:space="preserve"> AN </w:t>
      </w:r>
      <w:r w:rsidR="00885488" w:rsidRPr="005A362F">
        <w:rPr>
          <w:rStyle w:val="Incipit"/>
          <w:lang w:val="en-US"/>
        </w:rPr>
        <w:t>Principes</w:t>
      </w:r>
      <w:r w:rsidR="005A362F" w:rsidRPr="00BE7D55">
        <w:rPr>
          <w:i/>
          <w:lang w:val="en-US"/>
        </w:rPr>
        <w:t xml:space="preserve"> </w:t>
      </w:r>
      <w:r w:rsidR="00885488" w:rsidRPr="005A362F">
        <w:rPr>
          <w:rStyle w:val="Incipit"/>
          <w:lang w:val="en-US"/>
        </w:rPr>
        <w:t>sacerdotum</w:t>
      </w:r>
      <w:r w:rsidR="00885488">
        <w:rPr>
          <w:lang w:val="en-US"/>
        </w:rPr>
        <w:t xml:space="preserve">. </w:t>
      </w:r>
    </w:p>
    <w:p w:rsidR="00885488" w:rsidRPr="00234396" w:rsidRDefault="00176BD5" w:rsidP="00415109">
      <w:pPr>
        <w:rPr>
          <w:lang w:val="it-IT"/>
        </w:rPr>
      </w:pPr>
      <w:r>
        <w:rPr>
          <w:lang w:val="en-US"/>
        </w:rPr>
        <w:t>(209v)</w:t>
      </w:r>
      <w:r w:rsidR="00A93AB0">
        <w:rPr>
          <w:lang w:val="en-US"/>
        </w:rPr>
        <w:t xml:space="preserve"> </w:t>
      </w:r>
      <w:r w:rsidR="00E1121C" w:rsidRPr="00736684">
        <w:rPr>
          <w:rStyle w:val="Time1"/>
          <w:lang w:val="en-US"/>
        </w:rPr>
        <w:t>Ad missam</w:t>
      </w:r>
      <w:r w:rsidR="00885488">
        <w:rPr>
          <w:lang w:val="en-US"/>
        </w:rPr>
        <w:t xml:space="preserve"> IN </w:t>
      </w:r>
      <w:r w:rsidR="00885488" w:rsidRPr="00736684">
        <w:rPr>
          <w:rStyle w:val="Incipit"/>
          <w:lang w:val="en-US"/>
        </w:rPr>
        <w:t>Miserere mihi domine</w:t>
      </w:r>
      <w:r w:rsidR="00DD1415">
        <w:rPr>
          <w:lang w:val="en-US"/>
        </w:rPr>
        <w:t>@102.</w:t>
      </w:r>
      <w:r w:rsidR="00885488">
        <w:rPr>
          <w:lang w:val="en-US"/>
        </w:rPr>
        <w:t xml:space="preserve"> GR </w:t>
      </w:r>
      <w:r w:rsidR="00885488" w:rsidRPr="00736684">
        <w:rPr>
          <w:rStyle w:val="Incipit"/>
          <w:lang w:val="en-US"/>
        </w:rPr>
        <w:t>Pacifice loquebantur</w:t>
      </w:r>
      <w:r w:rsidR="00DD1415">
        <w:rPr>
          <w:lang w:val="en-US"/>
        </w:rPr>
        <w:t>@102.</w:t>
      </w:r>
      <w:r w:rsidR="00885488">
        <w:rPr>
          <w:lang w:val="en-US"/>
        </w:rPr>
        <w:t xml:space="preserve"> OF </w:t>
      </w:r>
      <w:r w:rsidR="00885488" w:rsidRPr="00736684">
        <w:rPr>
          <w:rStyle w:val="Incipit"/>
          <w:lang w:val="en-US"/>
        </w:rPr>
        <w:t>Benedictus es domine</w:t>
      </w:r>
      <w:r w:rsidR="00DD1415">
        <w:rPr>
          <w:lang w:val="en-US"/>
        </w:rPr>
        <w:t>@102.</w:t>
      </w:r>
      <w:r w:rsidR="00885488">
        <w:rPr>
          <w:lang w:val="en-US"/>
        </w:rPr>
        <w:t xml:space="preserve"> </w:t>
      </w:r>
      <w:r w:rsidR="00885488" w:rsidRPr="00234396">
        <w:rPr>
          <w:lang w:val="it-IT"/>
        </w:rPr>
        <w:t xml:space="preserve">CO </w:t>
      </w:r>
      <w:r w:rsidR="00885488" w:rsidRPr="00234396">
        <w:rPr>
          <w:rStyle w:val="Incipit"/>
          <w:lang w:val="it-IT"/>
        </w:rPr>
        <w:t>Ne tradideris me domine</w:t>
      </w:r>
      <w:r w:rsidR="00DD1415" w:rsidRPr="00234396">
        <w:rPr>
          <w:lang w:val="it-IT"/>
        </w:rPr>
        <w:t>@103.</w:t>
      </w:r>
    </w:p>
    <w:p w:rsidR="00885488" w:rsidRPr="00234396" w:rsidRDefault="00E9018E" w:rsidP="00415109">
      <w:pPr>
        <w:pStyle w:val="berschrift1"/>
        <w:rPr>
          <w:lang w:val="it-IT"/>
        </w:rPr>
      </w:pPr>
      <w:r w:rsidRPr="00234396">
        <w:rPr>
          <w:lang w:val="it-IT"/>
        </w:rPr>
        <w:t>SABBAT</w:t>
      </w:r>
      <w:r w:rsidR="00885488" w:rsidRPr="00234396">
        <w:rPr>
          <w:lang w:val="it-IT"/>
        </w:rPr>
        <w:t xml:space="preserve">O </w:t>
      </w:r>
    </w:p>
    <w:p w:rsidR="00885488" w:rsidRPr="00234396" w:rsidRDefault="00BA24A1" w:rsidP="00415109">
      <w:pPr>
        <w:rPr>
          <w:lang w:val="it-IT"/>
        </w:rPr>
      </w:pPr>
      <w:r w:rsidRPr="00234396">
        <w:rPr>
          <w:rStyle w:val="Time1"/>
          <w:lang w:val="it-IT"/>
        </w:rPr>
        <w:t>[</w:t>
      </w:r>
      <w:r w:rsidR="00E1121C" w:rsidRPr="00234396">
        <w:rPr>
          <w:rStyle w:val="Time1"/>
          <w:lang w:val="it-IT"/>
        </w:rPr>
        <w:t>Ad laudes</w:t>
      </w:r>
      <w:r w:rsidRPr="00234396">
        <w:rPr>
          <w:rStyle w:val="Time1"/>
          <w:lang w:val="it-IT"/>
        </w:rPr>
        <w:t>]</w:t>
      </w:r>
      <w:r w:rsidR="00885488" w:rsidRPr="00234396">
        <w:rPr>
          <w:lang w:val="it-IT"/>
        </w:rPr>
        <w:t xml:space="preserve"> AB </w:t>
      </w:r>
      <w:r w:rsidR="00885488" w:rsidRPr="00234396">
        <w:rPr>
          <w:rStyle w:val="Incipit"/>
          <w:lang w:val="it-IT"/>
        </w:rPr>
        <w:t>Clarifica me pater</w:t>
      </w:r>
      <w:r w:rsidR="00885488" w:rsidRPr="00234396">
        <w:rPr>
          <w:lang w:val="it-IT"/>
        </w:rPr>
        <w:t>.</w:t>
      </w:r>
    </w:p>
    <w:p w:rsidR="00885488" w:rsidRPr="00B779A9" w:rsidRDefault="00E1121C" w:rsidP="00415109">
      <w:pPr>
        <w:rPr>
          <w:lang w:val="it-IT"/>
        </w:rPr>
      </w:pPr>
      <w:r w:rsidRPr="00234396">
        <w:rPr>
          <w:rStyle w:val="Time1"/>
          <w:lang w:val="it-IT"/>
        </w:rPr>
        <w:t>Ad missam</w:t>
      </w:r>
      <w:r w:rsidR="00885488" w:rsidRPr="00234396">
        <w:rPr>
          <w:lang w:val="it-IT"/>
        </w:rPr>
        <w:t xml:space="preserve"> IN </w:t>
      </w:r>
      <w:r w:rsidR="00885488" w:rsidRPr="00234396">
        <w:rPr>
          <w:rStyle w:val="Incipit"/>
          <w:lang w:val="it-IT"/>
        </w:rPr>
        <w:t>Iudica</w:t>
      </w:r>
      <w:r w:rsidR="005A362F" w:rsidRPr="00234396">
        <w:rPr>
          <w:i/>
          <w:lang w:val="it-IT"/>
        </w:rPr>
        <w:t xml:space="preserve"> </w:t>
      </w:r>
      <w:r w:rsidR="00885488" w:rsidRPr="00234396">
        <w:rPr>
          <w:rStyle w:val="Incipit"/>
          <w:lang w:val="it-IT"/>
        </w:rPr>
        <w:t>me</w:t>
      </w:r>
      <w:r w:rsidR="005A362F" w:rsidRPr="00234396">
        <w:rPr>
          <w:i/>
          <w:lang w:val="it-IT"/>
        </w:rPr>
        <w:t xml:space="preserve"> </w:t>
      </w:r>
      <w:r w:rsidR="00885488" w:rsidRPr="00234396">
        <w:rPr>
          <w:rStyle w:val="Incipit"/>
          <w:lang w:val="it-IT"/>
        </w:rPr>
        <w:t>deus</w:t>
      </w:r>
      <w:r w:rsidR="00DD1415" w:rsidRPr="00234396">
        <w:rPr>
          <w:lang w:val="it-IT"/>
        </w:rPr>
        <w:t>@95.</w:t>
      </w:r>
      <w:r w:rsidR="00885488" w:rsidRPr="00234396">
        <w:rPr>
          <w:lang w:val="it-IT"/>
        </w:rPr>
        <w:t xml:space="preserve"> </w:t>
      </w:r>
      <w:r w:rsidR="00885488" w:rsidRPr="00B779A9">
        <w:rPr>
          <w:lang w:val="it-IT"/>
        </w:rPr>
        <w:t>Reliqua etiam per totum ut supra in passione domini folio</w:t>
      </w:r>
      <w:r w:rsidR="00DD1415">
        <w:rPr>
          <w:lang w:val="it-IT"/>
        </w:rPr>
        <w:t>@</w:t>
      </w:r>
      <w:r w:rsidR="00DD1415" w:rsidRPr="00B779A9">
        <w:rPr>
          <w:lang w:val="it-IT"/>
        </w:rPr>
        <w:t>95.</w:t>
      </w:r>
    </w:p>
    <w:p w:rsidR="00885488" w:rsidRPr="00736684" w:rsidRDefault="00885488" w:rsidP="00415109">
      <w:pPr>
        <w:pStyle w:val="berschrift1"/>
        <w:rPr>
          <w:lang w:val="es-ES"/>
        </w:rPr>
      </w:pPr>
      <w:r w:rsidRPr="00736684">
        <w:rPr>
          <w:lang w:val="es-ES"/>
        </w:rPr>
        <w:lastRenderedPageBreak/>
        <w:t xml:space="preserve">DOMINICA IN PALMIS </w:t>
      </w:r>
    </w:p>
    <w:p w:rsidR="00885488" w:rsidRPr="00B779A9" w:rsidRDefault="00E1121C" w:rsidP="00415109">
      <w:pPr>
        <w:rPr>
          <w:lang w:val="es-ES"/>
        </w:rPr>
      </w:pPr>
      <w:r w:rsidRPr="00736684">
        <w:rPr>
          <w:rStyle w:val="Time1"/>
          <w:lang w:val="es-ES"/>
        </w:rPr>
        <w:t>Ad vesperas</w:t>
      </w:r>
      <w:r>
        <w:rPr>
          <w:lang w:val="es-ES"/>
        </w:rPr>
        <w:t xml:space="preserve"> RP </w:t>
      </w:r>
      <w:r w:rsidRPr="00736684">
        <w:rPr>
          <w:rStyle w:val="Incipit"/>
          <w:lang w:val="es-ES"/>
        </w:rPr>
        <w:t>Circum</w:t>
      </w:r>
      <w:r w:rsidR="00885488" w:rsidRPr="00736684">
        <w:rPr>
          <w:rStyle w:val="Incipit"/>
          <w:lang w:val="es-ES"/>
        </w:rPr>
        <w:t>dederunt me</w:t>
      </w:r>
      <w:r w:rsidR="00885488" w:rsidRPr="00B779A9">
        <w:rPr>
          <w:lang w:val="es-ES"/>
        </w:rPr>
        <w:t xml:space="preserve">. HY </w:t>
      </w:r>
      <w:r w:rsidR="00885488" w:rsidRPr="00736684">
        <w:rPr>
          <w:rStyle w:val="Incipit"/>
          <w:lang w:val="es-ES"/>
        </w:rPr>
        <w:t>Vexilla regis</w:t>
      </w:r>
      <w:r w:rsidR="00885488" w:rsidRPr="00B779A9">
        <w:rPr>
          <w:lang w:val="es-ES"/>
        </w:rPr>
        <w:t xml:space="preserve">. VS </w:t>
      </w:r>
      <w:r w:rsidR="00885488" w:rsidRPr="00736684">
        <w:rPr>
          <w:rStyle w:val="Incipit"/>
          <w:lang w:val="es-ES"/>
        </w:rPr>
        <w:t>Eripe me domine</w:t>
      </w:r>
      <w:r w:rsidR="00885488" w:rsidRPr="00B779A9">
        <w:rPr>
          <w:lang w:val="es-ES"/>
        </w:rPr>
        <w:t xml:space="preserve">. AM </w:t>
      </w:r>
      <w:r w:rsidR="00885488" w:rsidRPr="00736684">
        <w:rPr>
          <w:rStyle w:val="Incipit"/>
          <w:lang w:val="es-ES"/>
        </w:rPr>
        <w:t>Pater iuste mundus te non cog</w:t>
      </w:r>
      <w:r w:rsidR="00D80D0C" w:rsidRPr="00736684">
        <w:rPr>
          <w:rStyle w:val="Incipit"/>
          <w:lang w:val="es-ES"/>
        </w:rPr>
        <w:t>nov</w:t>
      </w:r>
      <w:r w:rsidR="00885488" w:rsidRPr="00736684">
        <w:rPr>
          <w:rStyle w:val="Incipit"/>
          <w:lang w:val="es-ES"/>
        </w:rPr>
        <w:t>it</w:t>
      </w:r>
      <w:r w:rsidR="00885488" w:rsidRPr="00B779A9">
        <w:rPr>
          <w:lang w:val="es-ES"/>
        </w:rPr>
        <w:t xml:space="preserve">. </w:t>
      </w:r>
      <w:r w:rsidR="00176BD5" w:rsidRPr="00B779A9">
        <w:rPr>
          <w:lang w:val="es-ES"/>
        </w:rPr>
        <w:t xml:space="preserve">[BD] </w:t>
      </w:r>
      <w:r w:rsidR="005F6F99" w:rsidRPr="00736684">
        <w:rPr>
          <w:rStyle w:val="Incipit"/>
          <w:lang w:val="es-ES"/>
        </w:rPr>
        <w:t>Benedicamus</w:t>
      </w:r>
      <w:r w:rsidR="00176BD5" w:rsidRPr="00B779A9">
        <w:rPr>
          <w:lang w:val="es-ES"/>
        </w:rPr>
        <w:t xml:space="preserve"> f</w:t>
      </w:r>
      <w:r w:rsidR="00885488" w:rsidRPr="00B779A9">
        <w:rPr>
          <w:lang w:val="es-ES"/>
        </w:rPr>
        <w:t>erialiter.</w:t>
      </w:r>
    </w:p>
    <w:p w:rsidR="00AF6CA9" w:rsidRPr="00736684" w:rsidRDefault="00885488" w:rsidP="00415109">
      <w:pPr>
        <w:rPr>
          <w:lang w:val="it-IT"/>
        </w:rPr>
      </w:pPr>
      <w:r w:rsidRPr="00736684">
        <w:rPr>
          <w:lang w:val="it-IT"/>
        </w:rPr>
        <w:t xml:space="preserve">Ab hinc usque ad dominicam </w:t>
      </w:r>
      <w:r w:rsidR="00E1121C" w:rsidRPr="00736684">
        <w:rPr>
          <w:lang w:val="it-IT"/>
        </w:rPr>
        <w:t xml:space="preserve">[IN] </w:t>
      </w:r>
      <w:r w:rsidRPr="00736684">
        <w:rPr>
          <w:rStyle w:val="Incipit"/>
          <w:lang w:val="it-IT"/>
        </w:rPr>
        <w:t>Quasimodo geniti</w:t>
      </w:r>
      <w:r w:rsidRPr="00736684">
        <w:rPr>
          <w:lang w:val="it-IT"/>
        </w:rPr>
        <w:t xml:space="preserve"> non dicitur cursus.</w:t>
      </w:r>
      <w:r w:rsidR="00176BD5" w:rsidRPr="00736684">
        <w:rPr>
          <w:lang w:val="it-IT"/>
        </w:rPr>
        <w:t xml:space="preserve"> </w:t>
      </w:r>
    </w:p>
    <w:p w:rsidR="00885488" w:rsidRPr="002874AD" w:rsidRDefault="00176BD5" w:rsidP="00415109">
      <w:pPr>
        <w:rPr>
          <w:lang w:val="en-US"/>
        </w:rPr>
      </w:pPr>
      <w:r w:rsidRPr="002874AD">
        <w:rPr>
          <w:lang w:val="en-US"/>
        </w:rPr>
        <w:t>(210r)</w:t>
      </w:r>
      <w:r w:rsidR="00AF6CA9">
        <w:rPr>
          <w:lang w:val="en-US"/>
        </w:rPr>
        <w:t xml:space="preserve"> </w:t>
      </w:r>
      <w:r w:rsidR="00E1121C" w:rsidRPr="00736684">
        <w:rPr>
          <w:rStyle w:val="Time1"/>
          <w:lang w:val="en-US"/>
        </w:rPr>
        <w:t>Ad completorium</w:t>
      </w:r>
      <w:r w:rsidR="00885488" w:rsidRPr="002874AD">
        <w:rPr>
          <w:lang w:val="en-US"/>
        </w:rPr>
        <w:t xml:space="preserve"> HY </w:t>
      </w:r>
      <w:r w:rsidR="00885488" w:rsidRPr="005A362F">
        <w:rPr>
          <w:rStyle w:val="Incipit"/>
          <w:lang w:val="en-US"/>
        </w:rPr>
        <w:t>Amorem</w:t>
      </w:r>
      <w:r w:rsidR="005A362F" w:rsidRPr="00BE7D55">
        <w:rPr>
          <w:i/>
          <w:lang w:val="en-US"/>
        </w:rPr>
        <w:t xml:space="preserve"> </w:t>
      </w:r>
      <w:r w:rsidR="00885488" w:rsidRPr="005A362F">
        <w:rPr>
          <w:rStyle w:val="Incipit"/>
          <w:lang w:val="en-US"/>
        </w:rPr>
        <w:t>sensus</w:t>
      </w:r>
      <w:r w:rsidR="00885488" w:rsidRPr="002874AD">
        <w:rPr>
          <w:lang w:val="en-US"/>
        </w:rPr>
        <w:t xml:space="preserve">. AD </w:t>
      </w:r>
      <w:r w:rsidR="00885488" w:rsidRPr="005A362F">
        <w:rPr>
          <w:rStyle w:val="Incipit"/>
          <w:lang w:val="en-US"/>
        </w:rPr>
        <w:t>Sanctifica</w:t>
      </w:r>
      <w:r w:rsidR="00885488" w:rsidRPr="002874AD">
        <w:rPr>
          <w:lang w:val="en-US"/>
        </w:rPr>
        <w:t>.</w:t>
      </w:r>
    </w:p>
    <w:p w:rsidR="00237176" w:rsidRPr="00B779A9" w:rsidRDefault="00E1121C" w:rsidP="00415109">
      <w:pPr>
        <w:rPr>
          <w:lang w:val="it-IT"/>
        </w:rPr>
      </w:pPr>
      <w:r w:rsidRPr="00736684">
        <w:rPr>
          <w:rStyle w:val="Time1"/>
          <w:lang w:val="it-IT"/>
        </w:rPr>
        <w:t>Ad matutinum</w:t>
      </w:r>
      <w:r w:rsidR="00885488" w:rsidRPr="002874AD">
        <w:rPr>
          <w:lang w:val="it-IT"/>
        </w:rPr>
        <w:t xml:space="preserve"> I</w:t>
      </w:r>
      <w:r w:rsidR="00176BD5" w:rsidRPr="002874AD">
        <w:rPr>
          <w:lang w:val="it-IT"/>
        </w:rPr>
        <w:t>N</w:t>
      </w:r>
      <w:r w:rsidR="00885488" w:rsidRPr="002874AD">
        <w:rPr>
          <w:lang w:val="it-IT"/>
        </w:rPr>
        <w:t xml:space="preserve">V </w:t>
      </w:r>
      <w:r w:rsidR="00885488" w:rsidRPr="00736684">
        <w:rPr>
          <w:rStyle w:val="Incipit"/>
          <w:lang w:val="it-IT"/>
        </w:rPr>
        <w:t xml:space="preserve">Ipse </w:t>
      </w:r>
      <w:r w:rsidR="00FA3B56" w:rsidRPr="00736684">
        <w:rPr>
          <w:rStyle w:val="Incipit"/>
          <w:lang w:val="it-IT"/>
        </w:rPr>
        <w:t>vero</w:t>
      </w:r>
      <w:r w:rsidR="00885488" w:rsidRPr="00736684">
        <w:rPr>
          <w:rStyle w:val="Incipit"/>
          <w:lang w:val="it-IT"/>
        </w:rPr>
        <w:t xml:space="preserve"> non cogno</w:t>
      </w:r>
      <w:r w:rsidR="000F4FB4" w:rsidRPr="00736684">
        <w:rPr>
          <w:rStyle w:val="Incipit"/>
          <w:lang w:val="it-IT"/>
        </w:rPr>
        <w:t>v</w:t>
      </w:r>
      <w:r w:rsidR="00885488" w:rsidRPr="00736684">
        <w:rPr>
          <w:rStyle w:val="Incipit"/>
          <w:lang w:val="it-IT"/>
        </w:rPr>
        <w:t>erunt</w:t>
      </w:r>
      <w:r w:rsidR="00885488" w:rsidRPr="002874AD">
        <w:rPr>
          <w:lang w:val="it-IT"/>
        </w:rPr>
        <w:t xml:space="preserve">. HY </w:t>
      </w:r>
      <w:r w:rsidR="00885488" w:rsidRPr="00736684">
        <w:rPr>
          <w:rStyle w:val="Incipit"/>
          <w:lang w:val="it-IT"/>
        </w:rPr>
        <w:t>Auctor salutis</w:t>
      </w:r>
      <w:r w:rsidR="00885488" w:rsidRPr="002874AD">
        <w:rPr>
          <w:lang w:val="it-IT"/>
        </w:rPr>
        <w:t>.</w:t>
      </w:r>
      <w:r w:rsidR="00812AAE">
        <w:rPr>
          <w:lang w:val="it-IT"/>
        </w:rPr>
        <w:t xml:space="preserve"> </w:t>
      </w:r>
      <w:r w:rsidRPr="00736684">
        <w:rPr>
          <w:lang w:val="it-IT"/>
        </w:rPr>
        <w:t>%D::In primo%</w:t>
      </w:r>
      <w:r w:rsidR="00237176" w:rsidRPr="00E1121C">
        <w:rPr>
          <w:lang w:val="it-IT"/>
        </w:rPr>
        <w:t xml:space="preserve"> </w:t>
      </w:r>
      <w:r w:rsidR="00AF6CA9" w:rsidRPr="004518BD">
        <w:rPr>
          <w:lang w:val="it-IT"/>
        </w:rPr>
        <w:t>$E::</w:t>
      </w:r>
      <w:r w:rsidRPr="004518BD">
        <w:rPr>
          <w:lang w:val="it-IT"/>
        </w:rPr>
        <w:t>Ad</w:t>
      </w:r>
      <w:r w:rsidR="00AF6CA9" w:rsidRPr="004518BD">
        <w:rPr>
          <w:lang w:val="it-IT"/>
        </w:rPr>
        <w:t>$</w:t>
      </w:r>
      <w:r w:rsidRPr="004518BD">
        <w:rPr>
          <w:lang w:val="it-IT"/>
        </w:rPr>
        <w:t xml:space="preserve"> nocturnos</w:t>
      </w:r>
      <w:r w:rsidR="00885488" w:rsidRPr="002874AD">
        <w:rPr>
          <w:lang w:val="it-IT"/>
        </w:rPr>
        <w:t xml:space="preserve"> antiphonae et psalmi ut in </w:t>
      </w:r>
      <w:r w:rsidR="00237176" w:rsidRPr="002874AD">
        <w:rPr>
          <w:lang w:val="it-IT"/>
        </w:rPr>
        <w:t>priori dominica</w:t>
      </w:r>
      <w:r w:rsidR="00AF6CA9">
        <w:rPr>
          <w:lang w:val="it-IT"/>
        </w:rPr>
        <w:t>,</w:t>
      </w:r>
      <w:r w:rsidR="00237176" w:rsidRPr="002874AD">
        <w:rPr>
          <w:lang w:val="it-IT"/>
        </w:rPr>
        <w:t xml:space="preserve"> et</w:t>
      </w:r>
      <w:r w:rsidR="00AF6CA9">
        <w:rPr>
          <w:lang w:val="it-IT"/>
        </w:rPr>
        <w:t>$E::</w:t>
      </w:r>
      <w:r w:rsidR="00237176" w:rsidRPr="002874AD">
        <w:rPr>
          <w:lang w:val="it-IT"/>
        </w:rPr>
        <w:t>iam</w:t>
      </w:r>
      <w:r w:rsidR="00AF6CA9">
        <w:rPr>
          <w:lang w:val="it-IT"/>
        </w:rPr>
        <w:t>$</w:t>
      </w:r>
      <w:r w:rsidR="00237176" w:rsidRPr="002874AD">
        <w:rPr>
          <w:lang w:val="it-IT"/>
        </w:rPr>
        <w:t xml:space="preserve"> versiculi</w:t>
      </w:r>
      <w:r w:rsidR="00885488" w:rsidRPr="002874AD">
        <w:rPr>
          <w:lang w:val="it-IT"/>
        </w:rPr>
        <w:t>.</w:t>
      </w:r>
      <w:r w:rsidR="00176BD5" w:rsidRPr="002874AD">
        <w:rPr>
          <w:lang w:val="it-IT"/>
        </w:rPr>
        <w:t xml:space="preserve"> </w:t>
      </w:r>
      <w:r w:rsidR="00176BD5" w:rsidRPr="00B779A9">
        <w:rPr>
          <w:lang w:val="it-IT"/>
        </w:rPr>
        <w:t>Lectiones e</w:t>
      </w:r>
      <w:r w:rsidR="00885488" w:rsidRPr="00B779A9">
        <w:rPr>
          <w:lang w:val="it-IT"/>
        </w:rPr>
        <w:t>x</w:t>
      </w:r>
      <w:r w:rsidR="00574387">
        <w:rPr>
          <w:lang w:val="it-IT"/>
        </w:rPr>
        <w:t xml:space="preserve"> Ieremia.</w:t>
      </w:r>
      <w:r w:rsidR="00885488" w:rsidRPr="00B779A9">
        <w:rPr>
          <w:lang w:val="it-IT"/>
        </w:rPr>
        <w:t xml:space="preserve"> </w:t>
      </w:r>
    </w:p>
    <w:p w:rsidR="00885488" w:rsidRPr="00B779A9" w:rsidRDefault="00E1121C" w:rsidP="00415109">
      <w:pPr>
        <w:rPr>
          <w:lang w:val="it-IT"/>
        </w:rPr>
      </w:pPr>
      <w:r w:rsidRPr="00736684">
        <w:rPr>
          <w:rStyle w:val="Time2"/>
          <w:lang w:val="it-IT"/>
        </w:rPr>
        <w:t>[In primo nocturno</w:t>
      </w:r>
      <w:r w:rsidR="00237176" w:rsidRPr="00736684">
        <w:rPr>
          <w:rStyle w:val="Time2"/>
          <w:lang w:val="it-IT"/>
        </w:rPr>
        <w:t>]</w:t>
      </w:r>
      <w:r w:rsidR="00237176" w:rsidRPr="00B779A9">
        <w:rPr>
          <w:lang w:val="it-IT"/>
        </w:rPr>
        <w:t xml:space="preserve"> </w:t>
      </w:r>
      <w:r w:rsidR="00885488" w:rsidRPr="00B779A9">
        <w:rPr>
          <w:lang w:val="it-IT"/>
        </w:rPr>
        <w:t xml:space="preserve">RP </w:t>
      </w:r>
      <w:r w:rsidR="00885488" w:rsidRPr="00736684">
        <w:rPr>
          <w:rStyle w:val="Incipit"/>
          <w:lang w:val="it-IT"/>
        </w:rPr>
        <w:t>In die qua</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36684">
        <w:rPr>
          <w:rStyle w:val="Incipit"/>
          <w:lang w:val="it-IT"/>
        </w:rPr>
        <w:t>Fratres mei</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36684">
        <w:rPr>
          <w:rStyle w:val="Incipit"/>
          <w:lang w:val="it-IT"/>
        </w:rPr>
        <w:t>Attende domine</w:t>
      </w:r>
      <w:r w:rsidR="00885488" w:rsidRPr="00B779A9">
        <w:rPr>
          <w:lang w:val="it-IT"/>
        </w:rPr>
        <w:t>.</w:t>
      </w:r>
    </w:p>
    <w:p w:rsidR="00885488" w:rsidRPr="00B779A9" w:rsidRDefault="00E1121C" w:rsidP="00415109">
      <w:pPr>
        <w:rPr>
          <w:lang w:val="it-IT"/>
        </w:rPr>
      </w:pPr>
      <w:r w:rsidRPr="00736684">
        <w:rPr>
          <w:rStyle w:val="Time2"/>
          <w:lang w:val="it-IT"/>
        </w:rPr>
        <w:t>In secundo nocturno</w:t>
      </w:r>
      <w:r w:rsidR="00885488" w:rsidRPr="00B779A9">
        <w:rPr>
          <w:lang w:val="it-IT"/>
        </w:rPr>
        <w:t xml:space="preserve"> RP </w:t>
      </w:r>
      <w:r w:rsidR="00885488" w:rsidRPr="00736684">
        <w:rPr>
          <w:rStyle w:val="Incipit"/>
          <w:lang w:val="it-IT"/>
        </w:rPr>
        <w:t>Sal</w:t>
      </w:r>
      <w:r w:rsidR="00382E22" w:rsidRPr="00736684">
        <w:rPr>
          <w:rStyle w:val="Incipit"/>
          <w:lang w:val="it-IT"/>
        </w:rPr>
        <w:t>vu</w:t>
      </w:r>
      <w:r w:rsidR="00885488" w:rsidRPr="00736684">
        <w:rPr>
          <w:rStyle w:val="Incipit"/>
          <w:lang w:val="it-IT"/>
        </w:rPr>
        <w:t>m me fac</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36684">
        <w:rPr>
          <w:rStyle w:val="Incipit"/>
          <w:lang w:val="it-IT"/>
        </w:rPr>
        <w:t xml:space="preserve">Noli mihi </w:t>
      </w:r>
      <w:r w:rsidR="00AF6CA9" w:rsidRPr="00736684">
        <w:rPr>
          <w:rStyle w:val="Incipit"/>
          <w:lang w:val="it-IT"/>
        </w:rPr>
        <w:t>$E::</w:t>
      </w:r>
      <w:r w:rsidR="00885488" w:rsidRPr="00736684">
        <w:rPr>
          <w:rStyle w:val="Incipit"/>
          <w:lang w:val="it-IT"/>
        </w:rPr>
        <w:t>esse</w:t>
      </w:r>
      <w:r w:rsidR="00AF6CA9" w:rsidRPr="00736684">
        <w:rPr>
          <w:rStyle w:val="Incipit"/>
          <w:lang w:val="it-IT"/>
        </w:rPr>
        <w:t>$</w:t>
      </w:r>
      <w:r w:rsidR="00885488" w:rsidRPr="00736684">
        <w:rPr>
          <w:rStyle w:val="Incipit"/>
          <w:lang w:val="it-IT"/>
        </w:rPr>
        <w:t xml:space="preserve"> domine</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36684">
        <w:rPr>
          <w:rStyle w:val="Incipit"/>
          <w:lang w:val="it-IT"/>
        </w:rPr>
        <w:t>Dominus mecum est</w:t>
      </w:r>
      <w:r w:rsidR="00885488" w:rsidRPr="00B779A9">
        <w:rPr>
          <w:lang w:val="it-IT"/>
        </w:rPr>
        <w:t>.</w:t>
      </w:r>
    </w:p>
    <w:p w:rsidR="00AF6CA9" w:rsidRPr="00736684" w:rsidRDefault="00E1121C" w:rsidP="00415109">
      <w:pPr>
        <w:rPr>
          <w:lang w:val="it-IT"/>
        </w:rPr>
      </w:pPr>
      <w:r w:rsidRPr="00736684">
        <w:rPr>
          <w:rStyle w:val="Time2"/>
          <w:lang w:val="it-IT"/>
        </w:rPr>
        <w:t>In tertio nocturno</w:t>
      </w:r>
      <w:r w:rsidR="00885488" w:rsidRPr="00B779A9">
        <w:rPr>
          <w:lang w:val="it-IT"/>
        </w:rPr>
        <w:t xml:space="preserve"> EV </w:t>
      </w:r>
      <w:r w:rsidR="00885488" w:rsidRPr="005A362F">
        <w:rPr>
          <w:rStyle w:val="Incipit"/>
          <w:lang w:val="it-IT"/>
        </w:rPr>
        <w:t>Cum</w:t>
      </w:r>
      <w:r w:rsidR="005A362F" w:rsidRPr="00BE7D55">
        <w:rPr>
          <w:i/>
          <w:lang w:val="it-IT"/>
        </w:rPr>
        <w:t xml:space="preserve"> </w:t>
      </w:r>
      <w:r w:rsidR="00885488" w:rsidRPr="005A362F">
        <w:rPr>
          <w:rStyle w:val="Incipit"/>
          <w:lang w:val="it-IT"/>
        </w:rPr>
        <w:t>appropinquasset</w:t>
      </w:r>
      <w:r w:rsidR="005A362F" w:rsidRPr="00BE7D55">
        <w:rPr>
          <w:i/>
          <w:lang w:val="it-IT"/>
        </w:rPr>
        <w:t xml:space="preserve"> </w:t>
      </w:r>
      <w:r w:rsidR="00885488" w:rsidRPr="005A362F">
        <w:rPr>
          <w:rStyle w:val="Incipit"/>
          <w:lang w:val="it-IT"/>
        </w:rPr>
        <w:t>Iesus</w:t>
      </w:r>
      <w:r w:rsidR="005A362F" w:rsidRPr="00BE7D55">
        <w:rPr>
          <w:i/>
          <w:lang w:val="it-IT"/>
        </w:rPr>
        <w:t xml:space="preserve"> </w:t>
      </w:r>
      <w:r w:rsidR="00885488" w:rsidRPr="005A362F">
        <w:rPr>
          <w:rStyle w:val="Incipit"/>
          <w:lang w:val="it-IT"/>
        </w:rPr>
        <w:t>Hierosolimam</w:t>
      </w:r>
      <w:r w:rsidR="00885488" w:rsidRPr="00B779A9">
        <w:rPr>
          <w:lang w:val="it-IT"/>
        </w:rPr>
        <w:t xml:space="preserve"> </w:t>
      </w:r>
      <w:r w:rsidR="008D35E3" w:rsidRPr="00B779A9">
        <w:rPr>
          <w:lang w:val="it-IT"/>
        </w:rPr>
        <w:t>quaere</w:t>
      </w:r>
      <w:r w:rsidR="00885488" w:rsidRPr="00B779A9">
        <w:rPr>
          <w:lang w:val="it-IT"/>
        </w:rPr>
        <w:t xml:space="preserve"> in volumine de tempore post </w:t>
      </w:r>
      <w:r w:rsidR="001023E8" w:rsidRPr="00B779A9">
        <w:rPr>
          <w:lang w:val="it-IT"/>
        </w:rPr>
        <w:t>evangelium</w:t>
      </w:r>
      <w:r w:rsidR="00885488" w:rsidRPr="00B779A9">
        <w:rPr>
          <w:lang w:val="it-IT"/>
        </w:rPr>
        <w:t xml:space="preserve"> hesternae dominicae. </w:t>
      </w:r>
      <w:r w:rsidR="00885488" w:rsidRPr="00736684">
        <w:rPr>
          <w:lang w:val="it-IT"/>
        </w:rPr>
        <w:t xml:space="preserve">RP </w:t>
      </w:r>
      <w:r w:rsidR="00885488" w:rsidRPr="00736684">
        <w:rPr>
          <w:rStyle w:val="Incipit"/>
          <w:lang w:val="it-IT"/>
        </w:rPr>
        <w:t>Obprobrium</w:t>
      </w:r>
      <w:r w:rsidR="005A362F" w:rsidRPr="00736684">
        <w:rPr>
          <w:i/>
          <w:lang w:val="it-IT"/>
        </w:rPr>
        <w:t xml:space="preserve"> </w:t>
      </w:r>
      <w:r w:rsidR="00885488" w:rsidRPr="00736684">
        <w:rPr>
          <w:rStyle w:val="Incipit"/>
          <w:lang w:val="it-IT"/>
        </w:rPr>
        <w:t>factus</w:t>
      </w:r>
      <w:r w:rsidR="00794880" w:rsidRPr="00736684">
        <w:rPr>
          <w:lang w:val="it-IT"/>
        </w:rPr>
        <w:t xml:space="preserve">. </w:t>
      </w:r>
      <w:r w:rsidR="00BA24A1" w:rsidRPr="00736684">
        <w:rPr>
          <w:lang w:val="it-IT"/>
        </w:rPr>
        <w:t>[</w:t>
      </w:r>
      <w:r w:rsidR="00885488" w:rsidRPr="00736684">
        <w:rPr>
          <w:lang w:val="it-IT"/>
        </w:rPr>
        <w:t>RP</w:t>
      </w:r>
      <w:r w:rsidR="00BA24A1" w:rsidRPr="00736684">
        <w:rPr>
          <w:lang w:val="it-IT"/>
        </w:rPr>
        <w:t>]</w:t>
      </w:r>
      <w:r w:rsidR="00885488" w:rsidRPr="00736684">
        <w:rPr>
          <w:lang w:val="it-IT"/>
        </w:rPr>
        <w:t xml:space="preserve"> </w:t>
      </w:r>
      <w:r w:rsidR="00885488" w:rsidRPr="00736684">
        <w:rPr>
          <w:rStyle w:val="Incipit"/>
          <w:lang w:val="it-IT"/>
        </w:rPr>
        <w:t>Synagoga</w:t>
      </w:r>
      <w:r w:rsidR="005A362F" w:rsidRPr="00736684">
        <w:rPr>
          <w:i/>
          <w:lang w:val="it-IT"/>
        </w:rPr>
        <w:t xml:space="preserve"> </w:t>
      </w:r>
      <w:r w:rsidR="00885488" w:rsidRPr="00736684">
        <w:rPr>
          <w:rStyle w:val="Incipit"/>
          <w:lang w:val="it-IT"/>
        </w:rPr>
        <w:t>populorum</w:t>
      </w:r>
      <w:r w:rsidR="00794880" w:rsidRPr="00736684">
        <w:rPr>
          <w:lang w:val="it-IT"/>
        </w:rPr>
        <w:t xml:space="preserve">. </w:t>
      </w:r>
      <w:r w:rsidR="00BA24A1" w:rsidRPr="00736684">
        <w:rPr>
          <w:lang w:val="it-IT"/>
        </w:rPr>
        <w:t>[</w:t>
      </w:r>
      <w:r w:rsidR="00885488" w:rsidRPr="00736684">
        <w:rPr>
          <w:lang w:val="it-IT"/>
        </w:rPr>
        <w:t>RP</w:t>
      </w:r>
      <w:r w:rsidR="00BA24A1" w:rsidRPr="00736684">
        <w:rPr>
          <w:lang w:val="it-IT"/>
        </w:rPr>
        <w:t>]</w:t>
      </w:r>
      <w:r w:rsidR="00885488" w:rsidRPr="00736684">
        <w:rPr>
          <w:lang w:val="it-IT"/>
        </w:rPr>
        <w:t xml:space="preserve"> </w:t>
      </w:r>
      <w:r w:rsidR="00885488" w:rsidRPr="00736684">
        <w:rPr>
          <w:rStyle w:val="Incipit"/>
          <w:lang w:val="it-IT"/>
        </w:rPr>
        <w:t>Ingrediente</w:t>
      </w:r>
      <w:r w:rsidR="005A362F" w:rsidRPr="00736684">
        <w:rPr>
          <w:i/>
          <w:lang w:val="it-IT"/>
        </w:rPr>
        <w:t xml:space="preserve"> </w:t>
      </w:r>
      <w:r w:rsidR="00885488" w:rsidRPr="00736684">
        <w:rPr>
          <w:rStyle w:val="Incipit"/>
          <w:lang w:val="it-IT"/>
        </w:rPr>
        <w:t>domino</w:t>
      </w:r>
      <w:r w:rsidR="00885488" w:rsidRPr="00736684">
        <w:rPr>
          <w:lang w:val="it-IT"/>
        </w:rPr>
        <w:t>.</w:t>
      </w:r>
      <w:r w:rsidR="00176BD5" w:rsidRPr="00736684">
        <w:rPr>
          <w:lang w:val="it-IT"/>
        </w:rPr>
        <w:t xml:space="preserve"> </w:t>
      </w:r>
    </w:p>
    <w:p w:rsidR="00885488" w:rsidRPr="00736684" w:rsidRDefault="00176BD5" w:rsidP="00415109">
      <w:pPr>
        <w:rPr>
          <w:lang w:val="it-IT"/>
        </w:rPr>
      </w:pPr>
      <w:r w:rsidRPr="00736684">
        <w:rPr>
          <w:lang w:val="it-IT"/>
        </w:rPr>
        <w:t>(210v)</w:t>
      </w:r>
      <w:r w:rsidR="00AF6CA9" w:rsidRPr="00736684">
        <w:rPr>
          <w:lang w:val="it-IT"/>
        </w:rPr>
        <w:t xml:space="preserve"> </w:t>
      </w:r>
      <w:r w:rsidR="00E1121C" w:rsidRPr="00736684">
        <w:rPr>
          <w:rStyle w:val="Time1"/>
          <w:lang w:val="it-IT"/>
        </w:rPr>
        <w:t>Ad laudes</w:t>
      </w:r>
      <w:r w:rsidR="00885488" w:rsidRPr="00736684">
        <w:rPr>
          <w:lang w:val="it-IT"/>
        </w:rPr>
        <w:t xml:space="preserve"> AN </w:t>
      </w:r>
      <w:r w:rsidR="00885488" w:rsidRPr="00736684">
        <w:rPr>
          <w:rStyle w:val="Incipit"/>
          <w:lang w:val="it-IT"/>
        </w:rPr>
        <w:t>Dominus deus auxiliator</w:t>
      </w:r>
      <w:r w:rsidRPr="00736684">
        <w:rPr>
          <w:lang w:val="it-IT"/>
        </w:rPr>
        <w:t xml:space="preserve"> cum reliquis. Psalmi u</w:t>
      </w:r>
      <w:r w:rsidR="00885488" w:rsidRPr="00736684">
        <w:rPr>
          <w:lang w:val="it-IT"/>
        </w:rPr>
        <w:t xml:space="preserve">t in priori dominica. HY </w:t>
      </w:r>
      <w:r w:rsidR="00885488" w:rsidRPr="00736684">
        <w:rPr>
          <w:rStyle w:val="Incipit"/>
          <w:lang w:val="it-IT"/>
        </w:rPr>
        <w:t>Rex Christe factor</w:t>
      </w:r>
      <w:r w:rsidR="00885488" w:rsidRPr="00736684">
        <w:rPr>
          <w:lang w:val="it-IT"/>
        </w:rPr>
        <w:t xml:space="preserve">. VS </w:t>
      </w:r>
      <w:r w:rsidR="00885488" w:rsidRPr="00736684">
        <w:rPr>
          <w:rStyle w:val="Incipit"/>
          <w:lang w:val="it-IT"/>
        </w:rPr>
        <w:t>Eripe me de inimicis</w:t>
      </w:r>
      <w:r w:rsidR="00885488" w:rsidRPr="00736684">
        <w:rPr>
          <w:lang w:val="it-IT"/>
        </w:rPr>
        <w:t xml:space="preserve">. AB </w:t>
      </w:r>
      <w:r w:rsidR="00885488" w:rsidRPr="00736684">
        <w:rPr>
          <w:rStyle w:val="Incipit"/>
          <w:lang w:val="it-IT"/>
        </w:rPr>
        <w:t xml:space="preserve">Turba multa quae </w:t>
      </w:r>
      <w:r w:rsidR="009772E9" w:rsidRPr="00736684">
        <w:rPr>
          <w:rStyle w:val="Incipit"/>
          <w:lang w:val="it-IT"/>
        </w:rPr>
        <w:t>conv</w:t>
      </w:r>
      <w:r w:rsidR="00885488" w:rsidRPr="00736684">
        <w:rPr>
          <w:rStyle w:val="Incipit"/>
          <w:lang w:val="it-IT"/>
        </w:rPr>
        <w:t>enerat</w:t>
      </w:r>
      <w:r w:rsidR="00885488" w:rsidRPr="00736684">
        <w:rPr>
          <w:lang w:val="it-IT"/>
        </w:rPr>
        <w:t xml:space="preserve">. </w:t>
      </w:r>
      <w:r w:rsidRPr="00736684">
        <w:rPr>
          <w:lang w:val="it-IT"/>
        </w:rPr>
        <w:t xml:space="preserve">[BD] </w:t>
      </w:r>
      <w:r w:rsidR="005F6F99" w:rsidRPr="00736684">
        <w:rPr>
          <w:rStyle w:val="Incipit"/>
          <w:lang w:val="it-IT"/>
        </w:rPr>
        <w:t>Benedicamus</w:t>
      </w:r>
      <w:r w:rsidRPr="00736684">
        <w:rPr>
          <w:lang w:val="it-IT"/>
        </w:rPr>
        <w:t xml:space="preserve"> f</w:t>
      </w:r>
      <w:r w:rsidR="00885488" w:rsidRPr="00736684">
        <w:rPr>
          <w:lang w:val="it-IT"/>
        </w:rPr>
        <w:t>erialiter.</w:t>
      </w:r>
    </w:p>
    <w:p w:rsidR="00885488" w:rsidRPr="00736684" w:rsidRDefault="00E1121C" w:rsidP="00415109">
      <w:pPr>
        <w:rPr>
          <w:lang w:val="it-IT"/>
        </w:rPr>
      </w:pPr>
      <w:r w:rsidRPr="00736684">
        <w:rPr>
          <w:rStyle w:val="Time1"/>
          <w:lang w:val="it-IT"/>
        </w:rPr>
        <w:t>Ad primam</w:t>
      </w:r>
      <w:r w:rsidR="00885488" w:rsidRPr="00736684">
        <w:rPr>
          <w:lang w:val="it-IT"/>
        </w:rPr>
        <w:t xml:space="preserve"> AN </w:t>
      </w:r>
      <w:r w:rsidR="000F4FB4" w:rsidRPr="00736684">
        <w:rPr>
          <w:rStyle w:val="Incipit"/>
          <w:lang w:val="it-IT"/>
        </w:rPr>
        <w:t>Coep</w:t>
      </w:r>
      <w:r w:rsidR="00885488" w:rsidRPr="00736684">
        <w:rPr>
          <w:rStyle w:val="Incipit"/>
          <w:lang w:val="it-IT"/>
        </w:rPr>
        <w:t>erunt omnes turbae</w:t>
      </w:r>
      <w:r w:rsidR="00885488" w:rsidRPr="00736684">
        <w:rPr>
          <w:lang w:val="it-IT"/>
        </w:rPr>
        <w:t>.</w:t>
      </w:r>
    </w:p>
    <w:p w:rsidR="00885488" w:rsidRPr="00B779A9" w:rsidRDefault="00E1121C" w:rsidP="00415109">
      <w:pPr>
        <w:rPr>
          <w:lang w:val="pt-PT"/>
        </w:rPr>
      </w:pPr>
      <w:r w:rsidRPr="00736684">
        <w:rPr>
          <w:rStyle w:val="Time1"/>
          <w:lang w:val="da-DK"/>
        </w:rPr>
        <w:t>Ad tertiam</w:t>
      </w:r>
      <w:r w:rsidR="00885488" w:rsidRPr="00736684">
        <w:rPr>
          <w:lang w:val="da-DK"/>
        </w:rPr>
        <w:t xml:space="preserve"> AN </w:t>
      </w:r>
      <w:r w:rsidR="00885488" w:rsidRPr="00736684">
        <w:rPr>
          <w:rStyle w:val="Incipit"/>
          <w:lang w:val="da-DK"/>
        </w:rPr>
        <w:t>Pueri</w:t>
      </w:r>
      <w:r w:rsidR="005A362F" w:rsidRPr="00736684">
        <w:rPr>
          <w:i/>
          <w:lang w:val="da-DK"/>
        </w:rPr>
        <w:t xml:space="preserve"> </w:t>
      </w:r>
      <w:r w:rsidR="00AF6CA9" w:rsidRPr="00736684">
        <w:rPr>
          <w:rStyle w:val="Incipit"/>
          <w:lang w:val="da-DK"/>
        </w:rPr>
        <w:t>H</w:t>
      </w:r>
      <w:r w:rsidR="00885488" w:rsidRPr="00736684">
        <w:rPr>
          <w:rStyle w:val="Incipit"/>
          <w:lang w:val="da-DK"/>
        </w:rPr>
        <w:t>ebr</w:t>
      </w:r>
      <w:r w:rsidR="00AF6CA9" w:rsidRPr="00736684">
        <w:rPr>
          <w:rStyle w:val="Incipit"/>
          <w:lang w:val="da-DK"/>
        </w:rPr>
        <w:t>a</w:t>
      </w:r>
      <w:r w:rsidR="00885488" w:rsidRPr="00736684">
        <w:rPr>
          <w:rStyle w:val="Incipit"/>
          <w:lang w:val="da-DK"/>
        </w:rPr>
        <w:t>eorum</w:t>
      </w:r>
      <w:r w:rsidR="00885488" w:rsidRPr="00736684">
        <w:rPr>
          <w:lang w:val="da-DK"/>
        </w:rPr>
        <w:t xml:space="preserve">. </w:t>
      </w:r>
      <w:r w:rsidR="00885488" w:rsidRPr="00B779A9">
        <w:rPr>
          <w:lang w:val="pt-PT"/>
        </w:rPr>
        <w:t xml:space="preserve">RB </w:t>
      </w:r>
      <w:r w:rsidR="00885488" w:rsidRPr="005A362F">
        <w:rPr>
          <w:rStyle w:val="Incipit"/>
          <w:lang w:val="pt-PT"/>
        </w:rPr>
        <w:t>Erue</w:t>
      </w:r>
      <w:r w:rsidR="005A362F" w:rsidRPr="00BE7D55">
        <w:rPr>
          <w:i/>
          <w:lang w:val="pt-PT"/>
        </w:rPr>
        <w:t xml:space="preserve"> </w:t>
      </w:r>
      <w:r w:rsidR="00885488" w:rsidRPr="005A362F">
        <w:rPr>
          <w:rStyle w:val="Incipit"/>
          <w:lang w:val="pt-PT"/>
        </w:rPr>
        <w:t>a</w:t>
      </w:r>
      <w:r w:rsidR="005A362F" w:rsidRPr="00BE7D55">
        <w:rPr>
          <w:i/>
          <w:lang w:val="pt-PT"/>
        </w:rPr>
        <w:t xml:space="preserve"> </w:t>
      </w:r>
      <w:r w:rsidR="00885488" w:rsidRPr="005A362F">
        <w:rPr>
          <w:rStyle w:val="Incipit"/>
          <w:lang w:val="pt-PT"/>
        </w:rPr>
        <w:t>framea</w:t>
      </w:r>
      <w:r w:rsidR="00885488" w:rsidRPr="00B779A9">
        <w:rPr>
          <w:lang w:val="pt-PT"/>
        </w:rPr>
        <w:t xml:space="preserve"> cum reliquis. </w:t>
      </w:r>
    </w:p>
    <w:p w:rsidR="00885488" w:rsidRPr="00B779A9" w:rsidRDefault="00885488" w:rsidP="00415109">
      <w:pPr>
        <w:rPr>
          <w:lang w:val="it-IT"/>
        </w:rPr>
      </w:pPr>
      <w:r w:rsidRPr="00B779A9">
        <w:rPr>
          <w:lang w:val="it-IT"/>
        </w:rPr>
        <w:t xml:space="preserve">Finita tertia dicetur more solito </w:t>
      </w:r>
      <w:r w:rsidR="00176BD5" w:rsidRPr="00B779A9">
        <w:rPr>
          <w:lang w:val="it-IT"/>
        </w:rPr>
        <w:t xml:space="preserve">[AP] </w:t>
      </w:r>
      <w:r w:rsidRPr="005A362F">
        <w:rPr>
          <w:rStyle w:val="Incipit"/>
          <w:lang w:val="it-IT"/>
        </w:rPr>
        <w:t>Asperges</w:t>
      </w:r>
      <w:r w:rsidRPr="00B779A9">
        <w:rPr>
          <w:lang w:val="it-IT"/>
        </w:rPr>
        <w:t xml:space="preserve"> sine </w:t>
      </w:r>
      <w:r w:rsidR="00176BD5" w:rsidRPr="00B779A9">
        <w:rPr>
          <w:lang w:val="it-IT"/>
        </w:rPr>
        <w:t xml:space="preserve">[AV] </w:t>
      </w:r>
      <w:r w:rsidRPr="005A362F">
        <w:rPr>
          <w:rStyle w:val="Incipit"/>
          <w:lang w:val="it-IT"/>
        </w:rPr>
        <w:t>Gloria</w:t>
      </w:r>
      <w:r w:rsidR="005A362F" w:rsidRPr="00BE7D55">
        <w:rPr>
          <w:i/>
          <w:lang w:val="it-IT"/>
        </w:rPr>
        <w:t xml:space="preserve"> </w:t>
      </w:r>
      <w:r w:rsidRPr="005A362F">
        <w:rPr>
          <w:rStyle w:val="Incipit"/>
          <w:lang w:val="it-IT"/>
        </w:rPr>
        <w:t>patri</w:t>
      </w:r>
      <w:r w:rsidRPr="00B779A9">
        <w:rPr>
          <w:lang w:val="it-IT"/>
        </w:rPr>
        <w:t xml:space="preserve"> cum collecta. Deinde fit benedictio palmarum de qua </w:t>
      </w:r>
      <w:r w:rsidR="00DD6B06" w:rsidRPr="00B779A9">
        <w:rPr>
          <w:lang w:val="it-IT"/>
        </w:rPr>
        <w:t>vide</w:t>
      </w:r>
      <w:r w:rsidRPr="00B779A9">
        <w:rPr>
          <w:lang w:val="it-IT"/>
        </w:rPr>
        <w:t xml:space="preserve"> in nostro </w:t>
      </w:r>
      <w:r w:rsidRPr="00736684">
        <w:rPr>
          <w:rStyle w:val="Funktion"/>
          <w:lang w:val="it-IT"/>
        </w:rPr>
        <w:t>bre</w:t>
      </w:r>
      <w:r w:rsidR="00DD6B06" w:rsidRPr="00736684">
        <w:rPr>
          <w:rStyle w:val="Funktion"/>
          <w:lang w:val="it-IT"/>
        </w:rPr>
        <w:t>via</w:t>
      </w:r>
      <w:r w:rsidRPr="00736684">
        <w:rPr>
          <w:rStyle w:val="Funktion"/>
          <w:lang w:val="it-IT"/>
        </w:rPr>
        <w:t>rio</w:t>
      </w:r>
      <w:r w:rsidRPr="00B779A9">
        <w:rPr>
          <w:lang w:val="it-IT"/>
        </w:rPr>
        <w:t xml:space="preserve"> </w:t>
      </w:r>
      <w:r w:rsidR="00AC32FA" w:rsidRPr="00B779A9">
        <w:rPr>
          <w:lang w:val="it-IT"/>
        </w:rPr>
        <w:t>sive</w:t>
      </w:r>
      <w:r w:rsidRPr="00B779A9">
        <w:rPr>
          <w:lang w:val="it-IT"/>
        </w:rPr>
        <w:t xml:space="preserve"> in </w:t>
      </w:r>
      <w:r w:rsidRPr="00736684">
        <w:rPr>
          <w:rStyle w:val="Funktion"/>
          <w:lang w:val="it-IT"/>
        </w:rPr>
        <w:t>benedictionali</w:t>
      </w:r>
      <w:r w:rsidR="00AF6CA9">
        <w:rPr>
          <w:color w:val="000000"/>
          <w:lang w:val="it-IT"/>
        </w:rPr>
        <w:t xml:space="preserve"> pro</w:t>
      </w:r>
      <w:r w:rsidRPr="00B779A9">
        <w:rPr>
          <w:color w:val="000000"/>
          <w:lang w:val="it-IT"/>
        </w:rPr>
        <w:t>ut placet.</w:t>
      </w:r>
    </w:p>
    <w:p w:rsidR="00885488" w:rsidRPr="00B779A9" w:rsidRDefault="00E1121C" w:rsidP="00415109">
      <w:pPr>
        <w:rPr>
          <w:lang w:val="da-DK"/>
        </w:rPr>
      </w:pPr>
      <w:r w:rsidRPr="00736684">
        <w:rPr>
          <w:rStyle w:val="Time1"/>
          <w:lang w:val="da-DK"/>
        </w:rPr>
        <w:t>Ad sextam</w:t>
      </w:r>
      <w:r w:rsidR="00885488" w:rsidRPr="00B779A9">
        <w:rPr>
          <w:lang w:val="da-DK"/>
        </w:rPr>
        <w:t xml:space="preserve"> AN </w:t>
      </w:r>
      <w:r w:rsidR="00B2047A" w:rsidRPr="00736684">
        <w:rPr>
          <w:rStyle w:val="Incipit"/>
          <w:lang w:val="da-DK"/>
        </w:rPr>
        <w:t>Pueri H</w:t>
      </w:r>
      <w:r w:rsidR="00885488" w:rsidRPr="00736684">
        <w:rPr>
          <w:rStyle w:val="Incipit"/>
          <w:lang w:val="da-DK"/>
        </w:rPr>
        <w:t>ebreorum</w:t>
      </w:r>
      <w:r w:rsidR="00885488" w:rsidRPr="00B779A9">
        <w:rPr>
          <w:lang w:val="da-DK"/>
        </w:rPr>
        <w:t>.</w:t>
      </w:r>
    </w:p>
    <w:p w:rsidR="00885488" w:rsidRPr="00B779A9" w:rsidRDefault="00237176" w:rsidP="00415109">
      <w:pPr>
        <w:rPr>
          <w:lang w:val="it-IT"/>
        </w:rPr>
      </w:pPr>
      <w:r w:rsidRPr="00B779A9">
        <w:rPr>
          <w:lang w:val="it-IT"/>
        </w:rPr>
        <w:t>$E::</w:t>
      </w:r>
      <w:r w:rsidR="00885488" w:rsidRPr="00B779A9">
        <w:rPr>
          <w:lang w:val="it-IT"/>
        </w:rPr>
        <w:t xml:space="preserve">Nota bene. Hac die sub prandio apponuntur </w:t>
      </w:r>
      <w:r w:rsidR="00885488" w:rsidRPr="00736684">
        <w:rPr>
          <w:rStyle w:val="Funktion"/>
          <w:lang w:val="it-IT"/>
        </w:rPr>
        <w:t>domicellis</w:t>
      </w:r>
      <w:r w:rsidR="00885488" w:rsidRPr="00B779A9">
        <w:rPr>
          <w:lang w:val="it-IT"/>
        </w:rPr>
        <w:t xml:space="preserve"> a </w:t>
      </w:r>
      <w:r w:rsidR="00885488" w:rsidRPr="00736684">
        <w:rPr>
          <w:rStyle w:val="Funktion"/>
          <w:lang w:val="it-IT"/>
        </w:rPr>
        <w:t>cellario</w:t>
      </w:r>
      <w:r w:rsidR="00885488" w:rsidRPr="00B779A9">
        <w:rPr>
          <w:lang w:val="it-IT"/>
        </w:rPr>
        <w:t xml:space="preserve"> duo</w:t>
      </w:r>
      <w:r w:rsidR="00F337B7">
        <w:rPr>
          <w:lang w:val="it-IT"/>
        </w:rPr>
        <w:t xml:space="preserve"> quartalia vini de rubro genere</w:t>
      </w:r>
      <w:r w:rsidRPr="00B779A9">
        <w:rPr>
          <w:lang w:val="it-IT"/>
        </w:rPr>
        <w:t>$</w:t>
      </w:r>
      <w:r w:rsidR="00F337B7">
        <w:rPr>
          <w:lang w:val="it-IT"/>
        </w:rPr>
        <w:t>.</w:t>
      </w:r>
    </w:p>
    <w:p w:rsidR="00885488" w:rsidRPr="00B779A9" w:rsidRDefault="00E1121C" w:rsidP="00415109">
      <w:pPr>
        <w:rPr>
          <w:lang w:val="it-IT"/>
        </w:rPr>
      </w:pPr>
      <w:r w:rsidRPr="00736684">
        <w:rPr>
          <w:rStyle w:val="Time1"/>
          <w:lang w:val="it-IT"/>
        </w:rPr>
        <w:t>Ad nonam</w:t>
      </w:r>
      <w:r w:rsidR="00885488" w:rsidRPr="00B779A9">
        <w:rPr>
          <w:lang w:val="it-IT"/>
        </w:rPr>
        <w:t xml:space="preserve"> AN </w:t>
      </w:r>
      <w:r w:rsidR="00371BD7" w:rsidRPr="00736684">
        <w:rPr>
          <w:rStyle w:val="Incipit"/>
          <w:lang w:val="it-IT"/>
        </w:rPr>
        <w:t>Ho</w:t>
      </w:r>
      <w:r w:rsidR="00885488" w:rsidRPr="00736684">
        <w:rPr>
          <w:rStyle w:val="Incipit"/>
          <w:lang w:val="it-IT"/>
        </w:rPr>
        <w:t>sanna filio David</w:t>
      </w:r>
      <w:r w:rsidR="00885488" w:rsidRPr="00B779A9">
        <w:rPr>
          <w:lang w:val="it-IT"/>
        </w:rPr>
        <w:t>.</w:t>
      </w:r>
    </w:p>
    <w:p w:rsidR="00B2047A" w:rsidRDefault="00E1121C" w:rsidP="00415109">
      <w:pPr>
        <w:rPr>
          <w:lang w:val="pt-PT"/>
        </w:rPr>
      </w:pPr>
      <w:r w:rsidRPr="00736684">
        <w:rPr>
          <w:rStyle w:val="Time1"/>
          <w:lang w:val="it-IT"/>
        </w:rPr>
        <w:t>Ad missam</w:t>
      </w:r>
      <w:r w:rsidR="00885488" w:rsidRPr="00B779A9">
        <w:rPr>
          <w:lang w:val="it-IT"/>
        </w:rPr>
        <w:t xml:space="preserve"> IN </w:t>
      </w:r>
      <w:r w:rsidR="00885488" w:rsidRPr="00736684">
        <w:rPr>
          <w:rStyle w:val="Incipit"/>
          <w:lang w:val="it-IT"/>
        </w:rPr>
        <w:t>Domine ne longe</w:t>
      </w:r>
      <w:r w:rsidR="00DD1415">
        <w:rPr>
          <w:lang w:val="it-IT"/>
        </w:rPr>
        <w:t>@</w:t>
      </w:r>
      <w:r w:rsidR="00DD1415" w:rsidRPr="00B779A9">
        <w:rPr>
          <w:lang w:val="it-IT"/>
        </w:rPr>
        <w:t>107.</w:t>
      </w:r>
      <w:r w:rsidR="00885488" w:rsidRPr="00B779A9">
        <w:rPr>
          <w:lang w:val="it-IT"/>
        </w:rPr>
        <w:t xml:space="preserve"> </w:t>
      </w:r>
      <w:r w:rsidR="00885488" w:rsidRPr="00B779A9">
        <w:rPr>
          <w:lang w:val="pt-PT"/>
        </w:rPr>
        <w:t xml:space="preserve">GR </w:t>
      </w:r>
      <w:r w:rsidR="00885488" w:rsidRPr="00736684">
        <w:rPr>
          <w:rStyle w:val="Incipit"/>
          <w:lang w:val="pt-PT"/>
        </w:rPr>
        <w:t>Tenuisti manum</w:t>
      </w:r>
      <w:r w:rsidR="00DD1415">
        <w:rPr>
          <w:lang w:val="pt-PT"/>
        </w:rPr>
        <w:t>@</w:t>
      </w:r>
      <w:r w:rsidR="00DD1415" w:rsidRPr="00B779A9">
        <w:rPr>
          <w:lang w:val="pt-PT"/>
        </w:rPr>
        <w:t>107.</w:t>
      </w:r>
      <w:r w:rsidR="00885488" w:rsidRPr="00B779A9">
        <w:rPr>
          <w:lang w:val="pt-PT"/>
        </w:rPr>
        <w:t xml:space="preserve"> TR </w:t>
      </w:r>
      <w:r w:rsidR="00885488" w:rsidRPr="00736684">
        <w:rPr>
          <w:rStyle w:val="Incipit"/>
          <w:lang w:val="pt-PT"/>
        </w:rPr>
        <w:t>Deus deus meus</w:t>
      </w:r>
      <w:r w:rsidR="00DD1415">
        <w:rPr>
          <w:lang w:val="pt-PT"/>
        </w:rPr>
        <w:t>@</w:t>
      </w:r>
      <w:r w:rsidR="00DD1415" w:rsidRPr="00B779A9">
        <w:rPr>
          <w:lang w:val="pt-PT"/>
        </w:rPr>
        <w:t>108.</w:t>
      </w:r>
      <w:r w:rsidR="00885488" w:rsidRPr="00B779A9">
        <w:rPr>
          <w:lang w:val="pt-PT"/>
        </w:rPr>
        <w:t xml:space="preserve"> OF </w:t>
      </w:r>
      <w:r w:rsidR="00885488" w:rsidRPr="00736684">
        <w:rPr>
          <w:rStyle w:val="Incipit"/>
          <w:lang w:val="pt-PT"/>
        </w:rPr>
        <w:t>Improperium expectavit</w:t>
      </w:r>
      <w:r w:rsidR="00DD1415">
        <w:rPr>
          <w:lang w:val="pt-PT"/>
        </w:rPr>
        <w:t>@</w:t>
      </w:r>
      <w:r w:rsidR="00DD1415" w:rsidRPr="00B779A9">
        <w:rPr>
          <w:lang w:val="pt-PT"/>
        </w:rPr>
        <w:t>110.</w:t>
      </w:r>
      <w:r w:rsidR="00885488" w:rsidRPr="00B779A9">
        <w:rPr>
          <w:lang w:val="pt-PT"/>
        </w:rPr>
        <w:t xml:space="preserve"> CO </w:t>
      </w:r>
      <w:r w:rsidR="00885488" w:rsidRPr="00736684">
        <w:rPr>
          <w:rStyle w:val="Incipit"/>
          <w:lang w:val="pt-PT"/>
        </w:rPr>
        <w:t>Pater si non potest</w:t>
      </w:r>
      <w:r w:rsidR="00DD1415">
        <w:rPr>
          <w:lang w:val="pt-PT"/>
        </w:rPr>
        <w:t>@</w:t>
      </w:r>
      <w:r w:rsidR="00DD1415" w:rsidRPr="00B779A9">
        <w:rPr>
          <w:lang w:val="pt-PT"/>
        </w:rPr>
        <w:t>110.</w:t>
      </w:r>
      <w:r w:rsidR="00176BD5" w:rsidRPr="00B779A9">
        <w:rPr>
          <w:lang w:val="pt-PT"/>
        </w:rPr>
        <w:t xml:space="preserve"> </w:t>
      </w:r>
    </w:p>
    <w:p w:rsidR="00885488" w:rsidRPr="00B2047A" w:rsidRDefault="00176BD5" w:rsidP="00415109">
      <w:pPr>
        <w:rPr>
          <w:lang w:val="pt-PT"/>
        </w:rPr>
      </w:pPr>
      <w:r w:rsidRPr="00B779A9">
        <w:rPr>
          <w:lang w:val="pt-PT"/>
        </w:rPr>
        <w:t>(211r)</w:t>
      </w:r>
      <w:r w:rsidR="00B2047A">
        <w:rPr>
          <w:lang w:val="pt-PT"/>
        </w:rPr>
        <w:t xml:space="preserve"> </w:t>
      </w:r>
      <w:r w:rsidR="00E1121C" w:rsidRPr="00736684">
        <w:rPr>
          <w:rStyle w:val="Time1"/>
          <w:lang w:val="pt-PT"/>
        </w:rPr>
        <w:t>Ad secundas vesperas</w:t>
      </w:r>
      <w:r w:rsidR="00885488" w:rsidRPr="00B779A9">
        <w:rPr>
          <w:lang w:val="pt-PT"/>
        </w:rPr>
        <w:t xml:space="preserve"> RP </w:t>
      </w:r>
      <w:r w:rsidR="00885488" w:rsidRPr="00736684">
        <w:rPr>
          <w:rStyle w:val="Incipit"/>
          <w:lang w:val="pt-PT"/>
        </w:rPr>
        <w:t>Ingressus Pilatus</w:t>
      </w:r>
      <w:r w:rsidR="00885488" w:rsidRPr="00B779A9">
        <w:rPr>
          <w:lang w:val="pt-PT"/>
        </w:rPr>
        <w:t xml:space="preserve">. HY </w:t>
      </w:r>
      <w:r w:rsidR="00885488" w:rsidRPr="00736684">
        <w:rPr>
          <w:rStyle w:val="Incipit"/>
          <w:lang w:val="pt-PT"/>
        </w:rPr>
        <w:t>Vexilla regis</w:t>
      </w:r>
      <w:r w:rsidR="00885488" w:rsidRPr="00B779A9">
        <w:rPr>
          <w:lang w:val="pt-PT"/>
        </w:rPr>
        <w:t xml:space="preserve">. VS </w:t>
      </w:r>
      <w:r w:rsidR="00885488" w:rsidRPr="00736684">
        <w:rPr>
          <w:rStyle w:val="Incipit"/>
          <w:lang w:val="pt-PT"/>
        </w:rPr>
        <w:t>Eripe me domine</w:t>
      </w:r>
      <w:r w:rsidR="00885488" w:rsidRPr="00B779A9">
        <w:rPr>
          <w:lang w:val="pt-PT"/>
        </w:rPr>
        <w:t xml:space="preserve">. </w:t>
      </w:r>
      <w:r w:rsidR="00885488" w:rsidRPr="00736684">
        <w:rPr>
          <w:lang w:val="pt-PT"/>
        </w:rPr>
        <w:t xml:space="preserve">AM </w:t>
      </w:r>
      <w:r w:rsidR="00885488" w:rsidRPr="00736684">
        <w:rPr>
          <w:rStyle w:val="Incipit"/>
          <w:lang w:val="pt-PT"/>
        </w:rPr>
        <w:t>Scriptum est enim</w:t>
      </w:r>
      <w:r w:rsidR="00885488" w:rsidRPr="00736684">
        <w:rPr>
          <w:lang w:val="pt-PT"/>
        </w:rPr>
        <w:t xml:space="preserve">. </w:t>
      </w:r>
      <w:r w:rsidRPr="00736684">
        <w:rPr>
          <w:lang w:val="pt-PT"/>
        </w:rPr>
        <w:t xml:space="preserve">[BD] </w:t>
      </w:r>
      <w:r w:rsidR="005F6F99" w:rsidRPr="00736684">
        <w:rPr>
          <w:rStyle w:val="Incipit"/>
          <w:lang w:val="pt-PT"/>
        </w:rPr>
        <w:t>Benedicamus</w:t>
      </w:r>
      <w:r w:rsidRPr="00736684">
        <w:rPr>
          <w:lang w:val="pt-PT"/>
        </w:rPr>
        <w:t xml:space="preserve"> f</w:t>
      </w:r>
      <w:r w:rsidR="00885488" w:rsidRPr="00736684">
        <w:rPr>
          <w:lang w:val="pt-PT"/>
        </w:rPr>
        <w:t>erialiter.</w:t>
      </w:r>
    </w:p>
    <w:p w:rsidR="00885488" w:rsidRPr="00736684" w:rsidRDefault="00E1121C" w:rsidP="00415109">
      <w:pPr>
        <w:rPr>
          <w:lang w:val="pt-PT"/>
        </w:rPr>
      </w:pPr>
      <w:r w:rsidRPr="00736684">
        <w:rPr>
          <w:rStyle w:val="Time1"/>
          <w:lang w:val="pt-PT"/>
        </w:rPr>
        <w:lastRenderedPageBreak/>
        <w:t>Ad completorium</w:t>
      </w:r>
      <w:r w:rsidR="00A5343E">
        <w:rPr>
          <w:lang w:val="pt-PT"/>
        </w:rPr>
        <w:t>@</w:t>
      </w:r>
      <w:r w:rsidR="00B2047A" w:rsidRPr="00736684">
        <w:rPr>
          <w:lang w:val="pt-PT"/>
        </w:rPr>
        <w:t>$E::</w:t>
      </w:r>
      <w:r w:rsidR="00885488" w:rsidRPr="00736684">
        <w:rPr>
          <w:lang w:val="pt-PT"/>
        </w:rPr>
        <w:t>omnia</w:t>
      </w:r>
      <w:r w:rsidR="00B2047A" w:rsidRPr="00736684">
        <w:rPr>
          <w:lang w:val="pt-PT"/>
        </w:rPr>
        <w:t>$</w:t>
      </w:r>
      <w:r w:rsidR="00885488" w:rsidRPr="00736684">
        <w:rPr>
          <w:lang w:val="pt-PT"/>
        </w:rPr>
        <w:t xml:space="preserve"> ut in primis vesperis.</w:t>
      </w:r>
    </w:p>
    <w:p w:rsidR="00885488" w:rsidRPr="00736684" w:rsidRDefault="00885488" w:rsidP="00415109">
      <w:pPr>
        <w:pStyle w:val="berschrift1"/>
        <w:rPr>
          <w:lang w:val="pt-PT"/>
        </w:rPr>
      </w:pPr>
      <w:r w:rsidRPr="00736684">
        <w:rPr>
          <w:lang w:val="pt-PT"/>
        </w:rPr>
        <w:t xml:space="preserve">FERIA SECUNDA </w:t>
      </w:r>
    </w:p>
    <w:p w:rsidR="00885488" w:rsidRPr="00234396" w:rsidRDefault="00BA24A1" w:rsidP="00415109">
      <w:pPr>
        <w:rPr>
          <w:lang w:val="en-US"/>
        </w:rPr>
      </w:pPr>
      <w:r w:rsidRPr="00736684">
        <w:rPr>
          <w:rStyle w:val="Time1"/>
          <w:lang w:val="pt-PT"/>
        </w:rPr>
        <w:t>[</w:t>
      </w:r>
      <w:r w:rsidR="00E1121C" w:rsidRPr="00736684">
        <w:rPr>
          <w:rStyle w:val="Time1"/>
          <w:lang w:val="pt-PT"/>
        </w:rPr>
        <w:t>Ad matutinum</w:t>
      </w:r>
      <w:r w:rsidRPr="00736684">
        <w:rPr>
          <w:rStyle w:val="Time1"/>
          <w:lang w:val="pt-PT"/>
        </w:rPr>
        <w:t>]</w:t>
      </w:r>
      <w:r w:rsidR="00885488" w:rsidRPr="00B779A9">
        <w:rPr>
          <w:lang w:val="pt-PT"/>
        </w:rPr>
        <w:t xml:space="preserve"> I</w:t>
      </w:r>
      <w:r w:rsidR="00176BD5" w:rsidRPr="00B779A9">
        <w:rPr>
          <w:lang w:val="pt-PT"/>
        </w:rPr>
        <w:t>N</w:t>
      </w:r>
      <w:r w:rsidR="00885488" w:rsidRPr="00B779A9">
        <w:rPr>
          <w:lang w:val="pt-PT"/>
        </w:rPr>
        <w:t xml:space="preserve">V </w:t>
      </w:r>
      <w:r w:rsidR="00B2047A" w:rsidRPr="00736684">
        <w:rPr>
          <w:rStyle w:val="Incipit"/>
          <w:lang w:val="pt-PT"/>
        </w:rPr>
        <w:t>Ubi ten</w:t>
      </w:r>
      <w:r w:rsidR="00885488" w:rsidRPr="00736684">
        <w:rPr>
          <w:rStyle w:val="Incipit"/>
          <w:lang w:val="pt-PT"/>
        </w:rPr>
        <w:t xml:space="preserve">taverunt me preces </w:t>
      </w:r>
      <w:r w:rsidR="009772E9" w:rsidRPr="00736684">
        <w:rPr>
          <w:rStyle w:val="Incipit"/>
          <w:lang w:val="pt-PT"/>
        </w:rPr>
        <w:t>vestr</w:t>
      </w:r>
      <w:r w:rsidR="00885488" w:rsidRPr="00736684">
        <w:rPr>
          <w:rStyle w:val="Incipit"/>
          <w:lang w:val="pt-PT"/>
        </w:rPr>
        <w:t>i</w:t>
      </w:r>
      <w:r w:rsidR="00A5343E">
        <w:rPr>
          <w:lang w:val="pt-PT"/>
        </w:rPr>
        <w:t>@</w:t>
      </w:r>
      <w:r w:rsidR="00237176" w:rsidRPr="00B779A9">
        <w:rPr>
          <w:lang w:val="pt-PT"/>
        </w:rPr>
        <w:t>$E::</w:t>
      </w:r>
      <w:r w:rsidR="00885488" w:rsidRPr="00B779A9">
        <w:rPr>
          <w:lang w:val="pt-PT"/>
        </w:rPr>
        <w:t>unus</w:t>
      </w:r>
      <w:r w:rsidR="00237176" w:rsidRPr="00B779A9">
        <w:rPr>
          <w:lang w:val="pt-PT"/>
        </w:rPr>
        <w:t>$</w:t>
      </w:r>
      <w:r w:rsidR="00885488" w:rsidRPr="00B779A9">
        <w:rPr>
          <w:lang w:val="pt-PT"/>
        </w:rPr>
        <w:t xml:space="preserve">. </w:t>
      </w:r>
      <w:r w:rsidR="00885488" w:rsidRPr="00234396">
        <w:rPr>
          <w:lang w:val="en-US"/>
        </w:rPr>
        <w:t xml:space="preserve">HY </w:t>
      </w:r>
      <w:r w:rsidR="00885488" w:rsidRPr="00234396">
        <w:rPr>
          <w:rStyle w:val="Incipit"/>
          <w:lang w:val="en-US"/>
        </w:rPr>
        <w:t>Vexilla regis</w:t>
      </w:r>
      <w:r w:rsidR="00885488" w:rsidRPr="00234396">
        <w:rPr>
          <w:lang w:val="en-US"/>
        </w:rPr>
        <w:t>.</w:t>
      </w:r>
      <w:r w:rsidR="00812AAE" w:rsidRPr="00234396">
        <w:rPr>
          <w:lang w:val="en-US"/>
        </w:rPr>
        <w:t xml:space="preserve"> </w:t>
      </w:r>
      <w:r w:rsidR="00E1121C" w:rsidRPr="00234396">
        <w:rPr>
          <w:lang w:val="en-US"/>
        </w:rPr>
        <w:t>Ad nocturnum</w:t>
      </w:r>
      <w:r w:rsidR="00885488" w:rsidRPr="00234396">
        <w:rPr>
          <w:lang w:val="en-US"/>
        </w:rPr>
        <w:t xml:space="preserve"> AN </w:t>
      </w:r>
      <w:r w:rsidR="00885488" w:rsidRPr="00234396">
        <w:rPr>
          <w:rStyle w:val="Incipit"/>
          <w:lang w:val="en-US"/>
        </w:rPr>
        <w:t>Animae</w:t>
      </w:r>
      <w:r w:rsidR="005A362F" w:rsidRPr="00234396">
        <w:rPr>
          <w:i/>
          <w:lang w:val="en-US"/>
        </w:rPr>
        <w:t xml:space="preserve"> </w:t>
      </w:r>
      <w:r w:rsidR="00885488" w:rsidRPr="00234396">
        <w:rPr>
          <w:rStyle w:val="Incipit"/>
          <w:lang w:val="en-US"/>
        </w:rPr>
        <w:t>impiorum</w:t>
      </w:r>
      <w:r w:rsidR="00DD1415" w:rsidRPr="00234396">
        <w:rPr>
          <w:lang w:val="en-US"/>
        </w:rPr>
        <w:t>@193.</w:t>
      </w:r>
      <w:r w:rsidR="00176BD5" w:rsidRPr="00234396">
        <w:rPr>
          <w:lang w:val="en-US"/>
        </w:rPr>
        <w:t xml:space="preserve"> Psalmi f</w:t>
      </w:r>
      <w:r w:rsidR="00885488" w:rsidRPr="00234396">
        <w:rPr>
          <w:lang w:val="en-US"/>
        </w:rPr>
        <w:t xml:space="preserve">erialiter. VS </w:t>
      </w:r>
      <w:r w:rsidR="00885488" w:rsidRPr="00234396">
        <w:rPr>
          <w:rStyle w:val="Incipit"/>
          <w:lang w:val="en-US"/>
        </w:rPr>
        <w:t>Erue</w:t>
      </w:r>
      <w:r w:rsidR="005A362F" w:rsidRPr="00234396">
        <w:rPr>
          <w:i/>
          <w:lang w:val="en-US"/>
        </w:rPr>
        <w:t xml:space="preserve"> </w:t>
      </w:r>
      <w:r w:rsidR="00885488" w:rsidRPr="00234396">
        <w:rPr>
          <w:rStyle w:val="Incipit"/>
          <w:lang w:val="en-US"/>
        </w:rPr>
        <w:t>a</w:t>
      </w:r>
      <w:r w:rsidR="005A362F" w:rsidRPr="00234396">
        <w:rPr>
          <w:i/>
          <w:lang w:val="en-US"/>
        </w:rPr>
        <w:t xml:space="preserve"> </w:t>
      </w:r>
      <w:r w:rsidR="00885488" w:rsidRPr="00234396">
        <w:rPr>
          <w:rStyle w:val="Incipit"/>
          <w:lang w:val="en-US"/>
        </w:rPr>
        <w:t>framea</w:t>
      </w:r>
      <w:r w:rsidR="00885488" w:rsidRPr="00234396">
        <w:rPr>
          <w:lang w:val="en-US"/>
        </w:rPr>
        <w:t xml:space="preserve">. </w:t>
      </w:r>
      <w:r w:rsidR="00176BD5" w:rsidRPr="00234396">
        <w:rPr>
          <w:lang w:val="en-US"/>
        </w:rPr>
        <w:t>Lectiones ex</w:t>
      </w:r>
      <w:r w:rsidR="002D6715" w:rsidRPr="00234396">
        <w:rPr>
          <w:lang w:val="en-US"/>
        </w:rPr>
        <w:t xml:space="preserve"> Ieremia.</w:t>
      </w:r>
      <w:r w:rsidR="00885488" w:rsidRPr="00234396">
        <w:rPr>
          <w:lang w:val="en-US"/>
        </w:rPr>
        <w:t xml:space="preserve"> RP </w:t>
      </w:r>
      <w:r w:rsidR="00885488" w:rsidRPr="00234396">
        <w:rPr>
          <w:rStyle w:val="Incipit"/>
          <w:lang w:val="en-US"/>
        </w:rPr>
        <w:t>Conclusit</w:t>
      </w:r>
      <w:r w:rsidR="005A362F" w:rsidRPr="00234396">
        <w:rPr>
          <w:i/>
          <w:lang w:val="en-US"/>
        </w:rPr>
        <w:t xml:space="preserve"> </w:t>
      </w:r>
      <w:r w:rsidR="00DD6B06" w:rsidRPr="00234396">
        <w:rPr>
          <w:rStyle w:val="Incipit"/>
          <w:lang w:val="en-US"/>
        </w:rPr>
        <w:t>via</w:t>
      </w:r>
      <w:r w:rsidR="00885488" w:rsidRPr="00234396">
        <w:rPr>
          <w:rStyle w:val="Incipit"/>
          <w:lang w:val="en-US"/>
        </w:rPr>
        <w:t>s</w:t>
      </w:r>
      <w:r w:rsidR="00794880" w:rsidRPr="00234396">
        <w:rPr>
          <w:lang w:val="en-US"/>
        </w:rPr>
        <w:t xml:space="preserve">. </w:t>
      </w:r>
      <w:r w:rsidRPr="00234396">
        <w:rPr>
          <w:lang w:val="en-US"/>
        </w:rPr>
        <w:t>[</w:t>
      </w:r>
      <w:r w:rsidR="00885488" w:rsidRPr="00234396">
        <w:rPr>
          <w:lang w:val="en-US"/>
        </w:rPr>
        <w:t>RP</w:t>
      </w:r>
      <w:r w:rsidRPr="00234396">
        <w:rPr>
          <w:lang w:val="en-US"/>
        </w:rPr>
        <w:t>]</w:t>
      </w:r>
      <w:r w:rsidR="005A362F" w:rsidRPr="00234396">
        <w:rPr>
          <w:i/>
          <w:lang w:val="en-US"/>
        </w:rPr>
        <w:t xml:space="preserve"> </w:t>
      </w:r>
      <w:r w:rsidR="00885488" w:rsidRPr="00234396">
        <w:rPr>
          <w:rStyle w:val="Incipit"/>
          <w:lang w:val="en-US"/>
        </w:rPr>
        <w:t>Ecce</w:t>
      </w:r>
      <w:r w:rsidR="005A362F" w:rsidRPr="00234396">
        <w:rPr>
          <w:i/>
          <w:lang w:val="en-US"/>
        </w:rPr>
        <w:t xml:space="preserve"> </w:t>
      </w:r>
      <w:r w:rsidR="00885488" w:rsidRPr="00234396">
        <w:rPr>
          <w:rStyle w:val="Incipit"/>
          <w:lang w:val="en-US"/>
        </w:rPr>
        <w:t>turba</w:t>
      </w:r>
      <w:r w:rsidR="00794880" w:rsidRPr="00234396">
        <w:rPr>
          <w:lang w:val="en-US"/>
        </w:rPr>
        <w:t xml:space="preserve">. </w:t>
      </w:r>
      <w:r w:rsidRPr="00234396">
        <w:rPr>
          <w:lang w:val="en-US"/>
        </w:rPr>
        <w:t>[</w:t>
      </w:r>
      <w:r w:rsidR="00885488" w:rsidRPr="00234396">
        <w:rPr>
          <w:lang w:val="en-US"/>
        </w:rPr>
        <w:t>RP</w:t>
      </w:r>
      <w:r w:rsidRPr="00234396">
        <w:rPr>
          <w:lang w:val="en-US"/>
        </w:rPr>
        <w:t>]</w:t>
      </w:r>
      <w:r w:rsidR="005A362F" w:rsidRPr="00234396">
        <w:rPr>
          <w:i/>
          <w:lang w:val="en-US"/>
        </w:rPr>
        <w:t xml:space="preserve"> </w:t>
      </w:r>
      <w:r w:rsidR="00885488" w:rsidRPr="00234396">
        <w:rPr>
          <w:rStyle w:val="Incipit"/>
          <w:lang w:val="en-US"/>
        </w:rPr>
        <w:t>Amicus</w:t>
      </w:r>
      <w:r w:rsidR="005A362F" w:rsidRPr="00234396">
        <w:rPr>
          <w:i/>
          <w:lang w:val="en-US"/>
        </w:rPr>
        <w:t xml:space="preserve"> </w:t>
      </w:r>
      <w:r w:rsidR="00885488" w:rsidRPr="00234396">
        <w:rPr>
          <w:rStyle w:val="Incipit"/>
          <w:lang w:val="en-US"/>
        </w:rPr>
        <w:t>meus</w:t>
      </w:r>
      <w:r w:rsidR="00885488" w:rsidRPr="00234396">
        <w:rPr>
          <w:lang w:val="en-US"/>
        </w:rPr>
        <w:t>.</w:t>
      </w:r>
    </w:p>
    <w:p w:rsidR="00885488" w:rsidRPr="00736684" w:rsidRDefault="00E1121C" w:rsidP="00415109">
      <w:pPr>
        <w:rPr>
          <w:lang w:val="it-IT"/>
        </w:rPr>
      </w:pPr>
      <w:r w:rsidRPr="00736684">
        <w:rPr>
          <w:rStyle w:val="Time1"/>
          <w:lang w:val="pt-PT"/>
        </w:rPr>
        <w:t>Ad laudes</w:t>
      </w:r>
      <w:r w:rsidR="00885488" w:rsidRPr="00B779A9">
        <w:rPr>
          <w:lang w:val="pt-PT"/>
        </w:rPr>
        <w:t xml:space="preserve"> AN </w:t>
      </w:r>
      <w:r w:rsidR="00885488" w:rsidRPr="00736684">
        <w:rPr>
          <w:rStyle w:val="Incipit"/>
          <w:lang w:val="pt-PT"/>
        </w:rPr>
        <w:t>Faciem meam</w:t>
      </w:r>
      <w:r w:rsidR="00885488" w:rsidRPr="00B779A9">
        <w:rPr>
          <w:lang w:val="pt-PT"/>
        </w:rPr>
        <w:t xml:space="preserve"> cum reliquis. PS </w:t>
      </w:r>
      <w:r w:rsidR="00885488" w:rsidRPr="00736684">
        <w:rPr>
          <w:rStyle w:val="Incipit"/>
          <w:lang w:val="pt-PT"/>
        </w:rPr>
        <w:t>Miserere</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Verba mea</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Deus (211v) deus meus</w:t>
      </w:r>
      <w:r w:rsidR="00885488" w:rsidRPr="00B779A9">
        <w:rPr>
          <w:lang w:val="pt-PT"/>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Confitebor tibi domine quoniam iratus es</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Laudate dominum</w:t>
      </w:r>
      <w:r w:rsidR="00885488" w:rsidRPr="00B779A9">
        <w:rPr>
          <w:lang w:val="fr-FR"/>
        </w:rPr>
        <w:t xml:space="preserve">. HY </w:t>
      </w:r>
      <w:r w:rsidR="00885488" w:rsidRPr="00736684">
        <w:rPr>
          <w:rStyle w:val="Incipit"/>
          <w:lang w:val="fr-FR"/>
        </w:rPr>
        <w:t>Rex Christe factor</w:t>
      </w:r>
      <w:r w:rsidR="00885488" w:rsidRPr="00B779A9">
        <w:rPr>
          <w:lang w:val="fr-FR"/>
        </w:rPr>
        <w:t xml:space="preserve">. VS </w:t>
      </w:r>
      <w:r w:rsidR="00885488" w:rsidRPr="00736684">
        <w:rPr>
          <w:rStyle w:val="Incipit"/>
          <w:lang w:val="fr-FR"/>
        </w:rPr>
        <w:t>Eripe me de inimicis</w:t>
      </w:r>
      <w:r w:rsidR="00885488" w:rsidRPr="00B779A9">
        <w:rPr>
          <w:lang w:val="fr-FR"/>
        </w:rPr>
        <w:t xml:space="preserve">. AB </w:t>
      </w:r>
      <w:r w:rsidR="00885488" w:rsidRPr="00736684">
        <w:rPr>
          <w:rStyle w:val="Incipit"/>
          <w:lang w:val="fr-FR"/>
        </w:rPr>
        <w:t>Non haberes in me potestatem</w:t>
      </w:r>
      <w:r w:rsidR="00885488" w:rsidRPr="00B779A9">
        <w:rPr>
          <w:lang w:val="fr-FR"/>
        </w:rPr>
        <w:t xml:space="preserve">. Super populum </w:t>
      </w:r>
      <w:r w:rsidR="00B2047A">
        <w:rPr>
          <w:lang w:val="fr-FR"/>
        </w:rPr>
        <w:t>[</w:t>
      </w:r>
      <w:r w:rsidR="00885488" w:rsidRPr="00B779A9">
        <w:rPr>
          <w:lang w:val="fr-FR"/>
        </w:rPr>
        <w:t>AC</w:t>
      </w:r>
      <w:r w:rsidR="00B2047A">
        <w:rPr>
          <w:lang w:val="fr-FR"/>
        </w:rPr>
        <w:t>]</w:t>
      </w:r>
      <w:r w:rsidR="00885488" w:rsidRPr="00B779A9">
        <w:rPr>
          <w:lang w:val="fr-FR"/>
        </w:rPr>
        <w:t xml:space="preserve"> </w:t>
      </w:r>
      <w:r w:rsidR="00885488" w:rsidRPr="00736684">
        <w:rPr>
          <w:rStyle w:val="Incipit"/>
          <w:lang w:val="fr-FR"/>
        </w:rPr>
        <w:t>Quid molesti estis</w:t>
      </w:r>
      <w:r w:rsidR="00B2047A">
        <w:rPr>
          <w:lang w:val="fr-FR"/>
        </w:rPr>
        <w:t>. Pr</w:t>
      </w:r>
      <w:r w:rsidR="005C2AA0" w:rsidRPr="00B779A9">
        <w:rPr>
          <w:lang w:val="fr-FR"/>
        </w:rPr>
        <w:t>eces i</w:t>
      </w:r>
      <w:r w:rsidR="00885488" w:rsidRPr="00B779A9">
        <w:rPr>
          <w:lang w:val="fr-FR"/>
        </w:rPr>
        <w:t xml:space="preserve">n posterum ad omnes horas usque ad </w:t>
      </w:r>
      <w:r w:rsidR="001B7479" w:rsidRPr="00B779A9">
        <w:rPr>
          <w:lang w:val="fr-FR"/>
        </w:rPr>
        <w:t>cena</w:t>
      </w:r>
      <w:r w:rsidR="00885488" w:rsidRPr="00B779A9">
        <w:rPr>
          <w:lang w:val="fr-FR"/>
        </w:rPr>
        <w:t xml:space="preserve">m domini dicantur ab hinc </w:t>
      </w:r>
      <w:r w:rsidR="005C2AA0" w:rsidRPr="00B779A9">
        <w:rPr>
          <w:lang w:val="fr-FR"/>
        </w:rPr>
        <w:t>[</w:t>
      </w:r>
      <w:r w:rsidR="00B2047A">
        <w:rPr>
          <w:lang w:val="fr-FR"/>
        </w:rPr>
        <w:t>PE</w:t>
      </w:r>
      <w:r w:rsidR="005C2AA0" w:rsidRPr="00B779A9">
        <w:rPr>
          <w:lang w:val="fr-FR"/>
        </w:rPr>
        <w:t>]</w:t>
      </w:r>
      <w:r w:rsidR="00885488" w:rsidRPr="00B779A9">
        <w:rPr>
          <w:lang w:val="fr-FR"/>
        </w:rPr>
        <w:t xml:space="preserve"> </w:t>
      </w:r>
      <w:r w:rsidR="00885488" w:rsidRPr="00736684">
        <w:rPr>
          <w:rStyle w:val="Incipit"/>
          <w:lang w:val="fr-FR"/>
        </w:rPr>
        <w:t>Ego dixi</w:t>
      </w:r>
      <w:r w:rsidR="00885488" w:rsidRPr="00B779A9">
        <w:rPr>
          <w:lang w:val="fr-FR"/>
        </w:rPr>
        <w:t xml:space="preserve"> cum tamen PS </w:t>
      </w:r>
      <w:r w:rsidR="00885488" w:rsidRPr="00736684">
        <w:rPr>
          <w:rStyle w:val="Incipit"/>
          <w:lang w:val="fr-FR"/>
        </w:rPr>
        <w:t>Deus misereatur</w:t>
      </w:r>
      <w:r w:rsidR="00885488" w:rsidRPr="00B779A9">
        <w:rPr>
          <w:lang w:val="fr-FR"/>
        </w:rPr>
        <w:t xml:space="preserve"> et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Miserere</w:t>
      </w:r>
      <w:r w:rsidR="00885488" w:rsidRPr="00B779A9">
        <w:rPr>
          <w:lang w:val="fr-FR"/>
        </w:rPr>
        <w:t xml:space="preserve">. </w:t>
      </w:r>
      <w:r w:rsidR="00B2047A" w:rsidRPr="00736684">
        <w:rPr>
          <w:lang w:val="it-IT"/>
        </w:rPr>
        <w:t>O</w:t>
      </w:r>
      <w:r w:rsidR="00885488" w:rsidRPr="00736684">
        <w:rPr>
          <w:lang w:val="it-IT"/>
        </w:rPr>
        <w:t xml:space="preserve">missis aliis </w:t>
      </w:r>
      <w:r w:rsidR="001B0BD9" w:rsidRPr="00736684">
        <w:rPr>
          <w:lang w:val="it-IT"/>
        </w:rPr>
        <w:t>praecibus [</w:t>
      </w:r>
      <w:r w:rsidR="00B2047A" w:rsidRPr="00736684">
        <w:rPr>
          <w:lang w:val="it-IT"/>
        </w:rPr>
        <w:t>PE</w:t>
      </w:r>
      <w:r w:rsidR="001B0BD9" w:rsidRPr="00736684">
        <w:rPr>
          <w:lang w:val="it-IT"/>
        </w:rPr>
        <w:t>]</w:t>
      </w:r>
      <w:r w:rsidR="00885488" w:rsidRPr="00736684">
        <w:rPr>
          <w:lang w:val="it-IT"/>
        </w:rPr>
        <w:t xml:space="preserve"> </w:t>
      </w:r>
      <w:r w:rsidR="00885488" w:rsidRPr="00736684">
        <w:rPr>
          <w:rStyle w:val="Incipit"/>
          <w:lang w:val="it-IT"/>
        </w:rPr>
        <w:t>Oremus pro omni gradu</w:t>
      </w:r>
      <w:r w:rsidR="00885488" w:rsidRPr="00736684">
        <w:rPr>
          <w:lang w:val="it-IT"/>
        </w:rPr>
        <w:t xml:space="preserve"> et </w:t>
      </w:r>
      <w:r w:rsidR="00BA24A1" w:rsidRPr="00736684">
        <w:rPr>
          <w:lang w:val="it-IT"/>
        </w:rPr>
        <w:t>[</w:t>
      </w:r>
      <w:r w:rsidR="00B2047A" w:rsidRPr="00736684">
        <w:rPr>
          <w:lang w:val="it-IT"/>
        </w:rPr>
        <w:t>PE</w:t>
      </w:r>
      <w:r w:rsidR="00BA24A1" w:rsidRPr="00736684">
        <w:rPr>
          <w:lang w:val="it-IT"/>
        </w:rPr>
        <w:t>]</w:t>
      </w:r>
      <w:r w:rsidR="00885488" w:rsidRPr="00736684">
        <w:rPr>
          <w:lang w:val="it-IT"/>
        </w:rPr>
        <w:t xml:space="preserve"> </w:t>
      </w:r>
      <w:r w:rsidR="00885488" w:rsidRPr="00736684">
        <w:rPr>
          <w:rStyle w:val="Incipit"/>
          <w:lang w:val="it-IT"/>
        </w:rPr>
        <w:t>Oremus pro pastore nostro</w:t>
      </w:r>
      <w:r w:rsidR="00885488" w:rsidRPr="00736684">
        <w:rPr>
          <w:lang w:val="it-IT"/>
        </w:rPr>
        <w:t xml:space="preserve">. </w:t>
      </w:r>
      <w:r w:rsidR="00176BD5" w:rsidRPr="00736684">
        <w:rPr>
          <w:lang w:val="it-IT"/>
        </w:rPr>
        <w:t xml:space="preserve">[BD] </w:t>
      </w:r>
      <w:r w:rsidR="005F6F99" w:rsidRPr="00736684">
        <w:rPr>
          <w:rStyle w:val="Incipit"/>
          <w:lang w:val="it-IT"/>
        </w:rPr>
        <w:t>Benedicamus</w:t>
      </w:r>
      <w:r w:rsidR="00176BD5" w:rsidRPr="00736684">
        <w:rPr>
          <w:lang w:val="it-IT"/>
        </w:rPr>
        <w:t xml:space="preserve"> ferialiter</w:t>
      </w:r>
      <w:r w:rsidR="00885488" w:rsidRPr="00736684">
        <w:rPr>
          <w:lang w:val="it-IT"/>
        </w:rPr>
        <w:t>.</w:t>
      </w:r>
      <w:r w:rsidR="00B2047A" w:rsidRPr="00736684">
        <w:rPr>
          <w:lang w:val="it-IT"/>
        </w:rPr>
        <w:t xml:space="preserve"> </w:t>
      </w:r>
      <w:r w:rsidR="00885488" w:rsidRPr="00736684">
        <w:rPr>
          <w:lang w:val="it-IT"/>
        </w:rPr>
        <w:t xml:space="preserve">Psalmi paenitentiales dicantur etiam usque ad </w:t>
      </w:r>
      <w:r w:rsidR="001B7479" w:rsidRPr="00736684">
        <w:rPr>
          <w:lang w:val="it-IT"/>
        </w:rPr>
        <w:t>cena</w:t>
      </w:r>
      <w:r w:rsidR="00885488" w:rsidRPr="00736684">
        <w:rPr>
          <w:lang w:val="it-IT"/>
        </w:rPr>
        <w:t>m domini.</w:t>
      </w:r>
    </w:p>
    <w:p w:rsidR="00885488" w:rsidRPr="00736684" w:rsidRDefault="00E1121C" w:rsidP="00415109">
      <w:pPr>
        <w:rPr>
          <w:lang w:val="it-IT"/>
        </w:rPr>
      </w:pPr>
      <w:r w:rsidRPr="00736684">
        <w:rPr>
          <w:rStyle w:val="Time1"/>
          <w:lang w:val="it-IT"/>
        </w:rPr>
        <w:t>Ad primam</w:t>
      </w:r>
      <w:r w:rsidR="00885488" w:rsidRPr="00736684">
        <w:rPr>
          <w:lang w:val="it-IT"/>
        </w:rPr>
        <w:t xml:space="preserve"> AN </w:t>
      </w:r>
      <w:r w:rsidR="00885488" w:rsidRPr="00736684">
        <w:rPr>
          <w:rStyle w:val="Incipit"/>
          <w:lang w:val="it-IT"/>
        </w:rPr>
        <w:t>In</w:t>
      </w:r>
      <w:r w:rsidR="00702792" w:rsidRPr="00736684">
        <w:rPr>
          <w:rStyle w:val="Incipit"/>
          <w:lang w:val="it-IT"/>
        </w:rPr>
        <w:t>voc</w:t>
      </w:r>
      <w:r w:rsidR="00885488" w:rsidRPr="00736684">
        <w:rPr>
          <w:rStyle w:val="Incipit"/>
          <w:lang w:val="it-IT"/>
        </w:rPr>
        <w:t>abo</w:t>
      </w:r>
      <w:r w:rsidR="005A362F" w:rsidRPr="00736684">
        <w:rPr>
          <w:i/>
          <w:lang w:val="it-IT"/>
        </w:rPr>
        <w:t xml:space="preserve"> </w:t>
      </w:r>
      <w:r w:rsidR="00885488" w:rsidRPr="00736684">
        <w:rPr>
          <w:rStyle w:val="Incipit"/>
          <w:lang w:val="it-IT"/>
        </w:rPr>
        <w:t>nomen</w:t>
      </w:r>
      <w:r w:rsidR="00885488" w:rsidRPr="00736684">
        <w:rPr>
          <w:lang w:val="it-IT"/>
        </w:rPr>
        <w:t>.</w:t>
      </w:r>
    </w:p>
    <w:p w:rsidR="00885488" w:rsidRPr="00736684" w:rsidRDefault="00E1121C" w:rsidP="00415109">
      <w:pPr>
        <w:rPr>
          <w:lang w:val="it-IT"/>
        </w:rPr>
      </w:pPr>
      <w:r w:rsidRPr="00736684">
        <w:rPr>
          <w:rStyle w:val="Time1"/>
          <w:lang w:val="it-IT"/>
        </w:rPr>
        <w:t>Ad tertiam</w:t>
      </w:r>
      <w:r w:rsidR="00885488" w:rsidRPr="00736684">
        <w:rPr>
          <w:lang w:val="it-IT"/>
        </w:rPr>
        <w:t xml:space="preserve"> AN </w:t>
      </w:r>
      <w:r w:rsidR="00885488" w:rsidRPr="00736684">
        <w:rPr>
          <w:rStyle w:val="Incipit"/>
          <w:lang w:val="it-IT"/>
        </w:rPr>
        <w:t>Tibi</w:t>
      </w:r>
      <w:r w:rsidR="005A362F" w:rsidRPr="00736684">
        <w:rPr>
          <w:i/>
          <w:lang w:val="it-IT"/>
        </w:rPr>
        <w:t xml:space="preserve"> </w:t>
      </w:r>
      <w:r w:rsidR="00885488" w:rsidRPr="00736684">
        <w:rPr>
          <w:rStyle w:val="Incipit"/>
          <w:lang w:val="it-IT"/>
        </w:rPr>
        <w:t>revelavi</w:t>
      </w:r>
      <w:r w:rsidR="00885488" w:rsidRPr="00736684">
        <w:rPr>
          <w:lang w:val="it-IT"/>
        </w:rPr>
        <w:t>.</w:t>
      </w:r>
    </w:p>
    <w:p w:rsidR="00885488" w:rsidRPr="00234396" w:rsidRDefault="00E1121C" w:rsidP="00415109">
      <w:pPr>
        <w:rPr>
          <w:lang w:val="en-US"/>
        </w:rPr>
      </w:pPr>
      <w:r w:rsidRPr="00234396">
        <w:rPr>
          <w:rStyle w:val="Time1"/>
          <w:lang w:val="en-US"/>
        </w:rPr>
        <w:t>Ad sextam</w:t>
      </w:r>
      <w:r w:rsidR="00885488" w:rsidRPr="00234396">
        <w:rPr>
          <w:lang w:val="en-US"/>
        </w:rPr>
        <w:t xml:space="preserve"> AN </w:t>
      </w:r>
      <w:r w:rsidR="00885488" w:rsidRPr="00234396">
        <w:rPr>
          <w:rStyle w:val="Incipit"/>
          <w:lang w:val="en-US"/>
        </w:rPr>
        <w:t>Recordare</w:t>
      </w:r>
      <w:r w:rsidR="005A362F" w:rsidRPr="00234396">
        <w:rPr>
          <w:i/>
          <w:lang w:val="en-US"/>
        </w:rPr>
        <w:t xml:space="preserve"> </w:t>
      </w:r>
      <w:r w:rsidR="00885488" w:rsidRPr="00234396">
        <w:rPr>
          <w:rStyle w:val="Incipit"/>
          <w:lang w:val="en-US"/>
        </w:rPr>
        <w:t>mei</w:t>
      </w:r>
      <w:r w:rsidR="00885488" w:rsidRPr="00234396">
        <w:rPr>
          <w:lang w:val="en-US"/>
        </w:rPr>
        <w:t>.</w:t>
      </w:r>
    </w:p>
    <w:p w:rsidR="00B2047A" w:rsidRPr="00234396" w:rsidRDefault="00E1121C" w:rsidP="00415109">
      <w:pPr>
        <w:rPr>
          <w:lang w:val="en-US"/>
        </w:rPr>
      </w:pPr>
      <w:r w:rsidRPr="00234396">
        <w:rPr>
          <w:rStyle w:val="Time1"/>
          <w:lang w:val="en-US"/>
        </w:rPr>
        <w:t>Ad nonam</w:t>
      </w:r>
      <w:r w:rsidR="00885488" w:rsidRPr="00234396">
        <w:rPr>
          <w:lang w:val="en-US"/>
        </w:rPr>
        <w:t xml:space="preserve"> AN </w:t>
      </w:r>
      <w:r w:rsidR="00885488" w:rsidRPr="00234396">
        <w:rPr>
          <w:rStyle w:val="Incipit"/>
          <w:lang w:val="en-US"/>
        </w:rPr>
        <w:t>Non</w:t>
      </w:r>
      <w:r w:rsidR="005A362F" w:rsidRPr="00234396">
        <w:rPr>
          <w:i/>
          <w:lang w:val="en-US"/>
        </w:rPr>
        <w:t xml:space="preserve"> </w:t>
      </w:r>
      <w:r w:rsidR="00885488" w:rsidRPr="00234396">
        <w:rPr>
          <w:rStyle w:val="Incipit"/>
          <w:lang w:val="en-US"/>
        </w:rPr>
        <w:t>sis</w:t>
      </w:r>
      <w:r w:rsidR="005A362F" w:rsidRPr="00234396">
        <w:rPr>
          <w:i/>
          <w:lang w:val="en-US"/>
        </w:rPr>
        <w:t xml:space="preserve"> </w:t>
      </w:r>
      <w:r w:rsidR="00885488" w:rsidRPr="00234396">
        <w:rPr>
          <w:rStyle w:val="Incipit"/>
          <w:lang w:val="en-US"/>
        </w:rPr>
        <w:t>mihi</w:t>
      </w:r>
      <w:r w:rsidR="00885488" w:rsidRPr="00234396">
        <w:rPr>
          <w:lang w:val="en-US"/>
        </w:rPr>
        <w:t>.</w:t>
      </w:r>
      <w:r w:rsidR="00176BD5" w:rsidRPr="00234396">
        <w:rPr>
          <w:lang w:val="en-US"/>
        </w:rPr>
        <w:t xml:space="preserve"> </w:t>
      </w:r>
    </w:p>
    <w:p w:rsidR="00885488" w:rsidRPr="00234396" w:rsidRDefault="00176BD5" w:rsidP="00415109">
      <w:pPr>
        <w:rPr>
          <w:lang w:val="fr-FR"/>
        </w:rPr>
      </w:pPr>
      <w:r w:rsidRPr="00234396">
        <w:rPr>
          <w:lang w:val="en-US"/>
        </w:rPr>
        <w:t>(212r)</w:t>
      </w:r>
      <w:r w:rsidR="00B2047A" w:rsidRPr="00234396">
        <w:rPr>
          <w:lang w:val="en-US"/>
        </w:rPr>
        <w:t xml:space="preserve"> </w:t>
      </w:r>
      <w:r w:rsidR="00E1121C" w:rsidRPr="00234396">
        <w:rPr>
          <w:rStyle w:val="Time1"/>
          <w:lang w:val="en-US"/>
        </w:rPr>
        <w:t>Ad missam</w:t>
      </w:r>
      <w:r w:rsidR="00885488" w:rsidRPr="00234396">
        <w:rPr>
          <w:lang w:val="en-US"/>
        </w:rPr>
        <w:t xml:space="preserve"> IN </w:t>
      </w:r>
      <w:r w:rsidR="00885488" w:rsidRPr="00234396">
        <w:rPr>
          <w:rStyle w:val="Incipit"/>
          <w:lang w:val="en-US"/>
        </w:rPr>
        <w:t>Iudica</w:t>
      </w:r>
      <w:r w:rsidR="005A362F" w:rsidRPr="00234396">
        <w:rPr>
          <w:i/>
          <w:lang w:val="en-US"/>
        </w:rPr>
        <w:t xml:space="preserve"> </w:t>
      </w:r>
      <w:r w:rsidR="00885488" w:rsidRPr="00234396">
        <w:rPr>
          <w:rStyle w:val="Incipit"/>
          <w:lang w:val="en-US"/>
        </w:rPr>
        <w:t>domine</w:t>
      </w:r>
      <w:r w:rsidR="00DD1415" w:rsidRPr="00234396">
        <w:rPr>
          <w:lang w:val="en-US"/>
        </w:rPr>
        <w:t>@110.</w:t>
      </w:r>
      <w:r w:rsidR="00885488" w:rsidRPr="00234396">
        <w:rPr>
          <w:lang w:val="en-US"/>
        </w:rPr>
        <w:t xml:space="preserve"> </w:t>
      </w:r>
      <w:r w:rsidRPr="00234396">
        <w:rPr>
          <w:lang w:val="fr-FR"/>
        </w:rPr>
        <w:t xml:space="preserve">[KY] </w:t>
      </w:r>
      <w:r w:rsidRPr="00234396">
        <w:rPr>
          <w:rStyle w:val="Incipit"/>
          <w:lang w:val="fr-FR"/>
        </w:rPr>
        <w:t>Kyrie</w:t>
      </w:r>
      <w:r w:rsidR="005A362F" w:rsidRPr="00234396">
        <w:rPr>
          <w:i/>
          <w:lang w:val="fr-FR"/>
        </w:rPr>
        <w:t xml:space="preserve"> </w:t>
      </w:r>
      <w:r w:rsidRPr="00234396">
        <w:rPr>
          <w:lang w:val="fr-FR"/>
        </w:rPr>
        <w:t xml:space="preserve">et [SA] </w:t>
      </w:r>
      <w:r w:rsidRPr="00234396">
        <w:rPr>
          <w:rStyle w:val="Incipit"/>
          <w:lang w:val="fr-FR"/>
        </w:rPr>
        <w:t>Sanctus</w:t>
      </w:r>
      <w:r w:rsidR="005A362F" w:rsidRPr="00234396">
        <w:rPr>
          <w:i/>
          <w:lang w:val="fr-FR"/>
        </w:rPr>
        <w:t xml:space="preserve"> </w:t>
      </w:r>
      <w:r w:rsidR="00885488" w:rsidRPr="00234396">
        <w:rPr>
          <w:lang w:val="fr-FR"/>
        </w:rPr>
        <w:t xml:space="preserve">ferialiter. GR </w:t>
      </w:r>
      <w:r w:rsidR="00885488" w:rsidRPr="00234396">
        <w:rPr>
          <w:rStyle w:val="Incipit"/>
          <w:lang w:val="fr-FR"/>
        </w:rPr>
        <w:t>Exurge</w:t>
      </w:r>
      <w:r w:rsidR="005A362F" w:rsidRPr="00234396">
        <w:rPr>
          <w:i/>
          <w:lang w:val="fr-FR"/>
        </w:rPr>
        <w:t xml:space="preserve"> </w:t>
      </w:r>
      <w:r w:rsidR="00885488" w:rsidRPr="00234396">
        <w:rPr>
          <w:rStyle w:val="Incipit"/>
          <w:lang w:val="fr-FR"/>
        </w:rPr>
        <w:t>domine</w:t>
      </w:r>
      <w:r w:rsidR="00DD1415" w:rsidRPr="00234396">
        <w:rPr>
          <w:lang w:val="fr-FR"/>
        </w:rPr>
        <w:t>@111.</w:t>
      </w:r>
      <w:r w:rsidRPr="00234396">
        <w:rPr>
          <w:lang w:val="fr-FR"/>
        </w:rPr>
        <w:t xml:space="preserve"> </w:t>
      </w:r>
      <w:r w:rsidR="00B2047A" w:rsidRPr="00234396">
        <w:rPr>
          <w:lang w:val="fr-FR"/>
        </w:rPr>
        <w:t xml:space="preserve">Prophetiam aliquis </w:t>
      </w:r>
      <w:r w:rsidR="00B2047A" w:rsidRPr="00234396">
        <w:rPr>
          <w:rStyle w:val="Funktion"/>
          <w:lang w:val="fr-FR"/>
        </w:rPr>
        <w:t>puerorum</w:t>
      </w:r>
      <w:r w:rsidR="00B2047A" w:rsidRPr="00234396">
        <w:rPr>
          <w:lang w:val="fr-FR"/>
        </w:rPr>
        <w:t xml:space="preserve"> cantet [</w:t>
      </w:r>
      <w:r w:rsidRPr="00234396">
        <w:rPr>
          <w:lang w:val="fr-FR"/>
        </w:rPr>
        <w:t>EPP</w:t>
      </w:r>
      <w:r w:rsidR="00B2047A" w:rsidRPr="00234396">
        <w:rPr>
          <w:lang w:val="fr-FR"/>
        </w:rPr>
        <w:t>]</w:t>
      </w:r>
      <w:r w:rsidR="00885488" w:rsidRPr="00234396">
        <w:rPr>
          <w:lang w:val="fr-FR"/>
        </w:rPr>
        <w:t xml:space="preserve"> </w:t>
      </w:r>
      <w:r w:rsidR="00885488" w:rsidRPr="00234396">
        <w:rPr>
          <w:rStyle w:val="Incipit"/>
          <w:lang w:val="fr-FR"/>
        </w:rPr>
        <w:t>Dixit</w:t>
      </w:r>
      <w:r w:rsidR="005A362F" w:rsidRPr="00234396">
        <w:rPr>
          <w:i/>
          <w:lang w:val="fr-FR"/>
        </w:rPr>
        <w:t xml:space="preserve"> </w:t>
      </w:r>
      <w:r w:rsidR="00E1121C" w:rsidRPr="00234396">
        <w:rPr>
          <w:rStyle w:val="Incipit"/>
          <w:lang w:val="fr-FR"/>
        </w:rPr>
        <w:t>I</w:t>
      </w:r>
      <w:r w:rsidR="006728A4" w:rsidRPr="00234396">
        <w:rPr>
          <w:rStyle w:val="Incipit"/>
          <w:lang w:val="fr-FR"/>
        </w:rPr>
        <w:t>sai</w:t>
      </w:r>
      <w:r w:rsidR="00885488" w:rsidRPr="00234396">
        <w:rPr>
          <w:rStyle w:val="Incipit"/>
          <w:lang w:val="fr-FR"/>
        </w:rPr>
        <w:t>as</w:t>
      </w:r>
      <w:r w:rsidR="00885488" w:rsidRPr="00234396">
        <w:rPr>
          <w:lang w:val="fr-FR"/>
        </w:rPr>
        <w:t xml:space="preserve">. OF </w:t>
      </w:r>
      <w:r w:rsidR="00885488" w:rsidRPr="00234396">
        <w:rPr>
          <w:rStyle w:val="Incipit"/>
          <w:lang w:val="fr-FR"/>
        </w:rPr>
        <w:t>Eripe</w:t>
      </w:r>
      <w:r w:rsidR="005A362F" w:rsidRPr="00234396">
        <w:rPr>
          <w:i/>
          <w:lang w:val="fr-FR"/>
        </w:rPr>
        <w:t xml:space="preserve"> </w:t>
      </w:r>
      <w:r w:rsidR="00885488" w:rsidRPr="00234396">
        <w:rPr>
          <w:rStyle w:val="Incipit"/>
          <w:lang w:val="fr-FR"/>
        </w:rPr>
        <w:t>me</w:t>
      </w:r>
      <w:r w:rsidR="005A362F" w:rsidRPr="00234396">
        <w:rPr>
          <w:i/>
          <w:lang w:val="fr-FR"/>
        </w:rPr>
        <w:t xml:space="preserve"> </w:t>
      </w:r>
      <w:r w:rsidR="00885488" w:rsidRPr="00234396">
        <w:rPr>
          <w:rStyle w:val="Incipit"/>
          <w:lang w:val="fr-FR"/>
        </w:rPr>
        <w:t>de</w:t>
      </w:r>
      <w:r w:rsidR="005A362F" w:rsidRPr="00234396">
        <w:rPr>
          <w:i/>
          <w:lang w:val="fr-FR"/>
        </w:rPr>
        <w:t xml:space="preserve"> </w:t>
      </w:r>
      <w:r w:rsidR="00885488" w:rsidRPr="00234396">
        <w:rPr>
          <w:rStyle w:val="Incipit"/>
          <w:lang w:val="fr-FR"/>
        </w:rPr>
        <w:t>inimicis</w:t>
      </w:r>
      <w:r w:rsidR="00DD1415" w:rsidRPr="00234396">
        <w:rPr>
          <w:lang w:val="fr-FR"/>
        </w:rPr>
        <w:t>@111.</w:t>
      </w:r>
      <w:r w:rsidR="00885488" w:rsidRPr="00234396">
        <w:rPr>
          <w:lang w:val="fr-FR"/>
        </w:rPr>
        <w:t xml:space="preserve"> CO </w:t>
      </w:r>
      <w:r w:rsidR="00885488" w:rsidRPr="00234396">
        <w:rPr>
          <w:rStyle w:val="Incipit"/>
          <w:lang w:val="fr-FR"/>
        </w:rPr>
        <w:t>Erubescant</w:t>
      </w:r>
      <w:r w:rsidR="005A362F" w:rsidRPr="00234396">
        <w:rPr>
          <w:i/>
          <w:lang w:val="fr-FR"/>
        </w:rPr>
        <w:t xml:space="preserve"> </w:t>
      </w:r>
      <w:r w:rsidR="00885488" w:rsidRPr="00234396">
        <w:rPr>
          <w:rStyle w:val="Incipit"/>
          <w:lang w:val="fr-FR"/>
        </w:rPr>
        <w:t>et</w:t>
      </w:r>
      <w:r w:rsidR="005A362F" w:rsidRPr="00234396">
        <w:rPr>
          <w:i/>
          <w:lang w:val="fr-FR"/>
        </w:rPr>
        <w:t xml:space="preserve"> </w:t>
      </w:r>
      <w:r w:rsidR="004E6535" w:rsidRPr="00234396">
        <w:rPr>
          <w:rStyle w:val="Incipit"/>
          <w:lang w:val="fr-FR"/>
        </w:rPr>
        <w:t>rever</w:t>
      </w:r>
      <w:r w:rsidR="00885488" w:rsidRPr="00234396">
        <w:rPr>
          <w:rStyle w:val="Incipit"/>
          <w:lang w:val="fr-FR"/>
        </w:rPr>
        <w:t>eantur</w:t>
      </w:r>
      <w:r w:rsidR="00DD1415" w:rsidRPr="00234396">
        <w:rPr>
          <w:lang w:val="fr-FR"/>
        </w:rPr>
        <w:t>@111.</w:t>
      </w:r>
    </w:p>
    <w:p w:rsidR="00885488" w:rsidRPr="00234396" w:rsidRDefault="00E1121C" w:rsidP="00415109">
      <w:pPr>
        <w:rPr>
          <w:lang w:val="fr-FR"/>
        </w:rPr>
      </w:pPr>
      <w:r w:rsidRPr="00234396">
        <w:rPr>
          <w:rStyle w:val="Time1"/>
          <w:lang w:val="fr-FR"/>
        </w:rPr>
        <w:t>Ad vesperas</w:t>
      </w:r>
      <w:r w:rsidR="00885488" w:rsidRPr="00234396">
        <w:rPr>
          <w:lang w:val="fr-FR"/>
        </w:rPr>
        <w:t xml:space="preserve"> psalmos et antiphonas feriales. RP </w:t>
      </w:r>
      <w:r w:rsidR="00885488" w:rsidRPr="00234396">
        <w:rPr>
          <w:rStyle w:val="Incipit"/>
          <w:lang w:val="fr-FR"/>
        </w:rPr>
        <w:t>Usquequo</w:t>
      </w:r>
      <w:r w:rsidR="005A362F" w:rsidRPr="00234396">
        <w:rPr>
          <w:i/>
          <w:lang w:val="fr-FR"/>
        </w:rPr>
        <w:t xml:space="preserve"> </w:t>
      </w:r>
      <w:r w:rsidR="00885488" w:rsidRPr="00234396">
        <w:rPr>
          <w:rStyle w:val="Incipit"/>
          <w:lang w:val="fr-FR"/>
        </w:rPr>
        <w:t>exaltabitur</w:t>
      </w:r>
      <w:r w:rsidR="00885488" w:rsidRPr="00234396">
        <w:rPr>
          <w:lang w:val="fr-FR"/>
        </w:rPr>
        <w:t xml:space="preserve">. HY </w:t>
      </w:r>
      <w:r w:rsidR="00885488" w:rsidRPr="00234396">
        <w:rPr>
          <w:rStyle w:val="Incipit"/>
          <w:lang w:val="fr-FR"/>
        </w:rPr>
        <w:t>Vexilla</w:t>
      </w:r>
      <w:r w:rsidR="005A362F" w:rsidRPr="00234396">
        <w:rPr>
          <w:i/>
          <w:lang w:val="fr-FR"/>
        </w:rPr>
        <w:t xml:space="preserve"> </w:t>
      </w:r>
      <w:r w:rsidR="00885488" w:rsidRPr="00234396">
        <w:rPr>
          <w:rStyle w:val="Incipit"/>
          <w:lang w:val="fr-FR"/>
        </w:rPr>
        <w:t>regis</w:t>
      </w:r>
      <w:r w:rsidR="00885488" w:rsidRPr="00234396">
        <w:rPr>
          <w:lang w:val="fr-FR"/>
        </w:rPr>
        <w:t xml:space="preserve">. VS </w:t>
      </w:r>
      <w:r w:rsidR="00885488" w:rsidRPr="00234396">
        <w:rPr>
          <w:rStyle w:val="Incipit"/>
          <w:lang w:val="fr-FR"/>
        </w:rPr>
        <w:t>Eripe</w:t>
      </w:r>
      <w:r w:rsidR="005A362F" w:rsidRPr="00234396">
        <w:rPr>
          <w:i/>
          <w:lang w:val="fr-FR"/>
        </w:rPr>
        <w:t xml:space="preserve"> </w:t>
      </w:r>
      <w:r w:rsidR="00885488" w:rsidRPr="00234396">
        <w:rPr>
          <w:rStyle w:val="Incipit"/>
          <w:lang w:val="fr-FR"/>
        </w:rPr>
        <w:t>me</w:t>
      </w:r>
      <w:r w:rsidR="005A362F" w:rsidRPr="00234396">
        <w:rPr>
          <w:i/>
          <w:lang w:val="fr-FR"/>
        </w:rPr>
        <w:t xml:space="preserve"> </w:t>
      </w:r>
      <w:r w:rsidR="00885488" w:rsidRPr="00234396">
        <w:rPr>
          <w:rStyle w:val="Incipit"/>
          <w:lang w:val="fr-FR"/>
        </w:rPr>
        <w:t>domine</w:t>
      </w:r>
      <w:r w:rsidR="00885488" w:rsidRPr="00234396">
        <w:rPr>
          <w:lang w:val="fr-FR"/>
        </w:rPr>
        <w:t xml:space="preserve">. AM </w:t>
      </w:r>
      <w:r w:rsidR="00885488" w:rsidRPr="00234396">
        <w:rPr>
          <w:rStyle w:val="Incipit"/>
          <w:lang w:val="fr-FR"/>
        </w:rPr>
        <w:t>Infirmata</w:t>
      </w:r>
      <w:r w:rsidR="005A362F" w:rsidRPr="00234396">
        <w:rPr>
          <w:i/>
          <w:lang w:val="fr-FR"/>
        </w:rPr>
        <w:t xml:space="preserve"> </w:t>
      </w:r>
      <w:r w:rsidR="00885488" w:rsidRPr="00234396">
        <w:rPr>
          <w:rStyle w:val="Incipit"/>
          <w:lang w:val="fr-FR"/>
        </w:rPr>
        <w:t>est</w:t>
      </w:r>
      <w:r w:rsidR="005A362F" w:rsidRPr="00234396">
        <w:rPr>
          <w:i/>
          <w:lang w:val="fr-FR"/>
        </w:rPr>
        <w:t xml:space="preserve"> </w:t>
      </w:r>
      <w:r w:rsidR="00C31823" w:rsidRPr="00234396">
        <w:rPr>
          <w:rStyle w:val="Incipit"/>
          <w:lang w:val="fr-FR"/>
        </w:rPr>
        <w:t>vir</w:t>
      </w:r>
      <w:r w:rsidR="00885488" w:rsidRPr="00234396">
        <w:rPr>
          <w:rStyle w:val="Incipit"/>
          <w:lang w:val="fr-FR"/>
        </w:rPr>
        <w:t>tus</w:t>
      </w:r>
      <w:r w:rsidR="00885488" w:rsidRPr="00234396">
        <w:rPr>
          <w:lang w:val="fr-FR"/>
        </w:rPr>
        <w:t xml:space="preserve">. Super populum </w:t>
      </w:r>
      <w:r w:rsidR="00B2047A" w:rsidRPr="00234396">
        <w:rPr>
          <w:lang w:val="fr-FR"/>
        </w:rPr>
        <w:t>[</w:t>
      </w:r>
      <w:r w:rsidR="00885488" w:rsidRPr="00234396">
        <w:rPr>
          <w:lang w:val="fr-FR"/>
        </w:rPr>
        <w:t>AC</w:t>
      </w:r>
      <w:r w:rsidR="00B2047A" w:rsidRPr="00234396">
        <w:rPr>
          <w:lang w:val="fr-FR"/>
        </w:rPr>
        <w:t>]</w:t>
      </w:r>
      <w:r w:rsidR="00885488" w:rsidRPr="00234396">
        <w:rPr>
          <w:lang w:val="fr-FR"/>
        </w:rPr>
        <w:t xml:space="preserve"> </w:t>
      </w:r>
      <w:r w:rsidR="00885488" w:rsidRPr="00234396">
        <w:rPr>
          <w:rStyle w:val="Incipit"/>
          <w:lang w:val="fr-FR"/>
        </w:rPr>
        <w:t>Libera</w:t>
      </w:r>
      <w:r w:rsidR="005A362F" w:rsidRPr="00234396">
        <w:rPr>
          <w:i/>
          <w:lang w:val="fr-FR"/>
        </w:rPr>
        <w:t xml:space="preserve"> </w:t>
      </w:r>
      <w:r w:rsidR="00885488" w:rsidRPr="00234396">
        <w:rPr>
          <w:rStyle w:val="Incipit"/>
          <w:lang w:val="fr-FR"/>
        </w:rPr>
        <w:t>me</w:t>
      </w:r>
      <w:r w:rsidR="005A362F" w:rsidRPr="00234396">
        <w:rPr>
          <w:i/>
          <w:lang w:val="fr-FR"/>
        </w:rPr>
        <w:t xml:space="preserve"> </w:t>
      </w:r>
      <w:r w:rsidR="00885488" w:rsidRPr="00234396">
        <w:rPr>
          <w:rStyle w:val="Incipit"/>
          <w:lang w:val="fr-FR"/>
        </w:rPr>
        <w:t>domine</w:t>
      </w:r>
      <w:r w:rsidR="00885488" w:rsidRPr="00234396">
        <w:rPr>
          <w:lang w:val="fr-FR"/>
        </w:rPr>
        <w:t xml:space="preserve">. </w:t>
      </w:r>
      <w:r w:rsidR="00176BD5" w:rsidRPr="00234396">
        <w:rPr>
          <w:lang w:val="fr-FR"/>
        </w:rPr>
        <w:t xml:space="preserve">[BD] </w:t>
      </w:r>
      <w:r w:rsidR="005F6F99" w:rsidRPr="00234396">
        <w:rPr>
          <w:rStyle w:val="Incipit"/>
          <w:lang w:val="fr-FR"/>
        </w:rPr>
        <w:t>Benedicamus</w:t>
      </w:r>
      <w:r w:rsidR="00176BD5" w:rsidRPr="00234396">
        <w:rPr>
          <w:lang w:val="fr-FR"/>
        </w:rPr>
        <w:t xml:space="preserve"> ferialiter</w:t>
      </w:r>
      <w:r w:rsidR="00885488" w:rsidRPr="00234396">
        <w:rPr>
          <w:lang w:val="fr-FR"/>
        </w:rPr>
        <w:t>.</w:t>
      </w:r>
    </w:p>
    <w:p w:rsidR="00885488" w:rsidRDefault="00E1121C" w:rsidP="00415109">
      <w:pPr>
        <w:rPr>
          <w:lang w:val="en-US"/>
        </w:rPr>
      </w:pPr>
      <w:r w:rsidRPr="00234396">
        <w:rPr>
          <w:rStyle w:val="Time1"/>
          <w:lang w:val="fr-FR"/>
        </w:rPr>
        <w:t>Ad completorium</w:t>
      </w:r>
      <w:r w:rsidR="00885488" w:rsidRPr="00234396">
        <w:rPr>
          <w:lang w:val="fr-FR"/>
        </w:rPr>
        <w:t xml:space="preserve"> AN </w:t>
      </w:r>
      <w:r w:rsidR="00885488" w:rsidRPr="00234396">
        <w:rPr>
          <w:rStyle w:val="Incipit"/>
          <w:lang w:val="fr-FR"/>
        </w:rPr>
        <w:t>Miserere mei domine</w:t>
      </w:r>
      <w:r w:rsidR="00885488" w:rsidRPr="00234396">
        <w:rPr>
          <w:lang w:val="fr-FR"/>
        </w:rPr>
        <w:t xml:space="preserve">. </w:t>
      </w:r>
      <w:r w:rsidR="00885488">
        <w:rPr>
          <w:lang w:val="en-US"/>
        </w:rPr>
        <w:t xml:space="preserve">HY </w:t>
      </w:r>
      <w:r w:rsidR="00885488" w:rsidRPr="00736684">
        <w:rPr>
          <w:rStyle w:val="Incipit"/>
          <w:lang w:val="en-US"/>
        </w:rPr>
        <w:t>Amorem sensus</w:t>
      </w:r>
      <w:r w:rsidR="00885488">
        <w:rPr>
          <w:lang w:val="en-US"/>
        </w:rPr>
        <w:t xml:space="preserve">. AD </w:t>
      </w:r>
      <w:r w:rsidR="00885488" w:rsidRPr="00736684">
        <w:rPr>
          <w:rStyle w:val="Incipit"/>
          <w:lang w:val="en-US"/>
        </w:rPr>
        <w:t>Sanctifica</w:t>
      </w:r>
      <w:r w:rsidR="00885488">
        <w:rPr>
          <w:lang w:val="en-US"/>
        </w:rPr>
        <w:t>.</w:t>
      </w:r>
    </w:p>
    <w:p w:rsidR="00885488" w:rsidRPr="00736684" w:rsidRDefault="00885488" w:rsidP="00415109">
      <w:pPr>
        <w:pStyle w:val="berschrift1"/>
        <w:rPr>
          <w:lang w:val="it-IT"/>
        </w:rPr>
      </w:pPr>
      <w:r w:rsidRPr="00736684">
        <w:rPr>
          <w:lang w:val="it-IT"/>
        </w:rPr>
        <w:lastRenderedPageBreak/>
        <w:t xml:space="preserve">FERIA TERTIA </w:t>
      </w:r>
    </w:p>
    <w:p w:rsidR="00885488" w:rsidRPr="00B779A9" w:rsidRDefault="00B73E08" w:rsidP="00415109">
      <w:pPr>
        <w:rPr>
          <w:lang w:val="it-IT"/>
        </w:rPr>
      </w:pPr>
      <w:r w:rsidRPr="00736684">
        <w:rPr>
          <w:rStyle w:val="Time1"/>
          <w:lang w:val="it-IT"/>
        </w:rPr>
        <w:t>Ad matutinum</w:t>
      </w:r>
      <w:r w:rsidR="00885488" w:rsidRPr="00B779A9">
        <w:rPr>
          <w:lang w:val="it-IT"/>
        </w:rPr>
        <w:t xml:space="preserve"> I</w:t>
      </w:r>
      <w:r w:rsidR="00176BD5" w:rsidRPr="00B779A9">
        <w:rPr>
          <w:lang w:val="it-IT"/>
        </w:rPr>
        <w:t>N</w:t>
      </w:r>
      <w:r w:rsidR="00885488" w:rsidRPr="00B779A9">
        <w:rPr>
          <w:lang w:val="it-IT"/>
        </w:rPr>
        <w:t xml:space="preserve">V </w:t>
      </w:r>
      <w:r w:rsidR="00885488" w:rsidRPr="00736684">
        <w:rPr>
          <w:rStyle w:val="Incipit"/>
          <w:lang w:val="it-IT"/>
        </w:rPr>
        <w:t>Quadraginta annis</w:t>
      </w:r>
      <w:r w:rsidR="00885488" w:rsidRPr="00B779A9">
        <w:rPr>
          <w:lang w:val="it-IT"/>
        </w:rPr>
        <w:t xml:space="preserve">. HY </w:t>
      </w:r>
      <w:r w:rsidR="00885488" w:rsidRPr="00736684">
        <w:rPr>
          <w:rStyle w:val="Incipit"/>
          <w:lang w:val="it-IT"/>
        </w:rPr>
        <w:t>Auctor salutis</w:t>
      </w:r>
      <w:r w:rsidR="00885488" w:rsidRPr="00B779A9">
        <w:rPr>
          <w:lang w:val="it-IT"/>
        </w:rPr>
        <w:t>.</w:t>
      </w:r>
      <w:r w:rsidR="00812AAE">
        <w:rPr>
          <w:lang w:val="it-IT"/>
        </w:rPr>
        <w:t xml:space="preserve"> </w:t>
      </w:r>
      <w:r w:rsidRPr="004518BD">
        <w:rPr>
          <w:lang w:val="it-IT"/>
        </w:rPr>
        <w:t>Ad nocturnum</w:t>
      </w:r>
      <w:r w:rsidR="00885488" w:rsidRPr="00B779A9">
        <w:rPr>
          <w:lang w:val="it-IT"/>
        </w:rPr>
        <w:t xml:space="preserve"> AN </w:t>
      </w:r>
      <w:r w:rsidR="00885488" w:rsidRPr="00736684">
        <w:rPr>
          <w:rStyle w:val="Incipit"/>
          <w:lang w:val="it-IT"/>
        </w:rPr>
        <w:t>Mittens haec (212v) mulier</w:t>
      </w:r>
      <w:r w:rsidR="00176BD5" w:rsidRPr="00B779A9">
        <w:rPr>
          <w:lang w:val="it-IT"/>
        </w:rPr>
        <w:t>. Psalmi f</w:t>
      </w:r>
      <w:r w:rsidR="00885488" w:rsidRPr="00B779A9">
        <w:rPr>
          <w:lang w:val="it-IT"/>
        </w:rPr>
        <w:t xml:space="preserve">eriales. VS </w:t>
      </w:r>
      <w:r w:rsidR="00885488" w:rsidRPr="00736684">
        <w:rPr>
          <w:rStyle w:val="Incipit"/>
          <w:lang w:val="it-IT"/>
        </w:rPr>
        <w:t>De ore leonis</w:t>
      </w:r>
      <w:r w:rsidR="00885488" w:rsidRPr="00B779A9">
        <w:rPr>
          <w:lang w:val="it-IT"/>
        </w:rPr>
        <w:t xml:space="preserve">. </w:t>
      </w:r>
      <w:r w:rsidR="00176BD5" w:rsidRPr="00B779A9">
        <w:rPr>
          <w:lang w:val="it-IT"/>
        </w:rPr>
        <w:t>Lectiones ex</w:t>
      </w:r>
      <w:r w:rsidR="002D6715">
        <w:rPr>
          <w:lang w:val="it-IT"/>
        </w:rPr>
        <w:t xml:space="preserve"> Ieremia.</w:t>
      </w:r>
      <w:r w:rsidR="00885488" w:rsidRPr="00B779A9">
        <w:rPr>
          <w:lang w:val="it-IT"/>
        </w:rPr>
        <w:t xml:space="preserve"> RP </w:t>
      </w:r>
      <w:r w:rsidR="00885488" w:rsidRPr="00736684">
        <w:rPr>
          <w:rStyle w:val="Incipit"/>
          <w:lang w:val="it-IT"/>
        </w:rPr>
        <w:t>Deus Israel</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36684">
        <w:rPr>
          <w:rStyle w:val="Incipit"/>
          <w:lang w:val="it-IT"/>
        </w:rPr>
        <w:t>Dixerunt impii</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36684">
        <w:rPr>
          <w:rStyle w:val="Incipit"/>
          <w:lang w:val="it-IT"/>
        </w:rPr>
        <w:t>Viri impii</w:t>
      </w:r>
      <w:r w:rsidR="00885488" w:rsidRPr="00B779A9">
        <w:rPr>
          <w:lang w:val="it-IT"/>
        </w:rPr>
        <w:t>.</w:t>
      </w:r>
    </w:p>
    <w:p w:rsidR="00885488" w:rsidRPr="00B779A9" w:rsidRDefault="00B73E08" w:rsidP="00415109">
      <w:pPr>
        <w:rPr>
          <w:lang w:val="pt-PT"/>
        </w:rPr>
      </w:pPr>
      <w:r w:rsidRPr="00736684">
        <w:rPr>
          <w:rStyle w:val="Time1"/>
          <w:lang w:val="it-IT"/>
        </w:rPr>
        <w:t>Ad laudes</w:t>
      </w:r>
      <w:r w:rsidR="00885488" w:rsidRPr="00B779A9">
        <w:rPr>
          <w:lang w:val="it-IT"/>
        </w:rPr>
        <w:t xml:space="preserve"> AN </w:t>
      </w:r>
      <w:r w:rsidR="00885488" w:rsidRPr="00736684">
        <w:rPr>
          <w:rStyle w:val="Incipit"/>
          <w:lang w:val="it-IT"/>
        </w:rPr>
        <w:t>Vide domine</w:t>
      </w:r>
      <w:r w:rsidR="00885488" w:rsidRPr="00B779A9">
        <w:rPr>
          <w:lang w:val="it-IT"/>
        </w:rPr>
        <w:t xml:space="preserve"> cum reliquis. </w:t>
      </w:r>
      <w:r w:rsidR="00885488" w:rsidRPr="00B779A9">
        <w:rPr>
          <w:lang w:val="pt-PT"/>
        </w:rPr>
        <w:t xml:space="preserve">PS </w:t>
      </w:r>
      <w:r w:rsidR="00885488" w:rsidRPr="00736684">
        <w:rPr>
          <w:rStyle w:val="Incipit"/>
          <w:lang w:val="pt-PT"/>
        </w:rPr>
        <w:t>Miserere</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Iudica me deus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Deus deus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Ego dixi in dimidio</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Laudate dominum de caelis</w:t>
      </w:r>
      <w:r w:rsidR="00885488" w:rsidRPr="00B779A9">
        <w:rPr>
          <w:lang w:val="pt-PT"/>
        </w:rPr>
        <w:t xml:space="preserve">. HY </w:t>
      </w:r>
      <w:r w:rsidR="00885488" w:rsidRPr="00736684">
        <w:rPr>
          <w:rStyle w:val="Incipit"/>
          <w:lang w:val="pt-PT"/>
        </w:rPr>
        <w:t>Rex Christe factor omnium</w:t>
      </w:r>
      <w:r w:rsidR="00885488" w:rsidRPr="00B779A9">
        <w:rPr>
          <w:lang w:val="pt-PT"/>
        </w:rPr>
        <w:t xml:space="preserve">. VS </w:t>
      </w:r>
      <w:r w:rsidR="00885488" w:rsidRPr="00736684">
        <w:rPr>
          <w:rStyle w:val="Incipit"/>
          <w:lang w:val="pt-PT"/>
        </w:rPr>
        <w:t>Eripe me de inimicis</w:t>
      </w:r>
      <w:r w:rsidR="00885488" w:rsidRPr="00B779A9">
        <w:rPr>
          <w:lang w:val="pt-PT"/>
        </w:rPr>
        <w:t xml:space="preserve">. AB </w:t>
      </w:r>
      <w:r w:rsidR="00885488" w:rsidRPr="00736684">
        <w:rPr>
          <w:rStyle w:val="Incipit"/>
          <w:lang w:val="pt-PT"/>
        </w:rPr>
        <w:t>Nemo tollet a me</w:t>
      </w:r>
      <w:r w:rsidR="00885488" w:rsidRPr="00B779A9">
        <w:rPr>
          <w:lang w:val="pt-PT"/>
        </w:rPr>
        <w:t xml:space="preserve">. </w:t>
      </w:r>
      <w:r w:rsidR="005028D4">
        <w:rPr>
          <w:lang w:val="pt-PT"/>
        </w:rPr>
        <w:t>Suffragium s</w:t>
      </w:r>
      <w:r w:rsidR="00885488" w:rsidRPr="00B779A9">
        <w:rPr>
          <w:lang w:val="pt-PT"/>
        </w:rPr>
        <w:t xml:space="preserve">uper populum AC </w:t>
      </w:r>
      <w:r w:rsidR="00885488" w:rsidRPr="00736684">
        <w:rPr>
          <w:rStyle w:val="Incipit"/>
          <w:lang w:val="pt-PT"/>
        </w:rPr>
        <w:t>Quid molesti</w:t>
      </w:r>
      <w:r w:rsidR="00885488" w:rsidRPr="00B779A9">
        <w:rPr>
          <w:lang w:val="pt-PT"/>
        </w:rPr>
        <w:t xml:space="preserve">. </w:t>
      </w:r>
      <w:r w:rsidR="00176BD5" w:rsidRPr="00B779A9">
        <w:rPr>
          <w:lang w:val="pt-PT"/>
        </w:rPr>
        <w:t xml:space="preserve">[BD] </w:t>
      </w:r>
      <w:r w:rsidR="005F6F99" w:rsidRPr="00736684">
        <w:rPr>
          <w:rStyle w:val="Incipit"/>
          <w:lang w:val="pt-PT"/>
        </w:rPr>
        <w:t>Benedicamus</w:t>
      </w:r>
      <w:r w:rsidR="00176BD5" w:rsidRPr="00B779A9">
        <w:rPr>
          <w:lang w:val="pt-PT"/>
        </w:rPr>
        <w:t xml:space="preserve"> ferialiter</w:t>
      </w:r>
      <w:r w:rsidR="00885488" w:rsidRPr="00B779A9">
        <w:rPr>
          <w:lang w:val="pt-PT"/>
        </w:rPr>
        <w:t>.</w:t>
      </w:r>
    </w:p>
    <w:p w:rsidR="00885488" w:rsidRPr="00B779A9" w:rsidRDefault="00B73E08" w:rsidP="00415109">
      <w:pPr>
        <w:rPr>
          <w:lang w:val="pt-PT"/>
        </w:rPr>
      </w:pPr>
      <w:r w:rsidRPr="00736684">
        <w:rPr>
          <w:rStyle w:val="Time1"/>
          <w:lang w:val="pt-PT"/>
        </w:rPr>
        <w:t>Ad horas</w:t>
      </w:r>
      <w:r w:rsidR="00885488" w:rsidRPr="00B779A9">
        <w:rPr>
          <w:lang w:val="pt-PT"/>
        </w:rPr>
        <w:t xml:space="preserve"> dicantur antiphonae ut supra feria secunda. </w:t>
      </w:r>
      <w:r w:rsidR="00BA24A1" w:rsidRPr="00B779A9">
        <w:rPr>
          <w:lang w:val="pt-PT"/>
        </w:rPr>
        <w:t>[</w:t>
      </w:r>
      <w:r w:rsidR="00885488" w:rsidRPr="00B779A9">
        <w:rPr>
          <w:lang w:val="pt-PT"/>
        </w:rPr>
        <w:t>AN</w:t>
      </w:r>
      <w:r w:rsidR="00BA24A1" w:rsidRPr="00B779A9">
        <w:rPr>
          <w:lang w:val="pt-PT"/>
        </w:rPr>
        <w:t>]</w:t>
      </w:r>
      <w:r w:rsidR="00885488" w:rsidRPr="00B779A9">
        <w:rPr>
          <w:lang w:val="pt-PT"/>
        </w:rPr>
        <w:t xml:space="preserve"> </w:t>
      </w:r>
      <w:r w:rsidR="00885488" w:rsidRPr="005A362F">
        <w:rPr>
          <w:rStyle w:val="Incipit"/>
          <w:lang w:val="pt-PT"/>
        </w:rPr>
        <w:t>In</w:t>
      </w:r>
      <w:r w:rsidR="00702792" w:rsidRPr="005A362F">
        <w:rPr>
          <w:rStyle w:val="Incipit"/>
          <w:lang w:val="pt-PT"/>
        </w:rPr>
        <w:t>voc</w:t>
      </w:r>
      <w:r w:rsidR="00885488" w:rsidRPr="005A362F">
        <w:rPr>
          <w:rStyle w:val="Incipit"/>
          <w:lang w:val="pt-PT"/>
        </w:rPr>
        <w:t>abo</w:t>
      </w:r>
      <w:r w:rsidR="00885488" w:rsidRPr="00B779A9">
        <w:rPr>
          <w:lang w:val="pt-PT"/>
        </w:rPr>
        <w:t xml:space="preserve">. </w:t>
      </w:r>
      <w:r w:rsidR="00BA24A1" w:rsidRPr="00B779A9">
        <w:rPr>
          <w:lang w:val="pt-PT"/>
        </w:rPr>
        <w:t>[</w:t>
      </w:r>
      <w:r w:rsidR="00885488" w:rsidRPr="00B779A9">
        <w:rPr>
          <w:lang w:val="pt-PT"/>
        </w:rPr>
        <w:t>AN</w:t>
      </w:r>
      <w:r w:rsidR="00BA24A1" w:rsidRPr="00B779A9">
        <w:rPr>
          <w:lang w:val="pt-PT"/>
        </w:rPr>
        <w:t>]</w:t>
      </w:r>
      <w:r w:rsidR="00885488" w:rsidRPr="00B779A9">
        <w:rPr>
          <w:lang w:val="pt-PT"/>
        </w:rPr>
        <w:t xml:space="preserve"> </w:t>
      </w:r>
      <w:r w:rsidR="00885488" w:rsidRPr="005A362F">
        <w:rPr>
          <w:rStyle w:val="Incipit"/>
          <w:lang w:val="pt-PT"/>
        </w:rPr>
        <w:t>Tibi</w:t>
      </w:r>
      <w:r w:rsidR="005A362F" w:rsidRPr="00BE7D55">
        <w:rPr>
          <w:i/>
          <w:lang w:val="pt-PT"/>
        </w:rPr>
        <w:t xml:space="preserve"> </w:t>
      </w:r>
      <w:r w:rsidR="00885488" w:rsidRPr="005A362F">
        <w:rPr>
          <w:rStyle w:val="Incipit"/>
          <w:lang w:val="pt-PT"/>
        </w:rPr>
        <w:t>revelavi</w:t>
      </w:r>
      <w:r w:rsidR="00885488" w:rsidRPr="00B779A9">
        <w:rPr>
          <w:lang w:val="pt-PT"/>
        </w:rPr>
        <w:t xml:space="preserve"> etc.</w:t>
      </w:r>
    </w:p>
    <w:p w:rsidR="00885488" w:rsidRPr="00B779A9" w:rsidRDefault="00885488" w:rsidP="00415109">
      <w:pPr>
        <w:rPr>
          <w:lang w:val="pt-PT"/>
        </w:rPr>
      </w:pPr>
      <w:r w:rsidRPr="00B779A9">
        <w:rPr>
          <w:lang w:val="pt-PT"/>
        </w:rPr>
        <w:t xml:space="preserve">Hac die post sextam cantetur </w:t>
      </w:r>
      <w:r w:rsidRPr="00736684">
        <w:rPr>
          <w:rStyle w:val="Time1"/>
          <w:lang w:val="pt-PT"/>
        </w:rPr>
        <w:t>officium</w:t>
      </w:r>
      <w:r w:rsidRPr="00B779A9">
        <w:rPr>
          <w:lang w:val="pt-PT"/>
        </w:rPr>
        <w:t xml:space="preserve"> </w:t>
      </w:r>
      <w:r w:rsidRPr="00B779A9">
        <w:rPr>
          <w:color w:val="000000"/>
          <w:lang w:val="pt-PT"/>
        </w:rPr>
        <w:t xml:space="preserve">in </w:t>
      </w:r>
      <w:r w:rsidRPr="00736684">
        <w:rPr>
          <w:rStyle w:val="Ort"/>
          <w:lang w:val="pt-PT"/>
        </w:rPr>
        <w:t>capella Lichtenstainer</w:t>
      </w:r>
      <w:r w:rsidRPr="00B779A9">
        <w:rPr>
          <w:color w:val="000000"/>
          <w:lang w:val="pt-PT"/>
        </w:rPr>
        <w:t xml:space="preserve"> </w:t>
      </w:r>
      <w:r w:rsidR="00622D0B" w:rsidRPr="00B779A9">
        <w:rPr>
          <w:color w:val="000000"/>
          <w:lang w:val="pt-PT"/>
        </w:rPr>
        <w:t>|</w:t>
      </w:r>
      <w:r w:rsidRPr="00B779A9">
        <w:rPr>
          <w:color w:val="000000"/>
          <w:lang w:val="pt-PT"/>
        </w:rPr>
        <w:t>in de</w:t>
      </w:r>
      <w:r w:rsidR="00622D0B" w:rsidRPr="00B779A9">
        <w:rPr>
          <w:color w:val="000000"/>
          <w:lang w:val="pt-PT"/>
        </w:rPr>
        <w:t>::de|</w:t>
      </w:r>
      <w:r w:rsidRPr="00B779A9">
        <w:rPr>
          <w:lang w:val="pt-PT"/>
        </w:rPr>
        <w:t xml:space="preserve"> corpore</w:t>
      </w:r>
      <w:r w:rsidR="002D6715">
        <w:rPr>
          <w:lang w:val="pt-PT"/>
        </w:rPr>
        <w:t xml:space="preserve"> Christi</w:t>
      </w:r>
      <w:r w:rsidRPr="00B779A9">
        <w:rPr>
          <w:lang w:val="pt-PT"/>
        </w:rPr>
        <w:t xml:space="preserve"> sub quo </w:t>
      </w:r>
      <w:r w:rsidR="009772E9" w:rsidRPr="00B779A9">
        <w:rPr>
          <w:lang w:val="pt-PT"/>
        </w:rPr>
        <w:t>commu</w:t>
      </w:r>
      <w:r w:rsidR="00BF0BA3" w:rsidRPr="00B779A9">
        <w:rPr>
          <w:lang w:val="pt-PT"/>
        </w:rPr>
        <w:t>nican(213r)</w:t>
      </w:r>
      <w:r w:rsidRPr="00B779A9">
        <w:rPr>
          <w:lang w:val="pt-PT"/>
        </w:rPr>
        <w:t xml:space="preserve">tes eo die omnes una cum </w:t>
      </w:r>
      <w:r w:rsidRPr="00736684">
        <w:rPr>
          <w:rStyle w:val="Funktion"/>
          <w:lang w:val="pt-PT"/>
        </w:rPr>
        <w:t>scholaribus</w:t>
      </w:r>
      <w:r w:rsidRPr="00B779A9">
        <w:rPr>
          <w:lang w:val="pt-PT"/>
        </w:rPr>
        <w:t xml:space="preserve"> nostris </w:t>
      </w:r>
      <w:r w:rsidR="009772E9" w:rsidRPr="00B779A9">
        <w:rPr>
          <w:lang w:val="pt-PT"/>
        </w:rPr>
        <w:t>commu</w:t>
      </w:r>
      <w:r w:rsidRPr="00B779A9">
        <w:rPr>
          <w:lang w:val="pt-PT"/>
        </w:rPr>
        <w:t xml:space="preserve">nicant. </w:t>
      </w:r>
      <w:r>
        <w:t xml:space="preserve">IN </w:t>
      </w:r>
      <w:r w:rsidRPr="005C3920">
        <w:rPr>
          <w:rStyle w:val="Incipit"/>
        </w:rPr>
        <w:t>Cibavit</w:t>
      </w:r>
      <w:r w:rsidR="005A362F" w:rsidRPr="005A362F">
        <w:rPr>
          <w:i/>
        </w:rPr>
        <w:t xml:space="preserve"> </w:t>
      </w:r>
      <w:r w:rsidRPr="005C3920">
        <w:rPr>
          <w:rStyle w:val="Incipit"/>
        </w:rPr>
        <w:t>eos</w:t>
      </w:r>
      <w:r w:rsidR="00DD1415">
        <w:t>@138.</w:t>
      </w:r>
      <w:r>
        <w:t xml:space="preserve"> </w:t>
      </w:r>
      <w:r w:rsidR="00BF0BA3" w:rsidRPr="00F22CF3">
        <w:t xml:space="preserve">[KY] </w:t>
      </w:r>
      <w:r w:rsidR="00BF0BA3" w:rsidRPr="005C3920">
        <w:rPr>
          <w:rStyle w:val="Incipit"/>
        </w:rPr>
        <w:t>Kyrie</w:t>
      </w:r>
      <w:r w:rsidR="005A362F" w:rsidRPr="005A362F">
        <w:rPr>
          <w:i/>
        </w:rPr>
        <w:t xml:space="preserve"> </w:t>
      </w:r>
      <w:r w:rsidR="00BF0BA3" w:rsidRPr="00F22CF3">
        <w:t>angelicum</w:t>
      </w:r>
      <w:r>
        <w:t xml:space="preserve">. GR </w:t>
      </w:r>
      <w:r w:rsidRPr="005C3920">
        <w:rPr>
          <w:rStyle w:val="Incipit"/>
        </w:rPr>
        <w:t>Oculi</w:t>
      </w:r>
      <w:r w:rsidR="005A362F" w:rsidRPr="005A362F">
        <w:rPr>
          <w:i/>
        </w:rPr>
        <w:t xml:space="preserve"> </w:t>
      </w:r>
      <w:r w:rsidRPr="005C3920">
        <w:rPr>
          <w:rStyle w:val="Incipit"/>
        </w:rPr>
        <w:t>omnium</w:t>
      </w:r>
      <w:r w:rsidR="005A362F" w:rsidRPr="005A362F">
        <w:rPr>
          <w:i/>
        </w:rPr>
        <w:t xml:space="preserve"> </w:t>
      </w:r>
      <w:r w:rsidRPr="005C3920">
        <w:rPr>
          <w:rStyle w:val="Incipit"/>
        </w:rPr>
        <w:t>in</w:t>
      </w:r>
      <w:r w:rsidR="005A362F" w:rsidRPr="005A362F">
        <w:rPr>
          <w:i/>
        </w:rPr>
        <w:t xml:space="preserve"> </w:t>
      </w:r>
      <w:r w:rsidRPr="005C3920">
        <w:rPr>
          <w:rStyle w:val="Incipit"/>
        </w:rPr>
        <w:t>te</w:t>
      </w:r>
      <w:r w:rsidR="005A362F" w:rsidRPr="005A362F">
        <w:rPr>
          <w:i/>
        </w:rPr>
        <w:t xml:space="preserve"> </w:t>
      </w:r>
      <w:r w:rsidRPr="005C3920">
        <w:rPr>
          <w:rStyle w:val="Incipit"/>
        </w:rPr>
        <w:t>sperant</w:t>
      </w:r>
      <w:r w:rsidR="00DD1415">
        <w:t>@68.</w:t>
      </w:r>
      <w:r>
        <w:t xml:space="preserve"> </w:t>
      </w:r>
      <w:r w:rsidRPr="00B779A9">
        <w:rPr>
          <w:lang w:val="fr-FR"/>
        </w:rPr>
        <w:t xml:space="preserve">TR </w:t>
      </w:r>
      <w:r w:rsidRPr="005A362F">
        <w:rPr>
          <w:rStyle w:val="Incipit"/>
          <w:lang w:val="fr-FR"/>
        </w:rPr>
        <w:t>Dixit</w:t>
      </w:r>
      <w:r w:rsidR="005A362F" w:rsidRPr="00BE7D55">
        <w:rPr>
          <w:i/>
          <w:lang w:val="fr-FR"/>
        </w:rPr>
        <w:t xml:space="preserve"> </w:t>
      </w:r>
      <w:r w:rsidRPr="005A362F">
        <w:rPr>
          <w:rStyle w:val="Incipit"/>
          <w:lang w:val="fr-FR"/>
        </w:rPr>
        <w:t>dominus</w:t>
      </w:r>
      <w:r w:rsidR="005A362F" w:rsidRPr="00BE7D55">
        <w:rPr>
          <w:i/>
          <w:lang w:val="fr-FR"/>
        </w:rPr>
        <w:t xml:space="preserve"> </w:t>
      </w:r>
      <w:r w:rsidRPr="005A362F">
        <w:rPr>
          <w:rStyle w:val="Incipit"/>
          <w:lang w:val="fr-FR"/>
        </w:rPr>
        <w:t>mulieri</w:t>
      </w:r>
      <w:r w:rsidR="00DD1415">
        <w:rPr>
          <w:lang w:val="fr-FR"/>
        </w:rPr>
        <w:t>@</w:t>
      </w:r>
      <w:r w:rsidR="00DD1415" w:rsidRPr="00B779A9">
        <w:rPr>
          <w:lang w:val="fr-FR"/>
        </w:rPr>
        <w:t>57.</w:t>
      </w:r>
      <w:r w:rsidRPr="00B779A9">
        <w:rPr>
          <w:lang w:val="fr-FR"/>
        </w:rPr>
        <w:t xml:space="preserve"> </w:t>
      </w:r>
      <w:r w:rsidR="00BF0BA3" w:rsidRPr="00B779A9">
        <w:rPr>
          <w:lang w:val="fr-FR"/>
        </w:rPr>
        <w:t xml:space="preserve">[SA] </w:t>
      </w:r>
      <w:r w:rsidR="00BF0BA3" w:rsidRPr="005A362F">
        <w:rPr>
          <w:rStyle w:val="Incipit"/>
          <w:lang w:val="fr-FR"/>
        </w:rPr>
        <w:t>Sanctus</w:t>
      </w:r>
      <w:r w:rsidR="005A362F" w:rsidRPr="00BE7D55">
        <w:rPr>
          <w:i/>
          <w:lang w:val="fr-FR"/>
        </w:rPr>
        <w:t xml:space="preserve"> </w:t>
      </w:r>
      <w:r w:rsidR="00BF0BA3" w:rsidRPr="00B779A9">
        <w:rPr>
          <w:lang w:val="fr-FR"/>
        </w:rPr>
        <w:t>minus festivaliter</w:t>
      </w:r>
      <w:r w:rsidRPr="00B779A9">
        <w:rPr>
          <w:lang w:val="fr-FR"/>
        </w:rPr>
        <w:t xml:space="preserve">. CO </w:t>
      </w:r>
      <w:r w:rsidRPr="005A362F">
        <w:rPr>
          <w:rStyle w:val="Incipit"/>
          <w:lang w:val="fr-FR"/>
        </w:rPr>
        <w:t>Qui</w:t>
      </w:r>
      <w:r w:rsidR="005A362F" w:rsidRPr="00BE7D55">
        <w:rPr>
          <w:i/>
          <w:lang w:val="fr-FR"/>
        </w:rPr>
        <w:t xml:space="preserve"> </w:t>
      </w:r>
      <w:r w:rsidRPr="005A362F">
        <w:rPr>
          <w:rStyle w:val="Incipit"/>
          <w:lang w:val="fr-FR"/>
        </w:rPr>
        <w:t>manducat</w:t>
      </w:r>
      <w:r w:rsidR="00DD1415">
        <w:rPr>
          <w:lang w:val="fr-FR"/>
        </w:rPr>
        <w:t>@</w:t>
      </w:r>
      <w:r w:rsidR="00DD1415" w:rsidRPr="00B779A9">
        <w:rPr>
          <w:lang w:val="fr-FR"/>
        </w:rPr>
        <w:t>61.</w:t>
      </w:r>
      <w:r w:rsidRPr="00B779A9">
        <w:rPr>
          <w:lang w:val="fr-FR"/>
        </w:rPr>
        <w:t xml:space="preserve"> </w:t>
      </w:r>
      <w:r w:rsidRPr="00B779A9">
        <w:rPr>
          <w:lang w:val="pt-PT"/>
        </w:rPr>
        <w:t xml:space="preserve">OF </w:t>
      </w:r>
      <w:r w:rsidRPr="005A362F">
        <w:rPr>
          <w:rStyle w:val="Incipit"/>
          <w:lang w:val="pt-PT"/>
        </w:rPr>
        <w:t>Portas</w:t>
      </w:r>
      <w:r w:rsidR="005A362F" w:rsidRPr="00BE7D55">
        <w:rPr>
          <w:i/>
          <w:lang w:val="pt-PT"/>
        </w:rPr>
        <w:t xml:space="preserve"> </w:t>
      </w:r>
      <w:r w:rsidRPr="005A362F">
        <w:rPr>
          <w:rStyle w:val="Incipit"/>
          <w:lang w:val="pt-PT"/>
        </w:rPr>
        <w:t>caeli</w:t>
      </w:r>
      <w:r w:rsidR="00DD1415">
        <w:rPr>
          <w:lang w:val="pt-PT"/>
        </w:rPr>
        <w:t>@</w:t>
      </w:r>
      <w:r w:rsidR="00DD1415" w:rsidRPr="00B779A9">
        <w:rPr>
          <w:lang w:val="pt-PT"/>
        </w:rPr>
        <w:t>119.</w:t>
      </w:r>
    </w:p>
    <w:p w:rsidR="00885488" w:rsidRPr="00B779A9" w:rsidRDefault="00B73E08" w:rsidP="00415109">
      <w:pPr>
        <w:rPr>
          <w:lang w:val="pt-PT"/>
        </w:rPr>
      </w:pPr>
      <w:r w:rsidRPr="00736684">
        <w:rPr>
          <w:rStyle w:val="Time1"/>
          <w:lang w:val="pt-PT"/>
        </w:rPr>
        <w:t>Ad summam missam</w:t>
      </w:r>
      <w:r w:rsidR="00885488" w:rsidRPr="00B779A9">
        <w:rPr>
          <w:lang w:val="pt-PT"/>
        </w:rPr>
        <w:t xml:space="preserve"> IN </w:t>
      </w:r>
      <w:r w:rsidRPr="00736684">
        <w:rPr>
          <w:rStyle w:val="Incipit"/>
          <w:lang w:val="pt-PT"/>
        </w:rPr>
        <w:t>Nos autem gloriari oportet</w:t>
      </w:r>
      <w:r w:rsidR="00DD1415">
        <w:rPr>
          <w:lang w:val="pt-PT"/>
        </w:rPr>
        <w:t>@1</w:t>
      </w:r>
      <w:r w:rsidR="00DD1415" w:rsidRPr="00B779A9">
        <w:rPr>
          <w:lang w:val="pt-PT"/>
        </w:rPr>
        <w:t>11.</w:t>
      </w:r>
      <w:r w:rsidR="00885488" w:rsidRPr="00B779A9">
        <w:rPr>
          <w:lang w:val="pt-PT"/>
        </w:rPr>
        <w:t xml:space="preserve"> GR </w:t>
      </w:r>
      <w:r w:rsidR="00885488" w:rsidRPr="00736684">
        <w:rPr>
          <w:rStyle w:val="Incipit"/>
          <w:lang w:val="pt-PT"/>
        </w:rPr>
        <w:t>Ego autem dum mihi</w:t>
      </w:r>
      <w:r w:rsidR="00DD1415">
        <w:rPr>
          <w:lang w:val="pt-PT"/>
        </w:rPr>
        <w:t>@</w:t>
      </w:r>
      <w:r w:rsidR="00DD1415" w:rsidRPr="00B779A9">
        <w:rPr>
          <w:lang w:val="pt-PT"/>
        </w:rPr>
        <w:t>112.</w:t>
      </w:r>
      <w:r w:rsidR="00885488" w:rsidRPr="00B779A9">
        <w:rPr>
          <w:lang w:val="pt-PT"/>
        </w:rPr>
        <w:t xml:space="preserve"> </w:t>
      </w:r>
      <w:r w:rsidR="005028D4">
        <w:rPr>
          <w:lang w:val="pt-PT"/>
        </w:rPr>
        <w:t>Prophetia</w:t>
      </w:r>
      <w:r w:rsidR="00AE011A">
        <w:rPr>
          <w:lang w:val="pt-PT"/>
        </w:rPr>
        <w:t>m</w:t>
      </w:r>
      <w:r w:rsidR="005028D4">
        <w:rPr>
          <w:lang w:val="pt-PT"/>
        </w:rPr>
        <w:t xml:space="preserve"> </w:t>
      </w:r>
      <w:r w:rsidR="005028D4" w:rsidRPr="00B779A9">
        <w:rPr>
          <w:lang w:val="pt-PT"/>
        </w:rPr>
        <w:t xml:space="preserve">ex </w:t>
      </w:r>
      <w:r w:rsidR="005028D4" w:rsidRPr="00736684">
        <w:rPr>
          <w:rStyle w:val="Funktion"/>
          <w:lang w:val="pt-PT"/>
        </w:rPr>
        <w:t>scholaribus</w:t>
      </w:r>
      <w:r w:rsidR="005028D4" w:rsidRPr="00B779A9">
        <w:rPr>
          <w:lang w:val="pt-PT"/>
        </w:rPr>
        <w:t xml:space="preserve"> unus cantet </w:t>
      </w:r>
      <w:r w:rsidR="005028D4">
        <w:rPr>
          <w:lang w:val="pt-PT"/>
        </w:rPr>
        <w:t>[</w:t>
      </w:r>
      <w:r w:rsidR="00885488" w:rsidRPr="00B779A9">
        <w:rPr>
          <w:lang w:val="pt-PT"/>
        </w:rPr>
        <w:t>E</w:t>
      </w:r>
      <w:r w:rsidR="00BF0BA3" w:rsidRPr="00B779A9">
        <w:rPr>
          <w:lang w:val="pt-PT"/>
        </w:rPr>
        <w:t>PP</w:t>
      </w:r>
      <w:r w:rsidR="005028D4">
        <w:rPr>
          <w:lang w:val="pt-PT"/>
        </w:rPr>
        <w:t>]</w:t>
      </w:r>
      <w:r w:rsidR="00885488" w:rsidRPr="00B779A9">
        <w:rPr>
          <w:lang w:val="pt-PT"/>
        </w:rPr>
        <w:t xml:space="preserve"> </w:t>
      </w:r>
      <w:r w:rsidR="003160F1" w:rsidRPr="00736684">
        <w:rPr>
          <w:rStyle w:val="Incipit"/>
          <w:lang w:val="pt-PT"/>
        </w:rPr>
        <w:t>Dixit I</w:t>
      </w:r>
      <w:r w:rsidR="00885488" w:rsidRPr="00736684">
        <w:rPr>
          <w:rStyle w:val="Incipit"/>
          <w:lang w:val="pt-PT"/>
        </w:rPr>
        <w:t>eremias</w:t>
      </w:r>
      <w:r w:rsidR="00885488" w:rsidRPr="00B779A9">
        <w:rPr>
          <w:lang w:val="pt-PT"/>
        </w:rPr>
        <w:t xml:space="preserve">. OF </w:t>
      </w:r>
      <w:r w:rsidR="00885488" w:rsidRPr="00736684">
        <w:rPr>
          <w:rStyle w:val="Incipit"/>
          <w:lang w:val="pt-PT"/>
        </w:rPr>
        <w:t>Custodi me domine</w:t>
      </w:r>
      <w:r w:rsidR="00DD1415">
        <w:rPr>
          <w:lang w:val="pt-PT"/>
        </w:rPr>
        <w:t>@</w:t>
      </w:r>
      <w:r w:rsidR="00DD1415" w:rsidRPr="00B779A9">
        <w:rPr>
          <w:lang w:val="pt-PT"/>
        </w:rPr>
        <w:t>112.</w:t>
      </w:r>
      <w:r w:rsidR="00885488" w:rsidRPr="00B779A9">
        <w:rPr>
          <w:lang w:val="pt-PT"/>
        </w:rPr>
        <w:t xml:space="preserve"> CO </w:t>
      </w:r>
      <w:r w:rsidR="005F7BEF" w:rsidRPr="00736684">
        <w:rPr>
          <w:rStyle w:val="Incipit"/>
          <w:lang w:val="pt-PT"/>
        </w:rPr>
        <w:t>Adver</w:t>
      </w:r>
      <w:r w:rsidR="00885488" w:rsidRPr="00736684">
        <w:rPr>
          <w:rStyle w:val="Incipit"/>
          <w:lang w:val="pt-PT"/>
        </w:rPr>
        <w:t>sum me exercebantur</w:t>
      </w:r>
      <w:r w:rsidR="00DD1415">
        <w:rPr>
          <w:lang w:val="pt-PT"/>
        </w:rPr>
        <w:t>@</w:t>
      </w:r>
      <w:r w:rsidR="00DD1415" w:rsidRPr="00B779A9">
        <w:rPr>
          <w:lang w:val="pt-PT"/>
        </w:rPr>
        <w:t>113.</w:t>
      </w:r>
    </w:p>
    <w:p w:rsidR="00885488" w:rsidRPr="00B779A9" w:rsidRDefault="00B73E08" w:rsidP="00415109">
      <w:pPr>
        <w:rPr>
          <w:lang w:val="pt-PT"/>
        </w:rPr>
      </w:pPr>
      <w:r w:rsidRPr="00736684">
        <w:rPr>
          <w:rStyle w:val="Time1"/>
          <w:lang w:val="pt-PT"/>
        </w:rPr>
        <w:t>Ad secundas vesperas</w:t>
      </w:r>
      <w:r w:rsidR="00885488" w:rsidRPr="00B779A9">
        <w:rPr>
          <w:lang w:val="pt-PT"/>
        </w:rPr>
        <w:t xml:space="preserve"> antiphonas et psalmos feriales. RP </w:t>
      </w:r>
      <w:r w:rsidR="00885488" w:rsidRPr="005A362F">
        <w:rPr>
          <w:rStyle w:val="Incipit"/>
          <w:lang w:val="pt-PT"/>
        </w:rPr>
        <w:t>Usquequo</w:t>
      </w:r>
      <w:r w:rsidR="005A362F" w:rsidRPr="00BE7D55">
        <w:rPr>
          <w:i/>
          <w:lang w:val="pt-PT"/>
        </w:rPr>
        <w:t xml:space="preserve"> </w:t>
      </w:r>
      <w:r w:rsidR="00885488" w:rsidRPr="005A362F">
        <w:rPr>
          <w:rStyle w:val="Incipit"/>
          <w:lang w:val="pt-PT"/>
        </w:rPr>
        <w:t>exaltabitur</w:t>
      </w:r>
      <w:r w:rsidR="00885488" w:rsidRPr="00B779A9">
        <w:rPr>
          <w:lang w:val="pt-PT"/>
        </w:rPr>
        <w:t xml:space="preserve">. HY </w:t>
      </w:r>
      <w:r w:rsidR="00885488" w:rsidRPr="005A362F">
        <w:rPr>
          <w:rStyle w:val="Incipit"/>
          <w:lang w:val="pt-PT"/>
        </w:rPr>
        <w:t>Vexilla</w:t>
      </w:r>
      <w:r w:rsidR="005A362F" w:rsidRPr="00BE7D55">
        <w:rPr>
          <w:i/>
          <w:lang w:val="pt-PT"/>
        </w:rPr>
        <w:t xml:space="preserve"> </w:t>
      </w:r>
      <w:r w:rsidR="00885488" w:rsidRPr="005A362F">
        <w:rPr>
          <w:rStyle w:val="Incipit"/>
          <w:lang w:val="pt-PT"/>
        </w:rPr>
        <w:t>regis</w:t>
      </w:r>
      <w:r w:rsidR="00885488" w:rsidRPr="00B779A9">
        <w:rPr>
          <w:lang w:val="pt-PT"/>
        </w:rPr>
        <w:t xml:space="preserve">. VS </w:t>
      </w:r>
      <w:r w:rsidR="00885488" w:rsidRPr="005A362F">
        <w:rPr>
          <w:rStyle w:val="Incipit"/>
          <w:lang w:val="pt-PT"/>
        </w:rPr>
        <w:t>Eripe</w:t>
      </w:r>
      <w:r w:rsidR="005A362F" w:rsidRPr="00BE7D55">
        <w:rPr>
          <w:i/>
          <w:lang w:val="pt-PT"/>
        </w:rPr>
        <w:t xml:space="preserve"> </w:t>
      </w:r>
      <w:r w:rsidR="00885488" w:rsidRPr="005A362F">
        <w:rPr>
          <w:rStyle w:val="Incipit"/>
          <w:lang w:val="pt-PT"/>
        </w:rPr>
        <w:t>me</w:t>
      </w:r>
      <w:r w:rsidR="005A362F" w:rsidRPr="00BE7D55">
        <w:rPr>
          <w:i/>
          <w:lang w:val="pt-PT"/>
        </w:rPr>
        <w:t xml:space="preserve"> </w:t>
      </w:r>
      <w:r w:rsidR="00885488" w:rsidRPr="005A362F">
        <w:rPr>
          <w:rStyle w:val="Incipit"/>
          <w:lang w:val="pt-PT"/>
        </w:rPr>
        <w:t>domine</w:t>
      </w:r>
      <w:r w:rsidR="00885488" w:rsidRPr="00B779A9">
        <w:rPr>
          <w:lang w:val="pt-PT"/>
        </w:rPr>
        <w:t xml:space="preserve">. AM </w:t>
      </w:r>
      <w:r w:rsidR="00885488" w:rsidRPr="005A362F">
        <w:rPr>
          <w:rStyle w:val="Incipit"/>
          <w:lang w:val="pt-PT"/>
        </w:rPr>
        <w:t>Potestatem</w:t>
      </w:r>
      <w:r w:rsidR="005A362F" w:rsidRPr="00BE7D55">
        <w:rPr>
          <w:i/>
          <w:lang w:val="pt-PT"/>
        </w:rPr>
        <w:t xml:space="preserve"> </w:t>
      </w:r>
      <w:r w:rsidR="00885488" w:rsidRPr="005A362F">
        <w:rPr>
          <w:rStyle w:val="Incipit"/>
          <w:lang w:val="pt-PT"/>
        </w:rPr>
        <w:t>habeo</w:t>
      </w:r>
      <w:r w:rsidR="005A362F" w:rsidRPr="00BE7D55">
        <w:rPr>
          <w:i/>
          <w:lang w:val="pt-PT"/>
        </w:rPr>
        <w:t xml:space="preserve"> </w:t>
      </w:r>
      <w:r w:rsidR="00885488" w:rsidRPr="005A362F">
        <w:rPr>
          <w:rStyle w:val="Incipit"/>
          <w:lang w:val="pt-PT"/>
        </w:rPr>
        <w:t>ponendi</w:t>
      </w:r>
      <w:r w:rsidR="00885488" w:rsidRPr="00B779A9">
        <w:rPr>
          <w:lang w:val="pt-PT"/>
        </w:rPr>
        <w:t>. S</w:t>
      </w:r>
      <w:r>
        <w:rPr>
          <w:lang w:val="pt-PT"/>
        </w:rPr>
        <w:t>uffragium super populum</w:t>
      </w:r>
      <w:r w:rsidR="00116A20">
        <w:rPr>
          <w:lang w:val="pt-PT"/>
        </w:rPr>
        <w:t>.</w:t>
      </w:r>
      <w:r w:rsidR="00885488" w:rsidRPr="00B779A9">
        <w:rPr>
          <w:lang w:val="pt-PT"/>
        </w:rPr>
        <w:t xml:space="preserve"> </w:t>
      </w:r>
      <w:r w:rsidR="00176BD5" w:rsidRPr="00B779A9">
        <w:rPr>
          <w:lang w:val="pt-PT"/>
        </w:rPr>
        <w:t xml:space="preserve">[BD] </w:t>
      </w:r>
      <w:r w:rsidR="005F6F99" w:rsidRPr="005A362F">
        <w:rPr>
          <w:rStyle w:val="Incipit"/>
          <w:lang w:val="pt-PT"/>
        </w:rPr>
        <w:t>Benedicamus</w:t>
      </w:r>
      <w:r w:rsidR="005A362F" w:rsidRPr="00BE7D55">
        <w:rPr>
          <w:i/>
          <w:lang w:val="pt-PT"/>
        </w:rPr>
        <w:t xml:space="preserve"> </w:t>
      </w:r>
      <w:r w:rsidR="00176BD5" w:rsidRPr="00B779A9">
        <w:rPr>
          <w:lang w:val="pt-PT"/>
        </w:rPr>
        <w:t>ferialiter</w:t>
      </w:r>
      <w:r w:rsidR="00885488" w:rsidRPr="00B779A9">
        <w:rPr>
          <w:lang w:val="pt-PT"/>
        </w:rPr>
        <w:t>.</w:t>
      </w:r>
    </w:p>
    <w:p w:rsidR="00885488" w:rsidRPr="00736684" w:rsidRDefault="005028D4" w:rsidP="00415109">
      <w:pPr>
        <w:pStyle w:val="berschrift1"/>
        <w:rPr>
          <w:lang w:val="pt-PT"/>
        </w:rPr>
      </w:pPr>
      <w:r w:rsidRPr="00736684">
        <w:rPr>
          <w:lang w:val="pt-PT"/>
        </w:rPr>
        <w:t xml:space="preserve">(213v) </w:t>
      </w:r>
      <w:r w:rsidR="00885488" w:rsidRPr="00736684">
        <w:rPr>
          <w:lang w:val="pt-PT"/>
        </w:rPr>
        <w:t>FERIA QUARTA</w:t>
      </w:r>
    </w:p>
    <w:p w:rsidR="00885488" w:rsidRPr="00B779A9" w:rsidRDefault="00BA24A1" w:rsidP="00415109">
      <w:pPr>
        <w:rPr>
          <w:lang w:val="pt-PT"/>
        </w:rPr>
      </w:pPr>
      <w:r w:rsidRPr="00736684">
        <w:rPr>
          <w:rStyle w:val="Time1"/>
          <w:lang w:val="pt-PT"/>
        </w:rPr>
        <w:t>[</w:t>
      </w:r>
      <w:r w:rsidR="00B73E08" w:rsidRPr="00736684">
        <w:rPr>
          <w:rStyle w:val="Time1"/>
          <w:lang w:val="pt-PT"/>
        </w:rPr>
        <w:t>Ad matutinum</w:t>
      </w:r>
      <w:r w:rsidRPr="00736684">
        <w:rPr>
          <w:rStyle w:val="Time1"/>
          <w:lang w:val="pt-PT"/>
        </w:rPr>
        <w:t>]</w:t>
      </w:r>
      <w:r w:rsidR="00885488" w:rsidRPr="00B779A9">
        <w:rPr>
          <w:lang w:val="pt-PT"/>
        </w:rPr>
        <w:t xml:space="preserve"> I</w:t>
      </w:r>
      <w:r w:rsidR="00BF0BA3" w:rsidRPr="00B779A9">
        <w:rPr>
          <w:lang w:val="pt-PT"/>
        </w:rPr>
        <w:t>N</w:t>
      </w:r>
      <w:r w:rsidR="00885488" w:rsidRPr="00B779A9">
        <w:rPr>
          <w:lang w:val="pt-PT"/>
        </w:rPr>
        <w:t xml:space="preserve">V </w:t>
      </w:r>
      <w:r w:rsidR="00885488" w:rsidRPr="00736684">
        <w:rPr>
          <w:rStyle w:val="Incipit"/>
          <w:lang w:val="pt-PT"/>
        </w:rPr>
        <w:t>Quibus iuravi in ira</w:t>
      </w:r>
      <w:r w:rsidR="00885488" w:rsidRPr="00B779A9">
        <w:rPr>
          <w:lang w:val="pt-PT"/>
        </w:rPr>
        <w:t xml:space="preserve">. HY </w:t>
      </w:r>
      <w:r w:rsidR="00885488" w:rsidRPr="00736684">
        <w:rPr>
          <w:rStyle w:val="Incipit"/>
          <w:lang w:val="pt-PT"/>
        </w:rPr>
        <w:t>Auctor salutis</w:t>
      </w:r>
      <w:r w:rsidR="00885488" w:rsidRPr="00B779A9">
        <w:rPr>
          <w:lang w:val="pt-PT"/>
        </w:rPr>
        <w:t>.</w:t>
      </w:r>
      <w:r w:rsidR="00812AAE">
        <w:rPr>
          <w:lang w:val="pt-PT"/>
        </w:rPr>
        <w:t xml:space="preserve"> </w:t>
      </w:r>
      <w:r w:rsidR="00B73E08" w:rsidRPr="004518BD">
        <w:rPr>
          <w:lang w:val="pt-PT"/>
        </w:rPr>
        <w:t>Ad nocturnum</w:t>
      </w:r>
      <w:r w:rsidR="00885488" w:rsidRPr="00B779A9">
        <w:rPr>
          <w:lang w:val="pt-PT"/>
        </w:rPr>
        <w:t xml:space="preserve"> AN </w:t>
      </w:r>
      <w:r w:rsidR="00885488" w:rsidRPr="00736684">
        <w:rPr>
          <w:rStyle w:val="Incipit"/>
          <w:lang w:val="pt-PT"/>
        </w:rPr>
        <w:t xml:space="preserve">Sicut </w:t>
      </w:r>
      <w:r w:rsidR="00622D0B" w:rsidRPr="00736684">
        <w:rPr>
          <w:rStyle w:val="Incipit"/>
          <w:lang w:val="pt-PT"/>
        </w:rPr>
        <w:t>|</w:t>
      </w:r>
      <w:r w:rsidR="00885488" w:rsidRPr="00736684">
        <w:rPr>
          <w:rStyle w:val="Incipit"/>
          <w:lang w:val="pt-PT"/>
        </w:rPr>
        <w:t>exaltus</w:t>
      </w:r>
      <w:r w:rsidR="00622D0B" w:rsidRPr="00736684">
        <w:rPr>
          <w:rStyle w:val="Incipit"/>
          <w:lang w:val="pt-PT"/>
        </w:rPr>
        <w:t>::exaltatus|</w:t>
      </w:r>
      <w:r w:rsidR="00885488" w:rsidRPr="00736684">
        <w:rPr>
          <w:rStyle w:val="Incipit"/>
          <w:lang w:val="pt-PT"/>
        </w:rPr>
        <w:t xml:space="preserve"> est</w:t>
      </w:r>
      <w:r w:rsidR="00DD1415">
        <w:rPr>
          <w:lang w:val="pt-PT"/>
        </w:rPr>
        <w:t>@</w:t>
      </w:r>
      <w:r w:rsidR="00DD1415" w:rsidRPr="00B779A9">
        <w:rPr>
          <w:lang w:val="pt-PT"/>
        </w:rPr>
        <w:t>197.</w:t>
      </w:r>
      <w:r w:rsidR="00BF0BA3" w:rsidRPr="00B779A9">
        <w:rPr>
          <w:lang w:val="pt-PT"/>
        </w:rPr>
        <w:t xml:space="preserve"> Psalmi f</w:t>
      </w:r>
      <w:r w:rsidR="00885488" w:rsidRPr="00B779A9">
        <w:rPr>
          <w:lang w:val="pt-PT"/>
        </w:rPr>
        <w:t xml:space="preserve">eriales. VS </w:t>
      </w:r>
      <w:r w:rsidR="00885488" w:rsidRPr="00736684">
        <w:rPr>
          <w:rStyle w:val="Incipit"/>
          <w:lang w:val="pt-PT"/>
        </w:rPr>
        <w:t>Ne perdas cum impiis</w:t>
      </w:r>
      <w:r w:rsidR="00885488" w:rsidRPr="00B779A9">
        <w:rPr>
          <w:lang w:val="pt-PT"/>
        </w:rPr>
        <w:t xml:space="preserve">. </w:t>
      </w:r>
      <w:r w:rsidR="00176BD5" w:rsidRPr="00B779A9">
        <w:rPr>
          <w:lang w:val="pt-PT"/>
        </w:rPr>
        <w:t>Lectiones ex</w:t>
      </w:r>
      <w:r w:rsidR="002D6715">
        <w:rPr>
          <w:lang w:val="pt-PT"/>
        </w:rPr>
        <w:t xml:space="preserve"> </w:t>
      </w:r>
      <w:r w:rsidR="002D6715" w:rsidRPr="00736684">
        <w:rPr>
          <w:lang w:val="pt-PT"/>
        </w:rPr>
        <w:t>Ieremia.</w:t>
      </w:r>
      <w:r w:rsidR="00885488" w:rsidRPr="00B779A9">
        <w:rPr>
          <w:lang w:val="pt-PT"/>
        </w:rPr>
        <w:t xml:space="preserve"> RP </w:t>
      </w:r>
      <w:r w:rsidR="005F7BEF" w:rsidRPr="00736684">
        <w:rPr>
          <w:rStyle w:val="Incipit"/>
          <w:lang w:val="pt-PT"/>
        </w:rPr>
        <w:t>Insurre</w:t>
      </w:r>
      <w:r w:rsidR="00885488" w:rsidRPr="00736684">
        <w:rPr>
          <w:rStyle w:val="Incipit"/>
          <w:lang w:val="pt-PT"/>
        </w:rPr>
        <w:t>xerunt</w:t>
      </w:r>
      <w:r w:rsidR="00885488" w:rsidRPr="00B779A9">
        <w:rPr>
          <w:lang w:val="pt-PT"/>
        </w:rPr>
        <w:t xml:space="preserve">. </w:t>
      </w:r>
      <w:r w:rsidRPr="00B779A9">
        <w:rPr>
          <w:lang w:val="pt-PT"/>
        </w:rPr>
        <w:t>[</w:t>
      </w:r>
      <w:r w:rsidR="00885488" w:rsidRPr="00B779A9">
        <w:rPr>
          <w:lang w:val="pt-PT"/>
        </w:rPr>
        <w:t>RP</w:t>
      </w:r>
      <w:r w:rsidRPr="00B779A9">
        <w:rPr>
          <w:lang w:val="pt-PT"/>
        </w:rPr>
        <w:t>]</w:t>
      </w:r>
      <w:r w:rsidR="00885488" w:rsidRPr="00B779A9">
        <w:rPr>
          <w:lang w:val="pt-PT"/>
        </w:rPr>
        <w:t xml:space="preserve"> </w:t>
      </w:r>
      <w:r w:rsidR="00885488" w:rsidRPr="00736684">
        <w:rPr>
          <w:rStyle w:val="Incipit"/>
          <w:lang w:val="pt-PT"/>
        </w:rPr>
        <w:t>Contumelias</w:t>
      </w:r>
      <w:r w:rsidR="00885488" w:rsidRPr="00B779A9">
        <w:rPr>
          <w:lang w:val="pt-PT"/>
        </w:rPr>
        <w:t xml:space="preserve">. </w:t>
      </w:r>
      <w:r w:rsidRPr="00B779A9">
        <w:rPr>
          <w:lang w:val="pt-PT"/>
        </w:rPr>
        <w:t>[</w:t>
      </w:r>
      <w:r w:rsidR="00885488" w:rsidRPr="00B779A9">
        <w:rPr>
          <w:lang w:val="pt-PT"/>
        </w:rPr>
        <w:t>RP</w:t>
      </w:r>
      <w:r w:rsidRPr="00B779A9">
        <w:rPr>
          <w:lang w:val="pt-PT"/>
        </w:rPr>
        <w:t>]</w:t>
      </w:r>
      <w:r w:rsidR="00885488" w:rsidRPr="00B779A9">
        <w:rPr>
          <w:lang w:val="pt-PT"/>
        </w:rPr>
        <w:t xml:space="preserve"> </w:t>
      </w:r>
      <w:r w:rsidR="00885488" w:rsidRPr="00736684">
        <w:rPr>
          <w:rStyle w:val="Incipit"/>
          <w:lang w:val="pt-PT"/>
        </w:rPr>
        <w:t>Iudas mercator pessimus</w:t>
      </w:r>
      <w:r w:rsidR="00885488" w:rsidRPr="00B779A9">
        <w:rPr>
          <w:lang w:val="pt-PT"/>
        </w:rPr>
        <w:t>.</w:t>
      </w:r>
    </w:p>
    <w:p w:rsidR="00885488" w:rsidRPr="00736684" w:rsidRDefault="00B73E08" w:rsidP="00415109">
      <w:pPr>
        <w:rPr>
          <w:lang w:val="en-US"/>
        </w:rPr>
      </w:pPr>
      <w:r w:rsidRPr="00736684">
        <w:rPr>
          <w:rStyle w:val="Time1"/>
          <w:lang w:val="pt-PT"/>
        </w:rPr>
        <w:t>Ad laudes</w:t>
      </w:r>
      <w:r w:rsidR="00885488" w:rsidRPr="00B779A9">
        <w:rPr>
          <w:lang w:val="pt-PT"/>
        </w:rPr>
        <w:t xml:space="preserve"> AN </w:t>
      </w:r>
      <w:r w:rsidR="00885488" w:rsidRPr="00736684">
        <w:rPr>
          <w:rStyle w:val="Incipit"/>
          <w:lang w:val="pt-PT"/>
        </w:rPr>
        <w:t>Libera me de sanguinibus</w:t>
      </w:r>
      <w:r w:rsidR="003D7904">
        <w:rPr>
          <w:lang w:val="pt-PT"/>
        </w:rPr>
        <w:t>@</w:t>
      </w:r>
      <w:r w:rsidR="00AE011A">
        <w:rPr>
          <w:lang w:val="pt-PT"/>
        </w:rPr>
        <w:t>$E::</w:t>
      </w:r>
      <w:r w:rsidR="00885488" w:rsidRPr="00B779A9">
        <w:rPr>
          <w:lang w:val="pt-PT"/>
        </w:rPr>
        <w:t>cum reliquis</w:t>
      </w:r>
      <w:r w:rsidR="00AE011A">
        <w:rPr>
          <w:lang w:val="pt-PT"/>
        </w:rPr>
        <w:t>$</w:t>
      </w:r>
      <w:r w:rsidR="00885488" w:rsidRPr="00B779A9">
        <w:rPr>
          <w:lang w:val="pt-PT"/>
        </w:rPr>
        <w:t xml:space="preserve">. PS </w:t>
      </w:r>
      <w:r w:rsidR="00885488" w:rsidRPr="00736684">
        <w:rPr>
          <w:rStyle w:val="Incipit"/>
          <w:lang w:val="pt-PT"/>
        </w:rPr>
        <w:t>Miserere</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 xml:space="preserve">Te decet </w:t>
      </w:r>
      <w:r w:rsidR="00982EF5" w:rsidRPr="00736684">
        <w:rPr>
          <w:rStyle w:val="Incipit"/>
          <w:lang w:val="pt-PT"/>
        </w:rPr>
        <w:t>hymnu</w:t>
      </w:r>
      <w:r w:rsidR="00885488" w:rsidRPr="00736684">
        <w:rPr>
          <w:rStyle w:val="Incipit"/>
          <w:lang w:val="pt-PT"/>
        </w:rPr>
        <w:t>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Deus deus meus</w:t>
      </w:r>
      <w:r w:rsidR="00885488" w:rsidRPr="00B779A9">
        <w:rPr>
          <w:lang w:val="pt-PT"/>
        </w:rPr>
        <w:t xml:space="preserve">. </w:t>
      </w:r>
      <w:r w:rsidR="00BA24A1" w:rsidRPr="005B472A">
        <w:rPr>
          <w:lang w:val="pt-PT"/>
        </w:rPr>
        <w:t>[</w:t>
      </w:r>
      <w:r w:rsidR="00885488" w:rsidRPr="005B472A">
        <w:rPr>
          <w:lang w:val="pt-PT"/>
        </w:rPr>
        <w:t>PS</w:t>
      </w:r>
      <w:r w:rsidR="00BA24A1" w:rsidRPr="005B472A">
        <w:rPr>
          <w:lang w:val="pt-PT"/>
        </w:rPr>
        <w:t>]</w:t>
      </w:r>
      <w:r w:rsidR="00885488" w:rsidRPr="005B472A">
        <w:rPr>
          <w:lang w:val="pt-PT"/>
        </w:rPr>
        <w:t xml:space="preserve"> </w:t>
      </w:r>
      <w:r w:rsidR="00885488" w:rsidRPr="005B472A">
        <w:rPr>
          <w:rStyle w:val="Incipit"/>
          <w:lang w:val="pt-PT"/>
        </w:rPr>
        <w:t>Exultavit cor meum</w:t>
      </w:r>
      <w:r w:rsidR="00885488" w:rsidRPr="005B472A">
        <w:rPr>
          <w:lang w:val="pt-PT"/>
        </w:rPr>
        <w:t xml:space="preserve">. </w:t>
      </w:r>
      <w:r w:rsidR="00BA24A1" w:rsidRPr="005B472A">
        <w:rPr>
          <w:lang w:val="pt-PT"/>
        </w:rPr>
        <w:t>[</w:t>
      </w:r>
      <w:r w:rsidR="00885488" w:rsidRPr="005B472A">
        <w:rPr>
          <w:lang w:val="pt-PT"/>
        </w:rPr>
        <w:t>PS</w:t>
      </w:r>
      <w:r w:rsidR="00BA24A1" w:rsidRPr="005B472A">
        <w:rPr>
          <w:lang w:val="pt-PT"/>
        </w:rPr>
        <w:t>]</w:t>
      </w:r>
      <w:r w:rsidR="00885488" w:rsidRPr="005B472A">
        <w:rPr>
          <w:lang w:val="pt-PT"/>
        </w:rPr>
        <w:t xml:space="preserve"> </w:t>
      </w:r>
      <w:r w:rsidR="00885488" w:rsidRPr="005B472A">
        <w:rPr>
          <w:rStyle w:val="Incipit"/>
          <w:lang w:val="pt-PT"/>
        </w:rPr>
        <w:t>Laudate dominum</w:t>
      </w:r>
      <w:r w:rsidR="00885488" w:rsidRPr="005B472A">
        <w:rPr>
          <w:lang w:val="pt-PT"/>
        </w:rPr>
        <w:t xml:space="preserve">. HY </w:t>
      </w:r>
      <w:r w:rsidR="00885488" w:rsidRPr="005B472A">
        <w:rPr>
          <w:rStyle w:val="Incipit"/>
          <w:lang w:val="pt-PT"/>
        </w:rPr>
        <w:t>Rex Christe factor</w:t>
      </w:r>
      <w:r w:rsidR="00885488" w:rsidRPr="005B472A">
        <w:rPr>
          <w:lang w:val="pt-PT"/>
        </w:rPr>
        <w:t xml:space="preserve">. </w:t>
      </w:r>
      <w:r w:rsidR="00885488" w:rsidRPr="00B779A9">
        <w:rPr>
          <w:lang w:val="pt-PT"/>
        </w:rPr>
        <w:t xml:space="preserve">VS </w:t>
      </w:r>
      <w:r w:rsidR="00885488" w:rsidRPr="00736684">
        <w:rPr>
          <w:rStyle w:val="Incipit"/>
          <w:lang w:val="pt-PT"/>
        </w:rPr>
        <w:lastRenderedPageBreak/>
        <w:t>Eripe me de inimicis</w:t>
      </w:r>
      <w:r w:rsidR="00885488" w:rsidRPr="00B779A9">
        <w:rPr>
          <w:lang w:val="pt-PT"/>
        </w:rPr>
        <w:t xml:space="preserve">. AB </w:t>
      </w:r>
      <w:r w:rsidR="00885488" w:rsidRPr="00736684">
        <w:rPr>
          <w:rStyle w:val="Incipit"/>
          <w:lang w:val="pt-PT"/>
        </w:rPr>
        <w:t xml:space="preserve">Tanto tempore </w:t>
      </w:r>
      <w:r w:rsidR="001B7479" w:rsidRPr="00736684">
        <w:rPr>
          <w:rStyle w:val="Incipit"/>
          <w:lang w:val="pt-PT"/>
        </w:rPr>
        <w:t>vobis</w:t>
      </w:r>
      <w:r w:rsidR="00885488" w:rsidRPr="00736684">
        <w:rPr>
          <w:rStyle w:val="Incipit"/>
          <w:lang w:val="pt-PT"/>
        </w:rPr>
        <w:t>cum eram</w:t>
      </w:r>
      <w:r w:rsidR="00885488" w:rsidRPr="00B779A9">
        <w:rPr>
          <w:lang w:val="pt-PT"/>
        </w:rPr>
        <w:t xml:space="preserve">. </w:t>
      </w:r>
      <w:r w:rsidRPr="00736684">
        <w:rPr>
          <w:lang w:val="it-IT"/>
        </w:rPr>
        <w:t>Suffragium %D::</w:t>
      </w:r>
      <w:r w:rsidR="003C6B31" w:rsidRPr="00B73E08">
        <w:rPr>
          <w:lang w:val="it-IT"/>
        </w:rPr>
        <w:t>ad</w:t>
      </w:r>
      <w:r w:rsidRPr="00B73E08">
        <w:rPr>
          <w:lang w:val="it-IT"/>
        </w:rPr>
        <w:t>%</w:t>
      </w:r>
      <w:r w:rsidR="003C6B31" w:rsidRPr="00B779A9">
        <w:rPr>
          <w:lang w:val="it-IT"/>
        </w:rPr>
        <w:t xml:space="preserve"> $E::</w:t>
      </w:r>
      <w:r>
        <w:rPr>
          <w:lang w:val="it-IT"/>
        </w:rPr>
        <w:t>s</w:t>
      </w:r>
      <w:r w:rsidR="00885488" w:rsidRPr="00B779A9">
        <w:rPr>
          <w:lang w:val="it-IT"/>
        </w:rPr>
        <w:t>uper</w:t>
      </w:r>
      <w:r w:rsidR="00AE011A">
        <w:rPr>
          <w:lang w:val="it-IT"/>
        </w:rPr>
        <w:t>$</w:t>
      </w:r>
      <w:r w:rsidR="00885488" w:rsidRPr="00B779A9">
        <w:rPr>
          <w:lang w:val="it-IT"/>
        </w:rPr>
        <w:t xml:space="preserve"> populum </w:t>
      </w:r>
      <w:r>
        <w:rPr>
          <w:lang w:val="it-IT"/>
        </w:rPr>
        <w:t>[</w:t>
      </w:r>
      <w:r w:rsidR="00885488" w:rsidRPr="00B779A9">
        <w:rPr>
          <w:lang w:val="it-IT"/>
        </w:rPr>
        <w:t>AC</w:t>
      </w:r>
      <w:r>
        <w:rPr>
          <w:lang w:val="it-IT"/>
        </w:rPr>
        <w:t>]</w:t>
      </w:r>
      <w:r w:rsidR="00885488" w:rsidRPr="00B779A9">
        <w:rPr>
          <w:lang w:val="it-IT"/>
        </w:rPr>
        <w:t xml:space="preserve"> </w:t>
      </w:r>
      <w:r w:rsidR="00885488" w:rsidRPr="00736684">
        <w:rPr>
          <w:rStyle w:val="Incipit"/>
          <w:lang w:val="it-IT"/>
        </w:rPr>
        <w:t>Quid molesti estis</w:t>
      </w:r>
      <w:r w:rsidR="00885488" w:rsidRPr="00B779A9">
        <w:rPr>
          <w:lang w:val="it-IT"/>
        </w:rPr>
        <w:t xml:space="preserve">. </w:t>
      </w:r>
      <w:r w:rsidR="00176BD5" w:rsidRPr="00736684">
        <w:rPr>
          <w:lang w:val="en-US"/>
        </w:rPr>
        <w:t xml:space="preserve">[BD] </w:t>
      </w:r>
      <w:r w:rsidR="005F6F99" w:rsidRPr="00736684">
        <w:rPr>
          <w:rStyle w:val="Incipit"/>
          <w:lang w:val="en-US"/>
        </w:rPr>
        <w:t>Benedicamus</w:t>
      </w:r>
      <w:r w:rsidR="00176BD5" w:rsidRPr="00736684">
        <w:rPr>
          <w:lang w:val="en-US"/>
        </w:rPr>
        <w:t xml:space="preserve"> ferialiter</w:t>
      </w:r>
      <w:r w:rsidR="00885488" w:rsidRPr="00736684">
        <w:rPr>
          <w:lang w:val="en-US"/>
        </w:rPr>
        <w:t>.</w:t>
      </w:r>
    </w:p>
    <w:p w:rsidR="00885488" w:rsidRDefault="00B73E08" w:rsidP="00415109">
      <w:pPr>
        <w:rPr>
          <w:lang w:val="en-US"/>
        </w:rPr>
      </w:pPr>
      <w:r w:rsidRPr="00736684">
        <w:rPr>
          <w:rStyle w:val="Time1"/>
          <w:lang w:val="en-US"/>
        </w:rPr>
        <w:t>Ad primam</w:t>
      </w:r>
      <w:r w:rsidR="00885488">
        <w:rPr>
          <w:lang w:val="en-US"/>
        </w:rPr>
        <w:t xml:space="preserve"> AN </w:t>
      </w:r>
      <w:r w:rsidR="00885488" w:rsidRPr="00736684">
        <w:rPr>
          <w:rStyle w:val="Incipit"/>
          <w:lang w:val="en-US"/>
        </w:rPr>
        <w:t>Consilium fecerunt</w:t>
      </w:r>
      <w:r w:rsidR="00885488">
        <w:rPr>
          <w:lang w:val="en-US"/>
        </w:rPr>
        <w:t>.</w:t>
      </w:r>
    </w:p>
    <w:p w:rsidR="00AE011A" w:rsidRDefault="00B73E08" w:rsidP="00415109">
      <w:pPr>
        <w:rPr>
          <w:lang w:val="en-US"/>
        </w:rPr>
      </w:pPr>
      <w:r w:rsidRPr="00736684">
        <w:rPr>
          <w:rStyle w:val="Time1"/>
          <w:lang w:val="en-US"/>
        </w:rPr>
        <w:t>Ad tertiam</w:t>
      </w:r>
      <w:r w:rsidR="00885488">
        <w:rPr>
          <w:lang w:val="en-US"/>
        </w:rPr>
        <w:t xml:space="preserve"> AN </w:t>
      </w:r>
      <w:r w:rsidR="00885488" w:rsidRPr="005A362F">
        <w:rPr>
          <w:rStyle w:val="Incipit"/>
          <w:lang w:val="en-US"/>
        </w:rPr>
        <w:t>Ancilla</w:t>
      </w:r>
      <w:r w:rsidR="005A362F" w:rsidRPr="00BE7D55">
        <w:rPr>
          <w:i/>
          <w:lang w:val="en-US"/>
        </w:rPr>
        <w:t xml:space="preserve"> </w:t>
      </w:r>
      <w:r w:rsidR="00885488" w:rsidRPr="005A362F">
        <w:rPr>
          <w:rStyle w:val="Incipit"/>
          <w:lang w:val="en-US"/>
        </w:rPr>
        <w:t>dixit</w:t>
      </w:r>
      <w:r w:rsidR="005A362F" w:rsidRPr="00BE7D55">
        <w:rPr>
          <w:i/>
          <w:lang w:val="en-US"/>
        </w:rPr>
        <w:t xml:space="preserve"> </w:t>
      </w:r>
      <w:r w:rsidR="00885488" w:rsidRPr="005A362F">
        <w:rPr>
          <w:rStyle w:val="Incipit"/>
          <w:lang w:val="en-US"/>
        </w:rPr>
        <w:t>Petro</w:t>
      </w:r>
      <w:r w:rsidR="00885488">
        <w:rPr>
          <w:lang w:val="en-US"/>
        </w:rPr>
        <w:t>.</w:t>
      </w:r>
      <w:r w:rsidR="00BF0BA3">
        <w:rPr>
          <w:lang w:val="en-US"/>
        </w:rPr>
        <w:t xml:space="preserve"> </w:t>
      </w:r>
    </w:p>
    <w:p w:rsidR="00885488" w:rsidRDefault="00BF0BA3" w:rsidP="00415109">
      <w:pPr>
        <w:rPr>
          <w:lang w:val="en-US"/>
        </w:rPr>
      </w:pPr>
      <w:r>
        <w:rPr>
          <w:lang w:val="en-US"/>
        </w:rPr>
        <w:t>(214r)</w:t>
      </w:r>
      <w:r w:rsidR="00AE011A">
        <w:rPr>
          <w:lang w:val="en-US"/>
        </w:rPr>
        <w:t xml:space="preserve"> </w:t>
      </w:r>
      <w:r w:rsidR="00B73E08" w:rsidRPr="00736684">
        <w:rPr>
          <w:rStyle w:val="Time1"/>
          <w:lang w:val="en-US"/>
        </w:rPr>
        <w:t>Ad sextam</w:t>
      </w:r>
      <w:r w:rsidR="00885488">
        <w:rPr>
          <w:lang w:val="en-US"/>
        </w:rPr>
        <w:t xml:space="preserve"> AN </w:t>
      </w:r>
      <w:r w:rsidR="00FA3B56" w:rsidRPr="005A362F">
        <w:rPr>
          <w:rStyle w:val="Incipit"/>
          <w:lang w:val="en-US"/>
        </w:rPr>
        <w:t>Simo</w:t>
      </w:r>
      <w:r w:rsidR="00885488" w:rsidRPr="005A362F">
        <w:rPr>
          <w:rStyle w:val="Incipit"/>
          <w:lang w:val="en-US"/>
        </w:rPr>
        <w:t>n</w:t>
      </w:r>
      <w:r w:rsidR="005A362F" w:rsidRPr="00BE7D55">
        <w:rPr>
          <w:i/>
          <w:lang w:val="en-US"/>
        </w:rPr>
        <w:t xml:space="preserve"> </w:t>
      </w:r>
      <w:r w:rsidR="00885488" w:rsidRPr="005A362F">
        <w:rPr>
          <w:rStyle w:val="Incipit"/>
          <w:lang w:val="en-US"/>
        </w:rPr>
        <w:t>dormis</w:t>
      </w:r>
      <w:r w:rsidR="00885488">
        <w:rPr>
          <w:lang w:val="en-US"/>
        </w:rPr>
        <w:t>.</w:t>
      </w:r>
    </w:p>
    <w:p w:rsidR="00885488" w:rsidRPr="00736684" w:rsidRDefault="00B73E08" w:rsidP="00415109">
      <w:pPr>
        <w:rPr>
          <w:lang w:val="it-IT"/>
        </w:rPr>
      </w:pPr>
      <w:r w:rsidRPr="00736684">
        <w:rPr>
          <w:rStyle w:val="Time1"/>
          <w:lang w:val="it-IT"/>
        </w:rPr>
        <w:t>Ad nonam</w:t>
      </w:r>
      <w:r w:rsidR="00885488" w:rsidRPr="00736684">
        <w:rPr>
          <w:lang w:val="it-IT"/>
        </w:rPr>
        <w:t xml:space="preserve"> AN </w:t>
      </w:r>
      <w:r w:rsidR="00885488" w:rsidRPr="00736684">
        <w:rPr>
          <w:rStyle w:val="Incipit"/>
          <w:lang w:val="it-IT"/>
        </w:rPr>
        <w:t>Revelavi</w:t>
      </w:r>
      <w:r w:rsidR="00885488" w:rsidRPr="00736684">
        <w:rPr>
          <w:lang w:val="it-IT"/>
        </w:rPr>
        <w:t xml:space="preserve">. AN </w:t>
      </w:r>
      <w:r w:rsidR="003A4DC7" w:rsidRPr="00736684">
        <w:rPr>
          <w:rStyle w:val="Incipit"/>
          <w:lang w:val="it-IT"/>
        </w:rPr>
        <w:t>Replev</w:t>
      </w:r>
      <w:r w:rsidR="00885488" w:rsidRPr="00736684">
        <w:rPr>
          <w:rStyle w:val="Incipit"/>
          <w:lang w:val="it-IT"/>
        </w:rPr>
        <w:t>it</w:t>
      </w:r>
      <w:r w:rsidR="005A362F" w:rsidRPr="00736684">
        <w:rPr>
          <w:i/>
          <w:lang w:val="it-IT"/>
        </w:rPr>
        <w:t xml:space="preserve"> </w:t>
      </w:r>
      <w:r w:rsidR="00885488" w:rsidRPr="00736684">
        <w:rPr>
          <w:rStyle w:val="Incipit"/>
          <w:lang w:val="it-IT"/>
        </w:rPr>
        <w:t>et</w:t>
      </w:r>
      <w:r w:rsidR="005A362F" w:rsidRPr="00736684">
        <w:rPr>
          <w:i/>
          <w:lang w:val="it-IT"/>
        </w:rPr>
        <w:t xml:space="preserve"> </w:t>
      </w:r>
      <w:r w:rsidR="00885488" w:rsidRPr="00736684">
        <w:rPr>
          <w:rStyle w:val="Incipit"/>
          <w:lang w:val="it-IT"/>
        </w:rPr>
        <w:t>inebriavit</w:t>
      </w:r>
      <w:r w:rsidR="00AE011A" w:rsidRPr="00736684">
        <w:rPr>
          <w:lang w:val="it-IT"/>
        </w:rPr>
        <w:t>. Le</w:t>
      </w:r>
      <w:r w:rsidR="00885488" w:rsidRPr="00736684">
        <w:rPr>
          <w:lang w:val="it-IT"/>
        </w:rPr>
        <w:t>taniam non canimus.</w:t>
      </w:r>
    </w:p>
    <w:p w:rsidR="00885488" w:rsidRPr="00234396" w:rsidRDefault="00B73E08" w:rsidP="00415109">
      <w:pPr>
        <w:rPr>
          <w:lang w:val="en-US"/>
        </w:rPr>
      </w:pPr>
      <w:r w:rsidRPr="00234396">
        <w:rPr>
          <w:rStyle w:val="Time1"/>
          <w:lang w:val="en-US"/>
        </w:rPr>
        <w:t>Ad missam</w:t>
      </w:r>
      <w:r w:rsidR="00885488" w:rsidRPr="00234396">
        <w:rPr>
          <w:lang w:val="en-US"/>
        </w:rPr>
        <w:t xml:space="preserve"> IN </w:t>
      </w:r>
      <w:r w:rsidR="00885488" w:rsidRPr="00234396">
        <w:rPr>
          <w:rStyle w:val="Incipit"/>
          <w:lang w:val="en-US"/>
        </w:rPr>
        <w:t>In</w:t>
      </w:r>
      <w:r w:rsidR="005A362F" w:rsidRPr="00234396">
        <w:rPr>
          <w:i/>
          <w:lang w:val="en-US"/>
        </w:rPr>
        <w:t xml:space="preserve"> </w:t>
      </w:r>
      <w:r w:rsidR="00885488" w:rsidRPr="00234396">
        <w:rPr>
          <w:rStyle w:val="Incipit"/>
          <w:lang w:val="en-US"/>
        </w:rPr>
        <w:t>nomine</w:t>
      </w:r>
      <w:r w:rsidR="005A362F" w:rsidRPr="00234396">
        <w:rPr>
          <w:i/>
          <w:lang w:val="en-US"/>
        </w:rPr>
        <w:t xml:space="preserve"> </w:t>
      </w:r>
      <w:r w:rsidR="00885488" w:rsidRPr="00234396">
        <w:rPr>
          <w:rStyle w:val="Incipit"/>
          <w:lang w:val="en-US"/>
        </w:rPr>
        <w:t>domini</w:t>
      </w:r>
      <w:r w:rsidR="00DD1415" w:rsidRPr="00234396">
        <w:rPr>
          <w:lang w:val="en-US"/>
        </w:rPr>
        <w:t>@113.</w:t>
      </w:r>
      <w:r w:rsidR="00BF0BA3" w:rsidRPr="00234396">
        <w:rPr>
          <w:lang w:val="en-US"/>
        </w:rPr>
        <w:t xml:space="preserve"> </w:t>
      </w:r>
      <w:r w:rsidR="00AE011A" w:rsidRPr="00234396">
        <w:rPr>
          <w:lang w:val="en-US"/>
        </w:rPr>
        <w:t xml:space="preserve">Prophetiam leget aliquis </w:t>
      </w:r>
      <w:r w:rsidR="00AE011A" w:rsidRPr="00234396">
        <w:rPr>
          <w:rStyle w:val="Funktion"/>
          <w:lang w:val="en-US"/>
        </w:rPr>
        <w:t>scholarum</w:t>
      </w:r>
      <w:r w:rsidR="00AE011A" w:rsidRPr="00234396">
        <w:rPr>
          <w:lang w:val="en-US"/>
        </w:rPr>
        <w:t xml:space="preserve"> </w:t>
      </w:r>
      <w:r w:rsidR="00885488" w:rsidRPr="00234396">
        <w:rPr>
          <w:lang w:val="en-US"/>
        </w:rPr>
        <w:t>E</w:t>
      </w:r>
      <w:r w:rsidR="00BF0BA3" w:rsidRPr="00234396">
        <w:rPr>
          <w:lang w:val="en-US"/>
        </w:rPr>
        <w:t>P</w:t>
      </w:r>
      <w:r w:rsidR="00AF405E" w:rsidRPr="00234396">
        <w:rPr>
          <w:lang w:val="en-US"/>
        </w:rPr>
        <w:t>P</w:t>
      </w:r>
      <w:r w:rsidR="00885488" w:rsidRPr="00234396">
        <w:rPr>
          <w:lang w:val="en-US"/>
        </w:rPr>
        <w:t xml:space="preserve"> </w:t>
      </w:r>
      <w:r w:rsidR="00885488" w:rsidRPr="00234396">
        <w:rPr>
          <w:rStyle w:val="Incipit"/>
          <w:lang w:val="en-US"/>
        </w:rPr>
        <w:t>Dicite</w:t>
      </w:r>
      <w:r w:rsidR="005A362F" w:rsidRPr="00234396">
        <w:rPr>
          <w:i/>
          <w:lang w:val="en-US"/>
        </w:rPr>
        <w:t xml:space="preserve"> </w:t>
      </w:r>
      <w:r w:rsidR="00885488" w:rsidRPr="00234396">
        <w:rPr>
          <w:rStyle w:val="Incipit"/>
          <w:lang w:val="en-US"/>
        </w:rPr>
        <w:t>filiae</w:t>
      </w:r>
      <w:r w:rsidR="005A362F" w:rsidRPr="00234396">
        <w:rPr>
          <w:i/>
          <w:lang w:val="en-US"/>
        </w:rPr>
        <w:t xml:space="preserve"> </w:t>
      </w:r>
      <w:r w:rsidR="00FA3B56" w:rsidRPr="00234396">
        <w:rPr>
          <w:rStyle w:val="Incipit"/>
          <w:lang w:val="en-US"/>
        </w:rPr>
        <w:t>Sion</w:t>
      </w:r>
      <w:r w:rsidR="00885488" w:rsidRPr="00234396">
        <w:rPr>
          <w:lang w:val="en-US"/>
        </w:rPr>
        <w:t xml:space="preserve">. GR </w:t>
      </w:r>
      <w:r w:rsidR="00885488" w:rsidRPr="00234396">
        <w:rPr>
          <w:rStyle w:val="Incipit"/>
          <w:lang w:val="en-US"/>
        </w:rPr>
        <w:t>Ne</w:t>
      </w:r>
      <w:r w:rsidR="005A362F" w:rsidRPr="00234396">
        <w:rPr>
          <w:i/>
          <w:lang w:val="en-US"/>
        </w:rPr>
        <w:t xml:space="preserve"> </w:t>
      </w:r>
      <w:r w:rsidR="00885488" w:rsidRPr="00234396">
        <w:rPr>
          <w:rStyle w:val="Incipit"/>
          <w:lang w:val="en-US"/>
        </w:rPr>
        <w:t>avertas</w:t>
      </w:r>
      <w:r w:rsidR="005A362F" w:rsidRPr="00234396">
        <w:rPr>
          <w:i/>
          <w:lang w:val="en-US"/>
        </w:rPr>
        <w:t xml:space="preserve"> </w:t>
      </w:r>
      <w:r w:rsidR="00885488" w:rsidRPr="00234396">
        <w:rPr>
          <w:rStyle w:val="Incipit"/>
          <w:lang w:val="en-US"/>
        </w:rPr>
        <w:t>faciem</w:t>
      </w:r>
      <w:r w:rsidR="00DD1415" w:rsidRPr="00234396">
        <w:rPr>
          <w:lang w:val="en-US"/>
        </w:rPr>
        <w:t>@113.</w:t>
      </w:r>
      <w:r w:rsidR="00885488" w:rsidRPr="00234396">
        <w:rPr>
          <w:lang w:val="en-US"/>
        </w:rPr>
        <w:t xml:space="preserve"> Post epistolam cantetur TR </w:t>
      </w:r>
      <w:r w:rsidR="00885488" w:rsidRPr="00234396">
        <w:rPr>
          <w:rStyle w:val="Incipit"/>
          <w:lang w:val="en-US"/>
        </w:rPr>
        <w:t>Domine</w:t>
      </w:r>
      <w:r w:rsidR="005A362F" w:rsidRPr="00234396">
        <w:rPr>
          <w:i/>
          <w:lang w:val="en-US"/>
        </w:rPr>
        <w:t xml:space="preserve"> </w:t>
      </w:r>
      <w:r w:rsidR="00885488" w:rsidRPr="00234396">
        <w:rPr>
          <w:rStyle w:val="Incipit"/>
          <w:lang w:val="en-US"/>
        </w:rPr>
        <w:t>exaudi</w:t>
      </w:r>
      <w:r w:rsidR="00DD1415" w:rsidRPr="00234396">
        <w:rPr>
          <w:lang w:val="en-US"/>
        </w:rPr>
        <w:t>@114.</w:t>
      </w:r>
      <w:r w:rsidR="00885488" w:rsidRPr="00234396">
        <w:rPr>
          <w:lang w:val="en-US"/>
        </w:rPr>
        <w:t xml:space="preserve"> OF </w:t>
      </w:r>
      <w:r w:rsidR="00885488" w:rsidRPr="00234396">
        <w:rPr>
          <w:rStyle w:val="Incipit"/>
          <w:lang w:val="en-US"/>
        </w:rPr>
        <w:t>Domine</w:t>
      </w:r>
      <w:r w:rsidR="005A362F" w:rsidRPr="00234396">
        <w:rPr>
          <w:i/>
          <w:lang w:val="en-US"/>
        </w:rPr>
        <w:t xml:space="preserve"> </w:t>
      </w:r>
      <w:r w:rsidR="00885488" w:rsidRPr="00234396">
        <w:rPr>
          <w:rStyle w:val="Incipit"/>
          <w:lang w:val="en-US"/>
        </w:rPr>
        <w:t>exaudi</w:t>
      </w:r>
      <w:r w:rsidR="00DD1415" w:rsidRPr="00234396">
        <w:rPr>
          <w:lang w:val="en-US"/>
        </w:rPr>
        <w:t>@115.</w:t>
      </w:r>
      <w:r w:rsidR="00885488" w:rsidRPr="00234396">
        <w:rPr>
          <w:lang w:val="en-US"/>
        </w:rPr>
        <w:t xml:space="preserve"> CO </w:t>
      </w:r>
      <w:r w:rsidR="00885488" w:rsidRPr="00234396">
        <w:rPr>
          <w:rStyle w:val="Incipit"/>
          <w:lang w:val="en-US"/>
        </w:rPr>
        <w:t>Potum</w:t>
      </w:r>
      <w:r w:rsidR="005A362F" w:rsidRPr="00234396">
        <w:rPr>
          <w:rStyle w:val="Incipit"/>
          <w:lang w:val="en-US"/>
        </w:rPr>
        <w:t xml:space="preserve"> </w:t>
      </w:r>
      <w:r w:rsidR="00885488" w:rsidRPr="00234396">
        <w:rPr>
          <w:rStyle w:val="Incipit"/>
          <w:lang w:val="en-US"/>
        </w:rPr>
        <w:t>meum</w:t>
      </w:r>
      <w:r w:rsidR="00DD1415" w:rsidRPr="00234396">
        <w:rPr>
          <w:color w:val="000000"/>
          <w:lang w:val="en-US"/>
        </w:rPr>
        <w:t>@115.</w:t>
      </w:r>
      <w:r w:rsidR="00885488" w:rsidRPr="00234396">
        <w:rPr>
          <w:color w:val="000000"/>
          <w:lang w:val="en-US"/>
        </w:rPr>
        <w:t xml:space="preserve"> </w:t>
      </w:r>
    </w:p>
    <w:p w:rsidR="00885488" w:rsidRPr="00234396" w:rsidRDefault="00885488" w:rsidP="00415109">
      <w:pPr>
        <w:rPr>
          <w:lang w:val="en-US"/>
        </w:rPr>
      </w:pPr>
      <w:r w:rsidRPr="00234396">
        <w:rPr>
          <w:lang w:val="en-US"/>
        </w:rPr>
        <w:t xml:space="preserve">Habetur summum festum in </w:t>
      </w:r>
      <w:r w:rsidRPr="00234396">
        <w:rPr>
          <w:rStyle w:val="Ort"/>
          <w:lang w:val="en-US"/>
        </w:rPr>
        <w:t>choro</w:t>
      </w:r>
      <w:r w:rsidRPr="00234396">
        <w:rPr>
          <w:lang w:val="en-US"/>
        </w:rPr>
        <w:t xml:space="preserve"> et altaria </w:t>
      </w:r>
      <w:r w:rsidR="003B5C07" w:rsidRPr="00234396">
        <w:rPr>
          <w:lang w:val="en-US"/>
        </w:rPr>
        <w:t>tur</w:t>
      </w:r>
      <w:r w:rsidRPr="00234396">
        <w:rPr>
          <w:lang w:val="en-US"/>
        </w:rPr>
        <w:t>ificentur.</w:t>
      </w:r>
    </w:p>
    <w:p w:rsidR="00885488" w:rsidRPr="005B472A" w:rsidRDefault="00B73E08" w:rsidP="00415109">
      <w:pPr>
        <w:rPr>
          <w:lang w:val="fr-FR"/>
        </w:rPr>
      </w:pPr>
      <w:r w:rsidRPr="00234396">
        <w:rPr>
          <w:rStyle w:val="Time1"/>
          <w:lang w:val="en-US"/>
        </w:rPr>
        <w:t>Ad vesperas</w:t>
      </w:r>
      <w:r w:rsidR="00885488" w:rsidRPr="00234396">
        <w:rPr>
          <w:lang w:val="en-US"/>
        </w:rPr>
        <w:t xml:space="preserve"> feria </w:t>
      </w:r>
      <w:r w:rsidR="00BF0BA3" w:rsidRPr="00234396">
        <w:rPr>
          <w:lang w:val="en-US"/>
        </w:rPr>
        <w:t xml:space="preserve">quarta quae spectat </w:t>
      </w:r>
      <w:r w:rsidR="00622D0B" w:rsidRPr="00234396">
        <w:rPr>
          <w:lang w:val="en-US"/>
        </w:rPr>
        <w:t>|</w:t>
      </w:r>
      <w:r w:rsidR="00BF0BA3" w:rsidRPr="00234396">
        <w:rPr>
          <w:lang w:val="en-US"/>
        </w:rPr>
        <w:t>ad ad</w:t>
      </w:r>
      <w:r w:rsidR="00622D0B" w:rsidRPr="00234396">
        <w:rPr>
          <w:lang w:val="en-US"/>
        </w:rPr>
        <w:t>::ad|</w:t>
      </w:r>
      <w:r w:rsidR="00885488" w:rsidRPr="00234396">
        <w:rPr>
          <w:lang w:val="en-US"/>
        </w:rPr>
        <w:t xml:space="preserve"> </w:t>
      </w:r>
      <w:r w:rsidR="001B7479" w:rsidRPr="00234396">
        <w:rPr>
          <w:lang w:val="en-US"/>
        </w:rPr>
        <w:t>cena</w:t>
      </w:r>
      <w:r w:rsidR="00885488" w:rsidRPr="00234396">
        <w:rPr>
          <w:lang w:val="en-US"/>
        </w:rPr>
        <w:t xml:space="preserve">m domini psalmi feriales cum suis antiphonis dicantur. RP </w:t>
      </w:r>
      <w:r w:rsidR="00757B15" w:rsidRPr="00234396">
        <w:rPr>
          <w:rStyle w:val="Incipit"/>
          <w:lang w:val="en-US"/>
        </w:rPr>
        <w:t>Ingressu</w:t>
      </w:r>
      <w:r w:rsidR="00885488" w:rsidRPr="00234396">
        <w:rPr>
          <w:rStyle w:val="Incipit"/>
          <w:lang w:val="en-US"/>
        </w:rPr>
        <w:t>s</w:t>
      </w:r>
      <w:r w:rsidR="005A362F" w:rsidRPr="00234396">
        <w:rPr>
          <w:i/>
          <w:lang w:val="en-US"/>
        </w:rPr>
        <w:t xml:space="preserve"> </w:t>
      </w:r>
      <w:r w:rsidR="00885488" w:rsidRPr="00234396">
        <w:rPr>
          <w:rStyle w:val="Incipit"/>
          <w:lang w:val="en-US"/>
        </w:rPr>
        <w:t>Pilatus</w:t>
      </w:r>
      <w:r w:rsidR="00885488" w:rsidRPr="00234396">
        <w:rPr>
          <w:lang w:val="en-US"/>
        </w:rPr>
        <w:t xml:space="preserve">. </w:t>
      </w:r>
      <w:r w:rsidR="00885488" w:rsidRPr="005B472A">
        <w:rPr>
          <w:lang w:val="fr-FR"/>
        </w:rPr>
        <w:t xml:space="preserve">HY </w:t>
      </w:r>
      <w:r w:rsidR="00885488" w:rsidRPr="005B472A">
        <w:rPr>
          <w:rStyle w:val="Incipit"/>
          <w:lang w:val="fr-FR"/>
        </w:rPr>
        <w:t>Vexilla</w:t>
      </w:r>
      <w:r w:rsidR="005A362F" w:rsidRPr="005B472A">
        <w:rPr>
          <w:i/>
          <w:lang w:val="fr-FR"/>
        </w:rPr>
        <w:t xml:space="preserve"> </w:t>
      </w:r>
      <w:r w:rsidR="00885488" w:rsidRPr="005B472A">
        <w:rPr>
          <w:rStyle w:val="Incipit"/>
          <w:lang w:val="fr-FR"/>
        </w:rPr>
        <w:t>regis</w:t>
      </w:r>
      <w:r w:rsidR="005A362F" w:rsidRPr="005B472A">
        <w:rPr>
          <w:i/>
          <w:lang w:val="fr-FR"/>
        </w:rPr>
        <w:t xml:space="preserve"> </w:t>
      </w:r>
      <w:r w:rsidR="00885488" w:rsidRPr="005B472A">
        <w:rPr>
          <w:rStyle w:val="Incipit"/>
          <w:lang w:val="fr-FR"/>
        </w:rPr>
        <w:t>prodeunt</w:t>
      </w:r>
      <w:r w:rsidR="00885488" w:rsidRPr="005B472A">
        <w:rPr>
          <w:lang w:val="fr-FR"/>
        </w:rPr>
        <w:t xml:space="preserve">. VS </w:t>
      </w:r>
      <w:r w:rsidR="00885488" w:rsidRPr="005B472A">
        <w:rPr>
          <w:rStyle w:val="Incipit"/>
          <w:lang w:val="fr-FR"/>
        </w:rPr>
        <w:t>Eripe</w:t>
      </w:r>
      <w:r w:rsidR="005A362F" w:rsidRPr="005B472A">
        <w:rPr>
          <w:i/>
          <w:lang w:val="fr-FR"/>
        </w:rPr>
        <w:t xml:space="preserve"> </w:t>
      </w:r>
      <w:r w:rsidR="00885488" w:rsidRPr="005B472A">
        <w:rPr>
          <w:rStyle w:val="Incipit"/>
          <w:lang w:val="fr-FR"/>
        </w:rPr>
        <w:t>me</w:t>
      </w:r>
      <w:r w:rsidR="005A362F" w:rsidRPr="005B472A">
        <w:rPr>
          <w:i/>
          <w:lang w:val="fr-FR"/>
        </w:rPr>
        <w:t xml:space="preserve"> </w:t>
      </w:r>
      <w:r w:rsidR="00885488" w:rsidRPr="005B472A">
        <w:rPr>
          <w:rStyle w:val="Incipit"/>
          <w:lang w:val="fr-FR"/>
        </w:rPr>
        <w:t>domine</w:t>
      </w:r>
      <w:r w:rsidR="006E58CE" w:rsidRPr="005B472A">
        <w:rPr>
          <w:lang w:val="fr-FR"/>
        </w:rPr>
        <w:t>@</w:t>
      </w:r>
      <w:r w:rsidR="003C6B31" w:rsidRPr="005B472A">
        <w:rPr>
          <w:lang w:val="fr-FR"/>
        </w:rPr>
        <w:t>$E::</w:t>
      </w:r>
      <w:r w:rsidR="00885488" w:rsidRPr="005B472A">
        <w:rPr>
          <w:rStyle w:val="Funktion"/>
          <w:lang w:val="fr-FR"/>
        </w:rPr>
        <w:t>senior domicellus</w:t>
      </w:r>
      <w:r w:rsidR="003C6B31" w:rsidRPr="005B472A">
        <w:rPr>
          <w:lang w:val="fr-FR"/>
        </w:rPr>
        <w:t>$</w:t>
      </w:r>
      <w:r w:rsidR="00A3086C" w:rsidRPr="005B472A">
        <w:rPr>
          <w:lang w:val="fr-FR"/>
        </w:rPr>
        <w:t>[cantet]</w:t>
      </w:r>
      <w:r w:rsidR="00885488" w:rsidRPr="005B472A">
        <w:rPr>
          <w:lang w:val="fr-FR"/>
        </w:rPr>
        <w:t xml:space="preserve">. AM </w:t>
      </w:r>
      <w:r w:rsidR="00371BD7" w:rsidRPr="005B472A">
        <w:rPr>
          <w:rStyle w:val="Incipit"/>
          <w:lang w:val="fr-FR"/>
        </w:rPr>
        <w:t>Cottidie</w:t>
      </w:r>
      <w:r w:rsidR="005A362F" w:rsidRPr="005B472A">
        <w:rPr>
          <w:i/>
          <w:lang w:val="fr-FR"/>
        </w:rPr>
        <w:t xml:space="preserve"> </w:t>
      </w:r>
      <w:r w:rsidR="00885488" w:rsidRPr="005B472A">
        <w:rPr>
          <w:rStyle w:val="Incipit"/>
          <w:lang w:val="fr-FR"/>
        </w:rPr>
        <w:t>apud</w:t>
      </w:r>
      <w:r w:rsidR="005A362F" w:rsidRPr="005B472A">
        <w:rPr>
          <w:i/>
          <w:lang w:val="fr-FR"/>
        </w:rPr>
        <w:t xml:space="preserve"> </w:t>
      </w:r>
      <w:r w:rsidR="000F4FB4" w:rsidRPr="005B472A">
        <w:rPr>
          <w:rStyle w:val="Incipit"/>
          <w:lang w:val="fr-FR"/>
        </w:rPr>
        <w:t>vos</w:t>
      </w:r>
      <w:r w:rsidR="005A362F" w:rsidRPr="005B472A">
        <w:rPr>
          <w:i/>
          <w:lang w:val="fr-FR"/>
        </w:rPr>
        <w:t xml:space="preserve"> </w:t>
      </w:r>
      <w:r w:rsidR="00885488" w:rsidRPr="005B472A">
        <w:rPr>
          <w:rStyle w:val="Incipit"/>
          <w:lang w:val="fr-FR"/>
        </w:rPr>
        <w:t>eram</w:t>
      </w:r>
      <w:r w:rsidR="00885488" w:rsidRPr="005B472A">
        <w:rPr>
          <w:lang w:val="fr-FR"/>
        </w:rPr>
        <w:t xml:space="preserve">. Suffragium super </w:t>
      </w:r>
      <w:r w:rsidR="00885488" w:rsidRPr="005B472A">
        <w:rPr>
          <w:color w:val="000000"/>
          <w:lang w:val="fr-FR"/>
        </w:rPr>
        <w:t xml:space="preserve">populum </w:t>
      </w:r>
      <w:r w:rsidRPr="005B472A">
        <w:rPr>
          <w:color w:val="000000"/>
          <w:lang w:val="fr-FR"/>
        </w:rPr>
        <w:t>%D::</w:t>
      </w:r>
      <w:r w:rsidR="003C6B31" w:rsidRPr="005B472A">
        <w:rPr>
          <w:color w:val="000000"/>
          <w:lang w:val="fr-FR"/>
        </w:rPr>
        <w:t>post</w:t>
      </w:r>
      <w:r w:rsidR="006B4C6A" w:rsidRPr="005B472A">
        <w:rPr>
          <w:color w:val="000000"/>
          <w:lang w:val="fr-FR"/>
        </w:rPr>
        <w:t>%</w:t>
      </w:r>
      <w:r w:rsidR="00D734F4" w:rsidRPr="005B472A">
        <w:rPr>
          <w:lang w:val="fr-FR"/>
        </w:rPr>
        <w:t xml:space="preserve"> </w:t>
      </w:r>
      <w:r w:rsidR="00885488" w:rsidRPr="005B472A">
        <w:rPr>
          <w:color w:val="000000"/>
          <w:lang w:val="fr-FR"/>
        </w:rPr>
        <w:t>hac</w:t>
      </w:r>
      <w:r w:rsidR="00D734F4" w:rsidRPr="005B472A">
        <w:rPr>
          <w:lang w:val="fr-FR"/>
        </w:rPr>
        <w:t xml:space="preserve"> </w:t>
      </w:r>
      <w:r w:rsidR="006B4C6A" w:rsidRPr="005B472A">
        <w:rPr>
          <w:lang w:val="fr-FR"/>
        </w:rPr>
        <w:t>%D::</w:t>
      </w:r>
      <w:r w:rsidR="003C6B31" w:rsidRPr="005B472A">
        <w:rPr>
          <w:color w:val="000000"/>
          <w:lang w:val="fr-FR"/>
        </w:rPr>
        <w:t>non</w:t>
      </w:r>
      <w:r w:rsidR="006B4C6A" w:rsidRPr="005B472A">
        <w:rPr>
          <w:color w:val="000000"/>
          <w:lang w:val="fr-FR"/>
        </w:rPr>
        <w:t>%</w:t>
      </w:r>
      <w:r w:rsidR="00D734F4" w:rsidRPr="005B472A">
        <w:rPr>
          <w:lang w:val="fr-FR"/>
        </w:rPr>
        <w:t xml:space="preserve"> </w:t>
      </w:r>
      <w:r w:rsidR="006B4C6A" w:rsidRPr="005B472A">
        <w:rPr>
          <w:color w:val="000000"/>
          <w:lang w:val="fr-FR"/>
        </w:rPr>
        <w:t>$E::</w:t>
      </w:r>
      <w:r w:rsidR="00885488" w:rsidRPr="005B472A">
        <w:rPr>
          <w:color w:val="000000"/>
          <w:lang w:val="fr-FR"/>
        </w:rPr>
        <w:t>die adhuc</w:t>
      </w:r>
      <w:r w:rsidR="006B4C6A" w:rsidRPr="005B472A">
        <w:rPr>
          <w:color w:val="000000"/>
          <w:lang w:val="fr-FR"/>
        </w:rPr>
        <w:t>$</w:t>
      </w:r>
      <w:r w:rsidR="00885488" w:rsidRPr="005B472A">
        <w:rPr>
          <w:color w:val="000000"/>
          <w:lang w:val="fr-FR"/>
        </w:rPr>
        <w:t xml:space="preserve"> dicitur</w:t>
      </w:r>
      <w:r w:rsidR="003C6B31" w:rsidRPr="005B472A">
        <w:rPr>
          <w:color w:val="000000"/>
          <w:lang w:val="fr-FR"/>
        </w:rPr>
        <w:t>. S</w:t>
      </w:r>
      <w:r w:rsidR="00885488" w:rsidRPr="005B472A">
        <w:rPr>
          <w:color w:val="000000"/>
          <w:lang w:val="fr-FR"/>
        </w:rPr>
        <w:t xml:space="preserve">equitur </w:t>
      </w:r>
      <w:r w:rsidR="00A3086C" w:rsidRPr="005B472A">
        <w:rPr>
          <w:color w:val="000000"/>
          <w:lang w:val="fr-FR"/>
        </w:rPr>
        <w:t>|M</w:t>
      </w:r>
      <w:r w:rsidR="003C6B31" w:rsidRPr="005B472A">
        <w:rPr>
          <w:color w:val="000000"/>
          <w:lang w:val="fr-FR"/>
        </w:rPr>
        <w:t>::</w:t>
      </w:r>
      <w:r w:rsidR="00885488" w:rsidRPr="005B472A">
        <w:rPr>
          <w:color w:val="000000"/>
          <w:lang w:val="fr-FR"/>
        </w:rPr>
        <w:t>non tamen</w:t>
      </w:r>
      <w:r w:rsidR="00A3086C" w:rsidRPr="005B472A">
        <w:rPr>
          <w:color w:val="000000"/>
          <w:lang w:val="fr-FR"/>
        </w:rPr>
        <w:t>|</w:t>
      </w:r>
      <w:r w:rsidR="00885488" w:rsidRPr="005B472A">
        <w:rPr>
          <w:color w:val="000000"/>
          <w:lang w:val="fr-FR"/>
        </w:rPr>
        <w:t xml:space="preserve"> PS </w:t>
      </w:r>
      <w:r w:rsidR="00885488" w:rsidRPr="005B472A">
        <w:rPr>
          <w:rStyle w:val="Incipit"/>
          <w:lang w:val="fr-FR"/>
        </w:rPr>
        <w:t>Deus</w:t>
      </w:r>
      <w:r w:rsidR="005A362F" w:rsidRPr="005B472A">
        <w:rPr>
          <w:rStyle w:val="Incipit"/>
          <w:lang w:val="fr-FR"/>
        </w:rPr>
        <w:t xml:space="preserve"> </w:t>
      </w:r>
      <w:r w:rsidR="00885488" w:rsidRPr="005B472A">
        <w:rPr>
          <w:rStyle w:val="Incipit"/>
          <w:lang w:val="fr-FR"/>
        </w:rPr>
        <w:t>misereatur</w:t>
      </w:r>
      <w:r w:rsidR="005A362F" w:rsidRPr="005B472A">
        <w:rPr>
          <w:i/>
          <w:lang w:val="fr-FR"/>
        </w:rPr>
        <w:t xml:space="preserve"> </w:t>
      </w:r>
      <w:r w:rsidR="00885488" w:rsidRPr="005B472A">
        <w:rPr>
          <w:color w:val="000000"/>
          <w:lang w:val="fr-FR"/>
        </w:rPr>
        <w:t>sed</w:t>
      </w:r>
      <w:r w:rsidR="005A362F" w:rsidRPr="005B472A">
        <w:rPr>
          <w:i/>
          <w:lang w:val="fr-FR"/>
        </w:rPr>
        <w:t xml:space="preserve"> </w:t>
      </w:r>
      <w:r w:rsidR="00BA24A1" w:rsidRPr="005B472A">
        <w:rPr>
          <w:color w:val="000000"/>
          <w:lang w:val="fr-FR"/>
        </w:rPr>
        <w:t>[</w:t>
      </w:r>
      <w:r w:rsidR="00885488" w:rsidRPr="005B472A">
        <w:rPr>
          <w:color w:val="000000"/>
          <w:lang w:val="fr-FR"/>
        </w:rPr>
        <w:t>PS</w:t>
      </w:r>
      <w:r w:rsidR="00BA24A1" w:rsidRPr="005B472A">
        <w:rPr>
          <w:color w:val="000000"/>
          <w:lang w:val="fr-FR"/>
        </w:rPr>
        <w:t>]</w:t>
      </w:r>
      <w:r w:rsidR="00885488" w:rsidRPr="005B472A">
        <w:rPr>
          <w:color w:val="000000"/>
          <w:lang w:val="fr-FR"/>
        </w:rPr>
        <w:t xml:space="preserve"> </w:t>
      </w:r>
      <w:r w:rsidR="00885488" w:rsidRPr="005B472A">
        <w:rPr>
          <w:rStyle w:val="Incipit"/>
          <w:lang w:val="fr-FR"/>
        </w:rPr>
        <w:t>Miserere</w:t>
      </w:r>
      <w:r w:rsidR="00885488" w:rsidRPr="005B472A">
        <w:rPr>
          <w:color w:val="000000"/>
          <w:lang w:val="fr-FR"/>
        </w:rPr>
        <w:t xml:space="preserve">. </w:t>
      </w:r>
      <w:r w:rsidR="00176BD5" w:rsidRPr="005B472A">
        <w:rPr>
          <w:color w:val="000000"/>
          <w:lang w:val="fr-FR"/>
        </w:rPr>
        <w:t xml:space="preserve">[BD] </w:t>
      </w:r>
      <w:r w:rsidR="005F6F99" w:rsidRPr="005B472A">
        <w:rPr>
          <w:rStyle w:val="Incipit"/>
          <w:lang w:val="fr-FR"/>
        </w:rPr>
        <w:t>Benedicamus</w:t>
      </w:r>
      <w:r w:rsidR="00176BD5" w:rsidRPr="005B472A">
        <w:rPr>
          <w:color w:val="000000"/>
          <w:lang w:val="fr-FR"/>
        </w:rPr>
        <w:t xml:space="preserve"> ferialiter</w:t>
      </w:r>
      <w:r w:rsidR="00885488" w:rsidRPr="005B472A">
        <w:rPr>
          <w:lang w:val="fr-FR"/>
        </w:rPr>
        <w:t>.</w:t>
      </w:r>
    </w:p>
    <w:p w:rsidR="00885488" w:rsidRPr="005B472A" w:rsidRDefault="00A3086C" w:rsidP="00415109">
      <w:pPr>
        <w:pStyle w:val="berschrift1"/>
        <w:rPr>
          <w:lang w:val="fr-FR"/>
        </w:rPr>
      </w:pPr>
      <w:r w:rsidRPr="005B472A">
        <w:rPr>
          <w:lang w:val="fr-FR"/>
        </w:rPr>
        <w:t xml:space="preserve">(214v) </w:t>
      </w:r>
      <w:r w:rsidR="00885488" w:rsidRPr="005B472A">
        <w:rPr>
          <w:lang w:val="fr-FR"/>
        </w:rPr>
        <w:t>FERIA QUINTA MAIORIS HEBDOMADAE</w:t>
      </w:r>
    </w:p>
    <w:p w:rsidR="00885488" w:rsidRPr="00234396" w:rsidRDefault="006B4C6A" w:rsidP="00415109">
      <w:pPr>
        <w:rPr>
          <w:lang w:val="pt-PT"/>
        </w:rPr>
      </w:pPr>
      <w:r w:rsidRPr="005B472A">
        <w:rPr>
          <w:rStyle w:val="Time1"/>
          <w:lang w:val="fr-FR"/>
        </w:rPr>
        <w:t>Ad matutinum</w:t>
      </w:r>
      <w:r w:rsidR="00885488" w:rsidRPr="005B472A">
        <w:rPr>
          <w:lang w:val="fr-FR"/>
        </w:rPr>
        <w:t xml:space="preserve"> unus </w:t>
      </w:r>
      <w:r w:rsidR="00885488" w:rsidRPr="005B472A">
        <w:rPr>
          <w:rStyle w:val="Funktion"/>
          <w:lang w:val="fr-FR"/>
        </w:rPr>
        <w:t>domicell</w:t>
      </w:r>
      <w:r w:rsidR="00864A04" w:rsidRPr="005B472A">
        <w:rPr>
          <w:rStyle w:val="Funktion"/>
          <w:lang w:val="fr-FR"/>
        </w:rPr>
        <w:t>orum</w:t>
      </w:r>
      <w:r w:rsidR="00885488" w:rsidRPr="005B472A">
        <w:rPr>
          <w:lang w:val="fr-FR"/>
        </w:rPr>
        <w:t xml:space="preserve"> incipiat </w:t>
      </w:r>
      <w:r w:rsidR="00864A04" w:rsidRPr="005B472A">
        <w:rPr>
          <w:lang w:val="fr-FR"/>
        </w:rPr>
        <w:t xml:space="preserve">antiphonam </w:t>
      </w:r>
      <w:r w:rsidR="00885488" w:rsidRPr="005B472A">
        <w:rPr>
          <w:lang w:val="fr-FR"/>
        </w:rPr>
        <w:t xml:space="preserve">super </w:t>
      </w:r>
      <w:r w:rsidR="00885488" w:rsidRPr="00F945C5">
        <w:rPr>
          <w:lang w:val="fr-FR"/>
        </w:rPr>
        <w:t>primum nocturnum</w:t>
      </w:r>
      <w:r w:rsidR="00885488" w:rsidRPr="005B472A">
        <w:rPr>
          <w:lang w:val="fr-FR"/>
        </w:rPr>
        <w:t xml:space="preserve"> </w:t>
      </w:r>
      <w:r w:rsidR="00864A04" w:rsidRPr="005B472A">
        <w:rPr>
          <w:lang w:val="fr-FR"/>
        </w:rPr>
        <w:t>[</w:t>
      </w:r>
      <w:r w:rsidR="00885488" w:rsidRPr="005B472A">
        <w:rPr>
          <w:lang w:val="fr-FR"/>
        </w:rPr>
        <w:t>AN</w:t>
      </w:r>
      <w:r w:rsidR="00864A04" w:rsidRPr="005B472A">
        <w:rPr>
          <w:lang w:val="fr-FR"/>
        </w:rPr>
        <w:t>]</w:t>
      </w:r>
      <w:r w:rsidR="00885488" w:rsidRPr="005B472A">
        <w:rPr>
          <w:lang w:val="fr-FR"/>
        </w:rPr>
        <w:t xml:space="preserve"> </w:t>
      </w:r>
      <w:r w:rsidR="00885488" w:rsidRPr="005B472A">
        <w:rPr>
          <w:rStyle w:val="Incipit"/>
          <w:lang w:val="fr-FR"/>
        </w:rPr>
        <w:t>Zelus domus tuae comedit me</w:t>
      </w:r>
      <w:r w:rsidR="00885488" w:rsidRPr="005B472A">
        <w:rPr>
          <w:lang w:val="fr-FR"/>
        </w:rPr>
        <w:t xml:space="preserve">. </w:t>
      </w:r>
      <w:r w:rsidR="00885488" w:rsidRPr="00B779A9">
        <w:rPr>
          <w:lang w:val="pt-PT"/>
        </w:rPr>
        <w:t xml:space="preserve">PS </w:t>
      </w:r>
      <w:r w:rsidR="00885488" w:rsidRPr="00736684">
        <w:rPr>
          <w:rStyle w:val="Incipit"/>
          <w:lang w:val="pt-PT"/>
        </w:rPr>
        <w:t>Sal</w:t>
      </w:r>
      <w:r w:rsidR="00382E22" w:rsidRPr="00736684">
        <w:rPr>
          <w:rStyle w:val="Incipit"/>
          <w:lang w:val="pt-PT"/>
        </w:rPr>
        <w:t>vu</w:t>
      </w:r>
      <w:r w:rsidR="00885488" w:rsidRPr="00736684">
        <w:rPr>
          <w:rStyle w:val="Incipit"/>
          <w:lang w:val="pt-PT"/>
        </w:rPr>
        <w:t>m me fac</w:t>
      </w:r>
      <w:r w:rsidR="00885488" w:rsidRPr="00B779A9">
        <w:rPr>
          <w:lang w:val="pt-PT"/>
        </w:rPr>
        <w:t xml:space="preserve">. AN </w:t>
      </w:r>
      <w:r w:rsidR="00885488" w:rsidRPr="00736684">
        <w:rPr>
          <w:rStyle w:val="Incipit"/>
          <w:lang w:val="pt-PT"/>
        </w:rPr>
        <w:t>Avertantur retrorsum</w:t>
      </w:r>
      <w:r w:rsidR="00885488" w:rsidRPr="00B779A9">
        <w:rPr>
          <w:lang w:val="pt-PT"/>
        </w:rPr>
        <w:t>.</w:t>
      </w:r>
      <w:r w:rsidR="00885488" w:rsidRPr="00B779A9">
        <w:rPr>
          <w:color w:val="FF0000"/>
          <w:lang w:val="pt-PT"/>
        </w:rPr>
        <w:t xml:space="preserve"> </w:t>
      </w:r>
      <w:r w:rsidR="00885488" w:rsidRPr="00B779A9">
        <w:rPr>
          <w:lang w:val="pt-PT"/>
        </w:rPr>
        <w:t xml:space="preserve">PS </w:t>
      </w:r>
      <w:r w:rsidR="00885488" w:rsidRPr="00736684">
        <w:rPr>
          <w:rStyle w:val="Incipit"/>
          <w:lang w:val="pt-PT"/>
        </w:rPr>
        <w:t>Deus in adiutorium</w:t>
      </w:r>
      <w:r w:rsidR="00885488" w:rsidRPr="00B779A9">
        <w:rPr>
          <w:lang w:val="pt-PT"/>
        </w:rPr>
        <w:t xml:space="preserve">. AN </w:t>
      </w:r>
      <w:r w:rsidR="00885488" w:rsidRPr="00736684">
        <w:rPr>
          <w:rStyle w:val="Incipit"/>
          <w:lang w:val="pt-PT"/>
        </w:rPr>
        <w:t>Deus meus eripe</w:t>
      </w:r>
      <w:r w:rsidR="00885488" w:rsidRPr="00B779A9">
        <w:rPr>
          <w:lang w:val="pt-PT"/>
        </w:rPr>
        <w:t xml:space="preserve">. </w:t>
      </w:r>
      <w:r w:rsidR="00885488" w:rsidRPr="00234396">
        <w:rPr>
          <w:lang w:val="pt-PT"/>
        </w:rPr>
        <w:t xml:space="preserve">PS </w:t>
      </w:r>
      <w:r w:rsidR="00885488" w:rsidRPr="00234396">
        <w:rPr>
          <w:rStyle w:val="Incipit"/>
          <w:lang w:val="pt-PT"/>
        </w:rPr>
        <w:t>In te domine speravi</w:t>
      </w:r>
      <w:r w:rsidR="00885488" w:rsidRPr="00234396">
        <w:rPr>
          <w:lang w:val="pt-PT"/>
        </w:rPr>
        <w:t xml:space="preserve">. VS </w:t>
      </w:r>
      <w:r w:rsidR="00885488" w:rsidRPr="00234396">
        <w:rPr>
          <w:rStyle w:val="Incipit"/>
          <w:lang w:val="pt-PT"/>
        </w:rPr>
        <w:t>Zelus domus tuae comedit me</w:t>
      </w:r>
      <w:r w:rsidR="00885488" w:rsidRPr="00234396">
        <w:rPr>
          <w:lang w:val="pt-PT"/>
        </w:rPr>
        <w:t xml:space="preserve">. Tres lamentationes cantentur ex </w:t>
      </w:r>
      <w:r w:rsidR="00885488" w:rsidRPr="00234396">
        <w:rPr>
          <w:rStyle w:val="Funktion"/>
          <w:lang w:val="pt-PT"/>
        </w:rPr>
        <w:t>summo antiphonario</w:t>
      </w:r>
      <w:r w:rsidR="00885488" w:rsidRPr="00234396">
        <w:rPr>
          <w:lang w:val="pt-PT"/>
        </w:rPr>
        <w:t xml:space="preserve"> folio</w:t>
      </w:r>
      <w:r w:rsidR="00DD1415" w:rsidRPr="00234396">
        <w:rPr>
          <w:lang w:val="pt-PT"/>
        </w:rPr>
        <w:t>@48.</w:t>
      </w:r>
      <w:r w:rsidR="00885488" w:rsidRPr="00234396">
        <w:rPr>
          <w:lang w:val="pt-PT"/>
        </w:rPr>
        <w:t xml:space="preserve"> Hoc modo incipiunt </w:t>
      </w:r>
      <w:r w:rsidR="00BA24A1" w:rsidRPr="00234396">
        <w:rPr>
          <w:lang w:val="pt-PT"/>
        </w:rPr>
        <w:t>[</w:t>
      </w:r>
      <w:r w:rsidR="00885488" w:rsidRPr="00234396">
        <w:rPr>
          <w:lang w:val="pt-PT"/>
        </w:rPr>
        <w:t>LE</w:t>
      </w:r>
      <w:r w:rsidR="00BA24A1" w:rsidRPr="00234396">
        <w:rPr>
          <w:lang w:val="pt-PT"/>
        </w:rPr>
        <w:t>]</w:t>
      </w:r>
      <w:r w:rsidR="00885488" w:rsidRPr="00234396">
        <w:rPr>
          <w:lang w:val="pt-PT"/>
        </w:rPr>
        <w:t xml:space="preserve"> </w:t>
      </w:r>
      <w:r w:rsidR="00885488" w:rsidRPr="00234396">
        <w:rPr>
          <w:rStyle w:val="Incipit"/>
          <w:lang w:val="pt-PT"/>
        </w:rPr>
        <w:t>Et factum est postquam</w:t>
      </w:r>
      <w:r w:rsidR="00885488" w:rsidRPr="00234396">
        <w:rPr>
          <w:lang w:val="pt-PT"/>
        </w:rPr>
        <w:t xml:space="preserve"> etc. RP </w:t>
      </w:r>
      <w:r w:rsidR="00885488" w:rsidRPr="00234396">
        <w:rPr>
          <w:rStyle w:val="Incipit"/>
          <w:lang w:val="pt-PT"/>
        </w:rPr>
        <w:t xml:space="preserve">In </w:t>
      </w:r>
      <w:r w:rsidR="00622D0B" w:rsidRPr="00234396">
        <w:rPr>
          <w:rStyle w:val="Incipit"/>
          <w:lang w:val="pt-PT"/>
        </w:rPr>
        <w:t>|</w:t>
      </w:r>
      <w:r w:rsidR="00885488" w:rsidRPr="00234396">
        <w:rPr>
          <w:rStyle w:val="Incipit"/>
          <w:lang w:val="pt-PT"/>
        </w:rPr>
        <w:t>montem</w:t>
      </w:r>
      <w:r w:rsidR="00622D0B" w:rsidRPr="00234396">
        <w:rPr>
          <w:rStyle w:val="Incipit"/>
          <w:lang w:val="pt-PT"/>
        </w:rPr>
        <w:t>::monte|</w:t>
      </w:r>
      <w:r w:rsidR="00622D0B" w:rsidRPr="00234396">
        <w:rPr>
          <w:lang w:val="pt-PT"/>
        </w:rPr>
        <w:t>.</w:t>
      </w:r>
      <w:r w:rsidR="00885488" w:rsidRPr="00234396">
        <w:rPr>
          <w:lang w:val="pt-PT"/>
        </w:rPr>
        <w:t xml:space="preserve"> </w:t>
      </w:r>
      <w:r w:rsidR="00BA24A1" w:rsidRPr="00234396">
        <w:rPr>
          <w:lang w:val="pt-PT"/>
        </w:rPr>
        <w:t>[</w:t>
      </w:r>
      <w:r w:rsidR="00885488" w:rsidRPr="00234396">
        <w:rPr>
          <w:lang w:val="pt-PT"/>
        </w:rPr>
        <w:t>RP</w:t>
      </w:r>
      <w:r w:rsidR="00BA24A1" w:rsidRPr="00234396">
        <w:rPr>
          <w:lang w:val="pt-PT"/>
        </w:rPr>
        <w:t>]</w:t>
      </w:r>
      <w:r w:rsidR="00885488" w:rsidRPr="00234396">
        <w:rPr>
          <w:lang w:val="pt-PT"/>
        </w:rPr>
        <w:t xml:space="preserve"> </w:t>
      </w:r>
      <w:r w:rsidR="00885488" w:rsidRPr="00234396">
        <w:rPr>
          <w:rStyle w:val="Incipit"/>
          <w:lang w:val="pt-PT"/>
        </w:rPr>
        <w:t>Tristis est anima</w:t>
      </w:r>
      <w:r w:rsidR="00885488" w:rsidRPr="00234396">
        <w:rPr>
          <w:lang w:val="pt-PT"/>
        </w:rPr>
        <w:t xml:space="preserve">. </w:t>
      </w:r>
      <w:r w:rsidR="00BA24A1" w:rsidRPr="00234396">
        <w:rPr>
          <w:lang w:val="pt-PT"/>
        </w:rPr>
        <w:t>[</w:t>
      </w:r>
      <w:r w:rsidR="00885488" w:rsidRPr="00234396">
        <w:rPr>
          <w:lang w:val="pt-PT"/>
        </w:rPr>
        <w:t>RP</w:t>
      </w:r>
      <w:r w:rsidR="00BA24A1" w:rsidRPr="00234396">
        <w:rPr>
          <w:lang w:val="pt-PT"/>
        </w:rPr>
        <w:t>]</w:t>
      </w:r>
      <w:r w:rsidR="00885488" w:rsidRPr="00234396">
        <w:rPr>
          <w:lang w:val="pt-PT"/>
        </w:rPr>
        <w:t xml:space="preserve"> </w:t>
      </w:r>
      <w:r w:rsidR="00885488" w:rsidRPr="00234396">
        <w:rPr>
          <w:rStyle w:val="Incipit"/>
          <w:lang w:val="pt-PT"/>
        </w:rPr>
        <w:t xml:space="preserve">Ecce </w:t>
      </w:r>
      <w:r w:rsidR="00872B44" w:rsidRPr="00234396">
        <w:rPr>
          <w:rStyle w:val="Incipit"/>
          <w:lang w:val="pt-PT"/>
        </w:rPr>
        <w:t>vidi</w:t>
      </w:r>
      <w:r w:rsidR="00885488" w:rsidRPr="00234396">
        <w:rPr>
          <w:rStyle w:val="Incipit"/>
          <w:lang w:val="pt-PT"/>
        </w:rPr>
        <w:t>mus eum</w:t>
      </w:r>
      <w:r w:rsidR="00885488" w:rsidRPr="00234396">
        <w:rPr>
          <w:lang w:val="pt-PT"/>
        </w:rPr>
        <w:t>.</w:t>
      </w:r>
    </w:p>
    <w:p w:rsidR="00885488" w:rsidRPr="00B779A9" w:rsidRDefault="006B4C6A" w:rsidP="00415109">
      <w:pPr>
        <w:rPr>
          <w:lang w:val="it-IT"/>
        </w:rPr>
      </w:pPr>
      <w:r w:rsidRPr="00234396">
        <w:rPr>
          <w:rStyle w:val="Time2"/>
          <w:lang w:val="pt-PT"/>
        </w:rPr>
        <w:t>In secundo nocturno</w:t>
      </w:r>
      <w:r w:rsidR="00885488" w:rsidRPr="00234396">
        <w:rPr>
          <w:lang w:val="pt-PT"/>
        </w:rPr>
        <w:t xml:space="preserve"> AN </w:t>
      </w:r>
      <w:r w:rsidR="00885488" w:rsidRPr="00234396">
        <w:rPr>
          <w:rStyle w:val="Incipit"/>
          <w:lang w:val="pt-PT"/>
        </w:rPr>
        <w:t>Liberavit</w:t>
      </w:r>
      <w:r w:rsidR="005A362F" w:rsidRPr="00234396">
        <w:rPr>
          <w:i/>
          <w:lang w:val="pt-PT"/>
        </w:rPr>
        <w:t xml:space="preserve"> </w:t>
      </w:r>
      <w:r w:rsidR="00885488" w:rsidRPr="00234396">
        <w:rPr>
          <w:rStyle w:val="Incipit"/>
          <w:lang w:val="pt-PT"/>
        </w:rPr>
        <w:t>dominus</w:t>
      </w:r>
      <w:r w:rsidR="00885488" w:rsidRPr="00234396">
        <w:rPr>
          <w:lang w:val="pt-PT"/>
        </w:rPr>
        <w:t xml:space="preserve"> cum sequentibus duabus. </w:t>
      </w:r>
      <w:r w:rsidR="00885488" w:rsidRPr="00B779A9">
        <w:rPr>
          <w:lang w:val="pt-PT"/>
        </w:rPr>
        <w:t xml:space="preserve">PS </w:t>
      </w:r>
      <w:r w:rsidR="00885488" w:rsidRPr="005A362F">
        <w:rPr>
          <w:rStyle w:val="Incipit"/>
          <w:lang w:val="pt-PT"/>
        </w:rPr>
        <w:t>Deus</w:t>
      </w:r>
      <w:r w:rsidR="005A362F" w:rsidRPr="00BE7D55">
        <w:rPr>
          <w:i/>
          <w:lang w:val="pt-PT"/>
        </w:rPr>
        <w:t xml:space="preserve"> </w:t>
      </w:r>
      <w:r w:rsidR="00885488" w:rsidRPr="005A362F">
        <w:rPr>
          <w:rStyle w:val="Incipit"/>
          <w:lang w:val="pt-PT"/>
        </w:rPr>
        <w:t>iudicium</w:t>
      </w:r>
      <w:r w:rsidR="00794880" w:rsidRPr="005A362F">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5A362F">
        <w:rPr>
          <w:rStyle w:val="Incipit"/>
          <w:lang w:val="pt-PT"/>
        </w:rPr>
        <w:t>Quam</w:t>
      </w:r>
      <w:r w:rsidR="005A362F" w:rsidRPr="00BE7D55">
        <w:rPr>
          <w:i/>
          <w:lang w:val="pt-PT"/>
        </w:rPr>
        <w:t xml:space="preserve"> </w:t>
      </w:r>
      <w:r w:rsidR="00885488" w:rsidRPr="005A362F">
        <w:rPr>
          <w:rStyle w:val="Incipit"/>
          <w:lang w:val="pt-PT"/>
        </w:rPr>
        <w:t>bonus</w:t>
      </w:r>
      <w:r w:rsidR="00794880" w:rsidRPr="005A362F">
        <w:rPr>
          <w:lang w:val="pt-PT"/>
        </w:rPr>
        <w:t xml:space="preserve">. </w:t>
      </w:r>
      <w:r w:rsidR="00BA24A1" w:rsidRPr="00B779A9">
        <w:rPr>
          <w:lang w:val="pt-PT"/>
        </w:rPr>
        <w:t>[</w:t>
      </w:r>
      <w:r w:rsidR="00885488" w:rsidRPr="00B779A9">
        <w:rPr>
          <w:lang w:val="pt-PT"/>
        </w:rPr>
        <w:t>PS</w:t>
      </w:r>
      <w:r w:rsidR="00BA24A1" w:rsidRPr="00B779A9">
        <w:rPr>
          <w:lang w:val="pt-PT"/>
        </w:rPr>
        <w:t>]</w:t>
      </w:r>
      <w:r w:rsidR="005A362F" w:rsidRPr="00BE7D55">
        <w:rPr>
          <w:i/>
          <w:lang w:val="pt-PT"/>
        </w:rPr>
        <w:t xml:space="preserve"> </w:t>
      </w:r>
      <w:r w:rsidR="00885488" w:rsidRPr="005A362F">
        <w:rPr>
          <w:rStyle w:val="Incipit"/>
          <w:lang w:val="pt-PT"/>
        </w:rPr>
        <w:t>Ut</w:t>
      </w:r>
      <w:r w:rsidR="005A362F" w:rsidRPr="00BE7D55">
        <w:rPr>
          <w:i/>
          <w:lang w:val="pt-PT"/>
        </w:rPr>
        <w:t xml:space="preserve"> </w:t>
      </w:r>
      <w:r w:rsidR="00885488" w:rsidRPr="005A362F">
        <w:rPr>
          <w:rStyle w:val="Incipit"/>
          <w:lang w:val="pt-PT"/>
        </w:rPr>
        <w:t>quid</w:t>
      </w:r>
      <w:r w:rsidR="005A362F" w:rsidRPr="00BE7D55">
        <w:rPr>
          <w:i/>
          <w:lang w:val="pt-PT"/>
        </w:rPr>
        <w:t xml:space="preserve"> </w:t>
      </w:r>
      <w:r w:rsidR="00885488" w:rsidRPr="005A362F">
        <w:rPr>
          <w:rStyle w:val="Incipit"/>
          <w:lang w:val="pt-PT"/>
        </w:rPr>
        <w:t>deus</w:t>
      </w:r>
      <w:r w:rsidR="00885488" w:rsidRPr="00B779A9">
        <w:rPr>
          <w:lang w:val="pt-PT"/>
        </w:rPr>
        <w:t xml:space="preserve">. VS </w:t>
      </w:r>
      <w:r w:rsidR="00885488" w:rsidRPr="005A362F">
        <w:rPr>
          <w:rStyle w:val="Incipit"/>
          <w:lang w:val="pt-PT"/>
        </w:rPr>
        <w:t>Deus</w:t>
      </w:r>
      <w:r w:rsidR="005A362F" w:rsidRPr="00BE7D55">
        <w:rPr>
          <w:i/>
          <w:lang w:val="pt-PT"/>
        </w:rPr>
        <w:t xml:space="preserve"> </w:t>
      </w:r>
      <w:r w:rsidR="00885488" w:rsidRPr="005A362F">
        <w:rPr>
          <w:rStyle w:val="Incipit"/>
          <w:lang w:val="pt-PT"/>
        </w:rPr>
        <w:t>meus</w:t>
      </w:r>
      <w:r w:rsidR="005A362F" w:rsidRPr="00BE7D55">
        <w:rPr>
          <w:i/>
          <w:lang w:val="pt-PT"/>
        </w:rPr>
        <w:t xml:space="preserve"> </w:t>
      </w:r>
      <w:r w:rsidR="00885488" w:rsidRPr="005A362F">
        <w:rPr>
          <w:rStyle w:val="Incipit"/>
          <w:lang w:val="pt-PT"/>
        </w:rPr>
        <w:t>eripe</w:t>
      </w:r>
      <w:r w:rsidR="005A362F" w:rsidRPr="00BE7D55">
        <w:rPr>
          <w:i/>
          <w:lang w:val="pt-PT"/>
        </w:rPr>
        <w:t xml:space="preserve"> </w:t>
      </w:r>
      <w:r w:rsidR="00885488" w:rsidRPr="005A362F">
        <w:rPr>
          <w:rStyle w:val="Incipit"/>
          <w:lang w:val="pt-PT"/>
        </w:rPr>
        <w:t>me</w:t>
      </w:r>
      <w:r w:rsidR="005A362F" w:rsidRPr="00BE7D55">
        <w:rPr>
          <w:i/>
          <w:lang w:val="pt-PT"/>
        </w:rPr>
        <w:t xml:space="preserve"> </w:t>
      </w:r>
      <w:r w:rsidR="00885488" w:rsidRPr="005A362F">
        <w:rPr>
          <w:rStyle w:val="Incipit"/>
          <w:lang w:val="pt-PT"/>
        </w:rPr>
        <w:t>de</w:t>
      </w:r>
      <w:r w:rsidR="005A362F" w:rsidRPr="00BE7D55">
        <w:rPr>
          <w:i/>
          <w:lang w:val="pt-PT"/>
        </w:rPr>
        <w:t xml:space="preserve"> </w:t>
      </w:r>
      <w:r w:rsidR="00885488" w:rsidRPr="005A362F">
        <w:rPr>
          <w:rStyle w:val="Incipit"/>
          <w:lang w:val="pt-PT"/>
        </w:rPr>
        <w:t>manu</w:t>
      </w:r>
      <w:r w:rsidR="005A362F" w:rsidRPr="00BE7D55">
        <w:rPr>
          <w:i/>
          <w:lang w:val="pt-PT"/>
        </w:rPr>
        <w:t xml:space="preserve"> </w:t>
      </w:r>
      <w:r w:rsidR="00885488" w:rsidRPr="005A362F">
        <w:rPr>
          <w:rStyle w:val="Incipit"/>
          <w:lang w:val="pt-PT"/>
        </w:rPr>
        <w:t>peccatoris</w:t>
      </w:r>
      <w:r w:rsidR="00BF0BA3" w:rsidRPr="00B779A9">
        <w:rPr>
          <w:lang w:val="pt-PT"/>
        </w:rPr>
        <w:t xml:space="preserve">. Tres lectiones sancti </w:t>
      </w:r>
      <w:r w:rsidR="002D6715" w:rsidRPr="00736684">
        <w:rPr>
          <w:rStyle w:val="Person"/>
          <w:lang w:val="pt-PT"/>
        </w:rPr>
        <w:t>Augus(215r)tini</w:t>
      </w:r>
      <w:r w:rsidR="002D6715">
        <w:rPr>
          <w:lang w:val="pt-PT"/>
        </w:rPr>
        <w:t xml:space="preserve"> </w:t>
      </w:r>
      <w:r w:rsidR="00885488" w:rsidRPr="00B779A9">
        <w:rPr>
          <w:lang w:val="pt-PT"/>
        </w:rPr>
        <w:t xml:space="preserve">ex </w:t>
      </w:r>
      <w:r w:rsidR="00D66EA2" w:rsidRPr="00B779A9">
        <w:rPr>
          <w:lang w:val="pt-PT"/>
        </w:rPr>
        <w:t>volumine</w:t>
      </w:r>
      <w:r w:rsidR="00885488" w:rsidRPr="00B779A9">
        <w:rPr>
          <w:lang w:val="pt-PT"/>
        </w:rPr>
        <w:t xml:space="preserve"> hiemali de tempore. Prima</w:t>
      </w:r>
      <w:r w:rsidR="00864A04">
        <w:rPr>
          <w:lang w:val="pt-PT"/>
        </w:rPr>
        <w:t xml:space="preserve"> est</w:t>
      </w:r>
      <w:r w:rsidR="00885488" w:rsidRPr="00B779A9">
        <w:rPr>
          <w:lang w:val="pt-PT"/>
        </w:rPr>
        <w:t xml:space="preserve"> </w:t>
      </w:r>
      <w:r w:rsidR="00BA24A1" w:rsidRPr="00B779A9">
        <w:rPr>
          <w:lang w:val="pt-PT"/>
        </w:rPr>
        <w:t>[</w:t>
      </w:r>
      <w:r w:rsidR="00BF0BA3" w:rsidRPr="00B779A9">
        <w:rPr>
          <w:lang w:val="pt-PT"/>
        </w:rPr>
        <w:t>LS</w:t>
      </w:r>
      <w:r w:rsidR="00BA24A1" w:rsidRPr="00B779A9">
        <w:rPr>
          <w:lang w:val="pt-PT"/>
        </w:rPr>
        <w:t>]</w:t>
      </w:r>
      <w:r w:rsidR="00885488" w:rsidRPr="00B779A9">
        <w:rPr>
          <w:lang w:val="pt-PT"/>
        </w:rPr>
        <w:t xml:space="preserve"> </w:t>
      </w:r>
      <w:r w:rsidR="00885488" w:rsidRPr="005A362F">
        <w:rPr>
          <w:rStyle w:val="Incipit"/>
          <w:lang w:val="pt-PT"/>
        </w:rPr>
        <w:t>Exaudi</w:t>
      </w:r>
      <w:r w:rsidR="005A362F" w:rsidRPr="00BE7D55">
        <w:rPr>
          <w:i/>
          <w:lang w:val="pt-PT"/>
        </w:rPr>
        <w:t xml:space="preserve"> </w:t>
      </w:r>
      <w:r w:rsidR="00885488" w:rsidRPr="005A362F">
        <w:rPr>
          <w:rStyle w:val="Incipit"/>
          <w:lang w:val="pt-PT"/>
        </w:rPr>
        <w:t>deus</w:t>
      </w:r>
      <w:r w:rsidR="005A362F" w:rsidRPr="00BE7D55">
        <w:rPr>
          <w:i/>
          <w:lang w:val="pt-PT"/>
        </w:rPr>
        <w:t xml:space="preserve"> </w:t>
      </w:r>
      <w:r w:rsidR="00885488" w:rsidRPr="005A362F">
        <w:rPr>
          <w:rStyle w:val="Incipit"/>
          <w:lang w:val="pt-PT"/>
        </w:rPr>
        <w:t>orationem</w:t>
      </w:r>
      <w:r w:rsidR="00885488" w:rsidRPr="00B779A9">
        <w:rPr>
          <w:lang w:val="pt-PT"/>
        </w:rPr>
        <w:t xml:space="preserve">. RP </w:t>
      </w:r>
      <w:r w:rsidR="00885488" w:rsidRPr="005A362F">
        <w:rPr>
          <w:rStyle w:val="Incipit"/>
          <w:lang w:val="pt-PT"/>
        </w:rPr>
        <w:t>Unus</w:t>
      </w:r>
      <w:r w:rsidR="005A362F" w:rsidRPr="00BE7D55">
        <w:rPr>
          <w:i/>
          <w:lang w:val="pt-PT"/>
        </w:rPr>
        <w:t xml:space="preserve"> </w:t>
      </w:r>
      <w:r w:rsidR="00885488" w:rsidRPr="005A362F">
        <w:rPr>
          <w:rStyle w:val="Incipit"/>
          <w:lang w:val="pt-PT"/>
        </w:rPr>
        <w:t>ex</w:t>
      </w:r>
      <w:r w:rsidR="005A362F" w:rsidRPr="00BE7D55">
        <w:rPr>
          <w:i/>
          <w:lang w:val="pt-PT"/>
        </w:rPr>
        <w:t xml:space="preserve"> </w:t>
      </w:r>
      <w:r w:rsidR="00885488" w:rsidRPr="005A362F">
        <w:rPr>
          <w:rStyle w:val="Incipit"/>
          <w:lang w:val="pt-PT"/>
        </w:rPr>
        <w:t>discipulis</w:t>
      </w:r>
      <w:r w:rsidR="00885488" w:rsidRPr="00B779A9">
        <w:rPr>
          <w:lang w:val="pt-PT"/>
        </w:rPr>
        <w:t xml:space="preserve">. Secunda </w:t>
      </w:r>
      <w:r w:rsidR="00864A04">
        <w:rPr>
          <w:lang w:val="pt-PT"/>
        </w:rPr>
        <w:t xml:space="preserve">est </w:t>
      </w:r>
      <w:r w:rsidR="00BA24A1" w:rsidRPr="00B779A9">
        <w:rPr>
          <w:lang w:val="pt-PT"/>
        </w:rPr>
        <w:t>[</w:t>
      </w:r>
      <w:r w:rsidR="00BF0BA3" w:rsidRPr="00B779A9">
        <w:rPr>
          <w:lang w:val="pt-PT"/>
        </w:rPr>
        <w:t>LS</w:t>
      </w:r>
      <w:r w:rsidR="00BA24A1" w:rsidRPr="00B779A9">
        <w:rPr>
          <w:lang w:val="pt-PT"/>
        </w:rPr>
        <w:t>]</w:t>
      </w:r>
      <w:r w:rsidR="00885488" w:rsidRPr="00B779A9">
        <w:rPr>
          <w:lang w:val="pt-PT"/>
        </w:rPr>
        <w:t xml:space="preserve"> </w:t>
      </w:r>
      <w:r w:rsidR="00885488" w:rsidRPr="005A362F">
        <w:rPr>
          <w:rStyle w:val="Incipit"/>
          <w:lang w:val="pt-PT"/>
        </w:rPr>
        <w:t>Protexisti</w:t>
      </w:r>
      <w:r w:rsidR="005A362F" w:rsidRPr="00BE7D55">
        <w:rPr>
          <w:i/>
          <w:lang w:val="pt-PT"/>
        </w:rPr>
        <w:t xml:space="preserve"> </w:t>
      </w:r>
      <w:r w:rsidR="00885488" w:rsidRPr="005A362F">
        <w:rPr>
          <w:rStyle w:val="Incipit"/>
          <w:lang w:val="pt-PT"/>
        </w:rPr>
        <w:t>me</w:t>
      </w:r>
      <w:r w:rsidR="005A362F" w:rsidRPr="00BE7D55">
        <w:rPr>
          <w:i/>
          <w:lang w:val="pt-PT"/>
        </w:rPr>
        <w:t xml:space="preserve"> </w:t>
      </w:r>
      <w:r w:rsidR="00885488" w:rsidRPr="005A362F">
        <w:rPr>
          <w:rStyle w:val="Incipit"/>
          <w:lang w:val="pt-PT"/>
        </w:rPr>
        <w:t>a</w:t>
      </w:r>
      <w:r w:rsidR="005A362F" w:rsidRPr="00BE7D55">
        <w:rPr>
          <w:i/>
          <w:lang w:val="pt-PT"/>
        </w:rPr>
        <w:t xml:space="preserve"> </w:t>
      </w:r>
      <w:r w:rsidR="009772E9" w:rsidRPr="005A362F">
        <w:rPr>
          <w:rStyle w:val="Incipit"/>
          <w:lang w:val="pt-PT"/>
        </w:rPr>
        <w:t>conv</w:t>
      </w:r>
      <w:r w:rsidR="00885488" w:rsidRPr="005A362F">
        <w:rPr>
          <w:rStyle w:val="Incipit"/>
          <w:lang w:val="pt-PT"/>
        </w:rPr>
        <w:t>entu</w:t>
      </w:r>
      <w:r w:rsidR="00885488" w:rsidRPr="00B779A9">
        <w:rPr>
          <w:lang w:val="pt-PT"/>
        </w:rPr>
        <w:t xml:space="preserve">. RP </w:t>
      </w:r>
      <w:r w:rsidR="00885488" w:rsidRPr="005A362F">
        <w:rPr>
          <w:rStyle w:val="Incipit"/>
          <w:lang w:val="pt-PT"/>
        </w:rPr>
        <w:t>Eram</w:t>
      </w:r>
      <w:r w:rsidR="005A362F" w:rsidRPr="00BE7D55">
        <w:rPr>
          <w:i/>
          <w:lang w:val="pt-PT"/>
        </w:rPr>
        <w:t xml:space="preserve"> </w:t>
      </w:r>
      <w:r w:rsidR="00885488" w:rsidRPr="005A362F">
        <w:rPr>
          <w:rStyle w:val="Incipit"/>
          <w:lang w:val="pt-PT"/>
        </w:rPr>
        <w:t>quasi</w:t>
      </w:r>
      <w:r w:rsidR="005A362F" w:rsidRPr="00BE7D55">
        <w:rPr>
          <w:i/>
          <w:lang w:val="pt-PT"/>
        </w:rPr>
        <w:t xml:space="preserve"> </w:t>
      </w:r>
      <w:r w:rsidR="00885488" w:rsidRPr="005A362F">
        <w:rPr>
          <w:rStyle w:val="Incipit"/>
          <w:lang w:val="pt-PT"/>
        </w:rPr>
        <w:t>agnus</w:t>
      </w:r>
      <w:r w:rsidR="00885488" w:rsidRPr="005B472A">
        <w:rPr>
          <w:lang w:val="pt-PT"/>
        </w:rPr>
        <w:t>.</w:t>
      </w:r>
      <w:r w:rsidR="00885488" w:rsidRPr="00B779A9">
        <w:rPr>
          <w:lang w:val="pt-PT"/>
        </w:rPr>
        <w:t xml:space="preserve"> </w:t>
      </w:r>
      <w:r w:rsidR="00885488" w:rsidRPr="00B779A9">
        <w:rPr>
          <w:lang w:val="it-IT"/>
        </w:rPr>
        <w:t xml:space="preserve">Tertia </w:t>
      </w:r>
      <w:r w:rsidR="00864A04">
        <w:rPr>
          <w:lang w:val="it-IT"/>
        </w:rPr>
        <w:t xml:space="preserve">est </w:t>
      </w:r>
      <w:r w:rsidR="00BA24A1" w:rsidRPr="00B779A9">
        <w:rPr>
          <w:lang w:val="it-IT"/>
        </w:rPr>
        <w:t>[</w:t>
      </w:r>
      <w:r w:rsidR="00BF0BA3" w:rsidRPr="00B779A9">
        <w:rPr>
          <w:lang w:val="it-IT"/>
        </w:rPr>
        <w:t>LS</w:t>
      </w:r>
      <w:r w:rsidR="00BA24A1" w:rsidRPr="00B779A9">
        <w:rPr>
          <w:lang w:val="it-IT"/>
        </w:rPr>
        <w:t>]</w:t>
      </w:r>
      <w:r w:rsidR="00885488" w:rsidRPr="00B779A9">
        <w:rPr>
          <w:lang w:val="it-IT"/>
        </w:rPr>
        <w:t xml:space="preserve"> </w:t>
      </w:r>
      <w:r w:rsidR="00885488" w:rsidRPr="005A362F">
        <w:rPr>
          <w:rStyle w:val="Incipit"/>
          <w:lang w:val="it-IT"/>
        </w:rPr>
        <w:t>Non</w:t>
      </w:r>
      <w:r w:rsidR="005A362F" w:rsidRPr="00BE7D55">
        <w:rPr>
          <w:i/>
          <w:lang w:val="it-IT"/>
        </w:rPr>
        <w:t xml:space="preserve"> </w:t>
      </w:r>
      <w:r w:rsidR="00885488" w:rsidRPr="005A362F">
        <w:rPr>
          <w:rStyle w:val="Incipit"/>
          <w:lang w:val="it-IT"/>
        </w:rPr>
        <w:t>est</w:t>
      </w:r>
      <w:r w:rsidR="005A362F" w:rsidRPr="00BE7D55">
        <w:rPr>
          <w:i/>
          <w:lang w:val="it-IT"/>
        </w:rPr>
        <w:t xml:space="preserve"> </w:t>
      </w:r>
      <w:r w:rsidR="00885488" w:rsidRPr="005A362F">
        <w:rPr>
          <w:rStyle w:val="Incipit"/>
          <w:lang w:val="it-IT"/>
        </w:rPr>
        <w:t>praetermittendum</w:t>
      </w:r>
      <w:r w:rsidR="00885488" w:rsidRPr="00B779A9">
        <w:rPr>
          <w:lang w:val="it-IT"/>
        </w:rPr>
        <w:t xml:space="preserve">. RP </w:t>
      </w:r>
      <w:r w:rsidR="00885488" w:rsidRPr="005A362F">
        <w:rPr>
          <w:rStyle w:val="Incipit"/>
          <w:lang w:val="it-IT"/>
        </w:rPr>
        <w:t>Una</w:t>
      </w:r>
      <w:r w:rsidR="005A362F" w:rsidRPr="00BE7D55">
        <w:rPr>
          <w:i/>
          <w:lang w:val="it-IT"/>
        </w:rPr>
        <w:t xml:space="preserve"> </w:t>
      </w:r>
      <w:r w:rsidR="00885488" w:rsidRPr="005A362F">
        <w:rPr>
          <w:rStyle w:val="Incipit"/>
          <w:lang w:val="it-IT"/>
        </w:rPr>
        <w:t>hora</w:t>
      </w:r>
      <w:r w:rsidR="005A362F" w:rsidRPr="00BE7D55">
        <w:rPr>
          <w:i/>
          <w:lang w:val="it-IT"/>
        </w:rPr>
        <w:t xml:space="preserve"> </w:t>
      </w:r>
      <w:r w:rsidR="00885488" w:rsidRPr="005A362F">
        <w:rPr>
          <w:rStyle w:val="Incipit"/>
          <w:lang w:val="it-IT"/>
        </w:rPr>
        <w:t>non</w:t>
      </w:r>
      <w:r w:rsidR="005A362F" w:rsidRPr="00BE7D55">
        <w:rPr>
          <w:i/>
          <w:lang w:val="it-IT"/>
        </w:rPr>
        <w:t xml:space="preserve"> </w:t>
      </w:r>
      <w:r w:rsidR="00050F79" w:rsidRPr="005A362F">
        <w:rPr>
          <w:rStyle w:val="Incipit"/>
          <w:lang w:val="it-IT"/>
        </w:rPr>
        <w:t>|</w:t>
      </w:r>
      <w:r w:rsidR="00885488" w:rsidRPr="005A362F">
        <w:rPr>
          <w:rStyle w:val="Incipit"/>
          <w:lang w:val="it-IT"/>
        </w:rPr>
        <w:t>potuisti</w:t>
      </w:r>
      <w:r w:rsidR="00050F79" w:rsidRPr="005A362F">
        <w:rPr>
          <w:rStyle w:val="Incipit"/>
          <w:lang w:val="it-IT"/>
        </w:rPr>
        <w:t>::potuistis|</w:t>
      </w:r>
      <w:r w:rsidR="00BF0BA3" w:rsidRPr="00B779A9">
        <w:rPr>
          <w:lang w:val="it-IT"/>
        </w:rPr>
        <w:t>.</w:t>
      </w:r>
    </w:p>
    <w:p w:rsidR="00885488" w:rsidRPr="00736684" w:rsidRDefault="006B4C6A" w:rsidP="00415109">
      <w:pPr>
        <w:rPr>
          <w:lang w:val="it-IT"/>
        </w:rPr>
      </w:pPr>
      <w:r w:rsidRPr="00736684">
        <w:rPr>
          <w:rStyle w:val="Time2"/>
          <w:lang w:val="pt-PT"/>
        </w:rPr>
        <w:lastRenderedPageBreak/>
        <w:t>In tertio nocturno</w:t>
      </w:r>
      <w:r w:rsidR="00885488" w:rsidRPr="00B779A9">
        <w:rPr>
          <w:lang w:val="pt-PT"/>
        </w:rPr>
        <w:t xml:space="preserve"> AN </w:t>
      </w:r>
      <w:r w:rsidR="00885488" w:rsidRPr="005A362F">
        <w:rPr>
          <w:rStyle w:val="Incipit"/>
          <w:lang w:val="pt-PT"/>
        </w:rPr>
        <w:t>Dixi</w:t>
      </w:r>
      <w:r w:rsidR="005A362F" w:rsidRPr="00BE7D55">
        <w:rPr>
          <w:i/>
          <w:lang w:val="pt-PT"/>
        </w:rPr>
        <w:t xml:space="preserve"> </w:t>
      </w:r>
      <w:r w:rsidR="00885488" w:rsidRPr="005A362F">
        <w:rPr>
          <w:rStyle w:val="Incipit"/>
          <w:lang w:val="pt-PT"/>
        </w:rPr>
        <w:t>iniquis</w:t>
      </w:r>
      <w:r w:rsidR="00885488" w:rsidRPr="00B779A9">
        <w:rPr>
          <w:lang w:val="pt-PT"/>
        </w:rPr>
        <w:t xml:space="preserve"> cum duabus sequentibus. </w:t>
      </w:r>
      <w:r w:rsidR="00885488">
        <w:rPr>
          <w:lang w:val="en-US"/>
        </w:rPr>
        <w:t xml:space="preserve">PS </w:t>
      </w:r>
      <w:r w:rsidR="00885488" w:rsidRPr="005A362F">
        <w:rPr>
          <w:rStyle w:val="Incipit"/>
          <w:lang w:val="en-US"/>
        </w:rPr>
        <w:t>Confitebimur</w:t>
      </w:r>
      <w:r w:rsidR="00794880" w:rsidRPr="005A362F">
        <w:rPr>
          <w:lang w:val="en-US"/>
        </w:rPr>
        <w:t xml:space="preserve">. </w:t>
      </w:r>
      <w:r w:rsidR="00BA24A1">
        <w:rPr>
          <w:lang w:val="en-US"/>
        </w:rPr>
        <w:t>[</w:t>
      </w:r>
      <w:r w:rsidR="00885488">
        <w:rPr>
          <w:lang w:val="en-US"/>
        </w:rPr>
        <w:t>PS</w:t>
      </w:r>
      <w:r w:rsidR="00BA24A1">
        <w:rPr>
          <w:lang w:val="en-US"/>
        </w:rPr>
        <w:t>]</w:t>
      </w:r>
      <w:r w:rsidR="00885488">
        <w:rPr>
          <w:lang w:val="en-US"/>
        </w:rPr>
        <w:t xml:space="preserve"> </w:t>
      </w:r>
      <w:r w:rsidR="00885488" w:rsidRPr="005A362F">
        <w:rPr>
          <w:rStyle w:val="Incipit"/>
          <w:lang w:val="en-US"/>
        </w:rPr>
        <w:t>Notus</w:t>
      </w:r>
      <w:r w:rsidR="005A362F" w:rsidRPr="00BE7D55">
        <w:rPr>
          <w:i/>
          <w:lang w:val="en-US"/>
        </w:rPr>
        <w:t xml:space="preserve"> </w:t>
      </w:r>
      <w:r w:rsidR="00885488" w:rsidRPr="005A362F">
        <w:rPr>
          <w:rStyle w:val="Incipit"/>
          <w:lang w:val="en-US"/>
        </w:rPr>
        <w:t>in</w:t>
      </w:r>
      <w:r w:rsidR="005A362F" w:rsidRPr="00BE7D55">
        <w:rPr>
          <w:i/>
          <w:lang w:val="en-US"/>
        </w:rPr>
        <w:t xml:space="preserve"> </w:t>
      </w:r>
      <w:r w:rsidR="00885488" w:rsidRPr="005A362F">
        <w:rPr>
          <w:rStyle w:val="Incipit"/>
          <w:lang w:val="en-US"/>
        </w:rPr>
        <w:t>Iudea</w:t>
      </w:r>
      <w:r w:rsidR="00794880" w:rsidRPr="005A362F">
        <w:rPr>
          <w:lang w:val="en-US"/>
        </w:rPr>
        <w:t xml:space="preserve">. </w:t>
      </w:r>
      <w:r w:rsidR="00BA24A1">
        <w:rPr>
          <w:lang w:val="en-US"/>
        </w:rPr>
        <w:t>[</w:t>
      </w:r>
      <w:r w:rsidR="00885488">
        <w:rPr>
          <w:lang w:val="en-US"/>
        </w:rPr>
        <w:t>PS</w:t>
      </w:r>
      <w:r w:rsidR="00BA24A1">
        <w:rPr>
          <w:lang w:val="en-US"/>
        </w:rPr>
        <w:t>]</w:t>
      </w:r>
      <w:r w:rsidR="00885488">
        <w:rPr>
          <w:lang w:val="en-US"/>
        </w:rPr>
        <w:t xml:space="preserve"> </w:t>
      </w:r>
      <w:r w:rsidR="00885488" w:rsidRPr="005A362F">
        <w:rPr>
          <w:rStyle w:val="Incipit"/>
          <w:lang w:val="en-US"/>
        </w:rPr>
        <w:t>Voce</w:t>
      </w:r>
      <w:r w:rsidR="005A362F" w:rsidRPr="00BE7D55">
        <w:rPr>
          <w:i/>
          <w:lang w:val="en-US"/>
        </w:rPr>
        <w:t xml:space="preserve"> </w:t>
      </w:r>
      <w:r w:rsidR="00885488" w:rsidRPr="005A362F">
        <w:rPr>
          <w:rStyle w:val="Incipit"/>
          <w:lang w:val="en-US"/>
        </w:rPr>
        <w:t>mea</w:t>
      </w:r>
      <w:r w:rsidR="00885488">
        <w:rPr>
          <w:lang w:val="en-US"/>
        </w:rPr>
        <w:t xml:space="preserve">. </w:t>
      </w:r>
      <w:r w:rsidR="00885488" w:rsidRPr="00B779A9">
        <w:rPr>
          <w:lang w:val="pt-PT"/>
        </w:rPr>
        <w:t xml:space="preserve">VS </w:t>
      </w:r>
      <w:r w:rsidR="00885488" w:rsidRPr="005A362F">
        <w:rPr>
          <w:rStyle w:val="Incipit"/>
          <w:lang w:val="pt-PT"/>
        </w:rPr>
        <w:t>Homo</w:t>
      </w:r>
      <w:r w:rsidR="005A362F" w:rsidRPr="00BE7D55">
        <w:rPr>
          <w:i/>
          <w:lang w:val="pt-PT"/>
        </w:rPr>
        <w:t xml:space="preserve"> </w:t>
      </w:r>
      <w:r w:rsidR="00885488" w:rsidRPr="005A362F">
        <w:rPr>
          <w:rStyle w:val="Incipit"/>
          <w:lang w:val="pt-PT"/>
        </w:rPr>
        <w:t>pacis</w:t>
      </w:r>
      <w:r w:rsidR="005A362F" w:rsidRPr="00BE7D55">
        <w:rPr>
          <w:i/>
          <w:lang w:val="pt-PT"/>
        </w:rPr>
        <w:t xml:space="preserve"> </w:t>
      </w:r>
      <w:r w:rsidR="00885488" w:rsidRPr="005A362F">
        <w:rPr>
          <w:rStyle w:val="Incipit"/>
          <w:lang w:val="pt-PT"/>
        </w:rPr>
        <w:t>meae</w:t>
      </w:r>
      <w:r w:rsidR="005A362F" w:rsidRPr="00BE7D55">
        <w:rPr>
          <w:i/>
          <w:lang w:val="pt-PT"/>
        </w:rPr>
        <w:t xml:space="preserve"> </w:t>
      </w:r>
      <w:r w:rsidR="00885488" w:rsidRPr="005A362F">
        <w:rPr>
          <w:rStyle w:val="Incipit"/>
          <w:lang w:val="pt-PT"/>
        </w:rPr>
        <w:t>in</w:t>
      </w:r>
      <w:r w:rsidR="005A362F" w:rsidRPr="00BE7D55">
        <w:rPr>
          <w:i/>
          <w:lang w:val="pt-PT"/>
        </w:rPr>
        <w:t xml:space="preserve"> </w:t>
      </w:r>
      <w:r w:rsidR="00885488" w:rsidRPr="005A362F">
        <w:rPr>
          <w:rStyle w:val="Incipit"/>
          <w:lang w:val="pt-PT"/>
        </w:rPr>
        <w:t>quo</w:t>
      </w:r>
      <w:r w:rsidR="005A362F" w:rsidRPr="00BE7D55">
        <w:rPr>
          <w:i/>
          <w:lang w:val="pt-PT"/>
        </w:rPr>
        <w:t xml:space="preserve"> </w:t>
      </w:r>
      <w:r w:rsidR="00885488" w:rsidRPr="005A362F">
        <w:rPr>
          <w:rStyle w:val="Incipit"/>
          <w:lang w:val="pt-PT"/>
        </w:rPr>
        <w:t>sperabam</w:t>
      </w:r>
      <w:r w:rsidR="00885488" w:rsidRPr="00B779A9">
        <w:rPr>
          <w:lang w:val="pt-PT"/>
        </w:rPr>
        <w:t xml:space="preserve">. Tres lectiones etiam ex eodem volumine. </w:t>
      </w:r>
      <w:r w:rsidR="00BA24A1" w:rsidRPr="00B779A9">
        <w:rPr>
          <w:lang w:val="pt-PT"/>
        </w:rPr>
        <w:t>[</w:t>
      </w:r>
      <w:r w:rsidR="00BF0BA3" w:rsidRPr="00B779A9">
        <w:rPr>
          <w:lang w:val="pt-PT"/>
        </w:rPr>
        <w:t>LS</w:t>
      </w:r>
      <w:r w:rsidR="00BA24A1" w:rsidRPr="00B779A9">
        <w:rPr>
          <w:lang w:val="pt-PT"/>
        </w:rPr>
        <w:t>]</w:t>
      </w:r>
      <w:r w:rsidR="00885488" w:rsidRPr="00B779A9">
        <w:rPr>
          <w:lang w:val="pt-PT"/>
        </w:rPr>
        <w:t xml:space="preserve"> </w:t>
      </w:r>
      <w:r w:rsidR="00885488" w:rsidRPr="005A362F">
        <w:rPr>
          <w:rStyle w:val="Incipit"/>
          <w:lang w:val="pt-PT"/>
        </w:rPr>
        <w:t>Ego</w:t>
      </w:r>
      <w:r w:rsidR="005A362F" w:rsidRPr="00BE7D55">
        <w:rPr>
          <w:i/>
          <w:lang w:val="pt-PT"/>
        </w:rPr>
        <w:t xml:space="preserve"> </w:t>
      </w:r>
      <w:r w:rsidR="00885488" w:rsidRPr="005A362F">
        <w:rPr>
          <w:rStyle w:val="Incipit"/>
          <w:lang w:val="pt-PT"/>
        </w:rPr>
        <w:t>accepi</w:t>
      </w:r>
      <w:r w:rsidR="005A362F" w:rsidRPr="00BE7D55">
        <w:rPr>
          <w:i/>
          <w:lang w:val="pt-PT"/>
        </w:rPr>
        <w:t xml:space="preserve"> </w:t>
      </w:r>
      <w:r w:rsidR="00885488" w:rsidRPr="005A362F">
        <w:rPr>
          <w:rStyle w:val="Incipit"/>
          <w:lang w:val="pt-PT"/>
        </w:rPr>
        <w:t>a</w:t>
      </w:r>
      <w:r w:rsidR="005A362F" w:rsidRPr="00BE7D55">
        <w:rPr>
          <w:i/>
          <w:lang w:val="pt-PT"/>
        </w:rPr>
        <w:t xml:space="preserve"> </w:t>
      </w:r>
      <w:r w:rsidR="00885488" w:rsidRPr="005A362F">
        <w:rPr>
          <w:rStyle w:val="Incipit"/>
          <w:lang w:val="pt-PT"/>
        </w:rPr>
        <w:t>domino</w:t>
      </w:r>
      <w:r w:rsidR="00885488" w:rsidRPr="00B779A9">
        <w:rPr>
          <w:lang w:val="pt-PT"/>
        </w:rPr>
        <w:t xml:space="preserve">. RP </w:t>
      </w:r>
      <w:r w:rsidR="00885488" w:rsidRPr="005A362F">
        <w:rPr>
          <w:rStyle w:val="Incipit"/>
          <w:lang w:val="pt-PT"/>
        </w:rPr>
        <w:t>Seniores</w:t>
      </w:r>
      <w:r w:rsidR="005A362F" w:rsidRPr="00BE7D55">
        <w:rPr>
          <w:i/>
          <w:lang w:val="pt-PT"/>
        </w:rPr>
        <w:t xml:space="preserve"> </w:t>
      </w:r>
      <w:r w:rsidR="00885488" w:rsidRPr="005A362F">
        <w:rPr>
          <w:rStyle w:val="Incipit"/>
          <w:lang w:val="pt-PT"/>
        </w:rPr>
        <w:t>populi</w:t>
      </w:r>
      <w:r w:rsidR="00885488" w:rsidRPr="00B779A9">
        <w:rPr>
          <w:lang w:val="pt-PT"/>
        </w:rPr>
        <w:t>. Secunda</w:t>
      </w:r>
      <w:r w:rsidR="00864A04">
        <w:rPr>
          <w:lang w:val="pt-PT"/>
        </w:rPr>
        <w:t xml:space="preserve"> est</w:t>
      </w:r>
      <w:r w:rsidR="00885488" w:rsidRPr="00B779A9">
        <w:rPr>
          <w:lang w:val="pt-PT"/>
        </w:rPr>
        <w:t xml:space="preserve"> </w:t>
      </w:r>
      <w:r w:rsidR="00BA24A1" w:rsidRPr="00B779A9">
        <w:rPr>
          <w:lang w:val="pt-PT"/>
        </w:rPr>
        <w:t>[</w:t>
      </w:r>
      <w:r w:rsidR="00BF0BA3" w:rsidRPr="00B779A9">
        <w:rPr>
          <w:lang w:val="pt-PT"/>
        </w:rPr>
        <w:t>LS</w:t>
      </w:r>
      <w:r w:rsidR="00BA24A1" w:rsidRPr="00B779A9">
        <w:rPr>
          <w:lang w:val="pt-PT"/>
        </w:rPr>
        <w:t>]</w:t>
      </w:r>
      <w:r w:rsidR="00885488" w:rsidRPr="00B779A9">
        <w:rPr>
          <w:lang w:val="pt-PT"/>
        </w:rPr>
        <w:t xml:space="preserve"> </w:t>
      </w:r>
      <w:r w:rsidR="00885488" w:rsidRPr="005A362F">
        <w:rPr>
          <w:rStyle w:val="Incipit"/>
          <w:lang w:val="pt-PT"/>
        </w:rPr>
        <w:t>Similiter</w:t>
      </w:r>
      <w:r w:rsidR="005A362F" w:rsidRPr="00BE7D55">
        <w:rPr>
          <w:i/>
          <w:lang w:val="pt-PT"/>
        </w:rPr>
        <w:t xml:space="preserve"> </w:t>
      </w:r>
      <w:r w:rsidR="00885488" w:rsidRPr="005A362F">
        <w:rPr>
          <w:rStyle w:val="Incipit"/>
          <w:lang w:val="pt-PT"/>
        </w:rPr>
        <w:t>et</w:t>
      </w:r>
      <w:r w:rsidR="005A362F" w:rsidRPr="00BE7D55">
        <w:rPr>
          <w:i/>
          <w:lang w:val="pt-PT"/>
        </w:rPr>
        <w:t xml:space="preserve"> </w:t>
      </w:r>
      <w:r w:rsidR="00885488" w:rsidRPr="005A362F">
        <w:rPr>
          <w:rStyle w:val="Incipit"/>
          <w:lang w:val="pt-PT"/>
        </w:rPr>
        <w:t>calicem</w:t>
      </w:r>
      <w:r w:rsidR="00885488" w:rsidRPr="00B779A9">
        <w:rPr>
          <w:lang w:val="pt-PT"/>
        </w:rPr>
        <w:t xml:space="preserve">. RP </w:t>
      </w:r>
      <w:r w:rsidR="00885488" w:rsidRPr="005A362F">
        <w:rPr>
          <w:rStyle w:val="Incipit"/>
          <w:lang w:val="pt-PT"/>
        </w:rPr>
        <w:t>Revelabunt</w:t>
      </w:r>
      <w:r w:rsidR="005A362F" w:rsidRPr="00BE7D55">
        <w:rPr>
          <w:i/>
          <w:lang w:val="pt-PT"/>
        </w:rPr>
        <w:t xml:space="preserve"> </w:t>
      </w:r>
      <w:r w:rsidR="00885488" w:rsidRPr="005A362F">
        <w:rPr>
          <w:rStyle w:val="Incipit"/>
          <w:lang w:val="pt-PT"/>
        </w:rPr>
        <w:t>caeli</w:t>
      </w:r>
      <w:r w:rsidR="00885488" w:rsidRPr="00B779A9">
        <w:rPr>
          <w:lang w:val="pt-PT"/>
        </w:rPr>
        <w:t xml:space="preserve">. Tertia </w:t>
      </w:r>
      <w:r w:rsidR="00BA24A1" w:rsidRPr="00B779A9">
        <w:rPr>
          <w:lang w:val="pt-PT"/>
        </w:rPr>
        <w:t>[</w:t>
      </w:r>
      <w:r w:rsidR="00BF0BA3" w:rsidRPr="00B779A9">
        <w:rPr>
          <w:lang w:val="pt-PT"/>
        </w:rPr>
        <w:t>LS</w:t>
      </w:r>
      <w:r w:rsidR="00BA24A1" w:rsidRPr="00B779A9">
        <w:rPr>
          <w:lang w:val="pt-PT"/>
        </w:rPr>
        <w:t>]</w:t>
      </w:r>
      <w:r w:rsidR="00885488" w:rsidRPr="00B779A9">
        <w:rPr>
          <w:lang w:val="pt-PT"/>
        </w:rPr>
        <w:t xml:space="preserve"> </w:t>
      </w:r>
      <w:r w:rsidR="00885488" w:rsidRPr="005A362F">
        <w:rPr>
          <w:rStyle w:val="Incipit"/>
          <w:lang w:val="pt-PT"/>
        </w:rPr>
        <w:t>De</w:t>
      </w:r>
      <w:r w:rsidR="005A362F" w:rsidRPr="00BE7D55">
        <w:rPr>
          <w:i/>
          <w:lang w:val="pt-PT"/>
        </w:rPr>
        <w:t xml:space="preserve"> </w:t>
      </w:r>
      <w:r w:rsidR="00885488" w:rsidRPr="005A362F">
        <w:rPr>
          <w:rStyle w:val="Incipit"/>
          <w:lang w:val="pt-PT"/>
        </w:rPr>
        <w:t>spiritualibus</w:t>
      </w:r>
      <w:r w:rsidR="005A362F" w:rsidRPr="00BE7D55">
        <w:rPr>
          <w:i/>
          <w:lang w:val="pt-PT"/>
        </w:rPr>
        <w:t xml:space="preserve"> </w:t>
      </w:r>
      <w:r w:rsidR="00885488" w:rsidRPr="005A362F">
        <w:rPr>
          <w:rStyle w:val="Incipit"/>
          <w:lang w:val="pt-PT"/>
        </w:rPr>
        <w:t>autem</w:t>
      </w:r>
      <w:r w:rsidR="00885488" w:rsidRPr="00B779A9">
        <w:rPr>
          <w:lang w:val="pt-PT"/>
        </w:rPr>
        <w:t xml:space="preserve">. </w:t>
      </w:r>
      <w:r w:rsidR="00885488" w:rsidRPr="00736684">
        <w:rPr>
          <w:lang w:val="it-IT"/>
        </w:rPr>
        <w:t xml:space="preserve">RP </w:t>
      </w:r>
      <w:r w:rsidR="00885488" w:rsidRPr="00736684">
        <w:rPr>
          <w:rStyle w:val="Incipit"/>
          <w:lang w:val="it-IT"/>
        </w:rPr>
        <w:t>O</w:t>
      </w:r>
      <w:r w:rsidR="005A362F" w:rsidRPr="00736684">
        <w:rPr>
          <w:i/>
          <w:lang w:val="it-IT"/>
        </w:rPr>
        <w:t xml:space="preserve"> </w:t>
      </w:r>
      <w:r w:rsidR="00885488" w:rsidRPr="00736684">
        <w:rPr>
          <w:rStyle w:val="Incipit"/>
          <w:lang w:val="it-IT"/>
        </w:rPr>
        <w:t>Iuda</w:t>
      </w:r>
      <w:r w:rsidR="00885488" w:rsidRPr="00736684">
        <w:rPr>
          <w:lang w:val="it-IT"/>
        </w:rPr>
        <w:t xml:space="preserve">. Finito tertio responsorio </w:t>
      </w:r>
      <w:r w:rsidR="00885488" w:rsidRPr="00736684">
        <w:rPr>
          <w:rStyle w:val="Funktion"/>
          <w:lang w:val="it-IT"/>
        </w:rPr>
        <w:t>domicellus</w:t>
      </w:r>
      <w:r w:rsidR="00885488" w:rsidRPr="00736684">
        <w:rPr>
          <w:lang w:val="it-IT"/>
        </w:rPr>
        <w:t xml:space="preserve"> incipiet antiphona super laudes.</w:t>
      </w:r>
    </w:p>
    <w:p w:rsidR="008355A4" w:rsidRDefault="006B4C6A" w:rsidP="00415109">
      <w:pPr>
        <w:rPr>
          <w:lang w:val="fr-FR"/>
        </w:rPr>
      </w:pPr>
      <w:r w:rsidRPr="00736684">
        <w:rPr>
          <w:rStyle w:val="Time1"/>
          <w:lang w:val="fr-FR"/>
        </w:rPr>
        <w:t>Ad laudes</w:t>
      </w:r>
      <w:r w:rsidR="00885488" w:rsidRPr="00736684">
        <w:rPr>
          <w:lang w:val="fr-FR"/>
        </w:rPr>
        <w:t xml:space="preserve"> AN </w:t>
      </w:r>
      <w:r w:rsidR="00885488" w:rsidRPr="00736684">
        <w:rPr>
          <w:rStyle w:val="Incipit"/>
          <w:lang w:val="fr-FR"/>
        </w:rPr>
        <w:t>Iustificeris</w:t>
      </w:r>
      <w:r w:rsidR="005A362F" w:rsidRPr="00736684">
        <w:rPr>
          <w:i/>
          <w:lang w:val="fr-FR"/>
        </w:rPr>
        <w:t xml:space="preserve"> </w:t>
      </w:r>
      <w:r w:rsidR="00885488" w:rsidRPr="00736684">
        <w:rPr>
          <w:rStyle w:val="Incipit"/>
          <w:lang w:val="fr-FR"/>
        </w:rPr>
        <w:t>domine</w:t>
      </w:r>
      <w:r w:rsidR="00885488" w:rsidRPr="00736684">
        <w:rPr>
          <w:lang w:val="fr-FR"/>
        </w:rPr>
        <w:t xml:space="preserve"> cum reliquis. PS </w:t>
      </w:r>
      <w:r w:rsidR="00885488" w:rsidRPr="00736684">
        <w:rPr>
          <w:rStyle w:val="Incipit"/>
          <w:lang w:val="fr-FR"/>
        </w:rPr>
        <w:t>Miserere</w:t>
      </w:r>
      <w:r w:rsidR="00885488" w:rsidRPr="00736684">
        <w:rPr>
          <w:lang w:val="fr-FR"/>
        </w:rPr>
        <w:t xml:space="preserve">. </w:t>
      </w:r>
      <w:r w:rsidR="00BA24A1" w:rsidRPr="00736684">
        <w:rPr>
          <w:lang w:val="fr-FR"/>
        </w:rPr>
        <w:t>[</w:t>
      </w:r>
      <w:r w:rsidR="00885488" w:rsidRPr="00736684">
        <w:rPr>
          <w:lang w:val="fr-FR"/>
        </w:rPr>
        <w:t>PS</w:t>
      </w:r>
      <w:r w:rsidR="00BA24A1" w:rsidRPr="00736684">
        <w:rPr>
          <w:lang w:val="fr-FR"/>
        </w:rPr>
        <w:t>]</w:t>
      </w:r>
      <w:r w:rsidR="00885488" w:rsidRPr="00736684">
        <w:rPr>
          <w:lang w:val="fr-FR"/>
        </w:rPr>
        <w:t xml:space="preserve"> </w:t>
      </w:r>
      <w:r w:rsidR="00885488" w:rsidRPr="00736684">
        <w:rPr>
          <w:rStyle w:val="Incipit"/>
          <w:lang w:val="fr-FR"/>
        </w:rPr>
        <w:t>Domine</w:t>
      </w:r>
      <w:r w:rsidR="005A362F" w:rsidRPr="00736684">
        <w:rPr>
          <w:i/>
          <w:lang w:val="fr-FR"/>
        </w:rPr>
        <w:t xml:space="preserve"> </w:t>
      </w:r>
      <w:r w:rsidR="00885488" w:rsidRPr="00736684">
        <w:rPr>
          <w:rStyle w:val="Incipit"/>
          <w:lang w:val="fr-FR"/>
        </w:rPr>
        <w:t>(215v)</w:t>
      </w:r>
      <w:r w:rsidR="005A362F" w:rsidRPr="00736684">
        <w:rPr>
          <w:i/>
          <w:lang w:val="fr-FR"/>
        </w:rPr>
        <w:t xml:space="preserve"> </w:t>
      </w:r>
      <w:r w:rsidR="00885488" w:rsidRPr="00736684">
        <w:rPr>
          <w:rStyle w:val="Incipit"/>
          <w:lang w:val="fr-FR"/>
        </w:rPr>
        <w:t>refugium</w:t>
      </w:r>
      <w:r w:rsidR="00DD1415">
        <w:rPr>
          <w:lang w:val="fr-FR"/>
        </w:rPr>
        <w:t>@</w:t>
      </w:r>
      <w:r w:rsidR="00DD1415" w:rsidRPr="00736684">
        <w:rPr>
          <w:lang w:val="fr-FR"/>
        </w:rPr>
        <w:t>87.</w:t>
      </w:r>
      <w:r w:rsidR="00794880" w:rsidRPr="00736684">
        <w:rPr>
          <w:lang w:val="fr-FR"/>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5A362F">
        <w:rPr>
          <w:rStyle w:val="Incipit"/>
          <w:lang w:val="pt-PT"/>
        </w:rPr>
        <w:t>Deus</w:t>
      </w:r>
      <w:r w:rsidR="005A362F" w:rsidRPr="00BE7D55">
        <w:rPr>
          <w:i/>
          <w:lang w:val="pt-PT"/>
        </w:rPr>
        <w:t xml:space="preserve"> </w:t>
      </w:r>
      <w:r w:rsidR="00885488" w:rsidRPr="005A362F">
        <w:rPr>
          <w:rStyle w:val="Incipit"/>
          <w:lang w:val="pt-PT"/>
        </w:rPr>
        <w:t>deus</w:t>
      </w:r>
      <w:r w:rsidR="00794880" w:rsidRPr="005A362F">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5A362F">
        <w:rPr>
          <w:rStyle w:val="Incipit"/>
          <w:lang w:val="pt-PT"/>
        </w:rPr>
        <w:t>Cantemus</w:t>
      </w:r>
      <w:r w:rsidR="006E58CE">
        <w:rPr>
          <w:lang w:val="pt-PT"/>
        </w:rPr>
        <w:t>@</w:t>
      </w:r>
      <w:r w:rsidR="00DD1415" w:rsidRPr="00B779A9">
        <w:rPr>
          <w:lang w:val="pt-PT"/>
        </w:rPr>
        <w:t>144</w:t>
      </w:r>
      <w:r w:rsidR="00DD1415" w:rsidRPr="005A362F">
        <w:rPr>
          <w:lang w:val="pt-PT"/>
        </w:rPr>
        <w:t>.</w:t>
      </w:r>
      <w:r w:rsidR="00794880" w:rsidRPr="005A362F">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5A362F">
        <w:rPr>
          <w:rStyle w:val="Incipit"/>
          <w:lang w:val="pt-PT"/>
        </w:rPr>
        <w:t>Laudate</w:t>
      </w:r>
      <w:r w:rsidR="005A362F" w:rsidRPr="00BE7D55">
        <w:rPr>
          <w:i/>
          <w:lang w:val="pt-PT"/>
        </w:rPr>
        <w:t xml:space="preserve"> </w:t>
      </w:r>
      <w:r w:rsidR="00885488" w:rsidRPr="005A362F">
        <w:rPr>
          <w:rStyle w:val="Incipit"/>
          <w:lang w:val="pt-PT"/>
        </w:rPr>
        <w:t>dominum</w:t>
      </w:r>
      <w:r w:rsidR="005A362F" w:rsidRPr="00BE7D55">
        <w:rPr>
          <w:i/>
          <w:lang w:val="pt-PT"/>
        </w:rPr>
        <w:t xml:space="preserve"> </w:t>
      </w:r>
      <w:r w:rsidR="00885488" w:rsidRPr="005A362F">
        <w:rPr>
          <w:rStyle w:val="Incipit"/>
          <w:lang w:val="pt-PT"/>
        </w:rPr>
        <w:t>de</w:t>
      </w:r>
      <w:r w:rsidR="005A362F" w:rsidRPr="00BE7D55">
        <w:rPr>
          <w:i/>
          <w:lang w:val="pt-PT"/>
        </w:rPr>
        <w:t xml:space="preserve"> </w:t>
      </w:r>
      <w:r w:rsidR="00885488" w:rsidRPr="005A362F">
        <w:rPr>
          <w:rStyle w:val="Incipit"/>
          <w:lang w:val="pt-PT"/>
        </w:rPr>
        <w:t>caelis</w:t>
      </w:r>
      <w:r w:rsidR="00885488" w:rsidRPr="005B472A">
        <w:rPr>
          <w:lang w:val="pt-PT"/>
        </w:rPr>
        <w:t>.</w:t>
      </w:r>
      <w:r w:rsidR="00885488" w:rsidRPr="00B779A9">
        <w:rPr>
          <w:lang w:val="pt-PT"/>
        </w:rPr>
        <w:t xml:space="preserve"> Finita antiphona super istum psalmum </w:t>
      </w:r>
      <w:r w:rsidRPr="006B4C6A">
        <w:rPr>
          <w:lang w:val="pt-PT"/>
        </w:rPr>
        <w:t>%D::</w:t>
      </w:r>
      <w:r w:rsidR="00836C39">
        <w:rPr>
          <w:lang w:val="pt-PT"/>
        </w:rPr>
        <w:t xml:space="preserve"> </w:t>
      </w:r>
      <w:r w:rsidR="00E90190" w:rsidRPr="00736684">
        <w:rPr>
          <w:rStyle w:val="Funktion"/>
          <w:lang w:val="pt-PT"/>
        </w:rPr>
        <w:t>presbiter</w:t>
      </w:r>
      <w:r w:rsidRPr="006B4C6A">
        <w:rPr>
          <w:lang w:val="pt-PT"/>
        </w:rPr>
        <w:t>%</w:t>
      </w:r>
      <w:r w:rsidR="00E90190" w:rsidRPr="00B779A9">
        <w:rPr>
          <w:lang w:val="pt-PT"/>
        </w:rPr>
        <w:t xml:space="preserve"> $E::</w:t>
      </w:r>
      <w:r w:rsidR="00885488" w:rsidRPr="00736684">
        <w:rPr>
          <w:rStyle w:val="Funktion"/>
          <w:lang w:val="pt-PT"/>
        </w:rPr>
        <w:t>domicellus</w:t>
      </w:r>
      <w:r w:rsidR="00E90190" w:rsidRPr="00B779A9">
        <w:rPr>
          <w:lang w:val="pt-PT"/>
        </w:rPr>
        <w:t>$</w:t>
      </w:r>
      <w:r w:rsidR="00885488" w:rsidRPr="00B779A9">
        <w:rPr>
          <w:lang w:val="pt-PT"/>
        </w:rPr>
        <w:t xml:space="preserve"> dicat VS </w:t>
      </w:r>
      <w:r w:rsidR="00885488" w:rsidRPr="005A362F">
        <w:rPr>
          <w:rStyle w:val="Incipit"/>
          <w:lang w:val="pt-PT"/>
        </w:rPr>
        <w:t>Christus</w:t>
      </w:r>
      <w:r w:rsidR="005A362F" w:rsidRPr="00BE7D55">
        <w:rPr>
          <w:i/>
          <w:lang w:val="pt-PT"/>
        </w:rPr>
        <w:t xml:space="preserve"> </w:t>
      </w:r>
      <w:r w:rsidR="00885488" w:rsidRPr="005A362F">
        <w:rPr>
          <w:rStyle w:val="Incipit"/>
          <w:lang w:val="pt-PT"/>
        </w:rPr>
        <w:t>factus</w:t>
      </w:r>
      <w:r w:rsidR="005A362F" w:rsidRPr="00BE7D55">
        <w:rPr>
          <w:i/>
          <w:lang w:val="pt-PT"/>
        </w:rPr>
        <w:t xml:space="preserve"> </w:t>
      </w:r>
      <w:r w:rsidR="00885488" w:rsidRPr="005A362F">
        <w:rPr>
          <w:rStyle w:val="Incipit"/>
          <w:lang w:val="pt-PT"/>
        </w:rPr>
        <w:t>est</w:t>
      </w:r>
      <w:r w:rsidR="00885488" w:rsidRPr="00B779A9">
        <w:rPr>
          <w:lang w:val="pt-PT"/>
        </w:rPr>
        <w:t>.</w:t>
      </w:r>
      <w:r w:rsidR="006B3DA7">
        <w:rPr>
          <w:lang w:val="pt-PT"/>
        </w:rPr>
        <w:t xml:space="preserve"> </w:t>
      </w:r>
      <w:r w:rsidR="00885488" w:rsidRPr="00B779A9">
        <w:rPr>
          <w:lang w:val="pt-PT"/>
        </w:rPr>
        <w:t>Deinde</w:t>
      </w:r>
      <w:r w:rsidR="009D0A99" w:rsidRPr="00B779A9">
        <w:rPr>
          <w:lang w:val="pt-PT"/>
        </w:rPr>
        <w:t xml:space="preserve"> incipiat </w:t>
      </w:r>
      <w:r w:rsidR="009D0A99" w:rsidRPr="00736684">
        <w:rPr>
          <w:rStyle w:val="Funktion"/>
          <w:lang w:val="pt-PT"/>
        </w:rPr>
        <w:t>praelatus</w:t>
      </w:r>
      <w:r w:rsidR="009D0A99" w:rsidRPr="00B779A9">
        <w:rPr>
          <w:lang w:val="pt-PT"/>
        </w:rPr>
        <w:t xml:space="preserve"> vel alius AB</w:t>
      </w:r>
      <w:r w:rsidR="00885488" w:rsidRPr="00B779A9">
        <w:rPr>
          <w:lang w:val="pt-PT"/>
        </w:rPr>
        <w:t xml:space="preserve"> </w:t>
      </w:r>
      <w:r w:rsidR="00885488" w:rsidRPr="005A362F">
        <w:rPr>
          <w:rStyle w:val="Incipit"/>
          <w:lang w:val="pt-PT"/>
        </w:rPr>
        <w:t>Traditor</w:t>
      </w:r>
      <w:r w:rsidR="005A362F" w:rsidRPr="00BE7D55">
        <w:rPr>
          <w:i/>
          <w:lang w:val="pt-PT"/>
        </w:rPr>
        <w:t xml:space="preserve"> </w:t>
      </w:r>
      <w:r w:rsidR="00885488" w:rsidRPr="005A362F">
        <w:rPr>
          <w:rStyle w:val="Incipit"/>
          <w:lang w:val="pt-PT"/>
        </w:rPr>
        <w:t>autem</w:t>
      </w:r>
      <w:r w:rsidR="00885488" w:rsidRPr="00B779A9">
        <w:rPr>
          <w:lang w:val="pt-PT"/>
        </w:rPr>
        <w:t xml:space="preserve"> et statim fit pulsus </w:t>
      </w:r>
      <w:r w:rsidR="00AC32FA" w:rsidRPr="00B779A9">
        <w:rPr>
          <w:lang w:val="pt-PT"/>
        </w:rPr>
        <w:t>sive</w:t>
      </w:r>
      <w:r w:rsidR="00885488" w:rsidRPr="00B779A9">
        <w:rPr>
          <w:lang w:val="pt-PT"/>
        </w:rPr>
        <w:t xml:space="preserve"> strepitus. Deinde sequitur canticum </w:t>
      </w:r>
      <w:r w:rsidR="006B3DA7">
        <w:rPr>
          <w:lang w:val="pt-PT"/>
        </w:rPr>
        <w:t xml:space="preserve">[BE] </w:t>
      </w:r>
      <w:r w:rsidR="00885488" w:rsidRPr="00736684">
        <w:rPr>
          <w:rStyle w:val="Incipit"/>
          <w:lang w:val="pt-PT"/>
        </w:rPr>
        <w:t>Benedictus</w:t>
      </w:r>
      <w:r w:rsidR="00885488" w:rsidRPr="00B779A9">
        <w:rPr>
          <w:lang w:val="pt-PT"/>
        </w:rPr>
        <w:t xml:space="preserve">. Finito medio cantico rursum faciant </w:t>
      </w:r>
      <w:r w:rsidR="006B3DA7" w:rsidRPr="006B3DA7">
        <w:rPr>
          <w:lang w:val="pt-PT"/>
        </w:rPr>
        <w:t>|</w:t>
      </w:r>
      <w:r w:rsidR="00885488" w:rsidRPr="00B779A9">
        <w:rPr>
          <w:lang w:val="pt-PT"/>
        </w:rPr>
        <w:t>strepidum</w:t>
      </w:r>
      <w:r w:rsidR="006B3DA7">
        <w:rPr>
          <w:lang w:val="pt-PT"/>
        </w:rPr>
        <w:t>::strepitum</w:t>
      </w:r>
      <w:r w:rsidR="006B3DA7" w:rsidRPr="006B3DA7">
        <w:rPr>
          <w:lang w:val="pt-PT"/>
        </w:rPr>
        <w:t>|</w:t>
      </w:r>
      <w:r w:rsidR="00885488" w:rsidRPr="00B779A9">
        <w:rPr>
          <w:lang w:val="pt-PT"/>
        </w:rPr>
        <w:t xml:space="preserve">. Deinde cantetur altera pars </w:t>
      </w:r>
      <w:r w:rsidR="00885488" w:rsidRPr="00B779A9">
        <w:rPr>
          <w:color w:val="000000"/>
          <w:lang w:val="pt-PT"/>
        </w:rPr>
        <w:t>cantici</w:t>
      </w:r>
      <w:r w:rsidR="006B3DA7">
        <w:rPr>
          <w:color w:val="000000"/>
          <w:lang w:val="pt-PT"/>
        </w:rPr>
        <w:t>,</w:t>
      </w:r>
      <w:r w:rsidR="00885488" w:rsidRPr="00B779A9">
        <w:rPr>
          <w:color w:val="000000"/>
          <w:lang w:val="pt-PT"/>
        </w:rPr>
        <w:t xml:space="preserve"> nempe ut sine timore de finito cantico </w:t>
      </w:r>
      <w:r w:rsidR="00053895" w:rsidRPr="00B779A9">
        <w:rPr>
          <w:color w:val="000000"/>
          <w:lang w:val="pt-PT"/>
        </w:rPr>
        <w:t>$E::</w:t>
      </w:r>
      <w:r w:rsidR="00885488" w:rsidRPr="00B779A9">
        <w:rPr>
          <w:color w:val="000000"/>
          <w:lang w:val="pt-PT"/>
        </w:rPr>
        <w:t>impetum faciunt tertio et deinde antiphona finitur</w:t>
      </w:r>
      <w:r w:rsidR="00053895" w:rsidRPr="00B779A9">
        <w:rPr>
          <w:color w:val="000000"/>
          <w:lang w:val="pt-PT"/>
        </w:rPr>
        <w:t>$</w:t>
      </w:r>
      <w:r w:rsidR="00885488" w:rsidRPr="00B779A9">
        <w:rPr>
          <w:color w:val="000000"/>
          <w:lang w:val="pt-PT"/>
        </w:rPr>
        <w:t xml:space="preserve"> cantetur antiphona</w:t>
      </w:r>
      <w:r w:rsidR="006B3DA7">
        <w:rPr>
          <w:color w:val="000000"/>
          <w:lang w:val="pt-PT"/>
        </w:rPr>
        <w:t>.</w:t>
      </w:r>
      <w:r w:rsidR="00885488" w:rsidRPr="00B779A9">
        <w:rPr>
          <w:color w:val="000000"/>
          <w:lang w:val="pt-PT"/>
        </w:rPr>
        <w:t xml:space="preserve"> </w:t>
      </w:r>
      <w:r w:rsidR="00890FA1">
        <w:rPr>
          <w:color w:val="000000"/>
          <w:lang w:val="pt-PT"/>
        </w:rPr>
        <w:t>$E::</w:t>
      </w:r>
      <w:r w:rsidR="006B3DA7">
        <w:rPr>
          <w:color w:val="000000"/>
          <w:lang w:val="pt-PT"/>
        </w:rPr>
        <w:t>E</w:t>
      </w:r>
      <w:r w:rsidR="00885488" w:rsidRPr="00B779A9">
        <w:rPr>
          <w:color w:val="000000"/>
          <w:lang w:val="pt-PT"/>
        </w:rPr>
        <w:t>t</w:t>
      </w:r>
      <w:r w:rsidR="00890FA1">
        <w:rPr>
          <w:color w:val="000000"/>
          <w:lang w:val="pt-PT"/>
        </w:rPr>
        <w:t>$</w:t>
      </w:r>
      <w:r w:rsidR="00885488" w:rsidRPr="00B779A9">
        <w:rPr>
          <w:color w:val="000000"/>
          <w:lang w:val="pt-PT"/>
        </w:rPr>
        <w:t xml:space="preserve"> duo </w:t>
      </w:r>
      <w:r w:rsidR="00885488" w:rsidRPr="00736684">
        <w:rPr>
          <w:rStyle w:val="Funktion"/>
          <w:lang w:val="pt-PT"/>
        </w:rPr>
        <w:t>canonici</w:t>
      </w:r>
      <w:r w:rsidR="00885488" w:rsidRPr="00B779A9">
        <w:rPr>
          <w:color w:val="000000"/>
          <w:lang w:val="pt-PT"/>
        </w:rPr>
        <w:t xml:space="preserve"> </w:t>
      </w:r>
      <w:r w:rsidR="00890FA1">
        <w:rPr>
          <w:color w:val="000000"/>
          <w:lang w:val="pt-PT"/>
        </w:rPr>
        <w:t xml:space="preserve">$E::antiphona finita$ </w:t>
      </w:r>
      <w:r w:rsidR="00885488" w:rsidRPr="00B779A9">
        <w:rPr>
          <w:color w:val="000000"/>
          <w:lang w:val="pt-PT"/>
        </w:rPr>
        <w:t xml:space="preserve">incipiant </w:t>
      </w:r>
      <w:r w:rsidR="00885488" w:rsidRPr="00736684">
        <w:rPr>
          <w:rStyle w:val="Ort"/>
          <w:lang w:val="pt-PT"/>
        </w:rPr>
        <w:t>ante imaginem crucifixi</w:t>
      </w:r>
      <w:r w:rsidR="00885488" w:rsidRPr="00B779A9">
        <w:rPr>
          <w:color w:val="000000"/>
          <w:lang w:val="pt-PT"/>
        </w:rPr>
        <w:t xml:space="preserve"> </w:t>
      </w:r>
      <w:r w:rsidR="00BF0BA3" w:rsidRPr="00B779A9">
        <w:rPr>
          <w:color w:val="000000"/>
          <w:lang w:val="pt-PT"/>
        </w:rPr>
        <w:t>[</w:t>
      </w:r>
      <w:r w:rsidR="00AE538E">
        <w:rPr>
          <w:color w:val="000000"/>
          <w:lang w:val="pt-PT"/>
        </w:rPr>
        <w:t>LT</w:t>
      </w:r>
      <w:r w:rsidR="00BF0BA3" w:rsidRPr="00B779A9">
        <w:rPr>
          <w:color w:val="000000"/>
          <w:lang w:val="pt-PT"/>
        </w:rPr>
        <w:t xml:space="preserve">] </w:t>
      </w:r>
      <w:r w:rsidR="00885488" w:rsidRPr="00736684">
        <w:rPr>
          <w:rStyle w:val="Incipit"/>
          <w:lang w:val="pt-PT"/>
        </w:rPr>
        <w:t>Kyrie</w:t>
      </w:r>
      <w:r w:rsidR="005A362F" w:rsidRPr="00736684">
        <w:rPr>
          <w:rStyle w:val="Incipit"/>
          <w:lang w:val="pt-PT"/>
        </w:rPr>
        <w:t xml:space="preserve"> </w:t>
      </w:r>
      <w:r w:rsidR="00885488" w:rsidRPr="00736684">
        <w:rPr>
          <w:rStyle w:val="Incipit"/>
          <w:lang w:val="pt-PT"/>
        </w:rPr>
        <w:t>el</w:t>
      </w:r>
      <w:r w:rsidR="00E9018E" w:rsidRPr="00736684">
        <w:rPr>
          <w:rStyle w:val="Incipit"/>
          <w:lang w:val="pt-PT"/>
        </w:rPr>
        <w:t>ei</w:t>
      </w:r>
      <w:r w:rsidR="00885488" w:rsidRPr="00736684">
        <w:rPr>
          <w:rStyle w:val="Incipit"/>
          <w:lang w:val="pt-PT"/>
        </w:rPr>
        <w:t>son</w:t>
      </w:r>
      <w:r w:rsidR="00885488" w:rsidRPr="00B779A9">
        <w:rPr>
          <w:color w:val="000000"/>
          <w:lang w:val="pt-PT"/>
        </w:rPr>
        <w:t xml:space="preserve">. </w:t>
      </w:r>
      <w:r w:rsidR="00885488" w:rsidRPr="00736684">
        <w:rPr>
          <w:rStyle w:val="Funktion"/>
          <w:lang w:val="pt-PT"/>
        </w:rPr>
        <w:t>Choro</w:t>
      </w:r>
      <w:r w:rsidR="00885488" w:rsidRPr="00B779A9">
        <w:rPr>
          <w:color w:val="000000"/>
          <w:lang w:val="pt-PT"/>
        </w:rPr>
        <w:t xml:space="preserve"> repe</w:t>
      </w:r>
      <w:r w:rsidR="00890FA1">
        <w:rPr>
          <w:color w:val="000000"/>
          <w:lang w:val="pt-PT"/>
        </w:rPr>
        <w:t>$E::</w:t>
      </w:r>
      <w:r w:rsidR="00885488" w:rsidRPr="00B779A9">
        <w:rPr>
          <w:color w:val="000000"/>
          <w:lang w:val="pt-PT"/>
        </w:rPr>
        <w:t>te</w:t>
      </w:r>
      <w:r w:rsidR="00890FA1">
        <w:rPr>
          <w:color w:val="000000"/>
          <w:lang w:val="pt-PT"/>
        </w:rPr>
        <w:t>$nte pro</w:t>
      </w:r>
      <w:r w:rsidR="00885488" w:rsidRPr="00B779A9">
        <w:rPr>
          <w:color w:val="000000"/>
          <w:lang w:val="pt-PT"/>
        </w:rPr>
        <w:t xml:space="preserve">ut habetur in </w:t>
      </w:r>
      <w:r w:rsidR="00885488" w:rsidRPr="00736684">
        <w:rPr>
          <w:rStyle w:val="Funktion"/>
          <w:lang w:val="pt-PT"/>
        </w:rPr>
        <w:t>schedula</w:t>
      </w:r>
      <w:r w:rsidR="00053895" w:rsidRPr="00736684">
        <w:rPr>
          <w:rStyle w:val="Funktion"/>
          <w:lang w:val="pt-PT"/>
        </w:rPr>
        <w:t xml:space="preserve"> membranea</w:t>
      </w:r>
      <w:r w:rsidR="00053895" w:rsidRPr="00B779A9">
        <w:rPr>
          <w:color w:val="000000"/>
          <w:lang w:val="pt-PT"/>
        </w:rPr>
        <w:t xml:space="preserve"> </w:t>
      </w:r>
      <w:r w:rsidR="00890FA1">
        <w:rPr>
          <w:color w:val="000000"/>
          <w:lang w:val="pt-PT"/>
        </w:rPr>
        <w:t>$E::</w:t>
      </w:r>
      <w:r w:rsidR="00053895" w:rsidRPr="00B779A9">
        <w:rPr>
          <w:color w:val="000000"/>
          <w:lang w:val="pt-PT"/>
        </w:rPr>
        <w:t xml:space="preserve">vel in </w:t>
      </w:r>
      <w:r w:rsidR="00053895" w:rsidRPr="00736684">
        <w:rPr>
          <w:rStyle w:val="Funktion"/>
          <w:lang w:val="pt-PT"/>
        </w:rPr>
        <w:t>antiphonariis</w:t>
      </w:r>
      <w:r w:rsidR="00890FA1" w:rsidRPr="00736684">
        <w:rPr>
          <w:lang w:val="pt-PT"/>
        </w:rPr>
        <w:t>$</w:t>
      </w:r>
      <w:r w:rsidR="00053895" w:rsidRPr="00B779A9">
        <w:rPr>
          <w:color w:val="000000"/>
          <w:lang w:val="pt-PT"/>
        </w:rPr>
        <w:t xml:space="preserve"> </w:t>
      </w:r>
      <w:r w:rsidRPr="006B4C6A">
        <w:rPr>
          <w:color w:val="000000"/>
          <w:lang w:val="pt-PT"/>
        </w:rPr>
        <w:t>%D::</w:t>
      </w:r>
      <w:r w:rsidR="00053895" w:rsidRPr="006B4C6A">
        <w:rPr>
          <w:lang w:val="pt-PT"/>
        </w:rPr>
        <w:t>et</w:t>
      </w:r>
      <w:r w:rsidR="00D734F4" w:rsidRPr="006B4C6A">
        <w:rPr>
          <w:lang w:val="pt-PT"/>
        </w:rPr>
        <w:t xml:space="preserve"> </w:t>
      </w:r>
      <w:r w:rsidR="00053895" w:rsidRPr="006B4C6A">
        <w:rPr>
          <w:lang w:val="pt-PT"/>
        </w:rPr>
        <w:t>quando</w:t>
      </w:r>
      <w:r w:rsidR="00D734F4" w:rsidRPr="006B4C6A">
        <w:rPr>
          <w:lang w:val="pt-PT"/>
        </w:rPr>
        <w:t xml:space="preserve"> </w:t>
      </w:r>
      <w:r w:rsidR="00053895" w:rsidRPr="006B4C6A">
        <w:rPr>
          <w:lang w:val="pt-PT"/>
        </w:rPr>
        <w:t>vero</w:t>
      </w:r>
      <w:r w:rsidR="00D734F4" w:rsidRPr="006B4C6A">
        <w:rPr>
          <w:lang w:val="pt-PT"/>
        </w:rPr>
        <w:t xml:space="preserve"> </w:t>
      </w:r>
      <w:r w:rsidR="00053895" w:rsidRPr="006B4C6A">
        <w:rPr>
          <w:lang w:val="pt-PT"/>
        </w:rPr>
        <w:t>cantaverint</w:t>
      </w:r>
      <w:r w:rsidR="00D734F4" w:rsidRPr="006B4C6A">
        <w:rPr>
          <w:lang w:val="pt-PT"/>
        </w:rPr>
        <w:t xml:space="preserve"> </w:t>
      </w:r>
      <w:r w:rsidR="00053895" w:rsidRPr="00736684">
        <w:rPr>
          <w:rStyle w:val="Funktion"/>
          <w:lang w:val="pt-PT"/>
        </w:rPr>
        <w:t>pueri</w:t>
      </w:r>
      <w:r w:rsidR="00D734F4" w:rsidRPr="006B4C6A">
        <w:rPr>
          <w:lang w:val="pt-PT"/>
        </w:rPr>
        <w:t xml:space="preserve"> </w:t>
      </w:r>
      <w:r w:rsidR="00AE538E">
        <w:rPr>
          <w:lang w:val="pt-PT"/>
        </w:rPr>
        <w:t>[</w:t>
      </w:r>
      <w:r w:rsidR="00E50D9D">
        <w:rPr>
          <w:lang w:val="pt-PT"/>
        </w:rPr>
        <w:t>HV</w:t>
      </w:r>
      <w:r w:rsidR="00053895" w:rsidRPr="006B4C6A">
        <w:rPr>
          <w:lang w:val="pt-PT"/>
        </w:rPr>
        <w:t>]</w:t>
      </w:r>
      <w:r w:rsidR="00D734F4" w:rsidRPr="006B4C6A">
        <w:rPr>
          <w:lang w:val="pt-PT"/>
        </w:rPr>
        <w:t xml:space="preserve"> </w:t>
      </w:r>
      <w:r w:rsidR="00053895" w:rsidRPr="00736684">
        <w:rPr>
          <w:rStyle w:val="Incipit"/>
          <w:lang w:val="pt-PT"/>
        </w:rPr>
        <w:t>Maria</w:t>
      </w:r>
      <w:r w:rsidR="00D734F4" w:rsidRPr="00736684">
        <w:rPr>
          <w:rStyle w:val="Incipit"/>
          <w:lang w:val="pt-PT"/>
        </w:rPr>
        <w:t xml:space="preserve"> </w:t>
      </w:r>
      <w:r w:rsidR="00053895" w:rsidRPr="00736684">
        <w:rPr>
          <w:rStyle w:val="Incipit"/>
          <w:lang w:val="pt-PT"/>
        </w:rPr>
        <w:t>sis</w:t>
      </w:r>
      <w:r w:rsidR="00D734F4" w:rsidRPr="00736684">
        <w:rPr>
          <w:rStyle w:val="Incipit"/>
          <w:lang w:val="pt-PT"/>
        </w:rPr>
        <w:t xml:space="preserve"> </w:t>
      </w:r>
      <w:r w:rsidR="00053895" w:rsidRPr="00736684">
        <w:rPr>
          <w:rStyle w:val="Incipit"/>
          <w:lang w:val="pt-PT"/>
        </w:rPr>
        <w:t>propitia</w:t>
      </w:r>
      <w:r w:rsidR="00053895" w:rsidRPr="005B472A">
        <w:rPr>
          <w:lang w:val="pt-PT"/>
        </w:rPr>
        <w:t>.</w:t>
      </w:r>
      <w:r w:rsidR="00885488" w:rsidRPr="006B4C6A">
        <w:rPr>
          <w:color w:val="000000"/>
          <w:lang w:val="pt-PT"/>
        </w:rPr>
        <w:t xml:space="preserve"> (216r)</w:t>
      </w:r>
      <w:r w:rsidR="00885488" w:rsidRPr="006B4C6A">
        <w:rPr>
          <w:lang w:val="pt-PT"/>
        </w:rPr>
        <w:t xml:space="preserve"> </w:t>
      </w:r>
      <w:r w:rsidR="00053895" w:rsidRPr="00736684">
        <w:rPr>
          <w:rStyle w:val="Funktion"/>
          <w:lang w:val="pt-PT"/>
        </w:rPr>
        <w:t>Praelatus</w:t>
      </w:r>
      <w:r w:rsidR="00D734F4" w:rsidRPr="006B4C6A">
        <w:rPr>
          <w:lang w:val="pt-PT"/>
        </w:rPr>
        <w:t xml:space="preserve"> </w:t>
      </w:r>
      <w:r w:rsidR="00053895" w:rsidRPr="006B4C6A">
        <w:rPr>
          <w:lang w:val="pt-PT"/>
        </w:rPr>
        <w:t>incipit</w:t>
      </w:r>
      <w:r w:rsidR="00D734F4" w:rsidRPr="006B4C6A">
        <w:rPr>
          <w:lang w:val="pt-PT"/>
        </w:rPr>
        <w:t xml:space="preserve"> </w:t>
      </w:r>
      <w:r w:rsidR="00053895" w:rsidRPr="006B4C6A">
        <w:rPr>
          <w:lang w:val="pt-PT"/>
        </w:rPr>
        <w:t>HY</w:t>
      </w:r>
      <w:r w:rsidR="00D734F4" w:rsidRPr="006B4C6A">
        <w:rPr>
          <w:lang w:val="pt-PT"/>
        </w:rPr>
        <w:t xml:space="preserve"> </w:t>
      </w:r>
      <w:r w:rsidR="00053895" w:rsidRPr="00736684">
        <w:rPr>
          <w:rStyle w:val="Incipit"/>
          <w:lang w:val="pt-PT"/>
        </w:rPr>
        <w:t>Rex</w:t>
      </w:r>
      <w:r w:rsidR="00D734F4" w:rsidRPr="00736684">
        <w:rPr>
          <w:rStyle w:val="Incipit"/>
          <w:lang w:val="pt-PT"/>
        </w:rPr>
        <w:t xml:space="preserve"> </w:t>
      </w:r>
      <w:r w:rsidR="00053895" w:rsidRPr="00736684">
        <w:rPr>
          <w:rStyle w:val="Incipit"/>
          <w:lang w:val="pt-PT"/>
        </w:rPr>
        <w:t>Christe</w:t>
      </w:r>
      <w:r w:rsidR="00D734F4" w:rsidRPr="00736684">
        <w:rPr>
          <w:rStyle w:val="Incipit"/>
          <w:lang w:val="pt-PT"/>
        </w:rPr>
        <w:t xml:space="preserve"> </w:t>
      </w:r>
      <w:r w:rsidR="00053895" w:rsidRPr="00736684">
        <w:rPr>
          <w:rStyle w:val="Incipit"/>
          <w:lang w:val="pt-PT"/>
        </w:rPr>
        <w:t>factor</w:t>
      </w:r>
      <w:r w:rsidR="00D734F4" w:rsidRPr="00736684">
        <w:rPr>
          <w:rStyle w:val="Incipit"/>
          <w:lang w:val="pt-PT"/>
        </w:rPr>
        <w:t xml:space="preserve"> </w:t>
      </w:r>
      <w:r w:rsidR="00053895" w:rsidRPr="00736684">
        <w:rPr>
          <w:rStyle w:val="Incipit"/>
          <w:lang w:val="pt-PT"/>
        </w:rPr>
        <w:t>omnium</w:t>
      </w:r>
      <w:r w:rsidR="00D734F4" w:rsidRPr="006B4C6A">
        <w:rPr>
          <w:lang w:val="pt-PT"/>
        </w:rPr>
        <w:t xml:space="preserve"> </w:t>
      </w:r>
      <w:r w:rsidR="00F337B7">
        <w:rPr>
          <w:lang w:val="pt-PT"/>
        </w:rPr>
        <w:t>solum</w:t>
      </w:r>
      <w:r w:rsidRPr="006B4C6A">
        <w:rPr>
          <w:lang w:val="pt-PT"/>
        </w:rPr>
        <w:t>%</w:t>
      </w:r>
      <w:r w:rsidR="00F337B7">
        <w:rPr>
          <w:lang w:val="pt-PT"/>
        </w:rPr>
        <w:t>.</w:t>
      </w:r>
      <w:r w:rsidR="00053895" w:rsidRPr="006B4C6A">
        <w:rPr>
          <w:lang w:val="pt-PT"/>
        </w:rPr>
        <w:t xml:space="preserve"> </w:t>
      </w:r>
      <w:r w:rsidR="00885488" w:rsidRPr="006B4C6A">
        <w:rPr>
          <w:lang w:val="pt-PT"/>
        </w:rPr>
        <w:t>Fin</w:t>
      </w:r>
      <w:r w:rsidR="00885488" w:rsidRPr="00B779A9">
        <w:rPr>
          <w:lang w:val="pt-PT"/>
        </w:rPr>
        <w:t>it</w:t>
      </w:r>
      <w:r w:rsidR="00AE538E">
        <w:rPr>
          <w:lang w:val="pt-PT"/>
        </w:rPr>
        <w:t>%D::o%$E::</w:t>
      </w:r>
      <w:r w:rsidR="00885488" w:rsidRPr="00B779A9">
        <w:rPr>
          <w:lang w:val="pt-PT"/>
        </w:rPr>
        <w:t>is</w:t>
      </w:r>
      <w:r w:rsidR="00AE538E">
        <w:rPr>
          <w:lang w:val="pt-PT"/>
        </w:rPr>
        <w:t>$</w:t>
      </w:r>
      <w:r w:rsidR="00885488" w:rsidRPr="00B779A9">
        <w:rPr>
          <w:lang w:val="pt-PT"/>
        </w:rPr>
        <w:t xml:space="preserve"> </w:t>
      </w:r>
      <w:r w:rsidR="00AE538E">
        <w:rPr>
          <w:lang w:val="pt-PT"/>
        </w:rPr>
        <w:t>%D::hymno%</w:t>
      </w:r>
      <w:r w:rsidR="00885488" w:rsidRPr="00B779A9">
        <w:rPr>
          <w:lang w:val="pt-PT"/>
        </w:rPr>
        <w:t>versibus</w:t>
      </w:r>
      <w:r w:rsidR="00AE538E">
        <w:rPr>
          <w:lang w:val="pt-PT"/>
        </w:rPr>
        <w:t>,</w:t>
      </w:r>
      <w:r w:rsidR="00885488" w:rsidRPr="00B779A9">
        <w:rPr>
          <w:lang w:val="pt-PT"/>
        </w:rPr>
        <w:t xml:space="preserve"> </w:t>
      </w:r>
      <w:r w:rsidR="00AE538E">
        <w:rPr>
          <w:lang w:val="pt-PT"/>
        </w:rPr>
        <w:t xml:space="preserve">rursum </w:t>
      </w:r>
      <w:r w:rsidR="00BF0BA3" w:rsidRPr="00B779A9">
        <w:rPr>
          <w:color w:val="000000"/>
          <w:lang w:val="pt-PT"/>
        </w:rPr>
        <w:t>[</w:t>
      </w:r>
      <w:r w:rsidR="00F02006" w:rsidRPr="00B779A9">
        <w:rPr>
          <w:color w:val="000000"/>
          <w:lang w:val="pt-PT"/>
        </w:rPr>
        <w:t>V</w:t>
      </w:r>
      <w:r w:rsidR="00A464A0">
        <w:rPr>
          <w:color w:val="000000"/>
          <w:lang w:val="pt-PT"/>
        </w:rPr>
        <w:t>S</w:t>
      </w:r>
      <w:r w:rsidR="00BF0BA3" w:rsidRPr="00B779A9">
        <w:rPr>
          <w:color w:val="000000"/>
          <w:lang w:val="pt-PT"/>
        </w:rPr>
        <w:t xml:space="preserve">] </w:t>
      </w:r>
      <w:r w:rsidR="00885488" w:rsidRPr="005A362F">
        <w:rPr>
          <w:rStyle w:val="Incipit"/>
          <w:lang w:val="pt-PT"/>
        </w:rPr>
        <w:t>Kyrie</w:t>
      </w:r>
      <w:r w:rsidR="005A362F" w:rsidRPr="00BE7D55">
        <w:rPr>
          <w:i/>
          <w:lang w:val="pt-PT"/>
        </w:rPr>
        <w:t xml:space="preserve"> </w:t>
      </w:r>
      <w:r w:rsidR="00371BD7" w:rsidRPr="005A362F">
        <w:rPr>
          <w:rStyle w:val="Incipit"/>
          <w:lang w:val="pt-PT"/>
        </w:rPr>
        <w:t>elei</w:t>
      </w:r>
      <w:r w:rsidR="00885488" w:rsidRPr="005A362F">
        <w:rPr>
          <w:rStyle w:val="Incipit"/>
          <w:lang w:val="pt-PT"/>
        </w:rPr>
        <w:t>son</w:t>
      </w:r>
      <w:r w:rsidR="00885488" w:rsidRPr="00B779A9">
        <w:rPr>
          <w:lang w:val="pt-PT"/>
        </w:rPr>
        <w:t xml:space="preserve"> c</w:t>
      </w:r>
      <w:r w:rsidR="00AE538E">
        <w:rPr>
          <w:lang w:val="pt-PT"/>
        </w:rPr>
        <w:t>um sequentibus versiculis pro</w:t>
      </w:r>
      <w:r w:rsidR="00885488" w:rsidRPr="00B779A9">
        <w:rPr>
          <w:lang w:val="pt-PT"/>
        </w:rPr>
        <w:t xml:space="preserve">ut annotatum est in </w:t>
      </w:r>
      <w:r w:rsidR="00885488" w:rsidRPr="00B779A9">
        <w:rPr>
          <w:color w:val="000000"/>
          <w:lang w:val="pt-PT"/>
        </w:rPr>
        <w:t xml:space="preserve">schedula qua </w:t>
      </w:r>
      <w:r w:rsidR="00885488" w:rsidRPr="00736684">
        <w:rPr>
          <w:rStyle w:val="Funktion"/>
          <w:lang w:val="pt-PT"/>
        </w:rPr>
        <w:t>canonici</w:t>
      </w:r>
      <w:r w:rsidR="00885488" w:rsidRPr="00B779A9">
        <w:rPr>
          <w:color w:val="000000"/>
          <w:lang w:val="pt-PT"/>
        </w:rPr>
        <w:t xml:space="preserve"> utuntur in canendo </w:t>
      </w:r>
      <w:r w:rsidR="00A464A0">
        <w:rPr>
          <w:color w:val="000000"/>
          <w:lang w:val="pt-PT"/>
        </w:rPr>
        <w:t>[LT</w:t>
      </w:r>
      <w:r w:rsidR="00F02006" w:rsidRPr="00B779A9">
        <w:rPr>
          <w:color w:val="000000"/>
          <w:lang w:val="pt-PT"/>
        </w:rPr>
        <w:t xml:space="preserve">] </w:t>
      </w:r>
      <w:r w:rsidR="00885488" w:rsidRPr="00736684">
        <w:rPr>
          <w:rStyle w:val="Incipit"/>
          <w:lang w:val="pt-PT"/>
        </w:rPr>
        <w:t>Kyrie</w:t>
      </w:r>
      <w:r w:rsidR="00AE538E">
        <w:rPr>
          <w:color w:val="000000"/>
          <w:lang w:val="pt-PT"/>
        </w:rPr>
        <w:t xml:space="preserve">. </w:t>
      </w:r>
      <w:r w:rsidR="00A464A0">
        <w:rPr>
          <w:color w:val="000000"/>
          <w:lang w:val="pt-PT"/>
        </w:rPr>
        <w:t>E</w:t>
      </w:r>
      <w:r w:rsidR="00885488" w:rsidRPr="00B779A9">
        <w:rPr>
          <w:color w:val="000000"/>
          <w:lang w:val="pt-PT"/>
        </w:rPr>
        <w:t xml:space="preserve">t ita tertio repetunt </w:t>
      </w:r>
      <w:r w:rsidR="00F02006" w:rsidRPr="00B779A9">
        <w:rPr>
          <w:color w:val="000000"/>
          <w:lang w:val="pt-PT"/>
        </w:rPr>
        <w:t>[V</w:t>
      </w:r>
      <w:r w:rsidR="00A464A0">
        <w:rPr>
          <w:color w:val="000000"/>
          <w:lang w:val="pt-PT"/>
        </w:rPr>
        <w:t>S</w:t>
      </w:r>
      <w:r w:rsidR="00F02006" w:rsidRPr="00B779A9">
        <w:rPr>
          <w:color w:val="000000"/>
          <w:lang w:val="pt-PT"/>
        </w:rPr>
        <w:t xml:space="preserve">] </w:t>
      </w:r>
      <w:r w:rsidR="00885488" w:rsidRPr="00736684">
        <w:rPr>
          <w:rStyle w:val="Incipit"/>
          <w:lang w:val="pt-PT"/>
        </w:rPr>
        <w:t>Kyrie</w:t>
      </w:r>
      <w:r w:rsidR="009759E4" w:rsidRPr="00B779A9">
        <w:rPr>
          <w:color w:val="000000"/>
          <w:lang w:val="pt-PT"/>
        </w:rPr>
        <w:t xml:space="preserve"> donec complev</w:t>
      </w:r>
      <w:r w:rsidR="00885488" w:rsidRPr="00B779A9">
        <w:rPr>
          <w:color w:val="000000"/>
          <w:lang w:val="pt-PT"/>
        </w:rPr>
        <w:t>erint</w:t>
      </w:r>
      <w:r w:rsidR="00885488" w:rsidRPr="00B779A9">
        <w:rPr>
          <w:lang w:val="pt-PT"/>
        </w:rPr>
        <w:t xml:space="preserve"> omnes</w:t>
      </w:r>
      <w:r w:rsidR="00691548" w:rsidRPr="00B779A9">
        <w:rPr>
          <w:lang w:val="pt-PT"/>
        </w:rPr>
        <w:t xml:space="preserve"> ve</w:t>
      </w:r>
      <w:r w:rsidR="00885488" w:rsidRPr="00B779A9">
        <w:rPr>
          <w:lang w:val="pt-PT"/>
        </w:rPr>
        <w:t xml:space="preserve">rsus. </w:t>
      </w:r>
      <w:r w:rsidR="00885488" w:rsidRPr="00736684">
        <w:rPr>
          <w:lang w:val="pt-PT"/>
        </w:rPr>
        <w:t xml:space="preserve">Quibus finitis </w:t>
      </w:r>
      <w:r w:rsidR="00885488" w:rsidRPr="00736684">
        <w:rPr>
          <w:rStyle w:val="Funktion"/>
          <w:lang w:val="pt-PT"/>
        </w:rPr>
        <w:t>praelatus</w:t>
      </w:r>
      <w:r w:rsidR="00885488" w:rsidRPr="00736684">
        <w:rPr>
          <w:lang w:val="pt-PT"/>
        </w:rPr>
        <w:t xml:space="preserve"> incipit HY </w:t>
      </w:r>
      <w:r w:rsidR="00885488" w:rsidRPr="00736684">
        <w:rPr>
          <w:rStyle w:val="Incipit"/>
          <w:lang w:val="pt-PT"/>
        </w:rPr>
        <w:t>Rex</w:t>
      </w:r>
      <w:r w:rsidR="005A362F" w:rsidRPr="00736684">
        <w:rPr>
          <w:i/>
          <w:lang w:val="pt-PT"/>
        </w:rPr>
        <w:t xml:space="preserve"> </w:t>
      </w:r>
      <w:r w:rsidR="00885488" w:rsidRPr="00736684">
        <w:rPr>
          <w:rStyle w:val="Incipit"/>
          <w:lang w:val="pt-PT"/>
        </w:rPr>
        <w:t>Christe</w:t>
      </w:r>
      <w:r w:rsidR="005A362F" w:rsidRPr="00736684">
        <w:rPr>
          <w:i/>
          <w:lang w:val="pt-PT"/>
        </w:rPr>
        <w:t xml:space="preserve"> </w:t>
      </w:r>
      <w:r w:rsidR="00885488" w:rsidRPr="00736684">
        <w:rPr>
          <w:rStyle w:val="Incipit"/>
          <w:lang w:val="pt-PT"/>
        </w:rPr>
        <w:t>factor</w:t>
      </w:r>
      <w:r w:rsidR="00885488" w:rsidRPr="00736684">
        <w:rPr>
          <w:lang w:val="pt-PT"/>
        </w:rPr>
        <w:t xml:space="preserve">. Finito quolibet versu </w:t>
      </w:r>
      <w:r w:rsidR="00885488" w:rsidRPr="00736684">
        <w:rPr>
          <w:rStyle w:val="Funktion"/>
          <w:lang w:val="pt-PT"/>
        </w:rPr>
        <w:t>canonici</w:t>
      </w:r>
      <w:r w:rsidR="00885488" w:rsidRPr="00736684">
        <w:rPr>
          <w:lang w:val="pt-PT"/>
        </w:rPr>
        <w:t xml:space="preserve"> respondeant semper</w:t>
      </w:r>
      <w:r w:rsidR="00E50D9D">
        <w:rPr>
          <w:lang w:val="pt-PT"/>
        </w:rPr>
        <w:t>,</w:t>
      </w:r>
      <w:r w:rsidR="00885488" w:rsidRPr="00736684">
        <w:rPr>
          <w:lang w:val="pt-PT"/>
        </w:rPr>
        <w:t xml:space="preserve"> germanice</w:t>
      </w:r>
      <w:r w:rsidR="00E50D9D">
        <w:rPr>
          <w:lang w:val="pt-PT"/>
        </w:rPr>
        <w:t xml:space="preserve"> tamen </w:t>
      </w:r>
      <w:r w:rsidR="008A78CF">
        <w:rPr>
          <w:lang w:val="pt-PT"/>
        </w:rPr>
        <w:t>a pueris</w:t>
      </w:r>
      <w:r w:rsidR="00E50D9D">
        <w:rPr>
          <w:lang w:val="pt-PT"/>
        </w:rPr>
        <w:t>,</w:t>
      </w:r>
      <w:r w:rsidR="00885488" w:rsidRPr="00736684">
        <w:rPr>
          <w:lang w:val="pt-PT"/>
        </w:rPr>
        <w:t xml:space="preserve"> sub ista melodia</w:t>
      </w:r>
      <w:r w:rsidR="00E50D9D">
        <w:rPr>
          <w:lang w:val="pt-PT"/>
        </w:rPr>
        <w:t>.</w:t>
      </w:r>
      <w:r w:rsidR="00885488" w:rsidRPr="00736684">
        <w:rPr>
          <w:lang w:val="pt-PT"/>
        </w:rPr>
        <w:t xml:space="preserve"> </w:t>
      </w:r>
      <w:r w:rsidR="00E50D9D">
        <w:rPr>
          <w:lang w:val="pt-PT"/>
        </w:rPr>
        <w:t>D</w:t>
      </w:r>
      <w:r w:rsidR="00885488" w:rsidRPr="00736684">
        <w:rPr>
          <w:lang w:val="pt-PT"/>
        </w:rPr>
        <w:t xml:space="preserve">einde addunt alium cantum </w:t>
      </w:r>
      <w:r w:rsidR="00E9589C">
        <w:rPr>
          <w:color w:val="000000"/>
          <w:lang w:val="pt-PT"/>
        </w:rPr>
        <w:t>[HY</w:t>
      </w:r>
      <w:r w:rsidR="00BF0BA3" w:rsidRPr="00736684">
        <w:rPr>
          <w:color w:val="000000"/>
          <w:lang w:val="pt-PT"/>
        </w:rPr>
        <w:t xml:space="preserve">] </w:t>
      </w:r>
      <w:r w:rsidR="00885488" w:rsidRPr="00736684">
        <w:rPr>
          <w:rStyle w:val="Incipit"/>
          <w:lang w:val="pt-PT"/>
        </w:rPr>
        <w:t>Laus</w:t>
      </w:r>
      <w:r w:rsidR="005A362F" w:rsidRPr="00736684">
        <w:rPr>
          <w:i/>
          <w:lang w:val="pt-PT"/>
        </w:rPr>
        <w:t xml:space="preserve"> </w:t>
      </w:r>
      <w:r w:rsidR="00885488" w:rsidRPr="00736684">
        <w:rPr>
          <w:rStyle w:val="Incipit"/>
          <w:lang w:val="pt-PT"/>
        </w:rPr>
        <w:t>tibi</w:t>
      </w:r>
      <w:r w:rsidR="005A362F" w:rsidRPr="00736684">
        <w:rPr>
          <w:i/>
          <w:lang w:val="pt-PT"/>
        </w:rPr>
        <w:t xml:space="preserve"> </w:t>
      </w:r>
      <w:r w:rsidR="00885488" w:rsidRPr="00736684">
        <w:rPr>
          <w:rStyle w:val="Incipit"/>
          <w:lang w:val="pt-PT"/>
        </w:rPr>
        <w:t>Christe</w:t>
      </w:r>
      <w:r w:rsidR="00885488" w:rsidRPr="00736684">
        <w:rPr>
          <w:lang w:val="pt-PT"/>
        </w:rPr>
        <w:t xml:space="preserve">. Et toties repetunt donec </w:t>
      </w:r>
      <w:r w:rsidR="00982EF5" w:rsidRPr="00736684">
        <w:rPr>
          <w:lang w:val="pt-PT"/>
        </w:rPr>
        <w:t>hymnu</w:t>
      </w:r>
      <w:r w:rsidR="00885488" w:rsidRPr="00736684">
        <w:rPr>
          <w:lang w:val="pt-PT"/>
        </w:rPr>
        <w:t>s compleatur</w:t>
      </w:r>
      <w:r w:rsidR="00E50D9D">
        <w:rPr>
          <w:lang w:val="pt-PT"/>
        </w:rPr>
        <w:t>.</w:t>
      </w:r>
      <w:r w:rsidR="00885488" w:rsidRPr="00736684">
        <w:rPr>
          <w:lang w:val="pt-PT"/>
        </w:rPr>
        <w:t xml:space="preserve"> </w:t>
      </w:r>
      <w:r w:rsidR="00E50D9D">
        <w:rPr>
          <w:lang w:val="pt-PT"/>
        </w:rPr>
        <w:t>E</w:t>
      </w:r>
      <w:r w:rsidR="00885488" w:rsidRPr="00736684">
        <w:rPr>
          <w:lang w:val="pt-PT"/>
        </w:rPr>
        <w:t xml:space="preserve">t semper quando </w:t>
      </w:r>
      <w:r w:rsidR="00885488" w:rsidRPr="00736684">
        <w:rPr>
          <w:rStyle w:val="Funktion"/>
          <w:lang w:val="pt-PT"/>
        </w:rPr>
        <w:t>scholares</w:t>
      </w:r>
      <w:r w:rsidR="00885488" w:rsidRPr="00736684">
        <w:rPr>
          <w:lang w:val="pt-PT"/>
        </w:rPr>
        <w:t xml:space="preserve"> cantaverint </w:t>
      </w:r>
      <w:r w:rsidR="00BF0BA3" w:rsidRPr="00736684">
        <w:rPr>
          <w:color w:val="000000"/>
          <w:lang w:val="pt-PT"/>
        </w:rPr>
        <w:t>[</w:t>
      </w:r>
      <w:r w:rsidR="00E9589C">
        <w:rPr>
          <w:color w:val="000000"/>
          <w:lang w:val="pt-PT"/>
        </w:rPr>
        <w:t>HV</w:t>
      </w:r>
      <w:r w:rsidR="00BF0BA3" w:rsidRPr="00736684">
        <w:rPr>
          <w:color w:val="000000"/>
          <w:lang w:val="pt-PT"/>
        </w:rPr>
        <w:t xml:space="preserve">] </w:t>
      </w:r>
      <w:r w:rsidR="00885488" w:rsidRPr="00736684">
        <w:rPr>
          <w:rStyle w:val="Incipit"/>
          <w:lang w:val="pt-PT"/>
        </w:rPr>
        <w:t>Maria</w:t>
      </w:r>
      <w:r w:rsidR="005A362F" w:rsidRPr="00736684">
        <w:rPr>
          <w:i/>
          <w:lang w:val="pt-PT"/>
        </w:rPr>
        <w:t xml:space="preserve"> </w:t>
      </w:r>
      <w:r w:rsidR="00885488" w:rsidRPr="00736684">
        <w:rPr>
          <w:rStyle w:val="Incipit"/>
          <w:lang w:val="pt-PT"/>
        </w:rPr>
        <w:t>sis</w:t>
      </w:r>
      <w:r w:rsidR="005A362F" w:rsidRPr="00736684">
        <w:rPr>
          <w:i/>
          <w:lang w:val="pt-PT"/>
        </w:rPr>
        <w:t xml:space="preserve"> </w:t>
      </w:r>
      <w:r w:rsidR="00885488" w:rsidRPr="00736684">
        <w:rPr>
          <w:rStyle w:val="Incipit"/>
          <w:lang w:val="pt-PT"/>
        </w:rPr>
        <w:t>propitia</w:t>
      </w:r>
      <w:r w:rsidR="00885488" w:rsidRPr="00736684">
        <w:rPr>
          <w:lang w:val="pt-PT"/>
        </w:rPr>
        <w:t xml:space="preserve"> </w:t>
      </w:r>
      <w:r w:rsidR="00E50D9D">
        <w:rPr>
          <w:rStyle w:val="Funktion"/>
          <w:lang w:val="pt-PT"/>
        </w:rPr>
        <w:t>p</w:t>
      </w:r>
      <w:r w:rsidR="00885488" w:rsidRPr="00736684">
        <w:rPr>
          <w:rStyle w:val="Funktion"/>
          <w:lang w:val="pt-PT"/>
        </w:rPr>
        <w:t>raelatus</w:t>
      </w:r>
      <w:r w:rsidR="00885488" w:rsidRPr="00736684">
        <w:rPr>
          <w:lang w:val="pt-PT"/>
        </w:rPr>
        <w:t xml:space="preserve"> al</w:t>
      </w:r>
      <w:r w:rsidR="008355A4" w:rsidRPr="00736684">
        <w:rPr>
          <w:lang w:val="pt-PT"/>
        </w:rPr>
        <w:t>ium versum dicti hymni subiungi</w:t>
      </w:r>
      <w:r w:rsidR="00E50D9D">
        <w:rPr>
          <w:lang w:val="pt-PT"/>
        </w:rPr>
        <w:t>t</w:t>
      </w:r>
      <w:r w:rsidR="008355A4" w:rsidRPr="00736684">
        <w:rPr>
          <w:lang w:val="pt-PT"/>
        </w:rPr>
        <w:t xml:space="preserve">. </w:t>
      </w:r>
      <w:r w:rsidR="008355A4" w:rsidRPr="005B472A">
        <w:rPr>
          <w:lang w:val="fr-FR"/>
        </w:rPr>
        <w:t>Et ita completibus omnibus</w:t>
      </w:r>
      <w:r w:rsidR="00885488" w:rsidRPr="005B472A">
        <w:rPr>
          <w:lang w:val="fr-FR"/>
        </w:rPr>
        <w:t xml:space="preserve"> </w:t>
      </w:r>
      <w:r w:rsidR="008355A4" w:rsidRPr="005B472A">
        <w:rPr>
          <w:lang w:val="fr-FR"/>
        </w:rPr>
        <w:t>o</w:t>
      </w:r>
      <w:r w:rsidR="00885488" w:rsidRPr="005B472A">
        <w:rPr>
          <w:lang w:val="fr-FR"/>
        </w:rPr>
        <w:t>retur</w:t>
      </w:r>
      <w:r w:rsidR="008355A4" w:rsidRPr="005B472A">
        <w:rPr>
          <w:lang w:val="fr-FR"/>
        </w:rPr>
        <w:t>.</w:t>
      </w:r>
      <w:r w:rsidR="00885488" w:rsidRPr="005B472A">
        <w:rPr>
          <w:lang w:val="fr-FR"/>
        </w:rPr>
        <w:t xml:space="preserve"> PS </w:t>
      </w:r>
      <w:r w:rsidR="00885488" w:rsidRPr="005B472A">
        <w:rPr>
          <w:rStyle w:val="Incipit"/>
          <w:lang w:val="fr-FR"/>
        </w:rPr>
        <w:t>Miserere</w:t>
      </w:r>
      <w:r w:rsidR="00885488" w:rsidRPr="005B472A">
        <w:rPr>
          <w:lang w:val="fr-FR"/>
        </w:rPr>
        <w:t xml:space="preserve">. </w:t>
      </w:r>
      <w:r w:rsidR="00885488" w:rsidRPr="00B779A9">
        <w:rPr>
          <w:lang w:val="fr-FR"/>
        </w:rPr>
        <w:t xml:space="preserve">Quo finito clauditur matutinum per VS </w:t>
      </w:r>
      <w:r w:rsidR="00885488" w:rsidRPr="005A362F">
        <w:rPr>
          <w:rStyle w:val="Incipit"/>
          <w:lang w:val="fr-FR"/>
        </w:rPr>
        <w:t>Christus</w:t>
      </w:r>
      <w:r w:rsidR="005A362F" w:rsidRPr="00BE7D55">
        <w:rPr>
          <w:i/>
          <w:lang w:val="fr-FR"/>
        </w:rPr>
        <w:t xml:space="preserve"> </w:t>
      </w:r>
      <w:r w:rsidR="00885488" w:rsidRPr="005A362F">
        <w:rPr>
          <w:rStyle w:val="Incipit"/>
          <w:lang w:val="fr-FR"/>
        </w:rPr>
        <w:t>factus</w:t>
      </w:r>
      <w:r w:rsidR="005A362F" w:rsidRPr="00BE7D55">
        <w:rPr>
          <w:i/>
          <w:lang w:val="fr-FR"/>
        </w:rPr>
        <w:t xml:space="preserve"> </w:t>
      </w:r>
      <w:r w:rsidR="00885488" w:rsidRPr="005A362F">
        <w:rPr>
          <w:rStyle w:val="Incipit"/>
          <w:lang w:val="fr-FR"/>
        </w:rPr>
        <w:t>est</w:t>
      </w:r>
      <w:r w:rsidR="00885488" w:rsidRPr="00B779A9">
        <w:rPr>
          <w:lang w:val="fr-FR"/>
        </w:rPr>
        <w:t xml:space="preserve"> etc.</w:t>
      </w:r>
      <w:r w:rsidR="00BF0BA3" w:rsidRPr="00B779A9">
        <w:rPr>
          <w:lang w:val="fr-FR"/>
        </w:rPr>
        <w:t xml:space="preserve"> </w:t>
      </w:r>
    </w:p>
    <w:p w:rsidR="00885488" w:rsidRPr="00736684" w:rsidRDefault="00BF0BA3" w:rsidP="00415109">
      <w:pPr>
        <w:rPr>
          <w:lang w:val="es-ES"/>
        </w:rPr>
      </w:pPr>
      <w:r w:rsidRPr="00736684">
        <w:rPr>
          <w:lang w:val="es-ES"/>
        </w:rPr>
        <w:t>(216v)</w:t>
      </w:r>
      <w:r w:rsidR="008355A4" w:rsidRPr="00736684">
        <w:rPr>
          <w:lang w:val="es-ES"/>
        </w:rPr>
        <w:t xml:space="preserve"> </w:t>
      </w:r>
      <w:r w:rsidR="00885488" w:rsidRPr="00736684">
        <w:rPr>
          <w:lang w:val="es-ES"/>
        </w:rPr>
        <w:t xml:space="preserve">Circa septimam mane per hos tres dies convenire solemus </w:t>
      </w:r>
      <w:r w:rsidR="0081631B" w:rsidRPr="00736684">
        <w:rPr>
          <w:lang w:val="es-ES"/>
        </w:rPr>
        <w:t>ad horas</w:t>
      </w:r>
      <w:r w:rsidR="008355A4" w:rsidRPr="00736684">
        <w:rPr>
          <w:lang w:val="es-ES"/>
        </w:rPr>
        <w:t>. A</w:t>
      </w:r>
      <w:r w:rsidR="00885488" w:rsidRPr="00736684">
        <w:rPr>
          <w:lang w:val="es-ES"/>
        </w:rPr>
        <w:t xml:space="preserve">d quas nec </w:t>
      </w:r>
      <w:r w:rsidR="0088753A" w:rsidRPr="00736684">
        <w:rPr>
          <w:color w:val="000000"/>
          <w:lang w:val="es-ES"/>
        </w:rPr>
        <w:t xml:space="preserve">[VAR] </w:t>
      </w:r>
      <w:r w:rsidR="00885488" w:rsidRPr="00736684">
        <w:rPr>
          <w:rStyle w:val="Incipit"/>
          <w:lang w:val="es-ES"/>
        </w:rPr>
        <w:t>Deus</w:t>
      </w:r>
      <w:r w:rsidR="005A362F" w:rsidRPr="00736684">
        <w:rPr>
          <w:i/>
          <w:lang w:val="es-ES"/>
        </w:rPr>
        <w:t xml:space="preserve"> </w:t>
      </w:r>
      <w:r w:rsidR="00885488" w:rsidRPr="00736684">
        <w:rPr>
          <w:rStyle w:val="Incipit"/>
          <w:lang w:val="es-ES"/>
        </w:rPr>
        <w:t>in</w:t>
      </w:r>
      <w:r w:rsidR="005A362F" w:rsidRPr="00736684">
        <w:rPr>
          <w:i/>
          <w:lang w:val="es-ES"/>
        </w:rPr>
        <w:t xml:space="preserve"> </w:t>
      </w:r>
      <w:r w:rsidR="00885488" w:rsidRPr="00736684">
        <w:rPr>
          <w:rStyle w:val="Incipit"/>
          <w:lang w:val="es-ES"/>
        </w:rPr>
        <w:t>adiutorium</w:t>
      </w:r>
      <w:r w:rsidR="008355A4" w:rsidRPr="00736684">
        <w:rPr>
          <w:lang w:val="es-ES"/>
        </w:rPr>
        <w:t xml:space="preserve">, </w:t>
      </w:r>
      <w:r w:rsidR="00885488" w:rsidRPr="00736684">
        <w:rPr>
          <w:lang w:val="es-ES"/>
        </w:rPr>
        <w:t xml:space="preserve">nec </w:t>
      </w:r>
      <w:r w:rsidR="0088753A" w:rsidRPr="00736684">
        <w:rPr>
          <w:color w:val="000000"/>
          <w:lang w:val="es-ES"/>
        </w:rPr>
        <w:t>[</w:t>
      </w:r>
      <w:r w:rsidR="008355A4" w:rsidRPr="00736684">
        <w:rPr>
          <w:color w:val="000000"/>
          <w:lang w:val="es-ES"/>
        </w:rPr>
        <w:t>V</w:t>
      </w:r>
      <w:r w:rsidR="0088753A" w:rsidRPr="00736684">
        <w:rPr>
          <w:color w:val="000000"/>
          <w:lang w:val="es-ES"/>
        </w:rPr>
        <w:t xml:space="preserve">V] </w:t>
      </w:r>
      <w:r w:rsidR="00885488" w:rsidRPr="00736684">
        <w:rPr>
          <w:rStyle w:val="Incipit"/>
          <w:lang w:val="es-ES"/>
        </w:rPr>
        <w:t>Gloria</w:t>
      </w:r>
      <w:r w:rsidR="005A362F" w:rsidRPr="00736684">
        <w:rPr>
          <w:i/>
          <w:lang w:val="es-ES"/>
        </w:rPr>
        <w:t xml:space="preserve"> </w:t>
      </w:r>
      <w:r w:rsidR="00885488" w:rsidRPr="00736684">
        <w:rPr>
          <w:rStyle w:val="Incipit"/>
          <w:lang w:val="es-ES"/>
        </w:rPr>
        <w:t>patri</w:t>
      </w:r>
      <w:r w:rsidR="008355A4" w:rsidRPr="00736684">
        <w:rPr>
          <w:lang w:val="es-ES"/>
        </w:rPr>
        <w:t xml:space="preserve">, </w:t>
      </w:r>
      <w:r w:rsidR="00885488" w:rsidRPr="00736684">
        <w:rPr>
          <w:lang w:val="es-ES"/>
        </w:rPr>
        <w:t>ne</w:t>
      </w:r>
      <w:r w:rsidR="00F86651" w:rsidRPr="00736684">
        <w:rPr>
          <w:lang w:val="es-ES"/>
        </w:rPr>
        <w:t>c antiphonae autve?</w:t>
      </w:r>
      <w:r w:rsidR="00885488" w:rsidRPr="00736684">
        <w:rPr>
          <w:lang w:val="es-ES"/>
        </w:rPr>
        <w:t xml:space="preserve"> </w:t>
      </w:r>
      <w:r w:rsidR="00B108B8" w:rsidRPr="00736684">
        <w:rPr>
          <w:lang w:val="es-ES"/>
        </w:rPr>
        <w:t>prec</w:t>
      </w:r>
      <w:r w:rsidR="00885488" w:rsidRPr="00736684">
        <w:rPr>
          <w:lang w:val="es-ES"/>
        </w:rPr>
        <w:t>es sed tantum psalmi</w:t>
      </w:r>
      <w:r w:rsidR="00F86651" w:rsidRPr="00736684">
        <w:rPr>
          <w:lang w:val="es-ES"/>
        </w:rPr>
        <w:t>. E</w:t>
      </w:r>
      <w:r w:rsidR="00885488" w:rsidRPr="00736684">
        <w:rPr>
          <w:lang w:val="es-ES"/>
        </w:rPr>
        <w:t xml:space="preserve">t </w:t>
      </w:r>
      <w:r w:rsidRPr="00736684">
        <w:rPr>
          <w:color w:val="000000"/>
          <w:lang w:val="es-ES"/>
        </w:rPr>
        <w:t xml:space="preserve">[PN] </w:t>
      </w:r>
      <w:r w:rsidR="00885488" w:rsidRPr="00736684">
        <w:rPr>
          <w:rStyle w:val="Incipit"/>
          <w:lang w:val="es-ES"/>
        </w:rPr>
        <w:t>Pater</w:t>
      </w:r>
      <w:r w:rsidR="005A362F" w:rsidRPr="00736684">
        <w:rPr>
          <w:i/>
          <w:lang w:val="es-ES"/>
        </w:rPr>
        <w:t xml:space="preserve"> </w:t>
      </w:r>
      <w:r w:rsidR="00885488" w:rsidRPr="00736684">
        <w:rPr>
          <w:rStyle w:val="Incipit"/>
          <w:lang w:val="es-ES"/>
        </w:rPr>
        <w:t>noster</w:t>
      </w:r>
      <w:r w:rsidR="00885488" w:rsidRPr="00736684">
        <w:rPr>
          <w:lang w:val="es-ES"/>
        </w:rPr>
        <w:t xml:space="preserve"> et PS </w:t>
      </w:r>
      <w:r w:rsidR="00885488" w:rsidRPr="00736684">
        <w:rPr>
          <w:rStyle w:val="Incipit"/>
          <w:lang w:val="es-ES"/>
        </w:rPr>
        <w:t>Miserere</w:t>
      </w:r>
      <w:r w:rsidR="00885488" w:rsidRPr="00736684">
        <w:rPr>
          <w:lang w:val="es-ES"/>
        </w:rPr>
        <w:t xml:space="preserve"> et tacite </w:t>
      </w:r>
      <w:r w:rsidR="00885488" w:rsidRPr="00736684">
        <w:rPr>
          <w:color w:val="000000"/>
          <w:lang w:val="es-ES"/>
        </w:rPr>
        <w:t>quidem dicuntur</w:t>
      </w:r>
      <w:r w:rsidR="008355A4" w:rsidRPr="00736684">
        <w:rPr>
          <w:color w:val="000000"/>
          <w:lang w:val="es-ES"/>
        </w:rPr>
        <w:t>. C</w:t>
      </w:r>
      <w:r w:rsidR="00885488" w:rsidRPr="00736684">
        <w:rPr>
          <w:color w:val="000000"/>
          <w:lang w:val="es-ES"/>
        </w:rPr>
        <w:t>lauduntur</w:t>
      </w:r>
      <w:r w:rsidR="00885488" w:rsidRPr="00736684">
        <w:rPr>
          <w:lang w:val="es-ES"/>
        </w:rPr>
        <w:t xml:space="preserve"> autem omnes horae per VS </w:t>
      </w:r>
      <w:r w:rsidR="00885488" w:rsidRPr="00736684">
        <w:rPr>
          <w:rStyle w:val="Incipit"/>
          <w:lang w:val="es-ES"/>
        </w:rPr>
        <w:t>Christus</w:t>
      </w:r>
      <w:r w:rsidR="005A362F" w:rsidRPr="00736684">
        <w:rPr>
          <w:i/>
          <w:lang w:val="es-ES"/>
        </w:rPr>
        <w:t xml:space="preserve"> </w:t>
      </w:r>
      <w:r w:rsidR="00885488" w:rsidRPr="00736684">
        <w:rPr>
          <w:rStyle w:val="Incipit"/>
          <w:lang w:val="es-ES"/>
        </w:rPr>
        <w:t>factus</w:t>
      </w:r>
      <w:r w:rsidR="00885488" w:rsidRPr="00736684">
        <w:rPr>
          <w:lang w:val="es-ES"/>
        </w:rPr>
        <w:t xml:space="preserve"> vel </w:t>
      </w:r>
      <w:r w:rsidR="008573B2" w:rsidRPr="00736684">
        <w:rPr>
          <w:color w:val="000000"/>
          <w:lang w:val="es-ES"/>
        </w:rPr>
        <w:t xml:space="preserve">[VS] </w:t>
      </w:r>
      <w:r w:rsidR="00885488" w:rsidRPr="00736684">
        <w:rPr>
          <w:rStyle w:val="Incipit"/>
          <w:lang w:val="es-ES"/>
        </w:rPr>
        <w:t>Proprio</w:t>
      </w:r>
      <w:r w:rsidR="005A362F" w:rsidRPr="00736684">
        <w:rPr>
          <w:i/>
          <w:lang w:val="es-ES"/>
        </w:rPr>
        <w:t xml:space="preserve"> </w:t>
      </w:r>
      <w:r w:rsidR="00885488" w:rsidRPr="00736684">
        <w:rPr>
          <w:rStyle w:val="Incipit"/>
          <w:lang w:val="es-ES"/>
        </w:rPr>
        <w:t>filio</w:t>
      </w:r>
      <w:r w:rsidR="00885488" w:rsidRPr="00736684">
        <w:rPr>
          <w:lang w:val="es-ES"/>
        </w:rPr>
        <w:t xml:space="preserve"> aut </w:t>
      </w:r>
      <w:r w:rsidR="008573B2" w:rsidRPr="00736684">
        <w:rPr>
          <w:color w:val="000000"/>
          <w:lang w:val="es-ES"/>
        </w:rPr>
        <w:t xml:space="preserve">[VS] </w:t>
      </w:r>
      <w:r w:rsidR="00885488" w:rsidRPr="00736684">
        <w:rPr>
          <w:rStyle w:val="Incipit"/>
          <w:lang w:val="es-ES"/>
        </w:rPr>
        <w:t>In</w:t>
      </w:r>
      <w:r w:rsidR="005A362F" w:rsidRPr="00736684">
        <w:rPr>
          <w:i/>
          <w:lang w:val="es-ES"/>
        </w:rPr>
        <w:t xml:space="preserve"> </w:t>
      </w:r>
      <w:r w:rsidR="00885488" w:rsidRPr="00736684">
        <w:rPr>
          <w:rStyle w:val="Incipit"/>
          <w:lang w:val="es-ES"/>
        </w:rPr>
        <w:t>pace</w:t>
      </w:r>
      <w:r w:rsidR="005A362F" w:rsidRPr="00736684">
        <w:rPr>
          <w:i/>
          <w:lang w:val="es-ES"/>
        </w:rPr>
        <w:t xml:space="preserve"> </w:t>
      </w:r>
      <w:r w:rsidR="00885488" w:rsidRPr="00736684">
        <w:rPr>
          <w:rStyle w:val="Incipit"/>
          <w:lang w:val="es-ES"/>
        </w:rPr>
        <w:t>factus</w:t>
      </w:r>
      <w:r w:rsidR="00885488" w:rsidRPr="00736684">
        <w:rPr>
          <w:lang w:val="es-ES"/>
        </w:rPr>
        <w:t>.</w:t>
      </w:r>
    </w:p>
    <w:p w:rsidR="0088753A" w:rsidRPr="00736684" w:rsidRDefault="006B4C6A" w:rsidP="00415109">
      <w:r w:rsidRPr="00736684">
        <w:rPr>
          <w:lang w:val="es-ES"/>
        </w:rPr>
        <w:t xml:space="preserve">Post nonam </w:t>
      </w:r>
      <w:r w:rsidR="00885488" w:rsidRPr="00736684">
        <w:rPr>
          <w:lang w:val="es-ES"/>
        </w:rPr>
        <w:t xml:space="preserve">incipietur a </w:t>
      </w:r>
      <w:r w:rsidR="00885488" w:rsidRPr="00736684">
        <w:rPr>
          <w:rStyle w:val="Funktion"/>
          <w:lang w:val="es-ES"/>
        </w:rPr>
        <w:t>praelato</w:t>
      </w:r>
      <w:r w:rsidR="00885488" w:rsidRPr="00736684">
        <w:rPr>
          <w:lang w:val="es-ES"/>
        </w:rPr>
        <w:t xml:space="preserve"> </w:t>
      </w:r>
      <w:r w:rsidR="00BA24A1" w:rsidRPr="00736684">
        <w:rPr>
          <w:lang w:val="es-ES"/>
        </w:rPr>
        <w:t>[</w:t>
      </w:r>
      <w:r w:rsidR="00885488" w:rsidRPr="00736684">
        <w:rPr>
          <w:lang w:val="es-ES"/>
        </w:rPr>
        <w:t>HY</w:t>
      </w:r>
      <w:r w:rsidR="00BA24A1" w:rsidRPr="00736684">
        <w:rPr>
          <w:lang w:val="es-ES"/>
        </w:rPr>
        <w:t>]</w:t>
      </w:r>
      <w:r w:rsidR="00885488" w:rsidRPr="00736684">
        <w:rPr>
          <w:lang w:val="es-ES"/>
        </w:rPr>
        <w:t xml:space="preserve"> </w:t>
      </w:r>
      <w:r w:rsidR="00885488" w:rsidRPr="00736684">
        <w:rPr>
          <w:rStyle w:val="Incipit"/>
          <w:lang w:val="es-ES"/>
        </w:rPr>
        <w:t>O</w:t>
      </w:r>
      <w:r w:rsidR="005A362F" w:rsidRPr="00736684">
        <w:rPr>
          <w:i/>
          <w:lang w:val="es-ES"/>
        </w:rPr>
        <w:t xml:space="preserve"> </w:t>
      </w:r>
      <w:r w:rsidR="00FA3B56" w:rsidRPr="00736684">
        <w:rPr>
          <w:rStyle w:val="Incipit"/>
          <w:lang w:val="es-ES"/>
        </w:rPr>
        <w:t>veneran</w:t>
      </w:r>
      <w:r w:rsidR="00885488" w:rsidRPr="00736684">
        <w:rPr>
          <w:rStyle w:val="Incipit"/>
          <w:lang w:val="es-ES"/>
        </w:rPr>
        <w:t>da</w:t>
      </w:r>
      <w:r w:rsidR="00885488" w:rsidRPr="00736684">
        <w:rPr>
          <w:lang w:val="es-ES"/>
        </w:rPr>
        <w:t xml:space="preserve"> et sic ingrediatur </w:t>
      </w:r>
      <w:r w:rsidR="00885488" w:rsidRPr="00736684">
        <w:rPr>
          <w:rStyle w:val="Time1"/>
          <w:lang w:val="es-ES"/>
        </w:rPr>
        <w:t>ad missam</w:t>
      </w:r>
      <w:r w:rsidR="00885488" w:rsidRPr="00736684">
        <w:rPr>
          <w:lang w:val="es-ES"/>
        </w:rPr>
        <w:t xml:space="preserve"> et duo </w:t>
      </w:r>
      <w:r w:rsidR="00885488" w:rsidRPr="00736684">
        <w:rPr>
          <w:rStyle w:val="Funktion"/>
          <w:lang w:val="es-ES"/>
        </w:rPr>
        <w:t>le</w:t>
      </w:r>
      <w:r w:rsidR="00D66EA2" w:rsidRPr="00736684">
        <w:rPr>
          <w:rStyle w:val="Funktion"/>
          <w:lang w:val="es-ES"/>
        </w:rPr>
        <w:t>vita</w:t>
      </w:r>
      <w:r w:rsidR="00885488" w:rsidRPr="00736684">
        <w:rPr>
          <w:rStyle w:val="Funktion"/>
          <w:lang w:val="es-ES"/>
        </w:rPr>
        <w:t>e</w:t>
      </w:r>
      <w:r w:rsidR="00885488" w:rsidRPr="00736684">
        <w:rPr>
          <w:lang w:val="es-ES"/>
        </w:rPr>
        <w:t xml:space="preserve"> ministrent. IN </w:t>
      </w:r>
      <w:r w:rsidR="00885488" w:rsidRPr="00736684">
        <w:rPr>
          <w:rStyle w:val="Incipit"/>
          <w:lang w:val="es-ES"/>
        </w:rPr>
        <w:t>Nos</w:t>
      </w:r>
      <w:r w:rsidR="005A362F" w:rsidRPr="00736684">
        <w:rPr>
          <w:i/>
          <w:lang w:val="es-ES"/>
        </w:rPr>
        <w:t xml:space="preserve"> </w:t>
      </w:r>
      <w:r w:rsidR="00885488" w:rsidRPr="00736684">
        <w:rPr>
          <w:rStyle w:val="Incipit"/>
          <w:lang w:val="es-ES"/>
        </w:rPr>
        <w:t>autem</w:t>
      </w:r>
      <w:r w:rsidR="005A362F" w:rsidRPr="00736684">
        <w:rPr>
          <w:i/>
          <w:lang w:val="es-ES"/>
        </w:rPr>
        <w:t xml:space="preserve"> </w:t>
      </w:r>
      <w:r w:rsidR="00885488" w:rsidRPr="00736684">
        <w:rPr>
          <w:rStyle w:val="Incipit"/>
          <w:lang w:val="es-ES"/>
        </w:rPr>
        <w:t>gloriari</w:t>
      </w:r>
      <w:r w:rsidR="00DD1415">
        <w:rPr>
          <w:lang w:val="es-ES"/>
        </w:rPr>
        <w:t>@</w:t>
      </w:r>
      <w:r w:rsidR="00DD1415" w:rsidRPr="00736684">
        <w:rPr>
          <w:lang w:val="es-ES"/>
        </w:rPr>
        <w:t>111.</w:t>
      </w:r>
      <w:r w:rsidR="00885488" w:rsidRPr="00736684">
        <w:rPr>
          <w:lang w:val="es-ES"/>
        </w:rPr>
        <w:t xml:space="preserve"> </w:t>
      </w:r>
      <w:r w:rsidR="008573B2" w:rsidRPr="00B779A9">
        <w:rPr>
          <w:lang w:val="fr-FR"/>
        </w:rPr>
        <w:t xml:space="preserve">[KY] </w:t>
      </w:r>
      <w:r w:rsidR="008573B2" w:rsidRPr="005A362F">
        <w:rPr>
          <w:rStyle w:val="Incipit"/>
          <w:lang w:val="fr-FR"/>
        </w:rPr>
        <w:t>Kyrie</w:t>
      </w:r>
      <w:r w:rsidR="005A362F" w:rsidRPr="00BE7D55">
        <w:rPr>
          <w:i/>
          <w:lang w:val="fr-FR"/>
        </w:rPr>
        <w:t xml:space="preserve"> </w:t>
      </w:r>
      <w:r w:rsidR="008573B2" w:rsidRPr="00B779A9">
        <w:rPr>
          <w:lang w:val="fr-FR"/>
        </w:rPr>
        <w:t xml:space="preserve">et [SA] </w:t>
      </w:r>
      <w:r w:rsidR="008573B2" w:rsidRPr="005A362F">
        <w:rPr>
          <w:rStyle w:val="Incipit"/>
          <w:lang w:val="fr-FR"/>
        </w:rPr>
        <w:t>Sanctus</w:t>
      </w:r>
      <w:r w:rsidR="008573B2" w:rsidRPr="00B779A9">
        <w:rPr>
          <w:lang w:val="fr-FR"/>
        </w:rPr>
        <w:t xml:space="preserve"> </w:t>
      </w:r>
      <w:r w:rsidR="00885488" w:rsidRPr="00B779A9">
        <w:rPr>
          <w:lang w:val="fr-FR"/>
        </w:rPr>
        <w:t xml:space="preserve">paschaliter absque </w:t>
      </w:r>
      <w:r w:rsidR="00144201" w:rsidRPr="00B779A9">
        <w:rPr>
          <w:lang w:val="fr-FR"/>
        </w:rPr>
        <w:t xml:space="preserve">[GL] </w:t>
      </w:r>
      <w:r w:rsidR="00144201" w:rsidRPr="005A362F">
        <w:rPr>
          <w:rStyle w:val="Incipit"/>
          <w:lang w:val="fr-FR"/>
        </w:rPr>
        <w:t>Gloria</w:t>
      </w:r>
      <w:r w:rsidR="003A6ACA" w:rsidRPr="00B779A9">
        <w:rPr>
          <w:lang w:val="fr-FR"/>
        </w:rPr>
        <w:t xml:space="preserve"> </w:t>
      </w:r>
      <w:r w:rsidR="003A6ACA" w:rsidRPr="00B779A9">
        <w:rPr>
          <w:lang w:val="fr-FR"/>
        </w:rPr>
        <w:lastRenderedPageBreak/>
        <w:t xml:space="preserve">et </w:t>
      </w:r>
      <w:r w:rsidR="00144201" w:rsidRPr="00B779A9">
        <w:rPr>
          <w:lang w:val="fr-FR"/>
        </w:rPr>
        <w:t xml:space="preserve">[CR] </w:t>
      </w:r>
      <w:r w:rsidR="003A6ACA" w:rsidRPr="005A362F">
        <w:rPr>
          <w:rStyle w:val="Incipit"/>
          <w:lang w:val="fr-FR"/>
        </w:rPr>
        <w:t>Patrem</w:t>
      </w:r>
      <w:r w:rsidR="003A6ACA" w:rsidRPr="00B779A9">
        <w:rPr>
          <w:lang w:val="fr-FR"/>
        </w:rPr>
        <w:t>.</w:t>
      </w:r>
      <w:r w:rsidR="00885488" w:rsidRPr="00736684">
        <w:rPr>
          <w:lang w:val="fr-FR"/>
        </w:rPr>
        <w:t xml:space="preserve"> </w:t>
      </w:r>
      <w:r w:rsidR="00516BE2" w:rsidRPr="00736684">
        <w:t>|I:</w:t>
      </w:r>
      <w:r w:rsidR="00736684">
        <w:t>:</w:t>
      </w:r>
      <w:r w:rsidR="00516BE2" w:rsidRPr="00736684">
        <w:t>es folgen ca. 21 leere Zeilen</w:t>
      </w:r>
      <w:r w:rsidR="00CF0650" w:rsidRPr="00736684">
        <w:t>. Mehr als die Hälfte der Seite 216v und 217r ist unbreschriftet</w:t>
      </w:r>
      <w:r w:rsidR="00516BE2" w:rsidRPr="00736684">
        <w:t>|</w:t>
      </w:r>
    </w:p>
    <w:p w:rsidR="00885488" w:rsidRPr="00736684" w:rsidRDefault="00F86651" w:rsidP="00415109">
      <w:pPr>
        <w:pStyle w:val="berschrift1"/>
        <w:rPr>
          <w:lang w:val="pt-PT"/>
        </w:rPr>
      </w:pPr>
      <w:r w:rsidRPr="00736684">
        <w:rPr>
          <w:lang w:val="pt-PT"/>
        </w:rPr>
        <w:t xml:space="preserve">(217r) </w:t>
      </w:r>
      <w:r w:rsidR="00CF0650" w:rsidRPr="00736684">
        <w:rPr>
          <w:lang w:val="pt-PT"/>
        </w:rPr>
        <w:t>FERIA SEXTA IN NOCTE PARASCEV</w:t>
      </w:r>
      <w:r w:rsidR="00885488" w:rsidRPr="00736684">
        <w:rPr>
          <w:lang w:val="pt-PT"/>
        </w:rPr>
        <w:t>E</w:t>
      </w:r>
    </w:p>
    <w:p w:rsidR="00885488" w:rsidRPr="00B779A9" w:rsidRDefault="006B4C6A" w:rsidP="00415109">
      <w:pPr>
        <w:rPr>
          <w:lang w:val="pt-PT"/>
        </w:rPr>
      </w:pPr>
      <w:r w:rsidRPr="00736684">
        <w:rPr>
          <w:rStyle w:val="Time2"/>
          <w:lang w:val="pt-PT"/>
        </w:rPr>
        <w:t>In primo nocturno</w:t>
      </w:r>
      <w:r w:rsidR="00885488" w:rsidRPr="00B779A9">
        <w:rPr>
          <w:lang w:val="pt-PT"/>
        </w:rPr>
        <w:t xml:space="preserve"> AN </w:t>
      </w:r>
      <w:r w:rsidR="00885488" w:rsidRPr="005A362F">
        <w:rPr>
          <w:rStyle w:val="Incipit"/>
          <w:lang w:val="pt-PT"/>
        </w:rPr>
        <w:t>Astiterunt</w:t>
      </w:r>
      <w:r w:rsidR="005A362F" w:rsidRPr="00BE7D55">
        <w:rPr>
          <w:i/>
          <w:lang w:val="pt-PT"/>
        </w:rPr>
        <w:t xml:space="preserve"> </w:t>
      </w:r>
      <w:r w:rsidR="00885488" w:rsidRPr="005A362F">
        <w:rPr>
          <w:rStyle w:val="Incipit"/>
          <w:lang w:val="pt-PT"/>
        </w:rPr>
        <w:t>reges</w:t>
      </w:r>
      <w:r w:rsidR="005A362F" w:rsidRPr="00BE7D55">
        <w:rPr>
          <w:i/>
          <w:lang w:val="pt-PT"/>
        </w:rPr>
        <w:t xml:space="preserve"> </w:t>
      </w:r>
      <w:r w:rsidR="00885488" w:rsidRPr="005A362F">
        <w:rPr>
          <w:rStyle w:val="Incipit"/>
          <w:lang w:val="pt-PT"/>
        </w:rPr>
        <w:t>terrae</w:t>
      </w:r>
      <w:r w:rsidR="00885488" w:rsidRPr="00B779A9">
        <w:rPr>
          <w:lang w:val="pt-PT"/>
        </w:rPr>
        <w:t xml:space="preserve"> cum duabus sequentibus. PS </w:t>
      </w:r>
      <w:r w:rsidR="00885488" w:rsidRPr="005A362F">
        <w:rPr>
          <w:rStyle w:val="Incipit"/>
          <w:lang w:val="pt-PT"/>
        </w:rPr>
        <w:t>Quare</w:t>
      </w:r>
      <w:r w:rsidR="005A362F" w:rsidRPr="00BE7D55">
        <w:rPr>
          <w:i/>
          <w:lang w:val="pt-PT"/>
        </w:rPr>
        <w:t xml:space="preserve"> </w:t>
      </w:r>
      <w:r w:rsidR="00885488" w:rsidRPr="005A362F">
        <w:rPr>
          <w:rStyle w:val="Incipit"/>
          <w:lang w:val="pt-PT"/>
        </w:rPr>
        <w:t>fremuerunt</w:t>
      </w:r>
      <w:r w:rsidR="00794880" w:rsidRPr="005A362F">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5A362F">
        <w:rPr>
          <w:rStyle w:val="Incipit"/>
          <w:lang w:val="pt-PT"/>
        </w:rPr>
        <w:t>Deus</w:t>
      </w:r>
      <w:r w:rsidR="005A362F" w:rsidRPr="00BE7D55">
        <w:rPr>
          <w:i/>
          <w:lang w:val="pt-PT"/>
        </w:rPr>
        <w:t xml:space="preserve"> </w:t>
      </w:r>
      <w:r w:rsidR="00885488" w:rsidRPr="005A362F">
        <w:rPr>
          <w:rStyle w:val="Incipit"/>
          <w:lang w:val="pt-PT"/>
        </w:rPr>
        <w:t>deus</w:t>
      </w:r>
      <w:r w:rsidR="005A362F" w:rsidRPr="00BE7D55">
        <w:rPr>
          <w:i/>
          <w:lang w:val="pt-PT"/>
        </w:rPr>
        <w:t xml:space="preserve"> </w:t>
      </w:r>
      <w:r w:rsidR="00885488" w:rsidRPr="005A362F">
        <w:rPr>
          <w:rStyle w:val="Incipit"/>
          <w:lang w:val="pt-PT"/>
        </w:rPr>
        <w:t>meus</w:t>
      </w:r>
      <w:r w:rsidR="005A362F" w:rsidRPr="00BE7D55">
        <w:rPr>
          <w:i/>
          <w:lang w:val="pt-PT"/>
        </w:rPr>
        <w:t xml:space="preserve"> </w:t>
      </w:r>
      <w:r w:rsidR="00885488" w:rsidRPr="005A362F">
        <w:rPr>
          <w:rStyle w:val="Incipit"/>
          <w:lang w:val="pt-PT"/>
        </w:rPr>
        <w:t>respice</w:t>
      </w:r>
      <w:r w:rsidR="00794880" w:rsidRPr="005A362F">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5A362F">
        <w:rPr>
          <w:rStyle w:val="Incipit"/>
          <w:lang w:val="pt-PT"/>
        </w:rPr>
        <w:t>Dominus</w:t>
      </w:r>
      <w:r w:rsidR="005A362F" w:rsidRPr="00BE7D55">
        <w:rPr>
          <w:i/>
          <w:lang w:val="pt-PT"/>
        </w:rPr>
        <w:t xml:space="preserve"> </w:t>
      </w:r>
      <w:r w:rsidR="00885488" w:rsidRPr="005A362F">
        <w:rPr>
          <w:rStyle w:val="Incipit"/>
          <w:lang w:val="pt-PT"/>
        </w:rPr>
        <w:t>illuminatio</w:t>
      </w:r>
      <w:r w:rsidR="005A362F" w:rsidRPr="00BE7D55">
        <w:rPr>
          <w:i/>
          <w:lang w:val="pt-PT"/>
        </w:rPr>
        <w:t xml:space="preserve"> </w:t>
      </w:r>
      <w:r w:rsidR="00885488" w:rsidRPr="005A362F">
        <w:rPr>
          <w:rStyle w:val="Incipit"/>
          <w:lang w:val="pt-PT"/>
        </w:rPr>
        <w:t>mea</w:t>
      </w:r>
      <w:r w:rsidR="00885488" w:rsidRPr="00B779A9">
        <w:rPr>
          <w:lang w:val="pt-PT"/>
        </w:rPr>
        <w:t xml:space="preserve">. VS </w:t>
      </w:r>
      <w:r w:rsidR="00BA4CFB" w:rsidRPr="005A362F">
        <w:rPr>
          <w:rStyle w:val="Incipit"/>
          <w:lang w:val="pt-PT"/>
        </w:rPr>
        <w:t>Divi</w:t>
      </w:r>
      <w:r w:rsidR="00885488" w:rsidRPr="005A362F">
        <w:rPr>
          <w:rStyle w:val="Incipit"/>
          <w:lang w:val="pt-PT"/>
        </w:rPr>
        <w:t>serunt</w:t>
      </w:r>
      <w:r w:rsidR="005A362F" w:rsidRPr="00BE7D55">
        <w:rPr>
          <w:i/>
          <w:lang w:val="pt-PT"/>
        </w:rPr>
        <w:t xml:space="preserve"> </w:t>
      </w:r>
      <w:r w:rsidR="00885488" w:rsidRPr="005A362F">
        <w:rPr>
          <w:rStyle w:val="Incipit"/>
          <w:lang w:val="pt-PT"/>
        </w:rPr>
        <w:t>sibi</w:t>
      </w:r>
      <w:r w:rsidR="005A362F" w:rsidRPr="00BE7D55">
        <w:rPr>
          <w:i/>
          <w:lang w:val="pt-PT"/>
        </w:rPr>
        <w:t xml:space="preserve"> </w:t>
      </w:r>
      <w:r w:rsidR="00691548" w:rsidRPr="005A362F">
        <w:rPr>
          <w:rStyle w:val="Incipit"/>
          <w:lang w:val="pt-PT"/>
        </w:rPr>
        <w:t>vest</w:t>
      </w:r>
      <w:r w:rsidR="00885488" w:rsidRPr="005A362F">
        <w:rPr>
          <w:rStyle w:val="Incipit"/>
          <w:lang w:val="pt-PT"/>
        </w:rPr>
        <w:t>imenta</w:t>
      </w:r>
      <w:r w:rsidR="005A362F" w:rsidRPr="00BE7D55">
        <w:rPr>
          <w:i/>
          <w:lang w:val="pt-PT"/>
        </w:rPr>
        <w:t xml:space="preserve"> </w:t>
      </w:r>
      <w:r w:rsidR="00885488" w:rsidRPr="005A362F">
        <w:rPr>
          <w:rStyle w:val="Incipit"/>
          <w:lang w:val="pt-PT"/>
        </w:rPr>
        <w:t>mea</w:t>
      </w:r>
      <w:r w:rsidR="0077702E">
        <w:rPr>
          <w:lang w:val="pt-PT"/>
        </w:rPr>
        <w:t>. Tres lamenta(217v</w:t>
      </w:r>
      <w:r w:rsidR="0088753A" w:rsidRPr="00B779A9">
        <w:rPr>
          <w:lang w:val="pt-PT"/>
        </w:rPr>
        <w:t>)</w:t>
      </w:r>
      <w:r w:rsidR="00885488" w:rsidRPr="00B779A9">
        <w:rPr>
          <w:lang w:val="pt-PT"/>
        </w:rPr>
        <w:t xml:space="preserve">tiones cantentur ex </w:t>
      </w:r>
      <w:r w:rsidR="00885488" w:rsidRPr="00736684">
        <w:rPr>
          <w:rStyle w:val="Funktion"/>
          <w:lang w:val="pt-PT"/>
        </w:rPr>
        <w:t>summo anti</w:t>
      </w:r>
      <w:r w:rsidR="001A3A22" w:rsidRPr="00736684">
        <w:rPr>
          <w:rStyle w:val="Funktion"/>
          <w:lang w:val="pt-PT"/>
        </w:rPr>
        <w:t>phonario</w:t>
      </w:r>
      <w:r w:rsidR="001A3A22" w:rsidRPr="00B779A9">
        <w:rPr>
          <w:lang w:val="pt-PT"/>
        </w:rPr>
        <w:t xml:space="preserve"> folio</w:t>
      </w:r>
      <w:r w:rsidR="00DD1415">
        <w:rPr>
          <w:lang w:val="pt-PT"/>
        </w:rPr>
        <w:t>@</w:t>
      </w:r>
      <w:r w:rsidR="00DD1415" w:rsidRPr="00B779A9">
        <w:rPr>
          <w:lang w:val="pt-PT"/>
        </w:rPr>
        <w:t>52.</w:t>
      </w:r>
      <w:r w:rsidR="001A3A22" w:rsidRPr="00B779A9">
        <w:rPr>
          <w:lang w:val="pt-PT"/>
        </w:rPr>
        <w:t xml:space="preserve"> Hoc modo inc</w:t>
      </w:r>
      <w:r w:rsidR="00885488" w:rsidRPr="00B779A9">
        <w:rPr>
          <w:lang w:val="pt-PT"/>
        </w:rPr>
        <w:t>o</w:t>
      </w:r>
      <w:r w:rsidR="001A3A22" w:rsidRPr="00B779A9">
        <w:rPr>
          <w:lang w:val="pt-PT"/>
        </w:rPr>
        <w:t>h</w:t>
      </w:r>
      <w:r w:rsidR="00885488" w:rsidRPr="00B779A9">
        <w:rPr>
          <w:lang w:val="pt-PT"/>
        </w:rPr>
        <w:t xml:space="preserve">antur </w:t>
      </w:r>
      <w:r w:rsidR="00BA24A1" w:rsidRPr="00B779A9">
        <w:rPr>
          <w:lang w:val="pt-PT"/>
        </w:rPr>
        <w:t>[</w:t>
      </w:r>
      <w:r w:rsidR="00885488" w:rsidRPr="00B779A9">
        <w:rPr>
          <w:lang w:val="pt-PT"/>
        </w:rPr>
        <w:t>LE</w:t>
      </w:r>
      <w:r w:rsidR="00BA24A1" w:rsidRPr="00B779A9">
        <w:rPr>
          <w:lang w:val="pt-PT"/>
        </w:rPr>
        <w:t>]</w:t>
      </w:r>
      <w:r w:rsidR="00885488" w:rsidRPr="00B779A9">
        <w:rPr>
          <w:lang w:val="pt-PT"/>
        </w:rPr>
        <w:t xml:space="preserve"> </w:t>
      </w:r>
      <w:r w:rsidR="00885488" w:rsidRPr="005A362F">
        <w:rPr>
          <w:rStyle w:val="Incipit"/>
          <w:lang w:val="pt-PT"/>
        </w:rPr>
        <w:t>Abstulit</w:t>
      </w:r>
      <w:r w:rsidR="005A362F" w:rsidRPr="00BE7D55">
        <w:rPr>
          <w:i/>
          <w:lang w:val="pt-PT"/>
        </w:rPr>
        <w:t xml:space="preserve"> </w:t>
      </w:r>
      <w:r w:rsidR="00885488" w:rsidRPr="005A362F">
        <w:rPr>
          <w:rStyle w:val="Incipit"/>
          <w:lang w:val="pt-PT"/>
        </w:rPr>
        <w:t>dominus</w:t>
      </w:r>
      <w:r w:rsidR="00885488" w:rsidRPr="00B779A9">
        <w:rPr>
          <w:lang w:val="pt-PT"/>
        </w:rPr>
        <w:t xml:space="preserve">. RP </w:t>
      </w:r>
      <w:r w:rsidR="00885488" w:rsidRPr="005A362F">
        <w:rPr>
          <w:rStyle w:val="Incipit"/>
          <w:lang w:val="pt-PT"/>
        </w:rPr>
        <w:t>Omnes</w:t>
      </w:r>
      <w:r w:rsidR="005A362F" w:rsidRPr="00BE7D55">
        <w:rPr>
          <w:i/>
          <w:lang w:val="pt-PT"/>
        </w:rPr>
        <w:t xml:space="preserve"> </w:t>
      </w:r>
      <w:r w:rsidR="00885488" w:rsidRPr="005A362F">
        <w:rPr>
          <w:rStyle w:val="Incipit"/>
          <w:lang w:val="pt-PT"/>
        </w:rPr>
        <w:t>amici</w:t>
      </w:r>
      <w:r w:rsidR="005A362F" w:rsidRPr="00BE7D55">
        <w:rPr>
          <w:i/>
          <w:lang w:val="pt-PT"/>
        </w:rPr>
        <w:t xml:space="preserve"> </w:t>
      </w:r>
      <w:r w:rsidR="00885488" w:rsidRPr="005A362F">
        <w:rPr>
          <w:rStyle w:val="Incipit"/>
          <w:lang w:val="pt-PT"/>
        </w:rPr>
        <w:t>mei</w:t>
      </w:r>
      <w:r w:rsidR="00794880" w:rsidRPr="005A362F">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5A362F">
        <w:rPr>
          <w:rStyle w:val="Incipit"/>
          <w:lang w:val="pt-PT"/>
        </w:rPr>
        <w:t>Velum</w:t>
      </w:r>
      <w:r w:rsidR="005A362F" w:rsidRPr="00BE7D55">
        <w:rPr>
          <w:i/>
          <w:lang w:val="pt-PT"/>
        </w:rPr>
        <w:t xml:space="preserve"> </w:t>
      </w:r>
      <w:r w:rsidR="00885488" w:rsidRPr="005A362F">
        <w:rPr>
          <w:rStyle w:val="Incipit"/>
          <w:lang w:val="pt-PT"/>
        </w:rPr>
        <w:t>templi</w:t>
      </w:r>
      <w:r w:rsidR="00794880" w:rsidRPr="005A362F">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5A362F">
        <w:rPr>
          <w:rStyle w:val="Incipit"/>
          <w:lang w:val="pt-PT"/>
        </w:rPr>
        <w:t>Vinea</w:t>
      </w:r>
      <w:r w:rsidR="005A362F" w:rsidRPr="00BE7D55">
        <w:rPr>
          <w:i/>
          <w:lang w:val="pt-PT"/>
        </w:rPr>
        <w:t xml:space="preserve"> </w:t>
      </w:r>
      <w:r w:rsidR="00885488" w:rsidRPr="005A362F">
        <w:rPr>
          <w:rStyle w:val="Incipit"/>
          <w:lang w:val="pt-PT"/>
        </w:rPr>
        <w:t>mea</w:t>
      </w:r>
      <w:r w:rsidR="00885488" w:rsidRPr="00B779A9">
        <w:rPr>
          <w:lang w:val="pt-PT"/>
        </w:rPr>
        <w:t>.</w:t>
      </w:r>
    </w:p>
    <w:p w:rsidR="006016B2" w:rsidRDefault="006B4C6A" w:rsidP="00415109">
      <w:pPr>
        <w:rPr>
          <w:lang w:val="pt-PT"/>
        </w:rPr>
      </w:pPr>
      <w:r w:rsidRPr="00736684">
        <w:rPr>
          <w:rStyle w:val="Time2"/>
          <w:lang w:val="pt-PT"/>
        </w:rPr>
        <w:t>In secundo nocturno</w:t>
      </w:r>
      <w:r w:rsidR="00885488" w:rsidRPr="00B779A9">
        <w:rPr>
          <w:lang w:val="pt-PT"/>
        </w:rPr>
        <w:t xml:space="preserve"> AN </w:t>
      </w:r>
      <w:r w:rsidR="00885488" w:rsidRPr="005A362F">
        <w:rPr>
          <w:rStyle w:val="Incipit"/>
          <w:lang w:val="pt-PT"/>
        </w:rPr>
        <w:t>Vim</w:t>
      </w:r>
      <w:r w:rsidR="005A362F" w:rsidRPr="00BE7D55">
        <w:rPr>
          <w:i/>
          <w:lang w:val="pt-PT"/>
        </w:rPr>
        <w:t xml:space="preserve"> </w:t>
      </w:r>
      <w:r w:rsidR="00885488" w:rsidRPr="005A362F">
        <w:rPr>
          <w:rStyle w:val="Incipit"/>
          <w:lang w:val="pt-PT"/>
        </w:rPr>
        <w:t>faciebant</w:t>
      </w:r>
      <w:r w:rsidR="00885488" w:rsidRPr="00B779A9">
        <w:rPr>
          <w:lang w:val="pt-PT"/>
        </w:rPr>
        <w:t xml:space="preserve"> cum duabus sequentibus. </w:t>
      </w:r>
      <w:r w:rsidR="00885488" w:rsidRPr="00B779A9">
        <w:rPr>
          <w:lang w:val="it-IT"/>
        </w:rPr>
        <w:t xml:space="preserve">PS </w:t>
      </w:r>
      <w:r w:rsidR="00885488" w:rsidRPr="005A362F">
        <w:rPr>
          <w:rStyle w:val="Incipit"/>
          <w:lang w:val="it-IT"/>
        </w:rPr>
        <w:t>Domine</w:t>
      </w:r>
      <w:r w:rsidR="005A362F" w:rsidRPr="00BE7D55">
        <w:rPr>
          <w:i/>
          <w:lang w:val="it-IT"/>
        </w:rPr>
        <w:t xml:space="preserve"> </w:t>
      </w:r>
      <w:r w:rsidR="00885488" w:rsidRPr="005A362F">
        <w:rPr>
          <w:rStyle w:val="Incipit"/>
          <w:lang w:val="it-IT"/>
        </w:rPr>
        <w:t>ne</w:t>
      </w:r>
      <w:r w:rsidR="005A362F" w:rsidRPr="00BE7D55">
        <w:rPr>
          <w:i/>
          <w:lang w:val="it-IT"/>
        </w:rPr>
        <w:t xml:space="preserve"> </w:t>
      </w:r>
      <w:r w:rsidR="00885488" w:rsidRPr="005A362F">
        <w:rPr>
          <w:rStyle w:val="Incipit"/>
          <w:lang w:val="it-IT"/>
        </w:rPr>
        <w:t>in</w:t>
      </w:r>
      <w:r w:rsidR="005A362F" w:rsidRPr="00BE7D55">
        <w:rPr>
          <w:i/>
          <w:lang w:val="it-IT"/>
        </w:rPr>
        <w:t xml:space="preserve"> </w:t>
      </w:r>
      <w:r w:rsidR="00885488" w:rsidRPr="005A362F">
        <w:rPr>
          <w:rStyle w:val="Incipit"/>
          <w:lang w:val="it-IT"/>
        </w:rPr>
        <w:t>furore</w:t>
      </w:r>
      <w:r w:rsidR="00DD1415">
        <w:rPr>
          <w:lang w:val="it-IT"/>
        </w:rPr>
        <w:t>@</w:t>
      </w:r>
      <w:r w:rsidR="00DD1415" w:rsidRPr="00B779A9">
        <w:rPr>
          <w:lang w:val="it-IT"/>
        </w:rPr>
        <w:t>2.</w:t>
      </w:r>
      <w:r w:rsidR="00885488" w:rsidRPr="00B779A9">
        <w:rPr>
          <w:lang w:val="it-IT"/>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5A362F">
        <w:rPr>
          <w:rStyle w:val="Incipit"/>
          <w:lang w:val="fr-FR"/>
        </w:rPr>
        <w:t>Expectans</w:t>
      </w:r>
      <w:r w:rsidR="00794880" w:rsidRPr="005A362F">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5A362F">
        <w:rPr>
          <w:rStyle w:val="Incipit"/>
          <w:lang w:val="fr-FR"/>
        </w:rPr>
        <w:t>Deus</w:t>
      </w:r>
      <w:r w:rsidR="005A362F" w:rsidRPr="00BE7D55">
        <w:rPr>
          <w:i/>
          <w:lang w:val="fr-FR"/>
        </w:rPr>
        <w:t xml:space="preserve"> </w:t>
      </w:r>
      <w:r w:rsidR="00885488" w:rsidRPr="005A362F">
        <w:rPr>
          <w:rStyle w:val="Incipit"/>
          <w:lang w:val="fr-FR"/>
        </w:rPr>
        <w:t>in</w:t>
      </w:r>
      <w:r w:rsidR="005A362F" w:rsidRPr="00BE7D55">
        <w:rPr>
          <w:i/>
          <w:lang w:val="fr-FR"/>
        </w:rPr>
        <w:t xml:space="preserve"> </w:t>
      </w:r>
      <w:r w:rsidR="00885488" w:rsidRPr="005A362F">
        <w:rPr>
          <w:rStyle w:val="Incipit"/>
          <w:lang w:val="fr-FR"/>
        </w:rPr>
        <w:t>nomine</w:t>
      </w:r>
      <w:r w:rsidR="00885488" w:rsidRPr="00B779A9">
        <w:rPr>
          <w:lang w:val="fr-FR"/>
        </w:rPr>
        <w:t xml:space="preserve">. VS </w:t>
      </w:r>
      <w:r w:rsidR="005F7BEF" w:rsidRPr="005A362F">
        <w:rPr>
          <w:rStyle w:val="Incipit"/>
          <w:lang w:val="fr-FR"/>
        </w:rPr>
        <w:t>Insurre</w:t>
      </w:r>
      <w:r w:rsidR="00885488" w:rsidRPr="005A362F">
        <w:rPr>
          <w:rStyle w:val="Incipit"/>
          <w:lang w:val="fr-FR"/>
        </w:rPr>
        <w:t>xerunt</w:t>
      </w:r>
      <w:r w:rsidR="005A362F" w:rsidRPr="00BE7D55">
        <w:rPr>
          <w:i/>
          <w:lang w:val="fr-FR"/>
        </w:rPr>
        <w:t xml:space="preserve"> </w:t>
      </w:r>
      <w:r w:rsidR="00885488" w:rsidRPr="005A362F">
        <w:rPr>
          <w:rStyle w:val="Incipit"/>
          <w:lang w:val="fr-FR"/>
        </w:rPr>
        <w:t>in</w:t>
      </w:r>
      <w:r w:rsidR="005A362F" w:rsidRPr="00BE7D55">
        <w:rPr>
          <w:i/>
          <w:lang w:val="fr-FR"/>
        </w:rPr>
        <w:t xml:space="preserve"> </w:t>
      </w:r>
      <w:r w:rsidR="00885488" w:rsidRPr="005A362F">
        <w:rPr>
          <w:rStyle w:val="Incipit"/>
          <w:lang w:val="fr-FR"/>
        </w:rPr>
        <w:t>me</w:t>
      </w:r>
      <w:r w:rsidR="005A362F" w:rsidRPr="00BE7D55">
        <w:rPr>
          <w:i/>
          <w:lang w:val="fr-FR"/>
        </w:rPr>
        <w:t xml:space="preserve"> </w:t>
      </w:r>
      <w:r w:rsidR="00885488" w:rsidRPr="005A362F">
        <w:rPr>
          <w:rStyle w:val="Incipit"/>
          <w:lang w:val="fr-FR"/>
        </w:rPr>
        <w:t>testes</w:t>
      </w:r>
      <w:r w:rsidR="005A362F" w:rsidRPr="00BE7D55">
        <w:rPr>
          <w:i/>
          <w:lang w:val="fr-FR"/>
        </w:rPr>
        <w:t xml:space="preserve"> </w:t>
      </w:r>
      <w:r w:rsidR="00885488" w:rsidRPr="005A362F">
        <w:rPr>
          <w:rStyle w:val="Incipit"/>
          <w:lang w:val="fr-FR"/>
        </w:rPr>
        <w:t>iniqui</w:t>
      </w:r>
      <w:r w:rsidR="00885488" w:rsidRPr="00B779A9">
        <w:rPr>
          <w:lang w:val="fr-FR"/>
        </w:rPr>
        <w:t xml:space="preserve">. Has lectiones cum tribus in tertio nocturno </w:t>
      </w:r>
      <w:r w:rsidR="008D35E3" w:rsidRPr="00B779A9">
        <w:rPr>
          <w:lang w:val="fr-FR"/>
        </w:rPr>
        <w:t>quaere</w:t>
      </w:r>
      <w:r w:rsidR="00885488" w:rsidRPr="00B779A9">
        <w:rPr>
          <w:lang w:val="fr-FR"/>
        </w:rPr>
        <w:t xml:space="preserve"> in volumine de tempore post hesternas et legens semper incipit post signum a </w:t>
      </w:r>
      <w:r w:rsidR="00885488" w:rsidRPr="00736684">
        <w:rPr>
          <w:rStyle w:val="Funktion"/>
          <w:lang w:val="fr-FR"/>
        </w:rPr>
        <w:t>praelato</w:t>
      </w:r>
      <w:r w:rsidR="00885488" w:rsidRPr="00B779A9">
        <w:rPr>
          <w:lang w:val="fr-FR"/>
        </w:rPr>
        <w:t xml:space="preserve"> datum absque benedictione et finali </w:t>
      </w:r>
      <w:r w:rsidR="0088753A" w:rsidRPr="00B779A9">
        <w:rPr>
          <w:lang w:val="fr-FR"/>
        </w:rPr>
        <w:t xml:space="preserve">[_LE] </w:t>
      </w:r>
      <w:r w:rsidR="00885488" w:rsidRPr="005A362F">
        <w:rPr>
          <w:rStyle w:val="Incipit"/>
          <w:lang w:val="fr-FR"/>
        </w:rPr>
        <w:t>Tu</w:t>
      </w:r>
      <w:r w:rsidR="005A362F" w:rsidRPr="00BE7D55">
        <w:rPr>
          <w:i/>
          <w:lang w:val="fr-FR"/>
        </w:rPr>
        <w:t xml:space="preserve"> </w:t>
      </w:r>
      <w:r w:rsidR="00885488" w:rsidRPr="005A362F">
        <w:rPr>
          <w:rStyle w:val="Incipit"/>
          <w:lang w:val="fr-FR"/>
        </w:rPr>
        <w:t>autem</w:t>
      </w:r>
      <w:r w:rsidR="005A362F" w:rsidRPr="00BE7D55">
        <w:rPr>
          <w:i/>
          <w:lang w:val="fr-FR"/>
        </w:rPr>
        <w:t xml:space="preserve"> </w:t>
      </w:r>
      <w:r w:rsidR="00885488" w:rsidRPr="005A362F">
        <w:rPr>
          <w:rStyle w:val="Incipit"/>
          <w:lang w:val="fr-FR"/>
        </w:rPr>
        <w:t>domine</w:t>
      </w:r>
      <w:r w:rsidR="007A19CA" w:rsidRPr="00B779A9">
        <w:rPr>
          <w:lang w:val="fr-FR"/>
        </w:rPr>
        <w:t xml:space="preserve">. </w:t>
      </w:r>
      <w:r w:rsidR="007A19CA" w:rsidRPr="00B779A9">
        <w:rPr>
          <w:lang w:val="pt-PT"/>
        </w:rPr>
        <w:t>Prima</w:t>
      </w:r>
      <w:r w:rsidR="006016B2">
        <w:rPr>
          <w:lang w:val="pt-PT"/>
        </w:rPr>
        <w:t xml:space="preserve"> lectio in secundo nocturno est</w:t>
      </w:r>
      <w:r w:rsidR="007A19CA" w:rsidRPr="00B779A9">
        <w:rPr>
          <w:lang w:val="pt-PT"/>
        </w:rPr>
        <w:t xml:space="preserve"> </w:t>
      </w:r>
      <w:r w:rsidR="006016B2">
        <w:rPr>
          <w:lang w:val="pt-PT"/>
        </w:rPr>
        <w:t>[</w:t>
      </w:r>
      <w:r w:rsidR="007A19CA" w:rsidRPr="00B779A9">
        <w:rPr>
          <w:lang w:val="pt-PT"/>
        </w:rPr>
        <w:t>LS</w:t>
      </w:r>
      <w:r w:rsidR="006016B2">
        <w:rPr>
          <w:lang w:val="pt-PT"/>
        </w:rPr>
        <w:t>]</w:t>
      </w:r>
      <w:r w:rsidR="00885488" w:rsidRPr="00B779A9">
        <w:rPr>
          <w:lang w:val="pt-PT"/>
        </w:rPr>
        <w:t xml:space="preserve"> </w:t>
      </w:r>
      <w:r w:rsidR="00885488" w:rsidRPr="005A362F">
        <w:rPr>
          <w:rStyle w:val="Incipit"/>
          <w:lang w:val="pt-PT"/>
        </w:rPr>
        <w:t>Sal</w:t>
      </w:r>
      <w:r w:rsidR="00382E22" w:rsidRPr="005A362F">
        <w:rPr>
          <w:rStyle w:val="Incipit"/>
          <w:lang w:val="pt-PT"/>
        </w:rPr>
        <w:t>vu</w:t>
      </w:r>
      <w:r w:rsidR="00885488" w:rsidRPr="005A362F">
        <w:rPr>
          <w:rStyle w:val="Incipit"/>
          <w:lang w:val="pt-PT"/>
        </w:rPr>
        <w:t>m</w:t>
      </w:r>
      <w:r w:rsidR="005A362F" w:rsidRPr="00BE7D55">
        <w:rPr>
          <w:i/>
          <w:lang w:val="pt-PT"/>
        </w:rPr>
        <w:t xml:space="preserve"> </w:t>
      </w:r>
      <w:r w:rsidR="00885488" w:rsidRPr="005A362F">
        <w:rPr>
          <w:rStyle w:val="Incipit"/>
          <w:lang w:val="pt-PT"/>
        </w:rPr>
        <w:t>me</w:t>
      </w:r>
      <w:r w:rsidR="005A362F" w:rsidRPr="00BE7D55">
        <w:rPr>
          <w:i/>
          <w:lang w:val="pt-PT"/>
        </w:rPr>
        <w:t xml:space="preserve"> </w:t>
      </w:r>
      <w:r w:rsidR="00885488" w:rsidRPr="005A362F">
        <w:rPr>
          <w:rStyle w:val="Incipit"/>
          <w:lang w:val="pt-PT"/>
        </w:rPr>
        <w:t>fac</w:t>
      </w:r>
      <w:r w:rsidR="005A362F" w:rsidRPr="00BE7D55">
        <w:rPr>
          <w:i/>
          <w:lang w:val="pt-PT"/>
        </w:rPr>
        <w:t xml:space="preserve"> </w:t>
      </w:r>
      <w:r w:rsidR="00885488" w:rsidRPr="005A362F">
        <w:rPr>
          <w:rStyle w:val="Incipit"/>
          <w:lang w:val="pt-PT"/>
        </w:rPr>
        <w:t>deus</w:t>
      </w:r>
      <w:r w:rsidR="00885488" w:rsidRPr="00B779A9">
        <w:rPr>
          <w:lang w:val="pt-PT"/>
        </w:rPr>
        <w:t xml:space="preserve">. Secunda </w:t>
      </w:r>
      <w:r w:rsidR="00BA24A1" w:rsidRPr="00B779A9">
        <w:rPr>
          <w:lang w:val="pt-PT"/>
        </w:rPr>
        <w:t>[</w:t>
      </w:r>
      <w:r w:rsidR="007A19CA" w:rsidRPr="00B779A9">
        <w:rPr>
          <w:lang w:val="pt-PT"/>
        </w:rPr>
        <w:t>LS</w:t>
      </w:r>
      <w:r w:rsidR="00BA24A1" w:rsidRPr="00B779A9">
        <w:rPr>
          <w:lang w:val="pt-PT"/>
        </w:rPr>
        <w:t>]</w:t>
      </w:r>
      <w:r w:rsidR="00885488" w:rsidRPr="00B779A9">
        <w:rPr>
          <w:lang w:val="pt-PT"/>
        </w:rPr>
        <w:t xml:space="preserve"> </w:t>
      </w:r>
      <w:r w:rsidR="00BC5377" w:rsidRPr="005A362F">
        <w:rPr>
          <w:rStyle w:val="Incipit"/>
          <w:lang w:val="pt-PT"/>
        </w:rPr>
        <w:t>Quamvis</w:t>
      </w:r>
      <w:r w:rsidR="005A362F" w:rsidRPr="00BE7D55">
        <w:rPr>
          <w:i/>
          <w:lang w:val="pt-PT"/>
        </w:rPr>
        <w:t xml:space="preserve"> </w:t>
      </w:r>
      <w:r w:rsidR="00885488" w:rsidRPr="005A362F">
        <w:rPr>
          <w:rStyle w:val="Incipit"/>
          <w:lang w:val="pt-PT"/>
        </w:rPr>
        <w:t>ergo</w:t>
      </w:r>
      <w:r w:rsidR="00885488" w:rsidRPr="00B779A9">
        <w:rPr>
          <w:lang w:val="pt-PT"/>
        </w:rPr>
        <w:t xml:space="preserve">. Tertia </w:t>
      </w:r>
      <w:r w:rsidR="00BA24A1" w:rsidRPr="00B779A9">
        <w:rPr>
          <w:lang w:val="pt-PT"/>
        </w:rPr>
        <w:t>[</w:t>
      </w:r>
      <w:r w:rsidR="00885488" w:rsidRPr="00B779A9">
        <w:rPr>
          <w:lang w:val="pt-PT"/>
        </w:rPr>
        <w:t>L</w:t>
      </w:r>
      <w:r w:rsidR="00501540" w:rsidRPr="00B779A9">
        <w:rPr>
          <w:lang w:val="pt-PT"/>
        </w:rPr>
        <w:t>S</w:t>
      </w:r>
      <w:r w:rsidR="00BA24A1" w:rsidRPr="00B779A9">
        <w:rPr>
          <w:lang w:val="pt-PT"/>
        </w:rPr>
        <w:t>]</w:t>
      </w:r>
      <w:r w:rsidR="00885488" w:rsidRPr="00B779A9">
        <w:rPr>
          <w:lang w:val="pt-PT"/>
        </w:rPr>
        <w:t xml:space="preserve"> </w:t>
      </w:r>
      <w:r w:rsidR="00885488" w:rsidRPr="005A362F">
        <w:rPr>
          <w:rStyle w:val="Incipit"/>
          <w:lang w:val="pt-PT"/>
        </w:rPr>
        <w:t>Paupertatem</w:t>
      </w:r>
      <w:r w:rsidR="005A362F" w:rsidRPr="00BE7D55">
        <w:rPr>
          <w:i/>
          <w:lang w:val="pt-PT"/>
        </w:rPr>
        <w:t xml:space="preserve"> </w:t>
      </w:r>
      <w:r w:rsidR="00885488" w:rsidRPr="005A362F">
        <w:rPr>
          <w:rStyle w:val="Incipit"/>
          <w:lang w:val="pt-PT"/>
        </w:rPr>
        <w:t>suam</w:t>
      </w:r>
      <w:r w:rsidR="005A362F" w:rsidRPr="00BE7D55">
        <w:rPr>
          <w:i/>
          <w:lang w:val="pt-PT"/>
        </w:rPr>
        <w:t xml:space="preserve"> </w:t>
      </w:r>
      <w:r w:rsidR="00691548" w:rsidRPr="005A362F">
        <w:rPr>
          <w:rStyle w:val="Incipit"/>
          <w:lang w:val="pt-PT"/>
        </w:rPr>
        <w:t>vo</w:t>
      </w:r>
      <w:r w:rsidR="00885488" w:rsidRPr="005A362F">
        <w:rPr>
          <w:rStyle w:val="Incipit"/>
          <w:lang w:val="pt-PT"/>
        </w:rPr>
        <w:t>lens</w:t>
      </w:r>
      <w:r w:rsidR="00885488" w:rsidRPr="00B779A9">
        <w:rPr>
          <w:lang w:val="pt-PT"/>
        </w:rPr>
        <w:t xml:space="preserve">. RP </w:t>
      </w:r>
      <w:r w:rsidR="009A6D20" w:rsidRPr="005A362F">
        <w:rPr>
          <w:rStyle w:val="Incipit"/>
          <w:lang w:val="pt-PT"/>
        </w:rPr>
        <w:t>Tamq</w:t>
      </w:r>
      <w:r w:rsidR="00885488" w:rsidRPr="005A362F">
        <w:rPr>
          <w:rStyle w:val="Incipit"/>
          <w:lang w:val="pt-PT"/>
        </w:rPr>
        <w:t>uam</w:t>
      </w:r>
      <w:r w:rsidR="005A362F" w:rsidRPr="00BE7D55">
        <w:rPr>
          <w:i/>
          <w:lang w:val="pt-PT"/>
        </w:rPr>
        <w:t xml:space="preserve"> </w:t>
      </w:r>
      <w:r w:rsidR="00885488" w:rsidRPr="005A362F">
        <w:rPr>
          <w:rStyle w:val="Incipit"/>
          <w:lang w:val="pt-PT"/>
        </w:rPr>
        <w:t>ad</w:t>
      </w:r>
      <w:r w:rsidR="005A362F" w:rsidRPr="00BE7D55">
        <w:rPr>
          <w:i/>
          <w:lang w:val="pt-PT"/>
        </w:rPr>
        <w:t xml:space="preserve"> </w:t>
      </w:r>
      <w:r w:rsidR="00885488" w:rsidRPr="005A362F">
        <w:rPr>
          <w:rStyle w:val="Incipit"/>
          <w:lang w:val="pt-PT"/>
        </w:rPr>
        <w:t>latronem</w:t>
      </w:r>
      <w:r w:rsidR="00794880" w:rsidRPr="005A362F">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5A362F">
        <w:rPr>
          <w:rStyle w:val="Incipit"/>
          <w:lang w:val="pt-PT"/>
        </w:rPr>
        <w:t>Barrabas</w:t>
      </w:r>
      <w:r w:rsidR="005A362F" w:rsidRPr="00BE7D55">
        <w:rPr>
          <w:i/>
          <w:lang w:val="pt-PT"/>
        </w:rPr>
        <w:t xml:space="preserve"> </w:t>
      </w:r>
      <w:r w:rsidR="00885488" w:rsidRPr="005A362F">
        <w:rPr>
          <w:rStyle w:val="Incipit"/>
          <w:lang w:val="pt-PT"/>
        </w:rPr>
        <w:t>latro</w:t>
      </w:r>
      <w:r w:rsidR="00794880" w:rsidRPr="005A362F">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5A362F">
        <w:rPr>
          <w:rStyle w:val="Incipit"/>
          <w:lang w:val="pt-PT"/>
        </w:rPr>
        <w:t>Tenebrae</w:t>
      </w:r>
      <w:r w:rsidR="005A362F" w:rsidRPr="00BE7D55">
        <w:rPr>
          <w:i/>
          <w:lang w:val="pt-PT"/>
        </w:rPr>
        <w:t xml:space="preserve"> </w:t>
      </w:r>
      <w:r w:rsidR="00885488" w:rsidRPr="005A362F">
        <w:rPr>
          <w:rStyle w:val="Incipit"/>
          <w:lang w:val="pt-PT"/>
        </w:rPr>
        <w:t>factae</w:t>
      </w:r>
      <w:r w:rsidR="005A362F" w:rsidRPr="00BE7D55">
        <w:rPr>
          <w:i/>
          <w:lang w:val="pt-PT"/>
        </w:rPr>
        <w:t xml:space="preserve"> </w:t>
      </w:r>
      <w:r w:rsidR="00885488" w:rsidRPr="005A362F">
        <w:rPr>
          <w:rStyle w:val="Incipit"/>
          <w:lang w:val="pt-PT"/>
        </w:rPr>
        <w:t>sunt</w:t>
      </w:r>
      <w:r w:rsidR="00885488" w:rsidRPr="00B779A9">
        <w:rPr>
          <w:lang w:val="pt-PT"/>
        </w:rPr>
        <w:t>.</w:t>
      </w:r>
      <w:r w:rsidR="007A19CA" w:rsidRPr="00B779A9">
        <w:rPr>
          <w:lang w:val="pt-PT"/>
        </w:rPr>
        <w:t xml:space="preserve"> </w:t>
      </w:r>
    </w:p>
    <w:p w:rsidR="00885488" w:rsidRPr="00736684" w:rsidRDefault="007A19CA" w:rsidP="00415109">
      <w:pPr>
        <w:rPr>
          <w:lang w:val="it-IT"/>
        </w:rPr>
      </w:pPr>
      <w:r w:rsidRPr="00B779A9">
        <w:rPr>
          <w:lang w:val="pt-PT"/>
        </w:rPr>
        <w:t>(218r)</w:t>
      </w:r>
      <w:r w:rsidR="006016B2">
        <w:rPr>
          <w:lang w:val="pt-PT"/>
        </w:rPr>
        <w:t xml:space="preserve"> </w:t>
      </w:r>
      <w:r w:rsidR="006B4C6A" w:rsidRPr="00736684">
        <w:rPr>
          <w:rStyle w:val="Time2"/>
          <w:lang w:val="pt-PT"/>
        </w:rPr>
        <w:t>In tertio nocturno</w:t>
      </w:r>
      <w:r w:rsidR="00885488" w:rsidRPr="00B779A9">
        <w:rPr>
          <w:lang w:val="pt-PT"/>
        </w:rPr>
        <w:t xml:space="preserve"> AN </w:t>
      </w:r>
      <w:r w:rsidR="00885488" w:rsidRPr="00736684">
        <w:rPr>
          <w:rStyle w:val="Incipit"/>
          <w:lang w:val="pt-PT"/>
        </w:rPr>
        <w:t>Ab insurgentibus in me</w:t>
      </w:r>
      <w:r w:rsidR="00885488" w:rsidRPr="00B779A9">
        <w:rPr>
          <w:lang w:val="pt-PT"/>
        </w:rPr>
        <w:t xml:space="preserve"> cum duabus sequentibus. PS </w:t>
      </w:r>
      <w:r w:rsidR="00885488" w:rsidRPr="00736684">
        <w:rPr>
          <w:rStyle w:val="Incipit"/>
          <w:lang w:val="pt-PT"/>
        </w:rPr>
        <w:t>Eripe me</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Domine deus salutis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Deus ultionum</w:t>
      </w:r>
      <w:r w:rsidR="00885488" w:rsidRPr="00B779A9">
        <w:rPr>
          <w:lang w:val="pt-PT"/>
        </w:rPr>
        <w:t xml:space="preserve">. VS </w:t>
      </w:r>
      <w:r w:rsidR="00885488" w:rsidRPr="00736684">
        <w:rPr>
          <w:rStyle w:val="Incipit"/>
          <w:lang w:val="pt-PT"/>
        </w:rPr>
        <w:t xml:space="preserve">Locuti sunt </w:t>
      </w:r>
      <w:r w:rsidR="005F7BEF" w:rsidRPr="00736684">
        <w:rPr>
          <w:rStyle w:val="Incipit"/>
          <w:lang w:val="pt-PT"/>
        </w:rPr>
        <w:t>adver</w:t>
      </w:r>
      <w:r w:rsidR="00885488" w:rsidRPr="00736684">
        <w:rPr>
          <w:rStyle w:val="Incipit"/>
          <w:lang w:val="pt-PT"/>
        </w:rPr>
        <w:t>sum me lingua dolosa</w:t>
      </w:r>
      <w:r w:rsidR="00885488" w:rsidRPr="00B779A9">
        <w:rPr>
          <w:lang w:val="pt-PT"/>
        </w:rPr>
        <w:t>. L</w:t>
      </w:r>
      <w:r w:rsidRPr="00B779A9">
        <w:rPr>
          <w:lang w:val="pt-PT"/>
        </w:rPr>
        <w:t>E</w:t>
      </w:r>
      <w:r w:rsidR="00885488" w:rsidRPr="00B779A9">
        <w:rPr>
          <w:lang w:val="pt-PT"/>
        </w:rPr>
        <w:t xml:space="preserve"> </w:t>
      </w:r>
      <w:r w:rsidR="00885488" w:rsidRPr="00736684">
        <w:rPr>
          <w:rStyle w:val="Incipit"/>
          <w:lang w:val="pt-PT"/>
        </w:rPr>
        <w:t>Festinemus ingredi</w:t>
      </w:r>
      <w:r w:rsidR="00885488" w:rsidRPr="00B779A9">
        <w:rPr>
          <w:lang w:val="pt-PT"/>
        </w:rPr>
        <w:t xml:space="preserve">. </w:t>
      </w:r>
      <w:r w:rsidR="00BA24A1" w:rsidRPr="00B779A9">
        <w:rPr>
          <w:lang w:val="pt-PT"/>
        </w:rPr>
        <w:t>[</w:t>
      </w:r>
      <w:r w:rsidRPr="00B779A9">
        <w:rPr>
          <w:lang w:val="pt-PT"/>
        </w:rPr>
        <w:t>LE</w:t>
      </w:r>
      <w:r w:rsidR="00BA24A1" w:rsidRPr="00B779A9">
        <w:rPr>
          <w:lang w:val="pt-PT"/>
        </w:rPr>
        <w:t>]</w:t>
      </w:r>
      <w:r w:rsidR="00885488" w:rsidRPr="00B779A9">
        <w:rPr>
          <w:lang w:val="pt-PT"/>
        </w:rPr>
        <w:t xml:space="preserve"> </w:t>
      </w:r>
      <w:r w:rsidR="00885488" w:rsidRPr="00736684">
        <w:rPr>
          <w:rStyle w:val="Incipit"/>
          <w:lang w:val="pt-PT"/>
        </w:rPr>
        <w:t>Omnis namque pontifex</w:t>
      </w:r>
      <w:r w:rsidR="00885488" w:rsidRPr="00B779A9">
        <w:rPr>
          <w:lang w:val="pt-PT"/>
        </w:rPr>
        <w:t xml:space="preserve">. </w:t>
      </w:r>
      <w:r w:rsidR="00BA24A1" w:rsidRPr="00B779A9">
        <w:rPr>
          <w:lang w:val="pt-PT"/>
        </w:rPr>
        <w:t>[</w:t>
      </w:r>
      <w:r w:rsidRPr="00B779A9">
        <w:rPr>
          <w:lang w:val="pt-PT"/>
        </w:rPr>
        <w:t>LE</w:t>
      </w:r>
      <w:r w:rsidR="00BA24A1" w:rsidRPr="00B779A9">
        <w:rPr>
          <w:lang w:val="pt-PT"/>
        </w:rPr>
        <w:t>]</w:t>
      </w:r>
      <w:r w:rsidR="00885488" w:rsidRPr="00B779A9">
        <w:rPr>
          <w:lang w:val="pt-PT"/>
        </w:rPr>
        <w:t xml:space="preserve"> </w:t>
      </w:r>
      <w:r w:rsidR="00885488" w:rsidRPr="00736684">
        <w:rPr>
          <w:rStyle w:val="Incipit"/>
          <w:lang w:val="pt-PT"/>
        </w:rPr>
        <w:t>De quo grandis nobis sermo</w:t>
      </w:r>
      <w:r w:rsidR="00885488" w:rsidRPr="00B779A9">
        <w:rPr>
          <w:lang w:val="pt-PT"/>
        </w:rPr>
        <w:t xml:space="preserve">. RP </w:t>
      </w:r>
      <w:r w:rsidR="00885488" w:rsidRPr="00736684">
        <w:rPr>
          <w:rStyle w:val="Incipit"/>
          <w:lang w:val="pt-PT"/>
        </w:rPr>
        <w:t>Tradiderunt me</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Iesum tradidit</w:t>
      </w:r>
      <w:r w:rsidR="00885488" w:rsidRPr="00B779A9">
        <w:rPr>
          <w:lang w:val="pt-P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36684">
        <w:rPr>
          <w:rStyle w:val="Incipit"/>
          <w:lang w:val="it-IT"/>
        </w:rPr>
        <w:t>Caligaverunt oculi</w:t>
      </w:r>
      <w:r w:rsidR="00885488" w:rsidRPr="00B779A9">
        <w:rPr>
          <w:lang w:val="it-IT"/>
        </w:rPr>
        <w:t>.</w:t>
      </w:r>
    </w:p>
    <w:p w:rsidR="007A19CA" w:rsidRPr="00B779A9" w:rsidRDefault="006B4C6A" w:rsidP="00415109">
      <w:pPr>
        <w:rPr>
          <w:lang w:val="pt-PT"/>
        </w:rPr>
      </w:pPr>
      <w:r w:rsidRPr="00736684">
        <w:rPr>
          <w:rStyle w:val="Time1"/>
          <w:lang w:val="it-IT"/>
        </w:rPr>
        <w:t>Ad laudes</w:t>
      </w:r>
      <w:r w:rsidR="00885488" w:rsidRPr="00B779A9">
        <w:rPr>
          <w:lang w:val="it-IT"/>
        </w:rPr>
        <w:t xml:space="preserve"> AN </w:t>
      </w:r>
      <w:r w:rsidR="00885488" w:rsidRPr="005A362F">
        <w:rPr>
          <w:rStyle w:val="Incipit"/>
          <w:lang w:val="it-IT"/>
        </w:rPr>
        <w:t>Proprio</w:t>
      </w:r>
      <w:r w:rsidR="005A362F" w:rsidRPr="00BE7D55">
        <w:rPr>
          <w:i/>
          <w:lang w:val="it-IT"/>
        </w:rPr>
        <w:t xml:space="preserve"> </w:t>
      </w:r>
      <w:r w:rsidR="00885488" w:rsidRPr="005A362F">
        <w:rPr>
          <w:rStyle w:val="Incipit"/>
          <w:lang w:val="it-IT"/>
        </w:rPr>
        <w:t>filio</w:t>
      </w:r>
      <w:r w:rsidR="005A362F" w:rsidRPr="00BE7D55">
        <w:rPr>
          <w:i/>
          <w:lang w:val="it-IT"/>
        </w:rPr>
        <w:t xml:space="preserve"> </w:t>
      </w:r>
      <w:r w:rsidR="00885488" w:rsidRPr="005A362F">
        <w:rPr>
          <w:rStyle w:val="Incipit"/>
          <w:lang w:val="it-IT"/>
        </w:rPr>
        <w:t>suo</w:t>
      </w:r>
      <w:r w:rsidR="00885488" w:rsidRPr="00B779A9">
        <w:rPr>
          <w:lang w:val="it-IT"/>
        </w:rPr>
        <w:t xml:space="preserve"> cum reliquis. </w:t>
      </w:r>
      <w:r w:rsidR="00885488" w:rsidRPr="00B779A9">
        <w:rPr>
          <w:lang w:val="pt-PT"/>
        </w:rPr>
        <w:t xml:space="preserve">PS </w:t>
      </w:r>
      <w:r w:rsidR="00885488" w:rsidRPr="005A362F">
        <w:rPr>
          <w:rStyle w:val="Incipit"/>
          <w:lang w:val="pt-PT"/>
        </w:rPr>
        <w:t>Miserere</w:t>
      </w:r>
      <w:r w:rsidR="00794880" w:rsidRPr="005A362F">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5A362F">
        <w:rPr>
          <w:rStyle w:val="Incipit"/>
          <w:lang w:val="pt-PT"/>
        </w:rPr>
        <w:t>Domine</w:t>
      </w:r>
      <w:r w:rsidR="005A362F" w:rsidRPr="00BE7D55">
        <w:rPr>
          <w:i/>
          <w:lang w:val="pt-PT"/>
        </w:rPr>
        <w:t xml:space="preserve"> </w:t>
      </w:r>
      <w:r w:rsidR="00885488" w:rsidRPr="005A362F">
        <w:rPr>
          <w:rStyle w:val="Incipit"/>
          <w:lang w:val="pt-PT"/>
        </w:rPr>
        <w:t>exaudi</w:t>
      </w:r>
      <w:r w:rsidR="005A362F" w:rsidRPr="00BE7D55">
        <w:rPr>
          <w:i/>
          <w:lang w:val="pt-PT"/>
        </w:rPr>
        <w:t xml:space="preserve"> </w:t>
      </w:r>
      <w:r w:rsidR="00885488" w:rsidRPr="005A362F">
        <w:rPr>
          <w:rStyle w:val="Incipit"/>
          <w:lang w:val="pt-PT"/>
        </w:rPr>
        <w:t>orationem</w:t>
      </w:r>
      <w:r w:rsidR="005A362F" w:rsidRPr="00BE7D55">
        <w:rPr>
          <w:i/>
          <w:lang w:val="pt-PT"/>
        </w:rPr>
        <w:t xml:space="preserve"> </w:t>
      </w:r>
      <w:r w:rsidR="00885488" w:rsidRPr="005A362F">
        <w:rPr>
          <w:rStyle w:val="Incipit"/>
          <w:lang w:val="pt-PT"/>
        </w:rPr>
        <w:t>meam</w:t>
      </w:r>
      <w:r w:rsidR="005A362F" w:rsidRPr="00BE7D55">
        <w:rPr>
          <w:i/>
          <w:lang w:val="pt-PT"/>
        </w:rPr>
        <w:t xml:space="preserve"> </w:t>
      </w:r>
      <w:r w:rsidR="00885488" w:rsidRPr="005A362F">
        <w:rPr>
          <w:rStyle w:val="Incipit"/>
          <w:lang w:val="pt-PT"/>
        </w:rPr>
        <w:t>auribus</w:t>
      </w:r>
      <w:r w:rsidR="00794880" w:rsidRPr="005A362F">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5A362F">
        <w:rPr>
          <w:rStyle w:val="Incipit"/>
          <w:lang w:val="pt-PT"/>
        </w:rPr>
        <w:t>Deus</w:t>
      </w:r>
      <w:r w:rsidR="005A362F" w:rsidRPr="00BE7D55">
        <w:rPr>
          <w:i/>
          <w:lang w:val="pt-PT"/>
        </w:rPr>
        <w:t xml:space="preserve"> </w:t>
      </w:r>
      <w:r w:rsidR="00885488" w:rsidRPr="005A362F">
        <w:rPr>
          <w:rStyle w:val="Incipit"/>
          <w:lang w:val="pt-PT"/>
        </w:rPr>
        <w:t>deus</w:t>
      </w:r>
      <w:r w:rsidR="00794880" w:rsidRPr="005A362F">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5A362F">
        <w:rPr>
          <w:rStyle w:val="Incipit"/>
          <w:lang w:val="pt-PT"/>
        </w:rPr>
        <w:t>Domine</w:t>
      </w:r>
      <w:r w:rsidR="005A362F" w:rsidRPr="00BE7D55">
        <w:rPr>
          <w:i/>
          <w:lang w:val="pt-PT"/>
        </w:rPr>
        <w:t xml:space="preserve"> </w:t>
      </w:r>
      <w:r w:rsidR="00885488" w:rsidRPr="005A362F">
        <w:rPr>
          <w:rStyle w:val="Incipit"/>
          <w:lang w:val="pt-PT"/>
        </w:rPr>
        <w:t>au</w:t>
      </w:r>
      <w:r w:rsidR="00BA4CFB" w:rsidRPr="005A362F">
        <w:rPr>
          <w:rStyle w:val="Incipit"/>
          <w:lang w:val="pt-PT"/>
        </w:rPr>
        <w:t>divi</w:t>
      </w:r>
      <w:r w:rsidR="00794880" w:rsidRPr="005A362F">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5A362F">
        <w:rPr>
          <w:rStyle w:val="Incipit"/>
          <w:lang w:val="pt-PT"/>
        </w:rPr>
        <w:t>Laudate</w:t>
      </w:r>
      <w:r w:rsidR="00885488" w:rsidRPr="00B779A9">
        <w:rPr>
          <w:lang w:val="pt-PT"/>
        </w:rPr>
        <w:t xml:space="preserve">. Post psalmos et antiphonas idem ordo </w:t>
      </w:r>
      <w:r w:rsidR="00D66EA2" w:rsidRPr="00B779A9">
        <w:rPr>
          <w:lang w:val="pt-PT"/>
        </w:rPr>
        <w:t>serve</w:t>
      </w:r>
      <w:r w:rsidR="00885488" w:rsidRPr="00B779A9">
        <w:rPr>
          <w:lang w:val="pt-PT"/>
        </w:rPr>
        <w:t xml:space="preserve">tur qui in nocte praecedenti VS </w:t>
      </w:r>
      <w:r w:rsidR="00885488" w:rsidRPr="005A362F">
        <w:rPr>
          <w:rStyle w:val="Incipit"/>
          <w:lang w:val="pt-PT"/>
        </w:rPr>
        <w:t>Proprio</w:t>
      </w:r>
      <w:r w:rsidR="005A362F" w:rsidRPr="00BE7D55">
        <w:rPr>
          <w:i/>
          <w:lang w:val="pt-PT"/>
        </w:rPr>
        <w:t xml:space="preserve"> </w:t>
      </w:r>
      <w:r w:rsidR="00885488" w:rsidRPr="005A362F">
        <w:rPr>
          <w:rStyle w:val="Incipit"/>
          <w:lang w:val="pt-PT"/>
        </w:rPr>
        <w:t>filio</w:t>
      </w:r>
      <w:r w:rsidR="005A362F" w:rsidRPr="00BE7D55">
        <w:rPr>
          <w:i/>
          <w:lang w:val="pt-PT"/>
        </w:rPr>
        <w:t xml:space="preserve"> </w:t>
      </w:r>
      <w:r w:rsidR="00885488" w:rsidRPr="005A362F">
        <w:rPr>
          <w:rStyle w:val="Incipit"/>
          <w:lang w:val="pt-PT"/>
        </w:rPr>
        <w:t>suo</w:t>
      </w:r>
      <w:r w:rsidR="00885488" w:rsidRPr="00B779A9">
        <w:rPr>
          <w:lang w:val="pt-PT"/>
        </w:rPr>
        <w:t xml:space="preserve">. AB </w:t>
      </w:r>
      <w:r w:rsidR="00885488" w:rsidRPr="005A362F">
        <w:rPr>
          <w:rStyle w:val="Incipit"/>
          <w:lang w:val="pt-PT"/>
        </w:rPr>
        <w:t>Posuerunt</w:t>
      </w:r>
      <w:r w:rsidR="005A362F" w:rsidRPr="00BE7D55">
        <w:rPr>
          <w:i/>
          <w:lang w:val="pt-PT"/>
        </w:rPr>
        <w:t xml:space="preserve"> </w:t>
      </w:r>
      <w:r w:rsidR="00885488" w:rsidRPr="005A362F">
        <w:rPr>
          <w:rStyle w:val="Incipit"/>
          <w:lang w:val="pt-PT"/>
        </w:rPr>
        <w:t>super</w:t>
      </w:r>
      <w:r w:rsidR="005A362F" w:rsidRPr="00BE7D55">
        <w:rPr>
          <w:i/>
          <w:lang w:val="pt-PT"/>
        </w:rPr>
        <w:t xml:space="preserve"> </w:t>
      </w:r>
      <w:r w:rsidR="00885488" w:rsidRPr="005A362F">
        <w:rPr>
          <w:rStyle w:val="Incipit"/>
          <w:lang w:val="pt-PT"/>
        </w:rPr>
        <w:t>caput</w:t>
      </w:r>
      <w:r w:rsidR="00885488" w:rsidRPr="00B779A9">
        <w:rPr>
          <w:lang w:val="pt-PT"/>
        </w:rPr>
        <w:t xml:space="preserve">. Finita antiphona cantetur </w:t>
      </w:r>
      <w:r w:rsidR="007A19CA" w:rsidRPr="00B779A9">
        <w:rPr>
          <w:lang w:val="pt-PT"/>
        </w:rPr>
        <w:t xml:space="preserve">[LT] </w:t>
      </w:r>
      <w:r w:rsidR="00885488" w:rsidRPr="005A362F">
        <w:rPr>
          <w:rStyle w:val="Incipit"/>
          <w:lang w:val="pt-PT"/>
        </w:rPr>
        <w:t>Kyrie</w:t>
      </w:r>
      <w:r w:rsidR="00885488" w:rsidRPr="00B779A9">
        <w:rPr>
          <w:lang w:val="pt-PT"/>
        </w:rPr>
        <w:t xml:space="preserve"> a </w:t>
      </w:r>
      <w:r w:rsidR="00885488" w:rsidRPr="00736684">
        <w:rPr>
          <w:rStyle w:val="Funktion"/>
          <w:lang w:val="pt-PT"/>
        </w:rPr>
        <w:t>canonicis</w:t>
      </w:r>
      <w:r w:rsidR="00885488" w:rsidRPr="00B779A9">
        <w:rPr>
          <w:lang w:val="pt-PT"/>
        </w:rPr>
        <w:t xml:space="preserve"> et reliqua per totum ut hesterna nocte. Post </w:t>
      </w:r>
      <w:r w:rsidR="00CC455B" w:rsidRPr="00B779A9">
        <w:rPr>
          <w:lang w:val="pt-PT"/>
        </w:rPr>
        <w:t xml:space="preserve">[PN] </w:t>
      </w:r>
      <w:r w:rsidR="00885488" w:rsidRPr="005A362F">
        <w:rPr>
          <w:rStyle w:val="Incipit"/>
          <w:lang w:val="pt-PT"/>
        </w:rPr>
        <w:t>Pater</w:t>
      </w:r>
      <w:r w:rsidR="005A362F" w:rsidRPr="00BE7D55">
        <w:rPr>
          <w:i/>
          <w:lang w:val="pt-PT"/>
        </w:rPr>
        <w:t xml:space="preserve"> </w:t>
      </w:r>
      <w:r w:rsidR="00885488" w:rsidRPr="005A362F">
        <w:rPr>
          <w:rStyle w:val="Incipit"/>
          <w:lang w:val="pt-PT"/>
        </w:rPr>
        <w:t>noster</w:t>
      </w:r>
      <w:r w:rsidR="00885488" w:rsidRPr="00B779A9">
        <w:rPr>
          <w:lang w:val="pt-PT"/>
        </w:rPr>
        <w:t xml:space="preserve"> et PS </w:t>
      </w:r>
      <w:r w:rsidR="00885488" w:rsidRPr="005A362F">
        <w:rPr>
          <w:rStyle w:val="Incipit"/>
          <w:lang w:val="pt-PT"/>
        </w:rPr>
        <w:t>Miserere</w:t>
      </w:r>
      <w:r w:rsidR="00885488" w:rsidRPr="00B779A9">
        <w:rPr>
          <w:lang w:val="pt-PT"/>
        </w:rPr>
        <w:t xml:space="preserve"> (218v) dicatur VS </w:t>
      </w:r>
      <w:r w:rsidR="00885488" w:rsidRPr="005A362F">
        <w:rPr>
          <w:rStyle w:val="Incipit"/>
          <w:lang w:val="pt-PT"/>
        </w:rPr>
        <w:t>Proprio</w:t>
      </w:r>
      <w:r w:rsidR="005A362F" w:rsidRPr="00BE7D55">
        <w:rPr>
          <w:i/>
          <w:lang w:val="pt-PT"/>
        </w:rPr>
        <w:t xml:space="preserve"> </w:t>
      </w:r>
      <w:r w:rsidR="00885488" w:rsidRPr="005A362F">
        <w:rPr>
          <w:rStyle w:val="Incipit"/>
          <w:lang w:val="pt-PT"/>
        </w:rPr>
        <w:t>filio</w:t>
      </w:r>
      <w:r w:rsidR="006016B2">
        <w:rPr>
          <w:lang w:val="pt-PT"/>
        </w:rPr>
        <w:t>. Q</w:t>
      </w:r>
      <w:r w:rsidR="00885488" w:rsidRPr="00B779A9">
        <w:rPr>
          <w:lang w:val="pt-PT"/>
        </w:rPr>
        <w:t xml:space="preserve">uo versu et reliquae omnes horae hac die </w:t>
      </w:r>
      <w:r w:rsidR="00050F79" w:rsidRPr="00B779A9">
        <w:rPr>
          <w:lang w:val="pt-PT"/>
        </w:rPr>
        <w:t>|</w:t>
      </w:r>
      <w:r w:rsidR="00885488" w:rsidRPr="00B779A9">
        <w:rPr>
          <w:lang w:val="pt-PT"/>
        </w:rPr>
        <w:t>claduntur</w:t>
      </w:r>
      <w:r w:rsidR="00050F79" w:rsidRPr="00B779A9">
        <w:rPr>
          <w:lang w:val="pt-PT"/>
        </w:rPr>
        <w:t>::clauduntur|</w:t>
      </w:r>
      <w:r w:rsidR="00885488" w:rsidRPr="00B779A9">
        <w:rPr>
          <w:lang w:val="pt-PT"/>
        </w:rPr>
        <w:t>.</w:t>
      </w:r>
    </w:p>
    <w:p w:rsidR="00885488" w:rsidRPr="00B779A9" w:rsidRDefault="00885488" w:rsidP="00415109">
      <w:pPr>
        <w:rPr>
          <w:lang w:val="pt-PT"/>
        </w:rPr>
      </w:pPr>
      <w:r w:rsidRPr="00B779A9">
        <w:rPr>
          <w:lang w:val="pt-PT"/>
        </w:rPr>
        <w:t>Sequitur nunc ord</w:t>
      </w:r>
      <w:r w:rsidR="007A19CA" w:rsidRPr="00B779A9">
        <w:rPr>
          <w:lang w:val="pt-PT"/>
        </w:rPr>
        <w:t xml:space="preserve">o missae feria sexta in </w:t>
      </w:r>
      <w:r w:rsidR="00050F79" w:rsidRPr="00B779A9">
        <w:rPr>
          <w:lang w:val="pt-PT"/>
        </w:rPr>
        <w:t>|</w:t>
      </w:r>
      <w:r w:rsidR="007A19CA" w:rsidRPr="00B779A9">
        <w:rPr>
          <w:lang w:val="pt-PT"/>
        </w:rPr>
        <w:t>parascav</w:t>
      </w:r>
      <w:r w:rsidRPr="00B779A9">
        <w:rPr>
          <w:lang w:val="pt-PT"/>
        </w:rPr>
        <w:t>e</w:t>
      </w:r>
      <w:r w:rsidR="006016B2">
        <w:rPr>
          <w:lang w:val="pt-PT"/>
        </w:rPr>
        <w:t>::parascev</w:t>
      </w:r>
      <w:r w:rsidR="00050F79" w:rsidRPr="00B779A9">
        <w:rPr>
          <w:lang w:val="pt-PT"/>
        </w:rPr>
        <w:t>e|</w:t>
      </w:r>
      <w:r w:rsidRPr="00B779A9">
        <w:rPr>
          <w:lang w:val="pt-PT"/>
        </w:rPr>
        <w:t xml:space="preserve">. </w:t>
      </w:r>
    </w:p>
    <w:p w:rsidR="00885488" w:rsidRPr="00736684" w:rsidRDefault="0001237C" w:rsidP="00415109">
      <w:pPr>
        <w:rPr>
          <w:lang w:val="pt-PT"/>
        </w:rPr>
      </w:pPr>
      <w:r w:rsidRPr="004518BD">
        <w:rPr>
          <w:rStyle w:val="Time1"/>
          <w:lang w:val="pt-PT"/>
        </w:rPr>
        <w:t>[Ad processionem]</w:t>
      </w:r>
      <w:r>
        <w:rPr>
          <w:lang w:val="pt-PT"/>
        </w:rPr>
        <w:t xml:space="preserve"> </w:t>
      </w:r>
      <w:r w:rsidR="00885488" w:rsidRPr="00B779A9">
        <w:rPr>
          <w:lang w:val="pt-PT"/>
        </w:rPr>
        <w:t xml:space="preserve">Nona dicta fit </w:t>
      </w:r>
      <w:r w:rsidR="00885488" w:rsidRPr="004518BD">
        <w:rPr>
          <w:lang w:val="pt-PT"/>
        </w:rPr>
        <w:t>processio</w:t>
      </w:r>
      <w:r w:rsidR="00885488" w:rsidRPr="00B779A9">
        <w:rPr>
          <w:lang w:val="pt-PT"/>
        </w:rPr>
        <w:t xml:space="preserve"> ad </w:t>
      </w:r>
      <w:r w:rsidR="00885488" w:rsidRPr="00736684">
        <w:rPr>
          <w:rStyle w:val="Ort"/>
          <w:lang w:val="pt-PT"/>
        </w:rPr>
        <w:t>chorum beatae Mariae in Neustifft</w:t>
      </w:r>
      <w:r w:rsidR="00885488" w:rsidRPr="00B779A9">
        <w:rPr>
          <w:lang w:val="pt-PT"/>
        </w:rPr>
        <w:t xml:space="preserve"> et </w:t>
      </w:r>
      <w:r w:rsidR="00371BD7" w:rsidRPr="00736684">
        <w:rPr>
          <w:rStyle w:val="Funktion"/>
          <w:lang w:val="pt-PT"/>
        </w:rPr>
        <w:t>praesbyter</w:t>
      </w:r>
      <w:r w:rsidR="00885488" w:rsidRPr="00B779A9">
        <w:rPr>
          <w:lang w:val="pt-PT"/>
        </w:rPr>
        <w:t xml:space="preserve"> indutus vestibus</w:t>
      </w:r>
      <w:r w:rsidR="002C1396">
        <w:rPr>
          <w:lang w:val="pt-PT"/>
        </w:rPr>
        <w:t>,</w:t>
      </w:r>
      <w:r w:rsidR="00885488" w:rsidRPr="00B779A9">
        <w:rPr>
          <w:lang w:val="pt-PT"/>
        </w:rPr>
        <w:t xml:space="preserve"> quibus in celebrando utitur</w:t>
      </w:r>
      <w:r w:rsidR="002C1396">
        <w:rPr>
          <w:lang w:val="pt-PT"/>
        </w:rPr>
        <w:t>,</w:t>
      </w:r>
      <w:r w:rsidR="00885488" w:rsidRPr="00B779A9">
        <w:rPr>
          <w:lang w:val="pt-PT"/>
        </w:rPr>
        <w:t xml:space="preserve"> astat </w:t>
      </w:r>
      <w:r w:rsidR="00885488" w:rsidRPr="00736684">
        <w:rPr>
          <w:rStyle w:val="Ort"/>
          <w:lang w:val="pt-PT"/>
        </w:rPr>
        <w:t>altari sanctae Agnetis</w:t>
      </w:r>
      <w:r w:rsidR="00885488" w:rsidRPr="00B779A9">
        <w:rPr>
          <w:lang w:val="pt-PT"/>
        </w:rPr>
        <w:t>.</w:t>
      </w:r>
      <w:r w:rsidR="001A3A22" w:rsidRPr="00B779A9">
        <w:rPr>
          <w:lang w:val="pt-PT"/>
        </w:rPr>
        <w:t xml:space="preserve"> </w:t>
      </w:r>
      <w:r w:rsidR="001A3A22" w:rsidRPr="00736684">
        <w:rPr>
          <w:rStyle w:val="Funktion"/>
          <w:lang w:val="pt-PT"/>
        </w:rPr>
        <w:t>Chorus</w:t>
      </w:r>
      <w:r w:rsidR="001A3A22" w:rsidRPr="00B779A9">
        <w:rPr>
          <w:lang w:val="pt-PT"/>
        </w:rPr>
        <w:t xml:space="preserve"> in primis inc</w:t>
      </w:r>
      <w:r w:rsidR="00885488" w:rsidRPr="00B779A9">
        <w:rPr>
          <w:lang w:val="pt-PT"/>
        </w:rPr>
        <w:t>o</w:t>
      </w:r>
      <w:r w:rsidR="001A3A22" w:rsidRPr="00B779A9">
        <w:rPr>
          <w:lang w:val="pt-PT"/>
        </w:rPr>
        <w:t>h</w:t>
      </w:r>
      <w:r w:rsidR="00885488" w:rsidRPr="00B779A9">
        <w:rPr>
          <w:lang w:val="pt-PT"/>
        </w:rPr>
        <w:t xml:space="preserve">at </w:t>
      </w:r>
      <w:r w:rsidR="002C1396">
        <w:rPr>
          <w:lang w:val="pt-PT"/>
        </w:rPr>
        <w:t>$E::</w:t>
      </w:r>
      <w:r w:rsidR="00885488" w:rsidRPr="00B779A9">
        <w:rPr>
          <w:lang w:val="pt-PT"/>
        </w:rPr>
        <w:t xml:space="preserve">post </w:t>
      </w:r>
      <w:r w:rsidR="00885488" w:rsidRPr="00B779A9">
        <w:rPr>
          <w:lang w:val="pt-PT"/>
        </w:rPr>
        <w:lastRenderedPageBreak/>
        <w:t xml:space="preserve">lectionem a </w:t>
      </w:r>
      <w:r w:rsidR="00885488" w:rsidRPr="00736684">
        <w:rPr>
          <w:rStyle w:val="Funktion"/>
          <w:lang w:val="pt-PT"/>
        </w:rPr>
        <w:t>diacono</w:t>
      </w:r>
      <w:r w:rsidR="00885488" w:rsidRPr="00B779A9">
        <w:rPr>
          <w:lang w:val="pt-PT"/>
        </w:rPr>
        <w:t xml:space="preserve"> factam</w:t>
      </w:r>
      <w:r w:rsidR="002C1396">
        <w:rPr>
          <w:lang w:val="pt-PT"/>
        </w:rPr>
        <w:t>$</w:t>
      </w:r>
      <w:r w:rsidR="00885488" w:rsidRPr="00B779A9">
        <w:rPr>
          <w:lang w:val="pt-PT"/>
        </w:rPr>
        <w:t xml:space="preserve"> </w:t>
      </w:r>
      <w:r w:rsidR="002C1396">
        <w:rPr>
          <w:lang w:val="pt-PT"/>
        </w:rPr>
        <w:t xml:space="preserve">tractum </w:t>
      </w:r>
      <w:r w:rsidR="00885488" w:rsidRPr="00B779A9">
        <w:rPr>
          <w:lang w:val="pt-PT"/>
        </w:rPr>
        <w:t xml:space="preserve">canere </w:t>
      </w:r>
      <w:r w:rsidR="002C1396">
        <w:rPr>
          <w:lang w:val="pt-PT"/>
        </w:rPr>
        <w:t>[</w:t>
      </w:r>
      <w:r w:rsidR="00885488" w:rsidRPr="00B779A9">
        <w:rPr>
          <w:lang w:val="pt-PT"/>
        </w:rPr>
        <w:t>TR</w:t>
      </w:r>
      <w:r w:rsidR="002C1396">
        <w:rPr>
          <w:lang w:val="pt-PT"/>
        </w:rPr>
        <w:t>]</w:t>
      </w:r>
      <w:r w:rsidR="00885488" w:rsidRPr="00B779A9">
        <w:rPr>
          <w:lang w:val="pt-PT"/>
        </w:rPr>
        <w:t xml:space="preserve"> </w:t>
      </w:r>
      <w:r w:rsidR="00885488" w:rsidRPr="005A362F">
        <w:rPr>
          <w:rStyle w:val="Incipit"/>
          <w:lang w:val="pt-PT"/>
        </w:rPr>
        <w:t>Domine</w:t>
      </w:r>
      <w:r w:rsidR="005A362F" w:rsidRPr="00BE7D55">
        <w:rPr>
          <w:i/>
          <w:lang w:val="pt-PT"/>
        </w:rPr>
        <w:t xml:space="preserve"> </w:t>
      </w:r>
      <w:r w:rsidR="00885488" w:rsidRPr="005A362F">
        <w:rPr>
          <w:rStyle w:val="Incipit"/>
          <w:lang w:val="pt-PT"/>
        </w:rPr>
        <w:t>au</w:t>
      </w:r>
      <w:r w:rsidR="00BA4CFB" w:rsidRPr="005A362F">
        <w:rPr>
          <w:rStyle w:val="Incipit"/>
          <w:lang w:val="pt-PT"/>
        </w:rPr>
        <w:t>divi</w:t>
      </w:r>
      <w:r w:rsidR="00DD1415">
        <w:rPr>
          <w:lang w:val="pt-PT"/>
        </w:rPr>
        <w:t>@</w:t>
      </w:r>
      <w:r w:rsidR="00DD1415" w:rsidRPr="00B779A9">
        <w:rPr>
          <w:lang w:val="pt-PT"/>
        </w:rPr>
        <w:t>100.</w:t>
      </w:r>
      <w:r w:rsidR="00885488" w:rsidRPr="00B779A9">
        <w:rPr>
          <w:lang w:val="pt-PT"/>
        </w:rPr>
        <w:t xml:space="preserve"> Quo finito dicit </w:t>
      </w:r>
      <w:r w:rsidR="00885488" w:rsidRPr="00736684">
        <w:rPr>
          <w:rStyle w:val="Funktion"/>
          <w:lang w:val="pt-PT"/>
        </w:rPr>
        <w:t>sacerdos</w:t>
      </w:r>
      <w:r w:rsidR="00885488" w:rsidRPr="00B779A9">
        <w:rPr>
          <w:lang w:val="pt-PT"/>
        </w:rPr>
        <w:t xml:space="preserve"> </w:t>
      </w:r>
      <w:r w:rsidR="00525278" w:rsidRPr="00B779A9">
        <w:rPr>
          <w:lang w:val="pt-PT"/>
        </w:rPr>
        <w:t xml:space="preserve">[ORI] </w:t>
      </w:r>
      <w:r w:rsidR="00885488" w:rsidRPr="005A362F">
        <w:rPr>
          <w:rStyle w:val="Incipit"/>
          <w:lang w:val="pt-PT"/>
        </w:rPr>
        <w:t>Oremus</w:t>
      </w:r>
      <w:r w:rsidR="00885488" w:rsidRPr="00B779A9">
        <w:rPr>
          <w:lang w:val="pt-PT"/>
        </w:rPr>
        <w:t xml:space="preserve"> et </w:t>
      </w:r>
      <w:r w:rsidR="00885488" w:rsidRPr="00736684">
        <w:rPr>
          <w:rStyle w:val="Funktion"/>
          <w:lang w:val="pt-PT"/>
        </w:rPr>
        <w:t>diaconus</w:t>
      </w:r>
      <w:r w:rsidR="00885488" w:rsidRPr="00B779A9">
        <w:rPr>
          <w:lang w:val="pt-PT"/>
        </w:rPr>
        <w:t xml:space="preserve"> post eum a tergo </w:t>
      </w:r>
      <w:r w:rsidR="00525278" w:rsidRPr="00B779A9">
        <w:rPr>
          <w:lang w:val="pt-PT"/>
        </w:rPr>
        <w:t xml:space="preserve">[ORI] </w:t>
      </w:r>
      <w:r w:rsidR="00885488" w:rsidRPr="005A362F">
        <w:rPr>
          <w:rStyle w:val="Incipit"/>
          <w:lang w:val="pt-PT"/>
        </w:rPr>
        <w:t>Flectamus</w:t>
      </w:r>
      <w:r w:rsidR="005A362F" w:rsidRPr="00BE7D55">
        <w:rPr>
          <w:i/>
          <w:lang w:val="pt-PT"/>
        </w:rPr>
        <w:t xml:space="preserve"> </w:t>
      </w:r>
      <w:r w:rsidR="00885488" w:rsidRPr="005A362F">
        <w:rPr>
          <w:rStyle w:val="Incipit"/>
          <w:lang w:val="pt-PT"/>
        </w:rPr>
        <w:t>genua</w:t>
      </w:r>
      <w:r w:rsidR="00885488" w:rsidRPr="00B779A9">
        <w:rPr>
          <w:lang w:val="pt-PT"/>
        </w:rPr>
        <w:t xml:space="preserve"> et sic </w:t>
      </w:r>
      <w:r w:rsidR="002C1396" w:rsidRPr="00736684">
        <w:rPr>
          <w:rStyle w:val="Funktion"/>
          <w:lang w:val="pt-PT"/>
        </w:rPr>
        <w:t>pr</w:t>
      </w:r>
      <w:r w:rsidR="00371BD7" w:rsidRPr="00736684">
        <w:rPr>
          <w:rStyle w:val="Funktion"/>
          <w:lang w:val="pt-PT"/>
        </w:rPr>
        <w:t>esbyter</w:t>
      </w:r>
      <w:r w:rsidR="00885488" w:rsidRPr="00B779A9">
        <w:rPr>
          <w:lang w:val="pt-PT"/>
        </w:rPr>
        <w:t xml:space="preserve"> finit orationem. </w:t>
      </w:r>
      <w:r w:rsidR="00885488" w:rsidRPr="00736684">
        <w:rPr>
          <w:lang w:val="pt-PT"/>
        </w:rPr>
        <w:t xml:space="preserve">Deinde legit </w:t>
      </w:r>
      <w:r w:rsidR="00885488" w:rsidRPr="00736684">
        <w:rPr>
          <w:rStyle w:val="Funktion"/>
          <w:lang w:val="pt-PT"/>
        </w:rPr>
        <w:t>le</w:t>
      </w:r>
      <w:r w:rsidR="00D66EA2" w:rsidRPr="00736684">
        <w:rPr>
          <w:rStyle w:val="Funktion"/>
          <w:lang w:val="pt-PT"/>
        </w:rPr>
        <w:t>vita</w:t>
      </w:r>
      <w:r w:rsidR="00525278" w:rsidRPr="00736684">
        <w:rPr>
          <w:lang w:val="pt-PT"/>
        </w:rPr>
        <w:t xml:space="preserve"> </w:t>
      </w:r>
      <w:r w:rsidR="002C1396" w:rsidRPr="00736684">
        <w:rPr>
          <w:lang w:val="pt-PT"/>
        </w:rPr>
        <w:t xml:space="preserve">lectionem </w:t>
      </w:r>
      <w:r w:rsidR="00525278" w:rsidRPr="00736684">
        <w:rPr>
          <w:lang w:val="pt-PT"/>
        </w:rPr>
        <w:t xml:space="preserve">sine titulo </w:t>
      </w:r>
      <w:r w:rsidR="002C1396" w:rsidRPr="00736684">
        <w:rPr>
          <w:lang w:val="pt-PT"/>
        </w:rPr>
        <w:t>[</w:t>
      </w:r>
      <w:r w:rsidR="00885488" w:rsidRPr="00736684">
        <w:rPr>
          <w:lang w:val="pt-PT"/>
        </w:rPr>
        <w:t>E</w:t>
      </w:r>
      <w:r w:rsidR="00525278" w:rsidRPr="00736684">
        <w:rPr>
          <w:lang w:val="pt-PT"/>
        </w:rPr>
        <w:t>PP</w:t>
      </w:r>
      <w:r w:rsidR="002C1396" w:rsidRPr="00736684">
        <w:rPr>
          <w:lang w:val="pt-PT"/>
        </w:rPr>
        <w:t>]</w:t>
      </w:r>
      <w:r w:rsidR="00885488" w:rsidRPr="00736684">
        <w:rPr>
          <w:lang w:val="pt-PT"/>
        </w:rPr>
        <w:t xml:space="preserve"> </w:t>
      </w:r>
      <w:r w:rsidR="00885488" w:rsidRPr="00736684">
        <w:rPr>
          <w:rStyle w:val="Incipit"/>
          <w:lang w:val="pt-PT"/>
        </w:rPr>
        <w:t>Dixit</w:t>
      </w:r>
      <w:r w:rsidR="005A362F" w:rsidRPr="00736684">
        <w:rPr>
          <w:i/>
          <w:lang w:val="pt-PT"/>
        </w:rPr>
        <w:t xml:space="preserve"> </w:t>
      </w:r>
      <w:r w:rsidR="00885488" w:rsidRPr="00736684">
        <w:rPr>
          <w:rStyle w:val="Incipit"/>
          <w:lang w:val="pt-PT"/>
        </w:rPr>
        <w:t>dominus</w:t>
      </w:r>
      <w:r w:rsidR="005A362F" w:rsidRPr="00736684">
        <w:rPr>
          <w:i/>
          <w:lang w:val="pt-PT"/>
        </w:rPr>
        <w:t xml:space="preserve"> </w:t>
      </w:r>
      <w:r w:rsidR="00885488" w:rsidRPr="00736684">
        <w:rPr>
          <w:rStyle w:val="Incipit"/>
          <w:lang w:val="pt-PT"/>
        </w:rPr>
        <w:t>ad</w:t>
      </w:r>
      <w:r w:rsidR="005A362F" w:rsidRPr="00736684">
        <w:rPr>
          <w:i/>
          <w:lang w:val="pt-PT"/>
        </w:rPr>
        <w:t xml:space="preserve"> </w:t>
      </w:r>
      <w:r w:rsidR="00885488" w:rsidRPr="00736684">
        <w:rPr>
          <w:rStyle w:val="Incipit"/>
          <w:lang w:val="pt-PT"/>
        </w:rPr>
        <w:t>Moysen</w:t>
      </w:r>
      <w:r w:rsidR="00885488" w:rsidRPr="00736684">
        <w:rPr>
          <w:lang w:val="pt-PT"/>
        </w:rPr>
        <w:t xml:space="preserve">. Finita lectione </w:t>
      </w:r>
      <w:r w:rsidR="00885488" w:rsidRPr="00736684">
        <w:rPr>
          <w:rStyle w:val="Funktion"/>
          <w:lang w:val="pt-PT"/>
        </w:rPr>
        <w:t>chorus</w:t>
      </w:r>
      <w:r w:rsidR="00885488" w:rsidRPr="00736684">
        <w:rPr>
          <w:lang w:val="pt-PT"/>
        </w:rPr>
        <w:t xml:space="preserve"> </w:t>
      </w:r>
      <w:r w:rsidR="002C1396" w:rsidRPr="00736684">
        <w:rPr>
          <w:lang w:val="pt-PT"/>
        </w:rPr>
        <w:t xml:space="preserve">tractum </w:t>
      </w:r>
      <w:r w:rsidR="00885488" w:rsidRPr="00736684">
        <w:rPr>
          <w:lang w:val="pt-PT"/>
        </w:rPr>
        <w:t xml:space="preserve">canit </w:t>
      </w:r>
      <w:r w:rsidR="002C1396" w:rsidRPr="00736684">
        <w:rPr>
          <w:lang w:val="pt-PT"/>
        </w:rPr>
        <w:t>[</w:t>
      </w:r>
      <w:r w:rsidR="00885488" w:rsidRPr="00736684">
        <w:rPr>
          <w:lang w:val="pt-PT"/>
        </w:rPr>
        <w:t>TR</w:t>
      </w:r>
      <w:r w:rsidR="002C1396" w:rsidRPr="00736684">
        <w:rPr>
          <w:lang w:val="pt-PT"/>
        </w:rPr>
        <w:t>]</w:t>
      </w:r>
      <w:r w:rsidR="00885488" w:rsidRPr="00736684">
        <w:rPr>
          <w:lang w:val="pt-PT"/>
        </w:rPr>
        <w:t xml:space="preserve"> </w:t>
      </w:r>
      <w:r w:rsidR="00885488" w:rsidRPr="00736684">
        <w:rPr>
          <w:rStyle w:val="Incipit"/>
          <w:lang w:val="pt-PT"/>
        </w:rPr>
        <w:t>Eripe</w:t>
      </w:r>
      <w:r w:rsidR="005A362F" w:rsidRPr="00736684">
        <w:rPr>
          <w:i/>
          <w:lang w:val="pt-PT"/>
        </w:rPr>
        <w:t xml:space="preserve"> </w:t>
      </w:r>
      <w:r w:rsidR="00885488" w:rsidRPr="00736684">
        <w:rPr>
          <w:rStyle w:val="Incipit"/>
          <w:lang w:val="pt-PT"/>
        </w:rPr>
        <w:t>me</w:t>
      </w:r>
      <w:r w:rsidR="005A362F" w:rsidRPr="00736684">
        <w:rPr>
          <w:i/>
          <w:lang w:val="pt-PT"/>
        </w:rPr>
        <w:t xml:space="preserve"> </w:t>
      </w:r>
      <w:r w:rsidR="00885488" w:rsidRPr="00736684">
        <w:rPr>
          <w:rStyle w:val="Incipit"/>
          <w:lang w:val="pt-PT"/>
        </w:rPr>
        <w:t>domine</w:t>
      </w:r>
      <w:r w:rsidR="00DD1415">
        <w:rPr>
          <w:lang w:val="pt-PT"/>
        </w:rPr>
        <w:t>@</w:t>
      </w:r>
      <w:r w:rsidR="00DD1415" w:rsidRPr="00736684">
        <w:rPr>
          <w:lang w:val="pt-PT"/>
        </w:rPr>
        <w:t>101.</w:t>
      </w:r>
      <w:r w:rsidR="00885488" w:rsidRPr="00736684">
        <w:rPr>
          <w:lang w:val="pt-PT"/>
        </w:rPr>
        <w:t xml:space="preserve"> Post quem cantetur a </w:t>
      </w:r>
      <w:r w:rsidR="002C1396" w:rsidRPr="00736684">
        <w:rPr>
          <w:rStyle w:val="Funktion"/>
          <w:lang w:val="pt-PT"/>
        </w:rPr>
        <w:t>pr</w:t>
      </w:r>
      <w:r w:rsidR="00885488" w:rsidRPr="00736684">
        <w:rPr>
          <w:rStyle w:val="Funktion"/>
          <w:lang w:val="pt-PT"/>
        </w:rPr>
        <w:t>esb</w:t>
      </w:r>
      <w:r w:rsidR="00F75173" w:rsidRPr="00736684">
        <w:rPr>
          <w:rStyle w:val="Funktion"/>
          <w:lang w:val="pt-PT"/>
        </w:rPr>
        <w:t>y</w:t>
      </w:r>
      <w:r w:rsidR="00885488" w:rsidRPr="00736684">
        <w:rPr>
          <w:rStyle w:val="Funktion"/>
          <w:lang w:val="pt-PT"/>
        </w:rPr>
        <w:t xml:space="preserve">tero </w:t>
      </w:r>
      <w:r w:rsidR="002C1396" w:rsidRPr="00736684">
        <w:rPr>
          <w:rStyle w:val="Funktion"/>
          <w:lang w:val="pt-PT"/>
        </w:rPr>
        <w:t>|</w:t>
      </w:r>
      <w:r w:rsidR="00885488" w:rsidRPr="00736684">
        <w:rPr>
          <w:rStyle w:val="Funktion"/>
          <w:lang w:val="pt-PT"/>
        </w:rPr>
        <w:t>officiente</w:t>
      </w:r>
      <w:r w:rsidR="002C1396" w:rsidRPr="00736684">
        <w:rPr>
          <w:rStyle w:val="Funktion"/>
          <w:lang w:val="pt-PT"/>
        </w:rPr>
        <w:t>::officiante|</w:t>
      </w:r>
      <w:r w:rsidR="002C1396" w:rsidRPr="00736684">
        <w:rPr>
          <w:lang w:val="pt-PT"/>
        </w:rPr>
        <w:t xml:space="preserve">, </w:t>
      </w:r>
      <w:r w:rsidR="00885488" w:rsidRPr="00736684">
        <w:rPr>
          <w:lang w:val="pt-PT"/>
        </w:rPr>
        <w:t xml:space="preserve">vel a domino </w:t>
      </w:r>
      <w:r w:rsidR="002C1396" w:rsidRPr="00736684">
        <w:rPr>
          <w:rStyle w:val="Funktion"/>
          <w:lang w:val="pt-PT"/>
        </w:rPr>
        <w:t>pra</w:t>
      </w:r>
      <w:r w:rsidR="00885488" w:rsidRPr="00736684">
        <w:rPr>
          <w:rStyle w:val="Funktion"/>
          <w:lang w:val="pt-PT"/>
        </w:rPr>
        <w:t>elato</w:t>
      </w:r>
      <w:r w:rsidR="00885488" w:rsidRPr="00736684">
        <w:rPr>
          <w:lang w:val="pt-PT"/>
        </w:rPr>
        <w:t xml:space="preserve"> passio domini secundum</w:t>
      </w:r>
      <w:r w:rsidR="002D6715" w:rsidRPr="00736684">
        <w:rPr>
          <w:lang w:val="pt-PT"/>
        </w:rPr>
        <w:t xml:space="preserve"> Ioannem.</w:t>
      </w:r>
      <w:r w:rsidR="00885488" w:rsidRPr="00736684">
        <w:rPr>
          <w:lang w:val="pt-PT"/>
        </w:rPr>
        <w:t xml:space="preserve"> Hoc ob</w:t>
      </w:r>
      <w:r w:rsidR="002C1396" w:rsidRPr="00736684">
        <w:rPr>
          <w:lang w:val="pt-PT"/>
        </w:rPr>
        <w:t>servato ut ad</w:t>
      </w:r>
      <w:r w:rsidR="00885488" w:rsidRPr="00736684">
        <w:rPr>
          <w:lang w:val="pt-PT"/>
        </w:rPr>
        <w:t xml:space="preserve">sint </w:t>
      </w:r>
      <w:r w:rsidR="00885488" w:rsidRPr="00736684">
        <w:rPr>
          <w:color w:val="000000"/>
          <w:lang w:val="pt-PT"/>
        </w:rPr>
        <w:t>duo humeralia in</w:t>
      </w:r>
      <w:r w:rsidR="001B7479" w:rsidRPr="00736684">
        <w:rPr>
          <w:color w:val="000000"/>
          <w:lang w:val="pt-PT"/>
        </w:rPr>
        <w:t>vice</w:t>
      </w:r>
      <w:r w:rsidR="00885488" w:rsidRPr="00736684">
        <w:rPr>
          <w:color w:val="000000"/>
          <w:lang w:val="pt-PT"/>
        </w:rPr>
        <w:t>m</w:t>
      </w:r>
      <w:r w:rsidR="00885488" w:rsidRPr="00736684">
        <w:rPr>
          <w:lang w:val="pt-PT"/>
        </w:rPr>
        <w:t xml:space="preserve"> sibi coherentes super </w:t>
      </w:r>
      <w:r w:rsidR="00885488" w:rsidRPr="00736684">
        <w:rPr>
          <w:rStyle w:val="Ort"/>
          <w:lang w:val="pt-PT"/>
        </w:rPr>
        <w:t>altare</w:t>
      </w:r>
      <w:r w:rsidR="00885488" w:rsidRPr="00736684">
        <w:rPr>
          <w:lang w:val="pt-PT"/>
        </w:rPr>
        <w:t xml:space="preserve"> et (219r) in eo loco ubi legitur </w:t>
      </w:r>
      <w:r w:rsidR="00525278" w:rsidRPr="00736684">
        <w:rPr>
          <w:lang w:val="pt-PT"/>
        </w:rPr>
        <w:t xml:space="preserve">[CIT] </w:t>
      </w:r>
      <w:r w:rsidR="00885488" w:rsidRPr="00736684">
        <w:rPr>
          <w:rStyle w:val="Incipit"/>
          <w:lang w:val="pt-PT"/>
        </w:rPr>
        <w:t>Partiti</w:t>
      </w:r>
      <w:r w:rsidR="005A362F" w:rsidRPr="00736684">
        <w:rPr>
          <w:i/>
          <w:lang w:val="pt-PT"/>
        </w:rPr>
        <w:t xml:space="preserve"> </w:t>
      </w:r>
      <w:r w:rsidR="00885488" w:rsidRPr="00736684">
        <w:rPr>
          <w:rStyle w:val="Incipit"/>
          <w:lang w:val="pt-PT"/>
        </w:rPr>
        <w:t>sunt</w:t>
      </w:r>
      <w:r w:rsidR="005A362F" w:rsidRPr="00736684">
        <w:rPr>
          <w:i/>
          <w:lang w:val="pt-PT"/>
        </w:rPr>
        <w:t xml:space="preserve"> </w:t>
      </w:r>
      <w:r w:rsidR="00885488" w:rsidRPr="00736684">
        <w:rPr>
          <w:rStyle w:val="Incipit"/>
          <w:lang w:val="pt-PT"/>
        </w:rPr>
        <w:t>vestimenta</w:t>
      </w:r>
      <w:r w:rsidR="00885488" w:rsidRPr="00736684">
        <w:rPr>
          <w:lang w:val="pt-PT"/>
        </w:rPr>
        <w:t xml:space="preserve"> </w:t>
      </w:r>
      <w:r w:rsidR="00D125C3" w:rsidRPr="00736684">
        <w:rPr>
          <w:lang w:val="pt-PT"/>
        </w:rPr>
        <w:t>auf</w:t>
      </w:r>
      <w:r w:rsidR="00885488" w:rsidRPr="00736684">
        <w:rPr>
          <w:lang w:val="pt-PT"/>
        </w:rPr>
        <w:t xml:space="preserve">erant ea duo ex </w:t>
      </w:r>
      <w:r w:rsidR="00885488" w:rsidRPr="00736684">
        <w:rPr>
          <w:rStyle w:val="Funktion"/>
          <w:lang w:val="pt-PT"/>
        </w:rPr>
        <w:t>domicellis</w:t>
      </w:r>
      <w:r w:rsidR="00885488" w:rsidRPr="00736684">
        <w:rPr>
          <w:lang w:val="pt-PT"/>
        </w:rPr>
        <w:t xml:space="preserve"> currentes ad </w:t>
      </w:r>
      <w:r w:rsidR="00885488" w:rsidRPr="00736684">
        <w:rPr>
          <w:rStyle w:val="Ort"/>
          <w:lang w:val="pt-PT"/>
        </w:rPr>
        <w:t>sacrarium</w:t>
      </w:r>
      <w:r w:rsidR="00885488" w:rsidRPr="00736684">
        <w:rPr>
          <w:lang w:val="pt-PT"/>
        </w:rPr>
        <w:t xml:space="preserve"> et ibi invenient</w:t>
      </w:r>
      <w:r w:rsidR="007E2EBC" w:rsidRPr="00736684">
        <w:rPr>
          <w:lang w:val="pt-PT"/>
        </w:rPr>
        <w:t xml:space="preserve"> super</w:t>
      </w:r>
      <w:r w:rsidR="00885488" w:rsidRPr="00736684">
        <w:rPr>
          <w:lang w:val="pt-PT"/>
        </w:rPr>
        <w:t xml:space="preserve"> </w:t>
      </w:r>
      <w:r w:rsidR="00885488" w:rsidRPr="00736684">
        <w:rPr>
          <w:rStyle w:val="Ort"/>
          <w:lang w:val="pt-PT"/>
        </w:rPr>
        <w:t>altare</w:t>
      </w:r>
      <w:r w:rsidR="00885488" w:rsidRPr="00736684">
        <w:rPr>
          <w:lang w:val="pt-PT"/>
        </w:rPr>
        <w:t xml:space="preserve"> </w:t>
      </w:r>
      <w:r w:rsidR="00371BD7" w:rsidRPr="00736684">
        <w:rPr>
          <w:color w:val="000000"/>
          <w:lang w:val="pt-PT"/>
        </w:rPr>
        <w:t>quinque ov</w:t>
      </w:r>
      <w:r w:rsidR="00885488" w:rsidRPr="00736684">
        <w:rPr>
          <w:color w:val="000000"/>
          <w:lang w:val="pt-PT"/>
        </w:rPr>
        <w:t>a</w:t>
      </w:r>
      <w:r w:rsidR="002C1396" w:rsidRPr="00736684">
        <w:rPr>
          <w:color w:val="000000"/>
          <w:lang w:val="pt-PT"/>
        </w:rPr>
        <w:t>.</w:t>
      </w:r>
      <w:r w:rsidR="00885488" w:rsidRPr="00736684">
        <w:rPr>
          <w:color w:val="000000"/>
          <w:lang w:val="pt-PT"/>
        </w:rPr>
        <w:t xml:space="preserve"> </w:t>
      </w:r>
      <w:r w:rsidR="002C1396" w:rsidRPr="00736684">
        <w:rPr>
          <w:color w:val="000000"/>
          <w:lang w:val="pt-PT"/>
        </w:rPr>
        <w:t>Q</w:t>
      </w:r>
      <w:r w:rsidR="00885488" w:rsidRPr="00736684">
        <w:rPr>
          <w:color w:val="000000"/>
          <w:lang w:val="pt-PT"/>
        </w:rPr>
        <w:t>ui prior fuerit accipiet tria</w:t>
      </w:r>
      <w:r w:rsidR="002C1396" w:rsidRPr="00736684">
        <w:rPr>
          <w:color w:val="000000"/>
          <w:lang w:val="pt-PT"/>
        </w:rPr>
        <w:t>,</w:t>
      </w:r>
      <w:r w:rsidR="00885488" w:rsidRPr="00736684">
        <w:rPr>
          <w:color w:val="000000"/>
          <w:lang w:val="pt-PT"/>
        </w:rPr>
        <w:t xml:space="preserve"> posterior autem duo</w:t>
      </w:r>
      <w:r w:rsidR="002C1396" w:rsidRPr="00736684">
        <w:rPr>
          <w:color w:val="000000"/>
          <w:lang w:val="pt-PT"/>
        </w:rPr>
        <w:t>,</w:t>
      </w:r>
      <w:r w:rsidR="00885488" w:rsidRPr="00736684">
        <w:rPr>
          <w:color w:val="000000"/>
          <w:lang w:val="pt-PT"/>
        </w:rPr>
        <w:t xml:space="preserve"> eo quod tardius cucurrerit. Perlecta</w:t>
      </w:r>
      <w:r w:rsidR="00885488" w:rsidRPr="00736684">
        <w:rPr>
          <w:lang w:val="pt-PT"/>
        </w:rPr>
        <w:t xml:space="preserve"> passione incipiat </w:t>
      </w:r>
      <w:r w:rsidR="00885488" w:rsidRPr="00736684">
        <w:rPr>
          <w:rStyle w:val="Funktion"/>
          <w:lang w:val="pt-PT"/>
        </w:rPr>
        <w:t>sacerdos</w:t>
      </w:r>
      <w:r w:rsidR="00885488" w:rsidRPr="00736684">
        <w:rPr>
          <w:lang w:val="pt-PT"/>
        </w:rPr>
        <w:t xml:space="preserve"> orationes pro </w:t>
      </w:r>
      <w:r w:rsidR="00491EEC" w:rsidRPr="00736684">
        <w:rPr>
          <w:lang w:val="pt-PT"/>
        </w:rPr>
        <w:t>variis necessitatibus. Cum genu</w:t>
      </w:r>
      <w:r w:rsidR="00885488" w:rsidRPr="00736684">
        <w:rPr>
          <w:lang w:val="pt-PT"/>
        </w:rPr>
        <w:t xml:space="preserve">flexionibus attendat </w:t>
      </w:r>
      <w:r w:rsidR="00491EEC" w:rsidRPr="00736684">
        <w:rPr>
          <w:lang w:val="pt-PT"/>
        </w:rPr>
        <w:t>$E::</w:t>
      </w:r>
      <w:r w:rsidR="00885488" w:rsidRPr="00736684">
        <w:rPr>
          <w:lang w:val="pt-PT"/>
        </w:rPr>
        <w:t>etiam</w:t>
      </w:r>
      <w:r w:rsidR="00491EEC" w:rsidRPr="00736684">
        <w:rPr>
          <w:lang w:val="pt-PT"/>
        </w:rPr>
        <w:t>$</w:t>
      </w:r>
      <w:r w:rsidR="00885488" w:rsidRPr="00736684">
        <w:rPr>
          <w:lang w:val="pt-PT"/>
        </w:rPr>
        <w:t xml:space="preserve"> </w:t>
      </w:r>
      <w:r w:rsidR="00885488" w:rsidRPr="00736684">
        <w:rPr>
          <w:rStyle w:val="Funktion"/>
          <w:lang w:val="pt-PT"/>
        </w:rPr>
        <w:t>diaconus</w:t>
      </w:r>
      <w:r w:rsidR="00885488" w:rsidRPr="00736684">
        <w:rPr>
          <w:lang w:val="pt-PT"/>
        </w:rPr>
        <w:t xml:space="preserve"> ut semper praesens sit in dicendo </w:t>
      </w:r>
      <w:r w:rsidR="00525278" w:rsidRPr="00736684">
        <w:rPr>
          <w:lang w:val="pt-PT"/>
        </w:rPr>
        <w:t xml:space="preserve">[ORI] </w:t>
      </w:r>
      <w:r w:rsidR="00885488" w:rsidRPr="00736684">
        <w:rPr>
          <w:rStyle w:val="Incipit"/>
          <w:lang w:val="pt-PT"/>
        </w:rPr>
        <w:t>Flectamus</w:t>
      </w:r>
      <w:r w:rsidR="005A362F" w:rsidRPr="00736684">
        <w:rPr>
          <w:i/>
          <w:lang w:val="pt-PT"/>
        </w:rPr>
        <w:t xml:space="preserve"> </w:t>
      </w:r>
      <w:r w:rsidR="00885488" w:rsidRPr="00736684">
        <w:rPr>
          <w:rStyle w:val="Incipit"/>
          <w:lang w:val="pt-PT"/>
        </w:rPr>
        <w:t>genua</w:t>
      </w:r>
      <w:r w:rsidR="00885488" w:rsidRPr="00736684">
        <w:rPr>
          <w:lang w:val="pt-PT"/>
        </w:rPr>
        <w:t>.</w:t>
      </w:r>
      <w:r w:rsidR="00491EEC" w:rsidRPr="00736684">
        <w:rPr>
          <w:lang w:val="pt-PT"/>
        </w:rPr>
        <w:t xml:space="preserve"> </w:t>
      </w:r>
      <w:r w:rsidR="00885488" w:rsidRPr="00736684">
        <w:rPr>
          <w:lang w:val="pt-PT"/>
        </w:rPr>
        <w:t xml:space="preserve">Quibus finitis portetur crux velata ab </w:t>
      </w:r>
      <w:r w:rsidR="00491EEC" w:rsidRPr="00363305">
        <w:rPr>
          <w:rStyle w:val="Funktion"/>
          <w:lang w:val="pt-PT"/>
        </w:rPr>
        <w:t>|</w:t>
      </w:r>
      <w:r w:rsidR="00885488" w:rsidRPr="00363305">
        <w:rPr>
          <w:rStyle w:val="Funktion"/>
          <w:lang w:val="pt-PT"/>
        </w:rPr>
        <w:t>officiente</w:t>
      </w:r>
      <w:r w:rsidR="00491EEC" w:rsidRPr="00363305">
        <w:rPr>
          <w:rStyle w:val="Funktion"/>
          <w:lang w:val="pt-PT"/>
        </w:rPr>
        <w:t>::officiante|</w:t>
      </w:r>
      <w:r w:rsidR="00885488" w:rsidRPr="00736684">
        <w:rPr>
          <w:lang w:val="pt-PT"/>
        </w:rPr>
        <w:t xml:space="preserve"> et alio </w:t>
      </w:r>
      <w:r w:rsidR="00885488" w:rsidRPr="00736684">
        <w:rPr>
          <w:rStyle w:val="Funktion"/>
          <w:lang w:val="pt-PT"/>
        </w:rPr>
        <w:t>canonico</w:t>
      </w:r>
      <w:r w:rsidR="00885488" w:rsidRPr="00736684">
        <w:rPr>
          <w:lang w:val="pt-PT"/>
        </w:rPr>
        <w:t xml:space="preserve"> de </w:t>
      </w:r>
      <w:r w:rsidR="00885488" w:rsidRPr="00736684">
        <w:rPr>
          <w:rStyle w:val="Ort"/>
          <w:lang w:val="pt-PT"/>
        </w:rPr>
        <w:t>summo altari</w:t>
      </w:r>
      <w:r w:rsidR="00885488" w:rsidRPr="00736684">
        <w:rPr>
          <w:lang w:val="pt-PT"/>
        </w:rPr>
        <w:t xml:space="preserve"> et</w:t>
      </w:r>
      <w:r w:rsidR="00491EEC" w:rsidRPr="00736684">
        <w:rPr>
          <w:lang w:val="pt-PT"/>
        </w:rPr>
        <w:t xml:space="preserve"> procedentes cantent VVIP</w:t>
      </w:r>
      <w:r w:rsidR="00885488" w:rsidRPr="00736684">
        <w:rPr>
          <w:lang w:val="pt-PT"/>
        </w:rPr>
        <w:t xml:space="preserve"> </w:t>
      </w:r>
      <w:r w:rsidR="00885488" w:rsidRPr="00736684">
        <w:rPr>
          <w:rStyle w:val="Incipit"/>
          <w:lang w:val="pt-PT"/>
        </w:rPr>
        <w:t>Popule</w:t>
      </w:r>
      <w:r w:rsidR="005A362F" w:rsidRPr="00736684">
        <w:rPr>
          <w:i/>
          <w:lang w:val="pt-PT"/>
        </w:rPr>
        <w:t xml:space="preserve"> </w:t>
      </w:r>
      <w:r w:rsidR="00885488" w:rsidRPr="00736684">
        <w:rPr>
          <w:rStyle w:val="Incipit"/>
          <w:lang w:val="pt-PT"/>
        </w:rPr>
        <w:t>meus</w:t>
      </w:r>
      <w:r w:rsidR="005D5253" w:rsidRPr="00736684">
        <w:rPr>
          <w:lang w:val="pt-PT"/>
        </w:rPr>
        <w:t xml:space="preserve">. </w:t>
      </w:r>
      <w:r w:rsidR="006B4C6A" w:rsidRPr="00736684">
        <w:rPr>
          <w:lang w:val="pt-PT"/>
        </w:rPr>
        <w:t>%D::</w:t>
      </w:r>
      <w:r w:rsidR="005D5253" w:rsidRPr="00736684">
        <w:rPr>
          <w:lang w:val="pt-PT"/>
        </w:rPr>
        <w:t>Et</w:t>
      </w:r>
      <w:r w:rsidR="006B4C6A" w:rsidRPr="00736684">
        <w:rPr>
          <w:lang w:val="pt-PT"/>
        </w:rPr>
        <w:t>%</w:t>
      </w:r>
      <w:r w:rsidR="005D5253" w:rsidRPr="00736684">
        <w:rPr>
          <w:lang w:val="pt-PT"/>
        </w:rPr>
        <w:t xml:space="preserve"> </w:t>
      </w:r>
      <w:r w:rsidR="00491EEC" w:rsidRPr="00736684">
        <w:rPr>
          <w:rStyle w:val="Funktion"/>
          <w:lang w:val="pt-PT"/>
        </w:rPr>
        <w:t>R</w:t>
      </w:r>
      <w:r w:rsidR="00885488" w:rsidRPr="00736684">
        <w:rPr>
          <w:rStyle w:val="Funktion"/>
          <w:lang w:val="pt-PT"/>
        </w:rPr>
        <w:t>ustici</w:t>
      </w:r>
      <w:r w:rsidR="00885488" w:rsidRPr="00736684">
        <w:rPr>
          <w:lang w:val="pt-PT"/>
        </w:rPr>
        <w:t xml:space="preserve"> cum accensis facibus praecedentes et duo </w:t>
      </w:r>
      <w:r w:rsidR="00885488" w:rsidRPr="00736684">
        <w:rPr>
          <w:rStyle w:val="Funktion"/>
          <w:lang w:val="pt-PT"/>
        </w:rPr>
        <w:t>scholares</w:t>
      </w:r>
      <w:r w:rsidR="00885488" w:rsidRPr="00736684">
        <w:rPr>
          <w:lang w:val="pt-PT"/>
        </w:rPr>
        <w:t xml:space="preserve"> habentes libellum ex qu</w:t>
      </w:r>
      <w:r w:rsidR="00525278" w:rsidRPr="00736684">
        <w:rPr>
          <w:lang w:val="pt-PT"/>
        </w:rPr>
        <w:t xml:space="preserve">o </w:t>
      </w:r>
      <w:r w:rsidR="00525278" w:rsidRPr="00736684">
        <w:rPr>
          <w:rStyle w:val="Funktion"/>
          <w:lang w:val="pt-PT"/>
        </w:rPr>
        <w:t>canonici</w:t>
      </w:r>
      <w:r w:rsidR="00525278" w:rsidRPr="00736684">
        <w:rPr>
          <w:lang w:val="pt-PT"/>
        </w:rPr>
        <w:t xml:space="preserve"> cantaverunt. Finito </w:t>
      </w:r>
      <w:r w:rsidR="002A4253" w:rsidRPr="00736684">
        <w:rPr>
          <w:lang w:val="pt-PT"/>
        </w:rPr>
        <w:t xml:space="preserve">versu </w:t>
      </w:r>
      <w:r w:rsidR="00525278" w:rsidRPr="00736684">
        <w:rPr>
          <w:lang w:val="pt-PT"/>
        </w:rPr>
        <w:t>[IP]</w:t>
      </w:r>
      <w:r w:rsidR="00885488" w:rsidRPr="00736684">
        <w:rPr>
          <w:lang w:val="pt-PT"/>
        </w:rPr>
        <w:t xml:space="preserve"> </w:t>
      </w:r>
      <w:r w:rsidR="00885488" w:rsidRPr="00736684">
        <w:rPr>
          <w:rStyle w:val="Incipit"/>
          <w:lang w:val="pt-PT"/>
        </w:rPr>
        <w:t>Popule</w:t>
      </w:r>
      <w:r w:rsidR="005A362F" w:rsidRPr="00736684">
        <w:rPr>
          <w:i/>
          <w:lang w:val="pt-PT"/>
        </w:rPr>
        <w:t xml:space="preserve"> </w:t>
      </w:r>
      <w:r w:rsidR="00885488" w:rsidRPr="00736684">
        <w:rPr>
          <w:rStyle w:val="Incipit"/>
          <w:lang w:val="pt-PT"/>
        </w:rPr>
        <w:t>meus</w:t>
      </w:r>
      <w:r w:rsidR="00885488" w:rsidRPr="00736684">
        <w:rPr>
          <w:lang w:val="pt-PT"/>
        </w:rPr>
        <w:t xml:space="preserve"> succinunt </w:t>
      </w:r>
      <w:r w:rsidR="00525278" w:rsidRPr="00736684">
        <w:rPr>
          <w:lang w:val="pt-PT"/>
        </w:rPr>
        <w:t xml:space="preserve">[IP] </w:t>
      </w:r>
      <w:r w:rsidR="0060257B" w:rsidRPr="00736684">
        <w:rPr>
          <w:rStyle w:val="Incipit"/>
          <w:lang w:val="pt-PT"/>
        </w:rPr>
        <w:t>Agi</w:t>
      </w:r>
      <w:r w:rsidR="00885488" w:rsidRPr="00736684">
        <w:rPr>
          <w:rStyle w:val="Incipit"/>
          <w:lang w:val="pt-PT"/>
        </w:rPr>
        <w:t>os</w:t>
      </w:r>
      <w:r w:rsidR="005A362F" w:rsidRPr="00736684">
        <w:rPr>
          <w:i/>
          <w:lang w:val="pt-PT"/>
        </w:rPr>
        <w:t xml:space="preserve"> </w:t>
      </w:r>
      <w:r w:rsidR="00885488" w:rsidRPr="00736684">
        <w:rPr>
          <w:rStyle w:val="Incipit"/>
          <w:lang w:val="pt-PT"/>
        </w:rPr>
        <w:t>o</w:t>
      </w:r>
      <w:r w:rsidR="005A362F" w:rsidRPr="00736684">
        <w:rPr>
          <w:i/>
          <w:lang w:val="pt-PT"/>
        </w:rPr>
        <w:t xml:space="preserve"> </w:t>
      </w:r>
      <w:r w:rsidR="00885488" w:rsidRPr="00736684">
        <w:rPr>
          <w:rStyle w:val="Incipit"/>
          <w:lang w:val="pt-PT"/>
        </w:rPr>
        <w:t>theos</w:t>
      </w:r>
      <w:r w:rsidR="00885488" w:rsidRPr="00736684">
        <w:rPr>
          <w:lang w:val="pt-PT"/>
        </w:rPr>
        <w:t xml:space="preserve">. </w:t>
      </w:r>
      <w:r w:rsidR="00885488" w:rsidRPr="00736684">
        <w:rPr>
          <w:rStyle w:val="Funktion"/>
          <w:lang w:val="fr-FR"/>
        </w:rPr>
        <w:t>Choro</w:t>
      </w:r>
      <w:r w:rsidR="00885488" w:rsidRPr="00736684">
        <w:rPr>
          <w:lang w:val="fr-FR"/>
        </w:rPr>
        <w:t xml:space="preserve"> respondente </w:t>
      </w:r>
      <w:r w:rsidR="00525278" w:rsidRPr="00736684">
        <w:rPr>
          <w:lang w:val="fr-FR"/>
        </w:rPr>
        <w:t xml:space="preserve">[IP] </w:t>
      </w:r>
      <w:r w:rsidR="00885488" w:rsidRPr="00736684">
        <w:rPr>
          <w:rStyle w:val="Incipit"/>
          <w:lang w:val="fr-FR"/>
        </w:rPr>
        <w:t>Sanctus</w:t>
      </w:r>
      <w:r w:rsidR="005A362F" w:rsidRPr="00736684">
        <w:rPr>
          <w:i/>
          <w:lang w:val="fr-FR"/>
        </w:rPr>
        <w:t xml:space="preserve"> </w:t>
      </w:r>
      <w:r w:rsidR="00885488" w:rsidRPr="00736684">
        <w:rPr>
          <w:rStyle w:val="Incipit"/>
          <w:lang w:val="fr-FR"/>
        </w:rPr>
        <w:t>sanctus</w:t>
      </w:r>
      <w:r w:rsidR="00885488" w:rsidRPr="00736684">
        <w:rPr>
          <w:lang w:val="fr-FR"/>
        </w:rPr>
        <w:t xml:space="preserve"> et hoc fiat tribus </w:t>
      </w:r>
      <w:r w:rsidR="00AB7195" w:rsidRPr="00736684">
        <w:rPr>
          <w:lang w:val="fr-FR"/>
        </w:rPr>
        <w:t>vici</w:t>
      </w:r>
      <w:r w:rsidR="00885488" w:rsidRPr="00736684">
        <w:rPr>
          <w:lang w:val="fr-FR"/>
        </w:rPr>
        <w:t>bus genua flectentes. Cum autem</w:t>
      </w:r>
      <w:r w:rsidR="008060A3" w:rsidRPr="00736684">
        <w:rPr>
          <w:lang w:val="fr-FR"/>
        </w:rPr>
        <w:t xml:space="preserve"> ven</w:t>
      </w:r>
      <w:r w:rsidR="00885488" w:rsidRPr="00736684">
        <w:rPr>
          <w:lang w:val="fr-FR"/>
        </w:rPr>
        <w:t>erint ad locum ante</w:t>
      </w:r>
      <w:r w:rsidR="00885488" w:rsidRPr="00363305">
        <w:rPr>
          <w:lang w:val="fr-FR"/>
        </w:rPr>
        <w:t xml:space="preserve"> </w:t>
      </w:r>
      <w:r w:rsidR="00885488" w:rsidRPr="00363305">
        <w:rPr>
          <w:rStyle w:val="Ort"/>
          <w:lang w:val="fr-FR"/>
        </w:rPr>
        <w:t>baptisterium</w:t>
      </w:r>
      <w:r w:rsidR="00885488" w:rsidRPr="00736684">
        <w:rPr>
          <w:lang w:val="fr-FR"/>
        </w:rPr>
        <w:t xml:space="preserve"> scilicet le</w:t>
      </w:r>
      <w:r w:rsidR="00872B44" w:rsidRPr="00736684">
        <w:rPr>
          <w:lang w:val="fr-FR"/>
        </w:rPr>
        <w:t>vent</w:t>
      </w:r>
      <w:r w:rsidR="00885488" w:rsidRPr="00736684">
        <w:rPr>
          <w:lang w:val="fr-FR"/>
        </w:rPr>
        <w:t xml:space="preserve"> crucem cantando </w:t>
      </w:r>
      <w:r w:rsidR="00BA24A1" w:rsidRPr="00736684">
        <w:rPr>
          <w:lang w:val="fr-FR"/>
        </w:rPr>
        <w:t>[</w:t>
      </w:r>
      <w:r w:rsidR="00885488" w:rsidRPr="00736684">
        <w:rPr>
          <w:lang w:val="fr-FR"/>
        </w:rPr>
        <w:t>AN</w:t>
      </w:r>
      <w:r w:rsidR="00BA24A1" w:rsidRPr="00736684">
        <w:rPr>
          <w:lang w:val="fr-FR"/>
        </w:rPr>
        <w:t>]</w:t>
      </w:r>
      <w:r w:rsidR="00885488" w:rsidRPr="00736684">
        <w:rPr>
          <w:lang w:val="fr-FR"/>
        </w:rPr>
        <w:t xml:space="preserve"> </w:t>
      </w:r>
      <w:r w:rsidR="00885488" w:rsidRPr="00736684">
        <w:rPr>
          <w:rStyle w:val="Incipit"/>
          <w:lang w:val="fr-FR"/>
        </w:rPr>
        <w:t>Ecce</w:t>
      </w:r>
      <w:r w:rsidR="005A362F" w:rsidRPr="00736684">
        <w:rPr>
          <w:i/>
          <w:lang w:val="fr-FR"/>
        </w:rPr>
        <w:t xml:space="preserve"> </w:t>
      </w:r>
      <w:r w:rsidR="00885488" w:rsidRPr="00736684">
        <w:rPr>
          <w:rStyle w:val="Incipit"/>
          <w:lang w:val="fr-FR"/>
        </w:rPr>
        <w:t>lignum</w:t>
      </w:r>
      <w:r w:rsidR="005A362F" w:rsidRPr="00736684">
        <w:rPr>
          <w:i/>
          <w:lang w:val="fr-FR"/>
        </w:rPr>
        <w:t xml:space="preserve"> </w:t>
      </w:r>
      <w:r w:rsidR="00885488" w:rsidRPr="00736684">
        <w:rPr>
          <w:rStyle w:val="Incipit"/>
          <w:lang w:val="fr-FR"/>
        </w:rPr>
        <w:t>crucis</w:t>
      </w:r>
      <w:r w:rsidR="00525278" w:rsidRPr="00736684">
        <w:rPr>
          <w:lang w:val="fr-FR"/>
        </w:rPr>
        <w:t xml:space="preserve">. </w:t>
      </w:r>
      <w:r w:rsidR="00525278" w:rsidRPr="00736684">
        <w:rPr>
          <w:rStyle w:val="Funktion"/>
          <w:lang w:val="it-IT"/>
        </w:rPr>
        <w:t>Chorus</w:t>
      </w:r>
      <w:r w:rsidR="00525278" w:rsidRPr="00B779A9">
        <w:rPr>
          <w:lang w:val="it-IT"/>
        </w:rPr>
        <w:t xml:space="preserve"> reliqua usque ad </w:t>
      </w:r>
      <w:r w:rsidR="00491EEC">
        <w:rPr>
          <w:lang w:val="it-IT"/>
        </w:rPr>
        <w:t>VV</w:t>
      </w:r>
      <w:r w:rsidR="00525278" w:rsidRPr="00B779A9">
        <w:rPr>
          <w:lang w:val="it-IT"/>
        </w:rPr>
        <w:t>PS</w:t>
      </w:r>
      <w:r w:rsidR="00885488" w:rsidRPr="00B779A9">
        <w:rPr>
          <w:lang w:val="it-IT"/>
        </w:rPr>
        <w:t xml:space="preserve"> </w:t>
      </w:r>
      <w:r w:rsidR="00885488" w:rsidRPr="005A362F">
        <w:rPr>
          <w:rStyle w:val="Incipit"/>
          <w:lang w:val="it-IT"/>
        </w:rPr>
        <w:t>Beati</w:t>
      </w:r>
      <w:r w:rsidR="005A362F" w:rsidRPr="00BE7D55">
        <w:rPr>
          <w:i/>
          <w:lang w:val="it-IT"/>
        </w:rPr>
        <w:t xml:space="preserve"> </w:t>
      </w:r>
      <w:r w:rsidR="00885488" w:rsidRPr="005A362F">
        <w:rPr>
          <w:rStyle w:val="Incipit"/>
          <w:lang w:val="it-IT"/>
        </w:rPr>
        <w:t>i</w:t>
      </w:r>
      <w:r w:rsidR="00491EEC">
        <w:rPr>
          <w:rStyle w:val="Incipit"/>
          <w:lang w:val="it-IT"/>
        </w:rPr>
        <w:t>m</w:t>
      </w:r>
      <w:r w:rsidR="00885488" w:rsidRPr="005A362F">
        <w:rPr>
          <w:rStyle w:val="Incipit"/>
          <w:lang w:val="it-IT"/>
        </w:rPr>
        <w:t>maculati</w:t>
      </w:r>
      <w:r w:rsidR="00885488" w:rsidRPr="00B779A9">
        <w:rPr>
          <w:lang w:val="it-IT"/>
        </w:rPr>
        <w:t xml:space="preserve"> cantent </w:t>
      </w:r>
      <w:r w:rsidR="00525278" w:rsidRPr="00B779A9">
        <w:rPr>
          <w:lang w:val="it-IT"/>
        </w:rPr>
        <w:t xml:space="preserve">et </w:t>
      </w:r>
      <w:r w:rsidR="00525278" w:rsidRPr="00736684">
        <w:rPr>
          <w:rStyle w:val="Funktion"/>
          <w:lang w:val="it-IT"/>
        </w:rPr>
        <w:t>ca(219v)nonici</w:t>
      </w:r>
      <w:r w:rsidR="00525278" w:rsidRPr="00B779A9">
        <w:rPr>
          <w:lang w:val="it-IT"/>
        </w:rPr>
        <w:t xml:space="preserve"> incipiant </w:t>
      </w:r>
      <w:r w:rsidR="00491EEC">
        <w:rPr>
          <w:lang w:val="it-IT"/>
        </w:rPr>
        <w:t>VV</w:t>
      </w:r>
      <w:r w:rsidR="00525278" w:rsidRPr="00B779A9">
        <w:rPr>
          <w:lang w:val="it-IT"/>
        </w:rPr>
        <w:t>PS</w:t>
      </w:r>
      <w:r w:rsidR="00885488" w:rsidRPr="00B779A9">
        <w:rPr>
          <w:lang w:val="it-IT"/>
        </w:rPr>
        <w:t xml:space="preserve"> </w:t>
      </w:r>
      <w:r w:rsidR="00885488" w:rsidRPr="005A362F">
        <w:rPr>
          <w:rStyle w:val="Incipit"/>
          <w:lang w:val="it-IT"/>
        </w:rPr>
        <w:t>Beati</w:t>
      </w:r>
      <w:r w:rsidR="005A362F" w:rsidRPr="00BE7D55">
        <w:rPr>
          <w:i/>
          <w:lang w:val="it-IT"/>
        </w:rPr>
        <w:t xml:space="preserve"> </w:t>
      </w:r>
      <w:r w:rsidR="00885488" w:rsidRPr="005A362F">
        <w:rPr>
          <w:rStyle w:val="Incipit"/>
          <w:lang w:val="it-IT"/>
        </w:rPr>
        <w:t>i</w:t>
      </w:r>
      <w:r w:rsidR="00491EEC">
        <w:rPr>
          <w:rStyle w:val="Incipit"/>
          <w:lang w:val="it-IT"/>
        </w:rPr>
        <w:t>m</w:t>
      </w:r>
      <w:r w:rsidR="00885488" w:rsidRPr="005A362F">
        <w:rPr>
          <w:rStyle w:val="Incipit"/>
          <w:lang w:val="it-IT"/>
        </w:rPr>
        <w:t>maculati</w:t>
      </w:r>
      <w:r w:rsidR="005A362F" w:rsidRPr="00BE7D55">
        <w:rPr>
          <w:i/>
          <w:lang w:val="it-IT"/>
        </w:rPr>
        <w:t xml:space="preserve"> </w:t>
      </w:r>
      <w:r w:rsidR="00885488" w:rsidRPr="005A362F">
        <w:rPr>
          <w:rStyle w:val="Incipit"/>
          <w:lang w:val="it-IT"/>
        </w:rPr>
        <w:t>in</w:t>
      </w:r>
      <w:r w:rsidR="005A362F" w:rsidRPr="00BE7D55">
        <w:rPr>
          <w:i/>
          <w:lang w:val="it-IT"/>
        </w:rPr>
        <w:t xml:space="preserve"> </w:t>
      </w:r>
      <w:r w:rsidR="00DD6B06" w:rsidRPr="005A362F">
        <w:rPr>
          <w:rStyle w:val="Incipit"/>
          <w:lang w:val="it-IT"/>
        </w:rPr>
        <w:t>via</w:t>
      </w:r>
      <w:r w:rsidR="00491EEC">
        <w:rPr>
          <w:lang w:val="it-IT"/>
        </w:rPr>
        <w:t>. E</w:t>
      </w:r>
      <w:r w:rsidR="00885488" w:rsidRPr="00B779A9">
        <w:rPr>
          <w:lang w:val="it-IT"/>
        </w:rPr>
        <w:t xml:space="preserve">t </w:t>
      </w:r>
      <w:r w:rsidR="00885488" w:rsidRPr="00736684">
        <w:rPr>
          <w:rStyle w:val="Funktion"/>
          <w:lang w:val="it-IT"/>
        </w:rPr>
        <w:t>chorus</w:t>
      </w:r>
      <w:r w:rsidR="00885488" w:rsidRPr="00B779A9">
        <w:rPr>
          <w:lang w:val="it-IT"/>
        </w:rPr>
        <w:t xml:space="preserve"> reliqua in versu</w:t>
      </w:r>
      <w:r w:rsidR="00491EEC">
        <w:rPr>
          <w:lang w:val="it-IT"/>
        </w:rPr>
        <w:t>.</w:t>
      </w:r>
      <w:r w:rsidR="00885488" w:rsidRPr="00B779A9">
        <w:rPr>
          <w:lang w:val="it-IT"/>
        </w:rPr>
        <w:t xml:space="preserve"> </w:t>
      </w:r>
      <w:r w:rsidR="00491EEC">
        <w:rPr>
          <w:lang w:val="it-IT"/>
        </w:rPr>
        <w:t>I</w:t>
      </w:r>
      <w:r w:rsidR="00885488" w:rsidRPr="00B779A9">
        <w:rPr>
          <w:lang w:val="it-IT"/>
        </w:rPr>
        <w:t xml:space="preserve">lli rursus ab initio et altiori </w:t>
      </w:r>
      <w:r w:rsidR="00702792" w:rsidRPr="00B779A9">
        <w:rPr>
          <w:lang w:val="it-IT"/>
        </w:rPr>
        <w:t>voc</w:t>
      </w:r>
      <w:r w:rsidR="00885488" w:rsidRPr="00B779A9">
        <w:rPr>
          <w:lang w:val="it-IT"/>
        </w:rPr>
        <w:t xml:space="preserve">e reincipiunt canere </w:t>
      </w:r>
      <w:r w:rsidR="00BA24A1" w:rsidRPr="00B779A9">
        <w:rPr>
          <w:lang w:val="it-IT"/>
        </w:rPr>
        <w:t>[</w:t>
      </w:r>
      <w:r w:rsidR="00885488" w:rsidRPr="00B779A9">
        <w:rPr>
          <w:lang w:val="it-IT"/>
        </w:rPr>
        <w:t>AN</w:t>
      </w:r>
      <w:r w:rsidR="00BA24A1" w:rsidRPr="00B779A9">
        <w:rPr>
          <w:lang w:val="it-IT"/>
        </w:rPr>
        <w:t>]</w:t>
      </w:r>
      <w:r w:rsidR="00885488" w:rsidRPr="00B779A9">
        <w:rPr>
          <w:lang w:val="it-IT"/>
        </w:rPr>
        <w:t xml:space="preserve"> </w:t>
      </w:r>
      <w:r w:rsidR="00885488" w:rsidRPr="005A362F">
        <w:rPr>
          <w:rStyle w:val="Incipit"/>
          <w:lang w:val="it-IT"/>
        </w:rPr>
        <w:t>Ecce</w:t>
      </w:r>
      <w:r w:rsidR="005A362F" w:rsidRPr="00BE7D55">
        <w:rPr>
          <w:i/>
          <w:lang w:val="it-IT"/>
        </w:rPr>
        <w:t xml:space="preserve"> </w:t>
      </w:r>
      <w:r w:rsidR="00885488" w:rsidRPr="005A362F">
        <w:rPr>
          <w:rStyle w:val="Incipit"/>
          <w:lang w:val="it-IT"/>
        </w:rPr>
        <w:t>lignum</w:t>
      </w:r>
      <w:r w:rsidR="005A362F" w:rsidRPr="00BE7D55">
        <w:rPr>
          <w:i/>
          <w:lang w:val="it-IT"/>
        </w:rPr>
        <w:t xml:space="preserve"> </w:t>
      </w:r>
      <w:r w:rsidR="00885488" w:rsidRPr="005A362F">
        <w:rPr>
          <w:rStyle w:val="Incipit"/>
          <w:lang w:val="it-IT"/>
        </w:rPr>
        <w:t>crucis</w:t>
      </w:r>
      <w:r w:rsidR="00885488" w:rsidRPr="00B779A9">
        <w:rPr>
          <w:lang w:val="it-IT"/>
        </w:rPr>
        <w:t xml:space="preserve">. </w:t>
      </w:r>
      <w:r w:rsidR="00885488" w:rsidRPr="00736684">
        <w:rPr>
          <w:rStyle w:val="Funktion"/>
          <w:lang w:val="pt-PT"/>
        </w:rPr>
        <w:t>Chorus</w:t>
      </w:r>
      <w:r w:rsidR="00885488" w:rsidRPr="00B779A9">
        <w:rPr>
          <w:lang w:val="pt-PT"/>
        </w:rPr>
        <w:t xml:space="preserve"> subiungit flexis genibus AN </w:t>
      </w:r>
      <w:r w:rsidR="00885488" w:rsidRPr="005A362F">
        <w:rPr>
          <w:rStyle w:val="Incipit"/>
          <w:lang w:val="pt-PT"/>
        </w:rPr>
        <w:t>Dum</w:t>
      </w:r>
      <w:r w:rsidR="005A362F" w:rsidRPr="00BE7D55">
        <w:rPr>
          <w:i/>
          <w:lang w:val="pt-PT"/>
        </w:rPr>
        <w:t xml:space="preserve"> </w:t>
      </w:r>
      <w:r w:rsidR="00885488" w:rsidRPr="005A362F">
        <w:rPr>
          <w:rStyle w:val="Incipit"/>
          <w:lang w:val="pt-PT"/>
        </w:rPr>
        <w:t>fabricator</w:t>
      </w:r>
      <w:r w:rsidR="005A362F" w:rsidRPr="00BE7D55">
        <w:rPr>
          <w:i/>
          <w:lang w:val="pt-PT"/>
        </w:rPr>
        <w:t xml:space="preserve"> </w:t>
      </w:r>
      <w:r w:rsidR="00885488" w:rsidRPr="005A362F">
        <w:rPr>
          <w:rStyle w:val="Incipit"/>
          <w:lang w:val="pt-PT"/>
        </w:rPr>
        <w:t>mundi</w:t>
      </w:r>
      <w:r w:rsidR="00491EEC">
        <w:rPr>
          <w:lang w:val="pt-PT"/>
        </w:rPr>
        <w:t xml:space="preserve"> et alia</w:t>
      </w:r>
      <w:r w:rsidR="00885488" w:rsidRPr="00B779A9">
        <w:rPr>
          <w:lang w:val="pt-PT"/>
        </w:rPr>
        <w:t xml:space="preserve">m </w:t>
      </w:r>
      <w:r w:rsidR="00BA24A1" w:rsidRPr="00B779A9">
        <w:rPr>
          <w:lang w:val="pt-PT"/>
        </w:rPr>
        <w:t>[</w:t>
      </w:r>
      <w:r w:rsidR="00885488" w:rsidRPr="00B779A9">
        <w:rPr>
          <w:lang w:val="pt-PT"/>
        </w:rPr>
        <w:t>AN</w:t>
      </w:r>
      <w:r w:rsidR="00BA24A1" w:rsidRPr="00B779A9">
        <w:rPr>
          <w:lang w:val="pt-PT"/>
        </w:rPr>
        <w:t>]</w:t>
      </w:r>
      <w:r w:rsidR="00885488" w:rsidRPr="00B779A9">
        <w:rPr>
          <w:lang w:val="pt-PT"/>
        </w:rPr>
        <w:t xml:space="preserve"> </w:t>
      </w:r>
      <w:r w:rsidR="00885488" w:rsidRPr="005A362F">
        <w:rPr>
          <w:rStyle w:val="Incipit"/>
          <w:lang w:val="pt-PT"/>
        </w:rPr>
        <w:t>O</w:t>
      </w:r>
      <w:r w:rsidR="005A362F" w:rsidRPr="00BE7D55">
        <w:rPr>
          <w:i/>
          <w:lang w:val="pt-PT"/>
        </w:rPr>
        <w:t xml:space="preserve"> </w:t>
      </w:r>
      <w:r w:rsidR="00885488" w:rsidRPr="005A362F">
        <w:rPr>
          <w:rStyle w:val="Incipit"/>
          <w:lang w:val="pt-PT"/>
        </w:rPr>
        <w:t>admirabile</w:t>
      </w:r>
      <w:r w:rsidR="005A362F" w:rsidRPr="00BE7D55">
        <w:rPr>
          <w:i/>
          <w:lang w:val="pt-PT"/>
        </w:rPr>
        <w:t xml:space="preserve"> </w:t>
      </w:r>
      <w:r w:rsidR="00885488" w:rsidRPr="005A362F">
        <w:rPr>
          <w:rStyle w:val="Incipit"/>
          <w:lang w:val="pt-PT"/>
        </w:rPr>
        <w:t>pr</w:t>
      </w:r>
      <w:r w:rsidR="00A03850" w:rsidRPr="005A362F">
        <w:rPr>
          <w:rStyle w:val="Incipit"/>
          <w:lang w:val="pt-PT"/>
        </w:rPr>
        <w:t>eti</w:t>
      </w:r>
      <w:r w:rsidR="00885488" w:rsidRPr="005A362F">
        <w:rPr>
          <w:rStyle w:val="Incipit"/>
          <w:lang w:val="pt-PT"/>
        </w:rPr>
        <w:t>um</w:t>
      </w:r>
      <w:r w:rsidR="00885488" w:rsidRPr="005B472A">
        <w:rPr>
          <w:lang w:val="pt-PT"/>
        </w:rPr>
        <w:t>.</w:t>
      </w:r>
      <w:r w:rsidR="00885488" w:rsidRPr="00B779A9">
        <w:rPr>
          <w:lang w:val="pt-PT"/>
        </w:rPr>
        <w:t xml:space="preserve"> Quibus finitis </w:t>
      </w:r>
      <w:r w:rsidR="00885488" w:rsidRPr="00736684">
        <w:rPr>
          <w:rStyle w:val="Funktion"/>
          <w:lang w:val="pt-PT"/>
        </w:rPr>
        <w:t>scholares</w:t>
      </w:r>
      <w:r w:rsidR="00885488" w:rsidRPr="00B779A9">
        <w:rPr>
          <w:lang w:val="pt-PT"/>
        </w:rPr>
        <w:t xml:space="preserve"> incipiunt HY </w:t>
      </w:r>
      <w:r w:rsidR="00885488" w:rsidRPr="005A362F">
        <w:rPr>
          <w:rStyle w:val="Incipit"/>
          <w:lang w:val="pt-PT"/>
        </w:rPr>
        <w:t>Crux</w:t>
      </w:r>
      <w:r w:rsidR="005A362F" w:rsidRPr="00BE7D55">
        <w:rPr>
          <w:i/>
          <w:lang w:val="pt-PT"/>
        </w:rPr>
        <w:t xml:space="preserve"> </w:t>
      </w:r>
      <w:r w:rsidR="00885488" w:rsidRPr="005A362F">
        <w:rPr>
          <w:rStyle w:val="Incipit"/>
          <w:lang w:val="pt-PT"/>
        </w:rPr>
        <w:t>fidelis</w:t>
      </w:r>
      <w:r w:rsidR="00885488" w:rsidRPr="00B779A9">
        <w:rPr>
          <w:lang w:val="pt-PT"/>
        </w:rPr>
        <w:t>. Chorus autem primum versum nunc a principio</w:t>
      </w:r>
      <w:r w:rsidR="00491EEC">
        <w:rPr>
          <w:lang w:val="pt-PT"/>
        </w:rPr>
        <w:t>,</w:t>
      </w:r>
      <w:r w:rsidR="00885488" w:rsidRPr="00B779A9">
        <w:rPr>
          <w:lang w:val="pt-PT"/>
        </w:rPr>
        <w:t xml:space="preserve"> nunc a medio</w:t>
      </w:r>
      <w:r w:rsidR="00491EEC">
        <w:rPr>
          <w:lang w:val="pt-PT"/>
        </w:rPr>
        <w:t>,</w:t>
      </w:r>
      <w:r w:rsidR="00885488" w:rsidRPr="00B779A9">
        <w:rPr>
          <w:lang w:val="pt-PT"/>
        </w:rPr>
        <w:t xml:space="preserve"> donec a </w:t>
      </w:r>
      <w:r w:rsidR="00885488" w:rsidRPr="00736684">
        <w:rPr>
          <w:rStyle w:val="Funktion"/>
          <w:lang w:val="pt-PT"/>
        </w:rPr>
        <w:t>pueris</w:t>
      </w:r>
      <w:r w:rsidR="00885488" w:rsidRPr="00B779A9">
        <w:rPr>
          <w:color w:val="000000"/>
          <w:lang w:val="pt-PT"/>
        </w:rPr>
        <w:t xml:space="preserve"> finiantur versus</w:t>
      </w:r>
      <w:r w:rsidR="00491EEC">
        <w:rPr>
          <w:color w:val="000000"/>
          <w:lang w:val="pt-PT"/>
        </w:rPr>
        <w:t>,</w:t>
      </w:r>
      <w:r w:rsidR="00885488" w:rsidRPr="00B779A9">
        <w:rPr>
          <w:lang w:val="pt-PT"/>
        </w:rPr>
        <w:t xml:space="preserve"> repetat</w:t>
      </w:r>
      <w:r w:rsidR="00AC7B19" w:rsidRPr="00B779A9">
        <w:rPr>
          <w:lang w:val="pt-PT"/>
        </w:rPr>
        <w:t>. I</w:t>
      </w:r>
      <w:r w:rsidR="00885488" w:rsidRPr="00B779A9">
        <w:rPr>
          <w:lang w:val="pt-PT"/>
        </w:rPr>
        <w:t xml:space="preserve">nterim </w:t>
      </w:r>
      <w:r w:rsidR="00885488" w:rsidRPr="00736684">
        <w:rPr>
          <w:rStyle w:val="Funktion"/>
          <w:lang w:val="pt-PT"/>
        </w:rPr>
        <w:t>praelatus</w:t>
      </w:r>
      <w:r w:rsidR="00885488" w:rsidRPr="00B779A9">
        <w:rPr>
          <w:lang w:val="pt-PT"/>
        </w:rPr>
        <w:t xml:space="preserve"> cum</w:t>
      </w:r>
      <w:r w:rsidR="00A23CA5">
        <w:rPr>
          <w:lang w:val="pt-PT"/>
        </w:rPr>
        <w:t xml:space="preserve"> toto</w:t>
      </w:r>
      <w:r w:rsidR="00885488" w:rsidRPr="00B779A9">
        <w:rPr>
          <w:lang w:val="pt-PT"/>
        </w:rPr>
        <w:t xml:space="preserve"> </w:t>
      </w:r>
      <w:r w:rsidR="00885488" w:rsidRPr="00736684">
        <w:rPr>
          <w:rStyle w:val="Funktion"/>
          <w:lang w:val="pt-PT"/>
        </w:rPr>
        <w:t>capitulo</w:t>
      </w:r>
      <w:r w:rsidR="00885488" w:rsidRPr="00B779A9">
        <w:rPr>
          <w:lang w:val="pt-PT"/>
        </w:rPr>
        <w:t xml:space="preserve"> veniens bini et bini sine calceis adoratam crucem deosculentur. Finito HY </w:t>
      </w:r>
      <w:r w:rsidR="00885488" w:rsidRPr="005A362F">
        <w:rPr>
          <w:rStyle w:val="Incipit"/>
          <w:lang w:val="pt-PT"/>
        </w:rPr>
        <w:t>Crux</w:t>
      </w:r>
      <w:r w:rsidR="005A362F" w:rsidRPr="00BE7D55">
        <w:rPr>
          <w:i/>
          <w:lang w:val="pt-PT"/>
        </w:rPr>
        <w:t xml:space="preserve"> </w:t>
      </w:r>
      <w:r w:rsidR="00885488" w:rsidRPr="005A362F">
        <w:rPr>
          <w:rStyle w:val="Incipit"/>
          <w:lang w:val="pt-PT"/>
        </w:rPr>
        <w:t>fidelis</w:t>
      </w:r>
      <w:r w:rsidR="00885488" w:rsidRPr="00B779A9">
        <w:rPr>
          <w:lang w:val="pt-PT"/>
        </w:rPr>
        <w:t xml:space="preserve"> fit sermo.</w:t>
      </w:r>
    </w:p>
    <w:p w:rsidR="006B4C6A" w:rsidRPr="00736684" w:rsidRDefault="00885488" w:rsidP="00415109">
      <w:pPr>
        <w:pStyle w:val="berschrift1"/>
        <w:rPr>
          <w:lang w:val="pt-PT"/>
        </w:rPr>
      </w:pPr>
      <w:r w:rsidRPr="00736684">
        <w:rPr>
          <w:lang w:val="pt-PT"/>
        </w:rPr>
        <w:t xml:space="preserve">ACTUS POST </w:t>
      </w:r>
      <w:r w:rsidR="00491EEC" w:rsidRPr="00736684">
        <w:rPr>
          <w:lang w:val="pt-PT"/>
        </w:rPr>
        <w:t>CONC</w:t>
      </w:r>
      <w:r w:rsidR="003A13A4" w:rsidRPr="00736684">
        <w:rPr>
          <w:lang w:val="pt-PT"/>
        </w:rPr>
        <w:t>ION</w:t>
      </w:r>
      <w:r w:rsidRPr="00736684">
        <w:rPr>
          <w:lang w:val="pt-PT"/>
        </w:rPr>
        <w:t>EM IN DIE PARASCEVAE</w:t>
      </w:r>
    </w:p>
    <w:p w:rsidR="00A23CA5" w:rsidRPr="00F72EB7" w:rsidRDefault="00885488" w:rsidP="00415109">
      <w:pPr>
        <w:rPr>
          <w:color w:val="000000"/>
          <w:lang w:val="pt-PT"/>
        </w:rPr>
      </w:pPr>
      <w:r w:rsidRPr="00B779A9">
        <w:rPr>
          <w:lang w:val="pt-PT"/>
        </w:rPr>
        <w:t>Finita concione</w:t>
      </w:r>
      <w:r w:rsidR="005D5253" w:rsidRPr="00B779A9">
        <w:rPr>
          <w:lang w:val="pt-PT"/>
        </w:rPr>
        <w:t xml:space="preserve"> </w:t>
      </w:r>
      <w:r w:rsidR="006B4C6A">
        <w:rPr>
          <w:lang w:val="pt-PT"/>
        </w:rPr>
        <w:t>%D::</w:t>
      </w:r>
      <w:r w:rsidR="005D5253" w:rsidRPr="00363305">
        <w:rPr>
          <w:lang w:val="pt-PT"/>
        </w:rPr>
        <w:t>chorus</w:t>
      </w:r>
      <w:r w:rsidR="00D734F4" w:rsidRPr="006B4C6A">
        <w:rPr>
          <w:lang w:val="pt-PT"/>
        </w:rPr>
        <w:t xml:space="preserve"> </w:t>
      </w:r>
      <w:r w:rsidR="005D5253" w:rsidRPr="006B4C6A">
        <w:rPr>
          <w:lang w:val="pt-PT"/>
        </w:rPr>
        <w:t>ascendit</w:t>
      </w:r>
      <w:r w:rsidR="006B4C6A" w:rsidRPr="006B4C6A">
        <w:rPr>
          <w:lang w:val="pt-PT"/>
        </w:rPr>
        <w:t>%</w:t>
      </w:r>
      <w:r w:rsidR="005D5253" w:rsidRPr="00B779A9">
        <w:rPr>
          <w:lang w:val="pt-PT"/>
        </w:rPr>
        <w:t xml:space="preserve"> $E::</w:t>
      </w:r>
      <w:r w:rsidRPr="004518BD">
        <w:rPr>
          <w:lang w:val="pt-PT"/>
        </w:rPr>
        <w:t>fit processio</w:t>
      </w:r>
      <w:r w:rsidRPr="00B779A9">
        <w:rPr>
          <w:lang w:val="pt-PT"/>
        </w:rPr>
        <w:t xml:space="preserve"> ad</w:t>
      </w:r>
      <w:r w:rsidR="007C463D">
        <w:rPr>
          <w:lang w:val="pt-PT"/>
        </w:rPr>
        <w:t>$</w:t>
      </w:r>
      <w:r w:rsidRPr="00B779A9">
        <w:rPr>
          <w:lang w:val="pt-PT"/>
        </w:rPr>
        <w:t xml:space="preserve"> </w:t>
      </w:r>
      <w:r w:rsidRPr="00736684">
        <w:rPr>
          <w:rStyle w:val="Ort"/>
          <w:lang w:val="pt-PT"/>
        </w:rPr>
        <w:t>chorum</w:t>
      </w:r>
      <w:r w:rsidRPr="00B779A9">
        <w:rPr>
          <w:lang w:val="pt-PT"/>
        </w:rPr>
        <w:t xml:space="preserve"> et expectant singuli </w:t>
      </w:r>
      <w:r w:rsidRPr="00736684">
        <w:rPr>
          <w:rStyle w:val="Funktion"/>
          <w:lang w:val="pt-PT"/>
        </w:rPr>
        <w:t>cantores</w:t>
      </w:r>
      <w:r w:rsidRPr="00B779A9">
        <w:rPr>
          <w:lang w:val="pt-PT"/>
        </w:rPr>
        <w:t xml:space="preserve"> donec </w:t>
      </w:r>
      <w:r w:rsidR="00F72EB7" w:rsidRPr="00736684">
        <w:rPr>
          <w:rStyle w:val="Funktion"/>
          <w:lang w:val="pt-PT"/>
        </w:rPr>
        <w:t>pr</w:t>
      </w:r>
      <w:r w:rsidR="00371BD7" w:rsidRPr="00736684">
        <w:rPr>
          <w:rStyle w:val="Funktion"/>
          <w:lang w:val="pt-PT"/>
        </w:rPr>
        <w:t>esbyter</w:t>
      </w:r>
      <w:r w:rsidR="00F72EB7">
        <w:rPr>
          <w:lang w:val="pt-PT"/>
        </w:rPr>
        <w:t xml:space="preserve"> su</w:t>
      </w:r>
      <w:r w:rsidRPr="00B779A9">
        <w:rPr>
          <w:lang w:val="pt-PT"/>
        </w:rPr>
        <w:t>mat oblatam</w:t>
      </w:r>
      <w:r w:rsidR="00F72EB7">
        <w:rPr>
          <w:lang w:val="pt-PT"/>
        </w:rPr>
        <w:t>,</w:t>
      </w:r>
      <w:r w:rsidRPr="00B779A9">
        <w:rPr>
          <w:lang w:val="pt-PT"/>
        </w:rPr>
        <w:t xml:space="preserve"> </w:t>
      </w:r>
      <w:r w:rsidR="007C463D" w:rsidRPr="007C463D">
        <w:rPr>
          <w:lang w:val="pt-PT"/>
        </w:rPr>
        <w:t>%D::</w:t>
      </w:r>
      <w:r w:rsidR="005D5253" w:rsidRPr="007C463D">
        <w:rPr>
          <w:lang w:val="pt-PT"/>
        </w:rPr>
        <w:t>deinde</w:t>
      </w:r>
      <w:r w:rsidR="007C463D" w:rsidRPr="007C463D">
        <w:rPr>
          <w:lang w:val="pt-PT"/>
        </w:rPr>
        <w:t>%</w:t>
      </w:r>
      <w:r w:rsidR="007C463D">
        <w:rPr>
          <w:lang w:val="pt-PT"/>
        </w:rPr>
        <w:t xml:space="preserve"> </w:t>
      </w:r>
      <w:r w:rsidR="00F72EB7">
        <w:rPr>
          <w:lang w:val="pt-PT"/>
        </w:rPr>
        <w:t>post</w:t>
      </w:r>
      <w:r w:rsidRPr="00B779A9">
        <w:rPr>
          <w:lang w:val="pt-PT"/>
        </w:rPr>
        <w:t xml:space="preserve">quam orent </w:t>
      </w:r>
      <w:r w:rsidR="00B108B8" w:rsidRPr="00B779A9">
        <w:rPr>
          <w:lang w:val="pt-PT"/>
        </w:rPr>
        <w:t>prec</w:t>
      </w:r>
      <w:r w:rsidRPr="00B779A9">
        <w:rPr>
          <w:lang w:val="pt-PT"/>
        </w:rPr>
        <w:t xml:space="preserve">es vespertinas. </w:t>
      </w:r>
      <w:r w:rsidR="00F72EB7">
        <w:rPr>
          <w:lang w:val="pt-PT"/>
        </w:rPr>
        <w:t>Psalmos n</w:t>
      </w:r>
      <w:r w:rsidRPr="00B779A9">
        <w:rPr>
          <w:lang w:val="pt-PT"/>
        </w:rPr>
        <w:t xml:space="preserve">amque feriales </w:t>
      </w:r>
      <w:r w:rsidR="00F72EB7">
        <w:rPr>
          <w:lang w:val="pt-PT"/>
        </w:rPr>
        <w:t>[</w:t>
      </w:r>
      <w:r w:rsidRPr="00B779A9">
        <w:rPr>
          <w:lang w:val="pt-PT"/>
        </w:rPr>
        <w:t>PS</w:t>
      </w:r>
      <w:r w:rsidR="00F72EB7">
        <w:rPr>
          <w:lang w:val="pt-PT"/>
        </w:rPr>
        <w:t>]</w:t>
      </w:r>
      <w:r w:rsidRPr="00B779A9">
        <w:rPr>
          <w:lang w:val="pt-PT"/>
        </w:rPr>
        <w:t xml:space="preserve"> </w:t>
      </w:r>
      <w:r w:rsidRPr="005A362F">
        <w:rPr>
          <w:rStyle w:val="Incipit"/>
          <w:lang w:val="pt-PT"/>
        </w:rPr>
        <w:t>Confitebor</w:t>
      </w:r>
      <w:r w:rsidRPr="00B779A9">
        <w:rPr>
          <w:lang w:val="pt-PT"/>
        </w:rPr>
        <w:t xml:space="preserve"> cum reliquis (220r) et in fine post PS </w:t>
      </w:r>
      <w:r w:rsidRPr="005A362F">
        <w:rPr>
          <w:rStyle w:val="Incipit"/>
          <w:lang w:val="pt-PT"/>
        </w:rPr>
        <w:t>Miserere</w:t>
      </w:r>
      <w:r w:rsidRPr="00B779A9">
        <w:rPr>
          <w:lang w:val="pt-PT"/>
        </w:rPr>
        <w:t xml:space="preserve"> clauduntur vespertinae </w:t>
      </w:r>
      <w:r w:rsidR="00B108B8" w:rsidRPr="00B779A9">
        <w:rPr>
          <w:lang w:val="pt-PT"/>
        </w:rPr>
        <w:t>prec</w:t>
      </w:r>
      <w:r w:rsidRPr="00B779A9">
        <w:rPr>
          <w:lang w:val="pt-PT"/>
        </w:rPr>
        <w:t xml:space="preserve">es cum VS </w:t>
      </w:r>
      <w:r w:rsidRPr="005A362F">
        <w:rPr>
          <w:rStyle w:val="Incipit"/>
          <w:lang w:val="pt-PT"/>
        </w:rPr>
        <w:t>Proprio</w:t>
      </w:r>
      <w:r w:rsidR="005A362F" w:rsidRPr="00BE7D55">
        <w:rPr>
          <w:i/>
          <w:lang w:val="pt-PT"/>
        </w:rPr>
        <w:t xml:space="preserve"> </w:t>
      </w:r>
      <w:r w:rsidRPr="005A362F">
        <w:rPr>
          <w:rStyle w:val="Incipit"/>
          <w:lang w:val="pt-PT"/>
        </w:rPr>
        <w:t>filio</w:t>
      </w:r>
      <w:r w:rsidR="007C463D">
        <w:rPr>
          <w:lang w:val="pt-PT"/>
        </w:rPr>
        <w:t xml:space="preserve">. </w:t>
      </w:r>
    </w:p>
    <w:p w:rsidR="00A23CA5" w:rsidRPr="00736684" w:rsidRDefault="007C463D" w:rsidP="00415109">
      <w:r w:rsidRPr="00736684">
        <w:lastRenderedPageBreak/>
        <w:t>|I::die Seite ist weiterhin leer.|</w:t>
      </w:r>
      <w:r w:rsidR="00CB47BA" w:rsidRPr="00736684">
        <w:t xml:space="preserve"> (220v)</w:t>
      </w:r>
      <w:r w:rsidRPr="00736684">
        <w:t xml:space="preserve"> </w:t>
      </w:r>
    </w:p>
    <w:p w:rsidR="00885488" w:rsidRPr="00736684" w:rsidRDefault="007C463D" w:rsidP="00415109">
      <w:r w:rsidRPr="00736684">
        <w:t>|I::die erste Hälfte der Seite ist leer.|</w:t>
      </w:r>
    </w:p>
    <w:p w:rsidR="00885488" w:rsidRPr="00736684" w:rsidRDefault="00885488" w:rsidP="00415109">
      <w:pPr>
        <w:pStyle w:val="berschrift1"/>
        <w:rPr>
          <w:lang w:val="it-IT"/>
        </w:rPr>
      </w:pPr>
      <w:r w:rsidRPr="00736684">
        <w:rPr>
          <w:lang w:val="it-IT"/>
        </w:rPr>
        <w:t xml:space="preserve">SABBATO SANCTO </w:t>
      </w:r>
    </w:p>
    <w:p w:rsidR="00885488" w:rsidRPr="00B779A9" w:rsidRDefault="00A44D49" w:rsidP="00415109">
      <w:pPr>
        <w:rPr>
          <w:lang w:val="pt-PT"/>
        </w:rPr>
      </w:pPr>
      <w:r w:rsidRPr="00736684">
        <w:rPr>
          <w:rStyle w:val="Time2"/>
          <w:lang w:val="it-IT"/>
        </w:rPr>
        <w:t>In primo nocturno</w:t>
      </w:r>
      <w:r w:rsidR="00885488" w:rsidRPr="00B779A9">
        <w:rPr>
          <w:lang w:val="it-IT"/>
        </w:rPr>
        <w:t xml:space="preserve"> AN </w:t>
      </w:r>
      <w:r w:rsidR="00885488" w:rsidRPr="00736684">
        <w:rPr>
          <w:rStyle w:val="Incipit"/>
          <w:lang w:val="it-IT"/>
        </w:rPr>
        <w:t>In pace in idipsum</w:t>
      </w:r>
      <w:r w:rsidR="00885488" w:rsidRPr="00B779A9">
        <w:rPr>
          <w:lang w:val="it-IT"/>
        </w:rPr>
        <w:t xml:space="preserve"> cum reliquis. </w:t>
      </w:r>
      <w:r w:rsidR="00F72EB7" w:rsidRPr="004518BD">
        <w:rPr>
          <w:lang w:val="pt-PT"/>
        </w:rPr>
        <w:t xml:space="preserve">PS </w:t>
      </w:r>
      <w:r w:rsidR="00F72EB7" w:rsidRPr="004518BD">
        <w:rPr>
          <w:rStyle w:val="Incipit"/>
          <w:lang w:val="pt-PT"/>
        </w:rPr>
        <w:t>%D::Qua</w:t>
      </w:r>
      <w:r w:rsidR="005D5253" w:rsidRPr="004518BD">
        <w:rPr>
          <w:rStyle w:val="Incipit"/>
          <w:lang w:val="pt-PT"/>
        </w:rPr>
        <w:t>re</w:t>
      </w:r>
      <w:r w:rsidRPr="004518BD">
        <w:rPr>
          <w:rStyle w:val="Incipit"/>
          <w:lang w:val="pt-PT"/>
        </w:rPr>
        <w:t>%</w:t>
      </w:r>
      <w:r w:rsidR="00885488" w:rsidRPr="004518BD">
        <w:rPr>
          <w:rStyle w:val="Incipit"/>
          <w:lang w:val="pt-PT"/>
        </w:rPr>
        <w:t>Cum in</w:t>
      </w:r>
      <w:r w:rsidR="00702792" w:rsidRPr="004518BD">
        <w:rPr>
          <w:rStyle w:val="Incipit"/>
          <w:lang w:val="pt-PT"/>
        </w:rPr>
        <w:t>voc</w:t>
      </w:r>
      <w:r w:rsidR="00885488" w:rsidRPr="004518BD">
        <w:rPr>
          <w:rStyle w:val="Incipit"/>
          <w:lang w:val="pt-PT"/>
        </w:rPr>
        <w:t>arem</w:t>
      </w:r>
      <w:r w:rsidRPr="004518BD">
        <w:rPr>
          <w:lang w:val="pt-PT"/>
        </w:rPr>
        <w:t>.</w:t>
      </w:r>
      <w:r w:rsidR="00F72EB7" w:rsidRPr="004518BD">
        <w:rPr>
          <w:lang w:val="pt-PT"/>
        </w:rPr>
        <w:t xml:space="preserve"> </w:t>
      </w:r>
      <w:r w:rsidR="00BA24A1" w:rsidRPr="004518BD">
        <w:rPr>
          <w:lang w:val="pt-PT"/>
        </w:rPr>
        <w:t>[</w:t>
      </w:r>
      <w:r w:rsidR="00885488" w:rsidRPr="004518BD">
        <w:rPr>
          <w:lang w:val="pt-PT"/>
        </w:rPr>
        <w:t>PS</w:t>
      </w:r>
      <w:r w:rsidR="00BA24A1" w:rsidRPr="004518BD">
        <w:rPr>
          <w:lang w:val="pt-PT"/>
        </w:rPr>
        <w:t>]</w:t>
      </w:r>
      <w:r w:rsidR="00885488" w:rsidRPr="004518BD">
        <w:rPr>
          <w:lang w:val="pt-PT"/>
        </w:rPr>
        <w:t xml:space="preserve"> </w:t>
      </w:r>
      <w:r w:rsidR="00885488" w:rsidRPr="004518BD">
        <w:rPr>
          <w:rStyle w:val="Incipit"/>
          <w:lang w:val="pt-PT"/>
        </w:rPr>
        <w:t>Domine quis habitabit</w:t>
      </w:r>
      <w:r w:rsidR="00885488" w:rsidRPr="004518BD">
        <w:rPr>
          <w:lang w:val="pt-PT"/>
        </w:rPr>
        <w:t xml:space="preserve">. </w:t>
      </w:r>
      <w:r w:rsidR="00BA24A1" w:rsidRPr="004518BD">
        <w:rPr>
          <w:lang w:val="pt-PT"/>
        </w:rPr>
        <w:t>[</w:t>
      </w:r>
      <w:r w:rsidR="00885488" w:rsidRPr="004518BD">
        <w:rPr>
          <w:lang w:val="pt-PT"/>
        </w:rPr>
        <w:t>PS</w:t>
      </w:r>
      <w:r w:rsidR="00BA24A1" w:rsidRPr="004518BD">
        <w:rPr>
          <w:lang w:val="pt-PT"/>
        </w:rPr>
        <w:t>]</w:t>
      </w:r>
      <w:r w:rsidR="00885488" w:rsidRPr="004518BD">
        <w:rPr>
          <w:lang w:val="pt-PT"/>
        </w:rPr>
        <w:t xml:space="preserve"> </w:t>
      </w:r>
      <w:r w:rsidR="00885488" w:rsidRPr="004518BD">
        <w:rPr>
          <w:rStyle w:val="Incipit"/>
          <w:lang w:val="pt-PT"/>
        </w:rPr>
        <w:t>Con</w:t>
      </w:r>
      <w:r w:rsidR="001B7479" w:rsidRPr="004518BD">
        <w:rPr>
          <w:rStyle w:val="Incipit"/>
          <w:lang w:val="pt-PT"/>
        </w:rPr>
        <w:t>serva</w:t>
      </w:r>
      <w:r w:rsidR="00885488" w:rsidRPr="004518BD">
        <w:rPr>
          <w:lang w:val="pt-PT"/>
        </w:rPr>
        <w:t xml:space="preserve">. VS </w:t>
      </w:r>
      <w:r w:rsidR="00885488" w:rsidRPr="004518BD">
        <w:rPr>
          <w:rStyle w:val="Incipit"/>
          <w:lang w:val="pt-PT"/>
        </w:rPr>
        <w:t>In pace in idipsum</w:t>
      </w:r>
      <w:r w:rsidR="00885488" w:rsidRPr="004518BD">
        <w:rPr>
          <w:lang w:val="pt-PT"/>
        </w:rPr>
        <w:t xml:space="preserve">. Lamentationes ex </w:t>
      </w:r>
      <w:r w:rsidR="00885488" w:rsidRPr="004518BD">
        <w:rPr>
          <w:rStyle w:val="Funktion"/>
          <w:lang w:val="pt-PT"/>
        </w:rPr>
        <w:t>summo antiphonario</w:t>
      </w:r>
      <w:r w:rsidR="00885488" w:rsidRPr="004518BD">
        <w:rPr>
          <w:lang w:val="pt-PT"/>
        </w:rPr>
        <w:t xml:space="preserve"> folio</w:t>
      </w:r>
      <w:r w:rsidR="00DD1415">
        <w:rPr>
          <w:lang w:val="pt-PT"/>
        </w:rPr>
        <w:t>@</w:t>
      </w:r>
      <w:r w:rsidR="00DD1415" w:rsidRPr="004518BD">
        <w:rPr>
          <w:lang w:val="pt-PT"/>
        </w:rPr>
        <w:t>54.</w:t>
      </w:r>
      <w:r w:rsidR="00885488" w:rsidRPr="004518BD">
        <w:rPr>
          <w:lang w:val="pt-PT"/>
        </w:rPr>
        <w:t xml:space="preserve"> </w:t>
      </w:r>
      <w:r w:rsidR="00BA24A1" w:rsidRPr="00B779A9">
        <w:rPr>
          <w:lang w:val="pt-PT"/>
        </w:rPr>
        <w:t>[</w:t>
      </w:r>
      <w:r w:rsidR="00885488" w:rsidRPr="00B779A9">
        <w:rPr>
          <w:lang w:val="pt-PT"/>
        </w:rPr>
        <w:t>LE</w:t>
      </w:r>
      <w:r w:rsidR="00BA24A1" w:rsidRPr="00B779A9">
        <w:rPr>
          <w:lang w:val="pt-PT"/>
        </w:rPr>
        <w:t>]</w:t>
      </w:r>
      <w:r w:rsidR="00885488" w:rsidRPr="00B779A9">
        <w:rPr>
          <w:lang w:val="pt-PT"/>
        </w:rPr>
        <w:t xml:space="preserve"> </w:t>
      </w:r>
      <w:r w:rsidR="00885488" w:rsidRPr="00736684">
        <w:rPr>
          <w:rStyle w:val="Incipit"/>
          <w:lang w:val="pt-PT"/>
        </w:rPr>
        <w:t xml:space="preserve">Ego </w:t>
      </w:r>
      <w:r w:rsidR="00C31823" w:rsidRPr="00736684">
        <w:rPr>
          <w:rStyle w:val="Incipit"/>
          <w:lang w:val="pt-PT"/>
        </w:rPr>
        <w:t>vir</w:t>
      </w:r>
      <w:r w:rsidR="00885488" w:rsidRPr="00736684">
        <w:rPr>
          <w:rStyle w:val="Incipit"/>
          <w:lang w:val="pt-PT"/>
        </w:rPr>
        <w:t xml:space="preserve"> </w:t>
      </w:r>
      <w:r w:rsidR="00DD6B06" w:rsidRPr="00736684">
        <w:rPr>
          <w:rStyle w:val="Incipit"/>
          <w:lang w:val="pt-PT"/>
        </w:rPr>
        <w:t>vide</w:t>
      </w:r>
      <w:r w:rsidR="00885488" w:rsidRPr="00736684">
        <w:rPr>
          <w:rStyle w:val="Incipit"/>
          <w:lang w:val="pt-PT"/>
        </w:rPr>
        <w:t>ns paupertatem meam</w:t>
      </w:r>
      <w:r w:rsidR="00885488" w:rsidRPr="00B779A9">
        <w:rPr>
          <w:lang w:val="pt-PT"/>
        </w:rPr>
        <w:t xml:space="preserve">. RP </w:t>
      </w:r>
      <w:r w:rsidR="00885488" w:rsidRPr="00736684">
        <w:rPr>
          <w:rStyle w:val="Incipit"/>
          <w:lang w:val="pt-PT"/>
        </w:rPr>
        <w:t>Sepulto domino</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Hierusalem luge</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Plange quasi</w:t>
      </w:r>
      <w:r w:rsidR="00885488" w:rsidRPr="00B779A9">
        <w:rPr>
          <w:lang w:val="pt-PT"/>
        </w:rPr>
        <w:t>.</w:t>
      </w:r>
    </w:p>
    <w:p w:rsidR="00885488" w:rsidRPr="00B779A9" w:rsidRDefault="00A44D49" w:rsidP="00415109">
      <w:pPr>
        <w:rPr>
          <w:lang w:val="pt-PT"/>
        </w:rPr>
      </w:pPr>
      <w:r w:rsidRPr="00736684">
        <w:rPr>
          <w:rStyle w:val="Time2"/>
          <w:lang w:val="pt-PT"/>
        </w:rPr>
        <w:t>In secundo nocturno</w:t>
      </w:r>
      <w:r w:rsidR="00885488" w:rsidRPr="00B779A9">
        <w:rPr>
          <w:lang w:val="pt-PT"/>
        </w:rPr>
        <w:t xml:space="preserve"> AN </w:t>
      </w:r>
      <w:r w:rsidR="00885488" w:rsidRPr="005A362F">
        <w:rPr>
          <w:rStyle w:val="Incipit"/>
          <w:lang w:val="pt-PT"/>
        </w:rPr>
        <w:t>E</w:t>
      </w:r>
      <w:r w:rsidR="001D1C08" w:rsidRPr="005A362F">
        <w:rPr>
          <w:rStyle w:val="Incipit"/>
          <w:lang w:val="pt-PT"/>
        </w:rPr>
        <w:t>leva</w:t>
      </w:r>
      <w:r w:rsidR="00885488" w:rsidRPr="005A362F">
        <w:rPr>
          <w:rStyle w:val="Incipit"/>
          <w:lang w:val="pt-PT"/>
        </w:rPr>
        <w:t>mini</w:t>
      </w:r>
      <w:r w:rsidR="005A362F" w:rsidRPr="00BE7D55">
        <w:rPr>
          <w:i/>
          <w:lang w:val="pt-PT"/>
        </w:rPr>
        <w:t xml:space="preserve"> </w:t>
      </w:r>
      <w:r w:rsidR="00885488" w:rsidRPr="005A362F">
        <w:rPr>
          <w:rStyle w:val="Incipit"/>
          <w:lang w:val="pt-PT"/>
        </w:rPr>
        <w:t>portae</w:t>
      </w:r>
      <w:r w:rsidR="00885488" w:rsidRPr="00B779A9">
        <w:rPr>
          <w:lang w:val="pt-PT"/>
        </w:rPr>
        <w:t xml:space="preserve"> cum duabus sequentibus. (221r) PS </w:t>
      </w:r>
      <w:r w:rsidR="00050F79" w:rsidRPr="00736684">
        <w:rPr>
          <w:rStyle w:val="Incipit"/>
          <w:lang w:val="pt-PT"/>
        </w:rPr>
        <w:t>|</w:t>
      </w:r>
      <w:r w:rsidR="00885488" w:rsidRPr="005A362F">
        <w:rPr>
          <w:rStyle w:val="Incipit"/>
          <w:lang w:val="pt-PT"/>
        </w:rPr>
        <w:t>Domine</w:t>
      </w:r>
      <w:r w:rsidR="00050F79" w:rsidRPr="005A362F">
        <w:rPr>
          <w:rStyle w:val="Incipit"/>
          <w:lang w:val="pt-PT"/>
        </w:rPr>
        <w:t>::Domini|</w:t>
      </w:r>
      <w:r w:rsidR="005A362F" w:rsidRPr="00BE7D55">
        <w:rPr>
          <w:i/>
          <w:lang w:val="pt-PT"/>
        </w:rPr>
        <w:t xml:space="preserve"> </w:t>
      </w:r>
      <w:r w:rsidR="00885488" w:rsidRPr="005A362F">
        <w:rPr>
          <w:rStyle w:val="Incipit"/>
          <w:lang w:val="pt-PT"/>
        </w:rPr>
        <w:t>est</w:t>
      </w:r>
      <w:r w:rsidR="005A362F" w:rsidRPr="00BE7D55">
        <w:rPr>
          <w:i/>
          <w:lang w:val="pt-PT"/>
        </w:rPr>
        <w:t xml:space="preserve"> </w:t>
      </w:r>
      <w:r w:rsidR="00885488" w:rsidRPr="005A362F">
        <w:rPr>
          <w:rStyle w:val="Incipit"/>
          <w:lang w:val="pt-PT"/>
        </w:rPr>
        <w:t>terra</w:t>
      </w:r>
      <w:r w:rsidR="00794880" w:rsidRPr="005A362F">
        <w:rPr>
          <w:lang w:val="pt-PT"/>
        </w:rPr>
        <w:t xml:space="preserve">. </w:t>
      </w:r>
      <w:r w:rsidR="00BA24A1" w:rsidRPr="004518BD">
        <w:rPr>
          <w:lang w:val="fr-FR"/>
        </w:rPr>
        <w:t>[</w:t>
      </w:r>
      <w:r w:rsidR="00885488" w:rsidRPr="004518BD">
        <w:rPr>
          <w:lang w:val="fr-FR"/>
        </w:rPr>
        <w:t>PS</w:t>
      </w:r>
      <w:r w:rsidR="00BA24A1" w:rsidRPr="004518BD">
        <w:rPr>
          <w:lang w:val="fr-FR"/>
        </w:rPr>
        <w:t>]</w:t>
      </w:r>
      <w:r w:rsidR="00885488" w:rsidRPr="004518BD">
        <w:rPr>
          <w:lang w:val="fr-FR"/>
        </w:rPr>
        <w:t xml:space="preserve"> </w:t>
      </w:r>
      <w:r w:rsidR="00885488" w:rsidRPr="004518BD">
        <w:rPr>
          <w:rStyle w:val="Incipit"/>
          <w:lang w:val="fr-FR"/>
        </w:rPr>
        <w:t>Dominus</w:t>
      </w:r>
      <w:r w:rsidR="005A362F" w:rsidRPr="004518BD">
        <w:rPr>
          <w:i/>
          <w:lang w:val="fr-FR"/>
        </w:rPr>
        <w:t xml:space="preserve"> </w:t>
      </w:r>
      <w:r w:rsidR="00885488" w:rsidRPr="004518BD">
        <w:rPr>
          <w:rStyle w:val="Incipit"/>
          <w:lang w:val="fr-FR"/>
        </w:rPr>
        <w:t>illuminatio</w:t>
      </w:r>
      <w:r w:rsidR="00794880" w:rsidRPr="004518BD">
        <w:rPr>
          <w:lang w:val="fr-FR"/>
        </w:rPr>
        <w:t xml:space="preserve">. </w:t>
      </w:r>
      <w:r w:rsidR="00BA24A1" w:rsidRPr="004518BD">
        <w:rPr>
          <w:lang w:val="fr-FR"/>
        </w:rPr>
        <w:t>[</w:t>
      </w:r>
      <w:r w:rsidR="00885488" w:rsidRPr="004518BD">
        <w:rPr>
          <w:lang w:val="fr-FR"/>
        </w:rPr>
        <w:t>PS</w:t>
      </w:r>
      <w:r w:rsidR="00BA24A1" w:rsidRPr="004518BD">
        <w:rPr>
          <w:lang w:val="fr-FR"/>
        </w:rPr>
        <w:t>]</w:t>
      </w:r>
      <w:r w:rsidR="00885488" w:rsidRPr="004518BD">
        <w:rPr>
          <w:lang w:val="fr-FR"/>
        </w:rPr>
        <w:t xml:space="preserve"> </w:t>
      </w:r>
      <w:r w:rsidR="00885488" w:rsidRPr="004518BD">
        <w:rPr>
          <w:rStyle w:val="Incipit"/>
          <w:lang w:val="fr-FR"/>
        </w:rPr>
        <w:t>Exaltabo</w:t>
      </w:r>
      <w:r w:rsidR="00885488" w:rsidRPr="004518BD">
        <w:rPr>
          <w:lang w:val="fr-FR"/>
        </w:rPr>
        <w:t xml:space="preserve">. VS </w:t>
      </w:r>
      <w:r w:rsidR="00885488" w:rsidRPr="004518BD">
        <w:rPr>
          <w:rStyle w:val="Incipit"/>
          <w:lang w:val="fr-FR"/>
        </w:rPr>
        <w:t>Tu</w:t>
      </w:r>
      <w:r w:rsidR="005A362F" w:rsidRPr="004518BD">
        <w:rPr>
          <w:i/>
          <w:lang w:val="fr-FR"/>
        </w:rPr>
        <w:t xml:space="preserve"> </w:t>
      </w:r>
      <w:r w:rsidR="00885488" w:rsidRPr="004518BD">
        <w:rPr>
          <w:rStyle w:val="Incipit"/>
          <w:lang w:val="fr-FR"/>
        </w:rPr>
        <w:t>autem</w:t>
      </w:r>
      <w:r w:rsidR="005A362F" w:rsidRPr="004518BD">
        <w:rPr>
          <w:i/>
          <w:lang w:val="fr-FR"/>
        </w:rPr>
        <w:t xml:space="preserve"> </w:t>
      </w:r>
      <w:r w:rsidR="00885488" w:rsidRPr="004518BD">
        <w:rPr>
          <w:rStyle w:val="Incipit"/>
          <w:lang w:val="fr-FR"/>
        </w:rPr>
        <w:t>domine</w:t>
      </w:r>
      <w:r w:rsidR="005A362F" w:rsidRPr="004518BD">
        <w:rPr>
          <w:i/>
          <w:lang w:val="fr-FR"/>
        </w:rPr>
        <w:t xml:space="preserve"> </w:t>
      </w:r>
      <w:r w:rsidR="00885488" w:rsidRPr="004518BD">
        <w:rPr>
          <w:rStyle w:val="Incipit"/>
          <w:lang w:val="fr-FR"/>
        </w:rPr>
        <w:t>miserere</w:t>
      </w:r>
      <w:r w:rsidR="005A362F" w:rsidRPr="004518BD">
        <w:rPr>
          <w:i/>
          <w:lang w:val="fr-FR"/>
        </w:rPr>
        <w:t xml:space="preserve"> </w:t>
      </w:r>
      <w:r w:rsidR="00885488" w:rsidRPr="004518BD">
        <w:rPr>
          <w:rStyle w:val="Incipit"/>
          <w:lang w:val="fr-FR"/>
        </w:rPr>
        <w:t>mei</w:t>
      </w:r>
      <w:r w:rsidR="00885488" w:rsidRPr="004518BD">
        <w:rPr>
          <w:lang w:val="fr-FR"/>
        </w:rPr>
        <w:t xml:space="preserve">. Lectiones has cum aliis tribus in tertio nocturno </w:t>
      </w:r>
      <w:r w:rsidR="008D35E3" w:rsidRPr="004518BD">
        <w:rPr>
          <w:lang w:val="fr-FR"/>
        </w:rPr>
        <w:t>quaere</w:t>
      </w:r>
      <w:r w:rsidR="00885488" w:rsidRPr="004518BD">
        <w:rPr>
          <w:lang w:val="fr-FR"/>
        </w:rPr>
        <w:t xml:space="preserve"> in volumine de tempore. Prima </w:t>
      </w:r>
      <w:r w:rsidR="00F72EB7" w:rsidRPr="004518BD">
        <w:rPr>
          <w:lang w:val="fr-FR"/>
        </w:rPr>
        <w:t xml:space="preserve">est </w:t>
      </w:r>
      <w:r w:rsidR="00BA24A1" w:rsidRPr="004518BD">
        <w:rPr>
          <w:lang w:val="fr-FR"/>
        </w:rPr>
        <w:t>[</w:t>
      </w:r>
      <w:r w:rsidR="00CB47BA" w:rsidRPr="004518BD">
        <w:rPr>
          <w:lang w:val="fr-FR"/>
        </w:rPr>
        <w:t>LS</w:t>
      </w:r>
      <w:r w:rsidR="00BA24A1" w:rsidRPr="004518BD">
        <w:rPr>
          <w:lang w:val="fr-FR"/>
        </w:rPr>
        <w:t>]</w:t>
      </w:r>
      <w:r w:rsidR="00885488" w:rsidRPr="004518BD">
        <w:rPr>
          <w:lang w:val="fr-FR"/>
        </w:rPr>
        <w:t xml:space="preserve"> </w:t>
      </w:r>
      <w:r w:rsidR="00885488" w:rsidRPr="004518BD">
        <w:rPr>
          <w:rStyle w:val="Incipit"/>
          <w:lang w:val="fr-FR"/>
        </w:rPr>
        <w:t>Deus</w:t>
      </w:r>
      <w:r w:rsidR="005A362F" w:rsidRPr="004518BD">
        <w:rPr>
          <w:i/>
          <w:lang w:val="fr-FR"/>
        </w:rPr>
        <w:t xml:space="preserve"> </w:t>
      </w:r>
      <w:r w:rsidR="00885488" w:rsidRPr="004518BD">
        <w:rPr>
          <w:rStyle w:val="Incipit"/>
          <w:lang w:val="fr-FR"/>
        </w:rPr>
        <w:t>laudem</w:t>
      </w:r>
      <w:r w:rsidR="005A362F" w:rsidRPr="004518BD">
        <w:rPr>
          <w:i/>
          <w:lang w:val="fr-FR"/>
        </w:rPr>
        <w:t xml:space="preserve"> </w:t>
      </w:r>
      <w:r w:rsidR="00885488" w:rsidRPr="004518BD">
        <w:rPr>
          <w:rStyle w:val="Incipit"/>
          <w:lang w:val="fr-FR"/>
        </w:rPr>
        <w:t>meam</w:t>
      </w:r>
      <w:r w:rsidR="00885488" w:rsidRPr="004518BD">
        <w:rPr>
          <w:lang w:val="fr-FR"/>
        </w:rPr>
        <w:t xml:space="preserve">. Secunda </w:t>
      </w:r>
      <w:r w:rsidR="00BA24A1" w:rsidRPr="004518BD">
        <w:rPr>
          <w:lang w:val="fr-FR"/>
        </w:rPr>
        <w:t>[</w:t>
      </w:r>
      <w:r w:rsidR="00CB47BA" w:rsidRPr="004518BD">
        <w:rPr>
          <w:lang w:val="fr-FR"/>
        </w:rPr>
        <w:t>LS</w:t>
      </w:r>
      <w:r w:rsidR="00BA24A1" w:rsidRPr="004518BD">
        <w:rPr>
          <w:lang w:val="fr-FR"/>
        </w:rPr>
        <w:t>]</w:t>
      </w:r>
      <w:r w:rsidR="00885488" w:rsidRPr="004518BD">
        <w:rPr>
          <w:lang w:val="fr-FR"/>
        </w:rPr>
        <w:t xml:space="preserve"> </w:t>
      </w:r>
      <w:r w:rsidR="00885488" w:rsidRPr="004518BD">
        <w:rPr>
          <w:rStyle w:val="Incipit"/>
          <w:lang w:val="fr-FR"/>
        </w:rPr>
        <w:t>Haec</w:t>
      </w:r>
      <w:r w:rsidR="005A362F" w:rsidRPr="004518BD">
        <w:rPr>
          <w:i/>
          <w:lang w:val="fr-FR"/>
        </w:rPr>
        <w:t xml:space="preserve"> </w:t>
      </w:r>
      <w:r w:rsidR="00885488" w:rsidRPr="004518BD">
        <w:rPr>
          <w:rStyle w:val="Incipit"/>
          <w:lang w:val="fr-FR"/>
        </w:rPr>
        <w:t>in</w:t>
      </w:r>
      <w:r w:rsidR="005A362F" w:rsidRPr="004518BD">
        <w:rPr>
          <w:i/>
          <w:lang w:val="fr-FR"/>
        </w:rPr>
        <w:t xml:space="preserve"> </w:t>
      </w:r>
      <w:r w:rsidR="00885488" w:rsidRPr="004518BD">
        <w:rPr>
          <w:rStyle w:val="Incipit"/>
          <w:lang w:val="fr-FR"/>
        </w:rPr>
        <w:t>scripturis</w:t>
      </w:r>
      <w:r w:rsidR="00885488" w:rsidRPr="004518BD">
        <w:rPr>
          <w:lang w:val="fr-FR"/>
        </w:rPr>
        <w:t xml:space="preserve">. </w:t>
      </w:r>
      <w:r w:rsidR="00885488" w:rsidRPr="00B779A9">
        <w:rPr>
          <w:lang w:val="pt-PT"/>
        </w:rPr>
        <w:t xml:space="preserve">Tertia </w:t>
      </w:r>
      <w:r w:rsidR="00BA24A1" w:rsidRPr="00B779A9">
        <w:rPr>
          <w:lang w:val="pt-PT"/>
        </w:rPr>
        <w:t>[</w:t>
      </w:r>
      <w:r w:rsidR="00CB47BA" w:rsidRPr="00B779A9">
        <w:rPr>
          <w:lang w:val="pt-PT"/>
        </w:rPr>
        <w:t>LS</w:t>
      </w:r>
      <w:r w:rsidR="00BA24A1" w:rsidRPr="00B779A9">
        <w:rPr>
          <w:lang w:val="pt-PT"/>
        </w:rPr>
        <w:t>]</w:t>
      </w:r>
      <w:r w:rsidR="00885488" w:rsidRPr="00B779A9">
        <w:rPr>
          <w:lang w:val="pt-PT"/>
        </w:rPr>
        <w:t xml:space="preserve"> </w:t>
      </w:r>
      <w:r w:rsidR="00885488" w:rsidRPr="005A362F">
        <w:rPr>
          <w:rStyle w:val="Incipit"/>
          <w:lang w:val="pt-PT"/>
        </w:rPr>
        <w:t>Non</w:t>
      </w:r>
      <w:r w:rsidR="005A362F" w:rsidRPr="00BE7D55">
        <w:rPr>
          <w:i/>
          <w:lang w:val="pt-PT"/>
        </w:rPr>
        <w:t xml:space="preserve"> </w:t>
      </w:r>
      <w:r w:rsidR="00885488" w:rsidRPr="005A362F">
        <w:rPr>
          <w:rStyle w:val="Incipit"/>
          <w:lang w:val="pt-PT"/>
        </w:rPr>
        <w:t>parum</w:t>
      </w:r>
      <w:r w:rsidR="005A362F" w:rsidRPr="00BE7D55">
        <w:rPr>
          <w:i/>
          <w:lang w:val="pt-PT"/>
        </w:rPr>
        <w:t xml:space="preserve"> </w:t>
      </w:r>
      <w:r w:rsidR="00885488" w:rsidRPr="005A362F">
        <w:rPr>
          <w:rStyle w:val="Incipit"/>
          <w:lang w:val="pt-PT"/>
        </w:rPr>
        <w:t>aliquid</w:t>
      </w:r>
      <w:r w:rsidR="00885488" w:rsidRPr="00B779A9">
        <w:rPr>
          <w:lang w:val="pt-PT"/>
        </w:rPr>
        <w:t xml:space="preserve">. RP </w:t>
      </w:r>
      <w:r w:rsidR="00885488" w:rsidRPr="005A362F">
        <w:rPr>
          <w:rStyle w:val="Incipit"/>
          <w:lang w:val="pt-PT"/>
        </w:rPr>
        <w:t>Recessit</w:t>
      </w:r>
      <w:r w:rsidR="005A362F" w:rsidRPr="00BE7D55">
        <w:rPr>
          <w:i/>
          <w:lang w:val="pt-PT"/>
        </w:rPr>
        <w:t xml:space="preserve"> </w:t>
      </w:r>
      <w:r w:rsidR="00885488" w:rsidRPr="005A362F">
        <w:rPr>
          <w:rStyle w:val="Incipit"/>
          <w:lang w:val="pt-PT"/>
        </w:rPr>
        <w:t>pastor</w:t>
      </w:r>
      <w:r w:rsidR="00794880" w:rsidRPr="005A362F">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5A362F">
        <w:rPr>
          <w:rStyle w:val="Incipit"/>
          <w:lang w:val="pt-PT"/>
        </w:rPr>
        <w:t>O</w:t>
      </w:r>
      <w:r w:rsidR="005A362F" w:rsidRPr="00BE7D55">
        <w:rPr>
          <w:i/>
          <w:lang w:val="pt-PT"/>
        </w:rPr>
        <w:t xml:space="preserve"> </w:t>
      </w:r>
      <w:r w:rsidR="000F4FB4" w:rsidRPr="005A362F">
        <w:rPr>
          <w:rStyle w:val="Incipit"/>
          <w:lang w:val="pt-PT"/>
        </w:rPr>
        <w:t>vos</w:t>
      </w:r>
      <w:r w:rsidR="005A362F" w:rsidRPr="00BE7D55">
        <w:rPr>
          <w:i/>
          <w:lang w:val="pt-PT"/>
        </w:rPr>
        <w:t xml:space="preserve"> </w:t>
      </w:r>
      <w:r w:rsidR="00885488" w:rsidRPr="005A362F">
        <w:rPr>
          <w:rStyle w:val="Incipit"/>
          <w:lang w:val="pt-PT"/>
        </w:rPr>
        <w:t>omnes</w:t>
      </w:r>
      <w:r w:rsidR="00794880" w:rsidRPr="005A362F">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5A362F">
        <w:rPr>
          <w:rStyle w:val="Incipit"/>
          <w:lang w:val="pt-PT"/>
        </w:rPr>
        <w:t>Ecce</w:t>
      </w:r>
      <w:r w:rsidR="005A362F" w:rsidRPr="00BE7D55">
        <w:rPr>
          <w:i/>
          <w:lang w:val="pt-PT"/>
        </w:rPr>
        <w:t xml:space="preserve"> </w:t>
      </w:r>
      <w:r w:rsidR="00885488" w:rsidRPr="005A362F">
        <w:rPr>
          <w:rStyle w:val="Incipit"/>
          <w:lang w:val="pt-PT"/>
        </w:rPr>
        <w:t>quomodo</w:t>
      </w:r>
      <w:r w:rsidR="00885488" w:rsidRPr="00B779A9">
        <w:rPr>
          <w:lang w:val="pt-PT"/>
        </w:rPr>
        <w:t>.</w:t>
      </w:r>
    </w:p>
    <w:p w:rsidR="00F72EB7" w:rsidRDefault="00A44D49" w:rsidP="00415109">
      <w:pPr>
        <w:rPr>
          <w:lang w:val="fr-FR"/>
        </w:rPr>
      </w:pPr>
      <w:r w:rsidRPr="00736684">
        <w:rPr>
          <w:rStyle w:val="Time2"/>
          <w:lang w:val="pt-PT"/>
        </w:rPr>
        <w:t>In tertio nocturno</w:t>
      </w:r>
      <w:r w:rsidR="00885488" w:rsidRPr="00B779A9">
        <w:rPr>
          <w:lang w:val="pt-PT"/>
        </w:rPr>
        <w:t xml:space="preserve"> AN </w:t>
      </w:r>
      <w:r w:rsidR="00885488" w:rsidRPr="00736684">
        <w:rPr>
          <w:rStyle w:val="Incipit"/>
          <w:lang w:val="pt-PT"/>
        </w:rPr>
        <w:t xml:space="preserve">Deus </w:t>
      </w:r>
      <w:r w:rsidR="00382E22" w:rsidRPr="00736684">
        <w:rPr>
          <w:rStyle w:val="Incipit"/>
          <w:lang w:val="pt-PT"/>
        </w:rPr>
        <w:t>adiuv</w:t>
      </w:r>
      <w:r w:rsidR="00885488" w:rsidRPr="00736684">
        <w:rPr>
          <w:rStyle w:val="Incipit"/>
          <w:lang w:val="pt-PT"/>
        </w:rPr>
        <w:t>at me</w:t>
      </w:r>
      <w:r w:rsidR="00885488" w:rsidRPr="00B779A9">
        <w:rPr>
          <w:lang w:val="pt-PT"/>
        </w:rPr>
        <w:t xml:space="preserve"> cum duabus sequentibus. </w:t>
      </w:r>
      <w:r w:rsidR="00885488" w:rsidRPr="00B779A9">
        <w:rPr>
          <w:lang w:val="fr-FR"/>
        </w:rPr>
        <w:t xml:space="preserve">PS </w:t>
      </w:r>
      <w:r w:rsidR="00885488" w:rsidRPr="00736684">
        <w:rPr>
          <w:rStyle w:val="Incipit"/>
          <w:lang w:val="fr-FR"/>
        </w:rPr>
        <w:t>Deus in nomine</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Notus in Iudea</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Domine deus salutis</w:t>
      </w:r>
      <w:r w:rsidR="00885488" w:rsidRPr="00B779A9">
        <w:rPr>
          <w:lang w:val="fr-FR"/>
        </w:rPr>
        <w:t xml:space="preserve">. VS </w:t>
      </w:r>
      <w:r w:rsidR="00885488" w:rsidRPr="00736684">
        <w:rPr>
          <w:rStyle w:val="Incipit"/>
          <w:lang w:val="fr-FR"/>
        </w:rPr>
        <w:t>In pace factus est locus eius</w:t>
      </w:r>
      <w:r w:rsidR="00885488" w:rsidRPr="00B779A9">
        <w:rPr>
          <w:lang w:val="fr-FR"/>
        </w:rPr>
        <w:t>. L</w:t>
      </w:r>
      <w:r w:rsidR="002724FD" w:rsidRPr="00B779A9">
        <w:rPr>
          <w:lang w:val="fr-FR"/>
        </w:rPr>
        <w:t>ectiones sunt hae [LE]</w:t>
      </w:r>
      <w:r w:rsidR="00885488" w:rsidRPr="00B779A9">
        <w:rPr>
          <w:lang w:val="fr-FR"/>
        </w:rPr>
        <w:t xml:space="preserve"> </w:t>
      </w:r>
      <w:r w:rsidR="00885488" w:rsidRPr="00736684">
        <w:rPr>
          <w:rStyle w:val="Incipit"/>
          <w:lang w:val="fr-FR"/>
        </w:rPr>
        <w:t>Christus autem assistens</w:t>
      </w:r>
      <w:r w:rsidR="00885488" w:rsidRPr="00B779A9">
        <w:rPr>
          <w:lang w:val="fr-FR"/>
        </w:rPr>
        <w:t xml:space="preserve">. </w:t>
      </w:r>
      <w:r w:rsidR="00BA24A1" w:rsidRPr="00B779A9">
        <w:rPr>
          <w:lang w:val="fr-FR"/>
        </w:rPr>
        <w:t>[</w:t>
      </w:r>
      <w:r w:rsidR="00885488" w:rsidRPr="00B779A9">
        <w:rPr>
          <w:lang w:val="fr-FR"/>
        </w:rPr>
        <w:t>LE</w:t>
      </w:r>
      <w:r w:rsidR="00BA24A1" w:rsidRPr="00B779A9">
        <w:rPr>
          <w:lang w:val="fr-FR"/>
        </w:rPr>
        <w:t>]</w:t>
      </w:r>
      <w:r w:rsidR="00885488" w:rsidRPr="00B779A9">
        <w:rPr>
          <w:lang w:val="fr-FR"/>
        </w:rPr>
        <w:t xml:space="preserve"> </w:t>
      </w:r>
      <w:r w:rsidR="00885488" w:rsidRPr="00736684">
        <w:rPr>
          <w:rStyle w:val="Incipit"/>
          <w:lang w:val="fr-FR"/>
        </w:rPr>
        <w:t>Ubi enim testamentum</w:t>
      </w:r>
      <w:r w:rsidR="00885488" w:rsidRPr="00B779A9">
        <w:rPr>
          <w:lang w:val="fr-FR"/>
        </w:rPr>
        <w:t xml:space="preserve">. Tertia </w:t>
      </w:r>
      <w:r w:rsidR="00F72EB7">
        <w:rPr>
          <w:lang w:val="fr-FR"/>
        </w:rPr>
        <w:t xml:space="preserve">est </w:t>
      </w:r>
      <w:r w:rsidR="00BA24A1" w:rsidRPr="00B779A9">
        <w:rPr>
          <w:lang w:val="fr-FR"/>
        </w:rPr>
        <w:t>[</w:t>
      </w:r>
      <w:r w:rsidR="00885488" w:rsidRPr="00B779A9">
        <w:rPr>
          <w:lang w:val="fr-FR"/>
        </w:rPr>
        <w:t>LE</w:t>
      </w:r>
      <w:r w:rsidR="00BA24A1" w:rsidRPr="00B779A9">
        <w:rPr>
          <w:lang w:val="fr-FR"/>
        </w:rPr>
        <w:t>]</w:t>
      </w:r>
      <w:r w:rsidR="00885488" w:rsidRPr="00B779A9">
        <w:rPr>
          <w:lang w:val="fr-FR"/>
        </w:rPr>
        <w:t xml:space="preserve"> </w:t>
      </w:r>
      <w:r w:rsidR="00885488" w:rsidRPr="00736684">
        <w:rPr>
          <w:rStyle w:val="Incipit"/>
          <w:lang w:val="fr-FR"/>
        </w:rPr>
        <w:t>Umbra enim habens</w:t>
      </w:r>
      <w:r w:rsidR="00885488" w:rsidRPr="00B779A9">
        <w:rPr>
          <w:lang w:val="fr-FR"/>
        </w:rPr>
        <w:t xml:space="preserve">. RP </w:t>
      </w:r>
      <w:r w:rsidR="00371BD7" w:rsidRPr="00736684">
        <w:rPr>
          <w:rStyle w:val="Incipit"/>
          <w:lang w:val="fr-FR"/>
        </w:rPr>
        <w:t>Ae</w:t>
      </w:r>
      <w:r w:rsidR="00885488" w:rsidRPr="00736684">
        <w:rPr>
          <w:rStyle w:val="Incipit"/>
          <w:lang w:val="fr-FR"/>
        </w:rPr>
        <w:t>stimatus sum</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736684">
        <w:rPr>
          <w:rStyle w:val="Incipit"/>
          <w:lang w:val="fr-FR"/>
        </w:rPr>
        <w:t>Agnus dei</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EB5060" w:rsidRPr="00B779A9">
        <w:rPr>
          <w:lang w:val="fr-FR"/>
        </w:rPr>
        <w:t xml:space="preserve"> </w:t>
      </w:r>
      <w:r w:rsidR="00EB5060" w:rsidRPr="00736684">
        <w:rPr>
          <w:rStyle w:val="Incipit"/>
          <w:lang w:val="fr-FR"/>
        </w:rPr>
        <w:t>Sicut ov</w:t>
      </w:r>
      <w:r w:rsidR="00885488" w:rsidRPr="00736684">
        <w:rPr>
          <w:rStyle w:val="Incipit"/>
          <w:lang w:val="fr-FR"/>
        </w:rPr>
        <w:t>is</w:t>
      </w:r>
      <w:r w:rsidR="00885488" w:rsidRPr="00B779A9">
        <w:rPr>
          <w:lang w:val="fr-FR"/>
        </w:rPr>
        <w:t>.</w:t>
      </w:r>
      <w:r w:rsidR="00CB47BA" w:rsidRPr="00B779A9">
        <w:rPr>
          <w:lang w:val="fr-FR"/>
        </w:rPr>
        <w:t xml:space="preserve"> </w:t>
      </w:r>
    </w:p>
    <w:p w:rsidR="00885488" w:rsidRPr="00736684" w:rsidRDefault="00CB47BA" w:rsidP="00415109">
      <w:pPr>
        <w:rPr>
          <w:lang w:val="it-IT"/>
        </w:rPr>
      </w:pPr>
      <w:r w:rsidRPr="00B779A9">
        <w:rPr>
          <w:lang w:val="pt-PT"/>
        </w:rPr>
        <w:t>(221v)</w:t>
      </w:r>
      <w:r w:rsidR="00F72EB7">
        <w:rPr>
          <w:lang w:val="pt-PT"/>
        </w:rPr>
        <w:t xml:space="preserve"> </w:t>
      </w:r>
      <w:r w:rsidR="00A44D49" w:rsidRPr="00736684">
        <w:rPr>
          <w:rStyle w:val="Time1"/>
          <w:lang w:val="pt-PT"/>
        </w:rPr>
        <w:t>Ad laudes</w:t>
      </w:r>
      <w:r w:rsidR="00885488" w:rsidRPr="00B779A9">
        <w:rPr>
          <w:lang w:val="pt-PT"/>
        </w:rPr>
        <w:t xml:space="preserve"> AN </w:t>
      </w:r>
      <w:r w:rsidR="00885488" w:rsidRPr="00736684">
        <w:rPr>
          <w:rStyle w:val="Incipit"/>
          <w:lang w:val="pt-PT"/>
        </w:rPr>
        <w:t>O mors ero mors</w:t>
      </w:r>
      <w:r w:rsidR="00885488" w:rsidRPr="00B779A9">
        <w:rPr>
          <w:lang w:val="pt-PT"/>
        </w:rPr>
        <w:t xml:space="preserve"> cum reliquis. PS </w:t>
      </w:r>
      <w:r w:rsidR="00885488" w:rsidRPr="00736684">
        <w:rPr>
          <w:rStyle w:val="Incipit"/>
          <w:lang w:val="pt-PT"/>
        </w:rPr>
        <w:t>Miserere</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Iudica me deus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Deus deus meus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Ego dixi</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Laudate dominum</w:t>
      </w:r>
      <w:r w:rsidR="00885488" w:rsidRPr="00B779A9">
        <w:rPr>
          <w:lang w:val="pt-PT"/>
        </w:rPr>
        <w:t xml:space="preserve">. </w:t>
      </w:r>
      <w:r w:rsidR="00885488" w:rsidRPr="00736684">
        <w:rPr>
          <w:lang w:val="it-IT"/>
        </w:rPr>
        <w:t xml:space="preserve">VS </w:t>
      </w:r>
      <w:r w:rsidR="00885488" w:rsidRPr="00736684">
        <w:rPr>
          <w:rStyle w:val="Incipit"/>
          <w:lang w:val="it-IT"/>
        </w:rPr>
        <w:t xml:space="preserve">Attendite </w:t>
      </w:r>
      <w:r w:rsidR="00FA3B56" w:rsidRPr="00736684">
        <w:rPr>
          <w:rStyle w:val="Incipit"/>
          <w:lang w:val="it-IT"/>
        </w:rPr>
        <w:t>univers</w:t>
      </w:r>
      <w:r w:rsidR="00885488" w:rsidRPr="00736684">
        <w:rPr>
          <w:rStyle w:val="Incipit"/>
          <w:lang w:val="it-IT"/>
        </w:rPr>
        <w:t>i populi</w:t>
      </w:r>
      <w:r w:rsidR="00885488" w:rsidRPr="00736684">
        <w:rPr>
          <w:lang w:val="it-IT"/>
        </w:rPr>
        <w:t xml:space="preserve">. AB </w:t>
      </w:r>
      <w:r w:rsidR="00885488" w:rsidRPr="00736684">
        <w:rPr>
          <w:rStyle w:val="Incipit"/>
          <w:lang w:val="it-IT"/>
        </w:rPr>
        <w:t>Mulieres sedentes</w:t>
      </w:r>
      <w:r w:rsidR="00885488" w:rsidRPr="00736684">
        <w:rPr>
          <w:lang w:val="it-IT"/>
        </w:rPr>
        <w:t>. Fiatque per omnia ut feria quinta</w:t>
      </w:r>
      <w:r w:rsidR="00F72EB7" w:rsidRPr="00736684">
        <w:rPr>
          <w:lang w:val="it-IT"/>
        </w:rPr>
        <w:t>. S</w:t>
      </w:r>
      <w:r w:rsidR="00885488" w:rsidRPr="00736684">
        <w:rPr>
          <w:lang w:val="it-IT"/>
        </w:rPr>
        <w:t xml:space="preserve">equitur HY </w:t>
      </w:r>
      <w:r w:rsidR="00885488" w:rsidRPr="00736684">
        <w:rPr>
          <w:rStyle w:val="Incipit"/>
          <w:lang w:val="it-IT"/>
        </w:rPr>
        <w:t>Rex Christe factor omnium</w:t>
      </w:r>
      <w:r w:rsidR="00885488" w:rsidRPr="00736684">
        <w:rPr>
          <w:lang w:val="it-IT"/>
        </w:rPr>
        <w:t xml:space="preserve">. Post </w:t>
      </w:r>
      <w:r w:rsidR="00CC5D13" w:rsidRPr="00736684">
        <w:rPr>
          <w:lang w:val="it-IT"/>
        </w:rPr>
        <w:t xml:space="preserve">[PN] </w:t>
      </w:r>
      <w:r w:rsidR="00885488" w:rsidRPr="00736684">
        <w:rPr>
          <w:rStyle w:val="Incipit"/>
          <w:lang w:val="it-IT"/>
        </w:rPr>
        <w:t>Pater noster</w:t>
      </w:r>
      <w:r w:rsidR="00885488" w:rsidRPr="00736684">
        <w:rPr>
          <w:lang w:val="it-IT"/>
        </w:rPr>
        <w:t xml:space="preserve"> et </w:t>
      </w:r>
      <w:r w:rsidR="00BA24A1" w:rsidRPr="00736684">
        <w:rPr>
          <w:lang w:val="it-IT"/>
        </w:rPr>
        <w:t>[</w:t>
      </w:r>
      <w:r w:rsidR="00885488" w:rsidRPr="00736684">
        <w:rPr>
          <w:lang w:val="it-IT"/>
        </w:rPr>
        <w:t>PS</w:t>
      </w:r>
      <w:r w:rsidR="00BA24A1" w:rsidRPr="00736684">
        <w:rPr>
          <w:lang w:val="it-IT"/>
        </w:rPr>
        <w:t>]</w:t>
      </w:r>
      <w:r w:rsidR="00885488" w:rsidRPr="00736684">
        <w:rPr>
          <w:lang w:val="it-IT"/>
        </w:rPr>
        <w:t xml:space="preserve"> </w:t>
      </w:r>
      <w:r w:rsidR="00885488" w:rsidRPr="00736684">
        <w:rPr>
          <w:rStyle w:val="Incipit"/>
          <w:lang w:val="it-IT"/>
        </w:rPr>
        <w:t>Miserere</w:t>
      </w:r>
      <w:r w:rsidR="00885488" w:rsidRPr="00736684">
        <w:rPr>
          <w:lang w:val="it-IT"/>
        </w:rPr>
        <w:t xml:space="preserve"> VS </w:t>
      </w:r>
      <w:r w:rsidR="00885488" w:rsidRPr="00736684">
        <w:rPr>
          <w:rStyle w:val="Incipit"/>
          <w:lang w:val="it-IT"/>
        </w:rPr>
        <w:t>In pace factus</w:t>
      </w:r>
      <w:r w:rsidR="00F72EB7" w:rsidRPr="00736684">
        <w:rPr>
          <w:lang w:val="it-IT"/>
        </w:rPr>
        <w:t>. Q</w:t>
      </w:r>
      <w:r w:rsidR="00885488" w:rsidRPr="00736684">
        <w:rPr>
          <w:lang w:val="it-IT"/>
        </w:rPr>
        <w:t>uo versu hoc die omnes horae clauduntur usque ad vesperas.</w:t>
      </w:r>
    </w:p>
    <w:p w:rsidR="00620E26" w:rsidRDefault="00885488" w:rsidP="00415109">
      <w:pPr>
        <w:rPr>
          <w:lang w:val="it-IT"/>
        </w:rPr>
      </w:pPr>
      <w:r w:rsidRPr="00B779A9">
        <w:rPr>
          <w:lang w:val="it-IT"/>
        </w:rPr>
        <w:t xml:space="preserve">Sequitur ordo </w:t>
      </w:r>
      <w:r w:rsidR="00F51F99" w:rsidRPr="00B779A9">
        <w:rPr>
          <w:lang w:val="it-IT"/>
        </w:rPr>
        <w:t>$E::</w:t>
      </w:r>
      <w:r w:rsidRPr="00B779A9">
        <w:rPr>
          <w:lang w:val="it-IT"/>
        </w:rPr>
        <w:t>missae</w:t>
      </w:r>
      <w:r w:rsidR="00F51F99" w:rsidRPr="00B779A9">
        <w:rPr>
          <w:lang w:val="it-IT"/>
        </w:rPr>
        <w:t>$</w:t>
      </w:r>
      <w:r w:rsidRPr="00B779A9">
        <w:rPr>
          <w:lang w:val="it-IT"/>
        </w:rPr>
        <w:t xml:space="preserve"> </w:t>
      </w:r>
      <w:r w:rsidR="00E9018E" w:rsidRPr="00B779A9">
        <w:rPr>
          <w:lang w:val="it-IT"/>
        </w:rPr>
        <w:t>sabbat</w:t>
      </w:r>
      <w:r w:rsidRPr="00B779A9">
        <w:rPr>
          <w:lang w:val="it-IT"/>
        </w:rPr>
        <w:t xml:space="preserve">o sancto ac </w:t>
      </w:r>
      <w:r w:rsidR="00702792" w:rsidRPr="00B779A9">
        <w:rPr>
          <w:lang w:val="it-IT"/>
        </w:rPr>
        <w:t>so</w:t>
      </w:r>
      <w:r w:rsidR="0086266C">
        <w:rPr>
          <w:lang w:val="it-IT"/>
        </w:rPr>
        <w:t>l</w:t>
      </w:r>
      <w:r w:rsidR="00702792" w:rsidRPr="00B779A9">
        <w:rPr>
          <w:lang w:val="it-IT"/>
        </w:rPr>
        <w:t>lemnis</w:t>
      </w:r>
      <w:r w:rsidRPr="00B779A9">
        <w:rPr>
          <w:lang w:val="it-IT"/>
        </w:rPr>
        <w:t xml:space="preserve">simo. </w:t>
      </w:r>
    </w:p>
    <w:p w:rsidR="00885488" w:rsidRPr="00B779A9" w:rsidRDefault="000A6D3F" w:rsidP="00415109">
      <w:pPr>
        <w:rPr>
          <w:lang w:val="it-IT"/>
        </w:rPr>
      </w:pPr>
      <w:r w:rsidRPr="005B472A">
        <w:rPr>
          <w:rStyle w:val="Time1"/>
          <w:lang w:val="it-IT"/>
        </w:rPr>
        <w:t>[Ad processionem]</w:t>
      </w:r>
      <w:r>
        <w:rPr>
          <w:lang w:val="it-IT"/>
        </w:rPr>
        <w:t xml:space="preserve"> </w:t>
      </w:r>
      <w:r w:rsidR="00885488" w:rsidRPr="00B779A9">
        <w:rPr>
          <w:lang w:val="it-IT"/>
        </w:rPr>
        <w:t xml:space="preserve">In </w:t>
      </w:r>
      <w:r w:rsidR="00885488" w:rsidRPr="005B472A">
        <w:rPr>
          <w:lang w:val="it-IT"/>
        </w:rPr>
        <w:t>primis fit processio</w:t>
      </w:r>
      <w:r w:rsidR="00885488" w:rsidRPr="00B779A9">
        <w:rPr>
          <w:lang w:val="it-IT"/>
        </w:rPr>
        <w:t xml:space="preserve"> post horas ad </w:t>
      </w:r>
      <w:r w:rsidR="00885488" w:rsidRPr="00736684">
        <w:rPr>
          <w:rStyle w:val="Ort"/>
          <w:lang w:val="it-IT"/>
        </w:rPr>
        <w:t>ambitum</w:t>
      </w:r>
      <w:r>
        <w:rPr>
          <w:lang w:val="it-IT"/>
        </w:rPr>
        <w:t>@</w:t>
      </w:r>
      <w:r w:rsidR="00F72EB7">
        <w:rPr>
          <w:lang w:val="it-IT"/>
        </w:rPr>
        <w:t>$E::</w:t>
      </w:r>
      <w:r w:rsidR="00885488" w:rsidRPr="00B779A9">
        <w:rPr>
          <w:lang w:val="it-IT"/>
        </w:rPr>
        <w:t>ubi ignis incensus est</w:t>
      </w:r>
      <w:r w:rsidR="00F72EB7">
        <w:rPr>
          <w:lang w:val="it-IT"/>
        </w:rPr>
        <w:t>$</w:t>
      </w:r>
      <w:r w:rsidR="00F337B7">
        <w:rPr>
          <w:lang w:val="it-IT"/>
        </w:rPr>
        <w:t>.</w:t>
      </w:r>
      <w:r w:rsidR="00885488" w:rsidRPr="00B779A9">
        <w:rPr>
          <w:lang w:val="it-IT"/>
        </w:rPr>
        <w:t xml:space="preserve"> </w:t>
      </w:r>
      <w:r w:rsidR="00F72EB7">
        <w:rPr>
          <w:lang w:val="it-IT"/>
        </w:rPr>
        <w:t>E</w:t>
      </w:r>
      <w:r w:rsidR="00885488" w:rsidRPr="00B779A9">
        <w:rPr>
          <w:lang w:val="it-IT"/>
        </w:rPr>
        <w:t>t eo cum per</w:t>
      </w:r>
      <w:r w:rsidR="00872B44" w:rsidRPr="00B779A9">
        <w:rPr>
          <w:lang w:val="it-IT"/>
        </w:rPr>
        <w:t>vent</w:t>
      </w:r>
      <w:r w:rsidR="00885488" w:rsidRPr="00B779A9">
        <w:rPr>
          <w:lang w:val="it-IT"/>
        </w:rPr>
        <w:t xml:space="preserve">um fuerit </w:t>
      </w:r>
      <w:r w:rsidR="00885488" w:rsidRPr="00736684">
        <w:rPr>
          <w:rStyle w:val="Funktion"/>
          <w:lang w:val="it-IT"/>
        </w:rPr>
        <w:t>praelatus</w:t>
      </w:r>
      <w:r w:rsidR="00885488" w:rsidRPr="00B779A9">
        <w:rPr>
          <w:lang w:val="it-IT"/>
        </w:rPr>
        <w:t xml:space="preserve"> indutus sacris vestibus una cum </w:t>
      </w:r>
      <w:r w:rsidR="00885488" w:rsidRPr="00736684">
        <w:rPr>
          <w:rStyle w:val="Funktion"/>
          <w:lang w:val="it-IT"/>
        </w:rPr>
        <w:t>ministrantibus</w:t>
      </w:r>
      <w:r w:rsidR="00885488" w:rsidRPr="00B779A9">
        <w:rPr>
          <w:lang w:val="it-IT"/>
        </w:rPr>
        <w:t xml:space="preserve"> </w:t>
      </w:r>
      <w:r w:rsidR="00885488" w:rsidRPr="00B779A9">
        <w:rPr>
          <w:color w:val="000000"/>
          <w:lang w:val="it-IT"/>
        </w:rPr>
        <w:t>incipiat septem psalmos paenitentiales et</w:t>
      </w:r>
      <w:r w:rsidR="00885488" w:rsidRPr="00B779A9">
        <w:rPr>
          <w:lang w:val="it-IT"/>
        </w:rPr>
        <w:t xml:space="preserve"> a </w:t>
      </w:r>
      <w:r w:rsidR="00885488" w:rsidRPr="00736684">
        <w:rPr>
          <w:rStyle w:val="Funktion"/>
          <w:lang w:val="it-IT"/>
        </w:rPr>
        <w:t>choro</w:t>
      </w:r>
      <w:r w:rsidR="00885488" w:rsidRPr="00B779A9">
        <w:rPr>
          <w:lang w:val="it-IT"/>
        </w:rPr>
        <w:t xml:space="preserve"> orentur cum (222r) </w:t>
      </w:r>
      <w:r w:rsidR="00F72EB7">
        <w:rPr>
          <w:lang w:val="it-IT"/>
        </w:rPr>
        <w:t>[PV</w:t>
      </w:r>
      <w:r w:rsidR="00CC5D13" w:rsidRPr="00B779A9">
        <w:rPr>
          <w:lang w:val="it-IT"/>
        </w:rPr>
        <w:t xml:space="preserve">] </w:t>
      </w:r>
      <w:r w:rsidR="00885488" w:rsidRPr="005A362F">
        <w:rPr>
          <w:rStyle w:val="Incipit"/>
          <w:lang w:val="it-IT"/>
        </w:rPr>
        <w:t>Gloria</w:t>
      </w:r>
      <w:r w:rsidR="00885488" w:rsidRPr="00B779A9">
        <w:rPr>
          <w:lang w:val="it-IT"/>
        </w:rPr>
        <w:t xml:space="preserve">. Quibus finitis dicetur </w:t>
      </w:r>
      <w:r w:rsidR="00CC5D13" w:rsidRPr="00B779A9">
        <w:rPr>
          <w:lang w:val="it-IT"/>
        </w:rPr>
        <w:t xml:space="preserve">[PN] </w:t>
      </w:r>
      <w:r w:rsidR="00885488" w:rsidRPr="00736684">
        <w:rPr>
          <w:rStyle w:val="Incipit"/>
          <w:lang w:val="it-IT"/>
        </w:rPr>
        <w:t>Pater</w:t>
      </w:r>
      <w:r w:rsidR="005A362F" w:rsidRPr="00736684">
        <w:rPr>
          <w:rStyle w:val="Incipit"/>
          <w:lang w:val="it-IT"/>
        </w:rPr>
        <w:t xml:space="preserve"> </w:t>
      </w:r>
      <w:r w:rsidR="00885488" w:rsidRPr="00736684">
        <w:rPr>
          <w:rStyle w:val="Incipit"/>
          <w:lang w:val="it-IT"/>
        </w:rPr>
        <w:t>noster</w:t>
      </w:r>
      <w:r w:rsidR="00885488" w:rsidRPr="00B779A9">
        <w:rPr>
          <w:color w:val="000000"/>
          <w:lang w:val="it-IT"/>
        </w:rPr>
        <w:t xml:space="preserve"> </w:t>
      </w:r>
      <w:r w:rsidR="00EA768C" w:rsidRPr="00EA768C">
        <w:rPr>
          <w:color w:val="000000"/>
          <w:lang w:val="it-IT"/>
        </w:rPr>
        <w:t>|</w:t>
      </w:r>
      <w:r w:rsidR="00EA768C">
        <w:rPr>
          <w:color w:val="000000"/>
          <w:lang w:val="it-IT"/>
        </w:rPr>
        <w:t>sub</w:t>
      </w:r>
      <w:r w:rsidR="00885488" w:rsidRPr="00B779A9">
        <w:rPr>
          <w:color w:val="000000"/>
          <w:lang w:val="it-IT"/>
        </w:rPr>
        <w:t>missa</w:t>
      </w:r>
      <w:r w:rsidR="00EA768C">
        <w:rPr>
          <w:color w:val="000000"/>
          <w:lang w:val="it-IT"/>
        </w:rPr>
        <w:t>::submisse</w:t>
      </w:r>
      <w:r w:rsidR="00EA768C" w:rsidRPr="00EA768C">
        <w:rPr>
          <w:color w:val="000000"/>
          <w:lang w:val="it-IT"/>
        </w:rPr>
        <w:t>|</w:t>
      </w:r>
      <w:r w:rsidR="00885488" w:rsidRPr="00B779A9">
        <w:rPr>
          <w:color w:val="000000"/>
          <w:lang w:val="it-IT"/>
        </w:rPr>
        <w:t>. Benedicitque</w:t>
      </w:r>
      <w:r w:rsidR="00885488" w:rsidRPr="00B779A9">
        <w:rPr>
          <w:lang w:val="it-IT"/>
        </w:rPr>
        <w:t xml:space="preserve"> </w:t>
      </w:r>
      <w:r w:rsidR="00885488" w:rsidRPr="00736684">
        <w:rPr>
          <w:rStyle w:val="Funktion"/>
          <w:lang w:val="it-IT"/>
        </w:rPr>
        <w:t>praelatus</w:t>
      </w:r>
      <w:r w:rsidR="00885488" w:rsidRPr="00B779A9">
        <w:rPr>
          <w:lang w:val="it-IT"/>
        </w:rPr>
        <w:t xml:space="preserve"> ignem humili </w:t>
      </w:r>
      <w:r w:rsidR="00702792" w:rsidRPr="00B779A9">
        <w:rPr>
          <w:lang w:val="it-IT"/>
        </w:rPr>
        <w:t>voc</w:t>
      </w:r>
      <w:r w:rsidR="00885488" w:rsidRPr="00B779A9">
        <w:rPr>
          <w:lang w:val="it-IT"/>
        </w:rPr>
        <w:t xml:space="preserve">e </w:t>
      </w:r>
      <w:r w:rsidR="002F7188" w:rsidRPr="00B779A9">
        <w:rPr>
          <w:lang w:val="it-IT"/>
        </w:rPr>
        <w:t>hoc modo</w:t>
      </w:r>
      <w:r w:rsidR="00885488" w:rsidRPr="00B779A9">
        <w:rPr>
          <w:lang w:val="it-IT"/>
        </w:rPr>
        <w:t xml:space="preserve">: </w:t>
      </w:r>
      <w:r w:rsidR="00CC5D13" w:rsidRPr="00B779A9">
        <w:rPr>
          <w:lang w:val="it-IT"/>
        </w:rPr>
        <w:t xml:space="preserve">[ORI] </w:t>
      </w:r>
      <w:r w:rsidR="00885488" w:rsidRPr="005A362F">
        <w:rPr>
          <w:rStyle w:val="Incipit"/>
          <w:lang w:val="it-IT"/>
        </w:rPr>
        <w:t>Dominus</w:t>
      </w:r>
      <w:r w:rsidR="005A362F" w:rsidRPr="00BE7D55">
        <w:rPr>
          <w:i/>
          <w:lang w:val="it-IT"/>
        </w:rPr>
        <w:t xml:space="preserve"> </w:t>
      </w:r>
      <w:r w:rsidR="001B7479" w:rsidRPr="005A362F">
        <w:rPr>
          <w:rStyle w:val="Incipit"/>
          <w:lang w:val="it-IT"/>
        </w:rPr>
        <w:lastRenderedPageBreak/>
        <w:t>vobis</w:t>
      </w:r>
      <w:r w:rsidR="00885488" w:rsidRPr="005A362F">
        <w:rPr>
          <w:rStyle w:val="Incipit"/>
          <w:lang w:val="it-IT"/>
        </w:rPr>
        <w:t>cum</w:t>
      </w:r>
      <w:r w:rsidR="00794880" w:rsidRPr="005A362F">
        <w:rPr>
          <w:lang w:val="it-IT"/>
        </w:rPr>
        <w:t xml:space="preserve">. </w:t>
      </w:r>
      <w:r w:rsidR="00885488" w:rsidRPr="005A362F">
        <w:rPr>
          <w:rStyle w:val="Incipit"/>
          <w:lang w:val="it-IT"/>
        </w:rPr>
        <w:t>Oremus</w:t>
      </w:r>
      <w:r w:rsidR="00794880" w:rsidRPr="005A362F">
        <w:rPr>
          <w:lang w:val="it-IT"/>
        </w:rPr>
        <w:t xml:space="preserve">. </w:t>
      </w:r>
      <w:r w:rsidR="00CC5D13" w:rsidRPr="00B779A9">
        <w:rPr>
          <w:lang w:val="it-IT"/>
        </w:rPr>
        <w:t xml:space="preserve">[OR] </w:t>
      </w:r>
      <w:r w:rsidR="00885488" w:rsidRPr="005A362F">
        <w:rPr>
          <w:rStyle w:val="Incipit"/>
          <w:lang w:val="it-IT"/>
        </w:rPr>
        <w:t>Deus</w:t>
      </w:r>
      <w:r w:rsidR="005A362F" w:rsidRPr="00BE7D55">
        <w:rPr>
          <w:i/>
          <w:lang w:val="it-IT"/>
        </w:rPr>
        <w:t xml:space="preserve"> </w:t>
      </w:r>
      <w:r w:rsidR="00885488" w:rsidRPr="005A362F">
        <w:rPr>
          <w:rStyle w:val="Incipit"/>
          <w:lang w:val="it-IT"/>
        </w:rPr>
        <w:t>mundi</w:t>
      </w:r>
      <w:r w:rsidR="005A362F" w:rsidRPr="00BE7D55">
        <w:rPr>
          <w:i/>
          <w:lang w:val="it-IT"/>
        </w:rPr>
        <w:t xml:space="preserve"> </w:t>
      </w:r>
      <w:r w:rsidR="00885488" w:rsidRPr="005A362F">
        <w:rPr>
          <w:rStyle w:val="Incipit"/>
          <w:lang w:val="it-IT"/>
        </w:rPr>
        <w:t>creator</w:t>
      </w:r>
      <w:r w:rsidR="00EA768C">
        <w:rPr>
          <w:lang w:val="it-IT"/>
        </w:rPr>
        <w:t xml:space="preserve"> etc. Benedicto igne im</w:t>
      </w:r>
      <w:r w:rsidR="00885488" w:rsidRPr="00B779A9">
        <w:rPr>
          <w:lang w:val="it-IT"/>
        </w:rPr>
        <w:t>ponitur de ipso in turibulum aureum</w:t>
      </w:r>
      <w:r w:rsidR="00EA768C">
        <w:rPr>
          <w:lang w:val="it-IT"/>
        </w:rPr>
        <w:t>,</w:t>
      </w:r>
      <w:r w:rsidR="00885488" w:rsidRPr="00B779A9">
        <w:rPr>
          <w:lang w:val="it-IT"/>
        </w:rPr>
        <w:t xml:space="preserve"> et </w:t>
      </w:r>
      <w:r w:rsidR="003B5C07" w:rsidRPr="00B779A9">
        <w:rPr>
          <w:lang w:val="it-IT"/>
        </w:rPr>
        <w:t>tur</w:t>
      </w:r>
      <w:r w:rsidR="00885488" w:rsidRPr="00B779A9">
        <w:rPr>
          <w:lang w:val="it-IT"/>
        </w:rPr>
        <w:t xml:space="preserve">ificetur et aspergatur ignis aqua benedicta. </w:t>
      </w:r>
      <w:r w:rsidR="00885488" w:rsidRPr="00736684">
        <w:rPr>
          <w:color w:val="000000"/>
          <w:lang w:val="it-IT"/>
        </w:rPr>
        <w:t>Tunc accendatur ex eo cereus</w:t>
      </w:r>
      <w:r w:rsidR="00EA768C" w:rsidRPr="00736684">
        <w:rPr>
          <w:color w:val="000000"/>
          <w:lang w:val="it-IT"/>
        </w:rPr>
        <w:t>,</w:t>
      </w:r>
      <w:r w:rsidR="00885488" w:rsidRPr="00736684">
        <w:rPr>
          <w:color w:val="000000"/>
          <w:lang w:val="it-IT"/>
        </w:rPr>
        <w:t xml:space="preserve"> quem </w:t>
      </w:r>
      <w:r w:rsidR="00885488" w:rsidRPr="00736684">
        <w:rPr>
          <w:rStyle w:val="Funktion"/>
          <w:lang w:val="it-IT"/>
        </w:rPr>
        <w:t>diaconus</w:t>
      </w:r>
      <w:r w:rsidR="00885488" w:rsidRPr="00736684">
        <w:rPr>
          <w:color w:val="000000"/>
          <w:lang w:val="it-IT"/>
        </w:rPr>
        <w:t xml:space="preserve"> vel alius super harundinem tenet et reportatur ab </w:t>
      </w:r>
      <w:r w:rsidR="00885488" w:rsidRPr="00736684">
        <w:rPr>
          <w:rStyle w:val="Funktion"/>
          <w:lang w:val="it-IT"/>
        </w:rPr>
        <w:t>diacono</w:t>
      </w:r>
      <w:r w:rsidR="00EA768C" w:rsidRPr="00736684">
        <w:rPr>
          <w:color w:val="000000"/>
          <w:lang w:val="it-IT"/>
        </w:rPr>
        <w:t xml:space="preserve">, </w:t>
      </w:r>
      <w:r w:rsidR="00885488" w:rsidRPr="00736684">
        <w:rPr>
          <w:color w:val="000000"/>
          <w:lang w:val="it-IT"/>
        </w:rPr>
        <w:t xml:space="preserve">vel alio </w:t>
      </w:r>
      <w:r w:rsidR="00885488" w:rsidRPr="00736684">
        <w:rPr>
          <w:rStyle w:val="Funktion"/>
          <w:lang w:val="it-IT"/>
        </w:rPr>
        <w:t>professo</w:t>
      </w:r>
      <w:r w:rsidR="00EA768C" w:rsidRPr="00736684">
        <w:rPr>
          <w:color w:val="000000"/>
          <w:lang w:val="it-IT"/>
        </w:rPr>
        <w:t xml:space="preserve">, </w:t>
      </w:r>
      <w:r w:rsidR="00885488" w:rsidRPr="00736684">
        <w:rPr>
          <w:color w:val="000000"/>
          <w:lang w:val="it-IT"/>
        </w:rPr>
        <w:t>de loco benedictionis</w:t>
      </w:r>
      <w:r w:rsidR="00EA768C" w:rsidRPr="00736684">
        <w:rPr>
          <w:color w:val="000000"/>
          <w:lang w:val="it-IT"/>
        </w:rPr>
        <w:t>.</w:t>
      </w:r>
      <w:r w:rsidR="00885488" w:rsidRPr="00736684">
        <w:rPr>
          <w:color w:val="000000"/>
          <w:lang w:val="it-IT"/>
        </w:rPr>
        <w:t xml:space="preserve"> </w:t>
      </w:r>
      <w:r w:rsidR="00EA768C" w:rsidRPr="00736684">
        <w:rPr>
          <w:color w:val="000000"/>
          <w:lang w:val="it-IT"/>
        </w:rPr>
        <w:t>E</w:t>
      </w:r>
      <w:r w:rsidR="00885488" w:rsidRPr="00736684">
        <w:rPr>
          <w:color w:val="000000"/>
          <w:lang w:val="it-IT"/>
        </w:rPr>
        <w:t xml:space="preserve">t procedunt omnes simul cum processione ad </w:t>
      </w:r>
      <w:r w:rsidR="00885488" w:rsidRPr="00736684">
        <w:rPr>
          <w:rStyle w:val="Ort"/>
          <w:lang w:val="it-IT"/>
        </w:rPr>
        <w:t>chorum</w:t>
      </w:r>
      <w:r w:rsidR="00885488" w:rsidRPr="00736684">
        <w:rPr>
          <w:color w:val="000000"/>
          <w:lang w:val="it-IT"/>
        </w:rPr>
        <w:t xml:space="preserve">. </w:t>
      </w:r>
      <w:r w:rsidR="00F51F99" w:rsidRPr="00B779A9">
        <w:rPr>
          <w:color w:val="000000"/>
          <w:lang w:val="it-IT"/>
        </w:rPr>
        <w:t>$E::</w:t>
      </w:r>
      <w:r w:rsidR="00885488" w:rsidRPr="00B779A9">
        <w:rPr>
          <w:color w:val="000000"/>
          <w:lang w:val="it-IT"/>
        </w:rPr>
        <w:t xml:space="preserve">Cereus </w:t>
      </w:r>
      <w:r w:rsidR="00FA3B56" w:rsidRPr="00B779A9">
        <w:rPr>
          <w:color w:val="000000"/>
          <w:lang w:val="it-IT"/>
        </w:rPr>
        <w:t>vero</w:t>
      </w:r>
      <w:r w:rsidR="00885488" w:rsidRPr="00B779A9">
        <w:rPr>
          <w:color w:val="000000"/>
          <w:lang w:val="it-IT"/>
        </w:rPr>
        <w:t xml:space="preserve"> ponetur accensus</w:t>
      </w:r>
      <w:r w:rsidR="00885488" w:rsidRPr="00B779A9">
        <w:rPr>
          <w:lang w:val="it-IT"/>
        </w:rPr>
        <w:t xml:space="preserve"> ante </w:t>
      </w:r>
      <w:r w:rsidR="00885488" w:rsidRPr="00736684">
        <w:rPr>
          <w:rStyle w:val="Ort"/>
          <w:lang w:val="it-IT"/>
        </w:rPr>
        <w:t>summum altare</w:t>
      </w:r>
      <w:r w:rsidR="00EA768C">
        <w:rPr>
          <w:lang w:val="it-IT"/>
        </w:rPr>
        <w:t>$</w:t>
      </w:r>
      <w:r w:rsidR="00F337B7">
        <w:rPr>
          <w:lang w:val="it-IT"/>
        </w:rPr>
        <w:t>.</w:t>
      </w:r>
      <w:r w:rsidR="00885488" w:rsidRPr="00B779A9">
        <w:rPr>
          <w:lang w:val="it-IT"/>
        </w:rPr>
        <w:t xml:space="preserve"> </w:t>
      </w:r>
      <w:r w:rsidR="00EA768C">
        <w:rPr>
          <w:lang w:val="it-IT"/>
        </w:rPr>
        <w:t>E</w:t>
      </w:r>
      <w:r w:rsidR="00885488" w:rsidRPr="00B779A9">
        <w:rPr>
          <w:lang w:val="it-IT"/>
        </w:rPr>
        <w:t xml:space="preserve">t </w:t>
      </w:r>
      <w:r w:rsidR="00885488" w:rsidRPr="00736684">
        <w:rPr>
          <w:rStyle w:val="Funktion"/>
          <w:lang w:val="it-IT"/>
        </w:rPr>
        <w:t>sc</w:t>
      </w:r>
      <w:r w:rsidR="00620E26" w:rsidRPr="00736684">
        <w:rPr>
          <w:rStyle w:val="Funktion"/>
          <w:lang w:val="it-IT"/>
        </w:rPr>
        <w:t>h</w:t>
      </w:r>
      <w:r w:rsidR="00885488" w:rsidRPr="00736684">
        <w:rPr>
          <w:rStyle w:val="Funktion"/>
          <w:lang w:val="it-IT"/>
        </w:rPr>
        <w:t>olares</w:t>
      </w:r>
      <w:r w:rsidR="00885488" w:rsidRPr="00B779A9">
        <w:rPr>
          <w:lang w:val="it-IT"/>
        </w:rPr>
        <w:t xml:space="preserve"> sub processione cantant HY </w:t>
      </w:r>
      <w:r w:rsidR="00885488" w:rsidRPr="005A362F">
        <w:rPr>
          <w:rStyle w:val="Incipit"/>
          <w:lang w:val="it-IT"/>
        </w:rPr>
        <w:t>In</w:t>
      </w:r>
      <w:r w:rsidR="00872B44" w:rsidRPr="005A362F">
        <w:rPr>
          <w:rStyle w:val="Incipit"/>
          <w:lang w:val="it-IT"/>
        </w:rPr>
        <w:t>vent</w:t>
      </w:r>
      <w:r w:rsidR="00885488" w:rsidRPr="005A362F">
        <w:rPr>
          <w:rStyle w:val="Incipit"/>
          <w:lang w:val="it-IT"/>
        </w:rPr>
        <w:t>or</w:t>
      </w:r>
      <w:r w:rsidR="005A362F" w:rsidRPr="00BE7D55">
        <w:rPr>
          <w:i/>
          <w:lang w:val="it-IT"/>
        </w:rPr>
        <w:t xml:space="preserve"> </w:t>
      </w:r>
      <w:r w:rsidR="00885488" w:rsidRPr="005A362F">
        <w:rPr>
          <w:rStyle w:val="Incipit"/>
          <w:lang w:val="it-IT"/>
        </w:rPr>
        <w:t>rutili</w:t>
      </w:r>
      <w:r w:rsidR="00885488" w:rsidRPr="00B779A9">
        <w:rPr>
          <w:lang w:val="it-IT"/>
        </w:rPr>
        <w:t xml:space="preserve"> ex </w:t>
      </w:r>
      <w:r w:rsidR="00885488" w:rsidRPr="00736684">
        <w:rPr>
          <w:rStyle w:val="Funktion"/>
          <w:lang w:val="it-IT"/>
        </w:rPr>
        <w:t>minori graduale</w:t>
      </w:r>
      <w:r w:rsidR="00885488" w:rsidRPr="00B779A9">
        <w:rPr>
          <w:lang w:val="it-IT"/>
        </w:rPr>
        <w:t xml:space="preserve">. Primus versus a </w:t>
      </w:r>
      <w:r w:rsidR="00885488" w:rsidRPr="00736684">
        <w:rPr>
          <w:rStyle w:val="Funktion"/>
          <w:lang w:val="it-IT"/>
        </w:rPr>
        <w:t>choro</w:t>
      </w:r>
      <w:r w:rsidR="00885488" w:rsidRPr="00B779A9">
        <w:rPr>
          <w:lang w:val="it-IT"/>
        </w:rPr>
        <w:t xml:space="preserve"> semper repetatur. </w:t>
      </w:r>
    </w:p>
    <w:p w:rsidR="00885488" w:rsidRPr="00B779A9" w:rsidRDefault="00885488" w:rsidP="00415109">
      <w:pPr>
        <w:rPr>
          <w:lang w:val="it-IT"/>
        </w:rPr>
      </w:pPr>
      <w:r w:rsidRPr="00B779A9">
        <w:rPr>
          <w:lang w:val="it-IT"/>
        </w:rPr>
        <w:t xml:space="preserve">Finitis versibus portetur pulpetum cum </w:t>
      </w:r>
      <w:r w:rsidRPr="00736684">
        <w:rPr>
          <w:rStyle w:val="Funktion"/>
          <w:lang w:val="it-IT"/>
        </w:rPr>
        <w:t>graduali minori</w:t>
      </w:r>
      <w:r w:rsidRPr="00B779A9">
        <w:rPr>
          <w:lang w:val="it-IT"/>
        </w:rPr>
        <w:t xml:space="preserve"> ad </w:t>
      </w:r>
      <w:r w:rsidRPr="00736684">
        <w:rPr>
          <w:rStyle w:val="Ort"/>
          <w:lang w:val="it-IT"/>
        </w:rPr>
        <w:t>sinistram partem (222v) altaris in choro</w:t>
      </w:r>
      <w:r w:rsidRPr="00B779A9">
        <w:rPr>
          <w:lang w:val="it-IT"/>
        </w:rPr>
        <w:t xml:space="preserve"> et cereus magnus</w:t>
      </w:r>
      <w:r w:rsidR="00EA768C">
        <w:rPr>
          <w:lang w:val="it-IT"/>
        </w:rPr>
        <w:t>,</w:t>
      </w:r>
      <w:r w:rsidRPr="00B779A9">
        <w:rPr>
          <w:lang w:val="it-IT"/>
        </w:rPr>
        <w:t xml:space="preserve"> qui </w:t>
      </w:r>
      <w:r w:rsidRPr="00B779A9">
        <w:rPr>
          <w:color w:val="000000"/>
          <w:lang w:val="it-IT"/>
        </w:rPr>
        <w:t>benedictus est</w:t>
      </w:r>
      <w:r w:rsidR="00EA768C">
        <w:rPr>
          <w:color w:val="000000"/>
          <w:lang w:val="it-IT"/>
        </w:rPr>
        <w:t>,</w:t>
      </w:r>
      <w:r w:rsidRPr="00B779A9">
        <w:rPr>
          <w:color w:val="000000"/>
          <w:lang w:val="it-IT"/>
        </w:rPr>
        <w:t xml:space="preserve"> </w:t>
      </w:r>
      <w:r w:rsidR="00EA768C">
        <w:rPr>
          <w:color w:val="000000"/>
          <w:lang w:val="it-IT"/>
        </w:rPr>
        <w:t xml:space="preserve">[et] </w:t>
      </w:r>
      <w:r w:rsidRPr="00B779A9">
        <w:rPr>
          <w:color w:val="000000"/>
          <w:lang w:val="it-IT"/>
        </w:rPr>
        <w:t xml:space="preserve">quem </w:t>
      </w:r>
      <w:r w:rsidR="00EA768C" w:rsidRPr="00736684">
        <w:rPr>
          <w:rStyle w:val="Funktion"/>
          <w:lang w:val="it-IT"/>
        </w:rPr>
        <w:t>a</w:t>
      </w:r>
      <w:r w:rsidRPr="00736684">
        <w:rPr>
          <w:rStyle w:val="Funktion"/>
          <w:lang w:val="it-IT"/>
        </w:rPr>
        <w:t>edituus</w:t>
      </w:r>
      <w:r w:rsidRPr="00B779A9">
        <w:rPr>
          <w:color w:val="000000"/>
          <w:lang w:val="it-IT"/>
        </w:rPr>
        <w:t xml:space="preserve"> apud</w:t>
      </w:r>
      <w:r w:rsidR="00EA768C">
        <w:rPr>
          <w:lang w:val="it-IT"/>
        </w:rPr>
        <w:t xml:space="preserve"> ignem habuit, p</w:t>
      </w:r>
      <w:r w:rsidRPr="00B779A9">
        <w:rPr>
          <w:lang w:val="it-IT"/>
        </w:rPr>
        <w:t>onitur in candelabro ante pulpetum non accensus</w:t>
      </w:r>
      <w:r w:rsidR="00EA768C">
        <w:rPr>
          <w:lang w:val="it-IT"/>
        </w:rPr>
        <w:t>.</w:t>
      </w:r>
      <w:r w:rsidRPr="00B779A9">
        <w:rPr>
          <w:lang w:val="it-IT"/>
        </w:rPr>
        <w:t xml:space="preserve"> </w:t>
      </w:r>
      <w:r w:rsidR="00EA768C">
        <w:rPr>
          <w:lang w:val="it-IT"/>
        </w:rPr>
        <w:t>E</w:t>
      </w:r>
      <w:r w:rsidRPr="00B779A9">
        <w:rPr>
          <w:lang w:val="it-IT"/>
        </w:rPr>
        <w:t xml:space="preserve">t cantetur a </w:t>
      </w:r>
      <w:r w:rsidRPr="00736684">
        <w:rPr>
          <w:rStyle w:val="Funktion"/>
          <w:lang w:val="it-IT"/>
        </w:rPr>
        <w:t>praelato</w:t>
      </w:r>
      <w:r w:rsidRPr="00B779A9">
        <w:rPr>
          <w:lang w:val="it-IT"/>
        </w:rPr>
        <w:t xml:space="preserve"> </w:t>
      </w:r>
      <w:r w:rsidR="00CC5D13" w:rsidRPr="00B779A9">
        <w:rPr>
          <w:lang w:val="it-IT"/>
        </w:rPr>
        <w:t xml:space="preserve">[EX] </w:t>
      </w:r>
      <w:r w:rsidRPr="005A362F">
        <w:rPr>
          <w:rStyle w:val="Incipit"/>
          <w:lang w:val="it-IT"/>
        </w:rPr>
        <w:t>Exultet</w:t>
      </w:r>
      <w:r w:rsidR="005A362F" w:rsidRPr="00BE7D55">
        <w:rPr>
          <w:i/>
          <w:lang w:val="it-IT"/>
        </w:rPr>
        <w:t xml:space="preserve"> </w:t>
      </w:r>
      <w:r w:rsidRPr="005A362F">
        <w:rPr>
          <w:rStyle w:val="Incipit"/>
          <w:lang w:val="it-IT"/>
        </w:rPr>
        <w:t>iam</w:t>
      </w:r>
      <w:r w:rsidR="005A362F" w:rsidRPr="00BE7D55">
        <w:rPr>
          <w:i/>
          <w:lang w:val="it-IT"/>
        </w:rPr>
        <w:t xml:space="preserve"> </w:t>
      </w:r>
      <w:r w:rsidRPr="005A362F">
        <w:rPr>
          <w:rStyle w:val="Incipit"/>
          <w:lang w:val="it-IT"/>
        </w:rPr>
        <w:t>angelica</w:t>
      </w:r>
      <w:r w:rsidRPr="005B472A">
        <w:rPr>
          <w:lang w:val="it-IT"/>
        </w:rPr>
        <w:t>.</w:t>
      </w:r>
      <w:r w:rsidRPr="00B779A9">
        <w:rPr>
          <w:lang w:val="it-IT"/>
        </w:rPr>
        <w:t xml:space="preserve"> Quando </w:t>
      </w:r>
      <w:r w:rsidR="00FA3B56" w:rsidRPr="00B779A9">
        <w:rPr>
          <w:lang w:val="it-IT"/>
        </w:rPr>
        <w:t>vero</w:t>
      </w:r>
      <w:r w:rsidRPr="00B779A9">
        <w:rPr>
          <w:lang w:val="it-IT"/>
        </w:rPr>
        <w:t xml:space="preserve"> inter cantandum </w:t>
      </w:r>
      <w:r w:rsidRPr="00B779A9">
        <w:rPr>
          <w:color w:val="000000"/>
          <w:lang w:val="it-IT"/>
        </w:rPr>
        <w:t>pro</w:t>
      </w:r>
      <w:r w:rsidR="009A6D20" w:rsidRPr="00B779A9">
        <w:rPr>
          <w:color w:val="000000"/>
          <w:lang w:val="it-IT"/>
        </w:rPr>
        <w:t>nuntia</w:t>
      </w:r>
      <w:r w:rsidRPr="00B779A9">
        <w:rPr>
          <w:color w:val="000000"/>
          <w:lang w:val="it-IT"/>
        </w:rPr>
        <w:t xml:space="preserve">t </w:t>
      </w:r>
      <w:r w:rsidR="00CC5D13" w:rsidRPr="00B779A9">
        <w:rPr>
          <w:lang w:val="it-IT"/>
        </w:rPr>
        <w:t xml:space="preserve">[CIT] </w:t>
      </w:r>
      <w:r w:rsidRPr="00736684">
        <w:rPr>
          <w:rStyle w:val="Incipit"/>
          <w:lang w:val="it-IT"/>
        </w:rPr>
        <w:t>Sed</w:t>
      </w:r>
      <w:r w:rsidR="005A362F" w:rsidRPr="00736684">
        <w:rPr>
          <w:rStyle w:val="Incipit"/>
          <w:lang w:val="it-IT"/>
        </w:rPr>
        <w:t xml:space="preserve"> </w:t>
      </w:r>
      <w:r w:rsidRPr="00736684">
        <w:rPr>
          <w:rStyle w:val="Incipit"/>
          <w:lang w:val="it-IT"/>
        </w:rPr>
        <w:t>iam</w:t>
      </w:r>
      <w:r w:rsidR="005A362F" w:rsidRPr="00736684">
        <w:rPr>
          <w:rStyle w:val="Incipit"/>
          <w:lang w:val="it-IT"/>
        </w:rPr>
        <w:t xml:space="preserve"> </w:t>
      </w:r>
      <w:r w:rsidRPr="00736684">
        <w:rPr>
          <w:rStyle w:val="Incipit"/>
          <w:lang w:val="it-IT"/>
        </w:rPr>
        <w:t>columnae</w:t>
      </w:r>
      <w:r w:rsidR="005A362F" w:rsidRPr="00736684">
        <w:rPr>
          <w:rStyle w:val="Incipit"/>
          <w:lang w:val="it-IT"/>
        </w:rPr>
        <w:t xml:space="preserve"> </w:t>
      </w:r>
      <w:r w:rsidRPr="00736684">
        <w:rPr>
          <w:rStyle w:val="Incipit"/>
          <w:lang w:val="it-IT"/>
        </w:rPr>
        <w:t>huius</w:t>
      </w:r>
      <w:r w:rsidR="005A362F" w:rsidRPr="00736684">
        <w:rPr>
          <w:rStyle w:val="Incipit"/>
          <w:lang w:val="it-IT"/>
        </w:rPr>
        <w:t xml:space="preserve"> </w:t>
      </w:r>
      <w:r w:rsidRPr="00736684">
        <w:rPr>
          <w:rStyle w:val="Incipit"/>
          <w:lang w:val="it-IT"/>
        </w:rPr>
        <w:t>praeconia</w:t>
      </w:r>
      <w:r w:rsidR="005A362F" w:rsidRPr="00736684">
        <w:rPr>
          <w:rStyle w:val="Incipit"/>
          <w:lang w:val="it-IT"/>
        </w:rPr>
        <w:t xml:space="preserve"> </w:t>
      </w:r>
      <w:r w:rsidRPr="00736684">
        <w:rPr>
          <w:rStyle w:val="Incipit"/>
          <w:lang w:val="it-IT"/>
        </w:rPr>
        <w:t>no</w:t>
      </w:r>
      <w:r w:rsidR="001023E8" w:rsidRPr="00736684">
        <w:rPr>
          <w:rStyle w:val="Incipit"/>
          <w:lang w:val="it-IT"/>
        </w:rPr>
        <w:t>vim</w:t>
      </w:r>
      <w:r w:rsidRPr="00736684">
        <w:rPr>
          <w:rStyle w:val="Incipit"/>
          <w:lang w:val="it-IT"/>
        </w:rPr>
        <w:t>us</w:t>
      </w:r>
      <w:r w:rsidR="005A362F" w:rsidRPr="00736684">
        <w:rPr>
          <w:rStyle w:val="Incipit"/>
          <w:lang w:val="it-IT"/>
        </w:rPr>
        <w:t xml:space="preserve"> </w:t>
      </w:r>
      <w:r w:rsidRPr="00736684">
        <w:rPr>
          <w:rStyle w:val="Incipit"/>
          <w:lang w:val="it-IT"/>
        </w:rPr>
        <w:t>quam</w:t>
      </w:r>
      <w:r w:rsidR="005A362F" w:rsidRPr="00736684">
        <w:rPr>
          <w:rStyle w:val="Incipit"/>
          <w:lang w:val="it-IT"/>
        </w:rPr>
        <w:t xml:space="preserve"> </w:t>
      </w:r>
      <w:r w:rsidRPr="00736684">
        <w:rPr>
          <w:rStyle w:val="Incipit"/>
          <w:lang w:val="it-IT"/>
        </w:rPr>
        <w:t>in</w:t>
      </w:r>
      <w:r w:rsidR="005A362F" w:rsidRPr="00736684">
        <w:rPr>
          <w:rStyle w:val="Incipit"/>
          <w:lang w:val="it-IT"/>
        </w:rPr>
        <w:t xml:space="preserve"> </w:t>
      </w:r>
      <w:r w:rsidRPr="00736684">
        <w:rPr>
          <w:rStyle w:val="Incipit"/>
          <w:lang w:val="it-IT"/>
        </w:rPr>
        <w:t>honorem</w:t>
      </w:r>
      <w:r w:rsidR="005A362F" w:rsidRPr="00736684">
        <w:rPr>
          <w:rStyle w:val="Incipit"/>
          <w:lang w:val="it-IT"/>
        </w:rPr>
        <w:t xml:space="preserve"> </w:t>
      </w:r>
      <w:r w:rsidRPr="00736684">
        <w:rPr>
          <w:rStyle w:val="Incipit"/>
          <w:lang w:val="it-IT"/>
        </w:rPr>
        <w:t>dei</w:t>
      </w:r>
      <w:r w:rsidR="005A362F" w:rsidRPr="00736684">
        <w:rPr>
          <w:rStyle w:val="Incipit"/>
          <w:lang w:val="it-IT"/>
        </w:rPr>
        <w:t xml:space="preserve"> </w:t>
      </w:r>
      <w:r w:rsidRPr="00736684">
        <w:rPr>
          <w:rStyle w:val="Incipit"/>
          <w:lang w:val="it-IT"/>
        </w:rPr>
        <w:t>rutilans</w:t>
      </w:r>
      <w:r w:rsidR="005A362F" w:rsidRPr="00736684">
        <w:rPr>
          <w:rStyle w:val="Incipit"/>
          <w:lang w:val="it-IT"/>
        </w:rPr>
        <w:t xml:space="preserve"> </w:t>
      </w:r>
      <w:r w:rsidRPr="00736684">
        <w:rPr>
          <w:rStyle w:val="Incipit"/>
          <w:lang w:val="it-IT"/>
        </w:rPr>
        <w:t>ignis</w:t>
      </w:r>
      <w:r w:rsidR="005A362F" w:rsidRPr="00736684">
        <w:rPr>
          <w:rStyle w:val="Incipit"/>
          <w:lang w:val="it-IT"/>
        </w:rPr>
        <w:t xml:space="preserve"> </w:t>
      </w:r>
      <w:r w:rsidRPr="00736684">
        <w:rPr>
          <w:rStyle w:val="Incipit"/>
          <w:lang w:val="it-IT"/>
        </w:rPr>
        <w:t>accendit</w:t>
      </w:r>
      <w:r w:rsidR="00EA768C">
        <w:rPr>
          <w:color w:val="000000"/>
          <w:lang w:val="it-IT"/>
        </w:rPr>
        <w:t xml:space="preserve">, </w:t>
      </w:r>
      <w:r w:rsidRPr="00B779A9">
        <w:rPr>
          <w:color w:val="000000"/>
          <w:lang w:val="it-IT"/>
        </w:rPr>
        <w:t>accenditur</w:t>
      </w:r>
      <w:r w:rsidRPr="00B779A9">
        <w:rPr>
          <w:lang w:val="it-IT"/>
        </w:rPr>
        <w:t xml:space="preserve"> a </w:t>
      </w:r>
      <w:r w:rsidRPr="00736684">
        <w:rPr>
          <w:rStyle w:val="Funktion"/>
          <w:lang w:val="it-IT"/>
        </w:rPr>
        <w:t>ministris</w:t>
      </w:r>
      <w:r w:rsidRPr="00B779A9">
        <w:rPr>
          <w:lang w:val="it-IT"/>
        </w:rPr>
        <w:t xml:space="preserve"> cereus de alio </w:t>
      </w:r>
      <w:r w:rsidR="00EA768C">
        <w:rPr>
          <w:lang w:val="it-IT"/>
        </w:rPr>
        <w:t>super harundine, itaque tempestiv</w:t>
      </w:r>
      <w:r w:rsidRPr="00B779A9">
        <w:rPr>
          <w:lang w:val="it-IT"/>
        </w:rPr>
        <w:t xml:space="preserve">e portetur ad </w:t>
      </w:r>
      <w:r w:rsidRPr="00736684">
        <w:rPr>
          <w:rStyle w:val="Ort"/>
          <w:lang w:val="it-IT"/>
        </w:rPr>
        <w:t>chorum</w:t>
      </w:r>
      <w:r w:rsidRPr="00B779A9">
        <w:rPr>
          <w:lang w:val="it-IT"/>
        </w:rPr>
        <w:t xml:space="preserve"> ille qui est ante </w:t>
      </w:r>
      <w:r w:rsidRPr="00736684">
        <w:rPr>
          <w:rStyle w:val="Ort"/>
          <w:lang w:val="it-IT"/>
        </w:rPr>
        <w:t>summum altare</w:t>
      </w:r>
      <w:r w:rsidRPr="00B779A9">
        <w:rPr>
          <w:lang w:val="it-IT"/>
        </w:rPr>
        <w:t xml:space="preserve"> super harundine. </w:t>
      </w:r>
    </w:p>
    <w:p w:rsidR="00885488" w:rsidRPr="00B779A9" w:rsidRDefault="00885488" w:rsidP="00415109">
      <w:pPr>
        <w:rPr>
          <w:lang w:val="it-IT"/>
        </w:rPr>
      </w:pPr>
      <w:r w:rsidRPr="00B779A9">
        <w:rPr>
          <w:lang w:val="it-IT"/>
        </w:rPr>
        <w:t xml:space="preserve">Finito </w:t>
      </w:r>
      <w:r w:rsidR="00CC5D13" w:rsidRPr="00B779A9">
        <w:rPr>
          <w:lang w:val="it-IT"/>
        </w:rPr>
        <w:t xml:space="preserve">[EX] </w:t>
      </w:r>
      <w:r w:rsidRPr="005A362F">
        <w:rPr>
          <w:rStyle w:val="Incipit"/>
          <w:lang w:val="it-IT"/>
        </w:rPr>
        <w:t>Exultet</w:t>
      </w:r>
      <w:r w:rsidR="005A362F" w:rsidRPr="00BE7D55">
        <w:rPr>
          <w:i/>
          <w:lang w:val="it-IT"/>
        </w:rPr>
        <w:t xml:space="preserve"> </w:t>
      </w:r>
      <w:r w:rsidRPr="005A362F">
        <w:rPr>
          <w:rStyle w:val="Incipit"/>
          <w:lang w:val="it-IT"/>
        </w:rPr>
        <w:t>iam</w:t>
      </w:r>
      <w:r w:rsidR="005A362F" w:rsidRPr="00BE7D55">
        <w:rPr>
          <w:i/>
          <w:lang w:val="it-IT"/>
        </w:rPr>
        <w:t xml:space="preserve"> </w:t>
      </w:r>
      <w:r w:rsidRPr="005A362F">
        <w:rPr>
          <w:rStyle w:val="Incipit"/>
          <w:lang w:val="it-IT"/>
        </w:rPr>
        <w:t>angelica</w:t>
      </w:r>
      <w:r w:rsidRPr="00B779A9">
        <w:rPr>
          <w:lang w:val="it-IT"/>
        </w:rPr>
        <w:t xml:space="preserve"> cantantur in </w:t>
      </w:r>
      <w:r w:rsidRPr="00736684">
        <w:rPr>
          <w:rStyle w:val="Ort"/>
          <w:lang w:val="it-IT"/>
        </w:rPr>
        <w:t>choro</w:t>
      </w:r>
      <w:r w:rsidRPr="00B779A9">
        <w:rPr>
          <w:lang w:val="it-IT"/>
        </w:rPr>
        <w:t xml:space="preserve"> apud pulpetum</w:t>
      </w:r>
      <w:r w:rsidR="00EA768C">
        <w:rPr>
          <w:lang w:val="it-IT"/>
        </w:rPr>
        <w:t>,</w:t>
      </w:r>
      <w:r w:rsidRPr="00B779A9">
        <w:rPr>
          <w:lang w:val="it-IT"/>
        </w:rPr>
        <w:t xml:space="preserve"> ubi duo libri </w:t>
      </w:r>
      <w:r w:rsidRPr="00736684">
        <w:rPr>
          <w:rStyle w:val="Funktion"/>
          <w:lang w:val="it-IT"/>
        </w:rPr>
        <w:t>graduale</w:t>
      </w:r>
      <w:r w:rsidRPr="00B779A9">
        <w:rPr>
          <w:lang w:val="it-IT"/>
        </w:rPr>
        <w:t xml:space="preserve"> scilicet et </w:t>
      </w:r>
      <w:r w:rsidRPr="00736684">
        <w:rPr>
          <w:rStyle w:val="Funktion"/>
          <w:lang w:val="it-IT"/>
        </w:rPr>
        <w:t>antiphonarium</w:t>
      </w:r>
      <w:r w:rsidRPr="00B779A9">
        <w:rPr>
          <w:lang w:val="it-IT"/>
        </w:rPr>
        <w:t xml:space="preserve"> iacent</w:t>
      </w:r>
      <w:r w:rsidR="00EA768C">
        <w:rPr>
          <w:lang w:val="it-IT"/>
        </w:rPr>
        <w:t>,</w:t>
      </w:r>
      <w:r w:rsidRPr="00B779A9">
        <w:rPr>
          <w:lang w:val="it-IT"/>
        </w:rPr>
        <w:t xml:space="preserve"> a </w:t>
      </w:r>
      <w:r w:rsidRPr="00736684">
        <w:rPr>
          <w:rStyle w:val="Funktion"/>
          <w:lang w:val="it-IT"/>
        </w:rPr>
        <w:t>canonicis</w:t>
      </w:r>
      <w:r w:rsidRPr="00B779A9">
        <w:rPr>
          <w:lang w:val="it-IT"/>
        </w:rPr>
        <w:t xml:space="preserve"> duodecim </w:t>
      </w:r>
      <w:r w:rsidR="00E7082B" w:rsidRPr="00B779A9">
        <w:rPr>
          <w:lang w:val="it-IT"/>
        </w:rPr>
        <w:t xml:space="preserve">lectiones </w:t>
      </w:r>
      <w:r w:rsidRPr="00B779A9">
        <w:rPr>
          <w:lang w:val="it-IT"/>
        </w:rPr>
        <w:t xml:space="preserve">sine titulo </w:t>
      </w:r>
      <w:r w:rsidR="00E7082B" w:rsidRPr="00B779A9">
        <w:rPr>
          <w:lang w:val="it-IT"/>
        </w:rPr>
        <w:t>[</w:t>
      </w:r>
      <w:r w:rsidRPr="00B779A9">
        <w:rPr>
          <w:lang w:val="it-IT"/>
        </w:rPr>
        <w:t>LE</w:t>
      </w:r>
      <w:r w:rsidR="00E7082B" w:rsidRPr="00B779A9">
        <w:rPr>
          <w:lang w:val="it-IT"/>
        </w:rPr>
        <w:t>]</w:t>
      </w:r>
      <w:r w:rsidRPr="00B779A9">
        <w:rPr>
          <w:lang w:val="it-IT"/>
        </w:rPr>
        <w:t xml:space="preserve"> </w:t>
      </w:r>
      <w:r w:rsidRPr="005A362F">
        <w:rPr>
          <w:rStyle w:val="Incipit"/>
          <w:lang w:val="it-IT"/>
        </w:rPr>
        <w:t>In</w:t>
      </w:r>
      <w:r w:rsidR="005A362F" w:rsidRPr="00BE7D55">
        <w:rPr>
          <w:i/>
          <w:lang w:val="it-IT"/>
        </w:rPr>
        <w:t xml:space="preserve"> </w:t>
      </w:r>
      <w:r w:rsidRPr="005A362F">
        <w:rPr>
          <w:rStyle w:val="Incipit"/>
          <w:lang w:val="it-IT"/>
        </w:rPr>
        <w:t>principio</w:t>
      </w:r>
      <w:r w:rsidR="005A362F" w:rsidRPr="00BE7D55">
        <w:rPr>
          <w:i/>
          <w:lang w:val="it-IT"/>
        </w:rPr>
        <w:t xml:space="preserve"> </w:t>
      </w:r>
      <w:r w:rsidRPr="005A362F">
        <w:rPr>
          <w:rStyle w:val="Incipit"/>
          <w:lang w:val="it-IT"/>
        </w:rPr>
        <w:t>creavit</w:t>
      </w:r>
      <w:r w:rsidR="00EA768C">
        <w:rPr>
          <w:lang w:val="it-IT"/>
        </w:rPr>
        <w:t xml:space="preserve"> etc. </w:t>
      </w:r>
      <w:r w:rsidR="00CC5D13" w:rsidRPr="00234396">
        <w:rPr>
          <w:lang w:val="it-IT"/>
        </w:rPr>
        <w:t>Fini(223r)</w:t>
      </w:r>
      <w:r w:rsidRPr="00234396">
        <w:rPr>
          <w:lang w:val="it-IT"/>
        </w:rPr>
        <w:t>tis semper tribus l</w:t>
      </w:r>
      <w:r w:rsidR="00EA768C" w:rsidRPr="00234396">
        <w:rPr>
          <w:lang w:val="it-IT"/>
        </w:rPr>
        <w:t>ectionibus cantetur tractus pro</w:t>
      </w:r>
      <w:r w:rsidRPr="00234396">
        <w:rPr>
          <w:lang w:val="it-IT"/>
        </w:rPr>
        <w:t>ut as</w:t>
      </w:r>
      <w:r w:rsidR="00EA768C" w:rsidRPr="00234396">
        <w:rPr>
          <w:lang w:val="it-IT"/>
        </w:rPr>
        <w:t>s</w:t>
      </w:r>
      <w:r w:rsidRPr="00234396">
        <w:rPr>
          <w:lang w:val="it-IT"/>
        </w:rPr>
        <w:t xml:space="preserve">ignantur in </w:t>
      </w:r>
      <w:r w:rsidRPr="00234396">
        <w:rPr>
          <w:rStyle w:val="Funktion"/>
          <w:lang w:val="it-IT"/>
        </w:rPr>
        <w:t>minori antiphonario</w:t>
      </w:r>
      <w:r w:rsidRPr="00234396">
        <w:rPr>
          <w:lang w:val="it-IT"/>
        </w:rPr>
        <w:t xml:space="preserve"> folio 110 et 111 et</w:t>
      </w:r>
      <w:r w:rsidR="00DD1415" w:rsidRPr="00234396">
        <w:rPr>
          <w:lang w:val="it-IT"/>
        </w:rPr>
        <w:t>@112.</w:t>
      </w:r>
      <w:r w:rsidR="007E323A" w:rsidRPr="00234396">
        <w:rPr>
          <w:lang w:val="it-IT"/>
        </w:rPr>
        <w:t xml:space="preserve"> Q</w:t>
      </w:r>
      <w:r w:rsidRPr="00234396">
        <w:rPr>
          <w:lang w:val="it-IT"/>
        </w:rPr>
        <w:t xml:space="preserve">uibus peractis incipietur a </w:t>
      </w:r>
      <w:r w:rsidRPr="00234396">
        <w:rPr>
          <w:rStyle w:val="Funktion"/>
          <w:lang w:val="it-IT"/>
        </w:rPr>
        <w:t>pueris</w:t>
      </w:r>
      <w:r w:rsidR="007E323A" w:rsidRPr="00234396">
        <w:rPr>
          <w:lang w:val="it-IT"/>
        </w:rPr>
        <w:t xml:space="preserve"> letania ex</w:t>
      </w:r>
      <w:r w:rsidRPr="00234396">
        <w:rPr>
          <w:lang w:val="it-IT"/>
        </w:rPr>
        <w:t xml:space="preserve"> </w:t>
      </w:r>
      <w:r w:rsidRPr="00234396">
        <w:rPr>
          <w:rStyle w:val="Funktion"/>
          <w:lang w:val="it-IT"/>
        </w:rPr>
        <w:t>benedictionali</w:t>
      </w:r>
      <w:r w:rsidRPr="00234396">
        <w:rPr>
          <w:lang w:val="it-IT"/>
        </w:rPr>
        <w:t xml:space="preserve"> cum qua itur ad </w:t>
      </w:r>
      <w:r w:rsidRPr="00234396">
        <w:rPr>
          <w:rStyle w:val="Ort"/>
          <w:lang w:val="it-IT"/>
        </w:rPr>
        <w:t>fontem</w:t>
      </w:r>
      <w:r w:rsidR="007E323A" w:rsidRPr="00234396">
        <w:rPr>
          <w:lang w:val="it-IT"/>
        </w:rPr>
        <w:t>. E</w:t>
      </w:r>
      <w:r w:rsidRPr="00234396">
        <w:rPr>
          <w:lang w:val="it-IT"/>
        </w:rPr>
        <w:t>t cum per</w:t>
      </w:r>
      <w:r w:rsidR="00872B44" w:rsidRPr="00234396">
        <w:rPr>
          <w:lang w:val="it-IT"/>
        </w:rPr>
        <w:t>vent</w:t>
      </w:r>
      <w:r w:rsidRPr="00234396">
        <w:rPr>
          <w:lang w:val="it-IT"/>
        </w:rPr>
        <w:t xml:space="preserve">um fuerit ad </w:t>
      </w:r>
      <w:r w:rsidRPr="00234396">
        <w:rPr>
          <w:rStyle w:val="Ort"/>
          <w:lang w:val="it-IT"/>
        </w:rPr>
        <w:t>chorum in Neustift</w:t>
      </w:r>
      <w:r w:rsidRPr="00234396">
        <w:rPr>
          <w:lang w:val="it-IT"/>
        </w:rPr>
        <w:t xml:space="preserve"> </w:t>
      </w:r>
      <w:r w:rsidRPr="00234396">
        <w:rPr>
          <w:rStyle w:val="Funktion"/>
          <w:lang w:val="it-IT"/>
        </w:rPr>
        <w:t>pueri</w:t>
      </w:r>
      <w:r w:rsidR="007E323A" w:rsidRPr="00234396">
        <w:rPr>
          <w:lang w:val="it-IT"/>
        </w:rPr>
        <w:t xml:space="preserve"> cum le</w:t>
      </w:r>
      <w:r w:rsidRPr="00234396">
        <w:rPr>
          <w:lang w:val="it-IT"/>
        </w:rPr>
        <w:t xml:space="preserve">tania astant </w:t>
      </w:r>
      <w:r w:rsidRPr="00234396">
        <w:rPr>
          <w:rStyle w:val="Ort"/>
          <w:lang w:val="it-IT"/>
        </w:rPr>
        <w:t>altari sanctae Agnetis</w:t>
      </w:r>
      <w:r w:rsidR="00691548" w:rsidRPr="00234396">
        <w:rPr>
          <w:lang w:val="it-IT"/>
        </w:rPr>
        <w:t xml:space="preserve"> ve</w:t>
      </w:r>
      <w:r w:rsidRPr="00234396">
        <w:rPr>
          <w:lang w:val="it-IT"/>
        </w:rPr>
        <w:t>rtentes se</w:t>
      </w:r>
      <w:r w:rsidR="00691548" w:rsidRPr="00234396">
        <w:rPr>
          <w:lang w:val="it-IT"/>
        </w:rPr>
        <w:t xml:space="preserve"> ve</w:t>
      </w:r>
      <w:r w:rsidRPr="00234396">
        <w:rPr>
          <w:lang w:val="it-IT"/>
        </w:rPr>
        <w:t xml:space="preserve">rsus </w:t>
      </w:r>
      <w:r w:rsidRPr="00234396">
        <w:rPr>
          <w:rStyle w:val="Ort"/>
          <w:lang w:val="it-IT"/>
        </w:rPr>
        <w:t>fontem</w:t>
      </w:r>
      <w:r w:rsidRPr="00234396">
        <w:rPr>
          <w:lang w:val="it-IT"/>
        </w:rPr>
        <w:t xml:space="preserve"> canunt. </w:t>
      </w:r>
      <w:r w:rsidRPr="00B779A9">
        <w:rPr>
          <w:lang w:val="pt-PT"/>
        </w:rPr>
        <w:t xml:space="preserve">Interim </w:t>
      </w:r>
      <w:r w:rsidRPr="00736684">
        <w:rPr>
          <w:rStyle w:val="Funktion"/>
          <w:lang w:val="pt-PT"/>
        </w:rPr>
        <w:t>praelatus</w:t>
      </w:r>
      <w:r w:rsidRPr="00B779A9">
        <w:rPr>
          <w:lang w:val="pt-PT"/>
        </w:rPr>
        <w:t xml:space="preserve"> cum </w:t>
      </w:r>
      <w:r w:rsidRPr="00736684">
        <w:rPr>
          <w:rStyle w:val="Funktion"/>
          <w:lang w:val="pt-PT"/>
        </w:rPr>
        <w:t>ministrantibus</w:t>
      </w:r>
      <w:r w:rsidRPr="00B779A9">
        <w:rPr>
          <w:lang w:val="pt-PT"/>
        </w:rPr>
        <w:t xml:space="preserve"> cir</w:t>
      </w:r>
      <w:r w:rsidR="007E323A">
        <w:rPr>
          <w:lang w:val="pt-PT"/>
        </w:rPr>
        <w:t>cum</w:t>
      </w:r>
      <w:r w:rsidRPr="00B779A9">
        <w:rPr>
          <w:lang w:val="pt-PT"/>
        </w:rPr>
        <w:t xml:space="preserve">it fontem septies. Deinde benedicit ex </w:t>
      </w:r>
      <w:r w:rsidRPr="00736684">
        <w:rPr>
          <w:rStyle w:val="Funktion"/>
          <w:lang w:val="pt-PT"/>
        </w:rPr>
        <w:t>benedictionali</w:t>
      </w:r>
      <w:r w:rsidRPr="00B779A9">
        <w:rPr>
          <w:lang w:val="pt-PT"/>
        </w:rPr>
        <w:t xml:space="preserve"> fontem. Quo benedicto duo ex </w:t>
      </w:r>
      <w:r w:rsidRPr="00736684">
        <w:rPr>
          <w:rStyle w:val="Funktion"/>
          <w:lang w:val="pt-PT"/>
        </w:rPr>
        <w:t>canonicis</w:t>
      </w:r>
      <w:r w:rsidRPr="00B779A9">
        <w:rPr>
          <w:lang w:val="pt-PT"/>
        </w:rPr>
        <w:t xml:space="preserve"> astant etiam </w:t>
      </w:r>
      <w:r w:rsidRPr="00736684">
        <w:rPr>
          <w:rStyle w:val="Ort"/>
          <w:lang w:val="pt-PT"/>
        </w:rPr>
        <w:t>altari sanctae Agnetis</w:t>
      </w:r>
      <w:r w:rsidR="007E323A">
        <w:rPr>
          <w:lang w:val="pt-PT"/>
        </w:rPr>
        <w:t xml:space="preserve"> incipiunt le</w:t>
      </w:r>
      <w:r w:rsidRPr="00B779A9">
        <w:rPr>
          <w:lang w:val="pt-PT"/>
        </w:rPr>
        <w:t xml:space="preserve">taniam maiorem ex </w:t>
      </w:r>
      <w:r w:rsidRPr="00736684">
        <w:rPr>
          <w:rStyle w:val="Funktion"/>
          <w:lang w:val="pt-PT"/>
        </w:rPr>
        <w:t>benedictionali</w:t>
      </w:r>
      <w:r w:rsidRPr="00B779A9">
        <w:rPr>
          <w:lang w:val="pt-PT"/>
        </w:rPr>
        <w:t xml:space="preserve"> cum qua itur in chorum</w:t>
      </w:r>
      <w:r w:rsidR="007E323A">
        <w:rPr>
          <w:lang w:val="pt-PT"/>
        </w:rPr>
        <w:t xml:space="preserve">. </w:t>
      </w:r>
      <w:r w:rsidR="007E323A" w:rsidRPr="00736684">
        <w:rPr>
          <w:lang w:val="it-IT"/>
        </w:rPr>
        <w:t>E</w:t>
      </w:r>
      <w:r w:rsidRPr="00736684">
        <w:rPr>
          <w:lang w:val="it-IT"/>
        </w:rPr>
        <w:t xml:space="preserve">t in </w:t>
      </w:r>
      <w:r w:rsidRPr="00736684">
        <w:rPr>
          <w:rStyle w:val="Ort"/>
          <w:lang w:val="it-IT"/>
        </w:rPr>
        <w:t>choro</w:t>
      </w:r>
      <w:r w:rsidR="007E323A" w:rsidRPr="00736684">
        <w:rPr>
          <w:lang w:val="it-IT"/>
        </w:rPr>
        <w:t xml:space="preserve"> finiatur le</w:t>
      </w:r>
      <w:r w:rsidRPr="00736684">
        <w:rPr>
          <w:lang w:val="it-IT"/>
        </w:rPr>
        <w:t xml:space="preserve">tania a </w:t>
      </w:r>
      <w:r w:rsidRPr="00736684">
        <w:rPr>
          <w:rStyle w:val="Funktion"/>
          <w:lang w:val="it-IT"/>
        </w:rPr>
        <w:t>canonicis</w:t>
      </w:r>
      <w:r w:rsidRPr="00736684">
        <w:rPr>
          <w:lang w:val="it-IT"/>
        </w:rPr>
        <w:t xml:space="preserve"> ante </w:t>
      </w:r>
      <w:r w:rsidRPr="00736684">
        <w:rPr>
          <w:rStyle w:val="Ort"/>
          <w:lang w:val="it-IT"/>
        </w:rPr>
        <w:t>pulpetum</w:t>
      </w:r>
      <w:r w:rsidRPr="00736684">
        <w:rPr>
          <w:lang w:val="it-IT"/>
        </w:rPr>
        <w:t xml:space="preserve"> ubi ab </w:t>
      </w:r>
      <w:r w:rsidR="007E323A" w:rsidRPr="00736684">
        <w:rPr>
          <w:rStyle w:val="Funktion"/>
          <w:lang w:val="it-IT"/>
        </w:rPr>
        <w:t>|</w:t>
      </w:r>
      <w:r w:rsidRPr="00736684">
        <w:rPr>
          <w:rStyle w:val="Funktion"/>
          <w:lang w:val="it-IT"/>
        </w:rPr>
        <w:t>officiente</w:t>
      </w:r>
      <w:r w:rsidR="007E323A" w:rsidRPr="00736684">
        <w:rPr>
          <w:rStyle w:val="Funktion"/>
          <w:lang w:val="it-IT"/>
        </w:rPr>
        <w:t>::officiante|</w:t>
      </w:r>
      <w:r w:rsidRPr="00736684">
        <w:rPr>
          <w:lang w:val="it-IT"/>
        </w:rPr>
        <w:t xml:space="preserve"> collectae dicuntur.</w:t>
      </w:r>
      <w:r w:rsidR="007E323A">
        <w:rPr>
          <w:lang w:val="it-IT"/>
        </w:rPr>
        <w:t xml:space="preserve"> </w:t>
      </w:r>
      <w:r w:rsidRPr="00B779A9">
        <w:rPr>
          <w:lang w:val="it-IT"/>
        </w:rPr>
        <w:t xml:space="preserve">Qua finita incipietur a </w:t>
      </w:r>
      <w:r w:rsidRPr="00736684">
        <w:rPr>
          <w:rStyle w:val="Funktion"/>
          <w:lang w:val="it-IT"/>
        </w:rPr>
        <w:t>diacono</w:t>
      </w:r>
      <w:r w:rsidRPr="00736684">
        <w:rPr>
          <w:lang w:val="it-IT"/>
        </w:rPr>
        <w:t xml:space="preserve"> ministrante</w:t>
      </w:r>
      <w:r w:rsidRPr="00B779A9">
        <w:rPr>
          <w:lang w:val="it-IT"/>
        </w:rPr>
        <w:t xml:space="preserve"> alta </w:t>
      </w:r>
      <w:r w:rsidR="00702792" w:rsidRPr="00B779A9">
        <w:rPr>
          <w:lang w:val="it-IT"/>
        </w:rPr>
        <w:t>voc</w:t>
      </w:r>
      <w:r w:rsidRPr="00B779A9">
        <w:rPr>
          <w:lang w:val="it-IT"/>
        </w:rPr>
        <w:t xml:space="preserve">e in </w:t>
      </w:r>
      <w:r w:rsidRPr="00736684">
        <w:rPr>
          <w:rStyle w:val="Ort"/>
          <w:lang w:val="it-IT"/>
        </w:rPr>
        <w:t>choro interiori</w:t>
      </w:r>
      <w:r w:rsidRPr="00B779A9">
        <w:rPr>
          <w:lang w:val="it-IT"/>
        </w:rPr>
        <w:t xml:space="preserve"> </w:t>
      </w:r>
      <w:r w:rsidR="00CC5D13" w:rsidRPr="00B779A9">
        <w:rPr>
          <w:lang w:val="it-IT"/>
        </w:rPr>
        <w:t xml:space="preserve">[VAR] </w:t>
      </w:r>
      <w:r w:rsidRPr="005A362F">
        <w:rPr>
          <w:rStyle w:val="Incipit"/>
          <w:lang w:val="it-IT"/>
        </w:rPr>
        <w:t>Accendite</w:t>
      </w:r>
      <w:r w:rsidRPr="00B779A9">
        <w:rPr>
          <w:lang w:val="it-IT"/>
        </w:rPr>
        <w:t xml:space="preserve">. Et statim subiungit </w:t>
      </w:r>
      <w:r w:rsidRPr="00736684">
        <w:rPr>
          <w:rStyle w:val="Funktion"/>
          <w:lang w:val="it-IT"/>
        </w:rPr>
        <w:t>praelatus</w:t>
      </w:r>
      <w:r w:rsidRPr="00B779A9">
        <w:rPr>
          <w:lang w:val="it-IT"/>
        </w:rPr>
        <w:t xml:space="preserve"> </w:t>
      </w:r>
      <w:r w:rsidR="00CC5D13" w:rsidRPr="00B779A9">
        <w:rPr>
          <w:lang w:val="it-IT"/>
        </w:rPr>
        <w:t xml:space="preserve">[KY] </w:t>
      </w:r>
      <w:r w:rsidR="00CC5D13" w:rsidRPr="005A362F">
        <w:rPr>
          <w:rStyle w:val="Incipit"/>
          <w:lang w:val="it-IT"/>
        </w:rPr>
        <w:t>Kyrie</w:t>
      </w:r>
      <w:r w:rsidR="00CC5D13" w:rsidRPr="00B779A9">
        <w:rPr>
          <w:lang w:val="it-IT"/>
        </w:rPr>
        <w:t xml:space="preserve"> p</w:t>
      </w:r>
      <w:r w:rsidRPr="00B779A9">
        <w:rPr>
          <w:lang w:val="it-IT"/>
        </w:rPr>
        <w:t xml:space="preserve">aschale </w:t>
      </w:r>
      <w:r w:rsidR="006023BA" w:rsidRPr="006023BA">
        <w:rPr>
          <w:lang w:val="it-IT"/>
        </w:rPr>
        <w:t>%D::</w:t>
      </w:r>
      <w:r w:rsidR="00F51F99" w:rsidRPr="006023BA">
        <w:rPr>
          <w:lang w:val="it-IT"/>
        </w:rPr>
        <w:t>cum</w:t>
      </w:r>
      <w:r w:rsidR="00F337B7">
        <w:rPr>
          <w:lang w:val="it-IT"/>
        </w:rPr>
        <w:t>%</w:t>
      </w:r>
      <w:r w:rsidR="00D734F4" w:rsidRPr="006023BA">
        <w:rPr>
          <w:lang w:val="it-IT"/>
        </w:rPr>
        <w:t xml:space="preserve"> </w:t>
      </w:r>
      <w:r w:rsidR="0001237C">
        <w:rPr>
          <w:lang w:val="it-IT"/>
        </w:rPr>
        <w:t xml:space="preserve">[GL] </w:t>
      </w:r>
      <w:r w:rsidR="0001237C" w:rsidRPr="004518BD">
        <w:rPr>
          <w:rStyle w:val="Incipit"/>
          <w:lang w:val="it-IT"/>
        </w:rPr>
        <w:t>%D::</w:t>
      </w:r>
      <w:r w:rsidR="00F51F99" w:rsidRPr="004518BD">
        <w:rPr>
          <w:rStyle w:val="Incipit"/>
          <w:lang w:val="it-IT"/>
        </w:rPr>
        <w:t>Et</w:t>
      </w:r>
      <w:r w:rsidR="00D734F4" w:rsidRPr="004518BD">
        <w:rPr>
          <w:rStyle w:val="Incipit"/>
          <w:lang w:val="it-IT"/>
        </w:rPr>
        <w:t xml:space="preserve"> </w:t>
      </w:r>
      <w:r w:rsidR="00F51F99" w:rsidRPr="004518BD">
        <w:rPr>
          <w:rStyle w:val="Incipit"/>
          <w:lang w:val="it-IT"/>
        </w:rPr>
        <w:t>in</w:t>
      </w:r>
      <w:r w:rsidR="00D734F4" w:rsidRPr="004518BD">
        <w:rPr>
          <w:rStyle w:val="Incipit"/>
          <w:lang w:val="it-IT"/>
        </w:rPr>
        <w:t xml:space="preserve"> </w:t>
      </w:r>
      <w:r w:rsidR="00F51F99" w:rsidRPr="004518BD">
        <w:rPr>
          <w:rStyle w:val="Incipit"/>
          <w:lang w:val="it-IT"/>
        </w:rPr>
        <w:t>terra</w:t>
      </w:r>
      <w:r w:rsidR="006023BA" w:rsidRPr="004518BD">
        <w:rPr>
          <w:rStyle w:val="Incipit"/>
          <w:lang w:val="it-IT"/>
        </w:rPr>
        <w:t>%</w:t>
      </w:r>
      <w:r w:rsidR="00F337B7">
        <w:rPr>
          <w:lang w:val="it-IT"/>
        </w:rPr>
        <w:t>.</w:t>
      </w:r>
      <w:r w:rsidR="00F51F99" w:rsidRPr="006023BA">
        <w:rPr>
          <w:lang w:val="it-IT"/>
        </w:rPr>
        <w:t xml:space="preserve"> </w:t>
      </w:r>
      <w:r w:rsidR="00F51F99" w:rsidRPr="00B779A9">
        <w:rPr>
          <w:lang w:val="it-IT"/>
        </w:rPr>
        <w:t>T</w:t>
      </w:r>
      <w:r w:rsidRPr="00B779A9">
        <w:rPr>
          <w:lang w:val="it-IT"/>
        </w:rPr>
        <w:t xml:space="preserve">unc illuminentur omnes cerei et cum </w:t>
      </w:r>
      <w:r w:rsidR="007E323A" w:rsidRPr="007E323A">
        <w:rPr>
          <w:rStyle w:val="Funktion"/>
          <w:lang w:val="it-IT"/>
        </w:rPr>
        <w:t>|</w:t>
      </w:r>
      <w:r w:rsidRPr="00736684">
        <w:rPr>
          <w:rStyle w:val="Funktion"/>
          <w:lang w:val="it-IT"/>
        </w:rPr>
        <w:t>officiens</w:t>
      </w:r>
      <w:r w:rsidR="007E323A" w:rsidRPr="00736684">
        <w:rPr>
          <w:rStyle w:val="Funktion"/>
          <w:lang w:val="it-IT"/>
        </w:rPr>
        <w:t>::officians|</w:t>
      </w:r>
      <w:r w:rsidRPr="00B779A9">
        <w:rPr>
          <w:lang w:val="it-IT"/>
        </w:rPr>
        <w:t xml:space="preserve"> ante </w:t>
      </w:r>
      <w:r w:rsidRPr="00736684">
        <w:rPr>
          <w:rStyle w:val="Ort"/>
          <w:lang w:val="it-IT"/>
        </w:rPr>
        <w:t>summum altare</w:t>
      </w:r>
      <w:r w:rsidRPr="00B779A9">
        <w:rPr>
          <w:lang w:val="it-IT"/>
        </w:rPr>
        <w:t xml:space="preserve"> canit </w:t>
      </w:r>
      <w:r w:rsidR="00CC5D13" w:rsidRPr="00B779A9">
        <w:rPr>
          <w:lang w:val="it-IT"/>
        </w:rPr>
        <w:t xml:space="preserve">[GL] </w:t>
      </w:r>
      <w:r w:rsidRPr="005A362F">
        <w:rPr>
          <w:rStyle w:val="Incipit"/>
          <w:lang w:val="it-IT"/>
        </w:rPr>
        <w:t>Gloria</w:t>
      </w:r>
      <w:r w:rsidR="005A362F" w:rsidRPr="00BE7D55">
        <w:rPr>
          <w:i/>
          <w:lang w:val="it-IT"/>
        </w:rPr>
        <w:t xml:space="preserve"> </w:t>
      </w:r>
      <w:r w:rsidRPr="005A362F">
        <w:rPr>
          <w:rStyle w:val="Incipit"/>
          <w:lang w:val="it-IT"/>
        </w:rPr>
        <w:t>in</w:t>
      </w:r>
      <w:r w:rsidR="005A362F" w:rsidRPr="00BE7D55">
        <w:rPr>
          <w:i/>
          <w:lang w:val="it-IT"/>
        </w:rPr>
        <w:t xml:space="preserve"> </w:t>
      </w:r>
      <w:r w:rsidRPr="005A362F">
        <w:rPr>
          <w:rStyle w:val="Incipit"/>
          <w:lang w:val="it-IT"/>
        </w:rPr>
        <w:t>excelsis</w:t>
      </w:r>
      <w:r w:rsidR="005A362F" w:rsidRPr="00BE7D55">
        <w:rPr>
          <w:i/>
          <w:lang w:val="it-IT"/>
        </w:rPr>
        <w:t xml:space="preserve"> </w:t>
      </w:r>
      <w:r w:rsidRPr="005A362F">
        <w:rPr>
          <w:rStyle w:val="Incipit"/>
          <w:lang w:val="it-IT"/>
        </w:rPr>
        <w:t>deo</w:t>
      </w:r>
      <w:r w:rsidRPr="00B779A9">
        <w:rPr>
          <w:lang w:val="it-IT"/>
        </w:rPr>
        <w:t xml:space="preserve"> (223v) aliquis </w:t>
      </w:r>
      <w:r w:rsidRPr="00736684">
        <w:rPr>
          <w:rStyle w:val="Funktion"/>
          <w:lang w:val="it-IT"/>
        </w:rPr>
        <w:t>puerorum</w:t>
      </w:r>
      <w:r w:rsidRPr="00B779A9">
        <w:rPr>
          <w:lang w:val="it-IT"/>
        </w:rPr>
        <w:t xml:space="preserve"> ante </w:t>
      </w:r>
      <w:r w:rsidR="00757B15" w:rsidRPr="00736684">
        <w:rPr>
          <w:rStyle w:val="Ort"/>
          <w:lang w:val="it-IT"/>
        </w:rPr>
        <w:t>ingressu</w:t>
      </w:r>
      <w:r w:rsidRPr="00736684">
        <w:rPr>
          <w:rStyle w:val="Ort"/>
          <w:lang w:val="it-IT"/>
        </w:rPr>
        <w:t>m chori</w:t>
      </w:r>
      <w:r w:rsidR="007E323A">
        <w:rPr>
          <w:lang w:val="it-IT"/>
        </w:rPr>
        <w:t xml:space="preserve"> pulset campanulam qua utim</w:t>
      </w:r>
      <w:r w:rsidRPr="00B779A9">
        <w:rPr>
          <w:lang w:val="it-IT"/>
        </w:rPr>
        <w:t xml:space="preserve">ur sub </w:t>
      </w:r>
      <w:r w:rsidR="001B7479" w:rsidRPr="00B779A9">
        <w:rPr>
          <w:lang w:val="it-IT"/>
        </w:rPr>
        <w:t>elevatio</w:t>
      </w:r>
      <w:r w:rsidRPr="00B779A9">
        <w:rPr>
          <w:lang w:val="it-IT"/>
        </w:rPr>
        <w:t xml:space="preserve">ne </w:t>
      </w:r>
      <w:r w:rsidR="00F51F99" w:rsidRPr="00B779A9">
        <w:rPr>
          <w:lang w:val="it-IT"/>
        </w:rPr>
        <w:t>$E::</w:t>
      </w:r>
      <w:r w:rsidRPr="00B779A9">
        <w:rPr>
          <w:lang w:val="it-IT"/>
        </w:rPr>
        <w:t xml:space="preserve">usque dum finiat </w:t>
      </w:r>
      <w:r w:rsidR="00CC5D13" w:rsidRPr="00B779A9">
        <w:rPr>
          <w:lang w:val="it-IT"/>
        </w:rPr>
        <w:t xml:space="preserve">[GL] </w:t>
      </w:r>
      <w:r w:rsidRPr="005A362F">
        <w:rPr>
          <w:rStyle w:val="Incipit"/>
          <w:lang w:val="it-IT"/>
        </w:rPr>
        <w:t>Gloria</w:t>
      </w:r>
      <w:r w:rsidR="005A362F" w:rsidRPr="00BE7D55">
        <w:rPr>
          <w:i/>
          <w:lang w:val="it-IT"/>
        </w:rPr>
        <w:t xml:space="preserve"> </w:t>
      </w:r>
      <w:r w:rsidRPr="005A362F">
        <w:rPr>
          <w:rStyle w:val="Incipit"/>
          <w:lang w:val="it-IT"/>
        </w:rPr>
        <w:t>in</w:t>
      </w:r>
      <w:r w:rsidR="005A362F" w:rsidRPr="00BE7D55">
        <w:rPr>
          <w:i/>
          <w:lang w:val="it-IT"/>
        </w:rPr>
        <w:t xml:space="preserve"> </w:t>
      </w:r>
      <w:r w:rsidRPr="005A362F">
        <w:rPr>
          <w:rStyle w:val="Incipit"/>
          <w:lang w:val="it-IT"/>
        </w:rPr>
        <w:t>excelsis</w:t>
      </w:r>
      <w:r w:rsidR="005A362F" w:rsidRPr="00BE7D55">
        <w:rPr>
          <w:i/>
          <w:lang w:val="it-IT"/>
        </w:rPr>
        <w:t xml:space="preserve"> </w:t>
      </w:r>
      <w:r w:rsidRPr="005A362F">
        <w:rPr>
          <w:rStyle w:val="Incipit"/>
          <w:lang w:val="it-IT"/>
        </w:rPr>
        <w:t>deo</w:t>
      </w:r>
      <w:r w:rsidR="006023BA">
        <w:rPr>
          <w:lang w:val="it-IT"/>
        </w:rPr>
        <w:t xml:space="preserve">$ </w:t>
      </w:r>
      <w:r w:rsidRPr="00B779A9">
        <w:rPr>
          <w:lang w:val="it-IT"/>
        </w:rPr>
        <w:t xml:space="preserve">et compulsentur ab </w:t>
      </w:r>
      <w:r w:rsidR="007E323A" w:rsidRPr="00736684">
        <w:rPr>
          <w:rStyle w:val="Funktion"/>
          <w:lang w:val="it-IT"/>
        </w:rPr>
        <w:t>ae</w:t>
      </w:r>
      <w:r w:rsidRPr="00736684">
        <w:rPr>
          <w:rStyle w:val="Funktion"/>
          <w:lang w:val="it-IT"/>
        </w:rPr>
        <w:t>dituis</w:t>
      </w:r>
      <w:r w:rsidRPr="00B779A9">
        <w:rPr>
          <w:lang w:val="it-IT"/>
        </w:rPr>
        <w:t xml:space="preserve"> omnes campanae. </w:t>
      </w:r>
      <w:r w:rsidR="004D7607" w:rsidRPr="00B779A9">
        <w:rPr>
          <w:lang w:val="it-IT"/>
        </w:rPr>
        <w:t>[VV</w:t>
      </w:r>
      <w:r w:rsidR="00CC5D13" w:rsidRPr="00B779A9">
        <w:rPr>
          <w:lang w:val="it-IT"/>
        </w:rPr>
        <w:t xml:space="preserve">] </w:t>
      </w:r>
      <w:r w:rsidRPr="005A362F">
        <w:rPr>
          <w:rStyle w:val="Incipit"/>
          <w:lang w:val="it-IT"/>
        </w:rPr>
        <w:t>Et</w:t>
      </w:r>
      <w:r w:rsidR="005A362F" w:rsidRPr="00BE7D55">
        <w:rPr>
          <w:i/>
          <w:lang w:val="it-IT"/>
        </w:rPr>
        <w:t xml:space="preserve"> </w:t>
      </w:r>
      <w:r w:rsidRPr="005A362F">
        <w:rPr>
          <w:rStyle w:val="Incipit"/>
          <w:lang w:val="it-IT"/>
        </w:rPr>
        <w:t>in</w:t>
      </w:r>
      <w:r w:rsidR="005A362F" w:rsidRPr="00BE7D55">
        <w:rPr>
          <w:i/>
          <w:lang w:val="it-IT"/>
        </w:rPr>
        <w:t xml:space="preserve"> </w:t>
      </w:r>
      <w:r w:rsidRPr="005A362F">
        <w:rPr>
          <w:rStyle w:val="Incipit"/>
          <w:lang w:val="it-IT"/>
        </w:rPr>
        <w:t>terra</w:t>
      </w:r>
      <w:r w:rsidRPr="00B779A9">
        <w:rPr>
          <w:lang w:val="it-IT"/>
        </w:rPr>
        <w:t xml:space="preserve"> organizatur</w:t>
      </w:r>
      <w:r w:rsidR="007E323A">
        <w:rPr>
          <w:lang w:val="it-IT"/>
        </w:rPr>
        <w:t>,</w:t>
      </w:r>
      <w:r w:rsidRPr="00B779A9">
        <w:rPr>
          <w:lang w:val="it-IT"/>
        </w:rPr>
        <w:t xml:space="preserve"> partim cantetur. Finita epistola cantetur a duobus </w:t>
      </w:r>
      <w:r w:rsidRPr="00736684">
        <w:rPr>
          <w:rStyle w:val="Funktion"/>
          <w:lang w:val="it-IT"/>
        </w:rPr>
        <w:t>canonicis</w:t>
      </w:r>
      <w:r w:rsidRPr="00B779A9">
        <w:rPr>
          <w:lang w:val="it-IT"/>
        </w:rPr>
        <w:t xml:space="preserve"> AL </w:t>
      </w:r>
      <w:r w:rsidRPr="005A362F">
        <w:rPr>
          <w:rStyle w:val="Incipit"/>
          <w:lang w:val="it-IT"/>
        </w:rPr>
        <w:t>Confitemini</w:t>
      </w:r>
      <w:r w:rsidR="005A362F" w:rsidRPr="00BE7D55">
        <w:rPr>
          <w:i/>
          <w:lang w:val="it-IT"/>
        </w:rPr>
        <w:t xml:space="preserve"> </w:t>
      </w:r>
      <w:r w:rsidRPr="005A362F">
        <w:rPr>
          <w:rStyle w:val="Incipit"/>
          <w:lang w:val="it-IT"/>
        </w:rPr>
        <w:t>domino</w:t>
      </w:r>
      <w:r w:rsidRPr="00B779A9">
        <w:rPr>
          <w:lang w:val="it-IT"/>
        </w:rPr>
        <w:t xml:space="preserve"> sine repetitione</w:t>
      </w:r>
      <w:r w:rsidR="00DD1415">
        <w:rPr>
          <w:lang w:val="it-IT"/>
        </w:rPr>
        <w:t>@</w:t>
      </w:r>
      <w:r w:rsidR="00DD1415" w:rsidRPr="00B779A9">
        <w:rPr>
          <w:lang w:val="it-IT"/>
        </w:rPr>
        <w:t>133.</w:t>
      </w:r>
      <w:r w:rsidRPr="00B779A9">
        <w:rPr>
          <w:lang w:val="it-IT"/>
        </w:rPr>
        <w:t xml:space="preserve"> Subiungitur etiam TR </w:t>
      </w:r>
      <w:r w:rsidRPr="005A362F">
        <w:rPr>
          <w:rStyle w:val="Incipit"/>
          <w:lang w:val="it-IT"/>
        </w:rPr>
        <w:t>Laudate</w:t>
      </w:r>
      <w:r w:rsidR="005A362F" w:rsidRPr="00BE7D55">
        <w:rPr>
          <w:i/>
          <w:lang w:val="it-IT"/>
        </w:rPr>
        <w:t xml:space="preserve"> </w:t>
      </w:r>
      <w:r w:rsidRPr="005A362F">
        <w:rPr>
          <w:rStyle w:val="Incipit"/>
          <w:lang w:val="it-IT"/>
        </w:rPr>
        <w:t>dominum</w:t>
      </w:r>
      <w:r w:rsidR="00DD1415">
        <w:rPr>
          <w:lang w:val="it-IT"/>
        </w:rPr>
        <w:t>@</w:t>
      </w:r>
      <w:r w:rsidR="00DD1415" w:rsidRPr="00B779A9">
        <w:rPr>
          <w:lang w:val="it-IT"/>
        </w:rPr>
        <w:t>68.</w:t>
      </w:r>
      <w:r w:rsidRPr="00B779A9">
        <w:rPr>
          <w:lang w:val="it-IT"/>
        </w:rPr>
        <w:t xml:space="preserve"> </w:t>
      </w:r>
      <w:r w:rsidR="00CC5D13" w:rsidRPr="00B779A9">
        <w:rPr>
          <w:color w:val="000000"/>
          <w:lang w:val="it-IT"/>
        </w:rPr>
        <w:t>Versus r</w:t>
      </w:r>
      <w:r w:rsidRPr="00B779A9">
        <w:rPr>
          <w:color w:val="000000"/>
          <w:lang w:val="it-IT"/>
        </w:rPr>
        <w:t xml:space="preserve">elinquetur </w:t>
      </w:r>
      <w:r w:rsidRPr="00736684">
        <w:rPr>
          <w:rStyle w:val="Funktion"/>
          <w:lang w:val="it-IT"/>
        </w:rPr>
        <w:t>organistae</w:t>
      </w:r>
      <w:r w:rsidRPr="00B779A9">
        <w:rPr>
          <w:color w:val="000000"/>
          <w:lang w:val="it-IT"/>
        </w:rPr>
        <w:t xml:space="preserve">. </w:t>
      </w:r>
      <w:r w:rsidR="00CC5D13" w:rsidRPr="00B779A9">
        <w:rPr>
          <w:lang w:val="it-IT"/>
        </w:rPr>
        <w:t xml:space="preserve">[SA] </w:t>
      </w:r>
      <w:r w:rsidR="00CC5D13" w:rsidRPr="005A362F">
        <w:rPr>
          <w:rStyle w:val="Incipit"/>
          <w:lang w:val="it-IT"/>
        </w:rPr>
        <w:t>Sanctus</w:t>
      </w:r>
      <w:r w:rsidR="00CC5D13" w:rsidRPr="00B779A9">
        <w:rPr>
          <w:lang w:val="it-IT"/>
        </w:rPr>
        <w:t xml:space="preserve"> p</w:t>
      </w:r>
      <w:r w:rsidRPr="00B779A9">
        <w:rPr>
          <w:lang w:val="it-IT"/>
        </w:rPr>
        <w:t xml:space="preserve">aschale. </w:t>
      </w:r>
      <w:r w:rsidR="006023BA">
        <w:rPr>
          <w:lang w:val="it-IT"/>
        </w:rPr>
        <w:lastRenderedPageBreak/>
        <w:t xml:space="preserve">[CR] </w:t>
      </w:r>
      <w:r w:rsidRPr="00736684">
        <w:rPr>
          <w:rStyle w:val="Incipit"/>
          <w:lang w:val="it-IT"/>
        </w:rPr>
        <w:t>Credo</w:t>
      </w:r>
      <w:r w:rsidR="006023BA">
        <w:rPr>
          <w:lang w:val="it-IT"/>
        </w:rPr>
        <w:t>,</w:t>
      </w:r>
      <w:r w:rsidR="002759C9">
        <w:rPr>
          <w:lang w:val="it-IT"/>
        </w:rPr>
        <w:t xml:space="preserve"> o</w:t>
      </w:r>
      <w:r w:rsidRPr="00B779A9">
        <w:rPr>
          <w:lang w:val="it-IT"/>
        </w:rPr>
        <w:t xml:space="preserve">ffertorium et </w:t>
      </w:r>
      <w:r w:rsidR="006023BA">
        <w:rPr>
          <w:lang w:val="it-IT"/>
        </w:rPr>
        <w:t xml:space="preserve">[AG] </w:t>
      </w:r>
      <w:r w:rsidRPr="00736684">
        <w:rPr>
          <w:rStyle w:val="Incipit"/>
          <w:lang w:val="it-IT"/>
        </w:rPr>
        <w:t>Agnus dei</w:t>
      </w:r>
      <w:r w:rsidRPr="00B779A9">
        <w:rPr>
          <w:lang w:val="it-IT"/>
        </w:rPr>
        <w:t xml:space="preserve"> non d</w:t>
      </w:r>
      <w:r w:rsidR="002759C9">
        <w:rPr>
          <w:lang w:val="it-IT"/>
        </w:rPr>
        <w:t>$E::</w:t>
      </w:r>
      <w:r w:rsidRPr="00B779A9">
        <w:rPr>
          <w:lang w:val="it-IT"/>
        </w:rPr>
        <w:t>icuntur</w:t>
      </w:r>
      <w:r w:rsidR="002759C9">
        <w:rPr>
          <w:lang w:val="it-IT"/>
        </w:rPr>
        <w:t>$</w:t>
      </w:r>
      <w:r w:rsidRPr="00B779A9">
        <w:rPr>
          <w:lang w:val="it-IT"/>
        </w:rPr>
        <w:t xml:space="preserve">. Sed habita </w:t>
      </w:r>
      <w:r w:rsidR="009772E9" w:rsidRPr="00B779A9">
        <w:rPr>
          <w:lang w:val="it-IT"/>
        </w:rPr>
        <w:t>commu</w:t>
      </w:r>
      <w:r w:rsidRPr="00B779A9">
        <w:rPr>
          <w:lang w:val="it-IT"/>
        </w:rPr>
        <w:t xml:space="preserve">nione vertit se </w:t>
      </w:r>
      <w:r w:rsidRPr="00736684">
        <w:rPr>
          <w:rStyle w:val="Funktion"/>
          <w:lang w:val="it-IT"/>
        </w:rPr>
        <w:t>diaconus</w:t>
      </w:r>
      <w:r w:rsidRPr="00B779A9">
        <w:rPr>
          <w:lang w:val="it-IT"/>
        </w:rPr>
        <w:t xml:space="preserve"> ad </w:t>
      </w:r>
      <w:r w:rsidRPr="00736684">
        <w:rPr>
          <w:rStyle w:val="Ort"/>
          <w:lang w:val="it-IT"/>
        </w:rPr>
        <w:t>chorum</w:t>
      </w:r>
      <w:r w:rsidRPr="00B779A9">
        <w:rPr>
          <w:lang w:val="it-IT"/>
        </w:rPr>
        <w:t xml:space="preserve"> cantando </w:t>
      </w:r>
      <w:r w:rsidR="002759C9" w:rsidRPr="00B779A9">
        <w:rPr>
          <w:lang w:val="it-IT"/>
        </w:rPr>
        <w:t xml:space="preserve">AN </w:t>
      </w:r>
      <w:r w:rsidR="002759C9" w:rsidRPr="005A362F">
        <w:rPr>
          <w:rStyle w:val="Incipit"/>
          <w:lang w:val="it-IT"/>
        </w:rPr>
        <w:t>Alleluia</w:t>
      </w:r>
      <w:r w:rsidR="002759C9" w:rsidRPr="00B779A9">
        <w:rPr>
          <w:lang w:val="it-IT"/>
        </w:rPr>
        <w:t xml:space="preserve"> </w:t>
      </w:r>
      <w:r w:rsidRPr="00B779A9">
        <w:rPr>
          <w:lang w:val="it-IT"/>
        </w:rPr>
        <w:t>ad vesperas</w:t>
      </w:r>
      <w:r w:rsidR="002759C9">
        <w:rPr>
          <w:lang w:val="it-IT"/>
        </w:rPr>
        <w:t>,</w:t>
      </w:r>
      <w:r w:rsidRPr="00B779A9">
        <w:rPr>
          <w:lang w:val="it-IT"/>
        </w:rPr>
        <w:t xml:space="preserve"> quae a </w:t>
      </w:r>
      <w:r w:rsidRPr="00736684">
        <w:rPr>
          <w:rStyle w:val="Funktion"/>
          <w:lang w:val="it-IT"/>
        </w:rPr>
        <w:t>choro</w:t>
      </w:r>
      <w:r w:rsidRPr="00B779A9">
        <w:rPr>
          <w:lang w:val="it-IT"/>
        </w:rPr>
        <w:t xml:space="preserve"> ad finem percantentur</w:t>
      </w:r>
      <w:r w:rsidR="002759C9">
        <w:rPr>
          <w:lang w:val="it-IT"/>
        </w:rPr>
        <w:t>,</w:t>
      </w:r>
      <w:r w:rsidRPr="00B779A9">
        <w:rPr>
          <w:lang w:val="it-IT"/>
        </w:rPr>
        <w:t xml:space="preserve"> una cum PS </w:t>
      </w:r>
      <w:r w:rsidRPr="005A362F">
        <w:rPr>
          <w:rStyle w:val="Incipit"/>
          <w:lang w:val="it-IT"/>
        </w:rPr>
        <w:t>Laudate</w:t>
      </w:r>
      <w:r w:rsidR="005A362F" w:rsidRPr="00BE7D55">
        <w:rPr>
          <w:i/>
          <w:lang w:val="it-IT"/>
        </w:rPr>
        <w:t xml:space="preserve"> </w:t>
      </w:r>
      <w:r w:rsidRPr="005A362F">
        <w:rPr>
          <w:rStyle w:val="Incipit"/>
          <w:lang w:val="it-IT"/>
        </w:rPr>
        <w:t>dominum</w:t>
      </w:r>
      <w:r w:rsidR="005A362F" w:rsidRPr="00BE7D55">
        <w:rPr>
          <w:i/>
          <w:lang w:val="it-IT"/>
        </w:rPr>
        <w:t xml:space="preserve"> </w:t>
      </w:r>
      <w:r w:rsidRPr="005A362F">
        <w:rPr>
          <w:rStyle w:val="Incipit"/>
          <w:lang w:val="it-IT"/>
        </w:rPr>
        <w:t>omnes</w:t>
      </w:r>
      <w:r w:rsidR="005A362F" w:rsidRPr="00BE7D55">
        <w:rPr>
          <w:i/>
          <w:lang w:val="it-IT"/>
        </w:rPr>
        <w:t xml:space="preserve"> </w:t>
      </w:r>
      <w:r w:rsidRPr="005A362F">
        <w:rPr>
          <w:rStyle w:val="Incipit"/>
          <w:lang w:val="it-IT"/>
        </w:rPr>
        <w:t>gentes</w:t>
      </w:r>
      <w:r w:rsidRPr="00B779A9">
        <w:rPr>
          <w:lang w:val="it-IT"/>
        </w:rPr>
        <w:t xml:space="preserve"> sine </w:t>
      </w:r>
      <w:r w:rsidR="002759C9">
        <w:rPr>
          <w:lang w:val="it-IT"/>
        </w:rPr>
        <w:t>[P</w:t>
      </w:r>
      <w:r w:rsidR="00C929F2" w:rsidRPr="00B779A9">
        <w:rPr>
          <w:lang w:val="it-IT"/>
        </w:rPr>
        <w:t xml:space="preserve">V] </w:t>
      </w:r>
      <w:r w:rsidRPr="005A362F">
        <w:rPr>
          <w:rStyle w:val="Incipit"/>
          <w:lang w:val="it-IT"/>
        </w:rPr>
        <w:t>Gloria</w:t>
      </w:r>
      <w:r w:rsidR="005A362F" w:rsidRPr="00BE7D55">
        <w:rPr>
          <w:i/>
          <w:lang w:val="it-IT"/>
        </w:rPr>
        <w:t xml:space="preserve"> </w:t>
      </w:r>
      <w:r w:rsidRPr="005A362F">
        <w:rPr>
          <w:rStyle w:val="Incipit"/>
          <w:lang w:val="it-IT"/>
        </w:rPr>
        <w:t>patri</w:t>
      </w:r>
      <w:r w:rsidR="002759C9">
        <w:rPr>
          <w:lang w:val="it-IT"/>
        </w:rPr>
        <w:t>. E</w:t>
      </w:r>
      <w:r w:rsidRPr="00B779A9">
        <w:rPr>
          <w:lang w:val="it-IT"/>
        </w:rPr>
        <w:t xml:space="preserve">t intonetur a domino </w:t>
      </w:r>
      <w:r w:rsidRPr="00736684">
        <w:rPr>
          <w:rStyle w:val="Funktion"/>
          <w:lang w:val="it-IT"/>
        </w:rPr>
        <w:t>praelato</w:t>
      </w:r>
      <w:r w:rsidRPr="00B779A9">
        <w:rPr>
          <w:lang w:val="it-IT"/>
        </w:rPr>
        <w:t xml:space="preserve"> AM </w:t>
      </w:r>
      <w:r w:rsidRPr="005A362F">
        <w:rPr>
          <w:rStyle w:val="Incipit"/>
          <w:lang w:val="it-IT"/>
        </w:rPr>
        <w:t>Vespere</w:t>
      </w:r>
      <w:r w:rsidR="005A362F" w:rsidRPr="00BE7D55">
        <w:rPr>
          <w:i/>
          <w:lang w:val="it-IT"/>
        </w:rPr>
        <w:t xml:space="preserve"> </w:t>
      </w:r>
      <w:r w:rsidRPr="005A362F">
        <w:rPr>
          <w:rStyle w:val="Incipit"/>
          <w:lang w:val="it-IT"/>
        </w:rPr>
        <w:t>autem</w:t>
      </w:r>
      <w:r w:rsidR="005A362F" w:rsidRPr="00BE7D55">
        <w:rPr>
          <w:i/>
          <w:lang w:val="it-IT"/>
        </w:rPr>
        <w:t xml:space="preserve"> </w:t>
      </w:r>
      <w:r w:rsidR="00E9018E" w:rsidRPr="005A362F">
        <w:rPr>
          <w:rStyle w:val="Incipit"/>
          <w:lang w:val="it-IT"/>
        </w:rPr>
        <w:t>sabbat</w:t>
      </w:r>
      <w:r w:rsidRPr="005A362F">
        <w:rPr>
          <w:rStyle w:val="Incipit"/>
          <w:lang w:val="it-IT"/>
        </w:rPr>
        <w:t>i</w:t>
      </w:r>
      <w:r w:rsidRPr="00B779A9">
        <w:rPr>
          <w:lang w:val="it-IT"/>
        </w:rPr>
        <w:t xml:space="preserve"> folio 1 in </w:t>
      </w:r>
      <w:r w:rsidRPr="00736684">
        <w:rPr>
          <w:rStyle w:val="Funktion"/>
          <w:lang w:val="it-IT"/>
        </w:rPr>
        <w:t>summo antiphonario</w:t>
      </w:r>
      <w:r w:rsidR="00DD1415">
        <w:rPr>
          <w:lang w:val="it-IT"/>
        </w:rPr>
        <w:t>@</w:t>
      </w:r>
      <w:r w:rsidR="00DD1415" w:rsidRPr="00B779A9">
        <w:rPr>
          <w:lang w:val="it-IT"/>
        </w:rPr>
        <w:t>58.</w:t>
      </w:r>
      <w:r w:rsidRPr="00B779A9">
        <w:rPr>
          <w:lang w:val="it-IT"/>
        </w:rPr>
        <w:t xml:space="preserve"> Deinde finito cantico </w:t>
      </w:r>
      <w:r w:rsidR="002759C9">
        <w:rPr>
          <w:lang w:val="it-IT"/>
        </w:rPr>
        <w:t xml:space="preserve">[MA] </w:t>
      </w:r>
      <w:r w:rsidRPr="00736684">
        <w:rPr>
          <w:rStyle w:val="Incipit"/>
          <w:lang w:val="it-IT"/>
        </w:rPr>
        <w:t>Magnificat</w:t>
      </w:r>
      <w:r w:rsidRPr="00B779A9">
        <w:rPr>
          <w:lang w:val="it-IT"/>
        </w:rPr>
        <w:t xml:space="preserve"> finiuntur vesperae in </w:t>
      </w:r>
      <w:r w:rsidRPr="00736684">
        <w:rPr>
          <w:rStyle w:val="Ort"/>
          <w:lang w:val="it-IT"/>
        </w:rPr>
        <w:t>summo altari</w:t>
      </w:r>
      <w:r w:rsidRPr="00B779A9">
        <w:rPr>
          <w:lang w:val="it-IT"/>
        </w:rPr>
        <w:t xml:space="preserve"> per completam additurque a </w:t>
      </w:r>
      <w:r w:rsidRPr="00736684">
        <w:rPr>
          <w:rStyle w:val="Funktion"/>
          <w:lang w:val="it-IT"/>
        </w:rPr>
        <w:t>diacono</w:t>
      </w:r>
      <w:r w:rsidRPr="00736684">
        <w:rPr>
          <w:lang w:val="it-IT"/>
        </w:rPr>
        <w:t xml:space="preserve"> ministrante</w:t>
      </w:r>
      <w:r w:rsidRPr="00B779A9">
        <w:rPr>
          <w:lang w:val="it-IT"/>
        </w:rPr>
        <w:t xml:space="preserve"> </w:t>
      </w:r>
      <w:r w:rsidR="00C929F2" w:rsidRPr="00B779A9">
        <w:rPr>
          <w:lang w:val="it-IT"/>
        </w:rPr>
        <w:t xml:space="preserve">[BD] </w:t>
      </w:r>
      <w:r w:rsidR="005F6F99" w:rsidRPr="005A362F">
        <w:rPr>
          <w:rStyle w:val="Incipit"/>
          <w:lang w:val="it-IT"/>
        </w:rPr>
        <w:t>Benedicamus</w:t>
      </w:r>
      <w:r w:rsidR="00C929F2" w:rsidRPr="00B779A9">
        <w:rPr>
          <w:lang w:val="it-IT"/>
        </w:rPr>
        <w:t xml:space="preserve"> f</w:t>
      </w:r>
      <w:r w:rsidRPr="00B779A9">
        <w:rPr>
          <w:lang w:val="it-IT"/>
        </w:rPr>
        <w:t>eriale.</w:t>
      </w:r>
    </w:p>
    <w:p w:rsidR="00885488" w:rsidRPr="00B779A9" w:rsidRDefault="006023BA" w:rsidP="00415109">
      <w:pPr>
        <w:rPr>
          <w:lang w:val="it-IT"/>
        </w:rPr>
      </w:pPr>
      <w:r w:rsidRPr="00736684">
        <w:rPr>
          <w:rStyle w:val="Time1"/>
          <w:lang w:val="it-IT"/>
        </w:rPr>
        <w:t>Ad completorium</w:t>
      </w:r>
      <w:r w:rsidR="00885488" w:rsidRPr="00B779A9">
        <w:rPr>
          <w:lang w:val="it-IT"/>
        </w:rPr>
        <w:t xml:space="preserve"> fit concursus </w:t>
      </w:r>
      <w:r w:rsidR="00885488" w:rsidRPr="00736684">
        <w:rPr>
          <w:rStyle w:val="Funktion"/>
          <w:lang w:val="it-IT"/>
        </w:rPr>
        <w:t>professorum</w:t>
      </w:r>
      <w:r w:rsidR="00885488" w:rsidRPr="00B779A9">
        <w:rPr>
          <w:lang w:val="it-IT"/>
        </w:rPr>
        <w:t xml:space="preserve"> ad collationem quae hac die fit solle</w:t>
      </w:r>
      <w:r w:rsidR="00B65F80" w:rsidRPr="00B779A9">
        <w:rPr>
          <w:lang w:val="it-IT"/>
        </w:rPr>
        <w:t>m</w:t>
      </w:r>
      <w:r w:rsidR="00885488" w:rsidRPr="00B779A9">
        <w:rPr>
          <w:lang w:val="it-IT"/>
        </w:rPr>
        <w:t xml:space="preserve">nis. In </w:t>
      </w:r>
      <w:r w:rsidR="00885488" w:rsidRPr="00736684">
        <w:rPr>
          <w:rStyle w:val="Ort"/>
          <w:lang w:val="it-IT"/>
        </w:rPr>
        <w:t>choro</w:t>
      </w:r>
      <w:r w:rsidR="00885488" w:rsidRPr="00B779A9">
        <w:rPr>
          <w:lang w:val="it-IT"/>
        </w:rPr>
        <w:t xml:space="preserve"> </w:t>
      </w:r>
      <w:r w:rsidR="00FA3B56" w:rsidRPr="00B779A9">
        <w:rPr>
          <w:lang w:val="it-IT"/>
        </w:rPr>
        <w:t>vero</w:t>
      </w:r>
      <w:r w:rsidR="00885488" w:rsidRPr="00B779A9">
        <w:rPr>
          <w:lang w:val="it-IT"/>
        </w:rPr>
        <w:t xml:space="preserve"> praemissa confessione cantentur psalmi tonaliter sub primi toni differentia la la sol la sol. Una cum cantico </w:t>
      </w:r>
      <w:r w:rsidR="002759C9">
        <w:rPr>
          <w:lang w:val="it-IT"/>
        </w:rPr>
        <w:t xml:space="preserve">[ND] </w:t>
      </w:r>
      <w:r w:rsidR="00885488" w:rsidRPr="00736684">
        <w:rPr>
          <w:rStyle w:val="Incipit"/>
          <w:lang w:val="it-IT"/>
        </w:rPr>
        <w:t>Nunc dimittis</w:t>
      </w:r>
      <w:r w:rsidR="00885488" w:rsidRPr="00B779A9">
        <w:rPr>
          <w:lang w:val="it-IT"/>
        </w:rPr>
        <w:t xml:space="preserve"> sine </w:t>
      </w:r>
      <w:r w:rsidR="006D50B3">
        <w:rPr>
          <w:lang w:val="it-IT"/>
        </w:rPr>
        <w:t>[P</w:t>
      </w:r>
      <w:r w:rsidR="009E1CCF" w:rsidRPr="00B779A9">
        <w:rPr>
          <w:lang w:val="it-IT"/>
        </w:rPr>
        <w:t xml:space="preserve">V] </w:t>
      </w:r>
      <w:r w:rsidR="009E1CCF" w:rsidRPr="005A362F">
        <w:rPr>
          <w:rStyle w:val="Incipit"/>
          <w:lang w:val="it-IT"/>
        </w:rPr>
        <w:t>Gloria</w:t>
      </w:r>
      <w:r w:rsidR="009E1CCF" w:rsidRPr="00B779A9">
        <w:rPr>
          <w:lang w:val="it-IT"/>
        </w:rPr>
        <w:t xml:space="preserve"> </w:t>
      </w:r>
      <w:r w:rsidR="00885488" w:rsidRPr="00B779A9">
        <w:rPr>
          <w:lang w:val="it-IT"/>
        </w:rPr>
        <w:t xml:space="preserve">et concludit </w:t>
      </w:r>
      <w:r w:rsidR="00885488" w:rsidRPr="00736684">
        <w:rPr>
          <w:rStyle w:val="Funktion"/>
          <w:lang w:val="it-IT"/>
        </w:rPr>
        <w:t>praelatus</w:t>
      </w:r>
      <w:r w:rsidR="00885488" w:rsidRPr="00B779A9">
        <w:rPr>
          <w:lang w:val="it-IT"/>
        </w:rPr>
        <w:t xml:space="preserve"> per OR </w:t>
      </w:r>
      <w:r w:rsidR="00885488" w:rsidRPr="005A362F">
        <w:rPr>
          <w:rStyle w:val="Incipit"/>
          <w:lang w:val="it-IT"/>
        </w:rPr>
        <w:t>Deus</w:t>
      </w:r>
      <w:r w:rsidR="005A362F" w:rsidRPr="00BE7D55">
        <w:rPr>
          <w:i/>
          <w:lang w:val="it-IT"/>
        </w:rPr>
        <w:t xml:space="preserve"> </w:t>
      </w:r>
      <w:r w:rsidR="00885488" w:rsidRPr="005A362F">
        <w:rPr>
          <w:rStyle w:val="Incipit"/>
          <w:lang w:val="it-IT"/>
        </w:rPr>
        <w:t>qui</w:t>
      </w:r>
      <w:r w:rsidR="005A362F" w:rsidRPr="00BE7D55">
        <w:rPr>
          <w:i/>
          <w:lang w:val="it-IT"/>
        </w:rPr>
        <w:t xml:space="preserve"> </w:t>
      </w:r>
      <w:r w:rsidR="00885488" w:rsidRPr="005A362F">
        <w:rPr>
          <w:rStyle w:val="Incipit"/>
          <w:lang w:val="it-IT"/>
        </w:rPr>
        <w:t>hanc</w:t>
      </w:r>
      <w:r w:rsidR="005A362F" w:rsidRPr="00BE7D55">
        <w:rPr>
          <w:i/>
          <w:lang w:val="it-IT"/>
        </w:rPr>
        <w:t xml:space="preserve"> </w:t>
      </w:r>
      <w:r w:rsidR="00885488" w:rsidRPr="005A362F">
        <w:rPr>
          <w:rStyle w:val="Incipit"/>
          <w:lang w:val="it-IT"/>
        </w:rPr>
        <w:t>sacratissimam</w:t>
      </w:r>
      <w:r w:rsidR="00885488" w:rsidRPr="00B779A9">
        <w:rPr>
          <w:lang w:val="it-IT"/>
        </w:rPr>
        <w:t xml:space="preserve"> etc.</w:t>
      </w:r>
    </w:p>
    <w:p w:rsidR="00885488" w:rsidRPr="00736684" w:rsidRDefault="006D50B3" w:rsidP="00415109">
      <w:pPr>
        <w:pStyle w:val="berschrift1"/>
        <w:rPr>
          <w:lang w:val="it-IT"/>
        </w:rPr>
      </w:pPr>
      <w:r w:rsidRPr="00736684">
        <w:rPr>
          <w:lang w:val="it-IT"/>
        </w:rPr>
        <w:t xml:space="preserve">(224r) </w:t>
      </w:r>
      <w:r w:rsidR="00885488" w:rsidRPr="00736684">
        <w:rPr>
          <w:lang w:val="it-IT"/>
        </w:rPr>
        <w:t xml:space="preserve">IN SANCTA NOCTE </w:t>
      </w:r>
      <w:r w:rsidR="006023BA" w:rsidRPr="00736684">
        <w:rPr>
          <w:lang w:val="it-IT"/>
        </w:rPr>
        <w:t>RESURRECT</w:t>
      </w:r>
      <w:r w:rsidR="00371BD7" w:rsidRPr="00736684">
        <w:rPr>
          <w:lang w:val="it-IT"/>
        </w:rPr>
        <w:t>I</w:t>
      </w:r>
      <w:r w:rsidR="00885488" w:rsidRPr="00736684">
        <w:rPr>
          <w:lang w:val="it-IT"/>
        </w:rPr>
        <w:t>ONIS DOMINI</w:t>
      </w:r>
    </w:p>
    <w:p w:rsidR="006023BA" w:rsidRDefault="006023BA" w:rsidP="00415109">
      <w:pPr>
        <w:rPr>
          <w:lang w:val="it-IT"/>
        </w:rPr>
      </w:pPr>
      <w:r w:rsidRPr="00736684">
        <w:rPr>
          <w:rStyle w:val="Time1"/>
          <w:lang w:val="it-IT"/>
        </w:rPr>
        <w:t>Ad matutinum</w:t>
      </w:r>
      <w:r w:rsidR="00885488" w:rsidRPr="00B779A9">
        <w:rPr>
          <w:lang w:val="it-IT"/>
        </w:rPr>
        <w:t xml:space="preserve"> statim post primum pulsum conveniant </w:t>
      </w:r>
      <w:r w:rsidR="00885488" w:rsidRPr="00736684">
        <w:rPr>
          <w:lang w:val="it-IT"/>
        </w:rPr>
        <w:t>omnes</w:t>
      </w:r>
      <w:r w:rsidR="00885488" w:rsidRPr="00B779A9">
        <w:rPr>
          <w:lang w:val="it-IT"/>
        </w:rPr>
        <w:t xml:space="preserve"> in </w:t>
      </w:r>
      <w:r w:rsidR="00885488" w:rsidRPr="00736684">
        <w:rPr>
          <w:rStyle w:val="Ort"/>
          <w:lang w:val="it-IT"/>
        </w:rPr>
        <w:t>templo</w:t>
      </w:r>
      <w:r w:rsidR="00A47B1A">
        <w:rPr>
          <w:lang w:val="it-IT"/>
        </w:rPr>
        <w:t xml:space="preserve">, </w:t>
      </w:r>
      <w:r w:rsidR="00885488" w:rsidRPr="00B779A9">
        <w:rPr>
          <w:lang w:val="it-IT"/>
        </w:rPr>
        <w:t xml:space="preserve">expectant dominum </w:t>
      </w:r>
      <w:r w:rsidR="00885488" w:rsidRPr="00736684">
        <w:rPr>
          <w:rStyle w:val="Funktion"/>
          <w:lang w:val="it-IT"/>
        </w:rPr>
        <w:t>praelatum</w:t>
      </w:r>
      <w:r w:rsidR="00885488" w:rsidRPr="00B779A9">
        <w:rPr>
          <w:lang w:val="it-IT"/>
        </w:rPr>
        <w:t xml:space="preserve"> </w:t>
      </w:r>
      <w:r w:rsidR="00885488" w:rsidRPr="00B779A9">
        <w:rPr>
          <w:color w:val="000000"/>
          <w:lang w:val="it-IT"/>
        </w:rPr>
        <w:t xml:space="preserve">ante </w:t>
      </w:r>
      <w:r w:rsidR="00885488" w:rsidRPr="00736684">
        <w:rPr>
          <w:rStyle w:val="Ort"/>
          <w:lang w:val="it-IT"/>
        </w:rPr>
        <w:t>ianuam sacrarii nostri</w:t>
      </w:r>
      <w:r w:rsidR="00885488" w:rsidRPr="00B779A9">
        <w:rPr>
          <w:lang w:val="it-IT"/>
        </w:rPr>
        <w:t xml:space="preserve"> eo ordine</w:t>
      </w:r>
      <w:r w:rsidR="00A47B1A">
        <w:rPr>
          <w:lang w:val="it-IT"/>
        </w:rPr>
        <w:t>,</w:t>
      </w:r>
      <w:r w:rsidR="00885488" w:rsidRPr="00B779A9">
        <w:rPr>
          <w:lang w:val="it-IT"/>
        </w:rPr>
        <w:t xml:space="preserve"> ut </w:t>
      </w:r>
      <w:r w:rsidR="00885488" w:rsidRPr="00736684">
        <w:rPr>
          <w:rStyle w:val="Funktion"/>
          <w:lang w:val="it-IT"/>
        </w:rPr>
        <w:t>rustici</w:t>
      </w:r>
      <w:r w:rsidR="00A47B1A">
        <w:rPr>
          <w:lang w:val="it-IT"/>
        </w:rPr>
        <w:t xml:space="preserve"> accen</w:t>
      </w:r>
      <w:r w:rsidR="00885488" w:rsidRPr="00B779A9">
        <w:rPr>
          <w:lang w:val="it-IT"/>
        </w:rPr>
        <w:t>sis facibus praecedentes</w:t>
      </w:r>
      <w:r w:rsidR="00A47B1A">
        <w:rPr>
          <w:lang w:val="it-IT"/>
        </w:rPr>
        <w:t>,</w:t>
      </w:r>
      <w:r w:rsidR="00885488" w:rsidRPr="00B779A9">
        <w:rPr>
          <w:lang w:val="it-IT"/>
        </w:rPr>
        <w:t xml:space="preserve"> eant </w:t>
      </w:r>
      <w:r w:rsidR="00F51F99" w:rsidRPr="00B779A9">
        <w:rPr>
          <w:lang w:val="it-IT"/>
        </w:rPr>
        <w:t>$E::</w:t>
      </w:r>
      <w:r w:rsidR="00885488" w:rsidRPr="00B779A9">
        <w:rPr>
          <w:lang w:val="it-IT"/>
        </w:rPr>
        <w:t>postmodum</w:t>
      </w:r>
      <w:r w:rsidR="00F51F99" w:rsidRPr="00B779A9">
        <w:rPr>
          <w:lang w:val="it-IT"/>
        </w:rPr>
        <w:t>$</w:t>
      </w:r>
      <w:r w:rsidR="00885488" w:rsidRPr="00B779A9">
        <w:rPr>
          <w:lang w:val="it-IT"/>
        </w:rPr>
        <w:t xml:space="preserve"> cum magna </w:t>
      </w:r>
      <w:r w:rsidR="004E6535" w:rsidRPr="00B779A9">
        <w:rPr>
          <w:lang w:val="it-IT"/>
        </w:rPr>
        <w:t>rever</w:t>
      </w:r>
      <w:r w:rsidR="00885488" w:rsidRPr="00B779A9">
        <w:rPr>
          <w:lang w:val="it-IT"/>
        </w:rPr>
        <w:t xml:space="preserve">entia ad </w:t>
      </w:r>
      <w:r w:rsidR="00885488" w:rsidRPr="00736684">
        <w:rPr>
          <w:rStyle w:val="Ort"/>
          <w:lang w:val="it-IT"/>
        </w:rPr>
        <w:t>sepulchrum</w:t>
      </w:r>
      <w:r w:rsidR="00885488" w:rsidRPr="00B779A9">
        <w:rPr>
          <w:lang w:val="it-IT"/>
        </w:rPr>
        <w:t xml:space="preserve"> et flexis genibus </w:t>
      </w:r>
      <w:r w:rsidR="00F51F99" w:rsidRPr="006023BA">
        <w:rPr>
          <w:lang w:val="it-IT"/>
        </w:rPr>
        <w:t>ore</w:t>
      </w:r>
      <w:r w:rsidR="00A47B1A">
        <w:rPr>
          <w:lang w:val="it-IT"/>
        </w:rPr>
        <w:t>%D::</w:t>
      </w:r>
      <w:r w:rsidR="00F51F99" w:rsidRPr="006023BA">
        <w:rPr>
          <w:lang w:val="it-IT"/>
        </w:rPr>
        <w:t>nt</w:t>
      </w:r>
      <w:r w:rsidRPr="006023BA">
        <w:rPr>
          <w:lang w:val="it-IT"/>
        </w:rPr>
        <w:t>%</w:t>
      </w:r>
      <w:r w:rsidR="00A47B1A">
        <w:rPr>
          <w:lang w:val="it-IT"/>
        </w:rPr>
        <w:t>$E::</w:t>
      </w:r>
      <w:r w:rsidR="00885488" w:rsidRPr="00B779A9">
        <w:rPr>
          <w:lang w:val="it-IT"/>
        </w:rPr>
        <w:t>tur</w:t>
      </w:r>
      <w:r w:rsidR="00F51F99" w:rsidRPr="00B779A9">
        <w:rPr>
          <w:lang w:val="it-IT"/>
        </w:rPr>
        <w:t>$</w:t>
      </w:r>
      <w:r w:rsidR="00885488" w:rsidRPr="00B779A9">
        <w:rPr>
          <w:lang w:val="it-IT"/>
        </w:rPr>
        <w:t xml:space="preserve"> PS </w:t>
      </w:r>
      <w:r w:rsidR="00885488" w:rsidRPr="005A362F">
        <w:rPr>
          <w:rStyle w:val="Incipit"/>
          <w:lang w:val="it-IT"/>
        </w:rPr>
        <w:t>Domine</w:t>
      </w:r>
      <w:r w:rsidR="005A362F" w:rsidRPr="00BE7D55">
        <w:rPr>
          <w:i/>
          <w:lang w:val="it-IT"/>
        </w:rPr>
        <w:t xml:space="preserve"> </w:t>
      </w:r>
      <w:r w:rsidR="00885488" w:rsidRPr="005A362F">
        <w:rPr>
          <w:rStyle w:val="Incipit"/>
          <w:lang w:val="it-IT"/>
        </w:rPr>
        <w:t>probasti</w:t>
      </w:r>
      <w:r w:rsidR="005A362F" w:rsidRPr="00BE7D55">
        <w:rPr>
          <w:i/>
          <w:lang w:val="it-IT"/>
        </w:rPr>
        <w:t xml:space="preserve"> </w:t>
      </w:r>
      <w:r w:rsidR="00885488" w:rsidRPr="005A362F">
        <w:rPr>
          <w:rStyle w:val="Incipit"/>
          <w:lang w:val="it-IT"/>
        </w:rPr>
        <w:t>me</w:t>
      </w:r>
      <w:r w:rsidR="00A47B1A">
        <w:rPr>
          <w:lang w:val="it-IT"/>
        </w:rPr>
        <w:t xml:space="preserve">, </w:t>
      </w:r>
      <w:r w:rsidR="00885488" w:rsidRPr="00B779A9">
        <w:rPr>
          <w:lang w:val="it-IT"/>
        </w:rPr>
        <w:t xml:space="preserve">sub quo aliquis </w:t>
      </w:r>
      <w:r w:rsidR="00885488" w:rsidRPr="00736684">
        <w:rPr>
          <w:rStyle w:val="Funktion"/>
          <w:lang w:val="it-IT"/>
        </w:rPr>
        <w:t>canonicorum</w:t>
      </w:r>
      <w:r w:rsidR="00885488" w:rsidRPr="00B779A9">
        <w:rPr>
          <w:lang w:val="it-IT"/>
        </w:rPr>
        <w:t xml:space="preserve"> amictus cum domino </w:t>
      </w:r>
      <w:r w:rsidR="00885488" w:rsidRPr="00736684">
        <w:rPr>
          <w:rStyle w:val="Funktion"/>
          <w:lang w:val="it-IT"/>
        </w:rPr>
        <w:t>praelato</w:t>
      </w:r>
      <w:r w:rsidR="00885488" w:rsidRPr="00B779A9">
        <w:rPr>
          <w:lang w:val="it-IT"/>
        </w:rPr>
        <w:t xml:space="preserve"> stola </w:t>
      </w:r>
      <w:r w:rsidR="003B5C07" w:rsidRPr="00B779A9">
        <w:rPr>
          <w:lang w:val="it-IT"/>
        </w:rPr>
        <w:t>tur</w:t>
      </w:r>
      <w:r w:rsidR="00885488" w:rsidRPr="00B779A9">
        <w:rPr>
          <w:lang w:val="it-IT"/>
        </w:rPr>
        <w:t xml:space="preserve">ificat sepulchrum circumeundo trinis </w:t>
      </w:r>
      <w:r w:rsidR="00AB7195" w:rsidRPr="00B779A9">
        <w:rPr>
          <w:lang w:val="it-IT"/>
        </w:rPr>
        <w:t>vici</w:t>
      </w:r>
      <w:r w:rsidR="00885488" w:rsidRPr="00B779A9">
        <w:rPr>
          <w:lang w:val="it-IT"/>
        </w:rPr>
        <w:t>bus</w:t>
      </w:r>
      <w:r w:rsidR="00A47B1A">
        <w:rPr>
          <w:lang w:val="it-IT"/>
        </w:rPr>
        <w:t>,</w:t>
      </w:r>
      <w:r w:rsidR="00885488" w:rsidRPr="00B779A9">
        <w:rPr>
          <w:lang w:val="it-IT"/>
        </w:rPr>
        <w:t xml:space="preserve"> et aperto sepulchro</w:t>
      </w:r>
      <w:r w:rsidR="00A47B1A">
        <w:rPr>
          <w:lang w:val="it-IT"/>
        </w:rPr>
        <w:t>, sum</w:t>
      </w:r>
      <w:r w:rsidR="00885488" w:rsidRPr="00B779A9">
        <w:rPr>
          <w:lang w:val="it-IT"/>
        </w:rPr>
        <w:t>at</w:t>
      </w:r>
      <w:r w:rsidR="008060A3" w:rsidRPr="00B779A9">
        <w:rPr>
          <w:lang w:val="it-IT"/>
        </w:rPr>
        <w:t xml:space="preserve"> ven</w:t>
      </w:r>
      <w:r w:rsidR="00885488" w:rsidRPr="00B779A9">
        <w:rPr>
          <w:lang w:val="it-IT"/>
        </w:rPr>
        <w:t>erabile sacramentum</w:t>
      </w:r>
      <w:r w:rsidR="00A47B1A">
        <w:rPr>
          <w:lang w:val="it-IT"/>
        </w:rPr>
        <w:t>.</w:t>
      </w:r>
      <w:r w:rsidR="00885488" w:rsidRPr="00B779A9">
        <w:rPr>
          <w:lang w:val="it-IT"/>
        </w:rPr>
        <w:t xml:space="preserve"> </w:t>
      </w:r>
      <w:r w:rsidR="00A47B1A">
        <w:rPr>
          <w:lang w:val="it-IT"/>
        </w:rPr>
        <w:t>D</w:t>
      </w:r>
      <w:r w:rsidR="00885488" w:rsidRPr="00B779A9">
        <w:rPr>
          <w:lang w:val="it-IT"/>
        </w:rPr>
        <w:t xml:space="preserve">ominus </w:t>
      </w:r>
      <w:r w:rsidR="00FA3B56" w:rsidRPr="00B779A9">
        <w:rPr>
          <w:lang w:val="it-IT"/>
        </w:rPr>
        <w:t>vero</w:t>
      </w:r>
      <w:r w:rsidR="00885488" w:rsidRPr="00B779A9">
        <w:rPr>
          <w:lang w:val="it-IT"/>
        </w:rPr>
        <w:t xml:space="preserve"> </w:t>
      </w:r>
      <w:r w:rsidR="00050F79" w:rsidRPr="00736684">
        <w:rPr>
          <w:rStyle w:val="Funktion"/>
          <w:lang w:val="it-IT"/>
        </w:rPr>
        <w:t>|platus::</w:t>
      </w:r>
      <w:r w:rsidR="00885488" w:rsidRPr="00736684">
        <w:rPr>
          <w:rStyle w:val="Funktion"/>
          <w:lang w:val="it-IT"/>
        </w:rPr>
        <w:t>p</w:t>
      </w:r>
      <w:r w:rsidR="00C929F2" w:rsidRPr="00736684">
        <w:rPr>
          <w:rStyle w:val="Funktion"/>
          <w:lang w:val="it-IT"/>
        </w:rPr>
        <w:t>re</w:t>
      </w:r>
      <w:r w:rsidR="00885488" w:rsidRPr="00736684">
        <w:rPr>
          <w:rStyle w:val="Funktion"/>
          <w:lang w:val="it-IT"/>
        </w:rPr>
        <w:t>latus</w:t>
      </w:r>
      <w:r w:rsidR="00050F79" w:rsidRPr="00736684">
        <w:rPr>
          <w:rStyle w:val="Funktion"/>
          <w:lang w:val="it-IT"/>
        </w:rPr>
        <w:t>|</w:t>
      </w:r>
      <w:r w:rsidR="00885488" w:rsidRPr="00B779A9">
        <w:rPr>
          <w:lang w:val="it-IT"/>
        </w:rPr>
        <w:t xml:space="preserve"> accipit imaginem crucifixi et ita procedunt ad </w:t>
      </w:r>
      <w:r w:rsidR="00885488" w:rsidRPr="00736684">
        <w:rPr>
          <w:rStyle w:val="Ort"/>
          <w:lang w:val="it-IT"/>
        </w:rPr>
        <w:t>summum altare</w:t>
      </w:r>
      <w:r w:rsidR="00885488" w:rsidRPr="00B779A9">
        <w:rPr>
          <w:lang w:val="it-IT"/>
        </w:rPr>
        <w:t xml:space="preserve"> cantando RP</w:t>
      </w:r>
      <w:r w:rsidR="00A47B1A">
        <w:rPr>
          <w:lang w:val="it-IT"/>
        </w:rPr>
        <w:t>P</w:t>
      </w:r>
      <w:r w:rsidR="00885488" w:rsidRPr="00B779A9">
        <w:rPr>
          <w:lang w:val="it-IT"/>
        </w:rPr>
        <w:t xml:space="preserve"> </w:t>
      </w:r>
      <w:r w:rsidR="00885488" w:rsidRPr="005A362F">
        <w:rPr>
          <w:rStyle w:val="Incipit"/>
          <w:lang w:val="it-IT"/>
        </w:rPr>
        <w:t>Surrexit</w:t>
      </w:r>
      <w:r w:rsidR="005A362F" w:rsidRPr="00BE7D55">
        <w:rPr>
          <w:i/>
          <w:lang w:val="it-IT"/>
        </w:rPr>
        <w:t xml:space="preserve"> </w:t>
      </w:r>
      <w:r w:rsidR="00885488" w:rsidRPr="005A362F">
        <w:rPr>
          <w:rStyle w:val="Incipit"/>
          <w:lang w:val="it-IT"/>
        </w:rPr>
        <w:t>pastor</w:t>
      </w:r>
      <w:r w:rsidR="005A362F" w:rsidRPr="00BE7D55">
        <w:rPr>
          <w:i/>
          <w:lang w:val="it-IT"/>
        </w:rPr>
        <w:t xml:space="preserve"> </w:t>
      </w:r>
      <w:r w:rsidR="00885488" w:rsidRPr="005A362F">
        <w:rPr>
          <w:rStyle w:val="Incipit"/>
          <w:lang w:val="it-IT"/>
        </w:rPr>
        <w:t>bonus</w:t>
      </w:r>
      <w:r w:rsidR="00885488" w:rsidRPr="00B779A9">
        <w:rPr>
          <w:lang w:val="it-IT"/>
        </w:rPr>
        <w:t xml:space="preserve"> ex </w:t>
      </w:r>
      <w:r w:rsidR="00885488" w:rsidRPr="00736684">
        <w:rPr>
          <w:rStyle w:val="Funktion"/>
          <w:lang w:val="it-IT"/>
        </w:rPr>
        <w:t>libellis responsionaliis</w:t>
      </w:r>
      <w:r w:rsidR="00885488" w:rsidRPr="00B779A9">
        <w:rPr>
          <w:lang w:val="it-IT"/>
        </w:rPr>
        <w:t xml:space="preserve">. Finito responsorio dicatur </w:t>
      </w:r>
      <w:r w:rsidR="00A47B1A">
        <w:rPr>
          <w:lang w:val="it-IT"/>
        </w:rPr>
        <w:t xml:space="preserve">oratio </w:t>
      </w:r>
      <w:r w:rsidR="00885488" w:rsidRPr="00B779A9">
        <w:rPr>
          <w:lang w:val="it-IT"/>
        </w:rPr>
        <w:t xml:space="preserve">ex benedictionali a domino </w:t>
      </w:r>
      <w:r w:rsidR="00885488" w:rsidRPr="00736684">
        <w:rPr>
          <w:rStyle w:val="Funktion"/>
          <w:lang w:val="it-IT"/>
        </w:rPr>
        <w:t>praelato</w:t>
      </w:r>
      <w:r w:rsidR="00885488" w:rsidRPr="00B779A9">
        <w:rPr>
          <w:lang w:val="it-IT"/>
        </w:rPr>
        <w:t xml:space="preserve"> </w:t>
      </w:r>
      <w:r w:rsidR="00C929F2" w:rsidRPr="00B779A9">
        <w:rPr>
          <w:lang w:val="it-IT"/>
        </w:rPr>
        <w:t xml:space="preserve">(224v) </w:t>
      </w:r>
      <w:r w:rsidR="00A47B1A">
        <w:rPr>
          <w:lang w:val="it-IT"/>
        </w:rPr>
        <w:t>[</w:t>
      </w:r>
      <w:r w:rsidR="00885488" w:rsidRPr="00B779A9">
        <w:rPr>
          <w:lang w:val="it-IT"/>
        </w:rPr>
        <w:t>OR</w:t>
      </w:r>
      <w:r w:rsidR="00A47B1A">
        <w:rPr>
          <w:lang w:val="it-IT"/>
        </w:rPr>
        <w:t>]</w:t>
      </w:r>
      <w:r w:rsidR="00885488" w:rsidRPr="00B779A9">
        <w:rPr>
          <w:lang w:val="it-IT"/>
        </w:rPr>
        <w:t xml:space="preserve"> </w:t>
      </w:r>
      <w:r w:rsidR="00885488" w:rsidRPr="005A362F">
        <w:rPr>
          <w:rStyle w:val="Incipit"/>
          <w:lang w:val="it-IT"/>
        </w:rPr>
        <w:t>Omnipotens</w:t>
      </w:r>
      <w:r w:rsidR="005A362F" w:rsidRPr="00BE7D55">
        <w:rPr>
          <w:i/>
          <w:lang w:val="it-IT"/>
        </w:rPr>
        <w:t xml:space="preserve"> </w:t>
      </w:r>
      <w:r w:rsidR="00885488" w:rsidRPr="005A362F">
        <w:rPr>
          <w:rStyle w:val="Incipit"/>
          <w:lang w:val="it-IT"/>
        </w:rPr>
        <w:t>sempiterne</w:t>
      </w:r>
      <w:r w:rsidR="005A362F" w:rsidRPr="00BE7D55">
        <w:rPr>
          <w:i/>
          <w:lang w:val="it-IT"/>
        </w:rPr>
        <w:t xml:space="preserve"> </w:t>
      </w:r>
      <w:r w:rsidR="00885488" w:rsidRPr="005A362F">
        <w:rPr>
          <w:rStyle w:val="Incipit"/>
          <w:lang w:val="it-IT"/>
        </w:rPr>
        <w:t>deus</w:t>
      </w:r>
      <w:r w:rsidR="005A362F" w:rsidRPr="00BE7D55">
        <w:rPr>
          <w:i/>
          <w:lang w:val="it-IT"/>
        </w:rPr>
        <w:t xml:space="preserve"> </w:t>
      </w:r>
      <w:r w:rsidR="00885488" w:rsidRPr="005A362F">
        <w:rPr>
          <w:rStyle w:val="Incipit"/>
          <w:lang w:val="it-IT"/>
        </w:rPr>
        <w:t>qui</w:t>
      </w:r>
      <w:r w:rsidR="005A362F" w:rsidRPr="00BE7D55">
        <w:rPr>
          <w:i/>
          <w:lang w:val="it-IT"/>
        </w:rPr>
        <w:t xml:space="preserve"> </w:t>
      </w:r>
      <w:r w:rsidR="00885488" w:rsidRPr="005A362F">
        <w:rPr>
          <w:rStyle w:val="Incipit"/>
          <w:lang w:val="it-IT"/>
        </w:rPr>
        <w:t>hac</w:t>
      </w:r>
      <w:r w:rsidR="00885488" w:rsidRPr="00B779A9">
        <w:rPr>
          <w:lang w:val="it-IT"/>
        </w:rPr>
        <w:t xml:space="preserve"> etc. Deinde ponant imaginem cum venerabili eucharistia super </w:t>
      </w:r>
      <w:r w:rsidR="00885488" w:rsidRPr="00736684">
        <w:rPr>
          <w:rStyle w:val="Ort"/>
          <w:lang w:val="it-IT"/>
        </w:rPr>
        <w:t>altare summum</w:t>
      </w:r>
      <w:r w:rsidR="004A54DF">
        <w:rPr>
          <w:lang w:val="it-IT"/>
        </w:rPr>
        <w:t xml:space="preserve"> et compulsatione signorum facta i</w:t>
      </w:r>
      <w:r w:rsidR="00885488" w:rsidRPr="00B779A9">
        <w:rPr>
          <w:lang w:val="it-IT"/>
        </w:rPr>
        <w:t xml:space="preserve">ncipiat dominus </w:t>
      </w:r>
      <w:r w:rsidR="00885488" w:rsidRPr="00736684">
        <w:rPr>
          <w:rStyle w:val="Funktion"/>
          <w:lang w:val="it-IT"/>
        </w:rPr>
        <w:t>praelatus</w:t>
      </w:r>
      <w:r w:rsidR="00885488" w:rsidRPr="00B779A9">
        <w:rPr>
          <w:lang w:val="it-IT"/>
        </w:rPr>
        <w:t xml:space="preserve"> matutinum more solito </w:t>
      </w:r>
      <w:r w:rsidR="00C929F2" w:rsidRPr="00B779A9">
        <w:rPr>
          <w:lang w:val="it-IT"/>
        </w:rPr>
        <w:t xml:space="preserve">[VAR] </w:t>
      </w:r>
      <w:r w:rsidR="00885488" w:rsidRPr="005A362F">
        <w:rPr>
          <w:rStyle w:val="Incipit"/>
          <w:lang w:val="it-IT"/>
        </w:rPr>
        <w:t>Domine</w:t>
      </w:r>
      <w:r w:rsidR="005A362F" w:rsidRPr="00BE7D55">
        <w:rPr>
          <w:i/>
          <w:lang w:val="it-IT"/>
        </w:rPr>
        <w:t xml:space="preserve"> </w:t>
      </w:r>
      <w:r w:rsidR="00885488" w:rsidRPr="005A362F">
        <w:rPr>
          <w:rStyle w:val="Incipit"/>
          <w:lang w:val="it-IT"/>
        </w:rPr>
        <w:t>labia</w:t>
      </w:r>
      <w:r w:rsidR="005A362F" w:rsidRPr="00BE7D55">
        <w:rPr>
          <w:i/>
          <w:lang w:val="it-IT"/>
        </w:rPr>
        <w:t xml:space="preserve"> </w:t>
      </w:r>
      <w:r w:rsidR="00885488" w:rsidRPr="005A362F">
        <w:rPr>
          <w:rStyle w:val="Incipit"/>
          <w:lang w:val="it-IT"/>
        </w:rPr>
        <w:t>mea</w:t>
      </w:r>
      <w:r w:rsidR="00885488" w:rsidRPr="00B779A9">
        <w:rPr>
          <w:lang w:val="it-IT"/>
        </w:rPr>
        <w:t xml:space="preserve"> etc. </w:t>
      </w:r>
    </w:p>
    <w:p w:rsidR="00885488" w:rsidRPr="004518BD" w:rsidRDefault="00EC3821" w:rsidP="00415109">
      <w:pPr>
        <w:rPr>
          <w:lang w:val="pt-PT"/>
        </w:rPr>
      </w:pPr>
      <w:r w:rsidRPr="00736684">
        <w:rPr>
          <w:rStyle w:val="Time1"/>
          <w:lang w:val="it-IT"/>
        </w:rPr>
        <w:t>Ad matutinum</w:t>
      </w:r>
      <w:r w:rsidRPr="00B779A9">
        <w:rPr>
          <w:lang w:val="it-IT"/>
        </w:rPr>
        <w:t xml:space="preserve"> </w:t>
      </w:r>
      <w:r w:rsidR="00885488" w:rsidRPr="00B779A9">
        <w:rPr>
          <w:lang w:val="it-IT"/>
        </w:rPr>
        <w:t>I</w:t>
      </w:r>
      <w:r w:rsidR="00C929F2" w:rsidRPr="00B779A9">
        <w:rPr>
          <w:lang w:val="it-IT"/>
        </w:rPr>
        <w:t>N</w:t>
      </w:r>
      <w:r w:rsidR="00885488" w:rsidRPr="00B779A9">
        <w:rPr>
          <w:lang w:val="it-IT"/>
        </w:rPr>
        <w:t xml:space="preserve">V </w:t>
      </w:r>
      <w:r w:rsidR="00885488" w:rsidRPr="005A362F">
        <w:rPr>
          <w:rStyle w:val="Incipit"/>
          <w:lang w:val="it-IT"/>
        </w:rPr>
        <w:t>Alleluia</w:t>
      </w:r>
      <w:r w:rsidR="005A362F" w:rsidRPr="00BE7D55">
        <w:rPr>
          <w:i/>
          <w:lang w:val="it-IT"/>
        </w:rPr>
        <w:t xml:space="preserve"> </w:t>
      </w:r>
      <w:r w:rsidR="00885488" w:rsidRPr="005A362F">
        <w:rPr>
          <w:rStyle w:val="Incipit"/>
          <w:lang w:val="it-IT"/>
        </w:rPr>
        <w:t>alleluia</w:t>
      </w:r>
      <w:r w:rsidR="005A362F" w:rsidRPr="00BE7D55">
        <w:rPr>
          <w:i/>
          <w:lang w:val="it-IT"/>
        </w:rPr>
        <w:t xml:space="preserve"> </w:t>
      </w:r>
      <w:r w:rsidR="00885488" w:rsidRPr="005A362F">
        <w:rPr>
          <w:rStyle w:val="Incipit"/>
          <w:lang w:val="it-IT"/>
        </w:rPr>
        <w:t>alleluia</w:t>
      </w:r>
      <w:r w:rsidR="00885488" w:rsidRPr="00B779A9">
        <w:rPr>
          <w:lang w:val="it-IT"/>
        </w:rPr>
        <w:t>. Post in</w:t>
      </w:r>
      <w:r w:rsidR="00D66EA2" w:rsidRPr="00B779A9">
        <w:rPr>
          <w:lang w:val="it-IT"/>
        </w:rPr>
        <w:t>vita</w:t>
      </w:r>
      <w:r w:rsidR="00885488" w:rsidRPr="00B779A9">
        <w:rPr>
          <w:lang w:val="it-IT"/>
        </w:rPr>
        <w:t xml:space="preserve">torium non dicitur </w:t>
      </w:r>
      <w:r w:rsidR="00982EF5" w:rsidRPr="00B779A9">
        <w:rPr>
          <w:lang w:val="it-IT"/>
        </w:rPr>
        <w:t>hymnu</w:t>
      </w:r>
      <w:r w:rsidR="00885488" w:rsidRPr="00B779A9">
        <w:rPr>
          <w:lang w:val="it-IT"/>
        </w:rPr>
        <w:t>s</w:t>
      </w:r>
      <w:r w:rsidR="00194B84">
        <w:rPr>
          <w:lang w:val="it-IT"/>
        </w:rPr>
        <w:t>,</w:t>
      </w:r>
      <w:r w:rsidR="00885488" w:rsidRPr="00B779A9">
        <w:rPr>
          <w:lang w:val="it-IT"/>
        </w:rPr>
        <w:t xml:space="preserve"> neque in aliis matutinis </w:t>
      </w:r>
      <w:r w:rsidR="00A03850" w:rsidRPr="00B779A9">
        <w:rPr>
          <w:lang w:val="it-IT"/>
        </w:rPr>
        <w:t>preci</w:t>
      </w:r>
      <w:r w:rsidR="00885488" w:rsidRPr="00B779A9">
        <w:rPr>
          <w:lang w:val="it-IT"/>
        </w:rPr>
        <w:t xml:space="preserve">bus usque ad </w:t>
      </w:r>
      <w:r w:rsidR="00BA4CFB" w:rsidRPr="00B779A9">
        <w:rPr>
          <w:lang w:val="it-IT"/>
        </w:rPr>
        <w:t>octava</w:t>
      </w:r>
      <w:r w:rsidR="00885488" w:rsidRPr="00B779A9">
        <w:rPr>
          <w:lang w:val="it-IT"/>
        </w:rPr>
        <w:t>m domini.</w:t>
      </w:r>
      <w:r w:rsidR="0001237C">
        <w:rPr>
          <w:lang w:val="it-IT"/>
        </w:rPr>
        <w:t xml:space="preserve"> </w:t>
      </w:r>
      <w:r w:rsidRPr="004518BD">
        <w:rPr>
          <w:lang w:val="pt-PT"/>
        </w:rPr>
        <w:t>Ad nocturnum</w:t>
      </w:r>
      <w:r w:rsidR="00885488" w:rsidRPr="00B779A9">
        <w:rPr>
          <w:lang w:val="pt-PT"/>
        </w:rPr>
        <w:t xml:space="preserve"> AN </w:t>
      </w:r>
      <w:r w:rsidR="00885488" w:rsidRPr="005A362F">
        <w:rPr>
          <w:rStyle w:val="Incipit"/>
          <w:lang w:val="pt-PT"/>
        </w:rPr>
        <w:t>Ego</w:t>
      </w:r>
      <w:r w:rsidR="005A362F" w:rsidRPr="00BE7D55">
        <w:rPr>
          <w:i/>
          <w:lang w:val="pt-PT"/>
        </w:rPr>
        <w:t xml:space="preserve"> </w:t>
      </w:r>
      <w:r w:rsidR="00885488" w:rsidRPr="005A362F">
        <w:rPr>
          <w:rStyle w:val="Incipit"/>
          <w:lang w:val="pt-PT"/>
        </w:rPr>
        <w:t>sum</w:t>
      </w:r>
      <w:r w:rsidR="005A362F" w:rsidRPr="00BE7D55">
        <w:rPr>
          <w:i/>
          <w:lang w:val="pt-PT"/>
        </w:rPr>
        <w:t xml:space="preserve"> </w:t>
      </w:r>
      <w:r w:rsidR="00885488" w:rsidRPr="005A362F">
        <w:rPr>
          <w:rStyle w:val="Incipit"/>
          <w:lang w:val="pt-PT"/>
        </w:rPr>
        <w:t>qui</w:t>
      </w:r>
      <w:r w:rsidR="005A362F" w:rsidRPr="00BE7D55">
        <w:rPr>
          <w:i/>
          <w:lang w:val="pt-PT"/>
        </w:rPr>
        <w:t xml:space="preserve"> </w:t>
      </w:r>
      <w:r w:rsidR="00885488" w:rsidRPr="005A362F">
        <w:rPr>
          <w:rStyle w:val="Incipit"/>
          <w:lang w:val="pt-PT"/>
        </w:rPr>
        <w:t>sum</w:t>
      </w:r>
      <w:r w:rsidR="00885488" w:rsidRPr="00B779A9">
        <w:rPr>
          <w:lang w:val="pt-PT"/>
        </w:rPr>
        <w:t xml:space="preserve"> cum sequentibus duabus. </w:t>
      </w:r>
      <w:r w:rsidR="00885488" w:rsidRPr="00B779A9">
        <w:rPr>
          <w:lang w:val="fr-FR"/>
        </w:rPr>
        <w:t xml:space="preserve">PS </w:t>
      </w:r>
      <w:r w:rsidR="00885488" w:rsidRPr="005A362F">
        <w:rPr>
          <w:rStyle w:val="Incipit"/>
          <w:lang w:val="fr-FR"/>
        </w:rPr>
        <w:t>Beatus</w:t>
      </w:r>
      <w:r w:rsidR="005A362F" w:rsidRPr="00BE7D55">
        <w:rPr>
          <w:i/>
          <w:lang w:val="fr-FR"/>
        </w:rPr>
        <w:t xml:space="preserve"> </w:t>
      </w:r>
      <w:r w:rsidR="00C31823" w:rsidRPr="005A362F">
        <w:rPr>
          <w:rStyle w:val="Incipit"/>
          <w:lang w:val="fr-FR"/>
        </w:rPr>
        <w:t>vir</w:t>
      </w:r>
      <w:r w:rsidR="00794880" w:rsidRPr="005A362F">
        <w:rPr>
          <w:lang w:val="fr-FR"/>
        </w:rPr>
        <w:t xml:space="preserve">. </w:t>
      </w:r>
      <w:r w:rsidR="00BA24A1" w:rsidRPr="00B779A9">
        <w:rPr>
          <w:lang w:val="fr-FR"/>
        </w:rPr>
        <w:t>[</w:t>
      </w:r>
      <w:r w:rsidR="00885488" w:rsidRPr="00B779A9">
        <w:rPr>
          <w:lang w:val="fr-FR"/>
        </w:rPr>
        <w:t>PS</w:t>
      </w:r>
      <w:r w:rsidR="00BA24A1" w:rsidRPr="00B779A9">
        <w:rPr>
          <w:lang w:val="fr-FR"/>
        </w:rPr>
        <w:t>]</w:t>
      </w:r>
      <w:r w:rsidR="005A362F" w:rsidRPr="00BE7D55">
        <w:rPr>
          <w:i/>
          <w:lang w:val="fr-FR"/>
        </w:rPr>
        <w:t xml:space="preserve"> </w:t>
      </w:r>
      <w:r w:rsidR="00885488" w:rsidRPr="005A362F">
        <w:rPr>
          <w:rStyle w:val="Incipit"/>
          <w:lang w:val="fr-FR"/>
        </w:rPr>
        <w:t>Quare</w:t>
      </w:r>
      <w:r w:rsidR="005A362F" w:rsidRPr="00BE7D55">
        <w:rPr>
          <w:i/>
          <w:lang w:val="fr-FR"/>
        </w:rPr>
        <w:t xml:space="preserve"> </w:t>
      </w:r>
      <w:r w:rsidR="00885488" w:rsidRPr="005A362F">
        <w:rPr>
          <w:rStyle w:val="Incipit"/>
          <w:lang w:val="fr-FR"/>
        </w:rPr>
        <w:t>fremuerunt</w:t>
      </w:r>
      <w:r w:rsidR="00794880" w:rsidRPr="005A362F">
        <w:rPr>
          <w:lang w:val="fr-FR"/>
        </w:rPr>
        <w:t xml:space="preserve">. </w:t>
      </w:r>
      <w:r w:rsidR="00BA24A1" w:rsidRPr="00B779A9">
        <w:rPr>
          <w:lang w:val="fr-FR"/>
        </w:rPr>
        <w:t>[</w:t>
      </w:r>
      <w:r w:rsidR="00885488" w:rsidRPr="00B779A9">
        <w:rPr>
          <w:lang w:val="fr-FR"/>
        </w:rPr>
        <w:t>PS</w:t>
      </w:r>
      <w:r w:rsidR="00BA24A1" w:rsidRPr="00B779A9">
        <w:rPr>
          <w:lang w:val="fr-FR"/>
        </w:rPr>
        <w:t>]</w:t>
      </w:r>
      <w:r w:rsidR="005A362F" w:rsidRPr="00BE7D55">
        <w:rPr>
          <w:i/>
          <w:lang w:val="fr-FR"/>
        </w:rPr>
        <w:t xml:space="preserve"> </w:t>
      </w:r>
      <w:r w:rsidR="00885488" w:rsidRPr="005A362F">
        <w:rPr>
          <w:rStyle w:val="Incipit"/>
          <w:lang w:val="fr-FR"/>
        </w:rPr>
        <w:t>Domine</w:t>
      </w:r>
      <w:r w:rsidR="005A362F" w:rsidRPr="00BE7D55">
        <w:rPr>
          <w:i/>
          <w:lang w:val="fr-FR"/>
        </w:rPr>
        <w:t xml:space="preserve"> </w:t>
      </w:r>
      <w:r w:rsidR="00885488" w:rsidRPr="005A362F">
        <w:rPr>
          <w:rStyle w:val="Incipit"/>
          <w:lang w:val="fr-FR"/>
        </w:rPr>
        <w:t>quid</w:t>
      </w:r>
      <w:r w:rsidR="005A362F" w:rsidRPr="00BE7D55">
        <w:rPr>
          <w:i/>
          <w:lang w:val="fr-FR"/>
        </w:rPr>
        <w:t xml:space="preserve"> </w:t>
      </w:r>
      <w:r w:rsidR="00885488" w:rsidRPr="005A362F">
        <w:rPr>
          <w:rStyle w:val="Incipit"/>
          <w:lang w:val="fr-FR"/>
        </w:rPr>
        <w:t>multiplicati</w:t>
      </w:r>
      <w:r w:rsidR="00885488" w:rsidRPr="00B779A9">
        <w:rPr>
          <w:lang w:val="fr-FR"/>
        </w:rPr>
        <w:t xml:space="preserve">. VS </w:t>
      </w:r>
      <w:r w:rsidR="00885488" w:rsidRPr="005A362F">
        <w:rPr>
          <w:rStyle w:val="Incipit"/>
          <w:lang w:val="fr-FR"/>
        </w:rPr>
        <w:t>Quem</w:t>
      </w:r>
      <w:r w:rsidR="005A362F" w:rsidRPr="00BE7D55">
        <w:rPr>
          <w:i/>
          <w:lang w:val="fr-FR"/>
        </w:rPr>
        <w:t xml:space="preserve"> </w:t>
      </w:r>
      <w:r w:rsidR="00885488" w:rsidRPr="005A362F">
        <w:rPr>
          <w:rStyle w:val="Incipit"/>
          <w:lang w:val="fr-FR"/>
        </w:rPr>
        <w:t>quaeris</w:t>
      </w:r>
      <w:r w:rsidR="005A362F" w:rsidRPr="00BE7D55">
        <w:rPr>
          <w:i/>
          <w:lang w:val="fr-FR"/>
        </w:rPr>
        <w:t xml:space="preserve"> </w:t>
      </w:r>
      <w:r w:rsidR="00885488" w:rsidRPr="005A362F">
        <w:rPr>
          <w:rStyle w:val="Incipit"/>
          <w:lang w:val="fr-FR"/>
        </w:rPr>
        <w:t>mulier</w:t>
      </w:r>
      <w:r w:rsidR="005A362F" w:rsidRPr="00BE7D55">
        <w:rPr>
          <w:i/>
          <w:lang w:val="fr-FR"/>
        </w:rPr>
        <w:t xml:space="preserve"> </w:t>
      </w:r>
      <w:r w:rsidR="00885488" w:rsidRPr="005A362F">
        <w:rPr>
          <w:rStyle w:val="Incipit"/>
          <w:lang w:val="fr-FR"/>
        </w:rPr>
        <w:t>alleluia</w:t>
      </w:r>
      <w:r w:rsidR="00885488" w:rsidRPr="00B779A9">
        <w:rPr>
          <w:lang w:val="fr-FR"/>
        </w:rPr>
        <w:t xml:space="preserve">. Notandum. Per totam </w:t>
      </w:r>
      <w:r w:rsidR="00BA4CFB" w:rsidRPr="00B779A9">
        <w:rPr>
          <w:lang w:val="fr-FR"/>
        </w:rPr>
        <w:t>octava</w:t>
      </w:r>
      <w:r w:rsidR="00885488" w:rsidRPr="00B779A9">
        <w:rPr>
          <w:lang w:val="fr-FR"/>
        </w:rPr>
        <w:t xml:space="preserve">m paschae ad matutinum dicetur tantum nocturnus cum suis antiphonis et psalmis. </w:t>
      </w:r>
      <w:r w:rsidR="00DE0DA6" w:rsidRPr="00B779A9">
        <w:rPr>
          <w:lang w:val="pt-PT"/>
        </w:rPr>
        <w:t>Evangelium q</w:t>
      </w:r>
      <w:r w:rsidR="00885488" w:rsidRPr="00B779A9">
        <w:rPr>
          <w:lang w:val="pt-PT"/>
        </w:rPr>
        <w:t xml:space="preserve">uaere in </w:t>
      </w:r>
      <w:r w:rsidR="00D66EA2" w:rsidRPr="00B779A9">
        <w:rPr>
          <w:lang w:val="pt-PT"/>
        </w:rPr>
        <w:t>volumine</w:t>
      </w:r>
      <w:r w:rsidR="00885488" w:rsidRPr="00B779A9">
        <w:rPr>
          <w:lang w:val="pt-PT"/>
        </w:rPr>
        <w:t xml:space="preserve"> </w:t>
      </w:r>
      <w:r w:rsidR="00B108B8" w:rsidRPr="00B779A9">
        <w:rPr>
          <w:lang w:val="pt-PT"/>
        </w:rPr>
        <w:t>hiem</w:t>
      </w:r>
      <w:r w:rsidR="00885488" w:rsidRPr="00B779A9">
        <w:rPr>
          <w:lang w:val="pt-PT"/>
        </w:rPr>
        <w:t xml:space="preserve">ali de tempore </w:t>
      </w:r>
      <w:r w:rsidR="00DE0DA6" w:rsidRPr="00B779A9">
        <w:rPr>
          <w:lang w:val="pt-PT"/>
        </w:rPr>
        <w:t>[</w:t>
      </w:r>
      <w:r w:rsidR="00885488" w:rsidRPr="00B779A9">
        <w:rPr>
          <w:lang w:val="pt-PT"/>
        </w:rPr>
        <w:t>EV</w:t>
      </w:r>
      <w:r w:rsidR="00DE0DA6" w:rsidRPr="00B779A9">
        <w:rPr>
          <w:lang w:val="pt-PT"/>
        </w:rPr>
        <w:t>]</w:t>
      </w:r>
      <w:r w:rsidR="00885488" w:rsidRPr="00B779A9">
        <w:rPr>
          <w:lang w:val="pt-PT"/>
        </w:rPr>
        <w:t xml:space="preserve"> </w:t>
      </w:r>
      <w:r w:rsidR="00885488" w:rsidRPr="005A362F">
        <w:rPr>
          <w:rStyle w:val="Incipit"/>
          <w:lang w:val="pt-PT"/>
        </w:rPr>
        <w:t>Maria</w:t>
      </w:r>
      <w:r w:rsidR="005A362F" w:rsidRPr="00BE7D55">
        <w:rPr>
          <w:i/>
          <w:lang w:val="pt-PT"/>
        </w:rPr>
        <w:t xml:space="preserve"> </w:t>
      </w:r>
      <w:r w:rsidR="00885488" w:rsidRPr="005A362F">
        <w:rPr>
          <w:rStyle w:val="Incipit"/>
          <w:lang w:val="pt-PT"/>
        </w:rPr>
        <w:lastRenderedPageBreak/>
        <w:t>Magdalena</w:t>
      </w:r>
      <w:r w:rsidR="005A362F" w:rsidRPr="00BE7D55">
        <w:rPr>
          <w:i/>
          <w:lang w:val="pt-PT"/>
        </w:rPr>
        <w:t xml:space="preserve"> </w:t>
      </w:r>
      <w:r w:rsidR="00885488" w:rsidRPr="005A362F">
        <w:rPr>
          <w:rStyle w:val="Incipit"/>
          <w:lang w:val="pt-PT"/>
        </w:rPr>
        <w:t>et</w:t>
      </w:r>
      <w:r w:rsidR="005A362F" w:rsidRPr="00BE7D55">
        <w:rPr>
          <w:i/>
          <w:lang w:val="pt-PT"/>
        </w:rPr>
        <w:t xml:space="preserve"> </w:t>
      </w:r>
      <w:r w:rsidR="00885488" w:rsidRPr="005A362F">
        <w:rPr>
          <w:rStyle w:val="Incipit"/>
          <w:lang w:val="pt-PT"/>
        </w:rPr>
        <w:t>(225r)</w:t>
      </w:r>
      <w:r w:rsidR="005A362F" w:rsidRPr="00BE7D55">
        <w:rPr>
          <w:i/>
          <w:lang w:val="pt-PT"/>
        </w:rPr>
        <w:t xml:space="preserve"> </w:t>
      </w:r>
      <w:r w:rsidR="00885488" w:rsidRPr="005A362F">
        <w:rPr>
          <w:rStyle w:val="Incipit"/>
          <w:lang w:val="pt-PT"/>
        </w:rPr>
        <w:t>altera</w:t>
      </w:r>
      <w:r w:rsidR="005A362F" w:rsidRPr="00BE7D55">
        <w:rPr>
          <w:i/>
          <w:lang w:val="pt-PT"/>
        </w:rPr>
        <w:t xml:space="preserve"> </w:t>
      </w:r>
      <w:r w:rsidR="00885488" w:rsidRPr="005A362F">
        <w:rPr>
          <w:rStyle w:val="Incipit"/>
          <w:lang w:val="pt-PT"/>
        </w:rPr>
        <w:t>Maria</w:t>
      </w:r>
      <w:r w:rsidR="00885488" w:rsidRPr="00B779A9">
        <w:rPr>
          <w:lang w:val="pt-PT"/>
        </w:rPr>
        <w:t xml:space="preserve">. </w:t>
      </w:r>
      <w:r w:rsidR="00885488" w:rsidRPr="00736684">
        <w:rPr>
          <w:lang w:val="pt-PT"/>
        </w:rPr>
        <w:t xml:space="preserve">RP </w:t>
      </w:r>
      <w:r w:rsidR="00885488" w:rsidRPr="00736684">
        <w:rPr>
          <w:rStyle w:val="Incipit"/>
          <w:lang w:val="pt-PT"/>
        </w:rPr>
        <w:t>Angelus</w:t>
      </w:r>
      <w:r w:rsidR="005A362F" w:rsidRPr="00736684">
        <w:rPr>
          <w:i/>
          <w:lang w:val="pt-PT"/>
        </w:rPr>
        <w:t xml:space="preserve"> </w:t>
      </w:r>
      <w:r w:rsidR="00885488" w:rsidRPr="00736684">
        <w:rPr>
          <w:rStyle w:val="Incipit"/>
          <w:lang w:val="pt-PT"/>
        </w:rPr>
        <w:t>domini</w:t>
      </w:r>
      <w:r w:rsidR="00794880" w:rsidRPr="00736684">
        <w:rPr>
          <w:lang w:val="pt-PT"/>
        </w:rPr>
        <w:t xml:space="preserve">. </w:t>
      </w:r>
      <w:r w:rsidR="00BA24A1" w:rsidRPr="00736684">
        <w:rPr>
          <w:lang w:val="pt-PT"/>
        </w:rPr>
        <w:t>[</w:t>
      </w:r>
      <w:r w:rsidR="00885488" w:rsidRPr="00736684">
        <w:rPr>
          <w:lang w:val="pt-PT"/>
        </w:rPr>
        <w:t>RP</w:t>
      </w:r>
      <w:r w:rsidR="00BA24A1" w:rsidRPr="00736684">
        <w:rPr>
          <w:lang w:val="pt-PT"/>
        </w:rPr>
        <w:t>]</w:t>
      </w:r>
      <w:r w:rsidR="005A362F" w:rsidRPr="00736684">
        <w:rPr>
          <w:i/>
          <w:lang w:val="pt-PT"/>
        </w:rPr>
        <w:t xml:space="preserve"> </w:t>
      </w:r>
      <w:r w:rsidR="00885488" w:rsidRPr="00736684">
        <w:rPr>
          <w:rStyle w:val="Incipit"/>
          <w:lang w:val="pt-PT"/>
        </w:rPr>
        <w:t>Angelus</w:t>
      </w:r>
      <w:r w:rsidR="005A362F" w:rsidRPr="00736684">
        <w:rPr>
          <w:i/>
          <w:lang w:val="pt-PT"/>
        </w:rPr>
        <w:t xml:space="preserve"> </w:t>
      </w:r>
      <w:r w:rsidR="00885488" w:rsidRPr="00736684">
        <w:rPr>
          <w:rStyle w:val="Incipit"/>
          <w:lang w:val="pt-PT"/>
        </w:rPr>
        <w:t>domini</w:t>
      </w:r>
      <w:r w:rsidR="00794880" w:rsidRPr="00736684">
        <w:rPr>
          <w:lang w:val="pt-PT"/>
        </w:rPr>
        <w:t xml:space="preserve">. </w:t>
      </w:r>
      <w:r w:rsidR="00BA24A1" w:rsidRPr="00736684">
        <w:rPr>
          <w:lang w:val="pt-PT"/>
        </w:rPr>
        <w:t>[</w:t>
      </w:r>
      <w:r w:rsidR="00885488" w:rsidRPr="00736684">
        <w:rPr>
          <w:lang w:val="pt-PT"/>
        </w:rPr>
        <w:t>RP</w:t>
      </w:r>
      <w:r w:rsidR="00BA24A1" w:rsidRPr="00736684">
        <w:rPr>
          <w:lang w:val="pt-PT"/>
        </w:rPr>
        <w:t>]</w:t>
      </w:r>
      <w:r w:rsidR="005A362F" w:rsidRPr="00736684">
        <w:rPr>
          <w:i/>
          <w:lang w:val="pt-PT"/>
        </w:rPr>
        <w:t xml:space="preserve"> </w:t>
      </w:r>
      <w:r w:rsidR="00885488" w:rsidRPr="00736684">
        <w:rPr>
          <w:rStyle w:val="Incipit"/>
          <w:lang w:val="pt-PT"/>
        </w:rPr>
        <w:t>Dum</w:t>
      </w:r>
      <w:r w:rsidR="005A362F" w:rsidRPr="00736684">
        <w:rPr>
          <w:i/>
          <w:lang w:val="pt-PT"/>
        </w:rPr>
        <w:t xml:space="preserve"> </w:t>
      </w:r>
      <w:r w:rsidR="00885488" w:rsidRPr="00736684">
        <w:rPr>
          <w:rStyle w:val="Incipit"/>
          <w:lang w:val="pt-PT"/>
        </w:rPr>
        <w:t>transisset</w:t>
      </w:r>
      <w:r w:rsidR="005A362F" w:rsidRPr="00736684">
        <w:rPr>
          <w:i/>
          <w:lang w:val="pt-PT"/>
        </w:rPr>
        <w:t xml:space="preserve"> </w:t>
      </w:r>
      <w:r w:rsidR="00885488" w:rsidRPr="00736684">
        <w:rPr>
          <w:rStyle w:val="Incipit"/>
          <w:lang w:val="pt-PT"/>
        </w:rPr>
        <w:t>sabbatum</w:t>
      </w:r>
      <w:r w:rsidR="00885488" w:rsidRPr="00736684">
        <w:rPr>
          <w:lang w:val="pt-PT"/>
        </w:rPr>
        <w:t xml:space="preserve">. Post </w:t>
      </w:r>
      <w:r w:rsidR="00C929F2" w:rsidRPr="00736684">
        <w:rPr>
          <w:lang w:val="pt-PT"/>
        </w:rPr>
        <w:t xml:space="preserve">[RV] </w:t>
      </w:r>
      <w:r w:rsidR="00885488" w:rsidRPr="00736684">
        <w:rPr>
          <w:rStyle w:val="Incipit"/>
          <w:lang w:val="pt-PT"/>
        </w:rPr>
        <w:t>Gloria</w:t>
      </w:r>
      <w:r w:rsidR="005A362F" w:rsidRPr="00736684">
        <w:rPr>
          <w:i/>
          <w:lang w:val="pt-PT"/>
        </w:rPr>
        <w:t xml:space="preserve"> </w:t>
      </w:r>
      <w:r w:rsidR="00885488" w:rsidRPr="00736684">
        <w:rPr>
          <w:rStyle w:val="Incipit"/>
          <w:lang w:val="pt-PT"/>
        </w:rPr>
        <w:t>patri</w:t>
      </w:r>
      <w:r w:rsidR="00885488" w:rsidRPr="00736684">
        <w:rPr>
          <w:lang w:val="pt-PT"/>
        </w:rPr>
        <w:t xml:space="preserve"> responsorium ab initio repetatur et portetur pulpetum cum </w:t>
      </w:r>
      <w:r w:rsidR="00885488" w:rsidRPr="00736684">
        <w:rPr>
          <w:rStyle w:val="Funktion"/>
          <w:lang w:val="pt-PT"/>
        </w:rPr>
        <w:t>minori antiphonario</w:t>
      </w:r>
      <w:r w:rsidR="00885488" w:rsidRPr="00736684">
        <w:rPr>
          <w:lang w:val="pt-PT"/>
        </w:rPr>
        <w:t xml:space="preserve"> ad </w:t>
      </w:r>
      <w:r w:rsidR="00885488" w:rsidRPr="00736684">
        <w:rPr>
          <w:rStyle w:val="Ort"/>
          <w:lang w:val="pt-PT"/>
        </w:rPr>
        <w:t>sepulchrum</w:t>
      </w:r>
      <w:r w:rsidR="004A54DF" w:rsidRPr="00736684">
        <w:rPr>
          <w:lang w:val="pt-PT"/>
        </w:rPr>
        <w:t xml:space="preserve">, </w:t>
      </w:r>
      <w:r w:rsidR="00885488" w:rsidRPr="00736684">
        <w:rPr>
          <w:lang w:val="pt-PT"/>
        </w:rPr>
        <w:t xml:space="preserve">quia cum pervenitur eo cantetur </w:t>
      </w:r>
      <w:r w:rsidR="00712728" w:rsidRPr="00736684">
        <w:rPr>
          <w:lang w:val="pt-PT"/>
        </w:rPr>
        <w:t>%D::</w:t>
      </w:r>
      <w:r w:rsidR="00DE0DA6" w:rsidRPr="00736684">
        <w:rPr>
          <w:lang w:val="pt-PT"/>
        </w:rPr>
        <w:t>ex</w:t>
      </w:r>
      <w:r w:rsidR="00D734F4" w:rsidRPr="00736684">
        <w:rPr>
          <w:lang w:val="pt-PT"/>
        </w:rPr>
        <w:t xml:space="preserve"> </w:t>
      </w:r>
      <w:r w:rsidR="00DE0DA6" w:rsidRPr="00736684">
        <w:rPr>
          <w:lang w:val="pt-PT"/>
        </w:rPr>
        <w:t>eo</w:t>
      </w:r>
      <w:r w:rsidR="00712728" w:rsidRPr="00736684">
        <w:rPr>
          <w:lang w:val="pt-PT"/>
        </w:rPr>
        <w:t>%</w:t>
      </w:r>
      <w:r w:rsidR="00DE0DA6" w:rsidRPr="00736684">
        <w:rPr>
          <w:lang w:val="pt-PT"/>
        </w:rPr>
        <w:t xml:space="preserve"> </w:t>
      </w:r>
      <w:r w:rsidR="00885488" w:rsidRPr="00736684">
        <w:rPr>
          <w:lang w:val="pt-PT"/>
        </w:rPr>
        <w:t xml:space="preserve">AN </w:t>
      </w:r>
      <w:r w:rsidR="00885488" w:rsidRPr="00736684">
        <w:rPr>
          <w:rStyle w:val="Incipit"/>
          <w:lang w:val="pt-PT"/>
        </w:rPr>
        <w:t>Maria</w:t>
      </w:r>
      <w:r w:rsidR="005A362F" w:rsidRPr="00736684">
        <w:rPr>
          <w:i/>
          <w:lang w:val="pt-PT"/>
        </w:rPr>
        <w:t xml:space="preserve"> </w:t>
      </w:r>
      <w:r w:rsidR="00885488" w:rsidRPr="00736684">
        <w:rPr>
          <w:rStyle w:val="Incipit"/>
          <w:lang w:val="pt-PT"/>
        </w:rPr>
        <w:t>Magdalena</w:t>
      </w:r>
      <w:r w:rsidR="00885488" w:rsidRPr="00736684">
        <w:rPr>
          <w:lang w:val="pt-PT"/>
        </w:rPr>
        <w:t xml:space="preserve"> et</w:t>
      </w:r>
      <w:r w:rsidR="005A362F" w:rsidRPr="00736684">
        <w:rPr>
          <w:lang w:val="pt-PT"/>
        </w:rPr>
        <w:t xml:space="preserve"> </w:t>
      </w:r>
      <w:r w:rsidR="00885488" w:rsidRPr="00736684">
        <w:rPr>
          <w:lang w:val="pt-PT"/>
        </w:rPr>
        <w:t>alia quae sunt cant</w:t>
      </w:r>
      <w:r w:rsidR="004A54DF" w:rsidRPr="00736684">
        <w:rPr>
          <w:lang w:val="pt-PT"/>
        </w:rPr>
        <w:t>anda</w:t>
      </w:r>
      <w:r w:rsidR="00885488" w:rsidRPr="00736684">
        <w:rPr>
          <w:lang w:val="pt-PT"/>
        </w:rPr>
        <w:t xml:space="preserve"> pro ut habetur in </w:t>
      </w:r>
      <w:r w:rsidR="00885488" w:rsidRPr="00736684">
        <w:rPr>
          <w:rStyle w:val="Funktion"/>
          <w:lang w:val="pt-PT"/>
        </w:rPr>
        <w:t>antiphonario</w:t>
      </w:r>
      <w:r w:rsidR="004A54DF" w:rsidRPr="00736684">
        <w:rPr>
          <w:lang w:val="pt-PT"/>
        </w:rPr>
        <w:t xml:space="preserve"> ante laudes.</w:t>
      </w:r>
      <w:r w:rsidR="00885488" w:rsidRPr="00736684">
        <w:rPr>
          <w:lang w:val="pt-PT"/>
        </w:rPr>
        <w:t xml:space="preserve"> </w:t>
      </w:r>
      <w:r w:rsidR="004A54DF" w:rsidRPr="00736684">
        <w:rPr>
          <w:lang w:val="pt-PT"/>
        </w:rPr>
        <w:t>E</w:t>
      </w:r>
      <w:r w:rsidR="00885488" w:rsidRPr="00736684">
        <w:rPr>
          <w:lang w:val="pt-PT"/>
        </w:rPr>
        <w:t xml:space="preserve">t utimur in </w:t>
      </w:r>
      <w:r w:rsidR="004A54DF" w:rsidRPr="00736684">
        <w:rPr>
          <w:lang w:val="pt-PT"/>
        </w:rPr>
        <w:t>|</w:t>
      </w:r>
      <w:r w:rsidR="00885488" w:rsidRPr="00736684">
        <w:rPr>
          <w:lang w:val="pt-PT"/>
        </w:rPr>
        <w:t>descendo</w:t>
      </w:r>
      <w:r w:rsidR="004A54DF" w:rsidRPr="00736684">
        <w:rPr>
          <w:lang w:val="pt-PT"/>
        </w:rPr>
        <w:t>::descendendo|</w:t>
      </w:r>
      <w:r w:rsidR="00885488" w:rsidRPr="00736684">
        <w:rPr>
          <w:lang w:val="pt-PT"/>
        </w:rPr>
        <w:t xml:space="preserve"> </w:t>
      </w:r>
      <w:r w:rsidR="00712728" w:rsidRPr="00736684">
        <w:rPr>
          <w:lang w:val="pt-PT"/>
        </w:rPr>
        <w:t>%D::</w:t>
      </w:r>
      <w:r w:rsidR="00DE0DA6" w:rsidRPr="00736684">
        <w:rPr>
          <w:lang w:val="pt-PT"/>
        </w:rPr>
        <w:t>et</w:t>
      </w:r>
      <w:r w:rsidR="00D734F4" w:rsidRPr="00736684">
        <w:rPr>
          <w:lang w:val="pt-PT"/>
        </w:rPr>
        <w:t xml:space="preserve"> </w:t>
      </w:r>
      <w:r w:rsidR="00DE0DA6" w:rsidRPr="00736684">
        <w:rPr>
          <w:lang w:val="pt-PT"/>
        </w:rPr>
        <w:t>ascendendo</w:t>
      </w:r>
      <w:r w:rsidR="004A54DF" w:rsidRPr="00736684">
        <w:rPr>
          <w:lang w:val="pt-PT"/>
        </w:rPr>
        <w:t xml:space="preserve"> de</w:t>
      </w:r>
      <w:r w:rsidR="00712728" w:rsidRPr="00736684">
        <w:rPr>
          <w:lang w:val="pt-PT"/>
        </w:rPr>
        <w:t>%</w:t>
      </w:r>
      <w:r w:rsidR="00DE0DA6" w:rsidRPr="00736684">
        <w:rPr>
          <w:lang w:val="pt-PT"/>
        </w:rPr>
        <w:t xml:space="preserve"> </w:t>
      </w:r>
      <w:r w:rsidR="00712728" w:rsidRPr="00736684">
        <w:rPr>
          <w:lang w:val="pt-PT"/>
        </w:rPr>
        <w:t>$E::</w:t>
      </w:r>
      <w:r w:rsidR="00885488" w:rsidRPr="00736684">
        <w:rPr>
          <w:lang w:val="pt-PT"/>
        </w:rPr>
        <w:t>ad</w:t>
      </w:r>
      <w:r w:rsidR="00712728" w:rsidRPr="00736684">
        <w:rPr>
          <w:lang w:val="pt-PT"/>
        </w:rPr>
        <w:t>$</w:t>
      </w:r>
      <w:r w:rsidR="00885488" w:rsidRPr="00736684">
        <w:rPr>
          <w:lang w:val="pt-PT"/>
        </w:rPr>
        <w:t xml:space="preserve"> </w:t>
      </w:r>
      <w:r w:rsidR="00885488" w:rsidRPr="00736684">
        <w:rPr>
          <w:rStyle w:val="Ort"/>
          <w:lang w:val="pt-PT"/>
        </w:rPr>
        <w:t>sepulchrum</w:t>
      </w:r>
      <w:r w:rsidR="00885488" w:rsidRPr="00736684">
        <w:rPr>
          <w:lang w:val="pt-PT"/>
        </w:rPr>
        <w:t xml:space="preserve"> </w:t>
      </w:r>
      <w:r w:rsidR="00885488" w:rsidRPr="00736684">
        <w:rPr>
          <w:rStyle w:val="Funktion"/>
          <w:lang w:val="pt-PT"/>
        </w:rPr>
        <w:t>libellis responsonaliis</w:t>
      </w:r>
      <w:r w:rsidR="00885488" w:rsidRPr="00736684">
        <w:rPr>
          <w:lang w:val="pt-PT"/>
        </w:rPr>
        <w:t xml:space="preserve"> ex quibus canitur R</w:t>
      </w:r>
      <w:r w:rsidR="00194B84" w:rsidRPr="00736684">
        <w:rPr>
          <w:lang w:val="pt-PT"/>
        </w:rPr>
        <w:t>P</w:t>
      </w:r>
      <w:r w:rsidR="00885488" w:rsidRPr="00736684">
        <w:rPr>
          <w:lang w:val="pt-PT"/>
        </w:rPr>
        <w:t xml:space="preserve">P </w:t>
      </w:r>
      <w:r w:rsidR="00885488" w:rsidRPr="00736684">
        <w:rPr>
          <w:rStyle w:val="Incipit"/>
          <w:lang w:val="pt-PT"/>
        </w:rPr>
        <w:t>Dum</w:t>
      </w:r>
      <w:r w:rsidR="005A362F" w:rsidRPr="00736684">
        <w:rPr>
          <w:i/>
          <w:lang w:val="pt-PT"/>
        </w:rPr>
        <w:t xml:space="preserve"> </w:t>
      </w:r>
      <w:r w:rsidR="00885488" w:rsidRPr="00736684">
        <w:rPr>
          <w:rStyle w:val="Incipit"/>
          <w:lang w:val="pt-PT"/>
        </w:rPr>
        <w:t>transisset</w:t>
      </w:r>
      <w:r w:rsidR="005A362F" w:rsidRPr="00736684">
        <w:rPr>
          <w:i/>
          <w:lang w:val="pt-PT"/>
        </w:rPr>
        <w:t xml:space="preserve"> </w:t>
      </w:r>
      <w:r w:rsidR="00885488" w:rsidRPr="00736684">
        <w:rPr>
          <w:rStyle w:val="Incipit"/>
          <w:lang w:val="pt-PT"/>
        </w:rPr>
        <w:t>sabbatum</w:t>
      </w:r>
      <w:r w:rsidR="00885488" w:rsidRPr="00736684">
        <w:rPr>
          <w:lang w:val="pt-PT"/>
        </w:rPr>
        <w:t xml:space="preserve">. </w:t>
      </w:r>
    </w:p>
    <w:p w:rsidR="00194B84" w:rsidRDefault="00885488" w:rsidP="00415109">
      <w:pPr>
        <w:rPr>
          <w:lang w:val="fr-FR"/>
        </w:rPr>
      </w:pPr>
      <w:r w:rsidRPr="00736684">
        <w:rPr>
          <w:lang w:val="pt-PT"/>
        </w:rPr>
        <w:t xml:space="preserve">Post </w:t>
      </w:r>
      <w:r w:rsidR="00712728" w:rsidRPr="00736684">
        <w:rPr>
          <w:lang w:val="pt-PT"/>
        </w:rPr>
        <w:t>%D::</w:t>
      </w:r>
      <w:r w:rsidR="00DE0DA6" w:rsidRPr="00736684">
        <w:rPr>
          <w:lang w:val="pt-PT"/>
        </w:rPr>
        <w:t>tertiam</w:t>
      </w:r>
      <w:r w:rsidR="00712728" w:rsidRPr="00736684">
        <w:rPr>
          <w:lang w:val="pt-PT"/>
        </w:rPr>
        <w:t>%</w:t>
      </w:r>
      <w:r w:rsidR="00AD29A8">
        <w:rPr>
          <w:lang w:val="pt-PT"/>
        </w:rPr>
        <w:t xml:space="preserve"> [RV]</w:t>
      </w:r>
      <w:r w:rsidR="00194B84" w:rsidRPr="00736684">
        <w:rPr>
          <w:lang w:val="pt-PT"/>
        </w:rPr>
        <w:t xml:space="preserve"> </w:t>
      </w:r>
      <w:r w:rsidRPr="00736684">
        <w:rPr>
          <w:rStyle w:val="Incipit"/>
          <w:lang w:val="pt-PT"/>
        </w:rPr>
        <w:t>Gloria</w:t>
      </w:r>
      <w:r w:rsidR="005A362F" w:rsidRPr="00736684">
        <w:rPr>
          <w:i/>
          <w:lang w:val="pt-PT"/>
        </w:rPr>
        <w:t xml:space="preserve"> </w:t>
      </w:r>
      <w:r w:rsidRPr="00736684">
        <w:rPr>
          <w:rStyle w:val="Incipit"/>
          <w:lang w:val="pt-PT"/>
        </w:rPr>
        <w:t>patri</w:t>
      </w:r>
      <w:r w:rsidR="00194B84" w:rsidRPr="00736684">
        <w:rPr>
          <w:lang w:val="pt-PT"/>
        </w:rPr>
        <w:t xml:space="preserve">, </w:t>
      </w:r>
      <w:r w:rsidRPr="00736684">
        <w:rPr>
          <w:lang w:val="pt-PT"/>
        </w:rPr>
        <w:t>ut dictum est</w:t>
      </w:r>
      <w:r w:rsidR="00194B84" w:rsidRPr="00736684">
        <w:rPr>
          <w:lang w:val="pt-PT"/>
        </w:rPr>
        <w:t>,</w:t>
      </w:r>
      <w:r w:rsidRPr="00736684">
        <w:rPr>
          <w:lang w:val="pt-PT"/>
        </w:rPr>
        <w:t xml:space="preserve"> in tertio responsorio cantetur responsorium ab initio </w:t>
      </w:r>
      <w:r w:rsidR="00C929F2" w:rsidRPr="00736684">
        <w:rPr>
          <w:lang w:val="pt-PT"/>
        </w:rPr>
        <w:t xml:space="preserve">[RP] </w:t>
      </w:r>
      <w:r w:rsidRPr="00736684">
        <w:rPr>
          <w:rStyle w:val="Incipit"/>
          <w:lang w:val="pt-PT"/>
        </w:rPr>
        <w:t>Dum</w:t>
      </w:r>
      <w:r w:rsidR="005A362F" w:rsidRPr="00736684">
        <w:rPr>
          <w:i/>
          <w:lang w:val="pt-PT"/>
        </w:rPr>
        <w:t xml:space="preserve"> </w:t>
      </w:r>
      <w:r w:rsidRPr="00736684">
        <w:rPr>
          <w:rStyle w:val="Incipit"/>
          <w:lang w:val="pt-PT"/>
        </w:rPr>
        <w:t>transisset</w:t>
      </w:r>
      <w:r w:rsidR="005A362F" w:rsidRPr="00736684">
        <w:rPr>
          <w:i/>
          <w:lang w:val="pt-PT"/>
        </w:rPr>
        <w:t xml:space="preserve"> </w:t>
      </w:r>
      <w:r w:rsidRPr="00736684">
        <w:rPr>
          <w:lang w:val="pt-PT"/>
        </w:rPr>
        <w:t xml:space="preserve">cum quo itur ad visitandum </w:t>
      </w:r>
      <w:r w:rsidRPr="00736684">
        <w:rPr>
          <w:rStyle w:val="Ort"/>
          <w:lang w:val="pt-PT"/>
        </w:rPr>
        <w:t>sepulchrum domini</w:t>
      </w:r>
      <w:r w:rsidRPr="00736684">
        <w:rPr>
          <w:lang w:val="pt-PT"/>
        </w:rPr>
        <w:t xml:space="preserve"> et dentur cerei a </w:t>
      </w:r>
      <w:r w:rsidRPr="00736684">
        <w:rPr>
          <w:rStyle w:val="Funktion"/>
          <w:lang w:val="pt-PT"/>
        </w:rPr>
        <w:t>custode</w:t>
      </w:r>
      <w:r w:rsidRPr="00736684">
        <w:rPr>
          <w:lang w:val="pt-PT"/>
        </w:rPr>
        <w:t xml:space="preserve"> candelarum omnibus </w:t>
      </w:r>
      <w:r w:rsidRPr="00736684">
        <w:rPr>
          <w:rStyle w:val="Funktion"/>
          <w:lang w:val="pt-PT"/>
        </w:rPr>
        <w:t>professis</w:t>
      </w:r>
      <w:r w:rsidR="00194B84" w:rsidRPr="00736684">
        <w:rPr>
          <w:lang w:val="pt-PT"/>
        </w:rPr>
        <w:t xml:space="preserve">, </w:t>
      </w:r>
      <w:r w:rsidRPr="00736684">
        <w:rPr>
          <w:lang w:val="pt-PT"/>
        </w:rPr>
        <w:t xml:space="preserve">etiam </w:t>
      </w:r>
      <w:r w:rsidRPr="00736684">
        <w:rPr>
          <w:rStyle w:val="Funktion"/>
          <w:lang w:val="pt-PT"/>
        </w:rPr>
        <w:t>cantoribus</w:t>
      </w:r>
      <w:r w:rsidR="00194B84" w:rsidRPr="00736684">
        <w:rPr>
          <w:lang w:val="pt-PT"/>
        </w:rPr>
        <w:t xml:space="preserve">, </w:t>
      </w:r>
      <w:r w:rsidRPr="00736684">
        <w:rPr>
          <w:lang w:val="pt-PT"/>
        </w:rPr>
        <w:t xml:space="preserve">et ita accensis cereis proceditur. Ante </w:t>
      </w:r>
      <w:r w:rsidRPr="00736684">
        <w:rPr>
          <w:rStyle w:val="Ort"/>
          <w:lang w:val="pt-PT"/>
        </w:rPr>
        <w:t>sepulchrum</w:t>
      </w:r>
      <w:r w:rsidRPr="00736684">
        <w:rPr>
          <w:lang w:val="pt-PT"/>
        </w:rPr>
        <w:t xml:space="preserve"> cantetur ex </w:t>
      </w:r>
      <w:r w:rsidRPr="00736684">
        <w:rPr>
          <w:rStyle w:val="Funktion"/>
          <w:lang w:val="pt-PT"/>
        </w:rPr>
        <w:t>antiphonario</w:t>
      </w:r>
      <w:r w:rsidRPr="00736684">
        <w:rPr>
          <w:lang w:val="pt-PT"/>
        </w:rPr>
        <w:t xml:space="preserve"> AN</w:t>
      </w:r>
      <w:r w:rsidR="00C929F2" w:rsidRPr="00736684">
        <w:rPr>
          <w:lang w:val="pt-PT"/>
        </w:rPr>
        <w:t>VIS</w:t>
      </w:r>
      <w:r w:rsidRPr="00736684">
        <w:rPr>
          <w:lang w:val="pt-PT"/>
        </w:rPr>
        <w:t xml:space="preserve"> </w:t>
      </w:r>
      <w:r w:rsidRPr="00736684">
        <w:rPr>
          <w:rStyle w:val="Incipit"/>
          <w:lang w:val="pt-PT"/>
        </w:rPr>
        <w:t>Maria</w:t>
      </w:r>
      <w:r w:rsidR="005A362F" w:rsidRPr="00736684">
        <w:rPr>
          <w:i/>
          <w:lang w:val="pt-PT"/>
        </w:rPr>
        <w:t xml:space="preserve"> </w:t>
      </w:r>
      <w:r w:rsidRPr="00736684">
        <w:rPr>
          <w:rStyle w:val="Incipit"/>
          <w:lang w:val="pt-PT"/>
        </w:rPr>
        <w:t>Magdalena</w:t>
      </w:r>
      <w:r w:rsidR="00194B84" w:rsidRPr="00736684">
        <w:rPr>
          <w:lang w:val="pt-PT"/>
        </w:rPr>
        <w:t xml:space="preserve"> cum reliquis (225v) pro</w:t>
      </w:r>
      <w:r w:rsidRPr="00736684">
        <w:rPr>
          <w:lang w:val="pt-PT"/>
        </w:rPr>
        <w:t xml:space="preserve">ut habetur in </w:t>
      </w:r>
      <w:r w:rsidRPr="00736684">
        <w:rPr>
          <w:rStyle w:val="Funktion"/>
          <w:lang w:val="pt-PT"/>
        </w:rPr>
        <w:t>antiphonario</w:t>
      </w:r>
      <w:r w:rsidR="00194B84" w:rsidRPr="00736684">
        <w:rPr>
          <w:lang w:val="pt-PT"/>
        </w:rPr>
        <w:t xml:space="preserve">. </w:t>
      </w:r>
      <w:r w:rsidR="00194B84" w:rsidRPr="00736684">
        <w:rPr>
          <w:color w:val="000000"/>
          <w:lang w:val="pt-PT"/>
        </w:rPr>
        <w:t>E</w:t>
      </w:r>
      <w:r w:rsidRPr="00736684">
        <w:rPr>
          <w:color w:val="000000"/>
          <w:lang w:val="pt-PT"/>
        </w:rPr>
        <w:t>t postquam</w:t>
      </w:r>
      <w:r w:rsidRPr="00736684">
        <w:rPr>
          <w:lang w:val="pt-PT"/>
        </w:rPr>
        <w:t xml:space="preserve"> cantaverit </w:t>
      </w:r>
      <w:r w:rsidRPr="00736684">
        <w:rPr>
          <w:rStyle w:val="Funktion"/>
          <w:lang w:val="pt-PT"/>
        </w:rPr>
        <w:t>chorus</w:t>
      </w:r>
      <w:r w:rsidRPr="00736684">
        <w:rPr>
          <w:lang w:val="pt-PT"/>
        </w:rPr>
        <w:t xml:space="preserve"> </w:t>
      </w:r>
      <w:r w:rsidR="00BA24A1" w:rsidRPr="00736684">
        <w:rPr>
          <w:lang w:val="pt-PT"/>
        </w:rPr>
        <w:t>[</w:t>
      </w:r>
      <w:r w:rsidR="00C929F2" w:rsidRPr="00736684">
        <w:rPr>
          <w:lang w:val="pt-PT"/>
        </w:rPr>
        <w:t>VIS</w:t>
      </w:r>
      <w:r w:rsidR="00BA24A1" w:rsidRPr="00736684">
        <w:rPr>
          <w:lang w:val="pt-PT"/>
        </w:rPr>
        <w:t>]</w:t>
      </w:r>
      <w:r w:rsidRPr="00736684">
        <w:rPr>
          <w:lang w:val="pt-PT"/>
        </w:rPr>
        <w:t xml:space="preserve"> </w:t>
      </w:r>
      <w:r w:rsidRPr="00736684">
        <w:rPr>
          <w:rStyle w:val="Incipit"/>
          <w:lang w:val="pt-PT"/>
        </w:rPr>
        <w:t>Quis</w:t>
      </w:r>
      <w:r w:rsidR="005A362F" w:rsidRPr="00736684">
        <w:rPr>
          <w:i/>
          <w:lang w:val="pt-PT"/>
        </w:rPr>
        <w:t xml:space="preserve"> </w:t>
      </w:r>
      <w:r w:rsidR="0025625B" w:rsidRPr="00736684">
        <w:rPr>
          <w:rStyle w:val="Incipit"/>
          <w:lang w:val="pt-PT"/>
        </w:rPr>
        <w:t>revolv</w:t>
      </w:r>
      <w:r w:rsidRPr="00736684">
        <w:rPr>
          <w:rStyle w:val="Incipit"/>
          <w:lang w:val="pt-PT"/>
        </w:rPr>
        <w:t>et</w:t>
      </w:r>
      <w:r w:rsidR="00194B84" w:rsidRPr="00736684">
        <w:rPr>
          <w:lang w:val="pt-PT"/>
        </w:rPr>
        <w:t xml:space="preserve">, </w:t>
      </w:r>
      <w:r w:rsidRPr="00736684">
        <w:rPr>
          <w:lang w:val="pt-PT"/>
        </w:rPr>
        <w:t xml:space="preserve">duo </w:t>
      </w:r>
      <w:r w:rsidRPr="00736684">
        <w:rPr>
          <w:rStyle w:val="Funktion"/>
          <w:lang w:val="pt-PT"/>
        </w:rPr>
        <w:t>scholares</w:t>
      </w:r>
      <w:r w:rsidR="00194B84" w:rsidRPr="00736684">
        <w:rPr>
          <w:lang w:val="pt-PT"/>
        </w:rPr>
        <w:t xml:space="preserve"> acturi officium a</w:t>
      </w:r>
      <w:r w:rsidRPr="00736684">
        <w:rPr>
          <w:lang w:val="pt-PT"/>
        </w:rPr>
        <w:t xml:space="preserve">ngeli canunt ex inferiori parte </w:t>
      </w:r>
      <w:r w:rsidRPr="00736684">
        <w:rPr>
          <w:rStyle w:val="Ort"/>
          <w:lang w:val="pt-PT"/>
        </w:rPr>
        <w:t>sepulchri</w:t>
      </w:r>
      <w:r w:rsidRPr="00736684">
        <w:rPr>
          <w:lang w:val="pt-PT"/>
        </w:rPr>
        <w:t xml:space="preserve"> </w:t>
      </w:r>
      <w:r w:rsidR="00BA24A1" w:rsidRPr="00736684">
        <w:rPr>
          <w:lang w:val="pt-PT"/>
        </w:rPr>
        <w:t>[</w:t>
      </w:r>
      <w:r w:rsidR="00C929F2" w:rsidRPr="00736684">
        <w:rPr>
          <w:lang w:val="pt-PT"/>
        </w:rPr>
        <w:t>VIS</w:t>
      </w:r>
      <w:r w:rsidR="00BA24A1" w:rsidRPr="00736684">
        <w:rPr>
          <w:lang w:val="pt-PT"/>
        </w:rPr>
        <w:t>]</w:t>
      </w:r>
      <w:r w:rsidRPr="00736684">
        <w:rPr>
          <w:lang w:val="pt-PT"/>
        </w:rPr>
        <w:t xml:space="preserve"> </w:t>
      </w:r>
      <w:r w:rsidRPr="00736684">
        <w:rPr>
          <w:rStyle w:val="Incipit"/>
          <w:lang w:val="pt-PT"/>
        </w:rPr>
        <w:t>Quem</w:t>
      </w:r>
      <w:r w:rsidR="005A362F" w:rsidRPr="00736684">
        <w:rPr>
          <w:i/>
          <w:lang w:val="pt-PT"/>
        </w:rPr>
        <w:t xml:space="preserve"> </w:t>
      </w:r>
      <w:r w:rsidRPr="00736684">
        <w:rPr>
          <w:rStyle w:val="Incipit"/>
          <w:lang w:val="pt-PT"/>
        </w:rPr>
        <w:t>quaeritis</w:t>
      </w:r>
      <w:r w:rsidR="005A362F" w:rsidRPr="00736684">
        <w:rPr>
          <w:i/>
          <w:lang w:val="pt-PT"/>
        </w:rPr>
        <w:t xml:space="preserve"> </w:t>
      </w:r>
      <w:r w:rsidRPr="00736684">
        <w:rPr>
          <w:rStyle w:val="Incipit"/>
          <w:lang w:val="pt-PT"/>
        </w:rPr>
        <w:t>o</w:t>
      </w:r>
      <w:r w:rsidR="005A362F" w:rsidRPr="00736684">
        <w:rPr>
          <w:i/>
          <w:lang w:val="pt-PT"/>
        </w:rPr>
        <w:t xml:space="preserve"> </w:t>
      </w:r>
      <w:r w:rsidRPr="00736684">
        <w:rPr>
          <w:rStyle w:val="Incipit"/>
          <w:lang w:val="pt-PT"/>
        </w:rPr>
        <w:t>tremuli</w:t>
      </w:r>
      <w:r w:rsidRPr="00736684">
        <w:rPr>
          <w:lang w:val="pt-PT"/>
        </w:rPr>
        <w:t xml:space="preserve">. </w:t>
      </w:r>
      <w:r w:rsidRPr="00736684">
        <w:rPr>
          <w:rStyle w:val="Funktion"/>
          <w:lang w:val="fr-FR"/>
        </w:rPr>
        <w:t>Chorus</w:t>
      </w:r>
      <w:r w:rsidRPr="00B779A9">
        <w:rPr>
          <w:lang w:val="fr-FR"/>
        </w:rPr>
        <w:t xml:space="preserve"> loco mulierum respondet </w:t>
      </w:r>
      <w:r w:rsidR="00BA24A1" w:rsidRPr="00B779A9">
        <w:rPr>
          <w:lang w:val="fr-FR"/>
        </w:rPr>
        <w:t>[</w:t>
      </w:r>
      <w:r w:rsidR="00C929F2" w:rsidRPr="00B779A9">
        <w:rPr>
          <w:lang w:val="fr-FR"/>
        </w:rPr>
        <w:t>VIS</w:t>
      </w:r>
      <w:r w:rsidR="00BA24A1" w:rsidRPr="00B779A9">
        <w:rPr>
          <w:lang w:val="fr-FR"/>
        </w:rPr>
        <w:t>]</w:t>
      </w:r>
      <w:r w:rsidRPr="00B779A9">
        <w:rPr>
          <w:lang w:val="fr-FR"/>
        </w:rPr>
        <w:t xml:space="preserve"> </w:t>
      </w:r>
      <w:r w:rsidRPr="005A362F">
        <w:rPr>
          <w:rStyle w:val="Incipit"/>
          <w:lang w:val="fr-FR"/>
        </w:rPr>
        <w:t>Iesum</w:t>
      </w:r>
      <w:r w:rsidR="005A362F" w:rsidRPr="00BE7D55">
        <w:rPr>
          <w:i/>
          <w:lang w:val="fr-FR"/>
        </w:rPr>
        <w:t xml:space="preserve"> </w:t>
      </w:r>
      <w:r w:rsidRPr="005A362F">
        <w:rPr>
          <w:rStyle w:val="Incipit"/>
          <w:lang w:val="fr-FR"/>
        </w:rPr>
        <w:t>Nazarenum</w:t>
      </w:r>
      <w:r w:rsidRPr="00B779A9">
        <w:rPr>
          <w:lang w:val="fr-FR"/>
        </w:rPr>
        <w:t xml:space="preserve">. Angeli </w:t>
      </w:r>
      <w:r w:rsidR="00BA24A1" w:rsidRPr="00B779A9">
        <w:rPr>
          <w:lang w:val="fr-FR"/>
        </w:rPr>
        <w:t>[</w:t>
      </w:r>
      <w:r w:rsidR="00C929F2" w:rsidRPr="00B779A9">
        <w:rPr>
          <w:lang w:val="fr-FR"/>
        </w:rPr>
        <w:t>VIS</w:t>
      </w:r>
      <w:r w:rsidR="00BA24A1" w:rsidRPr="00B779A9">
        <w:rPr>
          <w:lang w:val="fr-FR"/>
        </w:rPr>
        <w:t>]</w:t>
      </w:r>
      <w:r w:rsidRPr="00B779A9">
        <w:rPr>
          <w:lang w:val="fr-FR"/>
        </w:rPr>
        <w:t xml:space="preserve"> </w:t>
      </w:r>
      <w:r w:rsidRPr="005A362F">
        <w:rPr>
          <w:rStyle w:val="Incipit"/>
          <w:lang w:val="fr-FR"/>
        </w:rPr>
        <w:t>Non</w:t>
      </w:r>
      <w:r w:rsidR="005A362F" w:rsidRPr="00BE7D55">
        <w:rPr>
          <w:i/>
          <w:lang w:val="fr-FR"/>
        </w:rPr>
        <w:t xml:space="preserve"> </w:t>
      </w:r>
      <w:r w:rsidRPr="005A362F">
        <w:rPr>
          <w:rStyle w:val="Incipit"/>
          <w:lang w:val="fr-FR"/>
        </w:rPr>
        <w:t>est</w:t>
      </w:r>
      <w:r w:rsidR="005A362F" w:rsidRPr="00BE7D55">
        <w:rPr>
          <w:i/>
          <w:lang w:val="fr-FR"/>
        </w:rPr>
        <w:t xml:space="preserve"> </w:t>
      </w:r>
      <w:r w:rsidRPr="005A362F">
        <w:rPr>
          <w:rStyle w:val="Incipit"/>
          <w:lang w:val="fr-FR"/>
        </w:rPr>
        <w:t>hic</w:t>
      </w:r>
      <w:r w:rsidRPr="00B779A9">
        <w:rPr>
          <w:lang w:val="fr-FR"/>
        </w:rPr>
        <w:t xml:space="preserve"> et sic de reliquis. Et postmodum duo ex </w:t>
      </w:r>
      <w:r w:rsidRPr="00736684">
        <w:rPr>
          <w:rStyle w:val="Funktion"/>
          <w:lang w:val="fr-FR"/>
        </w:rPr>
        <w:t>canonicis</w:t>
      </w:r>
      <w:r w:rsidRPr="00B779A9">
        <w:rPr>
          <w:lang w:val="fr-FR"/>
        </w:rPr>
        <w:t xml:space="preserve"> veniunt ad </w:t>
      </w:r>
      <w:r w:rsidRPr="00736684">
        <w:rPr>
          <w:rStyle w:val="Ort"/>
          <w:lang w:val="fr-FR"/>
        </w:rPr>
        <w:t>sepulchrum</w:t>
      </w:r>
      <w:r w:rsidRPr="00B779A9">
        <w:rPr>
          <w:lang w:val="fr-FR"/>
        </w:rPr>
        <w:t xml:space="preserve"> </w:t>
      </w:r>
      <w:r w:rsidR="00D125C3" w:rsidRPr="00B779A9">
        <w:rPr>
          <w:color w:val="000000"/>
          <w:lang w:val="fr-FR"/>
        </w:rPr>
        <w:t>auf</w:t>
      </w:r>
      <w:r w:rsidR="00F4495D" w:rsidRPr="00B779A9">
        <w:rPr>
          <w:color w:val="000000"/>
          <w:lang w:val="fr-FR"/>
        </w:rPr>
        <w:t>erant lint</w:t>
      </w:r>
      <w:r w:rsidRPr="00B779A9">
        <w:rPr>
          <w:color w:val="000000"/>
          <w:lang w:val="fr-FR"/>
        </w:rPr>
        <w:t>eamina</w:t>
      </w:r>
      <w:r w:rsidR="00194B84">
        <w:rPr>
          <w:color w:val="000000"/>
          <w:lang w:val="fr-FR"/>
        </w:rPr>
        <w:t>,</w:t>
      </w:r>
      <w:r w:rsidRPr="00B779A9">
        <w:rPr>
          <w:lang w:val="fr-FR"/>
        </w:rPr>
        <w:t xml:space="preserve"> quibus imago domini erat in</w:t>
      </w:r>
      <w:r w:rsidR="00F4495D" w:rsidRPr="00B779A9">
        <w:rPr>
          <w:lang w:val="fr-FR"/>
        </w:rPr>
        <w:t>v</w:t>
      </w:r>
      <w:r w:rsidRPr="00B779A9">
        <w:rPr>
          <w:lang w:val="fr-FR"/>
        </w:rPr>
        <w:t>oluta et</w:t>
      </w:r>
      <w:r w:rsidR="00691548" w:rsidRPr="00B779A9">
        <w:rPr>
          <w:lang w:val="fr-FR"/>
        </w:rPr>
        <w:t xml:space="preserve"> ve</w:t>
      </w:r>
      <w:r w:rsidRPr="00B779A9">
        <w:rPr>
          <w:lang w:val="fr-FR"/>
        </w:rPr>
        <w:t xml:space="preserve">rtentes se ad </w:t>
      </w:r>
      <w:r w:rsidRPr="00736684">
        <w:rPr>
          <w:rStyle w:val="Funktion"/>
          <w:lang w:val="fr-FR"/>
        </w:rPr>
        <w:t>chorum</w:t>
      </w:r>
      <w:r w:rsidRPr="00B779A9">
        <w:rPr>
          <w:lang w:val="fr-FR"/>
        </w:rPr>
        <w:t xml:space="preserve"> ostendendo ea cantent </w:t>
      </w:r>
      <w:r w:rsidR="00BA24A1" w:rsidRPr="00B779A9">
        <w:rPr>
          <w:lang w:val="fr-FR"/>
        </w:rPr>
        <w:t>[</w:t>
      </w:r>
      <w:r w:rsidR="00C929F2" w:rsidRPr="00B779A9">
        <w:rPr>
          <w:lang w:val="fr-FR"/>
        </w:rPr>
        <w:t>VIS</w:t>
      </w:r>
      <w:r w:rsidR="00BA24A1" w:rsidRPr="00B779A9">
        <w:rPr>
          <w:lang w:val="fr-FR"/>
        </w:rPr>
        <w:t>]</w:t>
      </w:r>
      <w:r w:rsidRPr="00B779A9">
        <w:rPr>
          <w:lang w:val="fr-FR"/>
        </w:rPr>
        <w:t xml:space="preserve"> </w:t>
      </w:r>
      <w:r w:rsidRPr="005A362F">
        <w:rPr>
          <w:rStyle w:val="Incipit"/>
          <w:lang w:val="fr-FR"/>
        </w:rPr>
        <w:t>Cernitis</w:t>
      </w:r>
      <w:r w:rsidR="005A362F" w:rsidRPr="00BE7D55">
        <w:rPr>
          <w:i/>
          <w:lang w:val="fr-FR"/>
        </w:rPr>
        <w:t xml:space="preserve"> </w:t>
      </w:r>
      <w:r w:rsidRPr="005A362F">
        <w:rPr>
          <w:rStyle w:val="Incipit"/>
          <w:lang w:val="fr-FR"/>
        </w:rPr>
        <w:t>o</w:t>
      </w:r>
      <w:r w:rsidR="005A362F" w:rsidRPr="00BE7D55">
        <w:rPr>
          <w:i/>
          <w:lang w:val="fr-FR"/>
        </w:rPr>
        <w:t xml:space="preserve"> </w:t>
      </w:r>
      <w:r w:rsidRPr="005A362F">
        <w:rPr>
          <w:rStyle w:val="Incipit"/>
          <w:lang w:val="fr-FR"/>
        </w:rPr>
        <w:t>socii</w:t>
      </w:r>
      <w:r w:rsidRPr="00B779A9">
        <w:rPr>
          <w:lang w:val="fr-FR"/>
        </w:rPr>
        <w:t xml:space="preserve">. </w:t>
      </w:r>
      <w:r w:rsidRPr="00736684">
        <w:rPr>
          <w:rStyle w:val="Funktion"/>
          <w:lang w:val="fr-FR"/>
        </w:rPr>
        <w:t>Chorus</w:t>
      </w:r>
      <w:r w:rsidRPr="00B779A9">
        <w:rPr>
          <w:lang w:val="fr-FR"/>
        </w:rPr>
        <w:t xml:space="preserve"> respondit </w:t>
      </w:r>
      <w:r w:rsidR="00BA24A1" w:rsidRPr="00B779A9">
        <w:rPr>
          <w:lang w:val="fr-FR"/>
        </w:rPr>
        <w:t>[</w:t>
      </w:r>
      <w:r w:rsidR="00C929F2" w:rsidRPr="00B779A9">
        <w:rPr>
          <w:lang w:val="fr-FR"/>
        </w:rPr>
        <w:t>VIS</w:t>
      </w:r>
      <w:r w:rsidR="00BA24A1" w:rsidRPr="00B779A9">
        <w:rPr>
          <w:lang w:val="fr-FR"/>
        </w:rPr>
        <w:t>]</w:t>
      </w:r>
      <w:r w:rsidRPr="00B779A9">
        <w:rPr>
          <w:lang w:val="fr-FR"/>
        </w:rPr>
        <w:t xml:space="preserve"> </w:t>
      </w:r>
      <w:r w:rsidRPr="005A362F">
        <w:rPr>
          <w:rStyle w:val="Incipit"/>
          <w:lang w:val="fr-FR"/>
        </w:rPr>
        <w:t>Surrexit</w:t>
      </w:r>
      <w:r w:rsidR="005A362F" w:rsidRPr="00BE7D55">
        <w:rPr>
          <w:i/>
          <w:lang w:val="fr-FR"/>
        </w:rPr>
        <w:t xml:space="preserve"> </w:t>
      </w:r>
      <w:r w:rsidRPr="005A362F">
        <w:rPr>
          <w:rStyle w:val="Incipit"/>
          <w:lang w:val="fr-FR"/>
        </w:rPr>
        <w:t>enim</w:t>
      </w:r>
      <w:r w:rsidR="005A362F" w:rsidRPr="00BE7D55">
        <w:rPr>
          <w:i/>
          <w:lang w:val="fr-FR"/>
        </w:rPr>
        <w:t xml:space="preserve"> </w:t>
      </w:r>
      <w:r w:rsidRPr="005A362F">
        <w:rPr>
          <w:rStyle w:val="Incipit"/>
          <w:lang w:val="fr-FR"/>
        </w:rPr>
        <w:t>sicut</w:t>
      </w:r>
      <w:r w:rsidR="005A362F" w:rsidRPr="00BE7D55">
        <w:rPr>
          <w:i/>
          <w:lang w:val="fr-FR"/>
        </w:rPr>
        <w:t xml:space="preserve"> </w:t>
      </w:r>
      <w:r w:rsidRPr="005A362F">
        <w:rPr>
          <w:rStyle w:val="Incipit"/>
          <w:lang w:val="fr-FR"/>
        </w:rPr>
        <w:t>dixit</w:t>
      </w:r>
      <w:r w:rsidRPr="00B779A9">
        <w:rPr>
          <w:lang w:val="fr-FR"/>
        </w:rPr>
        <w:t xml:space="preserve">. Quibus finitis incipit </w:t>
      </w:r>
      <w:r w:rsidRPr="00736684">
        <w:rPr>
          <w:rStyle w:val="Funktion"/>
          <w:lang w:val="fr-FR"/>
        </w:rPr>
        <w:t>praelatus</w:t>
      </w:r>
      <w:r w:rsidRPr="00B779A9">
        <w:rPr>
          <w:lang w:val="fr-FR"/>
        </w:rPr>
        <w:t xml:space="preserve"> </w:t>
      </w:r>
      <w:r w:rsidR="00BA24A1" w:rsidRPr="00B779A9">
        <w:rPr>
          <w:lang w:val="fr-FR"/>
        </w:rPr>
        <w:t>[</w:t>
      </w:r>
      <w:r w:rsidR="00C929F2" w:rsidRPr="00B779A9">
        <w:rPr>
          <w:lang w:val="fr-FR"/>
        </w:rPr>
        <w:t>VIS</w:t>
      </w:r>
      <w:r w:rsidR="00BA24A1" w:rsidRPr="00B779A9">
        <w:rPr>
          <w:lang w:val="fr-FR"/>
        </w:rPr>
        <w:t>]</w:t>
      </w:r>
      <w:r w:rsidRPr="00B779A9">
        <w:rPr>
          <w:lang w:val="fr-FR"/>
        </w:rPr>
        <w:t xml:space="preserve"> </w:t>
      </w:r>
      <w:r w:rsidRPr="005A362F">
        <w:rPr>
          <w:rStyle w:val="Incipit"/>
          <w:lang w:val="fr-FR"/>
        </w:rPr>
        <w:t>Christ</w:t>
      </w:r>
      <w:r w:rsidR="005A362F" w:rsidRPr="00BE7D55">
        <w:rPr>
          <w:i/>
          <w:lang w:val="fr-FR"/>
        </w:rPr>
        <w:t xml:space="preserve"> </w:t>
      </w:r>
      <w:r w:rsidRPr="005A362F">
        <w:rPr>
          <w:rStyle w:val="Incipit"/>
          <w:lang w:val="fr-FR"/>
        </w:rPr>
        <w:t>ist</w:t>
      </w:r>
      <w:r w:rsidR="005A362F" w:rsidRPr="00BE7D55">
        <w:rPr>
          <w:i/>
          <w:lang w:val="fr-FR"/>
        </w:rPr>
        <w:t xml:space="preserve"> </w:t>
      </w:r>
      <w:r w:rsidRPr="005A362F">
        <w:rPr>
          <w:rStyle w:val="Incipit"/>
          <w:lang w:val="fr-FR"/>
        </w:rPr>
        <w:t>erstanden</w:t>
      </w:r>
      <w:r w:rsidRPr="00B779A9">
        <w:rPr>
          <w:lang w:val="fr-FR"/>
        </w:rPr>
        <w:t xml:space="preserve"> et ita redeunt in </w:t>
      </w:r>
      <w:r w:rsidRPr="00736684">
        <w:rPr>
          <w:rStyle w:val="Ort"/>
          <w:lang w:val="fr-FR"/>
        </w:rPr>
        <w:t>chorum</w:t>
      </w:r>
      <w:r w:rsidRPr="00B779A9">
        <w:rPr>
          <w:lang w:val="fr-FR"/>
        </w:rPr>
        <w:t xml:space="preserve">. Sequitur deinceps </w:t>
      </w:r>
      <w:r w:rsidR="00C929F2" w:rsidRPr="00B779A9">
        <w:rPr>
          <w:lang w:val="fr-FR"/>
        </w:rPr>
        <w:t xml:space="preserve">[TD] </w:t>
      </w:r>
      <w:r w:rsidRPr="005A362F">
        <w:rPr>
          <w:rStyle w:val="Incipit"/>
          <w:lang w:val="fr-FR"/>
        </w:rPr>
        <w:t>Te</w:t>
      </w:r>
      <w:r w:rsidR="005A362F" w:rsidRPr="00BE7D55">
        <w:rPr>
          <w:i/>
          <w:lang w:val="fr-FR"/>
        </w:rPr>
        <w:t xml:space="preserve"> </w:t>
      </w:r>
      <w:r w:rsidRPr="005A362F">
        <w:rPr>
          <w:rStyle w:val="Incipit"/>
          <w:lang w:val="fr-FR"/>
        </w:rPr>
        <w:t>deum</w:t>
      </w:r>
      <w:r w:rsidR="005A362F" w:rsidRPr="00BE7D55">
        <w:rPr>
          <w:i/>
          <w:lang w:val="fr-FR"/>
        </w:rPr>
        <w:t xml:space="preserve"> </w:t>
      </w:r>
      <w:r w:rsidRPr="005A362F">
        <w:rPr>
          <w:rStyle w:val="Incipit"/>
          <w:lang w:val="fr-FR"/>
        </w:rPr>
        <w:t>laudamus</w:t>
      </w:r>
      <w:r w:rsidRPr="00B779A9">
        <w:rPr>
          <w:lang w:val="fr-FR"/>
        </w:rPr>
        <w:t xml:space="preserve">. Quo finito dicatur a </w:t>
      </w:r>
      <w:r w:rsidRPr="00736684">
        <w:rPr>
          <w:rStyle w:val="Funktion"/>
          <w:lang w:val="fr-FR"/>
        </w:rPr>
        <w:t>praelato</w:t>
      </w:r>
      <w:r w:rsidRPr="00B779A9">
        <w:rPr>
          <w:lang w:val="fr-FR"/>
        </w:rPr>
        <w:t xml:space="preserve"> VS </w:t>
      </w:r>
      <w:r w:rsidRPr="005A362F">
        <w:rPr>
          <w:rStyle w:val="Incipit"/>
          <w:lang w:val="fr-FR"/>
        </w:rPr>
        <w:t>In</w:t>
      </w:r>
      <w:r w:rsidR="005A362F" w:rsidRPr="00BE7D55">
        <w:rPr>
          <w:i/>
          <w:lang w:val="fr-FR"/>
        </w:rPr>
        <w:t xml:space="preserve"> </w:t>
      </w:r>
      <w:r w:rsidR="00371BD7" w:rsidRPr="005A362F">
        <w:rPr>
          <w:rStyle w:val="Incipit"/>
          <w:lang w:val="fr-FR"/>
        </w:rPr>
        <w:t>resurrec</w:t>
      </w:r>
      <w:r w:rsidRPr="005A362F">
        <w:rPr>
          <w:rStyle w:val="Incipit"/>
          <w:lang w:val="fr-FR"/>
        </w:rPr>
        <w:t>tione</w:t>
      </w:r>
      <w:r w:rsidR="005A362F" w:rsidRPr="00BE7D55">
        <w:rPr>
          <w:i/>
          <w:lang w:val="fr-FR"/>
        </w:rPr>
        <w:t xml:space="preserve"> </w:t>
      </w:r>
      <w:r w:rsidRPr="005A362F">
        <w:rPr>
          <w:rStyle w:val="Incipit"/>
          <w:lang w:val="fr-FR"/>
        </w:rPr>
        <w:t>tua</w:t>
      </w:r>
      <w:r w:rsidR="005A362F" w:rsidRPr="00BE7D55">
        <w:rPr>
          <w:i/>
          <w:lang w:val="fr-FR"/>
        </w:rPr>
        <w:t xml:space="preserve"> </w:t>
      </w:r>
      <w:r w:rsidRPr="005A362F">
        <w:rPr>
          <w:rStyle w:val="Incipit"/>
          <w:lang w:val="fr-FR"/>
        </w:rPr>
        <w:t>Christe</w:t>
      </w:r>
      <w:r w:rsidR="005A362F" w:rsidRPr="00BE7D55">
        <w:rPr>
          <w:i/>
          <w:lang w:val="fr-FR"/>
        </w:rPr>
        <w:t xml:space="preserve"> </w:t>
      </w:r>
      <w:r w:rsidRPr="005A362F">
        <w:rPr>
          <w:rStyle w:val="Incipit"/>
          <w:lang w:val="fr-FR"/>
        </w:rPr>
        <w:t>alleluia</w:t>
      </w:r>
      <w:r w:rsidRPr="00B779A9">
        <w:rPr>
          <w:lang w:val="fr-FR"/>
        </w:rPr>
        <w:t>. Sequuntur laudes.</w:t>
      </w:r>
      <w:r w:rsidR="00C929F2" w:rsidRPr="00B779A9">
        <w:rPr>
          <w:lang w:val="fr-FR"/>
        </w:rPr>
        <w:t xml:space="preserve"> </w:t>
      </w:r>
    </w:p>
    <w:p w:rsidR="00885488" w:rsidRPr="00736684" w:rsidRDefault="00C929F2" w:rsidP="00415109">
      <w:pPr>
        <w:rPr>
          <w:lang w:val="it-IT"/>
        </w:rPr>
      </w:pPr>
      <w:r w:rsidRPr="00B779A9">
        <w:rPr>
          <w:lang w:val="fr-FR"/>
        </w:rPr>
        <w:t>(226r)</w:t>
      </w:r>
      <w:r w:rsidR="00194B84">
        <w:rPr>
          <w:lang w:val="fr-FR"/>
        </w:rPr>
        <w:t xml:space="preserve"> </w:t>
      </w:r>
      <w:r w:rsidR="005C0E57" w:rsidRPr="00736684">
        <w:rPr>
          <w:rStyle w:val="Time1"/>
          <w:lang w:val="fr-FR"/>
        </w:rPr>
        <w:t>Ad laudes</w:t>
      </w:r>
      <w:r w:rsidR="00885488" w:rsidRPr="00B779A9">
        <w:rPr>
          <w:lang w:val="fr-FR"/>
        </w:rPr>
        <w:t xml:space="preserve"> AN </w:t>
      </w:r>
      <w:r w:rsidR="00885488" w:rsidRPr="005A362F">
        <w:rPr>
          <w:rStyle w:val="Incipit"/>
          <w:lang w:val="fr-FR"/>
        </w:rPr>
        <w:t>Angelus</w:t>
      </w:r>
      <w:r w:rsidR="005A362F" w:rsidRPr="00BE7D55">
        <w:rPr>
          <w:i/>
          <w:lang w:val="fr-FR"/>
        </w:rPr>
        <w:t xml:space="preserve"> </w:t>
      </w:r>
      <w:r w:rsidR="00885488" w:rsidRPr="005A362F">
        <w:rPr>
          <w:rStyle w:val="Incipit"/>
          <w:lang w:val="fr-FR"/>
        </w:rPr>
        <w:t>autem</w:t>
      </w:r>
      <w:r w:rsidR="005A362F" w:rsidRPr="00BE7D55">
        <w:rPr>
          <w:i/>
          <w:lang w:val="fr-FR"/>
        </w:rPr>
        <w:t xml:space="preserve"> </w:t>
      </w:r>
      <w:r w:rsidR="00885488" w:rsidRPr="005A362F">
        <w:rPr>
          <w:rStyle w:val="Incipit"/>
          <w:lang w:val="fr-FR"/>
        </w:rPr>
        <w:t>domini</w:t>
      </w:r>
      <w:r w:rsidR="00885488" w:rsidRPr="00B779A9">
        <w:rPr>
          <w:lang w:val="fr-FR"/>
        </w:rPr>
        <w:t xml:space="preserve"> cum reliquis. PS </w:t>
      </w:r>
      <w:r w:rsidR="00885488" w:rsidRPr="005A362F">
        <w:rPr>
          <w:rStyle w:val="Incipit"/>
          <w:lang w:val="fr-FR"/>
        </w:rPr>
        <w:t>Dominus</w:t>
      </w:r>
      <w:r w:rsidR="005A362F" w:rsidRPr="00BE7D55">
        <w:rPr>
          <w:i/>
          <w:lang w:val="fr-FR"/>
        </w:rPr>
        <w:t xml:space="preserve"> </w:t>
      </w:r>
      <w:r w:rsidR="00885488" w:rsidRPr="005A362F">
        <w:rPr>
          <w:rStyle w:val="Incipit"/>
          <w:lang w:val="fr-FR"/>
        </w:rPr>
        <w:t>regnavit</w:t>
      </w:r>
      <w:r w:rsidR="00885488" w:rsidRPr="00B779A9">
        <w:rPr>
          <w:lang w:val="fr-FR"/>
        </w:rPr>
        <w:t xml:space="preserve"> cum reliquis. Nec </w:t>
      </w:r>
      <w:r w:rsidR="00982EF5" w:rsidRPr="00B779A9">
        <w:rPr>
          <w:lang w:val="fr-FR"/>
        </w:rPr>
        <w:t>hymnu</w:t>
      </w:r>
      <w:r w:rsidR="00885488" w:rsidRPr="00B779A9">
        <w:rPr>
          <w:lang w:val="fr-FR"/>
        </w:rPr>
        <w:t>m</w:t>
      </w:r>
      <w:r w:rsidR="00194B84">
        <w:rPr>
          <w:lang w:val="fr-FR"/>
        </w:rPr>
        <w:t>,</w:t>
      </w:r>
      <w:r w:rsidR="00885488" w:rsidRPr="00B779A9">
        <w:rPr>
          <w:lang w:val="fr-FR"/>
        </w:rPr>
        <w:t xml:space="preserve"> nec versiculum dicimus</w:t>
      </w:r>
      <w:r w:rsidR="00194B84">
        <w:rPr>
          <w:lang w:val="fr-FR"/>
        </w:rPr>
        <w:t>,</w:t>
      </w:r>
      <w:r w:rsidR="00885488" w:rsidRPr="00B779A9">
        <w:rPr>
          <w:lang w:val="fr-FR"/>
        </w:rPr>
        <w:t xml:space="preserve"> nec in aliis laudibus usque ad </w:t>
      </w:r>
      <w:r w:rsidR="00BA4CFB" w:rsidRPr="00B779A9">
        <w:rPr>
          <w:lang w:val="fr-FR"/>
        </w:rPr>
        <w:t>octava</w:t>
      </w:r>
      <w:r w:rsidR="00885488" w:rsidRPr="00B779A9">
        <w:rPr>
          <w:lang w:val="fr-FR"/>
        </w:rPr>
        <w:t xml:space="preserve">m domini. </w:t>
      </w:r>
      <w:r w:rsidR="00885488" w:rsidRPr="00B779A9">
        <w:rPr>
          <w:lang w:val="it-IT"/>
        </w:rPr>
        <w:t xml:space="preserve">Sed statim imponatur a domino </w:t>
      </w:r>
      <w:r w:rsidR="00885488" w:rsidRPr="00736684">
        <w:rPr>
          <w:rStyle w:val="Funktion"/>
          <w:lang w:val="it-IT"/>
        </w:rPr>
        <w:t>praelato</w:t>
      </w:r>
      <w:r w:rsidR="00885488" w:rsidRPr="00B779A9">
        <w:rPr>
          <w:lang w:val="it-IT"/>
        </w:rPr>
        <w:t xml:space="preserve"> AB </w:t>
      </w:r>
      <w:r w:rsidR="00885488" w:rsidRPr="005A362F">
        <w:rPr>
          <w:rStyle w:val="Incipit"/>
          <w:lang w:val="it-IT"/>
        </w:rPr>
        <w:t>Et</w:t>
      </w:r>
      <w:r w:rsidR="005A362F" w:rsidRPr="00BE7D55">
        <w:rPr>
          <w:i/>
          <w:lang w:val="it-IT"/>
        </w:rPr>
        <w:t xml:space="preserve"> </w:t>
      </w:r>
      <w:r w:rsidR="00D80D0C" w:rsidRPr="005A362F">
        <w:rPr>
          <w:rStyle w:val="Incipit"/>
          <w:lang w:val="it-IT"/>
        </w:rPr>
        <w:t>valde</w:t>
      </w:r>
      <w:r w:rsidR="005A362F" w:rsidRPr="00BE7D55">
        <w:rPr>
          <w:i/>
          <w:lang w:val="it-IT"/>
        </w:rPr>
        <w:t xml:space="preserve"> </w:t>
      </w:r>
      <w:r w:rsidR="00885488" w:rsidRPr="005A362F">
        <w:rPr>
          <w:rStyle w:val="Incipit"/>
          <w:lang w:val="it-IT"/>
        </w:rPr>
        <w:t>mane</w:t>
      </w:r>
      <w:r w:rsidR="00AD727D" w:rsidRPr="00B779A9">
        <w:rPr>
          <w:lang w:val="it-IT"/>
        </w:rPr>
        <w:t>. Finita antiphona post B</w:t>
      </w:r>
      <w:r w:rsidR="00885488" w:rsidRPr="00B779A9">
        <w:rPr>
          <w:lang w:val="it-IT"/>
        </w:rPr>
        <w:t xml:space="preserve">enedictus nec </w:t>
      </w:r>
      <w:r w:rsidR="005C0E57">
        <w:rPr>
          <w:lang w:val="it-IT"/>
        </w:rPr>
        <w:t xml:space="preserve">[KY] </w:t>
      </w:r>
      <w:r w:rsidR="00371BD7" w:rsidRPr="00736684">
        <w:rPr>
          <w:rStyle w:val="Incipit"/>
          <w:lang w:val="it-IT"/>
        </w:rPr>
        <w:t>Kyrie eleison</w:t>
      </w:r>
      <w:r w:rsidR="00885488" w:rsidRPr="00B779A9">
        <w:rPr>
          <w:lang w:val="it-IT"/>
        </w:rPr>
        <w:t xml:space="preserve"> nec </w:t>
      </w:r>
      <w:r w:rsidR="005C0E57">
        <w:rPr>
          <w:lang w:val="it-IT"/>
        </w:rPr>
        <w:t xml:space="preserve">[PN] </w:t>
      </w:r>
      <w:r w:rsidR="00885488" w:rsidRPr="00736684">
        <w:rPr>
          <w:rStyle w:val="Incipit"/>
          <w:lang w:val="it-IT"/>
        </w:rPr>
        <w:t>Pater noster</w:t>
      </w:r>
      <w:r w:rsidR="00885488" w:rsidRPr="00B779A9">
        <w:rPr>
          <w:lang w:val="it-IT"/>
        </w:rPr>
        <w:t xml:space="preserve"> dicitur usque ad </w:t>
      </w:r>
      <w:r w:rsidR="00BA4CFB" w:rsidRPr="00B779A9">
        <w:rPr>
          <w:lang w:val="it-IT"/>
        </w:rPr>
        <w:t>octava</w:t>
      </w:r>
      <w:r w:rsidR="00885488" w:rsidRPr="00B779A9">
        <w:rPr>
          <w:lang w:val="it-IT"/>
        </w:rPr>
        <w:t xml:space="preserve">m dominicae </w:t>
      </w:r>
      <w:r w:rsidR="00371BD7" w:rsidRPr="00B779A9">
        <w:rPr>
          <w:lang w:val="it-IT"/>
        </w:rPr>
        <w:t>resurrec</w:t>
      </w:r>
      <w:r w:rsidR="00885488" w:rsidRPr="00B779A9">
        <w:rPr>
          <w:lang w:val="it-IT"/>
        </w:rPr>
        <w:t xml:space="preserve">tionis. Sed dicitur </w:t>
      </w:r>
      <w:r w:rsidR="00AD727D" w:rsidRPr="00B779A9">
        <w:rPr>
          <w:lang w:val="it-IT"/>
        </w:rPr>
        <w:t xml:space="preserve">[VAR] </w:t>
      </w:r>
      <w:r w:rsidR="00885488" w:rsidRPr="005A362F">
        <w:rPr>
          <w:rStyle w:val="Incipit"/>
          <w:lang w:val="it-IT"/>
        </w:rPr>
        <w:t>Dominus</w:t>
      </w:r>
      <w:r w:rsidR="005A362F" w:rsidRPr="00BE7D55">
        <w:rPr>
          <w:i/>
          <w:lang w:val="it-IT"/>
        </w:rPr>
        <w:t xml:space="preserve"> </w:t>
      </w:r>
      <w:r w:rsidR="001B7479" w:rsidRPr="005A362F">
        <w:rPr>
          <w:rStyle w:val="Incipit"/>
          <w:lang w:val="it-IT"/>
        </w:rPr>
        <w:t>vobis</w:t>
      </w:r>
      <w:r w:rsidR="00885488" w:rsidRPr="005A362F">
        <w:rPr>
          <w:rStyle w:val="Incipit"/>
          <w:lang w:val="it-IT"/>
        </w:rPr>
        <w:t>cum</w:t>
      </w:r>
      <w:r w:rsidR="00885488" w:rsidRPr="00B779A9">
        <w:rPr>
          <w:lang w:val="it-IT"/>
        </w:rPr>
        <w:t xml:space="preserve"> cum collecta. </w:t>
      </w:r>
      <w:r w:rsidR="00AD727D" w:rsidRPr="00B779A9">
        <w:rPr>
          <w:lang w:val="it-IT"/>
        </w:rPr>
        <w:t xml:space="preserve">[BD] </w:t>
      </w:r>
      <w:r w:rsidR="005F6F99" w:rsidRPr="005A362F">
        <w:rPr>
          <w:rStyle w:val="Incipit"/>
          <w:lang w:val="it-IT"/>
        </w:rPr>
        <w:t>Benedicamus</w:t>
      </w:r>
      <w:r w:rsidR="00AD727D" w:rsidRPr="00B779A9">
        <w:rPr>
          <w:lang w:val="it-IT"/>
        </w:rPr>
        <w:t xml:space="preserve"> c</w:t>
      </w:r>
      <w:r w:rsidR="00885488" w:rsidRPr="00B779A9">
        <w:rPr>
          <w:lang w:val="it-IT"/>
        </w:rPr>
        <w:t>um quinque alleluia.</w:t>
      </w:r>
    </w:p>
    <w:p w:rsidR="00194B84" w:rsidRPr="00736684" w:rsidRDefault="005C0E57" w:rsidP="00415109">
      <w:pPr>
        <w:rPr>
          <w:lang w:val="fr-FR"/>
        </w:rPr>
      </w:pPr>
      <w:r w:rsidRPr="00736684">
        <w:rPr>
          <w:rStyle w:val="Time1"/>
          <w:lang w:val="da-DK"/>
        </w:rPr>
        <w:t>Ad maturum officium</w:t>
      </w:r>
      <w:r w:rsidR="00885488" w:rsidRPr="00736684">
        <w:rPr>
          <w:lang w:val="da-DK"/>
        </w:rPr>
        <w:t xml:space="preserve"> IN </w:t>
      </w:r>
      <w:r w:rsidR="00371BD7" w:rsidRPr="00736684">
        <w:rPr>
          <w:rStyle w:val="Incipit"/>
          <w:lang w:val="da-DK"/>
        </w:rPr>
        <w:t>Resurrexi</w:t>
      </w:r>
      <w:r w:rsidR="005A362F" w:rsidRPr="00736684">
        <w:rPr>
          <w:i/>
          <w:lang w:val="da-DK"/>
        </w:rPr>
        <w:t xml:space="preserve"> </w:t>
      </w:r>
      <w:r w:rsidR="00885488" w:rsidRPr="00736684">
        <w:rPr>
          <w:rStyle w:val="Incipit"/>
          <w:lang w:val="da-DK"/>
        </w:rPr>
        <w:t>et</w:t>
      </w:r>
      <w:r w:rsidR="005A362F" w:rsidRPr="00736684">
        <w:rPr>
          <w:i/>
          <w:lang w:val="da-DK"/>
        </w:rPr>
        <w:t xml:space="preserve"> </w:t>
      </w:r>
      <w:r w:rsidR="00885488" w:rsidRPr="00736684">
        <w:rPr>
          <w:rStyle w:val="Incipit"/>
          <w:lang w:val="da-DK"/>
        </w:rPr>
        <w:t>adhuc</w:t>
      </w:r>
      <w:r w:rsidR="00DD1415">
        <w:rPr>
          <w:lang w:val="da-DK"/>
        </w:rPr>
        <w:t>@</w:t>
      </w:r>
      <w:r w:rsidR="00DD1415" w:rsidRPr="00736684">
        <w:rPr>
          <w:lang w:val="da-DK"/>
        </w:rPr>
        <w:t>114.</w:t>
      </w:r>
      <w:r w:rsidR="00885488" w:rsidRPr="00736684">
        <w:rPr>
          <w:lang w:val="da-DK"/>
        </w:rPr>
        <w:t xml:space="preserve"> </w:t>
      </w:r>
      <w:r w:rsidR="00AD727D" w:rsidRPr="00736684">
        <w:rPr>
          <w:lang w:val="fr-FR"/>
        </w:rPr>
        <w:t xml:space="preserve">[KY] </w:t>
      </w:r>
      <w:r w:rsidR="00AD727D" w:rsidRPr="00736684">
        <w:rPr>
          <w:rStyle w:val="Incipit"/>
          <w:lang w:val="fr-FR"/>
        </w:rPr>
        <w:t>Kyrie</w:t>
      </w:r>
      <w:r w:rsidR="005A362F" w:rsidRPr="00736684">
        <w:rPr>
          <w:i/>
          <w:lang w:val="fr-FR"/>
        </w:rPr>
        <w:t xml:space="preserve"> </w:t>
      </w:r>
      <w:r w:rsidR="00AD727D" w:rsidRPr="00736684">
        <w:rPr>
          <w:lang w:val="fr-FR"/>
        </w:rPr>
        <w:t xml:space="preserve">et [SA] </w:t>
      </w:r>
      <w:r w:rsidR="00AD727D" w:rsidRPr="00736684">
        <w:rPr>
          <w:rStyle w:val="Incipit"/>
          <w:lang w:val="fr-FR"/>
        </w:rPr>
        <w:t>Sanctus</w:t>
      </w:r>
      <w:r w:rsidR="00885488" w:rsidRPr="00736684">
        <w:rPr>
          <w:lang w:val="fr-FR"/>
        </w:rPr>
        <w:t xml:space="preserve"> paschale. GR </w:t>
      </w:r>
      <w:r w:rsidR="00885488" w:rsidRPr="00736684">
        <w:rPr>
          <w:rStyle w:val="Incipit"/>
          <w:lang w:val="fr-FR"/>
        </w:rPr>
        <w:t>Haec</w:t>
      </w:r>
      <w:r w:rsidR="005A362F" w:rsidRPr="00736684">
        <w:rPr>
          <w:i/>
          <w:lang w:val="fr-FR"/>
        </w:rPr>
        <w:t xml:space="preserve"> </w:t>
      </w:r>
      <w:r w:rsidR="00885488" w:rsidRPr="00736684">
        <w:rPr>
          <w:rStyle w:val="Incipit"/>
          <w:lang w:val="fr-FR"/>
        </w:rPr>
        <w:t>dies</w:t>
      </w:r>
      <w:r w:rsidR="00DD1415">
        <w:rPr>
          <w:lang w:val="fr-FR"/>
        </w:rPr>
        <w:t>@</w:t>
      </w:r>
      <w:r w:rsidR="00DD1415" w:rsidRPr="00736684">
        <w:rPr>
          <w:lang w:val="fr-FR"/>
        </w:rPr>
        <w:t>114.</w:t>
      </w:r>
      <w:r w:rsidR="00885488" w:rsidRPr="00736684">
        <w:rPr>
          <w:lang w:val="fr-FR"/>
        </w:rPr>
        <w:t xml:space="preserve"> AL </w:t>
      </w:r>
      <w:r w:rsidR="00885488" w:rsidRPr="00736684">
        <w:rPr>
          <w:rStyle w:val="Incipit"/>
          <w:lang w:val="fr-FR"/>
        </w:rPr>
        <w:t>Pascha</w:t>
      </w:r>
      <w:r w:rsidR="005A362F" w:rsidRPr="00736684">
        <w:rPr>
          <w:i/>
          <w:lang w:val="fr-FR"/>
        </w:rPr>
        <w:t xml:space="preserve"> </w:t>
      </w:r>
      <w:r w:rsidR="00885488" w:rsidRPr="00736684">
        <w:rPr>
          <w:rStyle w:val="Incipit"/>
          <w:lang w:val="fr-FR"/>
        </w:rPr>
        <w:t>nostrum</w:t>
      </w:r>
      <w:r w:rsidR="0088397B" w:rsidRPr="0088397B">
        <w:rPr>
          <w:lang w:val="fr-FR"/>
        </w:rPr>
        <w:t>@</w:t>
      </w:r>
      <w:r w:rsidR="00DD1415" w:rsidRPr="00736684">
        <w:rPr>
          <w:lang w:val="fr-FR"/>
        </w:rPr>
        <w:t>115.</w:t>
      </w:r>
      <w:r w:rsidR="00885488" w:rsidRPr="00736684">
        <w:rPr>
          <w:lang w:val="fr-FR"/>
        </w:rPr>
        <w:t xml:space="preserve"> SE </w:t>
      </w:r>
      <w:r w:rsidR="00885488" w:rsidRPr="00736684">
        <w:rPr>
          <w:rStyle w:val="Incipit"/>
          <w:lang w:val="fr-FR"/>
        </w:rPr>
        <w:t>Laudes</w:t>
      </w:r>
      <w:r w:rsidR="005A362F" w:rsidRPr="00736684">
        <w:rPr>
          <w:i/>
          <w:lang w:val="fr-FR"/>
        </w:rPr>
        <w:t xml:space="preserve"> </w:t>
      </w:r>
      <w:r w:rsidR="001B7479" w:rsidRPr="00736684">
        <w:rPr>
          <w:rStyle w:val="Incipit"/>
          <w:lang w:val="fr-FR"/>
        </w:rPr>
        <w:t>salvator</w:t>
      </w:r>
      <w:r w:rsidR="00885488" w:rsidRPr="00736684">
        <w:rPr>
          <w:rStyle w:val="Incipit"/>
          <w:lang w:val="fr-FR"/>
        </w:rPr>
        <w:t>i</w:t>
      </w:r>
      <w:r w:rsidR="00DD1415">
        <w:rPr>
          <w:lang w:val="fr-FR"/>
        </w:rPr>
        <w:t>@</w:t>
      </w:r>
      <w:r w:rsidR="00DD1415" w:rsidRPr="00736684">
        <w:rPr>
          <w:lang w:val="fr-FR"/>
        </w:rPr>
        <w:t>228.</w:t>
      </w:r>
      <w:r w:rsidR="00885488" w:rsidRPr="00736684">
        <w:rPr>
          <w:lang w:val="fr-FR"/>
        </w:rPr>
        <w:t xml:space="preserve"> OF </w:t>
      </w:r>
      <w:r w:rsidR="00885488" w:rsidRPr="00736684">
        <w:rPr>
          <w:rStyle w:val="Incipit"/>
          <w:lang w:val="fr-FR"/>
        </w:rPr>
        <w:t>Terra</w:t>
      </w:r>
      <w:r w:rsidR="005A362F" w:rsidRPr="00736684">
        <w:rPr>
          <w:i/>
          <w:lang w:val="fr-FR"/>
        </w:rPr>
        <w:t xml:space="preserve"> </w:t>
      </w:r>
      <w:r w:rsidR="00885488" w:rsidRPr="00736684">
        <w:rPr>
          <w:rStyle w:val="Incipit"/>
          <w:lang w:val="fr-FR"/>
        </w:rPr>
        <w:t>tremuit</w:t>
      </w:r>
      <w:r w:rsidR="00DD1415">
        <w:rPr>
          <w:lang w:val="fr-FR"/>
        </w:rPr>
        <w:t>@</w:t>
      </w:r>
      <w:r w:rsidR="00DD1415" w:rsidRPr="00736684">
        <w:rPr>
          <w:lang w:val="fr-FR"/>
        </w:rPr>
        <w:t>115.</w:t>
      </w:r>
      <w:r w:rsidR="00885488" w:rsidRPr="00736684">
        <w:rPr>
          <w:lang w:val="fr-FR"/>
        </w:rPr>
        <w:t xml:space="preserve"> CO </w:t>
      </w:r>
      <w:r w:rsidR="00885488" w:rsidRPr="00736684">
        <w:rPr>
          <w:rStyle w:val="Incipit"/>
          <w:lang w:val="fr-FR"/>
        </w:rPr>
        <w:t>Pascha</w:t>
      </w:r>
      <w:r w:rsidR="005A362F" w:rsidRPr="00736684">
        <w:rPr>
          <w:i/>
          <w:lang w:val="fr-FR"/>
        </w:rPr>
        <w:t xml:space="preserve"> </w:t>
      </w:r>
      <w:r w:rsidR="00885488" w:rsidRPr="00736684">
        <w:rPr>
          <w:rStyle w:val="Incipit"/>
          <w:lang w:val="fr-FR"/>
        </w:rPr>
        <w:t>nostrum</w:t>
      </w:r>
      <w:r w:rsidR="00DD1415">
        <w:rPr>
          <w:lang w:val="fr-FR"/>
        </w:rPr>
        <w:t>@</w:t>
      </w:r>
      <w:r w:rsidR="00DD1415" w:rsidRPr="00736684">
        <w:rPr>
          <w:lang w:val="fr-FR"/>
        </w:rPr>
        <w:t>115.</w:t>
      </w:r>
      <w:r w:rsidR="00885488" w:rsidRPr="00736684">
        <w:rPr>
          <w:lang w:val="fr-FR"/>
        </w:rPr>
        <w:t xml:space="preserve"> Pro </w:t>
      </w:r>
      <w:r w:rsidR="000F4FB4" w:rsidRPr="00736684">
        <w:rPr>
          <w:lang w:val="fr-FR"/>
        </w:rPr>
        <w:t>Salve</w:t>
      </w:r>
      <w:r w:rsidR="00DE0DA6" w:rsidRPr="00736684">
        <w:rPr>
          <w:lang w:val="fr-FR"/>
        </w:rPr>
        <w:t xml:space="preserve"> r</w:t>
      </w:r>
      <w:r w:rsidR="00885488" w:rsidRPr="00736684">
        <w:rPr>
          <w:lang w:val="fr-FR"/>
        </w:rPr>
        <w:t xml:space="preserve">egina cantetur </w:t>
      </w:r>
      <w:r w:rsidR="00AD727D" w:rsidRPr="00736684">
        <w:rPr>
          <w:lang w:val="fr-FR"/>
        </w:rPr>
        <w:t xml:space="preserve">[AS] </w:t>
      </w:r>
      <w:r w:rsidR="00885488" w:rsidRPr="00736684">
        <w:rPr>
          <w:rStyle w:val="Incipit"/>
          <w:lang w:val="fr-FR"/>
        </w:rPr>
        <w:t>Regina</w:t>
      </w:r>
      <w:r w:rsidR="005A362F" w:rsidRPr="00736684">
        <w:rPr>
          <w:i/>
          <w:lang w:val="fr-FR"/>
        </w:rPr>
        <w:t xml:space="preserve"> </w:t>
      </w:r>
      <w:r w:rsidR="00885488" w:rsidRPr="00736684">
        <w:rPr>
          <w:rStyle w:val="Incipit"/>
          <w:lang w:val="fr-FR"/>
        </w:rPr>
        <w:t>caeli</w:t>
      </w:r>
      <w:r w:rsidR="00885488" w:rsidRPr="00736684">
        <w:rPr>
          <w:lang w:val="fr-FR"/>
        </w:rPr>
        <w:t xml:space="preserve"> usque ad </w:t>
      </w:r>
      <w:r w:rsidR="00BA4CFB" w:rsidRPr="00736684">
        <w:rPr>
          <w:lang w:val="fr-FR"/>
        </w:rPr>
        <w:t>octava</w:t>
      </w:r>
      <w:r w:rsidR="00885488" w:rsidRPr="00736684">
        <w:rPr>
          <w:lang w:val="fr-FR"/>
        </w:rPr>
        <w:t>m resurrectionis.</w:t>
      </w:r>
      <w:r w:rsidR="00AD727D" w:rsidRPr="00736684">
        <w:rPr>
          <w:lang w:val="fr-FR"/>
        </w:rPr>
        <w:t xml:space="preserve"> </w:t>
      </w:r>
    </w:p>
    <w:p w:rsidR="00885488" w:rsidRPr="004518BD" w:rsidRDefault="00AD727D" w:rsidP="00415109">
      <w:pPr>
        <w:rPr>
          <w:i/>
          <w:shd w:val="clear" w:color="auto" w:fill="CCFFCC"/>
          <w:lang w:val="fr-FR"/>
        </w:rPr>
      </w:pPr>
      <w:r w:rsidRPr="00736684">
        <w:rPr>
          <w:lang w:val="fr-FR"/>
        </w:rPr>
        <w:t>(226v)</w:t>
      </w:r>
      <w:r w:rsidR="00194B84" w:rsidRPr="00736684">
        <w:rPr>
          <w:lang w:val="fr-FR"/>
        </w:rPr>
        <w:t xml:space="preserve"> </w:t>
      </w:r>
      <w:r w:rsidR="005C0E57" w:rsidRPr="00736684">
        <w:rPr>
          <w:rStyle w:val="Time1"/>
          <w:lang w:val="fr-FR"/>
        </w:rPr>
        <w:t>Ad primam</w:t>
      </w:r>
      <w:r w:rsidR="00885488" w:rsidRPr="00736684">
        <w:rPr>
          <w:lang w:val="fr-FR"/>
        </w:rPr>
        <w:t xml:space="preserve"> et ad omnes horas usque ad </w:t>
      </w:r>
      <w:r w:rsidR="00BA4CFB" w:rsidRPr="00736684">
        <w:rPr>
          <w:lang w:val="fr-FR"/>
        </w:rPr>
        <w:t>octava</w:t>
      </w:r>
      <w:r w:rsidR="00885488" w:rsidRPr="00736684">
        <w:rPr>
          <w:lang w:val="fr-FR"/>
        </w:rPr>
        <w:t xml:space="preserve">m </w:t>
      </w:r>
      <w:r w:rsidR="00371BD7" w:rsidRPr="00736684">
        <w:rPr>
          <w:lang w:val="fr-FR"/>
        </w:rPr>
        <w:t>resurrec</w:t>
      </w:r>
      <w:r w:rsidR="00885488" w:rsidRPr="00736684">
        <w:rPr>
          <w:lang w:val="fr-FR"/>
        </w:rPr>
        <w:t xml:space="preserve">tionis domini </w:t>
      </w:r>
      <w:r w:rsidR="00BA24A1" w:rsidRPr="00736684">
        <w:rPr>
          <w:lang w:val="fr-FR"/>
        </w:rPr>
        <w:t>[</w:t>
      </w:r>
      <w:r w:rsidR="00885488" w:rsidRPr="00736684">
        <w:rPr>
          <w:lang w:val="fr-FR"/>
        </w:rPr>
        <w:t>AN</w:t>
      </w:r>
      <w:r w:rsidR="00BA24A1" w:rsidRPr="00736684">
        <w:rPr>
          <w:lang w:val="fr-FR"/>
        </w:rPr>
        <w:t>]</w:t>
      </w:r>
      <w:r w:rsidR="00885488" w:rsidRPr="00736684">
        <w:rPr>
          <w:lang w:val="fr-FR"/>
        </w:rPr>
        <w:t xml:space="preserve"> </w:t>
      </w:r>
      <w:r w:rsidR="00885488" w:rsidRPr="00736684">
        <w:rPr>
          <w:rStyle w:val="Incipit"/>
          <w:lang w:val="fr-FR"/>
        </w:rPr>
        <w:t>Alleluia</w:t>
      </w:r>
      <w:r w:rsidR="00885488" w:rsidRPr="00736684">
        <w:rPr>
          <w:lang w:val="fr-FR"/>
        </w:rPr>
        <w:t xml:space="preserve"> </w:t>
      </w:r>
      <w:r w:rsidR="00194B84" w:rsidRPr="00736684">
        <w:rPr>
          <w:lang w:val="fr-FR"/>
        </w:rPr>
        <w:t xml:space="preserve">super psalmos </w:t>
      </w:r>
      <w:r w:rsidR="00885488" w:rsidRPr="00736684">
        <w:rPr>
          <w:lang w:val="fr-FR"/>
        </w:rPr>
        <w:t xml:space="preserve">cantetur est </w:t>
      </w:r>
      <w:r w:rsidR="00A81EF9" w:rsidRPr="00736684">
        <w:rPr>
          <w:lang w:val="fr-FR"/>
        </w:rPr>
        <w:t xml:space="preserve">primi toni differentia </w:t>
      </w:r>
      <w:r w:rsidR="00194B84" w:rsidRPr="00736684">
        <w:rPr>
          <w:lang w:val="fr-FR"/>
        </w:rPr>
        <w:t>$E::</w:t>
      </w:r>
      <w:r w:rsidR="00A81EF9" w:rsidRPr="00736684">
        <w:rPr>
          <w:lang w:val="fr-FR"/>
        </w:rPr>
        <w:t>la la fa</w:t>
      </w:r>
      <w:r w:rsidR="00885488" w:rsidRPr="00736684">
        <w:rPr>
          <w:lang w:val="fr-FR"/>
        </w:rPr>
        <w:t xml:space="preserve"> la sol</w:t>
      </w:r>
      <w:r w:rsidR="007E1CED" w:rsidRPr="00736684">
        <w:rPr>
          <w:lang w:val="fr-FR"/>
        </w:rPr>
        <w:t>$</w:t>
      </w:r>
      <w:r w:rsidR="00885488" w:rsidRPr="00736684">
        <w:rPr>
          <w:lang w:val="fr-FR"/>
        </w:rPr>
        <w:t xml:space="preserve"> et psalmis finitis cantetur rursus </w:t>
      </w:r>
      <w:r w:rsidR="00A81EF9" w:rsidRPr="00736684">
        <w:rPr>
          <w:lang w:val="fr-FR"/>
        </w:rPr>
        <w:t xml:space="preserve">[AL] </w:t>
      </w:r>
      <w:r w:rsidR="00885488" w:rsidRPr="00736684">
        <w:rPr>
          <w:rStyle w:val="Incipit"/>
          <w:lang w:val="fr-FR"/>
        </w:rPr>
        <w:lastRenderedPageBreak/>
        <w:t>Alleluia</w:t>
      </w:r>
      <w:r w:rsidR="005A362F" w:rsidRPr="00736684">
        <w:rPr>
          <w:i/>
          <w:lang w:val="fr-FR"/>
        </w:rPr>
        <w:t xml:space="preserve"> </w:t>
      </w:r>
      <w:r w:rsidR="00885488" w:rsidRPr="00736684">
        <w:rPr>
          <w:lang w:val="fr-FR"/>
        </w:rPr>
        <w:t xml:space="preserve">et GR </w:t>
      </w:r>
      <w:r w:rsidR="00885488" w:rsidRPr="00736684">
        <w:rPr>
          <w:rStyle w:val="Incipit"/>
          <w:lang w:val="fr-FR"/>
        </w:rPr>
        <w:t>Haec</w:t>
      </w:r>
      <w:r w:rsidR="005A362F" w:rsidRPr="00736684">
        <w:rPr>
          <w:i/>
          <w:lang w:val="fr-FR"/>
        </w:rPr>
        <w:t xml:space="preserve"> </w:t>
      </w:r>
      <w:r w:rsidR="00885488" w:rsidRPr="00736684">
        <w:rPr>
          <w:rStyle w:val="Incipit"/>
          <w:lang w:val="fr-FR"/>
        </w:rPr>
        <w:t>dies</w:t>
      </w:r>
      <w:r w:rsidR="00885488" w:rsidRPr="00736684">
        <w:rPr>
          <w:lang w:val="fr-FR"/>
        </w:rPr>
        <w:t xml:space="preserve"> ex </w:t>
      </w:r>
      <w:r w:rsidR="00885488" w:rsidRPr="00736684">
        <w:rPr>
          <w:rStyle w:val="Funktion"/>
          <w:lang w:val="fr-FR"/>
        </w:rPr>
        <w:t>summo antiphonario</w:t>
      </w:r>
      <w:r w:rsidR="00885488" w:rsidRPr="00736684">
        <w:rPr>
          <w:lang w:val="fr-FR"/>
        </w:rPr>
        <w:t xml:space="preserve"> folio</w:t>
      </w:r>
      <w:r w:rsidR="00DD1415">
        <w:rPr>
          <w:lang w:val="fr-FR"/>
        </w:rPr>
        <w:t>@</w:t>
      </w:r>
      <w:r w:rsidR="00DD1415" w:rsidRPr="00736684">
        <w:rPr>
          <w:lang w:val="fr-FR"/>
        </w:rPr>
        <w:t>58.</w:t>
      </w:r>
      <w:r w:rsidR="00885488" w:rsidRPr="00736684">
        <w:rPr>
          <w:lang w:val="fr-FR"/>
        </w:rPr>
        <w:t xml:space="preserve"> </w:t>
      </w:r>
      <w:r w:rsidR="00DE0DA6" w:rsidRPr="00736684">
        <w:rPr>
          <w:lang w:val="fr-FR"/>
        </w:rPr>
        <w:t>$E::</w:t>
      </w:r>
      <w:r w:rsidR="007E1CED" w:rsidRPr="00736684">
        <w:rPr>
          <w:lang w:val="fr-FR"/>
        </w:rPr>
        <w:t>In fine gradualis</w:t>
      </w:r>
      <w:r w:rsidR="00885488" w:rsidRPr="00736684">
        <w:rPr>
          <w:lang w:val="fr-FR"/>
        </w:rPr>
        <w:t xml:space="preserve"> dicitur quoque</w:t>
      </w:r>
      <w:r w:rsidR="00CC0AC9">
        <w:rPr>
          <w:lang w:val="fr-FR"/>
        </w:rPr>
        <w:t>$</w:t>
      </w:r>
      <w:r w:rsidR="00885488" w:rsidRPr="00736684">
        <w:rPr>
          <w:lang w:val="fr-FR"/>
        </w:rPr>
        <w:t xml:space="preserve"> </w:t>
      </w:r>
      <w:r w:rsidR="00A81EF9" w:rsidRPr="004518BD">
        <w:rPr>
          <w:lang w:val="fr-FR"/>
        </w:rPr>
        <w:t>[_GV]</w:t>
      </w:r>
      <w:r w:rsidR="00A81EF9" w:rsidRPr="004518BD">
        <w:rPr>
          <w:rStyle w:val="Incipit"/>
          <w:lang w:val="fr-FR"/>
        </w:rPr>
        <w:t xml:space="preserve"> Alleluia</w:t>
      </w:r>
      <w:r w:rsidR="00776AE5" w:rsidRPr="004518BD">
        <w:rPr>
          <w:lang w:val="fr-FR"/>
        </w:rPr>
        <w:t>.</w:t>
      </w:r>
      <w:r w:rsidR="00885488" w:rsidRPr="00736684">
        <w:rPr>
          <w:lang w:val="fr-FR"/>
        </w:rPr>
        <w:t xml:space="preserve"> Deinde dicatur ab </w:t>
      </w:r>
      <w:r w:rsidR="007E1CED" w:rsidRPr="00736684">
        <w:rPr>
          <w:rStyle w:val="Funktion"/>
          <w:lang w:val="fr-FR"/>
        </w:rPr>
        <w:t>|</w:t>
      </w:r>
      <w:r w:rsidR="00885488" w:rsidRPr="00736684">
        <w:rPr>
          <w:rStyle w:val="Funktion"/>
          <w:lang w:val="fr-FR"/>
        </w:rPr>
        <w:t>officiente</w:t>
      </w:r>
      <w:r w:rsidR="007E1CED" w:rsidRPr="00736684">
        <w:rPr>
          <w:rStyle w:val="Funktion"/>
          <w:lang w:val="fr-FR"/>
        </w:rPr>
        <w:t>::officiante|</w:t>
      </w:r>
      <w:r w:rsidR="00885488" w:rsidRPr="00736684">
        <w:rPr>
          <w:lang w:val="fr-FR"/>
        </w:rPr>
        <w:t xml:space="preserve"> </w:t>
      </w:r>
      <w:r w:rsidRPr="00736684">
        <w:rPr>
          <w:lang w:val="fr-FR"/>
        </w:rPr>
        <w:t xml:space="preserve">[ORI] </w:t>
      </w:r>
      <w:r w:rsidR="00885488" w:rsidRPr="00736684">
        <w:rPr>
          <w:rStyle w:val="Incipit"/>
          <w:lang w:val="fr-FR"/>
        </w:rPr>
        <w:t>Dominus</w:t>
      </w:r>
      <w:r w:rsidR="005A362F" w:rsidRPr="00736684">
        <w:rPr>
          <w:i/>
          <w:lang w:val="fr-FR"/>
        </w:rPr>
        <w:t xml:space="preserve"> </w:t>
      </w:r>
      <w:r w:rsidR="001B7479" w:rsidRPr="00736684">
        <w:rPr>
          <w:rStyle w:val="Incipit"/>
          <w:lang w:val="fr-FR"/>
        </w:rPr>
        <w:t>vobis</w:t>
      </w:r>
      <w:r w:rsidR="00885488" w:rsidRPr="00736684">
        <w:rPr>
          <w:rStyle w:val="Incipit"/>
          <w:lang w:val="fr-FR"/>
        </w:rPr>
        <w:t>cum</w:t>
      </w:r>
      <w:r w:rsidR="00885488" w:rsidRPr="00736684">
        <w:rPr>
          <w:lang w:val="fr-FR"/>
        </w:rPr>
        <w:t>.</w:t>
      </w:r>
    </w:p>
    <w:p w:rsidR="00885488" w:rsidRPr="00736684" w:rsidRDefault="00885488" w:rsidP="00415109">
      <w:pPr>
        <w:rPr>
          <w:lang w:val="fr-FR"/>
        </w:rPr>
      </w:pPr>
      <w:r w:rsidRPr="00736684">
        <w:rPr>
          <w:lang w:val="fr-FR"/>
        </w:rPr>
        <w:t>Fin</w:t>
      </w:r>
      <w:r w:rsidR="00AD727D" w:rsidRPr="00736684">
        <w:rPr>
          <w:lang w:val="fr-FR"/>
        </w:rPr>
        <w:t xml:space="preserve">ita tertia imponat </w:t>
      </w:r>
      <w:r w:rsidR="00AD727D" w:rsidRPr="00736684">
        <w:rPr>
          <w:rStyle w:val="Funktion"/>
          <w:lang w:val="fr-FR"/>
        </w:rPr>
        <w:t>paedagogus</w:t>
      </w:r>
      <w:r w:rsidR="00AD727D" w:rsidRPr="00736684">
        <w:rPr>
          <w:lang w:val="fr-FR"/>
        </w:rPr>
        <w:t xml:space="preserve"> AP</w:t>
      </w:r>
      <w:r w:rsidRPr="00736684">
        <w:rPr>
          <w:lang w:val="fr-FR"/>
        </w:rPr>
        <w:t xml:space="preserve"> </w:t>
      </w:r>
      <w:r w:rsidRPr="00736684">
        <w:rPr>
          <w:rStyle w:val="Incipit"/>
          <w:lang w:val="fr-FR"/>
        </w:rPr>
        <w:t>Vidi</w:t>
      </w:r>
      <w:r w:rsidR="005A362F" w:rsidRPr="00736684">
        <w:rPr>
          <w:i/>
          <w:lang w:val="fr-FR"/>
        </w:rPr>
        <w:t xml:space="preserve"> </w:t>
      </w:r>
      <w:r w:rsidRPr="00736684">
        <w:rPr>
          <w:rStyle w:val="Incipit"/>
          <w:lang w:val="fr-FR"/>
        </w:rPr>
        <w:t>aquam</w:t>
      </w:r>
      <w:r w:rsidRPr="00736684">
        <w:rPr>
          <w:lang w:val="fr-FR"/>
        </w:rPr>
        <w:t xml:space="preserve">. Hac finita imponat aliam </w:t>
      </w:r>
      <w:r w:rsidR="00BA24A1" w:rsidRPr="00736684">
        <w:rPr>
          <w:lang w:val="fr-FR"/>
        </w:rPr>
        <w:t>[</w:t>
      </w:r>
      <w:r w:rsidR="00AD727D" w:rsidRPr="00736684">
        <w:rPr>
          <w:lang w:val="fr-FR"/>
        </w:rPr>
        <w:t>AP</w:t>
      </w:r>
      <w:r w:rsidR="00BA24A1" w:rsidRPr="00736684">
        <w:rPr>
          <w:lang w:val="fr-FR"/>
        </w:rPr>
        <w:t>]</w:t>
      </w:r>
      <w:r w:rsidRPr="00736684">
        <w:rPr>
          <w:lang w:val="fr-FR"/>
        </w:rPr>
        <w:t xml:space="preserve"> </w:t>
      </w:r>
      <w:r w:rsidRPr="00736684">
        <w:rPr>
          <w:rStyle w:val="Incipit"/>
          <w:lang w:val="fr-FR"/>
        </w:rPr>
        <w:t>In</w:t>
      </w:r>
      <w:r w:rsidR="005A362F" w:rsidRPr="00736684">
        <w:rPr>
          <w:i/>
          <w:lang w:val="fr-FR"/>
        </w:rPr>
        <w:t xml:space="preserve"> </w:t>
      </w:r>
      <w:r w:rsidRPr="00736684">
        <w:rPr>
          <w:rStyle w:val="Incipit"/>
          <w:lang w:val="fr-FR"/>
        </w:rPr>
        <w:t>die</w:t>
      </w:r>
      <w:r w:rsidR="005A362F" w:rsidRPr="00736684">
        <w:rPr>
          <w:i/>
          <w:lang w:val="fr-FR"/>
        </w:rPr>
        <w:t xml:space="preserve"> </w:t>
      </w:r>
      <w:r w:rsidR="00371BD7" w:rsidRPr="00736684">
        <w:rPr>
          <w:rStyle w:val="Incipit"/>
          <w:lang w:val="fr-FR"/>
        </w:rPr>
        <w:t>resurrec</w:t>
      </w:r>
      <w:r w:rsidRPr="00736684">
        <w:rPr>
          <w:rStyle w:val="Incipit"/>
          <w:lang w:val="fr-FR"/>
        </w:rPr>
        <w:t>tionis</w:t>
      </w:r>
      <w:r w:rsidRPr="00736684">
        <w:rPr>
          <w:lang w:val="fr-FR"/>
        </w:rPr>
        <w:t xml:space="preserve"> ex </w:t>
      </w:r>
      <w:r w:rsidRPr="00736684">
        <w:rPr>
          <w:rStyle w:val="Funktion"/>
          <w:lang w:val="fr-FR"/>
        </w:rPr>
        <w:t>summo graduali</w:t>
      </w:r>
      <w:r w:rsidRPr="00736684">
        <w:rPr>
          <w:lang w:val="fr-FR"/>
        </w:rPr>
        <w:t xml:space="preserve"> folio</w:t>
      </w:r>
      <w:r w:rsidR="00DD1415">
        <w:rPr>
          <w:lang w:val="fr-FR"/>
        </w:rPr>
        <w:t>@</w:t>
      </w:r>
      <w:r w:rsidR="00DD1415" w:rsidRPr="00736684">
        <w:rPr>
          <w:lang w:val="fr-FR"/>
        </w:rPr>
        <w:t>133.</w:t>
      </w:r>
    </w:p>
    <w:p w:rsidR="00885488" w:rsidRDefault="005C0E57" w:rsidP="00415109">
      <w:pPr>
        <w:rPr>
          <w:lang w:val="en-US"/>
        </w:rPr>
      </w:pPr>
      <w:r w:rsidRPr="00736684">
        <w:rPr>
          <w:rStyle w:val="Time1"/>
          <w:lang w:val="fr-FR"/>
        </w:rPr>
        <w:t>Ad processionem</w:t>
      </w:r>
      <w:r w:rsidR="00885488" w:rsidRPr="00736684">
        <w:rPr>
          <w:color w:val="000000"/>
          <w:lang w:val="fr-FR"/>
        </w:rPr>
        <w:t xml:space="preserve"> quae</w:t>
      </w:r>
      <w:r w:rsidR="00885488" w:rsidRPr="00736684">
        <w:rPr>
          <w:lang w:val="fr-FR"/>
        </w:rPr>
        <w:t xml:space="preserve"> fit per </w:t>
      </w:r>
      <w:r w:rsidR="001B7479" w:rsidRPr="00736684">
        <w:rPr>
          <w:rStyle w:val="Ort"/>
          <w:lang w:val="fr-FR"/>
        </w:rPr>
        <w:t>coemeterium</w:t>
      </w:r>
      <w:r w:rsidR="00885488" w:rsidRPr="00736684">
        <w:rPr>
          <w:lang w:val="fr-FR"/>
        </w:rPr>
        <w:t xml:space="preserve"> si serenum fuerit. </w:t>
      </w:r>
      <w:r w:rsidR="00885488" w:rsidRPr="00B779A9">
        <w:rPr>
          <w:lang w:val="it-IT"/>
        </w:rPr>
        <w:t xml:space="preserve">Si minus per </w:t>
      </w:r>
      <w:r w:rsidR="00885488" w:rsidRPr="00736684">
        <w:rPr>
          <w:rStyle w:val="Ort"/>
          <w:lang w:val="it-IT"/>
        </w:rPr>
        <w:t>ambitum</w:t>
      </w:r>
      <w:r w:rsidR="00885488" w:rsidRPr="00B779A9">
        <w:rPr>
          <w:lang w:val="it-IT"/>
        </w:rPr>
        <w:t xml:space="preserve"> </w:t>
      </w:r>
      <w:r w:rsidRPr="005C0E57">
        <w:rPr>
          <w:lang w:val="it-IT"/>
        </w:rPr>
        <w:t>%D::</w:t>
      </w:r>
      <w:r w:rsidR="00DE0DA6" w:rsidRPr="005C0E57">
        <w:rPr>
          <w:lang w:val="it-IT"/>
        </w:rPr>
        <w:t>cimanitur</w:t>
      </w:r>
      <w:r w:rsidRPr="005C0E57">
        <w:rPr>
          <w:lang w:val="it-IT"/>
        </w:rPr>
        <w:t>%</w:t>
      </w:r>
      <w:r w:rsidR="00DE0DA6" w:rsidRPr="005C0E57">
        <w:rPr>
          <w:lang w:val="it-IT"/>
        </w:rPr>
        <w:t>.</w:t>
      </w:r>
      <w:r w:rsidR="00DE0DA6" w:rsidRPr="00B779A9">
        <w:rPr>
          <w:lang w:val="it-IT"/>
        </w:rPr>
        <w:t xml:space="preserve"> </w:t>
      </w:r>
      <w:r w:rsidR="00885488" w:rsidRPr="00B779A9">
        <w:rPr>
          <w:lang w:val="it-IT"/>
        </w:rPr>
        <w:t xml:space="preserve">AP </w:t>
      </w:r>
      <w:r w:rsidR="00885488" w:rsidRPr="005A362F">
        <w:rPr>
          <w:rStyle w:val="Incipit"/>
          <w:lang w:val="it-IT"/>
        </w:rPr>
        <w:t>Cum</w:t>
      </w:r>
      <w:r w:rsidR="005A362F" w:rsidRPr="00BE7D55">
        <w:rPr>
          <w:i/>
          <w:lang w:val="it-IT"/>
        </w:rPr>
        <w:t xml:space="preserve"> </w:t>
      </w:r>
      <w:r w:rsidR="00885488" w:rsidRPr="005A362F">
        <w:rPr>
          <w:rStyle w:val="Incipit"/>
          <w:lang w:val="it-IT"/>
        </w:rPr>
        <w:t>rex</w:t>
      </w:r>
      <w:r w:rsidR="005A362F" w:rsidRPr="00BE7D55">
        <w:rPr>
          <w:i/>
          <w:lang w:val="it-IT"/>
        </w:rPr>
        <w:t xml:space="preserve"> </w:t>
      </w:r>
      <w:r w:rsidR="00885488" w:rsidRPr="005A362F">
        <w:rPr>
          <w:rStyle w:val="Incipit"/>
          <w:lang w:val="it-IT"/>
        </w:rPr>
        <w:t>gloriae</w:t>
      </w:r>
      <w:r w:rsidR="00885488" w:rsidRPr="00B779A9">
        <w:rPr>
          <w:lang w:val="it-IT"/>
        </w:rPr>
        <w:t xml:space="preserve">. </w:t>
      </w:r>
      <w:r w:rsidRPr="005C0E57">
        <w:rPr>
          <w:lang w:val="it-IT"/>
        </w:rPr>
        <w:t>%D::</w:t>
      </w:r>
      <w:r w:rsidR="00DE0DA6" w:rsidRPr="005C0E57">
        <w:rPr>
          <w:lang w:val="it-IT"/>
        </w:rPr>
        <w:t>Et</w:t>
      </w:r>
      <w:r w:rsidRPr="005C0E57">
        <w:rPr>
          <w:lang w:val="it-IT"/>
        </w:rPr>
        <w:t>%</w:t>
      </w:r>
      <w:r w:rsidR="007E1CED">
        <w:rPr>
          <w:lang w:val="it-IT"/>
        </w:rPr>
        <w:t xml:space="preserve"> C</w:t>
      </w:r>
      <w:r w:rsidR="00885488" w:rsidRPr="00B779A9">
        <w:rPr>
          <w:lang w:val="it-IT"/>
        </w:rPr>
        <w:t xml:space="preserve">um finitur haec antiphona </w:t>
      </w:r>
      <w:r w:rsidR="00885488" w:rsidRPr="00736684">
        <w:rPr>
          <w:rStyle w:val="Funktion"/>
          <w:lang w:val="it-IT"/>
        </w:rPr>
        <w:t>pueri</w:t>
      </w:r>
      <w:r w:rsidR="00885488" w:rsidRPr="00B779A9">
        <w:rPr>
          <w:lang w:val="it-IT"/>
        </w:rPr>
        <w:t xml:space="preserve"> incipiunt </w:t>
      </w:r>
      <w:r w:rsidR="00BA24A1" w:rsidRPr="00B779A9">
        <w:rPr>
          <w:lang w:val="it-IT"/>
        </w:rPr>
        <w:t>[</w:t>
      </w:r>
      <w:r w:rsidR="00885488" w:rsidRPr="00B779A9">
        <w:rPr>
          <w:lang w:val="it-IT"/>
        </w:rPr>
        <w:t>HY</w:t>
      </w:r>
      <w:r w:rsidR="00BA24A1" w:rsidRPr="00B779A9">
        <w:rPr>
          <w:lang w:val="it-IT"/>
        </w:rPr>
        <w:t>]</w:t>
      </w:r>
      <w:r w:rsidR="00885488" w:rsidRPr="00B779A9">
        <w:rPr>
          <w:lang w:val="it-IT"/>
        </w:rPr>
        <w:t xml:space="preserve"> </w:t>
      </w:r>
      <w:r w:rsidR="000F4FB4" w:rsidRPr="005A362F">
        <w:rPr>
          <w:rStyle w:val="Incipit"/>
          <w:lang w:val="it-IT"/>
        </w:rPr>
        <w:t>Salve</w:t>
      </w:r>
      <w:r w:rsidR="005A362F" w:rsidRPr="00BE7D55">
        <w:rPr>
          <w:i/>
          <w:lang w:val="it-IT"/>
        </w:rPr>
        <w:t xml:space="preserve"> </w:t>
      </w:r>
      <w:r w:rsidR="00885488" w:rsidRPr="005A362F">
        <w:rPr>
          <w:rStyle w:val="Incipit"/>
          <w:lang w:val="it-IT"/>
        </w:rPr>
        <w:t>festa</w:t>
      </w:r>
      <w:r w:rsidR="005A362F" w:rsidRPr="00BE7D55">
        <w:rPr>
          <w:i/>
          <w:lang w:val="it-IT"/>
        </w:rPr>
        <w:t xml:space="preserve"> </w:t>
      </w:r>
      <w:r w:rsidR="00885488" w:rsidRPr="005A362F">
        <w:rPr>
          <w:rStyle w:val="Incipit"/>
          <w:lang w:val="it-IT"/>
        </w:rPr>
        <w:t>dies</w:t>
      </w:r>
      <w:r w:rsidR="00885488" w:rsidRPr="00B779A9">
        <w:rPr>
          <w:lang w:val="it-IT"/>
        </w:rPr>
        <w:t xml:space="preserve">. </w:t>
      </w:r>
      <w:r w:rsidR="00885488" w:rsidRPr="00736684">
        <w:rPr>
          <w:rStyle w:val="Funktion"/>
          <w:lang w:val="it-IT"/>
        </w:rPr>
        <w:t>Chorus</w:t>
      </w:r>
      <w:r w:rsidR="00885488" w:rsidRPr="00B779A9">
        <w:rPr>
          <w:lang w:val="it-IT"/>
        </w:rPr>
        <w:t xml:space="preserve"> respondit nunc a medio</w:t>
      </w:r>
      <w:r w:rsidR="007E1CED">
        <w:rPr>
          <w:lang w:val="it-IT"/>
        </w:rPr>
        <w:t>,</w:t>
      </w:r>
      <w:r w:rsidR="00885488" w:rsidRPr="00B779A9">
        <w:rPr>
          <w:lang w:val="it-IT"/>
        </w:rPr>
        <w:t xml:space="preserve"> nunc ab initio. </w:t>
      </w:r>
      <w:r w:rsidR="00885488" w:rsidRPr="005C0E57">
        <w:rPr>
          <w:rStyle w:val="Funktion"/>
        </w:rPr>
        <w:t>Populo</w:t>
      </w:r>
      <w:r w:rsidR="00885488" w:rsidRPr="00B779A9">
        <w:t xml:space="preserve"> quoque </w:t>
      </w:r>
      <w:r w:rsidR="00885488" w:rsidRPr="00B779A9">
        <w:rPr>
          <w:color w:val="000000"/>
        </w:rPr>
        <w:t xml:space="preserve">respondente ad quemlibet versum </w:t>
      </w:r>
      <w:r w:rsidR="00BA24A1" w:rsidRPr="00B779A9">
        <w:rPr>
          <w:color w:val="000000"/>
        </w:rPr>
        <w:t>[</w:t>
      </w:r>
      <w:r w:rsidR="00AD727D" w:rsidRPr="00B779A9">
        <w:rPr>
          <w:color w:val="000000"/>
        </w:rPr>
        <w:t>VAR</w:t>
      </w:r>
      <w:r w:rsidR="00BA24A1" w:rsidRPr="00B779A9">
        <w:rPr>
          <w:color w:val="000000"/>
        </w:rPr>
        <w:t>]</w:t>
      </w:r>
      <w:r w:rsidR="00885488" w:rsidRPr="00B779A9">
        <w:rPr>
          <w:color w:val="000000"/>
        </w:rPr>
        <w:t xml:space="preserve"> </w:t>
      </w:r>
      <w:r w:rsidR="00885488" w:rsidRPr="005C0E57">
        <w:rPr>
          <w:rStyle w:val="Incipit"/>
        </w:rPr>
        <w:t>Also</w:t>
      </w:r>
      <w:r w:rsidR="005A362F" w:rsidRPr="005C0E57">
        <w:rPr>
          <w:rStyle w:val="Incipit"/>
        </w:rPr>
        <w:t xml:space="preserve"> </w:t>
      </w:r>
      <w:r w:rsidR="00885488" w:rsidRPr="005C0E57">
        <w:rPr>
          <w:rStyle w:val="Incipit"/>
        </w:rPr>
        <w:t>haillig</w:t>
      </w:r>
      <w:r w:rsidR="005A362F" w:rsidRPr="005C0E57">
        <w:rPr>
          <w:rStyle w:val="Incipit"/>
        </w:rPr>
        <w:t xml:space="preserve"> </w:t>
      </w:r>
      <w:r w:rsidR="00885488" w:rsidRPr="005C0E57">
        <w:rPr>
          <w:rStyle w:val="Incipit"/>
        </w:rPr>
        <w:t>ist</w:t>
      </w:r>
      <w:r w:rsidR="005A362F" w:rsidRPr="005C0E57">
        <w:rPr>
          <w:rStyle w:val="Incipit"/>
        </w:rPr>
        <w:t xml:space="preserve"> </w:t>
      </w:r>
      <w:r w:rsidR="00885488" w:rsidRPr="005C0E57">
        <w:rPr>
          <w:rStyle w:val="Incipit"/>
        </w:rPr>
        <w:t>der</w:t>
      </w:r>
      <w:r w:rsidR="005A362F" w:rsidRPr="005C0E57">
        <w:rPr>
          <w:rStyle w:val="Incipit"/>
        </w:rPr>
        <w:t xml:space="preserve"> </w:t>
      </w:r>
      <w:r w:rsidR="00885488" w:rsidRPr="005C0E57">
        <w:rPr>
          <w:rStyle w:val="Incipit"/>
        </w:rPr>
        <w:t>tag</w:t>
      </w:r>
      <w:r w:rsidR="00885488" w:rsidRPr="00B779A9">
        <w:rPr>
          <w:color w:val="000000"/>
        </w:rPr>
        <w:t>.</w:t>
      </w:r>
      <w:r w:rsidR="00885488" w:rsidRPr="00B779A9">
        <w:t xml:space="preserve"> (227r) Cum autem per</w:t>
      </w:r>
      <w:r w:rsidR="00872B44" w:rsidRPr="00B779A9">
        <w:t>vent</w:t>
      </w:r>
      <w:r w:rsidR="00885488" w:rsidRPr="00B779A9">
        <w:t xml:space="preserve">um fuerit </w:t>
      </w:r>
      <w:r w:rsidR="00AD727D" w:rsidRPr="00B779A9">
        <w:rPr>
          <w:color w:val="000000"/>
        </w:rPr>
        <w:t xml:space="preserve">ad </w:t>
      </w:r>
      <w:r w:rsidR="00050F79" w:rsidRPr="007E1CED">
        <w:rPr>
          <w:rStyle w:val="Ort"/>
        </w:rPr>
        <w:t>|</w:t>
      </w:r>
      <w:r w:rsidR="00AD727D" w:rsidRPr="007E1CED">
        <w:rPr>
          <w:rStyle w:val="Ort"/>
        </w:rPr>
        <w:t>vualuas</w:t>
      </w:r>
      <w:r w:rsidR="00050F79" w:rsidRPr="007E1CED">
        <w:rPr>
          <w:rStyle w:val="Ort"/>
        </w:rPr>
        <w:t>::valuas</w:t>
      </w:r>
      <w:r w:rsidR="00050F79" w:rsidRPr="005C0E57">
        <w:rPr>
          <w:rStyle w:val="Ort"/>
        </w:rPr>
        <w:t>|</w:t>
      </w:r>
      <w:r w:rsidR="00885488" w:rsidRPr="005C0E57">
        <w:rPr>
          <w:rStyle w:val="Ort"/>
        </w:rPr>
        <w:t xml:space="preserve"> ecclesiae</w:t>
      </w:r>
      <w:r w:rsidR="00885488" w:rsidRPr="00B779A9">
        <w:t xml:space="preserve"> </w:t>
      </w:r>
      <w:r w:rsidR="00885488" w:rsidRPr="005C0E57">
        <w:rPr>
          <w:rStyle w:val="Funktion"/>
        </w:rPr>
        <w:t>praelatus</w:t>
      </w:r>
      <w:r w:rsidR="00885488" w:rsidRPr="00B779A9">
        <w:t xml:space="preserve"> imponat AP </w:t>
      </w:r>
      <w:r w:rsidR="00885488" w:rsidRPr="005C3920">
        <w:rPr>
          <w:rStyle w:val="Incipit"/>
        </w:rPr>
        <w:t>Sedit</w:t>
      </w:r>
      <w:r w:rsidR="005A362F" w:rsidRPr="005A362F">
        <w:rPr>
          <w:i/>
        </w:rPr>
        <w:t xml:space="preserve"> </w:t>
      </w:r>
      <w:r w:rsidR="00885488" w:rsidRPr="005C3920">
        <w:rPr>
          <w:rStyle w:val="Incipit"/>
        </w:rPr>
        <w:t>angelus</w:t>
      </w:r>
      <w:r w:rsidR="00885488" w:rsidRPr="00B779A9">
        <w:t xml:space="preserve">. Fitque statio ante </w:t>
      </w:r>
      <w:r w:rsidR="00885488" w:rsidRPr="005C0E57">
        <w:rPr>
          <w:rStyle w:val="Ort"/>
        </w:rPr>
        <w:t>aram Neustifft</w:t>
      </w:r>
      <w:r w:rsidR="007E1CED">
        <w:t>. P</w:t>
      </w:r>
      <w:r w:rsidR="00885488" w:rsidRPr="00B779A9">
        <w:t xml:space="preserve">rimum versum duo ex </w:t>
      </w:r>
      <w:r w:rsidR="00885488" w:rsidRPr="005C0E57">
        <w:rPr>
          <w:rStyle w:val="Funktion"/>
        </w:rPr>
        <w:t>canonicis</w:t>
      </w:r>
      <w:r w:rsidR="00885488" w:rsidRPr="00B779A9">
        <w:t xml:space="preserve"> ante </w:t>
      </w:r>
      <w:r w:rsidR="00885488" w:rsidRPr="005C0E57">
        <w:rPr>
          <w:rStyle w:val="Ort"/>
        </w:rPr>
        <w:t>altare sanctae Agnetis</w:t>
      </w:r>
      <w:r w:rsidR="00885488" w:rsidRPr="00B779A9">
        <w:t xml:space="preserve"> </w:t>
      </w:r>
      <w:r w:rsidR="007E1CED" w:rsidRPr="007E1CED">
        <w:t>|</w:t>
      </w:r>
      <w:r w:rsidR="007E1CED">
        <w:t>R</w:t>
      </w:r>
      <w:r w:rsidR="007E1CED" w:rsidRPr="007E1CED">
        <w:t>|</w:t>
      </w:r>
      <w:r w:rsidR="007E1CED">
        <w:t xml:space="preserve"> $E::</w:t>
      </w:r>
      <w:r w:rsidR="00885488" w:rsidRPr="00B779A9">
        <w:t>cantent</w:t>
      </w:r>
      <w:r w:rsidR="007E1CED">
        <w:t>$</w:t>
      </w:r>
      <w:r w:rsidR="00691548" w:rsidRPr="00B779A9">
        <w:t xml:space="preserve"> ve</w:t>
      </w:r>
      <w:r w:rsidR="00885488" w:rsidRPr="00B779A9">
        <w:t xml:space="preserve">rtentes se ad </w:t>
      </w:r>
      <w:r w:rsidR="00885488" w:rsidRPr="005C0E57">
        <w:rPr>
          <w:rStyle w:val="Ort"/>
        </w:rPr>
        <w:t>aram Neustifft</w:t>
      </w:r>
      <w:r w:rsidR="00885488" w:rsidRPr="00B779A9">
        <w:t xml:space="preserve"> </w:t>
      </w:r>
      <w:r w:rsidR="00BA24A1" w:rsidRPr="00B779A9">
        <w:t>[</w:t>
      </w:r>
      <w:r w:rsidR="00AD727D" w:rsidRPr="00B779A9">
        <w:t>A</w:t>
      </w:r>
      <w:r w:rsidR="00885488" w:rsidRPr="00B779A9">
        <w:t>V</w:t>
      </w:r>
      <w:r w:rsidR="00BA24A1" w:rsidRPr="00B779A9">
        <w:t>]</w:t>
      </w:r>
      <w:r w:rsidR="00885488" w:rsidRPr="00B779A9">
        <w:t xml:space="preserve"> </w:t>
      </w:r>
      <w:r w:rsidR="00885488" w:rsidRPr="005C3920">
        <w:rPr>
          <w:rStyle w:val="Incipit"/>
        </w:rPr>
        <w:t>Recordamini</w:t>
      </w:r>
      <w:r w:rsidR="007E1CED">
        <w:t>. A</w:t>
      </w:r>
      <w:r w:rsidR="00885488" w:rsidRPr="00B779A9">
        <w:t xml:space="preserve">d quem </w:t>
      </w:r>
      <w:r w:rsidR="00885488" w:rsidRPr="005C0E57">
        <w:rPr>
          <w:rStyle w:val="Funktion"/>
        </w:rPr>
        <w:t>chorus</w:t>
      </w:r>
      <w:r w:rsidR="00885488" w:rsidRPr="00B779A9">
        <w:t xml:space="preserve"> respondit </w:t>
      </w:r>
      <w:r w:rsidR="00BA24A1" w:rsidRPr="00B779A9">
        <w:t>[</w:t>
      </w:r>
      <w:r w:rsidR="00AD727D" w:rsidRPr="00B779A9">
        <w:t>A</w:t>
      </w:r>
      <w:r w:rsidR="00885488" w:rsidRPr="00B779A9">
        <w:t>V</w:t>
      </w:r>
      <w:r w:rsidR="00BA24A1" w:rsidRPr="00B779A9">
        <w:t>]</w:t>
      </w:r>
      <w:r w:rsidR="00885488" w:rsidRPr="00B779A9">
        <w:t xml:space="preserve"> </w:t>
      </w:r>
      <w:r w:rsidR="00885488" w:rsidRPr="005C3920">
        <w:rPr>
          <w:rStyle w:val="Incipit"/>
        </w:rPr>
        <w:t>Nolite</w:t>
      </w:r>
      <w:r w:rsidR="005A362F" w:rsidRPr="005A362F">
        <w:rPr>
          <w:i/>
        </w:rPr>
        <w:t xml:space="preserve"> </w:t>
      </w:r>
      <w:r w:rsidR="00885488" w:rsidRPr="005C3920">
        <w:rPr>
          <w:rStyle w:val="Incipit"/>
        </w:rPr>
        <w:t>metuere</w:t>
      </w:r>
      <w:r w:rsidR="00885488" w:rsidRPr="00B779A9">
        <w:t xml:space="preserve">. Et sic ingrediantur </w:t>
      </w:r>
      <w:r w:rsidR="00885488" w:rsidRPr="005C0E57">
        <w:rPr>
          <w:rStyle w:val="Ort"/>
        </w:rPr>
        <w:t>chorum</w:t>
      </w:r>
      <w:r w:rsidR="007E1CED">
        <w:t>. E</w:t>
      </w:r>
      <w:r w:rsidR="00885488" w:rsidRPr="00B779A9">
        <w:t xml:space="preserve">t hi ipsum alium </w:t>
      </w:r>
      <w:r w:rsidR="00AD727D" w:rsidRPr="00B779A9">
        <w:t>A</w:t>
      </w:r>
      <w:r w:rsidR="00885488" w:rsidRPr="00B779A9">
        <w:t xml:space="preserve">V </w:t>
      </w:r>
      <w:r w:rsidR="00885488" w:rsidRPr="005C3920">
        <w:rPr>
          <w:rStyle w:val="Incipit"/>
        </w:rPr>
        <w:t>Videlicet</w:t>
      </w:r>
      <w:r w:rsidR="005A362F" w:rsidRPr="005A362F">
        <w:rPr>
          <w:i/>
        </w:rPr>
        <w:t xml:space="preserve"> </w:t>
      </w:r>
      <w:r w:rsidR="00885488" w:rsidRPr="005C3920">
        <w:rPr>
          <w:rStyle w:val="Incipit"/>
        </w:rPr>
        <w:t>crucifixum</w:t>
      </w:r>
      <w:r w:rsidR="00885488" w:rsidRPr="00B779A9">
        <w:t xml:space="preserve"> ex </w:t>
      </w:r>
      <w:r w:rsidR="00885488" w:rsidRPr="007E1CED">
        <w:rPr>
          <w:rStyle w:val="Funktion"/>
        </w:rPr>
        <w:t>summo graduali</w:t>
      </w:r>
      <w:r w:rsidR="00885488" w:rsidRPr="00B779A9">
        <w:t xml:space="preserve"> cantent folio</w:t>
      </w:r>
      <w:r w:rsidR="00DD1415">
        <w:t>@</w:t>
      </w:r>
      <w:r w:rsidR="00DD1415" w:rsidRPr="00B779A9">
        <w:t>135.</w:t>
      </w:r>
      <w:r w:rsidR="00885488" w:rsidRPr="00B779A9">
        <w:t xml:space="preserve"> </w:t>
      </w:r>
      <w:r w:rsidR="00885488" w:rsidRPr="00736684">
        <w:rPr>
          <w:rStyle w:val="Funktion"/>
          <w:lang w:val="en-US"/>
        </w:rPr>
        <w:t>Chorus</w:t>
      </w:r>
      <w:r w:rsidR="00885488">
        <w:rPr>
          <w:lang w:val="en-US"/>
        </w:rPr>
        <w:t xml:space="preserve"> </w:t>
      </w:r>
      <w:r w:rsidR="00FA3B56">
        <w:rPr>
          <w:lang w:val="en-US"/>
        </w:rPr>
        <w:t>vero</w:t>
      </w:r>
      <w:r w:rsidR="00885488">
        <w:rPr>
          <w:lang w:val="en-US"/>
        </w:rPr>
        <w:t xml:space="preserve"> respondit </w:t>
      </w:r>
      <w:r w:rsidR="00BA24A1">
        <w:rPr>
          <w:lang w:val="en-US"/>
        </w:rPr>
        <w:t>[</w:t>
      </w:r>
      <w:r w:rsidR="00885488">
        <w:rPr>
          <w:lang w:val="en-US"/>
        </w:rPr>
        <w:t>V</w:t>
      </w:r>
      <w:r w:rsidR="00AD727D">
        <w:rPr>
          <w:lang w:val="en-US"/>
        </w:rPr>
        <w:t>AR</w:t>
      </w:r>
      <w:r w:rsidR="00BA24A1">
        <w:rPr>
          <w:lang w:val="en-US"/>
        </w:rPr>
        <w:t>]</w:t>
      </w:r>
      <w:r w:rsidR="00885488">
        <w:rPr>
          <w:lang w:val="en-US"/>
        </w:rPr>
        <w:t xml:space="preserve"> </w:t>
      </w:r>
      <w:r w:rsidR="00885488" w:rsidRPr="005A362F">
        <w:rPr>
          <w:rStyle w:val="Incipit"/>
          <w:lang w:val="en-US"/>
        </w:rPr>
        <w:t>Alleluia</w:t>
      </w:r>
      <w:r w:rsidR="00885488">
        <w:rPr>
          <w:lang w:val="en-US"/>
        </w:rPr>
        <w:t xml:space="preserve">. His peractis incipietur officium summum. </w:t>
      </w:r>
    </w:p>
    <w:p w:rsidR="00857604" w:rsidRPr="00234396" w:rsidRDefault="005C0E57" w:rsidP="00415109">
      <w:pPr>
        <w:rPr>
          <w:lang w:val="fr-FR"/>
        </w:rPr>
      </w:pPr>
      <w:r w:rsidRPr="00736684">
        <w:rPr>
          <w:rStyle w:val="Time1"/>
          <w:lang w:val="en-US"/>
        </w:rPr>
        <w:t>Ad summum officium</w:t>
      </w:r>
      <w:r w:rsidR="00885488">
        <w:rPr>
          <w:lang w:val="en-US"/>
        </w:rPr>
        <w:t xml:space="preserve"> IN </w:t>
      </w:r>
      <w:r w:rsidR="00371BD7" w:rsidRPr="00736684">
        <w:rPr>
          <w:rStyle w:val="Incipit"/>
          <w:lang w:val="en-US"/>
        </w:rPr>
        <w:t>Resurrexi</w:t>
      </w:r>
      <w:r w:rsidR="00885488" w:rsidRPr="00736684">
        <w:rPr>
          <w:rStyle w:val="Incipit"/>
          <w:lang w:val="en-US"/>
        </w:rPr>
        <w:t xml:space="preserve"> et adhuc sum tecum</w:t>
      </w:r>
      <w:r w:rsidR="00DD1415">
        <w:rPr>
          <w:lang w:val="en-US"/>
        </w:rPr>
        <w:t>@136.</w:t>
      </w:r>
      <w:r w:rsidR="00885488">
        <w:rPr>
          <w:lang w:val="en-US"/>
        </w:rPr>
        <w:t xml:space="preserve"> </w:t>
      </w:r>
      <w:r w:rsidR="00AD727D" w:rsidRPr="00B779A9">
        <w:rPr>
          <w:lang w:val="fr-FR"/>
        </w:rPr>
        <w:t xml:space="preserve">[KY] </w:t>
      </w:r>
      <w:r w:rsidR="00AD727D" w:rsidRPr="00736684">
        <w:rPr>
          <w:rStyle w:val="Incipit"/>
          <w:lang w:val="fr-FR"/>
        </w:rPr>
        <w:t>Kyrie</w:t>
      </w:r>
      <w:r w:rsidR="00AD727D" w:rsidRPr="00B779A9">
        <w:rPr>
          <w:lang w:val="fr-FR"/>
        </w:rPr>
        <w:t xml:space="preserve"> et [SA] </w:t>
      </w:r>
      <w:r w:rsidR="00AD727D" w:rsidRPr="00736684">
        <w:rPr>
          <w:rStyle w:val="Incipit"/>
          <w:lang w:val="fr-FR"/>
        </w:rPr>
        <w:t>Sanctus</w:t>
      </w:r>
      <w:r w:rsidR="00AD727D" w:rsidRPr="00B779A9">
        <w:rPr>
          <w:lang w:val="fr-FR"/>
        </w:rPr>
        <w:t xml:space="preserve"> </w:t>
      </w:r>
      <w:r w:rsidR="00885488" w:rsidRPr="00B779A9">
        <w:rPr>
          <w:lang w:val="fr-FR"/>
        </w:rPr>
        <w:t xml:space="preserve">paschale. </w:t>
      </w:r>
      <w:r w:rsidR="00885488" w:rsidRPr="00234396">
        <w:rPr>
          <w:lang w:val="fr-FR"/>
        </w:rPr>
        <w:t xml:space="preserve">GR </w:t>
      </w:r>
      <w:r w:rsidR="00885488" w:rsidRPr="00234396">
        <w:rPr>
          <w:rStyle w:val="Incipit"/>
          <w:lang w:val="fr-FR"/>
        </w:rPr>
        <w:t>Haec dies</w:t>
      </w:r>
      <w:r w:rsidR="00DD1415" w:rsidRPr="00234396">
        <w:rPr>
          <w:lang w:val="fr-FR"/>
        </w:rPr>
        <w:t>@136.</w:t>
      </w:r>
      <w:r w:rsidR="00885488" w:rsidRPr="00234396">
        <w:rPr>
          <w:lang w:val="fr-FR"/>
        </w:rPr>
        <w:t xml:space="preserve"> AL</w:t>
      </w:r>
      <w:r w:rsidR="00AD727D" w:rsidRPr="00234396">
        <w:rPr>
          <w:lang w:val="fr-FR"/>
        </w:rPr>
        <w:t>V</w:t>
      </w:r>
      <w:r w:rsidR="00885488" w:rsidRPr="00234396">
        <w:rPr>
          <w:lang w:val="fr-FR"/>
        </w:rPr>
        <w:t xml:space="preserve"> </w:t>
      </w:r>
      <w:r w:rsidR="00885488" w:rsidRPr="00234396">
        <w:rPr>
          <w:rStyle w:val="Incipit"/>
          <w:lang w:val="fr-FR"/>
        </w:rPr>
        <w:t>Pascha nostrum</w:t>
      </w:r>
      <w:r w:rsidR="00DD1415" w:rsidRPr="00234396">
        <w:rPr>
          <w:lang w:val="fr-FR"/>
        </w:rPr>
        <w:t>@137.</w:t>
      </w:r>
      <w:r w:rsidR="00885488" w:rsidRPr="00234396">
        <w:rPr>
          <w:lang w:val="fr-FR"/>
        </w:rPr>
        <w:t xml:space="preserve"> SE </w:t>
      </w:r>
      <w:r w:rsidR="00885488" w:rsidRPr="00234396">
        <w:rPr>
          <w:rStyle w:val="Incipit"/>
          <w:lang w:val="fr-FR"/>
        </w:rPr>
        <w:t xml:space="preserve">Laudes </w:t>
      </w:r>
      <w:r w:rsidR="001B7479" w:rsidRPr="00234396">
        <w:rPr>
          <w:rStyle w:val="Incipit"/>
          <w:lang w:val="fr-FR"/>
        </w:rPr>
        <w:t>salvator</w:t>
      </w:r>
      <w:r w:rsidR="00885488" w:rsidRPr="00234396">
        <w:rPr>
          <w:rStyle w:val="Incipit"/>
          <w:lang w:val="fr-FR"/>
        </w:rPr>
        <w:t>i</w:t>
      </w:r>
      <w:r w:rsidR="00DD1415" w:rsidRPr="00234396">
        <w:rPr>
          <w:lang w:val="fr-FR"/>
        </w:rPr>
        <w:t>@279.</w:t>
      </w:r>
      <w:r w:rsidR="00885488" w:rsidRPr="00234396">
        <w:rPr>
          <w:lang w:val="fr-FR"/>
        </w:rPr>
        <w:t xml:space="preserve"> OF </w:t>
      </w:r>
      <w:r w:rsidR="00885488" w:rsidRPr="00234396">
        <w:rPr>
          <w:rStyle w:val="Incipit"/>
          <w:lang w:val="fr-FR"/>
        </w:rPr>
        <w:t>Terra tremuit</w:t>
      </w:r>
      <w:r w:rsidR="00DD1415" w:rsidRPr="00234396">
        <w:rPr>
          <w:lang w:val="fr-FR"/>
        </w:rPr>
        <w:t>@137.</w:t>
      </w:r>
      <w:r w:rsidR="00885488" w:rsidRPr="00234396">
        <w:rPr>
          <w:lang w:val="fr-FR"/>
        </w:rPr>
        <w:t xml:space="preserve"> CO </w:t>
      </w:r>
      <w:r w:rsidR="00885488" w:rsidRPr="00234396">
        <w:rPr>
          <w:rStyle w:val="Incipit"/>
          <w:lang w:val="fr-FR"/>
        </w:rPr>
        <w:t>Pascha nostrum</w:t>
      </w:r>
      <w:r w:rsidR="00DD1415" w:rsidRPr="00234396">
        <w:rPr>
          <w:lang w:val="fr-FR"/>
        </w:rPr>
        <w:t>@137.</w:t>
      </w:r>
      <w:r w:rsidR="00AD727D" w:rsidRPr="00234396">
        <w:rPr>
          <w:lang w:val="fr-FR"/>
        </w:rPr>
        <w:t xml:space="preserve"> </w:t>
      </w:r>
    </w:p>
    <w:p w:rsidR="00885488" w:rsidRPr="00234396" w:rsidRDefault="00AD727D" w:rsidP="00415109">
      <w:pPr>
        <w:rPr>
          <w:lang w:val="fr-FR"/>
        </w:rPr>
      </w:pPr>
      <w:r w:rsidRPr="00234396">
        <w:rPr>
          <w:lang w:val="fr-FR"/>
        </w:rPr>
        <w:t>(227v)</w:t>
      </w:r>
      <w:r w:rsidR="00857604" w:rsidRPr="00234396">
        <w:rPr>
          <w:lang w:val="fr-FR"/>
        </w:rPr>
        <w:t xml:space="preserve"> </w:t>
      </w:r>
      <w:r w:rsidR="00885488" w:rsidRPr="00234396">
        <w:rPr>
          <w:lang w:val="fr-FR"/>
        </w:rPr>
        <w:t>Ab hinc nona usque ad festum</w:t>
      </w:r>
      <w:r w:rsidR="002D6715" w:rsidRPr="00234396">
        <w:rPr>
          <w:lang w:val="fr-FR"/>
        </w:rPr>
        <w:t xml:space="preserve"> Augustini</w:t>
      </w:r>
      <w:r w:rsidR="00885488" w:rsidRPr="00234396">
        <w:rPr>
          <w:lang w:val="fr-FR"/>
        </w:rPr>
        <w:t xml:space="preserve"> singulis diebus peragetur hora duodecima. </w:t>
      </w:r>
      <w:r w:rsidR="00885488" w:rsidRPr="00234396">
        <w:rPr>
          <w:color w:val="000000"/>
          <w:lang w:val="fr-FR"/>
        </w:rPr>
        <w:t xml:space="preserve">Et fit semper concursus </w:t>
      </w:r>
      <w:r w:rsidR="00885488" w:rsidRPr="00234396">
        <w:rPr>
          <w:rStyle w:val="Funktion"/>
          <w:lang w:val="fr-FR"/>
        </w:rPr>
        <w:t>professorum</w:t>
      </w:r>
      <w:r w:rsidR="00885488" w:rsidRPr="00234396">
        <w:rPr>
          <w:color w:val="000000"/>
          <w:lang w:val="fr-FR"/>
        </w:rPr>
        <w:t xml:space="preserve"> in </w:t>
      </w:r>
      <w:r w:rsidR="00885488" w:rsidRPr="00234396">
        <w:rPr>
          <w:rStyle w:val="Ort"/>
          <w:lang w:val="fr-FR"/>
        </w:rPr>
        <w:t>ambitu</w:t>
      </w:r>
      <w:r w:rsidR="00885488" w:rsidRPr="00234396">
        <w:rPr>
          <w:color w:val="000000"/>
          <w:lang w:val="fr-FR"/>
        </w:rPr>
        <w:t>.</w:t>
      </w:r>
    </w:p>
    <w:p w:rsidR="00885488" w:rsidRPr="00234396" w:rsidRDefault="00885488" w:rsidP="00415109">
      <w:pPr>
        <w:rPr>
          <w:lang w:val="fr-FR"/>
        </w:rPr>
      </w:pPr>
      <w:r w:rsidRPr="00234396">
        <w:rPr>
          <w:rStyle w:val="Time1"/>
          <w:lang w:val="fr-FR"/>
        </w:rPr>
        <w:t>Vesperae</w:t>
      </w:r>
      <w:r w:rsidRPr="00234396">
        <w:rPr>
          <w:lang w:val="fr-FR"/>
        </w:rPr>
        <w:t xml:space="preserve"> ut fieri solet non a </w:t>
      </w:r>
      <w:r w:rsidR="00020786" w:rsidRPr="00234396">
        <w:rPr>
          <w:lang w:val="fr-FR"/>
        </w:rPr>
        <w:t>VV</w:t>
      </w:r>
      <w:r w:rsidRPr="00234396">
        <w:rPr>
          <w:lang w:val="fr-FR"/>
        </w:rPr>
        <w:t>V</w:t>
      </w:r>
      <w:r w:rsidR="00AD727D" w:rsidRPr="00234396">
        <w:rPr>
          <w:lang w:val="fr-FR"/>
        </w:rPr>
        <w:t>AR</w:t>
      </w:r>
      <w:r w:rsidRPr="00234396">
        <w:rPr>
          <w:lang w:val="fr-FR"/>
        </w:rPr>
        <w:t xml:space="preserve"> </w:t>
      </w:r>
      <w:r w:rsidRPr="00234396">
        <w:rPr>
          <w:rStyle w:val="Incipit"/>
          <w:lang w:val="fr-FR"/>
        </w:rPr>
        <w:t>Deus</w:t>
      </w:r>
      <w:r w:rsidR="005A362F" w:rsidRPr="00234396">
        <w:rPr>
          <w:i/>
          <w:lang w:val="fr-FR"/>
        </w:rPr>
        <w:t xml:space="preserve"> </w:t>
      </w:r>
      <w:r w:rsidRPr="00234396">
        <w:rPr>
          <w:rStyle w:val="Incipit"/>
          <w:lang w:val="fr-FR"/>
        </w:rPr>
        <w:t>in</w:t>
      </w:r>
      <w:r w:rsidR="005A362F" w:rsidRPr="00234396">
        <w:rPr>
          <w:i/>
          <w:lang w:val="fr-FR"/>
        </w:rPr>
        <w:t xml:space="preserve"> </w:t>
      </w:r>
      <w:r w:rsidRPr="00234396">
        <w:rPr>
          <w:rStyle w:val="Incipit"/>
          <w:lang w:val="fr-FR"/>
        </w:rPr>
        <w:t>adiutorium</w:t>
      </w:r>
      <w:r w:rsidRPr="00234396">
        <w:rPr>
          <w:lang w:val="fr-FR"/>
        </w:rPr>
        <w:t xml:space="preserve"> sed </w:t>
      </w:r>
      <w:r w:rsidRPr="00234396">
        <w:rPr>
          <w:color w:val="000000"/>
          <w:lang w:val="fr-FR"/>
        </w:rPr>
        <w:t xml:space="preserve">a </w:t>
      </w:r>
      <w:r w:rsidR="00AD727D" w:rsidRPr="00234396">
        <w:rPr>
          <w:lang w:val="fr-FR"/>
        </w:rPr>
        <w:t xml:space="preserve">[KY] </w:t>
      </w:r>
      <w:r w:rsidR="00AD727D" w:rsidRPr="00234396">
        <w:rPr>
          <w:rStyle w:val="Incipit"/>
          <w:lang w:val="fr-FR"/>
        </w:rPr>
        <w:t>Kyrie</w:t>
      </w:r>
      <w:r w:rsidR="00AD727D" w:rsidRPr="00234396">
        <w:rPr>
          <w:color w:val="000000"/>
          <w:lang w:val="fr-FR"/>
        </w:rPr>
        <w:t xml:space="preserve"> </w:t>
      </w:r>
      <w:r w:rsidR="00050F79" w:rsidRPr="00234396">
        <w:rPr>
          <w:color w:val="000000"/>
          <w:lang w:val="fr-FR"/>
        </w:rPr>
        <w:t>|paschali::</w:t>
      </w:r>
      <w:r w:rsidR="00AD727D" w:rsidRPr="00234396">
        <w:rPr>
          <w:color w:val="000000"/>
          <w:lang w:val="fr-FR"/>
        </w:rPr>
        <w:t>paschale</w:t>
      </w:r>
      <w:r w:rsidR="00050F79" w:rsidRPr="00234396">
        <w:rPr>
          <w:color w:val="000000"/>
          <w:lang w:val="fr-FR"/>
        </w:rPr>
        <w:t>|</w:t>
      </w:r>
      <w:r w:rsidR="00AD727D" w:rsidRPr="00234396">
        <w:rPr>
          <w:color w:val="000000"/>
          <w:lang w:val="fr-FR"/>
        </w:rPr>
        <w:t xml:space="preserve"> </w:t>
      </w:r>
      <w:r w:rsidRPr="00234396">
        <w:rPr>
          <w:color w:val="000000"/>
          <w:lang w:val="fr-FR"/>
        </w:rPr>
        <w:t>incipiuntur</w:t>
      </w:r>
      <w:r w:rsidRPr="00234396">
        <w:rPr>
          <w:lang w:val="fr-FR"/>
        </w:rPr>
        <w:t xml:space="preserve"> usque ad </w:t>
      </w:r>
      <w:r w:rsidR="00BA4CFB" w:rsidRPr="00234396">
        <w:rPr>
          <w:lang w:val="fr-FR"/>
        </w:rPr>
        <w:t>octava</w:t>
      </w:r>
      <w:r w:rsidRPr="00234396">
        <w:rPr>
          <w:lang w:val="fr-FR"/>
        </w:rPr>
        <w:t xml:space="preserve">m paschae. Quo finito imponatur </w:t>
      </w:r>
      <w:r w:rsidR="00857604" w:rsidRPr="00234396">
        <w:rPr>
          <w:lang w:val="fr-FR"/>
        </w:rPr>
        <w:t xml:space="preserve">antiphona </w:t>
      </w:r>
      <w:r w:rsidRPr="00234396">
        <w:rPr>
          <w:lang w:val="fr-FR"/>
        </w:rPr>
        <w:t xml:space="preserve">super psalmos </w:t>
      </w:r>
      <w:r w:rsidR="00857604" w:rsidRPr="00234396">
        <w:rPr>
          <w:lang w:val="fr-FR"/>
        </w:rPr>
        <w:t>[</w:t>
      </w:r>
      <w:r w:rsidRPr="00234396">
        <w:rPr>
          <w:lang w:val="fr-FR"/>
        </w:rPr>
        <w:t>AN</w:t>
      </w:r>
      <w:r w:rsidR="00857604" w:rsidRPr="00234396">
        <w:rPr>
          <w:lang w:val="fr-FR"/>
        </w:rPr>
        <w:t>]</w:t>
      </w:r>
      <w:r w:rsidRPr="00234396">
        <w:rPr>
          <w:lang w:val="fr-FR"/>
        </w:rPr>
        <w:t xml:space="preserve"> </w:t>
      </w:r>
      <w:r w:rsidRPr="00234396">
        <w:rPr>
          <w:rStyle w:val="Incipit"/>
          <w:lang w:val="fr-FR"/>
        </w:rPr>
        <w:t>Alleluia</w:t>
      </w:r>
      <w:r w:rsidRPr="00234396">
        <w:rPr>
          <w:lang w:val="fr-FR"/>
        </w:rPr>
        <w:t xml:space="preserve"> quod est </w:t>
      </w:r>
      <w:r w:rsidR="005C0E57" w:rsidRPr="00234396">
        <w:rPr>
          <w:lang w:val="fr-FR"/>
        </w:rPr>
        <w:t>%D::</w:t>
      </w:r>
      <w:r w:rsidR="00C021F4" w:rsidRPr="00234396">
        <w:rPr>
          <w:lang w:val="fr-FR"/>
        </w:rPr>
        <w:t>pr</w:t>
      </w:r>
      <w:r w:rsidR="00857604" w:rsidRPr="00234396">
        <w:rPr>
          <w:lang w:val="fr-FR"/>
        </w:rPr>
        <w:t>%</w:t>
      </w:r>
      <w:r w:rsidR="00C021F4" w:rsidRPr="00234396">
        <w:rPr>
          <w:lang w:val="fr-FR"/>
        </w:rPr>
        <w:t>$E::</w:t>
      </w:r>
      <w:r w:rsidRPr="00234396">
        <w:rPr>
          <w:lang w:val="fr-FR"/>
        </w:rPr>
        <w:t>sept</w:t>
      </w:r>
      <w:r w:rsidR="00857604" w:rsidRPr="00234396">
        <w:rPr>
          <w:lang w:val="fr-FR"/>
        </w:rPr>
        <w:t>$</w:t>
      </w:r>
      <w:r w:rsidRPr="00234396">
        <w:rPr>
          <w:lang w:val="fr-FR"/>
        </w:rPr>
        <w:t>imi differentia</w:t>
      </w:r>
      <w:r w:rsidR="00C021F4" w:rsidRPr="00234396">
        <w:rPr>
          <w:lang w:val="fr-FR"/>
        </w:rPr>
        <w:t xml:space="preserve"> </w:t>
      </w:r>
      <w:r w:rsidR="005C0E57" w:rsidRPr="00234396">
        <w:rPr>
          <w:lang w:val="fr-FR"/>
        </w:rPr>
        <w:t>%D::</w:t>
      </w:r>
      <w:r w:rsidR="00C021F4" w:rsidRPr="00234396">
        <w:rPr>
          <w:lang w:val="fr-FR"/>
        </w:rPr>
        <w:t>la</w:t>
      </w:r>
      <w:r w:rsidR="00D734F4" w:rsidRPr="00234396">
        <w:rPr>
          <w:lang w:val="fr-FR"/>
        </w:rPr>
        <w:t xml:space="preserve"> </w:t>
      </w:r>
      <w:r w:rsidR="00C021F4" w:rsidRPr="00234396">
        <w:rPr>
          <w:lang w:val="fr-FR"/>
        </w:rPr>
        <w:t>la</w:t>
      </w:r>
      <w:r w:rsidR="00D734F4" w:rsidRPr="00234396">
        <w:rPr>
          <w:lang w:val="fr-FR"/>
        </w:rPr>
        <w:t xml:space="preserve"> </w:t>
      </w:r>
      <w:r w:rsidR="00C021F4" w:rsidRPr="00234396">
        <w:rPr>
          <w:lang w:val="fr-FR"/>
        </w:rPr>
        <w:t>sol</w:t>
      </w:r>
      <w:r w:rsidR="00D734F4" w:rsidRPr="00234396">
        <w:rPr>
          <w:lang w:val="fr-FR"/>
        </w:rPr>
        <w:t xml:space="preserve"> </w:t>
      </w:r>
      <w:r w:rsidR="00C021F4" w:rsidRPr="00234396">
        <w:rPr>
          <w:lang w:val="fr-FR"/>
        </w:rPr>
        <w:t>la</w:t>
      </w:r>
      <w:r w:rsidR="00D734F4" w:rsidRPr="00234396">
        <w:rPr>
          <w:lang w:val="fr-FR"/>
        </w:rPr>
        <w:t xml:space="preserve"> </w:t>
      </w:r>
      <w:r w:rsidR="00C021F4" w:rsidRPr="00234396">
        <w:rPr>
          <w:lang w:val="fr-FR"/>
        </w:rPr>
        <w:t>sol</w:t>
      </w:r>
      <w:r w:rsidR="005C0E57" w:rsidRPr="00234396">
        <w:rPr>
          <w:lang w:val="fr-FR"/>
        </w:rPr>
        <w:t>%</w:t>
      </w:r>
      <w:r w:rsidRPr="00234396">
        <w:rPr>
          <w:lang w:val="fr-FR"/>
        </w:rPr>
        <w:t xml:space="preserve">. PS </w:t>
      </w:r>
      <w:r w:rsidRPr="00234396">
        <w:rPr>
          <w:rStyle w:val="Incipit"/>
          <w:lang w:val="fr-FR"/>
        </w:rPr>
        <w:t>Dixit</w:t>
      </w:r>
      <w:r w:rsidR="00794880" w:rsidRPr="00234396">
        <w:rPr>
          <w:lang w:val="fr-FR"/>
        </w:rPr>
        <w:t xml:space="preserve">. </w:t>
      </w:r>
      <w:r w:rsidR="00BA24A1" w:rsidRPr="00234396">
        <w:rPr>
          <w:lang w:val="fr-FR"/>
        </w:rPr>
        <w:t>[</w:t>
      </w:r>
      <w:r w:rsidRPr="00234396">
        <w:rPr>
          <w:lang w:val="fr-FR"/>
        </w:rPr>
        <w:t>PS</w:t>
      </w:r>
      <w:r w:rsidR="00BA24A1" w:rsidRPr="00234396">
        <w:rPr>
          <w:lang w:val="fr-FR"/>
        </w:rPr>
        <w:t>]</w:t>
      </w:r>
      <w:r w:rsidRPr="00234396">
        <w:rPr>
          <w:lang w:val="fr-FR"/>
        </w:rPr>
        <w:t xml:space="preserve"> </w:t>
      </w:r>
      <w:r w:rsidRPr="00234396">
        <w:rPr>
          <w:rStyle w:val="Incipit"/>
          <w:lang w:val="fr-FR"/>
        </w:rPr>
        <w:t>Confitebor</w:t>
      </w:r>
      <w:r w:rsidR="00794880" w:rsidRPr="00234396">
        <w:rPr>
          <w:lang w:val="fr-FR"/>
        </w:rPr>
        <w:t xml:space="preserve">. </w:t>
      </w:r>
      <w:r w:rsidR="00BA24A1" w:rsidRPr="00234396">
        <w:rPr>
          <w:lang w:val="fr-FR"/>
        </w:rPr>
        <w:t>[</w:t>
      </w:r>
      <w:r w:rsidRPr="00234396">
        <w:rPr>
          <w:lang w:val="fr-FR"/>
        </w:rPr>
        <w:t>PS</w:t>
      </w:r>
      <w:r w:rsidR="00BA24A1" w:rsidRPr="00234396">
        <w:rPr>
          <w:lang w:val="fr-FR"/>
        </w:rPr>
        <w:t>]</w:t>
      </w:r>
      <w:r w:rsidRPr="00234396">
        <w:rPr>
          <w:lang w:val="fr-FR"/>
        </w:rPr>
        <w:t xml:space="preserve"> </w:t>
      </w:r>
      <w:r w:rsidRPr="00234396">
        <w:rPr>
          <w:rStyle w:val="Incipit"/>
          <w:lang w:val="fr-FR"/>
        </w:rPr>
        <w:t>Beatus</w:t>
      </w:r>
      <w:r w:rsidR="005A362F" w:rsidRPr="00234396">
        <w:rPr>
          <w:i/>
          <w:lang w:val="fr-FR"/>
        </w:rPr>
        <w:t xml:space="preserve"> </w:t>
      </w:r>
      <w:r w:rsidR="00C31823" w:rsidRPr="00234396">
        <w:rPr>
          <w:rStyle w:val="Incipit"/>
          <w:lang w:val="fr-FR"/>
        </w:rPr>
        <w:t>vir</w:t>
      </w:r>
      <w:r w:rsidRPr="00234396">
        <w:rPr>
          <w:lang w:val="fr-FR"/>
        </w:rPr>
        <w:t xml:space="preserve"> e</w:t>
      </w:r>
      <w:r w:rsidR="00857604" w:rsidRPr="00234396">
        <w:rPr>
          <w:lang w:val="fr-FR"/>
        </w:rPr>
        <w:t>$E::</w:t>
      </w:r>
      <w:r w:rsidRPr="00234396">
        <w:rPr>
          <w:lang w:val="fr-FR"/>
        </w:rPr>
        <w:t>t</w:t>
      </w:r>
      <w:r w:rsidR="00857604" w:rsidRPr="00234396">
        <w:rPr>
          <w:lang w:val="fr-FR"/>
        </w:rPr>
        <w:t>$</w:t>
      </w:r>
      <w:r w:rsidRPr="00234396">
        <w:rPr>
          <w:lang w:val="fr-FR"/>
        </w:rPr>
        <w:t xml:space="preserve"> </w:t>
      </w:r>
      <w:r w:rsidR="00050F79" w:rsidRPr="00234396">
        <w:rPr>
          <w:lang w:val="fr-FR"/>
        </w:rPr>
        <w:t>|</w:t>
      </w:r>
      <w:r w:rsidRPr="00234396">
        <w:rPr>
          <w:lang w:val="fr-FR"/>
        </w:rPr>
        <w:t>statin</w:t>
      </w:r>
      <w:r w:rsidR="00050F79" w:rsidRPr="00234396">
        <w:rPr>
          <w:lang w:val="fr-FR"/>
        </w:rPr>
        <w:t>::statim|</w:t>
      </w:r>
      <w:r w:rsidRPr="00234396">
        <w:rPr>
          <w:lang w:val="fr-FR"/>
        </w:rPr>
        <w:t xml:space="preserve"> </w:t>
      </w:r>
      <w:r w:rsidRPr="00234396">
        <w:rPr>
          <w:color w:val="000000"/>
          <w:lang w:val="fr-FR"/>
        </w:rPr>
        <w:t>sequitur post psalmos. GR</w:t>
      </w:r>
      <w:r w:rsidRPr="00234396">
        <w:rPr>
          <w:lang w:val="fr-FR"/>
        </w:rPr>
        <w:t xml:space="preserve"> </w:t>
      </w:r>
      <w:r w:rsidRPr="00234396">
        <w:rPr>
          <w:rStyle w:val="Incipit"/>
          <w:lang w:val="fr-FR"/>
        </w:rPr>
        <w:t>Haec</w:t>
      </w:r>
      <w:r w:rsidR="005A362F" w:rsidRPr="00234396">
        <w:rPr>
          <w:i/>
          <w:lang w:val="fr-FR"/>
        </w:rPr>
        <w:t xml:space="preserve"> </w:t>
      </w:r>
      <w:r w:rsidRPr="00234396">
        <w:rPr>
          <w:rStyle w:val="Incipit"/>
          <w:lang w:val="fr-FR"/>
        </w:rPr>
        <w:t>dies</w:t>
      </w:r>
      <w:r w:rsidRPr="00234396">
        <w:rPr>
          <w:lang w:val="fr-FR"/>
        </w:rPr>
        <w:t xml:space="preserve"> ex </w:t>
      </w:r>
      <w:r w:rsidRPr="00234396">
        <w:rPr>
          <w:rStyle w:val="Funktion"/>
          <w:lang w:val="fr-FR"/>
        </w:rPr>
        <w:t>summo antiphonario</w:t>
      </w:r>
      <w:r w:rsidRPr="00234396">
        <w:rPr>
          <w:lang w:val="fr-FR"/>
        </w:rPr>
        <w:t xml:space="preserve"> folio</w:t>
      </w:r>
      <w:r w:rsidR="00DD1415" w:rsidRPr="00234396">
        <w:rPr>
          <w:lang w:val="fr-FR"/>
        </w:rPr>
        <w:t>@58.</w:t>
      </w:r>
      <w:r w:rsidRPr="00234396">
        <w:rPr>
          <w:lang w:val="fr-FR"/>
        </w:rPr>
        <w:t xml:space="preserve"> Versus </w:t>
      </w:r>
      <w:r w:rsidR="00C021F4" w:rsidRPr="00234396">
        <w:rPr>
          <w:lang w:val="fr-FR"/>
        </w:rPr>
        <w:t>$E::</w:t>
      </w:r>
      <w:r w:rsidRPr="00234396">
        <w:rPr>
          <w:color w:val="000000"/>
          <w:lang w:val="fr-FR"/>
        </w:rPr>
        <w:t>organizatur</w:t>
      </w:r>
      <w:r w:rsidR="00C021F4" w:rsidRPr="00234396">
        <w:rPr>
          <w:color w:val="000000"/>
          <w:lang w:val="fr-FR"/>
        </w:rPr>
        <w:t>$</w:t>
      </w:r>
      <w:r w:rsidRPr="00234396">
        <w:rPr>
          <w:lang w:val="fr-FR"/>
        </w:rPr>
        <w:t xml:space="preserve"> et </w:t>
      </w:r>
      <w:r w:rsidR="00AD727D" w:rsidRPr="00234396">
        <w:rPr>
          <w:lang w:val="fr-FR"/>
        </w:rPr>
        <w:t xml:space="preserve">[AL] </w:t>
      </w:r>
      <w:r w:rsidRPr="00234396">
        <w:rPr>
          <w:rStyle w:val="Incipit"/>
          <w:lang w:val="fr-FR"/>
        </w:rPr>
        <w:t>Alleluia</w:t>
      </w:r>
      <w:r w:rsidRPr="00234396">
        <w:rPr>
          <w:color w:val="000000"/>
          <w:lang w:val="fr-FR"/>
        </w:rPr>
        <w:t xml:space="preserve"> cum </w:t>
      </w:r>
      <w:r w:rsidR="00AD727D" w:rsidRPr="00234396">
        <w:rPr>
          <w:lang w:val="fr-FR"/>
        </w:rPr>
        <w:t xml:space="preserve">[ALV] </w:t>
      </w:r>
      <w:r w:rsidRPr="00234396">
        <w:rPr>
          <w:rStyle w:val="Incipit"/>
          <w:lang w:val="fr-FR"/>
        </w:rPr>
        <w:t>Pascha</w:t>
      </w:r>
      <w:r w:rsidR="005A362F" w:rsidRPr="00234396">
        <w:rPr>
          <w:rStyle w:val="Incipit"/>
          <w:lang w:val="fr-FR"/>
        </w:rPr>
        <w:t xml:space="preserve"> </w:t>
      </w:r>
      <w:r w:rsidRPr="00234396">
        <w:rPr>
          <w:rStyle w:val="Incipit"/>
          <w:lang w:val="fr-FR"/>
        </w:rPr>
        <w:t>nostrum</w:t>
      </w:r>
      <w:r w:rsidR="000A6D3F">
        <w:rPr>
          <w:lang w:val="fr-FR"/>
        </w:rPr>
        <w:t>@</w:t>
      </w:r>
      <w:r w:rsidR="00C021F4" w:rsidRPr="00234396">
        <w:rPr>
          <w:lang w:val="fr-FR"/>
        </w:rPr>
        <w:t>$E::</w:t>
      </w:r>
      <w:r w:rsidRPr="00234396">
        <w:rPr>
          <w:lang w:val="fr-FR"/>
        </w:rPr>
        <w:t xml:space="preserve">a duobus </w:t>
      </w:r>
      <w:r w:rsidRPr="00234396">
        <w:rPr>
          <w:rStyle w:val="Funktion"/>
          <w:lang w:val="fr-FR"/>
        </w:rPr>
        <w:t>canonicis</w:t>
      </w:r>
      <w:r w:rsidR="00C021F4" w:rsidRPr="00234396">
        <w:rPr>
          <w:lang w:val="fr-FR"/>
        </w:rPr>
        <w:t>$</w:t>
      </w:r>
      <w:r w:rsidRPr="00234396">
        <w:rPr>
          <w:lang w:val="fr-FR"/>
        </w:rPr>
        <w:t xml:space="preserve"> quoque cant</w:t>
      </w:r>
      <w:r w:rsidR="00857604" w:rsidRPr="00234396">
        <w:rPr>
          <w:lang w:val="fr-FR"/>
        </w:rPr>
        <w:t>%D::us%$E::</w:t>
      </w:r>
      <w:r w:rsidRPr="00234396">
        <w:rPr>
          <w:lang w:val="fr-FR"/>
        </w:rPr>
        <w:t>etur</w:t>
      </w:r>
      <w:r w:rsidR="00857604" w:rsidRPr="00234396">
        <w:rPr>
          <w:lang w:val="fr-FR"/>
        </w:rPr>
        <w:t>$</w:t>
      </w:r>
      <w:r w:rsidRPr="00234396">
        <w:rPr>
          <w:lang w:val="fr-FR"/>
        </w:rPr>
        <w:t xml:space="preserve">. Et statim subiungitur AM </w:t>
      </w:r>
      <w:r w:rsidRPr="00234396">
        <w:rPr>
          <w:rStyle w:val="Incipit"/>
          <w:lang w:val="fr-FR"/>
        </w:rPr>
        <w:t>Et</w:t>
      </w:r>
      <w:r w:rsidR="005A362F" w:rsidRPr="00234396">
        <w:rPr>
          <w:i/>
          <w:lang w:val="fr-FR"/>
        </w:rPr>
        <w:t xml:space="preserve"> </w:t>
      </w:r>
      <w:r w:rsidRPr="00234396">
        <w:rPr>
          <w:rStyle w:val="Incipit"/>
          <w:lang w:val="fr-FR"/>
        </w:rPr>
        <w:t>dicebant</w:t>
      </w:r>
      <w:r w:rsidR="005A362F" w:rsidRPr="00234396">
        <w:rPr>
          <w:i/>
          <w:lang w:val="fr-FR"/>
        </w:rPr>
        <w:t xml:space="preserve"> </w:t>
      </w:r>
      <w:r w:rsidRPr="00234396">
        <w:rPr>
          <w:rStyle w:val="Incipit"/>
          <w:lang w:val="fr-FR"/>
        </w:rPr>
        <w:t>ad</w:t>
      </w:r>
      <w:r w:rsidR="005A362F" w:rsidRPr="00234396">
        <w:rPr>
          <w:i/>
          <w:lang w:val="fr-FR"/>
        </w:rPr>
        <w:t xml:space="preserve"> </w:t>
      </w:r>
      <w:r w:rsidRPr="00234396">
        <w:rPr>
          <w:rStyle w:val="Incipit"/>
          <w:lang w:val="fr-FR"/>
        </w:rPr>
        <w:t>in</w:t>
      </w:r>
      <w:r w:rsidR="001B7479" w:rsidRPr="00234396">
        <w:rPr>
          <w:rStyle w:val="Incipit"/>
          <w:lang w:val="fr-FR"/>
        </w:rPr>
        <w:t>vice</w:t>
      </w:r>
      <w:r w:rsidRPr="00234396">
        <w:rPr>
          <w:rStyle w:val="Incipit"/>
          <w:lang w:val="fr-FR"/>
        </w:rPr>
        <w:t>m</w:t>
      </w:r>
      <w:r w:rsidRPr="00234396">
        <w:rPr>
          <w:lang w:val="fr-FR"/>
        </w:rPr>
        <w:t xml:space="preserve">. </w:t>
      </w:r>
    </w:p>
    <w:p w:rsidR="00885488" w:rsidRPr="00234396" w:rsidRDefault="004109BD" w:rsidP="00415109">
      <w:pPr>
        <w:rPr>
          <w:lang w:val="fr-FR"/>
        </w:rPr>
      </w:pPr>
      <w:r w:rsidRPr="00234396">
        <w:rPr>
          <w:rStyle w:val="Time1"/>
          <w:lang w:val="fr-FR"/>
        </w:rPr>
        <w:t>[</w:t>
      </w:r>
      <w:r w:rsidR="00E03C09">
        <w:rPr>
          <w:rStyle w:val="Time1"/>
          <w:lang w:val="fr-FR"/>
        </w:rPr>
        <w:t>Ad p</w:t>
      </w:r>
      <w:r w:rsidRPr="00234396">
        <w:rPr>
          <w:rStyle w:val="Time1"/>
          <w:lang w:val="fr-FR"/>
        </w:rPr>
        <w:t>rocessio</w:t>
      </w:r>
      <w:r w:rsidR="00E03C09">
        <w:rPr>
          <w:rStyle w:val="Time1"/>
          <w:lang w:val="fr-FR"/>
        </w:rPr>
        <w:t>n</w:t>
      </w:r>
      <w:r w:rsidRPr="00234396">
        <w:rPr>
          <w:rStyle w:val="Time1"/>
          <w:lang w:val="fr-FR"/>
        </w:rPr>
        <w:t>em</w:t>
      </w:r>
      <w:r w:rsidR="009E2886" w:rsidRPr="00234396">
        <w:rPr>
          <w:rStyle w:val="Time1"/>
          <w:lang w:val="fr-FR"/>
        </w:rPr>
        <w:t>]</w:t>
      </w:r>
      <w:r w:rsidR="009E2886" w:rsidRPr="00234396">
        <w:rPr>
          <w:lang w:val="fr-FR"/>
        </w:rPr>
        <w:t xml:space="preserve"> </w:t>
      </w:r>
      <w:r w:rsidR="00885488" w:rsidRPr="00234396">
        <w:rPr>
          <w:lang w:val="fr-FR"/>
        </w:rPr>
        <w:t>Pos</w:t>
      </w:r>
      <w:r w:rsidR="00AD727D" w:rsidRPr="00234396">
        <w:rPr>
          <w:lang w:val="fr-FR"/>
        </w:rPr>
        <w:t xml:space="preserve">t collectam imponat </w:t>
      </w:r>
      <w:r w:rsidR="00AD727D" w:rsidRPr="00234396">
        <w:rPr>
          <w:rStyle w:val="Funktion"/>
          <w:lang w:val="fr-FR"/>
        </w:rPr>
        <w:t>praelatus</w:t>
      </w:r>
      <w:r w:rsidR="00AD727D" w:rsidRPr="00234396">
        <w:rPr>
          <w:lang w:val="fr-FR"/>
        </w:rPr>
        <w:t xml:space="preserve"> AP</w:t>
      </w:r>
      <w:r w:rsidR="00885488" w:rsidRPr="00234396">
        <w:rPr>
          <w:lang w:val="fr-FR"/>
        </w:rPr>
        <w:t xml:space="preserve"> </w:t>
      </w:r>
      <w:r w:rsidR="00885488" w:rsidRPr="00234396">
        <w:rPr>
          <w:rStyle w:val="Incipit"/>
          <w:lang w:val="fr-FR"/>
        </w:rPr>
        <w:t>Vidi</w:t>
      </w:r>
      <w:r w:rsidR="005A362F" w:rsidRPr="00234396">
        <w:rPr>
          <w:i/>
          <w:lang w:val="fr-FR"/>
        </w:rPr>
        <w:t xml:space="preserve"> </w:t>
      </w:r>
      <w:r w:rsidR="00885488" w:rsidRPr="00234396">
        <w:rPr>
          <w:rStyle w:val="Incipit"/>
          <w:lang w:val="fr-FR"/>
        </w:rPr>
        <w:t>aquam</w:t>
      </w:r>
      <w:r w:rsidR="00857604" w:rsidRPr="00234396">
        <w:rPr>
          <w:lang w:val="fr-FR"/>
        </w:rPr>
        <w:t xml:space="preserve">, </w:t>
      </w:r>
      <w:r w:rsidR="00885488" w:rsidRPr="00234396">
        <w:rPr>
          <w:lang w:val="fr-FR"/>
        </w:rPr>
        <w:t xml:space="preserve">cum qua itur ad </w:t>
      </w:r>
      <w:r w:rsidR="00857604" w:rsidRPr="00234396">
        <w:rPr>
          <w:rStyle w:val="Ort"/>
          <w:lang w:val="fr-FR"/>
        </w:rPr>
        <w:t>|</w:t>
      </w:r>
      <w:r w:rsidR="00885488" w:rsidRPr="00234396">
        <w:rPr>
          <w:rStyle w:val="Ort"/>
          <w:lang w:val="fr-FR"/>
        </w:rPr>
        <w:t>babtisterium</w:t>
      </w:r>
      <w:r w:rsidR="00857604" w:rsidRPr="00234396">
        <w:rPr>
          <w:rStyle w:val="Ort"/>
          <w:lang w:val="fr-FR"/>
        </w:rPr>
        <w:t>::baptisterium|.</w:t>
      </w:r>
      <w:r w:rsidR="00885488" w:rsidRPr="00234396">
        <w:rPr>
          <w:lang w:val="fr-FR"/>
        </w:rPr>
        <w:t xml:space="preserve"> </w:t>
      </w:r>
      <w:r w:rsidR="00C021F4" w:rsidRPr="00234396">
        <w:rPr>
          <w:lang w:val="fr-FR"/>
        </w:rPr>
        <w:t>$E::</w:t>
      </w:r>
      <w:r w:rsidR="00857604" w:rsidRPr="00234396">
        <w:rPr>
          <w:lang w:val="fr-FR"/>
        </w:rPr>
        <w:t>I</w:t>
      </w:r>
      <w:r w:rsidR="00885488" w:rsidRPr="00234396">
        <w:rPr>
          <w:lang w:val="fr-FR"/>
        </w:rPr>
        <w:t xml:space="preserve">nterim </w:t>
      </w:r>
      <w:r w:rsidR="00885488" w:rsidRPr="00234396">
        <w:rPr>
          <w:rStyle w:val="Ort"/>
          <w:lang w:val="fr-FR"/>
        </w:rPr>
        <w:t>altaria</w:t>
      </w:r>
      <w:r w:rsidR="00885488" w:rsidRPr="00234396">
        <w:rPr>
          <w:lang w:val="fr-FR"/>
        </w:rPr>
        <w:t xml:space="preserve"> etiam </w:t>
      </w:r>
      <w:r w:rsidR="003B5C07" w:rsidRPr="00234396">
        <w:rPr>
          <w:lang w:val="fr-FR"/>
        </w:rPr>
        <w:t>tur</w:t>
      </w:r>
      <w:r w:rsidR="00885488" w:rsidRPr="00234396">
        <w:rPr>
          <w:lang w:val="fr-FR"/>
        </w:rPr>
        <w:t>ificentur</w:t>
      </w:r>
      <w:r w:rsidR="00C021F4" w:rsidRPr="00234396">
        <w:rPr>
          <w:lang w:val="fr-FR"/>
        </w:rPr>
        <w:t>$</w:t>
      </w:r>
      <w:r w:rsidR="00885488" w:rsidRPr="00234396">
        <w:rPr>
          <w:lang w:val="fr-FR"/>
        </w:rPr>
        <w:t xml:space="preserve">. </w:t>
      </w:r>
      <w:r w:rsidR="00885488" w:rsidRPr="00234396">
        <w:rPr>
          <w:rStyle w:val="Funktion"/>
          <w:lang w:val="fr-FR"/>
        </w:rPr>
        <w:t>Chorus</w:t>
      </w:r>
      <w:r w:rsidR="00885488" w:rsidRPr="00234396">
        <w:rPr>
          <w:lang w:val="fr-FR"/>
        </w:rPr>
        <w:t xml:space="preserve"> </w:t>
      </w:r>
      <w:r w:rsidR="00FA3B56" w:rsidRPr="00234396">
        <w:rPr>
          <w:lang w:val="fr-FR"/>
        </w:rPr>
        <w:t>vero</w:t>
      </w:r>
      <w:r w:rsidR="00885488" w:rsidRPr="00234396">
        <w:rPr>
          <w:lang w:val="fr-FR"/>
        </w:rPr>
        <w:t xml:space="preserve"> (228r) ante </w:t>
      </w:r>
      <w:r w:rsidR="00885488" w:rsidRPr="00234396">
        <w:rPr>
          <w:rStyle w:val="Ort"/>
          <w:lang w:val="fr-FR"/>
        </w:rPr>
        <w:t>pulpetum in Neustifft</w:t>
      </w:r>
      <w:r w:rsidR="00F35E8C" w:rsidRPr="00234396">
        <w:rPr>
          <w:lang w:val="fr-FR"/>
        </w:rPr>
        <w:t>. F</w:t>
      </w:r>
      <w:r w:rsidR="00885488" w:rsidRPr="00234396">
        <w:rPr>
          <w:lang w:val="fr-FR"/>
        </w:rPr>
        <w:t>inita A</w:t>
      </w:r>
      <w:r w:rsidR="00AD727D" w:rsidRPr="00234396">
        <w:rPr>
          <w:lang w:val="fr-FR"/>
        </w:rPr>
        <w:t>P</w:t>
      </w:r>
      <w:r w:rsidR="00885488" w:rsidRPr="00234396">
        <w:rPr>
          <w:lang w:val="fr-FR"/>
        </w:rPr>
        <w:t xml:space="preserve"> </w:t>
      </w:r>
      <w:r w:rsidR="00885488" w:rsidRPr="00234396">
        <w:rPr>
          <w:rStyle w:val="Incipit"/>
          <w:lang w:val="fr-FR"/>
        </w:rPr>
        <w:t>Vidi</w:t>
      </w:r>
      <w:r w:rsidR="005A362F" w:rsidRPr="00234396">
        <w:rPr>
          <w:i/>
          <w:lang w:val="fr-FR"/>
        </w:rPr>
        <w:t xml:space="preserve"> </w:t>
      </w:r>
      <w:r w:rsidR="00885488" w:rsidRPr="00234396">
        <w:rPr>
          <w:rStyle w:val="Incipit"/>
          <w:lang w:val="fr-FR"/>
        </w:rPr>
        <w:t>aquam</w:t>
      </w:r>
      <w:r w:rsidR="00F35E8C" w:rsidRPr="00234396">
        <w:rPr>
          <w:lang w:val="fr-FR"/>
        </w:rPr>
        <w:t xml:space="preserve"> c</w:t>
      </w:r>
      <w:r w:rsidR="00885488" w:rsidRPr="00234396">
        <w:rPr>
          <w:lang w:val="fr-FR"/>
        </w:rPr>
        <w:t>antent duos</w:t>
      </w:r>
      <w:r w:rsidR="00F35E8C" w:rsidRPr="00234396">
        <w:rPr>
          <w:lang w:val="fr-FR"/>
        </w:rPr>
        <w:t xml:space="preserve"> psalmos</w:t>
      </w:r>
      <w:r w:rsidR="00885488" w:rsidRPr="00234396">
        <w:rPr>
          <w:lang w:val="fr-FR"/>
        </w:rPr>
        <w:t xml:space="preserve"> </w:t>
      </w:r>
      <w:r w:rsidR="00F35E8C" w:rsidRPr="00234396">
        <w:rPr>
          <w:lang w:val="fr-FR"/>
        </w:rPr>
        <w:t>[</w:t>
      </w:r>
      <w:r w:rsidR="00885488" w:rsidRPr="00234396">
        <w:rPr>
          <w:lang w:val="fr-FR"/>
        </w:rPr>
        <w:t>PS</w:t>
      </w:r>
      <w:r w:rsidR="00F35E8C" w:rsidRPr="00234396">
        <w:rPr>
          <w:lang w:val="fr-FR"/>
        </w:rPr>
        <w:t>]</w:t>
      </w:r>
      <w:r w:rsidR="00885488" w:rsidRPr="00234396">
        <w:rPr>
          <w:lang w:val="fr-FR"/>
        </w:rPr>
        <w:t xml:space="preserve"> </w:t>
      </w:r>
      <w:r w:rsidR="00885488" w:rsidRPr="00234396">
        <w:rPr>
          <w:rStyle w:val="Incipit"/>
          <w:lang w:val="fr-FR"/>
        </w:rPr>
        <w:t>Laudate</w:t>
      </w:r>
      <w:r w:rsidR="005A362F" w:rsidRPr="00234396">
        <w:rPr>
          <w:i/>
          <w:lang w:val="fr-FR"/>
        </w:rPr>
        <w:t xml:space="preserve"> </w:t>
      </w:r>
      <w:r w:rsidR="00885488" w:rsidRPr="00234396">
        <w:rPr>
          <w:rStyle w:val="Incipit"/>
          <w:lang w:val="fr-FR"/>
        </w:rPr>
        <w:t>pueri</w:t>
      </w:r>
      <w:r w:rsidR="00885488" w:rsidRPr="00234396">
        <w:rPr>
          <w:lang w:val="fr-FR"/>
        </w:rPr>
        <w:t xml:space="preserve"> et </w:t>
      </w:r>
      <w:r w:rsidR="00BA24A1" w:rsidRPr="00234396">
        <w:rPr>
          <w:lang w:val="fr-FR"/>
        </w:rPr>
        <w:t>[</w:t>
      </w:r>
      <w:r w:rsidR="00885488" w:rsidRPr="00234396">
        <w:rPr>
          <w:lang w:val="fr-FR"/>
        </w:rPr>
        <w:t>PS</w:t>
      </w:r>
      <w:r w:rsidR="00BA24A1" w:rsidRPr="00234396">
        <w:rPr>
          <w:lang w:val="fr-FR"/>
        </w:rPr>
        <w:t>]</w:t>
      </w:r>
      <w:r w:rsidR="00885488" w:rsidRPr="00234396">
        <w:rPr>
          <w:lang w:val="fr-FR"/>
        </w:rPr>
        <w:t xml:space="preserve"> </w:t>
      </w:r>
      <w:r w:rsidR="00885488" w:rsidRPr="00234396">
        <w:rPr>
          <w:rStyle w:val="Incipit"/>
          <w:lang w:val="fr-FR"/>
        </w:rPr>
        <w:t>In</w:t>
      </w:r>
      <w:r w:rsidR="005A362F" w:rsidRPr="00234396">
        <w:rPr>
          <w:i/>
          <w:lang w:val="fr-FR"/>
        </w:rPr>
        <w:t xml:space="preserve"> </w:t>
      </w:r>
      <w:r w:rsidR="00885488" w:rsidRPr="00234396">
        <w:rPr>
          <w:rStyle w:val="Incipit"/>
          <w:lang w:val="fr-FR"/>
        </w:rPr>
        <w:t>exitu</w:t>
      </w:r>
      <w:r w:rsidR="009E2886" w:rsidRPr="00234396">
        <w:rPr>
          <w:lang w:val="fr-FR"/>
        </w:rPr>
        <w:t xml:space="preserve">. </w:t>
      </w:r>
      <w:r w:rsidR="00C021F4" w:rsidRPr="00234396">
        <w:rPr>
          <w:lang w:val="fr-FR"/>
        </w:rPr>
        <w:t>$E::</w:t>
      </w:r>
      <w:r w:rsidR="009E2886" w:rsidRPr="00234396">
        <w:rPr>
          <w:lang w:val="fr-FR"/>
        </w:rPr>
        <w:t xml:space="preserve">Praemissa </w:t>
      </w:r>
      <w:r w:rsidR="00F35E8C" w:rsidRPr="00234396">
        <w:rPr>
          <w:lang w:val="fr-FR"/>
        </w:rPr>
        <w:t xml:space="preserve">antiphona </w:t>
      </w:r>
      <w:r w:rsidR="009E2886" w:rsidRPr="00234396">
        <w:rPr>
          <w:lang w:val="fr-FR"/>
        </w:rPr>
        <w:t xml:space="preserve">super psalmos </w:t>
      </w:r>
      <w:r w:rsidR="00F35E8C" w:rsidRPr="00234396">
        <w:rPr>
          <w:lang w:val="fr-FR"/>
        </w:rPr>
        <w:t>[</w:t>
      </w:r>
      <w:r w:rsidR="009E2886" w:rsidRPr="00234396">
        <w:rPr>
          <w:lang w:val="fr-FR"/>
        </w:rPr>
        <w:t>AN</w:t>
      </w:r>
      <w:r w:rsidR="00F35E8C" w:rsidRPr="00234396">
        <w:rPr>
          <w:lang w:val="fr-FR"/>
        </w:rPr>
        <w:t>]</w:t>
      </w:r>
      <w:r w:rsidR="00885488" w:rsidRPr="00234396">
        <w:rPr>
          <w:lang w:val="fr-FR"/>
        </w:rPr>
        <w:t xml:space="preserve"> </w:t>
      </w:r>
      <w:r w:rsidR="00885488" w:rsidRPr="00234396">
        <w:rPr>
          <w:rStyle w:val="Incipit"/>
          <w:lang w:val="fr-FR"/>
        </w:rPr>
        <w:t>Alleluia</w:t>
      </w:r>
      <w:r w:rsidR="00885488" w:rsidRPr="00234396">
        <w:rPr>
          <w:lang w:val="fr-FR"/>
        </w:rPr>
        <w:t xml:space="preserve"> </w:t>
      </w:r>
      <w:r w:rsidR="00885488" w:rsidRPr="00234396">
        <w:rPr>
          <w:color w:val="000000"/>
          <w:lang w:val="fr-FR"/>
        </w:rPr>
        <w:t>quae e</w:t>
      </w:r>
      <w:r w:rsidR="00F337B7" w:rsidRPr="00234396">
        <w:rPr>
          <w:lang w:val="fr-FR"/>
        </w:rPr>
        <w:t>st septimi toni</w:t>
      </w:r>
      <w:r w:rsidR="00C021F4" w:rsidRPr="00234396">
        <w:rPr>
          <w:lang w:val="fr-FR"/>
        </w:rPr>
        <w:t>$</w:t>
      </w:r>
      <w:r w:rsidR="00F337B7" w:rsidRPr="00234396">
        <w:rPr>
          <w:lang w:val="fr-FR"/>
        </w:rPr>
        <w:t>.</w:t>
      </w:r>
      <w:r w:rsidR="00885488" w:rsidRPr="00234396">
        <w:rPr>
          <w:lang w:val="fr-FR"/>
        </w:rPr>
        <w:t xml:space="preserve"> Deinde imponatur AM </w:t>
      </w:r>
      <w:r w:rsidR="00885488" w:rsidRPr="00234396">
        <w:rPr>
          <w:rStyle w:val="Incipit"/>
          <w:lang w:val="fr-FR"/>
        </w:rPr>
        <w:lastRenderedPageBreak/>
        <w:t>Et</w:t>
      </w:r>
      <w:r w:rsidR="005A362F" w:rsidRPr="00234396">
        <w:rPr>
          <w:i/>
          <w:lang w:val="fr-FR"/>
        </w:rPr>
        <w:t xml:space="preserve"> </w:t>
      </w:r>
      <w:r w:rsidR="00885488" w:rsidRPr="00234396">
        <w:rPr>
          <w:rStyle w:val="Incipit"/>
          <w:lang w:val="fr-FR"/>
        </w:rPr>
        <w:t>respicientes</w:t>
      </w:r>
      <w:r w:rsidR="005A362F" w:rsidRPr="00234396">
        <w:rPr>
          <w:i/>
          <w:lang w:val="fr-FR"/>
        </w:rPr>
        <w:t xml:space="preserve"> </w:t>
      </w:r>
      <w:r w:rsidR="00DD6B06" w:rsidRPr="00234396">
        <w:rPr>
          <w:rStyle w:val="Incipit"/>
          <w:lang w:val="fr-FR"/>
        </w:rPr>
        <w:t>vider</w:t>
      </w:r>
      <w:r w:rsidR="00885488" w:rsidRPr="00234396">
        <w:rPr>
          <w:rStyle w:val="Incipit"/>
          <w:lang w:val="fr-FR"/>
        </w:rPr>
        <w:t>unt</w:t>
      </w:r>
      <w:r w:rsidR="00885488" w:rsidRPr="00234396">
        <w:rPr>
          <w:lang w:val="fr-FR"/>
        </w:rPr>
        <w:t>. Post ha</w:t>
      </w:r>
      <w:r w:rsidR="00F35E8C" w:rsidRPr="00234396">
        <w:rPr>
          <w:lang w:val="fr-FR"/>
        </w:rPr>
        <w:t xml:space="preserve">nc antiphonam finito [MA] </w:t>
      </w:r>
      <w:r w:rsidR="00F35E8C" w:rsidRPr="00234396">
        <w:rPr>
          <w:rStyle w:val="Incipit"/>
          <w:lang w:val="fr-FR"/>
        </w:rPr>
        <w:t>Magnificat</w:t>
      </w:r>
      <w:r w:rsidR="00885488" w:rsidRPr="00234396">
        <w:rPr>
          <w:lang w:val="fr-FR"/>
        </w:rPr>
        <w:t xml:space="preserve"> </w:t>
      </w:r>
      <w:r w:rsidR="00F35E8C" w:rsidRPr="00234396">
        <w:rPr>
          <w:rStyle w:val="Funktion"/>
          <w:lang w:val="fr-FR"/>
        </w:rPr>
        <w:t>|o</w:t>
      </w:r>
      <w:r w:rsidR="00885488" w:rsidRPr="00234396">
        <w:rPr>
          <w:rStyle w:val="Funktion"/>
          <w:lang w:val="fr-FR"/>
        </w:rPr>
        <w:t>fficiens</w:t>
      </w:r>
      <w:r w:rsidR="00F35E8C" w:rsidRPr="00234396">
        <w:rPr>
          <w:rStyle w:val="Funktion"/>
          <w:lang w:val="fr-FR"/>
        </w:rPr>
        <w:t>::officians|</w:t>
      </w:r>
      <w:r w:rsidR="00885488" w:rsidRPr="00234396">
        <w:rPr>
          <w:lang w:val="fr-FR"/>
        </w:rPr>
        <w:t xml:space="preserve"> ante </w:t>
      </w:r>
      <w:r w:rsidR="00885488" w:rsidRPr="00234396">
        <w:rPr>
          <w:rStyle w:val="Ort"/>
          <w:lang w:val="fr-FR"/>
        </w:rPr>
        <w:t>fontem</w:t>
      </w:r>
      <w:r w:rsidR="00885488" w:rsidRPr="00234396">
        <w:rPr>
          <w:lang w:val="fr-FR"/>
        </w:rPr>
        <w:t xml:space="preserve"> dicat V</w:t>
      </w:r>
      <w:r w:rsidR="003525EF" w:rsidRPr="00234396">
        <w:rPr>
          <w:lang w:val="fr-FR"/>
        </w:rPr>
        <w:t>S</w:t>
      </w:r>
      <w:r w:rsidR="00885488" w:rsidRPr="00234396">
        <w:rPr>
          <w:lang w:val="fr-FR"/>
        </w:rPr>
        <w:t xml:space="preserve"> </w:t>
      </w:r>
      <w:r w:rsidR="00885488" w:rsidRPr="00234396">
        <w:rPr>
          <w:rStyle w:val="Incipit"/>
          <w:lang w:val="fr-FR"/>
        </w:rPr>
        <w:t>Domine</w:t>
      </w:r>
      <w:r w:rsidR="005A362F" w:rsidRPr="00234396">
        <w:rPr>
          <w:i/>
          <w:lang w:val="fr-FR"/>
        </w:rPr>
        <w:t xml:space="preserve"> </w:t>
      </w:r>
      <w:r w:rsidR="00885488" w:rsidRPr="00234396">
        <w:rPr>
          <w:rStyle w:val="Incipit"/>
          <w:lang w:val="fr-FR"/>
        </w:rPr>
        <w:t>apud</w:t>
      </w:r>
      <w:r w:rsidR="005A362F" w:rsidRPr="00234396">
        <w:rPr>
          <w:i/>
          <w:lang w:val="fr-FR"/>
        </w:rPr>
        <w:t xml:space="preserve"> </w:t>
      </w:r>
      <w:r w:rsidR="00885488" w:rsidRPr="00234396">
        <w:rPr>
          <w:rStyle w:val="Incipit"/>
          <w:lang w:val="fr-FR"/>
        </w:rPr>
        <w:t>te</w:t>
      </w:r>
      <w:r w:rsidR="005A362F" w:rsidRPr="00234396">
        <w:rPr>
          <w:i/>
          <w:lang w:val="fr-FR"/>
        </w:rPr>
        <w:t xml:space="preserve"> </w:t>
      </w:r>
      <w:r w:rsidR="00885488" w:rsidRPr="00234396">
        <w:rPr>
          <w:rStyle w:val="Incipit"/>
          <w:lang w:val="fr-FR"/>
        </w:rPr>
        <w:t>est</w:t>
      </w:r>
      <w:r w:rsidR="005A362F" w:rsidRPr="00234396">
        <w:rPr>
          <w:i/>
          <w:lang w:val="fr-FR"/>
        </w:rPr>
        <w:t xml:space="preserve"> </w:t>
      </w:r>
      <w:r w:rsidR="00885488" w:rsidRPr="00234396">
        <w:rPr>
          <w:rStyle w:val="Incipit"/>
          <w:lang w:val="fr-FR"/>
        </w:rPr>
        <w:t>fons</w:t>
      </w:r>
      <w:r w:rsidR="005A362F" w:rsidRPr="00234396">
        <w:rPr>
          <w:i/>
          <w:lang w:val="fr-FR"/>
        </w:rPr>
        <w:t xml:space="preserve"> </w:t>
      </w:r>
      <w:r w:rsidR="00D66EA2" w:rsidRPr="00234396">
        <w:rPr>
          <w:rStyle w:val="Incipit"/>
          <w:lang w:val="fr-FR"/>
        </w:rPr>
        <w:t>vita</w:t>
      </w:r>
      <w:r w:rsidR="00885488" w:rsidRPr="00234396">
        <w:rPr>
          <w:rStyle w:val="Incipit"/>
          <w:lang w:val="fr-FR"/>
        </w:rPr>
        <w:t>e</w:t>
      </w:r>
      <w:r w:rsidR="00F35E8C" w:rsidRPr="00234396">
        <w:rPr>
          <w:lang w:val="fr-FR"/>
        </w:rPr>
        <w:t>, d</w:t>
      </w:r>
      <w:r w:rsidR="00885488" w:rsidRPr="00234396">
        <w:rPr>
          <w:lang w:val="fr-FR"/>
        </w:rPr>
        <w:t>einde collectam sine conclusione tamen</w:t>
      </w:r>
      <w:r w:rsidR="00F35E8C" w:rsidRPr="00234396">
        <w:rPr>
          <w:lang w:val="fr-FR"/>
        </w:rPr>
        <w:t>.</w:t>
      </w:r>
      <w:r w:rsidR="00885488" w:rsidRPr="00234396">
        <w:rPr>
          <w:lang w:val="fr-FR"/>
        </w:rPr>
        <w:t xml:space="preserve"> </w:t>
      </w:r>
      <w:r w:rsidR="00F35E8C" w:rsidRPr="00234396">
        <w:rPr>
          <w:lang w:val="fr-FR"/>
        </w:rPr>
        <w:t>E</w:t>
      </w:r>
      <w:r w:rsidR="00885488" w:rsidRPr="00234396">
        <w:rPr>
          <w:lang w:val="fr-FR"/>
        </w:rPr>
        <w:t xml:space="preserve">t ita progredimur rursum ad </w:t>
      </w:r>
      <w:r w:rsidR="00885488" w:rsidRPr="00234396">
        <w:rPr>
          <w:rStyle w:val="Ort"/>
          <w:lang w:val="fr-FR"/>
        </w:rPr>
        <w:t>chorum</w:t>
      </w:r>
      <w:r w:rsidR="00885488" w:rsidRPr="00234396">
        <w:rPr>
          <w:lang w:val="fr-FR"/>
        </w:rPr>
        <w:t xml:space="preserve"> cantando AP </w:t>
      </w:r>
      <w:r w:rsidR="00885488" w:rsidRPr="00234396">
        <w:rPr>
          <w:rStyle w:val="Incipit"/>
          <w:lang w:val="fr-FR"/>
        </w:rPr>
        <w:t>Christus</w:t>
      </w:r>
      <w:r w:rsidR="005A362F" w:rsidRPr="00234396">
        <w:rPr>
          <w:i/>
          <w:lang w:val="fr-FR"/>
        </w:rPr>
        <w:t xml:space="preserve"> </w:t>
      </w:r>
      <w:r w:rsidR="00885488" w:rsidRPr="00234396">
        <w:rPr>
          <w:rStyle w:val="Incipit"/>
          <w:lang w:val="fr-FR"/>
        </w:rPr>
        <w:t>resurgens</w:t>
      </w:r>
      <w:r w:rsidR="00885488" w:rsidRPr="00234396">
        <w:rPr>
          <w:lang w:val="fr-FR"/>
        </w:rPr>
        <w:t xml:space="preserve"> post quam dicat </w:t>
      </w:r>
      <w:r w:rsidR="00885488" w:rsidRPr="00234396">
        <w:rPr>
          <w:rStyle w:val="Funktion"/>
          <w:lang w:val="fr-FR"/>
        </w:rPr>
        <w:t>officiens</w:t>
      </w:r>
      <w:r w:rsidR="00885488" w:rsidRPr="00234396">
        <w:rPr>
          <w:lang w:val="fr-FR"/>
        </w:rPr>
        <w:t xml:space="preserve"> rursum VS </w:t>
      </w:r>
      <w:r w:rsidR="00885488" w:rsidRPr="00234396">
        <w:rPr>
          <w:rStyle w:val="Incipit"/>
          <w:lang w:val="fr-FR"/>
        </w:rPr>
        <w:t>In</w:t>
      </w:r>
      <w:r w:rsidR="005A362F" w:rsidRPr="00234396">
        <w:rPr>
          <w:i/>
          <w:lang w:val="fr-FR"/>
        </w:rPr>
        <w:t xml:space="preserve"> </w:t>
      </w:r>
      <w:r w:rsidR="00371BD7" w:rsidRPr="00234396">
        <w:rPr>
          <w:rStyle w:val="Incipit"/>
          <w:lang w:val="fr-FR"/>
        </w:rPr>
        <w:t>resurrec</w:t>
      </w:r>
      <w:r w:rsidR="00885488" w:rsidRPr="00234396">
        <w:rPr>
          <w:rStyle w:val="Incipit"/>
          <w:lang w:val="fr-FR"/>
        </w:rPr>
        <w:t>tione</w:t>
      </w:r>
      <w:r w:rsidR="005A362F" w:rsidRPr="00234396">
        <w:rPr>
          <w:i/>
          <w:lang w:val="fr-FR"/>
        </w:rPr>
        <w:t xml:space="preserve"> </w:t>
      </w:r>
      <w:r w:rsidR="00885488" w:rsidRPr="00234396">
        <w:rPr>
          <w:rStyle w:val="Incipit"/>
          <w:lang w:val="fr-FR"/>
        </w:rPr>
        <w:t>tua</w:t>
      </w:r>
      <w:r w:rsidR="00885488" w:rsidRPr="00234396">
        <w:rPr>
          <w:lang w:val="fr-FR"/>
        </w:rPr>
        <w:t xml:space="preserve"> cum collecta et concludit. </w:t>
      </w:r>
      <w:r w:rsidR="003525EF" w:rsidRPr="00234396">
        <w:rPr>
          <w:lang w:val="fr-FR"/>
        </w:rPr>
        <w:t xml:space="preserve">[BD] </w:t>
      </w:r>
      <w:r w:rsidR="005F6F99" w:rsidRPr="00234396">
        <w:rPr>
          <w:rStyle w:val="Incipit"/>
          <w:lang w:val="fr-FR"/>
        </w:rPr>
        <w:t>Benedicamus</w:t>
      </w:r>
      <w:r w:rsidR="003525EF" w:rsidRPr="00234396">
        <w:rPr>
          <w:lang w:val="fr-FR"/>
        </w:rPr>
        <w:t xml:space="preserve"> c</w:t>
      </w:r>
      <w:r w:rsidR="00885488" w:rsidRPr="00234396">
        <w:rPr>
          <w:lang w:val="fr-FR"/>
        </w:rPr>
        <w:t xml:space="preserve">um quinque alleluia. </w:t>
      </w:r>
    </w:p>
    <w:p w:rsidR="00885488" w:rsidRPr="00234396" w:rsidRDefault="00885488" w:rsidP="00415109">
      <w:pPr>
        <w:rPr>
          <w:lang w:val="fr-FR"/>
        </w:rPr>
      </w:pPr>
      <w:r w:rsidRPr="00234396">
        <w:rPr>
          <w:lang w:val="fr-FR"/>
        </w:rPr>
        <w:t xml:space="preserve">Et simili modo progreditur </w:t>
      </w:r>
      <w:r w:rsidR="00F35E8C" w:rsidRPr="00234396">
        <w:rPr>
          <w:lang w:val="fr-FR"/>
        </w:rPr>
        <w:t>$E::</w:t>
      </w:r>
      <w:r w:rsidRPr="00234396">
        <w:rPr>
          <w:lang w:val="fr-FR"/>
        </w:rPr>
        <w:t>ad</w:t>
      </w:r>
      <w:r w:rsidR="00F35E8C" w:rsidRPr="00234396">
        <w:rPr>
          <w:lang w:val="fr-FR"/>
        </w:rPr>
        <w:t>$</w:t>
      </w:r>
      <w:r w:rsidRPr="00234396">
        <w:rPr>
          <w:lang w:val="fr-FR"/>
        </w:rPr>
        <w:t xml:space="preserve"> </w:t>
      </w:r>
      <w:r w:rsidRPr="00234396">
        <w:rPr>
          <w:rStyle w:val="Ort"/>
          <w:lang w:val="fr-FR"/>
        </w:rPr>
        <w:t>fontem</w:t>
      </w:r>
      <w:r w:rsidRPr="00234396">
        <w:rPr>
          <w:lang w:val="fr-FR"/>
        </w:rPr>
        <w:t xml:space="preserve"> usque ad diem sabbati ante </w:t>
      </w:r>
      <w:r w:rsidR="00BA4CFB" w:rsidRPr="00234396">
        <w:rPr>
          <w:lang w:val="fr-FR"/>
        </w:rPr>
        <w:t>octava</w:t>
      </w:r>
      <w:r w:rsidRPr="00234396">
        <w:rPr>
          <w:lang w:val="fr-FR"/>
        </w:rPr>
        <w:t xml:space="preserve">m dominicae </w:t>
      </w:r>
      <w:r w:rsidR="00371BD7" w:rsidRPr="00234396">
        <w:rPr>
          <w:lang w:val="fr-FR"/>
        </w:rPr>
        <w:t>resurrec</w:t>
      </w:r>
      <w:r w:rsidRPr="00234396">
        <w:rPr>
          <w:lang w:val="fr-FR"/>
        </w:rPr>
        <w:t>tionis.</w:t>
      </w:r>
    </w:p>
    <w:p w:rsidR="00885488" w:rsidRPr="00B779A9" w:rsidRDefault="004109BD" w:rsidP="00415109">
      <w:pPr>
        <w:rPr>
          <w:lang w:val="pt-PT"/>
        </w:rPr>
      </w:pPr>
      <w:r w:rsidRPr="00234396">
        <w:rPr>
          <w:rStyle w:val="Time1"/>
          <w:lang w:val="fr-FR"/>
        </w:rPr>
        <w:t>Ad completorium</w:t>
      </w:r>
      <w:r w:rsidR="00885488" w:rsidRPr="00234396">
        <w:rPr>
          <w:lang w:val="fr-FR"/>
        </w:rPr>
        <w:t xml:space="preserve"> super psalmos </w:t>
      </w:r>
      <w:r w:rsidR="00BA24A1" w:rsidRPr="00234396">
        <w:rPr>
          <w:lang w:val="fr-FR"/>
        </w:rPr>
        <w:t>[</w:t>
      </w:r>
      <w:r w:rsidR="00885488" w:rsidRPr="00234396">
        <w:rPr>
          <w:lang w:val="fr-FR"/>
        </w:rPr>
        <w:t>AN</w:t>
      </w:r>
      <w:r w:rsidR="00BA24A1" w:rsidRPr="00234396">
        <w:rPr>
          <w:lang w:val="fr-FR"/>
        </w:rPr>
        <w:t>]</w:t>
      </w:r>
      <w:r w:rsidR="00885488" w:rsidRPr="00234396">
        <w:rPr>
          <w:lang w:val="fr-FR"/>
        </w:rPr>
        <w:t xml:space="preserve"> </w:t>
      </w:r>
      <w:r w:rsidR="00885488" w:rsidRPr="00234396">
        <w:rPr>
          <w:rStyle w:val="Incipit"/>
          <w:lang w:val="fr-FR"/>
        </w:rPr>
        <w:t>Alleluia</w:t>
      </w:r>
      <w:r w:rsidR="00885488" w:rsidRPr="00234396">
        <w:rPr>
          <w:lang w:val="fr-FR"/>
        </w:rPr>
        <w:t xml:space="preserve"> quod est primi differentia. Post psalmos cantetur rursus </w:t>
      </w:r>
      <w:r w:rsidR="003525EF" w:rsidRPr="00234396">
        <w:rPr>
          <w:lang w:val="fr-FR"/>
        </w:rPr>
        <w:t xml:space="preserve">[AN] </w:t>
      </w:r>
      <w:r w:rsidR="00885488" w:rsidRPr="00234396">
        <w:rPr>
          <w:rStyle w:val="Incipit"/>
          <w:lang w:val="fr-FR"/>
        </w:rPr>
        <w:t>Alleluia</w:t>
      </w:r>
      <w:r w:rsidR="00885488" w:rsidRPr="00234396">
        <w:rPr>
          <w:lang w:val="fr-FR"/>
        </w:rPr>
        <w:t xml:space="preserve"> </w:t>
      </w:r>
      <w:r w:rsidR="00F35E8C" w:rsidRPr="00234396">
        <w:rPr>
          <w:lang w:val="fr-FR"/>
        </w:rPr>
        <w:t>$E::</w:t>
      </w:r>
      <w:r w:rsidR="00885488" w:rsidRPr="00234396">
        <w:rPr>
          <w:lang w:val="fr-FR"/>
        </w:rPr>
        <w:t xml:space="preserve">et </w:t>
      </w:r>
      <w:r w:rsidR="00BA24A1" w:rsidRPr="00234396">
        <w:rPr>
          <w:lang w:val="fr-FR"/>
        </w:rPr>
        <w:t>[</w:t>
      </w:r>
      <w:r w:rsidR="00885488" w:rsidRPr="00234396">
        <w:rPr>
          <w:lang w:val="fr-FR"/>
        </w:rPr>
        <w:t>GR</w:t>
      </w:r>
      <w:r w:rsidR="00BA24A1" w:rsidRPr="00234396">
        <w:rPr>
          <w:lang w:val="fr-FR"/>
        </w:rPr>
        <w:t>]</w:t>
      </w:r>
      <w:r w:rsidR="00885488" w:rsidRPr="00234396">
        <w:rPr>
          <w:lang w:val="fr-FR"/>
        </w:rPr>
        <w:t xml:space="preserve"> </w:t>
      </w:r>
      <w:r w:rsidR="00885488" w:rsidRPr="00234396">
        <w:rPr>
          <w:rStyle w:val="Incipit"/>
          <w:lang w:val="fr-FR"/>
        </w:rPr>
        <w:t>Haec</w:t>
      </w:r>
      <w:r w:rsidR="005A362F" w:rsidRPr="00234396">
        <w:rPr>
          <w:i/>
          <w:lang w:val="fr-FR"/>
        </w:rPr>
        <w:t xml:space="preserve"> </w:t>
      </w:r>
      <w:r w:rsidR="00885488" w:rsidRPr="00234396">
        <w:rPr>
          <w:rStyle w:val="Incipit"/>
          <w:lang w:val="fr-FR"/>
        </w:rPr>
        <w:t>dies</w:t>
      </w:r>
      <w:r w:rsidR="00F35E8C" w:rsidRPr="00234396">
        <w:rPr>
          <w:lang w:val="fr-FR"/>
        </w:rPr>
        <w:t>$</w:t>
      </w:r>
      <w:r w:rsidR="00885488" w:rsidRPr="00234396">
        <w:rPr>
          <w:lang w:val="fr-FR"/>
        </w:rPr>
        <w:t xml:space="preserve"> et statim subiungitur AD </w:t>
      </w:r>
      <w:r w:rsidR="00885488" w:rsidRPr="00234396">
        <w:rPr>
          <w:rStyle w:val="Incipit"/>
          <w:lang w:val="fr-FR"/>
        </w:rPr>
        <w:t>Alleluia</w:t>
      </w:r>
      <w:r w:rsidR="005A362F" w:rsidRPr="00234396">
        <w:rPr>
          <w:i/>
          <w:lang w:val="fr-FR"/>
        </w:rPr>
        <w:t xml:space="preserve"> </w:t>
      </w:r>
      <w:r w:rsidR="00371BD7" w:rsidRPr="00234396">
        <w:rPr>
          <w:rStyle w:val="Incipit"/>
          <w:lang w:val="fr-FR"/>
        </w:rPr>
        <w:t>resurrexi</w:t>
      </w:r>
      <w:r w:rsidR="00885488" w:rsidRPr="00234396">
        <w:rPr>
          <w:rStyle w:val="Incipit"/>
          <w:lang w:val="fr-FR"/>
        </w:rPr>
        <w:t>t</w:t>
      </w:r>
      <w:r w:rsidR="005A362F" w:rsidRPr="00234396">
        <w:rPr>
          <w:i/>
          <w:lang w:val="fr-FR"/>
        </w:rPr>
        <w:t xml:space="preserve"> </w:t>
      </w:r>
      <w:r w:rsidR="00885488" w:rsidRPr="00234396">
        <w:rPr>
          <w:rStyle w:val="Incipit"/>
          <w:lang w:val="fr-FR"/>
        </w:rPr>
        <w:t>dominus</w:t>
      </w:r>
      <w:r w:rsidR="00885488" w:rsidRPr="00234396">
        <w:rPr>
          <w:lang w:val="fr-FR"/>
        </w:rPr>
        <w:t xml:space="preserve">. </w:t>
      </w:r>
      <w:r w:rsidR="00885488" w:rsidRPr="00B779A9">
        <w:rPr>
          <w:lang w:val="pt-PT"/>
        </w:rPr>
        <w:t xml:space="preserve">Post collectam cantetur </w:t>
      </w:r>
      <w:r w:rsidR="00020786" w:rsidRPr="00B779A9">
        <w:rPr>
          <w:lang w:val="pt-PT"/>
        </w:rPr>
        <w:t>[AC</w:t>
      </w:r>
      <w:r w:rsidR="003525EF" w:rsidRPr="00B779A9">
        <w:rPr>
          <w:lang w:val="pt-PT"/>
        </w:rPr>
        <w:t xml:space="preserve">] </w:t>
      </w:r>
      <w:r w:rsidR="00885488" w:rsidRPr="005A362F">
        <w:rPr>
          <w:rStyle w:val="Incipit"/>
          <w:lang w:val="pt-PT"/>
        </w:rPr>
        <w:t>Regina</w:t>
      </w:r>
      <w:r w:rsidR="005A362F" w:rsidRPr="00BE7D55">
        <w:rPr>
          <w:i/>
          <w:lang w:val="pt-PT"/>
        </w:rPr>
        <w:t xml:space="preserve"> </w:t>
      </w:r>
      <w:r w:rsidR="00885488" w:rsidRPr="005A362F">
        <w:rPr>
          <w:rStyle w:val="Incipit"/>
          <w:lang w:val="pt-PT"/>
        </w:rPr>
        <w:t>caeli</w:t>
      </w:r>
      <w:r w:rsidR="00885488" w:rsidRPr="00B779A9">
        <w:rPr>
          <w:lang w:val="pt-PT"/>
        </w:rPr>
        <w:t>.</w:t>
      </w:r>
    </w:p>
    <w:p w:rsidR="00885488" w:rsidRPr="00736684" w:rsidRDefault="00F35E8C" w:rsidP="00415109">
      <w:pPr>
        <w:pStyle w:val="berschrift1"/>
        <w:rPr>
          <w:lang w:val="pt-PT"/>
        </w:rPr>
      </w:pPr>
      <w:r w:rsidRPr="00736684">
        <w:rPr>
          <w:lang w:val="pt-PT"/>
        </w:rPr>
        <w:t xml:space="preserve">(228v) </w:t>
      </w:r>
      <w:r w:rsidR="00885488" w:rsidRPr="00736684">
        <w:rPr>
          <w:lang w:val="pt-PT"/>
        </w:rPr>
        <w:t>FERIA SECUNDA PASCHAE</w:t>
      </w:r>
    </w:p>
    <w:p w:rsidR="00885488" w:rsidRPr="00B779A9" w:rsidRDefault="00885488" w:rsidP="00415109">
      <w:pPr>
        <w:rPr>
          <w:lang w:val="pt-PT"/>
        </w:rPr>
      </w:pPr>
      <w:r w:rsidRPr="00B779A9">
        <w:rPr>
          <w:lang w:val="pt-PT"/>
        </w:rPr>
        <w:t>Summum festum facimus.</w:t>
      </w:r>
    </w:p>
    <w:p w:rsidR="00885488" w:rsidRPr="00736684" w:rsidRDefault="004109BD" w:rsidP="00415109">
      <w:pPr>
        <w:rPr>
          <w:lang w:val="pt-PT"/>
        </w:rPr>
      </w:pPr>
      <w:r w:rsidRPr="00736684">
        <w:rPr>
          <w:rStyle w:val="Time1"/>
          <w:lang w:val="pt-PT"/>
        </w:rPr>
        <w:t>Ad matutinum</w:t>
      </w:r>
      <w:r w:rsidR="00885488" w:rsidRPr="00B779A9">
        <w:rPr>
          <w:lang w:val="pt-PT"/>
        </w:rPr>
        <w:t xml:space="preserve"> I</w:t>
      </w:r>
      <w:r w:rsidR="003525EF" w:rsidRPr="00B779A9">
        <w:rPr>
          <w:lang w:val="pt-PT"/>
        </w:rPr>
        <w:t>N</w:t>
      </w:r>
      <w:r w:rsidR="00885488" w:rsidRPr="00B779A9">
        <w:rPr>
          <w:lang w:val="pt-PT"/>
        </w:rPr>
        <w:t xml:space="preserve">V </w:t>
      </w:r>
      <w:r w:rsidR="00885488" w:rsidRPr="00736684">
        <w:rPr>
          <w:rStyle w:val="Incipit"/>
          <w:lang w:val="pt-PT"/>
        </w:rPr>
        <w:t xml:space="preserve">Surrexit dominus </w:t>
      </w:r>
      <w:r w:rsidR="001B7479" w:rsidRPr="00736684">
        <w:rPr>
          <w:rStyle w:val="Incipit"/>
          <w:lang w:val="pt-PT"/>
        </w:rPr>
        <w:t>vere</w:t>
      </w:r>
      <w:r w:rsidR="00885488" w:rsidRPr="00736684">
        <w:rPr>
          <w:rStyle w:val="Incipit"/>
          <w:lang w:val="pt-PT"/>
        </w:rPr>
        <w:t xml:space="preserve"> alleluia</w:t>
      </w:r>
      <w:r w:rsidR="00885488" w:rsidRPr="00B779A9">
        <w:rPr>
          <w:lang w:val="pt-PT"/>
        </w:rPr>
        <w:t xml:space="preserve">. Super nocturnum AN </w:t>
      </w:r>
      <w:r w:rsidR="00885488" w:rsidRPr="00736684">
        <w:rPr>
          <w:rStyle w:val="Incipit"/>
          <w:lang w:val="pt-PT"/>
        </w:rPr>
        <w:t xml:space="preserve">Pax </w:t>
      </w:r>
      <w:r w:rsidR="001B7479" w:rsidRPr="00736684">
        <w:rPr>
          <w:rStyle w:val="Incipit"/>
          <w:lang w:val="pt-PT"/>
        </w:rPr>
        <w:t>vobis</w:t>
      </w:r>
      <w:r w:rsidR="00885488" w:rsidRPr="00736684">
        <w:rPr>
          <w:rStyle w:val="Incipit"/>
          <w:lang w:val="pt-PT"/>
        </w:rPr>
        <w:t xml:space="preserve"> ego sum alleluia</w:t>
      </w:r>
      <w:r w:rsidR="00885488" w:rsidRPr="00B779A9">
        <w:rPr>
          <w:lang w:val="pt-PT"/>
        </w:rPr>
        <w:t xml:space="preserve"> sola. PS </w:t>
      </w:r>
      <w:r w:rsidR="00885488" w:rsidRPr="00736684">
        <w:rPr>
          <w:rStyle w:val="Incipit"/>
          <w:lang w:val="pt-PT"/>
        </w:rPr>
        <w:t>Cum in</w:t>
      </w:r>
      <w:r w:rsidR="00702792" w:rsidRPr="00736684">
        <w:rPr>
          <w:rStyle w:val="Incipit"/>
          <w:lang w:val="pt-PT"/>
        </w:rPr>
        <w:t>voc</w:t>
      </w:r>
      <w:r w:rsidR="00885488" w:rsidRPr="00736684">
        <w:rPr>
          <w:rStyle w:val="Incipit"/>
          <w:lang w:val="pt-PT"/>
        </w:rPr>
        <w:t>arem</w:t>
      </w:r>
      <w:r w:rsidR="00885488" w:rsidRPr="00B779A9">
        <w:rPr>
          <w:lang w:val="pt-P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736684">
        <w:rPr>
          <w:rStyle w:val="Incipit"/>
          <w:lang w:val="it-IT"/>
        </w:rPr>
        <w:t>Verba mea</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736684">
        <w:rPr>
          <w:rStyle w:val="Incipit"/>
          <w:lang w:val="it-IT"/>
        </w:rPr>
        <w:t>Domine ne in furore</w:t>
      </w:r>
      <w:r w:rsidR="00885488" w:rsidRPr="00B779A9">
        <w:rPr>
          <w:lang w:val="it-IT"/>
        </w:rPr>
        <w:t xml:space="preserve">. VS </w:t>
      </w:r>
      <w:r w:rsidR="00885488" w:rsidRPr="00736684">
        <w:rPr>
          <w:rStyle w:val="Incipit"/>
          <w:lang w:val="it-IT"/>
        </w:rPr>
        <w:t>Noli flere Maria alleluia</w:t>
      </w:r>
      <w:r w:rsidR="00885488" w:rsidRPr="00B779A9">
        <w:rPr>
          <w:lang w:val="it-IT"/>
        </w:rPr>
        <w:t xml:space="preserve">. </w:t>
      </w:r>
      <w:r w:rsidR="008E660D" w:rsidRPr="00736684">
        <w:rPr>
          <w:lang w:val="pt-PT"/>
        </w:rPr>
        <w:t>Evangelium ex volumine de tempore hiemali [</w:t>
      </w:r>
      <w:r w:rsidR="00885488" w:rsidRPr="00736684">
        <w:rPr>
          <w:lang w:val="pt-PT"/>
        </w:rPr>
        <w:t>EV</w:t>
      </w:r>
      <w:r w:rsidR="008E660D" w:rsidRPr="00736684">
        <w:rPr>
          <w:lang w:val="pt-PT"/>
        </w:rPr>
        <w:t>]</w:t>
      </w:r>
      <w:r w:rsidR="00885488" w:rsidRPr="00736684">
        <w:rPr>
          <w:lang w:val="pt-PT"/>
        </w:rPr>
        <w:t xml:space="preserve"> </w:t>
      </w:r>
      <w:r w:rsidR="00885488" w:rsidRPr="00736684">
        <w:rPr>
          <w:rStyle w:val="Incipit"/>
          <w:lang w:val="pt-PT"/>
        </w:rPr>
        <w:t>Duo ex discipulis Iesu ibant</w:t>
      </w:r>
      <w:r w:rsidR="00885488" w:rsidRPr="00736684">
        <w:rPr>
          <w:lang w:val="pt-PT"/>
        </w:rPr>
        <w:t xml:space="preserve">. RP </w:t>
      </w:r>
      <w:r w:rsidR="00885488" w:rsidRPr="00736684">
        <w:rPr>
          <w:rStyle w:val="Incipit"/>
          <w:lang w:val="pt-PT"/>
        </w:rPr>
        <w:t>Maria Magdalena</w:t>
      </w:r>
      <w:r w:rsidR="00885488" w:rsidRPr="00736684">
        <w:rPr>
          <w:lang w:val="pt-PT"/>
        </w:rPr>
        <w:t xml:space="preserve">. </w:t>
      </w:r>
      <w:r w:rsidR="00BA24A1" w:rsidRPr="00736684">
        <w:rPr>
          <w:lang w:val="pt-PT"/>
        </w:rPr>
        <w:t>[</w:t>
      </w:r>
      <w:r w:rsidR="00885488" w:rsidRPr="00736684">
        <w:rPr>
          <w:lang w:val="pt-PT"/>
        </w:rPr>
        <w:t>RP</w:t>
      </w:r>
      <w:r w:rsidR="00BA24A1" w:rsidRPr="00736684">
        <w:rPr>
          <w:lang w:val="pt-PT"/>
        </w:rPr>
        <w:t>]</w:t>
      </w:r>
      <w:r w:rsidR="00885488" w:rsidRPr="00736684">
        <w:rPr>
          <w:lang w:val="pt-PT"/>
        </w:rPr>
        <w:t xml:space="preserve"> </w:t>
      </w:r>
      <w:r w:rsidR="00885488" w:rsidRPr="00736684">
        <w:rPr>
          <w:rStyle w:val="Incipit"/>
          <w:lang w:val="pt-PT"/>
        </w:rPr>
        <w:t>Surgens Iesus</w:t>
      </w:r>
      <w:r w:rsidR="00885488" w:rsidRPr="00736684">
        <w:rPr>
          <w:lang w:val="pt-PT"/>
        </w:rPr>
        <w:t xml:space="preserve">. </w:t>
      </w:r>
      <w:r w:rsidR="00BA24A1" w:rsidRPr="00736684">
        <w:rPr>
          <w:lang w:val="pt-PT"/>
        </w:rPr>
        <w:t>[</w:t>
      </w:r>
      <w:r w:rsidR="00885488" w:rsidRPr="00736684">
        <w:rPr>
          <w:lang w:val="pt-PT"/>
        </w:rPr>
        <w:t>RP</w:t>
      </w:r>
      <w:r w:rsidR="00BA24A1" w:rsidRPr="00736684">
        <w:rPr>
          <w:lang w:val="pt-PT"/>
        </w:rPr>
        <w:t>]</w:t>
      </w:r>
      <w:r w:rsidR="00885488" w:rsidRPr="00736684">
        <w:rPr>
          <w:lang w:val="pt-PT"/>
        </w:rPr>
        <w:t xml:space="preserve"> </w:t>
      </w:r>
      <w:r w:rsidR="00885488" w:rsidRPr="00736684">
        <w:rPr>
          <w:rStyle w:val="Incipit"/>
          <w:lang w:val="pt-PT"/>
        </w:rPr>
        <w:t>Congratulamini mihi</w:t>
      </w:r>
      <w:r w:rsidR="00885488" w:rsidRPr="00736684">
        <w:rPr>
          <w:lang w:val="pt-PT"/>
        </w:rPr>
        <w:t xml:space="preserve">. </w:t>
      </w:r>
      <w:r w:rsidR="003525EF" w:rsidRPr="00736684">
        <w:rPr>
          <w:lang w:val="pt-PT"/>
        </w:rPr>
        <w:t xml:space="preserve">[TD] </w:t>
      </w:r>
      <w:r w:rsidR="003525EF" w:rsidRPr="00736684">
        <w:rPr>
          <w:rStyle w:val="Incipit"/>
          <w:lang w:val="pt-PT"/>
        </w:rPr>
        <w:t>Te deum</w:t>
      </w:r>
      <w:r w:rsidR="007D2568" w:rsidRPr="00736684">
        <w:rPr>
          <w:rStyle w:val="Incipit"/>
          <w:lang w:val="pt-PT"/>
        </w:rPr>
        <w:t xml:space="preserve"> laudamus</w:t>
      </w:r>
      <w:r w:rsidR="00885488" w:rsidRPr="00736684">
        <w:rPr>
          <w:lang w:val="pt-PT"/>
        </w:rPr>
        <w:t>.</w:t>
      </w:r>
    </w:p>
    <w:p w:rsidR="00885488" w:rsidRPr="00736684" w:rsidRDefault="004109BD" w:rsidP="00415109">
      <w:pPr>
        <w:rPr>
          <w:lang w:val="fr-FR"/>
        </w:rPr>
      </w:pPr>
      <w:r w:rsidRPr="00736684">
        <w:rPr>
          <w:rStyle w:val="Time1"/>
          <w:lang w:val="fr-FR"/>
        </w:rPr>
        <w:t>Ad laudes</w:t>
      </w:r>
      <w:r w:rsidR="00885488" w:rsidRPr="00736684">
        <w:rPr>
          <w:lang w:val="fr-FR"/>
        </w:rPr>
        <w:t xml:space="preserve"> AN </w:t>
      </w:r>
      <w:r w:rsidR="00885488" w:rsidRPr="00736684">
        <w:rPr>
          <w:rStyle w:val="Incipit"/>
          <w:lang w:val="fr-FR"/>
        </w:rPr>
        <w:t>Angelus autem domini</w:t>
      </w:r>
      <w:r w:rsidR="00885488" w:rsidRPr="00736684">
        <w:rPr>
          <w:lang w:val="fr-FR"/>
        </w:rPr>
        <w:t xml:space="preserve"> cum reliquis. AB </w:t>
      </w:r>
      <w:r w:rsidR="00885488" w:rsidRPr="00736684">
        <w:rPr>
          <w:rStyle w:val="Incipit"/>
          <w:lang w:val="fr-FR"/>
        </w:rPr>
        <w:t>Iesus iunxit se discipulis suis</w:t>
      </w:r>
      <w:r w:rsidR="00885488" w:rsidRPr="00736684">
        <w:rPr>
          <w:lang w:val="fr-FR"/>
        </w:rPr>
        <w:t xml:space="preserve">. </w:t>
      </w:r>
      <w:r w:rsidR="003525EF" w:rsidRPr="00736684">
        <w:rPr>
          <w:lang w:val="fr-FR"/>
        </w:rPr>
        <w:t xml:space="preserve">[BD] </w:t>
      </w:r>
      <w:r w:rsidR="005F6F99" w:rsidRPr="00736684">
        <w:rPr>
          <w:rStyle w:val="Incipit"/>
          <w:lang w:val="fr-FR"/>
        </w:rPr>
        <w:t>Benedicamus</w:t>
      </w:r>
      <w:r w:rsidR="003525EF" w:rsidRPr="00736684">
        <w:rPr>
          <w:lang w:val="fr-FR"/>
        </w:rPr>
        <w:t xml:space="preserve"> c</w:t>
      </w:r>
      <w:r w:rsidR="00885488" w:rsidRPr="00736684">
        <w:rPr>
          <w:lang w:val="fr-FR"/>
        </w:rPr>
        <w:t>um quinque alleluia.</w:t>
      </w:r>
    </w:p>
    <w:p w:rsidR="00885488" w:rsidRPr="00736684" w:rsidRDefault="004109BD" w:rsidP="00415109">
      <w:pPr>
        <w:rPr>
          <w:lang w:val="fr-FR"/>
        </w:rPr>
      </w:pPr>
      <w:r w:rsidRPr="00736684">
        <w:rPr>
          <w:rStyle w:val="Time1"/>
          <w:lang w:val="fr-FR"/>
        </w:rPr>
        <w:t>Maturum officium</w:t>
      </w:r>
      <w:r w:rsidR="00885488" w:rsidRPr="00736684">
        <w:rPr>
          <w:lang w:val="fr-FR"/>
        </w:rPr>
        <w:t xml:space="preserve"> </w:t>
      </w:r>
      <w:r w:rsidR="007D2568" w:rsidRPr="00736684">
        <w:rPr>
          <w:lang w:val="fr-FR"/>
        </w:rPr>
        <w:t xml:space="preserve">de assumptione per </w:t>
      </w:r>
      <w:r w:rsidR="00885488" w:rsidRPr="00736684">
        <w:rPr>
          <w:lang w:val="fr-FR"/>
        </w:rPr>
        <w:t>totum.</w:t>
      </w:r>
    </w:p>
    <w:p w:rsidR="008E660D" w:rsidRPr="00736684" w:rsidRDefault="004109BD" w:rsidP="00415109">
      <w:pPr>
        <w:rPr>
          <w:lang w:val="fr-FR"/>
        </w:rPr>
      </w:pPr>
      <w:r w:rsidRPr="00736684">
        <w:rPr>
          <w:rStyle w:val="Time1"/>
          <w:lang w:val="fr-FR"/>
        </w:rPr>
        <w:t>Ad horas</w:t>
      </w:r>
      <w:r w:rsidR="00885488" w:rsidRPr="00736684">
        <w:rPr>
          <w:lang w:val="fr-FR"/>
        </w:rPr>
        <w:t xml:space="preserve"> ut in die sancto. In fine gradualis cantetur </w:t>
      </w:r>
      <w:r w:rsidR="007D2568" w:rsidRPr="00736684">
        <w:rPr>
          <w:lang w:val="fr-FR"/>
        </w:rPr>
        <w:t>[</w:t>
      </w:r>
      <w:r w:rsidR="00885488" w:rsidRPr="00736684">
        <w:rPr>
          <w:lang w:val="fr-FR"/>
        </w:rPr>
        <w:t>AL</w:t>
      </w:r>
      <w:r w:rsidR="007D2568" w:rsidRPr="00736684">
        <w:rPr>
          <w:lang w:val="fr-FR"/>
        </w:rPr>
        <w:t>]</w:t>
      </w:r>
      <w:r w:rsidR="00885488" w:rsidRPr="00736684">
        <w:rPr>
          <w:lang w:val="fr-FR"/>
        </w:rPr>
        <w:t xml:space="preserve"> </w:t>
      </w:r>
      <w:r w:rsidR="007D2568" w:rsidRPr="00736684">
        <w:rPr>
          <w:rStyle w:val="Incipit"/>
          <w:lang w:val="fr-FR"/>
        </w:rPr>
        <w:t>Alleluia</w:t>
      </w:r>
      <w:r w:rsidR="005A362F" w:rsidRPr="00736684">
        <w:rPr>
          <w:i/>
          <w:lang w:val="fr-FR"/>
        </w:rPr>
        <w:t xml:space="preserve"> </w:t>
      </w:r>
      <w:r w:rsidR="007D2568" w:rsidRPr="00736684">
        <w:rPr>
          <w:lang w:val="fr-FR"/>
        </w:rPr>
        <w:t xml:space="preserve">sine ALV </w:t>
      </w:r>
      <w:r w:rsidR="00885488" w:rsidRPr="00736684">
        <w:rPr>
          <w:rStyle w:val="Incipit"/>
          <w:lang w:val="fr-FR"/>
        </w:rPr>
        <w:t>Angelus</w:t>
      </w:r>
      <w:r w:rsidR="005A362F" w:rsidRPr="00736684">
        <w:rPr>
          <w:i/>
          <w:lang w:val="fr-FR"/>
        </w:rPr>
        <w:t xml:space="preserve"> </w:t>
      </w:r>
      <w:r w:rsidR="00885488" w:rsidRPr="00736684">
        <w:rPr>
          <w:rStyle w:val="Incipit"/>
          <w:lang w:val="fr-FR"/>
        </w:rPr>
        <w:t>domini</w:t>
      </w:r>
      <w:r w:rsidR="00885488" w:rsidRPr="00736684">
        <w:rPr>
          <w:lang w:val="fr-FR"/>
        </w:rPr>
        <w:t xml:space="preserve"> folio 60 ad omnes horas.</w:t>
      </w:r>
      <w:r w:rsidR="003525EF" w:rsidRPr="00736684">
        <w:rPr>
          <w:lang w:val="fr-FR"/>
        </w:rPr>
        <w:t xml:space="preserve"> </w:t>
      </w:r>
    </w:p>
    <w:p w:rsidR="00885488" w:rsidRPr="00234396" w:rsidRDefault="003525EF" w:rsidP="00415109">
      <w:pPr>
        <w:rPr>
          <w:lang w:val="fr-FR"/>
        </w:rPr>
      </w:pPr>
      <w:r w:rsidRPr="00234396">
        <w:rPr>
          <w:lang w:val="en-US"/>
        </w:rPr>
        <w:t>(229r)</w:t>
      </w:r>
      <w:r w:rsidR="008E660D" w:rsidRPr="00234396">
        <w:rPr>
          <w:lang w:val="en-US"/>
        </w:rPr>
        <w:t xml:space="preserve"> </w:t>
      </w:r>
      <w:r w:rsidR="004109BD" w:rsidRPr="00234396">
        <w:rPr>
          <w:rStyle w:val="Time1"/>
          <w:lang w:val="en-US"/>
        </w:rPr>
        <w:t>Ad summum officium</w:t>
      </w:r>
      <w:r w:rsidR="00885488" w:rsidRPr="00234396">
        <w:rPr>
          <w:lang w:val="en-US"/>
        </w:rPr>
        <w:t xml:space="preserve"> IN </w:t>
      </w:r>
      <w:r w:rsidR="00885488" w:rsidRPr="00234396">
        <w:rPr>
          <w:rStyle w:val="Incipit"/>
          <w:lang w:val="en-US"/>
        </w:rPr>
        <w:t xml:space="preserve">Introduxit </w:t>
      </w:r>
      <w:r w:rsidR="000F4FB4" w:rsidRPr="00234396">
        <w:rPr>
          <w:rStyle w:val="Incipit"/>
          <w:lang w:val="en-US"/>
        </w:rPr>
        <w:t>vos</w:t>
      </w:r>
      <w:r w:rsidR="00885488" w:rsidRPr="00234396">
        <w:rPr>
          <w:rStyle w:val="Incipit"/>
          <w:lang w:val="en-US"/>
        </w:rPr>
        <w:t xml:space="preserve"> dominus</w:t>
      </w:r>
      <w:r w:rsidR="00DD1415" w:rsidRPr="00234396">
        <w:rPr>
          <w:lang w:val="en-US"/>
        </w:rPr>
        <w:t>@137.</w:t>
      </w:r>
      <w:r w:rsidR="00885488" w:rsidRPr="00234396">
        <w:rPr>
          <w:lang w:val="en-US"/>
        </w:rPr>
        <w:t xml:space="preserve"> </w:t>
      </w:r>
      <w:r w:rsidRPr="00B779A9">
        <w:rPr>
          <w:lang w:val="fr-FR"/>
        </w:rPr>
        <w:t xml:space="preserve">[KY] </w:t>
      </w:r>
      <w:r w:rsidRPr="00736684">
        <w:rPr>
          <w:rStyle w:val="Incipit"/>
          <w:lang w:val="fr-FR"/>
        </w:rPr>
        <w:t>Kyrie</w:t>
      </w:r>
      <w:r w:rsidRPr="00B779A9">
        <w:rPr>
          <w:lang w:val="fr-FR"/>
        </w:rPr>
        <w:t xml:space="preserve"> et [SA] </w:t>
      </w:r>
      <w:r w:rsidRPr="00736684">
        <w:rPr>
          <w:rStyle w:val="Incipit"/>
          <w:lang w:val="fr-FR"/>
        </w:rPr>
        <w:t>Sanctus</w:t>
      </w:r>
      <w:r w:rsidR="00885488" w:rsidRPr="00B779A9">
        <w:rPr>
          <w:lang w:val="fr-FR"/>
        </w:rPr>
        <w:t xml:space="preserve"> paschale. </w:t>
      </w:r>
      <w:r w:rsidR="00885488" w:rsidRPr="00234396">
        <w:rPr>
          <w:lang w:val="fr-FR"/>
        </w:rPr>
        <w:t xml:space="preserve">GR </w:t>
      </w:r>
      <w:r w:rsidR="00885488" w:rsidRPr="00234396">
        <w:rPr>
          <w:rStyle w:val="Incipit"/>
          <w:lang w:val="fr-FR"/>
        </w:rPr>
        <w:t>Haec dies</w:t>
      </w:r>
      <w:r w:rsidR="00885488" w:rsidRPr="00234396">
        <w:rPr>
          <w:lang w:val="fr-FR"/>
        </w:rPr>
        <w:t xml:space="preserve"> 136 cum </w:t>
      </w:r>
      <w:r w:rsidRPr="00234396">
        <w:rPr>
          <w:lang w:val="fr-FR"/>
        </w:rPr>
        <w:t>G</w:t>
      </w:r>
      <w:r w:rsidR="00885488" w:rsidRPr="00234396">
        <w:rPr>
          <w:lang w:val="fr-FR"/>
        </w:rPr>
        <w:t xml:space="preserve">V </w:t>
      </w:r>
      <w:r w:rsidR="00885488" w:rsidRPr="00234396">
        <w:rPr>
          <w:rStyle w:val="Incipit"/>
          <w:lang w:val="fr-FR"/>
        </w:rPr>
        <w:t>Dicat nunc Israel</w:t>
      </w:r>
      <w:r w:rsidR="00DD1415" w:rsidRPr="00234396">
        <w:rPr>
          <w:lang w:val="fr-FR"/>
        </w:rPr>
        <w:t>@138.</w:t>
      </w:r>
      <w:r w:rsidR="00885488" w:rsidRPr="00234396">
        <w:rPr>
          <w:lang w:val="fr-FR"/>
        </w:rPr>
        <w:t xml:space="preserve"> SE </w:t>
      </w:r>
      <w:r w:rsidR="00885488" w:rsidRPr="00234396">
        <w:rPr>
          <w:rStyle w:val="Incipit"/>
          <w:lang w:val="fr-FR"/>
        </w:rPr>
        <w:t>Pangamus creatori</w:t>
      </w:r>
      <w:r w:rsidR="00DD1415" w:rsidRPr="00234396">
        <w:rPr>
          <w:lang w:val="fr-FR"/>
        </w:rPr>
        <w:t>@282.</w:t>
      </w:r>
      <w:r w:rsidR="00885488" w:rsidRPr="00234396">
        <w:rPr>
          <w:lang w:val="fr-FR"/>
        </w:rPr>
        <w:t xml:space="preserve"> AL</w:t>
      </w:r>
      <w:r w:rsidRPr="00234396">
        <w:rPr>
          <w:lang w:val="fr-FR"/>
        </w:rPr>
        <w:t>V</w:t>
      </w:r>
      <w:r w:rsidR="00885488" w:rsidRPr="00234396">
        <w:rPr>
          <w:lang w:val="fr-FR"/>
        </w:rPr>
        <w:t xml:space="preserve"> </w:t>
      </w:r>
      <w:r w:rsidR="00885488" w:rsidRPr="00234396">
        <w:rPr>
          <w:rStyle w:val="Incipit"/>
          <w:lang w:val="fr-FR"/>
        </w:rPr>
        <w:t>Angelus domini</w:t>
      </w:r>
      <w:r w:rsidR="00DD1415" w:rsidRPr="00234396">
        <w:rPr>
          <w:lang w:val="fr-FR"/>
        </w:rPr>
        <w:t>@138.</w:t>
      </w:r>
      <w:r w:rsidR="00885488" w:rsidRPr="00234396">
        <w:rPr>
          <w:lang w:val="fr-FR"/>
        </w:rPr>
        <w:t xml:space="preserve"> OF </w:t>
      </w:r>
      <w:r w:rsidR="00885488" w:rsidRPr="00234396">
        <w:rPr>
          <w:rStyle w:val="Incipit"/>
          <w:lang w:val="fr-FR"/>
        </w:rPr>
        <w:t>Angelus domini</w:t>
      </w:r>
      <w:r w:rsidR="00DD1415" w:rsidRPr="00234396">
        <w:rPr>
          <w:lang w:val="fr-FR"/>
        </w:rPr>
        <w:t>@138.</w:t>
      </w:r>
      <w:r w:rsidR="00885488" w:rsidRPr="00234396">
        <w:rPr>
          <w:lang w:val="fr-FR"/>
        </w:rPr>
        <w:t xml:space="preserve"> CO </w:t>
      </w:r>
      <w:r w:rsidR="00885488" w:rsidRPr="00234396">
        <w:rPr>
          <w:rStyle w:val="Incipit"/>
          <w:lang w:val="fr-FR"/>
        </w:rPr>
        <w:t>Surrexit dominus</w:t>
      </w:r>
      <w:r w:rsidR="00DD1415" w:rsidRPr="00234396">
        <w:rPr>
          <w:lang w:val="fr-FR"/>
        </w:rPr>
        <w:t>@139.</w:t>
      </w:r>
    </w:p>
    <w:p w:rsidR="00AD29A8" w:rsidRPr="004518BD" w:rsidRDefault="004109BD" w:rsidP="00415109">
      <w:pPr>
        <w:rPr>
          <w:lang w:val="it-IT"/>
        </w:rPr>
      </w:pPr>
      <w:r w:rsidRPr="00234396">
        <w:rPr>
          <w:rStyle w:val="Time1"/>
          <w:lang w:val="fr-FR"/>
        </w:rPr>
        <w:t>Ad vesperas</w:t>
      </w:r>
      <w:r w:rsidR="00885488" w:rsidRPr="00234396">
        <w:rPr>
          <w:lang w:val="fr-FR"/>
        </w:rPr>
        <w:t xml:space="preserve"> </w:t>
      </w:r>
      <w:r w:rsidR="003525EF" w:rsidRPr="00234396">
        <w:rPr>
          <w:lang w:val="fr-FR"/>
        </w:rPr>
        <w:t xml:space="preserve">[KY] </w:t>
      </w:r>
      <w:r w:rsidR="003525EF" w:rsidRPr="00234396">
        <w:rPr>
          <w:rStyle w:val="Incipit"/>
          <w:lang w:val="fr-FR"/>
        </w:rPr>
        <w:t>Kyrie</w:t>
      </w:r>
      <w:r w:rsidR="003525EF" w:rsidRPr="00234396">
        <w:rPr>
          <w:lang w:val="fr-FR"/>
        </w:rPr>
        <w:t xml:space="preserve"> p</w:t>
      </w:r>
      <w:r w:rsidR="00885488" w:rsidRPr="00234396">
        <w:rPr>
          <w:lang w:val="fr-FR"/>
        </w:rPr>
        <w:t xml:space="preserve">aschale ante </w:t>
      </w:r>
      <w:r w:rsidR="003525EF" w:rsidRPr="00234396">
        <w:rPr>
          <w:lang w:val="fr-FR"/>
        </w:rPr>
        <w:t xml:space="preserve">[VAR] </w:t>
      </w:r>
      <w:r w:rsidR="00885488" w:rsidRPr="00234396">
        <w:rPr>
          <w:rStyle w:val="Incipit"/>
          <w:lang w:val="fr-FR"/>
        </w:rPr>
        <w:t>Deus</w:t>
      </w:r>
      <w:r w:rsidR="005A362F" w:rsidRPr="00234396">
        <w:rPr>
          <w:i/>
          <w:lang w:val="fr-FR"/>
        </w:rPr>
        <w:t xml:space="preserve"> </w:t>
      </w:r>
      <w:r w:rsidR="00885488" w:rsidRPr="00234396">
        <w:rPr>
          <w:rStyle w:val="Incipit"/>
          <w:lang w:val="fr-FR"/>
        </w:rPr>
        <w:t>in</w:t>
      </w:r>
      <w:r w:rsidR="005A362F" w:rsidRPr="00234396">
        <w:rPr>
          <w:i/>
          <w:lang w:val="fr-FR"/>
        </w:rPr>
        <w:t xml:space="preserve"> </w:t>
      </w:r>
      <w:r w:rsidR="00885488" w:rsidRPr="00234396">
        <w:rPr>
          <w:rStyle w:val="Incipit"/>
          <w:lang w:val="fr-FR"/>
        </w:rPr>
        <w:t>adiutorium</w:t>
      </w:r>
      <w:r w:rsidR="00885488" w:rsidRPr="00234396">
        <w:rPr>
          <w:lang w:val="fr-FR"/>
        </w:rPr>
        <w:t xml:space="preserve">. </w:t>
      </w:r>
      <w:r w:rsidR="008E660D" w:rsidRPr="00234396">
        <w:rPr>
          <w:lang w:val="fr-FR"/>
        </w:rPr>
        <w:t>antiphona s</w:t>
      </w:r>
      <w:r w:rsidR="00885488" w:rsidRPr="00234396">
        <w:rPr>
          <w:lang w:val="fr-FR"/>
        </w:rPr>
        <w:t xml:space="preserve">uper psalmos </w:t>
      </w:r>
      <w:r w:rsidR="008E660D" w:rsidRPr="00234396">
        <w:rPr>
          <w:lang w:val="fr-FR"/>
        </w:rPr>
        <w:t>[</w:t>
      </w:r>
      <w:r w:rsidR="00885488" w:rsidRPr="00234396">
        <w:rPr>
          <w:lang w:val="fr-FR"/>
        </w:rPr>
        <w:t>AN</w:t>
      </w:r>
      <w:r w:rsidR="008E660D" w:rsidRPr="00234396">
        <w:rPr>
          <w:lang w:val="fr-FR"/>
        </w:rPr>
        <w:t>]</w:t>
      </w:r>
      <w:r w:rsidR="00885488" w:rsidRPr="00234396">
        <w:rPr>
          <w:lang w:val="fr-FR"/>
        </w:rPr>
        <w:t xml:space="preserve"> </w:t>
      </w:r>
      <w:r w:rsidR="00885488" w:rsidRPr="00234396">
        <w:rPr>
          <w:rStyle w:val="Incipit"/>
          <w:lang w:val="fr-FR"/>
        </w:rPr>
        <w:t>Alleluia</w:t>
      </w:r>
      <w:r w:rsidR="00885488" w:rsidRPr="00234396">
        <w:rPr>
          <w:lang w:val="fr-FR"/>
        </w:rPr>
        <w:t xml:space="preserve"> quae est septimi differentia. PS </w:t>
      </w:r>
      <w:r w:rsidR="00885488" w:rsidRPr="00234396">
        <w:rPr>
          <w:rStyle w:val="Incipit"/>
          <w:lang w:val="fr-FR"/>
        </w:rPr>
        <w:t>Dixit</w:t>
      </w:r>
      <w:r w:rsidR="005A362F" w:rsidRPr="00234396">
        <w:rPr>
          <w:i/>
          <w:lang w:val="fr-FR"/>
        </w:rPr>
        <w:t xml:space="preserve"> </w:t>
      </w:r>
      <w:r w:rsidR="00885488" w:rsidRPr="00234396">
        <w:rPr>
          <w:rStyle w:val="Incipit"/>
          <w:lang w:val="fr-FR"/>
        </w:rPr>
        <w:t>dominus</w:t>
      </w:r>
      <w:r w:rsidR="00794880" w:rsidRPr="00234396">
        <w:rPr>
          <w:lang w:val="fr-FR"/>
        </w:rPr>
        <w:t xml:space="preserve">. </w:t>
      </w:r>
      <w:r w:rsidR="00BA24A1" w:rsidRPr="00234396">
        <w:rPr>
          <w:lang w:val="fr-FR"/>
        </w:rPr>
        <w:t>[</w:t>
      </w:r>
      <w:r w:rsidR="00885488" w:rsidRPr="00234396">
        <w:rPr>
          <w:lang w:val="fr-FR"/>
        </w:rPr>
        <w:t>PS</w:t>
      </w:r>
      <w:r w:rsidR="00BA24A1" w:rsidRPr="00234396">
        <w:rPr>
          <w:lang w:val="fr-FR"/>
        </w:rPr>
        <w:t>]</w:t>
      </w:r>
      <w:r w:rsidR="00885488" w:rsidRPr="00234396">
        <w:rPr>
          <w:lang w:val="fr-FR"/>
        </w:rPr>
        <w:t xml:space="preserve"> </w:t>
      </w:r>
      <w:r w:rsidR="00885488" w:rsidRPr="00234396">
        <w:rPr>
          <w:rStyle w:val="Incipit"/>
          <w:lang w:val="fr-FR"/>
        </w:rPr>
        <w:t>Confitebor</w:t>
      </w:r>
      <w:r w:rsidR="00794880" w:rsidRPr="00234396">
        <w:rPr>
          <w:lang w:val="fr-FR"/>
        </w:rPr>
        <w:t xml:space="preserve">. </w:t>
      </w:r>
      <w:r w:rsidR="00BA24A1" w:rsidRPr="00234396">
        <w:rPr>
          <w:lang w:val="fr-FR"/>
        </w:rPr>
        <w:t>[</w:t>
      </w:r>
      <w:r w:rsidR="00885488" w:rsidRPr="00234396">
        <w:rPr>
          <w:lang w:val="fr-FR"/>
        </w:rPr>
        <w:t>PS</w:t>
      </w:r>
      <w:r w:rsidR="00BA24A1" w:rsidRPr="00234396">
        <w:rPr>
          <w:lang w:val="fr-FR"/>
        </w:rPr>
        <w:t>]</w:t>
      </w:r>
      <w:r w:rsidR="00885488" w:rsidRPr="00234396">
        <w:rPr>
          <w:lang w:val="fr-FR"/>
        </w:rPr>
        <w:t xml:space="preserve"> </w:t>
      </w:r>
      <w:r w:rsidR="00885488" w:rsidRPr="00234396">
        <w:rPr>
          <w:rStyle w:val="Incipit"/>
          <w:lang w:val="fr-FR"/>
        </w:rPr>
        <w:t>Beatus</w:t>
      </w:r>
      <w:r w:rsidR="005A362F" w:rsidRPr="00234396">
        <w:rPr>
          <w:i/>
          <w:lang w:val="fr-FR"/>
        </w:rPr>
        <w:t xml:space="preserve"> </w:t>
      </w:r>
      <w:r w:rsidR="00C31823" w:rsidRPr="00234396">
        <w:rPr>
          <w:rStyle w:val="Incipit"/>
          <w:lang w:val="fr-FR"/>
        </w:rPr>
        <w:t>vir</w:t>
      </w:r>
      <w:r w:rsidR="00885488" w:rsidRPr="00234396">
        <w:rPr>
          <w:lang w:val="fr-FR"/>
        </w:rPr>
        <w:t xml:space="preserve">. Deinde cantetur GR </w:t>
      </w:r>
      <w:r w:rsidR="00885488" w:rsidRPr="00234396">
        <w:rPr>
          <w:rStyle w:val="Incipit"/>
          <w:lang w:val="fr-FR"/>
        </w:rPr>
        <w:t>Haec</w:t>
      </w:r>
      <w:r w:rsidR="005A362F" w:rsidRPr="00234396">
        <w:rPr>
          <w:i/>
          <w:lang w:val="fr-FR"/>
        </w:rPr>
        <w:t xml:space="preserve"> </w:t>
      </w:r>
      <w:r w:rsidR="00885488" w:rsidRPr="00234396">
        <w:rPr>
          <w:rStyle w:val="Incipit"/>
          <w:lang w:val="fr-FR"/>
        </w:rPr>
        <w:t>dies</w:t>
      </w:r>
      <w:r w:rsidR="00DD1415" w:rsidRPr="00234396">
        <w:rPr>
          <w:lang w:val="fr-FR"/>
        </w:rPr>
        <w:t>@58.</w:t>
      </w:r>
      <w:r w:rsidR="00C021F4" w:rsidRPr="00234396">
        <w:rPr>
          <w:lang w:val="fr-FR"/>
        </w:rPr>
        <w:t xml:space="preserve"> </w:t>
      </w:r>
      <w:r w:rsidRPr="00234396">
        <w:rPr>
          <w:lang w:val="fr-FR"/>
        </w:rPr>
        <w:t>%D::</w:t>
      </w:r>
      <w:r w:rsidR="00C021F4" w:rsidRPr="00234396">
        <w:rPr>
          <w:lang w:val="fr-FR"/>
        </w:rPr>
        <w:t>Versus</w:t>
      </w:r>
      <w:r w:rsidR="00D734F4" w:rsidRPr="00234396">
        <w:rPr>
          <w:lang w:val="fr-FR"/>
        </w:rPr>
        <w:t xml:space="preserve"> </w:t>
      </w:r>
      <w:r w:rsidR="00C021F4" w:rsidRPr="00234396">
        <w:rPr>
          <w:lang w:val="fr-FR"/>
        </w:rPr>
        <w:t>duo</w:t>
      </w:r>
      <w:r w:rsidR="00D734F4" w:rsidRPr="00234396">
        <w:rPr>
          <w:lang w:val="fr-FR"/>
        </w:rPr>
        <w:t xml:space="preserve"> </w:t>
      </w:r>
      <w:r w:rsidR="00C021F4" w:rsidRPr="00234396">
        <w:rPr>
          <w:lang w:val="fr-FR"/>
        </w:rPr>
        <w:t>ex</w:t>
      </w:r>
      <w:r w:rsidR="00D734F4" w:rsidRPr="00234396">
        <w:rPr>
          <w:lang w:val="fr-FR"/>
        </w:rPr>
        <w:t xml:space="preserve"> </w:t>
      </w:r>
      <w:r w:rsidR="00C021F4" w:rsidRPr="00234396">
        <w:rPr>
          <w:rStyle w:val="Funktion"/>
          <w:lang w:val="fr-FR"/>
        </w:rPr>
        <w:t>canonicis</w:t>
      </w:r>
      <w:r w:rsidR="00D734F4" w:rsidRPr="00234396">
        <w:rPr>
          <w:lang w:val="fr-FR"/>
        </w:rPr>
        <w:t xml:space="preserve"> </w:t>
      </w:r>
      <w:r w:rsidR="00C021F4" w:rsidRPr="00234396">
        <w:rPr>
          <w:lang w:val="fr-FR"/>
        </w:rPr>
        <w:t>c</w:t>
      </w:r>
      <w:r w:rsidR="00F337B7" w:rsidRPr="00234396">
        <w:rPr>
          <w:lang w:val="fr-FR"/>
        </w:rPr>
        <w:t>antent</w:t>
      </w:r>
      <w:r w:rsidRPr="00234396">
        <w:rPr>
          <w:lang w:val="fr-FR"/>
        </w:rPr>
        <w:t>%</w:t>
      </w:r>
      <w:r w:rsidR="00F337B7" w:rsidRPr="00234396">
        <w:rPr>
          <w:lang w:val="fr-FR"/>
        </w:rPr>
        <w:t>.</w:t>
      </w:r>
      <w:r w:rsidR="00C021F4" w:rsidRPr="00234396">
        <w:rPr>
          <w:lang w:val="fr-FR"/>
        </w:rPr>
        <w:t xml:space="preserve"> C</w:t>
      </w:r>
      <w:r w:rsidR="00885488" w:rsidRPr="00234396">
        <w:rPr>
          <w:lang w:val="fr-FR"/>
        </w:rPr>
        <w:t xml:space="preserve">um </w:t>
      </w:r>
      <w:r w:rsidR="003525EF" w:rsidRPr="00234396">
        <w:rPr>
          <w:lang w:val="fr-FR"/>
        </w:rPr>
        <w:t>G</w:t>
      </w:r>
      <w:r w:rsidR="00885488" w:rsidRPr="00234396">
        <w:rPr>
          <w:lang w:val="fr-FR"/>
        </w:rPr>
        <w:t xml:space="preserve">V </w:t>
      </w:r>
      <w:r w:rsidR="00885488" w:rsidRPr="00234396">
        <w:rPr>
          <w:rStyle w:val="Incipit"/>
          <w:lang w:val="fr-FR"/>
        </w:rPr>
        <w:t>Dicat</w:t>
      </w:r>
      <w:r w:rsidR="005A362F" w:rsidRPr="00234396">
        <w:rPr>
          <w:i/>
          <w:lang w:val="fr-FR"/>
        </w:rPr>
        <w:t xml:space="preserve"> </w:t>
      </w:r>
      <w:r w:rsidR="00885488" w:rsidRPr="00234396">
        <w:rPr>
          <w:rStyle w:val="Incipit"/>
          <w:lang w:val="fr-FR"/>
        </w:rPr>
        <w:t>nunc</w:t>
      </w:r>
      <w:r w:rsidR="00DD1415" w:rsidRPr="00234396">
        <w:rPr>
          <w:lang w:val="fr-FR"/>
        </w:rPr>
        <w:t>@60.</w:t>
      </w:r>
      <w:r w:rsidR="00885488" w:rsidRPr="00234396">
        <w:rPr>
          <w:lang w:val="fr-FR"/>
        </w:rPr>
        <w:t xml:space="preserve"> </w:t>
      </w:r>
      <w:r w:rsidR="007D2568" w:rsidRPr="00234396">
        <w:rPr>
          <w:lang w:val="fr-FR"/>
        </w:rPr>
        <w:t>[_GV</w:t>
      </w:r>
      <w:r w:rsidR="003525EF" w:rsidRPr="00234396">
        <w:rPr>
          <w:lang w:val="fr-FR"/>
        </w:rPr>
        <w:t xml:space="preserve">] </w:t>
      </w:r>
      <w:r w:rsidR="00885488" w:rsidRPr="00234396">
        <w:rPr>
          <w:rStyle w:val="Incipit"/>
          <w:lang w:val="fr-FR"/>
        </w:rPr>
        <w:lastRenderedPageBreak/>
        <w:t>Alleluia</w:t>
      </w:r>
      <w:r w:rsidR="00885488" w:rsidRPr="00234396">
        <w:rPr>
          <w:color w:val="000000"/>
          <w:lang w:val="fr-FR"/>
        </w:rPr>
        <w:t xml:space="preserve"> cum duobus versiculis</w:t>
      </w:r>
      <w:r w:rsidR="00885488" w:rsidRPr="00234396">
        <w:rPr>
          <w:lang w:val="fr-FR"/>
        </w:rPr>
        <w:t xml:space="preserve"> duo ex </w:t>
      </w:r>
      <w:r w:rsidR="00885488" w:rsidRPr="00234396">
        <w:rPr>
          <w:rStyle w:val="Funktion"/>
          <w:lang w:val="fr-FR"/>
        </w:rPr>
        <w:t>canonicis</w:t>
      </w:r>
      <w:r w:rsidR="00885488" w:rsidRPr="00234396">
        <w:rPr>
          <w:lang w:val="fr-FR"/>
        </w:rPr>
        <w:t xml:space="preserve"> cantent etiam ex </w:t>
      </w:r>
      <w:r w:rsidR="00885488" w:rsidRPr="00234396">
        <w:rPr>
          <w:rStyle w:val="Funktion"/>
          <w:lang w:val="fr-FR"/>
        </w:rPr>
        <w:t>antiphonario summo</w:t>
      </w:r>
      <w:r w:rsidR="00DD1415" w:rsidRPr="00234396">
        <w:rPr>
          <w:lang w:val="fr-FR"/>
        </w:rPr>
        <w:t>@60.</w:t>
      </w:r>
      <w:r w:rsidR="00885488" w:rsidRPr="00234396">
        <w:rPr>
          <w:lang w:val="fr-FR"/>
        </w:rPr>
        <w:t xml:space="preserve"> </w:t>
      </w:r>
      <w:r w:rsidR="00885488" w:rsidRPr="004518BD">
        <w:rPr>
          <w:lang w:val="it-IT"/>
        </w:rPr>
        <w:t xml:space="preserve">AM </w:t>
      </w:r>
      <w:r w:rsidR="00885488" w:rsidRPr="004518BD">
        <w:rPr>
          <w:rStyle w:val="Incipit"/>
          <w:lang w:val="it-IT"/>
        </w:rPr>
        <w:t>Qui</w:t>
      </w:r>
      <w:r w:rsidR="005A362F" w:rsidRPr="004518BD">
        <w:rPr>
          <w:i/>
          <w:lang w:val="it-IT"/>
        </w:rPr>
        <w:t xml:space="preserve"> </w:t>
      </w:r>
      <w:r w:rsidR="00885488" w:rsidRPr="004518BD">
        <w:rPr>
          <w:rStyle w:val="Incipit"/>
          <w:lang w:val="it-IT"/>
        </w:rPr>
        <w:t>sunt</w:t>
      </w:r>
      <w:r w:rsidR="005A362F" w:rsidRPr="004518BD">
        <w:rPr>
          <w:i/>
          <w:lang w:val="it-IT"/>
        </w:rPr>
        <w:t xml:space="preserve"> </w:t>
      </w:r>
      <w:r w:rsidR="00885488" w:rsidRPr="004518BD">
        <w:rPr>
          <w:rStyle w:val="Incipit"/>
          <w:lang w:val="it-IT"/>
        </w:rPr>
        <w:t>hi</w:t>
      </w:r>
      <w:r w:rsidR="005A362F" w:rsidRPr="004518BD">
        <w:rPr>
          <w:i/>
          <w:lang w:val="it-IT"/>
        </w:rPr>
        <w:t xml:space="preserve"> </w:t>
      </w:r>
      <w:r w:rsidR="00885488" w:rsidRPr="004518BD">
        <w:rPr>
          <w:rStyle w:val="Incipit"/>
          <w:lang w:val="it-IT"/>
        </w:rPr>
        <w:t>sermones</w:t>
      </w:r>
      <w:r w:rsidR="00885488" w:rsidRPr="004518BD">
        <w:rPr>
          <w:lang w:val="it-IT"/>
        </w:rPr>
        <w:t>.</w:t>
      </w:r>
      <w:r w:rsidR="008E660D" w:rsidRPr="004518BD">
        <w:rPr>
          <w:lang w:val="it-IT"/>
        </w:rPr>
        <w:t xml:space="preserve"> </w:t>
      </w:r>
    </w:p>
    <w:p w:rsidR="00885488" w:rsidRPr="004518BD" w:rsidRDefault="00AD29A8" w:rsidP="00415109">
      <w:pPr>
        <w:rPr>
          <w:lang w:val="pt-PT"/>
        </w:rPr>
      </w:pPr>
      <w:r w:rsidRPr="004518BD">
        <w:rPr>
          <w:rStyle w:val="Time1"/>
          <w:lang w:val="it-IT"/>
        </w:rPr>
        <w:t>[Ad processionem]</w:t>
      </w:r>
      <w:r w:rsidRPr="004518BD">
        <w:rPr>
          <w:lang w:val="it-IT"/>
        </w:rPr>
        <w:t xml:space="preserve"> </w:t>
      </w:r>
      <w:r w:rsidR="00885488" w:rsidRPr="004518BD">
        <w:rPr>
          <w:lang w:val="it-IT"/>
        </w:rPr>
        <w:t>Collecta sine</w:t>
      </w:r>
      <w:r w:rsidR="004109BD" w:rsidRPr="004518BD">
        <w:rPr>
          <w:lang w:val="it-IT"/>
        </w:rPr>
        <w:t xml:space="preserve"> conclusione dicitur deinde fit processio</w:t>
      </w:r>
      <w:r w:rsidR="00885488" w:rsidRPr="004518BD">
        <w:rPr>
          <w:lang w:val="it-IT"/>
        </w:rPr>
        <w:t xml:space="preserve"> ad fontem. </w:t>
      </w:r>
      <w:r w:rsidR="00885488" w:rsidRPr="004518BD">
        <w:rPr>
          <w:lang w:val="pt-PT"/>
        </w:rPr>
        <w:t xml:space="preserve">Apud </w:t>
      </w:r>
      <w:r w:rsidR="00885488" w:rsidRPr="004518BD">
        <w:rPr>
          <w:rStyle w:val="Ort"/>
          <w:lang w:val="pt-PT"/>
        </w:rPr>
        <w:t>fontem</w:t>
      </w:r>
      <w:r w:rsidR="00885488" w:rsidRPr="004518BD">
        <w:rPr>
          <w:lang w:val="pt-PT"/>
        </w:rPr>
        <w:t xml:space="preserve"> AM </w:t>
      </w:r>
      <w:r w:rsidR="00885488" w:rsidRPr="004518BD">
        <w:rPr>
          <w:rStyle w:val="Incipit"/>
          <w:lang w:val="pt-PT"/>
        </w:rPr>
        <w:t>Tu</w:t>
      </w:r>
      <w:r w:rsidR="005A362F" w:rsidRPr="004518BD">
        <w:rPr>
          <w:i/>
          <w:lang w:val="pt-PT"/>
        </w:rPr>
        <w:t xml:space="preserve"> </w:t>
      </w:r>
      <w:r w:rsidR="00885488" w:rsidRPr="004518BD">
        <w:rPr>
          <w:rStyle w:val="Incipit"/>
          <w:lang w:val="pt-PT"/>
        </w:rPr>
        <w:t>solus</w:t>
      </w:r>
      <w:r w:rsidR="005A362F" w:rsidRPr="004518BD">
        <w:rPr>
          <w:i/>
          <w:lang w:val="pt-PT"/>
        </w:rPr>
        <w:t xml:space="preserve"> </w:t>
      </w:r>
      <w:r w:rsidR="00885488" w:rsidRPr="004518BD">
        <w:rPr>
          <w:rStyle w:val="Incipit"/>
          <w:lang w:val="pt-PT"/>
        </w:rPr>
        <w:t>peregrinus</w:t>
      </w:r>
      <w:r w:rsidR="005A362F" w:rsidRPr="004518BD">
        <w:rPr>
          <w:i/>
          <w:lang w:val="pt-PT"/>
        </w:rPr>
        <w:t xml:space="preserve"> </w:t>
      </w:r>
      <w:r w:rsidR="00885488" w:rsidRPr="004518BD">
        <w:rPr>
          <w:rStyle w:val="Incipit"/>
          <w:lang w:val="pt-PT"/>
        </w:rPr>
        <w:t>es</w:t>
      </w:r>
      <w:r w:rsidR="00885488" w:rsidRPr="004518BD">
        <w:rPr>
          <w:lang w:val="pt-PT"/>
        </w:rPr>
        <w:t xml:space="preserve">. </w:t>
      </w:r>
      <w:r w:rsidR="003525EF" w:rsidRPr="004518BD">
        <w:rPr>
          <w:lang w:val="pt-PT"/>
        </w:rPr>
        <w:t xml:space="preserve">[BD] </w:t>
      </w:r>
      <w:r w:rsidR="005F6F99" w:rsidRPr="004518BD">
        <w:rPr>
          <w:rStyle w:val="Incipit"/>
          <w:lang w:val="pt-PT"/>
        </w:rPr>
        <w:t>Benedicamus</w:t>
      </w:r>
      <w:r w:rsidR="003525EF" w:rsidRPr="004518BD">
        <w:rPr>
          <w:lang w:val="pt-PT"/>
        </w:rPr>
        <w:t xml:space="preserve"> cum</w:t>
      </w:r>
      <w:r w:rsidR="00885488" w:rsidRPr="004518BD">
        <w:rPr>
          <w:lang w:val="pt-PT"/>
        </w:rPr>
        <w:t xml:space="preserve"> quinque alleluia. In reditu AP </w:t>
      </w:r>
      <w:r w:rsidR="00885488" w:rsidRPr="004518BD">
        <w:rPr>
          <w:rStyle w:val="Incipit"/>
          <w:lang w:val="pt-PT"/>
        </w:rPr>
        <w:t>Christus</w:t>
      </w:r>
      <w:r w:rsidR="005A362F" w:rsidRPr="004518BD">
        <w:rPr>
          <w:i/>
          <w:lang w:val="pt-PT"/>
        </w:rPr>
        <w:t xml:space="preserve"> </w:t>
      </w:r>
      <w:r w:rsidR="00885488" w:rsidRPr="004518BD">
        <w:rPr>
          <w:rStyle w:val="Incipit"/>
          <w:lang w:val="pt-PT"/>
        </w:rPr>
        <w:t>resurgens</w:t>
      </w:r>
      <w:r w:rsidR="00885488" w:rsidRPr="004518BD">
        <w:rPr>
          <w:lang w:val="pt-PT"/>
        </w:rPr>
        <w:t>. Reliqua ut hesterna die.</w:t>
      </w:r>
    </w:p>
    <w:p w:rsidR="00885488" w:rsidRPr="004518BD" w:rsidRDefault="004109BD" w:rsidP="00415109">
      <w:pPr>
        <w:rPr>
          <w:lang w:val="pt-PT"/>
        </w:rPr>
      </w:pPr>
      <w:r w:rsidRPr="004518BD">
        <w:rPr>
          <w:rStyle w:val="Time1"/>
          <w:lang w:val="pt-PT"/>
        </w:rPr>
        <w:t>Ad completorium</w:t>
      </w:r>
      <w:r w:rsidR="00885488" w:rsidRPr="004518BD">
        <w:rPr>
          <w:lang w:val="pt-PT"/>
        </w:rPr>
        <w:t xml:space="preserve"> per totum ut in die sancto.</w:t>
      </w:r>
    </w:p>
    <w:p w:rsidR="00885488" w:rsidRPr="004518BD" w:rsidRDefault="008E660D" w:rsidP="00415109">
      <w:pPr>
        <w:pStyle w:val="berschrift1"/>
        <w:rPr>
          <w:lang w:val="pt-PT"/>
        </w:rPr>
      </w:pPr>
      <w:r w:rsidRPr="004518BD">
        <w:rPr>
          <w:lang w:val="pt-PT"/>
        </w:rPr>
        <w:t xml:space="preserve">(229v) </w:t>
      </w:r>
      <w:r w:rsidR="00885488" w:rsidRPr="004518BD">
        <w:rPr>
          <w:lang w:val="pt-PT"/>
        </w:rPr>
        <w:t>FERIA TERTIA PASCHAE</w:t>
      </w:r>
    </w:p>
    <w:p w:rsidR="00885488" w:rsidRPr="004518BD" w:rsidRDefault="00885488" w:rsidP="00415109">
      <w:pPr>
        <w:rPr>
          <w:lang w:val="pt-PT"/>
        </w:rPr>
      </w:pPr>
      <w:r w:rsidRPr="004518BD">
        <w:rPr>
          <w:lang w:val="pt-PT"/>
        </w:rPr>
        <w:t>Festum facimus.</w:t>
      </w:r>
    </w:p>
    <w:p w:rsidR="00885488" w:rsidRPr="004518BD" w:rsidRDefault="004109BD" w:rsidP="00415109">
      <w:r w:rsidRPr="004518BD">
        <w:rPr>
          <w:rStyle w:val="Time1"/>
          <w:lang w:val="pt-PT"/>
        </w:rPr>
        <w:t>Ad matutinum</w:t>
      </w:r>
      <w:r w:rsidR="00885488" w:rsidRPr="004518BD">
        <w:rPr>
          <w:lang w:val="pt-PT"/>
        </w:rPr>
        <w:t xml:space="preserve"> I</w:t>
      </w:r>
      <w:r w:rsidR="003525EF" w:rsidRPr="004518BD">
        <w:rPr>
          <w:lang w:val="pt-PT"/>
        </w:rPr>
        <w:t>N</w:t>
      </w:r>
      <w:r w:rsidR="00885488" w:rsidRPr="004518BD">
        <w:rPr>
          <w:lang w:val="pt-PT"/>
        </w:rPr>
        <w:t xml:space="preserve">V </w:t>
      </w:r>
      <w:r w:rsidR="00885488" w:rsidRPr="004518BD">
        <w:rPr>
          <w:rStyle w:val="Incipit"/>
          <w:lang w:val="pt-PT"/>
        </w:rPr>
        <w:t>Surrexit</w:t>
      </w:r>
      <w:r w:rsidR="005A362F" w:rsidRPr="004518BD">
        <w:rPr>
          <w:i/>
          <w:lang w:val="pt-PT"/>
        </w:rPr>
        <w:t xml:space="preserve"> </w:t>
      </w:r>
      <w:r w:rsidR="00885488" w:rsidRPr="004518BD">
        <w:rPr>
          <w:rStyle w:val="Incipit"/>
          <w:lang w:val="pt-PT"/>
        </w:rPr>
        <w:t>dominus</w:t>
      </w:r>
      <w:r w:rsidR="00885488" w:rsidRPr="004518BD">
        <w:rPr>
          <w:lang w:val="pt-PT"/>
        </w:rPr>
        <w:t>.</w:t>
      </w:r>
      <w:r w:rsidR="00AD29A8" w:rsidRPr="004518BD">
        <w:rPr>
          <w:lang w:val="pt-PT"/>
        </w:rPr>
        <w:t xml:space="preserve"> </w:t>
      </w:r>
      <w:r w:rsidRPr="004518BD">
        <w:rPr>
          <w:lang w:val="pt-PT"/>
        </w:rPr>
        <w:t>Ad nocturnum</w:t>
      </w:r>
      <w:r w:rsidR="00885488" w:rsidRPr="004518BD">
        <w:rPr>
          <w:lang w:val="pt-PT"/>
        </w:rPr>
        <w:t xml:space="preserve"> AN </w:t>
      </w:r>
      <w:r w:rsidR="00885488" w:rsidRPr="004518BD">
        <w:rPr>
          <w:rStyle w:val="Incipit"/>
          <w:lang w:val="pt-PT"/>
        </w:rPr>
        <w:t xml:space="preserve">Pax </w:t>
      </w:r>
      <w:r w:rsidR="001B7479" w:rsidRPr="004518BD">
        <w:rPr>
          <w:rStyle w:val="Incipit"/>
          <w:lang w:val="pt-PT"/>
        </w:rPr>
        <w:t>vobis</w:t>
      </w:r>
      <w:r w:rsidR="00885488" w:rsidRPr="004518BD">
        <w:rPr>
          <w:rStyle w:val="Incipit"/>
          <w:lang w:val="pt-PT"/>
        </w:rPr>
        <w:t xml:space="preserve"> ego sum alleluia</w:t>
      </w:r>
      <w:r w:rsidR="00885488" w:rsidRPr="004518BD">
        <w:rPr>
          <w:lang w:val="pt-PT"/>
        </w:rPr>
        <w:t xml:space="preserve"> sola. PS </w:t>
      </w:r>
      <w:r w:rsidR="00885488" w:rsidRPr="004518BD">
        <w:rPr>
          <w:rStyle w:val="Incipit"/>
          <w:lang w:val="pt-PT"/>
        </w:rPr>
        <w:t>Domine deus meus</w:t>
      </w:r>
      <w:r w:rsidR="00885488" w:rsidRPr="004518BD">
        <w:rPr>
          <w:lang w:val="pt-PT"/>
        </w:rPr>
        <w:t xml:space="preserve">. </w:t>
      </w:r>
      <w:r w:rsidR="00BA24A1" w:rsidRPr="004518BD">
        <w:rPr>
          <w:lang w:val="pt-PT"/>
        </w:rPr>
        <w:t>[</w:t>
      </w:r>
      <w:r w:rsidR="00885488" w:rsidRPr="004518BD">
        <w:rPr>
          <w:lang w:val="pt-PT"/>
        </w:rPr>
        <w:t>PS</w:t>
      </w:r>
      <w:r w:rsidR="00BA24A1" w:rsidRPr="004518BD">
        <w:rPr>
          <w:lang w:val="pt-PT"/>
        </w:rPr>
        <w:t>]</w:t>
      </w:r>
      <w:r w:rsidR="00885488" w:rsidRPr="004518BD">
        <w:rPr>
          <w:lang w:val="pt-PT"/>
        </w:rPr>
        <w:t xml:space="preserve"> </w:t>
      </w:r>
      <w:r w:rsidR="00885488" w:rsidRPr="004518BD">
        <w:rPr>
          <w:rStyle w:val="Incipit"/>
          <w:lang w:val="pt-PT"/>
        </w:rPr>
        <w:t>Domine dominus noster</w:t>
      </w:r>
      <w:r w:rsidR="00885488" w:rsidRPr="004518BD">
        <w:rPr>
          <w:lang w:val="pt-PT"/>
        </w:rPr>
        <w:t xml:space="preserve">. </w:t>
      </w:r>
      <w:r w:rsidR="00BA24A1" w:rsidRPr="004518BD">
        <w:rPr>
          <w:lang w:val="pt-PT"/>
        </w:rPr>
        <w:t>[</w:t>
      </w:r>
      <w:r w:rsidR="00885488" w:rsidRPr="004518BD">
        <w:rPr>
          <w:lang w:val="pt-PT"/>
        </w:rPr>
        <w:t>PS</w:t>
      </w:r>
      <w:r w:rsidR="00BA24A1" w:rsidRPr="004518BD">
        <w:rPr>
          <w:lang w:val="pt-PT"/>
        </w:rPr>
        <w:t>]</w:t>
      </w:r>
      <w:r w:rsidR="00885488" w:rsidRPr="004518BD">
        <w:rPr>
          <w:lang w:val="pt-PT"/>
        </w:rPr>
        <w:t xml:space="preserve"> </w:t>
      </w:r>
      <w:r w:rsidR="00885488" w:rsidRPr="004518BD">
        <w:rPr>
          <w:rStyle w:val="Incipit"/>
          <w:lang w:val="pt-PT"/>
        </w:rPr>
        <w:t>In domino confido</w:t>
      </w:r>
      <w:r w:rsidR="00885488" w:rsidRPr="004518BD">
        <w:rPr>
          <w:lang w:val="pt-PT"/>
        </w:rPr>
        <w:t xml:space="preserve">. VS </w:t>
      </w:r>
      <w:r w:rsidR="00885488" w:rsidRPr="004518BD">
        <w:rPr>
          <w:rStyle w:val="Incipit"/>
          <w:lang w:val="pt-PT"/>
        </w:rPr>
        <w:t>Tulerunt dominum meum alleluia</w:t>
      </w:r>
      <w:r w:rsidR="00885488" w:rsidRPr="004518BD">
        <w:rPr>
          <w:lang w:val="pt-PT"/>
        </w:rPr>
        <w:t>. E</w:t>
      </w:r>
      <w:r w:rsidR="00E95128" w:rsidRPr="004518BD">
        <w:rPr>
          <w:lang w:val="pt-PT"/>
        </w:rPr>
        <w:t>vangelium</w:t>
      </w:r>
      <w:r w:rsidR="008E660D" w:rsidRPr="004518BD">
        <w:rPr>
          <w:lang w:val="pt-PT"/>
        </w:rPr>
        <w:t xml:space="preserve"> ex volumine hiemali de tempore</w:t>
      </w:r>
      <w:r w:rsidR="00E95128" w:rsidRPr="004518BD">
        <w:rPr>
          <w:lang w:val="pt-PT"/>
        </w:rPr>
        <w:t xml:space="preserve"> [E</w:t>
      </w:r>
      <w:r w:rsidR="00885488" w:rsidRPr="004518BD">
        <w:rPr>
          <w:lang w:val="pt-PT"/>
        </w:rPr>
        <w:t>V</w:t>
      </w:r>
      <w:r w:rsidR="00E95128" w:rsidRPr="004518BD">
        <w:rPr>
          <w:lang w:val="pt-PT"/>
        </w:rPr>
        <w:t>]</w:t>
      </w:r>
      <w:r w:rsidR="00885488" w:rsidRPr="004518BD">
        <w:rPr>
          <w:lang w:val="pt-PT"/>
        </w:rPr>
        <w:t xml:space="preserve"> </w:t>
      </w:r>
      <w:r w:rsidR="00885488" w:rsidRPr="004518BD">
        <w:rPr>
          <w:rStyle w:val="Incipit"/>
          <w:lang w:val="pt-PT"/>
        </w:rPr>
        <w:t>Stetit Iesus in medio discipulorum</w:t>
      </w:r>
      <w:r w:rsidR="00885488" w:rsidRPr="004518BD">
        <w:rPr>
          <w:lang w:val="pt-PT"/>
        </w:rPr>
        <w:t xml:space="preserve">. RP </w:t>
      </w:r>
      <w:r w:rsidR="00885488" w:rsidRPr="004518BD">
        <w:rPr>
          <w:rStyle w:val="Incipit"/>
          <w:lang w:val="pt-PT"/>
        </w:rPr>
        <w:t>Virtute magna</w:t>
      </w:r>
      <w:r w:rsidR="00885488" w:rsidRPr="004518BD">
        <w:rPr>
          <w:lang w:val="pt-PT"/>
        </w:rPr>
        <w:t xml:space="preserve">. </w:t>
      </w:r>
      <w:r w:rsidR="00BA24A1" w:rsidRPr="004518BD">
        <w:rPr>
          <w:lang w:val="pt-PT"/>
        </w:rPr>
        <w:t>[</w:t>
      </w:r>
      <w:r w:rsidR="00885488" w:rsidRPr="004518BD">
        <w:rPr>
          <w:lang w:val="pt-PT"/>
        </w:rPr>
        <w:t>RP</w:t>
      </w:r>
      <w:r w:rsidR="00BA24A1" w:rsidRPr="004518BD">
        <w:rPr>
          <w:lang w:val="pt-PT"/>
        </w:rPr>
        <w:t>]</w:t>
      </w:r>
      <w:r w:rsidR="00885488" w:rsidRPr="004518BD">
        <w:rPr>
          <w:lang w:val="pt-PT"/>
        </w:rPr>
        <w:t xml:space="preserve"> </w:t>
      </w:r>
      <w:r w:rsidR="00885488" w:rsidRPr="004518BD">
        <w:rPr>
          <w:rStyle w:val="Incipit"/>
          <w:lang w:val="pt-PT"/>
        </w:rPr>
        <w:t>Tulerunt dominum meum</w:t>
      </w:r>
      <w:r w:rsidR="00885488" w:rsidRPr="004518BD">
        <w:rPr>
          <w:lang w:val="pt-PT"/>
        </w:rPr>
        <w:t xml:space="preserve">. </w:t>
      </w:r>
      <w:r w:rsidR="00BA24A1" w:rsidRPr="004518BD">
        <w:rPr>
          <w:lang w:val="pt-PT"/>
        </w:rPr>
        <w:t>[</w:t>
      </w:r>
      <w:r w:rsidR="00885488" w:rsidRPr="004518BD">
        <w:rPr>
          <w:lang w:val="pt-PT"/>
        </w:rPr>
        <w:t>RP</w:t>
      </w:r>
      <w:r w:rsidR="00BA24A1" w:rsidRPr="004518BD">
        <w:rPr>
          <w:lang w:val="pt-PT"/>
        </w:rPr>
        <w:t>]</w:t>
      </w:r>
      <w:r w:rsidR="00885488" w:rsidRPr="004518BD">
        <w:rPr>
          <w:lang w:val="pt-PT"/>
        </w:rPr>
        <w:t xml:space="preserve"> </w:t>
      </w:r>
      <w:r w:rsidR="00885488" w:rsidRPr="004518BD">
        <w:rPr>
          <w:rStyle w:val="Incipit"/>
          <w:lang w:val="pt-PT"/>
        </w:rPr>
        <w:t xml:space="preserve">Expurgate </w:t>
      </w:r>
      <w:r w:rsidR="00FA3B56" w:rsidRPr="004518BD">
        <w:rPr>
          <w:rStyle w:val="Incipit"/>
          <w:lang w:val="pt-PT"/>
        </w:rPr>
        <w:t>vetu</w:t>
      </w:r>
      <w:r w:rsidR="00885488" w:rsidRPr="004518BD">
        <w:rPr>
          <w:rStyle w:val="Incipit"/>
          <w:lang w:val="pt-PT"/>
        </w:rPr>
        <w:t>s fermentum</w:t>
      </w:r>
      <w:r w:rsidR="00885488" w:rsidRPr="004518BD">
        <w:rPr>
          <w:lang w:val="pt-PT"/>
        </w:rPr>
        <w:t xml:space="preserve">. </w:t>
      </w:r>
      <w:r w:rsidR="003525EF" w:rsidRPr="00736684">
        <w:t xml:space="preserve">[TD] </w:t>
      </w:r>
      <w:r w:rsidR="003525EF" w:rsidRPr="004109BD">
        <w:rPr>
          <w:rStyle w:val="Incipit"/>
        </w:rPr>
        <w:t>Te deum</w:t>
      </w:r>
      <w:r w:rsidR="007D2568" w:rsidRPr="004109BD">
        <w:rPr>
          <w:rStyle w:val="Incipit"/>
        </w:rPr>
        <w:t xml:space="preserve"> laudamus</w:t>
      </w:r>
      <w:r w:rsidR="00885488" w:rsidRPr="00736684">
        <w:t>.</w:t>
      </w:r>
    </w:p>
    <w:p w:rsidR="00885488" w:rsidRPr="00B779A9" w:rsidRDefault="004109BD" w:rsidP="00415109">
      <w:r w:rsidRPr="005C0E57">
        <w:rPr>
          <w:rStyle w:val="Time1"/>
        </w:rPr>
        <w:t>Ad</w:t>
      </w:r>
      <w:r>
        <w:rPr>
          <w:rStyle w:val="Time1"/>
        </w:rPr>
        <w:t xml:space="preserve"> laudes</w:t>
      </w:r>
      <w:r w:rsidR="00885488" w:rsidRPr="00736684">
        <w:t xml:space="preserve"> AN </w:t>
      </w:r>
      <w:r w:rsidR="00885488" w:rsidRPr="00736684">
        <w:rPr>
          <w:rStyle w:val="Incipit"/>
        </w:rPr>
        <w:t>Angelus</w:t>
      </w:r>
      <w:r w:rsidR="005A362F" w:rsidRPr="00736684">
        <w:rPr>
          <w:i/>
        </w:rPr>
        <w:t xml:space="preserve"> </w:t>
      </w:r>
      <w:r w:rsidR="00885488" w:rsidRPr="00736684">
        <w:rPr>
          <w:rStyle w:val="Incipit"/>
        </w:rPr>
        <w:t>autem</w:t>
      </w:r>
      <w:r w:rsidR="005A362F" w:rsidRPr="00736684">
        <w:rPr>
          <w:i/>
        </w:rPr>
        <w:t xml:space="preserve"> </w:t>
      </w:r>
      <w:r w:rsidR="00885488" w:rsidRPr="00736684">
        <w:rPr>
          <w:rStyle w:val="Incipit"/>
        </w:rPr>
        <w:t>domini</w:t>
      </w:r>
      <w:r w:rsidR="00885488" w:rsidRPr="00736684">
        <w:t xml:space="preserve"> cum reliquis. </w:t>
      </w:r>
      <w:r w:rsidR="00885488" w:rsidRPr="00E339BC">
        <w:t xml:space="preserve">AB </w:t>
      </w:r>
      <w:r w:rsidR="00885488" w:rsidRPr="005C3920">
        <w:rPr>
          <w:rStyle w:val="Incipit"/>
        </w:rPr>
        <w:t>Stetit</w:t>
      </w:r>
      <w:r w:rsidR="005A362F" w:rsidRPr="005A362F">
        <w:rPr>
          <w:i/>
        </w:rPr>
        <w:t xml:space="preserve"> </w:t>
      </w:r>
      <w:r w:rsidR="00885488" w:rsidRPr="005C3920">
        <w:rPr>
          <w:rStyle w:val="Incipit"/>
        </w:rPr>
        <w:t>Iesus</w:t>
      </w:r>
      <w:r w:rsidR="005A362F" w:rsidRPr="005A362F">
        <w:rPr>
          <w:i/>
        </w:rPr>
        <w:t xml:space="preserve"> </w:t>
      </w:r>
      <w:r w:rsidR="00885488" w:rsidRPr="005C3920">
        <w:rPr>
          <w:rStyle w:val="Incipit"/>
        </w:rPr>
        <w:t>in</w:t>
      </w:r>
      <w:r w:rsidR="005A362F" w:rsidRPr="005A362F">
        <w:rPr>
          <w:i/>
        </w:rPr>
        <w:t xml:space="preserve"> </w:t>
      </w:r>
      <w:r w:rsidR="00885488" w:rsidRPr="005C3920">
        <w:rPr>
          <w:rStyle w:val="Incipit"/>
        </w:rPr>
        <w:t>medio</w:t>
      </w:r>
      <w:r w:rsidR="00885488" w:rsidRPr="00E339BC">
        <w:t xml:space="preserve">. </w:t>
      </w:r>
      <w:r w:rsidR="003525EF" w:rsidRPr="00B779A9">
        <w:t xml:space="preserve">[BD] </w:t>
      </w:r>
      <w:r w:rsidR="005F6F99" w:rsidRPr="005C3920">
        <w:rPr>
          <w:rStyle w:val="Incipit"/>
        </w:rPr>
        <w:t>Benedicamus</w:t>
      </w:r>
      <w:r w:rsidR="003525EF" w:rsidRPr="00B779A9">
        <w:t xml:space="preserve"> cum</w:t>
      </w:r>
      <w:r w:rsidR="00885488" w:rsidRPr="00B779A9">
        <w:t xml:space="preserve"> quinque alleluia.</w:t>
      </w:r>
    </w:p>
    <w:p w:rsidR="00885488" w:rsidRPr="00234396" w:rsidRDefault="004109BD" w:rsidP="00415109">
      <w:pPr>
        <w:rPr>
          <w:lang w:val="en-US"/>
        </w:rPr>
      </w:pPr>
      <w:r w:rsidRPr="005C0E57">
        <w:rPr>
          <w:rStyle w:val="Time1"/>
        </w:rPr>
        <w:t>Ad</w:t>
      </w:r>
      <w:r>
        <w:rPr>
          <w:rStyle w:val="Time1"/>
        </w:rPr>
        <w:t xml:space="preserve"> maturum officium</w:t>
      </w:r>
      <w:r w:rsidR="00885488" w:rsidRPr="00B779A9">
        <w:t xml:space="preserve"> ab hinc usque ad diem solis IN </w:t>
      </w:r>
      <w:r w:rsidR="000F4FB4" w:rsidRPr="005C3920">
        <w:rPr>
          <w:rStyle w:val="Incipit"/>
        </w:rPr>
        <w:t>Salve</w:t>
      </w:r>
      <w:r w:rsidR="005A362F" w:rsidRPr="005A362F">
        <w:rPr>
          <w:i/>
        </w:rPr>
        <w:t xml:space="preserve"> </w:t>
      </w:r>
      <w:r w:rsidR="00885488" w:rsidRPr="005C3920">
        <w:rPr>
          <w:rStyle w:val="Incipit"/>
        </w:rPr>
        <w:t>sancta</w:t>
      </w:r>
      <w:r w:rsidR="005A362F" w:rsidRPr="005A362F">
        <w:rPr>
          <w:i/>
        </w:rPr>
        <w:t xml:space="preserve"> </w:t>
      </w:r>
      <w:r w:rsidR="00885488" w:rsidRPr="005C3920">
        <w:rPr>
          <w:rStyle w:val="Incipit"/>
        </w:rPr>
        <w:t>parens</w:t>
      </w:r>
      <w:r w:rsidR="00DD1415">
        <w:t>@</w:t>
      </w:r>
      <w:r w:rsidR="00DD1415" w:rsidRPr="00B779A9">
        <w:t>191.</w:t>
      </w:r>
      <w:r w:rsidR="00885488" w:rsidRPr="00B779A9">
        <w:t xml:space="preserve"> </w:t>
      </w:r>
      <w:r w:rsidR="003525EF" w:rsidRPr="00B779A9">
        <w:t xml:space="preserve">[KY] </w:t>
      </w:r>
      <w:r w:rsidR="003525EF" w:rsidRPr="005C3920">
        <w:rPr>
          <w:rStyle w:val="Incipit"/>
        </w:rPr>
        <w:t>Kyrie</w:t>
      </w:r>
      <w:r w:rsidR="005A362F" w:rsidRPr="005A362F">
        <w:rPr>
          <w:i/>
        </w:rPr>
        <w:t xml:space="preserve"> </w:t>
      </w:r>
      <w:r w:rsidR="003525EF" w:rsidRPr="00B779A9">
        <w:t xml:space="preserve">et [SA] </w:t>
      </w:r>
      <w:r w:rsidR="003525EF" w:rsidRPr="005C3920">
        <w:rPr>
          <w:rStyle w:val="Incipit"/>
        </w:rPr>
        <w:t>Sanctus</w:t>
      </w:r>
      <w:r w:rsidR="00885488" w:rsidRPr="00B779A9">
        <w:t xml:space="preserve"> paschale. </w:t>
      </w:r>
      <w:r w:rsidR="00885488" w:rsidRPr="00B779A9">
        <w:rPr>
          <w:lang w:val="pt-PT"/>
        </w:rPr>
        <w:t xml:space="preserve">GR </w:t>
      </w:r>
      <w:r w:rsidR="00885488" w:rsidRPr="005A362F">
        <w:rPr>
          <w:rStyle w:val="Incipit"/>
          <w:lang w:val="pt-PT"/>
        </w:rPr>
        <w:t>Benedicta</w:t>
      </w:r>
      <w:r w:rsidR="005A362F" w:rsidRPr="00BE7D55">
        <w:rPr>
          <w:i/>
          <w:lang w:val="pt-PT"/>
        </w:rPr>
        <w:t xml:space="preserve"> </w:t>
      </w:r>
      <w:r w:rsidR="00885488" w:rsidRPr="005A362F">
        <w:rPr>
          <w:rStyle w:val="Incipit"/>
          <w:lang w:val="pt-PT"/>
        </w:rPr>
        <w:t>et</w:t>
      </w:r>
      <w:r w:rsidR="005A362F" w:rsidRPr="00BE7D55">
        <w:rPr>
          <w:i/>
          <w:lang w:val="pt-PT"/>
        </w:rPr>
        <w:t xml:space="preserve"> </w:t>
      </w:r>
      <w:r w:rsidR="00885488" w:rsidRPr="005A362F">
        <w:rPr>
          <w:rStyle w:val="Incipit"/>
          <w:lang w:val="pt-PT"/>
        </w:rPr>
        <w:t>(230r)</w:t>
      </w:r>
      <w:r w:rsidR="005A362F" w:rsidRPr="00BE7D55">
        <w:rPr>
          <w:i/>
          <w:lang w:val="pt-PT"/>
        </w:rPr>
        <w:t xml:space="preserve"> </w:t>
      </w:r>
      <w:r w:rsidR="00702792" w:rsidRPr="005A362F">
        <w:rPr>
          <w:rStyle w:val="Incipit"/>
          <w:lang w:val="pt-PT"/>
        </w:rPr>
        <w:t>venerabili</w:t>
      </w:r>
      <w:r w:rsidR="00885488" w:rsidRPr="005A362F">
        <w:rPr>
          <w:rStyle w:val="Incipit"/>
          <w:lang w:val="pt-PT"/>
        </w:rPr>
        <w:t>s</w:t>
      </w:r>
      <w:r w:rsidR="00DD1415">
        <w:rPr>
          <w:lang w:val="pt-PT"/>
        </w:rPr>
        <w:t>@</w:t>
      </w:r>
      <w:r w:rsidR="00DD1415" w:rsidRPr="00B779A9">
        <w:rPr>
          <w:lang w:val="pt-PT"/>
        </w:rPr>
        <w:t>191.</w:t>
      </w:r>
      <w:r w:rsidR="00885488" w:rsidRPr="00B779A9">
        <w:rPr>
          <w:lang w:val="pt-PT"/>
        </w:rPr>
        <w:t xml:space="preserve"> AL</w:t>
      </w:r>
      <w:r w:rsidR="003525EF" w:rsidRPr="00B779A9">
        <w:rPr>
          <w:lang w:val="pt-PT"/>
        </w:rPr>
        <w:t>V</w:t>
      </w:r>
      <w:r w:rsidR="00885488" w:rsidRPr="00B779A9">
        <w:rPr>
          <w:lang w:val="pt-PT"/>
        </w:rPr>
        <w:t xml:space="preserve"> </w:t>
      </w:r>
      <w:r w:rsidR="00885488" w:rsidRPr="005A362F">
        <w:rPr>
          <w:rStyle w:val="Incipit"/>
          <w:lang w:val="pt-PT"/>
        </w:rPr>
        <w:t>Ave</w:t>
      </w:r>
      <w:r w:rsidR="005A362F" w:rsidRPr="00BE7D55">
        <w:rPr>
          <w:i/>
          <w:lang w:val="pt-PT"/>
        </w:rPr>
        <w:t xml:space="preserve"> </w:t>
      </w:r>
      <w:r w:rsidR="00885488" w:rsidRPr="005A362F">
        <w:rPr>
          <w:rStyle w:val="Incipit"/>
          <w:lang w:val="pt-PT"/>
        </w:rPr>
        <w:t>Maria</w:t>
      </w:r>
      <w:r w:rsidR="00DD1415">
        <w:rPr>
          <w:lang w:val="pt-PT"/>
        </w:rPr>
        <w:t>@</w:t>
      </w:r>
      <w:r w:rsidR="00DD1415" w:rsidRPr="00B779A9">
        <w:rPr>
          <w:lang w:val="pt-PT"/>
        </w:rPr>
        <w:t>191.</w:t>
      </w:r>
      <w:r w:rsidR="00885488" w:rsidRPr="00B779A9">
        <w:rPr>
          <w:lang w:val="pt-PT"/>
        </w:rPr>
        <w:t xml:space="preserve"> SE </w:t>
      </w:r>
      <w:r w:rsidR="00885488" w:rsidRPr="005A362F">
        <w:rPr>
          <w:rStyle w:val="Incipit"/>
          <w:lang w:val="pt-PT"/>
        </w:rPr>
        <w:t>Resurgenti</w:t>
      </w:r>
      <w:r w:rsidR="005A362F" w:rsidRPr="00BE7D55">
        <w:rPr>
          <w:i/>
          <w:lang w:val="pt-PT"/>
        </w:rPr>
        <w:t xml:space="preserve"> </w:t>
      </w:r>
      <w:r w:rsidR="00885488" w:rsidRPr="005A362F">
        <w:rPr>
          <w:rStyle w:val="Incipit"/>
          <w:lang w:val="pt-PT"/>
        </w:rPr>
        <w:t>tuo</w:t>
      </w:r>
      <w:r w:rsidR="00885488" w:rsidRPr="00B779A9">
        <w:rPr>
          <w:lang w:val="pt-PT"/>
        </w:rPr>
        <w:t xml:space="preserve"> 291 vel </w:t>
      </w:r>
      <w:r w:rsidR="003525EF" w:rsidRPr="00B779A9">
        <w:rPr>
          <w:lang w:val="pt-PT"/>
        </w:rPr>
        <w:t xml:space="preserve">[SE] </w:t>
      </w:r>
      <w:r w:rsidR="00885488" w:rsidRPr="005A362F">
        <w:rPr>
          <w:rStyle w:val="Incipit"/>
          <w:lang w:val="pt-PT"/>
        </w:rPr>
        <w:t>Ave</w:t>
      </w:r>
      <w:r w:rsidR="005A362F" w:rsidRPr="00BE7D55">
        <w:rPr>
          <w:i/>
          <w:lang w:val="pt-PT"/>
        </w:rPr>
        <w:t xml:space="preserve"> </w:t>
      </w:r>
      <w:r w:rsidR="00885488" w:rsidRPr="005A362F">
        <w:rPr>
          <w:rStyle w:val="Incipit"/>
          <w:lang w:val="pt-PT"/>
        </w:rPr>
        <w:t>plena</w:t>
      </w:r>
      <w:r w:rsidR="005A362F" w:rsidRPr="00BE7D55">
        <w:rPr>
          <w:i/>
          <w:lang w:val="pt-PT"/>
        </w:rPr>
        <w:t xml:space="preserve"> </w:t>
      </w:r>
      <w:r w:rsidR="00885488" w:rsidRPr="005A362F">
        <w:rPr>
          <w:rStyle w:val="Incipit"/>
          <w:lang w:val="pt-PT"/>
        </w:rPr>
        <w:t>gratia</w:t>
      </w:r>
      <w:r w:rsidR="00885488" w:rsidRPr="00B779A9">
        <w:rPr>
          <w:lang w:val="pt-PT"/>
        </w:rPr>
        <w:t xml:space="preserve"> 292 vel </w:t>
      </w:r>
      <w:r w:rsidR="003525EF" w:rsidRPr="00B779A9">
        <w:rPr>
          <w:lang w:val="pt-PT"/>
        </w:rPr>
        <w:t xml:space="preserve">[SE] </w:t>
      </w:r>
      <w:r w:rsidR="00885488" w:rsidRPr="005A362F">
        <w:rPr>
          <w:rStyle w:val="Incipit"/>
          <w:lang w:val="pt-PT"/>
        </w:rPr>
        <w:t>Regina</w:t>
      </w:r>
      <w:r w:rsidR="005A362F" w:rsidRPr="00BE7D55">
        <w:rPr>
          <w:i/>
          <w:lang w:val="pt-PT"/>
        </w:rPr>
        <w:t xml:space="preserve"> </w:t>
      </w:r>
      <w:r w:rsidR="00885488" w:rsidRPr="005A362F">
        <w:rPr>
          <w:rStyle w:val="Incipit"/>
          <w:lang w:val="pt-PT"/>
        </w:rPr>
        <w:t>caelorum</w:t>
      </w:r>
      <w:r w:rsidR="00885488" w:rsidRPr="00B779A9">
        <w:rPr>
          <w:lang w:val="pt-PT"/>
        </w:rPr>
        <w:t xml:space="preserve"> 293 aut </w:t>
      </w:r>
      <w:r w:rsidR="003525EF" w:rsidRPr="00B779A9">
        <w:rPr>
          <w:lang w:val="pt-PT"/>
        </w:rPr>
        <w:t xml:space="preserve">[SE] </w:t>
      </w:r>
      <w:r w:rsidR="00885488" w:rsidRPr="005A362F">
        <w:rPr>
          <w:rStyle w:val="Incipit"/>
          <w:lang w:val="pt-PT"/>
        </w:rPr>
        <w:t>Virginis</w:t>
      </w:r>
      <w:r w:rsidR="005A362F" w:rsidRPr="00BE7D55">
        <w:rPr>
          <w:i/>
          <w:lang w:val="pt-PT"/>
        </w:rPr>
        <w:t xml:space="preserve"> </w:t>
      </w:r>
      <w:r w:rsidR="00885488" w:rsidRPr="005A362F">
        <w:rPr>
          <w:rStyle w:val="Incipit"/>
          <w:lang w:val="pt-PT"/>
        </w:rPr>
        <w:t>Mariae</w:t>
      </w:r>
      <w:r w:rsidR="005A362F" w:rsidRPr="00BE7D55">
        <w:rPr>
          <w:i/>
          <w:lang w:val="pt-PT"/>
        </w:rPr>
        <w:t xml:space="preserve"> </w:t>
      </w:r>
      <w:r w:rsidR="00885488" w:rsidRPr="005A362F">
        <w:rPr>
          <w:rStyle w:val="Incipit"/>
          <w:lang w:val="pt-PT"/>
        </w:rPr>
        <w:t>laudes</w:t>
      </w:r>
      <w:r w:rsidR="00DD1415">
        <w:rPr>
          <w:lang w:val="pt-PT"/>
        </w:rPr>
        <w:t>@</w:t>
      </w:r>
      <w:r w:rsidR="00DD1415" w:rsidRPr="00B779A9">
        <w:rPr>
          <w:lang w:val="pt-PT"/>
        </w:rPr>
        <w:t>289.</w:t>
      </w:r>
      <w:r w:rsidR="00885488" w:rsidRPr="00B779A9">
        <w:rPr>
          <w:lang w:val="pt-PT"/>
        </w:rPr>
        <w:t xml:space="preserve"> </w:t>
      </w:r>
      <w:r w:rsidR="00885488" w:rsidRPr="00234396">
        <w:rPr>
          <w:lang w:val="en-US"/>
        </w:rPr>
        <w:t xml:space="preserve">OF </w:t>
      </w:r>
      <w:r w:rsidR="00885488" w:rsidRPr="00234396">
        <w:rPr>
          <w:rStyle w:val="Incipit"/>
          <w:lang w:val="en-US"/>
        </w:rPr>
        <w:t>Recordare</w:t>
      </w:r>
      <w:r w:rsidR="005A362F" w:rsidRPr="00234396">
        <w:rPr>
          <w:i/>
          <w:lang w:val="en-US"/>
        </w:rPr>
        <w:t xml:space="preserve"> </w:t>
      </w:r>
      <w:r w:rsidR="00885488" w:rsidRPr="00234396">
        <w:rPr>
          <w:lang w:val="en-US"/>
        </w:rPr>
        <w:t xml:space="preserve">196 vel </w:t>
      </w:r>
      <w:r w:rsidR="003525EF" w:rsidRPr="00234396">
        <w:rPr>
          <w:lang w:val="en-US"/>
        </w:rPr>
        <w:t xml:space="preserve">[OF] </w:t>
      </w:r>
      <w:r w:rsidR="000F4FB4" w:rsidRPr="00234396">
        <w:rPr>
          <w:rStyle w:val="Incipit"/>
          <w:lang w:val="en-US"/>
        </w:rPr>
        <w:t>Feli</w:t>
      </w:r>
      <w:r w:rsidR="00885488" w:rsidRPr="00234396">
        <w:rPr>
          <w:rStyle w:val="Incipit"/>
          <w:lang w:val="en-US"/>
        </w:rPr>
        <w:t>x</w:t>
      </w:r>
      <w:r w:rsidR="005A362F" w:rsidRPr="00234396">
        <w:rPr>
          <w:i/>
          <w:lang w:val="en-US"/>
        </w:rPr>
        <w:t xml:space="preserve"> </w:t>
      </w:r>
      <w:r w:rsidR="00885488" w:rsidRPr="00234396">
        <w:rPr>
          <w:rStyle w:val="Incipit"/>
          <w:lang w:val="en-US"/>
        </w:rPr>
        <w:t>namque</w:t>
      </w:r>
      <w:r w:rsidR="005A362F" w:rsidRPr="00234396">
        <w:rPr>
          <w:i/>
          <w:lang w:val="en-US"/>
        </w:rPr>
        <w:t xml:space="preserve"> </w:t>
      </w:r>
      <w:r w:rsidR="00885488" w:rsidRPr="00234396">
        <w:rPr>
          <w:rStyle w:val="Incipit"/>
          <w:lang w:val="en-US"/>
        </w:rPr>
        <w:t>es</w:t>
      </w:r>
      <w:r w:rsidR="00DD1415" w:rsidRPr="00234396">
        <w:rPr>
          <w:lang w:val="en-US"/>
        </w:rPr>
        <w:t>@196.</w:t>
      </w:r>
      <w:r w:rsidR="00885488" w:rsidRPr="00234396">
        <w:rPr>
          <w:lang w:val="en-US"/>
        </w:rPr>
        <w:t xml:space="preserve"> CO </w:t>
      </w:r>
      <w:r w:rsidR="00885488" w:rsidRPr="00234396">
        <w:rPr>
          <w:rStyle w:val="Incipit"/>
          <w:lang w:val="en-US"/>
        </w:rPr>
        <w:t>Beata</w:t>
      </w:r>
      <w:r w:rsidR="005A362F" w:rsidRPr="00234396">
        <w:rPr>
          <w:i/>
          <w:lang w:val="en-US"/>
        </w:rPr>
        <w:t xml:space="preserve"> </w:t>
      </w:r>
      <w:r w:rsidR="002332ED" w:rsidRPr="00234396">
        <w:rPr>
          <w:rStyle w:val="Incipit"/>
          <w:lang w:val="en-US"/>
        </w:rPr>
        <w:t>visc</w:t>
      </w:r>
      <w:r w:rsidR="00885488" w:rsidRPr="00234396">
        <w:rPr>
          <w:rStyle w:val="Incipit"/>
          <w:lang w:val="en-US"/>
        </w:rPr>
        <w:t>era</w:t>
      </w:r>
      <w:r w:rsidR="00885488" w:rsidRPr="00234396">
        <w:rPr>
          <w:lang w:val="en-US"/>
        </w:rPr>
        <w:t xml:space="preserve"> vel </w:t>
      </w:r>
      <w:r w:rsidR="003525EF" w:rsidRPr="00234396">
        <w:rPr>
          <w:lang w:val="en-US"/>
        </w:rPr>
        <w:t xml:space="preserve">[CO] </w:t>
      </w:r>
      <w:r w:rsidR="00885488" w:rsidRPr="00234396">
        <w:rPr>
          <w:rStyle w:val="Incipit"/>
          <w:lang w:val="en-US"/>
        </w:rPr>
        <w:t>Regina</w:t>
      </w:r>
      <w:r w:rsidR="005A362F" w:rsidRPr="00234396">
        <w:rPr>
          <w:i/>
          <w:lang w:val="en-US"/>
        </w:rPr>
        <w:t xml:space="preserve"> </w:t>
      </w:r>
      <w:r w:rsidR="00885488" w:rsidRPr="00234396">
        <w:rPr>
          <w:rStyle w:val="Incipit"/>
          <w:lang w:val="en-US"/>
        </w:rPr>
        <w:t>mundi</w:t>
      </w:r>
      <w:r w:rsidR="0088397B" w:rsidRPr="0088397B">
        <w:rPr>
          <w:lang w:val="en-US"/>
        </w:rPr>
        <w:t>@</w:t>
      </w:r>
      <w:r w:rsidR="00DD1415" w:rsidRPr="00234396">
        <w:rPr>
          <w:lang w:val="en-US"/>
        </w:rPr>
        <w:t>196.</w:t>
      </w:r>
    </w:p>
    <w:p w:rsidR="00885488" w:rsidRPr="00234396" w:rsidRDefault="004109BD" w:rsidP="00415109">
      <w:pPr>
        <w:rPr>
          <w:lang w:val="en-US"/>
        </w:rPr>
      </w:pPr>
      <w:r w:rsidRPr="00234396">
        <w:rPr>
          <w:rStyle w:val="Time1"/>
          <w:lang w:val="en-US"/>
        </w:rPr>
        <w:t>Ad omnes horas</w:t>
      </w:r>
      <w:r w:rsidR="00885488" w:rsidRPr="00234396">
        <w:rPr>
          <w:lang w:val="en-US"/>
        </w:rPr>
        <w:t xml:space="preserve"> GR </w:t>
      </w:r>
      <w:r w:rsidR="00885488" w:rsidRPr="00234396">
        <w:rPr>
          <w:rStyle w:val="Incipit"/>
          <w:lang w:val="en-US"/>
        </w:rPr>
        <w:t>Haec</w:t>
      </w:r>
      <w:r w:rsidR="005A362F" w:rsidRPr="00234396">
        <w:rPr>
          <w:i/>
          <w:lang w:val="en-US"/>
        </w:rPr>
        <w:t xml:space="preserve"> </w:t>
      </w:r>
      <w:r w:rsidR="00885488" w:rsidRPr="00234396">
        <w:rPr>
          <w:rStyle w:val="Incipit"/>
          <w:lang w:val="en-US"/>
        </w:rPr>
        <w:t>dies</w:t>
      </w:r>
      <w:r w:rsidR="00885488" w:rsidRPr="00234396">
        <w:rPr>
          <w:lang w:val="en-US"/>
        </w:rPr>
        <w:t xml:space="preserve"> in fine </w:t>
      </w:r>
      <w:r w:rsidR="005D0F32" w:rsidRPr="00234396">
        <w:rPr>
          <w:lang w:val="en-US"/>
        </w:rPr>
        <w:t xml:space="preserve">[AL] </w:t>
      </w:r>
      <w:r w:rsidR="00885488" w:rsidRPr="00234396">
        <w:rPr>
          <w:rStyle w:val="Incipit"/>
          <w:lang w:val="en-US"/>
        </w:rPr>
        <w:t>Alleluia</w:t>
      </w:r>
      <w:r w:rsidR="00885488" w:rsidRPr="00234396">
        <w:rPr>
          <w:lang w:val="en-US"/>
        </w:rPr>
        <w:t xml:space="preserve"> sine versu folio</w:t>
      </w:r>
      <w:r w:rsidR="00DD1415" w:rsidRPr="00234396">
        <w:rPr>
          <w:lang w:val="en-US"/>
        </w:rPr>
        <w:t>@62.</w:t>
      </w:r>
    </w:p>
    <w:p w:rsidR="00885488" w:rsidRPr="00B779A9" w:rsidRDefault="00885488" w:rsidP="00415109">
      <w:pPr>
        <w:rPr>
          <w:lang w:val="it-IT"/>
        </w:rPr>
      </w:pPr>
      <w:r w:rsidRPr="00234396">
        <w:rPr>
          <w:lang w:val="en-US"/>
        </w:rPr>
        <w:t xml:space="preserve">Hac die post primam habetur </w:t>
      </w:r>
      <w:r w:rsidR="004109BD" w:rsidRPr="00234396">
        <w:rPr>
          <w:rStyle w:val="Time1"/>
          <w:lang w:val="en-US"/>
        </w:rPr>
        <w:t>officium</w:t>
      </w:r>
      <w:r w:rsidR="004109BD" w:rsidRPr="00234396">
        <w:rPr>
          <w:lang w:val="en-US"/>
        </w:rPr>
        <w:t xml:space="preserve"> </w:t>
      </w:r>
      <w:r w:rsidRPr="00234396">
        <w:rPr>
          <w:lang w:val="en-US"/>
        </w:rPr>
        <w:t xml:space="preserve">textoribus in </w:t>
      </w:r>
      <w:r w:rsidRPr="00234396">
        <w:rPr>
          <w:rStyle w:val="Ort"/>
          <w:lang w:val="en-US"/>
        </w:rPr>
        <w:t>capella sanctae Annae</w:t>
      </w:r>
      <w:r w:rsidRPr="00234396">
        <w:rPr>
          <w:lang w:val="en-US"/>
        </w:rPr>
        <w:t xml:space="preserve"> et dentur pro sol</w:t>
      </w:r>
      <w:r w:rsidR="00187777" w:rsidRPr="00234396">
        <w:rPr>
          <w:lang w:val="en-US"/>
        </w:rPr>
        <w:t>%D::l%</w:t>
      </w:r>
      <w:r w:rsidRPr="00234396">
        <w:rPr>
          <w:lang w:val="en-US"/>
        </w:rPr>
        <w:t xml:space="preserve">ario duo denarii </w:t>
      </w:r>
      <w:r w:rsidRPr="00234396">
        <w:rPr>
          <w:rStyle w:val="Funktion"/>
          <w:lang w:val="en-US"/>
        </w:rPr>
        <w:t>domicellis</w:t>
      </w:r>
      <w:r w:rsidRPr="00234396">
        <w:rPr>
          <w:lang w:val="en-US"/>
        </w:rPr>
        <w:t xml:space="preserve">. </w:t>
      </w:r>
      <w:r w:rsidRPr="00B779A9">
        <w:rPr>
          <w:lang w:val="it-IT"/>
        </w:rPr>
        <w:t xml:space="preserve">Officium </w:t>
      </w:r>
      <w:r w:rsidR="00FA3B56" w:rsidRPr="00B779A9">
        <w:rPr>
          <w:lang w:val="it-IT"/>
        </w:rPr>
        <w:t>vero</w:t>
      </w:r>
      <w:r w:rsidRPr="00B779A9">
        <w:rPr>
          <w:lang w:val="it-IT"/>
        </w:rPr>
        <w:t xml:space="preserve"> agetur de </w:t>
      </w:r>
      <w:r w:rsidR="00371BD7" w:rsidRPr="00B779A9">
        <w:rPr>
          <w:lang w:val="it-IT"/>
        </w:rPr>
        <w:t>resurrec</w:t>
      </w:r>
      <w:r w:rsidRPr="00B779A9">
        <w:rPr>
          <w:lang w:val="it-IT"/>
        </w:rPr>
        <w:t xml:space="preserve">tione per totum usque ad </w:t>
      </w:r>
      <w:r w:rsidR="001B7479" w:rsidRPr="00B779A9">
        <w:rPr>
          <w:lang w:val="it-IT"/>
        </w:rPr>
        <w:t>elevatio</w:t>
      </w:r>
      <w:r w:rsidRPr="00B779A9">
        <w:rPr>
          <w:lang w:val="it-IT"/>
        </w:rPr>
        <w:t>nem.</w:t>
      </w:r>
      <w:r w:rsidR="00816EEA" w:rsidRPr="00B779A9">
        <w:rPr>
          <w:lang w:val="it-IT"/>
        </w:rPr>
        <w:t xml:space="preserve"> </w:t>
      </w:r>
      <w:r w:rsidR="00187777">
        <w:rPr>
          <w:lang w:val="it-IT"/>
        </w:rPr>
        <w:t>SE</w:t>
      </w:r>
      <w:r w:rsidR="00816EEA" w:rsidRPr="00B779A9">
        <w:rPr>
          <w:lang w:val="it-IT"/>
        </w:rPr>
        <w:t>SV</w:t>
      </w:r>
      <w:r w:rsidRPr="00B779A9">
        <w:rPr>
          <w:lang w:val="it-IT"/>
        </w:rPr>
        <w:t xml:space="preserve"> </w:t>
      </w:r>
      <w:r w:rsidRPr="005A362F">
        <w:rPr>
          <w:rStyle w:val="Incipit"/>
          <w:lang w:val="it-IT"/>
        </w:rPr>
        <w:t>Illuxit</w:t>
      </w:r>
      <w:r w:rsidR="005A362F" w:rsidRPr="00BE7D55">
        <w:rPr>
          <w:i/>
          <w:lang w:val="it-IT"/>
        </w:rPr>
        <w:t xml:space="preserve"> </w:t>
      </w:r>
      <w:r w:rsidRPr="005A362F">
        <w:rPr>
          <w:rStyle w:val="Incipit"/>
          <w:lang w:val="it-IT"/>
        </w:rPr>
        <w:t>dies</w:t>
      </w:r>
      <w:r w:rsidR="005A362F" w:rsidRPr="00BE7D55">
        <w:rPr>
          <w:i/>
          <w:lang w:val="it-IT"/>
        </w:rPr>
        <w:t xml:space="preserve"> </w:t>
      </w:r>
      <w:r w:rsidRPr="005A362F">
        <w:rPr>
          <w:rStyle w:val="Incipit"/>
          <w:lang w:val="it-IT"/>
        </w:rPr>
        <w:t>quam</w:t>
      </w:r>
      <w:r w:rsidR="005A362F" w:rsidRPr="00BE7D55">
        <w:rPr>
          <w:i/>
          <w:lang w:val="it-IT"/>
        </w:rPr>
        <w:t xml:space="preserve"> </w:t>
      </w:r>
      <w:r w:rsidRPr="005A362F">
        <w:rPr>
          <w:rStyle w:val="Incipit"/>
          <w:lang w:val="it-IT"/>
        </w:rPr>
        <w:t>fecit</w:t>
      </w:r>
      <w:r w:rsidR="005A362F" w:rsidRPr="00BE7D55">
        <w:rPr>
          <w:i/>
          <w:lang w:val="it-IT"/>
        </w:rPr>
        <w:t xml:space="preserve"> </w:t>
      </w:r>
      <w:r w:rsidRPr="005A362F">
        <w:rPr>
          <w:rStyle w:val="Incipit"/>
          <w:lang w:val="it-IT"/>
        </w:rPr>
        <w:t>dominus</w:t>
      </w:r>
      <w:r w:rsidR="00DD1415">
        <w:rPr>
          <w:lang w:val="it-IT"/>
        </w:rPr>
        <w:t>@</w:t>
      </w:r>
      <w:r w:rsidR="00DD1415" w:rsidRPr="00B779A9">
        <w:rPr>
          <w:lang w:val="it-IT"/>
        </w:rPr>
        <w:t>228.</w:t>
      </w:r>
    </w:p>
    <w:p w:rsidR="00885488" w:rsidRPr="00234396" w:rsidRDefault="004109BD" w:rsidP="00415109">
      <w:pPr>
        <w:rPr>
          <w:lang w:val="it-IT"/>
        </w:rPr>
      </w:pPr>
      <w:r w:rsidRPr="00736684">
        <w:rPr>
          <w:rStyle w:val="Time1"/>
          <w:lang w:val="it-IT"/>
        </w:rPr>
        <w:lastRenderedPageBreak/>
        <w:t>Ad officium summum</w:t>
      </w:r>
      <w:r w:rsidR="00885488" w:rsidRPr="00B779A9">
        <w:rPr>
          <w:lang w:val="it-IT"/>
        </w:rPr>
        <w:t xml:space="preserve"> IN </w:t>
      </w:r>
      <w:r w:rsidR="00885488" w:rsidRPr="00736684">
        <w:rPr>
          <w:rStyle w:val="Incipit"/>
          <w:lang w:val="it-IT"/>
        </w:rPr>
        <w:t>Aqua sapientiae</w:t>
      </w:r>
      <w:r w:rsidR="00DD1415">
        <w:rPr>
          <w:lang w:val="it-IT"/>
        </w:rPr>
        <w:t>@</w:t>
      </w:r>
      <w:r w:rsidR="00DD1415" w:rsidRPr="00B779A9">
        <w:rPr>
          <w:lang w:val="it-IT"/>
        </w:rPr>
        <w:t>139.</w:t>
      </w:r>
      <w:r w:rsidR="00885488" w:rsidRPr="00B779A9">
        <w:rPr>
          <w:lang w:val="it-IT"/>
        </w:rPr>
        <w:t xml:space="preserve"> </w:t>
      </w:r>
      <w:r w:rsidR="005D0F32" w:rsidRPr="00B779A9">
        <w:rPr>
          <w:lang w:val="fr-FR"/>
        </w:rPr>
        <w:t xml:space="preserve">[KY] </w:t>
      </w:r>
      <w:r w:rsidR="005D0F32" w:rsidRPr="00736684">
        <w:rPr>
          <w:rStyle w:val="Incipit"/>
          <w:lang w:val="fr-FR"/>
        </w:rPr>
        <w:t>Kyrie</w:t>
      </w:r>
      <w:r w:rsidR="005D0F32" w:rsidRPr="00B779A9">
        <w:rPr>
          <w:lang w:val="fr-FR"/>
        </w:rPr>
        <w:t xml:space="preserve"> et [SA] </w:t>
      </w:r>
      <w:r w:rsidR="005D0F32" w:rsidRPr="00736684">
        <w:rPr>
          <w:rStyle w:val="Incipit"/>
          <w:lang w:val="fr-FR"/>
        </w:rPr>
        <w:t>Sanctus</w:t>
      </w:r>
      <w:r w:rsidR="005D0F32" w:rsidRPr="00B779A9">
        <w:rPr>
          <w:lang w:val="fr-FR"/>
        </w:rPr>
        <w:t xml:space="preserve"> </w:t>
      </w:r>
      <w:r w:rsidR="00885488" w:rsidRPr="00B779A9">
        <w:rPr>
          <w:lang w:val="fr-FR"/>
        </w:rPr>
        <w:t xml:space="preserve">paschale. GR </w:t>
      </w:r>
      <w:r w:rsidR="00885488" w:rsidRPr="00736684">
        <w:rPr>
          <w:rStyle w:val="Incipit"/>
          <w:lang w:val="fr-FR"/>
        </w:rPr>
        <w:t>Haec dies</w:t>
      </w:r>
      <w:r w:rsidR="00885488" w:rsidRPr="00B779A9">
        <w:rPr>
          <w:lang w:val="fr-FR"/>
        </w:rPr>
        <w:t xml:space="preserve"> cum </w:t>
      </w:r>
      <w:r w:rsidR="005D0F32" w:rsidRPr="00B779A9">
        <w:rPr>
          <w:lang w:val="fr-FR"/>
        </w:rPr>
        <w:t>G</w:t>
      </w:r>
      <w:r w:rsidR="00885488" w:rsidRPr="00B779A9">
        <w:rPr>
          <w:lang w:val="fr-FR"/>
        </w:rPr>
        <w:t xml:space="preserve">V </w:t>
      </w:r>
      <w:r w:rsidR="00885488" w:rsidRPr="00736684">
        <w:rPr>
          <w:rStyle w:val="Incipit"/>
          <w:lang w:val="fr-FR"/>
        </w:rPr>
        <w:t>Dicant nunc</w:t>
      </w:r>
      <w:r w:rsidR="00DD1415">
        <w:rPr>
          <w:lang w:val="fr-FR"/>
        </w:rPr>
        <w:t>@</w:t>
      </w:r>
      <w:r w:rsidR="00DD1415" w:rsidRPr="00B779A9">
        <w:rPr>
          <w:lang w:val="fr-FR"/>
        </w:rPr>
        <w:t>139.</w:t>
      </w:r>
      <w:r w:rsidR="00885488" w:rsidRPr="00B779A9">
        <w:rPr>
          <w:lang w:val="fr-FR"/>
        </w:rPr>
        <w:t xml:space="preserve"> AL</w:t>
      </w:r>
      <w:r w:rsidR="005D0F32" w:rsidRPr="00B779A9">
        <w:rPr>
          <w:lang w:val="fr-FR"/>
        </w:rPr>
        <w:t>V</w:t>
      </w:r>
      <w:r w:rsidR="00885488" w:rsidRPr="00B779A9">
        <w:rPr>
          <w:lang w:val="fr-FR"/>
        </w:rPr>
        <w:t xml:space="preserve"> </w:t>
      </w:r>
      <w:r w:rsidR="00885488" w:rsidRPr="00736684">
        <w:rPr>
          <w:rStyle w:val="Incipit"/>
          <w:lang w:val="fr-FR"/>
        </w:rPr>
        <w:t>Christus resurgens</w:t>
      </w:r>
      <w:r w:rsidR="00DD1415">
        <w:rPr>
          <w:lang w:val="fr-FR"/>
        </w:rPr>
        <w:t>@</w:t>
      </w:r>
      <w:r w:rsidR="00DD1415" w:rsidRPr="00B779A9">
        <w:rPr>
          <w:lang w:val="fr-FR"/>
        </w:rPr>
        <w:t>139.</w:t>
      </w:r>
      <w:r w:rsidR="00885488" w:rsidRPr="00B779A9">
        <w:rPr>
          <w:lang w:val="fr-FR"/>
        </w:rPr>
        <w:t xml:space="preserve"> </w:t>
      </w:r>
      <w:r w:rsidR="00885488" w:rsidRPr="00234396">
        <w:rPr>
          <w:lang w:val="it-IT"/>
        </w:rPr>
        <w:t xml:space="preserve">SE </w:t>
      </w:r>
      <w:r w:rsidR="00885488" w:rsidRPr="00234396">
        <w:rPr>
          <w:rStyle w:val="Incipit"/>
          <w:lang w:val="it-IT"/>
        </w:rPr>
        <w:t>Agni paschalis</w:t>
      </w:r>
      <w:r w:rsidR="00DD1415" w:rsidRPr="00234396">
        <w:rPr>
          <w:lang w:val="it-IT"/>
        </w:rPr>
        <w:t>@283.</w:t>
      </w:r>
      <w:r w:rsidR="00885488" w:rsidRPr="00234396">
        <w:rPr>
          <w:lang w:val="it-IT"/>
        </w:rPr>
        <w:t xml:space="preserve"> OF </w:t>
      </w:r>
      <w:r w:rsidR="00885488" w:rsidRPr="00234396">
        <w:rPr>
          <w:rStyle w:val="Incipit"/>
          <w:lang w:val="it-IT"/>
        </w:rPr>
        <w:t>Intonuit de caelo</w:t>
      </w:r>
      <w:r w:rsidR="00DD1415" w:rsidRPr="00234396">
        <w:rPr>
          <w:lang w:val="it-IT"/>
        </w:rPr>
        <w:t>@140.</w:t>
      </w:r>
      <w:r w:rsidR="00885488" w:rsidRPr="00234396">
        <w:rPr>
          <w:lang w:val="it-IT"/>
        </w:rPr>
        <w:t xml:space="preserve"> CO </w:t>
      </w:r>
      <w:r w:rsidR="00885488" w:rsidRPr="00234396">
        <w:rPr>
          <w:rStyle w:val="Incipit"/>
          <w:lang w:val="it-IT"/>
        </w:rPr>
        <w:t>Si con</w:t>
      </w:r>
      <w:r w:rsidR="00371BD7" w:rsidRPr="00234396">
        <w:rPr>
          <w:rStyle w:val="Incipit"/>
          <w:lang w:val="it-IT"/>
        </w:rPr>
        <w:t>resurrexi</w:t>
      </w:r>
      <w:r w:rsidR="00885488" w:rsidRPr="00234396">
        <w:rPr>
          <w:rStyle w:val="Incipit"/>
          <w:lang w:val="it-IT"/>
        </w:rPr>
        <w:t>stis</w:t>
      </w:r>
      <w:r w:rsidR="00DD1415" w:rsidRPr="00234396">
        <w:rPr>
          <w:lang w:val="it-IT"/>
        </w:rPr>
        <w:t>@140.</w:t>
      </w:r>
    </w:p>
    <w:p w:rsidR="00885488" w:rsidRPr="00B779A9" w:rsidRDefault="004109BD" w:rsidP="00415109">
      <w:pPr>
        <w:rPr>
          <w:lang w:val="it-IT"/>
        </w:rPr>
      </w:pPr>
      <w:r w:rsidRPr="00234396">
        <w:rPr>
          <w:rStyle w:val="Time1"/>
          <w:lang w:val="it-IT"/>
        </w:rPr>
        <w:t>Ad vesperas</w:t>
      </w:r>
      <w:r w:rsidR="00885488" w:rsidRPr="00234396">
        <w:rPr>
          <w:lang w:val="it-IT"/>
        </w:rPr>
        <w:t xml:space="preserve"> </w:t>
      </w:r>
      <w:r w:rsidR="005D0F32" w:rsidRPr="00234396">
        <w:rPr>
          <w:lang w:val="it-IT"/>
        </w:rPr>
        <w:t xml:space="preserve">[KY] </w:t>
      </w:r>
      <w:r w:rsidR="005D0F32" w:rsidRPr="00234396">
        <w:rPr>
          <w:rStyle w:val="Incipit"/>
          <w:lang w:val="it-IT"/>
        </w:rPr>
        <w:t>Kyrie</w:t>
      </w:r>
      <w:r w:rsidR="005A362F" w:rsidRPr="00234396">
        <w:rPr>
          <w:i/>
          <w:lang w:val="it-IT"/>
        </w:rPr>
        <w:t xml:space="preserve"> </w:t>
      </w:r>
      <w:r w:rsidR="005D0F32" w:rsidRPr="00234396">
        <w:rPr>
          <w:lang w:val="it-IT"/>
        </w:rPr>
        <w:t>pa</w:t>
      </w:r>
      <w:r w:rsidR="00885488" w:rsidRPr="00234396">
        <w:rPr>
          <w:lang w:val="it-IT"/>
        </w:rPr>
        <w:t xml:space="preserve">schale ante </w:t>
      </w:r>
      <w:r w:rsidR="005D0F32" w:rsidRPr="00234396">
        <w:rPr>
          <w:lang w:val="it-IT"/>
        </w:rPr>
        <w:t xml:space="preserve">[VAR] </w:t>
      </w:r>
      <w:r w:rsidR="00885488" w:rsidRPr="00234396">
        <w:rPr>
          <w:rStyle w:val="Incipit"/>
          <w:lang w:val="it-IT"/>
        </w:rPr>
        <w:t>Deus</w:t>
      </w:r>
      <w:r w:rsidR="005A362F" w:rsidRPr="00234396">
        <w:rPr>
          <w:i/>
          <w:lang w:val="it-IT"/>
        </w:rPr>
        <w:t xml:space="preserve"> </w:t>
      </w:r>
      <w:r w:rsidR="00885488" w:rsidRPr="00234396">
        <w:rPr>
          <w:rStyle w:val="Incipit"/>
          <w:lang w:val="it-IT"/>
        </w:rPr>
        <w:t>in</w:t>
      </w:r>
      <w:r w:rsidR="005A362F" w:rsidRPr="00234396">
        <w:rPr>
          <w:i/>
          <w:lang w:val="it-IT"/>
        </w:rPr>
        <w:t xml:space="preserve"> </w:t>
      </w:r>
      <w:r w:rsidR="00885488" w:rsidRPr="00234396">
        <w:rPr>
          <w:rStyle w:val="Incipit"/>
          <w:lang w:val="it-IT"/>
        </w:rPr>
        <w:t>adiutorium</w:t>
      </w:r>
      <w:r w:rsidR="00885488" w:rsidRPr="00234396">
        <w:rPr>
          <w:lang w:val="it-IT"/>
        </w:rPr>
        <w:t xml:space="preserve">. Super psalmos AN </w:t>
      </w:r>
      <w:r w:rsidR="00885488" w:rsidRPr="00234396">
        <w:rPr>
          <w:rStyle w:val="Incipit"/>
          <w:lang w:val="it-IT"/>
        </w:rPr>
        <w:t>Alleluia</w:t>
      </w:r>
      <w:r w:rsidR="00885488" w:rsidRPr="00234396">
        <w:rPr>
          <w:lang w:val="it-IT"/>
        </w:rPr>
        <w:t xml:space="preserve">. Post </w:t>
      </w:r>
      <w:r w:rsidRPr="00234396">
        <w:rPr>
          <w:lang w:val="it-IT"/>
        </w:rPr>
        <w:t>%D::</w:t>
      </w:r>
      <w:r w:rsidR="00E95128" w:rsidRPr="00234396">
        <w:rPr>
          <w:lang w:val="it-IT"/>
        </w:rPr>
        <w:t>alleluia</w:t>
      </w:r>
      <w:r w:rsidRPr="00234396">
        <w:rPr>
          <w:lang w:val="it-IT"/>
        </w:rPr>
        <w:t>%</w:t>
      </w:r>
      <w:r w:rsidR="00D43B60" w:rsidRPr="00234396">
        <w:rPr>
          <w:lang w:val="it-IT"/>
        </w:rPr>
        <w:t xml:space="preserve"> </w:t>
      </w:r>
      <w:r w:rsidR="00885488" w:rsidRPr="00234396">
        <w:rPr>
          <w:lang w:val="it-IT"/>
        </w:rPr>
        <w:t xml:space="preserve">psalmos </w:t>
      </w:r>
      <w:r w:rsidR="005D0F32" w:rsidRPr="00234396">
        <w:rPr>
          <w:lang w:val="it-IT"/>
        </w:rPr>
        <w:t xml:space="preserve">[AN] </w:t>
      </w:r>
      <w:r w:rsidR="005D0F32" w:rsidRPr="00234396">
        <w:rPr>
          <w:rStyle w:val="Incipit"/>
          <w:lang w:val="it-IT"/>
        </w:rPr>
        <w:t>Alleluia</w:t>
      </w:r>
      <w:r w:rsidR="00885488" w:rsidRPr="00234396">
        <w:rPr>
          <w:lang w:val="it-IT"/>
        </w:rPr>
        <w:t xml:space="preserve">. Deinde </w:t>
      </w:r>
      <w:r w:rsidR="00BA24A1" w:rsidRPr="00234396">
        <w:rPr>
          <w:lang w:val="it-IT"/>
        </w:rPr>
        <w:t>[</w:t>
      </w:r>
      <w:r w:rsidR="00885488" w:rsidRPr="00234396">
        <w:rPr>
          <w:lang w:val="it-IT"/>
        </w:rPr>
        <w:t>GR</w:t>
      </w:r>
      <w:r w:rsidR="00BA24A1" w:rsidRPr="00234396">
        <w:rPr>
          <w:lang w:val="it-IT"/>
        </w:rPr>
        <w:t>]</w:t>
      </w:r>
      <w:r w:rsidR="00885488" w:rsidRPr="00234396">
        <w:rPr>
          <w:lang w:val="it-IT"/>
        </w:rPr>
        <w:t xml:space="preserve"> </w:t>
      </w:r>
      <w:r w:rsidR="00BE33E8" w:rsidRPr="00234396">
        <w:rPr>
          <w:rStyle w:val="Incipit"/>
          <w:lang w:val="it-IT"/>
        </w:rPr>
        <w:t>Haec</w:t>
      </w:r>
      <w:r w:rsidR="005A362F" w:rsidRPr="00234396">
        <w:rPr>
          <w:i/>
          <w:lang w:val="it-IT"/>
        </w:rPr>
        <w:t xml:space="preserve"> </w:t>
      </w:r>
      <w:r w:rsidR="00885488" w:rsidRPr="00234396">
        <w:rPr>
          <w:rStyle w:val="Incipit"/>
          <w:lang w:val="it-IT"/>
        </w:rPr>
        <w:t>dies</w:t>
      </w:r>
      <w:r w:rsidR="00885488" w:rsidRPr="00234396">
        <w:rPr>
          <w:lang w:val="it-IT"/>
        </w:rPr>
        <w:t xml:space="preserve"> cum </w:t>
      </w:r>
      <w:r w:rsidR="005D0F32" w:rsidRPr="00234396">
        <w:rPr>
          <w:lang w:val="it-IT"/>
        </w:rPr>
        <w:t>G</w:t>
      </w:r>
      <w:r w:rsidR="00885488" w:rsidRPr="00234396">
        <w:rPr>
          <w:lang w:val="it-IT"/>
        </w:rPr>
        <w:t xml:space="preserve">V </w:t>
      </w:r>
      <w:r w:rsidR="00885488" w:rsidRPr="00234396">
        <w:rPr>
          <w:rStyle w:val="Incipit"/>
          <w:lang w:val="it-IT"/>
        </w:rPr>
        <w:t>Dicat</w:t>
      </w:r>
      <w:r w:rsidR="005A362F" w:rsidRPr="00234396">
        <w:rPr>
          <w:rStyle w:val="Incipit"/>
          <w:lang w:val="it-IT"/>
        </w:rPr>
        <w:t xml:space="preserve"> </w:t>
      </w:r>
      <w:r w:rsidR="003000FD">
        <w:rPr>
          <w:rStyle w:val="Incipit"/>
          <w:lang w:val="it-IT"/>
        </w:rPr>
        <w:t>(230</w:t>
      </w:r>
      <w:r w:rsidR="00885488" w:rsidRPr="00234396">
        <w:rPr>
          <w:rStyle w:val="Incipit"/>
          <w:lang w:val="it-IT"/>
        </w:rPr>
        <w:t>v)</w:t>
      </w:r>
      <w:r w:rsidR="005A362F" w:rsidRPr="00234396">
        <w:rPr>
          <w:i/>
          <w:lang w:val="it-IT"/>
        </w:rPr>
        <w:t xml:space="preserve"> </w:t>
      </w:r>
      <w:r w:rsidR="00885488" w:rsidRPr="00234396">
        <w:rPr>
          <w:rStyle w:val="Incipit"/>
          <w:lang w:val="it-IT"/>
        </w:rPr>
        <w:t>nunc</w:t>
      </w:r>
      <w:r w:rsidR="00DD1415" w:rsidRPr="00234396">
        <w:rPr>
          <w:lang w:val="it-IT"/>
        </w:rPr>
        <w:t>@61.</w:t>
      </w:r>
      <w:r w:rsidR="00885488" w:rsidRPr="00234396">
        <w:rPr>
          <w:lang w:val="it-IT"/>
        </w:rPr>
        <w:t xml:space="preserve"> AL</w:t>
      </w:r>
      <w:r w:rsidR="005D0F32" w:rsidRPr="00234396">
        <w:rPr>
          <w:lang w:val="it-IT"/>
        </w:rPr>
        <w:t>V</w:t>
      </w:r>
      <w:r w:rsidR="00885488" w:rsidRPr="00234396">
        <w:rPr>
          <w:lang w:val="it-IT"/>
        </w:rPr>
        <w:t xml:space="preserve"> </w:t>
      </w:r>
      <w:r w:rsidR="00885488" w:rsidRPr="00234396">
        <w:rPr>
          <w:rStyle w:val="Incipit"/>
          <w:lang w:val="it-IT"/>
        </w:rPr>
        <w:t>Christus</w:t>
      </w:r>
      <w:r w:rsidR="005A362F" w:rsidRPr="00234396">
        <w:rPr>
          <w:i/>
          <w:lang w:val="it-IT"/>
        </w:rPr>
        <w:t xml:space="preserve"> </w:t>
      </w:r>
      <w:r w:rsidR="00885488" w:rsidRPr="00234396">
        <w:rPr>
          <w:rStyle w:val="Incipit"/>
          <w:lang w:val="it-IT"/>
        </w:rPr>
        <w:t>resurgens</w:t>
      </w:r>
      <w:r w:rsidR="0088397B" w:rsidRPr="0088397B">
        <w:rPr>
          <w:lang w:val="it-IT"/>
        </w:rPr>
        <w:t>@</w:t>
      </w:r>
      <w:r w:rsidR="00DD1415" w:rsidRPr="00234396">
        <w:rPr>
          <w:lang w:val="it-IT"/>
        </w:rPr>
        <w:t>62.</w:t>
      </w:r>
      <w:r w:rsidR="00885488" w:rsidRPr="00234396">
        <w:rPr>
          <w:lang w:val="it-IT"/>
        </w:rPr>
        <w:t xml:space="preserve"> AM </w:t>
      </w:r>
      <w:r w:rsidR="00885488" w:rsidRPr="00234396">
        <w:rPr>
          <w:rStyle w:val="Incipit"/>
          <w:lang w:val="it-IT"/>
        </w:rPr>
        <w:t>Videte</w:t>
      </w:r>
      <w:r w:rsidR="005A362F" w:rsidRPr="00234396">
        <w:rPr>
          <w:i/>
          <w:lang w:val="it-IT"/>
        </w:rPr>
        <w:t xml:space="preserve"> </w:t>
      </w:r>
      <w:r w:rsidR="00885488" w:rsidRPr="00234396">
        <w:rPr>
          <w:rStyle w:val="Incipit"/>
          <w:lang w:val="it-IT"/>
        </w:rPr>
        <w:t>manus</w:t>
      </w:r>
      <w:r w:rsidR="005A362F" w:rsidRPr="00234396">
        <w:rPr>
          <w:i/>
          <w:lang w:val="it-IT"/>
        </w:rPr>
        <w:t xml:space="preserve"> </w:t>
      </w:r>
      <w:r w:rsidR="00885488" w:rsidRPr="00234396">
        <w:rPr>
          <w:rStyle w:val="Incipit"/>
          <w:lang w:val="it-IT"/>
        </w:rPr>
        <w:t>meas</w:t>
      </w:r>
      <w:r w:rsidR="00885488" w:rsidRPr="00234396">
        <w:rPr>
          <w:lang w:val="it-IT"/>
        </w:rPr>
        <w:t xml:space="preserve">. </w:t>
      </w:r>
      <w:r w:rsidR="00885488" w:rsidRPr="00B779A9">
        <w:rPr>
          <w:lang w:val="it-IT"/>
        </w:rPr>
        <w:t>Collecta sine conclusione dicetur.</w:t>
      </w:r>
    </w:p>
    <w:p w:rsidR="00885488" w:rsidRPr="002D4ADF" w:rsidRDefault="00776AE5" w:rsidP="00415109">
      <w:pPr>
        <w:rPr>
          <w:lang w:val="it-IT"/>
        </w:rPr>
      </w:pPr>
      <w:r w:rsidRPr="002D4ADF">
        <w:rPr>
          <w:rStyle w:val="Time1"/>
          <w:lang w:val="it-IT"/>
        </w:rPr>
        <w:t>[Ad processionem]</w:t>
      </w:r>
      <w:r>
        <w:rPr>
          <w:lang w:val="it-IT"/>
        </w:rPr>
        <w:t xml:space="preserve"> </w:t>
      </w:r>
      <w:r w:rsidR="00885488" w:rsidRPr="00B779A9">
        <w:rPr>
          <w:lang w:val="it-IT"/>
        </w:rPr>
        <w:t>Deinde fit</w:t>
      </w:r>
      <w:r w:rsidR="00745D2C" w:rsidRPr="002D4ADF">
        <w:rPr>
          <w:lang w:val="it-IT"/>
        </w:rPr>
        <w:t xml:space="preserve"> processio ad fontem</w:t>
      </w:r>
      <w:r w:rsidR="00885488" w:rsidRPr="00B779A9">
        <w:rPr>
          <w:lang w:val="it-IT"/>
        </w:rPr>
        <w:t xml:space="preserve"> cantando </w:t>
      </w:r>
      <w:r w:rsidR="00BA24A1" w:rsidRPr="00B779A9">
        <w:rPr>
          <w:lang w:val="it-IT"/>
        </w:rPr>
        <w:t>[</w:t>
      </w:r>
      <w:r w:rsidR="005D0F32" w:rsidRPr="00B779A9">
        <w:rPr>
          <w:lang w:val="it-IT"/>
        </w:rPr>
        <w:t>AP</w:t>
      </w:r>
      <w:r w:rsidR="00BA24A1" w:rsidRPr="00B779A9">
        <w:rPr>
          <w:lang w:val="it-IT"/>
        </w:rPr>
        <w:t>]</w:t>
      </w:r>
      <w:r w:rsidR="00885488" w:rsidRPr="00B779A9">
        <w:rPr>
          <w:lang w:val="it-IT"/>
        </w:rPr>
        <w:t xml:space="preserve"> </w:t>
      </w:r>
      <w:r w:rsidR="00885488" w:rsidRPr="005A362F">
        <w:rPr>
          <w:rStyle w:val="Incipit"/>
          <w:lang w:val="it-IT"/>
        </w:rPr>
        <w:t>Vidi</w:t>
      </w:r>
      <w:r w:rsidR="005A362F" w:rsidRPr="00BE7D55">
        <w:rPr>
          <w:i/>
          <w:lang w:val="it-IT"/>
        </w:rPr>
        <w:t xml:space="preserve"> </w:t>
      </w:r>
      <w:r w:rsidR="00885488" w:rsidRPr="005A362F">
        <w:rPr>
          <w:rStyle w:val="Incipit"/>
          <w:lang w:val="it-IT"/>
        </w:rPr>
        <w:t>aquam</w:t>
      </w:r>
      <w:r w:rsidR="00885488" w:rsidRPr="00B779A9">
        <w:rPr>
          <w:lang w:val="it-IT"/>
        </w:rPr>
        <w:t xml:space="preserve">. </w:t>
      </w:r>
      <w:r w:rsidR="00187777" w:rsidRPr="002D4ADF">
        <w:rPr>
          <w:lang w:val="it-IT"/>
        </w:rPr>
        <w:t xml:space="preserve">|R| </w:t>
      </w:r>
      <w:r w:rsidR="00885488" w:rsidRPr="002D4ADF">
        <w:rPr>
          <w:lang w:val="it-IT"/>
        </w:rPr>
        <w:t xml:space="preserve">Apud </w:t>
      </w:r>
      <w:r w:rsidR="00885488" w:rsidRPr="002D4ADF">
        <w:rPr>
          <w:rStyle w:val="Ort"/>
          <w:lang w:val="it-IT"/>
        </w:rPr>
        <w:t>fontem</w:t>
      </w:r>
      <w:r w:rsidR="00885488" w:rsidRPr="002D4ADF">
        <w:rPr>
          <w:lang w:val="it-IT"/>
        </w:rPr>
        <w:t xml:space="preserve"> AM </w:t>
      </w:r>
      <w:r w:rsidR="00885488" w:rsidRPr="002D4ADF">
        <w:rPr>
          <w:rStyle w:val="Incipit"/>
          <w:lang w:val="it-IT"/>
        </w:rPr>
        <w:t>Spiritus</w:t>
      </w:r>
      <w:r w:rsidR="005A362F" w:rsidRPr="002D4ADF">
        <w:rPr>
          <w:i/>
          <w:lang w:val="it-IT"/>
        </w:rPr>
        <w:t xml:space="preserve"> </w:t>
      </w:r>
      <w:r w:rsidR="00885488" w:rsidRPr="002D4ADF">
        <w:rPr>
          <w:rStyle w:val="Incipit"/>
          <w:lang w:val="it-IT"/>
        </w:rPr>
        <w:t>carnem</w:t>
      </w:r>
      <w:r w:rsidR="00885488" w:rsidRPr="002D4ADF">
        <w:rPr>
          <w:lang w:val="it-IT"/>
        </w:rPr>
        <w:t>.</w:t>
      </w:r>
    </w:p>
    <w:p w:rsidR="00885488" w:rsidRPr="002D4ADF" w:rsidRDefault="00885488" w:rsidP="00415109">
      <w:pPr>
        <w:rPr>
          <w:lang w:val="it-IT"/>
        </w:rPr>
      </w:pPr>
      <w:r w:rsidRPr="002D4ADF">
        <w:rPr>
          <w:lang w:val="it-IT"/>
        </w:rPr>
        <w:t>Reliqua tam ad completorium quam ad vesperas per totum ut in die sancto.</w:t>
      </w:r>
    </w:p>
    <w:p w:rsidR="00885488" w:rsidRPr="002D4ADF" w:rsidRDefault="00885488" w:rsidP="00415109">
      <w:pPr>
        <w:pStyle w:val="berschrift1"/>
        <w:rPr>
          <w:lang w:val="it-IT"/>
        </w:rPr>
      </w:pPr>
      <w:r w:rsidRPr="002D4ADF">
        <w:rPr>
          <w:lang w:val="it-IT"/>
        </w:rPr>
        <w:t>FERIA QUARTA</w:t>
      </w:r>
    </w:p>
    <w:p w:rsidR="00885488" w:rsidRPr="002D4ADF" w:rsidRDefault="00745D2C" w:rsidP="00415109">
      <w:pPr>
        <w:rPr>
          <w:lang w:val="it-IT"/>
        </w:rPr>
      </w:pPr>
      <w:r w:rsidRPr="002D4ADF">
        <w:rPr>
          <w:rStyle w:val="Time1"/>
          <w:lang w:val="it-IT"/>
        </w:rPr>
        <w:t>Ad matutinum</w:t>
      </w:r>
      <w:r w:rsidR="00885488" w:rsidRPr="002D4ADF">
        <w:rPr>
          <w:lang w:val="it-IT"/>
        </w:rPr>
        <w:t xml:space="preserve"> I</w:t>
      </w:r>
      <w:r w:rsidR="005D0F32" w:rsidRPr="002D4ADF">
        <w:rPr>
          <w:lang w:val="it-IT"/>
        </w:rPr>
        <w:t>N</w:t>
      </w:r>
      <w:r w:rsidR="00885488" w:rsidRPr="002D4ADF">
        <w:rPr>
          <w:lang w:val="it-IT"/>
        </w:rPr>
        <w:t xml:space="preserve">V </w:t>
      </w:r>
      <w:r w:rsidR="00885488" w:rsidRPr="002D4ADF">
        <w:rPr>
          <w:rStyle w:val="Incipit"/>
          <w:lang w:val="it-IT"/>
        </w:rPr>
        <w:t>Surrexit</w:t>
      </w:r>
      <w:r w:rsidR="005A362F" w:rsidRPr="002D4ADF">
        <w:rPr>
          <w:i/>
          <w:lang w:val="it-IT"/>
        </w:rPr>
        <w:t xml:space="preserve"> </w:t>
      </w:r>
      <w:r w:rsidR="00885488" w:rsidRPr="002D4ADF">
        <w:rPr>
          <w:rStyle w:val="Incipit"/>
          <w:lang w:val="it-IT"/>
        </w:rPr>
        <w:t>dominus</w:t>
      </w:r>
      <w:r w:rsidR="00885488" w:rsidRPr="002D4ADF">
        <w:rPr>
          <w:lang w:val="it-IT"/>
        </w:rPr>
        <w:t>.</w:t>
      </w:r>
      <w:r w:rsidR="00776AE5" w:rsidRPr="002D4ADF">
        <w:rPr>
          <w:lang w:val="it-IT"/>
        </w:rPr>
        <w:t xml:space="preserve"> </w:t>
      </w:r>
      <w:r w:rsidRPr="002D4ADF">
        <w:rPr>
          <w:lang w:val="it-IT"/>
        </w:rPr>
        <w:t>Ad nocturnum</w:t>
      </w:r>
      <w:r w:rsidR="00885488" w:rsidRPr="002D4ADF">
        <w:rPr>
          <w:lang w:val="it-IT"/>
        </w:rPr>
        <w:t xml:space="preserve"> AN </w:t>
      </w:r>
      <w:r w:rsidR="00885488" w:rsidRPr="002D4ADF">
        <w:rPr>
          <w:rStyle w:val="Incipit"/>
          <w:lang w:val="it-IT"/>
        </w:rPr>
        <w:t xml:space="preserve">Pax </w:t>
      </w:r>
      <w:r w:rsidR="001B7479" w:rsidRPr="002D4ADF">
        <w:rPr>
          <w:rStyle w:val="Incipit"/>
          <w:lang w:val="it-IT"/>
        </w:rPr>
        <w:t>vobis</w:t>
      </w:r>
      <w:r w:rsidR="00885488" w:rsidRPr="002D4ADF">
        <w:rPr>
          <w:rStyle w:val="Incipit"/>
          <w:lang w:val="it-IT"/>
        </w:rPr>
        <w:t xml:space="preserve"> ego sum alleluia</w:t>
      </w:r>
      <w:r w:rsidR="00885488" w:rsidRPr="002D4ADF">
        <w:rPr>
          <w:lang w:val="it-IT"/>
        </w:rPr>
        <w:t xml:space="preserve"> sola dicatur. PS </w:t>
      </w:r>
      <w:r w:rsidR="00885488" w:rsidRPr="002D4ADF">
        <w:rPr>
          <w:rStyle w:val="Incipit"/>
          <w:lang w:val="it-IT"/>
        </w:rPr>
        <w:t>Sal</w:t>
      </w:r>
      <w:r w:rsidR="00382E22" w:rsidRPr="002D4ADF">
        <w:rPr>
          <w:rStyle w:val="Incipit"/>
          <w:lang w:val="it-IT"/>
        </w:rPr>
        <w:t>vu</w:t>
      </w:r>
      <w:r w:rsidR="00885488" w:rsidRPr="002D4ADF">
        <w:rPr>
          <w:rStyle w:val="Incipit"/>
          <w:lang w:val="it-IT"/>
        </w:rPr>
        <w:t>m me fac</w:t>
      </w:r>
      <w:r w:rsidR="00885488" w:rsidRPr="002D4ADF">
        <w:rPr>
          <w:lang w:val="it-IT"/>
        </w:rPr>
        <w:t xml:space="preserve">. </w:t>
      </w:r>
      <w:r w:rsidR="00BA24A1" w:rsidRPr="002D4ADF">
        <w:rPr>
          <w:lang w:val="it-IT"/>
        </w:rPr>
        <w:t>[</w:t>
      </w:r>
      <w:r w:rsidR="00885488" w:rsidRPr="002D4ADF">
        <w:rPr>
          <w:lang w:val="it-IT"/>
        </w:rPr>
        <w:t>PS</w:t>
      </w:r>
      <w:r w:rsidR="00BA24A1" w:rsidRPr="002D4ADF">
        <w:rPr>
          <w:lang w:val="it-IT"/>
        </w:rPr>
        <w:t>]</w:t>
      </w:r>
      <w:r w:rsidR="00885488" w:rsidRPr="002D4ADF">
        <w:rPr>
          <w:lang w:val="it-IT"/>
        </w:rPr>
        <w:t xml:space="preserve"> </w:t>
      </w:r>
      <w:r w:rsidR="00885488" w:rsidRPr="002D4ADF">
        <w:rPr>
          <w:rStyle w:val="Incipit"/>
          <w:lang w:val="it-IT"/>
        </w:rPr>
        <w:t>Usquequo</w:t>
      </w:r>
      <w:r w:rsidR="00885488" w:rsidRPr="002D4ADF">
        <w:rPr>
          <w:lang w:val="it-IT"/>
        </w:rPr>
        <w:t xml:space="preserve">. </w:t>
      </w:r>
      <w:r w:rsidR="00BA24A1" w:rsidRPr="002D4ADF">
        <w:rPr>
          <w:lang w:val="it-IT"/>
        </w:rPr>
        <w:t>[</w:t>
      </w:r>
      <w:r w:rsidR="00885488" w:rsidRPr="002D4ADF">
        <w:rPr>
          <w:lang w:val="it-IT"/>
        </w:rPr>
        <w:t>PS</w:t>
      </w:r>
      <w:r w:rsidR="00BA24A1" w:rsidRPr="002D4ADF">
        <w:rPr>
          <w:lang w:val="it-IT"/>
        </w:rPr>
        <w:t>]</w:t>
      </w:r>
      <w:r w:rsidR="00885488" w:rsidRPr="002D4ADF">
        <w:rPr>
          <w:lang w:val="it-IT"/>
        </w:rPr>
        <w:t xml:space="preserve"> </w:t>
      </w:r>
      <w:r w:rsidR="00885488" w:rsidRPr="002D4ADF">
        <w:rPr>
          <w:rStyle w:val="Incipit"/>
          <w:lang w:val="it-IT"/>
        </w:rPr>
        <w:t>Dixit insipiens</w:t>
      </w:r>
      <w:r w:rsidR="00885488" w:rsidRPr="002D4ADF">
        <w:rPr>
          <w:lang w:val="it-IT"/>
        </w:rPr>
        <w:t xml:space="preserve">. VS </w:t>
      </w:r>
      <w:r w:rsidR="00885488" w:rsidRPr="002D4ADF">
        <w:rPr>
          <w:rStyle w:val="Incipit"/>
          <w:lang w:val="it-IT"/>
        </w:rPr>
        <w:t>Quem quaeris mulier alleluia</w:t>
      </w:r>
      <w:r w:rsidR="00885488" w:rsidRPr="002D4ADF">
        <w:rPr>
          <w:lang w:val="it-IT"/>
        </w:rPr>
        <w:t xml:space="preserve">. EV </w:t>
      </w:r>
      <w:r w:rsidR="00885488" w:rsidRPr="002D4ADF">
        <w:rPr>
          <w:rStyle w:val="Incipit"/>
          <w:lang w:val="it-IT"/>
        </w:rPr>
        <w:t>Manifestavit se iterum Iesus</w:t>
      </w:r>
      <w:r w:rsidR="00885488" w:rsidRPr="002D4ADF">
        <w:rPr>
          <w:lang w:val="it-IT"/>
        </w:rPr>
        <w:t xml:space="preserve"> ex </w:t>
      </w:r>
      <w:r w:rsidR="00D66EA2" w:rsidRPr="002D4ADF">
        <w:rPr>
          <w:lang w:val="it-IT"/>
        </w:rPr>
        <w:t>volumine</w:t>
      </w:r>
      <w:r w:rsidR="00885488" w:rsidRPr="002D4ADF">
        <w:rPr>
          <w:lang w:val="it-IT"/>
        </w:rPr>
        <w:t xml:space="preserve"> hiemali de tempore. RP </w:t>
      </w:r>
      <w:r w:rsidR="00885488" w:rsidRPr="002D4ADF">
        <w:rPr>
          <w:rStyle w:val="Incipit"/>
          <w:lang w:val="it-IT"/>
        </w:rPr>
        <w:t xml:space="preserve">Ecce </w:t>
      </w:r>
      <w:r w:rsidR="00AB7195" w:rsidRPr="002D4ADF">
        <w:rPr>
          <w:rStyle w:val="Incipit"/>
          <w:lang w:val="it-IT"/>
        </w:rPr>
        <w:t>vici</w:t>
      </w:r>
      <w:r w:rsidR="00885488" w:rsidRPr="002D4ADF">
        <w:rPr>
          <w:rStyle w:val="Incipit"/>
          <w:lang w:val="it-IT"/>
        </w:rPr>
        <w:t>t leo</w:t>
      </w:r>
      <w:r w:rsidR="00885488" w:rsidRPr="002D4ADF">
        <w:rPr>
          <w:lang w:val="it-IT"/>
        </w:rPr>
        <w:t xml:space="preserve">. </w:t>
      </w:r>
      <w:r w:rsidR="00BA24A1" w:rsidRPr="002D4ADF">
        <w:rPr>
          <w:lang w:val="it-IT"/>
        </w:rPr>
        <w:t>[</w:t>
      </w:r>
      <w:r w:rsidR="00885488" w:rsidRPr="002D4ADF">
        <w:rPr>
          <w:lang w:val="it-IT"/>
        </w:rPr>
        <w:t>RP</w:t>
      </w:r>
      <w:r w:rsidR="00BA24A1" w:rsidRPr="002D4ADF">
        <w:rPr>
          <w:lang w:val="it-IT"/>
        </w:rPr>
        <w:t>]</w:t>
      </w:r>
      <w:r w:rsidR="00885488" w:rsidRPr="002D4ADF">
        <w:rPr>
          <w:lang w:val="it-IT"/>
        </w:rPr>
        <w:t xml:space="preserve"> </w:t>
      </w:r>
      <w:r w:rsidR="00885488" w:rsidRPr="002D4ADF">
        <w:rPr>
          <w:rStyle w:val="Incipit"/>
          <w:lang w:val="it-IT"/>
        </w:rPr>
        <w:t>Isti sunt agni</w:t>
      </w:r>
      <w:r w:rsidR="00885488" w:rsidRPr="002D4ADF">
        <w:rPr>
          <w:lang w:val="it-IT"/>
        </w:rPr>
        <w:t xml:space="preserve">. </w:t>
      </w:r>
      <w:r w:rsidR="00BA24A1" w:rsidRPr="002D4ADF">
        <w:rPr>
          <w:lang w:val="it-IT"/>
        </w:rPr>
        <w:t>[</w:t>
      </w:r>
      <w:r w:rsidR="00885488" w:rsidRPr="002D4ADF">
        <w:rPr>
          <w:lang w:val="it-IT"/>
        </w:rPr>
        <w:t>RP</w:t>
      </w:r>
      <w:r w:rsidR="00BA24A1" w:rsidRPr="002D4ADF">
        <w:rPr>
          <w:lang w:val="it-IT"/>
        </w:rPr>
        <w:t>]</w:t>
      </w:r>
      <w:r w:rsidR="00885488" w:rsidRPr="002D4ADF">
        <w:rPr>
          <w:lang w:val="it-IT"/>
        </w:rPr>
        <w:t xml:space="preserve"> </w:t>
      </w:r>
      <w:r w:rsidR="00885488" w:rsidRPr="002D4ADF">
        <w:rPr>
          <w:rStyle w:val="Incipit"/>
          <w:lang w:val="it-IT"/>
        </w:rPr>
        <w:t>De ore prudentis</w:t>
      </w:r>
      <w:r w:rsidR="00885488" w:rsidRPr="002D4ADF">
        <w:rPr>
          <w:lang w:val="it-IT"/>
        </w:rPr>
        <w:t xml:space="preserve">. </w:t>
      </w:r>
      <w:r w:rsidR="005D0F32" w:rsidRPr="002D4ADF">
        <w:rPr>
          <w:lang w:val="it-IT"/>
        </w:rPr>
        <w:t xml:space="preserve">[TD] </w:t>
      </w:r>
      <w:r w:rsidR="005D0F32" w:rsidRPr="002D4ADF">
        <w:rPr>
          <w:rStyle w:val="Incipit"/>
          <w:lang w:val="it-IT"/>
        </w:rPr>
        <w:t>Te deum</w:t>
      </w:r>
      <w:r w:rsidR="00A20355" w:rsidRPr="002D4ADF">
        <w:rPr>
          <w:rStyle w:val="Incipit"/>
          <w:lang w:val="it-IT"/>
        </w:rPr>
        <w:t xml:space="preserve"> laudamus</w:t>
      </w:r>
      <w:r w:rsidR="00885488" w:rsidRPr="002D4ADF">
        <w:rPr>
          <w:lang w:val="it-IT"/>
        </w:rPr>
        <w:t>.</w:t>
      </w:r>
    </w:p>
    <w:p w:rsidR="00EE3814" w:rsidRPr="002D4ADF" w:rsidRDefault="00745D2C" w:rsidP="00415109">
      <w:pPr>
        <w:rPr>
          <w:lang w:val="it-IT"/>
        </w:rPr>
      </w:pPr>
      <w:r w:rsidRPr="002D4ADF">
        <w:rPr>
          <w:rStyle w:val="Time1"/>
          <w:lang w:val="it-IT"/>
        </w:rPr>
        <w:t>Ad laudes</w:t>
      </w:r>
      <w:r w:rsidR="00885488" w:rsidRPr="002D4ADF">
        <w:rPr>
          <w:lang w:val="it-IT"/>
        </w:rPr>
        <w:t xml:space="preserve"> AN </w:t>
      </w:r>
      <w:r w:rsidR="00885488" w:rsidRPr="002D4ADF">
        <w:rPr>
          <w:rStyle w:val="Incipit"/>
          <w:lang w:val="it-IT"/>
        </w:rPr>
        <w:t>Angelus</w:t>
      </w:r>
      <w:r w:rsidR="005A362F" w:rsidRPr="002D4ADF">
        <w:rPr>
          <w:i/>
          <w:lang w:val="it-IT"/>
        </w:rPr>
        <w:t xml:space="preserve"> </w:t>
      </w:r>
      <w:r w:rsidR="00885488" w:rsidRPr="002D4ADF">
        <w:rPr>
          <w:rStyle w:val="Incipit"/>
          <w:lang w:val="it-IT"/>
        </w:rPr>
        <w:t>autem</w:t>
      </w:r>
      <w:r w:rsidR="005A362F" w:rsidRPr="002D4ADF">
        <w:rPr>
          <w:i/>
          <w:lang w:val="it-IT"/>
        </w:rPr>
        <w:t xml:space="preserve"> </w:t>
      </w:r>
      <w:r w:rsidR="00885488" w:rsidRPr="002D4ADF">
        <w:rPr>
          <w:rStyle w:val="Incipit"/>
          <w:lang w:val="it-IT"/>
        </w:rPr>
        <w:t>domini</w:t>
      </w:r>
      <w:r w:rsidR="00885488" w:rsidRPr="002D4ADF">
        <w:rPr>
          <w:lang w:val="it-IT"/>
        </w:rPr>
        <w:t xml:space="preserve"> cum reliquis. AB </w:t>
      </w:r>
      <w:r w:rsidR="00885488" w:rsidRPr="002D4ADF">
        <w:rPr>
          <w:rStyle w:val="Incipit"/>
          <w:lang w:val="it-IT"/>
        </w:rPr>
        <w:t>Mittite</w:t>
      </w:r>
      <w:r w:rsidR="005A362F" w:rsidRPr="002D4ADF">
        <w:rPr>
          <w:i/>
          <w:lang w:val="it-IT"/>
        </w:rPr>
        <w:t xml:space="preserve"> </w:t>
      </w:r>
      <w:r w:rsidR="00885488" w:rsidRPr="002D4ADF">
        <w:rPr>
          <w:rStyle w:val="Incipit"/>
          <w:lang w:val="it-IT"/>
        </w:rPr>
        <w:t>in</w:t>
      </w:r>
      <w:r w:rsidR="005A362F" w:rsidRPr="002D4ADF">
        <w:rPr>
          <w:i/>
          <w:lang w:val="it-IT"/>
        </w:rPr>
        <w:t xml:space="preserve"> </w:t>
      </w:r>
      <w:r w:rsidR="00885488" w:rsidRPr="002D4ADF">
        <w:rPr>
          <w:rStyle w:val="Incipit"/>
          <w:lang w:val="it-IT"/>
        </w:rPr>
        <w:t>dexteram</w:t>
      </w:r>
      <w:r w:rsidR="00885488" w:rsidRPr="002D4ADF">
        <w:rPr>
          <w:lang w:val="it-IT"/>
        </w:rPr>
        <w:t xml:space="preserve">. </w:t>
      </w:r>
      <w:r w:rsidR="003525EF" w:rsidRPr="002D4ADF">
        <w:rPr>
          <w:lang w:val="it-IT"/>
        </w:rPr>
        <w:t xml:space="preserve">[BD] </w:t>
      </w:r>
      <w:r w:rsidR="005F6F99" w:rsidRPr="002D4ADF">
        <w:rPr>
          <w:rStyle w:val="Incipit"/>
          <w:lang w:val="it-IT"/>
        </w:rPr>
        <w:t>Benedicamus</w:t>
      </w:r>
      <w:r w:rsidR="003525EF" w:rsidRPr="002D4ADF">
        <w:rPr>
          <w:lang w:val="it-IT"/>
        </w:rPr>
        <w:t xml:space="preserve"> cum</w:t>
      </w:r>
      <w:r w:rsidR="00885488" w:rsidRPr="002D4ADF">
        <w:rPr>
          <w:lang w:val="it-IT"/>
        </w:rPr>
        <w:t xml:space="preserve"> quinque alleluia.</w:t>
      </w:r>
      <w:r w:rsidR="005D0F32" w:rsidRPr="002D4ADF">
        <w:rPr>
          <w:lang w:val="it-IT"/>
        </w:rPr>
        <w:t xml:space="preserve"> </w:t>
      </w:r>
    </w:p>
    <w:p w:rsidR="00885488" w:rsidRPr="002D4ADF" w:rsidRDefault="003000FD" w:rsidP="00F337B7">
      <w:pPr>
        <w:rPr>
          <w:lang w:val="it-IT"/>
        </w:rPr>
      </w:pPr>
      <w:r>
        <w:rPr>
          <w:lang w:val="it-IT"/>
        </w:rPr>
        <w:t>(231</w:t>
      </w:r>
      <w:r w:rsidR="005D0F32" w:rsidRPr="002D4ADF">
        <w:rPr>
          <w:lang w:val="it-IT"/>
        </w:rPr>
        <w:t>r</w:t>
      </w:r>
      <w:r>
        <w:rPr>
          <w:lang w:val="it-IT"/>
        </w:rPr>
        <w:t>-a</w:t>
      </w:r>
      <w:r w:rsidR="005D0F32" w:rsidRPr="002D4ADF">
        <w:rPr>
          <w:lang w:val="it-IT"/>
        </w:rPr>
        <w:t>)</w:t>
      </w:r>
      <w:r w:rsidR="00EE3814" w:rsidRPr="002D4ADF">
        <w:rPr>
          <w:lang w:val="it-IT"/>
        </w:rPr>
        <w:t xml:space="preserve"> </w:t>
      </w:r>
      <w:r w:rsidR="00745D2C" w:rsidRPr="002D4ADF">
        <w:rPr>
          <w:rStyle w:val="Time1"/>
          <w:lang w:val="it-IT"/>
        </w:rPr>
        <w:t>Ad omnes horas</w:t>
      </w:r>
      <w:r w:rsidR="00885488" w:rsidRPr="002D4ADF">
        <w:rPr>
          <w:lang w:val="it-IT"/>
        </w:rPr>
        <w:t xml:space="preserve"> </w:t>
      </w:r>
      <w:r w:rsidR="005D0F32" w:rsidRPr="002D4ADF">
        <w:rPr>
          <w:lang w:val="it-IT"/>
        </w:rPr>
        <w:t xml:space="preserve">[AL] </w:t>
      </w:r>
      <w:r w:rsidR="00885488" w:rsidRPr="002D4ADF">
        <w:rPr>
          <w:rStyle w:val="Incipit"/>
          <w:lang w:val="it-IT"/>
        </w:rPr>
        <w:t>Alleluia</w:t>
      </w:r>
      <w:r w:rsidR="00885488" w:rsidRPr="002D4ADF">
        <w:rPr>
          <w:lang w:val="it-IT"/>
        </w:rPr>
        <w:t xml:space="preserve"> et </w:t>
      </w:r>
      <w:r w:rsidR="00BA24A1" w:rsidRPr="002D4ADF">
        <w:rPr>
          <w:lang w:val="it-IT"/>
        </w:rPr>
        <w:t>[</w:t>
      </w:r>
      <w:r w:rsidR="00885488" w:rsidRPr="002D4ADF">
        <w:rPr>
          <w:lang w:val="it-IT"/>
        </w:rPr>
        <w:t>GR</w:t>
      </w:r>
      <w:r w:rsidR="00BA24A1" w:rsidRPr="002D4ADF">
        <w:rPr>
          <w:lang w:val="it-IT"/>
        </w:rPr>
        <w:t>]</w:t>
      </w:r>
      <w:r w:rsidR="00885488" w:rsidRPr="002D4ADF">
        <w:rPr>
          <w:lang w:val="it-IT"/>
        </w:rPr>
        <w:t xml:space="preserve"> </w:t>
      </w:r>
      <w:r w:rsidR="00885488" w:rsidRPr="002D4ADF">
        <w:rPr>
          <w:rStyle w:val="Incipit"/>
          <w:lang w:val="it-IT"/>
        </w:rPr>
        <w:t>Haec</w:t>
      </w:r>
      <w:r w:rsidR="005A362F" w:rsidRPr="002D4ADF">
        <w:rPr>
          <w:i/>
          <w:lang w:val="it-IT"/>
        </w:rPr>
        <w:t xml:space="preserve"> </w:t>
      </w:r>
      <w:r w:rsidR="00885488" w:rsidRPr="002D4ADF">
        <w:rPr>
          <w:rStyle w:val="Incipit"/>
          <w:lang w:val="it-IT"/>
        </w:rPr>
        <w:t>dies</w:t>
      </w:r>
      <w:r w:rsidR="00885488" w:rsidRPr="002D4ADF">
        <w:rPr>
          <w:lang w:val="it-IT"/>
        </w:rPr>
        <w:t xml:space="preserve">. </w:t>
      </w:r>
      <w:r w:rsidR="00E95128">
        <w:t>$E::</w:t>
      </w:r>
      <w:r w:rsidR="00885488">
        <w:t>Post</w:t>
      </w:r>
      <w:r w:rsidR="00776AE5">
        <w:t xml:space="preserve"> </w:t>
      </w:r>
      <w:r w:rsidR="005D0F32" w:rsidRPr="00776AE5">
        <w:t xml:space="preserve">[GR] </w:t>
      </w:r>
      <w:r w:rsidR="00885488" w:rsidRPr="00F337B7">
        <w:rPr>
          <w:rStyle w:val="Incipit"/>
        </w:rPr>
        <w:t>Haec</w:t>
      </w:r>
      <w:r w:rsidR="005A362F" w:rsidRPr="00F337B7">
        <w:rPr>
          <w:rStyle w:val="Incipit"/>
        </w:rPr>
        <w:t xml:space="preserve"> </w:t>
      </w:r>
      <w:r w:rsidR="00885488" w:rsidRPr="00F337B7">
        <w:rPr>
          <w:rStyle w:val="Incipit"/>
        </w:rPr>
        <w:t>dies</w:t>
      </w:r>
      <w:r w:rsidR="008C0EB0" w:rsidRPr="00776AE5">
        <w:t>.</w:t>
      </w:r>
      <w:r w:rsidR="00F337B7">
        <w:t xml:space="preserve"> </w:t>
      </w:r>
      <w:r w:rsidR="005D0F32" w:rsidRPr="002D4ADF">
        <w:rPr>
          <w:lang w:val="it-IT"/>
        </w:rPr>
        <w:t xml:space="preserve">[AL] </w:t>
      </w:r>
      <w:r w:rsidR="00885488" w:rsidRPr="002D4ADF">
        <w:rPr>
          <w:rStyle w:val="Incipit"/>
          <w:lang w:val="it-IT"/>
        </w:rPr>
        <w:t>Alleluia</w:t>
      </w:r>
      <w:r w:rsidR="00776AE5" w:rsidRPr="002D4ADF">
        <w:rPr>
          <w:rStyle w:val="Incipit"/>
          <w:lang w:val="it-IT"/>
        </w:rPr>
        <w:t xml:space="preserve"> </w:t>
      </w:r>
      <w:r w:rsidR="00F337B7" w:rsidRPr="002D4ADF">
        <w:rPr>
          <w:lang w:val="it-IT"/>
        </w:rPr>
        <w:t>sine versu folio 62</w:t>
      </w:r>
      <w:r w:rsidR="00E95128" w:rsidRPr="002D4ADF">
        <w:rPr>
          <w:lang w:val="it-IT"/>
        </w:rPr>
        <w:t>$</w:t>
      </w:r>
      <w:r w:rsidR="00F337B7" w:rsidRPr="002D4ADF">
        <w:rPr>
          <w:lang w:val="it-IT"/>
        </w:rPr>
        <w:t>.</w:t>
      </w:r>
    </w:p>
    <w:p w:rsidR="00885488" w:rsidRPr="00234396" w:rsidRDefault="00745D2C" w:rsidP="00415109">
      <w:pPr>
        <w:rPr>
          <w:lang w:val="pt-PT"/>
        </w:rPr>
      </w:pPr>
      <w:r w:rsidRPr="002D4ADF">
        <w:rPr>
          <w:rStyle w:val="Time1"/>
          <w:lang w:val="it-IT"/>
        </w:rPr>
        <w:t>Ad officium</w:t>
      </w:r>
      <w:r w:rsidR="00885488" w:rsidRPr="002D4ADF">
        <w:rPr>
          <w:lang w:val="it-IT"/>
        </w:rPr>
        <w:t xml:space="preserve"> IN </w:t>
      </w:r>
      <w:r w:rsidR="00885488" w:rsidRPr="002D4ADF">
        <w:rPr>
          <w:rStyle w:val="Incipit"/>
          <w:lang w:val="it-IT"/>
        </w:rPr>
        <w:t>Venite benedicti patris mei</w:t>
      </w:r>
      <w:r w:rsidR="00DD1415">
        <w:rPr>
          <w:lang w:val="it-IT"/>
        </w:rPr>
        <w:t>@</w:t>
      </w:r>
      <w:r w:rsidR="00DD1415" w:rsidRPr="002D4ADF">
        <w:rPr>
          <w:lang w:val="it-IT"/>
        </w:rPr>
        <w:t>140.</w:t>
      </w:r>
      <w:r w:rsidR="00885488" w:rsidRPr="002D4ADF">
        <w:rPr>
          <w:lang w:val="it-IT"/>
        </w:rPr>
        <w:t xml:space="preserve"> </w:t>
      </w:r>
      <w:r w:rsidR="005D0F32" w:rsidRPr="002D4ADF">
        <w:rPr>
          <w:lang w:val="fr-FR"/>
        </w:rPr>
        <w:t xml:space="preserve">[KY] </w:t>
      </w:r>
      <w:r w:rsidR="005D0F32" w:rsidRPr="002D4ADF">
        <w:rPr>
          <w:rStyle w:val="Incipit"/>
          <w:lang w:val="fr-FR"/>
        </w:rPr>
        <w:t>Kyrie</w:t>
      </w:r>
      <w:r w:rsidR="005D0F32" w:rsidRPr="002D4ADF">
        <w:rPr>
          <w:lang w:val="fr-FR"/>
        </w:rPr>
        <w:t xml:space="preserve"> et [SA] </w:t>
      </w:r>
      <w:r w:rsidR="005D0F32" w:rsidRPr="002D4ADF">
        <w:rPr>
          <w:rStyle w:val="Incipit"/>
          <w:lang w:val="fr-FR"/>
        </w:rPr>
        <w:t>Sanctus</w:t>
      </w:r>
      <w:r w:rsidR="005D0F32" w:rsidRPr="002D4ADF">
        <w:rPr>
          <w:lang w:val="fr-FR"/>
        </w:rPr>
        <w:t xml:space="preserve"> </w:t>
      </w:r>
      <w:r w:rsidR="00885488" w:rsidRPr="002D4ADF">
        <w:rPr>
          <w:lang w:val="fr-FR"/>
        </w:rPr>
        <w:t xml:space="preserve">paschale. </w:t>
      </w:r>
      <w:r w:rsidR="00885488" w:rsidRPr="00234396">
        <w:rPr>
          <w:lang w:val="pt-PT"/>
        </w:rPr>
        <w:t xml:space="preserve">GR </w:t>
      </w:r>
      <w:r w:rsidR="00885488" w:rsidRPr="00234396">
        <w:rPr>
          <w:rStyle w:val="Incipit"/>
          <w:lang w:val="pt-PT"/>
        </w:rPr>
        <w:t>Haec dies</w:t>
      </w:r>
      <w:r w:rsidR="00885488" w:rsidRPr="00234396">
        <w:rPr>
          <w:lang w:val="pt-PT"/>
        </w:rPr>
        <w:t xml:space="preserve"> cum </w:t>
      </w:r>
      <w:r w:rsidR="005D0F32" w:rsidRPr="00234396">
        <w:rPr>
          <w:lang w:val="pt-PT"/>
        </w:rPr>
        <w:t>G</w:t>
      </w:r>
      <w:r w:rsidR="00885488" w:rsidRPr="00234396">
        <w:rPr>
          <w:lang w:val="pt-PT"/>
        </w:rPr>
        <w:t xml:space="preserve">V </w:t>
      </w:r>
      <w:r w:rsidR="00885488" w:rsidRPr="00234396">
        <w:rPr>
          <w:rStyle w:val="Incipit"/>
          <w:lang w:val="pt-PT"/>
        </w:rPr>
        <w:t>Dextera domini</w:t>
      </w:r>
      <w:r w:rsidR="00DD1415" w:rsidRPr="00234396">
        <w:rPr>
          <w:lang w:val="pt-PT"/>
        </w:rPr>
        <w:t>@140.</w:t>
      </w:r>
      <w:r w:rsidR="00885488" w:rsidRPr="00234396">
        <w:rPr>
          <w:lang w:val="pt-PT"/>
        </w:rPr>
        <w:t xml:space="preserve"> AL</w:t>
      </w:r>
      <w:r w:rsidR="005D0F32" w:rsidRPr="00234396">
        <w:rPr>
          <w:lang w:val="pt-PT"/>
        </w:rPr>
        <w:t>V</w:t>
      </w:r>
      <w:r w:rsidR="00885488" w:rsidRPr="00234396">
        <w:rPr>
          <w:lang w:val="pt-PT"/>
        </w:rPr>
        <w:t xml:space="preserve"> </w:t>
      </w:r>
      <w:r w:rsidR="00885488" w:rsidRPr="00234396">
        <w:rPr>
          <w:rStyle w:val="Incipit"/>
          <w:lang w:val="pt-PT"/>
        </w:rPr>
        <w:t>Surgens Iesus</w:t>
      </w:r>
      <w:r w:rsidR="00DD1415" w:rsidRPr="00234396">
        <w:rPr>
          <w:lang w:val="pt-PT"/>
        </w:rPr>
        <w:t>@141.</w:t>
      </w:r>
      <w:r w:rsidR="00885488" w:rsidRPr="00234396">
        <w:rPr>
          <w:lang w:val="pt-PT"/>
        </w:rPr>
        <w:t xml:space="preserve"> SE </w:t>
      </w:r>
      <w:r w:rsidR="00885488" w:rsidRPr="00234396">
        <w:rPr>
          <w:rStyle w:val="Incipit"/>
          <w:lang w:val="pt-PT"/>
        </w:rPr>
        <w:t xml:space="preserve">Grates </w:t>
      </w:r>
      <w:r w:rsidR="001B7479" w:rsidRPr="00234396">
        <w:rPr>
          <w:rStyle w:val="Incipit"/>
          <w:lang w:val="pt-PT"/>
        </w:rPr>
        <w:t>salvator</w:t>
      </w:r>
      <w:r w:rsidR="00885488" w:rsidRPr="00234396">
        <w:rPr>
          <w:rStyle w:val="Incipit"/>
          <w:lang w:val="pt-PT"/>
        </w:rPr>
        <w:t>i ac regi</w:t>
      </w:r>
      <w:r w:rsidR="00DD1415" w:rsidRPr="00234396">
        <w:rPr>
          <w:lang w:val="pt-PT"/>
        </w:rPr>
        <w:t>@284.</w:t>
      </w:r>
      <w:r w:rsidR="00885488" w:rsidRPr="00234396">
        <w:rPr>
          <w:lang w:val="pt-PT"/>
        </w:rPr>
        <w:t xml:space="preserve"> OF </w:t>
      </w:r>
      <w:r w:rsidR="00F75173" w:rsidRPr="00234396">
        <w:rPr>
          <w:rStyle w:val="Incipit"/>
          <w:lang w:val="pt-PT"/>
        </w:rPr>
        <w:t>Portas caeli a</w:t>
      </w:r>
      <w:r w:rsidR="00885488" w:rsidRPr="00234396">
        <w:rPr>
          <w:rStyle w:val="Incipit"/>
          <w:lang w:val="pt-PT"/>
        </w:rPr>
        <w:t>peruit</w:t>
      </w:r>
      <w:r w:rsidR="00DD1415" w:rsidRPr="00234396">
        <w:rPr>
          <w:lang w:val="pt-PT"/>
        </w:rPr>
        <w:t>@141.</w:t>
      </w:r>
      <w:r w:rsidR="00885488" w:rsidRPr="00234396">
        <w:rPr>
          <w:lang w:val="pt-PT"/>
        </w:rPr>
        <w:t xml:space="preserve"> CO </w:t>
      </w:r>
      <w:r w:rsidR="00885488" w:rsidRPr="00234396">
        <w:rPr>
          <w:rStyle w:val="Incipit"/>
          <w:lang w:val="pt-PT"/>
        </w:rPr>
        <w:t>Christus resurgens</w:t>
      </w:r>
      <w:r w:rsidR="00DD1415" w:rsidRPr="00234396">
        <w:rPr>
          <w:lang w:val="pt-PT"/>
        </w:rPr>
        <w:t>@141.</w:t>
      </w:r>
    </w:p>
    <w:p w:rsidR="00885488" w:rsidRPr="00B779A9" w:rsidRDefault="00745D2C" w:rsidP="00415109">
      <w:pPr>
        <w:rPr>
          <w:lang w:val="fr-FR"/>
        </w:rPr>
      </w:pPr>
      <w:r w:rsidRPr="00234396">
        <w:rPr>
          <w:rStyle w:val="Time1"/>
          <w:lang w:val="pt-PT"/>
        </w:rPr>
        <w:t>Ad vesperas</w:t>
      </w:r>
      <w:r w:rsidR="00885488" w:rsidRPr="00234396">
        <w:rPr>
          <w:lang w:val="pt-PT"/>
        </w:rPr>
        <w:t xml:space="preserve"> super psalmos </w:t>
      </w:r>
      <w:r w:rsidR="00BA24A1" w:rsidRPr="00234396">
        <w:rPr>
          <w:lang w:val="pt-PT"/>
        </w:rPr>
        <w:t>[</w:t>
      </w:r>
      <w:r w:rsidR="00885488" w:rsidRPr="00234396">
        <w:rPr>
          <w:lang w:val="pt-PT"/>
        </w:rPr>
        <w:t>AN</w:t>
      </w:r>
      <w:r w:rsidR="00BA24A1" w:rsidRPr="00234396">
        <w:rPr>
          <w:lang w:val="pt-PT"/>
        </w:rPr>
        <w:t>]</w:t>
      </w:r>
      <w:r w:rsidR="00885488" w:rsidRPr="00234396">
        <w:rPr>
          <w:lang w:val="pt-PT"/>
        </w:rPr>
        <w:t xml:space="preserve"> </w:t>
      </w:r>
      <w:r w:rsidR="00885488" w:rsidRPr="00234396">
        <w:rPr>
          <w:rStyle w:val="Incipit"/>
          <w:lang w:val="pt-PT"/>
        </w:rPr>
        <w:t>Alleluia</w:t>
      </w:r>
      <w:r w:rsidR="00885488" w:rsidRPr="00234396">
        <w:rPr>
          <w:lang w:val="pt-PT"/>
        </w:rPr>
        <w:t xml:space="preserve"> quod est septimi differentia. In fine psalmorum </w:t>
      </w:r>
      <w:r w:rsidR="005D0F32" w:rsidRPr="00234396">
        <w:rPr>
          <w:lang w:val="pt-PT"/>
        </w:rPr>
        <w:t xml:space="preserve">[AN] </w:t>
      </w:r>
      <w:r w:rsidR="00885488" w:rsidRPr="00234396">
        <w:rPr>
          <w:rStyle w:val="Incipit"/>
          <w:lang w:val="pt-PT"/>
        </w:rPr>
        <w:t>Alleluia</w:t>
      </w:r>
      <w:r w:rsidR="00885488" w:rsidRPr="00234396">
        <w:rPr>
          <w:lang w:val="pt-PT"/>
        </w:rPr>
        <w:t xml:space="preserve">. Deinde </w:t>
      </w:r>
      <w:r w:rsidR="00BA24A1" w:rsidRPr="00234396">
        <w:rPr>
          <w:lang w:val="pt-PT"/>
        </w:rPr>
        <w:t>[</w:t>
      </w:r>
      <w:r w:rsidR="00885488" w:rsidRPr="00234396">
        <w:rPr>
          <w:lang w:val="pt-PT"/>
        </w:rPr>
        <w:t>GR</w:t>
      </w:r>
      <w:r w:rsidR="00BA24A1" w:rsidRPr="00234396">
        <w:rPr>
          <w:lang w:val="pt-PT"/>
        </w:rPr>
        <w:t>]</w:t>
      </w:r>
      <w:r w:rsidR="00885488" w:rsidRPr="00234396">
        <w:rPr>
          <w:lang w:val="pt-PT"/>
        </w:rPr>
        <w:t xml:space="preserve"> </w:t>
      </w:r>
      <w:r w:rsidR="00050F79" w:rsidRPr="00234396">
        <w:rPr>
          <w:rStyle w:val="Incipit"/>
          <w:lang w:val="pt-PT"/>
        </w:rPr>
        <w:t>|</w:t>
      </w:r>
      <w:r w:rsidR="00885488" w:rsidRPr="00234396">
        <w:rPr>
          <w:rStyle w:val="Incipit"/>
          <w:lang w:val="pt-PT"/>
        </w:rPr>
        <w:t>Haec</w:t>
      </w:r>
      <w:r w:rsidR="005A362F" w:rsidRPr="00234396">
        <w:rPr>
          <w:rStyle w:val="Incipit"/>
          <w:lang w:val="pt-PT"/>
        </w:rPr>
        <w:t xml:space="preserve"> </w:t>
      </w:r>
      <w:r w:rsidR="00885488" w:rsidRPr="00234396">
        <w:rPr>
          <w:rStyle w:val="Incipit"/>
          <w:lang w:val="pt-PT"/>
        </w:rPr>
        <w:t>est</w:t>
      </w:r>
      <w:r w:rsidR="00050F79" w:rsidRPr="00234396">
        <w:rPr>
          <w:rStyle w:val="Incipit"/>
          <w:lang w:val="pt-PT"/>
        </w:rPr>
        <w:t>::Haec|</w:t>
      </w:r>
      <w:r w:rsidR="00885488" w:rsidRPr="00234396">
        <w:rPr>
          <w:rStyle w:val="Incipit"/>
          <w:lang w:val="pt-PT"/>
        </w:rPr>
        <w:t xml:space="preserve"> dies</w:t>
      </w:r>
      <w:r w:rsidR="00885488" w:rsidRPr="00234396">
        <w:rPr>
          <w:lang w:val="pt-PT"/>
        </w:rPr>
        <w:t xml:space="preserve"> cum </w:t>
      </w:r>
      <w:r w:rsidR="005D0F32" w:rsidRPr="00234396">
        <w:rPr>
          <w:lang w:val="pt-PT"/>
        </w:rPr>
        <w:t>G</w:t>
      </w:r>
      <w:r w:rsidR="00885488" w:rsidRPr="00234396">
        <w:rPr>
          <w:lang w:val="pt-PT"/>
        </w:rPr>
        <w:t xml:space="preserve">V </w:t>
      </w:r>
      <w:r w:rsidR="00885488" w:rsidRPr="00234396">
        <w:rPr>
          <w:rStyle w:val="Incipit"/>
          <w:lang w:val="pt-PT"/>
        </w:rPr>
        <w:t>Dextera</w:t>
      </w:r>
      <w:r w:rsidR="005A362F" w:rsidRPr="00234396">
        <w:rPr>
          <w:i/>
          <w:lang w:val="pt-PT"/>
        </w:rPr>
        <w:t xml:space="preserve"> </w:t>
      </w:r>
      <w:r w:rsidR="00885488" w:rsidRPr="00234396">
        <w:rPr>
          <w:rStyle w:val="Incipit"/>
          <w:lang w:val="pt-PT"/>
        </w:rPr>
        <w:t>domini</w:t>
      </w:r>
      <w:r w:rsidR="00DD1415" w:rsidRPr="00234396">
        <w:rPr>
          <w:lang w:val="pt-PT"/>
        </w:rPr>
        <w:t>@62.</w:t>
      </w:r>
      <w:r w:rsidR="00885488" w:rsidRPr="00234396">
        <w:rPr>
          <w:lang w:val="pt-PT"/>
        </w:rPr>
        <w:t xml:space="preserve"> </w:t>
      </w:r>
      <w:r w:rsidR="00885488" w:rsidRPr="00B779A9">
        <w:rPr>
          <w:lang w:val="fr-FR"/>
        </w:rPr>
        <w:t>AL</w:t>
      </w:r>
      <w:r w:rsidR="005D0F32" w:rsidRPr="00B779A9">
        <w:rPr>
          <w:lang w:val="fr-FR"/>
        </w:rPr>
        <w:t>V</w:t>
      </w:r>
      <w:r w:rsidR="00885488" w:rsidRPr="00B779A9">
        <w:rPr>
          <w:lang w:val="fr-FR"/>
        </w:rPr>
        <w:t xml:space="preserve"> </w:t>
      </w:r>
      <w:r w:rsidR="00885488" w:rsidRPr="005A362F">
        <w:rPr>
          <w:rStyle w:val="Incipit"/>
          <w:lang w:val="fr-FR"/>
        </w:rPr>
        <w:t>Surgens</w:t>
      </w:r>
      <w:r w:rsidR="005A362F" w:rsidRPr="00BE7D55">
        <w:rPr>
          <w:i/>
          <w:lang w:val="fr-FR"/>
        </w:rPr>
        <w:t xml:space="preserve"> </w:t>
      </w:r>
      <w:r w:rsidR="00885488" w:rsidRPr="005A362F">
        <w:rPr>
          <w:rStyle w:val="Incipit"/>
          <w:lang w:val="fr-FR"/>
        </w:rPr>
        <w:t>Iesus</w:t>
      </w:r>
      <w:r w:rsidR="00DD1415">
        <w:rPr>
          <w:lang w:val="fr-FR"/>
        </w:rPr>
        <w:t>@</w:t>
      </w:r>
      <w:r w:rsidR="00DD1415" w:rsidRPr="00B779A9">
        <w:rPr>
          <w:lang w:val="fr-FR"/>
        </w:rPr>
        <w:t>62.</w:t>
      </w:r>
      <w:r w:rsidR="00885488" w:rsidRPr="00B779A9">
        <w:rPr>
          <w:lang w:val="fr-FR"/>
        </w:rPr>
        <w:t xml:space="preserve"> AM </w:t>
      </w:r>
      <w:r w:rsidR="00885488" w:rsidRPr="005A362F">
        <w:rPr>
          <w:rStyle w:val="Incipit"/>
          <w:lang w:val="fr-FR"/>
        </w:rPr>
        <w:t>Dixit</w:t>
      </w:r>
      <w:r w:rsidR="005A362F" w:rsidRPr="00BE7D55">
        <w:rPr>
          <w:i/>
          <w:lang w:val="fr-FR"/>
        </w:rPr>
        <w:t xml:space="preserve"> </w:t>
      </w:r>
      <w:r w:rsidR="00885488" w:rsidRPr="005A362F">
        <w:rPr>
          <w:rStyle w:val="Incipit"/>
          <w:lang w:val="fr-FR"/>
        </w:rPr>
        <w:t>Iesus</w:t>
      </w:r>
      <w:r w:rsidR="005A362F" w:rsidRPr="00BE7D55">
        <w:rPr>
          <w:i/>
          <w:lang w:val="fr-FR"/>
        </w:rPr>
        <w:t xml:space="preserve"> </w:t>
      </w:r>
      <w:r w:rsidR="00885488" w:rsidRPr="005A362F">
        <w:rPr>
          <w:rStyle w:val="Incipit"/>
          <w:lang w:val="fr-FR"/>
        </w:rPr>
        <w:t>discipulus</w:t>
      </w:r>
      <w:r w:rsidR="00885488" w:rsidRPr="00B779A9">
        <w:rPr>
          <w:lang w:val="fr-FR"/>
        </w:rPr>
        <w:t xml:space="preserve">. Collecta sine conclusione dicitur. </w:t>
      </w:r>
    </w:p>
    <w:p w:rsidR="00885488" w:rsidRPr="00B779A9" w:rsidRDefault="00384B86" w:rsidP="00415109">
      <w:pPr>
        <w:rPr>
          <w:lang w:val="pt-PT"/>
        </w:rPr>
      </w:pPr>
      <w:r w:rsidRPr="00F945C5">
        <w:rPr>
          <w:rStyle w:val="Time1"/>
          <w:lang w:val="it-IT"/>
        </w:rPr>
        <w:t>[Ad processionem]</w:t>
      </w:r>
      <w:r>
        <w:rPr>
          <w:lang w:val="it-IT"/>
        </w:rPr>
        <w:t xml:space="preserve"> </w:t>
      </w:r>
      <w:r w:rsidR="00885488" w:rsidRPr="00B779A9">
        <w:rPr>
          <w:lang w:val="it-IT"/>
        </w:rPr>
        <w:t>Deinde fit</w:t>
      </w:r>
      <w:r w:rsidR="00745D2C" w:rsidRPr="00F945C5">
        <w:rPr>
          <w:lang w:val="it-IT"/>
        </w:rPr>
        <w:t xml:space="preserve"> processio ad fontem.</w:t>
      </w:r>
      <w:r w:rsidR="00885488" w:rsidRPr="00F945C5">
        <w:rPr>
          <w:lang w:val="it-IT"/>
        </w:rPr>
        <w:t xml:space="preserve"> </w:t>
      </w:r>
      <w:r w:rsidR="00885488" w:rsidRPr="00B779A9">
        <w:rPr>
          <w:lang w:val="pt-PT"/>
        </w:rPr>
        <w:t xml:space="preserve">Ad </w:t>
      </w:r>
      <w:r w:rsidR="00885488" w:rsidRPr="00736684">
        <w:rPr>
          <w:rStyle w:val="Ort"/>
          <w:lang w:val="pt-PT"/>
        </w:rPr>
        <w:t>fontem</w:t>
      </w:r>
      <w:r w:rsidR="00885488" w:rsidRPr="00B779A9">
        <w:rPr>
          <w:lang w:val="pt-PT"/>
        </w:rPr>
        <w:t xml:space="preserve"> AM </w:t>
      </w:r>
      <w:r w:rsidR="00885488" w:rsidRPr="005A362F">
        <w:rPr>
          <w:rStyle w:val="Incipit"/>
          <w:lang w:val="pt-PT"/>
        </w:rPr>
        <w:t>Hoc</w:t>
      </w:r>
      <w:r w:rsidR="005A362F" w:rsidRPr="00BE7D55">
        <w:rPr>
          <w:i/>
          <w:lang w:val="pt-PT"/>
        </w:rPr>
        <w:t xml:space="preserve"> </w:t>
      </w:r>
      <w:r w:rsidR="00885488" w:rsidRPr="005A362F">
        <w:rPr>
          <w:rStyle w:val="Incipit"/>
          <w:lang w:val="pt-PT"/>
        </w:rPr>
        <w:t>iam</w:t>
      </w:r>
      <w:r w:rsidR="005A362F" w:rsidRPr="00BE7D55">
        <w:rPr>
          <w:i/>
          <w:lang w:val="pt-PT"/>
        </w:rPr>
        <w:t xml:space="preserve"> </w:t>
      </w:r>
      <w:r w:rsidR="00885488" w:rsidRPr="005A362F">
        <w:rPr>
          <w:rStyle w:val="Incipit"/>
          <w:lang w:val="pt-PT"/>
        </w:rPr>
        <w:t>tertio</w:t>
      </w:r>
      <w:r w:rsidR="005A362F" w:rsidRPr="00BE7D55">
        <w:rPr>
          <w:i/>
          <w:lang w:val="pt-PT"/>
        </w:rPr>
        <w:t xml:space="preserve"> </w:t>
      </w:r>
      <w:r w:rsidR="00885488" w:rsidRPr="005A362F">
        <w:rPr>
          <w:rStyle w:val="Incipit"/>
          <w:lang w:val="pt-PT"/>
        </w:rPr>
        <w:t>manifestavit</w:t>
      </w:r>
      <w:r w:rsidR="00885488" w:rsidRPr="00B779A9">
        <w:rPr>
          <w:lang w:val="pt-PT"/>
        </w:rPr>
        <w:t xml:space="preserve">. </w:t>
      </w:r>
      <w:r w:rsidR="003525EF" w:rsidRPr="00B779A9">
        <w:rPr>
          <w:lang w:val="pt-PT"/>
        </w:rPr>
        <w:t xml:space="preserve">[BD] </w:t>
      </w:r>
      <w:r w:rsidR="005F6F99" w:rsidRPr="005A362F">
        <w:rPr>
          <w:rStyle w:val="Incipit"/>
          <w:lang w:val="pt-PT"/>
        </w:rPr>
        <w:t>Benedicamus</w:t>
      </w:r>
      <w:r w:rsidR="003525EF" w:rsidRPr="00B779A9">
        <w:rPr>
          <w:lang w:val="pt-PT"/>
        </w:rPr>
        <w:t xml:space="preserve"> cum</w:t>
      </w:r>
      <w:r w:rsidR="00885488" w:rsidRPr="00B779A9">
        <w:rPr>
          <w:lang w:val="pt-PT"/>
        </w:rPr>
        <w:t xml:space="preserve"> quinque alleluia. Reliqua per totum ut hesternis diebus.</w:t>
      </w:r>
    </w:p>
    <w:p w:rsidR="00885488" w:rsidRPr="00B779A9" w:rsidRDefault="00745D2C" w:rsidP="00415109">
      <w:pPr>
        <w:rPr>
          <w:lang w:val="pt-PT"/>
        </w:rPr>
      </w:pPr>
      <w:r w:rsidRPr="00736684">
        <w:rPr>
          <w:rStyle w:val="Time1"/>
          <w:lang w:val="pt-PT"/>
        </w:rPr>
        <w:lastRenderedPageBreak/>
        <w:t>Ad completorium</w:t>
      </w:r>
      <w:r w:rsidR="00885488" w:rsidRPr="00B779A9">
        <w:rPr>
          <w:lang w:val="pt-PT"/>
        </w:rPr>
        <w:t xml:space="preserve"> per totum ut in die sancto etiam diebus sequentibus usque ad diem </w:t>
      </w:r>
      <w:r w:rsidR="00E9018E" w:rsidRPr="00B779A9">
        <w:rPr>
          <w:lang w:val="pt-PT"/>
        </w:rPr>
        <w:t>sabbat</w:t>
      </w:r>
      <w:r w:rsidR="00885488" w:rsidRPr="00B779A9">
        <w:rPr>
          <w:lang w:val="pt-PT"/>
        </w:rPr>
        <w:t xml:space="preserve">i ante </w:t>
      </w:r>
      <w:r w:rsidR="00BA4CFB" w:rsidRPr="00B779A9">
        <w:rPr>
          <w:lang w:val="pt-PT"/>
        </w:rPr>
        <w:t>octava</w:t>
      </w:r>
      <w:r w:rsidR="00885488" w:rsidRPr="00B779A9">
        <w:rPr>
          <w:lang w:val="pt-PT"/>
        </w:rPr>
        <w:t xml:space="preserve">m </w:t>
      </w:r>
      <w:r w:rsidR="00371BD7" w:rsidRPr="00B779A9">
        <w:rPr>
          <w:lang w:val="pt-PT"/>
        </w:rPr>
        <w:t>resurrec</w:t>
      </w:r>
      <w:r w:rsidR="00885488" w:rsidRPr="00B779A9">
        <w:rPr>
          <w:lang w:val="pt-PT"/>
        </w:rPr>
        <w:t>tionis domini.</w:t>
      </w:r>
    </w:p>
    <w:p w:rsidR="00885488" w:rsidRPr="00736684" w:rsidRDefault="003000FD" w:rsidP="00415109">
      <w:pPr>
        <w:pStyle w:val="berschrift1"/>
        <w:rPr>
          <w:lang w:val="pt-PT"/>
        </w:rPr>
      </w:pPr>
      <w:r>
        <w:rPr>
          <w:lang w:val="pt-PT"/>
        </w:rPr>
        <w:t>(231v-a</w:t>
      </w:r>
      <w:r w:rsidR="00EE3814" w:rsidRPr="00736684">
        <w:rPr>
          <w:lang w:val="pt-PT"/>
        </w:rPr>
        <w:t xml:space="preserve">) </w:t>
      </w:r>
      <w:r w:rsidR="00885488" w:rsidRPr="00736684">
        <w:rPr>
          <w:lang w:val="pt-PT"/>
        </w:rPr>
        <w:t>FERIA QUINTA</w:t>
      </w:r>
    </w:p>
    <w:p w:rsidR="00885488" w:rsidRPr="00B779A9" w:rsidRDefault="00745D2C" w:rsidP="00415109">
      <w:pPr>
        <w:rPr>
          <w:lang w:val="pt-PT"/>
        </w:rPr>
      </w:pPr>
      <w:r w:rsidRPr="00736684">
        <w:rPr>
          <w:rStyle w:val="Time1"/>
          <w:lang w:val="pt-PT"/>
        </w:rPr>
        <w:t>Ad matutinum</w:t>
      </w:r>
      <w:r w:rsidR="00885488" w:rsidRPr="00B779A9">
        <w:rPr>
          <w:lang w:val="pt-PT"/>
        </w:rPr>
        <w:t xml:space="preserve"> I</w:t>
      </w:r>
      <w:r w:rsidR="005D0F32" w:rsidRPr="00B779A9">
        <w:rPr>
          <w:lang w:val="pt-PT"/>
        </w:rPr>
        <w:t>N</w:t>
      </w:r>
      <w:r w:rsidR="00885488" w:rsidRPr="00B779A9">
        <w:rPr>
          <w:lang w:val="pt-PT"/>
        </w:rPr>
        <w:t xml:space="preserve">V </w:t>
      </w:r>
      <w:r w:rsidR="00885488" w:rsidRPr="00736684">
        <w:rPr>
          <w:rStyle w:val="Incipit"/>
          <w:lang w:val="pt-PT"/>
        </w:rPr>
        <w:t xml:space="preserve">Surrexit dominus </w:t>
      </w:r>
      <w:r w:rsidR="001B7479" w:rsidRPr="00736684">
        <w:rPr>
          <w:rStyle w:val="Incipit"/>
          <w:lang w:val="pt-PT"/>
        </w:rPr>
        <w:t>vere</w:t>
      </w:r>
      <w:r w:rsidR="00885488" w:rsidRPr="00B779A9">
        <w:rPr>
          <w:lang w:val="pt-PT"/>
        </w:rPr>
        <w:t>.</w:t>
      </w:r>
      <w:r w:rsidR="00776AE5">
        <w:rPr>
          <w:lang w:val="pt-PT"/>
        </w:rPr>
        <w:t xml:space="preserve"> </w:t>
      </w:r>
      <w:r w:rsidRPr="002D4ADF">
        <w:rPr>
          <w:lang w:val="pt-PT"/>
        </w:rPr>
        <w:t>Ad nocturnum</w:t>
      </w:r>
      <w:r w:rsidR="00885488" w:rsidRPr="002D4ADF">
        <w:rPr>
          <w:lang w:val="pt-PT"/>
        </w:rPr>
        <w:t xml:space="preserve"> </w:t>
      </w:r>
      <w:r w:rsidR="00885488" w:rsidRPr="00B779A9">
        <w:rPr>
          <w:lang w:val="pt-PT"/>
        </w:rPr>
        <w:t xml:space="preserve">AN </w:t>
      </w:r>
      <w:r w:rsidR="00885488" w:rsidRPr="00736684">
        <w:rPr>
          <w:rStyle w:val="Incipit"/>
          <w:lang w:val="pt-PT"/>
        </w:rPr>
        <w:t xml:space="preserve">Pax </w:t>
      </w:r>
      <w:r w:rsidR="001B7479" w:rsidRPr="00736684">
        <w:rPr>
          <w:rStyle w:val="Incipit"/>
          <w:lang w:val="pt-PT"/>
        </w:rPr>
        <w:t>vobis</w:t>
      </w:r>
      <w:r w:rsidR="00885488" w:rsidRPr="00736684">
        <w:rPr>
          <w:rStyle w:val="Incipit"/>
          <w:lang w:val="pt-PT"/>
        </w:rPr>
        <w:t xml:space="preserve"> ego sum alleluia</w:t>
      </w:r>
      <w:r w:rsidR="008535DA" w:rsidRPr="00B779A9">
        <w:rPr>
          <w:lang w:val="pt-PT"/>
        </w:rPr>
        <w:t xml:space="preserve"> sola</w:t>
      </w:r>
      <w:r w:rsidR="00885488" w:rsidRPr="00B779A9">
        <w:rPr>
          <w:lang w:val="pt-PT"/>
        </w:rPr>
        <w:t xml:space="preserve">. PS </w:t>
      </w:r>
      <w:r w:rsidR="00885488" w:rsidRPr="00736684">
        <w:rPr>
          <w:rStyle w:val="Incipit"/>
          <w:lang w:val="pt-PT"/>
        </w:rPr>
        <w:t>Domine quis habitabit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Con</w:t>
      </w:r>
      <w:r w:rsidR="001B7479" w:rsidRPr="00736684">
        <w:rPr>
          <w:rStyle w:val="Incipit"/>
          <w:lang w:val="pt-PT"/>
        </w:rPr>
        <w:t>serva</w:t>
      </w:r>
      <w:r w:rsidR="00885488" w:rsidRPr="00736684">
        <w:rPr>
          <w:rStyle w:val="Incipit"/>
          <w:lang w:val="pt-PT"/>
        </w:rPr>
        <w:t xml:space="preserve"> me</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36684">
        <w:rPr>
          <w:rStyle w:val="Incipit"/>
          <w:lang w:val="pt-PT"/>
        </w:rPr>
        <w:t xml:space="preserve">Exaudi domine </w:t>
      </w:r>
      <w:r w:rsidR="00E56159" w:rsidRPr="00736684">
        <w:rPr>
          <w:rStyle w:val="Incipit"/>
          <w:lang w:val="pt-PT"/>
        </w:rPr>
        <w:t>iustiti</w:t>
      </w:r>
      <w:r w:rsidR="00885488" w:rsidRPr="00736684">
        <w:rPr>
          <w:rStyle w:val="Incipit"/>
          <w:lang w:val="pt-PT"/>
        </w:rPr>
        <w:t>am</w:t>
      </w:r>
      <w:r w:rsidR="00885488" w:rsidRPr="00B779A9">
        <w:rPr>
          <w:lang w:val="pt-PT"/>
        </w:rPr>
        <w:t xml:space="preserve">. VS </w:t>
      </w:r>
      <w:r w:rsidR="00885488" w:rsidRPr="00736684">
        <w:rPr>
          <w:rStyle w:val="Incipit"/>
          <w:lang w:val="pt-PT"/>
        </w:rPr>
        <w:t>Noli flere Maria alleluia</w:t>
      </w:r>
      <w:r w:rsidR="00885488" w:rsidRPr="00B779A9">
        <w:rPr>
          <w:lang w:val="pt-PT"/>
        </w:rPr>
        <w:t xml:space="preserve">. </w:t>
      </w:r>
      <w:r w:rsidR="00E95128" w:rsidRPr="00B779A9">
        <w:rPr>
          <w:lang w:val="pt-PT"/>
        </w:rPr>
        <w:t>Evangelium</w:t>
      </w:r>
      <w:r w:rsidR="00EE3814">
        <w:rPr>
          <w:lang w:val="pt-PT"/>
        </w:rPr>
        <w:t xml:space="preserve"> ex volumine hiemali de tempore</w:t>
      </w:r>
      <w:r w:rsidR="00E95128" w:rsidRPr="00B779A9">
        <w:rPr>
          <w:lang w:val="pt-PT"/>
        </w:rPr>
        <w:t xml:space="preserve"> [</w:t>
      </w:r>
      <w:r w:rsidR="00885488" w:rsidRPr="00B779A9">
        <w:rPr>
          <w:lang w:val="pt-PT"/>
        </w:rPr>
        <w:t>EV</w:t>
      </w:r>
      <w:r w:rsidR="00E95128" w:rsidRPr="00B779A9">
        <w:rPr>
          <w:lang w:val="pt-PT"/>
        </w:rPr>
        <w:t>]</w:t>
      </w:r>
      <w:r w:rsidR="00885488" w:rsidRPr="00B779A9">
        <w:rPr>
          <w:lang w:val="pt-PT"/>
        </w:rPr>
        <w:t xml:space="preserve"> </w:t>
      </w:r>
      <w:r w:rsidR="00885488" w:rsidRPr="00736684">
        <w:rPr>
          <w:rStyle w:val="Incipit"/>
          <w:lang w:val="pt-PT"/>
        </w:rPr>
        <w:t>Maria stabat ad monumentum foris plorans</w:t>
      </w:r>
      <w:r w:rsidR="00885488" w:rsidRPr="00B779A9">
        <w:rPr>
          <w:lang w:val="pt-PT"/>
        </w:rPr>
        <w:t xml:space="preserve">. RP </w:t>
      </w:r>
      <w:r w:rsidR="00885488" w:rsidRPr="00736684">
        <w:rPr>
          <w:rStyle w:val="Incipit"/>
          <w:lang w:val="pt-PT"/>
        </w:rPr>
        <w:t>Maria Magdalena</w:t>
      </w:r>
      <w:r w:rsidR="00DD1415">
        <w:rPr>
          <w:lang w:val="pt-PT"/>
        </w:rPr>
        <w:t>@</w:t>
      </w:r>
      <w:r w:rsidR="00DD1415" w:rsidRPr="00B779A9">
        <w:rPr>
          <w:lang w:val="pt-PT"/>
        </w:rPr>
        <w:t>6.</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Surgens Iesus</w:t>
      </w:r>
      <w:r w:rsidR="00DD1415">
        <w:rPr>
          <w:lang w:val="pt-PT"/>
        </w:rPr>
        <w:t>@</w:t>
      </w:r>
      <w:r w:rsidR="00DD1415" w:rsidRPr="00B779A9">
        <w:rPr>
          <w:lang w:val="pt-PT"/>
        </w:rPr>
        <w:t>6.</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736684">
        <w:rPr>
          <w:rStyle w:val="Incipit"/>
          <w:lang w:val="pt-PT"/>
        </w:rPr>
        <w:t>Surrexit pastor</w:t>
      </w:r>
      <w:r w:rsidR="00885488" w:rsidRPr="00B779A9">
        <w:rPr>
          <w:lang w:val="pt-PT"/>
        </w:rPr>
        <w:t xml:space="preserve">. </w:t>
      </w:r>
      <w:r w:rsidR="005D0F32" w:rsidRPr="00B779A9">
        <w:rPr>
          <w:lang w:val="pt-PT"/>
        </w:rPr>
        <w:t xml:space="preserve">[TD] </w:t>
      </w:r>
      <w:r w:rsidR="005D0F32" w:rsidRPr="00736684">
        <w:rPr>
          <w:rStyle w:val="Incipit"/>
          <w:lang w:val="pt-PT"/>
        </w:rPr>
        <w:t>Te deum</w:t>
      </w:r>
      <w:r w:rsidR="00522321" w:rsidRPr="00736684">
        <w:rPr>
          <w:rStyle w:val="Incipit"/>
          <w:lang w:val="pt-PT"/>
        </w:rPr>
        <w:t xml:space="preserve"> laudamus</w:t>
      </w:r>
      <w:r w:rsidR="00885488" w:rsidRPr="00B779A9">
        <w:rPr>
          <w:lang w:val="pt-PT"/>
        </w:rPr>
        <w:t>.</w:t>
      </w:r>
    </w:p>
    <w:p w:rsidR="00885488" w:rsidRPr="00B779A9" w:rsidRDefault="00745D2C" w:rsidP="00415109">
      <w:pPr>
        <w:rPr>
          <w:lang w:val="pt-PT"/>
        </w:rPr>
      </w:pPr>
      <w:r w:rsidRPr="00736684">
        <w:rPr>
          <w:rStyle w:val="Time1"/>
          <w:lang w:val="pt-PT"/>
        </w:rPr>
        <w:t>Ad laudes</w:t>
      </w:r>
      <w:r w:rsidR="00885488" w:rsidRPr="00B779A9">
        <w:rPr>
          <w:lang w:val="pt-PT"/>
        </w:rPr>
        <w:t xml:space="preserve"> AN </w:t>
      </w:r>
      <w:r w:rsidR="00885488" w:rsidRPr="005A362F">
        <w:rPr>
          <w:rStyle w:val="Incipit"/>
          <w:lang w:val="pt-PT"/>
        </w:rPr>
        <w:t>Angelus</w:t>
      </w:r>
      <w:r w:rsidR="005A362F" w:rsidRPr="00BE7D55">
        <w:rPr>
          <w:i/>
          <w:lang w:val="pt-PT"/>
        </w:rPr>
        <w:t xml:space="preserve"> </w:t>
      </w:r>
      <w:r w:rsidR="00885488" w:rsidRPr="005A362F">
        <w:rPr>
          <w:rStyle w:val="Incipit"/>
          <w:lang w:val="pt-PT"/>
        </w:rPr>
        <w:t>autem</w:t>
      </w:r>
      <w:r w:rsidR="005A362F" w:rsidRPr="00BE7D55">
        <w:rPr>
          <w:i/>
          <w:lang w:val="pt-PT"/>
        </w:rPr>
        <w:t xml:space="preserve"> </w:t>
      </w:r>
      <w:r w:rsidR="00885488" w:rsidRPr="005A362F">
        <w:rPr>
          <w:rStyle w:val="Incipit"/>
          <w:lang w:val="pt-PT"/>
        </w:rPr>
        <w:t>domini</w:t>
      </w:r>
      <w:r w:rsidR="00885488" w:rsidRPr="00B779A9">
        <w:rPr>
          <w:lang w:val="pt-PT"/>
        </w:rPr>
        <w:t xml:space="preserve"> cum reliquis. AB </w:t>
      </w:r>
      <w:r w:rsidR="00885488" w:rsidRPr="005A362F">
        <w:rPr>
          <w:rStyle w:val="Incipit"/>
          <w:lang w:val="pt-PT"/>
        </w:rPr>
        <w:t>Maria</w:t>
      </w:r>
      <w:r w:rsidR="005A362F" w:rsidRPr="00BE7D55">
        <w:rPr>
          <w:i/>
          <w:lang w:val="pt-PT"/>
        </w:rPr>
        <w:t xml:space="preserve"> </w:t>
      </w:r>
      <w:r w:rsidR="00885488" w:rsidRPr="005A362F">
        <w:rPr>
          <w:rStyle w:val="Incipit"/>
          <w:lang w:val="pt-PT"/>
        </w:rPr>
        <w:t>stabat</w:t>
      </w:r>
      <w:r w:rsidR="005A362F" w:rsidRPr="00BE7D55">
        <w:rPr>
          <w:i/>
          <w:lang w:val="pt-PT"/>
        </w:rPr>
        <w:t xml:space="preserve"> </w:t>
      </w:r>
      <w:r w:rsidR="00885488" w:rsidRPr="005A362F">
        <w:rPr>
          <w:rStyle w:val="Incipit"/>
          <w:lang w:val="pt-PT"/>
        </w:rPr>
        <w:t>ad</w:t>
      </w:r>
      <w:r w:rsidR="005A362F" w:rsidRPr="00BE7D55">
        <w:rPr>
          <w:i/>
          <w:lang w:val="pt-PT"/>
        </w:rPr>
        <w:t xml:space="preserve"> </w:t>
      </w:r>
      <w:r w:rsidR="00885488" w:rsidRPr="005A362F">
        <w:rPr>
          <w:rStyle w:val="Incipit"/>
          <w:lang w:val="pt-PT"/>
        </w:rPr>
        <w:t>monumentum</w:t>
      </w:r>
      <w:r w:rsidR="00885488" w:rsidRPr="00B779A9">
        <w:rPr>
          <w:lang w:val="pt-PT"/>
        </w:rPr>
        <w:t xml:space="preserve">. </w:t>
      </w:r>
      <w:r w:rsidR="003525EF" w:rsidRPr="00B779A9">
        <w:rPr>
          <w:lang w:val="pt-PT"/>
        </w:rPr>
        <w:t xml:space="preserve">[BD] </w:t>
      </w:r>
      <w:r w:rsidR="005F6F99" w:rsidRPr="005A362F">
        <w:rPr>
          <w:rStyle w:val="Incipit"/>
          <w:lang w:val="pt-PT"/>
        </w:rPr>
        <w:t>Benedicamus</w:t>
      </w:r>
      <w:r w:rsidR="003525EF" w:rsidRPr="00B779A9">
        <w:rPr>
          <w:lang w:val="pt-PT"/>
        </w:rPr>
        <w:t xml:space="preserve"> cum</w:t>
      </w:r>
      <w:r w:rsidR="00885488" w:rsidRPr="00B779A9">
        <w:rPr>
          <w:lang w:val="pt-PT"/>
        </w:rPr>
        <w:t xml:space="preserve"> quinque alleluia.</w:t>
      </w:r>
    </w:p>
    <w:p w:rsidR="00885488" w:rsidRPr="00234396" w:rsidRDefault="00745D2C" w:rsidP="00415109">
      <w:pPr>
        <w:rPr>
          <w:lang w:val="en-US"/>
        </w:rPr>
      </w:pPr>
      <w:r w:rsidRPr="00234396">
        <w:rPr>
          <w:rStyle w:val="Time1"/>
          <w:lang w:val="en-US"/>
        </w:rPr>
        <w:t>Ad omnes horas</w:t>
      </w:r>
      <w:r w:rsidR="00885488" w:rsidRPr="00234396">
        <w:rPr>
          <w:lang w:val="en-US"/>
        </w:rPr>
        <w:t xml:space="preserve"> </w:t>
      </w:r>
      <w:r w:rsidR="005D0F32" w:rsidRPr="00234396">
        <w:rPr>
          <w:lang w:val="en-US"/>
        </w:rPr>
        <w:t xml:space="preserve">[AL] </w:t>
      </w:r>
      <w:r w:rsidR="00885488" w:rsidRPr="00234396">
        <w:rPr>
          <w:rStyle w:val="Incipit"/>
          <w:lang w:val="en-US"/>
        </w:rPr>
        <w:t>Alleluia</w:t>
      </w:r>
      <w:r w:rsidR="00885488" w:rsidRPr="00234396">
        <w:rPr>
          <w:lang w:val="en-US"/>
        </w:rPr>
        <w:t xml:space="preserve">. GR </w:t>
      </w:r>
      <w:r w:rsidR="00885488" w:rsidRPr="00234396">
        <w:rPr>
          <w:rStyle w:val="Incipit"/>
          <w:lang w:val="en-US"/>
        </w:rPr>
        <w:t>Haec</w:t>
      </w:r>
      <w:r w:rsidR="005A362F" w:rsidRPr="00234396">
        <w:rPr>
          <w:i/>
          <w:lang w:val="en-US"/>
        </w:rPr>
        <w:t xml:space="preserve"> </w:t>
      </w:r>
      <w:r w:rsidR="00885488" w:rsidRPr="00234396">
        <w:rPr>
          <w:rStyle w:val="Incipit"/>
          <w:lang w:val="en-US"/>
        </w:rPr>
        <w:t>dies</w:t>
      </w:r>
      <w:r w:rsidR="00794880" w:rsidRPr="00234396">
        <w:rPr>
          <w:lang w:val="en-US"/>
        </w:rPr>
        <w:t xml:space="preserve">. </w:t>
      </w:r>
      <w:r w:rsidR="005D0F32" w:rsidRPr="00234396">
        <w:rPr>
          <w:lang w:val="en-US"/>
        </w:rPr>
        <w:t xml:space="preserve">[AL] </w:t>
      </w:r>
      <w:r w:rsidR="00885488" w:rsidRPr="00234396">
        <w:rPr>
          <w:rStyle w:val="Incipit"/>
          <w:lang w:val="en-US"/>
        </w:rPr>
        <w:t>Alleluia</w:t>
      </w:r>
      <w:r w:rsidR="00885488" w:rsidRPr="00234396">
        <w:rPr>
          <w:lang w:val="en-US"/>
        </w:rPr>
        <w:t xml:space="preserve"> folio</w:t>
      </w:r>
      <w:r w:rsidR="00DD1415" w:rsidRPr="00234396">
        <w:rPr>
          <w:lang w:val="en-US"/>
        </w:rPr>
        <w:t>@63.</w:t>
      </w:r>
    </w:p>
    <w:p w:rsidR="00885488" w:rsidRPr="00234396" w:rsidRDefault="00BB05A6" w:rsidP="00415109">
      <w:r w:rsidRPr="00234396">
        <w:rPr>
          <w:rStyle w:val="Time1"/>
          <w:lang w:val="en-US"/>
        </w:rPr>
        <w:t>Ad officium</w:t>
      </w:r>
      <w:r w:rsidR="00885488" w:rsidRPr="00234396">
        <w:rPr>
          <w:lang w:val="en-US"/>
        </w:rPr>
        <w:t xml:space="preserve"> IN </w:t>
      </w:r>
      <w:r w:rsidR="00885488" w:rsidRPr="00234396">
        <w:rPr>
          <w:rStyle w:val="Incipit"/>
          <w:lang w:val="en-US"/>
        </w:rPr>
        <w:t>Victricem manum tuam</w:t>
      </w:r>
      <w:r w:rsidR="00DD1415" w:rsidRPr="00234396">
        <w:rPr>
          <w:lang w:val="en-US"/>
        </w:rPr>
        <w:t>@141.</w:t>
      </w:r>
      <w:r w:rsidR="00885488" w:rsidRPr="00234396">
        <w:rPr>
          <w:lang w:val="en-US"/>
        </w:rPr>
        <w:t xml:space="preserve"> </w:t>
      </w:r>
      <w:r w:rsidR="005D0F32" w:rsidRPr="00B779A9">
        <w:rPr>
          <w:lang w:val="fr-FR"/>
        </w:rPr>
        <w:t xml:space="preserve">[KY] </w:t>
      </w:r>
      <w:r w:rsidR="005D0F32" w:rsidRPr="00736684">
        <w:rPr>
          <w:rStyle w:val="Incipit"/>
          <w:lang w:val="fr-FR"/>
        </w:rPr>
        <w:t>Kyrie</w:t>
      </w:r>
      <w:r w:rsidR="005D0F32" w:rsidRPr="00B779A9">
        <w:rPr>
          <w:lang w:val="fr-FR"/>
        </w:rPr>
        <w:t xml:space="preserve"> et [SA] </w:t>
      </w:r>
      <w:r w:rsidR="005D0F32" w:rsidRPr="00736684">
        <w:rPr>
          <w:rStyle w:val="Incipit"/>
          <w:lang w:val="fr-FR"/>
        </w:rPr>
        <w:t>Sanctus</w:t>
      </w:r>
      <w:r w:rsidR="005D0F32" w:rsidRPr="00B779A9">
        <w:rPr>
          <w:lang w:val="fr-FR"/>
        </w:rPr>
        <w:t xml:space="preserve"> </w:t>
      </w:r>
      <w:r w:rsidR="00885488" w:rsidRPr="00B779A9">
        <w:rPr>
          <w:lang w:val="fr-FR"/>
        </w:rPr>
        <w:t xml:space="preserve">paschale. GR </w:t>
      </w:r>
      <w:r w:rsidR="00885488" w:rsidRPr="00736684">
        <w:rPr>
          <w:rStyle w:val="Incipit"/>
          <w:lang w:val="fr-FR"/>
        </w:rPr>
        <w:t>Haec dies</w:t>
      </w:r>
      <w:r w:rsidR="00885488" w:rsidRPr="00B779A9">
        <w:rPr>
          <w:lang w:val="fr-FR"/>
        </w:rPr>
        <w:t xml:space="preserve"> cum </w:t>
      </w:r>
      <w:r w:rsidR="005D0F32" w:rsidRPr="00B779A9">
        <w:rPr>
          <w:lang w:val="fr-FR"/>
        </w:rPr>
        <w:t>G</w:t>
      </w:r>
      <w:r w:rsidR="00885488" w:rsidRPr="00B779A9">
        <w:rPr>
          <w:lang w:val="fr-FR"/>
        </w:rPr>
        <w:t xml:space="preserve">V </w:t>
      </w:r>
      <w:r w:rsidR="00885488" w:rsidRPr="00736684">
        <w:rPr>
          <w:rStyle w:val="Incipit"/>
          <w:lang w:val="fr-FR"/>
        </w:rPr>
        <w:t>Benedictus qui venit</w:t>
      </w:r>
      <w:r w:rsidR="00DD1415">
        <w:rPr>
          <w:lang w:val="fr-FR"/>
        </w:rPr>
        <w:t>@</w:t>
      </w:r>
      <w:r w:rsidR="00DD1415" w:rsidRPr="00B779A9">
        <w:rPr>
          <w:lang w:val="fr-FR"/>
        </w:rPr>
        <w:t>142.</w:t>
      </w:r>
      <w:r w:rsidR="00885488" w:rsidRPr="00B779A9">
        <w:rPr>
          <w:lang w:val="fr-FR"/>
        </w:rPr>
        <w:t xml:space="preserve"> AL</w:t>
      </w:r>
      <w:r w:rsidR="005D0F32" w:rsidRPr="00B779A9">
        <w:rPr>
          <w:lang w:val="fr-FR"/>
        </w:rPr>
        <w:t>V</w:t>
      </w:r>
      <w:r w:rsidR="00885488" w:rsidRPr="00B779A9">
        <w:rPr>
          <w:lang w:val="fr-FR"/>
        </w:rPr>
        <w:t xml:space="preserve"> </w:t>
      </w:r>
      <w:r w:rsidR="00885488" w:rsidRPr="00736684">
        <w:rPr>
          <w:rStyle w:val="Incipit"/>
          <w:lang w:val="fr-FR"/>
        </w:rPr>
        <w:t>In die (231r</w:t>
      </w:r>
      <w:r w:rsidR="003000FD">
        <w:rPr>
          <w:rStyle w:val="Incipit"/>
          <w:lang w:val="fr-FR"/>
        </w:rPr>
        <w:t>-b</w:t>
      </w:r>
      <w:r w:rsidR="00885488" w:rsidRPr="00736684">
        <w:rPr>
          <w:rStyle w:val="Incipit"/>
          <w:lang w:val="fr-FR"/>
        </w:rPr>
        <w:t xml:space="preserve">) </w:t>
      </w:r>
      <w:r w:rsidR="00371BD7" w:rsidRPr="00736684">
        <w:rPr>
          <w:rStyle w:val="Incipit"/>
          <w:lang w:val="fr-FR"/>
        </w:rPr>
        <w:t>resurrec</w:t>
      </w:r>
      <w:r w:rsidR="00885488" w:rsidRPr="00736684">
        <w:rPr>
          <w:rStyle w:val="Incipit"/>
          <w:lang w:val="fr-FR"/>
        </w:rPr>
        <w:t>tionis</w:t>
      </w:r>
      <w:r w:rsidR="00DD1415">
        <w:rPr>
          <w:lang w:val="fr-FR"/>
        </w:rPr>
        <w:t>@</w:t>
      </w:r>
      <w:r w:rsidR="00DD1415" w:rsidRPr="00B779A9">
        <w:rPr>
          <w:lang w:val="fr-FR"/>
        </w:rPr>
        <w:t>142.</w:t>
      </w:r>
      <w:r w:rsidR="00885488" w:rsidRPr="00B779A9">
        <w:rPr>
          <w:lang w:val="fr-FR"/>
        </w:rPr>
        <w:t xml:space="preserve"> </w:t>
      </w:r>
      <w:r w:rsidR="00885488" w:rsidRPr="00234396">
        <w:t>SE</w:t>
      </w:r>
      <w:r w:rsidR="00111DD7" w:rsidRPr="00234396">
        <w:t>SV</w:t>
      </w:r>
      <w:r w:rsidR="00885488" w:rsidRPr="00234396">
        <w:t xml:space="preserve"> </w:t>
      </w:r>
      <w:r w:rsidR="00885488" w:rsidRPr="00234396">
        <w:rPr>
          <w:rStyle w:val="Incipit"/>
        </w:rPr>
        <w:t>Illuxit dies quam fecit dominus</w:t>
      </w:r>
      <w:r w:rsidR="00DD1415" w:rsidRPr="00234396">
        <w:t>@281.</w:t>
      </w:r>
      <w:r w:rsidR="00885488" w:rsidRPr="00234396">
        <w:t xml:space="preserve"> OF </w:t>
      </w:r>
      <w:r w:rsidR="00885488" w:rsidRPr="00234396">
        <w:rPr>
          <w:rStyle w:val="Incipit"/>
        </w:rPr>
        <w:t xml:space="preserve">In die </w:t>
      </w:r>
      <w:r w:rsidR="002F7188" w:rsidRPr="00234396">
        <w:rPr>
          <w:rStyle w:val="Incipit"/>
        </w:rPr>
        <w:t>sol</w:t>
      </w:r>
      <w:r w:rsidR="0086266C" w:rsidRPr="00234396">
        <w:rPr>
          <w:rStyle w:val="Incipit"/>
        </w:rPr>
        <w:t>l</w:t>
      </w:r>
      <w:r w:rsidR="002F7188" w:rsidRPr="00234396">
        <w:rPr>
          <w:rStyle w:val="Incipit"/>
        </w:rPr>
        <w:t>emn</w:t>
      </w:r>
      <w:r w:rsidR="00885488" w:rsidRPr="00234396">
        <w:rPr>
          <w:rStyle w:val="Incipit"/>
        </w:rPr>
        <w:t xml:space="preserve">itatis </w:t>
      </w:r>
      <w:r w:rsidR="00D66EA2" w:rsidRPr="00234396">
        <w:rPr>
          <w:rStyle w:val="Incipit"/>
        </w:rPr>
        <w:t>vestrae</w:t>
      </w:r>
      <w:r w:rsidR="00DD1415" w:rsidRPr="00234396">
        <w:t>@142.</w:t>
      </w:r>
      <w:r w:rsidR="00885488" w:rsidRPr="00234396">
        <w:t xml:space="preserve"> CO </w:t>
      </w:r>
      <w:r w:rsidR="00885488" w:rsidRPr="00234396">
        <w:rPr>
          <w:rStyle w:val="Incipit"/>
        </w:rPr>
        <w:t>Populus acquisitionis</w:t>
      </w:r>
      <w:r w:rsidR="00DD1415" w:rsidRPr="00234396">
        <w:t>@143.</w:t>
      </w:r>
    </w:p>
    <w:p w:rsidR="00885488" w:rsidRPr="00234396" w:rsidRDefault="00BB05A6" w:rsidP="00415109">
      <w:r w:rsidRPr="00234396">
        <w:rPr>
          <w:rStyle w:val="Time1"/>
        </w:rPr>
        <w:t>Ad vesperas</w:t>
      </w:r>
      <w:r w:rsidR="00885488" w:rsidRPr="00234396">
        <w:t xml:space="preserve"> </w:t>
      </w:r>
      <w:r w:rsidR="005D0F32" w:rsidRPr="00234396">
        <w:t xml:space="preserve">[KY] </w:t>
      </w:r>
      <w:r w:rsidR="005D0F32" w:rsidRPr="00234396">
        <w:rPr>
          <w:rStyle w:val="Incipit"/>
        </w:rPr>
        <w:t>Kyrie</w:t>
      </w:r>
      <w:r w:rsidR="005D0F32" w:rsidRPr="00234396">
        <w:t xml:space="preserve"> p</w:t>
      </w:r>
      <w:r w:rsidR="00885488" w:rsidRPr="00234396">
        <w:t xml:space="preserve">aschale. Super psalmos AN </w:t>
      </w:r>
      <w:r w:rsidR="00885488" w:rsidRPr="00234396">
        <w:rPr>
          <w:rStyle w:val="Incipit"/>
        </w:rPr>
        <w:t>Alleluia</w:t>
      </w:r>
      <w:r w:rsidR="00885488" w:rsidRPr="00234396">
        <w:t xml:space="preserve"> quae est septimi differentia. In fine psalmorum rursus </w:t>
      </w:r>
      <w:r w:rsidR="005D0F32" w:rsidRPr="00234396">
        <w:t xml:space="preserve">[AN] </w:t>
      </w:r>
      <w:r w:rsidR="00885488" w:rsidRPr="00234396">
        <w:rPr>
          <w:rStyle w:val="Incipit"/>
        </w:rPr>
        <w:t>Alleluia</w:t>
      </w:r>
      <w:r w:rsidR="00885488" w:rsidRPr="00234396">
        <w:t xml:space="preserve">. Subiungitur deinde </w:t>
      </w:r>
      <w:r w:rsidR="00BA24A1" w:rsidRPr="00234396">
        <w:t>[</w:t>
      </w:r>
      <w:r w:rsidR="00885488" w:rsidRPr="00234396">
        <w:t>GR</w:t>
      </w:r>
      <w:r w:rsidR="00BA24A1" w:rsidRPr="00234396">
        <w:t>]</w:t>
      </w:r>
      <w:r w:rsidR="00885488" w:rsidRPr="00234396">
        <w:t xml:space="preserve"> </w:t>
      </w:r>
      <w:r w:rsidR="00885488" w:rsidRPr="00234396">
        <w:rPr>
          <w:rStyle w:val="Incipit"/>
        </w:rPr>
        <w:t>Haec</w:t>
      </w:r>
      <w:r w:rsidR="005A362F" w:rsidRPr="00234396">
        <w:rPr>
          <w:i/>
        </w:rPr>
        <w:t xml:space="preserve"> </w:t>
      </w:r>
      <w:r w:rsidR="00885488" w:rsidRPr="00234396">
        <w:rPr>
          <w:rStyle w:val="Incipit"/>
        </w:rPr>
        <w:t>dies</w:t>
      </w:r>
      <w:r w:rsidR="00885488" w:rsidRPr="00234396">
        <w:t xml:space="preserve"> cum </w:t>
      </w:r>
      <w:r w:rsidR="005D0F32" w:rsidRPr="00234396">
        <w:t>G</w:t>
      </w:r>
      <w:r w:rsidR="00885488" w:rsidRPr="00234396">
        <w:t xml:space="preserve">V </w:t>
      </w:r>
      <w:r w:rsidR="00885488" w:rsidRPr="00234396">
        <w:rPr>
          <w:rStyle w:val="Incipit"/>
        </w:rPr>
        <w:t>Benedictus</w:t>
      </w:r>
      <w:r w:rsidR="005A362F" w:rsidRPr="00234396">
        <w:rPr>
          <w:i/>
        </w:rPr>
        <w:t xml:space="preserve"> </w:t>
      </w:r>
      <w:r w:rsidR="00885488" w:rsidRPr="00234396">
        <w:rPr>
          <w:rStyle w:val="Incipit"/>
        </w:rPr>
        <w:t>qui</w:t>
      </w:r>
      <w:r w:rsidR="005A362F" w:rsidRPr="00234396">
        <w:rPr>
          <w:i/>
        </w:rPr>
        <w:t xml:space="preserve"> </w:t>
      </w:r>
      <w:r w:rsidR="00885488" w:rsidRPr="00234396">
        <w:rPr>
          <w:rStyle w:val="Incipit"/>
        </w:rPr>
        <w:t>venit</w:t>
      </w:r>
      <w:r w:rsidR="00DD1415" w:rsidRPr="00234396">
        <w:t>@63.</w:t>
      </w:r>
      <w:r w:rsidR="00885488" w:rsidRPr="00234396">
        <w:t xml:space="preserve"> AL</w:t>
      </w:r>
      <w:r w:rsidR="005D0F32" w:rsidRPr="00234396">
        <w:t>V</w:t>
      </w:r>
      <w:r w:rsidR="00885488" w:rsidRPr="00234396">
        <w:t xml:space="preserve"> </w:t>
      </w:r>
      <w:r w:rsidR="00885488" w:rsidRPr="00234396">
        <w:rPr>
          <w:rStyle w:val="Incipit"/>
        </w:rPr>
        <w:t>In</w:t>
      </w:r>
      <w:r w:rsidR="005A362F" w:rsidRPr="00234396">
        <w:rPr>
          <w:i/>
        </w:rPr>
        <w:t xml:space="preserve"> </w:t>
      </w:r>
      <w:r w:rsidR="00885488" w:rsidRPr="00234396">
        <w:rPr>
          <w:rStyle w:val="Incipit"/>
        </w:rPr>
        <w:t>die</w:t>
      </w:r>
      <w:r w:rsidR="005A362F" w:rsidRPr="00234396">
        <w:rPr>
          <w:i/>
        </w:rPr>
        <w:t xml:space="preserve"> </w:t>
      </w:r>
      <w:r w:rsidR="00371BD7" w:rsidRPr="00234396">
        <w:rPr>
          <w:rStyle w:val="Incipit"/>
        </w:rPr>
        <w:t>resurrec</w:t>
      </w:r>
      <w:r w:rsidR="00885488" w:rsidRPr="00234396">
        <w:rPr>
          <w:rStyle w:val="Incipit"/>
        </w:rPr>
        <w:t>tionis</w:t>
      </w:r>
      <w:r w:rsidR="00DD1415" w:rsidRPr="00234396">
        <w:t>@63.</w:t>
      </w:r>
      <w:r w:rsidR="00885488" w:rsidRPr="00234396">
        <w:t xml:space="preserve"> AM </w:t>
      </w:r>
      <w:r w:rsidR="00885488" w:rsidRPr="00234396">
        <w:rPr>
          <w:rStyle w:val="Incipit"/>
        </w:rPr>
        <w:t>Inclinavit</w:t>
      </w:r>
      <w:r w:rsidR="005A362F" w:rsidRPr="00234396">
        <w:rPr>
          <w:i/>
        </w:rPr>
        <w:t xml:space="preserve"> </w:t>
      </w:r>
      <w:r w:rsidR="00885488" w:rsidRPr="00234396">
        <w:rPr>
          <w:rStyle w:val="Incipit"/>
        </w:rPr>
        <w:t>se</w:t>
      </w:r>
      <w:r w:rsidR="005A362F" w:rsidRPr="00234396">
        <w:rPr>
          <w:i/>
        </w:rPr>
        <w:t xml:space="preserve"> </w:t>
      </w:r>
      <w:r w:rsidR="00885488" w:rsidRPr="00234396">
        <w:rPr>
          <w:rStyle w:val="Incipit"/>
        </w:rPr>
        <w:t>Maria</w:t>
      </w:r>
      <w:r w:rsidR="00885488" w:rsidRPr="00234396">
        <w:t xml:space="preserve">. Reliqua ut aliis praecedentibus diebus. </w:t>
      </w:r>
      <w:r w:rsidR="00885488" w:rsidRPr="004E515E">
        <w:t xml:space="preserve">Ad fontem </w:t>
      </w:r>
      <w:r w:rsidR="00885488" w:rsidRPr="00234396">
        <w:t xml:space="preserve">AM </w:t>
      </w:r>
      <w:r w:rsidR="00885488" w:rsidRPr="00234396">
        <w:rPr>
          <w:rStyle w:val="Incipit"/>
        </w:rPr>
        <w:t>Dixit Iesus mulier</w:t>
      </w:r>
      <w:r w:rsidR="00885488" w:rsidRPr="00234396">
        <w:t xml:space="preserve">. </w:t>
      </w:r>
    </w:p>
    <w:p w:rsidR="00885488" w:rsidRPr="00234396" w:rsidRDefault="00885488" w:rsidP="00415109">
      <w:pPr>
        <w:rPr>
          <w:lang w:val="pt-PT"/>
        </w:rPr>
      </w:pPr>
      <w:r w:rsidRPr="00234396">
        <w:rPr>
          <w:lang w:val="pt-PT"/>
        </w:rPr>
        <w:t>Reliqua tam ad vesperas quam ad completorium ut supra in die sancto.</w:t>
      </w:r>
    </w:p>
    <w:p w:rsidR="00885488" w:rsidRPr="00234396" w:rsidRDefault="00885488" w:rsidP="00415109">
      <w:pPr>
        <w:pStyle w:val="berschrift1"/>
        <w:rPr>
          <w:lang w:val="pt-PT"/>
        </w:rPr>
      </w:pPr>
      <w:r w:rsidRPr="00234396">
        <w:rPr>
          <w:lang w:val="pt-PT"/>
        </w:rPr>
        <w:t>FERIA SEXTA</w:t>
      </w:r>
    </w:p>
    <w:p w:rsidR="00885488" w:rsidRPr="00234396" w:rsidRDefault="00BB05A6" w:rsidP="00415109">
      <w:pPr>
        <w:rPr>
          <w:lang w:val="it-IT"/>
        </w:rPr>
      </w:pPr>
      <w:r w:rsidRPr="00234396">
        <w:rPr>
          <w:rStyle w:val="Time1"/>
          <w:lang w:val="pt-PT"/>
        </w:rPr>
        <w:t>Ad matutinum</w:t>
      </w:r>
      <w:r w:rsidR="00885488" w:rsidRPr="00234396">
        <w:rPr>
          <w:lang w:val="pt-PT"/>
        </w:rPr>
        <w:t xml:space="preserve"> I</w:t>
      </w:r>
      <w:r w:rsidR="005D0F32" w:rsidRPr="00234396">
        <w:rPr>
          <w:lang w:val="pt-PT"/>
        </w:rPr>
        <w:t>N</w:t>
      </w:r>
      <w:r w:rsidR="00885488" w:rsidRPr="00234396">
        <w:rPr>
          <w:lang w:val="pt-PT"/>
        </w:rPr>
        <w:t xml:space="preserve">V </w:t>
      </w:r>
      <w:r w:rsidR="00885488" w:rsidRPr="00234396">
        <w:rPr>
          <w:rStyle w:val="Incipit"/>
          <w:lang w:val="pt-PT"/>
        </w:rPr>
        <w:t xml:space="preserve">Surrexit dominus </w:t>
      </w:r>
      <w:r w:rsidR="001B7479" w:rsidRPr="00234396">
        <w:rPr>
          <w:rStyle w:val="Incipit"/>
          <w:lang w:val="pt-PT"/>
        </w:rPr>
        <w:t>vere</w:t>
      </w:r>
      <w:r w:rsidR="00885488" w:rsidRPr="00234396">
        <w:rPr>
          <w:rStyle w:val="Incipit"/>
          <w:lang w:val="pt-PT"/>
        </w:rPr>
        <w:t xml:space="preserve"> alleluia alleluia</w:t>
      </w:r>
      <w:r w:rsidR="00885488" w:rsidRPr="00234396">
        <w:rPr>
          <w:lang w:val="pt-PT"/>
        </w:rPr>
        <w:t>.</w:t>
      </w:r>
      <w:r w:rsidR="00776AE5" w:rsidRPr="00234396">
        <w:rPr>
          <w:lang w:val="pt-PT"/>
        </w:rPr>
        <w:t xml:space="preserve"> </w:t>
      </w:r>
      <w:r w:rsidRPr="00234396">
        <w:rPr>
          <w:lang w:val="pt-PT"/>
        </w:rPr>
        <w:t>Ad nocturnum</w:t>
      </w:r>
      <w:r w:rsidR="00885488" w:rsidRPr="00234396">
        <w:rPr>
          <w:lang w:val="pt-PT"/>
        </w:rPr>
        <w:t xml:space="preserve"> AN </w:t>
      </w:r>
      <w:r w:rsidR="00885488" w:rsidRPr="00234396">
        <w:rPr>
          <w:rStyle w:val="Incipit"/>
          <w:lang w:val="pt-PT"/>
        </w:rPr>
        <w:t xml:space="preserve">Pax </w:t>
      </w:r>
      <w:r w:rsidR="001B7479" w:rsidRPr="00234396">
        <w:rPr>
          <w:rStyle w:val="Incipit"/>
          <w:lang w:val="pt-PT"/>
        </w:rPr>
        <w:t>vobis</w:t>
      </w:r>
      <w:r w:rsidR="00885488" w:rsidRPr="00234396">
        <w:rPr>
          <w:rStyle w:val="Incipit"/>
          <w:lang w:val="pt-PT"/>
        </w:rPr>
        <w:t xml:space="preserve"> ego sum</w:t>
      </w:r>
      <w:r w:rsidR="00885488" w:rsidRPr="00234396">
        <w:rPr>
          <w:lang w:val="pt-PT"/>
        </w:rPr>
        <w:t xml:space="preserve"> </w:t>
      </w:r>
      <w:r w:rsidR="008535DA" w:rsidRPr="00234396">
        <w:rPr>
          <w:lang w:val="pt-PT"/>
        </w:rPr>
        <w:t>sola</w:t>
      </w:r>
      <w:r w:rsidR="00885488" w:rsidRPr="00234396">
        <w:rPr>
          <w:lang w:val="pt-PT"/>
        </w:rPr>
        <w:t xml:space="preserve">. PS </w:t>
      </w:r>
      <w:r w:rsidR="00885488" w:rsidRPr="00234396">
        <w:rPr>
          <w:rStyle w:val="Incipit"/>
          <w:lang w:val="pt-PT"/>
        </w:rPr>
        <w:t>Caeli enarrant</w:t>
      </w:r>
      <w:r w:rsidR="00885488" w:rsidRPr="00234396">
        <w:rPr>
          <w:lang w:val="pt-PT"/>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Exaudiat te</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736684">
        <w:rPr>
          <w:rStyle w:val="Incipit"/>
          <w:lang w:val="fr-FR"/>
        </w:rPr>
        <w:t xml:space="preserve">Domine in </w:t>
      </w:r>
      <w:r w:rsidR="00C31823" w:rsidRPr="00736684">
        <w:rPr>
          <w:rStyle w:val="Incipit"/>
          <w:lang w:val="fr-FR"/>
        </w:rPr>
        <w:t>vir</w:t>
      </w:r>
      <w:r w:rsidR="00885488" w:rsidRPr="00736684">
        <w:rPr>
          <w:rStyle w:val="Incipit"/>
          <w:lang w:val="fr-FR"/>
        </w:rPr>
        <w:t>tute</w:t>
      </w:r>
      <w:r w:rsidR="00885488" w:rsidRPr="00B779A9">
        <w:rPr>
          <w:lang w:val="fr-FR"/>
        </w:rPr>
        <w:t xml:space="preserve">. VS </w:t>
      </w:r>
      <w:r w:rsidR="00885488" w:rsidRPr="00736684">
        <w:rPr>
          <w:rStyle w:val="Incipit"/>
          <w:lang w:val="fr-FR"/>
        </w:rPr>
        <w:t>Tulerunt dominum meum alleluia</w:t>
      </w:r>
      <w:r w:rsidR="00885488" w:rsidRPr="00B779A9">
        <w:rPr>
          <w:lang w:val="fr-FR"/>
        </w:rPr>
        <w:t xml:space="preserve">. </w:t>
      </w:r>
      <w:r w:rsidR="00885488" w:rsidRPr="00B779A9">
        <w:rPr>
          <w:lang w:val="it-IT"/>
        </w:rPr>
        <w:t xml:space="preserve">EV </w:t>
      </w:r>
      <w:r w:rsidR="00885488" w:rsidRPr="00736684">
        <w:rPr>
          <w:rStyle w:val="Incipit"/>
          <w:lang w:val="it-IT"/>
        </w:rPr>
        <w:t xml:space="preserve">Undecim </w:t>
      </w:r>
      <w:r w:rsidRPr="00736684">
        <w:rPr>
          <w:rStyle w:val="Incipit"/>
          <w:lang w:val="it-IT"/>
        </w:rPr>
        <w:t>%D::</w:t>
      </w:r>
      <w:r w:rsidR="00E95128" w:rsidRPr="00736684">
        <w:rPr>
          <w:rStyle w:val="Incipit"/>
          <w:lang w:val="it-IT"/>
        </w:rPr>
        <w:t>apostoli</w:t>
      </w:r>
      <w:r w:rsidRPr="00736684">
        <w:rPr>
          <w:rStyle w:val="Incipit"/>
          <w:lang w:val="it-IT"/>
        </w:rPr>
        <w:t>%</w:t>
      </w:r>
      <w:r w:rsidR="00E95128" w:rsidRPr="00736684">
        <w:rPr>
          <w:rStyle w:val="Incipit"/>
          <w:lang w:val="it-IT"/>
        </w:rPr>
        <w:t xml:space="preserve"> $E::</w:t>
      </w:r>
      <w:r w:rsidR="00885488" w:rsidRPr="00736684">
        <w:rPr>
          <w:rStyle w:val="Incipit"/>
          <w:lang w:val="it-IT"/>
        </w:rPr>
        <w:t>discipuli</w:t>
      </w:r>
      <w:r w:rsidR="00E95128" w:rsidRPr="00736684">
        <w:rPr>
          <w:rStyle w:val="Incipit"/>
          <w:lang w:val="it-IT"/>
        </w:rPr>
        <w:t>$</w:t>
      </w:r>
      <w:r w:rsidR="00885488" w:rsidRPr="00736684">
        <w:rPr>
          <w:rStyle w:val="Incipit"/>
          <w:lang w:val="it-IT"/>
        </w:rPr>
        <w:t xml:space="preserve"> abierunt</w:t>
      </w:r>
      <w:r w:rsidR="00885488" w:rsidRPr="00B779A9">
        <w:rPr>
          <w:lang w:val="it-IT"/>
        </w:rPr>
        <w:t xml:space="preserve"> (231v</w:t>
      </w:r>
      <w:r w:rsidR="003000FD">
        <w:rPr>
          <w:lang w:val="it-IT"/>
        </w:rPr>
        <w:t>-b</w:t>
      </w:r>
      <w:r w:rsidR="00885488" w:rsidRPr="00B779A9">
        <w:rPr>
          <w:lang w:val="it-IT"/>
        </w:rPr>
        <w:t xml:space="preserve">) ex </w:t>
      </w:r>
      <w:r w:rsidR="00D66EA2" w:rsidRPr="00B779A9">
        <w:rPr>
          <w:lang w:val="it-IT"/>
        </w:rPr>
        <w:t>volumine</w:t>
      </w:r>
      <w:r w:rsidR="00885488" w:rsidRPr="00B779A9">
        <w:rPr>
          <w:lang w:val="it-IT"/>
        </w:rPr>
        <w:t xml:space="preserve"> hiemali de tempore. Responsoria </w:t>
      </w:r>
      <w:r w:rsidR="008D35E3" w:rsidRPr="00B779A9">
        <w:rPr>
          <w:lang w:val="it-IT"/>
        </w:rPr>
        <w:t>quaere</w:t>
      </w:r>
      <w:r w:rsidR="00885488" w:rsidRPr="00B779A9">
        <w:rPr>
          <w:lang w:val="it-IT"/>
        </w:rPr>
        <w:t xml:space="preserve"> folio</w:t>
      </w:r>
      <w:r w:rsidR="00DD1415">
        <w:rPr>
          <w:lang w:val="it-IT"/>
        </w:rPr>
        <w:t>@</w:t>
      </w:r>
      <w:r w:rsidR="00DD1415" w:rsidRPr="00B779A9">
        <w:rPr>
          <w:lang w:val="it-IT"/>
        </w:rPr>
        <w:t>9.</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964808">
        <w:rPr>
          <w:lang w:val="it-IT"/>
        </w:rPr>
        <w:t xml:space="preserve"> </w:t>
      </w:r>
      <w:r w:rsidR="00885488" w:rsidRPr="00736684">
        <w:rPr>
          <w:rStyle w:val="Incipit"/>
          <w:lang w:val="it-IT"/>
        </w:rPr>
        <w:t>Virtute magna</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36684">
        <w:rPr>
          <w:rStyle w:val="Incipit"/>
          <w:lang w:val="it-IT"/>
        </w:rPr>
        <w:t>Tulerunt dominum</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36684">
        <w:rPr>
          <w:rStyle w:val="Incipit"/>
          <w:lang w:val="it-IT"/>
        </w:rPr>
        <w:t xml:space="preserve">Expurgate </w:t>
      </w:r>
      <w:r w:rsidR="00FA3B56" w:rsidRPr="00736684">
        <w:rPr>
          <w:rStyle w:val="Incipit"/>
          <w:lang w:val="it-IT"/>
        </w:rPr>
        <w:t>vetu</w:t>
      </w:r>
      <w:r w:rsidR="00885488" w:rsidRPr="00736684">
        <w:rPr>
          <w:rStyle w:val="Incipit"/>
          <w:lang w:val="it-IT"/>
        </w:rPr>
        <w:t>s fermentum</w:t>
      </w:r>
      <w:r w:rsidR="00885488" w:rsidRPr="00B779A9">
        <w:rPr>
          <w:lang w:val="it-IT"/>
        </w:rPr>
        <w:t xml:space="preserve">. </w:t>
      </w:r>
      <w:r w:rsidR="005D0F32" w:rsidRPr="00234396">
        <w:rPr>
          <w:lang w:val="it-IT"/>
        </w:rPr>
        <w:t xml:space="preserve">[TD] </w:t>
      </w:r>
      <w:r w:rsidR="005D0F32" w:rsidRPr="00234396">
        <w:rPr>
          <w:rStyle w:val="Incipit"/>
          <w:lang w:val="it-IT"/>
        </w:rPr>
        <w:t>Te deum</w:t>
      </w:r>
      <w:r w:rsidR="00522321" w:rsidRPr="00234396">
        <w:rPr>
          <w:rStyle w:val="Incipit"/>
          <w:lang w:val="it-IT"/>
        </w:rPr>
        <w:t xml:space="preserve"> laudamus</w:t>
      </w:r>
      <w:r w:rsidR="00885488" w:rsidRPr="00234396">
        <w:rPr>
          <w:lang w:val="it-IT"/>
        </w:rPr>
        <w:t>.</w:t>
      </w:r>
    </w:p>
    <w:p w:rsidR="00885488" w:rsidRPr="00B779A9" w:rsidRDefault="00BB05A6" w:rsidP="00415109">
      <w:r w:rsidRPr="005C0E57">
        <w:rPr>
          <w:rStyle w:val="Time1"/>
        </w:rPr>
        <w:lastRenderedPageBreak/>
        <w:t>Ad</w:t>
      </w:r>
      <w:r>
        <w:rPr>
          <w:rStyle w:val="Time1"/>
        </w:rPr>
        <w:t xml:space="preserve"> laudes</w:t>
      </w:r>
      <w:r w:rsidR="00885488" w:rsidRPr="00F22CF3">
        <w:t xml:space="preserve"> AN </w:t>
      </w:r>
      <w:r w:rsidR="00885488" w:rsidRPr="005C3920">
        <w:rPr>
          <w:rStyle w:val="Incipit"/>
        </w:rPr>
        <w:t>Angelus</w:t>
      </w:r>
      <w:r w:rsidR="005A362F" w:rsidRPr="005A362F">
        <w:rPr>
          <w:i/>
        </w:rPr>
        <w:t xml:space="preserve"> </w:t>
      </w:r>
      <w:r w:rsidR="00885488" w:rsidRPr="005C3920">
        <w:rPr>
          <w:rStyle w:val="Incipit"/>
        </w:rPr>
        <w:t>autem</w:t>
      </w:r>
      <w:r w:rsidR="005A362F" w:rsidRPr="005A362F">
        <w:rPr>
          <w:i/>
        </w:rPr>
        <w:t xml:space="preserve"> </w:t>
      </w:r>
      <w:r w:rsidR="00885488" w:rsidRPr="005C3920">
        <w:rPr>
          <w:rStyle w:val="Incipit"/>
        </w:rPr>
        <w:t>domini</w:t>
      </w:r>
      <w:r w:rsidR="00885488" w:rsidRPr="00F22CF3">
        <w:t xml:space="preserve"> cum reliquis. AB </w:t>
      </w:r>
      <w:r w:rsidR="00885488" w:rsidRPr="005C3920">
        <w:rPr>
          <w:rStyle w:val="Incipit"/>
        </w:rPr>
        <w:t>Undecim</w:t>
      </w:r>
      <w:r w:rsidR="005A362F" w:rsidRPr="005A362F">
        <w:rPr>
          <w:i/>
        </w:rPr>
        <w:t xml:space="preserve"> </w:t>
      </w:r>
      <w:r w:rsidR="00885488" w:rsidRPr="005C3920">
        <w:rPr>
          <w:rStyle w:val="Incipit"/>
        </w:rPr>
        <w:t>discipuli</w:t>
      </w:r>
      <w:r w:rsidR="005A362F" w:rsidRPr="005A362F">
        <w:rPr>
          <w:i/>
        </w:rPr>
        <w:t xml:space="preserve"> </w:t>
      </w:r>
      <w:r w:rsidR="00885488" w:rsidRPr="005C3920">
        <w:rPr>
          <w:rStyle w:val="Incipit"/>
        </w:rPr>
        <w:t>in</w:t>
      </w:r>
      <w:r w:rsidR="005A362F" w:rsidRPr="005A362F">
        <w:rPr>
          <w:i/>
        </w:rPr>
        <w:t xml:space="preserve"> </w:t>
      </w:r>
      <w:r w:rsidR="00885488" w:rsidRPr="005C3920">
        <w:rPr>
          <w:rStyle w:val="Incipit"/>
        </w:rPr>
        <w:t>Galilea</w:t>
      </w:r>
      <w:r w:rsidR="00885488" w:rsidRPr="00F22CF3">
        <w:t xml:space="preserve">. </w:t>
      </w:r>
      <w:r w:rsidR="003525EF" w:rsidRPr="00B779A9">
        <w:t xml:space="preserve">[BD] </w:t>
      </w:r>
      <w:r w:rsidR="005F6F99" w:rsidRPr="005C3920">
        <w:rPr>
          <w:rStyle w:val="Incipit"/>
        </w:rPr>
        <w:t>Benedicamus</w:t>
      </w:r>
      <w:r w:rsidR="003525EF" w:rsidRPr="00B779A9">
        <w:t xml:space="preserve"> cum</w:t>
      </w:r>
      <w:r w:rsidR="00885488" w:rsidRPr="00B779A9">
        <w:t xml:space="preserve"> quinque alleluia.</w:t>
      </w:r>
    </w:p>
    <w:p w:rsidR="00885488" w:rsidRPr="00B779A9" w:rsidRDefault="00BB05A6" w:rsidP="00415109">
      <w:r w:rsidRPr="005C0E57">
        <w:rPr>
          <w:rStyle w:val="Time1"/>
        </w:rPr>
        <w:t>Ad</w:t>
      </w:r>
      <w:r>
        <w:rPr>
          <w:rStyle w:val="Time1"/>
        </w:rPr>
        <w:t xml:space="preserve"> omnes horas</w:t>
      </w:r>
      <w:r w:rsidR="00885488" w:rsidRPr="00B779A9">
        <w:t xml:space="preserve"> </w:t>
      </w:r>
      <w:r w:rsidR="005D0F32" w:rsidRPr="00B779A9">
        <w:t xml:space="preserve">[AL] </w:t>
      </w:r>
      <w:r w:rsidR="00885488" w:rsidRPr="005C3920">
        <w:rPr>
          <w:rStyle w:val="Incipit"/>
        </w:rPr>
        <w:t>Alleluia</w:t>
      </w:r>
      <w:r w:rsidR="00885488" w:rsidRPr="00B779A9">
        <w:t xml:space="preserve"> in fine </w:t>
      </w:r>
      <w:r w:rsidR="00BA24A1" w:rsidRPr="00B779A9">
        <w:t>[</w:t>
      </w:r>
      <w:r w:rsidR="00885488" w:rsidRPr="00B779A9">
        <w:t>GR</w:t>
      </w:r>
      <w:r w:rsidR="00BA24A1" w:rsidRPr="00B779A9">
        <w:t>]</w:t>
      </w:r>
      <w:r w:rsidR="00885488" w:rsidRPr="00B779A9">
        <w:t xml:space="preserve"> </w:t>
      </w:r>
      <w:r w:rsidR="00885488" w:rsidRPr="005C3920">
        <w:rPr>
          <w:rStyle w:val="Incipit"/>
        </w:rPr>
        <w:t>Haec</w:t>
      </w:r>
      <w:r w:rsidR="005A362F" w:rsidRPr="005A362F">
        <w:rPr>
          <w:i/>
        </w:rPr>
        <w:t xml:space="preserve"> </w:t>
      </w:r>
      <w:r w:rsidR="00885488" w:rsidRPr="005C3920">
        <w:rPr>
          <w:rStyle w:val="Incipit"/>
        </w:rPr>
        <w:t>dies</w:t>
      </w:r>
      <w:r w:rsidR="00885488" w:rsidRPr="00B779A9">
        <w:t xml:space="preserve"> quod sine versu cantetur folio</w:t>
      </w:r>
      <w:r w:rsidR="00DD1415">
        <w:t>@</w:t>
      </w:r>
      <w:r w:rsidR="00DD1415" w:rsidRPr="00B779A9">
        <w:t>64.</w:t>
      </w:r>
    </w:p>
    <w:p w:rsidR="00885488" w:rsidRPr="00736684" w:rsidRDefault="00BB05A6" w:rsidP="00415109">
      <w:pPr>
        <w:rPr>
          <w:lang w:val="pt-PT"/>
        </w:rPr>
      </w:pPr>
      <w:r w:rsidRPr="00736684">
        <w:rPr>
          <w:rStyle w:val="Time1"/>
          <w:lang w:val="en-US"/>
        </w:rPr>
        <w:t>Ad summum officium</w:t>
      </w:r>
      <w:r w:rsidR="00885488">
        <w:rPr>
          <w:lang w:val="en-US"/>
        </w:rPr>
        <w:t xml:space="preserve"> IN </w:t>
      </w:r>
      <w:r w:rsidR="00885488" w:rsidRPr="00736684">
        <w:rPr>
          <w:rStyle w:val="Incipit"/>
          <w:lang w:val="en-US"/>
        </w:rPr>
        <w:t>Eduxit eos dominus</w:t>
      </w:r>
      <w:r w:rsidR="00DD1415">
        <w:rPr>
          <w:lang w:val="en-US"/>
        </w:rPr>
        <w:t>@143.</w:t>
      </w:r>
      <w:r w:rsidR="00885488">
        <w:rPr>
          <w:lang w:val="en-US"/>
        </w:rPr>
        <w:t xml:space="preserve"> </w:t>
      </w:r>
      <w:r w:rsidR="005D0F32" w:rsidRPr="00B779A9">
        <w:rPr>
          <w:lang w:val="fr-FR"/>
        </w:rPr>
        <w:t xml:space="preserve">[KY] </w:t>
      </w:r>
      <w:r w:rsidR="005D0F32" w:rsidRPr="00736684">
        <w:rPr>
          <w:rStyle w:val="Incipit"/>
          <w:lang w:val="fr-FR"/>
        </w:rPr>
        <w:t>Kyrie</w:t>
      </w:r>
      <w:r w:rsidR="005D0F32" w:rsidRPr="00B779A9">
        <w:rPr>
          <w:lang w:val="fr-FR"/>
        </w:rPr>
        <w:t xml:space="preserve"> et [SA] </w:t>
      </w:r>
      <w:r w:rsidR="005D0F32" w:rsidRPr="00736684">
        <w:rPr>
          <w:rStyle w:val="Incipit"/>
          <w:lang w:val="fr-FR"/>
        </w:rPr>
        <w:t>Sanctus</w:t>
      </w:r>
      <w:r w:rsidR="005D0F32" w:rsidRPr="00B779A9">
        <w:rPr>
          <w:lang w:val="fr-FR"/>
        </w:rPr>
        <w:t xml:space="preserve"> </w:t>
      </w:r>
      <w:r w:rsidR="00885488" w:rsidRPr="00B779A9">
        <w:rPr>
          <w:lang w:val="fr-FR"/>
        </w:rPr>
        <w:t xml:space="preserve">paschale. </w:t>
      </w:r>
      <w:r w:rsidR="00885488" w:rsidRPr="00736684">
        <w:rPr>
          <w:lang w:val="pt-PT"/>
        </w:rPr>
        <w:t xml:space="preserve">GR </w:t>
      </w:r>
      <w:r w:rsidR="00885488" w:rsidRPr="00736684">
        <w:rPr>
          <w:rStyle w:val="Incipit"/>
          <w:lang w:val="pt-PT"/>
        </w:rPr>
        <w:t>Haec dies</w:t>
      </w:r>
      <w:r w:rsidR="00DD1415">
        <w:rPr>
          <w:lang w:val="pt-PT"/>
        </w:rPr>
        <w:t>@</w:t>
      </w:r>
      <w:r w:rsidR="00DD1415" w:rsidRPr="00736684">
        <w:rPr>
          <w:lang w:val="pt-PT"/>
        </w:rPr>
        <w:t>136.</w:t>
      </w:r>
      <w:r w:rsidR="00885488" w:rsidRPr="00736684">
        <w:rPr>
          <w:lang w:val="pt-PT"/>
        </w:rPr>
        <w:t xml:space="preserve"> Cum </w:t>
      </w:r>
      <w:r w:rsidR="00EE3814" w:rsidRPr="00736684">
        <w:rPr>
          <w:lang w:val="pt-PT"/>
        </w:rPr>
        <w:t xml:space="preserve">GV </w:t>
      </w:r>
      <w:r w:rsidR="00EE3814" w:rsidRPr="00736684">
        <w:rPr>
          <w:rStyle w:val="Incipit"/>
          <w:lang w:val="pt-PT"/>
        </w:rPr>
        <w:t>Lapid</w:t>
      </w:r>
      <w:r w:rsidRPr="00736684">
        <w:rPr>
          <w:rStyle w:val="Incipit"/>
          <w:lang w:val="pt-PT"/>
        </w:rPr>
        <w:t>%D</w:t>
      </w:r>
      <w:r w:rsidR="00EE3814" w:rsidRPr="00736684">
        <w:rPr>
          <w:rStyle w:val="Incipit"/>
          <w:lang w:val="pt-PT"/>
        </w:rPr>
        <w:t>::averunt</w:t>
      </w:r>
      <w:r w:rsidRPr="00736684">
        <w:rPr>
          <w:rStyle w:val="Incipit"/>
          <w:lang w:val="pt-PT"/>
        </w:rPr>
        <w:t>%</w:t>
      </w:r>
      <w:r w:rsidR="00E95128" w:rsidRPr="00736684">
        <w:rPr>
          <w:rStyle w:val="Incipit"/>
          <w:lang w:val="pt-PT"/>
        </w:rPr>
        <w:t>$E::</w:t>
      </w:r>
      <w:r w:rsidR="00885488" w:rsidRPr="00736684">
        <w:rPr>
          <w:rStyle w:val="Incipit"/>
          <w:lang w:val="pt-PT"/>
        </w:rPr>
        <w:t>em</w:t>
      </w:r>
      <w:r w:rsidR="00E95128" w:rsidRPr="00736684">
        <w:rPr>
          <w:rStyle w:val="Incipit"/>
          <w:lang w:val="pt-PT"/>
        </w:rPr>
        <w:t>$</w:t>
      </w:r>
      <w:r w:rsidR="00885488" w:rsidRPr="00736684">
        <w:rPr>
          <w:rStyle w:val="Incipit"/>
          <w:lang w:val="pt-PT"/>
        </w:rPr>
        <w:t xml:space="preserve"> quem reprobaverunt</w:t>
      </w:r>
      <w:r w:rsidR="00DD1415">
        <w:rPr>
          <w:lang w:val="pt-PT"/>
        </w:rPr>
        <w:t>@</w:t>
      </w:r>
      <w:r w:rsidR="00DD1415" w:rsidRPr="00736684">
        <w:rPr>
          <w:lang w:val="pt-PT"/>
        </w:rPr>
        <w:t>143.</w:t>
      </w:r>
      <w:r w:rsidR="00885488" w:rsidRPr="00736684">
        <w:rPr>
          <w:lang w:val="pt-PT"/>
        </w:rPr>
        <w:t xml:space="preserve"> AL</w:t>
      </w:r>
      <w:r w:rsidR="005D0F32" w:rsidRPr="00736684">
        <w:rPr>
          <w:lang w:val="pt-PT"/>
        </w:rPr>
        <w:t>V</w:t>
      </w:r>
      <w:r w:rsidR="00885488" w:rsidRPr="00736684">
        <w:rPr>
          <w:lang w:val="pt-PT"/>
        </w:rPr>
        <w:t xml:space="preserve"> </w:t>
      </w:r>
      <w:r w:rsidR="00885488" w:rsidRPr="00736684">
        <w:rPr>
          <w:rStyle w:val="Incipit"/>
          <w:lang w:val="pt-PT"/>
        </w:rPr>
        <w:t>Dicite in gentibus</w:t>
      </w:r>
      <w:r w:rsidR="00DD1415">
        <w:rPr>
          <w:lang w:val="pt-PT"/>
        </w:rPr>
        <w:t>@</w:t>
      </w:r>
      <w:r w:rsidR="00DD1415" w:rsidRPr="00736684">
        <w:rPr>
          <w:lang w:val="pt-PT"/>
        </w:rPr>
        <w:t>143.</w:t>
      </w:r>
      <w:r w:rsidR="005A59B1" w:rsidRPr="00736684">
        <w:rPr>
          <w:lang w:val="pt-PT"/>
        </w:rPr>
        <w:t xml:space="preserve"> </w:t>
      </w:r>
      <w:r w:rsidR="00EE3814" w:rsidRPr="00736684">
        <w:rPr>
          <w:lang w:val="pt-PT"/>
        </w:rPr>
        <w:t>SE</w:t>
      </w:r>
      <w:r w:rsidR="005A59B1" w:rsidRPr="00736684">
        <w:rPr>
          <w:lang w:val="pt-PT"/>
        </w:rPr>
        <w:t>SV</w:t>
      </w:r>
      <w:r w:rsidR="00885488" w:rsidRPr="00736684">
        <w:rPr>
          <w:lang w:val="pt-PT"/>
        </w:rPr>
        <w:t xml:space="preserve"> </w:t>
      </w:r>
      <w:r w:rsidR="00885488" w:rsidRPr="00736684">
        <w:rPr>
          <w:rStyle w:val="Incipit"/>
          <w:lang w:val="pt-PT"/>
        </w:rPr>
        <w:t>Illuxit dies</w:t>
      </w:r>
      <w:r w:rsidR="00DD1415">
        <w:rPr>
          <w:lang w:val="pt-PT"/>
        </w:rPr>
        <w:t>@</w:t>
      </w:r>
      <w:r w:rsidR="00DD1415" w:rsidRPr="00736684">
        <w:rPr>
          <w:lang w:val="pt-PT"/>
        </w:rPr>
        <w:t>281.</w:t>
      </w:r>
      <w:r w:rsidR="00885488" w:rsidRPr="00736684">
        <w:rPr>
          <w:lang w:val="pt-PT"/>
        </w:rPr>
        <w:t xml:space="preserve"> OF </w:t>
      </w:r>
      <w:r w:rsidR="00885488" w:rsidRPr="00736684">
        <w:rPr>
          <w:rStyle w:val="Incipit"/>
          <w:lang w:val="pt-PT"/>
        </w:rPr>
        <w:t xml:space="preserve">Erit </w:t>
      </w:r>
      <w:r w:rsidR="001B7479" w:rsidRPr="00736684">
        <w:rPr>
          <w:rStyle w:val="Incipit"/>
          <w:lang w:val="pt-PT"/>
        </w:rPr>
        <w:t>vobis</w:t>
      </w:r>
      <w:r w:rsidR="00885488" w:rsidRPr="00736684">
        <w:rPr>
          <w:rStyle w:val="Incipit"/>
          <w:lang w:val="pt-PT"/>
        </w:rPr>
        <w:t xml:space="preserve"> hic dies memorialis alleluia</w:t>
      </w:r>
      <w:r w:rsidR="00DD1415">
        <w:rPr>
          <w:lang w:val="pt-PT"/>
        </w:rPr>
        <w:t>@</w:t>
      </w:r>
      <w:r w:rsidR="00DD1415" w:rsidRPr="00736684">
        <w:rPr>
          <w:lang w:val="pt-PT"/>
        </w:rPr>
        <w:t>144.</w:t>
      </w:r>
      <w:r w:rsidR="00885488" w:rsidRPr="00736684">
        <w:rPr>
          <w:lang w:val="pt-PT"/>
        </w:rPr>
        <w:t xml:space="preserve"> CO </w:t>
      </w:r>
      <w:r w:rsidR="00885488" w:rsidRPr="00736684">
        <w:rPr>
          <w:rStyle w:val="Incipit"/>
          <w:lang w:val="pt-PT"/>
        </w:rPr>
        <w:t>Data est mihi omnis potestas</w:t>
      </w:r>
      <w:r w:rsidR="00DD1415">
        <w:rPr>
          <w:lang w:val="pt-PT"/>
        </w:rPr>
        <w:t>@</w:t>
      </w:r>
      <w:r w:rsidR="00DD1415" w:rsidRPr="00736684">
        <w:rPr>
          <w:lang w:val="pt-PT"/>
        </w:rPr>
        <w:t>144.</w:t>
      </w:r>
    </w:p>
    <w:p w:rsidR="00885488" w:rsidRPr="00736684" w:rsidRDefault="0033150E" w:rsidP="00415109">
      <w:pPr>
        <w:rPr>
          <w:lang w:val="pt-PT"/>
        </w:rPr>
      </w:pPr>
      <w:r w:rsidRPr="00736684">
        <w:rPr>
          <w:lang w:val="pt-PT"/>
        </w:rPr>
        <w:t>$E::</w:t>
      </w:r>
      <w:r w:rsidR="00885488" w:rsidRPr="00736684">
        <w:rPr>
          <w:lang w:val="pt-PT"/>
        </w:rPr>
        <w:t xml:space="preserve">Hac die sub </w:t>
      </w:r>
      <w:r w:rsidR="001B7479" w:rsidRPr="00736684">
        <w:rPr>
          <w:lang w:val="pt-PT"/>
        </w:rPr>
        <w:t>elevatio</w:t>
      </w:r>
      <w:r w:rsidR="00885488" w:rsidRPr="00736684">
        <w:rPr>
          <w:lang w:val="pt-PT"/>
        </w:rPr>
        <w:t xml:space="preserve">ne </w:t>
      </w:r>
      <w:r w:rsidR="00111DD7" w:rsidRPr="00736684">
        <w:rPr>
          <w:lang w:val="pt-PT"/>
        </w:rPr>
        <w:t>$E::</w:t>
      </w:r>
      <w:r w:rsidR="00885488" w:rsidRPr="00736684">
        <w:rPr>
          <w:lang w:val="pt-PT"/>
        </w:rPr>
        <w:t>non</w:t>
      </w:r>
      <w:r w:rsidR="00111DD7" w:rsidRPr="00736684">
        <w:rPr>
          <w:lang w:val="pt-PT"/>
        </w:rPr>
        <w:t>$</w:t>
      </w:r>
      <w:r w:rsidR="00885488" w:rsidRPr="00736684">
        <w:rPr>
          <w:lang w:val="pt-PT"/>
        </w:rPr>
        <w:t xml:space="preserve"> dicitur AN </w:t>
      </w:r>
      <w:r w:rsidR="00885488" w:rsidRPr="00736684">
        <w:rPr>
          <w:rStyle w:val="Incipit"/>
          <w:lang w:val="pt-PT"/>
        </w:rPr>
        <w:t>Dum</w:t>
      </w:r>
      <w:r w:rsidR="005A362F" w:rsidRPr="00736684">
        <w:rPr>
          <w:i/>
          <w:lang w:val="pt-PT"/>
        </w:rPr>
        <w:t xml:space="preserve"> </w:t>
      </w:r>
      <w:r w:rsidR="00885488" w:rsidRPr="00736684">
        <w:rPr>
          <w:rStyle w:val="Incipit"/>
          <w:lang w:val="pt-PT"/>
        </w:rPr>
        <w:t>fabricator</w:t>
      </w:r>
      <w:r w:rsidR="005A362F" w:rsidRPr="00736684">
        <w:rPr>
          <w:i/>
          <w:lang w:val="pt-PT"/>
        </w:rPr>
        <w:t xml:space="preserve"> </w:t>
      </w:r>
      <w:r w:rsidR="00885488" w:rsidRPr="00736684">
        <w:rPr>
          <w:rStyle w:val="Incipit"/>
          <w:lang w:val="pt-PT"/>
        </w:rPr>
        <w:t>mundi</w:t>
      </w:r>
      <w:r w:rsidR="00885488" w:rsidRPr="00736684">
        <w:rPr>
          <w:lang w:val="pt-PT"/>
        </w:rPr>
        <w:t xml:space="preserve"> nec </w:t>
      </w:r>
      <w:r w:rsidR="00BB05A6" w:rsidRPr="002D4ADF">
        <w:rPr>
          <w:lang w:val="pt-PT"/>
        </w:rPr>
        <w:t>nona</w:t>
      </w:r>
      <w:r w:rsidR="00BB05A6" w:rsidRPr="00736684">
        <w:rPr>
          <w:lang w:val="pt-PT"/>
        </w:rPr>
        <w:t xml:space="preserve"> </w:t>
      </w:r>
      <w:r w:rsidR="00885488" w:rsidRPr="00736684">
        <w:rPr>
          <w:lang w:val="pt-PT"/>
        </w:rPr>
        <w:t>dicetur usque pos</w:t>
      </w:r>
      <w:r w:rsidR="00F337B7">
        <w:rPr>
          <w:lang w:val="pt-PT"/>
        </w:rPr>
        <w:t>t duodecimam</w:t>
      </w:r>
      <w:r w:rsidRPr="00736684">
        <w:rPr>
          <w:lang w:val="pt-PT"/>
        </w:rPr>
        <w:t>$</w:t>
      </w:r>
      <w:r w:rsidR="00F337B7">
        <w:rPr>
          <w:lang w:val="pt-PT"/>
        </w:rPr>
        <w:t>.</w:t>
      </w:r>
    </w:p>
    <w:p w:rsidR="00384B86" w:rsidRDefault="00BB05A6" w:rsidP="00415109">
      <w:pPr>
        <w:rPr>
          <w:lang w:val="it-IT"/>
        </w:rPr>
      </w:pPr>
      <w:r w:rsidRPr="00736684">
        <w:rPr>
          <w:rStyle w:val="Time1"/>
          <w:lang w:val="en-US"/>
        </w:rPr>
        <w:t>Ad vesperas</w:t>
      </w:r>
      <w:r w:rsidR="00885488">
        <w:rPr>
          <w:lang w:val="en-US"/>
        </w:rPr>
        <w:t xml:space="preserve"> super psalmos AN </w:t>
      </w:r>
      <w:r w:rsidR="00885488" w:rsidRPr="005A362F">
        <w:rPr>
          <w:rStyle w:val="Incipit"/>
          <w:lang w:val="en-US"/>
        </w:rPr>
        <w:t>Alleluia</w:t>
      </w:r>
      <w:r w:rsidR="00885488">
        <w:rPr>
          <w:lang w:val="en-US"/>
        </w:rPr>
        <w:t xml:space="preserve"> quae est septimi differentia. PS </w:t>
      </w:r>
      <w:r w:rsidR="00885488" w:rsidRPr="005A362F">
        <w:rPr>
          <w:rStyle w:val="Incipit"/>
          <w:lang w:val="en-US"/>
        </w:rPr>
        <w:t>Dixit</w:t>
      </w:r>
      <w:r w:rsidR="00794880" w:rsidRPr="005A362F">
        <w:rPr>
          <w:lang w:val="en-US"/>
        </w:rPr>
        <w:t xml:space="preserve">. </w:t>
      </w:r>
      <w:r w:rsidR="00BA24A1">
        <w:rPr>
          <w:lang w:val="en-US"/>
        </w:rPr>
        <w:t>[</w:t>
      </w:r>
      <w:r w:rsidR="00885488">
        <w:rPr>
          <w:lang w:val="en-US"/>
        </w:rPr>
        <w:t>PS</w:t>
      </w:r>
      <w:r w:rsidR="00BA24A1">
        <w:rPr>
          <w:lang w:val="en-US"/>
        </w:rPr>
        <w:t>]</w:t>
      </w:r>
      <w:r w:rsidR="00885488">
        <w:rPr>
          <w:lang w:val="en-US"/>
        </w:rPr>
        <w:t xml:space="preserve"> </w:t>
      </w:r>
      <w:r w:rsidR="00885488" w:rsidRPr="005A362F">
        <w:rPr>
          <w:rStyle w:val="Incipit"/>
          <w:lang w:val="en-US"/>
        </w:rPr>
        <w:t>Confitebor</w:t>
      </w:r>
      <w:r w:rsidR="00794880" w:rsidRPr="005A362F">
        <w:rPr>
          <w:lang w:val="en-US"/>
        </w:rPr>
        <w:t xml:space="preserve">. </w:t>
      </w:r>
      <w:r w:rsidR="00BA24A1">
        <w:rPr>
          <w:lang w:val="en-US"/>
        </w:rPr>
        <w:t>[</w:t>
      </w:r>
      <w:r w:rsidR="00885488">
        <w:rPr>
          <w:lang w:val="en-US"/>
        </w:rPr>
        <w:t>PS</w:t>
      </w:r>
      <w:r w:rsidR="00BA24A1">
        <w:rPr>
          <w:lang w:val="en-US"/>
        </w:rPr>
        <w:t>]</w:t>
      </w:r>
      <w:r w:rsidR="00885488">
        <w:rPr>
          <w:lang w:val="en-US"/>
        </w:rPr>
        <w:t xml:space="preserve"> </w:t>
      </w:r>
      <w:r w:rsidR="00885488" w:rsidRPr="005A362F">
        <w:rPr>
          <w:rStyle w:val="Incipit"/>
          <w:lang w:val="en-US"/>
        </w:rPr>
        <w:t>Beatus</w:t>
      </w:r>
      <w:r w:rsidR="005A362F" w:rsidRPr="00BE7D55">
        <w:rPr>
          <w:i/>
          <w:lang w:val="en-US"/>
        </w:rPr>
        <w:t xml:space="preserve"> </w:t>
      </w:r>
      <w:r w:rsidR="00C31823" w:rsidRPr="005A362F">
        <w:rPr>
          <w:rStyle w:val="Incipit"/>
          <w:lang w:val="en-US"/>
        </w:rPr>
        <w:t>vir</w:t>
      </w:r>
      <w:r w:rsidR="00885488">
        <w:rPr>
          <w:lang w:val="en-US"/>
        </w:rPr>
        <w:t xml:space="preserve">. Post finem psalmorum </w:t>
      </w:r>
      <w:r w:rsidR="005D0F32">
        <w:rPr>
          <w:lang w:val="en-US"/>
        </w:rPr>
        <w:t xml:space="preserve">[AN] </w:t>
      </w:r>
      <w:r w:rsidR="00885488" w:rsidRPr="005A362F">
        <w:rPr>
          <w:rStyle w:val="Incipit"/>
          <w:lang w:val="en-US"/>
        </w:rPr>
        <w:t>Alleluia</w:t>
      </w:r>
      <w:r w:rsidR="00885488">
        <w:rPr>
          <w:lang w:val="en-US"/>
        </w:rPr>
        <w:t xml:space="preserve"> rursus. </w:t>
      </w:r>
      <w:r w:rsidR="00885488" w:rsidRPr="00B779A9">
        <w:rPr>
          <w:lang w:val="en-US"/>
        </w:rPr>
        <w:t xml:space="preserve">(232r) Deinde subiungitur </w:t>
      </w:r>
      <w:r w:rsidR="00BA24A1" w:rsidRPr="00B779A9">
        <w:rPr>
          <w:lang w:val="en-US"/>
        </w:rPr>
        <w:t>[</w:t>
      </w:r>
      <w:r w:rsidR="00885488" w:rsidRPr="00B779A9">
        <w:rPr>
          <w:lang w:val="en-US"/>
        </w:rPr>
        <w:t>GR</w:t>
      </w:r>
      <w:r w:rsidR="00BA24A1" w:rsidRPr="00B779A9">
        <w:rPr>
          <w:lang w:val="en-US"/>
        </w:rPr>
        <w:t>]</w:t>
      </w:r>
      <w:r w:rsidR="00885488" w:rsidRPr="00B779A9">
        <w:rPr>
          <w:lang w:val="en-US"/>
        </w:rPr>
        <w:t xml:space="preserve"> </w:t>
      </w:r>
      <w:r w:rsidR="00885488" w:rsidRPr="005A362F">
        <w:rPr>
          <w:rStyle w:val="Incipit"/>
          <w:lang w:val="en-US"/>
        </w:rPr>
        <w:t>Haec</w:t>
      </w:r>
      <w:r w:rsidR="005A362F" w:rsidRPr="00BE7D55">
        <w:rPr>
          <w:i/>
          <w:lang w:val="en-US"/>
        </w:rPr>
        <w:t xml:space="preserve"> </w:t>
      </w:r>
      <w:r w:rsidR="00885488" w:rsidRPr="005A362F">
        <w:rPr>
          <w:rStyle w:val="Incipit"/>
          <w:lang w:val="en-US"/>
        </w:rPr>
        <w:t>dies</w:t>
      </w:r>
      <w:r w:rsidR="00794880" w:rsidRPr="005A362F">
        <w:rPr>
          <w:lang w:val="en-US"/>
        </w:rPr>
        <w:t xml:space="preserve">. </w:t>
      </w:r>
      <w:r w:rsidR="005D0F32" w:rsidRPr="00B779A9">
        <w:rPr>
          <w:lang w:val="it-IT"/>
        </w:rPr>
        <w:t xml:space="preserve">[AL] </w:t>
      </w:r>
      <w:r w:rsidR="00885488" w:rsidRPr="005A362F">
        <w:rPr>
          <w:rStyle w:val="Incipit"/>
          <w:lang w:val="it-IT"/>
        </w:rPr>
        <w:t>Alleluia</w:t>
      </w:r>
      <w:r w:rsidR="00885488" w:rsidRPr="005B472A">
        <w:rPr>
          <w:lang w:val="it-IT"/>
        </w:rPr>
        <w:t>.</w:t>
      </w:r>
      <w:r w:rsidR="00885488" w:rsidRPr="00B779A9">
        <w:rPr>
          <w:lang w:val="it-IT"/>
        </w:rPr>
        <w:t xml:space="preserve"> Cum </w:t>
      </w:r>
      <w:r w:rsidR="005D0F32" w:rsidRPr="00B779A9">
        <w:rPr>
          <w:lang w:val="it-IT"/>
        </w:rPr>
        <w:t>G</w:t>
      </w:r>
      <w:r w:rsidR="00885488" w:rsidRPr="00B779A9">
        <w:rPr>
          <w:lang w:val="it-IT"/>
        </w:rPr>
        <w:t xml:space="preserve">V </w:t>
      </w:r>
      <w:r w:rsidR="00885488" w:rsidRPr="005A362F">
        <w:rPr>
          <w:rStyle w:val="Incipit"/>
          <w:lang w:val="it-IT"/>
        </w:rPr>
        <w:t>Dicite</w:t>
      </w:r>
      <w:r w:rsidR="005A362F" w:rsidRPr="00BE7D55">
        <w:rPr>
          <w:i/>
          <w:lang w:val="it-IT"/>
        </w:rPr>
        <w:t xml:space="preserve"> </w:t>
      </w:r>
      <w:r w:rsidR="00885488" w:rsidRPr="005A362F">
        <w:rPr>
          <w:rStyle w:val="Incipit"/>
          <w:lang w:val="it-IT"/>
        </w:rPr>
        <w:t>in</w:t>
      </w:r>
      <w:r w:rsidR="005A362F" w:rsidRPr="00BE7D55">
        <w:rPr>
          <w:i/>
          <w:lang w:val="it-IT"/>
        </w:rPr>
        <w:t xml:space="preserve"> </w:t>
      </w:r>
      <w:r w:rsidR="00885488" w:rsidRPr="005A362F">
        <w:rPr>
          <w:rStyle w:val="Incipit"/>
          <w:lang w:val="it-IT"/>
        </w:rPr>
        <w:t>gentibus</w:t>
      </w:r>
      <w:r w:rsidR="00885488" w:rsidRPr="00B779A9">
        <w:rPr>
          <w:lang w:val="it-IT"/>
        </w:rPr>
        <w:t xml:space="preserve"> folio</w:t>
      </w:r>
      <w:r w:rsidR="00DD1415">
        <w:rPr>
          <w:lang w:val="it-IT"/>
        </w:rPr>
        <w:t>@</w:t>
      </w:r>
      <w:r w:rsidR="00DD1415" w:rsidRPr="00B779A9">
        <w:rPr>
          <w:lang w:val="it-IT"/>
        </w:rPr>
        <w:t>64.</w:t>
      </w:r>
      <w:r w:rsidR="00885488" w:rsidRPr="00B779A9">
        <w:rPr>
          <w:lang w:val="it-IT"/>
        </w:rPr>
        <w:t xml:space="preserve"> AM </w:t>
      </w:r>
      <w:r w:rsidR="00885488" w:rsidRPr="005A362F">
        <w:rPr>
          <w:rStyle w:val="Incipit"/>
          <w:lang w:val="it-IT"/>
        </w:rPr>
        <w:t>Data</w:t>
      </w:r>
      <w:r w:rsidR="005A362F" w:rsidRPr="00BE7D55">
        <w:rPr>
          <w:i/>
          <w:lang w:val="it-IT"/>
        </w:rPr>
        <w:t xml:space="preserve"> </w:t>
      </w:r>
      <w:r w:rsidR="00885488" w:rsidRPr="005A362F">
        <w:rPr>
          <w:rStyle w:val="Incipit"/>
          <w:lang w:val="it-IT"/>
        </w:rPr>
        <w:t>est</w:t>
      </w:r>
      <w:r w:rsidR="005A362F" w:rsidRPr="00BE7D55">
        <w:rPr>
          <w:i/>
          <w:lang w:val="it-IT"/>
        </w:rPr>
        <w:t xml:space="preserve"> </w:t>
      </w:r>
      <w:r w:rsidR="00885488" w:rsidRPr="005A362F">
        <w:rPr>
          <w:rStyle w:val="Incipit"/>
          <w:lang w:val="it-IT"/>
        </w:rPr>
        <w:t>mihi</w:t>
      </w:r>
      <w:r w:rsidR="005A362F" w:rsidRPr="00BE7D55">
        <w:rPr>
          <w:i/>
          <w:lang w:val="it-IT"/>
        </w:rPr>
        <w:t xml:space="preserve"> </w:t>
      </w:r>
      <w:r w:rsidR="00885488" w:rsidRPr="005A362F">
        <w:rPr>
          <w:rStyle w:val="Incipit"/>
          <w:lang w:val="it-IT"/>
        </w:rPr>
        <w:t>omnis</w:t>
      </w:r>
      <w:r w:rsidR="005A362F" w:rsidRPr="00BE7D55">
        <w:rPr>
          <w:i/>
          <w:lang w:val="it-IT"/>
        </w:rPr>
        <w:t xml:space="preserve"> </w:t>
      </w:r>
      <w:r w:rsidR="00885488" w:rsidRPr="005A362F">
        <w:rPr>
          <w:rStyle w:val="Incipit"/>
          <w:lang w:val="it-IT"/>
        </w:rPr>
        <w:t>potestas</w:t>
      </w:r>
      <w:r w:rsidR="00885488" w:rsidRPr="00B779A9">
        <w:rPr>
          <w:lang w:val="it-IT"/>
        </w:rPr>
        <w:t>.</w:t>
      </w:r>
      <w:r w:rsidR="00EE1FE2">
        <w:rPr>
          <w:lang w:val="it-IT"/>
        </w:rPr>
        <w:t xml:space="preserve"> </w:t>
      </w:r>
      <w:r w:rsidR="00885488" w:rsidRPr="00B779A9">
        <w:rPr>
          <w:lang w:val="it-IT"/>
        </w:rPr>
        <w:t>Collecta sine conclusione dicetur</w:t>
      </w:r>
      <w:r w:rsidR="00384B86">
        <w:rPr>
          <w:lang w:val="it-IT"/>
        </w:rPr>
        <w:t>.</w:t>
      </w:r>
      <w:r w:rsidR="00885488" w:rsidRPr="00B779A9">
        <w:rPr>
          <w:lang w:val="it-IT"/>
        </w:rPr>
        <w:t xml:space="preserve"> </w:t>
      </w:r>
    </w:p>
    <w:p w:rsidR="00885488" w:rsidRPr="00EE1FE2" w:rsidRDefault="00384B86" w:rsidP="00415109">
      <w:pPr>
        <w:rPr>
          <w:lang w:val="it-IT"/>
        </w:rPr>
      </w:pPr>
      <w:r w:rsidRPr="00F945C5">
        <w:rPr>
          <w:rStyle w:val="Time1"/>
          <w:lang w:val="it-IT"/>
        </w:rPr>
        <w:t>[Ad processionem]</w:t>
      </w:r>
      <w:r>
        <w:rPr>
          <w:lang w:val="it-IT"/>
        </w:rPr>
        <w:t xml:space="preserve"> D</w:t>
      </w:r>
      <w:r w:rsidR="00885488" w:rsidRPr="00B779A9">
        <w:rPr>
          <w:lang w:val="it-IT"/>
        </w:rPr>
        <w:t xml:space="preserve">einde </w:t>
      </w:r>
      <w:r w:rsidR="00885488" w:rsidRPr="00F945C5">
        <w:rPr>
          <w:lang w:val="it-IT"/>
        </w:rPr>
        <w:t xml:space="preserve">fit </w:t>
      </w:r>
      <w:r w:rsidR="00BB05A6" w:rsidRPr="00F945C5">
        <w:rPr>
          <w:lang w:val="it-IT"/>
        </w:rPr>
        <w:t>processio</w:t>
      </w:r>
      <w:r w:rsidR="00BB05A6">
        <w:rPr>
          <w:lang w:val="it-IT"/>
        </w:rPr>
        <w:t xml:space="preserve"> </w:t>
      </w:r>
      <w:r w:rsidR="005D0F32" w:rsidRPr="00B779A9">
        <w:rPr>
          <w:lang w:val="it-IT"/>
        </w:rPr>
        <w:t xml:space="preserve">ultima ad </w:t>
      </w:r>
      <w:r w:rsidR="005D0F32" w:rsidRPr="00736684">
        <w:rPr>
          <w:rStyle w:val="Ort"/>
          <w:lang w:val="it-IT"/>
        </w:rPr>
        <w:t>fontem</w:t>
      </w:r>
      <w:r w:rsidR="005D0F32" w:rsidRPr="00B779A9">
        <w:rPr>
          <w:lang w:val="it-IT"/>
        </w:rPr>
        <w:t xml:space="preserve"> </w:t>
      </w:r>
      <w:r w:rsidR="00EE1FE2" w:rsidRPr="00736684">
        <w:rPr>
          <w:lang w:val="it-IT"/>
        </w:rPr>
        <w:t>c</w:t>
      </w:r>
      <w:r w:rsidR="005D0F32" w:rsidRPr="00736684">
        <w:rPr>
          <w:lang w:val="it-IT"/>
        </w:rPr>
        <w:t>antando AP</w:t>
      </w:r>
      <w:r w:rsidR="00885488" w:rsidRPr="00736684">
        <w:rPr>
          <w:lang w:val="it-IT"/>
        </w:rPr>
        <w:t xml:space="preserve"> </w:t>
      </w:r>
      <w:r w:rsidR="00885488" w:rsidRPr="00736684">
        <w:rPr>
          <w:rStyle w:val="Incipit"/>
          <w:lang w:val="it-IT"/>
        </w:rPr>
        <w:t>Vidi</w:t>
      </w:r>
      <w:r w:rsidR="005A362F" w:rsidRPr="00736684">
        <w:rPr>
          <w:i/>
          <w:lang w:val="it-IT"/>
        </w:rPr>
        <w:t xml:space="preserve"> </w:t>
      </w:r>
      <w:r w:rsidR="00885488" w:rsidRPr="00736684">
        <w:rPr>
          <w:rStyle w:val="Incipit"/>
          <w:lang w:val="it-IT"/>
        </w:rPr>
        <w:t>aquam</w:t>
      </w:r>
      <w:r w:rsidR="00EE1FE2" w:rsidRPr="00736684">
        <w:rPr>
          <w:lang w:val="it-IT"/>
        </w:rPr>
        <w:t>. P</w:t>
      </w:r>
      <w:r w:rsidR="00885488" w:rsidRPr="00736684">
        <w:rPr>
          <w:lang w:val="it-IT"/>
        </w:rPr>
        <w:t xml:space="preserve">ost quam dicetur </w:t>
      </w:r>
      <w:r w:rsidR="009E2886" w:rsidRPr="00736684">
        <w:rPr>
          <w:lang w:val="it-IT"/>
        </w:rPr>
        <w:t>[AN</w:t>
      </w:r>
      <w:r w:rsidR="008C53BE" w:rsidRPr="00736684">
        <w:rPr>
          <w:lang w:val="it-IT"/>
        </w:rPr>
        <w:t xml:space="preserve">] </w:t>
      </w:r>
      <w:r w:rsidR="00885488" w:rsidRPr="00736684">
        <w:rPr>
          <w:rStyle w:val="Incipit"/>
          <w:lang w:val="it-IT"/>
        </w:rPr>
        <w:t>Alleluia</w:t>
      </w:r>
      <w:r w:rsidR="00885488" w:rsidRPr="00736684">
        <w:rPr>
          <w:lang w:val="it-IT"/>
        </w:rPr>
        <w:t xml:space="preserve"> super duos</w:t>
      </w:r>
      <w:r w:rsidR="00EE1FE2" w:rsidRPr="00736684">
        <w:rPr>
          <w:lang w:val="it-IT"/>
        </w:rPr>
        <w:t xml:space="preserve"> psalmos</w:t>
      </w:r>
      <w:r w:rsidR="00885488" w:rsidRPr="00736684">
        <w:rPr>
          <w:lang w:val="it-IT"/>
        </w:rPr>
        <w:t xml:space="preserve"> </w:t>
      </w:r>
      <w:r w:rsidR="00EE1FE2" w:rsidRPr="00736684">
        <w:rPr>
          <w:lang w:val="it-IT"/>
        </w:rPr>
        <w:t>[</w:t>
      </w:r>
      <w:r w:rsidR="00885488" w:rsidRPr="00736684">
        <w:rPr>
          <w:lang w:val="it-IT"/>
        </w:rPr>
        <w:t>PS</w:t>
      </w:r>
      <w:r w:rsidR="00EE1FE2" w:rsidRPr="00736684">
        <w:rPr>
          <w:lang w:val="it-IT"/>
        </w:rPr>
        <w:t>]</w:t>
      </w:r>
      <w:r w:rsidR="00885488" w:rsidRPr="00736684">
        <w:rPr>
          <w:lang w:val="it-IT"/>
        </w:rPr>
        <w:t xml:space="preserve"> </w:t>
      </w:r>
      <w:r w:rsidR="00885488" w:rsidRPr="00736684">
        <w:rPr>
          <w:rStyle w:val="Incipit"/>
          <w:lang w:val="it-IT"/>
        </w:rPr>
        <w:t>Laudate</w:t>
      </w:r>
      <w:r w:rsidR="005A362F" w:rsidRPr="00736684">
        <w:rPr>
          <w:i/>
          <w:lang w:val="it-IT"/>
        </w:rPr>
        <w:t xml:space="preserve"> </w:t>
      </w:r>
      <w:r w:rsidR="00885488" w:rsidRPr="00736684">
        <w:rPr>
          <w:rStyle w:val="Incipit"/>
          <w:lang w:val="it-IT"/>
        </w:rPr>
        <w:t>pueri</w:t>
      </w:r>
      <w:r w:rsidR="00885488" w:rsidRPr="00736684">
        <w:rPr>
          <w:lang w:val="it-IT"/>
        </w:rPr>
        <w:t xml:space="preserve"> et </w:t>
      </w:r>
      <w:r w:rsidR="00BA24A1" w:rsidRPr="00736684">
        <w:rPr>
          <w:lang w:val="it-IT"/>
        </w:rPr>
        <w:t>[</w:t>
      </w:r>
      <w:r w:rsidR="00885488" w:rsidRPr="00736684">
        <w:rPr>
          <w:lang w:val="it-IT"/>
        </w:rPr>
        <w:t>PS</w:t>
      </w:r>
      <w:r w:rsidR="00BA24A1" w:rsidRPr="00736684">
        <w:rPr>
          <w:lang w:val="it-IT"/>
        </w:rPr>
        <w:t>]</w:t>
      </w:r>
      <w:r w:rsidR="00885488" w:rsidRPr="00736684">
        <w:rPr>
          <w:lang w:val="it-IT"/>
        </w:rPr>
        <w:t xml:space="preserve"> </w:t>
      </w:r>
      <w:r w:rsidR="00885488" w:rsidRPr="00736684">
        <w:rPr>
          <w:rStyle w:val="Incipit"/>
          <w:lang w:val="it-IT"/>
        </w:rPr>
        <w:t>In</w:t>
      </w:r>
      <w:r w:rsidR="005A362F" w:rsidRPr="00736684">
        <w:rPr>
          <w:i/>
          <w:lang w:val="it-IT"/>
        </w:rPr>
        <w:t xml:space="preserve"> </w:t>
      </w:r>
      <w:r w:rsidR="00885488" w:rsidRPr="00736684">
        <w:rPr>
          <w:rStyle w:val="Incipit"/>
          <w:lang w:val="it-IT"/>
        </w:rPr>
        <w:t>exitu</w:t>
      </w:r>
      <w:r w:rsidR="00885488" w:rsidRPr="00736684">
        <w:rPr>
          <w:lang w:val="it-IT"/>
        </w:rPr>
        <w:t xml:space="preserve">. Deinde rursus </w:t>
      </w:r>
      <w:r w:rsidR="00BA24A1" w:rsidRPr="00736684">
        <w:rPr>
          <w:lang w:val="it-IT"/>
        </w:rPr>
        <w:t>[</w:t>
      </w:r>
      <w:r w:rsidR="009E2886" w:rsidRPr="00736684">
        <w:rPr>
          <w:lang w:val="it-IT"/>
        </w:rPr>
        <w:t>AN</w:t>
      </w:r>
      <w:r w:rsidR="00BA24A1" w:rsidRPr="00736684">
        <w:rPr>
          <w:lang w:val="it-IT"/>
        </w:rPr>
        <w:t>]</w:t>
      </w:r>
      <w:r w:rsidR="00885488" w:rsidRPr="00736684">
        <w:rPr>
          <w:lang w:val="it-IT"/>
        </w:rPr>
        <w:t xml:space="preserve"> </w:t>
      </w:r>
      <w:r w:rsidR="00885488" w:rsidRPr="00736684">
        <w:rPr>
          <w:rStyle w:val="Incipit"/>
          <w:lang w:val="it-IT"/>
        </w:rPr>
        <w:t>Alleluia</w:t>
      </w:r>
      <w:r w:rsidR="00885488" w:rsidRPr="00736684">
        <w:rPr>
          <w:lang w:val="it-IT"/>
        </w:rPr>
        <w:t xml:space="preserve"> quod est septimi toni. Deinde cantetur AM </w:t>
      </w:r>
      <w:r w:rsidR="00885488" w:rsidRPr="00736684">
        <w:rPr>
          <w:rStyle w:val="Incipit"/>
          <w:lang w:val="it-IT"/>
        </w:rPr>
        <w:t>Euntes</w:t>
      </w:r>
      <w:r w:rsidR="005A362F" w:rsidRPr="00736684">
        <w:rPr>
          <w:i/>
          <w:lang w:val="it-IT"/>
        </w:rPr>
        <w:t xml:space="preserve"> </w:t>
      </w:r>
      <w:r w:rsidR="00885488" w:rsidRPr="00736684">
        <w:rPr>
          <w:rStyle w:val="Incipit"/>
          <w:lang w:val="it-IT"/>
        </w:rPr>
        <w:t>docete</w:t>
      </w:r>
      <w:r w:rsidR="005A362F" w:rsidRPr="00736684">
        <w:rPr>
          <w:i/>
          <w:lang w:val="it-IT"/>
        </w:rPr>
        <w:t xml:space="preserve"> </w:t>
      </w:r>
      <w:r w:rsidR="00885488" w:rsidRPr="00736684">
        <w:rPr>
          <w:rStyle w:val="Incipit"/>
          <w:lang w:val="it-IT"/>
        </w:rPr>
        <w:t>omnes</w:t>
      </w:r>
      <w:r w:rsidR="005A362F" w:rsidRPr="00736684">
        <w:rPr>
          <w:i/>
          <w:lang w:val="it-IT"/>
        </w:rPr>
        <w:t xml:space="preserve"> </w:t>
      </w:r>
      <w:r w:rsidR="00885488" w:rsidRPr="00736684">
        <w:rPr>
          <w:rStyle w:val="Incipit"/>
          <w:lang w:val="it-IT"/>
        </w:rPr>
        <w:t>gentes</w:t>
      </w:r>
      <w:r w:rsidR="00885488" w:rsidRPr="00736684">
        <w:rPr>
          <w:lang w:val="it-IT"/>
        </w:rPr>
        <w:t xml:space="preserve">. In ascendendo cantetur </w:t>
      </w:r>
      <w:r w:rsidR="00BA24A1" w:rsidRPr="00736684">
        <w:rPr>
          <w:lang w:val="it-IT"/>
        </w:rPr>
        <w:t>[</w:t>
      </w:r>
      <w:r w:rsidR="00885488" w:rsidRPr="00736684">
        <w:rPr>
          <w:lang w:val="it-IT"/>
        </w:rPr>
        <w:t>AP</w:t>
      </w:r>
      <w:r w:rsidR="00BA24A1" w:rsidRPr="00736684">
        <w:rPr>
          <w:lang w:val="it-IT"/>
        </w:rPr>
        <w:t>]</w:t>
      </w:r>
      <w:r w:rsidR="00885488" w:rsidRPr="00736684">
        <w:rPr>
          <w:lang w:val="it-IT"/>
        </w:rPr>
        <w:t xml:space="preserve"> </w:t>
      </w:r>
      <w:r w:rsidR="00885488" w:rsidRPr="00736684">
        <w:rPr>
          <w:rStyle w:val="Incipit"/>
          <w:lang w:val="it-IT"/>
        </w:rPr>
        <w:t>Christus</w:t>
      </w:r>
      <w:r w:rsidR="005A362F" w:rsidRPr="00736684">
        <w:rPr>
          <w:i/>
          <w:lang w:val="it-IT"/>
        </w:rPr>
        <w:t xml:space="preserve"> </w:t>
      </w:r>
      <w:r w:rsidR="00885488" w:rsidRPr="00736684">
        <w:rPr>
          <w:rStyle w:val="Incipit"/>
          <w:lang w:val="it-IT"/>
        </w:rPr>
        <w:t>resurgens</w:t>
      </w:r>
      <w:r w:rsidR="00885488" w:rsidRPr="00736684">
        <w:rPr>
          <w:lang w:val="it-IT"/>
        </w:rPr>
        <w:t xml:space="preserve">. </w:t>
      </w:r>
      <w:r w:rsidR="003525EF" w:rsidRPr="00736684">
        <w:rPr>
          <w:lang w:val="it-IT"/>
        </w:rPr>
        <w:t xml:space="preserve">[BD] </w:t>
      </w:r>
      <w:r w:rsidR="005F6F99" w:rsidRPr="00736684">
        <w:rPr>
          <w:rStyle w:val="Incipit"/>
          <w:lang w:val="it-IT"/>
        </w:rPr>
        <w:t>Benedicamus</w:t>
      </w:r>
      <w:r w:rsidR="003525EF" w:rsidRPr="00736684">
        <w:rPr>
          <w:lang w:val="it-IT"/>
        </w:rPr>
        <w:t xml:space="preserve"> cum</w:t>
      </w:r>
      <w:r w:rsidR="00885488" w:rsidRPr="00736684">
        <w:rPr>
          <w:lang w:val="it-IT"/>
        </w:rPr>
        <w:t xml:space="preserve"> quinque alleluia.</w:t>
      </w:r>
    </w:p>
    <w:p w:rsidR="00885488" w:rsidRPr="00736684" w:rsidRDefault="00BB05A6" w:rsidP="00415109">
      <w:pPr>
        <w:rPr>
          <w:lang w:val="it-IT"/>
        </w:rPr>
      </w:pPr>
      <w:r w:rsidRPr="00736684">
        <w:rPr>
          <w:rStyle w:val="Time1"/>
          <w:lang w:val="it-IT"/>
        </w:rPr>
        <w:t>Ad completorium</w:t>
      </w:r>
      <w:r w:rsidR="00885488" w:rsidRPr="00736684">
        <w:rPr>
          <w:lang w:val="it-IT"/>
        </w:rPr>
        <w:t xml:space="preserve"> omnia ut supra in die sancto.</w:t>
      </w:r>
    </w:p>
    <w:p w:rsidR="00885488" w:rsidRPr="00736684" w:rsidRDefault="00EE1FE2" w:rsidP="00415109">
      <w:pPr>
        <w:pStyle w:val="berschrift1"/>
        <w:rPr>
          <w:lang w:val="it-IT"/>
        </w:rPr>
      </w:pPr>
      <w:r w:rsidRPr="00736684">
        <w:rPr>
          <w:lang w:val="it-IT"/>
        </w:rPr>
        <w:t xml:space="preserve">(232v) </w:t>
      </w:r>
      <w:r w:rsidR="00885488" w:rsidRPr="00736684">
        <w:rPr>
          <w:lang w:val="it-IT"/>
        </w:rPr>
        <w:t>SABBATO</w:t>
      </w:r>
    </w:p>
    <w:p w:rsidR="00885488" w:rsidRPr="00B779A9" w:rsidRDefault="00BA24A1" w:rsidP="00415109">
      <w:pPr>
        <w:rPr>
          <w:lang w:val="it-IT"/>
        </w:rPr>
      </w:pPr>
      <w:r w:rsidRPr="00736684">
        <w:rPr>
          <w:rStyle w:val="Time1"/>
          <w:lang w:val="it-IT"/>
        </w:rPr>
        <w:t>[</w:t>
      </w:r>
      <w:r w:rsidR="00BB05A6" w:rsidRPr="00736684">
        <w:rPr>
          <w:rStyle w:val="Time1"/>
          <w:lang w:val="it-IT"/>
        </w:rPr>
        <w:t>Ad matutinum</w:t>
      </w:r>
      <w:r w:rsidRPr="00736684">
        <w:rPr>
          <w:rStyle w:val="Time1"/>
          <w:lang w:val="it-IT"/>
        </w:rPr>
        <w:t>]</w:t>
      </w:r>
      <w:r w:rsidR="00885488" w:rsidRPr="00736684">
        <w:rPr>
          <w:lang w:val="it-IT"/>
        </w:rPr>
        <w:t xml:space="preserve"> I</w:t>
      </w:r>
      <w:r w:rsidR="00E32231" w:rsidRPr="00736684">
        <w:rPr>
          <w:lang w:val="it-IT"/>
        </w:rPr>
        <w:t>N</w:t>
      </w:r>
      <w:r w:rsidR="00885488" w:rsidRPr="00736684">
        <w:rPr>
          <w:lang w:val="it-IT"/>
        </w:rPr>
        <w:t xml:space="preserve">V </w:t>
      </w:r>
      <w:r w:rsidR="00885488" w:rsidRPr="00736684">
        <w:rPr>
          <w:rStyle w:val="Incipit"/>
          <w:lang w:val="it-IT"/>
        </w:rPr>
        <w:t xml:space="preserve">Surrexit dominus </w:t>
      </w:r>
      <w:r w:rsidR="001B7479" w:rsidRPr="00736684">
        <w:rPr>
          <w:rStyle w:val="Incipit"/>
          <w:lang w:val="it-IT"/>
        </w:rPr>
        <w:t>vere</w:t>
      </w:r>
      <w:r w:rsidR="00885488" w:rsidRPr="00736684">
        <w:rPr>
          <w:rStyle w:val="Incipit"/>
          <w:lang w:val="it-IT"/>
        </w:rPr>
        <w:t xml:space="preserve"> alleluia alleluia</w:t>
      </w:r>
      <w:r w:rsidR="00885488" w:rsidRPr="00736684">
        <w:rPr>
          <w:lang w:val="it-IT"/>
        </w:rPr>
        <w:t>.</w:t>
      </w:r>
      <w:r w:rsidR="00776AE5">
        <w:rPr>
          <w:lang w:val="it-IT"/>
        </w:rPr>
        <w:t xml:space="preserve"> </w:t>
      </w:r>
      <w:r w:rsidR="00BB05A6" w:rsidRPr="002D4ADF">
        <w:rPr>
          <w:lang w:val="it-IT"/>
        </w:rPr>
        <w:t>Ad nocturnum</w:t>
      </w:r>
      <w:r w:rsidR="00885488" w:rsidRPr="00736684">
        <w:rPr>
          <w:lang w:val="it-IT"/>
        </w:rPr>
        <w:t xml:space="preserve"> AN </w:t>
      </w:r>
      <w:r w:rsidR="00885488" w:rsidRPr="00736684">
        <w:rPr>
          <w:rStyle w:val="Incipit"/>
          <w:lang w:val="it-IT"/>
        </w:rPr>
        <w:t xml:space="preserve">Pax </w:t>
      </w:r>
      <w:r w:rsidR="001B7479" w:rsidRPr="00736684">
        <w:rPr>
          <w:rStyle w:val="Incipit"/>
          <w:lang w:val="it-IT"/>
        </w:rPr>
        <w:t>vobis</w:t>
      </w:r>
      <w:r w:rsidR="00885488" w:rsidRPr="00736684">
        <w:rPr>
          <w:rStyle w:val="Incipit"/>
          <w:lang w:val="it-IT"/>
        </w:rPr>
        <w:t xml:space="preserve"> ego sum alleluia</w:t>
      </w:r>
      <w:r w:rsidR="00885488" w:rsidRPr="00736684">
        <w:rPr>
          <w:lang w:val="it-IT"/>
        </w:rPr>
        <w:t xml:space="preserve">. </w:t>
      </w:r>
      <w:r w:rsidR="00885488" w:rsidRPr="002D4ADF">
        <w:rPr>
          <w:lang w:val="it-IT"/>
        </w:rPr>
        <w:t xml:space="preserve">PS </w:t>
      </w:r>
      <w:r w:rsidR="00885488" w:rsidRPr="002D4ADF">
        <w:rPr>
          <w:rStyle w:val="Incipit"/>
          <w:lang w:val="it-IT"/>
        </w:rPr>
        <w:t>Dominus regit me</w:t>
      </w:r>
      <w:r w:rsidR="00885488" w:rsidRPr="002D4ADF">
        <w:rPr>
          <w:lang w:val="it-IT"/>
        </w:rPr>
        <w:t xml:space="preserve">. </w:t>
      </w:r>
      <w:r w:rsidRPr="002D4ADF">
        <w:rPr>
          <w:lang w:val="it-IT"/>
        </w:rPr>
        <w:t>[</w:t>
      </w:r>
      <w:r w:rsidR="00885488" w:rsidRPr="002D4ADF">
        <w:rPr>
          <w:lang w:val="it-IT"/>
        </w:rPr>
        <w:t>PS</w:t>
      </w:r>
      <w:r w:rsidRPr="002D4ADF">
        <w:rPr>
          <w:lang w:val="it-IT"/>
        </w:rPr>
        <w:t>]</w:t>
      </w:r>
      <w:r w:rsidR="00885488" w:rsidRPr="002D4ADF">
        <w:rPr>
          <w:lang w:val="it-IT"/>
        </w:rPr>
        <w:t xml:space="preserve"> </w:t>
      </w:r>
      <w:r w:rsidR="00885488" w:rsidRPr="002D4ADF">
        <w:rPr>
          <w:rStyle w:val="Incipit"/>
          <w:lang w:val="it-IT"/>
        </w:rPr>
        <w:t>Domini est terra</w:t>
      </w:r>
      <w:r w:rsidR="00885488" w:rsidRPr="002D4ADF">
        <w:rPr>
          <w:lang w:val="it-IT"/>
        </w:rPr>
        <w:t xml:space="preserve">. </w:t>
      </w:r>
      <w:r w:rsidRPr="002D4ADF">
        <w:rPr>
          <w:lang w:val="it-IT"/>
        </w:rPr>
        <w:t>[</w:t>
      </w:r>
      <w:r w:rsidR="00885488" w:rsidRPr="002D4ADF">
        <w:rPr>
          <w:lang w:val="it-IT"/>
        </w:rPr>
        <w:t>PS</w:t>
      </w:r>
      <w:r w:rsidRPr="002D4ADF">
        <w:rPr>
          <w:lang w:val="it-IT"/>
        </w:rPr>
        <w:t>]</w:t>
      </w:r>
      <w:r w:rsidR="00885488" w:rsidRPr="002D4ADF">
        <w:rPr>
          <w:lang w:val="it-IT"/>
        </w:rPr>
        <w:t xml:space="preserve"> </w:t>
      </w:r>
      <w:r w:rsidR="00885488" w:rsidRPr="002D4ADF">
        <w:rPr>
          <w:rStyle w:val="Incipit"/>
          <w:lang w:val="it-IT"/>
        </w:rPr>
        <w:t>Iudica me deus</w:t>
      </w:r>
      <w:r w:rsidR="00885488" w:rsidRPr="002D4ADF">
        <w:rPr>
          <w:lang w:val="it-IT"/>
        </w:rPr>
        <w:t xml:space="preserve">. VS </w:t>
      </w:r>
      <w:r w:rsidR="00885488" w:rsidRPr="002D4ADF">
        <w:rPr>
          <w:rStyle w:val="Incipit"/>
          <w:lang w:val="it-IT"/>
        </w:rPr>
        <w:t xml:space="preserve">Quem </w:t>
      </w:r>
      <w:r w:rsidR="00371BD7" w:rsidRPr="002D4ADF">
        <w:rPr>
          <w:rStyle w:val="Incipit"/>
          <w:lang w:val="it-IT"/>
        </w:rPr>
        <w:t>quaeris</w:t>
      </w:r>
      <w:r w:rsidR="00885488" w:rsidRPr="002D4ADF">
        <w:rPr>
          <w:rStyle w:val="Incipit"/>
          <w:lang w:val="it-IT"/>
        </w:rPr>
        <w:t xml:space="preserve"> mulier alleluia</w:t>
      </w:r>
      <w:r w:rsidR="00885488" w:rsidRPr="002D4ADF">
        <w:rPr>
          <w:lang w:val="it-IT"/>
        </w:rPr>
        <w:t xml:space="preserve">. </w:t>
      </w:r>
      <w:r w:rsidR="0033150E" w:rsidRPr="002D4ADF">
        <w:rPr>
          <w:lang w:val="it-IT"/>
        </w:rPr>
        <w:t>Evangelium</w:t>
      </w:r>
      <w:r w:rsidR="00EE1FE2" w:rsidRPr="002D4ADF">
        <w:rPr>
          <w:lang w:val="it-IT"/>
        </w:rPr>
        <w:t xml:space="preserve"> ex volumine hiemali de tempore</w:t>
      </w:r>
      <w:r w:rsidR="0033150E" w:rsidRPr="002D4ADF">
        <w:rPr>
          <w:lang w:val="it-IT"/>
        </w:rPr>
        <w:t xml:space="preserve"> [</w:t>
      </w:r>
      <w:r w:rsidR="00885488" w:rsidRPr="002D4ADF">
        <w:rPr>
          <w:lang w:val="it-IT"/>
        </w:rPr>
        <w:t>EV</w:t>
      </w:r>
      <w:r w:rsidR="0033150E" w:rsidRPr="002D4ADF">
        <w:rPr>
          <w:lang w:val="it-IT"/>
        </w:rPr>
        <w:t>]</w:t>
      </w:r>
      <w:r w:rsidR="00885488" w:rsidRPr="002D4ADF">
        <w:rPr>
          <w:lang w:val="it-IT"/>
        </w:rPr>
        <w:t xml:space="preserve"> </w:t>
      </w:r>
      <w:r w:rsidR="00885488" w:rsidRPr="002D4ADF">
        <w:rPr>
          <w:rStyle w:val="Incipit"/>
          <w:lang w:val="it-IT"/>
        </w:rPr>
        <w:t xml:space="preserve">Una </w:t>
      </w:r>
      <w:r w:rsidR="00E9018E" w:rsidRPr="002D4ADF">
        <w:rPr>
          <w:rStyle w:val="Incipit"/>
          <w:lang w:val="it-IT"/>
        </w:rPr>
        <w:t>sabbat</w:t>
      </w:r>
      <w:r w:rsidR="00EE1FE2" w:rsidRPr="002D4ADF">
        <w:rPr>
          <w:rStyle w:val="Incipit"/>
          <w:lang w:val="it-IT"/>
        </w:rPr>
        <w:t>i Maria Magdalena</w:t>
      </w:r>
      <w:r w:rsidR="00885488" w:rsidRPr="002D4ADF">
        <w:rPr>
          <w:rStyle w:val="Incipit"/>
          <w:lang w:val="it-IT"/>
        </w:rPr>
        <w:t xml:space="preserve"> venit mane</w:t>
      </w:r>
      <w:r w:rsidR="00885488" w:rsidRPr="002D4ADF">
        <w:rPr>
          <w:lang w:val="it-IT"/>
        </w:rPr>
        <w:t xml:space="preserve">. </w:t>
      </w:r>
      <w:r w:rsidR="00885488" w:rsidRPr="00B779A9">
        <w:rPr>
          <w:lang w:val="it-IT"/>
        </w:rPr>
        <w:t xml:space="preserve">RP </w:t>
      </w:r>
      <w:r w:rsidR="00885488" w:rsidRPr="00736684">
        <w:rPr>
          <w:rStyle w:val="Incipit"/>
          <w:lang w:val="it-IT"/>
        </w:rPr>
        <w:t xml:space="preserve">Ecce </w:t>
      </w:r>
      <w:r w:rsidR="00AB7195" w:rsidRPr="00736684">
        <w:rPr>
          <w:rStyle w:val="Incipit"/>
          <w:lang w:val="it-IT"/>
        </w:rPr>
        <w:t>vici</w:t>
      </w:r>
      <w:r w:rsidR="00885488" w:rsidRPr="00736684">
        <w:rPr>
          <w:rStyle w:val="Incipit"/>
          <w:lang w:val="it-IT"/>
        </w:rPr>
        <w:t>t leo</w:t>
      </w:r>
      <w:r w:rsidR="00885488" w:rsidRPr="00B779A9">
        <w:rPr>
          <w:lang w:val="it-IT"/>
        </w:rPr>
        <w:t xml:space="preserve"> folio nono et decimo. </w:t>
      </w:r>
      <w:r w:rsidR="008C53BE" w:rsidRPr="00B779A9">
        <w:rPr>
          <w:lang w:val="it-IT"/>
        </w:rPr>
        <w:t xml:space="preserve">[TD] </w:t>
      </w:r>
      <w:r w:rsidR="008C53BE" w:rsidRPr="00736684">
        <w:rPr>
          <w:rStyle w:val="Incipit"/>
          <w:lang w:val="it-IT"/>
        </w:rPr>
        <w:t>Te deum</w:t>
      </w:r>
      <w:r w:rsidR="00E86CF3" w:rsidRPr="00736684">
        <w:rPr>
          <w:rStyle w:val="Incipit"/>
          <w:lang w:val="it-IT"/>
        </w:rPr>
        <w:t xml:space="preserve"> laudamus</w:t>
      </w:r>
      <w:r w:rsidR="00885488" w:rsidRPr="00B779A9">
        <w:rPr>
          <w:lang w:val="it-IT"/>
        </w:rPr>
        <w:t>.</w:t>
      </w:r>
    </w:p>
    <w:p w:rsidR="00885488" w:rsidRPr="00B779A9" w:rsidRDefault="00C5531D" w:rsidP="00415109">
      <w:pPr>
        <w:rPr>
          <w:lang w:val="it-IT"/>
        </w:rPr>
      </w:pPr>
      <w:r w:rsidRPr="00736684">
        <w:rPr>
          <w:rStyle w:val="Time1"/>
          <w:lang w:val="it-IT"/>
        </w:rPr>
        <w:t>Ad laudes</w:t>
      </w:r>
      <w:r w:rsidR="00885488" w:rsidRPr="00B779A9">
        <w:rPr>
          <w:lang w:val="it-IT"/>
        </w:rPr>
        <w:t xml:space="preserve"> AN </w:t>
      </w:r>
      <w:r w:rsidR="00885488" w:rsidRPr="005A362F">
        <w:rPr>
          <w:rStyle w:val="Incipit"/>
          <w:lang w:val="it-IT"/>
        </w:rPr>
        <w:t>Angelus</w:t>
      </w:r>
      <w:r w:rsidR="005A362F" w:rsidRPr="00BE7D55">
        <w:rPr>
          <w:i/>
          <w:lang w:val="it-IT"/>
        </w:rPr>
        <w:t xml:space="preserve"> </w:t>
      </w:r>
      <w:r w:rsidR="00885488" w:rsidRPr="005A362F">
        <w:rPr>
          <w:rStyle w:val="Incipit"/>
          <w:lang w:val="it-IT"/>
        </w:rPr>
        <w:t>autem</w:t>
      </w:r>
      <w:r w:rsidR="005A362F" w:rsidRPr="00BE7D55">
        <w:rPr>
          <w:i/>
          <w:lang w:val="it-IT"/>
        </w:rPr>
        <w:t xml:space="preserve"> </w:t>
      </w:r>
      <w:r w:rsidR="00885488" w:rsidRPr="005A362F">
        <w:rPr>
          <w:rStyle w:val="Incipit"/>
          <w:lang w:val="it-IT"/>
        </w:rPr>
        <w:t>domini</w:t>
      </w:r>
      <w:r w:rsidR="00885488" w:rsidRPr="00B779A9">
        <w:rPr>
          <w:lang w:val="it-IT"/>
        </w:rPr>
        <w:t xml:space="preserve"> cum reliquis. AB </w:t>
      </w:r>
      <w:r w:rsidR="00885488" w:rsidRPr="005A362F">
        <w:rPr>
          <w:rStyle w:val="Incipit"/>
          <w:lang w:val="it-IT"/>
        </w:rPr>
        <w:t>Currebant</w:t>
      </w:r>
      <w:r w:rsidR="005A362F" w:rsidRPr="00BE7D55">
        <w:rPr>
          <w:i/>
          <w:lang w:val="it-IT"/>
        </w:rPr>
        <w:t xml:space="preserve"> </w:t>
      </w:r>
      <w:r w:rsidR="00885488" w:rsidRPr="005A362F">
        <w:rPr>
          <w:rStyle w:val="Incipit"/>
          <w:lang w:val="it-IT"/>
        </w:rPr>
        <w:t>duo</w:t>
      </w:r>
      <w:r w:rsidR="005A362F" w:rsidRPr="00BE7D55">
        <w:rPr>
          <w:i/>
          <w:lang w:val="it-IT"/>
        </w:rPr>
        <w:t xml:space="preserve"> </w:t>
      </w:r>
      <w:r w:rsidR="00885488" w:rsidRPr="005A362F">
        <w:rPr>
          <w:rStyle w:val="Incipit"/>
          <w:lang w:val="it-IT"/>
        </w:rPr>
        <w:t>simul</w:t>
      </w:r>
      <w:r w:rsidR="00885488" w:rsidRPr="00B779A9">
        <w:rPr>
          <w:lang w:val="it-IT"/>
        </w:rPr>
        <w:t xml:space="preserve"> </w:t>
      </w:r>
      <w:r w:rsidR="008D35E3" w:rsidRPr="00B779A9">
        <w:rPr>
          <w:lang w:val="it-IT"/>
        </w:rPr>
        <w:t>quaere</w:t>
      </w:r>
      <w:r w:rsidR="00885488" w:rsidRPr="00B779A9">
        <w:rPr>
          <w:lang w:val="it-IT"/>
        </w:rPr>
        <w:t xml:space="preserve"> folio</w:t>
      </w:r>
      <w:r w:rsidR="00DD1415">
        <w:rPr>
          <w:lang w:val="it-IT"/>
        </w:rPr>
        <w:t>@</w:t>
      </w:r>
      <w:r w:rsidR="00DD1415" w:rsidRPr="00B779A9">
        <w:rPr>
          <w:lang w:val="it-IT"/>
        </w:rPr>
        <w:t>3.</w:t>
      </w:r>
      <w:r w:rsidR="00885488" w:rsidRPr="00B779A9">
        <w:rPr>
          <w:lang w:val="it-IT"/>
        </w:rPr>
        <w:t xml:space="preserve"> </w:t>
      </w:r>
      <w:r w:rsidR="003525EF" w:rsidRPr="00B779A9">
        <w:rPr>
          <w:lang w:val="it-IT"/>
        </w:rPr>
        <w:t xml:space="preserve">[BD] </w:t>
      </w:r>
      <w:r w:rsidR="005F6F99" w:rsidRPr="005A362F">
        <w:rPr>
          <w:rStyle w:val="Incipit"/>
          <w:lang w:val="it-IT"/>
        </w:rPr>
        <w:t>Benedicamus</w:t>
      </w:r>
      <w:r w:rsidR="003525EF" w:rsidRPr="00B779A9">
        <w:rPr>
          <w:lang w:val="it-IT"/>
        </w:rPr>
        <w:t xml:space="preserve"> cum</w:t>
      </w:r>
      <w:r w:rsidR="00885488" w:rsidRPr="00B779A9">
        <w:rPr>
          <w:lang w:val="it-IT"/>
        </w:rPr>
        <w:t xml:space="preserve"> quinque alleluia.</w:t>
      </w:r>
    </w:p>
    <w:p w:rsidR="00EE1FE2" w:rsidRPr="00736684" w:rsidRDefault="00885488" w:rsidP="00415109">
      <w:pPr>
        <w:rPr>
          <w:lang w:val="it-IT"/>
        </w:rPr>
      </w:pPr>
      <w:r w:rsidRPr="00736684">
        <w:rPr>
          <w:rStyle w:val="Time1"/>
          <w:lang w:val="it-IT"/>
        </w:rPr>
        <w:lastRenderedPageBreak/>
        <w:t>Ad omnes horas</w:t>
      </w:r>
      <w:r w:rsidRPr="00736684">
        <w:rPr>
          <w:lang w:val="it-IT"/>
        </w:rPr>
        <w:t xml:space="preserve"> usque ad vesperas dicatur </w:t>
      </w:r>
      <w:r w:rsidR="00BA24A1" w:rsidRPr="00736684">
        <w:rPr>
          <w:lang w:val="it-IT"/>
        </w:rPr>
        <w:t>[</w:t>
      </w:r>
      <w:r w:rsidRPr="00736684">
        <w:rPr>
          <w:lang w:val="it-IT"/>
        </w:rPr>
        <w:t>AN</w:t>
      </w:r>
      <w:r w:rsidR="00BA24A1" w:rsidRPr="00736684">
        <w:rPr>
          <w:lang w:val="it-IT"/>
        </w:rPr>
        <w:t>]</w:t>
      </w:r>
      <w:r w:rsidRPr="00736684">
        <w:rPr>
          <w:lang w:val="it-IT"/>
        </w:rPr>
        <w:t xml:space="preserve"> </w:t>
      </w:r>
      <w:r w:rsidRPr="00736684">
        <w:rPr>
          <w:rStyle w:val="Incipit"/>
          <w:lang w:val="it-IT"/>
        </w:rPr>
        <w:t>Alleluia</w:t>
      </w:r>
      <w:r w:rsidRPr="00736684">
        <w:rPr>
          <w:lang w:val="it-IT"/>
        </w:rPr>
        <w:t xml:space="preserve"> </w:t>
      </w:r>
      <w:r w:rsidR="00EE1FE2" w:rsidRPr="00736684">
        <w:rPr>
          <w:lang w:val="it-IT"/>
        </w:rPr>
        <w:t xml:space="preserve">super psalmos </w:t>
      </w:r>
      <w:r w:rsidRPr="00736684">
        <w:rPr>
          <w:lang w:val="it-IT"/>
        </w:rPr>
        <w:t xml:space="preserve">ut hisce diebus. In fine psalmorum rursus. Deinde subiungitur statim </w:t>
      </w:r>
      <w:r w:rsidR="008C53BE" w:rsidRPr="00736684">
        <w:rPr>
          <w:lang w:val="it-IT"/>
        </w:rPr>
        <w:t xml:space="preserve">[AL] </w:t>
      </w:r>
      <w:r w:rsidRPr="00736684">
        <w:rPr>
          <w:rStyle w:val="Incipit"/>
          <w:lang w:val="it-IT"/>
        </w:rPr>
        <w:t>Alleluia</w:t>
      </w:r>
      <w:r w:rsidRPr="00736684">
        <w:rPr>
          <w:lang w:val="it-IT"/>
        </w:rPr>
        <w:t xml:space="preserve"> cum </w:t>
      </w:r>
      <w:r w:rsidR="00E86CF3" w:rsidRPr="00736684">
        <w:rPr>
          <w:lang w:val="it-IT"/>
        </w:rPr>
        <w:t>G</w:t>
      </w:r>
      <w:r w:rsidR="008C53BE" w:rsidRPr="00736684">
        <w:rPr>
          <w:lang w:val="it-IT"/>
        </w:rPr>
        <w:t>V</w:t>
      </w:r>
      <w:r w:rsidR="00E86CF3" w:rsidRPr="00736684">
        <w:rPr>
          <w:lang w:val="it-IT"/>
        </w:rPr>
        <w:t xml:space="preserve"> </w:t>
      </w:r>
      <w:r w:rsidR="00116A20" w:rsidRPr="00736684">
        <w:rPr>
          <w:rStyle w:val="Incipit"/>
          <w:lang w:val="it-IT"/>
        </w:rPr>
        <w:t>|I::leer|</w:t>
      </w:r>
      <w:r w:rsidR="00E86CF3" w:rsidRPr="00736684">
        <w:rPr>
          <w:lang w:val="it-IT"/>
        </w:rPr>
        <w:t>. [GR]</w:t>
      </w:r>
      <w:r w:rsidR="008C53BE" w:rsidRPr="00736684">
        <w:rPr>
          <w:lang w:val="it-IT"/>
        </w:rPr>
        <w:t xml:space="preserve"> </w:t>
      </w:r>
      <w:r w:rsidRPr="00736684">
        <w:rPr>
          <w:rStyle w:val="Incipit"/>
          <w:lang w:val="it-IT"/>
        </w:rPr>
        <w:t>Haec</w:t>
      </w:r>
      <w:r w:rsidR="005A362F" w:rsidRPr="00736684">
        <w:rPr>
          <w:i/>
          <w:lang w:val="it-IT"/>
        </w:rPr>
        <w:t xml:space="preserve"> </w:t>
      </w:r>
      <w:r w:rsidRPr="00736684">
        <w:rPr>
          <w:rStyle w:val="Incipit"/>
          <w:lang w:val="it-IT"/>
        </w:rPr>
        <w:t>dies</w:t>
      </w:r>
      <w:r w:rsidR="005A362F" w:rsidRPr="00736684">
        <w:rPr>
          <w:i/>
          <w:lang w:val="it-IT"/>
        </w:rPr>
        <w:t xml:space="preserve"> </w:t>
      </w:r>
      <w:r w:rsidRPr="00736684">
        <w:rPr>
          <w:lang w:val="it-IT"/>
        </w:rPr>
        <w:t>folio</w:t>
      </w:r>
      <w:r w:rsidR="00DD1415">
        <w:rPr>
          <w:lang w:val="it-IT"/>
        </w:rPr>
        <w:t>@</w:t>
      </w:r>
      <w:r w:rsidR="00DD1415" w:rsidRPr="00736684">
        <w:rPr>
          <w:lang w:val="it-IT"/>
        </w:rPr>
        <w:t>64.</w:t>
      </w:r>
      <w:r w:rsidRPr="00736684">
        <w:rPr>
          <w:lang w:val="it-IT"/>
        </w:rPr>
        <w:t xml:space="preserve"> In fine </w:t>
      </w:r>
      <w:r w:rsidR="008C53BE" w:rsidRPr="00736684">
        <w:rPr>
          <w:lang w:val="it-IT"/>
        </w:rPr>
        <w:t>[</w:t>
      </w:r>
      <w:r w:rsidR="00E86CF3" w:rsidRPr="00736684">
        <w:rPr>
          <w:lang w:val="it-IT"/>
        </w:rPr>
        <w:t>GR</w:t>
      </w:r>
      <w:r w:rsidR="008C53BE" w:rsidRPr="00736684">
        <w:rPr>
          <w:lang w:val="it-IT"/>
        </w:rPr>
        <w:t xml:space="preserve">] </w:t>
      </w:r>
      <w:r w:rsidRPr="00736684">
        <w:rPr>
          <w:rStyle w:val="Incipit"/>
          <w:lang w:val="it-IT"/>
        </w:rPr>
        <w:t>Haec</w:t>
      </w:r>
      <w:r w:rsidR="005A362F" w:rsidRPr="00736684">
        <w:rPr>
          <w:i/>
          <w:lang w:val="it-IT"/>
        </w:rPr>
        <w:t xml:space="preserve"> </w:t>
      </w:r>
      <w:r w:rsidRPr="00736684">
        <w:rPr>
          <w:rStyle w:val="Incipit"/>
          <w:lang w:val="it-IT"/>
        </w:rPr>
        <w:t>dies</w:t>
      </w:r>
      <w:r w:rsidR="005A362F" w:rsidRPr="00736684">
        <w:rPr>
          <w:i/>
          <w:lang w:val="it-IT"/>
        </w:rPr>
        <w:t xml:space="preserve"> </w:t>
      </w:r>
      <w:r w:rsidR="008C53BE" w:rsidRPr="00736684">
        <w:rPr>
          <w:lang w:val="it-IT"/>
        </w:rPr>
        <w:t xml:space="preserve">[AL] </w:t>
      </w:r>
      <w:r w:rsidRPr="00736684">
        <w:rPr>
          <w:rStyle w:val="Incipit"/>
          <w:lang w:val="it-IT"/>
        </w:rPr>
        <w:t>Alleluia</w:t>
      </w:r>
      <w:r w:rsidRPr="00736684">
        <w:rPr>
          <w:lang w:val="it-IT"/>
        </w:rPr>
        <w:t xml:space="preserve"> sine </w:t>
      </w:r>
      <w:r w:rsidR="008C53BE" w:rsidRPr="00736684">
        <w:rPr>
          <w:lang w:val="it-IT"/>
        </w:rPr>
        <w:t>AL</w:t>
      </w:r>
      <w:r w:rsidRPr="00736684">
        <w:rPr>
          <w:lang w:val="it-IT"/>
        </w:rPr>
        <w:t xml:space="preserve">V </w:t>
      </w:r>
      <w:r w:rsidRPr="00736684">
        <w:rPr>
          <w:rStyle w:val="Incipit"/>
          <w:lang w:val="it-IT"/>
        </w:rPr>
        <w:t>Laudate</w:t>
      </w:r>
      <w:r w:rsidR="005A362F" w:rsidRPr="00736684">
        <w:rPr>
          <w:i/>
          <w:lang w:val="it-IT"/>
        </w:rPr>
        <w:t xml:space="preserve"> </w:t>
      </w:r>
      <w:r w:rsidRPr="00736684">
        <w:rPr>
          <w:rStyle w:val="Incipit"/>
          <w:lang w:val="it-IT"/>
        </w:rPr>
        <w:t>dominum</w:t>
      </w:r>
      <w:r w:rsidRPr="00736684">
        <w:rPr>
          <w:lang w:val="it-IT"/>
        </w:rPr>
        <w:t xml:space="preserve"> folio</w:t>
      </w:r>
      <w:r w:rsidR="00DD1415">
        <w:rPr>
          <w:lang w:val="it-IT"/>
        </w:rPr>
        <w:t>@</w:t>
      </w:r>
      <w:r w:rsidR="00DD1415" w:rsidRPr="00736684">
        <w:rPr>
          <w:lang w:val="it-IT"/>
        </w:rPr>
        <w:t>64.</w:t>
      </w:r>
      <w:r w:rsidR="008C53BE" w:rsidRPr="00736684">
        <w:rPr>
          <w:lang w:val="it-IT"/>
        </w:rPr>
        <w:t xml:space="preserve"> </w:t>
      </w:r>
    </w:p>
    <w:p w:rsidR="00885488" w:rsidRPr="00736684" w:rsidRDefault="008C53BE" w:rsidP="00415109">
      <w:pPr>
        <w:rPr>
          <w:lang w:val="it-IT"/>
        </w:rPr>
      </w:pPr>
      <w:r w:rsidRPr="00234396">
        <w:rPr>
          <w:lang w:val="en-US"/>
        </w:rPr>
        <w:t>(233r)</w:t>
      </w:r>
      <w:r w:rsidR="00EE1FE2" w:rsidRPr="00234396">
        <w:rPr>
          <w:lang w:val="en-US"/>
        </w:rPr>
        <w:t xml:space="preserve"> </w:t>
      </w:r>
      <w:r w:rsidR="00C5531D" w:rsidRPr="00234396">
        <w:rPr>
          <w:rStyle w:val="Time1"/>
          <w:lang w:val="en-US"/>
        </w:rPr>
        <w:t>Ad missam</w:t>
      </w:r>
      <w:r w:rsidR="00885488" w:rsidRPr="00234396">
        <w:rPr>
          <w:lang w:val="en-US"/>
        </w:rPr>
        <w:t xml:space="preserve"> IN </w:t>
      </w:r>
      <w:r w:rsidR="00885488" w:rsidRPr="00234396">
        <w:rPr>
          <w:rStyle w:val="Incipit"/>
          <w:lang w:val="en-US"/>
        </w:rPr>
        <w:t>Eduxit</w:t>
      </w:r>
      <w:r w:rsidR="005A362F" w:rsidRPr="00234396">
        <w:rPr>
          <w:i/>
          <w:lang w:val="en-US"/>
        </w:rPr>
        <w:t xml:space="preserve"> </w:t>
      </w:r>
      <w:r w:rsidR="00885488" w:rsidRPr="00234396">
        <w:rPr>
          <w:rStyle w:val="Incipit"/>
          <w:lang w:val="en-US"/>
        </w:rPr>
        <w:t>dominus</w:t>
      </w:r>
      <w:r w:rsidR="005A362F" w:rsidRPr="00234396">
        <w:rPr>
          <w:i/>
          <w:lang w:val="en-US"/>
        </w:rPr>
        <w:t xml:space="preserve"> </w:t>
      </w:r>
      <w:r w:rsidR="00885488" w:rsidRPr="00234396">
        <w:rPr>
          <w:rStyle w:val="Incipit"/>
          <w:lang w:val="en-US"/>
        </w:rPr>
        <w:t>populum</w:t>
      </w:r>
      <w:r w:rsidR="00DD1415" w:rsidRPr="00234396">
        <w:rPr>
          <w:lang w:val="en-US"/>
        </w:rPr>
        <w:t>@144.</w:t>
      </w:r>
      <w:r w:rsidR="00885488" w:rsidRPr="00234396">
        <w:rPr>
          <w:lang w:val="en-US"/>
        </w:rPr>
        <w:t xml:space="preserve"> </w:t>
      </w:r>
      <w:r w:rsidRPr="00B779A9">
        <w:rPr>
          <w:lang w:val="fr-FR"/>
        </w:rPr>
        <w:t xml:space="preserve">[KY] </w:t>
      </w:r>
      <w:r w:rsidRPr="005A362F">
        <w:rPr>
          <w:rStyle w:val="Incipit"/>
          <w:lang w:val="fr-FR"/>
        </w:rPr>
        <w:t>Kyrie</w:t>
      </w:r>
      <w:r w:rsidR="005A362F" w:rsidRPr="00BE7D55">
        <w:rPr>
          <w:i/>
          <w:lang w:val="fr-FR"/>
        </w:rPr>
        <w:t xml:space="preserve"> </w:t>
      </w:r>
      <w:r w:rsidRPr="00B779A9">
        <w:rPr>
          <w:lang w:val="fr-FR"/>
        </w:rPr>
        <w:t xml:space="preserve">et [SA] </w:t>
      </w:r>
      <w:r w:rsidRPr="005A362F">
        <w:rPr>
          <w:rStyle w:val="Incipit"/>
          <w:lang w:val="fr-FR"/>
        </w:rPr>
        <w:t>Sanctus</w:t>
      </w:r>
      <w:r w:rsidRPr="00B779A9">
        <w:rPr>
          <w:lang w:val="fr-FR"/>
        </w:rPr>
        <w:t xml:space="preserve"> </w:t>
      </w:r>
      <w:r w:rsidR="00885488" w:rsidRPr="00B779A9">
        <w:rPr>
          <w:lang w:val="fr-FR"/>
        </w:rPr>
        <w:t xml:space="preserve">paschale. </w:t>
      </w:r>
      <w:r w:rsidR="00885488" w:rsidRPr="00234396">
        <w:rPr>
          <w:lang w:val="pt-PT"/>
        </w:rPr>
        <w:t xml:space="preserve">Primum </w:t>
      </w:r>
      <w:r w:rsidR="00EE1FE2" w:rsidRPr="00234396">
        <w:rPr>
          <w:lang w:val="pt-PT"/>
        </w:rPr>
        <w:t xml:space="preserve">alleluia |R| </w:t>
      </w:r>
      <w:r w:rsidR="00EE1FE2" w:rsidRPr="00C51D35">
        <w:rPr>
          <w:rStyle w:val="Funktion"/>
          <w:lang w:val="pt-PT"/>
        </w:rPr>
        <w:t>$E::</w:t>
      </w:r>
      <w:r w:rsidR="00885488" w:rsidRPr="00C51D35">
        <w:rPr>
          <w:rStyle w:val="Funktion"/>
          <w:lang w:val="pt-PT"/>
        </w:rPr>
        <w:t>chorus</w:t>
      </w:r>
      <w:r w:rsidR="00EE1FE2" w:rsidRPr="00C51D35">
        <w:rPr>
          <w:rStyle w:val="Funktion"/>
          <w:lang w:val="pt-PT"/>
        </w:rPr>
        <w:t>$</w:t>
      </w:r>
      <w:r w:rsidR="00EE1FE2" w:rsidRPr="00234396">
        <w:rPr>
          <w:lang w:val="pt-PT"/>
        </w:rPr>
        <w:t xml:space="preserve"> secundum </w:t>
      </w:r>
      <w:r w:rsidR="00885488" w:rsidRPr="00234396">
        <w:rPr>
          <w:rStyle w:val="Funktion"/>
          <w:lang w:val="pt-PT"/>
        </w:rPr>
        <w:t>scholares</w:t>
      </w:r>
      <w:r w:rsidR="00885488" w:rsidRPr="00234396">
        <w:rPr>
          <w:lang w:val="pt-PT"/>
        </w:rPr>
        <w:t xml:space="preserve"> cantent</w:t>
      </w:r>
      <w:r w:rsidR="008A28E1" w:rsidRPr="00234396">
        <w:rPr>
          <w:lang w:val="pt-PT"/>
        </w:rPr>
        <w:t>.</w:t>
      </w:r>
      <w:r w:rsidR="00885488" w:rsidRPr="00234396">
        <w:rPr>
          <w:lang w:val="pt-PT"/>
        </w:rPr>
        <w:t xml:space="preserve"> </w:t>
      </w:r>
      <w:r w:rsidR="00EE1FE2" w:rsidRPr="00234396">
        <w:rPr>
          <w:lang w:val="pt-PT"/>
        </w:rPr>
        <w:t xml:space="preserve">[ALV] </w:t>
      </w:r>
      <w:r w:rsidR="00EE1FE2" w:rsidRPr="00234396">
        <w:rPr>
          <w:rStyle w:val="Incipit"/>
          <w:lang w:val="pt-PT"/>
        </w:rPr>
        <w:t>Haec</w:t>
      </w:r>
      <w:r w:rsidR="00EE1FE2" w:rsidRPr="00234396">
        <w:rPr>
          <w:i/>
          <w:lang w:val="pt-PT"/>
        </w:rPr>
        <w:t xml:space="preserve"> </w:t>
      </w:r>
      <w:r w:rsidR="00EE1FE2" w:rsidRPr="00234396">
        <w:rPr>
          <w:rStyle w:val="Incipit"/>
          <w:lang w:val="pt-PT"/>
        </w:rPr>
        <w:t>dies</w:t>
      </w:r>
      <w:r w:rsidR="00DD1415" w:rsidRPr="00234396">
        <w:rPr>
          <w:lang w:val="pt-PT"/>
        </w:rPr>
        <w:t>@145.</w:t>
      </w:r>
      <w:r w:rsidR="00885488" w:rsidRPr="00234396">
        <w:rPr>
          <w:lang w:val="pt-PT"/>
        </w:rPr>
        <w:t xml:space="preserve"> </w:t>
      </w:r>
      <w:r w:rsidR="00885488" w:rsidRPr="00736684">
        <w:rPr>
          <w:lang w:val="it-IT"/>
        </w:rPr>
        <w:t>Secundum AL</w:t>
      </w:r>
      <w:r w:rsidRPr="00736684">
        <w:rPr>
          <w:lang w:val="it-IT"/>
        </w:rPr>
        <w:t>V</w:t>
      </w:r>
      <w:r w:rsidR="00885488" w:rsidRPr="00736684">
        <w:rPr>
          <w:lang w:val="it-IT"/>
        </w:rPr>
        <w:t xml:space="preserve"> </w:t>
      </w:r>
      <w:r w:rsidR="00885488" w:rsidRPr="00736684">
        <w:rPr>
          <w:rStyle w:val="Incipit"/>
          <w:lang w:val="it-IT"/>
        </w:rPr>
        <w:t>Laudate</w:t>
      </w:r>
      <w:r w:rsidR="005A362F" w:rsidRPr="00736684">
        <w:rPr>
          <w:i/>
          <w:lang w:val="it-IT"/>
        </w:rPr>
        <w:t xml:space="preserve"> </w:t>
      </w:r>
      <w:r w:rsidR="00885488" w:rsidRPr="00736684">
        <w:rPr>
          <w:rStyle w:val="Incipit"/>
          <w:lang w:val="it-IT"/>
        </w:rPr>
        <w:t>pueri</w:t>
      </w:r>
      <w:r w:rsidR="005A362F" w:rsidRPr="00736684">
        <w:rPr>
          <w:i/>
          <w:lang w:val="it-IT"/>
        </w:rPr>
        <w:t xml:space="preserve"> </w:t>
      </w:r>
      <w:r w:rsidR="00885488" w:rsidRPr="00736684">
        <w:rPr>
          <w:rStyle w:val="Incipit"/>
          <w:lang w:val="it-IT"/>
        </w:rPr>
        <w:t>dominum</w:t>
      </w:r>
      <w:r w:rsidR="00DD1415">
        <w:rPr>
          <w:lang w:val="it-IT"/>
        </w:rPr>
        <w:t>@</w:t>
      </w:r>
      <w:r w:rsidR="00DD1415" w:rsidRPr="00736684">
        <w:rPr>
          <w:lang w:val="it-IT"/>
        </w:rPr>
        <w:t>145.</w:t>
      </w:r>
      <w:r w:rsidR="00885488" w:rsidRPr="00736684">
        <w:rPr>
          <w:lang w:val="it-IT"/>
        </w:rPr>
        <w:t xml:space="preserve"> </w:t>
      </w:r>
      <w:r w:rsidR="00885488" w:rsidRPr="00B779A9">
        <w:rPr>
          <w:lang w:val="it-IT"/>
        </w:rPr>
        <w:t xml:space="preserve">SE </w:t>
      </w:r>
      <w:r w:rsidR="00885488" w:rsidRPr="005A362F">
        <w:rPr>
          <w:rStyle w:val="Incipit"/>
          <w:lang w:val="it-IT"/>
        </w:rPr>
        <w:t>Mane</w:t>
      </w:r>
      <w:r w:rsidR="005A362F" w:rsidRPr="00BE7D55">
        <w:rPr>
          <w:i/>
          <w:lang w:val="it-IT"/>
        </w:rPr>
        <w:t xml:space="preserve"> </w:t>
      </w:r>
      <w:r w:rsidR="00885488" w:rsidRPr="005A362F">
        <w:rPr>
          <w:rStyle w:val="Incipit"/>
          <w:lang w:val="it-IT"/>
        </w:rPr>
        <w:t>prima</w:t>
      </w:r>
      <w:r w:rsidR="005A362F" w:rsidRPr="00BE7D55">
        <w:rPr>
          <w:i/>
          <w:lang w:val="it-IT"/>
        </w:rPr>
        <w:t xml:space="preserve"> </w:t>
      </w:r>
      <w:r w:rsidR="00E9018E" w:rsidRPr="005A362F">
        <w:rPr>
          <w:rStyle w:val="Incipit"/>
          <w:lang w:val="it-IT"/>
        </w:rPr>
        <w:t>sabbat</w:t>
      </w:r>
      <w:r w:rsidR="00885488" w:rsidRPr="005A362F">
        <w:rPr>
          <w:rStyle w:val="Incipit"/>
          <w:lang w:val="it-IT"/>
        </w:rPr>
        <w:t>i</w:t>
      </w:r>
      <w:r w:rsidR="00DD1415">
        <w:rPr>
          <w:lang w:val="it-IT"/>
        </w:rPr>
        <w:t>@</w:t>
      </w:r>
      <w:r w:rsidR="00DD1415" w:rsidRPr="00B779A9">
        <w:rPr>
          <w:lang w:val="it-IT"/>
        </w:rPr>
        <w:t>285.</w:t>
      </w:r>
      <w:r w:rsidR="00885488" w:rsidRPr="00B779A9">
        <w:rPr>
          <w:lang w:val="it-IT"/>
        </w:rPr>
        <w:t xml:space="preserve"> OF </w:t>
      </w:r>
      <w:r w:rsidR="00885488" w:rsidRPr="005A362F">
        <w:rPr>
          <w:rStyle w:val="Incipit"/>
          <w:lang w:val="it-IT"/>
        </w:rPr>
        <w:t>Benedictus</w:t>
      </w:r>
      <w:r w:rsidR="005A362F" w:rsidRPr="00BE7D55">
        <w:rPr>
          <w:i/>
          <w:lang w:val="it-IT"/>
        </w:rPr>
        <w:t xml:space="preserve"> </w:t>
      </w:r>
      <w:r w:rsidR="00885488" w:rsidRPr="005A362F">
        <w:rPr>
          <w:rStyle w:val="Incipit"/>
          <w:lang w:val="it-IT"/>
        </w:rPr>
        <w:t>qui</w:t>
      </w:r>
      <w:r w:rsidR="005A362F" w:rsidRPr="00BE7D55">
        <w:rPr>
          <w:i/>
          <w:lang w:val="it-IT"/>
        </w:rPr>
        <w:t xml:space="preserve"> </w:t>
      </w:r>
      <w:r w:rsidR="00885488" w:rsidRPr="005A362F">
        <w:rPr>
          <w:rStyle w:val="Incipit"/>
          <w:lang w:val="it-IT"/>
        </w:rPr>
        <w:t>venit</w:t>
      </w:r>
      <w:r w:rsidR="00DD1415">
        <w:rPr>
          <w:lang w:val="it-IT"/>
        </w:rPr>
        <w:t>@</w:t>
      </w:r>
      <w:r w:rsidR="00DD1415" w:rsidRPr="00B779A9">
        <w:rPr>
          <w:lang w:val="it-IT"/>
        </w:rPr>
        <w:t>145.</w:t>
      </w:r>
      <w:r w:rsidR="00885488" w:rsidRPr="00B779A9">
        <w:rPr>
          <w:lang w:val="it-IT"/>
        </w:rPr>
        <w:t xml:space="preserve"> CO </w:t>
      </w:r>
      <w:r w:rsidR="00885488" w:rsidRPr="005A362F">
        <w:rPr>
          <w:rStyle w:val="Incipit"/>
          <w:lang w:val="it-IT"/>
        </w:rPr>
        <w:t>Omnes</w:t>
      </w:r>
      <w:r w:rsidR="005A362F" w:rsidRPr="00BE7D55">
        <w:rPr>
          <w:i/>
          <w:lang w:val="it-IT"/>
        </w:rPr>
        <w:t xml:space="preserve"> </w:t>
      </w:r>
      <w:r w:rsidR="00885488" w:rsidRPr="005A362F">
        <w:rPr>
          <w:rStyle w:val="Incipit"/>
          <w:lang w:val="it-IT"/>
        </w:rPr>
        <w:t>qui</w:t>
      </w:r>
      <w:r w:rsidR="005A362F" w:rsidRPr="00BE7D55">
        <w:rPr>
          <w:i/>
          <w:lang w:val="it-IT"/>
        </w:rPr>
        <w:t xml:space="preserve"> </w:t>
      </w:r>
      <w:r w:rsidR="00885488" w:rsidRPr="005A362F">
        <w:rPr>
          <w:rStyle w:val="Incipit"/>
          <w:lang w:val="it-IT"/>
        </w:rPr>
        <w:t>in</w:t>
      </w:r>
      <w:r w:rsidR="005A362F" w:rsidRPr="00BE7D55">
        <w:rPr>
          <w:i/>
          <w:lang w:val="it-IT"/>
        </w:rPr>
        <w:t xml:space="preserve"> </w:t>
      </w:r>
      <w:r w:rsidR="00885488" w:rsidRPr="005A362F">
        <w:rPr>
          <w:rStyle w:val="Incipit"/>
          <w:lang w:val="it-IT"/>
        </w:rPr>
        <w:t>Christo</w:t>
      </w:r>
      <w:r w:rsidR="00DD1415">
        <w:rPr>
          <w:lang w:val="it-IT"/>
        </w:rPr>
        <w:t>@</w:t>
      </w:r>
      <w:r w:rsidR="00DD1415" w:rsidRPr="00B779A9">
        <w:rPr>
          <w:lang w:val="it-IT"/>
        </w:rPr>
        <w:t>145.</w:t>
      </w:r>
    </w:p>
    <w:p w:rsidR="00885488" w:rsidRPr="00736684" w:rsidRDefault="00885488" w:rsidP="00415109">
      <w:pPr>
        <w:pStyle w:val="berschrift1"/>
        <w:rPr>
          <w:lang w:val="it-IT"/>
        </w:rPr>
      </w:pPr>
      <w:r w:rsidRPr="00736684">
        <w:rPr>
          <w:lang w:val="it-IT"/>
        </w:rPr>
        <w:t>IN OCTAVA RESURRECTIONIS DOMINI</w:t>
      </w:r>
    </w:p>
    <w:p w:rsidR="00885488" w:rsidRPr="00B779A9" w:rsidRDefault="00885488" w:rsidP="00415109">
      <w:pPr>
        <w:rPr>
          <w:lang w:val="it-IT"/>
        </w:rPr>
      </w:pPr>
      <w:r w:rsidRPr="00B779A9">
        <w:rPr>
          <w:lang w:val="it-IT"/>
        </w:rPr>
        <w:t>Festum facimus.</w:t>
      </w:r>
    </w:p>
    <w:p w:rsidR="008A28E1" w:rsidRDefault="00C5531D" w:rsidP="00415109">
      <w:pPr>
        <w:rPr>
          <w:lang w:val="it-IT"/>
        </w:rPr>
      </w:pPr>
      <w:r w:rsidRPr="00736684">
        <w:rPr>
          <w:rStyle w:val="Time1"/>
          <w:lang w:val="it-IT"/>
        </w:rPr>
        <w:t>Ad vesperas</w:t>
      </w:r>
      <w:r w:rsidR="00885488" w:rsidRPr="00B779A9">
        <w:rPr>
          <w:lang w:val="it-IT"/>
        </w:rPr>
        <w:t xml:space="preserve"> super psalmos AN </w:t>
      </w:r>
      <w:r w:rsidR="00885488" w:rsidRPr="00736684">
        <w:rPr>
          <w:rStyle w:val="Incipit"/>
          <w:lang w:val="it-IT"/>
        </w:rPr>
        <w:t>Alleluia alleluia alleluia</w:t>
      </w:r>
      <w:r w:rsidR="000A6D3F">
        <w:rPr>
          <w:lang w:val="it-IT"/>
        </w:rPr>
        <w:t>@</w:t>
      </w:r>
      <w:r w:rsidR="008A28E1">
        <w:rPr>
          <w:lang w:val="it-IT"/>
        </w:rPr>
        <w:t>$E::</w:t>
      </w:r>
      <w:r w:rsidR="00885488" w:rsidRPr="00B779A9">
        <w:rPr>
          <w:lang w:val="it-IT"/>
        </w:rPr>
        <w:t>sexti toni</w:t>
      </w:r>
      <w:r w:rsidR="008A28E1">
        <w:rPr>
          <w:lang w:val="it-IT"/>
        </w:rPr>
        <w:t>$</w:t>
      </w:r>
      <w:r w:rsidR="00885488" w:rsidRPr="00B779A9">
        <w:rPr>
          <w:lang w:val="it-IT"/>
        </w:rPr>
        <w:t xml:space="preserve">. </w:t>
      </w:r>
      <w:r w:rsidR="009F136A" w:rsidRPr="00B779A9">
        <w:rPr>
          <w:lang w:val="it-IT"/>
        </w:rPr>
        <w:t>Psalmi omnia Laudate</w:t>
      </w:r>
      <w:r w:rsidR="00885488" w:rsidRPr="00B779A9">
        <w:rPr>
          <w:lang w:val="it-IT"/>
        </w:rPr>
        <w:t xml:space="preserve">. RP </w:t>
      </w:r>
      <w:r w:rsidR="00885488" w:rsidRPr="00736684">
        <w:rPr>
          <w:rStyle w:val="Incipit"/>
          <w:lang w:val="it-IT"/>
        </w:rPr>
        <w:t>Surrexit pastor bonus</w:t>
      </w:r>
      <w:r w:rsidR="00885488" w:rsidRPr="00B779A9">
        <w:rPr>
          <w:lang w:val="it-IT"/>
        </w:rPr>
        <w:t xml:space="preserve">. HY </w:t>
      </w:r>
      <w:r w:rsidR="00885488" w:rsidRPr="00736684">
        <w:rPr>
          <w:rStyle w:val="Incipit"/>
          <w:lang w:val="it-IT"/>
        </w:rPr>
        <w:t>Vita sanctorum decus angelorum</w:t>
      </w:r>
      <w:r w:rsidR="00885488" w:rsidRPr="00B779A9">
        <w:rPr>
          <w:lang w:val="it-IT"/>
        </w:rPr>
        <w:t xml:space="preserve">. VS </w:t>
      </w:r>
      <w:r w:rsidR="00885488" w:rsidRPr="00736684">
        <w:rPr>
          <w:rStyle w:val="Incipit"/>
          <w:lang w:val="it-IT"/>
        </w:rPr>
        <w:t>Gavisi sunt discipuli alleluia</w:t>
      </w:r>
      <w:r w:rsidR="009F136A" w:rsidRPr="00736684">
        <w:rPr>
          <w:rStyle w:val="Incipit"/>
          <w:lang w:val="it-IT"/>
        </w:rPr>
        <w:t xml:space="preserve">. </w:t>
      </w:r>
      <w:r w:rsidR="00885488" w:rsidRPr="00736684">
        <w:rPr>
          <w:rStyle w:val="Incipit"/>
          <w:lang w:val="it-IT"/>
        </w:rPr>
        <w:t>Viso domino alleluia</w:t>
      </w:r>
      <w:r w:rsidR="00885488" w:rsidRPr="00B779A9">
        <w:rPr>
          <w:lang w:val="it-IT"/>
        </w:rPr>
        <w:t xml:space="preserve">. AM </w:t>
      </w:r>
      <w:r w:rsidR="00885488" w:rsidRPr="00736684">
        <w:rPr>
          <w:rStyle w:val="Incipit"/>
          <w:lang w:val="it-IT"/>
        </w:rPr>
        <w:t>Christus resurgens</w:t>
      </w:r>
      <w:r w:rsidR="00885488" w:rsidRPr="00B779A9">
        <w:rPr>
          <w:lang w:val="it-IT"/>
        </w:rPr>
        <w:t xml:space="preserve"> 59 quarti </w:t>
      </w:r>
      <w:r w:rsidR="00885488" w:rsidRPr="00B779A9">
        <w:rPr>
          <w:color w:val="000000"/>
          <w:lang w:val="it-IT"/>
        </w:rPr>
        <w:t>differentia.</w:t>
      </w:r>
      <w:r w:rsidR="00885488" w:rsidRPr="00B779A9">
        <w:rPr>
          <w:lang w:val="it-IT"/>
        </w:rPr>
        <w:t xml:space="preserve"> </w:t>
      </w:r>
      <w:r w:rsidR="008A28E1">
        <w:rPr>
          <w:lang w:val="it-IT"/>
        </w:rPr>
        <w:t>Suffragium d</w:t>
      </w:r>
      <w:r w:rsidR="00885488" w:rsidRPr="00B779A9">
        <w:rPr>
          <w:lang w:val="it-IT"/>
        </w:rPr>
        <w:t xml:space="preserve">e dominica prima </w:t>
      </w:r>
      <w:r w:rsidR="008A28E1">
        <w:rPr>
          <w:lang w:val="it-IT"/>
        </w:rPr>
        <w:t>[</w:t>
      </w:r>
      <w:r w:rsidR="00885488" w:rsidRPr="00B779A9">
        <w:rPr>
          <w:lang w:val="it-IT"/>
        </w:rPr>
        <w:t>AC</w:t>
      </w:r>
      <w:r w:rsidR="008A28E1">
        <w:rPr>
          <w:lang w:val="it-IT"/>
        </w:rPr>
        <w:t>]</w:t>
      </w:r>
      <w:r w:rsidR="00885488" w:rsidRPr="00B779A9">
        <w:rPr>
          <w:lang w:val="it-IT"/>
        </w:rPr>
        <w:t xml:space="preserve"> </w:t>
      </w:r>
      <w:r w:rsidR="00885488" w:rsidRPr="00736684">
        <w:rPr>
          <w:rStyle w:val="Incipit"/>
          <w:lang w:val="it-IT"/>
        </w:rPr>
        <w:t>Cum esset sero</w:t>
      </w:r>
      <w:r w:rsidR="00DD1415">
        <w:rPr>
          <w:lang w:val="it-IT"/>
        </w:rPr>
        <w:t>@</w:t>
      </w:r>
      <w:r w:rsidR="00DD1415" w:rsidRPr="00B779A9">
        <w:rPr>
          <w:lang w:val="it-IT"/>
        </w:rPr>
        <w:t>65.</w:t>
      </w:r>
      <w:r w:rsidR="00885488" w:rsidRPr="00B779A9">
        <w:rPr>
          <w:lang w:val="it-IT"/>
        </w:rPr>
        <w:t xml:space="preserve"> Hac nocte non plura suffragia dicantur</w:t>
      </w:r>
      <w:r w:rsidR="008A28E1">
        <w:rPr>
          <w:lang w:val="it-IT"/>
        </w:rPr>
        <w:t>,</w:t>
      </w:r>
      <w:r w:rsidR="00885488" w:rsidRPr="00B779A9">
        <w:rPr>
          <w:lang w:val="it-IT"/>
        </w:rPr>
        <w:t xml:space="preserve"> nisi occurrat festum alicuius sancti</w:t>
      </w:r>
      <w:r w:rsidR="008A28E1">
        <w:rPr>
          <w:lang w:val="it-IT"/>
        </w:rPr>
        <w:t>,</w:t>
      </w:r>
      <w:r w:rsidR="00885488" w:rsidRPr="00B779A9">
        <w:rPr>
          <w:lang w:val="it-IT"/>
        </w:rPr>
        <w:t xml:space="preserve"> de quo antiphona et collecta sit </w:t>
      </w:r>
      <w:r w:rsidR="00885488" w:rsidRPr="00B779A9">
        <w:rPr>
          <w:color w:val="000000"/>
          <w:lang w:val="it-IT"/>
        </w:rPr>
        <w:t>dicenda</w:t>
      </w:r>
      <w:r w:rsidR="008A28E1">
        <w:rPr>
          <w:color w:val="000000"/>
          <w:lang w:val="it-IT"/>
        </w:rPr>
        <w:t>,</w:t>
      </w:r>
      <w:r w:rsidR="00885488" w:rsidRPr="00B779A9">
        <w:rPr>
          <w:color w:val="000000"/>
          <w:lang w:val="it-IT"/>
        </w:rPr>
        <w:t xml:space="preserve"> inde dicatur. </w:t>
      </w:r>
      <w:r w:rsidR="003525EF" w:rsidRPr="00B779A9">
        <w:rPr>
          <w:color w:val="000000"/>
          <w:lang w:val="it-IT"/>
        </w:rPr>
        <w:t xml:space="preserve">[BD] </w:t>
      </w:r>
      <w:r w:rsidR="005F6F99" w:rsidRPr="00736684">
        <w:rPr>
          <w:rStyle w:val="Incipit"/>
          <w:lang w:val="it-IT"/>
        </w:rPr>
        <w:t>Benedicamus</w:t>
      </w:r>
      <w:r w:rsidR="003525EF" w:rsidRPr="00B779A9">
        <w:rPr>
          <w:color w:val="000000"/>
          <w:lang w:val="it-IT"/>
        </w:rPr>
        <w:t xml:space="preserve"> cum</w:t>
      </w:r>
      <w:r w:rsidR="00885488" w:rsidRPr="00B779A9">
        <w:rPr>
          <w:lang w:val="it-IT"/>
        </w:rPr>
        <w:t xml:space="preserve"> quinque alleluia.</w:t>
      </w:r>
      <w:r w:rsidR="009F136A" w:rsidRPr="00B779A9">
        <w:rPr>
          <w:lang w:val="it-IT"/>
        </w:rPr>
        <w:t xml:space="preserve"> </w:t>
      </w:r>
    </w:p>
    <w:p w:rsidR="00885488" w:rsidRPr="00B779A9" w:rsidRDefault="009F136A" w:rsidP="00415109">
      <w:pPr>
        <w:rPr>
          <w:lang w:val="it-IT"/>
        </w:rPr>
      </w:pPr>
      <w:r w:rsidRPr="00B779A9">
        <w:rPr>
          <w:lang w:val="it-IT"/>
        </w:rPr>
        <w:t>(233v)</w:t>
      </w:r>
      <w:r w:rsidR="008A28E1">
        <w:rPr>
          <w:lang w:val="it-IT"/>
        </w:rPr>
        <w:t xml:space="preserve"> </w:t>
      </w:r>
      <w:r w:rsidR="00A05C24" w:rsidRPr="00736684">
        <w:rPr>
          <w:rStyle w:val="Time1"/>
          <w:lang w:val="it-IT"/>
        </w:rPr>
        <w:t>Ad completorium</w:t>
      </w:r>
      <w:r w:rsidR="00885488" w:rsidRPr="00B779A9">
        <w:rPr>
          <w:lang w:val="it-IT"/>
        </w:rPr>
        <w:t xml:space="preserve"> VS </w:t>
      </w:r>
      <w:r w:rsidR="008A28E1" w:rsidRPr="00736684">
        <w:rPr>
          <w:rStyle w:val="Incipit"/>
          <w:lang w:val="it-IT"/>
        </w:rPr>
        <w:t>In manus tua</w:t>
      </w:r>
      <w:r w:rsidR="00885488" w:rsidRPr="00736684">
        <w:rPr>
          <w:rStyle w:val="Incipit"/>
          <w:lang w:val="it-IT"/>
        </w:rPr>
        <w:t>s domine commendo spiritum meum alleluia alleluia</w:t>
      </w:r>
      <w:r w:rsidR="00885488" w:rsidRPr="00B779A9">
        <w:rPr>
          <w:lang w:val="it-IT"/>
        </w:rPr>
        <w:t xml:space="preserve">. HY </w:t>
      </w:r>
      <w:r w:rsidR="00885488" w:rsidRPr="00736684">
        <w:rPr>
          <w:rStyle w:val="Incipit"/>
          <w:lang w:val="it-IT"/>
        </w:rPr>
        <w:t xml:space="preserve">Ad </w:t>
      </w:r>
      <w:r w:rsidR="001B7479" w:rsidRPr="00736684">
        <w:rPr>
          <w:rStyle w:val="Incipit"/>
          <w:lang w:val="it-IT"/>
        </w:rPr>
        <w:t>cena</w:t>
      </w:r>
      <w:r w:rsidR="00885488" w:rsidRPr="00736684">
        <w:rPr>
          <w:rStyle w:val="Incipit"/>
          <w:lang w:val="it-IT"/>
        </w:rPr>
        <w:t>m agni pro</w:t>
      </w:r>
      <w:r w:rsidR="00872B44" w:rsidRPr="00736684">
        <w:rPr>
          <w:rStyle w:val="Incipit"/>
          <w:lang w:val="it-IT"/>
        </w:rPr>
        <w:t>vidi</w:t>
      </w:r>
      <w:r w:rsidR="00885488" w:rsidRPr="00B779A9">
        <w:rPr>
          <w:lang w:val="it-IT"/>
        </w:rPr>
        <w:t xml:space="preserve">. VS </w:t>
      </w:r>
      <w:r w:rsidR="00885488" w:rsidRPr="00736684">
        <w:rPr>
          <w:rStyle w:val="Incipit"/>
          <w:lang w:val="it-IT"/>
        </w:rPr>
        <w:t>Custodi nos domine ut pupillam oculi alleluia</w:t>
      </w:r>
      <w:r w:rsidR="00885488" w:rsidRPr="00B779A9">
        <w:rPr>
          <w:lang w:val="it-IT"/>
        </w:rPr>
        <w:t xml:space="preserve">. AD </w:t>
      </w:r>
      <w:r w:rsidR="00885488" w:rsidRPr="00736684">
        <w:rPr>
          <w:rStyle w:val="Incipit"/>
          <w:lang w:val="it-IT"/>
        </w:rPr>
        <w:t>Alleluia quem quaeris mulier alleluia</w:t>
      </w:r>
      <w:r w:rsidR="00885488" w:rsidRPr="00B779A9">
        <w:rPr>
          <w:lang w:val="it-IT"/>
        </w:rPr>
        <w:t xml:space="preserve">. Post collectam </w:t>
      </w:r>
      <w:r w:rsidR="00BA24A1" w:rsidRPr="00B779A9">
        <w:rPr>
          <w:lang w:val="it-IT"/>
        </w:rPr>
        <w:t>[</w:t>
      </w:r>
      <w:r w:rsidRPr="00B779A9">
        <w:rPr>
          <w:lang w:val="it-IT"/>
        </w:rPr>
        <w:t>AC</w:t>
      </w:r>
      <w:r w:rsidR="00BA24A1" w:rsidRPr="00B779A9">
        <w:rPr>
          <w:lang w:val="it-IT"/>
        </w:rPr>
        <w:t>]</w:t>
      </w:r>
      <w:r w:rsidR="00885488" w:rsidRPr="00B779A9">
        <w:rPr>
          <w:lang w:val="it-IT"/>
        </w:rPr>
        <w:t xml:space="preserve"> </w:t>
      </w:r>
      <w:r w:rsidR="00885488" w:rsidRPr="00736684">
        <w:rPr>
          <w:rStyle w:val="Incipit"/>
          <w:lang w:val="it-IT"/>
        </w:rPr>
        <w:t>Gaude virgo gloriosa</w:t>
      </w:r>
      <w:r w:rsidR="00885488" w:rsidRPr="00B779A9">
        <w:rPr>
          <w:lang w:val="it-IT"/>
        </w:rPr>
        <w:t xml:space="preserve">. Ad </w:t>
      </w:r>
      <w:r w:rsidR="000F4FB4" w:rsidRPr="00B779A9">
        <w:rPr>
          <w:lang w:val="it-IT"/>
        </w:rPr>
        <w:t>Salve</w:t>
      </w:r>
      <w:r w:rsidR="00885488" w:rsidRPr="00B779A9">
        <w:rPr>
          <w:lang w:val="it-IT"/>
        </w:rPr>
        <w:t xml:space="preserve"> </w:t>
      </w:r>
      <w:r w:rsidR="0033150E" w:rsidRPr="00B779A9">
        <w:rPr>
          <w:lang w:val="it-IT"/>
        </w:rPr>
        <w:t>r</w:t>
      </w:r>
      <w:r w:rsidR="00885488" w:rsidRPr="00B779A9">
        <w:rPr>
          <w:lang w:val="it-IT"/>
        </w:rPr>
        <w:t xml:space="preserve">egina SE </w:t>
      </w:r>
      <w:r w:rsidR="00885488" w:rsidRPr="00736684">
        <w:rPr>
          <w:rStyle w:val="Incipit"/>
          <w:lang w:val="it-IT"/>
        </w:rPr>
        <w:t>Regina caelorum gaude</w:t>
      </w:r>
      <w:r w:rsidR="00DD1415">
        <w:rPr>
          <w:lang w:val="it-IT"/>
        </w:rPr>
        <w:t>@</w:t>
      </w:r>
      <w:r w:rsidR="00DD1415" w:rsidRPr="00B779A9">
        <w:rPr>
          <w:lang w:val="it-IT"/>
        </w:rPr>
        <w:t>293.</w:t>
      </w:r>
      <w:r w:rsidR="00885488" w:rsidRPr="00B779A9">
        <w:rPr>
          <w:lang w:val="it-IT"/>
        </w:rPr>
        <w:t xml:space="preserve"> Finita sequentia imponat </w:t>
      </w:r>
      <w:r w:rsidR="00885488" w:rsidRPr="00736684">
        <w:rPr>
          <w:rStyle w:val="Funktion"/>
          <w:lang w:val="it-IT"/>
        </w:rPr>
        <w:t>paedagogus</w:t>
      </w:r>
      <w:r w:rsidR="00885488" w:rsidRPr="00B779A9">
        <w:rPr>
          <w:lang w:val="it-IT"/>
        </w:rPr>
        <w:t xml:space="preserve"> A</w:t>
      </w:r>
      <w:r w:rsidRPr="00B779A9">
        <w:rPr>
          <w:lang w:val="it-IT"/>
        </w:rPr>
        <w:t>S</w:t>
      </w:r>
      <w:r w:rsidR="00885488" w:rsidRPr="00B779A9">
        <w:rPr>
          <w:lang w:val="it-IT"/>
        </w:rPr>
        <w:t xml:space="preserve"> </w:t>
      </w:r>
      <w:r w:rsidR="00885488" w:rsidRPr="00736684">
        <w:rPr>
          <w:rStyle w:val="Incipit"/>
          <w:lang w:val="it-IT"/>
        </w:rPr>
        <w:t>Regina caeli laetare alleluia</w:t>
      </w:r>
      <w:r w:rsidR="00885488" w:rsidRPr="00B779A9">
        <w:rPr>
          <w:lang w:val="it-IT"/>
        </w:rPr>
        <w:t xml:space="preserve">. Post quam subiungitur a </w:t>
      </w:r>
      <w:r w:rsidR="00885488" w:rsidRPr="00736684">
        <w:rPr>
          <w:rStyle w:val="Funktion"/>
          <w:lang w:val="it-IT"/>
        </w:rPr>
        <w:t>pueris</w:t>
      </w:r>
      <w:r w:rsidR="00885488" w:rsidRPr="00B779A9">
        <w:rPr>
          <w:lang w:val="it-IT"/>
        </w:rPr>
        <w:t xml:space="preserve"> </w:t>
      </w:r>
      <w:r w:rsidR="00BA24A1" w:rsidRPr="00B779A9">
        <w:rPr>
          <w:lang w:val="it-IT"/>
        </w:rPr>
        <w:t>[</w:t>
      </w:r>
      <w:r w:rsidR="00885488" w:rsidRPr="00B779A9">
        <w:rPr>
          <w:lang w:val="it-IT"/>
        </w:rPr>
        <w:t>AN</w:t>
      </w:r>
      <w:r w:rsidR="00BA24A1" w:rsidRPr="00B779A9">
        <w:rPr>
          <w:lang w:val="it-IT"/>
        </w:rPr>
        <w:t>]</w:t>
      </w:r>
      <w:r w:rsidR="00885488" w:rsidRPr="00B779A9">
        <w:rPr>
          <w:lang w:val="it-IT"/>
        </w:rPr>
        <w:t xml:space="preserve"> </w:t>
      </w:r>
      <w:r w:rsidR="00885488" w:rsidRPr="00736684">
        <w:rPr>
          <w:rStyle w:val="Incipit"/>
          <w:lang w:val="it-IT"/>
        </w:rPr>
        <w:t>Maria mater gratiae</w:t>
      </w:r>
      <w:r w:rsidR="00885488" w:rsidRPr="00B779A9">
        <w:rPr>
          <w:lang w:val="it-IT"/>
        </w:rPr>
        <w:t xml:space="preserve">. Deinde VS </w:t>
      </w:r>
      <w:r w:rsidR="00885488" w:rsidRPr="00736684">
        <w:rPr>
          <w:rStyle w:val="Incipit"/>
          <w:lang w:val="it-IT"/>
        </w:rPr>
        <w:t>Benedicta tu</w:t>
      </w:r>
      <w:r w:rsidR="00885488" w:rsidRPr="00B779A9">
        <w:rPr>
          <w:lang w:val="it-IT"/>
        </w:rPr>
        <w:t xml:space="preserve"> etc. cum alleluia. Etiam </w:t>
      </w:r>
      <w:r w:rsidRPr="00B779A9">
        <w:rPr>
          <w:lang w:val="it-IT"/>
        </w:rPr>
        <w:t xml:space="preserve">[VAR] </w:t>
      </w:r>
      <w:r w:rsidR="00885488" w:rsidRPr="00736684">
        <w:rPr>
          <w:rStyle w:val="Incipit"/>
          <w:lang w:val="it-IT"/>
        </w:rPr>
        <w:t>Da pacem</w:t>
      </w:r>
      <w:r w:rsidR="00885488" w:rsidRPr="00B779A9">
        <w:rPr>
          <w:lang w:val="it-IT"/>
        </w:rPr>
        <w:t xml:space="preserve"> cum alleluia in fine. </w:t>
      </w:r>
      <w:r w:rsidRPr="00B779A9">
        <w:rPr>
          <w:lang w:val="it-IT"/>
        </w:rPr>
        <w:t xml:space="preserve">[VAR] </w:t>
      </w:r>
      <w:r w:rsidR="00885488" w:rsidRPr="00736684">
        <w:rPr>
          <w:rStyle w:val="Incipit"/>
          <w:lang w:val="it-IT"/>
        </w:rPr>
        <w:t>Ave Maria</w:t>
      </w:r>
      <w:r w:rsidR="00885488" w:rsidRPr="00B779A9">
        <w:rPr>
          <w:lang w:val="it-IT"/>
        </w:rPr>
        <w:t xml:space="preserve"> more solito a </w:t>
      </w:r>
      <w:r w:rsidR="00885488" w:rsidRPr="00736684">
        <w:rPr>
          <w:rStyle w:val="Funktion"/>
          <w:lang w:val="it-IT"/>
        </w:rPr>
        <w:t>pueris</w:t>
      </w:r>
      <w:r w:rsidR="00885488" w:rsidRPr="00B779A9">
        <w:rPr>
          <w:lang w:val="it-IT"/>
        </w:rPr>
        <w:t xml:space="preserve"> quoque dicetur.</w:t>
      </w:r>
    </w:p>
    <w:p w:rsidR="00885488" w:rsidRPr="002D4ADF" w:rsidRDefault="00A05C24" w:rsidP="00415109">
      <w:r w:rsidRPr="00736684">
        <w:rPr>
          <w:rStyle w:val="Time1"/>
          <w:lang w:val="it-IT"/>
        </w:rPr>
        <w:t>Ad matutinum</w:t>
      </w:r>
      <w:r w:rsidR="008F51B8">
        <w:rPr>
          <w:lang w:val="it-IT"/>
        </w:rPr>
        <w:t xml:space="preserve"> i</w:t>
      </w:r>
      <w:r w:rsidR="009F136A" w:rsidRPr="00B779A9">
        <w:rPr>
          <w:lang w:val="it-IT"/>
        </w:rPr>
        <w:t>nvitatorium u</w:t>
      </w:r>
      <w:r w:rsidR="00885488" w:rsidRPr="00B779A9">
        <w:rPr>
          <w:lang w:val="it-IT"/>
        </w:rPr>
        <w:t xml:space="preserve">t in die sancto paschae. HY </w:t>
      </w:r>
      <w:r w:rsidR="00885488" w:rsidRPr="005A362F">
        <w:rPr>
          <w:rStyle w:val="Incipit"/>
          <w:lang w:val="it-IT"/>
        </w:rPr>
        <w:t>Vita</w:t>
      </w:r>
      <w:r w:rsidR="005A362F" w:rsidRPr="00BE7D55">
        <w:rPr>
          <w:i/>
          <w:lang w:val="it-IT"/>
        </w:rPr>
        <w:t xml:space="preserve"> </w:t>
      </w:r>
      <w:r w:rsidR="00885488" w:rsidRPr="005A362F">
        <w:rPr>
          <w:rStyle w:val="Incipit"/>
          <w:lang w:val="it-IT"/>
        </w:rPr>
        <w:t>sanctorum</w:t>
      </w:r>
      <w:r w:rsidR="00885488" w:rsidRPr="00B779A9">
        <w:rPr>
          <w:lang w:val="it-IT"/>
        </w:rPr>
        <w:t>. Hac nocte nocturnum tantum accipimus.</w:t>
      </w:r>
      <w:r w:rsidR="00776AE5">
        <w:rPr>
          <w:lang w:val="it-IT"/>
        </w:rPr>
        <w:t xml:space="preserve"> </w:t>
      </w:r>
      <w:r w:rsidR="009F136A" w:rsidRPr="00B779A9">
        <w:rPr>
          <w:lang w:val="it-IT"/>
        </w:rPr>
        <w:t>(234r)</w:t>
      </w:r>
      <w:r w:rsidR="008F51B8">
        <w:rPr>
          <w:lang w:val="it-IT"/>
        </w:rPr>
        <w:t xml:space="preserve"> </w:t>
      </w:r>
      <w:r w:rsidRPr="002D4ADF">
        <w:rPr>
          <w:lang w:val="it-IT"/>
        </w:rPr>
        <w:t>Ad nocturnum</w:t>
      </w:r>
      <w:r w:rsidR="00885488" w:rsidRPr="002D4ADF">
        <w:rPr>
          <w:lang w:val="it-IT"/>
        </w:rPr>
        <w:t xml:space="preserve"> antiphonae</w:t>
      </w:r>
      <w:r w:rsidR="008F51B8">
        <w:rPr>
          <w:lang w:val="it-IT"/>
        </w:rPr>
        <w:t>,</w:t>
      </w:r>
      <w:r w:rsidR="00885488" w:rsidRPr="00B779A9">
        <w:rPr>
          <w:lang w:val="it-IT"/>
        </w:rPr>
        <w:t xml:space="preserve"> psalmi</w:t>
      </w:r>
      <w:r w:rsidR="008F51B8">
        <w:rPr>
          <w:lang w:val="it-IT"/>
        </w:rPr>
        <w:t>,</w:t>
      </w:r>
      <w:r w:rsidR="00885488" w:rsidRPr="00B779A9">
        <w:rPr>
          <w:lang w:val="it-IT"/>
        </w:rPr>
        <w:t xml:space="preserve"> versiculus</w:t>
      </w:r>
      <w:r w:rsidR="008F51B8">
        <w:rPr>
          <w:lang w:val="it-IT"/>
        </w:rPr>
        <w:t>,</w:t>
      </w:r>
      <w:r w:rsidR="00885488" w:rsidRPr="00B779A9">
        <w:rPr>
          <w:lang w:val="it-IT"/>
        </w:rPr>
        <w:t xml:space="preserve"> </w:t>
      </w:r>
      <w:r w:rsidR="001023E8" w:rsidRPr="00B779A9">
        <w:rPr>
          <w:lang w:val="it-IT"/>
        </w:rPr>
        <w:t>evangelium</w:t>
      </w:r>
      <w:r w:rsidR="00885488" w:rsidRPr="00B779A9">
        <w:rPr>
          <w:lang w:val="it-IT"/>
        </w:rPr>
        <w:t xml:space="preserve"> cum </w:t>
      </w:r>
      <w:r w:rsidR="001A3A22" w:rsidRPr="00B779A9">
        <w:rPr>
          <w:lang w:val="it-IT"/>
        </w:rPr>
        <w:t>homilia</w:t>
      </w:r>
      <w:r w:rsidR="00885488" w:rsidRPr="00B779A9">
        <w:rPr>
          <w:lang w:val="it-IT"/>
        </w:rPr>
        <w:t xml:space="preserve"> et responsoria ut in sancta nocte resurrectionis domini. Pro ultima tamen lectione legitur </w:t>
      </w:r>
      <w:r w:rsidR="001023E8" w:rsidRPr="00B779A9">
        <w:rPr>
          <w:lang w:val="it-IT"/>
        </w:rPr>
        <w:t>evangelium</w:t>
      </w:r>
      <w:r w:rsidR="00885488" w:rsidRPr="00B779A9">
        <w:rPr>
          <w:lang w:val="it-IT"/>
        </w:rPr>
        <w:t xml:space="preserve"> dominica</w:t>
      </w:r>
      <w:r w:rsidR="009F136A" w:rsidRPr="00B779A9">
        <w:rPr>
          <w:lang w:val="it-IT"/>
        </w:rPr>
        <w:t xml:space="preserve">le </w:t>
      </w:r>
      <w:r w:rsidR="00176BD5" w:rsidRPr="00B779A9">
        <w:rPr>
          <w:lang w:val="it-IT"/>
        </w:rPr>
        <w:t xml:space="preserve">ex </w:t>
      </w:r>
      <w:r w:rsidR="00D66EA2" w:rsidRPr="00B779A9">
        <w:rPr>
          <w:lang w:val="it-IT"/>
        </w:rPr>
        <w:t>volumine</w:t>
      </w:r>
      <w:r w:rsidR="00885488" w:rsidRPr="00B779A9">
        <w:rPr>
          <w:lang w:val="it-IT"/>
        </w:rPr>
        <w:t xml:space="preserve"> etiam hiemali de tempore</w:t>
      </w:r>
      <w:r w:rsidR="009F136A" w:rsidRPr="00B779A9">
        <w:rPr>
          <w:lang w:val="it-IT"/>
        </w:rPr>
        <w:t xml:space="preserve"> [EV] </w:t>
      </w:r>
      <w:r w:rsidR="00885488" w:rsidRPr="005A362F">
        <w:rPr>
          <w:rStyle w:val="Incipit"/>
          <w:lang w:val="it-IT"/>
        </w:rPr>
        <w:t>Cum</w:t>
      </w:r>
      <w:r w:rsidR="005A362F" w:rsidRPr="00BE7D55">
        <w:rPr>
          <w:i/>
          <w:lang w:val="it-IT"/>
        </w:rPr>
        <w:t xml:space="preserve"> </w:t>
      </w:r>
      <w:r w:rsidR="00885488" w:rsidRPr="005A362F">
        <w:rPr>
          <w:rStyle w:val="Incipit"/>
          <w:lang w:val="it-IT"/>
        </w:rPr>
        <w:t>esset</w:t>
      </w:r>
      <w:r w:rsidR="005A362F" w:rsidRPr="00BE7D55">
        <w:rPr>
          <w:i/>
          <w:lang w:val="it-IT"/>
        </w:rPr>
        <w:t xml:space="preserve"> </w:t>
      </w:r>
      <w:r w:rsidR="00885488" w:rsidRPr="005A362F">
        <w:rPr>
          <w:rStyle w:val="Incipit"/>
          <w:lang w:val="it-IT"/>
        </w:rPr>
        <w:t>sero</w:t>
      </w:r>
      <w:r w:rsidR="005A362F" w:rsidRPr="00BE7D55">
        <w:rPr>
          <w:i/>
          <w:lang w:val="it-IT"/>
        </w:rPr>
        <w:t xml:space="preserve"> </w:t>
      </w:r>
      <w:r w:rsidR="00885488" w:rsidRPr="005A362F">
        <w:rPr>
          <w:rStyle w:val="Incipit"/>
          <w:lang w:val="it-IT"/>
        </w:rPr>
        <w:t>die</w:t>
      </w:r>
      <w:r w:rsidR="005A362F" w:rsidRPr="00BE7D55">
        <w:rPr>
          <w:i/>
          <w:lang w:val="it-IT"/>
        </w:rPr>
        <w:t xml:space="preserve"> </w:t>
      </w:r>
      <w:r w:rsidR="00885488" w:rsidRPr="005A362F">
        <w:rPr>
          <w:rStyle w:val="Incipit"/>
          <w:lang w:val="it-IT"/>
        </w:rPr>
        <w:t>illa</w:t>
      </w:r>
      <w:r w:rsidR="005A362F" w:rsidRPr="00BE7D55">
        <w:rPr>
          <w:i/>
          <w:lang w:val="it-IT"/>
        </w:rPr>
        <w:t xml:space="preserve"> </w:t>
      </w:r>
      <w:r w:rsidR="00885488" w:rsidRPr="005A362F">
        <w:rPr>
          <w:rStyle w:val="Incipit"/>
          <w:lang w:val="it-IT"/>
        </w:rPr>
        <w:t>una</w:t>
      </w:r>
      <w:r w:rsidR="005A362F" w:rsidRPr="00BE7D55">
        <w:rPr>
          <w:i/>
          <w:lang w:val="it-IT"/>
        </w:rPr>
        <w:t xml:space="preserve"> </w:t>
      </w:r>
      <w:r w:rsidR="00885488" w:rsidRPr="005A362F">
        <w:rPr>
          <w:rStyle w:val="Incipit"/>
          <w:lang w:val="it-IT"/>
        </w:rPr>
        <w:t>sabbatorum</w:t>
      </w:r>
      <w:r w:rsidR="00885488" w:rsidRPr="00B779A9">
        <w:rPr>
          <w:lang w:val="it-IT"/>
        </w:rPr>
        <w:t xml:space="preserve">. </w:t>
      </w:r>
      <w:r w:rsidR="009F136A" w:rsidRPr="00B779A9">
        <w:t xml:space="preserve">[TD] </w:t>
      </w:r>
      <w:r w:rsidR="009F136A" w:rsidRPr="005C3920">
        <w:rPr>
          <w:rStyle w:val="Incipit"/>
        </w:rPr>
        <w:t>Te</w:t>
      </w:r>
      <w:r w:rsidR="005A362F" w:rsidRPr="005A362F">
        <w:rPr>
          <w:i/>
        </w:rPr>
        <w:t xml:space="preserve"> </w:t>
      </w:r>
      <w:r w:rsidR="009F136A" w:rsidRPr="005C3920">
        <w:rPr>
          <w:rStyle w:val="Incipit"/>
        </w:rPr>
        <w:t>deum</w:t>
      </w:r>
      <w:r w:rsidR="000A10C9">
        <w:t xml:space="preserve"> dicitur.</w:t>
      </w:r>
    </w:p>
    <w:p w:rsidR="00885488" w:rsidRPr="00234396" w:rsidRDefault="00A05C24" w:rsidP="00415109">
      <w:pPr>
        <w:rPr>
          <w:lang w:val="pt-PT"/>
        </w:rPr>
      </w:pPr>
      <w:r w:rsidRPr="005C0E57">
        <w:rPr>
          <w:rStyle w:val="Time1"/>
        </w:rPr>
        <w:lastRenderedPageBreak/>
        <w:t>Ad</w:t>
      </w:r>
      <w:r>
        <w:rPr>
          <w:rStyle w:val="Time1"/>
        </w:rPr>
        <w:t xml:space="preserve"> laudes</w:t>
      </w:r>
      <w:r w:rsidR="00885488" w:rsidRPr="00B779A9">
        <w:t xml:space="preserve"> AN </w:t>
      </w:r>
      <w:r w:rsidR="00885488" w:rsidRPr="005C3920">
        <w:rPr>
          <w:rStyle w:val="Incipit"/>
        </w:rPr>
        <w:t>Angelus</w:t>
      </w:r>
      <w:r w:rsidR="005A362F" w:rsidRPr="005A362F">
        <w:rPr>
          <w:i/>
        </w:rPr>
        <w:t xml:space="preserve"> </w:t>
      </w:r>
      <w:r w:rsidR="00885488" w:rsidRPr="005C3920">
        <w:rPr>
          <w:rStyle w:val="Incipit"/>
        </w:rPr>
        <w:t>autem</w:t>
      </w:r>
      <w:r w:rsidR="005A362F" w:rsidRPr="005A362F">
        <w:rPr>
          <w:i/>
        </w:rPr>
        <w:t xml:space="preserve"> </w:t>
      </w:r>
      <w:r w:rsidR="00885488" w:rsidRPr="005C3920">
        <w:rPr>
          <w:rStyle w:val="Incipit"/>
        </w:rPr>
        <w:t>domini</w:t>
      </w:r>
      <w:r w:rsidR="00885488" w:rsidRPr="00B779A9">
        <w:t xml:space="preserve"> cum reliquis ut in die sancto. HY </w:t>
      </w:r>
      <w:r w:rsidR="00885488" w:rsidRPr="005C3920">
        <w:rPr>
          <w:rStyle w:val="Incipit"/>
        </w:rPr>
        <w:t>Chorus</w:t>
      </w:r>
      <w:r w:rsidR="005A362F" w:rsidRPr="005A362F">
        <w:rPr>
          <w:i/>
        </w:rPr>
        <w:t xml:space="preserve"> </w:t>
      </w:r>
      <w:r w:rsidR="00D80D0C" w:rsidRPr="005C3920">
        <w:rPr>
          <w:rStyle w:val="Incipit"/>
        </w:rPr>
        <w:t>nov</w:t>
      </w:r>
      <w:r w:rsidR="00885488" w:rsidRPr="005C3920">
        <w:rPr>
          <w:rStyle w:val="Incipit"/>
        </w:rPr>
        <w:t>ae</w:t>
      </w:r>
      <w:r w:rsidR="005A362F" w:rsidRPr="005A362F">
        <w:rPr>
          <w:i/>
        </w:rPr>
        <w:t xml:space="preserve"> </w:t>
      </w:r>
      <w:r w:rsidR="00885488" w:rsidRPr="005C3920">
        <w:rPr>
          <w:rStyle w:val="Incipit"/>
        </w:rPr>
        <w:t>Hierusalem</w:t>
      </w:r>
      <w:r w:rsidR="00885488" w:rsidRPr="00B779A9">
        <w:t xml:space="preserve">. VS </w:t>
      </w:r>
      <w:r w:rsidR="00885488" w:rsidRPr="005C3920">
        <w:rPr>
          <w:rStyle w:val="Incipit"/>
        </w:rPr>
        <w:t>Surrexit</w:t>
      </w:r>
      <w:r w:rsidR="005A362F" w:rsidRPr="005A362F">
        <w:rPr>
          <w:i/>
        </w:rPr>
        <w:t xml:space="preserve"> </w:t>
      </w:r>
      <w:r w:rsidR="00885488" w:rsidRPr="005C3920">
        <w:rPr>
          <w:rStyle w:val="Incipit"/>
        </w:rPr>
        <w:t>dominus</w:t>
      </w:r>
      <w:r w:rsidR="005A362F" w:rsidRPr="005A362F">
        <w:rPr>
          <w:i/>
        </w:rPr>
        <w:t xml:space="preserve"> </w:t>
      </w:r>
      <w:r w:rsidR="00885488" w:rsidRPr="005C3920">
        <w:rPr>
          <w:rStyle w:val="Incipit"/>
        </w:rPr>
        <w:t>de</w:t>
      </w:r>
      <w:r w:rsidR="005A362F" w:rsidRPr="005A362F">
        <w:rPr>
          <w:i/>
        </w:rPr>
        <w:t xml:space="preserve"> </w:t>
      </w:r>
      <w:r w:rsidR="00885488" w:rsidRPr="005C3920">
        <w:rPr>
          <w:rStyle w:val="Incipit"/>
        </w:rPr>
        <w:t>sepulchro</w:t>
      </w:r>
      <w:r w:rsidR="005A362F" w:rsidRPr="005A362F">
        <w:rPr>
          <w:i/>
        </w:rPr>
        <w:t xml:space="preserve"> </w:t>
      </w:r>
      <w:r w:rsidR="00885488" w:rsidRPr="005C3920">
        <w:rPr>
          <w:rStyle w:val="Incipit"/>
        </w:rPr>
        <w:t>alleluia</w:t>
      </w:r>
      <w:r w:rsidR="00885488" w:rsidRPr="00B779A9">
        <w:t xml:space="preserve">. AB </w:t>
      </w:r>
      <w:r w:rsidR="00885488" w:rsidRPr="005C3920">
        <w:rPr>
          <w:rStyle w:val="Incipit"/>
        </w:rPr>
        <w:t>Et</w:t>
      </w:r>
      <w:r w:rsidR="005A362F" w:rsidRPr="005A362F">
        <w:rPr>
          <w:i/>
        </w:rPr>
        <w:t xml:space="preserve"> </w:t>
      </w:r>
      <w:r w:rsidR="00D80D0C" w:rsidRPr="005C3920">
        <w:rPr>
          <w:rStyle w:val="Incipit"/>
        </w:rPr>
        <w:t>valde</w:t>
      </w:r>
      <w:r w:rsidR="005A362F" w:rsidRPr="005A362F">
        <w:rPr>
          <w:i/>
        </w:rPr>
        <w:t xml:space="preserve"> </w:t>
      </w:r>
      <w:r w:rsidR="00885488" w:rsidRPr="005C3920">
        <w:rPr>
          <w:rStyle w:val="Incipit"/>
        </w:rPr>
        <w:t>mane</w:t>
      </w:r>
      <w:r w:rsidR="00885488" w:rsidRPr="00B779A9">
        <w:t xml:space="preserve"> ut supra in die sancto super Benedictus. </w:t>
      </w:r>
      <w:r w:rsidR="008F51B8" w:rsidRPr="00234396">
        <w:rPr>
          <w:lang w:val="fr-FR"/>
        </w:rPr>
        <w:t>Suffragium d</w:t>
      </w:r>
      <w:r w:rsidR="00885488" w:rsidRPr="00234396">
        <w:rPr>
          <w:lang w:val="fr-FR"/>
        </w:rPr>
        <w:t xml:space="preserve">e dominica </w:t>
      </w:r>
      <w:r w:rsidR="008F51B8" w:rsidRPr="00234396">
        <w:rPr>
          <w:lang w:val="fr-FR"/>
        </w:rPr>
        <w:t>[</w:t>
      </w:r>
      <w:r w:rsidR="00885488" w:rsidRPr="00234396">
        <w:rPr>
          <w:lang w:val="fr-FR"/>
        </w:rPr>
        <w:t>AC</w:t>
      </w:r>
      <w:r w:rsidR="008F51B8" w:rsidRPr="00234396">
        <w:rPr>
          <w:lang w:val="fr-FR"/>
        </w:rPr>
        <w:t>]</w:t>
      </w:r>
      <w:r w:rsidR="00885488" w:rsidRPr="00234396">
        <w:rPr>
          <w:lang w:val="fr-FR"/>
        </w:rPr>
        <w:t xml:space="preserve"> </w:t>
      </w:r>
      <w:r w:rsidR="00885488" w:rsidRPr="00234396">
        <w:rPr>
          <w:rStyle w:val="Incipit"/>
          <w:lang w:val="fr-FR"/>
        </w:rPr>
        <w:t>Thomas</w:t>
      </w:r>
      <w:r w:rsidR="005A362F" w:rsidRPr="00234396">
        <w:rPr>
          <w:i/>
          <w:lang w:val="fr-FR"/>
        </w:rPr>
        <w:t xml:space="preserve"> </w:t>
      </w:r>
      <w:r w:rsidR="00885488" w:rsidRPr="00234396">
        <w:rPr>
          <w:rStyle w:val="Incipit"/>
          <w:lang w:val="fr-FR"/>
        </w:rPr>
        <w:t>qui</w:t>
      </w:r>
      <w:r w:rsidR="005A362F" w:rsidRPr="00234396">
        <w:rPr>
          <w:i/>
          <w:lang w:val="fr-FR"/>
        </w:rPr>
        <w:t xml:space="preserve"> </w:t>
      </w:r>
      <w:r w:rsidR="00885488" w:rsidRPr="00234396">
        <w:rPr>
          <w:rStyle w:val="Incipit"/>
          <w:lang w:val="fr-FR"/>
        </w:rPr>
        <w:t>dicitur</w:t>
      </w:r>
      <w:r w:rsidR="005A362F" w:rsidRPr="00234396">
        <w:rPr>
          <w:i/>
          <w:lang w:val="fr-FR"/>
        </w:rPr>
        <w:t xml:space="preserve"> </w:t>
      </w:r>
      <w:r w:rsidR="00885488" w:rsidRPr="00234396">
        <w:rPr>
          <w:rStyle w:val="Incipit"/>
          <w:lang w:val="fr-FR"/>
        </w:rPr>
        <w:t>D</w:t>
      </w:r>
      <w:r w:rsidR="00F4495D" w:rsidRPr="00234396">
        <w:rPr>
          <w:rStyle w:val="Incipit"/>
          <w:lang w:val="fr-FR"/>
        </w:rPr>
        <w:t>idy</w:t>
      </w:r>
      <w:r w:rsidR="00885488" w:rsidRPr="00234396">
        <w:rPr>
          <w:rStyle w:val="Incipit"/>
          <w:lang w:val="fr-FR"/>
        </w:rPr>
        <w:t>mus</w:t>
      </w:r>
      <w:r w:rsidR="00885488" w:rsidRPr="00234396">
        <w:rPr>
          <w:lang w:val="fr-FR"/>
        </w:rPr>
        <w:t xml:space="preserve"> </w:t>
      </w:r>
      <w:r w:rsidR="008D35E3" w:rsidRPr="00234396">
        <w:rPr>
          <w:lang w:val="fr-FR"/>
        </w:rPr>
        <w:t>quaere</w:t>
      </w:r>
      <w:r w:rsidR="00885488" w:rsidRPr="00234396">
        <w:rPr>
          <w:lang w:val="fr-FR"/>
        </w:rPr>
        <w:t xml:space="preserve"> folio</w:t>
      </w:r>
      <w:r w:rsidR="00DD1415" w:rsidRPr="00234396">
        <w:rPr>
          <w:lang w:val="fr-FR"/>
        </w:rPr>
        <w:t>@17.</w:t>
      </w:r>
      <w:r w:rsidR="00885488" w:rsidRPr="00234396">
        <w:rPr>
          <w:lang w:val="fr-FR"/>
        </w:rPr>
        <w:t xml:space="preserve"> </w:t>
      </w:r>
      <w:r w:rsidR="003525EF" w:rsidRPr="00234396">
        <w:rPr>
          <w:lang w:val="pt-PT"/>
        </w:rPr>
        <w:t xml:space="preserve">[BD] </w:t>
      </w:r>
      <w:r w:rsidR="005F6F99" w:rsidRPr="00234396">
        <w:rPr>
          <w:rStyle w:val="Incipit"/>
          <w:lang w:val="pt-PT"/>
        </w:rPr>
        <w:t>Benedicamus</w:t>
      </w:r>
      <w:r w:rsidR="003525EF" w:rsidRPr="00234396">
        <w:rPr>
          <w:lang w:val="pt-PT"/>
        </w:rPr>
        <w:t xml:space="preserve"> cum</w:t>
      </w:r>
      <w:r w:rsidR="00885488" w:rsidRPr="00234396">
        <w:rPr>
          <w:lang w:val="pt-PT"/>
        </w:rPr>
        <w:t xml:space="preserve"> quinque alleluia.</w:t>
      </w:r>
    </w:p>
    <w:p w:rsidR="008F51B8" w:rsidRDefault="00A05C24" w:rsidP="00415109">
      <w:pPr>
        <w:rPr>
          <w:lang w:val="pt-PT"/>
        </w:rPr>
      </w:pPr>
      <w:r w:rsidRPr="00234396">
        <w:rPr>
          <w:rStyle w:val="Time1"/>
          <w:lang w:val="pt-PT"/>
        </w:rPr>
        <w:t>Ad maturum officium</w:t>
      </w:r>
      <w:r w:rsidR="00885488" w:rsidRPr="00234396">
        <w:rPr>
          <w:lang w:val="pt-PT"/>
        </w:rPr>
        <w:t xml:space="preserve"> Primum AL</w:t>
      </w:r>
      <w:r w:rsidR="009F136A" w:rsidRPr="00234396">
        <w:rPr>
          <w:lang w:val="pt-PT"/>
        </w:rPr>
        <w:t>V</w:t>
      </w:r>
      <w:r w:rsidR="00885488" w:rsidRPr="00234396">
        <w:rPr>
          <w:lang w:val="pt-PT"/>
        </w:rPr>
        <w:t xml:space="preserve"> </w:t>
      </w:r>
      <w:r w:rsidR="00885488" w:rsidRPr="00234396">
        <w:rPr>
          <w:rStyle w:val="Incipit"/>
          <w:lang w:val="pt-PT"/>
        </w:rPr>
        <w:t>Ave</w:t>
      </w:r>
      <w:r w:rsidR="005A362F" w:rsidRPr="00234396">
        <w:rPr>
          <w:i/>
          <w:lang w:val="pt-PT"/>
        </w:rPr>
        <w:t xml:space="preserve"> </w:t>
      </w:r>
      <w:r w:rsidR="00885488" w:rsidRPr="00234396">
        <w:rPr>
          <w:rStyle w:val="Incipit"/>
          <w:lang w:val="pt-PT"/>
        </w:rPr>
        <w:t>Maria</w:t>
      </w:r>
      <w:r w:rsidR="00DD1415" w:rsidRPr="00234396">
        <w:rPr>
          <w:lang w:val="pt-PT"/>
        </w:rPr>
        <w:t>@191.</w:t>
      </w:r>
      <w:r w:rsidR="00885488" w:rsidRPr="00234396">
        <w:rPr>
          <w:lang w:val="pt-PT"/>
        </w:rPr>
        <w:t xml:space="preserve"> </w:t>
      </w:r>
      <w:r w:rsidR="00885488" w:rsidRPr="00B779A9">
        <w:rPr>
          <w:lang w:val="pt-PT"/>
        </w:rPr>
        <w:t>Secundum AL</w:t>
      </w:r>
      <w:r w:rsidR="009F136A" w:rsidRPr="00B779A9">
        <w:rPr>
          <w:lang w:val="pt-PT"/>
        </w:rPr>
        <w:t>V</w:t>
      </w:r>
      <w:r w:rsidR="00885488" w:rsidRPr="00B779A9">
        <w:rPr>
          <w:lang w:val="pt-PT"/>
        </w:rPr>
        <w:t xml:space="preserve"> </w:t>
      </w:r>
      <w:r w:rsidR="00885488" w:rsidRPr="005A362F">
        <w:rPr>
          <w:rStyle w:val="Incipit"/>
          <w:lang w:val="pt-PT"/>
        </w:rPr>
        <w:t>Surgens</w:t>
      </w:r>
      <w:r w:rsidR="005A362F" w:rsidRPr="00BE7D55">
        <w:rPr>
          <w:i/>
          <w:lang w:val="pt-PT"/>
        </w:rPr>
        <w:t xml:space="preserve"> </w:t>
      </w:r>
      <w:r w:rsidR="00885488" w:rsidRPr="005A362F">
        <w:rPr>
          <w:rStyle w:val="Incipit"/>
          <w:lang w:val="pt-PT"/>
        </w:rPr>
        <w:t>Iesus</w:t>
      </w:r>
      <w:r w:rsidR="00DD1415">
        <w:rPr>
          <w:lang w:val="pt-PT"/>
        </w:rPr>
        <w:t>@</w:t>
      </w:r>
      <w:r w:rsidR="00DD1415" w:rsidRPr="00B779A9">
        <w:rPr>
          <w:lang w:val="pt-PT"/>
        </w:rPr>
        <w:t>118.</w:t>
      </w:r>
      <w:r w:rsidR="00885488" w:rsidRPr="00B779A9">
        <w:rPr>
          <w:lang w:val="pt-PT"/>
        </w:rPr>
        <w:t xml:space="preserve"> SE </w:t>
      </w:r>
      <w:r w:rsidR="00885488" w:rsidRPr="005A362F">
        <w:rPr>
          <w:rStyle w:val="Incipit"/>
          <w:lang w:val="pt-PT"/>
        </w:rPr>
        <w:t>Ave</w:t>
      </w:r>
      <w:r w:rsidR="005A362F" w:rsidRPr="00BE7D55">
        <w:rPr>
          <w:i/>
          <w:lang w:val="pt-PT"/>
        </w:rPr>
        <w:t xml:space="preserve"> </w:t>
      </w:r>
      <w:r w:rsidR="00885488" w:rsidRPr="005A362F">
        <w:rPr>
          <w:rStyle w:val="Incipit"/>
          <w:lang w:val="pt-PT"/>
        </w:rPr>
        <w:t>plena</w:t>
      </w:r>
      <w:r w:rsidR="005A362F" w:rsidRPr="00BE7D55">
        <w:rPr>
          <w:i/>
          <w:lang w:val="pt-PT"/>
        </w:rPr>
        <w:t xml:space="preserve"> </w:t>
      </w:r>
      <w:r w:rsidR="00885488" w:rsidRPr="005A362F">
        <w:rPr>
          <w:rStyle w:val="Incipit"/>
          <w:lang w:val="pt-PT"/>
        </w:rPr>
        <w:t>gratia</w:t>
      </w:r>
      <w:r w:rsidR="00DD1415">
        <w:rPr>
          <w:lang w:val="pt-PT"/>
        </w:rPr>
        <w:t>@</w:t>
      </w:r>
      <w:r w:rsidR="00DD1415" w:rsidRPr="00B779A9">
        <w:rPr>
          <w:lang w:val="pt-PT"/>
        </w:rPr>
        <w:t>292.</w:t>
      </w:r>
      <w:r w:rsidR="00885488" w:rsidRPr="00B779A9">
        <w:rPr>
          <w:lang w:val="pt-PT"/>
        </w:rPr>
        <w:t xml:space="preserve"> Reliqua per totum ut diebus praecedentibus sine tamen graduali</w:t>
      </w:r>
      <w:r w:rsidR="008F51B8">
        <w:rPr>
          <w:lang w:val="pt-PT"/>
        </w:rPr>
        <w:t>.</w:t>
      </w:r>
      <w:r w:rsidR="00885488" w:rsidRPr="00B779A9">
        <w:rPr>
          <w:lang w:val="pt-PT"/>
        </w:rPr>
        <w:t xml:space="preserve"> </w:t>
      </w:r>
      <w:r w:rsidR="008F51B8">
        <w:rPr>
          <w:lang w:val="pt-PT"/>
        </w:rPr>
        <w:t>P</w:t>
      </w:r>
      <w:r w:rsidR="00885488" w:rsidRPr="00B779A9">
        <w:rPr>
          <w:lang w:val="pt-PT"/>
        </w:rPr>
        <w:t>ro quo cantetur primum alleluia.</w:t>
      </w:r>
      <w:r w:rsidR="009F136A" w:rsidRPr="00B779A9">
        <w:rPr>
          <w:lang w:val="pt-PT"/>
        </w:rPr>
        <w:t xml:space="preserve"> </w:t>
      </w:r>
    </w:p>
    <w:p w:rsidR="00885488" w:rsidRPr="00B779A9" w:rsidRDefault="009F136A" w:rsidP="00415109">
      <w:pPr>
        <w:rPr>
          <w:lang w:val="pt-PT"/>
        </w:rPr>
      </w:pPr>
      <w:r w:rsidRPr="00B779A9">
        <w:rPr>
          <w:lang w:val="pt-PT"/>
        </w:rPr>
        <w:t>(234v)</w:t>
      </w:r>
      <w:r w:rsidR="008F51B8">
        <w:rPr>
          <w:lang w:val="pt-PT"/>
        </w:rPr>
        <w:t xml:space="preserve"> </w:t>
      </w:r>
      <w:r w:rsidR="00885488" w:rsidRPr="00B779A9">
        <w:rPr>
          <w:lang w:val="pt-PT"/>
        </w:rPr>
        <w:t xml:space="preserve">Ante primam hac die et posthac cantetur semper </w:t>
      </w:r>
      <w:r w:rsidRPr="00B779A9">
        <w:rPr>
          <w:lang w:val="pt-PT"/>
        </w:rPr>
        <w:t xml:space="preserve">[AS] </w:t>
      </w:r>
      <w:r w:rsidR="000F4FB4" w:rsidRPr="005A362F">
        <w:rPr>
          <w:rStyle w:val="Incipit"/>
          <w:lang w:val="pt-PT"/>
        </w:rPr>
        <w:t>Salve</w:t>
      </w:r>
      <w:r w:rsidR="005A362F" w:rsidRPr="00BE7D55">
        <w:rPr>
          <w:i/>
          <w:lang w:val="pt-PT"/>
        </w:rPr>
        <w:t xml:space="preserve"> </w:t>
      </w:r>
      <w:r w:rsidR="00885488" w:rsidRPr="005A362F">
        <w:rPr>
          <w:rStyle w:val="Incipit"/>
          <w:lang w:val="pt-PT"/>
        </w:rPr>
        <w:t>regina</w:t>
      </w:r>
      <w:r w:rsidR="00885488" w:rsidRPr="00B779A9">
        <w:rPr>
          <w:lang w:val="pt-PT"/>
        </w:rPr>
        <w:t xml:space="preserve">. Ad completorium </w:t>
      </w:r>
      <w:r w:rsidR="00FA3B56" w:rsidRPr="00B779A9">
        <w:rPr>
          <w:lang w:val="pt-PT"/>
        </w:rPr>
        <w:t>vero</w:t>
      </w:r>
      <w:r w:rsidR="00432233" w:rsidRPr="00B779A9">
        <w:rPr>
          <w:lang w:val="pt-PT"/>
        </w:rPr>
        <w:t xml:space="preserve"> pro AS</w:t>
      </w:r>
      <w:r w:rsidR="00885488" w:rsidRPr="00B779A9">
        <w:rPr>
          <w:lang w:val="pt-PT"/>
        </w:rPr>
        <w:t xml:space="preserve"> </w:t>
      </w:r>
      <w:r w:rsidR="00885488" w:rsidRPr="005A362F">
        <w:rPr>
          <w:rStyle w:val="Incipit"/>
          <w:lang w:val="pt-PT"/>
        </w:rPr>
        <w:t>Speciosa</w:t>
      </w:r>
      <w:r w:rsidR="00885488" w:rsidRPr="00B779A9">
        <w:rPr>
          <w:lang w:val="pt-PT"/>
        </w:rPr>
        <w:t xml:space="preserve"> cantetur usque ad </w:t>
      </w:r>
      <w:r w:rsidR="000F4FB4" w:rsidRPr="00B779A9">
        <w:rPr>
          <w:lang w:val="pt-PT"/>
        </w:rPr>
        <w:t>pent</w:t>
      </w:r>
      <w:r w:rsidR="00885488" w:rsidRPr="00B779A9">
        <w:rPr>
          <w:lang w:val="pt-PT"/>
        </w:rPr>
        <w:t xml:space="preserve">ecosten </w:t>
      </w:r>
      <w:r w:rsidR="00BA24A1" w:rsidRPr="00B779A9">
        <w:rPr>
          <w:lang w:val="pt-PT"/>
        </w:rPr>
        <w:t>[</w:t>
      </w:r>
      <w:r w:rsidR="00432233" w:rsidRPr="00B779A9">
        <w:rPr>
          <w:lang w:val="pt-PT"/>
        </w:rPr>
        <w:t>AS</w:t>
      </w:r>
      <w:r w:rsidR="00BA24A1" w:rsidRPr="00B779A9">
        <w:rPr>
          <w:lang w:val="pt-PT"/>
        </w:rPr>
        <w:t>]</w:t>
      </w:r>
      <w:r w:rsidR="00885488" w:rsidRPr="00B779A9">
        <w:rPr>
          <w:lang w:val="pt-PT"/>
        </w:rPr>
        <w:t xml:space="preserve"> </w:t>
      </w:r>
      <w:r w:rsidR="00885488" w:rsidRPr="005A362F">
        <w:rPr>
          <w:rStyle w:val="Incipit"/>
          <w:lang w:val="pt-PT"/>
        </w:rPr>
        <w:t>Regina</w:t>
      </w:r>
      <w:r w:rsidR="005A362F" w:rsidRPr="00BE7D55">
        <w:rPr>
          <w:i/>
          <w:lang w:val="pt-PT"/>
        </w:rPr>
        <w:t xml:space="preserve"> </w:t>
      </w:r>
      <w:r w:rsidR="00885488" w:rsidRPr="005A362F">
        <w:rPr>
          <w:rStyle w:val="Incipit"/>
          <w:lang w:val="pt-PT"/>
        </w:rPr>
        <w:t>caeli</w:t>
      </w:r>
      <w:r w:rsidR="00885488" w:rsidRPr="00B779A9">
        <w:rPr>
          <w:lang w:val="pt-PT"/>
        </w:rPr>
        <w:t>.</w:t>
      </w:r>
    </w:p>
    <w:p w:rsidR="00885488" w:rsidRPr="00234396" w:rsidRDefault="00A05C24" w:rsidP="00415109">
      <w:pPr>
        <w:rPr>
          <w:lang w:val="it-IT"/>
        </w:rPr>
      </w:pPr>
      <w:r w:rsidRPr="00234396">
        <w:rPr>
          <w:rStyle w:val="Time1"/>
          <w:lang w:val="fr-FR"/>
        </w:rPr>
        <w:t>Ad primam</w:t>
      </w:r>
      <w:r w:rsidR="00885488" w:rsidRPr="00234396">
        <w:rPr>
          <w:lang w:val="fr-FR"/>
        </w:rPr>
        <w:t xml:space="preserve"> AN </w:t>
      </w:r>
      <w:r w:rsidR="00885488" w:rsidRPr="00234396">
        <w:rPr>
          <w:rStyle w:val="Incipit"/>
          <w:lang w:val="fr-FR"/>
        </w:rPr>
        <w:t>Surgens Iesus</w:t>
      </w:r>
      <w:r w:rsidR="00885488" w:rsidRPr="00234396">
        <w:rPr>
          <w:lang w:val="fr-FR"/>
        </w:rPr>
        <w:t xml:space="preserve"> folio</w:t>
      </w:r>
      <w:r w:rsidR="00DD1415" w:rsidRPr="00234396">
        <w:rPr>
          <w:lang w:val="fr-FR"/>
        </w:rPr>
        <w:t>@17.</w:t>
      </w:r>
      <w:r w:rsidR="00885488" w:rsidRPr="00234396">
        <w:rPr>
          <w:lang w:val="fr-FR"/>
        </w:rPr>
        <w:t xml:space="preserve"> RB </w:t>
      </w:r>
      <w:r w:rsidR="00803ECC" w:rsidRPr="00234396">
        <w:rPr>
          <w:rStyle w:val="Incipit"/>
          <w:lang w:val="fr-FR"/>
        </w:rPr>
        <w:t>Christe fili dei</w:t>
      </w:r>
      <w:r w:rsidR="00803ECC" w:rsidRPr="00234396">
        <w:rPr>
          <w:lang w:val="fr-FR"/>
        </w:rPr>
        <w:t xml:space="preserve"> etc. </w:t>
      </w:r>
      <w:r w:rsidR="00803ECC" w:rsidRPr="00234396">
        <w:rPr>
          <w:lang w:val="it-IT"/>
        </w:rPr>
        <w:t xml:space="preserve">[_RB] </w:t>
      </w:r>
      <w:r w:rsidR="00803ECC" w:rsidRPr="00234396">
        <w:rPr>
          <w:rStyle w:val="Incipit"/>
          <w:lang w:val="it-IT"/>
        </w:rPr>
        <w:t>a</w:t>
      </w:r>
      <w:r w:rsidR="00885488" w:rsidRPr="00234396">
        <w:rPr>
          <w:rStyle w:val="Incipit"/>
          <w:lang w:val="it-IT"/>
        </w:rPr>
        <w:t>lleluia alleluia</w:t>
      </w:r>
      <w:r w:rsidR="00885488" w:rsidRPr="00234396">
        <w:rPr>
          <w:lang w:val="it-IT"/>
        </w:rPr>
        <w:t xml:space="preserve">. </w:t>
      </w:r>
      <w:r w:rsidR="00BA24A1" w:rsidRPr="00234396">
        <w:rPr>
          <w:lang w:val="it-IT"/>
        </w:rPr>
        <w:t>[</w:t>
      </w:r>
      <w:r w:rsidR="00A12D79" w:rsidRPr="00234396">
        <w:rPr>
          <w:lang w:val="it-IT"/>
        </w:rPr>
        <w:t>R</w:t>
      </w:r>
      <w:r w:rsidR="00885488" w:rsidRPr="00234396">
        <w:rPr>
          <w:lang w:val="it-IT"/>
        </w:rPr>
        <w:t>V</w:t>
      </w:r>
      <w:r w:rsidR="00BA24A1" w:rsidRPr="00234396">
        <w:rPr>
          <w:lang w:val="it-IT"/>
        </w:rPr>
        <w:t>]</w:t>
      </w:r>
      <w:r w:rsidR="00885488" w:rsidRPr="00234396">
        <w:rPr>
          <w:lang w:val="it-IT"/>
        </w:rPr>
        <w:t xml:space="preserve"> </w:t>
      </w:r>
      <w:r w:rsidR="00885488" w:rsidRPr="00234396">
        <w:rPr>
          <w:rStyle w:val="Incipit"/>
          <w:lang w:val="it-IT"/>
        </w:rPr>
        <w:t>Qui resurrexisti a mortuis</w:t>
      </w:r>
      <w:r w:rsidR="00885488" w:rsidRPr="00234396">
        <w:rPr>
          <w:lang w:val="it-IT"/>
        </w:rPr>
        <w:t xml:space="preserve"> usque in ascensionem dicatur. VS </w:t>
      </w:r>
      <w:r w:rsidR="00885488" w:rsidRPr="00234396">
        <w:rPr>
          <w:rStyle w:val="Incipit"/>
          <w:lang w:val="it-IT"/>
        </w:rPr>
        <w:t>Exurge domine</w:t>
      </w:r>
      <w:r w:rsidR="00885488" w:rsidRPr="00234396">
        <w:rPr>
          <w:lang w:val="it-IT"/>
        </w:rPr>
        <w:t xml:space="preserve"> etc. </w:t>
      </w:r>
      <w:r w:rsidR="00803ECC" w:rsidRPr="00234396">
        <w:rPr>
          <w:lang w:val="it-IT"/>
        </w:rPr>
        <w:t xml:space="preserve">[_VS] </w:t>
      </w:r>
      <w:r w:rsidR="00885488" w:rsidRPr="00234396">
        <w:rPr>
          <w:rStyle w:val="Incipit"/>
          <w:lang w:val="it-IT"/>
        </w:rPr>
        <w:t>alleluia</w:t>
      </w:r>
      <w:r w:rsidR="00885488" w:rsidRPr="00234396">
        <w:rPr>
          <w:lang w:val="it-IT"/>
        </w:rPr>
        <w:t>.</w:t>
      </w:r>
    </w:p>
    <w:p w:rsidR="00885488" w:rsidRPr="00234396" w:rsidRDefault="00A05C24" w:rsidP="00415109">
      <w:pPr>
        <w:rPr>
          <w:lang w:val="it-IT"/>
        </w:rPr>
      </w:pPr>
      <w:r w:rsidRPr="00234396">
        <w:rPr>
          <w:rStyle w:val="Time1"/>
          <w:lang w:val="it-IT"/>
        </w:rPr>
        <w:t>Ad tertiam</w:t>
      </w:r>
      <w:r w:rsidR="00885488" w:rsidRPr="00234396">
        <w:rPr>
          <w:lang w:val="it-IT"/>
        </w:rPr>
        <w:t xml:space="preserve"> AN </w:t>
      </w:r>
      <w:r w:rsidR="00885488" w:rsidRPr="00234396">
        <w:rPr>
          <w:rStyle w:val="Incipit"/>
          <w:lang w:val="it-IT"/>
        </w:rPr>
        <w:t>Iesum qui crucifixus est</w:t>
      </w:r>
      <w:r w:rsidR="00885488" w:rsidRPr="00234396">
        <w:rPr>
          <w:lang w:val="it-IT"/>
        </w:rPr>
        <w:t xml:space="preserve">. RB </w:t>
      </w:r>
      <w:r w:rsidR="00885488" w:rsidRPr="00234396">
        <w:rPr>
          <w:rStyle w:val="Incipit"/>
          <w:lang w:val="it-IT"/>
        </w:rPr>
        <w:t xml:space="preserve">Quem </w:t>
      </w:r>
      <w:r w:rsidR="00371BD7" w:rsidRPr="00234396">
        <w:rPr>
          <w:rStyle w:val="Incipit"/>
          <w:lang w:val="it-IT"/>
        </w:rPr>
        <w:t>quaeris</w:t>
      </w:r>
      <w:r w:rsidR="00885488" w:rsidRPr="00234396">
        <w:rPr>
          <w:rStyle w:val="Incipit"/>
          <w:lang w:val="it-IT"/>
        </w:rPr>
        <w:t xml:space="preserve"> mulier alleluia alleluia</w:t>
      </w:r>
      <w:r w:rsidR="00885488" w:rsidRPr="00234396">
        <w:rPr>
          <w:lang w:val="it-IT"/>
        </w:rPr>
        <w:t xml:space="preserve">. VS </w:t>
      </w:r>
      <w:r w:rsidR="00885488" w:rsidRPr="00234396">
        <w:rPr>
          <w:rStyle w:val="Incipit"/>
          <w:lang w:val="it-IT"/>
        </w:rPr>
        <w:t>Noli flere Maria alleluia</w:t>
      </w:r>
      <w:r w:rsidR="00885488" w:rsidRPr="00234396">
        <w:rPr>
          <w:lang w:val="it-IT"/>
        </w:rPr>
        <w:t xml:space="preserve">. </w:t>
      </w:r>
    </w:p>
    <w:p w:rsidR="00885488" w:rsidRDefault="00885488" w:rsidP="00415109">
      <w:r w:rsidRPr="00234396">
        <w:rPr>
          <w:rStyle w:val="Time1"/>
          <w:lang w:val="it-IT"/>
        </w:rPr>
        <w:t>Ante processionem</w:t>
      </w:r>
      <w:r w:rsidRPr="00234396">
        <w:rPr>
          <w:lang w:val="it-IT"/>
        </w:rPr>
        <w:t xml:space="preserve"> cantetur rursus </w:t>
      </w:r>
      <w:r w:rsidR="00BA24A1" w:rsidRPr="00234396">
        <w:rPr>
          <w:lang w:val="it-IT"/>
        </w:rPr>
        <w:t>[</w:t>
      </w:r>
      <w:r w:rsidR="00A12D79" w:rsidRPr="00234396">
        <w:rPr>
          <w:lang w:val="it-IT"/>
        </w:rPr>
        <w:t>AP</w:t>
      </w:r>
      <w:r w:rsidR="00BA24A1" w:rsidRPr="00234396">
        <w:rPr>
          <w:lang w:val="it-IT"/>
        </w:rPr>
        <w:t>]</w:t>
      </w:r>
      <w:r w:rsidRPr="00234396">
        <w:rPr>
          <w:lang w:val="it-IT"/>
        </w:rPr>
        <w:t xml:space="preserve"> </w:t>
      </w:r>
      <w:r w:rsidRPr="00234396">
        <w:rPr>
          <w:rStyle w:val="Incipit"/>
          <w:lang w:val="it-IT"/>
        </w:rPr>
        <w:t>Vidi</w:t>
      </w:r>
      <w:r w:rsidR="005A362F" w:rsidRPr="00234396">
        <w:rPr>
          <w:i/>
          <w:lang w:val="it-IT"/>
        </w:rPr>
        <w:t xml:space="preserve"> </w:t>
      </w:r>
      <w:r w:rsidRPr="00234396">
        <w:rPr>
          <w:rStyle w:val="Incipit"/>
          <w:lang w:val="it-IT"/>
        </w:rPr>
        <w:t>aquam</w:t>
      </w:r>
      <w:r w:rsidRPr="00234396">
        <w:rPr>
          <w:lang w:val="it-IT"/>
        </w:rPr>
        <w:t xml:space="preserve">. </w:t>
      </w:r>
      <w:r>
        <w:t xml:space="preserve">Deinde </w:t>
      </w:r>
      <w:r w:rsidR="00BA24A1">
        <w:t>[</w:t>
      </w:r>
      <w:r w:rsidR="00A12D79">
        <w:t>AP</w:t>
      </w:r>
      <w:r w:rsidR="00BA24A1">
        <w:t>]</w:t>
      </w:r>
      <w:r>
        <w:t xml:space="preserve"> </w:t>
      </w:r>
      <w:r w:rsidRPr="005C3920">
        <w:rPr>
          <w:rStyle w:val="Incipit"/>
        </w:rPr>
        <w:t>In</w:t>
      </w:r>
      <w:r w:rsidR="005A362F" w:rsidRPr="005A362F">
        <w:rPr>
          <w:i/>
        </w:rPr>
        <w:t xml:space="preserve"> </w:t>
      </w:r>
      <w:r w:rsidRPr="005C3920">
        <w:rPr>
          <w:rStyle w:val="Incipit"/>
        </w:rPr>
        <w:t>die</w:t>
      </w:r>
      <w:r w:rsidR="005A362F" w:rsidRPr="005A362F">
        <w:rPr>
          <w:i/>
        </w:rPr>
        <w:t xml:space="preserve"> </w:t>
      </w:r>
      <w:r w:rsidR="00371BD7" w:rsidRPr="005C3920">
        <w:rPr>
          <w:rStyle w:val="Incipit"/>
        </w:rPr>
        <w:t>resurrec</w:t>
      </w:r>
      <w:r w:rsidRPr="005C3920">
        <w:rPr>
          <w:rStyle w:val="Incipit"/>
        </w:rPr>
        <w:t>tionis</w:t>
      </w:r>
      <w:r>
        <w:t>.</w:t>
      </w:r>
    </w:p>
    <w:p w:rsidR="00885488" w:rsidRPr="005B472A" w:rsidRDefault="00A05C24" w:rsidP="00415109">
      <w:pPr>
        <w:rPr>
          <w:lang w:val="pt-PT"/>
        </w:rPr>
      </w:pPr>
      <w:r w:rsidRPr="005C0E57">
        <w:rPr>
          <w:rStyle w:val="Time1"/>
        </w:rPr>
        <w:t>Ad</w:t>
      </w:r>
      <w:r>
        <w:rPr>
          <w:rStyle w:val="Time1"/>
        </w:rPr>
        <w:t xml:space="preserve"> processionem</w:t>
      </w:r>
      <w:r w:rsidR="00885488" w:rsidRPr="00B779A9">
        <w:t xml:space="preserve"> </w:t>
      </w:r>
      <w:r w:rsidR="00BA24A1" w:rsidRPr="00B779A9">
        <w:t>[</w:t>
      </w:r>
      <w:r w:rsidR="00885488" w:rsidRPr="00B779A9">
        <w:t>AP</w:t>
      </w:r>
      <w:r w:rsidR="00BA24A1" w:rsidRPr="00B779A9">
        <w:t>]</w:t>
      </w:r>
      <w:r w:rsidR="00885488" w:rsidRPr="00B779A9">
        <w:t xml:space="preserve"> </w:t>
      </w:r>
      <w:r w:rsidR="00885488" w:rsidRPr="005C3920">
        <w:rPr>
          <w:rStyle w:val="Incipit"/>
        </w:rPr>
        <w:t>Cum</w:t>
      </w:r>
      <w:r w:rsidR="005A362F" w:rsidRPr="005A362F">
        <w:rPr>
          <w:i/>
        </w:rPr>
        <w:t xml:space="preserve"> </w:t>
      </w:r>
      <w:r w:rsidR="00885488" w:rsidRPr="005C3920">
        <w:rPr>
          <w:rStyle w:val="Incipit"/>
        </w:rPr>
        <w:t>rex</w:t>
      </w:r>
      <w:r w:rsidR="005A362F" w:rsidRPr="005A362F">
        <w:rPr>
          <w:i/>
        </w:rPr>
        <w:t xml:space="preserve"> </w:t>
      </w:r>
      <w:r w:rsidR="00885488" w:rsidRPr="005C3920">
        <w:rPr>
          <w:rStyle w:val="Incipit"/>
        </w:rPr>
        <w:t>gloriae</w:t>
      </w:r>
      <w:r w:rsidR="00885488" w:rsidRPr="00B779A9">
        <w:t xml:space="preserve">. Deinde subiungitur a </w:t>
      </w:r>
      <w:r w:rsidR="00885488" w:rsidRPr="00814EDE">
        <w:rPr>
          <w:rStyle w:val="Funktion"/>
        </w:rPr>
        <w:t>pueris</w:t>
      </w:r>
      <w:r w:rsidR="00885488" w:rsidRPr="00B779A9">
        <w:t xml:space="preserve"> </w:t>
      </w:r>
      <w:r w:rsidR="00BA24A1" w:rsidRPr="00B779A9">
        <w:t>[</w:t>
      </w:r>
      <w:r w:rsidR="00885488" w:rsidRPr="00B779A9">
        <w:t>HY</w:t>
      </w:r>
      <w:r w:rsidR="00BA24A1" w:rsidRPr="00B779A9">
        <w:t>]</w:t>
      </w:r>
      <w:r w:rsidR="00885488" w:rsidRPr="00B779A9">
        <w:t xml:space="preserve"> </w:t>
      </w:r>
      <w:r w:rsidR="000F4FB4" w:rsidRPr="005C3920">
        <w:rPr>
          <w:rStyle w:val="Incipit"/>
        </w:rPr>
        <w:t>Salve</w:t>
      </w:r>
      <w:r w:rsidR="005A362F" w:rsidRPr="005A362F">
        <w:rPr>
          <w:i/>
        </w:rPr>
        <w:t xml:space="preserve"> </w:t>
      </w:r>
      <w:r w:rsidR="00885488" w:rsidRPr="005C3920">
        <w:rPr>
          <w:rStyle w:val="Incipit"/>
        </w:rPr>
        <w:t>festa</w:t>
      </w:r>
      <w:r w:rsidR="005A362F" w:rsidRPr="005A362F">
        <w:rPr>
          <w:i/>
        </w:rPr>
        <w:t xml:space="preserve"> </w:t>
      </w:r>
      <w:r w:rsidR="00885488" w:rsidRPr="005C3920">
        <w:rPr>
          <w:rStyle w:val="Incipit"/>
        </w:rPr>
        <w:t>dies</w:t>
      </w:r>
      <w:r w:rsidR="00885488" w:rsidRPr="00B779A9">
        <w:t xml:space="preserve"> et cum per</w:t>
      </w:r>
      <w:r w:rsidR="00872B44" w:rsidRPr="00B779A9">
        <w:t>vent</w:t>
      </w:r>
      <w:r w:rsidR="00885488" w:rsidRPr="00B779A9">
        <w:t xml:space="preserve">um fuerit ad </w:t>
      </w:r>
      <w:r w:rsidR="00885488" w:rsidRPr="00A05C24">
        <w:rPr>
          <w:rStyle w:val="Ort"/>
        </w:rPr>
        <w:t>valuas ecclesiae</w:t>
      </w:r>
      <w:r w:rsidR="00885488" w:rsidRPr="00B779A9">
        <w:t xml:space="preserve"> dicatur etiam AP </w:t>
      </w:r>
      <w:r w:rsidR="00885488" w:rsidRPr="005C3920">
        <w:rPr>
          <w:rStyle w:val="Incipit"/>
        </w:rPr>
        <w:t>Sedit</w:t>
      </w:r>
      <w:r w:rsidR="005A362F" w:rsidRPr="005A362F">
        <w:rPr>
          <w:i/>
        </w:rPr>
        <w:t xml:space="preserve"> </w:t>
      </w:r>
      <w:r w:rsidR="00885488" w:rsidRPr="005C3920">
        <w:rPr>
          <w:rStyle w:val="Incipit"/>
        </w:rPr>
        <w:t>angelus</w:t>
      </w:r>
      <w:r w:rsidR="00885488" w:rsidRPr="00B779A9">
        <w:t xml:space="preserve">. </w:t>
      </w:r>
      <w:r w:rsidR="00885488" w:rsidRPr="005B472A">
        <w:rPr>
          <w:lang w:val="pt-PT"/>
        </w:rPr>
        <w:t xml:space="preserve">Et a </w:t>
      </w:r>
      <w:r w:rsidR="00885488" w:rsidRPr="005B472A">
        <w:rPr>
          <w:rStyle w:val="Funktion"/>
          <w:lang w:val="pt-PT"/>
        </w:rPr>
        <w:t>canonicis</w:t>
      </w:r>
      <w:r w:rsidR="00885488" w:rsidRPr="005B472A">
        <w:rPr>
          <w:lang w:val="pt-PT"/>
        </w:rPr>
        <w:t xml:space="preserve"> ante (235r) </w:t>
      </w:r>
      <w:r w:rsidR="00885488" w:rsidRPr="005B472A">
        <w:rPr>
          <w:rStyle w:val="Ort"/>
          <w:lang w:val="pt-PT"/>
        </w:rPr>
        <w:t>altare sanctae Agnetis</w:t>
      </w:r>
      <w:r w:rsidR="00885488" w:rsidRPr="005B472A">
        <w:rPr>
          <w:lang w:val="pt-PT"/>
        </w:rPr>
        <w:t xml:space="preserve"> cantantur </w:t>
      </w:r>
      <w:r w:rsidR="00A12D79" w:rsidRPr="005B472A">
        <w:rPr>
          <w:lang w:val="pt-PT"/>
        </w:rPr>
        <w:t>A</w:t>
      </w:r>
      <w:r w:rsidR="00885488" w:rsidRPr="005B472A">
        <w:rPr>
          <w:lang w:val="pt-PT"/>
        </w:rPr>
        <w:t xml:space="preserve">V </w:t>
      </w:r>
      <w:r w:rsidR="00885488" w:rsidRPr="005B472A">
        <w:rPr>
          <w:rStyle w:val="Incipit"/>
          <w:lang w:val="pt-PT"/>
        </w:rPr>
        <w:t>Recordamini</w:t>
      </w:r>
      <w:r w:rsidR="000A6D3F" w:rsidRPr="005B472A">
        <w:rPr>
          <w:lang w:val="pt-PT"/>
        </w:rPr>
        <w:t>@</w:t>
      </w:r>
      <w:r w:rsidR="00803ECC" w:rsidRPr="005B472A">
        <w:rPr>
          <w:lang w:val="pt-PT"/>
        </w:rPr>
        <w:t>$E::</w:t>
      </w:r>
      <w:r w:rsidR="00885488" w:rsidRPr="005B472A">
        <w:rPr>
          <w:lang w:val="pt-PT"/>
        </w:rPr>
        <w:t>et</w:t>
      </w:r>
      <w:r w:rsidR="00803ECC" w:rsidRPr="005B472A">
        <w:rPr>
          <w:lang w:val="pt-PT"/>
        </w:rPr>
        <w:t>$</w:t>
      </w:r>
      <w:r w:rsidR="00885488" w:rsidRPr="005B472A">
        <w:rPr>
          <w:lang w:val="pt-PT"/>
        </w:rPr>
        <w:t xml:space="preserve"> </w:t>
      </w:r>
      <w:r w:rsidR="00BA24A1" w:rsidRPr="005B472A">
        <w:rPr>
          <w:lang w:val="pt-PT"/>
        </w:rPr>
        <w:t>[</w:t>
      </w:r>
      <w:r w:rsidR="00A12D79" w:rsidRPr="005B472A">
        <w:rPr>
          <w:lang w:val="pt-PT"/>
        </w:rPr>
        <w:t>A</w:t>
      </w:r>
      <w:r w:rsidR="00885488" w:rsidRPr="005B472A">
        <w:rPr>
          <w:lang w:val="pt-PT"/>
        </w:rPr>
        <w:t>V</w:t>
      </w:r>
      <w:r w:rsidR="00BA24A1" w:rsidRPr="005B472A">
        <w:rPr>
          <w:lang w:val="pt-PT"/>
        </w:rPr>
        <w:t>]</w:t>
      </w:r>
      <w:r w:rsidR="00885488" w:rsidRPr="005B472A">
        <w:rPr>
          <w:lang w:val="pt-PT"/>
        </w:rPr>
        <w:t xml:space="preserve"> </w:t>
      </w:r>
      <w:r w:rsidR="00885488" w:rsidRPr="005B472A">
        <w:rPr>
          <w:rStyle w:val="Incipit"/>
          <w:lang w:val="pt-PT"/>
        </w:rPr>
        <w:t>Crucifixus</w:t>
      </w:r>
      <w:r w:rsidR="00885488" w:rsidRPr="005B472A">
        <w:rPr>
          <w:lang w:val="pt-PT"/>
        </w:rPr>
        <w:t>.</w:t>
      </w:r>
    </w:p>
    <w:p w:rsidR="00885488" w:rsidRPr="005B472A" w:rsidRDefault="00A05C24" w:rsidP="00415109">
      <w:pPr>
        <w:rPr>
          <w:lang w:val="en-US"/>
        </w:rPr>
      </w:pPr>
      <w:r w:rsidRPr="005B472A">
        <w:rPr>
          <w:rStyle w:val="Time1"/>
          <w:lang w:val="en-US"/>
        </w:rPr>
        <w:t>Ad summum officium</w:t>
      </w:r>
      <w:r w:rsidR="00803ECC" w:rsidRPr="005B472A">
        <w:rPr>
          <w:lang w:val="en-US"/>
        </w:rPr>
        <w:t xml:space="preserve"> g</w:t>
      </w:r>
      <w:r w:rsidR="00885488" w:rsidRPr="005B472A">
        <w:rPr>
          <w:lang w:val="en-US"/>
        </w:rPr>
        <w:t>raduale omittitur. Primum AL</w:t>
      </w:r>
      <w:r w:rsidR="00A12D79" w:rsidRPr="005B472A">
        <w:rPr>
          <w:lang w:val="en-US"/>
        </w:rPr>
        <w:t>V</w:t>
      </w:r>
      <w:r w:rsidR="00885488" w:rsidRPr="005B472A">
        <w:rPr>
          <w:lang w:val="en-US"/>
        </w:rPr>
        <w:t xml:space="preserve"> </w:t>
      </w:r>
      <w:r w:rsidR="00885488" w:rsidRPr="005B472A">
        <w:rPr>
          <w:rStyle w:val="Incipit"/>
          <w:lang w:val="en-US"/>
        </w:rPr>
        <w:t>Pascha</w:t>
      </w:r>
      <w:r w:rsidR="005A362F" w:rsidRPr="005B472A">
        <w:rPr>
          <w:i/>
          <w:lang w:val="en-US"/>
        </w:rPr>
        <w:t xml:space="preserve"> </w:t>
      </w:r>
      <w:r w:rsidR="00885488" w:rsidRPr="005B472A">
        <w:rPr>
          <w:rStyle w:val="Incipit"/>
          <w:lang w:val="en-US"/>
        </w:rPr>
        <w:t>nostrum</w:t>
      </w:r>
      <w:r w:rsidR="00DD1415" w:rsidRPr="005B472A">
        <w:rPr>
          <w:lang w:val="en-US"/>
        </w:rPr>
        <w:t>@115.</w:t>
      </w:r>
      <w:r w:rsidR="00885488" w:rsidRPr="005B472A">
        <w:rPr>
          <w:lang w:val="en-US"/>
        </w:rPr>
        <w:t xml:space="preserve"> Secundum </w:t>
      </w:r>
      <w:r w:rsidR="00BA24A1" w:rsidRPr="005B472A">
        <w:rPr>
          <w:lang w:val="en-US"/>
        </w:rPr>
        <w:t>[</w:t>
      </w:r>
      <w:r w:rsidR="00885488" w:rsidRPr="005B472A">
        <w:rPr>
          <w:lang w:val="en-US"/>
        </w:rPr>
        <w:t>AL</w:t>
      </w:r>
      <w:r w:rsidR="00A12D79" w:rsidRPr="005B472A">
        <w:rPr>
          <w:lang w:val="en-US"/>
        </w:rPr>
        <w:t>V</w:t>
      </w:r>
      <w:r w:rsidR="00BA24A1" w:rsidRPr="005B472A">
        <w:rPr>
          <w:lang w:val="en-US"/>
        </w:rPr>
        <w:t>]</w:t>
      </w:r>
      <w:r w:rsidR="00885488" w:rsidRPr="005B472A">
        <w:rPr>
          <w:lang w:val="en-US"/>
        </w:rPr>
        <w:t xml:space="preserve"> </w:t>
      </w:r>
      <w:r w:rsidR="00885488" w:rsidRPr="005B472A">
        <w:rPr>
          <w:rStyle w:val="Incipit"/>
          <w:lang w:val="en-US"/>
        </w:rPr>
        <w:t>In</w:t>
      </w:r>
      <w:r w:rsidR="005A362F" w:rsidRPr="005B472A">
        <w:rPr>
          <w:i/>
          <w:lang w:val="en-US"/>
        </w:rPr>
        <w:t xml:space="preserve"> </w:t>
      </w:r>
      <w:r w:rsidR="00371BD7" w:rsidRPr="005B472A">
        <w:rPr>
          <w:rStyle w:val="Incipit"/>
          <w:lang w:val="en-US"/>
        </w:rPr>
        <w:t>resurrec</w:t>
      </w:r>
      <w:r w:rsidR="00885488" w:rsidRPr="005B472A">
        <w:rPr>
          <w:rStyle w:val="Incipit"/>
          <w:lang w:val="en-US"/>
        </w:rPr>
        <w:t>tione</w:t>
      </w:r>
      <w:r w:rsidR="005A362F" w:rsidRPr="005B472A">
        <w:rPr>
          <w:i/>
          <w:lang w:val="en-US"/>
        </w:rPr>
        <w:t xml:space="preserve"> </w:t>
      </w:r>
      <w:r w:rsidR="00885488" w:rsidRPr="005B472A">
        <w:rPr>
          <w:rStyle w:val="Incipit"/>
          <w:lang w:val="en-US"/>
        </w:rPr>
        <w:t>tua</w:t>
      </w:r>
      <w:r w:rsidR="00DD1415" w:rsidRPr="005B472A">
        <w:rPr>
          <w:lang w:val="en-US"/>
        </w:rPr>
        <w:t>@146.</w:t>
      </w:r>
      <w:r w:rsidR="00885488" w:rsidRPr="005B472A">
        <w:rPr>
          <w:lang w:val="en-US"/>
        </w:rPr>
        <w:t xml:space="preserve"> Reliqua per totum ut in die resurrectionis domini.</w:t>
      </w:r>
    </w:p>
    <w:p w:rsidR="00885488" w:rsidRPr="005B472A" w:rsidRDefault="00A05C24" w:rsidP="00415109">
      <w:pPr>
        <w:rPr>
          <w:lang w:val="en-US"/>
        </w:rPr>
      </w:pPr>
      <w:r w:rsidRPr="005B472A">
        <w:rPr>
          <w:rStyle w:val="Time1"/>
          <w:lang w:val="en-US"/>
        </w:rPr>
        <w:t>Ad sextam</w:t>
      </w:r>
      <w:r w:rsidR="00885488" w:rsidRPr="005B472A">
        <w:rPr>
          <w:lang w:val="en-US"/>
        </w:rPr>
        <w:t xml:space="preserve"> AN </w:t>
      </w:r>
      <w:r w:rsidR="00885488" w:rsidRPr="005B472A">
        <w:rPr>
          <w:rStyle w:val="Incipit"/>
          <w:lang w:val="en-US"/>
        </w:rPr>
        <w:t>Nonne cor nostrum</w:t>
      </w:r>
      <w:r w:rsidR="00885488" w:rsidRPr="005B472A">
        <w:rPr>
          <w:lang w:val="en-US"/>
        </w:rPr>
        <w:t xml:space="preserve">. RB </w:t>
      </w:r>
      <w:r w:rsidR="00885488" w:rsidRPr="005B472A">
        <w:rPr>
          <w:rStyle w:val="Incipit"/>
          <w:lang w:val="en-US"/>
        </w:rPr>
        <w:t>Noli flere Maria alleluia</w:t>
      </w:r>
      <w:r w:rsidR="00885488" w:rsidRPr="005B472A">
        <w:rPr>
          <w:lang w:val="en-US"/>
        </w:rPr>
        <w:t xml:space="preserve">. VS </w:t>
      </w:r>
      <w:r w:rsidR="00F75173" w:rsidRPr="005B472A">
        <w:rPr>
          <w:rStyle w:val="Incipit"/>
          <w:lang w:val="en-US"/>
        </w:rPr>
        <w:t>Tul</w:t>
      </w:r>
      <w:r w:rsidR="00885488" w:rsidRPr="005B472A">
        <w:rPr>
          <w:rStyle w:val="Incipit"/>
          <w:lang w:val="en-US"/>
        </w:rPr>
        <w:t>erunt dominum meum alleluia</w:t>
      </w:r>
      <w:r w:rsidR="00885488" w:rsidRPr="005B472A">
        <w:rPr>
          <w:lang w:val="en-US"/>
        </w:rPr>
        <w:t>.</w:t>
      </w:r>
    </w:p>
    <w:p w:rsidR="00885488" w:rsidRPr="005B472A" w:rsidRDefault="00A05C24" w:rsidP="00415109">
      <w:pPr>
        <w:rPr>
          <w:lang w:val="en-US"/>
        </w:rPr>
      </w:pPr>
      <w:r w:rsidRPr="005B472A">
        <w:rPr>
          <w:rStyle w:val="Time1"/>
          <w:lang w:val="en-US"/>
        </w:rPr>
        <w:t>Ad nonam</w:t>
      </w:r>
      <w:r w:rsidR="00885488" w:rsidRPr="005B472A">
        <w:rPr>
          <w:lang w:val="en-US"/>
        </w:rPr>
        <w:t xml:space="preserve"> AN </w:t>
      </w:r>
      <w:r w:rsidR="00885488" w:rsidRPr="005B472A">
        <w:rPr>
          <w:rStyle w:val="Incipit"/>
          <w:lang w:val="en-US"/>
        </w:rPr>
        <w:t>Mane nobiscum domine</w:t>
      </w:r>
      <w:r w:rsidR="00885488" w:rsidRPr="005B472A">
        <w:rPr>
          <w:lang w:val="en-US"/>
        </w:rPr>
        <w:t xml:space="preserve">. RB </w:t>
      </w:r>
      <w:r w:rsidR="00F75173" w:rsidRPr="005B472A">
        <w:rPr>
          <w:rStyle w:val="Incipit"/>
          <w:lang w:val="en-US"/>
        </w:rPr>
        <w:t>Tul</w:t>
      </w:r>
      <w:r w:rsidR="00885488" w:rsidRPr="005B472A">
        <w:rPr>
          <w:rStyle w:val="Incipit"/>
          <w:lang w:val="en-US"/>
        </w:rPr>
        <w:t>erunt dominum meum alleluia</w:t>
      </w:r>
      <w:r w:rsidR="00885488" w:rsidRPr="005B472A">
        <w:rPr>
          <w:lang w:val="en-US"/>
        </w:rPr>
        <w:t xml:space="preserve">. VS </w:t>
      </w:r>
      <w:r w:rsidR="00885488" w:rsidRPr="005B472A">
        <w:rPr>
          <w:rStyle w:val="Incipit"/>
          <w:lang w:val="en-US"/>
        </w:rPr>
        <w:t>Surrexit dominus de sepulchro alleluia</w:t>
      </w:r>
      <w:r w:rsidR="00885488" w:rsidRPr="005B472A">
        <w:rPr>
          <w:lang w:val="en-US"/>
        </w:rPr>
        <w:t xml:space="preserve">. </w:t>
      </w:r>
    </w:p>
    <w:p w:rsidR="00885488" w:rsidRPr="005B472A" w:rsidRDefault="00A05C24" w:rsidP="00415109">
      <w:pPr>
        <w:rPr>
          <w:lang w:val="en-US"/>
        </w:rPr>
      </w:pPr>
      <w:r w:rsidRPr="005B472A">
        <w:rPr>
          <w:rStyle w:val="Time1"/>
          <w:lang w:val="en-US"/>
        </w:rPr>
        <w:t>Ad vesperas</w:t>
      </w:r>
      <w:r w:rsidR="00885488" w:rsidRPr="005B472A">
        <w:rPr>
          <w:lang w:val="en-US"/>
        </w:rPr>
        <w:t xml:space="preserve"> AN </w:t>
      </w:r>
      <w:r w:rsidR="00885488" w:rsidRPr="005B472A">
        <w:rPr>
          <w:rStyle w:val="Incipit"/>
          <w:lang w:val="en-US"/>
        </w:rPr>
        <w:t>Alleluia</w:t>
      </w:r>
      <w:r w:rsidR="005A362F" w:rsidRPr="005B472A">
        <w:rPr>
          <w:i/>
          <w:lang w:val="en-US"/>
        </w:rPr>
        <w:t xml:space="preserve"> </w:t>
      </w:r>
      <w:r w:rsidR="00885488" w:rsidRPr="005B472A">
        <w:rPr>
          <w:rStyle w:val="Incipit"/>
          <w:lang w:val="en-US"/>
        </w:rPr>
        <w:t>alleluia</w:t>
      </w:r>
      <w:r w:rsidR="005A362F" w:rsidRPr="005B472A">
        <w:rPr>
          <w:i/>
          <w:lang w:val="en-US"/>
        </w:rPr>
        <w:t xml:space="preserve"> </w:t>
      </w:r>
      <w:r w:rsidR="00885488" w:rsidRPr="005B472A">
        <w:rPr>
          <w:rStyle w:val="Incipit"/>
          <w:lang w:val="en-US"/>
        </w:rPr>
        <w:t>alleluia</w:t>
      </w:r>
      <w:r w:rsidR="005A362F" w:rsidRPr="005B472A">
        <w:rPr>
          <w:i/>
          <w:lang w:val="en-US"/>
        </w:rPr>
        <w:t xml:space="preserve"> </w:t>
      </w:r>
      <w:r w:rsidR="00885488" w:rsidRPr="005B472A">
        <w:rPr>
          <w:rStyle w:val="Incipit"/>
          <w:lang w:val="en-US"/>
        </w:rPr>
        <w:t>alleluia</w:t>
      </w:r>
      <w:r w:rsidR="000A6D3F" w:rsidRPr="005B472A">
        <w:rPr>
          <w:lang w:val="en-US"/>
        </w:rPr>
        <w:t>@</w:t>
      </w:r>
      <w:r w:rsidR="00803ECC" w:rsidRPr="005B472A">
        <w:rPr>
          <w:lang w:val="en-US"/>
        </w:rPr>
        <w:t>$E::</w:t>
      </w:r>
      <w:r w:rsidR="00885488" w:rsidRPr="005B472A">
        <w:rPr>
          <w:color w:val="000000"/>
          <w:lang w:val="en-US"/>
        </w:rPr>
        <w:t>septimi differentia</w:t>
      </w:r>
      <w:r w:rsidR="00803ECC" w:rsidRPr="005B472A">
        <w:rPr>
          <w:color w:val="000000"/>
          <w:lang w:val="en-US"/>
        </w:rPr>
        <w:t>$</w:t>
      </w:r>
      <w:r w:rsidR="00885488" w:rsidRPr="005B472A">
        <w:rPr>
          <w:color w:val="000000"/>
          <w:lang w:val="en-US"/>
        </w:rPr>
        <w:t>.</w:t>
      </w:r>
      <w:r w:rsidR="00885488" w:rsidRPr="005B472A">
        <w:rPr>
          <w:lang w:val="en-US"/>
        </w:rPr>
        <w:t xml:space="preserve"> PS </w:t>
      </w:r>
      <w:r w:rsidR="00885488" w:rsidRPr="005B472A">
        <w:rPr>
          <w:rStyle w:val="Incipit"/>
          <w:lang w:val="en-US"/>
        </w:rPr>
        <w:t>Dixit</w:t>
      </w:r>
      <w:r w:rsidR="005A362F" w:rsidRPr="005B472A">
        <w:rPr>
          <w:i/>
          <w:lang w:val="en-US"/>
        </w:rPr>
        <w:t xml:space="preserve"> </w:t>
      </w:r>
      <w:r w:rsidR="00885488" w:rsidRPr="005B472A">
        <w:rPr>
          <w:rStyle w:val="Incipit"/>
          <w:lang w:val="en-US"/>
        </w:rPr>
        <w:t>dominus</w:t>
      </w:r>
      <w:r w:rsidR="00794880" w:rsidRPr="005B472A">
        <w:rPr>
          <w:lang w:val="en-US"/>
        </w:rPr>
        <w:t xml:space="preserve">. </w:t>
      </w:r>
      <w:r w:rsidR="00BA24A1" w:rsidRPr="005B472A">
        <w:rPr>
          <w:lang w:val="en-US"/>
        </w:rPr>
        <w:t>[</w:t>
      </w:r>
      <w:r w:rsidR="00885488" w:rsidRPr="005B472A">
        <w:rPr>
          <w:lang w:val="en-US"/>
        </w:rPr>
        <w:t>PS</w:t>
      </w:r>
      <w:r w:rsidR="00BA24A1" w:rsidRPr="005B472A">
        <w:rPr>
          <w:lang w:val="en-US"/>
        </w:rPr>
        <w:t>]</w:t>
      </w:r>
      <w:r w:rsidR="00885488" w:rsidRPr="005B472A">
        <w:rPr>
          <w:lang w:val="en-US"/>
        </w:rPr>
        <w:t xml:space="preserve"> </w:t>
      </w:r>
      <w:r w:rsidR="00885488" w:rsidRPr="005B472A">
        <w:rPr>
          <w:rStyle w:val="Incipit"/>
          <w:lang w:val="en-US"/>
        </w:rPr>
        <w:t>Confitebor</w:t>
      </w:r>
      <w:r w:rsidR="00885488" w:rsidRPr="005B472A">
        <w:rPr>
          <w:lang w:val="en-US"/>
        </w:rPr>
        <w:t xml:space="preserve"> cum tribus sequentibus. HY </w:t>
      </w:r>
      <w:r w:rsidR="00885488" w:rsidRPr="005B472A">
        <w:rPr>
          <w:rStyle w:val="Incipit"/>
          <w:lang w:val="en-US"/>
        </w:rPr>
        <w:t>Vita</w:t>
      </w:r>
      <w:r w:rsidR="005A362F" w:rsidRPr="005B472A">
        <w:rPr>
          <w:i/>
          <w:lang w:val="en-US"/>
        </w:rPr>
        <w:t xml:space="preserve"> </w:t>
      </w:r>
      <w:r w:rsidR="00885488" w:rsidRPr="005B472A">
        <w:rPr>
          <w:rStyle w:val="Incipit"/>
          <w:lang w:val="en-US"/>
        </w:rPr>
        <w:t>sanctorum</w:t>
      </w:r>
      <w:r w:rsidR="00885488" w:rsidRPr="005B472A">
        <w:rPr>
          <w:lang w:val="en-US"/>
        </w:rPr>
        <w:t xml:space="preserve">. VS </w:t>
      </w:r>
      <w:r w:rsidR="00885488" w:rsidRPr="005B472A">
        <w:rPr>
          <w:rStyle w:val="Incipit"/>
          <w:lang w:val="en-US"/>
        </w:rPr>
        <w:t>Gavisi</w:t>
      </w:r>
      <w:r w:rsidR="005A362F" w:rsidRPr="005B472A">
        <w:rPr>
          <w:i/>
          <w:lang w:val="en-US"/>
        </w:rPr>
        <w:t xml:space="preserve"> </w:t>
      </w:r>
      <w:r w:rsidR="00885488" w:rsidRPr="005B472A">
        <w:rPr>
          <w:rStyle w:val="Incipit"/>
          <w:lang w:val="en-US"/>
        </w:rPr>
        <w:t>sunt</w:t>
      </w:r>
      <w:r w:rsidR="005A362F" w:rsidRPr="005B472A">
        <w:rPr>
          <w:i/>
          <w:lang w:val="en-US"/>
        </w:rPr>
        <w:t xml:space="preserve"> </w:t>
      </w:r>
      <w:r w:rsidR="00885488" w:rsidRPr="005B472A">
        <w:rPr>
          <w:rStyle w:val="Incipit"/>
          <w:lang w:val="en-US"/>
        </w:rPr>
        <w:t>discipuli</w:t>
      </w:r>
      <w:r w:rsidR="005A362F" w:rsidRPr="005B472A">
        <w:rPr>
          <w:i/>
          <w:lang w:val="en-US"/>
        </w:rPr>
        <w:t xml:space="preserve"> </w:t>
      </w:r>
      <w:r w:rsidR="00885488" w:rsidRPr="005B472A">
        <w:rPr>
          <w:rStyle w:val="Incipit"/>
          <w:lang w:val="en-US"/>
        </w:rPr>
        <w:t>alleluia</w:t>
      </w:r>
      <w:r w:rsidR="00885488" w:rsidRPr="005B472A">
        <w:rPr>
          <w:lang w:val="en-US"/>
        </w:rPr>
        <w:t xml:space="preserve">. AM </w:t>
      </w:r>
      <w:r w:rsidR="00885488" w:rsidRPr="005B472A">
        <w:rPr>
          <w:rStyle w:val="Incipit"/>
          <w:lang w:val="en-US"/>
        </w:rPr>
        <w:t>Crucem</w:t>
      </w:r>
      <w:r w:rsidR="005A362F" w:rsidRPr="005B472A">
        <w:rPr>
          <w:i/>
          <w:lang w:val="en-US"/>
        </w:rPr>
        <w:t xml:space="preserve"> </w:t>
      </w:r>
      <w:r w:rsidR="00885488" w:rsidRPr="005B472A">
        <w:rPr>
          <w:rStyle w:val="Incipit"/>
          <w:lang w:val="en-US"/>
        </w:rPr>
        <w:t>Christus</w:t>
      </w:r>
      <w:r w:rsidR="005A362F" w:rsidRPr="005B472A">
        <w:rPr>
          <w:i/>
          <w:lang w:val="en-US"/>
        </w:rPr>
        <w:t xml:space="preserve"> </w:t>
      </w:r>
      <w:r w:rsidR="00885488" w:rsidRPr="005B472A">
        <w:rPr>
          <w:rStyle w:val="Incipit"/>
          <w:lang w:val="en-US"/>
        </w:rPr>
        <w:t>subiit</w:t>
      </w:r>
      <w:r w:rsidR="00885488" w:rsidRPr="005B472A">
        <w:rPr>
          <w:lang w:val="en-US"/>
        </w:rPr>
        <w:t xml:space="preserve"> ex </w:t>
      </w:r>
      <w:r w:rsidR="00885488" w:rsidRPr="005B472A">
        <w:rPr>
          <w:rStyle w:val="Funktion"/>
          <w:lang w:val="en-US"/>
        </w:rPr>
        <w:t>minori antiphonario</w:t>
      </w:r>
      <w:r w:rsidR="00885488" w:rsidRPr="005B472A">
        <w:rPr>
          <w:lang w:val="en-US"/>
        </w:rPr>
        <w:t xml:space="preserve"> folio primo ex </w:t>
      </w:r>
      <w:r w:rsidR="00885488" w:rsidRPr="005B472A">
        <w:rPr>
          <w:rStyle w:val="Funktion"/>
          <w:lang w:val="en-US"/>
        </w:rPr>
        <w:t>summo antiph</w:t>
      </w:r>
      <w:r w:rsidR="00803ECC" w:rsidRPr="005B472A">
        <w:rPr>
          <w:rStyle w:val="Funktion"/>
          <w:lang w:val="en-US"/>
        </w:rPr>
        <w:t>onario</w:t>
      </w:r>
      <w:r w:rsidR="00803ECC" w:rsidRPr="005B472A">
        <w:rPr>
          <w:lang w:val="en-US"/>
        </w:rPr>
        <w:t xml:space="preserve"> folio 127 aut etiam</w:t>
      </w:r>
      <w:r w:rsidR="00DD1415" w:rsidRPr="005B472A">
        <w:rPr>
          <w:lang w:val="en-US"/>
        </w:rPr>
        <w:t>@207.</w:t>
      </w:r>
      <w:r w:rsidR="00803ECC" w:rsidRPr="005B472A">
        <w:rPr>
          <w:lang w:val="en-US"/>
        </w:rPr>
        <w:t xml:space="preserve"> Suffra</w:t>
      </w:r>
      <w:r w:rsidR="00885488" w:rsidRPr="005B472A">
        <w:rPr>
          <w:lang w:val="en-US"/>
        </w:rPr>
        <w:t>(235v)</w:t>
      </w:r>
      <w:r w:rsidR="00803ECC" w:rsidRPr="005B472A">
        <w:rPr>
          <w:lang w:val="en-US"/>
        </w:rPr>
        <w:t>gium d</w:t>
      </w:r>
      <w:r w:rsidR="00885488" w:rsidRPr="005B472A">
        <w:rPr>
          <w:lang w:val="en-US"/>
        </w:rPr>
        <w:t xml:space="preserve">e dominica </w:t>
      </w:r>
      <w:r w:rsidR="00803ECC" w:rsidRPr="005B472A">
        <w:rPr>
          <w:lang w:val="en-US"/>
        </w:rPr>
        <w:t>[</w:t>
      </w:r>
      <w:r w:rsidR="00885488" w:rsidRPr="005B472A">
        <w:rPr>
          <w:lang w:val="en-US"/>
        </w:rPr>
        <w:t>AC</w:t>
      </w:r>
      <w:r w:rsidR="00803ECC" w:rsidRPr="005B472A">
        <w:rPr>
          <w:lang w:val="en-US"/>
        </w:rPr>
        <w:t>]</w:t>
      </w:r>
      <w:r w:rsidR="00885488" w:rsidRPr="005B472A">
        <w:rPr>
          <w:lang w:val="en-US"/>
        </w:rPr>
        <w:t xml:space="preserve"> </w:t>
      </w:r>
      <w:r w:rsidR="00885488" w:rsidRPr="005B472A">
        <w:rPr>
          <w:rStyle w:val="Incipit"/>
          <w:lang w:val="en-US"/>
        </w:rPr>
        <w:t>Post</w:t>
      </w:r>
      <w:r w:rsidR="005A362F" w:rsidRPr="005B472A">
        <w:rPr>
          <w:i/>
          <w:lang w:val="en-US"/>
        </w:rPr>
        <w:t xml:space="preserve"> </w:t>
      </w:r>
      <w:r w:rsidR="00885488" w:rsidRPr="005B472A">
        <w:rPr>
          <w:rStyle w:val="Incipit"/>
          <w:lang w:val="en-US"/>
        </w:rPr>
        <w:t>dies</w:t>
      </w:r>
      <w:r w:rsidR="005A362F" w:rsidRPr="005B472A">
        <w:rPr>
          <w:i/>
          <w:lang w:val="en-US"/>
        </w:rPr>
        <w:t xml:space="preserve"> </w:t>
      </w:r>
      <w:r w:rsidR="00885488" w:rsidRPr="005B472A">
        <w:rPr>
          <w:rStyle w:val="Incipit"/>
          <w:lang w:val="en-US"/>
        </w:rPr>
        <w:t>octo</w:t>
      </w:r>
      <w:r w:rsidR="00DD1415" w:rsidRPr="005B472A">
        <w:rPr>
          <w:lang w:val="en-US"/>
        </w:rPr>
        <w:t>@66.</w:t>
      </w:r>
      <w:r w:rsidR="00885488" w:rsidRPr="005B472A">
        <w:rPr>
          <w:lang w:val="en-US"/>
        </w:rPr>
        <w:t xml:space="preserve"> </w:t>
      </w:r>
      <w:r w:rsidR="003525EF" w:rsidRPr="005B472A">
        <w:rPr>
          <w:lang w:val="en-US"/>
        </w:rPr>
        <w:t xml:space="preserve">[BD] </w:t>
      </w:r>
      <w:r w:rsidR="005F6F99" w:rsidRPr="005B472A">
        <w:rPr>
          <w:rStyle w:val="Incipit"/>
          <w:lang w:val="en-US"/>
        </w:rPr>
        <w:t>Benedicamus</w:t>
      </w:r>
      <w:r w:rsidR="003525EF" w:rsidRPr="005B472A">
        <w:rPr>
          <w:lang w:val="en-US"/>
        </w:rPr>
        <w:t xml:space="preserve"> cum</w:t>
      </w:r>
      <w:r w:rsidR="00885488" w:rsidRPr="005B472A">
        <w:rPr>
          <w:lang w:val="en-US"/>
        </w:rPr>
        <w:t xml:space="preserve"> quinque alleluia.</w:t>
      </w:r>
    </w:p>
    <w:p w:rsidR="00885488" w:rsidRPr="00B779A9" w:rsidRDefault="00A05C24" w:rsidP="00415109">
      <w:pPr>
        <w:rPr>
          <w:lang w:val="it-IT"/>
        </w:rPr>
      </w:pPr>
      <w:r w:rsidRPr="005B472A">
        <w:rPr>
          <w:rStyle w:val="Time1"/>
          <w:lang w:val="en-US"/>
        </w:rPr>
        <w:lastRenderedPageBreak/>
        <w:t>Ad completorium</w:t>
      </w:r>
      <w:r w:rsidR="00885488" w:rsidRPr="005B472A">
        <w:rPr>
          <w:lang w:val="en-US"/>
        </w:rPr>
        <w:t xml:space="preserve"> HY </w:t>
      </w:r>
      <w:r w:rsidR="00885488" w:rsidRPr="005B472A">
        <w:rPr>
          <w:rStyle w:val="Incipit"/>
          <w:lang w:val="en-US"/>
        </w:rPr>
        <w:t xml:space="preserve">Ad </w:t>
      </w:r>
      <w:r w:rsidR="001B7479" w:rsidRPr="005B472A">
        <w:rPr>
          <w:rStyle w:val="Incipit"/>
          <w:lang w:val="en-US"/>
        </w:rPr>
        <w:t>cena</w:t>
      </w:r>
      <w:r w:rsidR="00885488" w:rsidRPr="005B472A">
        <w:rPr>
          <w:rStyle w:val="Incipit"/>
          <w:lang w:val="en-US"/>
        </w:rPr>
        <w:t>m agni pro</w:t>
      </w:r>
      <w:r w:rsidR="00872B44" w:rsidRPr="005B472A">
        <w:rPr>
          <w:rStyle w:val="Incipit"/>
          <w:lang w:val="en-US"/>
        </w:rPr>
        <w:t>vidi</w:t>
      </w:r>
      <w:r w:rsidR="00885488" w:rsidRPr="005B472A">
        <w:rPr>
          <w:lang w:val="en-US"/>
        </w:rPr>
        <w:t xml:space="preserve">. </w:t>
      </w:r>
      <w:r w:rsidR="00885488" w:rsidRPr="00B779A9">
        <w:rPr>
          <w:lang w:val="it-IT"/>
        </w:rPr>
        <w:t xml:space="preserve">AD </w:t>
      </w:r>
      <w:r w:rsidR="00885488" w:rsidRPr="00736684">
        <w:rPr>
          <w:rStyle w:val="Incipit"/>
          <w:lang w:val="it-IT"/>
        </w:rPr>
        <w:t xml:space="preserve">Alleluia </w:t>
      </w:r>
      <w:r w:rsidR="00A12D79" w:rsidRPr="00736684">
        <w:rPr>
          <w:rStyle w:val="Incipit"/>
          <w:lang w:val="it-IT"/>
        </w:rPr>
        <w:t>q</w:t>
      </w:r>
      <w:r w:rsidR="00885488" w:rsidRPr="00736684">
        <w:rPr>
          <w:rStyle w:val="Incipit"/>
          <w:lang w:val="it-IT"/>
        </w:rPr>
        <w:t xml:space="preserve">uem </w:t>
      </w:r>
      <w:r w:rsidR="00371BD7" w:rsidRPr="00736684">
        <w:rPr>
          <w:rStyle w:val="Incipit"/>
          <w:lang w:val="it-IT"/>
        </w:rPr>
        <w:t>quaeris</w:t>
      </w:r>
      <w:r w:rsidR="00885488" w:rsidRPr="00736684">
        <w:rPr>
          <w:rStyle w:val="Incipit"/>
          <w:lang w:val="it-IT"/>
        </w:rPr>
        <w:t xml:space="preserve"> mulier</w:t>
      </w:r>
      <w:r w:rsidR="00885488" w:rsidRPr="00B779A9">
        <w:rPr>
          <w:lang w:val="it-IT"/>
        </w:rPr>
        <w:t xml:space="preserve"> in fine </w:t>
      </w:r>
      <w:r w:rsidR="00A12D79" w:rsidRPr="00B779A9">
        <w:rPr>
          <w:lang w:val="it-IT"/>
        </w:rPr>
        <w:t xml:space="preserve">[AS] </w:t>
      </w:r>
      <w:r w:rsidR="00885488" w:rsidRPr="00736684">
        <w:rPr>
          <w:rStyle w:val="Incipit"/>
          <w:lang w:val="it-IT"/>
        </w:rPr>
        <w:t>Regina caeli</w:t>
      </w:r>
      <w:r w:rsidR="00885488" w:rsidRPr="00B779A9">
        <w:rPr>
          <w:lang w:val="it-IT"/>
        </w:rPr>
        <w:t>.</w:t>
      </w:r>
    </w:p>
    <w:p w:rsidR="00885488" w:rsidRPr="00736684" w:rsidRDefault="00B63625" w:rsidP="00415109">
      <w:pPr>
        <w:pStyle w:val="berschrift1"/>
        <w:rPr>
          <w:lang w:val="fr-FR"/>
        </w:rPr>
      </w:pPr>
      <w:r w:rsidRPr="00736684">
        <w:rPr>
          <w:lang w:val="fr-FR"/>
        </w:rPr>
        <w:t>TI</w:t>
      </w:r>
      <w:r w:rsidR="00A05C24" w:rsidRPr="00736684">
        <w:rPr>
          <w:lang w:val="fr-FR"/>
        </w:rPr>
        <w:t>BURTII ET VALERIANI</w:t>
      </w:r>
    </w:p>
    <w:p w:rsidR="00885488" w:rsidRPr="00B779A9" w:rsidRDefault="00885488" w:rsidP="00415109">
      <w:pPr>
        <w:rPr>
          <w:lang w:val="fr-FR"/>
        </w:rPr>
      </w:pPr>
      <w:r w:rsidRPr="00B779A9">
        <w:rPr>
          <w:lang w:val="fr-FR"/>
        </w:rPr>
        <w:t>Tres lectiones facimus ut de pluribus martyribus.</w:t>
      </w:r>
    </w:p>
    <w:p w:rsidR="00885488" w:rsidRPr="00B779A9" w:rsidRDefault="00A05C24" w:rsidP="00415109">
      <w:pPr>
        <w:rPr>
          <w:lang w:val="fr-FR"/>
        </w:rPr>
      </w:pPr>
      <w:r w:rsidRPr="00736684">
        <w:rPr>
          <w:rStyle w:val="Time1"/>
          <w:lang w:val="pt-PT"/>
        </w:rPr>
        <w:t>Ad vesperas</w:t>
      </w:r>
      <w:r w:rsidR="00885488" w:rsidRPr="00B779A9">
        <w:rPr>
          <w:lang w:val="pt-PT"/>
        </w:rPr>
        <w:t xml:space="preserve"> AN </w:t>
      </w:r>
      <w:r w:rsidR="00885488" w:rsidRPr="005A362F">
        <w:rPr>
          <w:rStyle w:val="Incipit"/>
          <w:lang w:val="pt-PT"/>
        </w:rPr>
        <w:t>Alleluia</w:t>
      </w:r>
      <w:r w:rsidR="00A12D79" w:rsidRPr="00B779A9">
        <w:rPr>
          <w:lang w:val="pt-PT"/>
        </w:rPr>
        <w:t xml:space="preserve"> </w:t>
      </w:r>
      <w:r w:rsidR="0033150E" w:rsidRPr="00B779A9">
        <w:rPr>
          <w:lang w:val="pt-PT"/>
        </w:rPr>
        <w:t>$E::</w:t>
      </w:r>
      <w:r w:rsidR="00A12D79" w:rsidRPr="00B779A9">
        <w:rPr>
          <w:lang w:val="pt-PT"/>
        </w:rPr>
        <w:t>secundum ferias</w:t>
      </w:r>
      <w:r w:rsidR="0033150E" w:rsidRPr="00B779A9">
        <w:rPr>
          <w:lang w:val="pt-PT"/>
        </w:rPr>
        <w:t>$</w:t>
      </w:r>
      <w:r w:rsidR="00A12D79" w:rsidRPr="00B779A9">
        <w:rPr>
          <w:lang w:val="pt-PT"/>
        </w:rPr>
        <w:t xml:space="preserve">. </w:t>
      </w:r>
      <w:r w:rsidR="00A12D79" w:rsidRPr="00B779A9">
        <w:rPr>
          <w:lang w:val="it-IT"/>
        </w:rPr>
        <w:t>Psalmi f</w:t>
      </w:r>
      <w:r w:rsidR="00885488" w:rsidRPr="00B779A9">
        <w:rPr>
          <w:lang w:val="it-IT"/>
        </w:rPr>
        <w:t xml:space="preserve">eriales. HY </w:t>
      </w:r>
      <w:r w:rsidR="00885488" w:rsidRPr="005A362F">
        <w:rPr>
          <w:rStyle w:val="Incipit"/>
          <w:lang w:val="it-IT"/>
        </w:rPr>
        <w:t>Vita</w:t>
      </w:r>
      <w:r w:rsidR="005A362F" w:rsidRPr="00BE7D55">
        <w:rPr>
          <w:i/>
          <w:lang w:val="it-IT"/>
        </w:rPr>
        <w:t xml:space="preserve"> </w:t>
      </w:r>
      <w:r w:rsidR="00885488" w:rsidRPr="005A362F">
        <w:rPr>
          <w:rStyle w:val="Incipit"/>
          <w:lang w:val="it-IT"/>
        </w:rPr>
        <w:t>sanctorum</w:t>
      </w:r>
      <w:r w:rsidR="00885488" w:rsidRPr="00B779A9">
        <w:rPr>
          <w:lang w:val="it-IT"/>
        </w:rPr>
        <w:t xml:space="preserve">. VS </w:t>
      </w:r>
      <w:r w:rsidR="00885488" w:rsidRPr="005A362F">
        <w:rPr>
          <w:rStyle w:val="Incipit"/>
          <w:lang w:val="it-IT"/>
        </w:rPr>
        <w:t>Laetamini</w:t>
      </w:r>
      <w:r w:rsidR="005A362F" w:rsidRPr="00BE7D55">
        <w:rPr>
          <w:i/>
          <w:lang w:val="it-IT"/>
        </w:rPr>
        <w:t xml:space="preserve"> </w:t>
      </w:r>
      <w:r w:rsidR="00885488" w:rsidRPr="005A362F">
        <w:rPr>
          <w:rStyle w:val="Incipit"/>
          <w:lang w:val="it-IT"/>
        </w:rPr>
        <w:t>in</w:t>
      </w:r>
      <w:r w:rsidR="005A362F" w:rsidRPr="00BE7D55">
        <w:rPr>
          <w:i/>
          <w:lang w:val="it-IT"/>
        </w:rPr>
        <w:t xml:space="preserve"> </w:t>
      </w:r>
      <w:r w:rsidR="00885488" w:rsidRPr="005A362F">
        <w:rPr>
          <w:rStyle w:val="Incipit"/>
          <w:lang w:val="it-IT"/>
        </w:rPr>
        <w:t>domino</w:t>
      </w:r>
      <w:r w:rsidR="00885488" w:rsidRPr="00B779A9">
        <w:rPr>
          <w:lang w:val="it-IT"/>
        </w:rPr>
        <w:t xml:space="preserve">. AM </w:t>
      </w:r>
      <w:r w:rsidR="00885488" w:rsidRPr="005A362F">
        <w:rPr>
          <w:rStyle w:val="Incipit"/>
          <w:lang w:val="it-IT"/>
        </w:rPr>
        <w:t>Filiae</w:t>
      </w:r>
      <w:r w:rsidR="005A362F" w:rsidRPr="00BE7D55">
        <w:rPr>
          <w:i/>
          <w:lang w:val="it-IT"/>
        </w:rPr>
        <w:t xml:space="preserve"> </w:t>
      </w:r>
      <w:r w:rsidR="00885488" w:rsidRPr="005A362F">
        <w:rPr>
          <w:rStyle w:val="Incipit"/>
          <w:lang w:val="it-IT"/>
        </w:rPr>
        <w:t>Hierusalem</w:t>
      </w:r>
      <w:r w:rsidR="00885488" w:rsidRPr="00B779A9">
        <w:rPr>
          <w:lang w:val="it-IT"/>
        </w:rPr>
        <w:t xml:space="preserve"> ex </w:t>
      </w:r>
      <w:r w:rsidR="00885488" w:rsidRPr="00736684">
        <w:rPr>
          <w:rStyle w:val="Funktion"/>
          <w:lang w:val="it-IT"/>
        </w:rPr>
        <w:t xml:space="preserve">minori </w:t>
      </w:r>
      <w:r w:rsidR="001A67F1" w:rsidRPr="00736684">
        <w:rPr>
          <w:rStyle w:val="Funktion"/>
          <w:lang w:val="it-IT"/>
        </w:rPr>
        <w:t>[antiphonario]</w:t>
      </w:r>
      <w:r w:rsidR="001A67F1">
        <w:rPr>
          <w:lang w:val="it-IT"/>
        </w:rPr>
        <w:t xml:space="preserve"> </w:t>
      </w:r>
      <w:r w:rsidR="00885488" w:rsidRPr="00B779A9">
        <w:rPr>
          <w:lang w:val="it-IT"/>
        </w:rPr>
        <w:t xml:space="preserve">90 ex </w:t>
      </w:r>
      <w:r w:rsidR="00885488" w:rsidRPr="00736684">
        <w:rPr>
          <w:rStyle w:val="Funktion"/>
          <w:lang w:val="it-IT"/>
        </w:rPr>
        <w:t>summo antiphonario</w:t>
      </w:r>
      <w:r w:rsidR="00DD1415">
        <w:rPr>
          <w:lang w:val="it-IT"/>
        </w:rPr>
        <w:t>@</w:t>
      </w:r>
      <w:r w:rsidR="00DD1415" w:rsidRPr="00B779A9">
        <w:rPr>
          <w:lang w:val="it-IT"/>
        </w:rPr>
        <w:t>126.</w:t>
      </w:r>
      <w:r w:rsidR="00885488" w:rsidRPr="00B779A9">
        <w:rPr>
          <w:lang w:val="it-IT"/>
        </w:rPr>
        <w:t xml:space="preserve"> </w:t>
      </w:r>
      <w:r w:rsidR="001A67F1" w:rsidRPr="00736684">
        <w:rPr>
          <w:lang w:val="fr-FR"/>
        </w:rPr>
        <w:t xml:space="preserve">Suffragium </w:t>
      </w:r>
      <w:r w:rsidR="00BA24A1" w:rsidRPr="00B779A9">
        <w:rPr>
          <w:lang w:val="fr-FR"/>
        </w:rPr>
        <w:t>[</w:t>
      </w:r>
      <w:r w:rsidR="001A67F1">
        <w:rPr>
          <w:lang w:val="fr-FR"/>
        </w:rPr>
        <w:t>d</w:t>
      </w:r>
      <w:r w:rsidR="00885488" w:rsidRPr="00B779A9">
        <w:rPr>
          <w:lang w:val="fr-FR"/>
        </w:rPr>
        <w:t>e resurrectione</w:t>
      </w:r>
      <w:r w:rsidR="00BA24A1" w:rsidRPr="00B779A9">
        <w:rPr>
          <w:lang w:val="fr-FR"/>
        </w:rPr>
        <w:t>]</w:t>
      </w:r>
      <w:r w:rsidR="00885488" w:rsidRPr="00B779A9">
        <w:rPr>
          <w:lang w:val="fr-FR"/>
        </w:rPr>
        <w:t xml:space="preserve"> AC </w:t>
      </w:r>
      <w:r w:rsidR="00885488" w:rsidRPr="005A362F">
        <w:rPr>
          <w:rStyle w:val="Incipit"/>
          <w:lang w:val="fr-FR"/>
        </w:rPr>
        <w:t>Surrexit</w:t>
      </w:r>
      <w:r w:rsidR="005A362F" w:rsidRPr="00BE7D55">
        <w:rPr>
          <w:i/>
          <w:lang w:val="fr-FR"/>
        </w:rPr>
        <w:t xml:space="preserve"> </w:t>
      </w:r>
      <w:r w:rsidR="00885488" w:rsidRPr="005A362F">
        <w:rPr>
          <w:rStyle w:val="Incipit"/>
          <w:lang w:val="fr-FR"/>
        </w:rPr>
        <w:t>Christus</w:t>
      </w:r>
      <w:r w:rsidR="005A362F" w:rsidRPr="00BE7D55">
        <w:rPr>
          <w:i/>
          <w:lang w:val="fr-FR"/>
        </w:rPr>
        <w:t xml:space="preserve"> </w:t>
      </w:r>
      <w:r w:rsidR="00885488" w:rsidRPr="005A362F">
        <w:rPr>
          <w:rStyle w:val="Incipit"/>
          <w:lang w:val="fr-FR"/>
        </w:rPr>
        <w:t>et</w:t>
      </w:r>
      <w:r w:rsidR="005A362F" w:rsidRPr="00BE7D55">
        <w:rPr>
          <w:i/>
          <w:lang w:val="fr-FR"/>
        </w:rPr>
        <w:t xml:space="preserve"> </w:t>
      </w:r>
      <w:r w:rsidR="00885488" w:rsidRPr="005A362F">
        <w:rPr>
          <w:rStyle w:val="Incipit"/>
          <w:lang w:val="fr-FR"/>
        </w:rPr>
        <w:t>illuxit</w:t>
      </w:r>
      <w:r w:rsidR="00DD1415">
        <w:rPr>
          <w:lang w:val="fr-FR"/>
        </w:rPr>
        <w:t>@</w:t>
      </w:r>
      <w:r w:rsidR="00DD1415" w:rsidRPr="00B779A9">
        <w:rPr>
          <w:lang w:val="fr-FR"/>
        </w:rPr>
        <w:t>18.</w:t>
      </w:r>
      <w:r w:rsidR="00885488" w:rsidRPr="00B779A9">
        <w:rPr>
          <w:lang w:val="fr-FR"/>
        </w:rPr>
        <w:t xml:space="preserve"> </w:t>
      </w:r>
      <w:r w:rsidR="00BA24A1" w:rsidRPr="00B779A9">
        <w:rPr>
          <w:lang w:val="fr-FR"/>
        </w:rPr>
        <w:t>[</w:t>
      </w:r>
      <w:r w:rsidR="00B30818">
        <w:rPr>
          <w:lang w:val="fr-FR"/>
        </w:rPr>
        <w:t>De beata virgine</w:t>
      </w:r>
      <w:r>
        <w:rPr>
          <w:lang w:val="fr-FR"/>
        </w:rPr>
        <w:t>]</w:t>
      </w:r>
      <w:r w:rsidR="00885488" w:rsidRPr="00B779A9">
        <w:rPr>
          <w:lang w:val="fr-FR"/>
        </w:rPr>
        <w:t xml:space="preserve"> </w:t>
      </w:r>
      <w:r>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5A362F">
        <w:rPr>
          <w:rStyle w:val="Incipit"/>
          <w:lang w:val="fr-FR"/>
        </w:rPr>
        <w:t>Alleluia</w:t>
      </w:r>
      <w:r w:rsidR="005A362F" w:rsidRPr="00BE7D55">
        <w:rPr>
          <w:i/>
          <w:lang w:val="fr-FR"/>
        </w:rPr>
        <w:t xml:space="preserve"> </w:t>
      </w:r>
      <w:r w:rsidR="00885488" w:rsidRPr="005A362F">
        <w:rPr>
          <w:rStyle w:val="Incipit"/>
          <w:lang w:val="fr-FR"/>
        </w:rPr>
        <w:t>sancta</w:t>
      </w:r>
      <w:r w:rsidR="00794880" w:rsidRPr="005A362F">
        <w:rPr>
          <w:lang w:val="fr-FR"/>
        </w:rPr>
        <w:t xml:space="preserve">. </w:t>
      </w:r>
      <w:r w:rsidR="00BA24A1" w:rsidRPr="00B779A9">
        <w:rPr>
          <w:lang w:val="fr-FR"/>
        </w:rPr>
        <w:t>[</w:t>
      </w:r>
      <w:r w:rsidR="00885488" w:rsidRPr="00B779A9">
        <w:rPr>
          <w:lang w:val="fr-FR"/>
        </w:rPr>
        <w:t>De omnibus sanctis</w:t>
      </w:r>
      <w:r>
        <w:rPr>
          <w:lang w:val="fr-FR"/>
        </w:rPr>
        <w:t>]</w:t>
      </w:r>
      <w:r w:rsidR="00885488" w:rsidRPr="00B779A9">
        <w:rPr>
          <w:lang w:val="fr-FR"/>
        </w:rPr>
        <w:t xml:space="preserve"> </w:t>
      </w:r>
      <w:r>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5A362F">
        <w:rPr>
          <w:rStyle w:val="Incipit"/>
          <w:lang w:val="fr-FR"/>
        </w:rPr>
        <w:t>In</w:t>
      </w:r>
      <w:r w:rsidR="005A362F" w:rsidRPr="00BE7D55">
        <w:rPr>
          <w:i/>
          <w:lang w:val="fr-FR"/>
        </w:rPr>
        <w:t xml:space="preserve"> </w:t>
      </w:r>
      <w:r w:rsidR="00885488" w:rsidRPr="005A362F">
        <w:rPr>
          <w:rStyle w:val="Incipit"/>
          <w:lang w:val="fr-FR"/>
        </w:rPr>
        <w:t>caelestibus</w:t>
      </w:r>
      <w:r w:rsidR="00DD1415">
        <w:rPr>
          <w:lang w:val="fr-FR"/>
        </w:rPr>
        <w:t>@</w:t>
      </w:r>
      <w:r w:rsidR="00DD1415" w:rsidRPr="00B779A9">
        <w:rPr>
          <w:lang w:val="fr-FR"/>
        </w:rPr>
        <w:t>92.</w:t>
      </w:r>
      <w:r w:rsidR="00885488" w:rsidRPr="00B779A9">
        <w:rPr>
          <w:lang w:val="fr-FR"/>
        </w:rPr>
        <w:t xml:space="preserve"> </w:t>
      </w:r>
      <w:r w:rsidR="003525EF" w:rsidRPr="00B779A9">
        <w:rPr>
          <w:lang w:val="fr-FR"/>
        </w:rPr>
        <w:t xml:space="preserve">[BD] </w:t>
      </w:r>
      <w:r w:rsidR="005F6F99" w:rsidRPr="005A362F">
        <w:rPr>
          <w:rStyle w:val="Incipit"/>
          <w:lang w:val="fr-FR"/>
        </w:rPr>
        <w:t>Benedicamus</w:t>
      </w:r>
      <w:r w:rsidR="003525EF" w:rsidRPr="00B779A9">
        <w:rPr>
          <w:lang w:val="fr-FR"/>
        </w:rPr>
        <w:t xml:space="preserve"> cum</w:t>
      </w:r>
      <w:r w:rsidR="00885488" w:rsidRPr="00B779A9">
        <w:rPr>
          <w:lang w:val="fr-FR"/>
        </w:rPr>
        <w:t xml:space="preserve"> uno alleluia.</w:t>
      </w:r>
    </w:p>
    <w:p w:rsidR="00885488" w:rsidRPr="002D4ADF" w:rsidRDefault="00A05C24" w:rsidP="00415109">
      <w:pPr>
        <w:rPr>
          <w:lang w:val="pt-PT"/>
        </w:rPr>
      </w:pPr>
      <w:r w:rsidRPr="00736684">
        <w:rPr>
          <w:rStyle w:val="Time1"/>
          <w:lang w:val="fr-FR"/>
        </w:rPr>
        <w:t>Ad matutinum</w:t>
      </w:r>
      <w:r w:rsidR="00885488" w:rsidRPr="00B779A9">
        <w:rPr>
          <w:lang w:val="fr-FR"/>
        </w:rPr>
        <w:t xml:space="preserve"> </w:t>
      </w:r>
      <w:r w:rsidR="00885488" w:rsidRPr="00A05C24">
        <w:rPr>
          <w:lang w:val="fr-FR"/>
        </w:rPr>
        <w:t>I</w:t>
      </w:r>
      <w:r w:rsidR="00A12D79" w:rsidRPr="00A05C24">
        <w:rPr>
          <w:lang w:val="fr-FR"/>
        </w:rPr>
        <w:t>N</w:t>
      </w:r>
      <w:r w:rsidR="00885488" w:rsidRPr="00A05C24">
        <w:rPr>
          <w:lang w:val="fr-FR"/>
        </w:rPr>
        <w:t>V</w:t>
      </w:r>
      <w:r w:rsidR="00D734F4" w:rsidRPr="00A05C24">
        <w:rPr>
          <w:lang w:val="fr-FR"/>
        </w:rPr>
        <w:t xml:space="preserve"> </w:t>
      </w:r>
      <w:r w:rsidR="00885488" w:rsidRPr="00736684">
        <w:rPr>
          <w:rStyle w:val="Incipit"/>
          <w:lang w:val="fr-FR"/>
        </w:rPr>
        <w:t>Alleluia</w:t>
      </w:r>
      <w:r w:rsidR="00D734F4" w:rsidRPr="00736684">
        <w:rPr>
          <w:rStyle w:val="Incipit"/>
          <w:lang w:val="fr-FR"/>
        </w:rPr>
        <w:t xml:space="preserve"> </w:t>
      </w:r>
      <w:r w:rsidR="00B30818" w:rsidRPr="00736684">
        <w:rPr>
          <w:rStyle w:val="Incipit"/>
          <w:lang w:val="fr-FR"/>
        </w:rPr>
        <w:t>%D::</w:t>
      </w:r>
      <w:r w:rsidR="0033150E" w:rsidRPr="00736684">
        <w:rPr>
          <w:rStyle w:val="Incipit"/>
          <w:lang w:val="fr-FR"/>
        </w:rPr>
        <w:t>alleluia</w:t>
      </w:r>
      <w:r w:rsidR="005A362F" w:rsidRPr="00736684">
        <w:rPr>
          <w:rStyle w:val="Incipit"/>
          <w:lang w:val="fr-FR"/>
        </w:rPr>
        <w:t xml:space="preserve"> </w:t>
      </w:r>
      <w:r w:rsidR="0033150E" w:rsidRPr="00736684">
        <w:rPr>
          <w:rStyle w:val="Incipit"/>
          <w:lang w:val="fr-FR"/>
        </w:rPr>
        <w:t>alleluia</w:t>
      </w:r>
      <w:r w:rsidR="00B30818" w:rsidRPr="00736684">
        <w:rPr>
          <w:rStyle w:val="Incipit"/>
          <w:lang w:val="fr-FR"/>
        </w:rPr>
        <w:t>%$</w:t>
      </w:r>
      <w:r w:rsidR="001A67F1" w:rsidRPr="00736684">
        <w:rPr>
          <w:rStyle w:val="Incipit"/>
          <w:lang w:val="fr-FR"/>
        </w:rPr>
        <w:t xml:space="preserve"> </w:t>
      </w:r>
      <w:r w:rsidR="00B30818" w:rsidRPr="00736684">
        <w:rPr>
          <w:rStyle w:val="Incipit"/>
          <w:lang w:val="fr-FR"/>
        </w:rPr>
        <w:t>E::</w:t>
      </w:r>
      <w:r w:rsidR="001A67F1" w:rsidRPr="00736684">
        <w:rPr>
          <w:rStyle w:val="Incipit"/>
          <w:lang w:val="fr-FR"/>
        </w:rPr>
        <w:t>r</w:t>
      </w:r>
      <w:r w:rsidR="00885488" w:rsidRPr="00736684">
        <w:rPr>
          <w:rStyle w:val="Incipit"/>
          <w:lang w:val="fr-FR"/>
        </w:rPr>
        <w:t>egem martyrum</w:t>
      </w:r>
      <w:r w:rsidR="005A362F" w:rsidRPr="00BE7D55">
        <w:rPr>
          <w:lang w:val="fr-FR"/>
        </w:rPr>
        <w:t xml:space="preserve"> </w:t>
      </w:r>
      <w:r w:rsidR="00885488" w:rsidRPr="00B779A9">
        <w:rPr>
          <w:lang w:val="fr-FR"/>
        </w:rPr>
        <w:t xml:space="preserve">ut in festis quando sunt bini cum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5A362F">
        <w:rPr>
          <w:rStyle w:val="Incipit"/>
          <w:lang w:val="fr-FR"/>
        </w:rPr>
        <w:t>Venite</w:t>
      </w:r>
      <w:r w:rsidR="00885488" w:rsidRPr="00B779A9">
        <w:rPr>
          <w:lang w:val="fr-FR"/>
        </w:rPr>
        <w:t xml:space="preserve"> unus</w:t>
      </w:r>
      <w:r w:rsidR="004119C7" w:rsidRPr="00B779A9">
        <w:rPr>
          <w:lang w:val="fr-FR"/>
        </w:rPr>
        <w:t>$</w:t>
      </w:r>
      <w:r w:rsidR="00B30818">
        <w:rPr>
          <w:lang w:val="fr-FR"/>
        </w:rPr>
        <w:t>.</w:t>
      </w:r>
      <w:r w:rsidR="00885488" w:rsidRPr="00B779A9">
        <w:rPr>
          <w:lang w:val="fr-FR"/>
        </w:rPr>
        <w:t xml:space="preserve"> HY </w:t>
      </w:r>
      <w:r w:rsidR="00885488" w:rsidRPr="005A362F">
        <w:rPr>
          <w:rStyle w:val="Incipit"/>
          <w:lang w:val="fr-FR"/>
        </w:rPr>
        <w:t>Vita</w:t>
      </w:r>
      <w:r w:rsidR="005A362F" w:rsidRPr="00BE7D55">
        <w:rPr>
          <w:lang w:val="fr-FR"/>
        </w:rPr>
        <w:t xml:space="preserve"> </w:t>
      </w:r>
      <w:r w:rsidR="00885488" w:rsidRPr="005A362F">
        <w:rPr>
          <w:rStyle w:val="Incipit"/>
          <w:lang w:val="fr-FR"/>
        </w:rPr>
        <w:t>sanctorum</w:t>
      </w:r>
      <w:r w:rsidR="00885488" w:rsidRPr="00B779A9">
        <w:rPr>
          <w:lang w:val="fr-FR"/>
        </w:rPr>
        <w:t>.</w:t>
      </w:r>
      <w:r w:rsidR="00AD29A8">
        <w:rPr>
          <w:lang w:val="fr-FR"/>
        </w:rPr>
        <w:t xml:space="preserve"> </w:t>
      </w:r>
      <w:r w:rsidR="00D72D9D" w:rsidRPr="002D4ADF">
        <w:rPr>
          <w:lang w:val="fr-FR"/>
        </w:rPr>
        <w:t>Ad nocturnum</w:t>
      </w:r>
      <w:r w:rsidR="00885488" w:rsidRPr="00B779A9">
        <w:rPr>
          <w:lang w:val="fr-FR"/>
        </w:rPr>
        <w:t xml:space="preserve"> AN </w:t>
      </w:r>
      <w:r w:rsidR="00885488" w:rsidRPr="00363305">
        <w:rPr>
          <w:rStyle w:val="Incipit"/>
          <w:lang w:val="fr-FR"/>
        </w:rPr>
        <w:t>Ego</w:t>
      </w:r>
      <w:r w:rsidR="005A362F" w:rsidRPr="00363305">
        <w:rPr>
          <w:rStyle w:val="Incipit"/>
          <w:lang w:val="fr-FR"/>
        </w:rPr>
        <w:t xml:space="preserve"> </w:t>
      </w:r>
      <w:r w:rsidR="00885488" w:rsidRPr="00363305">
        <w:rPr>
          <w:rStyle w:val="Incipit"/>
          <w:lang w:val="fr-FR"/>
        </w:rPr>
        <w:t>sum</w:t>
      </w:r>
      <w:r w:rsidR="005A362F" w:rsidRPr="00363305">
        <w:rPr>
          <w:rStyle w:val="Incipit"/>
          <w:lang w:val="fr-FR"/>
        </w:rPr>
        <w:t xml:space="preserve"> </w:t>
      </w:r>
      <w:r w:rsidR="0007245A" w:rsidRPr="00363305">
        <w:rPr>
          <w:rStyle w:val="Incipit"/>
          <w:lang w:val="fr-FR"/>
        </w:rPr>
        <w:t>vitis</w:t>
      </w:r>
      <w:r w:rsidR="005A362F" w:rsidRPr="00363305">
        <w:rPr>
          <w:rStyle w:val="Incipit"/>
          <w:lang w:val="fr-FR"/>
        </w:rPr>
        <w:t xml:space="preserve"> </w:t>
      </w:r>
      <w:r w:rsidR="0007245A" w:rsidRPr="00363305">
        <w:rPr>
          <w:rStyle w:val="Incipit"/>
          <w:lang w:val="fr-FR"/>
        </w:rPr>
        <w:t>vera</w:t>
      </w:r>
      <w:r w:rsidR="005A362F" w:rsidRPr="00363305">
        <w:rPr>
          <w:rStyle w:val="Incipit"/>
          <w:lang w:val="fr-FR"/>
        </w:rPr>
        <w:t xml:space="preserve"> </w:t>
      </w:r>
      <w:r w:rsidR="00885488" w:rsidRPr="00363305">
        <w:rPr>
          <w:rStyle w:val="Incipit"/>
          <w:lang w:val="fr-FR"/>
        </w:rPr>
        <w:t>alleluia</w:t>
      </w:r>
      <w:r w:rsidR="00DD1415">
        <w:rPr>
          <w:color w:val="000000"/>
          <w:lang w:val="fr-FR"/>
        </w:rPr>
        <w:t>@</w:t>
      </w:r>
      <w:r w:rsidR="00DD1415" w:rsidRPr="00B779A9">
        <w:rPr>
          <w:color w:val="000000"/>
          <w:lang w:val="fr-FR"/>
        </w:rPr>
        <w:t>93.</w:t>
      </w:r>
      <w:r w:rsidR="00885488" w:rsidRPr="00B779A9">
        <w:rPr>
          <w:color w:val="000000"/>
          <w:lang w:val="fr-FR"/>
        </w:rPr>
        <w:t xml:space="preserve"> </w:t>
      </w:r>
      <w:r w:rsidR="00A12D79" w:rsidRPr="00234396">
        <w:rPr>
          <w:color w:val="000000"/>
          <w:lang w:val="fr-FR"/>
        </w:rPr>
        <w:t>Psalmi feriales</w:t>
      </w:r>
      <w:r w:rsidR="00885488" w:rsidRPr="00234396">
        <w:rPr>
          <w:lang w:val="fr-FR"/>
        </w:rPr>
        <w:t xml:space="preserve">. </w:t>
      </w:r>
      <w:r w:rsidR="00885488" w:rsidRPr="00736684">
        <w:rPr>
          <w:lang w:val="es-ES"/>
        </w:rPr>
        <w:t xml:space="preserve">VS </w:t>
      </w:r>
      <w:r w:rsidR="00885488" w:rsidRPr="00736684">
        <w:rPr>
          <w:rStyle w:val="Incipit"/>
          <w:lang w:val="es-ES"/>
        </w:rPr>
        <w:t>Laetamini</w:t>
      </w:r>
      <w:r w:rsidR="005A362F" w:rsidRPr="00736684">
        <w:rPr>
          <w:i/>
          <w:lang w:val="es-ES"/>
        </w:rPr>
        <w:t xml:space="preserve"> </w:t>
      </w:r>
      <w:r w:rsidR="00885488" w:rsidRPr="00736684">
        <w:rPr>
          <w:rStyle w:val="Incipit"/>
          <w:lang w:val="es-ES"/>
        </w:rPr>
        <w:t>in</w:t>
      </w:r>
      <w:r w:rsidR="005A362F" w:rsidRPr="00736684">
        <w:rPr>
          <w:i/>
          <w:lang w:val="es-ES"/>
        </w:rPr>
        <w:t xml:space="preserve"> </w:t>
      </w:r>
      <w:r w:rsidR="00885488" w:rsidRPr="00736684">
        <w:rPr>
          <w:rStyle w:val="Incipit"/>
          <w:lang w:val="es-ES"/>
        </w:rPr>
        <w:t>domino</w:t>
      </w:r>
      <w:r w:rsidR="00885488" w:rsidRPr="00736684">
        <w:rPr>
          <w:lang w:val="es-ES"/>
        </w:rPr>
        <w:t xml:space="preserve"> etc. </w:t>
      </w:r>
      <w:r w:rsidR="001A67F1" w:rsidRPr="00736684">
        <w:rPr>
          <w:lang w:val="es-ES"/>
        </w:rPr>
        <w:t xml:space="preserve">[_VS] </w:t>
      </w:r>
      <w:r w:rsidR="00885488" w:rsidRPr="00736684">
        <w:rPr>
          <w:rStyle w:val="Incipit"/>
          <w:lang w:val="es-ES"/>
        </w:rPr>
        <w:t>alleluia</w:t>
      </w:r>
      <w:r w:rsidR="00885488" w:rsidRPr="00736684">
        <w:rPr>
          <w:lang w:val="es-ES"/>
        </w:rPr>
        <w:t xml:space="preserve">. Tres lectiones ex apocalipsi. </w:t>
      </w:r>
      <w:r w:rsidR="00885488" w:rsidRPr="00736684">
        <w:rPr>
          <w:lang w:val="pt-PT"/>
        </w:rPr>
        <w:t xml:space="preserve">RP </w:t>
      </w:r>
      <w:r w:rsidR="00E56159" w:rsidRPr="00736684">
        <w:rPr>
          <w:rStyle w:val="Incipit"/>
          <w:lang w:val="pt-PT"/>
        </w:rPr>
        <w:t>Pretios</w:t>
      </w:r>
      <w:r w:rsidR="00885488" w:rsidRPr="00736684">
        <w:rPr>
          <w:rStyle w:val="Incipit"/>
          <w:lang w:val="pt-PT"/>
        </w:rPr>
        <w:t>a</w:t>
      </w:r>
      <w:r w:rsidR="00885488" w:rsidRPr="00736684">
        <w:rPr>
          <w:lang w:val="pt-PT"/>
        </w:rPr>
        <w:t xml:space="preserve">. </w:t>
      </w:r>
      <w:r w:rsidR="00BA24A1" w:rsidRPr="00736684">
        <w:rPr>
          <w:lang w:val="pt-PT"/>
        </w:rPr>
        <w:t>[</w:t>
      </w:r>
      <w:r w:rsidR="00885488" w:rsidRPr="00736684">
        <w:rPr>
          <w:lang w:val="pt-PT"/>
        </w:rPr>
        <w:t>RP</w:t>
      </w:r>
      <w:r w:rsidR="00BA24A1" w:rsidRPr="00736684">
        <w:rPr>
          <w:lang w:val="pt-PT"/>
        </w:rPr>
        <w:t>]</w:t>
      </w:r>
      <w:r w:rsidR="00885488" w:rsidRPr="00736684">
        <w:rPr>
          <w:lang w:val="pt-PT"/>
        </w:rPr>
        <w:t xml:space="preserve"> </w:t>
      </w:r>
      <w:r w:rsidR="001A67F1" w:rsidRPr="00736684">
        <w:rPr>
          <w:rStyle w:val="Incipit"/>
          <w:lang w:val="pt-PT"/>
        </w:rPr>
        <w:t>Tristit</w:t>
      </w:r>
      <w:r w:rsidR="00885488" w:rsidRPr="00736684">
        <w:rPr>
          <w:rStyle w:val="Incipit"/>
          <w:lang w:val="pt-PT"/>
        </w:rPr>
        <w:t>ia</w:t>
      </w:r>
      <w:r w:rsidR="005A362F" w:rsidRPr="00736684">
        <w:rPr>
          <w:i/>
          <w:lang w:val="pt-PT"/>
        </w:rPr>
        <w:t xml:space="preserve"> </w:t>
      </w:r>
      <w:r w:rsidR="009772E9" w:rsidRPr="00736684">
        <w:rPr>
          <w:rStyle w:val="Incipit"/>
          <w:lang w:val="pt-PT"/>
        </w:rPr>
        <w:t>vestr</w:t>
      </w:r>
      <w:r w:rsidR="00885488" w:rsidRPr="00736684">
        <w:rPr>
          <w:rStyle w:val="Incipit"/>
          <w:lang w:val="pt-PT"/>
        </w:rPr>
        <w:t>a</w:t>
      </w:r>
      <w:r w:rsidR="00794880" w:rsidRPr="00736684">
        <w:rPr>
          <w:lang w:val="pt-PT"/>
        </w:rPr>
        <w:t xml:space="preserve">. </w:t>
      </w:r>
      <w:r w:rsidR="00BA24A1" w:rsidRPr="00736684">
        <w:rPr>
          <w:lang w:val="pt-PT"/>
        </w:rPr>
        <w:t>[</w:t>
      </w:r>
      <w:r w:rsidR="00885488" w:rsidRPr="00736684">
        <w:rPr>
          <w:lang w:val="pt-PT"/>
        </w:rPr>
        <w:t>RP</w:t>
      </w:r>
      <w:r w:rsidR="00BA24A1" w:rsidRPr="00736684">
        <w:rPr>
          <w:lang w:val="pt-PT"/>
        </w:rPr>
        <w:t>]</w:t>
      </w:r>
      <w:r w:rsidR="00885488" w:rsidRPr="00736684">
        <w:rPr>
          <w:lang w:val="pt-PT"/>
        </w:rPr>
        <w:t xml:space="preserve"> </w:t>
      </w:r>
      <w:r w:rsidR="00885488" w:rsidRPr="00736684">
        <w:rPr>
          <w:rStyle w:val="Incipit"/>
          <w:lang w:val="pt-PT"/>
        </w:rPr>
        <w:t>Lux</w:t>
      </w:r>
      <w:r w:rsidR="005A362F" w:rsidRPr="00736684">
        <w:rPr>
          <w:i/>
          <w:lang w:val="pt-PT"/>
        </w:rPr>
        <w:t xml:space="preserve"> </w:t>
      </w:r>
      <w:r w:rsidR="00885488" w:rsidRPr="00736684">
        <w:rPr>
          <w:rStyle w:val="Incipit"/>
          <w:lang w:val="pt-PT"/>
        </w:rPr>
        <w:t>(236r)</w:t>
      </w:r>
      <w:r w:rsidR="005A362F" w:rsidRPr="00736684">
        <w:rPr>
          <w:i/>
          <w:lang w:val="pt-PT"/>
        </w:rPr>
        <w:t xml:space="preserve"> </w:t>
      </w:r>
      <w:r w:rsidR="00885488" w:rsidRPr="00736684">
        <w:rPr>
          <w:rStyle w:val="Incipit"/>
          <w:lang w:val="pt-PT"/>
        </w:rPr>
        <w:t>perpetua</w:t>
      </w:r>
      <w:r w:rsidR="00885488" w:rsidRPr="00736684">
        <w:rPr>
          <w:lang w:val="pt-PT"/>
        </w:rPr>
        <w:t xml:space="preserve"> folio</w:t>
      </w:r>
      <w:r w:rsidR="00DD1415">
        <w:rPr>
          <w:lang w:val="pt-PT"/>
        </w:rPr>
        <w:t>@</w:t>
      </w:r>
      <w:r w:rsidR="00DD1415" w:rsidRPr="00736684">
        <w:rPr>
          <w:lang w:val="pt-PT"/>
        </w:rPr>
        <w:t>90.</w:t>
      </w:r>
    </w:p>
    <w:p w:rsidR="00885488" w:rsidRPr="00B779A9" w:rsidRDefault="00390F94" w:rsidP="00415109">
      <w:pPr>
        <w:rPr>
          <w:lang w:val="fr-FR"/>
        </w:rPr>
      </w:pPr>
      <w:r w:rsidRPr="00736684">
        <w:rPr>
          <w:rStyle w:val="Time1"/>
          <w:lang w:val="fr-FR"/>
        </w:rPr>
        <w:t>Ad laudes</w:t>
      </w:r>
      <w:r w:rsidR="00885488" w:rsidRPr="00736684">
        <w:rPr>
          <w:lang w:val="fr-FR"/>
        </w:rPr>
        <w:t xml:space="preserve"> AN </w:t>
      </w:r>
      <w:r w:rsidR="00885488" w:rsidRPr="00736684">
        <w:rPr>
          <w:rStyle w:val="Incipit"/>
          <w:lang w:val="fr-FR"/>
        </w:rPr>
        <w:t>Sancti tui domine</w:t>
      </w:r>
      <w:r w:rsidR="00885488" w:rsidRPr="00736684">
        <w:rPr>
          <w:lang w:val="fr-FR"/>
        </w:rPr>
        <w:t xml:space="preserve"> sola. HY </w:t>
      </w:r>
      <w:r w:rsidR="00885488" w:rsidRPr="00736684">
        <w:rPr>
          <w:rStyle w:val="Incipit"/>
          <w:lang w:val="fr-FR"/>
        </w:rPr>
        <w:t>Rex gloriose martyrum</w:t>
      </w:r>
      <w:r w:rsidR="00885488" w:rsidRPr="00736684">
        <w:rPr>
          <w:lang w:val="fr-FR"/>
        </w:rPr>
        <w:t xml:space="preserve">. VS </w:t>
      </w:r>
      <w:r w:rsidR="00885488" w:rsidRPr="00736684">
        <w:rPr>
          <w:rStyle w:val="Incipit"/>
          <w:lang w:val="fr-FR"/>
        </w:rPr>
        <w:t>Iustorum animae alleluia</w:t>
      </w:r>
      <w:r w:rsidR="00885488" w:rsidRPr="00736684">
        <w:rPr>
          <w:lang w:val="fr-FR"/>
        </w:rPr>
        <w:t xml:space="preserve">. AB </w:t>
      </w:r>
      <w:r w:rsidR="00885488" w:rsidRPr="00736684">
        <w:rPr>
          <w:rStyle w:val="Incipit"/>
          <w:lang w:val="fr-FR"/>
        </w:rPr>
        <w:t>Iustorum animae in manu</w:t>
      </w:r>
      <w:r w:rsidR="00DD1415">
        <w:rPr>
          <w:lang w:val="fr-FR"/>
        </w:rPr>
        <w:t>@</w:t>
      </w:r>
      <w:r w:rsidR="00DD1415" w:rsidRPr="00736684">
        <w:rPr>
          <w:lang w:val="fr-FR"/>
        </w:rPr>
        <w:t>92.</w:t>
      </w:r>
      <w:r w:rsidR="00885488" w:rsidRPr="00736684">
        <w:rPr>
          <w:lang w:val="fr-FR"/>
        </w:rPr>
        <w:t xml:space="preserve"> </w:t>
      </w:r>
      <w:r w:rsidR="001A67F1">
        <w:rPr>
          <w:lang w:val="fr-FR"/>
        </w:rPr>
        <w:t>Suffragium d</w:t>
      </w:r>
      <w:r w:rsidR="00885488" w:rsidRPr="00B779A9">
        <w:rPr>
          <w:lang w:val="fr-FR"/>
        </w:rPr>
        <w:t xml:space="preserve">e resurrectione </w:t>
      </w:r>
      <w:r w:rsidR="001A67F1">
        <w:rPr>
          <w:lang w:val="fr-FR"/>
        </w:rPr>
        <w:t>[</w:t>
      </w:r>
      <w:r w:rsidR="00885488" w:rsidRPr="00B779A9">
        <w:rPr>
          <w:lang w:val="fr-FR"/>
        </w:rPr>
        <w:t>AC</w:t>
      </w:r>
      <w:r w:rsidR="001A67F1">
        <w:rPr>
          <w:lang w:val="fr-FR"/>
        </w:rPr>
        <w:t>]</w:t>
      </w:r>
      <w:r w:rsidR="00885488" w:rsidRPr="00B779A9">
        <w:rPr>
          <w:lang w:val="fr-FR"/>
        </w:rPr>
        <w:t xml:space="preserve"> </w:t>
      </w:r>
      <w:r w:rsidR="00885488" w:rsidRPr="00736684">
        <w:rPr>
          <w:rStyle w:val="Incipit"/>
          <w:lang w:val="fr-FR"/>
        </w:rPr>
        <w:t>Surrexit dominus de sepulchro</w:t>
      </w:r>
      <w:r w:rsidR="00DD1415">
        <w:rPr>
          <w:lang w:val="fr-FR"/>
        </w:rPr>
        <w:t>@</w:t>
      </w:r>
      <w:r w:rsidR="00DD1415" w:rsidRPr="00B779A9">
        <w:rPr>
          <w:lang w:val="fr-FR"/>
        </w:rPr>
        <w:t>18.</w:t>
      </w:r>
      <w:r w:rsidR="00885488" w:rsidRPr="00B779A9">
        <w:rPr>
          <w:lang w:val="fr-FR"/>
        </w:rPr>
        <w:t xml:space="preserve"> </w:t>
      </w:r>
      <w:r w:rsidR="00BA24A1" w:rsidRPr="00B779A9">
        <w:rPr>
          <w:lang w:val="fr-FR"/>
        </w:rPr>
        <w:t>[</w:t>
      </w:r>
      <w:r w:rsidR="00885488" w:rsidRPr="00B779A9">
        <w:rPr>
          <w:lang w:val="fr-FR"/>
        </w:rPr>
        <w:t>De beata virgine</w:t>
      </w:r>
      <w:r>
        <w:rPr>
          <w:lang w:val="fr-FR"/>
        </w:rPr>
        <w:t>]</w:t>
      </w:r>
      <w:r w:rsidR="00885488" w:rsidRPr="00B779A9">
        <w:rPr>
          <w:lang w:val="fr-FR"/>
        </w:rPr>
        <w:t xml:space="preserve"> </w:t>
      </w:r>
      <w:r>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736684">
        <w:rPr>
          <w:rStyle w:val="Incipit"/>
          <w:lang w:val="fr-FR"/>
        </w:rPr>
        <w:t>Alleluia sancta</w:t>
      </w:r>
      <w:r w:rsidR="00885488" w:rsidRPr="00B779A9">
        <w:rPr>
          <w:lang w:val="fr-FR"/>
        </w:rPr>
        <w:t xml:space="preserve">. </w:t>
      </w:r>
      <w:r w:rsidR="00BA24A1" w:rsidRPr="00B779A9">
        <w:rPr>
          <w:lang w:val="fr-FR"/>
        </w:rPr>
        <w:t>[</w:t>
      </w:r>
      <w:r w:rsidR="00885488" w:rsidRPr="00B779A9">
        <w:rPr>
          <w:lang w:val="fr-FR"/>
        </w:rPr>
        <w:t>De omnibus sanctis</w:t>
      </w:r>
      <w:r>
        <w:rPr>
          <w:lang w:val="fr-FR"/>
        </w:rPr>
        <w:t>]</w:t>
      </w:r>
      <w:r w:rsidR="00885488" w:rsidRPr="00B779A9">
        <w:rPr>
          <w:lang w:val="fr-FR"/>
        </w:rPr>
        <w:t xml:space="preserve"> </w:t>
      </w:r>
      <w:r>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BC2E91">
        <w:rPr>
          <w:rStyle w:val="Incipit"/>
          <w:lang w:val="fr-FR"/>
        </w:rPr>
        <w:t>Fulgebunt iusti sicut sol</w:t>
      </w:r>
      <w:r w:rsidR="00DD1415">
        <w:rPr>
          <w:lang w:val="fr-FR"/>
        </w:rPr>
        <w:t>@</w:t>
      </w:r>
      <w:r w:rsidR="00DD1415" w:rsidRPr="00B779A9">
        <w:rPr>
          <w:lang w:val="fr-FR"/>
        </w:rPr>
        <w:t>92.</w:t>
      </w:r>
      <w:r w:rsidR="00885488" w:rsidRPr="00B779A9">
        <w:rPr>
          <w:lang w:val="fr-FR"/>
        </w:rPr>
        <w:t xml:space="preserve"> </w:t>
      </w:r>
      <w:r w:rsidR="003525EF" w:rsidRPr="00B779A9">
        <w:rPr>
          <w:lang w:val="fr-FR"/>
        </w:rPr>
        <w:t xml:space="preserve">[BD] </w:t>
      </w:r>
      <w:r w:rsidR="005F6F99" w:rsidRPr="00BC2E91">
        <w:rPr>
          <w:rStyle w:val="Incipit"/>
          <w:lang w:val="fr-FR"/>
        </w:rPr>
        <w:t>Benedicamus</w:t>
      </w:r>
      <w:r w:rsidR="003525EF" w:rsidRPr="00B779A9">
        <w:rPr>
          <w:lang w:val="fr-FR"/>
        </w:rPr>
        <w:t xml:space="preserve"> cum</w:t>
      </w:r>
      <w:r w:rsidR="00885488" w:rsidRPr="00B779A9">
        <w:rPr>
          <w:lang w:val="fr-FR"/>
        </w:rPr>
        <w:t xml:space="preserve"> uno alleluia.</w:t>
      </w:r>
    </w:p>
    <w:p w:rsidR="00885488" w:rsidRPr="005B472A" w:rsidRDefault="001A67F1" w:rsidP="00415109">
      <w:pPr>
        <w:rPr>
          <w:lang w:val="en-US"/>
        </w:rPr>
      </w:pPr>
      <w:r w:rsidRPr="00F945C5">
        <w:rPr>
          <w:rStyle w:val="Time1"/>
          <w:lang w:val="en-US"/>
        </w:rPr>
        <w:t>%D::</w:t>
      </w:r>
      <w:r w:rsidR="000A6D3F" w:rsidRPr="00F945C5">
        <w:rPr>
          <w:rStyle w:val="Time1"/>
          <w:lang w:val="en-US"/>
        </w:rPr>
        <w:t xml:space="preserve">Ad </w:t>
      </w:r>
      <w:r w:rsidR="00390F94" w:rsidRPr="00F945C5">
        <w:rPr>
          <w:rStyle w:val="Time1"/>
          <w:lang w:val="en-US"/>
        </w:rPr>
        <w:t>horas%</w:t>
      </w:r>
      <w:r w:rsidR="008E5F25" w:rsidRPr="00F945C5">
        <w:rPr>
          <w:rStyle w:val="Time1"/>
          <w:lang w:val="en-US"/>
        </w:rPr>
        <w:t>@</w:t>
      </w:r>
      <w:r w:rsidRPr="00F945C5">
        <w:rPr>
          <w:rStyle w:val="Time1"/>
          <w:lang w:val="en-US"/>
        </w:rPr>
        <w:t>$</w:t>
      </w:r>
      <w:r w:rsidRPr="005B472A">
        <w:rPr>
          <w:rStyle w:val="Time1"/>
          <w:lang w:val="en-US"/>
        </w:rPr>
        <w:t>E::</w:t>
      </w:r>
      <w:r w:rsidR="000A6D3F" w:rsidRPr="005B472A">
        <w:rPr>
          <w:rStyle w:val="Time1"/>
          <w:lang w:val="en-US"/>
        </w:rPr>
        <w:t xml:space="preserve">Ad </w:t>
      </w:r>
      <w:r w:rsidR="00390F94" w:rsidRPr="005B472A">
        <w:rPr>
          <w:rStyle w:val="Time1"/>
          <w:lang w:val="en-US"/>
        </w:rPr>
        <w:t>primam</w:t>
      </w:r>
      <w:r w:rsidRPr="005B472A">
        <w:rPr>
          <w:rStyle w:val="Time1"/>
          <w:lang w:val="en-US"/>
        </w:rPr>
        <w:t>$</w:t>
      </w:r>
      <w:r w:rsidR="00885488" w:rsidRPr="005B472A">
        <w:rPr>
          <w:lang w:val="en-US"/>
        </w:rPr>
        <w:t xml:space="preserve"> AN </w:t>
      </w:r>
      <w:r w:rsidR="00885488" w:rsidRPr="005B472A">
        <w:rPr>
          <w:rStyle w:val="Incipit"/>
          <w:lang w:val="en-US"/>
        </w:rPr>
        <w:t>Sancti</w:t>
      </w:r>
      <w:r w:rsidR="005A362F" w:rsidRPr="005B472A">
        <w:rPr>
          <w:i/>
          <w:lang w:val="en-US"/>
        </w:rPr>
        <w:t xml:space="preserve"> </w:t>
      </w:r>
      <w:r w:rsidR="00885488" w:rsidRPr="005B472A">
        <w:rPr>
          <w:rStyle w:val="Incipit"/>
          <w:lang w:val="en-US"/>
        </w:rPr>
        <w:t>tui</w:t>
      </w:r>
      <w:r w:rsidR="005A362F" w:rsidRPr="005B472A">
        <w:rPr>
          <w:i/>
          <w:lang w:val="en-US"/>
        </w:rPr>
        <w:t xml:space="preserve"> </w:t>
      </w:r>
      <w:r w:rsidR="00885488" w:rsidRPr="005B472A">
        <w:rPr>
          <w:rStyle w:val="Incipit"/>
          <w:lang w:val="en-US"/>
        </w:rPr>
        <w:t>domine</w:t>
      </w:r>
      <w:r w:rsidR="00DD1415" w:rsidRPr="005B472A">
        <w:rPr>
          <w:lang w:val="en-US"/>
        </w:rPr>
        <w:t>@92.</w:t>
      </w:r>
    </w:p>
    <w:p w:rsidR="00885488" w:rsidRPr="005B472A" w:rsidRDefault="00390F94" w:rsidP="00415109">
      <w:pPr>
        <w:rPr>
          <w:lang w:val="en-US"/>
        </w:rPr>
      </w:pPr>
      <w:r w:rsidRPr="005B472A">
        <w:rPr>
          <w:rStyle w:val="Time1"/>
          <w:lang w:val="en-US"/>
        </w:rPr>
        <w:t>Ad tertiam</w:t>
      </w:r>
      <w:r w:rsidR="00885488" w:rsidRPr="005B472A">
        <w:rPr>
          <w:lang w:val="en-US"/>
        </w:rPr>
        <w:t xml:space="preserve"> AN </w:t>
      </w:r>
      <w:r w:rsidR="00885488" w:rsidRPr="005B472A">
        <w:rPr>
          <w:rStyle w:val="Incipit"/>
          <w:lang w:val="en-US"/>
        </w:rPr>
        <w:t>Sancti</w:t>
      </w:r>
      <w:r w:rsidR="005A362F" w:rsidRPr="005B472A">
        <w:rPr>
          <w:i/>
          <w:lang w:val="en-US"/>
        </w:rPr>
        <w:t xml:space="preserve"> </w:t>
      </w:r>
      <w:r w:rsidR="00885488" w:rsidRPr="005B472A">
        <w:rPr>
          <w:rStyle w:val="Incipit"/>
          <w:lang w:val="en-US"/>
        </w:rPr>
        <w:t>et</w:t>
      </w:r>
      <w:r w:rsidR="005A362F" w:rsidRPr="005B472A">
        <w:rPr>
          <w:i/>
          <w:lang w:val="en-US"/>
        </w:rPr>
        <w:t xml:space="preserve"> </w:t>
      </w:r>
      <w:r w:rsidR="00885488" w:rsidRPr="005B472A">
        <w:rPr>
          <w:rStyle w:val="Incipit"/>
          <w:lang w:val="en-US"/>
        </w:rPr>
        <w:t>iusti</w:t>
      </w:r>
      <w:r w:rsidR="00DD1415" w:rsidRPr="005B472A">
        <w:rPr>
          <w:lang w:val="en-US"/>
        </w:rPr>
        <w:t>@92.</w:t>
      </w:r>
    </w:p>
    <w:p w:rsidR="00885488" w:rsidRPr="005B472A" w:rsidRDefault="00390F94" w:rsidP="00415109">
      <w:pPr>
        <w:rPr>
          <w:lang w:val="en-US"/>
        </w:rPr>
      </w:pPr>
      <w:r w:rsidRPr="005B472A">
        <w:rPr>
          <w:rStyle w:val="Time1"/>
          <w:lang w:val="en-US"/>
        </w:rPr>
        <w:t>Ad sextam</w:t>
      </w:r>
      <w:r w:rsidR="00885488" w:rsidRPr="005B472A">
        <w:rPr>
          <w:lang w:val="en-US"/>
        </w:rPr>
        <w:t xml:space="preserve"> AN </w:t>
      </w:r>
      <w:r w:rsidR="00885488" w:rsidRPr="005B472A">
        <w:rPr>
          <w:rStyle w:val="Incipit"/>
          <w:lang w:val="en-US"/>
        </w:rPr>
        <w:t>Fulgebunt</w:t>
      </w:r>
      <w:r w:rsidR="005A362F" w:rsidRPr="005B472A">
        <w:rPr>
          <w:i/>
          <w:lang w:val="en-US"/>
        </w:rPr>
        <w:t xml:space="preserve"> </w:t>
      </w:r>
      <w:r w:rsidR="00885488" w:rsidRPr="005B472A">
        <w:rPr>
          <w:rStyle w:val="Incipit"/>
          <w:lang w:val="en-US"/>
        </w:rPr>
        <w:t>iusti</w:t>
      </w:r>
      <w:r w:rsidR="00DD1415" w:rsidRPr="005B472A">
        <w:rPr>
          <w:lang w:val="en-US"/>
        </w:rPr>
        <w:t>@92.</w:t>
      </w:r>
    </w:p>
    <w:p w:rsidR="00885488" w:rsidRDefault="00B231EC" w:rsidP="00415109">
      <w:pPr>
        <w:rPr>
          <w:lang w:val="en-US"/>
        </w:rPr>
      </w:pPr>
      <w:r w:rsidRPr="00BC2E91">
        <w:rPr>
          <w:rStyle w:val="Time1"/>
          <w:lang w:val="en-US"/>
        </w:rPr>
        <w:t>Ad nonam</w:t>
      </w:r>
      <w:r w:rsidR="00885488">
        <w:rPr>
          <w:lang w:val="en-US"/>
        </w:rPr>
        <w:t xml:space="preserve"> AN </w:t>
      </w:r>
      <w:r w:rsidR="00885488" w:rsidRPr="00BC2E91">
        <w:rPr>
          <w:rStyle w:val="Incipit"/>
          <w:lang w:val="en-US"/>
        </w:rPr>
        <w:t>Sancti tui domine</w:t>
      </w:r>
      <w:r w:rsidR="00DD1415">
        <w:rPr>
          <w:lang w:val="en-US"/>
        </w:rPr>
        <w:t>@92.</w:t>
      </w:r>
    </w:p>
    <w:p w:rsidR="00885488" w:rsidRPr="00234396" w:rsidRDefault="00B231EC" w:rsidP="00415109">
      <w:pPr>
        <w:rPr>
          <w:lang w:val="en-US"/>
        </w:rPr>
      </w:pPr>
      <w:r w:rsidRPr="00234396">
        <w:rPr>
          <w:rStyle w:val="Time1"/>
          <w:lang w:val="fr-FR"/>
        </w:rPr>
        <w:t>Ad missam</w:t>
      </w:r>
      <w:r w:rsidR="00885488" w:rsidRPr="00234396">
        <w:rPr>
          <w:lang w:val="fr-FR"/>
        </w:rPr>
        <w:t xml:space="preserve"> IN </w:t>
      </w:r>
      <w:r w:rsidR="00885488" w:rsidRPr="00234396">
        <w:rPr>
          <w:rStyle w:val="Incipit"/>
          <w:lang w:val="fr-FR"/>
        </w:rPr>
        <w:t>Sancti tui domine</w:t>
      </w:r>
      <w:r w:rsidR="00DD1415" w:rsidRPr="00234396">
        <w:rPr>
          <w:lang w:val="fr-FR"/>
        </w:rPr>
        <w:t>@151.</w:t>
      </w:r>
      <w:r w:rsidR="00885488" w:rsidRPr="00234396">
        <w:rPr>
          <w:lang w:val="fr-FR"/>
        </w:rPr>
        <w:t xml:space="preserve"> </w:t>
      </w:r>
      <w:r w:rsidR="00DC75A5" w:rsidRPr="00B779A9">
        <w:rPr>
          <w:lang w:val="fr-FR"/>
        </w:rPr>
        <w:t xml:space="preserve">[KY] </w:t>
      </w:r>
      <w:r w:rsidR="00DC75A5" w:rsidRPr="00BC2E91">
        <w:rPr>
          <w:rStyle w:val="Incipit"/>
          <w:lang w:val="fr-FR"/>
        </w:rPr>
        <w:t>Kyrie</w:t>
      </w:r>
      <w:r w:rsidR="00DC75A5" w:rsidRPr="00B779A9">
        <w:rPr>
          <w:lang w:val="fr-FR"/>
        </w:rPr>
        <w:t xml:space="preserve"> et [SA] </w:t>
      </w:r>
      <w:r w:rsidR="00DC75A5" w:rsidRPr="00BC2E91">
        <w:rPr>
          <w:rStyle w:val="Incipit"/>
          <w:lang w:val="fr-FR"/>
        </w:rPr>
        <w:t>Sanctus</w:t>
      </w:r>
      <w:r w:rsidR="00DC75A5" w:rsidRPr="00B779A9">
        <w:rPr>
          <w:lang w:val="fr-FR"/>
        </w:rPr>
        <w:t xml:space="preserve"> </w:t>
      </w:r>
      <w:r w:rsidR="00885488" w:rsidRPr="00B779A9">
        <w:rPr>
          <w:lang w:val="fr-FR"/>
        </w:rPr>
        <w:t xml:space="preserve">ferialiter. </w:t>
      </w:r>
      <w:r w:rsidR="00885488" w:rsidRPr="00234396">
        <w:rPr>
          <w:lang w:val="fr-FR"/>
        </w:rPr>
        <w:t xml:space="preserve">Absque graduali. </w:t>
      </w:r>
      <w:r w:rsidR="00885488" w:rsidRPr="00234396">
        <w:rPr>
          <w:lang w:val="en-US"/>
        </w:rPr>
        <w:t>AL</w:t>
      </w:r>
      <w:r w:rsidR="00D6574A" w:rsidRPr="00234396">
        <w:rPr>
          <w:lang w:val="en-US"/>
        </w:rPr>
        <w:t>V</w:t>
      </w:r>
      <w:r w:rsidR="00885488" w:rsidRPr="00234396">
        <w:rPr>
          <w:lang w:val="en-US"/>
        </w:rPr>
        <w:t xml:space="preserve"> </w:t>
      </w:r>
      <w:r w:rsidR="00885488" w:rsidRPr="00234396">
        <w:rPr>
          <w:rStyle w:val="Incipit"/>
          <w:lang w:val="en-US"/>
        </w:rPr>
        <w:t>Gaudete iusti in domino</w:t>
      </w:r>
      <w:r w:rsidR="00DD1415" w:rsidRPr="00234396">
        <w:rPr>
          <w:lang w:val="en-US"/>
        </w:rPr>
        <w:t>@151.</w:t>
      </w:r>
      <w:r w:rsidR="00885488" w:rsidRPr="00234396">
        <w:rPr>
          <w:lang w:val="en-US"/>
        </w:rPr>
        <w:t xml:space="preserve"> OF </w:t>
      </w:r>
      <w:r w:rsidR="00885488" w:rsidRPr="00234396">
        <w:rPr>
          <w:rStyle w:val="Incipit"/>
          <w:lang w:val="en-US"/>
        </w:rPr>
        <w:t>Confitebuntur caeli mirabilia</w:t>
      </w:r>
      <w:r w:rsidR="00DD1415" w:rsidRPr="00234396">
        <w:rPr>
          <w:lang w:val="en-US"/>
        </w:rPr>
        <w:t>@151.</w:t>
      </w:r>
      <w:r w:rsidR="00885488" w:rsidRPr="00234396">
        <w:rPr>
          <w:lang w:val="en-US"/>
        </w:rPr>
        <w:t xml:space="preserve"> CO </w:t>
      </w:r>
      <w:r w:rsidR="00885488" w:rsidRPr="00234396">
        <w:rPr>
          <w:rStyle w:val="Incipit"/>
          <w:lang w:val="en-US"/>
        </w:rPr>
        <w:t>Gaudete iusti</w:t>
      </w:r>
      <w:r w:rsidR="00DD1415" w:rsidRPr="00234396">
        <w:rPr>
          <w:lang w:val="en-US"/>
        </w:rPr>
        <w:t>@151.</w:t>
      </w:r>
    </w:p>
    <w:p w:rsidR="007025F4" w:rsidRPr="00234396" w:rsidRDefault="0060171D" w:rsidP="0060171D">
      <w:pPr>
        <w:pStyle w:val="berschrift1"/>
        <w:rPr>
          <w:lang w:val="en-US"/>
        </w:rPr>
      </w:pPr>
      <w:r>
        <w:rPr>
          <w:lang w:val="en-US"/>
        </w:rPr>
        <w:lastRenderedPageBreak/>
        <w:t>KOMMENTAR</w:t>
      </w:r>
    </w:p>
    <w:p w:rsidR="00885488" w:rsidRPr="00234396" w:rsidRDefault="0060171D" w:rsidP="00415109">
      <w:pPr>
        <w:rPr>
          <w:lang w:val="pt-PT"/>
        </w:rPr>
      </w:pPr>
      <w:r>
        <w:rPr>
          <w:lang w:val="en-US"/>
        </w:rPr>
        <w:t xml:space="preserve">Ad </w:t>
      </w:r>
      <w:r w:rsidRPr="00234396">
        <w:rPr>
          <w:lang w:val="en-US"/>
        </w:rPr>
        <w:t>|</w:t>
      </w:r>
      <w:r>
        <w:rPr>
          <w:lang w:val="en-US"/>
        </w:rPr>
        <w:t>matuturum::maturum</w:t>
      </w:r>
      <w:r w:rsidRPr="00234396">
        <w:rPr>
          <w:lang w:val="en-US"/>
        </w:rPr>
        <w:t>|</w:t>
      </w:r>
      <w:r>
        <w:rPr>
          <w:lang w:val="en-US"/>
        </w:rPr>
        <w:t xml:space="preserve"> officium infra pascha et ascensionem domini</w:t>
      </w:r>
      <w:r w:rsidRPr="00234396">
        <w:rPr>
          <w:lang w:val="en-US"/>
        </w:rPr>
        <w:t xml:space="preserve"> </w:t>
      </w:r>
      <w:r w:rsidR="00DC75A5" w:rsidRPr="00234396">
        <w:rPr>
          <w:lang w:val="en-US"/>
        </w:rPr>
        <w:t>(236v)</w:t>
      </w:r>
      <w:r w:rsidR="00964808" w:rsidRPr="00234396">
        <w:rPr>
          <w:lang w:val="en-US"/>
        </w:rPr>
        <w:t xml:space="preserve"> </w:t>
      </w:r>
      <w:r>
        <w:rPr>
          <w:lang w:val="en-US"/>
        </w:rPr>
        <w:t>s</w:t>
      </w:r>
      <w:r w:rsidR="00885488" w:rsidRPr="00234396">
        <w:rPr>
          <w:lang w:val="en-US"/>
        </w:rPr>
        <w:t xml:space="preserve">i binos in </w:t>
      </w:r>
      <w:r w:rsidR="00885488" w:rsidRPr="00234396">
        <w:rPr>
          <w:rStyle w:val="Ort"/>
          <w:lang w:val="en-US"/>
        </w:rPr>
        <w:t>choro</w:t>
      </w:r>
      <w:r w:rsidR="00885488" w:rsidRPr="00234396">
        <w:rPr>
          <w:lang w:val="en-US"/>
        </w:rPr>
        <w:t xml:space="preserve"> habetur </w:t>
      </w:r>
      <w:r w:rsidR="00DC75A5" w:rsidRPr="00234396">
        <w:rPr>
          <w:lang w:val="en-US"/>
        </w:rPr>
        <w:t xml:space="preserve">[KY] </w:t>
      </w:r>
      <w:r w:rsidR="00DC75A5" w:rsidRPr="00234396">
        <w:rPr>
          <w:rStyle w:val="Incipit"/>
          <w:lang w:val="en-US"/>
        </w:rPr>
        <w:t>Kyrie</w:t>
      </w:r>
      <w:r w:rsidR="005A362F" w:rsidRPr="00234396">
        <w:rPr>
          <w:i/>
          <w:lang w:val="en-US"/>
        </w:rPr>
        <w:t xml:space="preserve"> </w:t>
      </w:r>
      <w:r w:rsidR="00DC75A5" w:rsidRPr="00234396">
        <w:rPr>
          <w:lang w:val="en-US"/>
        </w:rPr>
        <w:t xml:space="preserve">et [SA] </w:t>
      </w:r>
      <w:r w:rsidR="00DC75A5" w:rsidRPr="00234396">
        <w:rPr>
          <w:rStyle w:val="Incipit"/>
          <w:lang w:val="en-US"/>
        </w:rPr>
        <w:t>Sanctus</w:t>
      </w:r>
      <w:r w:rsidR="00DC75A5" w:rsidRPr="00234396">
        <w:rPr>
          <w:lang w:val="en-US"/>
        </w:rPr>
        <w:t xml:space="preserve"> </w:t>
      </w:r>
      <w:r w:rsidR="00885488" w:rsidRPr="00234396">
        <w:rPr>
          <w:lang w:val="en-US"/>
        </w:rPr>
        <w:t xml:space="preserve">paschaliter canitur. Nullum graduale neque in </w:t>
      </w:r>
      <w:r w:rsidR="000F4FB4" w:rsidRPr="00234396">
        <w:rPr>
          <w:lang w:val="en-US"/>
        </w:rPr>
        <w:t>novem</w:t>
      </w:r>
      <w:r w:rsidR="00885488" w:rsidRPr="00234396">
        <w:rPr>
          <w:lang w:val="en-US"/>
        </w:rPr>
        <w:t xml:space="preserve"> neque in tribus lectionibus. </w:t>
      </w:r>
      <w:r w:rsidR="001A67F1" w:rsidRPr="00234396">
        <w:rPr>
          <w:lang w:val="en-US"/>
        </w:rPr>
        <w:t>Primum alleluia e</w:t>
      </w:r>
      <w:r w:rsidR="00885488" w:rsidRPr="00234396">
        <w:rPr>
          <w:lang w:val="en-US"/>
        </w:rPr>
        <w:t xml:space="preserve">tiam in </w:t>
      </w:r>
      <w:r w:rsidR="000F4FB4" w:rsidRPr="00234396">
        <w:rPr>
          <w:lang w:val="en-US"/>
        </w:rPr>
        <w:t>novem</w:t>
      </w:r>
      <w:r w:rsidR="001A67F1" w:rsidRPr="00234396">
        <w:rPr>
          <w:lang w:val="en-US"/>
        </w:rPr>
        <w:t>, aut tribus lectionibus [</w:t>
      </w:r>
      <w:r w:rsidR="00885488" w:rsidRPr="00234396">
        <w:rPr>
          <w:lang w:val="en-US"/>
        </w:rPr>
        <w:t>AL</w:t>
      </w:r>
      <w:r w:rsidR="00DC75A5" w:rsidRPr="00234396">
        <w:rPr>
          <w:lang w:val="en-US"/>
        </w:rPr>
        <w:t>V</w:t>
      </w:r>
      <w:r w:rsidR="001A67F1" w:rsidRPr="00234396">
        <w:rPr>
          <w:lang w:val="en-US"/>
        </w:rPr>
        <w:t>]</w:t>
      </w:r>
      <w:r w:rsidR="00885488" w:rsidRPr="00234396">
        <w:rPr>
          <w:lang w:val="en-US"/>
        </w:rPr>
        <w:t xml:space="preserve"> </w:t>
      </w:r>
      <w:r w:rsidR="00885488" w:rsidRPr="00234396">
        <w:rPr>
          <w:rStyle w:val="Incipit"/>
          <w:lang w:val="en-US"/>
        </w:rPr>
        <w:t>Ave</w:t>
      </w:r>
      <w:r w:rsidR="005A362F" w:rsidRPr="00234396">
        <w:rPr>
          <w:i/>
          <w:lang w:val="en-US"/>
        </w:rPr>
        <w:t xml:space="preserve"> </w:t>
      </w:r>
      <w:r w:rsidR="00885488" w:rsidRPr="00234396">
        <w:rPr>
          <w:rStyle w:val="Incipit"/>
          <w:lang w:val="en-US"/>
        </w:rPr>
        <w:t>Maria</w:t>
      </w:r>
      <w:r w:rsidR="00DD1415" w:rsidRPr="00234396">
        <w:rPr>
          <w:lang w:val="en-US"/>
        </w:rPr>
        <w:t>@191.</w:t>
      </w:r>
      <w:r w:rsidR="00885488" w:rsidRPr="00234396">
        <w:rPr>
          <w:lang w:val="en-US"/>
        </w:rPr>
        <w:t xml:space="preserve"> </w:t>
      </w:r>
      <w:r w:rsidR="00885488" w:rsidRPr="00234396">
        <w:rPr>
          <w:lang w:val="pt-PT"/>
        </w:rPr>
        <w:t xml:space="preserve">Secundum </w:t>
      </w:r>
      <w:r w:rsidR="001A67F1" w:rsidRPr="00234396">
        <w:rPr>
          <w:lang w:val="pt-PT"/>
        </w:rPr>
        <w:t xml:space="preserve">[ALV] </w:t>
      </w:r>
      <w:r w:rsidR="00B231EC" w:rsidRPr="00234396">
        <w:rPr>
          <w:rStyle w:val="Incipit"/>
          <w:lang w:val="pt-PT"/>
        </w:rPr>
        <w:t>%D::</w:t>
      </w:r>
      <w:r w:rsidR="004119C7" w:rsidRPr="00234396">
        <w:rPr>
          <w:rStyle w:val="Incipit"/>
          <w:lang w:val="pt-PT"/>
        </w:rPr>
        <w:t>Surrexit</w:t>
      </w:r>
      <w:r w:rsidR="00D734F4" w:rsidRPr="00234396">
        <w:rPr>
          <w:rStyle w:val="Incipit"/>
          <w:lang w:val="pt-PT"/>
        </w:rPr>
        <w:t xml:space="preserve"> </w:t>
      </w:r>
      <w:r w:rsidR="004119C7" w:rsidRPr="00234396">
        <w:rPr>
          <w:rStyle w:val="Incipit"/>
          <w:lang w:val="pt-PT"/>
        </w:rPr>
        <w:t>Christus</w:t>
      </w:r>
      <w:r w:rsidR="00B231EC" w:rsidRPr="00234396">
        <w:rPr>
          <w:rStyle w:val="Incipit"/>
          <w:lang w:val="pt-PT"/>
        </w:rPr>
        <w:t>%</w:t>
      </w:r>
      <w:r w:rsidR="00DD1415" w:rsidRPr="00234396">
        <w:rPr>
          <w:lang w:val="pt-PT"/>
        </w:rPr>
        <w:t>@124.</w:t>
      </w:r>
      <w:r w:rsidR="004119C7" w:rsidRPr="00234396">
        <w:rPr>
          <w:lang w:val="pt-PT"/>
        </w:rPr>
        <w:t xml:space="preserve"> </w:t>
      </w:r>
      <w:r w:rsidR="00380E52" w:rsidRPr="00234396">
        <w:rPr>
          <w:lang w:val="pt-PT"/>
        </w:rPr>
        <w:t xml:space="preserve">ALV </w:t>
      </w:r>
      <w:r w:rsidR="004119C7" w:rsidRPr="00234396">
        <w:rPr>
          <w:rStyle w:val="Incipit"/>
          <w:lang w:val="pt-PT"/>
        </w:rPr>
        <w:t>$E::</w:t>
      </w:r>
      <w:r w:rsidR="00885488" w:rsidRPr="00234396">
        <w:rPr>
          <w:rStyle w:val="Incipit"/>
          <w:lang w:val="pt-PT"/>
        </w:rPr>
        <w:t>Christus</w:t>
      </w:r>
      <w:r w:rsidR="005A362F" w:rsidRPr="00234396">
        <w:rPr>
          <w:rStyle w:val="Incipit"/>
          <w:lang w:val="pt-PT"/>
        </w:rPr>
        <w:t xml:space="preserve"> </w:t>
      </w:r>
      <w:r w:rsidR="00885488" w:rsidRPr="00234396">
        <w:rPr>
          <w:rStyle w:val="Incipit"/>
          <w:lang w:val="pt-PT"/>
        </w:rPr>
        <w:t>resurgens</w:t>
      </w:r>
      <w:r w:rsidR="004119C7" w:rsidRPr="00234396">
        <w:rPr>
          <w:rStyle w:val="Incipit"/>
          <w:lang w:val="pt-PT"/>
        </w:rPr>
        <w:t>$</w:t>
      </w:r>
      <w:r w:rsidR="00885488" w:rsidRPr="00234396">
        <w:rPr>
          <w:lang w:val="pt-PT"/>
        </w:rPr>
        <w:t xml:space="preserve"> vel </w:t>
      </w:r>
      <w:r w:rsidR="00DC75A5" w:rsidRPr="00234396">
        <w:rPr>
          <w:lang w:val="pt-PT"/>
        </w:rPr>
        <w:t xml:space="preserve">[ALV] </w:t>
      </w:r>
      <w:r w:rsidR="00885488" w:rsidRPr="00234396">
        <w:rPr>
          <w:rStyle w:val="Incipit"/>
          <w:lang w:val="pt-PT"/>
        </w:rPr>
        <w:t>Surgens</w:t>
      </w:r>
      <w:r w:rsidR="005A362F" w:rsidRPr="00234396">
        <w:rPr>
          <w:i/>
          <w:lang w:val="pt-PT"/>
        </w:rPr>
        <w:t xml:space="preserve"> </w:t>
      </w:r>
      <w:r w:rsidR="00885488" w:rsidRPr="00234396">
        <w:rPr>
          <w:rStyle w:val="Incipit"/>
          <w:lang w:val="pt-PT"/>
        </w:rPr>
        <w:t>Iesus</w:t>
      </w:r>
      <w:r w:rsidR="00DD1415" w:rsidRPr="00234396">
        <w:rPr>
          <w:lang w:val="pt-PT"/>
        </w:rPr>
        <w:t>@118.</w:t>
      </w:r>
      <w:r w:rsidR="00885488" w:rsidRPr="00234396">
        <w:rPr>
          <w:lang w:val="pt-PT"/>
        </w:rPr>
        <w:t xml:space="preserve"> SE </w:t>
      </w:r>
      <w:r w:rsidR="00885488" w:rsidRPr="00234396">
        <w:rPr>
          <w:rStyle w:val="Incipit"/>
          <w:lang w:val="pt-PT"/>
        </w:rPr>
        <w:t>Ave</w:t>
      </w:r>
      <w:r w:rsidR="005A362F" w:rsidRPr="00234396">
        <w:rPr>
          <w:i/>
          <w:lang w:val="pt-PT"/>
        </w:rPr>
        <w:t xml:space="preserve"> </w:t>
      </w:r>
      <w:r w:rsidR="00885488" w:rsidRPr="00234396">
        <w:rPr>
          <w:rStyle w:val="Incipit"/>
          <w:lang w:val="pt-PT"/>
        </w:rPr>
        <w:t>plena</w:t>
      </w:r>
      <w:r w:rsidR="00DD1415" w:rsidRPr="00234396">
        <w:rPr>
          <w:lang w:val="pt-PT"/>
        </w:rPr>
        <w:t>@292.</w:t>
      </w:r>
      <w:r w:rsidR="00885488" w:rsidRPr="00234396">
        <w:rPr>
          <w:lang w:val="pt-PT"/>
        </w:rPr>
        <w:t xml:space="preserve"> </w:t>
      </w:r>
    </w:p>
    <w:p w:rsidR="00885488" w:rsidRPr="00B779A9" w:rsidRDefault="00885488" w:rsidP="00415109">
      <w:pPr>
        <w:rPr>
          <w:lang w:val="fr-FR"/>
        </w:rPr>
      </w:pPr>
      <w:r w:rsidRPr="00B779A9">
        <w:rPr>
          <w:lang w:val="fr-FR"/>
        </w:rPr>
        <w:t xml:space="preserve">Si </w:t>
      </w:r>
      <w:r w:rsidR="000F4FB4" w:rsidRPr="00B779A9">
        <w:rPr>
          <w:lang w:val="fr-FR"/>
        </w:rPr>
        <w:t>novem</w:t>
      </w:r>
      <w:r w:rsidRPr="00B779A9">
        <w:rPr>
          <w:lang w:val="fr-FR"/>
        </w:rPr>
        <w:t xml:space="preserve"> lectiones habentur </w:t>
      </w:r>
      <w:r w:rsidR="00DC75A5" w:rsidRPr="00B779A9">
        <w:rPr>
          <w:lang w:val="fr-FR"/>
        </w:rPr>
        <w:t xml:space="preserve">[KY] </w:t>
      </w:r>
      <w:r w:rsidR="00DC75A5" w:rsidRPr="005A362F">
        <w:rPr>
          <w:rStyle w:val="Incipit"/>
          <w:lang w:val="fr-FR"/>
        </w:rPr>
        <w:t>Kyrie</w:t>
      </w:r>
      <w:r w:rsidR="005A362F" w:rsidRPr="00BE7D55">
        <w:rPr>
          <w:i/>
          <w:lang w:val="fr-FR"/>
        </w:rPr>
        <w:t xml:space="preserve"> </w:t>
      </w:r>
      <w:r w:rsidR="00DC75A5" w:rsidRPr="00B779A9">
        <w:rPr>
          <w:lang w:val="fr-FR"/>
        </w:rPr>
        <w:t xml:space="preserve">et [SA] </w:t>
      </w:r>
      <w:r w:rsidR="00DC75A5" w:rsidRPr="005A362F">
        <w:rPr>
          <w:rStyle w:val="Incipit"/>
          <w:lang w:val="fr-FR"/>
        </w:rPr>
        <w:t>Sanctus</w:t>
      </w:r>
      <w:r w:rsidR="00DC75A5" w:rsidRPr="00B779A9">
        <w:rPr>
          <w:lang w:val="fr-FR"/>
        </w:rPr>
        <w:t xml:space="preserve"> </w:t>
      </w:r>
      <w:r w:rsidRPr="00B779A9">
        <w:rPr>
          <w:lang w:val="fr-FR"/>
        </w:rPr>
        <w:t xml:space="preserve">de virginibus ad placitum. Secundum </w:t>
      </w:r>
      <w:r w:rsidR="009E4BA9">
        <w:rPr>
          <w:lang w:val="fr-FR"/>
        </w:rPr>
        <w:t>ALV</w:t>
      </w:r>
      <w:r w:rsidR="009E4BA9" w:rsidRPr="00BC2E91">
        <w:rPr>
          <w:rStyle w:val="Incipit"/>
          <w:lang w:val="fr-FR"/>
        </w:rPr>
        <w:t xml:space="preserve"> %D::</w:t>
      </w:r>
      <w:r w:rsidR="004119C7" w:rsidRPr="00BC2E91">
        <w:rPr>
          <w:rStyle w:val="Incipit"/>
          <w:lang w:val="fr-FR"/>
        </w:rPr>
        <w:t>Surrexit</w:t>
      </w:r>
      <w:r w:rsidR="00D734F4" w:rsidRPr="00BC2E91">
        <w:rPr>
          <w:rStyle w:val="Incipit"/>
          <w:lang w:val="fr-FR"/>
        </w:rPr>
        <w:t xml:space="preserve"> </w:t>
      </w:r>
      <w:r w:rsidR="004119C7" w:rsidRPr="00BC2E91">
        <w:rPr>
          <w:rStyle w:val="Incipit"/>
          <w:lang w:val="fr-FR"/>
        </w:rPr>
        <w:t>Christus</w:t>
      </w:r>
      <w:r w:rsidR="00C60028" w:rsidRPr="002D4ADF">
        <w:rPr>
          <w:rStyle w:val="Incipit"/>
          <w:lang w:val="fr-FR"/>
        </w:rPr>
        <w:t>%</w:t>
      </w:r>
      <w:r w:rsidR="001704DB">
        <w:rPr>
          <w:lang w:val="fr-FR"/>
        </w:rPr>
        <w:t xml:space="preserve">. </w:t>
      </w:r>
      <w:r w:rsidR="00380E52">
        <w:rPr>
          <w:lang w:val="fr-FR"/>
        </w:rPr>
        <w:t xml:space="preserve">[ALV] </w:t>
      </w:r>
      <w:r w:rsidR="004119C7" w:rsidRPr="002D4ADF">
        <w:rPr>
          <w:rStyle w:val="Incipit"/>
          <w:lang w:val="fr-FR"/>
        </w:rPr>
        <w:t>$E::Christus</w:t>
      </w:r>
      <w:r w:rsidR="005A362F" w:rsidRPr="002D4ADF">
        <w:rPr>
          <w:rStyle w:val="Incipit"/>
          <w:lang w:val="fr-FR"/>
        </w:rPr>
        <w:t xml:space="preserve"> </w:t>
      </w:r>
      <w:r w:rsidR="004119C7" w:rsidRPr="002D4ADF">
        <w:rPr>
          <w:rStyle w:val="Incipit"/>
          <w:lang w:val="fr-FR"/>
        </w:rPr>
        <w:t>resurgens$</w:t>
      </w:r>
      <w:r w:rsidRPr="00B779A9">
        <w:rPr>
          <w:lang w:val="fr-FR"/>
        </w:rPr>
        <w:t xml:space="preserve"> vel </w:t>
      </w:r>
      <w:r w:rsidR="00DC75A5" w:rsidRPr="00B779A9">
        <w:rPr>
          <w:lang w:val="fr-FR"/>
        </w:rPr>
        <w:t xml:space="preserve">[ALV] </w:t>
      </w:r>
      <w:r w:rsidRPr="005A362F">
        <w:rPr>
          <w:rStyle w:val="Incipit"/>
          <w:lang w:val="fr-FR"/>
        </w:rPr>
        <w:t>Surgens</w:t>
      </w:r>
      <w:r w:rsidR="005A362F" w:rsidRPr="00BE7D55">
        <w:rPr>
          <w:i/>
          <w:lang w:val="fr-FR"/>
        </w:rPr>
        <w:t xml:space="preserve"> </w:t>
      </w:r>
      <w:r w:rsidRPr="005A362F">
        <w:rPr>
          <w:rStyle w:val="Incipit"/>
          <w:lang w:val="fr-FR"/>
        </w:rPr>
        <w:t>Iesus</w:t>
      </w:r>
      <w:r w:rsidRPr="00B779A9">
        <w:rPr>
          <w:lang w:val="fr-FR"/>
        </w:rPr>
        <w:t xml:space="preserve"> ut supra dictum erat de festis quando sunt bini. </w:t>
      </w:r>
    </w:p>
    <w:p w:rsidR="00885488" w:rsidRPr="00BC2E91" w:rsidRDefault="00885488" w:rsidP="00415109">
      <w:pPr>
        <w:rPr>
          <w:lang w:val="it-IT"/>
        </w:rPr>
      </w:pPr>
      <w:r w:rsidRPr="00B779A9">
        <w:rPr>
          <w:lang w:val="fr-FR"/>
        </w:rPr>
        <w:t xml:space="preserve">Quando in </w:t>
      </w:r>
      <w:r w:rsidRPr="00BC2E91">
        <w:rPr>
          <w:rStyle w:val="Ort"/>
          <w:lang w:val="fr-FR"/>
        </w:rPr>
        <w:t>choro</w:t>
      </w:r>
      <w:r w:rsidRPr="00B779A9">
        <w:rPr>
          <w:lang w:val="fr-FR"/>
        </w:rPr>
        <w:t xml:space="preserve"> tres lectiones habentur </w:t>
      </w:r>
      <w:r w:rsidR="00DC75A5" w:rsidRPr="00B779A9">
        <w:rPr>
          <w:lang w:val="fr-FR"/>
        </w:rPr>
        <w:t xml:space="preserve">[KY] </w:t>
      </w:r>
      <w:r w:rsidR="00DC75A5" w:rsidRPr="005A362F">
        <w:rPr>
          <w:rStyle w:val="Incipit"/>
          <w:lang w:val="fr-FR"/>
        </w:rPr>
        <w:t>Kyrie</w:t>
      </w:r>
      <w:r w:rsidR="005A362F" w:rsidRPr="00BE7D55">
        <w:rPr>
          <w:i/>
          <w:lang w:val="fr-FR"/>
        </w:rPr>
        <w:t xml:space="preserve"> </w:t>
      </w:r>
      <w:r w:rsidR="00DC75A5" w:rsidRPr="00B779A9">
        <w:rPr>
          <w:lang w:val="fr-FR"/>
        </w:rPr>
        <w:t xml:space="preserve">et [SA] </w:t>
      </w:r>
      <w:r w:rsidR="00DC75A5" w:rsidRPr="005A362F">
        <w:rPr>
          <w:rStyle w:val="Incipit"/>
          <w:lang w:val="fr-FR"/>
        </w:rPr>
        <w:t>Sanctus</w:t>
      </w:r>
      <w:r w:rsidR="00DC75A5" w:rsidRPr="00B779A9">
        <w:rPr>
          <w:lang w:val="fr-FR"/>
        </w:rPr>
        <w:t xml:space="preserve"> </w:t>
      </w:r>
      <w:r w:rsidRPr="00B779A9">
        <w:rPr>
          <w:lang w:val="fr-FR"/>
        </w:rPr>
        <w:t>de vi</w:t>
      </w:r>
      <w:r w:rsidR="009E4BA9">
        <w:rPr>
          <w:lang w:val="fr-FR"/>
        </w:rPr>
        <w:t>rginibus. Secundum alleluia sum</w:t>
      </w:r>
      <w:r w:rsidRPr="00B779A9">
        <w:rPr>
          <w:lang w:val="fr-FR"/>
        </w:rPr>
        <w:t xml:space="preserve">atur ex feriis quae habentur in </w:t>
      </w:r>
      <w:r w:rsidRPr="00BC2E91">
        <w:rPr>
          <w:rStyle w:val="Funktion"/>
          <w:lang w:val="fr-FR"/>
        </w:rPr>
        <w:t>graduali</w:t>
      </w:r>
      <w:r w:rsidRPr="00B779A9">
        <w:rPr>
          <w:lang w:val="fr-FR"/>
        </w:rPr>
        <w:t xml:space="preserve"> folio 123 et 124 pro ratione tame</w:t>
      </w:r>
      <w:r w:rsidR="009E4BA9">
        <w:rPr>
          <w:lang w:val="fr-FR"/>
        </w:rPr>
        <w:t>n semper feriarium, hoc est: si secunda feria fuerit sum</w:t>
      </w:r>
      <w:r w:rsidRPr="00B779A9">
        <w:rPr>
          <w:lang w:val="fr-FR"/>
        </w:rPr>
        <w:t xml:space="preserve">atur (237r) </w:t>
      </w:r>
      <w:r w:rsidR="00D6574A" w:rsidRPr="00B779A9">
        <w:rPr>
          <w:lang w:val="fr-FR"/>
        </w:rPr>
        <w:t>alleluia</w:t>
      </w:r>
      <w:r w:rsidRPr="00B779A9">
        <w:rPr>
          <w:lang w:val="fr-FR"/>
        </w:rPr>
        <w:t xml:space="preserve"> quod in secunda feria ponitur </w:t>
      </w:r>
      <w:r w:rsidR="009E4BA9">
        <w:rPr>
          <w:lang w:val="fr-FR"/>
        </w:rPr>
        <w:t>$E::</w:t>
      </w:r>
      <w:r w:rsidRPr="00B779A9">
        <w:rPr>
          <w:lang w:val="fr-FR"/>
        </w:rPr>
        <w:t>et</w:t>
      </w:r>
      <w:r w:rsidR="009E4BA9">
        <w:rPr>
          <w:lang w:val="fr-FR"/>
        </w:rPr>
        <w:t>$</w:t>
      </w:r>
      <w:r w:rsidRPr="00B779A9">
        <w:rPr>
          <w:lang w:val="fr-FR"/>
        </w:rPr>
        <w:t xml:space="preserve"> sic de aliis. Reliqua per totum ut dictum erat supra feria tertia paschae et sic cantetur usque ad festum ascensionis domini. </w:t>
      </w:r>
      <w:r w:rsidRPr="00B779A9">
        <w:rPr>
          <w:lang w:val="it-IT"/>
        </w:rPr>
        <w:t>Nisi fuerit festum in quo aliter sit cantandum inde cantetur ut suo loco dicetur.</w:t>
      </w:r>
    </w:p>
    <w:p w:rsidR="00885488" w:rsidRPr="00BC2E91" w:rsidRDefault="00885488" w:rsidP="00415109">
      <w:pPr>
        <w:pStyle w:val="berschrift1"/>
        <w:rPr>
          <w:lang w:val="it-IT"/>
        </w:rPr>
      </w:pPr>
      <w:r w:rsidRPr="00BC2E91">
        <w:rPr>
          <w:lang w:val="it-IT"/>
        </w:rPr>
        <w:t xml:space="preserve">INFRA PASCHA ET ASCENSIONEM </w:t>
      </w:r>
    </w:p>
    <w:p w:rsidR="00885488" w:rsidRPr="00B779A9" w:rsidRDefault="00885488" w:rsidP="00415109">
      <w:pPr>
        <w:rPr>
          <w:lang w:val="it-IT"/>
        </w:rPr>
      </w:pPr>
      <w:r w:rsidRPr="00B779A9">
        <w:rPr>
          <w:lang w:val="it-IT"/>
        </w:rPr>
        <w:t xml:space="preserve">Quando binos in </w:t>
      </w:r>
      <w:r w:rsidRPr="00BC2E91">
        <w:rPr>
          <w:rStyle w:val="Ort"/>
          <w:lang w:val="it-IT"/>
        </w:rPr>
        <w:t>choro</w:t>
      </w:r>
      <w:r w:rsidRPr="00B779A9">
        <w:rPr>
          <w:lang w:val="it-IT"/>
        </w:rPr>
        <w:t xml:space="preserve"> habetur suffragatur de resurrectione </w:t>
      </w:r>
      <w:r w:rsidR="00BA24A1" w:rsidRPr="00B779A9">
        <w:rPr>
          <w:lang w:val="it-IT"/>
        </w:rPr>
        <w:t>[</w:t>
      </w:r>
      <w:r w:rsidRPr="00B779A9">
        <w:rPr>
          <w:lang w:val="it-IT"/>
        </w:rPr>
        <w:t>AC</w:t>
      </w:r>
      <w:r w:rsidR="00BA24A1" w:rsidRPr="00B779A9">
        <w:rPr>
          <w:lang w:val="it-IT"/>
        </w:rPr>
        <w:t>]</w:t>
      </w:r>
      <w:r w:rsidRPr="00B779A9">
        <w:rPr>
          <w:lang w:val="it-IT"/>
        </w:rPr>
        <w:t xml:space="preserve"> </w:t>
      </w:r>
      <w:r w:rsidRPr="005A362F">
        <w:rPr>
          <w:rStyle w:val="Incipit"/>
          <w:lang w:val="it-IT"/>
        </w:rPr>
        <w:t>Christus</w:t>
      </w:r>
      <w:r w:rsidR="005A362F" w:rsidRPr="00BE7D55">
        <w:rPr>
          <w:i/>
          <w:lang w:val="it-IT"/>
        </w:rPr>
        <w:t xml:space="preserve"> </w:t>
      </w:r>
      <w:r w:rsidRPr="005A362F">
        <w:rPr>
          <w:rStyle w:val="Incipit"/>
          <w:lang w:val="it-IT"/>
        </w:rPr>
        <w:t>resurgens</w:t>
      </w:r>
      <w:r w:rsidR="00DD1415">
        <w:rPr>
          <w:lang w:val="it-IT"/>
        </w:rPr>
        <w:t>@59.</w:t>
      </w:r>
      <w:r w:rsidR="009E4BA9">
        <w:rPr>
          <w:lang w:val="it-IT"/>
        </w:rPr>
        <w:t xml:space="preserve"> De beata virgine t</w:t>
      </w:r>
      <w:r w:rsidRPr="00B779A9">
        <w:rPr>
          <w:lang w:val="it-IT"/>
        </w:rPr>
        <w:t>am ad vesperas quam ad matutinum etiam in festi</w:t>
      </w:r>
      <w:r w:rsidR="00D66EA2" w:rsidRPr="00B779A9">
        <w:rPr>
          <w:lang w:val="it-IT"/>
        </w:rPr>
        <w:t>vita</w:t>
      </w:r>
      <w:r w:rsidRPr="00B779A9">
        <w:rPr>
          <w:lang w:val="it-IT"/>
        </w:rPr>
        <w:t xml:space="preserve">tibus </w:t>
      </w:r>
      <w:r w:rsidR="000F4FB4" w:rsidRPr="00B779A9">
        <w:rPr>
          <w:lang w:val="it-IT"/>
        </w:rPr>
        <w:t>novem</w:t>
      </w:r>
      <w:r w:rsidRPr="00B779A9">
        <w:rPr>
          <w:lang w:val="it-IT"/>
        </w:rPr>
        <w:t xml:space="preserve"> aut trium lectionum in primis vel secundis vesperis de beata virgine </w:t>
      </w:r>
      <w:r w:rsidR="00BA24A1" w:rsidRPr="00B779A9">
        <w:rPr>
          <w:lang w:val="it-IT"/>
        </w:rPr>
        <w:t>[</w:t>
      </w:r>
      <w:r w:rsidRPr="00B779A9">
        <w:rPr>
          <w:lang w:val="it-IT"/>
        </w:rPr>
        <w:t>AC</w:t>
      </w:r>
      <w:r w:rsidR="00BA24A1" w:rsidRPr="00B779A9">
        <w:rPr>
          <w:lang w:val="it-IT"/>
        </w:rPr>
        <w:t>]</w:t>
      </w:r>
      <w:r w:rsidRPr="00B779A9">
        <w:rPr>
          <w:lang w:val="it-IT"/>
        </w:rPr>
        <w:t xml:space="preserve"> </w:t>
      </w:r>
      <w:r w:rsidRPr="005A362F">
        <w:rPr>
          <w:rStyle w:val="Incipit"/>
          <w:lang w:val="it-IT"/>
        </w:rPr>
        <w:t>Alleluia</w:t>
      </w:r>
      <w:r w:rsidR="005A362F" w:rsidRPr="00BE7D55">
        <w:rPr>
          <w:i/>
          <w:lang w:val="it-IT"/>
        </w:rPr>
        <w:t xml:space="preserve"> </w:t>
      </w:r>
      <w:r w:rsidRPr="005A362F">
        <w:rPr>
          <w:rStyle w:val="Incipit"/>
          <w:lang w:val="it-IT"/>
        </w:rPr>
        <w:t>sancta</w:t>
      </w:r>
      <w:r w:rsidR="005A362F" w:rsidRPr="00BE7D55">
        <w:rPr>
          <w:i/>
          <w:lang w:val="it-IT"/>
        </w:rPr>
        <w:t xml:space="preserve"> </w:t>
      </w:r>
      <w:r w:rsidRPr="005A362F">
        <w:rPr>
          <w:rStyle w:val="Incipit"/>
          <w:lang w:val="it-IT"/>
        </w:rPr>
        <w:t>dei</w:t>
      </w:r>
      <w:r w:rsidR="005A362F" w:rsidRPr="00BE7D55">
        <w:rPr>
          <w:i/>
          <w:lang w:val="it-IT"/>
        </w:rPr>
        <w:t xml:space="preserve"> </w:t>
      </w:r>
      <w:r w:rsidRPr="005A362F">
        <w:rPr>
          <w:rStyle w:val="Incipit"/>
          <w:lang w:val="it-IT"/>
        </w:rPr>
        <w:t>genitrix</w:t>
      </w:r>
      <w:r w:rsidRPr="00B779A9">
        <w:rPr>
          <w:lang w:val="it-IT"/>
        </w:rPr>
        <w:t>. De omnibus sanctis nulla fit mentio in festi</w:t>
      </w:r>
      <w:r w:rsidR="00D66EA2" w:rsidRPr="00B779A9">
        <w:rPr>
          <w:lang w:val="it-IT"/>
        </w:rPr>
        <w:t>vita</w:t>
      </w:r>
      <w:r w:rsidRPr="00B779A9">
        <w:rPr>
          <w:lang w:val="it-IT"/>
        </w:rPr>
        <w:t>tibus quando sunt bini.</w:t>
      </w:r>
    </w:p>
    <w:p w:rsidR="00885488" w:rsidRPr="00B779A9" w:rsidRDefault="001D57F5" w:rsidP="00415109">
      <w:pPr>
        <w:rPr>
          <w:lang w:val="it-IT"/>
        </w:rPr>
      </w:pPr>
      <w:r w:rsidRPr="00BC2E91">
        <w:rPr>
          <w:rStyle w:val="Time1"/>
          <w:lang w:val="it-IT"/>
        </w:rPr>
        <w:t>Ad matutinum</w:t>
      </w:r>
      <w:r w:rsidR="00885488" w:rsidRPr="00B779A9">
        <w:rPr>
          <w:lang w:val="it-IT"/>
        </w:rPr>
        <w:t xml:space="preserve"> </w:t>
      </w:r>
      <w:r w:rsidR="009E4BA9">
        <w:rPr>
          <w:lang w:val="it-IT"/>
        </w:rPr>
        <w:t>Suffragium d</w:t>
      </w:r>
      <w:r w:rsidR="00885488" w:rsidRPr="00B779A9">
        <w:rPr>
          <w:lang w:val="it-IT"/>
        </w:rPr>
        <w:t xml:space="preserve">e resurrectione </w:t>
      </w:r>
      <w:r w:rsidR="009E4BA9">
        <w:rPr>
          <w:lang w:val="it-IT"/>
        </w:rPr>
        <w:t>[</w:t>
      </w:r>
      <w:r w:rsidR="00885488" w:rsidRPr="00B779A9">
        <w:rPr>
          <w:lang w:val="it-IT"/>
        </w:rPr>
        <w:t>AC</w:t>
      </w:r>
      <w:r w:rsidR="009E4BA9">
        <w:rPr>
          <w:lang w:val="it-IT"/>
        </w:rPr>
        <w:t>]</w:t>
      </w:r>
      <w:r w:rsidR="00885488" w:rsidRPr="00B779A9">
        <w:rPr>
          <w:lang w:val="it-IT"/>
        </w:rPr>
        <w:t xml:space="preserve"> </w:t>
      </w:r>
      <w:r w:rsidR="00885488" w:rsidRPr="005A362F">
        <w:rPr>
          <w:rStyle w:val="Incipit"/>
          <w:lang w:val="it-IT"/>
        </w:rPr>
        <w:t>Redemptor</w:t>
      </w:r>
      <w:r w:rsidR="005A362F" w:rsidRPr="00BE7D55">
        <w:rPr>
          <w:i/>
          <w:lang w:val="it-IT"/>
        </w:rPr>
        <w:t xml:space="preserve"> </w:t>
      </w:r>
      <w:r w:rsidR="00885488" w:rsidRPr="005A362F">
        <w:rPr>
          <w:rStyle w:val="Incipit"/>
          <w:lang w:val="it-IT"/>
        </w:rPr>
        <w:t>noster</w:t>
      </w:r>
      <w:r w:rsidR="005A362F" w:rsidRPr="00BE7D55">
        <w:rPr>
          <w:i/>
          <w:lang w:val="it-IT"/>
        </w:rPr>
        <w:t xml:space="preserve"> </w:t>
      </w:r>
      <w:r w:rsidR="00885488" w:rsidRPr="005A362F">
        <w:rPr>
          <w:rStyle w:val="Incipit"/>
          <w:lang w:val="it-IT"/>
        </w:rPr>
        <w:t>surrexit</w:t>
      </w:r>
      <w:r w:rsidR="00DD1415">
        <w:rPr>
          <w:lang w:val="it-IT"/>
        </w:rPr>
        <w:t>@</w:t>
      </w:r>
      <w:r w:rsidR="00DD1415" w:rsidRPr="00B779A9">
        <w:rPr>
          <w:lang w:val="it-IT"/>
        </w:rPr>
        <w:t>17.</w:t>
      </w:r>
    </w:p>
    <w:p w:rsidR="00885488" w:rsidRPr="00B779A9" w:rsidRDefault="001D57F5" w:rsidP="00415109">
      <w:pPr>
        <w:rPr>
          <w:lang w:val="fr-FR"/>
        </w:rPr>
      </w:pPr>
      <w:r w:rsidRPr="00BC2E91">
        <w:rPr>
          <w:rStyle w:val="Time1"/>
          <w:lang w:val="fr-FR"/>
        </w:rPr>
        <w:t>In secundis vesperis</w:t>
      </w:r>
      <w:r w:rsidR="00885488" w:rsidRPr="00B779A9">
        <w:rPr>
          <w:lang w:val="fr-FR"/>
        </w:rPr>
        <w:t xml:space="preserve"> </w:t>
      </w:r>
      <w:r w:rsidR="009E4BA9">
        <w:rPr>
          <w:lang w:val="fr-FR"/>
        </w:rPr>
        <w:t xml:space="preserve">suffragium </w:t>
      </w:r>
      <w:r w:rsidR="00BA24A1" w:rsidRPr="00B779A9">
        <w:rPr>
          <w:lang w:val="fr-FR"/>
        </w:rPr>
        <w:t>[</w:t>
      </w:r>
      <w:r w:rsidR="009E4BA9">
        <w:rPr>
          <w:lang w:val="fr-FR"/>
        </w:rPr>
        <w:t>d</w:t>
      </w:r>
      <w:r w:rsidR="00885488" w:rsidRPr="00B779A9">
        <w:rPr>
          <w:lang w:val="fr-FR"/>
        </w:rPr>
        <w:t>e resurrectione</w:t>
      </w:r>
      <w:r w:rsidR="00BA24A1" w:rsidRPr="00B779A9">
        <w:rPr>
          <w:lang w:val="fr-FR"/>
        </w:rPr>
        <w:t>]</w:t>
      </w:r>
      <w:r w:rsidR="00885488" w:rsidRPr="00B779A9">
        <w:rPr>
          <w:lang w:val="fr-FR"/>
        </w:rPr>
        <w:t xml:space="preserve"> AC </w:t>
      </w:r>
      <w:r w:rsidR="00885488" w:rsidRPr="005A362F">
        <w:rPr>
          <w:rStyle w:val="Incipit"/>
          <w:lang w:val="fr-FR"/>
        </w:rPr>
        <w:t>Surrexit</w:t>
      </w:r>
      <w:r w:rsidR="005A362F" w:rsidRPr="00BE7D55">
        <w:rPr>
          <w:i/>
          <w:lang w:val="fr-FR"/>
        </w:rPr>
        <w:t xml:space="preserve"> </w:t>
      </w:r>
      <w:r w:rsidR="00885488" w:rsidRPr="005A362F">
        <w:rPr>
          <w:rStyle w:val="Incipit"/>
          <w:lang w:val="fr-FR"/>
        </w:rPr>
        <w:t>Christus</w:t>
      </w:r>
      <w:r w:rsidR="005A362F" w:rsidRPr="00BE7D55">
        <w:rPr>
          <w:i/>
          <w:lang w:val="fr-FR"/>
        </w:rPr>
        <w:t xml:space="preserve"> </w:t>
      </w:r>
      <w:r w:rsidR="00885488" w:rsidRPr="005A362F">
        <w:rPr>
          <w:rStyle w:val="Incipit"/>
          <w:lang w:val="fr-FR"/>
        </w:rPr>
        <w:t>et</w:t>
      </w:r>
      <w:r w:rsidR="005A362F" w:rsidRPr="00BE7D55">
        <w:rPr>
          <w:i/>
          <w:lang w:val="fr-FR"/>
        </w:rPr>
        <w:t xml:space="preserve"> </w:t>
      </w:r>
      <w:r w:rsidR="00885488" w:rsidRPr="005A362F">
        <w:rPr>
          <w:rStyle w:val="Incipit"/>
          <w:lang w:val="fr-FR"/>
        </w:rPr>
        <w:t>illuxit</w:t>
      </w:r>
      <w:r w:rsidR="00885488" w:rsidRPr="00B779A9">
        <w:rPr>
          <w:lang w:val="fr-FR"/>
        </w:rPr>
        <w:t xml:space="preserve"> ex </w:t>
      </w:r>
      <w:r w:rsidR="00885488" w:rsidRPr="00BC2E91">
        <w:rPr>
          <w:rStyle w:val="Funktion"/>
          <w:lang w:val="fr-FR"/>
        </w:rPr>
        <w:t>minori antiphonario</w:t>
      </w:r>
      <w:r w:rsidR="00DD1415">
        <w:rPr>
          <w:lang w:val="fr-FR"/>
        </w:rPr>
        <w:t>@</w:t>
      </w:r>
      <w:r w:rsidR="00DD1415" w:rsidRPr="00B779A9">
        <w:rPr>
          <w:lang w:val="fr-FR"/>
        </w:rPr>
        <w:t>18.</w:t>
      </w:r>
      <w:r w:rsidR="00885488" w:rsidRPr="00B779A9">
        <w:rPr>
          <w:lang w:val="fr-FR"/>
        </w:rPr>
        <w:t xml:space="preserve"> Si aliquod festum bini in diem veneris aut dominicum </w:t>
      </w:r>
      <w:r w:rsidR="00C31823" w:rsidRPr="00B779A9">
        <w:rPr>
          <w:lang w:val="fr-FR"/>
        </w:rPr>
        <w:t>evenerit</w:t>
      </w:r>
      <w:r w:rsidR="00885488" w:rsidRPr="00B779A9">
        <w:rPr>
          <w:lang w:val="fr-FR"/>
        </w:rPr>
        <w:t xml:space="preserve"> ad vesperas erit de resurrectione </w:t>
      </w:r>
      <w:r w:rsidR="009E4BA9">
        <w:rPr>
          <w:lang w:val="fr-FR"/>
        </w:rPr>
        <w:t>[</w:t>
      </w:r>
      <w:r w:rsidR="00885488" w:rsidRPr="00B779A9">
        <w:rPr>
          <w:lang w:val="fr-FR"/>
        </w:rPr>
        <w:t>AC</w:t>
      </w:r>
      <w:r w:rsidR="009E4BA9">
        <w:rPr>
          <w:lang w:val="fr-FR"/>
        </w:rPr>
        <w:t>]</w:t>
      </w:r>
      <w:r w:rsidR="00885488" w:rsidRPr="00B779A9">
        <w:rPr>
          <w:lang w:val="fr-FR"/>
        </w:rPr>
        <w:t xml:space="preserve"> </w:t>
      </w:r>
      <w:r w:rsidR="00885488" w:rsidRPr="005A362F">
        <w:rPr>
          <w:rStyle w:val="Incipit"/>
          <w:lang w:val="fr-FR"/>
        </w:rPr>
        <w:t>Crucem</w:t>
      </w:r>
      <w:r w:rsidR="005A362F" w:rsidRPr="00BE7D55">
        <w:rPr>
          <w:i/>
          <w:lang w:val="fr-FR"/>
        </w:rPr>
        <w:t xml:space="preserve"> </w:t>
      </w:r>
      <w:r w:rsidR="00885488" w:rsidRPr="005A362F">
        <w:rPr>
          <w:rStyle w:val="Incipit"/>
          <w:lang w:val="fr-FR"/>
        </w:rPr>
        <w:t>Christus</w:t>
      </w:r>
      <w:r w:rsidR="005A362F" w:rsidRPr="00BE7D55">
        <w:rPr>
          <w:i/>
          <w:lang w:val="fr-FR"/>
        </w:rPr>
        <w:t xml:space="preserve"> </w:t>
      </w:r>
      <w:r w:rsidR="00885488" w:rsidRPr="005A362F">
        <w:rPr>
          <w:rStyle w:val="Incipit"/>
          <w:lang w:val="fr-FR"/>
        </w:rPr>
        <w:t>subiit</w:t>
      </w:r>
      <w:r w:rsidR="00885488" w:rsidRPr="00B779A9">
        <w:rPr>
          <w:lang w:val="fr-FR"/>
        </w:rPr>
        <w:t xml:space="preserve"> 127 quia semper </w:t>
      </w:r>
      <w:r w:rsidRPr="001D57F5">
        <w:rPr>
          <w:lang w:val="fr-FR"/>
        </w:rPr>
        <w:t>%D::</w:t>
      </w:r>
      <w:r w:rsidR="004119C7" w:rsidRPr="001D57F5">
        <w:rPr>
          <w:lang w:val="fr-FR"/>
        </w:rPr>
        <w:t>tam</w:t>
      </w:r>
      <w:r w:rsidR="00D734F4" w:rsidRPr="001D57F5">
        <w:rPr>
          <w:lang w:val="fr-FR"/>
        </w:rPr>
        <w:t xml:space="preserve"> </w:t>
      </w:r>
      <w:r w:rsidR="004119C7" w:rsidRPr="001D57F5">
        <w:rPr>
          <w:lang w:val="fr-FR"/>
        </w:rPr>
        <w:t>in</w:t>
      </w:r>
      <w:r w:rsidR="00D734F4" w:rsidRPr="001D57F5">
        <w:rPr>
          <w:lang w:val="fr-FR"/>
        </w:rPr>
        <w:t xml:space="preserve"> </w:t>
      </w:r>
      <w:r w:rsidR="004119C7" w:rsidRPr="001D57F5">
        <w:rPr>
          <w:lang w:val="fr-FR"/>
        </w:rPr>
        <w:t>festivitatibus</w:t>
      </w:r>
      <w:r w:rsidRPr="001D57F5">
        <w:rPr>
          <w:lang w:val="fr-FR"/>
        </w:rPr>
        <w:t>%</w:t>
      </w:r>
      <w:r w:rsidR="004119C7" w:rsidRPr="00B779A9">
        <w:rPr>
          <w:lang w:val="fr-FR"/>
        </w:rPr>
        <w:t xml:space="preserve"> </w:t>
      </w:r>
      <w:r w:rsidR="00885488" w:rsidRPr="00B779A9">
        <w:rPr>
          <w:lang w:val="fr-FR"/>
        </w:rPr>
        <w:t xml:space="preserve">sextis et dominicis diebus </w:t>
      </w:r>
      <w:r w:rsidR="00AC32FA" w:rsidRPr="00B779A9">
        <w:rPr>
          <w:lang w:val="fr-FR"/>
        </w:rPr>
        <w:t>sive</w:t>
      </w:r>
      <w:r w:rsidR="00DC75A5" w:rsidRPr="00B779A9">
        <w:rPr>
          <w:lang w:val="fr-FR"/>
        </w:rPr>
        <w:t xml:space="preserve"> festum sit bi(237v)</w:t>
      </w:r>
      <w:r w:rsidR="00885488" w:rsidRPr="00B779A9">
        <w:rPr>
          <w:lang w:val="fr-FR"/>
        </w:rPr>
        <w:t xml:space="preserve">nos vel </w:t>
      </w:r>
      <w:r w:rsidR="000F4FB4" w:rsidRPr="00B779A9">
        <w:rPr>
          <w:lang w:val="fr-FR"/>
        </w:rPr>
        <w:t>novem</w:t>
      </w:r>
      <w:r w:rsidR="00885488" w:rsidRPr="00B779A9">
        <w:rPr>
          <w:lang w:val="fr-FR"/>
        </w:rPr>
        <w:t xml:space="preserve"> lectionum </w:t>
      </w:r>
      <w:r w:rsidR="00885488" w:rsidRPr="00B779A9">
        <w:rPr>
          <w:color w:val="000000"/>
          <w:lang w:val="fr-FR"/>
        </w:rPr>
        <w:t>hac utimur antiphona ad vesperas de resurrectione.</w:t>
      </w:r>
    </w:p>
    <w:p w:rsidR="001D57F5" w:rsidRPr="00BC2E91" w:rsidRDefault="001D57F5" w:rsidP="00415109">
      <w:pPr>
        <w:pStyle w:val="berschrift1"/>
        <w:rPr>
          <w:lang w:val="fr-FR"/>
        </w:rPr>
      </w:pPr>
      <w:r w:rsidRPr="00BC2E91">
        <w:rPr>
          <w:lang w:val="fr-FR"/>
        </w:rPr>
        <w:lastRenderedPageBreak/>
        <w:t>SABBATO</w:t>
      </w:r>
    </w:p>
    <w:p w:rsidR="00885488" w:rsidRPr="00B779A9" w:rsidRDefault="001D57F5" w:rsidP="00415109">
      <w:pPr>
        <w:rPr>
          <w:lang w:val="fr-FR"/>
        </w:rPr>
      </w:pPr>
      <w:r>
        <w:rPr>
          <w:lang w:val="fr-FR"/>
        </w:rPr>
        <w:t>S</w:t>
      </w:r>
      <w:r w:rsidR="00885488" w:rsidRPr="00B779A9">
        <w:rPr>
          <w:lang w:val="fr-FR"/>
        </w:rPr>
        <w:t xml:space="preserve">emper suffragatur de resurrectione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5A362F">
        <w:rPr>
          <w:rStyle w:val="Incipit"/>
          <w:lang w:val="fr-FR"/>
        </w:rPr>
        <w:t>Christus</w:t>
      </w:r>
      <w:r w:rsidR="005A362F" w:rsidRPr="00BE7D55">
        <w:rPr>
          <w:i/>
          <w:lang w:val="fr-FR"/>
        </w:rPr>
        <w:t xml:space="preserve"> </w:t>
      </w:r>
      <w:r w:rsidR="00885488" w:rsidRPr="005A362F">
        <w:rPr>
          <w:rStyle w:val="Incipit"/>
          <w:lang w:val="fr-FR"/>
        </w:rPr>
        <w:t>resurgens</w:t>
      </w:r>
      <w:r w:rsidR="00DD1415">
        <w:rPr>
          <w:lang w:val="fr-FR"/>
        </w:rPr>
        <w:t>@</w:t>
      </w:r>
      <w:r w:rsidR="00DD1415" w:rsidRPr="00B779A9">
        <w:rPr>
          <w:lang w:val="fr-FR"/>
        </w:rPr>
        <w:t>59.</w:t>
      </w:r>
      <w:r w:rsidR="00885488" w:rsidRPr="00B779A9">
        <w:rPr>
          <w:lang w:val="fr-FR"/>
        </w:rPr>
        <w:t xml:space="preserve"> De omnibus sanctis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5A362F">
        <w:rPr>
          <w:rStyle w:val="Incipit"/>
          <w:lang w:val="fr-FR"/>
        </w:rPr>
        <w:t>Lux</w:t>
      </w:r>
      <w:r w:rsidR="005A362F" w:rsidRPr="00BE7D55">
        <w:rPr>
          <w:i/>
          <w:lang w:val="fr-FR"/>
        </w:rPr>
        <w:t xml:space="preserve"> </w:t>
      </w:r>
      <w:r w:rsidR="00885488" w:rsidRPr="005A362F">
        <w:rPr>
          <w:rStyle w:val="Incipit"/>
          <w:lang w:val="fr-FR"/>
        </w:rPr>
        <w:t>perpetua</w:t>
      </w:r>
      <w:r w:rsidR="00DD1415">
        <w:rPr>
          <w:lang w:val="fr-FR"/>
        </w:rPr>
        <w:t>@</w:t>
      </w:r>
      <w:r w:rsidR="00DD1415" w:rsidRPr="00B779A9">
        <w:rPr>
          <w:lang w:val="fr-FR"/>
        </w:rPr>
        <w:t>127.</w:t>
      </w:r>
    </w:p>
    <w:p w:rsidR="00885488" w:rsidRPr="00BC2E91" w:rsidRDefault="00885488" w:rsidP="00415109">
      <w:pPr>
        <w:pStyle w:val="berschrift1"/>
        <w:rPr>
          <w:lang w:val="fr-FR"/>
        </w:rPr>
      </w:pPr>
      <w:r w:rsidRPr="00BC2E91">
        <w:rPr>
          <w:lang w:val="fr-FR"/>
        </w:rPr>
        <w:t>IN FESTO NOVEM LECTIONIBUS</w:t>
      </w:r>
    </w:p>
    <w:p w:rsidR="00885488" w:rsidRPr="00B779A9" w:rsidRDefault="001D57F5" w:rsidP="00415109">
      <w:pPr>
        <w:rPr>
          <w:lang w:val="fr-FR"/>
        </w:rPr>
      </w:pPr>
      <w:r w:rsidRPr="00BC2E91">
        <w:rPr>
          <w:rStyle w:val="Time1"/>
          <w:lang w:val="fr-FR"/>
        </w:rPr>
        <w:t>Ad vesperas</w:t>
      </w:r>
      <w:r w:rsidR="00885488" w:rsidRPr="00B779A9">
        <w:rPr>
          <w:lang w:val="fr-FR"/>
        </w:rPr>
        <w:t xml:space="preserve"> </w:t>
      </w:r>
      <w:r w:rsidR="009E4BA9">
        <w:rPr>
          <w:lang w:val="fr-FR"/>
        </w:rPr>
        <w:t>d</w:t>
      </w:r>
      <w:r w:rsidR="00885488" w:rsidRPr="00B779A9">
        <w:rPr>
          <w:lang w:val="fr-FR"/>
        </w:rPr>
        <w:t>e resurrectione</w:t>
      </w:r>
      <w:r w:rsidR="009E4BA9">
        <w:rPr>
          <w:lang w:val="fr-FR"/>
        </w:rPr>
        <w:t xml:space="preserve"> suffragium</w:t>
      </w:r>
      <w:r w:rsidR="00885488" w:rsidRPr="00B779A9">
        <w:rPr>
          <w:lang w:val="fr-FR"/>
        </w:rPr>
        <w:t xml:space="preserve"> </w:t>
      </w:r>
      <w:r w:rsidR="009E4BA9">
        <w:rPr>
          <w:lang w:val="fr-FR"/>
        </w:rPr>
        <w:t>[</w:t>
      </w:r>
      <w:r w:rsidR="00885488" w:rsidRPr="00B779A9">
        <w:rPr>
          <w:lang w:val="fr-FR"/>
        </w:rPr>
        <w:t>AC</w:t>
      </w:r>
      <w:r w:rsidR="009E4BA9">
        <w:rPr>
          <w:lang w:val="fr-FR"/>
        </w:rPr>
        <w:t>]</w:t>
      </w:r>
      <w:r w:rsidR="00885488" w:rsidRPr="00B779A9">
        <w:rPr>
          <w:lang w:val="fr-FR"/>
        </w:rPr>
        <w:t xml:space="preserve"> </w:t>
      </w:r>
      <w:r w:rsidR="00885488" w:rsidRPr="005A362F">
        <w:rPr>
          <w:rStyle w:val="Incipit"/>
          <w:lang w:val="fr-FR"/>
        </w:rPr>
        <w:t>Surrexit</w:t>
      </w:r>
      <w:r w:rsidR="005A362F" w:rsidRPr="00BE7D55">
        <w:rPr>
          <w:i/>
          <w:lang w:val="fr-FR"/>
        </w:rPr>
        <w:t xml:space="preserve"> </w:t>
      </w:r>
      <w:r w:rsidR="00885488" w:rsidRPr="005A362F">
        <w:rPr>
          <w:rStyle w:val="Incipit"/>
          <w:lang w:val="fr-FR"/>
        </w:rPr>
        <w:t>Christus</w:t>
      </w:r>
      <w:r w:rsidR="005A362F" w:rsidRPr="00BE7D55">
        <w:rPr>
          <w:i/>
          <w:lang w:val="fr-FR"/>
        </w:rPr>
        <w:t xml:space="preserve"> </w:t>
      </w:r>
      <w:r w:rsidR="00885488" w:rsidRPr="005A362F">
        <w:rPr>
          <w:rStyle w:val="Incipit"/>
          <w:lang w:val="fr-FR"/>
        </w:rPr>
        <w:t>et</w:t>
      </w:r>
      <w:r w:rsidR="005A362F" w:rsidRPr="00BE7D55">
        <w:rPr>
          <w:i/>
          <w:lang w:val="fr-FR"/>
        </w:rPr>
        <w:t xml:space="preserve"> </w:t>
      </w:r>
      <w:r w:rsidR="00885488" w:rsidRPr="005A362F">
        <w:rPr>
          <w:rStyle w:val="Incipit"/>
          <w:lang w:val="fr-FR"/>
        </w:rPr>
        <w:t>illuxit</w:t>
      </w:r>
      <w:r w:rsidR="00885488" w:rsidRPr="00B779A9">
        <w:rPr>
          <w:lang w:val="fr-FR"/>
        </w:rPr>
        <w:t xml:space="preserve"> ex </w:t>
      </w:r>
      <w:r w:rsidR="00885488" w:rsidRPr="00BC2E91">
        <w:rPr>
          <w:rStyle w:val="Funktion"/>
          <w:lang w:val="fr-FR"/>
        </w:rPr>
        <w:t>minori antiphonario</w:t>
      </w:r>
      <w:r w:rsidR="00DD1415">
        <w:rPr>
          <w:lang w:val="fr-FR"/>
        </w:rPr>
        <w:t>@</w:t>
      </w:r>
      <w:r w:rsidR="00DD1415" w:rsidRPr="00B779A9">
        <w:rPr>
          <w:lang w:val="fr-FR"/>
        </w:rPr>
        <w:t>18.</w:t>
      </w:r>
      <w:r w:rsidR="00885488" w:rsidRPr="00B779A9">
        <w:rPr>
          <w:lang w:val="fr-FR"/>
        </w:rPr>
        <w:t xml:space="preserve"> De omnibus sanctis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5A362F">
        <w:rPr>
          <w:rStyle w:val="Incipit"/>
          <w:lang w:val="fr-FR"/>
        </w:rPr>
        <w:t>In</w:t>
      </w:r>
      <w:r w:rsidR="005A362F" w:rsidRPr="00BE7D55">
        <w:rPr>
          <w:i/>
          <w:lang w:val="fr-FR"/>
        </w:rPr>
        <w:t xml:space="preserve"> </w:t>
      </w:r>
      <w:r w:rsidR="00885488" w:rsidRPr="005A362F">
        <w:rPr>
          <w:rStyle w:val="Incipit"/>
          <w:lang w:val="fr-FR"/>
        </w:rPr>
        <w:t>caelestibus</w:t>
      </w:r>
      <w:r w:rsidR="005A362F" w:rsidRPr="00BE7D55">
        <w:rPr>
          <w:i/>
          <w:lang w:val="fr-FR"/>
        </w:rPr>
        <w:t xml:space="preserve"> </w:t>
      </w:r>
      <w:r w:rsidR="00885488" w:rsidRPr="005A362F">
        <w:rPr>
          <w:rStyle w:val="Incipit"/>
          <w:lang w:val="fr-FR"/>
        </w:rPr>
        <w:t>regnis</w:t>
      </w:r>
      <w:r w:rsidR="00DD1415">
        <w:rPr>
          <w:lang w:val="fr-FR"/>
        </w:rPr>
        <w:t>@</w:t>
      </w:r>
      <w:r w:rsidR="00DD1415" w:rsidRPr="00B779A9">
        <w:rPr>
          <w:lang w:val="fr-FR"/>
        </w:rPr>
        <w:t>92.</w:t>
      </w:r>
    </w:p>
    <w:p w:rsidR="00885488" w:rsidRPr="00B779A9" w:rsidRDefault="001D57F5" w:rsidP="00415109">
      <w:pPr>
        <w:rPr>
          <w:lang w:val="fr-FR"/>
        </w:rPr>
      </w:pPr>
      <w:r w:rsidRPr="00BC2E91">
        <w:rPr>
          <w:rStyle w:val="Time1"/>
          <w:lang w:val="fr-FR"/>
        </w:rPr>
        <w:t>Ad matutinum</w:t>
      </w:r>
      <w:r w:rsidR="00885488" w:rsidRPr="00B779A9">
        <w:rPr>
          <w:lang w:val="fr-FR"/>
        </w:rPr>
        <w:t xml:space="preserve"> </w:t>
      </w:r>
      <w:r w:rsidR="009E4BA9">
        <w:rPr>
          <w:lang w:val="fr-FR"/>
        </w:rPr>
        <w:t xml:space="preserve">suffragium </w:t>
      </w:r>
      <w:r w:rsidR="00BA24A1" w:rsidRPr="00B779A9">
        <w:rPr>
          <w:lang w:val="fr-FR"/>
        </w:rPr>
        <w:t>[</w:t>
      </w:r>
      <w:r w:rsidR="009E4BA9">
        <w:rPr>
          <w:lang w:val="fr-FR"/>
        </w:rPr>
        <w:t>d</w:t>
      </w:r>
      <w:r w:rsidR="00885488" w:rsidRPr="00B779A9">
        <w:rPr>
          <w:lang w:val="fr-FR"/>
        </w:rPr>
        <w:t>e resurrectione</w:t>
      </w:r>
      <w:r w:rsidR="00BA24A1" w:rsidRPr="00B779A9">
        <w:rPr>
          <w:lang w:val="fr-FR"/>
        </w:rPr>
        <w:t>]</w:t>
      </w:r>
      <w:r w:rsidR="00885488" w:rsidRPr="00B779A9">
        <w:rPr>
          <w:lang w:val="fr-FR"/>
        </w:rPr>
        <w:t xml:space="preserve"> AC </w:t>
      </w:r>
      <w:r w:rsidR="00885488" w:rsidRPr="005A362F">
        <w:rPr>
          <w:rStyle w:val="Incipit"/>
          <w:lang w:val="fr-FR"/>
        </w:rPr>
        <w:t>Surrexit</w:t>
      </w:r>
      <w:r w:rsidR="005A362F" w:rsidRPr="00BE7D55">
        <w:rPr>
          <w:i/>
          <w:lang w:val="fr-FR"/>
        </w:rPr>
        <w:t xml:space="preserve"> </w:t>
      </w:r>
      <w:r w:rsidR="00885488" w:rsidRPr="005A362F">
        <w:rPr>
          <w:rStyle w:val="Incipit"/>
          <w:lang w:val="fr-FR"/>
        </w:rPr>
        <w:t>dominus</w:t>
      </w:r>
      <w:r w:rsidR="005A362F" w:rsidRPr="00BE7D55">
        <w:rPr>
          <w:i/>
          <w:lang w:val="fr-FR"/>
        </w:rPr>
        <w:t xml:space="preserve"> </w:t>
      </w:r>
      <w:r w:rsidR="00885488" w:rsidRPr="005A362F">
        <w:rPr>
          <w:rStyle w:val="Incipit"/>
          <w:lang w:val="fr-FR"/>
        </w:rPr>
        <w:t>de</w:t>
      </w:r>
      <w:r w:rsidR="005A362F" w:rsidRPr="00BE7D55">
        <w:rPr>
          <w:i/>
          <w:lang w:val="fr-FR"/>
        </w:rPr>
        <w:t xml:space="preserve"> </w:t>
      </w:r>
      <w:r w:rsidR="00885488" w:rsidRPr="005A362F">
        <w:rPr>
          <w:rStyle w:val="Incipit"/>
          <w:lang w:val="fr-FR"/>
        </w:rPr>
        <w:t>sepulchro</w:t>
      </w:r>
      <w:r w:rsidR="00DD1415">
        <w:rPr>
          <w:lang w:val="fr-FR"/>
        </w:rPr>
        <w:t>@</w:t>
      </w:r>
      <w:r w:rsidR="00DD1415" w:rsidRPr="00B779A9">
        <w:rPr>
          <w:lang w:val="fr-FR"/>
        </w:rPr>
        <w:t>18.</w:t>
      </w:r>
      <w:r w:rsidR="00885488" w:rsidRPr="00B779A9">
        <w:rPr>
          <w:lang w:val="fr-FR"/>
        </w:rPr>
        <w:t xml:space="preserve"> De omnibus sanctis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5A362F">
        <w:rPr>
          <w:rStyle w:val="Incipit"/>
          <w:lang w:val="fr-FR"/>
        </w:rPr>
        <w:t>Vox</w:t>
      </w:r>
      <w:r w:rsidR="005A362F" w:rsidRPr="00BE7D55">
        <w:rPr>
          <w:i/>
          <w:lang w:val="fr-FR"/>
        </w:rPr>
        <w:t xml:space="preserve"> </w:t>
      </w:r>
      <w:r w:rsidR="00FA3B56" w:rsidRPr="005A362F">
        <w:rPr>
          <w:rStyle w:val="Incipit"/>
          <w:lang w:val="fr-FR"/>
        </w:rPr>
        <w:t>laetit</w:t>
      </w:r>
      <w:r w:rsidR="00885488" w:rsidRPr="005A362F">
        <w:rPr>
          <w:rStyle w:val="Incipit"/>
          <w:lang w:val="fr-FR"/>
        </w:rPr>
        <w:t>iae</w:t>
      </w:r>
      <w:r w:rsidR="00885488" w:rsidRPr="005B472A">
        <w:rPr>
          <w:lang w:val="fr-FR"/>
        </w:rPr>
        <w:t>.</w:t>
      </w:r>
    </w:p>
    <w:p w:rsidR="00885488" w:rsidRPr="00BC2E91" w:rsidRDefault="00885488" w:rsidP="00415109">
      <w:pPr>
        <w:pStyle w:val="berschrift1"/>
        <w:rPr>
          <w:lang w:val="fr-FR"/>
        </w:rPr>
      </w:pPr>
      <w:r w:rsidRPr="00BC2E91">
        <w:rPr>
          <w:lang w:val="fr-FR"/>
        </w:rPr>
        <w:t>DE BEATA VIRGINE INFRA PASCHA ET PENTECOSTEN</w:t>
      </w:r>
    </w:p>
    <w:p w:rsidR="00B70C7A" w:rsidRDefault="001D57F5" w:rsidP="00415109">
      <w:pPr>
        <w:rPr>
          <w:lang w:val="fr-FR"/>
        </w:rPr>
      </w:pPr>
      <w:r w:rsidRPr="00BC2E91">
        <w:rPr>
          <w:rStyle w:val="Time1"/>
          <w:lang w:val="fr-FR"/>
        </w:rPr>
        <w:t>Ad vesperas</w:t>
      </w:r>
      <w:r w:rsidR="00885488" w:rsidRPr="00B779A9">
        <w:rPr>
          <w:lang w:val="fr-FR"/>
        </w:rPr>
        <w:t xml:space="preserve"> super psalmos AN </w:t>
      </w:r>
      <w:r w:rsidR="00885488" w:rsidRPr="005A362F">
        <w:rPr>
          <w:rStyle w:val="Incipit"/>
          <w:lang w:val="fr-FR"/>
        </w:rPr>
        <w:t>Ecce</w:t>
      </w:r>
      <w:r w:rsidR="005A362F" w:rsidRPr="00BE7D55">
        <w:rPr>
          <w:i/>
          <w:lang w:val="fr-FR"/>
        </w:rPr>
        <w:t xml:space="preserve"> </w:t>
      </w:r>
      <w:r w:rsidR="00885488" w:rsidRPr="005A362F">
        <w:rPr>
          <w:rStyle w:val="Incipit"/>
          <w:lang w:val="fr-FR"/>
        </w:rPr>
        <w:t>tu</w:t>
      </w:r>
      <w:r w:rsidR="005A362F" w:rsidRPr="00BE7D55">
        <w:rPr>
          <w:i/>
          <w:lang w:val="fr-FR"/>
        </w:rPr>
        <w:t xml:space="preserve"> </w:t>
      </w:r>
      <w:r w:rsidR="00885488" w:rsidRPr="005A362F">
        <w:rPr>
          <w:rStyle w:val="Incipit"/>
          <w:lang w:val="fr-FR"/>
        </w:rPr>
        <w:t>pulchra</w:t>
      </w:r>
      <w:r w:rsidR="005A362F" w:rsidRPr="00BE7D55">
        <w:rPr>
          <w:i/>
          <w:lang w:val="fr-FR"/>
        </w:rPr>
        <w:t xml:space="preserve"> </w:t>
      </w:r>
      <w:r w:rsidR="00885488" w:rsidRPr="005A362F">
        <w:rPr>
          <w:rStyle w:val="Incipit"/>
          <w:lang w:val="fr-FR"/>
        </w:rPr>
        <w:t>es</w:t>
      </w:r>
      <w:r w:rsidR="00885488" w:rsidRPr="00B779A9">
        <w:rPr>
          <w:lang w:val="fr-FR"/>
        </w:rPr>
        <w:t xml:space="preserve"> cum reliquis. </w:t>
      </w:r>
      <w:r w:rsidR="00DC75A5" w:rsidRPr="00B779A9">
        <w:rPr>
          <w:lang w:val="fr-FR"/>
        </w:rPr>
        <w:t>Psalmi de beata virgine</w:t>
      </w:r>
      <w:r w:rsidR="00885488" w:rsidRPr="00B779A9">
        <w:rPr>
          <w:lang w:val="fr-FR"/>
        </w:rPr>
        <w:t xml:space="preserve">. RP </w:t>
      </w:r>
      <w:r w:rsidR="00885488" w:rsidRPr="005A362F">
        <w:rPr>
          <w:rStyle w:val="Incipit"/>
          <w:lang w:val="fr-FR"/>
        </w:rPr>
        <w:t>Beata</w:t>
      </w:r>
      <w:r w:rsidR="005A362F" w:rsidRPr="00BE7D55">
        <w:rPr>
          <w:i/>
          <w:lang w:val="fr-FR"/>
        </w:rPr>
        <w:t xml:space="preserve"> </w:t>
      </w:r>
      <w:r w:rsidR="00885488" w:rsidRPr="005A362F">
        <w:rPr>
          <w:rStyle w:val="Incipit"/>
          <w:lang w:val="fr-FR"/>
        </w:rPr>
        <w:t>es</w:t>
      </w:r>
      <w:r w:rsidR="00885488" w:rsidRPr="00B779A9">
        <w:rPr>
          <w:lang w:val="fr-FR"/>
        </w:rPr>
        <w:t xml:space="preserve">. HY </w:t>
      </w:r>
      <w:r w:rsidR="00885488" w:rsidRPr="005A362F">
        <w:rPr>
          <w:rStyle w:val="Incipit"/>
          <w:lang w:val="fr-FR"/>
        </w:rPr>
        <w:t>Ave</w:t>
      </w:r>
      <w:r w:rsidR="005A362F" w:rsidRPr="00BE7D55">
        <w:rPr>
          <w:i/>
          <w:lang w:val="fr-FR"/>
        </w:rPr>
        <w:t xml:space="preserve"> </w:t>
      </w:r>
      <w:r w:rsidR="00885488" w:rsidRPr="005A362F">
        <w:rPr>
          <w:rStyle w:val="Incipit"/>
          <w:lang w:val="fr-FR"/>
        </w:rPr>
        <w:t>maris</w:t>
      </w:r>
      <w:r w:rsidR="005A362F" w:rsidRPr="00BE7D55">
        <w:rPr>
          <w:i/>
          <w:lang w:val="fr-FR"/>
        </w:rPr>
        <w:t xml:space="preserve"> </w:t>
      </w:r>
      <w:r w:rsidR="00885488" w:rsidRPr="005A362F">
        <w:rPr>
          <w:rStyle w:val="Incipit"/>
          <w:lang w:val="fr-FR"/>
        </w:rPr>
        <w:t>stella</w:t>
      </w:r>
      <w:r w:rsidR="00885488" w:rsidRPr="00B779A9">
        <w:rPr>
          <w:lang w:val="fr-FR"/>
        </w:rPr>
        <w:t xml:space="preserve">. VS </w:t>
      </w:r>
      <w:r w:rsidR="00885488" w:rsidRPr="005A362F">
        <w:rPr>
          <w:rStyle w:val="Incipit"/>
          <w:lang w:val="fr-FR"/>
        </w:rPr>
        <w:t>Ave</w:t>
      </w:r>
      <w:r w:rsidR="005A362F" w:rsidRPr="00BE7D55">
        <w:rPr>
          <w:i/>
          <w:lang w:val="fr-FR"/>
        </w:rPr>
        <w:t xml:space="preserve"> </w:t>
      </w:r>
      <w:r w:rsidR="00885488" w:rsidRPr="005A362F">
        <w:rPr>
          <w:rStyle w:val="Incipit"/>
          <w:lang w:val="fr-FR"/>
        </w:rPr>
        <w:t>Maria</w:t>
      </w:r>
      <w:r w:rsidR="00885488" w:rsidRPr="00B779A9">
        <w:rPr>
          <w:lang w:val="fr-FR"/>
        </w:rPr>
        <w:t xml:space="preserve"> cum alleluia. AM </w:t>
      </w:r>
      <w:r w:rsidR="00885488" w:rsidRPr="005A362F">
        <w:rPr>
          <w:rStyle w:val="Incipit"/>
          <w:lang w:val="fr-FR"/>
        </w:rPr>
        <w:t>Quam</w:t>
      </w:r>
      <w:r w:rsidR="005A362F" w:rsidRPr="00BE7D55">
        <w:rPr>
          <w:i/>
          <w:lang w:val="fr-FR"/>
        </w:rPr>
        <w:t xml:space="preserve"> </w:t>
      </w:r>
      <w:r w:rsidR="00885488" w:rsidRPr="005A362F">
        <w:rPr>
          <w:rStyle w:val="Incipit"/>
          <w:lang w:val="fr-FR"/>
        </w:rPr>
        <w:t>pulchra</w:t>
      </w:r>
      <w:r w:rsidR="005A362F" w:rsidRPr="00BE7D55">
        <w:rPr>
          <w:i/>
          <w:lang w:val="fr-FR"/>
        </w:rPr>
        <w:t xml:space="preserve"> </w:t>
      </w:r>
      <w:r w:rsidR="00885488" w:rsidRPr="005A362F">
        <w:rPr>
          <w:rStyle w:val="Incipit"/>
          <w:lang w:val="fr-FR"/>
        </w:rPr>
        <w:t>es</w:t>
      </w:r>
      <w:r w:rsidR="00885488" w:rsidRPr="00B779A9">
        <w:rPr>
          <w:lang w:val="fr-FR"/>
        </w:rPr>
        <w:t xml:space="preserve"> ex </w:t>
      </w:r>
      <w:r w:rsidR="00885488" w:rsidRPr="00BC2E91">
        <w:rPr>
          <w:rStyle w:val="Funktion"/>
          <w:lang w:val="fr-FR"/>
        </w:rPr>
        <w:t>minori antiphonario</w:t>
      </w:r>
      <w:r w:rsidR="00885488" w:rsidRPr="00B779A9">
        <w:rPr>
          <w:lang w:val="fr-FR"/>
        </w:rPr>
        <w:t xml:space="preserve"> 174 ex </w:t>
      </w:r>
      <w:r w:rsidR="00885488" w:rsidRPr="00BC2E91">
        <w:rPr>
          <w:rStyle w:val="Funktion"/>
          <w:lang w:val="fr-FR"/>
        </w:rPr>
        <w:t>summo antiphonario</w:t>
      </w:r>
      <w:r w:rsidR="00885488" w:rsidRPr="00B779A9">
        <w:rPr>
          <w:lang w:val="fr-FR"/>
        </w:rPr>
        <w:t xml:space="preserve"> folio</w:t>
      </w:r>
      <w:r w:rsidR="00DD1415">
        <w:rPr>
          <w:lang w:val="fr-FR"/>
        </w:rPr>
        <w:t>@</w:t>
      </w:r>
      <w:r w:rsidR="00DD1415" w:rsidRPr="00B779A9">
        <w:rPr>
          <w:lang w:val="fr-FR"/>
        </w:rPr>
        <w:t>206.</w:t>
      </w:r>
      <w:r w:rsidR="00885488" w:rsidRPr="00B779A9">
        <w:rPr>
          <w:lang w:val="fr-FR"/>
        </w:rPr>
        <w:t xml:space="preserve"> </w:t>
      </w:r>
      <w:r w:rsidR="00B70C7A">
        <w:rPr>
          <w:lang w:val="fr-FR"/>
        </w:rPr>
        <w:t>Suffragium d</w:t>
      </w:r>
      <w:r w:rsidR="00885488" w:rsidRPr="00B779A9">
        <w:rPr>
          <w:lang w:val="fr-FR"/>
        </w:rPr>
        <w:t xml:space="preserve">e resurrectione </w:t>
      </w:r>
      <w:r w:rsidR="00B70C7A">
        <w:rPr>
          <w:lang w:val="fr-FR"/>
        </w:rPr>
        <w:t>[</w:t>
      </w:r>
      <w:r w:rsidR="00885488" w:rsidRPr="00B779A9">
        <w:rPr>
          <w:lang w:val="fr-FR"/>
        </w:rPr>
        <w:t>AC</w:t>
      </w:r>
      <w:r w:rsidR="00B70C7A">
        <w:rPr>
          <w:lang w:val="fr-FR"/>
        </w:rPr>
        <w:t>]</w:t>
      </w:r>
      <w:r w:rsidR="00885488" w:rsidRPr="00B779A9">
        <w:rPr>
          <w:lang w:val="fr-FR"/>
        </w:rPr>
        <w:t xml:space="preserve"> </w:t>
      </w:r>
      <w:r w:rsidR="00885488" w:rsidRPr="005A362F">
        <w:rPr>
          <w:rStyle w:val="Incipit"/>
          <w:lang w:val="fr-FR"/>
        </w:rPr>
        <w:t>Surrexit</w:t>
      </w:r>
      <w:r w:rsidR="005A362F" w:rsidRPr="00BE7D55">
        <w:rPr>
          <w:i/>
          <w:lang w:val="fr-FR"/>
        </w:rPr>
        <w:t xml:space="preserve"> </w:t>
      </w:r>
      <w:r w:rsidR="00885488" w:rsidRPr="005A362F">
        <w:rPr>
          <w:rStyle w:val="Incipit"/>
          <w:lang w:val="fr-FR"/>
        </w:rPr>
        <w:t>Christus</w:t>
      </w:r>
      <w:r w:rsidR="005A362F" w:rsidRPr="00BE7D55">
        <w:rPr>
          <w:i/>
          <w:lang w:val="fr-FR"/>
        </w:rPr>
        <w:t xml:space="preserve"> </w:t>
      </w:r>
      <w:r w:rsidR="00885488" w:rsidRPr="005A362F">
        <w:rPr>
          <w:rStyle w:val="Incipit"/>
          <w:lang w:val="fr-FR"/>
        </w:rPr>
        <w:t>et</w:t>
      </w:r>
      <w:r w:rsidR="005A362F" w:rsidRPr="00BE7D55">
        <w:rPr>
          <w:i/>
          <w:lang w:val="fr-FR"/>
        </w:rPr>
        <w:t xml:space="preserve"> </w:t>
      </w:r>
      <w:r w:rsidR="00885488" w:rsidRPr="005A362F">
        <w:rPr>
          <w:rStyle w:val="Incipit"/>
          <w:lang w:val="fr-FR"/>
        </w:rPr>
        <w:t>illuxit</w:t>
      </w:r>
      <w:r w:rsidR="00DD1415">
        <w:rPr>
          <w:lang w:val="fr-FR"/>
        </w:rPr>
        <w:t>@</w:t>
      </w:r>
      <w:r w:rsidR="00DD1415" w:rsidRPr="00B779A9">
        <w:rPr>
          <w:lang w:val="fr-FR"/>
        </w:rPr>
        <w:t>18.</w:t>
      </w:r>
      <w:r w:rsidR="00885488" w:rsidRPr="00B779A9">
        <w:rPr>
          <w:lang w:val="fr-FR"/>
        </w:rPr>
        <w:t xml:space="preserve"> De omnibus sanctis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5A362F">
        <w:rPr>
          <w:rStyle w:val="Incipit"/>
          <w:lang w:val="fr-FR"/>
        </w:rPr>
        <w:t>In</w:t>
      </w:r>
      <w:r w:rsidR="005A362F" w:rsidRPr="00BE7D55">
        <w:rPr>
          <w:i/>
          <w:lang w:val="fr-FR"/>
        </w:rPr>
        <w:t xml:space="preserve"> </w:t>
      </w:r>
      <w:r w:rsidR="00885488" w:rsidRPr="005A362F">
        <w:rPr>
          <w:rStyle w:val="Incipit"/>
          <w:lang w:val="fr-FR"/>
        </w:rPr>
        <w:t>caelestibus</w:t>
      </w:r>
      <w:r w:rsidR="00DD1415">
        <w:rPr>
          <w:lang w:val="fr-FR"/>
        </w:rPr>
        <w:t>@</w:t>
      </w:r>
      <w:r w:rsidR="00DD1415" w:rsidRPr="00B779A9">
        <w:rPr>
          <w:lang w:val="fr-FR"/>
        </w:rPr>
        <w:t>92.</w:t>
      </w:r>
      <w:r w:rsidR="00885488" w:rsidRPr="00B779A9">
        <w:rPr>
          <w:lang w:val="fr-FR"/>
        </w:rPr>
        <w:t xml:space="preserve"> </w:t>
      </w:r>
      <w:r w:rsidR="003525EF" w:rsidRPr="00B779A9">
        <w:rPr>
          <w:lang w:val="fr-FR"/>
        </w:rPr>
        <w:t xml:space="preserve">[BD] </w:t>
      </w:r>
      <w:r w:rsidR="005F6F99" w:rsidRPr="005A362F">
        <w:rPr>
          <w:rStyle w:val="Incipit"/>
          <w:lang w:val="fr-FR"/>
        </w:rPr>
        <w:t>Benedicamus</w:t>
      </w:r>
      <w:r w:rsidR="003525EF" w:rsidRPr="00B779A9">
        <w:rPr>
          <w:lang w:val="fr-FR"/>
        </w:rPr>
        <w:t xml:space="preserve"> cum</w:t>
      </w:r>
      <w:r w:rsidR="00885488" w:rsidRPr="00B779A9">
        <w:rPr>
          <w:lang w:val="fr-FR"/>
        </w:rPr>
        <w:t xml:space="preserve"> tribus alleluia.</w:t>
      </w:r>
      <w:r w:rsidR="00DC75A5" w:rsidRPr="00B779A9">
        <w:rPr>
          <w:lang w:val="fr-FR"/>
        </w:rPr>
        <w:t xml:space="preserve"> </w:t>
      </w:r>
    </w:p>
    <w:p w:rsidR="00885488" w:rsidRPr="00B779A9" w:rsidRDefault="00DC75A5" w:rsidP="00415109">
      <w:pPr>
        <w:rPr>
          <w:lang w:val="fr-FR"/>
        </w:rPr>
      </w:pPr>
      <w:r w:rsidRPr="00B779A9">
        <w:rPr>
          <w:lang w:val="fr-FR"/>
        </w:rPr>
        <w:t>(238r)</w:t>
      </w:r>
      <w:r w:rsidR="00B70C7A">
        <w:rPr>
          <w:lang w:val="fr-FR"/>
        </w:rPr>
        <w:t xml:space="preserve"> </w:t>
      </w:r>
      <w:r w:rsidR="001D57F5" w:rsidRPr="00BC2E91">
        <w:rPr>
          <w:rStyle w:val="Time1"/>
          <w:lang w:val="fr-FR"/>
        </w:rPr>
        <w:t>Ad completorium</w:t>
      </w:r>
      <w:r w:rsidR="00885488" w:rsidRPr="00B779A9">
        <w:rPr>
          <w:lang w:val="fr-FR"/>
        </w:rPr>
        <w:t xml:space="preserve"> HY </w:t>
      </w:r>
      <w:r w:rsidR="00885488" w:rsidRPr="00BC2E91">
        <w:rPr>
          <w:rStyle w:val="Incipit"/>
          <w:lang w:val="fr-FR"/>
        </w:rPr>
        <w:t>Rex Christe</w:t>
      </w:r>
      <w:r w:rsidR="00885488" w:rsidRPr="00B779A9">
        <w:rPr>
          <w:lang w:val="fr-FR"/>
        </w:rPr>
        <w:t xml:space="preserve">. AD </w:t>
      </w:r>
      <w:r w:rsidR="00885488" w:rsidRPr="00BC2E91">
        <w:rPr>
          <w:rStyle w:val="Incipit"/>
          <w:lang w:val="fr-FR"/>
        </w:rPr>
        <w:t>Alleluia sancta dei genitrix</w:t>
      </w:r>
      <w:r w:rsidR="00885488" w:rsidRPr="00B779A9">
        <w:rPr>
          <w:lang w:val="fr-FR"/>
        </w:rPr>
        <w:t xml:space="preserve">. In fine </w:t>
      </w:r>
      <w:r w:rsidR="00BA24A1" w:rsidRPr="00B779A9">
        <w:rPr>
          <w:lang w:val="fr-FR"/>
        </w:rPr>
        <w:t>[</w:t>
      </w:r>
      <w:r w:rsidRPr="00B779A9">
        <w:rPr>
          <w:lang w:val="fr-FR"/>
        </w:rPr>
        <w:t>AS</w:t>
      </w:r>
      <w:r w:rsidR="00BA24A1" w:rsidRPr="00B779A9">
        <w:rPr>
          <w:lang w:val="fr-FR"/>
        </w:rPr>
        <w:t>]</w:t>
      </w:r>
      <w:r w:rsidR="00885488" w:rsidRPr="00B779A9">
        <w:rPr>
          <w:lang w:val="fr-FR"/>
        </w:rPr>
        <w:t xml:space="preserve"> </w:t>
      </w:r>
      <w:r w:rsidR="00885488" w:rsidRPr="00BC2E91">
        <w:rPr>
          <w:rStyle w:val="Incipit"/>
          <w:lang w:val="fr-FR"/>
        </w:rPr>
        <w:t>Regina caeli</w:t>
      </w:r>
      <w:r w:rsidR="00885488" w:rsidRPr="00B779A9">
        <w:rPr>
          <w:lang w:val="fr-FR"/>
        </w:rPr>
        <w:t>.</w:t>
      </w:r>
    </w:p>
    <w:p w:rsidR="00885488" w:rsidRPr="00B779A9" w:rsidRDefault="001D57F5" w:rsidP="00415109">
      <w:pPr>
        <w:rPr>
          <w:lang w:val="pt-PT"/>
        </w:rPr>
      </w:pPr>
      <w:r w:rsidRPr="00234396">
        <w:rPr>
          <w:rStyle w:val="Time1"/>
          <w:lang w:val="en-US"/>
        </w:rPr>
        <w:t>Ad matutinum</w:t>
      </w:r>
      <w:r w:rsidR="00885488" w:rsidRPr="00234396">
        <w:rPr>
          <w:lang w:val="en-US"/>
        </w:rPr>
        <w:t xml:space="preserve"> I</w:t>
      </w:r>
      <w:r w:rsidR="00DC75A5" w:rsidRPr="00234396">
        <w:rPr>
          <w:lang w:val="en-US"/>
        </w:rPr>
        <w:t>N</w:t>
      </w:r>
      <w:r w:rsidR="00885488" w:rsidRPr="00234396">
        <w:rPr>
          <w:lang w:val="en-US"/>
        </w:rPr>
        <w:t xml:space="preserve">V </w:t>
      </w:r>
      <w:r w:rsidR="00885488" w:rsidRPr="00234396">
        <w:rPr>
          <w:rStyle w:val="Incipit"/>
          <w:lang w:val="en-US"/>
        </w:rPr>
        <w:t>Ave</w:t>
      </w:r>
      <w:r w:rsidR="005A362F" w:rsidRPr="00234396">
        <w:rPr>
          <w:i/>
          <w:lang w:val="en-US"/>
        </w:rPr>
        <w:t xml:space="preserve"> </w:t>
      </w:r>
      <w:r w:rsidR="00885488" w:rsidRPr="00234396">
        <w:rPr>
          <w:rStyle w:val="Incipit"/>
          <w:lang w:val="en-US"/>
        </w:rPr>
        <w:t>Maria</w:t>
      </w:r>
      <w:r w:rsidR="00DD1415" w:rsidRPr="00234396">
        <w:rPr>
          <w:lang w:val="en-US"/>
        </w:rPr>
        <w:t>@167.</w:t>
      </w:r>
      <w:r w:rsidR="00885488" w:rsidRPr="00234396">
        <w:rPr>
          <w:lang w:val="en-US"/>
        </w:rPr>
        <w:t xml:space="preserve"> </w:t>
      </w:r>
      <w:r w:rsidR="00885488" w:rsidRPr="00B779A9">
        <w:rPr>
          <w:lang w:val="pt-PT"/>
        </w:rPr>
        <w:t xml:space="preserve">HY </w:t>
      </w:r>
      <w:r w:rsidR="00885488" w:rsidRPr="005A362F">
        <w:rPr>
          <w:rStyle w:val="Incipit"/>
          <w:lang w:val="pt-PT"/>
        </w:rPr>
        <w:t>Quem</w:t>
      </w:r>
      <w:r w:rsidR="005A362F" w:rsidRPr="00BE7D55">
        <w:rPr>
          <w:i/>
          <w:lang w:val="pt-PT"/>
        </w:rPr>
        <w:t xml:space="preserve"> </w:t>
      </w:r>
      <w:r w:rsidR="00885488" w:rsidRPr="005A362F">
        <w:rPr>
          <w:rStyle w:val="Incipit"/>
          <w:lang w:val="pt-PT"/>
        </w:rPr>
        <w:t>terra</w:t>
      </w:r>
      <w:r w:rsidR="005A362F" w:rsidRPr="00BE7D55">
        <w:rPr>
          <w:i/>
          <w:lang w:val="pt-PT"/>
        </w:rPr>
        <w:t xml:space="preserve"> </w:t>
      </w:r>
      <w:r w:rsidR="00885488" w:rsidRPr="00B779A9">
        <w:rPr>
          <w:lang w:val="pt-PT"/>
        </w:rPr>
        <w:t>mediam partem.</w:t>
      </w:r>
    </w:p>
    <w:p w:rsidR="00885488" w:rsidRPr="00B779A9" w:rsidRDefault="001D57F5" w:rsidP="00415109">
      <w:pPr>
        <w:rPr>
          <w:lang w:val="it-IT"/>
        </w:rPr>
      </w:pPr>
      <w:r w:rsidRPr="00BC2E91">
        <w:rPr>
          <w:rStyle w:val="Time2"/>
          <w:lang w:val="it-IT"/>
        </w:rPr>
        <w:t>In primo nocturno</w:t>
      </w:r>
      <w:r w:rsidR="00885488" w:rsidRPr="00B779A9">
        <w:rPr>
          <w:lang w:val="it-IT"/>
        </w:rPr>
        <w:t xml:space="preserve"> AN </w:t>
      </w:r>
      <w:r w:rsidR="00885488" w:rsidRPr="005A362F">
        <w:rPr>
          <w:rStyle w:val="Incipit"/>
          <w:lang w:val="it-IT"/>
        </w:rPr>
        <w:t>Benedicta</w:t>
      </w:r>
      <w:r w:rsidR="005A362F" w:rsidRPr="00BE7D55">
        <w:rPr>
          <w:i/>
          <w:lang w:val="it-IT"/>
        </w:rPr>
        <w:t xml:space="preserve"> </w:t>
      </w:r>
      <w:r w:rsidR="00885488" w:rsidRPr="005A362F">
        <w:rPr>
          <w:rStyle w:val="Incipit"/>
          <w:lang w:val="it-IT"/>
        </w:rPr>
        <w:t>tu</w:t>
      </w:r>
      <w:r w:rsidR="00DD1415">
        <w:rPr>
          <w:lang w:val="it-IT"/>
        </w:rPr>
        <w:t>@</w:t>
      </w:r>
      <w:r w:rsidR="00DD1415" w:rsidRPr="00B779A9">
        <w:rPr>
          <w:lang w:val="it-IT"/>
        </w:rPr>
        <w:t>170.</w:t>
      </w:r>
      <w:r w:rsidR="00885488" w:rsidRPr="00B779A9">
        <w:rPr>
          <w:lang w:val="it-IT"/>
        </w:rPr>
        <w:t xml:space="preserve"> </w:t>
      </w:r>
      <w:r w:rsidR="00BA24A1" w:rsidRPr="00B779A9">
        <w:rPr>
          <w:lang w:val="it-IT"/>
        </w:rPr>
        <w:t>[</w:t>
      </w:r>
      <w:r w:rsidR="00885488" w:rsidRPr="00B779A9">
        <w:rPr>
          <w:lang w:val="it-IT"/>
        </w:rPr>
        <w:t>AN</w:t>
      </w:r>
      <w:r w:rsidR="00BA24A1" w:rsidRPr="00B779A9">
        <w:rPr>
          <w:lang w:val="it-IT"/>
        </w:rPr>
        <w:t>]</w:t>
      </w:r>
      <w:r w:rsidR="00885488" w:rsidRPr="00B779A9">
        <w:rPr>
          <w:lang w:val="it-IT"/>
        </w:rPr>
        <w:t xml:space="preserve"> </w:t>
      </w:r>
      <w:r w:rsidR="00885488" w:rsidRPr="005A362F">
        <w:rPr>
          <w:rStyle w:val="Incipit"/>
          <w:lang w:val="it-IT"/>
        </w:rPr>
        <w:t>Sicut</w:t>
      </w:r>
      <w:r w:rsidR="005A362F" w:rsidRPr="00BE7D55">
        <w:rPr>
          <w:i/>
          <w:lang w:val="it-IT"/>
        </w:rPr>
        <w:t xml:space="preserve"> </w:t>
      </w:r>
      <w:r w:rsidR="00885488" w:rsidRPr="005A362F">
        <w:rPr>
          <w:rStyle w:val="Incipit"/>
          <w:lang w:val="it-IT"/>
        </w:rPr>
        <w:t>mirra</w:t>
      </w:r>
      <w:r w:rsidR="00DD1415">
        <w:rPr>
          <w:lang w:val="it-IT"/>
        </w:rPr>
        <w:t>@</w:t>
      </w:r>
      <w:r w:rsidR="00DD1415" w:rsidRPr="00B779A9">
        <w:rPr>
          <w:lang w:val="it-IT"/>
        </w:rPr>
        <w:t>272.</w:t>
      </w:r>
      <w:r w:rsidR="00885488" w:rsidRPr="00B779A9">
        <w:rPr>
          <w:lang w:val="it-IT"/>
        </w:rPr>
        <w:t xml:space="preserve"> </w:t>
      </w:r>
      <w:r w:rsidR="00BA24A1" w:rsidRPr="00B779A9">
        <w:rPr>
          <w:lang w:val="it-IT"/>
        </w:rPr>
        <w:t>[</w:t>
      </w:r>
      <w:r w:rsidR="00885488" w:rsidRPr="00B779A9">
        <w:rPr>
          <w:lang w:val="it-IT"/>
        </w:rPr>
        <w:t>AN</w:t>
      </w:r>
      <w:r w:rsidR="00BA24A1" w:rsidRPr="00B779A9">
        <w:rPr>
          <w:lang w:val="it-IT"/>
        </w:rPr>
        <w:t>]</w:t>
      </w:r>
      <w:r w:rsidR="00885488" w:rsidRPr="00B779A9">
        <w:rPr>
          <w:lang w:val="it-IT"/>
        </w:rPr>
        <w:t xml:space="preserve"> </w:t>
      </w:r>
      <w:r w:rsidR="0032223B" w:rsidRPr="005A362F">
        <w:rPr>
          <w:rStyle w:val="Incipit"/>
          <w:lang w:val="it-IT"/>
        </w:rPr>
        <w:t>Ante</w:t>
      </w:r>
      <w:r w:rsidR="005A362F" w:rsidRPr="00BE7D55">
        <w:rPr>
          <w:i/>
          <w:lang w:val="it-IT"/>
        </w:rPr>
        <w:t xml:space="preserve"> </w:t>
      </w:r>
      <w:r w:rsidR="0032223B" w:rsidRPr="005A362F">
        <w:rPr>
          <w:rStyle w:val="Incipit"/>
          <w:lang w:val="it-IT"/>
        </w:rPr>
        <w:t>t</w:t>
      </w:r>
      <w:r w:rsidR="00885488" w:rsidRPr="005A362F">
        <w:rPr>
          <w:rStyle w:val="Incipit"/>
          <w:lang w:val="it-IT"/>
        </w:rPr>
        <w:t>orum</w:t>
      </w:r>
      <w:r w:rsidR="00885488" w:rsidRPr="00B779A9">
        <w:rPr>
          <w:lang w:val="it-IT"/>
        </w:rPr>
        <w:t xml:space="preserve"> ex usu cantetur. </w:t>
      </w:r>
      <w:r w:rsidR="00DC75A5" w:rsidRPr="00B779A9">
        <w:rPr>
          <w:lang w:val="it-IT"/>
        </w:rPr>
        <w:t>Psalmi de beata virgine</w:t>
      </w:r>
      <w:r w:rsidR="00885488" w:rsidRPr="00B779A9">
        <w:rPr>
          <w:lang w:val="it-IT"/>
        </w:rPr>
        <w:t xml:space="preserve"> in </w:t>
      </w:r>
      <w:r w:rsidR="009772E9" w:rsidRPr="00B779A9">
        <w:rPr>
          <w:lang w:val="it-IT"/>
        </w:rPr>
        <w:t>commu</w:t>
      </w:r>
      <w:r w:rsidR="00B70C7A">
        <w:rPr>
          <w:lang w:val="it-IT"/>
        </w:rPr>
        <w:t>ni. Versiculi</w:t>
      </w:r>
      <w:r w:rsidR="0090145F" w:rsidRPr="00B779A9">
        <w:rPr>
          <w:lang w:val="it-IT"/>
        </w:rPr>
        <w:t xml:space="preserve"> d</w:t>
      </w:r>
      <w:r w:rsidR="00885488" w:rsidRPr="00B779A9">
        <w:rPr>
          <w:lang w:val="it-IT"/>
        </w:rPr>
        <w:t xml:space="preserve">e virginibus in </w:t>
      </w:r>
      <w:r w:rsidR="009772E9" w:rsidRPr="00B779A9">
        <w:rPr>
          <w:lang w:val="it-IT"/>
        </w:rPr>
        <w:t>commu</w:t>
      </w:r>
      <w:r w:rsidR="00885488" w:rsidRPr="00B779A9">
        <w:rPr>
          <w:lang w:val="it-IT"/>
        </w:rPr>
        <w:t xml:space="preserve">ni cum alleluia tamen. </w:t>
      </w:r>
      <w:r w:rsidR="00D6574A" w:rsidRPr="00B779A9">
        <w:rPr>
          <w:lang w:val="it-IT"/>
        </w:rPr>
        <w:t>Lectiones c</w:t>
      </w:r>
      <w:r w:rsidR="00885488" w:rsidRPr="00B779A9">
        <w:rPr>
          <w:lang w:val="it-IT"/>
        </w:rPr>
        <w:t xml:space="preserve">um </w:t>
      </w:r>
      <w:r w:rsidR="00872B44" w:rsidRPr="00B779A9">
        <w:rPr>
          <w:lang w:val="it-IT"/>
        </w:rPr>
        <w:t>evang</w:t>
      </w:r>
      <w:r w:rsidR="0090145F" w:rsidRPr="00B779A9">
        <w:rPr>
          <w:lang w:val="it-IT"/>
        </w:rPr>
        <w:t xml:space="preserve">elio </w:t>
      </w:r>
      <w:r w:rsidR="00D6574A" w:rsidRPr="00B779A9">
        <w:rPr>
          <w:lang w:val="it-IT"/>
        </w:rPr>
        <w:t xml:space="preserve">quaere in rubro volumine ex quo cantantur </w:t>
      </w:r>
      <w:r w:rsidR="00B70C7A">
        <w:rPr>
          <w:lang w:val="it-IT"/>
        </w:rPr>
        <w:t xml:space="preserve">lectiones </w:t>
      </w:r>
      <w:r w:rsidR="00D6574A" w:rsidRPr="00B779A9">
        <w:rPr>
          <w:lang w:val="it-IT"/>
        </w:rPr>
        <w:t>de corpore</w:t>
      </w:r>
      <w:r w:rsidR="00B70C7A">
        <w:rPr>
          <w:lang w:val="it-IT"/>
        </w:rPr>
        <w:t xml:space="preserve"> Christi.</w:t>
      </w:r>
      <w:r w:rsidR="00D6574A" w:rsidRPr="00B779A9">
        <w:rPr>
          <w:lang w:val="it-IT"/>
        </w:rPr>
        <w:t xml:space="preserve"> </w:t>
      </w:r>
      <w:r w:rsidR="004119C7" w:rsidRPr="00B779A9">
        <w:rPr>
          <w:lang w:val="it-IT"/>
        </w:rPr>
        <w:t>[</w:t>
      </w:r>
      <w:r w:rsidR="0090145F" w:rsidRPr="00B779A9">
        <w:rPr>
          <w:lang w:val="it-IT"/>
        </w:rPr>
        <w:t>LS</w:t>
      </w:r>
      <w:r w:rsidR="004119C7" w:rsidRPr="00B779A9">
        <w:rPr>
          <w:lang w:val="it-IT"/>
        </w:rPr>
        <w:t>]</w:t>
      </w:r>
      <w:r w:rsidR="00885488" w:rsidRPr="00B779A9">
        <w:rPr>
          <w:lang w:val="it-IT"/>
        </w:rPr>
        <w:t xml:space="preserve"> </w:t>
      </w:r>
      <w:r w:rsidR="00885488" w:rsidRPr="005A362F">
        <w:rPr>
          <w:rStyle w:val="Incipit"/>
          <w:lang w:val="it-IT"/>
        </w:rPr>
        <w:t>Adest</w:t>
      </w:r>
      <w:r w:rsidR="005A362F" w:rsidRPr="00BE7D55">
        <w:rPr>
          <w:i/>
          <w:lang w:val="it-IT"/>
        </w:rPr>
        <w:t xml:space="preserve"> </w:t>
      </w:r>
      <w:r w:rsidR="00885488" w:rsidRPr="005A362F">
        <w:rPr>
          <w:rStyle w:val="Incipit"/>
          <w:lang w:val="it-IT"/>
        </w:rPr>
        <w:t>nobis</w:t>
      </w:r>
      <w:r w:rsidR="005A362F" w:rsidRPr="00BE7D55">
        <w:rPr>
          <w:i/>
          <w:lang w:val="it-IT"/>
        </w:rPr>
        <w:t xml:space="preserve"> </w:t>
      </w:r>
      <w:r w:rsidR="00885488" w:rsidRPr="005A362F">
        <w:rPr>
          <w:rStyle w:val="Incipit"/>
          <w:lang w:val="it-IT"/>
        </w:rPr>
        <w:t>dilectissimi</w:t>
      </w:r>
      <w:r w:rsidR="005A362F" w:rsidRPr="00BE7D55">
        <w:rPr>
          <w:i/>
          <w:lang w:val="it-IT"/>
        </w:rPr>
        <w:t xml:space="preserve"> </w:t>
      </w:r>
      <w:r w:rsidR="00885488" w:rsidRPr="005A362F">
        <w:rPr>
          <w:rStyle w:val="Incipit"/>
          <w:lang w:val="it-IT"/>
        </w:rPr>
        <w:t>dies</w:t>
      </w:r>
      <w:r w:rsidR="00885488" w:rsidRPr="00B779A9">
        <w:rPr>
          <w:lang w:val="it-IT"/>
        </w:rPr>
        <w:t xml:space="preserve"> </w:t>
      </w:r>
      <w:r w:rsidR="008D35E3" w:rsidRPr="00B779A9">
        <w:rPr>
          <w:lang w:val="it-IT"/>
        </w:rPr>
        <w:t>quaere</w:t>
      </w:r>
      <w:r w:rsidR="00885488" w:rsidRPr="00B779A9">
        <w:rPr>
          <w:lang w:val="it-IT"/>
        </w:rPr>
        <w:t xml:space="preserve"> in principio</w:t>
      </w:r>
      <w:r w:rsidR="00691548" w:rsidRPr="00B779A9">
        <w:rPr>
          <w:lang w:val="it-IT"/>
        </w:rPr>
        <w:t xml:space="preserve"> vo</w:t>
      </w:r>
      <w:r w:rsidR="00885488" w:rsidRPr="00B779A9">
        <w:rPr>
          <w:lang w:val="it-IT"/>
        </w:rPr>
        <w:t xml:space="preserve">luminis. RP </w:t>
      </w:r>
      <w:r w:rsidR="00885488" w:rsidRPr="005A362F">
        <w:rPr>
          <w:rStyle w:val="Incipit"/>
          <w:lang w:val="it-IT"/>
        </w:rPr>
        <w:t>Vidi</w:t>
      </w:r>
      <w:r w:rsidR="005A362F" w:rsidRPr="00BE7D55">
        <w:rPr>
          <w:i/>
          <w:lang w:val="it-IT"/>
        </w:rPr>
        <w:t xml:space="preserve"> </w:t>
      </w:r>
      <w:r w:rsidR="00885488" w:rsidRPr="005A362F">
        <w:rPr>
          <w:rStyle w:val="Incipit"/>
          <w:lang w:val="it-IT"/>
        </w:rPr>
        <w:t>speciosam</w:t>
      </w:r>
      <w:r w:rsidR="00794880" w:rsidRPr="005A362F">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5A362F">
        <w:rPr>
          <w:rStyle w:val="Incipit"/>
          <w:lang w:val="it-IT"/>
        </w:rPr>
        <w:t>Sicut</w:t>
      </w:r>
      <w:r w:rsidR="005A362F" w:rsidRPr="00BE7D55">
        <w:rPr>
          <w:i/>
          <w:lang w:val="it-IT"/>
        </w:rPr>
        <w:t xml:space="preserve"> </w:t>
      </w:r>
      <w:r w:rsidR="00885488" w:rsidRPr="005A362F">
        <w:rPr>
          <w:rStyle w:val="Incipit"/>
          <w:lang w:val="it-IT"/>
        </w:rPr>
        <w:t>cedrus</w:t>
      </w:r>
      <w:r w:rsidR="00794880" w:rsidRPr="005A362F">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5A362F">
        <w:rPr>
          <w:rStyle w:val="Incipit"/>
          <w:lang w:val="it-IT"/>
        </w:rPr>
        <w:t>Quae</w:t>
      </w:r>
      <w:r w:rsidR="005A362F" w:rsidRPr="00BE7D55">
        <w:rPr>
          <w:i/>
          <w:lang w:val="it-IT"/>
        </w:rPr>
        <w:t xml:space="preserve"> </w:t>
      </w:r>
      <w:r w:rsidR="00885488" w:rsidRPr="005A362F">
        <w:rPr>
          <w:rStyle w:val="Incipit"/>
          <w:lang w:val="it-IT"/>
        </w:rPr>
        <w:t>est</w:t>
      </w:r>
      <w:r w:rsidR="005A362F" w:rsidRPr="00BE7D55">
        <w:rPr>
          <w:i/>
          <w:lang w:val="it-IT"/>
        </w:rPr>
        <w:t xml:space="preserve"> </w:t>
      </w:r>
      <w:r w:rsidR="00885488" w:rsidRPr="005A362F">
        <w:rPr>
          <w:rStyle w:val="Incipit"/>
          <w:lang w:val="it-IT"/>
        </w:rPr>
        <w:t>ista</w:t>
      </w:r>
      <w:r w:rsidR="00DD1415">
        <w:rPr>
          <w:lang w:val="it-IT"/>
        </w:rPr>
        <w:t>@</w:t>
      </w:r>
      <w:r w:rsidR="00DD1415" w:rsidRPr="00B779A9">
        <w:rPr>
          <w:lang w:val="it-IT"/>
        </w:rPr>
        <w:t>171.</w:t>
      </w:r>
    </w:p>
    <w:p w:rsidR="00885488" w:rsidRPr="00B779A9" w:rsidRDefault="001D57F5" w:rsidP="00415109">
      <w:pPr>
        <w:rPr>
          <w:lang w:val="pt-PT"/>
        </w:rPr>
      </w:pPr>
      <w:r w:rsidRPr="00234396">
        <w:rPr>
          <w:rStyle w:val="Time2"/>
          <w:lang w:val="it-IT"/>
        </w:rPr>
        <w:t>In secundo nocturno</w:t>
      </w:r>
      <w:r w:rsidR="00885488" w:rsidRPr="00234396">
        <w:rPr>
          <w:lang w:val="it-IT"/>
        </w:rPr>
        <w:t xml:space="preserve"> AN </w:t>
      </w:r>
      <w:r w:rsidR="00885488" w:rsidRPr="00234396">
        <w:rPr>
          <w:rStyle w:val="Incipit"/>
          <w:lang w:val="it-IT"/>
        </w:rPr>
        <w:t>Specie</w:t>
      </w:r>
      <w:r w:rsidR="005A362F" w:rsidRPr="00234396">
        <w:rPr>
          <w:i/>
          <w:lang w:val="it-IT"/>
        </w:rPr>
        <w:t xml:space="preserve"> </w:t>
      </w:r>
      <w:r w:rsidR="00885488" w:rsidRPr="00234396">
        <w:rPr>
          <w:rStyle w:val="Incipit"/>
          <w:lang w:val="it-IT"/>
        </w:rPr>
        <w:t>tua</w:t>
      </w:r>
      <w:r w:rsidR="00885488" w:rsidRPr="00234396">
        <w:rPr>
          <w:lang w:val="it-IT"/>
        </w:rPr>
        <w:t xml:space="preserve"> cum duabus sequentibus</w:t>
      </w:r>
      <w:r w:rsidR="00DD1415" w:rsidRPr="00234396">
        <w:rPr>
          <w:lang w:val="it-IT"/>
        </w:rPr>
        <w:t>@171.</w:t>
      </w:r>
      <w:r w:rsidR="00885488" w:rsidRPr="00234396">
        <w:rPr>
          <w:lang w:val="it-IT"/>
        </w:rPr>
        <w:t xml:space="preserve"> </w:t>
      </w:r>
      <w:r w:rsidR="00885488" w:rsidRPr="00B779A9">
        <w:rPr>
          <w:lang w:val="pt-PT"/>
        </w:rPr>
        <w:t xml:space="preserve">RP </w:t>
      </w:r>
      <w:r w:rsidR="00885488" w:rsidRPr="005A362F">
        <w:rPr>
          <w:rStyle w:val="Incipit"/>
          <w:lang w:val="pt-PT"/>
        </w:rPr>
        <w:t>Beatam</w:t>
      </w:r>
      <w:r w:rsidR="005A362F" w:rsidRPr="00BE7D55">
        <w:rPr>
          <w:i/>
          <w:lang w:val="pt-PT"/>
        </w:rPr>
        <w:t xml:space="preserve"> </w:t>
      </w:r>
      <w:r w:rsidR="00885488" w:rsidRPr="005A362F">
        <w:rPr>
          <w:rStyle w:val="Incipit"/>
          <w:lang w:val="pt-PT"/>
        </w:rPr>
        <w:t>me</w:t>
      </w:r>
      <w:r w:rsidR="00794880" w:rsidRPr="005A362F">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5A362F">
        <w:rPr>
          <w:rStyle w:val="Incipit"/>
          <w:lang w:val="pt-PT"/>
        </w:rPr>
        <w:t>Diffusa</w:t>
      </w:r>
      <w:r w:rsidR="005A362F" w:rsidRPr="00BE7D55">
        <w:rPr>
          <w:i/>
          <w:lang w:val="pt-PT"/>
        </w:rPr>
        <w:t xml:space="preserve"> </w:t>
      </w:r>
      <w:r w:rsidR="00885488" w:rsidRPr="005A362F">
        <w:rPr>
          <w:rStyle w:val="Incipit"/>
          <w:lang w:val="pt-PT"/>
        </w:rPr>
        <w:t>est</w:t>
      </w:r>
      <w:r w:rsidR="00794880" w:rsidRPr="005A362F">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5A362F">
        <w:rPr>
          <w:rStyle w:val="Incipit"/>
          <w:lang w:val="pt-PT"/>
        </w:rPr>
        <w:t>Ornatam</w:t>
      </w:r>
      <w:r w:rsidR="005A362F" w:rsidRPr="00BE7D55">
        <w:rPr>
          <w:i/>
          <w:lang w:val="pt-PT"/>
        </w:rPr>
        <w:t xml:space="preserve"> </w:t>
      </w:r>
      <w:r w:rsidR="00885488" w:rsidRPr="005A362F">
        <w:rPr>
          <w:rStyle w:val="Incipit"/>
          <w:lang w:val="pt-PT"/>
        </w:rPr>
        <w:t>in</w:t>
      </w:r>
      <w:r w:rsidR="005A362F" w:rsidRPr="00BE7D55">
        <w:rPr>
          <w:i/>
          <w:lang w:val="pt-PT"/>
        </w:rPr>
        <w:t xml:space="preserve"> </w:t>
      </w:r>
      <w:r w:rsidR="00885488" w:rsidRPr="005A362F">
        <w:rPr>
          <w:rStyle w:val="Incipit"/>
          <w:lang w:val="pt-PT"/>
        </w:rPr>
        <w:t>monilibus</w:t>
      </w:r>
      <w:r w:rsidR="00DD1415">
        <w:rPr>
          <w:lang w:val="pt-PT"/>
        </w:rPr>
        <w:t>@</w:t>
      </w:r>
      <w:r w:rsidR="00DD1415" w:rsidRPr="00B779A9">
        <w:rPr>
          <w:lang w:val="pt-PT"/>
        </w:rPr>
        <w:t>171.</w:t>
      </w:r>
    </w:p>
    <w:p w:rsidR="00885488" w:rsidRPr="00B779A9" w:rsidRDefault="001D57F5" w:rsidP="00415109">
      <w:pPr>
        <w:rPr>
          <w:lang w:val="pt-PT"/>
        </w:rPr>
      </w:pPr>
      <w:r w:rsidRPr="00BC2E91">
        <w:rPr>
          <w:rStyle w:val="Time2"/>
          <w:lang w:val="pt-PT"/>
        </w:rPr>
        <w:t>In tertio nocturno</w:t>
      </w:r>
      <w:r w:rsidR="00885488" w:rsidRPr="00B779A9">
        <w:rPr>
          <w:lang w:val="pt-PT"/>
        </w:rPr>
        <w:t xml:space="preserve"> AN </w:t>
      </w:r>
      <w:r w:rsidR="00885488" w:rsidRPr="005A362F">
        <w:rPr>
          <w:rStyle w:val="Incipit"/>
          <w:lang w:val="pt-PT"/>
        </w:rPr>
        <w:t>Gaude</w:t>
      </w:r>
      <w:r w:rsidR="005A362F" w:rsidRPr="00BE7D55">
        <w:rPr>
          <w:i/>
          <w:lang w:val="pt-PT"/>
        </w:rPr>
        <w:t xml:space="preserve"> </w:t>
      </w:r>
      <w:r w:rsidR="00885488" w:rsidRPr="005A362F">
        <w:rPr>
          <w:rStyle w:val="Incipit"/>
          <w:lang w:val="pt-PT"/>
        </w:rPr>
        <w:t>Maria</w:t>
      </w:r>
      <w:r w:rsidR="005A362F" w:rsidRPr="00BE7D55">
        <w:rPr>
          <w:i/>
          <w:lang w:val="pt-PT"/>
        </w:rPr>
        <w:t xml:space="preserve"> </w:t>
      </w:r>
      <w:r w:rsidR="00885488" w:rsidRPr="005A362F">
        <w:rPr>
          <w:rStyle w:val="Incipit"/>
          <w:lang w:val="pt-PT"/>
        </w:rPr>
        <w:t>virgo</w:t>
      </w:r>
      <w:r w:rsidR="00885488" w:rsidRPr="00B779A9">
        <w:rPr>
          <w:lang w:val="pt-PT"/>
        </w:rPr>
        <w:t xml:space="preserve"> cum duabus sequentibus</w:t>
      </w:r>
      <w:r w:rsidR="00DD1415">
        <w:rPr>
          <w:lang w:val="pt-PT"/>
        </w:rPr>
        <w:t>@</w:t>
      </w:r>
      <w:r w:rsidR="00DD1415" w:rsidRPr="00B779A9">
        <w:rPr>
          <w:lang w:val="pt-PT"/>
        </w:rPr>
        <w:t>171.</w:t>
      </w:r>
      <w:r w:rsidR="00885488" w:rsidRPr="00B779A9">
        <w:rPr>
          <w:lang w:val="pt-PT"/>
        </w:rPr>
        <w:t xml:space="preserve"> </w:t>
      </w:r>
      <w:r w:rsidR="004119C7" w:rsidRPr="00B779A9">
        <w:rPr>
          <w:lang w:val="pt-PT"/>
        </w:rPr>
        <w:t xml:space="preserve">Evangelium </w:t>
      </w:r>
      <w:r w:rsidR="008D35E3" w:rsidRPr="00B779A9">
        <w:rPr>
          <w:lang w:val="pt-PT"/>
        </w:rPr>
        <w:t>quaere</w:t>
      </w:r>
      <w:r w:rsidR="00885488" w:rsidRPr="00B779A9">
        <w:rPr>
          <w:lang w:val="pt-PT"/>
        </w:rPr>
        <w:t xml:space="preserve"> post tredecim folia hodiernae lectionis. </w:t>
      </w:r>
      <w:r w:rsidR="00F3139E" w:rsidRPr="00B779A9">
        <w:rPr>
          <w:lang w:val="pt-PT"/>
        </w:rPr>
        <w:t xml:space="preserve">[EV] </w:t>
      </w:r>
      <w:r w:rsidR="00F3139E" w:rsidRPr="005A362F">
        <w:rPr>
          <w:rStyle w:val="Incipit"/>
          <w:lang w:val="pt-PT"/>
        </w:rPr>
        <w:t>Stabant</w:t>
      </w:r>
      <w:r w:rsidR="005A362F" w:rsidRPr="00BE7D55">
        <w:rPr>
          <w:i/>
          <w:lang w:val="pt-PT"/>
        </w:rPr>
        <w:t xml:space="preserve"> </w:t>
      </w:r>
      <w:r w:rsidR="00F3139E" w:rsidRPr="005A362F">
        <w:rPr>
          <w:rStyle w:val="Incipit"/>
          <w:lang w:val="pt-PT"/>
        </w:rPr>
        <w:t>iuxta</w:t>
      </w:r>
      <w:r w:rsidR="005A362F" w:rsidRPr="00BE7D55">
        <w:rPr>
          <w:i/>
          <w:lang w:val="pt-PT"/>
        </w:rPr>
        <w:t xml:space="preserve"> </w:t>
      </w:r>
      <w:r w:rsidR="00F3139E" w:rsidRPr="005A362F">
        <w:rPr>
          <w:rStyle w:val="Incipit"/>
          <w:lang w:val="pt-PT"/>
        </w:rPr>
        <w:t>crucem</w:t>
      </w:r>
      <w:r w:rsidR="00F3139E" w:rsidRPr="005B472A">
        <w:rPr>
          <w:lang w:val="pt-PT"/>
        </w:rPr>
        <w:t>.</w:t>
      </w:r>
      <w:r w:rsidR="00F3139E" w:rsidRPr="00B779A9">
        <w:rPr>
          <w:lang w:val="pt-PT"/>
        </w:rPr>
        <w:t xml:space="preserve"> </w:t>
      </w:r>
      <w:r w:rsidR="00B70C7A">
        <w:rPr>
          <w:lang w:val="pt-PT"/>
        </w:rPr>
        <w:t xml:space="preserve">RP </w:t>
      </w:r>
      <w:r w:rsidR="00B70C7A" w:rsidRPr="00BC2E91">
        <w:rPr>
          <w:rStyle w:val="Incipit"/>
          <w:lang w:val="pt-PT"/>
        </w:rPr>
        <w:t>%D::</w:t>
      </w:r>
      <w:r w:rsidR="00F3139E" w:rsidRPr="00BC2E91">
        <w:rPr>
          <w:rStyle w:val="Incipit"/>
          <w:lang w:val="pt-PT"/>
        </w:rPr>
        <w:t>Sancta</w:t>
      </w:r>
      <w:r w:rsidR="00D734F4" w:rsidRPr="00BC2E91">
        <w:rPr>
          <w:rStyle w:val="Incipit"/>
          <w:lang w:val="pt-PT"/>
        </w:rPr>
        <w:t xml:space="preserve"> </w:t>
      </w:r>
      <w:r w:rsidR="00F3139E" w:rsidRPr="00BC2E91">
        <w:rPr>
          <w:rStyle w:val="Incipit"/>
          <w:lang w:val="pt-PT"/>
        </w:rPr>
        <w:t>et</w:t>
      </w:r>
      <w:r w:rsidR="00D734F4" w:rsidRPr="00BC2E91">
        <w:rPr>
          <w:rStyle w:val="Incipit"/>
          <w:lang w:val="pt-PT"/>
        </w:rPr>
        <w:t xml:space="preserve"> </w:t>
      </w:r>
      <w:r w:rsidR="00F3139E" w:rsidRPr="00BC2E91">
        <w:rPr>
          <w:rStyle w:val="Incipit"/>
          <w:lang w:val="pt-PT"/>
        </w:rPr>
        <w:t>imaculata</w:t>
      </w:r>
      <w:r w:rsidRPr="002D4ADF">
        <w:rPr>
          <w:rStyle w:val="Incipit"/>
          <w:lang w:val="pt-PT"/>
        </w:rPr>
        <w:t>%</w:t>
      </w:r>
      <w:r w:rsidR="00DD1415">
        <w:rPr>
          <w:lang w:val="pt-PT"/>
        </w:rPr>
        <w:t>@</w:t>
      </w:r>
      <w:r w:rsidR="00DD1415" w:rsidRPr="001D57F5">
        <w:rPr>
          <w:lang w:val="pt-PT"/>
        </w:rPr>
        <w:t>196</w:t>
      </w:r>
      <w:r w:rsidR="00DD1415" w:rsidRPr="00B779A9">
        <w:rPr>
          <w:lang w:val="pt-PT"/>
        </w:rPr>
        <w:t>.</w:t>
      </w:r>
      <w:r w:rsidR="00F3139E" w:rsidRPr="00B779A9">
        <w:rPr>
          <w:lang w:val="pt-PT"/>
        </w:rPr>
        <w:t xml:space="preserve"> </w:t>
      </w:r>
      <w:r w:rsidR="00380E52">
        <w:rPr>
          <w:lang w:val="pt-PT"/>
        </w:rPr>
        <w:lastRenderedPageBreak/>
        <w:t xml:space="preserve">[RP] </w:t>
      </w:r>
      <w:r w:rsidR="00F3139E" w:rsidRPr="002D4ADF">
        <w:rPr>
          <w:rStyle w:val="Incipit"/>
          <w:lang w:val="pt-PT"/>
        </w:rPr>
        <w:t>$E::</w:t>
      </w:r>
      <w:r w:rsidR="00885488" w:rsidRPr="002D4ADF">
        <w:rPr>
          <w:rStyle w:val="Incipit"/>
          <w:lang w:val="pt-PT"/>
        </w:rPr>
        <w:t>Ista</w:t>
      </w:r>
      <w:r w:rsidR="005A362F" w:rsidRPr="002D4ADF">
        <w:rPr>
          <w:rStyle w:val="Incipit"/>
          <w:lang w:val="pt-PT"/>
        </w:rPr>
        <w:t xml:space="preserve"> </w:t>
      </w:r>
      <w:r w:rsidR="00885488" w:rsidRPr="002D4ADF">
        <w:rPr>
          <w:rStyle w:val="Incipit"/>
          <w:lang w:val="pt-PT"/>
        </w:rPr>
        <w:t>est</w:t>
      </w:r>
      <w:r w:rsidR="005A362F" w:rsidRPr="002D4ADF">
        <w:rPr>
          <w:rStyle w:val="Incipit"/>
          <w:lang w:val="pt-PT"/>
        </w:rPr>
        <w:t xml:space="preserve"> </w:t>
      </w:r>
      <w:r w:rsidR="00885488" w:rsidRPr="002D4ADF">
        <w:rPr>
          <w:rStyle w:val="Incipit"/>
          <w:lang w:val="pt-PT"/>
        </w:rPr>
        <w:t>speciosa</w:t>
      </w:r>
      <w:r w:rsidR="000A5AB9" w:rsidRPr="002D4ADF">
        <w:rPr>
          <w:rStyle w:val="Incipit"/>
          <w:lang w:val="pt-PT"/>
        </w:rPr>
        <w:t>$</w:t>
      </w:r>
      <w:r w:rsidR="000A5AB9">
        <w:rPr>
          <w:lang w:val="pt-PT"/>
        </w:rPr>
        <w:t xml:space="preserve"> $E::</w:t>
      </w:r>
      <w:r w:rsidR="00AD29A8">
        <w:rPr>
          <w:lang w:val="pt-PT"/>
        </w:rPr>
        <w:t>172</w:t>
      </w:r>
      <w:r w:rsidR="00F3139E" w:rsidRPr="00B779A9">
        <w:rPr>
          <w:lang w:val="pt-PT"/>
        </w:rPr>
        <w:t>$</w:t>
      </w:r>
      <w:r w:rsidR="00AD29A8">
        <w:rPr>
          <w:lang w:val="pt-PT"/>
        </w:rPr>
        <w:t>.</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5A362F">
        <w:rPr>
          <w:rStyle w:val="Incipit"/>
          <w:lang w:val="pt-PT"/>
        </w:rPr>
        <w:t>Beata</w:t>
      </w:r>
      <w:r w:rsidR="005A362F" w:rsidRPr="00BE7D55">
        <w:rPr>
          <w:i/>
          <w:lang w:val="pt-PT"/>
        </w:rPr>
        <w:t xml:space="preserve"> </w:t>
      </w:r>
      <w:r w:rsidR="00885488" w:rsidRPr="005A362F">
        <w:rPr>
          <w:rStyle w:val="Incipit"/>
          <w:lang w:val="pt-PT"/>
        </w:rPr>
        <w:t>es</w:t>
      </w:r>
      <w:r w:rsidR="00DD1415">
        <w:rPr>
          <w:lang w:val="pt-PT"/>
        </w:rPr>
        <w:t>@</w:t>
      </w:r>
      <w:r w:rsidR="00DD1415" w:rsidRPr="00B779A9">
        <w:rPr>
          <w:lang w:val="pt-PT"/>
        </w:rPr>
        <w:t>172.</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0F4FB4" w:rsidRPr="005A362F">
        <w:rPr>
          <w:rStyle w:val="Incipit"/>
          <w:lang w:val="pt-PT"/>
        </w:rPr>
        <w:t>Feli</w:t>
      </w:r>
      <w:r w:rsidR="00885488" w:rsidRPr="005A362F">
        <w:rPr>
          <w:rStyle w:val="Incipit"/>
          <w:lang w:val="pt-PT"/>
        </w:rPr>
        <w:t>x</w:t>
      </w:r>
      <w:r w:rsidR="005A362F" w:rsidRPr="00BE7D55">
        <w:rPr>
          <w:i/>
          <w:lang w:val="pt-PT"/>
        </w:rPr>
        <w:t xml:space="preserve"> </w:t>
      </w:r>
      <w:r w:rsidR="00885488" w:rsidRPr="005A362F">
        <w:rPr>
          <w:rStyle w:val="Incipit"/>
          <w:lang w:val="pt-PT"/>
        </w:rPr>
        <w:t>namque</w:t>
      </w:r>
      <w:r w:rsidR="005A362F" w:rsidRPr="00BE7D55">
        <w:rPr>
          <w:i/>
          <w:lang w:val="pt-PT"/>
        </w:rPr>
        <w:t xml:space="preserve"> </w:t>
      </w:r>
      <w:r w:rsidR="00885488" w:rsidRPr="005A362F">
        <w:rPr>
          <w:rStyle w:val="Incipit"/>
          <w:lang w:val="pt-PT"/>
        </w:rPr>
        <w:t>es</w:t>
      </w:r>
      <w:r w:rsidR="00DD1415">
        <w:rPr>
          <w:lang w:val="pt-PT"/>
        </w:rPr>
        <w:t>@</w:t>
      </w:r>
      <w:r w:rsidR="00DD1415" w:rsidRPr="00B779A9">
        <w:rPr>
          <w:lang w:val="pt-PT"/>
        </w:rPr>
        <w:t>193.</w:t>
      </w:r>
      <w:r w:rsidR="00885488" w:rsidRPr="00B779A9">
        <w:rPr>
          <w:lang w:val="pt-PT"/>
        </w:rPr>
        <w:t xml:space="preserve"> </w:t>
      </w:r>
      <w:r w:rsidR="0090145F" w:rsidRPr="00B779A9">
        <w:rPr>
          <w:lang w:val="pt-PT"/>
        </w:rPr>
        <w:t xml:space="preserve">[TD] </w:t>
      </w:r>
      <w:r w:rsidR="0090145F" w:rsidRPr="005A362F">
        <w:rPr>
          <w:rStyle w:val="Incipit"/>
          <w:lang w:val="pt-PT"/>
        </w:rPr>
        <w:t>Te</w:t>
      </w:r>
      <w:r w:rsidR="005A362F" w:rsidRPr="00BE7D55">
        <w:rPr>
          <w:i/>
          <w:lang w:val="pt-PT"/>
        </w:rPr>
        <w:t xml:space="preserve"> </w:t>
      </w:r>
      <w:r w:rsidR="0090145F" w:rsidRPr="005A362F">
        <w:rPr>
          <w:rStyle w:val="Incipit"/>
          <w:lang w:val="pt-PT"/>
        </w:rPr>
        <w:t>deum</w:t>
      </w:r>
      <w:r w:rsidR="005A362F" w:rsidRPr="00BE7D55">
        <w:rPr>
          <w:i/>
          <w:lang w:val="pt-PT"/>
        </w:rPr>
        <w:t xml:space="preserve"> </w:t>
      </w:r>
      <w:r w:rsidR="00D6574A" w:rsidRPr="005A362F">
        <w:rPr>
          <w:rStyle w:val="Incipit"/>
          <w:lang w:val="pt-PT"/>
        </w:rPr>
        <w:t>laudamus</w:t>
      </w:r>
      <w:r w:rsidR="00885488" w:rsidRPr="00B779A9">
        <w:rPr>
          <w:lang w:val="pt-PT"/>
        </w:rPr>
        <w:t>.</w:t>
      </w:r>
    </w:p>
    <w:p w:rsidR="002A0377" w:rsidRPr="00234396" w:rsidRDefault="001D57F5" w:rsidP="00415109">
      <w:pPr>
        <w:rPr>
          <w:lang w:val="fr-FR"/>
        </w:rPr>
      </w:pPr>
      <w:r w:rsidRPr="00BC2E91">
        <w:rPr>
          <w:rStyle w:val="Time1"/>
          <w:lang w:val="pt-PT"/>
        </w:rPr>
        <w:t>Ad laudes</w:t>
      </w:r>
      <w:r w:rsidR="00885488" w:rsidRPr="00B779A9">
        <w:rPr>
          <w:lang w:val="pt-PT"/>
        </w:rPr>
        <w:t xml:space="preserve"> AN </w:t>
      </w:r>
      <w:r w:rsidR="00885488" w:rsidRPr="005A362F">
        <w:rPr>
          <w:rStyle w:val="Incipit"/>
          <w:lang w:val="pt-PT"/>
        </w:rPr>
        <w:t>Indutus</w:t>
      </w:r>
      <w:r w:rsidR="005A362F" w:rsidRPr="00BE7D55">
        <w:rPr>
          <w:i/>
          <w:lang w:val="pt-PT"/>
        </w:rPr>
        <w:t xml:space="preserve"> </w:t>
      </w:r>
      <w:r w:rsidR="00885488" w:rsidRPr="005A362F">
        <w:rPr>
          <w:rStyle w:val="Incipit"/>
          <w:lang w:val="pt-PT"/>
        </w:rPr>
        <w:t>dominus</w:t>
      </w:r>
      <w:r w:rsidR="00885488" w:rsidRPr="00B779A9">
        <w:rPr>
          <w:lang w:val="pt-PT"/>
        </w:rPr>
        <w:t xml:space="preserve"> cum reliquis 196 et</w:t>
      </w:r>
      <w:r w:rsidR="00DD1415">
        <w:rPr>
          <w:lang w:val="pt-PT"/>
        </w:rPr>
        <w:t>@</w:t>
      </w:r>
      <w:r w:rsidR="00DD1415" w:rsidRPr="00B779A9">
        <w:rPr>
          <w:lang w:val="pt-PT"/>
        </w:rPr>
        <w:t>197.</w:t>
      </w:r>
      <w:r w:rsidR="00885488" w:rsidRPr="00B779A9">
        <w:rPr>
          <w:lang w:val="pt-PT"/>
        </w:rPr>
        <w:t xml:space="preserve"> HY </w:t>
      </w:r>
      <w:r w:rsidR="00885488" w:rsidRPr="005A362F">
        <w:rPr>
          <w:rStyle w:val="Incipit"/>
          <w:lang w:val="pt-PT"/>
        </w:rPr>
        <w:t>O</w:t>
      </w:r>
      <w:r w:rsidR="005A362F" w:rsidRPr="00BE7D55">
        <w:rPr>
          <w:i/>
          <w:lang w:val="pt-PT"/>
        </w:rPr>
        <w:t xml:space="preserve"> </w:t>
      </w:r>
      <w:r w:rsidR="00885488" w:rsidRPr="005A362F">
        <w:rPr>
          <w:rStyle w:val="Incipit"/>
          <w:lang w:val="pt-PT"/>
        </w:rPr>
        <w:t>gloriosa</w:t>
      </w:r>
      <w:r w:rsidR="005A362F" w:rsidRPr="00BE7D55">
        <w:rPr>
          <w:i/>
          <w:lang w:val="pt-PT"/>
        </w:rPr>
        <w:t xml:space="preserve"> </w:t>
      </w:r>
      <w:r w:rsidR="00885488" w:rsidRPr="005A362F">
        <w:rPr>
          <w:rStyle w:val="Incipit"/>
          <w:lang w:val="pt-PT"/>
        </w:rPr>
        <w:t>domina</w:t>
      </w:r>
      <w:r w:rsidR="00885488" w:rsidRPr="00B779A9">
        <w:rPr>
          <w:lang w:val="pt-PT"/>
        </w:rPr>
        <w:t xml:space="preserve">. VS </w:t>
      </w:r>
      <w:r w:rsidR="00382E22" w:rsidRPr="005A362F">
        <w:rPr>
          <w:rStyle w:val="Incipit"/>
          <w:lang w:val="pt-PT"/>
        </w:rPr>
        <w:t>Adiuv</w:t>
      </w:r>
      <w:r w:rsidR="00885488" w:rsidRPr="005A362F">
        <w:rPr>
          <w:rStyle w:val="Incipit"/>
          <w:lang w:val="pt-PT"/>
        </w:rPr>
        <w:t>abit</w:t>
      </w:r>
      <w:r w:rsidR="005A362F" w:rsidRPr="00BE7D55">
        <w:rPr>
          <w:i/>
          <w:lang w:val="pt-PT"/>
        </w:rPr>
        <w:t xml:space="preserve"> </w:t>
      </w:r>
      <w:r w:rsidR="00885488" w:rsidRPr="005A362F">
        <w:rPr>
          <w:rStyle w:val="Incipit"/>
          <w:lang w:val="pt-PT"/>
        </w:rPr>
        <w:t>eam</w:t>
      </w:r>
      <w:r w:rsidR="00885488" w:rsidRPr="00B779A9">
        <w:rPr>
          <w:lang w:val="pt-PT"/>
        </w:rPr>
        <w:t xml:space="preserve">. </w:t>
      </w:r>
      <w:r w:rsidR="00885488" w:rsidRPr="00234396">
        <w:rPr>
          <w:lang w:val="fr-FR"/>
        </w:rPr>
        <w:t xml:space="preserve">AB </w:t>
      </w:r>
      <w:r w:rsidR="00885488" w:rsidRPr="00234396">
        <w:rPr>
          <w:rStyle w:val="Incipit"/>
          <w:lang w:val="fr-FR"/>
        </w:rPr>
        <w:t>Visita</w:t>
      </w:r>
      <w:r w:rsidR="005A362F" w:rsidRPr="00234396">
        <w:rPr>
          <w:i/>
          <w:lang w:val="fr-FR"/>
        </w:rPr>
        <w:t xml:space="preserve"> </w:t>
      </w:r>
      <w:r w:rsidR="00885488" w:rsidRPr="00234396">
        <w:rPr>
          <w:rStyle w:val="Incipit"/>
          <w:lang w:val="fr-FR"/>
        </w:rPr>
        <w:t>nos</w:t>
      </w:r>
      <w:r w:rsidR="005A362F" w:rsidRPr="00234396">
        <w:rPr>
          <w:i/>
          <w:lang w:val="fr-FR"/>
        </w:rPr>
        <w:t xml:space="preserve"> </w:t>
      </w:r>
      <w:r w:rsidR="00885488" w:rsidRPr="00234396">
        <w:rPr>
          <w:rStyle w:val="Incipit"/>
          <w:lang w:val="fr-FR"/>
        </w:rPr>
        <w:t>oriens</w:t>
      </w:r>
      <w:r w:rsidR="00DD1415" w:rsidRPr="00234396">
        <w:rPr>
          <w:lang w:val="fr-FR"/>
        </w:rPr>
        <w:t>@198.</w:t>
      </w:r>
      <w:r w:rsidR="00885488" w:rsidRPr="00234396">
        <w:rPr>
          <w:lang w:val="fr-FR"/>
        </w:rPr>
        <w:t xml:space="preserve"> </w:t>
      </w:r>
      <w:r w:rsidR="00B70C7A" w:rsidRPr="00234396">
        <w:rPr>
          <w:lang w:val="fr-FR"/>
        </w:rPr>
        <w:t xml:space="preserve">Suffragium </w:t>
      </w:r>
      <w:r w:rsidR="00BA24A1" w:rsidRPr="00234396">
        <w:rPr>
          <w:lang w:val="fr-FR"/>
        </w:rPr>
        <w:t>[</w:t>
      </w:r>
      <w:r w:rsidR="00B70C7A" w:rsidRPr="00234396">
        <w:rPr>
          <w:lang w:val="fr-FR"/>
        </w:rPr>
        <w:t>d</w:t>
      </w:r>
      <w:r w:rsidR="00885488" w:rsidRPr="00234396">
        <w:rPr>
          <w:lang w:val="fr-FR"/>
        </w:rPr>
        <w:t>e resurrectione</w:t>
      </w:r>
      <w:r w:rsidR="00BA24A1" w:rsidRPr="00234396">
        <w:rPr>
          <w:lang w:val="fr-FR"/>
        </w:rPr>
        <w:t>]</w:t>
      </w:r>
      <w:r w:rsidR="00885488" w:rsidRPr="00234396">
        <w:rPr>
          <w:lang w:val="fr-FR"/>
        </w:rPr>
        <w:t xml:space="preserve"> AC </w:t>
      </w:r>
      <w:r w:rsidR="00885488" w:rsidRPr="00234396">
        <w:rPr>
          <w:rStyle w:val="Incipit"/>
          <w:lang w:val="fr-FR"/>
        </w:rPr>
        <w:t>Surrexit</w:t>
      </w:r>
      <w:r w:rsidR="005A362F" w:rsidRPr="00234396">
        <w:rPr>
          <w:i/>
          <w:lang w:val="fr-FR"/>
        </w:rPr>
        <w:t xml:space="preserve"> </w:t>
      </w:r>
      <w:r w:rsidR="00885488" w:rsidRPr="00234396">
        <w:rPr>
          <w:rStyle w:val="Incipit"/>
          <w:lang w:val="fr-FR"/>
        </w:rPr>
        <w:t>dominus</w:t>
      </w:r>
      <w:r w:rsidR="005A362F" w:rsidRPr="00234396">
        <w:rPr>
          <w:i/>
          <w:lang w:val="fr-FR"/>
        </w:rPr>
        <w:t xml:space="preserve"> </w:t>
      </w:r>
      <w:r w:rsidR="00885488" w:rsidRPr="00234396">
        <w:rPr>
          <w:rStyle w:val="Incipit"/>
          <w:lang w:val="fr-FR"/>
        </w:rPr>
        <w:t>de</w:t>
      </w:r>
      <w:r w:rsidR="005A362F" w:rsidRPr="00234396">
        <w:rPr>
          <w:i/>
          <w:lang w:val="fr-FR"/>
        </w:rPr>
        <w:t xml:space="preserve"> </w:t>
      </w:r>
      <w:r w:rsidR="00885488" w:rsidRPr="00234396">
        <w:rPr>
          <w:rStyle w:val="Incipit"/>
          <w:lang w:val="fr-FR"/>
        </w:rPr>
        <w:t>sepulchro</w:t>
      </w:r>
      <w:r w:rsidR="00DD1415" w:rsidRPr="00234396">
        <w:rPr>
          <w:lang w:val="fr-FR"/>
        </w:rPr>
        <w:t>@18.</w:t>
      </w:r>
      <w:r w:rsidR="00885488" w:rsidRPr="00234396">
        <w:rPr>
          <w:lang w:val="fr-FR"/>
        </w:rPr>
        <w:t xml:space="preserve"> De omnibus sanctis </w:t>
      </w:r>
      <w:r w:rsidR="00BA24A1" w:rsidRPr="00234396">
        <w:rPr>
          <w:lang w:val="fr-FR"/>
        </w:rPr>
        <w:t>[</w:t>
      </w:r>
      <w:r w:rsidR="00885488" w:rsidRPr="00234396">
        <w:rPr>
          <w:lang w:val="fr-FR"/>
        </w:rPr>
        <w:t>AC</w:t>
      </w:r>
      <w:r w:rsidR="00BA24A1" w:rsidRPr="00234396">
        <w:rPr>
          <w:lang w:val="fr-FR"/>
        </w:rPr>
        <w:t>]</w:t>
      </w:r>
      <w:r w:rsidR="00885488" w:rsidRPr="00234396">
        <w:rPr>
          <w:lang w:val="fr-FR"/>
        </w:rPr>
        <w:t xml:space="preserve"> </w:t>
      </w:r>
      <w:r w:rsidR="00885488" w:rsidRPr="00234396">
        <w:rPr>
          <w:rStyle w:val="Incipit"/>
          <w:lang w:val="fr-FR"/>
        </w:rPr>
        <w:t>Vox</w:t>
      </w:r>
      <w:r w:rsidR="005A362F" w:rsidRPr="00234396">
        <w:rPr>
          <w:i/>
          <w:lang w:val="fr-FR"/>
        </w:rPr>
        <w:t xml:space="preserve"> </w:t>
      </w:r>
      <w:r w:rsidR="00FA3B56" w:rsidRPr="00234396">
        <w:rPr>
          <w:rStyle w:val="Incipit"/>
          <w:lang w:val="fr-FR"/>
        </w:rPr>
        <w:t>laetit</w:t>
      </w:r>
      <w:r w:rsidR="00885488" w:rsidRPr="00234396">
        <w:rPr>
          <w:rStyle w:val="Incipit"/>
          <w:lang w:val="fr-FR"/>
        </w:rPr>
        <w:t>iae</w:t>
      </w:r>
      <w:r w:rsidR="00885488" w:rsidRPr="005B472A">
        <w:rPr>
          <w:lang w:val="fr-FR"/>
        </w:rPr>
        <w:t>.</w:t>
      </w:r>
      <w:r w:rsidR="00885488" w:rsidRPr="00234396">
        <w:rPr>
          <w:lang w:val="fr-FR"/>
        </w:rPr>
        <w:t xml:space="preserve"> </w:t>
      </w:r>
      <w:r w:rsidR="0090145F" w:rsidRPr="00234396">
        <w:rPr>
          <w:lang w:val="fr-FR"/>
        </w:rPr>
        <w:t xml:space="preserve">[BD] </w:t>
      </w:r>
      <w:r w:rsidR="005F6F99" w:rsidRPr="00234396">
        <w:rPr>
          <w:rStyle w:val="Incipit"/>
          <w:lang w:val="fr-FR"/>
        </w:rPr>
        <w:t>Benedicamus</w:t>
      </w:r>
      <w:r w:rsidR="00885488" w:rsidRPr="00234396">
        <w:rPr>
          <w:lang w:val="fr-FR"/>
        </w:rPr>
        <w:t xml:space="preserve"> </w:t>
      </w:r>
      <w:r w:rsidR="002A0377" w:rsidRPr="00234396">
        <w:rPr>
          <w:lang w:val="fr-FR"/>
        </w:rPr>
        <w:t>[cum] tribus</w:t>
      </w:r>
      <w:r w:rsidR="00885488" w:rsidRPr="00234396">
        <w:rPr>
          <w:lang w:val="fr-FR"/>
        </w:rPr>
        <w:t xml:space="preserve"> alleluia.</w:t>
      </w:r>
      <w:r w:rsidR="0090145F" w:rsidRPr="00234396">
        <w:rPr>
          <w:lang w:val="fr-FR"/>
        </w:rPr>
        <w:t xml:space="preserve"> </w:t>
      </w:r>
    </w:p>
    <w:p w:rsidR="00885488" w:rsidRPr="00234396" w:rsidRDefault="0090145F" w:rsidP="00415109">
      <w:pPr>
        <w:rPr>
          <w:lang w:val="pt-PT"/>
        </w:rPr>
      </w:pPr>
      <w:r w:rsidRPr="00234396">
        <w:rPr>
          <w:lang w:val="fr-FR"/>
        </w:rPr>
        <w:t>(238v)</w:t>
      </w:r>
      <w:r w:rsidR="002A0377" w:rsidRPr="00234396">
        <w:rPr>
          <w:lang w:val="fr-FR"/>
        </w:rPr>
        <w:t xml:space="preserve"> </w:t>
      </w:r>
      <w:r w:rsidR="001D57F5" w:rsidRPr="00234396">
        <w:rPr>
          <w:rStyle w:val="Time1"/>
          <w:lang w:val="fr-FR"/>
        </w:rPr>
        <w:t>Ad maturum officium</w:t>
      </w:r>
      <w:r w:rsidR="00776AE5" w:rsidRPr="00234396">
        <w:rPr>
          <w:lang w:val="fr-FR"/>
        </w:rPr>
        <w:t xml:space="preserve"> s</w:t>
      </w:r>
      <w:r w:rsidR="00885488" w:rsidRPr="00234396">
        <w:rPr>
          <w:lang w:val="fr-FR"/>
        </w:rPr>
        <w:t>ecundum AL</w:t>
      </w:r>
      <w:r w:rsidRPr="00234396">
        <w:rPr>
          <w:lang w:val="fr-FR"/>
        </w:rPr>
        <w:t>V</w:t>
      </w:r>
      <w:r w:rsidR="00885488" w:rsidRPr="00234396">
        <w:rPr>
          <w:lang w:val="fr-FR"/>
        </w:rPr>
        <w:t xml:space="preserve"> </w:t>
      </w:r>
      <w:r w:rsidR="00885488" w:rsidRPr="00234396">
        <w:rPr>
          <w:rStyle w:val="Incipit"/>
          <w:lang w:val="fr-FR"/>
        </w:rPr>
        <w:t>Christus</w:t>
      </w:r>
      <w:r w:rsidR="005A362F" w:rsidRPr="00234396">
        <w:rPr>
          <w:i/>
          <w:lang w:val="fr-FR"/>
        </w:rPr>
        <w:t xml:space="preserve"> </w:t>
      </w:r>
      <w:r w:rsidR="00885488" w:rsidRPr="00234396">
        <w:rPr>
          <w:rStyle w:val="Incipit"/>
          <w:lang w:val="fr-FR"/>
        </w:rPr>
        <w:t>resurgens</w:t>
      </w:r>
      <w:r w:rsidR="00DD1415" w:rsidRPr="00234396">
        <w:rPr>
          <w:lang w:val="fr-FR"/>
        </w:rPr>
        <w:t>@117.</w:t>
      </w:r>
      <w:r w:rsidR="00885488" w:rsidRPr="00234396">
        <w:rPr>
          <w:lang w:val="fr-FR"/>
        </w:rPr>
        <w:t xml:space="preserve"> </w:t>
      </w:r>
      <w:r w:rsidR="00885488" w:rsidRPr="00234396">
        <w:rPr>
          <w:lang w:val="pt-PT"/>
        </w:rPr>
        <w:t xml:space="preserve">SE </w:t>
      </w:r>
      <w:r w:rsidR="00885488" w:rsidRPr="00234396">
        <w:rPr>
          <w:rStyle w:val="Incipit"/>
          <w:lang w:val="pt-PT"/>
        </w:rPr>
        <w:t>Resurgenti</w:t>
      </w:r>
      <w:r w:rsidR="005A362F" w:rsidRPr="00234396">
        <w:rPr>
          <w:i/>
          <w:lang w:val="pt-PT"/>
        </w:rPr>
        <w:t xml:space="preserve"> </w:t>
      </w:r>
      <w:r w:rsidR="00885488" w:rsidRPr="00234396">
        <w:rPr>
          <w:rStyle w:val="Incipit"/>
          <w:lang w:val="pt-PT"/>
        </w:rPr>
        <w:t>tuo</w:t>
      </w:r>
      <w:r w:rsidR="00DD1415" w:rsidRPr="00234396">
        <w:rPr>
          <w:lang w:val="pt-PT"/>
        </w:rPr>
        <w:t>@291.</w:t>
      </w:r>
    </w:p>
    <w:p w:rsidR="00885488" w:rsidRPr="00234396" w:rsidRDefault="001D57F5" w:rsidP="00415109">
      <w:pPr>
        <w:rPr>
          <w:lang w:val="pt-PT"/>
        </w:rPr>
      </w:pPr>
      <w:r w:rsidRPr="00234396">
        <w:rPr>
          <w:rStyle w:val="Time1"/>
          <w:lang w:val="pt-PT"/>
        </w:rPr>
        <w:t>Ad primam</w:t>
      </w:r>
      <w:r w:rsidR="00885488" w:rsidRPr="00234396">
        <w:rPr>
          <w:lang w:val="pt-PT"/>
        </w:rPr>
        <w:t xml:space="preserve"> AN </w:t>
      </w:r>
      <w:r w:rsidR="00885488" w:rsidRPr="00234396">
        <w:rPr>
          <w:rStyle w:val="Incipit"/>
          <w:lang w:val="pt-PT"/>
        </w:rPr>
        <w:t>Sancta dei genitrix</w:t>
      </w:r>
      <w:r w:rsidR="00DD1415" w:rsidRPr="00234396">
        <w:rPr>
          <w:lang w:val="pt-PT"/>
        </w:rPr>
        <w:t>@195.</w:t>
      </w:r>
    </w:p>
    <w:p w:rsidR="00885488" w:rsidRPr="00234396" w:rsidRDefault="001D57F5" w:rsidP="00415109">
      <w:pPr>
        <w:rPr>
          <w:lang w:val="en-US"/>
        </w:rPr>
      </w:pPr>
      <w:r w:rsidRPr="00234396">
        <w:rPr>
          <w:rStyle w:val="Time1"/>
          <w:lang w:val="en-US"/>
        </w:rPr>
        <w:t>Ad tertiam</w:t>
      </w:r>
      <w:r w:rsidR="00885488" w:rsidRPr="00234396">
        <w:rPr>
          <w:lang w:val="en-US"/>
        </w:rPr>
        <w:t xml:space="preserve"> AN </w:t>
      </w:r>
      <w:r w:rsidR="00885488" w:rsidRPr="00234396">
        <w:rPr>
          <w:rStyle w:val="Incipit"/>
          <w:lang w:val="en-US"/>
        </w:rPr>
        <w:t>Maria</w:t>
      </w:r>
      <w:r w:rsidR="005A362F" w:rsidRPr="00234396">
        <w:rPr>
          <w:i/>
          <w:lang w:val="en-US"/>
        </w:rPr>
        <w:t xml:space="preserve"> </w:t>
      </w:r>
      <w:r w:rsidR="00885488" w:rsidRPr="00234396">
        <w:rPr>
          <w:rStyle w:val="Incipit"/>
          <w:lang w:val="en-US"/>
        </w:rPr>
        <w:t>virgo</w:t>
      </w:r>
      <w:r w:rsidR="00DD1415" w:rsidRPr="00234396">
        <w:rPr>
          <w:lang w:val="en-US"/>
        </w:rPr>
        <w:t>@172.</w:t>
      </w:r>
    </w:p>
    <w:p w:rsidR="00885488" w:rsidRPr="00234396" w:rsidRDefault="001D57F5" w:rsidP="00415109">
      <w:pPr>
        <w:rPr>
          <w:lang w:val="en-US"/>
        </w:rPr>
      </w:pPr>
      <w:r w:rsidRPr="00234396">
        <w:rPr>
          <w:rStyle w:val="Time1"/>
          <w:lang w:val="en-US"/>
        </w:rPr>
        <w:t>Ad sextam</w:t>
      </w:r>
      <w:r w:rsidR="00885488" w:rsidRPr="00234396">
        <w:rPr>
          <w:lang w:val="en-US"/>
        </w:rPr>
        <w:t xml:space="preserve"> AN </w:t>
      </w:r>
      <w:r w:rsidR="00885488" w:rsidRPr="00234396">
        <w:rPr>
          <w:rStyle w:val="Incipit"/>
          <w:lang w:val="en-US"/>
        </w:rPr>
        <w:t>In</w:t>
      </w:r>
      <w:r w:rsidR="005A362F" w:rsidRPr="00234396">
        <w:rPr>
          <w:i/>
          <w:lang w:val="en-US"/>
        </w:rPr>
        <w:t xml:space="preserve"> </w:t>
      </w:r>
      <w:r w:rsidR="00885488" w:rsidRPr="00234396">
        <w:rPr>
          <w:rStyle w:val="Incipit"/>
          <w:lang w:val="en-US"/>
        </w:rPr>
        <w:t>odore</w:t>
      </w:r>
      <w:r w:rsidR="00DD1415" w:rsidRPr="00234396">
        <w:rPr>
          <w:lang w:val="en-US"/>
        </w:rPr>
        <w:t>@172.</w:t>
      </w:r>
    </w:p>
    <w:p w:rsidR="00885488" w:rsidRPr="00234396" w:rsidRDefault="001D57F5" w:rsidP="00415109">
      <w:pPr>
        <w:rPr>
          <w:lang w:val="en-US"/>
        </w:rPr>
      </w:pPr>
      <w:r w:rsidRPr="00234396">
        <w:rPr>
          <w:rStyle w:val="Time1"/>
          <w:lang w:val="en-US"/>
        </w:rPr>
        <w:t>Ad nonam</w:t>
      </w:r>
      <w:r w:rsidR="00885488" w:rsidRPr="00234396">
        <w:rPr>
          <w:lang w:val="en-US"/>
        </w:rPr>
        <w:t xml:space="preserve"> AN </w:t>
      </w:r>
      <w:r w:rsidR="00885488" w:rsidRPr="00234396">
        <w:rPr>
          <w:rStyle w:val="Incipit"/>
          <w:lang w:val="en-US"/>
        </w:rPr>
        <w:t>Pulchra</w:t>
      </w:r>
      <w:r w:rsidR="005A362F" w:rsidRPr="00234396">
        <w:rPr>
          <w:i/>
          <w:lang w:val="en-US"/>
        </w:rPr>
        <w:t xml:space="preserve"> </w:t>
      </w:r>
      <w:r w:rsidR="00885488" w:rsidRPr="00234396">
        <w:rPr>
          <w:rStyle w:val="Incipit"/>
          <w:lang w:val="en-US"/>
        </w:rPr>
        <w:t>es</w:t>
      </w:r>
      <w:r w:rsidR="00DD1415" w:rsidRPr="00234396">
        <w:rPr>
          <w:lang w:val="en-US"/>
        </w:rPr>
        <w:t>@173.</w:t>
      </w:r>
    </w:p>
    <w:p w:rsidR="00885488" w:rsidRPr="00B779A9" w:rsidRDefault="001D57F5" w:rsidP="00415109">
      <w:pPr>
        <w:rPr>
          <w:lang w:val="pt-PT"/>
        </w:rPr>
      </w:pPr>
      <w:r w:rsidRPr="00234396">
        <w:rPr>
          <w:rStyle w:val="Time1"/>
          <w:lang w:val="en-US"/>
        </w:rPr>
        <w:t>Ad officium</w:t>
      </w:r>
      <w:r w:rsidR="00885488" w:rsidRPr="00234396">
        <w:rPr>
          <w:lang w:val="en-US"/>
        </w:rPr>
        <w:t xml:space="preserve"> IN </w:t>
      </w:r>
      <w:r w:rsidR="000F4FB4" w:rsidRPr="00234396">
        <w:rPr>
          <w:rStyle w:val="Incipit"/>
          <w:lang w:val="en-US"/>
        </w:rPr>
        <w:t>Salve</w:t>
      </w:r>
      <w:r w:rsidR="005A362F" w:rsidRPr="00234396">
        <w:rPr>
          <w:i/>
          <w:lang w:val="en-US"/>
        </w:rPr>
        <w:t xml:space="preserve"> </w:t>
      </w:r>
      <w:r w:rsidR="00885488" w:rsidRPr="00234396">
        <w:rPr>
          <w:rStyle w:val="Incipit"/>
          <w:lang w:val="en-US"/>
        </w:rPr>
        <w:t>sancta</w:t>
      </w:r>
      <w:r w:rsidR="005A362F" w:rsidRPr="00234396">
        <w:rPr>
          <w:i/>
          <w:lang w:val="en-US"/>
        </w:rPr>
        <w:t xml:space="preserve"> </w:t>
      </w:r>
      <w:r w:rsidR="00885488" w:rsidRPr="00234396">
        <w:rPr>
          <w:rStyle w:val="Incipit"/>
          <w:lang w:val="en-US"/>
        </w:rPr>
        <w:t>parens</w:t>
      </w:r>
      <w:r w:rsidR="00DD1415" w:rsidRPr="00234396">
        <w:rPr>
          <w:lang w:val="en-US"/>
        </w:rPr>
        <w:t>@219.</w:t>
      </w:r>
      <w:r w:rsidR="00885488" w:rsidRPr="00234396">
        <w:rPr>
          <w:lang w:val="en-US"/>
        </w:rPr>
        <w:t xml:space="preserve"> </w:t>
      </w:r>
      <w:r w:rsidR="0090145F" w:rsidRPr="00234396">
        <w:rPr>
          <w:lang w:val="en-US"/>
        </w:rPr>
        <w:t xml:space="preserve">[KY] </w:t>
      </w:r>
      <w:r w:rsidR="0090145F" w:rsidRPr="00234396">
        <w:rPr>
          <w:rStyle w:val="Incipit"/>
          <w:lang w:val="en-US"/>
        </w:rPr>
        <w:t>Kyrie</w:t>
      </w:r>
      <w:r w:rsidR="005A362F" w:rsidRPr="00234396">
        <w:rPr>
          <w:i/>
          <w:lang w:val="en-US"/>
        </w:rPr>
        <w:t xml:space="preserve"> </w:t>
      </w:r>
      <w:r w:rsidR="0090145F" w:rsidRPr="00234396">
        <w:rPr>
          <w:lang w:val="en-US"/>
        </w:rPr>
        <w:t xml:space="preserve">et [SA] </w:t>
      </w:r>
      <w:r w:rsidR="0090145F" w:rsidRPr="00234396">
        <w:rPr>
          <w:rStyle w:val="Incipit"/>
          <w:lang w:val="en-US"/>
        </w:rPr>
        <w:t>Sanctus</w:t>
      </w:r>
      <w:r w:rsidR="0090145F" w:rsidRPr="00234396">
        <w:rPr>
          <w:lang w:val="en-US"/>
        </w:rPr>
        <w:t xml:space="preserve"> </w:t>
      </w:r>
      <w:r w:rsidR="00885488" w:rsidRPr="00234396">
        <w:rPr>
          <w:lang w:val="en-US"/>
        </w:rPr>
        <w:t>paschaliter. Primum AL</w:t>
      </w:r>
      <w:r w:rsidR="0090145F" w:rsidRPr="00234396">
        <w:rPr>
          <w:lang w:val="en-US"/>
        </w:rPr>
        <w:t>V</w:t>
      </w:r>
      <w:r w:rsidR="00885488" w:rsidRPr="00234396">
        <w:rPr>
          <w:lang w:val="en-US"/>
        </w:rPr>
        <w:t xml:space="preserve"> </w:t>
      </w:r>
      <w:r w:rsidR="00885488" w:rsidRPr="00234396">
        <w:rPr>
          <w:rStyle w:val="Incipit"/>
          <w:lang w:val="en-US"/>
        </w:rPr>
        <w:t>Ave</w:t>
      </w:r>
      <w:r w:rsidR="005A362F" w:rsidRPr="00234396">
        <w:rPr>
          <w:i/>
          <w:lang w:val="en-US"/>
        </w:rPr>
        <w:t xml:space="preserve"> </w:t>
      </w:r>
      <w:r w:rsidR="00885488" w:rsidRPr="00234396">
        <w:rPr>
          <w:rStyle w:val="Incipit"/>
          <w:lang w:val="en-US"/>
        </w:rPr>
        <w:t>Maria</w:t>
      </w:r>
      <w:r w:rsidR="00DD1415" w:rsidRPr="00234396">
        <w:rPr>
          <w:lang w:val="en-US"/>
        </w:rPr>
        <w:t>@219.</w:t>
      </w:r>
      <w:r w:rsidR="00885488" w:rsidRPr="00234396">
        <w:rPr>
          <w:lang w:val="en-US"/>
        </w:rPr>
        <w:t xml:space="preserve"> Secundum AL</w:t>
      </w:r>
      <w:r w:rsidR="0090145F" w:rsidRPr="00234396">
        <w:rPr>
          <w:lang w:val="en-US"/>
        </w:rPr>
        <w:t>V</w:t>
      </w:r>
      <w:r w:rsidR="00885488" w:rsidRPr="00234396">
        <w:rPr>
          <w:lang w:val="en-US"/>
        </w:rPr>
        <w:t xml:space="preserve"> </w:t>
      </w:r>
      <w:r w:rsidR="00885488" w:rsidRPr="00234396">
        <w:rPr>
          <w:rStyle w:val="Incipit"/>
          <w:lang w:val="en-US"/>
        </w:rPr>
        <w:t>Christus</w:t>
      </w:r>
      <w:r w:rsidR="005A362F" w:rsidRPr="00234396">
        <w:rPr>
          <w:i/>
          <w:lang w:val="en-US"/>
        </w:rPr>
        <w:t xml:space="preserve"> </w:t>
      </w:r>
      <w:r w:rsidR="00885488" w:rsidRPr="00234396">
        <w:rPr>
          <w:rStyle w:val="Incipit"/>
          <w:lang w:val="en-US"/>
        </w:rPr>
        <w:t>resurgens</w:t>
      </w:r>
      <w:r w:rsidR="00DD1415" w:rsidRPr="00234396">
        <w:rPr>
          <w:lang w:val="en-US"/>
        </w:rPr>
        <w:t>@139.</w:t>
      </w:r>
      <w:r w:rsidR="00885488" w:rsidRPr="00234396">
        <w:rPr>
          <w:lang w:val="en-US"/>
        </w:rPr>
        <w:t xml:space="preserve"> SE </w:t>
      </w:r>
      <w:r w:rsidR="00885488" w:rsidRPr="00234396">
        <w:rPr>
          <w:rStyle w:val="Incipit"/>
          <w:lang w:val="en-US"/>
        </w:rPr>
        <w:t>Virginis</w:t>
      </w:r>
      <w:r w:rsidR="005A362F" w:rsidRPr="00234396">
        <w:rPr>
          <w:i/>
          <w:lang w:val="en-US"/>
        </w:rPr>
        <w:t xml:space="preserve"> </w:t>
      </w:r>
      <w:r w:rsidR="00885488" w:rsidRPr="00234396">
        <w:rPr>
          <w:rStyle w:val="Incipit"/>
          <w:lang w:val="en-US"/>
        </w:rPr>
        <w:t>Mariae</w:t>
      </w:r>
      <w:r w:rsidR="005A362F" w:rsidRPr="00234396">
        <w:rPr>
          <w:i/>
          <w:lang w:val="en-US"/>
        </w:rPr>
        <w:t xml:space="preserve"> </w:t>
      </w:r>
      <w:r w:rsidR="00885488" w:rsidRPr="00234396">
        <w:rPr>
          <w:rStyle w:val="Incipit"/>
          <w:lang w:val="en-US"/>
        </w:rPr>
        <w:t>laudes</w:t>
      </w:r>
      <w:r w:rsidR="00885488" w:rsidRPr="00234396">
        <w:rPr>
          <w:lang w:val="en-US"/>
        </w:rPr>
        <w:t xml:space="preserve"> 372 vel </w:t>
      </w:r>
      <w:r w:rsidR="0090145F" w:rsidRPr="00234396">
        <w:rPr>
          <w:lang w:val="en-US"/>
        </w:rPr>
        <w:t xml:space="preserve">[SE] </w:t>
      </w:r>
      <w:r w:rsidR="00885488" w:rsidRPr="00234396">
        <w:rPr>
          <w:rStyle w:val="Incipit"/>
          <w:lang w:val="en-US"/>
        </w:rPr>
        <w:t>Resurgenti</w:t>
      </w:r>
      <w:r w:rsidR="00885488" w:rsidRPr="00234396">
        <w:rPr>
          <w:lang w:val="en-US"/>
        </w:rPr>
        <w:t xml:space="preserve"> 375 aut </w:t>
      </w:r>
      <w:r w:rsidR="0090145F" w:rsidRPr="00234396">
        <w:rPr>
          <w:lang w:val="en-US"/>
        </w:rPr>
        <w:t xml:space="preserve">[SE] </w:t>
      </w:r>
      <w:r w:rsidR="00885488" w:rsidRPr="00234396">
        <w:rPr>
          <w:rStyle w:val="Incipit"/>
          <w:lang w:val="en-US"/>
        </w:rPr>
        <w:t>Ave</w:t>
      </w:r>
      <w:r w:rsidR="005A362F" w:rsidRPr="00234396">
        <w:rPr>
          <w:i/>
          <w:lang w:val="en-US"/>
        </w:rPr>
        <w:t xml:space="preserve"> </w:t>
      </w:r>
      <w:r w:rsidR="00885488" w:rsidRPr="00234396">
        <w:rPr>
          <w:rStyle w:val="Incipit"/>
          <w:lang w:val="en-US"/>
        </w:rPr>
        <w:t>plena</w:t>
      </w:r>
      <w:r w:rsidR="00885488" w:rsidRPr="00234396">
        <w:rPr>
          <w:lang w:val="en-US"/>
        </w:rPr>
        <w:t xml:space="preserve"> 375 vel </w:t>
      </w:r>
      <w:r w:rsidR="0090145F" w:rsidRPr="00234396">
        <w:rPr>
          <w:lang w:val="en-US"/>
        </w:rPr>
        <w:t xml:space="preserve">[SE] </w:t>
      </w:r>
      <w:r w:rsidR="00885488" w:rsidRPr="00234396">
        <w:rPr>
          <w:rStyle w:val="Incipit"/>
          <w:lang w:val="en-US"/>
        </w:rPr>
        <w:t>Regina</w:t>
      </w:r>
      <w:r w:rsidR="005A362F" w:rsidRPr="00234396">
        <w:rPr>
          <w:i/>
          <w:lang w:val="en-US"/>
        </w:rPr>
        <w:t xml:space="preserve"> </w:t>
      </w:r>
      <w:r w:rsidR="00885488" w:rsidRPr="00234396">
        <w:rPr>
          <w:rStyle w:val="Incipit"/>
          <w:lang w:val="en-US"/>
        </w:rPr>
        <w:t>caelorum</w:t>
      </w:r>
      <w:r w:rsidR="00DD1415" w:rsidRPr="00234396">
        <w:rPr>
          <w:lang w:val="en-US"/>
        </w:rPr>
        <w:t>@377.</w:t>
      </w:r>
      <w:r w:rsidR="00885488" w:rsidRPr="00234396">
        <w:rPr>
          <w:lang w:val="en-US"/>
        </w:rPr>
        <w:t xml:space="preserve"> OF </w:t>
      </w:r>
      <w:r w:rsidR="00885488" w:rsidRPr="00234396">
        <w:rPr>
          <w:rStyle w:val="Incipit"/>
          <w:lang w:val="en-US"/>
        </w:rPr>
        <w:t>Recordare</w:t>
      </w:r>
      <w:r w:rsidR="00885488" w:rsidRPr="00234396">
        <w:rPr>
          <w:lang w:val="en-US"/>
        </w:rPr>
        <w:t xml:space="preserve"> 223 vel </w:t>
      </w:r>
      <w:r w:rsidR="0090145F" w:rsidRPr="00234396">
        <w:rPr>
          <w:lang w:val="en-US"/>
        </w:rPr>
        <w:t xml:space="preserve">[OF] </w:t>
      </w:r>
      <w:r w:rsidR="000F4FB4" w:rsidRPr="00234396">
        <w:rPr>
          <w:rStyle w:val="Incipit"/>
          <w:lang w:val="en-US"/>
        </w:rPr>
        <w:t>Feli</w:t>
      </w:r>
      <w:r w:rsidR="00885488" w:rsidRPr="00234396">
        <w:rPr>
          <w:rStyle w:val="Incipit"/>
          <w:lang w:val="en-US"/>
        </w:rPr>
        <w:t>x</w:t>
      </w:r>
      <w:r w:rsidR="005A362F" w:rsidRPr="00234396">
        <w:rPr>
          <w:i/>
          <w:lang w:val="en-US"/>
        </w:rPr>
        <w:t xml:space="preserve"> </w:t>
      </w:r>
      <w:r w:rsidR="00885488" w:rsidRPr="00234396">
        <w:rPr>
          <w:rStyle w:val="Incipit"/>
          <w:lang w:val="en-US"/>
        </w:rPr>
        <w:t>namque</w:t>
      </w:r>
      <w:r w:rsidR="005A362F" w:rsidRPr="00234396">
        <w:rPr>
          <w:i/>
          <w:lang w:val="en-US"/>
        </w:rPr>
        <w:t xml:space="preserve"> </w:t>
      </w:r>
      <w:r w:rsidR="00885488" w:rsidRPr="00234396">
        <w:rPr>
          <w:lang w:val="en-US"/>
        </w:rPr>
        <w:t xml:space="preserve">folio eodem. </w:t>
      </w:r>
      <w:r w:rsidR="00885488" w:rsidRPr="00B779A9">
        <w:rPr>
          <w:lang w:val="pt-PT"/>
        </w:rPr>
        <w:t xml:space="preserve">CO </w:t>
      </w:r>
      <w:r w:rsidR="00885488" w:rsidRPr="005A362F">
        <w:rPr>
          <w:rStyle w:val="Incipit"/>
          <w:lang w:val="pt-PT"/>
        </w:rPr>
        <w:t>Beata</w:t>
      </w:r>
      <w:r w:rsidR="005A362F" w:rsidRPr="00BE7D55">
        <w:rPr>
          <w:i/>
          <w:lang w:val="pt-PT"/>
        </w:rPr>
        <w:t xml:space="preserve"> </w:t>
      </w:r>
      <w:r w:rsidR="002332ED" w:rsidRPr="005A362F">
        <w:rPr>
          <w:rStyle w:val="Incipit"/>
          <w:lang w:val="pt-PT"/>
        </w:rPr>
        <w:t>visc</w:t>
      </w:r>
      <w:r w:rsidR="00885488" w:rsidRPr="005A362F">
        <w:rPr>
          <w:rStyle w:val="Incipit"/>
          <w:lang w:val="pt-PT"/>
        </w:rPr>
        <w:t>era</w:t>
      </w:r>
      <w:r w:rsidR="00885488" w:rsidRPr="00B779A9">
        <w:rPr>
          <w:lang w:val="pt-PT"/>
        </w:rPr>
        <w:t xml:space="preserve"> 223 vel </w:t>
      </w:r>
      <w:r w:rsidR="0090145F" w:rsidRPr="00B779A9">
        <w:rPr>
          <w:lang w:val="pt-PT"/>
        </w:rPr>
        <w:t xml:space="preserve">[CO] </w:t>
      </w:r>
      <w:r w:rsidR="00885488" w:rsidRPr="005A362F">
        <w:rPr>
          <w:rStyle w:val="Incipit"/>
          <w:lang w:val="pt-PT"/>
        </w:rPr>
        <w:t>Regina</w:t>
      </w:r>
      <w:r w:rsidR="005A362F" w:rsidRPr="00BE7D55">
        <w:rPr>
          <w:i/>
          <w:lang w:val="pt-PT"/>
        </w:rPr>
        <w:t xml:space="preserve"> </w:t>
      </w:r>
      <w:r w:rsidR="00885488" w:rsidRPr="005A362F">
        <w:rPr>
          <w:rStyle w:val="Incipit"/>
          <w:lang w:val="pt-PT"/>
        </w:rPr>
        <w:t>mundi</w:t>
      </w:r>
      <w:r w:rsidR="00DD1415">
        <w:rPr>
          <w:lang w:val="pt-PT"/>
        </w:rPr>
        <w:t>@</w:t>
      </w:r>
      <w:r w:rsidR="00DD1415" w:rsidRPr="00B779A9">
        <w:rPr>
          <w:lang w:val="pt-PT"/>
        </w:rPr>
        <w:t>2.</w:t>
      </w:r>
    </w:p>
    <w:p w:rsidR="00885488" w:rsidRPr="00234396" w:rsidRDefault="001D57F5" w:rsidP="00415109">
      <w:pPr>
        <w:rPr>
          <w:lang w:val="fr-FR"/>
        </w:rPr>
      </w:pPr>
      <w:r w:rsidRPr="00BC2E91">
        <w:rPr>
          <w:rStyle w:val="Time1"/>
          <w:lang w:val="pt-PT"/>
        </w:rPr>
        <w:t>Ad secundas vesperas</w:t>
      </w:r>
      <w:r w:rsidR="00885488" w:rsidRPr="00B779A9">
        <w:rPr>
          <w:lang w:val="pt-PT"/>
        </w:rPr>
        <w:t xml:space="preserve"> </w:t>
      </w:r>
      <w:r w:rsidR="00BA24A1" w:rsidRPr="00B779A9">
        <w:rPr>
          <w:lang w:val="pt-PT"/>
        </w:rPr>
        <w:t>[</w:t>
      </w:r>
      <w:r w:rsidR="00885488" w:rsidRPr="00B779A9">
        <w:rPr>
          <w:lang w:val="pt-PT"/>
        </w:rPr>
        <w:t>AN</w:t>
      </w:r>
      <w:r w:rsidR="00BA24A1" w:rsidRPr="00B779A9">
        <w:rPr>
          <w:lang w:val="pt-PT"/>
        </w:rPr>
        <w:t>]</w:t>
      </w:r>
      <w:r w:rsidR="00885488" w:rsidRPr="00B779A9">
        <w:rPr>
          <w:lang w:val="pt-PT"/>
        </w:rPr>
        <w:t xml:space="preserve"> </w:t>
      </w:r>
      <w:r w:rsidR="00885488" w:rsidRPr="005A362F">
        <w:rPr>
          <w:rStyle w:val="Incipit"/>
          <w:lang w:val="pt-PT"/>
        </w:rPr>
        <w:t>Ecce</w:t>
      </w:r>
      <w:r w:rsidR="005A362F" w:rsidRPr="00BE7D55">
        <w:rPr>
          <w:i/>
          <w:lang w:val="pt-PT"/>
        </w:rPr>
        <w:t xml:space="preserve"> </w:t>
      </w:r>
      <w:r w:rsidR="00885488" w:rsidRPr="005A362F">
        <w:rPr>
          <w:rStyle w:val="Incipit"/>
          <w:lang w:val="pt-PT"/>
        </w:rPr>
        <w:t>tu</w:t>
      </w:r>
      <w:r w:rsidR="00885488" w:rsidRPr="00B779A9">
        <w:rPr>
          <w:lang w:val="pt-PT"/>
        </w:rPr>
        <w:t xml:space="preserve"> cum reliquis. </w:t>
      </w:r>
      <w:r w:rsidR="00DC75A5" w:rsidRPr="00234396">
        <w:rPr>
          <w:lang w:val="it-IT"/>
        </w:rPr>
        <w:t>Psalmi de beata virgine</w:t>
      </w:r>
      <w:r w:rsidR="00885488" w:rsidRPr="00234396">
        <w:rPr>
          <w:lang w:val="it-IT"/>
        </w:rPr>
        <w:t xml:space="preserve"> in </w:t>
      </w:r>
      <w:r w:rsidR="009772E9" w:rsidRPr="00234396">
        <w:rPr>
          <w:lang w:val="it-IT"/>
        </w:rPr>
        <w:t>commu</w:t>
      </w:r>
      <w:r w:rsidR="00885488" w:rsidRPr="00234396">
        <w:rPr>
          <w:lang w:val="it-IT"/>
        </w:rPr>
        <w:t xml:space="preserve">ni. HY </w:t>
      </w:r>
      <w:r w:rsidR="00885488" w:rsidRPr="00234396">
        <w:rPr>
          <w:rStyle w:val="Incipit"/>
          <w:lang w:val="it-IT"/>
        </w:rPr>
        <w:t>Ave</w:t>
      </w:r>
      <w:r w:rsidR="005A362F" w:rsidRPr="00234396">
        <w:rPr>
          <w:i/>
          <w:lang w:val="it-IT"/>
        </w:rPr>
        <w:t xml:space="preserve"> </w:t>
      </w:r>
      <w:r w:rsidR="00885488" w:rsidRPr="00234396">
        <w:rPr>
          <w:rStyle w:val="Incipit"/>
          <w:lang w:val="it-IT"/>
        </w:rPr>
        <w:t>maris</w:t>
      </w:r>
      <w:r w:rsidR="005A362F" w:rsidRPr="00234396">
        <w:rPr>
          <w:i/>
          <w:lang w:val="it-IT"/>
        </w:rPr>
        <w:t xml:space="preserve"> </w:t>
      </w:r>
      <w:r w:rsidR="00885488" w:rsidRPr="00234396">
        <w:rPr>
          <w:rStyle w:val="Incipit"/>
          <w:lang w:val="it-IT"/>
        </w:rPr>
        <w:t>stella</w:t>
      </w:r>
      <w:r w:rsidR="00885488" w:rsidRPr="00234396">
        <w:rPr>
          <w:lang w:val="it-IT"/>
        </w:rPr>
        <w:t xml:space="preserve">. VS </w:t>
      </w:r>
      <w:r w:rsidR="00885488" w:rsidRPr="00234396">
        <w:rPr>
          <w:rStyle w:val="Incipit"/>
          <w:lang w:val="it-IT"/>
        </w:rPr>
        <w:t>Ave</w:t>
      </w:r>
      <w:r w:rsidR="005A362F" w:rsidRPr="00234396">
        <w:rPr>
          <w:i/>
          <w:lang w:val="it-IT"/>
        </w:rPr>
        <w:t xml:space="preserve"> </w:t>
      </w:r>
      <w:r w:rsidR="00885488" w:rsidRPr="00234396">
        <w:rPr>
          <w:rStyle w:val="Incipit"/>
          <w:lang w:val="it-IT"/>
        </w:rPr>
        <w:t>Maria</w:t>
      </w:r>
      <w:r w:rsidR="00885488" w:rsidRPr="00234396">
        <w:rPr>
          <w:lang w:val="it-IT"/>
        </w:rPr>
        <w:t xml:space="preserve">. AM </w:t>
      </w:r>
      <w:r w:rsidR="00885488" w:rsidRPr="00234396">
        <w:rPr>
          <w:rStyle w:val="Incipit"/>
          <w:lang w:val="it-IT"/>
        </w:rPr>
        <w:t>Regina</w:t>
      </w:r>
      <w:r w:rsidR="005A362F" w:rsidRPr="00234396">
        <w:rPr>
          <w:i/>
          <w:lang w:val="it-IT"/>
        </w:rPr>
        <w:t xml:space="preserve"> </w:t>
      </w:r>
      <w:r w:rsidR="00885488" w:rsidRPr="00234396">
        <w:rPr>
          <w:rStyle w:val="Incipit"/>
          <w:lang w:val="it-IT"/>
        </w:rPr>
        <w:t>caeli</w:t>
      </w:r>
      <w:r w:rsidR="005A362F" w:rsidRPr="00234396">
        <w:rPr>
          <w:i/>
          <w:lang w:val="it-IT"/>
        </w:rPr>
        <w:t xml:space="preserve"> </w:t>
      </w:r>
      <w:r w:rsidR="00885488" w:rsidRPr="00234396">
        <w:rPr>
          <w:rStyle w:val="Incipit"/>
          <w:lang w:val="it-IT"/>
        </w:rPr>
        <w:t>laetare</w:t>
      </w:r>
      <w:r w:rsidR="005A362F" w:rsidRPr="00234396">
        <w:rPr>
          <w:i/>
          <w:lang w:val="it-IT"/>
        </w:rPr>
        <w:t xml:space="preserve"> </w:t>
      </w:r>
      <w:r w:rsidR="00885488" w:rsidRPr="00234396">
        <w:rPr>
          <w:rStyle w:val="Incipit"/>
          <w:lang w:val="it-IT"/>
        </w:rPr>
        <w:t>alleluia</w:t>
      </w:r>
      <w:r w:rsidR="00885488" w:rsidRPr="00234396">
        <w:rPr>
          <w:lang w:val="it-IT"/>
        </w:rPr>
        <w:t xml:space="preserve"> sexti toni. </w:t>
      </w:r>
      <w:r w:rsidR="002A0377" w:rsidRPr="00234396">
        <w:rPr>
          <w:lang w:val="fr-FR"/>
        </w:rPr>
        <w:t>Suffragium d</w:t>
      </w:r>
      <w:r w:rsidR="00885488" w:rsidRPr="00234396">
        <w:rPr>
          <w:lang w:val="fr-FR"/>
        </w:rPr>
        <w:t xml:space="preserve">e resurrectione </w:t>
      </w:r>
      <w:r w:rsidR="002A0377" w:rsidRPr="00234396">
        <w:rPr>
          <w:lang w:val="fr-FR"/>
        </w:rPr>
        <w:t>[</w:t>
      </w:r>
      <w:r w:rsidR="00885488" w:rsidRPr="00234396">
        <w:rPr>
          <w:lang w:val="fr-FR"/>
        </w:rPr>
        <w:t>AC</w:t>
      </w:r>
      <w:r w:rsidR="002A0377" w:rsidRPr="00234396">
        <w:rPr>
          <w:lang w:val="fr-FR"/>
        </w:rPr>
        <w:t>]</w:t>
      </w:r>
      <w:r w:rsidR="00885488" w:rsidRPr="00234396">
        <w:rPr>
          <w:lang w:val="fr-FR"/>
        </w:rPr>
        <w:t xml:space="preserve"> </w:t>
      </w:r>
      <w:r w:rsidR="00885488" w:rsidRPr="00234396">
        <w:rPr>
          <w:rStyle w:val="Incipit"/>
          <w:lang w:val="fr-FR"/>
        </w:rPr>
        <w:t>Surrexit</w:t>
      </w:r>
      <w:r w:rsidR="005A362F" w:rsidRPr="00234396">
        <w:rPr>
          <w:i/>
          <w:lang w:val="fr-FR"/>
        </w:rPr>
        <w:t xml:space="preserve"> </w:t>
      </w:r>
      <w:r w:rsidR="00885488" w:rsidRPr="00234396">
        <w:rPr>
          <w:rStyle w:val="Incipit"/>
          <w:lang w:val="fr-FR"/>
        </w:rPr>
        <w:t>Christus</w:t>
      </w:r>
      <w:r w:rsidR="005A362F" w:rsidRPr="00234396">
        <w:rPr>
          <w:i/>
          <w:lang w:val="fr-FR"/>
        </w:rPr>
        <w:t xml:space="preserve"> </w:t>
      </w:r>
      <w:r w:rsidR="00885488" w:rsidRPr="00234396">
        <w:rPr>
          <w:rStyle w:val="Incipit"/>
          <w:lang w:val="fr-FR"/>
        </w:rPr>
        <w:t>et</w:t>
      </w:r>
      <w:r w:rsidR="005A362F" w:rsidRPr="00234396">
        <w:rPr>
          <w:i/>
          <w:lang w:val="fr-FR"/>
        </w:rPr>
        <w:t xml:space="preserve"> </w:t>
      </w:r>
      <w:r w:rsidR="00885488" w:rsidRPr="00234396">
        <w:rPr>
          <w:rStyle w:val="Incipit"/>
          <w:lang w:val="fr-FR"/>
        </w:rPr>
        <w:t>illuxit</w:t>
      </w:r>
      <w:r w:rsidR="00885488" w:rsidRPr="00234396">
        <w:rPr>
          <w:lang w:val="fr-FR"/>
        </w:rPr>
        <w:t xml:space="preserve"> ex </w:t>
      </w:r>
      <w:r w:rsidR="00885488" w:rsidRPr="00234396">
        <w:rPr>
          <w:rStyle w:val="Funktion"/>
          <w:lang w:val="fr-FR"/>
        </w:rPr>
        <w:t>minori antiphonario</w:t>
      </w:r>
      <w:r w:rsidR="00885488" w:rsidRPr="00234396">
        <w:rPr>
          <w:lang w:val="fr-FR"/>
        </w:rPr>
        <w:t xml:space="preserve"> </w:t>
      </w:r>
      <w:r w:rsidR="00BA24A1" w:rsidRPr="00234396">
        <w:rPr>
          <w:lang w:val="fr-FR"/>
        </w:rPr>
        <w:t>[</w:t>
      </w:r>
      <w:r w:rsidR="00885488" w:rsidRPr="00234396">
        <w:rPr>
          <w:lang w:val="fr-FR"/>
        </w:rPr>
        <w:t>18</w:t>
      </w:r>
      <w:r w:rsidR="00BA24A1" w:rsidRPr="00234396">
        <w:rPr>
          <w:lang w:val="fr-FR"/>
        </w:rPr>
        <w:t>]</w:t>
      </w:r>
      <w:r w:rsidR="00885488" w:rsidRPr="00234396">
        <w:rPr>
          <w:lang w:val="fr-FR"/>
        </w:rPr>
        <w:t xml:space="preserve">. De omnibus sanctis </w:t>
      </w:r>
      <w:r w:rsidR="00BA24A1" w:rsidRPr="00234396">
        <w:rPr>
          <w:lang w:val="fr-FR"/>
        </w:rPr>
        <w:t>[</w:t>
      </w:r>
      <w:r w:rsidR="00885488" w:rsidRPr="00234396">
        <w:rPr>
          <w:lang w:val="fr-FR"/>
        </w:rPr>
        <w:t>AC</w:t>
      </w:r>
      <w:r w:rsidR="00BA24A1" w:rsidRPr="00234396">
        <w:rPr>
          <w:lang w:val="fr-FR"/>
        </w:rPr>
        <w:t>]</w:t>
      </w:r>
      <w:r w:rsidR="00885488" w:rsidRPr="00234396">
        <w:rPr>
          <w:lang w:val="fr-FR"/>
        </w:rPr>
        <w:t xml:space="preserve"> </w:t>
      </w:r>
      <w:r w:rsidR="00885488" w:rsidRPr="00234396">
        <w:rPr>
          <w:rStyle w:val="Incipit"/>
          <w:lang w:val="fr-FR"/>
        </w:rPr>
        <w:t>In</w:t>
      </w:r>
      <w:r w:rsidR="005A362F" w:rsidRPr="00234396">
        <w:rPr>
          <w:i/>
          <w:lang w:val="fr-FR"/>
        </w:rPr>
        <w:t xml:space="preserve"> </w:t>
      </w:r>
      <w:r w:rsidR="00885488" w:rsidRPr="00234396">
        <w:rPr>
          <w:rStyle w:val="Incipit"/>
          <w:lang w:val="fr-FR"/>
        </w:rPr>
        <w:t>caelestibus</w:t>
      </w:r>
      <w:r w:rsidR="00DD1415" w:rsidRPr="00234396">
        <w:rPr>
          <w:lang w:val="fr-FR"/>
        </w:rPr>
        <w:t>@92.</w:t>
      </w:r>
      <w:r w:rsidR="00885488" w:rsidRPr="00234396">
        <w:rPr>
          <w:lang w:val="fr-FR"/>
        </w:rPr>
        <w:t xml:space="preserve"> </w:t>
      </w:r>
      <w:r w:rsidR="003525EF" w:rsidRPr="00234396">
        <w:rPr>
          <w:lang w:val="fr-FR"/>
        </w:rPr>
        <w:t xml:space="preserve">[BD] </w:t>
      </w:r>
      <w:r w:rsidR="005F6F99" w:rsidRPr="00234396">
        <w:rPr>
          <w:rStyle w:val="Incipit"/>
          <w:lang w:val="fr-FR"/>
        </w:rPr>
        <w:t>Benedicamus</w:t>
      </w:r>
      <w:r w:rsidR="003525EF" w:rsidRPr="00234396">
        <w:rPr>
          <w:lang w:val="fr-FR"/>
        </w:rPr>
        <w:t xml:space="preserve"> cum</w:t>
      </w:r>
      <w:r w:rsidR="00885488" w:rsidRPr="00234396">
        <w:rPr>
          <w:lang w:val="fr-FR"/>
        </w:rPr>
        <w:t xml:space="preserve"> tribus alleluia.</w:t>
      </w:r>
    </w:p>
    <w:p w:rsidR="00885488" w:rsidRPr="00B779A9" w:rsidRDefault="001D57F5" w:rsidP="00415109">
      <w:pPr>
        <w:rPr>
          <w:color w:val="000000"/>
          <w:lang w:val="pt-PT"/>
        </w:rPr>
      </w:pPr>
      <w:r w:rsidRPr="00234396">
        <w:rPr>
          <w:rStyle w:val="Time1"/>
          <w:lang w:val="fr-FR"/>
        </w:rPr>
        <w:t>Ad completorium</w:t>
      </w:r>
      <w:r w:rsidR="00885488" w:rsidRPr="00234396">
        <w:rPr>
          <w:lang w:val="fr-FR"/>
        </w:rPr>
        <w:t xml:space="preserve"> ut in primis ve</w:t>
      </w:r>
      <w:r w:rsidR="0090145F" w:rsidRPr="00234396">
        <w:rPr>
          <w:lang w:val="fr-FR"/>
        </w:rPr>
        <w:t xml:space="preserve">speris. </w:t>
      </w:r>
      <w:r w:rsidR="0090145F" w:rsidRPr="00B779A9">
        <w:rPr>
          <w:lang w:val="pt-PT"/>
        </w:rPr>
        <w:t>Sed tamen in fine pro AS</w:t>
      </w:r>
      <w:r w:rsidR="00885488" w:rsidRPr="00B779A9">
        <w:rPr>
          <w:lang w:val="pt-PT"/>
        </w:rPr>
        <w:t xml:space="preserve"> </w:t>
      </w:r>
      <w:r w:rsidR="00885488" w:rsidRPr="005A362F">
        <w:rPr>
          <w:rStyle w:val="Incipit"/>
          <w:lang w:val="pt-PT"/>
        </w:rPr>
        <w:t>Regina</w:t>
      </w:r>
      <w:r w:rsidR="005A362F" w:rsidRPr="00BE7D55">
        <w:rPr>
          <w:i/>
          <w:lang w:val="pt-PT"/>
        </w:rPr>
        <w:t xml:space="preserve"> </w:t>
      </w:r>
      <w:r w:rsidR="00885488" w:rsidRPr="005A362F">
        <w:rPr>
          <w:rStyle w:val="Incipit"/>
          <w:lang w:val="pt-PT"/>
        </w:rPr>
        <w:t>caeli</w:t>
      </w:r>
      <w:r w:rsidR="00885488" w:rsidRPr="00B779A9">
        <w:rPr>
          <w:lang w:val="pt-PT"/>
        </w:rPr>
        <w:t xml:space="preserve"> cantetur </w:t>
      </w:r>
      <w:r w:rsidR="00BA24A1" w:rsidRPr="00B779A9">
        <w:rPr>
          <w:lang w:val="pt-PT"/>
        </w:rPr>
        <w:t>[</w:t>
      </w:r>
      <w:r w:rsidR="0090145F" w:rsidRPr="00B779A9">
        <w:rPr>
          <w:lang w:val="pt-PT"/>
        </w:rPr>
        <w:t>AS</w:t>
      </w:r>
      <w:r w:rsidR="00BA24A1" w:rsidRPr="00B779A9">
        <w:rPr>
          <w:lang w:val="pt-PT"/>
        </w:rPr>
        <w:t>]</w:t>
      </w:r>
      <w:r w:rsidR="00885488" w:rsidRPr="00B779A9">
        <w:rPr>
          <w:lang w:val="pt-PT"/>
        </w:rPr>
        <w:t xml:space="preserve"> </w:t>
      </w:r>
      <w:r w:rsidR="00885488" w:rsidRPr="005A362F">
        <w:rPr>
          <w:rStyle w:val="Incipit"/>
          <w:lang w:val="pt-PT"/>
        </w:rPr>
        <w:t>Speciosa</w:t>
      </w:r>
      <w:r w:rsidR="00885488" w:rsidRPr="00B779A9">
        <w:rPr>
          <w:lang w:val="pt-PT"/>
        </w:rPr>
        <w:t xml:space="preserve"> vel </w:t>
      </w:r>
      <w:r w:rsidR="00BA24A1" w:rsidRPr="00B779A9">
        <w:rPr>
          <w:lang w:val="pt-PT"/>
        </w:rPr>
        <w:t>[</w:t>
      </w:r>
      <w:r w:rsidR="0090145F" w:rsidRPr="00B779A9">
        <w:rPr>
          <w:lang w:val="pt-PT"/>
        </w:rPr>
        <w:t>AS</w:t>
      </w:r>
      <w:r w:rsidR="00BA24A1" w:rsidRPr="00B779A9">
        <w:rPr>
          <w:lang w:val="pt-PT"/>
        </w:rPr>
        <w:t>]</w:t>
      </w:r>
      <w:r w:rsidR="00885488" w:rsidRPr="00B779A9">
        <w:rPr>
          <w:lang w:val="pt-PT"/>
        </w:rPr>
        <w:t xml:space="preserve"> </w:t>
      </w:r>
      <w:r w:rsidR="00885488" w:rsidRPr="005A362F">
        <w:rPr>
          <w:rStyle w:val="Incipit"/>
          <w:lang w:val="pt-PT"/>
        </w:rPr>
        <w:t>Alma</w:t>
      </w:r>
      <w:r w:rsidR="00885488" w:rsidRPr="00B779A9">
        <w:rPr>
          <w:lang w:val="pt-PT"/>
        </w:rPr>
        <w:t xml:space="preserve"> </w:t>
      </w:r>
      <w:r w:rsidR="00885488" w:rsidRPr="00B779A9">
        <w:rPr>
          <w:color w:val="000000"/>
          <w:lang w:val="pt-PT"/>
        </w:rPr>
        <w:t>si fuerit sexta feria.</w:t>
      </w:r>
    </w:p>
    <w:p w:rsidR="00885488" w:rsidRPr="00BC2E91" w:rsidRDefault="00C80ABB" w:rsidP="00415109">
      <w:pPr>
        <w:pStyle w:val="berschrift1"/>
        <w:rPr>
          <w:lang w:val="pt-PT"/>
        </w:rPr>
      </w:pPr>
      <w:r w:rsidRPr="00BC2E91">
        <w:rPr>
          <w:lang w:val="pt-PT"/>
        </w:rPr>
        <w:t xml:space="preserve">(239r) </w:t>
      </w:r>
      <w:r w:rsidR="00B46408" w:rsidRPr="00BC2E91">
        <w:rPr>
          <w:lang w:val="pt-PT"/>
        </w:rPr>
        <w:t>QUANDO DE RESURRECTIONE NOVEM LECTIONES HABENTUR</w:t>
      </w:r>
      <w:r w:rsidR="002A0377" w:rsidRPr="00BC2E91">
        <w:rPr>
          <w:lang w:val="pt-PT"/>
        </w:rPr>
        <w:t xml:space="preserve"> BREVIARIUM</w:t>
      </w:r>
    </w:p>
    <w:p w:rsidR="00885488" w:rsidRPr="00B779A9" w:rsidRDefault="00BA24A1" w:rsidP="00415109">
      <w:pPr>
        <w:rPr>
          <w:lang w:val="pt-PT"/>
        </w:rPr>
      </w:pPr>
      <w:r w:rsidRPr="00BC2E91">
        <w:rPr>
          <w:rStyle w:val="Time1"/>
          <w:lang w:val="pt-PT"/>
        </w:rPr>
        <w:t>[</w:t>
      </w:r>
      <w:r w:rsidR="00B46408" w:rsidRPr="00BC2E91">
        <w:rPr>
          <w:rStyle w:val="Time1"/>
          <w:lang w:val="pt-PT"/>
        </w:rPr>
        <w:t>Ad vesperas</w:t>
      </w:r>
      <w:r w:rsidRPr="00BC2E91">
        <w:rPr>
          <w:rStyle w:val="Time1"/>
          <w:lang w:val="pt-PT"/>
        </w:rPr>
        <w:t>]</w:t>
      </w:r>
      <w:r w:rsidR="00C80ABB">
        <w:rPr>
          <w:lang w:val="pt-PT"/>
        </w:rPr>
        <w:t xml:space="preserve"> </w:t>
      </w:r>
      <w:r w:rsidRPr="00B779A9">
        <w:rPr>
          <w:lang w:val="pt-PT"/>
        </w:rPr>
        <w:t>[</w:t>
      </w:r>
      <w:r w:rsidR="00885488" w:rsidRPr="00B779A9">
        <w:rPr>
          <w:lang w:val="pt-PT"/>
        </w:rPr>
        <w:t>AN</w:t>
      </w:r>
      <w:r w:rsidRPr="00B779A9">
        <w:rPr>
          <w:lang w:val="pt-PT"/>
        </w:rPr>
        <w:t>]</w:t>
      </w:r>
      <w:r w:rsidR="00885488" w:rsidRPr="00B779A9">
        <w:rPr>
          <w:lang w:val="pt-PT"/>
        </w:rPr>
        <w:t xml:space="preserve"> </w:t>
      </w:r>
      <w:r w:rsidR="00885488" w:rsidRPr="005A362F">
        <w:rPr>
          <w:rStyle w:val="Incipit"/>
          <w:lang w:val="pt-PT"/>
        </w:rPr>
        <w:t>Alleluia</w:t>
      </w:r>
      <w:r w:rsidR="005A362F" w:rsidRPr="00BE7D55">
        <w:rPr>
          <w:i/>
          <w:lang w:val="pt-PT"/>
        </w:rPr>
        <w:t xml:space="preserve"> </w:t>
      </w:r>
      <w:r w:rsidR="00885488" w:rsidRPr="005A362F">
        <w:rPr>
          <w:rStyle w:val="Incipit"/>
          <w:lang w:val="pt-PT"/>
        </w:rPr>
        <w:t>alleluia</w:t>
      </w:r>
      <w:r w:rsidR="005A362F" w:rsidRPr="00BE7D55">
        <w:rPr>
          <w:i/>
          <w:lang w:val="pt-PT"/>
        </w:rPr>
        <w:t xml:space="preserve"> </w:t>
      </w:r>
      <w:r w:rsidR="00885488" w:rsidRPr="005A362F">
        <w:rPr>
          <w:rStyle w:val="Incipit"/>
          <w:lang w:val="pt-PT"/>
        </w:rPr>
        <w:t>alleluia</w:t>
      </w:r>
      <w:r w:rsidR="0090145F" w:rsidRPr="00B779A9">
        <w:rPr>
          <w:lang w:val="pt-PT"/>
        </w:rPr>
        <w:t xml:space="preserve"> </w:t>
      </w:r>
      <w:r w:rsidR="00C80ABB">
        <w:rPr>
          <w:lang w:val="pt-PT"/>
        </w:rPr>
        <w:t xml:space="preserve">super psalmos </w:t>
      </w:r>
      <w:r w:rsidR="0090145F" w:rsidRPr="00B779A9">
        <w:rPr>
          <w:lang w:val="pt-PT"/>
        </w:rPr>
        <w:t>pro ratione feriarum. Psalmi e</w:t>
      </w:r>
      <w:r w:rsidR="00885488" w:rsidRPr="00B779A9">
        <w:rPr>
          <w:lang w:val="pt-PT"/>
        </w:rPr>
        <w:t xml:space="preserve">tiam feriales. RP </w:t>
      </w:r>
      <w:r w:rsidR="00885488" w:rsidRPr="005A362F">
        <w:rPr>
          <w:rStyle w:val="Incipit"/>
          <w:lang w:val="pt-PT"/>
        </w:rPr>
        <w:t>Surrexit</w:t>
      </w:r>
      <w:r w:rsidR="005A362F" w:rsidRPr="00BE7D55">
        <w:rPr>
          <w:i/>
          <w:lang w:val="pt-PT"/>
        </w:rPr>
        <w:t xml:space="preserve"> </w:t>
      </w:r>
      <w:r w:rsidR="00885488" w:rsidRPr="005A362F">
        <w:rPr>
          <w:rStyle w:val="Incipit"/>
          <w:lang w:val="pt-PT"/>
        </w:rPr>
        <w:t>pastor</w:t>
      </w:r>
      <w:r w:rsidR="00885488" w:rsidRPr="00B779A9">
        <w:rPr>
          <w:lang w:val="pt-PT"/>
        </w:rPr>
        <w:t xml:space="preserve">. HY </w:t>
      </w:r>
      <w:r w:rsidR="00885488" w:rsidRPr="005A362F">
        <w:rPr>
          <w:rStyle w:val="Incipit"/>
          <w:lang w:val="pt-PT"/>
        </w:rPr>
        <w:t>Vita</w:t>
      </w:r>
      <w:r w:rsidR="005A362F" w:rsidRPr="00BE7D55">
        <w:rPr>
          <w:i/>
          <w:lang w:val="pt-PT"/>
        </w:rPr>
        <w:t xml:space="preserve"> </w:t>
      </w:r>
      <w:r w:rsidR="00885488" w:rsidRPr="005A362F">
        <w:rPr>
          <w:rStyle w:val="Incipit"/>
          <w:lang w:val="pt-PT"/>
        </w:rPr>
        <w:t>sanctorum</w:t>
      </w:r>
      <w:r w:rsidR="00885488" w:rsidRPr="00B779A9">
        <w:rPr>
          <w:lang w:val="pt-PT"/>
        </w:rPr>
        <w:t xml:space="preserve">. VS </w:t>
      </w:r>
      <w:r w:rsidR="00885488" w:rsidRPr="005A362F">
        <w:rPr>
          <w:rStyle w:val="Incipit"/>
          <w:lang w:val="pt-PT"/>
        </w:rPr>
        <w:t>Gavisi</w:t>
      </w:r>
      <w:r w:rsidR="005A362F" w:rsidRPr="00BE7D55">
        <w:rPr>
          <w:i/>
          <w:lang w:val="pt-PT"/>
        </w:rPr>
        <w:t xml:space="preserve"> </w:t>
      </w:r>
      <w:r w:rsidR="00885488" w:rsidRPr="005A362F">
        <w:rPr>
          <w:rStyle w:val="Incipit"/>
          <w:lang w:val="pt-PT"/>
        </w:rPr>
        <w:t>sunt</w:t>
      </w:r>
      <w:r w:rsidR="005A362F" w:rsidRPr="00BE7D55">
        <w:rPr>
          <w:i/>
          <w:lang w:val="pt-PT"/>
        </w:rPr>
        <w:t xml:space="preserve"> </w:t>
      </w:r>
      <w:r w:rsidR="00885488" w:rsidRPr="005A362F">
        <w:rPr>
          <w:rStyle w:val="Incipit"/>
          <w:lang w:val="pt-PT"/>
        </w:rPr>
        <w:t>discipuli</w:t>
      </w:r>
      <w:r w:rsidR="00885488" w:rsidRPr="00B779A9">
        <w:rPr>
          <w:lang w:val="pt-PT"/>
        </w:rPr>
        <w:t xml:space="preserve">. AM </w:t>
      </w:r>
      <w:r w:rsidR="00885488" w:rsidRPr="005A362F">
        <w:rPr>
          <w:rStyle w:val="Incipit"/>
          <w:lang w:val="pt-PT"/>
        </w:rPr>
        <w:t>Christus</w:t>
      </w:r>
      <w:r w:rsidR="005A362F" w:rsidRPr="00BE7D55">
        <w:rPr>
          <w:i/>
          <w:lang w:val="pt-PT"/>
        </w:rPr>
        <w:t xml:space="preserve"> </w:t>
      </w:r>
      <w:r w:rsidR="00885488" w:rsidRPr="005A362F">
        <w:rPr>
          <w:rStyle w:val="Incipit"/>
          <w:lang w:val="pt-PT"/>
        </w:rPr>
        <w:t>resurgens</w:t>
      </w:r>
      <w:r w:rsidR="000A6D3F">
        <w:rPr>
          <w:lang w:val="pt-PT"/>
        </w:rPr>
        <w:t>@</w:t>
      </w:r>
      <w:r w:rsidR="00885488" w:rsidRPr="00B779A9">
        <w:rPr>
          <w:lang w:val="pt-PT"/>
        </w:rPr>
        <w:t xml:space="preserve">59 quarti differentia. </w:t>
      </w:r>
      <w:r w:rsidR="00C80ABB">
        <w:rPr>
          <w:lang w:val="pt-PT"/>
        </w:rPr>
        <w:t>Suffragium d</w:t>
      </w:r>
      <w:r w:rsidR="00885488" w:rsidRPr="00B779A9">
        <w:rPr>
          <w:lang w:val="pt-PT"/>
        </w:rPr>
        <w:t xml:space="preserve">e beata </w:t>
      </w:r>
      <w:r w:rsidR="00C31823" w:rsidRPr="00B779A9">
        <w:rPr>
          <w:lang w:val="pt-PT"/>
        </w:rPr>
        <w:t>vir</w:t>
      </w:r>
      <w:r w:rsidR="00885488" w:rsidRPr="00B779A9">
        <w:rPr>
          <w:lang w:val="pt-PT"/>
        </w:rPr>
        <w:t xml:space="preserve">gine </w:t>
      </w:r>
      <w:r w:rsidR="00C80ABB">
        <w:rPr>
          <w:lang w:val="pt-PT"/>
        </w:rPr>
        <w:t>[</w:t>
      </w:r>
      <w:r w:rsidR="00885488" w:rsidRPr="00B779A9">
        <w:rPr>
          <w:lang w:val="pt-PT"/>
        </w:rPr>
        <w:t>AC</w:t>
      </w:r>
      <w:r w:rsidR="00C80ABB">
        <w:rPr>
          <w:lang w:val="pt-PT"/>
        </w:rPr>
        <w:t>]</w:t>
      </w:r>
      <w:r w:rsidR="00885488" w:rsidRPr="00B779A9">
        <w:rPr>
          <w:lang w:val="pt-PT"/>
        </w:rPr>
        <w:t xml:space="preserve"> </w:t>
      </w:r>
      <w:r w:rsidR="00885488" w:rsidRPr="005A362F">
        <w:rPr>
          <w:rStyle w:val="Incipit"/>
          <w:lang w:val="pt-PT"/>
        </w:rPr>
        <w:t>Alleluia</w:t>
      </w:r>
      <w:r w:rsidR="005A362F" w:rsidRPr="00BE7D55">
        <w:rPr>
          <w:i/>
          <w:lang w:val="pt-PT"/>
        </w:rPr>
        <w:t xml:space="preserve"> </w:t>
      </w:r>
      <w:r w:rsidR="00885488" w:rsidRPr="005A362F">
        <w:rPr>
          <w:rStyle w:val="Incipit"/>
          <w:lang w:val="pt-PT"/>
        </w:rPr>
        <w:t>sancta</w:t>
      </w:r>
      <w:r w:rsidR="005A362F" w:rsidRPr="00BE7D55">
        <w:rPr>
          <w:i/>
          <w:lang w:val="pt-PT"/>
        </w:rPr>
        <w:t xml:space="preserve"> </w:t>
      </w:r>
      <w:r w:rsidR="00885488" w:rsidRPr="005A362F">
        <w:rPr>
          <w:rStyle w:val="Incipit"/>
          <w:lang w:val="pt-PT"/>
        </w:rPr>
        <w:t>dei</w:t>
      </w:r>
      <w:r w:rsidR="005A362F" w:rsidRPr="00BE7D55">
        <w:rPr>
          <w:i/>
          <w:lang w:val="pt-PT"/>
        </w:rPr>
        <w:t xml:space="preserve"> </w:t>
      </w:r>
      <w:r w:rsidR="00885488" w:rsidRPr="005A362F">
        <w:rPr>
          <w:rStyle w:val="Incipit"/>
          <w:lang w:val="pt-PT"/>
        </w:rPr>
        <w:t>genitrix</w:t>
      </w:r>
      <w:r w:rsidR="00885488" w:rsidRPr="005B472A">
        <w:rPr>
          <w:lang w:val="pt-PT"/>
        </w:rPr>
        <w:t>.</w:t>
      </w:r>
      <w:r w:rsidR="00885488" w:rsidRPr="00B779A9">
        <w:rPr>
          <w:lang w:val="pt-PT"/>
        </w:rPr>
        <w:t xml:space="preserve"> De </w:t>
      </w:r>
      <w:r w:rsidR="00885488" w:rsidRPr="00B779A9">
        <w:rPr>
          <w:lang w:val="pt-PT"/>
        </w:rPr>
        <w:lastRenderedPageBreak/>
        <w:t xml:space="preserve">omnibus sanctis </w:t>
      </w:r>
      <w:r w:rsidRPr="00B779A9">
        <w:rPr>
          <w:lang w:val="pt-PT"/>
        </w:rPr>
        <w:t>[</w:t>
      </w:r>
      <w:r w:rsidR="00885488" w:rsidRPr="00B779A9">
        <w:rPr>
          <w:lang w:val="pt-PT"/>
        </w:rPr>
        <w:t>AC</w:t>
      </w:r>
      <w:r w:rsidRPr="00B779A9">
        <w:rPr>
          <w:lang w:val="pt-PT"/>
        </w:rPr>
        <w:t>]</w:t>
      </w:r>
      <w:r w:rsidR="00885488" w:rsidRPr="00B779A9">
        <w:rPr>
          <w:lang w:val="pt-PT"/>
        </w:rPr>
        <w:t xml:space="preserve"> </w:t>
      </w:r>
      <w:r w:rsidR="00885488" w:rsidRPr="005A362F">
        <w:rPr>
          <w:rStyle w:val="Incipit"/>
          <w:lang w:val="pt-PT"/>
        </w:rPr>
        <w:t>In</w:t>
      </w:r>
      <w:r w:rsidR="005A362F" w:rsidRPr="00BE7D55">
        <w:rPr>
          <w:i/>
          <w:lang w:val="pt-PT"/>
        </w:rPr>
        <w:t xml:space="preserve"> </w:t>
      </w:r>
      <w:r w:rsidR="00885488" w:rsidRPr="005A362F">
        <w:rPr>
          <w:rStyle w:val="Incipit"/>
          <w:lang w:val="pt-PT"/>
        </w:rPr>
        <w:t>caelestibus</w:t>
      </w:r>
      <w:r w:rsidR="005A362F" w:rsidRPr="00BE7D55">
        <w:rPr>
          <w:i/>
          <w:lang w:val="pt-PT"/>
        </w:rPr>
        <w:t xml:space="preserve"> </w:t>
      </w:r>
      <w:r w:rsidR="00885488" w:rsidRPr="005A362F">
        <w:rPr>
          <w:rStyle w:val="Incipit"/>
          <w:lang w:val="pt-PT"/>
        </w:rPr>
        <w:t>regnis</w:t>
      </w:r>
      <w:r w:rsidR="00885488" w:rsidRPr="00B779A9">
        <w:rPr>
          <w:lang w:val="pt-PT"/>
        </w:rPr>
        <w:t xml:space="preserve"> 92 ex minori antiphonario. </w:t>
      </w:r>
      <w:r w:rsidR="003525EF" w:rsidRPr="00B779A9">
        <w:rPr>
          <w:lang w:val="pt-PT"/>
        </w:rPr>
        <w:t xml:space="preserve">[BD] </w:t>
      </w:r>
      <w:r w:rsidR="005F6F99" w:rsidRPr="005A362F">
        <w:rPr>
          <w:rStyle w:val="Incipit"/>
          <w:lang w:val="pt-PT"/>
        </w:rPr>
        <w:t>Benedicamus</w:t>
      </w:r>
      <w:r w:rsidR="003525EF" w:rsidRPr="00B779A9">
        <w:rPr>
          <w:lang w:val="pt-PT"/>
        </w:rPr>
        <w:t xml:space="preserve"> cum</w:t>
      </w:r>
      <w:r w:rsidR="00885488" w:rsidRPr="00B779A9">
        <w:rPr>
          <w:lang w:val="pt-PT"/>
        </w:rPr>
        <w:t xml:space="preserve"> tribus alleluia.</w:t>
      </w:r>
    </w:p>
    <w:p w:rsidR="00885488" w:rsidRDefault="00B46408" w:rsidP="00415109">
      <w:pPr>
        <w:rPr>
          <w:lang w:val="en-US"/>
        </w:rPr>
      </w:pPr>
      <w:r w:rsidRPr="00BC2E91">
        <w:rPr>
          <w:rStyle w:val="Time1"/>
          <w:lang w:val="en-US"/>
        </w:rPr>
        <w:t>Ad completorium</w:t>
      </w:r>
      <w:r w:rsidR="00885488">
        <w:rPr>
          <w:lang w:val="en-US"/>
        </w:rPr>
        <w:t xml:space="preserve"> ut aliis diebus praecedentibus.</w:t>
      </w:r>
    </w:p>
    <w:p w:rsidR="00885488" w:rsidRPr="00BC2E91" w:rsidRDefault="00B46408" w:rsidP="00415109">
      <w:pPr>
        <w:rPr>
          <w:lang w:val="en-US"/>
        </w:rPr>
      </w:pPr>
      <w:r w:rsidRPr="00BC2E91">
        <w:rPr>
          <w:rStyle w:val="Time1"/>
          <w:lang w:val="en-US"/>
        </w:rPr>
        <w:t>Ad matutinum</w:t>
      </w:r>
      <w:r w:rsidR="00C80ABB">
        <w:rPr>
          <w:lang w:val="en-US"/>
        </w:rPr>
        <w:t xml:space="preserve"> i</w:t>
      </w:r>
      <w:r w:rsidR="00885488">
        <w:rPr>
          <w:lang w:val="en-US"/>
        </w:rPr>
        <w:t>n</w:t>
      </w:r>
      <w:r w:rsidR="00D66EA2">
        <w:rPr>
          <w:lang w:val="en-US"/>
        </w:rPr>
        <w:t>vita</w:t>
      </w:r>
      <w:r w:rsidR="00885488">
        <w:rPr>
          <w:lang w:val="en-US"/>
        </w:rPr>
        <w:t xml:space="preserve">torium ut in die sancto paschae. </w:t>
      </w:r>
      <w:r w:rsidR="00885488" w:rsidRPr="00BC2E91">
        <w:rPr>
          <w:lang w:val="en-US"/>
        </w:rPr>
        <w:t xml:space="preserve">HY </w:t>
      </w:r>
      <w:r w:rsidR="00885488" w:rsidRPr="00BC2E91">
        <w:rPr>
          <w:rStyle w:val="Incipit"/>
          <w:lang w:val="en-US"/>
        </w:rPr>
        <w:t>Vita</w:t>
      </w:r>
      <w:r w:rsidR="005A362F" w:rsidRPr="00BC2E91">
        <w:rPr>
          <w:i/>
          <w:lang w:val="en-US"/>
        </w:rPr>
        <w:t xml:space="preserve"> </w:t>
      </w:r>
      <w:r w:rsidR="00885488" w:rsidRPr="00BC2E91">
        <w:rPr>
          <w:rStyle w:val="Incipit"/>
          <w:lang w:val="en-US"/>
        </w:rPr>
        <w:t>sanctorum</w:t>
      </w:r>
      <w:r w:rsidR="00885488" w:rsidRPr="00BC2E91">
        <w:rPr>
          <w:lang w:val="en-US"/>
        </w:rPr>
        <w:t>.</w:t>
      </w:r>
    </w:p>
    <w:p w:rsidR="00885488" w:rsidRPr="00BC2E91" w:rsidRDefault="00B46408" w:rsidP="00415109">
      <w:pPr>
        <w:rPr>
          <w:lang w:val="en-US"/>
        </w:rPr>
      </w:pPr>
      <w:r w:rsidRPr="00BC2E91">
        <w:rPr>
          <w:rStyle w:val="Time2"/>
          <w:lang w:val="en-US"/>
        </w:rPr>
        <w:t>In primo nocturno</w:t>
      </w:r>
      <w:r w:rsidR="00885488" w:rsidRPr="00BC2E91">
        <w:rPr>
          <w:lang w:val="en-US"/>
        </w:rPr>
        <w:t xml:space="preserve"> </w:t>
      </w:r>
      <w:r w:rsidR="00C80ABB" w:rsidRPr="00BC2E91">
        <w:rPr>
          <w:lang w:val="en-US"/>
        </w:rPr>
        <w:t xml:space="preserve">AN </w:t>
      </w:r>
      <w:r w:rsidR="00C80ABB" w:rsidRPr="00BC2E91">
        <w:rPr>
          <w:rStyle w:val="Incipit"/>
          <w:lang w:val="en-US"/>
        </w:rPr>
        <w:t xml:space="preserve">Ego </w:t>
      </w:r>
      <w:r w:rsidRPr="00BC2E91">
        <w:rPr>
          <w:rStyle w:val="Incipit"/>
          <w:lang w:val="en-US"/>
        </w:rPr>
        <w:t>%D</w:t>
      </w:r>
      <w:r w:rsidR="00C80ABB" w:rsidRPr="00BC2E91">
        <w:rPr>
          <w:rStyle w:val="Incipit"/>
          <w:lang w:val="en-US"/>
        </w:rPr>
        <w:t>::</w:t>
      </w:r>
      <w:r w:rsidR="00F3139E" w:rsidRPr="00BC2E91">
        <w:rPr>
          <w:rStyle w:val="Incipit"/>
          <w:lang w:val="en-US"/>
        </w:rPr>
        <w:t>sum</w:t>
      </w:r>
      <w:r w:rsidR="00D734F4" w:rsidRPr="00BC2E91">
        <w:rPr>
          <w:rStyle w:val="Incipit"/>
          <w:lang w:val="en-US"/>
        </w:rPr>
        <w:t xml:space="preserve"> </w:t>
      </w:r>
      <w:r w:rsidR="00F3139E" w:rsidRPr="00BC2E91">
        <w:rPr>
          <w:rStyle w:val="Incipit"/>
          <w:lang w:val="en-US"/>
        </w:rPr>
        <w:t>qui</w:t>
      </w:r>
      <w:r w:rsidR="00D734F4" w:rsidRPr="00BC2E91">
        <w:rPr>
          <w:rStyle w:val="Incipit"/>
          <w:lang w:val="en-US"/>
        </w:rPr>
        <w:t xml:space="preserve"> </w:t>
      </w:r>
      <w:r w:rsidR="00F3139E" w:rsidRPr="00BC2E91">
        <w:rPr>
          <w:rStyle w:val="Incipit"/>
          <w:lang w:val="en-US"/>
        </w:rPr>
        <w:t>sum</w:t>
      </w:r>
      <w:r w:rsidR="00C80ABB" w:rsidRPr="00BC2E91">
        <w:rPr>
          <w:rStyle w:val="Incipit"/>
          <w:lang w:val="en-US"/>
        </w:rPr>
        <w:t>%</w:t>
      </w:r>
      <w:r w:rsidR="00F3139E" w:rsidRPr="00BC2E91">
        <w:rPr>
          <w:rStyle w:val="Incipit"/>
          <w:lang w:val="en-US"/>
        </w:rPr>
        <w:t>$E::</w:t>
      </w:r>
      <w:r w:rsidR="001355F9" w:rsidRPr="00BC2E91">
        <w:rPr>
          <w:rStyle w:val="Incipit"/>
          <w:lang w:val="en-US"/>
        </w:rPr>
        <w:t>dormiv</w:t>
      </w:r>
      <w:r w:rsidR="00885488" w:rsidRPr="00BC2E91">
        <w:rPr>
          <w:rStyle w:val="Incipit"/>
          <w:lang w:val="en-US"/>
        </w:rPr>
        <w:t xml:space="preserve">i et somnum </w:t>
      </w:r>
      <w:r w:rsidR="000F4FB4" w:rsidRPr="00BC2E91">
        <w:rPr>
          <w:rStyle w:val="Incipit"/>
          <w:lang w:val="en-US"/>
        </w:rPr>
        <w:t>coep</w:t>
      </w:r>
      <w:r w:rsidR="00885488" w:rsidRPr="00BC2E91">
        <w:rPr>
          <w:rStyle w:val="Incipit"/>
          <w:lang w:val="en-US"/>
        </w:rPr>
        <w:t>i</w:t>
      </w:r>
      <w:r w:rsidR="00C80ABB" w:rsidRPr="00BC2E91">
        <w:rPr>
          <w:rStyle w:val="Incipit"/>
          <w:lang w:val="en-US"/>
        </w:rPr>
        <w:t>$</w:t>
      </w:r>
      <w:r w:rsidR="00885488" w:rsidRPr="00BC2E91">
        <w:rPr>
          <w:lang w:val="en-US"/>
        </w:rPr>
        <w:t xml:space="preserve"> sola. PS </w:t>
      </w:r>
      <w:r w:rsidR="00885488" w:rsidRPr="00BC2E91">
        <w:rPr>
          <w:rStyle w:val="Incipit"/>
          <w:lang w:val="en-US"/>
        </w:rPr>
        <w:t xml:space="preserve">Beatus </w:t>
      </w:r>
      <w:r w:rsidR="00C31823" w:rsidRPr="00BC2E91">
        <w:rPr>
          <w:rStyle w:val="Incipit"/>
          <w:lang w:val="en-US"/>
        </w:rPr>
        <w:t>vir</w:t>
      </w:r>
      <w:r w:rsidR="00885488" w:rsidRPr="00BC2E91">
        <w:rPr>
          <w:lang w:val="en-US"/>
        </w:rPr>
        <w:t xml:space="preserve">. </w:t>
      </w:r>
      <w:r w:rsidR="00BA24A1" w:rsidRPr="00BC2E91">
        <w:rPr>
          <w:lang w:val="en-US"/>
        </w:rPr>
        <w:t>[</w:t>
      </w:r>
      <w:r w:rsidR="00885488" w:rsidRPr="00BC2E91">
        <w:rPr>
          <w:lang w:val="en-US"/>
        </w:rPr>
        <w:t>PS</w:t>
      </w:r>
      <w:r w:rsidR="00BA24A1" w:rsidRPr="00BC2E91">
        <w:rPr>
          <w:lang w:val="en-US"/>
        </w:rPr>
        <w:t>]</w:t>
      </w:r>
      <w:r w:rsidR="00885488" w:rsidRPr="00BC2E91">
        <w:rPr>
          <w:lang w:val="en-US"/>
        </w:rPr>
        <w:t xml:space="preserve"> </w:t>
      </w:r>
      <w:r w:rsidR="00885488" w:rsidRPr="00BC2E91">
        <w:rPr>
          <w:rStyle w:val="Incipit"/>
          <w:lang w:val="en-US"/>
        </w:rPr>
        <w:t>Domine quid</w:t>
      </w:r>
      <w:r w:rsidR="00DD1415">
        <w:rPr>
          <w:lang w:val="en-US"/>
        </w:rPr>
        <w:t>@</w:t>
      </w:r>
      <w:r w:rsidR="00DD1415" w:rsidRPr="00BC2E91">
        <w:rPr>
          <w:lang w:val="en-US"/>
        </w:rPr>
        <w:t>2.</w:t>
      </w:r>
      <w:r w:rsidR="00885488" w:rsidRPr="00BC2E91">
        <w:rPr>
          <w:lang w:val="en-US"/>
        </w:rPr>
        <w:t xml:space="preserve"> </w:t>
      </w:r>
      <w:r w:rsidR="00BA24A1" w:rsidRPr="00BC2E91">
        <w:rPr>
          <w:lang w:val="en-US"/>
        </w:rPr>
        <w:t>[</w:t>
      </w:r>
      <w:r w:rsidR="00885488" w:rsidRPr="00BC2E91">
        <w:rPr>
          <w:lang w:val="en-US"/>
        </w:rPr>
        <w:t>PS</w:t>
      </w:r>
      <w:r w:rsidR="00BA24A1" w:rsidRPr="00BC2E91">
        <w:rPr>
          <w:lang w:val="en-US"/>
        </w:rPr>
        <w:t>]</w:t>
      </w:r>
      <w:r w:rsidR="00885488" w:rsidRPr="00BC2E91">
        <w:rPr>
          <w:lang w:val="en-US"/>
        </w:rPr>
        <w:t xml:space="preserve"> </w:t>
      </w:r>
      <w:r w:rsidR="00885488" w:rsidRPr="00BC2E91">
        <w:rPr>
          <w:rStyle w:val="Incipit"/>
          <w:lang w:val="en-US"/>
        </w:rPr>
        <w:t>Con</w:t>
      </w:r>
      <w:r w:rsidR="001B7479" w:rsidRPr="00BC2E91">
        <w:rPr>
          <w:rStyle w:val="Incipit"/>
          <w:lang w:val="en-US"/>
        </w:rPr>
        <w:t>serva</w:t>
      </w:r>
      <w:r w:rsidR="00DD1415">
        <w:rPr>
          <w:lang w:val="en-US"/>
        </w:rPr>
        <w:t>@</w:t>
      </w:r>
      <w:r w:rsidR="00DD1415" w:rsidRPr="00BC2E91">
        <w:rPr>
          <w:lang w:val="en-US"/>
        </w:rPr>
        <w:t>10.</w:t>
      </w:r>
      <w:r w:rsidR="00885488" w:rsidRPr="00BC2E91">
        <w:rPr>
          <w:lang w:val="en-US"/>
        </w:rPr>
        <w:t xml:space="preserve"> VS </w:t>
      </w:r>
      <w:r w:rsidR="00885488" w:rsidRPr="00BC2E91">
        <w:rPr>
          <w:rStyle w:val="Incipit"/>
          <w:lang w:val="en-US"/>
        </w:rPr>
        <w:t>Quem quaeris mulier alleluia</w:t>
      </w:r>
      <w:r w:rsidR="00885488" w:rsidRPr="00BC2E91">
        <w:rPr>
          <w:lang w:val="en-US"/>
        </w:rPr>
        <w:t xml:space="preserve">. </w:t>
      </w:r>
      <w:r w:rsidR="00176BD5" w:rsidRPr="00BC2E91">
        <w:rPr>
          <w:lang w:val="en-US"/>
        </w:rPr>
        <w:t xml:space="preserve">Lectiones ex </w:t>
      </w:r>
      <w:r w:rsidR="00885488" w:rsidRPr="00BC2E91">
        <w:rPr>
          <w:lang w:val="en-US"/>
        </w:rPr>
        <w:t xml:space="preserve">apocalypsi. RP </w:t>
      </w:r>
      <w:r w:rsidR="00885488" w:rsidRPr="00BC2E91">
        <w:rPr>
          <w:rStyle w:val="Incipit"/>
          <w:lang w:val="en-US"/>
        </w:rPr>
        <w:t>Angelus domini</w:t>
      </w:r>
      <w:r w:rsidR="00885488" w:rsidRPr="00BC2E91">
        <w:rPr>
          <w:lang w:val="en-US"/>
        </w:rPr>
        <w:t xml:space="preserve">. </w:t>
      </w:r>
      <w:r w:rsidR="00BA24A1" w:rsidRPr="00BC2E91">
        <w:rPr>
          <w:lang w:val="en-US"/>
        </w:rPr>
        <w:t>[</w:t>
      </w:r>
      <w:r w:rsidR="00885488" w:rsidRPr="00BC2E91">
        <w:rPr>
          <w:lang w:val="en-US"/>
        </w:rPr>
        <w:t>RP</w:t>
      </w:r>
      <w:r w:rsidR="00BA24A1" w:rsidRPr="00BC2E91">
        <w:rPr>
          <w:lang w:val="en-US"/>
        </w:rPr>
        <w:t>]</w:t>
      </w:r>
      <w:r w:rsidR="00885488" w:rsidRPr="00BC2E91">
        <w:rPr>
          <w:lang w:val="en-US"/>
        </w:rPr>
        <w:t xml:space="preserve"> </w:t>
      </w:r>
      <w:r w:rsidR="00885488" w:rsidRPr="00BC2E91">
        <w:rPr>
          <w:rStyle w:val="Incipit"/>
          <w:lang w:val="en-US"/>
        </w:rPr>
        <w:t>Angelus domini</w:t>
      </w:r>
      <w:r w:rsidR="00885488" w:rsidRPr="00BC2E91">
        <w:rPr>
          <w:lang w:val="en-US"/>
        </w:rPr>
        <w:t xml:space="preserve"> (239v)</w:t>
      </w:r>
      <w:r w:rsidR="00DD1415">
        <w:rPr>
          <w:lang w:val="en-US"/>
        </w:rPr>
        <w:t>@</w:t>
      </w:r>
      <w:r w:rsidR="00DD1415" w:rsidRPr="00BC2E91">
        <w:rPr>
          <w:lang w:val="en-US"/>
        </w:rPr>
        <w:t>2.</w:t>
      </w:r>
      <w:r w:rsidR="00885488" w:rsidRPr="00BC2E91">
        <w:rPr>
          <w:lang w:val="en-US"/>
        </w:rPr>
        <w:t xml:space="preserve"> </w:t>
      </w:r>
      <w:r w:rsidR="00BA24A1" w:rsidRPr="00BC2E91">
        <w:rPr>
          <w:lang w:val="en-US"/>
        </w:rPr>
        <w:t>[</w:t>
      </w:r>
      <w:r w:rsidR="00885488" w:rsidRPr="00BC2E91">
        <w:rPr>
          <w:lang w:val="en-US"/>
        </w:rPr>
        <w:t>RP</w:t>
      </w:r>
      <w:r w:rsidR="00BA24A1" w:rsidRPr="00BC2E91">
        <w:rPr>
          <w:lang w:val="en-US"/>
        </w:rPr>
        <w:t>]</w:t>
      </w:r>
      <w:r w:rsidR="00885488" w:rsidRPr="00BC2E91">
        <w:rPr>
          <w:lang w:val="en-US"/>
        </w:rPr>
        <w:t xml:space="preserve"> </w:t>
      </w:r>
      <w:r w:rsidR="00885488" w:rsidRPr="00BC2E91">
        <w:rPr>
          <w:rStyle w:val="Incipit"/>
          <w:lang w:val="en-US"/>
        </w:rPr>
        <w:t>Dum transisset</w:t>
      </w:r>
      <w:r w:rsidR="00DD1415">
        <w:rPr>
          <w:lang w:val="en-US"/>
        </w:rPr>
        <w:t>@</w:t>
      </w:r>
      <w:r w:rsidR="00DD1415" w:rsidRPr="00BC2E91">
        <w:rPr>
          <w:lang w:val="en-US"/>
        </w:rPr>
        <w:t>3.</w:t>
      </w:r>
    </w:p>
    <w:p w:rsidR="00885488" w:rsidRPr="00234396" w:rsidRDefault="008B1421" w:rsidP="00415109">
      <w:pPr>
        <w:rPr>
          <w:lang w:val="en-US"/>
        </w:rPr>
      </w:pPr>
      <w:r w:rsidRPr="00BC2E91">
        <w:rPr>
          <w:rStyle w:val="Time1"/>
          <w:lang w:val="en-US"/>
        </w:rPr>
        <w:t>Ad laudes</w:t>
      </w:r>
      <w:r w:rsidR="00885488" w:rsidRPr="00BC2E91">
        <w:rPr>
          <w:lang w:val="en-US"/>
        </w:rPr>
        <w:t xml:space="preserve"> AN </w:t>
      </w:r>
      <w:r w:rsidR="00885488" w:rsidRPr="00BC2E91">
        <w:rPr>
          <w:rStyle w:val="Incipit"/>
          <w:lang w:val="en-US"/>
        </w:rPr>
        <w:t>Angelus autem domini</w:t>
      </w:r>
      <w:r w:rsidR="00885488" w:rsidRPr="00BC2E91">
        <w:rPr>
          <w:lang w:val="en-US"/>
        </w:rPr>
        <w:t xml:space="preserve"> cum reliquis. HY </w:t>
      </w:r>
      <w:r w:rsidR="00885488" w:rsidRPr="00BC2E91">
        <w:rPr>
          <w:rStyle w:val="Incipit"/>
          <w:lang w:val="en-US"/>
        </w:rPr>
        <w:t xml:space="preserve">Chorus </w:t>
      </w:r>
      <w:r w:rsidR="00D80D0C" w:rsidRPr="00BC2E91">
        <w:rPr>
          <w:rStyle w:val="Incipit"/>
          <w:lang w:val="en-US"/>
        </w:rPr>
        <w:t>nov</w:t>
      </w:r>
      <w:r w:rsidR="00885488" w:rsidRPr="00BC2E91">
        <w:rPr>
          <w:rStyle w:val="Incipit"/>
          <w:lang w:val="en-US"/>
        </w:rPr>
        <w:t>ae Hierusalem</w:t>
      </w:r>
      <w:r w:rsidR="00885488" w:rsidRPr="00BC2E91">
        <w:rPr>
          <w:lang w:val="en-US"/>
        </w:rPr>
        <w:t xml:space="preserve">. VS </w:t>
      </w:r>
      <w:r w:rsidR="00885488" w:rsidRPr="00BC2E91">
        <w:rPr>
          <w:rStyle w:val="Incipit"/>
          <w:lang w:val="en-US"/>
        </w:rPr>
        <w:t>Surrexit dominus de sepulchro alleluia</w:t>
      </w:r>
      <w:r w:rsidR="00885488" w:rsidRPr="00BC2E91">
        <w:rPr>
          <w:lang w:val="en-US"/>
        </w:rPr>
        <w:t xml:space="preserve">. AB </w:t>
      </w:r>
      <w:r w:rsidR="00885488" w:rsidRPr="00BC2E91">
        <w:rPr>
          <w:rStyle w:val="Incipit"/>
          <w:lang w:val="en-US"/>
        </w:rPr>
        <w:t xml:space="preserve">Et </w:t>
      </w:r>
      <w:r w:rsidR="00D80D0C" w:rsidRPr="00BC2E91">
        <w:rPr>
          <w:rStyle w:val="Incipit"/>
          <w:lang w:val="en-US"/>
        </w:rPr>
        <w:t>valde</w:t>
      </w:r>
      <w:r w:rsidR="00885488" w:rsidRPr="00BC2E91">
        <w:rPr>
          <w:rStyle w:val="Incipit"/>
          <w:lang w:val="en-US"/>
        </w:rPr>
        <w:t xml:space="preserve"> mane</w:t>
      </w:r>
      <w:r w:rsidR="00885488" w:rsidRPr="00BC2E91">
        <w:rPr>
          <w:lang w:val="en-US"/>
        </w:rPr>
        <w:t xml:space="preserve">. </w:t>
      </w:r>
      <w:r w:rsidR="00C80ABB" w:rsidRPr="00BC2E91">
        <w:rPr>
          <w:lang w:val="en-US"/>
        </w:rPr>
        <w:t>Suffragium d</w:t>
      </w:r>
      <w:r w:rsidR="00885488" w:rsidRPr="00BC2E91">
        <w:rPr>
          <w:lang w:val="en-US"/>
        </w:rPr>
        <w:t xml:space="preserve">e beata virgine </w:t>
      </w:r>
      <w:r w:rsidR="00C80ABB" w:rsidRPr="00BC2E91">
        <w:rPr>
          <w:lang w:val="en-US"/>
        </w:rPr>
        <w:t>[</w:t>
      </w:r>
      <w:r w:rsidR="00885488" w:rsidRPr="00BC2E91">
        <w:rPr>
          <w:lang w:val="en-US"/>
        </w:rPr>
        <w:t>AC</w:t>
      </w:r>
      <w:r w:rsidR="00C80ABB" w:rsidRPr="00BC2E91">
        <w:rPr>
          <w:lang w:val="en-US"/>
        </w:rPr>
        <w:t>]</w:t>
      </w:r>
      <w:r w:rsidR="00885488" w:rsidRPr="00BC2E91">
        <w:rPr>
          <w:lang w:val="en-US"/>
        </w:rPr>
        <w:t xml:space="preserve"> </w:t>
      </w:r>
      <w:r w:rsidR="00885488" w:rsidRPr="00BC2E91">
        <w:rPr>
          <w:rStyle w:val="Incipit"/>
          <w:lang w:val="en-US"/>
        </w:rPr>
        <w:t>Alleluia sancta dei genitrix</w:t>
      </w:r>
      <w:r w:rsidR="00885488" w:rsidRPr="00BC2E91">
        <w:rPr>
          <w:lang w:val="en-US"/>
        </w:rPr>
        <w:t xml:space="preserve">. De omnibus sanctis </w:t>
      </w:r>
      <w:r w:rsidR="00BA24A1" w:rsidRPr="00BC2E91">
        <w:rPr>
          <w:lang w:val="en-US"/>
        </w:rPr>
        <w:t>[</w:t>
      </w:r>
      <w:r w:rsidR="00885488" w:rsidRPr="00BC2E91">
        <w:rPr>
          <w:lang w:val="en-US"/>
        </w:rPr>
        <w:t>AC</w:t>
      </w:r>
      <w:r w:rsidR="00BA24A1" w:rsidRPr="00BC2E91">
        <w:rPr>
          <w:lang w:val="en-US"/>
        </w:rPr>
        <w:t>]</w:t>
      </w:r>
      <w:r w:rsidR="00885488" w:rsidRPr="00BC2E91">
        <w:rPr>
          <w:lang w:val="en-US"/>
        </w:rPr>
        <w:t xml:space="preserve"> </w:t>
      </w:r>
      <w:r w:rsidR="00885488" w:rsidRPr="00BC2E91">
        <w:rPr>
          <w:rStyle w:val="Incipit"/>
          <w:lang w:val="en-US"/>
        </w:rPr>
        <w:t xml:space="preserve">Vox </w:t>
      </w:r>
      <w:r w:rsidR="00FA3B56" w:rsidRPr="00BC2E91">
        <w:rPr>
          <w:rStyle w:val="Incipit"/>
          <w:lang w:val="en-US"/>
        </w:rPr>
        <w:t>laetit</w:t>
      </w:r>
      <w:r w:rsidR="00885488" w:rsidRPr="00BC2E91">
        <w:rPr>
          <w:rStyle w:val="Incipit"/>
          <w:lang w:val="en-US"/>
        </w:rPr>
        <w:t>iae</w:t>
      </w:r>
      <w:r w:rsidR="00885488" w:rsidRPr="00BC2E91">
        <w:rPr>
          <w:lang w:val="en-US"/>
        </w:rPr>
        <w:t xml:space="preserve">. </w:t>
      </w:r>
      <w:r w:rsidR="003525EF" w:rsidRPr="00234396">
        <w:rPr>
          <w:lang w:val="en-US"/>
        </w:rPr>
        <w:t xml:space="preserve">[BD] </w:t>
      </w:r>
      <w:r w:rsidR="005F6F99" w:rsidRPr="00234396">
        <w:rPr>
          <w:rStyle w:val="Incipit"/>
          <w:lang w:val="en-US"/>
        </w:rPr>
        <w:t>Benedicamus</w:t>
      </w:r>
      <w:r w:rsidR="003525EF" w:rsidRPr="00234396">
        <w:rPr>
          <w:lang w:val="en-US"/>
        </w:rPr>
        <w:t xml:space="preserve"> cum</w:t>
      </w:r>
      <w:r w:rsidR="00885488" w:rsidRPr="00234396">
        <w:rPr>
          <w:lang w:val="en-US"/>
        </w:rPr>
        <w:t xml:space="preserve"> tribus alleluia.</w:t>
      </w:r>
    </w:p>
    <w:p w:rsidR="00885488" w:rsidRPr="00234396" w:rsidRDefault="008B1421" w:rsidP="00415109">
      <w:pPr>
        <w:rPr>
          <w:lang w:val="en-US"/>
        </w:rPr>
      </w:pPr>
      <w:r w:rsidRPr="00234396">
        <w:rPr>
          <w:rStyle w:val="Time1"/>
          <w:lang w:val="en-US"/>
        </w:rPr>
        <w:t>Ad horas</w:t>
      </w:r>
      <w:r w:rsidR="00885488" w:rsidRPr="00234396">
        <w:rPr>
          <w:lang w:val="en-US"/>
        </w:rPr>
        <w:t xml:space="preserve"> AN </w:t>
      </w:r>
      <w:r w:rsidR="00885488" w:rsidRPr="00234396">
        <w:rPr>
          <w:rStyle w:val="Incipit"/>
          <w:lang w:val="en-US"/>
        </w:rPr>
        <w:t>Surgens</w:t>
      </w:r>
      <w:r w:rsidR="005A362F" w:rsidRPr="00234396">
        <w:rPr>
          <w:i/>
          <w:lang w:val="en-US"/>
        </w:rPr>
        <w:t xml:space="preserve"> </w:t>
      </w:r>
      <w:r w:rsidR="00885488" w:rsidRPr="00234396">
        <w:rPr>
          <w:rStyle w:val="Incipit"/>
          <w:lang w:val="en-US"/>
        </w:rPr>
        <w:t>Iesus</w:t>
      </w:r>
      <w:r w:rsidR="00885488" w:rsidRPr="00234396">
        <w:rPr>
          <w:lang w:val="en-US"/>
        </w:rPr>
        <w:t xml:space="preserve"> cum reliquis</w:t>
      </w:r>
      <w:r w:rsidR="00DD1415" w:rsidRPr="00234396">
        <w:rPr>
          <w:lang w:val="en-US"/>
        </w:rPr>
        <w:t>@17.</w:t>
      </w:r>
    </w:p>
    <w:p w:rsidR="00C80ABB" w:rsidRDefault="008B1421" w:rsidP="00C80ABB">
      <w:pPr>
        <w:rPr>
          <w:lang w:val="pt-PT"/>
        </w:rPr>
      </w:pPr>
      <w:r w:rsidRPr="00234396">
        <w:rPr>
          <w:rStyle w:val="Time1"/>
          <w:lang w:val="en-US"/>
        </w:rPr>
        <w:t>Ad officium</w:t>
      </w:r>
      <w:r w:rsidR="00885488" w:rsidRPr="00234396">
        <w:rPr>
          <w:lang w:val="en-US"/>
        </w:rPr>
        <w:t xml:space="preserve"> IN </w:t>
      </w:r>
      <w:r w:rsidR="00885488" w:rsidRPr="00234396">
        <w:rPr>
          <w:rStyle w:val="Incipit"/>
          <w:lang w:val="en-US"/>
        </w:rPr>
        <w:t>Resurrexi</w:t>
      </w:r>
      <w:r w:rsidR="00DD1415" w:rsidRPr="00234396">
        <w:rPr>
          <w:lang w:val="en-US"/>
        </w:rPr>
        <w:t>@136.</w:t>
      </w:r>
      <w:r w:rsidR="00885488" w:rsidRPr="00234396">
        <w:rPr>
          <w:lang w:val="en-US"/>
        </w:rPr>
        <w:t xml:space="preserve"> </w:t>
      </w:r>
      <w:r w:rsidR="0090145F" w:rsidRPr="00234396">
        <w:rPr>
          <w:lang w:val="en-US"/>
        </w:rPr>
        <w:t xml:space="preserve">[KY] </w:t>
      </w:r>
      <w:r w:rsidR="0090145F" w:rsidRPr="00234396">
        <w:rPr>
          <w:rStyle w:val="Incipit"/>
          <w:lang w:val="en-US"/>
        </w:rPr>
        <w:t>Kyrie</w:t>
      </w:r>
      <w:r w:rsidR="005A362F" w:rsidRPr="00234396">
        <w:rPr>
          <w:i/>
          <w:lang w:val="en-US"/>
        </w:rPr>
        <w:t xml:space="preserve"> </w:t>
      </w:r>
      <w:r w:rsidR="0090145F" w:rsidRPr="00234396">
        <w:rPr>
          <w:lang w:val="en-US"/>
        </w:rPr>
        <w:t xml:space="preserve">et [SA] </w:t>
      </w:r>
      <w:r w:rsidR="0090145F" w:rsidRPr="00234396">
        <w:rPr>
          <w:rStyle w:val="Incipit"/>
          <w:lang w:val="en-US"/>
        </w:rPr>
        <w:t>Sanctus</w:t>
      </w:r>
      <w:r w:rsidR="0090145F" w:rsidRPr="00234396">
        <w:rPr>
          <w:lang w:val="en-US"/>
        </w:rPr>
        <w:t xml:space="preserve"> </w:t>
      </w:r>
      <w:r w:rsidR="00885488" w:rsidRPr="00234396">
        <w:rPr>
          <w:lang w:val="en-US"/>
        </w:rPr>
        <w:t>paschale. Primum AL</w:t>
      </w:r>
      <w:r w:rsidR="0090145F" w:rsidRPr="00234396">
        <w:rPr>
          <w:lang w:val="en-US"/>
        </w:rPr>
        <w:t>V</w:t>
      </w:r>
      <w:r w:rsidR="00885488" w:rsidRPr="00234396">
        <w:rPr>
          <w:lang w:val="en-US"/>
        </w:rPr>
        <w:t xml:space="preserve"> </w:t>
      </w:r>
      <w:r w:rsidR="00885488" w:rsidRPr="00234396">
        <w:rPr>
          <w:rStyle w:val="Incipit"/>
          <w:lang w:val="en-US"/>
        </w:rPr>
        <w:t>Pascha</w:t>
      </w:r>
      <w:r w:rsidR="005A362F" w:rsidRPr="00234396">
        <w:rPr>
          <w:i/>
          <w:lang w:val="en-US"/>
        </w:rPr>
        <w:t xml:space="preserve"> </w:t>
      </w:r>
      <w:r w:rsidR="00885488" w:rsidRPr="00234396">
        <w:rPr>
          <w:rStyle w:val="Incipit"/>
          <w:lang w:val="en-US"/>
        </w:rPr>
        <w:t>nostrum</w:t>
      </w:r>
      <w:r w:rsidR="00DD1415" w:rsidRPr="00234396">
        <w:rPr>
          <w:lang w:val="en-US"/>
        </w:rPr>
        <w:t>@137.</w:t>
      </w:r>
      <w:r w:rsidR="00885488" w:rsidRPr="00234396">
        <w:rPr>
          <w:lang w:val="en-US"/>
        </w:rPr>
        <w:t xml:space="preserve"> Secundum </w:t>
      </w:r>
      <w:r w:rsidR="00C80ABB" w:rsidRPr="00234396">
        <w:rPr>
          <w:lang w:val="en-US"/>
        </w:rPr>
        <w:t xml:space="preserve">[ALV] </w:t>
      </w:r>
      <w:r w:rsidR="00C80ABB" w:rsidRPr="00234396">
        <w:rPr>
          <w:rStyle w:val="Incipit"/>
          <w:lang w:val="en-US"/>
        </w:rPr>
        <w:t>Sur</w:t>
      </w:r>
      <w:r w:rsidRPr="00234396">
        <w:rPr>
          <w:rStyle w:val="Incipit"/>
          <w:lang w:val="en-US"/>
        </w:rPr>
        <w:t>%D::</w:t>
      </w:r>
      <w:r w:rsidR="00F3139E" w:rsidRPr="00234396">
        <w:rPr>
          <w:rStyle w:val="Incipit"/>
          <w:lang w:val="en-US"/>
        </w:rPr>
        <w:t>gens</w:t>
      </w:r>
      <w:r w:rsidRPr="00234396">
        <w:rPr>
          <w:rStyle w:val="Incipit"/>
          <w:lang w:val="en-US"/>
        </w:rPr>
        <w:t>%</w:t>
      </w:r>
      <w:r w:rsidR="00F3139E" w:rsidRPr="00234396">
        <w:rPr>
          <w:rStyle w:val="Incipit"/>
          <w:lang w:val="en-US"/>
        </w:rPr>
        <w:t>$E::</w:t>
      </w:r>
      <w:r w:rsidR="00885488" w:rsidRPr="00234396">
        <w:rPr>
          <w:rStyle w:val="Incipit"/>
          <w:lang w:val="en-US"/>
        </w:rPr>
        <w:t>rexit</w:t>
      </w:r>
      <w:r w:rsidR="00F3139E" w:rsidRPr="00234396">
        <w:rPr>
          <w:rStyle w:val="Incipit"/>
          <w:lang w:val="en-US"/>
        </w:rPr>
        <w:t>$</w:t>
      </w:r>
      <w:r w:rsidR="005A362F" w:rsidRPr="00234396">
        <w:rPr>
          <w:rStyle w:val="Incipit"/>
          <w:lang w:val="en-US"/>
        </w:rPr>
        <w:t xml:space="preserve"> </w:t>
      </w:r>
      <w:r w:rsidR="00885488" w:rsidRPr="00234396">
        <w:rPr>
          <w:rStyle w:val="Incipit"/>
          <w:lang w:val="en-US"/>
        </w:rPr>
        <w:t>pastor</w:t>
      </w:r>
      <w:r w:rsidR="005A362F" w:rsidRPr="00234396">
        <w:rPr>
          <w:rStyle w:val="Incipit"/>
          <w:lang w:val="en-US"/>
        </w:rPr>
        <w:t xml:space="preserve"> </w:t>
      </w:r>
      <w:r w:rsidR="00885488" w:rsidRPr="00234396">
        <w:rPr>
          <w:rStyle w:val="Incipit"/>
          <w:lang w:val="en-US"/>
        </w:rPr>
        <w:t>bonus</w:t>
      </w:r>
      <w:r w:rsidR="00DD1415" w:rsidRPr="00234396">
        <w:rPr>
          <w:lang w:val="en-US"/>
        </w:rPr>
        <w:t>@148.</w:t>
      </w:r>
      <w:r w:rsidR="00885488" w:rsidRPr="00234396">
        <w:rPr>
          <w:lang w:val="en-US"/>
        </w:rPr>
        <w:t xml:space="preserve"> </w:t>
      </w:r>
      <w:r w:rsidR="00885488" w:rsidRPr="00B779A9">
        <w:rPr>
          <w:lang w:val="pt-PT"/>
        </w:rPr>
        <w:t>SE</w:t>
      </w:r>
      <w:r w:rsidR="00C80ABB">
        <w:rPr>
          <w:lang w:val="pt-PT"/>
        </w:rPr>
        <w:t>SV</w:t>
      </w:r>
      <w:r w:rsidR="00885488" w:rsidRPr="00B779A9">
        <w:rPr>
          <w:lang w:val="pt-PT"/>
        </w:rPr>
        <w:t xml:space="preserve"> </w:t>
      </w:r>
      <w:r w:rsidR="00885488" w:rsidRPr="005A362F">
        <w:rPr>
          <w:rStyle w:val="Incipit"/>
          <w:lang w:val="pt-PT"/>
        </w:rPr>
        <w:t>Illuxit</w:t>
      </w:r>
      <w:r w:rsidR="005A362F" w:rsidRPr="00BE7D55">
        <w:rPr>
          <w:i/>
          <w:lang w:val="pt-PT"/>
        </w:rPr>
        <w:t xml:space="preserve"> </w:t>
      </w:r>
      <w:r w:rsidR="00885488" w:rsidRPr="005A362F">
        <w:rPr>
          <w:rStyle w:val="Incipit"/>
          <w:lang w:val="pt-PT"/>
        </w:rPr>
        <w:t>dies</w:t>
      </w:r>
      <w:r w:rsidR="005A362F" w:rsidRPr="00BE7D55">
        <w:rPr>
          <w:i/>
          <w:lang w:val="pt-PT"/>
        </w:rPr>
        <w:t xml:space="preserve"> </w:t>
      </w:r>
      <w:r w:rsidR="00885488" w:rsidRPr="005A362F">
        <w:rPr>
          <w:rStyle w:val="Incipit"/>
          <w:lang w:val="pt-PT"/>
        </w:rPr>
        <w:t>quam</w:t>
      </w:r>
      <w:r w:rsidR="005A362F" w:rsidRPr="00BE7D55">
        <w:rPr>
          <w:i/>
          <w:lang w:val="pt-PT"/>
        </w:rPr>
        <w:t xml:space="preserve"> </w:t>
      </w:r>
      <w:r w:rsidR="00885488" w:rsidRPr="005A362F">
        <w:rPr>
          <w:rStyle w:val="Incipit"/>
          <w:lang w:val="pt-PT"/>
        </w:rPr>
        <w:t>fecit</w:t>
      </w:r>
      <w:r w:rsidR="00DD1415">
        <w:rPr>
          <w:lang w:val="pt-PT"/>
        </w:rPr>
        <w:t>@</w:t>
      </w:r>
      <w:r w:rsidR="00DD1415" w:rsidRPr="00B779A9">
        <w:rPr>
          <w:lang w:val="pt-PT"/>
        </w:rPr>
        <w:t>281.</w:t>
      </w:r>
      <w:r w:rsidR="00885488" w:rsidRPr="00B779A9">
        <w:rPr>
          <w:lang w:val="pt-PT"/>
        </w:rPr>
        <w:t xml:space="preserve"> OF </w:t>
      </w:r>
      <w:r w:rsidR="00885488" w:rsidRPr="005A362F">
        <w:rPr>
          <w:rStyle w:val="Incipit"/>
          <w:lang w:val="pt-PT"/>
        </w:rPr>
        <w:t>Terra</w:t>
      </w:r>
      <w:r w:rsidR="005A362F" w:rsidRPr="00BE7D55">
        <w:rPr>
          <w:i/>
          <w:lang w:val="pt-PT"/>
        </w:rPr>
        <w:t xml:space="preserve"> </w:t>
      </w:r>
      <w:r w:rsidR="00885488" w:rsidRPr="005A362F">
        <w:rPr>
          <w:rStyle w:val="Incipit"/>
          <w:lang w:val="pt-PT"/>
        </w:rPr>
        <w:t>tremuit</w:t>
      </w:r>
      <w:r w:rsidR="00FE472A">
        <w:rPr>
          <w:lang w:val="pt-PT"/>
        </w:rPr>
        <w:t>@</w:t>
      </w:r>
      <w:r w:rsidRPr="008B1421">
        <w:rPr>
          <w:lang w:val="pt-PT"/>
        </w:rPr>
        <w:t>%D::</w:t>
      </w:r>
      <w:r w:rsidR="00F3139E" w:rsidRPr="008B1421">
        <w:rPr>
          <w:lang w:val="pt-PT"/>
        </w:rPr>
        <w:t>115</w:t>
      </w:r>
      <w:r w:rsidRPr="008B1421">
        <w:rPr>
          <w:lang w:val="pt-PT"/>
        </w:rPr>
        <w:t>%</w:t>
      </w:r>
      <w:r w:rsidR="00F3139E" w:rsidRPr="00B779A9">
        <w:rPr>
          <w:lang w:val="pt-PT"/>
        </w:rPr>
        <w:t xml:space="preserve"> $E::</w:t>
      </w:r>
      <w:r w:rsidR="00885488" w:rsidRPr="00B779A9">
        <w:rPr>
          <w:lang w:val="pt-PT"/>
        </w:rPr>
        <w:t>137</w:t>
      </w:r>
      <w:r w:rsidR="00F3139E" w:rsidRPr="00B779A9">
        <w:rPr>
          <w:lang w:val="pt-PT"/>
        </w:rPr>
        <w:t>$</w:t>
      </w:r>
      <w:r w:rsidR="00885488" w:rsidRPr="00B779A9">
        <w:rPr>
          <w:lang w:val="pt-PT"/>
        </w:rPr>
        <w:t xml:space="preserve">. CO </w:t>
      </w:r>
      <w:r w:rsidR="00885488" w:rsidRPr="005A362F">
        <w:rPr>
          <w:rStyle w:val="Incipit"/>
          <w:lang w:val="pt-PT"/>
        </w:rPr>
        <w:t>Pascha</w:t>
      </w:r>
      <w:r w:rsidR="005A362F" w:rsidRPr="00BE7D55">
        <w:rPr>
          <w:i/>
          <w:lang w:val="pt-PT"/>
        </w:rPr>
        <w:t xml:space="preserve"> </w:t>
      </w:r>
      <w:r w:rsidR="00885488" w:rsidRPr="005A362F">
        <w:rPr>
          <w:rStyle w:val="Incipit"/>
          <w:lang w:val="pt-PT"/>
        </w:rPr>
        <w:t>nostrum</w:t>
      </w:r>
      <w:r w:rsidR="00FE472A">
        <w:rPr>
          <w:lang w:val="pt-PT"/>
        </w:rPr>
        <w:t>@</w:t>
      </w:r>
      <w:r w:rsidRPr="008B1421">
        <w:rPr>
          <w:lang w:val="pt-PT"/>
        </w:rPr>
        <w:t>%D::</w:t>
      </w:r>
      <w:r w:rsidR="00F3139E" w:rsidRPr="008B1421">
        <w:rPr>
          <w:lang w:val="pt-PT"/>
        </w:rPr>
        <w:t>115</w:t>
      </w:r>
      <w:r w:rsidRPr="008B1421">
        <w:rPr>
          <w:lang w:val="pt-PT"/>
        </w:rPr>
        <w:t>%</w:t>
      </w:r>
      <w:r w:rsidR="00F3139E" w:rsidRPr="008B1421">
        <w:rPr>
          <w:lang w:val="pt-PT"/>
        </w:rPr>
        <w:t xml:space="preserve"> $</w:t>
      </w:r>
      <w:r w:rsidR="00F3139E" w:rsidRPr="00B779A9">
        <w:rPr>
          <w:lang w:val="pt-PT"/>
        </w:rPr>
        <w:t>E::</w:t>
      </w:r>
      <w:r w:rsidR="00885488" w:rsidRPr="00B779A9">
        <w:rPr>
          <w:lang w:val="pt-PT"/>
        </w:rPr>
        <w:t>137</w:t>
      </w:r>
      <w:r w:rsidR="00F3139E" w:rsidRPr="00B779A9">
        <w:rPr>
          <w:lang w:val="pt-PT"/>
        </w:rPr>
        <w:t>$</w:t>
      </w:r>
      <w:r w:rsidR="00885488" w:rsidRPr="00B779A9">
        <w:rPr>
          <w:lang w:val="pt-PT"/>
        </w:rPr>
        <w:t>.</w:t>
      </w:r>
    </w:p>
    <w:p w:rsidR="00C80ABB" w:rsidRPr="00B779A9" w:rsidRDefault="00C80ABB" w:rsidP="00C80ABB">
      <w:pPr>
        <w:rPr>
          <w:lang w:val="pt-PT"/>
        </w:rPr>
      </w:pPr>
      <w:r w:rsidRPr="00BC2E91">
        <w:rPr>
          <w:rStyle w:val="Time2"/>
          <w:lang w:val="pt-PT"/>
        </w:rPr>
        <w:t>In secundo nocturno</w:t>
      </w:r>
      <w:r w:rsidRPr="00B779A9">
        <w:rPr>
          <w:lang w:val="pt-PT"/>
        </w:rPr>
        <w:t xml:space="preserve"> AN </w:t>
      </w:r>
      <w:r w:rsidRPr="00BC2E91">
        <w:rPr>
          <w:rStyle w:val="Incipit"/>
          <w:lang w:val="pt-PT"/>
        </w:rPr>
        <w:t>Pax vobis</w:t>
      </w:r>
      <w:r w:rsidR="00DD1415">
        <w:rPr>
          <w:lang w:val="pt-PT"/>
        </w:rPr>
        <w:t>@</w:t>
      </w:r>
      <w:r w:rsidR="00DD1415" w:rsidRPr="00B779A9">
        <w:rPr>
          <w:lang w:val="pt-PT"/>
        </w:rPr>
        <w:t>6.</w:t>
      </w:r>
      <w:r w:rsidRPr="00B779A9">
        <w:rPr>
          <w:lang w:val="pt-PT"/>
        </w:rPr>
        <w:t xml:space="preserve"> PS </w:t>
      </w:r>
      <w:r w:rsidRPr="00BC2E91">
        <w:rPr>
          <w:rStyle w:val="Incipit"/>
          <w:lang w:val="pt-PT"/>
        </w:rPr>
        <w:t>Caeli enarrant</w:t>
      </w:r>
      <w:r w:rsidR="00DD1415">
        <w:rPr>
          <w:lang w:val="pt-PT"/>
        </w:rPr>
        <w:t>@</w:t>
      </w:r>
      <w:r w:rsidR="00DD1415" w:rsidRPr="00B779A9">
        <w:rPr>
          <w:lang w:val="pt-PT"/>
        </w:rPr>
        <w:t>14.</w:t>
      </w:r>
      <w:r w:rsidRPr="00B779A9">
        <w:rPr>
          <w:lang w:val="pt-PT"/>
        </w:rPr>
        <w:t xml:space="preserve"> [PS] </w:t>
      </w:r>
      <w:r w:rsidR="009E7340" w:rsidRPr="00BC2E91">
        <w:rPr>
          <w:rStyle w:val="Incipit"/>
          <w:lang w:val="pt-PT"/>
        </w:rPr>
        <w:t>Beatus (240r</w:t>
      </w:r>
      <w:r w:rsidRPr="00BC2E91">
        <w:rPr>
          <w:rStyle w:val="Incipit"/>
          <w:lang w:val="pt-PT"/>
        </w:rPr>
        <w:t>) qui intelligit</w:t>
      </w:r>
      <w:r w:rsidR="00DD1415">
        <w:rPr>
          <w:lang w:val="pt-PT"/>
        </w:rPr>
        <w:t>@</w:t>
      </w:r>
      <w:r w:rsidR="00DD1415" w:rsidRPr="00B779A9">
        <w:rPr>
          <w:lang w:val="pt-PT"/>
        </w:rPr>
        <w:t>37.</w:t>
      </w:r>
      <w:r w:rsidRPr="00B779A9">
        <w:rPr>
          <w:lang w:val="pt-PT"/>
        </w:rPr>
        <w:t xml:space="preserve"> [PS] </w:t>
      </w:r>
      <w:r w:rsidRPr="00BC2E91">
        <w:rPr>
          <w:rStyle w:val="Incipit"/>
          <w:lang w:val="pt-PT"/>
        </w:rPr>
        <w:t>Miserere mei deus quoniam conculcavit me homo</w:t>
      </w:r>
      <w:r w:rsidR="00DD1415">
        <w:rPr>
          <w:lang w:val="pt-PT"/>
        </w:rPr>
        <w:t>@</w:t>
      </w:r>
      <w:r w:rsidR="00DD1415" w:rsidRPr="00B779A9">
        <w:rPr>
          <w:lang w:val="pt-PT"/>
        </w:rPr>
        <w:t>51.</w:t>
      </w:r>
      <w:r w:rsidRPr="00B779A9">
        <w:rPr>
          <w:lang w:val="pt-PT"/>
        </w:rPr>
        <w:t xml:space="preserve"> VS </w:t>
      </w:r>
      <w:r w:rsidRPr="00BC2E91">
        <w:rPr>
          <w:rStyle w:val="Incipit"/>
          <w:lang w:val="pt-PT"/>
        </w:rPr>
        <w:t>Noli flere Maria alleluia</w:t>
      </w:r>
      <w:r w:rsidRPr="00B779A9">
        <w:rPr>
          <w:lang w:val="pt-PT"/>
        </w:rPr>
        <w:t xml:space="preserve">. RP </w:t>
      </w:r>
      <w:r w:rsidRPr="00BC2E91">
        <w:rPr>
          <w:rStyle w:val="Incipit"/>
          <w:lang w:val="pt-PT"/>
        </w:rPr>
        <w:t>Surgens Iesus</w:t>
      </w:r>
      <w:r w:rsidR="00DD1415">
        <w:rPr>
          <w:lang w:val="pt-PT"/>
        </w:rPr>
        <w:t>@</w:t>
      </w:r>
      <w:r w:rsidR="00DD1415" w:rsidRPr="00B779A9">
        <w:rPr>
          <w:lang w:val="pt-PT"/>
        </w:rPr>
        <w:t>6.</w:t>
      </w:r>
      <w:r w:rsidRPr="00B779A9">
        <w:rPr>
          <w:lang w:val="pt-PT"/>
        </w:rPr>
        <w:t xml:space="preserve"> [RP] </w:t>
      </w:r>
      <w:r w:rsidRPr="00BC2E91">
        <w:rPr>
          <w:rStyle w:val="Incipit"/>
          <w:lang w:val="pt-PT"/>
        </w:rPr>
        <w:t>Congratulamini</w:t>
      </w:r>
      <w:r w:rsidR="00DD1415">
        <w:rPr>
          <w:lang w:val="pt-PT"/>
        </w:rPr>
        <w:t>@</w:t>
      </w:r>
      <w:r w:rsidR="00DD1415" w:rsidRPr="00B779A9">
        <w:rPr>
          <w:lang w:val="pt-PT"/>
        </w:rPr>
        <w:t>6.</w:t>
      </w:r>
      <w:r w:rsidRPr="00B779A9">
        <w:rPr>
          <w:lang w:val="pt-PT"/>
        </w:rPr>
        <w:t xml:space="preserve"> [RP] </w:t>
      </w:r>
      <w:r w:rsidRPr="00BC2E91">
        <w:rPr>
          <w:rStyle w:val="Incipit"/>
          <w:lang w:val="pt-PT"/>
        </w:rPr>
        <w:t>Expurgate</w:t>
      </w:r>
      <w:r w:rsidR="00DD1415">
        <w:rPr>
          <w:lang w:val="pt-PT"/>
        </w:rPr>
        <w:t>@</w:t>
      </w:r>
      <w:r w:rsidR="00DD1415" w:rsidRPr="00B779A9">
        <w:rPr>
          <w:lang w:val="pt-PT"/>
        </w:rPr>
        <w:t>8.</w:t>
      </w:r>
    </w:p>
    <w:p w:rsidR="00885488" w:rsidRPr="00BC2E91" w:rsidRDefault="00C80ABB" w:rsidP="00C80ABB">
      <w:pPr>
        <w:rPr>
          <w:lang w:val="it-IT"/>
        </w:rPr>
      </w:pPr>
      <w:r w:rsidRPr="00BC2E91">
        <w:rPr>
          <w:rStyle w:val="Time2"/>
          <w:lang w:val="pt-PT"/>
        </w:rPr>
        <w:t>In tertio nocturno</w:t>
      </w:r>
      <w:r w:rsidRPr="00B779A9">
        <w:rPr>
          <w:lang w:val="pt-PT"/>
        </w:rPr>
        <w:t xml:space="preserve"> AN </w:t>
      </w:r>
      <w:r w:rsidRPr="00BC2E91">
        <w:rPr>
          <w:rStyle w:val="Incipit"/>
          <w:lang w:val="pt-PT"/>
        </w:rPr>
        <w:t>Ecce ego vobiscum sum</w:t>
      </w:r>
      <w:r w:rsidR="00DD1415">
        <w:rPr>
          <w:lang w:val="pt-PT"/>
        </w:rPr>
        <w:t>@</w:t>
      </w:r>
      <w:r w:rsidR="00DD1415" w:rsidRPr="00B779A9">
        <w:rPr>
          <w:lang w:val="pt-PT"/>
        </w:rPr>
        <w:t>18.</w:t>
      </w:r>
      <w:r w:rsidRPr="00B779A9">
        <w:rPr>
          <w:lang w:val="pt-PT"/>
        </w:rPr>
        <w:t xml:space="preserve"> </w:t>
      </w:r>
      <w:r w:rsidRPr="00234396">
        <w:rPr>
          <w:lang w:val="it-IT"/>
        </w:rPr>
        <w:t xml:space="preserve">PS </w:t>
      </w:r>
      <w:r w:rsidRPr="00234396">
        <w:rPr>
          <w:rStyle w:val="Incipit"/>
          <w:lang w:val="it-IT"/>
        </w:rPr>
        <w:t>Miserere mei deus</w:t>
      </w:r>
      <w:r w:rsidR="00DD1415" w:rsidRPr="00234396">
        <w:rPr>
          <w:lang w:val="it-IT"/>
        </w:rPr>
        <w:t>@52.</w:t>
      </w:r>
      <w:r w:rsidRPr="00234396">
        <w:rPr>
          <w:lang w:val="it-IT"/>
        </w:rPr>
        <w:t xml:space="preserve"> [PS] </w:t>
      </w:r>
      <w:r w:rsidRPr="00234396">
        <w:rPr>
          <w:rStyle w:val="Incipit"/>
          <w:lang w:val="it-IT"/>
        </w:rPr>
        <w:t>Si vero utique</w:t>
      </w:r>
      <w:r w:rsidR="00DD1415" w:rsidRPr="00234396">
        <w:rPr>
          <w:lang w:val="it-IT"/>
        </w:rPr>
        <w:t>@53.</w:t>
      </w:r>
      <w:r w:rsidRPr="00234396">
        <w:rPr>
          <w:lang w:val="it-IT"/>
        </w:rPr>
        <w:t xml:space="preserve"> [PS] </w:t>
      </w:r>
      <w:r w:rsidRPr="00234396">
        <w:rPr>
          <w:rStyle w:val="Incipit"/>
          <w:lang w:val="it-IT"/>
        </w:rPr>
        <w:t>Deus repulisti</w:t>
      </w:r>
      <w:r w:rsidR="00DD1415" w:rsidRPr="00234396">
        <w:rPr>
          <w:lang w:val="it-IT"/>
        </w:rPr>
        <w:t>@54.</w:t>
      </w:r>
      <w:r w:rsidRPr="00234396">
        <w:rPr>
          <w:lang w:val="it-IT"/>
        </w:rPr>
        <w:t xml:space="preserve"> VS </w:t>
      </w:r>
      <w:r w:rsidRPr="00234396">
        <w:rPr>
          <w:rStyle w:val="Incipit"/>
          <w:lang w:val="it-IT"/>
        </w:rPr>
        <w:t>Tulerunt dominum</w:t>
      </w:r>
      <w:r w:rsidRPr="00234396">
        <w:rPr>
          <w:lang w:val="it-IT"/>
        </w:rPr>
        <w:t xml:space="preserve">. EV </w:t>
      </w:r>
      <w:r w:rsidRPr="00234396">
        <w:rPr>
          <w:rStyle w:val="Incipit"/>
          <w:lang w:val="it-IT"/>
        </w:rPr>
        <w:t>Maria Magdalena</w:t>
      </w:r>
      <w:r w:rsidRPr="00234396">
        <w:rPr>
          <w:lang w:val="it-IT"/>
        </w:rPr>
        <w:t xml:space="preserve"> ut in die sancto. </w:t>
      </w:r>
      <w:r w:rsidRPr="00B779A9">
        <w:rPr>
          <w:lang w:val="it-IT"/>
        </w:rPr>
        <w:t xml:space="preserve">RP </w:t>
      </w:r>
      <w:r w:rsidRPr="00BC2E91">
        <w:rPr>
          <w:rStyle w:val="Incipit"/>
          <w:lang w:val="it-IT"/>
        </w:rPr>
        <w:t>Ecce vicit leo</w:t>
      </w:r>
      <w:r w:rsidR="00DD1415">
        <w:rPr>
          <w:lang w:val="it-IT"/>
        </w:rPr>
        <w:t>@</w:t>
      </w:r>
      <w:r w:rsidR="00DD1415" w:rsidRPr="00B779A9">
        <w:rPr>
          <w:lang w:val="it-IT"/>
        </w:rPr>
        <w:t>9.</w:t>
      </w:r>
      <w:r w:rsidRPr="00B779A9">
        <w:rPr>
          <w:lang w:val="it-IT"/>
        </w:rPr>
        <w:t xml:space="preserve"> [RP] </w:t>
      </w:r>
      <w:r w:rsidRPr="00BC2E91">
        <w:rPr>
          <w:rStyle w:val="Incipit"/>
          <w:lang w:val="it-IT"/>
        </w:rPr>
        <w:t>Isti sunt agni</w:t>
      </w:r>
      <w:r w:rsidR="00DD1415">
        <w:rPr>
          <w:lang w:val="it-IT"/>
        </w:rPr>
        <w:t>@</w:t>
      </w:r>
      <w:r w:rsidR="00DD1415" w:rsidRPr="00B779A9">
        <w:rPr>
          <w:lang w:val="it-IT"/>
        </w:rPr>
        <w:t>9.</w:t>
      </w:r>
      <w:r w:rsidRPr="00B779A9">
        <w:rPr>
          <w:lang w:val="it-IT"/>
        </w:rPr>
        <w:t xml:space="preserve"> [RP] </w:t>
      </w:r>
      <w:r w:rsidRPr="00BC2E91">
        <w:rPr>
          <w:rStyle w:val="Incipit"/>
          <w:lang w:val="it-IT"/>
        </w:rPr>
        <w:t>Surrexit pastor</w:t>
      </w:r>
      <w:r w:rsidR="00DD1415">
        <w:rPr>
          <w:lang w:val="it-IT"/>
        </w:rPr>
        <w:t>@</w:t>
      </w:r>
      <w:r w:rsidR="00DD1415" w:rsidRPr="00B779A9">
        <w:rPr>
          <w:lang w:val="it-IT"/>
        </w:rPr>
        <w:t>11.</w:t>
      </w:r>
      <w:r w:rsidRPr="00B779A9">
        <w:rPr>
          <w:lang w:val="it-IT"/>
        </w:rPr>
        <w:t xml:space="preserve"> [TD] </w:t>
      </w:r>
      <w:r w:rsidRPr="00BC2E91">
        <w:rPr>
          <w:rStyle w:val="Incipit"/>
          <w:lang w:val="it-IT"/>
        </w:rPr>
        <w:t>Te deum laudamus</w:t>
      </w:r>
      <w:r w:rsidRPr="00B779A9">
        <w:rPr>
          <w:lang w:val="it-IT"/>
        </w:rPr>
        <w:t>.</w:t>
      </w:r>
    </w:p>
    <w:p w:rsidR="00885488" w:rsidRPr="00BC2E91" w:rsidRDefault="008B1421" w:rsidP="00415109">
      <w:pPr>
        <w:rPr>
          <w:lang w:val="it-IT"/>
        </w:rPr>
      </w:pPr>
      <w:r w:rsidRPr="00BC2E91">
        <w:rPr>
          <w:rStyle w:val="Time1"/>
          <w:lang w:val="it-IT"/>
        </w:rPr>
        <w:t>Ad secundas vesperas</w:t>
      </w:r>
      <w:r w:rsidR="00885488" w:rsidRPr="00BC2E91">
        <w:rPr>
          <w:lang w:val="it-IT"/>
        </w:rPr>
        <w:t xml:space="preserve"> AN </w:t>
      </w:r>
      <w:r w:rsidR="00885488" w:rsidRPr="00BC2E91">
        <w:rPr>
          <w:rStyle w:val="Incipit"/>
          <w:lang w:val="it-IT"/>
        </w:rPr>
        <w:t>Alleluia</w:t>
      </w:r>
      <w:r w:rsidR="00885488" w:rsidRPr="00BC2E91">
        <w:rPr>
          <w:lang w:val="it-IT"/>
        </w:rPr>
        <w:t xml:space="preserve"> septimi </w:t>
      </w:r>
      <w:r w:rsidR="00885488" w:rsidRPr="00BC2E91">
        <w:rPr>
          <w:color w:val="000000"/>
          <w:lang w:val="it-IT"/>
        </w:rPr>
        <w:t>differentia</w:t>
      </w:r>
      <w:r w:rsidR="00885488" w:rsidRPr="00BC2E91">
        <w:rPr>
          <w:lang w:val="it-IT"/>
        </w:rPr>
        <w:t xml:space="preserve"> ex </w:t>
      </w:r>
      <w:r w:rsidR="00885488" w:rsidRPr="00BC2E91">
        <w:rPr>
          <w:rStyle w:val="Funktion"/>
          <w:lang w:val="it-IT"/>
        </w:rPr>
        <w:t>minori antiphonario</w:t>
      </w:r>
      <w:r w:rsidR="00885488" w:rsidRPr="00BC2E91">
        <w:rPr>
          <w:lang w:val="it-IT"/>
        </w:rPr>
        <w:t xml:space="preserve"> folio</w:t>
      </w:r>
      <w:r w:rsidR="00DD1415">
        <w:rPr>
          <w:lang w:val="it-IT"/>
        </w:rPr>
        <w:t>@</w:t>
      </w:r>
      <w:r w:rsidR="00DD1415" w:rsidRPr="00BC2E91">
        <w:rPr>
          <w:lang w:val="it-IT"/>
        </w:rPr>
        <w:t>18.</w:t>
      </w:r>
      <w:r w:rsidR="00885488" w:rsidRPr="00BC2E91">
        <w:rPr>
          <w:lang w:val="it-IT"/>
        </w:rPr>
        <w:t xml:space="preserve"> PS </w:t>
      </w:r>
      <w:r w:rsidR="00885488" w:rsidRPr="00BC2E91">
        <w:rPr>
          <w:rStyle w:val="Incipit"/>
          <w:lang w:val="it-IT"/>
        </w:rPr>
        <w:t>Dixit</w:t>
      </w:r>
      <w:r w:rsidR="00794880" w:rsidRPr="00BC2E91">
        <w:rPr>
          <w:lang w:val="it-IT"/>
        </w:rPr>
        <w:t xml:space="preserve">. </w:t>
      </w:r>
      <w:r w:rsidR="00BA24A1" w:rsidRPr="00BC2E91">
        <w:rPr>
          <w:lang w:val="it-IT"/>
        </w:rPr>
        <w:t>[</w:t>
      </w:r>
      <w:r w:rsidR="00885488" w:rsidRPr="00BC2E91">
        <w:rPr>
          <w:lang w:val="it-IT"/>
        </w:rPr>
        <w:t>PS</w:t>
      </w:r>
      <w:r w:rsidR="00BA24A1" w:rsidRPr="00BC2E91">
        <w:rPr>
          <w:lang w:val="it-IT"/>
        </w:rPr>
        <w:t>]</w:t>
      </w:r>
      <w:r w:rsidR="00885488" w:rsidRPr="00BC2E91">
        <w:rPr>
          <w:lang w:val="it-IT"/>
        </w:rPr>
        <w:t xml:space="preserve"> </w:t>
      </w:r>
      <w:r w:rsidR="00885488" w:rsidRPr="00BC2E91">
        <w:rPr>
          <w:rStyle w:val="Incipit"/>
          <w:lang w:val="it-IT"/>
        </w:rPr>
        <w:t>Confitebor</w:t>
      </w:r>
      <w:r w:rsidR="00794880" w:rsidRPr="00BC2E91">
        <w:rPr>
          <w:lang w:val="it-IT"/>
        </w:rPr>
        <w:t xml:space="preserve">. </w:t>
      </w:r>
      <w:r w:rsidR="00BA24A1" w:rsidRPr="00BC2E91">
        <w:rPr>
          <w:lang w:val="it-IT"/>
        </w:rPr>
        <w:t>[</w:t>
      </w:r>
      <w:r w:rsidR="00885488" w:rsidRPr="00BC2E91">
        <w:rPr>
          <w:lang w:val="it-IT"/>
        </w:rPr>
        <w:t>PS</w:t>
      </w:r>
      <w:r w:rsidR="00BA24A1" w:rsidRPr="00BC2E91">
        <w:rPr>
          <w:lang w:val="it-IT"/>
        </w:rPr>
        <w:t>]</w:t>
      </w:r>
      <w:r w:rsidR="00885488" w:rsidRPr="00BC2E91">
        <w:rPr>
          <w:lang w:val="it-IT"/>
        </w:rPr>
        <w:t xml:space="preserve"> </w:t>
      </w:r>
      <w:r w:rsidR="00885488" w:rsidRPr="00BC2E91">
        <w:rPr>
          <w:rStyle w:val="Incipit"/>
          <w:lang w:val="it-IT"/>
        </w:rPr>
        <w:t>Beatus</w:t>
      </w:r>
      <w:r w:rsidR="005A362F" w:rsidRPr="00BC2E91">
        <w:rPr>
          <w:i/>
          <w:lang w:val="it-IT"/>
        </w:rPr>
        <w:t xml:space="preserve"> </w:t>
      </w:r>
      <w:r w:rsidR="00C31823" w:rsidRPr="00BC2E91">
        <w:rPr>
          <w:rStyle w:val="Incipit"/>
          <w:lang w:val="it-IT"/>
        </w:rPr>
        <w:t>vir</w:t>
      </w:r>
      <w:r w:rsidR="00794880" w:rsidRPr="00BC2E91">
        <w:rPr>
          <w:lang w:val="it-IT"/>
        </w:rPr>
        <w:t xml:space="preserve">. </w:t>
      </w:r>
      <w:r w:rsidR="00BA24A1" w:rsidRPr="00BC2E91">
        <w:rPr>
          <w:lang w:val="it-IT"/>
        </w:rPr>
        <w:t>[</w:t>
      </w:r>
      <w:r w:rsidR="00885488" w:rsidRPr="00BC2E91">
        <w:rPr>
          <w:lang w:val="it-IT"/>
        </w:rPr>
        <w:t>PS</w:t>
      </w:r>
      <w:r w:rsidR="00BA24A1" w:rsidRPr="00BC2E91">
        <w:rPr>
          <w:lang w:val="it-IT"/>
        </w:rPr>
        <w:t>]</w:t>
      </w:r>
      <w:r w:rsidR="00885488" w:rsidRPr="00BC2E91">
        <w:rPr>
          <w:lang w:val="it-IT"/>
        </w:rPr>
        <w:t xml:space="preserve"> </w:t>
      </w:r>
      <w:r w:rsidR="00885488" w:rsidRPr="00BC2E91">
        <w:rPr>
          <w:rStyle w:val="Incipit"/>
          <w:lang w:val="it-IT"/>
        </w:rPr>
        <w:t>Laudate</w:t>
      </w:r>
      <w:r w:rsidR="005A362F" w:rsidRPr="00BC2E91">
        <w:rPr>
          <w:i/>
          <w:lang w:val="it-IT"/>
        </w:rPr>
        <w:t xml:space="preserve"> </w:t>
      </w:r>
      <w:r w:rsidR="00885488" w:rsidRPr="00BC2E91">
        <w:rPr>
          <w:rStyle w:val="Incipit"/>
          <w:lang w:val="it-IT"/>
        </w:rPr>
        <w:t>pueri</w:t>
      </w:r>
      <w:r w:rsidR="005A362F" w:rsidRPr="00BC2E91">
        <w:rPr>
          <w:i/>
          <w:lang w:val="it-IT"/>
        </w:rPr>
        <w:t xml:space="preserve"> </w:t>
      </w:r>
      <w:r w:rsidR="00885488" w:rsidRPr="00BC2E91">
        <w:rPr>
          <w:rStyle w:val="Incipit"/>
          <w:lang w:val="it-IT"/>
        </w:rPr>
        <w:t>dominum</w:t>
      </w:r>
      <w:r w:rsidR="00794880" w:rsidRPr="00BC2E91">
        <w:rPr>
          <w:lang w:val="it-IT"/>
        </w:rPr>
        <w:t xml:space="preserve">. </w:t>
      </w:r>
      <w:r w:rsidR="00BA24A1" w:rsidRPr="00BC2E91">
        <w:rPr>
          <w:lang w:val="it-IT"/>
        </w:rPr>
        <w:t>[</w:t>
      </w:r>
      <w:r w:rsidR="00885488" w:rsidRPr="00BC2E91">
        <w:rPr>
          <w:lang w:val="it-IT"/>
        </w:rPr>
        <w:t>PS</w:t>
      </w:r>
      <w:r w:rsidR="00BA24A1" w:rsidRPr="00BC2E91">
        <w:rPr>
          <w:lang w:val="it-IT"/>
        </w:rPr>
        <w:t>]</w:t>
      </w:r>
      <w:r w:rsidR="00885488" w:rsidRPr="00BC2E91">
        <w:rPr>
          <w:lang w:val="it-IT"/>
        </w:rPr>
        <w:t xml:space="preserve"> </w:t>
      </w:r>
      <w:r w:rsidR="00885488" w:rsidRPr="00BC2E91">
        <w:rPr>
          <w:rStyle w:val="Incipit"/>
          <w:lang w:val="it-IT"/>
        </w:rPr>
        <w:t>Domine</w:t>
      </w:r>
      <w:r w:rsidR="005A362F" w:rsidRPr="00BC2E91">
        <w:rPr>
          <w:i/>
          <w:lang w:val="it-IT"/>
        </w:rPr>
        <w:t xml:space="preserve"> </w:t>
      </w:r>
      <w:r w:rsidR="00885488" w:rsidRPr="00BC2E91">
        <w:rPr>
          <w:rStyle w:val="Incipit"/>
          <w:lang w:val="it-IT"/>
        </w:rPr>
        <w:t>probasti</w:t>
      </w:r>
      <w:r w:rsidR="005A362F" w:rsidRPr="00BC2E91">
        <w:rPr>
          <w:i/>
          <w:lang w:val="it-IT"/>
        </w:rPr>
        <w:t xml:space="preserve"> </w:t>
      </w:r>
      <w:r w:rsidR="00885488" w:rsidRPr="00BC2E91">
        <w:rPr>
          <w:rStyle w:val="Incipit"/>
          <w:lang w:val="it-IT"/>
        </w:rPr>
        <w:t>me</w:t>
      </w:r>
      <w:r w:rsidR="00885488" w:rsidRPr="00BC2E91">
        <w:rPr>
          <w:lang w:val="it-IT"/>
        </w:rPr>
        <w:t xml:space="preserve">. HY </w:t>
      </w:r>
      <w:r w:rsidR="00885488" w:rsidRPr="00BC2E91">
        <w:rPr>
          <w:rStyle w:val="Incipit"/>
          <w:lang w:val="it-IT"/>
        </w:rPr>
        <w:t>Vita</w:t>
      </w:r>
      <w:r w:rsidR="005A362F" w:rsidRPr="00BC2E91">
        <w:rPr>
          <w:i/>
          <w:lang w:val="it-IT"/>
        </w:rPr>
        <w:t xml:space="preserve"> </w:t>
      </w:r>
      <w:r w:rsidR="00885488" w:rsidRPr="00BC2E91">
        <w:rPr>
          <w:rStyle w:val="Incipit"/>
          <w:lang w:val="it-IT"/>
        </w:rPr>
        <w:t>sanctorum</w:t>
      </w:r>
      <w:r w:rsidR="00885488" w:rsidRPr="00BC2E91">
        <w:rPr>
          <w:lang w:val="it-IT"/>
        </w:rPr>
        <w:t xml:space="preserve">. VS </w:t>
      </w:r>
      <w:r w:rsidR="00885488" w:rsidRPr="00BC2E91">
        <w:rPr>
          <w:rStyle w:val="Incipit"/>
          <w:lang w:val="it-IT"/>
        </w:rPr>
        <w:t>Gavisi</w:t>
      </w:r>
      <w:r w:rsidR="005A362F" w:rsidRPr="00BC2E91">
        <w:rPr>
          <w:i/>
          <w:lang w:val="it-IT"/>
        </w:rPr>
        <w:t xml:space="preserve"> </w:t>
      </w:r>
      <w:r w:rsidR="00885488" w:rsidRPr="00BC2E91">
        <w:rPr>
          <w:rStyle w:val="Incipit"/>
          <w:lang w:val="it-IT"/>
        </w:rPr>
        <w:t>sunt</w:t>
      </w:r>
      <w:r w:rsidR="00885488" w:rsidRPr="00BC2E91">
        <w:rPr>
          <w:lang w:val="it-IT"/>
        </w:rPr>
        <w:t xml:space="preserve">. </w:t>
      </w:r>
      <w:r w:rsidR="009E7340" w:rsidRPr="00BC2E91">
        <w:rPr>
          <w:lang w:val="it-IT"/>
        </w:rPr>
        <w:t>Super Msgnificat antiphonam u</w:t>
      </w:r>
      <w:r w:rsidR="00885488" w:rsidRPr="00BC2E91">
        <w:rPr>
          <w:lang w:val="it-IT"/>
        </w:rPr>
        <w:t xml:space="preserve">nam ex his </w:t>
      </w:r>
      <w:r w:rsidR="009E7340" w:rsidRPr="00BC2E91">
        <w:rPr>
          <w:lang w:val="it-IT"/>
        </w:rPr>
        <w:t>[</w:t>
      </w:r>
      <w:r w:rsidR="00885488" w:rsidRPr="00BC2E91">
        <w:rPr>
          <w:lang w:val="it-IT"/>
        </w:rPr>
        <w:t>AM</w:t>
      </w:r>
      <w:r w:rsidR="009E7340" w:rsidRPr="00BC2E91">
        <w:rPr>
          <w:lang w:val="it-IT"/>
        </w:rPr>
        <w:t>]</w:t>
      </w:r>
      <w:r w:rsidR="00885488" w:rsidRPr="00BC2E91">
        <w:rPr>
          <w:lang w:val="it-IT"/>
        </w:rPr>
        <w:t xml:space="preserve"> </w:t>
      </w:r>
      <w:r w:rsidR="00885488" w:rsidRPr="00BC2E91">
        <w:rPr>
          <w:rStyle w:val="Incipit"/>
          <w:lang w:val="it-IT"/>
        </w:rPr>
        <w:t>Cito</w:t>
      </w:r>
      <w:r w:rsidR="005A362F" w:rsidRPr="00BC2E91">
        <w:rPr>
          <w:i/>
          <w:lang w:val="it-IT"/>
        </w:rPr>
        <w:t xml:space="preserve"> </w:t>
      </w:r>
      <w:r w:rsidR="00885488" w:rsidRPr="00BC2E91">
        <w:rPr>
          <w:rStyle w:val="Incipit"/>
          <w:lang w:val="it-IT"/>
        </w:rPr>
        <w:t>euntes</w:t>
      </w:r>
      <w:r w:rsidR="00885488" w:rsidRPr="00BC2E91">
        <w:rPr>
          <w:lang w:val="it-IT"/>
        </w:rPr>
        <w:t xml:space="preserve"> in </w:t>
      </w:r>
      <w:r w:rsidR="00885488" w:rsidRPr="00BC2E91">
        <w:rPr>
          <w:rStyle w:val="Funktion"/>
          <w:lang w:val="it-IT"/>
        </w:rPr>
        <w:t xml:space="preserve">minori </w:t>
      </w:r>
      <w:r w:rsidR="00050F79" w:rsidRPr="00BC2E91">
        <w:rPr>
          <w:rStyle w:val="Funktion"/>
          <w:lang w:val="it-IT"/>
        </w:rPr>
        <w:t>|anario::</w:t>
      </w:r>
      <w:r w:rsidR="00885488" w:rsidRPr="00BC2E91">
        <w:rPr>
          <w:rStyle w:val="Funktion"/>
          <w:lang w:val="it-IT"/>
        </w:rPr>
        <w:t>an</w:t>
      </w:r>
      <w:r w:rsidR="00E72182" w:rsidRPr="00BC2E91">
        <w:rPr>
          <w:rStyle w:val="Funktion"/>
          <w:lang w:val="it-IT"/>
        </w:rPr>
        <w:t>tiphon</w:t>
      </w:r>
      <w:r w:rsidR="00885488" w:rsidRPr="00BC2E91">
        <w:rPr>
          <w:rStyle w:val="Funktion"/>
          <w:lang w:val="it-IT"/>
        </w:rPr>
        <w:t>ario</w:t>
      </w:r>
      <w:r w:rsidR="00050F79" w:rsidRPr="00BC2E91">
        <w:rPr>
          <w:rStyle w:val="Funktion"/>
          <w:lang w:val="it-IT"/>
        </w:rPr>
        <w:t>|</w:t>
      </w:r>
      <w:r w:rsidR="00885488" w:rsidRPr="00BC2E91">
        <w:rPr>
          <w:lang w:val="it-IT"/>
        </w:rPr>
        <w:t xml:space="preserve"> 19 in </w:t>
      </w:r>
      <w:r w:rsidR="00885488" w:rsidRPr="00BC2E91">
        <w:rPr>
          <w:rStyle w:val="Funktion"/>
          <w:lang w:val="it-IT"/>
        </w:rPr>
        <w:t xml:space="preserve">summo </w:t>
      </w:r>
      <w:r w:rsidR="00050F79" w:rsidRPr="00BC2E91">
        <w:rPr>
          <w:rStyle w:val="Funktion"/>
          <w:lang w:val="it-IT"/>
        </w:rPr>
        <w:t>|anario::antiphonario|</w:t>
      </w:r>
      <w:r w:rsidR="00885488" w:rsidRPr="00BC2E91">
        <w:rPr>
          <w:lang w:val="it-IT"/>
        </w:rPr>
        <w:t xml:space="preserve"> 67 quam ordo tetigerit. De beata virgine </w:t>
      </w:r>
      <w:r w:rsidR="00BA24A1" w:rsidRPr="00BC2E91">
        <w:rPr>
          <w:lang w:val="it-IT"/>
        </w:rPr>
        <w:t>[</w:t>
      </w:r>
      <w:r w:rsidR="00885488" w:rsidRPr="00BC2E91">
        <w:rPr>
          <w:lang w:val="it-IT"/>
        </w:rPr>
        <w:t>AC</w:t>
      </w:r>
      <w:r w:rsidR="00BA24A1" w:rsidRPr="00BC2E91">
        <w:rPr>
          <w:lang w:val="it-IT"/>
        </w:rPr>
        <w:t>]</w:t>
      </w:r>
      <w:r w:rsidR="00885488" w:rsidRPr="00BC2E91">
        <w:rPr>
          <w:lang w:val="it-IT"/>
        </w:rPr>
        <w:t xml:space="preserve"> </w:t>
      </w:r>
      <w:r w:rsidR="00885488" w:rsidRPr="00BC2E91">
        <w:rPr>
          <w:rStyle w:val="Incipit"/>
          <w:lang w:val="it-IT"/>
        </w:rPr>
        <w:t>Alleluia</w:t>
      </w:r>
      <w:r w:rsidR="005A362F" w:rsidRPr="00BC2E91">
        <w:rPr>
          <w:i/>
          <w:lang w:val="it-IT"/>
        </w:rPr>
        <w:t xml:space="preserve"> </w:t>
      </w:r>
      <w:r w:rsidR="00885488" w:rsidRPr="00BC2E91">
        <w:rPr>
          <w:rStyle w:val="Incipit"/>
          <w:lang w:val="it-IT"/>
        </w:rPr>
        <w:t>(240v)</w:t>
      </w:r>
      <w:r w:rsidR="005A362F" w:rsidRPr="00BC2E91">
        <w:rPr>
          <w:i/>
          <w:lang w:val="it-IT"/>
        </w:rPr>
        <w:t xml:space="preserve"> </w:t>
      </w:r>
      <w:r w:rsidR="00885488" w:rsidRPr="00BC2E91">
        <w:rPr>
          <w:rStyle w:val="Incipit"/>
          <w:lang w:val="it-IT"/>
        </w:rPr>
        <w:t>sancta</w:t>
      </w:r>
      <w:r w:rsidR="005A362F" w:rsidRPr="00BC2E91">
        <w:rPr>
          <w:i/>
          <w:lang w:val="it-IT"/>
        </w:rPr>
        <w:t xml:space="preserve"> </w:t>
      </w:r>
      <w:r w:rsidR="00885488" w:rsidRPr="00BC2E91">
        <w:rPr>
          <w:rStyle w:val="Incipit"/>
          <w:lang w:val="it-IT"/>
        </w:rPr>
        <w:t>dei</w:t>
      </w:r>
      <w:r w:rsidR="005A362F" w:rsidRPr="00BC2E91">
        <w:rPr>
          <w:i/>
          <w:lang w:val="it-IT"/>
        </w:rPr>
        <w:t xml:space="preserve"> </w:t>
      </w:r>
      <w:r w:rsidR="00885488" w:rsidRPr="00BC2E91">
        <w:rPr>
          <w:rStyle w:val="Incipit"/>
          <w:lang w:val="it-IT"/>
        </w:rPr>
        <w:t>genitrix</w:t>
      </w:r>
      <w:r w:rsidR="00885488" w:rsidRPr="00BC2E91">
        <w:rPr>
          <w:lang w:val="it-IT"/>
        </w:rPr>
        <w:t xml:space="preserve">. De omnibus sanctis </w:t>
      </w:r>
      <w:r w:rsidR="00BA24A1" w:rsidRPr="00BC2E91">
        <w:rPr>
          <w:lang w:val="it-IT"/>
        </w:rPr>
        <w:t>[</w:t>
      </w:r>
      <w:r w:rsidR="00885488" w:rsidRPr="00BC2E91">
        <w:rPr>
          <w:lang w:val="it-IT"/>
        </w:rPr>
        <w:t>AC</w:t>
      </w:r>
      <w:r w:rsidR="00BA24A1" w:rsidRPr="00BC2E91">
        <w:rPr>
          <w:lang w:val="it-IT"/>
        </w:rPr>
        <w:t>]</w:t>
      </w:r>
      <w:r w:rsidR="00885488" w:rsidRPr="00BC2E91">
        <w:rPr>
          <w:lang w:val="it-IT"/>
        </w:rPr>
        <w:t xml:space="preserve"> </w:t>
      </w:r>
      <w:r w:rsidR="00885488" w:rsidRPr="00BC2E91">
        <w:rPr>
          <w:rStyle w:val="Incipit"/>
          <w:lang w:val="it-IT"/>
        </w:rPr>
        <w:t>In</w:t>
      </w:r>
      <w:r w:rsidR="005A362F" w:rsidRPr="00BC2E91">
        <w:rPr>
          <w:i/>
          <w:lang w:val="it-IT"/>
        </w:rPr>
        <w:t xml:space="preserve"> </w:t>
      </w:r>
      <w:r w:rsidR="00885488" w:rsidRPr="00BC2E91">
        <w:rPr>
          <w:rStyle w:val="Incipit"/>
          <w:lang w:val="it-IT"/>
        </w:rPr>
        <w:t>caelestibus</w:t>
      </w:r>
      <w:r w:rsidR="005A362F" w:rsidRPr="00BC2E91">
        <w:rPr>
          <w:i/>
          <w:lang w:val="it-IT"/>
        </w:rPr>
        <w:t xml:space="preserve"> </w:t>
      </w:r>
      <w:r w:rsidR="00885488" w:rsidRPr="00BC2E91">
        <w:rPr>
          <w:rStyle w:val="Incipit"/>
          <w:lang w:val="it-IT"/>
        </w:rPr>
        <w:t>regnis</w:t>
      </w:r>
      <w:r w:rsidR="00885488" w:rsidRPr="00BC2E91">
        <w:rPr>
          <w:lang w:val="it-IT"/>
        </w:rPr>
        <w:t xml:space="preserve"> ex </w:t>
      </w:r>
      <w:r w:rsidR="00885488" w:rsidRPr="00BC2E91">
        <w:rPr>
          <w:rStyle w:val="Funktion"/>
          <w:lang w:val="it-IT"/>
        </w:rPr>
        <w:t>minori antiphonario</w:t>
      </w:r>
      <w:r w:rsidR="00DD1415">
        <w:rPr>
          <w:lang w:val="it-IT"/>
        </w:rPr>
        <w:t>@</w:t>
      </w:r>
      <w:r w:rsidR="00DD1415" w:rsidRPr="00BC2E91">
        <w:rPr>
          <w:lang w:val="it-IT"/>
        </w:rPr>
        <w:t>92.</w:t>
      </w:r>
      <w:r w:rsidR="00885488" w:rsidRPr="00BC2E91">
        <w:rPr>
          <w:lang w:val="it-IT"/>
        </w:rPr>
        <w:t xml:space="preserve"> </w:t>
      </w:r>
      <w:r w:rsidR="003525EF" w:rsidRPr="00BC2E91">
        <w:rPr>
          <w:lang w:val="it-IT"/>
        </w:rPr>
        <w:t xml:space="preserve">[BD] </w:t>
      </w:r>
      <w:r w:rsidR="005F6F99" w:rsidRPr="00BC2E91">
        <w:rPr>
          <w:rStyle w:val="Incipit"/>
          <w:lang w:val="it-IT"/>
        </w:rPr>
        <w:t>Benedicamus</w:t>
      </w:r>
      <w:r w:rsidR="003525EF" w:rsidRPr="00BC2E91">
        <w:rPr>
          <w:lang w:val="it-IT"/>
        </w:rPr>
        <w:t xml:space="preserve"> cum</w:t>
      </w:r>
      <w:r w:rsidR="00885488" w:rsidRPr="00BC2E91">
        <w:rPr>
          <w:lang w:val="it-IT"/>
        </w:rPr>
        <w:t xml:space="preserve"> tribus alleluia.</w:t>
      </w:r>
    </w:p>
    <w:p w:rsidR="00885488" w:rsidRPr="00BC2E91" w:rsidRDefault="00885488" w:rsidP="00415109">
      <w:pPr>
        <w:pStyle w:val="berschrift1"/>
        <w:rPr>
          <w:lang w:val="it-IT"/>
        </w:rPr>
      </w:pPr>
      <w:r w:rsidRPr="00BC2E91">
        <w:rPr>
          <w:lang w:val="it-IT"/>
        </w:rPr>
        <w:lastRenderedPageBreak/>
        <w:t>IN FESTO LANCEAE ET CLAVORUM DOMINI</w:t>
      </w:r>
    </w:p>
    <w:p w:rsidR="00885488" w:rsidRPr="00B779A9" w:rsidRDefault="00885488" w:rsidP="00415109">
      <w:pPr>
        <w:rPr>
          <w:lang w:val="it-IT"/>
        </w:rPr>
      </w:pPr>
      <w:r w:rsidRPr="00B779A9">
        <w:rPr>
          <w:lang w:val="it-IT"/>
        </w:rPr>
        <w:t>Binos facimus.</w:t>
      </w:r>
    </w:p>
    <w:p w:rsidR="00885488" w:rsidRPr="00BC2E91" w:rsidRDefault="009A5169" w:rsidP="00415109">
      <w:pPr>
        <w:rPr>
          <w:lang w:val="fr-FR"/>
        </w:rPr>
      </w:pPr>
      <w:r w:rsidRPr="00BC2E91">
        <w:rPr>
          <w:rStyle w:val="Time1"/>
          <w:lang w:val="it-IT"/>
        </w:rPr>
        <w:t>Ad vesperas</w:t>
      </w:r>
      <w:r w:rsidR="00885488" w:rsidRPr="00B779A9">
        <w:rPr>
          <w:lang w:val="it-IT"/>
        </w:rPr>
        <w:t xml:space="preserve"> super psalmos AN </w:t>
      </w:r>
      <w:r w:rsidR="00885488" w:rsidRPr="005A362F">
        <w:rPr>
          <w:rStyle w:val="Incipit"/>
          <w:lang w:val="it-IT"/>
        </w:rPr>
        <w:t>In</w:t>
      </w:r>
      <w:r w:rsidR="005A362F" w:rsidRPr="00BE7D55">
        <w:rPr>
          <w:i/>
          <w:lang w:val="it-IT"/>
        </w:rPr>
        <w:t xml:space="preserve"> </w:t>
      </w:r>
      <w:r w:rsidR="00885488" w:rsidRPr="005A362F">
        <w:rPr>
          <w:rStyle w:val="Incipit"/>
          <w:lang w:val="it-IT"/>
        </w:rPr>
        <w:t>splendore</w:t>
      </w:r>
      <w:r w:rsidR="005A362F" w:rsidRPr="00BE7D55">
        <w:rPr>
          <w:i/>
          <w:lang w:val="it-IT"/>
        </w:rPr>
        <w:t xml:space="preserve"> </w:t>
      </w:r>
      <w:r w:rsidR="00885488" w:rsidRPr="005A362F">
        <w:rPr>
          <w:rStyle w:val="Incipit"/>
          <w:lang w:val="it-IT"/>
        </w:rPr>
        <w:t>fulgurantis</w:t>
      </w:r>
      <w:r w:rsidR="005A362F" w:rsidRPr="00BE7D55">
        <w:rPr>
          <w:i/>
          <w:lang w:val="it-IT"/>
        </w:rPr>
        <w:t xml:space="preserve"> </w:t>
      </w:r>
      <w:r w:rsidR="00885488" w:rsidRPr="005A362F">
        <w:rPr>
          <w:rStyle w:val="Incipit"/>
          <w:lang w:val="it-IT"/>
        </w:rPr>
        <w:t>hastae</w:t>
      </w:r>
      <w:r w:rsidR="00885488" w:rsidRPr="00B779A9">
        <w:rPr>
          <w:lang w:val="it-IT"/>
        </w:rPr>
        <w:t xml:space="preserve"> ex </w:t>
      </w:r>
      <w:r w:rsidR="00885488" w:rsidRPr="00BC2E91">
        <w:rPr>
          <w:rStyle w:val="Funktion"/>
          <w:lang w:val="it-IT"/>
        </w:rPr>
        <w:t xml:space="preserve">minori </w:t>
      </w:r>
      <w:r w:rsidR="00050F79" w:rsidRPr="00BC2E91">
        <w:rPr>
          <w:rStyle w:val="Funktion"/>
          <w:lang w:val="it-IT"/>
        </w:rPr>
        <w:t>|anario::antiphonario|</w:t>
      </w:r>
      <w:r w:rsidR="00DD1415">
        <w:rPr>
          <w:lang w:val="it-IT"/>
        </w:rPr>
        <w:t>@</w:t>
      </w:r>
      <w:r w:rsidR="00DD1415" w:rsidRPr="00B779A9">
        <w:rPr>
          <w:lang w:val="it-IT"/>
        </w:rPr>
        <w:t>95.</w:t>
      </w:r>
      <w:r w:rsidR="00885488" w:rsidRPr="00B779A9">
        <w:rPr>
          <w:lang w:val="it-IT"/>
        </w:rPr>
        <w:t xml:space="preserve"> In </w:t>
      </w:r>
      <w:r w:rsidR="00885488" w:rsidRPr="00BC2E91">
        <w:rPr>
          <w:rStyle w:val="Funktion"/>
          <w:lang w:val="it-IT"/>
        </w:rPr>
        <w:t>summo antiphonario</w:t>
      </w:r>
      <w:r w:rsidR="00885488" w:rsidRPr="00B779A9">
        <w:rPr>
          <w:lang w:val="it-IT"/>
        </w:rPr>
        <w:t xml:space="preserve"> invenies hanc </w:t>
      </w:r>
      <w:r w:rsidR="00D80D0C" w:rsidRPr="00B779A9">
        <w:rPr>
          <w:lang w:val="it-IT"/>
        </w:rPr>
        <w:t>hist</w:t>
      </w:r>
      <w:r w:rsidR="00885488" w:rsidRPr="00B779A9">
        <w:rPr>
          <w:lang w:val="it-IT"/>
        </w:rPr>
        <w:t>oriam folio</w:t>
      </w:r>
      <w:r w:rsidR="00DD1415">
        <w:rPr>
          <w:lang w:val="it-IT"/>
        </w:rPr>
        <w:t>@</w:t>
      </w:r>
      <w:r w:rsidR="00DD1415" w:rsidRPr="00B779A9">
        <w:rPr>
          <w:lang w:val="it-IT"/>
        </w:rPr>
        <w:t>68.</w:t>
      </w:r>
      <w:r w:rsidR="00885488" w:rsidRPr="00B779A9">
        <w:rPr>
          <w:lang w:val="it-IT"/>
        </w:rPr>
        <w:t xml:space="preserve"> </w:t>
      </w:r>
      <w:r w:rsidR="009F136A" w:rsidRPr="00B779A9">
        <w:rPr>
          <w:lang w:val="it-IT"/>
        </w:rPr>
        <w:t>Psalmi omnia Laudate</w:t>
      </w:r>
      <w:r w:rsidR="00885488" w:rsidRPr="00B779A9">
        <w:rPr>
          <w:lang w:val="it-IT"/>
        </w:rPr>
        <w:t xml:space="preserve">. RP </w:t>
      </w:r>
      <w:r w:rsidR="00885488" w:rsidRPr="005A362F">
        <w:rPr>
          <w:rStyle w:val="Incipit"/>
          <w:lang w:val="it-IT"/>
        </w:rPr>
        <w:t>Surge</w:t>
      </w:r>
      <w:r w:rsidR="005A362F" w:rsidRPr="00BE7D55">
        <w:rPr>
          <w:i/>
          <w:lang w:val="it-IT"/>
        </w:rPr>
        <w:t xml:space="preserve"> </w:t>
      </w:r>
      <w:r w:rsidR="00885488" w:rsidRPr="005A362F">
        <w:rPr>
          <w:rStyle w:val="Incipit"/>
          <w:lang w:val="it-IT"/>
        </w:rPr>
        <w:t>virgo</w:t>
      </w:r>
      <w:r w:rsidR="005A362F" w:rsidRPr="00BE7D55">
        <w:rPr>
          <w:i/>
          <w:lang w:val="it-IT"/>
        </w:rPr>
        <w:t xml:space="preserve"> </w:t>
      </w:r>
      <w:r w:rsidR="00885488" w:rsidRPr="005A362F">
        <w:rPr>
          <w:rStyle w:val="Incipit"/>
          <w:lang w:val="it-IT"/>
        </w:rPr>
        <w:t>ecclesia</w:t>
      </w:r>
      <w:r w:rsidR="00885488" w:rsidRPr="00B779A9">
        <w:rPr>
          <w:lang w:val="it-IT"/>
        </w:rPr>
        <w:t xml:space="preserve">. HY </w:t>
      </w:r>
      <w:r w:rsidR="00885488" w:rsidRPr="005A362F">
        <w:rPr>
          <w:rStyle w:val="Incipit"/>
          <w:lang w:val="it-IT"/>
        </w:rPr>
        <w:t>Pange</w:t>
      </w:r>
      <w:r w:rsidR="005A362F" w:rsidRPr="00BE7D55">
        <w:rPr>
          <w:i/>
          <w:lang w:val="it-IT"/>
        </w:rPr>
        <w:t xml:space="preserve"> </w:t>
      </w:r>
      <w:r w:rsidR="00885488" w:rsidRPr="005A362F">
        <w:rPr>
          <w:rStyle w:val="Incipit"/>
          <w:lang w:val="it-IT"/>
        </w:rPr>
        <w:t>lingua</w:t>
      </w:r>
      <w:r w:rsidR="005A362F" w:rsidRPr="00BE7D55">
        <w:rPr>
          <w:i/>
          <w:lang w:val="it-IT"/>
        </w:rPr>
        <w:t xml:space="preserve"> </w:t>
      </w:r>
      <w:r w:rsidR="00885488" w:rsidRPr="005A362F">
        <w:rPr>
          <w:rStyle w:val="Incipit"/>
          <w:lang w:val="it-IT"/>
        </w:rPr>
        <w:t>glorios</w:t>
      </w:r>
      <w:r w:rsidR="00BE3D7E">
        <w:rPr>
          <w:rStyle w:val="Incipit"/>
          <w:lang w:val="it-IT"/>
        </w:rPr>
        <w:t>a</w:t>
      </w:r>
      <w:r w:rsidR="00885488" w:rsidRPr="005A362F">
        <w:rPr>
          <w:rStyle w:val="Incipit"/>
          <w:lang w:val="it-IT"/>
        </w:rPr>
        <w:t>e</w:t>
      </w:r>
      <w:r w:rsidR="005A362F" w:rsidRPr="00BE7D55">
        <w:rPr>
          <w:i/>
          <w:lang w:val="it-IT"/>
        </w:rPr>
        <w:t xml:space="preserve"> </w:t>
      </w:r>
      <w:r w:rsidR="00885488" w:rsidRPr="005A362F">
        <w:rPr>
          <w:rStyle w:val="Incipit"/>
          <w:lang w:val="it-IT"/>
        </w:rPr>
        <w:t>lanceae</w:t>
      </w:r>
      <w:r w:rsidR="00885488" w:rsidRPr="00B779A9">
        <w:rPr>
          <w:lang w:val="it-IT"/>
        </w:rPr>
        <w:t xml:space="preserve"> folio</w:t>
      </w:r>
      <w:r w:rsidR="00DD1415">
        <w:rPr>
          <w:lang w:val="it-IT"/>
        </w:rPr>
        <w:t>@</w:t>
      </w:r>
      <w:r w:rsidR="00DD1415" w:rsidRPr="00B779A9">
        <w:rPr>
          <w:lang w:val="it-IT"/>
        </w:rPr>
        <w:t>200.</w:t>
      </w:r>
      <w:r w:rsidR="00885488" w:rsidRPr="00B779A9">
        <w:rPr>
          <w:lang w:val="it-IT"/>
        </w:rPr>
        <w:t xml:space="preserve"> VS </w:t>
      </w:r>
      <w:r w:rsidR="00885488" w:rsidRPr="00363305">
        <w:rPr>
          <w:rStyle w:val="Incipit"/>
          <w:lang w:val="it-IT"/>
        </w:rPr>
        <w:t>Accipiet</w:t>
      </w:r>
      <w:r w:rsidR="005A362F" w:rsidRPr="00363305">
        <w:rPr>
          <w:rStyle w:val="Incipit"/>
          <w:lang w:val="it-IT"/>
        </w:rPr>
        <w:t xml:space="preserve"> </w:t>
      </w:r>
      <w:r w:rsidR="00885488" w:rsidRPr="00363305">
        <w:rPr>
          <w:rStyle w:val="Incipit"/>
          <w:lang w:val="it-IT"/>
        </w:rPr>
        <w:t>armaturam</w:t>
      </w:r>
      <w:r w:rsidR="005A362F" w:rsidRPr="00363305">
        <w:rPr>
          <w:rStyle w:val="Incipit"/>
          <w:lang w:val="it-IT"/>
        </w:rPr>
        <w:t xml:space="preserve"> </w:t>
      </w:r>
      <w:r w:rsidR="00885488" w:rsidRPr="00363305">
        <w:rPr>
          <w:rStyle w:val="Incipit"/>
          <w:lang w:val="it-IT"/>
        </w:rPr>
        <w:t>zelus</w:t>
      </w:r>
      <w:r w:rsidR="005A362F" w:rsidRPr="00363305">
        <w:rPr>
          <w:rStyle w:val="Incipit"/>
          <w:lang w:val="it-IT"/>
        </w:rPr>
        <w:t xml:space="preserve"> </w:t>
      </w:r>
      <w:r w:rsidR="00885488" w:rsidRPr="00363305">
        <w:rPr>
          <w:rStyle w:val="Incipit"/>
          <w:lang w:val="it-IT"/>
        </w:rPr>
        <w:t>illius</w:t>
      </w:r>
      <w:r w:rsidR="005A362F" w:rsidRPr="00363305">
        <w:rPr>
          <w:rStyle w:val="Incipit"/>
          <w:lang w:val="it-IT"/>
        </w:rPr>
        <w:t xml:space="preserve"> </w:t>
      </w:r>
      <w:r w:rsidR="00885488" w:rsidRPr="00363305">
        <w:rPr>
          <w:rStyle w:val="Incipit"/>
          <w:lang w:val="it-IT"/>
        </w:rPr>
        <w:t>alleluia</w:t>
      </w:r>
      <w:r w:rsidR="00794880" w:rsidRPr="00363305">
        <w:rPr>
          <w:rStyle w:val="Incipit"/>
          <w:lang w:val="it-IT"/>
        </w:rPr>
        <w:t xml:space="preserve">. </w:t>
      </w:r>
      <w:r w:rsidR="00E72182" w:rsidRPr="00363305">
        <w:rPr>
          <w:rStyle w:val="Incipit"/>
          <w:lang w:val="it-IT"/>
        </w:rPr>
        <w:t>E</w:t>
      </w:r>
      <w:r w:rsidR="00885488" w:rsidRPr="00363305">
        <w:rPr>
          <w:rStyle w:val="Incipit"/>
          <w:lang w:val="it-IT"/>
        </w:rPr>
        <w:t>t</w:t>
      </w:r>
      <w:r w:rsidR="005A362F" w:rsidRPr="00363305">
        <w:rPr>
          <w:rStyle w:val="Incipit"/>
          <w:lang w:val="it-IT"/>
        </w:rPr>
        <w:t xml:space="preserve"> </w:t>
      </w:r>
      <w:r w:rsidR="00885488" w:rsidRPr="00363305">
        <w:rPr>
          <w:rStyle w:val="Incipit"/>
          <w:lang w:val="it-IT"/>
        </w:rPr>
        <w:t>armabit</w:t>
      </w:r>
      <w:r w:rsidR="005A362F" w:rsidRPr="00363305">
        <w:rPr>
          <w:rStyle w:val="Incipit"/>
          <w:lang w:val="it-IT"/>
        </w:rPr>
        <w:t xml:space="preserve"> </w:t>
      </w:r>
      <w:r w:rsidR="00885488" w:rsidRPr="00363305">
        <w:rPr>
          <w:rStyle w:val="Incipit"/>
          <w:lang w:val="it-IT"/>
        </w:rPr>
        <w:t>creaturam</w:t>
      </w:r>
      <w:r w:rsidR="005A362F" w:rsidRPr="00363305">
        <w:rPr>
          <w:rStyle w:val="Incipit"/>
          <w:lang w:val="it-IT"/>
        </w:rPr>
        <w:t xml:space="preserve"> </w:t>
      </w:r>
      <w:r w:rsidR="00885488" w:rsidRPr="00363305">
        <w:rPr>
          <w:rStyle w:val="Incipit"/>
          <w:lang w:val="it-IT"/>
        </w:rPr>
        <w:t>ad</w:t>
      </w:r>
      <w:r w:rsidR="005A362F" w:rsidRPr="00363305">
        <w:rPr>
          <w:rStyle w:val="Incipit"/>
          <w:lang w:val="it-IT"/>
        </w:rPr>
        <w:t xml:space="preserve"> </w:t>
      </w:r>
      <w:r w:rsidR="00885488" w:rsidRPr="00363305">
        <w:rPr>
          <w:rStyle w:val="Incipit"/>
          <w:lang w:val="it-IT"/>
        </w:rPr>
        <w:t>ultionem</w:t>
      </w:r>
      <w:r w:rsidR="005A362F" w:rsidRPr="00363305">
        <w:rPr>
          <w:rStyle w:val="Incipit"/>
          <w:lang w:val="it-IT"/>
        </w:rPr>
        <w:t xml:space="preserve"> </w:t>
      </w:r>
      <w:r w:rsidR="00885488" w:rsidRPr="00363305">
        <w:rPr>
          <w:rStyle w:val="Incipit"/>
          <w:lang w:val="it-IT"/>
        </w:rPr>
        <w:t>inimicorum</w:t>
      </w:r>
      <w:r w:rsidR="005A362F" w:rsidRPr="00363305">
        <w:rPr>
          <w:rStyle w:val="Incipit"/>
          <w:lang w:val="it-IT"/>
        </w:rPr>
        <w:t xml:space="preserve"> </w:t>
      </w:r>
      <w:r w:rsidR="00885488" w:rsidRPr="00363305">
        <w:rPr>
          <w:rStyle w:val="Incipit"/>
          <w:lang w:val="it-IT"/>
        </w:rPr>
        <w:t>alleluia</w:t>
      </w:r>
      <w:r w:rsidR="00885488" w:rsidRPr="00B779A9">
        <w:rPr>
          <w:lang w:val="it-IT"/>
        </w:rPr>
        <w:t xml:space="preserve">. </w:t>
      </w:r>
      <w:r w:rsidR="00885488" w:rsidRPr="00BC2E91">
        <w:rPr>
          <w:lang w:val="fr-FR"/>
        </w:rPr>
        <w:t xml:space="preserve">AM </w:t>
      </w:r>
      <w:r w:rsidR="00885488" w:rsidRPr="00BC2E91">
        <w:rPr>
          <w:rStyle w:val="Incipit"/>
          <w:lang w:val="fr-FR"/>
        </w:rPr>
        <w:t>Gaude</w:t>
      </w:r>
      <w:r w:rsidR="005A362F" w:rsidRPr="00BC2E91">
        <w:rPr>
          <w:i/>
          <w:lang w:val="fr-FR"/>
        </w:rPr>
        <w:t xml:space="preserve"> </w:t>
      </w:r>
      <w:r w:rsidR="00885488" w:rsidRPr="00BC2E91">
        <w:rPr>
          <w:rStyle w:val="Incipit"/>
          <w:lang w:val="fr-FR"/>
        </w:rPr>
        <w:t>pia</w:t>
      </w:r>
      <w:r w:rsidR="005A362F" w:rsidRPr="00BC2E91">
        <w:rPr>
          <w:i/>
          <w:lang w:val="fr-FR"/>
        </w:rPr>
        <w:t xml:space="preserve"> </w:t>
      </w:r>
      <w:r w:rsidR="00885488" w:rsidRPr="00BC2E91">
        <w:rPr>
          <w:rStyle w:val="Incipit"/>
          <w:lang w:val="fr-FR"/>
        </w:rPr>
        <w:t>plebs</w:t>
      </w:r>
      <w:r w:rsidR="00885488" w:rsidRPr="00BC2E91">
        <w:rPr>
          <w:lang w:val="fr-FR"/>
        </w:rPr>
        <w:t xml:space="preserve">. </w:t>
      </w:r>
      <w:r w:rsidR="00AD2394" w:rsidRPr="00BC2E91">
        <w:rPr>
          <w:lang w:val="fr-FR"/>
        </w:rPr>
        <w:t>Suffragium d</w:t>
      </w:r>
      <w:r w:rsidR="00885488" w:rsidRPr="00BC2E91">
        <w:rPr>
          <w:lang w:val="fr-FR"/>
        </w:rPr>
        <w:t xml:space="preserve">e </w:t>
      </w:r>
      <w:r w:rsidR="00371BD7" w:rsidRPr="00BC2E91">
        <w:rPr>
          <w:lang w:val="fr-FR"/>
        </w:rPr>
        <w:t>resurrec</w:t>
      </w:r>
      <w:r w:rsidR="00885488" w:rsidRPr="00BC2E91">
        <w:rPr>
          <w:lang w:val="fr-FR"/>
        </w:rPr>
        <w:t xml:space="preserve">tione </w:t>
      </w:r>
      <w:r w:rsidR="00AD2394" w:rsidRPr="00BC2E91">
        <w:rPr>
          <w:lang w:val="fr-FR"/>
        </w:rPr>
        <w:t>[</w:t>
      </w:r>
      <w:r w:rsidR="00885488" w:rsidRPr="00BC2E91">
        <w:rPr>
          <w:lang w:val="fr-FR"/>
        </w:rPr>
        <w:t>AC</w:t>
      </w:r>
      <w:r w:rsidR="00AD2394" w:rsidRPr="00BC2E91">
        <w:rPr>
          <w:lang w:val="fr-FR"/>
        </w:rPr>
        <w:t>]</w:t>
      </w:r>
      <w:r w:rsidR="00885488" w:rsidRPr="00BC2E91">
        <w:rPr>
          <w:lang w:val="fr-FR"/>
        </w:rPr>
        <w:t xml:space="preserve"> </w:t>
      </w:r>
      <w:r w:rsidR="00885488" w:rsidRPr="00BC2E91">
        <w:rPr>
          <w:rStyle w:val="Incipit"/>
          <w:lang w:val="fr-FR"/>
        </w:rPr>
        <w:t>Christus</w:t>
      </w:r>
      <w:r w:rsidR="005A362F" w:rsidRPr="00BC2E91">
        <w:rPr>
          <w:i/>
          <w:lang w:val="fr-FR"/>
        </w:rPr>
        <w:t xml:space="preserve"> </w:t>
      </w:r>
      <w:r w:rsidR="00885488" w:rsidRPr="00BC2E91">
        <w:rPr>
          <w:rStyle w:val="Incipit"/>
          <w:lang w:val="fr-FR"/>
        </w:rPr>
        <w:t>resurgens</w:t>
      </w:r>
      <w:r w:rsidR="00885488" w:rsidRPr="00BC2E91">
        <w:rPr>
          <w:lang w:val="fr-FR"/>
        </w:rPr>
        <w:t xml:space="preserve">. De beata virgine </w:t>
      </w:r>
      <w:r w:rsidR="00BA24A1" w:rsidRPr="00BC2E91">
        <w:rPr>
          <w:lang w:val="fr-FR"/>
        </w:rPr>
        <w:t>[</w:t>
      </w:r>
      <w:r w:rsidR="00885488" w:rsidRPr="00BC2E91">
        <w:rPr>
          <w:lang w:val="fr-FR"/>
        </w:rPr>
        <w:t>AC</w:t>
      </w:r>
      <w:r w:rsidR="00BA24A1" w:rsidRPr="00BC2E91">
        <w:rPr>
          <w:lang w:val="fr-FR"/>
        </w:rPr>
        <w:t>]</w:t>
      </w:r>
      <w:r w:rsidR="00885488" w:rsidRPr="00BC2E91">
        <w:rPr>
          <w:lang w:val="fr-FR"/>
        </w:rPr>
        <w:t xml:space="preserve"> </w:t>
      </w:r>
      <w:r w:rsidR="00885488" w:rsidRPr="00BC2E91">
        <w:rPr>
          <w:rStyle w:val="Incipit"/>
          <w:lang w:val="fr-FR"/>
        </w:rPr>
        <w:t>Alleluia</w:t>
      </w:r>
      <w:r w:rsidR="005A362F" w:rsidRPr="00BC2E91">
        <w:rPr>
          <w:i/>
          <w:lang w:val="fr-FR"/>
        </w:rPr>
        <w:t xml:space="preserve"> </w:t>
      </w:r>
      <w:r w:rsidR="00885488" w:rsidRPr="00BC2E91">
        <w:rPr>
          <w:rStyle w:val="Incipit"/>
          <w:lang w:val="fr-FR"/>
        </w:rPr>
        <w:t>sancta</w:t>
      </w:r>
      <w:r w:rsidR="005A362F" w:rsidRPr="00BC2E91">
        <w:rPr>
          <w:i/>
          <w:lang w:val="fr-FR"/>
        </w:rPr>
        <w:t xml:space="preserve"> </w:t>
      </w:r>
      <w:r w:rsidR="00885488" w:rsidRPr="00BC2E91">
        <w:rPr>
          <w:rStyle w:val="Incipit"/>
          <w:lang w:val="fr-FR"/>
        </w:rPr>
        <w:t>dei</w:t>
      </w:r>
      <w:r w:rsidR="005A362F" w:rsidRPr="00BC2E91">
        <w:rPr>
          <w:i/>
          <w:lang w:val="fr-FR"/>
        </w:rPr>
        <w:t xml:space="preserve"> </w:t>
      </w:r>
      <w:r w:rsidR="00885488" w:rsidRPr="00BC2E91">
        <w:rPr>
          <w:rStyle w:val="Incipit"/>
          <w:lang w:val="fr-FR"/>
        </w:rPr>
        <w:t>genitrix</w:t>
      </w:r>
      <w:r w:rsidR="00885488" w:rsidRPr="00BC2E91">
        <w:rPr>
          <w:lang w:val="fr-FR"/>
        </w:rPr>
        <w:t xml:space="preserve">. </w:t>
      </w:r>
      <w:r w:rsidR="003525EF" w:rsidRPr="00BC2E91">
        <w:rPr>
          <w:lang w:val="fr-FR"/>
        </w:rPr>
        <w:t xml:space="preserve">[BD] </w:t>
      </w:r>
      <w:r w:rsidR="005F6F99" w:rsidRPr="00BC2E91">
        <w:rPr>
          <w:rStyle w:val="Incipit"/>
          <w:lang w:val="fr-FR"/>
        </w:rPr>
        <w:t>Benedicamus</w:t>
      </w:r>
      <w:r w:rsidR="003525EF" w:rsidRPr="00BC2E91">
        <w:rPr>
          <w:lang w:val="fr-FR"/>
        </w:rPr>
        <w:t xml:space="preserve"> cum</w:t>
      </w:r>
      <w:r w:rsidR="00885488" w:rsidRPr="00BC2E91">
        <w:rPr>
          <w:lang w:val="fr-FR"/>
        </w:rPr>
        <w:t xml:space="preserve"> quinque alleluia.</w:t>
      </w:r>
    </w:p>
    <w:p w:rsidR="00885488" w:rsidRPr="00BC2E91" w:rsidRDefault="00885488" w:rsidP="00415109">
      <w:pPr>
        <w:rPr>
          <w:lang w:val="fr-FR"/>
        </w:rPr>
      </w:pPr>
      <w:r w:rsidRPr="00BC2E91">
        <w:rPr>
          <w:lang w:val="fr-FR"/>
        </w:rPr>
        <w:t>Cursum beatae</w:t>
      </w:r>
      <w:r w:rsidR="002D6715" w:rsidRPr="00BC2E91">
        <w:rPr>
          <w:lang w:val="fr-FR"/>
        </w:rPr>
        <w:t xml:space="preserve"> Mariae</w:t>
      </w:r>
      <w:r w:rsidRPr="00BC2E91">
        <w:rPr>
          <w:lang w:val="fr-FR"/>
        </w:rPr>
        <w:t xml:space="preserve"> cum psalmis non dicimus.</w:t>
      </w:r>
    </w:p>
    <w:p w:rsidR="00885488" w:rsidRPr="00B779A9" w:rsidRDefault="009A5169" w:rsidP="00415109">
      <w:pPr>
        <w:rPr>
          <w:lang w:val="pt-PT"/>
        </w:rPr>
      </w:pPr>
      <w:r w:rsidRPr="00BC2E91">
        <w:rPr>
          <w:rStyle w:val="Time1"/>
          <w:lang w:val="fr-FR"/>
        </w:rPr>
        <w:t>Ad completorium</w:t>
      </w:r>
      <w:r w:rsidR="00885488" w:rsidRPr="00BC2E91">
        <w:rPr>
          <w:lang w:val="fr-FR"/>
        </w:rPr>
        <w:t xml:space="preserve"> super psalmos AN </w:t>
      </w:r>
      <w:r w:rsidR="00885488" w:rsidRPr="00BC2E91">
        <w:rPr>
          <w:rStyle w:val="Incipit"/>
          <w:lang w:val="fr-FR"/>
        </w:rPr>
        <w:t>Alleluia alleluia alleluia alleluia</w:t>
      </w:r>
      <w:r w:rsidR="00885488" w:rsidRPr="00BC2E91">
        <w:rPr>
          <w:lang w:val="fr-FR"/>
        </w:rPr>
        <w:t xml:space="preserve"> octavi toni. </w:t>
      </w:r>
      <w:r w:rsidR="00E72182" w:rsidRPr="00B779A9">
        <w:rPr>
          <w:lang w:val="pt-PT"/>
        </w:rPr>
        <w:t xml:space="preserve">(241r) </w:t>
      </w:r>
      <w:r w:rsidR="00885488" w:rsidRPr="00B779A9">
        <w:rPr>
          <w:lang w:val="pt-PT"/>
        </w:rPr>
        <w:t xml:space="preserve">RB </w:t>
      </w:r>
      <w:r w:rsidR="00885488" w:rsidRPr="00BC2E91">
        <w:rPr>
          <w:rStyle w:val="Incipit"/>
          <w:lang w:val="pt-PT"/>
        </w:rPr>
        <w:t>In manus tuas</w:t>
      </w:r>
      <w:r w:rsidR="00885488" w:rsidRPr="00B779A9">
        <w:rPr>
          <w:lang w:val="pt-PT"/>
        </w:rPr>
        <w:t xml:space="preserve">. HY </w:t>
      </w:r>
      <w:r w:rsidR="00BA4CFB" w:rsidRPr="00BC2E91">
        <w:rPr>
          <w:rStyle w:val="Incipit"/>
          <w:lang w:val="pt-PT"/>
        </w:rPr>
        <w:t>Aetern</w:t>
      </w:r>
      <w:r w:rsidR="00885488" w:rsidRPr="00BC2E91">
        <w:rPr>
          <w:rStyle w:val="Incipit"/>
          <w:lang w:val="pt-PT"/>
        </w:rPr>
        <w:t>a Christi munera nos satient</w:t>
      </w:r>
      <w:r w:rsidR="00DD1415">
        <w:rPr>
          <w:lang w:val="pt-PT"/>
        </w:rPr>
        <w:t>@</w:t>
      </w:r>
      <w:r w:rsidR="00DD1415" w:rsidRPr="00B779A9">
        <w:rPr>
          <w:lang w:val="pt-PT"/>
        </w:rPr>
        <w:t>20.</w:t>
      </w:r>
      <w:r w:rsidR="00885488" w:rsidRPr="00B779A9">
        <w:rPr>
          <w:lang w:val="pt-PT"/>
        </w:rPr>
        <w:t xml:space="preserve"> VS </w:t>
      </w:r>
      <w:r w:rsidR="00885488" w:rsidRPr="00BC2E91">
        <w:rPr>
          <w:rStyle w:val="Incipit"/>
          <w:lang w:val="pt-PT"/>
        </w:rPr>
        <w:t>Tuam lanceam adoramus domine alleluia.</w:t>
      </w:r>
      <w:r w:rsidR="00E72182" w:rsidRPr="00BC2E91">
        <w:rPr>
          <w:rStyle w:val="Incipit"/>
          <w:lang w:val="pt-PT"/>
        </w:rPr>
        <w:t xml:space="preserve"> </w:t>
      </w:r>
      <w:r w:rsidR="00885488" w:rsidRPr="00BC2E91">
        <w:rPr>
          <w:rStyle w:val="Incipit"/>
          <w:lang w:val="pt-PT"/>
        </w:rPr>
        <w:t xml:space="preserve">Tuam </w:t>
      </w:r>
      <w:r w:rsidR="00594F92" w:rsidRPr="00BC2E91">
        <w:rPr>
          <w:rStyle w:val="Incipit"/>
          <w:lang w:val="pt-PT"/>
        </w:rPr>
        <w:t>$E::</w:t>
      </w:r>
      <w:r w:rsidR="00885488" w:rsidRPr="00BC2E91">
        <w:rPr>
          <w:rStyle w:val="Incipit"/>
          <w:lang w:val="pt-PT"/>
        </w:rPr>
        <w:t>gloriosam</w:t>
      </w:r>
      <w:r w:rsidR="00594F92" w:rsidRPr="00BC2E91">
        <w:rPr>
          <w:rStyle w:val="Incipit"/>
          <w:lang w:val="pt-PT"/>
        </w:rPr>
        <w:t>$</w:t>
      </w:r>
      <w:r w:rsidR="00885488" w:rsidRPr="00BC2E91">
        <w:rPr>
          <w:rStyle w:val="Incipit"/>
          <w:lang w:val="pt-PT"/>
        </w:rPr>
        <w:t xml:space="preserve"> recolimus passionem</w:t>
      </w:r>
      <w:r w:rsidR="00432233" w:rsidRPr="00BC2E91">
        <w:rPr>
          <w:rStyle w:val="Incipit"/>
          <w:lang w:val="pt-PT"/>
        </w:rPr>
        <w:t xml:space="preserve"> alleluia</w:t>
      </w:r>
      <w:r w:rsidR="00885488" w:rsidRPr="00B779A9">
        <w:rPr>
          <w:lang w:val="pt-PT"/>
        </w:rPr>
        <w:t xml:space="preserve">. AD </w:t>
      </w:r>
      <w:r w:rsidR="00885488" w:rsidRPr="00BC2E91">
        <w:rPr>
          <w:rStyle w:val="Incipit"/>
          <w:lang w:val="pt-PT"/>
        </w:rPr>
        <w:t>Alleluia inter cla</w:t>
      </w:r>
      <w:r w:rsidR="0060257B" w:rsidRPr="00BC2E91">
        <w:rPr>
          <w:rStyle w:val="Incipit"/>
          <w:lang w:val="pt-PT"/>
        </w:rPr>
        <w:t>v</w:t>
      </w:r>
      <w:r w:rsidR="00885488" w:rsidRPr="00BC2E91">
        <w:rPr>
          <w:rStyle w:val="Incipit"/>
          <w:lang w:val="pt-PT"/>
        </w:rPr>
        <w:t>os Christus</w:t>
      </w:r>
      <w:r w:rsidR="00885488" w:rsidRPr="00B779A9">
        <w:rPr>
          <w:lang w:val="pt-PT"/>
        </w:rPr>
        <w:t xml:space="preserve">. In ultimo </w:t>
      </w:r>
      <w:r w:rsidR="00BA24A1" w:rsidRPr="00B779A9">
        <w:rPr>
          <w:lang w:val="pt-PT"/>
        </w:rPr>
        <w:t>[</w:t>
      </w:r>
      <w:r w:rsidR="00E72182" w:rsidRPr="00B779A9">
        <w:rPr>
          <w:lang w:val="pt-PT"/>
        </w:rPr>
        <w:t>AS</w:t>
      </w:r>
      <w:r w:rsidR="00BA24A1" w:rsidRPr="00B779A9">
        <w:rPr>
          <w:lang w:val="pt-PT"/>
        </w:rPr>
        <w:t>]</w:t>
      </w:r>
      <w:r w:rsidR="00885488" w:rsidRPr="00B779A9">
        <w:rPr>
          <w:lang w:val="pt-PT"/>
        </w:rPr>
        <w:t xml:space="preserve"> </w:t>
      </w:r>
      <w:r w:rsidR="00885488" w:rsidRPr="00BC2E91">
        <w:rPr>
          <w:rStyle w:val="Incipit"/>
          <w:lang w:val="pt-PT"/>
        </w:rPr>
        <w:t>Regina caeli</w:t>
      </w:r>
      <w:r w:rsidR="00885488" w:rsidRPr="00B779A9">
        <w:rPr>
          <w:lang w:val="pt-PT"/>
        </w:rPr>
        <w:t>.</w:t>
      </w:r>
    </w:p>
    <w:p w:rsidR="006F3A10" w:rsidRPr="002D4ADF" w:rsidRDefault="009A5169" w:rsidP="00415109">
      <w:pPr>
        <w:rPr>
          <w:lang w:val="es-ES"/>
        </w:rPr>
      </w:pPr>
      <w:r w:rsidRPr="00BC2E91">
        <w:rPr>
          <w:rStyle w:val="Time1"/>
          <w:lang w:val="pt-PT"/>
        </w:rPr>
        <w:t>Ad matutinum</w:t>
      </w:r>
      <w:r w:rsidR="00885488" w:rsidRPr="00B779A9">
        <w:rPr>
          <w:lang w:val="pt-PT"/>
        </w:rPr>
        <w:t xml:space="preserve"> I</w:t>
      </w:r>
      <w:r w:rsidR="00E72182" w:rsidRPr="00B779A9">
        <w:rPr>
          <w:lang w:val="pt-PT"/>
        </w:rPr>
        <w:t>N</w:t>
      </w:r>
      <w:r w:rsidR="00885488" w:rsidRPr="00B779A9">
        <w:rPr>
          <w:lang w:val="pt-PT"/>
        </w:rPr>
        <w:t xml:space="preserve">V </w:t>
      </w:r>
      <w:r w:rsidR="00885488" w:rsidRPr="00BC2E91">
        <w:rPr>
          <w:rStyle w:val="Incipit"/>
          <w:lang w:val="pt-PT"/>
        </w:rPr>
        <w:t>C</w:t>
      </w:r>
      <w:r w:rsidR="0060257B" w:rsidRPr="00BC2E91">
        <w:rPr>
          <w:rStyle w:val="Incipit"/>
          <w:lang w:val="pt-PT"/>
        </w:rPr>
        <w:t>a</w:t>
      </w:r>
      <w:r w:rsidR="00885488" w:rsidRPr="00BC2E91">
        <w:rPr>
          <w:rStyle w:val="Incipit"/>
          <w:lang w:val="pt-PT"/>
        </w:rPr>
        <w:t>elestis regis lanceam venite adoremus</w:t>
      </w:r>
      <w:r w:rsidR="00885488" w:rsidRPr="00B779A9">
        <w:rPr>
          <w:lang w:val="pt-PT"/>
        </w:rPr>
        <w:t xml:space="preserve">. HY </w:t>
      </w:r>
      <w:r w:rsidR="00885488" w:rsidRPr="00BC2E91">
        <w:rPr>
          <w:rStyle w:val="Incipit"/>
          <w:lang w:val="pt-PT"/>
        </w:rPr>
        <w:t>Paschali iubilo iuncta sint gaudia</w:t>
      </w:r>
      <w:r w:rsidR="00DD1415">
        <w:rPr>
          <w:lang w:val="pt-PT"/>
        </w:rPr>
        <w:t>@</w:t>
      </w:r>
      <w:r w:rsidR="00DD1415" w:rsidRPr="00B779A9">
        <w:rPr>
          <w:lang w:val="pt-PT"/>
        </w:rPr>
        <w:t>201.</w:t>
      </w:r>
      <w:r w:rsidR="00D15181">
        <w:rPr>
          <w:lang w:val="pt-PT"/>
        </w:rPr>
        <w:t xml:space="preserve"> </w:t>
      </w:r>
      <w:r w:rsidRPr="002D4ADF">
        <w:rPr>
          <w:lang w:val="pt-PT"/>
        </w:rPr>
        <w:t>Ad nocturnum</w:t>
      </w:r>
      <w:r w:rsidR="00885488" w:rsidRPr="00B779A9">
        <w:rPr>
          <w:lang w:val="pt-PT"/>
        </w:rPr>
        <w:t xml:space="preserve"> AN </w:t>
      </w:r>
      <w:r w:rsidR="00885488" w:rsidRPr="00BC2E91">
        <w:rPr>
          <w:rStyle w:val="Incipit"/>
          <w:lang w:val="pt-PT"/>
        </w:rPr>
        <w:t>Principes et populi con</w:t>
      </w:r>
      <w:r w:rsidR="00C31823" w:rsidRPr="00BC2E91">
        <w:rPr>
          <w:rStyle w:val="Incipit"/>
          <w:lang w:val="pt-PT"/>
        </w:rPr>
        <w:t>venerunt</w:t>
      </w:r>
      <w:r w:rsidR="00885488" w:rsidRPr="00B779A9">
        <w:rPr>
          <w:lang w:val="pt-PT"/>
        </w:rPr>
        <w:t xml:space="preserve"> cum duabus sequentibus. PS </w:t>
      </w:r>
      <w:r w:rsidR="00885488" w:rsidRPr="00BC2E91">
        <w:rPr>
          <w:rStyle w:val="Incipit"/>
          <w:lang w:val="pt-PT"/>
        </w:rPr>
        <w:t>Quare fremuerunt gentes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Deus deus meus respice</w:t>
      </w:r>
      <w:r w:rsidR="00DD1415">
        <w:rPr>
          <w:lang w:val="pt-PT"/>
        </w:rPr>
        <w:t>@</w:t>
      </w:r>
      <w:r w:rsidR="00DD1415" w:rsidRPr="00B779A9">
        <w:rPr>
          <w:lang w:val="pt-PT"/>
        </w:rPr>
        <w:t>18.</w:t>
      </w:r>
      <w:r w:rsidR="00885488" w:rsidRPr="00B779A9">
        <w:rPr>
          <w:lang w:val="pt-PT"/>
        </w:rPr>
        <w:t xml:space="preserve"> </w:t>
      </w:r>
      <w:r w:rsidR="00BA24A1" w:rsidRPr="00234396">
        <w:rPr>
          <w:lang w:val="fr-FR"/>
        </w:rPr>
        <w:t>[</w:t>
      </w:r>
      <w:r w:rsidR="00885488" w:rsidRPr="00234396">
        <w:rPr>
          <w:lang w:val="fr-FR"/>
        </w:rPr>
        <w:t>PS</w:t>
      </w:r>
      <w:r w:rsidR="00BA24A1" w:rsidRPr="00234396">
        <w:rPr>
          <w:lang w:val="fr-FR"/>
        </w:rPr>
        <w:t>]</w:t>
      </w:r>
      <w:r w:rsidR="00885488" w:rsidRPr="00234396">
        <w:rPr>
          <w:lang w:val="fr-FR"/>
        </w:rPr>
        <w:t xml:space="preserve"> </w:t>
      </w:r>
      <w:r w:rsidR="00885488" w:rsidRPr="00234396">
        <w:rPr>
          <w:rStyle w:val="Incipit"/>
          <w:lang w:val="fr-FR"/>
        </w:rPr>
        <w:t>Domine deus salutis</w:t>
      </w:r>
      <w:r w:rsidR="00DD1415" w:rsidRPr="00234396">
        <w:rPr>
          <w:lang w:val="fr-FR"/>
        </w:rPr>
        <w:t>@84.</w:t>
      </w:r>
      <w:r w:rsidR="00885488" w:rsidRPr="00234396">
        <w:rPr>
          <w:lang w:val="fr-FR"/>
        </w:rPr>
        <w:t xml:space="preserve"> </w:t>
      </w:r>
      <w:r w:rsidR="00885488" w:rsidRPr="00B779A9">
        <w:rPr>
          <w:lang w:val="fr-FR"/>
        </w:rPr>
        <w:t xml:space="preserve">VS </w:t>
      </w:r>
      <w:r w:rsidR="00885488" w:rsidRPr="00BC2E91">
        <w:rPr>
          <w:rStyle w:val="Incipit"/>
          <w:lang w:val="fr-FR"/>
        </w:rPr>
        <w:t>Fui flagellatus tota die alleluia.</w:t>
      </w:r>
      <w:r w:rsidR="00E72182" w:rsidRPr="00BC2E91">
        <w:rPr>
          <w:rStyle w:val="Incipit"/>
          <w:lang w:val="fr-FR"/>
        </w:rPr>
        <w:t xml:space="preserve"> </w:t>
      </w:r>
      <w:r w:rsidR="00885488" w:rsidRPr="00BC2E91">
        <w:rPr>
          <w:rStyle w:val="Incipit"/>
          <w:lang w:val="fr-FR"/>
        </w:rPr>
        <w:t>Et castigatio mea in matutinis alleluia</w:t>
      </w:r>
      <w:r w:rsidR="00885488" w:rsidRPr="00B779A9">
        <w:rPr>
          <w:lang w:val="fr-FR"/>
        </w:rPr>
        <w:t xml:space="preserve">. </w:t>
      </w:r>
      <w:r w:rsidR="00982DDC" w:rsidRPr="00234396">
        <w:rPr>
          <w:lang w:val="fr-FR"/>
        </w:rPr>
        <w:t>Evangelium quaere circa initium in volumine de sanctis. [</w:t>
      </w:r>
      <w:r w:rsidR="00885488" w:rsidRPr="00234396">
        <w:rPr>
          <w:lang w:val="fr-FR"/>
        </w:rPr>
        <w:t>EV</w:t>
      </w:r>
      <w:r w:rsidR="00982DDC" w:rsidRPr="00234396">
        <w:rPr>
          <w:lang w:val="fr-FR"/>
        </w:rPr>
        <w:t>]</w:t>
      </w:r>
      <w:r w:rsidR="00885488" w:rsidRPr="00234396">
        <w:rPr>
          <w:lang w:val="fr-FR"/>
        </w:rPr>
        <w:t xml:space="preserve"> </w:t>
      </w:r>
      <w:r w:rsidR="006F3A10" w:rsidRPr="00234396">
        <w:rPr>
          <w:rStyle w:val="Incipit"/>
          <w:lang w:val="fr-FR"/>
        </w:rPr>
        <w:t>Rogaverunt I</w:t>
      </w:r>
      <w:r w:rsidR="00885488" w:rsidRPr="00234396">
        <w:rPr>
          <w:rStyle w:val="Incipit"/>
          <w:lang w:val="fr-FR"/>
        </w:rPr>
        <w:t>ud</w:t>
      </w:r>
      <w:r w:rsidR="006F3A10" w:rsidRPr="00234396">
        <w:rPr>
          <w:rStyle w:val="Incipit"/>
          <w:lang w:val="fr-FR"/>
        </w:rPr>
        <w:t>a</w:t>
      </w:r>
      <w:r w:rsidR="00885488" w:rsidRPr="00234396">
        <w:rPr>
          <w:rStyle w:val="Incipit"/>
          <w:lang w:val="fr-FR"/>
        </w:rPr>
        <w:t>ei Pilatum ut frangerentur eorum crura</w:t>
      </w:r>
      <w:r w:rsidR="00885488" w:rsidRPr="00234396">
        <w:rPr>
          <w:lang w:val="fr-FR"/>
        </w:rPr>
        <w:t xml:space="preserve">. </w:t>
      </w:r>
      <w:r w:rsidR="00885488" w:rsidRPr="00B779A9">
        <w:rPr>
          <w:lang w:val="es-ES"/>
        </w:rPr>
        <w:t xml:space="preserve">RP </w:t>
      </w:r>
      <w:r w:rsidR="00885488" w:rsidRPr="00BC2E91">
        <w:rPr>
          <w:rStyle w:val="Incipit"/>
          <w:lang w:val="es-ES"/>
        </w:rPr>
        <w:t>Vibrans miles</w:t>
      </w:r>
      <w:r w:rsidR="00885488" w:rsidRPr="00B779A9">
        <w:rPr>
          <w:lang w:val="es-ES"/>
        </w:rPr>
        <w:t xml:space="preserve">. </w:t>
      </w:r>
      <w:r w:rsidR="00BA24A1" w:rsidRPr="00B779A9">
        <w:rPr>
          <w:lang w:val="es-ES"/>
        </w:rPr>
        <w:t>[</w:t>
      </w:r>
      <w:r w:rsidR="00885488" w:rsidRPr="00B779A9">
        <w:rPr>
          <w:lang w:val="es-ES"/>
        </w:rPr>
        <w:t>RP</w:t>
      </w:r>
      <w:r w:rsidR="00BA24A1" w:rsidRPr="00B779A9">
        <w:rPr>
          <w:lang w:val="es-ES"/>
        </w:rPr>
        <w:t>]</w:t>
      </w:r>
      <w:r w:rsidR="00885488" w:rsidRPr="00B779A9">
        <w:rPr>
          <w:lang w:val="es-ES"/>
        </w:rPr>
        <w:t xml:space="preserve"> </w:t>
      </w:r>
      <w:r w:rsidR="00885488" w:rsidRPr="00BC2E91">
        <w:rPr>
          <w:rStyle w:val="Incipit"/>
          <w:lang w:val="es-ES"/>
        </w:rPr>
        <w:t>Ubi est hasta</w:t>
      </w:r>
      <w:r w:rsidR="00885488" w:rsidRPr="00B779A9">
        <w:rPr>
          <w:lang w:val="es-ES"/>
        </w:rPr>
        <w:t xml:space="preserve">. </w:t>
      </w:r>
      <w:r w:rsidR="00BA24A1" w:rsidRPr="00B779A9">
        <w:rPr>
          <w:lang w:val="es-ES"/>
        </w:rPr>
        <w:t>[</w:t>
      </w:r>
      <w:r w:rsidR="00885488" w:rsidRPr="00B779A9">
        <w:rPr>
          <w:lang w:val="es-ES"/>
        </w:rPr>
        <w:t>RP</w:t>
      </w:r>
      <w:r w:rsidR="00BA24A1" w:rsidRPr="00B779A9">
        <w:rPr>
          <w:lang w:val="es-ES"/>
        </w:rPr>
        <w:t>]</w:t>
      </w:r>
      <w:r w:rsidR="00885488" w:rsidRPr="00B779A9">
        <w:rPr>
          <w:lang w:val="es-ES"/>
        </w:rPr>
        <w:t xml:space="preserve"> </w:t>
      </w:r>
      <w:r w:rsidR="00885488" w:rsidRPr="00BC2E91">
        <w:rPr>
          <w:rStyle w:val="Incipit"/>
          <w:lang w:val="es-ES"/>
        </w:rPr>
        <w:t>Videte gloriosa loca</w:t>
      </w:r>
      <w:r w:rsidR="00885488" w:rsidRPr="00B779A9">
        <w:rPr>
          <w:lang w:val="es-ES"/>
        </w:rPr>
        <w:t>.</w:t>
      </w:r>
      <w:r w:rsidR="003A3514" w:rsidRPr="00B779A9">
        <w:rPr>
          <w:lang w:val="es-ES"/>
        </w:rPr>
        <w:t xml:space="preserve"> [TD] </w:t>
      </w:r>
      <w:r w:rsidR="003A3514" w:rsidRPr="00BC2E91">
        <w:rPr>
          <w:rStyle w:val="Incipit"/>
          <w:lang w:val="es-ES"/>
        </w:rPr>
        <w:t>Te deum</w:t>
      </w:r>
      <w:r w:rsidR="00432233" w:rsidRPr="00BC2E91">
        <w:rPr>
          <w:rStyle w:val="Incipit"/>
          <w:lang w:val="es-ES"/>
        </w:rPr>
        <w:t xml:space="preserve"> laudamus</w:t>
      </w:r>
      <w:r w:rsidR="00266B1C">
        <w:rPr>
          <w:lang w:val="es-ES"/>
        </w:rPr>
        <w:t xml:space="preserve"> dicitur</w:t>
      </w:r>
      <w:r w:rsidR="00885488" w:rsidRPr="00B779A9">
        <w:rPr>
          <w:lang w:val="es-ES"/>
        </w:rPr>
        <w:t>.</w:t>
      </w:r>
      <w:r w:rsidR="003A3514" w:rsidRPr="00B779A9">
        <w:rPr>
          <w:lang w:val="es-ES"/>
        </w:rPr>
        <w:t xml:space="preserve"> </w:t>
      </w:r>
    </w:p>
    <w:p w:rsidR="00885488" w:rsidRPr="00BC2E91" w:rsidRDefault="003A3514" w:rsidP="00415109">
      <w:pPr>
        <w:rPr>
          <w:lang w:val="fr-FR"/>
        </w:rPr>
      </w:pPr>
      <w:r w:rsidRPr="00B779A9">
        <w:rPr>
          <w:lang w:val="es-ES"/>
        </w:rPr>
        <w:t>(241v)</w:t>
      </w:r>
      <w:r w:rsidR="006F3A10">
        <w:rPr>
          <w:lang w:val="es-ES"/>
        </w:rPr>
        <w:t xml:space="preserve"> </w:t>
      </w:r>
      <w:r w:rsidR="009A5169" w:rsidRPr="00BC2E91">
        <w:rPr>
          <w:rStyle w:val="Time1"/>
          <w:lang w:val="es-ES"/>
        </w:rPr>
        <w:t>Ad laudes</w:t>
      </w:r>
      <w:r w:rsidR="00885488" w:rsidRPr="00B779A9">
        <w:rPr>
          <w:lang w:val="es-ES"/>
        </w:rPr>
        <w:t xml:space="preserve"> AN </w:t>
      </w:r>
      <w:r w:rsidR="00885488" w:rsidRPr="00BC2E91">
        <w:rPr>
          <w:rStyle w:val="Incipit"/>
          <w:lang w:val="es-ES"/>
        </w:rPr>
        <w:t>Hasta regis gloriae</w:t>
      </w:r>
      <w:r w:rsidR="00885488" w:rsidRPr="00B779A9">
        <w:rPr>
          <w:lang w:val="es-ES"/>
        </w:rPr>
        <w:t xml:space="preserve"> cum reliquis. HY </w:t>
      </w:r>
      <w:r w:rsidR="00885488" w:rsidRPr="00BC2E91">
        <w:rPr>
          <w:rStyle w:val="Incipit"/>
          <w:lang w:val="es-ES"/>
        </w:rPr>
        <w:t xml:space="preserve">Verbum supernum prodiens </w:t>
      </w:r>
      <w:r w:rsidR="007C0D5D" w:rsidRPr="00BC2E91">
        <w:rPr>
          <w:rStyle w:val="Incipit"/>
          <w:lang w:val="es-ES"/>
        </w:rPr>
        <w:t>salv</w:t>
      </w:r>
      <w:r w:rsidR="00885488" w:rsidRPr="00BC2E91">
        <w:rPr>
          <w:rStyle w:val="Incipit"/>
          <w:lang w:val="es-ES"/>
        </w:rPr>
        <w:t>are quod perierat</w:t>
      </w:r>
      <w:r w:rsidR="00885488" w:rsidRPr="00B779A9">
        <w:rPr>
          <w:lang w:val="es-ES"/>
        </w:rPr>
        <w:t xml:space="preserve">. </w:t>
      </w:r>
      <w:r w:rsidR="00885488" w:rsidRPr="00B779A9">
        <w:rPr>
          <w:lang w:val="pt-PT"/>
        </w:rPr>
        <w:t xml:space="preserve">VS </w:t>
      </w:r>
      <w:r w:rsidR="00941D75" w:rsidRPr="00BC2E91">
        <w:rPr>
          <w:rStyle w:val="Incipit"/>
          <w:lang w:val="pt-PT"/>
        </w:rPr>
        <w:t>Per sanctam l</w:t>
      </w:r>
      <w:r w:rsidR="00885488" w:rsidRPr="00BC2E91">
        <w:rPr>
          <w:rStyle w:val="Incipit"/>
          <w:lang w:val="pt-PT"/>
        </w:rPr>
        <w:t>anceam tuam de inimicis nostris alleluia.</w:t>
      </w:r>
      <w:r w:rsidR="00964808" w:rsidRPr="00BC2E91">
        <w:rPr>
          <w:rStyle w:val="Incipit"/>
          <w:lang w:val="pt-PT"/>
        </w:rPr>
        <w:t xml:space="preserve"> </w:t>
      </w:r>
      <w:r w:rsidR="00885488" w:rsidRPr="00BC2E91">
        <w:rPr>
          <w:rStyle w:val="Incipit"/>
          <w:lang w:val="pt-PT"/>
        </w:rPr>
        <w:t>Libera nos deus noster alleluia</w:t>
      </w:r>
      <w:r w:rsidR="00885488" w:rsidRPr="00B779A9">
        <w:rPr>
          <w:lang w:val="pt-PT"/>
        </w:rPr>
        <w:t xml:space="preserve">. </w:t>
      </w:r>
      <w:r w:rsidR="00885488" w:rsidRPr="00B779A9">
        <w:rPr>
          <w:lang w:val="fr-FR"/>
        </w:rPr>
        <w:t xml:space="preserve">AB </w:t>
      </w:r>
      <w:r w:rsidR="00885488" w:rsidRPr="00BC2E91">
        <w:rPr>
          <w:rStyle w:val="Incipit"/>
          <w:lang w:val="fr-FR"/>
        </w:rPr>
        <w:t xml:space="preserve">O </w:t>
      </w:r>
      <w:r w:rsidR="000F4FB4" w:rsidRPr="00BC2E91">
        <w:rPr>
          <w:rStyle w:val="Incipit"/>
          <w:lang w:val="fr-FR"/>
        </w:rPr>
        <w:t>feli</w:t>
      </w:r>
      <w:r w:rsidR="00941D75" w:rsidRPr="00BC2E91">
        <w:rPr>
          <w:rStyle w:val="Incipit"/>
          <w:lang w:val="fr-FR"/>
        </w:rPr>
        <w:t>x et omni laude digna l</w:t>
      </w:r>
      <w:r w:rsidR="00885488" w:rsidRPr="00BC2E91">
        <w:rPr>
          <w:rStyle w:val="Incipit"/>
          <w:lang w:val="fr-FR"/>
        </w:rPr>
        <w:t xml:space="preserve">ancea </w:t>
      </w:r>
      <w:r w:rsidR="001B7479" w:rsidRPr="00BC2E91">
        <w:rPr>
          <w:rStyle w:val="Incipit"/>
          <w:lang w:val="fr-FR"/>
        </w:rPr>
        <w:t>salvator</w:t>
      </w:r>
      <w:r w:rsidR="00885488" w:rsidRPr="00BC2E91">
        <w:rPr>
          <w:rStyle w:val="Incipit"/>
          <w:lang w:val="fr-FR"/>
        </w:rPr>
        <w:t>is</w:t>
      </w:r>
      <w:r w:rsidR="00885488" w:rsidRPr="00B779A9">
        <w:rPr>
          <w:lang w:val="fr-FR"/>
        </w:rPr>
        <w:t xml:space="preserve">. </w:t>
      </w:r>
      <w:r w:rsidR="00941D75">
        <w:rPr>
          <w:lang w:val="fr-FR"/>
        </w:rPr>
        <w:t>Suffragium d</w:t>
      </w:r>
      <w:r w:rsidR="00885488" w:rsidRPr="00B779A9">
        <w:rPr>
          <w:lang w:val="fr-FR"/>
        </w:rPr>
        <w:t xml:space="preserve">e </w:t>
      </w:r>
      <w:r w:rsidR="00885488" w:rsidRPr="00266B1C">
        <w:rPr>
          <w:lang w:val="fr-FR"/>
        </w:rPr>
        <w:t xml:space="preserve">resurrectione </w:t>
      </w:r>
      <w:r w:rsidR="00941D75">
        <w:rPr>
          <w:lang w:val="fr-FR"/>
        </w:rPr>
        <w:t xml:space="preserve">[AC] </w:t>
      </w:r>
      <w:r w:rsidR="00266B1C" w:rsidRPr="00BC2E91">
        <w:rPr>
          <w:rStyle w:val="Incipit"/>
          <w:lang w:val="fr-FR"/>
        </w:rPr>
        <w:t>%D::</w:t>
      </w:r>
      <w:r w:rsidR="00982DDC" w:rsidRPr="00BC2E91">
        <w:rPr>
          <w:rStyle w:val="Incipit"/>
          <w:lang w:val="fr-FR"/>
        </w:rPr>
        <w:t>Surrexit</w:t>
      </w:r>
      <w:r w:rsidR="00D734F4" w:rsidRPr="00BC2E91">
        <w:rPr>
          <w:rStyle w:val="Incipit"/>
          <w:lang w:val="fr-FR"/>
        </w:rPr>
        <w:t xml:space="preserve"> </w:t>
      </w:r>
      <w:r w:rsidR="00982DDC" w:rsidRPr="00BC2E91">
        <w:rPr>
          <w:rStyle w:val="Incipit"/>
          <w:lang w:val="fr-FR"/>
        </w:rPr>
        <w:t>Christus</w:t>
      </w:r>
      <w:r w:rsidR="00266B1C" w:rsidRPr="002D4ADF">
        <w:rPr>
          <w:rStyle w:val="Incipit"/>
          <w:lang w:val="fr-FR"/>
        </w:rPr>
        <w:t>%</w:t>
      </w:r>
      <w:r w:rsidR="00DD1415">
        <w:rPr>
          <w:lang w:val="fr-FR"/>
        </w:rPr>
        <w:t>@</w:t>
      </w:r>
      <w:r w:rsidR="00DD1415" w:rsidRPr="00B779A9">
        <w:rPr>
          <w:lang w:val="fr-FR"/>
        </w:rPr>
        <w:t>17.</w:t>
      </w:r>
      <w:r w:rsidR="00982DDC" w:rsidRPr="00B779A9">
        <w:rPr>
          <w:lang w:val="fr-FR"/>
        </w:rPr>
        <w:t xml:space="preserve"> </w:t>
      </w:r>
      <w:r w:rsidR="00380E52">
        <w:rPr>
          <w:lang w:val="fr-FR"/>
        </w:rPr>
        <w:t xml:space="preserve">[AC] </w:t>
      </w:r>
      <w:r w:rsidR="00982DDC" w:rsidRPr="002D4ADF">
        <w:rPr>
          <w:rStyle w:val="Incipit"/>
          <w:lang w:val="fr-FR"/>
        </w:rPr>
        <w:t>$E::</w:t>
      </w:r>
      <w:r w:rsidR="00885488" w:rsidRPr="002D4ADF">
        <w:rPr>
          <w:rStyle w:val="Incipit"/>
          <w:lang w:val="fr-FR"/>
        </w:rPr>
        <w:t>Redemptor noster surrexit</w:t>
      </w:r>
      <w:r w:rsidR="00982DDC" w:rsidRPr="002D4ADF">
        <w:rPr>
          <w:rStyle w:val="Incipit"/>
          <w:lang w:val="fr-FR"/>
        </w:rPr>
        <w:t>$</w:t>
      </w:r>
      <w:r w:rsidR="00AD29A8">
        <w:rPr>
          <w:lang w:val="fr-FR"/>
        </w:rPr>
        <w:t>.</w:t>
      </w:r>
      <w:r w:rsidR="00885488" w:rsidRPr="00B779A9">
        <w:rPr>
          <w:lang w:val="fr-FR"/>
        </w:rPr>
        <w:t xml:space="preserve"> De beata virgine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BC2E91">
        <w:rPr>
          <w:rStyle w:val="Incipit"/>
          <w:lang w:val="fr-FR"/>
        </w:rPr>
        <w:t>Alleluia sancta dei genitrix</w:t>
      </w:r>
      <w:r w:rsidR="00885488" w:rsidRPr="00B779A9">
        <w:rPr>
          <w:lang w:val="fr-FR"/>
        </w:rPr>
        <w:t xml:space="preserve">. </w:t>
      </w:r>
      <w:r w:rsidR="003525EF" w:rsidRPr="00B779A9">
        <w:rPr>
          <w:lang w:val="fr-FR"/>
        </w:rPr>
        <w:t xml:space="preserve">[BD] </w:t>
      </w:r>
      <w:r w:rsidR="005F6F99" w:rsidRPr="00BC2E91">
        <w:rPr>
          <w:rStyle w:val="Incipit"/>
          <w:lang w:val="fr-FR"/>
        </w:rPr>
        <w:t>Benedicamus</w:t>
      </w:r>
      <w:r w:rsidR="003525EF" w:rsidRPr="00B779A9">
        <w:rPr>
          <w:lang w:val="fr-FR"/>
        </w:rPr>
        <w:t xml:space="preserve"> cum</w:t>
      </w:r>
      <w:r w:rsidR="00885488" w:rsidRPr="00B779A9">
        <w:rPr>
          <w:lang w:val="fr-FR"/>
        </w:rPr>
        <w:t xml:space="preserve"> quinque alleluia.</w:t>
      </w:r>
    </w:p>
    <w:p w:rsidR="00885488" w:rsidRPr="00B779A9" w:rsidRDefault="00266B1C" w:rsidP="00415109">
      <w:pPr>
        <w:rPr>
          <w:lang w:val="pt-PT"/>
        </w:rPr>
      </w:pPr>
      <w:r w:rsidRPr="00BC2E91">
        <w:rPr>
          <w:rStyle w:val="Time1"/>
          <w:lang w:val="pt-PT"/>
        </w:rPr>
        <w:t>Ad maturum officium</w:t>
      </w:r>
      <w:r w:rsidR="00885488" w:rsidRPr="00B779A9">
        <w:rPr>
          <w:lang w:val="pt-PT"/>
        </w:rPr>
        <w:t xml:space="preserve"> </w:t>
      </w:r>
      <w:r w:rsidR="00BA24A1" w:rsidRPr="00B779A9">
        <w:rPr>
          <w:lang w:val="pt-PT"/>
        </w:rPr>
        <w:t>[</w:t>
      </w:r>
      <w:r w:rsidR="00885488" w:rsidRPr="00B779A9">
        <w:rPr>
          <w:lang w:val="pt-PT"/>
        </w:rPr>
        <w:t>IN</w:t>
      </w:r>
      <w:r w:rsidR="00BA24A1" w:rsidRPr="00B779A9">
        <w:rPr>
          <w:lang w:val="pt-PT"/>
        </w:rPr>
        <w:t>]</w:t>
      </w:r>
      <w:r w:rsidR="00885488" w:rsidRPr="00B779A9">
        <w:rPr>
          <w:lang w:val="pt-PT"/>
        </w:rPr>
        <w:t xml:space="preserve"> </w:t>
      </w:r>
      <w:r w:rsidR="000F4FB4" w:rsidRPr="005A362F">
        <w:rPr>
          <w:rStyle w:val="Incipit"/>
          <w:lang w:val="pt-PT"/>
        </w:rPr>
        <w:t>Salve</w:t>
      </w:r>
      <w:r w:rsidR="005A362F" w:rsidRPr="00BE7D55">
        <w:rPr>
          <w:i/>
          <w:lang w:val="pt-PT"/>
        </w:rPr>
        <w:t xml:space="preserve"> </w:t>
      </w:r>
      <w:r w:rsidR="00885488" w:rsidRPr="00B779A9">
        <w:rPr>
          <w:lang w:val="pt-PT"/>
        </w:rPr>
        <w:t xml:space="preserve">cum reliquis ut supra </w:t>
      </w:r>
      <w:r w:rsidRPr="00FA08A9">
        <w:rPr>
          <w:lang w:val="pt-PT"/>
        </w:rPr>
        <w:t>%D::</w:t>
      </w:r>
      <w:r w:rsidR="00982DDC" w:rsidRPr="00FA08A9">
        <w:rPr>
          <w:lang w:val="pt-PT"/>
        </w:rPr>
        <w:t>quando</w:t>
      </w:r>
      <w:r w:rsidR="00FA08A9" w:rsidRPr="00FA08A9">
        <w:rPr>
          <w:lang w:val="pt-PT"/>
        </w:rPr>
        <w:t>%</w:t>
      </w:r>
      <w:r w:rsidR="00982DDC" w:rsidRPr="00B779A9">
        <w:rPr>
          <w:lang w:val="pt-PT"/>
        </w:rPr>
        <w:t xml:space="preserve"> $E::</w:t>
      </w:r>
      <w:r w:rsidR="00885488" w:rsidRPr="00B779A9">
        <w:rPr>
          <w:lang w:val="pt-PT"/>
        </w:rPr>
        <w:t>cum</w:t>
      </w:r>
      <w:r w:rsidR="00982DDC" w:rsidRPr="00B779A9">
        <w:rPr>
          <w:lang w:val="pt-PT"/>
        </w:rPr>
        <w:t>$</w:t>
      </w:r>
      <w:r w:rsidR="00885488" w:rsidRPr="00B779A9">
        <w:rPr>
          <w:lang w:val="pt-PT"/>
        </w:rPr>
        <w:t xml:space="preserve"> dictum erat de festis quando sunt bini.</w:t>
      </w:r>
    </w:p>
    <w:p w:rsidR="00885488" w:rsidRPr="00B779A9" w:rsidRDefault="00FA08A9" w:rsidP="00415109">
      <w:pPr>
        <w:rPr>
          <w:lang w:val="pt-PT"/>
        </w:rPr>
      </w:pPr>
      <w:r w:rsidRPr="00BC2E91">
        <w:rPr>
          <w:rStyle w:val="Time1"/>
          <w:lang w:val="pt-PT"/>
        </w:rPr>
        <w:t>Ad horas</w:t>
      </w:r>
      <w:r w:rsidR="00885488" w:rsidRPr="00B779A9">
        <w:rPr>
          <w:lang w:val="pt-PT"/>
        </w:rPr>
        <w:t xml:space="preserve"> dicantur laudes.</w:t>
      </w:r>
    </w:p>
    <w:p w:rsidR="00941D75" w:rsidRPr="00BC2E91" w:rsidRDefault="00FA08A9" w:rsidP="00415109">
      <w:pPr>
        <w:rPr>
          <w:lang w:val="pt-PT"/>
        </w:rPr>
      </w:pPr>
      <w:r w:rsidRPr="00BC2E91">
        <w:rPr>
          <w:rStyle w:val="Time1"/>
          <w:lang w:val="pt-PT"/>
        </w:rPr>
        <w:lastRenderedPageBreak/>
        <w:t>Ad primam</w:t>
      </w:r>
      <w:r w:rsidR="00885488" w:rsidRPr="00B779A9">
        <w:rPr>
          <w:lang w:val="pt-PT"/>
        </w:rPr>
        <w:t xml:space="preserve"> HY </w:t>
      </w:r>
      <w:r w:rsidR="00885488" w:rsidRPr="00BC2E91">
        <w:rPr>
          <w:rStyle w:val="Incipit"/>
          <w:lang w:val="pt-PT"/>
        </w:rPr>
        <w:t xml:space="preserve">Iam lucis orto </w:t>
      </w:r>
      <w:r w:rsidR="004B3248" w:rsidRPr="00BC2E91">
        <w:rPr>
          <w:rStyle w:val="Incipit"/>
          <w:lang w:val="pt-PT"/>
        </w:rPr>
        <w:t>sider</w:t>
      </w:r>
      <w:r w:rsidR="00885488" w:rsidRPr="00BC2E91">
        <w:rPr>
          <w:rStyle w:val="Incipit"/>
          <w:lang w:val="pt-PT"/>
        </w:rPr>
        <w:t xml:space="preserve">e dignare nos </w:t>
      </w:r>
      <w:r w:rsidR="001D1C08" w:rsidRPr="00BC2E91">
        <w:rPr>
          <w:rStyle w:val="Incipit"/>
          <w:lang w:val="pt-PT"/>
        </w:rPr>
        <w:t>invi</w:t>
      </w:r>
      <w:r w:rsidR="00885488" w:rsidRPr="00BC2E91">
        <w:rPr>
          <w:rStyle w:val="Incipit"/>
          <w:lang w:val="pt-PT"/>
        </w:rPr>
        <w:t>sere</w:t>
      </w:r>
      <w:r w:rsidR="00885488" w:rsidRPr="00B779A9">
        <w:rPr>
          <w:lang w:val="pt-PT"/>
        </w:rPr>
        <w:t xml:space="preserve">. RB </w:t>
      </w:r>
      <w:r w:rsidR="00885488" w:rsidRPr="00BC2E91">
        <w:rPr>
          <w:rStyle w:val="Incipit"/>
          <w:lang w:val="pt-PT"/>
        </w:rPr>
        <w:t xml:space="preserve">Christe Iesu fili dei </w:t>
      </w:r>
      <w:r w:rsidR="001B7479" w:rsidRPr="00BC2E91">
        <w:rPr>
          <w:rStyle w:val="Incipit"/>
          <w:lang w:val="pt-PT"/>
        </w:rPr>
        <w:t>vivi</w:t>
      </w:r>
      <w:r w:rsidR="00885488" w:rsidRPr="00BC2E91">
        <w:rPr>
          <w:rStyle w:val="Incipit"/>
          <w:lang w:val="pt-PT"/>
        </w:rPr>
        <w:t xml:space="preserve"> miserere nobis alleluia</w:t>
      </w:r>
      <w:r w:rsidR="00885488" w:rsidRPr="00B779A9">
        <w:rPr>
          <w:lang w:val="pt-PT"/>
        </w:rPr>
        <w:t xml:space="preserve">. </w:t>
      </w:r>
      <w:r w:rsidR="00BA24A1" w:rsidRPr="00BC2E91">
        <w:rPr>
          <w:lang w:val="pt-PT"/>
        </w:rPr>
        <w:t>[</w:t>
      </w:r>
      <w:r w:rsidR="003A3514" w:rsidRPr="00BC2E91">
        <w:rPr>
          <w:lang w:val="pt-PT"/>
        </w:rPr>
        <w:t>R</w:t>
      </w:r>
      <w:r w:rsidR="00885488" w:rsidRPr="00BC2E91">
        <w:rPr>
          <w:lang w:val="pt-PT"/>
        </w:rPr>
        <w:t>V</w:t>
      </w:r>
      <w:r w:rsidR="00BA24A1" w:rsidRPr="00BC2E91">
        <w:rPr>
          <w:lang w:val="pt-PT"/>
        </w:rPr>
        <w:t>]</w:t>
      </w:r>
      <w:r w:rsidR="00885488" w:rsidRPr="00BC2E91">
        <w:rPr>
          <w:lang w:val="pt-PT"/>
        </w:rPr>
        <w:t xml:space="preserve"> </w:t>
      </w:r>
      <w:r w:rsidR="00885488" w:rsidRPr="00BC2E91">
        <w:rPr>
          <w:rStyle w:val="Incipit"/>
          <w:lang w:val="pt-PT"/>
        </w:rPr>
        <w:t xml:space="preserve">Qui </w:t>
      </w:r>
      <w:r w:rsidR="00382E22" w:rsidRPr="00BC2E91">
        <w:rPr>
          <w:rStyle w:val="Incipit"/>
          <w:lang w:val="pt-PT"/>
        </w:rPr>
        <w:t>vu</w:t>
      </w:r>
      <w:r w:rsidR="00885488" w:rsidRPr="00BC2E91">
        <w:rPr>
          <w:rStyle w:val="Incipit"/>
          <w:lang w:val="pt-PT"/>
        </w:rPr>
        <w:t>lnerari dignatus es pro nobis alleluia</w:t>
      </w:r>
      <w:r w:rsidR="00941D75" w:rsidRPr="00BC2E91">
        <w:rPr>
          <w:lang w:val="pt-PT"/>
        </w:rPr>
        <w:t xml:space="preserve"> pro</w:t>
      </w:r>
      <w:r w:rsidR="00885488" w:rsidRPr="00BC2E91">
        <w:rPr>
          <w:lang w:val="pt-PT"/>
        </w:rPr>
        <w:t xml:space="preserve">ut habetur in </w:t>
      </w:r>
      <w:r w:rsidR="00885488" w:rsidRPr="00BC2E91">
        <w:rPr>
          <w:rStyle w:val="Funktion"/>
          <w:lang w:val="pt-PT"/>
        </w:rPr>
        <w:t>responsionaliis libellis</w:t>
      </w:r>
      <w:r w:rsidR="00885488" w:rsidRPr="00BC2E91">
        <w:rPr>
          <w:lang w:val="pt-PT"/>
        </w:rPr>
        <w:t xml:space="preserve">. VS </w:t>
      </w:r>
      <w:r w:rsidR="00885488" w:rsidRPr="00BC2E91">
        <w:rPr>
          <w:rStyle w:val="Incipit"/>
          <w:lang w:val="pt-PT"/>
        </w:rPr>
        <w:t>Christo in carne passo alleluia.</w:t>
      </w:r>
      <w:r w:rsidR="003A3514" w:rsidRPr="00BC2E91">
        <w:rPr>
          <w:rStyle w:val="Incipit"/>
          <w:lang w:val="pt-PT"/>
        </w:rPr>
        <w:t xml:space="preserve"> </w:t>
      </w:r>
      <w:r w:rsidR="00885488" w:rsidRPr="00BC2E91">
        <w:rPr>
          <w:rStyle w:val="Incipit"/>
          <w:lang w:val="pt-PT"/>
        </w:rPr>
        <w:t xml:space="preserve">Et </w:t>
      </w:r>
      <w:r w:rsidR="000F4FB4" w:rsidRPr="00BC2E91">
        <w:rPr>
          <w:rStyle w:val="Incipit"/>
          <w:lang w:val="pt-PT"/>
        </w:rPr>
        <w:t>vos</w:t>
      </w:r>
      <w:r w:rsidR="00885488" w:rsidRPr="00BC2E91">
        <w:rPr>
          <w:rStyle w:val="Incipit"/>
          <w:lang w:val="pt-PT"/>
        </w:rPr>
        <w:t xml:space="preserve"> eadem cogitatione armamini alleluia</w:t>
      </w:r>
      <w:r w:rsidR="00885488" w:rsidRPr="00BC2E91">
        <w:rPr>
          <w:lang w:val="pt-PT"/>
        </w:rPr>
        <w:t>.</w:t>
      </w:r>
      <w:r w:rsidR="003A3514" w:rsidRPr="00BC2E91">
        <w:rPr>
          <w:lang w:val="pt-PT"/>
        </w:rPr>
        <w:t xml:space="preserve"> </w:t>
      </w:r>
    </w:p>
    <w:p w:rsidR="00885488" w:rsidRPr="00234396" w:rsidRDefault="003A3514" w:rsidP="00415109">
      <w:pPr>
        <w:rPr>
          <w:lang w:val="pt-PT"/>
        </w:rPr>
      </w:pPr>
      <w:r w:rsidRPr="00BC2E91">
        <w:rPr>
          <w:lang w:val="pt-PT"/>
        </w:rPr>
        <w:t>(242r)</w:t>
      </w:r>
      <w:r w:rsidR="00941D75" w:rsidRPr="00BC2E91">
        <w:rPr>
          <w:lang w:val="pt-PT"/>
        </w:rPr>
        <w:t xml:space="preserve"> </w:t>
      </w:r>
      <w:r w:rsidR="00885488" w:rsidRPr="00BC2E91">
        <w:rPr>
          <w:lang w:val="pt-PT"/>
        </w:rPr>
        <w:t xml:space="preserve">Post primam hac die habetur in </w:t>
      </w:r>
      <w:r w:rsidR="00885488" w:rsidRPr="00BC2E91">
        <w:rPr>
          <w:rStyle w:val="Ort"/>
          <w:lang w:val="pt-PT"/>
        </w:rPr>
        <w:t>sacrario</w:t>
      </w:r>
      <w:r w:rsidR="00885488" w:rsidRPr="00BC2E91">
        <w:rPr>
          <w:lang w:val="pt-PT"/>
        </w:rPr>
        <w:t xml:space="preserve"> </w:t>
      </w:r>
      <w:r w:rsidR="00885488" w:rsidRPr="002D4ADF">
        <w:rPr>
          <w:lang w:val="pt-PT"/>
        </w:rPr>
        <w:t xml:space="preserve">nostro </w:t>
      </w:r>
      <w:r w:rsidR="00885488" w:rsidRPr="002D4ADF">
        <w:rPr>
          <w:rStyle w:val="Time1"/>
          <w:lang w:val="pt-PT"/>
        </w:rPr>
        <w:t>officium</w:t>
      </w:r>
      <w:r w:rsidR="00885488" w:rsidRPr="002D4ADF">
        <w:rPr>
          <w:lang w:val="pt-PT"/>
        </w:rPr>
        <w:t xml:space="preserve"> de</w:t>
      </w:r>
      <w:r w:rsidR="00885488" w:rsidRPr="00BC2E91">
        <w:rPr>
          <w:lang w:val="pt-PT"/>
        </w:rPr>
        <w:t xml:space="preserve"> lancea et cla</w:t>
      </w:r>
      <w:r w:rsidR="00757B15" w:rsidRPr="00BC2E91">
        <w:rPr>
          <w:lang w:val="pt-PT"/>
        </w:rPr>
        <w:t>v</w:t>
      </w:r>
      <w:r w:rsidR="00885488" w:rsidRPr="00BC2E91">
        <w:rPr>
          <w:lang w:val="pt-PT"/>
        </w:rPr>
        <w:t xml:space="preserve">orum domini. </w:t>
      </w:r>
      <w:r w:rsidR="00885488" w:rsidRPr="00B779A9">
        <w:rPr>
          <w:lang w:val="fr-FR"/>
        </w:rPr>
        <w:t xml:space="preserve">IN </w:t>
      </w:r>
      <w:r w:rsidR="00885488" w:rsidRPr="005A362F">
        <w:rPr>
          <w:rStyle w:val="Incipit"/>
          <w:lang w:val="fr-FR"/>
        </w:rPr>
        <w:t>Foderunt</w:t>
      </w:r>
      <w:r w:rsidR="005A362F" w:rsidRPr="00BE7D55">
        <w:rPr>
          <w:i/>
          <w:lang w:val="fr-FR"/>
        </w:rPr>
        <w:t xml:space="preserve"> </w:t>
      </w:r>
      <w:r w:rsidR="00885488" w:rsidRPr="005A362F">
        <w:rPr>
          <w:rStyle w:val="Incipit"/>
          <w:lang w:val="fr-FR"/>
        </w:rPr>
        <w:t>manus</w:t>
      </w:r>
      <w:r w:rsidR="005A362F" w:rsidRPr="00BE7D55">
        <w:rPr>
          <w:i/>
          <w:lang w:val="fr-FR"/>
        </w:rPr>
        <w:t xml:space="preserve"> </w:t>
      </w:r>
      <w:r w:rsidR="00885488" w:rsidRPr="005A362F">
        <w:rPr>
          <w:rStyle w:val="Incipit"/>
          <w:lang w:val="fr-FR"/>
        </w:rPr>
        <w:t>meas</w:t>
      </w:r>
      <w:r w:rsidR="00DD1415">
        <w:rPr>
          <w:lang w:val="fr-FR"/>
        </w:rPr>
        <w:t>@</w:t>
      </w:r>
      <w:r w:rsidR="00DD1415" w:rsidRPr="00B779A9">
        <w:rPr>
          <w:lang w:val="fr-FR"/>
        </w:rPr>
        <w:t>329.</w:t>
      </w:r>
      <w:r w:rsidR="00885488" w:rsidRPr="00B779A9">
        <w:rPr>
          <w:lang w:val="fr-FR"/>
        </w:rPr>
        <w:t xml:space="preserve"> </w:t>
      </w:r>
      <w:r w:rsidRPr="00B779A9">
        <w:rPr>
          <w:lang w:val="fr-FR"/>
        </w:rPr>
        <w:t xml:space="preserve">[KY] </w:t>
      </w:r>
      <w:r w:rsidRPr="005A362F">
        <w:rPr>
          <w:rStyle w:val="Incipit"/>
          <w:lang w:val="fr-FR"/>
        </w:rPr>
        <w:t>Kyrie</w:t>
      </w:r>
      <w:r w:rsidR="005A362F" w:rsidRPr="00BE7D55">
        <w:rPr>
          <w:i/>
          <w:lang w:val="fr-FR"/>
        </w:rPr>
        <w:t xml:space="preserve"> </w:t>
      </w:r>
      <w:r w:rsidRPr="00B779A9">
        <w:rPr>
          <w:lang w:val="fr-FR"/>
        </w:rPr>
        <w:t xml:space="preserve">et [SA] </w:t>
      </w:r>
      <w:r w:rsidRPr="005A362F">
        <w:rPr>
          <w:rStyle w:val="Incipit"/>
          <w:lang w:val="fr-FR"/>
        </w:rPr>
        <w:t>Sanctus</w:t>
      </w:r>
      <w:r w:rsidRPr="00B779A9">
        <w:rPr>
          <w:lang w:val="fr-FR"/>
        </w:rPr>
        <w:t xml:space="preserve"> </w:t>
      </w:r>
      <w:r w:rsidR="00885488" w:rsidRPr="00B779A9">
        <w:rPr>
          <w:lang w:val="fr-FR"/>
        </w:rPr>
        <w:t xml:space="preserve">paschale. </w:t>
      </w:r>
      <w:r w:rsidR="00885488" w:rsidRPr="00234396">
        <w:rPr>
          <w:lang w:val="pt-PT"/>
        </w:rPr>
        <w:t>Primum AL</w:t>
      </w:r>
      <w:r w:rsidRPr="00234396">
        <w:rPr>
          <w:lang w:val="pt-PT"/>
        </w:rPr>
        <w:t>V</w:t>
      </w:r>
      <w:r w:rsidR="00885488" w:rsidRPr="00234396">
        <w:rPr>
          <w:lang w:val="pt-PT"/>
        </w:rPr>
        <w:t xml:space="preserve"> </w:t>
      </w:r>
      <w:r w:rsidR="00885488" w:rsidRPr="00234396">
        <w:rPr>
          <w:rStyle w:val="Incipit"/>
          <w:lang w:val="pt-PT"/>
        </w:rPr>
        <w:t>Angelus</w:t>
      </w:r>
      <w:r w:rsidR="005A362F" w:rsidRPr="00234396">
        <w:rPr>
          <w:i/>
          <w:lang w:val="pt-PT"/>
        </w:rPr>
        <w:t xml:space="preserve"> </w:t>
      </w:r>
      <w:r w:rsidR="00885488" w:rsidRPr="00234396">
        <w:rPr>
          <w:rStyle w:val="Incipit"/>
          <w:lang w:val="pt-PT"/>
        </w:rPr>
        <w:t>Michael</w:t>
      </w:r>
      <w:r w:rsidR="00DD1415" w:rsidRPr="00234396">
        <w:rPr>
          <w:lang w:val="pt-PT"/>
        </w:rPr>
        <w:t>@329.</w:t>
      </w:r>
      <w:r w:rsidR="00885488" w:rsidRPr="00234396">
        <w:rPr>
          <w:lang w:val="pt-PT"/>
        </w:rPr>
        <w:t xml:space="preserve"> Secundum AL</w:t>
      </w:r>
      <w:r w:rsidRPr="00234396">
        <w:rPr>
          <w:lang w:val="pt-PT"/>
        </w:rPr>
        <w:t>V</w:t>
      </w:r>
      <w:r w:rsidR="00885488" w:rsidRPr="00234396">
        <w:rPr>
          <w:lang w:val="pt-PT"/>
        </w:rPr>
        <w:t xml:space="preserve"> </w:t>
      </w:r>
      <w:r w:rsidR="00885488" w:rsidRPr="00234396">
        <w:rPr>
          <w:rStyle w:val="Incipit"/>
          <w:lang w:val="pt-PT"/>
        </w:rPr>
        <w:t>Surrexit</w:t>
      </w:r>
      <w:r w:rsidR="005A362F" w:rsidRPr="00234396">
        <w:rPr>
          <w:i/>
          <w:lang w:val="pt-PT"/>
        </w:rPr>
        <w:t xml:space="preserve"> </w:t>
      </w:r>
      <w:r w:rsidR="00885488" w:rsidRPr="00234396">
        <w:rPr>
          <w:rStyle w:val="Incipit"/>
          <w:lang w:val="pt-PT"/>
        </w:rPr>
        <w:t>pastor</w:t>
      </w:r>
      <w:r w:rsidR="00885488" w:rsidRPr="00234396">
        <w:rPr>
          <w:lang w:val="pt-PT"/>
        </w:rPr>
        <w:t xml:space="preserve"> eodem folio. SE </w:t>
      </w:r>
      <w:r w:rsidR="00885488" w:rsidRPr="00234396">
        <w:rPr>
          <w:rStyle w:val="Incipit"/>
          <w:lang w:val="pt-PT"/>
        </w:rPr>
        <w:t>Hodiernae</w:t>
      </w:r>
      <w:r w:rsidR="005A362F" w:rsidRPr="00234396">
        <w:rPr>
          <w:i/>
          <w:lang w:val="pt-PT"/>
        </w:rPr>
        <w:t xml:space="preserve"> </w:t>
      </w:r>
      <w:r w:rsidR="00885488" w:rsidRPr="00234396">
        <w:rPr>
          <w:rStyle w:val="Incipit"/>
          <w:lang w:val="pt-PT"/>
        </w:rPr>
        <w:t>festum</w:t>
      </w:r>
      <w:r w:rsidR="005A362F" w:rsidRPr="00234396">
        <w:rPr>
          <w:i/>
          <w:lang w:val="pt-PT"/>
        </w:rPr>
        <w:t xml:space="preserve"> </w:t>
      </w:r>
      <w:r w:rsidR="00885488" w:rsidRPr="00234396">
        <w:rPr>
          <w:rStyle w:val="Incipit"/>
          <w:lang w:val="pt-PT"/>
        </w:rPr>
        <w:t>lucis</w:t>
      </w:r>
      <w:r w:rsidR="00DD1415" w:rsidRPr="00234396">
        <w:rPr>
          <w:lang w:val="pt-PT"/>
        </w:rPr>
        <w:t>@329.</w:t>
      </w:r>
      <w:r w:rsidR="00885488" w:rsidRPr="00234396">
        <w:rPr>
          <w:lang w:val="pt-PT"/>
        </w:rPr>
        <w:t xml:space="preserve"> OF </w:t>
      </w:r>
      <w:r w:rsidR="00885488" w:rsidRPr="00234396">
        <w:rPr>
          <w:rStyle w:val="Incipit"/>
          <w:lang w:val="pt-PT"/>
        </w:rPr>
        <w:t>Viderunt</w:t>
      </w:r>
      <w:r w:rsidR="005A362F" w:rsidRPr="00234396">
        <w:rPr>
          <w:i/>
          <w:lang w:val="pt-PT"/>
        </w:rPr>
        <w:t xml:space="preserve"> </w:t>
      </w:r>
      <w:r w:rsidR="00885488" w:rsidRPr="00234396">
        <w:rPr>
          <w:rStyle w:val="Incipit"/>
          <w:lang w:val="pt-PT"/>
        </w:rPr>
        <w:t>in</w:t>
      </w:r>
      <w:r w:rsidR="005A362F" w:rsidRPr="00234396">
        <w:rPr>
          <w:i/>
          <w:lang w:val="pt-PT"/>
        </w:rPr>
        <w:t xml:space="preserve"> </w:t>
      </w:r>
      <w:r w:rsidR="00885488" w:rsidRPr="00234396">
        <w:rPr>
          <w:rStyle w:val="Incipit"/>
          <w:lang w:val="pt-PT"/>
        </w:rPr>
        <w:t>quem</w:t>
      </w:r>
      <w:r w:rsidR="005A362F" w:rsidRPr="00234396">
        <w:rPr>
          <w:i/>
          <w:lang w:val="pt-PT"/>
        </w:rPr>
        <w:t xml:space="preserve"> </w:t>
      </w:r>
      <w:r w:rsidR="00885488" w:rsidRPr="00234396">
        <w:rPr>
          <w:rStyle w:val="Incipit"/>
          <w:lang w:val="pt-PT"/>
        </w:rPr>
        <w:t>transfixerunt</w:t>
      </w:r>
      <w:r w:rsidR="00DD1415" w:rsidRPr="00234396">
        <w:rPr>
          <w:lang w:val="pt-PT"/>
        </w:rPr>
        <w:t>@330.</w:t>
      </w:r>
      <w:r w:rsidR="00885488" w:rsidRPr="00234396">
        <w:rPr>
          <w:lang w:val="pt-PT"/>
        </w:rPr>
        <w:t xml:space="preserve"> Finita </w:t>
      </w:r>
      <w:r w:rsidR="001B7479" w:rsidRPr="00234396">
        <w:rPr>
          <w:lang w:val="pt-PT"/>
        </w:rPr>
        <w:t>elevatio</w:t>
      </w:r>
      <w:r w:rsidR="00885488" w:rsidRPr="00234396">
        <w:rPr>
          <w:lang w:val="pt-PT"/>
        </w:rPr>
        <w:t xml:space="preserve">ne caetus </w:t>
      </w:r>
      <w:r w:rsidR="00885488" w:rsidRPr="00234396">
        <w:rPr>
          <w:rStyle w:val="Funktion"/>
          <w:lang w:val="pt-PT"/>
        </w:rPr>
        <w:t>scholarum</w:t>
      </w:r>
      <w:r w:rsidR="00885488" w:rsidRPr="00234396">
        <w:rPr>
          <w:lang w:val="pt-PT"/>
        </w:rPr>
        <w:t xml:space="preserve"> cum </w:t>
      </w:r>
      <w:r w:rsidR="00885488" w:rsidRPr="00234396">
        <w:rPr>
          <w:rStyle w:val="Funktion"/>
          <w:lang w:val="pt-PT"/>
        </w:rPr>
        <w:t>domicellis</w:t>
      </w:r>
      <w:r w:rsidR="00885488" w:rsidRPr="00234396">
        <w:rPr>
          <w:lang w:val="pt-PT"/>
        </w:rPr>
        <w:t xml:space="preserve"> se confert ad propria.</w:t>
      </w:r>
    </w:p>
    <w:p w:rsidR="00885488" w:rsidRPr="00234396" w:rsidRDefault="00FA08A9" w:rsidP="00415109">
      <w:pPr>
        <w:rPr>
          <w:lang w:val="pt-PT"/>
        </w:rPr>
      </w:pPr>
      <w:r w:rsidRPr="00234396">
        <w:rPr>
          <w:rStyle w:val="Time1"/>
          <w:lang w:val="pt-PT"/>
        </w:rPr>
        <w:t>Ad tertiam</w:t>
      </w:r>
      <w:r w:rsidR="00885488" w:rsidRPr="00234396">
        <w:rPr>
          <w:lang w:val="pt-PT"/>
        </w:rPr>
        <w:t xml:space="preserve"> </w:t>
      </w:r>
      <w:r w:rsidRPr="00234396">
        <w:rPr>
          <w:lang w:val="pt-PT"/>
        </w:rPr>
        <w:t>%D::</w:t>
      </w:r>
      <w:r w:rsidR="00982DDC" w:rsidRPr="00234396">
        <w:rPr>
          <w:lang w:val="pt-PT"/>
        </w:rPr>
        <w:t>A</w:t>
      </w:r>
      <w:r w:rsidRPr="00234396">
        <w:rPr>
          <w:lang w:val="pt-PT"/>
        </w:rPr>
        <w:t>ntiphona%</w:t>
      </w:r>
      <w:r w:rsidR="00941D75" w:rsidRPr="00234396">
        <w:rPr>
          <w:lang w:val="pt-PT"/>
        </w:rPr>
        <w:t xml:space="preserve"> </w:t>
      </w:r>
      <w:r w:rsidR="00885488" w:rsidRPr="00234396">
        <w:rPr>
          <w:lang w:val="pt-PT"/>
        </w:rPr>
        <w:t xml:space="preserve">HY </w:t>
      </w:r>
      <w:r w:rsidR="00885488" w:rsidRPr="00234396">
        <w:rPr>
          <w:rStyle w:val="Incipit"/>
          <w:lang w:val="pt-PT"/>
        </w:rPr>
        <w:t>Pange lingua</w:t>
      </w:r>
      <w:r w:rsidR="00885488" w:rsidRPr="00234396">
        <w:rPr>
          <w:lang w:val="pt-PT"/>
        </w:rPr>
        <w:t xml:space="preserve"> cum duobus </w:t>
      </w:r>
      <w:r w:rsidR="00941D75" w:rsidRPr="00234396">
        <w:rPr>
          <w:lang w:val="pt-PT"/>
        </w:rPr>
        <w:t>versibus [</w:t>
      </w:r>
      <w:r w:rsidR="003A3514" w:rsidRPr="00234396">
        <w:rPr>
          <w:lang w:val="pt-PT"/>
        </w:rPr>
        <w:t>H</w:t>
      </w:r>
      <w:r w:rsidR="00885488" w:rsidRPr="00234396">
        <w:rPr>
          <w:lang w:val="pt-PT"/>
        </w:rPr>
        <w:t>V</w:t>
      </w:r>
      <w:r w:rsidR="00941D75" w:rsidRPr="00234396">
        <w:rPr>
          <w:lang w:val="pt-PT"/>
        </w:rPr>
        <w:t>]</w:t>
      </w:r>
      <w:r w:rsidR="00885488" w:rsidRPr="00234396">
        <w:rPr>
          <w:lang w:val="pt-PT"/>
        </w:rPr>
        <w:t xml:space="preserve"> </w:t>
      </w:r>
      <w:r w:rsidR="00885488" w:rsidRPr="00234396">
        <w:rPr>
          <w:rStyle w:val="Incipit"/>
          <w:lang w:val="pt-PT"/>
        </w:rPr>
        <w:t>Hasta nitet</w:t>
      </w:r>
      <w:r w:rsidR="00885488" w:rsidRPr="00234396">
        <w:rPr>
          <w:lang w:val="pt-PT"/>
        </w:rPr>
        <w:t xml:space="preserve"> et </w:t>
      </w:r>
      <w:r w:rsidR="00BA24A1" w:rsidRPr="00234396">
        <w:rPr>
          <w:lang w:val="pt-PT"/>
        </w:rPr>
        <w:t>[</w:t>
      </w:r>
      <w:r w:rsidR="003A3514" w:rsidRPr="00234396">
        <w:rPr>
          <w:lang w:val="pt-PT"/>
        </w:rPr>
        <w:t>H</w:t>
      </w:r>
      <w:r w:rsidR="00885488" w:rsidRPr="00234396">
        <w:rPr>
          <w:lang w:val="pt-PT"/>
        </w:rPr>
        <w:t>V</w:t>
      </w:r>
      <w:r w:rsidR="00BA24A1" w:rsidRPr="00234396">
        <w:rPr>
          <w:lang w:val="pt-PT"/>
        </w:rPr>
        <w:t>]</w:t>
      </w:r>
      <w:r w:rsidR="00885488" w:rsidRPr="00234396">
        <w:rPr>
          <w:lang w:val="pt-PT"/>
        </w:rPr>
        <w:t xml:space="preserve"> </w:t>
      </w:r>
      <w:r w:rsidR="00885488" w:rsidRPr="00234396">
        <w:rPr>
          <w:rStyle w:val="Incipit"/>
          <w:lang w:val="pt-PT"/>
        </w:rPr>
        <w:t>Gloria et honor</w:t>
      </w:r>
      <w:r w:rsidR="00885488" w:rsidRPr="00234396">
        <w:rPr>
          <w:lang w:val="pt-PT"/>
        </w:rPr>
        <w:t xml:space="preserve">. RB </w:t>
      </w:r>
      <w:r w:rsidR="00885488" w:rsidRPr="00234396">
        <w:rPr>
          <w:rStyle w:val="Incipit"/>
          <w:lang w:val="pt-PT"/>
        </w:rPr>
        <w:t>Apprehende arma et scutum alleluia alleluia</w:t>
      </w:r>
      <w:r w:rsidR="00885488" w:rsidRPr="00234396">
        <w:rPr>
          <w:lang w:val="pt-PT"/>
        </w:rPr>
        <w:t xml:space="preserve">. </w:t>
      </w:r>
      <w:r w:rsidR="00BA24A1" w:rsidRPr="00234396">
        <w:rPr>
          <w:lang w:val="pt-PT"/>
        </w:rPr>
        <w:t>[</w:t>
      </w:r>
      <w:r w:rsidR="003A3514" w:rsidRPr="00234396">
        <w:rPr>
          <w:lang w:val="pt-PT"/>
        </w:rPr>
        <w:t>R</w:t>
      </w:r>
      <w:r w:rsidR="00885488" w:rsidRPr="00234396">
        <w:rPr>
          <w:lang w:val="pt-PT"/>
        </w:rPr>
        <w:t>V</w:t>
      </w:r>
      <w:r w:rsidR="00BA24A1" w:rsidRPr="00234396">
        <w:rPr>
          <w:lang w:val="pt-PT"/>
        </w:rPr>
        <w:t>]</w:t>
      </w:r>
      <w:r w:rsidR="00885488" w:rsidRPr="00234396">
        <w:rPr>
          <w:lang w:val="pt-PT"/>
        </w:rPr>
        <w:t xml:space="preserve"> </w:t>
      </w:r>
      <w:r w:rsidR="00885488" w:rsidRPr="00234396">
        <w:rPr>
          <w:rStyle w:val="Incipit"/>
          <w:lang w:val="pt-PT"/>
        </w:rPr>
        <w:t>Et exurge in adiutorium mihi alleluia</w:t>
      </w:r>
      <w:r w:rsidR="00885488" w:rsidRPr="00234396">
        <w:rPr>
          <w:lang w:val="pt-PT"/>
        </w:rPr>
        <w:t xml:space="preserve">. VS </w:t>
      </w:r>
      <w:r w:rsidR="00885488" w:rsidRPr="00234396">
        <w:rPr>
          <w:rStyle w:val="Incipit"/>
          <w:lang w:val="pt-PT"/>
        </w:rPr>
        <w:t>Foderunt manus meas et pedes meos alleluia</w:t>
      </w:r>
      <w:r w:rsidR="00885488" w:rsidRPr="00234396">
        <w:rPr>
          <w:lang w:val="pt-PT"/>
        </w:rPr>
        <w:t>.</w:t>
      </w:r>
    </w:p>
    <w:p w:rsidR="00885488" w:rsidRPr="00BC2E91" w:rsidRDefault="00FA08A9" w:rsidP="00415109">
      <w:pPr>
        <w:rPr>
          <w:lang w:val="en-US"/>
        </w:rPr>
      </w:pPr>
      <w:r w:rsidRPr="00BC2E91">
        <w:rPr>
          <w:rStyle w:val="Time1"/>
          <w:lang w:val="en-US"/>
        </w:rPr>
        <w:t>Ad officium</w:t>
      </w:r>
      <w:r w:rsidR="00885488">
        <w:rPr>
          <w:lang w:val="en-US"/>
        </w:rPr>
        <w:t xml:space="preserve"> IN </w:t>
      </w:r>
      <w:r w:rsidR="00885488" w:rsidRPr="005A362F">
        <w:rPr>
          <w:rStyle w:val="Incipit"/>
          <w:lang w:val="en-US"/>
        </w:rPr>
        <w:t>Foderunt</w:t>
      </w:r>
      <w:r w:rsidR="005A362F" w:rsidRPr="00BE7D55">
        <w:rPr>
          <w:i/>
          <w:lang w:val="en-US"/>
        </w:rPr>
        <w:t xml:space="preserve"> </w:t>
      </w:r>
      <w:r w:rsidR="00885488" w:rsidRPr="005A362F">
        <w:rPr>
          <w:rStyle w:val="Incipit"/>
          <w:lang w:val="en-US"/>
        </w:rPr>
        <w:t>manus</w:t>
      </w:r>
      <w:r w:rsidR="005A362F" w:rsidRPr="00BE7D55">
        <w:rPr>
          <w:i/>
          <w:lang w:val="en-US"/>
        </w:rPr>
        <w:t xml:space="preserve"> </w:t>
      </w:r>
      <w:r w:rsidR="00885488" w:rsidRPr="005A362F">
        <w:rPr>
          <w:rStyle w:val="Incipit"/>
          <w:lang w:val="en-US"/>
        </w:rPr>
        <w:t>meas</w:t>
      </w:r>
      <w:r w:rsidR="00DD1415">
        <w:rPr>
          <w:lang w:val="en-US"/>
        </w:rPr>
        <w:t>@255.</w:t>
      </w:r>
      <w:r w:rsidR="003A3514">
        <w:rPr>
          <w:lang w:val="en-US"/>
        </w:rPr>
        <w:t xml:space="preserve"> [KY] </w:t>
      </w:r>
      <w:r w:rsidR="003A3514" w:rsidRPr="005A362F">
        <w:rPr>
          <w:rStyle w:val="Incipit"/>
          <w:lang w:val="en-US"/>
        </w:rPr>
        <w:t>Kyrie</w:t>
      </w:r>
      <w:r w:rsidR="003A3514">
        <w:rPr>
          <w:lang w:val="en-US"/>
        </w:rPr>
        <w:t xml:space="preserve"> p</w:t>
      </w:r>
      <w:r w:rsidR="00885488">
        <w:rPr>
          <w:lang w:val="en-US"/>
        </w:rPr>
        <w:t xml:space="preserve">roprium habet </w:t>
      </w:r>
      <w:r w:rsidRPr="00FA08A9">
        <w:rPr>
          <w:lang w:val="en-US"/>
        </w:rPr>
        <w:t>%D::</w:t>
      </w:r>
      <w:r w:rsidR="00710AF6" w:rsidRPr="00FA08A9">
        <w:rPr>
          <w:lang w:val="en-US"/>
        </w:rPr>
        <w:t>quaere</w:t>
      </w:r>
      <w:r w:rsidRPr="00FA08A9">
        <w:rPr>
          <w:lang w:val="en-US"/>
        </w:rPr>
        <w:t>%</w:t>
      </w:r>
      <w:r w:rsidR="00941D75">
        <w:rPr>
          <w:lang w:val="en-US"/>
        </w:rPr>
        <w:t xml:space="preserve"> </w:t>
      </w:r>
      <w:r w:rsidR="00885488">
        <w:rPr>
          <w:lang w:val="en-US"/>
        </w:rPr>
        <w:t xml:space="preserve">quod in eodem folio </w:t>
      </w:r>
      <w:r w:rsidRPr="00FA08A9">
        <w:rPr>
          <w:lang w:val="en-US"/>
        </w:rPr>
        <w:t>%D::</w:t>
      </w:r>
      <w:r w:rsidR="00710AF6" w:rsidRPr="00FA08A9">
        <w:rPr>
          <w:lang w:val="en-US"/>
        </w:rPr>
        <w:t>invenies</w:t>
      </w:r>
      <w:r w:rsidRPr="00FA08A9">
        <w:rPr>
          <w:lang w:val="en-US"/>
        </w:rPr>
        <w:t>%</w:t>
      </w:r>
      <w:r w:rsidR="00941D75">
        <w:rPr>
          <w:lang w:val="en-US"/>
        </w:rPr>
        <w:t xml:space="preserve"> </w:t>
      </w:r>
      <w:r w:rsidR="00885488">
        <w:rPr>
          <w:lang w:val="en-US"/>
        </w:rPr>
        <w:t xml:space="preserve">requires. </w:t>
      </w:r>
      <w:r w:rsidR="00BA24A1">
        <w:rPr>
          <w:lang w:val="en-US"/>
        </w:rPr>
        <w:t>[</w:t>
      </w:r>
      <w:r w:rsidR="00885488">
        <w:rPr>
          <w:lang w:val="en-US"/>
        </w:rPr>
        <w:t>GL</w:t>
      </w:r>
      <w:r w:rsidR="00BA24A1">
        <w:rPr>
          <w:lang w:val="en-US"/>
        </w:rPr>
        <w:t>]</w:t>
      </w:r>
      <w:r w:rsidR="00885488">
        <w:rPr>
          <w:lang w:val="en-US"/>
        </w:rPr>
        <w:t xml:space="preserve"> </w:t>
      </w:r>
      <w:r w:rsidR="00885488" w:rsidRPr="005A362F">
        <w:rPr>
          <w:rStyle w:val="Incipit"/>
          <w:lang w:val="en-US"/>
        </w:rPr>
        <w:t>Et</w:t>
      </w:r>
      <w:r w:rsidR="005A362F" w:rsidRPr="00BE7D55">
        <w:rPr>
          <w:i/>
          <w:lang w:val="en-US"/>
        </w:rPr>
        <w:t xml:space="preserve"> </w:t>
      </w:r>
      <w:r w:rsidR="00885488" w:rsidRPr="005A362F">
        <w:rPr>
          <w:rStyle w:val="Incipit"/>
          <w:lang w:val="en-US"/>
        </w:rPr>
        <w:t>in</w:t>
      </w:r>
      <w:r w:rsidR="005A362F" w:rsidRPr="00BE7D55">
        <w:rPr>
          <w:i/>
          <w:lang w:val="en-US"/>
        </w:rPr>
        <w:t xml:space="preserve"> </w:t>
      </w:r>
      <w:r w:rsidR="00885488" w:rsidRPr="005A362F">
        <w:rPr>
          <w:rStyle w:val="Incipit"/>
          <w:lang w:val="en-US"/>
        </w:rPr>
        <w:t>terra</w:t>
      </w:r>
      <w:r w:rsidR="005A362F" w:rsidRPr="00BE7D55">
        <w:rPr>
          <w:i/>
          <w:lang w:val="en-US"/>
        </w:rPr>
        <w:t xml:space="preserve"> </w:t>
      </w:r>
      <w:r w:rsidR="00885488" w:rsidRPr="005A362F">
        <w:rPr>
          <w:rStyle w:val="Incipit"/>
          <w:lang w:val="en-US"/>
        </w:rPr>
        <w:t>pax</w:t>
      </w:r>
      <w:r w:rsidR="0088397B" w:rsidRPr="0088397B">
        <w:rPr>
          <w:lang w:val="en-US"/>
        </w:rPr>
        <w:t>@</w:t>
      </w:r>
      <w:r w:rsidR="00DD1415">
        <w:rPr>
          <w:lang w:val="en-US"/>
        </w:rPr>
        <w:t>236.</w:t>
      </w:r>
      <w:r w:rsidR="00885488">
        <w:rPr>
          <w:lang w:val="en-US"/>
        </w:rPr>
        <w:t xml:space="preserve"> Primum AL</w:t>
      </w:r>
      <w:r w:rsidR="003A3514">
        <w:rPr>
          <w:lang w:val="en-US"/>
        </w:rPr>
        <w:t>V</w:t>
      </w:r>
      <w:r w:rsidR="00885488">
        <w:rPr>
          <w:lang w:val="en-US"/>
        </w:rPr>
        <w:t xml:space="preserve"> </w:t>
      </w:r>
      <w:r w:rsidR="00885488" w:rsidRPr="005A362F">
        <w:rPr>
          <w:rStyle w:val="Incipit"/>
          <w:lang w:val="en-US"/>
        </w:rPr>
        <w:t>Angelus</w:t>
      </w:r>
      <w:r w:rsidR="005A362F" w:rsidRPr="00BE7D55">
        <w:rPr>
          <w:i/>
          <w:lang w:val="en-US"/>
        </w:rPr>
        <w:t xml:space="preserve"> </w:t>
      </w:r>
      <w:r w:rsidR="00885488" w:rsidRPr="005A362F">
        <w:rPr>
          <w:rStyle w:val="Incipit"/>
          <w:lang w:val="en-US"/>
        </w:rPr>
        <w:t>Michael</w:t>
      </w:r>
      <w:r w:rsidR="00DD1415">
        <w:rPr>
          <w:lang w:val="en-US"/>
        </w:rPr>
        <w:t>@255.</w:t>
      </w:r>
      <w:r w:rsidR="00885488">
        <w:rPr>
          <w:lang w:val="en-US"/>
        </w:rPr>
        <w:t xml:space="preserve"> </w:t>
      </w:r>
      <w:r w:rsidR="00885488" w:rsidRPr="00710AF6">
        <w:rPr>
          <w:lang w:val="en-US"/>
        </w:rPr>
        <w:t xml:space="preserve">Secundum </w:t>
      </w:r>
      <w:r w:rsidR="00710AF6" w:rsidRPr="00710AF6">
        <w:rPr>
          <w:lang w:val="en-US"/>
        </w:rPr>
        <w:t>(242v)</w:t>
      </w:r>
      <w:r w:rsidR="00710AF6">
        <w:rPr>
          <w:lang w:val="en-US"/>
        </w:rPr>
        <w:t xml:space="preserve"> </w:t>
      </w:r>
      <w:r w:rsidR="00885488">
        <w:rPr>
          <w:lang w:val="en-US"/>
        </w:rPr>
        <w:t>AL</w:t>
      </w:r>
      <w:r w:rsidR="003A3514">
        <w:rPr>
          <w:lang w:val="en-US"/>
        </w:rPr>
        <w:t>V</w:t>
      </w:r>
      <w:r w:rsidR="00885488">
        <w:rPr>
          <w:lang w:val="en-US"/>
        </w:rPr>
        <w:t xml:space="preserve"> </w:t>
      </w:r>
      <w:r w:rsidR="00050F79" w:rsidRPr="00BC2E91">
        <w:rPr>
          <w:rStyle w:val="Incipit"/>
          <w:lang w:val="en-US"/>
        </w:rPr>
        <w:t>|</w:t>
      </w:r>
      <w:r w:rsidR="00885488" w:rsidRPr="00BC2E91">
        <w:rPr>
          <w:rStyle w:val="Incipit"/>
          <w:lang w:val="en-US"/>
        </w:rPr>
        <w:t>Sur</w:t>
      </w:r>
      <w:r w:rsidR="00050F79" w:rsidRPr="00BC2E91">
        <w:rPr>
          <w:rStyle w:val="Incipit"/>
          <w:lang w:val="en-US"/>
        </w:rPr>
        <w:t>sur</w:t>
      </w:r>
      <w:r w:rsidR="00885488" w:rsidRPr="00BC2E91">
        <w:rPr>
          <w:rStyle w:val="Incipit"/>
          <w:lang w:val="en-US"/>
        </w:rPr>
        <w:t>rexit</w:t>
      </w:r>
      <w:r w:rsidR="00050F79" w:rsidRPr="00BC2E91">
        <w:rPr>
          <w:rStyle w:val="Incipit"/>
          <w:lang w:val="en-US"/>
        </w:rPr>
        <w:t>::Surrexit|</w:t>
      </w:r>
      <w:r w:rsidR="005A362F" w:rsidRPr="00BC2E91">
        <w:rPr>
          <w:rStyle w:val="Incipit"/>
          <w:lang w:val="en-US"/>
        </w:rPr>
        <w:t xml:space="preserve"> </w:t>
      </w:r>
      <w:r w:rsidR="00885488" w:rsidRPr="00BC2E91">
        <w:rPr>
          <w:rStyle w:val="Incipit"/>
          <w:lang w:val="en-US"/>
        </w:rPr>
        <w:t>pastor</w:t>
      </w:r>
      <w:r w:rsidR="00885488">
        <w:rPr>
          <w:lang w:val="en-US"/>
        </w:rPr>
        <w:t xml:space="preserve"> in eodem folio. SE </w:t>
      </w:r>
      <w:r w:rsidR="00885488" w:rsidRPr="005A362F">
        <w:rPr>
          <w:rStyle w:val="Incipit"/>
          <w:lang w:val="en-US"/>
        </w:rPr>
        <w:t>Hodiernae</w:t>
      </w:r>
      <w:r w:rsidR="005A362F" w:rsidRPr="00BE7D55">
        <w:rPr>
          <w:i/>
          <w:lang w:val="en-US"/>
        </w:rPr>
        <w:t xml:space="preserve"> </w:t>
      </w:r>
      <w:r w:rsidR="00885488" w:rsidRPr="005A362F">
        <w:rPr>
          <w:rStyle w:val="Incipit"/>
          <w:lang w:val="en-US"/>
        </w:rPr>
        <w:t>festum</w:t>
      </w:r>
      <w:r w:rsidR="005A362F" w:rsidRPr="00BE7D55">
        <w:rPr>
          <w:i/>
          <w:lang w:val="en-US"/>
        </w:rPr>
        <w:t xml:space="preserve"> </w:t>
      </w:r>
      <w:r w:rsidR="00885488" w:rsidRPr="005A362F">
        <w:rPr>
          <w:rStyle w:val="Incipit"/>
          <w:lang w:val="en-US"/>
        </w:rPr>
        <w:t>lucis</w:t>
      </w:r>
      <w:r w:rsidR="00DD1415">
        <w:rPr>
          <w:lang w:val="en-US"/>
        </w:rPr>
        <w:t>@256.</w:t>
      </w:r>
      <w:r w:rsidR="00885488">
        <w:rPr>
          <w:lang w:val="en-US"/>
        </w:rPr>
        <w:t xml:space="preserve"> OF </w:t>
      </w:r>
      <w:r w:rsidR="00885488" w:rsidRPr="005A362F">
        <w:rPr>
          <w:rStyle w:val="Incipit"/>
          <w:lang w:val="en-US"/>
        </w:rPr>
        <w:t>Viderunt</w:t>
      </w:r>
      <w:r w:rsidR="00885488">
        <w:rPr>
          <w:lang w:val="en-US"/>
        </w:rPr>
        <w:t xml:space="preserve"> </w:t>
      </w:r>
      <w:r w:rsidR="00885488" w:rsidRPr="005A362F">
        <w:rPr>
          <w:rStyle w:val="Incipit"/>
          <w:lang w:val="en-US"/>
        </w:rPr>
        <w:t>in</w:t>
      </w:r>
      <w:r w:rsidR="005A362F" w:rsidRPr="00BE7D55">
        <w:rPr>
          <w:i/>
          <w:lang w:val="en-US"/>
        </w:rPr>
        <w:t xml:space="preserve"> </w:t>
      </w:r>
      <w:r w:rsidR="00885488" w:rsidRPr="005A362F">
        <w:rPr>
          <w:rStyle w:val="Incipit"/>
          <w:lang w:val="en-US"/>
        </w:rPr>
        <w:t>quem</w:t>
      </w:r>
      <w:r w:rsidR="005A362F" w:rsidRPr="00BE7D55">
        <w:rPr>
          <w:i/>
          <w:lang w:val="en-US"/>
        </w:rPr>
        <w:t xml:space="preserve"> </w:t>
      </w:r>
      <w:r w:rsidR="00885488" w:rsidRPr="005A362F">
        <w:rPr>
          <w:rStyle w:val="Incipit"/>
          <w:lang w:val="en-US"/>
        </w:rPr>
        <w:t>transfixerunt</w:t>
      </w:r>
      <w:r w:rsidR="00885488">
        <w:rPr>
          <w:lang w:val="en-US"/>
        </w:rPr>
        <w:t xml:space="preserve"> folio eodem. CO </w:t>
      </w:r>
      <w:r w:rsidR="00885488" w:rsidRPr="005A362F">
        <w:rPr>
          <w:rStyle w:val="Incipit"/>
          <w:lang w:val="en-US"/>
        </w:rPr>
        <w:t>Apprehende</w:t>
      </w:r>
      <w:r w:rsidR="005A362F" w:rsidRPr="00BE7D55">
        <w:rPr>
          <w:i/>
          <w:lang w:val="en-US"/>
        </w:rPr>
        <w:t xml:space="preserve"> </w:t>
      </w:r>
      <w:r w:rsidR="00885488" w:rsidRPr="005A362F">
        <w:rPr>
          <w:rStyle w:val="Incipit"/>
          <w:lang w:val="en-US"/>
        </w:rPr>
        <w:t>arma</w:t>
      </w:r>
      <w:r w:rsidR="005A362F" w:rsidRPr="00BE7D55">
        <w:rPr>
          <w:i/>
          <w:lang w:val="en-US"/>
        </w:rPr>
        <w:t xml:space="preserve"> </w:t>
      </w:r>
      <w:r w:rsidR="00885488" w:rsidRPr="005A362F">
        <w:rPr>
          <w:rStyle w:val="Incipit"/>
          <w:lang w:val="en-US"/>
        </w:rPr>
        <w:t>et</w:t>
      </w:r>
      <w:r w:rsidR="005A362F" w:rsidRPr="00BE7D55">
        <w:rPr>
          <w:i/>
          <w:lang w:val="en-US"/>
        </w:rPr>
        <w:t xml:space="preserve"> </w:t>
      </w:r>
      <w:r w:rsidR="00885488" w:rsidRPr="005A362F">
        <w:rPr>
          <w:rStyle w:val="Incipit"/>
          <w:lang w:val="en-US"/>
        </w:rPr>
        <w:t>scutum</w:t>
      </w:r>
      <w:r w:rsidR="00DD1415">
        <w:rPr>
          <w:lang w:val="en-US"/>
        </w:rPr>
        <w:t>@257.</w:t>
      </w:r>
      <w:r w:rsidR="00432233">
        <w:rPr>
          <w:lang w:val="en-US"/>
        </w:rPr>
        <w:t xml:space="preserve"> </w:t>
      </w:r>
      <w:r w:rsidR="00432233" w:rsidRPr="00BC2E91">
        <w:rPr>
          <w:lang w:val="en-US"/>
        </w:rPr>
        <w:t xml:space="preserve">[SA] </w:t>
      </w:r>
      <w:r w:rsidR="00432233" w:rsidRPr="00BC2E91">
        <w:rPr>
          <w:rStyle w:val="Incipit"/>
          <w:lang w:val="en-US"/>
        </w:rPr>
        <w:t>Sanctus</w:t>
      </w:r>
      <w:r w:rsidR="00432233" w:rsidRPr="00BC2E91">
        <w:rPr>
          <w:lang w:val="en-US"/>
        </w:rPr>
        <w:t xml:space="preserve"> paschale.</w:t>
      </w:r>
      <w:r w:rsidR="00885488" w:rsidRPr="00BC2E91">
        <w:rPr>
          <w:lang w:val="en-US"/>
        </w:rPr>
        <w:t xml:space="preserve"> </w:t>
      </w:r>
    </w:p>
    <w:p w:rsidR="00885488" w:rsidRPr="00BC2E91" w:rsidRDefault="00FA08A9" w:rsidP="00415109">
      <w:pPr>
        <w:rPr>
          <w:lang w:val="en-US"/>
        </w:rPr>
      </w:pPr>
      <w:r w:rsidRPr="00BC2E91">
        <w:rPr>
          <w:rStyle w:val="Time1"/>
          <w:lang w:val="en-US"/>
        </w:rPr>
        <w:t>Ad sextam</w:t>
      </w:r>
      <w:r w:rsidR="00885488" w:rsidRPr="00BC2E91">
        <w:rPr>
          <w:lang w:val="en-US"/>
        </w:rPr>
        <w:t xml:space="preserve"> HY </w:t>
      </w:r>
      <w:r w:rsidR="00885488" w:rsidRPr="00BC2E91">
        <w:rPr>
          <w:rStyle w:val="Incipit"/>
          <w:lang w:val="en-US"/>
        </w:rPr>
        <w:t>Pange lingua</w:t>
      </w:r>
      <w:r w:rsidR="00885488" w:rsidRPr="00BC2E91">
        <w:rPr>
          <w:lang w:val="en-US"/>
        </w:rPr>
        <w:t xml:space="preserve"> cum duabus </w:t>
      </w:r>
      <w:r w:rsidR="00941D75" w:rsidRPr="00BC2E91">
        <w:rPr>
          <w:lang w:val="en-US"/>
        </w:rPr>
        <w:t>versibus [</w:t>
      </w:r>
      <w:r w:rsidR="003A3514" w:rsidRPr="00BC2E91">
        <w:rPr>
          <w:lang w:val="en-US"/>
        </w:rPr>
        <w:t>H</w:t>
      </w:r>
      <w:r w:rsidR="00885488" w:rsidRPr="00BC2E91">
        <w:rPr>
          <w:lang w:val="en-US"/>
        </w:rPr>
        <w:t>V</w:t>
      </w:r>
      <w:r w:rsidR="00941D75" w:rsidRPr="00BC2E91">
        <w:rPr>
          <w:lang w:val="en-US"/>
        </w:rPr>
        <w:t>]</w:t>
      </w:r>
      <w:r w:rsidR="00885488" w:rsidRPr="00BC2E91">
        <w:rPr>
          <w:lang w:val="en-US"/>
        </w:rPr>
        <w:t xml:space="preserve"> </w:t>
      </w:r>
      <w:r w:rsidR="00885488" w:rsidRPr="00BC2E91">
        <w:rPr>
          <w:rStyle w:val="Incipit"/>
          <w:lang w:val="en-US"/>
        </w:rPr>
        <w:t>Armat hasta</w:t>
      </w:r>
      <w:r w:rsidR="00885488" w:rsidRPr="00BC2E91">
        <w:rPr>
          <w:lang w:val="en-US"/>
        </w:rPr>
        <w:t xml:space="preserve"> et </w:t>
      </w:r>
      <w:r w:rsidR="00BA24A1" w:rsidRPr="00BC2E91">
        <w:rPr>
          <w:lang w:val="en-US"/>
        </w:rPr>
        <w:t>[</w:t>
      </w:r>
      <w:r w:rsidR="003A3514" w:rsidRPr="00BC2E91">
        <w:rPr>
          <w:lang w:val="en-US"/>
        </w:rPr>
        <w:t>H</w:t>
      </w:r>
      <w:r w:rsidR="00885488" w:rsidRPr="00BC2E91">
        <w:rPr>
          <w:lang w:val="en-US"/>
        </w:rPr>
        <w:t>V</w:t>
      </w:r>
      <w:r w:rsidR="00BA24A1" w:rsidRPr="00BC2E91">
        <w:rPr>
          <w:lang w:val="en-US"/>
        </w:rPr>
        <w:t>]</w:t>
      </w:r>
      <w:r w:rsidR="00885488" w:rsidRPr="00BC2E91">
        <w:rPr>
          <w:lang w:val="en-US"/>
        </w:rPr>
        <w:t xml:space="preserve"> </w:t>
      </w:r>
      <w:r w:rsidR="00885488" w:rsidRPr="00BC2E91">
        <w:rPr>
          <w:rStyle w:val="Incipit"/>
          <w:lang w:val="en-US"/>
        </w:rPr>
        <w:t>Gloria et honor</w:t>
      </w:r>
      <w:r w:rsidR="00885488" w:rsidRPr="00BC2E91">
        <w:rPr>
          <w:lang w:val="en-US"/>
        </w:rPr>
        <w:t>.</w:t>
      </w:r>
      <w:r w:rsidR="00B63625" w:rsidRPr="00BC2E91">
        <w:rPr>
          <w:lang w:val="en-US"/>
        </w:rPr>
        <w:t xml:space="preserve"> RB</w:t>
      </w:r>
      <w:r w:rsidR="00885488" w:rsidRPr="00BC2E91">
        <w:rPr>
          <w:lang w:val="en-US"/>
        </w:rPr>
        <w:t xml:space="preserve"> </w:t>
      </w:r>
      <w:r w:rsidR="00885488" w:rsidRPr="00BC2E91">
        <w:rPr>
          <w:rStyle w:val="Incipit"/>
          <w:lang w:val="en-US"/>
        </w:rPr>
        <w:t>Foderunt manus meas et pedes meos alleluia alleluia</w:t>
      </w:r>
      <w:r w:rsidR="00885488" w:rsidRPr="00BC2E91">
        <w:rPr>
          <w:lang w:val="en-US"/>
        </w:rPr>
        <w:t xml:space="preserve">. </w:t>
      </w:r>
      <w:r w:rsidR="00BA24A1" w:rsidRPr="00BC2E91">
        <w:rPr>
          <w:lang w:val="en-US"/>
        </w:rPr>
        <w:t>[</w:t>
      </w:r>
      <w:r w:rsidR="003A3514" w:rsidRPr="00BC2E91">
        <w:rPr>
          <w:lang w:val="en-US"/>
        </w:rPr>
        <w:t>R</w:t>
      </w:r>
      <w:r w:rsidR="00885488" w:rsidRPr="00BC2E91">
        <w:rPr>
          <w:lang w:val="en-US"/>
        </w:rPr>
        <w:t>V</w:t>
      </w:r>
      <w:r w:rsidR="00BA24A1" w:rsidRPr="00BC2E91">
        <w:rPr>
          <w:lang w:val="en-US"/>
        </w:rPr>
        <w:t>]</w:t>
      </w:r>
      <w:r w:rsidR="00885488" w:rsidRPr="00BC2E91">
        <w:rPr>
          <w:lang w:val="en-US"/>
        </w:rPr>
        <w:t xml:space="preserve"> </w:t>
      </w:r>
      <w:r w:rsidR="00885488" w:rsidRPr="00BC2E91">
        <w:rPr>
          <w:rStyle w:val="Incipit"/>
          <w:lang w:val="en-US"/>
        </w:rPr>
        <w:t>Dinumeraverunt omnia ossa mea alleluia</w:t>
      </w:r>
      <w:r w:rsidR="00885488" w:rsidRPr="00BC2E91">
        <w:rPr>
          <w:lang w:val="en-US"/>
        </w:rPr>
        <w:t xml:space="preserve">. VS </w:t>
      </w:r>
      <w:r w:rsidR="00885488" w:rsidRPr="00BC2E91">
        <w:rPr>
          <w:rStyle w:val="Incipit"/>
          <w:lang w:val="en-US"/>
        </w:rPr>
        <w:t>Quem tu percussisti persecuti sunt alleluia alleluia</w:t>
      </w:r>
      <w:r w:rsidR="003A3514" w:rsidRPr="00BC2E91">
        <w:rPr>
          <w:rStyle w:val="Incipit"/>
          <w:lang w:val="en-US"/>
        </w:rPr>
        <w:t xml:space="preserve">. </w:t>
      </w:r>
      <w:r w:rsidR="00885488" w:rsidRPr="00BC2E91">
        <w:rPr>
          <w:rStyle w:val="Incipit"/>
          <w:lang w:val="en-US"/>
        </w:rPr>
        <w:t xml:space="preserve">Et super dolorem </w:t>
      </w:r>
      <w:r w:rsidR="00382E22" w:rsidRPr="00BC2E91">
        <w:rPr>
          <w:rStyle w:val="Incipit"/>
          <w:lang w:val="en-US"/>
        </w:rPr>
        <w:t>vu</w:t>
      </w:r>
      <w:r w:rsidR="00885488" w:rsidRPr="00BC2E91">
        <w:rPr>
          <w:rStyle w:val="Incipit"/>
          <w:lang w:val="en-US"/>
        </w:rPr>
        <w:t>lnerum meorum addiderunt alleluia</w:t>
      </w:r>
      <w:r w:rsidR="00885488" w:rsidRPr="00BC2E91">
        <w:rPr>
          <w:lang w:val="en-US"/>
        </w:rPr>
        <w:t>.</w:t>
      </w:r>
    </w:p>
    <w:p w:rsidR="00941D75" w:rsidRPr="00BC2E91" w:rsidRDefault="00FA08A9" w:rsidP="00415109">
      <w:pPr>
        <w:rPr>
          <w:lang w:val="en-US"/>
        </w:rPr>
      </w:pPr>
      <w:r w:rsidRPr="00BC2E91">
        <w:rPr>
          <w:rStyle w:val="Time1"/>
          <w:lang w:val="en-US"/>
        </w:rPr>
        <w:t>Ad nonam</w:t>
      </w:r>
      <w:r w:rsidR="00885488" w:rsidRPr="00BC2E91">
        <w:rPr>
          <w:lang w:val="en-US"/>
        </w:rPr>
        <w:t xml:space="preserve"> HY </w:t>
      </w:r>
      <w:r w:rsidR="00885488" w:rsidRPr="00BC2E91">
        <w:rPr>
          <w:rStyle w:val="Incipit"/>
          <w:lang w:val="en-US"/>
        </w:rPr>
        <w:t>Pange lingua</w:t>
      </w:r>
      <w:r w:rsidR="00885488" w:rsidRPr="00BC2E91">
        <w:rPr>
          <w:lang w:val="en-US"/>
        </w:rPr>
        <w:t xml:space="preserve"> cum duobus sequentibus </w:t>
      </w:r>
      <w:r w:rsidR="00BA24A1" w:rsidRPr="00BC2E91">
        <w:rPr>
          <w:lang w:val="en-US"/>
        </w:rPr>
        <w:t>[</w:t>
      </w:r>
      <w:r w:rsidR="003A3514" w:rsidRPr="00BC2E91">
        <w:rPr>
          <w:lang w:val="en-US"/>
        </w:rPr>
        <w:t>H</w:t>
      </w:r>
      <w:r w:rsidR="00885488" w:rsidRPr="00BC2E91">
        <w:rPr>
          <w:lang w:val="en-US"/>
        </w:rPr>
        <w:t>V</w:t>
      </w:r>
      <w:r w:rsidR="00BA24A1" w:rsidRPr="00BC2E91">
        <w:rPr>
          <w:lang w:val="en-US"/>
        </w:rPr>
        <w:t>]</w:t>
      </w:r>
      <w:r w:rsidR="00885488" w:rsidRPr="00BC2E91">
        <w:rPr>
          <w:lang w:val="en-US"/>
        </w:rPr>
        <w:t xml:space="preserve"> </w:t>
      </w:r>
      <w:r w:rsidR="00885488" w:rsidRPr="00BC2E91">
        <w:rPr>
          <w:rStyle w:val="Incipit"/>
          <w:lang w:val="en-US"/>
        </w:rPr>
        <w:t>Imperator splendor patris</w:t>
      </w:r>
      <w:r w:rsidR="00885488" w:rsidRPr="00BC2E91">
        <w:rPr>
          <w:lang w:val="en-US"/>
        </w:rPr>
        <w:t xml:space="preserve"> et </w:t>
      </w:r>
      <w:r w:rsidR="00BA24A1" w:rsidRPr="00BC2E91">
        <w:rPr>
          <w:lang w:val="en-US"/>
        </w:rPr>
        <w:t>[</w:t>
      </w:r>
      <w:r w:rsidR="003A3514" w:rsidRPr="00BC2E91">
        <w:rPr>
          <w:lang w:val="en-US"/>
        </w:rPr>
        <w:t>H</w:t>
      </w:r>
      <w:r w:rsidR="00885488" w:rsidRPr="00BC2E91">
        <w:rPr>
          <w:lang w:val="en-US"/>
        </w:rPr>
        <w:t>V</w:t>
      </w:r>
      <w:r w:rsidR="00BA24A1" w:rsidRPr="00BC2E91">
        <w:rPr>
          <w:lang w:val="en-US"/>
        </w:rPr>
        <w:t>]</w:t>
      </w:r>
      <w:r w:rsidR="00885488" w:rsidRPr="00BC2E91">
        <w:rPr>
          <w:lang w:val="en-US"/>
        </w:rPr>
        <w:t xml:space="preserve"> </w:t>
      </w:r>
      <w:r w:rsidR="00885488" w:rsidRPr="00BC2E91">
        <w:rPr>
          <w:rStyle w:val="Incipit"/>
          <w:lang w:val="en-US"/>
        </w:rPr>
        <w:t>Gloria et honor</w:t>
      </w:r>
      <w:r w:rsidR="00885488" w:rsidRPr="00BC2E91">
        <w:rPr>
          <w:lang w:val="en-US"/>
        </w:rPr>
        <w:t xml:space="preserve">. RB </w:t>
      </w:r>
      <w:r w:rsidR="00885488" w:rsidRPr="00BC2E91">
        <w:rPr>
          <w:rStyle w:val="Incipit"/>
          <w:lang w:val="en-US"/>
        </w:rPr>
        <w:t>Quem tu percussisti persecuti sunt alleluia alleluia</w:t>
      </w:r>
      <w:r w:rsidR="00885488" w:rsidRPr="00BC2E91">
        <w:rPr>
          <w:lang w:val="en-US"/>
        </w:rPr>
        <w:t xml:space="preserve">. </w:t>
      </w:r>
      <w:r w:rsidR="00BA24A1" w:rsidRPr="00BC2E91">
        <w:rPr>
          <w:lang w:val="en-US"/>
        </w:rPr>
        <w:t>[</w:t>
      </w:r>
      <w:r w:rsidR="003A3514" w:rsidRPr="00BC2E91">
        <w:rPr>
          <w:lang w:val="en-US"/>
        </w:rPr>
        <w:t>R</w:t>
      </w:r>
      <w:r w:rsidR="00885488" w:rsidRPr="00BC2E91">
        <w:rPr>
          <w:lang w:val="en-US"/>
        </w:rPr>
        <w:t>V</w:t>
      </w:r>
      <w:r w:rsidR="00BA24A1" w:rsidRPr="00BC2E91">
        <w:rPr>
          <w:lang w:val="en-US"/>
        </w:rPr>
        <w:t>]</w:t>
      </w:r>
      <w:r w:rsidR="00885488" w:rsidRPr="00BC2E91">
        <w:rPr>
          <w:lang w:val="en-US"/>
        </w:rPr>
        <w:t xml:space="preserve"> </w:t>
      </w:r>
      <w:r w:rsidR="00885488" w:rsidRPr="00BC2E91">
        <w:rPr>
          <w:rStyle w:val="Incipit"/>
          <w:lang w:val="en-US"/>
        </w:rPr>
        <w:t xml:space="preserve">Et super dolorem </w:t>
      </w:r>
      <w:r w:rsidR="00382E22" w:rsidRPr="00BC2E91">
        <w:rPr>
          <w:rStyle w:val="Incipit"/>
          <w:lang w:val="en-US"/>
        </w:rPr>
        <w:t>vu</w:t>
      </w:r>
      <w:r w:rsidR="00885488" w:rsidRPr="00BC2E91">
        <w:rPr>
          <w:rStyle w:val="Incipit"/>
          <w:lang w:val="en-US"/>
        </w:rPr>
        <w:t>lnerum meorum addiderunt alleluia</w:t>
      </w:r>
      <w:r w:rsidR="00885488" w:rsidRPr="00BC2E91">
        <w:rPr>
          <w:lang w:val="en-US"/>
        </w:rPr>
        <w:t xml:space="preserve">. VS </w:t>
      </w:r>
      <w:r w:rsidR="00885488" w:rsidRPr="00BC2E91">
        <w:rPr>
          <w:rStyle w:val="Incipit"/>
          <w:lang w:val="en-US"/>
        </w:rPr>
        <w:t xml:space="preserve">Ipse </w:t>
      </w:r>
      <w:r w:rsidR="00382E22" w:rsidRPr="00BC2E91">
        <w:rPr>
          <w:rStyle w:val="Incipit"/>
          <w:lang w:val="en-US"/>
        </w:rPr>
        <w:t>vu</w:t>
      </w:r>
      <w:r w:rsidR="00885488" w:rsidRPr="00BC2E91">
        <w:rPr>
          <w:rStyle w:val="Incipit"/>
          <w:lang w:val="en-US"/>
        </w:rPr>
        <w:t>lneratus est propter ini</w:t>
      </w:r>
      <w:r w:rsidR="00747CDD" w:rsidRPr="00BC2E91">
        <w:rPr>
          <w:rStyle w:val="Incipit"/>
          <w:lang w:val="en-US"/>
        </w:rPr>
        <w:t>qu</w:t>
      </w:r>
      <w:r w:rsidR="00D66EA2" w:rsidRPr="00BC2E91">
        <w:rPr>
          <w:rStyle w:val="Incipit"/>
          <w:lang w:val="en-US"/>
        </w:rPr>
        <w:t>ita</w:t>
      </w:r>
      <w:r w:rsidR="00885488" w:rsidRPr="00BC2E91">
        <w:rPr>
          <w:rStyle w:val="Incipit"/>
          <w:lang w:val="en-US"/>
        </w:rPr>
        <w:t>tes nostras allelui</w:t>
      </w:r>
      <w:r w:rsidR="003A3514" w:rsidRPr="00BC2E91">
        <w:rPr>
          <w:rStyle w:val="Incipit"/>
          <w:lang w:val="en-US"/>
        </w:rPr>
        <w:t>a. A</w:t>
      </w:r>
      <w:r w:rsidR="00885488" w:rsidRPr="00BC2E91">
        <w:rPr>
          <w:rStyle w:val="Incipit"/>
          <w:lang w:val="en-US"/>
        </w:rPr>
        <w:t>ttritus est propter scelera nostra alleluia</w:t>
      </w:r>
      <w:r w:rsidR="00885488" w:rsidRPr="00BC2E91">
        <w:rPr>
          <w:lang w:val="en-US"/>
        </w:rPr>
        <w:t>.</w:t>
      </w:r>
      <w:r w:rsidR="003A3514" w:rsidRPr="00BC2E91">
        <w:rPr>
          <w:lang w:val="en-US"/>
        </w:rPr>
        <w:t xml:space="preserve"> </w:t>
      </w:r>
    </w:p>
    <w:p w:rsidR="00885488" w:rsidRPr="00BC2E91" w:rsidRDefault="003A3514" w:rsidP="00415109">
      <w:pPr>
        <w:rPr>
          <w:lang w:val="en-US"/>
        </w:rPr>
      </w:pPr>
      <w:r w:rsidRPr="00BC2E91">
        <w:rPr>
          <w:lang w:val="en-US"/>
        </w:rPr>
        <w:t>(243r)</w:t>
      </w:r>
      <w:r w:rsidR="00941D75" w:rsidRPr="00BC2E91">
        <w:rPr>
          <w:lang w:val="en-US"/>
        </w:rPr>
        <w:t xml:space="preserve"> </w:t>
      </w:r>
      <w:r w:rsidR="00FA08A9" w:rsidRPr="00BC2E91">
        <w:rPr>
          <w:rStyle w:val="Time1"/>
          <w:lang w:val="en-US"/>
        </w:rPr>
        <w:t>Ad secundas vesperas</w:t>
      </w:r>
      <w:r w:rsidR="00885488" w:rsidRPr="00BC2E91">
        <w:rPr>
          <w:lang w:val="en-US"/>
        </w:rPr>
        <w:t xml:space="preserve"> AN </w:t>
      </w:r>
      <w:r w:rsidR="00885488" w:rsidRPr="00BC2E91">
        <w:rPr>
          <w:rStyle w:val="Incipit"/>
          <w:lang w:val="en-US"/>
        </w:rPr>
        <w:t>Hasta regis gloriae</w:t>
      </w:r>
      <w:r w:rsidR="00885488" w:rsidRPr="00BC2E91">
        <w:rPr>
          <w:lang w:val="en-US"/>
        </w:rPr>
        <w:t xml:space="preserve"> cum reliquis. PS </w:t>
      </w:r>
      <w:r w:rsidR="00885488" w:rsidRPr="00BC2E91">
        <w:rPr>
          <w:rStyle w:val="Incipit"/>
          <w:lang w:val="en-US"/>
        </w:rPr>
        <w:t>Dixit</w:t>
      </w:r>
      <w:r w:rsidR="00885488" w:rsidRPr="00BC2E91">
        <w:rPr>
          <w:lang w:val="en-US"/>
        </w:rPr>
        <w:t xml:space="preserve">. </w:t>
      </w:r>
      <w:r w:rsidR="00BA24A1" w:rsidRPr="00BC2E91">
        <w:rPr>
          <w:lang w:val="en-US"/>
        </w:rPr>
        <w:t>[</w:t>
      </w:r>
      <w:r w:rsidR="00885488" w:rsidRPr="00BC2E91">
        <w:rPr>
          <w:lang w:val="en-US"/>
        </w:rPr>
        <w:t>PS</w:t>
      </w:r>
      <w:r w:rsidR="00BA24A1" w:rsidRPr="00BC2E91">
        <w:rPr>
          <w:lang w:val="en-US"/>
        </w:rPr>
        <w:t>]</w:t>
      </w:r>
      <w:r w:rsidR="00885488" w:rsidRPr="00BC2E91">
        <w:rPr>
          <w:lang w:val="en-US"/>
        </w:rPr>
        <w:t xml:space="preserve"> </w:t>
      </w:r>
      <w:r w:rsidR="00885488" w:rsidRPr="00BC2E91">
        <w:rPr>
          <w:rStyle w:val="Incipit"/>
          <w:lang w:val="en-US"/>
        </w:rPr>
        <w:t>Credidi</w:t>
      </w:r>
      <w:r w:rsidR="00885488" w:rsidRPr="00BC2E91">
        <w:rPr>
          <w:lang w:val="en-US"/>
        </w:rPr>
        <w:t xml:space="preserve">. </w:t>
      </w:r>
      <w:r w:rsidR="00BA24A1" w:rsidRPr="00BC2E91">
        <w:rPr>
          <w:lang w:val="en-US"/>
        </w:rPr>
        <w:t>[</w:t>
      </w:r>
      <w:r w:rsidR="00885488" w:rsidRPr="00BC2E91">
        <w:rPr>
          <w:lang w:val="en-US"/>
        </w:rPr>
        <w:t>PS</w:t>
      </w:r>
      <w:r w:rsidR="00BA24A1" w:rsidRPr="00BC2E91">
        <w:rPr>
          <w:lang w:val="en-US"/>
        </w:rPr>
        <w:t>]</w:t>
      </w:r>
      <w:r w:rsidR="00885488" w:rsidRPr="00BC2E91">
        <w:rPr>
          <w:lang w:val="en-US"/>
        </w:rPr>
        <w:t xml:space="preserve"> </w:t>
      </w:r>
      <w:r w:rsidR="00885488" w:rsidRPr="00BC2E91">
        <w:rPr>
          <w:rStyle w:val="Incipit"/>
          <w:lang w:val="en-US"/>
        </w:rPr>
        <w:t>Ad dominum</w:t>
      </w:r>
      <w:r w:rsidR="00885488" w:rsidRPr="00BC2E91">
        <w:rPr>
          <w:lang w:val="en-US"/>
        </w:rPr>
        <w:t xml:space="preserve">. </w:t>
      </w:r>
      <w:r w:rsidR="00BA24A1" w:rsidRPr="00BC2E91">
        <w:rPr>
          <w:lang w:val="en-US"/>
        </w:rPr>
        <w:t>[</w:t>
      </w:r>
      <w:r w:rsidR="00885488" w:rsidRPr="00BC2E91">
        <w:rPr>
          <w:lang w:val="en-US"/>
        </w:rPr>
        <w:t>PS</w:t>
      </w:r>
      <w:r w:rsidR="00BA24A1" w:rsidRPr="00BC2E91">
        <w:rPr>
          <w:lang w:val="en-US"/>
        </w:rPr>
        <w:t>]</w:t>
      </w:r>
      <w:r w:rsidR="00885488" w:rsidRPr="00BC2E91">
        <w:rPr>
          <w:lang w:val="en-US"/>
        </w:rPr>
        <w:t xml:space="preserve"> </w:t>
      </w:r>
      <w:r w:rsidR="00885488" w:rsidRPr="00BC2E91">
        <w:rPr>
          <w:rStyle w:val="Incipit"/>
          <w:lang w:val="en-US"/>
        </w:rPr>
        <w:t>Saepe expugnaverunt me</w:t>
      </w:r>
      <w:r w:rsidR="00885488" w:rsidRPr="00BC2E91">
        <w:rPr>
          <w:lang w:val="en-US"/>
        </w:rPr>
        <w:t xml:space="preserve">. </w:t>
      </w:r>
      <w:r w:rsidR="00BA24A1" w:rsidRPr="00BC2E91">
        <w:rPr>
          <w:lang w:val="en-US"/>
        </w:rPr>
        <w:t>[</w:t>
      </w:r>
      <w:r w:rsidR="00885488" w:rsidRPr="00BC2E91">
        <w:rPr>
          <w:lang w:val="en-US"/>
        </w:rPr>
        <w:t>PS</w:t>
      </w:r>
      <w:r w:rsidR="00BA24A1" w:rsidRPr="00BC2E91">
        <w:rPr>
          <w:lang w:val="en-US"/>
        </w:rPr>
        <w:t>]</w:t>
      </w:r>
      <w:r w:rsidR="00885488" w:rsidRPr="00BC2E91">
        <w:rPr>
          <w:lang w:val="en-US"/>
        </w:rPr>
        <w:t xml:space="preserve"> </w:t>
      </w:r>
      <w:r w:rsidR="00885488" w:rsidRPr="00BC2E91">
        <w:rPr>
          <w:rStyle w:val="Incipit"/>
          <w:lang w:val="en-US"/>
        </w:rPr>
        <w:t>Voce mea ad dominum</w:t>
      </w:r>
      <w:r w:rsidR="00885488" w:rsidRPr="00BC2E91">
        <w:rPr>
          <w:lang w:val="en-US"/>
        </w:rPr>
        <w:t xml:space="preserve">. HY </w:t>
      </w:r>
      <w:r w:rsidR="00885488" w:rsidRPr="00BC2E91">
        <w:rPr>
          <w:rStyle w:val="Incipit"/>
          <w:lang w:val="en-US"/>
        </w:rPr>
        <w:t>Pange lingua glorios</w:t>
      </w:r>
      <w:r w:rsidR="006C249A" w:rsidRPr="00BC2E91">
        <w:rPr>
          <w:rStyle w:val="Incipit"/>
          <w:lang w:val="en-US"/>
        </w:rPr>
        <w:t>a</w:t>
      </w:r>
      <w:r w:rsidR="00885488" w:rsidRPr="00BC2E91">
        <w:rPr>
          <w:rStyle w:val="Incipit"/>
          <w:lang w:val="en-US"/>
        </w:rPr>
        <w:t>e</w:t>
      </w:r>
      <w:r w:rsidR="00885488" w:rsidRPr="00BC2E91">
        <w:rPr>
          <w:lang w:val="en-US"/>
        </w:rPr>
        <w:t xml:space="preserve">. VS </w:t>
      </w:r>
      <w:r w:rsidR="00885488" w:rsidRPr="00BC2E91">
        <w:rPr>
          <w:rStyle w:val="Incipit"/>
          <w:lang w:val="en-US"/>
        </w:rPr>
        <w:t>Accipiet armaturam</w:t>
      </w:r>
      <w:r w:rsidR="00885488" w:rsidRPr="00BC2E91">
        <w:rPr>
          <w:lang w:val="en-US"/>
        </w:rPr>
        <w:t xml:space="preserve">. AM </w:t>
      </w:r>
      <w:r w:rsidR="00885488" w:rsidRPr="00BC2E91">
        <w:rPr>
          <w:rStyle w:val="Incipit"/>
          <w:lang w:val="en-US"/>
        </w:rPr>
        <w:t>Collaudemus Christi clementiam</w:t>
      </w:r>
      <w:r w:rsidR="00885488" w:rsidRPr="00BC2E91">
        <w:rPr>
          <w:lang w:val="en-US"/>
        </w:rPr>
        <w:t xml:space="preserve">. </w:t>
      </w:r>
      <w:r w:rsidR="006C249A" w:rsidRPr="00BC2E91">
        <w:rPr>
          <w:lang w:val="en-US"/>
        </w:rPr>
        <w:t>Suffragium d</w:t>
      </w:r>
      <w:r w:rsidR="00885488" w:rsidRPr="00BC2E91">
        <w:rPr>
          <w:lang w:val="en-US"/>
        </w:rPr>
        <w:t xml:space="preserve">e resurrectione </w:t>
      </w:r>
      <w:r w:rsidR="006C249A" w:rsidRPr="00BC2E91">
        <w:rPr>
          <w:lang w:val="en-US"/>
        </w:rPr>
        <w:t>[</w:t>
      </w:r>
      <w:r w:rsidR="00885488" w:rsidRPr="00BC2E91">
        <w:rPr>
          <w:lang w:val="en-US"/>
        </w:rPr>
        <w:t>AC</w:t>
      </w:r>
      <w:r w:rsidR="006C249A" w:rsidRPr="00BC2E91">
        <w:rPr>
          <w:lang w:val="en-US"/>
        </w:rPr>
        <w:t>]</w:t>
      </w:r>
      <w:r w:rsidR="00885488" w:rsidRPr="00BC2E91">
        <w:rPr>
          <w:lang w:val="en-US"/>
        </w:rPr>
        <w:t xml:space="preserve"> </w:t>
      </w:r>
      <w:r w:rsidR="00885488" w:rsidRPr="00BC2E91">
        <w:rPr>
          <w:rStyle w:val="Incipit"/>
          <w:lang w:val="en-US"/>
        </w:rPr>
        <w:lastRenderedPageBreak/>
        <w:t>Crucem Christus subiit</w:t>
      </w:r>
      <w:r w:rsidR="00885488" w:rsidRPr="00BC2E91">
        <w:rPr>
          <w:lang w:val="en-US"/>
        </w:rPr>
        <w:t xml:space="preserve">. De beata virgine </w:t>
      </w:r>
      <w:r w:rsidR="00BA24A1" w:rsidRPr="00BC2E91">
        <w:rPr>
          <w:lang w:val="en-US"/>
        </w:rPr>
        <w:t>[</w:t>
      </w:r>
      <w:r w:rsidR="00885488" w:rsidRPr="00BC2E91">
        <w:rPr>
          <w:lang w:val="en-US"/>
        </w:rPr>
        <w:t>AC</w:t>
      </w:r>
      <w:r w:rsidR="00BA24A1" w:rsidRPr="00BC2E91">
        <w:rPr>
          <w:lang w:val="en-US"/>
        </w:rPr>
        <w:t>]</w:t>
      </w:r>
      <w:r w:rsidR="00885488" w:rsidRPr="00BC2E91">
        <w:rPr>
          <w:lang w:val="en-US"/>
        </w:rPr>
        <w:t xml:space="preserve"> </w:t>
      </w:r>
      <w:r w:rsidR="00885488" w:rsidRPr="00BC2E91">
        <w:rPr>
          <w:rStyle w:val="Incipit"/>
          <w:lang w:val="en-US"/>
        </w:rPr>
        <w:t>Alleluia sancta dei genitrix</w:t>
      </w:r>
      <w:r w:rsidR="00885488" w:rsidRPr="00BC2E91">
        <w:rPr>
          <w:lang w:val="en-US"/>
        </w:rPr>
        <w:t xml:space="preserve">. </w:t>
      </w:r>
      <w:r w:rsidR="003525EF" w:rsidRPr="00BC2E91">
        <w:rPr>
          <w:lang w:val="en-US"/>
        </w:rPr>
        <w:t xml:space="preserve">[BD] </w:t>
      </w:r>
      <w:r w:rsidR="005F6F99" w:rsidRPr="00BC2E91">
        <w:rPr>
          <w:rStyle w:val="Incipit"/>
          <w:lang w:val="en-US"/>
        </w:rPr>
        <w:t>Benedicamus</w:t>
      </w:r>
      <w:r w:rsidR="003525EF" w:rsidRPr="00BC2E91">
        <w:rPr>
          <w:lang w:val="en-US"/>
        </w:rPr>
        <w:t xml:space="preserve"> cum</w:t>
      </w:r>
      <w:r w:rsidR="00885488" w:rsidRPr="00BC2E91">
        <w:rPr>
          <w:lang w:val="en-US"/>
        </w:rPr>
        <w:t xml:space="preserve"> quinque alleluia.</w:t>
      </w:r>
    </w:p>
    <w:p w:rsidR="00885488" w:rsidRPr="00BC2E91" w:rsidRDefault="00FA08A9" w:rsidP="00415109">
      <w:pPr>
        <w:rPr>
          <w:lang w:val="en-US"/>
        </w:rPr>
      </w:pPr>
      <w:r w:rsidRPr="00BC2E91">
        <w:rPr>
          <w:rStyle w:val="Time1"/>
          <w:lang w:val="en-US"/>
        </w:rPr>
        <w:t>Ad completorium</w:t>
      </w:r>
      <w:r w:rsidR="00885488" w:rsidRPr="00BC2E91">
        <w:rPr>
          <w:lang w:val="en-US"/>
        </w:rPr>
        <w:t xml:space="preserve"> per totum ut supra in primis vesperis.</w:t>
      </w:r>
    </w:p>
    <w:p w:rsidR="00885488" w:rsidRPr="00BC2E91" w:rsidRDefault="006C249A" w:rsidP="00415109">
      <w:pPr>
        <w:pStyle w:val="berschrift1"/>
        <w:rPr>
          <w:lang w:val="en-US"/>
        </w:rPr>
      </w:pPr>
      <w:r w:rsidRPr="00BC2E91">
        <w:rPr>
          <w:lang w:val="en-US"/>
        </w:rPr>
        <w:t xml:space="preserve">(243v) </w:t>
      </w:r>
      <w:r w:rsidR="00885488" w:rsidRPr="00BC2E91">
        <w:rPr>
          <w:lang w:val="en-US"/>
        </w:rPr>
        <w:t>DOMINICA SECUNDA</w:t>
      </w:r>
    </w:p>
    <w:p w:rsidR="00885488" w:rsidRPr="00234396" w:rsidRDefault="00FA08A9" w:rsidP="00415109">
      <w:pPr>
        <w:rPr>
          <w:lang w:val="fr-FR"/>
        </w:rPr>
      </w:pPr>
      <w:r w:rsidRPr="00BC2E91">
        <w:rPr>
          <w:rStyle w:val="Time1"/>
          <w:lang w:val="en-US"/>
        </w:rPr>
        <w:t>Ad vesperas</w:t>
      </w:r>
      <w:r w:rsidR="00885488" w:rsidRPr="00BC2E91">
        <w:rPr>
          <w:lang w:val="en-US"/>
        </w:rPr>
        <w:t xml:space="preserve"> super psalmos AN </w:t>
      </w:r>
      <w:r w:rsidR="00885488" w:rsidRPr="00BC2E91">
        <w:rPr>
          <w:rStyle w:val="Incipit"/>
          <w:lang w:val="en-US"/>
        </w:rPr>
        <w:t>Alleluia</w:t>
      </w:r>
      <w:r w:rsidR="00885488" w:rsidRPr="00BC2E91">
        <w:rPr>
          <w:lang w:val="en-US"/>
        </w:rPr>
        <w:t xml:space="preserve"> </w:t>
      </w:r>
      <w:r w:rsidR="008D35E3" w:rsidRPr="00BC2E91">
        <w:rPr>
          <w:lang w:val="en-US"/>
        </w:rPr>
        <w:t>quaere</w:t>
      </w:r>
      <w:r w:rsidR="003A3514" w:rsidRPr="00BC2E91">
        <w:rPr>
          <w:lang w:val="en-US"/>
        </w:rPr>
        <w:t xml:space="preserve"> in fine PS</w:t>
      </w:r>
      <w:r w:rsidR="00885488" w:rsidRPr="00BC2E91">
        <w:rPr>
          <w:lang w:val="en-US"/>
        </w:rPr>
        <w:t xml:space="preserve"> </w:t>
      </w:r>
      <w:r w:rsidR="00885488" w:rsidRPr="00BC2E91">
        <w:rPr>
          <w:rStyle w:val="Incipit"/>
          <w:lang w:val="en-US"/>
        </w:rPr>
        <w:t>Lauda</w:t>
      </w:r>
      <w:r w:rsidR="005A362F" w:rsidRPr="00BC2E91">
        <w:rPr>
          <w:i/>
          <w:lang w:val="en-US"/>
        </w:rPr>
        <w:t xml:space="preserve"> </w:t>
      </w:r>
      <w:r w:rsidR="00567E70" w:rsidRPr="00BC2E91">
        <w:rPr>
          <w:rStyle w:val="Incipit"/>
          <w:lang w:val="en-US"/>
        </w:rPr>
        <w:t>Hierusalem</w:t>
      </w:r>
      <w:r w:rsidR="00885488" w:rsidRPr="00BC2E91">
        <w:rPr>
          <w:lang w:val="en-US"/>
        </w:rPr>
        <w:t xml:space="preserve">. PS </w:t>
      </w:r>
      <w:r w:rsidR="00885488" w:rsidRPr="00BC2E91">
        <w:rPr>
          <w:rStyle w:val="Incipit"/>
          <w:lang w:val="en-US"/>
        </w:rPr>
        <w:t>Benedictus</w:t>
      </w:r>
      <w:r w:rsidR="005A362F" w:rsidRPr="00BC2E91">
        <w:rPr>
          <w:i/>
          <w:lang w:val="en-US"/>
        </w:rPr>
        <w:t xml:space="preserve"> </w:t>
      </w:r>
      <w:r w:rsidR="00885488" w:rsidRPr="00BC2E91">
        <w:rPr>
          <w:lang w:val="en-US"/>
        </w:rPr>
        <w:t xml:space="preserve">cum reliquis. RP </w:t>
      </w:r>
      <w:r w:rsidR="00885488" w:rsidRPr="00BC2E91">
        <w:rPr>
          <w:rStyle w:val="Incipit"/>
          <w:lang w:val="en-US"/>
        </w:rPr>
        <w:t>Decantabat</w:t>
      </w:r>
      <w:r w:rsidR="005A362F" w:rsidRPr="00BC2E91">
        <w:rPr>
          <w:i/>
          <w:lang w:val="en-US"/>
        </w:rPr>
        <w:t xml:space="preserve"> </w:t>
      </w:r>
      <w:r w:rsidR="00885488" w:rsidRPr="00BC2E91">
        <w:rPr>
          <w:rStyle w:val="Incipit"/>
          <w:lang w:val="en-US"/>
        </w:rPr>
        <w:t>populus</w:t>
      </w:r>
      <w:r w:rsidR="00DD1415">
        <w:rPr>
          <w:lang w:val="en-US"/>
        </w:rPr>
        <w:t>@</w:t>
      </w:r>
      <w:r w:rsidR="00DD1415" w:rsidRPr="00BC2E91">
        <w:rPr>
          <w:lang w:val="en-US"/>
        </w:rPr>
        <w:t>69.</w:t>
      </w:r>
      <w:r w:rsidR="00885488" w:rsidRPr="00BC2E91">
        <w:rPr>
          <w:lang w:val="en-US"/>
        </w:rPr>
        <w:t xml:space="preserve"> HY </w:t>
      </w:r>
      <w:r w:rsidR="00885488" w:rsidRPr="00BC2E91">
        <w:rPr>
          <w:rStyle w:val="Incipit"/>
          <w:lang w:val="en-US"/>
        </w:rPr>
        <w:t>Vita</w:t>
      </w:r>
      <w:r w:rsidR="005A362F" w:rsidRPr="00BC2E91">
        <w:rPr>
          <w:i/>
          <w:lang w:val="en-US"/>
        </w:rPr>
        <w:t xml:space="preserve"> </w:t>
      </w:r>
      <w:r w:rsidR="00885488" w:rsidRPr="00BC2E91">
        <w:rPr>
          <w:rStyle w:val="Incipit"/>
          <w:lang w:val="en-US"/>
        </w:rPr>
        <w:t>sanctorum</w:t>
      </w:r>
      <w:r w:rsidR="00885488" w:rsidRPr="00BC2E91">
        <w:rPr>
          <w:lang w:val="en-US"/>
        </w:rPr>
        <w:t xml:space="preserve">. VS </w:t>
      </w:r>
      <w:r w:rsidR="00885488" w:rsidRPr="00BC2E91">
        <w:rPr>
          <w:rStyle w:val="Incipit"/>
          <w:lang w:val="en-US"/>
        </w:rPr>
        <w:t>Gavisi</w:t>
      </w:r>
      <w:r w:rsidR="005A362F" w:rsidRPr="00BC2E91">
        <w:rPr>
          <w:i/>
          <w:lang w:val="en-US"/>
        </w:rPr>
        <w:t xml:space="preserve"> </w:t>
      </w:r>
      <w:r w:rsidR="00885488" w:rsidRPr="00BC2E91">
        <w:rPr>
          <w:rStyle w:val="Incipit"/>
          <w:lang w:val="en-US"/>
        </w:rPr>
        <w:t>sunt</w:t>
      </w:r>
      <w:r w:rsidR="00885488" w:rsidRPr="00BC2E91">
        <w:rPr>
          <w:lang w:val="en-US"/>
        </w:rPr>
        <w:t xml:space="preserve">. AM </w:t>
      </w:r>
      <w:r w:rsidR="00885488" w:rsidRPr="00BC2E91">
        <w:rPr>
          <w:rStyle w:val="Incipit"/>
          <w:lang w:val="en-US"/>
        </w:rPr>
        <w:t>Haec</w:t>
      </w:r>
      <w:r w:rsidR="005A362F" w:rsidRPr="00BC2E91">
        <w:rPr>
          <w:i/>
          <w:lang w:val="en-US"/>
        </w:rPr>
        <w:t xml:space="preserve"> </w:t>
      </w:r>
      <w:r w:rsidR="00885488" w:rsidRPr="00BC2E91">
        <w:rPr>
          <w:rStyle w:val="Incipit"/>
          <w:lang w:val="en-US"/>
        </w:rPr>
        <w:t>autem</w:t>
      </w:r>
      <w:r w:rsidR="005A362F" w:rsidRPr="00BC2E91">
        <w:rPr>
          <w:i/>
          <w:lang w:val="en-US"/>
        </w:rPr>
        <w:t xml:space="preserve"> </w:t>
      </w:r>
      <w:r w:rsidR="00885488" w:rsidRPr="00BC2E91">
        <w:rPr>
          <w:rStyle w:val="Incipit"/>
          <w:lang w:val="en-US"/>
        </w:rPr>
        <w:t>scripta</w:t>
      </w:r>
      <w:r w:rsidR="005A362F" w:rsidRPr="00BC2E91">
        <w:rPr>
          <w:i/>
          <w:lang w:val="en-US"/>
        </w:rPr>
        <w:t xml:space="preserve"> </w:t>
      </w:r>
      <w:r w:rsidR="00885488" w:rsidRPr="00BC2E91">
        <w:rPr>
          <w:rStyle w:val="Incipit"/>
          <w:lang w:val="en-US"/>
        </w:rPr>
        <w:t>sunt</w:t>
      </w:r>
      <w:r w:rsidR="00885488" w:rsidRPr="00BC2E91">
        <w:rPr>
          <w:lang w:val="en-US"/>
        </w:rPr>
        <w:t xml:space="preserve"> ex </w:t>
      </w:r>
      <w:r w:rsidR="00885488" w:rsidRPr="00BC2E91">
        <w:rPr>
          <w:rStyle w:val="Funktion"/>
          <w:lang w:val="en-US"/>
        </w:rPr>
        <w:t>minori antiphonario</w:t>
      </w:r>
      <w:r w:rsidR="00885488" w:rsidRPr="00BC2E91">
        <w:rPr>
          <w:lang w:val="en-US"/>
        </w:rPr>
        <w:t xml:space="preserve"> 13 ex </w:t>
      </w:r>
      <w:r w:rsidR="00885488" w:rsidRPr="00BC2E91">
        <w:rPr>
          <w:rStyle w:val="Funktion"/>
          <w:lang w:val="en-US"/>
        </w:rPr>
        <w:t>summo antiphonario</w:t>
      </w:r>
      <w:r w:rsidR="00DD1415">
        <w:rPr>
          <w:lang w:val="en-US"/>
        </w:rPr>
        <w:t>@</w:t>
      </w:r>
      <w:r w:rsidR="00DD1415" w:rsidRPr="00BC2E91">
        <w:rPr>
          <w:lang w:val="en-US"/>
        </w:rPr>
        <w:t>67.</w:t>
      </w:r>
      <w:r w:rsidR="00885488" w:rsidRPr="00BC2E91">
        <w:rPr>
          <w:lang w:val="en-US"/>
        </w:rPr>
        <w:t xml:space="preserve"> </w:t>
      </w:r>
      <w:r w:rsidR="006C249A">
        <w:rPr>
          <w:lang w:val="fr-FR"/>
        </w:rPr>
        <w:t>Suffragium d</w:t>
      </w:r>
      <w:r w:rsidR="00885488" w:rsidRPr="00B779A9">
        <w:rPr>
          <w:lang w:val="fr-FR"/>
        </w:rPr>
        <w:t xml:space="preserve">e resurrectione </w:t>
      </w:r>
      <w:r w:rsidR="006C249A">
        <w:rPr>
          <w:lang w:val="fr-FR"/>
        </w:rPr>
        <w:t>[</w:t>
      </w:r>
      <w:r w:rsidR="00885488" w:rsidRPr="00B779A9">
        <w:rPr>
          <w:lang w:val="fr-FR"/>
        </w:rPr>
        <w:t>AC</w:t>
      </w:r>
      <w:r w:rsidR="006C249A">
        <w:rPr>
          <w:lang w:val="fr-FR"/>
        </w:rPr>
        <w:t>]</w:t>
      </w:r>
      <w:r w:rsidR="00885488" w:rsidRPr="00B779A9">
        <w:rPr>
          <w:lang w:val="fr-FR"/>
        </w:rPr>
        <w:t xml:space="preserve"> </w:t>
      </w:r>
      <w:r w:rsidR="00885488" w:rsidRPr="005A362F">
        <w:rPr>
          <w:rStyle w:val="Incipit"/>
          <w:lang w:val="fr-FR"/>
        </w:rPr>
        <w:t>Christus</w:t>
      </w:r>
      <w:r w:rsidR="005A362F" w:rsidRPr="00BE7D55">
        <w:rPr>
          <w:i/>
          <w:lang w:val="fr-FR"/>
        </w:rPr>
        <w:t xml:space="preserve"> </w:t>
      </w:r>
      <w:r w:rsidR="00885488" w:rsidRPr="005A362F">
        <w:rPr>
          <w:rStyle w:val="Incipit"/>
          <w:lang w:val="fr-FR"/>
        </w:rPr>
        <w:t>resurgens</w:t>
      </w:r>
      <w:r w:rsidR="00DD1415">
        <w:rPr>
          <w:lang w:val="fr-FR"/>
        </w:rPr>
        <w:t>@</w:t>
      </w:r>
      <w:r w:rsidR="00DD1415" w:rsidRPr="00B779A9">
        <w:rPr>
          <w:lang w:val="fr-FR"/>
        </w:rPr>
        <w:t>59.</w:t>
      </w:r>
      <w:r w:rsidR="00885488" w:rsidRPr="00B779A9">
        <w:rPr>
          <w:lang w:val="fr-FR"/>
        </w:rPr>
        <w:t xml:space="preserve"> De beata virgine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3A3514" w:rsidRPr="005A362F">
        <w:rPr>
          <w:rStyle w:val="Incipit"/>
          <w:lang w:val="fr-FR"/>
        </w:rPr>
        <w:t>Alleluia</w:t>
      </w:r>
      <w:r w:rsidR="00821F63">
        <w:rPr>
          <w:rStyle w:val="Incipit"/>
          <w:lang w:val="fr-FR"/>
        </w:rPr>
        <w:t xml:space="preserve"> s</w:t>
      </w:r>
      <w:r w:rsidR="00885488" w:rsidRPr="005A362F">
        <w:rPr>
          <w:rStyle w:val="Incipit"/>
          <w:lang w:val="fr-FR"/>
        </w:rPr>
        <w:t>ancta</w:t>
      </w:r>
      <w:r w:rsidR="005A362F" w:rsidRPr="00BE7D55">
        <w:rPr>
          <w:i/>
          <w:lang w:val="fr-FR"/>
        </w:rPr>
        <w:t xml:space="preserve"> </w:t>
      </w:r>
      <w:r w:rsidR="00885488" w:rsidRPr="005A362F">
        <w:rPr>
          <w:rStyle w:val="Incipit"/>
          <w:lang w:val="fr-FR"/>
        </w:rPr>
        <w:t>dei</w:t>
      </w:r>
      <w:r w:rsidR="005A362F" w:rsidRPr="00BE7D55">
        <w:rPr>
          <w:i/>
          <w:lang w:val="fr-FR"/>
        </w:rPr>
        <w:t xml:space="preserve"> </w:t>
      </w:r>
      <w:r w:rsidR="00885488" w:rsidRPr="005A362F">
        <w:rPr>
          <w:rStyle w:val="Incipit"/>
          <w:lang w:val="fr-FR"/>
        </w:rPr>
        <w:t>genitrix</w:t>
      </w:r>
      <w:r w:rsidR="00DD1415">
        <w:rPr>
          <w:lang w:val="fr-FR"/>
        </w:rPr>
        <w:t>@</w:t>
      </w:r>
      <w:r w:rsidR="00DD1415" w:rsidRPr="00B779A9">
        <w:rPr>
          <w:lang w:val="fr-FR"/>
        </w:rPr>
        <w:t>65.</w:t>
      </w:r>
      <w:r w:rsidR="00885488" w:rsidRPr="00B779A9">
        <w:rPr>
          <w:lang w:val="fr-FR"/>
        </w:rPr>
        <w:t xml:space="preserve"> </w:t>
      </w:r>
      <w:r w:rsidR="00885488" w:rsidRPr="00234396">
        <w:rPr>
          <w:lang w:val="fr-FR"/>
        </w:rPr>
        <w:t xml:space="preserve">De omnibus sanctis </w:t>
      </w:r>
      <w:r w:rsidR="00BA24A1" w:rsidRPr="00234396">
        <w:rPr>
          <w:lang w:val="fr-FR"/>
        </w:rPr>
        <w:t>[</w:t>
      </w:r>
      <w:r w:rsidR="00885488" w:rsidRPr="00234396">
        <w:rPr>
          <w:lang w:val="fr-FR"/>
        </w:rPr>
        <w:t>AC</w:t>
      </w:r>
      <w:r w:rsidR="00BA24A1" w:rsidRPr="00234396">
        <w:rPr>
          <w:lang w:val="fr-FR"/>
        </w:rPr>
        <w:t>]</w:t>
      </w:r>
      <w:r w:rsidR="00885488" w:rsidRPr="00234396">
        <w:rPr>
          <w:lang w:val="fr-FR"/>
        </w:rPr>
        <w:t xml:space="preserve"> </w:t>
      </w:r>
      <w:r w:rsidR="00885488" w:rsidRPr="00234396">
        <w:rPr>
          <w:rStyle w:val="Incipit"/>
          <w:lang w:val="fr-FR"/>
        </w:rPr>
        <w:t>Lux</w:t>
      </w:r>
      <w:r w:rsidR="005A362F" w:rsidRPr="00234396">
        <w:rPr>
          <w:i/>
          <w:lang w:val="fr-FR"/>
        </w:rPr>
        <w:t xml:space="preserve"> </w:t>
      </w:r>
      <w:r w:rsidR="00885488" w:rsidRPr="00234396">
        <w:rPr>
          <w:rStyle w:val="Incipit"/>
          <w:lang w:val="fr-FR"/>
        </w:rPr>
        <w:t>perpetua</w:t>
      </w:r>
      <w:r w:rsidR="0088397B" w:rsidRPr="0088397B">
        <w:rPr>
          <w:lang w:val="fr-FR"/>
        </w:rPr>
        <w:t>@</w:t>
      </w:r>
      <w:r w:rsidR="00DD1415" w:rsidRPr="00234396">
        <w:rPr>
          <w:lang w:val="fr-FR"/>
        </w:rPr>
        <w:t>127.</w:t>
      </w:r>
      <w:r w:rsidR="00885488" w:rsidRPr="00234396">
        <w:rPr>
          <w:lang w:val="fr-FR"/>
        </w:rPr>
        <w:t xml:space="preserve"> </w:t>
      </w:r>
      <w:r w:rsidR="003525EF" w:rsidRPr="00234396">
        <w:rPr>
          <w:lang w:val="fr-FR"/>
        </w:rPr>
        <w:t xml:space="preserve">[BD] </w:t>
      </w:r>
      <w:r w:rsidR="005F6F99" w:rsidRPr="00234396">
        <w:rPr>
          <w:rStyle w:val="Incipit"/>
          <w:lang w:val="fr-FR"/>
        </w:rPr>
        <w:t>Benedicamus</w:t>
      </w:r>
      <w:r w:rsidR="003525EF" w:rsidRPr="00234396">
        <w:rPr>
          <w:lang w:val="fr-FR"/>
        </w:rPr>
        <w:t xml:space="preserve"> cum</w:t>
      </w:r>
      <w:r w:rsidR="00885488" w:rsidRPr="00234396">
        <w:rPr>
          <w:lang w:val="fr-FR"/>
        </w:rPr>
        <w:t xml:space="preserve"> tribus alleluia.</w:t>
      </w:r>
    </w:p>
    <w:p w:rsidR="00885488" w:rsidRPr="00B779A9" w:rsidRDefault="00FA08A9" w:rsidP="00415109">
      <w:pPr>
        <w:rPr>
          <w:lang w:val="it-IT"/>
        </w:rPr>
      </w:pPr>
      <w:r w:rsidRPr="00234396">
        <w:rPr>
          <w:rStyle w:val="Time1"/>
          <w:lang w:val="fr-FR"/>
        </w:rPr>
        <w:t>Ad completorium</w:t>
      </w:r>
      <w:r w:rsidR="00885488" w:rsidRPr="00234396">
        <w:rPr>
          <w:lang w:val="fr-FR"/>
        </w:rPr>
        <w:t xml:space="preserve"> AD </w:t>
      </w:r>
      <w:r w:rsidR="00885488" w:rsidRPr="00234396">
        <w:rPr>
          <w:rStyle w:val="Incipit"/>
          <w:lang w:val="fr-FR"/>
        </w:rPr>
        <w:t>Alleluia</w:t>
      </w:r>
      <w:r w:rsidR="005A362F" w:rsidRPr="00234396">
        <w:rPr>
          <w:i/>
          <w:lang w:val="fr-FR"/>
        </w:rPr>
        <w:t xml:space="preserve"> </w:t>
      </w:r>
      <w:r w:rsidR="00885488" w:rsidRPr="00234396">
        <w:rPr>
          <w:rStyle w:val="Incipit"/>
          <w:lang w:val="fr-FR"/>
        </w:rPr>
        <w:t>noli</w:t>
      </w:r>
      <w:r w:rsidR="005A362F" w:rsidRPr="00234396">
        <w:rPr>
          <w:i/>
          <w:lang w:val="fr-FR"/>
        </w:rPr>
        <w:t xml:space="preserve"> </w:t>
      </w:r>
      <w:r w:rsidR="00885488" w:rsidRPr="00234396">
        <w:rPr>
          <w:rStyle w:val="Incipit"/>
          <w:lang w:val="fr-FR"/>
        </w:rPr>
        <w:t>flere</w:t>
      </w:r>
      <w:r w:rsidR="005A362F" w:rsidRPr="00234396">
        <w:rPr>
          <w:i/>
          <w:lang w:val="fr-FR"/>
        </w:rPr>
        <w:t xml:space="preserve"> </w:t>
      </w:r>
      <w:r w:rsidR="00885488" w:rsidRPr="00234396">
        <w:rPr>
          <w:rStyle w:val="Incipit"/>
          <w:lang w:val="fr-FR"/>
        </w:rPr>
        <w:t>Maria</w:t>
      </w:r>
      <w:r w:rsidR="005A362F" w:rsidRPr="00234396">
        <w:rPr>
          <w:i/>
          <w:lang w:val="fr-FR"/>
        </w:rPr>
        <w:t xml:space="preserve"> </w:t>
      </w:r>
      <w:r w:rsidR="00885488" w:rsidRPr="00234396">
        <w:rPr>
          <w:rStyle w:val="Incipit"/>
          <w:lang w:val="fr-FR"/>
        </w:rPr>
        <w:t>alleluia</w:t>
      </w:r>
      <w:r w:rsidR="00885488" w:rsidRPr="00234396">
        <w:rPr>
          <w:lang w:val="fr-FR"/>
        </w:rPr>
        <w:t xml:space="preserve">. </w:t>
      </w:r>
      <w:r w:rsidR="00885488" w:rsidRPr="00B779A9">
        <w:rPr>
          <w:lang w:val="it-IT"/>
        </w:rPr>
        <w:t xml:space="preserve">In fine </w:t>
      </w:r>
      <w:r w:rsidR="00BA24A1" w:rsidRPr="00B779A9">
        <w:rPr>
          <w:lang w:val="it-IT"/>
        </w:rPr>
        <w:t>[</w:t>
      </w:r>
      <w:r w:rsidR="00885488" w:rsidRPr="00B779A9">
        <w:rPr>
          <w:lang w:val="it-IT"/>
        </w:rPr>
        <w:t>AN</w:t>
      </w:r>
      <w:r w:rsidR="00BA24A1" w:rsidRPr="00B779A9">
        <w:rPr>
          <w:lang w:val="it-IT"/>
        </w:rPr>
        <w:t>]</w:t>
      </w:r>
      <w:r w:rsidR="00885488" w:rsidRPr="00B779A9">
        <w:rPr>
          <w:lang w:val="it-IT"/>
        </w:rPr>
        <w:t xml:space="preserve"> </w:t>
      </w:r>
      <w:r w:rsidR="00885488" w:rsidRPr="005A362F">
        <w:rPr>
          <w:rStyle w:val="Incipit"/>
          <w:lang w:val="it-IT"/>
        </w:rPr>
        <w:t>Gaude</w:t>
      </w:r>
      <w:r w:rsidR="005A362F" w:rsidRPr="00BE7D55">
        <w:rPr>
          <w:i/>
          <w:lang w:val="it-IT"/>
        </w:rPr>
        <w:t xml:space="preserve"> </w:t>
      </w:r>
      <w:r w:rsidR="00885488" w:rsidRPr="005A362F">
        <w:rPr>
          <w:rStyle w:val="Incipit"/>
          <w:lang w:val="it-IT"/>
        </w:rPr>
        <w:t>virgo</w:t>
      </w:r>
      <w:r w:rsidR="00885488" w:rsidRPr="005B472A">
        <w:rPr>
          <w:lang w:val="it-IT"/>
        </w:rPr>
        <w:t>.</w:t>
      </w:r>
      <w:r w:rsidR="00885488" w:rsidRPr="00B779A9">
        <w:rPr>
          <w:lang w:val="it-IT"/>
        </w:rPr>
        <w:t xml:space="preserve"> Ad </w:t>
      </w:r>
      <w:r w:rsidR="000F4FB4" w:rsidRPr="00B779A9">
        <w:rPr>
          <w:lang w:val="it-IT"/>
        </w:rPr>
        <w:t>Salve</w:t>
      </w:r>
      <w:r w:rsidR="003A3514" w:rsidRPr="00B779A9">
        <w:rPr>
          <w:lang w:val="it-IT"/>
        </w:rPr>
        <w:t xml:space="preserve"> </w:t>
      </w:r>
      <w:r w:rsidR="0015160F" w:rsidRPr="00B779A9">
        <w:rPr>
          <w:lang w:val="it-IT"/>
        </w:rPr>
        <w:t>r</w:t>
      </w:r>
      <w:r w:rsidR="00885488" w:rsidRPr="00B779A9">
        <w:rPr>
          <w:lang w:val="it-IT"/>
        </w:rPr>
        <w:t>egina per totum ut in priori dominica.</w:t>
      </w:r>
    </w:p>
    <w:p w:rsidR="006C249A" w:rsidRDefault="00FA08A9" w:rsidP="00415109">
      <w:pPr>
        <w:rPr>
          <w:lang w:val="it-IT"/>
        </w:rPr>
      </w:pPr>
      <w:r w:rsidRPr="00BC2E91">
        <w:rPr>
          <w:rStyle w:val="Time1"/>
          <w:lang w:val="it-IT"/>
        </w:rPr>
        <w:t>Ad matutinum</w:t>
      </w:r>
      <w:r w:rsidR="00885488" w:rsidRPr="00B779A9">
        <w:rPr>
          <w:lang w:val="it-IT"/>
        </w:rPr>
        <w:t xml:space="preserve"> I</w:t>
      </w:r>
      <w:r w:rsidR="003A3514" w:rsidRPr="00B779A9">
        <w:rPr>
          <w:lang w:val="it-IT"/>
        </w:rPr>
        <w:t>N</w:t>
      </w:r>
      <w:r w:rsidR="00885488" w:rsidRPr="00B779A9">
        <w:rPr>
          <w:lang w:val="it-IT"/>
        </w:rPr>
        <w:t xml:space="preserve">V </w:t>
      </w:r>
      <w:r w:rsidR="00885488" w:rsidRPr="00BC2E91">
        <w:rPr>
          <w:rStyle w:val="Incipit"/>
          <w:lang w:val="it-IT"/>
        </w:rPr>
        <w:t>Alleluia alleluia alleluia</w:t>
      </w:r>
      <w:r w:rsidR="00DD1415">
        <w:rPr>
          <w:lang w:val="it-IT"/>
        </w:rPr>
        <w:t>@</w:t>
      </w:r>
      <w:r w:rsidR="00DD1415" w:rsidRPr="00B779A9">
        <w:rPr>
          <w:lang w:val="it-IT"/>
        </w:rPr>
        <w:t>66.</w:t>
      </w:r>
      <w:r w:rsidR="00885488" w:rsidRPr="00B779A9">
        <w:rPr>
          <w:lang w:val="it-IT"/>
        </w:rPr>
        <w:t xml:space="preserve"> HY </w:t>
      </w:r>
      <w:r w:rsidR="00885488" w:rsidRPr="00BC2E91">
        <w:rPr>
          <w:rStyle w:val="Incipit"/>
          <w:lang w:val="it-IT"/>
        </w:rPr>
        <w:t>Vita sanctorum</w:t>
      </w:r>
      <w:r w:rsidR="00885488" w:rsidRPr="00B779A9">
        <w:rPr>
          <w:lang w:val="it-IT"/>
        </w:rPr>
        <w:t>.</w:t>
      </w:r>
      <w:r w:rsidR="003A3514" w:rsidRPr="00B779A9">
        <w:rPr>
          <w:lang w:val="it-IT"/>
        </w:rPr>
        <w:t xml:space="preserve"> </w:t>
      </w:r>
    </w:p>
    <w:p w:rsidR="00885488" w:rsidRPr="005B472A" w:rsidRDefault="003A3514" w:rsidP="00415109">
      <w:pPr>
        <w:rPr>
          <w:lang w:val="it-IT"/>
        </w:rPr>
      </w:pPr>
      <w:r w:rsidRPr="00B779A9">
        <w:rPr>
          <w:lang w:val="it-IT"/>
        </w:rPr>
        <w:t>(244r)</w:t>
      </w:r>
      <w:r w:rsidR="006C249A">
        <w:rPr>
          <w:lang w:val="it-IT"/>
        </w:rPr>
        <w:t xml:space="preserve"> </w:t>
      </w:r>
      <w:r w:rsidR="00FA08A9" w:rsidRPr="00BC2E91">
        <w:rPr>
          <w:rStyle w:val="Time2"/>
          <w:lang w:val="it-IT"/>
        </w:rPr>
        <w:t>In primo nocturno</w:t>
      </w:r>
      <w:r w:rsidR="00885488" w:rsidRPr="00B779A9">
        <w:rPr>
          <w:lang w:val="it-IT"/>
        </w:rPr>
        <w:t xml:space="preserve"> AN </w:t>
      </w:r>
      <w:r w:rsidR="00885488" w:rsidRPr="005A362F">
        <w:rPr>
          <w:rStyle w:val="Incipit"/>
          <w:lang w:val="it-IT"/>
        </w:rPr>
        <w:t>Pax</w:t>
      </w:r>
      <w:r w:rsidR="005A362F" w:rsidRPr="00BE7D55">
        <w:rPr>
          <w:i/>
          <w:lang w:val="it-IT"/>
        </w:rPr>
        <w:t xml:space="preserve"> </w:t>
      </w:r>
      <w:r w:rsidR="001B7479" w:rsidRPr="005A362F">
        <w:rPr>
          <w:rStyle w:val="Incipit"/>
          <w:lang w:val="it-IT"/>
        </w:rPr>
        <w:t>vobis</w:t>
      </w:r>
      <w:r w:rsidR="005A362F" w:rsidRPr="00BE7D55">
        <w:rPr>
          <w:i/>
          <w:lang w:val="it-IT"/>
        </w:rPr>
        <w:t xml:space="preserve"> </w:t>
      </w:r>
      <w:r w:rsidR="00885488" w:rsidRPr="005A362F">
        <w:rPr>
          <w:rStyle w:val="Incipit"/>
          <w:lang w:val="it-IT"/>
        </w:rPr>
        <w:t>ego</w:t>
      </w:r>
      <w:r w:rsidR="005A362F" w:rsidRPr="00BE7D55">
        <w:rPr>
          <w:i/>
          <w:lang w:val="it-IT"/>
        </w:rPr>
        <w:t xml:space="preserve"> </w:t>
      </w:r>
      <w:r w:rsidR="00885488" w:rsidRPr="005A362F">
        <w:rPr>
          <w:rStyle w:val="Incipit"/>
          <w:lang w:val="it-IT"/>
        </w:rPr>
        <w:t>sum</w:t>
      </w:r>
      <w:r w:rsidR="005A362F" w:rsidRPr="00BE7D55">
        <w:rPr>
          <w:i/>
          <w:lang w:val="it-IT"/>
        </w:rPr>
        <w:t xml:space="preserve"> </w:t>
      </w:r>
      <w:r w:rsidR="00885488" w:rsidRPr="005A362F">
        <w:rPr>
          <w:rStyle w:val="Incipit"/>
          <w:lang w:val="it-IT"/>
        </w:rPr>
        <w:t>alleluia</w:t>
      </w:r>
      <w:r w:rsidR="00885488" w:rsidRPr="00B779A9">
        <w:rPr>
          <w:lang w:val="it-IT"/>
        </w:rPr>
        <w:t xml:space="preserve"> sola </w:t>
      </w:r>
      <w:r w:rsidR="00FA08A9" w:rsidRPr="00FA08A9">
        <w:rPr>
          <w:lang w:val="it-IT"/>
        </w:rPr>
        <w:t>%D::</w:t>
      </w:r>
      <w:r w:rsidR="0015160F" w:rsidRPr="00FA08A9">
        <w:rPr>
          <w:lang w:val="it-IT"/>
        </w:rPr>
        <w:t>18</w:t>
      </w:r>
      <w:r w:rsidR="00FA08A9" w:rsidRPr="00FA08A9">
        <w:rPr>
          <w:lang w:val="it-IT"/>
        </w:rPr>
        <w:t>%</w:t>
      </w:r>
      <w:r w:rsidR="0015160F" w:rsidRPr="00B779A9">
        <w:rPr>
          <w:lang w:val="it-IT"/>
        </w:rPr>
        <w:t xml:space="preserve"> $E::</w:t>
      </w:r>
      <w:r w:rsidR="00885488" w:rsidRPr="00B779A9">
        <w:rPr>
          <w:lang w:val="it-IT"/>
        </w:rPr>
        <w:t>6</w:t>
      </w:r>
      <w:r w:rsidR="0015160F" w:rsidRPr="00B779A9">
        <w:rPr>
          <w:lang w:val="it-IT"/>
        </w:rPr>
        <w:t>$</w:t>
      </w:r>
      <w:r w:rsidR="00885488" w:rsidRPr="00B779A9">
        <w:rPr>
          <w:lang w:val="it-IT"/>
        </w:rPr>
        <w:t xml:space="preserve">. </w:t>
      </w:r>
      <w:r w:rsidR="00885488" w:rsidRPr="00B779A9">
        <w:rPr>
          <w:lang w:val="pt-PT"/>
        </w:rPr>
        <w:t xml:space="preserve">PS </w:t>
      </w:r>
      <w:r w:rsidR="00885488" w:rsidRPr="005A362F">
        <w:rPr>
          <w:rStyle w:val="Incipit"/>
          <w:lang w:val="pt-PT"/>
        </w:rPr>
        <w:t>Beatus</w:t>
      </w:r>
      <w:r w:rsidR="005A362F" w:rsidRPr="00BE7D55">
        <w:rPr>
          <w:i/>
          <w:lang w:val="pt-PT"/>
        </w:rPr>
        <w:t xml:space="preserve"> </w:t>
      </w:r>
      <w:r w:rsidR="00C31823" w:rsidRPr="005A362F">
        <w:rPr>
          <w:rStyle w:val="Incipit"/>
          <w:lang w:val="pt-PT"/>
        </w:rPr>
        <w:t>vir</w:t>
      </w:r>
      <w:r w:rsidR="00885488" w:rsidRPr="00B779A9">
        <w:rPr>
          <w:lang w:val="pt-PT"/>
        </w:rPr>
        <w:t xml:space="preserve"> cum reliquis. VS </w:t>
      </w:r>
      <w:r w:rsidR="00885488" w:rsidRPr="005A362F">
        <w:rPr>
          <w:rStyle w:val="Incipit"/>
          <w:lang w:val="pt-PT"/>
        </w:rPr>
        <w:t>Quem</w:t>
      </w:r>
      <w:r w:rsidR="005A362F" w:rsidRPr="00BE7D55">
        <w:rPr>
          <w:i/>
          <w:lang w:val="pt-PT"/>
        </w:rPr>
        <w:t xml:space="preserve"> </w:t>
      </w:r>
      <w:r w:rsidR="00371BD7" w:rsidRPr="005A362F">
        <w:rPr>
          <w:rStyle w:val="Incipit"/>
          <w:lang w:val="pt-PT"/>
        </w:rPr>
        <w:t>quaeris</w:t>
      </w:r>
      <w:r w:rsidR="00885488" w:rsidRPr="00B779A9">
        <w:rPr>
          <w:lang w:val="pt-PT"/>
        </w:rPr>
        <w:t xml:space="preserve">. </w:t>
      </w:r>
      <w:r w:rsidR="00176BD5" w:rsidRPr="00B779A9">
        <w:rPr>
          <w:lang w:val="pt-PT"/>
        </w:rPr>
        <w:t xml:space="preserve">Lectiones ex </w:t>
      </w:r>
      <w:r w:rsidR="00885488" w:rsidRPr="00B779A9">
        <w:rPr>
          <w:lang w:val="pt-PT"/>
        </w:rPr>
        <w:t xml:space="preserve">apocalypsi. RP </w:t>
      </w:r>
      <w:r w:rsidR="00885488" w:rsidRPr="005A362F">
        <w:rPr>
          <w:rStyle w:val="Incipit"/>
          <w:lang w:val="pt-PT"/>
        </w:rPr>
        <w:t>Dignus</w:t>
      </w:r>
      <w:r w:rsidR="005A362F" w:rsidRPr="00BE7D55">
        <w:rPr>
          <w:i/>
          <w:lang w:val="pt-PT"/>
        </w:rPr>
        <w:t xml:space="preserve"> </w:t>
      </w:r>
      <w:r w:rsidR="00885488" w:rsidRPr="005A362F">
        <w:rPr>
          <w:rStyle w:val="Incipit"/>
          <w:lang w:val="pt-PT"/>
        </w:rPr>
        <w:t>es</w:t>
      </w:r>
      <w:r w:rsidR="005A362F" w:rsidRPr="00BE7D55">
        <w:rPr>
          <w:i/>
          <w:lang w:val="pt-PT"/>
        </w:rPr>
        <w:t xml:space="preserve"> </w:t>
      </w:r>
      <w:r w:rsidR="00885488" w:rsidRPr="005A362F">
        <w:rPr>
          <w:rStyle w:val="Incipit"/>
          <w:lang w:val="pt-PT"/>
        </w:rPr>
        <w:t>domine</w:t>
      </w:r>
      <w:r w:rsidR="00885488" w:rsidRPr="00B779A9">
        <w:rPr>
          <w:lang w:val="pt-PT"/>
        </w:rPr>
        <w:t xml:space="preserve"> </w:t>
      </w:r>
      <w:r w:rsidR="008D35E3" w:rsidRPr="00B779A9">
        <w:rPr>
          <w:lang w:val="pt-PT"/>
        </w:rPr>
        <w:t>quaere</w:t>
      </w:r>
      <w:r w:rsidR="00885488" w:rsidRPr="00B779A9">
        <w:rPr>
          <w:lang w:val="pt-PT"/>
        </w:rPr>
        <w:t xml:space="preserve"> hanc totam </w:t>
      </w:r>
      <w:r w:rsidR="00D80D0C" w:rsidRPr="00B779A9">
        <w:rPr>
          <w:lang w:val="pt-PT"/>
        </w:rPr>
        <w:t>hist</w:t>
      </w:r>
      <w:r w:rsidR="00885488" w:rsidRPr="00B779A9">
        <w:rPr>
          <w:lang w:val="pt-PT"/>
        </w:rPr>
        <w:t>oriam folio</w:t>
      </w:r>
      <w:r w:rsidR="00DD1415">
        <w:rPr>
          <w:lang w:val="pt-PT"/>
        </w:rPr>
        <w:t>@</w:t>
      </w:r>
      <w:r w:rsidR="00DD1415" w:rsidRPr="00B779A9">
        <w:rPr>
          <w:lang w:val="pt-PT"/>
        </w:rPr>
        <w:t>13.</w:t>
      </w:r>
      <w:r w:rsidR="00885488" w:rsidRPr="00B779A9">
        <w:rPr>
          <w:lang w:val="pt-PT"/>
        </w:rPr>
        <w:t xml:space="preserve"> Secundum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5A362F">
        <w:rPr>
          <w:rStyle w:val="Incipit"/>
          <w:lang w:val="pt-PT"/>
        </w:rPr>
        <w:t>Ego</w:t>
      </w:r>
      <w:r w:rsidR="005A362F" w:rsidRPr="00BE7D55">
        <w:rPr>
          <w:i/>
          <w:lang w:val="pt-PT"/>
        </w:rPr>
        <w:t xml:space="preserve"> </w:t>
      </w:r>
      <w:r w:rsidR="00885488" w:rsidRPr="005A362F">
        <w:rPr>
          <w:rStyle w:val="Incipit"/>
          <w:lang w:val="pt-PT"/>
        </w:rPr>
        <w:t>sicut</w:t>
      </w:r>
      <w:r w:rsidR="005A362F" w:rsidRPr="00BE7D55">
        <w:rPr>
          <w:i/>
          <w:lang w:val="pt-PT"/>
        </w:rPr>
        <w:t xml:space="preserve"> </w:t>
      </w:r>
      <w:r w:rsidR="0007245A" w:rsidRPr="005A362F">
        <w:rPr>
          <w:rStyle w:val="Incipit"/>
          <w:lang w:val="pt-PT"/>
        </w:rPr>
        <w:t>vitis</w:t>
      </w:r>
      <w:r w:rsidR="00885488" w:rsidRPr="005B472A">
        <w:rPr>
          <w:lang w:val="pt-PT"/>
        </w:rPr>
        <w:t>.</w:t>
      </w:r>
      <w:r w:rsidR="00885488" w:rsidRPr="00B779A9">
        <w:rPr>
          <w:lang w:val="pt-PT"/>
        </w:rPr>
        <w:t xml:space="preserve"> </w:t>
      </w:r>
      <w:r w:rsidR="00BA24A1" w:rsidRPr="00BC2E91">
        <w:rPr>
          <w:lang w:val="it-IT"/>
        </w:rPr>
        <w:t>[</w:t>
      </w:r>
      <w:r w:rsidR="00885488" w:rsidRPr="00BC2E91">
        <w:rPr>
          <w:lang w:val="it-IT"/>
        </w:rPr>
        <w:t>RP</w:t>
      </w:r>
      <w:r w:rsidR="00BA24A1" w:rsidRPr="00BC2E91">
        <w:rPr>
          <w:lang w:val="it-IT"/>
        </w:rPr>
        <w:t>]</w:t>
      </w:r>
      <w:r w:rsidR="00885488" w:rsidRPr="00BC2E91">
        <w:rPr>
          <w:lang w:val="it-IT"/>
        </w:rPr>
        <w:t xml:space="preserve"> </w:t>
      </w:r>
      <w:r w:rsidR="00885488" w:rsidRPr="00BC2E91">
        <w:rPr>
          <w:rStyle w:val="Incipit"/>
          <w:lang w:val="it-IT"/>
        </w:rPr>
        <w:t>Au</w:t>
      </w:r>
      <w:r w:rsidR="00BA4CFB" w:rsidRPr="00BC2E91">
        <w:rPr>
          <w:rStyle w:val="Incipit"/>
          <w:lang w:val="it-IT"/>
        </w:rPr>
        <w:t>divi</w:t>
      </w:r>
      <w:r w:rsidR="005A362F" w:rsidRPr="00BC2E91">
        <w:rPr>
          <w:i/>
          <w:lang w:val="it-IT"/>
        </w:rPr>
        <w:t xml:space="preserve"> </w:t>
      </w:r>
      <w:r w:rsidR="00702792" w:rsidRPr="00BC2E91">
        <w:rPr>
          <w:rStyle w:val="Incipit"/>
          <w:lang w:val="it-IT"/>
        </w:rPr>
        <w:t>voc</w:t>
      </w:r>
      <w:r w:rsidR="00885488" w:rsidRPr="00BC2E91">
        <w:rPr>
          <w:rStyle w:val="Incipit"/>
          <w:lang w:val="it-IT"/>
        </w:rPr>
        <w:t>em</w:t>
      </w:r>
      <w:r w:rsidR="00885488" w:rsidRPr="005B472A">
        <w:rPr>
          <w:lang w:val="it-IT"/>
        </w:rPr>
        <w:t>.</w:t>
      </w:r>
    </w:p>
    <w:p w:rsidR="00885488" w:rsidRPr="00B779A9" w:rsidRDefault="00FA08A9" w:rsidP="00415109">
      <w:pPr>
        <w:rPr>
          <w:lang w:val="pt-PT"/>
        </w:rPr>
      </w:pPr>
      <w:r w:rsidRPr="00BC2E91">
        <w:rPr>
          <w:rStyle w:val="Time2"/>
          <w:lang w:val="it-IT"/>
        </w:rPr>
        <w:t>In secundo nocturno</w:t>
      </w:r>
      <w:r w:rsidR="00885488" w:rsidRPr="00BC2E91">
        <w:rPr>
          <w:lang w:val="it-IT"/>
        </w:rPr>
        <w:t xml:space="preserve"> AN </w:t>
      </w:r>
      <w:r w:rsidR="00885488" w:rsidRPr="00BC2E91">
        <w:rPr>
          <w:rStyle w:val="Incipit"/>
          <w:lang w:val="it-IT"/>
        </w:rPr>
        <w:t>Gavisi sunt discipuli alleluia</w:t>
      </w:r>
      <w:r w:rsidR="00885488" w:rsidRPr="00BC2E91">
        <w:rPr>
          <w:lang w:val="it-IT"/>
        </w:rPr>
        <w:t xml:space="preserve">. </w:t>
      </w:r>
      <w:r w:rsidR="00885488" w:rsidRPr="00B779A9">
        <w:rPr>
          <w:lang w:val="pt-PT"/>
        </w:rPr>
        <w:t xml:space="preserve">PS </w:t>
      </w:r>
      <w:r w:rsidR="00885488" w:rsidRPr="00BC2E91">
        <w:rPr>
          <w:rStyle w:val="Incipit"/>
          <w:lang w:val="pt-PT"/>
        </w:rPr>
        <w:t>Con</w:t>
      </w:r>
      <w:r w:rsidR="001B7479" w:rsidRPr="00BC2E91">
        <w:rPr>
          <w:rStyle w:val="Incipit"/>
          <w:lang w:val="pt-PT"/>
        </w:rPr>
        <w:t>serva</w:t>
      </w:r>
      <w:r w:rsidR="00885488" w:rsidRPr="00B779A9">
        <w:rPr>
          <w:lang w:val="pt-PT"/>
        </w:rPr>
        <w:t xml:space="preserve"> cum reliquis. VS </w:t>
      </w:r>
      <w:r w:rsidR="00885488" w:rsidRPr="00BC2E91">
        <w:rPr>
          <w:rStyle w:val="Incipit"/>
          <w:lang w:val="pt-PT"/>
        </w:rPr>
        <w:t>Noli flere Maria alleluia</w:t>
      </w:r>
      <w:r w:rsidR="00885488" w:rsidRPr="00B779A9">
        <w:rPr>
          <w:lang w:val="pt-PT"/>
        </w:rPr>
        <w:t xml:space="preserve">. RP </w:t>
      </w:r>
      <w:r w:rsidR="00885488" w:rsidRPr="00BC2E91">
        <w:rPr>
          <w:rStyle w:val="Incipit"/>
          <w:lang w:val="pt-PT"/>
        </w:rPr>
        <w:t>Locutus est</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Au</w:t>
      </w:r>
      <w:r w:rsidR="00BA4CFB" w:rsidRPr="00BC2E91">
        <w:rPr>
          <w:rStyle w:val="Incipit"/>
          <w:lang w:val="pt-PT"/>
        </w:rPr>
        <w:t>divi</w:t>
      </w:r>
      <w:r w:rsidR="00885488" w:rsidRPr="00BC2E91">
        <w:rPr>
          <w:rStyle w:val="Incipit"/>
          <w:lang w:val="pt-PT"/>
        </w:rPr>
        <w:t xml:space="preserve"> </w:t>
      </w:r>
      <w:r w:rsidR="00702792" w:rsidRPr="00BC2E91">
        <w:rPr>
          <w:rStyle w:val="Incipit"/>
          <w:lang w:val="pt-PT"/>
        </w:rPr>
        <w:t>voc</w:t>
      </w:r>
      <w:r w:rsidR="00885488" w:rsidRPr="00BC2E91">
        <w:rPr>
          <w:rStyle w:val="Incipit"/>
          <w:lang w:val="pt-PT"/>
        </w:rPr>
        <w:t>em</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Decantabat populus</w:t>
      </w:r>
      <w:r w:rsidR="00885488" w:rsidRPr="00B779A9">
        <w:rPr>
          <w:lang w:val="pt-PT"/>
        </w:rPr>
        <w:t>.</w:t>
      </w:r>
    </w:p>
    <w:p w:rsidR="00885488" w:rsidRPr="002D4ADF" w:rsidRDefault="00FA08A9" w:rsidP="00415109">
      <w:pPr>
        <w:rPr>
          <w:lang w:val="pt-PT"/>
        </w:rPr>
      </w:pPr>
      <w:r w:rsidRPr="00BC2E91">
        <w:rPr>
          <w:rStyle w:val="Time2"/>
          <w:lang w:val="pt-PT"/>
        </w:rPr>
        <w:t>In tertio nocturno</w:t>
      </w:r>
      <w:r w:rsidR="00885488" w:rsidRPr="00B779A9">
        <w:rPr>
          <w:lang w:val="pt-PT"/>
        </w:rPr>
        <w:t xml:space="preserve"> AN </w:t>
      </w:r>
      <w:r w:rsidR="00432233" w:rsidRPr="00BC2E91">
        <w:rPr>
          <w:rStyle w:val="Incipit"/>
          <w:lang w:val="pt-PT"/>
        </w:rPr>
        <w:t>Cognov</w:t>
      </w:r>
      <w:r w:rsidR="000F4FB4" w:rsidRPr="00BC2E91">
        <w:rPr>
          <w:rStyle w:val="Incipit"/>
          <w:lang w:val="pt-PT"/>
        </w:rPr>
        <w:t>erunt</w:t>
      </w:r>
      <w:r w:rsidR="00885488" w:rsidRPr="00BC2E91">
        <w:rPr>
          <w:rStyle w:val="Incipit"/>
          <w:lang w:val="pt-PT"/>
        </w:rPr>
        <w:t xml:space="preserve"> dominum alleluia</w:t>
      </w:r>
      <w:r w:rsidR="00885488" w:rsidRPr="00B779A9">
        <w:rPr>
          <w:lang w:val="pt-PT"/>
        </w:rPr>
        <w:t xml:space="preserve">. PS </w:t>
      </w:r>
      <w:r w:rsidR="00885488" w:rsidRPr="00BC2E91">
        <w:rPr>
          <w:rStyle w:val="Incipit"/>
          <w:lang w:val="pt-PT"/>
        </w:rPr>
        <w:t>Caeli enarrant</w:t>
      </w:r>
      <w:r w:rsidR="00885488" w:rsidRPr="00B779A9">
        <w:rPr>
          <w:lang w:val="pt-PT"/>
        </w:rPr>
        <w:t xml:space="preserve"> cum reliquis. VS </w:t>
      </w:r>
      <w:r w:rsidR="00F75173" w:rsidRPr="00BC2E91">
        <w:rPr>
          <w:rStyle w:val="Incipit"/>
          <w:lang w:val="pt-PT"/>
        </w:rPr>
        <w:t>Tuler</w:t>
      </w:r>
      <w:r w:rsidR="00885488" w:rsidRPr="00BC2E91">
        <w:rPr>
          <w:rStyle w:val="Incipit"/>
          <w:lang w:val="pt-PT"/>
        </w:rPr>
        <w:t>unt dominum</w:t>
      </w:r>
      <w:r w:rsidR="00885488" w:rsidRPr="00B779A9">
        <w:rPr>
          <w:lang w:val="pt-PT"/>
        </w:rPr>
        <w:t xml:space="preserve">. EV </w:t>
      </w:r>
      <w:r w:rsidR="00885488" w:rsidRPr="00BC2E91">
        <w:rPr>
          <w:rStyle w:val="Incipit"/>
          <w:lang w:val="pt-PT"/>
        </w:rPr>
        <w:t>Ego sum pastor bonus</w:t>
      </w:r>
      <w:r w:rsidR="00885488" w:rsidRPr="00B779A9">
        <w:rPr>
          <w:lang w:val="pt-PT"/>
        </w:rPr>
        <w:t xml:space="preserve"> ex </w:t>
      </w:r>
      <w:r w:rsidR="00D66EA2" w:rsidRPr="00B779A9">
        <w:rPr>
          <w:lang w:val="pt-PT"/>
        </w:rPr>
        <w:t>volumine</w:t>
      </w:r>
      <w:r w:rsidR="00885488" w:rsidRPr="00B779A9">
        <w:rPr>
          <w:lang w:val="pt-PT"/>
        </w:rPr>
        <w:t xml:space="preserve"> hiemali de tempore. </w:t>
      </w:r>
      <w:r w:rsidR="00885488" w:rsidRPr="002D4ADF">
        <w:rPr>
          <w:lang w:val="pt-PT"/>
        </w:rPr>
        <w:t xml:space="preserve">RP </w:t>
      </w:r>
      <w:r w:rsidR="00885488" w:rsidRPr="002D4ADF">
        <w:rPr>
          <w:rStyle w:val="Incipit"/>
          <w:lang w:val="pt-PT"/>
        </w:rPr>
        <w:t>Vidi portam</w:t>
      </w:r>
      <w:r w:rsidR="00885488" w:rsidRPr="002D4ADF">
        <w:rPr>
          <w:lang w:val="pt-PT"/>
        </w:rPr>
        <w:t xml:space="preserve">. </w:t>
      </w:r>
      <w:r w:rsidR="006C249A" w:rsidRPr="002D4ADF">
        <w:rPr>
          <w:lang w:val="pt-PT"/>
        </w:rPr>
        <w:t xml:space="preserve">[RP] </w:t>
      </w:r>
      <w:r w:rsidRPr="002D4ADF">
        <w:rPr>
          <w:rStyle w:val="Incipit"/>
          <w:lang w:val="pt-PT"/>
        </w:rPr>
        <w:t>%D::</w:t>
      </w:r>
      <w:r w:rsidR="0015160F" w:rsidRPr="002D4ADF">
        <w:rPr>
          <w:rStyle w:val="Incipit"/>
          <w:lang w:val="pt-PT"/>
        </w:rPr>
        <w:t>Vidi</w:t>
      </w:r>
      <w:r w:rsidR="00D734F4" w:rsidRPr="002D4ADF">
        <w:rPr>
          <w:rStyle w:val="Incipit"/>
          <w:lang w:val="pt-PT"/>
        </w:rPr>
        <w:t xml:space="preserve"> </w:t>
      </w:r>
      <w:r w:rsidR="0015160F" w:rsidRPr="002D4ADF">
        <w:rPr>
          <w:rStyle w:val="Incipit"/>
          <w:lang w:val="pt-PT"/>
        </w:rPr>
        <w:t>civitatem</w:t>
      </w:r>
      <w:r w:rsidRPr="002D4ADF">
        <w:rPr>
          <w:rStyle w:val="Incipit"/>
          <w:lang w:val="pt-PT"/>
        </w:rPr>
        <w:t>%</w:t>
      </w:r>
      <w:r w:rsidR="001704DB">
        <w:rPr>
          <w:lang w:val="pt-PT"/>
        </w:rPr>
        <w:t xml:space="preserve">. </w:t>
      </w:r>
      <w:r w:rsidR="00380E52" w:rsidRPr="002D4ADF">
        <w:rPr>
          <w:lang w:val="pt-PT"/>
        </w:rPr>
        <w:t xml:space="preserve">[RP] </w:t>
      </w:r>
      <w:r w:rsidR="0015160F" w:rsidRPr="002D4ADF">
        <w:rPr>
          <w:rStyle w:val="Incipit"/>
          <w:lang w:val="pt-PT"/>
        </w:rPr>
        <w:t>$E::</w:t>
      </w:r>
      <w:r w:rsidR="00885488" w:rsidRPr="002D4ADF">
        <w:rPr>
          <w:rStyle w:val="Incipit"/>
          <w:lang w:val="pt-PT"/>
        </w:rPr>
        <w:t>Ostendit mihi</w:t>
      </w:r>
      <w:r w:rsidR="0015160F" w:rsidRPr="002D4ADF">
        <w:rPr>
          <w:rStyle w:val="Incipit"/>
          <w:lang w:val="pt-PT"/>
        </w:rPr>
        <w:t>$</w:t>
      </w:r>
      <w:r w:rsidR="00AD29A8" w:rsidRPr="002D4ADF">
        <w:rPr>
          <w:lang w:val="pt-PT"/>
        </w:rPr>
        <w:t>.</w:t>
      </w:r>
      <w:r w:rsidR="00885488" w:rsidRPr="002D4ADF">
        <w:rPr>
          <w:lang w:val="pt-PT"/>
        </w:rPr>
        <w:t xml:space="preserve"> </w:t>
      </w:r>
      <w:r w:rsidR="00BA24A1" w:rsidRPr="002D4ADF">
        <w:rPr>
          <w:lang w:val="pt-PT"/>
        </w:rPr>
        <w:t>[</w:t>
      </w:r>
      <w:r w:rsidR="00885488" w:rsidRPr="002D4ADF">
        <w:rPr>
          <w:lang w:val="pt-PT"/>
        </w:rPr>
        <w:t>RP</w:t>
      </w:r>
      <w:r w:rsidR="00BA24A1" w:rsidRPr="002D4ADF">
        <w:rPr>
          <w:lang w:val="pt-PT"/>
        </w:rPr>
        <w:t>]</w:t>
      </w:r>
      <w:r w:rsidR="00885488" w:rsidRPr="002D4ADF">
        <w:rPr>
          <w:lang w:val="pt-PT"/>
        </w:rPr>
        <w:t xml:space="preserve"> </w:t>
      </w:r>
      <w:r w:rsidR="00885488" w:rsidRPr="002D4ADF">
        <w:rPr>
          <w:rStyle w:val="Incipit"/>
          <w:lang w:val="pt-PT"/>
        </w:rPr>
        <w:t xml:space="preserve">Vidi </w:t>
      </w:r>
      <w:r w:rsidRPr="002D4ADF">
        <w:rPr>
          <w:rStyle w:val="Incipit"/>
          <w:lang w:val="pt-PT"/>
        </w:rPr>
        <w:t>%D::</w:t>
      </w:r>
      <w:r w:rsidR="0015160F" w:rsidRPr="002D4ADF">
        <w:rPr>
          <w:rStyle w:val="Incipit"/>
          <w:lang w:val="pt-PT"/>
        </w:rPr>
        <w:t>angelum</w:t>
      </w:r>
      <w:r w:rsidRPr="002D4ADF">
        <w:rPr>
          <w:rStyle w:val="Incipit"/>
          <w:lang w:val="pt-PT"/>
        </w:rPr>
        <w:t>%</w:t>
      </w:r>
      <w:r w:rsidR="00984186">
        <w:rPr>
          <w:rStyle w:val="Incipit"/>
          <w:lang w:val="pt-PT"/>
        </w:rPr>
        <w:t xml:space="preserve"> </w:t>
      </w:r>
      <w:r w:rsidR="0015160F" w:rsidRPr="002D4ADF">
        <w:rPr>
          <w:rStyle w:val="Incipit"/>
          <w:lang w:val="pt-PT"/>
        </w:rPr>
        <w:t>$E::</w:t>
      </w:r>
      <w:r w:rsidR="00885488" w:rsidRPr="002D4ADF">
        <w:rPr>
          <w:rStyle w:val="Incipit"/>
          <w:lang w:val="pt-PT"/>
        </w:rPr>
        <w:t>Hierusalem</w:t>
      </w:r>
      <w:r w:rsidR="0015160F" w:rsidRPr="002D4ADF">
        <w:rPr>
          <w:rStyle w:val="Incipit"/>
          <w:lang w:val="pt-PT"/>
        </w:rPr>
        <w:t>$</w:t>
      </w:r>
      <w:r w:rsidR="00885488" w:rsidRPr="002D4ADF">
        <w:rPr>
          <w:lang w:val="pt-PT"/>
        </w:rPr>
        <w:t xml:space="preserve">. </w:t>
      </w:r>
      <w:r w:rsidR="004F12A5" w:rsidRPr="002D4ADF">
        <w:rPr>
          <w:lang w:val="pt-PT"/>
        </w:rPr>
        <w:t xml:space="preserve">[TD] </w:t>
      </w:r>
      <w:r w:rsidR="004F12A5" w:rsidRPr="002D4ADF">
        <w:rPr>
          <w:rStyle w:val="Incipit"/>
          <w:lang w:val="pt-PT"/>
        </w:rPr>
        <w:t>Te deum</w:t>
      </w:r>
      <w:r w:rsidRPr="002D4ADF">
        <w:rPr>
          <w:lang w:val="pt-PT"/>
        </w:rPr>
        <w:t xml:space="preserve"> dicitur</w:t>
      </w:r>
      <w:r w:rsidR="00885488" w:rsidRPr="002D4ADF">
        <w:rPr>
          <w:lang w:val="pt-PT"/>
        </w:rPr>
        <w:t>.</w:t>
      </w:r>
    </w:p>
    <w:p w:rsidR="00885488" w:rsidRPr="00B779A9" w:rsidRDefault="00FA08A9" w:rsidP="00415109">
      <w:pPr>
        <w:rPr>
          <w:lang w:val="pt-PT"/>
        </w:rPr>
      </w:pPr>
      <w:r w:rsidRPr="00BC2E91">
        <w:rPr>
          <w:rStyle w:val="Time1"/>
          <w:lang w:val="en-US"/>
        </w:rPr>
        <w:t>Ad laudes</w:t>
      </w:r>
      <w:r w:rsidR="00885488" w:rsidRPr="00B779A9">
        <w:rPr>
          <w:lang w:val="en-US"/>
        </w:rPr>
        <w:t xml:space="preserve"> AN </w:t>
      </w:r>
      <w:r w:rsidR="00885488" w:rsidRPr="00BC2E91">
        <w:rPr>
          <w:rStyle w:val="Incipit"/>
          <w:lang w:val="en-US"/>
        </w:rPr>
        <w:t>Alleluia</w:t>
      </w:r>
      <w:r w:rsidR="00DD1415">
        <w:rPr>
          <w:lang w:val="en-US"/>
        </w:rPr>
        <w:t>@</w:t>
      </w:r>
      <w:r w:rsidR="00DD1415" w:rsidRPr="00B779A9">
        <w:rPr>
          <w:lang w:val="en-US"/>
        </w:rPr>
        <w:t>17.</w:t>
      </w:r>
      <w:r w:rsidR="00885488" w:rsidRPr="00B779A9">
        <w:rPr>
          <w:lang w:val="en-US"/>
        </w:rPr>
        <w:t xml:space="preserve"> HY </w:t>
      </w:r>
      <w:r w:rsidR="00885488" w:rsidRPr="00BC2E91">
        <w:rPr>
          <w:rStyle w:val="Incipit"/>
          <w:lang w:val="en-US"/>
        </w:rPr>
        <w:t xml:space="preserve">Chorus </w:t>
      </w:r>
      <w:r w:rsidR="00D80D0C" w:rsidRPr="00BC2E91">
        <w:rPr>
          <w:rStyle w:val="Incipit"/>
          <w:lang w:val="en-US"/>
        </w:rPr>
        <w:t>nov</w:t>
      </w:r>
      <w:r w:rsidR="00885488" w:rsidRPr="00BC2E91">
        <w:rPr>
          <w:rStyle w:val="Incipit"/>
          <w:lang w:val="en-US"/>
        </w:rPr>
        <w:t>ae Hierusalem</w:t>
      </w:r>
      <w:r w:rsidR="00885488" w:rsidRPr="00B779A9">
        <w:rPr>
          <w:lang w:val="en-US"/>
        </w:rPr>
        <w:t xml:space="preserve">. </w:t>
      </w:r>
      <w:r w:rsidR="00885488" w:rsidRPr="00B779A9">
        <w:rPr>
          <w:lang w:val="fr-FR"/>
        </w:rPr>
        <w:t xml:space="preserve">VS </w:t>
      </w:r>
      <w:r w:rsidR="00885488" w:rsidRPr="00BC2E91">
        <w:rPr>
          <w:rStyle w:val="Incipit"/>
          <w:lang w:val="fr-FR"/>
        </w:rPr>
        <w:t>Surrexit dominus de sepulchro alleluia</w:t>
      </w:r>
      <w:r w:rsidR="00885488" w:rsidRPr="00B779A9">
        <w:rPr>
          <w:lang w:val="fr-FR"/>
        </w:rPr>
        <w:t xml:space="preserve">. </w:t>
      </w:r>
      <w:r w:rsidR="004F12A5" w:rsidRPr="00B779A9">
        <w:rPr>
          <w:lang w:val="pt-PT"/>
        </w:rPr>
        <w:t xml:space="preserve">(244v) </w:t>
      </w:r>
      <w:r w:rsidR="00885488" w:rsidRPr="00B779A9">
        <w:rPr>
          <w:lang w:val="pt-PT"/>
        </w:rPr>
        <w:t xml:space="preserve">AB </w:t>
      </w:r>
      <w:r w:rsidR="00EB5060" w:rsidRPr="00BC2E91">
        <w:rPr>
          <w:rStyle w:val="Incipit"/>
          <w:lang w:val="pt-PT"/>
        </w:rPr>
        <w:t>Ego sum pastor ov</w:t>
      </w:r>
      <w:r w:rsidR="00885488" w:rsidRPr="00BC2E91">
        <w:rPr>
          <w:rStyle w:val="Incipit"/>
          <w:lang w:val="pt-PT"/>
        </w:rPr>
        <w:t>ium</w:t>
      </w:r>
      <w:r w:rsidR="00DD1415">
        <w:rPr>
          <w:lang w:val="pt-PT"/>
        </w:rPr>
        <w:t>@21.</w:t>
      </w:r>
      <w:r w:rsidR="00B3173D">
        <w:rPr>
          <w:lang w:val="pt-PT"/>
        </w:rPr>
        <w:t xml:space="preserve"> Suffragium d</w:t>
      </w:r>
      <w:r w:rsidR="00885488" w:rsidRPr="00B779A9">
        <w:rPr>
          <w:lang w:val="pt-PT"/>
        </w:rPr>
        <w:t xml:space="preserve">e resurrectione </w:t>
      </w:r>
      <w:r w:rsidR="00B3173D">
        <w:rPr>
          <w:lang w:val="pt-PT"/>
        </w:rPr>
        <w:t>[AC]</w:t>
      </w:r>
      <w:r w:rsidR="00885488" w:rsidRPr="00B779A9">
        <w:rPr>
          <w:lang w:val="pt-PT"/>
        </w:rPr>
        <w:t xml:space="preserve"> </w:t>
      </w:r>
      <w:r w:rsidR="00885488" w:rsidRPr="00BC2E91">
        <w:rPr>
          <w:rStyle w:val="Incipit"/>
          <w:lang w:val="pt-PT"/>
        </w:rPr>
        <w:t>Redemptor noster surrexit</w:t>
      </w:r>
      <w:r w:rsidR="00DD1415">
        <w:rPr>
          <w:lang w:val="pt-PT"/>
        </w:rPr>
        <w:t>@</w:t>
      </w:r>
      <w:r w:rsidR="00DD1415" w:rsidRPr="00B779A9">
        <w:rPr>
          <w:lang w:val="pt-PT"/>
        </w:rPr>
        <w:t>17.</w:t>
      </w:r>
      <w:r w:rsidR="00885488" w:rsidRPr="00B779A9">
        <w:rPr>
          <w:lang w:val="pt-PT"/>
        </w:rPr>
        <w:t xml:space="preserve">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B3173D" w:rsidRPr="00BC2E91">
        <w:rPr>
          <w:rStyle w:val="Incipit"/>
          <w:lang w:val="pt-PT"/>
        </w:rPr>
        <w:t>$E::</w:t>
      </w:r>
      <w:r w:rsidR="00885488" w:rsidRPr="00BC2E91">
        <w:rPr>
          <w:rStyle w:val="Incipit"/>
          <w:lang w:val="pt-PT"/>
        </w:rPr>
        <w:t>Alleluia</w:t>
      </w:r>
      <w:r w:rsidR="00B3173D" w:rsidRPr="00BC2E91">
        <w:rPr>
          <w:rStyle w:val="Incipit"/>
          <w:lang w:val="pt-PT"/>
        </w:rPr>
        <w:t>$</w:t>
      </w:r>
      <w:r w:rsidR="00885488" w:rsidRPr="00BC2E91">
        <w:rPr>
          <w:rStyle w:val="Incipit"/>
          <w:lang w:val="pt-PT"/>
        </w:rPr>
        <w:t xml:space="preserve"> sancta dei genitrix</w:t>
      </w:r>
      <w:r w:rsidR="00885488" w:rsidRPr="00B779A9">
        <w:rPr>
          <w:lang w:val="pt-PT"/>
        </w:rPr>
        <w:t xml:space="preserve">. De omnibus sanctis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BC2E91">
        <w:rPr>
          <w:rStyle w:val="Incipit"/>
          <w:lang w:val="pt-PT"/>
        </w:rPr>
        <w:t xml:space="preserve">Vox </w:t>
      </w:r>
      <w:r w:rsidR="00FA3B56" w:rsidRPr="00BC2E91">
        <w:rPr>
          <w:rStyle w:val="Incipit"/>
          <w:lang w:val="pt-PT"/>
        </w:rPr>
        <w:t>laetit</w:t>
      </w:r>
      <w:r w:rsidR="00885488" w:rsidRPr="00BC2E91">
        <w:rPr>
          <w:rStyle w:val="Incipit"/>
          <w:lang w:val="pt-PT"/>
        </w:rPr>
        <w:t>iae</w:t>
      </w:r>
      <w:r w:rsidR="00DD1415">
        <w:rPr>
          <w:lang w:val="pt-PT"/>
        </w:rPr>
        <w:t>@</w:t>
      </w:r>
      <w:r w:rsidR="00DD1415" w:rsidRPr="00B779A9">
        <w:rPr>
          <w:lang w:val="pt-PT"/>
        </w:rPr>
        <w:t>92.</w:t>
      </w:r>
      <w:r w:rsidR="00885488" w:rsidRPr="00B779A9">
        <w:rPr>
          <w:lang w:val="pt-PT"/>
        </w:rPr>
        <w:t xml:space="preserve"> </w:t>
      </w:r>
      <w:r w:rsidR="003525EF" w:rsidRPr="00B779A9">
        <w:rPr>
          <w:lang w:val="pt-PT"/>
        </w:rPr>
        <w:t xml:space="preserve">[BD] </w:t>
      </w:r>
      <w:r w:rsidR="005F6F99" w:rsidRPr="00BC2E91">
        <w:rPr>
          <w:rStyle w:val="Incipit"/>
          <w:lang w:val="pt-PT"/>
        </w:rPr>
        <w:t>Benedicamus</w:t>
      </w:r>
      <w:r w:rsidR="003525EF" w:rsidRPr="00B779A9">
        <w:rPr>
          <w:lang w:val="pt-PT"/>
        </w:rPr>
        <w:t xml:space="preserve"> cum</w:t>
      </w:r>
      <w:r w:rsidR="00885488" w:rsidRPr="00B779A9">
        <w:rPr>
          <w:lang w:val="pt-PT"/>
        </w:rPr>
        <w:t xml:space="preserve"> tribus alleluia.</w:t>
      </w:r>
    </w:p>
    <w:p w:rsidR="00885488" w:rsidRPr="00BC2E91" w:rsidRDefault="00DE557B" w:rsidP="00415109">
      <w:pPr>
        <w:rPr>
          <w:lang w:val="pt-PT"/>
        </w:rPr>
      </w:pPr>
      <w:r w:rsidRPr="00BC2E91">
        <w:rPr>
          <w:rStyle w:val="Time1"/>
          <w:lang w:val="pt-PT"/>
        </w:rPr>
        <w:lastRenderedPageBreak/>
        <w:t>Ad maturum officium</w:t>
      </w:r>
      <w:r w:rsidR="00B3173D">
        <w:rPr>
          <w:lang w:val="pt-PT"/>
        </w:rPr>
        <w:t xml:space="preserve"> s</w:t>
      </w:r>
      <w:r w:rsidR="00885488" w:rsidRPr="00B779A9">
        <w:rPr>
          <w:lang w:val="pt-PT"/>
        </w:rPr>
        <w:t>ecundum AL</w:t>
      </w:r>
      <w:r w:rsidR="004F12A5" w:rsidRPr="00B779A9">
        <w:rPr>
          <w:lang w:val="pt-PT"/>
        </w:rPr>
        <w:t>V</w:t>
      </w:r>
      <w:r w:rsidR="00885488" w:rsidRPr="00B779A9">
        <w:rPr>
          <w:lang w:val="pt-PT"/>
        </w:rPr>
        <w:t xml:space="preserve"> </w:t>
      </w:r>
      <w:r w:rsidR="00885488" w:rsidRPr="005A362F">
        <w:rPr>
          <w:rStyle w:val="Incipit"/>
          <w:lang w:val="pt-PT"/>
        </w:rPr>
        <w:t>Surgens</w:t>
      </w:r>
      <w:r w:rsidR="005A362F" w:rsidRPr="00BE7D55">
        <w:rPr>
          <w:i/>
          <w:lang w:val="pt-PT"/>
        </w:rPr>
        <w:t xml:space="preserve"> </w:t>
      </w:r>
      <w:r w:rsidR="00885488" w:rsidRPr="005A362F">
        <w:rPr>
          <w:rStyle w:val="Incipit"/>
          <w:lang w:val="pt-PT"/>
        </w:rPr>
        <w:t>Iesus</w:t>
      </w:r>
      <w:r w:rsidR="00DD1415">
        <w:rPr>
          <w:lang w:val="pt-PT"/>
        </w:rPr>
        <w:t>@</w:t>
      </w:r>
      <w:r w:rsidR="00DD1415" w:rsidRPr="00B779A9">
        <w:rPr>
          <w:lang w:val="pt-PT"/>
        </w:rPr>
        <w:t>118.</w:t>
      </w:r>
      <w:r w:rsidR="00885488" w:rsidRPr="00B779A9">
        <w:rPr>
          <w:lang w:val="pt-PT"/>
        </w:rPr>
        <w:t xml:space="preserve"> </w:t>
      </w:r>
      <w:r w:rsidR="00885488" w:rsidRPr="00BC2E91">
        <w:rPr>
          <w:lang w:val="pt-PT"/>
        </w:rPr>
        <w:t xml:space="preserve">SE </w:t>
      </w:r>
      <w:r w:rsidR="00885488" w:rsidRPr="00BC2E91">
        <w:rPr>
          <w:rStyle w:val="Incipit"/>
          <w:lang w:val="pt-PT"/>
        </w:rPr>
        <w:t>Ave</w:t>
      </w:r>
      <w:r w:rsidR="005A362F" w:rsidRPr="00BC2E91">
        <w:rPr>
          <w:i/>
          <w:lang w:val="pt-PT"/>
        </w:rPr>
        <w:t xml:space="preserve"> </w:t>
      </w:r>
      <w:r w:rsidR="00885488" w:rsidRPr="00BC2E91">
        <w:rPr>
          <w:rStyle w:val="Incipit"/>
          <w:lang w:val="pt-PT"/>
        </w:rPr>
        <w:t>plena</w:t>
      </w:r>
      <w:r w:rsidR="005A362F" w:rsidRPr="00BC2E91">
        <w:rPr>
          <w:i/>
          <w:lang w:val="pt-PT"/>
        </w:rPr>
        <w:t xml:space="preserve"> </w:t>
      </w:r>
      <w:r w:rsidR="00885488" w:rsidRPr="00BC2E91">
        <w:rPr>
          <w:rStyle w:val="Incipit"/>
          <w:lang w:val="pt-PT"/>
        </w:rPr>
        <w:t>gratia</w:t>
      </w:r>
      <w:r w:rsidR="0088397B" w:rsidRPr="0088397B">
        <w:rPr>
          <w:lang w:val="pt-PT"/>
        </w:rPr>
        <w:t>@</w:t>
      </w:r>
      <w:r w:rsidR="00DD1415" w:rsidRPr="00BC2E91">
        <w:rPr>
          <w:lang w:val="pt-PT"/>
        </w:rPr>
        <w:t>292.</w:t>
      </w:r>
      <w:r w:rsidR="00885488" w:rsidRPr="00BC2E91">
        <w:rPr>
          <w:lang w:val="pt-PT"/>
        </w:rPr>
        <w:t xml:space="preserve"> </w:t>
      </w:r>
      <w:r w:rsidR="004F12A5" w:rsidRPr="00BC2E91">
        <w:rPr>
          <w:lang w:val="pt-PT"/>
        </w:rPr>
        <w:t xml:space="preserve">[KY] </w:t>
      </w:r>
      <w:r w:rsidR="004F12A5" w:rsidRPr="00BC2E91">
        <w:rPr>
          <w:rStyle w:val="Incipit"/>
          <w:lang w:val="pt-PT"/>
        </w:rPr>
        <w:t>Kyrie</w:t>
      </w:r>
      <w:r w:rsidR="005A362F" w:rsidRPr="00BC2E91">
        <w:rPr>
          <w:i/>
          <w:lang w:val="pt-PT"/>
        </w:rPr>
        <w:t xml:space="preserve"> </w:t>
      </w:r>
      <w:r w:rsidR="004F12A5" w:rsidRPr="00BC2E91">
        <w:rPr>
          <w:lang w:val="pt-PT"/>
        </w:rPr>
        <w:t xml:space="preserve">et [SA] </w:t>
      </w:r>
      <w:r w:rsidR="004F12A5" w:rsidRPr="00BC2E91">
        <w:rPr>
          <w:rStyle w:val="Incipit"/>
          <w:lang w:val="pt-PT"/>
        </w:rPr>
        <w:t>Sanctus</w:t>
      </w:r>
      <w:r w:rsidR="005A362F" w:rsidRPr="00BC2E91">
        <w:rPr>
          <w:i/>
          <w:lang w:val="pt-PT"/>
        </w:rPr>
        <w:t xml:space="preserve"> </w:t>
      </w:r>
      <w:r w:rsidR="00885488" w:rsidRPr="00BC2E91">
        <w:rPr>
          <w:lang w:val="pt-PT"/>
        </w:rPr>
        <w:t>paschaliter. Reliqua nota sunt.</w:t>
      </w:r>
    </w:p>
    <w:p w:rsidR="00885488" w:rsidRPr="00BC2E91" w:rsidRDefault="00885488" w:rsidP="00415109">
      <w:pPr>
        <w:rPr>
          <w:lang w:val="it-IT"/>
        </w:rPr>
      </w:pPr>
      <w:r w:rsidRPr="00BC2E91">
        <w:rPr>
          <w:lang w:val="pt-PT"/>
        </w:rPr>
        <w:t xml:space="preserve">Quando </w:t>
      </w:r>
      <w:r w:rsidR="00B3173D" w:rsidRPr="00BC2E91">
        <w:rPr>
          <w:lang w:val="pt-PT"/>
        </w:rPr>
        <w:t>|R| $E::</w:t>
      </w:r>
      <w:r w:rsidRPr="00BC2E91">
        <w:rPr>
          <w:lang w:val="pt-PT"/>
        </w:rPr>
        <w:t>infra</w:t>
      </w:r>
      <w:r w:rsidR="00B3173D" w:rsidRPr="00BC2E91">
        <w:rPr>
          <w:lang w:val="pt-PT"/>
        </w:rPr>
        <w:t>$</w:t>
      </w:r>
      <w:r w:rsidRPr="00BC2E91">
        <w:rPr>
          <w:lang w:val="pt-PT"/>
        </w:rPr>
        <w:t xml:space="preserve"> pascha et </w:t>
      </w:r>
      <w:r w:rsidR="000F4FB4" w:rsidRPr="00BC2E91">
        <w:rPr>
          <w:lang w:val="pt-PT"/>
        </w:rPr>
        <w:t>pent</w:t>
      </w:r>
      <w:r w:rsidRPr="00BC2E91">
        <w:rPr>
          <w:lang w:val="pt-PT"/>
        </w:rPr>
        <w:t xml:space="preserve">ecosten dominicis </w:t>
      </w:r>
      <w:r w:rsidRPr="00F945C5">
        <w:rPr>
          <w:lang w:val="pt-PT"/>
        </w:rPr>
        <w:t>diebus officium</w:t>
      </w:r>
      <w:r w:rsidRPr="00BC2E91">
        <w:rPr>
          <w:lang w:val="pt-PT"/>
        </w:rPr>
        <w:t xml:space="preserve"> celebratur fraternitati sancti martyris </w:t>
      </w:r>
      <w:r w:rsidRPr="00BC2E91">
        <w:rPr>
          <w:rStyle w:val="Person"/>
          <w:lang w:val="pt-PT"/>
        </w:rPr>
        <w:t>Sebastiani</w:t>
      </w:r>
      <w:r w:rsidRPr="00BC2E91">
        <w:rPr>
          <w:lang w:val="pt-PT"/>
        </w:rPr>
        <w:t xml:space="preserve">. </w:t>
      </w:r>
      <w:r w:rsidR="00B3173D">
        <w:rPr>
          <w:lang w:val="fr-FR"/>
        </w:rPr>
        <w:t>Introitus est [</w:t>
      </w:r>
      <w:r w:rsidRPr="00B779A9">
        <w:rPr>
          <w:lang w:val="fr-FR"/>
        </w:rPr>
        <w:t>IN</w:t>
      </w:r>
      <w:r w:rsidR="00B3173D">
        <w:rPr>
          <w:lang w:val="fr-FR"/>
        </w:rPr>
        <w:t>]</w:t>
      </w:r>
      <w:r w:rsidRPr="00B779A9">
        <w:rPr>
          <w:lang w:val="fr-FR"/>
        </w:rPr>
        <w:t xml:space="preserve"> </w:t>
      </w:r>
      <w:r w:rsidRPr="005A362F">
        <w:rPr>
          <w:rStyle w:val="Incipit"/>
          <w:lang w:val="fr-FR"/>
        </w:rPr>
        <w:t>Protexisti</w:t>
      </w:r>
      <w:r w:rsidR="005A362F" w:rsidRPr="00BE7D55">
        <w:rPr>
          <w:i/>
          <w:lang w:val="fr-FR"/>
        </w:rPr>
        <w:t xml:space="preserve"> </w:t>
      </w:r>
      <w:r w:rsidRPr="005A362F">
        <w:rPr>
          <w:rStyle w:val="Incipit"/>
          <w:lang w:val="fr-FR"/>
        </w:rPr>
        <w:t>me</w:t>
      </w:r>
      <w:r w:rsidR="005A362F" w:rsidRPr="00BE7D55">
        <w:rPr>
          <w:i/>
          <w:lang w:val="fr-FR"/>
        </w:rPr>
        <w:t xml:space="preserve"> </w:t>
      </w:r>
      <w:r w:rsidRPr="005A362F">
        <w:rPr>
          <w:rStyle w:val="Incipit"/>
          <w:lang w:val="fr-FR"/>
        </w:rPr>
        <w:t>deus</w:t>
      </w:r>
      <w:r w:rsidR="00DD1415">
        <w:rPr>
          <w:lang w:val="fr-FR"/>
        </w:rPr>
        <w:t>@</w:t>
      </w:r>
      <w:r w:rsidR="00DD1415" w:rsidRPr="00B779A9">
        <w:rPr>
          <w:lang w:val="fr-FR"/>
        </w:rPr>
        <w:t>128.</w:t>
      </w:r>
      <w:r w:rsidRPr="00B779A9">
        <w:rPr>
          <w:lang w:val="fr-FR"/>
        </w:rPr>
        <w:t xml:space="preserve"> </w:t>
      </w:r>
      <w:r w:rsidR="004F12A5" w:rsidRPr="00B779A9">
        <w:rPr>
          <w:lang w:val="fr-FR"/>
        </w:rPr>
        <w:t xml:space="preserve">[KY] </w:t>
      </w:r>
      <w:r w:rsidR="004F12A5" w:rsidRPr="005A362F">
        <w:rPr>
          <w:rStyle w:val="Incipit"/>
          <w:lang w:val="fr-FR"/>
        </w:rPr>
        <w:t>Kyrie</w:t>
      </w:r>
      <w:r w:rsidR="005A362F" w:rsidRPr="00BE7D55">
        <w:rPr>
          <w:i/>
          <w:lang w:val="fr-FR"/>
        </w:rPr>
        <w:t xml:space="preserve"> </w:t>
      </w:r>
      <w:r w:rsidR="004F12A5" w:rsidRPr="00B779A9">
        <w:rPr>
          <w:lang w:val="fr-FR"/>
        </w:rPr>
        <w:t xml:space="preserve">et [SA] </w:t>
      </w:r>
      <w:r w:rsidR="004F12A5" w:rsidRPr="005A362F">
        <w:rPr>
          <w:rStyle w:val="Incipit"/>
          <w:lang w:val="fr-FR"/>
        </w:rPr>
        <w:t>Sanctus</w:t>
      </w:r>
      <w:r w:rsidR="005A362F" w:rsidRPr="00BE7D55">
        <w:rPr>
          <w:i/>
          <w:lang w:val="fr-FR"/>
        </w:rPr>
        <w:t xml:space="preserve"> </w:t>
      </w:r>
      <w:r w:rsidRPr="00B779A9">
        <w:rPr>
          <w:lang w:val="fr-FR"/>
        </w:rPr>
        <w:t xml:space="preserve">paschaliter. Unum </w:t>
      </w:r>
      <w:r w:rsidR="007C0D5D" w:rsidRPr="00B779A9">
        <w:rPr>
          <w:lang w:val="fr-FR"/>
        </w:rPr>
        <w:t xml:space="preserve">alleluia </w:t>
      </w:r>
      <w:r w:rsidRPr="00B779A9">
        <w:rPr>
          <w:lang w:val="fr-FR"/>
        </w:rPr>
        <w:t>tantum cantetur quod est</w:t>
      </w:r>
      <w:r w:rsidR="005A362F" w:rsidRPr="00BE7D55">
        <w:rPr>
          <w:i/>
          <w:lang w:val="fr-FR"/>
        </w:rPr>
        <w:t xml:space="preserve"> </w:t>
      </w:r>
      <w:r w:rsidR="007C0D5D" w:rsidRPr="00B779A9">
        <w:rPr>
          <w:lang w:val="fr-FR"/>
        </w:rPr>
        <w:t xml:space="preserve">[ALV] </w:t>
      </w:r>
      <w:r w:rsidRPr="005A362F">
        <w:rPr>
          <w:rStyle w:val="Incipit"/>
          <w:lang w:val="fr-FR"/>
        </w:rPr>
        <w:t>Gaudete</w:t>
      </w:r>
      <w:r w:rsidR="005A362F" w:rsidRPr="00BE7D55">
        <w:rPr>
          <w:i/>
          <w:lang w:val="fr-FR"/>
        </w:rPr>
        <w:t xml:space="preserve"> </w:t>
      </w:r>
      <w:r w:rsidRPr="005A362F">
        <w:rPr>
          <w:rStyle w:val="Incipit"/>
          <w:lang w:val="fr-FR"/>
        </w:rPr>
        <w:t>iusti</w:t>
      </w:r>
      <w:r w:rsidR="005A362F" w:rsidRPr="00BE7D55">
        <w:rPr>
          <w:i/>
          <w:lang w:val="fr-FR"/>
        </w:rPr>
        <w:t xml:space="preserve"> </w:t>
      </w:r>
      <w:r w:rsidRPr="005A362F">
        <w:rPr>
          <w:rStyle w:val="Incipit"/>
          <w:lang w:val="fr-FR"/>
        </w:rPr>
        <w:t>in</w:t>
      </w:r>
      <w:r w:rsidR="005A362F" w:rsidRPr="00BE7D55">
        <w:rPr>
          <w:i/>
          <w:lang w:val="fr-FR"/>
        </w:rPr>
        <w:t xml:space="preserve"> </w:t>
      </w:r>
      <w:r w:rsidRPr="005A362F">
        <w:rPr>
          <w:rStyle w:val="Incipit"/>
          <w:lang w:val="fr-FR"/>
        </w:rPr>
        <w:t>domino</w:t>
      </w:r>
      <w:r w:rsidR="00DD1415">
        <w:rPr>
          <w:lang w:val="fr-FR"/>
        </w:rPr>
        <w:t>@</w:t>
      </w:r>
      <w:r w:rsidR="00DD1415" w:rsidRPr="00B779A9">
        <w:rPr>
          <w:lang w:val="fr-FR"/>
        </w:rPr>
        <w:t>127.</w:t>
      </w:r>
      <w:r w:rsidRPr="00B779A9">
        <w:rPr>
          <w:lang w:val="fr-FR"/>
        </w:rPr>
        <w:t xml:space="preserve"> </w:t>
      </w:r>
      <w:r w:rsidR="00B3173D" w:rsidRPr="00234396">
        <w:rPr>
          <w:lang w:val="en-US"/>
        </w:rPr>
        <w:t xml:space="preserve">%D::Offertorium% </w:t>
      </w:r>
      <w:r w:rsidRPr="00234396">
        <w:rPr>
          <w:lang w:val="en-US"/>
        </w:rPr>
        <w:t>SE</w:t>
      </w:r>
      <w:r w:rsidR="00B3173D" w:rsidRPr="00234396">
        <w:rPr>
          <w:lang w:val="en-US"/>
        </w:rPr>
        <w:t>SV</w:t>
      </w:r>
      <w:r w:rsidRPr="00234396">
        <w:rPr>
          <w:lang w:val="en-US"/>
        </w:rPr>
        <w:t xml:space="preserve"> </w:t>
      </w:r>
      <w:r w:rsidRPr="00234396">
        <w:rPr>
          <w:rStyle w:val="Incipit"/>
          <w:lang w:val="en-US"/>
        </w:rPr>
        <w:t>Illuxit</w:t>
      </w:r>
      <w:r w:rsidR="005A362F" w:rsidRPr="00234396">
        <w:rPr>
          <w:i/>
          <w:lang w:val="en-US"/>
        </w:rPr>
        <w:t xml:space="preserve"> </w:t>
      </w:r>
      <w:r w:rsidRPr="00234396">
        <w:rPr>
          <w:rStyle w:val="Incipit"/>
          <w:lang w:val="en-US"/>
        </w:rPr>
        <w:t>dies</w:t>
      </w:r>
      <w:r w:rsidR="005A362F" w:rsidRPr="00234396">
        <w:rPr>
          <w:i/>
          <w:lang w:val="en-US"/>
        </w:rPr>
        <w:t xml:space="preserve"> </w:t>
      </w:r>
      <w:r w:rsidRPr="00234396">
        <w:rPr>
          <w:rStyle w:val="Incipit"/>
          <w:lang w:val="en-US"/>
        </w:rPr>
        <w:t>quam</w:t>
      </w:r>
      <w:r w:rsidR="005A362F" w:rsidRPr="00234396">
        <w:rPr>
          <w:i/>
          <w:lang w:val="en-US"/>
        </w:rPr>
        <w:t xml:space="preserve"> </w:t>
      </w:r>
      <w:r w:rsidRPr="00234396">
        <w:rPr>
          <w:rStyle w:val="Incipit"/>
          <w:lang w:val="en-US"/>
        </w:rPr>
        <w:t>fecit</w:t>
      </w:r>
      <w:r w:rsidR="005A362F" w:rsidRPr="00234396">
        <w:rPr>
          <w:i/>
          <w:lang w:val="en-US"/>
        </w:rPr>
        <w:t xml:space="preserve"> </w:t>
      </w:r>
      <w:r w:rsidRPr="00234396">
        <w:rPr>
          <w:rStyle w:val="Incipit"/>
          <w:lang w:val="en-US"/>
        </w:rPr>
        <w:t>dominus</w:t>
      </w:r>
      <w:r w:rsidR="00DD1415" w:rsidRPr="00234396">
        <w:rPr>
          <w:lang w:val="en-US"/>
        </w:rPr>
        <w:t>@228.</w:t>
      </w:r>
      <w:r w:rsidRPr="00234396">
        <w:rPr>
          <w:lang w:val="en-US"/>
        </w:rPr>
        <w:t xml:space="preserve"> OF </w:t>
      </w:r>
      <w:r w:rsidRPr="00234396">
        <w:rPr>
          <w:rStyle w:val="Incipit"/>
          <w:lang w:val="en-US"/>
        </w:rPr>
        <w:t>Confitebuntur</w:t>
      </w:r>
      <w:r w:rsidR="005A362F" w:rsidRPr="00234396">
        <w:rPr>
          <w:i/>
          <w:lang w:val="en-US"/>
        </w:rPr>
        <w:t xml:space="preserve"> </w:t>
      </w:r>
      <w:r w:rsidRPr="00234396">
        <w:rPr>
          <w:rStyle w:val="Incipit"/>
          <w:lang w:val="en-US"/>
        </w:rPr>
        <w:t>caeli</w:t>
      </w:r>
      <w:r w:rsidR="00DD1415" w:rsidRPr="00234396">
        <w:rPr>
          <w:lang w:val="en-US"/>
        </w:rPr>
        <w:t>@127.</w:t>
      </w:r>
      <w:r w:rsidR="00B3173D" w:rsidRPr="00234396">
        <w:rPr>
          <w:lang w:val="en-US"/>
        </w:rPr>
        <w:t xml:space="preserve"> </w:t>
      </w:r>
      <w:r w:rsidRPr="00BC2E91">
        <w:rPr>
          <w:lang w:val="it-IT"/>
        </w:rPr>
        <w:t xml:space="preserve">Finita </w:t>
      </w:r>
      <w:r w:rsidR="001B7479" w:rsidRPr="00BC2E91">
        <w:rPr>
          <w:lang w:val="it-IT"/>
        </w:rPr>
        <w:t>elevatio</w:t>
      </w:r>
      <w:r w:rsidRPr="00BC2E91">
        <w:rPr>
          <w:lang w:val="it-IT"/>
        </w:rPr>
        <w:t>ne cantetur prima.</w:t>
      </w:r>
    </w:p>
    <w:p w:rsidR="00885488" w:rsidRPr="00B779A9" w:rsidRDefault="00DE557B" w:rsidP="00415109">
      <w:pPr>
        <w:rPr>
          <w:lang w:val="it-IT"/>
        </w:rPr>
      </w:pPr>
      <w:r w:rsidRPr="00BC2E91">
        <w:rPr>
          <w:rStyle w:val="Time1"/>
          <w:lang w:val="it-IT"/>
        </w:rPr>
        <w:t>Ad horas</w:t>
      </w:r>
      <w:r w:rsidR="00885488" w:rsidRPr="00B779A9">
        <w:rPr>
          <w:lang w:val="it-IT"/>
        </w:rPr>
        <w:t xml:space="preserve"> antiphonae et responsoria ut in dominica praecedenti.</w:t>
      </w:r>
    </w:p>
    <w:p w:rsidR="00885488" w:rsidRPr="00BC2E91" w:rsidRDefault="00DE557B" w:rsidP="00415109">
      <w:pPr>
        <w:rPr>
          <w:lang w:val="en-US"/>
        </w:rPr>
      </w:pPr>
      <w:r w:rsidRPr="00BC2E91">
        <w:rPr>
          <w:rStyle w:val="Time1"/>
          <w:lang w:val="en-US"/>
        </w:rPr>
        <w:t>Ad processionem</w:t>
      </w:r>
      <w:r w:rsidR="00885488" w:rsidRPr="00BC2E91">
        <w:rPr>
          <w:lang w:val="en-US"/>
        </w:rPr>
        <w:t xml:space="preserve"> AP </w:t>
      </w:r>
      <w:r w:rsidR="00885488" w:rsidRPr="00BC2E91">
        <w:rPr>
          <w:rStyle w:val="Incipit"/>
          <w:lang w:val="en-US"/>
        </w:rPr>
        <w:t>In</w:t>
      </w:r>
      <w:r w:rsidR="005A362F" w:rsidRPr="00BC2E91">
        <w:rPr>
          <w:i/>
          <w:lang w:val="en-US"/>
        </w:rPr>
        <w:t xml:space="preserve"> </w:t>
      </w:r>
      <w:r w:rsidR="00885488" w:rsidRPr="00BC2E91">
        <w:rPr>
          <w:rStyle w:val="Incipit"/>
          <w:lang w:val="en-US"/>
        </w:rPr>
        <w:t>die</w:t>
      </w:r>
      <w:r w:rsidR="005A362F" w:rsidRPr="00BC2E91">
        <w:rPr>
          <w:i/>
          <w:lang w:val="en-US"/>
        </w:rPr>
        <w:t xml:space="preserve"> </w:t>
      </w:r>
      <w:r w:rsidR="00885488" w:rsidRPr="00BC2E91">
        <w:rPr>
          <w:rStyle w:val="Incipit"/>
          <w:lang w:val="en-US"/>
        </w:rPr>
        <w:t>resurrectionis</w:t>
      </w:r>
      <w:r w:rsidR="00885488" w:rsidRPr="005B472A">
        <w:rPr>
          <w:lang w:val="en-US"/>
        </w:rPr>
        <w:t>.</w:t>
      </w:r>
      <w:r w:rsidR="00885488" w:rsidRPr="00BC2E91">
        <w:rPr>
          <w:lang w:val="en-US"/>
        </w:rPr>
        <w:t xml:space="preserve"> AP </w:t>
      </w:r>
      <w:r w:rsidR="00885488" w:rsidRPr="00BC2E91">
        <w:rPr>
          <w:rStyle w:val="Incipit"/>
          <w:lang w:val="en-US"/>
        </w:rPr>
        <w:t>Cum</w:t>
      </w:r>
      <w:r w:rsidR="005A362F" w:rsidRPr="00BC2E91">
        <w:rPr>
          <w:i/>
          <w:lang w:val="en-US"/>
        </w:rPr>
        <w:t xml:space="preserve"> </w:t>
      </w:r>
      <w:r w:rsidR="00885488" w:rsidRPr="00BC2E91">
        <w:rPr>
          <w:rStyle w:val="Incipit"/>
          <w:lang w:val="en-US"/>
        </w:rPr>
        <w:t>rex</w:t>
      </w:r>
      <w:r w:rsidR="005A362F" w:rsidRPr="00BC2E91">
        <w:rPr>
          <w:i/>
          <w:lang w:val="en-US"/>
        </w:rPr>
        <w:t xml:space="preserve"> </w:t>
      </w:r>
      <w:r w:rsidR="00885488" w:rsidRPr="00BC2E91">
        <w:rPr>
          <w:rStyle w:val="Incipit"/>
          <w:lang w:val="en-US"/>
        </w:rPr>
        <w:t>gloriae</w:t>
      </w:r>
      <w:r w:rsidR="00885488" w:rsidRPr="00BC2E91">
        <w:rPr>
          <w:lang w:val="en-US"/>
        </w:rPr>
        <w:t xml:space="preserve"> et </w:t>
      </w:r>
      <w:r w:rsidR="00BA24A1" w:rsidRPr="00BC2E91">
        <w:rPr>
          <w:lang w:val="en-US"/>
        </w:rPr>
        <w:t>[</w:t>
      </w:r>
      <w:r w:rsidR="00885488" w:rsidRPr="00BC2E91">
        <w:rPr>
          <w:lang w:val="en-US"/>
        </w:rPr>
        <w:t>HY</w:t>
      </w:r>
      <w:r w:rsidR="00BA24A1" w:rsidRPr="00BC2E91">
        <w:rPr>
          <w:lang w:val="en-US"/>
        </w:rPr>
        <w:t>]</w:t>
      </w:r>
      <w:r w:rsidR="00885488" w:rsidRPr="00BC2E91">
        <w:rPr>
          <w:lang w:val="en-US"/>
        </w:rPr>
        <w:t xml:space="preserve"> </w:t>
      </w:r>
      <w:r w:rsidR="000F4FB4" w:rsidRPr="00BC2E91">
        <w:rPr>
          <w:rStyle w:val="Incipit"/>
          <w:lang w:val="en-US"/>
        </w:rPr>
        <w:t>Salve</w:t>
      </w:r>
      <w:r w:rsidR="005A362F" w:rsidRPr="00BC2E91">
        <w:rPr>
          <w:i/>
          <w:lang w:val="en-US"/>
        </w:rPr>
        <w:t xml:space="preserve"> </w:t>
      </w:r>
      <w:r w:rsidR="00885488" w:rsidRPr="00BC2E91">
        <w:rPr>
          <w:rStyle w:val="Incipit"/>
          <w:lang w:val="en-US"/>
        </w:rPr>
        <w:t>festa</w:t>
      </w:r>
      <w:r w:rsidR="00885488" w:rsidRPr="00BC2E91">
        <w:rPr>
          <w:lang w:val="en-US"/>
        </w:rPr>
        <w:t xml:space="preserve">. (245r) </w:t>
      </w:r>
      <w:r w:rsidR="00885488" w:rsidRPr="00BC2E91">
        <w:rPr>
          <w:color w:val="000000"/>
          <w:lang w:val="en-US"/>
        </w:rPr>
        <w:t>Ante</w:t>
      </w:r>
      <w:r w:rsidR="00691548" w:rsidRPr="00BC2E91">
        <w:rPr>
          <w:color w:val="000000"/>
          <w:lang w:val="en-US"/>
        </w:rPr>
        <w:t xml:space="preserve"> </w:t>
      </w:r>
      <w:r w:rsidR="00691548" w:rsidRPr="00BC2E91">
        <w:rPr>
          <w:rStyle w:val="Ort"/>
          <w:lang w:val="en-US"/>
        </w:rPr>
        <w:t>va</w:t>
      </w:r>
      <w:r w:rsidR="00B3173D" w:rsidRPr="00BC2E91">
        <w:rPr>
          <w:rStyle w:val="Ort"/>
          <w:lang w:val="en-US"/>
        </w:rPr>
        <w:t>lv</w:t>
      </w:r>
      <w:r w:rsidR="00885488" w:rsidRPr="00BC2E91">
        <w:rPr>
          <w:rStyle w:val="Ort"/>
          <w:lang w:val="en-US"/>
        </w:rPr>
        <w:t>as ecclesiae</w:t>
      </w:r>
      <w:r w:rsidR="00885488" w:rsidRPr="00BC2E91">
        <w:rPr>
          <w:lang w:val="en-US"/>
        </w:rPr>
        <w:t xml:space="preserve"> incipietur AP </w:t>
      </w:r>
      <w:r w:rsidR="00885488" w:rsidRPr="00BC2E91">
        <w:rPr>
          <w:rStyle w:val="Incipit"/>
          <w:lang w:val="en-US"/>
        </w:rPr>
        <w:t>Sedit</w:t>
      </w:r>
      <w:r w:rsidR="005A362F" w:rsidRPr="00BC2E91">
        <w:rPr>
          <w:i/>
          <w:lang w:val="en-US"/>
        </w:rPr>
        <w:t xml:space="preserve"> </w:t>
      </w:r>
      <w:r w:rsidR="00885488" w:rsidRPr="00BC2E91">
        <w:rPr>
          <w:rStyle w:val="Incipit"/>
          <w:lang w:val="en-US"/>
        </w:rPr>
        <w:t>angelus</w:t>
      </w:r>
      <w:r w:rsidR="00885488" w:rsidRPr="00BC2E91">
        <w:rPr>
          <w:lang w:val="en-US"/>
        </w:rPr>
        <w:t xml:space="preserve">. Nulla tamen statio fit. Et sic singulis dominicis diebus usque ad festum ascensionis ordo iste </w:t>
      </w:r>
      <w:r w:rsidR="00D66EA2" w:rsidRPr="00BC2E91">
        <w:rPr>
          <w:lang w:val="en-US"/>
        </w:rPr>
        <w:t>serve</w:t>
      </w:r>
      <w:r w:rsidR="00885488" w:rsidRPr="00BC2E91">
        <w:rPr>
          <w:lang w:val="en-US"/>
        </w:rPr>
        <w:t>tur in processione.</w:t>
      </w:r>
    </w:p>
    <w:p w:rsidR="00885488" w:rsidRPr="00234396" w:rsidRDefault="000C1005" w:rsidP="00415109">
      <w:pPr>
        <w:rPr>
          <w:lang w:val="fr-FR"/>
        </w:rPr>
      </w:pPr>
      <w:r w:rsidRPr="00BC2E91">
        <w:rPr>
          <w:rStyle w:val="Time1"/>
          <w:lang w:val="it-IT"/>
        </w:rPr>
        <w:t>Ad officium</w:t>
      </w:r>
      <w:r w:rsidR="00885488" w:rsidRPr="00B779A9">
        <w:rPr>
          <w:lang w:val="it-IT"/>
        </w:rPr>
        <w:t xml:space="preserve"> IN </w:t>
      </w:r>
      <w:r w:rsidR="00885488" w:rsidRPr="005A362F">
        <w:rPr>
          <w:rStyle w:val="Incipit"/>
          <w:lang w:val="it-IT"/>
        </w:rPr>
        <w:t>Misericordia</w:t>
      </w:r>
      <w:r w:rsidR="005A362F" w:rsidRPr="00BE7D55">
        <w:rPr>
          <w:i/>
          <w:lang w:val="it-IT"/>
        </w:rPr>
        <w:t xml:space="preserve"> </w:t>
      </w:r>
      <w:r w:rsidR="00885488" w:rsidRPr="005A362F">
        <w:rPr>
          <w:rStyle w:val="Incipit"/>
          <w:lang w:val="it-IT"/>
        </w:rPr>
        <w:t>domini</w:t>
      </w:r>
      <w:r w:rsidR="00DD1415">
        <w:rPr>
          <w:lang w:val="it-IT"/>
        </w:rPr>
        <w:t>@</w:t>
      </w:r>
      <w:r w:rsidR="00DD1415" w:rsidRPr="00B779A9">
        <w:rPr>
          <w:lang w:val="it-IT"/>
        </w:rPr>
        <w:t>147.</w:t>
      </w:r>
      <w:r w:rsidR="00885488" w:rsidRPr="00B779A9">
        <w:rPr>
          <w:lang w:val="it-IT"/>
        </w:rPr>
        <w:t xml:space="preserve"> </w:t>
      </w:r>
      <w:r w:rsidR="007E610F" w:rsidRPr="00B779A9">
        <w:rPr>
          <w:lang w:val="fr-FR"/>
        </w:rPr>
        <w:t xml:space="preserve">[KY] </w:t>
      </w:r>
      <w:r w:rsidR="007E610F" w:rsidRPr="005A362F">
        <w:rPr>
          <w:rStyle w:val="Incipit"/>
          <w:lang w:val="fr-FR"/>
        </w:rPr>
        <w:t>Kyrie</w:t>
      </w:r>
      <w:r w:rsidR="005A362F" w:rsidRPr="00BE7D55">
        <w:rPr>
          <w:i/>
          <w:lang w:val="fr-FR"/>
        </w:rPr>
        <w:t xml:space="preserve"> </w:t>
      </w:r>
      <w:r w:rsidR="007E610F" w:rsidRPr="00B779A9">
        <w:rPr>
          <w:lang w:val="fr-FR"/>
        </w:rPr>
        <w:t xml:space="preserve">et [SA] </w:t>
      </w:r>
      <w:r w:rsidR="007E610F" w:rsidRPr="005A362F">
        <w:rPr>
          <w:rStyle w:val="Incipit"/>
          <w:lang w:val="fr-FR"/>
        </w:rPr>
        <w:t>Sanctus</w:t>
      </w:r>
      <w:r w:rsidR="005A362F" w:rsidRPr="00BE7D55">
        <w:rPr>
          <w:i/>
          <w:lang w:val="fr-FR"/>
        </w:rPr>
        <w:t xml:space="preserve"> </w:t>
      </w:r>
      <w:r w:rsidR="00885488" w:rsidRPr="00B779A9">
        <w:rPr>
          <w:lang w:val="fr-FR"/>
        </w:rPr>
        <w:t>paschaliter. Primum AL</w:t>
      </w:r>
      <w:r w:rsidR="007E610F" w:rsidRPr="00B779A9">
        <w:rPr>
          <w:lang w:val="fr-FR"/>
        </w:rPr>
        <w:t>V</w:t>
      </w:r>
      <w:r w:rsidR="00885488" w:rsidRPr="00B779A9">
        <w:rPr>
          <w:lang w:val="fr-FR"/>
        </w:rPr>
        <w:t xml:space="preserve"> </w:t>
      </w:r>
      <w:r w:rsidR="00885488" w:rsidRPr="005A362F">
        <w:rPr>
          <w:rStyle w:val="Incipit"/>
          <w:lang w:val="fr-FR"/>
        </w:rPr>
        <w:t>In</w:t>
      </w:r>
      <w:r w:rsidR="005A362F" w:rsidRPr="00BE7D55">
        <w:rPr>
          <w:i/>
          <w:lang w:val="fr-FR"/>
        </w:rPr>
        <w:t xml:space="preserve"> </w:t>
      </w:r>
      <w:r w:rsidR="00885488" w:rsidRPr="005A362F">
        <w:rPr>
          <w:rStyle w:val="Incipit"/>
          <w:lang w:val="fr-FR"/>
        </w:rPr>
        <w:t>resurrectione</w:t>
      </w:r>
      <w:r w:rsidR="005A362F" w:rsidRPr="00BE7D55">
        <w:rPr>
          <w:i/>
          <w:lang w:val="fr-FR"/>
        </w:rPr>
        <w:t xml:space="preserve"> </w:t>
      </w:r>
      <w:r w:rsidR="00885488" w:rsidRPr="005A362F">
        <w:rPr>
          <w:rStyle w:val="Incipit"/>
          <w:lang w:val="fr-FR"/>
        </w:rPr>
        <w:t>tua</w:t>
      </w:r>
      <w:r w:rsidR="00885488" w:rsidRPr="00B779A9">
        <w:rPr>
          <w:lang w:val="fr-FR"/>
        </w:rPr>
        <w:t xml:space="preserve"> 146 </w:t>
      </w:r>
      <w:r w:rsidR="00885488" w:rsidRPr="00BC2E91">
        <w:rPr>
          <w:rStyle w:val="Funktion"/>
          <w:lang w:val="fr-FR"/>
        </w:rPr>
        <w:t>pueri</w:t>
      </w:r>
      <w:r w:rsidR="00885488" w:rsidRPr="00B779A9">
        <w:rPr>
          <w:lang w:val="fr-FR"/>
        </w:rPr>
        <w:t xml:space="preserve"> cantent. Secundum</w:t>
      </w:r>
      <w:r w:rsidR="00907720">
        <w:rPr>
          <w:lang w:val="fr-FR"/>
        </w:rPr>
        <w:t xml:space="preserve"> alleluia</w:t>
      </w:r>
      <w:r w:rsidR="00885488" w:rsidRPr="00B779A9">
        <w:rPr>
          <w:lang w:val="fr-FR"/>
        </w:rPr>
        <w:t xml:space="preserve"> a duobus </w:t>
      </w:r>
      <w:r w:rsidR="00885488" w:rsidRPr="00BC2E91">
        <w:rPr>
          <w:rStyle w:val="Funktion"/>
          <w:lang w:val="fr-FR"/>
        </w:rPr>
        <w:t>canonicis</w:t>
      </w:r>
      <w:r w:rsidR="00885488" w:rsidRPr="00B779A9">
        <w:rPr>
          <w:lang w:val="fr-FR"/>
        </w:rPr>
        <w:t xml:space="preserve"> cantetur</w:t>
      </w:r>
      <w:r w:rsidR="00907720" w:rsidRPr="00907720">
        <w:rPr>
          <w:lang w:val="fr-FR"/>
        </w:rPr>
        <w:t xml:space="preserve"> </w:t>
      </w:r>
      <w:r w:rsidR="00907720" w:rsidRPr="00B779A9">
        <w:rPr>
          <w:lang w:val="fr-FR"/>
        </w:rPr>
        <w:t xml:space="preserve">ALV </w:t>
      </w:r>
      <w:r w:rsidR="00907720" w:rsidRPr="005A362F">
        <w:rPr>
          <w:rStyle w:val="Incipit"/>
          <w:lang w:val="fr-FR"/>
        </w:rPr>
        <w:t>Surrexit</w:t>
      </w:r>
      <w:r w:rsidR="00907720" w:rsidRPr="00BE7D55">
        <w:rPr>
          <w:i/>
          <w:lang w:val="fr-FR"/>
        </w:rPr>
        <w:t xml:space="preserve"> </w:t>
      </w:r>
      <w:r w:rsidR="00907720" w:rsidRPr="005A362F">
        <w:rPr>
          <w:rStyle w:val="Incipit"/>
          <w:lang w:val="fr-FR"/>
        </w:rPr>
        <w:t>pastor</w:t>
      </w:r>
      <w:r w:rsidR="00DD1415">
        <w:rPr>
          <w:lang w:val="fr-FR"/>
        </w:rPr>
        <w:t>@</w:t>
      </w:r>
      <w:r w:rsidR="00DD1415" w:rsidRPr="00B779A9">
        <w:rPr>
          <w:lang w:val="fr-FR"/>
        </w:rPr>
        <w:t>148.</w:t>
      </w:r>
      <w:r w:rsidR="00885488" w:rsidRPr="00B779A9">
        <w:rPr>
          <w:lang w:val="fr-FR"/>
        </w:rPr>
        <w:t xml:space="preserve"> SE </w:t>
      </w:r>
      <w:r w:rsidR="00885488" w:rsidRPr="005A362F">
        <w:rPr>
          <w:rStyle w:val="Incipit"/>
          <w:lang w:val="fr-FR"/>
        </w:rPr>
        <w:t>Rex</w:t>
      </w:r>
      <w:r w:rsidR="005A362F" w:rsidRPr="00BE7D55">
        <w:rPr>
          <w:i/>
          <w:lang w:val="fr-FR"/>
        </w:rPr>
        <w:t xml:space="preserve"> </w:t>
      </w:r>
      <w:r w:rsidR="00885488" w:rsidRPr="005A362F">
        <w:rPr>
          <w:rStyle w:val="Incipit"/>
          <w:lang w:val="fr-FR"/>
        </w:rPr>
        <w:t>deus</w:t>
      </w:r>
      <w:r w:rsidR="005A362F" w:rsidRPr="00BE7D55">
        <w:rPr>
          <w:i/>
          <w:lang w:val="fr-FR"/>
        </w:rPr>
        <w:t xml:space="preserve"> </w:t>
      </w:r>
      <w:r w:rsidR="00885488" w:rsidRPr="005A362F">
        <w:rPr>
          <w:rStyle w:val="Incipit"/>
          <w:lang w:val="fr-FR"/>
        </w:rPr>
        <w:t>dei</w:t>
      </w:r>
      <w:r w:rsidR="005A362F" w:rsidRPr="00BE7D55">
        <w:rPr>
          <w:i/>
          <w:lang w:val="fr-FR"/>
        </w:rPr>
        <w:t xml:space="preserve"> </w:t>
      </w:r>
      <w:r w:rsidR="00885488" w:rsidRPr="005A362F">
        <w:rPr>
          <w:rStyle w:val="Incipit"/>
          <w:lang w:val="fr-FR"/>
        </w:rPr>
        <w:t>agne</w:t>
      </w:r>
      <w:r w:rsidR="00DD1415">
        <w:rPr>
          <w:lang w:val="fr-FR"/>
        </w:rPr>
        <w:t>@</w:t>
      </w:r>
      <w:r w:rsidR="00DD1415" w:rsidRPr="00B779A9">
        <w:rPr>
          <w:lang w:val="fr-FR"/>
        </w:rPr>
        <w:t>287.</w:t>
      </w:r>
      <w:r w:rsidR="00885488" w:rsidRPr="00B779A9">
        <w:rPr>
          <w:lang w:val="fr-FR"/>
        </w:rPr>
        <w:t xml:space="preserve"> </w:t>
      </w:r>
      <w:r w:rsidR="00885488" w:rsidRPr="00234396">
        <w:rPr>
          <w:lang w:val="fr-FR"/>
        </w:rPr>
        <w:t xml:space="preserve">Sub ista </w:t>
      </w:r>
      <w:r w:rsidR="00872B44" w:rsidRPr="00234396">
        <w:rPr>
          <w:lang w:val="fr-FR"/>
        </w:rPr>
        <w:t>sequent</w:t>
      </w:r>
      <w:r w:rsidR="00885488" w:rsidRPr="00234396">
        <w:rPr>
          <w:lang w:val="fr-FR"/>
        </w:rPr>
        <w:t xml:space="preserve">ia hac die pulsetur ab </w:t>
      </w:r>
      <w:r w:rsidR="00217319" w:rsidRPr="00234396">
        <w:rPr>
          <w:rStyle w:val="Funktion"/>
          <w:lang w:val="fr-FR"/>
        </w:rPr>
        <w:t>a</w:t>
      </w:r>
      <w:r w:rsidR="00885488" w:rsidRPr="00234396">
        <w:rPr>
          <w:rStyle w:val="Funktion"/>
          <w:lang w:val="fr-FR"/>
        </w:rPr>
        <w:t>edituo</w:t>
      </w:r>
      <w:r w:rsidR="00885488" w:rsidRPr="00234396">
        <w:rPr>
          <w:lang w:val="fr-FR"/>
        </w:rPr>
        <w:t xml:space="preserve"> campana maior donec incipietur </w:t>
      </w:r>
      <w:r w:rsidR="001023E8" w:rsidRPr="00234396">
        <w:rPr>
          <w:lang w:val="fr-FR"/>
        </w:rPr>
        <w:t>evangelium</w:t>
      </w:r>
      <w:r w:rsidR="00885488" w:rsidRPr="00234396">
        <w:rPr>
          <w:lang w:val="fr-FR"/>
        </w:rPr>
        <w:t xml:space="preserve">. OF </w:t>
      </w:r>
      <w:r w:rsidR="00885488" w:rsidRPr="00234396">
        <w:rPr>
          <w:rStyle w:val="Incipit"/>
          <w:lang w:val="fr-FR"/>
        </w:rPr>
        <w:t>Deus</w:t>
      </w:r>
      <w:r w:rsidR="005A362F" w:rsidRPr="00234396">
        <w:rPr>
          <w:i/>
          <w:lang w:val="fr-FR"/>
        </w:rPr>
        <w:t xml:space="preserve"> </w:t>
      </w:r>
      <w:r w:rsidR="00885488" w:rsidRPr="00234396">
        <w:rPr>
          <w:rStyle w:val="Incipit"/>
          <w:lang w:val="fr-FR"/>
        </w:rPr>
        <w:t>deus</w:t>
      </w:r>
      <w:r w:rsidR="005A362F" w:rsidRPr="00234396">
        <w:rPr>
          <w:i/>
          <w:lang w:val="fr-FR"/>
        </w:rPr>
        <w:t xml:space="preserve"> </w:t>
      </w:r>
      <w:r w:rsidR="00885488" w:rsidRPr="00234396">
        <w:rPr>
          <w:rStyle w:val="Incipit"/>
          <w:lang w:val="fr-FR"/>
        </w:rPr>
        <w:t>meus</w:t>
      </w:r>
      <w:r w:rsidR="00DD1415" w:rsidRPr="00234396">
        <w:rPr>
          <w:lang w:val="fr-FR"/>
        </w:rPr>
        <w:t>@148.</w:t>
      </w:r>
      <w:r w:rsidR="00885488" w:rsidRPr="00234396">
        <w:rPr>
          <w:lang w:val="fr-FR"/>
        </w:rPr>
        <w:t xml:space="preserve"> CO </w:t>
      </w:r>
      <w:r w:rsidR="00885488" w:rsidRPr="00234396">
        <w:rPr>
          <w:rStyle w:val="Incipit"/>
          <w:lang w:val="fr-FR"/>
        </w:rPr>
        <w:t>Ego</w:t>
      </w:r>
      <w:r w:rsidR="005A362F" w:rsidRPr="00234396">
        <w:rPr>
          <w:i/>
          <w:lang w:val="fr-FR"/>
        </w:rPr>
        <w:t xml:space="preserve"> </w:t>
      </w:r>
      <w:r w:rsidR="00885488" w:rsidRPr="00234396">
        <w:rPr>
          <w:rStyle w:val="Incipit"/>
          <w:lang w:val="fr-FR"/>
        </w:rPr>
        <w:t>sum</w:t>
      </w:r>
      <w:r w:rsidR="005A362F" w:rsidRPr="00234396">
        <w:rPr>
          <w:i/>
          <w:lang w:val="fr-FR"/>
        </w:rPr>
        <w:t xml:space="preserve"> </w:t>
      </w:r>
      <w:r w:rsidR="00885488" w:rsidRPr="00234396">
        <w:rPr>
          <w:rStyle w:val="Incipit"/>
          <w:lang w:val="fr-FR"/>
        </w:rPr>
        <w:t>pastor</w:t>
      </w:r>
      <w:r w:rsidR="00885488" w:rsidRPr="00234396">
        <w:rPr>
          <w:lang w:val="fr-FR"/>
        </w:rPr>
        <w:t xml:space="preserve"> folio eodem.</w:t>
      </w:r>
    </w:p>
    <w:p w:rsidR="00885488" w:rsidRPr="00234396" w:rsidRDefault="000C1005" w:rsidP="00415109">
      <w:pPr>
        <w:rPr>
          <w:lang w:val="fr-FR"/>
        </w:rPr>
      </w:pPr>
      <w:r w:rsidRPr="00234396">
        <w:rPr>
          <w:rStyle w:val="Time1"/>
          <w:lang w:val="fr-FR"/>
        </w:rPr>
        <w:t>Ad secundas vesperas</w:t>
      </w:r>
      <w:r w:rsidR="00885488" w:rsidRPr="00234396">
        <w:rPr>
          <w:lang w:val="fr-FR"/>
        </w:rPr>
        <w:t xml:space="preserve"> super psalmos AN </w:t>
      </w:r>
      <w:r w:rsidR="00885488" w:rsidRPr="00234396">
        <w:rPr>
          <w:rStyle w:val="Incipit"/>
          <w:lang w:val="fr-FR"/>
        </w:rPr>
        <w:t>Alleluia</w:t>
      </w:r>
      <w:r w:rsidR="00885488" w:rsidRPr="00234396">
        <w:rPr>
          <w:lang w:val="fr-FR"/>
        </w:rPr>
        <w:t xml:space="preserve"> </w:t>
      </w:r>
      <w:r w:rsidR="008D35E3" w:rsidRPr="00234396">
        <w:rPr>
          <w:lang w:val="fr-FR"/>
        </w:rPr>
        <w:t>quaere</w:t>
      </w:r>
      <w:r w:rsidR="00885488" w:rsidRPr="00234396">
        <w:rPr>
          <w:lang w:val="fr-FR"/>
        </w:rPr>
        <w:t xml:space="preserve"> </w:t>
      </w:r>
      <w:r w:rsidRPr="00234396">
        <w:rPr>
          <w:lang w:val="fr-FR"/>
        </w:rPr>
        <w:t>%D::</w:t>
      </w:r>
      <w:r w:rsidR="0015160F" w:rsidRPr="00234396">
        <w:rPr>
          <w:lang w:val="fr-FR"/>
        </w:rPr>
        <w:t>in</w:t>
      </w:r>
      <w:r w:rsidR="00D734F4" w:rsidRPr="00234396">
        <w:rPr>
          <w:lang w:val="fr-FR"/>
        </w:rPr>
        <w:t xml:space="preserve"> </w:t>
      </w:r>
      <w:r w:rsidR="0015160F" w:rsidRPr="00234396">
        <w:rPr>
          <w:lang w:val="fr-FR"/>
        </w:rPr>
        <w:t>fine</w:t>
      </w:r>
      <w:r w:rsidR="00D734F4" w:rsidRPr="00234396">
        <w:rPr>
          <w:lang w:val="fr-FR"/>
        </w:rPr>
        <w:t xml:space="preserve"> </w:t>
      </w:r>
      <w:r w:rsidR="0015160F" w:rsidRPr="00234396">
        <w:rPr>
          <w:lang w:val="fr-FR"/>
        </w:rPr>
        <w:t>PS</w:t>
      </w:r>
      <w:r w:rsidR="00D734F4" w:rsidRPr="00234396">
        <w:rPr>
          <w:lang w:val="fr-FR"/>
        </w:rPr>
        <w:t xml:space="preserve"> </w:t>
      </w:r>
      <w:r w:rsidR="0015160F" w:rsidRPr="00234396">
        <w:rPr>
          <w:rStyle w:val="Incipit"/>
          <w:lang w:val="fr-FR"/>
        </w:rPr>
        <w:t>In</w:t>
      </w:r>
      <w:r w:rsidR="00D734F4" w:rsidRPr="00234396">
        <w:rPr>
          <w:rStyle w:val="Incipit"/>
          <w:lang w:val="fr-FR"/>
        </w:rPr>
        <w:t xml:space="preserve"> </w:t>
      </w:r>
      <w:r w:rsidR="0015160F" w:rsidRPr="00234396">
        <w:rPr>
          <w:rStyle w:val="Incipit"/>
          <w:lang w:val="fr-FR"/>
        </w:rPr>
        <w:t>exitu</w:t>
      </w:r>
      <w:r w:rsidRPr="00234396">
        <w:rPr>
          <w:lang w:val="fr-FR"/>
        </w:rPr>
        <w:t>%</w:t>
      </w:r>
      <w:r w:rsidR="00F337B7" w:rsidRPr="00234396">
        <w:rPr>
          <w:lang w:val="fr-FR"/>
        </w:rPr>
        <w:t>.</w:t>
      </w:r>
      <w:r w:rsidR="0015160F" w:rsidRPr="00234396">
        <w:rPr>
          <w:lang w:val="fr-FR"/>
        </w:rPr>
        <w:t xml:space="preserve"> </w:t>
      </w:r>
      <w:r w:rsidR="00217319" w:rsidRPr="00234396">
        <w:rPr>
          <w:lang w:val="fr-FR"/>
        </w:rPr>
        <w:t xml:space="preserve">[in] </w:t>
      </w:r>
      <w:r w:rsidR="0015160F" w:rsidRPr="00234396">
        <w:rPr>
          <w:lang w:val="fr-FR"/>
        </w:rPr>
        <w:t>$E::</w:t>
      </w:r>
      <w:r w:rsidR="0015160F" w:rsidRPr="00234396">
        <w:rPr>
          <w:rStyle w:val="Funktion"/>
          <w:lang w:val="fr-FR"/>
        </w:rPr>
        <w:t>antiphonario</w:t>
      </w:r>
      <w:r w:rsidR="0015160F" w:rsidRPr="00234396">
        <w:rPr>
          <w:lang w:val="fr-FR"/>
        </w:rPr>
        <w:t xml:space="preserve"> folio </w:t>
      </w:r>
      <w:r w:rsidR="00F337B7" w:rsidRPr="00234396">
        <w:rPr>
          <w:lang w:val="fr-FR"/>
        </w:rPr>
        <w:t>18</w:t>
      </w:r>
      <w:r w:rsidR="0015160F" w:rsidRPr="00234396">
        <w:rPr>
          <w:lang w:val="fr-FR"/>
        </w:rPr>
        <w:t>$</w:t>
      </w:r>
      <w:r w:rsidR="00F337B7" w:rsidRPr="00234396">
        <w:rPr>
          <w:lang w:val="fr-FR"/>
        </w:rPr>
        <w:t>.</w:t>
      </w:r>
      <w:r w:rsidR="00885488" w:rsidRPr="00234396">
        <w:rPr>
          <w:lang w:val="fr-FR"/>
        </w:rPr>
        <w:t xml:space="preserve"> PS </w:t>
      </w:r>
      <w:r w:rsidR="00885488" w:rsidRPr="00234396">
        <w:rPr>
          <w:rStyle w:val="Incipit"/>
          <w:lang w:val="fr-FR"/>
        </w:rPr>
        <w:t>Dixit</w:t>
      </w:r>
      <w:r w:rsidR="007E610F" w:rsidRPr="00234396">
        <w:rPr>
          <w:lang w:val="fr-FR"/>
        </w:rPr>
        <w:t xml:space="preserve"> cum reliquis quatt</w:t>
      </w:r>
      <w:r w:rsidR="00885488" w:rsidRPr="00234396">
        <w:rPr>
          <w:lang w:val="fr-FR"/>
        </w:rPr>
        <w:t>u</w:t>
      </w:r>
      <w:r w:rsidR="007E610F" w:rsidRPr="00234396">
        <w:rPr>
          <w:lang w:val="fr-FR"/>
        </w:rPr>
        <w:t>o</w:t>
      </w:r>
      <w:r w:rsidR="00885488" w:rsidRPr="00234396">
        <w:rPr>
          <w:lang w:val="fr-FR"/>
        </w:rPr>
        <w:t xml:space="preserve">r. HY </w:t>
      </w:r>
      <w:r w:rsidR="00885488" w:rsidRPr="00234396">
        <w:rPr>
          <w:rStyle w:val="Incipit"/>
          <w:lang w:val="fr-FR"/>
        </w:rPr>
        <w:t>Vita</w:t>
      </w:r>
      <w:r w:rsidR="005A362F" w:rsidRPr="00234396">
        <w:rPr>
          <w:i/>
          <w:lang w:val="fr-FR"/>
        </w:rPr>
        <w:t xml:space="preserve"> </w:t>
      </w:r>
      <w:r w:rsidR="00885488" w:rsidRPr="00234396">
        <w:rPr>
          <w:rStyle w:val="Incipit"/>
          <w:lang w:val="fr-FR"/>
        </w:rPr>
        <w:t>sanctorum</w:t>
      </w:r>
      <w:r w:rsidR="00885488" w:rsidRPr="00234396">
        <w:rPr>
          <w:lang w:val="fr-FR"/>
        </w:rPr>
        <w:t xml:space="preserve">. VS </w:t>
      </w:r>
      <w:r w:rsidR="00885488" w:rsidRPr="00234396">
        <w:rPr>
          <w:rStyle w:val="Incipit"/>
          <w:lang w:val="fr-FR"/>
        </w:rPr>
        <w:t>Gavisi</w:t>
      </w:r>
      <w:r w:rsidR="005A362F" w:rsidRPr="00234396">
        <w:rPr>
          <w:i/>
          <w:lang w:val="fr-FR"/>
        </w:rPr>
        <w:t xml:space="preserve"> </w:t>
      </w:r>
      <w:r w:rsidR="00885488" w:rsidRPr="00234396">
        <w:rPr>
          <w:rStyle w:val="Incipit"/>
          <w:lang w:val="fr-FR"/>
        </w:rPr>
        <w:t>sunt</w:t>
      </w:r>
      <w:r w:rsidR="00885488" w:rsidRPr="00234396">
        <w:rPr>
          <w:lang w:val="fr-FR"/>
        </w:rPr>
        <w:t xml:space="preserve">. AM </w:t>
      </w:r>
      <w:r w:rsidR="00885488" w:rsidRPr="00234396">
        <w:rPr>
          <w:rStyle w:val="Incipit"/>
          <w:lang w:val="fr-FR"/>
        </w:rPr>
        <w:t>Ego</w:t>
      </w:r>
      <w:r w:rsidR="005A362F" w:rsidRPr="00234396">
        <w:rPr>
          <w:i/>
          <w:lang w:val="fr-FR"/>
        </w:rPr>
        <w:t xml:space="preserve"> </w:t>
      </w:r>
      <w:r w:rsidR="00885488" w:rsidRPr="00234396">
        <w:rPr>
          <w:rStyle w:val="Incipit"/>
          <w:lang w:val="fr-FR"/>
        </w:rPr>
        <w:t>sum</w:t>
      </w:r>
      <w:r w:rsidR="005A362F" w:rsidRPr="00234396">
        <w:rPr>
          <w:i/>
          <w:lang w:val="fr-FR"/>
        </w:rPr>
        <w:t xml:space="preserve"> </w:t>
      </w:r>
      <w:r w:rsidR="00885488" w:rsidRPr="00234396">
        <w:rPr>
          <w:rStyle w:val="Incipit"/>
          <w:lang w:val="fr-FR"/>
        </w:rPr>
        <w:t>pastor</w:t>
      </w:r>
      <w:r w:rsidR="005A362F" w:rsidRPr="00234396">
        <w:rPr>
          <w:i/>
          <w:lang w:val="fr-FR"/>
        </w:rPr>
        <w:t xml:space="preserve"> </w:t>
      </w:r>
      <w:r w:rsidR="00885488" w:rsidRPr="00234396">
        <w:rPr>
          <w:rStyle w:val="Incipit"/>
          <w:lang w:val="fr-FR"/>
        </w:rPr>
        <w:t>bonus</w:t>
      </w:r>
      <w:r w:rsidR="005A362F" w:rsidRPr="00234396">
        <w:rPr>
          <w:i/>
          <w:lang w:val="fr-FR"/>
        </w:rPr>
        <w:t xml:space="preserve"> </w:t>
      </w:r>
      <w:r w:rsidR="00885488" w:rsidRPr="00234396">
        <w:rPr>
          <w:rStyle w:val="Incipit"/>
          <w:lang w:val="fr-FR"/>
        </w:rPr>
        <w:t>alleluia</w:t>
      </w:r>
      <w:r w:rsidR="00DD1415" w:rsidRPr="00234396">
        <w:rPr>
          <w:lang w:val="fr-FR"/>
        </w:rPr>
        <w:t>@70.</w:t>
      </w:r>
      <w:r w:rsidR="00885488" w:rsidRPr="00234396">
        <w:rPr>
          <w:lang w:val="fr-FR"/>
        </w:rPr>
        <w:t xml:space="preserve"> </w:t>
      </w:r>
      <w:r w:rsidR="00217319" w:rsidRPr="00234396">
        <w:rPr>
          <w:lang w:val="fr-FR"/>
        </w:rPr>
        <w:t xml:space="preserve">Suffragium de </w:t>
      </w:r>
      <w:r w:rsidR="00885488" w:rsidRPr="00234396">
        <w:rPr>
          <w:lang w:val="fr-FR"/>
        </w:rPr>
        <w:t xml:space="preserve">resurrectione </w:t>
      </w:r>
      <w:r w:rsidR="00217319" w:rsidRPr="00234396">
        <w:rPr>
          <w:lang w:val="fr-FR"/>
        </w:rPr>
        <w:t>[</w:t>
      </w:r>
      <w:r w:rsidR="00885488" w:rsidRPr="00234396">
        <w:rPr>
          <w:lang w:val="fr-FR"/>
        </w:rPr>
        <w:t>AC</w:t>
      </w:r>
      <w:r w:rsidR="00217319" w:rsidRPr="00234396">
        <w:rPr>
          <w:lang w:val="fr-FR"/>
        </w:rPr>
        <w:t>]</w:t>
      </w:r>
      <w:r w:rsidR="00885488" w:rsidRPr="00234396">
        <w:rPr>
          <w:lang w:val="fr-FR"/>
        </w:rPr>
        <w:t xml:space="preserve"> </w:t>
      </w:r>
      <w:r w:rsidR="00885488" w:rsidRPr="00234396">
        <w:rPr>
          <w:rStyle w:val="Incipit"/>
          <w:lang w:val="fr-FR"/>
        </w:rPr>
        <w:t>Crucem</w:t>
      </w:r>
      <w:r w:rsidR="005A362F" w:rsidRPr="00234396">
        <w:rPr>
          <w:i/>
          <w:lang w:val="fr-FR"/>
        </w:rPr>
        <w:t xml:space="preserve"> </w:t>
      </w:r>
      <w:r w:rsidR="00885488" w:rsidRPr="00234396">
        <w:rPr>
          <w:rStyle w:val="Incipit"/>
          <w:lang w:val="fr-FR"/>
        </w:rPr>
        <w:t>Christus</w:t>
      </w:r>
      <w:r w:rsidR="005A362F" w:rsidRPr="00234396">
        <w:rPr>
          <w:i/>
          <w:lang w:val="fr-FR"/>
        </w:rPr>
        <w:t xml:space="preserve"> </w:t>
      </w:r>
      <w:r w:rsidR="00885488" w:rsidRPr="00234396">
        <w:rPr>
          <w:rStyle w:val="Incipit"/>
          <w:lang w:val="fr-FR"/>
        </w:rPr>
        <w:t>subiit</w:t>
      </w:r>
      <w:r w:rsidR="00885488" w:rsidRPr="00234396">
        <w:rPr>
          <w:lang w:val="fr-FR"/>
        </w:rPr>
        <w:t xml:space="preserve">. De beata virgine </w:t>
      </w:r>
      <w:r w:rsidR="00BA24A1" w:rsidRPr="00234396">
        <w:rPr>
          <w:lang w:val="fr-FR"/>
        </w:rPr>
        <w:t>[</w:t>
      </w:r>
      <w:r w:rsidR="00885488" w:rsidRPr="00234396">
        <w:rPr>
          <w:lang w:val="fr-FR"/>
        </w:rPr>
        <w:t>AC</w:t>
      </w:r>
      <w:r w:rsidR="00BA24A1" w:rsidRPr="00234396">
        <w:rPr>
          <w:lang w:val="fr-FR"/>
        </w:rPr>
        <w:t>]</w:t>
      </w:r>
      <w:r w:rsidR="00885488" w:rsidRPr="00234396">
        <w:rPr>
          <w:lang w:val="fr-FR"/>
        </w:rPr>
        <w:t xml:space="preserve"> </w:t>
      </w:r>
      <w:r w:rsidR="00885488" w:rsidRPr="00234396">
        <w:rPr>
          <w:rStyle w:val="Incipit"/>
          <w:lang w:val="fr-FR"/>
        </w:rPr>
        <w:t>Alleluia</w:t>
      </w:r>
      <w:r w:rsidR="005A362F" w:rsidRPr="00234396">
        <w:rPr>
          <w:i/>
          <w:lang w:val="fr-FR"/>
        </w:rPr>
        <w:t xml:space="preserve"> </w:t>
      </w:r>
      <w:r w:rsidR="00885488" w:rsidRPr="00234396">
        <w:rPr>
          <w:rStyle w:val="Incipit"/>
          <w:lang w:val="fr-FR"/>
        </w:rPr>
        <w:t>sancta</w:t>
      </w:r>
      <w:r w:rsidR="005A362F" w:rsidRPr="00234396">
        <w:rPr>
          <w:i/>
          <w:lang w:val="fr-FR"/>
        </w:rPr>
        <w:t xml:space="preserve"> </w:t>
      </w:r>
      <w:r w:rsidR="00885488" w:rsidRPr="00234396">
        <w:rPr>
          <w:rStyle w:val="Incipit"/>
          <w:lang w:val="fr-FR"/>
        </w:rPr>
        <w:t>dei</w:t>
      </w:r>
      <w:r w:rsidR="005A362F" w:rsidRPr="00234396">
        <w:rPr>
          <w:i/>
          <w:lang w:val="fr-FR"/>
        </w:rPr>
        <w:t xml:space="preserve"> </w:t>
      </w:r>
      <w:r w:rsidR="00885488" w:rsidRPr="00234396">
        <w:rPr>
          <w:rStyle w:val="Incipit"/>
          <w:lang w:val="fr-FR"/>
        </w:rPr>
        <w:t>genitrix</w:t>
      </w:r>
      <w:r w:rsidR="00885488" w:rsidRPr="00234396">
        <w:rPr>
          <w:lang w:val="fr-FR"/>
        </w:rPr>
        <w:t xml:space="preserve">. De omnibus sanctis </w:t>
      </w:r>
      <w:r w:rsidR="00BA24A1" w:rsidRPr="00234396">
        <w:rPr>
          <w:lang w:val="fr-FR"/>
        </w:rPr>
        <w:t>[</w:t>
      </w:r>
      <w:r w:rsidR="00885488" w:rsidRPr="00234396">
        <w:rPr>
          <w:lang w:val="fr-FR"/>
        </w:rPr>
        <w:t>AC</w:t>
      </w:r>
      <w:r w:rsidR="00BA24A1" w:rsidRPr="00234396">
        <w:rPr>
          <w:lang w:val="fr-FR"/>
        </w:rPr>
        <w:t>]</w:t>
      </w:r>
      <w:r w:rsidR="00885488" w:rsidRPr="00234396">
        <w:rPr>
          <w:lang w:val="fr-FR"/>
        </w:rPr>
        <w:t xml:space="preserve"> </w:t>
      </w:r>
      <w:r w:rsidR="00885488" w:rsidRPr="00234396">
        <w:rPr>
          <w:rStyle w:val="Incipit"/>
          <w:lang w:val="fr-FR"/>
        </w:rPr>
        <w:t>In</w:t>
      </w:r>
      <w:r w:rsidR="005A362F" w:rsidRPr="00234396">
        <w:rPr>
          <w:i/>
          <w:lang w:val="fr-FR"/>
        </w:rPr>
        <w:t xml:space="preserve"> </w:t>
      </w:r>
      <w:r w:rsidR="00885488" w:rsidRPr="00234396">
        <w:rPr>
          <w:rStyle w:val="Incipit"/>
          <w:lang w:val="fr-FR"/>
        </w:rPr>
        <w:t>caelestibus</w:t>
      </w:r>
      <w:r w:rsidR="005A362F" w:rsidRPr="00234396">
        <w:rPr>
          <w:i/>
          <w:lang w:val="fr-FR"/>
        </w:rPr>
        <w:t xml:space="preserve"> </w:t>
      </w:r>
      <w:r w:rsidR="00885488" w:rsidRPr="00234396">
        <w:rPr>
          <w:rStyle w:val="Incipit"/>
          <w:lang w:val="fr-FR"/>
        </w:rPr>
        <w:t>(245v)</w:t>
      </w:r>
      <w:r w:rsidR="005A362F" w:rsidRPr="00234396">
        <w:rPr>
          <w:i/>
          <w:lang w:val="fr-FR"/>
        </w:rPr>
        <w:t xml:space="preserve"> </w:t>
      </w:r>
      <w:r w:rsidR="00885488" w:rsidRPr="00234396">
        <w:rPr>
          <w:rStyle w:val="Incipit"/>
          <w:lang w:val="fr-FR"/>
        </w:rPr>
        <w:t>regnis</w:t>
      </w:r>
      <w:r w:rsidR="0088397B" w:rsidRPr="0088397B">
        <w:rPr>
          <w:lang w:val="fr-FR"/>
        </w:rPr>
        <w:t>@</w:t>
      </w:r>
      <w:r w:rsidR="00DD1415" w:rsidRPr="00234396">
        <w:rPr>
          <w:lang w:val="fr-FR"/>
        </w:rPr>
        <w:t>92.</w:t>
      </w:r>
      <w:r w:rsidR="00885488" w:rsidRPr="00234396">
        <w:rPr>
          <w:lang w:val="fr-FR"/>
        </w:rPr>
        <w:t xml:space="preserve"> </w:t>
      </w:r>
      <w:r w:rsidR="003525EF" w:rsidRPr="00234396">
        <w:rPr>
          <w:lang w:val="fr-FR"/>
        </w:rPr>
        <w:t xml:space="preserve">[BD] </w:t>
      </w:r>
      <w:r w:rsidR="005F6F99" w:rsidRPr="00234396">
        <w:rPr>
          <w:rStyle w:val="Incipit"/>
          <w:lang w:val="fr-FR"/>
        </w:rPr>
        <w:t>Benedicamus</w:t>
      </w:r>
      <w:r w:rsidR="003525EF" w:rsidRPr="00234396">
        <w:rPr>
          <w:lang w:val="fr-FR"/>
        </w:rPr>
        <w:t xml:space="preserve"> cum</w:t>
      </w:r>
      <w:r w:rsidR="00885488" w:rsidRPr="00234396">
        <w:rPr>
          <w:lang w:val="fr-FR"/>
        </w:rPr>
        <w:t xml:space="preserve"> tribus alleluia.</w:t>
      </w:r>
    </w:p>
    <w:p w:rsidR="00885488" w:rsidRPr="00BC2E91" w:rsidRDefault="00885488" w:rsidP="00415109">
      <w:pPr>
        <w:pStyle w:val="berschrift1"/>
        <w:rPr>
          <w:lang w:val="pt-PT"/>
        </w:rPr>
      </w:pPr>
      <w:r w:rsidRPr="00BC2E91">
        <w:rPr>
          <w:lang w:val="pt-PT"/>
        </w:rPr>
        <w:t xml:space="preserve">DE RESURRECTIONE INFRA PASCHA ET ASCENSIONEM </w:t>
      </w:r>
      <w:r w:rsidR="00AD78EF" w:rsidRPr="00BC2E91">
        <w:rPr>
          <w:lang w:val="pt-PT"/>
        </w:rPr>
        <w:t>TR%D::ES%$E::IUM$ LECTION%D::ES%$E::UM$</w:t>
      </w:r>
    </w:p>
    <w:p w:rsidR="00885488" w:rsidRPr="00BC2E91" w:rsidRDefault="00885488" w:rsidP="00415109">
      <w:pPr>
        <w:pStyle w:val="berschrift1"/>
        <w:rPr>
          <w:lang w:val="pt-PT"/>
        </w:rPr>
      </w:pPr>
      <w:r w:rsidRPr="00BC2E91">
        <w:rPr>
          <w:lang w:val="pt-PT"/>
        </w:rPr>
        <w:t>FERIA SECUNDA</w:t>
      </w:r>
    </w:p>
    <w:p w:rsidR="00885488" w:rsidRPr="00BC2E91" w:rsidRDefault="000C1005" w:rsidP="00415109">
      <w:pPr>
        <w:rPr>
          <w:lang w:val="pt-PT"/>
        </w:rPr>
      </w:pPr>
      <w:r w:rsidRPr="00BC2E91">
        <w:rPr>
          <w:rStyle w:val="Time1"/>
          <w:lang w:val="pt-PT"/>
        </w:rPr>
        <w:t>Ad matutinum</w:t>
      </w:r>
      <w:r w:rsidR="00885488" w:rsidRPr="00BC2E91">
        <w:rPr>
          <w:lang w:val="pt-PT"/>
        </w:rPr>
        <w:t xml:space="preserve"> </w:t>
      </w:r>
      <w:r w:rsidR="00AD78EF" w:rsidRPr="00BC2E91">
        <w:rPr>
          <w:lang w:val="pt-PT"/>
        </w:rPr>
        <w:t xml:space="preserve">invitatorium ex </w:t>
      </w:r>
      <w:r w:rsidR="00AD78EF" w:rsidRPr="00BC2E91">
        <w:rPr>
          <w:rStyle w:val="Funktion"/>
          <w:lang w:val="pt-PT"/>
        </w:rPr>
        <w:t>minori antiphonario</w:t>
      </w:r>
      <w:r w:rsidR="00AD78EF" w:rsidRPr="00BC2E91">
        <w:rPr>
          <w:lang w:val="pt-PT"/>
        </w:rPr>
        <w:t xml:space="preserve"> [</w:t>
      </w:r>
      <w:r w:rsidR="00885488" w:rsidRPr="00BC2E91">
        <w:rPr>
          <w:lang w:val="pt-PT"/>
        </w:rPr>
        <w:t>I</w:t>
      </w:r>
      <w:r w:rsidR="007E610F" w:rsidRPr="00BC2E91">
        <w:rPr>
          <w:lang w:val="pt-PT"/>
        </w:rPr>
        <w:t>N</w:t>
      </w:r>
      <w:r w:rsidR="00885488" w:rsidRPr="00BC2E91">
        <w:rPr>
          <w:lang w:val="pt-PT"/>
        </w:rPr>
        <w:t>V</w:t>
      </w:r>
      <w:r w:rsidR="00AD78EF" w:rsidRPr="00BC2E91">
        <w:rPr>
          <w:lang w:val="pt-PT"/>
        </w:rPr>
        <w:t>]</w:t>
      </w:r>
      <w:r w:rsidR="00885488" w:rsidRPr="00BC2E91">
        <w:rPr>
          <w:lang w:val="pt-PT"/>
        </w:rPr>
        <w:t xml:space="preserve"> </w:t>
      </w:r>
      <w:r w:rsidR="00AD78EF" w:rsidRPr="00BC2E91">
        <w:rPr>
          <w:rStyle w:val="Incipit"/>
          <w:lang w:val="pt-PT"/>
        </w:rPr>
        <w:t>$E::</w:t>
      </w:r>
      <w:r w:rsidR="00885488" w:rsidRPr="00BC2E91">
        <w:rPr>
          <w:rStyle w:val="Incipit"/>
          <w:lang w:val="pt-PT"/>
        </w:rPr>
        <w:t>Alleluia</w:t>
      </w:r>
      <w:r w:rsidR="005A362F" w:rsidRPr="00BC2E91">
        <w:rPr>
          <w:rStyle w:val="Incipit"/>
          <w:lang w:val="pt-PT"/>
        </w:rPr>
        <w:t xml:space="preserve"> </w:t>
      </w:r>
      <w:r w:rsidR="00885488" w:rsidRPr="00BC2E91">
        <w:rPr>
          <w:rStyle w:val="Incipit"/>
          <w:lang w:val="pt-PT"/>
        </w:rPr>
        <w:t>alleluia</w:t>
      </w:r>
      <w:r w:rsidR="00AD78EF" w:rsidRPr="00BC2E91">
        <w:rPr>
          <w:rStyle w:val="Incipit"/>
          <w:lang w:val="pt-PT"/>
        </w:rPr>
        <w:t>$</w:t>
      </w:r>
      <w:r w:rsidR="00885488" w:rsidRPr="00BC2E91">
        <w:rPr>
          <w:lang w:val="pt-PT"/>
        </w:rPr>
        <w:t xml:space="preserve"> </w:t>
      </w:r>
      <w:r w:rsidR="00AD78EF" w:rsidRPr="00BC2E91">
        <w:rPr>
          <w:lang w:val="pt-PT"/>
        </w:rPr>
        <w:t>13 c</w:t>
      </w:r>
      <w:r w:rsidR="00885488" w:rsidRPr="00BC2E91">
        <w:rPr>
          <w:lang w:val="pt-PT"/>
        </w:rPr>
        <w:t xml:space="preserve">um PS </w:t>
      </w:r>
      <w:r w:rsidR="00885488" w:rsidRPr="00BC2E91">
        <w:rPr>
          <w:rStyle w:val="Incipit"/>
          <w:lang w:val="pt-PT"/>
        </w:rPr>
        <w:t>Venite</w:t>
      </w:r>
      <w:r w:rsidR="00885488" w:rsidRPr="00BC2E91">
        <w:rPr>
          <w:lang w:val="pt-PT"/>
        </w:rPr>
        <w:t xml:space="preserve">. HY </w:t>
      </w:r>
      <w:r w:rsidR="00885488" w:rsidRPr="00BC2E91">
        <w:rPr>
          <w:rStyle w:val="Incipit"/>
          <w:lang w:val="pt-PT"/>
        </w:rPr>
        <w:t>Vita</w:t>
      </w:r>
      <w:r w:rsidR="005A362F" w:rsidRPr="00BC2E91">
        <w:rPr>
          <w:i/>
          <w:lang w:val="pt-PT"/>
        </w:rPr>
        <w:t xml:space="preserve"> </w:t>
      </w:r>
      <w:r w:rsidR="00885488" w:rsidRPr="00BC2E91">
        <w:rPr>
          <w:rStyle w:val="Incipit"/>
          <w:lang w:val="pt-PT"/>
        </w:rPr>
        <w:t>sanctorum</w:t>
      </w:r>
      <w:r w:rsidR="00885488" w:rsidRPr="00BC2E91">
        <w:rPr>
          <w:lang w:val="pt-PT"/>
        </w:rPr>
        <w:t>.</w:t>
      </w:r>
      <w:r w:rsidR="00D15181">
        <w:rPr>
          <w:lang w:val="pt-PT"/>
        </w:rPr>
        <w:t xml:space="preserve"> </w:t>
      </w:r>
      <w:r w:rsidRPr="002D4ADF">
        <w:rPr>
          <w:lang w:val="pt-PT"/>
        </w:rPr>
        <w:t>Ad nocturnum</w:t>
      </w:r>
      <w:r w:rsidR="00885488" w:rsidRPr="00BC2E91">
        <w:rPr>
          <w:lang w:val="pt-PT"/>
        </w:rPr>
        <w:t xml:space="preserve"> AN </w:t>
      </w:r>
      <w:r w:rsidR="00885488" w:rsidRPr="00BC2E91">
        <w:rPr>
          <w:rStyle w:val="Incipit"/>
          <w:lang w:val="pt-PT"/>
        </w:rPr>
        <w:t>Pax</w:t>
      </w:r>
      <w:r w:rsidR="005A362F" w:rsidRPr="00BC2E91">
        <w:rPr>
          <w:i/>
          <w:lang w:val="pt-PT"/>
        </w:rPr>
        <w:t xml:space="preserve"> </w:t>
      </w:r>
      <w:r w:rsidR="001B7479" w:rsidRPr="00BC2E91">
        <w:rPr>
          <w:rStyle w:val="Incipit"/>
          <w:lang w:val="pt-PT"/>
        </w:rPr>
        <w:t>vobis</w:t>
      </w:r>
      <w:r w:rsidR="005A362F" w:rsidRPr="00BC2E91">
        <w:rPr>
          <w:i/>
          <w:lang w:val="pt-PT"/>
        </w:rPr>
        <w:t xml:space="preserve"> </w:t>
      </w:r>
      <w:r w:rsidR="00885488" w:rsidRPr="00BC2E91">
        <w:rPr>
          <w:rStyle w:val="Incipit"/>
          <w:lang w:val="pt-PT"/>
        </w:rPr>
        <w:t>ego</w:t>
      </w:r>
      <w:r w:rsidR="005A362F" w:rsidRPr="00BC2E91">
        <w:rPr>
          <w:i/>
          <w:lang w:val="pt-PT"/>
        </w:rPr>
        <w:t xml:space="preserve"> </w:t>
      </w:r>
      <w:r w:rsidR="00885488" w:rsidRPr="00BC2E91">
        <w:rPr>
          <w:rStyle w:val="Incipit"/>
          <w:lang w:val="pt-PT"/>
        </w:rPr>
        <w:t>sum</w:t>
      </w:r>
      <w:r w:rsidR="005A362F" w:rsidRPr="00BC2E91">
        <w:rPr>
          <w:i/>
          <w:lang w:val="pt-PT"/>
        </w:rPr>
        <w:t xml:space="preserve"> </w:t>
      </w:r>
      <w:r w:rsidR="00885488" w:rsidRPr="00BC2E91">
        <w:rPr>
          <w:rStyle w:val="Incipit"/>
          <w:lang w:val="pt-PT"/>
        </w:rPr>
        <w:t>alleluia</w:t>
      </w:r>
      <w:r w:rsidR="00DD1415">
        <w:rPr>
          <w:lang w:val="pt-PT"/>
        </w:rPr>
        <w:t>@</w:t>
      </w:r>
      <w:r w:rsidR="00DD1415" w:rsidRPr="00BC2E91">
        <w:rPr>
          <w:lang w:val="pt-PT"/>
        </w:rPr>
        <w:t>6.</w:t>
      </w:r>
      <w:r w:rsidR="00885488" w:rsidRPr="00BC2E91">
        <w:rPr>
          <w:lang w:val="pt-PT"/>
        </w:rPr>
        <w:t xml:space="preserve"> </w:t>
      </w:r>
      <w:r w:rsidR="00176BD5" w:rsidRPr="00BC2E91">
        <w:rPr>
          <w:lang w:val="pt-PT"/>
        </w:rPr>
        <w:t>Psalmi ferialiter</w:t>
      </w:r>
      <w:r w:rsidR="00885488" w:rsidRPr="00BC2E91">
        <w:rPr>
          <w:lang w:val="pt-PT"/>
        </w:rPr>
        <w:t xml:space="preserve">. VS </w:t>
      </w:r>
      <w:r w:rsidR="00885488" w:rsidRPr="00BC2E91">
        <w:rPr>
          <w:rStyle w:val="Incipit"/>
          <w:lang w:val="pt-PT"/>
        </w:rPr>
        <w:t>Quem</w:t>
      </w:r>
      <w:r w:rsidR="005A362F" w:rsidRPr="00BC2E91">
        <w:rPr>
          <w:i/>
          <w:lang w:val="pt-PT"/>
        </w:rPr>
        <w:t xml:space="preserve"> </w:t>
      </w:r>
      <w:r w:rsidR="00371BD7" w:rsidRPr="00BC2E91">
        <w:rPr>
          <w:rStyle w:val="Incipit"/>
          <w:lang w:val="pt-PT"/>
        </w:rPr>
        <w:lastRenderedPageBreak/>
        <w:t>quaeris</w:t>
      </w:r>
      <w:r w:rsidR="005A362F" w:rsidRPr="00BC2E91">
        <w:rPr>
          <w:i/>
          <w:lang w:val="pt-PT"/>
        </w:rPr>
        <w:t xml:space="preserve"> </w:t>
      </w:r>
      <w:r w:rsidR="00885488" w:rsidRPr="00BC2E91">
        <w:rPr>
          <w:rStyle w:val="Incipit"/>
          <w:lang w:val="pt-PT"/>
        </w:rPr>
        <w:t>mulier</w:t>
      </w:r>
      <w:r w:rsidR="005A362F" w:rsidRPr="00BC2E91">
        <w:rPr>
          <w:i/>
          <w:lang w:val="pt-PT"/>
        </w:rPr>
        <w:t xml:space="preserve"> </w:t>
      </w:r>
      <w:r w:rsidR="00885488" w:rsidRPr="00BC2E91">
        <w:rPr>
          <w:rStyle w:val="Incipit"/>
          <w:lang w:val="pt-PT"/>
        </w:rPr>
        <w:t>alleluia</w:t>
      </w:r>
      <w:r w:rsidR="00885488" w:rsidRPr="00BC2E91">
        <w:rPr>
          <w:lang w:val="pt-PT"/>
        </w:rPr>
        <w:t xml:space="preserve">. Tres lectiones ex apocalypsi. Responsoria ex </w:t>
      </w:r>
      <w:r w:rsidR="00D80D0C" w:rsidRPr="00BC2E91">
        <w:rPr>
          <w:lang w:val="pt-PT"/>
        </w:rPr>
        <w:t>hist</w:t>
      </w:r>
      <w:r w:rsidR="00885488" w:rsidRPr="00BC2E91">
        <w:rPr>
          <w:lang w:val="pt-PT"/>
        </w:rPr>
        <w:t xml:space="preserve">oria dominicali. </w:t>
      </w:r>
      <w:r w:rsidR="00792C8D" w:rsidRPr="00BC2E91">
        <w:rPr>
          <w:lang w:val="pt-PT"/>
        </w:rPr>
        <w:t xml:space="preserve">[TD] </w:t>
      </w:r>
      <w:r w:rsidR="00792C8D" w:rsidRPr="00BC2E91">
        <w:rPr>
          <w:rStyle w:val="Incipit"/>
          <w:lang w:val="pt-PT"/>
        </w:rPr>
        <w:t>Te</w:t>
      </w:r>
      <w:r w:rsidR="005A362F" w:rsidRPr="00BC2E91">
        <w:rPr>
          <w:i/>
          <w:lang w:val="pt-PT"/>
        </w:rPr>
        <w:t xml:space="preserve"> </w:t>
      </w:r>
      <w:r w:rsidR="00792C8D" w:rsidRPr="00BC2E91">
        <w:rPr>
          <w:rStyle w:val="Incipit"/>
          <w:lang w:val="pt-PT"/>
        </w:rPr>
        <w:t>deum</w:t>
      </w:r>
      <w:r w:rsidR="005A362F" w:rsidRPr="00BC2E91">
        <w:rPr>
          <w:i/>
          <w:lang w:val="pt-PT"/>
        </w:rPr>
        <w:t xml:space="preserve"> </w:t>
      </w:r>
      <w:r w:rsidR="00885488" w:rsidRPr="00BC2E91">
        <w:rPr>
          <w:lang w:val="pt-PT"/>
        </w:rPr>
        <w:t>non dicitur.</w:t>
      </w:r>
    </w:p>
    <w:p w:rsidR="00885488" w:rsidRPr="00BC2E91" w:rsidRDefault="000C1005" w:rsidP="00415109">
      <w:pPr>
        <w:rPr>
          <w:lang w:val="en-US"/>
        </w:rPr>
      </w:pPr>
      <w:r w:rsidRPr="00BC2E91">
        <w:rPr>
          <w:rStyle w:val="Time1"/>
          <w:lang w:val="en-US"/>
        </w:rPr>
        <w:t>Ad laudes</w:t>
      </w:r>
      <w:r w:rsidR="00885488" w:rsidRPr="00BC2E91">
        <w:rPr>
          <w:lang w:val="en-US"/>
        </w:rPr>
        <w:t xml:space="preserve"> AN </w:t>
      </w:r>
      <w:r w:rsidR="00885488" w:rsidRPr="00BC2E91">
        <w:rPr>
          <w:rStyle w:val="Incipit"/>
          <w:lang w:val="en-US"/>
        </w:rPr>
        <w:t xml:space="preserve">In </w:t>
      </w:r>
      <w:r w:rsidR="00444DCC" w:rsidRPr="00BC2E91">
        <w:rPr>
          <w:rStyle w:val="Incipit"/>
          <w:lang w:val="en-US"/>
        </w:rPr>
        <w:t>Galilea</w:t>
      </w:r>
      <w:r w:rsidR="00DD1415">
        <w:rPr>
          <w:lang w:val="en-US"/>
        </w:rPr>
        <w:t>@</w:t>
      </w:r>
      <w:r w:rsidR="00DD1415" w:rsidRPr="00BC2E91">
        <w:rPr>
          <w:lang w:val="en-US"/>
        </w:rPr>
        <w:t>18.</w:t>
      </w:r>
      <w:r w:rsidR="00885488" w:rsidRPr="00BC2E91">
        <w:rPr>
          <w:lang w:val="en-US"/>
        </w:rPr>
        <w:t xml:space="preserve"> HY </w:t>
      </w:r>
      <w:r w:rsidR="00885488" w:rsidRPr="00BC2E91">
        <w:rPr>
          <w:rStyle w:val="Incipit"/>
          <w:lang w:val="en-US"/>
        </w:rPr>
        <w:t xml:space="preserve">Chorus </w:t>
      </w:r>
      <w:r w:rsidR="00D80D0C" w:rsidRPr="00BC2E91">
        <w:rPr>
          <w:rStyle w:val="Incipit"/>
          <w:lang w:val="en-US"/>
        </w:rPr>
        <w:t>nov</w:t>
      </w:r>
      <w:r w:rsidR="00885488" w:rsidRPr="00BC2E91">
        <w:rPr>
          <w:rStyle w:val="Incipit"/>
          <w:lang w:val="en-US"/>
        </w:rPr>
        <w:t>ae Hierusalem</w:t>
      </w:r>
      <w:r w:rsidR="00885488" w:rsidRPr="00BC2E91">
        <w:rPr>
          <w:lang w:val="en-US"/>
        </w:rPr>
        <w:t xml:space="preserve">. VS </w:t>
      </w:r>
      <w:r w:rsidR="00885488" w:rsidRPr="00BC2E91">
        <w:rPr>
          <w:rStyle w:val="Incipit"/>
          <w:lang w:val="en-US"/>
        </w:rPr>
        <w:t>Surrexit dominus de sepulchro alleluia</w:t>
      </w:r>
      <w:r w:rsidR="00885488" w:rsidRPr="00BC2E91">
        <w:rPr>
          <w:lang w:val="en-US"/>
        </w:rPr>
        <w:t xml:space="preserve">. AB </w:t>
      </w:r>
      <w:r w:rsidR="00885488" w:rsidRPr="00BC2E91">
        <w:rPr>
          <w:rStyle w:val="Incipit"/>
          <w:lang w:val="en-US"/>
        </w:rPr>
        <w:t>Surrexit dominus de sepulchro</w:t>
      </w:r>
      <w:r w:rsidR="00DD1415">
        <w:rPr>
          <w:lang w:val="en-US"/>
        </w:rPr>
        <w:t>@</w:t>
      </w:r>
      <w:r w:rsidR="00DD1415" w:rsidRPr="00BC2E91">
        <w:rPr>
          <w:lang w:val="en-US"/>
        </w:rPr>
        <w:t>18.</w:t>
      </w:r>
      <w:r w:rsidR="00AD78EF" w:rsidRPr="00BC2E91">
        <w:rPr>
          <w:lang w:val="en-US"/>
        </w:rPr>
        <w:t xml:space="preserve"> Suffragium d</w:t>
      </w:r>
      <w:r w:rsidR="00885488" w:rsidRPr="00BC2E91">
        <w:rPr>
          <w:lang w:val="en-US"/>
        </w:rPr>
        <w:t xml:space="preserve">e beata virgine </w:t>
      </w:r>
      <w:r w:rsidR="00AD78EF" w:rsidRPr="00BC2E91">
        <w:rPr>
          <w:lang w:val="en-US"/>
        </w:rPr>
        <w:t>[</w:t>
      </w:r>
      <w:r w:rsidR="00885488" w:rsidRPr="00BC2E91">
        <w:rPr>
          <w:lang w:val="en-US"/>
        </w:rPr>
        <w:t>AC</w:t>
      </w:r>
      <w:r w:rsidR="00AD78EF" w:rsidRPr="00BC2E91">
        <w:rPr>
          <w:lang w:val="en-US"/>
        </w:rPr>
        <w:t>]</w:t>
      </w:r>
      <w:r w:rsidR="00885488" w:rsidRPr="00BC2E91">
        <w:rPr>
          <w:lang w:val="en-US"/>
        </w:rPr>
        <w:t xml:space="preserve"> </w:t>
      </w:r>
      <w:r w:rsidR="00885488" w:rsidRPr="00BC2E91">
        <w:rPr>
          <w:rStyle w:val="Incipit"/>
          <w:lang w:val="en-US"/>
        </w:rPr>
        <w:t>Alleluia sanc(246r)ta dei genitrix</w:t>
      </w:r>
      <w:r w:rsidR="00885488" w:rsidRPr="00BC2E91">
        <w:rPr>
          <w:lang w:val="en-US"/>
        </w:rPr>
        <w:t xml:space="preserve">. De omnibus sanctis </w:t>
      </w:r>
      <w:r w:rsidR="00BA24A1" w:rsidRPr="00BC2E91">
        <w:rPr>
          <w:lang w:val="en-US"/>
        </w:rPr>
        <w:t>[</w:t>
      </w:r>
      <w:r w:rsidR="00885488" w:rsidRPr="00BC2E91">
        <w:rPr>
          <w:lang w:val="en-US"/>
        </w:rPr>
        <w:t>AC</w:t>
      </w:r>
      <w:r w:rsidR="00BA24A1" w:rsidRPr="00BC2E91">
        <w:rPr>
          <w:lang w:val="en-US"/>
        </w:rPr>
        <w:t>]</w:t>
      </w:r>
      <w:r w:rsidR="00885488" w:rsidRPr="00BC2E91">
        <w:rPr>
          <w:lang w:val="en-US"/>
        </w:rPr>
        <w:t xml:space="preserve"> </w:t>
      </w:r>
      <w:r w:rsidR="00885488" w:rsidRPr="00BC2E91">
        <w:rPr>
          <w:rStyle w:val="Incipit"/>
          <w:lang w:val="en-US"/>
        </w:rPr>
        <w:t>Fulgebunt iusti sicut sol</w:t>
      </w:r>
      <w:r w:rsidR="00DD1415">
        <w:rPr>
          <w:lang w:val="en-US"/>
        </w:rPr>
        <w:t>@</w:t>
      </w:r>
      <w:r w:rsidR="00DD1415" w:rsidRPr="00BC2E91">
        <w:rPr>
          <w:lang w:val="en-US"/>
        </w:rPr>
        <w:t>92.</w:t>
      </w:r>
      <w:r w:rsidR="00885488" w:rsidRPr="00BC2E91">
        <w:rPr>
          <w:lang w:val="en-US"/>
        </w:rPr>
        <w:t xml:space="preserve"> </w:t>
      </w:r>
      <w:r w:rsidR="003525EF" w:rsidRPr="00BC2E91">
        <w:rPr>
          <w:lang w:val="en-US"/>
        </w:rPr>
        <w:t xml:space="preserve">[BD] </w:t>
      </w:r>
      <w:r w:rsidR="005F6F99" w:rsidRPr="00BC2E91">
        <w:rPr>
          <w:rStyle w:val="Incipit"/>
          <w:lang w:val="en-US"/>
        </w:rPr>
        <w:t>Benedicamus</w:t>
      </w:r>
      <w:r w:rsidR="003525EF" w:rsidRPr="00BC2E91">
        <w:rPr>
          <w:lang w:val="en-US"/>
        </w:rPr>
        <w:t xml:space="preserve"> cum</w:t>
      </w:r>
      <w:r w:rsidR="00885488" w:rsidRPr="00BC2E91">
        <w:rPr>
          <w:lang w:val="en-US"/>
        </w:rPr>
        <w:t xml:space="preserve"> uno alleluia.</w:t>
      </w:r>
    </w:p>
    <w:p w:rsidR="00885488" w:rsidRPr="00B779A9" w:rsidRDefault="000C1005" w:rsidP="00415109">
      <w:pPr>
        <w:rPr>
          <w:lang w:val="pt-PT"/>
        </w:rPr>
      </w:pPr>
      <w:r w:rsidRPr="00BC2E91">
        <w:rPr>
          <w:rStyle w:val="Time1"/>
          <w:lang w:val="pt-PT"/>
        </w:rPr>
        <w:t>Ad horas</w:t>
      </w:r>
      <w:r w:rsidR="00885488" w:rsidRPr="00B779A9">
        <w:rPr>
          <w:lang w:val="pt-PT"/>
        </w:rPr>
        <w:t xml:space="preserve"> AN </w:t>
      </w:r>
      <w:r w:rsidR="00885488" w:rsidRPr="005A362F">
        <w:rPr>
          <w:rStyle w:val="Incipit"/>
          <w:lang w:val="pt-PT"/>
        </w:rPr>
        <w:t>Surgens</w:t>
      </w:r>
      <w:r w:rsidR="005A362F" w:rsidRPr="00BE7D55">
        <w:rPr>
          <w:i/>
          <w:lang w:val="pt-PT"/>
        </w:rPr>
        <w:t xml:space="preserve"> </w:t>
      </w:r>
      <w:r w:rsidR="00885488" w:rsidRPr="005A362F">
        <w:rPr>
          <w:rStyle w:val="Incipit"/>
          <w:lang w:val="pt-PT"/>
        </w:rPr>
        <w:t>Iesus</w:t>
      </w:r>
      <w:r w:rsidR="00885488" w:rsidRPr="00B779A9">
        <w:rPr>
          <w:lang w:val="pt-PT"/>
        </w:rPr>
        <w:t xml:space="preserve"> cum reliquis.</w:t>
      </w:r>
    </w:p>
    <w:p w:rsidR="00885488" w:rsidRPr="00B779A9" w:rsidRDefault="000C1005" w:rsidP="00415109">
      <w:pPr>
        <w:rPr>
          <w:lang w:val="pt-PT"/>
        </w:rPr>
      </w:pPr>
      <w:r w:rsidRPr="00BC2E91">
        <w:rPr>
          <w:rStyle w:val="Time1"/>
          <w:lang w:val="fr-FR"/>
        </w:rPr>
        <w:t>Ad missam</w:t>
      </w:r>
      <w:r w:rsidR="00885488" w:rsidRPr="00B779A9">
        <w:rPr>
          <w:lang w:val="fr-FR"/>
        </w:rPr>
        <w:t xml:space="preserve"> </w:t>
      </w:r>
      <w:r w:rsidR="007E610F" w:rsidRPr="00B779A9">
        <w:rPr>
          <w:lang w:val="fr-FR"/>
        </w:rPr>
        <w:t xml:space="preserve">[KY] </w:t>
      </w:r>
      <w:r w:rsidR="007E610F" w:rsidRPr="005A362F">
        <w:rPr>
          <w:rStyle w:val="Incipit"/>
          <w:lang w:val="fr-FR"/>
        </w:rPr>
        <w:t>Kyrie</w:t>
      </w:r>
      <w:r w:rsidR="005A362F" w:rsidRPr="00BE7D55">
        <w:rPr>
          <w:i/>
          <w:lang w:val="fr-FR"/>
        </w:rPr>
        <w:t xml:space="preserve"> </w:t>
      </w:r>
      <w:r w:rsidR="007E610F" w:rsidRPr="00B779A9">
        <w:rPr>
          <w:lang w:val="fr-FR"/>
        </w:rPr>
        <w:t xml:space="preserve">et [SA] </w:t>
      </w:r>
      <w:r w:rsidR="007E610F" w:rsidRPr="005A362F">
        <w:rPr>
          <w:rStyle w:val="Incipit"/>
          <w:lang w:val="fr-FR"/>
        </w:rPr>
        <w:t>Sanctus</w:t>
      </w:r>
      <w:r w:rsidR="005A362F" w:rsidRPr="00BE7D55">
        <w:rPr>
          <w:i/>
          <w:lang w:val="fr-FR"/>
        </w:rPr>
        <w:t xml:space="preserve"> </w:t>
      </w:r>
      <w:r w:rsidR="00885488" w:rsidRPr="00B779A9">
        <w:rPr>
          <w:lang w:val="fr-FR"/>
        </w:rPr>
        <w:t xml:space="preserve">dominicaliter. Absque </w:t>
      </w:r>
      <w:r w:rsidR="00BA24A1" w:rsidRPr="00B779A9">
        <w:rPr>
          <w:lang w:val="fr-FR"/>
        </w:rPr>
        <w:t>[</w:t>
      </w:r>
      <w:r w:rsidR="00885488" w:rsidRPr="00B779A9">
        <w:rPr>
          <w:lang w:val="fr-FR"/>
        </w:rPr>
        <w:t>GL</w:t>
      </w:r>
      <w:r w:rsidR="00BA24A1" w:rsidRPr="00B779A9">
        <w:rPr>
          <w:lang w:val="fr-FR"/>
        </w:rPr>
        <w:t>]</w:t>
      </w:r>
      <w:r w:rsidR="00885488" w:rsidRPr="00B779A9">
        <w:rPr>
          <w:lang w:val="fr-FR"/>
        </w:rPr>
        <w:t xml:space="preserve"> </w:t>
      </w:r>
      <w:r w:rsidR="00885488" w:rsidRPr="005A362F">
        <w:rPr>
          <w:rStyle w:val="Incipit"/>
          <w:lang w:val="fr-FR"/>
        </w:rPr>
        <w:t>Et</w:t>
      </w:r>
      <w:r w:rsidR="005A362F" w:rsidRPr="00BE7D55">
        <w:rPr>
          <w:i/>
          <w:lang w:val="fr-FR"/>
        </w:rPr>
        <w:t xml:space="preserve"> </w:t>
      </w:r>
      <w:r w:rsidR="00885488" w:rsidRPr="005A362F">
        <w:rPr>
          <w:rStyle w:val="Incipit"/>
          <w:lang w:val="fr-FR"/>
        </w:rPr>
        <w:t>in</w:t>
      </w:r>
      <w:r w:rsidR="005A362F" w:rsidRPr="00BE7D55">
        <w:rPr>
          <w:i/>
          <w:lang w:val="fr-FR"/>
        </w:rPr>
        <w:t xml:space="preserve"> </w:t>
      </w:r>
      <w:r w:rsidR="00885488" w:rsidRPr="005A362F">
        <w:rPr>
          <w:rStyle w:val="Incipit"/>
          <w:lang w:val="fr-FR"/>
        </w:rPr>
        <w:t>terra</w:t>
      </w:r>
      <w:r w:rsidR="00885488" w:rsidRPr="00B779A9">
        <w:rPr>
          <w:lang w:val="fr-FR"/>
        </w:rPr>
        <w:t xml:space="preserve">. </w:t>
      </w:r>
      <w:r w:rsidR="00885488" w:rsidRPr="00B779A9">
        <w:rPr>
          <w:lang w:val="pt-PT"/>
        </w:rPr>
        <w:t xml:space="preserve">Unum </w:t>
      </w:r>
      <w:r w:rsidR="00AD78EF">
        <w:rPr>
          <w:lang w:val="pt-PT"/>
        </w:rPr>
        <w:t xml:space="preserve">alleluia </w:t>
      </w:r>
      <w:r w:rsidR="00885488" w:rsidRPr="00B779A9">
        <w:rPr>
          <w:lang w:val="pt-PT"/>
        </w:rPr>
        <w:t xml:space="preserve">tantum </w:t>
      </w:r>
      <w:r w:rsidR="00AD78EF">
        <w:rPr>
          <w:lang w:val="pt-PT"/>
        </w:rPr>
        <w:t>[</w:t>
      </w:r>
      <w:r w:rsidR="00885488" w:rsidRPr="00B779A9">
        <w:rPr>
          <w:lang w:val="pt-PT"/>
        </w:rPr>
        <w:t>AL</w:t>
      </w:r>
      <w:r w:rsidR="007E610F" w:rsidRPr="00B779A9">
        <w:rPr>
          <w:lang w:val="pt-PT"/>
        </w:rPr>
        <w:t>V</w:t>
      </w:r>
      <w:r w:rsidR="00AD78EF">
        <w:rPr>
          <w:lang w:val="pt-PT"/>
        </w:rPr>
        <w:t>]</w:t>
      </w:r>
      <w:r w:rsidR="00885488" w:rsidRPr="00B779A9">
        <w:rPr>
          <w:lang w:val="pt-PT"/>
        </w:rPr>
        <w:t xml:space="preserve"> </w:t>
      </w:r>
      <w:r w:rsidR="00885488" w:rsidRPr="005A362F">
        <w:rPr>
          <w:rStyle w:val="Incipit"/>
          <w:lang w:val="pt-PT"/>
        </w:rPr>
        <w:t>Surrexit</w:t>
      </w:r>
      <w:r w:rsidR="005A362F" w:rsidRPr="00BE7D55">
        <w:rPr>
          <w:i/>
          <w:lang w:val="pt-PT"/>
        </w:rPr>
        <w:t xml:space="preserve"> </w:t>
      </w:r>
      <w:r w:rsidR="00885488" w:rsidRPr="005A362F">
        <w:rPr>
          <w:rStyle w:val="Incipit"/>
          <w:lang w:val="pt-PT"/>
        </w:rPr>
        <w:t>dominus</w:t>
      </w:r>
      <w:r w:rsidR="00885488" w:rsidRPr="00B779A9">
        <w:rPr>
          <w:lang w:val="pt-PT"/>
        </w:rPr>
        <w:t xml:space="preserve"> folio</w:t>
      </w:r>
      <w:r w:rsidR="00DD1415">
        <w:rPr>
          <w:lang w:val="pt-PT"/>
        </w:rPr>
        <w:t>@</w:t>
      </w:r>
      <w:r w:rsidR="00DD1415" w:rsidRPr="00B779A9">
        <w:rPr>
          <w:lang w:val="pt-PT"/>
        </w:rPr>
        <w:t>146.</w:t>
      </w:r>
      <w:r w:rsidR="00885488" w:rsidRPr="00B779A9">
        <w:rPr>
          <w:lang w:val="pt-PT"/>
        </w:rPr>
        <w:t xml:space="preserve"> Reliqua ut in hesterna dominica sine sequentia tamen.</w:t>
      </w:r>
    </w:p>
    <w:p w:rsidR="00885488" w:rsidRPr="00234396" w:rsidRDefault="00885488" w:rsidP="00415109">
      <w:pPr>
        <w:pStyle w:val="berschrift1"/>
        <w:rPr>
          <w:lang w:val="es-ES"/>
        </w:rPr>
      </w:pPr>
      <w:r w:rsidRPr="00234396">
        <w:rPr>
          <w:lang w:val="es-ES"/>
        </w:rPr>
        <w:t>FERIA QUARTA DE RESURRECTIONE</w:t>
      </w:r>
    </w:p>
    <w:p w:rsidR="00885488" w:rsidRPr="00234396" w:rsidRDefault="00885488" w:rsidP="00415109">
      <w:pPr>
        <w:rPr>
          <w:lang w:val="es-ES"/>
        </w:rPr>
      </w:pPr>
      <w:r w:rsidRPr="00234396">
        <w:rPr>
          <w:lang w:val="es-ES"/>
        </w:rPr>
        <w:t>Tres lectiones.</w:t>
      </w:r>
    </w:p>
    <w:p w:rsidR="00AD78EF" w:rsidRPr="00234396" w:rsidRDefault="000C1005" w:rsidP="00415109">
      <w:pPr>
        <w:rPr>
          <w:lang w:val="es-ES"/>
        </w:rPr>
      </w:pPr>
      <w:r w:rsidRPr="00234396">
        <w:rPr>
          <w:rStyle w:val="Time1"/>
          <w:lang w:val="es-ES"/>
        </w:rPr>
        <w:t>Ad matutinum</w:t>
      </w:r>
      <w:r w:rsidR="00885488" w:rsidRPr="00234396">
        <w:rPr>
          <w:lang w:val="es-ES"/>
        </w:rPr>
        <w:t xml:space="preserve"> I</w:t>
      </w:r>
      <w:r w:rsidR="007E610F" w:rsidRPr="00234396">
        <w:rPr>
          <w:lang w:val="es-ES"/>
        </w:rPr>
        <w:t>N</w:t>
      </w:r>
      <w:r w:rsidR="00885488" w:rsidRPr="00234396">
        <w:rPr>
          <w:lang w:val="es-ES"/>
        </w:rPr>
        <w:t xml:space="preserve">V </w:t>
      </w:r>
      <w:r w:rsidR="00885488" w:rsidRPr="00234396">
        <w:rPr>
          <w:rStyle w:val="Incipit"/>
          <w:lang w:val="es-ES"/>
        </w:rPr>
        <w:t>Alleluia alleluia</w:t>
      </w:r>
      <w:r w:rsidR="00DD1415" w:rsidRPr="00234396">
        <w:rPr>
          <w:lang w:val="es-ES"/>
        </w:rPr>
        <w:t>@13.</w:t>
      </w:r>
      <w:r w:rsidR="00885488" w:rsidRPr="00234396">
        <w:rPr>
          <w:lang w:val="es-ES"/>
        </w:rPr>
        <w:t xml:space="preserve"> HY </w:t>
      </w:r>
      <w:r w:rsidR="00885488" w:rsidRPr="00234396">
        <w:rPr>
          <w:rStyle w:val="Incipit"/>
          <w:lang w:val="es-ES"/>
        </w:rPr>
        <w:t>Vita sanctorum</w:t>
      </w:r>
      <w:r w:rsidR="00885488" w:rsidRPr="00234396">
        <w:rPr>
          <w:lang w:val="es-ES"/>
        </w:rPr>
        <w:t>.</w:t>
      </w:r>
      <w:r w:rsidR="00AD29A8" w:rsidRPr="00234396">
        <w:rPr>
          <w:lang w:val="es-ES"/>
        </w:rPr>
        <w:t xml:space="preserve"> </w:t>
      </w:r>
      <w:r w:rsidRPr="00234396">
        <w:rPr>
          <w:lang w:val="es-ES"/>
        </w:rPr>
        <w:t>Ad nocturnum</w:t>
      </w:r>
      <w:r w:rsidR="00885488" w:rsidRPr="00234396">
        <w:rPr>
          <w:lang w:val="es-ES"/>
        </w:rPr>
        <w:t xml:space="preserve"> </w:t>
      </w:r>
      <w:r w:rsidR="00AD78EF" w:rsidRPr="00234396">
        <w:rPr>
          <w:lang w:val="es-ES"/>
        </w:rPr>
        <w:t xml:space="preserve">AN </w:t>
      </w:r>
      <w:r w:rsidR="00AD78EF" w:rsidRPr="00234396">
        <w:rPr>
          <w:rStyle w:val="Incipit"/>
          <w:lang w:val="es-ES"/>
        </w:rPr>
        <w:t>%D::</w:t>
      </w:r>
      <w:r w:rsidR="0015160F" w:rsidRPr="00234396">
        <w:rPr>
          <w:rStyle w:val="Incipit"/>
          <w:lang w:val="es-ES"/>
        </w:rPr>
        <w:t>Cognoverunt</w:t>
      </w:r>
      <w:r w:rsidR="00AD78EF" w:rsidRPr="00234396">
        <w:rPr>
          <w:rStyle w:val="Incipit"/>
          <w:lang w:val="es-ES"/>
        </w:rPr>
        <w:t>%</w:t>
      </w:r>
      <w:r w:rsidR="00AD29A8" w:rsidRPr="00234396">
        <w:rPr>
          <w:lang w:val="es-ES"/>
        </w:rPr>
        <w:t>.</w:t>
      </w:r>
      <w:r w:rsidR="00AD78EF" w:rsidRPr="00234396">
        <w:rPr>
          <w:lang w:val="es-ES"/>
        </w:rPr>
        <w:t xml:space="preserve"> [</w:t>
      </w:r>
      <w:r w:rsidRPr="00234396">
        <w:rPr>
          <w:lang w:val="es-ES"/>
        </w:rPr>
        <w:t>AN</w:t>
      </w:r>
      <w:r w:rsidR="00AD78EF" w:rsidRPr="00234396">
        <w:rPr>
          <w:lang w:val="es-ES"/>
        </w:rPr>
        <w:t>]</w:t>
      </w:r>
      <w:r w:rsidRPr="00234396">
        <w:rPr>
          <w:lang w:val="es-ES"/>
        </w:rPr>
        <w:t xml:space="preserve"> </w:t>
      </w:r>
      <w:r w:rsidR="00885488" w:rsidRPr="00234396">
        <w:rPr>
          <w:rStyle w:val="Incipit"/>
          <w:lang w:val="es-ES"/>
        </w:rPr>
        <w:t>Gavisi</w:t>
      </w:r>
      <w:r w:rsidR="005A362F" w:rsidRPr="00234396">
        <w:rPr>
          <w:lang w:val="es-ES"/>
        </w:rPr>
        <w:t xml:space="preserve"> </w:t>
      </w:r>
      <w:r w:rsidR="00885488" w:rsidRPr="00234396">
        <w:rPr>
          <w:rStyle w:val="Incipit"/>
          <w:lang w:val="es-ES"/>
        </w:rPr>
        <w:t>sunt</w:t>
      </w:r>
      <w:r w:rsidR="005A362F" w:rsidRPr="00234396">
        <w:rPr>
          <w:lang w:val="es-ES"/>
        </w:rPr>
        <w:t xml:space="preserve"> </w:t>
      </w:r>
      <w:r w:rsidR="00885488" w:rsidRPr="00234396">
        <w:rPr>
          <w:rStyle w:val="Incipit"/>
          <w:lang w:val="es-ES"/>
        </w:rPr>
        <w:t>discipuli</w:t>
      </w:r>
      <w:r w:rsidR="00DD1415" w:rsidRPr="00234396">
        <w:rPr>
          <w:lang w:val="es-ES"/>
        </w:rPr>
        <w:t>@14.</w:t>
      </w:r>
      <w:r w:rsidR="00885488" w:rsidRPr="00234396">
        <w:rPr>
          <w:lang w:val="es-ES"/>
        </w:rPr>
        <w:t xml:space="preserve"> </w:t>
      </w:r>
      <w:r w:rsidR="00176BD5" w:rsidRPr="00234396">
        <w:rPr>
          <w:lang w:val="es-ES"/>
        </w:rPr>
        <w:t>Psalmi ferialiter</w:t>
      </w:r>
      <w:r w:rsidR="00885488" w:rsidRPr="00234396">
        <w:rPr>
          <w:lang w:val="es-ES"/>
        </w:rPr>
        <w:t xml:space="preserve">. VS </w:t>
      </w:r>
      <w:r w:rsidR="00885488" w:rsidRPr="00234396">
        <w:rPr>
          <w:rStyle w:val="Incipit"/>
          <w:lang w:val="es-ES"/>
        </w:rPr>
        <w:t>Noli</w:t>
      </w:r>
      <w:r w:rsidR="005A362F" w:rsidRPr="00234396">
        <w:rPr>
          <w:i/>
          <w:lang w:val="es-ES"/>
        </w:rPr>
        <w:t xml:space="preserve"> </w:t>
      </w:r>
      <w:r w:rsidR="00885488" w:rsidRPr="00234396">
        <w:rPr>
          <w:rStyle w:val="Incipit"/>
          <w:lang w:val="es-ES"/>
        </w:rPr>
        <w:t>flere</w:t>
      </w:r>
      <w:r w:rsidR="005A362F" w:rsidRPr="00234396">
        <w:rPr>
          <w:i/>
          <w:lang w:val="es-ES"/>
        </w:rPr>
        <w:t xml:space="preserve"> </w:t>
      </w:r>
      <w:r w:rsidR="00885488" w:rsidRPr="00234396">
        <w:rPr>
          <w:rStyle w:val="Incipit"/>
          <w:lang w:val="es-ES"/>
        </w:rPr>
        <w:t>Maria</w:t>
      </w:r>
      <w:r w:rsidR="005A362F" w:rsidRPr="00234396">
        <w:rPr>
          <w:i/>
          <w:lang w:val="es-ES"/>
        </w:rPr>
        <w:t xml:space="preserve"> </w:t>
      </w:r>
      <w:r w:rsidR="00885488" w:rsidRPr="00234396">
        <w:rPr>
          <w:rStyle w:val="Incipit"/>
          <w:lang w:val="es-ES"/>
        </w:rPr>
        <w:t>alleluia</w:t>
      </w:r>
      <w:r w:rsidR="00885488" w:rsidRPr="00234396">
        <w:rPr>
          <w:lang w:val="es-ES"/>
        </w:rPr>
        <w:t>. Tr</w:t>
      </w:r>
      <w:r w:rsidR="007E610F" w:rsidRPr="00234396">
        <w:rPr>
          <w:lang w:val="es-ES"/>
        </w:rPr>
        <w:t>es lectiones ex apocalypsi. Responsoria e</w:t>
      </w:r>
      <w:r w:rsidR="00885488" w:rsidRPr="00234396">
        <w:rPr>
          <w:lang w:val="es-ES"/>
        </w:rPr>
        <w:t xml:space="preserve">x </w:t>
      </w:r>
      <w:r w:rsidR="00D80D0C" w:rsidRPr="00234396">
        <w:rPr>
          <w:lang w:val="es-ES"/>
        </w:rPr>
        <w:t>hist</w:t>
      </w:r>
      <w:r w:rsidR="00885488" w:rsidRPr="00234396">
        <w:rPr>
          <w:lang w:val="es-ES"/>
        </w:rPr>
        <w:t xml:space="preserve">oria dominicali. </w:t>
      </w:r>
      <w:r w:rsidR="00792C8D" w:rsidRPr="00234396">
        <w:rPr>
          <w:lang w:val="es-ES"/>
        </w:rPr>
        <w:t xml:space="preserve">[TD] </w:t>
      </w:r>
      <w:r w:rsidR="00792C8D" w:rsidRPr="00234396">
        <w:rPr>
          <w:rStyle w:val="Incipit"/>
          <w:lang w:val="es-ES"/>
        </w:rPr>
        <w:t>Te</w:t>
      </w:r>
      <w:r w:rsidR="005A362F" w:rsidRPr="00234396">
        <w:rPr>
          <w:i/>
          <w:lang w:val="es-ES"/>
        </w:rPr>
        <w:t xml:space="preserve"> </w:t>
      </w:r>
      <w:r w:rsidR="00792C8D" w:rsidRPr="00234396">
        <w:rPr>
          <w:rStyle w:val="Incipit"/>
          <w:lang w:val="es-ES"/>
        </w:rPr>
        <w:t>deum</w:t>
      </w:r>
      <w:r w:rsidR="005A362F" w:rsidRPr="00234396">
        <w:rPr>
          <w:i/>
          <w:lang w:val="es-ES"/>
        </w:rPr>
        <w:t xml:space="preserve"> </w:t>
      </w:r>
      <w:r w:rsidR="00885488" w:rsidRPr="00234396">
        <w:rPr>
          <w:lang w:val="es-ES"/>
        </w:rPr>
        <w:t>non dicitur.</w:t>
      </w:r>
      <w:r w:rsidR="007E610F" w:rsidRPr="00234396">
        <w:rPr>
          <w:lang w:val="es-ES"/>
        </w:rPr>
        <w:t xml:space="preserve"> </w:t>
      </w:r>
    </w:p>
    <w:p w:rsidR="00885488" w:rsidRPr="00234396" w:rsidRDefault="007E610F" w:rsidP="00415109">
      <w:pPr>
        <w:rPr>
          <w:lang w:val="es-ES"/>
        </w:rPr>
      </w:pPr>
      <w:r w:rsidRPr="00234396">
        <w:rPr>
          <w:lang w:val="es-ES"/>
        </w:rPr>
        <w:t>(246v)</w:t>
      </w:r>
      <w:r w:rsidR="00AD78EF" w:rsidRPr="00234396">
        <w:rPr>
          <w:lang w:val="es-ES"/>
        </w:rPr>
        <w:t xml:space="preserve"> </w:t>
      </w:r>
      <w:r w:rsidR="000C1005" w:rsidRPr="00234396">
        <w:rPr>
          <w:rStyle w:val="Time1"/>
          <w:lang w:val="es-ES"/>
        </w:rPr>
        <w:t>Ad laudes</w:t>
      </w:r>
      <w:r w:rsidR="00885488" w:rsidRPr="00234396">
        <w:rPr>
          <w:lang w:val="es-ES"/>
        </w:rPr>
        <w:t xml:space="preserve"> per totum ut de </w:t>
      </w:r>
      <w:r w:rsidR="00371BD7" w:rsidRPr="00234396">
        <w:rPr>
          <w:lang w:val="es-ES"/>
        </w:rPr>
        <w:t>resurrec</w:t>
      </w:r>
      <w:r w:rsidR="00AD78EF" w:rsidRPr="00234396">
        <w:rPr>
          <w:lang w:val="es-ES"/>
        </w:rPr>
        <w:t>tione supra feria secunda, u</w:t>
      </w:r>
      <w:r w:rsidR="00885488" w:rsidRPr="00234396">
        <w:rPr>
          <w:lang w:val="es-ES"/>
        </w:rPr>
        <w:t xml:space="preserve">na cum suffragiis. </w:t>
      </w:r>
      <w:r w:rsidR="003525EF" w:rsidRPr="00234396">
        <w:rPr>
          <w:lang w:val="es-ES"/>
        </w:rPr>
        <w:t xml:space="preserve">[BD] </w:t>
      </w:r>
      <w:r w:rsidR="005F6F99" w:rsidRPr="00234396">
        <w:rPr>
          <w:rStyle w:val="Incipit"/>
          <w:lang w:val="es-ES"/>
        </w:rPr>
        <w:t>Benedicamus</w:t>
      </w:r>
      <w:r w:rsidR="003525EF" w:rsidRPr="00234396">
        <w:rPr>
          <w:lang w:val="es-ES"/>
        </w:rPr>
        <w:t xml:space="preserve"> cum</w:t>
      </w:r>
      <w:r w:rsidR="00885488" w:rsidRPr="00234396">
        <w:rPr>
          <w:lang w:val="es-ES"/>
        </w:rPr>
        <w:t xml:space="preserve"> uno alleluia.</w:t>
      </w:r>
    </w:p>
    <w:p w:rsidR="00885488" w:rsidRPr="00234396" w:rsidRDefault="000C1005" w:rsidP="00415109">
      <w:pPr>
        <w:rPr>
          <w:lang w:val="es-ES"/>
        </w:rPr>
      </w:pPr>
      <w:r w:rsidRPr="00234396">
        <w:rPr>
          <w:rStyle w:val="Time1"/>
          <w:lang w:val="es-ES"/>
        </w:rPr>
        <w:t>Ad horas</w:t>
      </w:r>
      <w:r w:rsidR="00885488" w:rsidRPr="00234396">
        <w:rPr>
          <w:lang w:val="es-ES"/>
        </w:rPr>
        <w:t xml:space="preserve"> AN </w:t>
      </w:r>
      <w:r w:rsidR="00885488" w:rsidRPr="00234396">
        <w:rPr>
          <w:rStyle w:val="Incipit"/>
          <w:lang w:val="es-ES"/>
        </w:rPr>
        <w:t>Surgens</w:t>
      </w:r>
      <w:r w:rsidR="005A362F" w:rsidRPr="00234396">
        <w:rPr>
          <w:i/>
          <w:lang w:val="es-ES"/>
        </w:rPr>
        <w:t xml:space="preserve"> </w:t>
      </w:r>
      <w:r w:rsidR="00885488" w:rsidRPr="00234396">
        <w:rPr>
          <w:rStyle w:val="Incipit"/>
          <w:lang w:val="es-ES"/>
        </w:rPr>
        <w:t>Iesus</w:t>
      </w:r>
      <w:r w:rsidR="00885488" w:rsidRPr="00234396">
        <w:rPr>
          <w:lang w:val="es-ES"/>
        </w:rPr>
        <w:t xml:space="preserve"> cum reliquis.</w:t>
      </w:r>
    </w:p>
    <w:p w:rsidR="00885488" w:rsidRPr="00234396" w:rsidRDefault="000C1005" w:rsidP="00415109">
      <w:pPr>
        <w:rPr>
          <w:lang w:val="es-ES"/>
        </w:rPr>
      </w:pPr>
      <w:r w:rsidRPr="00234396">
        <w:rPr>
          <w:rStyle w:val="Time1"/>
          <w:lang w:val="es-ES"/>
        </w:rPr>
        <w:t>Ad missam</w:t>
      </w:r>
      <w:r w:rsidR="00885488" w:rsidRPr="00234396">
        <w:rPr>
          <w:lang w:val="es-ES"/>
        </w:rPr>
        <w:t xml:space="preserve"> </w:t>
      </w:r>
      <w:r w:rsidR="007E610F" w:rsidRPr="00234396">
        <w:rPr>
          <w:lang w:val="es-ES"/>
        </w:rPr>
        <w:t xml:space="preserve">[KY] </w:t>
      </w:r>
      <w:r w:rsidR="007E610F" w:rsidRPr="00234396">
        <w:rPr>
          <w:rStyle w:val="Incipit"/>
          <w:lang w:val="es-ES"/>
        </w:rPr>
        <w:t>Kyrie</w:t>
      </w:r>
      <w:r w:rsidR="005A362F" w:rsidRPr="00234396">
        <w:rPr>
          <w:i/>
          <w:lang w:val="es-ES"/>
        </w:rPr>
        <w:t xml:space="preserve"> </w:t>
      </w:r>
      <w:r w:rsidR="007E610F" w:rsidRPr="00234396">
        <w:rPr>
          <w:lang w:val="es-ES"/>
        </w:rPr>
        <w:t xml:space="preserve">et [SA] </w:t>
      </w:r>
      <w:r w:rsidR="007E610F" w:rsidRPr="00234396">
        <w:rPr>
          <w:rStyle w:val="Incipit"/>
          <w:lang w:val="es-ES"/>
        </w:rPr>
        <w:t>Sanctus</w:t>
      </w:r>
      <w:r w:rsidR="005A362F" w:rsidRPr="00234396">
        <w:rPr>
          <w:i/>
          <w:lang w:val="es-ES"/>
        </w:rPr>
        <w:t xml:space="preserve"> </w:t>
      </w:r>
      <w:r w:rsidR="00885488" w:rsidRPr="00234396">
        <w:rPr>
          <w:lang w:val="es-ES"/>
        </w:rPr>
        <w:t xml:space="preserve">dominicaliter. </w:t>
      </w:r>
      <w:r w:rsidR="00885488" w:rsidRPr="00234396">
        <w:rPr>
          <w:color w:val="000000"/>
          <w:lang w:val="es-ES"/>
        </w:rPr>
        <w:t xml:space="preserve">Sine </w:t>
      </w:r>
      <w:r w:rsidR="007E610F" w:rsidRPr="00234396">
        <w:rPr>
          <w:lang w:val="es-ES"/>
        </w:rPr>
        <w:t>[</w:t>
      </w:r>
      <w:r w:rsidR="007E610F" w:rsidRPr="00234396">
        <w:rPr>
          <w:color w:val="000000"/>
          <w:lang w:val="es-ES"/>
        </w:rPr>
        <w:t xml:space="preserve">GL] </w:t>
      </w:r>
      <w:r w:rsidR="00885488" w:rsidRPr="00234396">
        <w:rPr>
          <w:rStyle w:val="Incipit"/>
          <w:lang w:val="es-ES"/>
        </w:rPr>
        <w:t>Et</w:t>
      </w:r>
      <w:r w:rsidR="005A362F" w:rsidRPr="00234396">
        <w:rPr>
          <w:rStyle w:val="Incipit"/>
          <w:lang w:val="es-ES"/>
        </w:rPr>
        <w:t xml:space="preserve"> </w:t>
      </w:r>
      <w:r w:rsidR="00885488" w:rsidRPr="00234396">
        <w:rPr>
          <w:rStyle w:val="Incipit"/>
          <w:lang w:val="es-ES"/>
        </w:rPr>
        <w:t>in</w:t>
      </w:r>
      <w:r w:rsidR="005A362F" w:rsidRPr="00234396">
        <w:rPr>
          <w:rStyle w:val="Incipit"/>
          <w:lang w:val="es-ES"/>
        </w:rPr>
        <w:t xml:space="preserve"> </w:t>
      </w:r>
      <w:r w:rsidR="00885488" w:rsidRPr="00234396">
        <w:rPr>
          <w:rStyle w:val="Incipit"/>
          <w:lang w:val="es-ES"/>
        </w:rPr>
        <w:t>terra</w:t>
      </w:r>
      <w:r w:rsidR="00885488" w:rsidRPr="00234396">
        <w:rPr>
          <w:color w:val="000000"/>
          <w:lang w:val="es-ES"/>
        </w:rPr>
        <w:t>.</w:t>
      </w:r>
      <w:r w:rsidR="00885488" w:rsidRPr="00234396">
        <w:rPr>
          <w:lang w:val="es-ES"/>
        </w:rPr>
        <w:t xml:space="preserve"> Unum tantum AL</w:t>
      </w:r>
      <w:r w:rsidR="007E610F" w:rsidRPr="00234396">
        <w:rPr>
          <w:lang w:val="es-ES"/>
        </w:rPr>
        <w:t>V</w:t>
      </w:r>
      <w:r w:rsidR="00885488" w:rsidRPr="00234396">
        <w:rPr>
          <w:lang w:val="es-ES"/>
        </w:rPr>
        <w:t xml:space="preserve"> </w:t>
      </w:r>
      <w:r w:rsidR="00885488" w:rsidRPr="00234396">
        <w:rPr>
          <w:rStyle w:val="Incipit"/>
          <w:lang w:val="es-ES"/>
        </w:rPr>
        <w:t>Ob</w:t>
      </w:r>
      <w:r w:rsidR="00F75173" w:rsidRPr="00234396">
        <w:rPr>
          <w:rStyle w:val="Incipit"/>
          <w:lang w:val="es-ES"/>
        </w:rPr>
        <w:t>tuler</w:t>
      </w:r>
      <w:r w:rsidR="00885488" w:rsidRPr="00234396">
        <w:rPr>
          <w:rStyle w:val="Incipit"/>
          <w:lang w:val="es-ES"/>
        </w:rPr>
        <w:t>unt</w:t>
      </w:r>
      <w:r w:rsidR="005A362F" w:rsidRPr="00234396">
        <w:rPr>
          <w:i/>
          <w:lang w:val="es-ES"/>
        </w:rPr>
        <w:t xml:space="preserve"> </w:t>
      </w:r>
      <w:r w:rsidR="00885488" w:rsidRPr="00234396">
        <w:rPr>
          <w:rStyle w:val="Incipit"/>
          <w:lang w:val="es-ES"/>
        </w:rPr>
        <w:t>discipuli</w:t>
      </w:r>
      <w:r w:rsidR="00885488" w:rsidRPr="00234396">
        <w:rPr>
          <w:lang w:val="es-ES"/>
        </w:rPr>
        <w:t xml:space="preserve"> folio</w:t>
      </w:r>
      <w:r w:rsidR="00DD1415" w:rsidRPr="00234396">
        <w:rPr>
          <w:lang w:val="es-ES"/>
        </w:rPr>
        <w:t>@146.</w:t>
      </w:r>
      <w:r w:rsidR="00885488" w:rsidRPr="00234396">
        <w:rPr>
          <w:lang w:val="es-ES"/>
        </w:rPr>
        <w:t xml:space="preserve"> Reliqua per totum ut hesterna dominica sine </w:t>
      </w:r>
      <w:r w:rsidR="00872B44" w:rsidRPr="00234396">
        <w:rPr>
          <w:lang w:val="es-ES"/>
        </w:rPr>
        <w:t>sequent</w:t>
      </w:r>
      <w:r w:rsidR="00885488" w:rsidRPr="00234396">
        <w:rPr>
          <w:lang w:val="es-ES"/>
        </w:rPr>
        <w:t>ia tamen.</w:t>
      </w:r>
    </w:p>
    <w:p w:rsidR="00885488" w:rsidRPr="00234396" w:rsidRDefault="00885488" w:rsidP="00415109">
      <w:pPr>
        <w:pStyle w:val="berschrift1"/>
        <w:rPr>
          <w:lang w:val="es-ES"/>
        </w:rPr>
      </w:pPr>
      <w:r w:rsidRPr="00234396">
        <w:rPr>
          <w:lang w:val="es-ES"/>
        </w:rPr>
        <w:t>FERIA SEXTA DE RESURRECTIONE</w:t>
      </w:r>
    </w:p>
    <w:p w:rsidR="000C1005" w:rsidRPr="00234396" w:rsidRDefault="00885488" w:rsidP="00415109">
      <w:pPr>
        <w:rPr>
          <w:lang w:val="es-ES"/>
        </w:rPr>
      </w:pPr>
      <w:r w:rsidRPr="00234396">
        <w:rPr>
          <w:lang w:val="es-ES"/>
        </w:rPr>
        <w:t>Tres lectiones.</w:t>
      </w:r>
    </w:p>
    <w:p w:rsidR="00D15181" w:rsidRPr="002D4ADF" w:rsidRDefault="000C1005" w:rsidP="00415109">
      <w:pPr>
        <w:rPr>
          <w:lang w:val="en-US"/>
        </w:rPr>
      </w:pPr>
      <w:r w:rsidRPr="00234396">
        <w:rPr>
          <w:rStyle w:val="Time1"/>
          <w:lang w:val="es-ES"/>
        </w:rPr>
        <w:t>Ad matutinum</w:t>
      </w:r>
      <w:r w:rsidR="00885488" w:rsidRPr="00234396">
        <w:rPr>
          <w:lang w:val="es-ES"/>
        </w:rPr>
        <w:t xml:space="preserve"> I</w:t>
      </w:r>
      <w:r w:rsidR="007E610F" w:rsidRPr="00234396">
        <w:rPr>
          <w:lang w:val="es-ES"/>
        </w:rPr>
        <w:t>N</w:t>
      </w:r>
      <w:r w:rsidR="00885488" w:rsidRPr="00234396">
        <w:rPr>
          <w:lang w:val="es-ES"/>
        </w:rPr>
        <w:t xml:space="preserve">V </w:t>
      </w:r>
      <w:r w:rsidR="00885488" w:rsidRPr="00234396">
        <w:rPr>
          <w:rStyle w:val="Incipit"/>
          <w:lang w:val="es-ES"/>
        </w:rPr>
        <w:t>Alleluia alleluia</w:t>
      </w:r>
      <w:r w:rsidR="00DD1415" w:rsidRPr="00234396">
        <w:rPr>
          <w:lang w:val="es-ES"/>
        </w:rPr>
        <w:t>@13.</w:t>
      </w:r>
      <w:r w:rsidR="00885488" w:rsidRPr="00234396">
        <w:rPr>
          <w:lang w:val="es-ES"/>
        </w:rPr>
        <w:t xml:space="preserve"> </w:t>
      </w:r>
      <w:r w:rsidR="00885488" w:rsidRPr="002D4ADF">
        <w:rPr>
          <w:lang w:val="en-US"/>
        </w:rPr>
        <w:t xml:space="preserve">HY </w:t>
      </w:r>
      <w:r w:rsidR="00885488" w:rsidRPr="002D4ADF">
        <w:rPr>
          <w:rStyle w:val="Incipit"/>
          <w:lang w:val="en-US"/>
        </w:rPr>
        <w:t>Vita sanctorum</w:t>
      </w:r>
      <w:r w:rsidR="00885488" w:rsidRPr="002D4ADF">
        <w:rPr>
          <w:lang w:val="en-US"/>
        </w:rPr>
        <w:t>.</w:t>
      </w:r>
      <w:r w:rsidR="00D15181" w:rsidRPr="002D4ADF">
        <w:rPr>
          <w:lang w:val="en-US"/>
        </w:rPr>
        <w:t xml:space="preserve"> </w:t>
      </w:r>
      <w:r w:rsidRPr="002D4ADF">
        <w:rPr>
          <w:lang w:val="en-US"/>
        </w:rPr>
        <w:t>Ad nocturnum</w:t>
      </w:r>
      <w:r w:rsidR="00885488" w:rsidRPr="002D4ADF">
        <w:rPr>
          <w:lang w:val="en-US"/>
        </w:rPr>
        <w:t xml:space="preserve"> AN </w:t>
      </w:r>
      <w:r w:rsidR="00885488" w:rsidRPr="002D4ADF">
        <w:rPr>
          <w:rStyle w:val="Incipit"/>
          <w:lang w:val="en-US"/>
        </w:rPr>
        <w:t>Cogno</w:t>
      </w:r>
      <w:r w:rsidR="000F4FB4" w:rsidRPr="002D4ADF">
        <w:rPr>
          <w:rStyle w:val="Incipit"/>
          <w:lang w:val="en-US"/>
        </w:rPr>
        <w:t>verunt</w:t>
      </w:r>
      <w:r w:rsidR="005A362F" w:rsidRPr="002D4ADF">
        <w:rPr>
          <w:i/>
          <w:lang w:val="en-US"/>
        </w:rPr>
        <w:t xml:space="preserve"> </w:t>
      </w:r>
      <w:r w:rsidR="00885488" w:rsidRPr="002D4ADF">
        <w:rPr>
          <w:rStyle w:val="Incipit"/>
          <w:lang w:val="en-US"/>
        </w:rPr>
        <w:t>dominum</w:t>
      </w:r>
      <w:r w:rsidR="005A362F" w:rsidRPr="002D4ADF">
        <w:rPr>
          <w:i/>
          <w:lang w:val="en-US"/>
        </w:rPr>
        <w:t xml:space="preserve"> </w:t>
      </w:r>
      <w:r w:rsidR="00885488" w:rsidRPr="002D4ADF">
        <w:rPr>
          <w:rStyle w:val="Incipit"/>
          <w:lang w:val="en-US"/>
        </w:rPr>
        <w:t>alleluia</w:t>
      </w:r>
      <w:r w:rsidR="00DD1415">
        <w:rPr>
          <w:lang w:val="en-US"/>
        </w:rPr>
        <w:t>@</w:t>
      </w:r>
      <w:r w:rsidR="00DD1415" w:rsidRPr="002D4ADF">
        <w:rPr>
          <w:lang w:val="en-US"/>
        </w:rPr>
        <w:t>15.</w:t>
      </w:r>
      <w:r w:rsidR="00885488" w:rsidRPr="002D4ADF">
        <w:rPr>
          <w:lang w:val="en-US"/>
        </w:rPr>
        <w:t xml:space="preserve"> </w:t>
      </w:r>
      <w:r w:rsidR="00176BD5" w:rsidRPr="002D4ADF">
        <w:rPr>
          <w:lang w:val="en-US"/>
        </w:rPr>
        <w:t>Psalmi ferialiter</w:t>
      </w:r>
      <w:r w:rsidR="00885488" w:rsidRPr="002D4ADF">
        <w:rPr>
          <w:lang w:val="en-US"/>
        </w:rPr>
        <w:t xml:space="preserve">. VS </w:t>
      </w:r>
      <w:r w:rsidR="00F75173" w:rsidRPr="002D4ADF">
        <w:rPr>
          <w:rStyle w:val="Incipit"/>
          <w:lang w:val="en-US"/>
        </w:rPr>
        <w:t>Tuler</w:t>
      </w:r>
      <w:r w:rsidR="00885488" w:rsidRPr="002D4ADF">
        <w:rPr>
          <w:rStyle w:val="Incipit"/>
          <w:lang w:val="en-US"/>
        </w:rPr>
        <w:t>unt</w:t>
      </w:r>
      <w:r w:rsidR="005A362F" w:rsidRPr="002D4ADF">
        <w:rPr>
          <w:i/>
          <w:lang w:val="en-US"/>
        </w:rPr>
        <w:t xml:space="preserve"> </w:t>
      </w:r>
      <w:r w:rsidR="00885488" w:rsidRPr="002D4ADF">
        <w:rPr>
          <w:rStyle w:val="Incipit"/>
          <w:lang w:val="en-US"/>
        </w:rPr>
        <w:t>dominum</w:t>
      </w:r>
      <w:r w:rsidR="00885488" w:rsidRPr="002D4ADF">
        <w:rPr>
          <w:lang w:val="en-US"/>
        </w:rPr>
        <w:t>. Tr</w:t>
      </w:r>
      <w:r w:rsidR="007E610F" w:rsidRPr="002D4ADF">
        <w:rPr>
          <w:lang w:val="en-US"/>
        </w:rPr>
        <w:t>es lectiones ex apocalypsi. Responsoria e</w:t>
      </w:r>
      <w:r w:rsidR="00885488" w:rsidRPr="002D4ADF">
        <w:rPr>
          <w:lang w:val="en-US"/>
        </w:rPr>
        <w:t xml:space="preserve">x hesterna dominica. </w:t>
      </w:r>
      <w:r w:rsidR="00792C8D" w:rsidRPr="002D4ADF">
        <w:rPr>
          <w:lang w:val="en-US"/>
        </w:rPr>
        <w:t xml:space="preserve">[TD] </w:t>
      </w:r>
      <w:r w:rsidR="00792C8D" w:rsidRPr="002D4ADF">
        <w:rPr>
          <w:rStyle w:val="Incipit"/>
          <w:lang w:val="en-US"/>
        </w:rPr>
        <w:t>Te</w:t>
      </w:r>
      <w:r w:rsidR="005A362F" w:rsidRPr="002D4ADF">
        <w:rPr>
          <w:i/>
          <w:lang w:val="en-US"/>
        </w:rPr>
        <w:t xml:space="preserve"> </w:t>
      </w:r>
      <w:r w:rsidR="00792C8D" w:rsidRPr="002D4ADF">
        <w:rPr>
          <w:rStyle w:val="Incipit"/>
          <w:lang w:val="en-US"/>
        </w:rPr>
        <w:t>deum</w:t>
      </w:r>
      <w:r w:rsidR="005A362F" w:rsidRPr="002D4ADF">
        <w:rPr>
          <w:i/>
          <w:lang w:val="en-US"/>
        </w:rPr>
        <w:t xml:space="preserve"> </w:t>
      </w:r>
      <w:r w:rsidR="00885488" w:rsidRPr="002D4ADF">
        <w:rPr>
          <w:rStyle w:val="Incipit"/>
          <w:lang w:val="en-US"/>
        </w:rPr>
        <w:t>laudamus</w:t>
      </w:r>
      <w:r w:rsidR="00885488" w:rsidRPr="002D4ADF">
        <w:rPr>
          <w:lang w:val="en-US"/>
        </w:rPr>
        <w:t xml:space="preserve"> non dicitur.</w:t>
      </w:r>
      <w:r w:rsidR="00AD78EF" w:rsidRPr="002D4ADF">
        <w:rPr>
          <w:lang w:val="en-US"/>
        </w:rPr>
        <w:t xml:space="preserve"> </w:t>
      </w:r>
      <w:r w:rsidR="007E610F" w:rsidRPr="002D4ADF">
        <w:rPr>
          <w:lang w:val="en-US"/>
        </w:rPr>
        <w:t>(247r)</w:t>
      </w:r>
      <w:r w:rsidR="00AD78EF" w:rsidRPr="002D4ADF">
        <w:rPr>
          <w:lang w:val="en-US"/>
        </w:rPr>
        <w:t xml:space="preserve"> </w:t>
      </w:r>
    </w:p>
    <w:p w:rsidR="00885488" w:rsidRPr="002D4ADF" w:rsidRDefault="000C1005" w:rsidP="00415109">
      <w:pPr>
        <w:rPr>
          <w:lang w:val="en-US"/>
        </w:rPr>
      </w:pPr>
      <w:r w:rsidRPr="002D4ADF">
        <w:rPr>
          <w:rStyle w:val="Time1"/>
          <w:lang w:val="en-US"/>
        </w:rPr>
        <w:lastRenderedPageBreak/>
        <w:t>Ad laudes</w:t>
      </w:r>
      <w:r w:rsidR="00885488" w:rsidRPr="002D4ADF">
        <w:rPr>
          <w:lang w:val="en-US"/>
        </w:rPr>
        <w:t xml:space="preserve"> AN </w:t>
      </w:r>
      <w:r w:rsidR="00885488" w:rsidRPr="002D4ADF">
        <w:rPr>
          <w:rStyle w:val="Incipit"/>
          <w:lang w:val="en-US"/>
        </w:rPr>
        <w:t xml:space="preserve">In </w:t>
      </w:r>
      <w:r w:rsidR="00444DCC" w:rsidRPr="002D4ADF">
        <w:rPr>
          <w:rStyle w:val="Incipit"/>
          <w:lang w:val="en-US"/>
        </w:rPr>
        <w:t>Galilea</w:t>
      </w:r>
      <w:r w:rsidR="00DD1415">
        <w:rPr>
          <w:lang w:val="en-US"/>
        </w:rPr>
        <w:t>@</w:t>
      </w:r>
      <w:r w:rsidR="00DD1415" w:rsidRPr="002D4ADF">
        <w:rPr>
          <w:lang w:val="en-US"/>
        </w:rPr>
        <w:t>18.</w:t>
      </w:r>
      <w:r w:rsidR="00885488" w:rsidRPr="002D4ADF">
        <w:rPr>
          <w:lang w:val="en-US"/>
        </w:rPr>
        <w:t xml:space="preserve"> HY </w:t>
      </w:r>
      <w:r w:rsidR="00885488" w:rsidRPr="002D4ADF">
        <w:rPr>
          <w:rStyle w:val="Incipit"/>
          <w:lang w:val="en-US"/>
        </w:rPr>
        <w:t xml:space="preserve">Chorus </w:t>
      </w:r>
      <w:r w:rsidR="00D80D0C" w:rsidRPr="002D4ADF">
        <w:rPr>
          <w:rStyle w:val="Incipit"/>
          <w:lang w:val="en-US"/>
        </w:rPr>
        <w:t>nov</w:t>
      </w:r>
      <w:r w:rsidR="00885488" w:rsidRPr="002D4ADF">
        <w:rPr>
          <w:rStyle w:val="Incipit"/>
          <w:lang w:val="en-US"/>
        </w:rPr>
        <w:t xml:space="preserve">ae </w:t>
      </w:r>
      <w:r w:rsidR="00567E70" w:rsidRPr="002D4ADF">
        <w:rPr>
          <w:rStyle w:val="Incipit"/>
          <w:lang w:val="en-US"/>
        </w:rPr>
        <w:t>Hierusalem</w:t>
      </w:r>
      <w:r w:rsidR="00885488" w:rsidRPr="002D4ADF">
        <w:rPr>
          <w:lang w:val="en-US"/>
        </w:rPr>
        <w:t xml:space="preserve">. VS </w:t>
      </w:r>
      <w:r w:rsidR="00885488" w:rsidRPr="002D4ADF">
        <w:rPr>
          <w:rStyle w:val="Incipit"/>
          <w:lang w:val="en-US"/>
        </w:rPr>
        <w:t>Surrexit dominus de sepulchro alleluia</w:t>
      </w:r>
      <w:r w:rsidR="00885488" w:rsidRPr="002D4ADF">
        <w:rPr>
          <w:lang w:val="en-US"/>
        </w:rPr>
        <w:t xml:space="preserve">. AB </w:t>
      </w:r>
      <w:r w:rsidR="00885488" w:rsidRPr="002D4ADF">
        <w:rPr>
          <w:rStyle w:val="Incipit"/>
          <w:lang w:val="en-US"/>
        </w:rPr>
        <w:t>Surrexit dominus de sepulchro</w:t>
      </w:r>
      <w:r w:rsidR="00DD1415">
        <w:rPr>
          <w:lang w:val="en-US"/>
        </w:rPr>
        <w:t>@</w:t>
      </w:r>
      <w:r w:rsidR="00DD1415" w:rsidRPr="002D4ADF">
        <w:rPr>
          <w:lang w:val="en-US"/>
        </w:rPr>
        <w:t>18.</w:t>
      </w:r>
      <w:r w:rsidR="00885488" w:rsidRPr="002D4ADF">
        <w:rPr>
          <w:lang w:val="en-US"/>
        </w:rPr>
        <w:t xml:space="preserve"> De beata virgine </w:t>
      </w:r>
      <w:r w:rsidR="00BA24A1" w:rsidRPr="002D4ADF">
        <w:rPr>
          <w:lang w:val="en-US"/>
        </w:rPr>
        <w:t>[</w:t>
      </w:r>
      <w:r w:rsidR="00885488" w:rsidRPr="002D4ADF">
        <w:rPr>
          <w:lang w:val="en-US"/>
        </w:rPr>
        <w:t>AC</w:t>
      </w:r>
      <w:r w:rsidR="00BA24A1" w:rsidRPr="002D4ADF">
        <w:rPr>
          <w:lang w:val="en-US"/>
        </w:rPr>
        <w:t>]</w:t>
      </w:r>
      <w:r w:rsidR="00885488" w:rsidRPr="002D4ADF">
        <w:rPr>
          <w:lang w:val="en-US"/>
        </w:rPr>
        <w:t xml:space="preserve"> </w:t>
      </w:r>
      <w:r w:rsidR="00885488" w:rsidRPr="002D4ADF">
        <w:rPr>
          <w:rStyle w:val="Incipit"/>
          <w:lang w:val="en-US"/>
        </w:rPr>
        <w:t>Alleluia sancta</w:t>
      </w:r>
      <w:r w:rsidR="00885488" w:rsidRPr="002D4ADF">
        <w:rPr>
          <w:lang w:val="en-US"/>
        </w:rPr>
        <w:t xml:space="preserve">. De omnibus sanctis </w:t>
      </w:r>
      <w:r w:rsidR="00BA24A1" w:rsidRPr="002D4ADF">
        <w:rPr>
          <w:lang w:val="en-US"/>
        </w:rPr>
        <w:t>[</w:t>
      </w:r>
      <w:r w:rsidR="00885488" w:rsidRPr="002D4ADF">
        <w:rPr>
          <w:lang w:val="en-US"/>
        </w:rPr>
        <w:t>AC</w:t>
      </w:r>
      <w:r w:rsidR="00BA24A1" w:rsidRPr="002D4ADF">
        <w:rPr>
          <w:lang w:val="en-US"/>
        </w:rPr>
        <w:t>]</w:t>
      </w:r>
      <w:r w:rsidR="00885488" w:rsidRPr="002D4ADF">
        <w:rPr>
          <w:lang w:val="en-US"/>
        </w:rPr>
        <w:t xml:space="preserve"> </w:t>
      </w:r>
      <w:r w:rsidR="00885488" w:rsidRPr="002D4ADF">
        <w:rPr>
          <w:rStyle w:val="Incipit"/>
          <w:lang w:val="en-US"/>
        </w:rPr>
        <w:t>Fulgebunt iusti sicut sol</w:t>
      </w:r>
      <w:r w:rsidR="00DD1415">
        <w:rPr>
          <w:lang w:val="en-US"/>
        </w:rPr>
        <w:t>@</w:t>
      </w:r>
      <w:r w:rsidR="00DD1415" w:rsidRPr="002D4ADF">
        <w:rPr>
          <w:lang w:val="en-US"/>
        </w:rPr>
        <w:t>92.</w:t>
      </w:r>
      <w:r w:rsidR="00885488" w:rsidRPr="002D4ADF">
        <w:rPr>
          <w:lang w:val="en-US"/>
        </w:rPr>
        <w:t xml:space="preserve"> </w:t>
      </w:r>
      <w:r w:rsidR="003525EF" w:rsidRPr="002D4ADF">
        <w:rPr>
          <w:lang w:val="en-US"/>
        </w:rPr>
        <w:t xml:space="preserve">[BD] </w:t>
      </w:r>
      <w:r w:rsidR="005F6F99" w:rsidRPr="002D4ADF">
        <w:rPr>
          <w:rStyle w:val="Incipit"/>
          <w:lang w:val="en-US"/>
        </w:rPr>
        <w:t>Benedicamus</w:t>
      </w:r>
      <w:r w:rsidR="003525EF" w:rsidRPr="002D4ADF">
        <w:rPr>
          <w:lang w:val="en-US"/>
        </w:rPr>
        <w:t xml:space="preserve"> cum</w:t>
      </w:r>
      <w:r w:rsidR="00885488" w:rsidRPr="002D4ADF">
        <w:rPr>
          <w:lang w:val="en-US"/>
        </w:rPr>
        <w:t xml:space="preserve"> uno alleluia.</w:t>
      </w:r>
    </w:p>
    <w:p w:rsidR="00885488" w:rsidRPr="002D4ADF" w:rsidRDefault="000C1005" w:rsidP="00415109">
      <w:pPr>
        <w:rPr>
          <w:lang w:val="pt-PT"/>
        </w:rPr>
      </w:pPr>
      <w:r w:rsidRPr="002D4ADF">
        <w:rPr>
          <w:rStyle w:val="Time1"/>
          <w:lang w:val="pt-PT"/>
        </w:rPr>
        <w:t>Ad horas</w:t>
      </w:r>
      <w:r w:rsidR="00885488" w:rsidRPr="002D4ADF">
        <w:rPr>
          <w:lang w:val="pt-PT"/>
        </w:rPr>
        <w:t xml:space="preserve"> AN </w:t>
      </w:r>
      <w:r w:rsidR="00885488" w:rsidRPr="002D4ADF">
        <w:rPr>
          <w:rStyle w:val="Incipit"/>
          <w:lang w:val="pt-PT"/>
        </w:rPr>
        <w:t>Surgens</w:t>
      </w:r>
      <w:r w:rsidR="005A362F" w:rsidRPr="002D4ADF">
        <w:rPr>
          <w:i/>
          <w:lang w:val="pt-PT"/>
        </w:rPr>
        <w:t xml:space="preserve"> </w:t>
      </w:r>
      <w:r w:rsidR="00885488" w:rsidRPr="002D4ADF">
        <w:rPr>
          <w:rStyle w:val="Incipit"/>
          <w:lang w:val="pt-PT"/>
        </w:rPr>
        <w:t>Iesus</w:t>
      </w:r>
      <w:r w:rsidR="00885488" w:rsidRPr="002D4ADF">
        <w:rPr>
          <w:lang w:val="pt-PT"/>
        </w:rPr>
        <w:t xml:space="preserve"> cum reliquis.</w:t>
      </w:r>
    </w:p>
    <w:p w:rsidR="00885488" w:rsidRPr="00B779A9" w:rsidRDefault="000C1005" w:rsidP="00415109">
      <w:pPr>
        <w:rPr>
          <w:lang w:val="it-IT"/>
        </w:rPr>
      </w:pPr>
      <w:r w:rsidRPr="002D4ADF">
        <w:rPr>
          <w:rStyle w:val="Time1"/>
          <w:lang w:val="fr-FR"/>
        </w:rPr>
        <w:t>Ad missam</w:t>
      </w:r>
      <w:r w:rsidR="00885488" w:rsidRPr="002D4ADF">
        <w:rPr>
          <w:lang w:val="fr-FR"/>
        </w:rPr>
        <w:t xml:space="preserve"> </w:t>
      </w:r>
      <w:r w:rsidR="007E610F" w:rsidRPr="002D4ADF">
        <w:rPr>
          <w:lang w:val="fr-FR"/>
        </w:rPr>
        <w:t xml:space="preserve">[KY] </w:t>
      </w:r>
      <w:r w:rsidR="007E610F" w:rsidRPr="002D4ADF">
        <w:rPr>
          <w:rStyle w:val="Incipit"/>
          <w:lang w:val="fr-FR"/>
        </w:rPr>
        <w:t>Kyrie</w:t>
      </w:r>
      <w:r w:rsidR="005A362F" w:rsidRPr="002D4ADF">
        <w:rPr>
          <w:i/>
          <w:lang w:val="fr-FR"/>
        </w:rPr>
        <w:t xml:space="preserve"> </w:t>
      </w:r>
      <w:r w:rsidR="007E610F" w:rsidRPr="002D4ADF">
        <w:rPr>
          <w:lang w:val="fr-FR"/>
        </w:rPr>
        <w:t xml:space="preserve">et [SA] </w:t>
      </w:r>
      <w:r w:rsidR="007E610F" w:rsidRPr="002D4ADF">
        <w:rPr>
          <w:rStyle w:val="Incipit"/>
          <w:lang w:val="fr-FR"/>
        </w:rPr>
        <w:t>Sanctus</w:t>
      </w:r>
      <w:r w:rsidR="005A362F" w:rsidRPr="002D4ADF">
        <w:rPr>
          <w:i/>
          <w:lang w:val="fr-FR"/>
        </w:rPr>
        <w:t xml:space="preserve"> </w:t>
      </w:r>
      <w:r w:rsidR="00885488" w:rsidRPr="002D4ADF">
        <w:rPr>
          <w:lang w:val="fr-FR"/>
        </w:rPr>
        <w:t>dominicaliter</w:t>
      </w:r>
      <w:r w:rsidR="00885488" w:rsidRPr="002D4ADF">
        <w:rPr>
          <w:color w:val="000000"/>
          <w:lang w:val="fr-FR"/>
        </w:rPr>
        <w:t>.</w:t>
      </w:r>
      <w:r w:rsidR="00885488" w:rsidRPr="002D4ADF">
        <w:rPr>
          <w:lang w:val="fr-FR"/>
        </w:rPr>
        <w:t xml:space="preserve"> </w:t>
      </w:r>
      <w:r w:rsidR="00885488" w:rsidRPr="00B779A9">
        <w:rPr>
          <w:lang w:val="pt-PT"/>
        </w:rPr>
        <w:t xml:space="preserve">Unum </w:t>
      </w:r>
      <w:r w:rsidR="00AD78EF">
        <w:rPr>
          <w:lang w:val="pt-PT"/>
        </w:rPr>
        <w:t xml:space="preserve">alleluia tantum </w:t>
      </w:r>
      <w:r w:rsidR="00AD78EF" w:rsidRPr="00B779A9">
        <w:rPr>
          <w:lang w:val="pt-PT"/>
        </w:rPr>
        <w:t>folio 147</w:t>
      </w:r>
      <w:r w:rsidR="00AD78EF">
        <w:rPr>
          <w:lang w:val="pt-PT"/>
        </w:rPr>
        <w:t xml:space="preserve"> [</w:t>
      </w:r>
      <w:r w:rsidR="00885488" w:rsidRPr="00B779A9">
        <w:rPr>
          <w:lang w:val="pt-PT"/>
        </w:rPr>
        <w:t>AL</w:t>
      </w:r>
      <w:r w:rsidR="007E610F" w:rsidRPr="00B779A9">
        <w:rPr>
          <w:lang w:val="pt-PT"/>
        </w:rPr>
        <w:t>V</w:t>
      </w:r>
      <w:r w:rsidR="00AD78EF">
        <w:rPr>
          <w:lang w:val="pt-PT"/>
        </w:rPr>
        <w:t>]</w:t>
      </w:r>
      <w:r w:rsidR="00885488" w:rsidRPr="00B779A9">
        <w:rPr>
          <w:lang w:val="pt-PT"/>
        </w:rPr>
        <w:t xml:space="preserve"> </w:t>
      </w:r>
      <w:r w:rsidR="00885488" w:rsidRPr="005A362F">
        <w:rPr>
          <w:rStyle w:val="Incipit"/>
          <w:lang w:val="pt-PT"/>
        </w:rPr>
        <w:t>Crucifixus</w:t>
      </w:r>
      <w:r w:rsidR="005A362F" w:rsidRPr="00BE7D55">
        <w:rPr>
          <w:i/>
          <w:lang w:val="pt-PT"/>
        </w:rPr>
        <w:t xml:space="preserve"> </w:t>
      </w:r>
      <w:r w:rsidR="00885488" w:rsidRPr="005A362F">
        <w:rPr>
          <w:rStyle w:val="Incipit"/>
          <w:lang w:val="pt-PT"/>
        </w:rPr>
        <w:t>surrexit</w:t>
      </w:r>
      <w:r w:rsidR="00885488" w:rsidRPr="00B779A9">
        <w:rPr>
          <w:lang w:val="pt-PT"/>
        </w:rPr>
        <w:t xml:space="preserve">. </w:t>
      </w:r>
      <w:r w:rsidR="00885488" w:rsidRPr="00B779A9">
        <w:rPr>
          <w:lang w:val="it-IT"/>
        </w:rPr>
        <w:t xml:space="preserve">Reliqua per totum ut in dominica hesterna sine </w:t>
      </w:r>
      <w:r w:rsidR="00872B44" w:rsidRPr="00B779A9">
        <w:rPr>
          <w:lang w:val="it-IT"/>
        </w:rPr>
        <w:t>sequent</w:t>
      </w:r>
      <w:r w:rsidR="00885488" w:rsidRPr="00B779A9">
        <w:rPr>
          <w:lang w:val="it-IT"/>
        </w:rPr>
        <w:t xml:space="preserve">ia tamen et </w:t>
      </w:r>
      <w:r w:rsidR="007E610F" w:rsidRPr="00B779A9">
        <w:rPr>
          <w:lang w:val="it-IT"/>
        </w:rPr>
        <w:t xml:space="preserve">[GL] </w:t>
      </w:r>
      <w:r w:rsidR="00885488" w:rsidRPr="005A362F">
        <w:rPr>
          <w:rStyle w:val="Incipit"/>
          <w:lang w:val="it-IT"/>
        </w:rPr>
        <w:t>Gloria</w:t>
      </w:r>
      <w:r w:rsidR="005A362F" w:rsidRPr="00BE7D55">
        <w:rPr>
          <w:i/>
          <w:lang w:val="it-IT"/>
        </w:rPr>
        <w:t xml:space="preserve"> </w:t>
      </w:r>
      <w:r w:rsidR="00885488" w:rsidRPr="005A362F">
        <w:rPr>
          <w:rStyle w:val="Incipit"/>
          <w:lang w:val="it-IT"/>
        </w:rPr>
        <w:t>in</w:t>
      </w:r>
      <w:r w:rsidR="005A362F" w:rsidRPr="00BE7D55">
        <w:rPr>
          <w:i/>
          <w:lang w:val="it-IT"/>
        </w:rPr>
        <w:t xml:space="preserve"> </w:t>
      </w:r>
      <w:r w:rsidR="00885488" w:rsidRPr="005A362F">
        <w:rPr>
          <w:rStyle w:val="Incipit"/>
          <w:lang w:val="it-IT"/>
        </w:rPr>
        <w:t>excelsis</w:t>
      </w:r>
      <w:r w:rsidR="00885488" w:rsidRPr="00B779A9">
        <w:rPr>
          <w:lang w:val="it-IT"/>
        </w:rPr>
        <w:t>.</w:t>
      </w:r>
    </w:p>
    <w:p w:rsidR="00885488" w:rsidRPr="00BC2E91" w:rsidRDefault="00AD78EF" w:rsidP="00415109">
      <w:pPr>
        <w:pStyle w:val="berschrift1"/>
        <w:rPr>
          <w:lang w:val="it-IT"/>
        </w:rPr>
      </w:pPr>
      <w:r w:rsidRPr="00BC2E91">
        <w:rPr>
          <w:lang w:val="it-IT"/>
        </w:rPr>
        <w:t xml:space="preserve">(247v) </w:t>
      </w:r>
      <w:r w:rsidR="000C1005" w:rsidRPr="00BC2E91">
        <w:rPr>
          <w:lang w:val="it-IT"/>
        </w:rPr>
        <w:t>DE SANCTO GEORGIO</w:t>
      </w:r>
    </w:p>
    <w:p w:rsidR="00885488" w:rsidRPr="00B779A9" w:rsidRDefault="00885488" w:rsidP="00415109">
      <w:pPr>
        <w:rPr>
          <w:lang w:val="it-IT"/>
        </w:rPr>
      </w:pPr>
      <w:r w:rsidRPr="00B779A9">
        <w:rPr>
          <w:lang w:val="it-IT"/>
        </w:rPr>
        <w:t>Binos facimus ut de uno martyre.</w:t>
      </w:r>
    </w:p>
    <w:p w:rsidR="00885488" w:rsidRPr="00B779A9" w:rsidRDefault="000C1005" w:rsidP="00415109">
      <w:pPr>
        <w:rPr>
          <w:lang w:val="it-IT"/>
        </w:rPr>
      </w:pPr>
      <w:r w:rsidRPr="00BC2E91">
        <w:rPr>
          <w:rStyle w:val="Time1"/>
          <w:lang w:val="it-IT"/>
        </w:rPr>
        <w:t>Ad vesperas</w:t>
      </w:r>
      <w:r w:rsidR="00885488" w:rsidRPr="00B779A9">
        <w:rPr>
          <w:lang w:val="it-IT"/>
        </w:rPr>
        <w:t xml:space="preserve"> super psalmos AN </w:t>
      </w:r>
      <w:r w:rsidR="00885488" w:rsidRPr="005A362F">
        <w:rPr>
          <w:rStyle w:val="Incipit"/>
          <w:lang w:val="it-IT"/>
        </w:rPr>
        <w:t>Iste</w:t>
      </w:r>
      <w:r w:rsidR="005A362F" w:rsidRPr="00BE7D55">
        <w:rPr>
          <w:i/>
          <w:lang w:val="it-IT"/>
        </w:rPr>
        <w:t xml:space="preserve"> </w:t>
      </w:r>
      <w:r w:rsidR="00885488" w:rsidRPr="005A362F">
        <w:rPr>
          <w:rStyle w:val="Incipit"/>
          <w:lang w:val="it-IT"/>
        </w:rPr>
        <w:t>sanctus</w:t>
      </w:r>
      <w:r w:rsidR="005A362F" w:rsidRPr="00BE7D55">
        <w:rPr>
          <w:i/>
          <w:lang w:val="it-IT"/>
        </w:rPr>
        <w:t xml:space="preserve"> </w:t>
      </w:r>
      <w:r w:rsidR="00885488" w:rsidRPr="005A362F">
        <w:rPr>
          <w:rStyle w:val="Incipit"/>
          <w:lang w:val="it-IT"/>
        </w:rPr>
        <w:t>pro</w:t>
      </w:r>
      <w:r w:rsidR="005A362F" w:rsidRPr="00BE7D55">
        <w:rPr>
          <w:i/>
          <w:lang w:val="it-IT"/>
        </w:rPr>
        <w:t xml:space="preserve"> </w:t>
      </w:r>
      <w:r w:rsidR="00885488" w:rsidRPr="005A362F">
        <w:rPr>
          <w:rStyle w:val="Incipit"/>
          <w:lang w:val="it-IT"/>
        </w:rPr>
        <w:t>lege</w:t>
      </w:r>
      <w:r w:rsidR="005A362F" w:rsidRPr="00BE7D55">
        <w:rPr>
          <w:i/>
          <w:lang w:val="it-IT"/>
        </w:rPr>
        <w:t xml:space="preserve"> </w:t>
      </w:r>
      <w:r w:rsidR="00885488" w:rsidRPr="005A362F">
        <w:rPr>
          <w:rStyle w:val="Incipit"/>
          <w:lang w:val="it-IT"/>
        </w:rPr>
        <w:t>dei</w:t>
      </w:r>
      <w:r w:rsidR="00885488" w:rsidRPr="00B779A9">
        <w:rPr>
          <w:lang w:val="it-IT"/>
        </w:rPr>
        <w:t xml:space="preserve"> ex </w:t>
      </w:r>
      <w:r w:rsidR="00885488" w:rsidRPr="00BC2E91">
        <w:rPr>
          <w:rStyle w:val="Funktion"/>
          <w:lang w:val="it-IT"/>
        </w:rPr>
        <w:t>minori antiphonario</w:t>
      </w:r>
      <w:r w:rsidR="00DD1415">
        <w:rPr>
          <w:lang w:val="it-IT"/>
        </w:rPr>
        <w:t>@</w:t>
      </w:r>
      <w:r w:rsidR="00DD1415" w:rsidRPr="00B779A9">
        <w:rPr>
          <w:lang w:val="it-IT"/>
        </w:rPr>
        <w:t>93.</w:t>
      </w:r>
      <w:r w:rsidR="00885488" w:rsidRPr="00B779A9">
        <w:rPr>
          <w:lang w:val="it-IT"/>
        </w:rPr>
        <w:t xml:space="preserve"> </w:t>
      </w:r>
      <w:r w:rsidR="009F136A" w:rsidRPr="00B779A9">
        <w:rPr>
          <w:lang w:val="it-IT"/>
        </w:rPr>
        <w:t>Psalmi omnia Laudate</w:t>
      </w:r>
      <w:r w:rsidR="00885488" w:rsidRPr="00B779A9">
        <w:rPr>
          <w:lang w:val="it-IT"/>
        </w:rPr>
        <w:t xml:space="preserve">. RP </w:t>
      </w:r>
      <w:r w:rsidR="00885488" w:rsidRPr="005A362F">
        <w:rPr>
          <w:rStyle w:val="Incipit"/>
          <w:lang w:val="it-IT"/>
        </w:rPr>
        <w:t>De</w:t>
      </w:r>
      <w:r w:rsidR="005A362F" w:rsidRPr="00BE7D55">
        <w:rPr>
          <w:i/>
          <w:lang w:val="it-IT"/>
        </w:rPr>
        <w:t xml:space="preserve"> </w:t>
      </w:r>
      <w:r w:rsidR="00885488" w:rsidRPr="005A362F">
        <w:rPr>
          <w:rStyle w:val="Incipit"/>
          <w:lang w:val="it-IT"/>
        </w:rPr>
        <w:t>ore</w:t>
      </w:r>
      <w:r w:rsidR="005A362F" w:rsidRPr="00BE7D55">
        <w:rPr>
          <w:i/>
          <w:lang w:val="it-IT"/>
        </w:rPr>
        <w:t xml:space="preserve"> </w:t>
      </w:r>
      <w:r w:rsidR="00885488" w:rsidRPr="005A362F">
        <w:rPr>
          <w:rStyle w:val="Incipit"/>
          <w:lang w:val="it-IT"/>
        </w:rPr>
        <w:t>prudentis</w:t>
      </w:r>
      <w:r w:rsidR="00885488" w:rsidRPr="00B779A9">
        <w:rPr>
          <w:lang w:val="it-IT"/>
        </w:rPr>
        <w:t xml:space="preserve"> ex </w:t>
      </w:r>
      <w:r w:rsidR="00885488" w:rsidRPr="00BC2E91">
        <w:rPr>
          <w:rStyle w:val="Funktion"/>
          <w:lang w:val="it-IT"/>
        </w:rPr>
        <w:t>summo antiphonario</w:t>
      </w:r>
      <w:r w:rsidR="00DD1415">
        <w:rPr>
          <w:lang w:val="it-IT"/>
        </w:rPr>
        <w:t>@</w:t>
      </w:r>
      <w:r w:rsidR="00DD1415" w:rsidRPr="00B779A9">
        <w:rPr>
          <w:lang w:val="it-IT"/>
        </w:rPr>
        <w:t>127.</w:t>
      </w:r>
      <w:r w:rsidR="00885488" w:rsidRPr="00B779A9">
        <w:rPr>
          <w:lang w:val="it-IT"/>
        </w:rPr>
        <w:t xml:space="preserve"> HY </w:t>
      </w:r>
      <w:r w:rsidR="00885488" w:rsidRPr="005A362F">
        <w:rPr>
          <w:rStyle w:val="Incipit"/>
          <w:lang w:val="it-IT"/>
        </w:rPr>
        <w:t>Vita</w:t>
      </w:r>
      <w:r w:rsidR="005A362F" w:rsidRPr="00BE7D55">
        <w:rPr>
          <w:i/>
          <w:lang w:val="it-IT"/>
        </w:rPr>
        <w:t xml:space="preserve"> </w:t>
      </w:r>
      <w:r w:rsidR="00885488" w:rsidRPr="005A362F">
        <w:rPr>
          <w:rStyle w:val="Incipit"/>
          <w:lang w:val="it-IT"/>
        </w:rPr>
        <w:t>sanctorum</w:t>
      </w:r>
      <w:r w:rsidR="00885488" w:rsidRPr="00B779A9">
        <w:rPr>
          <w:lang w:val="it-IT"/>
        </w:rPr>
        <w:t xml:space="preserve">. VS </w:t>
      </w:r>
      <w:r w:rsidR="00885488" w:rsidRPr="005A362F">
        <w:rPr>
          <w:rStyle w:val="Incipit"/>
          <w:lang w:val="it-IT"/>
        </w:rPr>
        <w:t>Gloria</w:t>
      </w:r>
      <w:r w:rsidR="005A362F" w:rsidRPr="00BE7D55">
        <w:rPr>
          <w:i/>
          <w:lang w:val="it-IT"/>
        </w:rPr>
        <w:t xml:space="preserve"> </w:t>
      </w:r>
      <w:r w:rsidR="00885488" w:rsidRPr="005A362F">
        <w:rPr>
          <w:rStyle w:val="Incipit"/>
          <w:lang w:val="it-IT"/>
        </w:rPr>
        <w:t>et</w:t>
      </w:r>
      <w:r w:rsidR="005A362F" w:rsidRPr="00BE7D55">
        <w:rPr>
          <w:i/>
          <w:lang w:val="it-IT"/>
        </w:rPr>
        <w:t xml:space="preserve"> </w:t>
      </w:r>
      <w:r w:rsidR="00885488" w:rsidRPr="005A362F">
        <w:rPr>
          <w:rStyle w:val="Incipit"/>
          <w:lang w:val="it-IT"/>
        </w:rPr>
        <w:t>honore</w:t>
      </w:r>
      <w:r w:rsidR="00885488" w:rsidRPr="00B779A9">
        <w:rPr>
          <w:lang w:val="it-IT"/>
        </w:rPr>
        <w:t xml:space="preserve"> cum </w:t>
      </w:r>
      <w:r w:rsidR="009819E3">
        <w:rPr>
          <w:lang w:val="it-IT"/>
        </w:rPr>
        <w:t xml:space="preserve">[_VS] </w:t>
      </w:r>
      <w:r w:rsidR="00885488" w:rsidRPr="00BC2E91">
        <w:rPr>
          <w:rStyle w:val="Incipit"/>
          <w:lang w:val="it-IT"/>
        </w:rPr>
        <w:t>alleluia</w:t>
      </w:r>
      <w:r w:rsidR="00885488" w:rsidRPr="00B779A9">
        <w:rPr>
          <w:lang w:val="it-IT"/>
        </w:rPr>
        <w:t xml:space="preserve">. AM </w:t>
      </w:r>
      <w:r w:rsidR="00885488" w:rsidRPr="005A362F">
        <w:rPr>
          <w:rStyle w:val="Incipit"/>
          <w:lang w:val="it-IT"/>
        </w:rPr>
        <w:t>Filiae</w:t>
      </w:r>
      <w:r w:rsidR="005A362F" w:rsidRPr="00BE7D55">
        <w:rPr>
          <w:i/>
          <w:lang w:val="it-IT"/>
        </w:rPr>
        <w:t xml:space="preserve"> </w:t>
      </w:r>
      <w:r w:rsidR="00885488" w:rsidRPr="005A362F">
        <w:rPr>
          <w:rStyle w:val="Incipit"/>
          <w:lang w:val="it-IT"/>
        </w:rPr>
        <w:t>Hierusalem</w:t>
      </w:r>
      <w:r w:rsidR="00885488" w:rsidRPr="00B779A9">
        <w:rPr>
          <w:lang w:val="it-IT"/>
        </w:rPr>
        <w:t xml:space="preserve"> ex </w:t>
      </w:r>
      <w:r w:rsidR="00885488" w:rsidRPr="00BC2E91">
        <w:rPr>
          <w:rStyle w:val="Funktion"/>
          <w:lang w:val="it-IT"/>
        </w:rPr>
        <w:t>minori antiphonario</w:t>
      </w:r>
      <w:r w:rsidR="00885488" w:rsidRPr="00B779A9">
        <w:rPr>
          <w:lang w:val="it-IT"/>
        </w:rPr>
        <w:t xml:space="preserve"> 90 </w:t>
      </w:r>
      <w:r w:rsidR="00885488" w:rsidRPr="00BC2E91">
        <w:rPr>
          <w:rStyle w:val="Funktion"/>
          <w:lang w:val="it-IT"/>
        </w:rPr>
        <w:t>ex summo antiphonario</w:t>
      </w:r>
      <w:r w:rsidR="00DD1415">
        <w:rPr>
          <w:lang w:val="it-IT"/>
        </w:rPr>
        <w:t>@</w:t>
      </w:r>
      <w:r w:rsidR="00DD1415" w:rsidRPr="00B779A9">
        <w:rPr>
          <w:lang w:val="it-IT"/>
        </w:rPr>
        <w:t>126.</w:t>
      </w:r>
      <w:r w:rsidR="00885488" w:rsidRPr="00B779A9">
        <w:rPr>
          <w:lang w:val="it-IT"/>
        </w:rPr>
        <w:t xml:space="preserve"> </w:t>
      </w:r>
      <w:r w:rsidR="009819E3">
        <w:rPr>
          <w:lang w:val="it-IT"/>
        </w:rPr>
        <w:t>Suffragium d</w:t>
      </w:r>
      <w:r w:rsidR="00885488" w:rsidRPr="00B779A9">
        <w:rPr>
          <w:lang w:val="it-IT"/>
        </w:rPr>
        <w:t xml:space="preserve">e resurrectione </w:t>
      </w:r>
      <w:r w:rsidR="009819E3">
        <w:rPr>
          <w:lang w:val="it-IT"/>
        </w:rPr>
        <w:t>[</w:t>
      </w:r>
      <w:r w:rsidR="00885488" w:rsidRPr="00B779A9">
        <w:rPr>
          <w:lang w:val="it-IT"/>
        </w:rPr>
        <w:t>AC</w:t>
      </w:r>
      <w:r w:rsidR="009819E3">
        <w:rPr>
          <w:lang w:val="it-IT"/>
        </w:rPr>
        <w:t>]</w:t>
      </w:r>
      <w:r w:rsidR="00885488" w:rsidRPr="00B779A9">
        <w:rPr>
          <w:lang w:val="it-IT"/>
        </w:rPr>
        <w:t xml:space="preserve"> </w:t>
      </w:r>
      <w:r w:rsidR="00885488" w:rsidRPr="005A362F">
        <w:rPr>
          <w:rStyle w:val="Incipit"/>
          <w:lang w:val="it-IT"/>
        </w:rPr>
        <w:t>Christus</w:t>
      </w:r>
      <w:r w:rsidR="005A362F" w:rsidRPr="00BE7D55">
        <w:rPr>
          <w:i/>
          <w:lang w:val="it-IT"/>
        </w:rPr>
        <w:t xml:space="preserve"> </w:t>
      </w:r>
      <w:r w:rsidR="00885488" w:rsidRPr="005A362F">
        <w:rPr>
          <w:rStyle w:val="Incipit"/>
          <w:lang w:val="it-IT"/>
        </w:rPr>
        <w:t>resurgens</w:t>
      </w:r>
      <w:r w:rsidR="00DD1415">
        <w:rPr>
          <w:lang w:val="it-IT"/>
        </w:rPr>
        <w:t>@</w:t>
      </w:r>
      <w:r w:rsidR="00DD1415" w:rsidRPr="00B779A9">
        <w:rPr>
          <w:lang w:val="it-IT"/>
        </w:rPr>
        <w:t>59.</w:t>
      </w:r>
      <w:r w:rsidR="00885488" w:rsidRPr="00B779A9">
        <w:rPr>
          <w:lang w:val="it-IT"/>
        </w:rPr>
        <w:t xml:space="preserve"> De beata virgine </w:t>
      </w:r>
      <w:r w:rsidR="00BA24A1" w:rsidRPr="00B779A9">
        <w:rPr>
          <w:lang w:val="it-IT"/>
        </w:rPr>
        <w:t>[</w:t>
      </w:r>
      <w:r w:rsidR="00885488" w:rsidRPr="00B779A9">
        <w:rPr>
          <w:lang w:val="it-IT"/>
        </w:rPr>
        <w:t>AC</w:t>
      </w:r>
      <w:r w:rsidR="00BA24A1" w:rsidRPr="00B779A9">
        <w:rPr>
          <w:lang w:val="it-IT"/>
        </w:rPr>
        <w:t>]</w:t>
      </w:r>
      <w:r w:rsidR="00885488" w:rsidRPr="00B779A9">
        <w:rPr>
          <w:lang w:val="it-IT"/>
        </w:rPr>
        <w:t xml:space="preserve"> </w:t>
      </w:r>
      <w:r w:rsidR="00885488" w:rsidRPr="005A362F">
        <w:rPr>
          <w:rStyle w:val="Incipit"/>
          <w:lang w:val="it-IT"/>
        </w:rPr>
        <w:t>Alleluia</w:t>
      </w:r>
      <w:r w:rsidR="005A362F" w:rsidRPr="00BE7D55">
        <w:rPr>
          <w:i/>
          <w:lang w:val="it-IT"/>
        </w:rPr>
        <w:t xml:space="preserve"> </w:t>
      </w:r>
      <w:r w:rsidR="00885488" w:rsidRPr="005A362F">
        <w:rPr>
          <w:rStyle w:val="Incipit"/>
          <w:lang w:val="it-IT"/>
        </w:rPr>
        <w:t>sancta</w:t>
      </w:r>
      <w:r w:rsidR="005A362F" w:rsidRPr="00BE7D55">
        <w:rPr>
          <w:i/>
          <w:lang w:val="it-IT"/>
        </w:rPr>
        <w:t xml:space="preserve"> </w:t>
      </w:r>
      <w:r w:rsidR="00885488" w:rsidRPr="005A362F">
        <w:rPr>
          <w:rStyle w:val="Incipit"/>
          <w:lang w:val="it-IT"/>
        </w:rPr>
        <w:t>dei</w:t>
      </w:r>
      <w:r w:rsidR="005A362F" w:rsidRPr="00BE7D55">
        <w:rPr>
          <w:i/>
          <w:lang w:val="it-IT"/>
        </w:rPr>
        <w:t xml:space="preserve"> </w:t>
      </w:r>
      <w:r w:rsidR="00885488" w:rsidRPr="005A362F">
        <w:rPr>
          <w:rStyle w:val="Incipit"/>
          <w:lang w:val="it-IT"/>
        </w:rPr>
        <w:t>genitrix</w:t>
      </w:r>
      <w:r w:rsidR="00885488" w:rsidRPr="00B779A9">
        <w:rPr>
          <w:lang w:val="it-IT"/>
        </w:rPr>
        <w:t xml:space="preserve">. </w:t>
      </w:r>
      <w:r w:rsidR="003525EF" w:rsidRPr="00B779A9">
        <w:rPr>
          <w:lang w:val="it-IT"/>
        </w:rPr>
        <w:t xml:space="preserve">[BD] </w:t>
      </w:r>
      <w:r w:rsidR="005F6F99" w:rsidRPr="005A362F">
        <w:rPr>
          <w:rStyle w:val="Incipit"/>
          <w:lang w:val="it-IT"/>
        </w:rPr>
        <w:t>Benedicamus</w:t>
      </w:r>
      <w:r w:rsidR="003525EF" w:rsidRPr="00B779A9">
        <w:rPr>
          <w:lang w:val="it-IT"/>
        </w:rPr>
        <w:t xml:space="preserve"> cum</w:t>
      </w:r>
      <w:r w:rsidR="00885488" w:rsidRPr="00B779A9">
        <w:rPr>
          <w:lang w:val="it-IT"/>
        </w:rPr>
        <w:t xml:space="preserve"> tribus alleluia </w:t>
      </w:r>
      <w:r w:rsidR="002F7188" w:rsidRPr="00B779A9">
        <w:rPr>
          <w:lang w:val="it-IT"/>
        </w:rPr>
        <w:t>sol</w:t>
      </w:r>
      <w:r w:rsidR="0086266C">
        <w:rPr>
          <w:lang w:val="it-IT"/>
        </w:rPr>
        <w:t>l</w:t>
      </w:r>
      <w:r w:rsidR="002F7188" w:rsidRPr="00B779A9">
        <w:rPr>
          <w:lang w:val="it-IT"/>
        </w:rPr>
        <w:t>emn</w:t>
      </w:r>
      <w:r w:rsidR="00885488" w:rsidRPr="00B779A9">
        <w:rPr>
          <w:lang w:val="it-IT"/>
        </w:rPr>
        <w:t>iter.</w:t>
      </w:r>
    </w:p>
    <w:p w:rsidR="00885488" w:rsidRPr="00B779A9" w:rsidRDefault="000C1005" w:rsidP="00415109">
      <w:pPr>
        <w:rPr>
          <w:lang w:val="it-IT"/>
        </w:rPr>
      </w:pPr>
      <w:r w:rsidRPr="00BC2E91">
        <w:rPr>
          <w:rStyle w:val="Time1"/>
          <w:lang w:val="it-IT"/>
        </w:rPr>
        <w:t>Ad completorium</w:t>
      </w:r>
      <w:r w:rsidR="00885488" w:rsidRPr="00B779A9">
        <w:rPr>
          <w:lang w:val="it-IT"/>
        </w:rPr>
        <w:t xml:space="preserve"> HY </w:t>
      </w:r>
      <w:r w:rsidR="00885488" w:rsidRPr="00BC2E91">
        <w:rPr>
          <w:rStyle w:val="Incipit"/>
          <w:lang w:val="it-IT"/>
        </w:rPr>
        <w:t xml:space="preserve">Ad </w:t>
      </w:r>
      <w:r w:rsidR="001B7479" w:rsidRPr="00BC2E91">
        <w:rPr>
          <w:rStyle w:val="Incipit"/>
          <w:lang w:val="it-IT"/>
        </w:rPr>
        <w:t>cena</w:t>
      </w:r>
      <w:r w:rsidR="00885488" w:rsidRPr="00BC2E91">
        <w:rPr>
          <w:rStyle w:val="Incipit"/>
          <w:lang w:val="it-IT"/>
        </w:rPr>
        <w:t>m agni pro</w:t>
      </w:r>
      <w:r w:rsidR="00872B44" w:rsidRPr="00BC2E91">
        <w:rPr>
          <w:rStyle w:val="Incipit"/>
          <w:lang w:val="it-IT"/>
        </w:rPr>
        <w:t>vidi</w:t>
      </w:r>
      <w:r w:rsidR="00885488" w:rsidRPr="00B779A9">
        <w:rPr>
          <w:lang w:val="it-IT"/>
        </w:rPr>
        <w:t xml:space="preserve">. </w:t>
      </w:r>
      <w:r w:rsidR="009819E3">
        <w:rPr>
          <w:lang w:val="it-IT"/>
        </w:rPr>
        <w:t>Super Nunc dimittis antiphona q</w:t>
      </w:r>
      <w:r w:rsidR="00885488" w:rsidRPr="00B779A9">
        <w:rPr>
          <w:lang w:val="it-IT"/>
        </w:rPr>
        <w:t xml:space="preserve">uae tunc est </w:t>
      </w:r>
      <w:r w:rsidR="009819E3">
        <w:rPr>
          <w:lang w:val="it-IT"/>
        </w:rPr>
        <w:t>[</w:t>
      </w:r>
      <w:r w:rsidR="00885488" w:rsidRPr="00B779A9">
        <w:rPr>
          <w:lang w:val="it-IT"/>
        </w:rPr>
        <w:t>AD</w:t>
      </w:r>
      <w:r w:rsidR="009819E3">
        <w:rPr>
          <w:lang w:val="it-IT"/>
        </w:rPr>
        <w:t>]</w:t>
      </w:r>
      <w:r w:rsidR="00885488" w:rsidRPr="00B779A9">
        <w:rPr>
          <w:lang w:val="it-IT"/>
        </w:rPr>
        <w:t xml:space="preserve"> </w:t>
      </w:r>
      <w:r w:rsidR="00885488" w:rsidRPr="00BC2E91">
        <w:rPr>
          <w:rStyle w:val="Incipit"/>
          <w:lang w:val="it-IT"/>
        </w:rPr>
        <w:t>Alleluia quem quaeris</w:t>
      </w:r>
      <w:r w:rsidR="00885488" w:rsidRPr="00B779A9">
        <w:rPr>
          <w:lang w:val="it-IT"/>
        </w:rPr>
        <w:t xml:space="preserve"> 13 vel </w:t>
      </w:r>
      <w:r w:rsidR="00FB7DD5" w:rsidRPr="00B779A9">
        <w:rPr>
          <w:lang w:val="it-IT"/>
        </w:rPr>
        <w:t xml:space="preserve">[AD] </w:t>
      </w:r>
      <w:r w:rsidR="00885488" w:rsidRPr="00BC2E91">
        <w:rPr>
          <w:rStyle w:val="Incipit"/>
          <w:lang w:val="it-IT"/>
        </w:rPr>
        <w:t>Alleluia noli flere</w:t>
      </w:r>
      <w:r w:rsidR="00DD1415">
        <w:rPr>
          <w:lang w:val="it-IT"/>
        </w:rPr>
        <w:t>@</w:t>
      </w:r>
      <w:r w:rsidR="00DD1415" w:rsidRPr="00B779A9">
        <w:rPr>
          <w:lang w:val="it-IT"/>
        </w:rPr>
        <w:t>21.</w:t>
      </w:r>
      <w:r w:rsidR="00FB7DD5" w:rsidRPr="00B779A9">
        <w:rPr>
          <w:lang w:val="it-IT"/>
        </w:rPr>
        <w:t xml:space="preserve"> In fine AS</w:t>
      </w:r>
      <w:r w:rsidR="00885488" w:rsidRPr="00B779A9">
        <w:rPr>
          <w:lang w:val="it-IT"/>
        </w:rPr>
        <w:t xml:space="preserve"> </w:t>
      </w:r>
      <w:r w:rsidR="00885488" w:rsidRPr="00BC2E91">
        <w:rPr>
          <w:rStyle w:val="Incipit"/>
          <w:lang w:val="it-IT"/>
        </w:rPr>
        <w:t>Regina caeli</w:t>
      </w:r>
      <w:r w:rsidR="00885488" w:rsidRPr="00B779A9">
        <w:rPr>
          <w:lang w:val="it-IT"/>
        </w:rPr>
        <w:t>.</w:t>
      </w:r>
    </w:p>
    <w:p w:rsidR="009819E3" w:rsidRDefault="000C1005" w:rsidP="00415109">
      <w:pPr>
        <w:rPr>
          <w:lang w:val="it-IT"/>
        </w:rPr>
      </w:pPr>
      <w:r w:rsidRPr="00BC2E91">
        <w:rPr>
          <w:rStyle w:val="Time1"/>
          <w:lang w:val="it-IT"/>
        </w:rPr>
        <w:t>Ad matutinum</w:t>
      </w:r>
      <w:r w:rsidR="00885488" w:rsidRPr="00B779A9">
        <w:rPr>
          <w:lang w:val="it-IT"/>
        </w:rPr>
        <w:t xml:space="preserve"> I</w:t>
      </w:r>
      <w:r w:rsidR="00FB7DD5" w:rsidRPr="00B779A9">
        <w:rPr>
          <w:lang w:val="it-IT"/>
        </w:rPr>
        <w:t>N</w:t>
      </w:r>
      <w:r w:rsidR="00885488" w:rsidRPr="00B779A9">
        <w:rPr>
          <w:lang w:val="it-IT"/>
        </w:rPr>
        <w:t xml:space="preserve">V </w:t>
      </w:r>
      <w:r w:rsidR="00885488" w:rsidRPr="00BC2E91">
        <w:rPr>
          <w:rStyle w:val="Incipit"/>
          <w:lang w:val="it-IT"/>
        </w:rPr>
        <w:t>Alleluia regem martyrum dominum</w:t>
      </w:r>
      <w:r w:rsidR="00DD1415">
        <w:rPr>
          <w:lang w:val="it-IT"/>
        </w:rPr>
        <w:t>@</w:t>
      </w:r>
      <w:r w:rsidR="00DD1415" w:rsidRPr="00B779A9">
        <w:rPr>
          <w:lang w:val="it-IT"/>
        </w:rPr>
        <w:t>126.</w:t>
      </w:r>
      <w:r w:rsidR="00885488" w:rsidRPr="00B779A9">
        <w:rPr>
          <w:lang w:val="it-IT"/>
        </w:rPr>
        <w:t xml:space="preserve"> HY </w:t>
      </w:r>
      <w:r w:rsidR="00885488" w:rsidRPr="00BC2E91">
        <w:rPr>
          <w:rStyle w:val="Incipit"/>
          <w:lang w:val="it-IT"/>
        </w:rPr>
        <w:t>Vita sanctorum</w:t>
      </w:r>
      <w:r w:rsidR="00885488" w:rsidRPr="00B779A9">
        <w:rPr>
          <w:lang w:val="it-IT"/>
        </w:rPr>
        <w:t xml:space="preserve">. </w:t>
      </w:r>
    </w:p>
    <w:p w:rsidR="00885488" w:rsidRPr="00B779A9" w:rsidRDefault="00FB7DD5" w:rsidP="00415109">
      <w:pPr>
        <w:rPr>
          <w:lang w:val="pt-PT"/>
        </w:rPr>
      </w:pPr>
      <w:r w:rsidRPr="00B779A9">
        <w:rPr>
          <w:lang w:val="pt-PT"/>
        </w:rPr>
        <w:t>(248r)</w:t>
      </w:r>
      <w:r w:rsidR="009819E3">
        <w:rPr>
          <w:lang w:val="pt-PT"/>
        </w:rPr>
        <w:t xml:space="preserve"> </w:t>
      </w:r>
      <w:r w:rsidR="000C1005" w:rsidRPr="00BC2E91">
        <w:rPr>
          <w:rStyle w:val="Time2"/>
          <w:lang w:val="pt-PT"/>
        </w:rPr>
        <w:t>In primo nocturno</w:t>
      </w:r>
      <w:r w:rsidR="00885488" w:rsidRPr="00B779A9">
        <w:rPr>
          <w:lang w:val="pt-PT"/>
        </w:rPr>
        <w:t xml:space="preserve"> AN </w:t>
      </w:r>
      <w:r w:rsidR="00885488" w:rsidRPr="00BC2E91">
        <w:rPr>
          <w:rStyle w:val="Incipit"/>
          <w:lang w:val="pt-PT"/>
        </w:rPr>
        <w:t xml:space="preserve">Ego sum </w:t>
      </w:r>
      <w:r w:rsidR="0007245A" w:rsidRPr="00BC2E91">
        <w:rPr>
          <w:rStyle w:val="Incipit"/>
          <w:lang w:val="pt-PT"/>
        </w:rPr>
        <w:t>vitis</w:t>
      </w:r>
      <w:r w:rsidR="00885488" w:rsidRPr="00BC2E91">
        <w:rPr>
          <w:rStyle w:val="Incipit"/>
          <w:lang w:val="pt-PT"/>
        </w:rPr>
        <w:t xml:space="preserve"> </w:t>
      </w:r>
      <w:r w:rsidR="0007245A" w:rsidRPr="00BC2E91">
        <w:rPr>
          <w:rStyle w:val="Incipit"/>
          <w:lang w:val="pt-PT"/>
        </w:rPr>
        <w:t>vera</w:t>
      </w:r>
      <w:r w:rsidR="00885488" w:rsidRPr="00BC2E91">
        <w:rPr>
          <w:rStyle w:val="Incipit"/>
          <w:lang w:val="pt-PT"/>
        </w:rPr>
        <w:t xml:space="preserve"> alleluia</w:t>
      </w:r>
      <w:r w:rsidR="00DD1415">
        <w:rPr>
          <w:lang w:val="pt-PT"/>
        </w:rPr>
        <w:t>@</w:t>
      </w:r>
      <w:r w:rsidR="00DD1415" w:rsidRPr="00B779A9">
        <w:rPr>
          <w:lang w:val="pt-PT"/>
        </w:rPr>
        <w:t>93.</w:t>
      </w:r>
      <w:r w:rsidR="00885488" w:rsidRPr="00B779A9">
        <w:rPr>
          <w:lang w:val="pt-PT"/>
        </w:rPr>
        <w:t xml:space="preserve"> PS </w:t>
      </w:r>
      <w:r w:rsidR="00885488" w:rsidRPr="00BC2E91">
        <w:rPr>
          <w:rStyle w:val="Incipit"/>
          <w:lang w:val="pt-PT"/>
        </w:rPr>
        <w:t xml:space="preserve">Beatus </w:t>
      </w:r>
      <w:r w:rsidR="00C31823" w:rsidRPr="00BC2E91">
        <w:rPr>
          <w:rStyle w:val="Incipit"/>
          <w:lang w:val="pt-PT"/>
        </w:rPr>
        <w:t>vir</w:t>
      </w:r>
      <w:r w:rsidR="00885488" w:rsidRPr="00B779A9">
        <w:rPr>
          <w:lang w:val="pt-PT"/>
        </w:rPr>
        <w:t xml:space="preserve">. </w:t>
      </w:r>
      <w:r w:rsidR="00BA24A1" w:rsidRPr="00BC2E91">
        <w:rPr>
          <w:lang w:val="pt-PT"/>
        </w:rPr>
        <w:t>[</w:t>
      </w:r>
      <w:r w:rsidR="00885488" w:rsidRPr="00BC2E91">
        <w:rPr>
          <w:lang w:val="pt-PT"/>
        </w:rPr>
        <w:t>PS</w:t>
      </w:r>
      <w:r w:rsidR="00BA24A1" w:rsidRPr="00BC2E91">
        <w:rPr>
          <w:lang w:val="pt-PT"/>
        </w:rPr>
        <w:t>]</w:t>
      </w:r>
      <w:r w:rsidR="00885488" w:rsidRPr="00BC2E91">
        <w:rPr>
          <w:lang w:val="pt-PT"/>
        </w:rPr>
        <w:t xml:space="preserve"> </w:t>
      </w:r>
      <w:r w:rsidR="00885488" w:rsidRPr="00BC2E91">
        <w:rPr>
          <w:rStyle w:val="Incipit"/>
          <w:lang w:val="pt-PT"/>
        </w:rPr>
        <w:t>Quare fremuerunt</w:t>
      </w:r>
      <w:r w:rsidR="00885488" w:rsidRPr="00BC2E91">
        <w:rPr>
          <w:lang w:val="pt-PT"/>
        </w:rPr>
        <w:t xml:space="preserve">. </w:t>
      </w:r>
      <w:r w:rsidR="00BA24A1" w:rsidRPr="00BC2E91">
        <w:rPr>
          <w:lang w:val="pt-PT"/>
        </w:rPr>
        <w:t>[</w:t>
      </w:r>
      <w:r w:rsidR="00885488" w:rsidRPr="00BC2E91">
        <w:rPr>
          <w:lang w:val="pt-PT"/>
        </w:rPr>
        <w:t>PS</w:t>
      </w:r>
      <w:r w:rsidR="00BA24A1" w:rsidRPr="00BC2E91">
        <w:rPr>
          <w:lang w:val="pt-PT"/>
        </w:rPr>
        <w:t>]</w:t>
      </w:r>
      <w:r w:rsidR="00885488" w:rsidRPr="00BC2E91">
        <w:rPr>
          <w:lang w:val="pt-PT"/>
        </w:rPr>
        <w:t xml:space="preserve"> </w:t>
      </w:r>
      <w:r w:rsidR="00885488" w:rsidRPr="00BC2E91">
        <w:rPr>
          <w:rStyle w:val="Incipit"/>
          <w:lang w:val="pt-PT"/>
        </w:rPr>
        <w:t>Domine quid multiplicati sunt</w:t>
      </w:r>
      <w:r w:rsidR="00885488" w:rsidRPr="00BC2E91">
        <w:rPr>
          <w:lang w:val="pt-PT"/>
        </w:rPr>
        <w:t xml:space="preserve">. VS </w:t>
      </w:r>
      <w:r w:rsidR="00885488" w:rsidRPr="00BC2E91">
        <w:rPr>
          <w:rStyle w:val="Incipit"/>
          <w:lang w:val="pt-PT"/>
        </w:rPr>
        <w:t>Gloria et honore</w:t>
      </w:r>
      <w:r w:rsidR="004E232C" w:rsidRPr="00BC2E91">
        <w:rPr>
          <w:lang w:val="pt-PT"/>
        </w:rPr>
        <w:t xml:space="preserve">. </w:t>
      </w:r>
      <w:r w:rsidR="009B470B" w:rsidRPr="00BC2E91">
        <w:rPr>
          <w:lang w:val="pt-PT"/>
        </w:rPr>
        <w:t xml:space="preserve">Lectiones ex volumine </w:t>
      </w:r>
      <w:r w:rsidR="009819E3" w:rsidRPr="00BC2E91">
        <w:rPr>
          <w:lang w:val="pt-PT"/>
        </w:rPr>
        <w:t>de sanctis circa initium</w:t>
      </w:r>
      <w:r w:rsidR="009B470B" w:rsidRPr="00BC2E91">
        <w:rPr>
          <w:lang w:val="pt-PT"/>
        </w:rPr>
        <w:t xml:space="preserve"> </w:t>
      </w:r>
      <w:r w:rsidR="009B470B" w:rsidRPr="00B779A9">
        <w:rPr>
          <w:lang w:val="pt-PT"/>
        </w:rPr>
        <w:t>[</w:t>
      </w:r>
      <w:r w:rsidR="004E232C" w:rsidRPr="00B779A9">
        <w:rPr>
          <w:lang w:val="pt-PT"/>
        </w:rPr>
        <w:t>LS</w:t>
      </w:r>
      <w:r w:rsidR="009B470B" w:rsidRPr="00B779A9">
        <w:rPr>
          <w:lang w:val="pt-PT"/>
        </w:rPr>
        <w:t>]</w:t>
      </w:r>
      <w:r w:rsidR="00885488" w:rsidRPr="00B779A9">
        <w:rPr>
          <w:lang w:val="pt-PT"/>
        </w:rPr>
        <w:t xml:space="preserve"> </w:t>
      </w:r>
      <w:r w:rsidR="00885488" w:rsidRPr="00BC2E91">
        <w:rPr>
          <w:rStyle w:val="Incipit"/>
          <w:lang w:val="pt-PT"/>
        </w:rPr>
        <w:t>Quia annua festa sanctorum martyrum colimus</w:t>
      </w:r>
      <w:r w:rsidR="00885488" w:rsidRPr="00B779A9">
        <w:rPr>
          <w:lang w:val="pt-PT"/>
        </w:rPr>
        <w:t xml:space="preserve">. RP </w:t>
      </w:r>
      <w:r w:rsidR="00885488" w:rsidRPr="00BC2E91">
        <w:rPr>
          <w:rStyle w:val="Incipit"/>
          <w:lang w:val="pt-PT"/>
        </w:rPr>
        <w:t xml:space="preserve">Beatus </w:t>
      </w:r>
      <w:r w:rsidR="00C31823" w:rsidRPr="00BC2E91">
        <w:rPr>
          <w:rStyle w:val="Incipit"/>
          <w:lang w:val="pt-PT"/>
        </w:rPr>
        <w:t>vir</w:t>
      </w:r>
      <w:r w:rsidR="00DD1415">
        <w:rPr>
          <w:lang w:val="pt-PT"/>
        </w:rPr>
        <w:t>@</w:t>
      </w:r>
      <w:r w:rsidR="00DD1415" w:rsidRPr="00B779A9">
        <w:rPr>
          <w:lang w:val="pt-PT"/>
        </w:rPr>
        <w:t>90.</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E56159" w:rsidRPr="00BC2E91">
        <w:rPr>
          <w:rStyle w:val="Incipit"/>
          <w:lang w:val="pt-PT"/>
        </w:rPr>
        <w:t>Pretios</w:t>
      </w:r>
      <w:r w:rsidR="00885488" w:rsidRPr="00BC2E91">
        <w:rPr>
          <w:rStyle w:val="Incipit"/>
          <w:lang w:val="pt-PT"/>
        </w:rPr>
        <w:t>a</w:t>
      </w:r>
      <w:r w:rsidR="00DD1415">
        <w:rPr>
          <w:lang w:val="pt-PT"/>
        </w:rPr>
        <w:t>@</w:t>
      </w:r>
      <w:r w:rsidR="00DD1415" w:rsidRPr="00B779A9">
        <w:rPr>
          <w:lang w:val="pt-PT"/>
        </w:rPr>
        <w:t>90.</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1341DD" w:rsidRPr="00BC2E91">
        <w:rPr>
          <w:rStyle w:val="Incipit"/>
          <w:lang w:val="pt-PT"/>
        </w:rPr>
        <w:t>Tristit</w:t>
      </w:r>
      <w:r w:rsidR="00885488" w:rsidRPr="00BC2E91">
        <w:rPr>
          <w:rStyle w:val="Incipit"/>
          <w:lang w:val="pt-PT"/>
        </w:rPr>
        <w:t xml:space="preserve">ia </w:t>
      </w:r>
      <w:r w:rsidR="009772E9" w:rsidRPr="00BC2E91">
        <w:rPr>
          <w:rStyle w:val="Incipit"/>
          <w:lang w:val="pt-PT"/>
        </w:rPr>
        <w:t>vestr</w:t>
      </w:r>
      <w:r w:rsidR="00885488" w:rsidRPr="00BC2E91">
        <w:rPr>
          <w:rStyle w:val="Incipit"/>
          <w:lang w:val="pt-PT"/>
        </w:rPr>
        <w:t>a</w:t>
      </w:r>
      <w:r w:rsidR="00DD1415">
        <w:rPr>
          <w:lang w:val="pt-PT"/>
        </w:rPr>
        <w:t>@</w:t>
      </w:r>
      <w:r w:rsidR="00DD1415" w:rsidRPr="00B779A9">
        <w:rPr>
          <w:lang w:val="pt-PT"/>
        </w:rPr>
        <w:t>90.</w:t>
      </w:r>
    </w:p>
    <w:p w:rsidR="00885488" w:rsidRPr="00B779A9" w:rsidRDefault="000C1005" w:rsidP="00415109">
      <w:pPr>
        <w:rPr>
          <w:lang w:val="pt-PT"/>
        </w:rPr>
      </w:pPr>
      <w:r w:rsidRPr="00BC2E91">
        <w:rPr>
          <w:rStyle w:val="Time2"/>
          <w:lang w:val="pt-PT"/>
        </w:rPr>
        <w:t>In secundo nocturno</w:t>
      </w:r>
      <w:r w:rsidR="00885488" w:rsidRPr="00B779A9">
        <w:rPr>
          <w:lang w:val="pt-PT"/>
        </w:rPr>
        <w:t xml:space="preserve"> AN </w:t>
      </w:r>
      <w:r w:rsidR="00885488" w:rsidRPr="00BC2E91">
        <w:rPr>
          <w:rStyle w:val="Incipit"/>
          <w:lang w:val="pt-PT"/>
        </w:rPr>
        <w:t xml:space="preserve">Ecce ego </w:t>
      </w:r>
      <w:r w:rsidR="001B7479" w:rsidRPr="00BC2E91">
        <w:rPr>
          <w:rStyle w:val="Incipit"/>
          <w:lang w:val="pt-PT"/>
        </w:rPr>
        <w:t>vobis</w:t>
      </w:r>
      <w:r w:rsidR="00885488" w:rsidRPr="00BC2E91">
        <w:rPr>
          <w:rStyle w:val="Incipit"/>
          <w:lang w:val="pt-PT"/>
        </w:rPr>
        <w:t>cum sum alleluia</w:t>
      </w:r>
      <w:r w:rsidR="00885488" w:rsidRPr="00B779A9">
        <w:rPr>
          <w:lang w:val="pt-PT"/>
        </w:rPr>
        <w:t xml:space="preserve">. PS </w:t>
      </w:r>
      <w:r w:rsidR="00885488" w:rsidRPr="00BC2E91">
        <w:rPr>
          <w:rStyle w:val="Incipit"/>
          <w:lang w:val="pt-PT"/>
        </w:rPr>
        <w:t>Cum in</w:t>
      </w:r>
      <w:r w:rsidR="00702792" w:rsidRPr="00BC2E91">
        <w:rPr>
          <w:rStyle w:val="Incipit"/>
          <w:lang w:val="pt-PT"/>
        </w:rPr>
        <w:t>voc</w:t>
      </w:r>
      <w:r w:rsidR="00885488" w:rsidRPr="00BC2E91">
        <w:rPr>
          <w:rStyle w:val="Incipit"/>
          <w:lang w:val="pt-PT"/>
        </w:rPr>
        <w:t>arem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Verba mea</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Domine dominus noster</w:t>
      </w:r>
      <w:r w:rsidR="00885488" w:rsidRPr="00B779A9">
        <w:rPr>
          <w:lang w:val="pt-PT"/>
        </w:rPr>
        <w:t xml:space="preserve">. VS </w:t>
      </w:r>
      <w:r w:rsidR="00885488" w:rsidRPr="00BC2E91">
        <w:rPr>
          <w:rStyle w:val="Incipit"/>
          <w:lang w:val="pt-PT"/>
        </w:rPr>
        <w:t>Posuisti domine</w:t>
      </w:r>
      <w:r w:rsidR="00885488" w:rsidRPr="00B779A9">
        <w:rPr>
          <w:lang w:val="pt-PT"/>
        </w:rPr>
        <w:t xml:space="preserve">. RP </w:t>
      </w:r>
      <w:r w:rsidR="00885488" w:rsidRPr="00BC2E91">
        <w:rPr>
          <w:rStyle w:val="Incipit"/>
          <w:lang w:val="pt-PT"/>
        </w:rPr>
        <w:t>Lux perpetua</w:t>
      </w:r>
      <w:r w:rsidR="00DD1415">
        <w:rPr>
          <w:lang w:val="pt-PT"/>
        </w:rPr>
        <w:t>@</w:t>
      </w:r>
      <w:r w:rsidR="00DD1415" w:rsidRPr="00B779A9">
        <w:rPr>
          <w:lang w:val="pt-PT"/>
        </w:rPr>
        <w:t>90.</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Vidi ci</w:t>
      </w:r>
      <w:r w:rsidR="00D66EA2" w:rsidRPr="00BC2E91">
        <w:rPr>
          <w:rStyle w:val="Incipit"/>
          <w:lang w:val="pt-PT"/>
        </w:rPr>
        <w:t>vita</w:t>
      </w:r>
      <w:r w:rsidR="00885488" w:rsidRPr="00BC2E91">
        <w:rPr>
          <w:rStyle w:val="Incipit"/>
          <w:lang w:val="pt-PT"/>
        </w:rPr>
        <w:t>tem</w:t>
      </w:r>
      <w:r w:rsidR="00DD1415">
        <w:rPr>
          <w:lang w:val="pt-PT"/>
        </w:rPr>
        <w:t>@</w:t>
      </w:r>
      <w:r w:rsidR="00DD1415" w:rsidRPr="00B779A9">
        <w:rPr>
          <w:lang w:val="pt-PT"/>
        </w:rPr>
        <w:t>91.</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 xml:space="preserve">Ego sum </w:t>
      </w:r>
      <w:r w:rsidR="0007245A" w:rsidRPr="00BC2E91">
        <w:rPr>
          <w:rStyle w:val="Incipit"/>
          <w:lang w:val="pt-PT"/>
        </w:rPr>
        <w:t>vitis</w:t>
      </w:r>
      <w:r w:rsidR="00DD1415">
        <w:rPr>
          <w:lang w:val="pt-PT"/>
        </w:rPr>
        <w:t>@</w:t>
      </w:r>
      <w:r w:rsidR="00DD1415" w:rsidRPr="00B779A9">
        <w:rPr>
          <w:lang w:val="pt-PT"/>
        </w:rPr>
        <w:t>91.</w:t>
      </w:r>
    </w:p>
    <w:p w:rsidR="00885488" w:rsidRPr="00B779A9" w:rsidRDefault="000C1005" w:rsidP="00415109">
      <w:pPr>
        <w:rPr>
          <w:lang w:val="pt-PT"/>
        </w:rPr>
      </w:pPr>
      <w:r w:rsidRPr="00234396">
        <w:rPr>
          <w:rStyle w:val="Time2"/>
          <w:lang w:val="pt-PT"/>
        </w:rPr>
        <w:t>In tertio nocturno</w:t>
      </w:r>
      <w:r w:rsidR="00885488" w:rsidRPr="00234396">
        <w:rPr>
          <w:lang w:val="pt-PT"/>
        </w:rPr>
        <w:t xml:space="preserve"> AN </w:t>
      </w:r>
      <w:r w:rsidR="009819E3" w:rsidRPr="00234396">
        <w:rPr>
          <w:rStyle w:val="Incipit"/>
          <w:lang w:val="pt-PT"/>
        </w:rPr>
        <w:t>Tristit</w:t>
      </w:r>
      <w:r w:rsidR="00885488" w:rsidRPr="00234396">
        <w:rPr>
          <w:rStyle w:val="Incipit"/>
          <w:lang w:val="pt-PT"/>
        </w:rPr>
        <w:t>ia</w:t>
      </w:r>
      <w:r w:rsidR="005A362F" w:rsidRPr="00234396">
        <w:rPr>
          <w:i/>
          <w:lang w:val="pt-PT"/>
        </w:rPr>
        <w:t xml:space="preserve"> </w:t>
      </w:r>
      <w:r w:rsidR="009772E9" w:rsidRPr="00234396">
        <w:rPr>
          <w:rStyle w:val="Incipit"/>
          <w:lang w:val="pt-PT"/>
        </w:rPr>
        <w:t>vestr</w:t>
      </w:r>
      <w:r w:rsidR="00885488" w:rsidRPr="00234396">
        <w:rPr>
          <w:rStyle w:val="Incipit"/>
          <w:lang w:val="pt-PT"/>
        </w:rPr>
        <w:t>a</w:t>
      </w:r>
      <w:r w:rsidR="005A362F" w:rsidRPr="00234396">
        <w:rPr>
          <w:i/>
          <w:lang w:val="pt-PT"/>
        </w:rPr>
        <w:t xml:space="preserve"> </w:t>
      </w:r>
      <w:r w:rsidR="00885488" w:rsidRPr="00234396">
        <w:rPr>
          <w:rStyle w:val="Incipit"/>
          <w:lang w:val="pt-PT"/>
        </w:rPr>
        <w:t>alleluia</w:t>
      </w:r>
      <w:r w:rsidR="00885488" w:rsidRPr="00234396">
        <w:rPr>
          <w:lang w:val="pt-PT"/>
        </w:rPr>
        <w:t xml:space="preserve"> sexti toni ex usu cantetur quia non invenitur in </w:t>
      </w:r>
      <w:r w:rsidR="00885488" w:rsidRPr="00234396">
        <w:rPr>
          <w:rStyle w:val="Funktion"/>
          <w:lang w:val="pt-PT"/>
        </w:rPr>
        <w:t>antiphonario</w:t>
      </w:r>
      <w:r w:rsidR="00885488" w:rsidRPr="00234396">
        <w:rPr>
          <w:lang w:val="pt-PT"/>
        </w:rPr>
        <w:t xml:space="preserve">. PS </w:t>
      </w:r>
      <w:r w:rsidR="00885488" w:rsidRPr="00234396">
        <w:rPr>
          <w:rStyle w:val="Incipit"/>
          <w:lang w:val="pt-PT"/>
        </w:rPr>
        <w:t>In</w:t>
      </w:r>
      <w:r w:rsidR="005A362F" w:rsidRPr="00234396">
        <w:rPr>
          <w:i/>
          <w:lang w:val="pt-PT"/>
        </w:rPr>
        <w:t xml:space="preserve"> </w:t>
      </w:r>
      <w:r w:rsidR="00885488" w:rsidRPr="00234396">
        <w:rPr>
          <w:rStyle w:val="Incipit"/>
          <w:lang w:val="pt-PT"/>
        </w:rPr>
        <w:t>domino</w:t>
      </w:r>
      <w:r w:rsidR="005A362F" w:rsidRPr="00234396">
        <w:rPr>
          <w:i/>
          <w:lang w:val="pt-PT"/>
        </w:rPr>
        <w:t xml:space="preserve"> </w:t>
      </w:r>
      <w:r w:rsidR="00885488" w:rsidRPr="00234396">
        <w:rPr>
          <w:rStyle w:val="Incipit"/>
          <w:lang w:val="pt-PT"/>
        </w:rPr>
        <w:t>confido</w:t>
      </w:r>
      <w:r w:rsidR="00794880" w:rsidRPr="00234396">
        <w:rPr>
          <w:lang w:val="pt-PT"/>
        </w:rPr>
        <w:t xml:space="preserve">. </w:t>
      </w:r>
      <w:r w:rsidR="00BA24A1" w:rsidRPr="00234396">
        <w:rPr>
          <w:lang w:val="pt-PT"/>
        </w:rPr>
        <w:t>[</w:t>
      </w:r>
      <w:r w:rsidR="00885488" w:rsidRPr="00234396">
        <w:rPr>
          <w:lang w:val="pt-PT"/>
        </w:rPr>
        <w:t>PS</w:t>
      </w:r>
      <w:r w:rsidR="00BA24A1" w:rsidRPr="00234396">
        <w:rPr>
          <w:lang w:val="pt-PT"/>
        </w:rPr>
        <w:t>]</w:t>
      </w:r>
      <w:r w:rsidR="00885488" w:rsidRPr="00234396">
        <w:rPr>
          <w:lang w:val="pt-PT"/>
        </w:rPr>
        <w:t xml:space="preserve"> </w:t>
      </w:r>
      <w:r w:rsidR="00885488" w:rsidRPr="00234396">
        <w:rPr>
          <w:rStyle w:val="Incipit"/>
          <w:lang w:val="pt-PT"/>
        </w:rPr>
        <w:t>Domine</w:t>
      </w:r>
      <w:r w:rsidR="005A362F" w:rsidRPr="00234396">
        <w:rPr>
          <w:i/>
          <w:lang w:val="pt-PT"/>
        </w:rPr>
        <w:t xml:space="preserve"> </w:t>
      </w:r>
      <w:r w:rsidR="00885488" w:rsidRPr="00234396">
        <w:rPr>
          <w:rStyle w:val="Incipit"/>
          <w:lang w:val="pt-PT"/>
        </w:rPr>
        <w:t>quis</w:t>
      </w:r>
      <w:r w:rsidR="005A362F" w:rsidRPr="00234396">
        <w:rPr>
          <w:i/>
          <w:lang w:val="pt-PT"/>
        </w:rPr>
        <w:t xml:space="preserve"> </w:t>
      </w:r>
      <w:r w:rsidR="00885488" w:rsidRPr="00234396">
        <w:rPr>
          <w:rStyle w:val="Incipit"/>
          <w:lang w:val="pt-PT"/>
        </w:rPr>
        <w:t>habitabit</w:t>
      </w:r>
      <w:r w:rsidR="00794880" w:rsidRPr="00234396">
        <w:rPr>
          <w:lang w:val="pt-PT"/>
        </w:rPr>
        <w:t xml:space="preserve">. </w:t>
      </w:r>
      <w:r w:rsidR="00BA24A1" w:rsidRPr="00234396">
        <w:rPr>
          <w:lang w:val="pt-PT"/>
        </w:rPr>
        <w:t>[</w:t>
      </w:r>
      <w:r w:rsidR="00885488" w:rsidRPr="00234396">
        <w:rPr>
          <w:lang w:val="pt-PT"/>
        </w:rPr>
        <w:t>PS</w:t>
      </w:r>
      <w:r w:rsidR="00BA24A1" w:rsidRPr="00234396">
        <w:rPr>
          <w:lang w:val="pt-PT"/>
        </w:rPr>
        <w:t>]</w:t>
      </w:r>
      <w:r w:rsidR="00885488" w:rsidRPr="00234396">
        <w:rPr>
          <w:lang w:val="pt-PT"/>
        </w:rPr>
        <w:t xml:space="preserve"> </w:t>
      </w:r>
      <w:r w:rsidR="00885488" w:rsidRPr="00234396">
        <w:rPr>
          <w:rStyle w:val="Incipit"/>
          <w:lang w:val="pt-PT"/>
        </w:rPr>
        <w:t>Domine</w:t>
      </w:r>
      <w:r w:rsidR="005A362F" w:rsidRPr="00234396">
        <w:rPr>
          <w:i/>
          <w:lang w:val="pt-PT"/>
        </w:rPr>
        <w:t xml:space="preserve"> </w:t>
      </w:r>
      <w:r w:rsidR="00885488" w:rsidRPr="00234396">
        <w:rPr>
          <w:rStyle w:val="Incipit"/>
          <w:lang w:val="pt-PT"/>
        </w:rPr>
        <w:t>in</w:t>
      </w:r>
      <w:r w:rsidR="005A362F" w:rsidRPr="00234396">
        <w:rPr>
          <w:i/>
          <w:lang w:val="pt-PT"/>
        </w:rPr>
        <w:t xml:space="preserve"> </w:t>
      </w:r>
      <w:r w:rsidR="00C31823" w:rsidRPr="00234396">
        <w:rPr>
          <w:rStyle w:val="Incipit"/>
          <w:lang w:val="pt-PT"/>
        </w:rPr>
        <w:t>vir</w:t>
      </w:r>
      <w:r w:rsidR="00885488" w:rsidRPr="00234396">
        <w:rPr>
          <w:rStyle w:val="Incipit"/>
          <w:lang w:val="pt-PT"/>
        </w:rPr>
        <w:t>tute</w:t>
      </w:r>
      <w:r w:rsidR="00885488" w:rsidRPr="00234396">
        <w:rPr>
          <w:lang w:val="pt-PT"/>
        </w:rPr>
        <w:t xml:space="preserve">. VS </w:t>
      </w:r>
      <w:r w:rsidR="00885488" w:rsidRPr="00234396">
        <w:rPr>
          <w:rStyle w:val="Incipit"/>
          <w:lang w:val="pt-PT"/>
        </w:rPr>
        <w:t>Magna</w:t>
      </w:r>
      <w:r w:rsidR="005A362F" w:rsidRPr="00234396">
        <w:rPr>
          <w:i/>
          <w:lang w:val="pt-PT"/>
        </w:rPr>
        <w:t xml:space="preserve"> </w:t>
      </w:r>
      <w:r w:rsidR="00885488" w:rsidRPr="00234396">
        <w:rPr>
          <w:rStyle w:val="Incipit"/>
          <w:lang w:val="pt-PT"/>
        </w:rPr>
        <w:lastRenderedPageBreak/>
        <w:t>est</w:t>
      </w:r>
      <w:r w:rsidR="005A362F" w:rsidRPr="00234396">
        <w:rPr>
          <w:i/>
          <w:lang w:val="pt-PT"/>
        </w:rPr>
        <w:t xml:space="preserve"> </w:t>
      </w:r>
      <w:r w:rsidR="00885488" w:rsidRPr="00234396">
        <w:rPr>
          <w:rStyle w:val="Incipit"/>
          <w:lang w:val="pt-PT"/>
        </w:rPr>
        <w:t>gloria</w:t>
      </w:r>
      <w:r w:rsidR="00885488" w:rsidRPr="00234396">
        <w:rPr>
          <w:lang w:val="pt-PT"/>
        </w:rPr>
        <w:t xml:space="preserve">. </w:t>
      </w:r>
      <w:r w:rsidR="009B470B" w:rsidRPr="00234396">
        <w:rPr>
          <w:lang w:val="pt-PT"/>
        </w:rPr>
        <w:t xml:space="preserve">Evangelium invenies post lectiones hodiernas altero folio. </w:t>
      </w:r>
      <w:r w:rsidR="009B470B" w:rsidRPr="00B779A9">
        <w:rPr>
          <w:lang w:val="pt-PT"/>
        </w:rPr>
        <w:t>[</w:t>
      </w:r>
      <w:r w:rsidR="00885488" w:rsidRPr="00B779A9">
        <w:rPr>
          <w:lang w:val="pt-PT"/>
        </w:rPr>
        <w:t>EV</w:t>
      </w:r>
      <w:r w:rsidR="009B470B" w:rsidRPr="00B779A9">
        <w:rPr>
          <w:lang w:val="pt-PT"/>
        </w:rPr>
        <w:t>]</w:t>
      </w:r>
      <w:r w:rsidR="00885488" w:rsidRPr="00B779A9">
        <w:rPr>
          <w:lang w:val="pt-PT"/>
        </w:rPr>
        <w:t xml:space="preserve"> </w:t>
      </w:r>
      <w:r w:rsidR="00885488" w:rsidRPr="005A362F">
        <w:rPr>
          <w:rStyle w:val="Incipit"/>
          <w:lang w:val="pt-PT"/>
        </w:rPr>
        <w:t>Ego</w:t>
      </w:r>
      <w:r w:rsidR="005A362F" w:rsidRPr="00BE7D55">
        <w:rPr>
          <w:i/>
          <w:lang w:val="pt-PT"/>
        </w:rPr>
        <w:t xml:space="preserve"> </w:t>
      </w:r>
      <w:r w:rsidR="00885488" w:rsidRPr="005A362F">
        <w:rPr>
          <w:rStyle w:val="Incipit"/>
          <w:lang w:val="pt-PT"/>
        </w:rPr>
        <w:t>sum</w:t>
      </w:r>
      <w:r w:rsidR="005A362F" w:rsidRPr="00BE7D55">
        <w:rPr>
          <w:i/>
          <w:lang w:val="pt-PT"/>
        </w:rPr>
        <w:t xml:space="preserve"> </w:t>
      </w:r>
      <w:r w:rsidR="0007245A" w:rsidRPr="005A362F">
        <w:rPr>
          <w:rStyle w:val="Incipit"/>
          <w:lang w:val="pt-PT"/>
        </w:rPr>
        <w:t>vitis</w:t>
      </w:r>
      <w:r w:rsidR="005A362F" w:rsidRPr="00BE7D55">
        <w:rPr>
          <w:i/>
          <w:lang w:val="pt-PT"/>
        </w:rPr>
        <w:t xml:space="preserve"> </w:t>
      </w:r>
      <w:r w:rsidR="0007245A" w:rsidRPr="005A362F">
        <w:rPr>
          <w:rStyle w:val="Incipit"/>
          <w:lang w:val="pt-PT"/>
        </w:rPr>
        <w:t>vera</w:t>
      </w:r>
      <w:r w:rsidR="005A362F" w:rsidRPr="00BE7D55">
        <w:rPr>
          <w:i/>
          <w:lang w:val="pt-PT"/>
        </w:rPr>
        <w:t xml:space="preserve"> </w:t>
      </w:r>
      <w:r w:rsidR="00885488" w:rsidRPr="005A362F">
        <w:rPr>
          <w:rStyle w:val="Incipit"/>
          <w:lang w:val="pt-PT"/>
        </w:rPr>
        <w:t>et</w:t>
      </w:r>
      <w:r w:rsidR="005A362F" w:rsidRPr="00BE7D55">
        <w:rPr>
          <w:i/>
          <w:lang w:val="pt-PT"/>
        </w:rPr>
        <w:t xml:space="preserve"> </w:t>
      </w:r>
      <w:r w:rsidR="00885488" w:rsidRPr="005A362F">
        <w:rPr>
          <w:rStyle w:val="Incipit"/>
          <w:lang w:val="pt-PT"/>
        </w:rPr>
        <w:t>pater</w:t>
      </w:r>
      <w:r w:rsidR="005A362F" w:rsidRPr="00BE7D55">
        <w:rPr>
          <w:i/>
          <w:lang w:val="pt-PT"/>
        </w:rPr>
        <w:t xml:space="preserve"> </w:t>
      </w:r>
      <w:r w:rsidR="00885488" w:rsidRPr="005A362F">
        <w:rPr>
          <w:rStyle w:val="Incipit"/>
          <w:lang w:val="pt-PT"/>
        </w:rPr>
        <w:t>meus</w:t>
      </w:r>
      <w:r w:rsidR="005A362F" w:rsidRPr="00BE7D55">
        <w:rPr>
          <w:i/>
          <w:lang w:val="pt-PT"/>
        </w:rPr>
        <w:t xml:space="preserve"> </w:t>
      </w:r>
      <w:r w:rsidR="00885488" w:rsidRPr="005A362F">
        <w:rPr>
          <w:rStyle w:val="Incipit"/>
          <w:lang w:val="pt-PT"/>
        </w:rPr>
        <w:t>agricola</w:t>
      </w:r>
      <w:r w:rsidR="005A362F" w:rsidRPr="00BE7D55">
        <w:rPr>
          <w:i/>
          <w:lang w:val="pt-PT"/>
        </w:rPr>
        <w:t xml:space="preserve"> </w:t>
      </w:r>
      <w:r w:rsidR="00885488" w:rsidRPr="005A362F">
        <w:rPr>
          <w:rStyle w:val="Incipit"/>
          <w:lang w:val="pt-PT"/>
        </w:rPr>
        <w:t>est</w:t>
      </w:r>
      <w:r w:rsidR="00F22CF3" w:rsidRPr="00B779A9">
        <w:rPr>
          <w:lang w:val="pt-PT"/>
        </w:rPr>
        <w:t>. (248v) RP</w:t>
      </w:r>
      <w:r w:rsidR="00885488" w:rsidRPr="00B779A9">
        <w:rPr>
          <w:lang w:val="pt-PT"/>
        </w:rPr>
        <w:t xml:space="preserve"> </w:t>
      </w:r>
      <w:r w:rsidR="00885488" w:rsidRPr="005A362F">
        <w:rPr>
          <w:rStyle w:val="Incipit"/>
          <w:lang w:val="pt-PT"/>
        </w:rPr>
        <w:t>In</w:t>
      </w:r>
      <w:r w:rsidR="005A362F" w:rsidRPr="00BE7D55">
        <w:rPr>
          <w:i/>
          <w:lang w:val="pt-PT"/>
        </w:rPr>
        <w:t xml:space="preserve"> </w:t>
      </w:r>
      <w:r w:rsidR="00885488" w:rsidRPr="005A362F">
        <w:rPr>
          <w:rStyle w:val="Incipit"/>
          <w:lang w:val="pt-PT"/>
        </w:rPr>
        <w:t>d</w:t>
      </w:r>
      <w:r w:rsidR="00444DCC" w:rsidRPr="005A362F">
        <w:rPr>
          <w:rStyle w:val="Incipit"/>
          <w:lang w:val="pt-PT"/>
        </w:rPr>
        <w:t>i</w:t>
      </w:r>
      <w:r w:rsidR="00885488" w:rsidRPr="005A362F">
        <w:rPr>
          <w:rStyle w:val="Incipit"/>
          <w:lang w:val="pt-PT"/>
        </w:rPr>
        <w:t>ademate</w:t>
      </w:r>
      <w:r w:rsidR="00DD1415">
        <w:rPr>
          <w:lang w:val="pt-PT"/>
        </w:rPr>
        <w:t>@</w:t>
      </w:r>
      <w:r w:rsidR="00DD1415" w:rsidRPr="00B779A9">
        <w:rPr>
          <w:lang w:val="pt-PT"/>
        </w:rPr>
        <w:t>15.</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5A362F">
        <w:rPr>
          <w:rStyle w:val="Incipit"/>
          <w:lang w:val="pt-PT"/>
        </w:rPr>
        <w:t>De</w:t>
      </w:r>
      <w:r w:rsidR="005A362F" w:rsidRPr="00BE7D55">
        <w:rPr>
          <w:i/>
          <w:lang w:val="pt-PT"/>
        </w:rPr>
        <w:t xml:space="preserve"> </w:t>
      </w:r>
      <w:r w:rsidR="00885488" w:rsidRPr="005A362F">
        <w:rPr>
          <w:rStyle w:val="Incipit"/>
          <w:lang w:val="pt-PT"/>
        </w:rPr>
        <w:t>ore</w:t>
      </w:r>
      <w:r w:rsidR="005A362F" w:rsidRPr="00BE7D55">
        <w:rPr>
          <w:i/>
          <w:lang w:val="pt-PT"/>
        </w:rPr>
        <w:t xml:space="preserve"> </w:t>
      </w:r>
      <w:r w:rsidR="00885488" w:rsidRPr="005A362F">
        <w:rPr>
          <w:rStyle w:val="Incipit"/>
          <w:lang w:val="pt-PT"/>
        </w:rPr>
        <w:t>prudentis</w:t>
      </w:r>
      <w:r w:rsidR="00DD1415">
        <w:rPr>
          <w:lang w:val="pt-PT"/>
        </w:rPr>
        <w:t>@</w:t>
      </w:r>
      <w:r w:rsidR="00DD1415" w:rsidRPr="00B779A9">
        <w:rPr>
          <w:lang w:val="pt-PT"/>
        </w:rPr>
        <w:t>10.</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964808">
        <w:rPr>
          <w:lang w:val="pt-PT"/>
        </w:rPr>
        <w:t xml:space="preserve"> </w:t>
      </w:r>
      <w:r w:rsidR="00885488" w:rsidRPr="005A362F">
        <w:rPr>
          <w:rStyle w:val="Incipit"/>
          <w:lang w:val="pt-PT"/>
        </w:rPr>
        <w:t>Filiae</w:t>
      </w:r>
      <w:r w:rsidR="005A362F" w:rsidRPr="00BE7D55">
        <w:rPr>
          <w:i/>
          <w:lang w:val="pt-PT"/>
        </w:rPr>
        <w:t xml:space="preserve"> </w:t>
      </w:r>
      <w:r w:rsidR="00885488" w:rsidRPr="005A362F">
        <w:rPr>
          <w:rStyle w:val="Incipit"/>
          <w:lang w:val="pt-PT"/>
        </w:rPr>
        <w:t>Hierusalem</w:t>
      </w:r>
      <w:r w:rsidR="00DD1415">
        <w:rPr>
          <w:lang w:val="pt-PT"/>
        </w:rPr>
        <w:t>@</w:t>
      </w:r>
      <w:r w:rsidR="00DD1415" w:rsidRPr="00B779A9">
        <w:rPr>
          <w:lang w:val="pt-PT"/>
        </w:rPr>
        <w:t>91.</w:t>
      </w:r>
      <w:r w:rsidR="00885488" w:rsidRPr="00B779A9">
        <w:rPr>
          <w:lang w:val="pt-PT"/>
        </w:rPr>
        <w:t xml:space="preserve"> </w:t>
      </w:r>
      <w:r w:rsidR="00F22CF3" w:rsidRPr="00B779A9">
        <w:rPr>
          <w:lang w:val="pt-PT"/>
        </w:rPr>
        <w:t xml:space="preserve">[TD] </w:t>
      </w:r>
      <w:r w:rsidR="00F22CF3" w:rsidRPr="005A362F">
        <w:rPr>
          <w:rStyle w:val="Incipit"/>
          <w:lang w:val="pt-PT"/>
        </w:rPr>
        <w:t>Te</w:t>
      </w:r>
      <w:r w:rsidR="005A362F" w:rsidRPr="00BE7D55">
        <w:rPr>
          <w:i/>
          <w:lang w:val="pt-PT"/>
        </w:rPr>
        <w:t xml:space="preserve"> </w:t>
      </w:r>
      <w:r w:rsidR="00F22CF3" w:rsidRPr="005A362F">
        <w:rPr>
          <w:rStyle w:val="Incipit"/>
          <w:lang w:val="pt-PT"/>
        </w:rPr>
        <w:t>deum</w:t>
      </w:r>
      <w:r w:rsidR="005A362F" w:rsidRPr="00BE7D55">
        <w:rPr>
          <w:i/>
          <w:lang w:val="pt-PT"/>
        </w:rPr>
        <w:t xml:space="preserve"> </w:t>
      </w:r>
      <w:r w:rsidR="002A1610" w:rsidRPr="005A362F">
        <w:rPr>
          <w:rStyle w:val="Incipit"/>
          <w:lang w:val="pt-PT"/>
        </w:rPr>
        <w:t>laudamus</w:t>
      </w:r>
      <w:r w:rsidR="000C7FFC">
        <w:rPr>
          <w:lang w:val="pt-PT"/>
        </w:rPr>
        <w:t xml:space="preserve"> dicitur.</w:t>
      </w:r>
    </w:p>
    <w:p w:rsidR="00885488" w:rsidRPr="00BC2E91" w:rsidRDefault="000C1005" w:rsidP="00415109">
      <w:pPr>
        <w:rPr>
          <w:lang w:val="it-IT"/>
        </w:rPr>
      </w:pPr>
      <w:r w:rsidRPr="00BC2E91">
        <w:rPr>
          <w:rStyle w:val="Time1"/>
          <w:lang w:val="pt-PT"/>
        </w:rPr>
        <w:t>Ad laudes</w:t>
      </w:r>
      <w:r w:rsidR="00885488" w:rsidRPr="00B779A9">
        <w:rPr>
          <w:lang w:val="pt-PT"/>
        </w:rPr>
        <w:t xml:space="preserve"> AN </w:t>
      </w:r>
      <w:r w:rsidR="00885488" w:rsidRPr="00BC2E91">
        <w:rPr>
          <w:rStyle w:val="Incipit"/>
          <w:lang w:val="pt-PT"/>
        </w:rPr>
        <w:t>Iustum deduxit dominus</w:t>
      </w:r>
      <w:r w:rsidR="00885488" w:rsidRPr="00B779A9">
        <w:rPr>
          <w:lang w:val="pt-PT"/>
        </w:rPr>
        <w:t xml:space="preserve"> cum reliquis folio</w:t>
      </w:r>
      <w:r w:rsidR="00DD1415">
        <w:rPr>
          <w:lang w:val="pt-PT"/>
        </w:rPr>
        <w:t>@</w:t>
      </w:r>
      <w:r w:rsidR="00DD1415" w:rsidRPr="00B779A9">
        <w:rPr>
          <w:lang w:val="pt-PT"/>
        </w:rPr>
        <w:t>93.</w:t>
      </w:r>
      <w:r w:rsidR="00885488" w:rsidRPr="00B779A9">
        <w:rPr>
          <w:lang w:val="pt-PT"/>
        </w:rPr>
        <w:t xml:space="preserve"> </w:t>
      </w:r>
      <w:r w:rsidR="00885488" w:rsidRPr="00BC2E91">
        <w:rPr>
          <w:lang w:val="it-IT"/>
        </w:rPr>
        <w:t xml:space="preserve">HY </w:t>
      </w:r>
      <w:r w:rsidR="00885488" w:rsidRPr="00BC2E91">
        <w:rPr>
          <w:rStyle w:val="Incipit"/>
          <w:lang w:val="it-IT"/>
        </w:rPr>
        <w:t>Martyr dei qui unicum</w:t>
      </w:r>
      <w:r w:rsidR="00885488" w:rsidRPr="00BC2E91">
        <w:rPr>
          <w:lang w:val="it-IT"/>
        </w:rPr>
        <w:t xml:space="preserve">. VS </w:t>
      </w:r>
      <w:r w:rsidR="00885488" w:rsidRPr="00BC2E91">
        <w:rPr>
          <w:rStyle w:val="Incipit"/>
          <w:lang w:val="it-IT"/>
        </w:rPr>
        <w:t>Iustus ut palma</w:t>
      </w:r>
      <w:r w:rsidR="00885488" w:rsidRPr="00BC2E91">
        <w:rPr>
          <w:lang w:val="it-IT"/>
        </w:rPr>
        <w:t xml:space="preserve">. AB </w:t>
      </w:r>
      <w:r w:rsidR="00885488" w:rsidRPr="00BC2E91">
        <w:rPr>
          <w:rStyle w:val="Incipit"/>
          <w:lang w:val="it-IT"/>
        </w:rPr>
        <w:t>Iste cog</w:t>
      </w:r>
      <w:r w:rsidR="00D80D0C" w:rsidRPr="00BC2E91">
        <w:rPr>
          <w:rStyle w:val="Incipit"/>
          <w:lang w:val="it-IT"/>
        </w:rPr>
        <w:t>nov</w:t>
      </w:r>
      <w:r w:rsidR="00885488" w:rsidRPr="00BC2E91">
        <w:rPr>
          <w:rStyle w:val="Incipit"/>
          <w:lang w:val="it-IT"/>
        </w:rPr>
        <w:t xml:space="preserve">it </w:t>
      </w:r>
      <w:r w:rsidR="00E56159" w:rsidRPr="00BC2E91">
        <w:rPr>
          <w:rStyle w:val="Incipit"/>
          <w:lang w:val="it-IT"/>
        </w:rPr>
        <w:t>iustiti</w:t>
      </w:r>
      <w:r w:rsidR="00885488" w:rsidRPr="00BC2E91">
        <w:rPr>
          <w:rStyle w:val="Incipit"/>
          <w:lang w:val="it-IT"/>
        </w:rPr>
        <w:t>am alleluia</w:t>
      </w:r>
      <w:r w:rsidR="00DD1415">
        <w:rPr>
          <w:lang w:val="it-IT"/>
        </w:rPr>
        <w:t>@</w:t>
      </w:r>
      <w:r w:rsidR="00DD1415" w:rsidRPr="00BC2E91">
        <w:rPr>
          <w:lang w:val="it-IT"/>
        </w:rPr>
        <w:t>93.</w:t>
      </w:r>
      <w:r w:rsidR="00885488" w:rsidRPr="00BC2E91">
        <w:rPr>
          <w:lang w:val="it-IT"/>
        </w:rPr>
        <w:t xml:space="preserve"> </w:t>
      </w:r>
      <w:r w:rsidR="009819E3" w:rsidRPr="00BC2E91">
        <w:rPr>
          <w:lang w:val="it-IT"/>
        </w:rPr>
        <w:t>Suffragium d</w:t>
      </w:r>
      <w:r w:rsidR="00885488" w:rsidRPr="00BC2E91">
        <w:rPr>
          <w:lang w:val="it-IT"/>
        </w:rPr>
        <w:t>e resur</w:t>
      </w:r>
      <w:r w:rsidR="009819E3" w:rsidRPr="00BC2E91">
        <w:rPr>
          <w:lang w:val="it-IT"/>
        </w:rPr>
        <w:t>$E::</w:t>
      </w:r>
      <w:r w:rsidR="00885488" w:rsidRPr="00BC2E91">
        <w:rPr>
          <w:lang w:val="it-IT"/>
        </w:rPr>
        <w:t>r</w:t>
      </w:r>
      <w:r w:rsidR="009819E3" w:rsidRPr="00BC2E91">
        <w:rPr>
          <w:lang w:val="it-IT"/>
        </w:rPr>
        <w:t>$</w:t>
      </w:r>
      <w:r w:rsidR="00885488" w:rsidRPr="00BC2E91">
        <w:rPr>
          <w:lang w:val="it-IT"/>
        </w:rPr>
        <w:t xml:space="preserve">ectione AC </w:t>
      </w:r>
      <w:r w:rsidR="00885488" w:rsidRPr="00BC2E91">
        <w:rPr>
          <w:rStyle w:val="Incipit"/>
          <w:lang w:val="it-IT"/>
        </w:rPr>
        <w:t>Redemptor noster surrexit</w:t>
      </w:r>
      <w:r w:rsidR="00DD1415">
        <w:rPr>
          <w:lang w:val="it-IT"/>
        </w:rPr>
        <w:t>@</w:t>
      </w:r>
      <w:r w:rsidR="00DD1415" w:rsidRPr="00BC2E91">
        <w:rPr>
          <w:lang w:val="it-IT"/>
        </w:rPr>
        <w:t>17.</w:t>
      </w:r>
      <w:r w:rsidR="00885488" w:rsidRPr="00BC2E91">
        <w:rPr>
          <w:lang w:val="it-IT"/>
        </w:rPr>
        <w:t xml:space="preserve"> De beata virgine </w:t>
      </w:r>
      <w:r w:rsidR="00BA24A1" w:rsidRPr="00BC2E91">
        <w:rPr>
          <w:lang w:val="it-IT"/>
        </w:rPr>
        <w:t>[</w:t>
      </w:r>
      <w:r w:rsidR="00885488" w:rsidRPr="00BC2E91">
        <w:rPr>
          <w:lang w:val="it-IT"/>
        </w:rPr>
        <w:t>AC</w:t>
      </w:r>
      <w:r w:rsidR="00BA24A1" w:rsidRPr="00BC2E91">
        <w:rPr>
          <w:lang w:val="it-IT"/>
        </w:rPr>
        <w:t>]</w:t>
      </w:r>
      <w:r w:rsidR="00885488" w:rsidRPr="00BC2E91">
        <w:rPr>
          <w:lang w:val="it-IT"/>
        </w:rPr>
        <w:t xml:space="preserve"> </w:t>
      </w:r>
      <w:r w:rsidR="00885488" w:rsidRPr="00BC2E91">
        <w:rPr>
          <w:rStyle w:val="Incipit"/>
          <w:lang w:val="it-IT"/>
        </w:rPr>
        <w:t>Alleluia sancta dei genitrix</w:t>
      </w:r>
      <w:r w:rsidR="00885488" w:rsidRPr="00BC2E91">
        <w:rPr>
          <w:lang w:val="it-IT"/>
        </w:rPr>
        <w:t xml:space="preserve">. </w:t>
      </w:r>
      <w:r w:rsidR="00F22CF3" w:rsidRPr="00BC2E91">
        <w:rPr>
          <w:lang w:val="it-IT"/>
        </w:rPr>
        <w:t xml:space="preserve">[BD] </w:t>
      </w:r>
      <w:r w:rsidR="005F6F99" w:rsidRPr="00BC2E91">
        <w:rPr>
          <w:rStyle w:val="Incipit"/>
          <w:lang w:val="it-IT"/>
        </w:rPr>
        <w:t>Benedicamus</w:t>
      </w:r>
      <w:r w:rsidR="00885488" w:rsidRPr="00BC2E91">
        <w:rPr>
          <w:lang w:val="it-IT"/>
        </w:rPr>
        <w:t xml:space="preserve"> </w:t>
      </w:r>
      <w:r w:rsidR="0086266C" w:rsidRPr="00BC2E91">
        <w:rPr>
          <w:lang w:val="it-IT"/>
        </w:rPr>
        <w:t>sollemn</w:t>
      </w:r>
      <w:r w:rsidR="00885488" w:rsidRPr="00BC2E91">
        <w:rPr>
          <w:lang w:val="it-IT"/>
        </w:rPr>
        <w:t>iter cum tribus alleluia.</w:t>
      </w:r>
    </w:p>
    <w:p w:rsidR="00885488" w:rsidRPr="00BC2E91" w:rsidRDefault="000C1005" w:rsidP="00415109">
      <w:pPr>
        <w:rPr>
          <w:lang w:val="it-IT"/>
        </w:rPr>
      </w:pPr>
      <w:r w:rsidRPr="00BC2E91">
        <w:rPr>
          <w:rStyle w:val="Time1"/>
          <w:lang w:val="it-IT"/>
        </w:rPr>
        <w:t>Ad horas</w:t>
      </w:r>
      <w:r w:rsidR="00885488" w:rsidRPr="00BC2E91">
        <w:rPr>
          <w:lang w:val="it-IT"/>
        </w:rPr>
        <w:t xml:space="preserve"> dicantur laudes.</w:t>
      </w:r>
    </w:p>
    <w:p w:rsidR="009819E3" w:rsidRPr="00234396" w:rsidRDefault="000C1005" w:rsidP="00415109">
      <w:pPr>
        <w:rPr>
          <w:lang w:val="it-IT"/>
        </w:rPr>
      </w:pPr>
      <w:r w:rsidRPr="00BC2E91">
        <w:rPr>
          <w:rStyle w:val="Time1"/>
          <w:lang w:val="it-IT"/>
        </w:rPr>
        <w:t>Ad summum officium</w:t>
      </w:r>
      <w:r w:rsidR="00885488" w:rsidRPr="00BC2E91">
        <w:rPr>
          <w:lang w:val="it-IT"/>
        </w:rPr>
        <w:t xml:space="preserve"> IN </w:t>
      </w:r>
      <w:r w:rsidR="00885488" w:rsidRPr="00BC2E91">
        <w:rPr>
          <w:rStyle w:val="Incipit"/>
          <w:lang w:val="it-IT"/>
        </w:rPr>
        <w:t>Protexisti</w:t>
      </w:r>
      <w:r w:rsidR="005A362F" w:rsidRPr="00BC2E91">
        <w:rPr>
          <w:i/>
          <w:lang w:val="it-IT"/>
        </w:rPr>
        <w:t xml:space="preserve"> </w:t>
      </w:r>
      <w:r w:rsidR="00885488" w:rsidRPr="00BC2E91">
        <w:rPr>
          <w:rStyle w:val="Incipit"/>
          <w:lang w:val="it-IT"/>
        </w:rPr>
        <w:t>me</w:t>
      </w:r>
      <w:r w:rsidR="005A362F" w:rsidRPr="00BC2E91">
        <w:rPr>
          <w:i/>
          <w:lang w:val="it-IT"/>
        </w:rPr>
        <w:t xml:space="preserve"> </w:t>
      </w:r>
      <w:r w:rsidR="00885488" w:rsidRPr="00BC2E91">
        <w:rPr>
          <w:rStyle w:val="Incipit"/>
          <w:lang w:val="it-IT"/>
        </w:rPr>
        <w:t>deus</w:t>
      </w:r>
      <w:r w:rsidR="00DD1415">
        <w:rPr>
          <w:lang w:val="it-IT"/>
        </w:rPr>
        <w:t>@</w:t>
      </w:r>
      <w:r w:rsidR="00DD1415" w:rsidRPr="00BC2E91">
        <w:rPr>
          <w:lang w:val="it-IT"/>
        </w:rPr>
        <w:t>151.</w:t>
      </w:r>
      <w:r w:rsidR="00885488" w:rsidRPr="00BC2E91">
        <w:rPr>
          <w:lang w:val="it-IT"/>
        </w:rPr>
        <w:t xml:space="preserve"> </w:t>
      </w:r>
      <w:r w:rsidR="00F22CF3" w:rsidRPr="00B779A9">
        <w:rPr>
          <w:lang w:val="fr-FR"/>
        </w:rPr>
        <w:t xml:space="preserve">[KY] </w:t>
      </w:r>
      <w:r w:rsidR="00F22CF3" w:rsidRPr="005A362F">
        <w:rPr>
          <w:rStyle w:val="Incipit"/>
          <w:lang w:val="fr-FR"/>
        </w:rPr>
        <w:t>Kyrie</w:t>
      </w:r>
      <w:r w:rsidR="005A362F" w:rsidRPr="00BE7D55">
        <w:rPr>
          <w:i/>
          <w:lang w:val="fr-FR"/>
        </w:rPr>
        <w:t xml:space="preserve"> </w:t>
      </w:r>
      <w:r w:rsidR="00F22CF3" w:rsidRPr="00B779A9">
        <w:rPr>
          <w:lang w:val="fr-FR"/>
        </w:rPr>
        <w:t xml:space="preserve">et [SA] </w:t>
      </w:r>
      <w:r w:rsidR="00F22CF3" w:rsidRPr="005A362F">
        <w:rPr>
          <w:rStyle w:val="Incipit"/>
          <w:lang w:val="fr-FR"/>
        </w:rPr>
        <w:t>Sanctus</w:t>
      </w:r>
      <w:r w:rsidR="00F22CF3" w:rsidRPr="00B779A9">
        <w:rPr>
          <w:lang w:val="fr-FR"/>
        </w:rPr>
        <w:t xml:space="preserve"> </w:t>
      </w:r>
      <w:r w:rsidR="00885488" w:rsidRPr="00B779A9">
        <w:rPr>
          <w:lang w:val="fr-FR"/>
        </w:rPr>
        <w:t xml:space="preserve">paschaliter. </w:t>
      </w:r>
      <w:r w:rsidR="00885488" w:rsidRPr="00234396">
        <w:rPr>
          <w:lang w:val="it-IT"/>
        </w:rPr>
        <w:t>Primum AL</w:t>
      </w:r>
      <w:r w:rsidR="00F22CF3" w:rsidRPr="00234396">
        <w:rPr>
          <w:lang w:val="it-IT"/>
        </w:rPr>
        <w:t>V</w:t>
      </w:r>
      <w:r w:rsidR="00885488" w:rsidRPr="00234396">
        <w:rPr>
          <w:lang w:val="it-IT"/>
        </w:rPr>
        <w:t xml:space="preserve"> </w:t>
      </w:r>
      <w:r w:rsidR="00885488" w:rsidRPr="00234396">
        <w:rPr>
          <w:rStyle w:val="Incipit"/>
          <w:lang w:val="it-IT"/>
        </w:rPr>
        <w:t>Gaudete</w:t>
      </w:r>
      <w:r w:rsidR="005A362F" w:rsidRPr="00234396">
        <w:rPr>
          <w:i/>
          <w:lang w:val="it-IT"/>
        </w:rPr>
        <w:t xml:space="preserve"> </w:t>
      </w:r>
      <w:r w:rsidR="00885488" w:rsidRPr="00234396">
        <w:rPr>
          <w:rStyle w:val="Incipit"/>
          <w:lang w:val="it-IT"/>
        </w:rPr>
        <w:t>iusti</w:t>
      </w:r>
      <w:r w:rsidR="005A362F" w:rsidRPr="00234396">
        <w:rPr>
          <w:i/>
          <w:lang w:val="it-IT"/>
        </w:rPr>
        <w:t xml:space="preserve"> </w:t>
      </w:r>
      <w:r w:rsidR="00885488" w:rsidRPr="00234396">
        <w:rPr>
          <w:rStyle w:val="Incipit"/>
          <w:lang w:val="it-IT"/>
        </w:rPr>
        <w:t>in</w:t>
      </w:r>
      <w:r w:rsidR="005A362F" w:rsidRPr="00234396">
        <w:rPr>
          <w:i/>
          <w:lang w:val="it-IT"/>
        </w:rPr>
        <w:t xml:space="preserve"> </w:t>
      </w:r>
      <w:r w:rsidR="00885488" w:rsidRPr="00234396">
        <w:rPr>
          <w:rStyle w:val="Incipit"/>
          <w:lang w:val="it-IT"/>
        </w:rPr>
        <w:t>domino</w:t>
      </w:r>
      <w:r w:rsidR="00DD1415" w:rsidRPr="00234396">
        <w:rPr>
          <w:lang w:val="it-IT"/>
        </w:rPr>
        <w:t>@151.</w:t>
      </w:r>
      <w:r w:rsidR="00885488" w:rsidRPr="00234396">
        <w:rPr>
          <w:lang w:val="it-IT"/>
        </w:rPr>
        <w:t xml:space="preserve"> Secundum AL</w:t>
      </w:r>
      <w:r w:rsidR="00F22CF3" w:rsidRPr="00234396">
        <w:rPr>
          <w:lang w:val="it-IT"/>
        </w:rPr>
        <w:t>V</w:t>
      </w:r>
      <w:r w:rsidR="00885488" w:rsidRPr="00234396">
        <w:rPr>
          <w:lang w:val="it-IT"/>
        </w:rPr>
        <w:t xml:space="preserve"> </w:t>
      </w:r>
      <w:r w:rsidR="00885488" w:rsidRPr="00234396">
        <w:rPr>
          <w:rStyle w:val="Incipit"/>
          <w:lang w:val="it-IT"/>
        </w:rPr>
        <w:t>Christus</w:t>
      </w:r>
      <w:r w:rsidR="005A362F" w:rsidRPr="00234396">
        <w:rPr>
          <w:i/>
          <w:lang w:val="it-IT"/>
        </w:rPr>
        <w:t xml:space="preserve"> </w:t>
      </w:r>
      <w:r w:rsidR="00885488" w:rsidRPr="00234396">
        <w:rPr>
          <w:rStyle w:val="Incipit"/>
          <w:lang w:val="it-IT"/>
        </w:rPr>
        <w:t>resurgens</w:t>
      </w:r>
      <w:r w:rsidR="00DD1415" w:rsidRPr="00234396">
        <w:rPr>
          <w:lang w:val="it-IT"/>
        </w:rPr>
        <w:t>@139.</w:t>
      </w:r>
      <w:r w:rsidR="00885488" w:rsidRPr="00234396">
        <w:rPr>
          <w:lang w:val="it-IT"/>
        </w:rPr>
        <w:t xml:space="preserve"> SE </w:t>
      </w:r>
      <w:r w:rsidR="00885488" w:rsidRPr="00234396">
        <w:rPr>
          <w:rStyle w:val="Incipit"/>
          <w:lang w:val="it-IT"/>
        </w:rPr>
        <w:t>Agni</w:t>
      </w:r>
      <w:r w:rsidR="005A362F" w:rsidRPr="00234396">
        <w:rPr>
          <w:i/>
          <w:lang w:val="it-IT"/>
        </w:rPr>
        <w:t xml:space="preserve"> </w:t>
      </w:r>
      <w:r w:rsidR="00885488" w:rsidRPr="00234396">
        <w:rPr>
          <w:rStyle w:val="Incipit"/>
          <w:lang w:val="it-IT"/>
        </w:rPr>
        <w:t>paschalis</w:t>
      </w:r>
      <w:r w:rsidR="00DD1415" w:rsidRPr="00234396">
        <w:rPr>
          <w:lang w:val="it-IT"/>
        </w:rPr>
        <w:t>@283.</w:t>
      </w:r>
      <w:r w:rsidR="00885488" w:rsidRPr="00234396">
        <w:rPr>
          <w:lang w:val="it-IT"/>
        </w:rPr>
        <w:t xml:space="preserve"> OF </w:t>
      </w:r>
      <w:r w:rsidR="00885488" w:rsidRPr="00234396">
        <w:rPr>
          <w:rStyle w:val="Incipit"/>
          <w:lang w:val="it-IT"/>
        </w:rPr>
        <w:t>Confitebuntur</w:t>
      </w:r>
      <w:r w:rsidR="005A362F" w:rsidRPr="00234396">
        <w:rPr>
          <w:i/>
          <w:lang w:val="it-IT"/>
        </w:rPr>
        <w:t xml:space="preserve"> </w:t>
      </w:r>
      <w:r w:rsidR="00885488" w:rsidRPr="00234396">
        <w:rPr>
          <w:rStyle w:val="Incipit"/>
          <w:lang w:val="it-IT"/>
        </w:rPr>
        <w:t>caeli</w:t>
      </w:r>
      <w:r w:rsidR="00DD1415" w:rsidRPr="00234396">
        <w:rPr>
          <w:lang w:val="it-IT"/>
        </w:rPr>
        <w:t>@151.</w:t>
      </w:r>
      <w:r w:rsidR="00885488" w:rsidRPr="00234396">
        <w:rPr>
          <w:lang w:val="it-IT"/>
        </w:rPr>
        <w:t xml:space="preserve"> CO </w:t>
      </w:r>
      <w:r w:rsidR="00885488" w:rsidRPr="00234396">
        <w:rPr>
          <w:rStyle w:val="Incipit"/>
          <w:lang w:val="it-IT"/>
        </w:rPr>
        <w:t>Laetabitur</w:t>
      </w:r>
      <w:r w:rsidR="005A362F" w:rsidRPr="00234396">
        <w:rPr>
          <w:i/>
          <w:lang w:val="it-IT"/>
        </w:rPr>
        <w:t xml:space="preserve"> </w:t>
      </w:r>
      <w:r w:rsidR="00885488" w:rsidRPr="00234396">
        <w:rPr>
          <w:rStyle w:val="Incipit"/>
          <w:lang w:val="it-IT"/>
        </w:rPr>
        <w:t>iustus</w:t>
      </w:r>
      <w:r w:rsidR="00DD1415" w:rsidRPr="00234396">
        <w:rPr>
          <w:lang w:val="it-IT"/>
        </w:rPr>
        <w:t>@152.</w:t>
      </w:r>
      <w:r w:rsidR="00F22CF3" w:rsidRPr="00234396">
        <w:rPr>
          <w:lang w:val="it-IT"/>
        </w:rPr>
        <w:t xml:space="preserve"> </w:t>
      </w:r>
    </w:p>
    <w:p w:rsidR="00885488" w:rsidRPr="00234396" w:rsidRDefault="00F22CF3" w:rsidP="00415109">
      <w:pPr>
        <w:rPr>
          <w:lang w:val="it-IT"/>
        </w:rPr>
      </w:pPr>
      <w:r w:rsidRPr="00234396">
        <w:rPr>
          <w:lang w:val="it-IT"/>
        </w:rPr>
        <w:t>(249r)</w:t>
      </w:r>
      <w:r w:rsidR="009819E3" w:rsidRPr="00234396">
        <w:rPr>
          <w:lang w:val="it-IT"/>
        </w:rPr>
        <w:t xml:space="preserve"> </w:t>
      </w:r>
      <w:r w:rsidR="00885488" w:rsidRPr="00234396">
        <w:rPr>
          <w:lang w:val="it-IT"/>
        </w:rPr>
        <w:t>Secunda vespera non de sancto Georgio</w:t>
      </w:r>
      <w:r w:rsidR="009819E3" w:rsidRPr="00234396">
        <w:rPr>
          <w:lang w:val="it-IT"/>
        </w:rPr>
        <w:t>,</w:t>
      </w:r>
      <w:r w:rsidR="00885488" w:rsidRPr="00234396">
        <w:rPr>
          <w:lang w:val="it-IT"/>
        </w:rPr>
        <w:t xml:space="preserve"> sed prima vespera de sancto Marco dicatur.</w:t>
      </w:r>
    </w:p>
    <w:p w:rsidR="00885488" w:rsidRPr="00234396" w:rsidRDefault="000C1005" w:rsidP="00415109">
      <w:pPr>
        <w:pStyle w:val="berschrift1"/>
        <w:rPr>
          <w:lang w:val="it-IT"/>
        </w:rPr>
      </w:pPr>
      <w:r w:rsidRPr="00234396">
        <w:rPr>
          <w:lang w:val="it-IT"/>
        </w:rPr>
        <w:t>DE SANCTO MARCO</w:t>
      </w:r>
    </w:p>
    <w:p w:rsidR="00885488" w:rsidRPr="00234396" w:rsidRDefault="00885488" w:rsidP="00415109">
      <w:pPr>
        <w:rPr>
          <w:lang w:val="it-IT"/>
        </w:rPr>
      </w:pPr>
      <w:r w:rsidRPr="00234396">
        <w:rPr>
          <w:lang w:val="it-IT"/>
        </w:rPr>
        <w:t>Binos facimus.</w:t>
      </w:r>
    </w:p>
    <w:p w:rsidR="00885488" w:rsidRPr="00234396" w:rsidRDefault="000C1005" w:rsidP="00415109">
      <w:pPr>
        <w:rPr>
          <w:lang w:val="fr-FR"/>
        </w:rPr>
      </w:pPr>
      <w:r w:rsidRPr="00234396">
        <w:rPr>
          <w:rStyle w:val="Time1"/>
          <w:lang w:val="it-IT"/>
        </w:rPr>
        <w:t>Ad vesperas</w:t>
      </w:r>
      <w:r w:rsidR="00885488" w:rsidRPr="00234396">
        <w:rPr>
          <w:lang w:val="it-IT"/>
        </w:rPr>
        <w:t xml:space="preserve"> super psalmos AN </w:t>
      </w:r>
      <w:r w:rsidR="00885488" w:rsidRPr="00234396">
        <w:rPr>
          <w:rStyle w:val="Incipit"/>
          <w:lang w:val="it-IT"/>
        </w:rPr>
        <w:t>Iste</w:t>
      </w:r>
      <w:r w:rsidR="005A362F" w:rsidRPr="00234396">
        <w:rPr>
          <w:i/>
          <w:lang w:val="it-IT"/>
        </w:rPr>
        <w:t xml:space="preserve"> </w:t>
      </w:r>
      <w:r w:rsidR="00885488" w:rsidRPr="00234396">
        <w:rPr>
          <w:rStyle w:val="Incipit"/>
          <w:lang w:val="it-IT"/>
        </w:rPr>
        <w:t>sanctus</w:t>
      </w:r>
      <w:r w:rsidR="005A362F" w:rsidRPr="00234396">
        <w:rPr>
          <w:i/>
          <w:lang w:val="it-IT"/>
        </w:rPr>
        <w:t xml:space="preserve"> </w:t>
      </w:r>
      <w:r w:rsidR="00885488" w:rsidRPr="00234396">
        <w:rPr>
          <w:rStyle w:val="Incipit"/>
          <w:lang w:val="it-IT"/>
        </w:rPr>
        <w:t>pro</w:t>
      </w:r>
      <w:r w:rsidR="005A362F" w:rsidRPr="00234396">
        <w:rPr>
          <w:i/>
          <w:lang w:val="it-IT"/>
        </w:rPr>
        <w:t xml:space="preserve"> </w:t>
      </w:r>
      <w:r w:rsidR="00885488" w:rsidRPr="00234396">
        <w:rPr>
          <w:rStyle w:val="Incipit"/>
          <w:lang w:val="it-IT"/>
        </w:rPr>
        <w:t>lege</w:t>
      </w:r>
      <w:r w:rsidR="005A362F" w:rsidRPr="00234396">
        <w:rPr>
          <w:i/>
          <w:lang w:val="it-IT"/>
        </w:rPr>
        <w:t xml:space="preserve"> </w:t>
      </w:r>
      <w:r w:rsidR="00885488" w:rsidRPr="00234396">
        <w:rPr>
          <w:rStyle w:val="Incipit"/>
          <w:lang w:val="it-IT"/>
        </w:rPr>
        <w:t>dei</w:t>
      </w:r>
      <w:r w:rsidR="00DD1415" w:rsidRPr="00234396">
        <w:rPr>
          <w:lang w:val="it-IT"/>
        </w:rPr>
        <w:t>@93.</w:t>
      </w:r>
      <w:r w:rsidR="00885488" w:rsidRPr="00234396">
        <w:rPr>
          <w:lang w:val="it-IT"/>
        </w:rPr>
        <w:t xml:space="preserve"> </w:t>
      </w:r>
      <w:r w:rsidR="009F136A" w:rsidRPr="00B779A9">
        <w:rPr>
          <w:lang w:val="it-IT"/>
        </w:rPr>
        <w:t>Psalmi omnia Laudate</w:t>
      </w:r>
      <w:r w:rsidR="00885488" w:rsidRPr="00B779A9">
        <w:rPr>
          <w:lang w:val="it-IT"/>
        </w:rPr>
        <w:t xml:space="preserve">. RP </w:t>
      </w:r>
      <w:r w:rsidR="00885488" w:rsidRPr="005A362F">
        <w:rPr>
          <w:rStyle w:val="Incipit"/>
          <w:lang w:val="it-IT"/>
        </w:rPr>
        <w:t>De</w:t>
      </w:r>
      <w:r w:rsidR="005A362F" w:rsidRPr="00BE7D55">
        <w:rPr>
          <w:i/>
          <w:lang w:val="it-IT"/>
        </w:rPr>
        <w:t xml:space="preserve"> </w:t>
      </w:r>
      <w:r w:rsidR="00885488" w:rsidRPr="005A362F">
        <w:rPr>
          <w:rStyle w:val="Incipit"/>
          <w:lang w:val="it-IT"/>
        </w:rPr>
        <w:t>ore</w:t>
      </w:r>
      <w:r w:rsidR="005A362F" w:rsidRPr="00BE7D55">
        <w:rPr>
          <w:i/>
          <w:lang w:val="it-IT"/>
        </w:rPr>
        <w:t xml:space="preserve"> </w:t>
      </w:r>
      <w:r w:rsidR="00885488" w:rsidRPr="005A362F">
        <w:rPr>
          <w:rStyle w:val="Incipit"/>
          <w:lang w:val="it-IT"/>
        </w:rPr>
        <w:t>prudentis</w:t>
      </w:r>
      <w:r w:rsidR="00DD1415">
        <w:rPr>
          <w:lang w:val="it-IT"/>
        </w:rPr>
        <w:t>@</w:t>
      </w:r>
      <w:r w:rsidR="00DD1415" w:rsidRPr="00B779A9">
        <w:rPr>
          <w:lang w:val="it-IT"/>
        </w:rPr>
        <w:t>127.</w:t>
      </w:r>
      <w:r w:rsidR="00885488" w:rsidRPr="00B779A9">
        <w:rPr>
          <w:lang w:val="it-IT"/>
        </w:rPr>
        <w:t xml:space="preserve"> HY </w:t>
      </w:r>
      <w:r w:rsidR="00885488" w:rsidRPr="005A362F">
        <w:rPr>
          <w:rStyle w:val="Incipit"/>
          <w:lang w:val="it-IT"/>
        </w:rPr>
        <w:t>Vitae</w:t>
      </w:r>
      <w:r w:rsidR="005A362F" w:rsidRPr="00BE7D55">
        <w:rPr>
          <w:i/>
          <w:lang w:val="it-IT"/>
        </w:rPr>
        <w:t xml:space="preserve"> </w:t>
      </w:r>
      <w:r w:rsidR="00885488" w:rsidRPr="005A362F">
        <w:rPr>
          <w:rStyle w:val="Incipit"/>
          <w:lang w:val="it-IT"/>
        </w:rPr>
        <w:t>sanctorum</w:t>
      </w:r>
      <w:r w:rsidR="00885488" w:rsidRPr="00B779A9">
        <w:rPr>
          <w:lang w:val="it-IT"/>
        </w:rPr>
        <w:t xml:space="preserve">. VS </w:t>
      </w:r>
      <w:r w:rsidR="00885488" w:rsidRPr="005A362F">
        <w:rPr>
          <w:rStyle w:val="Incipit"/>
          <w:lang w:val="it-IT"/>
        </w:rPr>
        <w:t>Gavisi</w:t>
      </w:r>
      <w:r w:rsidR="005A362F" w:rsidRPr="00BE7D55">
        <w:rPr>
          <w:i/>
          <w:lang w:val="it-IT"/>
        </w:rPr>
        <w:t xml:space="preserve"> </w:t>
      </w:r>
      <w:r w:rsidR="00885488" w:rsidRPr="005A362F">
        <w:rPr>
          <w:rStyle w:val="Incipit"/>
          <w:lang w:val="it-IT"/>
        </w:rPr>
        <w:t>sunt</w:t>
      </w:r>
      <w:r w:rsidR="005A362F" w:rsidRPr="00BE7D55">
        <w:rPr>
          <w:i/>
          <w:lang w:val="it-IT"/>
        </w:rPr>
        <w:t xml:space="preserve"> </w:t>
      </w:r>
      <w:r w:rsidR="00885488" w:rsidRPr="005A362F">
        <w:rPr>
          <w:rStyle w:val="Incipit"/>
          <w:lang w:val="it-IT"/>
        </w:rPr>
        <w:t>discipuli</w:t>
      </w:r>
      <w:r w:rsidR="005A362F" w:rsidRPr="00BE7D55">
        <w:rPr>
          <w:i/>
          <w:lang w:val="it-IT"/>
        </w:rPr>
        <w:t xml:space="preserve"> </w:t>
      </w:r>
      <w:r w:rsidR="00885488" w:rsidRPr="005A362F">
        <w:rPr>
          <w:rStyle w:val="Incipit"/>
          <w:lang w:val="it-IT"/>
        </w:rPr>
        <w:t>alleluia</w:t>
      </w:r>
      <w:r w:rsidR="00885488" w:rsidRPr="00B779A9">
        <w:rPr>
          <w:lang w:val="it-IT"/>
        </w:rPr>
        <w:t xml:space="preserve">. AM </w:t>
      </w:r>
      <w:r w:rsidR="00885488" w:rsidRPr="005A362F">
        <w:rPr>
          <w:rStyle w:val="Incipit"/>
          <w:lang w:val="it-IT"/>
        </w:rPr>
        <w:t>Filiae</w:t>
      </w:r>
      <w:r w:rsidR="005A362F" w:rsidRPr="00BE7D55">
        <w:rPr>
          <w:i/>
          <w:lang w:val="it-IT"/>
        </w:rPr>
        <w:t xml:space="preserve"> </w:t>
      </w:r>
      <w:r w:rsidR="00885488" w:rsidRPr="005A362F">
        <w:rPr>
          <w:rStyle w:val="Incipit"/>
          <w:lang w:val="it-IT"/>
        </w:rPr>
        <w:t>Hierusalem</w:t>
      </w:r>
      <w:r w:rsidR="00885488" w:rsidRPr="00B779A9">
        <w:rPr>
          <w:lang w:val="it-IT"/>
        </w:rPr>
        <w:t xml:space="preserve"> ex </w:t>
      </w:r>
      <w:r w:rsidR="00885488" w:rsidRPr="00BC2E91">
        <w:rPr>
          <w:rStyle w:val="Funktion"/>
          <w:lang w:val="it-IT"/>
        </w:rPr>
        <w:t>minori antiphonario</w:t>
      </w:r>
      <w:r w:rsidR="00885488" w:rsidRPr="00B779A9">
        <w:rPr>
          <w:lang w:val="it-IT"/>
        </w:rPr>
        <w:t xml:space="preserve"> 90 ex </w:t>
      </w:r>
      <w:r w:rsidR="00885488" w:rsidRPr="00BC2E91">
        <w:rPr>
          <w:rStyle w:val="Funktion"/>
          <w:lang w:val="it-IT"/>
        </w:rPr>
        <w:t>maiori antiphonario</w:t>
      </w:r>
      <w:r w:rsidR="00DD1415">
        <w:rPr>
          <w:lang w:val="it-IT"/>
        </w:rPr>
        <w:t>@</w:t>
      </w:r>
      <w:r w:rsidR="00DD1415" w:rsidRPr="00B779A9">
        <w:rPr>
          <w:lang w:val="it-IT"/>
        </w:rPr>
        <w:t>126.</w:t>
      </w:r>
      <w:r w:rsidR="00885488" w:rsidRPr="00B779A9">
        <w:rPr>
          <w:lang w:val="it-IT"/>
        </w:rPr>
        <w:t xml:space="preserve"> </w:t>
      </w:r>
      <w:r w:rsidR="009819E3">
        <w:rPr>
          <w:lang w:val="it-IT"/>
        </w:rPr>
        <w:t>Suffragium d</w:t>
      </w:r>
      <w:r w:rsidR="00F22CF3" w:rsidRPr="00B779A9">
        <w:rPr>
          <w:lang w:val="it-IT"/>
        </w:rPr>
        <w:t xml:space="preserve">e sancto Georgio </w:t>
      </w:r>
      <w:r w:rsidR="009819E3">
        <w:rPr>
          <w:lang w:val="it-IT"/>
        </w:rPr>
        <w:t>[</w:t>
      </w:r>
      <w:r w:rsidR="00885488" w:rsidRPr="00B779A9">
        <w:rPr>
          <w:lang w:val="it-IT"/>
        </w:rPr>
        <w:t>AC</w:t>
      </w:r>
      <w:r w:rsidR="009819E3">
        <w:rPr>
          <w:lang w:val="it-IT"/>
        </w:rPr>
        <w:t>]</w:t>
      </w:r>
      <w:r w:rsidR="00885488" w:rsidRPr="00B779A9">
        <w:rPr>
          <w:lang w:val="it-IT"/>
        </w:rPr>
        <w:t xml:space="preserve"> </w:t>
      </w:r>
      <w:r w:rsidR="00885488" w:rsidRPr="005A362F">
        <w:rPr>
          <w:rStyle w:val="Incipit"/>
          <w:lang w:val="it-IT"/>
        </w:rPr>
        <w:t>Iste</w:t>
      </w:r>
      <w:r w:rsidR="005A362F" w:rsidRPr="00BE7D55">
        <w:rPr>
          <w:i/>
          <w:lang w:val="it-IT"/>
        </w:rPr>
        <w:t xml:space="preserve"> </w:t>
      </w:r>
      <w:r w:rsidR="00885488" w:rsidRPr="005A362F">
        <w:rPr>
          <w:rStyle w:val="Incipit"/>
          <w:lang w:val="it-IT"/>
        </w:rPr>
        <w:t>cog</w:t>
      </w:r>
      <w:r w:rsidR="00D80D0C" w:rsidRPr="005A362F">
        <w:rPr>
          <w:rStyle w:val="Incipit"/>
          <w:lang w:val="it-IT"/>
        </w:rPr>
        <w:t>nov</w:t>
      </w:r>
      <w:r w:rsidR="00885488" w:rsidRPr="005A362F">
        <w:rPr>
          <w:rStyle w:val="Incipit"/>
          <w:lang w:val="it-IT"/>
        </w:rPr>
        <w:t>it</w:t>
      </w:r>
      <w:r w:rsidR="005A362F" w:rsidRPr="00BE7D55">
        <w:rPr>
          <w:i/>
          <w:lang w:val="it-IT"/>
        </w:rPr>
        <w:t xml:space="preserve"> </w:t>
      </w:r>
      <w:r w:rsidR="00E56159" w:rsidRPr="005A362F">
        <w:rPr>
          <w:rStyle w:val="Incipit"/>
          <w:lang w:val="it-IT"/>
        </w:rPr>
        <w:t>iustiti</w:t>
      </w:r>
      <w:r w:rsidR="00885488" w:rsidRPr="005A362F">
        <w:rPr>
          <w:rStyle w:val="Incipit"/>
          <w:lang w:val="it-IT"/>
        </w:rPr>
        <w:t>am</w:t>
      </w:r>
      <w:r w:rsidR="00DD1415">
        <w:rPr>
          <w:lang w:val="it-IT"/>
        </w:rPr>
        <w:t>@</w:t>
      </w:r>
      <w:r w:rsidR="00DD1415" w:rsidRPr="00B779A9">
        <w:rPr>
          <w:lang w:val="it-IT"/>
        </w:rPr>
        <w:t>127.</w:t>
      </w:r>
      <w:r w:rsidR="00885488" w:rsidRPr="00B779A9">
        <w:rPr>
          <w:lang w:val="it-IT"/>
        </w:rPr>
        <w:t xml:space="preserve"> </w:t>
      </w:r>
      <w:r w:rsidR="00885488" w:rsidRPr="00234396">
        <w:rPr>
          <w:lang w:val="fr-FR"/>
        </w:rPr>
        <w:t xml:space="preserve">De resurrectione </w:t>
      </w:r>
      <w:r w:rsidR="00BA24A1" w:rsidRPr="00234396">
        <w:rPr>
          <w:lang w:val="fr-FR"/>
        </w:rPr>
        <w:t>[</w:t>
      </w:r>
      <w:r w:rsidR="00885488" w:rsidRPr="00234396">
        <w:rPr>
          <w:lang w:val="fr-FR"/>
        </w:rPr>
        <w:t>AC</w:t>
      </w:r>
      <w:r w:rsidR="00BA24A1" w:rsidRPr="00234396">
        <w:rPr>
          <w:lang w:val="fr-FR"/>
        </w:rPr>
        <w:t>]</w:t>
      </w:r>
      <w:r w:rsidR="00885488" w:rsidRPr="00234396">
        <w:rPr>
          <w:lang w:val="fr-FR"/>
        </w:rPr>
        <w:t xml:space="preserve"> </w:t>
      </w:r>
      <w:r w:rsidR="00885488" w:rsidRPr="00234396">
        <w:rPr>
          <w:rStyle w:val="Incipit"/>
          <w:lang w:val="fr-FR"/>
        </w:rPr>
        <w:t>Christus</w:t>
      </w:r>
      <w:r w:rsidR="005A362F" w:rsidRPr="00234396">
        <w:rPr>
          <w:i/>
          <w:lang w:val="fr-FR"/>
        </w:rPr>
        <w:t xml:space="preserve"> </w:t>
      </w:r>
      <w:r w:rsidR="00885488" w:rsidRPr="00234396">
        <w:rPr>
          <w:rStyle w:val="Incipit"/>
          <w:lang w:val="fr-FR"/>
        </w:rPr>
        <w:t>resurgens</w:t>
      </w:r>
      <w:r w:rsidR="0088397B" w:rsidRPr="0088397B">
        <w:rPr>
          <w:lang w:val="fr-FR"/>
        </w:rPr>
        <w:t>@</w:t>
      </w:r>
      <w:r w:rsidR="00DD1415" w:rsidRPr="00234396">
        <w:rPr>
          <w:lang w:val="fr-FR"/>
        </w:rPr>
        <w:t>59.</w:t>
      </w:r>
      <w:r w:rsidR="00885488" w:rsidRPr="00234396">
        <w:rPr>
          <w:lang w:val="fr-FR"/>
        </w:rPr>
        <w:t xml:space="preserve"> De beata virgine </w:t>
      </w:r>
      <w:r w:rsidR="00BA24A1" w:rsidRPr="00234396">
        <w:rPr>
          <w:lang w:val="fr-FR"/>
        </w:rPr>
        <w:t>[</w:t>
      </w:r>
      <w:r w:rsidR="00885488" w:rsidRPr="00234396">
        <w:rPr>
          <w:lang w:val="fr-FR"/>
        </w:rPr>
        <w:t>AC</w:t>
      </w:r>
      <w:r w:rsidR="00BA24A1" w:rsidRPr="00234396">
        <w:rPr>
          <w:lang w:val="fr-FR"/>
        </w:rPr>
        <w:t>]</w:t>
      </w:r>
      <w:r w:rsidR="00885488" w:rsidRPr="00234396">
        <w:rPr>
          <w:lang w:val="fr-FR"/>
        </w:rPr>
        <w:t xml:space="preserve"> </w:t>
      </w:r>
      <w:r w:rsidR="00885488" w:rsidRPr="00234396">
        <w:rPr>
          <w:rStyle w:val="Incipit"/>
          <w:lang w:val="fr-FR"/>
        </w:rPr>
        <w:t>Alleluia</w:t>
      </w:r>
      <w:r w:rsidR="005A362F" w:rsidRPr="00234396">
        <w:rPr>
          <w:i/>
          <w:lang w:val="fr-FR"/>
        </w:rPr>
        <w:t xml:space="preserve"> </w:t>
      </w:r>
      <w:r w:rsidR="00885488" w:rsidRPr="00234396">
        <w:rPr>
          <w:rStyle w:val="Incipit"/>
          <w:lang w:val="fr-FR"/>
        </w:rPr>
        <w:t>sancta</w:t>
      </w:r>
      <w:r w:rsidR="005A362F" w:rsidRPr="00234396">
        <w:rPr>
          <w:i/>
          <w:lang w:val="fr-FR"/>
        </w:rPr>
        <w:t xml:space="preserve"> </w:t>
      </w:r>
      <w:r w:rsidR="00885488" w:rsidRPr="00234396">
        <w:rPr>
          <w:rStyle w:val="Incipit"/>
          <w:lang w:val="fr-FR"/>
        </w:rPr>
        <w:t>dei</w:t>
      </w:r>
      <w:r w:rsidR="005A362F" w:rsidRPr="00234396">
        <w:rPr>
          <w:i/>
          <w:lang w:val="fr-FR"/>
        </w:rPr>
        <w:t xml:space="preserve"> </w:t>
      </w:r>
      <w:r w:rsidR="00885488" w:rsidRPr="00234396">
        <w:rPr>
          <w:rStyle w:val="Incipit"/>
          <w:lang w:val="fr-FR"/>
        </w:rPr>
        <w:t>genitrix</w:t>
      </w:r>
      <w:r w:rsidR="00885488" w:rsidRPr="00234396">
        <w:rPr>
          <w:lang w:val="fr-FR"/>
        </w:rPr>
        <w:t xml:space="preserve">. </w:t>
      </w:r>
      <w:r w:rsidR="003525EF" w:rsidRPr="00234396">
        <w:rPr>
          <w:lang w:val="fr-FR"/>
        </w:rPr>
        <w:t xml:space="preserve">[BD] </w:t>
      </w:r>
      <w:r w:rsidR="005F6F99" w:rsidRPr="00234396">
        <w:rPr>
          <w:rStyle w:val="Incipit"/>
          <w:lang w:val="fr-FR"/>
        </w:rPr>
        <w:t>Benedicamus</w:t>
      </w:r>
      <w:r w:rsidR="003525EF" w:rsidRPr="00234396">
        <w:rPr>
          <w:lang w:val="fr-FR"/>
        </w:rPr>
        <w:t xml:space="preserve"> cum</w:t>
      </w:r>
      <w:r w:rsidR="00885488" w:rsidRPr="00234396">
        <w:rPr>
          <w:lang w:val="fr-FR"/>
        </w:rPr>
        <w:t xml:space="preserve"> tribus alleluia </w:t>
      </w:r>
      <w:r w:rsidR="0086266C" w:rsidRPr="00234396">
        <w:rPr>
          <w:lang w:val="fr-FR"/>
        </w:rPr>
        <w:t>sollemn</w:t>
      </w:r>
      <w:r w:rsidR="00885488" w:rsidRPr="00234396">
        <w:rPr>
          <w:lang w:val="fr-FR"/>
        </w:rPr>
        <w:t>iter.</w:t>
      </w:r>
    </w:p>
    <w:p w:rsidR="00885488" w:rsidRPr="00234396" w:rsidRDefault="000C1005" w:rsidP="00415109">
      <w:pPr>
        <w:rPr>
          <w:lang w:val="fr-FR"/>
        </w:rPr>
      </w:pPr>
      <w:r w:rsidRPr="00234396">
        <w:rPr>
          <w:rStyle w:val="Time1"/>
          <w:lang w:val="fr-FR"/>
        </w:rPr>
        <w:t>Ad completorium</w:t>
      </w:r>
      <w:r w:rsidR="00885488" w:rsidRPr="00234396">
        <w:rPr>
          <w:lang w:val="fr-FR"/>
        </w:rPr>
        <w:t xml:space="preserve"> ut hesterna die de sancto Georgio.</w:t>
      </w:r>
    </w:p>
    <w:p w:rsidR="009819E3" w:rsidRPr="00234396" w:rsidRDefault="000C1005" w:rsidP="00415109">
      <w:pPr>
        <w:rPr>
          <w:lang w:val="it-IT"/>
        </w:rPr>
      </w:pPr>
      <w:r w:rsidRPr="00234396">
        <w:rPr>
          <w:rStyle w:val="Time1"/>
          <w:lang w:val="fr-FR"/>
        </w:rPr>
        <w:t>Ad matutinum</w:t>
      </w:r>
      <w:r w:rsidR="00885488" w:rsidRPr="00234396">
        <w:rPr>
          <w:lang w:val="fr-FR"/>
        </w:rPr>
        <w:t xml:space="preserve"> I</w:t>
      </w:r>
      <w:r w:rsidR="00F22CF3" w:rsidRPr="00234396">
        <w:rPr>
          <w:lang w:val="fr-FR"/>
        </w:rPr>
        <w:t>N</w:t>
      </w:r>
      <w:r w:rsidR="00885488" w:rsidRPr="00234396">
        <w:rPr>
          <w:lang w:val="fr-FR"/>
        </w:rPr>
        <w:t xml:space="preserve">V </w:t>
      </w:r>
      <w:r w:rsidR="00885488" w:rsidRPr="00234396">
        <w:rPr>
          <w:rStyle w:val="Incipit"/>
          <w:lang w:val="fr-FR"/>
        </w:rPr>
        <w:t>Alleluia regem apostolorum dominum</w:t>
      </w:r>
      <w:r w:rsidR="00DD1415" w:rsidRPr="00234396">
        <w:rPr>
          <w:lang w:val="fr-FR"/>
        </w:rPr>
        <w:t>@128.</w:t>
      </w:r>
      <w:r w:rsidR="00885488" w:rsidRPr="00234396">
        <w:rPr>
          <w:lang w:val="fr-FR"/>
        </w:rPr>
        <w:t xml:space="preserve"> </w:t>
      </w:r>
      <w:r w:rsidR="00885488" w:rsidRPr="00234396">
        <w:rPr>
          <w:lang w:val="it-IT"/>
        </w:rPr>
        <w:t xml:space="preserve">HY </w:t>
      </w:r>
      <w:r w:rsidR="00885488" w:rsidRPr="00234396">
        <w:rPr>
          <w:rStyle w:val="Incipit"/>
          <w:lang w:val="it-IT"/>
        </w:rPr>
        <w:t>Vita sanctorum</w:t>
      </w:r>
      <w:r w:rsidR="00885488" w:rsidRPr="00234396">
        <w:rPr>
          <w:lang w:val="it-IT"/>
        </w:rPr>
        <w:t>.</w:t>
      </w:r>
      <w:r w:rsidR="00F22CF3" w:rsidRPr="00234396">
        <w:rPr>
          <w:lang w:val="it-IT"/>
        </w:rPr>
        <w:t xml:space="preserve"> </w:t>
      </w:r>
    </w:p>
    <w:p w:rsidR="00885488" w:rsidRPr="00B779A9" w:rsidRDefault="00F22CF3" w:rsidP="00415109">
      <w:pPr>
        <w:rPr>
          <w:lang w:val="pt-PT"/>
        </w:rPr>
      </w:pPr>
      <w:r w:rsidRPr="00234396">
        <w:rPr>
          <w:lang w:val="it-IT"/>
        </w:rPr>
        <w:t>(249v)</w:t>
      </w:r>
      <w:r w:rsidR="009819E3" w:rsidRPr="00234396">
        <w:rPr>
          <w:lang w:val="it-IT"/>
        </w:rPr>
        <w:t xml:space="preserve"> </w:t>
      </w:r>
      <w:r w:rsidR="00EE185B" w:rsidRPr="00234396">
        <w:rPr>
          <w:rStyle w:val="Time2"/>
          <w:lang w:val="it-IT"/>
        </w:rPr>
        <w:t>In primo nocturno</w:t>
      </w:r>
      <w:r w:rsidR="00885488" w:rsidRPr="00234396">
        <w:rPr>
          <w:lang w:val="it-IT"/>
        </w:rPr>
        <w:t xml:space="preserve"> AN </w:t>
      </w:r>
      <w:r w:rsidR="00885488" w:rsidRPr="00234396">
        <w:rPr>
          <w:rStyle w:val="Incipit"/>
          <w:lang w:val="it-IT"/>
        </w:rPr>
        <w:t xml:space="preserve">Pax </w:t>
      </w:r>
      <w:r w:rsidR="001B7479" w:rsidRPr="00234396">
        <w:rPr>
          <w:rStyle w:val="Incipit"/>
          <w:lang w:val="it-IT"/>
        </w:rPr>
        <w:t>vobis</w:t>
      </w:r>
      <w:r w:rsidR="00885488" w:rsidRPr="00234396">
        <w:rPr>
          <w:rStyle w:val="Incipit"/>
          <w:lang w:val="it-IT"/>
        </w:rPr>
        <w:t xml:space="preserve"> ego sum alleluia</w:t>
      </w:r>
      <w:r w:rsidR="00DD1415" w:rsidRPr="00234396">
        <w:rPr>
          <w:lang w:val="it-IT"/>
        </w:rPr>
        <w:t>@6.</w:t>
      </w:r>
      <w:r w:rsidR="00885488" w:rsidRPr="00234396">
        <w:rPr>
          <w:lang w:val="it-IT"/>
        </w:rPr>
        <w:t xml:space="preserve"> </w:t>
      </w:r>
      <w:r w:rsidR="00885488" w:rsidRPr="00B779A9">
        <w:rPr>
          <w:lang w:val="pt-PT"/>
        </w:rPr>
        <w:t xml:space="preserve">PS </w:t>
      </w:r>
      <w:r w:rsidR="00885488" w:rsidRPr="00BC2E91">
        <w:rPr>
          <w:rStyle w:val="Incipit"/>
          <w:lang w:val="pt-PT"/>
        </w:rPr>
        <w:t>Caeli ennarant</w:t>
      </w:r>
      <w:r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Benedicam domino</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Eructavit cor</w:t>
      </w:r>
      <w:r w:rsidR="00885488" w:rsidRPr="00B779A9">
        <w:rPr>
          <w:lang w:val="pt-PT"/>
        </w:rPr>
        <w:t xml:space="preserve">. VS </w:t>
      </w:r>
      <w:r w:rsidR="00885488" w:rsidRPr="00BC2E91">
        <w:rPr>
          <w:rStyle w:val="Incipit"/>
          <w:lang w:val="pt-PT"/>
        </w:rPr>
        <w:t>In omnem terram</w:t>
      </w:r>
      <w:r w:rsidRPr="00B779A9">
        <w:rPr>
          <w:lang w:val="pt-PT"/>
        </w:rPr>
        <w:t xml:space="preserve">. </w:t>
      </w:r>
      <w:r w:rsidR="001977DC" w:rsidRPr="00B779A9">
        <w:rPr>
          <w:lang w:val="pt-PT"/>
        </w:rPr>
        <w:t>Lectiones</w:t>
      </w:r>
      <w:r w:rsidR="009819E3">
        <w:rPr>
          <w:lang w:val="pt-PT"/>
        </w:rPr>
        <w:t xml:space="preserve"> quaere in communi de apostolis</w:t>
      </w:r>
      <w:r w:rsidR="001977DC" w:rsidRPr="00B779A9">
        <w:rPr>
          <w:lang w:val="pt-PT"/>
        </w:rPr>
        <w:t xml:space="preserve"> [</w:t>
      </w:r>
      <w:r w:rsidRPr="00B779A9">
        <w:rPr>
          <w:lang w:val="pt-PT"/>
        </w:rPr>
        <w:t>LH</w:t>
      </w:r>
      <w:r w:rsidR="001977DC" w:rsidRPr="00B779A9">
        <w:rPr>
          <w:lang w:val="pt-PT"/>
        </w:rPr>
        <w:t>]</w:t>
      </w:r>
      <w:r w:rsidR="00885488" w:rsidRPr="00B779A9">
        <w:rPr>
          <w:lang w:val="pt-PT"/>
        </w:rPr>
        <w:t xml:space="preserve"> </w:t>
      </w:r>
      <w:r w:rsidR="00885488" w:rsidRPr="00BC2E91">
        <w:rPr>
          <w:rStyle w:val="Incipit"/>
          <w:lang w:val="pt-PT"/>
        </w:rPr>
        <w:t>Pe</w:t>
      </w:r>
      <w:r w:rsidR="00444DCC" w:rsidRPr="00BC2E91">
        <w:rPr>
          <w:rStyle w:val="Incipit"/>
          <w:lang w:val="pt-PT"/>
        </w:rPr>
        <w:t>r sanctum prophe</w:t>
      </w:r>
      <w:r w:rsidR="00BF0674" w:rsidRPr="00BC2E91">
        <w:rPr>
          <w:rStyle w:val="Incipit"/>
          <w:lang w:val="pt-PT"/>
        </w:rPr>
        <w:t>t</w:t>
      </w:r>
      <w:r w:rsidR="00444DCC" w:rsidRPr="00BC2E91">
        <w:rPr>
          <w:rStyle w:val="Incipit"/>
          <w:lang w:val="pt-PT"/>
        </w:rPr>
        <w:t>iae spiritum p</w:t>
      </w:r>
      <w:r w:rsidR="00885488" w:rsidRPr="00BC2E91">
        <w:rPr>
          <w:rStyle w:val="Incipit"/>
          <w:lang w:val="pt-PT"/>
        </w:rPr>
        <w:t>ennata animalia subtiliter describuntur</w:t>
      </w:r>
      <w:r w:rsidR="00885488" w:rsidRPr="00B779A9">
        <w:rPr>
          <w:lang w:val="pt-PT"/>
        </w:rPr>
        <w:t xml:space="preserve">. RP </w:t>
      </w:r>
      <w:r w:rsidR="00885488" w:rsidRPr="00BC2E91">
        <w:rPr>
          <w:rStyle w:val="Incipit"/>
          <w:lang w:val="pt-PT"/>
        </w:rPr>
        <w:t xml:space="preserve">Beatus </w:t>
      </w:r>
      <w:r w:rsidR="00C31823" w:rsidRPr="00BC2E91">
        <w:rPr>
          <w:rStyle w:val="Incipit"/>
          <w:lang w:val="pt-PT"/>
        </w:rPr>
        <w:t>vir</w:t>
      </w:r>
      <w:r w:rsidR="00DD1415">
        <w:rPr>
          <w:lang w:val="pt-PT"/>
        </w:rPr>
        <w:t>@</w:t>
      </w:r>
      <w:r w:rsidR="00DD1415" w:rsidRPr="00B779A9">
        <w:rPr>
          <w:lang w:val="pt-PT"/>
        </w:rPr>
        <w:t>90.</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E56159" w:rsidRPr="00BC2E91">
        <w:rPr>
          <w:rStyle w:val="Incipit"/>
          <w:lang w:val="pt-PT"/>
        </w:rPr>
        <w:t>Pretios</w:t>
      </w:r>
      <w:r w:rsidR="00885488" w:rsidRPr="00BC2E91">
        <w:rPr>
          <w:rStyle w:val="Incipit"/>
          <w:lang w:val="pt-PT"/>
        </w:rPr>
        <w:t>a</w:t>
      </w:r>
      <w:r w:rsidR="00885488" w:rsidRPr="00B779A9">
        <w:rPr>
          <w:lang w:val="pt-PT"/>
        </w:rPr>
        <w:t xml:space="preserve"> in eodem </w:t>
      </w:r>
      <w:r w:rsidR="002A1610" w:rsidRPr="00B779A9">
        <w:rPr>
          <w:lang w:val="pt-PT"/>
        </w:rPr>
        <w:t>[</w:t>
      </w:r>
      <w:r w:rsidR="00885488" w:rsidRPr="00B779A9">
        <w:rPr>
          <w:lang w:val="pt-PT"/>
        </w:rPr>
        <w:t>folio</w:t>
      </w:r>
      <w:r w:rsidR="002A1610" w:rsidRPr="00B779A9">
        <w:rPr>
          <w:lang w:val="pt-PT"/>
        </w:rPr>
        <w:t>]</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9819E3" w:rsidRPr="00BC2E91">
        <w:rPr>
          <w:rStyle w:val="Incipit"/>
          <w:lang w:val="pt-PT"/>
        </w:rPr>
        <w:t>Tristit</w:t>
      </w:r>
      <w:r w:rsidR="00885488" w:rsidRPr="00BC2E91">
        <w:rPr>
          <w:rStyle w:val="Incipit"/>
          <w:lang w:val="pt-PT"/>
        </w:rPr>
        <w:t xml:space="preserve">ia </w:t>
      </w:r>
      <w:r w:rsidR="009772E9" w:rsidRPr="00BC2E91">
        <w:rPr>
          <w:rStyle w:val="Incipit"/>
          <w:lang w:val="pt-PT"/>
        </w:rPr>
        <w:t>vestr</w:t>
      </w:r>
      <w:r w:rsidR="00885488" w:rsidRPr="00BC2E91">
        <w:rPr>
          <w:rStyle w:val="Incipit"/>
          <w:lang w:val="pt-PT"/>
        </w:rPr>
        <w:t>a</w:t>
      </w:r>
      <w:r w:rsidR="00DD1415">
        <w:rPr>
          <w:lang w:val="pt-PT"/>
        </w:rPr>
        <w:t>@</w:t>
      </w:r>
      <w:r w:rsidR="00DD1415" w:rsidRPr="00B779A9">
        <w:rPr>
          <w:lang w:val="pt-PT"/>
        </w:rPr>
        <w:t>90.</w:t>
      </w:r>
    </w:p>
    <w:p w:rsidR="00885488" w:rsidRPr="00234396" w:rsidRDefault="00EE185B" w:rsidP="00415109">
      <w:pPr>
        <w:rPr>
          <w:lang w:val="fr-FR"/>
        </w:rPr>
      </w:pPr>
      <w:r w:rsidRPr="00BC2E91">
        <w:rPr>
          <w:rStyle w:val="Time2"/>
          <w:lang w:val="pt-PT"/>
        </w:rPr>
        <w:lastRenderedPageBreak/>
        <w:t>In secundo nocturno</w:t>
      </w:r>
      <w:r w:rsidR="00885488" w:rsidRPr="00B779A9">
        <w:rPr>
          <w:lang w:val="pt-PT"/>
        </w:rPr>
        <w:t xml:space="preserve"> AN </w:t>
      </w:r>
      <w:r w:rsidR="00885488" w:rsidRPr="00BC2E91">
        <w:rPr>
          <w:rStyle w:val="Incipit"/>
          <w:lang w:val="pt-PT"/>
        </w:rPr>
        <w:t xml:space="preserve">Ego sum </w:t>
      </w:r>
      <w:r w:rsidR="0007245A" w:rsidRPr="00BC2E91">
        <w:rPr>
          <w:rStyle w:val="Incipit"/>
          <w:lang w:val="pt-PT"/>
        </w:rPr>
        <w:t>vitis</w:t>
      </w:r>
      <w:r w:rsidR="00DD1415">
        <w:rPr>
          <w:lang w:val="pt-PT"/>
        </w:rPr>
        <w:t>@</w:t>
      </w:r>
      <w:r w:rsidR="00DD1415" w:rsidRPr="00B779A9">
        <w:rPr>
          <w:lang w:val="pt-PT"/>
        </w:rPr>
        <w:t>93.</w:t>
      </w:r>
      <w:r w:rsidR="00885488" w:rsidRPr="00B779A9">
        <w:rPr>
          <w:lang w:val="pt-PT"/>
        </w:rPr>
        <w:t xml:space="preserve"> PS </w:t>
      </w:r>
      <w:r w:rsidR="00885488" w:rsidRPr="00BC2E91">
        <w:rPr>
          <w:rStyle w:val="Incipit"/>
          <w:lang w:val="pt-PT"/>
        </w:rPr>
        <w:t>Omnes gentes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E870A6" w:rsidRPr="00BC2E91">
        <w:rPr>
          <w:rStyle w:val="Incipit"/>
          <w:lang w:val="pt-PT"/>
        </w:rPr>
        <w:t>Exaudi deus depr</w:t>
      </w:r>
      <w:r w:rsidR="00885488" w:rsidRPr="00BC2E91">
        <w:rPr>
          <w:rStyle w:val="Incipit"/>
          <w:lang w:val="pt-PT"/>
        </w:rPr>
        <w:t>ecationem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Exaudi deus orationem</w:t>
      </w:r>
      <w:r w:rsidR="00885488" w:rsidRPr="00B779A9">
        <w:rPr>
          <w:lang w:val="pt-PT"/>
        </w:rPr>
        <w:t xml:space="preserve">. VS </w:t>
      </w:r>
      <w:r w:rsidR="00885488" w:rsidRPr="00BC2E91">
        <w:rPr>
          <w:rStyle w:val="Incipit"/>
          <w:lang w:val="pt-PT"/>
        </w:rPr>
        <w:t>Constitues eos</w:t>
      </w:r>
      <w:r w:rsidR="00885488" w:rsidRPr="00B779A9">
        <w:rPr>
          <w:lang w:val="pt-PT"/>
        </w:rPr>
        <w:t xml:space="preserve">. </w:t>
      </w:r>
      <w:r w:rsidR="00885488" w:rsidRPr="00234396">
        <w:rPr>
          <w:lang w:val="fr-FR"/>
        </w:rPr>
        <w:t xml:space="preserve">RP </w:t>
      </w:r>
      <w:r w:rsidR="00885488" w:rsidRPr="00234396">
        <w:rPr>
          <w:rStyle w:val="Incipit"/>
          <w:lang w:val="fr-FR"/>
        </w:rPr>
        <w:t>Lux perpetua</w:t>
      </w:r>
      <w:r w:rsidR="00DD1415" w:rsidRPr="00234396">
        <w:rPr>
          <w:lang w:val="fr-FR"/>
        </w:rPr>
        <w:t>@90.</w:t>
      </w:r>
      <w:r w:rsidR="00885488" w:rsidRPr="00234396">
        <w:rPr>
          <w:lang w:val="fr-FR"/>
        </w:rPr>
        <w:t xml:space="preserve"> </w:t>
      </w:r>
      <w:r w:rsidR="00BA24A1" w:rsidRPr="00234396">
        <w:rPr>
          <w:lang w:val="fr-FR"/>
        </w:rPr>
        <w:t>[</w:t>
      </w:r>
      <w:r w:rsidR="00885488" w:rsidRPr="00234396">
        <w:rPr>
          <w:lang w:val="fr-FR"/>
        </w:rPr>
        <w:t>RP</w:t>
      </w:r>
      <w:r w:rsidR="00BA24A1" w:rsidRPr="00234396">
        <w:rPr>
          <w:lang w:val="fr-FR"/>
        </w:rPr>
        <w:t>]</w:t>
      </w:r>
      <w:r w:rsidR="00885488" w:rsidRPr="00234396">
        <w:rPr>
          <w:lang w:val="fr-FR"/>
        </w:rPr>
        <w:t xml:space="preserve"> </w:t>
      </w:r>
      <w:r w:rsidR="00885488" w:rsidRPr="00234396">
        <w:rPr>
          <w:rStyle w:val="Incipit"/>
          <w:lang w:val="fr-FR"/>
        </w:rPr>
        <w:t>Candidi facti sunt</w:t>
      </w:r>
      <w:r w:rsidR="00DD1415" w:rsidRPr="00234396">
        <w:rPr>
          <w:lang w:val="fr-FR"/>
        </w:rPr>
        <w:t>@16.</w:t>
      </w:r>
      <w:r w:rsidR="00885488" w:rsidRPr="00234396">
        <w:rPr>
          <w:lang w:val="fr-FR"/>
        </w:rPr>
        <w:t xml:space="preserve"> </w:t>
      </w:r>
      <w:r w:rsidR="00BA24A1" w:rsidRPr="00234396">
        <w:rPr>
          <w:lang w:val="fr-FR"/>
        </w:rPr>
        <w:t>[</w:t>
      </w:r>
      <w:r w:rsidR="00885488" w:rsidRPr="00234396">
        <w:rPr>
          <w:lang w:val="fr-FR"/>
        </w:rPr>
        <w:t>RP</w:t>
      </w:r>
      <w:r w:rsidR="00BA24A1" w:rsidRPr="00234396">
        <w:rPr>
          <w:lang w:val="fr-FR"/>
        </w:rPr>
        <w:t>]</w:t>
      </w:r>
      <w:r w:rsidR="00885488" w:rsidRPr="00234396">
        <w:rPr>
          <w:lang w:val="fr-FR"/>
        </w:rPr>
        <w:t xml:space="preserve"> </w:t>
      </w:r>
      <w:r w:rsidR="00885488" w:rsidRPr="00234396">
        <w:rPr>
          <w:rStyle w:val="Incipit"/>
          <w:lang w:val="fr-FR"/>
        </w:rPr>
        <w:t>Vidi portam</w:t>
      </w:r>
      <w:r w:rsidR="00DD1415" w:rsidRPr="00234396">
        <w:rPr>
          <w:lang w:val="fr-FR"/>
        </w:rPr>
        <w:t>@14.</w:t>
      </w:r>
    </w:p>
    <w:p w:rsidR="00885488" w:rsidRPr="00B779A9" w:rsidRDefault="00EE185B" w:rsidP="00415109">
      <w:pPr>
        <w:rPr>
          <w:lang w:val="fr-FR"/>
        </w:rPr>
      </w:pPr>
      <w:r w:rsidRPr="00BC2E91">
        <w:rPr>
          <w:rStyle w:val="Time2"/>
          <w:lang w:val="it-IT"/>
        </w:rPr>
        <w:t>In tertio nocturno</w:t>
      </w:r>
      <w:r w:rsidR="00885488" w:rsidRPr="00B779A9">
        <w:rPr>
          <w:lang w:val="it-IT"/>
        </w:rPr>
        <w:t xml:space="preserve"> AN </w:t>
      </w:r>
      <w:r w:rsidR="00885488" w:rsidRPr="00BC2E91">
        <w:rPr>
          <w:rStyle w:val="Incipit"/>
          <w:lang w:val="it-IT"/>
        </w:rPr>
        <w:t>Gavisi sunt discipuli alleluia</w:t>
      </w:r>
      <w:r w:rsidR="00DD1415">
        <w:rPr>
          <w:lang w:val="it-IT"/>
        </w:rPr>
        <w:t>@</w:t>
      </w:r>
      <w:r w:rsidR="00DD1415" w:rsidRPr="00B779A9">
        <w:rPr>
          <w:lang w:val="it-IT"/>
        </w:rPr>
        <w:t>14.</w:t>
      </w:r>
      <w:r w:rsidR="00885488" w:rsidRPr="00B779A9">
        <w:rPr>
          <w:lang w:val="it-IT"/>
        </w:rPr>
        <w:t xml:space="preserve"> </w:t>
      </w:r>
      <w:r w:rsidR="00885488" w:rsidRPr="00B779A9">
        <w:rPr>
          <w:lang w:val="fr-FR"/>
        </w:rPr>
        <w:t xml:space="preserve">PS </w:t>
      </w:r>
      <w:r w:rsidR="00885488" w:rsidRPr="00BC2E91">
        <w:rPr>
          <w:rStyle w:val="Incipit"/>
          <w:lang w:val="fr-FR"/>
        </w:rPr>
        <w:t>Confitebimur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Dominus regnavit exultet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Dominus regnavit irascantur</w:t>
      </w:r>
      <w:r w:rsidR="00885488" w:rsidRPr="00B779A9">
        <w:rPr>
          <w:lang w:val="fr-FR"/>
        </w:rPr>
        <w:t xml:space="preserve">. </w:t>
      </w:r>
      <w:r w:rsidR="00E870A6">
        <w:rPr>
          <w:lang w:val="fr-FR"/>
        </w:rPr>
        <w:t xml:space="preserve">VS </w:t>
      </w:r>
      <w:r w:rsidR="00E870A6" w:rsidRPr="00BC2E91">
        <w:rPr>
          <w:rStyle w:val="Incipit"/>
          <w:lang w:val="fr-FR"/>
        </w:rPr>
        <w:t>%D::</w:t>
      </w:r>
      <w:r w:rsidR="001977DC" w:rsidRPr="00BC2E91">
        <w:rPr>
          <w:rStyle w:val="Incipit"/>
          <w:lang w:val="fr-FR"/>
        </w:rPr>
        <w:t>Audi</w:t>
      </w:r>
      <w:r w:rsidR="00D734F4" w:rsidRPr="00BC2E91">
        <w:rPr>
          <w:rStyle w:val="Incipit"/>
          <w:lang w:val="fr-FR"/>
        </w:rPr>
        <w:t xml:space="preserve"> </w:t>
      </w:r>
      <w:r w:rsidR="001977DC" w:rsidRPr="00BC2E91">
        <w:rPr>
          <w:rStyle w:val="Incipit"/>
          <w:lang w:val="fr-FR"/>
        </w:rPr>
        <w:t>filia</w:t>
      </w:r>
      <w:r w:rsidR="00D734F4" w:rsidRPr="00BC2E91">
        <w:rPr>
          <w:rStyle w:val="Incipit"/>
          <w:lang w:val="fr-FR"/>
        </w:rPr>
        <w:t xml:space="preserve"> </w:t>
      </w:r>
      <w:r w:rsidR="001977DC" w:rsidRPr="00BC2E91">
        <w:rPr>
          <w:rStyle w:val="Incipit"/>
          <w:lang w:val="fr-FR"/>
        </w:rPr>
        <w:t>et</w:t>
      </w:r>
      <w:r w:rsidR="00D734F4" w:rsidRPr="00BC2E91">
        <w:rPr>
          <w:rStyle w:val="Incipit"/>
          <w:lang w:val="fr-FR"/>
        </w:rPr>
        <w:t xml:space="preserve"> </w:t>
      </w:r>
      <w:r w:rsidR="001977DC" w:rsidRPr="00BC2E91">
        <w:rPr>
          <w:rStyle w:val="Incipit"/>
          <w:lang w:val="fr-FR"/>
        </w:rPr>
        <w:t>vide</w:t>
      </w:r>
      <w:r w:rsidR="00664DBC" w:rsidRPr="002D4ADF">
        <w:rPr>
          <w:rStyle w:val="Incipit"/>
          <w:lang w:val="fr-FR"/>
        </w:rPr>
        <w:t>%</w:t>
      </w:r>
      <w:r w:rsidR="001704DB">
        <w:rPr>
          <w:lang w:val="fr-FR"/>
        </w:rPr>
        <w:t xml:space="preserve">. </w:t>
      </w:r>
      <w:r w:rsidR="00380E52">
        <w:rPr>
          <w:lang w:val="fr-FR"/>
        </w:rPr>
        <w:t xml:space="preserve">[VS] </w:t>
      </w:r>
      <w:r w:rsidR="001977DC" w:rsidRPr="002D4ADF">
        <w:rPr>
          <w:rStyle w:val="Incipit"/>
          <w:lang w:val="fr-FR"/>
        </w:rPr>
        <w:t>$E::</w:t>
      </w:r>
      <w:r w:rsidR="00885488" w:rsidRPr="002D4ADF">
        <w:rPr>
          <w:rStyle w:val="Incipit"/>
          <w:lang w:val="fr-FR"/>
        </w:rPr>
        <w:t>Nimis honorati sunt</w:t>
      </w:r>
      <w:r w:rsidR="001977DC" w:rsidRPr="002D4ADF">
        <w:rPr>
          <w:rStyle w:val="Incipit"/>
          <w:lang w:val="fr-FR"/>
        </w:rPr>
        <w:t>$</w:t>
      </w:r>
      <w:r w:rsidR="00AD29A8">
        <w:rPr>
          <w:lang w:val="fr-FR"/>
        </w:rPr>
        <w:t>.</w:t>
      </w:r>
      <w:r w:rsidR="00885488" w:rsidRPr="00B779A9">
        <w:rPr>
          <w:lang w:val="fr-FR"/>
        </w:rPr>
        <w:t xml:space="preserve"> EV </w:t>
      </w:r>
      <w:r w:rsidR="00885488" w:rsidRPr="00BC2E91">
        <w:rPr>
          <w:rStyle w:val="Incipit"/>
          <w:lang w:val="fr-FR"/>
        </w:rPr>
        <w:t>Facilius est camelum per foramen acus transire</w:t>
      </w:r>
      <w:r w:rsidR="00885488" w:rsidRPr="00B779A9">
        <w:rPr>
          <w:lang w:val="fr-FR"/>
        </w:rPr>
        <w:t xml:space="preserve"> </w:t>
      </w:r>
      <w:r w:rsidR="008D35E3" w:rsidRPr="00B779A9">
        <w:rPr>
          <w:lang w:val="fr-FR"/>
        </w:rPr>
        <w:t>quaere</w:t>
      </w:r>
      <w:r w:rsidR="00885488" w:rsidRPr="00B779A9">
        <w:rPr>
          <w:lang w:val="fr-FR"/>
        </w:rPr>
        <w:t xml:space="preserve"> in libro de sanctis circa initium. (250r) RP </w:t>
      </w:r>
      <w:r w:rsidR="00885488" w:rsidRPr="00BC2E91">
        <w:rPr>
          <w:rStyle w:val="Incipit"/>
          <w:lang w:val="fr-FR"/>
        </w:rPr>
        <w:t xml:space="preserve">In </w:t>
      </w:r>
      <w:r w:rsidR="00444DCC" w:rsidRPr="00BC2E91">
        <w:rPr>
          <w:rStyle w:val="Incipit"/>
          <w:lang w:val="fr-FR"/>
        </w:rPr>
        <w:t>diadem</w:t>
      </w:r>
      <w:r w:rsidR="00885488" w:rsidRPr="00BC2E91">
        <w:rPr>
          <w:rStyle w:val="Incipit"/>
          <w:lang w:val="fr-FR"/>
        </w:rPr>
        <w:t>ate</w:t>
      </w:r>
      <w:r w:rsidR="00DD1415">
        <w:rPr>
          <w:lang w:val="fr-FR"/>
        </w:rPr>
        <w:t>@</w:t>
      </w:r>
      <w:r w:rsidR="00DD1415" w:rsidRPr="00B779A9">
        <w:rPr>
          <w:lang w:val="fr-FR"/>
        </w:rPr>
        <w:t>15.</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BC2E91">
        <w:rPr>
          <w:rStyle w:val="Incipit"/>
          <w:lang w:val="fr-FR"/>
        </w:rPr>
        <w:t>De ore prudentis</w:t>
      </w:r>
      <w:r w:rsidR="00DD1415">
        <w:rPr>
          <w:lang w:val="fr-FR"/>
        </w:rPr>
        <w:t>@</w:t>
      </w:r>
      <w:r w:rsidR="00DD1415" w:rsidRPr="00B779A9">
        <w:rPr>
          <w:lang w:val="fr-FR"/>
        </w:rPr>
        <w:t>10.</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BC2E91">
        <w:rPr>
          <w:rStyle w:val="Incipit"/>
          <w:lang w:val="fr-FR"/>
        </w:rPr>
        <w:t>Filiae Hierusalem</w:t>
      </w:r>
      <w:r w:rsidR="00DD1415">
        <w:rPr>
          <w:lang w:val="fr-FR"/>
        </w:rPr>
        <w:t>@</w:t>
      </w:r>
      <w:r w:rsidR="00DD1415" w:rsidRPr="00B779A9">
        <w:rPr>
          <w:lang w:val="fr-FR"/>
        </w:rPr>
        <w:t>91.</w:t>
      </w:r>
      <w:r w:rsidR="00FE4F0F">
        <w:rPr>
          <w:lang w:val="fr-FR"/>
        </w:rPr>
        <w:t xml:space="preserve"> </w:t>
      </w:r>
      <w:r w:rsidR="00F22CF3" w:rsidRPr="00B779A9">
        <w:rPr>
          <w:lang w:val="fr-FR"/>
        </w:rPr>
        <w:t xml:space="preserve">[TD] </w:t>
      </w:r>
      <w:r w:rsidR="00F22CF3" w:rsidRPr="00BC2E91">
        <w:rPr>
          <w:rStyle w:val="Incipit"/>
          <w:lang w:val="fr-FR"/>
        </w:rPr>
        <w:t>Te deum</w:t>
      </w:r>
      <w:r w:rsidR="00A67D7A" w:rsidRPr="00BC2E91">
        <w:rPr>
          <w:rStyle w:val="Incipit"/>
          <w:lang w:val="fr-FR"/>
        </w:rPr>
        <w:t xml:space="preserve"> laudamus</w:t>
      </w:r>
      <w:r w:rsidR="00FE4F0F">
        <w:rPr>
          <w:lang w:val="fr-FR"/>
        </w:rPr>
        <w:t xml:space="preserve"> dicitur.</w:t>
      </w:r>
    </w:p>
    <w:p w:rsidR="00885488" w:rsidRPr="00B779A9" w:rsidRDefault="00EE185B" w:rsidP="00415109">
      <w:pPr>
        <w:rPr>
          <w:lang w:val="pt-PT"/>
        </w:rPr>
      </w:pPr>
      <w:r w:rsidRPr="00BC2E91">
        <w:rPr>
          <w:rStyle w:val="Time1"/>
          <w:lang w:val="fr-FR"/>
        </w:rPr>
        <w:t>Ad laudes</w:t>
      </w:r>
      <w:r w:rsidR="00885488" w:rsidRPr="00B779A9">
        <w:rPr>
          <w:lang w:val="fr-FR"/>
        </w:rPr>
        <w:t xml:space="preserve"> AN </w:t>
      </w:r>
      <w:r w:rsidR="00885488" w:rsidRPr="00BC2E91">
        <w:rPr>
          <w:rStyle w:val="Incipit"/>
          <w:lang w:val="fr-FR"/>
        </w:rPr>
        <w:t>Iustum deduxit dominus</w:t>
      </w:r>
      <w:r w:rsidR="00885488" w:rsidRPr="00B779A9">
        <w:rPr>
          <w:lang w:val="fr-FR"/>
        </w:rPr>
        <w:t xml:space="preserve"> cum reliquis</w:t>
      </w:r>
      <w:r w:rsidR="00DD1415">
        <w:rPr>
          <w:lang w:val="fr-FR"/>
        </w:rPr>
        <w:t>@</w:t>
      </w:r>
      <w:r w:rsidR="00DD1415" w:rsidRPr="00B779A9">
        <w:rPr>
          <w:lang w:val="fr-FR"/>
        </w:rPr>
        <w:t>93.</w:t>
      </w:r>
      <w:r w:rsidR="00885488" w:rsidRPr="00B779A9">
        <w:rPr>
          <w:lang w:val="fr-FR"/>
        </w:rPr>
        <w:t xml:space="preserve"> </w:t>
      </w:r>
      <w:r w:rsidR="00885488" w:rsidRPr="00B779A9">
        <w:rPr>
          <w:lang w:val="pt-PT"/>
        </w:rPr>
        <w:t xml:space="preserve">HY </w:t>
      </w:r>
      <w:r w:rsidR="00885488" w:rsidRPr="00BC2E91">
        <w:rPr>
          <w:rStyle w:val="Incipit"/>
          <w:lang w:val="pt-PT"/>
        </w:rPr>
        <w:t xml:space="preserve">Ortu </w:t>
      </w:r>
      <w:r w:rsidR="00E870A6" w:rsidRPr="00BC2E91">
        <w:rPr>
          <w:rStyle w:val="Incipit"/>
          <w:lang w:val="pt-PT"/>
        </w:rPr>
        <w:t>p</w:t>
      </w:r>
      <w:r w:rsidR="00444DCC" w:rsidRPr="00BC2E91">
        <w:rPr>
          <w:rStyle w:val="Incipit"/>
          <w:lang w:val="pt-PT"/>
        </w:rPr>
        <w:t>hoeb</w:t>
      </w:r>
      <w:r w:rsidR="00885488" w:rsidRPr="00BC2E91">
        <w:rPr>
          <w:rStyle w:val="Incipit"/>
          <w:lang w:val="pt-PT"/>
        </w:rPr>
        <w:t>i iam proximo</w:t>
      </w:r>
      <w:r w:rsidR="00885488" w:rsidRPr="00B779A9">
        <w:rPr>
          <w:lang w:val="pt-PT"/>
        </w:rPr>
        <w:t xml:space="preserve">. VS </w:t>
      </w:r>
      <w:r w:rsidR="00885488" w:rsidRPr="00BC2E91">
        <w:rPr>
          <w:rStyle w:val="Incipit"/>
          <w:lang w:val="pt-PT"/>
        </w:rPr>
        <w:t xml:space="preserve">Dedisti </w:t>
      </w:r>
      <w:r w:rsidR="00BB1A3E" w:rsidRPr="00BC2E91">
        <w:rPr>
          <w:rStyle w:val="Incipit"/>
          <w:lang w:val="pt-PT"/>
        </w:rPr>
        <w:t>hered</w:t>
      </w:r>
      <w:r w:rsidR="00885488" w:rsidRPr="00BC2E91">
        <w:rPr>
          <w:rStyle w:val="Incipit"/>
          <w:lang w:val="pt-PT"/>
        </w:rPr>
        <w:t>itatem alleluia</w:t>
      </w:r>
      <w:r w:rsidR="00885488" w:rsidRPr="00B779A9">
        <w:rPr>
          <w:lang w:val="pt-PT"/>
        </w:rPr>
        <w:t xml:space="preserve">. AB </w:t>
      </w:r>
      <w:r w:rsidR="00885488" w:rsidRPr="00BC2E91">
        <w:rPr>
          <w:rStyle w:val="Incipit"/>
          <w:lang w:val="pt-PT"/>
        </w:rPr>
        <w:t>Iste cog</w:t>
      </w:r>
      <w:r w:rsidR="00D80D0C" w:rsidRPr="00BC2E91">
        <w:rPr>
          <w:rStyle w:val="Incipit"/>
          <w:lang w:val="pt-PT"/>
        </w:rPr>
        <w:t>nov</w:t>
      </w:r>
      <w:r w:rsidR="00885488" w:rsidRPr="00BC2E91">
        <w:rPr>
          <w:rStyle w:val="Incipit"/>
          <w:lang w:val="pt-PT"/>
        </w:rPr>
        <w:t xml:space="preserve">it </w:t>
      </w:r>
      <w:r w:rsidR="00E56159" w:rsidRPr="00BC2E91">
        <w:rPr>
          <w:rStyle w:val="Incipit"/>
          <w:lang w:val="pt-PT"/>
        </w:rPr>
        <w:t>iustiti</w:t>
      </w:r>
      <w:r w:rsidR="00885488" w:rsidRPr="00BC2E91">
        <w:rPr>
          <w:rStyle w:val="Incipit"/>
          <w:lang w:val="pt-PT"/>
        </w:rPr>
        <w:t>am</w:t>
      </w:r>
      <w:r w:rsidR="00DD1415">
        <w:rPr>
          <w:lang w:val="pt-PT"/>
        </w:rPr>
        <w:t>@</w:t>
      </w:r>
      <w:r w:rsidR="00DD1415" w:rsidRPr="00B779A9">
        <w:rPr>
          <w:lang w:val="pt-PT"/>
        </w:rPr>
        <w:t>93.</w:t>
      </w:r>
      <w:r w:rsidR="00885488" w:rsidRPr="00B779A9">
        <w:rPr>
          <w:lang w:val="pt-PT"/>
        </w:rPr>
        <w:t xml:space="preserve"> </w:t>
      </w:r>
      <w:r w:rsidR="00E870A6">
        <w:rPr>
          <w:lang w:val="pt-PT"/>
        </w:rPr>
        <w:t>Suffragium d</w:t>
      </w:r>
      <w:r w:rsidR="00885488" w:rsidRPr="00B779A9">
        <w:rPr>
          <w:lang w:val="pt-PT"/>
        </w:rPr>
        <w:t xml:space="preserve">e resurrectione </w:t>
      </w:r>
      <w:r w:rsidR="00E870A6">
        <w:rPr>
          <w:lang w:val="pt-PT"/>
        </w:rPr>
        <w:t>[</w:t>
      </w:r>
      <w:r w:rsidR="00885488" w:rsidRPr="00B779A9">
        <w:rPr>
          <w:lang w:val="pt-PT"/>
        </w:rPr>
        <w:t>AC</w:t>
      </w:r>
      <w:r w:rsidR="00E870A6">
        <w:rPr>
          <w:lang w:val="pt-PT"/>
        </w:rPr>
        <w:t>]</w:t>
      </w:r>
      <w:r w:rsidR="00885488" w:rsidRPr="00B779A9">
        <w:rPr>
          <w:lang w:val="pt-PT"/>
        </w:rPr>
        <w:t xml:space="preserve"> </w:t>
      </w:r>
      <w:r w:rsidR="00885488" w:rsidRPr="00BC2E91">
        <w:rPr>
          <w:rStyle w:val="Incipit"/>
          <w:lang w:val="pt-PT"/>
        </w:rPr>
        <w:t>Redemptor noster</w:t>
      </w:r>
      <w:r w:rsidR="00DD1415">
        <w:rPr>
          <w:lang w:val="pt-PT"/>
        </w:rPr>
        <w:t>@</w:t>
      </w:r>
      <w:r w:rsidR="00DD1415" w:rsidRPr="00B779A9">
        <w:rPr>
          <w:lang w:val="pt-PT"/>
        </w:rPr>
        <w:t>17.</w:t>
      </w:r>
      <w:r w:rsidR="00885488" w:rsidRPr="00B779A9">
        <w:rPr>
          <w:lang w:val="pt-PT"/>
        </w:rPr>
        <w:t xml:space="preserve">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BC2E91">
        <w:rPr>
          <w:rStyle w:val="Incipit"/>
          <w:lang w:val="pt-PT"/>
        </w:rPr>
        <w:t>Alleluia sancta dei genitrix</w:t>
      </w:r>
      <w:r w:rsidR="00885488" w:rsidRPr="00B779A9">
        <w:rPr>
          <w:lang w:val="pt-PT"/>
        </w:rPr>
        <w:t xml:space="preserve">. </w:t>
      </w:r>
      <w:r w:rsidR="003525EF" w:rsidRPr="00B779A9">
        <w:rPr>
          <w:lang w:val="pt-PT"/>
        </w:rPr>
        <w:t xml:space="preserve">[BD] </w:t>
      </w:r>
      <w:r w:rsidR="005F6F99" w:rsidRPr="00BC2E91">
        <w:rPr>
          <w:rStyle w:val="Incipit"/>
          <w:lang w:val="pt-PT"/>
        </w:rPr>
        <w:t>Benedicamus</w:t>
      </w:r>
      <w:r w:rsidR="003525EF" w:rsidRPr="00B779A9">
        <w:rPr>
          <w:lang w:val="pt-PT"/>
        </w:rPr>
        <w:t xml:space="preserve"> cum</w:t>
      </w:r>
      <w:r w:rsidR="00885488" w:rsidRPr="00B779A9">
        <w:rPr>
          <w:lang w:val="pt-PT"/>
        </w:rPr>
        <w:t xml:space="preserve"> tribus alleluia </w:t>
      </w:r>
      <w:r w:rsidR="0086266C">
        <w:rPr>
          <w:lang w:val="pt-PT"/>
        </w:rPr>
        <w:t>sollemn</w:t>
      </w:r>
      <w:r w:rsidR="00885488" w:rsidRPr="00B779A9">
        <w:rPr>
          <w:lang w:val="pt-PT"/>
        </w:rPr>
        <w:t>iter.</w:t>
      </w:r>
    </w:p>
    <w:p w:rsidR="00885488" w:rsidRPr="00B779A9" w:rsidRDefault="00FE4F0F" w:rsidP="00415109">
      <w:pPr>
        <w:rPr>
          <w:lang w:val="pt-PT"/>
        </w:rPr>
      </w:pPr>
      <w:r w:rsidRPr="00BC2E91">
        <w:rPr>
          <w:rStyle w:val="Time1"/>
          <w:lang w:val="pt-PT"/>
        </w:rPr>
        <w:t>Ad horas</w:t>
      </w:r>
      <w:r w:rsidR="00885488" w:rsidRPr="00B779A9">
        <w:rPr>
          <w:lang w:val="pt-PT"/>
        </w:rPr>
        <w:t xml:space="preserve"> dicantur laudes.</w:t>
      </w:r>
    </w:p>
    <w:p w:rsidR="00885488" w:rsidRPr="00234396" w:rsidRDefault="00FE4F0F" w:rsidP="00415109">
      <w:pPr>
        <w:rPr>
          <w:lang w:val="pt-PT"/>
        </w:rPr>
      </w:pPr>
      <w:r w:rsidRPr="00BC2E91">
        <w:rPr>
          <w:rStyle w:val="Time1"/>
          <w:lang w:val="pt-PT"/>
        </w:rPr>
        <w:t>Ad officium</w:t>
      </w:r>
      <w:r w:rsidR="00885488" w:rsidRPr="00B779A9">
        <w:rPr>
          <w:lang w:val="pt-PT"/>
        </w:rPr>
        <w:t xml:space="preserve"> IN </w:t>
      </w:r>
      <w:r w:rsidR="00885488" w:rsidRPr="00BC2E91">
        <w:rPr>
          <w:rStyle w:val="Incipit"/>
          <w:lang w:val="pt-PT"/>
        </w:rPr>
        <w:t>Protexisti me deus</w:t>
      </w:r>
      <w:r w:rsidR="00DD1415">
        <w:rPr>
          <w:lang w:val="pt-PT"/>
        </w:rPr>
        <w:t>@</w:t>
      </w:r>
      <w:r w:rsidR="00DD1415" w:rsidRPr="00B779A9">
        <w:rPr>
          <w:lang w:val="pt-PT"/>
        </w:rPr>
        <w:t>151.</w:t>
      </w:r>
      <w:r w:rsidR="00885488" w:rsidRPr="00B779A9">
        <w:rPr>
          <w:lang w:val="pt-PT"/>
        </w:rPr>
        <w:t xml:space="preserve"> </w:t>
      </w:r>
      <w:r w:rsidR="00F22CF3" w:rsidRPr="00B779A9">
        <w:rPr>
          <w:lang w:val="fr-FR"/>
        </w:rPr>
        <w:t xml:space="preserve">[KY] </w:t>
      </w:r>
      <w:r w:rsidR="00F22CF3" w:rsidRPr="00BC2E91">
        <w:rPr>
          <w:rStyle w:val="Incipit"/>
          <w:lang w:val="fr-FR"/>
        </w:rPr>
        <w:t>Kyrie</w:t>
      </w:r>
      <w:r w:rsidR="00F22CF3" w:rsidRPr="00B779A9">
        <w:rPr>
          <w:lang w:val="fr-FR"/>
        </w:rPr>
        <w:t xml:space="preserve"> et [SA] </w:t>
      </w:r>
      <w:r w:rsidR="00F22CF3" w:rsidRPr="00BC2E91">
        <w:rPr>
          <w:rStyle w:val="Incipit"/>
          <w:lang w:val="fr-FR"/>
        </w:rPr>
        <w:t>Sanctus</w:t>
      </w:r>
      <w:r w:rsidR="00F22CF3" w:rsidRPr="00B779A9">
        <w:rPr>
          <w:lang w:val="fr-FR"/>
        </w:rPr>
        <w:t xml:space="preserve"> </w:t>
      </w:r>
      <w:r w:rsidR="00885488" w:rsidRPr="00B779A9">
        <w:rPr>
          <w:lang w:val="fr-FR"/>
        </w:rPr>
        <w:t xml:space="preserve">paschaliter. </w:t>
      </w:r>
      <w:r w:rsidR="00885488" w:rsidRPr="00234396">
        <w:rPr>
          <w:lang w:val="pt-PT"/>
        </w:rPr>
        <w:t>Primum AL</w:t>
      </w:r>
      <w:r w:rsidR="00F22CF3" w:rsidRPr="00234396">
        <w:rPr>
          <w:lang w:val="pt-PT"/>
        </w:rPr>
        <w:t>V</w:t>
      </w:r>
      <w:r w:rsidR="00885488" w:rsidRPr="00234396">
        <w:rPr>
          <w:lang w:val="pt-PT"/>
        </w:rPr>
        <w:t xml:space="preserve"> </w:t>
      </w:r>
      <w:r w:rsidR="00885488" w:rsidRPr="00234396">
        <w:rPr>
          <w:rStyle w:val="Incipit"/>
          <w:lang w:val="pt-PT"/>
        </w:rPr>
        <w:t>Gaudete iusti</w:t>
      </w:r>
      <w:r w:rsidR="00DD1415" w:rsidRPr="00234396">
        <w:rPr>
          <w:lang w:val="pt-PT"/>
        </w:rPr>
        <w:t>@151.</w:t>
      </w:r>
      <w:r w:rsidR="00885488" w:rsidRPr="00234396">
        <w:rPr>
          <w:lang w:val="pt-PT"/>
        </w:rPr>
        <w:t xml:space="preserve"> Secundum AL</w:t>
      </w:r>
      <w:r w:rsidR="00F22CF3" w:rsidRPr="00234396">
        <w:rPr>
          <w:lang w:val="pt-PT"/>
        </w:rPr>
        <w:t>V</w:t>
      </w:r>
      <w:r w:rsidR="00885488" w:rsidRPr="00234396">
        <w:rPr>
          <w:lang w:val="pt-PT"/>
        </w:rPr>
        <w:t xml:space="preserve"> </w:t>
      </w:r>
      <w:r w:rsidR="00885488" w:rsidRPr="00234396">
        <w:rPr>
          <w:rStyle w:val="Incipit"/>
          <w:lang w:val="pt-PT"/>
        </w:rPr>
        <w:t>Surgens Iesus</w:t>
      </w:r>
      <w:r w:rsidR="00DD1415" w:rsidRPr="00234396">
        <w:rPr>
          <w:lang w:val="pt-PT"/>
        </w:rPr>
        <w:t>@141.</w:t>
      </w:r>
      <w:r w:rsidR="00885488" w:rsidRPr="00234396">
        <w:rPr>
          <w:lang w:val="pt-PT"/>
        </w:rPr>
        <w:t xml:space="preserve"> SE </w:t>
      </w:r>
      <w:r w:rsidR="00885488" w:rsidRPr="00234396">
        <w:rPr>
          <w:rStyle w:val="Incipit"/>
          <w:lang w:val="pt-PT"/>
        </w:rPr>
        <w:t>Plausu chorus laetabundo</w:t>
      </w:r>
      <w:r w:rsidR="00DD1415" w:rsidRPr="00234396">
        <w:rPr>
          <w:lang w:val="pt-PT"/>
        </w:rPr>
        <w:t>@358.</w:t>
      </w:r>
      <w:r w:rsidR="00885488" w:rsidRPr="00234396">
        <w:rPr>
          <w:lang w:val="pt-PT"/>
        </w:rPr>
        <w:t xml:space="preserve"> OF </w:t>
      </w:r>
      <w:r w:rsidR="00885488" w:rsidRPr="00234396">
        <w:rPr>
          <w:rStyle w:val="Incipit"/>
          <w:lang w:val="pt-PT"/>
        </w:rPr>
        <w:t>Confitebuntur</w:t>
      </w:r>
      <w:r w:rsidR="0088397B" w:rsidRPr="0088397B">
        <w:rPr>
          <w:rStyle w:val="Incipit"/>
          <w:i w:val="0"/>
          <w:lang w:val="pt-PT"/>
        </w:rPr>
        <w:t>@</w:t>
      </w:r>
      <w:r w:rsidR="00DD1415" w:rsidRPr="00234396">
        <w:rPr>
          <w:lang w:val="pt-PT"/>
        </w:rPr>
        <w:t>151.</w:t>
      </w:r>
      <w:r w:rsidR="00885488" w:rsidRPr="00234396">
        <w:rPr>
          <w:lang w:val="pt-PT"/>
        </w:rPr>
        <w:t xml:space="preserve"> CO </w:t>
      </w:r>
      <w:r w:rsidR="00885488" w:rsidRPr="00234396">
        <w:rPr>
          <w:rStyle w:val="Incipit"/>
          <w:lang w:val="pt-PT"/>
        </w:rPr>
        <w:t>Laetabitur iustus</w:t>
      </w:r>
      <w:r w:rsidR="00DD1415" w:rsidRPr="00234396">
        <w:rPr>
          <w:lang w:val="pt-PT"/>
        </w:rPr>
        <w:t>@152.</w:t>
      </w:r>
    </w:p>
    <w:p w:rsidR="00885488" w:rsidRPr="00234396" w:rsidRDefault="00BA24A1" w:rsidP="00415109">
      <w:pPr>
        <w:pStyle w:val="berschrift1"/>
        <w:rPr>
          <w:lang w:val="pt-PT"/>
        </w:rPr>
      </w:pPr>
      <w:r w:rsidRPr="00234396">
        <w:rPr>
          <w:lang w:val="pt-PT"/>
        </w:rPr>
        <w:t>[</w:t>
      </w:r>
      <w:r w:rsidR="00885488" w:rsidRPr="00234396">
        <w:rPr>
          <w:lang w:val="pt-PT"/>
        </w:rPr>
        <w:t>IN L</w:t>
      </w:r>
      <w:r w:rsidR="006324B5" w:rsidRPr="00234396">
        <w:rPr>
          <w:lang w:val="pt-PT"/>
        </w:rPr>
        <w:t>A</w:t>
      </w:r>
      <w:r w:rsidR="00885488" w:rsidRPr="00234396">
        <w:rPr>
          <w:lang w:val="pt-PT"/>
        </w:rPr>
        <w:t>ETANIA MAIORE</w:t>
      </w:r>
      <w:r w:rsidRPr="00234396">
        <w:rPr>
          <w:lang w:val="pt-PT"/>
        </w:rPr>
        <w:t>]</w:t>
      </w:r>
    </w:p>
    <w:p w:rsidR="00384B86" w:rsidRDefault="00885488" w:rsidP="00415109">
      <w:pPr>
        <w:rPr>
          <w:lang w:val="it-IT"/>
        </w:rPr>
      </w:pPr>
      <w:r w:rsidRPr="00234396">
        <w:rPr>
          <w:lang w:val="pt-PT"/>
        </w:rPr>
        <w:t xml:space="preserve">Post officium ut aliis diebus cantetur sexta. </w:t>
      </w:r>
      <w:r w:rsidRPr="00B779A9">
        <w:rPr>
          <w:lang w:val="it-IT"/>
        </w:rPr>
        <w:t xml:space="preserve">Qua finita cantetur genibus flexis ex </w:t>
      </w:r>
      <w:r w:rsidRPr="00BC2E91">
        <w:rPr>
          <w:rStyle w:val="Funktion"/>
          <w:lang w:val="it-IT"/>
        </w:rPr>
        <w:t>summo graduali</w:t>
      </w:r>
      <w:r w:rsidRPr="00B779A9">
        <w:rPr>
          <w:lang w:val="it-IT"/>
        </w:rPr>
        <w:t xml:space="preserve"> </w:t>
      </w:r>
      <w:r w:rsidR="00BA24A1" w:rsidRPr="00B779A9">
        <w:rPr>
          <w:lang w:val="it-IT"/>
        </w:rPr>
        <w:t>[</w:t>
      </w:r>
      <w:r w:rsidRPr="00B779A9">
        <w:rPr>
          <w:lang w:val="it-IT"/>
        </w:rPr>
        <w:t>IN</w:t>
      </w:r>
      <w:r w:rsidR="00BA24A1" w:rsidRPr="00B779A9">
        <w:rPr>
          <w:lang w:val="it-IT"/>
        </w:rPr>
        <w:t>]</w:t>
      </w:r>
      <w:r w:rsidRPr="00B779A9">
        <w:rPr>
          <w:lang w:val="it-IT"/>
        </w:rPr>
        <w:t xml:space="preserve"> </w:t>
      </w:r>
      <w:r w:rsidRPr="005A362F">
        <w:rPr>
          <w:rStyle w:val="Incipit"/>
          <w:lang w:val="it-IT"/>
        </w:rPr>
        <w:t>Exurge</w:t>
      </w:r>
      <w:r w:rsidR="005A362F" w:rsidRPr="00BE7D55">
        <w:rPr>
          <w:i/>
          <w:lang w:val="it-IT"/>
        </w:rPr>
        <w:t xml:space="preserve"> </w:t>
      </w:r>
      <w:r w:rsidRPr="005A362F">
        <w:rPr>
          <w:rStyle w:val="Incipit"/>
          <w:lang w:val="it-IT"/>
        </w:rPr>
        <w:t>domine</w:t>
      </w:r>
      <w:r w:rsidRPr="00B779A9">
        <w:rPr>
          <w:lang w:val="it-IT"/>
        </w:rPr>
        <w:t xml:space="preserve"> (250v)</w:t>
      </w:r>
      <w:r w:rsidR="00DD1415">
        <w:rPr>
          <w:lang w:val="it-IT"/>
        </w:rPr>
        <w:t>@</w:t>
      </w:r>
      <w:r w:rsidR="00DD1415" w:rsidRPr="00B779A9">
        <w:rPr>
          <w:lang w:val="it-IT"/>
        </w:rPr>
        <w:t>182.</w:t>
      </w:r>
      <w:r w:rsidRPr="00B779A9">
        <w:rPr>
          <w:lang w:val="it-IT"/>
        </w:rPr>
        <w:t xml:space="preserve"> </w:t>
      </w:r>
      <w:r w:rsidR="00FE4F0F" w:rsidRPr="00FE4F0F">
        <w:rPr>
          <w:lang w:val="it-IT"/>
        </w:rPr>
        <w:t>%D::</w:t>
      </w:r>
      <w:r w:rsidR="001977DC" w:rsidRPr="00FE4F0F">
        <w:rPr>
          <w:lang w:val="it-IT"/>
        </w:rPr>
        <w:t>Et</w:t>
      </w:r>
      <w:r w:rsidR="00FE4F0F" w:rsidRPr="00FE4F0F">
        <w:rPr>
          <w:lang w:val="it-IT"/>
        </w:rPr>
        <w:t>%</w:t>
      </w:r>
      <w:r w:rsidR="001977DC" w:rsidRPr="00B779A9">
        <w:rPr>
          <w:lang w:val="it-IT"/>
        </w:rPr>
        <w:t xml:space="preserve"> </w:t>
      </w:r>
      <w:r w:rsidR="00984186">
        <w:rPr>
          <w:lang w:val="it-IT"/>
        </w:rPr>
        <w:t>A</w:t>
      </w:r>
      <w:r w:rsidRPr="00B779A9">
        <w:rPr>
          <w:lang w:val="it-IT"/>
        </w:rPr>
        <w:t xml:space="preserve">bsque </w:t>
      </w:r>
      <w:r w:rsidR="00FA66C0" w:rsidRPr="00B779A9">
        <w:rPr>
          <w:lang w:val="it-IT"/>
        </w:rPr>
        <w:t xml:space="preserve">[IV] </w:t>
      </w:r>
      <w:r w:rsidRPr="005A362F">
        <w:rPr>
          <w:rStyle w:val="Incipit"/>
          <w:lang w:val="it-IT"/>
        </w:rPr>
        <w:t>Gloria</w:t>
      </w:r>
      <w:r w:rsidR="005A362F" w:rsidRPr="00BE7D55">
        <w:rPr>
          <w:i/>
          <w:lang w:val="it-IT"/>
        </w:rPr>
        <w:t xml:space="preserve"> </w:t>
      </w:r>
      <w:r w:rsidRPr="005A362F">
        <w:rPr>
          <w:rStyle w:val="Incipit"/>
          <w:lang w:val="it-IT"/>
        </w:rPr>
        <w:t>patri</w:t>
      </w:r>
      <w:r w:rsidRPr="00B779A9">
        <w:rPr>
          <w:lang w:val="it-IT"/>
        </w:rPr>
        <w:t xml:space="preserve"> reincipietur </w:t>
      </w:r>
      <w:r w:rsidR="00BA24A1" w:rsidRPr="00B779A9">
        <w:rPr>
          <w:lang w:val="it-IT"/>
        </w:rPr>
        <w:t>[</w:t>
      </w:r>
      <w:r w:rsidRPr="00B779A9">
        <w:rPr>
          <w:lang w:val="it-IT"/>
        </w:rPr>
        <w:t>IN</w:t>
      </w:r>
      <w:r w:rsidR="00BA24A1" w:rsidRPr="00B779A9">
        <w:rPr>
          <w:lang w:val="it-IT"/>
        </w:rPr>
        <w:t>]</w:t>
      </w:r>
      <w:r w:rsidRPr="00B779A9">
        <w:rPr>
          <w:lang w:val="it-IT"/>
        </w:rPr>
        <w:t xml:space="preserve"> </w:t>
      </w:r>
      <w:r w:rsidRPr="005A362F">
        <w:rPr>
          <w:rStyle w:val="Incipit"/>
          <w:lang w:val="it-IT"/>
        </w:rPr>
        <w:t>Exurge</w:t>
      </w:r>
      <w:r w:rsidR="005A362F" w:rsidRPr="00BE7D55">
        <w:rPr>
          <w:i/>
          <w:lang w:val="it-IT"/>
        </w:rPr>
        <w:t xml:space="preserve"> </w:t>
      </w:r>
      <w:r w:rsidRPr="005A362F">
        <w:rPr>
          <w:rStyle w:val="Incipit"/>
          <w:lang w:val="it-IT"/>
        </w:rPr>
        <w:t>domine</w:t>
      </w:r>
      <w:r w:rsidR="00E870A6">
        <w:rPr>
          <w:lang w:val="it-IT"/>
        </w:rPr>
        <w:t xml:space="preserve">. </w:t>
      </w:r>
    </w:p>
    <w:p w:rsidR="00885488" w:rsidRPr="00B779A9" w:rsidRDefault="00384B86" w:rsidP="00415109">
      <w:pPr>
        <w:rPr>
          <w:lang w:val="it-IT"/>
        </w:rPr>
      </w:pPr>
      <w:r w:rsidRPr="00F945C5">
        <w:rPr>
          <w:rStyle w:val="Time1"/>
          <w:lang w:val="it-IT"/>
        </w:rPr>
        <w:t>[Ad processionem]</w:t>
      </w:r>
      <w:r>
        <w:rPr>
          <w:lang w:val="it-IT"/>
        </w:rPr>
        <w:t xml:space="preserve"> </w:t>
      </w:r>
      <w:r w:rsidR="00E870A6">
        <w:rPr>
          <w:lang w:val="it-IT"/>
        </w:rPr>
        <w:t>E</w:t>
      </w:r>
      <w:r w:rsidR="00885488" w:rsidRPr="00B779A9">
        <w:rPr>
          <w:lang w:val="it-IT"/>
        </w:rPr>
        <w:t xml:space="preserve">t dicta a </w:t>
      </w:r>
      <w:r w:rsidR="00885488" w:rsidRPr="00BC2E91">
        <w:rPr>
          <w:rStyle w:val="Funktion"/>
          <w:lang w:val="it-IT"/>
        </w:rPr>
        <w:t>sacerdote</w:t>
      </w:r>
      <w:r w:rsidR="00E870A6">
        <w:rPr>
          <w:lang w:val="it-IT"/>
        </w:rPr>
        <w:t xml:space="preserve"> collecta pro peccatis f</w:t>
      </w:r>
      <w:r w:rsidR="00885488" w:rsidRPr="00B779A9">
        <w:rPr>
          <w:lang w:val="it-IT"/>
        </w:rPr>
        <w:t xml:space="preserve">it </w:t>
      </w:r>
      <w:r w:rsidR="00885488" w:rsidRPr="00F945C5">
        <w:rPr>
          <w:lang w:val="it-IT"/>
        </w:rPr>
        <w:t>proce</w:t>
      </w:r>
      <w:r w:rsidR="00371BD7" w:rsidRPr="00F945C5">
        <w:rPr>
          <w:lang w:val="it-IT"/>
        </w:rPr>
        <w:t>ssio c</w:t>
      </w:r>
      <w:r w:rsidR="00371BD7" w:rsidRPr="00B779A9">
        <w:rPr>
          <w:lang w:val="it-IT"/>
        </w:rPr>
        <w:t xml:space="preserve">um vexillis per nostrum </w:t>
      </w:r>
      <w:r w:rsidR="00371BD7" w:rsidRPr="00BC2E91">
        <w:rPr>
          <w:rStyle w:val="Ort"/>
          <w:lang w:val="it-IT"/>
        </w:rPr>
        <w:t>co</w:t>
      </w:r>
      <w:r w:rsidR="00885488" w:rsidRPr="00BC2E91">
        <w:rPr>
          <w:rStyle w:val="Ort"/>
          <w:lang w:val="it-IT"/>
        </w:rPr>
        <w:t>emiterium</w:t>
      </w:r>
      <w:r w:rsidR="00885488" w:rsidRPr="00B779A9">
        <w:rPr>
          <w:lang w:val="it-IT"/>
        </w:rPr>
        <w:t xml:space="preserve"> et cantantur sub processione </w:t>
      </w:r>
      <w:r w:rsidR="00D51F02">
        <w:rPr>
          <w:lang w:val="it-IT"/>
        </w:rPr>
        <w:t>ntiphonae [</w:t>
      </w:r>
      <w:r w:rsidR="00885488" w:rsidRPr="00B779A9">
        <w:rPr>
          <w:lang w:val="it-IT"/>
        </w:rPr>
        <w:t>AP</w:t>
      </w:r>
      <w:r w:rsidR="00D51F02">
        <w:rPr>
          <w:lang w:val="it-IT"/>
        </w:rPr>
        <w:t>]</w:t>
      </w:r>
      <w:r w:rsidR="00885488" w:rsidRPr="00B779A9">
        <w:rPr>
          <w:lang w:val="it-IT"/>
        </w:rPr>
        <w:t xml:space="preserve"> </w:t>
      </w:r>
      <w:r w:rsidR="00885488" w:rsidRPr="005A362F">
        <w:rPr>
          <w:rStyle w:val="Incipit"/>
          <w:lang w:val="it-IT"/>
        </w:rPr>
        <w:t>Surgite</w:t>
      </w:r>
      <w:r w:rsidR="005A362F" w:rsidRPr="00BE7D55">
        <w:rPr>
          <w:i/>
          <w:lang w:val="it-IT"/>
        </w:rPr>
        <w:t xml:space="preserve"> </w:t>
      </w:r>
      <w:r w:rsidR="00885488" w:rsidRPr="005A362F">
        <w:rPr>
          <w:rStyle w:val="Incipit"/>
          <w:lang w:val="it-IT"/>
        </w:rPr>
        <w:t>sancti</w:t>
      </w:r>
      <w:r w:rsidR="00885488" w:rsidRPr="00B779A9">
        <w:rPr>
          <w:lang w:val="it-IT"/>
        </w:rPr>
        <w:t xml:space="preserve">. </w:t>
      </w:r>
      <w:r w:rsidR="00BA24A1" w:rsidRPr="00B779A9">
        <w:rPr>
          <w:lang w:val="it-IT"/>
        </w:rPr>
        <w:t>[</w:t>
      </w:r>
      <w:r w:rsidR="00885488" w:rsidRPr="00B779A9">
        <w:rPr>
          <w:lang w:val="it-IT"/>
        </w:rPr>
        <w:t>AP</w:t>
      </w:r>
      <w:r w:rsidR="00BA24A1" w:rsidRPr="00B779A9">
        <w:rPr>
          <w:lang w:val="it-IT"/>
        </w:rPr>
        <w:t>]</w:t>
      </w:r>
      <w:r w:rsidR="00885488" w:rsidRPr="00B779A9">
        <w:rPr>
          <w:lang w:val="it-IT"/>
        </w:rPr>
        <w:t xml:space="preserve"> </w:t>
      </w:r>
      <w:r w:rsidR="00885488" w:rsidRPr="005A362F">
        <w:rPr>
          <w:rStyle w:val="Incipit"/>
          <w:lang w:val="it-IT"/>
        </w:rPr>
        <w:t>De</w:t>
      </w:r>
      <w:r w:rsidR="005A362F" w:rsidRPr="00BE7D55">
        <w:rPr>
          <w:i/>
          <w:lang w:val="it-IT"/>
        </w:rPr>
        <w:t xml:space="preserve"> </w:t>
      </w:r>
      <w:r w:rsidR="00885488" w:rsidRPr="005A362F">
        <w:rPr>
          <w:rStyle w:val="Incipit"/>
          <w:lang w:val="it-IT"/>
        </w:rPr>
        <w:t>Hierusalem</w:t>
      </w:r>
      <w:r w:rsidR="005A362F" w:rsidRPr="00BE7D55">
        <w:rPr>
          <w:i/>
          <w:lang w:val="it-IT"/>
        </w:rPr>
        <w:t xml:space="preserve"> </w:t>
      </w:r>
      <w:r w:rsidR="00885488" w:rsidRPr="005A362F">
        <w:rPr>
          <w:rStyle w:val="Incipit"/>
          <w:lang w:val="it-IT"/>
        </w:rPr>
        <w:t>exeunt</w:t>
      </w:r>
      <w:r w:rsidR="00885488" w:rsidRPr="00B779A9">
        <w:rPr>
          <w:lang w:val="it-IT"/>
        </w:rPr>
        <w:t xml:space="preserve">. </w:t>
      </w:r>
      <w:r w:rsidR="00BA24A1" w:rsidRPr="00B779A9">
        <w:rPr>
          <w:lang w:val="it-IT"/>
        </w:rPr>
        <w:t>[</w:t>
      </w:r>
      <w:r w:rsidR="00885488" w:rsidRPr="00B779A9">
        <w:rPr>
          <w:lang w:val="it-IT"/>
        </w:rPr>
        <w:t>AP</w:t>
      </w:r>
      <w:r w:rsidR="00BA24A1" w:rsidRPr="00B779A9">
        <w:rPr>
          <w:lang w:val="it-IT"/>
        </w:rPr>
        <w:t>]</w:t>
      </w:r>
      <w:r w:rsidR="00885488" w:rsidRPr="00B779A9">
        <w:rPr>
          <w:lang w:val="it-IT"/>
        </w:rPr>
        <w:t xml:space="preserve"> </w:t>
      </w:r>
      <w:r w:rsidR="00885488" w:rsidRPr="005A362F">
        <w:rPr>
          <w:rStyle w:val="Incipit"/>
          <w:lang w:val="it-IT"/>
        </w:rPr>
        <w:t>Cum</w:t>
      </w:r>
      <w:r w:rsidR="005A362F" w:rsidRPr="00BE7D55">
        <w:rPr>
          <w:i/>
          <w:lang w:val="it-IT"/>
        </w:rPr>
        <w:t xml:space="preserve"> </w:t>
      </w:r>
      <w:r w:rsidR="00D51F02">
        <w:rPr>
          <w:rStyle w:val="Incipit"/>
          <w:lang w:val="it-IT"/>
        </w:rPr>
        <w:t>iu</w:t>
      </w:r>
      <w:r w:rsidR="00885488" w:rsidRPr="005A362F">
        <w:rPr>
          <w:rStyle w:val="Incipit"/>
          <w:lang w:val="it-IT"/>
        </w:rPr>
        <w:t>cunditate</w:t>
      </w:r>
      <w:r w:rsidR="00885488" w:rsidRPr="00B779A9">
        <w:rPr>
          <w:lang w:val="it-IT"/>
        </w:rPr>
        <w:t>. Et cum per</w:t>
      </w:r>
      <w:r w:rsidR="00872B44" w:rsidRPr="00B779A9">
        <w:rPr>
          <w:lang w:val="it-IT"/>
        </w:rPr>
        <w:t>vent</w:t>
      </w:r>
      <w:r w:rsidR="00885488" w:rsidRPr="00B779A9">
        <w:rPr>
          <w:lang w:val="it-IT"/>
        </w:rPr>
        <w:t xml:space="preserve">um fuerit ad </w:t>
      </w:r>
      <w:r w:rsidR="00885488" w:rsidRPr="00BC2E91">
        <w:rPr>
          <w:rStyle w:val="Ort"/>
          <w:lang w:val="it-IT"/>
        </w:rPr>
        <w:t>ambitum</w:t>
      </w:r>
      <w:r w:rsidR="00885488" w:rsidRPr="00B779A9">
        <w:rPr>
          <w:lang w:val="it-IT"/>
        </w:rPr>
        <w:t xml:space="preserve"> itur </w:t>
      </w:r>
      <w:r w:rsidR="00885488" w:rsidRPr="00B779A9">
        <w:rPr>
          <w:color w:val="000000"/>
          <w:lang w:val="it-IT"/>
        </w:rPr>
        <w:t>absque mora</w:t>
      </w:r>
      <w:r w:rsidR="00885488" w:rsidRPr="00B779A9">
        <w:rPr>
          <w:lang w:val="it-IT"/>
        </w:rPr>
        <w:t xml:space="preserve"> ad </w:t>
      </w:r>
      <w:r w:rsidR="00885488" w:rsidRPr="00BC2E91">
        <w:rPr>
          <w:rStyle w:val="Ort"/>
          <w:lang w:val="it-IT"/>
        </w:rPr>
        <w:t>templum parochiale</w:t>
      </w:r>
      <w:r w:rsidR="00885488" w:rsidRPr="00B779A9">
        <w:rPr>
          <w:lang w:val="it-IT"/>
        </w:rPr>
        <w:t xml:space="preserve"> et ascendendo cantetur R</w:t>
      </w:r>
      <w:r w:rsidR="00FA66C0" w:rsidRPr="00B779A9">
        <w:rPr>
          <w:lang w:val="it-IT"/>
        </w:rPr>
        <w:t>P</w:t>
      </w:r>
      <w:r w:rsidR="00885488" w:rsidRPr="00B779A9">
        <w:rPr>
          <w:lang w:val="it-IT"/>
        </w:rPr>
        <w:t xml:space="preserve">P </w:t>
      </w:r>
      <w:r w:rsidR="00885488" w:rsidRPr="005A362F">
        <w:rPr>
          <w:rStyle w:val="Incipit"/>
          <w:lang w:val="it-IT"/>
        </w:rPr>
        <w:t>Summae</w:t>
      </w:r>
      <w:r w:rsidR="005A362F" w:rsidRPr="00BE7D55">
        <w:rPr>
          <w:i/>
          <w:lang w:val="it-IT"/>
        </w:rPr>
        <w:t xml:space="preserve"> </w:t>
      </w:r>
      <w:r w:rsidR="00885488" w:rsidRPr="005A362F">
        <w:rPr>
          <w:rStyle w:val="Incipit"/>
          <w:lang w:val="it-IT"/>
        </w:rPr>
        <w:t>trinitati</w:t>
      </w:r>
      <w:r w:rsidR="00885488" w:rsidRPr="00B779A9">
        <w:rPr>
          <w:lang w:val="it-IT"/>
        </w:rPr>
        <w:t xml:space="preserve">. In </w:t>
      </w:r>
      <w:r w:rsidR="00885488" w:rsidRPr="00BC2E91">
        <w:rPr>
          <w:rStyle w:val="Ort"/>
          <w:lang w:val="it-IT"/>
        </w:rPr>
        <w:t xml:space="preserve">ingressu </w:t>
      </w:r>
      <w:r w:rsidR="00FA3B56" w:rsidRPr="00BC2E91">
        <w:rPr>
          <w:rStyle w:val="Ort"/>
          <w:lang w:val="it-IT"/>
        </w:rPr>
        <w:t>vero</w:t>
      </w:r>
      <w:r w:rsidR="00885488" w:rsidRPr="00BC2E91">
        <w:rPr>
          <w:rStyle w:val="Ort"/>
          <w:lang w:val="it-IT"/>
        </w:rPr>
        <w:t xml:space="preserve"> parochialis templi</w:t>
      </w:r>
      <w:r w:rsidR="00885488" w:rsidRPr="00B779A9">
        <w:rPr>
          <w:lang w:val="it-IT"/>
        </w:rPr>
        <w:t xml:space="preserve"> R</w:t>
      </w:r>
      <w:r w:rsidR="00FA66C0" w:rsidRPr="00B779A9">
        <w:rPr>
          <w:lang w:val="it-IT"/>
        </w:rPr>
        <w:t>P</w:t>
      </w:r>
      <w:r w:rsidR="00885488" w:rsidRPr="00B779A9">
        <w:rPr>
          <w:lang w:val="it-IT"/>
        </w:rPr>
        <w:t xml:space="preserve">P </w:t>
      </w:r>
      <w:r w:rsidR="00885488" w:rsidRPr="005A362F">
        <w:rPr>
          <w:rStyle w:val="Incipit"/>
          <w:lang w:val="it-IT"/>
        </w:rPr>
        <w:t>Vos</w:t>
      </w:r>
      <w:r w:rsidR="005A362F" w:rsidRPr="00BE7D55">
        <w:rPr>
          <w:i/>
          <w:lang w:val="it-IT"/>
        </w:rPr>
        <w:t xml:space="preserve"> </w:t>
      </w:r>
      <w:r w:rsidR="00885488" w:rsidRPr="005A362F">
        <w:rPr>
          <w:rStyle w:val="Incipit"/>
          <w:lang w:val="it-IT"/>
        </w:rPr>
        <w:t>estis</w:t>
      </w:r>
      <w:r w:rsidR="005A362F" w:rsidRPr="00BE7D55">
        <w:rPr>
          <w:i/>
          <w:lang w:val="it-IT"/>
        </w:rPr>
        <w:t xml:space="preserve"> </w:t>
      </w:r>
      <w:r w:rsidR="00885488" w:rsidRPr="005A362F">
        <w:rPr>
          <w:rStyle w:val="Incipit"/>
          <w:lang w:val="it-IT"/>
        </w:rPr>
        <w:t>sal</w:t>
      </w:r>
      <w:r w:rsidR="005A362F" w:rsidRPr="00BE7D55">
        <w:rPr>
          <w:i/>
          <w:lang w:val="it-IT"/>
        </w:rPr>
        <w:t xml:space="preserve"> </w:t>
      </w:r>
      <w:r w:rsidR="00885488" w:rsidRPr="005A362F">
        <w:rPr>
          <w:rStyle w:val="Incipit"/>
          <w:lang w:val="it-IT"/>
        </w:rPr>
        <w:t>terrae</w:t>
      </w:r>
      <w:r w:rsidR="00885488" w:rsidRPr="00B779A9">
        <w:rPr>
          <w:lang w:val="it-IT"/>
        </w:rPr>
        <w:t xml:space="preserve">. Et facta circuitione per </w:t>
      </w:r>
      <w:r w:rsidR="001B7479" w:rsidRPr="00BC2E91">
        <w:rPr>
          <w:rStyle w:val="Ort"/>
          <w:lang w:val="it-IT"/>
        </w:rPr>
        <w:t>coemeterium</w:t>
      </w:r>
      <w:r w:rsidR="00885488" w:rsidRPr="00B779A9">
        <w:rPr>
          <w:lang w:val="it-IT"/>
        </w:rPr>
        <w:t xml:space="preserve"> </w:t>
      </w:r>
      <w:r w:rsidR="00D51F02">
        <w:rPr>
          <w:lang w:val="it-IT"/>
        </w:rPr>
        <w:t>i</w:t>
      </w:r>
      <w:r w:rsidR="00885488" w:rsidRPr="00B779A9">
        <w:rPr>
          <w:lang w:val="it-IT"/>
        </w:rPr>
        <w:t xml:space="preserve">ncipietur missa pro peccatis quam </w:t>
      </w:r>
      <w:r w:rsidR="00885488" w:rsidRPr="00BC2E91">
        <w:rPr>
          <w:rStyle w:val="Funktion"/>
          <w:lang w:val="it-IT"/>
        </w:rPr>
        <w:t>chorus</w:t>
      </w:r>
      <w:r w:rsidR="00885488" w:rsidRPr="00B779A9">
        <w:rPr>
          <w:lang w:val="it-IT"/>
        </w:rPr>
        <w:t xml:space="preserve"> ex graduali </w:t>
      </w:r>
      <w:r w:rsidR="00885488" w:rsidRPr="00BC2E91">
        <w:rPr>
          <w:rStyle w:val="Ort"/>
          <w:lang w:val="it-IT"/>
        </w:rPr>
        <w:t>ecclesiae parochialis</w:t>
      </w:r>
      <w:r w:rsidR="00885488" w:rsidRPr="00B779A9">
        <w:rPr>
          <w:lang w:val="it-IT"/>
        </w:rPr>
        <w:t xml:space="preserve"> cantent.</w:t>
      </w:r>
    </w:p>
    <w:p w:rsidR="00885488" w:rsidRPr="00BC2E91" w:rsidRDefault="00BA24A1" w:rsidP="00415109">
      <w:pPr>
        <w:rPr>
          <w:lang w:val="fr-FR"/>
        </w:rPr>
      </w:pPr>
      <w:r w:rsidRPr="00234396">
        <w:rPr>
          <w:rStyle w:val="Time1"/>
          <w:lang w:val="fr-FR"/>
        </w:rPr>
        <w:lastRenderedPageBreak/>
        <w:t>[</w:t>
      </w:r>
      <w:r w:rsidR="00C861D7" w:rsidRPr="00234396">
        <w:rPr>
          <w:rStyle w:val="Time1"/>
          <w:lang w:val="fr-FR"/>
        </w:rPr>
        <w:t>Ad missam</w:t>
      </w:r>
      <w:r w:rsidRPr="00234396">
        <w:rPr>
          <w:rStyle w:val="Time1"/>
          <w:lang w:val="fr-FR"/>
        </w:rPr>
        <w:t>]</w:t>
      </w:r>
      <w:r w:rsidR="00885488" w:rsidRPr="00234396">
        <w:rPr>
          <w:lang w:val="fr-FR"/>
        </w:rPr>
        <w:t xml:space="preserve"> IN </w:t>
      </w:r>
      <w:r w:rsidR="00885488" w:rsidRPr="00234396">
        <w:rPr>
          <w:rStyle w:val="Incipit"/>
          <w:lang w:val="fr-FR"/>
        </w:rPr>
        <w:t>Exau</w:t>
      </w:r>
      <w:r w:rsidR="00BA4CFB" w:rsidRPr="00234396">
        <w:rPr>
          <w:rStyle w:val="Incipit"/>
          <w:lang w:val="fr-FR"/>
        </w:rPr>
        <w:t>divi</w:t>
      </w:r>
      <w:r w:rsidR="00885488" w:rsidRPr="00234396">
        <w:rPr>
          <w:rStyle w:val="Incipit"/>
          <w:lang w:val="fr-FR"/>
        </w:rPr>
        <w:t>t</w:t>
      </w:r>
      <w:r w:rsidR="005A362F" w:rsidRPr="00234396">
        <w:rPr>
          <w:i/>
          <w:lang w:val="fr-FR"/>
        </w:rPr>
        <w:t xml:space="preserve"> </w:t>
      </w:r>
      <w:r w:rsidR="00885488" w:rsidRPr="00234396">
        <w:rPr>
          <w:rStyle w:val="Incipit"/>
          <w:lang w:val="fr-FR"/>
        </w:rPr>
        <w:t>de</w:t>
      </w:r>
      <w:r w:rsidR="005A362F" w:rsidRPr="00234396">
        <w:rPr>
          <w:i/>
          <w:lang w:val="fr-FR"/>
        </w:rPr>
        <w:t xml:space="preserve"> </w:t>
      </w:r>
      <w:r w:rsidR="00885488" w:rsidRPr="00234396">
        <w:rPr>
          <w:rStyle w:val="Incipit"/>
          <w:lang w:val="fr-FR"/>
        </w:rPr>
        <w:t>templo</w:t>
      </w:r>
      <w:r w:rsidR="00DD1415" w:rsidRPr="00234396">
        <w:rPr>
          <w:lang w:val="fr-FR"/>
        </w:rPr>
        <w:t>@64.</w:t>
      </w:r>
      <w:r w:rsidR="00885488" w:rsidRPr="00234396">
        <w:rPr>
          <w:lang w:val="fr-FR"/>
        </w:rPr>
        <w:t xml:space="preserve"> </w:t>
      </w:r>
      <w:r w:rsidR="008B7E3B" w:rsidRPr="00BC2E91">
        <w:rPr>
          <w:lang w:val="fr-FR"/>
        </w:rPr>
        <w:t xml:space="preserve">[KY] </w:t>
      </w:r>
      <w:r w:rsidR="00885488" w:rsidRPr="00BC2E91">
        <w:rPr>
          <w:rStyle w:val="Incipit"/>
          <w:lang w:val="fr-FR"/>
        </w:rPr>
        <w:t>Kyrie</w:t>
      </w:r>
      <w:r w:rsidR="00885488" w:rsidRPr="00BC2E91">
        <w:rPr>
          <w:lang w:val="fr-FR"/>
        </w:rPr>
        <w:t xml:space="preserve"> et </w:t>
      </w:r>
      <w:r w:rsidR="008B7E3B" w:rsidRPr="00BC2E91">
        <w:rPr>
          <w:lang w:val="fr-FR"/>
        </w:rPr>
        <w:t xml:space="preserve">[SA] </w:t>
      </w:r>
      <w:r w:rsidR="00885488" w:rsidRPr="00BC2E91">
        <w:rPr>
          <w:rStyle w:val="Incipit"/>
          <w:lang w:val="fr-FR"/>
        </w:rPr>
        <w:t>Sanctus</w:t>
      </w:r>
      <w:r w:rsidR="00885488" w:rsidRPr="00BC2E91">
        <w:rPr>
          <w:lang w:val="fr-FR"/>
        </w:rPr>
        <w:t xml:space="preserve"> ferialiter. Unum alleluia tantum quod est </w:t>
      </w:r>
      <w:r w:rsidRPr="00BC2E91">
        <w:rPr>
          <w:lang w:val="fr-FR"/>
        </w:rPr>
        <w:t>[</w:t>
      </w:r>
      <w:r w:rsidR="00885488" w:rsidRPr="00BC2E91">
        <w:rPr>
          <w:lang w:val="fr-FR"/>
        </w:rPr>
        <w:t>AL</w:t>
      </w:r>
      <w:r w:rsidR="008B7E3B" w:rsidRPr="00BC2E91">
        <w:rPr>
          <w:lang w:val="fr-FR"/>
        </w:rPr>
        <w:t>V</w:t>
      </w:r>
      <w:r w:rsidRPr="00BC2E91">
        <w:rPr>
          <w:lang w:val="fr-FR"/>
        </w:rPr>
        <w:t>]</w:t>
      </w:r>
      <w:r w:rsidR="00885488" w:rsidRPr="00BC2E91">
        <w:rPr>
          <w:lang w:val="fr-FR"/>
        </w:rPr>
        <w:t xml:space="preserve"> </w:t>
      </w:r>
      <w:r w:rsidR="00885488" w:rsidRPr="00BC2E91">
        <w:rPr>
          <w:rStyle w:val="Incipit"/>
          <w:lang w:val="fr-FR"/>
        </w:rPr>
        <w:t>Confitemini</w:t>
      </w:r>
      <w:r w:rsidR="005A362F" w:rsidRPr="00BC2E91">
        <w:rPr>
          <w:i/>
          <w:lang w:val="fr-FR"/>
        </w:rPr>
        <w:t xml:space="preserve"> </w:t>
      </w:r>
      <w:r w:rsidR="00885488" w:rsidRPr="00BC2E91">
        <w:rPr>
          <w:rStyle w:val="Incipit"/>
          <w:lang w:val="fr-FR"/>
        </w:rPr>
        <w:t>domino</w:t>
      </w:r>
      <w:r w:rsidR="00DD1415">
        <w:rPr>
          <w:lang w:val="fr-FR"/>
        </w:rPr>
        <w:t>@</w:t>
      </w:r>
      <w:r w:rsidR="00DD1415" w:rsidRPr="00BC2E91">
        <w:rPr>
          <w:lang w:val="fr-FR"/>
        </w:rPr>
        <w:t>56.</w:t>
      </w:r>
      <w:r w:rsidR="00885488" w:rsidRPr="00BC2E91">
        <w:rPr>
          <w:lang w:val="fr-FR"/>
        </w:rPr>
        <w:t xml:space="preserve"> OF </w:t>
      </w:r>
      <w:r w:rsidR="00885488" w:rsidRPr="00BC2E91">
        <w:rPr>
          <w:rStyle w:val="Incipit"/>
          <w:lang w:val="fr-FR"/>
        </w:rPr>
        <w:t>Confitebor</w:t>
      </w:r>
      <w:r w:rsidR="005A362F" w:rsidRPr="00BC2E91">
        <w:rPr>
          <w:i/>
          <w:lang w:val="fr-FR"/>
        </w:rPr>
        <w:t xml:space="preserve"> </w:t>
      </w:r>
      <w:r w:rsidR="00885488" w:rsidRPr="00BC2E91">
        <w:rPr>
          <w:rStyle w:val="Incipit"/>
          <w:lang w:val="fr-FR"/>
        </w:rPr>
        <w:t>domino</w:t>
      </w:r>
      <w:r w:rsidR="00DD1415">
        <w:rPr>
          <w:lang w:val="fr-FR"/>
        </w:rPr>
        <w:t>@</w:t>
      </w:r>
      <w:r w:rsidR="00DD1415" w:rsidRPr="00BC2E91">
        <w:rPr>
          <w:lang w:val="fr-FR"/>
        </w:rPr>
        <w:t>64.</w:t>
      </w:r>
      <w:r w:rsidR="00885488" w:rsidRPr="00BC2E91">
        <w:rPr>
          <w:lang w:val="fr-FR"/>
        </w:rPr>
        <w:t xml:space="preserve"> Sub </w:t>
      </w:r>
      <w:r w:rsidR="001B7479" w:rsidRPr="00BC2E91">
        <w:rPr>
          <w:lang w:val="fr-FR"/>
        </w:rPr>
        <w:t>elevatio</w:t>
      </w:r>
      <w:r w:rsidR="00885488" w:rsidRPr="00BC2E91">
        <w:rPr>
          <w:lang w:val="fr-FR"/>
        </w:rPr>
        <w:t xml:space="preserve">ne orentur a </w:t>
      </w:r>
      <w:r w:rsidR="00885488" w:rsidRPr="00BC2E91">
        <w:rPr>
          <w:rStyle w:val="Funktion"/>
          <w:lang w:val="fr-FR"/>
        </w:rPr>
        <w:t>professis</w:t>
      </w:r>
      <w:r w:rsidR="00885488" w:rsidRPr="00BC2E91">
        <w:rPr>
          <w:lang w:val="fr-FR"/>
        </w:rPr>
        <w:t xml:space="preserve"> PS </w:t>
      </w:r>
      <w:r w:rsidR="00885488" w:rsidRPr="00BC2E91">
        <w:rPr>
          <w:rStyle w:val="Incipit"/>
          <w:lang w:val="fr-FR"/>
        </w:rPr>
        <w:t>Miserere</w:t>
      </w:r>
      <w:r w:rsidR="00885488" w:rsidRPr="005B472A">
        <w:rPr>
          <w:lang w:val="fr-FR"/>
        </w:rPr>
        <w:t xml:space="preserve">. </w:t>
      </w:r>
      <w:r w:rsidR="00885488" w:rsidRPr="00BC2E91">
        <w:rPr>
          <w:lang w:val="fr-FR"/>
        </w:rPr>
        <w:t xml:space="preserve">(251r) </w:t>
      </w:r>
      <w:r w:rsidRPr="00BC2E91">
        <w:rPr>
          <w:lang w:val="fr-FR"/>
        </w:rPr>
        <w:t>[</w:t>
      </w:r>
      <w:r w:rsidR="00885488" w:rsidRPr="00BC2E91">
        <w:rPr>
          <w:lang w:val="fr-FR"/>
        </w:rPr>
        <w:t>PS</w:t>
      </w:r>
      <w:r w:rsidRPr="00BC2E91">
        <w:rPr>
          <w:lang w:val="fr-FR"/>
        </w:rPr>
        <w:t>]</w:t>
      </w:r>
      <w:r w:rsidR="00885488" w:rsidRPr="00BC2E91">
        <w:rPr>
          <w:lang w:val="fr-FR"/>
        </w:rPr>
        <w:t xml:space="preserve"> </w:t>
      </w:r>
      <w:r w:rsidR="00885488" w:rsidRPr="00BC2E91">
        <w:rPr>
          <w:rStyle w:val="Incipit"/>
          <w:lang w:val="fr-FR"/>
        </w:rPr>
        <w:t>De</w:t>
      </w:r>
      <w:r w:rsidR="005A362F" w:rsidRPr="00BC2E91">
        <w:rPr>
          <w:i/>
          <w:lang w:val="fr-FR"/>
        </w:rPr>
        <w:t xml:space="preserve"> </w:t>
      </w:r>
      <w:r w:rsidR="00885488" w:rsidRPr="00BC2E91">
        <w:rPr>
          <w:rStyle w:val="Incipit"/>
          <w:lang w:val="fr-FR"/>
        </w:rPr>
        <w:t>profundis</w:t>
      </w:r>
      <w:r w:rsidR="00885488" w:rsidRPr="00BC2E91">
        <w:rPr>
          <w:lang w:val="fr-FR"/>
        </w:rPr>
        <w:t xml:space="preserve"> et </w:t>
      </w:r>
      <w:r w:rsidRPr="00BC2E91">
        <w:rPr>
          <w:lang w:val="fr-FR"/>
        </w:rPr>
        <w:t>[</w:t>
      </w:r>
      <w:r w:rsidR="00885488" w:rsidRPr="00BC2E91">
        <w:rPr>
          <w:lang w:val="fr-FR"/>
        </w:rPr>
        <w:t>PS</w:t>
      </w:r>
      <w:r w:rsidRPr="00BC2E91">
        <w:rPr>
          <w:lang w:val="fr-FR"/>
        </w:rPr>
        <w:t>]</w:t>
      </w:r>
      <w:r w:rsidR="00885488" w:rsidRPr="00BC2E91">
        <w:rPr>
          <w:lang w:val="fr-FR"/>
        </w:rPr>
        <w:t xml:space="preserve"> </w:t>
      </w:r>
      <w:r w:rsidR="00885488" w:rsidRPr="00BC2E91">
        <w:rPr>
          <w:rStyle w:val="Incipit"/>
          <w:lang w:val="fr-FR"/>
        </w:rPr>
        <w:t>Ad</w:t>
      </w:r>
      <w:r w:rsidR="005A362F" w:rsidRPr="00BC2E91">
        <w:rPr>
          <w:i/>
          <w:lang w:val="fr-FR"/>
        </w:rPr>
        <w:t xml:space="preserve"> </w:t>
      </w:r>
      <w:r w:rsidR="00885488" w:rsidRPr="00BC2E91">
        <w:rPr>
          <w:rStyle w:val="Incipit"/>
          <w:lang w:val="fr-FR"/>
        </w:rPr>
        <w:t>te</w:t>
      </w:r>
      <w:r w:rsidR="005A362F" w:rsidRPr="00BC2E91">
        <w:rPr>
          <w:i/>
          <w:lang w:val="fr-FR"/>
        </w:rPr>
        <w:t xml:space="preserve"> </w:t>
      </w:r>
      <w:r w:rsidR="00885488" w:rsidRPr="00BC2E91">
        <w:rPr>
          <w:rStyle w:val="Incipit"/>
          <w:lang w:val="fr-FR"/>
        </w:rPr>
        <w:t>le</w:t>
      </w:r>
      <w:r w:rsidR="00872B44" w:rsidRPr="00BC2E91">
        <w:rPr>
          <w:rStyle w:val="Incipit"/>
          <w:lang w:val="fr-FR"/>
        </w:rPr>
        <w:t>vavi</w:t>
      </w:r>
      <w:r w:rsidR="005A362F" w:rsidRPr="00BC2E91">
        <w:rPr>
          <w:i/>
          <w:lang w:val="fr-FR"/>
        </w:rPr>
        <w:t xml:space="preserve"> </w:t>
      </w:r>
      <w:r w:rsidR="00885488" w:rsidRPr="00BC2E91">
        <w:rPr>
          <w:rStyle w:val="Incipit"/>
          <w:lang w:val="fr-FR"/>
        </w:rPr>
        <w:t>oculos</w:t>
      </w:r>
      <w:r w:rsidR="00885488" w:rsidRPr="00BC2E91">
        <w:rPr>
          <w:lang w:val="fr-FR"/>
        </w:rPr>
        <w:t xml:space="preserve"> ex officiis beatae</w:t>
      </w:r>
      <w:r w:rsidR="00D9212A" w:rsidRPr="00BC2E91">
        <w:rPr>
          <w:lang w:val="fr-FR"/>
        </w:rPr>
        <w:t xml:space="preserve"> Mariae</w:t>
      </w:r>
      <w:r w:rsidR="00885488" w:rsidRPr="00BC2E91">
        <w:rPr>
          <w:lang w:val="fr-FR"/>
        </w:rPr>
        <w:t xml:space="preserve"> vel memoriter ut</w:t>
      </w:r>
      <w:r w:rsidR="00AB7195" w:rsidRPr="00BC2E91">
        <w:rPr>
          <w:lang w:val="fr-FR"/>
        </w:rPr>
        <w:t>cumque</w:t>
      </w:r>
      <w:r w:rsidR="00885488" w:rsidRPr="00BC2E91">
        <w:rPr>
          <w:lang w:val="fr-FR"/>
        </w:rPr>
        <w:t xml:space="preserve"> placet. Et dictis versiculis cum collecta ab aliquo </w:t>
      </w:r>
      <w:r w:rsidR="00885488" w:rsidRPr="00BC2E91">
        <w:rPr>
          <w:rStyle w:val="Funktion"/>
          <w:lang w:val="fr-FR"/>
        </w:rPr>
        <w:t>sacerdote</w:t>
      </w:r>
      <w:r w:rsidR="00885488" w:rsidRPr="00BC2E91">
        <w:rPr>
          <w:lang w:val="fr-FR"/>
        </w:rPr>
        <w:t xml:space="preserve"> cantetur </w:t>
      </w:r>
      <w:r w:rsidR="008B7E3B" w:rsidRPr="00BC2E91">
        <w:rPr>
          <w:lang w:val="fr-FR"/>
        </w:rPr>
        <w:t xml:space="preserve">[AG] </w:t>
      </w:r>
      <w:r w:rsidR="00885488" w:rsidRPr="00BC2E91">
        <w:rPr>
          <w:rStyle w:val="Incipit"/>
          <w:lang w:val="fr-FR"/>
        </w:rPr>
        <w:t>Agnus</w:t>
      </w:r>
      <w:r w:rsidR="005A362F" w:rsidRPr="00BC2E91">
        <w:rPr>
          <w:i/>
          <w:lang w:val="fr-FR"/>
        </w:rPr>
        <w:t xml:space="preserve"> </w:t>
      </w:r>
      <w:r w:rsidR="00885488" w:rsidRPr="00BC2E91">
        <w:rPr>
          <w:rStyle w:val="Incipit"/>
          <w:lang w:val="fr-FR"/>
        </w:rPr>
        <w:t>dei</w:t>
      </w:r>
      <w:r w:rsidR="00885488" w:rsidRPr="00BC2E91">
        <w:rPr>
          <w:lang w:val="fr-FR"/>
        </w:rPr>
        <w:t xml:space="preserve">. CO </w:t>
      </w:r>
      <w:r w:rsidR="00885488" w:rsidRPr="00BC2E91">
        <w:rPr>
          <w:rStyle w:val="Incipit"/>
          <w:lang w:val="fr-FR"/>
        </w:rPr>
        <w:t>Petite</w:t>
      </w:r>
      <w:r w:rsidR="005A362F" w:rsidRPr="00BC2E91">
        <w:rPr>
          <w:i/>
          <w:lang w:val="fr-FR"/>
        </w:rPr>
        <w:t xml:space="preserve"> </w:t>
      </w:r>
      <w:r w:rsidR="00885488" w:rsidRPr="00BC2E91">
        <w:rPr>
          <w:rStyle w:val="Incipit"/>
          <w:lang w:val="fr-FR"/>
        </w:rPr>
        <w:t>et</w:t>
      </w:r>
      <w:r w:rsidR="005A362F" w:rsidRPr="00BC2E91">
        <w:rPr>
          <w:i/>
          <w:lang w:val="fr-FR"/>
        </w:rPr>
        <w:t xml:space="preserve"> </w:t>
      </w:r>
      <w:r w:rsidR="00885488" w:rsidRPr="00BC2E91">
        <w:rPr>
          <w:rStyle w:val="Incipit"/>
          <w:lang w:val="fr-FR"/>
        </w:rPr>
        <w:t>accipietis</w:t>
      </w:r>
      <w:r w:rsidR="00DD1415">
        <w:rPr>
          <w:lang w:val="fr-FR"/>
        </w:rPr>
        <w:t>@</w:t>
      </w:r>
      <w:r w:rsidR="00DD1415" w:rsidRPr="00BC2E91">
        <w:rPr>
          <w:lang w:val="fr-FR"/>
        </w:rPr>
        <w:t>64.</w:t>
      </w:r>
    </w:p>
    <w:p w:rsidR="00885488" w:rsidRPr="00B779A9" w:rsidRDefault="00D15181" w:rsidP="00415109">
      <w:pPr>
        <w:rPr>
          <w:lang w:val="pt-PT"/>
        </w:rPr>
      </w:pPr>
      <w:r w:rsidRPr="002D4ADF">
        <w:rPr>
          <w:rStyle w:val="Time1"/>
          <w:lang w:val="fr-FR"/>
        </w:rPr>
        <w:t>[Ad processionem]</w:t>
      </w:r>
      <w:r>
        <w:rPr>
          <w:lang w:val="fr-FR"/>
        </w:rPr>
        <w:t xml:space="preserve"> </w:t>
      </w:r>
      <w:r w:rsidR="00885488" w:rsidRPr="00BC2E91">
        <w:rPr>
          <w:lang w:val="fr-FR"/>
        </w:rPr>
        <w:t xml:space="preserve">Finita missa pro peccatis fit rursus per </w:t>
      </w:r>
      <w:r w:rsidR="00885488" w:rsidRPr="00BC2E91">
        <w:rPr>
          <w:rStyle w:val="Ort"/>
          <w:lang w:val="fr-FR"/>
        </w:rPr>
        <w:t>prata</w:t>
      </w:r>
      <w:r w:rsidR="00885488" w:rsidRPr="00BC2E91">
        <w:rPr>
          <w:lang w:val="fr-FR"/>
        </w:rPr>
        <w:t xml:space="preserve"> et </w:t>
      </w:r>
      <w:r w:rsidR="00885488" w:rsidRPr="00BC2E91">
        <w:rPr>
          <w:rStyle w:val="Ort"/>
          <w:lang w:val="fr-FR"/>
        </w:rPr>
        <w:t>campos</w:t>
      </w:r>
      <w:r w:rsidR="00885488" w:rsidRPr="00BC2E91">
        <w:rPr>
          <w:lang w:val="fr-FR"/>
        </w:rPr>
        <w:t xml:space="preserve"> </w:t>
      </w:r>
      <w:r w:rsidR="00885488" w:rsidRPr="002D4ADF">
        <w:rPr>
          <w:lang w:val="fr-FR"/>
        </w:rPr>
        <w:t>processio</w:t>
      </w:r>
      <w:r w:rsidR="00885488" w:rsidRPr="00BC2E91">
        <w:rPr>
          <w:lang w:val="fr-FR"/>
        </w:rPr>
        <w:t xml:space="preserve">. Et in </w:t>
      </w:r>
      <w:r w:rsidR="00885488" w:rsidRPr="00BC2E91">
        <w:rPr>
          <w:rStyle w:val="Ort"/>
          <w:lang w:val="fr-FR"/>
        </w:rPr>
        <w:t>egre</w:t>
      </w:r>
      <w:r w:rsidR="00371BD7" w:rsidRPr="00BC2E91">
        <w:rPr>
          <w:rStyle w:val="Ort"/>
          <w:lang w:val="fr-FR"/>
        </w:rPr>
        <w:t>s</w:t>
      </w:r>
      <w:r w:rsidR="00885488" w:rsidRPr="00BC2E91">
        <w:rPr>
          <w:rStyle w:val="Ort"/>
          <w:lang w:val="fr-FR"/>
        </w:rPr>
        <w:t>su templi</w:t>
      </w:r>
      <w:r w:rsidR="00885488" w:rsidRPr="00BC2E91">
        <w:rPr>
          <w:lang w:val="fr-FR"/>
        </w:rPr>
        <w:t xml:space="preserve"> incipietur a </w:t>
      </w:r>
      <w:r w:rsidR="00885488" w:rsidRPr="00BC2E91">
        <w:rPr>
          <w:rStyle w:val="Funktion"/>
          <w:lang w:val="fr-FR"/>
        </w:rPr>
        <w:t>canonicis</w:t>
      </w:r>
      <w:r w:rsidR="00885488" w:rsidRPr="00BC2E91">
        <w:rPr>
          <w:lang w:val="fr-FR"/>
        </w:rPr>
        <w:t xml:space="preserve"> primus versus SE </w:t>
      </w:r>
      <w:r w:rsidR="00885488" w:rsidRPr="00BC2E91">
        <w:rPr>
          <w:rStyle w:val="Incipit"/>
          <w:lang w:val="fr-FR"/>
        </w:rPr>
        <w:t>Victimae</w:t>
      </w:r>
      <w:r w:rsidR="005A362F" w:rsidRPr="00BC2E91">
        <w:rPr>
          <w:i/>
          <w:lang w:val="fr-FR"/>
        </w:rPr>
        <w:t xml:space="preserve"> </w:t>
      </w:r>
      <w:r w:rsidR="00885488" w:rsidRPr="00BC2E91">
        <w:rPr>
          <w:rStyle w:val="Incipit"/>
          <w:lang w:val="fr-FR"/>
        </w:rPr>
        <w:t>paschali</w:t>
      </w:r>
      <w:r w:rsidR="005A362F" w:rsidRPr="00BC2E91">
        <w:rPr>
          <w:i/>
          <w:lang w:val="fr-FR"/>
        </w:rPr>
        <w:t xml:space="preserve"> </w:t>
      </w:r>
      <w:r w:rsidR="00885488" w:rsidRPr="00BC2E91">
        <w:rPr>
          <w:rStyle w:val="Incipit"/>
          <w:lang w:val="fr-FR"/>
        </w:rPr>
        <w:t>laudes</w:t>
      </w:r>
      <w:r w:rsidR="00885488" w:rsidRPr="00BC2E91">
        <w:rPr>
          <w:lang w:val="fr-FR"/>
        </w:rPr>
        <w:t xml:space="preserve">. Quo finito </w:t>
      </w:r>
      <w:r w:rsidR="00885488" w:rsidRPr="00BC2E91">
        <w:rPr>
          <w:rStyle w:val="Funktion"/>
          <w:lang w:val="fr-FR"/>
        </w:rPr>
        <w:t>vulgus</w:t>
      </w:r>
      <w:r w:rsidR="00885488" w:rsidRPr="00BC2E91">
        <w:rPr>
          <w:lang w:val="fr-FR"/>
        </w:rPr>
        <w:t xml:space="preserve"> respondit </w:t>
      </w:r>
      <w:r w:rsidR="00BA24A1" w:rsidRPr="00BC2E91">
        <w:rPr>
          <w:lang w:val="fr-FR"/>
        </w:rPr>
        <w:t>[</w:t>
      </w:r>
      <w:r w:rsidR="00836F10" w:rsidRPr="00BC2E91">
        <w:rPr>
          <w:lang w:val="fr-FR"/>
        </w:rPr>
        <w:t>VAR</w:t>
      </w:r>
      <w:r w:rsidR="00BA24A1" w:rsidRPr="00BC2E91">
        <w:rPr>
          <w:lang w:val="fr-FR"/>
        </w:rPr>
        <w:t>]</w:t>
      </w:r>
      <w:r w:rsidR="00885488" w:rsidRPr="00BC2E91">
        <w:rPr>
          <w:lang w:val="fr-FR"/>
        </w:rPr>
        <w:t xml:space="preserve"> </w:t>
      </w:r>
      <w:r w:rsidR="00885488" w:rsidRPr="00BC2E91">
        <w:rPr>
          <w:rStyle w:val="Incipit"/>
          <w:lang w:val="fr-FR"/>
        </w:rPr>
        <w:t>Christ</w:t>
      </w:r>
      <w:r w:rsidR="005A362F" w:rsidRPr="00BC2E91">
        <w:rPr>
          <w:i/>
          <w:lang w:val="fr-FR"/>
        </w:rPr>
        <w:t xml:space="preserve"> </w:t>
      </w:r>
      <w:r w:rsidR="00885488" w:rsidRPr="00BC2E91">
        <w:rPr>
          <w:rStyle w:val="Incipit"/>
          <w:lang w:val="fr-FR"/>
        </w:rPr>
        <w:t>ist</w:t>
      </w:r>
      <w:r w:rsidR="005A362F" w:rsidRPr="00BC2E91">
        <w:rPr>
          <w:i/>
          <w:lang w:val="fr-FR"/>
        </w:rPr>
        <w:t xml:space="preserve"> </w:t>
      </w:r>
      <w:r w:rsidR="00885488" w:rsidRPr="00BC2E91">
        <w:rPr>
          <w:rStyle w:val="Incipit"/>
          <w:lang w:val="fr-FR"/>
        </w:rPr>
        <w:t>erstanden</w:t>
      </w:r>
      <w:r w:rsidR="00885488" w:rsidRPr="00BC2E91">
        <w:rPr>
          <w:lang w:val="fr-FR"/>
        </w:rPr>
        <w:t xml:space="preserve"> et sic alternatim cantent donec finiatur sequentia. In </w:t>
      </w:r>
      <w:r w:rsidR="00885488" w:rsidRPr="00BC2E91">
        <w:rPr>
          <w:rStyle w:val="Ort"/>
          <w:lang w:val="fr-FR"/>
        </w:rPr>
        <w:t>agro</w:t>
      </w:r>
      <w:r w:rsidR="00885488" w:rsidRPr="00BC2E91">
        <w:rPr>
          <w:lang w:val="fr-FR"/>
        </w:rPr>
        <w:t xml:space="preserve"> more solito fit statio et a </w:t>
      </w:r>
      <w:r w:rsidR="00885488" w:rsidRPr="00BC2E91">
        <w:rPr>
          <w:rStyle w:val="Funktion"/>
          <w:lang w:val="fr-FR"/>
        </w:rPr>
        <w:t>canonicis</w:t>
      </w:r>
      <w:r w:rsidR="00885488" w:rsidRPr="00BC2E91">
        <w:rPr>
          <w:lang w:val="fr-FR"/>
        </w:rPr>
        <w:t xml:space="preserve"> oretur PS </w:t>
      </w:r>
      <w:r w:rsidR="00885488" w:rsidRPr="00BC2E91">
        <w:rPr>
          <w:rStyle w:val="Incipit"/>
          <w:lang w:val="fr-FR"/>
        </w:rPr>
        <w:t>Miserere</w:t>
      </w:r>
      <w:r w:rsidR="00885488" w:rsidRPr="00BC2E91">
        <w:rPr>
          <w:lang w:val="fr-FR"/>
        </w:rPr>
        <w:t xml:space="preserve">. Quo finito cantetur flexis genibus </w:t>
      </w:r>
      <w:r w:rsidR="00BA24A1" w:rsidRPr="00BC2E91">
        <w:rPr>
          <w:lang w:val="fr-FR"/>
        </w:rPr>
        <w:t>[</w:t>
      </w:r>
      <w:r w:rsidR="00836F10" w:rsidRPr="00BC2E91">
        <w:rPr>
          <w:lang w:val="fr-FR"/>
        </w:rPr>
        <w:t>AP</w:t>
      </w:r>
      <w:r w:rsidR="00BA24A1" w:rsidRPr="00BC2E91">
        <w:rPr>
          <w:lang w:val="fr-FR"/>
        </w:rPr>
        <w:t>]</w:t>
      </w:r>
      <w:r w:rsidR="00885488" w:rsidRPr="00BC2E91">
        <w:rPr>
          <w:lang w:val="fr-FR"/>
        </w:rPr>
        <w:t xml:space="preserve"> </w:t>
      </w:r>
      <w:r w:rsidR="00885488" w:rsidRPr="00BC2E91">
        <w:rPr>
          <w:rStyle w:val="Incipit"/>
          <w:lang w:val="fr-FR"/>
        </w:rPr>
        <w:t>Media</w:t>
      </w:r>
      <w:r w:rsidR="005A362F" w:rsidRPr="00BC2E91">
        <w:rPr>
          <w:i/>
          <w:lang w:val="fr-FR"/>
        </w:rPr>
        <w:t xml:space="preserve"> </w:t>
      </w:r>
      <w:r w:rsidR="00D66EA2" w:rsidRPr="00BC2E91">
        <w:rPr>
          <w:rStyle w:val="Incipit"/>
          <w:lang w:val="fr-FR"/>
        </w:rPr>
        <w:t>vita</w:t>
      </w:r>
      <w:r w:rsidR="00885488" w:rsidRPr="00BC2E91">
        <w:rPr>
          <w:lang w:val="fr-FR"/>
        </w:rPr>
        <w:t xml:space="preserve"> et subiungitur </w:t>
      </w:r>
      <w:r w:rsidR="00836F10" w:rsidRPr="00BC2E91">
        <w:rPr>
          <w:lang w:val="fr-FR"/>
        </w:rPr>
        <w:t>[</w:t>
      </w:r>
      <w:r w:rsidR="00D51F02" w:rsidRPr="00BC2E91">
        <w:rPr>
          <w:lang w:val="fr-FR"/>
        </w:rPr>
        <w:t>KY</w:t>
      </w:r>
      <w:r w:rsidR="00836F10" w:rsidRPr="00BC2E91">
        <w:rPr>
          <w:lang w:val="fr-FR"/>
        </w:rPr>
        <w:t xml:space="preserve">] </w:t>
      </w:r>
      <w:r w:rsidR="00371BD7" w:rsidRPr="00BC2E91">
        <w:rPr>
          <w:rStyle w:val="Incipit"/>
          <w:lang w:val="fr-FR"/>
        </w:rPr>
        <w:t>Kyrie</w:t>
      </w:r>
      <w:r w:rsidR="005A362F" w:rsidRPr="00BC2E91">
        <w:rPr>
          <w:i/>
          <w:lang w:val="fr-FR"/>
        </w:rPr>
        <w:t xml:space="preserve"> </w:t>
      </w:r>
      <w:r w:rsidR="00371BD7" w:rsidRPr="00BC2E91">
        <w:rPr>
          <w:rStyle w:val="Incipit"/>
          <w:lang w:val="fr-FR"/>
        </w:rPr>
        <w:t>eleison</w:t>
      </w:r>
      <w:r w:rsidR="00794880" w:rsidRPr="00BC2E91">
        <w:rPr>
          <w:lang w:val="fr-FR"/>
        </w:rPr>
        <w:t xml:space="preserve">. </w:t>
      </w:r>
      <w:r w:rsidR="00836F10" w:rsidRPr="00BC2E91">
        <w:rPr>
          <w:lang w:val="fr-FR"/>
        </w:rPr>
        <w:t xml:space="preserve">[PN] </w:t>
      </w:r>
      <w:r w:rsidR="00885488" w:rsidRPr="00BC2E91">
        <w:rPr>
          <w:rStyle w:val="Incipit"/>
          <w:lang w:val="fr-FR"/>
        </w:rPr>
        <w:t>Pater</w:t>
      </w:r>
      <w:r w:rsidR="005A362F" w:rsidRPr="00BC2E91">
        <w:rPr>
          <w:i/>
          <w:lang w:val="fr-FR"/>
        </w:rPr>
        <w:t xml:space="preserve"> </w:t>
      </w:r>
      <w:r w:rsidR="00885488" w:rsidRPr="00BC2E91">
        <w:rPr>
          <w:rStyle w:val="Incipit"/>
          <w:lang w:val="fr-FR"/>
        </w:rPr>
        <w:t>noster</w:t>
      </w:r>
      <w:r w:rsidR="00885488" w:rsidRPr="00BC2E91">
        <w:rPr>
          <w:lang w:val="fr-FR"/>
        </w:rPr>
        <w:t xml:space="preserve">. VS </w:t>
      </w:r>
      <w:r w:rsidR="00885488" w:rsidRPr="00BC2E91">
        <w:rPr>
          <w:rStyle w:val="Incipit"/>
          <w:lang w:val="fr-FR"/>
        </w:rPr>
        <w:t>Domine</w:t>
      </w:r>
      <w:r w:rsidR="005A362F" w:rsidRPr="00BC2E91">
        <w:rPr>
          <w:i/>
          <w:lang w:val="fr-FR"/>
        </w:rPr>
        <w:t xml:space="preserve"> </w:t>
      </w:r>
      <w:r w:rsidR="00885488" w:rsidRPr="00BC2E91">
        <w:rPr>
          <w:rStyle w:val="Incipit"/>
          <w:lang w:val="fr-FR"/>
        </w:rPr>
        <w:t>non</w:t>
      </w:r>
      <w:r w:rsidR="005A362F" w:rsidRPr="00BC2E91">
        <w:rPr>
          <w:i/>
          <w:lang w:val="fr-FR"/>
        </w:rPr>
        <w:t xml:space="preserve"> </w:t>
      </w:r>
      <w:r w:rsidR="00885488" w:rsidRPr="00BC2E91">
        <w:rPr>
          <w:rStyle w:val="Incipit"/>
          <w:lang w:val="fr-FR"/>
        </w:rPr>
        <w:t>secundum</w:t>
      </w:r>
      <w:r w:rsidR="00885488" w:rsidRPr="00BC2E91">
        <w:rPr>
          <w:lang w:val="fr-FR"/>
        </w:rPr>
        <w:t xml:space="preserve"> cum OR </w:t>
      </w:r>
      <w:r w:rsidR="00885488" w:rsidRPr="00BC2E91">
        <w:rPr>
          <w:rStyle w:val="Incipit"/>
          <w:lang w:val="fr-FR"/>
        </w:rPr>
        <w:t>Deus</w:t>
      </w:r>
      <w:r w:rsidR="005A362F" w:rsidRPr="00BC2E91">
        <w:rPr>
          <w:i/>
          <w:lang w:val="fr-FR"/>
        </w:rPr>
        <w:t xml:space="preserve"> </w:t>
      </w:r>
      <w:r w:rsidR="00885488" w:rsidRPr="00BC2E91">
        <w:rPr>
          <w:rStyle w:val="Incipit"/>
          <w:lang w:val="fr-FR"/>
        </w:rPr>
        <w:t>cui</w:t>
      </w:r>
      <w:r w:rsidR="005A362F" w:rsidRPr="00BC2E91">
        <w:rPr>
          <w:i/>
          <w:lang w:val="fr-FR"/>
        </w:rPr>
        <w:t xml:space="preserve"> </w:t>
      </w:r>
      <w:r w:rsidR="00885488" w:rsidRPr="00BC2E91">
        <w:rPr>
          <w:rStyle w:val="Incipit"/>
          <w:lang w:val="fr-FR"/>
        </w:rPr>
        <w:t>proprium</w:t>
      </w:r>
      <w:r w:rsidR="005A362F" w:rsidRPr="00BC2E91">
        <w:rPr>
          <w:i/>
          <w:lang w:val="fr-FR"/>
        </w:rPr>
        <w:t xml:space="preserve"> </w:t>
      </w:r>
      <w:r w:rsidR="00885488" w:rsidRPr="00BC2E91">
        <w:rPr>
          <w:rStyle w:val="Incipit"/>
          <w:lang w:val="fr-FR"/>
        </w:rPr>
        <w:t>es</w:t>
      </w:r>
      <w:r w:rsidR="00D51F02" w:rsidRPr="00BC2E91">
        <w:rPr>
          <w:rStyle w:val="Incipit"/>
          <w:lang w:val="fr-FR"/>
        </w:rPr>
        <w:t>t</w:t>
      </w:r>
      <w:r w:rsidR="005A362F" w:rsidRPr="00BC2E91">
        <w:rPr>
          <w:i/>
          <w:lang w:val="fr-FR"/>
        </w:rPr>
        <w:t xml:space="preserve"> </w:t>
      </w:r>
      <w:r w:rsidR="00885488" w:rsidRPr="00BC2E91">
        <w:rPr>
          <w:rStyle w:val="Incipit"/>
          <w:lang w:val="fr-FR"/>
        </w:rPr>
        <w:t>miserere</w:t>
      </w:r>
      <w:r w:rsidR="00885488" w:rsidRPr="00BC2E91">
        <w:rPr>
          <w:lang w:val="fr-FR"/>
        </w:rPr>
        <w:t xml:space="preserve"> etc. quam ex aliquo officio beatae</w:t>
      </w:r>
      <w:r w:rsidR="00D9212A" w:rsidRPr="00BC2E91">
        <w:rPr>
          <w:lang w:val="fr-FR"/>
        </w:rPr>
        <w:t xml:space="preserve"> Mariae </w:t>
      </w:r>
      <w:r w:rsidR="00885488" w:rsidRPr="00BC2E91">
        <w:rPr>
          <w:rStyle w:val="Funktion"/>
          <w:lang w:val="fr-FR"/>
        </w:rPr>
        <w:t>sacerdos</w:t>
      </w:r>
      <w:r w:rsidR="00885488" w:rsidRPr="00BC2E91">
        <w:rPr>
          <w:lang w:val="fr-FR"/>
        </w:rPr>
        <w:t xml:space="preserve"> leget. </w:t>
      </w:r>
      <w:r w:rsidR="00885488" w:rsidRPr="00B779A9">
        <w:rPr>
          <w:lang w:val="pt-PT"/>
        </w:rPr>
        <w:t xml:space="preserve">His finitis ulterius progreditur cum cantilenis germanicis pro ut </w:t>
      </w:r>
      <w:r w:rsidR="00885488" w:rsidRPr="00BC2E91">
        <w:rPr>
          <w:rStyle w:val="Funktion"/>
          <w:lang w:val="pt-PT"/>
        </w:rPr>
        <w:t>vulgo</w:t>
      </w:r>
      <w:r w:rsidR="00885488" w:rsidRPr="00B779A9">
        <w:rPr>
          <w:lang w:val="pt-PT"/>
        </w:rPr>
        <w:t xml:space="preserve"> placet. (251v) In </w:t>
      </w:r>
      <w:r w:rsidR="00885488" w:rsidRPr="00BC2E91">
        <w:rPr>
          <w:rStyle w:val="Ort"/>
          <w:lang w:val="pt-PT"/>
        </w:rPr>
        <w:t>ingres</w:t>
      </w:r>
      <w:r w:rsidR="008E5BD9" w:rsidRPr="00BC2E91">
        <w:rPr>
          <w:rStyle w:val="Ort"/>
          <w:lang w:val="pt-PT"/>
        </w:rPr>
        <w:t>s</w:t>
      </w:r>
      <w:r w:rsidR="00885488" w:rsidRPr="00BC2E91">
        <w:rPr>
          <w:rStyle w:val="Ort"/>
          <w:lang w:val="pt-PT"/>
        </w:rPr>
        <w:t>u</w:t>
      </w:r>
      <w:r w:rsidR="00885488" w:rsidRPr="00BC2E91">
        <w:rPr>
          <w:lang w:val="pt-PT"/>
        </w:rPr>
        <w:t xml:space="preserve"> </w:t>
      </w:r>
      <w:r w:rsidR="00FA3B56" w:rsidRPr="00BC2E91">
        <w:rPr>
          <w:lang w:val="pt-PT"/>
        </w:rPr>
        <w:t>vero</w:t>
      </w:r>
      <w:r w:rsidR="00885488" w:rsidRPr="00363305">
        <w:rPr>
          <w:lang w:val="pt-PT"/>
        </w:rPr>
        <w:t xml:space="preserve"> </w:t>
      </w:r>
      <w:r w:rsidR="00885488" w:rsidRPr="00363305">
        <w:rPr>
          <w:rStyle w:val="Ort"/>
          <w:lang w:val="pt-PT"/>
        </w:rPr>
        <w:t>c</w:t>
      </w:r>
      <w:r w:rsidR="00836F10" w:rsidRPr="00363305">
        <w:rPr>
          <w:rStyle w:val="Ort"/>
          <w:lang w:val="pt-PT"/>
        </w:rPr>
        <w:t>athedralis ecclesiae</w:t>
      </w:r>
      <w:r w:rsidR="00836F10" w:rsidRPr="00B779A9">
        <w:rPr>
          <w:lang w:val="pt-PT"/>
        </w:rPr>
        <w:t xml:space="preserve"> cantetur AS</w:t>
      </w:r>
      <w:r w:rsidR="00885488" w:rsidRPr="00B779A9">
        <w:rPr>
          <w:lang w:val="pt-PT"/>
        </w:rPr>
        <w:t xml:space="preserve"> </w:t>
      </w:r>
      <w:r w:rsidR="00885488" w:rsidRPr="005A362F">
        <w:rPr>
          <w:rStyle w:val="Incipit"/>
          <w:lang w:val="pt-PT"/>
        </w:rPr>
        <w:t>Regina</w:t>
      </w:r>
      <w:r w:rsidR="005A362F" w:rsidRPr="00BE7D55">
        <w:rPr>
          <w:i/>
          <w:lang w:val="pt-PT"/>
        </w:rPr>
        <w:t xml:space="preserve"> </w:t>
      </w:r>
      <w:r w:rsidR="00885488" w:rsidRPr="005A362F">
        <w:rPr>
          <w:rStyle w:val="Incipit"/>
          <w:lang w:val="pt-PT"/>
        </w:rPr>
        <w:t>caeli</w:t>
      </w:r>
      <w:r w:rsidR="00885488" w:rsidRPr="00B779A9">
        <w:rPr>
          <w:lang w:val="pt-PT"/>
        </w:rPr>
        <w:t xml:space="preserve"> et </w:t>
      </w:r>
      <w:r w:rsidR="00BA24A1" w:rsidRPr="00B779A9">
        <w:rPr>
          <w:lang w:val="pt-PT"/>
        </w:rPr>
        <w:t>[</w:t>
      </w:r>
      <w:r w:rsidR="00836F10" w:rsidRPr="00B779A9">
        <w:rPr>
          <w:lang w:val="pt-PT"/>
        </w:rPr>
        <w:t>VAR</w:t>
      </w:r>
      <w:r w:rsidR="00BA24A1" w:rsidRPr="00B779A9">
        <w:rPr>
          <w:lang w:val="pt-PT"/>
        </w:rPr>
        <w:t>]</w:t>
      </w:r>
      <w:r w:rsidR="00885488" w:rsidRPr="00B779A9">
        <w:rPr>
          <w:lang w:val="pt-PT"/>
        </w:rPr>
        <w:t xml:space="preserve"> </w:t>
      </w:r>
      <w:r w:rsidR="00885488" w:rsidRPr="005A362F">
        <w:rPr>
          <w:rStyle w:val="Incipit"/>
          <w:lang w:val="pt-PT"/>
        </w:rPr>
        <w:t>Surrexit</w:t>
      </w:r>
      <w:r w:rsidR="005A362F" w:rsidRPr="00BE7D55">
        <w:rPr>
          <w:i/>
          <w:lang w:val="pt-PT"/>
        </w:rPr>
        <w:t xml:space="preserve"> </w:t>
      </w:r>
      <w:r w:rsidR="00885488" w:rsidRPr="005A362F">
        <w:rPr>
          <w:rStyle w:val="Incipit"/>
          <w:lang w:val="pt-PT"/>
        </w:rPr>
        <w:t>Christus</w:t>
      </w:r>
      <w:r w:rsidR="005A362F" w:rsidRPr="00BE7D55">
        <w:rPr>
          <w:i/>
          <w:lang w:val="pt-PT"/>
        </w:rPr>
        <w:t xml:space="preserve"> </w:t>
      </w:r>
      <w:r w:rsidR="00885488" w:rsidRPr="005A362F">
        <w:rPr>
          <w:rStyle w:val="Incipit"/>
          <w:lang w:val="pt-PT"/>
        </w:rPr>
        <w:t>hodie</w:t>
      </w:r>
      <w:r w:rsidR="005A362F" w:rsidRPr="00BE7D55">
        <w:rPr>
          <w:i/>
          <w:lang w:val="pt-PT"/>
        </w:rPr>
        <w:t xml:space="preserve"> </w:t>
      </w:r>
      <w:r w:rsidR="00A67D7A" w:rsidRPr="00B779A9">
        <w:rPr>
          <w:lang w:val="pt-PT"/>
        </w:rPr>
        <w:t>quatt</w:t>
      </w:r>
      <w:r w:rsidR="00885488" w:rsidRPr="00B779A9">
        <w:rPr>
          <w:lang w:val="pt-PT"/>
        </w:rPr>
        <w:t>u</w:t>
      </w:r>
      <w:r w:rsidR="00A67D7A" w:rsidRPr="00B779A9">
        <w:rPr>
          <w:lang w:val="pt-PT"/>
        </w:rPr>
        <w:t>o</w:t>
      </w:r>
      <w:r w:rsidR="00885488" w:rsidRPr="00B779A9">
        <w:rPr>
          <w:lang w:val="pt-PT"/>
        </w:rPr>
        <w:t xml:space="preserve">r </w:t>
      </w:r>
      <w:r w:rsidR="00702792" w:rsidRPr="00B779A9">
        <w:rPr>
          <w:lang w:val="pt-PT"/>
        </w:rPr>
        <w:t>voc</w:t>
      </w:r>
      <w:r w:rsidR="00885488" w:rsidRPr="00B779A9">
        <w:rPr>
          <w:lang w:val="pt-PT"/>
        </w:rPr>
        <w:t xml:space="preserve">um. Deinde subiungitur statim </w:t>
      </w:r>
      <w:r w:rsidR="00885488" w:rsidRPr="00BC2E91">
        <w:rPr>
          <w:rStyle w:val="Time1"/>
          <w:lang w:val="pt-PT"/>
        </w:rPr>
        <w:t>nona</w:t>
      </w:r>
      <w:r w:rsidR="00885488" w:rsidRPr="00B779A9">
        <w:rPr>
          <w:lang w:val="pt-PT"/>
        </w:rPr>
        <w:t xml:space="preserve"> et sic finitur processio.</w:t>
      </w:r>
    </w:p>
    <w:p w:rsidR="00885488" w:rsidRPr="00BC2E91" w:rsidRDefault="00885488" w:rsidP="00415109">
      <w:pPr>
        <w:rPr>
          <w:lang w:val="fr-FR"/>
        </w:rPr>
      </w:pPr>
      <w:r w:rsidRPr="00BC2E91">
        <w:rPr>
          <w:rStyle w:val="Time1"/>
          <w:lang w:val="pt-PT"/>
        </w:rPr>
        <w:t>A</w:t>
      </w:r>
      <w:r w:rsidR="00301FC1" w:rsidRPr="00BC2E91">
        <w:rPr>
          <w:rStyle w:val="Time1"/>
          <w:lang w:val="pt-PT"/>
        </w:rPr>
        <w:t>d secundas vesperas</w:t>
      </w:r>
      <w:r w:rsidR="00301FC1">
        <w:rPr>
          <w:lang w:val="pt-PT"/>
        </w:rPr>
        <w:t xml:space="preserve"> </w:t>
      </w:r>
      <w:r w:rsidRPr="00B779A9">
        <w:rPr>
          <w:lang w:val="pt-PT"/>
        </w:rPr>
        <w:t xml:space="preserve">AN </w:t>
      </w:r>
      <w:r w:rsidRPr="00BC2E91">
        <w:rPr>
          <w:rStyle w:val="Incipit"/>
          <w:lang w:val="pt-PT"/>
        </w:rPr>
        <w:t>Iustum deduxit dominus</w:t>
      </w:r>
      <w:r w:rsidRPr="00B779A9">
        <w:rPr>
          <w:lang w:val="pt-PT"/>
        </w:rPr>
        <w:t xml:space="preserve"> cum reliquis</w:t>
      </w:r>
      <w:r w:rsidR="00DD1415">
        <w:rPr>
          <w:lang w:val="pt-PT"/>
        </w:rPr>
        <w:t>@</w:t>
      </w:r>
      <w:r w:rsidR="00DD1415" w:rsidRPr="00B779A9">
        <w:rPr>
          <w:lang w:val="pt-PT"/>
        </w:rPr>
        <w:t>93.</w:t>
      </w:r>
      <w:r w:rsidRPr="00B779A9">
        <w:rPr>
          <w:lang w:val="pt-PT"/>
        </w:rPr>
        <w:t xml:space="preserve"> </w:t>
      </w:r>
      <w:r w:rsidRPr="00234396">
        <w:rPr>
          <w:lang w:val="pt-PT"/>
        </w:rPr>
        <w:t xml:space="preserve">PS </w:t>
      </w:r>
      <w:r w:rsidRPr="00234396">
        <w:rPr>
          <w:rStyle w:val="Incipit"/>
          <w:lang w:val="pt-PT"/>
        </w:rPr>
        <w:t>Dixit</w:t>
      </w:r>
      <w:r w:rsidRPr="00234396">
        <w:rPr>
          <w:lang w:val="pt-PT"/>
        </w:rPr>
        <w:t xml:space="preserve">. </w:t>
      </w:r>
      <w:r w:rsidR="00BA24A1" w:rsidRPr="00234396">
        <w:rPr>
          <w:lang w:val="pt-PT"/>
        </w:rPr>
        <w:t>[</w:t>
      </w:r>
      <w:r w:rsidRPr="00234396">
        <w:rPr>
          <w:lang w:val="pt-PT"/>
        </w:rPr>
        <w:t>PS</w:t>
      </w:r>
      <w:r w:rsidR="00BA24A1" w:rsidRPr="00234396">
        <w:rPr>
          <w:lang w:val="pt-PT"/>
        </w:rPr>
        <w:t>]</w:t>
      </w:r>
      <w:r w:rsidR="00964808" w:rsidRPr="00234396">
        <w:rPr>
          <w:lang w:val="pt-PT"/>
        </w:rPr>
        <w:t xml:space="preserve"> </w:t>
      </w:r>
      <w:r w:rsidRPr="00234396">
        <w:rPr>
          <w:rStyle w:val="Incipit"/>
          <w:lang w:val="pt-PT"/>
        </w:rPr>
        <w:t>Laudate pueri</w:t>
      </w:r>
      <w:r w:rsidRPr="00234396">
        <w:rPr>
          <w:lang w:val="pt-PT"/>
        </w:rPr>
        <w:t xml:space="preserve">. </w:t>
      </w:r>
      <w:r w:rsidR="00BA24A1" w:rsidRPr="00234396">
        <w:rPr>
          <w:lang w:val="pt-PT"/>
        </w:rPr>
        <w:t>[</w:t>
      </w:r>
      <w:r w:rsidRPr="00234396">
        <w:rPr>
          <w:lang w:val="pt-PT"/>
        </w:rPr>
        <w:t>PS</w:t>
      </w:r>
      <w:r w:rsidR="00BA24A1" w:rsidRPr="00234396">
        <w:rPr>
          <w:lang w:val="pt-PT"/>
        </w:rPr>
        <w:t>]</w:t>
      </w:r>
      <w:r w:rsidR="00964808" w:rsidRPr="00234396">
        <w:rPr>
          <w:lang w:val="pt-PT"/>
        </w:rPr>
        <w:t xml:space="preserve"> </w:t>
      </w:r>
      <w:r w:rsidRPr="00234396">
        <w:rPr>
          <w:rStyle w:val="Incipit"/>
          <w:lang w:val="pt-PT"/>
        </w:rPr>
        <w:t>Credidi</w:t>
      </w:r>
      <w:r w:rsidRPr="00234396">
        <w:rPr>
          <w:lang w:val="pt-PT"/>
        </w:rPr>
        <w:t xml:space="preserve">. </w:t>
      </w:r>
      <w:r w:rsidR="00BA24A1" w:rsidRPr="00234396">
        <w:rPr>
          <w:lang w:val="pt-PT"/>
        </w:rPr>
        <w:t>[</w:t>
      </w:r>
      <w:r w:rsidRPr="00234396">
        <w:rPr>
          <w:lang w:val="pt-PT"/>
        </w:rPr>
        <w:t>PS</w:t>
      </w:r>
      <w:r w:rsidR="00BA24A1" w:rsidRPr="00234396">
        <w:rPr>
          <w:lang w:val="pt-PT"/>
        </w:rPr>
        <w:t>]</w:t>
      </w:r>
      <w:r w:rsidR="00964808" w:rsidRPr="00234396">
        <w:rPr>
          <w:lang w:val="pt-PT"/>
        </w:rPr>
        <w:t xml:space="preserve"> </w:t>
      </w:r>
      <w:r w:rsidRPr="00234396">
        <w:rPr>
          <w:rStyle w:val="Incipit"/>
          <w:lang w:val="pt-PT"/>
        </w:rPr>
        <w:t xml:space="preserve">In </w:t>
      </w:r>
      <w:r w:rsidR="009772E9" w:rsidRPr="00234396">
        <w:rPr>
          <w:rStyle w:val="Incipit"/>
          <w:lang w:val="pt-PT"/>
        </w:rPr>
        <w:t>conv</w:t>
      </w:r>
      <w:r w:rsidRPr="00234396">
        <w:rPr>
          <w:rStyle w:val="Incipit"/>
          <w:lang w:val="pt-PT"/>
        </w:rPr>
        <w:t>ertendo</w:t>
      </w:r>
      <w:r w:rsidRPr="00234396">
        <w:rPr>
          <w:lang w:val="pt-PT"/>
        </w:rPr>
        <w:t xml:space="preserve">. </w:t>
      </w:r>
      <w:r w:rsidR="00BA24A1" w:rsidRPr="00234396">
        <w:rPr>
          <w:lang w:val="pt-PT"/>
        </w:rPr>
        <w:t>[</w:t>
      </w:r>
      <w:r w:rsidRPr="00234396">
        <w:rPr>
          <w:lang w:val="pt-PT"/>
        </w:rPr>
        <w:t>PS</w:t>
      </w:r>
      <w:r w:rsidR="00BA24A1" w:rsidRPr="00234396">
        <w:rPr>
          <w:lang w:val="pt-PT"/>
        </w:rPr>
        <w:t>]</w:t>
      </w:r>
      <w:r w:rsidR="00964808" w:rsidRPr="00234396">
        <w:rPr>
          <w:lang w:val="pt-PT"/>
        </w:rPr>
        <w:t xml:space="preserve"> </w:t>
      </w:r>
      <w:r w:rsidRPr="00234396">
        <w:rPr>
          <w:rStyle w:val="Incipit"/>
          <w:lang w:val="pt-PT"/>
        </w:rPr>
        <w:t>Domine probasti me</w:t>
      </w:r>
      <w:r w:rsidRPr="00234396">
        <w:rPr>
          <w:lang w:val="pt-PT"/>
        </w:rPr>
        <w:t xml:space="preserve">. HY </w:t>
      </w:r>
      <w:r w:rsidRPr="00234396">
        <w:rPr>
          <w:rStyle w:val="Incipit"/>
          <w:lang w:val="pt-PT"/>
        </w:rPr>
        <w:t>Vita sanctorum</w:t>
      </w:r>
      <w:r w:rsidRPr="00234396">
        <w:rPr>
          <w:lang w:val="pt-PT"/>
        </w:rPr>
        <w:t xml:space="preserve">. VS </w:t>
      </w:r>
      <w:r w:rsidRPr="00234396">
        <w:rPr>
          <w:rStyle w:val="Incipit"/>
          <w:lang w:val="pt-PT"/>
        </w:rPr>
        <w:t>Gavisi sunt</w:t>
      </w:r>
      <w:r w:rsidRPr="00234396">
        <w:rPr>
          <w:lang w:val="pt-PT"/>
        </w:rPr>
        <w:t xml:space="preserve">. AM </w:t>
      </w:r>
      <w:r w:rsidRPr="00234396">
        <w:rPr>
          <w:rStyle w:val="Incipit"/>
          <w:lang w:val="pt-PT"/>
        </w:rPr>
        <w:t>Iste cog</w:t>
      </w:r>
      <w:r w:rsidR="00D80D0C" w:rsidRPr="00234396">
        <w:rPr>
          <w:rStyle w:val="Incipit"/>
          <w:lang w:val="pt-PT"/>
        </w:rPr>
        <w:t>nov</w:t>
      </w:r>
      <w:r w:rsidRPr="00234396">
        <w:rPr>
          <w:rStyle w:val="Incipit"/>
          <w:lang w:val="pt-PT"/>
        </w:rPr>
        <w:t xml:space="preserve">it </w:t>
      </w:r>
      <w:r w:rsidR="00E56159" w:rsidRPr="00234396">
        <w:rPr>
          <w:rStyle w:val="Incipit"/>
          <w:lang w:val="pt-PT"/>
        </w:rPr>
        <w:t>iustiti</w:t>
      </w:r>
      <w:r w:rsidRPr="00234396">
        <w:rPr>
          <w:rStyle w:val="Incipit"/>
          <w:lang w:val="pt-PT"/>
        </w:rPr>
        <w:t>am</w:t>
      </w:r>
      <w:r w:rsidRPr="00234396">
        <w:rPr>
          <w:lang w:val="pt-PT"/>
        </w:rPr>
        <w:t xml:space="preserve"> ex </w:t>
      </w:r>
      <w:r w:rsidRPr="00234396">
        <w:rPr>
          <w:rStyle w:val="Funktion"/>
          <w:lang w:val="pt-PT"/>
        </w:rPr>
        <w:t>minori antiphonario</w:t>
      </w:r>
      <w:r w:rsidRPr="00234396">
        <w:rPr>
          <w:lang w:val="pt-PT"/>
        </w:rPr>
        <w:t xml:space="preserve"> 93 in </w:t>
      </w:r>
      <w:r w:rsidRPr="00234396">
        <w:rPr>
          <w:rStyle w:val="Funktion"/>
          <w:lang w:val="pt-PT"/>
        </w:rPr>
        <w:t xml:space="preserve">summo </w:t>
      </w:r>
      <w:r w:rsidR="008E5BD9" w:rsidRPr="00234396">
        <w:rPr>
          <w:rStyle w:val="Funktion"/>
          <w:lang w:val="pt-PT"/>
        </w:rPr>
        <w:t>[antiphonario]</w:t>
      </w:r>
      <w:r w:rsidR="008E5BD9" w:rsidRPr="00234396">
        <w:rPr>
          <w:lang w:val="pt-PT"/>
        </w:rPr>
        <w:t xml:space="preserve"> </w:t>
      </w:r>
      <w:r w:rsidRPr="00234396">
        <w:rPr>
          <w:lang w:val="pt-PT"/>
        </w:rPr>
        <w:t>habetur folio</w:t>
      </w:r>
      <w:r w:rsidR="00DD1415" w:rsidRPr="00234396">
        <w:rPr>
          <w:lang w:val="pt-PT"/>
        </w:rPr>
        <w:t>@127.</w:t>
      </w:r>
      <w:r w:rsidR="008E5BD9" w:rsidRPr="00234396">
        <w:rPr>
          <w:lang w:val="pt-PT"/>
        </w:rPr>
        <w:t xml:space="preserve"> </w:t>
      </w:r>
      <w:r w:rsidR="008E5BD9" w:rsidRPr="00BC2E91">
        <w:rPr>
          <w:lang w:val="fr-FR"/>
        </w:rPr>
        <w:t>Suffragium d</w:t>
      </w:r>
      <w:r w:rsidR="00836F10" w:rsidRPr="00BC2E91">
        <w:rPr>
          <w:lang w:val="fr-FR"/>
        </w:rPr>
        <w:t xml:space="preserve">e sancto Cleto papa et martyre </w:t>
      </w:r>
      <w:r w:rsidR="008E5BD9" w:rsidRPr="00BC2E91">
        <w:rPr>
          <w:lang w:val="fr-FR"/>
        </w:rPr>
        <w:t>[</w:t>
      </w:r>
      <w:r w:rsidRPr="00BC2E91">
        <w:rPr>
          <w:lang w:val="fr-FR"/>
        </w:rPr>
        <w:t>AC</w:t>
      </w:r>
      <w:r w:rsidR="008E5BD9" w:rsidRPr="00BC2E91">
        <w:rPr>
          <w:lang w:val="fr-FR"/>
        </w:rPr>
        <w:t>]</w:t>
      </w:r>
      <w:r w:rsidRPr="00BC2E91">
        <w:rPr>
          <w:lang w:val="fr-FR"/>
        </w:rPr>
        <w:t xml:space="preserve"> </w:t>
      </w:r>
      <w:r w:rsidRPr="00BC2E91">
        <w:rPr>
          <w:rStyle w:val="Incipit"/>
          <w:lang w:val="fr-FR"/>
        </w:rPr>
        <w:t>Filiae</w:t>
      </w:r>
      <w:r w:rsidR="005A362F" w:rsidRPr="00BC2E91">
        <w:rPr>
          <w:i/>
          <w:lang w:val="fr-FR"/>
        </w:rPr>
        <w:t xml:space="preserve"> </w:t>
      </w:r>
      <w:r w:rsidRPr="00BC2E91">
        <w:rPr>
          <w:rStyle w:val="Incipit"/>
          <w:lang w:val="fr-FR"/>
        </w:rPr>
        <w:t>Hierusalem</w:t>
      </w:r>
      <w:r w:rsidR="00DD1415">
        <w:rPr>
          <w:lang w:val="fr-FR"/>
        </w:rPr>
        <w:t>@</w:t>
      </w:r>
      <w:r w:rsidR="00DD1415" w:rsidRPr="00BC2E91">
        <w:rPr>
          <w:lang w:val="fr-FR"/>
        </w:rPr>
        <w:t>126.</w:t>
      </w:r>
      <w:r w:rsidRPr="00BC2E91">
        <w:rPr>
          <w:lang w:val="fr-FR"/>
        </w:rPr>
        <w:t xml:space="preserve"> De resurrectione </w:t>
      </w:r>
      <w:r w:rsidR="00BA24A1" w:rsidRPr="00BC2E91">
        <w:rPr>
          <w:lang w:val="fr-FR"/>
        </w:rPr>
        <w:t>[</w:t>
      </w:r>
      <w:r w:rsidRPr="00BC2E91">
        <w:rPr>
          <w:lang w:val="fr-FR"/>
        </w:rPr>
        <w:t>AC</w:t>
      </w:r>
      <w:r w:rsidR="00BA24A1" w:rsidRPr="00BC2E91">
        <w:rPr>
          <w:lang w:val="fr-FR"/>
        </w:rPr>
        <w:t>]</w:t>
      </w:r>
      <w:r w:rsidRPr="00BC2E91">
        <w:rPr>
          <w:lang w:val="fr-FR"/>
        </w:rPr>
        <w:t xml:space="preserve"> </w:t>
      </w:r>
      <w:r w:rsidRPr="00BC2E91">
        <w:rPr>
          <w:rStyle w:val="Incipit"/>
          <w:lang w:val="fr-FR"/>
        </w:rPr>
        <w:t>Surrexit</w:t>
      </w:r>
      <w:r w:rsidR="005A362F" w:rsidRPr="00BC2E91">
        <w:rPr>
          <w:i/>
          <w:lang w:val="fr-FR"/>
        </w:rPr>
        <w:t xml:space="preserve"> </w:t>
      </w:r>
      <w:r w:rsidRPr="00BC2E91">
        <w:rPr>
          <w:rStyle w:val="Incipit"/>
          <w:lang w:val="fr-FR"/>
        </w:rPr>
        <w:t>Christus</w:t>
      </w:r>
      <w:r w:rsidR="005A362F" w:rsidRPr="00BC2E91">
        <w:rPr>
          <w:i/>
          <w:lang w:val="fr-FR"/>
        </w:rPr>
        <w:t xml:space="preserve"> </w:t>
      </w:r>
      <w:r w:rsidRPr="00BC2E91">
        <w:rPr>
          <w:rStyle w:val="Incipit"/>
          <w:lang w:val="fr-FR"/>
        </w:rPr>
        <w:t>et</w:t>
      </w:r>
      <w:r w:rsidR="005A362F" w:rsidRPr="00BC2E91">
        <w:rPr>
          <w:i/>
          <w:lang w:val="fr-FR"/>
        </w:rPr>
        <w:t xml:space="preserve"> </w:t>
      </w:r>
      <w:r w:rsidRPr="00BC2E91">
        <w:rPr>
          <w:rStyle w:val="Incipit"/>
          <w:lang w:val="fr-FR"/>
        </w:rPr>
        <w:t>illuxit</w:t>
      </w:r>
      <w:r w:rsidRPr="00BC2E91">
        <w:rPr>
          <w:lang w:val="fr-FR"/>
        </w:rPr>
        <w:t xml:space="preserve"> ex </w:t>
      </w:r>
      <w:r w:rsidRPr="00BC2E91">
        <w:rPr>
          <w:rStyle w:val="Funktion"/>
          <w:lang w:val="fr-FR"/>
        </w:rPr>
        <w:t>minori antiphonario</w:t>
      </w:r>
      <w:r w:rsidR="00DD1415">
        <w:rPr>
          <w:lang w:val="fr-FR"/>
        </w:rPr>
        <w:t>@</w:t>
      </w:r>
      <w:r w:rsidR="00DD1415" w:rsidRPr="00BC2E91">
        <w:rPr>
          <w:lang w:val="fr-FR"/>
        </w:rPr>
        <w:t>18.</w:t>
      </w:r>
      <w:r w:rsidRPr="00BC2E91">
        <w:rPr>
          <w:lang w:val="fr-FR"/>
        </w:rPr>
        <w:t xml:space="preserve"> De beata virgine </w:t>
      </w:r>
      <w:r w:rsidR="00BA24A1" w:rsidRPr="00BC2E91">
        <w:rPr>
          <w:lang w:val="fr-FR"/>
        </w:rPr>
        <w:t>[</w:t>
      </w:r>
      <w:r w:rsidRPr="00BC2E91">
        <w:rPr>
          <w:lang w:val="fr-FR"/>
        </w:rPr>
        <w:t>AC</w:t>
      </w:r>
      <w:r w:rsidR="00BA24A1" w:rsidRPr="00BC2E91">
        <w:rPr>
          <w:lang w:val="fr-FR"/>
        </w:rPr>
        <w:t>]</w:t>
      </w:r>
      <w:r w:rsidRPr="00BC2E91">
        <w:rPr>
          <w:lang w:val="fr-FR"/>
        </w:rPr>
        <w:t xml:space="preserve"> </w:t>
      </w:r>
      <w:r w:rsidRPr="00BC2E91">
        <w:rPr>
          <w:rStyle w:val="Incipit"/>
          <w:lang w:val="fr-FR"/>
        </w:rPr>
        <w:t>Alleluia</w:t>
      </w:r>
      <w:r w:rsidR="005A362F" w:rsidRPr="00BC2E91">
        <w:rPr>
          <w:i/>
          <w:lang w:val="fr-FR"/>
        </w:rPr>
        <w:t xml:space="preserve"> </w:t>
      </w:r>
      <w:r w:rsidRPr="00BC2E91">
        <w:rPr>
          <w:rStyle w:val="Incipit"/>
          <w:lang w:val="fr-FR"/>
        </w:rPr>
        <w:t>sancta</w:t>
      </w:r>
      <w:r w:rsidRPr="00BC2E91">
        <w:rPr>
          <w:lang w:val="fr-FR"/>
        </w:rPr>
        <w:t xml:space="preserve">. </w:t>
      </w:r>
      <w:r w:rsidR="003525EF" w:rsidRPr="00BC2E91">
        <w:rPr>
          <w:lang w:val="fr-FR"/>
        </w:rPr>
        <w:t xml:space="preserve">[BD] </w:t>
      </w:r>
      <w:r w:rsidR="005F6F99" w:rsidRPr="00BC2E91">
        <w:rPr>
          <w:rStyle w:val="Incipit"/>
          <w:lang w:val="fr-FR"/>
        </w:rPr>
        <w:t>Benedicamus</w:t>
      </w:r>
      <w:r w:rsidR="003525EF" w:rsidRPr="00BC2E91">
        <w:rPr>
          <w:lang w:val="fr-FR"/>
        </w:rPr>
        <w:t xml:space="preserve"> cum</w:t>
      </w:r>
      <w:r w:rsidRPr="00BC2E91">
        <w:rPr>
          <w:lang w:val="fr-FR"/>
        </w:rPr>
        <w:t xml:space="preserve"> tribus alleluia </w:t>
      </w:r>
      <w:r w:rsidR="0086266C" w:rsidRPr="00BC2E91">
        <w:rPr>
          <w:lang w:val="fr-FR"/>
        </w:rPr>
        <w:t>sollemn</w:t>
      </w:r>
      <w:r w:rsidRPr="00BC2E91">
        <w:rPr>
          <w:lang w:val="fr-FR"/>
        </w:rPr>
        <w:t>iter.</w:t>
      </w:r>
    </w:p>
    <w:p w:rsidR="00885488" w:rsidRPr="00BC2E91" w:rsidRDefault="00301FC1" w:rsidP="00415109">
      <w:pPr>
        <w:rPr>
          <w:lang w:val="fr-FR"/>
        </w:rPr>
      </w:pPr>
      <w:r w:rsidRPr="00BC2E91">
        <w:rPr>
          <w:rStyle w:val="Time1"/>
          <w:lang w:val="fr-FR"/>
        </w:rPr>
        <w:t>Ad completorium</w:t>
      </w:r>
      <w:r w:rsidR="00885488" w:rsidRPr="00BC2E91">
        <w:rPr>
          <w:lang w:val="fr-FR"/>
        </w:rPr>
        <w:t xml:space="preserve"> ut in primis vesperis.</w:t>
      </w:r>
    </w:p>
    <w:p w:rsidR="00885488" w:rsidRPr="00BC2E91" w:rsidRDefault="008E5BD9" w:rsidP="00415109">
      <w:pPr>
        <w:pStyle w:val="berschrift1"/>
        <w:rPr>
          <w:lang w:val="fr-FR"/>
        </w:rPr>
      </w:pPr>
      <w:r w:rsidRPr="00BC2E91">
        <w:rPr>
          <w:lang w:val="fr-FR"/>
        </w:rPr>
        <w:t xml:space="preserve">(252r) </w:t>
      </w:r>
      <w:r w:rsidR="00301FC1" w:rsidRPr="00BC2E91">
        <w:rPr>
          <w:lang w:val="fr-FR"/>
        </w:rPr>
        <w:t>DE SANCTO CLETO PAPA ET MARTYRE</w:t>
      </w:r>
    </w:p>
    <w:p w:rsidR="00885488" w:rsidRPr="00B779A9" w:rsidRDefault="000F4FB4" w:rsidP="00415109">
      <w:pPr>
        <w:rPr>
          <w:lang w:val="fr-FR"/>
        </w:rPr>
      </w:pPr>
      <w:r w:rsidRPr="00B779A9">
        <w:rPr>
          <w:lang w:val="fr-FR"/>
        </w:rPr>
        <w:t>Novem</w:t>
      </w:r>
      <w:r w:rsidR="00A97F0B">
        <w:rPr>
          <w:lang w:val="fr-FR"/>
        </w:rPr>
        <w:t xml:space="preserve"> lectiones facimus ut de</w:t>
      </w:r>
      <w:r w:rsidR="008E5BD9">
        <w:rPr>
          <w:lang w:val="fr-FR"/>
        </w:rPr>
        <w:t xml:space="preserve"> r</w:t>
      </w:r>
      <w:r w:rsidR="00D9212A">
        <w:rPr>
          <w:lang w:val="fr-FR"/>
        </w:rPr>
        <w:t>omano</w:t>
      </w:r>
      <w:r w:rsidR="00885488" w:rsidRPr="00B779A9">
        <w:rPr>
          <w:lang w:val="fr-FR"/>
        </w:rPr>
        <w:t xml:space="preserve"> pontifice et martyre.</w:t>
      </w:r>
    </w:p>
    <w:p w:rsidR="00885488" w:rsidRPr="002D4ADF" w:rsidRDefault="00301FC1" w:rsidP="00415109">
      <w:pPr>
        <w:rPr>
          <w:lang w:val="pt-PT"/>
        </w:rPr>
      </w:pPr>
      <w:r w:rsidRPr="00234396">
        <w:rPr>
          <w:rStyle w:val="Time1"/>
          <w:lang w:val="pt-PT"/>
        </w:rPr>
        <w:t>Ad matutinum</w:t>
      </w:r>
      <w:r w:rsidR="00885488" w:rsidRPr="00234396">
        <w:rPr>
          <w:lang w:val="pt-PT"/>
        </w:rPr>
        <w:t xml:space="preserve"> I</w:t>
      </w:r>
      <w:r w:rsidR="00836F10" w:rsidRPr="00234396">
        <w:rPr>
          <w:lang w:val="pt-PT"/>
        </w:rPr>
        <w:t>N</w:t>
      </w:r>
      <w:r w:rsidR="00885488" w:rsidRPr="00234396">
        <w:rPr>
          <w:lang w:val="pt-PT"/>
        </w:rPr>
        <w:t xml:space="preserve">V </w:t>
      </w:r>
      <w:r w:rsidR="00885488" w:rsidRPr="00234396">
        <w:rPr>
          <w:rStyle w:val="Incipit"/>
          <w:lang w:val="pt-PT"/>
        </w:rPr>
        <w:t>Alleluia</w:t>
      </w:r>
      <w:r w:rsidR="005A362F" w:rsidRPr="00234396">
        <w:rPr>
          <w:rStyle w:val="Incipit"/>
          <w:lang w:val="pt-PT"/>
        </w:rPr>
        <w:t xml:space="preserve"> </w:t>
      </w:r>
      <w:r w:rsidR="00885488" w:rsidRPr="00234396">
        <w:rPr>
          <w:rStyle w:val="Incipit"/>
          <w:lang w:val="pt-PT"/>
        </w:rPr>
        <w:t>regem</w:t>
      </w:r>
      <w:r w:rsidR="005A362F" w:rsidRPr="00234396">
        <w:rPr>
          <w:rStyle w:val="Incipit"/>
          <w:lang w:val="pt-PT"/>
        </w:rPr>
        <w:t xml:space="preserve"> </w:t>
      </w:r>
      <w:r w:rsidR="00885488" w:rsidRPr="00234396">
        <w:rPr>
          <w:rStyle w:val="Incipit"/>
          <w:lang w:val="pt-PT"/>
        </w:rPr>
        <w:t>martyrum</w:t>
      </w:r>
      <w:r w:rsidR="005A362F" w:rsidRPr="00234396">
        <w:rPr>
          <w:rStyle w:val="Incipit"/>
          <w:lang w:val="pt-PT"/>
        </w:rPr>
        <w:t xml:space="preserve"> </w:t>
      </w:r>
      <w:r w:rsidR="00D52E05" w:rsidRPr="00234396">
        <w:rPr>
          <w:rStyle w:val="Incipit"/>
          <w:lang w:val="pt-PT"/>
        </w:rPr>
        <w:t>|</w:t>
      </w:r>
      <w:r w:rsidR="00885488" w:rsidRPr="00234396">
        <w:rPr>
          <w:rStyle w:val="Incipit"/>
          <w:lang w:val="pt-PT"/>
        </w:rPr>
        <w:t>domino</w:t>
      </w:r>
      <w:r w:rsidR="00D52E05" w:rsidRPr="00234396">
        <w:rPr>
          <w:rStyle w:val="Incipit"/>
          <w:lang w:val="pt-PT"/>
        </w:rPr>
        <w:t>::dominum|</w:t>
      </w:r>
      <w:r w:rsidR="00885488" w:rsidRPr="00234396">
        <w:rPr>
          <w:lang w:val="pt-PT"/>
        </w:rPr>
        <w:t xml:space="preserve"> ut supra de sancto Georgio</w:t>
      </w:r>
      <w:r w:rsidR="00DD1415" w:rsidRPr="00234396">
        <w:rPr>
          <w:lang w:val="pt-PT"/>
        </w:rPr>
        <w:t>@126.</w:t>
      </w:r>
      <w:r w:rsidR="00885488" w:rsidRPr="00234396">
        <w:rPr>
          <w:lang w:val="pt-PT"/>
        </w:rPr>
        <w:t xml:space="preserve"> HY </w:t>
      </w:r>
      <w:r w:rsidR="00885488" w:rsidRPr="00234396">
        <w:rPr>
          <w:rStyle w:val="Incipit"/>
          <w:lang w:val="pt-PT"/>
        </w:rPr>
        <w:t>Vita</w:t>
      </w:r>
      <w:r w:rsidR="005A362F" w:rsidRPr="00234396">
        <w:rPr>
          <w:i/>
          <w:lang w:val="pt-PT"/>
        </w:rPr>
        <w:t xml:space="preserve"> </w:t>
      </w:r>
      <w:r w:rsidR="00885488" w:rsidRPr="00234396">
        <w:rPr>
          <w:rStyle w:val="Incipit"/>
          <w:lang w:val="pt-PT"/>
        </w:rPr>
        <w:t>sanctorum</w:t>
      </w:r>
      <w:r w:rsidR="00885488" w:rsidRPr="00234396">
        <w:rPr>
          <w:lang w:val="pt-PT"/>
        </w:rPr>
        <w:t>.</w:t>
      </w:r>
      <w:r w:rsidR="00D15181" w:rsidRPr="00234396">
        <w:rPr>
          <w:lang w:val="pt-PT"/>
        </w:rPr>
        <w:t xml:space="preserve"> </w:t>
      </w:r>
      <w:r w:rsidRPr="00234396">
        <w:rPr>
          <w:lang w:val="pt-PT"/>
        </w:rPr>
        <w:t>Ad nocturnum</w:t>
      </w:r>
      <w:r w:rsidR="00885488" w:rsidRPr="00234396">
        <w:rPr>
          <w:lang w:val="pt-PT"/>
        </w:rPr>
        <w:t xml:space="preserve"> AN </w:t>
      </w:r>
      <w:r w:rsidR="00885488" w:rsidRPr="00234396">
        <w:rPr>
          <w:rStyle w:val="Incipit"/>
          <w:lang w:val="pt-PT"/>
        </w:rPr>
        <w:t xml:space="preserve">Ego sum </w:t>
      </w:r>
      <w:r w:rsidR="0007245A" w:rsidRPr="00234396">
        <w:rPr>
          <w:rStyle w:val="Incipit"/>
          <w:lang w:val="pt-PT"/>
        </w:rPr>
        <w:t>vitis</w:t>
      </w:r>
      <w:r w:rsidR="00885488" w:rsidRPr="00234396">
        <w:rPr>
          <w:rStyle w:val="Incipit"/>
          <w:lang w:val="pt-PT"/>
        </w:rPr>
        <w:t xml:space="preserve"> </w:t>
      </w:r>
      <w:r w:rsidR="0007245A" w:rsidRPr="00234396">
        <w:rPr>
          <w:rStyle w:val="Incipit"/>
          <w:lang w:val="pt-PT"/>
        </w:rPr>
        <w:t>vera</w:t>
      </w:r>
      <w:r w:rsidR="00DD1415" w:rsidRPr="00234396">
        <w:rPr>
          <w:lang w:val="pt-PT"/>
        </w:rPr>
        <w:t>@93.</w:t>
      </w:r>
      <w:r w:rsidR="00885488" w:rsidRPr="00234396">
        <w:rPr>
          <w:lang w:val="pt-PT"/>
        </w:rPr>
        <w:t xml:space="preserve"> PS </w:t>
      </w:r>
      <w:r w:rsidR="00885488" w:rsidRPr="00234396">
        <w:rPr>
          <w:rStyle w:val="Incipit"/>
          <w:lang w:val="pt-PT"/>
        </w:rPr>
        <w:t xml:space="preserve">Beatus </w:t>
      </w:r>
      <w:r w:rsidR="00C31823" w:rsidRPr="00234396">
        <w:rPr>
          <w:rStyle w:val="Incipit"/>
          <w:lang w:val="pt-PT"/>
        </w:rPr>
        <w:t>vir</w:t>
      </w:r>
      <w:r w:rsidR="00885488" w:rsidRPr="00234396">
        <w:rPr>
          <w:lang w:val="pt-PT"/>
        </w:rPr>
        <w:t xml:space="preserve">. </w:t>
      </w:r>
      <w:r w:rsidR="00BA24A1" w:rsidRPr="00234396">
        <w:rPr>
          <w:lang w:val="pt-PT"/>
        </w:rPr>
        <w:t>[</w:t>
      </w:r>
      <w:r w:rsidR="00885488" w:rsidRPr="00234396">
        <w:rPr>
          <w:lang w:val="pt-PT"/>
        </w:rPr>
        <w:t>PS</w:t>
      </w:r>
      <w:r w:rsidR="00BA24A1" w:rsidRPr="00234396">
        <w:rPr>
          <w:lang w:val="pt-PT"/>
        </w:rPr>
        <w:t>]</w:t>
      </w:r>
      <w:r w:rsidR="00885488" w:rsidRPr="00234396">
        <w:rPr>
          <w:lang w:val="pt-PT"/>
        </w:rPr>
        <w:t xml:space="preserve"> </w:t>
      </w:r>
      <w:r w:rsidR="00885488" w:rsidRPr="00234396">
        <w:rPr>
          <w:rStyle w:val="Incipit"/>
          <w:lang w:val="pt-PT"/>
        </w:rPr>
        <w:t>Quare fremuerunt gentes</w:t>
      </w:r>
      <w:r w:rsidR="00885488" w:rsidRPr="00234396">
        <w:rPr>
          <w:lang w:val="pt-PT"/>
        </w:rPr>
        <w:t xml:space="preserve">. </w:t>
      </w:r>
      <w:r w:rsidR="00BA24A1" w:rsidRPr="00234396">
        <w:rPr>
          <w:lang w:val="pt-PT"/>
        </w:rPr>
        <w:t>[</w:t>
      </w:r>
      <w:r w:rsidR="00885488" w:rsidRPr="00234396">
        <w:rPr>
          <w:lang w:val="pt-PT"/>
        </w:rPr>
        <w:t>PS</w:t>
      </w:r>
      <w:r w:rsidR="00BA24A1" w:rsidRPr="00234396">
        <w:rPr>
          <w:lang w:val="pt-PT"/>
        </w:rPr>
        <w:t>]</w:t>
      </w:r>
      <w:r w:rsidR="00885488" w:rsidRPr="00234396">
        <w:rPr>
          <w:lang w:val="pt-PT"/>
        </w:rPr>
        <w:t xml:space="preserve"> </w:t>
      </w:r>
      <w:r w:rsidR="00885488" w:rsidRPr="00234396">
        <w:rPr>
          <w:rStyle w:val="Incipit"/>
          <w:lang w:val="pt-PT"/>
        </w:rPr>
        <w:t>Domine quid multiplicati</w:t>
      </w:r>
      <w:r w:rsidR="00885488" w:rsidRPr="00234396">
        <w:rPr>
          <w:lang w:val="pt-PT"/>
        </w:rPr>
        <w:t xml:space="preserve">. VS </w:t>
      </w:r>
      <w:r w:rsidR="00885488" w:rsidRPr="00234396">
        <w:rPr>
          <w:rStyle w:val="Incipit"/>
          <w:lang w:val="pt-PT"/>
        </w:rPr>
        <w:t>Gloria et honore</w:t>
      </w:r>
      <w:r w:rsidR="00885488" w:rsidRPr="00234396">
        <w:rPr>
          <w:lang w:val="pt-PT"/>
        </w:rPr>
        <w:t xml:space="preserve">. EV </w:t>
      </w:r>
      <w:r w:rsidR="00885488" w:rsidRPr="00234396">
        <w:rPr>
          <w:rStyle w:val="Incipit"/>
          <w:lang w:val="pt-PT"/>
        </w:rPr>
        <w:t xml:space="preserve">Ego sum </w:t>
      </w:r>
      <w:r w:rsidR="0007245A" w:rsidRPr="00234396">
        <w:rPr>
          <w:rStyle w:val="Incipit"/>
          <w:lang w:val="pt-PT"/>
        </w:rPr>
        <w:t>vitis</w:t>
      </w:r>
      <w:r w:rsidR="00885488" w:rsidRPr="00234396">
        <w:rPr>
          <w:rStyle w:val="Incipit"/>
          <w:lang w:val="pt-PT"/>
        </w:rPr>
        <w:t xml:space="preserve"> </w:t>
      </w:r>
      <w:r w:rsidR="0007245A" w:rsidRPr="00234396">
        <w:rPr>
          <w:rStyle w:val="Incipit"/>
          <w:lang w:val="pt-PT"/>
        </w:rPr>
        <w:t>vera</w:t>
      </w:r>
      <w:r w:rsidR="00885488" w:rsidRPr="00234396">
        <w:rPr>
          <w:lang w:val="pt-PT"/>
        </w:rPr>
        <w:t xml:space="preserve"> circa initium in </w:t>
      </w:r>
      <w:r w:rsidR="00885488" w:rsidRPr="00234396">
        <w:rPr>
          <w:lang w:val="pt-PT"/>
        </w:rPr>
        <w:lastRenderedPageBreak/>
        <w:t xml:space="preserve">libro de sanctis. </w:t>
      </w:r>
      <w:r w:rsidR="00885488" w:rsidRPr="00B779A9">
        <w:rPr>
          <w:lang w:val="pt-PT"/>
        </w:rPr>
        <w:t xml:space="preserve">RP </w:t>
      </w:r>
      <w:r w:rsidR="00885488" w:rsidRPr="00BC2E91">
        <w:rPr>
          <w:rStyle w:val="Incipit"/>
          <w:lang w:val="pt-PT"/>
        </w:rPr>
        <w:t xml:space="preserve">Beatus </w:t>
      </w:r>
      <w:r w:rsidR="00C31823" w:rsidRPr="00BC2E91">
        <w:rPr>
          <w:rStyle w:val="Incipit"/>
          <w:lang w:val="pt-PT"/>
        </w:rPr>
        <w:t>vir</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E56159" w:rsidRPr="00BC2E91">
        <w:rPr>
          <w:rStyle w:val="Incipit"/>
          <w:lang w:val="pt-PT"/>
        </w:rPr>
        <w:t>Pretios</w:t>
      </w:r>
      <w:r w:rsidR="00885488" w:rsidRPr="00BC2E91">
        <w:rPr>
          <w:rStyle w:val="Incipit"/>
          <w:lang w:val="pt-PT"/>
        </w:rPr>
        <w:t>a</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Tris</w:t>
      </w:r>
      <w:r w:rsidR="00D52E05" w:rsidRPr="00BC2E91">
        <w:rPr>
          <w:rStyle w:val="Incipit"/>
          <w:lang w:val="pt-PT"/>
        </w:rPr>
        <w:t>tit</w:t>
      </w:r>
      <w:r w:rsidR="00885488" w:rsidRPr="00BC2E91">
        <w:rPr>
          <w:rStyle w:val="Incipit"/>
          <w:lang w:val="pt-PT"/>
        </w:rPr>
        <w:t xml:space="preserve">ia </w:t>
      </w:r>
      <w:r w:rsidR="009772E9" w:rsidRPr="00BC2E91">
        <w:rPr>
          <w:rStyle w:val="Incipit"/>
          <w:lang w:val="pt-PT"/>
        </w:rPr>
        <w:t>vestr</w:t>
      </w:r>
      <w:r w:rsidR="00885488" w:rsidRPr="00BC2E91">
        <w:rPr>
          <w:rStyle w:val="Incipit"/>
          <w:lang w:val="pt-PT"/>
        </w:rPr>
        <w:t>a</w:t>
      </w:r>
      <w:r w:rsidR="00DD1415">
        <w:rPr>
          <w:lang w:val="pt-PT"/>
        </w:rPr>
        <w:t>@</w:t>
      </w:r>
      <w:r w:rsidR="00DD1415" w:rsidRPr="00B779A9">
        <w:rPr>
          <w:lang w:val="pt-PT"/>
        </w:rPr>
        <w:t>90.</w:t>
      </w:r>
      <w:r w:rsidR="00885488" w:rsidRPr="00B779A9">
        <w:rPr>
          <w:lang w:val="pt-PT"/>
        </w:rPr>
        <w:t xml:space="preserve"> </w:t>
      </w:r>
      <w:r w:rsidR="00836F10" w:rsidRPr="00B779A9">
        <w:rPr>
          <w:lang w:val="pt-PT"/>
        </w:rPr>
        <w:t xml:space="preserve">[TD] </w:t>
      </w:r>
      <w:r w:rsidR="00885488" w:rsidRPr="00BC2E91">
        <w:rPr>
          <w:rStyle w:val="Incipit"/>
          <w:lang w:val="pt-PT"/>
        </w:rPr>
        <w:t>T</w:t>
      </w:r>
      <w:r w:rsidR="00836F10" w:rsidRPr="00BC2E91">
        <w:rPr>
          <w:rStyle w:val="Incipit"/>
          <w:lang w:val="pt-PT"/>
        </w:rPr>
        <w:t>e deum</w:t>
      </w:r>
      <w:r>
        <w:rPr>
          <w:lang w:val="pt-PT"/>
        </w:rPr>
        <w:t xml:space="preserve"> dicitur</w:t>
      </w:r>
      <w:r w:rsidR="00885488" w:rsidRPr="00B779A9">
        <w:rPr>
          <w:lang w:val="pt-PT"/>
        </w:rPr>
        <w:t>.</w:t>
      </w:r>
      <w:r w:rsidR="00D52E05">
        <w:rPr>
          <w:lang w:val="pt-PT"/>
        </w:rPr>
        <w:t xml:space="preserve"> </w:t>
      </w:r>
      <w:r w:rsidR="00885488" w:rsidRPr="00B779A9">
        <w:rPr>
          <w:lang w:val="pt-PT"/>
        </w:rPr>
        <w:t>Si fuerit dies dominicus omnia per totum agantur ut de sancto Georgio supra.</w:t>
      </w:r>
    </w:p>
    <w:p w:rsidR="00885488" w:rsidRPr="00234396" w:rsidRDefault="00301FC1" w:rsidP="00415109">
      <w:pPr>
        <w:rPr>
          <w:lang w:val="en-US"/>
        </w:rPr>
      </w:pPr>
      <w:r w:rsidRPr="00234396">
        <w:rPr>
          <w:rStyle w:val="Time1"/>
          <w:lang w:val="en-US"/>
        </w:rPr>
        <w:t>Ad laudes</w:t>
      </w:r>
      <w:r w:rsidR="00885488" w:rsidRPr="00234396">
        <w:rPr>
          <w:lang w:val="en-US"/>
        </w:rPr>
        <w:t xml:space="preserve"> AN </w:t>
      </w:r>
      <w:r w:rsidR="00885488" w:rsidRPr="00234396">
        <w:rPr>
          <w:rStyle w:val="Incipit"/>
          <w:lang w:val="en-US"/>
        </w:rPr>
        <w:t>Iustum</w:t>
      </w:r>
      <w:r w:rsidR="005A362F" w:rsidRPr="00234396">
        <w:rPr>
          <w:i/>
          <w:lang w:val="en-US"/>
        </w:rPr>
        <w:t xml:space="preserve"> </w:t>
      </w:r>
      <w:r w:rsidR="00885488" w:rsidRPr="00234396">
        <w:rPr>
          <w:rStyle w:val="Incipit"/>
          <w:lang w:val="en-US"/>
        </w:rPr>
        <w:t>deduxit</w:t>
      </w:r>
      <w:r w:rsidR="00885488" w:rsidRPr="00234396">
        <w:rPr>
          <w:lang w:val="en-US"/>
        </w:rPr>
        <w:t xml:space="preserve"> cum reliquis</w:t>
      </w:r>
      <w:r w:rsidR="00DD1415" w:rsidRPr="00234396">
        <w:rPr>
          <w:lang w:val="en-US"/>
        </w:rPr>
        <w:t>@93.</w:t>
      </w:r>
      <w:r w:rsidR="00885488" w:rsidRPr="00234396">
        <w:rPr>
          <w:lang w:val="en-US"/>
        </w:rPr>
        <w:t xml:space="preserve"> HY </w:t>
      </w:r>
      <w:r w:rsidR="00885488" w:rsidRPr="00234396">
        <w:rPr>
          <w:rStyle w:val="Incipit"/>
          <w:lang w:val="en-US"/>
        </w:rPr>
        <w:t>Martyr</w:t>
      </w:r>
      <w:r w:rsidR="005A362F" w:rsidRPr="00234396">
        <w:rPr>
          <w:i/>
          <w:lang w:val="en-US"/>
        </w:rPr>
        <w:t xml:space="preserve"> </w:t>
      </w:r>
      <w:r w:rsidR="00885488" w:rsidRPr="00234396">
        <w:rPr>
          <w:rStyle w:val="Incipit"/>
          <w:lang w:val="en-US"/>
        </w:rPr>
        <w:t>dei</w:t>
      </w:r>
      <w:r w:rsidR="00885488" w:rsidRPr="00234396">
        <w:rPr>
          <w:lang w:val="en-US"/>
        </w:rPr>
        <w:t xml:space="preserve">. VS </w:t>
      </w:r>
      <w:r w:rsidR="00885488" w:rsidRPr="00234396">
        <w:rPr>
          <w:rStyle w:val="Incipit"/>
          <w:lang w:val="en-US"/>
        </w:rPr>
        <w:t>Iustus</w:t>
      </w:r>
      <w:r w:rsidR="005A362F" w:rsidRPr="00234396">
        <w:rPr>
          <w:i/>
          <w:lang w:val="en-US"/>
        </w:rPr>
        <w:t xml:space="preserve"> </w:t>
      </w:r>
      <w:r w:rsidR="00885488" w:rsidRPr="00234396">
        <w:rPr>
          <w:rStyle w:val="Incipit"/>
          <w:lang w:val="en-US"/>
        </w:rPr>
        <w:t>ut</w:t>
      </w:r>
      <w:r w:rsidR="005A362F" w:rsidRPr="00234396">
        <w:rPr>
          <w:i/>
          <w:lang w:val="en-US"/>
        </w:rPr>
        <w:t xml:space="preserve"> </w:t>
      </w:r>
      <w:r w:rsidR="00885488" w:rsidRPr="00234396">
        <w:rPr>
          <w:rStyle w:val="Incipit"/>
          <w:lang w:val="en-US"/>
        </w:rPr>
        <w:t>palma</w:t>
      </w:r>
      <w:r w:rsidR="00885488" w:rsidRPr="00234396">
        <w:rPr>
          <w:lang w:val="en-US"/>
        </w:rPr>
        <w:t xml:space="preserve">. </w:t>
      </w:r>
      <w:r w:rsidR="00885488" w:rsidRPr="00B779A9">
        <w:rPr>
          <w:lang w:val="fr-FR"/>
        </w:rPr>
        <w:t xml:space="preserve">AB </w:t>
      </w:r>
      <w:r w:rsidR="00885488" w:rsidRPr="005A362F">
        <w:rPr>
          <w:rStyle w:val="Incipit"/>
          <w:lang w:val="fr-FR"/>
        </w:rPr>
        <w:t>Iste</w:t>
      </w:r>
      <w:r w:rsidR="005A362F" w:rsidRPr="00BE7D55">
        <w:rPr>
          <w:i/>
          <w:lang w:val="fr-FR"/>
        </w:rPr>
        <w:t xml:space="preserve"> </w:t>
      </w:r>
      <w:r w:rsidR="00885488" w:rsidRPr="005A362F">
        <w:rPr>
          <w:rStyle w:val="Incipit"/>
          <w:lang w:val="fr-FR"/>
        </w:rPr>
        <w:t>cog</w:t>
      </w:r>
      <w:r w:rsidR="00D80D0C" w:rsidRPr="005A362F">
        <w:rPr>
          <w:rStyle w:val="Incipit"/>
          <w:lang w:val="fr-FR"/>
        </w:rPr>
        <w:t>nov</w:t>
      </w:r>
      <w:r w:rsidR="00885488" w:rsidRPr="005A362F">
        <w:rPr>
          <w:rStyle w:val="Incipit"/>
          <w:lang w:val="fr-FR"/>
        </w:rPr>
        <w:t>it</w:t>
      </w:r>
      <w:r w:rsidR="005A362F" w:rsidRPr="00BE7D55">
        <w:rPr>
          <w:i/>
          <w:lang w:val="fr-FR"/>
        </w:rPr>
        <w:t xml:space="preserve"> </w:t>
      </w:r>
      <w:r w:rsidR="00E56159" w:rsidRPr="005A362F">
        <w:rPr>
          <w:rStyle w:val="Incipit"/>
          <w:lang w:val="fr-FR"/>
        </w:rPr>
        <w:t>iustiti</w:t>
      </w:r>
      <w:r w:rsidR="00885488" w:rsidRPr="005A362F">
        <w:rPr>
          <w:rStyle w:val="Incipit"/>
          <w:lang w:val="fr-FR"/>
        </w:rPr>
        <w:t>am</w:t>
      </w:r>
      <w:r w:rsidR="00DD1415">
        <w:rPr>
          <w:lang w:val="fr-FR"/>
        </w:rPr>
        <w:t>@</w:t>
      </w:r>
      <w:r w:rsidR="00DD1415" w:rsidRPr="00B779A9">
        <w:rPr>
          <w:lang w:val="fr-FR"/>
        </w:rPr>
        <w:t>93.</w:t>
      </w:r>
      <w:r w:rsidR="00885488" w:rsidRPr="00B779A9">
        <w:rPr>
          <w:lang w:val="fr-FR"/>
        </w:rPr>
        <w:t xml:space="preserve"> </w:t>
      </w:r>
      <w:r w:rsidR="00D52E05">
        <w:rPr>
          <w:lang w:val="fr-FR"/>
        </w:rPr>
        <w:t xml:space="preserve">Suffragium </w:t>
      </w:r>
      <w:r w:rsidR="00BA24A1" w:rsidRPr="00B779A9">
        <w:rPr>
          <w:lang w:val="fr-FR"/>
        </w:rPr>
        <w:t>[</w:t>
      </w:r>
      <w:r w:rsidR="00D52E05">
        <w:rPr>
          <w:lang w:val="fr-FR"/>
        </w:rPr>
        <w:t>d</w:t>
      </w:r>
      <w:r w:rsidR="00885488" w:rsidRPr="00B779A9">
        <w:rPr>
          <w:lang w:val="fr-FR"/>
        </w:rPr>
        <w:t>e resurrectione</w:t>
      </w:r>
      <w:r w:rsidR="00BA24A1" w:rsidRPr="00B779A9">
        <w:rPr>
          <w:lang w:val="fr-FR"/>
        </w:rPr>
        <w:t>]</w:t>
      </w:r>
      <w:r w:rsidR="00885488" w:rsidRPr="00B779A9">
        <w:rPr>
          <w:lang w:val="fr-FR"/>
        </w:rPr>
        <w:t xml:space="preserve"> AC </w:t>
      </w:r>
      <w:r w:rsidR="00885488" w:rsidRPr="005A362F">
        <w:rPr>
          <w:rStyle w:val="Incipit"/>
          <w:lang w:val="fr-FR"/>
        </w:rPr>
        <w:t>Surrexit</w:t>
      </w:r>
      <w:r w:rsidR="005A362F" w:rsidRPr="00BE7D55">
        <w:rPr>
          <w:i/>
          <w:lang w:val="fr-FR"/>
        </w:rPr>
        <w:t xml:space="preserve"> </w:t>
      </w:r>
      <w:r w:rsidR="00885488" w:rsidRPr="005A362F">
        <w:rPr>
          <w:rStyle w:val="Incipit"/>
          <w:lang w:val="fr-FR"/>
        </w:rPr>
        <w:t>dominus</w:t>
      </w:r>
      <w:r w:rsidR="005A362F" w:rsidRPr="00BE7D55">
        <w:rPr>
          <w:i/>
          <w:lang w:val="fr-FR"/>
        </w:rPr>
        <w:t xml:space="preserve"> </w:t>
      </w:r>
      <w:r w:rsidR="00885488" w:rsidRPr="005A362F">
        <w:rPr>
          <w:rStyle w:val="Incipit"/>
          <w:lang w:val="fr-FR"/>
        </w:rPr>
        <w:t>de</w:t>
      </w:r>
      <w:r w:rsidR="005A362F" w:rsidRPr="00BE7D55">
        <w:rPr>
          <w:i/>
          <w:lang w:val="fr-FR"/>
        </w:rPr>
        <w:t xml:space="preserve"> </w:t>
      </w:r>
      <w:r w:rsidR="00885488" w:rsidRPr="005A362F">
        <w:rPr>
          <w:rStyle w:val="Incipit"/>
          <w:lang w:val="fr-FR"/>
        </w:rPr>
        <w:t>sepulchro</w:t>
      </w:r>
      <w:r w:rsidR="00DD1415">
        <w:rPr>
          <w:lang w:val="fr-FR"/>
        </w:rPr>
        <w:t>@</w:t>
      </w:r>
      <w:r w:rsidR="00DD1415" w:rsidRPr="00B779A9">
        <w:rPr>
          <w:lang w:val="fr-FR"/>
        </w:rPr>
        <w:t>18.</w:t>
      </w:r>
      <w:r w:rsidR="00885488" w:rsidRPr="00B779A9">
        <w:rPr>
          <w:lang w:val="fr-FR"/>
        </w:rPr>
        <w:t xml:space="preserve"> </w:t>
      </w:r>
      <w:r w:rsidR="00BA24A1" w:rsidRPr="00B779A9">
        <w:rPr>
          <w:lang w:val="fr-FR"/>
        </w:rPr>
        <w:t>[</w:t>
      </w:r>
      <w:r w:rsidR="00885488" w:rsidRPr="00B779A9">
        <w:rPr>
          <w:lang w:val="fr-FR"/>
        </w:rPr>
        <w:t>De beata virgine</w:t>
      </w:r>
      <w:r>
        <w:rPr>
          <w:lang w:val="fr-FR"/>
        </w:rPr>
        <w:t>]</w:t>
      </w:r>
      <w:r w:rsidR="00885488" w:rsidRPr="00B779A9">
        <w:rPr>
          <w:lang w:val="fr-FR"/>
        </w:rPr>
        <w:t xml:space="preserve"> </w:t>
      </w:r>
      <w:r>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5A362F">
        <w:rPr>
          <w:rStyle w:val="Incipit"/>
          <w:lang w:val="fr-FR"/>
        </w:rPr>
        <w:t>Alleluia</w:t>
      </w:r>
      <w:r w:rsidR="005A362F" w:rsidRPr="00BE7D55">
        <w:rPr>
          <w:i/>
          <w:lang w:val="fr-FR"/>
        </w:rPr>
        <w:t xml:space="preserve"> </w:t>
      </w:r>
      <w:r w:rsidR="00885488" w:rsidRPr="005A362F">
        <w:rPr>
          <w:rStyle w:val="Incipit"/>
          <w:lang w:val="fr-FR"/>
        </w:rPr>
        <w:t>sancta</w:t>
      </w:r>
      <w:r w:rsidR="00885488" w:rsidRPr="00B779A9">
        <w:rPr>
          <w:lang w:val="fr-FR"/>
        </w:rPr>
        <w:t xml:space="preserve">. (252v) De omnibus sanctis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5A362F">
        <w:rPr>
          <w:rStyle w:val="Incipit"/>
          <w:lang w:val="fr-FR"/>
        </w:rPr>
        <w:t>Vox</w:t>
      </w:r>
      <w:r w:rsidR="005A362F" w:rsidRPr="00BE7D55">
        <w:rPr>
          <w:i/>
          <w:lang w:val="fr-FR"/>
        </w:rPr>
        <w:t xml:space="preserve"> </w:t>
      </w:r>
      <w:r w:rsidR="00FA3B56" w:rsidRPr="005A362F">
        <w:rPr>
          <w:rStyle w:val="Incipit"/>
          <w:lang w:val="fr-FR"/>
        </w:rPr>
        <w:t>laetit</w:t>
      </w:r>
      <w:r w:rsidR="00885488" w:rsidRPr="005A362F">
        <w:rPr>
          <w:rStyle w:val="Incipit"/>
          <w:lang w:val="fr-FR"/>
        </w:rPr>
        <w:t>iae</w:t>
      </w:r>
      <w:r w:rsidR="00DD1415">
        <w:rPr>
          <w:lang w:val="fr-FR"/>
        </w:rPr>
        <w:t>@</w:t>
      </w:r>
      <w:r w:rsidR="00DD1415" w:rsidRPr="00B779A9">
        <w:rPr>
          <w:lang w:val="fr-FR"/>
        </w:rPr>
        <w:t>92.</w:t>
      </w:r>
      <w:r w:rsidR="00885488" w:rsidRPr="00B779A9">
        <w:rPr>
          <w:lang w:val="fr-FR"/>
        </w:rPr>
        <w:t xml:space="preserve"> </w:t>
      </w:r>
      <w:r w:rsidR="003525EF" w:rsidRPr="00234396">
        <w:rPr>
          <w:lang w:val="en-US"/>
        </w:rPr>
        <w:t xml:space="preserve">[BD] </w:t>
      </w:r>
      <w:r w:rsidR="005F6F99" w:rsidRPr="00234396">
        <w:rPr>
          <w:rStyle w:val="Incipit"/>
          <w:lang w:val="en-US"/>
        </w:rPr>
        <w:t>Benedicamus</w:t>
      </w:r>
      <w:r w:rsidR="003525EF" w:rsidRPr="00234396">
        <w:rPr>
          <w:lang w:val="en-US"/>
        </w:rPr>
        <w:t xml:space="preserve"> cum</w:t>
      </w:r>
      <w:r w:rsidR="00885488" w:rsidRPr="00234396">
        <w:rPr>
          <w:lang w:val="en-US"/>
        </w:rPr>
        <w:t xml:space="preserve"> tribus alleluia simpliciter.</w:t>
      </w:r>
    </w:p>
    <w:p w:rsidR="00885488" w:rsidRPr="00234396" w:rsidRDefault="00301FC1" w:rsidP="00415109">
      <w:pPr>
        <w:rPr>
          <w:lang w:val="en-US"/>
        </w:rPr>
      </w:pPr>
      <w:r w:rsidRPr="00234396">
        <w:rPr>
          <w:rStyle w:val="Time1"/>
          <w:lang w:val="en-US"/>
        </w:rPr>
        <w:t>Ad horas</w:t>
      </w:r>
      <w:r w:rsidR="00885488" w:rsidRPr="00234396">
        <w:rPr>
          <w:lang w:val="en-US"/>
        </w:rPr>
        <w:t xml:space="preserve"> laudes dicantur.</w:t>
      </w:r>
    </w:p>
    <w:p w:rsidR="00885488" w:rsidRPr="00B779A9" w:rsidRDefault="00301FC1" w:rsidP="00415109">
      <w:pPr>
        <w:rPr>
          <w:lang w:val="pt-PT"/>
        </w:rPr>
      </w:pPr>
      <w:r w:rsidRPr="00234396">
        <w:rPr>
          <w:rStyle w:val="Time1"/>
          <w:lang w:val="en-US"/>
        </w:rPr>
        <w:t>Ad missam</w:t>
      </w:r>
      <w:r w:rsidR="00885488" w:rsidRPr="00234396">
        <w:rPr>
          <w:lang w:val="en-US"/>
        </w:rPr>
        <w:t xml:space="preserve"> IN </w:t>
      </w:r>
      <w:r w:rsidR="00885488" w:rsidRPr="00234396">
        <w:rPr>
          <w:rStyle w:val="Incipit"/>
          <w:lang w:val="en-US"/>
        </w:rPr>
        <w:t>Protexisti</w:t>
      </w:r>
      <w:r w:rsidR="005A362F" w:rsidRPr="00234396">
        <w:rPr>
          <w:i/>
          <w:lang w:val="en-US"/>
        </w:rPr>
        <w:t xml:space="preserve"> </w:t>
      </w:r>
      <w:r w:rsidR="00885488" w:rsidRPr="00234396">
        <w:rPr>
          <w:rStyle w:val="Incipit"/>
          <w:lang w:val="en-US"/>
        </w:rPr>
        <w:t>me</w:t>
      </w:r>
      <w:r w:rsidR="00DD1415" w:rsidRPr="00234396">
        <w:rPr>
          <w:lang w:val="en-US"/>
        </w:rPr>
        <w:t>@151.</w:t>
      </w:r>
      <w:r w:rsidR="00885488" w:rsidRPr="00234396">
        <w:rPr>
          <w:lang w:val="en-US"/>
        </w:rPr>
        <w:t xml:space="preserve"> </w:t>
      </w:r>
      <w:r w:rsidR="00836F10" w:rsidRPr="00B779A9">
        <w:rPr>
          <w:lang w:val="fr-FR"/>
        </w:rPr>
        <w:t xml:space="preserve">[KY] </w:t>
      </w:r>
      <w:r w:rsidR="00836F10" w:rsidRPr="005A362F">
        <w:rPr>
          <w:rStyle w:val="Incipit"/>
          <w:lang w:val="fr-FR"/>
        </w:rPr>
        <w:t>Kyrie</w:t>
      </w:r>
      <w:r w:rsidR="00836F10" w:rsidRPr="00B779A9">
        <w:rPr>
          <w:lang w:val="fr-FR"/>
        </w:rPr>
        <w:t xml:space="preserve"> et [SA] </w:t>
      </w:r>
      <w:r w:rsidR="00836F10" w:rsidRPr="005A362F">
        <w:rPr>
          <w:rStyle w:val="Incipit"/>
          <w:lang w:val="fr-FR"/>
        </w:rPr>
        <w:t>Sanctus</w:t>
      </w:r>
      <w:r w:rsidR="00836F10" w:rsidRPr="00B779A9">
        <w:rPr>
          <w:lang w:val="fr-FR"/>
        </w:rPr>
        <w:t xml:space="preserve"> </w:t>
      </w:r>
      <w:r w:rsidR="00885488" w:rsidRPr="00B779A9">
        <w:rPr>
          <w:lang w:val="fr-FR"/>
        </w:rPr>
        <w:t xml:space="preserve">sub </w:t>
      </w:r>
      <w:r w:rsidR="000F4FB4" w:rsidRPr="00B779A9">
        <w:rPr>
          <w:lang w:val="fr-FR"/>
        </w:rPr>
        <w:t>novem</w:t>
      </w:r>
      <w:r w:rsidR="00885488" w:rsidRPr="00B779A9">
        <w:rPr>
          <w:lang w:val="fr-FR"/>
        </w:rPr>
        <w:t xml:space="preserve"> lectionibus. </w:t>
      </w:r>
      <w:r w:rsidR="00885488" w:rsidRPr="00B779A9">
        <w:rPr>
          <w:lang w:val="pt-PT"/>
        </w:rPr>
        <w:t>Primum AL</w:t>
      </w:r>
      <w:r w:rsidR="00836F10" w:rsidRPr="00B779A9">
        <w:rPr>
          <w:lang w:val="pt-PT"/>
        </w:rPr>
        <w:t>V</w:t>
      </w:r>
      <w:r w:rsidR="00885488" w:rsidRPr="00B779A9">
        <w:rPr>
          <w:lang w:val="pt-PT"/>
        </w:rPr>
        <w:t xml:space="preserve"> </w:t>
      </w:r>
      <w:r w:rsidR="00885488" w:rsidRPr="005A362F">
        <w:rPr>
          <w:rStyle w:val="Incipit"/>
          <w:lang w:val="pt-PT"/>
        </w:rPr>
        <w:t>Gaudete</w:t>
      </w:r>
      <w:r w:rsidR="005A362F" w:rsidRPr="00BE7D55">
        <w:rPr>
          <w:i/>
          <w:lang w:val="pt-PT"/>
        </w:rPr>
        <w:t xml:space="preserve"> </w:t>
      </w:r>
      <w:r w:rsidR="00885488" w:rsidRPr="005A362F">
        <w:rPr>
          <w:rStyle w:val="Incipit"/>
          <w:lang w:val="pt-PT"/>
        </w:rPr>
        <w:t>iusti</w:t>
      </w:r>
      <w:r w:rsidR="00DD1415">
        <w:rPr>
          <w:lang w:val="pt-PT"/>
        </w:rPr>
        <w:t>@</w:t>
      </w:r>
      <w:r w:rsidR="00DD1415" w:rsidRPr="00B779A9">
        <w:rPr>
          <w:lang w:val="pt-PT"/>
        </w:rPr>
        <w:t>151.</w:t>
      </w:r>
      <w:r w:rsidR="00885488" w:rsidRPr="00B779A9">
        <w:rPr>
          <w:lang w:val="pt-PT"/>
        </w:rPr>
        <w:t xml:space="preserve"> Secundum </w:t>
      </w:r>
      <w:r w:rsidR="00BA24A1" w:rsidRPr="00B779A9">
        <w:rPr>
          <w:lang w:val="pt-PT"/>
        </w:rPr>
        <w:t>[</w:t>
      </w:r>
      <w:r w:rsidR="00885488" w:rsidRPr="00B779A9">
        <w:rPr>
          <w:lang w:val="pt-PT"/>
        </w:rPr>
        <w:t>AL</w:t>
      </w:r>
      <w:r w:rsidR="00836F10" w:rsidRPr="00B779A9">
        <w:rPr>
          <w:lang w:val="pt-PT"/>
        </w:rPr>
        <w:t>V</w:t>
      </w:r>
      <w:r w:rsidR="00BA24A1" w:rsidRPr="00B779A9">
        <w:rPr>
          <w:lang w:val="pt-PT"/>
        </w:rPr>
        <w:t>]</w:t>
      </w:r>
      <w:r w:rsidR="00885488" w:rsidRPr="00B779A9">
        <w:rPr>
          <w:lang w:val="pt-PT"/>
        </w:rPr>
        <w:t xml:space="preserve"> </w:t>
      </w:r>
      <w:r w:rsidR="00885488" w:rsidRPr="005A362F">
        <w:rPr>
          <w:rStyle w:val="Incipit"/>
          <w:lang w:val="pt-PT"/>
        </w:rPr>
        <w:t>Christus</w:t>
      </w:r>
      <w:r w:rsidR="005A362F" w:rsidRPr="00BE7D55">
        <w:rPr>
          <w:i/>
          <w:lang w:val="pt-PT"/>
        </w:rPr>
        <w:t xml:space="preserve"> </w:t>
      </w:r>
      <w:r w:rsidR="00885488" w:rsidRPr="005A362F">
        <w:rPr>
          <w:rStyle w:val="Incipit"/>
          <w:lang w:val="pt-PT"/>
        </w:rPr>
        <w:t>resurgens</w:t>
      </w:r>
      <w:r w:rsidR="00DD1415">
        <w:rPr>
          <w:lang w:val="pt-PT"/>
        </w:rPr>
        <w:t>@</w:t>
      </w:r>
      <w:r w:rsidR="00DD1415" w:rsidRPr="00B779A9">
        <w:rPr>
          <w:lang w:val="pt-PT"/>
        </w:rPr>
        <w:t>139.</w:t>
      </w:r>
      <w:r w:rsidR="00885488" w:rsidRPr="00B779A9">
        <w:rPr>
          <w:lang w:val="pt-PT"/>
        </w:rPr>
        <w:t xml:space="preserve"> Nullam sequentiam. OF </w:t>
      </w:r>
      <w:r w:rsidR="00885488" w:rsidRPr="005A362F">
        <w:rPr>
          <w:rStyle w:val="Incipit"/>
          <w:lang w:val="pt-PT"/>
        </w:rPr>
        <w:t>Confitebuntur</w:t>
      </w:r>
      <w:r w:rsidR="005A362F" w:rsidRPr="00BE7D55">
        <w:rPr>
          <w:i/>
          <w:lang w:val="pt-PT"/>
        </w:rPr>
        <w:t xml:space="preserve"> </w:t>
      </w:r>
      <w:r w:rsidR="00885488" w:rsidRPr="005A362F">
        <w:rPr>
          <w:rStyle w:val="Incipit"/>
          <w:lang w:val="pt-PT"/>
        </w:rPr>
        <w:t>caeli</w:t>
      </w:r>
      <w:r w:rsidR="00DD1415">
        <w:rPr>
          <w:lang w:val="pt-PT"/>
        </w:rPr>
        <w:t>@</w:t>
      </w:r>
      <w:r w:rsidR="00DD1415" w:rsidRPr="00B779A9">
        <w:rPr>
          <w:lang w:val="pt-PT"/>
        </w:rPr>
        <w:t>151.</w:t>
      </w:r>
      <w:r w:rsidR="00885488" w:rsidRPr="00B779A9">
        <w:rPr>
          <w:lang w:val="pt-PT"/>
        </w:rPr>
        <w:t xml:space="preserve"> CO </w:t>
      </w:r>
      <w:r w:rsidR="00885488" w:rsidRPr="005A362F">
        <w:rPr>
          <w:rStyle w:val="Incipit"/>
          <w:lang w:val="pt-PT"/>
        </w:rPr>
        <w:t>Laetabitur</w:t>
      </w:r>
      <w:r w:rsidR="005A362F" w:rsidRPr="00BE7D55">
        <w:rPr>
          <w:i/>
          <w:lang w:val="pt-PT"/>
        </w:rPr>
        <w:t xml:space="preserve"> </w:t>
      </w:r>
      <w:r w:rsidR="00885488" w:rsidRPr="005A362F">
        <w:rPr>
          <w:rStyle w:val="Incipit"/>
          <w:lang w:val="pt-PT"/>
        </w:rPr>
        <w:t>iustus</w:t>
      </w:r>
      <w:r w:rsidR="00DD1415">
        <w:rPr>
          <w:lang w:val="pt-PT"/>
        </w:rPr>
        <w:t>@</w:t>
      </w:r>
      <w:r w:rsidR="00DD1415" w:rsidRPr="00B779A9">
        <w:rPr>
          <w:lang w:val="pt-PT"/>
        </w:rPr>
        <w:t>152.</w:t>
      </w:r>
      <w:r w:rsidR="00885488" w:rsidRPr="00B779A9">
        <w:rPr>
          <w:lang w:val="pt-PT"/>
        </w:rPr>
        <w:t xml:space="preserve"> Si hoc festum in dominicam </w:t>
      </w:r>
      <w:r w:rsidR="0007245A" w:rsidRPr="00B779A9">
        <w:rPr>
          <w:lang w:val="pt-PT"/>
        </w:rPr>
        <w:t>venerit</w:t>
      </w:r>
      <w:r w:rsidR="00885488" w:rsidRPr="00B779A9">
        <w:rPr>
          <w:lang w:val="pt-PT"/>
        </w:rPr>
        <w:t xml:space="preserve"> </w:t>
      </w:r>
      <w:r w:rsidR="00D52E05">
        <w:rPr>
          <w:lang w:val="pt-PT"/>
        </w:rPr>
        <w:t xml:space="preserve">sequentiam </w:t>
      </w:r>
      <w:r w:rsidR="00885488" w:rsidRPr="00B779A9">
        <w:rPr>
          <w:lang w:val="pt-PT"/>
        </w:rPr>
        <w:t xml:space="preserve">accipimus </w:t>
      </w:r>
      <w:r w:rsidR="00D52E05">
        <w:rPr>
          <w:lang w:val="pt-PT"/>
        </w:rPr>
        <w:t>[</w:t>
      </w:r>
      <w:r w:rsidR="00885488" w:rsidRPr="00B779A9">
        <w:rPr>
          <w:lang w:val="pt-PT"/>
        </w:rPr>
        <w:t>SE</w:t>
      </w:r>
      <w:r w:rsidR="00D52E05">
        <w:rPr>
          <w:lang w:val="pt-PT"/>
        </w:rPr>
        <w:t>]</w:t>
      </w:r>
      <w:r w:rsidR="00885488" w:rsidRPr="00B779A9">
        <w:rPr>
          <w:lang w:val="pt-PT"/>
        </w:rPr>
        <w:t xml:space="preserve"> </w:t>
      </w:r>
      <w:r w:rsidR="00885488" w:rsidRPr="005A362F">
        <w:rPr>
          <w:rStyle w:val="Incipit"/>
          <w:lang w:val="pt-PT"/>
        </w:rPr>
        <w:t>Agni</w:t>
      </w:r>
      <w:r w:rsidR="005A362F" w:rsidRPr="00BE7D55">
        <w:rPr>
          <w:i/>
          <w:lang w:val="pt-PT"/>
        </w:rPr>
        <w:t xml:space="preserve"> </w:t>
      </w:r>
      <w:r w:rsidR="00885488" w:rsidRPr="005A362F">
        <w:rPr>
          <w:rStyle w:val="Incipit"/>
          <w:lang w:val="pt-PT"/>
        </w:rPr>
        <w:t>paschalis</w:t>
      </w:r>
      <w:r w:rsidR="00DD1415">
        <w:rPr>
          <w:lang w:val="pt-PT"/>
        </w:rPr>
        <w:t>@</w:t>
      </w:r>
      <w:r w:rsidR="00DD1415" w:rsidRPr="00B779A9">
        <w:rPr>
          <w:lang w:val="pt-PT"/>
        </w:rPr>
        <w:t>283.</w:t>
      </w:r>
      <w:r w:rsidR="00885488" w:rsidRPr="00B779A9">
        <w:rPr>
          <w:lang w:val="pt-PT"/>
        </w:rPr>
        <w:t xml:space="preserve"> </w:t>
      </w:r>
      <w:r w:rsidR="00836F10" w:rsidRPr="00B779A9">
        <w:rPr>
          <w:lang w:val="pt-PT"/>
        </w:rPr>
        <w:t xml:space="preserve">[KY] </w:t>
      </w:r>
      <w:r w:rsidR="00836F10" w:rsidRPr="005A362F">
        <w:rPr>
          <w:rStyle w:val="Incipit"/>
          <w:lang w:val="pt-PT"/>
        </w:rPr>
        <w:t>Kyrie</w:t>
      </w:r>
      <w:r w:rsidR="00836F10" w:rsidRPr="00B779A9">
        <w:rPr>
          <w:lang w:val="pt-PT"/>
        </w:rPr>
        <w:t xml:space="preserve"> et [SA] </w:t>
      </w:r>
      <w:r w:rsidR="00836F10" w:rsidRPr="005A362F">
        <w:rPr>
          <w:rStyle w:val="Incipit"/>
          <w:lang w:val="pt-PT"/>
        </w:rPr>
        <w:t>Sanctus</w:t>
      </w:r>
      <w:r w:rsidR="00885488" w:rsidRPr="00B779A9">
        <w:rPr>
          <w:lang w:val="pt-PT"/>
        </w:rPr>
        <w:t xml:space="preserve"> paschaliter.</w:t>
      </w:r>
    </w:p>
    <w:p w:rsidR="00885488" w:rsidRPr="00BC2E91" w:rsidRDefault="00301FC1" w:rsidP="00415109">
      <w:pPr>
        <w:rPr>
          <w:lang w:val="fr-FR"/>
        </w:rPr>
      </w:pPr>
      <w:r w:rsidRPr="00BC2E91">
        <w:rPr>
          <w:rStyle w:val="Time1"/>
          <w:lang w:val="pt-PT"/>
        </w:rPr>
        <w:t>Ad secundas vesperas</w:t>
      </w:r>
      <w:r w:rsidR="00885488" w:rsidRPr="00B779A9">
        <w:rPr>
          <w:lang w:val="pt-PT"/>
        </w:rPr>
        <w:t xml:space="preserve"> AN </w:t>
      </w:r>
      <w:r w:rsidR="00885488" w:rsidRPr="00BC2E91">
        <w:rPr>
          <w:rStyle w:val="Incipit"/>
          <w:lang w:val="pt-PT"/>
        </w:rPr>
        <w:t>Iustum deduxit dominus</w:t>
      </w:r>
      <w:r w:rsidR="00885488" w:rsidRPr="00B779A9">
        <w:rPr>
          <w:lang w:val="pt-PT"/>
        </w:rPr>
        <w:t xml:space="preserve"> cum reliquis. </w:t>
      </w:r>
      <w:r w:rsidR="00885488">
        <w:rPr>
          <w:lang w:val="en-US"/>
        </w:rPr>
        <w:t xml:space="preserve">PS </w:t>
      </w:r>
      <w:r w:rsidR="00885488" w:rsidRPr="00BC2E91">
        <w:rPr>
          <w:rStyle w:val="Incipit"/>
          <w:lang w:val="en-US"/>
        </w:rPr>
        <w:t xml:space="preserve">Beatus </w:t>
      </w:r>
      <w:r w:rsidR="00C31823" w:rsidRPr="00BC2E91">
        <w:rPr>
          <w:rStyle w:val="Incipit"/>
          <w:lang w:val="en-US"/>
        </w:rPr>
        <w:t>vir</w:t>
      </w:r>
      <w:r w:rsidR="00885488">
        <w:rPr>
          <w:lang w:val="en-US"/>
        </w:rPr>
        <w:t xml:space="preserve">. </w:t>
      </w:r>
      <w:r w:rsidR="00BA24A1">
        <w:rPr>
          <w:lang w:val="en-US"/>
        </w:rPr>
        <w:t>[</w:t>
      </w:r>
      <w:r w:rsidR="00885488">
        <w:rPr>
          <w:lang w:val="en-US"/>
        </w:rPr>
        <w:t>PS</w:t>
      </w:r>
      <w:r w:rsidR="00BA24A1">
        <w:rPr>
          <w:lang w:val="en-US"/>
        </w:rPr>
        <w:t>]</w:t>
      </w:r>
      <w:r w:rsidR="00964808">
        <w:rPr>
          <w:lang w:val="en-US"/>
        </w:rPr>
        <w:t xml:space="preserve"> </w:t>
      </w:r>
      <w:r w:rsidR="00885488" w:rsidRPr="00BC2E91">
        <w:rPr>
          <w:rStyle w:val="Incipit"/>
          <w:lang w:val="en-US"/>
        </w:rPr>
        <w:t>Credidi</w:t>
      </w:r>
      <w:r w:rsidR="00885488">
        <w:rPr>
          <w:lang w:val="en-US"/>
        </w:rPr>
        <w:t xml:space="preserve">. </w:t>
      </w:r>
      <w:r w:rsidR="00BA24A1">
        <w:rPr>
          <w:lang w:val="en-US"/>
        </w:rPr>
        <w:t>[</w:t>
      </w:r>
      <w:r w:rsidR="00885488">
        <w:rPr>
          <w:lang w:val="en-US"/>
        </w:rPr>
        <w:t>PS</w:t>
      </w:r>
      <w:r w:rsidR="00BA24A1">
        <w:rPr>
          <w:lang w:val="en-US"/>
        </w:rPr>
        <w:t>]</w:t>
      </w:r>
      <w:r w:rsidR="00885488">
        <w:rPr>
          <w:lang w:val="en-US"/>
        </w:rPr>
        <w:t xml:space="preserve"> </w:t>
      </w:r>
      <w:r w:rsidR="00885488" w:rsidRPr="00BC2E91">
        <w:rPr>
          <w:rStyle w:val="Incipit"/>
          <w:lang w:val="en-US"/>
        </w:rPr>
        <w:t>Ad dominum</w:t>
      </w:r>
      <w:r w:rsidR="00885488">
        <w:rPr>
          <w:lang w:val="en-US"/>
        </w:rPr>
        <w:t xml:space="preserve">. </w:t>
      </w:r>
      <w:r w:rsidR="00BA24A1">
        <w:rPr>
          <w:lang w:val="en-US"/>
        </w:rPr>
        <w:t>[</w:t>
      </w:r>
      <w:r w:rsidR="00885488">
        <w:rPr>
          <w:lang w:val="en-US"/>
        </w:rPr>
        <w:t>PS</w:t>
      </w:r>
      <w:r w:rsidR="00BA24A1">
        <w:rPr>
          <w:lang w:val="en-US"/>
        </w:rPr>
        <w:t>]</w:t>
      </w:r>
      <w:r w:rsidR="00885488">
        <w:rPr>
          <w:lang w:val="en-US"/>
        </w:rPr>
        <w:t xml:space="preserve"> </w:t>
      </w:r>
      <w:r w:rsidR="00885488" w:rsidRPr="00BC2E91">
        <w:rPr>
          <w:rStyle w:val="Incipit"/>
          <w:lang w:val="en-US"/>
        </w:rPr>
        <w:t>Ad te le</w:t>
      </w:r>
      <w:r w:rsidR="00872B44" w:rsidRPr="00BC2E91">
        <w:rPr>
          <w:rStyle w:val="Incipit"/>
          <w:lang w:val="en-US"/>
        </w:rPr>
        <w:t>vavi</w:t>
      </w:r>
      <w:r w:rsidR="00885488">
        <w:rPr>
          <w:lang w:val="en-US"/>
        </w:rPr>
        <w:t xml:space="preserve">. </w:t>
      </w:r>
      <w:r w:rsidR="00BA24A1">
        <w:rPr>
          <w:lang w:val="en-US"/>
        </w:rPr>
        <w:t>[</w:t>
      </w:r>
      <w:r w:rsidR="00885488">
        <w:rPr>
          <w:lang w:val="en-US"/>
        </w:rPr>
        <w:t>PS</w:t>
      </w:r>
      <w:r w:rsidR="00BA24A1">
        <w:rPr>
          <w:lang w:val="en-US"/>
        </w:rPr>
        <w:t>]</w:t>
      </w:r>
      <w:r w:rsidR="00964808">
        <w:rPr>
          <w:lang w:val="en-US"/>
        </w:rPr>
        <w:t xml:space="preserve"> </w:t>
      </w:r>
      <w:r w:rsidR="00885488" w:rsidRPr="00BC2E91">
        <w:rPr>
          <w:rStyle w:val="Incipit"/>
          <w:lang w:val="en-US"/>
        </w:rPr>
        <w:t>De profundis</w:t>
      </w:r>
      <w:r w:rsidR="00885488">
        <w:rPr>
          <w:lang w:val="en-US"/>
        </w:rPr>
        <w:t xml:space="preserve">. HY </w:t>
      </w:r>
      <w:r w:rsidR="00885488" w:rsidRPr="00BC2E91">
        <w:rPr>
          <w:rStyle w:val="Incipit"/>
          <w:lang w:val="en-US"/>
        </w:rPr>
        <w:t>Vita sanctorum</w:t>
      </w:r>
      <w:r w:rsidR="00885488">
        <w:rPr>
          <w:lang w:val="en-US"/>
        </w:rPr>
        <w:t xml:space="preserve">. VS </w:t>
      </w:r>
      <w:r w:rsidR="00885488" w:rsidRPr="00BC2E91">
        <w:rPr>
          <w:rStyle w:val="Incipit"/>
          <w:lang w:val="en-US"/>
        </w:rPr>
        <w:t>Iustus ut palma</w:t>
      </w:r>
      <w:r w:rsidR="00885488">
        <w:rPr>
          <w:lang w:val="en-US"/>
        </w:rPr>
        <w:t xml:space="preserve">. AM </w:t>
      </w:r>
      <w:r w:rsidR="00885488" w:rsidRPr="00BC2E91">
        <w:rPr>
          <w:rStyle w:val="Incipit"/>
          <w:lang w:val="en-US"/>
        </w:rPr>
        <w:t>Iste cog</w:t>
      </w:r>
      <w:r w:rsidR="00D80D0C" w:rsidRPr="00BC2E91">
        <w:rPr>
          <w:rStyle w:val="Incipit"/>
          <w:lang w:val="en-US"/>
        </w:rPr>
        <w:t>nov</w:t>
      </w:r>
      <w:r w:rsidR="00885488" w:rsidRPr="00BC2E91">
        <w:rPr>
          <w:rStyle w:val="Incipit"/>
          <w:lang w:val="en-US"/>
        </w:rPr>
        <w:t xml:space="preserve">it </w:t>
      </w:r>
      <w:r w:rsidR="00E56159" w:rsidRPr="00BC2E91">
        <w:rPr>
          <w:rStyle w:val="Incipit"/>
          <w:lang w:val="en-US"/>
        </w:rPr>
        <w:t>iustiti</w:t>
      </w:r>
      <w:r w:rsidR="00885488" w:rsidRPr="00BC2E91">
        <w:rPr>
          <w:rStyle w:val="Incipit"/>
          <w:lang w:val="en-US"/>
        </w:rPr>
        <w:t>am</w:t>
      </w:r>
      <w:r w:rsidR="00885488">
        <w:rPr>
          <w:lang w:val="en-US"/>
        </w:rPr>
        <w:t xml:space="preserve">. </w:t>
      </w:r>
      <w:r w:rsidR="00D52E05" w:rsidRPr="00BC2E91">
        <w:rPr>
          <w:lang w:val="fr-FR"/>
        </w:rPr>
        <w:t xml:space="preserve">Suffragium </w:t>
      </w:r>
      <w:r w:rsidR="00BA24A1" w:rsidRPr="00B779A9">
        <w:rPr>
          <w:lang w:val="fr-FR"/>
        </w:rPr>
        <w:t>[</w:t>
      </w:r>
      <w:r w:rsidR="00D52E05">
        <w:rPr>
          <w:lang w:val="fr-FR"/>
        </w:rPr>
        <w:t>d</w:t>
      </w:r>
      <w:r w:rsidR="00885488" w:rsidRPr="00B779A9">
        <w:rPr>
          <w:lang w:val="fr-FR"/>
        </w:rPr>
        <w:t>e resurrectione</w:t>
      </w:r>
      <w:r w:rsidR="00BA24A1" w:rsidRPr="00B779A9">
        <w:rPr>
          <w:lang w:val="fr-FR"/>
        </w:rPr>
        <w:t>]</w:t>
      </w:r>
      <w:r w:rsidR="00885488" w:rsidRPr="00B779A9">
        <w:rPr>
          <w:lang w:val="fr-FR"/>
        </w:rPr>
        <w:t xml:space="preserve"> </w:t>
      </w:r>
      <w:r w:rsidR="00D52E05">
        <w:rPr>
          <w:lang w:val="fr-FR"/>
        </w:rPr>
        <w:t>[</w:t>
      </w:r>
      <w:r w:rsidR="00885488" w:rsidRPr="00B779A9">
        <w:rPr>
          <w:lang w:val="fr-FR"/>
        </w:rPr>
        <w:t>AC</w:t>
      </w:r>
      <w:r w:rsidR="00D52E05">
        <w:rPr>
          <w:lang w:val="fr-FR"/>
        </w:rPr>
        <w:t>]</w:t>
      </w:r>
      <w:r w:rsidR="00885488" w:rsidRPr="00B779A9">
        <w:rPr>
          <w:lang w:val="fr-FR"/>
        </w:rPr>
        <w:t xml:space="preserve"> </w:t>
      </w:r>
      <w:r w:rsidR="00885488" w:rsidRPr="00BC2E91">
        <w:rPr>
          <w:rStyle w:val="Incipit"/>
          <w:lang w:val="fr-FR"/>
        </w:rPr>
        <w:t>Surrexit Christus et illuxit</w:t>
      </w:r>
      <w:r w:rsidR="00885488" w:rsidRPr="00B779A9">
        <w:rPr>
          <w:lang w:val="fr-FR"/>
        </w:rPr>
        <w:t xml:space="preserve">. </w:t>
      </w:r>
      <w:r w:rsidR="00BA24A1" w:rsidRPr="00B779A9">
        <w:rPr>
          <w:lang w:val="fr-FR"/>
        </w:rPr>
        <w:t>[</w:t>
      </w:r>
      <w:r w:rsidR="00885488" w:rsidRPr="00B779A9">
        <w:rPr>
          <w:lang w:val="fr-FR"/>
        </w:rPr>
        <w:t>De beata virgine</w:t>
      </w:r>
      <w:r>
        <w:rPr>
          <w:lang w:val="fr-FR"/>
        </w:rPr>
        <w:t>]</w:t>
      </w:r>
      <w:r w:rsidR="00885488" w:rsidRPr="00B779A9">
        <w:rPr>
          <w:lang w:val="fr-FR"/>
        </w:rPr>
        <w:t xml:space="preserve"> </w:t>
      </w:r>
      <w:r>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BC2E91">
        <w:rPr>
          <w:rStyle w:val="Incipit"/>
          <w:lang w:val="fr-FR"/>
        </w:rPr>
        <w:t>Alleluia sancta dei</w:t>
      </w:r>
      <w:r w:rsidR="00885488" w:rsidRPr="00B779A9">
        <w:rPr>
          <w:lang w:val="fr-FR"/>
        </w:rPr>
        <w:t xml:space="preserve">. </w:t>
      </w:r>
      <w:r w:rsidR="00BA24A1" w:rsidRPr="00B779A9">
        <w:rPr>
          <w:lang w:val="fr-FR"/>
        </w:rPr>
        <w:t>[</w:t>
      </w:r>
      <w:r w:rsidR="00885488" w:rsidRPr="00B779A9">
        <w:rPr>
          <w:lang w:val="fr-FR"/>
        </w:rPr>
        <w:t>De omnibus sanctis</w:t>
      </w:r>
      <w:r>
        <w:rPr>
          <w:lang w:val="fr-FR"/>
        </w:rPr>
        <w:t>]</w:t>
      </w:r>
      <w:r w:rsidR="00885488" w:rsidRPr="00B779A9">
        <w:rPr>
          <w:lang w:val="fr-FR"/>
        </w:rPr>
        <w:t xml:space="preserve"> </w:t>
      </w:r>
      <w:r>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BC2E91">
        <w:rPr>
          <w:rStyle w:val="Incipit"/>
          <w:lang w:val="fr-FR"/>
        </w:rPr>
        <w:t>In caelestibus regnis</w:t>
      </w:r>
      <w:r w:rsidR="00885488" w:rsidRPr="00B779A9">
        <w:rPr>
          <w:lang w:val="fr-FR"/>
        </w:rPr>
        <w:t xml:space="preserve">. </w:t>
      </w:r>
      <w:r w:rsidR="003525EF" w:rsidRPr="00B779A9">
        <w:rPr>
          <w:lang w:val="fr-FR"/>
        </w:rPr>
        <w:t xml:space="preserve">[BD] </w:t>
      </w:r>
      <w:r w:rsidR="005F6F99" w:rsidRPr="00BC2E91">
        <w:rPr>
          <w:rStyle w:val="Incipit"/>
          <w:lang w:val="fr-FR"/>
        </w:rPr>
        <w:t>Benedicamus</w:t>
      </w:r>
      <w:r w:rsidR="003525EF" w:rsidRPr="00B779A9">
        <w:rPr>
          <w:lang w:val="fr-FR"/>
        </w:rPr>
        <w:t xml:space="preserve"> cum</w:t>
      </w:r>
      <w:r w:rsidR="00885488" w:rsidRPr="00B779A9">
        <w:rPr>
          <w:lang w:val="fr-FR"/>
        </w:rPr>
        <w:t xml:space="preserve"> tribus alleluia.</w:t>
      </w:r>
    </w:p>
    <w:p w:rsidR="00885488" w:rsidRPr="00BC2E91" w:rsidRDefault="00D52E05" w:rsidP="00415109">
      <w:pPr>
        <w:pStyle w:val="berschrift1"/>
        <w:rPr>
          <w:lang w:val="pt-PT"/>
        </w:rPr>
      </w:pPr>
      <w:r w:rsidRPr="00BC2E91">
        <w:rPr>
          <w:lang w:val="pt-PT"/>
        </w:rPr>
        <w:t xml:space="preserve">(253r) </w:t>
      </w:r>
      <w:r w:rsidR="00885488" w:rsidRPr="00BC2E91">
        <w:rPr>
          <w:lang w:val="pt-PT"/>
        </w:rPr>
        <w:t>DOMINICA TERTIA POST FESTUM PASCHAE</w:t>
      </w:r>
    </w:p>
    <w:p w:rsidR="00885488" w:rsidRPr="005B472A" w:rsidRDefault="00301FC1" w:rsidP="00415109">
      <w:pPr>
        <w:rPr>
          <w:lang w:val="en-US"/>
        </w:rPr>
      </w:pPr>
      <w:r w:rsidRPr="00BC2E91">
        <w:rPr>
          <w:rStyle w:val="Time1"/>
          <w:lang w:val="pt-PT"/>
        </w:rPr>
        <w:t>Ad vesperas</w:t>
      </w:r>
      <w:r w:rsidR="00885488" w:rsidRPr="00BC2E91">
        <w:rPr>
          <w:lang w:val="pt-PT"/>
        </w:rPr>
        <w:t xml:space="preserve"> AN </w:t>
      </w:r>
      <w:r w:rsidR="00885488" w:rsidRPr="00BC2E91">
        <w:rPr>
          <w:rStyle w:val="Incipit"/>
          <w:lang w:val="pt-PT"/>
        </w:rPr>
        <w:t>Alleluia</w:t>
      </w:r>
      <w:r w:rsidR="00885488" w:rsidRPr="00BC2E91">
        <w:rPr>
          <w:lang w:val="pt-PT"/>
        </w:rPr>
        <w:t xml:space="preserve"> </w:t>
      </w:r>
      <w:r w:rsidR="00D52E05" w:rsidRPr="00BC2E91">
        <w:rPr>
          <w:lang w:val="pt-PT"/>
        </w:rPr>
        <w:t>|</w:t>
      </w:r>
      <w:r w:rsidR="00885488" w:rsidRPr="00BC2E91">
        <w:rPr>
          <w:lang w:val="pt-PT"/>
        </w:rPr>
        <w:t>quod</w:t>
      </w:r>
      <w:r w:rsidR="00D52E05" w:rsidRPr="00BC2E91">
        <w:rPr>
          <w:lang w:val="pt-PT"/>
        </w:rPr>
        <w:t>::quae|</w:t>
      </w:r>
      <w:r w:rsidR="00885488" w:rsidRPr="00BC2E91">
        <w:rPr>
          <w:lang w:val="pt-PT"/>
        </w:rPr>
        <w:t xml:space="preserve"> in fine psalmo</w:t>
      </w:r>
      <w:r w:rsidR="00E51BC7" w:rsidRPr="00BC2E91">
        <w:rPr>
          <w:lang w:val="pt-PT"/>
        </w:rPr>
        <w:t>$E::</w:t>
      </w:r>
      <w:r w:rsidR="00885488" w:rsidRPr="00BC2E91">
        <w:rPr>
          <w:lang w:val="pt-PT"/>
        </w:rPr>
        <w:t>rum</w:t>
      </w:r>
      <w:r w:rsidR="00E51BC7" w:rsidRPr="00BC2E91">
        <w:rPr>
          <w:lang w:val="pt-PT"/>
        </w:rPr>
        <w:t>$</w:t>
      </w:r>
      <w:r w:rsidR="00885488" w:rsidRPr="00BC2E91">
        <w:rPr>
          <w:lang w:val="pt-PT"/>
        </w:rPr>
        <w:t xml:space="preserve"> invenitur. PS </w:t>
      </w:r>
      <w:r w:rsidR="00885488" w:rsidRPr="00BC2E91">
        <w:rPr>
          <w:rStyle w:val="Incipit"/>
          <w:lang w:val="pt-PT"/>
        </w:rPr>
        <w:t>Benedictus</w:t>
      </w:r>
      <w:r w:rsidR="005A362F" w:rsidRPr="00BC2E91">
        <w:rPr>
          <w:i/>
          <w:lang w:val="pt-PT"/>
        </w:rPr>
        <w:t xml:space="preserve"> </w:t>
      </w:r>
      <w:r w:rsidR="00885488" w:rsidRPr="00BC2E91">
        <w:rPr>
          <w:lang w:val="pt-PT"/>
        </w:rPr>
        <w:t xml:space="preserve">cum reliquis. RP </w:t>
      </w:r>
      <w:r w:rsidR="00885488" w:rsidRPr="00BC2E91">
        <w:rPr>
          <w:rStyle w:val="Incipit"/>
          <w:lang w:val="pt-PT"/>
        </w:rPr>
        <w:t>Decantabat</w:t>
      </w:r>
      <w:r w:rsidR="005A362F" w:rsidRPr="00BC2E91">
        <w:rPr>
          <w:i/>
          <w:lang w:val="pt-PT"/>
        </w:rPr>
        <w:t xml:space="preserve"> </w:t>
      </w:r>
      <w:r w:rsidR="00885488" w:rsidRPr="00BC2E91">
        <w:rPr>
          <w:rStyle w:val="Incipit"/>
          <w:lang w:val="pt-PT"/>
        </w:rPr>
        <w:t>populus</w:t>
      </w:r>
      <w:r w:rsidR="00DD1415">
        <w:rPr>
          <w:lang w:val="pt-PT"/>
        </w:rPr>
        <w:t>@</w:t>
      </w:r>
      <w:r w:rsidR="00DD1415" w:rsidRPr="00BC2E91">
        <w:rPr>
          <w:lang w:val="pt-PT"/>
        </w:rPr>
        <w:t>69.</w:t>
      </w:r>
      <w:r w:rsidR="00885488" w:rsidRPr="00BC2E91">
        <w:rPr>
          <w:lang w:val="pt-PT"/>
        </w:rPr>
        <w:t xml:space="preserve"> HY </w:t>
      </w:r>
      <w:r w:rsidR="00885488" w:rsidRPr="00BC2E91">
        <w:rPr>
          <w:rStyle w:val="Incipit"/>
          <w:lang w:val="pt-PT"/>
        </w:rPr>
        <w:t>Vita</w:t>
      </w:r>
      <w:r w:rsidR="005A362F" w:rsidRPr="00BC2E91">
        <w:rPr>
          <w:i/>
          <w:lang w:val="pt-PT"/>
        </w:rPr>
        <w:t xml:space="preserve"> </w:t>
      </w:r>
      <w:r w:rsidR="00885488" w:rsidRPr="00BC2E91">
        <w:rPr>
          <w:rStyle w:val="Incipit"/>
          <w:lang w:val="pt-PT"/>
        </w:rPr>
        <w:t>sanctorum</w:t>
      </w:r>
      <w:r w:rsidR="00885488" w:rsidRPr="00BC2E91">
        <w:rPr>
          <w:lang w:val="pt-PT"/>
        </w:rPr>
        <w:t xml:space="preserve">. VS </w:t>
      </w:r>
      <w:r w:rsidR="00885488" w:rsidRPr="00BC2E91">
        <w:rPr>
          <w:rStyle w:val="Incipit"/>
          <w:lang w:val="pt-PT"/>
        </w:rPr>
        <w:t>Gavisi</w:t>
      </w:r>
      <w:r w:rsidR="005A362F" w:rsidRPr="00BC2E91">
        <w:rPr>
          <w:i/>
          <w:lang w:val="pt-PT"/>
        </w:rPr>
        <w:t xml:space="preserve"> </w:t>
      </w:r>
      <w:r w:rsidR="00885488" w:rsidRPr="00BC2E91">
        <w:rPr>
          <w:rStyle w:val="Incipit"/>
          <w:lang w:val="pt-PT"/>
        </w:rPr>
        <w:t>sunt</w:t>
      </w:r>
      <w:r w:rsidR="005A362F" w:rsidRPr="00BC2E91">
        <w:rPr>
          <w:i/>
          <w:lang w:val="pt-PT"/>
        </w:rPr>
        <w:t xml:space="preserve"> </w:t>
      </w:r>
      <w:r w:rsidR="00885488" w:rsidRPr="00BC2E91">
        <w:rPr>
          <w:rStyle w:val="Incipit"/>
          <w:lang w:val="pt-PT"/>
        </w:rPr>
        <w:t>discipuli</w:t>
      </w:r>
      <w:r w:rsidR="005A362F" w:rsidRPr="00BC2E91">
        <w:rPr>
          <w:i/>
          <w:lang w:val="pt-PT"/>
        </w:rPr>
        <w:t xml:space="preserve"> </w:t>
      </w:r>
      <w:r w:rsidR="00885488" w:rsidRPr="00BC2E91">
        <w:rPr>
          <w:rStyle w:val="Incipit"/>
          <w:lang w:val="pt-PT"/>
        </w:rPr>
        <w:t>alleluia</w:t>
      </w:r>
      <w:r w:rsidR="005A362F" w:rsidRPr="00BC2E91">
        <w:rPr>
          <w:i/>
          <w:lang w:val="pt-PT"/>
        </w:rPr>
        <w:t xml:space="preserve"> </w:t>
      </w:r>
      <w:r w:rsidR="00D52E05" w:rsidRPr="00BC2E91">
        <w:rPr>
          <w:lang w:val="pt-PT"/>
        </w:rPr>
        <w:t>$E::</w:t>
      </w:r>
      <w:r w:rsidR="00885488" w:rsidRPr="00BC2E91">
        <w:rPr>
          <w:lang w:val="pt-PT"/>
        </w:rPr>
        <w:t>unus</w:t>
      </w:r>
      <w:r w:rsidR="00D52E05" w:rsidRPr="00BC2E91">
        <w:rPr>
          <w:lang w:val="pt-PT"/>
        </w:rPr>
        <w:t>$</w:t>
      </w:r>
      <w:r w:rsidR="00885488" w:rsidRPr="00BC2E91">
        <w:rPr>
          <w:lang w:val="pt-PT"/>
        </w:rPr>
        <w:t xml:space="preserve"> </w:t>
      </w:r>
      <w:r w:rsidR="00BA24A1" w:rsidRPr="00BC2E91">
        <w:rPr>
          <w:lang w:val="pt-PT"/>
        </w:rPr>
        <w:t>[</w:t>
      </w:r>
      <w:r w:rsidR="00885488" w:rsidRPr="00BC2E91">
        <w:rPr>
          <w:lang w:val="pt-PT"/>
        </w:rPr>
        <w:t>cantet</w:t>
      </w:r>
      <w:r w:rsidR="00BA24A1" w:rsidRPr="00BC2E91">
        <w:rPr>
          <w:lang w:val="pt-PT"/>
        </w:rPr>
        <w:t>]</w:t>
      </w:r>
      <w:r w:rsidR="00885488" w:rsidRPr="00BC2E91">
        <w:rPr>
          <w:lang w:val="pt-PT"/>
        </w:rPr>
        <w:t xml:space="preserve">. </w:t>
      </w:r>
      <w:r w:rsidR="00885488" w:rsidRPr="00BC2E91">
        <w:rPr>
          <w:lang w:val="it-IT"/>
        </w:rPr>
        <w:t xml:space="preserve">AM </w:t>
      </w:r>
      <w:r w:rsidR="00885488" w:rsidRPr="00BC2E91">
        <w:rPr>
          <w:rStyle w:val="Incipit"/>
          <w:lang w:val="it-IT"/>
        </w:rPr>
        <w:t>Alias</w:t>
      </w:r>
      <w:r w:rsidR="005A362F" w:rsidRPr="00BC2E91">
        <w:rPr>
          <w:i/>
          <w:lang w:val="it-IT"/>
        </w:rPr>
        <w:t xml:space="preserve"> </w:t>
      </w:r>
      <w:r w:rsidR="009772E9" w:rsidRPr="00BC2E91">
        <w:rPr>
          <w:rStyle w:val="Incipit"/>
          <w:lang w:val="it-IT"/>
        </w:rPr>
        <w:t>ove</w:t>
      </w:r>
      <w:r w:rsidR="00885488" w:rsidRPr="00BC2E91">
        <w:rPr>
          <w:rStyle w:val="Incipit"/>
          <w:lang w:val="it-IT"/>
        </w:rPr>
        <w:t>s</w:t>
      </w:r>
      <w:r w:rsidR="005A362F" w:rsidRPr="00BC2E91">
        <w:rPr>
          <w:i/>
          <w:lang w:val="it-IT"/>
        </w:rPr>
        <w:t xml:space="preserve"> </w:t>
      </w:r>
      <w:r w:rsidR="00885488" w:rsidRPr="00BC2E91">
        <w:rPr>
          <w:rStyle w:val="Incipit"/>
          <w:lang w:val="it-IT"/>
        </w:rPr>
        <w:t>habeo</w:t>
      </w:r>
      <w:r w:rsidR="00885488" w:rsidRPr="00BC2E91">
        <w:rPr>
          <w:lang w:val="it-IT"/>
        </w:rPr>
        <w:t xml:space="preserve"> in </w:t>
      </w:r>
      <w:r w:rsidR="00885488" w:rsidRPr="00BC2E91">
        <w:rPr>
          <w:rStyle w:val="Funktion"/>
          <w:lang w:val="it-IT"/>
        </w:rPr>
        <w:t>minori antiphonario</w:t>
      </w:r>
      <w:r w:rsidR="00885488" w:rsidRPr="00BC2E91">
        <w:rPr>
          <w:lang w:val="it-IT"/>
        </w:rPr>
        <w:t xml:space="preserve"> 21 </w:t>
      </w:r>
      <w:r w:rsidR="00885488" w:rsidRPr="00BC2E91">
        <w:rPr>
          <w:rStyle w:val="Funktion"/>
          <w:lang w:val="it-IT"/>
        </w:rPr>
        <w:t xml:space="preserve">in maiori </w:t>
      </w:r>
      <w:r w:rsidR="00D52E05" w:rsidRPr="00BC2E91">
        <w:rPr>
          <w:rStyle w:val="Funktion"/>
          <w:lang w:val="it-IT"/>
        </w:rPr>
        <w:t>[antiphonario]</w:t>
      </w:r>
      <w:r w:rsidR="00DD1415">
        <w:rPr>
          <w:lang w:val="it-IT"/>
        </w:rPr>
        <w:t>@</w:t>
      </w:r>
      <w:r w:rsidR="00DD1415" w:rsidRPr="00BC2E91">
        <w:rPr>
          <w:lang w:val="it-IT"/>
        </w:rPr>
        <w:t>70.</w:t>
      </w:r>
      <w:r w:rsidR="00885488" w:rsidRPr="00BC2E91">
        <w:rPr>
          <w:lang w:val="it-IT"/>
        </w:rPr>
        <w:t xml:space="preserve"> </w:t>
      </w:r>
      <w:r w:rsidR="00E51BC7" w:rsidRPr="00BC2E91">
        <w:rPr>
          <w:lang w:val="fr-FR"/>
        </w:rPr>
        <w:t>Suffragium d</w:t>
      </w:r>
      <w:r w:rsidR="00885488" w:rsidRPr="00BC2E91">
        <w:rPr>
          <w:lang w:val="fr-FR"/>
        </w:rPr>
        <w:t xml:space="preserve">e resurrectione </w:t>
      </w:r>
      <w:r w:rsidR="00E51BC7" w:rsidRPr="00BC2E91">
        <w:rPr>
          <w:lang w:val="fr-FR"/>
        </w:rPr>
        <w:t>[</w:t>
      </w:r>
      <w:r w:rsidR="00885488" w:rsidRPr="00BC2E91">
        <w:rPr>
          <w:lang w:val="fr-FR"/>
        </w:rPr>
        <w:t>AC</w:t>
      </w:r>
      <w:r w:rsidR="00E51BC7" w:rsidRPr="00BC2E91">
        <w:rPr>
          <w:lang w:val="fr-FR"/>
        </w:rPr>
        <w:t>]</w:t>
      </w:r>
      <w:r w:rsidR="00885488" w:rsidRPr="00BC2E91">
        <w:rPr>
          <w:lang w:val="fr-FR"/>
        </w:rPr>
        <w:t xml:space="preserve"> </w:t>
      </w:r>
      <w:r w:rsidR="00885488" w:rsidRPr="00BC2E91">
        <w:rPr>
          <w:rStyle w:val="Incipit"/>
          <w:lang w:val="fr-FR"/>
        </w:rPr>
        <w:t>Christus</w:t>
      </w:r>
      <w:r w:rsidR="005A362F" w:rsidRPr="00BC2E91">
        <w:rPr>
          <w:i/>
          <w:lang w:val="fr-FR"/>
        </w:rPr>
        <w:t xml:space="preserve"> </w:t>
      </w:r>
      <w:r w:rsidR="00885488" w:rsidRPr="00BC2E91">
        <w:rPr>
          <w:rStyle w:val="Incipit"/>
          <w:lang w:val="fr-FR"/>
        </w:rPr>
        <w:t>resurgens</w:t>
      </w:r>
      <w:r w:rsidR="00DD1415">
        <w:rPr>
          <w:lang w:val="fr-FR"/>
        </w:rPr>
        <w:t>@</w:t>
      </w:r>
      <w:r w:rsidR="00DD1415" w:rsidRPr="00BC2E91">
        <w:rPr>
          <w:lang w:val="fr-FR"/>
        </w:rPr>
        <w:t>59.</w:t>
      </w:r>
      <w:r w:rsidR="00885488" w:rsidRPr="00BC2E91">
        <w:rPr>
          <w:lang w:val="fr-FR"/>
        </w:rPr>
        <w:t xml:space="preserve"> De beata virgine </w:t>
      </w:r>
      <w:r w:rsidR="00BA24A1" w:rsidRPr="00BC2E91">
        <w:rPr>
          <w:lang w:val="fr-FR"/>
        </w:rPr>
        <w:t>[</w:t>
      </w:r>
      <w:r w:rsidR="00885488" w:rsidRPr="00BC2E91">
        <w:rPr>
          <w:lang w:val="fr-FR"/>
        </w:rPr>
        <w:t>AC</w:t>
      </w:r>
      <w:r w:rsidR="00BA24A1" w:rsidRPr="00BC2E91">
        <w:rPr>
          <w:lang w:val="fr-FR"/>
        </w:rPr>
        <w:t>]</w:t>
      </w:r>
      <w:r w:rsidR="00885488" w:rsidRPr="00BC2E91">
        <w:rPr>
          <w:lang w:val="fr-FR"/>
        </w:rPr>
        <w:t xml:space="preserve"> </w:t>
      </w:r>
      <w:r w:rsidR="00885488" w:rsidRPr="00BC2E91">
        <w:rPr>
          <w:rStyle w:val="Incipit"/>
          <w:lang w:val="fr-FR"/>
        </w:rPr>
        <w:t>Alleluia</w:t>
      </w:r>
      <w:r w:rsidR="005A362F" w:rsidRPr="00BC2E91">
        <w:rPr>
          <w:i/>
          <w:lang w:val="fr-FR"/>
        </w:rPr>
        <w:t xml:space="preserve"> </w:t>
      </w:r>
      <w:r w:rsidR="00885488" w:rsidRPr="00BC2E91">
        <w:rPr>
          <w:rStyle w:val="Incipit"/>
          <w:lang w:val="fr-FR"/>
        </w:rPr>
        <w:t>sancta</w:t>
      </w:r>
      <w:r w:rsidR="00885488" w:rsidRPr="00BC2E91">
        <w:rPr>
          <w:lang w:val="fr-FR"/>
        </w:rPr>
        <w:t xml:space="preserve">. </w:t>
      </w:r>
      <w:r w:rsidR="00885488" w:rsidRPr="005B472A">
        <w:rPr>
          <w:lang w:val="en-US"/>
        </w:rPr>
        <w:t xml:space="preserve">De omnibus sanctis </w:t>
      </w:r>
      <w:r w:rsidR="00BA24A1" w:rsidRPr="005B472A">
        <w:rPr>
          <w:lang w:val="en-US"/>
        </w:rPr>
        <w:t>[</w:t>
      </w:r>
      <w:r w:rsidR="00885488" w:rsidRPr="005B472A">
        <w:rPr>
          <w:lang w:val="en-US"/>
        </w:rPr>
        <w:t>AC</w:t>
      </w:r>
      <w:r w:rsidR="00BA24A1" w:rsidRPr="005B472A">
        <w:rPr>
          <w:lang w:val="en-US"/>
        </w:rPr>
        <w:t>]</w:t>
      </w:r>
      <w:r w:rsidR="00885488" w:rsidRPr="005B472A">
        <w:rPr>
          <w:lang w:val="en-US"/>
        </w:rPr>
        <w:t xml:space="preserve"> </w:t>
      </w:r>
      <w:r w:rsidR="00885488" w:rsidRPr="005B472A">
        <w:rPr>
          <w:rStyle w:val="Incipit"/>
          <w:lang w:val="en-US"/>
        </w:rPr>
        <w:t>Lux</w:t>
      </w:r>
      <w:r w:rsidR="005A362F" w:rsidRPr="005B472A">
        <w:rPr>
          <w:i/>
          <w:lang w:val="en-US"/>
        </w:rPr>
        <w:t xml:space="preserve"> </w:t>
      </w:r>
      <w:r w:rsidR="00885488" w:rsidRPr="005B472A">
        <w:rPr>
          <w:rStyle w:val="Incipit"/>
          <w:lang w:val="en-US"/>
        </w:rPr>
        <w:t>perpetua</w:t>
      </w:r>
      <w:r w:rsidR="0088397B" w:rsidRPr="005B472A">
        <w:rPr>
          <w:lang w:val="en-US"/>
        </w:rPr>
        <w:t>@</w:t>
      </w:r>
      <w:r w:rsidR="00DD1415" w:rsidRPr="005B472A">
        <w:rPr>
          <w:lang w:val="en-US"/>
        </w:rPr>
        <w:t>127.</w:t>
      </w:r>
      <w:r w:rsidR="00885488" w:rsidRPr="005B472A">
        <w:rPr>
          <w:lang w:val="en-US"/>
        </w:rPr>
        <w:t xml:space="preserve"> </w:t>
      </w:r>
      <w:r w:rsidR="003525EF" w:rsidRPr="005B472A">
        <w:rPr>
          <w:lang w:val="en-US"/>
        </w:rPr>
        <w:t xml:space="preserve">[BD] </w:t>
      </w:r>
      <w:r w:rsidR="005F6F99" w:rsidRPr="005B472A">
        <w:rPr>
          <w:rStyle w:val="Incipit"/>
          <w:lang w:val="en-US"/>
        </w:rPr>
        <w:t>Benedicamus</w:t>
      </w:r>
      <w:r w:rsidR="00FE472A" w:rsidRPr="005B472A">
        <w:rPr>
          <w:lang w:val="en-US"/>
        </w:rPr>
        <w:t>@</w:t>
      </w:r>
      <w:r w:rsidRPr="005B472A">
        <w:rPr>
          <w:lang w:val="en-US"/>
        </w:rPr>
        <w:t>%D::</w:t>
      </w:r>
      <w:r w:rsidR="00E51BC7" w:rsidRPr="005B472A">
        <w:rPr>
          <w:lang w:val="en-US"/>
        </w:rPr>
        <w:t>unus</w:t>
      </w:r>
      <w:r w:rsidRPr="005B472A">
        <w:rPr>
          <w:lang w:val="en-US"/>
        </w:rPr>
        <w:t>%</w:t>
      </w:r>
      <w:r w:rsidR="00E51BC7" w:rsidRPr="005B472A">
        <w:rPr>
          <w:lang w:val="en-US"/>
        </w:rPr>
        <w:t xml:space="preserve"> </w:t>
      </w:r>
      <w:r w:rsidR="003525EF" w:rsidRPr="005B472A">
        <w:rPr>
          <w:lang w:val="en-US"/>
        </w:rPr>
        <w:t>cum</w:t>
      </w:r>
      <w:r w:rsidR="00885488" w:rsidRPr="005B472A">
        <w:rPr>
          <w:lang w:val="en-US"/>
        </w:rPr>
        <w:t xml:space="preserve"> tribus alleluia.</w:t>
      </w:r>
    </w:p>
    <w:p w:rsidR="00885488" w:rsidRPr="005B472A" w:rsidRDefault="00301FC1" w:rsidP="00415109">
      <w:pPr>
        <w:rPr>
          <w:lang w:val="en-US"/>
        </w:rPr>
      </w:pPr>
      <w:r w:rsidRPr="00234396">
        <w:rPr>
          <w:rStyle w:val="Time1"/>
          <w:lang w:val="en-US"/>
        </w:rPr>
        <w:t>Ad completorium</w:t>
      </w:r>
      <w:r w:rsidR="00885488" w:rsidRPr="00234396">
        <w:rPr>
          <w:lang w:val="en-US"/>
        </w:rPr>
        <w:t xml:space="preserve"> HY </w:t>
      </w:r>
      <w:r w:rsidR="00885488" w:rsidRPr="00234396">
        <w:rPr>
          <w:rStyle w:val="Incipit"/>
          <w:lang w:val="en-US"/>
        </w:rPr>
        <w:t xml:space="preserve">Ad </w:t>
      </w:r>
      <w:r w:rsidR="001B7479" w:rsidRPr="00234396">
        <w:rPr>
          <w:rStyle w:val="Incipit"/>
          <w:lang w:val="en-US"/>
        </w:rPr>
        <w:t>cena</w:t>
      </w:r>
      <w:r w:rsidR="00885488" w:rsidRPr="00234396">
        <w:rPr>
          <w:rStyle w:val="Incipit"/>
          <w:lang w:val="en-US"/>
        </w:rPr>
        <w:t>m</w:t>
      </w:r>
      <w:r w:rsidR="00885488" w:rsidRPr="00234396">
        <w:rPr>
          <w:lang w:val="en-US"/>
        </w:rPr>
        <w:t xml:space="preserve">. </w:t>
      </w:r>
      <w:r w:rsidR="00885488" w:rsidRPr="005B472A">
        <w:rPr>
          <w:lang w:val="en-US"/>
        </w:rPr>
        <w:t xml:space="preserve">AD </w:t>
      </w:r>
      <w:r w:rsidR="00885488" w:rsidRPr="005B472A">
        <w:rPr>
          <w:rStyle w:val="Incipit"/>
          <w:lang w:val="en-US"/>
        </w:rPr>
        <w:t>Alleluia resurrexit dominus</w:t>
      </w:r>
      <w:r w:rsidR="00DD1415" w:rsidRPr="005B472A">
        <w:rPr>
          <w:lang w:val="en-US"/>
        </w:rPr>
        <w:t>@5.</w:t>
      </w:r>
    </w:p>
    <w:p w:rsidR="00885488" w:rsidRPr="00BC2E91" w:rsidRDefault="00301FC1" w:rsidP="00415109">
      <w:pPr>
        <w:rPr>
          <w:lang w:val="fr-FR"/>
        </w:rPr>
      </w:pPr>
      <w:r w:rsidRPr="00BC2E91">
        <w:rPr>
          <w:rStyle w:val="Time1"/>
          <w:lang w:val="fr-FR"/>
        </w:rPr>
        <w:t>Ad matutinum</w:t>
      </w:r>
      <w:r w:rsidR="00E51BC7" w:rsidRPr="00BC2E91">
        <w:rPr>
          <w:lang w:val="fr-FR"/>
        </w:rPr>
        <w:t xml:space="preserve"> l</w:t>
      </w:r>
      <w:r w:rsidR="00836F10" w:rsidRPr="00BC2E91">
        <w:rPr>
          <w:lang w:val="fr-FR"/>
        </w:rPr>
        <w:t>ectiones d</w:t>
      </w:r>
      <w:r w:rsidR="00885488" w:rsidRPr="00BC2E91">
        <w:rPr>
          <w:lang w:val="fr-FR"/>
        </w:rPr>
        <w:t xml:space="preserve">e apocalypsi. EV </w:t>
      </w:r>
      <w:r w:rsidR="00885488" w:rsidRPr="00BC2E91">
        <w:rPr>
          <w:rStyle w:val="Incipit"/>
          <w:lang w:val="fr-FR"/>
        </w:rPr>
        <w:t>Modicum</w:t>
      </w:r>
      <w:r w:rsidR="005A362F" w:rsidRPr="00BC2E91">
        <w:rPr>
          <w:i/>
          <w:lang w:val="fr-FR"/>
        </w:rPr>
        <w:t xml:space="preserve"> </w:t>
      </w:r>
      <w:r w:rsidR="00885488" w:rsidRPr="00BC2E91">
        <w:rPr>
          <w:rStyle w:val="Incipit"/>
          <w:lang w:val="fr-FR"/>
        </w:rPr>
        <w:t>et</w:t>
      </w:r>
      <w:r w:rsidR="005A362F" w:rsidRPr="00BC2E91">
        <w:rPr>
          <w:i/>
          <w:lang w:val="fr-FR"/>
        </w:rPr>
        <w:t xml:space="preserve"> </w:t>
      </w:r>
      <w:r w:rsidR="00885488" w:rsidRPr="00BC2E91">
        <w:rPr>
          <w:rStyle w:val="Incipit"/>
          <w:lang w:val="fr-FR"/>
        </w:rPr>
        <w:t>non</w:t>
      </w:r>
      <w:r w:rsidR="005A362F" w:rsidRPr="00BC2E91">
        <w:rPr>
          <w:i/>
          <w:lang w:val="fr-FR"/>
        </w:rPr>
        <w:t xml:space="preserve"> </w:t>
      </w:r>
      <w:r w:rsidR="00DD6B06" w:rsidRPr="00BC2E91">
        <w:rPr>
          <w:rStyle w:val="Incipit"/>
          <w:lang w:val="fr-FR"/>
        </w:rPr>
        <w:t>vide</w:t>
      </w:r>
      <w:r w:rsidR="00885488" w:rsidRPr="00BC2E91">
        <w:rPr>
          <w:rStyle w:val="Incipit"/>
          <w:lang w:val="fr-FR"/>
        </w:rPr>
        <w:t>bitis</w:t>
      </w:r>
      <w:r w:rsidR="005A362F" w:rsidRPr="00BC2E91">
        <w:rPr>
          <w:i/>
          <w:lang w:val="fr-FR"/>
        </w:rPr>
        <w:t xml:space="preserve"> </w:t>
      </w:r>
      <w:r w:rsidR="00885488" w:rsidRPr="00BC2E91">
        <w:rPr>
          <w:rStyle w:val="Incipit"/>
          <w:lang w:val="fr-FR"/>
        </w:rPr>
        <w:t>me</w:t>
      </w:r>
      <w:r w:rsidR="00885488" w:rsidRPr="00BC2E91">
        <w:rPr>
          <w:lang w:val="fr-FR"/>
        </w:rPr>
        <w:t xml:space="preserve"> ex </w:t>
      </w:r>
      <w:r w:rsidR="00D66EA2" w:rsidRPr="00BC2E91">
        <w:rPr>
          <w:lang w:val="fr-FR"/>
        </w:rPr>
        <w:t>volumine</w:t>
      </w:r>
      <w:r w:rsidR="00885488" w:rsidRPr="00BC2E91">
        <w:rPr>
          <w:lang w:val="fr-FR"/>
        </w:rPr>
        <w:t xml:space="preserve"> hiemali de tempore. Reliqua per totum tam </w:t>
      </w:r>
      <w:r w:rsidR="0081631B" w:rsidRPr="00BC2E91">
        <w:rPr>
          <w:lang w:val="fr-FR"/>
        </w:rPr>
        <w:t>ad horas</w:t>
      </w:r>
      <w:r w:rsidR="00885488" w:rsidRPr="00BC2E91">
        <w:rPr>
          <w:lang w:val="fr-FR"/>
        </w:rPr>
        <w:t xml:space="preserve"> quam ad matutinum ut supra in hesterna dominica (253v) praeter AB </w:t>
      </w:r>
      <w:r w:rsidR="00885488" w:rsidRPr="00BC2E91">
        <w:rPr>
          <w:rStyle w:val="Incipit"/>
          <w:lang w:val="fr-FR"/>
        </w:rPr>
        <w:t>Modicum</w:t>
      </w:r>
      <w:r w:rsidR="005A362F" w:rsidRPr="00BC2E91">
        <w:rPr>
          <w:i/>
          <w:lang w:val="fr-FR"/>
        </w:rPr>
        <w:t xml:space="preserve"> </w:t>
      </w:r>
      <w:r w:rsidR="00885488" w:rsidRPr="00BC2E91">
        <w:rPr>
          <w:rStyle w:val="Incipit"/>
          <w:lang w:val="fr-FR"/>
        </w:rPr>
        <w:t>et</w:t>
      </w:r>
      <w:r w:rsidR="005A362F" w:rsidRPr="00BC2E91">
        <w:rPr>
          <w:i/>
          <w:lang w:val="fr-FR"/>
        </w:rPr>
        <w:t xml:space="preserve"> </w:t>
      </w:r>
      <w:r w:rsidR="00885488" w:rsidRPr="00BC2E91">
        <w:rPr>
          <w:rStyle w:val="Incipit"/>
          <w:lang w:val="fr-FR"/>
        </w:rPr>
        <w:t>non</w:t>
      </w:r>
      <w:r w:rsidR="005A362F" w:rsidRPr="00BC2E91">
        <w:rPr>
          <w:i/>
          <w:lang w:val="fr-FR"/>
        </w:rPr>
        <w:t xml:space="preserve"> </w:t>
      </w:r>
      <w:r w:rsidR="00DD6B06" w:rsidRPr="00BC2E91">
        <w:rPr>
          <w:rStyle w:val="Incipit"/>
          <w:lang w:val="fr-FR"/>
        </w:rPr>
        <w:t>vide</w:t>
      </w:r>
      <w:r w:rsidR="00885488" w:rsidRPr="00BC2E91">
        <w:rPr>
          <w:rStyle w:val="Incipit"/>
          <w:lang w:val="fr-FR"/>
        </w:rPr>
        <w:t>bitis</w:t>
      </w:r>
      <w:r w:rsidR="005A362F" w:rsidRPr="00BC2E91">
        <w:rPr>
          <w:i/>
          <w:lang w:val="fr-FR"/>
        </w:rPr>
        <w:t xml:space="preserve"> </w:t>
      </w:r>
      <w:r w:rsidR="00885488" w:rsidRPr="00BC2E91">
        <w:rPr>
          <w:rStyle w:val="Incipit"/>
          <w:lang w:val="fr-FR"/>
        </w:rPr>
        <w:t>me</w:t>
      </w:r>
      <w:r w:rsidR="00DD1415">
        <w:rPr>
          <w:lang w:val="fr-FR"/>
        </w:rPr>
        <w:t>@</w:t>
      </w:r>
      <w:r w:rsidR="00DD1415" w:rsidRPr="00BC2E91">
        <w:rPr>
          <w:lang w:val="fr-FR"/>
        </w:rPr>
        <w:t>22.</w:t>
      </w:r>
    </w:p>
    <w:p w:rsidR="00885488" w:rsidRPr="00BC2E91" w:rsidRDefault="00301FC1" w:rsidP="00415109">
      <w:pPr>
        <w:rPr>
          <w:lang w:val="fr-FR"/>
        </w:rPr>
      </w:pPr>
      <w:r w:rsidRPr="00BC2E91">
        <w:rPr>
          <w:rStyle w:val="Time1"/>
          <w:lang w:val="fr-FR"/>
        </w:rPr>
        <w:lastRenderedPageBreak/>
        <w:t>Ad processionem</w:t>
      </w:r>
      <w:r w:rsidR="00885488" w:rsidRPr="00BC2E91">
        <w:rPr>
          <w:lang w:val="fr-FR"/>
        </w:rPr>
        <w:t xml:space="preserve"> </w:t>
      </w:r>
      <w:r w:rsidR="00BA24A1" w:rsidRPr="00BC2E91">
        <w:rPr>
          <w:lang w:val="fr-FR"/>
        </w:rPr>
        <w:t>[</w:t>
      </w:r>
      <w:r w:rsidR="00885488" w:rsidRPr="00BC2E91">
        <w:rPr>
          <w:lang w:val="fr-FR"/>
        </w:rPr>
        <w:t>AP</w:t>
      </w:r>
      <w:r w:rsidR="00BA24A1" w:rsidRPr="00BC2E91">
        <w:rPr>
          <w:lang w:val="fr-FR"/>
        </w:rPr>
        <w:t>]</w:t>
      </w:r>
      <w:r w:rsidR="00885488" w:rsidRPr="00BC2E91">
        <w:rPr>
          <w:lang w:val="fr-FR"/>
        </w:rPr>
        <w:t xml:space="preserve"> </w:t>
      </w:r>
      <w:r w:rsidR="00885488" w:rsidRPr="00BC2E91">
        <w:rPr>
          <w:rStyle w:val="Incipit"/>
          <w:lang w:val="fr-FR"/>
        </w:rPr>
        <w:t>Cum</w:t>
      </w:r>
      <w:r w:rsidR="005A362F" w:rsidRPr="00BC2E91">
        <w:rPr>
          <w:i/>
          <w:lang w:val="fr-FR"/>
        </w:rPr>
        <w:t xml:space="preserve"> </w:t>
      </w:r>
      <w:r w:rsidR="00885488" w:rsidRPr="00BC2E91">
        <w:rPr>
          <w:rStyle w:val="Incipit"/>
          <w:lang w:val="fr-FR"/>
        </w:rPr>
        <w:t>rex</w:t>
      </w:r>
      <w:r w:rsidR="005A362F" w:rsidRPr="00BC2E91">
        <w:rPr>
          <w:i/>
          <w:lang w:val="fr-FR"/>
        </w:rPr>
        <w:t xml:space="preserve"> </w:t>
      </w:r>
      <w:r w:rsidR="00885488" w:rsidRPr="00BC2E91">
        <w:rPr>
          <w:rStyle w:val="Incipit"/>
          <w:lang w:val="fr-FR"/>
        </w:rPr>
        <w:t>gloriae</w:t>
      </w:r>
      <w:r w:rsidR="00885488" w:rsidRPr="00BC2E91">
        <w:rPr>
          <w:lang w:val="fr-FR"/>
        </w:rPr>
        <w:t xml:space="preserve"> et </w:t>
      </w:r>
      <w:r w:rsidR="00BA24A1" w:rsidRPr="00BC2E91">
        <w:rPr>
          <w:lang w:val="fr-FR"/>
        </w:rPr>
        <w:t>[</w:t>
      </w:r>
      <w:r w:rsidR="00885488" w:rsidRPr="00BC2E91">
        <w:rPr>
          <w:lang w:val="fr-FR"/>
        </w:rPr>
        <w:t>HY</w:t>
      </w:r>
      <w:r w:rsidR="00BA24A1" w:rsidRPr="00BC2E91">
        <w:rPr>
          <w:lang w:val="fr-FR"/>
        </w:rPr>
        <w:t>]</w:t>
      </w:r>
      <w:r w:rsidR="00885488" w:rsidRPr="00BC2E91">
        <w:rPr>
          <w:lang w:val="fr-FR"/>
        </w:rPr>
        <w:t xml:space="preserve"> </w:t>
      </w:r>
      <w:r w:rsidR="000F4FB4" w:rsidRPr="00BC2E91">
        <w:rPr>
          <w:rStyle w:val="Incipit"/>
          <w:lang w:val="fr-FR"/>
        </w:rPr>
        <w:t>Salve</w:t>
      </w:r>
      <w:r w:rsidR="005A362F" w:rsidRPr="00BC2E91">
        <w:rPr>
          <w:i/>
          <w:lang w:val="fr-FR"/>
        </w:rPr>
        <w:t xml:space="preserve"> </w:t>
      </w:r>
      <w:r w:rsidR="00885488" w:rsidRPr="00BC2E91">
        <w:rPr>
          <w:rStyle w:val="Incipit"/>
          <w:lang w:val="fr-FR"/>
        </w:rPr>
        <w:t>festa</w:t>
      </w:r>
      <w:r w:rsidR="005A362F" w:rsidRPr="00BC2E91">
        <w:rPr>
          <w:i/>
          <w:lang w:val="fr-FR"/>
        </w:rPr>
        <w:t xml:space="preserve"> </w:t>
      </w:r>
      <w:r w:rsidR="00885488" w:rsidRPr="00BC2E91">
        <w:rPr>
          <w:rStyle w:val="Incipit"/>
          <w:lang w:val="fr-FR"/>
        </w:rPr>
        <w:t>dies</w:t>
      </w:r>
      <w:r w:rsidR="00885488" w:rsidRPr="00BC2E91">
        <w:rPr>
          <w:lang w:val="fr-FR"/>
        </w:rPr>
        <w:t xml:space="preserve">. In </w:t>
      </w:r>
      <w:r w:rsidR="00885488" w:rsidRPr="00BC2E91">
        <w:rPr>
          <w:rStyle w:val="Ort"/>
          <w:lang w:val="fr-FR"/>
        </w:rPr>
        <w:t>ingressu ecclesiae</w:t>
      </w:r>
      <w:r w:rsidR="00885488" w:rsidRPr="00BC2E91">
        <w:rPr>
          <w:lang w:val="fr-FR"/>
        </w:rPr>
        <w:t xml:space="preserve"> </w:t>
      </w:r>
      <w:r w:rsidR="00BA24A1" w:rsidRPr="00BC2E91">
        <w:rPr>
          <w:lang w:val="fr-FR"/>
        </w:rPr>
        <w:t>[</w:t>
      </w:r>
      <w:r w:rsidR="00885488" w:rsidRPr="00BC2E91">
        <w:rPr>
          <w:lang w:val="fr-FR"/>
        </w:rPr>
        <w:t>AP</w:t>
      </w:r>
      <w:r w:rsidR="00BA24A1" w:rsidRPr="00BC2E91">
        <w:rPr>
          <w:lang w:val="fr-FR"/>
        </w:rPr>
        <w:t>]</w:t>
      </w:r>
      <w:r w:rsidR="00885488" w:rsidRPr="00BC2E91">
        <w:rPr>
          <w:lang w:val="fr-FR"/>
        </w:rPr>
        <w:t xml:space="preserve"> </w:t>
      </w:r>
      <w:r w:rsidR="00885488" w:rsidRPr="00BC2E91">
        <w:rPr>
          <w:rStyle w:val="Incipit"/>
          <w:lang w:val="fr-FR"/>
        </w:rPr>
        <w:t>Sedit</w:t>
      </w:r>
      <w:r w:rsidR="005A362F" w:rsidRPr="00BC2E91">
        <w:rPr>
          <w:i/>
          <w:lang w:val="fr-FR"/>
        </w:rPr>
        <w:t xml:space="preserve"> </w:t>
      </w:r>
      <w:r w:rsidR="00885488" w:rsidRPr="00BC2E91">
        <w:rPr>
          <w:rStyle w:val="Incipit"/>
          <w:lang w:val="fr-FR"/>
        </w:rPr>
        <w:t>angelus</w:t>
      </w:r>
      <w:r w:rsidR="00885488" w:rsidRPr="00BC2E91">
        <w:rPr>
          <w:lang w:val="fr-FR"/>
        </w:rPr>
        <w:t xml:space="preserve">. Sciendum quoque est quod si AP </w:t>
      </w:r>
      <w:r w:rsidR="00885488" w:rsidRPr="00BC2E91">
        <w:rPr>
          <w:rStyle w:val="Incipit"/>
          <w:lang w:val="fr-FR"/>
        </w:rPr>
        <w:t>In</w:t>
      </w:r>
      <w:r w:rsidR="005A362F" w:rsidRPr="00BC2E91">
        <w:rPr>
          <w:i/>
          <w:lang w:val="fr-FR"/>
        </w:rPr>
        <w:t xml:space="preserve"> </w:t>
      </w:r>
      <w:r w:rsidR="00885488" w:rsidRPr="00BC2E91">
        <w:rPr>
          <w:rStyle w:val="Incipit"/>
          <w:lang w:val="fr-FR"/>
        </w:rPr>
        <w:t>die</w:t>
      </w:r>
      <w:r w:rsidR="005A362F" w:rsidRPr="00BC2E91">
        <w:rPr>
          <w:i/>
          <w:lang w:val="fr-FR"/>
        </w:rPr>
        <w:t xml:space="preserve"> </w:t>
      </w:r>
      <w:r w:rsidR="00885488" w:rsidRPr="00BC2E91">
        <w:rPr>
          <w:rStyle w:val="Incipit"/>
          <w:lang w:val="fr-FR"/>
        </w:rPr>
        <w:t>resurrectionis</w:t>
      </w:r>
      <w:r w:rsidR="00885488" w:rsidRPr="00BC2E91">
        <w:rPr>
          <w:lang w:val="fr-FR"/>
        </w:rPr>
        <w:t xml:space="preserve"> cantata fuerit hac septimana posteriori</w:t>
      </w:r>
      <w:r w:rsidR="00E51BC7" w:rsidRPr="00BC2E91">
        <w:rPr>
          <w:lang w:val="fr-FR"/>
        </w:rPr>
        <w:t>,</w:t>
      </w:r>
      <w:r w:rsidR="00885488" w:rsidRPr="00BC2E91">
        <w:rPr>
          <w:lang w:val="fr-FR"/>
        </w:rPr>
        <w:t xml:space="preserve"> non haec</w:t>
      </w:r>
      <w:r w:rsidR="00E51BC7" w:rsidRPr="00BC2E91">
        <w:rPr>
          <w:lang w:val="fr-FR"/>
        </w:rPr>
        <w:t>,</w:t>
      </w:r>
      <w:r w:rsidR="00885488" w:rsidRPr="00BC2E91">
        <w:rPr>
          <w:lang w:val="fr-FR"/>
        </w:rPr>
        <w:t xml:space="preserve"> sed </w:t>
      </w:r>
      <w:r w:rsidR="00BA24A1" w:rsidRPr="00BC2E91">
        <w:rPr>
          <w:lang w:val="fr-FR"/>
        </w:rPr>
        <w:t>[</w:t>
      </w:r>
      <w:r w:rsidR="00885488" w:rsidRPr="00BC2E91">
        <w:rPr>
          <w:lang w:val="fr-FR"/>
        </w:rPr>
        <w:t>AP</w:t>
      </w:r>
      <w:r w:rsidR="00BA24A1" w:rsidRPr="00BC2E91">
        <w:rPr>
          <w:lang w:val="fr-FR"/>
        </w:rPr>
        <w:t>]</w:t>
      </w:r>
      <w:r w:rsidR="00885488" w:rsidRPr="00BC2E91">
        <w:rPr>
          <w:lang w:val="fr-FR"/>
        </w:rPr>
        <w:t xml:space="preserve"> </w:t>
      </w:r>
      <w:r w:rsidR="00885488" w:rsidRPr="00BC2E91">
        <w:rPr>
          <w:rStyle w:val="Incipit"/>
          <w:lang w:val="fr-FR"/>
        </w:rPr>
        <w:t>Cum</w:t>
      </w:r>
      <w:r w:rsidR="005A362F" w:rsidRPr="00BC2E91">
        <w:rPr>
          <w:i/>
          <w:lang w:val="fr-FR"/>
        </w:rPr>
        <w:t xml:space="preserve"> </w:t>
      </w:r>
      <w:r w:rsidR="00885488" w:rsidRPr="00BC2E91">
        <w:rPr>
          <w:rStyle w:val="Incipit"/>
          <w:lang w:val="fr-FR"/>
        </w:rPr>
        <w:t>rex</w:t>
      </w:r>
      <w:r w:rsidR="005A362F" w:rsidRPr="00BC2E91">
        <w:rPr>
          <w:i/>
          <w:lang w:val="fr-FR"/>
        </w:rPr>
        <w:t xml:space="preserve"> </w:t>
      </w:r>
      <w:r w:rsidR="00885488" w:rsidRPr="00BC2E91">
        <w:rPr>
          <w:lang w:val="fr-FR"/>
        </w:rPr>
        <w:t>cantetur.</w:t>
      </w:r>
    </w:p>
    <w:p w:rsidR="00885488" w:rsidRPr="00B779A9" w:rsidRDefault="00301FC1" w:rsidP="00415109">
      <w:pPr>
        <w:rPr>
          <w:lang w:val="fr-FR"/>
        </w:rPr>
      </w:pPr>
      <w:r w:rsidRPr="00BC2E91">
        <w:rPr>
          <w:rStyle w:val="Time1"/>
          <w:lang w:val="it-IT"/>
        </w:rPr>
        <w:t>Ad missam</w:t>
      </w:r>
      <w:r w:rsidR="00885488" w:rsidRPr="00B779A9">
        <w:rPr>
          <w:lang w:val="it-IT"/>
        </w:rPr>
        <w:t xml:space="preserve"> IN </w:t>
      </w:r>
      <w:r w:rsidR="00885488" w:rsidRPr="00BC2E91">
        <w:rPr>
          <w:rStyle w:val="Incipit"/>
          <w:lang w:val="it-IT"/>
        </w:rPr>
        <w:t>Iubilate deo</w:t>
      </w:r>
      <w:r w:rsidR="00DD1415">
        <w:rPr>
          <w:lang w:val="it-IT"/>
        </w:rPr>
        <w:t>@</w:t>
      </w:r>
      <w:r w:rsidR="00DD1415" w:rsidRPr="00B779A9">
        <w:rPr>
          <w:lang w:val="it-IT"/>
        </w:rPr>
        <w:t>148.</w:t>
      </w:r>
      <w:r w:rsidR="00885488" w:rsidRPr="00B779A9">
        <w:rPr>
          <w:lang w:val="it-IT"/>
        </w:rPr>
        <w:t xml:space="preserve"> </w:t>
      </w:r>
      <w:r w:rsidR="00836F10" w:rsidRPr="00B779A9">
        <w:rPr>
          <w:lang w:val="fr-FR"/>
        </w:rPr>
        <w:t xml:space="preserve">[KY] </w:t>
      </w:r>
      <w:r w:rsidR="00836F10" w:rsidRPr="00BC2E91">
        <w:rPr>
          <w:rStyle w:val="Incipit"/>
          <w:lang w:val="fr-FR"/>
        </w:rPr>
        <w:t>Kyrie</w:t>
      </w:r>
      <w:r w:rsidR="00836F10" w:rsidRPr="00B779A9">
        <w:rPr>
          <w:lang w:val="fr-FR"/>
        </w:rPr>
        <w:t xml:space="preserve"> et [SA] </w:t>
      </w:r>
      <w:r w:rsidR="00836F10" w:rsidRPr="00BC2E91">
        <w:rPr>
          <w:rStyle w:val="Incipit"/>
          <w:lang w:val="fr-FR"/>
        </w:rPr>
        <w:t>Sanctus</w:t>
      </w:r>
      <w:r w:rsidR="00836F10" w:rsidRPr="00B779A9">
        <w:rPr>
          <w:lang w:val="fr-FR"/>
        </w:rPr>
        <w:t xml:space="preserve"> </w:t>
      </w:r>
      <w:r w:rsidR="00885488" w:rsidRPr="00B779A9">
        <w:rPr>
          <w:lang w:val="fr-FR"/>
        </w:rPr>
        <w:t>paschaliter. Primum AL</w:t>
      </w:r>
      <w:r w:rsidR="00836F10" w:rsidRPr="00B779A9">
        <w:rPr>
          <w:lang w:val="fr-FR"/>
        </w:rPr>
        <w:t>V</w:t>
      </w:r>
      <w:r w:rsidR="00885488" w:rsidRPr="00B779A9">
        <w:rPr>
          <w:lang w:val="fr-FR"/>
        </w:rPr>
        <w:t xml:space="preserve"> </w:t>
      </w:r>
      <w:r w:rsidR="00885488" w:rsidRPr="00BC2E91">
        <w:rPr>
          <w:rStyle w:val="Incipit"/>
          <w:lang w:val="fr-FR"/>
        </w:rPr>
        <w:t>In resurrectione</w:t>
      </w:r>
      <w:r w:rsidR="00DD1415">
        <w:rPr>
          <w:lang w:val="fr-FR"/>
        </w:rPr>
        <w:t>@</w:t>
      </w:r>
      <w:r w:rsidR="00DD1415" w:rsidRPr="00B779A9">
        <w:rPr>
          <w:lang w:val="fr-FR"/>
        </w:rPr>
        <w:t>146.</w:t>
      </w:r>
      <w:r w:rsidR="00885488" w:rsidRPr="00B779A9">
        <w:rPr>
          <w:lang w:val="fr-FR"/>
        </w:rPr>
        <w:t xml:space="preserve"> Secundum AL</w:t>
      </w:r>
      <w:r w:rsidR="00836F10" w:rsidRPr="00B779A9">
        <w:rPr>
          <w:lang w:val="fr-FR"/>
        </w:rPr>
        <w:t>V</w:t>
      </w:r>
      <w:r w:rsidR="00885488" w:rsidRPr="00B779A9">
        <w:rPr>
          <w:lang w:val="fr-FR"/>
        </w:rPr>
        <w:t xml:space="preserve"> </w:t>
      </w:r>
      <w:r w:rsidR="00885488" w:rsidRPr="00BC2E91">
        <w:rPr>
          <w:rStyle w:val="Incipit"/>
          <w:lang w:val="fr-FR"/>
        </w:rPr>
        <w:t>Nonne cor nostrum</w:t>
      </w:r>
      <w:r w:rsidR="00DD1415">
        <w:rPr>
          <w:lang w:val="fr-FR"/>
        </w:rPr>
        <w:t>@</w:t>
      </w:r>
      <w:r w:rsidR="00DD1415" w:rsidRPr="00B779A9">
        <w:rPr>
          <w:lang w:val="fr-FR"/>
        </w:rPr>
        <w:t>149.</w:t>
      </w:r>
      <w:r w:rsidR="00885488" w:rsidRPr="00B779A9">
        <w:rPr>
          <w:lang w:val="fr-FR"/>
        </w:rPr>
        <w:t xml:space="preserve"> SE </w:t>
      </w:r>
      <w:r w:rsidR="00885488" w:rsidRPr="00BC2E91">
        <w:rPr>
          <w:rStyle w:val="Incipit"/>
          <w:lang w:val="fr-FR"/>
        </w:rPr>
        <w:t>Victimae paschali laudes</w:t>
      </w:r>
      <w:r w:rsidR="00DD1415">
        <w:rPr>
          <w:lang w:val="fr-FR"/>
        </w:rPr>
        <w:t>@</w:t>
      </w:r>
      <w:r w:rsidR="00DD1415" w:rsidRPr="00B779A9">
        <w:rPr>
          <w:lang w:val="fr-FR"/>
        </w:rPr>
        <w:t>289.</w:t>
      </w:r>
      <w:r w:rsidR="00885488" w:rsidRPr="00B779A9">
        <w:rPr>
          <w:lang w:val="fr-FR"/>
        </w:rPr>
        <w:t xml:space="preserve"> OF </w:t>
      </w:r>
      <w:r w:rsidR="00885488" w:rsidRPr="00BC2E91">
        <w:rPr>
          <w:rStyle w:val="Incipit"/>
          <w:lang w:val="fr-FR"/>
        </w:rPr>
        <w:t>Lauda anima mea</w:t>
      </w:r>
      <w:r w:rsidR="00DD1415">
        <w:rPr>
          <w:lang w:val="fr-FR"/>
        </w:rPr>
        <w:t>@</w:t>
      </w:r>
      <w:r w:rsidR="00DD1415" w:rsidRPr="00B779A9">
        <w:rPr>
          <w:lang w:val="fr-FR"/>
        </w:rPr>
        <w:t>149.</w:t>
      </w:r>
      <w:r w:rsidR="00885488" w:rsidRPr="00B779A9">
        <w:rPr>
          <w:lang w:val="fr-FR"/>
        </w:rPr>
        <w:t xml:space="preserve"> CO </w:t>
      </w:r>
      <w:r w:rsidR="00885488" w:rsidRPr="00BC2E91">
        <w:rPr>
          <w:rStyle w:val="Incipit"/>
          <w:lang w:val="fr-FR"/>
        </w:rPr>
        <w:t xml:space="preserve">Modicum et non </w:t>
      </w:r>
      <w:r w:rsidR="00DD6B06" w:rsidRPr="00BC2E91">
        <w:rPr>
          <w:rStyle w:val="Incipit"/>
          <w:lang w:val="fr-FR"/>
        </w:rPr>
        <w:t>vide</w:t>
      </w:r>
      <w:r w:rsidR="00885488" w:rsidRPr="00BC2E91">
        <w:rPr>
          <w:rStyle w:val="Incipit"/>
          <w:lang w:val="fr-FR"/>
        </w:rPr>
        <w:t>bitis me</w:t>
      </w:r>
      <w:r w:rsidR="00DD1415">
        <w:rPr>
          <w:lang w:val="fr-FR"/>
        </w:rPr>
        <w:t>@</w:t>
      </w:r>
      <w:r w:rsidR="00DD1415" w:rsidRPr="00B779A9">
        <w:rPr>
          <w:lang w:val="fr-FR"/>
        </w:rPr>
        <w:t>149.</w:t>
      </w:r>
    </w:p>
    <w:p w:rsidR="00885488" w:rsidRPr="00B779A9" w:rsidRDefault="00B77878" w:rsidP="00415109">
      <w:pPr>
        <w:rPr>
          <w:lang w:val="fr-FR"/>
        </w:rPr>
      </w:pPr>
      <w:r w:rsidRPr="00BC2E91">
        <w:rPr>
          <w:rStyle w:val="Time1"/>
          <w:lang w:val="fr-FR"/>
        </w:rPr>
        <w:t>Ad secundas vesperas</w:t>
      </w:r>
      <w:r w:rsidR="00885488" w:rsidRPr="00B779A9">
        <w:rPr>
          <w:lang w:val="fr-FR"/>
        </w:rPr>
        <w:t xml:space="preserve"> AM </w:t>
      </w:r>
      <w:r w:rsidR="00885488" w:rsidRPr="005A362F">
        <w:rPr>
          <w:rStyle w:val="Incipit"/>
          <w:lang w:val="fr-FR"/>
        </w:rPr>
        <w:t>Quid</w:t>
      </w:r>
      <w:r w:rsidR="005A362F" w:rsidRPr="00BE7D55">
        <w:rPr>
          <w:i/>
          <w:lang w:val="fr-FR"/>
        </w:rPr>
        <w:t xml:space="preserve"> </w:t>
      </w:r>
      <w:r w:rsidR="00885488" w:rsidRPr="005A362F">
        <w:rPr>
          <w:rStyle w:val="Incipit"/>
          <w:lang w:val="fr-FR"/>
        </w:rPr>
        <w:t>est</w:t>
      </w:r>
      <w:r w:rsidR="005A362F" w:rsidRPr="00BE7D55">
        <w:rPr>
          <w:i/>
          <w:lang w:val="fr-FR"/>
        </w:rPr>
        <w:t xml:space="preserve"> </w:t>
      </w:r>
      <w:r w:rsidR="00885488" w:rsidRPr="005A362F">
        <w:rPr>
          <w:rStyle w:val="Incipit"/>
          <w:lang w:val="fr-FR"/>
        </w:rPr>
        <w:t>hoc</w:t>
      </w:r>
      <w:r w:rsidR="005A362F" w:rsidRPr="00BE7D55">
        <w:rPr>
          <w:i/>
          <w:lang w:val="fr-FR"/>
        </w:rPr>
        <w:t xml:space="preserve"> </w:t>
      </w:r>
      <w:r w:rsidR="00885488" w:rsidRPr="005A362F">
        <w:rPr>
          <w:rStyle w:val="Incipit"/>
          <w:lang w:val="fr-FR"/>
        </w:rPr>
        <w:t>quod</w:t>
      </w:r>
      <w:r w:rsidR="005A362F" w:rsidRPr="00BE7D55">
        <w:rPr>
          <w:i/>
          <w:lang w:val="fr-FR"/>
        </w:rPr>
        <w:t xml:space="preserve"> </w:t>
      </w:r>
      <w:r w:rsidR="00885488" w:rsidRPr="005A362F">
        <w:rPr>
          <w:rStyle w:val="Incipit"/>
          <w:lang w:val="fr-FR"/>
        </w:rPr>
        <w:t>dicit</w:t>
      </w:r>
      <w:r w:rsidR="005A362F" w:rsidRPr="00BE7D55">
        <w:rPr>
          <w:i/>
          <w:lang w:val="fr-FR"/>
        </w:rPr>
        <w:t xml:space="preserve"> </w:t>
      </w:r>
      <w:r w:rsidR="00885488" w:rsidRPr="005A362F">
        <w:rPr>
          <w:rStyle w:val="Incipit"/>
          <w:lang w:val="fr-FR"/>
        </w:rPr>
        <w:t>nobis</w:t>
      </w:r>
      <w:r w:rsidR="00885488" w:rsidRPr="00B779A9">
        <w:rPr>
          <w:lang w:val="fr-FR"/>
        </w:rPr>
        <w:t xml:space="preserve"> in </w:t>
      </w:r>
      <w:r w:rsidR="00885488" w:rsidRPr="00BC2E91">
        <w:rPr>
          <w:rStyle w:val="Funktion"/>
          <w:lang w:val="fr-FR"/>
        </w:rPr>
        <w:t xml:space="preserve">minori </w:t>
      </w:r>
      <w:r w:rsidR="00E51BC7" w:rsidRPr="00BC2E91">
        <w:rPr>
          <w:rStyle w:val="Funktion"/>
          <w:lang w:val="fr-FR"/>
        </w:rPr>
        <w:t>[antiphonario]</w:t>
      </w:r>
      <w:r w:rsidR="00E51BC7">
        <w:rPr>
          <w:lang w:val="fr-FR"/>
        </w:rPr>
        <w:t xml:space="preserve"> </w:t>
      </w:r>
      <w:r w:rsidR="00885488" w:rsidRPr="00B779A9">
        <w:rPr>
          <w:lang w:val="fr-FR"/>
        </w:rPr>
        <w:t xml:space="preserve">22 </w:t>
      </w:r>
      <w:r w:rsidR="00885488" w:rsidRPr="00BC2E91">
        <w:rPr>
          <w:rStyle w:val="Funktion"/>
          <w:lang w:val="fr-FR"/>
        </w:rPr>
        <w:t>in maiori antiphonario</w:t>
      </w:r>
      <w:r w:rsidR="00DD1415">
        <w:rPr>
          <w:lang w:val="fr-FR"/>
        </w:rPr>
        <w:t>@</w:t>
      </w:r>
      <w:r w:rsidR="00DD1415" w:rsidRPr="00B779A9">
        <w:rPr>
          <w:lang w:val="fr-FR"/>
        </w:rPr>
        <w:t>71.</w:t>
      </w:r>
      <w:r w:rsidR="00885488" w:rsidRPr="00B779A9">
        <w:rPr>
          <w:lang w:val="fr-FR"/>
        </w:rPr>
        <w:t xml:space="preserve"> </w:t>
      </w:r>
      <w:r w:rsidR="00E51BC7">
        <w:rPr>
          <w:lang w:val="fr-FR"/>
        </w:rPr>
        <w:t xml:space="preserve">Suffragium de </w:t>
      </w:r>
      <w:r w:rsidR="00885488" w:rsidRPr="00B779A9">
        <w:rPr>
          <w:lang w:val="fr-FR"/>
        </w:rPr>
        <w:t xml:space="preserve">resurrectione </w:t>
      </w:r>
      <w:r w:rsidR="00E51BC7">
        <w:rPr>
          <w:lang w:val="fr-FR"/>
        </w:rPr>
        <w:t>[</w:t>
      </w:r>
      <w:r w:rsidR="00885488" w:rsidRPr="00B779A9">
        <w:rPr>
          <w:lang w:val="fr-FR"/>
        </w:rPr>
        <w:t>AC</w:t>
      </w:r>
      <w:r w:rsidR="00E51BC7">
        <w:rPr>
          <w:lang w:val="fr-FR"/>
        </w:rPr>
        <w:t>]</w:t>
      </w:r>
      <w:r w:rsidR="00885488" w:rsidRPr="00B779A9">
        <w:rPr>
          <w:lang w:val="fr-FR"/>
        </w:rPr>
        <w:t xml:space="preserve"> </w:t>
      </w:r>
      <w:r w:rsidR="00885488" w:rsidRPr="005A362F">
        <w:rPr>
          <w:rStyle w:val="Incipit"/>
          <w:lang w:val="fr-FR"/>
        </w:rPr>
        <w:t>Crucem</w:t>
      </w:r>
      <w:r w:rsidR="005A362F" w:rsidRPr="00BE7D55">
        <w:rPr>
          <w:i/>
          <w:lang w:val="fr-FR"/>
        </w:rPr>
        <w:t xml:space="preserve"> </w:t>
      </w:r>
      <w:r w:rsidR="00885488" w:rsidRPr="005A362F">
        <w:rPr>
          <w:rStyle w:val="Incipit"/>
          <w:lang w:val="fr-FR"/>
        </w:rPr>
        <w:t>Christus</w:t>
      </w:r>
      <w:r w:rsidR="005A362F" w:rsidRPr="00BE7D55">
        <w:rPr>
          <w:i/>
          <w:lang w:val="fr-FR"/>
        </w:rPr>
        <w:t xml:space="preserve"> </w:t>
      </w:r>
      <w:r w:rsidR="00885488" w:rsidRPr="005A362F">
        <w:rPr>
          <w:rStyle w:val="Incipit"/>
          <w:lang w:val="fr-FR"/>
        </w:rPr>
        <w:t>subiit</w:t>
      </w:r>
      <w:r w:rsidR="00885488" w:rsidRPr="00B779A9">
        <w:rPr>
          <w:lang w:val="fr-FR"/>
        </w:rPr>
        <w:t xml:space="preserve">. De beata virgine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5A362F">
        <w:rPr>
          <w:rStyle w:val="Incipit"/>
          <w:lang w:val="fr-FR"/>
        </w:rPr>
        <w:t>Alleluia</w:t>
      </w:r>
      <w:r w:rsidR="005A362F" w:rsidRPr="00BE7D55">
        <w:rPr>
          <w:i/>
          <w:lang w:val="fr-FR"/>
        </w:rPr>
        <w:t xml:space="preserve"> </w:t>
      </w:r>
      <w:r w:rsidR="00885488" w:rsidRPr="005A362F">
        <w:rPr>
          <w:rStyle w:val="Incipit"/>
          <w:lang w:val="fr-FR"/>
        </w:rPr>
        <w:t>sancta</w:t>
      </w:r>
      <w:r w:rsidR="00885488" w:rsidRPr="00B779A9">
        <w:rPr>
          <w:lang w:val="fr-FR"/>
        </w:rPr>
        <w:t xml:space="preserve">. De omnibus sanctis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5A362F">
        <w:rPr>
          <w:rStyle w:val="Incipit"/>
          <w:lang w:val="fr-FR"/>
        </w:rPr>
        <w:t>In</w:t>
      </w:r>
      <w:r w:rsidR="005A362F" w:rsidRPr="00BE7D55">
        <w:rPr>
          <w:i/>
          <w:lang w:val="fr-FR"/>
        </w:rPr>
        <w:t xml:space="preserve"> </w:t>
      </w:r>
      <w:r w:rsidR="00885488" w:rsidRPr="005A362F">
        <w:rPr>
          <w:rStyle w:val="Incipit"/>
          <w:lang w:val="fr-FR"/>
        </w:rPr>
        <w:t>caelestibus</w:t>
      </w:r>
      <w:r w:rsidR="005A362F" w:rsidRPr="00BE7D55">
        <w:rPr>
          <w:i/>
          <w:lang w:val="fr-FR"/>
        </w:rPr>
        <w:t xml:space="preserve"> </w:t>
      </w:r>
      <w:r w:rsidR="00885488" w:rsidRPr="005A362F">
        <w:rPr>
          <w:rStyle w:val="Incipit"/>
          <w:lang w:val="fr-FR"/>
        </w:rPr>
        <w:t>regnis</w:t>
      </w:r>
      <w:r w:rsidR="0088397B" w:rsidRPr="0088397B">
        <w:rPr>
          <w:lang w:val="fr-FR"/>
        </w:rPr>
        <w:t>@</w:t>
      </w:r>
      <w:r w:rsidR="00DD1415" w:rsidRPr="00B779A9">
        <w:rPr>
          <w:lang w:val="fr-FR"/>
        </w:rPr>
        <w:t>92.</w:t>
      </w:r>
      <w:r w:rsidR="00885488" w:rsidRPr="00B779A9">
        <w:rPr>
          <w:lang w:val="fr-FR"/>
        </w:rPr>
        <w:t xml:space="preserve"> </w:t>
      </w:r>
      <w:r w:rsidR="003525EF" w:rsidRPr="00B779A9">
        <w:rPr>
          <w:lang w:val="fr-FR"/>
        </w:rPr>
        <w:t xml:space="preserve">[BD] </w:t>
      </w:r>
      <w:r w:rsidR="005F6F99" w:rsidRPr="005A362F">
        <w:rPr>
          <w:rStyle w:val="Incipit"/>
          <w:lang w:val="fr-FR"/>
        </w:rPr>
        <w:t>Benedicamus</w:t>
      </w:r>
      <w:r w:rsidR="003525EF" w:rsidRPr="00B779A9">
        <w:rPr>
          <w:lang w:val="fr-FR"/>
        </w:rPr>
        <w:t xml:space="preserve"> cum</w:t>
      </w:r>
      <w:r w:rsidR="00885488" w:rsidRPr="00B779A9">
        <w:rPr>
          <w:lang w:val="fr-FR"/>
        </w:rPr>
        <w:t xml:space="preserve"> tribus alleluia.</w:t>
      </w:r>
    </w:p>
    <w:p w:rsidR="00885488" w:rsidRPr="00BC2E91" w:rsidRDefault="00E51BC7" w:rsidP="00415109">
      <w:pPr>
        <w:pStyle w:val="berschrift1"/>
        <w:rPr>
          <w:lang w:val="fr-FR"/>
        </w:rPr>
      </w:pPr>
      <w:r w:rsidRPr="00BC2E91">
        <w:rPr>
          <w:lang w:val="fr-FR"/>
        </w:rPr>
        <w:t xml:space="preserve">(254r) </w:t>
      </w:r>
      <w:r w:rsidR="00B77878" w:rsidRPr="00BC2E91">
        <w:rPr>
          <w:lang w:val="fr-FR"/>
        </w:rPr>
        <w:t>DE SANCTO VITALE</w:t>
      </w:r>
    </w:p>
    <w:p w:rsidR="00885488" w:rsidRPr="00B779A9" w:rsidRDefault="00885488" w:rsidP="00415109">
      <w:pPr>
        <w:rPr>
          <w:lang w:val="fr-FR"/>
        </w:rPr>
      </w:pPr>
      <w:r w:rsidRPr="00B779A9">
        <w:rPr>
          <w:lang w:val="fr-FR"/>
        </w:rPr>
        <w:t>Tres lectiones facimus ut de uno martyre.</w:t>
      </w:r>
    </w:p>
    <w:p w:rsidR="00885488" w:rsidRPr="002D4ADF" w:rsidRDefault="00B77878" w:rsidP="00415109">
      <w:pPr>
        <w:rPr>
          <w:lang w:val="pt-PT"/>
        </w:rPr>
      </w:pPr>
      <w:r w:rsidRPr="00BC2E91">
        <w:rPr>
          <w:rStyle w:val="Time1"/>
          <w:lang w:val="fr-FR"/>
        </w:rPr>
        <w:t>Ad matutinum</w:t>
      </w:r>
      <w:r w:rsidR="00885488" w:rsidRPr="00B779A9">
        <w:rPr>
          <w:lang w:val="fr-FR"/>
        </w:rPr>
        <w:t xml:space="preserve"> I</w:t>
      </w:r>
      <w:r w:rsidR="00836F10" w:rsidRPr="00B779A9">
        <w:rPr>
          <w:lang w:val="fr-FR"/>
        </w:rPr>
        <w:t>N</w:t>
      </w:r>
      <w:r w:rsidR="00885488" w:rsidRPr="00B779A9">
        <w:rPr>
          <w:lang w:val="fr-FR"/>
        </w:rPr>
        <w:t xml:space="preserve">V </w:t>
      </w:r>
      <w:r w:rsidR="00885488" w:rsidRPr="00BC2E91">
        <w:rPr>
          <w:rStyle w:val="Incipit"/>
          <w:lang w:val="fr-FR"/>
        </w:rPr>
        <w:t>Alleluia alleluia alleluia</w:t>
      </w:r>
      <w:r w:rsidR="00DD1415">
        <w:rPr>
          <w:lang w:val="fr-FR"/>
        </w:rPr>
        <w:t>@</w:t>
      </w:r>
      <w:r w:rsidR="00DD1415" w:rsidRPr="00B779A9">
        <w:rPr>
          <w:lang w:val="fr-FR"/>
        </w:rPr>
        <w:t>13.</w:t>
      </w:r>
      <w:r w:rsidR="00885488" w:rsidRPr="00B779A9">
        <w:rPr>
          <w:lang w:val="fr-FR"/>
        </w:rPr>
        <w:t xml:space="preserve"> Cum PS </w:t>
      </w:r>
      <w:r w:rsidR="00885488" w:rsidRPr="00BC2E91">
        <w:rPr>
          <w:rStyle w:val="Incipit"/>
          <w:lang w:val="fr-FR"/>
        </w:rPr>
        <w:t>Venite</w:t>
      </w:r>
      <w:r w:rsidR="00885488" w:rsidRPr="00B779A9">
        <w:rPr>
          <w:lang w:val="fr-FR"/>
        </w:rPr>
        <w:t xml:space="preserve">. </w:t>
      </w:r>
      <w:r w:rsidR="00885488" w:rsidRPr="00234396">
        <w:rPr>
          <w:lang w:val="pt-PT"/>
        </w:rPr>
        <w:t xml:space="preserve">HY </w:t>
      </w:r>
      <w:r w:rsidR="00885488" w:rsidRPr="00234396">
        <w:rPr>
          <w:rStyle w:val="Incipit"/>
          <w:lang w:val="pt-PT"/>
        </w:rPr>
        <w:t>Vita sanctorum</w:t>
      </w:r>
      <w:r w:rsidR="00885488" w:rsidRPr="00234396">
        <w:rPr>
          <w:lang w:val="pt-PT"/>
        </w:rPr>
        <w:t>.</w:t>
      </w:r>
      <w:r w:rsidR="00D15181" w:rsidRPr="00234396">
        <w:rPr>
          <w:lang w:val="pt-PT"/>
        </w:rPr>
        <w:t xml:space="preserve"> </w:t>
      </w:r>
      <w:r w:rsidRPr="00234396">
        <w:rPr>
          <w:lang w:val="pt-PT"/>
        </w:rPr>
        <w:t>Ad nocturnum</w:t>
      </w:r>
      <w:r w:rsidR="00E51BC7" w:rsidRPr="00234396">
        <w:rPr>
          <w:lang w:val="pt-PT"/>
        </w:rPr>
        <w:t xml:space="preserve"> antiphonam u</w:t>
      </w:r>
      <w:r w:rsidR="00885488" w:rsidRPr="00234396">
        <w:rPr>
          <w:lang w:val="pt-PT"/>
        </w:rPr>
        <w:t xml:space="preserve">nam ex illis tribus </w:t>
      </w:r>
      <w:r w:rsidR="00E51BC7" w:rsidRPr="00234396">
        <w:rPr>
          <w:lang w:val="pt-PT"/>
        </w:rPr>
        <w:t>[</w:t>
      </w:r>
      <w:r w:rsidR="00885488" w:rsidRPr="00234396">
        <w:rPr>
          <w:lang w:val="pt-PT"/>
        </w:rPr>
        <w:t>AN</w:t>
      </w:r>
      <w:r w:rsidR="00E51BC7" w:rsidRPr="00234396">
        <w:rPr>
          <w:lang w:val="pt-PT"/>
        </w:rPr>
        <w:t>]</w:t>
      </w:r>
      <w:r w:rsidR="00885488" w:rsidRPr="00234396">
        <w:rPr>
          <w:lang w:val="pt-PT"/>
        </w:rPr>
        <w:t xml:space="preserve"> </w:t>
      </w:r>
      <w:r w:rsidR="00885488" w:rsidRPr="00234396">
        <w:rPr>
          <w:rStyle w:val="Incipit"/>
          <w:lang w:val="pt-PT"/>
        </w:rPr>
        <w:t>Ego</w:t>
      </w:r>
      <w:r w:rsidR="005A362F" w:rsidRPr="00234396">
        <w:rPr>
          <w:i/>
          <w:lang w:val="pt-PT"/>
        </w:rPr>
        <w:t xml:space="preserve"> </w:t>
      </w:r>
      <w:r w:rsidR="00885488" w:rsidRPr="00234396">
        <w:rPr>
          <w:rStyle w:val="Incipit"/>
          <w:lang w:val="pt-PT"/>
        </w:rPr>
        <w:t>sum</w:t>
      </w:r>
      <w:r w:rsidR="005A362F" w:rsidRPr="00234396">
        <w:rPr>
          <w:i/>
          <w:lang w:val="pt-PT"/>
        </w:rPr>
        <w:t xml:space="preserve"> </w:t>
      </w:r>
      <w:r w:rsidR="0007245A" w:rsidRPr="00234396">
        <w:rPr>
          <w:rStyle w:val="Incipit"/>
          <w:lang w:val="pt-PT"/>
        </w:rPr>
        <w:t>vitis</w:t>
      </w:r>
      <w:r w:rsidR="005A362F" w:rsidRPr="00234396">
        <w:rPr>
          <w:i/>
          <w:lang w:val="pt-PT"/>
        </w:rPr>
        <w:t xml:space="preserve"> </w:t>
      </w:r>
      <w:r w:rsidR="0007245A" w:rsidRPr="00234396">
        <w:rPr>
          <w:rStyle w:val="Incipit"/>
          <w:lang w:val="pt-PT"/>
        </w:rPr>
        <w:t>vera</w:t>
      </w:r>
      <w:r w:rsidR="005A362F" w:rsidRPr="00234396">
        <w:rPr>
          <w:i/>
          <w:lang w:val="pt-PT"/>
        </w:rPr>
        <w:t xml:space="preserve"> </w:t>
      </w:r>
      <w:r w:rsidR="00885488" w:rsidRPr="00234396">
        <w:rPr>
          <w:rStyle w:val="Incipit"/>
          <w:lang w:val="pt-PT"/>
        </w:rPr>
        <w:t>alleluia</w:t>
      </w:r>
      <w:r w:rsidR="00DD1415" w:rsidRPr="00234396">
        <w:rPr>
          <w:lang w:val="pt-PT"/>
        </w:rPr>
        <w:t>@93.</w:t>
      </w:r>
      <w:r w:rsidR="00885488" w:rsidRPr="00234396">
        <w:rPr>
          <w:lang w:val="pt-PT"/>
        </w:rPr>
        <w:t xml:space="preserve"> </w:t>
      </w:r>
      <w:r w:rsidR="00BA24A1" w:rsidRPr="00B779A9">
        <w:rPr>
          <w:lang w:val="it-IT"/>
        </w:rPr>
        <w:t>[</w:t>
      </w:r>
      <w:r w:rsidR="00885488" w:rsidRPr="00B779A9">
        <w:rPr>
          <w:lang w:val="it-IT"/>
        </w:rPr>
        <w:t>AN</w:t>
      </w:r>
      <w:r w:rsidR="00BA24A1" w:rsidRPr="00B779A9">
        <w:rPr>
          <w:lang w:val="it-IT"/>
        </w:rPr>
        <w:t>]</w:t>
      </w:r>
      <w:r w:rsidR="00885488" w:rsidRPr="00B779A9">
        <w:rPr>
          <w:lang w:val="it-IT"/>
        </w:rPr>
        <w:t xml:space="preserve"> </w:t>
      </w:r>
      <w:r w:rsidR="00885488" w:rsidRPr="005A362F">
        <w:rPr>
          <w:rStyle w:val="Incipit"/>
          <w:lang w:val="it-IT"/>
        </w:rPr>
        <w:t>Ecce</w:t>
      </w:r>
      <w:r w:rsidR="005A362F" w:rsidRPr="00BE7D55">
        <w:rPr>
          <w:i/>
          <w:lang w:val="it-IT"/>
        </w:rPr>
        <w:t xml:space="preserve"> </w:t>
      </w:r>
      <w:r w:rsidR="00885488" w:rsidRPr="005A362F">
        <w:rPr>
          <w:rStyle w:val="Incipit"/>
          <w:lang w:val="it-IT"/>
        </w:rPr>
        <w:t>ego</w:t>
      </w:r>
      <w:r w:rsidR="005A362F" w:rsidRPr="00BE7D55">
        <w:rPr>
          <w:i/>
          <w:lang w:val="it-IT"/>
        </w:rPr>
        <w:t xml:space="preserve"> </w:t>
      </w:r>
      <w:r w:rsidR="001B7479" w:rsidRPr="005A362F">
        <w:rPr>
          <w:rStyle w:val="Incipit"/>
          <w:lang w:val="it-IT"/>
        </w:rPr>
        <w:t>vobis</w:t>
      </w:r>
      <w:r w:rsidR="00885488" w:rsidRPr="005A362F">
        <w:rPr>
          <w:rStyle w:val="Incipit"/>
          <w:lang w:val="it-IT"/>
        </w:rPr>
        <w:t>cum</w:t>
      </w:r>
      <w:r w:rsidR="005A362F" w:rsidRPr="00BE7D55">
        <w:rPr>
          <w:i/>
          <w:lang w:val="it-IT"/>
        </w:rPr>
        <w:t xml:space="preserve"> </w:t>
      </w:r>
      <w:r w:rsidR="00885488" w:rsidRPr="005A362F">
        <w:rPr>
          <w:rStyle w:val="Incipit"/>
          <w:lang w:val="it-IT"/>
        </w:rPr>
        <w:t>sum</w:t>
      </w:r>
      <w:r w:rsidR="005A362F" w:rsidRPr="00BE7D55">
        <w:rPr>
          <w:i/>
          <w:lang w:val="it-IT"/>
        </w:rPr>
        <w:t xml:space="preserve"> </w:t>
      </w:r>
      <w:r w:rsidR="00885488" w:rsidRPr="005A362F">
        <w:rPr>
          <w:rStyle w:val="Incipit"/>
          <w:lang w:val="it-IT"/>
        </w:rPr>
        <w:t>alleluia</w:t>
      </w:r>
      <w:r w:rsidR="00DD1415">
        <w:rPr>
          <w:lang w:val="it-IT"/>
        </w:rPr>
        <w:t>@</w:t>
      </w:r>
      <w:r w:rsidR="00DD1415" w:rsidRPr="00B779A9">
        <w:rPr>
          <w:lang w:val="it-IT"/>
        </w:rPr>
        <w:t>18.</w:t>
      </w:r>
      <w:r w:rsidR="00885488" w:rsidRPr="00B779A9">
        <w:rPr>
          <w:lang w:val="it-IT"/>
        </w:rPr>
        <w:t xml:space="preserve"> </w:t>
      </w:r>
      <w:r w:rsidR="00BA24A1" w:rsidRPr="00B779A9">
        <w:rPr>
          <w:lang w:val="it-IT"/>
        </w:rPr>
        <w:t>[</w:t>
      </w:r>
      <w:r w:rsidR="00885488" w:rsidRPr="00B779A9">
        <w:rPr>
          <w:lang w:val="it-IT"/>
        </w:rPr>
        <w:t>AN</w:t>
      </w:r>
      <w:r w:rsidR="00BA24A1" w:rsidRPr="00B779A9">
        <w:rPr>
          <w:lang w:val="it-IT"/>
        </w:rPr>
        <w:t>]</w:t>
      </w:r>
      <w:r w:rsidR="00885488" w:rsidRPr="00B779A9">
        <w:rPr>
          <w:lang w:val="it-IT"/>
        </w:rPr>
        <w:t xml:space="preserve"> </w:t>
      </w:r>
      <w:r w:rsidR="00E51BC7">
        <w:rPr>
          <w:rStyle w:val="Incipit"/>
          <w:lang w:val="it-IT"/>
        </w:rPr>
        <w:t>Tristit</w:t>
      </w:r>
      <w:r w:rsidR="00885488" w:rsidRPr="005A362F">
        <w:rPr>
          <w:rStyle w:val="Incipit"/>
          <w:lang w:val="it-IT"/>
        </w:rPr>
        <w:t>ia</w:t>
      </w:r>
      <w:r w:rsidR="005A362F" w:rsidRPr="00BE7D55">
        <w:rPr>
          <w:i/>
          <w:lang w:val="it-IT"/>
        </w:rPr>
        <w:t xml:space="preserve"> </w:t>
      </w:r>
      <w:r w:rsidR="00885488" w:rsidRPr="005A362F">
        <w:rPr>
          <w:rStyle w:val="Incipit"/>
          <w:lang w:val="it-IT"/>
        </w:rPr>
        <w:t>vestra</w:t>
      </w:r>
      <w:r w:rsidR="005A362F" w:rsidRPr="00BE7D55">
        <w:rPr>
          <w:i/>
          <w:lang w:val="it-IT"/>
        </w:rPr>
        <w:t xml:space="preserve"> </w:t>
      </w:r>
      <w:r w:rsidR="00885488" w:rsidRPr="005A362F">
        <w:rPr>
          <w:rStyle w:val="Incipit"/>
          <w:lang w:val="it-IT"/>
        </w:rPr>
        <w:t>alleluia</w:t>
      </w:r>
      <w:r w:rsidR="00885488" w:rsidRPr="00B779A9">
        <w:rPr>
          <w:lang w:val="it-IT"/>
        </w:rPr>
        <w:t xml:space="preserve"> pro ratione feriae. </w:t>
      </w:r>
      <w:r w:rsidR="00176BD5" w:rsidRPr="00B779A9">
        <w:rPr>
          <w:lang w:val="es-ES"/>
        </w:rPr>
        <w:t>Psalmi ferialiter</w:t>
      </w:r>
      <w:r w:rsidR="00836F10" w:rsidRPr="00B779A9">
        <w:rPr>
          <w:lang w:val="es-ES"/>
        </w:rPr>
        <w:t>. Versiculus d</w:t>
      </w:r>
      <w:r w:rsidR="00885488" w:rsidRPr="00B779A9">
        <w:rPr>
          <w:lang w:val="es-ES"/>
        </w:rPr>
        <w:t xml:space="preserve">e uno martyre. Tres lectiones ex apocalypsi. </w:t>
      </w:r>
      <w:r w:rsidR="00885488" w:rsidRPr="00B779A9">
        <w:rPr>
          <w:lang w:val="pt-PT"/>
        </w:rPr>
        <w:t xml:space="preserve">RP </w:t>
      </w:r>
      <w:r w:rsidR="00885488" w:rsidRPr="005A362F">
        <w:rPr>
          <w:rStyle w:val="Incipit"/>
          <w:lang w:val="pt-PT"/>
        </w:rPr>
        <w:t>Beatus</w:t>
      </w:r>
      <w:r w:rsidR="005A362F" w:rsidRPr="00BE7D55">
        <w:rPr>
          <w:i/>
          <w:lang w:val="pt-PT"/>
        </w:rPr>
        <w:t xml:space="preserve"> </w:t>
      </w:r>
      <w:r w:rsidR="00885488" w:rsidRPr="005A362F">
        <w:rPr>
          <w:rStyle w:val="Incipit"/>
          <w:lang w:val="pt-PT"/>
        </w:rPr>
        <w:t>vir</w:t>
      </w:r>
      <w:r w:rsidR="00794880" w:rsidRPr="005A362F">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E56159" w:rsidRPr="005A362F">
        <w:rPr>
          <w:rStyle w:val="Incipit"/>
          <w:lang w:val="pt-PT"/>
        </w:rPr>
        <w:t>Pretios</w:t>
      </w:r>
      <w:r w:rsidR="00885488" w:rsidRPr="005A362F">
        <w:rPr>
          <w:rStyle w:val="Incipit"/>
          <w:lang w:val="pt-PT"/>
        </w:rPr>
        <w:t>a</w:t>
      </w:r>
      <w:r w:rsidR="00794880" w:rsidRPr="005A362F">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341094">
        <w:rPr>
          <w:rStyle w:val="Incipit"/>
          <w:lang w:val="pt-PT"/>
        </w:rPr>
        <w:t>Tristit</w:t>
      </w:r>
      <w:r w:rsidR="00885488" w:rsidRPr="005A362F">
        <w:rPr>
          <w:rStyle w:val="Incipit"/>
          <w:lang w:val="pt-PT"/>
        </w:rPr>
        <w:t>ia</w:t>
      </w:r>
      <w:r w:rsidR="005A362F" w:rsidRPr="00BE7D55">
        <w:rPr>
          <w:i/>
          <w:lang w:val="pt-PT"/>
        </w:rPr>
        <w:t xml:space="preserve"> </w:t>
      </w:r>
      <w:r w:rsidR="009772E9" w:rsidRPr="005A362F">
        <w:rPr>
          <w:rStyle w:val="Incipit"/>
          <w:lang w:val="pt-PT"/>
        </w:rPr>
        <w:t>vestr</w:t>
      </w:r>
      <w:r w:rsidR="00885488" w:rsidRPr="005A362F">
        <w:rPr>
          <w:rStyle w:val="Incipit"/>
          <w:lang w:val="pt-PT"/>
        </w:rPr>
        <w:t>a</w:t>
      </w:r>
      <w:r w:rsidR="00885488" w:rsidRPr="00B779A9">
        <w:rPr>
          <w:lang w:val="pt-PT"/>
        </w:rPr>
        <w:t xml:space="preserve"> vel ex alio </w:t>
      </w:r>
      <w:r w:rsidR="00341094">
        <w:rPr>
          <w:lang w:val="pt-PT"/>
        </w:rPr>
        <w:t>nocturno secundo vel tertio pro</w:t>
      </w:r>
      <w:r w:rsidR="00885488" w:rsidRPr="00B779A9">
        <w:rPr>
          <w:lang w:val="pt-PT"/>
        </w:rPr>
        <w:t>ut feria dabit.</w:t>
      </w:r>
    </w:p>
    <w:p w:rsidR="00341094" w:rsidRPr="00234396" w:rsidRDefault="00B77878" w:rsidP="00415109">
      <w:pPr>
        <w:rPr>
          <w:lang w:val="it-IT"/>
        </w:rPr>
      </w:pPr>
      <w:r w:rsidRPr="00BC2E91">
        <w:rPr>
          <w:rStyle w:val="Time1"/>
          <w:lang w:val="en-US"/>
        </w:rPr>
        <w:t>Ad laudes</w:t>
      </w:r>
      <w:r w:rsidR="00885488">
        <w:rPr>
          <w:lang w:val="en-US"/>
        </w:rPr>
        <w:t xml:space="preserve"> AN </w:t>
      </w:r>
      <w:r w:rsidR="00885488" w:rsidRPr="00BC2E91">
        <w:rPr>
          <w:rStyle w:val="Incipit"/>
          <w:lang w:val="en-US"/>
        </w:rPr>
        <w:t>Iustum deduxit dominus</w:t>
      </w:r>
      <w:r w:rsidR="000223FC">
        <w:rPr>
          <w:lang w:val="en-US"/>
        </w:rPr>
        <w:t xml:space="preserve"> sola</w:t>
      </w:r>
      <w:r w:rsidR="00885488">
        <w:rPr>
          <w:lang w:val="en-US"/>
        </w:rPr>
        <w:t xml:space="preserve">. HY </w:t>
      </w:r>
      <w:r w:rsidR="00885488" w:rsidRPr="00BC2E91">
        <w:rPr>
          <w:rStyle w:val="Incipit"/>
          <w:lang w:val="en-US"/>
        </w:rPr>
        <w:t>Martyr dei</w:t>
      </w:r>
      <w:r w:rsidR="00885488">
        <w:rPr>
          <w:lang w:val="en-US"/>
        </w:rPr>
        <w:t xml:space="preserve">. VS </w:t>
      </w:r>
      <w:r w:rsidR="00885488" w:rsidRPr="00BC2E91">
        <w:rPr>
          <w:rStyle w:val="Incipit"/>
          <w:lang w:val="en-US"/>
        </w:rPr>
        <w:t>Iustus ut palma</w:t>
      </w:r>
      <w:r w:rsidR="00885488">
        <w:rPr>
          <w:lang w:val="en-US"/>
        </w:rPr>
        <w:t xml:space="preserve">. AB </w:t>
      </w:r>
      <w:r w:rsidR="00885488" w:rsidRPr="00BC2E91">
        <w:rPr>
          <w:rStyle w:val="Incipit"/>
          <w:lang w:val="en-US"/>
        </w:rPr>
        <w:t>Iste cog</w:t>
      </w:r>
      <w:r w:rsidR="00D80D0C" w:rsidRPr="00BC2E91">
        <w:rPr>
          <w:rStyle w:val="Incipit"/>
          <w:lang w:val="en-US"/>
        </w:rPr>
        <w:t>nov</w:t>
      </w:r>
      <w:r w:rsidR="00885488" w:rsidRPr="00BC2E91">
        <w:rPr>
          <w:rStyle w:val="Incipit"/>
          <w:lang w:val="en-US"/>
        </w:rPr>
        <w:t xml:space="preserve">it </w:t>
      </w:r>
      <w:r w:rsidR="00E56159" w:rsidRPr="00BC2E91">
        <w:rPr>
          <w:rStyle w:val="Incipit"/>
          <w:lang w:val="en-US"/>
        </w:rPr>
        <w:t>iustiti</w:t>
      </w:r>
      <w:r w:rsidR="00885488" w:rsidRPr="00BC2E91">
        <w:rPr>
          <w:rStyle w:val="Incipit"/>
          <w:lang w:val="en-US"/>
        </w:rPr>
        <w:t>am</w:t>
      </w:r>
      <w:r w:rsidR="00885488">
        <w:rPr>
          <w:lang w:val="en-US"/>
        </w:rPr>
        <w:t xml:space="preserve">. </w:t>
      </w:r>
      <w:r w:rsidR="00341094">
        <w:rPr>
          <w:lang w:val="en-US"/>
        </w:rPr>
        <w:t xml:space="preserve">Suffragium </w:t>
      </w:r>
      <w:r w:rsidR="00BA24A1">
        <w:rPr>
          <w:lang w:val="en-US"/>
        </w:rPr>
        <w:t>[</w:t>
      </w:r>
      <w:r w:rsidR="00341094">
        <w:rPr>
          <w:lang w:val="en-US"/>
        </w:rPr>
        <w:t>d</w:t>
      </w:r>
      <w:r w:rsidR="00885488">
        <w:rPr>
          <w:lang w:val="en-US"/>
        </w:rPr>
        <w:t>e resurrectione</w:t>
      </w:r>
      <w:r w:rsidR="00BA24A1">
        <w:rPr>
          <w:lang w:val="en-US"/>
        </w:rPr>
        <w:t>]</w:t>
      </w:r>
      <w:r w:rsidR="00885488">
        <w:rPr>
          <w:lang w:val="en-US"/>
        </w:rPr>
        <w:t xml:space="preserve"> AC </w:t>
      </w:r>
      <w:r w:rsidR="00885488" w:rsidRPr="00BC2E91">
        <w:rPr>
          <w:rStyle w:val="Incipit"/>
          <w:lang w:val="en-US"/>
        </w:rPr>
        <w:t>Surrexit dominus de sepulchro</w:t>
      </w:r>
      <w:r w:rsidR="00DD1415">
        <w:rPr>
          <w:lang w:val="en-US"/>
        </w:rPr>
        <w:t>@18.</w:t>
      </w:r>
      <w:r w:rsidR="00885488">
        <w:rPr>
          <w:lang w:val="en-US"/>
        </w:rPr>
        <w:t xml:space="preserve"> De beata virgine </w:t>
      </w:r>
      <w:r w:rsidR="00BA24A1">
        <w:rPr>
          <w:lang w:val="en-US"/>
        </w:rPr>
        <w:t>[</w:t>
      </w:r>
      <w:r w:rsidR="00885488">
        <w:rPr>
          <w:lang w:val="en-US"/>
        </w:rPr>
        <w:t>AC</w:t>
      </w:r>
      <w:r w:rsidR="00BA24A1">
        <w:rPr>
          <w:lang w:val="en-US"/>
        </w:rPr>
        <w:t>]</w:t>
      </w:r>
      <w:r w:rsidR="00885488">
        <w:rPr>
          <w:lang w:val="en-US"/>
        </w:rPr>
        <w:t xml:space="preserve"> </w:t>
      </w:r>
      <w:r w:rsidR="00885488" w:rsidRPr="00BC2E91">
        <w:rPr>
          <w:rStyle w:val="Incipit"/>
          <w:lang w:val="en-US"/>
        </w:rPr>
        <w:t>Alleluia sancta dei</w:t>
      </w:r>
      <w:r w:rsidR="00885488">
        <w:rPr>
          <w:lang w:val="en-US"/>
        </w:rPr>
        <w:t xml:space="preserve">. De omnibus sanctis </w:t>
      </w:r>
      <w:r w:rsidR="00BA24A1">
        <w:rPr>
          <w:lang w:val="en-US"/>
        </w:rPr>
        <w:t>[</w:t>
      </w:r>
      <w:r w:rsidR="00885488">
        <w:rPr>
          <w:lang w:val="en-US"/>
        </w:rPr>
        <w:t>AC</w:t>
      </w:r>
      <w:r w:rsidR="00BA24A1">
        <w:rPr>
          <w:lang w:val="en-US"/>
        </w:rPr>
        <w:t>]</w:t>
      </w:r>
      <w:r w:rsidR="00885488">
        <w:rPr>
          <w:lang w:val="en-US"/>
        </w:rPr>
        <w:t xml:space="preserve"> </w:t>
      </w:r>
      <w:r w:rsidR="00885488" w:rsidRPr="00BC2E91">
        <w:rPr>
          <w:rStyle w:val="Incipit"/>
          <w:lang w:val="en-US"/>
        </w:rPr>
        <w:t>Fulgebunt iusti sicut sol</w:t>
      </w:r>
      <w:r w:rsidR="00DD1415">
        <w:rPr>
          <w:lang w:val="en-US"/>
        </w:rPr>
        <w:t>@92.</w:t>
      </w:r>
      <w:r w:rsidR="00885488">
        <w:rPr>
          <w:lang w:val="en-US"/>
        </w:rPr>
        <w:t xml:space="preserve"> </w:t>
      </w:r>
      <w:r w:rsidR="003525EF" w:rsidRPr="00234396">
        <w:rPr>
          <w:lang w:val="it-IT"/>
        </w:rPr>
        <w:t xml:space="preserve">[BD] </w:t>
      </w:r>
      <w:r w:rsidR="005F6F99" w:rsidRPr="00234396">
        <w:rPr>
          <w:rStyle w:val="Incipit"/>
          <w:lang w:val="it-IT"/>
        </w:rPr>
        <w:t>Benedicamus</w:t>
      </w:r>
      <w:r w:rsidR="003525EF" w:rsidRPr="00234396">
        <w:rPr>
          <w:lang w:val="it-IT"/>
        </w:rPr>
        <w:t xml:space="preserve"> cum</w:t>
      </w:r>
      <w:r w:rsidR="00885488" w:rsidRPr="00234396">
        <w:rPr>
          <w:lang w:val="it-IT"/>
        </w:rPr>
        <w:t xml:space="preserve"> uno alleluia.</w:t>
      </w:r>
      <w:r w:rsidR="00836F10" w:rsidRPr="00234396">
        <w:rPr>
          <w:lang w:val="it-IT"/>
        </w:rPr>
        <w:t xml:space="preserve"> </w:t>
      </w:r>
    </w:p>
    <w:p w:rsidR="00885488" w:rsidRPr="00234396" w:rsidRDefault="00836F10" w:rsidP="00415109">
      <w:pPr>
        <w:rPr>
          <w:lang w:val="it-IT"/>
        </w:rPr>
      </w:pPr>
      <w:r w:rsidRPr="00234396">
        <w:rPr>
          <w:lang w:val="it-IT"/>
        </w:rPr>
        <w:t>(254v)</w:t>
      </w:r>
      <w:r w:rsidR="00341094" w:rsidRPr="00234396">
        <w:rPr>
          <w:lang w:val="it-IT"/>
        </w:rPr>
        <w:t xml:space="preserve"> </w:t>
      </w:r>
      <w:r w:rsidR="00B77878" w:rsidRPr="00234396">
        <w:rPr>
          <w:rStyle w:val="Time1"/>
          <w:lang w:val="it-IT"/>
        </w:rPr>
        <w:t>Ad horas</w:t>
      </w:r>
      <w:r w:rsidR="00885488" w:rsidRPr="00234396">
        <w:rPr>
          <w:lang w:val="it-IT"/>
        </w:rPr>
        <w:t xml:space="preserve"> dicantur laudes.</w:t>
      </w:r>
    </w:p>
    <w:p w:rsidR="00885488" w:rsidRPr="00BC2E91" w:rsidRDefault="00B77878" w:rsidP="00415109">
      <w:pPr>
        <w:rPr>
          <w:lang w:val="en-US"/>
        </w:rPr>
      </w:pPr>
      <w:r w:rsidRPr="00234396">
        <w:rPr>
          <w:rStyle w:val="Time1"/>
          <w:lang w:val="it-IT"/>
        </w:rPr>
        <w:t>Ad missam</w:t>
      </w:r>
      <w:r w:rsidR="00885488" w:rsidRPr="00234396">
        <w:rPr>
          <w:lang w:val="it-IT"/>
        </w:rPr>
        <w:t xml:space="preserve"> IN </w:t>
      </w:r>
      <w:r w:rsidR="00885488" w:rsidRPr="00234396">
        <w:rPr>
          <w:rStyle w:val="Incipit"/>
          <w:lang w:val="it-IT"/>
        </w:rPr>
        <w:t>Protexisti</w:t>
      </w:r>
      <w:r w:rsidR="005A362F" w:rsidRPr="00234396">
        <w:rPr>
          <w:i/>
          <w:lang w:val="it-IT"/>
        </w:rPr>
        <w:t xml:space="preserve"> </w:t>
      </w:r>
      <w:r w:rsidR="00885488" w:rsidRPr="00234396">
        <w:rPr>
          <w:rStyle w:val="Incipit"/>
          <w:lang w:val="it-IT"/>
        </w:rPr>
        <w:t>me</w:t>
      </w:r>
      <w:r w:rsidR="005A362F" w:rsidRPr="00234396">
        <w:rPr>
          <w:i/>
          <w:lang w:val="it-IT"/>
        </w:rPr>
        <w:t xml:space="preserve"> </w:t>
      </w:r>
      <w:r w:rsidR="00885488" w:rsidRPr="00234396">
        <w:rPr>
          <w:rStyle w:val="Incipit"/>
          <w:lang w:val="it-IT"/>
        </w:rPr>
        <w:t>deus</w:t>
      </w:r>
      <w:r w:rsidR="00DD1415" w:rsidRPr="00234396">
        <w:rPr>
          <w:lang w:val="it-IT"/>
        </w:rPr>
        <w:t>@151.</w:t>
      </w:r>
      <w:r w:rsidR="00885488" w:rsidRPr="00234396">
        <w:rPr>
          <w:lang w:val="it-IT"/>
        </w:rPr>
        <w:t xml:space="preserve"> </w:t>
      </w:r>
      <w:r w:rsidR="00836F10" w:rsidRPr="00234396">
        <w:rPr>
          <w:lang w:val="fr-FR"/>
        </w:rPr>
        <w:t xml:space="preserve">[KY] </w:t>
      </w:r>
      <w:r w:rsidR="00836F10" w:rsidRPr="00234396">
        <w:rPr>
          <w:rStyle w:val="Incipit"/>
          <w:lang w:val="fr-FR"/>
        </w:rPr>
        <w:t>Kyrie</w:t>
      </w:r>
      <w:r w:rsidR="00836F10" w:rsidRPr="00234396">
        <w:rPr>
          <w:lang w:val="fr-FR"/>
        </w:rPr>
        <w:t xml:space="preserve"> et [SA] </w:t>
      </w:r>
      <w:r w:rsidR="00341094" w:rsidRPr="00234396">
        <w:rPr>
          <w:rStyle w:val="Incipit"/>
          <w:lang w:val="fr-FR"/>
        </w:rPr>
        <w:t>$E::</w:t>
      </w:r>
      <w:r w:rsidR="00836F10" w:rsidRPr="00234396">
        <w:rPr>
          <w:rStyle w:val="Incipit"/>
          <w:lang w:val="fr-FR"/>
        </w:rPr>
        <w:t>Sanctus</w:t>
      </w:r>
      <w:r w:rsidR="00341094" w:rsidRPr="00234396">
        <w:rPr>
          <w:rStyle w:val="Incipit"/>
          <w:lang w:val="fr-FR"/>
        </w:rPr>
        <w:t>$</w:t>
      </w:r>
      <w:r w:rsidR="00836F10" w:rsidRPr="00234396">
        <w:rPr>
          <w:lang w:val="fr-FR"/>
        </w:rPr>
        <w:t xml:space="preserve"> </w:t>
      </w:r>
      <w:r w:rsidR="00885488" w:rsidRPr="00234396">
        <w:rPr>
          <w:lang w:val="fr-FR"/>
        </w:rPr>
        <w:t xml:space="preserve">sub </w:t>
      </w:r>
      <w:r w:rsidR="000F4FB4" w:rsidRPr="00234396">
        <w:rPr>
          <w:lang w:val="fr-FR"/>
        </w:rPr>
        <w:t>novem</w:t>
      </w:r>
      <w:r w:rsidR="00885488" w:rsidRPr="00234396">
        <w:rPr>
          <w:lang w:val="fr-FR"/>
        </w:rPr>
        <w:t xml:space="preserve"> lectionibus. </w:t>
      </w:r>
      <w:r w:rsidR="00885488" w:rsidRPr="00BC2E91">
        <w:rPr>
          <w:lang w:val="en-US"/>
        </w:rPr>
        <w:t xml:space="preserve">Absque </w:t>
      </w:r>
      <w:r w:rsidR="009E1CCF" w:rsidRPr="00BC2E91">
        <w:rPr>
          <w:lang w:val="en-US"/>
        </w:rPr>
        <w:t xml:space="preserve">[GL] </w:t>
      </w:r>
      <w:r w:rsidR="009E1CCF" w:rsidRPr="00BC2E91">
        <w:rPr>
          <w:rStyle w:val="Incipit"/>
          <w:lang w:val="en-US"/>
        </w:rPr>
        <w:t>Gloria</w:t>
      </w:r>
      <w:r w:rsidR="00885488" w:rsidRPr="00BC2E91">
        <w:rPr>
          <w:lang w:val="en-US"/>
        </w:rPr>
        <w:t xml:space="preserve"> </w:t>
      </w:r>
      <w:r w:rsidR="00885488" w:rsidRPr="00BC2E91">
        <w:rPr>
          <w:rStyle w:val="Incipit"/>
          <w:lang w:val="en-US"/>
        </w:rPr>
        <w:t>in</w:t>
      </w:r>
      <w:r w:rsidR="005A362F" w:rsidRPr="00BC2E91">
        <w:rPr>
          <w:i/>
          <w:lang w:val="en-US"/>
        </w:rPr>
        <w:t xml:space="preserve"> </w:t>
      </w:r>
      <w:r w:rsidR="00885488" w:rsidRPr="00BC2E91">
        <w:rPr>
          <w:rStyle w:val="Incipit"/>
          <w:lang w:val="en-US"/>
        </w:rPr>
        <w:t>excelsis</w:t>
      </w:r>
      <w:r w:rsidR="00885488" w:rsidRPr="00BC2E91">
        <w:rPr>
          <w:lang w:val="en-US"/>
        </w:rPr>
        <w:t xml:space="preserve">. Unum </w:t>
      </w:r>
      <w:r w:rsidR="00341094" w:rsidRPr="00BC2E91">
        <w:rPr>
          <w:lang w:val="en-US"/>
        </w:rPr>
        <w:t>alleluia quod est [</w:t>
      </w:r>
      <w:r w:rsidR="00885488" w:rsidRPr="00BC2E91">
        <w:rPr>
          <w:lang w:val="en-US"/>
        </w:rPr>
        <w:t>AL</w:t>
      </w:r>
      <w:r w:rsidR="00836F10" w:rsidRPr="00BC2E91">
        <w:rPr>
          <w:lang w:val="en-US"/>
        </w:rPr>
        <w:t>V</w:t>
      </w:r>
      <w:r w:rsidR="00341094" w:rsidRPr="00BC2E91">
        <w:rPr>
          <w:lang w:val="en-US"/>
        </w:rPr>
        <w:t>]</w:t>
      </w:r>
      <w:r w:rsidR="00885488" w:rsidRPr="00BC2E91">
        <w:rPr>
          <w:lang w:val="en-US"/>
        </w:rPr>
        <w:t xml:space="preserve"> </w:t>
      </w:r>
      <w:r w:rsidR="00885488" w:rsidRPr="00BC2E91">
        <w:rPr>
          <w:rStyle w:val="Incipit"/>
          <w:lang w:val="en-US"/>
        </w:rPr>
        <w:t>Gaudete</w:t>
      </w:r>
      <w:r w:rsidR="005A362F" w:rsidRPr="00BC2E91">
        <w:rPr>
          <w:i/>
          <w:lang w:val="en-US"/>
        </w:rPr>
        <w:t xml:space="preserve"> </w:t>
      </w:r>
      <w:r w:rsidR="00885488" w:rsidRPr="00BC2E91">
        <w:rPr>
          <w:rStyle w:val="Incipit"/>
          <w:lang w:val="en-US"/>
        </w:rPr>
        <w:t>iusti</w:t>
      </w:r>
      <w:r w:rsidR="005A362F" w:rsidRPr="00BC2E91">
        <w:rPr>
          <w:i/>
          <w:lang w:val="en-US"/>
        </w:rPr>
        <w:t xml:space="preserve"> </w:t>
      </w:r>
      <w:r w:rsidR="00885488" w:rsidRPr="00BC2E91">
        <w:rPr>
          <w:rStyle w:val="Incipit"/>
          <w:lang w:val="en-US"/>
        </w:rPr>
        <w:t>in</w:t>
      </w:r>
      <w:r w:rsidR="005A362F" w:rsidRPr="00BC2E91">
        <w:rPr>
          <w:i/>
          <w:lang w:val="en-US"/>
        </w:rPr>
        <w:t xml:space="preserve"> </w:t>
      </w:r>
      <w:r w:rsidR="00885488" w:rsidRPr="00BC2E91">
        <w:rPr>
          <w:rStyle w:val="Incipit"/>
          <w:lang w:val="en-US"/>
        </w:rPr>
        <w:t>domino</w:t>
      </w:r>
      <w:r w:rsidR="00DD1415">
        <w:rPr>
          <w:lang w:val="en-US"/>
        </w:rPr>
        <w:t>@</w:t>
      </w:r>
      <w:r w:rsidR="00DD1415" w:rsidRPr="00BC2E91">
        <w:rPr>
          <w:lang w:val="en-US"/>
        </w:rPr>
        <w:t>151.</w:t>
      </w:r>
      <w:r w:rsidR="00885488" w:rsidRPr="00BC2E91">
        <w:rPr>
          <w:lang w:val="en-US"/>
        </w:rPr>
        <w:t xml:space="preserve"> OF </w:t>
      </w:r>
      <w:r w:rsidR="00885488" w:rsidRPr="00BC2E91">
        <w:rPr>
          <w:rStyle w:val="Incipit"/>
          <w:lang w:val="en-US"/>
        </w:rPr>
        <w:t>Repleti</w:t>
      </w:r>
      <w:r w:rsidR="005A362F" w:rsidRPr="00BC2E91">
        <w:rPr>
          <w:i/>
          <w:lang w:val="en-US"/>
        </w:rPr>
        <w:t xml:space="preserve"> </w:t>
      </w:r>
      <w:r w:rsidR="00885488" w:rsidRPr="00BC2E91">
        <w:rPr>
          <w:rStyle w:val="Incipit"/>
          <w:lang w:val="en-US"/>
        </w:rPr>
        <w:t>sumus</w:t>
      </w:r>
      <w:r w:rsidR="005A362F" w:rsidRPr="00BC2E91">
        <w:rPr>
          <w:i/>
          <w:lang w:val="en-US"/>
        </w:rPr>
        <w:t xml:space="preserve"> </w:t>
      </w:r>
      <w:r w:rsidR="00885488" w:rsidRPr="00BC2E91">
        <w:rPr>
          <w:rStyle w:val="Incipit"/>
          <w:lang w:val="en-US"/>
        </w:rPr>
        <w:t>mane</w:t>
      </w:r>
      <w:r w:rsidR="00DD1415">
        <w:rPr>
          <w:lang w:val="en-US"/>
        </w:rPr>
        <w:t>@</w:t>
      </w:r>
      <w:r w:rsidR="00DD1415" w:rsidRPr="00BC2E91">
        <w:rPr>
          <w:lang w:val="en-US"/>
        </w:rPr>
        <w:t>153.</w:t>
      </w:r>
      <w:r w:rsidR="00885488" w:rsidRPr="00BC2E91">
        <w:rPr>
          <w:lang w:val="en-US"/>
        </w:rPr>
        <w:t xml:space="preserve"> CO </w:t>
      </w:r>
      <w:r w:rsidR="00885488" w:rsidRPr="00BC2E91">
        <w:rPr>
          <w:rStyle w:val="Incipit"/>
          <w:lang w:val="en-US"/>
        </w:rPr>
        <w:t>Ego</w:t>
      </w:r>
      <w:r w:rsidR="005A362F" w:rsidRPr="00BC2E91">
        <w:rPr>
          <w:i/>
          <w:lang w:val="en-US"/>
        </w:rPr>
        <w:t xml:space="preserve"> </w:t>
      </w:r>
      <w:r w:rsidR="00885488" w:rsidRPr="00BC2E91">
        <w:rPr>
          <w:rStyle w:val="Incipit"/>
          <w:lang w:val="en-US"/>
        </w:rPr>
        <w:t>sum</w:t>
      </w:r>
      <w:r w:rsidR="005A362F" w:rsidRPr="00BC2E91">
        <w:rPr>
          <w:i/>
          <w:lang w:val="en-US"/>
        </w:rPr>
        <w:t xml:space="preserve"> </w:t>
      </w:r>
      <w:r w:rsidR="0007245A" w:rsidRPr="00BC2E91">
        <w:rPr>
          <w:rStyle w:val="Incipit"/>
          <w:lang w:val="en-US"/>
        </w:rPr>
        <w:t>vitis</w:t>
      </w:r>
      <w:r w:rsidR="00DD1415">
        <w:rPr>
          <w:lang w:val="en-US"/>
        </w:rPr>
        <w:t>@</w:t>
      </w:r>
      <w:r w:rsidR="00DD1415" w:rsidRPr="00BC2E91">
        <w:rPr>
          <w:lang w:val="en-US"/>
        </w:rPr>
        <w:t>154.</w:t>
      </w:r>
    </w:p>
    <w:p w:rsidR="00885488" w:rsidRPr="00BC2E91" w:rsidRDefault="00885488" w:rsidP="00415109">
      <w:pPr>
        <w:pStyle w:val="berschrift1"/>
        <w:rPr>
          <w:lang w:val="en-US"/>
        </w:rPr>
      </w:pPr>
      <w:r w:rsidRPr="00BC2E91">
        <w:rPr>
          <w:lang w:val="en-US"/>
        </w:rPr>
        <w:lastRenderedPageBreak/>
        <w:t>DE NATIVITATE</w:t>
      </w:r>
      <w:r w:rsidR="00B77878" w:rsidRPr="00BC2E91">
        <w:rPr>
          <w:lang w:val="en-US"/>
        </w:rPr>
        <w:t xml:space="preserve"> APOSTOLORUM PHILIPPI ET IACOBI</w:t>
      </w:r>
    </w:p>
    <w:p w:rsidR="00885488" w:rsidRPr="00BC2E91" w:rsidRDefault="00885488" w:rsidP="00415109">
      <w:pPr>
        <w:rPr>
          <w:lang w:val="en-US"/>
        </w:rPr>
      </w:pPr>
      <w:r w:rsidRPr="00BC2E91">
        <w:rPr>
          <w:lang w:val="en-US"/>
        </w:rPr>
        <w:t>Binos facimus.</w:t>
      </w:r>
    </w:p>
    <w:p w:rsidR="00341094" w:rsidRDefault="00885488" w:rsidP="00415109">
      <w:pPr>
        <w:rPr>
          <w:lang w:val="en-US"/>
        </w:rPr>
      </w:pPr>
      <w:r w:rsidRPr="002D4ADF">
        <w:rPr>
          <w:rStyle w:val="Time1"/>
          <w:lang w:val="en-US"/>
        </w:rPr>
        <w:t>Ante primas vesperas</w:t>
      </w:r>
      <w:r w:rsidRPr="00BC2E91">
        <w:rPr>
          <w:lang w:val="en-US"/>
        </w:rPr>
        <w:t xml:space="preserve"> in </w:t>
      </w:r>
      <w:r w:rsidRPr="00BC2E91">
        <w:rPr>
          <w:rStyle w:val="Ort"/>
          <w:lang w:val="en-US"/>
        </w:rPr>
        <w:t>choro</w:t>
      </w:r>
      <w:r w:rsidRPr="00BC2E91">
        <w:rPr>
          <w:lang w:val="en-US"/>
        </w:rPr>
        <w:t xml:space="preserve"> cantantur vespertinae </w:t>
      </w:r>
      <w:r w:rsidR="00B108B8" w:rsidRPr="00BC2E91">
        <w:rPr>
          <w:lang w:val="en-US"/>
        </w:rPr>
        <w:t>prec</w:t>
      </w:r>
      <w:r w:rsidRPr="00BC2E91">
        <w:rPr>
          <w:lang w:val="en-US"/>
        </w:rPr>
        <w:t xml:space="preserve">es in </w:t>
      </w:r>
      <w:r w:rsidRPr="00BC2E91">
        <w:rPr>
          <w:rStyle w:val="Ort"/>
          <w:lang w:val="en-US"/>
        </w:rPr>
        <w:t>capella apostolorum Philippi et Iacobi</w:t>
      </w:r>
      <w:r w:rsidRPr="00BC2E91">
        <w:rPr>
          <w:lang w:val="en-US"/>
        </w:rPr>
        <w:t xml:space="preserve">. </w:t>
      </w:r>
      <w:r w:rsidR="00341094" w:rsidRPr="00BC2E91">
        <w:rPr>
          <w:lang w:val="en-US"/>
        </w:rPr>
        <w:t>Antiphona s</w:t>
      </w:r>
      <w:r w:rsidRPr="00BC2E91">
        <w:rPr>
          <w:lang w:val="en-US"/>
        </w:rPr>
        <w:t xml:space="preserve">uper psalmos </w:t>
      </w:r>
      <w:r w:rsidR="00341094" w:rsidRPr="00BC2E91">
        <w:rPr>
          <w:lang w:val="en-US"/>
        </w:rPr>
        <w:t>[</w:t>
      </w:r>
      <w:r w:rsidRPr="00BC2E91">
        <w:rPr>
          <w:lang w:val="en-US"/>
        </w:rPr>
        <w:t>AN</w:t>
      </w:r>
      <w:r w:rsidR="00341094" w:rsidRPr="00BC2E91">
        <w:rPr>
          <w:lang w:val="en-US"/>
        </w:rPr>
        <w:t>]</w:t>
      </w:r>
      <w:r w:rsidRPr="00BC2E91">
        <w:rPr>
          <w:lang w:val="en-US"/>
        </w:rPr>
        <w:t xml:space="preserve"> </w:t>
      </w:r>
      <w:r w:rsidRPr="00BC2E91">
        <w:rPr>
          <w:rStyle w:val="Incipit"/>
          <w:lang w:val="en-US"/>
        </w:rPr>
        <w:t>Philippe</w:t>
      </w:r>
      <w:r w:rsidR="005A362F" w:rsidRPr="00BC2E91">
        <w:rPr>
          <w:i/>
          <w:lang w:val="en-US"/>
        </w:rPr>
        <w:t xml:space="preserve"> </w:t>
      </w:r>
      <w:r w:rsidRPr="00BC2E91">
        <w:rPr>
          <w:rStyle w:val="Incipit"/>
          <w:lang w:val="en-US"/>
        </w:rPr>
        <w:t>qui</w:t>
      </w:r>
      <w:r w:rsidR="005A362F" w:rsidRPr="00BC2E91">
        <w:rPr>
          <w:i/>
          <w:lang w:val="en-US"/>
        </w:rPr>
        <w:t xml:space="preserve"> </w:t>
      </w:r>
      <w:r w:rsidR="00DD6B06" w:rsidRPr="00BC2E91">
        <w:rPr>
          <w:rStyle w:val="Incipit"/>
          <w:lang w:val="en-US"/>
        </w:rPr>
        <w:t>vide</w:t>
      </w:r>
      <w:r w:rsidRPr="00BC2E91">
        <w:rPr>
          <w:rStyle w:val="Incipit"/>
          <w:lang w:val="en-US"/>
        </w:rPr>
        <w:t>t</w:t>
      </w:r>
      <w:r w:rsidR="005A362F" w:rsidRPr="00BC2E91">
        <w:rPr>
          <w:i/>
          <w:lang w:val="en-US"/>
        </w:rPr>
        <w:t xml:space="preserve"> </w:t>
      </w:r>
      <w:r w:rsidRPr="00BC2E91">
        <w:rPr>
          <w:rStyle w:val="Incipit"/>
          <w:lang w:val="en-US"/>
        </w:rPr>
        <w:t>me</w:t>
      </w:r>
      <w:r w:rsidR="005A362F" w:rsidRPr="00BC2E91">
        <w:rPr>
          <w:i/>
          <w:lang w:val="en-US"/>
        </w:rPr>
        <w:t xml:space="preserve"> </w:t>
      </w:r>
      <w:r w:rsidRPr="00BC2E91">
        <w:rPr>
          <w:rStyle w:val="Incipit"/>
          <w:lang w:val="en-US"/>
        </w:rPr>
        <w:t>alleluia</w:t>
      </w:r>
      <w:r w:rsidR="00DD1415">
        <w:rPr>
          <w:lang w:val="en-US"/>
        </w:rPr>
        <w:t>@</w:t>
      </w:r>
      <w:r w:rsidR="00DD1415" w:rsidRPr="00BC2E91">
        <w:rPr>
          <w:lang w:val="en-US"/>
        </w:rPr>
        <w:t>94.</w:t>
      </w:r>
      <w:r w:rsidRPr="00BC2E91">
        <w:rPr>
          <w:lang w:val="en-US"/>
        </w:rPr>
        <w:t xml:space="preserve"> </w:t>
      </w:r>
      <w:r w:rsidR="009F136A" w:rsidRPr="00BC2E91">
        <w:rPr>
          <w:lang w:val="en-US"/>
        </w:rPr>
        <w:t>Psalmi omnia Laudate</w:t>
      </w:r>
      <w:r w:rsidRPr="00BC2E91">
        <w:rPr>
          <w:lang w:val="en-US"/>
        </w:rPr>
        <w:t xml:space="preserve">. RP </w:t>
      </w:r>
      <w:r w:rsidRPr="00BC2E91">
        <w:rPr>
          <w:rStyle w:val="Incipit"/>
          <w:lang w:val="en-US"/>
        </w:rPr>
        <w:t>Virtute</w:t>
      </w:r>
      <w:r w:rsidR="005A362F" w:rsidRPr="00BC2E91">
        <w:rPr>
          <w:i/>
          <w:lang w:val="en-US"/>
        </w:rPr>
        <w:t xml:space="preserve"> </w:t>
      </w:r>
      <w:r w:rsidRPr="00BC2E91">
        <w:rPr>
          <w:rStyle w:val="Incipit"/>
          <w:lang w:val="en-US"/>
        </w:rPr>
        <w:t>magna</w:t>
      </w:r>
      <w:r w:rsidR="00DD1415">
        <w:rPr>
          <w:lang w:val="en-US"/>
        </w:rPr>
        <w:t>@</w:t>
      </w:r>
      <w:r w:rsidR="00DD1415" w:rsidRPr="00BC2E91">
        <w:rPr>
          <w:lang w:val="en-US"/>
        </w:rPr>
        <w:t>8.</w:t>
      </w:r>
      <w:r w:rsidRPr="00BC2E91">
        <w:rPr>
          <w:lang w:val="en-US"/>
        </w:rPr>
        <w:t xml:space="preserve"> </w:t>
      </w:r>
      <w:r>
        <w:rPr>
          <w:lang w:val="en-US"/>
        </w:rPr>
        <w:t xml:space="preserve">HY </w:t>
      </w:r>
      <w:r w:rsidRPr="005A362F">
        <w:rPr>
          <w:rStyle w:val="Incipit"/>
          <w:lang w:val="en-US"/>
        </w:rPr>
        <w:t>Vita</w:t>
      </w:r>
      <w:r w:rsidR="005A362F" w:rsidRPr="00BE7D55">
        <w:rPr>
          <w:i/>
          <w:lang w:val="en-US"/>
        </w:rPr>
        <w:t xml:space="preserve"> </w:t>
      </w:r>
      <w:r w:rsidRPr="005A362F">
        <w:rPr>
          <w:rStyle w:val="Incipit"/>
          <w:lang w:val="en-US"/>
        </w:rPr>
        <w:t>sanctorum</w:t>
      </w:r>
      <w:r>
        <w:rPr>
          <w:lang w:val="en-US"/>
        </w:rPr>
        <w:t xml:space="preserve">. VS </w:t>
      </w:r>
      <w:r w:rsidRPr="005A362F">
        <w:rPr>
          <w:rStyle w:val="Incipit"/>
          <w:lang w:val="en-US"/>
        </w:rPr>
        <w:t>Gavisi</w:t>
      </w:r>
      <w:r w:rsidR="005A362F" w:rsidRPr="00BE7D55">
        <w:rPr>
          <w:i/>
          <w:lang w:val="en-US"/>
        </w:rPr>
        <w:t xml:space="preserve"> </w:t>
      </w:r>
      <w:r w:rsidRPr="005A362F">
        <w:rPr>
          <w:rStyle w:val="Incipit"/>
          <w:lang w:val="en-US"/>
        </w:rPr>
        <w:t>sunt</w:t>
      </w:r>
      <w:r>
        <w:rPr>
          <w:lang w:val="en-US"/>
        </w:rPr>
        <w:t xml:space="preserve">. AM </w:t>
      </w:r>
      <w:r w:rsidRPr="005A362F">
        <w:rPr>
          <w:rStyle w:val="Incipit"/>
          <w:lang w:val="en-US"/>
        </w:rPr>
        <w:t>Non</w:t>
      </w:r>
      <w:r w:rsidR="005A362F" w:rsidRPr="00BE7D55">
        <w:rPr>
          <w:i/>
          <w:lang w:val="en-US"/>
        </w:rPr>
        <w:t xml:space="preserve"> </w:t>
      </w:r>
      <w:r w:rsidRPr="005A362F">
        <w:rPr>
          <w:rStyle w:val="Incipit"/>
          <w:lang w:val="en-US"/>
        </w:rPr>
        <w:t>turbetur</w:t>
      </w:r>
      <w:r w:rsidR="005A362F" w:rsidRPr="00BE7D55">
        <w:rPr>
          <w:i/>
          <w:lang w:val="en-US"/>
        </w:rPr>
        <w:t xml:space="preserve"> </w:t>
      </w:r>
      <w:r w:rsidRPr="005A362F">
        <w:rPr>
          <w:rStyle w:val="Incipit"/>
          <w:lang w:val="en-US"/>
        </w:rPr>
        <w:t>cor</w:t>
      </w:r>
      <w:r w:rsidR="005A362F" w:rsidRPr="00BE7D55">
        <w:rPr>
          <w:i/>
          <w:lang w:val="en-US"/>
        </w:rPr>
        <w:t xml:space="preserve"> </w:t>
      </w:r>
      <w:r w:rsidR="009772E9" w:rsidRPr="005A362F">
        <w:rPr>
          <w:rStyle w:val="Incipit"/>
          <w:lang w:val="en-US"/>
        </w:rPr>
        <w:t>vestr</w:t>
      </w:r>
      <w:r w:rsidRPr="005A362F">
        <w:rPr>
          <w:rStyle w:val="Incipit"/>
          <w:lang w:val="en-US"/>
        </w:rPr>
        <w:t>um</w:t>
      </w:r>
      <w:r w:rsidR="00DD1415">
        <w:rPr>
          <w:lang w:val="en-US"/>
        </w:rPr>
        <w:t>@93.</w:t>
      </w:r>
      <w:r>
        <w:rPr>
          <w:lang w:val="en-US"/>
        </w:rPr>
        <w:t xml:space="preserve"> Nullum suffragium. </w:t>
      </w:r>
      <w:r w:rsidR="003525EF">
        <w:rPr>
          <w:lang w:val="en-US"/>
        </w:rPr>
        <w:t xml:space="preserve">[BD] </w:t>
      </w:r>
      <w:r w:rsidR="005F6F99" w:rsidRPr="005A362F">
        <w:rPr>
          <w:rStyle w:val="Incipit"/>
          <w:lang w:val="en-US"/>
        </w:rPr>
        <w:t>Benedicamus</w:t>
      </w:r>
      <w:r w:rsidR="003525EF">
        <w:rPr>
          <w:lang w:val="en-US"/>
        </w:rPr>
        <w:t xml:space="preserve"> cum</w:t>
      </w:r>
      <w:r>
        <w:rPr>
          <w:lang w:val="en-US"/>
        </w:rPr>
        <w:t xml:space="preserve"> tribus alleluia </w:t>
      </w:r>
      <w:r w:rsidR="0086266C">
        <w:rPr>
          <w:lang w:val="en-US"/>
        </w:rPr>
        <w:t>sollemn</w:t>
      </w:r>
      <w:r>
        <w:rPr>
          <w:lang w:val="en-US"/>
        </w:rPr>
        <w:t>iter.</w:t>
      </w:r>
      <w:r w:rsidR="00233390">
        <w:rPr>
          <w:lang w:val="en-US"/>
        </w:rPr>
        <w:t xml:space="preserve"> </w:t>
      </w:r>
    </w:p>
    <w:p w:rsidR="00885488" w:rsidRPr="00BC2E91" w:rsidRDefault="00233390" w:rsidP="00415109">
      <w:pPr>
        <w:rPr>
          <w:lang w:val="fr-FR"/>
        </w:rPr>
      </w:pPr>
      <w:r w:rsidRPr="00234396">
        <w:rPr>
          <w:lang w:val="it-IT"/>
        </w:rPr>
        <w:t>(255r)</w:t>
      </w:r>
      <w:r w:rsidR="00341094" w:rsidRPr="00234396">
        <w:rPr>
          <w:lang w:val="it-IT"/>
        </w:rPr>
        <w:t xml:space="preserve"> </w:t>
      </w:r>
      <w:r w:rsidR="00B77878" w:rsidRPr="00234396">
        <w:rPr>
          <w:rStyle w:val="Time1"/>
          <w:lang w:val="it-IT"/>
        </w:rPr>
        <w:t>Ad primas vesperas</w:t>
      </w:r>
      <w:r w:rsidR="00B77878" w:rsidRPr="00234396">
        <w:rPr>
          <w:lang w:val="it-IT"/>
        </w:rPr>
        <w:t xml:space="preserve"> in </w:t>
      </w:r>
      <w:r w:rsidR="00B77878" w:rsidRPr="00234396">
        <w:rPr>
          <w:rStyle w:val="Ort"/>
          <w:lang w:val="it-IT"/>
        </w:rPr>
        <w:t>choro</w:t>
      </w:r>
      <w:r w:rsidR="00885488" w:rsidRPr="00234396">
        <w:rPr>
          <w:lang w:val="it-IT"/>
        </w:rPr>
        <w:t xml:space="preserve"> AN </w:t>
      </w:r>
      <w:r w:rsidR="00885488" w:rsidRPr="00234396">
        <w:rPr>
          <w:rStyle w:val="Incipit"/>
          <w:lang w:val="it-IT"/>
        </w:rPr>
        <w:t>Philippe</w:t>
      </w:r>
      <w:r w:rsidR="005A362F" w:rsidRPr="00234396">
        <w:rPr>
          <w:i/>
          <w:lang w:val="it-IT"/>
        </w:rPr>
        <w:t xml:space="preserve"> </w:t>
      </w:r>
      <w:r w:rsidR="00885488" w:rsidRPr="00234396">
        <w:rPr>
          <w:rStyle w:val="Incipit"/>
          <w:lang w:val="it-IT"/>
        </w:rPr>
        <w:t>qui</w:t>
      </w:r>
      <w:r w:rsidR="005A362F" w:rsidRPr="00234396">
        <w:rPr>
          <w:i/>
          <w:lang w:val="it-IT"/>
        </w:rPr>
        <w:t xml:space="preserve"> </w:t>
      </w:r>
      <w:r w:rsidR="00DD6B06" w:rsidRPr="00234396">
        <w:rPr>
          <w:rStyle w:val="Incipit"/>
          <w:lang w:val="it-IT"/>
        </w:rPr>
        <w:t>vide</w:t>
      </w:r>
      <w:r w:rsidR="00885488" w:rsidRPr="00234396">
        <w:rPr>
          <w:rStyle w:val="Incipit"/>
          <w:lang w:val="it-IT"/>
        </w:rPr>
        <w:t>t</w:t>
      </w:r>
      <w:r w:rsidR="005A362F" w:rsidRPr="00234396">
        <w:rPr>
          <w:i/>
          <w:lang w:val="it-IT"/>
        </w:rPr>
        <w:t xml:space="preserve"> </w:t>
      </w:r>
      <w:r w:rsidR="00885488" w:rsidRPr="00234396">
        <w:rPr>
          <w:rStyle w:val="Incipit"/>
          <w:lang w:val="it-IT"/>
        </w:rPr>
        <w:t>me</w:t>
      </w:r>
      <w:r w:rsidR="005A362F" w:rsidRPr="00234396">
        <w:rPr>
          <w:i/>
          <w:lang w:val="it-IT"/>
        </w:rPr>
        <w:t xml:space="preserve"> </w:t>
      </w:r>
      <w:r w:rsidR="00885488" w:rsidRPr="00234396">
        <w:rPr>
          <w:rStyle w:val="Incipit"/>
          <w:lang w:val="it-IT"/>
        </w:rPr>
        <w:t>alleluia</w:t>
      </w:r>
      <w:r w:rsidR="00885488" w:rsidRPr="00234396">
        <w:rPr>
          <w:lang w:val="it-IT"/>
        </w:rPr>
        <w:t xml:space="preserve"> ex </w:t>
      </w:r>
      <w:r w:rsidR="00885488" w:rsidRPr="00234396">
        <w:rPr>
          <w:rStyle w:val="Funktion"/>
          <w:lang w:val="it-IT"/>
        </w:rPr>
        <w:t>summo antiphonario</w:t>
      </w:r>
      <w:r w:rsidR="00DD1415" w:rsidRPr="00234396">
        <w:rPr>
          <w:lang w:val="it-IT"/>
        </w:rPr>
        <w:t>@128.</w:t>
      </w:r>
      <w:r w:rsidR="00885488" w:rsidRPr="00234396">
        <w:rPr>
          <w:lang w:val="it-IT"/>
        </w:rPr>
        <w:t xml:space="preserve"> </w:t>
      </w:r>
      <w:r w:rsidR="009F136A" w:rsidRPr="00234396">
        <w:rPr>
          <w:lang w:val="it-IT"/>
        </w:rPr>
        <w:t>Psalmi omnia Laudate</w:t>
      </w:r>
      <w:r w:rsidR="00885488" w:rsidRPr="00234396">
        <w:rPr>
          <w:lang w:val="it-IT"/>
        </w:rPr>
        <w:t xml:space="preserve">. </w:t>
      </w:r>
      <w:r w:rsidR="00885488">
        <w:rPr>
          <w:lang w:val="en-US"/>
        </w:rPr>
        <w:t xml:space="preserve">RP </w:t>
      </w:r>
      <w:r w:rsidR="00885488" w:rsidRPr="005A362F">
        <w:rPr>
          <w:rStyle w:val="Incipit"/>
          <w:lang w:val="en-US"/>
        </w:rPr>
        <w:t>Virtute</w:t>
      </w:r>
      <w:r w:rsidR="005A362F" w:rsidRPr="00BE7D55">
        <w:rPr>
          <w:i/>
          <w:lang w:val="en-US"/>
        </w:rPr>
        <w:t xml:space="preserve"> </w:t>
      </w:r>
      <w:r w:rsidR="00885488" w:rsidRPr="005A362F">
        <w:rPr>
          <w:rStyle w:val="Incipit"/>
          <w:lang w:val="en-US"/>
        </w:rPr>
        <w:t>magna</w:t>
      </w:r>
      <w:r w:rsidR="00DD1415">
        <w:rPr>
          <w:lang w:val="en-US"/>
        </w:rPr>
        <w:t>@128.</w:t>
      </w:r>
      <w:r w:rsidR="00885488">
        <w:rPr>
          <w:lang w:val="en-US"/>
        </w:rPr>
        <w:t xml:space="preserve"> HY </w:t>
      </w:r>
      <w:r w:rsidR="00885488" w:rsidRPr="005A362F">
        <w:rPr>
          <w:rStyle w:val="Incipit"/>
          <w:lang w:val="en-US"/>
        </w:rPr>
        <w:t>Vita</w:t>
      </w:r>
      <w:r w:rsidR="005A362F" w:rsidRPr="00BE7D55">
        <w:rPr>
          <w:i/>
          <w:lang w:val="en-US"/>
        </w:rPr>
        <w:t xml:space="preserve"> </w:t>
      </w:r>
      <w:r w:rsidR="00885488" w:rsidRPr="005A362F">
        <w:rPr>
          <w:rStyle w:val="Incipit"/>
          <w:lang w:val="en-US"/>
        </w:rPr>
        <w:t>sanctorum</w:t>
      </w:r>
      <w:r w:rsidR="00885488">
        <w:rPr>
          <w:lang w:val="en-US"/>
        </w:rPr>
        <w:t xml:space="preserve">. VS </w:t>
      </w:r>
      <w:r w:rsidR="00885488" w:rsidRPr="005A362F">
        <w:rPr>
          <w:rStyle w:val="Incipit"/>
          <w:lang w:val="en-US"/>
        </w:rPr>
        <w:t>Gavisi</w:t>
      </w:r>
      <w:r w:rsidR="005A362F" w:rsidRPr="00BE7D55">
        <w:rPr>
          <w:i/>
          <w:lang w:val="en-US"/>
        </w:rPr>
        <w:t xml:space="preserve"> </w:t>
      </w:r>
      <w:r w:rsidR="00885488" w:rsidRPr="005A362F">
        <w:rPr>
          <w:rStyle w:val="Incipit"/>
          <w:lang w:val="en-US"/>
        </w:rPr>
        <w:t>sunt</w:t>
      </w:r>
      <w:r w:rsidR="00885488">
        <w:rPr>
          <w:lang w:val="en-US"/>
        </w:rPr>
        <w:t xml:space="preserve">. </w:t>
      </w:r>
      <w:r w:rsidR="00885488" w:rsidRPr="00234396">
        <w:rPr>
          <w:lang w:val="en-US"/>
        </w:rPr>
        <w:t xml:space="preserve">AM </w:t>
      </w:r>
      <w:r w:rsidR="00885488" w:rsidRPr="00234396">
        <w:rPr>
          <w:rStyle w:val="Incipit"/>
          <w:lang w:val="en-US"/>
        </w:rPr>
        <w:t>Non</w:t>
      </w:r>
      <w:r w:rsidR="005A362F" w:rsidRPr="00234396">
        <w:rPr>
          <w:i/>
          <w:lang w:val="en-US"/>
        </w:rPr>
        <w:t xml:space="preserve"> </w:t>
      </w:r>
      <w:r w:rsidR="00885488" w:rsidRPr="00234396">
        <w:rPr>
          <w:rStyle w:val="Incipit"/>
          <w:lang w:val="en-US"/>
        </w:rPr>
        <w:t>turbetur</w:t>
      </w:r>
      <w:r w:rsidR="005A362F" w:rsidRPr="00234396">
        <w:rPr>
          <w:i/>
          <w:lang w:val="en-US"/>
        </w:rPr>
        <w:t xml:space="preserve"> </w:t>
      </w:r>
      <w:r w:rsidR="00885488" w:rsidRPr="00234396">
        <w:rPr>
          <w:rStyle w:val="Incipit"/>
          <w:lang w:val="en-US"/>
        </w:rPr>
        <w:t>cor</w:t>
      </w:r>
      <w:r w:rsidR="005A362F" w:rsidRPr="00234396">
        <w:rPr>
          <w:i/>
          <w:lang w:val="en-US"/>
        </w:rPr>
        <w:t xml:space="preserve"> </w:t>
      </w:r>
      <w:r w:rsidR="009772E9" w:rsidRPr="00234396">
        <w:rPr>
          <w:rStyle w:val="Incipit"/>
          <w:lang w:val="en-US"/>
        </w:rPr>
        <w:t>vestr</w:t>
      </w:r>
      <w:r w:rsidR="00885488" w:rsidRPr="00234396">
        <w:rPr>
          <w:rStyle w:val="Incipit"/>
          <w:lang w:val="en-US"/>
        </w:rPr>
        <w:t>um</w:t>
      </w:r>
      <w:r w:rsidR="00885488" w:rsidRPr="00234396">
        <w:rPr>
          <w:lang w:val="en-US"/>
        </w:rPr>
        <w:t xml:space="preserve">. </w:t>
      </w:r>
      <w:r w:rsidR="00341094" w:rsidRPr="00BC2E91">
        <w:rPr>
          <w:lang w:val="fr-FR"/>
        </w:rPr>
        <w:t>Suffragium d</w:t>
      </w:r>
      <w:r w:rsidR="00885488" w:rsidRPr="00BC2E91">
        <w:rPr>
          <w:lang w:val="fr-FR"/>
        </w:rPr>
        <w:t xml:space="preserve">e resurrectione </w:t>
      </w:r>
      <w:r w:rsidR="00341094" w:rsidRPr="00BC2E91">
        <w:rPr>
          <w:lang w:val="fr-FR"/>
        </w:rPr>
        <w:t>[</w:t>
      </w:r>
      <w:r w:rsidR="00885488" w:rsidRPr="00BC2E91">
        <w:rPr>
          <w:lang w:val="fr-FR"/>
        </w:rPr>
        <w:t>AC</w:t>
      </w:r>
      <w:r w:rsidR="00341094" w:rsidRPr="00BC2E91">
        <w:rPr>
          <w:lang w:val="fr-FR"/>
        </w:rPr>
        <w:t>]</w:t>
      </w:r>
      <w:r w:rsidR="00885488" w:rsidRPr="00BC2E91">
        <w:rPr>
          <w:lang w:val="fr-FR"/>
        </w:rPr>
        <w:t xml:space="preserve"> </w:t>
      </w:r>
      <w:r w:rsidR="00885488" w:rsidRPr="00BC2E91">
        <w:rPr>
          <w:rStyle w:val="Incipit"/>
          <w:lang w:val="fr-FR"/>
        </w:rPr>
        <w:t>Christus</w:t>
      </w:r>
      <w:r w:rsidR="005A362F" w:rsidRPr="00BC2E91">
        <w:rPr>
          <w:i/>
          <w:lang w:val="fr-FR"/>
        </w:rPr>
        <w:t xml:space="preserve"> </w:t>
      </w:r>
      <w:r w:rsidR="00885488" w:rsidRPr="00BC2E91">
        <w:rPr>
          <w:rStyle w:val="Incipit"/>
          <w:lang w:val="fr-FR"/>
        </w:rPr>
        <w:t>resurgens</w:t>
      </w:r>
      <w:r w:rsidR="00DD1415">
        <w:rPr>
          <w:lang w:val="fr-FR"/>
        </w:rPr>
        <w:t>@</w:t>
      </w:r>
      <w:r w:rsidR="00DD1415" w:rsidRPr="00BC2E91">
        <w:rPr>
          <w:lang w:val="fr-FR"/>
        </w:rPr>
        <w:t>59.</w:t>
      </w:r>
      <w:r w:rsidR="00885488" w:rsidRPr="00BC2E91">
        <w:rPr>
          <w:lang w:val="fr-FR"/>
        </w:rPr>
        <w:t xml:space="preserve"> De beata virgine </w:t>
      </w:r>
      <w:r w:rsidR="00BA24A1" w:rsidRPr="00BC2E91">
        <w:rPr>
          <w:lang w:val="fr-FR"/>
        </w:rPr>
        <w:t>[</w:t>
      </w:r>
      <w:r w:rsidR="00885488" w:rsidRPr="00BC2E91">
        <w:rPr>
          <w:lang w:val="fr-FR"/>
        </w:rPr>
        <w:t>AC</w:t>
      </w:r>
      <w:r w:rsidR="00BA24A1" w:rsidRPr="00BC2E91">
        <w:rPr>
          <w:lang w:val="fr-FR"/>
        </w:rPr>
        <w:t>]</w:t>
      </w:r>
      <w:r w:rsidR="00885488" w:rsidRPr="00BC2E91">
        <w:rPr>
          <w:lang w:val="fr-FR"/>
        </w:rPr>
        <w:t xml:space="preserve"> </w:t>
      </w:r>
      <w:r w:rsidR="00885488" w:rsidRPr="00BC2E91">
        <w:rPr>
          <w:rStyle w:val="Incipit"/>
          <w:lang w:val="fr-FR"/>
        </w:rPr>
        <w:t>Alleluia</w:t>
      </w:r>
      <w:r w:rsidR="005A362F" w:rsidRPr="00BC2E91">
        <w:rPr>
          <w:i/>
          <w:lang w:val="fr-FR"/>
        </w:rPr>
        <w:t xml:space="preserve"> </w:t>
      </w:r>
      <w:r w:rsidR="00885488" w:rsidRPr="00BC2E91">
        <w:rPr>
          <w:rStyle w:val="Incipit"/>
          <w:lang w:val="fr-FR"/>
        </w:rPr>
        <w:t>sancta</w:t>
      </w:r>
      <w:r w:rsidR="005A362F" w:rsidRPr="00BC2E91">
        <w:rPr>
          <w:i/>
          <w:lang w:val="fr-FR"/>
        </w:rPr>
        <w:t xml:space="preserve"> </w:t>
      </w:r>
      <w:r w:rsidR="00885488" w:rsidRPr="00BC2E91">
        <w:rPr>
          <w:rStyle w:val="Incipit"/>
          <w:lang w:val="fr-FR"/>
        </w:rPr>
        <w:t>dei</w:t>
      </w:r>
      <w:r w:rsidR="00885488" w:rsidRPr="00BC2E91">
        <w:rPr>
          <w:lang w:val="fr-FR"/>
        </w:rPr>
        <w:t xml:space="preserve">. </w:t>
      </w:r>
      <w:r w:rsidR="003525EF" w:rsidRPr="00BC2E91">
        <w:rPr>
          <w:lang w:val="fr-FR"/>
        </w:rPr>
        <w:t xml:space="preserve">[BD] </w:t>
      </w:r>
      <w:r w:rsidR="005F6F99" w:rsidRPr="00BC2E91">
        <w:rPr>
          <w:rStyle w:val="Incipit"/>
          <w:lang w:val="fr-FR"/>
        </w:rPr>
        <w:t>Benedicamus</w:t>
      </w:r>
      <w:r w:rsidR="003525EF" w:rsidRPr="00BC2E91">
        <w:rPr>
          <w:lang w:val="fr-FR"/>
        </w:rPr>
        <w:t xml:space="preserve"> cum</w:t>
      </w:r>
      <w:r w:rsidR="00885488" w:rsidRPr="00BC2E91">
        <w:rPr>
          <w:lang w:val="fr-FR"/>
        </w:rPr>
        <w:t xml:space="preserve"> tribus alleluia </w:t>
      </w:r>
      <w:r w:rsidR="0086266C" w:rsidRPr="00BC2E91">
        <w:rPr>
          <w:lang w:val="fr-FR"/>
        </w:rPr>
        <w:t>sollemn</w:t>
      </w:r>
      <w:r w:rsidR="00885488" w:rsidRPr="00BC2E91">
        <w:rPr>
          <w:lang w:val="fr-FR"/>
        </w:rPr>
        <w:t>iter.</w:t>
      </w:r>
    </w:p>
    <w:p w:rsidR="00885488" w:rsidRPr="00234396" w:rsidRDefault="00B77878" w:rsidP="00415109">
      <w:pPr>
        <w:rPr>
          <w:lang w:val="fr-FR"/>
        </w:rPr>
      </w:pPr>
      <w:r w:rsidRPr="00BC2E91">
        <w:rPr>
          <w:rStyle w:val="Time1"/>
          <w:lang w:val="fr-FR"/>
        </w:rPr>
        <w:t>Ad completorium</w:t>
      </w:r>
      <w:r w:rsidR="00885488" w:rsidRPr="00BC2E91">
        <w:rPr>
          <w:lang w:val="fr-FR"/>
        </w:rPr>
        <w:t xml:space="preserve"> HY </w:t>
      </w:r>
      <w:r w:rsidR="00885488" w:rsidRPr="00BC2E91">
        <w:rPr>
          <w:rStyle w:val="Incipit"/>
          <w:lang w:val="fr-FR"/>
        </w:rPr>
        <w:t>Ad</w:t>
      </w:r>
      <w:r w:rsidR="005A362F" w:rsidRPr="00BC2E91">
        <w:rPr>
          <w:i/>
          <w:lang w:val="fr-FR"/>
        </w:rPr>
        <w:t xml:space="preserve"> </w:t>
      </w:r>
      <w:r w:rsidR="001B7479" w:rsidRPr="00BC2E91">
        <w:rPr>
          <w:rStyle w:val="Incipit"/>
          <w:lang w:val="fr-FR"/>
        </w:rPr>
        <w:t>cena</w:t>
      </w:r>
      <w:r w:rsidR="00885488" w:rsidRPr="00BC2E91">
        <w:rPr>
          <w:rStyle w:val="Incipit"/>
          <w:lang w:val="fr-FR"/>
        </w:rPr>
        <w:t>m</w:t>
      </w:r>
      <w:r w:rsidR="005A362F" w:rsidRPr="00BC2E91">
        <w:rPr>
          <w:i/>
          <w:lang w:val="fr-FR"/>
        </w:rPr>
        <w:t xml:space="preserve"> </w:t>
      </w:r>
      <w:r w:rsidR="00885488" w:rsidRPr="00BC2E91">
        <w:rPr>
          <w:rStyle w:val="Incipit"/>
          <w:lang w:val="fr-FR"/>
        </w:rPr>
        <w:t>agni</w:t>
      </w:r>
      <w:r w:rsidR="00885488" w:rsidRPr="00BC2E91">
        <w:rPr>
          <w:lang w:val="fr-FR"/>
        </w:rPr>
        <w:t xml:space="preserve">. </w:t>
      </w:r>
      <w:r w:rsidR="00885488" w:rsidRPr="00234396">
        <w:rPr>
          <w:lang w:val="fr-FR"/>
        </w:rPr>
        <w:t xml:space="preserve">AD </w:t>
      </w:r>
      <w:r w:rsidR="00885488" w:rsidRPr="00234396">
        <w:rPr>
          <w:rStyle w:val="Incipit"/>
          <w:lang w:val="fr-FR"/>
        </w:rPr>
        <w:t>Alleluia</w:t>
      </w:r>
      <w:r w:rsidR="005A362F" w:rsidRPr="00234396">
        <w:rPr>
          <w:i/>
          <w:lang w:val="fr-FR"/>
        </w:rPr>
        <w:t xml:space="preserve"> </w:t>
      </w:r>
      <w:r w:rsidR="00885488" w:rsidRPr="00234396">
        <w:rPr>
          <w:rStyle w:val="Incipit"/>
          <w:lang w:val="fr-FR"/>
        </w:rPr>
        <w:t>resurrexit</w:t>
      </w:r>
      <w:r w:rsidR="005A362F" w:rsidRPr="00234396">
        <w:rPr>
          <w:i/>
          <w:lang w:val="fr-FR"/>
        </w:rPr>
        <w:t xml:space="preserve"> </w:t>
      </w:r>
      <w:r w:rsidR="00885488" w:rsidRPr="00234396">
        <w:rPr>
          <w:rStyle w:val="Incipit"/>
          <w:lang w:val="fr-FR"/>
        </w:rPr>
        <w:t>dominus</w:t>
      </w:r>
      <w:r w:rsidR="005A362F" w:rsidRPr="00234396">
        <w:rPr>
          <w:i/>
          <w:lang w:val="fr-FR"/>
        </w:rPr>
        <w:t xml:space="preserve"> </w:t>
      </w:r>
      <w:r w:rsidR="00885488" w:rsidRPr="00234396">
        <w:rPr>
          <w:rStyle w:val="Incipit"/>
          <w:lang w:val="fr-FR"/>
        </w:rPr>
        <w:t>alleluia</w:t>
      </w:r>
      <w:r w:rsidR="00885488" w:rsidRPr="00234396">
        <w:rPr>
          <w:lang w:val="fr-FR"/>
        </w:rPr>
        <w:t xml:space="preserve"> 5 vel aliam </w:t>
      </w:r>
      <w:r w:rsidR="00BA24A1" w:rsidRPr="00234396">
        <w:rPr>
          <w:lang w:val="fr-FR"/>
        </w:rPr>
        <w:t>[</w:t>
      </w:r>
      <w:r w:rsidR="00885488" w:rsidRPr="00234396">
        <w:rPr>
          <w:lang w:val="fr-FR"/>
        </w:rPr>
        <w:t>AD</w:t>
      </w:r>
      <w:r w:rsidR="00BA24A1" w:rsidRPr="00234396">
        <w:rPr>
          <w:lang w:val="fr-FR"/>
        </w:rPr>
        <w:t>]</w:t>
      </w:r>
      <w:r w:rsidR="00885488" w:rsidRPr="00234396">
        <w:rPr>
          <w:lang w:val="fr-FR"/>
        </w:rPr>
        <w:t xml:space="preserve"> </w:t>
      </w:r>
      <w:r w:rsidR="00885488" w:rsidRPr="00234396">
        <w:rPr>
          <w:rStyle w:val="Incipit"/>
          <w:lang w:val="fr-FR"/>
        </w:rPr>
        <w:t>Quem</w:t>
      </w:r>
      <w:r w:rsidR="005A362F" w:rsidRPr="00234396">
        <w:rPr>
          <w:i/>
          <w:lang w:val="fr-FR"/>
        </w:rPr>
        <w:t xml:space="preserve"> </w:t>
      </w:r>
      <w:r w:rsidR="00885488" w:rsidRPr="00234396">
        <w:rPr>
          <w:rStyle w:val="Incipit"/>
          <w:lang w:val="fr-FR"/>
        </w:rPr>
        <w:t>quaeris</w:t>
      </w:r>
      <w:r w:rsidR="005A362F" w:rsidRPr="00234396">
        <w:rPr>
          <w:i/>
          <w:lang w:val="fr-FR"/>
        </w:rPr>
        <w:t xml:space="preserve"> </w:t>
      </w:r>
      <w:r w:rsidR="00885488" w:rsidRPr="00234396">
        <w:rPr>
          <w:lang w:val="fr-FR"/>
        </w:rPr>
        <w:t>pro ratione temporis.</w:t>
      </w:r>
    </w:p>
    <w:p w:rsidR="00885488" w:rsidRPr="00234396" w:rsidRDefault="00B77878" w:rsidP="00415109">
      <w:pPr>
        <w:rPr>
          <w:lang w:val="it-IT"/>
        </w:rPr>
      </w:pPr>
      <w:r w:rsidRPr="00BC2E91">
        <w:rPr>
          <w:rStyle w:val="Time1"/>
          <w:lang w:val="pt-PT"/>
        </w:rPr>
        <w:t>Ad matutinum</w:t>
      </w:r>
      <w:r w:rsidR="00885488" w:rsidRPr="00B779A9">
        <w:rPr>
          <w:lang w:val="pt-PT"/>
        </w:rPr>
        <w:t xml:space="preserve"> I</w:t>
      </w:r>
      <w:r w:rsidR="00233390" w:rsidRPr="00B779A9">
        <w:rPr>
          <w:lang w:val="pt-PT"/>
        </w:rPr>
        <w:t>N</w:t>
      </w:r>
      <w:r w:rsidR="00885488" w:rsidRPr="00B779A9">
        <w:rPr>
          <w:lang w:val="pt-PT"/>
        </w:rPr>
        <w:t xml:space="preserve">V </w:t>
      </w:r>
      <w:r w:rsidR="00885488" w:rsidRPr="00BC2E91">
        <w:rPr>
          <w:rStyle w:val="Incipit"/>
          <w:lang w:val="pt-PT"/>
        </w:rPr>
        <w:t>Alleluia regem apostolorum dominum</w:t>
      </w:r>
      <w:r w:rsidR="00DD1415">
        <w:rPr>
          <w:lang w:val="pt-PT"/>
        </w:rPr>
        <w:t>@</w:t>
      </w:r>
      <w:r w:rsidR="00DD1415" w:rsidRPr="00B779A9">
        <w:rPr>
          <w:lang w:val="pt-PT"/>
        </w:rPr>
        <w:t>128.</w:t>
      </w:r>
      <w:r w:rsidR="00885488" w:rsidRPr="00B779A9">
        <w:rPr>
          <w:lang w:val="pt-PT"/>
        </w:rPr>
        <w:t xml:space="preserve"> </w:t>
      </w:r>
      <w:r w:rsidR="00885488" w:rsidRPr="00234396">
        <w:rPr>
          <w:lang w:val="it-IT"/>
        </w:rPr>
        <w:t xml:space="preserve">HY </w:t>
      </w:r>
      <w:r w:rsidR="00885488" w:rsidRPr="00234396">
        <w:rPr>
          <w:rStyle w:val="Incipit"/>
          <w:lang w:val="it-IT"/>
        </w:rPr>
        <w:t>Vita sanctorum</w:t>
      </w:r>
      <w:r w:rsidR="00885488" w:rsidRPr="00234396">
        <w:rPr>
          <w:lang w:val="it-IT"/>
        </w:rPr>
        <w:t>.</w:t>
      </w:r>
    </w:p>
    <w:p w:rsidR="00885488" w:rsidRPr="00234396" w:rsidRDefault="00B77878" w:rsidP="00415109">
      <w:pPr>
        <w:rPr>
          <w:lang w:val="it-IT"/>
        </w:rPr>
      </w:pPr>
      <w:r w:rsidRPr="00234396">
        <w:rPr>
          <w:rStyle w:val="Time2"/>
          <w:lang w:val="it-IT"/>
        </w:rPr>
        <w:t>In primo nocturno</w:t>
      </w:r>
      <w:r w:rsidR="00885488" w:rsidRPr="00234396">
        <w:rPr>
          <w:lang w:val="it-IT"/>
        </w:rPr>
        <w:t xml:space="preserve"> AN </w:t>
      </w:r>
      <w:r w:rsidR="00885488" w:rsidRPr="00234396">
        <w:rPr>
          <w:rStyle w:val="Incipit"/>
          <w:lang w:val="it-IT"/>
        </w:rPr>
        <w:t xml:space="preserve">Pax </w:t>
      </w:r>
      <w:r w:rsidR="001B7479" w:rsidRPr="00234396">
        <w:rPr>
          <w:rStyle w:val="Incipit"/>
          <w:lang w:val="it-IT"/>
        </w:rPr>
        <w:t>vobis</w:t>
      </w:r>
      <w:r w:rsidR="00885488" w:rsidRPr="00234396">
        <w:rPr>
          <w:rStyle w:val="Incipit"/>
          <w:lang w:val="it-IT"/>
        </w:rPr>
        <w:t xml:space="preserve"> ego sum alleluia</w:t>
      </w:r>
      <w:r w:rsidR="00DD1415" w:rsidRPr="00234396">
        <w:rPr>
          <w:lang w:val="it-IT"/>
        </w:rPr>
        <w:t>@6.</w:t>
      </w:r>
      <w:r w:rsidR="00885488" w:rsidRPr="00234396">
        <w:rPr>
          <w:lang w:val="it-IT"/>
        </w:rPr>
        <w:t xml:space="preserve"> PS </w:t>
      </w:r>
      <w:r w:rsidR="00885488" w:rsidRPr="00234396">
        <w:rPr>
          <w:rStyle w:val="Incipit"/>
          <w:lang w:val="it-IT"/>
        </w:rPr>
        <w:t>Caeli enarrant</w:t>
      </w:r>
      <w:r w:rsidR="00885488" w:rsidRPr="00234396">
        <w:rPr>
          <w:lang w:val="it-IT"/>
        </w:rPr>
        <w:t xml:space="preserve">. </w:t>
      </w:r>
      <w:r w:rsidR="00BA24A1" w:rsidRPr="00234396">
        <w:rPr>
          <w:lang w:val="it-IT"/>
        </w:rPr>
        <w:t>[</w:t>
      </w:r>
      <w:r w:rsidR="00885488" w:rsidRPr="00234396">
        <w:rPr>
          <w:lang w:val="it-IT"/>
        </w:rPr>
        <w:t>PS</w:t>
      </w:r>
      <w:r w:rsidR="00BA24A1" w:rsidRPr="00234396">
        <w:rPr>
          <w:lang w:val="it-IT"/>
        </w:rPr>
        <w:t>]</w:t>
      </w:r>
      <w:r w:rsidR="00885488" w:rsidRPr="00234396">
        <w:rPr>
          <w:lang w:val="it-IT"/>
        </w:rPr>
        <w:t xml:space="preserve"> </w:t>
      </w:r>
      <w:r w:rsidR="00885488" w:rsidRPr="00234396">
        <w:rPr>
          <w:rStyle w:val="Incipit"/>
          <w:lang w:val="it-IT"/>
        </w:rPr>
        <w:t>Benedicam</w:t>
      </w:r>
      <w:r w:rsidR="00885488" w:rsidRPr="00234396">
        <w:rPr>
          <w:lang w:val="it-IT"/>
        </w:rPr>
        <w:t xml:space="preserve">. </w:t>
      </w:r>
      <w:r w:rsidR="00BA24A1" w:rsidRPr="00234396">
        <w:rPr>
          <w:lang w:val="it-IT"/>
        </w:rPr>
        <w:t>[</w:t>
      </w:r>
      <w:r w:rsidR="00885488" w:rsidRPr="00234396">
        <w:rPr>
          <w:lang w:val="it-IT"/>
        </w:rPr>
        <w:t>PS</w:t>
      </w:r>
      <w:r w:rsidR="00BA24A1" w:rsidRPr="00234396">
        <w:rPr>
          <w:lang w:val="it-IT"/>
        </w:rPr>
        <w:t>]</w:t>
      </w:r>
      <w:r w:rsidR="00885488" w:rsidRPr="00234396">
        <w:rPr>
          <w:lang w:val="it-IT"/>
        </w:rPr>
        <w:t xml:space="preserve"> </w:t>
      </w:r>
      <w:r w:rsidR="00885488" w:rsidRPr="00234396">
        <w:rPr>
          <w:rStyle w:val="Incipit"/>
          <w:lang w:val="it-IT"/>
        </w:rPr>
        <w:t>Eructavit cor</w:t>
      </w:r>
      <w:r w:rsidR="00885488" w:rsidRPr="00234396">
        <w:rPr>
          <w:lang w:val="it-IT"/>
        </w:rPr>
        <w:t xml:space="preserve">. VS </w:t>
      </w:r>
      <w:r w:rsidR="00885488" w:rsidRPr="00234396">
        <w:rPr>
          <w:rStyle w:val="Incipit"/>
          <w:lang w:val="it-IT"/>
        </w:rPr>
        <w:t>In omnem terram</w:t>
      </w:r>
      <w:r w:rsidR="00233390" w:rsidRPr="00234396">
        <w:rPr>
          <w:lang w:val="it-IT"/>
        </w:rPr>
        <w:t xml:space="preserve">. </w:t>
      </w:r>
      <w:r w:rsidR="000223FC" w:rsidRPr="00B779A9">
        <w:rPr>
          <w:lang w:val="fr-FR"/>
        </w:rPr>
        <w:t>L</w:t>
      </w:r>
      <w:r w:rsidR="00E605C4">
        <w:rPr>
          <w:lang w:val="fr-FR"/>
        </w:rPr>
        <w:t>ectiones ex volumine de sanctis</w:t>
      </w:r>
      <w:r w:rsidR="000223FC" w:rsidRPr="00B779A9">
        <w:rPr>
          <w:lang w:val="fr-FR"/>
        </w:rPr>
        <w:t xml:space="preserve"> [</w:t>
      </w:r>
      <w:r w:rsidR="00233390" w:rsidRPr="00B779A9">
        <w:rPr>
          <w:lang w:val="fr-FR"/>
        </w:rPr>
        <w:t>LH</w:t>
      </w:r>
      <w:r w:rsidR="000223FC" w:rsidRPr="00B779A9">
        <w:rPr>
          <w:lang w:val="fr-FR"/>
        </w:rPr>
        <w:t>]</w:t>
      </w:r>
      <w:r w:rsidR="00885488" w:rsidRPr="00B779A9">
        <w:rPr>
          <w:lang w:val="fr-FR"/>
        </w:rPr>
        <w:t xml:space="preserve"> </w:t>
      </w:r>
      <w:r w:rsidR="00885488" w:rsidRPr="00BC2E91">
        <w:rPr>
          <w:rStyle w:val="Incipit"/>
          <w:lang w:val="fr-FR"/>
        </w:rPr>
        <w:t>Largitus est nobis spiritus sanctus qui locutus est in prophetis</w:t>
      </w:r>
      <w:r w:rsidR="00885488" w:rsidRPr="00B779A9">
        <w:rPr>
          <w:lang w:val="fr-FR"/>
        </w:rPr>
        <w:t xml:space="preserve">. </w:t>
      </w:r>
      <w:r w:rsidR="000223FC" w:rsidRPr="00234396">
        <w:rPr>
          <w:lang w:val="it-IT"/>
        </w:rPr>
        <w:t xml:space="preserve">(255v) </w:t>
      </w:r>
      <w:r w:rsidR="00885488" w:rsidRPr="00234396">
        <w:rPr>
          <w:lang w:val="it-IT"/>
        </w:rPr>
        <w:t xml:space="preserve">RP </w:t>
      </w:r>
      <w:r w:rsidR="00CB3657" w:rsidRPr="00234396">
        <w:rPr>
          <w:rStyle w:val="Incipit"/>
          <w:lang w:val="it-IT"/>
        </w:rPr>
        <w:t>|</w:t>
      </w:r>
      <w:r w:rsidR="00A03850" w:rsidRPr="00234396">
        <w:rPr>
          <w:rStyle w:val="Incipit"/>
          <w:lang w:val="it-IT"/>
        </w:rPr>
        <w:t>Preti</w:t>
      </w:r>
      <w:r w:rsidR="00CB3657" w:rsidRPr="00234396">
        <w:rPr>
          <w:rStyle w:val="Incipit"/>
          <w:lang w:val="it-IT"/>
        </w:rPr>
        <w:t>o</w:t>
      </w:r>
      <w:r w:rsidR="00233390" w:rsidRPr="00234396">
        <w:rPr>
          <w:rStyle w:val="Incipit"/>
          <w:lang w:val="it-IT"/>
        </w:rPr>
        <w:t>osa</w:t>
      </w:r>
      <w:r w:rsidR="00CB3657" w:rsidRPr="00234396">
        <w:rPr>
          <w:rStyle w:val="Incipit"/>
          <w:lang w:val="it-IT"/>
        </w:rPr>
        <w:t>::Pretiosa|</w:t>
      </w:r>
      <w:r w:rsidR="00885488" w:rsidRPr="00234396">
        <w:rPr>
          <w:rStyle w:val="Incipit"/>
          <w:lang w:val="it-IT"/>
        </w:rPr>
        <w:t xml:space="preserve"> in conspectu</w:t>
      </w:r>
      <w:r w:rsidR="00DD1415" w:rsidRPr="00234396">
        <w:rPr>
          <w:lang w:val="it-IT"/>
        </w:rPr>
        <w:t>@90.</w:t>
      </w:r>
      <w:r w:rsidR="00885488" w:rsidRPr="00234396">
        <w:rPr>
          <w:lang w:val="it-IT"/>
        </w:rPr>
        <w:t xml:space="preserve"> </w:t>
      </w:r>
      <w:r w:rsidR="00BA24A1" w:rsidRPr="00234396">
        <w:rPr>
          <w:lang w:val="it-IT"/>
        </w:rPr>
        <w:t>[</w:t>
      </w:r>
      <w:r w:rsidR="00885488" w:rsidRPr="00234396">
        <w:rPr>
          <w:lang w:val="it-IT"/>
        </w:rPr>
        <w:t>RP</w:t>
      </w:r>
      <w:r w:rsidR="00BA24A1" w:rsidRPr="00234396">
        <w:rPr>
          <w:lang w:val="it-IT"/>
        </w:rPr>
        <w:t>]</w:t>
      </w:r>
      <w:r w:rsidR="00885488" w:rsidRPr="00234396">
        <w:rPr>
          <w:lang w:val="it-IT"/>
        </w:rPr>
        <w:t xml:space="preserve"> </w:t>
      </w:r>
      <w:r w:rsidR="00E605C4" w:rsidRPr="00234396">
        <w:rPr>
          <w:rStyle w:val="Incipit"/>
          <w:lang w:val="it-IT"/>
        </w:rPr>
        <w:t>Tristit</w:t>
      </w:r>
      <w:r w:rsidR="00885488" w:rsidRPr="00234396">
        <w:rPr>
          <w:rStyle w:val="Incipit"/>
          <w:lang w:val="it-IT"/>
        </w:rPr>
        <w:t xml:space="preserve">ia </w:t>
      </w:r>
      <w:r w:rsidR="009772E9" w:rsidRPr="00234396">
        <w:rPr>
          <w:rStyle w:val="Incipit"/>
          <w:lang w:val="it-IT"/>
        </w:rPr>
        <w:t>vestr</w:t>
      </w:r>
      <w:r w:rsidR="00885488" w:rsidRPr="00234396">
        <w:rPr>
          <w:rStyle w:val="Incipit"/>
          <w:lang w:val="it-IT"/>
        </w:rPr>
        <w:t>a</w:t>
      </w:r>
      <w:r w:rsidR="00DD1415" w:rsidRPr="00234396">
        <w:rPr>
          <w:lang w:val="it-IT"/>
        </w:rPr>
        <w:t>@90.</w:t>
      </w:r>
      <w:r w:rsidR="00885488" w:rsidRPr="00234396">
        <w:rPr>
          <w:lang w:val="it-IT"/>
        </w:rPr>
        <w:t xml:space="preserve"> </w:t>
      </w:r>
      <w:r w:rsidR="00BA24A1" w:rsidRPr="00234396">
        <w:rPr>
          <w:lang w:val="it-IT"/>
        </w:rPr>
        <w:t>[</w:t>
      </w:r>
      <w:r w:rsidR="00885488" w:rsidRPr="00234396">
        <w:rPr>
          <w:lang w:val="it-IT"/>
        </w:rPr>
        <w:t>RP</w:t>
      </w:r>
      <w:r w:rsidR="00BA24A1" w:rsidRPr="00234396">
        <w:rPr>
          <w:lang w:val="it-IT"/>
        </w:rPr>
        <w:t>]</w:t>
      </w:r>
      <w:r w:rsidR="00885488" w:rsidRPr="00234396">
        <w:rPr>
          <w:lang w:val="it-IT"/>
        </w:rPr>
        <w:t xml:space="preserve"> </w:t>
      </w:r>
      <w:r w:rsidR="00885488" w:rsidRPr="00234396">
        <w:rPr>
          <w:rStyle w:val="Incipit"/>
          <w:lang w:val="it-IT"/>
        </w:rPr>
        <w:t>Lux perpetua</w:t>
      </w:r>
      <w:r w:rsidR="00DD1415" w:rsidRPr="00234396">
        <w:rPr>
          <w:lang w:val="it-IT"/>
        </w:rPr>
        <w:t>@90.</w:t>
      </w:r>
    </w:p>
    <w:p w:rsidR="00885488" w:rsidRPr="00234396" w:rsidRDefault="00B77878" w:rsidP="00415109">
      <w:pPr>
        <w:rPr>
          <w:lang w:val="it-IT"/>
        </w:rPr>
      </w:pPr>
      <w:r w:rsidRPr="00234396">
        <w:rPr>
          <w:rStyle w:val="Time2"/>
          <w:lang w:val="pt-PT"/>
        </w:rPr>
        <w:t>In secundo nocturno</w:t>
      </w:r>
      <w:r w:rsidR="00885488" w:rsidRPr="00234396">
        <w:rPr>
          <w:lang w:val="pt-PT"/>
        </w:rPr>
        <w:t xml:space="preserve"> AN </w:t>
      </w:r>
      <w:r w:rsidR="00885488" w:rsidRPr="00234396">
        <w:rPr>
          <w:rStyle w:val="Incipit"/>
          <w:lang w:val="pt-PT"/>
        </w:rPr>
        <w:t xml:space="preserve">Ego sum </w:t>
      </w:r>
      <w:r w:rsidR="0007245A" w:rsidRPr="00234396">
        <w:rPr>
          <w:rStyle w:val="Incipit"/>
          <w:lang w:val="pt-PT"/>
        </w:rPr>
        <w:t>vitis</w:t>
      </w:r>
      <w:r w:rsidR="00885488" w:rsidRPr="00234396">
        <w:rPr>
          <w:rStyle w:val="Incipit"/>
          <w:lang w:val="pt-PT"/>
        </w:rPr>
        <w:t xml:space="preserve"> </w:t>
      </w:r>
      <w:r w:rsidR="0007245A" w:rsidRPr="00234396">
        <w:rPr>
          <w:rStyle w:val="Incipit"/>
          <w:lang w:val="pt-PT"/>
        </w:rPr>
        <w:t>vera</w:t>
      </w:r>
      <w:r w:rsidR="00885488" w:rsidRPr="00234396">
        <w:rPr>
          <w:rStyle w:val="Incipit"/>
          <w:lang w:val="pt-PT"/>
        </w:rPr>
        <w:t xml:space="preserve"> alleluia</w:t>
      </w:r>
      <w:r w:rsidR="00DD1415" w:rsidRPr="00234396">
        <w:rPr>
          <w:lang w:val="pt-PT"/>
        </w:rPr>
        <w:t>@93.</w:t>
      </w:r>
      <w:r w:rsidR="00885488" w:rsidRPr="00234396">
        <w:rPr>
          <w:lang w:val="pt-PT"/>
        </w:rPr>
        <w:t xml:space="preserve"> PS </w:t>
      </w:r>
      <w:r w:rsidR="00885488" w:rsidRPr="00234396">
        <w:rPr>
          <w:rStyle w:val="Incipit"/>
          <w:lang w:val="pt-PT"/>
        </w:rPr>
        <w:t>Omnes gentes</w:t>
      </w:r>
      <w:r w:rsidR="00885488" w:rsidRPr="00234396">
        <w:rPr>
          <w:lang w:val="pt-PT"/>
        </w:rPr>
        <w:t xml:space="preserve">. </w:t>
      </w:r>
      <w:r w:rsidR="00BA24A1" w:rsidRPr="00234396">
        <w:rPr>
          <w:lang w:val="pt-PT"/>
        </w:rPr>
        <w:t>[</w:t>
      </w:r>
      <w:r w:rsidR="00885488" w:rsidRPr="00234396">
        <w:rPr>
          <w:lang w:val="pt-PT"/>
        </w:rPr>
        <w:t>PS</w:t>
      </w:r>
      <w:r w:rsidR="00BA24A1" w:rsidRPr="00234396">
        <w:rPr>
          <w:lang w:val="pt-PT"/>
        </w:rPr>
        <w:t>]</w:t>
      </w:r>
      <w:r w:rsidR="00885488" w:rsidRPr="00234396">
        <w:rPr>
          <w:lang w:val="pt-PT"/>
        </w:rPr>
        <w:t xml:space="preserve"> </w:t>
      </w:r>
      <w:r w:rsidR="00E605C4" w:rsidRPr="00234396">
        <w:rPr>
          <w:rStyle w:val="Incipit"/>
          <w:lang w:val="pt-PT"/>
        </w:rPr>
        <w:t>Exaudi deus depr</w:t>
      </w:r>
      <w:r w:rsidR="00885488" w:rsidRPr="00234396">
        <w:rPr>
          <w:rStyle w:val="Incipit"/>
          <w:lang w:val="pt-PT"/>
        </w:rPr>
        <w:t>ecationem</w:t>
      </w:r>
      <w:r w:rsidR="00885488" w:rsidRPr="00234396">
        <w:rPr>
          <w:lang w:val="pt-PT"/>
        </w:rPr>
        <w:t xml:space="preserve">. </w:t>
      </w:r>
      <w:r w:rsidR="00BA24A1" w:rsidRPr="00234396">
        <w:rPr>
          <w:lang w:val="pt-PT"/>
        </w:rPr>
        <w:t>[</w:t>
      </w:r>
      <w:r w:rsidR="00885488" w:rsidRPr="00234396">
        <w:rPr>
          <w:lang w:val="pt-PT"/>
        </w:rPr>
        <w:t>PS</w:t>
      </w:r>
      <w:r w:rsidR="00BA24A1" w:rsidRPr="00234396">
        <w:rPr>
          <w:lang w:val="pt-PT"/>
        </w:rPr>
        <w:t>]</w:t>
      </w:r>
      <w:r w:rsidR="00885488" w:rsidRPr="00234396">
        <w:rPr>
          <w:lang w:val="pt-PT"/>
        </w:rPr>
        <w:t xml:space="preserve"> </w:t>
      </w:r>
      <w:r w:rsidR="00885488" w:rsidRPr="00234396">
        <w:rPr>
          <w:rStyle w:val="Incipit"/>
          <w:lang w:val="pt-PT"/>
        </w:rPr>
        <w:t>Exaudi deus orationem</w:t>
      </w:r>
      <w:r w:rsidR="00885488" w:rsidRPr="00234396">
        <w:rPr>
          <w:lang w:val="pt-PT"/>
        </w:rPr>
        <w:t xml:space="preserve">. VS </w:t>
      </w:r>
      <w:r w:rsidR="00885488" w:rsidRPr="00234396">
        <w:rPr>
          <w:rStyle w:val="Incipit"/>
          <w:lang w:val="pt-PT"/>
        </w:rPr>
        <w:t>Constitues eos</w:t>
      </w:r>
      <w:r w:rsidR="00885488" w:rsidRPr="00234396">
        <w:rPr>
          <w:lang w:val="pt-PT"/>
        </w:rPr>
        <w:t xml:space="preserve">. </w:t>
      </w:r>
      <w:r w:rsidR="00885488" w:rsidRPr="00234396">
        <w:rPr>
          <w:lang w:val="it-IT"/>
        </w:rPr>
        <w:t xml:space="preserve">RP </w:t>
      </w:r>
      <w:r w:rsidR="00885488" w:rsidRPr="00234396">
        <w:rPr>
          <w:rStyle w:val="Incipit"/>
          <w:lang w:val="it-IT"/>
        </w:rPr>
        <w:t>Vidi ci</w:t>
      </w:r>
      <w:r w:rsidR="00D66EA2" w:rsidRPr="00234396">
        <w:rPr>
          <w:rStyle w:val="Incipit"/>
          <w:lang w:val="it-IT"/>
        </w:rPr>
        <w:t>vita</w:t>
      </w:r>
      <w:r w:rsidR="00885488" w:rsidRPr="00234396">
        <w:rPr>
          <w:rStyle w:val="Incipit"/>
          <w:lang w:val="it-IT"/>
        </w:rPr>
        <w:t>tem</w:t>
      </w:r>
      <w:r w:rsidR="00DD1415" w:rsidRPr="00234396">
        <w:rPr>
          <w:lang w:val="it-IT"/>
        </w:rPr>
        <w:t>@91.</w:t>
      </w:r>
      <w:r w:rsidR="00885488" w:rsidRPr="00234396">
        <w:rPr>
          <w:lang w:val="it-IT"/>
        </w:rPr>
        <w:t xml:space="preserve"> </w:t>
      </w:r>
      <w:r w:rsidR="00BA24A1" w:rsidRPr="00234396">
        <w:rPr>
          <w:lang w:val="it-IT"/>
        </w:rPr>
        <w:t>[</w:t>
      </w:r>
      <w:r w:rsidR="00885488" w:rsidRPr="00234396">
        <w:rPr>
          <w:lang w:val="it-IT"/>
        </w:rPr>
        <w:t>RP</w:t>
      </w:r>
      <w:r w:rsidR="00BA24A1" w:rsidRPr="00234396">
        <w:rPr>
          <w:lang w:val="it-IT"/>
        </w:rPr>
        <w:t>]</w:t>
      </w:r>
      <w:r w:rsidR="00885488" w:rsidRPr="00234396">
        <w:rPr>
          <w:lang w:val="it-IT"/>
        </w:rPr>
        <w:t xml:space="preserve"> </w:t>
      </w:r>
      <w:r w:rsidR="00885488" w:rsidRPr="00234396">
        <w:rPr>
          <w:rStyle w:val="Incipit"/>
          <w:lang w:val="it-IT"/>
        </w:rPr>
        <w:t>Candidi facti</w:t>
      </w:r>
      <w:r w:rsidR="00DD1415" w:rsidRPr="00234396">
        <w:rPr>
          <w:lang w:val="it-IT"/>
        </w:rPr>
        <w:t>@16.</w:t>
      </w:r>
      <w:r w:rsidR="00885488" w:rsidRPr="00234396">
        <w:rPr>
          <w:lang w:val="it-IT"/>
        </w:rPr>
        <w:t xml:space="preserve"> </w:t>
      </w:r>
      <w:r w:rsidR="00BA24A1" w:rsidRPr="00234396">
        <w:rPr>
          <w:lang w:val="it-IT"/>
        </w:rPr>
        <w:t>[</w:t>
      </w:r>
      <w:r w:rsidR="00885488" w:rsidRPr="00234396">
        <w:rPr>
          <w:lang w:val="it-IT"/>
        </w:rPr>
        <w:t>RP</w:t>
      </w:r>
      <w:r w:rsidR="00BA24A1" w:rsidRPr="00234396">
        <w:rPr>
          <w:lang w:val="it-IT"/>
        </w:rPr>
        <w:t>]</w:t>
      </w:r>
      <w:r w:rsidR="00885488" w:rsidRPr="00234396">
        <w:rPr>
          <w:lang w:val="it-IT"/>
        </w:rPr>
        <w:t xml:space="preserve"> </w:t>
      </w:r>
      <w:r w:rsidR="00885488" w:rsidRPr="00234396">
        <w:rPr>
          <w:rStyle w:val="Incipit"/>
          <w:lang w:val="it-IT"/>
        </w:rPr>
        <w:t xml:space="preserve">Ego sum </w:t>
      </w:r>
      <w:r w:rsidR="0007245A" w:rsidRPr="00234396">
        <w:rPr>
          <w:rStyle w:val="Incipit"/>
          <w:lang w:val="it-IT"/>
        </w:rPr>
        <w:t>vitis</w:t>
      </w:r>
      <w:r w:rsidR="00DD1415" w:rsidRPr="00234396">
        <w:rPr>
          <w:lang w:val="it-IT"/>
        </w:rPr>
        <w:t>@91.</w:t>
      </w:r>
    </w:p>
    <w:p w:rsidR="00885488" w:rsidRPr="00234396" w:rsidRDefault="00B77878" w:rsidP="00415109">
      <w:pPr>
        <w:rPr>
          <w:lang w:val="fr-FR"/>
        </w:rPr>
      </w:pPr>
      <w:r w:rsidRPr="00234396">
        <w:rPr>
          <w:rStyle w:val="Time2"/>
          <w:lang w:val="it-IT"/>
        </w:rPr>
        <w:t>In tertio nocturno</w:t>
      </w:r>
      <w:r w:rsidR="00885488" w:rsidRPr="00234396">
        <w:rPr>
          <w:lang w:val="it-IT"/>
        </w:rPr>
        <w:t xml:space="preserve"> AN </w:t>
      </w:r>
      <w:r w:rsidR="00885488" w:rsidRPr="00234396">
        <w:rPr>
          <w:rStyle w:val="Incipit"/>
          <w:lang w:val="it-IT"/>
        </w:rPr>
        <w:t>Gavisi sunt discipuli alleluia</w:t>
      </w:r>
      <w:r w:rsidR="00DD1415" w:rsidRPr="00234396">
        <w:rPr>
          <w:lang w:val="it-IT"/>
        </w:rPr>
        <w:t>@14.</w:t>
      </w:r>
      <w:r w:rsidR="00885488" w:rsidRPr="00234396">
        <w:rPr>
          <w:lang w:val="it-IT"/>
        </w:rPr>
        <w:t xml:space="preserve"> </w:t>
      </w:r>
      <w:r w:rsidR="00885488" w:rsidRPr="00B779A9">
        <w:rPr>
          <w:lang w:val="fr-FR"/>
        </w:rPr>
        <w:t xml:space="preserve">PS </w:t>
      </w:r>
      <w:r w:rsidR="00885488" w:rsidRPr="00BC2E91">
        <w:rPr>
          <w:rStyle w:val="Incipit"/>
          <w:lang w:val="fr-FR"/>
        </w:rPr>
        <w:t>Confitebimur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Dominus regnavit exultet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Dominus regnavit irascantur</w:t>
      </w:r>
      <w:r w:rsidR="00885488" w:rsidRPr="00B779A9">
        <w:rPr>
          <w:lang w:val="fr-FR"/>
        </w:rPr>
        <w:t xml:space="preserve">. VS </w:t>
      </w:r>
      <w:r w:rsidR="00885488" w:rsidRPr="00BC2E91">
        <w:rPr>
          <w:rStyle w:val="Incipit"/>
          <w:lang w:val="fr-FR"/>
        </w:rPr>
        <w:t>Nimis honorati</w:t>
      </w:r>
      <w:r w:rsidR="00885488" w:rsidRPr="00B779A9">
        <w:rPr>
          <w:lang w:val="fr-FR"/>
        </w:rPr>
        <w:t xml:space="preserve">. </w:t>
      </w:r>
      <w:r w:rsidR="000223FC" w:rsidRPr="00B779A9">
        <w:rPr>
          <w:lang w:val="fr-FR"/>
        </w:rPr>
        <w:t>Evangelium post hodiernas lectiones tertio folio invenitur. [</w:t>
      </w:r>
      <w:r w:rsidR="00885488" w:rsidRPr="00B779A9">
        <w:rPr>
          <w:lang w:val="fr-FR"/>
        </w:rPr>
        <w:t>EV</w:t>
      </w:r>
      <w:r w:rsidR="000223FC" w:rsidRPr="00B779A9">
        <w:rPr>
          <w:lang w:val="fr-FR"/>
        </w:rPr>
        <w:t>]</w:t>
      </w:r>
      <w:r w:rsidR="00885488" w:rsidRPr="00B779A9">
        <w:rPr>
          <w:lang w:val="fr-FR"/>
        </w:rPr>
        <w:t xml:space="preserve"> </w:t>
      </w:r>
      <w:r w:rsidR="00885488" w:rsidRPr="00BC2E91">
        <w:rPr>
          <w:rStyle w:val="Incipit"/>
          <w:lang w:val="fr-FR"/>
        </w:rPr>
        <w:t xml:space="preserve">Non turbetur cor </w:t>
      </w:r>
      <w:r w:rsidR="009772E9" w:rsidRPr="00BC2E91">
        <w:rPr>
          <w:rStyle w:val="Incipit"/>
          <w:lang w:val="fr-FR"/>
        </w:rPr>
        <w:t>vestr</w:t>
      </w:r>
      <w:r w:rsidR="00885488" w:rsidRPr="00BC2E91">
        <w:rPr>
          <w:rStyle w:val="Incipit"/>
          <w:lang w:val="fr-FR"/>
        </w:rPr>
        <w:t>um creditis in deum</w:t>
      </w:r>
      <w:r w:rsidR="00885488" w:rsidRPr="00B779A9">
        <w:rPr>
          <w:lang w:val="fr-FR"/>
        </w:rPr>
        <w:t xml:space="preserve">. </w:t>
      </w:r>
      <w:r w:rsidR="00885488" w:rsidRPr="00234396">
        <w:rPr>
          <w:lang w:val="fr-FR"/>
        </w:rPr>
        <w:t xml:space="preserve">RP </w:t>
      </w:r>
      <w:r w:rsidR="00885488" w:rsidRPr="00234396">
        <w:rPr>
          <w:rStyle w:val="Incipit"/>
          <w:lang w:val="fr-FR"/>
        </w:rPr>
        <w:t>Vidi portam</w:t>
      </w:r>
      <w:r w:rsidR="00DD1415" w:rsidRPr="00234396">
        <w:rPr>
          <w:lang w:val="fr-FR"/>
        </w:rPr>
        <w:t>@15.</w:t>
      </w:r>
      <w:r w:rsidR="00885488" w:rsidRPr="00234396">
        <w:rPr>
          <w:lang w:val="fr-FR"/>
        </w:rPr>
        <w:t xml:space="preserve"> </w:t>
      </w:r>
      <w:r w:rsidR="00BA24A1" w:rsidRPr="00234396">
        <w:rPr>
          <w:lang w:val="fr-FR"/>
        </w:rPr>
        <w:t>[</w:t>
      </w:r>
      <w:r w:rsidR="00885488" w:rsidRPr="00234396">
        <w:rPr>
          <w:lang w:val="fr-FR"/>
        </w:rPr>
        <w:t>RP</w:t>
      </w:r>
      <w:r w:rsidR="00BA24A1" w:rsidRPr="00234396">
        <w:rPr>
          <w:lang w:val="fr-FR"/>
        </w:rPr>
        <w:t>]</w:t>
      </w:r>
      <w:r w:rsidR="00885488" w:rsidRPr="00234396">
        <w:rPr>
          <w:lang w:val="fr-FR"/>
        </w:rPr>
        <w:t xml:space="preserve"> </w:t>
      </w:r>
      <w:r w:rsidR="00885488" w:rsidRPr="00234396">
        <w:rPr>
          <w:rStyle w:val="Incipit"/>
          <w:lang w:val="fr-FR"/>
        </w:rPr>
        <w:t>Tanto tempore</w:t>
      </w:r>
      <w:r w:rsidR="00DD1415" w:rsidRPr="00234396">
        <w:rPr>
          <w:lang w:val="fr-FR"/>
        </w:rPr>
        <w:t>@94.</w:t>
      </w:r>
      <w:r w:rsidR="00885488" w:rsidRPr="00234396">
        <w:rPr>
          <w:lang w:val="fr-FR"/>
        </w:rPr>
        <w:t xml:space="preserve"> </w:t>
      </w:r>
      <w:r w:rsidR="00BA24A1" w:rsidRPr="00234396">
        <w:rPr>
          <w:lang w:val="fr-FR"/>
        </w:rPr>
        <w:t>[</w:t>
      </w:r>
      <w:r w:rsidR="00885488" w:rsidRPr="00234396">
        <w:rPr>
          <w:lang w:val="fr-FR"/>
        </w:rPr>
        <w:t>RP</w:t>
      </w:r>
      <w:r w:rsidR="00BA24A1" w:rsidRPr="00234396">
        <w:rPr>
          <w:lang w:val="fr-FR"/>
        </w:rPr>
        <w:t>]</w:t>
      </w:r>
      <w:r w:rsidR="00885488" w:rsidRPr="00234396">
        <w:rPr>
          <w:lang w:val="fr-FR"/>
        </w:rPr>
        <w:t xml:space="preserve"> </w:t>
      </w:r>
      <w:r w:rsidR="00885488" w:rsidRPr="00234396">
        <w:rPr>
          <w:rStyle w:val="Incipit"/>
          <w:lang w:val="fr-FR"/>
        </w:rPr>
        <w:t xml:space="preserve">In </w:t>
      </w:r>
      <w:r w:rsidR="005127CC" w:rsidRPr="00234396">
        <w:rPr>
          <w:rStyle w:val="Incipit"/>
          <w:lang w:val="fr-FR"/>
        </w:rPr>
        <w:t>serv</w:t>
      </w:r>
      <w:r w:rsidR="00885488" w:rsidRPr="00234396">
        <w:rPr>
          <w:rStyle w:val="Incipit"/>
          <w:lang w:val="fr-FR"/>
        </w:rPr>
        <w:t>is suis</w:t>
      </w:r>
      <w:r w:rsidR="00DD1415" w:rsidRPr="00234396">
        <w:rPr>
          <w:lang w:val="fr-FR"/>
        </w:rPr>
        <w:t>@91.</w:t>
      </w:r>
      <w:r w:rsidR="00885488" w:rsidRPr="00234396">
        <w:rPr>
          <w:lang w:val="fr-FR"/>
        </w:rPr>
        <w:t xml:space="preserve"> </w:t>
      </w:r>
      <w:r w:rsidR="00233390" w:rsidRPr="00234396">
        <w:rPr>
          <w:lang w:val="fr-FR"/>
        </w:rPr>
        <w:t xml:space="preserve">[TD] </w:t>
      </w:r>
      <w:r w:rsidR="00233390" w:rsidRPr="00234396">
        <w:rPr>
          <w:rStyle w:val="Incipit"/>
          <w:lang w:val="fr-FR"/>
        </w:rPr>
        <w:t>Te deum</w:t>
      </w:r>
      <w:r w:rsidR="0067453B" w:rsidRPr="00234396">
        <w:rPr>
          <w:rStyle w:val="Incipit"/>
          <w:lang w:val="fr-FR"/>
        </w:rPr>
        <w:t xml:space="preserve"> laudamus</w:t>
      </w:r>
      <w:r w:rsidR="00885488" w:rsidRPr="00234396">
        <w:rPr>
          <w:lang w:val="fr-FR"/>
        </w:rPr>
        <w:t>.</w:t>
      </w:r>
    </w:p>
    <w:p w:rsidR="00E605C4" w:rsidRDefault="00B77878" w:rsidP="00415109">
      <w:pPr>
        <w:rPr>
          <w:lang w:val="pt-PT"/>
        </w:rPr>
      </w:pPr>
      <w:r w:rsidRPr="00234396">
        <w:rPr>
          <w:rStyle w:val="Time1"/>
          <w:lang w:val="fr-FR"/>
        </w:rPr>
        <w:t>Ad laudes</w:t>
      </w:r>
      <w:r w:rsidR="00885488" w:rsidRPr="00234396">
        <w:rPr>
          <w:lang w:val="fr-FR"/>
        </w:rPr>
        <w:t xml:space="preserve"> AN </w:t>
      </w:r>
      <w:r w:rsidR="00885488" w:rsidRPr="00234396">
        <w:rPr>
          <w:rStyle w:val="Incipit"/>
          <w:lang w:val="fr-FR"/>
        </w:rPr>
        <w:t xml:space="preserve">Alleluia ego sum </w:t>
      </w:r>
      <w:r w:rsidR="0007245A" w:rsidRPr="00234396">
        <w:rPr>
          <w:rStyle w:val="Incipit"/>
          <w:lang w:val="fr-FR"/>
        </w:rPr>
        <w:t>vitis</w:t>
      </w:r>
      <w:r w:rsidR="00885488" w:rsidRPr="00234396">
        <w:rPr>
          <w:rStyle w:val="Incipit"/>
          <w:lang w:val="fr-FR"/>
        </w:rPr>
        <w:t xml:space="preserve"> </w:t>
      </w:r>
      <w:r w:rsidR="0007245A" w:rsidRPr="00234396">
        <w:rPr>
          <w:rStyle w:val="Incipit"/>
          <w:lang w:val="fr-FR"/>
        </w:rPr>
        <w:t>vera</w:t>
      </w:r>
      <w:r w:rsidR="00885488" w:rsidRPr="00234396">
        <w:rPr>
          <w:rStyle w:val="Incipit"/>
          <w:lang w:val="fr-FR"/>
        </w:rPr>
        <w:t xml:space="preserve"> alleluia</w:t>
      </w:r>
      <w:r w:rsidR="00885488" w:rsidRPr="00234396">
        <w:rPr>
          <w:lang w:val="fr-FR"/>
        </w:rPr>
        <w:t xml:space="preserve"> 94 cum reliquis. HY </w:t>
      </w:r>
      <w:r w:rsidR="00E605C4" w:rsidRPr="00234396">
        <w:rPr>
          <w:rStyle w:val="Incipit"/>
          <w:lang w:val="fr-FR"/>
        </w:rPr>
        <w:t>Ortu p</w:t>
      </w:r>
      <w:r w:rsidR="00885488" w:rsidRPr="00234396">
        <w:rPr>
          <w:rStyle w:val="Incipit"/>
          <w:lang w:val="fr-FR"/>
        </w:rPr>
        <w:t>h</w:t>
      </w:r>
      <w:r w:rsidR="00444DCC" w:rsidRPr="00234396">
        <w:rPr>
          <w:rStyle w:val="Incipit"/>
          <w:lang w:val="fr-FR"/>
        </w:rPr>
        <w:t>o</w:t>
      </w:r>
      <w:r w:rsidR="00885488" w:rsidRPr="00234396">
        <w:rPr>
          <w:rStyle w:val="Incipit"/>
          <w:lang w:val="fr-FR"/>
        </w:rPr>
        <w:t>ebi iam proximo</w:t>
      </w:r>
      <w:r w:rsidR="00885488" w:rsidRPr="00234396">
        <w:rPr>
          <w:lang w:val="fr-FR"/>
        </w:rPr>
        <w:t xml:space="preserve">. VS </w:t>
      </w:r>
      <w:r w:rsidR="00885488" w:rsidRPr="00234396">
        <w:rPr>
          <w:rStyle w:val="Incipit"/>
          <w:lang w:val="fr-FR"/>
        </w:rPr>
        <w:t xml:space="preserve">Dedisti </w:t>
      </w:r>
      <w:r w:rsidR="00BB1A3E" w:rsidRPr="00234396">
        <w:rPr>
          <w:rStyle w:val="Incipit"/>
          <w:lang w:val="fr-FR"/>
        </w:rPr>
        <w:t>hered</w:t>
      </w:r>
      <w:r w:rsidR="00885488" w:rsidRPr="00234396">
        <w:rPr>
          <w:rStyle w:val="Incipit"/>
          <w:lang w:val="fr-FR"/>
        </w:rPr>
        <w:t>itatem alleluia</w:t>
      </w:r>
      <w:r w:rsidR="00885488" w:rsidRPr="00234396">
        <w:rPr>
          <w:lang w:val="fr-FR"/>
        </w:rPr>
        <w:t xml:space="preserve">. AB </w:t>
      </w:r>
      <w:r w:rsidR="00885488" w:rsidRPr="00234396">
        <w:rPr>
          <w:rStyle w:val="Incipit"/>
          <w:lang w:val="fr-FR"/>
        </w:rPr>
        <w:t xml:space="preserve">Tanto tempore </w:t>
      </w:r>
      <w:r w:rsidR="001B7479" w:rsidRPr="00234396">
        <w:rPr>
          <w:rStyle w:val="Incipit"/>
          <w:lang w:val="fr-FR"/>
        </w:rPr>
        <w:t>vobis</w:t>
      </w:r>
      <w:r w:rsidR="00885488" w:rsidRPr="00234396">
        <w:rPr>
          <w:rStyle w:val="Incipit"/>
          <w:lang w:val="fr-FR"/>
        </w:rPr>
        <w:t>cum sum</w:t>
      </w:r>
      <w:r w:rsidR="000223FC" w:rsidRPr="00234396">
        <w:rPr>
          <w:rStyle w:val="Incipit"/>
          <w:lang w:val="fr-FR"/>
        </w:rPr>
        <w:t xml:space="preserve"> </w:t>
      </w:r>
      <w:r w:rsidR="008E0EF3" w:rsidRPr="00234396">
        <w:rPr>
          <w:rStyle w:val="Incipit"/>
          <w:lang w:val="fr-FR"/>
        </w:rPr>
        <w:t>%D::</w:t>
      </w:r>
      <w:r w:rsidR="000223FC" w:rsidRPr="00234396">
        <w:rPr>
          <w:rStyle w:val="Incipit"/>
          <w:lang w:val="fr-FR"/>
        </w:rPr>
        <w:t>alleluia</w:t>
      </w:r>
      <w:r w:rsidR="008E0EF3" w:rsidRPr="00234396">
        <w:rPr>
          <w:rStyle w:val="Incipit"/>
          <w:lang w:val="fr-FR"/>
        </w:rPr>
        <w:t>%</w:t>
      </w:r>
      <w:r w:rsidR="00885488" w:rsidRPr="00234396">
        <w:rPr>
          <w:lang w:val="fr-FR"/>
        </w:rPr>
        <w:t>.</w:t>
      </w:r>
      <w:r w:rsidR="00E605C4" w:rsidRPr="00234396">
        <w:rPr>
          <w:lang w:val="fr-FR"/>
        </w:rPr>
        <w:t xml:space="preserve"> Suffragium de </w:t>
      </w:r>
      <w:r w:rsidR="00885488" w:rsidRPr="00234396">
        <w:rPr>
          <w:lang w:val="fr-FR"/>
        </w:rPr>
        <w:lastRenderedPageBreak/>
        <w:t xml:space="preserve">resurrectione </w:t>
      </w:r>
      <w:r w:rsidR="00E605C4" w:rsidRPr="00234396">
        <w:rPr>
          <w:lang w:val="fr-FR"/>
        </w:rPr>
        <w:t>[</w:t>
      </w:r>
      <w:r w:rsidR="00885488" w:rsidRPr="00234396">
        <w:rPr>
          <w:lang w:val="fr-FR"/>
        </w:rPr>
        <w:t>AC</w:t>
      </w:r>
      <w:r w:rsidR="00E605C4" w:rsidRPr="00234396">
        <w:rPr>
          <w:lang w:val="fr-FR"/>
        </w:rPr>
        <w:t>]</w:t>
      </w:r>
      <w:r w:rsidR="00885488" w:rsidRPr="00234396">
        <w:rPr>
          <w:lang w:val="fr-FR"/>
        </w:rPr>
        <w:t xml:space="preserve"> </w:t>
      </w:r>
      <w:r w:rsidR="00885488" w:rsidRPr="00234396">
        <w:rPr>
          <w:rStyle w:val="Incipit"/>
          <w:lang w:val="fr-FR"/>
        </w:rPr>
        <w:t>Redemptor noster surrexit</w:t>
      </w:r>
      <w:r w:rsidR="00DD1415" w:rsidRPr="00234396">
        <w:rPr>
          <w:lang w:val="fr-FR"/>
        </w:rPr>
        <w:t>@17.</w:t>
      </w:r>
      <w:r w:rsidR="00885488" w:rsidRPr="00234396">
        <w:rPr>
          <w:lang w:val="fr-FR"/>
        </w:rPr>
        <w:t xml:space="preserve"> De beata virgine </w:t>
      </w:r>
      <w:r w:rsidR="00BA24A1" w:rsidRPr="00234396">
        <w:rPr>
          <w:lang w:val="fr-FR"/>
        </w:rPr>
        <w:t>[</w:t>
      </w:r>
      <w:r w:rsidR="00885488" w:rsidRPr="00234396">
        <w:rPr>
          <w:lang w:val="fr-FR"/>
        </w:rPr>
        <w:t>AC</w:t>
      </w:r>
      <w:r w:rsidR="00BA24A1" w:rsidRPr="00234396">
        <w:rPr>
          <w:lang w:val="fr-FR"/>
        </w:rPr>
        <w:t>]</w:t>
      </w:r>
      <w:r w:rsidR="00885488" w:rsidRPr="00234396">
        <w:rPr>
          <w:lang w:val="fr-FR"/>
        </w:rPr>
        <w:t xml:space="preserve"> </w:t>
      </w:r>
      <w:r w:rsidR="00885488" w:rsidRPr="00234396">
        <w:rPr>
          <w:rStyle w:val="Incipit"/>
          <w:lang w:val="fr-FR"/>
        </w:rPr>
        <w:t>Alleluia sancta</w:t>
      </w:r>
      <w:r w:rsidR="00885488" w:rsidRPr="00234396">
        <w:rPr>
          <w:lang w:val="fr-FR"/>
        </w:rPr>
        <w:t xml:space="preserve">. </w:t>
      </w:r>
      <w:r w:rsidR="003525EF" w:rsidRPr="00B779A9">
        <w:rPr>
          <w:lang w:val="pt-PT"/>
        </w:rPr>
        <w:t xml:space="preserve">[BD] </w:t>
      </w:r>
      <w:r w:rsidR="005F6F99" w:rsidRPr="00BC2E91">
        <w:rPr>
          <w:rStyle w:val="Incipit"/>
          <w:lang w:val="pt-PT"/>
        </w:rPr>
        <w:t>Benedicamus</w:t>
      </w:r>
      <w:r w:rsidR="003525EF" w:rsidRPr="00B779A9">
        <w:rPr>
          <w:lang w:val="pt-PT"/>
        </w:rPr>
        <w:t xml:space="preserve"> cum</w:t>
      </w:r>
      <w:r w:rsidR="00885488" w:rsidRPr="00B779A9">
        <w:rPr>
          <w:lang w:val="pt-PT"/>
        </w:rPr>
        <w:t xml:space="preserve"> tribus alleluia </w:t>
      </w:r>
      <w:r w:rsidR="0086266C">
        <w:rPr>
          <w:lang w:val="pt-PT"/>
        </w:rPr>
        <w:t>sollemn</w:t>
      </w:r>
      <w:r w:rsidR="00885488" w:rsidRPr="00B779A9">
        <w:rPr>
          <w:lang w:val="pt-PT"/>
        </w:rPr>
        <w:t>iter.</w:t>
      </w:r>
      <w:r w:rsidR="00233390" w:rsidRPr="00B779A9">
        <w:rPr>
          <w:lang w:val="pt-PT"/>
        </w:rPr>
        <w:t xml:space="preserve"> </w:t>
      </w:r>
    </w:p>
    <w:p w:rsidR="00885488" w:rsidRPr="00B779A9" w:rsidRDefault="00233390" w:rsidP="00415109">
      <w:pPr>
        <w:rPr>
          <w:lang w:val="pt-PT"/>
        </w:rPr>
      </w:pPr>
      <w:r w:rsidRPr="00B779A9">
        <w:rPr>
          <w:lang w:val="pt-PT"/>
        </w:rPr>
        <w:t>(256r)</w:t>
      </w:r>
      <w:r w:rsidR="00E605C4">
        <w:rPr>
          <w:lang w:val="pt-PT"/>
        </w:rPr>
        <w:t xml:space="preserve"> </w:t>
      </w:r>
      <w:r w:rsidR="008E0EF3" w:rsidRPr="00BC2E91">
        <w:rPr>
          <w:rStyle w:val="Time1"/>
          <w:lang w:val="pt-PT"/>
        </w:rPr>
        <w:t>Ad horas</w:t>
      </w:r>
      <w:r w:rsidR="00885488" w:rsidRPr="00B779A9">
        <w:rPr>
          <w:lang w:val="pt-PT"/>
        </w:rPr>
        <w:t xml:space="preserve"> antiphonae laudes dicantur.</w:t>
      </w:r>
    </w:p>
    <w:p w:rsidR="00885488" w:rsidRPr="00B779A9" w:rsidRDefault="00885488" w:rsidP="00415109">
      <w:pPr>
        <w:rPr>
          <w:lang w:val="pt-PT"/>
        </w:rPr>
      </w:pPr>
      <w:r w:rsidRPr="00B779A9">
        <w:rPr>
          <w:lang w:val="pt-PT"/>
        </w:rPr>
        <w:t xml:space="preserve">Post maturum officium cantetur de sancto Philippo in </w:t>
      </w:r>
      <w:r w:rsidRPr="00BC2E91">
        <w:rPr>
          <w:rStyle w:val="Ort"/>
          <w:lang w:val="pt-PT"/>
        </w:rPr>
        <w:t>capella</w:t>
      </w:r>
      <w:r w:rsidRPr="00B779A9">
        <w:rPr>
          <w:lang w:val="pt-PT"/>
        </w:rPr>
        <w:t xml:space="preserve"> </w:t>
      </w:r>
      <w:r w:rsidRPr="00BC2E91">
        <w:rPr>
          <w:rStyle w:val="Time1"/>
          <w:lang w:val="pt-PT"/>
        </w:rPr>
        <w:t>officium</w:t>
      </w:r>
      <w:r w:rsidRPr="00B779A9">
        <w:rPr>
          <w:lang w:val="pt-PT"/>
        </w:rPr>
        <w:t xml:space="preserve"> </w:t>
      </w:r>
      <w:r w:rsidR="00E605C4">
        <w:rPr>
          <w:lang w:val="pt-PT"/>
        </w:rPr>
        <w:t>Introitum est [</w:t>
      </w:r>
      <w:r w:rsidRPr="00B779A9">
        <w:rPr>
          <w:lang w:val="pt-PT"/>
        </w:rPr>
        <w:t>IN</w:t>
      </w:r>
      <w:r w:rsidR="00E605C4">
        <w:rPr>
          <w:lang w:val="pt-PT"/>
        </w:rPr>
        <w:t>]</w:t>
      </w:r>
      <w:r w:rsidRPr="00B779A9">
        <w:rPr>
          <w:lang w:val="pt-PT"/>
        </w:rPr>
        <w:t xml:space="preserve"> </w:t>
      </w:r>
      <w:r w:rsidRPr="005A362F">
        <w:rPr>
          <w:rStyle w:val="Incipit"/>
          <w:lang w:val="pt-PT"/>
        </w:rPr>
        <w:t>Exclamaverunt</w:t>
      </w:r>
      <w:r w:rsidR="005A362F" w:rsidRPr="00BE7D55">
        <w:rPr>
          <w:i/>
          <w:lang w:val="pt-PT"/>
        </w:rPr>
        <w:t xml:space="preserve"> </w:t>
      </w:r>
      <w:r w:rsidRPr="005A362F">
        <w:rPr>
          <w:rStyle w:val="Incipit"/>
          <w:lang w:val="pt-PT"/>
        </w:rPr>
        <w:t>ad</w:t>
      </w:r>
      <w:r w:rsidR="005A362F" w:rsidRPr="00BE7D55">
        <w:rPr>
          <w:i/>
          <w:lang w:val="pt-PT"/>
        </w:rPr>
        <w:t xml:space="preserve"> </w:t>
      </w:r>
      <w:r w:rsidRPr="005A362F">
        <w:rPr>
          <w:rStyle w:val="Incipit"/>
          <w:lang w:val="pt-PT"/>
        </w:rPr>
        <w:t>te</w:t>
      </w:r>
      <w:r w:rsidR="005A362F" w:rsidRPr="00BE7D55">
        <w:rPr>
          <w:i/>
          <w:lang w:val="pt-PT"/>
        </w:rPr>
        <w:t xml:space="preserve"> </w:t>
      </w:r>
      <w:r w:rsidRPr="005A362F">
        <w:rPr>
          <w:rStyle w:val="Incipit"/>
          <w:lang w:val="pt-PT"/>
        </w:rPr>
        <w:t>domine</w:t>
      </w:r>
      <w:r w:rsidR="00DD1415">
        <w:rPr>
          <w:lang w:val="pt-PT"/>
        </w:rPr>
        <w:t>@</w:t>
      </w:r>
      <w:r w:rsidR="00DD1415" w:rsidRPr="00B779A9">
        <w:rPr>
          <w:lang w:val="pt-PT"/>
        </w:rPr>
        <w:t>130.</w:t>
      </w:r>
      <w:r w:rsidRPr="00B779A9">
        <w:rPr>
          <w:lang w:val="pt-PT"/>
        </w:rPr>
        <w:t xml:space="preserve"> </w:t>
      </w:r>
      <w:r w:rsidR="00233390" w:rsidRPr="00B779A9">
        <w:rPr>
          <w:lang w:val="pt-PT"/>
        </w:rPr>
        <w:t xml:space="preserve">[KY] </w:t>
      </w:r>
      <w:r w:rsidR="00233390" w:rsidRPr="005A362F">
        <w:rPr>
          <w:rStyle w:val="Incipit"/>
          <w:lang w:val="pt-PT"/>
        </w:rPr>
        <w:t>Kyrie</w:t>
      </w:r>
      <w:r w:rsidR="00233390" w:rsidRPr="00B779A9">
        <w:rPr>
          <w:lang w:val="pt-PT"/>
        </w:rPr>
        <w:t xml:space="preserve"> et [SA] </w:t>
      </w:r>
      <w:r w:rsidR="00233390" w:rsidRPr="005A362F">
        <w:rPr>
          <w:rStyle w:val="Incipit"/>
          <w:lang w:val="pt-PT"/>
        </w:rPr>
        <w:t>Sanctus</w:t>
      </w:r>
      <w:r w:rsidRPr="00B779A9">
        <w:rPr>
          <w:lang w:val="pt-PT"/>
        </w:rPr>
        <w:t xml:space="preserve"> paschaliter </w:t>
      </w:r>
      <w:r w:rsidR="000223FC" w:rsidRPr="00B779A9">
        <w:rPr>
          <w:lang w:val="pt-PT"/>
        </w:rPr>
        <w:t>$E::</w:t>
      </w:r>
      <w:r w:rsidRPr="00B779A9">
        <w:rPr>
          <w:lang w:val="pt-PT"/>
        </w:rPr>
        <w:t>vel</w:t>
      </w:r>
      <w:r w:rsidR="00233390" w:rsidRPr="00B779A9">
        <w:rPr>
          <w:lang w:val="pt-PT"/>
        </w:rPr>
        <w:t xml:space="preserve"> m</w:t>
      </w:r>
      <w:r w:rsidR="0007245A" w:rsidRPr="00B779A9">
        <w:rPr>
          <w:lang w:val="pt-PT"/>
        </w:rPr>
        <w:t>inus festiv</w:t>
      </w:r>
      <w:r w:rsidRPr="00B779A9">
        <w:rPr>
          <w:lang w:val="pt-PT"/>
        </w:rPr>
        <w:t>ale</w:t>
      </w:r>
      <w:r w:rsidR="000223FC" w:rsidRPr="00B779A9">
        <w:rPr>
          <w:lang w:val="pt-PT"/>
        </w:rPr>
        <w:t>$</w:t>
      </w:r>
      <w:r w:rsidRPr="00B779A9">
        <w:rPr>
          <w:lang w:val="pt-PT"/>
        </w:rPr>
        <w:t xml:space="preserve">. Unum </w:t>
      </w:r>
      <w:r w:rsidR="00E605C4">
        <w:rPr>
          <w:lang w:val="pt-PT"/>
        </w:rPr>
        <w:t xml:space="preserve">alleluia </w:t>
      </w:r>
      <w:r w:rsidRPr="00B779A9">
        <w:rPr>
          <w:lang w:val="pt-PT"/>
        </w:rPr>
        <w:t>tantum</w:t>
      </w:r>
      <w:r w:rsidR="00E605C4">
        <w:rPr>
          <w:lang w:val="pt-PT"/>
        </w:rPr>
        <w:t>, quod est [</w:t>
      </w:r>
      <w:r w:rsidRPr="00B779A9">
        <w:rPr>
          <w:lang w:val="pt-PT"/>
        </w:rPr>
        <w:t>AL</w:t>
      </w:r>
      <w:r w:rsidR="00233390" w:rsidRPr="00B779A9">
        <w:rPr>
          <w:lang w:val="pt-PT"/>
        </w:rPr>
        <w:t>V</w:t>
      </w:r>
      <w:r w:rsidR="00E605C4">
        <w:rPr>
          <w:lang w:val="pt-PT"/>
        </w:rPr>
        <w:t>]</w:t>
      </w:r>
      <w:r w:rsidRPr="00B779A9">
        <w:rPr>
          <w:lang w:val="pt-PT"/>
        </w:rPr>
        <w:t xml:space="preserve"> </w:t>
      </w:r>
      <w:r w:rsidRPr="005A362F">
        <w:rPr>
          <w:rStyle w:val="Incipit"/>
          <w:lang w:val="pt-PT"/>
        </w:rPr>
        <w:t>Stabunt</w:t>
      </w:r>
      <w:r w:rsidR="005A362F" w:rsidRPr="00BE7D55">
        <w:rPr>
          <w:i/>
          <w:lang w:val="pt-PT"/>
        </w:rPr>
        <w:t xml:space="preserve"> </w:t>
      </w:r>
      <w:r w:rsidRPr="005A362F">
        <w:rPr>
          <w:rStyle w:val="Incipit"/>
          <w:lang w:val="pt-PT"/>
        </w:rPr>
        <w:t>iusti</w:t>
      </w:r>
      <w:r w:rsidR="00DD1415">
        <w:rPr>
          <w:lang w:val="pt-PT"/>
        </w:rPr>
        <w:t>@</w:t>
      </w:r>
      <w:r w:rsidR="00DD1415" w:rsidRPr="00B779A9">
        <w:rPr>
          <w:lang w:val="pt-PT"/>
        </w:rPr>
        <w:t>130.</w:t>
      </w:r>
      <w:r w:rsidRPr="00B779A9">
        <w:rPr>
          <w:lang w:val="pt-PT"/>
        </w:rPr>
        <w:t xml:space="preserve"> SE</w:t>
      </w:r>
      <w:r w:rsidR="00E605C4">
        <w:rPr>
          <w:lang w:val="pt-PT"/>
        </w:rPr>
        <w:t>SV</w:t>
      </w:r>
      <w:r w:rsidRPr="00B779A9">
        <w:rPr>
          <w:lang w:val="pt-PT"/>
        </w:rPr>
        <w:t xml:space="preserve"> </w:t>
      </w:r>
      <w:r w:rsidRPr="005A362F">
        <w:rPr>
          <w:rStyle w:val="Incipit"/>
          <w:lang w:val="pt-PT"/>
        </w:rPr>
        <w:t>Illuxit</w:t>
      </w:r>
      <w:r w:rsidR="005A362F" w:rsidRPr="00BE7D55">
        <w:rPr>
          <w:i/>
          <w:lang w:val="pt-PT"/>
        </w:rPr>
        <w:t xml:space="preserve"> </w:t>
      </w:r>
      <w:r w:rsidRPr="005A362F">
        <w:rPr>
          <w:rStyle w:val="Incipit"/>
          <w:lang w:val="pt-PT"/>
        </w:rPr>
        <w:t>dies</w:t>
      </w:r>
      <w:r w:rsidR="005A362F" w:rsidRPr="00BE7D55">
        <w:rPr>
          <w:i/>
          <w:lang w:val="pt-PT"/>
        </w:rPr>
        <w:t xml:space="preserve"> </w:t>
      </w:r>
      <w:r w:rsidRPr="005A362F">
        <w:rPr>
          <w:rStyle w:val="Incipit"/>
          <w:lang w:val="pt-PT"/>
        </w:rPr>
        <w:t>quam</w:t>
      </w:r>
      <w:r w:rsidR="005A362F" w:rsidRPr="00BE7D55">
        <w:rPr>
          <w:i/>
          <w:lang w:val="pt-PT"/>
        </w:rPr>
        <w:t xml:space="preserve"> </w:t>
      </w:r>
      <w:r w:rsidRPr="005A362F">
        <w:rPr>
          <w:rStyle w:val="Incipit"/>
          <w:lang w:val="pt-PT"/>
        </w:rPr>
        <w:t>fecit</w:t>
      </w:r>
      <w:r w:rsidR="005A362F" w:rsidRPr="00BE7D55">
        <w:rPr>
          <w:i/>
          <w:lang w:val="pt-PT"/>
        </w:rPr>
        <w:t xml:space="preserve"> </w:t>
      </w:r>
      <w:r w:rsidRPr="005A362F">
        <w:rPr>
          <w:rStyle w:val="Incipit"/>
          <w:lang w:val="pt-PT"/>
        </w:rPr>
        <w:t>dominus</w:t>
      </w:r>
      <w:r w:rsidR="00DD1415">
        <w:rPr>
          <w:lang w:val="pt-PT"/>
        </w:rPr>
        <w:t>@</w:t>
      </w:r>
      <w:r w:rsidR="00DD1415" w:rsidRPr="00B779A9">
        <w:rPr>
          <w:lang w:val="pt-PT"/>
        </w:rPr>
        <w:t>228.</w:t>
      </w:r>
      <w:r w:rsidRPr="00B779A9">
        <w:rPr>
          <w:lang w:val="pt-PT"/>
        </w:rPr>
        <w:t xml:space="preserve"> OF </w:t>
      </w:r>
      <w:r w:rsidRPr="005A362F">
        <w:rPr>
          <w:rStyle w:val="Incipit"/>
          <w:lang w:val="pt-PT"/>
        </w:rPr>
        <w:t>Confitebuntur</w:t>
      </w:r>
      <w:r w:rsidR="005A362F" w:rsidRPr="00BE7D55">
        <w:rPr>
          <w:i/>
          <w:lang w:val="pt-PT"/>
        </w:rPr>
        <w:t xml:space="preserve"> </w:t>
      </w:r>
      <w:r w:rsidRPr="005A362F">
        <w:rPr>
          <w:rStyle w:val="Incipit"/>
          <w:lang w:val="pt-PT"/>
        </w:rPr>
        <w:t>caeli</w:t>
      </w:r>
      <w:r w:rsidR="00DD1415">
        <w:rPr>
          <w:lang w:val="pt-PT"/>
        </w:rPr>
        <w:t>@</w:t>
      </w:r>
      <w:r w:rsidR="00DD1415" w:rsidRPr="00B779A9">
        <w:rPr>
          <w:lang w:val="pt-PT"/>
        </w:rPr>
        <w:t>127.</w:t>
      </w:r>
      <w:r w:rsidRPr="00B779A9">
        <w:rPr>
          <w:lang w:val="pt-PT"/>
        </w:rPr>
        <w:t xml:space="preserve"> CO </w:t>
      </w:r>
      <w:r w:rsidRPr="005A362F">
        <w:rPr>
          <w:rStyle w:val="Incipit"/>
          <w:lang w:val="pt-PT"/>
        </w:rPr>
        <w:t>Tanto</w:t>
      </w:r>
      <w:r w:rsidR="005A362F" w:rsidRPr="00BE7D55">
        <w:rPr>
          <w:i/>
          <w:lang w:val="pt-PT"/>
        </w:rPr>
        <w:t xml:space="preserve"> </w:t>
      </w:r>
      <w:r w:rsidRPr="005A362F">
        <w:rPr>
          <w:rStyle w:val="Incipit"/>
          <w:lang w:val="pt-PT"/>
        </w:rPr>
        <w:t>tempore</w:t>
      </w:r>
      <w:r w:rsidR="005A362F" w:rsidRPr="00BE7D55">
        <w:rPr>
          <w:i/>
          <w:lang w:val="pt-PT"/>
        </w:rPr>
        <w:t xml:space="preserve"> </w:t>
      </w:r>
      <w:r w:rsidR="001B7479" w:rsidRPr="005A362F">
        <w:rPr>
          <w:rStyle w:val="Incipit"/>
          <w:lang w:val="pt-PT"/>
        </w:rPr>
        <w:t>vobis</w:t>
      </w:r>
      <w:r w:rsidRPr="005A362F">
        <w:rPr>
          <w:rStyle w:val="Incipit"/>
          <w:lang w:val="pt-PT"/>
        </w:rPr>
        <w:t>cum</w:t>
      </w:r>
      <w:r w:rsidR="005A362F" w:rsidRPr="00BE7D55">
        <w:rPr>
          <w:i/>
          <w:lang w:val="pt-PT"/>
        </w:rPr>
        <w:t xml:space="preserve"> </w:t>
      </w:r>
      <w:r w:rsidRPr="005A362F">
        <w:rPr>
          <w:rStyle w:val="Incipit"/>
          <w:lang w:val="pt-PT"/>
        </w:rPr>
        <w:t>sum</w:t>
      </w:r>
      <w:r w:rsidR="00DD1415">
        <w:rPr>
          <w:lang w:val="pt-PT"/>
        </w:rPr>
        <w:t>@</w:t>
      </w:r>
      <w:r w:rsidR="00DD1415" w:rsidRPr="00B779A9">
        <w:rPr>
          <w:lang w:val="pt-PT"/>
        </w:rPr>
        <w:t>130.</w:t>
      </w:r>
    </w:p>
    <w:p w:rsidR="00885488" w:rsidRPr="00B779A9" w:rsidRDefault="008E0EF3" w:rsidP="00415109">
      <w:pPr>
        <w:rPr>
          <w:lang w:val="pt-PT"/>
        </w:rPr>
      </w:pPr>
      <w:r w:rsidRPr="00BC2E91">
        <w:rPr>
          <w:rStyle w:val="Time1"/>
          <w:lang w:val="pt-PT"/>
        </w:rPr>
        <w:t>Nona</w:t>
      </w:r>
      <w:r w:rsidR="00E605C4">
        <w:rPr>
          <w:lang w:val="pt-PT"/>
        </w:rPr>
        <w:t xml:space="preserve"> </w:t>
      </w:r>
      <w:r w:rsidR="00885488" w:rsidRPr="00B779A9">
        <w:rPr>
          <w:lang w:val="pt-PT"/>
        </w:rPr>
        <w:t>propriam</w:t>
      </w:r>
      <w:r w:rsidR="00E605C4">
        <w:rPr>
          <w:lang w:val="pt-PT"/>
        </w:rPr>
        <w:t xml:space="preserve"> antiphonam habet</w:t>
      </w:r>
      <w:r w:rsidR="00885488" w:rsidRPr="00B779A9">
        <w:rPr>
          <w:lang w:val="pt-PT"/>
        </w:rPr>
        <w:t xml:space="preserve"> </w:t>
      </w:r>
      <w:r w:rsidR="00E605C4">
        <w:rPr>
          <w:lang w:val="pt-PT"/>
        </w:rPr>
        <w:t>[</w:t>
      </w:r>
      <w:r w:rsidR="00885488" w:rsidRPr="00B779A9">
        <w:rPr>
          <w:lang w:val="pt-PT"/>
        </w:rPr>
        <w:t>AN</w:t>
      </w:r>
      <w:r w:rsidR="00E605C4">
        <w:rPr>
          <w:lang w:val="pt-PT"/>
        </w:rPr>
        <w:t>]</w:t>
      </w:r>
      <w:r w:rsidR="00885488" w:rsidRPr="00B779A9">
        <w:rPr>
          <w:lang w:val="pt-PT"/>
        </w:rPr>
        <w:t xml:space="preserve"> </w:t>
      </w:r>
      <w:r w:rsidR="00885488" w:rsidRPr="005A362F">
        <w:rPr>
          <w:rStyle w:val="Incipit"/>
          <w:lang w:val="pt-PT"/>
        </w:rPr>
        <w:t>Ecce</w:t>
      </w:r>
      <w:r w:rsidR="005A362F" w:rsidRPr="00BE7D55">
        <w:rPr>
          <w:i/>
          <w:lang w:val="pt-PT"/>
        </w:rPr>
        <w:t xml:space="preserve"> </w:t>
      </w:r>
      <w:r w:rsidR="00885488" w:rsidRPr="005A362F">
        <w:rPr>
          <w:rStyle w:val="Incipit"/>
          <w:lang w:val="pt-PT"/>
        </w:rPr>
        <w:t>quomodo</w:t>
      </w:r>
      <w:r w:rsidR="005A362F" w:rsidRPr="00BE7D55">
        <w:rPr>
          <w:i/>
          <w:lang w:val="pt-PT"/>
        </w:rPr>
        <w:t xml:space="preserve"> </w:t>
      </w:r>
      <w:r w:rsidR="00E605C4">
        <w:rPr>
          <w:rStyle w:val="Incipit"/>
          <w:lang w:val="pt-PT"/>
        </w:rPr>
        <w:t>com</w:t>
      </w:r>
      <w:r w:rsidR="00885488" w:rsidRPr="005A362F">
        <w:rPr>
          <w:rStyle w:val="Incipit"/>
          <w:lang w:val="pt-PT"/>
        </w:rPr>
        <w:t>putati</w:t>
      </w:r>
      <w:r w:rsidR="005A362F" w:rsidRPr="00BE7D55">
        <w:rPr>
          <w:i/>
          <w:lang w:val="pt-PT"/>
        </w:rPr>
        <w:t xml:space="preserve"> </w:t>
      </w:r>
      <w:r w:rsidR="00885488" w:rsidRPr="005A362F">
        <w:rPr>
          <w:rStyle w:val="Incipit"/>
          <w:lang w:val="pt-PT"/>
        </w:rPr>
        <w:t>sunt</w:t>
      </w:r>
      <w:r w:rsidR="00DD1415">
        <w:rPr>
          <w:lang w:val="pt-PT"/>
        </w:rPr>
        <w:t>@</w:t>
      </w:r>
      <w:r w:rsidR="00DD1415" w:rsidRPr="00B779A9">
        <w:rPr>
          <w:lang w:val="pt-PT"/>
        </w:rPr>
        <w:t>94.</w:t>
      </w:r>
    </w:p>
    <w:p w:rsidR="00E605C4" w:rsidRPr="00234396" w:rsidRDefault="008E0EF3" w:rsidP="00415109">
      <w:pPr>
        <w:rPr>
          <w:lang w:val="fr-FR"/>
        </w:rPr>
      </w:pPr>
      <w:r w:rsidRPr="00BC2E91">
        <w:rPr>
          <w:rStyle w:val="Time1"/>
          <w:lang w:val="en-US"/>
        </w:rPr>
        <w:t>Ad summum officium</w:t>
      </w:r>
      <w:r w:rsidR="00885488" w:rsidRPr="00BC2E91">
        <w:rPr>
          <w:lang w:val="en-US"/>
        </w:rPr>
        <w:t xml:space="preserve"> IN </w:t>
      </w:r>
      <w:r w:rsidR="00885488" w:rsidRPr="00BC2E91">
        <w:rPr>
          <w:rStyle w:val="Incipit"/>
          <w:lang w:val="en-US"/>
        </w:rPr>
        <w:t>Exclamaverunt ad te domine</w:t>
      </w:r>
      <w:r w:rsidR="00DD1415">
        <w:rPr>
          <w:lang w:val="en-US"/>
        </w:rPr>
        <w:t>@</w:t>
      </w:r>
      <w:r w:rsidR="00DD1415" w:rsidRPr="00BC2E91">
        <w:rPr>
          <w:lang w:val="en-US"/>
        </w:rPr>
        <w:t>154.</w:t>
      </w:r>
      <w:r w:rsidR="00885488" w:rsidRPr="00BC2E91">
        <w:rPr>
          <w:lang w:val="en-US"/>
        </w:rPr>
        <w:t xml:space="preserve"> </w:t>
      </w:r>
      <w:r w:rsidR="00233390" w:rsidRPr="00B779A9">
        <w:rPr>
          <w:lang w:val="fr-FR"/>
        </w:rPr>
        <w:t xml:space="preserve">[KY] </w:t>
      </w:r>
      <w:r w:rsidR="00233390" w:rsidRPr="00BC2E91">
        <w:rPr>
          <w:rStyle w:val="Incipit"/>
          <w:lang w:val="fr-FR"/>
        </w:rPr>
        <w:t>Kyrie</w:t>
      </w:r>
      <w:r w:rsidR="00233390" w:rsidRPr="00B779A9">
        <w:rPr>
          <w:lang w:val="fr-FR"/>
        </w:rPr>
        <w:t xml:space="preserve"> et [SA] </w:t>
      </w:r>
      <w:r w:rsidR="00233390" w:rsidRPr="00BC2E91">
        <w:rPr>
          <w:rStyle w:val="Incipit"/>
          <w:lang w:val="fr-FR"/>
        </w:rPr>
        <w:t>Sanctus</w:t>
      </w:r>
      <w:r w:rsidR="00885488" w:rsidRPr="00B779A9">
        <w:rPr>
          <w:lang w:val="fr-FR"/>
        </w:rPr>
        <w:t xml:space="preserve"> paschale. Primum AL</w:t>
      </w:r>
      <w:r w:rsidR="00233390" w:rsidRPr="00B779A9">
        <w:rPr>
          <w:lang w:val="fr-FR"/>
        </w:rPr>
        <w:t>V</w:t>
      </w:r>
      <w:r w:rsidR="00885488" w:rsidRPr="00B779A9">
        <w:rPr>
          <w:lang w:val="fr-FR"/>
        </w:rPr>
        <w:t xml:space="preserve"> </w:t>
      </w:r>
      <w:r w:rsidR="00885488" w:rsidRPr="00BC2E91">
        <w:rPr>
          <w:rStyle w:val="Incipit"/>
          <w:lang w:val="fr-FR"/>
        </w:rPr>
        <w:t>Stabunt iusti</w:t>
      </w:r>
      <w:r w:rsidR="00DD1415">
        <w:rPr>
          <w:lang w:val="fr-FR"/>
        </w:rPr>
        <w:t>@</w:t>
      </w:r>
      <w:r w:rsidR="00DD1415" w:rsidRPr="00B779A9">
        <w:rPr>
          <w:lang w:val="fr-FR"/>
        </w:rPr>
        <w:t>154.</w:t>
      </w:r>
      <w:r w:rsidR="00885488" w:rsidRPr="00B779A9">
        <w:rPr>
          <w:lang w:val="fr-FR"/>
        </w:rPr>
        <w:t xml:space="preserve"> Secundum AL</w:t>
      </w:r>
      <w:r w:rsidR="00233390" w:rsidRPr="00B779A9">
        <w:rPr>
          <w:lang w:val="fr-FR"/>
        </w:rPr>
        <w:t>V</w:t>
      </w:r>
      <w:r w:rsidR="00885488" w:rsidRPr="00B779A9">
        <w:rPr>
          <w:lang w:val="fr-FR"/>
        </w:rPr>
        <w:t xml:space="preserve"> </w:t>
      </w:r>
      <w:r w:rsidR="00885488" w:rsidRPr="00BC2E91">
        <w:rPr>
          <w:rStyle w:val="Incipit"/>
          <w:lang w:val="fr-FR"/>
        </w:rPr>
        <w:t>Nonne cor nostrum</w:t>
      </w:r>
      <w:r w:rsidR="00DD1415">
        <w:rPr>
          <w:lang w:val="fr-FR"/>
        </w:rPr>
        <w:t>@</w:t>
      </w:r>
      <w:r w:rsidR="00DD1415" w:rsidRPr="00B779A9">
        <w:rPr>
          <w:lang w:val="fr-FR"/>
        </w:rPr>
        <w:t>149.</w:t>
      </w:r>
      <w:r w:rsidR="00885488" w:rsidRPr="00B779A9">
        <w:rPr>
          <w:lang w:val="fr-FR"/>
        </w:rPr>
        <w:t xml:space="preserve"> SE </w:t>
      </w:r>
      <w:r w:rsidR="00885488" w:rsidRPr="00BC2E91">
        <w:rPr>
          <w:rStyle w:val="Incipit"/>
          <w:lang w:val="fr-FR"/>
        </w:rPr>
        <w:t xml:space="preserve">Laudes </w:t>
      </w:r>
      <w:r w:rsidR="001B7479" w:rsidRPr="00BC2E91">
        <w:rPr>
          <w:rStyle w:val="Incipit"/>
          <w:lang w:val="fr-FR"/>
        </w:rPr>
        <w:t>salvator</w:t>
      </w:r>
      <w:r w:rsidR="00885488" w:rsidRPr="00BC2E91">
        <w:rPr>
          <w:rStyle w:val="Incipit"/>
          <w:lang w:val="fr-FR"/>
        </w:rPr>
        <w:t>i</w:t>
      </w:r>
      <w:r w:rsidR="00DD1415">
        <w:rPr>
          <w:lang w:val="fr-FR"/>
        </w:rPr>
        <w:t>@</w:t>
      </w:r>
      <w:r w:rsidR="00DD1415" w:rsidRPr="00B779A9">
        <w:rPr>
          <w:lang w:val="fr-FR"/>
        </w:rPr>
        <w:t>279.</w:t>
      </w:r>
      <w:r w:rsidR="00885488" w:rsidRPr="00B779A9">
        <w:rPr>
          <w:lang w:val="fr-FR"/>
        </w:rPr>
        <w:t xml:space="preserve"> OF </w:t>
      </w:r>
      <w:r w:rsidR="00885488" w:rsidRPr="00BC2E91">
        <w:rPr>
          <w:rStyle w:val="Incipit"/>
          <w:lang w:val="fr-FR"/>
        </w:rPr>
        <w:t>Confitebuntur caeli</w:t>
      </w:r>
      <w:r w:rsidR="00DD1415">
        <w:rPr>
          <w:lang w:val="fr-FR"/>
        </w:rPr>
        <w:t>@</w:t>
      </w:r>
      <w:r w:rsidR="00DD1415" w:rsidRPr="00B779A9">
        <w:rPr>
          <w:lang w:val="fr-FR"/>
        </w:rPr>
        <w:t>151.</w:t>
      </w:r>
      <w:r w:rsidR="00885488" w:rsidRPr="00B779A9">
        <w:rPr>
          <w:lang w:val="fr-FR"/>
        </w:rPr>
        <w:t xml:space="preserve"> </w:t>
      </w:r>
      <w:r w:rsidR="00885488" w:rsidRPr="00234396">
        <w:rPr>
          <w:lang w:val="fr-FR"/>
        </w:rPr>
        <w:t xml:space="preserve">CO </w:t>
      </w:r>
      <w:r w:rsidR="00885488" w:rsidRPr="00234396">
        <w:rPr>
          <w:rStyle w:val="Incipit"/>
          <w:lang w:val="fr-FR"/>
        </w:rPr>
        <w:t xml:space="preserve">Tanto tempore </w:t>
      </w:r>
      <w:r w:rsidR="001B7479" w:rsidRPr="00234396">
        <w:rPr>
          <w:rStyle w:val="Incipit"/>
          <w:lang w:val="fr-FR"/>
        </w:rPr>
        <w:t>vobis</w:t>
      </w:r>
      <w:r w:rsidR="00885488" w:rsidRPr="00234396">
        <w:rPr>
          <w:rStyle w:val="Incipit"/>
          <w:lang w:val="fr-FR"/>
        </w:rPr>
        <w:t>cum sum</w:t>
      </w:r>
      <w:r w:rsidR="00DD1415" w:rsidRPr="00234396">
        <w:rPr>
          <w:lang w:val="fr-FR"/>
        </w:rPr>
        <w:t>@154.</w:t>
      </w:r>
      <w:r w:rsidR="00233390" w:rsidRPr="00234396">
        <w:rPr>
          <w:lang w:val="fr-FR"/>
        </w:rPr>
        <w:t xml:space="preserve"> </w:t>
      </w:r>
    </w:p>
    <w:p w:rsidR="00885488" w:rsidRPr="00BC2E91" w:rsidRDefault="00233390" w:rsidP="00415109">
      <w:pPr>
        <w:rPr>
          <w:lang w:val="fr-FR"/>
        </w:rPr>
      </w:pPr>
      <w:r w:rsidRPr="00B779A9">
        <w:rPr>
          <w:lang w:val="pt-PT"/>
        </w:rPr>
        <w:t>(256v)</w:t>
      </w:r>
      <w:r w:rsidR="00E605C4">
        <w:rPr>
          <w:lang w:val="pt-PT"/>
        </w:rPr>
        <w:t xml:space="preserve"> </w:t>
      </w:r>
      <w:r w:rsidR="008E0EF3" w:rsidRPr="00BC2E91">
        <w:rPr>
          <w:rStyle w:val="Time1"/>
          <w:lang w:val="pt-PT"/>
        </w:rPr>
        <w:t>Ad secundas vesperas</w:t>
      </w:r>
      <w:r w:rsidR="008E0EF3">
        <w:rPr>
          <w:lang w:val="pt-PT"/>
        </w:rPr>
        <w:t xml:space="preserve"> in </w:t>
      </w:r>
      <w:r w:rsidR="008E0EF3" w:rsidRPr="00BC2E91">
        <w:rPr>
          <w:rStyle w:val="Ort"/>
          <w:lang w:val="pt-PT"/>
        </w:rPr>
        <w:t>choro</w:t>
      </w:r>
      <w:r w:rsidR="00885488" w:rsidRPr="00B779A9">
        <w:rPr>
          <w:lang w:val="pt-PT"/>
        </w:rPr>
        <w:t xml:space="preserve"> AN </w:t>
      </w:r>
      <w:r w:rsidR="00885488" w:rsidRPr="00BC2E91">
        <w:rPr>
          <w:rStyle w:val="Incipit"/>
          <w:lang w:val="pt-PT"/>
        </w:rPr>
        <w:t xml:space="preserve">Alleluia ego sum </w:t>
      </w:r>
      <w:r w:rsidR="0007245A" w:rsidRPr="00BC2E91">
        <w:rPr>
          <w:rStyle w:val="Incipit"/>
          <w:lang w:val="pt-PT"/>
        </w:rPr>
        <w:t>vitis</w:t>
      </w:r>
      <w:r w:rsidR="00885488" w:rsidRPr="00BC2E91">
        <w:rPr>
          <w:rStyle w:val="Incipit"/>
          <w:lang w:val="pt-PT"/>
        </w:rPr>
        <w:t xml:space="preserve"> </w:t>
      </w:r>
      <w:r w:rsidR="0007245A" w:rsidRPr="00BC2E91">
        <w:rPr>
          <w:rStyle w:val="Incipit"/>
          <w:lang w:val="pt-PT"/>
        </w:rPr>
        <w:t>vera</w:t>
      </w:r>
      <w:r w:rsidR="00885488" w:rsidRPr="00BC2E91">
        <w:rPr>
          <w:rStyle w:val="Incipit"/>
          <w:lang w:val="pt-PT"/>
        </w:rPr>
        <w:t xml:space="preserve"> alleluia</w:t>
      </w:r>
      <w:r w:rsidRPr="00B779A9">
        <w:rPr>
          <w:lang w:val="pt-PT"/>
        </w:rPr>
        <w:t xml:space="preserve"> cum reliquis quatt</w:t>
      </w:r>
      <w:r w:rsidR="00885488" w:rsidRPr="00B779A9">
        <w:rPr>
          <w:lang w:val="pt-PT"/>
        </w:rPr>
        <w:t>u</w:t>
      </w:r>
      <w:r w:rsidRPr="00B779A9">
        <w:rPr>
          <w:lang w:val="pt-PT"/>
        </w:rPr>
        <w:t>o</w:t>
      </w:r>
      <w:r w:rsidR="00885488" w:rsidRPr="00B779A9">
        <w:rPr>
          <w:lang w:val="pt-PT"/>
        </w:rPr>
        <w:t>r proxime sequentibus</w:t>
      </w:r>
      <w:r w:rsidR="00DD1415">
        <w:rPr>
          <w:lang w:val="pt-PT"/>
        </w:rPr>
        <w:t>@</w:t>
      </w:r>
      <w:r w:rsidR="00DD1415" w:rsidRPr="00B779A9">
        <w:rPr>
          <w:lang w:val="pt-PT"/>
        </w:rPr>
        <w:t>94.</w:t>
      </w:r>
      <w:r w:rsidR="00885488" w:rsidRPr="00B779A9">
        <w:rPr>
          <w:lang w:val="pt-PT"/>
        </w:rPr>
        <w:t xml:space="preserve"> </w:t>
      </w:r>
      <w:r w:rsidR="00885488" w:rsidRPr="00B779A9">
        <w:rPr>
          <w:lang w:val="it-IT"/>
        </w:rPr>
        <w:t xml:space="preserve">PS </w:t>
      </w:r>
      <w:r w:rsidR="00885488" w:rsidRPr="00BC2E91">
        <w:rPr>
          <w:rStyle w:val="Incipit"/>
          <w:lang w:val="it-IT"/>
        </w:rPr>
        <w:t>Dixit</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BC2E91">
        <w:rPr>
          <w:rStyle w:val="Incipit"/>
          <w:lang w:val="it-IT"/>
        </w:rPr>
        <w:t>Laudate pueri</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BC2E91">
        <w:rPr>
          <w:rStyle w:val="Incipit"/>
          <w:lang w:val="it-IT"/>
        </w:rPr>
        <w:t>Credidi</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BC2E91">
        <w:rPr>
          <w:rStyle w:val="Incipit"/>
          <w:lang w:val="it-IT"/>
        </w:rPr>
        <w:t xml:space="preserve">In </w:t>
      </w:r>
      <w:r w:rsidR="009772E9" w:rsidRPr="00BC2E91">
        <w:rPr>
          <w:rStyle w:val="Incipit"/>
          <w:lang w:val="it-IT"/>
        </w:rPr>
        <w:t>conv</w:t>
      </w:r>
      <w:r w:rsidR="00885488" w:rsidRPr="00BC2E91">
        <w:rPr>
          <w:rStyle w:val="Incipit"/>
          <w:lang w:val="it-IT"/>
        </w:rPr>
        <w:t>ertendo</w:t>
      </w:r>
      <w:r w:rsidR="00885488" w:rsidRPr="00B779A9">
        <w:rPr>
          <w:lang w:val="it-IT"/>
        </w:rPr>
        <w:t xml:space="preserve">. </w:t>
      </w:r>
      <w:r w:rsidR="00BA24A1" w:rsidRPr="00B779A9">
        <w:rPr>
          <w:lang w:val="it-IT"/>
        </w:rPr>
        <w:t>[</w:t>
      </w:r>
      <w:r w:rsidR="00885488" w:rsidRPr="00B779A9">
        <w:rPr>
          <w:lang w:val="it-IT"/>
        </w:rPr>
        <w:t>PS</w:t>
      </w:r>
      <w:r w:rsidR="00BA24A1" w:rsidRPr="00B779A9">
        <w:rPr>
          <w:lang w:val="it-IT"/>
        </w:rPr>
        <w:t>]</w:t>
      </w:r>
      <w:r w:rsidR="00885488" w:rsidRPr="00B779A9">
        <w:rPr>
          <w:lang w:val="it-IT"/>
        </w:rPr>
        <w:t xml:space="preserve"> </w:t>
      </w:r>
      <w:r w:rsidR="00885488" w:rsidRPr="00BC2E91">
        <w:rPr>
          <w:rStyle w:val="Incipit"/>
          <w:lang w:val="it-IT"/>
        </w:rPr>
        <w:t>Domine probasti me</w:t>
      </w:r>
      <w:r w:rsidR="00885488" w:rsidRPr="00B779A9">
        <w:rPr>
          <w:lang w:val="it-IT"/>
        </w:rPr>
        <w:t xml:space="preserve">. HY </w:t>
      </w:r>
      <w:r w:rsidR="00885488" w:rsidRPr="00BC2E91">
        <w:rPr>
          <w:rStyle w:val="Incipit"/>
          <w:lang w:val="it-IT"/>
        </w:rPr>
        <w:t>Vita sanctorum</w:t>
      </w:r>
      <w:r w:rsidR="00885488" w:rsidRPr="00B779A9">
        <w:rPr>
          <w:lang w:val="it-IT"/>
        </w:rPr>
        <w:t xml:space="preserve">. VS </w:t>
      </w:r>
      <w:r w:rsidR="00885488" w:rsidRPr="00BC2E91">
        <w:rPr>
          <w:rStyle w:val="Incipit"/>
          <w:lang w:val="it-IT"/>
        </w:rPr>
        <w:t>Gavisi sunt discipuli alleluia</w:t>
      </w:r>
      <w:r w:rsidR="00885488" w:rsidRPr="00B779A9">
        <w:rPr>
          <w:lang w:val="it-IT"/>
        </w:rPr>
        <w:t xml:space="preserve">. AM </w:t>
      </w:r>
      <w:r w:rsidR="00885488" w:rsidRPr="00BC2E91">
        <w:rPr>
          <w:rStyle w:val="Incipit"/>
          <w:lang w:val="it-IT"/>
        </w:rPr>
        <w:t>Stabunt iusti in magna</w:t>
      </w:r>
      <w:r w:rsidR="00885488" w:rsidRPr="00B779A9">
        <w:rPr>
          <w:lang w:val="it-IT"/>
        </w:rPr>
        <w:t xml:space="preserve"> 128 in </w:t>
      </w:r>
      <w:r w:rsidR="00885488" w:rsidRPr="00BC2E91">
        <w:rPr>
          <w:rStyle w:val="Funktion"/>
          <w:lang w:val="it-IT"/>
        </w:rPr>
        <w:t>minori antiphonario</w:t>
      </w:r>
      <w:r w:rsidR="00DD1415">
        <w:rPr>
          <w:lang w:val="it-IT"/>
        </w:rPr>
        <w:t>@</w:t>
      </w:r>
      <w:r w:rsidR="00DD1415" w:rsidRPr="00B779A9">
        <w:rPr>
          <w:lang w:val="it-IT"/>
        </w:rPr>
        <w:t>95.</w:t>
      </w:r>
      <w:r w:rsidR="00885488" w:rsidRPr="00B779A9">
        <w:rPr>
          <w:lang w:val="it-IT"/>
        </w:rPr>
        <w:t xml:space="preserve"> </w:t>
      </w:r>
      <w:r w:rsidR="00E605C4" w:rsidRPr="00BC2E91">
        <w:rPr>
          <w:lang w:val="fr-FR"/>
        </w:rPr>
        <w:t xml:space="preserve">Suffragium </w:t>
      </w:r>
      <w:r w:rsidR="00E605C4">
        <w:rPr>
          <w:lang w:val="fr-FR"/>
        </w:rPr>
        <w:t>d</w:t>
      </w:r>
      <w:r w:rsidR="00885488" w:rsidRPr="00B779A9">
        <w:rPr>
          <w:lang w:val="fr-FR"/>
        </w:rPr>
        <w:t xml:space="preserve">e resurrectione </w:t>
      </w:r>
      <w:r w:rsidR="00E605C4">
        <w:rPr>
          <w:lang w:val="fr-FR"/>
        </w:rPr>
        <w:t>[</w:t>
      </w:r>
      <w:r w:rsidR="00885488" w:rsidRPr="00B779A9">
        <w:rPr>
          <w:lang w:val="fr-FR"/>
        </w:rPr>
        <w:t>AC</w:t>
      </w:r>
      <w:r w:rsidR="00E605C4">
        <w:rPr>
          <w:lang w:val="fr-FR"/>
        </w:rPr>
        <w:t>]</w:t>
      </w:r>
      <w:r w:rsidR="00885488" w:rsidRPr="00B779A9">
        <w:rPr>
          <w:lang w:val="fr-FR"/>
        </w:rPr>
        <w:t xml:space="preserve"> </w:t>
      </w:r>
      <w:r w:rsidR="00885488" w:rsidRPr="00BC2E91">
        <w:rPr>
          <w:rStyle w:val="Incipit"/>
          <w:lang w:val="fr-FR"/>
        </w:rPr>
        <w:t>Surrexit Christus et illuxit</w:t>
      </w:r>
      <w:r w:rsidR="00885488" w:rsidRPr="00B779A9">
        <w:rPr>
          <w:lang w:val="fr-FR"/>
        </w:rPr>
        <w:t xml:space="preserve"> ex </w:t>
      </w:r>
      <w:r w:rsidR="00885488" w:rsidRPr="00BC2E91">
        <w:rPr>
          <w:rStyle w:val="Funktion"/>
          <w:lang w:val="fr-FR"/>
        </w:rPr>
        <w:t>minori antiphonario</w:t>
      </w:r>
      <w:r w:rsidR="00DD1415">
        <w:rPr>
          <w:lang w:val="fr-FR"/>
        </w:rPr>
        <w:t>@</w:t>
      </w:r>
      <w:r w:rsidR="00DD1415" w:rsidRPr="00B779A9">
        <w:rPr>
          <w:lang w:val="fr-FR"/>
        </w:rPr>
        <w:t>18.</w:t>
      </w:r>
      <w:r w:rsidR="00885488" w:rsidRPr="00B779A9">
        <w:rPr>
          <w:lang w:val="fr-FR"/>
        </w:rPr>
        <w:t xml:space="preserve"> De beata virgine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BC2E91">
        <w:rPr>
          <w:rStyle w:val="Incipit"/>
          <w:lang w:val="fr-FR"/>
        </w:rPr>
        <w:t>Alleluia sancta dei genitrix</w:t>
      </w:r>
      <w:r w:rsidR="00885488" w:rsidRPr="00B779A9">
        <w:rPr>
          <w:lang w:val="fr-FR"/>
        </w:rPr>
        <w:t xml:space="preserve">. </w:t>
      </w:r>
      <w:r w:rsidR="003525EF" w:rsidRPr="00B779A9">
        <w:rPr>
          <w:lang w:val="fr-FR"/>
        </w:rPr>
        <w:t xml:space="preserve">[BD] </w:t>
      </w:r>
      <w:r w:rsidR="005F6F99" w:rsidRPr="00BC2E91">
        <w:rPr>
          <w:rStyle w:val="Incipit"/>
          <w:lang w:val="fr-FR"/>
        </w:rPr>
        <w:t>Benedicamus</w:t>
      </w:r>
      <w:r w:rsidR="003525EF" w:rsidRPr="00B779A9">
        <w:rPr>
          <w:lang w:val="fr-FR"/>
        </w:rPr>
        <w:t xml:space="preserve"> cum</w:t>
      </w:r>
      <w:r w:rsidR="00885488" w:rsidRPr="00B779A9">
        <w:rPr>
          <w:lang w:val="fr-FR"/>
        </w:rPr>
        <w:t xml:space="preserve"> tribus alleluia </w:t>
      </w:r>
      <w:r w:rsidR="0086266C">
        <w:rPr>
          <w:lang w:val="fr-FR"/>
        </w:rPr>
        <w:t>sollemn</w:t>
      </w:r>
      <w:r w:rsidR="00885488" w:rsidRPr="00B779A9">
        <w:rPr>
          <w:lang w:val="fr-FR"/>
        </w:rPr>
        <w:t>iter.</w:t>
      </w:r>
    </w:p>
    <w:p w:rsidR="00885488" w:rsidRPr="00BC2E91" w:rsidRDefault="008E0EF3" w:rsidP="00415109">
      <w:pPr>
        <w:rPr>
          <w:lang w:val="fr-FR"/>
        </w:rPr>
      </w:pPr>
      <w:r w:rsidRPr="00BC2E91">
        <w:rPr>
          <w:rStyle w:val="Time1"/>
          <w:lang w:val="fr-FR"/>
        </w:rPr>
        <w:t>Ad completorium</w:t>
      </w:r>
      <w:r w:rsidR="00885488" w:rsidRPr="00B779A9">
        <w:rPr>
          <w:lang w:val="fr-FR"/>
        </w:rPr>
        <w:t xml:space="preserve"> per totum ut in primis vesperis.</w:t>
      </w:r>
    </w:p>
    <w:p w:rsidR="00885488" w:rsidRPr="00BC2E91" w:rsidRDefault="00E605C4" w:rsidP="00415109">
      <w:pPr>
        <w:pStyle w:val="berschrift1"/>
        <w:rPr>
          <w:lang w:val="pt-PT"/>
        </w:rPr>
      </w:pPr>
      <w:r w:rsidRPr="00BC2E91">
        <w:rPr>
          <w:lang w:val="pt-PT"/>
        </w:rPr>
        <w:t xml:space="preserve">(257r) </w:t>
      </w:r>
      <w:r w:rsidR="008E0EF3" w:rsidRPr="00BC2E91">
        <w:rPr>
          <w:lang w:val="pt-PT"/>
        </w:rPr>
        <w:t>DE INVENTIONE SANCTAE CRUCIS</w:t>
      </w:r>
    </w:p>
    <w:p w:rsidR="00885488" w:rsidRPr="00B779A9" w:rsidRDefault="00885488" w:rsidP="00415109">
      <w:pPr>
        <w:rPr>
          <w:lang w:val="pt-PT"/>
        </w:rPr>
      </w:pPr>
      <w:r w:rsidRPr="00B779A9">
        <w:rPr>
          <w:lang w:val="pt-PT"/>
        </w:rPr>
        <w:t>Festum facimus.</w:t>
      </w:r>
    </w:p>
    <w:p w:rsidR="00885488" w:rsidRPr="00B779A9" w:rsidRDefault="008E0EF3" w:rsidP="00415109">
      <w:pPr>
        <w:rPr>
          <w:lang w:val="it-IT"/>
        </w:rPr>
      </w:pPr>
      <w:r w:rsidRPr="00BC2E91">
        <w:rPr>
          <w:rStyle w:val="Time1"/>
          <w:lang w:val="pt-PT"/>
        </w:rPr>
        <w:t>Ad vesperas</w:t>
      </w:r>
      <w:r w:rsidR="00885488" w:rsidRPr="00B779A9">
        <w:rPr>
          <w:lang w:val="pt-PT"/>
        </w:rPr>
        <w:t xml:space="preserve"> super psalmos AN </w:t>
      </w:r>
      <w:r w:rsidR="00885488" w:rsidRPr="005A362F">
        <w:rPr>
          <w:rStyle w:val="Incipit"/>
          <w:lang w:val="pt-PT"/>
        </w:rPr>
        <w:t>Helena</w:t>
      </w:r>
      <w:r w:rsidR="005A362F" w:rsidRPr="00BE7D55">
        <w:rPr>
          <w:i/>
          <w:lang w:val="pt-PT"/>
        </w:rPr>
        <w:t xml:space="preserve"> </w:t>
      </w:r>
      <w:r w:rsidR="00885488" w:rsidRPr="005A362F">
        <w:rPr>
          <w:rStyle w:val="Incipit"/>
          <w:lang w:val="pt-PT"/>
        </w:rPr>
        <w:t>desiderio</w:t>
      </w:r>
      <w:r w:rsidR="005A362F" w:rsidRPr="00BE7D55">
        <w:rPr>
          <w:i/>
          <w:lang w:val="pt-PT"/>
        </w:rPr>
        <w:t xml:space="preserve"> </w:t>
      </w:r>
      <w:r w:rsidR="00885488" w:rsidRPr="005A362F">
        <w:rPr>
          <w:rStyle w:val="Incipit"/>
          <w:lang w:val="pt-PT"/>
        </w:rPr>
        <w:t>plena</w:t>
      </w:r>
      <w:r w:rsidR="00885488" w:rsidRPr="00B779A9">
        <w:rPr>
          <w:lang w:val="pt-PT"/>
        </w:rPr>
        <w:t xml:space="preserve"> ex </w:t>
      </w:r>
      <w:r w:rsidR="00885488" w:rsidRPr="00BC2E91">
        <w:rPr>
          <w:rStyle w:val="Funktion"/>
          <w:lang w:val="pt-PT"/>
        </w:rPr>
        <w:t>minori antiphonario</w:t>
      </w:r>
      <w:r w:rsidR="00885488" w:rsidRPr="00B779A9">
        <w:rPr>
          <w:lang w:val="pt-PT"/>
        </w:rPr>
        <w:t xml:space="preserve"> 98 ex </w:t>
      </w:r>
      <w:r w:rsidR="00885488" w:rsidRPr="00BC2E91">
        <w:rPr>
          <w:rStyle w:val="Funktion"/>
          <w:lang w:val="pt-PT"/>
        </w:rPr>
        <w:t>summo antiphonario</w:t>
      </w:r>
      <w:r w:rsidR="00DD1415">
        <w:rPr>
          <w:rStyle w:val="Funktion"/>
          <w:lang w:val="pt-PT"/>
        </w:rPr>
        <w:t>@</w:t>
      </w:r>
      <w:r w:rsidR="00DD1415" w:rsidRPr="00B779A9">
        <w:rPr>
          <w:lang w:val="pt-PT"/>
        </w:rPr>
        <w:t>129.</w:t>
      </w:r>
      <w:r w:rsidR="00885488" w:rsidRPr="00B779A9">
        <w:rPr>
          <w:lang w:val="pt-PT"/>
        </w:rPr>
        <w:t xml:space="preserve"> </w:t>
      </w:r>
      <w:r w:rsidR="009F136A" w:rsidRPr="00B779A9">
        <w:rPr>
          <w:lang w:val="pt-PT"/>
        </w:rPr>
        <w:t>Psalmi omnia Laudate</w:t>
      </w:r>
      <w:r w:rsidR="00885488" w:rsidRPr="00B779A9">
        <w:rPr>
          <w:lang w:val="pt-PT"/>
        </w:rPr>
        <w:t xml:space="preserve">. RP </w:t>
      </w:r>
      <w:r w:rsidR="00885488" w:rsidRPr="005A362F">
        <w:rPr>
          <w:rStyle w:val="Incipit"/>
          <w:lang w:val="pt-PT"/>
        </w:rPr>
        <w:t>O</w:t>
      </w:r>
      <w:r w:rsidR="005A362F" w:rsidRPr="00BE7D55">
        <w:rPr>
          <w:i/>
          <w:lang w:val="pt-PT"/>
        </w:rPr>
        <w:t xml:space="preserve"> </w:t>
      </w:r>
      <w:r w:rsidR="00885488" w:rsidRPr="005A362F">
        <w:rPr>
          <w:rStyle w:val="Incipit"/>
          <w:lang w:val="pt-PT"/>
        </w:rPr>
        <w:t>crux</w:t>
      </w:r>
      <w:r w:rsidR="005A362F" w:rsidRPr="00BE7D55">
        <w:rPr>
          <w:i/>
          <w:lang w:val="pt-PT"/>
        </w:rPr>
        <w:t xml:space="preserve"> </w:t>
      </w:r>
      <w:r w:rsidR="00885488" w:rsidRPr="005A362F">
        <w:rPr>
          <w:rStyle w:val="Incipit"/>
          <w:lang w:val="pt-PT"/>
        </w:rPr>
        <w:t>gloriosa</w:t>
      </w:r>
      <w:r w:rsidR="00DD1415">
        <w:rPr>
          <w:lang w:val="pt-PT"/>
        </w:rPr>
        <w:t>@</w:t>
      </w:r>
      <w:r w:rsidR="00DD1415" w:rsidRPr="00B779A9">
        <w:rPr>
          <w:lang w:val="pt-PT"/>
        </w:rPr>
        <w:t>129.</w:t>
      </w:r>
      <w:r w:rsidR="00885488" w:rsidRPr="00B779A9">
        <w:rPr>
          <w:lang w:val="pt-PT"/>
        </w:rPr>
        <w:t xml:space="preserve"> HY </w:t>
      </w:r>
      <w:r w:rsidR="000F4FB4" w:rsidRPr="005A362F">
        <w:rPr>
          <w:rStyle w:val="Incipit"/>
          <w:lang w:val="pt-PT"/>
        </w:rPr>
        <w:t>Salve</w:t>
      </w:r>
      <w:r w:rsidR="005A362F" w:rsidRPr="00BE7D55">
        <w:rPr>
          <w:i/>
          <w:lang w:val="pt-PT"/>
        </w:rPr>
        <w:t xml:space="preserve"> </w:t>
      </w:r>
      <w:r w:rsidR="00885488" w:rsidRPr="005A362F">
        <w:rPr>
          <w:rStyle w:val="Incipit"/>
          <w:lang w:val="pt-PT"/>
        </w:rPr>
        <w:t>crux</w:t>
      </w:r>
      <w:r w:rsidR="005A362F" w:rsidRPr="00BE7D55">
        <w:rPr>
          <w:i/>
          <w:lang w:val="pt-PT"/>
        </w:rPr>
        <w:t xml:space="preserve"> </w:t>
      </w:r>
      <w:r w:rsidR="00885488" w:rsidRPr="005A362F">
        <w:rPr>
          <w:rStyle w:val="Incipit"/>
          <w:lang w:val="pt-PT"/>
        </w:rPr>
        <w:t>sancta</w:t>
      </w:r>
      <w:r w:rsidR="00885488" w:rsidRPr="00B779A9">
        <w:rPr>
          <w:lang w:val="pt-PT"/>
        </w:rPr>
        <w:t xml:space="preserve"> ex </w:t>
      </w:r>
      <w:r w:rsidR="00885488" w:rsidRPr="00BC2E91">
        <w:rPr>
          <w:rStyle w:val="Funktion"/>
          <w:lang w:val="pt-PT"/>
        </w:rPr>
        <w:t>summo antiphonario</w:t>
      </w:r>
      <w:r w:rsidR="00885488" w:rsidRPr="00B779A9">
        <w:rPr>
          <w:lang w:val="pt-PT"/>
        </w:rPr>
        <w:t xml:space="preserve"> cantetur folio</w:t>
      </w:r>
      <w:r w:rsidR="00DD1415">
        <w:rPr>
          <w:lang w:val="pt-PT"/>
        </w:rPr>
        <w:t>@</w:t>
      </w:r>
      <w:r w:rsidR="00DD1415" w:rsidRPr="00B779A9">
        <w:rPr>
          <w:lang w:val="pt-PT"/>
        </w:rPr>
        <w:t>226</w:t>
      </w:r>
      <w:r w:rsidR="00DD1415">
        <w:rPr>
          <w:lang w:val="pt-PT"/>
        </w:rPr>
        <w:t>.</w:t>
      </w:r>
      <w:r w:rsidR="00885488" w:rsidRPr="00B779A9">
        <w:rPr>
          <w:lang w:val="pt-PT"/>
        </w:rPr>
        <w:t xml:space="preserve"> </w:t>
      </w:r>
      <w:r w:rsidR="00EB1DAF">
        <w:rPr>
          <w:lang w:val="pt-PT"/>
        </w:rPr>
        <w:t>I</w:t>
      </w:r>
      <w:r w:rsidR="00885488" w:rsidRPr="00B779A9">
        <w:rPr>
          <w:lang w:val="pt-PT"/>
        </w:rPr>
        <w:t xml:space="preserve">n </w:t>
      </w:r>
      <w:r w:rsidR="00885488" w:rsidRPr="00BC2E91">
        <w:rPr>
          <w:rStyle w:val="Funktion"/>
          <w:lang w:val="pt-PT"/>
        </w:rPr>
        <w:t>psalterio</w:t>
      </w:r>
      <w:r w:rsidR="00885488" w:rsidRPr="00B779A9">
        <w:rPr>
          <w:lang w:val="pt-PT"/>
        </w:rPr>
        <w:t xml:space="preserve"> </w:t>
      </w:r>
      <w:r w:rsidR="008D35E3" w:rsidRPr="00B779A9">
        <w:rPr>
          <w:lang w:val="pt-PT"/>
        </w:rPr>
        <w:t>quaere</w:t>
      </w:r>
      <w:r w:rsidR="00885488" w:rsidRPr="00B779A9">
        <w:rPr>
          <w:lang w:val="pt-PT"/>
        </w:rPr>
        <w:t xml:space="preserve"> </w:t>
      </w:r>
      <w:r w:rsidR="00982EF5" w:rsidRPr="00B779A9">
        <w:rPr>
          <w:lang w:val="pt-PT"/>
        </w:rPr>
        <w:t>hymnu</w:t>
      </w:r>
      <w:r w:rsidR="00885488" w:rsidRPr="00B779A9">
        <w:rPr>
          <w:lang w:val="pt-PT"/>
        </w:rPr>
        <w:t>m de exultatione sanctae crucis</w:t>
      </w:r>
      <w:r w:rsidR="00DD1415">
        <w:rPr>
          <w:lang w:val="pt-PT"/>
        </w:rPr>
        <w:t>@</w:t>
      </w:r>
      <w:r w:rsidR="00DD1415" w:rsidRPr="00B779A9">
        <w:rPr>
          <w:lang w:val="pt-PT"/>
        </w:rPr>
        <w:t>218.</w:t>
      </w:r>
      <w:r w:rsidR="00885488" w:rsidRPr="00B779A9">
        <w:rPr>
          <w:lang w:val="pt-PT"/>
        </w:rPr>
        <w:t xml:space="preserve"> VS </w:t>
      </w:r>
      <w:r w:rsidR="00885488" w:rsidRPr="00363305">
        <w:rPr>
          <w:rStyle w:val="Incipit"/>
          <w:lang w:val="pt-PT"/>
        </w:rPr>
        <w:t>Hoc</w:t>
      </w:r>
      <w:r w:rsidR="005A362F" w:rsidRPr="00363305">
        <w:rPr>
          <w:rStyle w:val="Incipit"/>
          <w:lang w:val="pt-PT"/>
        </w:rPr>
        <w:t xml:space="preserve"> </w:t>
      </w:r>
      <w:r w:rsidR="00885488" w:rsidRPr="00363305">
        <w:rPr>
          <w:rStyle w:val="Incipit"/>
          <w:lang w:val="pt-PT"/>
        </w:rPr>
        <w:t>signum</w:t>
      </w:r>
      <w:r w:rsidR="005A362F" w:rsidRPr="00363305">
        <w:rPr>
          <w:rStyle w:val="Incipit"/>
          <w:lang w:val="pt-PT"/>
        </w:rPr>
        <w:t xml:space="preserve"> </w:t>
      </w:r>
      <w:r w:rsidR="00885488" w:rsidRPr="00363305">
        <w:rPr>
          <w:rStyle w:val="Incipit"/>
          <w:lang w:val="pt-PT"/>
        </w:rPr>
        <w:t>crucis</w:t>
      </w:r>
      <w:r w:rsidR="005A362F" w:rsidRPr="00363305">
        <w:rPr>
          <w:rStyle w:val="Incipit"/>
          <w:lang w:val="pt-PT"/>
        </w:rPr>
        <w:t xml:space="preserve"> </w:t>
      </w:r>
      <w:r w:rsidR="00885488" w:rsidRPr="00363305">
        <w:rPr>
          <w:rStyle w:val="Incipit"/>
          <w:lang w:val="pt-PT"/>
        </w:rPr>
        <w:t>erit</w:t>
      </w:r>
      <w:r w:rsidR="005A362F" w:rsidRPr="00363305">
        <w:rPr>
          <w:rStyle w:val="Incipit"/>
          <w:lang w:val="pt-PT"/>
        </w:rPr>
        <w:t xml:space="preserve"> </w:t>
      </w:r>
      <w:r w:rsidR="00885488" w:rsidRPr="00363305">
        <w:rPr>
          <w:rStyle w:val="Incipit"/>
          <w:lang w:val="pt-PT"/>
        </w:rPr>
        <w:t>in</w:t>
      </w:r>
      <w:r w:rsidR="005A362F" w:rsidRPr="00363305">
        <w:rPr>
          <w:rStyle w:val="Incipit"/>
          <w:lang w:val="pt-PT"/>
        </w:rPr>
        <w:t xml:space="preserve"> </w:t>
      </w:r>
      <w:r w:rsidR="00885488" w:rsidRPr="00363305">
        <w:rPr>
          <w:rStyle w:val="Incipit"/>
          <w:lang w:val="pt-PT"/>
        </w:rPr>
        <w:t>caelo</w:t>
      </w:r>
      <w:r w:rsidR="005A362F" w:rsidRPr="00363305">
        <w:rPr>
          <w:rStyle w:val="Incipit"/>
          <w:lang w:val="pt-PT"/>
        </w:rPr>
        <w:t xml:space="preserve"> </w:t>
      </w:r>
      <w:r w:rsidR="00885488" w:rsidRPr="00363305">
        <w:rPr>
          <w:rStyle w:val="Incipit"/>
          <w:lang w:val="pt-PT"/>
        </w:rPr>
        <w:t>alleluia</w:t>
      </w:r>
      <w:r w:rsidR="00794880" w:rsidRPr="00363305">
        <w:rPr>
          <w:rStyle w:val="Incipit"/>
          <w:lang w:val="pt-PT"/>
        </w:rPr>
        <w:t xml:space="preserve">. </w:t>
      </w:r>
      <w:r w:rsidR="00885488" w:rsidRPr="00363305">
        <w:rPr>
          <w:rStyle w:val="Incipit"/>
          <w:lang w:val="it-IT"/>
        </w:rPr>
        <w:t>Cum</w:t>
      </w:r>
      <w:r w:rsidR="005A362F" w:rsidRPr="00363305">
        <w:rPr>
          <w:rStyle w:val="Incipit"/>
          <w:lang w:val="it-IT"/>
        </w:rPr>
        <w:t xml:space="preserve"> </w:t>
      </w:r>
      <w:r w:rsidR="00885488" w:rsidRPr="00363305">
        <w:rPr>
          <w:rStyle w:val="Incipit"/>
          <w:lang w:val="it-IT"/>
        </w:rPr>
        <w:t>dominus</w:t>
      </w:r>
      <w:r w:rsidR="005A362F" w:rsidRPr="00363305">
        <w:rPr>
          <w:rStyle w:val="Incipit"/>
          <w:lang w:val="it-IT"/>
        </w:rPr>
        <w:t xml:space="preserve"> </w:t>
      </w:r>
      <w:r w:rsidR="00885488" w:rsidRPr="00363305">
        <w:rPr>
          <w:rStyle w:val="Incipit"/>
          <w:lang w:val="it-IT"/>
        </w:rPr>
        <w:t>ad</w:t>
      </w:r>
      <w:r w:rsidR="005A362F" w:rsidRPr="00363305">
        <w:rPr>
          <w:rStyle w:val="Incipit"/>
          <w:lang w:val="it-IT"/>
        </w:rPr>
        <w:t xml:space="preserve"> </w:t>
      </w:r>
      <w:r w:rsidR="00885488" w:rsidRPr="00363305">
        <w:rPr>
          <w:rStyle w:val="Incipit"/>
          <w:lang w:val="it-IT"/>
        </w:rPr>
        <w:t>iudicandum</w:t>
      </w:r>
      <w:r w:rsidR="005A362F" w:rsidRPr="00363305">
        <w:rPr>
          <w:rStyle w:val="Incipit"/>
          <w:lang w:val="it-IT"/>
        </w:rPr>
        <w:t xml:space="preserve"> </w:t>
      </w:r>
      <w:r w:rsidR="0007245A" w:rsidRPr="00363305">
        <w:rPr>
          <w:rStyle w:val="Incipit"/>
          <w:lang w:val="it-IT"/>
        </w:rPr>
        <w:t>venerit</w:t>
      </w:r>
      <w:r w:rsidR="005A362F" w:rsidRPr="00363305">
        <w:rPr>
          <w:rStyle w:val="Incipit"/>
          <w:lang w:val="it-IT"/>
        </w:rPr>
        <w:t xml:space="preserve"> </w:t>
      </w:r>
      <w:r w:rsidR="00885488" w:rsidRPr="00363305">
        <w:rPr>
          <w:rStyle w:val="Incipit"/>
          <w:lang w:val="it-IT"/>
        </w:rPr>
        <w:t>alleluia</w:t>
      </w:r>
      <w:r w:rsidR="00885488" w:rsidRPr="00234396">
        <w:rPr>
          <w:lang w:val="it-IT"/>
        </w:rPr>
        <w:t xml:space="preserve">. </w:t>
      </w:r>
      <w:r w:rsidR="00885488" w:rsidRPr="00B779A9">
        <w:rPr>
          <w:lang w:val="it-IT"/>
        </w:rPr>
        <w:t xml:space="preserve">AM </w:t>
      </w:r>
      <w:r w:rsidR="00885488" w:rsidRPr="005A362F">
        <w:rPr>
          <w:rStyle w:val="Incipit"/>
          <w:lang w:val="it-IT"/>
        </w:rPr>
        <w:t>O</w:t>
      </w:r>
      <w:r w:rsidR="005A362F" w:rsidRPr="00BE7D55">
        <w:rPr>
          <w:i/>
          <w:lang w:val="it-IT"/>
        </w:rPr>
        <w:t xml:space="preserve"> </w:t>
      </w:r>
      <w:r w:rsidR="00885488" w:rsidRPr="005A362F">
        <w:rPr>
          <w:rStyle w:val="Incipit"/>
          <w:lang w:val="it-IT"/>
        </w:rPr>
        <w:t>crux</w:t>
      </w:r>
      <w:r w:rsidR="005A362F" w:rsidRPr="00BE7D55">
        <w:rPr>
          <w:i/>
          <w:lang w:val="it-IT"/>
        </w:rPr>
        <w:t xml:space="preserve"> </w:t>
      </w:r>
      <w:r w:rsidR="00885488" w:rsidRPr="005A362F">
        <w:rPr>
          <w:rStyle w:val="Incipit"/>
          <w:lang w:val="it-IT"/>
        </w:rPr>
        <w:t>gloriosa</w:t>
      </w:r>
      <w:r w:rsidR="00885488" w:rsidRPr="00B779A9">
        <w:rPr>
          <w:lang w:val="it-IT"/>
        </w:rPr>
        <w:t xml:space="preserve"> in </w:t>
      </w:r>
      <w:r w:rsidR="00885488" w:rsidRPr="00BC2E91">
        <w:rPr>
          <w:rStyle w:val="Funktion"/>
          <w:lang w:val="it-IT"/>
        </w:rPr>
        <w:t>minori</w:t>
      </w:r>
      <w:r w:rsidR="00EB1DAF" w:rsidRPr="00BC2E91">
        <w:rPr>
          <w:rStyle w:val="Funktion"/>
          <w:lang w:val="it-IT"/>
        </w:rPr>
        <w:t xml:space="preserve"> [antiphonario]</w:t>
      </w:r>
      <w:r w:rsidR="00885488" w:rsidRPr="00B779A9">
        <w:rPr>
          <w:lang w:val="it-IT"/>
        </w:rPr>
        <w:t xml:space="preserve"> 99 in </w:t>
      </w:r>
      <w:r w:rsidR="00885488" w:rsidRPr="00BC2E91">
        <w:rPr>
          <w:rStyle w:val="Funktion"/>
          <w:lang w:val="it-IT"/>
        </w:rPr>
        <w:t>summo antiphonario</w:t>
      </w:r>
      <w:r w:rsidR="00DD1415">
        <w:rPr>
          <w:lang w:val="it-IT"/>
        </w:rPr>
        <w:t>@</w:t>
      </w:r>
      <w:r w:rsidR="00DD1415" w:rsidRPr="00B779A9">
        <w:rPr>
          <w:lang w:val="it-IT"/>
        </w:rPr>
        <w:t>129.</w:t>
      </w:r>
    </w:p>
    <w:p w:rsidR="00885488" w:rsidRPr="00BC2E91" w:rsidRDefault="00885488" w:rsidP="00415109">
      <w:pPr>
        <w:rPr>
          <w:lang w:val="it-IT"/>
        </w:rPr>
      </w:pPr>
      <w:r w:rsidRPr="00B779A9">
        <w:rPr>
          <w:lang w:val="it-IT"/>
        </w:rPr>
        <w:lastRenderedPageBreak/>
        <w:t xml:space="preserve">Finito </w:t>
      </w:r>
      <w:r w:rsidR="00EB1DAF">
        <w:rPr>
          <w:lang w:val="it-IT"/>
        </w:rPr>
        <w:t xml:space="preserve">[MA] </w:t>
      </w:r>
      <w:r w:rsidRPr="00BC2E91">
        <w:rPr>
          <w:rStyle w:val="Incipit"/>
          <w:lang w:val="it-IT"/>
        </w:rPr>
        <w:t>Magnificat</w:t>
      </w:r>
      <w:r w:rsidR="008A402C" w:rsidRPr="00B779A9">
        <w:rPr>
          <w:lang w:val="it-IT"/>
        </w:rPr>
        <w:t xml:space="preserve"> reincipietur a </w:t>
      </w:r>
      <w:r w:rsidR="008A402C" w:rsidRPr="00BC2E91">
        <w:rPr>
          <w:rStyle w:val="Funktion"/>
          <w:lang w:val="it-IT"/>
        </w:rPr>
        <w:t>choro</w:t>
      </w:r>
      <w:r w:rsidR="008A402C" w:rsidRPr="00B779A9">
        <w:rPr>
          <w:lang w:val="it-IT"/>
        </w:rPr>
        <w:t xml:space="preserve"> AP</w:t>
      </w:r>
      <w:r w:rsidRPr="00B779A9">
        <w:rPr>
          <w:lang w:val="it-IT"/>
        </w:rPr>
        <w:t xml:space="preserve"> </w:t>
      </w:r>
      <w:r w:rsidRPr="005A362F">
        <w:rPr>
          <w:rStyle w:val="Incipit"/>
          <w:lang w:val="it-IT"/>
        </w:rPr>
        <w:t>O</w:t>
      </w:r>
      <w:r w:rsidR="005A362F" w:rsidRPr="00BE7D55">
        <w:rPr>
          <w:i/>
          <w:lang w:val="it-IT"/>
        </w:rPr>
        <w:t xml:space="preserve"> </w:t>
      </w:r>
      <w:r w:rsidRPr="005A362F">
        <w:rPr>
          <w:rStyle w:val="Incipit"/>
          <w:lang w:val="it-IT"/>
        </w:rPr>
        <w:t>crux</w:t>
      </w:r>
      <w:r w:rsidR="005A362F" w:rsidRPr="00BE7D55">
        <w:rPr>
          <w:i/>
          <w:lang w:val="it-IT"/>
        </w:rPr>
        <w:t xml:space="preserve"> </w:t>
      </w:r>
      <w:r w:rsidRPr="005A362F">
        <w:rPr>
          <w:rStyle w:val="Incipit"/>
          <w:lang w:val="it-IT"/>
        </w:rPr>
        <w:t>gloriosa</w:t>
      </w:r>
      <w:r w:rsidRPr="00B779A9">
        <w:rPr>
          <w:lang w:val="it-IT"/>
        </w:rPr>
        <w:t xml:space="preserve"> cum qua itur </w:t>
      </w:r>
      <w:r w:rsidR="00EB1DAF">
        <w:rPr>
          <w:lang w:val="it-IT"/>
        </w:rPr>
        <w:t xml:space="preserve">ad </w:t>
      </w:r>
      <w:r w:rsidR="008E0EF3" w:rsidRPr="00363305">
        <w:rPr>
          <w:rStyle w:val="Ort"/>
          <w:lang w:val="it-IT"/>
        </w:rPr>
        <w:t>%D::</w:t>
      </w:r>
      <w:r w:rsidR="000223FC" w:rsidRPr="00363305">
        <w:rPr>
          <w:rStyle w:val="Ort"/>
          <w:lang w:val="it-IT"/>
        </w:rPr>
        <w:t>chorum</w:t>
      </w:r>
      <w:r w:rsidR="008E0EF3" w:rsidRPr="00363305">
        <w:rPr>
          <w:rStyle w:val="Ort"/>
          <w:lang w:val="it-IT"/>
        </w:rPr>
        <w:t>%</w:t>
      </w:r>
      <w:r w:rsidR="000223FC" w:rsidRPr="00363305">
        <w:rPr>
          <w:rStyle w:val="Ort"/>
          <w:lang w:val="it-IT"/>
        </w:rPr>
        <w:t xml:space="preserve"> $E::</w:t>
      </w:r>
      <w:r w:rsidRPr="00363305">
        <w:rPr>
          <w:rStyle w:val="Ort"/>
          <w:lang w:val="it-IT"/>
        </w:rPr>
        <w:t>pulpetum</w:t>
      </w:r>
      <w:r w:rsidR="000223FC" w:rsidRPr="00363305">
        <w:rPr>
          <w:rStyle w:val="Ort"/>
          <w:lang w:val="it-IT"/>
        </w:rPr>
        <w:t>$</w:t>
      </w:r>
      <w:r w:rsidRPr="00363305">
        <w:rPr>
          <w:rStyle w:val="Ort"/>
          <w:lang w:val="it-IT"/>
        </w:rPr>
        <w:t xml:space="preserve"> in Neustifft</w:t>
      </w:r>
      <w:r w:rsidRPr="00B779A9">
        <w:rPr>
          <w:lang w:val="it-IT"/>
        </w:rPr>
        <w:t xml:space="preserve">. Et ibi finita antiphona dicetur more solito </w:t>
      </w:r>
      <w:r w:rsidR="00EB1DAF">
        <w:rPr>
          <w:lang w:val="it-IT"/>
        </w:rPr>
        <w:t>[KY</w:t>
      </w:r>
      <w:r w:rsidR="00233390" w:rsidRPr="00B779A9">
        <w:rPr>
          <w:lang w:val="it-IT"/>
        </w:rPr>
        <w:t xml:space="preserve">] </w:t>
      </w:r>
      <w:r w:rsidR="00371BD7" w:rsidRPr="005A362F">
        <w:rPr>
          <w:rStyle w:val="Incipit"/>
          <w:lang w:val="it-IT"/>
        </w:rPr>
        <w:t>Kyrie</w:t>
      </w:r>
      <w:r w:rsidR="005A362F" w:rsidRPr="00BE7D55">
        <w:rPr>
          <w:i/>
          <w:lang w:val="it-IT"/>
        </w:rPr>
        <w:t xml:space="preserve"> </w:t>
      </w:r>
      <w:r w:rsidR="00371BD7" w:rsidRPr="005A362F">
        <w:rPr>
          <w:rStyle w:val="Incipit"/>
          <w:lang w:val="it-IT"/>
        </w:rPr>
        <w:t>eleison</w:t>
      </w:r>
      <w:r w:rsidRPr="00B779A9">
        <w:rPr>
          <w:lang w:val="it-IT"/>
        </w:rPr>
        <w:t xml:space="preserve"> cum </w:t>
      </w:r>
      <w:r w:rsidR="00233390" w:rsidRPr="00B779A9">
        <w:rPr>
          <w:lang w:val="it-IT"/>
        </w:rPr>
        <w:t xml:space="preserve">[PN] </w:t>
      </w:r>
      <w:r w:rsidRPr="005A362F">
        <w:rPr>
          <w:rStyle w:val="Incipit"/>
          <w:lang w:val="it-IT"/>
        </w:rPr>
        <w:t>Pater</w:t>
      </w:r>
      <w:r w:rsidR="005A362F" w:rsidRPr="00BE7D55">
        <w:rPr>
          <w:i/>
          <w:lang w:val="it-IT"/>
        </w:rPr>
        <w:t xml:space="preserve"> </w:t>
      </w:r>
      <w:r w:rsidRPr="005A362F">
        <w:rPr>
          <w:rStyle w:val="Incipit"/>
          <w:lang w:val="it-IT"/>
        </w:rPr>
        <w:t>noster</w:t>
      </w:r>
      <w:r w:rsidRPr="00B779A9">
        <w:rPr>
          <w:lang w:val="it-IT"/>
        </w:rPr>
        <w:t xml:space="preserve">. </w:t>
      </w:r>
      <w:r w:rsidR="00EB1DAF" w:rsidRPr="00EB1DAF">
        <w:rPr>
          <w:rStyle w:val="Funktion"/>
          <w:lang w:val="it-IT"/>
        </w:rPr>
        <w:t>|</w:t>
      </w:r>
      <w:r w:rsidRPr="00BC2E91">
        <w:rPr>
          <w:rStyle w:val="Funktion"/>
          <w:lang w:val="it-IT"/>
        </w:rPr>
        <w:t>Officiens</w:t>
      </w:r>
      <w:r w:rsidR="00EB1DAF" w:rsidRPr="00BC2E91">
        <w:rPr>
          <w:rStyle w:val="Funktion"/>
          <w:lang w:val="it-IT"/>
        </w:rPr>
        <w:t>::Officians|</w:t>
      </w:r>
      <w:r w:rsidRPr="00B779A9">
        <w:rPr>
          <w:lang w:val="it-IT"/>
        </w:rPr>
        <w:t xml:space="preserve"> </w:t>
      </w:r>
      <w:r w:rsidR="00FA3B56" w:rsidRPr="00B779A9">
        <w:rPr>
          <w:lang w:val="it-IT"/>
        </w:rPr>
        <w:t>vero</w:t>
      </w:r>
      <w:r w:rsidRPr="00B779A9">
        <w:rPr>
          <w:lang w:val="it-IT"/>
        </w:rPr>
        <w:t xml:space="preserve"> subiungit ante </w:t>
      </w:r>
      <w:r w:rsidRPr="00BC2E91">
        <w:rPr>
          <w:rStyle w:val="Ort"/>
          <w:lang w:val="it-IT"/>
        </w:rPr>
        <w:t>altare sanctae Agnetis</w:t>
      </w:r>
      <w:r w:rsidRPr="00B779A9">
        <w:rPr>
          <w:lang w:val="it-IT"/>
        </w:rPr>
        <w:t xml:space="preserve"> versiculum cum collecta de sancta cruce. Deinde suffragatur </w:t>
      </w:r>
      <w:r w:rsidR="008A402C" w:rsidRPr="00B779A9">
        <w:rPr>
          <w:lang w:val="it-IT"/>
        </w:rPr>
        <w:t>de sancto Alexandro et sociorum eius</w:t>
      </w:r>
      <w:r w:rsidRPr="00B779A9">
        <w:rPr>
          <w:lang w:val="it-IT"/>
        </w:rPr>
        <w:t xml:space="preserve"> </w:t>
      </w:r>
      <w:r w:rsidR="00BA24A1" w:rsidRPr="00B779A9">
        <w:rPr>
          <w:lang w:val="it-IT"/>
        </w:rPr>
        <w:t>[</w:t>
      </w:r>
      <w:r w:rsidR="00EB1DAF">
        <w:rPr>
          <w:lang w:val="it-IT"/>
        </w:rPr>
        <w:t>AC</w:t>
      </w:r>
      <w:r w:rsidR="00BA24A1" w:rsidRPr="00B779A9">
        <w:rPr>
          <w:lang w:val="it-IT"/>
        </w:rPr>
        <w:t>]</w:t>
      </w:r>
      <w:r w:rsidRPr="00B779A9">
        <w:rPr>
          <w:lang w:val="it-IT"/>
        </w:rPr>
        <w:t xml:space="preserve"> </w:t>
      </w:r>
      <w:r w:rsidRPr="005A362F">
        <w:rPr>
          <w:rStyle w:val="Incipit"/>
          <w:lang w:val="it-IT"/>
        </w:rPr>
        <w:t>Filiae</w:t>
      </w:r>
      <w:r w:rsidR="005A362F" w:rsidRPr="00BE7D55">
        <w:rPr>
          <w:i/>
          <w:lang w:val="it-IT"/>
        </w:rPr>
        <w:t xml:space="preserve"> </w:t>
      </w:r>
      <w:r w:rsidRPr="005A362F">
        <w:rPr>
          <w:rStyle w:val="Incipit"/>
          <w:lang w:val="it-IT"/>
        </w:rPr>
        <w:t>Hierusalem</w:t>
      </w:r>
      <w:r w:rsidRPr="00B779A9">
        <w:rPr>
          <w:lang w:val="it-IT"/>
        </w:rPr>
        <w:t xml:space="preserve"> ex </w:t>
      </w:r>
      <w:r w:rsidRPr="00BC2E91">
        <w:rPr>
          <w:rStyle w:val="Funktion"/>
          <w:lang w:val="it-IT"/>
        </w:rPr>
        <w:t>minori antiphonario</w:t>
      </w:r>
      <w:r w:rsidR="00DD1415">
        <w:rPr>
          <w:lang w:val="it-IT"/>
        </w:rPr>
        <w:t>@</w:t>
      </w:r>
      <w:r w:rsidR="00DD1415" w:rsidRPr="00B779A9">
        <w:rPr>
          <w:lang w:val="it-IT"/>
        </w:rPr>
        <w:t>90.</w:t>
      </w:r>
      <w:r w:rsidRPr="00B779A9">
        <w:rPr>
          <w:lang w:val="it-IT"/>
        </w:rPr>
        <w:t xml:space="preserve"> Et di</w:t>
      </w:r>
      <w:r w:rsidR="008A402C" w:rsidRPr="00B779A9">
        <w:rPr>
          <w:lang w:val="it-IT"/>
        </w:rPr>
        <w:t xml:space="preserve">cta collecta cantetur a </w:t>
      </w:r>
      <w:r w:rsidR="008A402C" w:rsidRPr="00BC2E91">
        <w:rPr>
          <w:rStyle w:val="Funktion"/>
          <w:lang w:val="it-IT"/>
        </w:rPr>
        <w:t>choro</w:t>
      </w:r>
      <w:r w:rsidR="008A402C" w:rsidRPr="00B779A9">
        <w:rPr>
          <w:lang w:val="it-IT"/>
        </w:rPr>
        <w:t xml:space="preserve"> AP</w:t>
      </w:r>
      <w:r w:rsidRPr="00B779A9">
        <w:rPr>
          <w:lang w:val="it-IT"/>
        </w:rPr>
        <w:t xml:space="preserve"> </w:t>
      </w:r>
      <w:r w:rsidRPr="005A362F">
        <w:rPr>
          <w:rStyle w:val="Incipit"/>
          <w:lang w:val="it-IT"/>
        </w:rPr>
        <w:t>Christus</w:t>
      </w:r>
      <w:r w:rsidR="005A362F" w:rsidRPr="00BE7D55">
        <w:rPr>
          <w:i/>
          <w:lang w:val="it-IT"/>
        </w:rPr>
        <w:t xml:space="preserve"> </w:t>
      </w:r>
      <w:r w:rsidRPr="005A362F">
        <w:rPr>
          <w:rStyle w:val="Incipit"/>
          <w:lang w:val="it-IT"/>
        </w:rPr>
        <w:t>resurgens</w:t>
      </w:r>
      <w:r w:rsidRPr="00B779A9">
        <w:rPr>
          <w:lang w:val="it-IT"/>
        </w:rPr>
        <w:t xml:space="preserve"> cum qua itur in </w:t>
      </w:r>
      <w:r w:rsidRPr="00BC2E91">
        <w:rPr>
          <w:rStyle w:val="Ort"/>
          <w:lang w:val="it-IT"/>
        </w:rPr>
        <w:t>chorum</w:t>
      </w:r>
      <w:r w:rsidRPr="00B779A9">
        <w:rPr>
          <w:lang w:val="it-IT"/>
        </w:rPr>
        <w:t xml:space="preserve">. </w:t>
      </w:r>
      <w:r w:rsidRPr="00BC2E91">
        <w:rPr>
          <w:lang w:val="it-IT"/>
        </w:rPr>
        <w:t xml:space="preserve">Et post collectam de resurrectione </w:t>
      </w:r>
      <w:r w:rsidR="008A402C" w:rsidRPr="00BC2E91">
        <w:rPr>
          <w:lang w:val="it-IT"/>
        </w:rPr>
        <w:t xml:space="preserve">fit </w:t>
      </w:r>
      <w:r w:rsidR="00EB1DAF" w:rsidRPr="00BC2E91">
        <w:rPr>
          <w:lang w:val="it-IT"/>
        </w:rPr>
        <w:t xml:space="preserve">suffragium </w:t>
      </w:r>
      <w:r w:rsidR="008A402C" w:rsidRPr="00BC2E91">
        <w:rPr>
          <w:lang w:val="it-IT"/>
        </w:rPr>
        <w:t xml:space="preserve">in </w:t>
      </w:r>
      <w:r w:rsidR="008A402C" w:rsidRPr="00BC2E91">
        <w:rPr>
          <w:rStyle w:val="Ort"/>
          <w:lang w:val="it-IT"/>
        </w:rPr>
        <w:t>choro</w:t>
      </w:r>
      <w:r w:rsidR="008A402C" w:rsidRPr="00BC2E91">
        <w:rPr>
          <w:lang w:val="it-IT"/>
        </w:rPr>
        <w:t xml:space="preserve"> de beata virgine </w:t>
      </w:r>
      <w:r w:rsidR="00EB1DAF" w:rsidRPr="00BC2E91">
        <w:rPr>
          <w:lang w:val="it-IT"/>
        </w:rPr>
        <w:t>[</w:t>
      </w:r>
      <w:r w:rsidR="008A402C" w:rsidRPr="00BC2E91">
        <w:rPr>
          <w:lang w:val="it-IT"/>
        </w:rPr>
        <w:t>AP</w:t>
      </w:r>
      <w:r w:rsidR="00EB1DAF" w:rsidRPr="00BC2E91">
        <w:rPr>
          <w:lang w:val="it-IT"/>
        </w:rPr>
        <w:t>]</w:t>
      </w:r>
      <w:r w:rsidRPr="00BC2E91">
        <w:rPr>
          <w:lang w:val="it-IT"/>
        </w:rPr>
        <w:t xml:space="preserve"> </w:t>
      </w:r>
      <w:r w:rsidRPr="00BC2E91">
        <w:rPr>
          <w:rStyle w:val="Incipit"/>
          <w:lang w:val="it-IT"/>
        </w:rPr>
        <w:t>Alleluia</w:t>
      </w:r>
      <w:r w:rsidR="005A362F" w:rsidRPr="00BC2E91">
        <w:rPr>
          <w:i/>
          <w:lang w:val="it-IT"/>
        </w:rPr>
        <w:t xml:space="preserve"> </w:t>
      </w:r>
      <w:r w:rsidRPr="00BC2E91">
        <w:rPr>
          <w:rStyle w:val="Incipit"/>
          <w:lang w:val="it-IT"/>
        </w:rPr>
        <w:t>sancta</w:t>
      </w:r>
      <w:r w:rsidR="005A362F" w:rsidRPr="00BC2E91">
        <w:rPr>
          <w:i/>
          <w:lang w:val="it-IT"/>
        </w:rPr>
        <w:t xml:space="preserve"> </w:t>
      </w:r>
      <w:r w:rsidRPr="00BC2E91">
        <w:rPr>
          <w:rStyle w:val="Incipit"/>
          <w:lang w:val="it-IT"/>
        </w:rPr>
        <w:t>dei</w:t>
      </w:r>
      <w:r w:rsidR="005A362F" w:rsidRPr="00BC2E91">
        <w:rPr>
          <w:i/>
          <w:lang w:val="it-IT"/>
        </w:rPr>
        <w:t xml:space="preserve"> </w:t>
      </w:r>
      <w:r w:rsidRPr="00BC2E91">
        <w:rPr>
          <w:rStyle w:val="Incipit"/>
          <w:lang w:val="it-IT"/>
        </w:rPr>
        <w:t>genitrix</w:t>
      </w:r>
      <w:r w:rsidRPr="00BC2E91">
        <w:rPr>
          <w:lang w:val="it-IT"/>
        </w:rPr>
        <w:t xml:space="preserve">. Et postea concludit </w:t>
      </w:r>
      <w:r w:rsidR="00EB1DAF" w:rsidRPr="00BC2E91">
        <w:rPr>
          <w:rStyle w:val="Funktion"/>
          <w:lang w:val="it-IT"/>
        </w:rPr>
        <w:t>|</w:t>
      </w:r>
      <w:r w:rsidRPr="00BC2E91">
        <w:rPr>
          <w:rStyle w:val="Funktion"/>
          <w:lang w:val="it-IT"/>
        </w:rPr>
        <w:t>officiens</w:t>
      </w:r>
      <w:r w:rsidR="00EB1DAF" w:rsidRPr="00BC2E91">
        <w:rPr>
          <w:rStyle w:val="Funktion"/>
          <w:lang w:val="it-IT"/>
        </w:rPr>
        <w:t>::officians|</w:t>
      </w:r>
      <w:r w:rsidRPr="00BC2E91">
        <w:rPr>
          <w:lang w:val="it-IT"/>
        </w:rPr>
        <w:t xml:space="preserve"> </w:t>
      </w:r>
      <w:r w:rsidR="003525EF" w:rsidRPr="00BC2E91">
        <w:rPr>
          <w:lang w:val="it-IT"/>
        </w:rPr>
        <w:t xml:space="preserve">[BD] </w:t>
      </w:r>
      <w:r w:rsidR="005F6F99" w:rsidRPr="00BC2E91">
        <w:rPr>
          <w:rStyle w:val="Incipit"/>
          <w:lang w:val="it-IT"/>
        </w:rPr>
        <w:t>Benedicamus</w:t>
      </w:r>
      <w:r w:rsidR="003525EF" w:rsidRPr="00BC2E91">
        <w:rPr>
          <w:lang w:val="it-IT"/>
        </w:rPr>
        <w:t xml:space="preserve"> cum</w:t>
      </w:r>
      <w:r w:rsidRPr="00BC2E91">
        <w:rPr>
          <w:lang w:val="it-IT"/>
        </w:rPr>
        <w:t xml:space="preserve"> quinque alleluia.</w:t>
      </w:r>
    </w:p>
    <w:p w:rsidR="00EB1DAF" w:rsidRPr="00BC2E91" w:rsidRDefault="008E0EF3" w:rsidP="00415109">
      <w:pPr>
        <w:rPr>
          <w:lang w:val="it-IT"/>
        </w:rPr>
      </w:pPr>
      <w:r w:rsidRPr="00BC2E91">
        <w:rPr>
          <w:rStyle w:val="Time1"/>
          <w:lang w:val="it-IT"/>
        </w:rPr>
        <w:t>Completorium</w:t>
      </w:r>
      <w:r w:rsidR="00885488" w:rsidRPr="00BC2E91">
        <w:rPr>
          <w:lang w:val="it-IT"/>
        </w:rPr>
        <w:t xml:space="preserve"> hoc modo ut aliis diebus praecedentibus peragitur.</w:t>
      </w:r>
      <w:r w:rsidR="008A402C" w:rsidRPr="00BC2E91">
        <w:rPr>
          <w:lang w:val="it-IT"/>
        </w:rPr>
        <w:t xml:space="preserve"> </w:t>
      </w:r>
    </w:p>
    <w:p w:rsidR="00885488" w:rsidRPr="00234396" w:rsidRDefault="008A402C" w:rsidP="00415109">
      <w:pPr>
        <w:rPr>
          <w:lang w:val="pt-PT"/>
        </w:rPr>
      </w:pPr>
      <w:r w:rsidRPr="00B779A9">
        <w:rPr>
          <w:lang w:val="pt-PT"/>
        </w:rPr>
        <w:t>(257v)</w:t>
      </w:r>
      <w:r w:rsidR="00EB1DAF">
        <w:rPr>
          <w:lang w:val="pt-PT"/>
        </w:rPr>
        <w:t xml:space="preserve"> </w:t>
      </w:r>
      <w:r w:rsidR="008E0EF3" w:rsidRPr="00BC2E91">
        <w:rPr>
          <w:rStyle w:val="Time1"/>
          <w:lang w:val="pt-PT"/>
        </w:rPr>
        <w:t>Ad matutinum</w:t>
      </w:r>
      <w:r w:rsidR="00885488" w:rsidRPr="00B779A9">
        <w:rPr>
          <w:lang w:val="pt-PT"/>
        </w:rPr>
        <w:t xml:space="preserve"> I</w:t>
      </w:r>
      <w:r w:rsidRPr="00B779A9">
        <w:rPr>
          <w:lang w:val="pt-PT"/>
        </w:rPr>
        <w:t>N</w:t>
      </w:r>
      <w:r w:rsidR="00885488" w:rsidRPr="00B779A9">
        <w:rPr>
          <w:lang w:val="pt-PT"/>
        </w:rPr>
        <w:t xml:space="preserve">V </w:t>
      </w:r>
      <w:r w:rsidR="00EB1DAF" w:rsidRPr="00BC2E91">
        <w:rPr>
          <w:rStyle w:val="Incipit"/>
          <w:lang w:val="pt-PT"/>
        </w:rPr>
        <w:t>$E::</w:t>
      </w:r>
      <w:r w:rsidR="00885488" w:rsidRPr="00BC2E91">
        <w:rPr>
          <w:rStyle w:val="Incipit"/>
          <w:lang w:val="pt-PT"/>
        </w:rPr>
        <w:t>Alleluia</w:t>
      </w:r>
      <w:r w:rsidR="00EB1DAF" w:rsidRPr="00BC2E91">
        <w:rPr>
          <w:rStyle w:val="Incipit"/>
          <w:lang w:val="pt-PT"/>
        </w:rPr>
        <w:t>$</w:t>
      </w:r>
      <w:r w:rsidR="00885488" w:rsidRPr="00BC2E91">
        <w:rPr>
          <w:rStyle w:val="Incipit"/>
          <w:lang w:val="pt-PT"/>
        </w:rPr>
        <w:t xml:space="preserve"> regem crucifixum dominum</w:t>
      </w:r>
      <w:r w:rsidR="00DD1415">
        <w:rPr>
          <w:lang w:val="pt-PT"/>
        </w:rPr>
        <w:t>@</w:t>
      </w:r>
      <w:r w:rsidR="00DD1415" w:rsidRPr="00B779A9">
        <w:rPr>
          <w:lang w:val="pt-PT"/>
        </w:rPr>
        <w:t>130.</w:t>
      </w:r>
      <w:r w:rsidR="00885488" w:rsidRPr="00B779A9">
        <w:rPr>
          <w:lang w:val="pt-PT"/>
        </w:rPr>
        <w:t xml:space="preserve"> </w:t>
      </w:r>
      <w:r w:rsidR="00885488" w:rsidRPr="00234396">
        <w:rPr>
          <w:lang w:val="pt-PT"/>
        </w:rPr>
        <w:t xml:space="preserve">HY </w:t>
      </w:r>
      <w:r w:rsidR="000F4FB4" w:rsidRPr="00234396">
        <w:rPr>
          <w:rStyle w:val="Incipit"/>
          <w:lang w:val="pt-PT"/>
        </w:rPr>
        <w:t>Salve</w:t>
      </w:r>
      <w:r w:rsidR="00885488" w:rsidRPr="00234396">
        <w:rPr>
          <w:rStyle w:val="Incipit"/>
          <w:lang w:val="pt-PT"/>
        </w:rPr>
        <w:t xml:space="preserve"> crux sancta</w:t>
      </w:r>
      <w:r w:rsidR="00885488" w:rsidRPr="00234396">
        <w:rPr>
          <w:lang w:val="pt-PT"/>
        </w:rPr>
        <w:t xml:space="preserve"> usque ad </w:t>
      </w:r>
      <w:r w:rsidRPr="00234396">
        <w:rPr>
          <w:lang w:val="pt-PT"/>
        </w:rPr>
        <w:t>H</w:t>
      </w:r>
      <w:r w:rsidR="00885488" w:rsidRPr="00234396">
        <w:rPr>
          <w:lang w:val="pt-PT"/>
        </w:rPr>
        <w:t xml:space="preserve">V </w:t>
      </w:r>
      <w:r w:rsidR="00885488" w:rsidRPr="00234396">
        <w:rPr>
          <w:rStyle w:val="Incipit"/>
          <w:lang w:val="pt-PT"/>
        </w:rPr>
        <w:t>Originale crimen</w:t>
      </w:r>
      <w:r w:rsidR="00885488" w:rsidRPr="00234396">
        <w:rPr>
          <w:lang w:val="pt-PT"/>
        </w:rPr>
        <w:t xml:space="preserve"> cum ultimo </w:t>
      </w:r>
      <w:r w:rsidRPr="00234396">
        <w:rPr>
          <w:lang w:val="pt-PT"/>
        </w:rPr>
        <w:t>H</w:t>
      </w:r>
      <w:r w:rsidR="00885488" w:rsidRPr="00234396">
        <w:rPr>
          <w:lang w:val="pt-PT"/>
        </w:rPr>
        <w:t xml:space="preserve">V </w:t>
      </w:r>
      <w:r w:rsidR="00885488" w:rsidRPr="00234396">
        <w:rPr>
          <w:rStyle w:val="Incipit"/>
          <w:lang w:val="pt-PT"/>
        </w:rPr>
        <w:t>Sit deo patri</w:t>
      </w:r>
      <w:r w:rsidR="00885488" w:rsidRPr="00234396">
        <w:rPr>
          <w:lang w:val="pt-PT"/>
        </w:rPr>
        <w:t xml:space="preserve"> clauditur</w:t>
      </w:r>
      <w:r w:rsidR="00DD1415" w:rsidRPr="00234396">
        <w:rPr>
          <w:lang w:val="pt-PT"/>
        </w:rPr>
        <w:t>@218.</w:t>
      </w:r>
    </w:p>
    <w:p w:rsidR="00885488" w:rsidRPr="00B779A9" w:rsidRDefault="008E0EF3" w:rsidP="00415109">
      <w:pPr>
        <w:rPr>
          <w:lang w:val="fr-FR"/>
        </w:rPr>
      </w:pPr>
      <w:r w:rsidRPr="00234396">
        <w:rPr>
          <w:rStyle w:val="Time2"/>
          <w:lang w:val="pt-PT"/>
        </w:rPr>
        <w:t>In primo nocturno</w:t>
      </w:r>
      <w:r w:rsidR="00885488" w:rsidRPr="00234396">
        <w:rPr>
          <w:lang w:val="pt-PT"/>
        </w:rPr>
        <w:t xml:space="preserve"> AN </w:t>
      </w:r>
      <w:r w:rsidR="00885488" w:rsidRPr="00234396">
        <w:rPr>
          <w:rStyle w:val="Incipit"/>
          <w:lang w:val="pt-PT"/>
        </w:rPr>
        <w:t>Surrexit Christus et illuxit</w:t>
      </w:r>
      <w:r w:rsidR="00885488" w:rsidRPr="00234396">
        <w:rPr>
          <w:lang w:val="pt-PT"/>
        </w:rPr>
        <w:t xml:space="preserve"> sola</w:t>
      </w:r>
      <w:r w:rsidR="00DD1415" w:rsidRPr="00234396">
        <w:rPr>
          <w:lang w:val="pt-PT"/>
        </w:rPr>
        <w:t>@18.</w:t>
      </w:r>
      <w:r w:rsidR="00885488" w:rsidRPr="00234396">
        <w:rPr>
          <w:lang w:val="pt-PT"/>
        </w:rPr>
        <w:t xml:space="preserve"> </w:t>
      </w:r>
      <w:r w:rsidR="00885488" w:rsidRPr="00B779A9">
        <w:rPr>
          <w:lang w:val="fr-FR"/>
        </w:rPr>
        <w:t xml:space="preserve">PS </w:t>
      </w:r>
      <w:r w:rsidR="00885488" w:rsidRPr="00BC2E91">
        <w:rPr>
          <w:rStyle w:val="Incipit"/>
          <w:lang w:val="fr-FR"/>
        </w:rPr>
        <w:t>Domine dominus noster</w:t>
      </w:r>
      <w:r w:rsidR="00DD1415">
        <w:rPr>
          <w:lang w:val="fr-FR"/>
        </w:rPr>
        <w:t>@</w:t>
      </w:r>
      <w:r w:rsidR="00DD1415" w:rsidRPr="00B779A9">
        <w:rPr>
          <w:lang w:val="fr-FR"/>
        </w:rPr>
        <w:t>5.</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Con</w:t>
      </w:r>
      <w:r w:rsidR="001B7479" w:rsidRPr="00BC2E91">
        <w:rPr>
          <w:rStyle w:val="Incipit"/>
          <w:lang w:val="fr-FR"/>
        </w:rPr>
        <w:t>serva</w:t>
      </w:r>
      <w:r w:rsidR="00885488" w:rsidRPr="00BC2E91">
        <w:rPr>
          <w:rStyle w:val="Incipit"/>
          <w:lang w:val="fr-FR"/>
        </w:rPr>
        <w:t xml:space="preserve"> me</w:t>
      </w:r>
      <w:r w:rsidR="00DD1415">
        <w:rPr>
          <w:lang w:val="fr-FR"/>
        </w:rPr>
        <w:t>@</w:t>
      </w:r>
      <w:r w:rsidR="00DD1415" w:rsidRPr="00B779A9">
        <w:rPr>
          <w:lang w:val="fr-FR"/>
        </w:rPr>
        <w:t>10.</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 xml:space="preserve">Domine in </w:t>
      </w:r>
      <w:r w:rsidR="00C31823" w:rsidRPr="00BC2E91">
        <w:rPr>
          <w:rStyle w:val="Incipit"/>
          <w:lang w:val="fr-FR"/>
        </w:rPr>
        <w:t>vir</w:t>
      </w:r>
      <w:r w:rsidR="00885488" w:rsidRPr="00BC2E91">
        <w:rPr>
          <w:rStyle w:val="Incipit"/>
          <w:lang w:val="fr-FR"/>
        </w:rPr>
        <w:t>tute tua</w:t>
      </w:r>
      <w:r w:rsidR="00DD1415">
        <w:rPr>
          <w:lang w:val="fr-FR"/>
        </w:rPr>
        <w:t>@</w:t>
      </w:r>
      <w:r w:rsidR="00DD1415" w:rsidRPr="00B779A9">
        <w:rPr>
          <w:lang w:val="fr-FR"/>
        </w:rPr>
        <w:t>15.</w:t>
      </w:r>
      <w:r w:rsidR="00885488" w:rsidRPr="00B779A9">
        <w:rPr>
          <w:lang w:val="fr-FR"/>
        </w:rPr>
        <w:t xml:space="preserve"> VS </w:t>
      </w:r>
      <w:r w:rsidR="00885488" w:rsidRPr="00BC2E91">
        <w:rPr>
          <w:rStyle w:val="Incipit"/>
          <w:lang w:val="fr-FR"/>
        </w:rPr>
        <w:t>Omnis terra adoret te deus et psallat tibi alleluia</w:t>
      </w:r>
      <w:r w:rsidR="008A402C" w:rsidRPr="00BC2E91">
        <w:rPr>
          <w:rStyle w:val="Incipit"/>
          <w:lang w:val="fr-FR"/>
        </w:rPr>
        <w:t>.</w:t>
      </w:r>
      <w:r w:rsidR="00885488" w:rsidRPr="00BC2E91">
        <w:rPr>
          <w:rStyle w:val="Incipit"/>
          <w:lang w:val="fr-FR"/>
        </w:rPr>
        <w:t xml:space="preserve"> Psalmum dicat nomini tuo domine alleluia</w:t>
      </w:r>
      <w:r w:rsidR="00BE6B8D" w:rsidRPr="00B779A9">
        <w:rPr>
          <w:lang w:val="fr-FR"/>
        </w:rPr>
        <w:t xml:space="preserve">. </w:t>
      </w:r>
      <w:r w:rsidR="000223FC" w:rsidRPr="00B779A9">
        <w:rPr>
          <w:lang w:val="fr-FR"/>
        </w:rPr>
        <w:t>Lectiones quaere in vo</w:t>
      </w:r>
      <w:r w:rsidR="00EB1DAF">
        <w:rPr>
          <w:lang w:val="fr-FR"/>
        </w:rPr>
        <w:t>lumine de sanctis circa initium</w:t>
      </w:r>
      <w:r w:rsidR="000223FC" w:rsidRPr="00B779A9">
        <w:rPr>
          <w:lang w:val="fr-FR"/>
        </w:rPr>
        <w:t xml:space="preserve"> [</w:t>
      </w:r>
      <w:r w:rsidR="00BE6B8D" w:rsidRPr="00B779A9">
        <w:rPr>
          <w:lang w:val="fr-FR"/>
        </w:rPr>
        <w:t>LS</w:t>
      </w:r>
      <w:r w:rsidR="000223FC" w:rsidRPr="00B779A9">
        <w:rPr>
          <w:lang w:val="fr-FR"/>
        </w:rPr>
        <w:t>]</w:t>
      </w:r>
      <w:r w:rsidR="00885488" w:rsidRPr="00B779A9">
        <w:rPr>
          <w:lang w:val="fr-FR"/>
        </w:rPr>
        <w:t xml:space="preserve"> </w:t>
      </w:r>
      <w:r w:rsidR="00885488" w:rsidRPr="00BC2E91">
        <w:rPr>
          <w:rStyle w:val="Incipit"/>
          <w:lang w:val="fr-FR"/>
        </w:rPr>
        <w:t>Au</w:t>
      </w:r>
      <w:r w:rsidR="00BA4CFB" w:rsidRPr="00BC2E91">
        <w:rPr>
          <w:rStyle w:val="Incipit"/>
          <w:lang w:val="fr-FR"/>
        </w:rPr>
        <w:t>divi</w:t>
      </w:r>
      <w:r w:rsidR="00885488" w:rsidRPr="00BC2E91">
        <w:rPr>
          <w:rStyle w:val="Incipit"/>
          <w:lang w:val="fr-FR"/>
        </w:rPr>
        <w:t xml:space="preserve">mus apostolum dicentem: det </w:t>
      </w:r>
      <w:r w:rsidR="001B7479" w:rsidRPr="00BC2E91">
        <w:rPr>
          <w:rStyle w:val="Incipit"/>
          <w:lang w:val="fr-FR"/>
        </w:rPr>
        <w:t>vobis</w:t>
      </w:r>
      <w:r w:rsidR="00885488" w:rsidRPr="00BC2E91">
        <w:rPr>
          <w:rStyle w:val="Incipit"/>
          <w:lang w:val="fr-FR"/>
        </w:rPr>
        <w:t xml:space="preserve"> deus</w:t>
      </w:r>
      <w:r w:rsidR="00885488" w:rsidRPr="00B779A9">
        <w:rPr>
          <w:lang w:val="fr-FR"/>
        </w:rPr>
        <w:t xml:space="preserve">. RP </w:t>
      </w:r>
      <w:r w:rsidR="00885488" w:rsidRPr="00BC2E91">
        <w:rPr>
          <w:rStyle w:val="Incipit"/>
          <w:lang w:val="fr-FR"/>
        </w:rPr>
        <w:t>Dulce lignum</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BC2E91">
        <w:rPr>
          <w:rStyle w:val="Incipit"/>
          <w:lang w:val="fr-FR"/>
        </w:rPr>
        <w:t>Hoc signum crucis</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BC2E91">
        <w:rPr>
          <w:rStyle w:val="Incipit"/>
          <w:lang w:val="fr-FR"/>
        </w:rPr>
        <w:t>O crux benedicta</w:t>
      </w:r>
      <w:r w:rsidR="00885488" w:rsidRPr="00B779A9">
        <w:rPr>
          <w:lang w:val="fr-FR"/>
        </w:rPr>
        <w:t>.</w:t>
      </w:r>
    </w:p>
    <w:p w:rsidR="00EB1DAF" w:rsidRPr="00BC2E91" w:rsidRDefault="008E0EF3" w:rsidP="00415109">
      <w:pPr>
        <w:rPr>
          <w:lang w:val="it-IT"/>
        </w:rPr>
      </w:pPr>
      <w:r w:rsidRPr="00BC2E91">
        <w:rPr>
          <w:rStyle w:val="Time2"/>
          <w:lang w:val="fr-FR"/>
        </w:rPr>
        <w:t>In secundo nocturno</w:t>
      </w:r>
      <w:r w:rsidR="00885488" w:rsidRPr="00B779A9">
        <w:rPr>
          <w:lang w:val="fr-FR"/>
        </w:rPr>
        <w:t xml:space="preserve"> AN </w:t>
      </w:r>
      <w:r w:rsidR="00885488" w:rsidRPr="00BC2E91">
        <w:rPr>
          <w:rStyle w:val="Incipit"/>
          <w:lang w:val="fr-FR"/>
        </w:rPr>
        <w:t>Surrexit dominus de sepulchro</w:t>
      </w:r>
      <w:r w:rsidR="00885488" w:rsidRPr="00B779A9">
        <w:rPr>
          <w:lang w:val="fr-FR"/>
        </w:rPr>
        <w:t xml:space="preserve"> sola</w:t>
      </w:r>
      <w:r w:rsidR="00DD1415">
        <w:rPr>
          <w:lang w:val="fr-FR"/>
        </w:rPr>
        <w:t>@</w:t>
      </w:r>
      <w:r w:rsidR="00DD1415" w:rsidRPr="00B779A9">
        <w:rPr>
          <w:lang w:val="fr-FR"/>
        </w:rPr>
        <w:t>18.</w:t>
      </w:r>
      <w:r w:rsidR="00885488" w:rsidRPr="00B779A9">
        <w:rPr>
          <w:lang w:val="fr-FR"/>
        </w:rPr>
        <w:t xml:space="preserve"> PS </w:t>
      </w:r>
      <w:r w:rsidR="00885488" w:rsidRPr="00BC2E91">
        <w:rPr>
          <w:rStyle w:val="Incipit"/>
          <w:lang w:val="fr-FR"/>
        </w:rPr>
        <w:t>Domini est terra</w:t>
      </w:r>
      <w:r w:rsidR="00DD1415">
        <w:rPr>
          <w:lang w:val="fr-FR"/>
        </w:rPr>
        <w:t>@</w:t>
      </w:r>
      <w:r w:rsidR="00DD1415" w:rsidRPr="00B779A9">
        <w:rPr>
          <w:lang w:val="fr-FR"/>
        </w:rPr>
        <w:t>20.</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Magnus dominus</w:t>
      </w:r>
      <w:r w:rsidR="00DD1415">
        <w:rPr>
          <w:lang w:val="fr-FR"/>
        </w:rPr>
        <w:t>@</w:t>
      </w:r>
      <w:r w:rsidR="00DD1415" w:rsidRPr="00B779A9">
        <w:rPr>
          <w:lang w:val="fr-FR"/>
        </w:rPr>
        <w:t>43.</w:t>
      </w:r>
      <w:r w:rsidR="00885488" w:rsidRPr="00B779A9">
        <w:rPr>
          <w:lang w:val="fr-FR"/>
        </w:rPr>
        <w:t xml:space="preserve"> </w:t>
      </w:r>
      <w:r w:rsidR="00BA24A1" w:rsidRPr="00234396">
        <w:rPr>
          <w:lang w:val="it-IT"/>
        </w:rPr>
        <w:t>[</w:t>
      </w:r>
      <w:r w:rsidR="00885488" w:rsidRPr="00234396">
        <w:rPr>
          <w:lang w:val="it-IT"/>
        </w:rPr>
        <w:t>PS</w:t>
      </w:r>
      <w:r w:rsidR="00BA24A1" w:rsidRPr="00234396">
        <w:rPr>
          <w:lang w:val="it-IT"/>
        </w:rPr>
        <w:t>]</w:t>
      </w:r>
      <w:r w:rsidR="00885488" w:rsidRPr="00234396">
        <w:rPr>
          <w:lang w:val="it-IT"/>
        </w:rPr>
        <w:t xml:space="preserve"> </w:t>
      </w:r>
      <w:r w:rsidR="00885488" w:rsidRPr="00234396">
        <w:rPr>
          <w:rStyle w:val="Incipit"/>
          <w:lang w:val="it-IT"/>
        </w:rPr>
        <w:t>Iubilate</w:t>
      </w:r>
      <w:r w:rsidR="00DD1415" w:rsidRPr="00234396">
        <w:rPr>
          <w:lang w:val="it-IT"/>
        </w:rPr>
        <w:t>@58.</w:t>
      </w:r>
      <w:r w:rsidR="00885488" w:rsidRPr="00234396">
        <w:rPr>
          <w:lang w:val="it-IT"/>
        </w:rPr>
        <w:t xml:space="preserve"> </w:t>
      </w:r>
      <w:r w:rsidR="00885488" w:rsidRPr="00B779A9">
        <w:rPr>
          <w:lang w:val="it-IT"/>
        </w:rPr>
        <w:t xml:space="preserve">VS </w:t>
      </w:r>
      <w:r w:rsidR="00885488" w:rsidRPr="00BC2E91">
        <w:rPr>
          <w:rStyle w:val="Incipit"/>
          <w:lang w:val="it-IT"/>
        </w:rPr>
        <w:t xml:space="preserve">Dicite in gentibus </w:t>
      </w:r>
      <w:r w:rsidR="00650BD3" w:rsidRPr="00BC2E91">
        <w:rPr>
          <w:rStyle w:val="Incipit"/>
          <w:lang w:val="it-IT"/>
        </w:rPr>
        <w:t xml:space="preserve">alleluia. </w:t>
      </w:r>
      <w:r w:rsidR="00885488" w:rsidRPr="00BC2E91">
        <w:rPr>
          <w:rStyle w:val="Incipit"/>
          <w:lang w:val="it-IT"/>
        </w:rPr>
        <w:t>Quia dominus regnavit a ligno alleluia</w:t>
      </w:r>
      <w:r w:rsidR="00885488" w:rsidRPr="00B779A9">
        <w:rPr>
          <w:lang w:val="it-IT"/>
        </w:rPr>
        <w:t xml:space="preserve">. </w:t>
      </w:r>
      <w:r w:rsidR="00885488" w:rsidRPr="00BC2E91">
        <w:rPr>
          <w:lang w:val="it-IT"/>
        </w:rPr>
        <w:t xml:space="preserve">RP </w:t>
      </w:r>
      <w:r w:rsidR="00885488" w:rsidRPr="00BC2E91">
        <w:rPr>
          <w:rStyle w:val="Incipit"/>
          <w:lang w:val="it-IT"/>
        </w:rPr>
        <w:t>Crux fidelis</w:t>
      </w:r>
      <w:r w:rsidR="00885488" w:rsidRPr="00BC2E91">
        <w:rPr>
          <w:lang w:val="it-IT"/>
        </w:rPr>
        <w:t xml:space="preserve">. </w:t>
      </w:r>
      <w:r w:rsidR="00BA24A1" w:rsidRPr="00BC2E91">
        <w:rPr>
          <w:lang w:val="it-IT"/>
        </w:rPr>
        <w:t>[</w:t>
      </w:r>
      <w:r w:rsidR="00885488" w:rsidRPr="00BC2E91">
        <w:rPr>
          <w:lang w:val="it-IT"/>
        </w:rPr>
        <w:t>RP</w:t>
      </w:r>
      <w:r w:rsidR="00BA24A1" w:rsidRPr="00BC2E91">
        <w:rPr>
          <w:lang w:val="it-IT"/>
        </w:rPr>
        <w:t>]</w:t>
      </w:r>
      <w:r w:rsidR="00885488" w:rsidRPr="00BC2E91">
        <w:rPr>
          <w:lang w:val="it-IT"/>
        </w:rPr>
        <w:t xml:space="preserve"> </w:t>
      </w:r>
      <w:r w:rsidR="00885488" w:rsidRPr="00BC2E91">
        <w:rPr>
          <w:rStyle w:val="Incipit"/>
          <w:lang w:val="it-IT"/>
        </w:rPr>
        <w:t>Crux benedicta</w:t>
      </w:r>
      <w:r w:rsidR="00885488" w:rsidRPr="00BC2E91">
        <w:rPr>
          <w:lang w:val="it-IT"/>
        </w:rPr>
        <w:t xml:space="preserve">. </w:t>
      </w:r>
      <w:r w:rsidR="00BA24A1" w:rsidRPr="00BC2E91">
        <w:rPr>
          <w:lang w:val="it-IT"/>
        </w:rPr>
        <w:t>[</w:t>
      </w:r>
      <w:r w:rsidR="00885488" w:rsidRPr="00BC2E91">
        <w:rPr>
          <w:lang w:val="it-IT"/>
        </w:rPr>
        <w:t>RP</w:t>
      </w:r>
      <w:r w:rsidR="00BA24A1" w:rsidRPr="00BC2E91">
        <w:rPr>
          <w:lang w:val="it-IT"/>
        </w:rPr>
        <w:t>]</w:t>
      </w:r>
      <w:r w:rsidR="00885488" w:rsidRPr="00BC2E91">
        <w:rPr>
          <w:lang w:val="it-IT"/>
        </w:rPr>
        <w:t xml:space="preserve"> </w:t>
      </w:r>
      <w:r w:rsidR="00885488" w:rsidRPr="00BC2E91">
        <w:rPr>
          <w:rStyle w:val="Incipit"/>
          <w:lang w:val="it-IT"/>
        </w:rPr>
        <w:t>Adoramus te</w:t>
      </w:r>
      <w:r w:rsidR="00885488" w:rsidRPr="00BC2E91">
        <w:rPr>
          <w:lang w:val="it-IT"/>
        </w:rPr>
        <w:t xml:space="preserve">. </w:t>
      </w:r>
    </w:p>
    <w:p w:rsidR="00885488" w:rsidRPr="00B779A9" w:rsidRDefault="00650BD3" w:rsidP="00415109">
      <w:pPr>
        <w:rPr>
          <w:lang w:val="pt-PT"/>
        </w:rPr>
      </w:pPr>
      <w:r w:rsidRPr="00BC2E91">
        <w:rPr>
          <w:lang w:val="it-IT"/>
        </w:rPr>
        <w:t>(258r)</w:t>
      </w:r>
      <w:r w:rsidR="00EB1DAF" w:rsidRPr="00BC2E91">
        <w:rPr>
          <w:lang w:val="it-IT"/>
        </w:rPr>
        <w:t xml:space="preserve"> </w:t>
      </w:r>
      <w:r w:rsidR="008E0EF3" w:rsidRPr="00BC2E91">
        <w:rPr>
          <w:rStyle w:val="Time2"/>
          <w:lang w:val="it-IT"/>
        </w:rPr>
        <w:t>In tertio nocturno</w:t>
      </w:r>
      <w:r w:rsidR="00885488" w:rsidRPr="00BC2E91">
        <w:rPr>
          <w:lang w:val="it-IT"/>
        </w:rPr>
        <w:t xml:space="preserve"> AN </w:t>
      </w:r>
      <w:r w:rsidR="00885488" w:rsidRPr="00BC2E91">
        <w:rPr>
          <w:rStyle w:val="Incipit"/>
          <w:lang w:val="it-IT"/>
        </w:rPr>
        <w:t>Crucem Christus subiit</w:t>
      </w:r>
      <w:r w:rsidR="00885488" w:rsidRPr="00BC2E91">
        <w:rPr>
          <w:lang w:val="it-IT"/>
        </w:rPr>
        <w:t xml:space="preserve"> sola</w:t>
      </w:r>
      <w:r w:rsidR="00DD1415">
        <w:rPr>
          <w:lang w:val="it-IT"/>
        </w:rPr>
        <w:t>@</w:t>
      </w:r>
      <w:r w:rsidR="00DD1415" w:rsidRPr="00BC2E91">
        <w:rPr>
          <w:lang w:val="it-IT"/>
        </w:rPr>
        <w:t>1.</w:t>
      </w:r>
      <w:r w:rsidR="00885488" w:rsidRPr="00BC2E91">
        <w:rPr>
          <w:lang w:val="it-IT"/>
        </w:rPr>
        <w:t xml:space="preserve"> </w:t>
      </w:r>
      <w:r w:rsidR="00885488" w:rsidRPr="00BC2E91">
        <w:rPr>
          <w:lang w:val="fr-FR"/>
        </w:rPr>
        <w:t xml:space="preserve">PS </w:t>
      </w:r>
      <w:r w:rsidR="00885488" w:rsidRPr="00BC2E91">
        <w:rPr>
          <w:rStyle w:val="Incipit"/>
          <w:lang w:val="fr-FR"/>
        </w:rPr>
        <w:t>Cantate</w:t>
      </w:r>
      <w:r w:rsidR="00885488" w:rsidRPr="00BC2E91">
        <w:rPr>
          <w:lang w:val="fr-FR"/>
        </w:rPr>
        <w:t xml:space="preserve"> primum</w:t>
      </w:r>
      <w:r w:rsidR="00DD1415">
        <w:rPr>
          <w:lang w:val="fr-FR"/>
        </w:rPr>
        <w:t>@</w:t>
      </w:r>
      <w:r w:rsidR="00DD1415" w:rsidRPr="00BC2E91">
        <w:rPr>
          <w:lang w:val="fr-FR"/>
        </w:rPr>
        <w:t>92.</w:t>
      </w:r>
      <w:r w:rsidR="00885488" w:rsidRPr="00BC2E91">
        <w:rPr>
          <w:lang w:val="fr-FR"/>
        </w:rPr>
        <w:t xml:space="preserve"> </w:t>
      </w:r>
      <w:r w:rsidR="00885488" w:rsidRPr="00BC2E91">
        <w:rPr>
          <w:rStyle w:val="Incipit"/>
          <w:lang w:val="fr-FR"/>
        </w:rPr>
        <w:t>Dominus regnavit exultet</w:t>
      </w:r>
      <w:r w:rsidR="00DD1415">
        <w:rPr>
          <w:lang w:val="fr-FR"/>
        </w:rPr>
        <w:t>@</w:t>
      </w:r>
      <w:r w:rsidR="00DD1415" w:rsidRPr="00BC2E91">
        <w:rPr>
          <w:lang w:val="fr-FR"/>
        </w:rPr>
        <w:t>92.</w:t>
      </w:r>
      <w:r w:rsidR="00885488" w:rsidRPr="00BC2E91">
        <w:rPr>
          <w:lang w:val="fr-FR"/>
        </w:rPr>
        <w:t xml:space="preserve"> </w:t>
      </w:r>
      <w:r w:rsidR="00BA24A1" w:rsidRPr="00BC2E91">
        <w:rPr>
          <w:lang w:val="fr-FR"/>
        </w:rPr>
        <w:t>[</w:t>
      </w:r>
      <w:r w:rsidR="00885488" w:rsidRPr="00BC2E91">
        <w:rPr>
          <w:lang w:val="fr-FR"/>
        </w:rPr>
        <w:t>PS</w:t>
      </w:r>
      <w:r w:rsidR="00BA24A1" w:rsidRPr="00BC2E91">
        <w:rPr>
          <w:lang w:val="fr-FR"/>
        </w:rPr>
        <w:t>]</w:t>
      </w:r>
      <w:r w:rsidR="00885488" w:rsidRPr="00BC2E91">
        <w:rPr>
          <w:lang w:val="fr-FR"/>
        </w:rPr>
        <w:t xml:space="preserve"> </w:t>
      </w:r>
      <w:r w:rsidR="00885488" w:rsidRPr="00BC2E91">
        <w:rPr>
          <w:rStyle w:val="Incipit"/>
          <w:lang w:val="fr-FR"/>
        </w:rPr>
        <w:t>Cantate</w:t>
      </w:r>
      <w:r w:rsidR="00885488" w:rsidRPr="00BC2E91">
        <w:rPr>
          <w:lang w:val="fr-FR"/>
        </w:rPr>
        <w:t xml:space="preserve"> secundum. VS </w:t>
      </w:r>
      <w:r w:rsidR="00885488" w:rsidRPr="00BC2E91">
        <w:rPr>
          <w:rStyle w:val="Incipit"/>
          <w:lang w:val="fr-FR"/>
        </w:rPr>
        <w:t>Adoramus te Christe et benedicimus tibi alleluia. Quia per crucem tuam redemisti mundum alleluia</w:t>
      </w:r>
      <w:r w:rsidR="00885488" w:rsidRPr="00BC2E91">
        <w:rPr>
          <w:lang w:val="fr-FR"/>
        </w:rPr>
        <w:t xml:space="preserve">. </w:t>
      </w:r>
      <w:r w:rsidR="000223FC" w:rsidRPr="00BC2E91">
        <w:rPr>
          <w:lang w:val="fr-FR"/>
        </w:rPr>
        <w:t>Evangelium quaere in secundo folio post hodiernas lectiones. [</w:t>
      </w:r>
      <w:r w:rsidR="00885488" w:rsidRPr="00BC2E91">
        <w:rPr>
          <w:lang w:val="fr-FR"/>
        </w:rPr>
        <w:t>EV</w:t>
      </w:r>
      <w:r w:rsidR="000223FC" w:rsidRPr="00BC2E91">
        <w:rPr>
          <w:lang w:val="fr-FR"/>
        </w:rPr>
        <w:t>]</w:t>
      </w:r>
      <w:r w:rsidR="00885488" w:rsidRPr="00BC2E91">
        <w:rPr>
          <w:lang w:val="fr-FR"/>
        </w:rPr>
        <w:t xml:space="preserve"> </w:t>
      </w:r>
      <w:r w:rsidR="00885488" w:rsidRPr="00BC2E91">
        <w:rPr>
          <w:rStyle w:val="Incipit"/>
          <w:lang w:val="fr-FR"/>
        </w:rPr>
        <w:t xml:space="preserve">Erat homo ex </w:t>
      </w:r>
      <w:r w:rsidR="001B7479" w:rsidRPr="00BC2E91">
        <w:rPr>
          <w:rStyle w:val="Incipit"/>
          <w:lang w:val="fr-FR"/>
        </w:rPr>
        <w:t>Phariseis</w:t>
      </w:r>
      <w:r w:rsidR="00885488" w:rsidRPr="00BC2E91">
        <w:rPr>
          <w:rStyle w:val="Incipit"/>
          <w:lang w:val="fr-FR"/>
        </w:rPr>
        <w:t xml:space="preserve"> Nicodemus nomine</w:t>
      </w:r>
      <w:r w:rsidR="00885488" w:rsidRPr="00BC2E91">
        <w:rPr>
          <w:lang w:val="fr-FR"/>
        </w:rPr>
        <w:t xml:space="preserve">. RP </w:t>
      </w:r>
      <w:r w:rsidR="00885488" w:rsidRPr="00BC2E91">
        <w:rPr>
          <w:rStyle w:val="Incipit"/>
          <w:lang w:val="fr-FR"/>
        </w:rPr>
        <w:t>Salus omnium populorum</w:t>
      </w:r>
      <w:r w:rsidR="00885488" w:rsidRPr="00BC2E91">
        <w:rPr>
          <w:lang w:val="fr-FR"/>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Tuam crucem</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O crux gloriosa</w:t>
      </w:r>
      <w:r w:rsidR="00885488" w:rsidRPr="00B779A9">
        <w:rPr>
          <w:lang w:val="pt-PT"/>
        </w:rPr>
        <w:t xml:space="preserve">. </w:t>
      </w:r>
      <w:r w:rsidRPr="00B779A9">
        <w:rPr>
          <w:lang w:val="pt-PT"/>
        </w:rPr>
        <w:t>[</w:t>
      </w:r>
      <w:r w:rsidR="00885488" w:rsidRPr="00B779A9">
        <w:rPr>
          <w:lang w:val="pt-PT"/>
        </w:rPr>
        <w:t>TD</w:t>
      </w:r>
      <w:r w:rsidRPr="00B779A9">
        <w:rPr>
          <w:lang w:val="pt-PT"/>
        </w:rPr>
        <w:t xml:space="preserve">] </w:t>
      </w:r>
      <w:r w:rsidRPr="00BC2E91">
        <w:rPr>
          <w:rStyle w:val="Incipit"/>
          <w:lang w:val="pt-PT"/>
        </w:rPr>
        <w:t>Te deum</w:t>
      </w:r>
      <w:r w:rsidR="00CC3934" w:rsidRPr="00BC2E91">
        <w:rPr>
          <w:rStyle w:val="Incipit"/>
          <w:lang w:val="pt-PT"/>
        </w:rPr>
        <w:t xml:space="preserve"> laudamus</w:t>
      </w:r>
      <w:r w:rsidR="00885488" w:rsidRPr="00B779A9">
        <w:rPr>
          <w:lang w:val="pt-PT"/>
        </w:rPr>
        <w:t>.</w:t>
      </w:r>
    </w:p>
    <w:p w:rsidR="00F06C63" w:rsidRPr="00234396" w:rsidRDefault="008E0EF3" w:rsidP="00415109">
      <w:pPr>
        <w:rPr>
          <w:lang w:val="fr-FR"/>
        </w:rPr>
      </w:pPr>
      <w:r w:rsidRPr="00BC2E91">
        <w:rPr>
          <w:rStyle w:val="Time1"/>
          <w:lang w:val="pt-PT"/>
        </w:rPr>
        <w:t>Ad laudes</w:t>
      </w:r>
      <w:r w:rsidR="00885488" w:rsidRPr="00B779A9">
        <w:rPr>
          <w:lang w:val="pt-PT"/>
        </w:rPr>
        <w:t xml:space="preserve"> AN </w:t>
      </w:r>
      <w:r w:rsidR="00885488" w:rsidRPr="00BC2E91">
        <w:rPr>
          <w:rStyle w:val="Incipit"/>
          <w:lang w:val="pt-PT"/>
        </w:rPr>
        <w:t>Helena Constantini mater</w:t>
      </w:r>
      <w:r w:rsidR="00885488" w:rsidRPr="00B779A9">
        <w:rPr>
          <w:lang w:val="pt-PT"/>
        </w:rPr>
        <w:t xml:space="preserve"> cum reliquis. HY</w:t>
      </w:r>
      <w:r w:rsidR="00F06C63">
        <w:rPr>
          <w:lang w:val="pt-PT"/>
        </w:rPr>
        <w:t>HV</w:t>
      </w:r>
      <w:r w:rsidR="00885488" w:rsidRPr="00B779A9">
        <w:rPr>
          <w:lang w:val="pt-PT"/>
        </w:rPr>
        <w:t xml:space="preserve"> </w:t>
      </w:r>
      <w:r w:rsidR="00885488" w:rsidRPr="00BC2E91">
        <w:rPr>
          <w:rStyle w:val="Incipit"/>
          <w:lang w:val="pt-PT"/>
        </w:rPr>
        <w:t>Originale crimen necans</w:t>
      </w:r>
      <w:r w:rsidR="00885488" w:rsidRPr="00B779A9">
        <w:rPr>
          <w:lang w:val="pt-PT"/>
        </w:rPr>
        <w:t xml:space="preserve">. VS </w:t>
      </w:r>
      <w:r w:rsidR="00885488" w:rsidRPr="00BC2E91">
        <w:rPr>
          <w:rStyle w:val="Incipit"/>
          <w:lang w:val="pt-PT"/>
        </w:rPr>
        <w:t>Mihi autem absit gloriari alleluia. Nisi in cruce domini nostri Iesu Christi alleluia</w:t>
      </w:r>
      <w:r w:rsidR="00885488" w:rsidRPr="00B779A9">
        <w:rPr>
          <w:lang w:val="pt-PT"/>
        </w:rPr>
        <w:t xml:space="preserve">. </w:t>
      </w:r>
      <w:r w:rsidR="00885488" w:rsidRPr="00234396">
        <w:rPr>
          <w:lang w:val="fr-FR"/>
        </w:rPr>
        <w:t xml:space="preserve">AB </w:t>
      </w:r>
      <w:r w:rsidR="00885488" w:rsidRPr="00234396">
        <w:rPr>
          <w:rStyle w:val="Incipit"/>
          <w:lang w:val="fr-FR"/>
        </w:rPr>
        <w:t>Helena sancta dixit</w:t>
      </w:r>
      <w:r w:rsidR="00F06C63" w:rsidRPr="00234396">
        <w:rPr>
          <w:lang w:val="fr-FR"/>
        </w:rPr>
        <w:t>. Suffragium d</w:t>
      </w:r>
      <w:r w:rsidR="00885488" w:rsidRPr="00234396">
        <w:rPr>
          <w:lang w:val="fr-FR"/>
        </w:rPr>
        <w:t xml:space="preserve">e sanctis </w:t>
      </w:r>
      <w:r w:rsidR="00F06C63" w:rsidRPr="00234396">
        <w:rPr>
          <w:lang w:val="fr-FR"/>
        </w:rPr>
        <w:t>[</w:t>
      </w:r>
      <w:r w:rsidR="00885488" w:rsidRPr="00234396">
        <w:rPr>
          <w:lang w:val="fr-FR"/>
        </w:rPr>
        <w:t>AC</w:t>
      </w:r>
      <w:r w:rsidR="00240E0F" w:rsidRPr="00234396">
        <w:rPr>
          <w:lang w:val="fr-FR"/>
        </w:rPr>
        <w:t>]</w:t>
      </w:r>
      <w:r w:rsidR="00885488" w:rsidRPr="00234396">
        <w:rPr>
          <w:lang w:val="fr-FR"/>
        </w:rPr>
        <w:t xml:space="preserve"> </w:t>
      </w:r>
      <w:r w:rsidR="00885488" w:rsidRPr="00234396">
        <w:rPr>
          <w:rStyle w:val="Incipit"/>
          <w:lang w:val="fr-FR"/>
        </w:rPr>
        <w:t>Iustorum animae</w:t>
      </w:r>
      <w:r w:rsidR="00DD1415" w:rsidRPr="00234396">
        <w:rPr>
          <w:lang w:val="fr-FR"/>
        </w:rPr>
        <w:t>@92.</w:t>
      </w:r>
      <w:r w:rsidR="00885488" w:rsidRPr="00234396">
        <w:rPr>
          <w:lang w:val="fr-FR"/>
        </w:rPr>
        <w:t xml:space="preserve"> De resurrectione </w:t>
      </w:r>
      <w:r w:rsidR="00BA24A1" w:rsidRPr="00234396">
        <w:rPr>
          <w:lang w:val="fr-FR"/>
        </w:rPr>
        <w:t>[</w:t>
      </w:r>
      <w:r w:rsidR="00885488" w:rsidRPr="00234396">
        <w:rPr>
          <w:lang w:val="fr-FR"/>
        </w:rPr>
        <w:t>AC</w:t>
      </w:r>
      <w:r w:rsidR="00BA24A1" w:rsidRPr="00234396">
        <w:rPr>
          <w:lang w:val="fr-FR"/>
        </w:rPr>
        <w:t>]</w:t>
      </w:r>
      <w:r w:rsidR="00885488" w:rsidRPr="00234396">
        <w:rPr>
          <w:lang w:val="fr-FR"/>
        </w:rPr>
        <w:t xml:space="preserve"> </w:t>
      </w:r>
      <w:r w:rsidR="00885488" w:rsidRPr="00234396">
        <w:rPr>
          <w:rStyle w:val="Incipit"/>
          <w:lang w:val="fr-FR"/>
        </w:rPr>
        <w:t>Redemptor noster surrexit</w:t>
      </w:r>
      <w:r w:rsidR="00DD1415" w:rsidRPr="00234396">
        <w:rPr>
          <w:lang w:val="fr-FR"/>
        </w:rPr>
        <w:t>@17.</w:t>
      </w:r>
      <w:r w:rsidR="00885488" w:rsidRPr="00234396">
        <w:rPr>
          <w:lang w:val="fr-FR"/>
        </w:rPr>
        <w:t xml:space="preserve"> De beata virgine </w:t>
      </w:r>
      <w:r w:rsidR="00BA24A1" w:rsidRPr="00234396">
        <w:rPr>
          <w:lang w:val="fr-FR"/>
        </w:rPr>
        <w:t>[</w:t>
      </w:r>
      <w:r w:rsidR="00885488" w:rsidRPr="00234396">
        <w:rPr>
          <w:lang w:val="fr-FR"/>
        </w:rPr>
        <w:t>AC</w:t>
      </w:r>
      <w:r w:rsidR="00BA24A1" w:rsidRPr="00234396">
        <w:rPr>
          <w:lang w:val="fr-FR"/>
        </w:rPr>
        <w:t>]</w:t>
      </w:r>
      <w:r w:rsidR="00885488" w:rsidRPr="00234396">
        <w:rPr>
          <w:lang w:val="fr-FR"/>
        </w:rPr>
        <w:t xml:space="preserve"> </w:t>
      </w:r>
      <w:r w:rsidR="00885488" w:rsidRPr="00234396">
        <w:rPr>
          <w:rStyle w:val="Incipit"/>
          <w:lang w:val="fr-FR"/>
        </w:rPr>
        <w:t>Alleluia sancta dei genitrix</w:t>
      </w:r>
      <w:r w:rsidR="00885488" w:rsidRPr="00234396">
        <w:rPr>
          <w:lang w:val="fr-FR"/>
        </w:rPr>
        <w:t xml:space="preserve">. </w:t>
      </w:r>
      <w:r w:rsidR="003525EF" w:rsidRPr="00234396">
        <w:rPr>
          <w:lang w:val="fr-FR"/>
        </w:rPr>
        <w:t xml:space="preserve">[BD] </w:t>
      </w:r>
      <w:r w:rsidR="005F6F99" w:rsidRPr="00234396">
        <w:rPr>
          <w:rStyle w:val="Incipit"/>
          <w:lang w:val="fr-FR"/>
        </w:rPr>
        <w:t>Benedicamus</w:t>
      </w:r>
      <w:r w:rsidR="003525EF" w:rsidRPr="00234396">
        <w:rPr>
          <w:lang w:val="fr-FR"/>
        </w:rPr>
        <w:t xml:space="preserve"> cum</w:t>
      </w:r>
      <w:r w:rsidR="00885488" w:rsidRPr="00234396">
        <w:rPr>
          <w:lang w:val="fr-FR"/>
        </w:rPr>
        <w:t xml:space="preserve"> quinque alleluia.</w:t>
      </w:r>
    </w:p>
    <w:p w:rsidR="00885488" w:rsidRPr="00B779A9" w:rsidRDefault="00650BD3" w:rsidP="00415109">
      <w:pPr>
        <w:rPr>
          <w:lang w:val="pt-PT"/>
        </w:rPr>
      </w:pPr>
      <w:r w:rsidRPr="00234396">
        <w:rPr>
          <w:lang w:val="fr-FR"/>
        </w:rPr>
        <w:lastRenderedPageBreak/>
        <w:t>(258v)</w:t>
      </w:r>
      <w:r w:rsidR="00F06C63" w:rsidRPr="00234396">
        <w:rPr>
          <w:lang w:val="fr-FR"/>
        </w:rPr>
        <w:t xml:space="preserve"> </w:t>
      </w:r>
      <w:r w:rsidR="008E0EF3" w:rsidRPr="00234396">
        <w:rPr>
          <w:rStyle w:val="Time1"/>
          <w:lang w:val="fr-FR"/>
        </w:rPr>
        <w:t>Ad maturum officium</w:t>
      </w:r>
      <w:r w:rsidR="00885488" w:rsidRPr="00234396">
        <w:rPr>
          <w:lang w:val="fr-FR"/>
        </w:rPr>
        <w:t xml:space="preserve"> IN </w:t>
      </w:r>
      <w:r w:rsidR="00885488" w:rsidRPr="00234396">
        <w:rPr>
          <w:rStyle w:val="Incipit"/>
          <w:lang w:val="fr-FR"/>
        </w:rPr>
        <w:t>Nos autem gloriari</w:t>
      </w:r>
      <w:r w:rsidR="00DD1415" w:rsidRPr="00234396">
        <w:rPr>
          <w:lang w:val="fr-FR"/>
        </w:rPr>
        <w:t>@94.</w:t>
      </w:r>
      <w:r w:rsidR="00885488" w:rsidRPr="00234396">
        <w:rPr>
          <w:lang w:val="fr-FR"/>
        </w:rPr>
        <w:t xml:space="preserve"> </w:t>
      </w:r>
      <w:r w:rsidRPr="00234396">
        <w:rPr>
          <w:lang w:val="fr-FR"/>
        </w:rPr>
        <w:t>[</w:t>
      </w:r>
      <w:r w:rsidR="00885488" w:rsidRPr="00234396">
        <w:rPr>
          <w:lang w:val="fr-FR"/>
        </w:rPr>
        <w:t>KY</w:t>
      </w:r>
      <w:r w:rsidRPr="00234396">
        <w:rPr>
          <w:lang w:val="fr-FR"/>
        </w:rPr>
        <w:t>]</w:t>
      </w:r>
      <w:r w:rsidR="00885488" w:rsidRPr="00234396">
        <w:rPr>
          <w:lang w:val="fr-FR"/>
        </w:rPr>
        <w:t xml:space="preserve"> </w:t>
      </w:r>
      <w:r w:rsidRPr="00234396">
        <w:rPr>
          <w:rStyle w:val="Incipit"/>
          <w:lang w:val="fr-FR"/>
        </w:rPr>
        <w:t>Kyrie</w:t>
      </w:r>
      <w:r w:rsidRPr="00234396">
        <w:rPr>
          <w:lang w:val="fr-FR"/>
        </w:rPr>
        <w:t xml:space="preserve">. [TP] </w:t>
      </w:r>
      <w:r w:rsidR="00885488" w:rsidRPr="00234396">
        <w:rPr>
          <w:rStyle w:val="Incipit"/>
          <w:lang w:val="fr-FR"/>
        </w:rPr>
        <w:t>Fons bonitatis</w:t>
      </w:r>
      <w:r w:rsidR="00DD1415" w:rsidRPr="00234396">
        <w:rPr>
          <w:lang w:val="fr-FR"/>
        </w:rPr>
        <w:t>@208.</w:t>
      </w:r>
      <w:r w:rsidR="00885488" w:rsidRPr="00234396">
        <w:rPr>
          <w:lang w:val="fr-FR"/>
        </w:rPr>
        <w:t xml:space="preserve"> Primum AL</w:t>
      </w:r>
      <w:r w:rsidRPr="00234396">
        <w:rPr>
          <w:lang w:val="fr-FR"/>
        </w:rPr>
        <w:t>V</w:t>
      </w:r>
      <w:r w:rsidR="00885488" w:rsidRPr="00234396">
        <w:rPr>
          <w:lang w:val="fr-FR"/>
        </w:rPr>
        <w:t xml:space="preserve"> </w:t>
      </w:r>
      <w:r w:rsidR="00885488" w:rsidRPr="00234396">
        <w:rPr>
          <w:rStyle w:val="Incipit"/>
          <w:lang w:val="fr-FR"/>
        </w:rPr>
        <w:t>Dulce lignum</w:t>
      </w:r>
      <w:r w:rsidR="00DD1415" w:rsidRPr="00234396">
        <w:rPr>
          <w:lang w:val="fr-FR"/>
        </w:rPr>
        <w:t>@130.</w:t>
      </w:r>
      <w:r w:rsidR="00885488" w:rsidRPr="00234396">
        <w:rPr>
          <w:lang w:val="fr-FR"/>
        </w:rPr>
        <w:t xml:space="preserve"> Secundum AL</w:t>
      </w:r>
      <w:r w:rsidRPr="00234396">
        <w:rPr>
          <w:lang w:val="fr-FR"/>
        </w:rPr>
        <w:t>V</w:t>
      </w:r>
      <w:r w:rsidR="00885488" w:rsidRPr="00234396">
        <w:rPr>
          <w:lang w:val="fr-FR"/>
        </w:rPr>
        <w:t xml:space="preserve"> </w:t>
      </w:r>
      <w:r w:rsidR="00885488" w:rsidRPr="00234396">
        <w:rPr>
          <w:rStyle w:val="Incipit"/>
          <w:lang w:val="fr-FR"/>
        </w:rPr>
        <w:t>Surrexit pastor bonus</w:t>
      </w:r>
      <w:r w:rsidR="00DD1415" w:rsidRPr="00234396">
        <w:rPr>
          <w:lang w:val="fr-FR"/>
        </w:rPr>
        <w:t>@124.</w:t>
      </w:r>
      <w:r w:rsidR="00885488" w:rsidRPr="00234396">
        <w:rPr>
          <w:lang w:val="fr-FR"/>
        </w:rPr>
        <w:t xml:space="preserve"> </w:t>
      </w:r>
      <w:r w:rsidR="00885488" w:rsidRPr="00B779A9">
        <w:rPr>
          <w:lang w:val="pt-PT"/>
        </w:rPr>
        <w:t xml:space="preserve">SE </w:t>
      </w:r>
      <w:r w:rsidR="00885488" w:rsidRPr="00BC2E91">
        <w:rPr>
          <w:rStyle w:val="Incipit"/>
          <w:lang w:val="pt-PT"/>
        </w:rPr>
        <w:t>Rex deus dei agne</w:t>
      </w:r>
      <w:r w:rsidR="00DD1415">
        <w:rPr>
          <w:lang w:val="pt-PT"/>
        </w:rPr>
        <w:t>@</w:t>
      </w:r>
      <w:r w:rsidR="00DD1415" w:rsidRPr="00B779A9">
        <w:rPr>
          <w:lang w:val="pt-PT"/>
        </w:rPr>
        <w:t>232.</w:t>
      </w:r>
      <w:r w:rsidR="00885488" w:rsidRPr="00B779A9">
        <w:rPr>
          <w:lang w:val="pt-PT"/>
        </w:rPr>
        <w:t xml:space="preserve"> OF </w:t>
      </w:r>
      <w:r w:rsidR="00885488" w:rsidRPr="00BC2E91">
        <w:rPr>
          <w:rStyle w:val="Incipit"/>
          <w:lang w:val="pt-PT"/>
        </w:rPr>
        <w:t>Protege domine plebem tuam</w:t>
      </w:r>
      <w:r w:rsidR="00DD1415">
        <w:rPr>
          <w:lang w:val="pt-PT"/>
        </w:rPr>
        <w:t>@</w:t>
      </w:r>
      <w:r w:rsidR="00DD1415" w:rsidRPr="00B779A9">
        <w:rPr>
          <w:lang w:val="pt-PT"/>
        </w:rPr>
        <w:t>131.</w:t>
      </w:r>
      <w:r w:rsidR="00885488" w:rsidRPr="00B779A9">
        <w:rPr>
          <w:lang w:val="pt-PT"/>
        </w:rPr>
        <w:t xml:space="preserve"> </w:t>
      </w:r>
      <w:r w:rsidRPr="00B779A9">
        <w:rPr>
          <w:lang w:val="pt-PT"/>
        </w:rPr>
        <w:t>[</w:t>
      </w:r>
      <w:r w:rsidR="00885488" w:rsidRPr="00B779A9">
        <w:rPr>
          <w:lang w:val="pt-PT"/>
        </w:rPr>
        <w:t>SA</w:t>
      </w:r>
      <w:r w:rsidRPr="00B779A9">
        <w:rPr>
          <w:lang w:val="pt-PT"/>
        </w:rPr>
        <w:t>]</w:t>
      </w:r>
      <w:r w:rsidR="00885488" w:rsidRPr="00B779A9">
        <w:rPr>
          <w:lang w:val="pt-PT"/>
        </w:rPr>
        <w:t xml:space="preserve"> </w:t>
      </w:r>
      <w:r w:rsidRPr="00BC2E91">
        <w:rPr>
          <w:rStyle w:val="Incipit"/>
          <w:lang w:val="pt-PT"/>
        </w:rPr>
        <w:t>Sanctus</w:t>
      </w:r>
      <w:r w:rsidRPr="00B779A9">
        <w:rPr>
          <w:lang w:val="pt-PT"/>
        </w:rPr>
        <w:t xml:space="preserve"> f</w:t>
      </w:r>
      <w:r w:rsidR="00F36513" w:rsidRPr="00B779A9">
        <w:rPr>
          <w:lang w:val="pt-PT"/>
        </w:rPr>
        <w:t>estivaliter</w:t>
      </w:r>
      <w:r w:rsidR="00DD1415">
        <w:rPr>
          <w:lang w:val="pt-PT"/>
        </w:rPr>
        <w:t>@</w:t>
      </w:r>
      <w:r w:rsidR="00DD1415" w:rsidRPr="00B779A9">
        <w:rPr>
          <w:lang w:val="pt-PT"/>
        </w:rPr>
        <w:t>311.</w:t>
      </w:r>
      <w:r w:rsidR="00885488" w:rsidRPr="00B779A9">
        <w:rPr>
          <w:lang w:val="pt-PT"/>
        </w:rPr>
        <w:t xml:space="preserve"> CO </w:t>
      </w:r>
      <w:r w:rsidR="00885488" w:rsidRPr="00BC2E91">
        <w:rPr>
          <w:rStyle w:val="Incipit"/>
          <w:lang w:val="pt-PT"/>
        </w:rPr>
        <w:t>Nos autem gloriari</w:t>
      </w:r>
      <w:r w:rsidR="00DD1415">
        <w:rPr>
          <w:lang w:val="pt-PT"/>
        </w:rPr>
        <w:t>@</w:t>
      </w:r>
      <w:r w:rsidR="00DD1415" w:rsidRPr="00B779A9">
        <w:rPr>
          <w:lang w:val="pt-PT"/>
        </w:rPr>
        <w:t>131.</w:t>
      </w:r>
    </w:p>
    <w:p w:rsidR="00885488" w:rsidRPr="00234396" w:rsidRDefault="008E0EF3" w:rsidP="00415109">
      <w:pPr>
        <w:rPr>
          <w:lang w:val="pt-PT"/>
        </w:rPr>
      </w:pPr>
      <w:r w:rsidRPr="00234396">
        <w:rPr>
          <w:rStyle w:val="Time1"/>
          <w:lang w:val="pt-PT"/>
        </w:rPr>
        <w:t>Ad primam</w:t>
      </w:r>
      <w:r w:rsidR="00885488" w:rsidRPr="00234396">
        <w:rPr>
          <w:lang w:val="pt-PT"/>
        </w:rPr>
        <w:t xml:space="preserve"> AN </w:t>
      </w:r>
      <w:r w:rsidR="00885488" w:rsidRPr="00234396">
        <w:rPr>
          <w:rStyle w:val="Incipit"/>
          <w:lang w:val="pt-PT"/>
        </w:rPr>
        <w:t xml:space="preserve">Mors et </w:t>
      </w:r>
      <w:r w:rsidR="00D66EA2" w:rsidRPr="00234396">
        <w:rPr>
          <w:rStyle w:val="Incipit"/>
          <w:lang w:val="pt-PT"/>
        </w:rPr>
        <w:t>vita</w:t>
      </w:r>
      <w:r w:rsidR="00885488" w:rsidRPr="00234396">
        <w:rPr>
          <w:rStyle w:val="Incipit"/>
          <w:lang w:val="pt-PT"/>
        </w:rPr>
        <w:t xml:space="preserve"> apposita sunt</w:t>
      </w:r>
      <w:r w:rsidR="00DD1415" w:rsidRPr="00234396">
        <w:rPr>
          <w:lang w:val="pt-PT"/>
        </w:rPr>
        <w:t>@102.</w:t>
      </w:r>
    </w:p>
    <w:p w:rsidR="00885488" w:rsidRPr="00B779A9" w:rsidRDefault="008E0EF3" w:rsidP="00415109">
      <w:pPr>
        <w:rPr>
          <w:lang w:val="pt-PT"/>
        </w:rPr>
      </w:pPr>
      <w:r w:rsidRPr="00BC2E91">
        <w:rPr>
          <w:rStyle w:val="Time1"/>
          <w:lang w:val="pt-PT"/>
        </w:rPr>
        <w:t>Ad tertiam</w:t>
      </w:r>
      <w:r w:rsidR="00885488" w:rsidRPr="00B779A9">
        <w:rPr>
          <w:lang w:val="pt-PT"/>
        </w:rPr>
        <w:t xml:space="preserve"> AN </w:t>
      </w:r>
      <w:r w:rsidR="00885488" w:rsidRPr="005A362F">
        <w:rPr>
          <w:rStyle w:val="Incipit"/>
          <w:lang w:val="pt-PT"/>
        </w:rPr>
        <w:t>Lignum</w:t>
      </w:r>
      <w:r w:rsidR="005A362F" w:rsidRPr="00BE7D55">
        <w:rPr>
          <w:i/>
          <w:lang w:val="pt-PT"/>
        </w:rPr>
        <w:t xml:space="preserve"> </w:t>
      </w:r>
      <w:r w:rsidR="00890E93" w:rsidRPr="005A362F">
        <w:rPr>
          <w:rStyle w:val="Incipit"/>
          <w:lang w:val="pt-PT"/>
        </w:rPr>
        <w:t>vi</w:t>
      </w:r>
      <w:r w:rsidR="00885488" w:rsidRPr="005A362F">
        <w:rPr>
          <w:rStyle w:val="Incipit"/>
          <w:lang w:val="pt-PT"/>
        </w:rPr>
        <w:t>t</w:t>
      </w:r>
      <w:r w:rsidR="00F06C63">
        <w:rPr>
          <w:rStyle w:val="Incipit"/>
          <w:lang w:val="pt-PT"/>
        </w:rPr>
        <w:t>a</w:t>
      </w:r>
      <w:r w:rsidR="00885488" w:rsidRPr="005A362F">
        <w:rPr>
          <w:rStyle w:val="Incipit"/>
          <w:lang w:val="pt-PT"/>
        </w:rPr>
        <w:t>e</w:t>
      </w:r>
      <w:r w:rsidR="005A362F" w:rsidRPr="00BE7D55">
        <w:rPr>
          <w:i/>
          <w:lang w:val="pt-PT"/>
        </w:rPr>
        <w:t xml:space="preserve"> </w:t>
      </w:r>
      <w:r w:rsidR="00885488" w:rsidRPr="005A362F">
        <w:rPr>
          <w:rStyle w:val="Incipit"/>
          <w:lang w:val="pt-PT"/>
        </w:rPr>
        <w:t>in</w:t>
      </w:r>
      <w:r w:rsidR="005A362F" w:rsidRPr="00BE7D55">
        <w:rPr>
          <w:i/>
          <w:lang w:val="pt-PT"/>
        </w:rPr>
        <w:t xml:space="preserve"> </w:t>
      </w:r>
      <w:r w:rsidR="00885488" w:rsidRPr="005A362F">
        <w:rPr>
          <w:rStyle w:val="Incipit"/>
          <w:lang w:val="pt-PT"/>
        </w:rPr>
        <w:t>cruce</w:t>
      </w:r>
      <w:r w:rsidR="00885488" w:rsidRPr="00B779A9">
        <w:rPr>
          <w:lang w:val="pt-PT"/>
        </w:rPr>
        <w:t xml:space="preserve">. RB </w:t>
      </w:r>
      <w:r w:rsidR="00885488" w:rsidRPr="005A362F">
        <w:rPr>
          <w:rStyle w:val="Incipit"/>
          <w:lang w:val="pt-PT"/>
        </w:rPr>
        <w:t>Omnis</w:t>
      </w:r>
      <w:r w:rsidR="005A362F" w:rsidRPr="00BE7D55">
        <w:rPr>
          <w:i/>
          <w:lang w:val="pt-PT"/>
        </w:rPr>
        <w:t xml:space="preserve"> </w:t>
      </w:r>
      <w:r w:rsidR="00885488" w:rsidRPr="005A362F">
        <w:rPr>
          <w:rStyle w:val="Incipit"/>
          <w:lang w:val="pt-PT"/>
        </w:rPr>
        <w:t>terra</w:t>
      </w:r>
      <w:r w:rsidR="005A362F" w:rsidRPr="00BE7D55">
        <w:rPr>
          <w:i/>
          <w:lang w:val="pt-PT"/>
        </w:rPr>
        <w:t xml:space="preserve"> </w:t>
      </w:r>
      <w:r w:rsidR="00885488" w:rsidRPr="005A362F">
        <w:rPr>
          <w:rStyle w:val="Incipit"/>
          <w:lang w:val="pt-PT"/>
        </w:rPr>
        <w:t>adoret</w:t>
      </w:r>
      <w:r w:rsidR="005A362F" w:rsidRPr="00BE7D55">
        <w:rPr>
          <w:i/>
          <w:lang w:val="pt-PT"/>
        </w:rPr>
        <w:t xml:space="preserve"> </w:t>
      </w:r>
      <w:r w:rsidR="00885488" w:rsidRPr="005A362F">
        <w:rPr>
          <w:rStyle w:val="Incipit"/>
          <w:lang w:val="pt-PT"/>
        </w:rPr>
        <w:t>te</w:t>
      </w:r>
      <w:r w:rsidR="005A362F" w:rsidRPr="00BE7D55">
        <w:rPr>
          <w:i/>
          <w:lang w:val="pt-PT"/>
        </w:rPr>
        <w:t xml:space="preserve"> </w:t>
      </w:r>
      <w:r w:rsidR="00885488" w:rsidRPr="005A362F">
        <w:rPr>
          <w:rStyle w:val="Incipit"/>
          <w:lang w:val="pt-PT"/>
        </w:rPr>
        <w:t>deus</w:t>
      </w:r>
      <w:r w:rsidR="00F06C63">
        <w:rPr>
          <w:lang w:val="pt-PT"/>
        </w:rPr>
        <w:t>. Et ad reliquas horas pro</w:t>
      </w:r>
      <w:r w:rsidR="00885488" w:rsidRPr="00B779A9">
        <w:rPr>
          <w:lang w:val="pt-PT"/>
        </w:rPr>
        <w:t xml:space="preserve">ut in </w:t>
      </w:r>
      <w:r w:rsidR="00885488" w:rsidRPr="00BC2E91">
        <w:rPr>
          <w:rStyle w:val="Funktion"/>
          <w:lang w:val="pt-PT"/>
        </w:rPr>
        <w:t>libellis responsorialiis</w:t>
      </w:r>
      <w:r w:rsidR="00885488" w:rsidRPr="00B779A9">
        <w:rPr>
          <w:lang w:val="pt-PT"/>
        </w:rPr>
        <w:t xml:space="preserve"> continetur.</w:t>
      </w:r>
    </w:p>
    <w:p w:rsidR="00885488" w:rsidRPr="00B779A9" w:rsidRDefault="00885488" w:rsidP="00415109">
      <w:pPr>
        <w:rPr>
          <w:lang w:val="pt-PT"/>
        </w:rPr>
      </w:pPr>
      <w:r w:rsidRPr="00B779A9">
        <w:rPr>
          <w:lang w:val="pt-PT"/>
        </w:rPr>
        <w:t xml:space="preserve">Hac die singulis annis </w:t>
      </w:r>
      <w:r w:rsidR="00F06C63">
        <w:rPr>
          <w:lang w:val="pt-PT"/>
        </w:rPr>
        <w:t>$E::</w:t>
      </w:r>
      <w:r w:rsidRPr="00B779A9">
        <w:rPr>
          <w:lang w:val="pt-PT"/>
        </w:rPr>
        <w:t>fit</w:t>
      </w:r>
      <w:r w:rsidR="00F06C63">
        <w:rPr>
          <w:lang w:val="pt-PT"/>
        </w:rPr>
        <w:t>$</w:t>
      </w:r>
      <w:r w:rsidR="008E0EF3">
        <w:rPr>
          <w:lang w:val="pt-PT"/>
        </w:rPr>
        <w:t xml:space="preserve"> processio </w:t>
      </w:r>
      <w:r w:rsidR="0086266C">
        <w:rPr>
          <w:lang w:val="pt-PT"/>
        </w:rPr>
        <w:t>sollemn</w:t>
      </w:r>
      <w:r w:rsidR="00702792" w:rsidRPr="00B779A9">
        <w:rPr>
          <w:lang w:val="pt-PT"/>
        </w:rPr>
        <w:t>is</w:t>
      </w:r>
      <w:r w:rsidRPr="00B779A9">
        <w:rPr>
          <w:lang w:val="pt-PT"/>
        </w:rPr>
        <w:t xml:space="preserve"> </w:t>
      </w:r>
      <w:r w:rsidR="008E0EF3" w:rsidRPr="008E0EF3">
        <w:rPr>
          <w:lang w:val="pt-PT"/>
        </w:rPr>
        <w:t>%D::</w:t>
      </w:r>
      <w:r w:rsidR="00373F77" w:rsidRPr="008E0EF3">
        <w:rPr>
          <w:lang w:val="pt-PT"/>
        </w:rPr>
        <w:t>fit</w:t>
      </w:r>
      <w:r w:rsidR="008E0EF3" w:rsidRPr="008E0EF3">
        <w:rPr>
          <w:lang w:val="pt-PT"/>
        </w:rPr>
        <w:t>%</w:t>
      </w:r>
      <w:r w:rsidR="00373F77" w:rsidRPr="00B779A9">
        <w:rPr>
          <w:lang w:val="pt-PT"/>
        </w:rPr>
        <w:t xml:space="preserve"> </w:t>
      </w:r>
      <w:r w:rsidRPr="00B779A9">
        <w:rPr>
          <w:lang w:val="pt-PT"/>
        </w:rPr>
        <w:t xml:space="preserve">per </w:t>
      </w:r>
      <w:r w:rsidRPr="00BC2E91">
        <w:rPr>
          <w:rStyle w:val="Ort"/>
          <w:lang w:val="pt-PT"/>
        </w:rPr>
        <w:t>ambitum</w:t>
      </w:r>
      <w:r w:rsidRPr="00B779A9">
        <w:rPr>
          <w:lang w:val="pt-PT"/>
        </w:rPr>
        <w:t xml:space="preserve"> una cum statione in </w:t>
      </w:r>
      <w:r w:rsidRPr="00BC2E91">
        <w:rPr>
          <w:rStyle w:val="Ort"/>
          <w:lang w:val="pt-PT"/>
        </w:rPr>
        <w:t>medio ecclesiae</w:t>
      </w:r>
      <w:r w:rsidRPr="00B779A9">
        <w:rPr>
          <w:lang w:val="pt-PT"/>
        </w:rPr>
        <w:t>.</w:t>
      </w:r>
    </w:p>
    <w:p w:rsidR="00F06C63" w:rsidRDefault="008E0EF3" w:rsidP="00415109">
      <w:pPr>
        <w:rPr>
          <w:lang w:val="pt-PT"/>
        </w:rPr>
      </w:pPr>
      <w:r w:rsidRPr="00BC2E91">
        <w:rPr>
          <w:rStyle w:val="Time1"/>
          <w:lang w:val="pt-PT"/>
        </w:rPr>
        <w:t>Ad processionem</w:t>
      </w:r>
      <w:r w:rsidR="00885488" w:rsidRPr="00B779A9">
        <w:rPr>
          <w:lang w:val="pt-PT"/>
        </w:rPr>
        <w:t xml:space="preserve"> cantetur in primis AP </w:t>
      </w:r>
      <w:r w:rsidR="00885488" w:rsidRPr="005A362F">
        <w:rPr>
          <w:rStyle w:val="Incipit"/>
          <w:lang w:val="pt-PT"/>
        </w:rPr>
        <w:t>Cum</w:t>
      </w:r>
      <w:r w:rsidR="005A362F" w:rsidRPr="00BE7D55">
        <w:rPr>
          <w:i/>
          <w:lang w:val="pt-PT"/>
        </w:rPr>
        <w:t xml:space="preserve"> </w:t>
      </w:r>
      <w:r w:rsidR="00885488" w:rsidRPr="005A362F">
        <w:rPr>
          <w:rStyle w:val="Incipit"/>
          <w:lang w:val="pt-PT"/>
        </w:rPr>
        <w:t>rex</w:t>
      </w:r>
      <w:r w:rsidR="005A362F" w:rsidRPr="00BE7D55">
        <w:rPr>
          <w:i/>
          <w:lang w:val="pt-PT"/>
        </w:rPr>
        <w:t xml:space="preserve"> </w:t>
      </w:r>
      <w:r w:rsidR="00885488" w:rsidRPr="005A362F">
        <w:rPr>
          <w:rStyle w:val="Incipit"/>
          <w:lang w:val="pt-PT"/>
        </w:rPr>
        <w:t>gloriae</w:t>
      </w:r>
      <w:r w:rsidR="00885488" w:rsidRPr="00B779A9">
        <w:rPr>
          <w:lang w:val="pt-PT"/>
        </w:rPr>
        <w:t xml:space="preserve">. Deinde </w:t>
      </w:r>
      <w:r w:rsidRPr="008E0EF3">
        <w:rPr>
          <w:lang w:val="pt-PT"/>
        </w:rPr>
        <w:t>%D::</w:t>
      </w:r>
      <w:r w:rsidR="00373F77" w:rsidRPr="008E0EF3">
        <w:rPr>
          <w:lang w:val="pt-PT"/>
        </w:rPr>
        <w:t>cantetur</w:t>
      </w:r>
      <w:r w:rsidRPr="008E0EF3">
        <w:rPr>
          <w:lang w:val="pt-PT"/>
        </w:rPr>
        <w:t>%</w:t>
      </w:r>
      <w:r w:rsidR="00373F77" w:rsidRPr="00B779A9">
        <w:rPr>
          <w:lang w:val="pt-PT"/>
        </w:rPr>
        <w:t xml:space="preserve"> </w:t>
      </w:r>
      <w:r w:rsidR="00885488" w:rsidRPr="00B779A9">
        <w:rPr>
          <w:lang w:val="pt-PT"/>
        </w:rPr>
        <w:t xml:space="preserve">a duobus </w:t>
      </w:r>
      <w:r w:rsidR="00885488" w:rsidRPr="00BC2E91">
        <w:rPr>
          <w:rStyle w:val="Funktion"/>
          <w:lang w:val="pt-PT"/>
        </w:rPr>
        <w:t>canonicis</w:t>
      </w:r>
      <w:r w:rsidR="00885488" w:rsidRPr="00B779A9">
        <w:rPr>
          <w:lang w:val="pt-PT"/>
        </w:rPr>
        <w:t xml:space="preserve"> </w:t>
      </w:r>
      <w:r w:rsidR="00BA24A1" w:rsidRPr="00B779A9">
        <w:rPr>
          <w:lang w:val="pt-PT"/>
        </w:rPr>
        <w:t>[</w:t>
      </w:r>
      <w:r w:rsidR="00885488" w:rsidRPr="00B779A9">
        <w:rPr>
          <w:lang w:val="pt-PT"/>
        </w:rPr>
        <w:t>HY</w:t>
      </w:r>
      <w:r w:rsidR="00BA24A1" w:rsidRPr="00B779A9">
        <w:rPr>
          <w:lang w:val="pt-PT"/>
        </w:rPr>
        <w:t>]</w:t>
      </w:r>
      <w:r w:rsidR="00885488" w:rsidRPr="00B779A9">
        <w:rPr>
          <w:lang w:val="pt-PT"/>
        </w:rPr>
        <w:t xml:space="preserve"> </w:t>
      </w:r>
      <w:r w:rsidR="000F4FB4" w:rsidRPr="005A362F">
        <w:rPr>
          <w:rStyle w:val="Incipit"/>
          <w:lang w:val="pt-PT"/>
        </w:rPr>
        <w:t>Salve</w:t>
      </w:r>
      <w:r w:rsidR="005A362F" w:rsidRPr="00BE7D55">
        <w:rPr>
          <w:i/>
          <w:lang w:val="pt-PT"/>
        </w:rPr>
        <w:t xml:space="preserve"> </w:t>
      </w:r>
      <w:r w:rsidR="00885488" w:rsidRPr="005A362F">
        <w:rPr>
          <w:rStyle w:val="Incipit"/>
          <w:lang w:val="pt-PT"/>
        </w:rPr>
        <w:t>festa</w:t>
      </w:r>
      <w:r w:rsidR="005A362F" w:rsidRPr="00BE7D55">
        <w:rPr>
          <w:i/>
          <w:lang w:val="pt-PT"/>
        </w:rPr>
        <w:t xml:space="preserve"> </w:t>
      </w:r>
      <w:r w:rsidR="00885488" w:rsidRPr="005A362F">
        <w:rPr>
          <w:rStyle w:val="Incipit"/>
          <w:lang w:val="pt-PT"/>
        </w:rPr>
        <w:t>dies</w:t>
      </w:r>
      <w:r w:rsidR="00885488" w:rsidRPr="00B779A9">
        <w:rPr>
          <w:lang w:val="pt-PT"/>
        </w:rPr>
        <w:t xml:space="preserve"> cum sequentibus versiculis in </w:t>
      </w:r>
      <w:r w:rsidR="00885488" w:rsidRPr="00BC2E91">
        <w:rPr>
          <w:rStyle w:val="Ort"/>
          <w:lang w:val="pt-PT"/>
        </w:rPr>
        <w:t>ingre</w:t>
      </w:r>
      <w:r w:rsidR="00F2491D" w:rsidRPr="00BC2E91">
        <w:rPr>
          <w:rStyle w:val="Ort"/>
          <w:lang w:val="pt-PT"/>
        </w:rPr>
        <w:t>s</w:t>
      </w:r>
      <w:r w:rsidR="00885488" w:rsidRPr="00BC2E91">
        <w:rPr>
          <w:rStyle w:val="Ort"/>
          <w:lang w:val="pt-PT"/>
        </w:rPr>
        <w:t>su ecclesiae</w:t>
      </w:r>
      <w:r w:rsidR="00885488" w:rsidRPr="00B779A9">
        <w:rPr>
          <w:lang w:val="pt-PT"/>
        </w:rPr>
        <w:t xml:space="preserve">. Ad </w:t>
      </w:r>
      <w:r w:rsidR="00885488" w:rsidRPr="00BC2E91">
        <w:rPr>
          <w:lang w:val="pt-PT"/>
        </w:rPr>
        <w:t>stationem</w:t>
      </w:r>
      <w:r w:rsidR="00885488" w:rsidRPr="00B779A9">
        <w:rPr>
          <w:lang w:val="pt-PT"/>
        </w:rPr>
        <w:t xml:space="preserve"> AP </w:t>
      </w:r>
      <w:r w:rsidR="00885488" w:rsidRPr="005A362F">
        <w:rPr>
          <w:rStyle w:val="Incipit"/>
          <w:lang w:val="pt-PT"/>
        </w:rPr>
        <w:t>O</w:t>
      </w:r>
      <w:r w:rsidR="005A362F" w:rsidRPr="00BE7D55">
        <w:rPr>
          <w:i/>
          <w:lang w:val="pt-PT"/>
        </w:rPr>
        <w:t xml:space="preserve"> </w:t>
      </w:r>
      <w:r w:rsidR="00885488" w:rsidRPr="005A362F">
        <w:rPr>
          <w:rStyle w:val="Incipit"/>
          <w:lang w:val="pt-PT"/>
        </w:rPr>
        <w:t>crux</w:t>
      </w:r>
      <w:r w:rsidR="005A362F" w:rsidRPr="00BE7D55">
        <w:rPr>
          <w:i/>
          <w:lang w:val="pt-PT"/>
        </w:rPr>
        <w:t xml:space="preserve"> </w:t>
      </w:r>
      <w:r w:rsidR="00885488" w:rsidRPr="005A362F">
        <w:rPr>
          <w:rStyle w:val="Incipit"/>
          <w:lang w:val="pt-PT"/>
        </w:rPr>
        <w:t>gloriosa</w:t>
      </w:r>
      <w:r w:rsidR="00885488" w:rsidRPr="00B779A9">
        <w:rPr>
          <w:lang w:val="pt-PT"/>
        </w:rPr>
        <w:t xml:space="preserve">. Qua finita dicetur ante </w:t>
      </w:r>
      <w:r w:rsidR="00885488" w:rsidRPr="00BC2E91">
        <w:rPr>
          <w:rStyle w:val="Ort"/>
          <w:lang w:val="pt-PT"/>
        </w:rPr>
        <w:t>altare s</w:t>
      </w:r>
      <w:r w:rsidR="00F2491D" w:rsidRPr="00BC2E91">
        <w:rPr>
          <w:rStyle w:val="Ort"/>
          <w:lang w:val="pt-PT"/>
        </w:rPr>
        <w:t>anctae Agnetis</w:t>
      </w:r>
      <w:r w:rsidR="00F2491D" w:rsidRPr="00B779A9">
        <w:rPr>
          <w:lang w:val="pt-PT"/>
        </w:rPr>
        <w:t xml:space="preserve"> collecta cum versiculis d</w:t>
      </w:r>
      <w:r w:rsidR="00885488" w:rsidRPr="00B779A9">
        <w:rPr>
          <w:lang w:val="pt-PT"/>
        </w:rPr>
        <w:t xml:space="preserve">e </w:t>
      </w:r>
      <w:r w:rsidR="00872B44" w:rsidRPr="00B779A9">
        <w:rPr>
          <w:lang w:val="pt-PT"/>
        </w:rPr>
        <w:t>invent</w:t>
      </w:r>
      <w:r w:rsidR="00885488" w:rsidRPr="00B779A9">
        <w:rPr>
          <w:lang w:val="pt-PT"/>
        </w:rPr>
        <w:t xml:space="preserve">ione sanctae crucis. Deinde subiungitur antiphona. Ad reditum </w:t>
      </w:r>
      <w:r w:rsidR="00BA24A1" w:rsidRPr="00B779A9">
        <w:rPr>
          <w:lang w:val="pt-PT"/>
        </w:rPr>
        <w:t>[</w:t>
      </w:r>
      <w:r w:rsidR="00885488" w:rsidRPr="00B779A9">
        <w:rPr>
          <w:lang w:val="pt-PT"/>
        </w:rPr>
        <w:t>AP</w:t>
      </w:r>
      <w:r w:rsidR="00BA24A1" w:rsidRPr="00B779A9">
        <w:rPr>
          <w:lang w:val="pt-PT"/>
        </w:rPr>
        <w:t>]</w:t>
      </w:r>
      <w:r w:rsidR="00885488" w:rsidRPr="00B779A9">
        <w:rPr>
          <w:lang w:val="pt-PT"/>
        </w:rPr>
        <w:t xml:space="preserve"> </w:t>
      </w:r>
      <w:r w:rsidR="00885488" w:rsidRPr="005A362F">
        <w:rPr>
          <w:rStyle w:val="Incipit"/>
          <w:lang w:val="pt-PT"/>
        </w:rPr>
        <w:t>Gloriandum</w:t>
      </w:r>
      <w:r w:rsidR="005A362F" w:rsidRPr="00BE7D55">
        <w:rPr>
          <w:i/>
          <w:lang w:val="pt-PT"/>
        </w:rPr>
        <w:t xml:space="preserve"> </w:t>
      </w:r>
      <w:r w:rsidR="00885488" w:rsidRPr="005A362F">
        <w:rPr>
          <w:rStyle w:val="Incipit"/>
          <w:lang w:val="pt-PT"/>
        </w:rPr>
        <w:t>nobis</w:t>
      </w:r>
      <w:r w:rsidR="005A362F" w:rsidRPr="00BE7D55">
        <w:rPr>
          <w:i/>
          <w:lang w:val="pt-PT"/>
        </w:rPr>
        <w:t xml:space="preserve"> </w:t>
      </w:r>
      <w:r w:rsidR="00885488" w:rsidRPr="005A362F">
        <w:rPr>
          <w:rStyle w:val="Incipit"/>
          <w:lang w:val="pt-PT"/>
        </w:rPr>
        <w:t>est</w:t>
      </w:r>
      <w:r w:rsidR="00F06C63">
        <w:rPr>
          <w:lang w:val="pt-PT"/>
        </w:rPr>
        <w:t xml:space="preserve"> pro</w:t>
      </w:r>
      <w:r w:rsidR="00885488" w:rsidRPr="00B779A9">
        <w:rPr>
          <w:lang w:val="pt-PT"/>
        </w:rPr>
        <w:t xml:space="preserve">ut in </w:t>
      </w:r>
      <w:r w:rsidR="00885488" w:rsidRPr="00BC2E91">
        <w:rPr>
          <w:rStyle w:val="Funktion"/>
          <w:lang w:val="pt-PT"/>
        </w:rPr>
        <w:t>responsionaliis libellis</w:t>
      </w:r>
      <w:r w:rsidR="00885488" w:rsidRPr="00B779A9">
        <w:rPr>
          <w:lang w:val="pt-PT"/>
        </w:rPr>
        <w:t xml:space="preserve"> habetur.</w:t>
      </w:r>
      <w:r w:rsidR="00A86A7A" w:rsidRPr="00B779A9">
        <w:rPr>
          <w:lang w:val="pt-PT"/>
        </w:rPr>
        <w:t xml:space="preserve"> </w:t>
      </w:r>
    </w:p>
    <w:p w:rsidR="00885488" w:rsidRPr="00BC2E91" w:rsidRDefault="00A86A7A" w:rsidP="00415109">
      <w:pPr>
        <w:rPr>
          <w:lang w:val="pt-PT"/>
        </w:rPr>
      </w:pPr>
      <w:r w:rsidRPr="00BC2E91">
        <w:rPr>
          <w:lang w:val="pt-PT"/>
        </w:rPr>
        <w:t>(259r)</w:t>
      </w:r>
      <w:r w:rsidR="00F06C63" w:rsidRPr="00BC2E91">
        <w:rPr>
          <w:lang w:val="pt-PT"/>
        </w:rPr>
        <w:t xml:space="preserve"> </w:t>
      </w:r>
      <w:r w:rsidR="008E0EF3" w:rsidRPr="00BC2E91">
        <w:rPr>
          <w:rStyle w:val="Time1"/>
          <w:lang w:val="pt-PT"/>
        </w:rPr>
        <w:t>Ad summum officium</w:t>
      </w:r>
      <w:r w:rsidR="00885488" w:rsidRPr="00BC2E91">
        <w:rPr>
          <w:lang w:val="pt-PT"/>
        </w:rPr>
        <w:t xml:space="preserve"> IN </w:t>
      </w:r>
      <w:r w:rsidR="00885488" w:rsidRPr="00BC2E91">
        <w:rPr>
          <w:rStyle w:val="Incipit"/>
          <w:lang w:val="pt-PT"/>
        </w:rPr>
        <w:t>Nos autem gloriari</w:t>
      </w:r>
      <w:r w:rsidR="00DD1415">
        <w:rPr>
          <w:lang w:val="pt-PT"/>
        </w:rPr>
        <w:t>@</w:t>
      </w:r>
      <w:r w:rsidR="00DD1415" w:rsidRPr="00BC2E91">
        <w:rPr>
          <w:lang w:val="pt-PT"/>
        </w:rPr>
        <w:t>111.</w:t>
      </w:r>
      <w:r w:rsidR="00885488" w:rsidRPr="00BC2E91">
        <w:rPr>
          <w:lang w:val="pt-PT"/>
        </w:rPr>
        <w:t xml:space="preserve"> </w:t>
      </w:r>
      <w:r w:rsidRPr="00BC2E91">
        <w:rPr>
          <w:lang w:val="pt-PT"/>
        </w:rPr>
        <w:t xml:space="preserve">[KY] </w:t>
      </w:r>
      <w:r w:rsidRPr="00BC2E91">
        <w:rPr>
          <w:rStyle w:val="Incipit"/>
          <w:lang w:val="pt-PT"/>
        </w:rPr>
        <w:t>Kyrie</w:t>
      </w:r>
      <w:r w:rsidRPr="00BC2E91">
        <w:rPr>
          <w:lang w:val="pt-PT"/>
        </w:rPr>
        <w:t xml:space="preserve">. </w:t>
      </w:r>
      <w:r w:rsidRPr="00B779A9">
        <w:rPr>
          <w:lang w:val="pt-PT"/>
        </w:rPr>
        <w:t>[TP]</w:t>
      </w:r>
      <w:r w:rsidR="00885488" w:rsidRPr="00B779A9">
        <w:rPr>
          <w:lang w:val="pt-PT"/>
        </w:rPr>
        <w:t xml:space="preserve"> </w:t>
      </w:r>
      <w:r w:rsidR="00885488" w:rsidRPr="00BC2E91">
        <w:rPr>
          <w:rStyle w:val="Incipit"/>
          <w:lang w:val="pt-PT"/>
        </w:rPr>
        <w:t>Fons bonitatis</w:t>
      </w:r>
      <w:r w:rsidR="00DD1415">
        <w:rPr>
          <w:lang w:val="pt-PT"/>
        </w:rPr>
        <w:t>@</w:t>
      </w:r>
      <w:r w:rsidR="00DD1415" w:rsidRPr="00B779A9">
        <w:rPr>
          <w:lang w:val="pt-PT"/>
        </w:rPr>
        <w:t>235.</w:t>
      </w:r>
      <w:r w:rsidR="00885488" w:rsidRPr="00B779A9">
        <w:rPr>
          <w:lang w:val="pt-PT"/>
        </w:rPr>
        <w:t xml:space="preserve"> Primum AL</w:t>
      </w:r>
      <w:r w:rsidRPr="00B779A9">
        <w:rPr>
          <w:lang w:val="pt-PT"/>
        </w:rPr>
        <w:t>V</w:t>
      </w:r>
      <w:r w:rsidR="00885488" w:rsidRPr="00B779A9">
        <w:rPr>
          <w:lang w:val="pt-PT"/>
        </w:rPr>
        <w:t xml:space="preserve"> </w:t>
      </w:r>
      <w:r w:rsidR="00885488" w:rsidRPr="00BC2E91">
        <w:rPr>
          <w:rStyle w:val="Incipit"/>
          <w:lang w:val="pt-PT"/>
        </w:rPr>
        <w:t>Dulce lignum</w:t>
      </w:r>
      <w:r w:rsidR="00DD1415">
        <w:rPr>
          <w:lang w:val="pt-PT"/>
        </w:rPr>
        <w:t>@</w:t>
      </w:r>
      <w:r w:rsidR="00DD1415" w:rsidRPr="00B779A9">
        <w:rPr>
          <w:lang w:val="pt-PT"/>
        </w:rPr>
        <w:t>155.</w:t>
      </w:r>
      <w:r w:rsidR="00885488" w:rsidRPr="00B779A9">
        <w:rPr>
          <w:lang w:val="pt-PT"/>
        </w:rPr>
        <w:t xml:space="preserve"> Secundum AL</w:t>
      </w:r>
      <w:r w:rsidRPr="00B779A9">
        <w:rPr>
          <w:lang w:val="pt-PT"/>
        </w:rPr>
        <w:t>V</w:t>
      </w:r>
      <w:r w:rsidR="00885488" w:rsidRPr="00B779A9">
        <w:rPr>
          <w:lang w:val="pt-PT"/>
        </w:rPr>
        <w:t xml:space="preserve"> </w:t>
      </w:r>
      <w:r w:rsidR="00885488" w:rsidRPr="00BC2E91">
        <w:rPr>
          <w:rStyle w:val="Incipit"/>
          <w:lang w:val="pt-PT"/>
        </w:rPr>
        <w:t>Surrexit pastor</w:t>
      </w:r>
      <w:r w:rsidR="00DD1415">
        <w:rPr>
          <w:lang w:val="pt-PT"/>
        </w:rPr>
        <w:t>@</w:t>
      </w:r>
      <w:r w:rsidR="00DD1415" w:rsidRPr="00B779A9">
        <w:rPr>
          <w:lang w:val="pt-PT"/>
        </w:rPr>
        <w:t>148.</w:t>
      </w:r>
      <w:r w:rsidR="00885488" w:rsidRPr="00B779A9">
        <w:rPr>
          <w:lang w:val="pt-PT"/>
        </w:rPr>
        <w:t xml:space="preserve"> SE </w:t>
      </w:r>
      <w:r w:rsidR="00885488" w:rsidRPr="00BC2E91">
        <w:rPr>
          <w:rStyle w:val="Incipit"/>
          <w:lang w:val="pt-PT"/>
        </w:rPr>
        <w:t>Rex deus dei agne</w:t>
      </w:r>
      <w:r w:rsidR="00DD1415">
        <w:rPr>
          <w:lang w:val="pt-PT"/>
        </w:rPr>
        <w:t>@</w:t>
      </w:r>
      <w:r w:rsidR="00DD1415" w:rsidRPr="00B779A9">
        <w:rPr>
          <w:lang w:val="pt-PT"/>
        </w:rPr>
        <w:t>287.</w:t>
      </w:r>
      <w:r w:rsidR="00885488" w:rsidRPr="00B779A9">
        <w:rPr>
          <w:lang w:val="pt-PT"/>
        </w:rPr>
        <w:t xml:space="preserve"> OF </w:t>
      </w:r>
      <w:r w:rsidR="00885488" w:rsidRPr="00BC2E91">
        <w:rPr>
          <w:rStyle w:val="Incipit"/>
          <w:lang w:val="pt-PT"/>
        </w:rPr>
        <w:t>Protege domine</w:t>
      </w:r>
      <w:r w:rsidR="00DD1415">
        <w:rPr>
          <w:lang w:val="pt-PT"/>
        </w:rPr>
        <w:t>@</w:t>
      </w:r>
      <w:r w:rsidR="00DD1415" w:rsidRPr="00B779A9">
        <w:rPr>
          <w:lang w:val="pt-PT"/>
        </w:rPr>
        <w:t>155.</w:t>
      </w:r>
      <w:r w:rsidR="00885488" w:rsidRPr="00B779A9">
        <w:rPr>
          <w:lang w:val="pt-PT"/>
        </w:rPr>
        <w:t xml:space="preserve"> </w:t>
      </w:r>
      <w:r w:rsidRPr="00B779A9">
        <w:rPr>
          <w:lang w:val="pt-PT"/>
        </w:rPr>
        <w:t xml:space="preserve">[SA] </w:t>
      </w:r>
      <w:r w:rsidRPr="00BC2E91">
        <w:rPr>
          <w:rStyle w:val="Incipit"/>
          <w:lang w:val="pt-PT"/>
        </w:rPr>
        <w:t>Sanctus</w:t>
      </w:r>
      <w:r w:rsidRPr="00B779A9">
        <w:rPr>
          <w:lang w:val="pt-PT"/>
        </w:rPr>
        <w:t xml:space="preserve"> festivaliter</w:t>
      </w:r>
      <w:r w:rsidR="00DD1415">
        <w:rPr>
          <w:lang w:val="pt-PT"/>
        </w:rPr>
        <w:t>@</w:t>
      </w:r>
      <w:r w:rsidR="00DD1415" w:rsidRPr="00B779A9">
        <w:rPr>
          <w:lang w:val="pt-PT"/>
        </w:rPr>
        <w:t>245.</w:t>
      </w:r>
      <w:r w:rsidR="00885488" w:rsidRPr="00B779A9">
        <w:rPr>
          <w:lang w:val="pt-PT"/>
        </w:rPr>
        <w:t xml:space="preserve"> CO </w:t>
      </w:r>
      <w:r w:rsidR="00885488" w:rsidRPr="00BC2E91">
        <w:rPr>
          <w:rStyle w:val="Incipit"/>
          <w:lang w:val="pt-PT"/>
        </w:rPr>
        <w:t>Nos autem gloriari oportet</w:t>
      </w:r>
      <w:r w:rsidR="00DD1415">
        <w:rPr>
          <w:lang w:val="pt-PT"/>
        </w:rPr>
        <w:t>@</w:t>
      </w:r>
      <w:r w:rsidR="00DD1415" w:rsidRPr="00B779A9">
        <w:rPr>
          <w:lang w:val="pt-PT"/>
        </w:rPr>
        <w:t>155.</w:t>
      </w:r>
    </w:p>
    <w:p w:rsidR="00885488" w:rsidRPr="00B779A9" w:rsidRDefault="008E0EF3" w:rsidP="00415109">
      <w:pPr>
        <w:rPr>
          <w:lang w:val="pt-PT"/>
        </w:rPr>
      </w:pPr>
      <w:r w:rsidRPr="00BC2E91">
        <w:rPr>
          <w:rStyle w:val="Time1"/>
          <w:lang w:val="pt-PT"/>
        </w:rPr>
        <w:t>Ad sextam</w:t>
      </w:r>
      <w:r w:rsidR="00885488" w:rsidRPr="00B779A9">
        <w:rPr>
          <w:lang w:val="pt-PT"/>
        </w:rPr>
        <w:t xml:space="preserve"> AN </w:t>
      </w:r>
      <w:r w:rsidR="00885488" w:rsidRPr="00BC2E91">
        <w:rPr>
          <w:rStyle w:val="Incipit"/>
          <w:lang w:val="pt-PT"/>
        </w:rPr>
        <w:t>Super omnia ligna cedrorum</w:t>
      </w:r>
      <w:r w:rsidR="00885488" w:rsidRPr="00B779A9">
        <w:rPr>
          <w:lang w:val="pt-PT"/>
        </w:rPr>
        <w:t>.</w:t>
      </w:r>
    </w:p>
    <w:p w:rsidR="00885488" w:rsidRDefault="008E0EF3" w:rsidP="00415109">
      <w:pPr>
        <w:rPr>
          <w:lang w:val="en-US"/>
        </w:rPr>
      </w:pPr>
      <w:r w:rsidRPr="00BC2E91">
        <w:rPr>
          <w:rStyle w:val="Time1"/>
          <w:lang w:val="en-US"/>
        </w:rPr>
        <w:t>Ad nonam</w:t>
      </w:r>
      <w:r w:rsidR="00885488">
        <w:rPr>
          <w:lang w:val="en-US"/>
        </w:rPr>
        <w:t xml:space="preserve"> AN </w:t>
      </w:r>
      <w:r w:rsidR="00885488" w:rsidRPr="00BC2E91">
        <w:rPr>
          <w:rStyle w:val="Incipit"/>
          <w:lang w:val="en-US"/>
        </w:rPr>
        <w:t>Ecce</w:t>
      </w:r>
      <w:r w:rsidR="00964808" w:rsidRPr="00BC2E91">
        <w:rPr>
          <w:rStyle w:val="Incipit"/>
          <w:lang w:val="en-US"/>
        </w:rPr>
        <w:t xml:space="preserve"> </w:t>
      </w:r>
      <w:r w:rsidR="00885488" w:rsidRPr="00BC2E91">
        <w:rPr>
          <w:rStyle w:val="Incipit"/>
          <w:lang w:val="en-US"/>
        </w:rPr>
        <w:t>crucem domini</w:t>
      </w:r>
      <w:r w:rsidR="00885488">
        <w:rPr>
          <w:lang w:val="en-US"/>
        </w:rPr>
        <w:t>.</w:t>
      </w:r>
    </w:p>
    <w:p w:rsidR="00885488" w:rsidRPr="00B779A9" w:rsidRDefault="008E0EF3" w:rsidP="00415109">
      <w:pPr>
        <w:rPr>
          <w:lang w:val="pt-PT"/>
        </w:rPr>
      </w:pPr>
      <w:r w:rsidRPr="00BC2E91">
        <w:rPr>
          <w:rStyle w:val="Time1"/>
          <w:lang w:val="pt-PT"/>
        </w:rPr>
        <w:t>Ad secundas vesperas</w:t>
      </w:r>
      <w:r w:rsidR="00885488" w:rsidRPr="00B779A9">
        <w:rPr>
          <w:lang w:val="pt-PT"/>
        </w:rPr>
        <w:t xml:space="preserve"> AN </w:t>
      </w:r>
      <w:r w:rsidR="00885488" w:rsidRPr="00BC2E91">
        <w:rPr>
          <w:rStyle w:val="Incipit"/>
          <w:lang w:val="pt-PT"/>
        </w:rPr>
        <w:t>Helena Constantini mater</w:t>
      </w:r>
      <w:r w:rsidR="00885488" w:rsidRPr="00B779A9">
        <w:rPr>
          <w:lang w:val="pt-PT"/>
        </w:rPr>
        <w:t xml:space="preserve"> cum reliquis. PS </w:t>
      </w:r>
      <w:r w:rsidR="00885488" w:rsidRPr="00BC2E91">
        <w:rPr>
          <w:rStyle w:val="Incipit"/>
          <w:lang w:val="pt-PT"/>
        </w:rPr>
        <w:t>Dilexi quoniam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Credidi</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Laudate dominum omnes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Ad dominum cum</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Le</w:t>
      </w:r>
      <w:r w:rsidR="00872B44" w:rsidRPr="00BC2E91">
        <w:rPr>
          <w:rStyle w:val="Incipit"/>
          <w:lang w:val="pt-PT"/>
        </w:rPr>
        <w:t>vavi</w:t>
      </w:r>
      <w:r w:rsidR="00885488" w:rsidRPr="00BC2E91">
        <w:rPr>
          <w:rStyle w:val="Incipit"/>
          <w:lang w:val="pt-PT"/>
        </w:rPr>
        <w:t xml:space="preserve"> oculos</w:t>
      </w:r>
      <w:r w:rsidR="00885488" w:rsidRPr="00B779A9">
        <w:rPr>
          <w:lang w:val="pt-PT"/>
        </w:rPr>
        <w:t xml:space="preserve">. HY </w:t>
      </w:r>
      <w:r w:rsidR="000F4FB4" w:rsidRPr="00BC2E91">
        <w:rPr>
          <w:rStyle w:val="Incipit"/>
          <w:lang w:val="pt-PT"/>
        </w:rPr>
        <w:t>Salve</w:t>
      </w:r>
      <w:r w:rsidR="00885488" w:rsidRPr="00BC2E91">
        <w:rPr>
          <w:rStyle w:val="Incipit"/>
          <w:lang w:val="pt-PT"/>
        </w:rPr>
        <w:t xml:space="preserve"> crux sancta</w:t>
      </w:r>
      <w:r w:rsidR="00885488" w:rsidRPr="00B779A9">
        <w:rPr>
          <w:lang w:val="pt-PT"/>
        </w:rPr>
        <w:t xml:space="preserve">. VS </w:t>
      </w:r>
      <w:r w:rsidR="00885488" w:rsidRPr="00BC2E91">
        <w:rPr>
          <w:rStyle w:val="Incipit"/>
          <w:lang w:val="pt-PT"/>
        </w:rPr>
        <w:t>Hoc signum crucis erit in caelo alleluia</w:t>
      </w:r>
      <w:r w:rsidR="00885488" w:rsidRPr="00B779A9">
        <w:rPr>
          <w:lang w:val="pt-PT"/>
        </w:rPr>
        <w:t xml:space="preserve">. AM </w:t>
      </w:r>
      <w:r w:rsidR="00885488" w:rsidRPr="00BC2E91">
        <w:rPr>
          <w:rStyle w:val="Incipit"/>
          <w:lang w:val="pt-PT"/>
        </w:rPr>
        <w:t xml:space="preserve">O crux </w:t>
      </w:r>
      <w:r w:rsidRPr="00BC2E91">
        <w:rPr>
          <w:rStyle w:val="Incipit"/>
          <w:lang w:val="pt-PT"/>
        </w:rPr>
        <w:t>%D::</w:t>
      </w:r>
      <w:r w:rsidR="00E339BC" w:rsidRPr="00BC2E91">
        <w:rPr>
          <w:rStyle w:val="Incipit"/>
          <w:lang w:val="pt-PT"/>
        </w:rPr>
        <w:t>splendidior</w:t>
      </w:r>
      <w:r w:rsidRPr="00BC2E91">
        <w:rPr>
          <w:rStyle w:val="Incipit"/>
          <w:lang w:val="pt-PT"/>
        </w:rPr>
        <w:t>%</w:t>
      </w:r>
      <w:r w:rsidR="00E339BC" w:rsidRPr="00BC2E91">
        <w:rPr>
          <w:rStyle w:val="Incipit"/>
          <w:lang w:val="pt-PT"/>
        </w:rPr>
        <w:t xml:space="preserve"> $E::</w:t>
      </w:r>
      <w:r w:rsidR="00885488" w:rsidRPr="00BC2E91">
        <w:rPr>
          <w:rStyle w:val="Incipit"/>
          <w:lang w:val="pt-PT"/>
        </w:rPr>
        <w:t>benedicta</w:t>
      </w:r>
      <w:r w:rsidR="00E339BC" w:rsidRPr="00BC2E91">
        <w:rPr>
          <w:rStyle w:val="Incipit"/>
          <w:lang w:val="pt-PT"/>
        </w:rPr>
        <w:t>$</w:t>
      </w:r>
      <w:r w:rsidR="00885488" w:rsidRPr="00B779A9">
        <w:rPr>
          <w:lang w:val="pt-PT"/>
        </w:rPr>
        <w:t xml:space="preserve"> ex </w:t>
      </w:r>
      <w:r w:rsidR="00885488" w:rsidRPr="00BC2E91">
        <w:rPr>
          <w:rStyle w:val="Funktion"/>
          <w:lang w:val="pt-PT"/>
        </w:rPr>
        <w:t>minori</w:t>
      </w:r>
      <w:r w:rsidR="00F06C63" w:rsidRPr="00BC2E91">
        <w:rPr>
          <w:rStyle w:val="Funktion"/>
          <w:lang w:val="pt-PT"/>
        </w:rPr>
        <w:t xml:space="preserve"> [antiphonario]</w:t>
      </w:r>
      <w:r w:rsidR="00885488" w:rsidRPr="00B779A9">
        <w:rPr>
          <w:lang w:val="pt-PT"/>
        </w:rPr>
        <w:t xml:space="preserve"> 199 ex </w:t>
      </w:r>
      <w:r w:rsidR="00885488" w:rsidRPr="00BC2E91">
        <w:rPr>
          <w:rStyle w:val="Funktion"/>
          <w:lang w:val="pt-PT"/>
        </w:rPr>
        <w:t>summo antiphonario</w:t>
      </w:r>
      <w:r w:rsidR="00DD1415">
        <w:rPr>
          <w:lang w:val="pt-PT"/>
        </w:rPr>
        <w:t>@</w:t>
      </w:r>
      <w:r w:rsidR="00DD1415" w:rsidRPr="00B779A9">
        <w:rPr>
          <w:lang w:val="pt-PT"/>
        </w:rPr>
        <w:t>175.</w:t>
      </w:r>
      <w:r w:rsidR="00885488" w:rsidRPr="00B779A9">
        <w:rPr>
          <w:lang w:val="pt-PT"/>
        </w:rPr>
        <w:t xml:space="preserve"> Suffragium de sanctis quod occurrit. De resurrectione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BC2E91">
        <w:rPr>
          <w:rStyle w:val="Incipit"/>
          <w:lang w:val="pt-PT"/>
        </w:rPr>
        <w:t>Surrexit Christus et illuxit</w:t>
      </w:r>
      <w:r w:rsidR="00885488" w:rsidRPr="00B779A9">
        <w:rPr>
          <w:lang w:val="pt-PT"/>
        </w:rPr>
        <w:t xml:space="preserve"> ex </w:t>
      </w:r>
      <w:r w:rsidR="00885488" w:rsidRPr="00BC2E91">
        <w:rPr>
          <w:rStyle w:val="Funktion"/>
          <w:lang w:val="pt-PT"/>
        </w:rPr>
        <w:t>minori antiphonario</w:t>
      </w:r>
      <w:r w:rsidR="00DD1415">
        <w:rPr>
          <w:lang w:val="pt-PT"/>
        </w:rPr>
        <w:t>@</w:t>
      </w:r>
      <w:r w:rsidR="00DD1415" w:rsidRPr="00B779A9">
        <w:rPr>
          <w:lang w:val="pt-PT"/>
        </w:rPr>
        <w:t>18.</w:t>
      </w:r>
      <w:r w:rsidR="00885488" w:rsidRPr="00B779A9">
        <w:rPr>
          <w:lang w:val="pt-PT"/>
        </w:rPr>
        <w:t xml:space="preserve">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BC2E91">
        <w:rPr>
          <w:rStyle w:val="Incipit"/>
          <w:lang w:val="pt-PT"/>
        </w:rPr>
        <w:t>Alleluia sancta dei</w:t>
      </w:r>
      <w:r w:rsidR="00885488" w:rsidRPr="00B779A9">
        <w:rPr>
          <w:lang w:val="pt-PT"/>
        </w:rPr>
        <w:t xml:space="preserve">. </w:t>
      </w:r>
      <w:r w:rsidR="003525EF" w:rsidRPr="00B779A9">
        <w:rPr>
          <w:lang w:val="pt-PT"/>
        </w:rPr>
        <w:t xml:space="preserve">[BD] </w:t>
      </w:r>
      <w:r w:rsidR="005F6F99" w:rsidRPr="00BC2E91">
        <w:rPr>
          <w:rStyle w:val="Incipit"/>
          <w:lang w:val="pt-PT"/>
        </w:rPr>
        <w:t>Benedicamus</w:t>
      </w:r>
      <w:r w:rsidR="003525EF" w:rsidRPr="00B779A9">
        <w:rPr>
          <w:lang w:val="pt-PT"/>
        </w:rPr>
        <w:t xml:space="preserve"> cum</w:t>
      </w:r>
      <w:r w:rsidR="00885488" w:rsidRPr="00B779A9">
        <w:rPr>
          <w:lang w:val="pt-PT"/>
        </w:rPr>
        <w:t xml:space="preserve"> quinque alleluia.</w:t>
      </w:r>
    </w:p>
    <w:p w:rsidR="00885488" w:rsidRPr="00B779A9" w:rsidRDefault="008E0EF3" w:rsidP="00415109">
      <w:pPr>
        <w:rPr>
          <w:lang w:val="pt-PT"/>
        </w:rPr>
      </w:pPr>
      <w:r w:rsidRPr="00BC2E91">
        <w:rPr>
          <w:rStyle w:val="Time1"/>
          <w:lang w:val="pt-PT"/>
        </w:rPr>
        <w:t>Completorium</w:t>
      </w:r>
      <w:r w:rsidR="00885488" w:rsidRPr="00B779A9">
        <w:rPr>
          <w:lang w:val="pt-PT"/>
        </w:rPr>
        <w:t xml:space="preserve"> ut supra in primis vesperis.</w:t>
      </w:r>
    </w:p>
    <w:p w:rsidR="00885488" w:rsidRPr="00BC2E91" w:rsidRDefault="00F06C63" w:rsidP="00415109">
      <w:pPr>
        <w:pStyle w:val="berschrift1"/>
        <w:rPr>
          <w:lang w:val="pt-PT"/>
        </w:rPr>
      </w:pPr>
      <w:r w:rsidRPr="00BC2E91">
        <w:rPr>
          <w:lang w:val="pt-PT"/>
        </w:rPr>
        <w:lastRenderedPageBreak/>
        <w:t xml:space="preserve">(259v) </w:t>
      </w:r>
      <w:r w:rsidR="00885488" w:rsidRPr="00BC2E91">
        <w:rPr>
          <w:lang w:val="pt-PT"/>
        </w:rPr>
        <w:t>DE SANCTO</w:t>
      </w:r>
      <w:r w:rsidR="008E0EF3" w:rsidRPr="00BC2E91">
        <w:rPr>
          <w:lang w:val="pt-PT"/>
        </w:rPr>
        <w:t xml:space="preserve"> FLORIANO</w:t>
      </w:r>
    </w:p>
    <w:p w:rsidR="00885488" w:rsidRPr="00B779A9" w:rsidRDefault="00885488" w:rsidP="00415109">
      <w:pPr>
        <w:rPr>
          <w:lang w:val="pt-PT"/>
        </w:rPr>
      </w:pPr>
      <w:r w:rsidRPr="00B779A9">
        <w:rPr>
          <w:lang w:val="pt-PT"/>
        </w:rPr>
        <w:t>Binos facimus</w:t>
      </w:r>
      <w:r w:rsidR="00E9018E" w:rsidRPr="00B779A9">
        <w:rPr>
          <w:lang w:val="pt-PT"/>
        </w:rPr>
        <w:t xml:space="preserve"> ut de pluribus marty</w:t>
      </w:r>
      <w:r w:rsidRPr="00B779A9">
        <w:rPr>
          <w:lang w:val="pt-PT"/>
        </w:rPr>
        <w:t>ribus.</w:t>
      </w:r>
    </w:p>
    <w:p w:rsidR="00885488" w:rsidRPr="00BC2E91" w:rsidRDefault="008E0EF3" w:rsidP="00415109">
      <w:pPr>
        <w:rPr>
          <w:lang w:val="fr-FR"/>
        </w:rPr>
      </w:pPr>
      <w:r w:rsidRPr="00BC2E91">
        <w:rPr>
          <w:rStyle w:val="Time1"/>
          <w:lang w:val="pt-PT"/>
        </w:rPr>
        <w:t>Ad vesperas</w:t>
      </w:r>
      <w:r w:rsidR="00885488" w:rsidRPr="00B779A9">
        <w:rPr>
          <w:lang w:val="pt-PT"/>
        </w:rPr>
        <w:t xml:space="preserve"> super psalmos AN </w:t>
      </w:r>
      <w:r w:rsidR="00885488" w:rsidRPr="005A362F">
        <w:rPr>
          <w:rStyle w:val="Incipit"/>
          <w:lang w:val="pt-PT"/>
        </w:rPr>
        <w:t>Sanctus</w:t>
      </w:r>
      <w:r w:rsidR="005A362F" w:rsidRPr="00BE7D55">
        <w:rPr>
          <w:i/>
          <w:lang w:val="pt-PT"/>
        </w:rPr>
        <w:t xml:space="preserve"> </w:t>
      </w:r>
      <w:r w:rsidR="00C31823" w:rsidRPr="005A362F">
        <w:rPr>
          <w:rStyle w:val="Incipit"/>
          <w:lang w:val="pt-PT"/>
        </w:rPr>
        <w:t>vir</w:t>
      </w:r>
      <w:r w:rsidR="005A362F" w:rsidRPr="00BE7D55">
        <w:rPr>
          <w:i/>
          <w:lang w:val="pt-PT"/>
        </w:rPr>
        <w:t xml:space="preserve"> </w:t>
      </w:r>
      <w:r w:rsidR="00885488" w:rsidRPr="005A362F">
        <w:rPr>
          <w:rStyle w:val="Incipit"/>
          <w:lang w:val="pt-PT"/>
        </w:rPr>
        <w:t>Florianus</w:t>
      </w:r>
      <w:r w:rsidR="00885488" w:rsidRPr="00B779A9">
        <w:rPr>
          <w:lang w:val="pt-PT"/>
        </w:rPr>
        <w:t xml:space="preserve"> ex </w:t>
      </w:r>
      <w:r w:rsidR="00885488" w:rsidRPr="00BC2E91">
        <w:rPr>
          <w:rStyle w:val="Funktion"/>
          <w:lang w:val="pt-PT"/>
        </w:rPr>
        <w:t xml:space="preserve">minori </w:t>
      </w:r>
      <w:r w:rsidR="002C716F" w:rsidRPr="00BC2E91">
        <w:rPr>
          <w:rStyle w:val="Funktion"/>
          <w:lang w:val="pt-PT"/>
        </w:rPr>
        <w:t>[antiphonario]</w:t>
      </w:r>
      <w:r w:rsidR="002C716F">
        <w:rPr>
          <w:lang w:val="pt-PT"/>
        </w:rPr>
        <w:t xml:space="preserve"> </w:t>
      </w:r>
      <w:r w:rsidR="00885488" w:rsidRPr="00B779A9">
        <w:rPr>
          <w:lang w:val="pt-PT"/>
        </w:rPr>
        <w:t xml:space="preserve">103 ex </w:t>
      </w:r>
      <w:r w:rsidR="00885488" w:rsidRPr="00BC2E91">
        <w:rPr>
          <w:rStyle w:val="Funktion"/>
          <w:lang w:val="pt-PT"/>
        </w:rPr>
        <w:t>summo antiphonario</w:t>
      </w:r>
      <w:r w:rsidR="00DD1415">
        <w:rPr>
          <w:lang w:val="pt-PT"/>
        </w:rPr>
        <w:t>@</w:t>
      </w:r>
      <w:r w:rsidR="00DD1415" w:rsidRPr="00B779A9">
        <w:rPr>
          <w:lang w:val="pt-PT"/>
        </w:rPr>
        <w:t>130.</w:t>
      </w:r>
      <w:r w:rsidR="00885488" w:rsidRPr="00B779A9">
        <w:rPr>
          <w:lang w:val="pt-PT"/>
        </w:rPr>
        <w:t xml:space="preserve"> </w:t>
      </w:r>
      <w:r w:rsidR="009F136A" w:rsidRPr="00B779A9">
        <w:rPr>
          <w:lang w:val="pt-PT"/>
        </w:rPr>
        <w:t>Psalmi omnia Laudate</w:t>
      </w:r>
      <w:r w:rsidR="00885488" w:rsidRPr="00B779A9">
        <w:rPr>
          <w:lang w:val="pt-PT"/>
        </w:rPr>
        <w:t xml:space="preserve">. </w:t>
      </w:r>
      <w:r w:rsidR="00885488" w:rsidRPr="00BC2E91">
        <w:rPr>
          <w:lang w:val="pt-PT"/>
        </w:rPr>
        <w:t xml:space="preserve">RP </w:t>
      </w:r>
      <w:r w:rsidR="00885488" w:rsidRPr="00BC2E91">
        <w:rPr>
          <w:rStyle w:val="Incipit"/>
          <w:lang w:val="pt-PT"/>
        </w:rPr>
        <w:t>Beate</w:t>
      </w:r>
      <w:r w:rsidR="005A362F" w:rsidRPr="00BC2E91">
        <w:rPr>
          <w:i/>
          <w:lang w:val="pt-PT"/>
        </w:rPr>
        <w:t xml:space="preserve"> </w:t>
      </w:r>
      <w:r w:rsidR="00885488" w:rsidRPr="00BC2E91">
        <w:rPr>
          <w:rStyle w:val="Incipit"/>
          <w:lang w:val="pt-PT"/>
        </w:rPr>
        <w:t>martyr</w:t>
      </w:r>
      <w:r w:rsidR="005A362F" w:rsidRPr="00BC2E91">
        <w:rPr>
          <w:i/>
          <w:lang w:val="pt-PT"/>
        </w:rPr>
        <w:t xml:space="preserve"> </w:t>
      </w:r>
      <w:r w:rsidR="00885488" w:rsidRPr="00BC2E91">
        <w:rPr>
          <w:rStyle w:val="Incipit"/>
          <w:lang w:val="pt-PT"/>
        </w:rPr>
        <w:t>Floriane</w:t>
      </w:r>
      <w:r w:rsidR="00DD1415">
        <w:rPr>
          <w:lang w:val="pt-PT"/>
        </w:rPr>
        <w:t>@</w:t>
      </w:r>
      <w:r w:rsidR="00DD1415" w:rsidRPr="00BC2E91">
        <w:rPr>
          <w:lang w:val="pt-PT"/>
        </w:rPr>
        <w:t>130.</w:t>
      </w:r>
      <w:r w:rsidR="00885488" w:rsidRPr="00BC2E91">
        <w:rPr>
          <w:lang w:val="pt-PT"/>
        </w:rPr>
        <w:t xml:space="preserve"> HY </w:t>
      </w:r>
      <w:r w:rsidR="00885488" w:rsidRPr="00BC2E91">
        <w:rPr>
          <w:rStyle w:val="Incipit"/>
          <w:lang w:val="pt-PT"/>
        </w:rPr>
        <w:t>L</w:t>
      </w:r>
      <w:r w:rsidR="00702792" w:rsidRPr="00BC2E91">
        <w:rPr>
          <w:rStyle w:val="Incipit"/>
          <w:lang w:val="pt-PT"/>
        </w:rPr>
        <w:t>aet</w:t>
      </w:r>
      <w:r w:rsidR="00382E22" w:rsidRPr="00BC2E91">
        <w:rPr>
          <w:rStyle w:val="Incipit"/>
          <w:lang w:val="pt-PT"/>
        </w:rPr>
        <w:t>e</w:t>
      </w:r>
      <w:r w:rsidR="005A362F" w:rsidRPr="00BC2E91">
        <w:rPr>
          <w:i/>
          <w:lang w:val="pt-PT"/>
        </w:rPr>
        <w:t xml:space="preserve"> </w:t>
      </w:r>
      <w:r w:rsidR="00885488" w:rsidRPr="00BC2E91">
        <w:rPr>
          <w:rStyle w:val="Incipit"/>
          <w:lang w:val="pt-PT"/>
        </w:rPr>
        <w:t>colant</w:t>
      </w:r>
      <w:r w:rsidR="005A362F" w:rsidRPr="00BC2E91">
        <w:rPr>
          <w:i/>
          <w:lang w:val="pt-PT"/>
        </w:rPr>
        <w:t xml:space="preserve"> </w:t>
      </w:r>
      <w:r w:rsidR="00885488" w:rsidRPr="00BC2E91">
        <w:rPr>
          <w:rStyle w:val="Incipit"/>
          <w:lang w:val="pt-PT"/>
        </w:rPr>
        <w:t>christiani</w:t>
      </w:r>
      <w:r w:rsidR="005A362F" w:rsidRPr="00BC2E91">
        <w:rPr>
          <w:i/>
          <w:lang w:val="pt-PT"/>
        </w:rPr>
        <w:t xml:space="preserve"> </w:t>
      </w:r>
      <w:r w:rsidR="00885488" w:rsidRPr="00BC2E91">
        <w:rPr>
          <w:rStyle w:val="Incipit"/>
          <w:lang w:val="pt-PT"/>
        </w:rPr>
        <w:t>festum</w:t>
      </w:r>
      <w:r w:rsidR="00885488" w:rsidRPr="00BC2E91">
        <w:rPr>
          <w:lang w:val="pt-PT"/>
        </w:rPr>
        <w:t xml:space="preserve">. </w:t>
      </w:r>
      <w:r w:rsidR="00885488" w:rsidRPr="00B779A9">
        <w:rPr>
          <w:lang w:val="it-IT"/>
        </w:rPr>
        <w:t xml:space="preserve">VS </w:t>
      </w:r>
      <w:r w:rsidR="00885488" w:rsidRPr="005A362F">
        <w:rPr>
          <w:rStyle w:val="Incipit"/>
          <w:lang w:val="it-IT"/>
        </w:rPr>
        <w:t>Laetamini</w:t>
      </w:r>
      <w:r w:rsidR="005A362F" w:rsidRPr="00BE7D55">
        <w:rPr>
          <w:i/>
          <w:lang w:val="it-IT"/>
        </w:rPr>
        <w:t xml:space="preserve"> </w:t>
      </w:r>
      <w:r w:rsidR="00885488" w:rsidRPr="005A362F">
        <w:rPr>
          <w:rStyle w:val="Incipit"/>
          <w:lang w:val="it-IT"/>
        </w:rPr>
        <w:t>in</w:t>
      </w:r>
      <w:r w:rsidR="005A362F" w:rsidRPr="00BE7D55">
        <w:rPr>
          <w:i/>
          <w:lang w:val="it-IT"/>
        </w:rPr>
        <w:t xml:space="preserve"> </w:t>
      </w:r>
      <w:r w:rsidR="00885488" w:rsidRPr="005A362F">
        <w:rPr>
          <w:rStyle w:val="Incipit"/>
          <w:lang w:val="it-IT"/>
        </w:rPr>
        <w:t>domino</w:t>
      </w:r>
      <w:r w:rsidR="00885488" w:rsidRPr="00B779A9">
        <w:rPr>
          <w:lang w:val="it-IT"/>
        </w:rPr>
        <w:t xml:space="preserve">. AM </w:t>
      </w:r>
      <w:r w:rsidR="00885488" w:rsidRPr="005A362F">
        <w:rPr>
          <w:rStyle w:val="Incipit"/>
          <w:lang w:val="it-IT"/>
        </w:rPr>
        <w:t>O</w:t>
      </w:r>
      <w:r w:rsidR="005A362F" w:rsidRPr="00BE7D55">
        <w:rPr>
          <w:i/>
          <w:lang w:val="it-IT"/>
        </w:rPr>
        <w:t xml:space="preserve"> </w:t>
      </w:r>
      <w:r w:rsidR="00885488" w:rsidRPr="005A362F">
        <w:rPr>
          <w:rStyle w:val="Incipit"/>
          <w:lang w:val="it-IT"/>
        </w:rPr>
        <w:t>florem</w:t>
      </w:r>
      <w:r w:rsidR="005A362F" w:rsidRPr="00BE7D55">
        <w:rPr>
          <w:i/>
          <w:lang w:val="it-IT"/>
        </w:rPr>
        <w:t xml:space="preserve"> </w:t>
      </w:r>
      <w:r w:rsidR="002C716F">
        <w:rPr>
          <w:rStyle w:val="Incipit"/>
          <w:lang w:val="it-IT"/>
        </w:rPr>
        <w:t>e</w:t>
      </w:r>
      <w:r w:rsidR="00885488" w:rsidRPr="005A362F">
        <w:rPr>
          <w:rStyle w:val="Incipit"/>
          <w:lang w:val="it-IT"/>
        </w:rPr>
        <w:t>den</w:t>
      </w:r>
      <w:r w:rsidR="005A362F" w:rsidRPr="00BE7D55">
        <w:rPr>
          <w:i/>
          <w:lang w:val="it-IT"/>
        </w:rPr>
        <w:t xml:space="preserve"> </w:t>
      </w:r>
      <w:r w:rsidR="00885488" w:rsidRPr="005A362F">
        <w:rPr>
          <w:rStyle w:val="Incipit"/>
          <w:lang w:val="it-IT"/>
        </w:rPr>
        <w:t>purpureum</w:t>
      </w:r>
      <w:r w:rsidR="00885488" w:rsidRPr="00B779A9">
        <w:rPr>
          <w:lang w:val="it-IT"/>
        </w:rPr>
        <w:t xml:space="preserve"> ex </w:t>
      </w:r>
      <w:r w:rsidR="00885488" w:rsidRPr="00BC2E91">
        <w:rPr>
          <w:rStyle w:val="Funktion"/>
          <w:lang w:val="it-IT"/>
        </w:rPr>
        <w:t xml:space="preserve">minori </w:t>
      </w:r>
      <w:r w:rsidR="002C716F" w:rsidRPr="00BC2E91">
        <w:rPr>
          <w:rStyle w:val="Funktion"/>
          <w:lang w:val="it-IT"/>
        </w:rPr>
        <w:t>[antiphonario]</w:t>
      </w:r>
      <w:r w:rsidR="002C716F">
        <w:rPr>
          <w:lang w:val="it-IT"/>
        </w:rPr>
        <w:t xml:space="preserve"> </w:t>
      </w:r>
      <w:r w:rsidR="00885488" w:rsidRPr="00B779A9">
        <w:rPr>
          <w:lang w:val="it-IT"/>
        </w:rPr>
        <w:t xml:space="preserve">103 ex </w:t>
      </w:r>
      <w:r w:rsidR="00885488" w:rsidRPr="00BC2E91">
        <w:rPr>
          <w:rStyle w:val="Funktion"/>
          <w:lang w:val="it-IT"/>
        </w:rPr>
        <w:t>summo antiphonario</w:t>
      </w:r>
      <w:r w:rsidR="00DD1415">
        <w:rPr>
          <w:lang w:val="it-IT"/>
        </w:rPr>
        <w:t>@</w:t>
      </w:r>
      <w:r w:rsidR="00DD1415" w:rsidRPr="00B779A9">
        <w:rPr>
          <w:lang w:val="it-IT"/>
        </w:rPr>
        <w:t>131.</w:t>
      </w:r>
      <w:r w:rsidR="00885488" w:rsidRPr="00B779A9">
        <w:rPr>
          <w:lang w:val="it-IT"/>
        </w:rPr>
        <w:t xml:space="preserve"> </w:t>
      </w:r>
      <w:r w:rsidR="002C716F" w:rsidRPr="00BC2E91">
        <w:rPr>
          <w:lang w:val="fr-FR"/>
        </w:rPr>
        <w:t>Suffragium d</w:t>
      </w:r>
      <w:r w:rsidR="00885488" w:rsidRPr="00BC2E91">
        <w:rPr>
          <w:lang w:val="fr-FR"/>
        </w:rPr>
        <w:t xml:space="preserve">e resurrectione </w:t>
      </w:r>
      <w:r w:rsidR="002C716F" w:rsidRPr="00BC2E91">
        <w:rPr>
          <w:lang w:val="fr-FR"/>
        </w:rPr>
        <w:t>[</w:t>
      </w:r>
      <w:r w:rsidR="00885488" w:rsidRPr="00BC2E91">
        <w:rPr>
          <w:lang w:val="fr-FR"/>
        </w:rPr>
        <w:t>AC</w:t>
      </w:r>
      <w:r w:rsidR="002C716F" w:rsidRPr="00BC2E91">
        <w:rPr>
          <w:lang w:val="fr-FR"/>
        </w:rPr>
        <w:t>]</w:t>
      </w:r>
      <w:r w:rsidR="00885488" w:rsidRPr="00BC2E91">
        <w:rPr>
          <w:lang w:val="fr-FR"/>
        </w:rPr>
        <w:t xml:space="preserve"> </w:t>
      </w:r>
      <w:r w:rsidR="00885488" w:rsidRPr="00BC2E91">
        <w:rPr>
          <w:rStyle w:val="Incipit"/>
          <w:lang w:val="fr-FR"/>
        </w:rPr>
        <w:t>Christus</w:t>
      </w:r>
      <w:r w:rsidR="005A362F" w:rsidRPr="00BC2E91">
        <w:rPr>
          <w:i/>
          <w:lang w:val="fr-FR"/>
        </w:rPr>
        <w:t xml:space="preserve"> </w:t>
      </w:r>
      <w:r w:rsidR="00885488" w:rsidRPr="00BC2E91">
        <w:rPr>
          <w:rStyle w:val="Incipit"/>
          <w:lang w:val="fr-FR"/>
        </w:rPr>
        <w:t>resurgens</w:t>
      </w:r>
      <w:r w:rsidR="00DD1415">
        <w:rPr>
          <w:lang w:val="fr-FR"/>
        </w:rPr>
        <w:t>@</w:t>
      </w:r>
      <w:r w:rsidR="00DD1415" w:rsidRPr="00BC2E91">
        <w:rPr>
          <w:lang w:val="fr-FR"/>
        </w:rPr>
        <w:t>59.</w:t>
      </w:r>
      <w:r w:rsidR="00885488" w:rsidRPr="00BC2E91">
        <w:rPr>
          <w:lang w:val="fr-FR"/>
        </w:rPr>
        <w:t xml:space="preserve"> De beata virgine</w:t>
      </w:r>
      <w:r w:rsidR="00964808" w:rsidRPr="00BC2E91">
        <w:rPr>
          <w:lang w:val="fr-FR"/>
        </w:rPr>
        <w:t xml:space="preserve"> </w:t>
      </w:r>
      <w:r w:rsidR="00BA24A1" w:rsidRPr="00BC2E91">
        <w:rPr>
          <w:lang w:val="fr-FR"/>
        </w:rPr>
        <w:t>[</w:t>
      </w:r>
      <w:r w:rsidR="00885488" w:rsidRPr="00BC2E91">
        <w:rPr>
          <w:lang w:val="fr-FR"/>
        </w:rPr>
        <w:t>AC</w:t>
      </w:r>
      <w:r w:rsidR="00BA24A1" w:rsidRPr="00BC2E91">
        <w:rPr>
          <w:lang w:val="fr-FR"/>
        </w:rPr>
        <w:t>]</w:t>
      </w:r>
      <w:r w:rsidR="00885488" w:rsidRPr="00BC2E91">
        <w:rPr>
          <w:lang w:val="fr-FR"/>
        </w:rPr>
        <w:t xml:space="preserve"> </w:t>
      </w:r>
      <w:r w:rsidR="00885488" w:rsidRPr="00BC2E91">
        <w:rPr>
          <w:rStyle w:val="Incipit"/>
          <w:lang w:val="fr-FR"/>
        </w:rPr>
        <w:t>Alleluia</w:t>
      </w:r>
      <w:r w:rsidR="005A362F" w:rsidRPr="00BC2E91">
        <w:rPr>
          <w:i/>
          <w:lang w:val="fr-FR"/>
        </w:rPr>
        <w:t xml:space="preserve"> </w:t>
      </w:r>
      <w:r w:rsidR="00885488" w:rsidRPr="00BC2E91">
        <w:rPr>
          <w:rStyle w:val="Incipit"/>
          <w:lang w:val="fr-FR"/>
        </w:rPr>
        <w:t>sancta</w:t>
      </w:r>
      <w:r w:rsidR="005A362F" w:rsidRPr="00BC2E91">
        <w:rPr>
          <w:i/>
          <w:lang w:val="fr-FR"/>
        </w:rPr>
        <w:t xml:space="preserve"> </w:t>
      </w:r>
      <w:r w:rsidR="00885488" w:rsidRPr="00BC2E91">
        <w:rPr>
          <w:rStyle w:val="Incipit"/>
          <w:lang w:val="fr-FR"/>
        </w:rPr>
        <w:t>dei</w:t>
      </w:r>
      <w:r w:rsidR="00885488" w:rsidRPr="00BC2E91">
        <w:rPr>
          <w:lang w:val="fr-FR"/>
        </w:rPr>
        <w:t xml:space="preserve">. </w:t>
      </w:r>
      <w:r w:rsidR="003525EF" w:rsidRPr="00BC2E91">
        <w:rPr>
          <w:lang w:val="fr-FR"/>
        </w:rPr>
        <w:t xml:space="preserve">[BD] </w:t>
      </w:r>
      <w:r w:rsidR="005F6F99" w:rsidRPr="00BC2E91">
        <w:rPr>
          <w:rStyle w:val="Incipit"/>
          <w:lang w:val="fr-FR"/>
        </w:rPr>
        <w:t>Benedicamus</w:t>
      </w:r>
      <w:r w:rsidR="003525EF" w:rsidRPr="00BC2E91">
        <w:rPr>
          <w:lang w:val="fr-FR"/>
        </w:rPr>
        <w:t xml:space="preserve"> cum</w:t>
      </w:r>
      <w:r w:rsidR="00885488" w:rsidRPr="00BC2E91">
        <w:rPr>
          <w:lang w:val="fr-FR"/>
        </w:rPr>
        <w:t xml:space="preserve"> tribus alleluia </w:t>
      </w:r>
      <w:r w:rsidR="0086266C" w:rsidRPr="00BC2E91">
        <w:rPr>
          <w:lang w:val="fr-FR"/>
        </w:rPr>
        <w:t>sollemn</w:t>
      </w:r>
      <w:r w:rsidR="00885488" w:rsidRPr="00BC2E91">
        <w:rPr>
          <w:lang w:val="fr-FR"/>
        </w:rPr>
        <w:t>iter.</w:t>
      </w:r>
    </w:p>
    <w:p w:rsidR="00885488" w:rsidRPr="00BC2E91" w:rsidRDefault="008E0EF3" w:rsidP="00415109">
      <w:pPr>
        <w:rPr>
          <w:lang w:val="fr-FR"/>
        </w:rPr>
      </w:pPr>
      <w:r w:rsidRPr="00BC2E91">
        <w:rPr>
          <w:rStyle w:val="Time1"/>
          <w:lang w:val="fr-FR"/>
        </w:rPr>
        <w:t>Ad completorium</w:t>
      </w:r>
      <w:r w:rsidR="00885488" w:rsidRPr="00BC2E91">
        <w:rPr>
          <w:lang w:val="fr-FR"/>
        </w:rPr>
        <w:t xml:space="preserve"> ut aliis diebus per totum.</w:t>
      </w:r>
    </w:p>
    <w:p w:rsidR="00885488" w:rsidRPr="00B779A9" w:rsidRDefault="008E0EF3" w:rsidP="00415109">
      <w:pPr>
        <w:rPr>
          <w:lang w:val="pt-PT"/>
        </w:rPr>
      </w:pPr>
      <w:r w:rsidRPr="00BC2E91">
        <w:rPr>
          <w:rStyle w:val="Time1"/>
          <w:lang w:val="pt-PT"/>
        </w:rPr>
        <w:t>Ad matutinum</w:t>
      </w:r>
      <w:r w:rsidR="00885488" w:rsidRPr="00B779A9">
        <w:rPr>
          <w:lang w:val="pt-PT"/>
        </w:rPr>
        <w:t xml:space="preserve"> I</w:t>
      </w:r>
      <w:r w:rsidR="00A86A7A" w:rsidRPr="00B779A9">
        <w:rPr>
          <w:lang w:val="pt-PT"/>
        </w:rPr>
        <w:t>N</w:t>
      </w:r>
      <w:r w:rsidR="00885488" w:rsidRPr="00B779A9">
        <w:rPr>
          <w:lang w:val="pt-PT"/>
        </w:rPr>
        <w:t xml:space="preserve">V </w:t>
      </w:r>
      <w:r w:rsidR="00885488" w:rsidRPr="00BC2E91">
        <w:rPr>
          <w:rStyle w:val="Incipit"/>
          <w:lang w:val="pt-PT"/>
        </w:rPr>
        <w:t>Adoremus florem florum</w:t>
      </w:r>
      <w:r w:rsidR="00DD1415">
        <w:rPr>
          <w:lang w:val="pt-PT"/>
        </w:rPr>
        <w:t>@</w:t>
      </w:r>
      <w:r w:rsidR="00DD1415" w:rsidRPr="00B779A9">
        <w:rPr>
          <w:lang w:val="pt-PT"/>
        </w:rPr>
        <w:t>131.</w:t>
      </w:r>
      <w:r w:rsidR="00885488" w:rsidRPr="00B779A9">
        <w:rPr>
          <w:lang w:val="pt-PT"/>
        </w:rPr>
        <w:t xml:space="preserve"> HY </w:t>
      </w:r>
      <w:r w:rsidR="00885488" w:rsidRPr="00BC2E91">
        <w:rPr>
          <w:rStyle w:val="Incipit"/>
          <w:lang w:val="pt-PT"/>
        </w:rPr>
        <w:t>Vita sanctorum</w:t>
      </w:r>
      <w:r w:rsidR="00885488" w:rsidRPr="00B779A9">
        <w:rPr>
          <w:lang w:val="pt-PT"/>
        </w:rPr>
        <w:t>.</w:t>
      </w:r>
    </w:p>
    <w:p w:rsidR="00885488" w:rsidRPr="00B779A9" w:rsidRDefault="008E0EF3" w:rsidP="00415109">
      <w:pPr>
        <w:rPr>
          <w:lang w:val="pt-PT"/>
        </w:rPr>
      </w:pPr>
      <w:r w:rsidRPr="00BC2E91">
        <w:rPr>
          <w:rStyle w:val="Time2"/>
          <w:lang w:val="pt-PT"/>
        </w:rPr>
        <w:t>In primo nocturno</w:t>
      </w:r>
      <w:r w:rsidR="00885488" w:rsidRPr="00B779A9">
        <w:rPr>
          <w:lang w:val="pt-PT"/>
        </w:rPr>
        <w:t xml:space="preserve"> AN </w:t>
      </w:r>
      <w:r w:rsidR="002C716F" w:rsidRPr="00BC2E91">
        <w:rPr>
          <w:rStyle w:val="Incipit"/>
          <w:lang w:val="pt-PT"/>
        </w:rPr>
        <w:t>Iste sanctus im</w:t>
      </w:r>
      <w:r w:rsidR="00885488" w:rsidRPr="00BC2E91">
        <w:rPr>
          <w:rStyle w:val="Incipit"/>
          <w:lang w:val="pt-PT"/>
        </w:rPr>
        <w:t>piorum respuit</w:t>
      </w:r>
      <w:r w:rsidR="00885488" w:rsidRPr="00B779A9">
        <w:rPr>
          <w:lang w:val="pt-PT"/>
        </w:rPr>
        <w:t xml:space="preserve">. PS </w:t>
      </w:r>
      <w:r w:rsidR="00885488" w:rsidRPr="00BC2E91">
        <w:rPr>
          <w:rStyle w:val="Incipit"/>
          <w:lang w:val="pt-PT"/>
        </w:rPr>
        <w:t xml:space="preserve">Beatus </w:t>
      </w:r>
      <w:r w:rsidR="00C31823" w:rsidRPr="00BC2E91">
        <w:rPr>
          <w:rStyle w:val="Incipit"/>
          <w:lang w:val="pt-PT"/>
        </w:rPr>
        <w:t>vir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Quare fremuerunt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Cum in</w:t>
      </w:r>
      <w:r w:rsidR="00702792" w:rsidRPr="00BC2E91">
        <w:rPr>
          <w:rStyle w:val="Incipit"/>
          <w:lang w:val="pt-PT"/>
        </w:rPr>
        <w:t>voc</w:t>
      </w:r>
      <w:r w:rsidR="00885488" w:rsidRPr="00BC2E91">
        <w:rPr>
          <w:rStyle w:val="Incipit"/>
          <w:lang w:val="pt-PT"/>
        </w:rPr>
        <w:t>arem</w:t>
      </w:r>
      <w:r w:rsidR="00885488" w:rsidRPr="00B779A9">
        <w:rPr>
          <w:lang w:val="pt-PT"/>
        </w:rPr>
        <w:t xml:space="preserve">. </w:t>
      </w:r>
      <w:r w:rsidR="00885488" w:rsidRPr="00B779A9">
        <w:rPr>
          <w:lang w:val="it-IT"/>
        </w:rPr>
        <w:t xml:space="preserve">VS </w:t>
      </w:r>
      <w:r w:rsidR="00885488" w:rsidRPr="00BC2E91">
        <w:rPr>
          <w:rStyle w:val="Incipit"/>
          <w:lang w:val="it-IT"/>
        </w:rPr>
        <w:t>Laetamini in domino</w:t>
      </w:r>
      <w:r w:rsidR="00A86A7A" w:rsidRPr="00B779A9">
        <w:rPr>
          <w:lang w:val="it-IT"/>
        </w:rPr>
        <w:t xml:space="preserve">. </w:t>
      </w:r>
      <w:r w:rsidR="00E339BC" w:rsidRPr="00B779A9">
        <w:rPr>
          <w:lang w:val="it-IT"/>
        </w:rPr>
        <w:t>Lectiones quaere circa initium in volumine de sanctis. [</w:t>
      </w:r>
      <w:r w:rsidR="00A86A7A" w:rsidRPr="00B779A9">
        <w:rPr>
          <w:lang w:val="it-IT"/>
        </w:rPr>
        <w:t>LHI</w:t>
      </w:r>
      <w:r w:rsidR="00E339BC" w:rsidRPr="00B779A9">
        <w:rPr>
          <w:lang w:val="it-IT"/>
        </w:rPr>
        <w:t>]</w:t>
      </w:r>
      <w:r w:rsidR="00885488" w:rsidRPr="00B779A9">
        <w:rPr>
          <w:lang w:val="it-IT"/>
        </w:rPr>
        <w:t xml:space="preserve"> </w:t>
      </w:r>
      <w:r w:rsidR="003974FA" w:rsidRPr="00BC2E91">
        <w:rPr>
          <w:rStyle w:val="Incipit"/>
          <w:lang w:val="it-IT"/>
        </w:rPr>
        <w:t>In diebus Di</w:t>
      </w:r>
      <w:r w:rsidR="002C716F" w:rsidRPr="00BC2E91">
        <w:rPr>
          <w:rStyle w:val="Incipit"/>
          <w:lang w:val="it-IT"/>
        </w:rPr>
        <w:t>oclet</w:t>
      </w:r>
      <w:r w:rsidR="00885488" w:rsidRPr="00BC2E91">
        <w:rPr>
          <w:rStyle w:val="Incipit"/>
          <w:lang w:val="it-IT"/>
        </w:rPr>
        <w:t>iani et Maximiani imperatorum facta est</w:t>
      </w:r>
      <w:r w:rsidR="00885488" w:rsidRPr="00B779A9">
        <w:rPr>
          <w:lang w:val="it-IT"/>
        </w:rPr>
        <w:t xml:space="preserve">. RP </w:t>
      </w:r>
      <w:r w:rsidR="00885488" w:rsidRPr="00BC2E91">
        <w:rPr>
          <w:rStyle w:val="Incipit"/>
          <w:lang w:val="it-IT"/>
        </w:rPr>
        <w:t>Sub ea (260r) tempestate</w:t>
      </w:r>
      <w:r w:rsidR="00885488" w:rsidRPr="00B779A9">
        <w:rPr>
          <w:lang w:val="it-I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Aquilinus noricorum</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Christi mox idoneus</w:t>
      </w:r>
      <w:r w:rsidR="00885488" w:rsidRPr="00B779A9">
        <w:rPr>
          <w:lang w:val="pt-PT"/>
        </w:rPr>
        <w:t>.</w:t>
      </w:r>
    </w:p>
    <w:p w:rsidR="00885488" w:rsidRPr="00B779A9" w:rsidRDefault="008E0EF3" w:rsidP="00415109">
      <w:pPr>
        <w:rPr>
          <w:lang w:val="fr-FR"/>
        </w:rPr>
      </w:pPr>
      <w:r w:rsidRPr="00BC2E91">
        <w:rPr>
          <w:rStyle w:val="Time2"/>
          <w:lang w:val="pt-PT"/>
        </w:rPr>
        <w:t>In secundo nocturno</w:t>
      </w:r>
      <w:r w:rsidR="00885488" w:rsidRPr="00B779A9">
        <w:rPr>
          <w:lang w:val="pt-PT"/>
        </w:rPr>
        <w:t xml:space="preserve"> AN </w:t>
      </w:r>
      <w:r w:rsidR="00885488" w:rsidRPr="00BC2E91">
        <w:rPr>
          <w:rStyle w:val="Incipit"/>
          <w:lang w:val="pt-PT"/>
        </w:rPr>
        <w:t>Scuto bonae</w:t>
      </w:r>
      <w:r w:rsidR="00691548" w:rsidRPr="00BC2E91">
        <w:rPr>
          <w:rStyle w:val="Incipit"/>
          <w:lang w:val="pt-PT"/>
        </w:rPr>
        <w:t xml:space="preserve"> vo</w:t>
      </w:r>
      <w:r w:rsidR="00885488" w:rsidRPr="00BC2E91">
        <w:rPr>
          <w:rStyle w:val="Incipit"/>
          <w:lang w:val="pt-PT"/>
        </w:rPr>
        <w:t>luntatis</w:t>
      </w:r>
      <w:r w:rsidR="00885488" w:rsidRPr="00B779A9">
        <w:rPr>
          <w:lang w:val="pt-PT"/>
        </w:rPr>
        <w:t xml:space="preserve">. </w:t>
      </w:r>
      <w:r w:rsidR="00885488" w:rsidRPr="00B779A9">
        <w:rPr>
          <w:lang w:val="fr-FR"/>
        </w:rPr>
        <w:t xml:space="preserve">PS </w:t>
      </w:r>
      <w:r w:rsidR="00885488" w:rsidRPr="00BC2E91">
        <w:rPr>
          <w:rStyle w:val="Incipit"/>
          <w:lang w:val="fr-FR"/>
        </w:rPr>
        <w:t>Verba mea</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Domine dominus</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Domine quis habitabit</w:t>
      </w:r>
      <w:r w:rsidR="00885488" w:rsidRPr="00B779A9">
        <w:rPr>
          <w:lang w:val="fr-FR"/>
        </w:rPr>
        <w:t xml:space="preserve">. VS </w:t>
      </w:r>
      <w:r w:rsidR="00885488" w:rsidRPr="00BC2E91">
        <w:rPr>
          <w:rStyle w:val="Incipit"/>
          <w:lang w:val="fr-FR"/>
        </w:rPr>
        <w:t>Exultent iusti</w:t>
      </w:r>
      <w:r w:rsidR="00885488" w:rsidRPr="00B779A9">
        <w:rPr>
          <w:lang w:val="fr-FR"/>
        </w:rPr>
        <w:t xml:space="preserve">. RP </w:t>
      </w:r>
      <w:r w:rsidR="00885488" w:rsidRPr="00BC2E91">
        <w:rPr>
          <w:rStyle w:val="Incipit"/>
          <w:lang w:val="fr-FR"/>
        </w:rPr>
        <w:t>Praeses in dementiam</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BC2E91">
        <w:rPr>
          <w:rStyle w:val="Incipit"/>
          <w:lang w:val="fr-FR"/>
        </w:rPr>
        <w:t>Martyr tandem</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BC2E91">
        <w:rPr>
          <w:rStyle w:val="Incipit"/>
          <w:lang w:val="fr-FR"/>
        </w:rPr>
        <w:t>Ad pontem igitur</w:t>
      </w:r>
      <w:r w:rsidR="00885488" w:rsidRPr="00B779A9">
        <w:rPr>
          <w:lang w:val="fr-FR"/>
        </w:rPr>
        <w:t>.</w:t>
      </w:r>
    </w:p>
    <w:p w:rsidR="00885488" w:rsidRPr="00B779A9" w:rsidRDefault="008E0EF3" w:rsidP="00415109">
      <w:pPr>
        <w:rPr>
          <w:lang w:val="fr-FR"/>
        </w:rPr>
      </w:pPr>
      <w:r w:rsidRPr="00BC2E91">
        <w:rPr>
          <w:rStyle w:val="Time2"/>
          <w:lang w:val="fr-FR"/>
        </w:rPr>
        <w:t>In tertio nocturno</w:t>
      </w:r>
      <w:r w:rsidR="00885488" w:rsidRPr="00B779A9">
        <w:rPr>
          <w:lang w:val="fr-FR"/>
        </w:rPr>
        <w:t xml:space="preserve"> AN </w:t>
      </w:r>
      <w:r w:rsidR="00885488" w:rsidRPr="00BC2E91">
        <w:rPr>
          <w:rStyle w:val="Incipit"/>
          <w:lang w:val="fr-FR"/>
        </w:rPr>
        <w:t xml:space="preserve">Caro </w:t>
      </w:r>
      <w:r w:rsidR="009628D9" w:rsidRPr="00BC2E91">
        <w:rPr>
          <w:rStyle w:val="Incipit"/>
          <w:lang w:val="fr-FR"/>
        </w:rPr>
        <w:t>|</w:t>
      </w:r>
      <w:r w:rsidR="00885488" w:rsidRPr="00BC2E91">
        <w:rPr>
          <w:rStyle w:val="Incipit"/>
          <w:lang w:val="fr-FR"/>
        </w:rPr>
        <w:t>flumini</w:t>
      </w:r>
      <w:r w:rsidR="009628D9" w:rsidRPr="00BC2E91">
        <w:rPr>
          <w:rStyle w:val="Incipit"/>
          <w:lang w:val="fr-FR"/>
        </w:rPr>
        <w:t>::fluvium|</w:t>
      </w:r>
      <w:r w:rsidR="00885488" w:rsidRPr="00BC2E91">
        <w:rPr>
          <w:rStyle w:val="Incipit"/>
          <w:lang w:val="fr-FR"/>
        </w:rPr>
        <w:t xml:space="preserve"> proiecta</w:t>
      </w:r>
      <w:r w:rsidR="00885488" w:rsidRPr="00B779A9">
        <w:rPr>
          <w:lang w:val="fr-FR"/>
        </w:rPr>
        <w:t xml:space="preserve">. PS </w:t>
      </w:r>
      <w:r w:rsidR="00885488" w:rsidRPr="00BC2E91">
        <w:rPr>
          <w:rStyle w:val="Incipit"/>
          <w:lang w:val="fr-FR"/>
        </w:rPr>
        <w:t>Con</w:t>
      </w:r>
      <w:r w:rsidR="001B7479" w:rsidRPr="00BC2E91">
        <w:rPr>
          <w:rStyle w:val="Incipit"/>
          <w:lang w:val="fr-FR"/>
        </w:rPr>
        <w:t>serva</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Domini est terra</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Beati quorum</w:t>
      </w:r>
      <w:r w:rsidR="00885488" w:rsidRPr="00B779A9">
        <w:rPr>
          <w:lang w:val="fr-FR"/>
        </w:rPr>
        <w:t xml:space="preserve">. VS </w:t>
      </w:r>
      <w:r w:rsidR="00885488" w:rsidRPr="00BC2E91">
        <w:rPr>
          <w:rStyle w:val="Incipit"/>
          <w:lang w:val="fr-FR"/>
        </w:rPr>
        <w:t>Iusti autem in perpetuum</w:t>
      </w:r>
      <w:r w:rsidR="00885488" w:rsidRPr="00B779A9">
        <w:rPr>
          <w:lang w:val="fr-FR"/>
        </w:rPr>
        <w:t xml:space="preserve">. EV </w:t>
      </w:r>
      <w:r w:rsidR="00885488" w:rsidRPr="00BC2E91">
        <w:rPr>
          <w:rStyle w:val="Incipit"/>
          <w:lang w:val="fr-FR"/>
        </w:rPr>
        <w:t xml:space="preserve">Ego sum </w:t>
      </w:r>
      <w:r w:rsidR="0007245A" w:rsidRPr="00BC2E91">
        <w:rPr>
          <w:rStyle w:val="Incipit"/>
          <w:lang w:val="fr-FR"/>
        </w:rPr>
        <w:t>vitis</w:t>
      </w:r>
      <w:r w:rsidR="00885488" w:rsidRPr="00BC2E91">
        <w:rPr>
          <w:rStyle w:val="Incipit"/>
          <w:lang w:val="fr-FR"/>
        </w:rPr>
        <w:t xml:space="preserve"> </w:t>
      </w:r>
      <w:r w:rsidR="0007245A" w:rsidRPr="00BC2E91">
        <w:rPr>
          <w:rStyle w:val="Incipit"/>
          <w:lang w:val="fr-FR"/>
        </w:rPr>
        <w:t>vera</w:t>
      </w:r>
      <w:r w:rsidR="00885488" w:rsidRPr="00B779A9">
        <w:rPr>
          <w:lang w:val="fr-FR"/>
        </w:rPr>
        <w:t xml:space="preserve">. RP </w:t>
      </w:r>
      <w:r w:rsidR="00885488" w:rsidRPr="00BC2E91">
        <w:rPr>
          <w:rStyle w:val="Incipit"/>
          <w:lang w:val="fr-FR"/>
        </w:rPr>
        <w:t>Ales missa caelitus</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BC2E91">
        <w:rPr>
          <w:rStyle w:val="Incipit"/>
          <w:lang w:val="fr-FR"/>
        </w:rPr>
        <w:t>Sanctus ut</w:t>
      </w:r>
      <w:r w:rsidR="00691548" w:rsidRPr="00BC2E91">
        <w:rPr>
          <w:rStyle w:val="Incipit"/>
          <w:lang w:val="fr-FR"/>
        </w:rPr>
        <w:t xml:space="preserve"> va</w:t>
      </w:r>
      <w:r w:rsidR="00885488" w:rsidRPr="00BC2E91">
        <w:rPr>
          <w:rStyle w:val="Incipit"/>
          <w:lang w:val="fr-FR"/>
        </w:rPr>
        <w:t>lerie</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BC2E91">
        <w:rPr>
          <w:rStyle w:val="Incipit"/>
          <w:lang w:val="fr-FR"/>
        </w:rPr>
        <w:t>Beate martyr</w:t>
      </w:r>
      <w:r w:rsidR="00885488" w:rsidRPr="00B779A9">
        <w:rPr>
          <w:lang w:val="fr-FR"/>
        </w:rPr>
        <w:t xml:space="preserve">. </w:t>
      </w:r>
      <w:r w:rsidR="00A86A7A" w:rsidRPr="00B779A9">
        <w:rPr>
          <w:lang w:val="fr-FR"/>
        </w:rPr>
        <w:t xml:space="preserve">[TD] </w:t>
      </w:r>
      <w:r w:rsidR="00A86A7A" w:rsidRPr="00BC2E91">
        <w:rPr>
          <w:rStyle w:val="Incipit"/>
          <w:lang w:val="fr-FR"/>
        </w:rPr>
        <w:t>Te deum</w:t>
      </w:r>
      <w:r w:rsidR="00781984" w:rsidRPr="00BC2E91">
        <w:rPr>
          <w:rStyle w:val="Incipit"/>
          <w:lang w:val="fr-FR"/>
        </w:rPr>
        <w:t xml:space="preserve"> laudamus</w:t>
      </w:r>
      <w:r w:rsidR="00885488" w:rsidRPr="00B779A9">
        <w:rPr>
          <w:lang w:val="fr-FR"/>
        </w:rPr>
        <w:t>.</w:t>
      </w:r>
    </w:p>
    <w:p w:rsidR="00885488" w:rsidRPr="00B779A9" w:rsidRDefault="008E0EF3" w:rsidP="00415109">
      <w:pPr>
        <w:rPr>
          <w:lang w:val="fr-FR"/>
        </w:rPr>
      </w:pPr>
      <w:r w:rsidRPr="00BC2E91">
        <w:rPr>
          <w:rStyle w:val="Time1"/>
          <w:lang w:val="fr-FR"/>
        </w:rPr>
        <w:t>Ad laudes</w:t>
      </w:r>
      <w:r w:rsidR="00885488" w:rsidRPr="00B779A9">
        <w:rPr>
          <w:lang w:val="fr-FR"/>
        </w:rPr>
        <w:t xml:space="preserve"> AN </w:t>
      </w:r>
      <w:r w:rsidR="00885488" w:rsidRPr="00BC2E91">
        <w:rPr>
          <w:rStyle w:val="Incipit"/>
          <w:lang w:val="fr-FR"/>
        </w:rPr>
        <w:t>Christus fortitudine cinxit Florianum</w:t>
      </w:r>
      <w:r w:rsidR="00885488" w:rsidRPr="00B779A9">
        <w:rPr>
          <w:lang w:val="fr-FR"/>
        </w:rPr>
        <w:t xml:space="preserve"> cum reliquis. HY </w:t>
      </w:r>
      <w:r w:rsidR="00885488" w:rsidRPr="00BC2E91">
        <w:rPr>
          <w:rStyle w:val="Incipit"/>
          <w:lang w:val="fr-FR"/>
        </w:rPr>
        <w:t>Rex gloriose martyrum</w:t>
      </w:r>
      <w:r w:rsidR="00885488" w:rsidRPr="00B779A9">
        <w:rPr>
          <w:lang w:val="fr-FR"/>
        </w:rPr>
        <w:t xml:space="preserve">. VS </w:t>
      </w:r>
      <w:r w:rsidR="00885488" w:rsidRPr="00BC2E91">
        <w:rPr>
          <w:rStyle w:val="Incipit"/>
          <w:lang w:val="fr-FR"/>
        </w:rPr>
        <w:t>Iustorum animae</w:t>
      </w:r>
      <w:r w:rsidR="00885488" w:rsidRPr="00B779A9">
        <w:rPr>
          <w:lang w:val="fr-FR"/>
        </w:rPr>
        <w:t xml:space="preserve">. AB </w:t>
      </w:r>
      <w:r w:rsidR="00885488" w:rsidRPr="00BC2E91">
        <w:rPr>
          <w:rStyle w:val="Incipit"/>
          <w:lang w:val="fr-FR"/>
        </w:rPr>
        <w:t>Aquila venit a iussu</w:t>
      </w:r>
      <w:r w:rsidR="002C716F">
        <w:rPr>
          <w:lang w:val="fr-FR"/>
        </w:rPr>
        <w:t>. Suffragium d</w:t>
      </w:r>
      <w:r w:rsidR="00885488" w:rsidRPr="00B779A9">
        <w:rPr>
          <w:lang w:val="fr-FR"/>
        </w:rPr>
        <w:t xml:space="preserve">e resurrectione </w:t>
      </w:r>
      <w:r w:rsidR="002C716F">
        <w:rPr>
          <w:lang w:val="fr-FR"/>
        </w:rPr>
        <w:t>[</w:t>
      </w:r>
      <w:r w:rsidR="00885488" w:rsidRPr="00B779A9">
        <w:rPr>
          <w:lang w:val="fr-FR"/>
        </w:rPr>
        <w:t>AC</w:t>
      </w:r>
      <w:r w:rsidR="002C716F">
        <w:rPr>
          <w:lang w:val="fr-FR"/>
        </w:rPr>
        <w:t>]</w:t>
      </w:r>
      <w:r w:rsidR="00885488" w:rsidRPr="00B779A9">
        <w:rPr>
          <w:lang w:val="fr-FR"/>
        </w:rPr>
        <w:t xml:space="preserve"> </w:t>
      </w:r>
      <w:r w:rsidR="00885488" w:rsidRPr="00BC2E91">
        <w:rPr>
          <w:rStyle w:val="Incipit"/>
          <w:lang w:val="fr-FR"/>
        </w:rPr>
        <w:t>Redemptor noster surrexit</w:t>
      </w:r>
      <w:r w:rsidR="00DD1415">
        <w:rPr>
          <w:lang w:val="fr-FR"/>
        </w:rPr>
        <w:t>@</w:t>
      </w:r>
      <w:r w:rsidR="00DD1415" w:rsidRPr="00B779A9">
        <w:rPr>
          <w:lang w:val="fr-FR"/>
        </w:rPr>
        <w:t>17.</w:t>
      </w:r>
      <w:r w:rsidR="00885488" w:rsidRPr="00B779A9">
        <w:rPr>
          <w:lang w:val="fr-FR"/>
        </w:rPr>
        <w:t xml:space="preserve"> De beata virgine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BC2E91">
        <w:rPr>
          <w:rStyle w:val="Incipit"/>
          <w:lang w:val="fr-FR"/>
        </w:rPr>
        <w:t>Alleluia sancta dei</w:t>
      </w:r>
      <w:r w:rsidR="00885488" w:rsidRPr="00B779A9">
        <w:rPr>
          <w:lang w:val="fr-FR"/>
        </w:rPr>
        <w:t xml:space="preserve">. </w:t>
      </w:r>
      <w:r w:rsidR="003525EF" w:rsidRPr="00B779A9">
        <w:rPr>
          <w:lang w:val="fr-FR"/>
        </w:rPr>
        <w:t xml:space="preserve">[BD] </w:t>
      </w:r>
      <w:r w:rsidR="005F6F99" w:rsidRPr="00BC2E91">
        <w:rPr>
          <w:rStyle w:val="Incipit"/>
          <w:lang w:val="fr-FR"/>
        </w:rPr>
        <w:t>Benedicamus</w:t>
      </w:r>
      <w:r w:rsidR="003525EF" w:rsidRPr="00B779A9">
        <w:rPr>
          <w:lang w:val="fr-FR"/>
        </w:rPr>
        <w:t xml:space="preserve"> cum</w:t>
      </w:r>
      <w:r w:rsidR="00885488" w:rsidRPr="00B779A9">
        <w:rPr>
          <w:lang w:val="fr-FR"/>
        </w:rPr>
        <w:t xml:space="preserve"> tribus alleluia.</w:t>
      </w:r>
    </w:p>
    <w:p w:rsidR="00885488" w:rsidRPr="00234396" w:rsidRDefault="00FC28FD" w:rsidP="00415109">
      <w:pPr>
        <w:rPr>
          <w:lang w:val="en-US"/>
        </w:rPr>
      </w:pPr>
      <w:r w:rsidRPr="00234396">
        <w:rPr>
          <w:rStyle w:val="Time1"/>
          <w:lang w:val="en-US"/>
        </w:rPr>
        <w:t>Ad primam</w:t>
      </w:r>
      <w:r w:rsidR="00885488" w:rsidRPr="00234396">
        <w:rPr>
          <w:lang w:val="en-US"/>
        </w:rPr>
        <w:t xml:space="preserve"> AN </w:t>
      </w:r>
      <w:r w:rsidR="00885488" w:rsidRPr="00234396">
        <w:rPr>
          <w:rStyle w:val="Incipit"/>
          <w:lang w:val="en-US"/>
        </w:rPr>
        <w:t xml:space="preserve">Oportet me </w:t>
      </w:r>
      <w:r w:rsidR="002C716F" w:rsidRPr="00234396">
        <w:rPr>
          <w:rStyle w:val="Incipit"/>
          <w:lang w:val="en-US"/>
        </w:rPr>
        <w:t>|</w:t>
      </w:r>
      <w:r w:rsidR="00885488" w:rsidRPr="00234396">
        <w:rPr>
          <w:rStyle w:val="Incipit"/>
          <w:lang w:val="en-US"/>
        </w:rPr>
        <w:t>Laureatum</w:t>
      </w:r>
      <w:r w:rsidR="002C716F" w:rsidRPr="00234396">
        <w:rPr>
          <w:rStyle w:val="Incipit"/>
          <w:lang w:val="en-US"/>
        </w:rPr>
        <w:t>::Lauriacum|</w:t>
      </w:r>
      <w:r w:rsidR="00885488" w:rsidRPr="00234396">
        <w:rPr>
          <w:rStyle w:val="Incipit"/>
          <w:lang w:val="en-US"/>
        </w:rPr>
        <w:t xml:space="preserve"> ire</w:t>
      </w:r>
      <w:r w:rsidR="00DD1415" w:rsidRPr="00234396">
        <w:rPr>
          <w:lang w:val="en-US"/>
        </w:rPr>
        <w:t>@107.</w:t>
      </w:r>
    </w:p>
    <w:p w:rsidR="00885488" w:rsidRPr="00234396" w:rsidRDefault="00885488" w:rsidP="00415109">
      <w:pPr>
        <w:rPr>
          <w:lang w:val="en-US"/>
        </w:rPr>
      </w:pPr>
      <w:r w:rsidRPr="00234396">
        <w:rPr>
          <w:lang w:val="en-US"/>
        </w:rPr>
        <w:t xml:space="preserve">Hac die post primam cantetur </w:t>
      </w:r>
      <w:r w:rsidRPr="00234396">
        <w:rPr>
          <w:rStyle w:val="Time1"/>
          <w:lang w:val="en-US"/>
        </w:rPr>
        <w:t>officium</w:t>
      </w:r>
      <w:r w:rsidRPr="00234396">
        <w:rPr>
          <w:lang w:val="en-US"/>
        </w:rPr>
        <w:t xml:space="preserve"> in </w:t>
      </w:r>
      <w:r w:rsidRPr="00234396">
        <w:rPr>
          <w:rStyle w:val="Ort"/>
          <w:lang w:val="en-US"/>
        </w:rPr>
        <w:t>choro</w:t>
      </w:r>
      <w:r w:rsidRPr="00234396">
        <w:rPr>
          <w:lang w:val="en-US"/>
        </w:rPr>
        <w:t xml:space="preserve"> de sancto Floriano. IN </w:t>
      </w:r>
      <w:r w:rsidRPr="005B472A">
        <w:rPr>
          <w:rStyle w:val="Incipit"/>
          <w:lang w:val="en-US"/>
        </w:rPr>
        <w:t>Sancti</w:t>
      </w:r>
      <w:r w:rsidR="005A362F" w:rsidRPr="005B472A">
        <w:rPr>
          <w:rStyle w:val="Incipit"/>
          <w:lang w:val="en-US"/>
        </w:rPr>
        <w:t xml:space="preserve"> </w:t>
      </w:r>
      <w:r w:rsidRPr="005B472A">
        <w:rPr>
          <w:rStyle w:val="Incipit"/>
          <w:lang w:val="en-US"/>
        </w:rPr>
        <w:t>tui</w:t>
      </w:r>
      <w:r w:rsidR="005A362F" w:rsidRPr="005B472A">
        <w:rPr>
          <w:rStyle w:val="Incipit"/>
          <w:lang w:val="en-US"/>
        </w:rPr>
        <w:t xml:space="preserve"> </w:t>
      </w:r>
      <w:r w:rsidRPr="005B472A">
        <w:rPr>
          <w:rStyle w:val="Incipit"/>
          <w:lang w:val="en-US"/>
        </w:rPr>
        <w:t>(260v)</w:t>
      </w:r>
      <w:r w:rsidR="005A362F" w:rsidRPr="005B472A">
        <w:rPr>
          <w:rStyle w:val="Incipit"/>
          <w:lang w:val="en-US"/>
        </w:rPr>
        <w:t xml:space="preserve"> </w:t>
      </w:r>
      <w:r w:rsidRPr="005B472A">
        <w:rPr>
          <w:rStyle w:val="Incipit"/>
          <w:lang w:val="en-US"/>
        </w:rPr>
        <w:t>domine</w:t>
      </w:r>
      <w:r w:rsidR="00DD1415" w:rsidRPr="0088397B">
        <w:rPr>
          <w:lang w:val="en-US"/>
        </w:rPr>
        <w:t>@</w:t>
      </w:r>
      <w:r w:rsidR="00DD1415" w:rsidRPr="00234396">
        <w:rPr>
          <w:lang w:val="en-US"/>
        </w:rPr>
        <w:t>151.</w:t>
      </w:r>
      <w:r w:rsidRPr="00234396">
        <w:rPr>
          <w:lang w:val="en-US"/>
        </w:rPr>
        <w:t xml:space="preserve"> </w:t>
      </w:r>
      <w:r w:rsidR="00A86A7A" w:rsidRPr="00234396">
        <w:rPr>
          <w:lang w:val="en-US"/>
        </w:rPr>
        <w:t xml:space="preserve">[KY] </w:t>
      </w:r>
      <w:r w:rsidR="00A86A7A" w:rsidRPr="00234396">
        <w:rPr>
          <w:rStyle w:val="Incipit"/>
          <w:lang w:val="en-US"/>
        </w:rPr>
        <w:t>Kyrie</w:t>
      </w:r>
      <w:r w:rsidR="00A86A7A" w:rsidRPr="00234396">
        <w:rPr>
          <w:lang w:val="en-US"/>
        </w:rPr>
        <w:t xml:space="preserve"> et [SA] </w:t>
      </w:r>
      <w:r w:rsidR="00A86A7A" w:rsidRPr="00234396">
        <w:rPr>
          <w:rStyle w:val="Incipit"/>
          <w:lang w:val="en-US"/>
        </w:rPr>
        <w:t>Sanctus</w:t>
      </w:r>
      <w:r w:rsidR="00A86A7A" w:rsidRPr="00234396">
        <w:rPr>
          <w:lang w:val="en-US"/>
        </w:rPr>
        <w:t xml:space="preserve"> </w:t>
      </w:r>
      <w:r w:rsidRPr="00234396">
        <w:rPr>
          <w:lang w:val="en-US"/>
        </w:rPr>
        <w:t xml:space="preserve">paschaliter. </w:t>
      </w:r>
      <w:r w:rsidRPr="00B779A9">
        <w:rPr>
          <w:lang w:val="pt-PT"/>
        </w:rPr>
        <w:t>Unum tantum AL</w:t>
      </w:r>
      <w:r w:rsidR="00A86A7A" w:rsidRPr="00B779A9">
        <w:rPr>
          <w:lang w:val="pt-PT"/>
        </w:rPr>
        <w:t>V</w:t>
      </w:r>
      <w:r w:rsidRPr="00B779A9">
        <w:rPr>
          <w:lang w:val="pt-PT"/>
        </w:rPr>
        <w:t xml:space="preserve"> </w:t>
      </w:r>
      <w:r w:rsidRPr="005A362F">
        <w:rPr>
          <w:rStyle w:val="Incipit"/>
          <w:lang w:val="pt-PT"/>
        </w:rPr>
        <w:t>Adesto</w:t>
      </w:r>
      <w:r w:rsidR="005A362F" w:rsidRPr="00BE7D55">
        <w:rPr>
          <w:i/>
          <w:lang w:val="pt-PT"/>
        </w:rPr>
        <w:t xml:space="preserve"> </w:t>
      </w:r>
      <w:r w:rsidR="008060A3" w:rsidRPr="005A362F">
        <w:rPr>
          <w:rStyle w:val="Incipit"/>
          <w:lang w:val="pt-PT"/>
        </w:rPr>
        <w:t>voti</w:t>
      </w:r>
      <w:r w:rsidRPr="005A362F">
        <w:rPr>
          <w:rStyle w:val="Incipit"/>
          <w:lang w:val="pt-PT"/>
        </w:rPr>
        <w:t>s</w:t>
      </w:r>
      <w:r w:rsidR="005A362F" w:rsidRPr="00BE7D55">
        <w:rPr>
          <w:i/>
          <w:lang w:val="pt-PT"/>
        </w:rPr>
        <w:t xml:space="preserve"> </w:t>
      </w:r>
      <w:r w:rsidRPr="005A362F">
        <w:rPr>
          <w:rStyle w:val="Incipit"/>
          <w:lang w:val="pt-PT"/>
        </w:rPr>
        <w:t>ecclesiae</w:t>
      </w:r>
      <w:r w:rsidR="00DD1415">
        <w:rPr>
          <w:lang w:val="pt-PT"/>
        </w:rPr>
        <w:t>@</w:t>
      </w:r>
      <w:r w:rsidR="00DD1415" w:rsidRPr="00B779A9">
        <w:rPr>
          <w:lang w:val="pt-PT"/>
        </w:rPr>
        <w:t>156.</w:t>
      </w:r>
      <w:r w:rsidRPr="00B779A9">
        <w:rPr>
          <w:lang w:val="pt-PT"/>
        </w:rPr>
        <w:t xml:space="preserve"> SE </w:t>
      </w:r>
      <w:r w:rsidR="000F4FB4" w:rsidRPr="005A362F">
        <w:rPr>
          <w:rStyle w:val="Incipit"/>
          <w:lang w:val="pt-PT"/>
        </w:rPr>
        <w:t>Salve</w:t>
      </w:r>
      <w:r w:rsidR="005A362F" w:rsidRPr="00BE7D55">
        <w:rPr>
          <w:i/>
          <w:lang w:val="pt-PT"/>
        </w:rPr>
        <w:t xml:space="preserve"> </w:t>
      </w:r>
      <w:r w:rsidRPr="005A362F">
        <w:rPr>
          <w:rStyle w:val="Incipit"/>
          <w:lang w:val="pt-PT"/>
        </w:rPr>
        <w:t>martyr</w:t>
      </w:r>
      <w:r w:rsidR="005A362F" w:rsidRPr="00BE7D55">
        <w:rPr>
          <w:i/>
          <w:lang w:val="pt-PT"/>
        </w:rPr>
        <w:t xml:space="preserve"> </w:t>
      </w:r>
      <w:r w:rsidRPr="005A362F">
        <w:rPr>
          <w:rStyle w:val="Incipit"/>
          <w:lang w:val="pt-PT"/>
        </w:rPr>
        <w:t>gloriose</w:t>
      </w:r>
      <w:r w:rsidR="00DD1415">
        <w:rPr>
          <w:lang w:val="pt-PT"/>
        </w:rPr>
        <w:t>@</w:t>
      </w:r>
      <w:r w:rsidR="00DD1415" w:rsidRPr="00B779A9">
        <w:rPr>
          <w:lang w:val="pt-PT"/>
        </w:rPr>
        <w:t>261.</w:t>
      </w:r>
      <w:r w:rsidRPr="00B779A9">
        <w:rPr>
          <w:lang w:val="pt-PT"/>
        </w:rPr>
        <w:t xml:space="preserve"> </w:t>
      </w:r>
      <w:r w:rsidRPr="00234396">
        <w:rPr>
          <w:lang w:val="en-US"/>
        </w:rPr>
        <w:t xml:space="preserve">OF </w:t>
      </w:r>
      <w:r w:rsidRPr="00234396">
        <w:rPr>
          <w:rStyle w:val="Incipit"/>
          <w:lang w:val="en-US"/>
        </w:rPr>
        <w:t>Confitebuntur</w:t>
      </w:r>
      <w:r w:rsidR="005A362F" w:rsidRPr="00234396">
        <w:rPr>
          <w:i/>
          <w:lang w:val="en-US"/>
        </w:rPr>
        <w:t xml:space="preserve"> </w:t>
      </w:r>
      <w:r w:rsidRPr="00234396">
        <w:rPr>
          <w:rStyle w:val="Incipit"/>
          <w:lang w:val="en-US"/>
        </w:rPr>
        <w:t>caeli</w:t>
      </w:r>
      <w:r w:rsidR="00DD1415" w:rsidRPr="00234396">
        <w:rPr>
          <w:lang w:val="en-US"/>
        </w:rPr>
        <w:t>@151.</w:t>
      </w:r>
      <w:r w:rsidRPr="00234396">
        <w:rPr>
          <w:lang w:val="en-US"/>
        </w:rPr>
        <w:t xml:space="preserve"> CO </w:t>
      </w:r>
      <w:r w:rsidRPr="00234396">
        <w:rPr>
          <w:rStyle w:val="Incipit"/>
          <w:lang w:val="en-US"/>
        </w:rPr>
        <w:t>Gaudete</w:t>
      </w:r>
      <w:r w:rsidR="005A362F" w:rsidRPr="00234396">
        <w:rPr>
          <w:i/>
          <w:lang w:val="en-US"/>
        </w:rPr>
        <w:t xml:space="preserve"> </w:t>
      </w:r>
      <w:r w:rsidRPr="00234396">
        <w:rPr>
          <w:rStyle w:val="Incipit"/>
          <w:lang w:val="en-US"/>
        </w:rPr>
        <w:t>iusti</w:t>
      </w:r>
      <w:r w:rsidR="005A362F" w:rsidRPr="00234396">
        <w:rPr>
          <w:i/>
          <w:lang w:val="en-US"/>
        </w:rPr>
        <w:t xml:space="preserve"> </w:t>
      </w:r>
      <w:r w:rsidRPr="00234396">
        <w:rPr>
          <w:rStyle w:val="Incipit"/>
          <w:lang w:val="en-US"/>
        </w:rPr>
        <w:t>in</w:t>
      </w:r>
      <w:r w:rsidR="005A362F" w:rsidRPr="00234396">
        <w:rPr>
          <w:i/>
          <w:lang w:val="en-US"/>
        </w:rPr>
        <w:t xml:space="preserve"> </w:t>
      </w:r>
      <w:r w:rsidRPr="00234396">
        <w:rPr>
          <w:rStyle w:val="Incipit"/>
          <w:lang w:val="en-US"/>
        </w:rPr>
        <w:t>domino</w:t>
      </w:r>
      <w:r w:rsidR="00DD1415" w:rsidRPr="00234396">
        <w:rPr>
          <w:lang w:val="en-US"/>
        </w:rPr>
        <w:t>@151.</w:t>
      </w:r>
      <w:r w:rsidRPr="00234396">
        <w:rPr>
          <w:lang w:val="en-US"/>
        </w:rPr>
        <w:t xml:space="preserve"> Usque ad </w:t>
      </w:r>
      <w:r w:rsidR="001B7479" w:rsidRPr="00234396">
        <w:rPr>
          <w:lang w:val="en-US"/>
        </w:rPr>
        <w:t>elevatio</w:t>
      </w:r>
      <w:r w:rsidRPr="00234396">
        <w:rPr>
          <w:lang w:val="en-US"/>
        </w:rPr>
        <w:t>nem cantetur.</w:t>
      </w:r>
    </w:p>
    <w:p w:rsidR="00885488" w:rsidRPr="00234396" w:rsidRDefault="00FC28FD" w:rsidP="00415109">
      <w:pPr>
        <w:rPr>
          <w:lang w:val="en-US"/>
        </w:rPr>
      </w:pPr>
      <w:r w:rsidRPr="00234396">
        <w:rPr>
          <w:rStyle w:val="Time1"/>
          <w:lang w:val="en-US"/>
        </w:rPr>
        <w:lastRenderedPageBreak/>
        <w:t>Ad tertiam</w:t>
      </w:r>
      <w:r w:rsidR="00885488" w:rsidRPr="00234396">
        <w:rPr>
          <w:lang w:val="en-US"/>
        </w:rPr>
        <w:t xml:space="preserve"> AN </w:t>
      </w:r>
      <w:r w:rsidR="00885488" w:rsidRPr="00234396">
        <w:rPr>
          <w:rStyle w:val="Incipit"/>
          <w:lang w:val="en-US"/>
        </w:rPr>
        <w:t>Aquilinus veniens</w:t>
      </w:r>
      <w:r w:rsidR="00885488" w:rsidRPr="00234396">
        <w:rPr>
          <w:lang w:val="en-US"/>
        </w:rPr>
        <w:t>.</w:t>
      </w:r>
    </w:p>
    <w:p w:rsidR="00885488" w:rsidRPr="00234396" w:rsidRDefault="00FC28FD" w:rsidP="00415109">
      <w:pPr>
        <w:rPr>
          <w:lang w:val="it-IT"/>
        </w:rPr>
      </w:pPr>
      <w:r w:rsidRPr="00BC2E91">
        <w:rPr>
          <w:rStyle w:val="Time1"/>
          <w:lang w:val="en-US"/>
        </w:rPr>
        <w:t>Ad summum officium</w:t>
      </w:r>
      <w:r w:rsidR="00885488">
        <w:rPr>
          <w:lang w:val="en-US"/>
        </w:rPr>
        <w:t xml:space="preserve"> IN </w:t>
      </w:r>
      <w:r w:rsidR="00885488" w:rsidRPr="005A362F">
        <w:rPr>
          <w:rStyle w:val="Incipit"/>
          <w:lang w:val="en-US"/>
        </w:rPr>
        <w:t>Sancti</w:t>
      </w:r>
      <w:r w:rsidR="005A362F" w:rsidRPr="00BE7D55">
        <w:rPr>
          <w:i/>
          <w:lang w:val="en-US"/>
        </w:rPr>
        <w:t xml:space="preserve"> </w:t>
      </w:r>
      <w:r w:rsidR="00885488" w:rsidRPr="005A362F">
        <w:rPr>
          <w:rStyle w:val="Incipit"/>
          <w:lang w:val="en-US"/>
        </w:rPr>
        <w:t>tui</w:t>
      </w:r>
      <w:r w:rsidR="00DD1415">
        <w:rPr>
          <w:lang w:val="en-US"/>
        </w:rPr>
        <w:t>@151.</w:t>
      </w:r>
      <w:r w:rsidR="00885488">
        <w:rPr>
          <w:lang w:val="en-US"/>
        </w:rPr>
        <w:t xml:space="preserve"> </w:t>
      </w:r>
      <w:r w:rsidR="00885488" w:rsidRPr="00234396">
        <w:rPr>
          <w:lang w:val="it-IT"/>
        </w:rPr>
        <w:t>Secundum AL</w:t>
      </w:r>
      <w:r w:rsidR="00A86A7A" w:rsidRPr="00234396">
        <w:rPr>
          <w:lang w:val="it-IT"/>
        </w:rPr>
        <w:t>V</w:t>
      </w:r>
      <w:r w:rsidR="00885488" w:rsidRPr="00234396">
        <w:rPr>
          <w:lang w:val="it-IT"/>
        </w:rPr>
        <w:t xml:space="preserve"> </w:t>
      </w:r>
      <w:r w:rsidR="00885488" w:rsidRPr="00234396">
        <w:rPr>
          <w:rStyle w:val="Incipit"/>
          <w:lang w:val="it-IT"/>
        </w:rPr>
        <w:t>Christus</w:t>
      </w:r>
      <w:r w:rsidR="005A362F" w:rsidRPr="00234396">
        <w:rPr>
          <w:i/>
          <w:lang w:val="it-IT"/>
        </w:rPr>
        <w:t xml:space="preserve"> </w:t>
      </w:r>
      <w:r w:rsidR="00885488" w:rsidRPr="00234396">
        <w:rPr>
          <w:rStyle w:val="Incipit"/>
          <w:lang w:val="it-IT"/>
        </w:rPr>
        <w:t>resurgens</w:t>
      </w:r>
      <w:r w:rsidR="00DD1415" w:rsidRPr="00234396">
        <w:rPr>
          <w:lang w:val="it-IT"/>
        </w:rPr>
        <w:t>@139.</w:t>
      </w:r>
      <w:r w:rsidR="00885488" w:rsidRPr="00234396">
        <w:rPr>
          <w:lang w:val="it-IT"/>
        </w:rPr>
        <w:t xml:space="preserve"> Reliqua per totum ut in officio priori.</w:t>
      </w:r>
    </w:p>
    <w:p w:rsidR="00885488" w:rsidRPr="00234396" w:rsidRDefault="00FC28FD" w:rsidP="00415109">
      <w:pPr>
        <w:rPr>
          <w:lang w:val="pt-PT"/>
        </w:rPr>
      </w:pPr>
      <w:r w:rsidRPr="00234396">
        <w:rPr>
          <w:rStyle w:val="Time1"/>
          <w:lang w:val="pt-PT"/>
        </w:rPr>
        <w:t>Ad sextam</w:t>
      </w:r>
      <w:r w:rsidR="00885488" w:rsidRPr="00234396">
        <w:rPr>
          <w:lang w:val="pt-PT"/>
        </w:rPr>
        <w:t xml:space="preserve"> AN </w:t>
      </w:r>
      <w:r w:rsidR="00885488" w:rsidRPr="00234396">
        <w:rPr>
          <w:rStyle w:val="Incipit"/>
          <w:lang w:val="pt-PT"/>
        </w:rPr>
        <w:t>Cum autem audisset sanctus</w:t>
      </w:r>
      <w:r w:rsidR="00DD1415" w:rsidRPr="00234396">
        <w:rPr>
          <w:lang w:val="pt-PT"/>
        </w:rPr>
        <w:t>@107.</w:t>
      </w:r>
    </w:p>
    <w:p w:rsidR="00885488" w:rsidRPr="00234396" w:rsidRDefault="00FC28FD" w:rsidP="00415109">
      <w:pPr>
        <w:rPr>
          <w:lang w:val="pt-PT"/>
        </w:rPr>
      </w:pPr>
      <w:r w:rsidRPr="00234396">
        <w:rPr>
          <w:rStyle w:val="Time1"/>
          <w:lang w:val="pt-PT"/>
        </w:rPr>
        <w:t>Ad nonam</w:t>
      </w:r>
      <w:r w:rsidR="00885488" w:rsidRPr="00234396">
        <w:rPr>
          <w:lang w:val="pt-PT"/>
        </w:rPr>
        <w:t xml:space="preserve"> AN </w:t>
      </w:r>
      <w:r w:rsidR="00885488" w:rsidRPr="00234396">
        <w:rPr>
          <w:rStyle w:val="Incipit"/>
          <w:lang w:val="pt-PT"/>
        </w:rPr>
        <w:t>Iterum iterumque caesus</w:t>
      </w:r>
      <w:r w:rsidR="00DD1415" w:rsidRPr="00234396">
        <w:rPr>
          <w:lang w:val="pt-PT"/>
        </w:rPr>
        <w:t>@107.</w:t>
      </w:r>
    </w:p>
    <w:p w:rsidR="00885488" w:rsidRPr="00B779A9" w:rsidRDefault="00FC28FD" w:rsidP="00415109">
      <w:pPr>
        <w:rPr>
          <w:lang w:val="fr-FR"/>
        </w:rPr>
      </w:pPr>
      <w:r w:rsidRPr="00BC2E91">
        <w:rPr>
          <w:rStyle w:val="Time1"/>
          <w:lang w:val="pt-PT"/>
        </w:rPr>
        <w:t>Ad secundas vesperas</w:t>
      </w:r>
      <w:r w:rsidR="00885488" w:rsidRPr="00B779A9">
        <w:rPr>
          <w:lang w:val="pt-PT"/>
        </w:rPr>
        <w:t xml:space="preserve"> AN </w:t>
      </w:r>
      <w:r w:rsidR="00885488" w:rsidRPr="00BC2E91">
        <w:rPr>
          <w:rStyle w:val="Incipit"/>
          <w:lang w:val="pt-PT"/>
        </w:rPr>
        <w:t xml:space="preserve">Oportet me </w:t>
      </w:r>
      <w:r w:rsidR="009628D9" w:rsidRPr="00BC2E91">
        <w:rPr>
          <w:rStyle w:val="Incipit"/>
          <w:lang w:val="pt-PT"/>
        </w:rPr>
        <w:t>|</w:t>
      </w:r>
      <w:r w:rsidR="00885488" w:rsidRPr="00BC2E91">
        <w:rPr>
          <w:rStyle w:val="Incipit"/>
          <w:lang w:val="pt-PT"/>
        </w:rPr>
        <w:t>Lauriatum</w:t>
      </w:r>
      <w:r w:rsidR="009628D9" w:rsidRPr="00BC2E91">
        <w:rPr>
          <w:rStyle w:val="Incipit"/>
          <w:lang w:val="pt-PT"/>
        </w:rPr>
        <w:t>::Lauriacum|</w:t>
      </w:r>
      <w:r w:rsidR="00885488" w:rsidRPr="00BC2E91">
        <w:rPr>
          <w:rStyle w:val="Incipit"/>
          <w:lang w:val="pt-PT"/>
        </w:rPr>
        <w:t xml:space="preserve"> ire</w:t>
      </w:r>
      <w:r w:rsidR="00A86A7A" w:rsidRPr="00B779A9">
        <w:rPr>
          <w:lang w:val="pt-PT"/>
        </w:rPr>
        <w:t xml:space="preserve"> cum reliquis quatt</w:t>
      </w:r>
      <w:r w:rsidR="00885488" w:rsidRPr="00B779A9">
        <w:rPr>
          <w:lang w:val="pt-PT"/>
        </w:rPr>
        <w:t>u</w:t>
      </w:r>
      <w:r w:rsidR="00A86A7A" w:rsidRPr="00B779A9">
        <w:rPr>
          <w:lang w:val="pt-PT"/>
        </w:rPr>
        <w:t>o</w:t>
      </w:r>
      <w:r w:rsidR="00885488" w:rsidRPr="00B779A9">
        <w:rPr>
          <w:lang w:val="pt-PT"/>
        </w:rPr>
        <w:t xml:space="preserve">r. </w:t>
      </w:r>
      <w:r w:rsidR="00885488" w:rsidRPr="00B779A9">
        <w:rPr>
          <w:lang w:val="fr-FR"/>
        </w:rPr>
        <w:t xml:space="preserve">PS </w:t>
      </w:r>
      <w:r w:rsidR="00885488" w:rsidRPr="00BC2E91">
        <w:rPr>
          <w:rStyle w:val="Incipit"/>
          <w:lang w:val="fr-FR"/>
        </w:rPr>
        <w:t>Dixit dominus</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 xml:space="preserve">Beatus </w:t>
      </w:r>
      <w:r w:rsidR="00C31823" w:rsidRPr="00BC2E91">
        <w:rPr>
          <w:rStyle w:val="Incipit"/>
          <w:lang w:val="fr-FR"/>
        </w:rPr>
        <w:t>vir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 xml:space="preserve">In </w:t>
      </w:r>
      <w:r w:rsidR="009772E9" w:rsidRPr="00BC2E91">
        <w:rPr>
          <w:rStyle w:val="Incipit"/>
          <w:lang w:val="fr-FR"/>
        </w:rPr>
        <w:t>conv</w:t>
      </w:r>
      <w:r w:rsidR="00885488" w:rsidRPr="00BC2E91">
        <w:rPr>
          <w:rStyle w:val="Incipit"/>
          <w:lang w:val="fr-FR"/>
        </w:rPr>
        <w:t>ertendo</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Eripe me domine</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Lauda Hierusalem dominum</w:t>
      </w:r>
      <w:r w:rsidR="00885488" w:rsidRPr="00B779A9">
        <w:rPr>
          <w:lang w:val="fr-FR"/>
        </w:rPr>
        <w:t xml:space="preserve">. HY </w:t>
      </w:r>
      <w:r w:rsidR="00382E22" w:rsidRPr="00BC2E91">
        <w:rPr>
          <w:rStyle w:val="Incipit"/>
          <w:lang w:val="fr-FR"/>
        </w:rPr>
        <w:t>Laet</w:t>
      </w:r>
      <w:r w:rsidR="00885488" w:rsidRPr="00BC2E91">
        <w:rPr>
          <w:rStyle w:val="Incipit"/>
          <w:lang w:val="fr-FR"/>
        </w:rPr>
        <w:t>e colant christiani festum</w:t>
      </w:r>
      <w:r w:rsidR="00885488" w:rsidRPr="00B779A9">
        <w:rPr>
          <w:lang w:val="fr-FR"/>
        </w:rPr>
        <w:t xml:space="preserve">. VS </w:t>
      </w:r>
      <w:r w:rsidR="00885488" w:rsidRPr="00BC2E91">
        <w:rPr>
          <w:rStyle w:val="Incipit"/>
          <w:lang w:val="fr-FR"/>
        </w:rPr>
        <w:t>Iustorum animae</w:t>
      </w:r>
      <w:r w:rsidR="00885488" w:rsidRPr="00B779A9">
        <w:rPr>
          <w:lang w:val="fr-FR"/>
        </w:rPr>
        <w:t xml:space="preserve">. AM </w:t>
      </w:r>
      <w:r w:rsidR="00885488" w:rsidRPr="00BC2E91">
        <w:rPr>
          <w:rStyle w:val="Incipit"/>
          <w:lang w:val="fr-FR"/>
        </w:rPr>
        <w:t>Dum aeternae diei aurora</w:t>
      </w:r>
      <w:r w:rsidR="00885488" w:rsidRPr="00B779A9">
        <w:rPr>
          <w:lang w:val="fr-FR"/>
        </w:rPr>
        <w:t xml:space="preserve"> ex </w:t>
      </w:r>
      <w:r w:rsidR="00885488" w:rsidRPr="00BC2E91">
        <w:rPr>
          <w:rStyle w:val="Funktion"/>
          <w:lang w:val="fr-FR"/>
        </w:rPr>
        <w:t>minori</w:t>
      </w:r>
      <w:r w:rsidR="009628D9" w:rsidRPr="00BC2E91">
        <w:rPr>
          <w:rStyle w:val="Funktion"/>
          <w:lang w:val="fr-FR"/>
        </w:rPr>
        <w:t xml:space="preserve"> [antiphonario]</w:t>
      </w:r>
      <w:r w:rsidR="00885488" w:rsidRPr="00B779A9">
        <w:rPr>
          <w:lang w:val="fr-FR"/>
        </w:rPr>
        <w:t xml:space="preserve"> 108 ex </w:t>
      </w:r>
      <w:r w:rsidR="00885488" w:rsidRPr="00BC2E91">
        <w:rPr>
          <w:rStyle w:val="Funktion"/>
          <w:lang w:val="fr-FR"/>
        </w:rPr>
        <w:t>summo antiphonario</w:t>
      </w:r>
      <w:r w:rsidR="00DD1415">
        <w:rPr>
          <w:lang w:val="fr-FR"/>
        </w:rPr>
        <w:t>@</w:t>
      </w:r>
      <w:r w:rsidR="00DD1415" w:rsidRPr="00B779A9">
        <w:rPr>
          <w:lang w:val="fr-FR"/>
        </w:rPr>
        <w:t>131.</w:t>
      </w:r>
      <w:r w:rsidR="00885488" w:rsidRPr="00B779A9">
        <w:rPr>
          <w:lang w:val="fr-FR"/>
        </w:rPr>
        <w:t xml:space="preserve"> </w:t>
      </w:r>
      <w:r w:rsidR="009628D9">
        <w:rPr>
          <w:lang w:val="fr-FR"/>
        </w:rPr>
        <w:t>Suffragium d</w:t>
      </w:r>
      <w:r w:rsidR="00885488" w:rsidRPr="00B779A9">
        <w:rPr>
          <w:lang w:val="fr-FR"/>
        </w:rPr>
        <w:t xml:space="preserve">e resurrectione </w:t>
      </w:r>
      <w:r w:rsidR="009628D9">
        <w:rPr>
          <w:lang w:val="fr-FR"/>
        </w:rPr>
        <w:t>[</w:t>
      </w:r>
      <w:r w:rsidR="00885488" w:rsidRPr="00B779A9">
        <w:rPr>
          <w:lang w:val="fr-FR"/>
        </w:rPr>
        <w:t>AC</w:t>
      </w:r>
      <w:r w:rsidR="009628D9">
        <w:rPr>
          <w:lang w:val="fr-FR"/>
        </w:rPr>
        <w:t>]</w:t>
      </w:r>
      <w:r w:rsidR="00885488" w:rsidRPr="00B779A9">
        <w:rPr>
          <w:lang w:val="fr-FR"/>
        </w:rPr>
        <w:t xml:space="preserve"> </w:t>
      </w:r>
      <w:r w:rsidR="00885488" w:rsidRPr="00BC2E91">
        <w:rPr>
          <w:rStyle w:val="Incipit"/>
          <w:lang w:val="fr-FR"/>
        </w:rPr>
        <w:t>Surrexit Christus et illuxit</w:t>
      </w:r>
      <w:r w:rsidR="00DD1415">
        <w:rPr>
          <w:lang w:val="fr-FR"/>
        </w:rPr>
        <w:t>@</w:t>
      </w:r>
      <w:r w:rsidR="00DD1415" w:rsidRPr="00B779A9">
        <w:rPr>
          <w:lang w:val="fr-FR"/>
        </w:rPr>
        <w:t>17.</w:t>
      </w:r>
      <w:r w:rsidR="00885488" w:rsidRPr="00B779A9">
        <w:rPr>
          <w:lang w:val="fr-FR"/>
        </w:rPr>
        <w:t xml:space="preserve"> De beata virgine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BC2E91">
        <w:rPr>
          <w:rStyle w:val="Incipit"/>
          <w:lang w:val="fr-FR"/>
        </w:rPr>
        <w:t>Alleluia sancta dei</w:t>
      </w:r>
      <w:r w:rsidR="00885488" w:rsidRPr="00B779A9">
        <w:rPr>
          <w:lang w:val="fr-FR"/>
        </w:rPr>
        <w:t xml:space="preserve">. </w:t>
      </w:r>
      <w:r w:rsidR="003525EF" w:rsidRPr="00B779A9">
        <w:rPr>
          <w:lang w:val="fr-FR"/>
        </w:rPr>
        <w:t xml:space="preserve">[BD] </w:t>
      </w:r>
      <w:r w:rsidR="005F6F99" w:rsidRPr="00BC2E91">
        <w:rPr>
          <w:rStyle w:val="Incipit"/>
          <w:lang w:val="fr-FR"/>
        </w:rPr>
        <w:t>Benedicamus</w:t>
      </w:r>
      <w:r w:rsidR="003525EF" w:rsidRPr="00B779A9">
        <w:rPr>
          <w:lang w:val="fr-FR"/>
        </w:rPr>
        <w:t xml:space="preserve"> cum</w:t>
      </w:r>
      <w:r w:rsidR="00885488" w:rsidRPr="00B779A9">
        <w:rPr>
          <w:lang w:val="fr-FR"/>
        </w:rPr>
        <w:t xml:space="preserve"> tribus alleluia </w:t>
      </w:r>
      <w:r w:rsidR="0086266C">
        <w:rPr>
          <w:lang w:val="fr-FR"/>
        </w:rPr>
        <w:t>sollemn</w:t>
      </w:r>
      <w:r w:rsidR="00885488" w:rsidRPr="00B779A9">
        <w:rPr>
          <w:lang w:val="fr-FR"/>
        </w:rPr>
        <w:t>iter.</w:t>
      </w:r>
    </w:p>
    <w:p w:rsidR="00885488" w:rsidRPr="00BC2E91" w:rsidRDefault="009628D9" w:rsidP="00415109">
      <w:pPr>
        <w:pStyle w:val="berschrift1"/>
        <w:rPr>
          <w:lang w:val="fr-FR"/>
        </w:rPr>
      </w:pPr>
      <w:r w:rsidRPr="00BC2E91">
        <w:rPr>
          <w:lang w:val="fr-FR"/>
        </w:rPr>
        <w:t xml:space="preserve">(261r) </w:t>
      </w:r>
      <w:r w:rsidR="00885488" w:rsidRPr="00BC2E91">
        <w:rPr>
          <w:lang w:val="fr-FR"/>
        </w:rPr>
        <w:t>DOMINICA QUARTA PASCHAE</w:t>
      </w:r>
    </w:p>
    <w:p w:rsidR="00885488" w:rsidRPr="00B779A9" w:rsidRDefault="00FC28FD" w:rsidP="00415109">
      <w:pPr>
        <w:rPr>
          <w:lang w:val="pt-PT"/>
        </w:rPr>
      </w:pPr>
      <w:r w:rsidRPr="00BC2E91">
        <w:rPr>
          <w:rStyle w:val="Time1"/>
          <w:lang w:val="en-US"/>
        </w:rPr>
        <w:t>Ad vesperas</w:t>
      </w:r>
      <w:r w:rsidR="00885488" w:rsidRPr="00BC2E91">
        <w:rPr>
          <w:lang w:val="en-US"/>
        </w:rPr>
        <w:t xml:space="preserve"> AN </w:t>
      </w:r>
      <w:r w:rsidR="00885488" w:rsidRPr="00BC2E91">
        <w:rPr>
          <w:rStyle w:val="Incipit"/>
          <w:lang w:val="en-US"/>
        </w:rPr>
        <w:t>Alleluia</w:t>
      </w:r>
      <w:r w:rsidR="005A362F" w:rsidRPr="00BC2E91">
        <w:rPr>
          <w:i/>
          <w:lang w:val="en-US"/>
        </w:rPr>
        <w:t xml:space="preserve"> </w:t>
      </w:r>
      <w:r w:rsidR="00085181" w:rsidRPr="00BC2E91">
        <w:rPr>
          <w:lang w:val="en-US"/>
        </w:rPr>
        <w:t>pro</w:t>
      </w:r>
      <w:r w:rsidR="00885488" w:rsidRPr="00BC2E91">
        <w:rPr>
          <w:lang w:val="en-US"/>
        </w:rPr>
        <w:t xml:space="preserve">ut in fine </w:t>
      </w:r>
      <w:r w:rsidR="00852E6E" w:rsidRPr="00BC2E91">
        <w:rPr>
          <w:lang w:val="en-US"/>
        </w:rPr>
        <w:t>PS</w:t>
      </w:r>
      <w:r w:rsidR="00885488" w:rsidRPr="00BC2E91">
        <w:rPr>
          <w:lang w:val="en-US"/>
        </w:rPr>
        <w:t xml:space="preserve"> </w:t>
      </w:r>
      <w:r w:rsidR="00885488" w:rsidRPr="00BC2E91">
        <w:rPr>
          <w:rStyle w:val="Incipit"/>
          <w:lang w:val="en-US"/>
        </w:rPr>
        <w:t>Lauda</w:t>
      </w:r>
      <w:r w:rsidR="005A362F" w:rsidRPr="00BC2E91">
        <w:rPr>
          <w:i/>
          <w:lang w:val="en-US"/>
        </w:rPr>
        <w:t xml:space="preserve"> </w:t>
      </w:r>
      <w:r w:rsidR="00885488" w:rsidRPr="00BC2E91">
        <w:rPr>
          <w:rStyle w:val="Incipit"/>
          <w:lang w:val="en-US"/>
        </w:rPr>
        <w:t>Hierusalem</w:t>
      </w:r>
      <w:r w:rsidR="00885488" w:rsidRPr="00BC2E91">
        <w:rPr>
          <w:lang w:val="en-US"/>
        </w:rPr>
        <w:t xml:space="preserve"> invenire licet. PS </w:t>
      </w:r>
      <w:r w:rsidR="00885488" w:rsidRPr="00BC2E91">
        <w:rPr>
          <w:rStyle w:val="Incipit"/>
          <w:lang w:val="en-US"/>
        </w:rPr>
        <w:t>Benedictus</w:t>
      </w:r>
      <w:r w:rsidR="005A362F" w:rsidRPr="00BC2E91">
        <w:rPr>
          <w:i/>
          <w:lang w:val="en-US"/>
        </w:rPr>
        <w:t xml:space="preserve"> </w:t>
      </w:r>
      <w:r w:rsidR="00885488" w:rsidRPr="00BC2E91">
        <w:rPr>
          <w:lang w:val="en-US"/>
        </w:rPr>
        <w:t xml:space="preserve">cum reliquis. </w:t>
      </w:r>
      <w:r w:rsidR="00885488" w:rsidRPr="00B779A9">
        <w:rPr>
          <w:lang w:val="pt-PT"/>
        </w:rPr>
        <w:t xml:space="preserve">RP </w:t>
      </w:r>
      <w:r w:rsidR="00885488" w:rsidRPr="005A362F">
        <w:rPr>
          <w:rStyle w:val="Incipit"/>
          <w:lang w:val="pt-PT"/>
        </w:rPr>
        <w:t>Deus</w:t>
      </w:r>
      <w:r w:rsidR="005A362F" w:rsidRPr="00BE7D55">
        <w:rPr>
          <w:i/>
          <w:lang w:val="pt-PT"/>
        </w:rPr>
        <w:t xml:space="preserve"> </w:t>
      </w:r>
      <w:r w:rsidR="00885488" w:rsidRPr="005A362F">
        <w:rPr>
          <w:rStyle w:val="Incipit"/>
          <w:lang w:val="pt-PT"/>
        </w:rPr>
        <w:t>canticum</w:t>
      </w:r>
      <w:r w:rsidR="005A362F" w:rsidRPr="00BE7D55">
        <w:rPr>
          <w:i/>
          <w:lang w:val="pt-PT"/>
        </w:rPr>
        <w:t xml:space="preserve"> </w:t>
      </w:r>
      <w:r w:rsidR="00885488" w:rsidRPr="005A362F">
        <w:rPr>
          <w:rStyle w:val="Incipit"/>
          <w:lang w:val="pt-PT"/>
        </w:rPr>
        <w:t>no</w:t>
      </w:r>
      <w:r w:rsidR="00382E22" w:rsidRPr="005A362F">
        <w:rPr>
          <w:rStyle w:val="Incipit"/>
          <w:lang w:val="pt-PT"/>
        </w:rPr>
        <w:t>vu</w:t>
      </w:r>
      <w:r w:rsidR="00885488" w:rsidRPr="005A362F">
        <w:rPr>
          <w:rStyle w:val="Incipit"/>
          <w:lang w:val="pt-PT"/>
        </w:rPr>
        <w:t>m</w:t>
      </w:r>
      <w:r w:rsidR="00DD1415">
        <w:rPr>
          <w:lang w:val="pt-PT"/>
        </w:rPr>
        <w:t>@</w:t>
      </w:r>
      <w:r w:rsidR="00DD1415" w:rsidRPr="00B779A9">
        <w:rPr>
          <w:lang w:val="pt-PT"/>
        </w:rPr>
        <w:t>71.</w:t>
      </w:r>
      <w:r w:rsidR="00885488" w:rsidRPr="00B779A9">
        <w:rPr>
          <w:lang w:val="pt-PT"/>
        </w:rPr>
        <w:t xml:space="preserve"> HY </w:t>
      </w:r>
      <w:r w:rsidR="00885488" w:rsidRPr="005A362F">
        <w:rPr>
          <w:rStyle w:val="Incipit"/>
          <w:lang w:val="pt-PT"/>
        </w:rPr>
        <w:t>Vita</w:t>
      </w:r>
      <w:r w:rsidR="005A362F" w:rsidRPr="00BE7D55">
        <w:rPr>
          <w:i/>
          <w:lang w:val="pt-PT"/>
        </w:rPr>
        <w:t xml:space="preserve"> </w:t>
      </w:r>
      <w:r w:rsidR="00885488" w:rsidRPr="005A362F">
        <w:rPr>
          <w:rStyle w:val="Incipit"/>
          <w:lang w:val="pt-PT"/>
        </w:rPr>
        <w:t>sanctorum</w:t>
      </w:r>
      <w:r w:rsidR="00885488" w:rsidRPr="00B779A9">
        <w:rPr>
          <w:lang w:val="pt-PT"/>
        </w:rPr>
        <w:t xml:space="preserve">. VS </w:t>
      </w:r>
      <w:r w:rsidR="00885488" w:rsidRPr="005A362F">
        <w:rPr>
          <w:rStyle w:val="Incipit"/>
          <w:lang w:val="pt-PT"/>
        </w:rPr>
        <w:t>Gavisi</w:t>
      </w:r>
      <w:r w:rsidR="005A362F" w:rsidRPr="00BE7D55">
        <w:rPr>
          <w:i/>
          <w:lang w:val="pt-PT"/>
        </w:rPr>
        <w:t xml:space="preserve"> </w:t>
      </w:r>
      <w:r w:rsidR="00885488" w:rsidRPr="005A362F">
        <w:rPr>
          <w:rStyle w:val="Incipit"/>
          <w:lang w:val="pt-PT"/>
        </w:rPr>
        <w:t>sunt</w:t>
      </w:r>
      <w:r w:rsidR="00885488" w:rsidRPr="00B779A9">
        <w:rPr>
          <w:lang w:val="pt-PT"/>
        </w:rPr>
        <w:t xml:space="preserve">. AM </w:t>
      </w:r>
      <w:r w:rsidR="00885488" w:rsidRPr="005A362F">
        <w:rPr>
          <w:rStyle w:val="Incipit"/>
          <w:lang w:val="pt-PT"/>
        </w:rPr>
        <w:t>Iterum</w:t>
      </w:r>
      <w:r w:rsidR="005A362F" w:rsidRPr="00BE7D55">
        <w:rPr>
          <w:i/>
          <w:lang w:val="pt-PT"/>
        </w:rPr>
        <w:t xml:space="preserve"> </w:t>
      </w:r>
      <w:r w:rsidR="00885488" w:rsidRPr="005A362F">
        <w:rPr>
          <w:rStyle w:val="Incipit"/>
          <w:lang w:val="pt-PT"/>
        </w:rPr>
        <w:t>autem</w:t>
      </w:r>
      <w:r w:rsidR="005A362F" w:rsidRPr="00BE7D55">
        <w:rPr>
          <w:i/>
          <w:lang w:val="pt-PT"/>
        </w:rPr>
        <w:t xml:space="preserve"> </w:t>
      </w:r>
      <w:r w:rsidR="00DD6B06" w:rsidRPr="005A362F">
        <w:rPr>
          <w:rStyle w:val="Incipit"/>
          <w:lang w:val="pt-PT"/>
        </w:rPr>
        <w:t>vide</w:t>
      </w:r>
      <w:r w:rsidR="00885488" w:rsidRPr="005A362F">
        <w:rPr>
          <w:rStyle w:val="Incipit"/>
          <w:lang w:val="pt-PT"/>
        </w:rPr>
        <w:t>bo</w:t>
      </w:r>
      <w:r w:rsidR="005A362F" w:rsidRPr="00BE7D55">
        <w:rPr>
          <w:i/>
          <w:lang w:val="pt-PT"/>
        </w:rPr>
        <w:t xml:space="preserve"> </w:t>
      </w:r>
      <w:r w:rsidR="000F4FB4" w:rsidRPr="005A362F">
        <w:rPr>
          <w:rStyle w:val="Incipit"/>
          <w:lang w:val="pt-PT"/>
        </w:rPr>
        <w:t>vos</w:t>
      </w:r>
      <w:r w:rsidR="00885488" w:rsidRPr="00B779A9">
        <w:rPr>
          <w:lang w:val="pt-PT"/>
        </w:rPr>
        <w:t xml:space="preserve"> ex </w:t>
      </w:r>
      <w:r w:rsidR="00885488" w:rsidRPr="00BC2E91">
        <w:rPr>
          <w:rStyle w:val="Funktion"/>
          <w:lang w:val="pt-PT"/>
        </w:rPr>
        <w:t>minori antiphonario</w:t>
      </w:r>
      <w:r w:rsidR="00885488" w:rsidRPr="00B779A9">
        <w:rPr>
          <w:lang w:val="pt-PT"/>
        </w:rPr>
        <w:t xml:space="preserve"> 22 ex </w:t>
      </w:r>
      <w:r w:rsidR="00885488" w:rsidRPr="00BC2E91">
        <w:rPr>
          <w:rStyle w:val="Funktion"/>
          <w:lang w:val="pt-PT"/>
        </w:rPr>
        <w:t xml:space="preserve">summo </w:t>
      </w:r>
      <w:r w:rsidR="00EE5CB0" w:rsidRPr="00BC2E91">
        <w:rPr>
          <w:rStyle w:val="Funktion"/>
          <w:lang w:val="pt-PT"/>
        </w:rPr>
        <w:t>[antiphonario]</w:t>
      </w:r>
      <w:r w:rsidR="00DD1415">
        <w:rPr>
          <w:lang w:val="pt-PT"/>
        </w:rPr>
        <w:t>@</w:t>
      </w:r>
      <w:r w:rsidR="00DD1415" w:rsidRPr="00B779A9">
        <w:rPr>
          <w:lang w:val="pt-PT"/>
        </w:rPr>
        <w:t>72.</w:t>
      </w:r>
      <w:r w:rsidR="00885488" w:rsidRPr="00B779A9">
        <w:rPr>
          <w:lang w:val="pt-PT"/>
        </w:rPr>
        <w:t xml:space="preserve"> </w:t>
      </w:r>
      <w:r w:rsidR="00EE5CB0">
        <w:rPr>
          <w:lang w:val="pt-PT"/>
        </w:rPr>
        <w:t>Suffragium d</w:t>
      </w:r>
      <w:r w:rsidR="00885488" w:rsidRPr="00B779A9">
        <w:rPr>
          <w:lang w:val="pt-PT"/>
        </w:rPr>
        <w:t xml:space="preserve">e resurrexione </w:t>
      </w:r>
      <w:r w:rsidR="00EE5CB0">
        <w:rPr>
          <w:lang w:val="pt-PT"/>
        </w:rPr>
        <w:t>[</w:t>
      </w:r>
      <w:r w:rsidR="00885488" w:rsidRPr="00B779A9">
        <w:rPr>
          <w:lang w:val="pt-PT"/>
        </w:rPr>
        <w:t>AC</w:t>
      </w:r>
      <w:r w:rsidR="00EE5CB0">
        <w:rPr>
          <w:lang w:val="pt-PT"/>
        </w:rPr>
        <w:t>]</w:t>
      </w:r>
      <w:r w:rsidR="00885488" w:rsidRPr="00B779A9">
        <w:rPr>
          <w:lang w:val="pt-PT"/>
        </w:rPr>
        <w:t xml:space="preserve"> </w:t>
      </w:r>
      <w:r w:rsidR="00885488" w:rsidRPr="005A362F">
        <w:rPr>
          <w:rStyle w:val="Incipit"/>
          <w:lang w:val="pt-PT"/>
        </w:rPr>
        <w:t>Christus</w:t>
      </w:r>
      <w:r w:rsidR="005A362F" w:rsidRPr="00BE7D55">
        <w:rPr>
          <w:i/>
          <w:lang w:val="pt-PT"/>
        </w:rPr>
        <w:t xml:space="preserve"> </w:t>
      </w:r>
      <w:r w:rsidR="00885488" w:rsidRPr="005A362F">
        <w:rPr>
          <w:rStyle w:val="Incipit"/>
          <w:lang w:val="pt-PT"/>
        </w:rPr>
        <w:t>resurgens</w:t>
      </w:r>
      <w:r w:rsidR="00DD1415">
        <w:rPr>
          <w:lang w:val="pt-PT"/>
        </w:rPr>
        <w:t>@</w:t>
      </w:r>
      <w:r w:rsidR="00DD1415" w:rsidRPr="00B779A9">
        <w:rPr>
          <w:lang w:val="pt-PT"/>
        </w:rPr>
        <w:t>59.</w:t>
      </w:r>
      <w:r w:rsidR="00885488" w:rsidRPr="00B779A9">
        <w:rPr>
          <w:lang w:val="pt-PT"/>
        </w:rPr>
        <w:t xml:space="preserve"> De beata virgine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Alleluia</w:t>
      </w:r>
      <w:r w:rsidR="005A362F" w:rsidRPr="00BE7D55">
        <w:rPr>
          <w:i/>
          <w:lang w:val="pt-PT"/>
        </w:rPr>
        <w:t xml:space="preserve"> </w:t>
      </w:r>
      <w:r w:rsidR="00885488" w:rsidRPr="005A362F">
        <w:rPr>
          <w:rStyle w:val="Incipit"/>
          <w:lang w:val="pt-PT"/>
        </w:rPr>
        <w:t>sancta</w:t>
      </w:r>
      <w:r w:rsidR="005A362F" w:rsidRPr="00BE7D55">
        <w:rPr>
          <w:i/>
          <w:lang w:val="pt-PT"/>
        </w:rPr>
        <w:t xml:space="preserve"> </w:t>
      </w:r>
      <w:r w:rsidR="00885488" w:rsidRPr="005A362F">
        <w:rPr>
          <w:rStyle w:val="Incipit"/>
          <w:lang w:val="pt-PT"/>
        </w:rPr>
        <w:t>dei</w:t>
      </w:r>
      <w:r w:rsidR="005A362F" w:rsidRPr="00BE7D55">
        <w:rPr>
          <w:i/>
          <w:lang w:val="pt-PT"/>
        </w:rPr>
        <w:t xml:space="preserve"> </w:t>
      </w:r>
      <w:r w:rsidR="00885488" w:rsidRPr="005A362F">
        <w:rPr>
          <w:rStyle w:val="Incipit"/>
          <w:lang w:val="pt-PT"/>
        </w:rPr>
        <w:t>genitrix</w:t>
      </w:r>
      <w:r w:rsidR="00885488" w:rsidRPr="00B779A9">
        <w:rPr>
          <w:lang w:val="pt-PT"/>
        </w:rPr>
        <w:t xml:space="preserve">. De omnibus sanctis </w:t>
      </w:r>
      <w:r w:rsidR="00BA24A1" w:rsidRPr="00B779A9">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Lux</w:t>
      </w:r>
      <w:r w:rsidR="005A362F" w:rsidRPr="00BE7D55">
        <w:rPr>
          <w:i/>
          <w:lang w:val="pt-PT"/>
        </w:rPr>
        <w:t xml:space="preserve"> </w:t>
      </w:r>
      <w:r w:rsidR="00885488" w:rsidRPr="005A362F">
        <w:rPr>
          <w:rStyle w:val="Incipit"/>
          <w:lang w:val="pt-PT"/>
        </w:rPr>
        <w:t>perpetua</w:t>
      </w:r>
      <w:r w:rsidR="0088397B" w:rsidRPr="0088397B">
        <w:rPr>
          <w:lang w:val="pt-PT"/>
        </w:rPr>
        <w:t>@</w:t>
      </w:r>
      <w:r w:rsidR="00DD1415" w:rsidRPr="00B779A9">
        <w:rPr>
          <w:lang w:val="pt-PT"/>
        </w:rPr>
        <w:t>127.</w:t>
      </w:r>
      <w:r w:rsidR="00885488" w:rsidRPr="00B779A9">
        <w:rPr>
          <w:lang w:val="pt-PT"/>
        </w:rPr>
        <w:t xml:space="preserve"> </w:t>
      </w:r>
      <w:r w:rsidR="003525EF" w:rsidRPr="00B779A9">
        <w:rPr>
          <w:lang w:val="pt-PT"/>
        </w:rPr>
        <w:t xml:space="preserve">[BD] </w:t>
      </w:r>
      <w:r w:rsidR="005F6F99" w:rsidRPr="005A362F">
        <w:rPr>
          <w:rStyle w:val="Incipit"/>
          <w:lang w:val="pt-PT"/>
        </w:rPr>
        <w:t>Benedicamus</w:t>
      </w:r>
      <w:r w:rsidR="003525EF" w:rsidRPr="00B779A9">
        <w:rPr>
          <w:lang w:val="pt-PT"/>
        </w:rPr>
        <w:t xml:space="preserve"> cum</w:t>
      </w:r>
      <w:r w:rsidR="00885488" w:rsidRPr="00B779A9">
        <w:rPr>
          <w:lang w:val="pt-PT"/>
        </w:rPr>
        <w:t xml:space="preserve"> tribus alleluia simpliciter.</w:t>
      </w:r>
    </w:p>
    <w:p w:rsidR="00885488" w:rsidRPr="00B779A9" w:rsidRDefault="00FC28FD" w:rsidP="00415109">
      <w:pPr>
        <w:rPr>
          <w:lang w:val="it-IT"/>
        </w:rPr>
      </w:pPr>
      <w:r w:rsidRPr="00BC2E91">
        <w:rPr>
          <w:rStyle w:val="Time1"/>
          <w:lang w:val="pt-PT"/>
        </w:rPr>
        <w:t>Ad completorium</w:t>
      </w:r>
      <w:r w:rsidR="00885488" w:rsidRPr="00B779A9">
        <w:rPr>
          <w:lang w:val="pt-PT"/>
        </w:rPr>
        <w:t xml:space="preserve"> </w:t>
      </w:r>
      <w:r w:rsidR="00EE5CB0">
        <w:rPr>
          <w:lang w:val="pt-PT"/>
        </w:rPr>
        <w:t xml:space="preserve">super Nunc dimittis antiphona </w:t>
      </w:r>
      <w:r w:rsidR="00EE5CB0" w:rsidRPr="00B779A9">
        <w:rPr>
          <w:lang w:val="pt-PT"/>
        </w:rPr>
        <w:t xml:space="preserve">etiam per totam hebdomadam </w:t>
      </w:r>
      <w:r w:rsidR="00EE5CB0">
        <w:rPr>
          <w:lang w:val="pt-PT"/>
        </w:rPr>
        <w:t>[</w:t>
      </w:r>
      <w:r w:rsidR="00885488" w:rsidRPr="00B779A9">
        <w:rPr>
          <w:lang w:val="pt-PT"/>
        </w:rPr>
        <w:t>AD</w:t>
      </w:r>
      <w:r w:rsidR="00EE5CB0">
        <w:rPr>
          <w:lang w:val="pt-PT"/>
        </w:rPr>
        <w:t>]</w:t>
      </w:r>
      <w:r w:rsidR="00885488" w:rsidRPr="00B779A9">
        <w:rPr>
          <w:lang w:val="pt-PT"/>
        </w:rPr>
        <w:t xml:space="preserve"> </w:t>
      </w:r>
      <w:r w:rsidR="00885488" w:rsidRPr="005A362F">
        <w:rPr>
          <w:rStyle w:val="Incipit"/>
          <w:lang w:val="pt-PT"/>
        </w:rPr>
        <w:t>Alleluia</w:t>
      </w:r>
      <w:r w:rsidR="005A362F" w:rsidRPr="00BE7D55">
        <w:rPr>
          <w:i/>
          <w:lang w:val="pt-PT"/>
        </w:rPr>
        <w:t xml:space="preserve"> </w:t>
      </w:r>
      <w:r w:rsidR="00885488" w:rsidRPr="005A362F">
        <w:rPr>
          <w:rStyle w:val="Incipit"/>
          <w:lang w:val="pt-PT"/>
        </w:rPr>
        <w:t>quem</w:t>
      </w:r>
      <w:r w:rsidR="005A362F" w:rsidRPr="00BE7D55">
        <w:rPr>
          <w:i/>
          <w:lang w:val="pt-PT"/>
        </w:rPr>
        <w:t xml:space="preserve"> </w:t>
      </w:r>
      <w:r w:rsidR="00885488" w:rsidRPr="005A362F">
        <w:rPr>
          <w:rStyle w:val="Incipit"/>
          <w:lang w:val="pt-PT"/>
        </w:rPr>
        <w:t>quaeris</w:t>
      </w:r>
      <w:r w:rsidR="005A362F" w:rsidRPr="00BE7D55">
        <w:rPr>
          <w:i/>
          <w:lang w:val="pt-PT"/>
        </w:rPr>
        <w:t xml:space="preserve"> </w:t>
      </w:r>
      <w:r w:rsidR="00885488" w:rsidRPr="005A362F">
        <w:rPr>
          <w:rStyle w:val="Incipit"/>
          <w:lang w:val="pt-PT"/>
        </w:rPr>
        <w:t>mulier</w:t>
      </w:r>
      <w:r w:rsidR="005A362F" w:rsidRPr="00BE7D55">
        <w:rPr>
          <w:i/>
          <w:lang w:val="pt-PT"/>
        </w:rPr>
        <w:t xml:space="preserve"> </w:t>
      </w:r>
      <w:r w:rsidR="00885488" w:rsidRPr="005A362F">
        <w:rPr>
          <w:rStyle w:val="Incipit"/>
          <w:lang w:val="pt-PT"/>
        </w:rPr>
        <w:t>alleluia</w:t>
      </w:r>
      <w:r w:rsidR="00DD1415">
        <w:rPr>
          <w:lang w:val="pt-PT"/>
        </w:rPr>
        <w:t>@</w:t>
      </w:r>
      <w:r w:rsidR="00DD1415" w:rsidRPr="00B779A9">
        <w:rPr>
          <w:lang w:val="pt-PT"/>
        </w:rPr>
        <w:t>13.</w:t>
      </w:r>
      <w:r w:rsidR="00885488" w:rsidRPr="00B779A9">
        <w:rPr>
          <w:lang w:val="pt-PT"/>
        </w:rPr>
        <w:t xml:space="preserve"> </w:t>
      </w:r>
      <w:r w:rsidR="00885488" w:rsidRPr="00B779A9">
        <w:rPr>
          <w:lang w:val="it-IT"/>
        </w:rPr>
        <w:t>Reliqua per se nota sunt.</w:t>
      </w:r>
    </w:p>
    <w:p w:rsidR="00885488" w:rsidRPr="00B779A9" w:rsidRDefault="00FC28FD" w:rsidP="00415109">
      <w:pPr>
        <w:rPr>
          <w:lang w:val="it-IT"/>
        </w:rPr>
      </w:pPr>
      <w:r w:rsidRPr="00BC2E91">
        <w:rPr>
          <w:rStyle w:val="Time1"/>
          <w:lang w:val="it-IT"/>
        </w:rPr>
        <w:t>Ad matutinum</w:t>
      </w:r>
      <w:r w:rsidR="00885488" w:rsidRPr="00B779A9">
        <w:rPr>
          <w:lang w:val="it-IT"/>
        </w:rPr>
        <w:t xml:space="preserve"> I</w:t>
      </w:r>
      <w:r w:rsidR="00A86A7A" w:rsidRPr="00B779A9">
        <w:rPr>
          <w:lang w:val="it-IT"/>
        </w:rPr>
        <w:t>N</w:t>
      </w:r>
      <w:r w:rsidR="00885488" w:rsidRPr="00B779A9">
        <w:rPr>
          <w:lang w:val="it-IT"/>
        </w:rPr>
        <w:t xml:space="preserve">V </w:t>
      </w:r>
      <w:r w:rsidR="00885488" w:rsidRPr="005A362F">
        <w:rPr>
          <w:rStyle w:val="Incipit"/>
          <w:lang w:val="it-IT"/>
        </w:rPr>
        <w:t>Alleluia</w:t>
      </w:r>
      <w:r w:rsidR="005A362F" w:rsidRPr="00BE7D55">
        <w:rPr>
          <w:i/>
          <w:lang w:val="it-IT"/>
        </w:rPr>
        <w:t xml:space="preserve"> </w:t>
      </w:r>
      <w:r w:rsidR="00885488" w:rsidRPr="005A362F">
        <w:rPr>
          <w:rStyle w:val="Incipit"/>
          <w:lang w:val="it-IT"/>
        </w:rPr>
        <w:t>alleluia</w:t>
      </w:r>
      <w:r w:rsidR="005A362F" w:rsidRPr="00BE7D55">
        <w:rPr>
          <w:i/>
          <w:lang w:val="it-IT"/>
        </w:rPr>
        <w:t xml:space="preserve"> </w:t>
      </w:r>
      <w:r w:rsidR="00885488" w:rsidRPr="005A362F">
        <w:rPr>
          <w:rStyle w:val="Incipit"/>
          <w:lang w:val="it-IT"/>
        </w:rPr>
        <w:t>alleluia</w:t>
      </w:r>
      <w:r w:rsidR="00885488" w:rsidRPr="00B779A9">
        <w:rPr>
          <w:lang w:val="it-IT"/>
        </w:rPr>
        <w:t xml:space="preserve"> ex </w:t>
      </w:r>
      <w:r w:rsidR="00885488" w:rsidRPr="00BC2E91">
        <w:rPr>
          <w:rStyle w:val="Funktion"/>
          <w:lang w:val="it-IT"/>
        </w:rPr>
        <w:t>summo antiphonario</w:t>
      </w:r>
      <w:r w:rsidR="00DD1415">
        <w:rPr>
          <w:lang w:val="it-IT"/>
        </w:rPr>
        <w:t>@</w:t>
      </w:r>
      <w:r w:rsidR="00DD1415" w:rsidRPr="00B779A9">
        <w:rPr>
          <w:lang w:val="it-IT"/>
        </w:rPr>
        <w:t>66.</w:t>
      </w:r>
      <w:r w:rsidR="00885488" w:rsidRPr="00B779A9">
        <w:rPr>
          <w:lang w:val="it-IT"/>
        </w:rPr>
        <w:t xml:space="preserve"> HY </w:t>
      </w:r>
      <w:r w:rsidR="00885488" w:rsidRPr="005A362F">
        <w:rPr>
          <w:rStyle w:val="Incipit"/>
          <w:lang w:val="it-IT"/>
        </w:rPr>
        <w:t>Vita</w:t>
      </w:r>
      <w:r w:rsidR="005A362F" w:rsidRPr="00BE7D55">
        <w:rPr>
          <w:i/>
          <w:lang w:val="it-IT"/>
        </w:rPr>
        <w:t xml:space="preserve"> </w:t>
      </w:r>
      <w:r w:rsidR="00885488" w:rsidRPr="005A362F">
        <w:rPr>
          <w:rStyle w:val="Incipit"/>
          <w:lang w:val="it-IT"/>
        </w:rPr>
        <w:t>sanctorum</w:t>
      </w:r>
      <w:r w:rsidR="00885488" w:rsidRPr="00B779A9">
        <w:rPr>
          <w:lang w:val="it-IT"/>
        </w:rPr>
        <w:t>.</w:t>
      </w:r>
    </w:p>
    <w:p w:rsidR="00885488" w:rsidRPr="00234396" w:rsidRDefault="00FC28FD" w:rsidP="00415109">
      <w:pPr>
        <w:rPr>
          <w:lang w:val="pt-PT"/>
        </w:rPr>
      </w:pPr>
      <w:r w:rsidRPr="00BC2E91">
        <w:rPr>
          <w:rStyle w:val="Time2"/>
          <w:lang w:val="it-IT"/>
        </w:rPr>
        <w:t>In primo nocturno</w:t>
      </w:r>
      <w:r w:rsidR="00885488" w:rsidRPr="00B779A9">
        <w:rPr>
          <w:lang w:val="it-IT"/>
        </w:rPr>
        <w:t xml:space="preserve"> AN </w:t>
      </w:r>
      <w:r w:rsidR="00885488" w:rsidRPr="005A362F">
        <w:rPr>
          <w:rStyle w:val="Incipit"/>
          <w:lang w:val="it-IT"/>
        </w:rPr>
        <w:t>Pax</w:t>
      </w:r>
      <w:r w:rsidR="005A362F" w:rsidRPr="00BE7D55">
        <w:rPr>
          <w:i/>
          <w:lang w:val="it-IT"/>
        </w:rPr>
        <w:t xml:space="preserve"> </w:t>
      </w:r>
      <w:r w:rsidR="001B7479" w:rsidRPr="005A362F">
        <w:rPr>
          <w:rStyle w:val="Incipit"/>
          <w:lang w:val="it-IT"/>
        </w:rPr>
        <w:t>vobis</w:t>
      </w:r>
      <w:r w:rsidR="00DD1415">
        <w:rPr>
          <w:lang w:val="it-IT"/>
        </w:rPr>
        <w:t>@</w:t>
      </w:r>
      <w:r w:rsidR="00DD1415" w:rsidRPr="00B779A9">
        <w:rPr>
          <w:lang w:val="it-IT"/>
        </w:rPr>
        <w:t>6.</w:t>
      </w:r>
      <w:r w:rsidR="00885488" w:rsidRPr="00B779A9">
        <w:rPr>
          <w:lang w:val="it-IT"/>
        </w:rPr>
        <w:t xml:space="preserve"> PS </w:t>
      </w:r>
      <w:r w:rsidR="00885488" w:rsidRPr="005A362F">
        <w:rPr>
          <w:rStyle w:val="Incipit"/>
          <w:lang w:val="it-IT"/>
        </w:rPr>
        <w:t>Beatus</w:t>
      </w:r>
      <w:r w:rsidR="005A362F" w:rsidRPr="00BE7D55">
        <w:rPr>
          <w:i/>
          <w:lang w:val="it-IT"/>
        </w:rPr>
        <w:t xml:space="preserve"> </w:t>
      </w:r>
      <w:r w:rsidR="00C31823" w:rsidRPr="005A362F">
        <w:rPr>
          <w:rStyle w:val="Incipit"/>
          <w:lang w:val="it-IT"/>
        </w:rPr>
        <w:t>vir</w:t>
      </w:r>
      <w:r w:rsidR="00885488" w:rsidRPr="00B779A9">
        <w:rPr>
          <w:lang w:val="it-IT"/>
        </w:rPr>
        <w:t xml:space="preserve"> cum reliquis. </w:t>
      </w:r>
      <w:r w:rsidR="00885488" w:rsidRPr="00B779A9">
        <w:rPr>
          <w:lang w:val="pt-PT"/>
        </w:rPr>
        <w:t xml:space="preserve">VS </w:t>
      </w:r>
      <w:r w:rsidR="00885488" w:rsidRPr="005A362F">
        <w:rPr>
          <w:rStyle w:val="Incipit"/>
          <w:lang w:val="pt-PT"/>
        </w:rPr>
        <w:t>Quem</w:t>
      </w:r>
      <w:r w:rsidR="005A362F" w:rsidRPr="00BE7D55">
        <w:rPr>
          <w:i/>
          <w:lang w:val="pt-PT"/>
        </w:rPr>
        <w:t xml:space="preserve"> </w:t>
      </w:r>
      <w:r w:rsidR="00371BD7" w:rsidRPr="005A362F">
        <w:rPr>
          <w:rStyle w:val="Incipit"/>
          <w:lang w:val="pt-PT"/>
        </w:rPr>
        <w:t>quaeris</w:t>
      </w:r>
      <w:r w:rsidR="005A362F" w:rsidRPr="00BE7D55">
        <w:rPr>
          <w:i/>
          <w:lang w:val="pt-PT"/>
        </w:rPr>
        <w:t xml:space="preserve"> </w:t>
      </w:r>
      <w:r w:rsidR="00885488" w:rsidRPr="005A362F">
        <w:rPr>
          <w:rStyle w:val="Incipit"/>
          <w:lang w:val="pt-PT"/>
        </w:rPr>
        <w:t>mulier</w:t>
      </w:r>
      <w:r w:rsidR="005A362F" w:rsidRPr="00BE7D55">
        <w:rPr>
          <w:i/>
          <w:lang w:val="pt-PT"/>
        </w:rPr>
        <w:t xml:space="preserve"> </w:t>
      </w:r>
      <w:r w:rsidR="00885488" w:rsidRPr="005A362F">
        <w:rPr>
          <w:rStyle w:val="Incipit"/>
          <w:lang w:val="pt-PT"/>
        </w:rPr>
        <w:t>alleluia</w:t>
      </w:r>
      <w:r w:rsidR="00885488" w:rsidRPr="00B779A9">
        <w:rPr>
          <w:lang w:val="pt-PT"/>
        </w:rPr>
        <w:t xml:space="preserve">. </w:t>
      </w:r>
      <w:r w:rsidR="006F3109" w:rsidRPr="00B779A9">
        <w:rPr>
          <w:lang w:val="pt-PT"/>
        </w:rPr>
        <w:t>Lectiones quaere in volumine</w:t>
      </w:r>
      <w:r w:rsidR="00D9212A">
        <w:rPr>
          <w:lang w:val="pt-PT"/>
        </w:rPr>
        <w:t xml:space="preserve"> Isaiae</w:t>
      </w:r>
      <w:r w:rsidR="006F3109" w:rsidRPr="00B779A9">
        <w:rPr>
          <w:lang w:val="pt-PT"/>
        </w:rPr>
        <w:t xml:space="preserve"> ante lectiones de apocalypsi quia sunt beati</w:t>
      </w:r>
      <w:r w:rsidR="00D9212A">
        <w:rPr>
          <w:lang w:val="pt-PT"/>
        </w:rPr>
        <w:t xml:space="preserve"> Iacobi </w:t>
      </w:r>
      <w:r w:rsidR="006F3109" w:rsidRPr="00B779A9">
        <w:rPr>
          <w:lang w:val="pt-PT"/>
        </w:rPr>
        <w:t>epistolae</w:t>
      </w:r>
      <w:r w:rsidR="00852E6E" w:rsidRPr="00B779A9">
        <w:rPr>
          <w:lang w:val="pt-PT"/>
        </w:rPr>
        <w:t>.</w:t>
      </w:r>
      <w:r w:rsidR="006F3109" w:rsidRPr="00B779A9">
        <w:rPr>
          <w:lang w:val="pt-PT"/>
        </w:rPr>
        <w:t xml:space="preserve"> [</w:t>
      </w:r>
      <w:r w:rsidR="00885488" w:rsidRPr="00B779A9">
        <w:rPr>
          <w:lang w:val="pt-PT"/>
        </w:rPr>
        <w:t>LE</w:t>
      </w:r>
      <w:r w:rsidR="006F3109" w:rsidRPr="00B779A9">
        <w:rPr>
          <w:lang w:val="pt-PT"/>
        </w:rPr>
        <w:t>]</w:t>
      </w:r>
      <w:r w:rsidR="00885488" w:rsidRPr="00B779A9">
        <w:rPr>
          <w:lang w:val="pt-PT"/>
        </w:rPr>
        <w:t xml:space="preserve"> </w:t>
      </w:r>
      <w:r w:rsidR="00885488" w:rsidRPr="005A362F">
        <w:rPr>
          <w:rStyle w:val="Incipit"/>
          <w:lang w:val="pt-PT"/>
        </w:rPr>
        <w:t>Iacobus</w:t>
      </w:r>
      <w:r w:rsidR="005A362F" w:rsidRPr="00BE7D55">
        <w:rPr>
          <w:i/>
          <w:lang w:val="pt-PT"/>
        </w:rPr>
        <w:t xml:space="preserve"> </w:t>
      </w:r>
      <w:r w:rsidR="00885488" w:rsidRPr="005A362F">
        <w:rPr>
          <w:rStyle w:val="Incipit"/>
          <w:lang w:val="pt-PT"/>
        </w:rPr>
        <w:t>dei</w:t>
      </w:r>
      <w:r w:rsidR="005A362F" w:rsidRPr="00BE7D55">
        <w:rPr>
          <w:i/>
          <w:lang w:val="pt-PT"/>
        </w:rPr>
        <w:t xml:space="preserve"> </w:t>
      </w:r>
      <w:r w:rsidR="00885488" w:rsidRPr="005A362F">
        <w:rPr>
          <w:rStyle w:val="Incipit"/>
          <w:lang w:val="pt-PT"/>
        </w:rPr>
        <w:t>et</w:t>
      </w:r>
      <w:r w:rsidR="005A362F" w:rsidRPr="00BE7D55">
        <w:rPr>
          <w:i/>
          <w:lang w:val="pt-PT"/>
        </w:rPr>
        <w:t xml:space="preserve"> </w:t>
      </w:r>
      <w:r w:rsidR="00885488" w:rsidRPr="005A362F">
        <w:rPr>
          <w:rStyle w:val="Incipit"/>
          <w:lang w:val="pt-PT"/>
        </w:rPr>
        <w:t>domini</w:t>
      </w:r>
      <w:r w:rsidR="005A362F" w:rsidRPr="00BE7D55">
        <w:rPr>
          <w:i/>
          <w:lang w:val="pt-PT"/>
        </w:rPr>
        <w:t xml:space="preserve"> </w:t>
      </w:r>
      <w:r w:rsidR="00885488" w:rsidRPr="005A362F">
        <w:rPr>
          <w:rStyle w:val="Incipit"/>
          <w:lang w:val="pt-PT"/>
        </w:rPr>
        <w:t>nostri</w:t>
      </w:r>
      <w:r w:rsidR="005A362F" w:rsidRPr="00BE7D55">
        <w:rPr>
          <w:i/>
          <w:lang w:val="pt-PT"/>
        </w:rPr>
        <w:t xml:space="preserve"> </w:t>
      </w:r>
      <w:r w:rsidR="00885488" w:rsidRPr="005A362F">
        <w:rPr>
          <w:rStyle w:val="Incipit"/>
          <w:lang w:val="pt-PT"/>
        </w:rPr>
        <w:t>(261v)</w:t>
      </w:r>
      <w:r w:rsidR="005A362F" w:rsidRPr="00BE7D55">
        <w:rPr>
          <w:i/>
          <w:lang w:val="pt-PT"/>
        </w:rPr>
        <w:t xml:space="preserve"> </w:t>
      </w:r>
      <w:r w:rsidR="00885488" w:rsidRPr="005A362F">
        <w:rPr>
          <w:rStyle w:val="Incipit"/>
          <w:lang w:val="pt-PT"/>
        </w:rPr>
        <w:t>Iesu</w:t>
      </w:r>
      <w:r w:rsidR="005A362F" w:rsidRPr="00BE7D55">
        <w:rPr>
          <w:i/>
          <w:lang w:val="pt-PT"/>
        </w:rPr>
        <w:t xml:space="preserve"> </w:t>
      </w:r>
      <w:r w:rsidR="00885488" w:rsidRPr="005A362F">
        <w:rPr>
          <w:rStyle w:val="Incipit"/>
          <w:lang w:val="pt-PT"/>
        </w:rPr>
        <w:t>Christi</w:t>
      </w:r>
      <w:r w:rsidR="005A362F" w:rsidRPr="00BE7D55">
        <w:rPr>
          <w:i/>
          <w:lang w:val="pt-PT"/>
        </w:rPr>
        <w:t xml:space="preserve"> </w:t>
      </w:r>
      <w:r w:rsidR="00885488" w:rsidRPr="005A362F">
        <w:rPr>
          <w:rStyle w:val="Incipit"/>
          <w:lang w:val="pt-PT"/>
        </w:rPr>
        <w:t>ser</w:t>
      </w:r>
      <w:r w:rsidR="00382E22" w:rsidRPr="005A362F">
        <w:rPr>
          <w:rStyle w:val="Incipit"/>
          <w:lang w:val="pt-PT"/>
        </w:rPr>
        <w:t>vu</w:t>
      </w:r>
      <w:r w:rsidR="00885488" w:rsidRPr="005A362F">
        <w:rPr>
          <w:rStyle w:val="Incipit"/>
          <w:lang w:val="pt-PT"/>
        </w:rPr>
        <w:t>s</w:t>
      </w:r>
      <w:r w:rsidR="005A362F" w:rsidRPr="00BE7D55">
        <w:rPr>
          <w:i/>
          <w:lang w:val="pt-PT"/>
        </w:rPr>
        <w:t xml:space="preserve"> </w:t>
      </w:r>
      <w:r w:rsidR="00885488" w:rsidRPr="005A362F">
        <w:rPr>
          <w:rStyle w:val="Incipit"/>
          <w:lang w:val="pt-PT"/>
        </w:rPr>
        <w:t>duodecim</w:t>
      </w:r>
      <w:r w:rsidR="005A362F" w:rsidRPr="00BE7D55">
        <w:rPr>
          <w:i/>
          <w:lang w:val="pt-PT"/>
        </w:rPr>
        <w:t xml:space="preserve"> </w:t>
      </w:r>
      <w:r w:rsidR="00885488" w:rsidRPr="005A362F">
        <w:rPr>
          <w:rStyle w:val="Incipit"/>
          <w:lang w:val="pt-PT"/>
        </w:rPr>
        <w:t>tribubus</w:t>
      </w:r>
      <w:r w:rsidR="00885488" w:rsidRPr="00B779A9">
        <w:rPr>
          <w:lang w:val="pt-PT"/>
        </w:rPr>
        <w:t xml:space="preserve">. </w:t>
      </w:r>
      <w:r w:rsidR="00885488" w:rsidRPr="00234396">
        <w:rPr>
          <w:lang w:val="pt-PT"/>
        </w:rPr>
        <w:t xml:space="preserve">RP </w:t>
      </w:r>
      <w:r w:rsidR="00885488" w:rsidRPr="00234396">
        <w:rPr>
          <w:rStyle w:val="Incipit"/>
          <w:lang w:val="pt-PT"/>
        </w:rPr>
        <w:t>Si</w:t>
      </w:r>
      <w:r w:rsidR="005A362F" w:rsidRPr="00234396">
        <w:rPr>
          <w:i/>
          <w:lang w:val="pt-PT"/>
        </w:rPr>
        <w:t xml:space="preserve"> </w:t>
      </w:r>
      <w:r w:rsidR="00885488" w:rsidRPr="00234396">
        <w:rPr>
          <w:rStyle w:val="Incipit"/>
          <w:lang w:val="pt-PT"/>
        </w:rPr>
        <w:t>oblitus</w:t>
      </w:r>
      <w:r w:rsidR="005A362F" w:rsidRPr="00234396">
        <w:rPr>
          <w:i/>
          <w:lang w:val="pt-PT"/>
        </w:rPr>
        <w:t xml:space="preserve"> </w:t>
      </w:r>
      <w:r w:rsidR="00885488" w:rsidRPr="00234396">
        <w:rPr>
          <w:rStyle w:val="Incipit"/>
          <w:lang w:val="pt-PT"/>
        </w:rPr>
        <w:t>fuero</w:t>
      </w:r>
      <w:r w:rsidR="005A362F" w:rsidRPr="00234396">
        <w:rPr>
          <w:i/>
          <w:lang w:val="pt-PT"/>
        </w:rPr>
        <w:t xml:space="preserve"> </w:t>
      </w:r>
      <w:r w:rsidR="00885488" w:rsidRPr="00234396">
        <w:rPr>
          <w:rStyle w:val="Incipit"/>
          <w:lang w:val="pt-PT"/>
        </w:rPr>
        <w:t>tui</w:t>
      </w:r>
      <w:r w:rsidR="00794880" w:rsidRPr="00234396">
        <w:rPr>
          <w:lang w:val="pt-PT"/>
        </w:rPr>
        <w:t xml:space="preserve">. </w:t>
      </w:r>
      <w:r w:rsidR="00BA24A1" w:rsidRPr="00234396">
        <w:rPr>
          <w:lang w:val="pt-PT"/>
        </w:rPr>
        <w:t>[</w:t>
      </w:r>
      <w:r w:rsidR="00885488" w:rsidRPr="00234396">
        <w:rPr>
          <w:lang w:val="pt-PT"/>
        </w:rPr>
        <w:t>RP</w:t>
      </w:r>
      <w:r w:rsidR="00BA24A1" w:rsidRPr="00234396">
        <w:rPr>
          <w:lang w:val="pt-PT"/>
        </w:rPr>
        <w:t>]</w:t>
      </w:r>
      <w:r w:rsidR="00885488" w:rsidRPr="00234396">
        <w:rPr>
          <w:lang w:val="pt-PT"/>
        </w:rPr>
        <w:t xml:space="preserve"> </w:t>
      </w:r>
      <w:r w:rsidR="00885488" w:rsidRPr="00234396">
        <w:rPr>
          <w:rStyle w:val="Incipit"/>
          <w:lang w:val="pt-PT"/>
        </w:rPr>
        <w:t>Viderunt</w:t>
      </w:r>
      <w:r w:rsidR="005A362F" w:rsidRPr="00234396">
        <w:rPr>
          <w:i/>
          <w:lang w:val="pt-PT"/>
        </w:rPr>
        <w:t xml:space="preserve"> </w:t>
      </w:r>
      <w:r w:rsidR="00885488" w:rsidRPr="00234396">
        <w:rPr>
          <w:rStyle w:val="Incipit"/>
          <w:lang w:val="pt-PT"/>
        </w:rPr>
        <w:t>te</w:t>
      </w:r>
      <w:r w:rsidR="005A362F" w:rsidRPr="00234396">
        <w:rPr>
          <w:i/>
          <w:lang w:val="pt-PT"/>
        </w:rPr>
        <w:t xml:space="preserve"> </w:t>
      </w:r>
      <w:r w:rsidR="00885488" w:rsidRPr="00234396">
        <w:rPr>
          <w:rStyle w:val="Incipit"/>
          <w:lang w:val="pt-PT"/>
        </w:rPr>
        <w:t>aquae</w:t>
      </w:r>
      <w:r w:rsidR="00794880" w:rsidRPr="00234396">
        <w:rPr>
          <w:lang w:val="pt-PT"/>
        </w:rPr>
        <w:t xml:space="preserve">. </w:t>
      </w:r>
      <w:r w:rsidR="00BA24A1" w:rsidRPr="00234396">
        <w:rPr>
          <w:lang w:val="pt-PT"/>
        </w:rPr>
        <w:t>[</w:t>
      </w:r>
      <w:r w:rsidR="00885488" w:rsidRPr="00234396">
        <w:rPr>
          <w:lang w:val="pt-PT"/>
        </w:rPr>
        <w:t>RP</w:t>
      </w:r>
      <w:r w:rsidR="00BA24A1" w:rsidRPr="00234396">
        <w:rPr>
          <w:lang w:val="pt-PT"/>
        </w:rPr>
        <w:t>]</w:t>
      </w:r>
      <w:r w:rsidR="00885488" w:rsidRPr="00234396">
        <w:rPr>
          <w:lang w:val="pt-PT"/>
        </w:rPr>
        <w:t xml:space="preserve"> </w:t>
      </w:r>
      <w:r w:rsidR="00885488" w:rsidRPr="00234396">
        <w:rPr>
          <w:rStyle w:val="Incipit"/>
          <w:lang w:val="pt-PT"/>
        </w:rPr>
        <w:t>Narrabo</w:t>
      </w:r>
      <w:r w:rsidR="005A362F" w:rsidRPr="00234396">
        <w:rPr>
          <w:i/>
          <w:lang w:val="pt-PT"/>
        </w:rPr>
        <w:t xml:space="preserve"> </w:t>
      </w:r>
      <w:r w:rsidR="00885488" w:rsidRPr="00234396">
        <w:rPr>
          <w:rStyle w:val="Incipit"/>
          <w:lang w:val="pt-PT"/>
        </w:rPr>
        <w:t>nomen</w:t>
      </w:r>
      <w:r w:rsidR="005A362F" w:rsidRPr="00234396">
        <w:rPr>
          <w:i/>
          <w:lang w:val="pt-PT"/>
        </w:rPr>
        <w:t xml:space="preserve"> </w:t>
      </w:r>
      <w:r w:rsidR="00885488" w:rsidRPr="00234396">
        <w:rPr>
          <w:rStyle w:val="Incipit"/>
          <w:lang w:val="pt-PT"/>
        </w:rPr>
        <w:t>tuum</w:t>
      </w:r>
      <w:r w:rsidR="00885488" w:rsidRPr="00234396">
        <w:rPr>
          <w:lang w:val="pt-PT"/>
        </w:rPr>
        <w:t xml:space="preserve"> foliis 22 et</w:t>
      </w:r>
      <w:r w:rsidR="00DD1415" w:rsidRPr="00234396">
        <w:rPr>
          <w:lang w:val="pt-PT"/>
        </w:rPr>
        <w:t>@23.</w:t>
      </w:r>
    </w:p>
    <w:p w:rsidR="00885488" w:rsidRPr="00234396" w:rsidRDefault="00FC28FD" w:rsidP="00415109">
      <w:pPr>
        <w:rPr>
          <w:lang w:val="pt-PT"/>
        </w:rPr>
      </w:pPr>
      <w:r w:rsidRPr="00234396">
        <w:rPr>
          <w:rStyle w:val="Time2"/>
          <w:lang w:val="it-IT"/>
        </w:rPr>
        <w:t>In secundo nocturno</w:t>
      </w:r>
      <w:r w:rsidR="00885488" w:rsidRPr="00234396">
        <w:rPr>
          <w:lang w:val="it-IT"/>
        </w:rPr>
        <w:t xml:space="preserve"> AN </w:t>
      </w:r>
      <w:r w:rsidR="00885488" w:rsidRPr="00234396">
        <w:rPr>
          <w:rStyle w:val="Incipit"/>
          <w:lang w:val="it-IT"/>
        </w:rPr>
        <w:t>Gavisi sunt discipuli alleluia</w:t>
      </w:r>
      <w:r w:rsidR="00DD1415" w:rsidRPr="00234396">
        <w:rPr>
          <w:lang w:val="it-IT"/>
        </w:rPr>
        <w:t>@14.</w:t>
      </w:r>
      <w:r w:rsidR="00885488" w:rsidRPr="00234396">
        <w:rPr>
          <w:lang w:val="it-IT"/>
        </w:rPr>
        <w:t xml:space="preserve"> </w:t>
      </w:r>
      <w:r w:rsidR="00885488" w:rsidRPr="00B779A9">
        <w:rPr>
          <w:lang w:val="pt-PT"/>
        </w:rPr>
        <w:t xml:space="preserve">PS </w:t>
      </w:r>
      <w:r w:rsidR="00885488" w:rsidRPr="00BC2E91">
        <w:rPr>
          <w:rStyle w:val="Incipit"/>
          <w:lang w:val="pt-PT"/>
        </w:rPr>
        <w:t>Con</w:t>
      </w:r>
      <w:r w:rsidR="001B7479" w:rsidRPr="00BC2E91">
        <w:rPr>
          <w:rStyle w:val="Incipit"/>
          <w:lang w:val="pt-PT"/>
        </w:rPr>
        <w:t>serva</w:t>
      </w:r>
      <w:r w:rsidR="00885488" w:rsidRPr="00B779A9">
        <w:rPr>
          <w:lang w:val="pt-PT"/>
        </w:rPr>
        <w:t xml:space="preserve"> cum reliquis. VS </w:t>
      </w:r>
      <w:r w:rsidR="00885488" w:rsidRPr="00BC2E91">
        <w:rPr>
          <w:rStyle w:val="Incipit"/>
          <w:lang w:val="pt-PT"/>
        </w:rPr>
        <w:t>Noli flere</w:t>
      </w:r>
      <w:r w:rsidR="00885488" w:rsidRPr="00B779A9">
        <w:rPr>
          <w:lang w:val="pt-PT"/>
        </w:rPr>
        <w:t xml:space="preserve">. </w:t>
      </w:r>
      <w:r w:rsidR="00885488" w:rsidRPr="00234396">
        <w:rPr>
          <w:lang w:val="pt-PT"/>
        </w:rPr>
        <w:t xml:space="preserve">RP </w:t>
      </w:r>
      <w:r w:rsidR="00885488" w:rsidRPr="00234396">
        <w:rPr>
          <w:rStyle w:val="Incipit"/>
          <w:lang w:val="pt-PT"/>
        </w:rPr>
        <w:t>In toto corde meo</w:t>
      </w:r>
      <w:r w:rsidR="00DD1415" w:rsidRPr="00234396">
        <w:rPr>
          <w:lang w:val="pt-PT"/>
        </w:rPr>
        <w:t>@23.</w:t>
      </w:r>
      <w:r w:rsidR="00885488" w:rsidRPr="00234396">
        <w:rPr>
          <w:lang w:val="pt-PT"/>
        </w:rPr>
        <w:t xml:space="preserve"> </w:t>
      </w:r>
      <w:r w:rsidR="00BA24A1" w:rsidRPr="00234396">
        <w:rPr>
          <w:lang w:val="pt-PT"/>
        </w:rPr>
        <w:t>[</w:t>
      </w:r>
      <w:r w:rsidR="00885488" w:rsidRPr="00234396">
        <w:rPr>
          <w:lang w:val="pt-PT"/>
        </w:rPr>
        <w:t>RP</w:t>
      </w:r>
      <w:r w:rsidR="00BA24A1" w:rsidRPr="00234396">
        <w:rPr>
          <w:lang w:val="pt-PT"/>
        </w:rPr>
        <w:t>]</w:t>
      </w:r>
      <w:r w:rsidR="00885488" w:rsidRPr="00234396">
        <w:rPr>
          <w:lang w:val="pt-PT"/>
        </w:rPr>
        <w:t xml:space="preserve"> </w:t>
      </w:r>
      <w:r w:rsidR="00885488" w:rsidRPr="00234396">
        <w:rPr>
          <w:rStyle w:val="Incipit"/>
          <w:lang w:val="pt-PT"/>
        </w:rPr>
        <w:t>Alleluia au</w:t>
      </w:r>
      <w:r w:rsidR="00BA4CFB" w:rsidRPr="00234396">
        <w:rPr>
          <w:rStyle w:val="Incipit"/>
          <w:lang w:val="pt-PT"/>
        </w:rPr>
        <w:t>divi</w:t>
      </w:r>
      <w:r w:rsidR="00885488" w:rsidRPr="00234396">
        <w:rPr>
          <w:rStyle w:val="Incipit"/>
          <w:lang w:val="pt-PT"/>
        </w:rPr>
        <w:t>mus ea</w:t>
      </w:r>
      <w:r w:rsidR="00DD1415" w:rsidRPr="00234396">
        <w:rPr>
          <w:lang w:val="pt-PT"/>
        </w:rPr>
        <w:t>@23.</w:t>
      </w:r>
      <w:r w:rsidR="00885488" w:rsidRPr="00234396">
        <w:rPr>
          <w:lang w:val="pt-PT"/>
        </w:rPr>
        <w:t xml:space="preserve"> </w:t>
      </w:r>
      <w:r w:rsidR="00BA24A1" w:rsidRPr="00234396">
        <w:rPr>
          <w:lang w:val="pt-PT"/>
        </w:rPr>
        <w:t>[</w:t>
      </w:r>
      <w:r w:rsidR="00885488" w:rsidRPr="00234396">
        <w:rPr>
          <w:lang w:val="pt-PT"/>
        </w:rPr>
        <w:t>RP</w:t>
      </w:r>
      <w:r w:rsidR="00BA24A1" w:rsidRPr="00234396">
        <w:rPr>
          <w:lang w:val="pt-PT"/>
        </w:rPr>
        <w:t>]</w:t>
      </w:r>
      <w:r w:rsidR="00885488" w:rsidRPr="00234396">
        <w:rPr>
          <w:lang w:val="pt-PT"/>
        </w:rPr>
        <w:t xml:space="preserve"> </w:t>
      </w:r>
      <w:r w:rsidR="00982EF5" w:rsidRPr="00234396">
        <w:rPr>
          <w:rStyle w:val="Incipit"/>
          <w:lang w:val="pt-PT"/>
        </w:rPr>
        <w:t>Hymnu</w:t>
      </w:r>
      <w:r w:rsidR="00885488" w:rsidRPr="00234396">
        <w:rPr>
          <w:rStyle w:val="Incipit"/>
          <w:lang w:val="pt-PT"/>
        </w:rPr>
        <w:t>m cantate nobis alleluia</w:t>
      </w:r>
      <w:r w:rsidR="00DD1415" w:rsidRPr="00234396">
        <w:rPr>
          <w:lang w:val="pt-PT"/>
        </w:rPr>
        <w:t>@24.</w:t>
      </w:r>
    </w:p>
    <w:p w:rsidR="00885488" w:rsidRPr="00234396" w:rsidRDefault="00FC28FD" w:rsidP="00415109">
      <w:pPr>
        <w:rPr>
          <w:lang w:val="pt-PT"/>
        </w:rPr>
      </w:pPr>
      <w:r w:rsidRPr="00234396">
        <w:rPr>
          <w:rStyle w:val="Time2"/>
          <w:lang w:val="pt-PT"/>
        </w:rPr>
        <w:lastRenderedPageBreak/>
        <w:t>In tertio nocturno</w:t>
      </w:r>
      <w:r w:rsidR="00885488" w:rsidRPr="00234396">
        <w:rPr>
          <w:lang w:val="pt-PT"/>
        </w:rPr>
        <w:t xml:space="preserve"> AN </w:t>
      </w:r>
      <w:r w:rsidR="00885488" w:rsidRPr="00234396">
        <w:rPr>
          <w:rStyle w:val="Incipit"/>
          <w:lang w:val="pt-PT"/>
        </w:rPr>
        <w:t>Cogno</w:t>
      </w:r>
      <w:r w:rsidR="000F4FB4" w:rsidRPr="00234396">
        <w:rPr>
          <w:rStyle w:val="Incipit"/>
          <w:lang w:val="pt-PT"/>
        </w:rPr>
        <w:t>verunt</w:t>
      </w:r>
      <w:r w:rsidR="00885488" w:rsidRPr="00234396">
        <w:rPr>
          <w:rStyle w:val="Incipit"/>
          <w:lang w:val="pt-PT"/>
        </w:rPr>
        <w:t xml:space="preserve"> dominum alleluia</w:t>
      </w:r>
      <w:r w:rsidR="00DD1415" w:rsidRPr="00234396">
        <w:rPr>
          <w:lang w:val="pt-PT"/>
        </w:rPr>
        <w:t>@15.</w:t>
      </w:r>
      <w:r w:rsidR="00885488" w:rsidRPr="00234396">
        <w:rPr>
          <w:lang w:val="pt-PT"/>
        </w:rPr>
        <w:t xml:space="preserve"> PS </w:t>
      </w:r>
      <w:r w:rsidR="00885488" w:rsidRPr="00234396">
        <w:rPr>
          <w:rStyle w:val="Incipit"/>
          <w:lang w:val="pt-PT"/>
        </w:rPr>
        <w:t>Caeli enarrant</w:t>
      </w:r>
      <w:r w:rsidR="00885488" w:rsidRPr="00234396">
        <w:rPr>
          <w:lang w:val="pt-PT"/>
        </w:rPr>
        <w:t xml:space="preserve"> cum reliquis. VS </w:t>
      </w:r>
      <w:r w:rsidR="00F75173" w:rsidRPr="00234396">
        <w:rPr>
          <w:rStyle w:val="Incipit"/>
          <w:lang w:val="pt-PT"/>
        </w:rPr>
        <w:t>Tuler</w:t>
      </w:r>
      <w:r w:rsidR="00885488" w:rsidRPr="00234396">
        <w:rPr>
          <w:rStyle w:val="Incipit"/>
          <w:lang w:val="pt-PT"/>
        </w:rPr>
        <w:t>unt dominum meum alleluia</w:t>
      </w:r>
      <w:r w:rsidR="00885488" w:rsidRPr="00234396">
        <w:rPr>
          <w:lang w:val="pt-PT"/>
        </w:rPr>
        <w:t xml:space="preserve">. EV </w:t>
      </w:r>
      <w:r w:rsidR="00885488" w:rsidRPr="00234396">
        <w:rPr>
          <w:rStyle w:val="Incipit"/>
          <w:lang w:val="pt-PT"/>
        </w:rPr>
        <w:t>Vado ad eum qui misit me</w:t>
      </w:r>
      <w:r w:rsidR="00885488" w:rsidRPr="00234396">
        <w:rPr>
          <w:lang w:val="pt-PT"/>
        </w:rPr>
        <w:t xml:space="preserve"> ex </w:t>
      </w:r>
      <w:r w:rsidR="00D66EA2" w:rsidRPr="00234396">
        <w:rPr>
          <w:lang w:val="pt-PT"/>
        </w:rPr>
        <w:t>volumine</w:t>
      </w:r>
      <w:r w:rsidR="00885488" w:rsidRPr="00234396">
        <w:rPr>
          <w:lang w:val="pt-PT"/>
        </w:rPr>
        <w:t xml:space="preserve"> hiemali de tempore. RP </w:t>
      </w:r>
      <w:r w:rsidR="00885488" w:rsidRPr="00234396">
        <w:rPr>
          <w:rStyle w:val="Incipit"/>
          <w:lang w:val="pt-PT"/>
        </w:rPr>
        <w:t>Deus canticum</w:t>
      </w:r>
      <w:r w:rsidR="00885488" w:rsidRPr="00234396">
        <w:rPr>
          <w:lang w:val="pt-PT"/>
        </w:rPr>
        <w:t xml:space="preserve">. </w:t>
      </w:r>
      <w:r w:rsidR="00BA24A1" w:rsidRPr="00234396">
        <w:rPr>
          <w:lang w:val="pt-PT"/>
        </w:rPr>
        <w:t>[</w:t>
      </w:r>
      <w:r w:rsidR="00885488" w:rsidRPr="00234396">
        <w:rPr>
          <w:lang w:val="pt-PT"/>
        </w:rPr>
        <w:t>RP</w:t>
      </w:r>
      <w:r w:rsidR="00BA24A1" w:rsidRPr="00234396">
        <w:rPr>
          <w:lang w:val="pt-PT"/>
        </w:rPr>
        <w:t>]</w:t>
      </w:r>
      <w:r w:rsidR="00885488" w:rsidRPr="00234396">
        <w:rPr>
          <w:lang w:val="pt-PT"/>
        </w:rPr>
        <w:t xml:space="preserve"> </w:t>
      </w:r>
      <w:r w:rsidR="00885488" w:rsidRPr="00234396">
        <w:rPr>
          <w:rStyle w:val="Incipit"/>
          <w:lang w:val="pt-PT"/>
        </w:rPr>
        <w:t>Deduc me in semita</w:t>
      </w:r>
      <w:r w:rsidR="00885488" w:rsidRPr="00234396">
        <w:rPr>
          <w:lang w:val="pt-PT"/>
        </w:rPr>
        <w:t xml:space="preserve">. </w:t>
      </w:r>
      <w:r w:rsidR="00BA24A1" w:rsidRPr="00234396">
        <w:rPr>
          <w:lang w:val="pt-PT"/>
        </w:rPr>
        <w:t>[</w:t>
      </w:r>
      <w:r w:rsidR="00885488" w:rsidRPr="00234396">
        <w:rPr>
          <w:lang w:val="pt-PT"/>
        </w:rPr>
        <w:t>RP</w:t>
      </w:r>
      <w:r w:rsidR="00BA24A1" w:rsidRPr="00234396">
        <w:rPr>
          <w:lang w:val="pt-PT"/>
        </w:rPr>
        <w:t>]</w:t>
      </w:r>
      <w:r w:rsidR="00885488" w:rsidRPr="00234396">
        <w:rPr>
          <w:lang w:val="pt-PT"/>
        </w:rPr>
        <w:t xml:space="preserve"> </w:t>
      </w:r>
      <w:r w:rsidR="00885488" w:rsidRPr="00234396">
        <w:rPr>
          <w:rStyle w:val="Incipit"/>
          <w:lang w:val="pt-PT"/>
        </w:rPr>
        <w:t>In ecclesiis benedicite</w:t>
      </w:r>
      <w:r w:rsidR="00885488" w:rsidRPr="00234396">
        <w:rPr>
          <w:lang w:val="pt-PT"/>
        </w:rPr>
        <w:t xml:space="preserve"> folio</w:t>
      </w:r>
      <w:r w:rsidR="00DD1415" w:rsidRPr="00234396">
        <w:rPr>
          <w:lang w:val="pt-PT"/>
        </w:rPr>
        <w:t>@25.</w:t>
      </w:r>
      <w:r w:rsidR="00885488" w:rsidRPr="00234396">
        <w:rPr>
          <w:lang w:val="pt-PT"/>
        </w:rPr>
        <w:t xml:space="preserve"> </w:t>
      </w:r>
      <w:r w:rsidR="00A86A7A" w:rsidRPr="00234396">
        <w:rPr>
          <w:lang w:val="pt-PT"/>
        </w:rPr>
        <w:t xml:space="preserve">[TD] </w:t>
      </w:r>
      <w:r w:rsidR="00A86A7A" w:rsidRPr="00234396">
        <w:rPr>
          <w:rStyle w:val="Incipit"/>
          <w:lang w:val="pt-PT"/>
        </w:rPr>
        <w:t>Te deum</w:t>
      </w:r>
      <w:r w:rsidR="006F3109" w:rsidRPr="00234396">
        <w:rPr>
          <w:rStyle w:val="Incipit"/>
          <w:lang w:val="pt-PT"/>
        </w:rPr>
        <w:t xml:space="preserve"> laudamus</w:t>
      </w:r>
      <w:r w:rsidR="00885488" w:rsidRPr="00234396">
        <w:rPr>
          <w:lang w:val="pt-PT"/>
        </w:rPr>
        <w:t>.</w:t>
      </w:r>
    </w:p>
    <w:p w:rsidR="00EE5CB0" w:rsidRPr="00234396" w:rsidRDefault="00FC28FD" w:rsidP="00415109">
      <w:pPr>
        <w:rPr>
          <w:lang w:val="pt-PT"/>
        </w:rPr>
      </w:pPr>
      <w:r w:rsidRPr="00234396">
        <w:rPr>
          <w:rStyle w:val="Time1"/>
          <w:lang w:val="pt-PT"/>
        </w:rPr>
        <w:t>Ad laudes</w:t>
      </w:r>
      <w:r w:rsidR="00885488" w:rsidRPr="00234396">
        <w:rPr>
          <w:lang w:val="pt-PT"/>
        </w:rPr>
        <w:t xml:space="preserve"> AN </w:t>
      </w:r>
      <w:r w:rsidR="00885488" w:rsidRPr="00234396">
        <w:rPr>
          <w:rStyle w:val="Incipit"/>
          <w:lang w:val="pt-PT"/>
        </w:rPr>
        <w:t>Alleluia alleluia</w:t>
      </w:r>
      <w:r w:rsidR="00DD1415" w:rsidRPr="00234396">
        <w:rPr>
          <w:lang w:val="pt-PT"/>
        </w:rPr>
        <w:t>@17.</w:t>
      </w:r>
      <w:r w:rsidR="00885488" w:rsidRPr="00234396">
        <w:rPr>
          <w:lang w:val="pt-PT"/>
        </w:rPr>
        <w:t xml:space="preserve"> HY </w:t>
      </w:r>
      <w:r w:rsidR="00885488" w:rsidRPr="00234396">
        <w:rPr>
          <w:rStyle w:val="Incipit"/>
          <w:lang w:val="pt-PT"/>
        </w:rPr>
        <w:t xml:space="preserve">Chorus </w:t>
      </w:r>
      <w:r w:rsidR="00D80D0C" w:rsidRPr="00234396">
        <w:rPr>
          <w:rStyle w:val="Incipit"/>
          <w:lang w:val="pt-PT"/>
        </w:rPr>
        <w:t>nov</w:t>
      </w:r>
      <w:r w:rsidR="00885488" w:rsidRPr="00234396">
        <w:rPr>
          <w:rStyle w:val="Incipit"/>
          <w:lang w:val="pt-PT"/>
        </w:rPr>
        <w:t>ae Hierusalem</w:t>
      </w:r>
      <w:r w:rsidR="00885488" w:rsidRPr="00234396">
        <w:rPr>
          <w:lang w:val="pt-PT"/>
        </w:rPr>
        <w:t xml:space="preserve">. VS </w:t>
      </w:r>
      <w:r w:rsidR="00885488" w:rsidRPr="00234396">
        <w:rPr>
          <w:rStyle w:val="Incipit"/>
          <w:lang w:val="pt-PT"/>
        </w:rPr>
        <w:t>Surrexit dominus de sepulchro alleluia</w:t>
      </w:r>
      <w:r w:rsidR="00885488" w:rsidRPr="00234396">
        <w:rPr>
          <w:lang w:val="pt-PT"/>
        </w:rPr>
        <w:t xml:space="preserve">. AB </w:t>
      </w:r>
      <w:r w:rsidR="00885488" w:rsidRPr="00234396">
        <w:rPr>
          <w:rStyle w:val="Incipit"/>
          <w:lang w:val="pt-PT"/>
        </w:rPr>
        <w:t>Vado ad eum qui misit me</w:t>
      </w:r>
      <w:r w:rsidR="00EE5CB0" w:rsidRPr="00234396">
        <w:rPr>
          <w:lang w:val="pt-PT"/>
        </w:rPr>
        <w:t>. Suffragium d</w:t>
      </w:r>
      <w:r w:rsidR="00885488" w:rsidRPr="00234396">
        <w:rPr>
          <w:lang w:val="pt-PT"/>
        </w:rPr>
        <w:t xml:space="preserve">e resurrectione </w:t>
      </w:r>
      <w:r w:rsidR="00EE5CB0" w:rsidRPr="00234396">
        <w:rPr>
          <w:lang w:val="pt-PT"/>
        </w:rPr>
        <w:t>[</w:t>
      </w:r>
      <w:r w:rsidR="00885488" w:rsidRPr="00234396">
        <w:rPr>
          <w:lang w:val="pt-PT"/>
        </w:rPr>
        <w:t>AC</w:t>
      </w:r>
      <w:r w:rsidR="00EE5CB0" w:rsidRPr="00234396">
        <w:rPr>
          <w:lang w:val="pt-PT"/>
        </w:rPr>
        <w:t>]</w:t>
      </w:r>
      <w:r w:rsidR="00885488" w:rsidRPr="00234396">
        <w:rPr>
          <w:lang w:val="pt-PT"/>
        </w:rPr>
        <w:t xml:space="preserve"> </w:t>
      </w:r>
      <w:r w:rsidR="00885488" w:rsidRPr="00234396">
        <w:rPr>
          <w:rStyle w:val="Incipit"/>
          <w:lang w:val="pt-PT"/>
        </w:rPr>
        <w:t>Redemptor noster</w:t>
      </w:r>
      <w:r w:rsidR="00DD1415" w:rsidRPr="00234396">
        <w:rPr>
          <w:lang w:val="pt-PT"/>
        </w:rPr>
        <w:t>@17.</w:t>
      </w:r>
      <w:r w:rsidR="00885488" w:rsidRPr="00234396">
        <w:rPr>
          <w:lang w:val="pt-PT"/>
        </w:rPr>
        <w:t xml:space="preserve"> </w:t>
      </w:r>
      <w:r w:rsidR="00BA24A1" w:rsidRPr="00234396">
        <w:rPr>
          <w:lang w:val="fr-FR"/>
        </w:rPr>
        <w:t>[</w:t>
      </w:r>
      <w:r w:rsidR="00885488" w:rsidRPr="00234396">
        <w:rPr>
          <w:lang w:val="fr-FR"/>
        </w:rPr>
        <w:t>De beata virgine</w:t>
      </w:r>
      <w:r w:rsidRPr="00234396">
        <w:rPr>
          <w:lang w:val="fr-FR"/>
        </w:rPr>
        <w:t>]</w:t>
      </w:r>
      <w:r w:rsidR="00885488" w:rsidRPr="00234396">
        <w:rPr>
          <w:lang w:val="fr-FR"/>
        </w:rPr>
        <w:t xml:space="preserve"> </w:t>
      </w:r>
      <w:r w:rsidRPr="00234396">
        <w:rPr>
          <w:lang w:val="fr-FR"/>
        </w:rPr>
        <w:t>[</w:t>
      </w:r>
      <w:r w:rsidR="00885488" w:rsidRPr="00234396">
        <w:rPr>
          <w:lang w:val="fr-FR"/>
        </w:rPr>
        <w:t>AC</w:t>
      </w:r>
      <w:r w:rsidR="00BA24A1" w:rsidRPr="00234396">
        <w:rPr>
          <w:lang w:val="fr-FR"/>
        </w:rPr>
        <w:t>]</w:t>
      </w:r>
      <w:r w:rsidR="00885488" w:rsidRPr="00234396">
        <w:rPr>
          <w:lang w:val="fr-FR"/>
        </w:rPr>
        <w:t xml:space="preserve"> </w:t>
      </w:r>
      <w:r w:rsidR="00885488" w:rsidRPr="00234396">
        <w:rPr>
          <w:rStyle w:val="Incipit"/>
          <w:lang w:val="fr-FR"/>
        </w:rPr>
        <w:t>Alleluia sancta</w:t>
      </w:r>
      <w:r w:rsidR="00885488" w:rsidRPr="00234396">
        <w:rPr>
          <w:lang w:val="fr-FR"/>
        </w:rPr>
        <w:t xml:space="preserve">. </w:t>
      </w:r>
      <w:r w:rsidR="00BA24A1" w:rsidRPr="00234396">
        <w:rPr>
          <w:lang w:val="fr-FR"/>
        </w:rPr>
        <w:t>[</w:t>
      </w:r>
      <w:r w:rsidR="00885488" w:rsidRPr="00234396">
        <w:rPr>
          <w:lang w:val="fr-FR"/>
        </w:rPr>
        <w:t>De omnibus sanctis</w:t>
      </w:r>
      <w:r w:rsidRPr="00234396">
        <w:rPr>
          <w:lang w:val="fr-FR"/>
        </w:rPr>
        <w:t>]</w:t>
      </w:r>
      <w:r w:rsidR="00885488" w:rsidRPr="00234396">
        <w:rPr>
          <w:lang w:val="fr-FR"/>
        </w:rPr>
        <w:t xml:space="preserve"> </w:t>
      </w:r>
      <w:r w:rsidRPr="00234396">
        <w:rPr>
          <w:lang w:val="fr-FR"/>
        </w:rPr>
        <w:t>[</w:t>
      </w:r>
      <w:r w:rsidR="00885488" w:rsidRPr="00234396">
        <w:rPr>
          <w:lang w:val="fr-FR"/>
        </w:rPr>
        <w:t>AC</w:t>
      </w:r>
      <w:r w:rsidR="00BA24A1" w:rsidRPr="00234396">
        <w:rPr>
          <w:lang w:val="fr-FR"/>
        </w:rPr>
        <w:t>]</w:t>
      </w:r>
      <w:r w:rsidR="00885488" w:rsidRPr="00234396">
        <w:rPr>
          <w:lang w:val="fr-FR"/>
        </w:rPr>
        <w:t xml:space="preserve"> </w:t>
      </w:r>
      <w:r w:rsidR="00885488" w:rsidRPr="00234396">
        <w:rPr>
          <w:rStyle w:val="Incipit"/>
          <w:lang w:val="fr-FR"/>
        </w:rPr>
        <w:t xml:space="preserve">Vox </w:t>
      </w:r>
      <w:r w:rsidR="00FA3B56" w:rsidRPr="00234396">
        <w:rPr>
          <w:rStyle w:val="Incipit"/>
          <w:lang w:val="fr-FR"/>
        </w:rPr>
        <w:t>laetit</w:t>
      </w:r>
      <w:r w:rsidR="00885488" w:rsidRPr="00234396">
        <w:rPr>
          <w:rStyle w:val="Incipit"/>
          <w:lang w:val="fr-FR"/>
        </w:rPr>
        <w:t>iae</w:t>
      </w:r>
      <w:r w:rsidR="00DD1415" w:rsidRPr="00234396">
        <w:rPr>
          <w:lang w:val="fr-FR"/>
        </w:rPr>
        <w:t>@92.</w:t>
      </w:r>
      <w:r w:rsidR="00885488" w:rsidRPr="00234396">
        <w:rPr>
          <w:lang w:val="fr-FR"/>
        </w:rPr>
        <w:t xml:space="preserve"> </w:t>
      </w:r>
      <w:r w:rsidR="003525EF" w:rsidRPr="00234396">
        <w:rPr>
          <w:lang w:val="pt-PT"/>
        </w:rPr>
        <w:t xml:space="preserve">[BD] </w:t>
      </w:r>
      <w:r w:rsidR="005F6F99" w:rsidRPr="00234396">
        <w:rPr>
          <w:rStyle w:val="Incipit"/>
          <w:lang w:val="pt-PT"/>
        </w:rPr>
        <w:t>Benedicamus</w:t>
      </w:r>
      <w:r w:rsidR="003525EF" w:rsidRPr="00234396">
        <w:rPr>
          <w:lang w:val="pt-PT"/>
        </w:rPr>
        <w:t xml:space="preserve"> cum</w:t>
      </w:r>
      <w:r w:rsidR="00885488" w:rsidRPr="00234396">
        <w:rPr>
          <w:lang w:val="pt-PT"/>
        </w:rPr>
        <w:t xml:space="preserve"> tribus alleluia.</w:t>
      </w:r>
      <w:r w:rsidR="00F11129" w:rsidRPr="00234396">
        <w:rPr>
          <w:lang w:val="pt-PT"/>
        </w:rPr>
        <w:t xml:space="preserve"> </w:t>
      </w:r>
    </w:p>
    <w:p w:rsidR="00885488" w:rsidRPr="00234396" w:rsidRDefault="00F11129" w:rsidP="00415109">
      <w:pPr>
        <w:rPr>
          <w:lang w:val="pt-PT"/>
        </w:rPr>
      </w:pPr>
      <w:r w:rsidRPr="00234396">
        <w:rPr>
          <w:lang w:val="pt-PT"/>
        </w:rPr>
        <w:t>(262r)</w:t>
      </w:r>
      <w:r w:rsidR="00EE5CB0" w:rsidRPr="00234396">
        <w:rPr>
          <w:lang w:val="pt-PT"/>
        </w:rPr>
        <w:t xml:space="preserve"> </w:t>
      </w:r>
      <w:r w:rsidR="00FC28FD" w:rsidRPr="00234396">
        <w:rPr>
          <w:rStyle w:val="Time1"/>
          <w:lang w:val="pt-PT"/>
        </w:rPr>
        <w:t>Ad horas</w:t>
      </w:r>
      <w:r w:rsidR="00885488" w:rsidRPr="00234396">
        <w:rPr>
          <w:lang w:val="pt-PT"/>
        </w:rPr>
        <w:t xml:space="preserve"> AN </w:t>
      </w:r>
      <w:r w:rsidR="00885488" w:rsidRPr="00234396">
        <w:rPr>
          <w:rStyle w:val="Incipit"/>
          <w:lang w:val="pt-PT"/>
        </w:rPr>
        <w:t>Surgens</w:t>
      </w:r>
      <w:r w:rsidR="005A362F" w:rsidRPr="00234396">
        <w:rPr>
          <w:i/>
          <w:lang w:val="pt-PT"/>
        </w:rPr>
        <w:t xml:space="preserve"> </w:t>
      </w:r>
      <w:r w:rsidR="00885488" w:rsidRPr="00234396">
        <w:rPr>
          <w:rStyle w:val="Incipit"/>
          <w:lang w:val="pt-PT"/>
        </w:rPr>
        <w:t>Iesus</w:t>
      </w:r>
      <w:r w:rsidR="00885488" w:rsidRPr="00234396">
        <w:rPr>
          <w:lang w:val="pt-PT"/>
        </w:rPr>
        <w:t xml:space="preserve"> cum reliquis</w:t>
      </w:r>
      <w:r w:rsidR="00DD1415" w:rsidRPr="00234396">
        <w:rPr>
          <w:lang w:val="pt-PT"/>
        </w:rPr>
        <w:t>@17.</w:t>
      </w:r>
    </w:p>
    <w:p w:rsidR="00885488" w:rsidRPr="00234396" w:rsidRDefault="00FC28FD" w:rsidP="00415109">
      <w:pPr>
        <w:rPr>
          <w:lang w:val="fr-FR"/>
        </w:rPr>
      </w:pPr>
      <w:r w:rsidRPr="00BC2E91">
        <w:rPr>
          <w:rStyle w:val="Time1"/>
          <w:lang w:val="it-IT"/>
        </w:rPr>
        <w:t>Ad officium</w:t>
      </w:r>
      <w:r w:rsidR="00885488" w:rsidRPr="00B779A9">
        <w:rPr>
          <w:lang w:val="it-IT"/>
        </w:rPr>
        <w:t xml:space="preserve"> IN </w:t>
      </w:r>
      <w:r w:rsidR="00885488" w:rsidRPr="00BC2E91">
        <w:rPr>
          <w:rStyle w:val="Incipit"/>
          <w:lang w:val="it-IT"/>
        </w:rPr>
        <w:t>Cantate domino canticum</w:t>
      </w:r>
      <w:r w:rsidR="00DD1415">
        <w:rPr>
          <w:lang w:val="it-IT"/>
        </w:rPr>
        <w:t>@</w:t>
      </w:r>
      <w:r w:rsidR="00DD1415" w:rsidRPr="00B779A9">
        <w:rPr>
          <w:lang w:val="it-IT"/>
        </w:rPr>
        <w:t>149.</w:t>
      </w:r>
      <w:r w:rsidR="00885488" w:rsidRPr="00B779A9">
        <w:rPr>
          <w:lang w:val="it-IT"/>
        </w:rPr>
        <w:t xml:space="preserve"> </w:t>
      </w:r>
      <w:r w:rsidR="00F11129" w:rsidRPr="00B779A9">
        <w:rPr>
          <w:lang w:val="fr-FR"/>
        </w:rPr>
        <w:t xml:space="preserve">[KY] </w:t>
      </w:r>
      <w:r w:rsidR="00F11129" w:rsidRPr="00BC2E91">
        <w:rPr>
          <w:rStyle w:val="Incipit"/>
          <w:lang w:val="fr-FR"/>
        </w:rPr>
        <w:t>Kyrie</w:t>
      </w:r>
      <w:r w:rsidR="00F11129" w:rsidRPr="00B779A9">
        <w:rPr>
          <w:lang w:val="fr-FR"/>
        </w:rPr>
        <w:t xml:space="preserve"> et [SA] </w:t>
      </w:r>
      <w:r w:rsidR="00F11129" w:rsidRPr="00BC2E91">
        <w:rPr>
          <w:rStyle w:val="Incipit"/>
          <w:lang w:val="fr-FR"/>
        </w:rPr>
        <w:t>Sanctus</w:t>
      </w:r>
      <w:r w:rsidR="00F11129" w:rsidRPr="00B779A9">
        <w:rPr>
          <w:lang w:val="fr-FR"/>
        </w:rPr>
        <w:t xml:space="preserve"> </w:t>
      </w:r>
      <w:r w:rsidR="00885488" w:rsidRPr="00B779A9">
        <w:rPr>
          <w:lang w:val="fr-FR"/>
        </w:rPr>
        <w:t xml:space="preserve">paschaliter. </w:t>
      </w:r>
      <w:r w:rsidR="00885488" w:rsidRPr="00234396">
        <w:rPr>
          <w:lang w:val="fr-FR"/>
        </w:rPr>
        <w:t>Primum AL</w:t>
      </w:r>
      <w:r w:rsidR="00F11129" w:rsidRPr="00234396">
        <w:rPr>
          <w:lang w:val="fr-FR"/>
        </w:rPr>
        <w:t>V</w:t>
      </w:r>
      <w:r w:rsidR="00885488" w:rsidRPr="00234396">
        <w:rPr>
          <w:lang w:val="fr-FR"/>
        </w:rPr>
        <w:t xml:space="preserve"> </w:t>
      </w:r>
      <w:r w:rsidR="00885488" w:rsidRPr="00234396">
        <w:rPr>
          <w:rStyle w:val="Incipit"/>
          <w:lang w:val="fr-FR"/>
        </w:rPr>
        <w:t>In resurrectione tua</w:t>
      </w:r>
      <w:r w:rsidR="00DD1415" w:rsidRPr="00234396">
        <w:rPr>
          <w:lang w:val="fr-FR"/>
        </w:rPr>
        <w:t>@146.</w:t>
      </w:r>
      <w:r w:rsidR="00885488" w:rsidRPr="00234396">
        <w:rPr>
          <w:lang w:val="fr-FR"/>
        </w:rPr>
        <w:t xml:space="preserve"> Secundum AL</w:t>
      </w:r>
      <w:r w:rsidR="00F11129" w:rsidRPr="00234396">
        <w:rPr>
          <w:lang w:val="fr-FR"/>
        </w:rPr>
        <w:t>V</w:t>
      </w:r>
      <w:r w:rsidR="00885488" w:rsidRPr="00234396">
        <w:rPr>
          <w:lang w:val="fr-FR"/>
        </w:rPr>
        <w:t xml:space="preserve"> </w:t>
      </w:r>
      <w:r w:rsidR="00885488" w:rsidRPr="00234396">
        <w:rPr>
          <w:rStyle w:val="Incipit"/>
          <w:lang w:val="fr-FR"/>
        </w:rPr>
        <w:t>Oportebat pati Christum</w:t>
      </w:r>
      <w:r w:rsidR="00DD1415" w:rsidRPr="00234396">
        <w:rPr>
          <w:lang w:val="fr-FR"/>
        </w:rPr>
        <w:t>@150.</w:t>
      </w:r>
      <w:r w:rsidR="00885488" w:rsidRPr="00234396">
        <w:rPr>
          <w:lang w:val="fr-FR"/>
        </w:rPr>
        <w:t xml:space="preserve"> SE </w:t>
      </w:r>
      <w:r w:rsidR="00885488" w:rsidRPr="00234396">
        <w:rPr>
          <w:rStyle w:val="Incipit"/>
          <w:lang w:val="fr-FR"/>
        </w:rPr>
        <w:t>Mundi re</w:t>
      </w:r>
      <w:r w:rsidR="00D80D0C" w:rsidRPr="00234396">
        <w:rPr>
          <w:rStyle w:val="Incipit"/>
          <w:lang w:val="fr-FR"/>
        </w:rPr>
        <w:t>nov</w:t>
      </w:r>
      <w:r w:rsidR="00885488" w:rsidRPr="00234396">
        <w:rPr>
          <w:rStyle w:val="Incipit"/>
          <w:lang w:val="fr-FR"/>
        </w:rPr>
        <w:t>atio</w:t>
      </w:r>
      <w:r w:rsidR="00DD1415" w:rsidRPr="00234396">
        <w:rPr>
          <w:lang w:val="fr-FR"/>
        </w:rPr>
        <w:t>@289.</w:t>
      </w:r>
      <w:r w:rsidR="00885488" w:rsidRPr="00234396">
        <w:rPr>
          <w:lang w:val="fr-FR"/>
        </w:rPr>
        <w:t xml:space="preserve"> OF </w:t>
      </w:r>
      <w:r w:rsidR="00885488" w:rsidRPr="00234396">
        <w:rPr>
          <w:rStyle w:val="Incipit"/>
          <w:lang w:val="fr-FR"/>
        </w:rPr>
        <w:t>Iubilate deo</w:t>
      </w:r>
      <w:r w:rsidR="00DD1415" w:rsidRPr="00234396">
        <w:rPr>
          <w:lang w:val="fr-FR"/>
        </w:rPr>
        <w:t>@26.</w:t>
      </w:r>
      <w:r w:rsidR="00885488" w:rsidRPr="00234396">
        <w:rPr>
          <w:lang w:val="fr-FR"/>
        </w:rPr>
        <w:t xml:space="preserve"> CO </w:t>
      </w:r>
      <w:r w:rsidR="00885488" w:rsidRPr="00234396">
        <w:rPr>
          <w:rStyle w:val="Incipit"/>
          <w:lang w:val="fr-FR"/>
        </w:rPr>
        <w:t xml:space="preserve">Dum </w:t>
      </w:r>
      <w:r w:rsidR="0007245A" w:rsidRPr="00234396">
        <w:rPr>
          <w:rStyle w:val="Incipit"/>
          <w:lang w:val="fr-FR"/>
        </w:rPr>
        <w:t>venerit</w:t>
      </w:r>
      <w:r w:rsidR="00885488" w:rsidRPr="00234396">
        <w:rPr>
          <w:rStyle w:val="Incipit"/>
          <w:lang w:val="fr-FR"/>
        </w:rPr>
        <w:t xml:space="preserve"> paracletus</w:t>
      </w:r>
      <w:r w:rsidR="00DD1415" w:rsidRPr="00234396">
        <w:rPr>
          <w:lang w:val="fr-FR"/>
        </w:rPr>
        <w:t>@150.</w:t>
      </w:r>
    </w:p>
    <w:p w:rsidR="00885488" w:rsidRPr="00234396" w:rsidRDefault="00DB5EF0" w:rsidP="00415109">
      <w:pPr>
        <w:rPr>
          <w:lang w:val="pt-PT"/>
        </w:rPr>
      </w:pPr>
      <w:r w:rsidRPr="00234396">
        <w:rPr>
          <w:rStyle w:val="Time1"/>
          <w:lang w:val="it-IT"/>
        </w:rPr>
        <w:t>In secundis vesperis</w:t>
      </w:r>
      <w:r w:rsidR="00885488" w:rsidRPr="00234396">
        <w:rPr>
          <w:lang w:val="it-IT"/>
        </w:rPr>
        <w:t xml:space="preserve"> AN </w:t>
      </w:r>
      <w:r w:rsidR="00885488" w:rsidRPr="00234396">
        <w:rPr>
          <w:rStyle w:val="Incipit"/>
          <w:lang w:val="it-IT"/>
        </w:rPr>
        <w:t>Alleluia</w:t>
      </w:r>
      <w:r w:rsidR="00885488" w:rsidRPr="00234396">
        <w:rPr>
          <w:lang w:val="it-IT"/>
        </w:rPr>
        <w:t xml:space="preserve"> ex </w:t>
      </w:r>
      <w:r w:rsidR="00885488" w:rsidRPr="00234396">
        <w:rPr>
          <w:rStyle w:val="Funktion"/>
          <w:lang w:val="it-IT"/>
        </w:rPr>
        <w:t>minori antiphonario</w:t>
      </w:r>
      <w:r w:rsidR="00885488" w:rsidRPr="00234396">
        <w:rPr>
          <w:lang w:val="it-IT"/>
        </w:rPr>
        <w:t xml:space="preserve"> folio</w:t>
      </w:r>
      <w:r w:rsidR="00DD1415" w:rsidRPr="00234396">
        <w:rPr>
          <w:lang w:val="it-IT"/>
        </w:rPr>
        <w:t>@18.</w:t>
      </w:r>
      <w:r w:rsidR="00885488" w:rsidRPr="00234396">
        <w:rPr>
          <w:lang w:val="it-IT"/>
        </w:rPr>
        <w:t xml:space="preserve"> PS </w:t>
      </w:r>
      <w:r w:rsidR="00885488" w:rsidRPr="00234396">
        <w:rPr>
          <w:rStyle w:val="Incipit"/>
          <w:lang w:val="it-IT"/>
        </w:rPr>
        <w:t>Dixit</w:t>
      </w:r>
      <w:r w:rsidR="005A362F" w:rsidRPr="00234396">
        <w:rPr>
          <w:i/>
          <w:lang w:val="it-IT"/>
        </w:rPr>
        <w:t xml:space="preserve"> </w:t>
      </w:r>
      <w:r w:rsidR="00885488" w:rsidRPr="00234396">
        <w:rPr>
          <w:rStyle w:val="Incipit"/>
          <w:lang w:val="it-IT"/>
        </w:rPr>
        <w:t>dominus</w:t>
      </w:r>
      <w:r w:rsidR="00885488" w:rsidRPr="00234396">
        <w:rPr>
          <w:lang w:val="it-IT"/>
        </w:rPr>
        <w:t xml:space="preserve"> cum reliquis. HY </w:t>
      </w:r>
      <w:r w:rsidR="00885488" w:rsidRPr="00234396">
        <w:rPr>
          <w:rStyle w:val="Incipit"/>
          <w:lang w:val="it-IT"/>
        </w:rPr>
        <w:t>Vita</w:t>
      </w:r>
      <w:r w:rsidR="005A362F" w:rsidRPr="00234396">
        <w:rPr>
          <w:i/>
          <w:lang w:val="it-IT"/>
        </w:rPr>
        <w:t xml:space="preserve"> </w:t>
      </w:r>
      <w:r w:rsidR="00885488" w:rsidRPr="00234396">
        <w:rPr>
          <w:rStyle w:val="Incipit"/>
          <w:lang w:val="it-IT"/>
        </w:rPr>
        <w:t>sanctorum</w:t>
      </w:r>
      <w:r w:rsidR="00885488" w:rsidRPr="00234396">
        <w:rPr>
          <w:lang w:val="it-IT"/>
        </w:rPr>
        <w:t xml:space="preserve">. VS </w:t>
      </w:r>
      <w:r w:rsidR="00885488" w:rsidRPr="00234396">
        <w:rPr>
          <w:rStyle w:val="Incipit"/>
          <w:lang w:val="it-IT"/>
        </w:rPr>
        <w:t>Gavisi</w:t>
      </w:r>
      <w:r w:rsidR="005A362F" w:rsidRPr="00234396">
        <w:rPr>
          <w:i/>
          <w:lang w:val="it-IT"/>
        </w:rPr>
        <w:t xml:space="preserve"> </w:t>
      </w:r>
      <w:r w:rsidR="00885488" w:rsidRPr="00234396">
        <w:rPr>
          <w:rStyle w:val="Incipit"/>
          <w:lang w:val="it-IT"/>
        </w:rPr>
        <w:t>sunt</w:t>
      </w:r>
      <w:r w:rsidR="00885488" w:rsidRPr="00234396">
        <w:rPr>
          <w:lang w:val="it-IT"/>
        </w:rPr>
        <w:t xml:space="preserve">. </w:t>
      </w:r>
      <w:r w:rsidR="00885488" w:rsidRPr="00B779A9">
        <w:rPr>
          <w:lang w:val="pt-PT"/>
        </w:rPr>
        <w:t xml:space="preserve">AM </w:t>
      </w:r>
      <w:r w:rsidR="00885488" w:rsidRPr="005A362F">
        <w:rPr>
          <w:rStyle w:val="Incipit"/>
          <w:lang w:val="pt-PT"/>
        </w:rPr>
        <w:t>Ego</w:t>
      </w:r>
      <w:r w:rsidR="005A362F" w:rsidRPr="00BE7D55">
        <w:rPr>
          <w:i/>
          <w:lang w:val="pt-PT"/>
        </w:rPr>
        <w:t xml:space="preserve"> </w:t>
      </w:r>
      <w:r w:rsidR="00982EF5" w:rsidRPr="005A362F">
        <w:rPr>
          <w:rStyle w:val="Incipit"/>
          <w:lang w:val="pt-PT"/>
        </w:rPr>
        <w:t>verit</w:t>
      </w:r>
      <w:r w:rsidR="00885488" w:rsidRPr="005A362F">
        <w:rPr>
          <w:rStyle w:val="Incipit"/>
          <w:lang w:val="pt-PT"/>
        </w:rPr>
        <w:t>atem</w:t>
      </w:r>
      <w:r w:rsidR="005A362F" w:rsidRPr="00BE7D55">
        <w:rPr>
          <w:i/>
          <w:lang w:val="pt-PT"/>
        </w:rPr>
        <w:t xml:space="preserve"> </w:t>
      </w:r>
      <w:r w:rsidR="00885488" w:rsidRPr="005A362F">
        <w:rPr>
          <w:rStyle w:val="Incipit"/>
          <w:lang w:val="pt-PT"/>
        </w:rPr>
        <w:t>dico</w:t>
      </w:r>
      <w:r w:rsidR="005A362F" w:rsidRPr="00BE7D55">
        <w:rPr>
          <w:i/>
          <w:lang w:val="pt-PT"/>
        </w:rPr>
        <w:t xml:space="preserve"> </w:t>
      </w:r>
      <w:r w:rsidR="001B7479" w:rsidRPr="005A362F">
        <w:rPr>
          <w:rStyle w:val="Incipit"/>
          <w:lang w:val="pt-PT"/>
        </w:rPr>
        <w:t>vobis</w:t>
      </w:r>
      <w:r w:rsidR="00885488" w:rsidRPr="00B779A9">
        <w:rPr>
          <w:lang w:val="pt-PT"/>
        </w:rPr>
        <w:t xml:space="preserve"> ex </w:t>
      </w:r>
      <w:r w:rsidR="002303ED" w:rsidRPr="00BC2E91">
        <w:rPr>
          <w:rStyle w:val="Funktion"/>
          <w:lang w:val="pt-PT"/>
        </w:rPr>
        <w:t>[</w:t>
      </w:r>
      <w:r w:rsidR="00885488" w:rsidRPr="00BC2E91">
        <w:rPr>
          <w:rStyle w:val="Funktion"/>
          <w:lang w:val="pt-PT"/>
        </w:rPr>
        <w:t>minori</w:t>
      </w:r>
      <w:r w:rsidR="002303ED" w:rsidRPr="00BC2E91">
        <w:rPr>
          <w:rStyle w:val="Funktion"/>
          <w:lang w:val="pt-PT"/>
        </w:rPr>
        <w:t xml:space="preserve"> antiphonario]</w:t>
      </w:r>
      <w:r w:rsidR="00885488" w:rsidRPr="00B779A9">
        <w:rPr>
          <w:lang w:val="pt-PT"/>
        </w:rPr>
        <w:t xml:space="preserve"> 25 ex </w:t>
      </w:r>
      <w:r w:rsidR="00885488" w:rsidRPr="00BC2E91">
        <w:rPr>
          <w:rStyle w:val="Funktion"/>
          <w:lang w:val="pt-PT"/>
        </w:rPr>
        <w:t>summo antiphonario</w:t>
      </w:r>
      <w:r w:rsidR="00DD1415">
        <w:rPr>
          <w:lang w:val="pt-PT"/>
        </w:rPr>
        <w:t>@</w:t>
      </w:r>
      <w:r w:rsidR="00DD1415" w:rsidRPr="00B779A9">
        <w:rPr>
          <w:lang w:val="pt-PT"/>
        </w:rPr>
        <w:t>72.</w:t>
      </w:r>
      <w:r w:rsidR="00885488" w:rsidRPr="00B779A9">
        <w:rPr>
          <w:lang w:val="pt-PT"/>
        </w:rPr>
        <w:t xml:space="preserve"> </w:t>
      </w:r>
      <w:r w:rsidR="002303ED">
        <w:rPr>
          <w:lang w:val="pt-PT"/>
        </w:rPr>
        <w:t xml:space="preserve">Suffragium </w:t>
      </w:r>
      <w:r w:rsidR="00BA24A1" w:rsidRPr="00B779A9">
        <w:rPr>
          <w:lang w:val="pt-PT"/>
        </w:rPr>
        <w:t>[</w:t>
      </w:r>
      <w:r w:rsidR="002303ED">
        <w:rPr>
          <w:lang w:val="pt-PT"/>
        </w:rPr>
        <w:t>d</w:t>
      </w:r>
      <w:r w:rsidR="00885488" w:rsidRPr="00B779A9">
        <w:rPr>
          <w:lang w:val="pt-PT"/>
        </w:rPr>
        <w:t>e resurrectione</w:t>
      </w:r>
      <w:r w:rsidR="00BA24A1" w:rsidRPr="00B779A9">
        <w:rPr>
          <w:lang w:val="pt-PT"/>
        </w:rPr>
        <w:t>]</w:t>
      </w:r>
      <w:r w:rsidR="00885488" w:rsidRPr="00B779A9">
        <w:rPr>
          <w:lang w:val="pt-PT"/>
        </w:rPr>
        <w:t xml:space="preserve"> </w:t>
      </w:r>
      <w:r w:rsidR="002303ED">
        <w:rPr>
          <w:lang w:val="pt-PT"/>
        </w:rPr>
        <w:t>[</w:t>
      </w:r>
      <w:r w:rsidR="00885488" w:rsidRPr="00B779A9">
        <w:rPr>
          <w:lang w:val="pt-PT"/>
        </w:rPr>
        <w:t>AC</w:t>
      </w:r>
      <w:r w:rsidR="002303ED">
        <w:rPr>
          <w:lang w:val="pt-PT"/>
        </w:rPr>
        <w:t>]</w:t>
      </w:r>
      <w:r w:rsidR="00885488" w:rsidRPr="00B779A9">
        <w:rPr>
          <w:lang w:val="pt-PT"/>
        </w:rPr>
        <w:t xml:space="preserve"> </w:t>
      </w:r>
      <w:r w:rsidR="00885488" w:rsidRPr="005A362F">
        <w:rPr>
          <w:rStyle w:val="Incipit"/>
          <w:lang w:val="pt-PT"/>
        </w:rPr>
        <w:t>Crucem</w:t>
      </w:r>
      <w:r w:rsidR="005A362F" w:rsidRPr="00BE7D55">
        <w:rPr>
          <w:i/>
          <w:lang w:val="pt-PT"/>
        </w:rPr>
        <w:t xml:space="preserve"> </w:t>
      </w:r>
      <w:r w:rsidR="00885488" w:rsidRPr="005A362F">
        <w:rPr>
          <w:rStyle w:val="Incipit"/>
          <w:lang w:val="pt-PT"/>
        </w:rPr>
        <w:t>Christus</w:t>
      </w:r>
      <w:r w:rsidR="005A362F" w:rsidRPr="00BE7D55">
        <w:rPr>
          <w:i/>
          <w:lang w:val="pt-PT"/>
        </w:rPr>
        <w:t xml:space="preserve"> </w:t>
      </w:r>
      <w:r w:rsidR="00885488" w:rsidRPr="005A362F">
        <w:rPr>
          <w:rStyle w:val="Incipit"/>
          <w:lang w:val="pt-PT"/>
        </w:rPr>
        <w:t>subiit</w:t>
      </w:r>
      <w:r w:rsidR="00DD1415">
        <w:rPr>
          <w:lang w:val="pt-PT"/>
        </w:rPr>
        <w:t>@</w:t>
      </w:r>
      <w:r w:rsidR="00DD1415" w:rsidRPr="00B779A9">
        <w:rPr>
          <w:lang w:val="pt-PT"/>
        </w:rPr>
        <w:t>127.</w:t>
      </w:r>
      <w:r w:rsidR="00885488" w:rsidRPr="00B779A9">
        <w:rPr>
          <w:lang w:val="pt-PT"/>
        </w:rPr>
        <w:t xml:space="preserve"> </w:t>
      </w:r>
      <w:r w:rsidR="00BA24A1" w:rsidRPr="00B779A9">
        <w:rPr>
          <w:lang w:val="pt-PT"/>
        </w:rPr>
        <w:t>[</w:t>
      </w:r>
      <w:r w:rsidR="00885488" w:rsidRPr="00B779A9">
        <w:rPr>
          <w:lang w:val="pt-PT"/>
        </w:rPr>
        <w:t>De beata virgine</w:t>
      </w:r>
      <w:r>
        <w:rPr>
          <w:lang w:val="pt-PT"/>
        </w:rPr>
        <w:t>]</w:t>
      </w:r>
      <w:r w:rsidR="00885488" w:rsidRPr="00B779A9">
        <w:rPr>
          <w:lang w:val="pt-PT"/>
        </w:rPr>
        <w:t xml:space="preserve"> </w:t>
      </w:r>
      <w:r>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Alleluia</w:t>
      </w:r>
      <w:r w:rsidR="005A362F" w:rsidRPr="00BE7D55">
        <w:rPr>
          <w:i/>
          <w:lang w:val="pt-PT"/>
        </w:rPr>
        <w:t xml:space="preserve"> </w:t>
      </w:r>
      <w:r w:rsidR="00885488" w:rsidRPr="005A362F">
        <w:rPr>
          <w:rStyle w:val="Incipit"/>
          <w:lang w:val="pt-PT"/>
        </w:rPr>
        <w:t>sancta</w:t>
      </w:r>
      <w:r w:rsidR="00885488" w:rsidRPr="00B779A9">
        <w:rPr>
          <w:lang w:val="pt-PT"/>
        </w:rPr>
        <w:t xml:space="preserve">. </w:t>
      </w:r>
      <w:r w:rsidR="00BA24A1" w:rsidRPr="00B779A9">
        <w:rPr>
          <w:lang w:val="pt-PT"/>
        </w:rPr>
        <w:t>[</w:t>
      </w:r>
      <w:r w:rsidR="00885488" w:rsidRPr="00B779A9">
        <w:rPr>
          <w:lang w:val="pt-PT"/>
        </w:rPr>
        <w:t>De omnibus sanctis</w:t>
      </w:r>
      <w:r>
        <w:rPr>
          <w:lang w:val="pt-PT"/>
        </w:rPr>
        <w:t>]</w:t>
      </w:r>
      <w:r w:rsidR="00885488" w:rsidRPr="00B779A9">
        <w:rPr>
          <w:lang w:val="pt-PT"/>
        </w:rPr>
        <w:t xml:space="preserve"> </w:t>
      </w:r>
      <w:r>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In</w:t>
      </w:r>
      <w:r w:rsidR="005A362F" w:rsidRPr="00BE7D55">
        <w:rPr>
          <w:i/>
          <w:lang w:val="pt-PT"/>
        </w:rPr>
        <w:t xml:space="preserve"> </w:t>
      </w:r>
      <w:r w:rsidR="00885488" w:rsidRPr="005A362F">
        <w:rPr>
          <w:rStyle w:val="Incipit"/>
          <w:lang w:val="pt-PT"/>
        </w:rPr>
        <w:t>caelestibus</w:t>
      </w:r>
      <w:r w:rsidR="005A362F" w:rsidRPr="00BE7D55">
        <w:rPr>
          <w:i/>
          <w:lang w:val="pt-PT"/>
        </w:rPr>
        <w:t xml:space="preserve"> </w:t>
      </w:r>
      <w:r w:rsidR="00885488" w:rsidRPr="005A362F">
        <w:rPr>
          <w:rStyle w:val="Incipit"/>
          <w:lang w:val="pt-PT"/>
        </w:rPr>
        <w:t>regnis</w:t>
      </w:r>
      <w:r w:rsidR="00DD1415">
        <w:rPr>
          <w:lang w:val="pt-PT"/>
        </w:rPr>
        <w:t>@</w:t>
      </w:r>
      <w:r w:rsidR="00DD1415" w:rsidRPr="00B779A9">
        <w:rPr>
          <w:lang w:val="pt-PT"/>
        </w:rPr>
        <w:t>92.</w:t>
      </w:r>
      <w:r w:rsidR="00885488" w:rsidRPr="00B779A9">
        <w:rPr>
          <w:lang w:val="pt-PT"/>
        </w:rPr>
        <w:t xml:space="preserve"> </w:t>
      </w:r>
      <w:r w:rsidR="003525EF" w:rsidRPr="00234396">
        <w:rPr>
          <w:lang w:val="pt-PT"/>
        </w:rPr>
        <w:t xml:space="preserve">[BD] </w:t>
      </w:r>
      <w:r w:rsidR="005F6F99" w:rsidRPr="00234396">
        <w:rPr>
          <w:rStyle w:val="Incipit"/>
          <w:lang w:val="pt-PT"/>
        </w:rPr>
        <w:t>Benedicamus</w:t>
      </w:r>
      <w:r w:rsidR="003525EF" w:rsidRPr="00234396">
        <w:rPr>
          <w:lang w:val="pt-PT"/>
        </w:rPr>
        <w:t xml:space="preserve"> cum</w:t>
      </w:r>
      <w:r w:rsidR="00885488" w:rsidRPr="00234396">
        <w:rPr>
          <w:lang w:val="pt-PT"/>
        </w:rPr>
        <w:t xml:space="preserve"> tribus alleluia.</w:t>
      </w:r>
    </w:p>
    <w:p w:rsidR="00885488" w:rsidRPr="00234396" w:rsidRDefault="00DB5EF0" w:rsidP="00415109">
      <w:pPr>
        <w:rPr>
          <w:lang w:val="pt-PT"/>
        </w:rPr>
      </w:pPr>
      <w:r w:rsidRPr="00234396">
        <w:rPr>
          <w:rStyle w:val="Time1"/>
          <w:lang w:val="pt-PT"/>
        </w:rPr>
        <w:t>Ad completorium</w:t>
      </w:r>
      <w:r w:rsidR="00885488" w:rsidRPr="00234396">
        <w:rPr>
          <w:lang w:val="pt-PT"/>
        </w:rPr>
        <w:t xml:space="preserve"> ut in primis vesperis.</w:t>
      </w:r>
    </w:p>
    <w:p w:rsidR="00DB5EF0" w:rsidRPr="00234396" w:rsidRDefault="00DB5EF0" w:rsidP="00415109">
      <w:pPr>
        <w:pStyle w:val="berschrift1"/>
        <w:rPr>
          <w:lang w:val="pt-PT"/>
        </w:rPr>
      </w:pPr>
      <w:r w:rsidRPr="00234396">
        <w:rPr>
          <w:lang w:val="pt-PT"/>
        </w:rPr>
        <w:t>IN VIGILIA SANCTI IOANNIS ANTE PORTAM LATINAM</w:t>
      </w:r>
    </w:p>
    <w:p w:rsidR="00885488" w:rsidRPr="00BC2E91" w:rsidRDefault="00DB5EF0" w:rsidP="00415109">
      <w:pPr>
        <w:rPr>
          <w:lang w:val="fr-FR"/>
        </w:rPr>
      </w:pPr>
      <w:r w:rsidRPr="00234396">
        <w:rPr>
          <w:lang w:val="pt-PT"/>
        </w:rPr>
        <w:t>C</w:t>
      </w:r>
      <w:r w:rsidR="00885488" w:rsidRPr="00234396">
        <w:rPr>
          <w:lang w:val="pt-PT"/>
        </w:rPr>
        <w:t xml:space="preserve">antantur in </w:t>
      </w:r>
      <w:r w:rsidR="00885488" w:rsidRPr="00234396">
        <w:rPr>
          <w:rStyle w:val="Ort"/>
          <w:lang w:val="pt-PT"/>
        </w:rPr>
        <w:t>capella Lichtenstainer</w:t>
      </w:r>
      <w:r w:rsidR="00885488" w:rsidRPr="00234396">
        <w:rPr>
          <w:lang w:val="pt-PT"/>
        </w:rPr>
        <w:t xml:space="preserve"> </w:t>
      </w:r>
      <w:r w:rsidR="00B108B8" w:rsidRPr="00234396">
        <w:rPr>
          <w:lang w:val="pt-PT"/>
        </w:rPr>
        <w:t>prec</w:t>
      </w:r>
      <w:r w:rsidR="00885488" w:rsidRPr="00234396">
        <w:rPr>
          <w:lang w:val="pt-PT"/>
        </w:rPr>
        <w:t xml:space="preserve">es vespertinae </w:t>
      </w:r>
      <w:r w:rsidR="00852E6E" w:rsidRPr="00234396">
        <w:rPr>
          <w:lang w:val="pt-PT"/>
        </w:rPr>
        <w:t>$E::</w:t>
      </w:r>
      <w:r w:rsidR="00885488" w:rsidRPr="00234396">
        <w:rPr>
          <w:lang w:val="pt-PT"/>
        </w:rPr>
        <w:t>de</w:t>
      </w:r>
      <w:r w:rsidR="00852E6E" w:rsidRPr="00234396">
        <w:rPr>
          <w:lang w:val="pt-PT"/>
        </w:rPr>
        <w:t xml:space="preserve"> dedicatione$</w:t>
      </w:r>
      <w:r w:rsidR="00885488" w:rsidRPr="00234396">
        <w:rPr>
          <w:lang w:val="pt-PT"/>
        </w:rPr>
        <w:t xml:space="preserve">. Super psalmos AN </w:t>
      </w:r>
      <w:r w:rsidR="00885488" w:rsidRPr="00234396">
        <w:rPr>
          <w:rStyle w:val="Incipit"/>
          <w:lang w:val="pt-PT"/>
        </w:rPr>
        <w:t>In</w:t>
      </w:r>
      <w:r w:rsidR="005A362F" w:rsidRPr="00234396">
        <w:rPr>
          <w:i/>
          <w:lang w:val="pt-PT"/>
        </w:rPr>
        <w:t xml:space="preserve"> </w:t>
      </w:r>
      <w:r w:rsidR="00885488" w:rsidRPr="00234396">
        <w:rPr>
          <w:rStyle w:val="Incipit"/>
          <w:lang w:val="pt-PT"/>
        </w:rPr>
        <w:t>tabernaculis</w:t>
      </w:r>
      <w:r w:rsidR="00DD1415" w:rsidRPr="00234396">
        <w:rPr>
          <w:lang w:val="pt-PT"/>
        </w:rPr>
        <w:t>@92.</w:t>
      </w:r>
      <w:r w:rsidR="00885488" w:rsidRPr="00234396">
        <w:rPr>
          <w:lang w:val="pt-PT"/>
        </w:rPr>
        <w:t xml:space="preserve"> </w:t>
      </w:r>
      <w:r w:rsidR="009F136A" w:rsidRPr="00234396">
        <w:rPr>
          <w:lang w:val="pt-PT"/>
        </w:rPr>
        <w:t>Psalmi omnia Laudate</w:t>
      </w:r>
      <w:r w:rsidR="00885488" w:rsidRPr="00234396">
        <w:rPr>
          <w:lang w:val="pt-PT"/>
        </w:rPr>
        <w:t xml:space="preserve">. RP </w:t>
      </w:r>
      <w:r w:rsidR="00885488" w:rsidRPr="00234396">
        <w:rPr>
          <w:rStyle w:val="Incipit"/>
          <w:lang w:val="pt-PT"/>
        </w:rPr>
        <w:t>Haec</w:t>
      </w:r>
      <w:r w:rsidR="005A362F" w:rsidRPr="00234396">
        <w:rPr>
          <w:i/>
          <w:lang w:val="pt-PT"/>
        </w:rPr>
        <w:t xml:space="preserve"> </w:t>
      </w:r>
      <w:r w:rsidR="00885488" w:rsidRPr="00234396">
        <w:rPr>
          <w:rStyle w:val="Incipit"/>
          <w:lang w:val="pt-PT"/>
        </w:rPr>
        <w:t>est</w:t>
      </w:r>
      <w:r w:rsidR="005A362F" w:rsidRPr="00234396">
        <w:rPr>
          <w:i/>
          <w:lang w:val="pt-PT"/>
        </w:rPr>
        <w:t xml:space="preserve"> </w:t>
      </w:r>
      <w:r w:rsidR="00885488" w:rsidRPr="00234396">
        <w:rPr>
          <w:rStyle w:val="Incipit"/>
          <w:lang w:val="pt-PT"/>
        </w:rPr>
        <w:t>Hierusalem</w:t>
      </w:r>
      <w:r w:rsidR="00DD1415" w:rsidRPr="00234396">
        <w:rPr>
          <w:lang w:val="pt-PT"/>
        </w:rPr>
        <w:t>@16.</w:t>
      </w:r>
      <w:r w:rsidR="00885488" w:rsidRPr="00234396">
        <w:rPr>
          <w:lang w:val="pt-PT"/>
        </w:rPr>
        <w:t xml:space="preserve"> HY </w:t>
      </w:r>
      <w:r w:rsidR="00885488" w:rsidRPr="00234396">
        <w:rPr>
          <w:rStyle w:val="Incipit"/>
          <w:lang w:val="pt-PT"/>
        </w:rPr>
        <w:t>Vita</w:t>
      </w:r>
      <w:r w:rsidR="005A362F" w:rsidRPr="00234396">
        <w:rPr>
          <w:i/>
          <w:lang w:val="pt-PT"/>
        </w:rPr>
        <w:t xml:space="preserve"> </w:t>
      </w:r>
      <w:r w:rsidR="00885488" w:rsidRPr="00234396">
        <w:rPr>
          <w:rStyle w:val="Incipit"/>
          <w:lang w:val="pt-PT"/>
        </w:rPr>
        <w:t>sanctorum</w:t>
      </w:r>
      <w:r w:rsidR="00885488" w:rsidRPr="00234396">
        <w:rPr>
          <w:lang w:val="pt-PT"/>
        </w:rPr>
        <w:t xml:space="preserve">. </w:t>
      </w:r>
      <w:r w:rsidR="00885488" w:rsidRPr="00BC2E91">
        <w:rPr>
          <w:lang w:val="fr-FR"/>
        </w:rPr>
        <w:t xml:space="preserve">VS </w:t>
      </w:r>
      <w:r w:rsidR="00885488" w:rsidRPr="00BC2E91">
        <w:rPr>
          <w:rStyle w:val="Incipit"/>
          <w:lang w:val="fr-FR"/>
        </w:rPr>
        <w:t>Haec</w:t>
      </w:r>
      <w:r w:rsidR="005A362F" w:rsidRPr="00BC2E91">
        <w:rPr>
          <w:i/>
          <w:lang w:val="fr-FR"/>
        </w:rPr>
        <w:t xml:space="preserve"> </w:t>
      </w:r>
      <w:r w:rsidR="00885488" w:rsidRPr="00BC2E91">
        <w:rPr>
          <w:rStyle w:val="Incipit"/>
          <w:lang w:val="fr-FR"/>
        </w:rPr>
        <w:t>est</w:t>
      </w:r>
      <w:r w:rsidR="005A362F" w:rsidRPr="00BC2E91">
        <w:rPr>
          <w:i/>
          <w:lang w:val="fr-FR"/>
        </w:rPr>
        <w:t xml:space="preserve"> </w:t>
      </w:r>
      <w:r w:rsidR="00885488" w:rsidRPr="00BC2E91">
        <w:rPr>
          <w:rStyle w:val="Incipit"/>
          <w:lang w:val="fr-FR"/>
        </w:rPr>
        <w:t>domus</w:t>
      </w:r>
      <w:r w:rsidR="00885488" w:rsidRPr="00BC2E91">
        <w:rPr>
          <w:lang w:val="fr-FR"/>
        </w:rPr>
        <w:t xml:space="preserve">. AM </w:t>
      </w:r>
      <w:r w:rsidR="00885488" w:rsidRPr="00BC2E91">
        <w:rPr>
          <w:rStyle w:val="Incipit"/>
          <w:lang w:val="fr-FR"/>
        </w:rPr>
        <w:t>O</w:t>
      </w:r>
      <w:r w:rsidR="005A362F" w:rsidRPr="00BC2E91">
        <w:rPr>
          <w:i/>
          <w:lang w:val="fr-FR"/>
        </w:rPr>
        <w:t xml:space="preserve"> </w:t>
      </w:r>
      <w:r w:rsidR="00885488" w:rsidRPr="00BC2E91">
        <w:rPr>
          <w:rStyle w:val="Incipit"/>
          <w:lang w:val="fr-FR"/>
        </w:rPr>
        <w:t>quam</w:t>
      </w:r>
      <w:r w:rsidR="005A362F" w:rsidRPr="00BC2E91">
        <w:rPr>
          <w:i/>
          <w:lang w:val="fr-FR"/>
        </w:rPr>
        <w:t xml:space="preserve"> </w:t>
      </w:r>
      <w:r w:rsidR="00885488" w:rsidRPr="00BC2E91">
        <w:rPr>
          <w:rStyle w:val="Incipit"/>
          <w:lang w:val="fr-FR"/>
        </w:rPr>
        <w:t>metuendus</w:t>
      </w:r>
      <w:r w:rsidR="00DD1415">
        <w:rPr>
          <w:lang w:val="fr-FR"/>
        </w:rPr>
        <w:t>@</w:t>
      </w:r>
      <w:r w:rsidR="00DD1415" w:rsidRPr="00BC2E91">
        <w:rPr>
          <w:lang w:val="fr-FR"/>
        </w:rPr>
        <w:t>42.</w:t>
      </w:r>
      <w:r w:rsidR="00885488" w:rsidRPr="00BC2E91">
        <w:rPr>
          <w:lang w:val="fr-FR"/>
        </w:rPr>
        <w:t xml:space="preserve"> </w:t>
      </w:r>
    </w:p>
    <w:p w:rsidR="00885488" w:rsidRPr="00BC2E91" w:rsidRDefault="006A1FF0" w:rsidP="00415109">
      <w:pPr>
        <w:rPr>
          <w:lang w:val="pt-PT"/>
        </w:rPr>
      </w:pPr>
      <w:r w:rsidRPr="00BC2E91">
        <w:rPr>
          <w:lang w:val="fr-FR"/>
        </w:rPr>
        <w:t>Suffragium d</w:t>
      </w:r>
      <w:r w:rsidR="00F11129" w:rsidRPr="00BC2E91">
        <w:rPr>
          <w:lang w:val="fr-FR"/>
        </w:rPr>
        <w:t xml:space="preserve">e sancto Ioanne </w:t>
      </w:r>
      <w:r w:rsidRPr="00BC2E91">
        <w:rPr>
          <w:lang w:val="fr-FR"/>
        </w:rPr>
        <w:t>[</w:t>
      </w:r>
      <w:r w:rsidR="00885488" w:rsidRPr="00BC2E91">
        <w:rPr>
          <w:lang w:val="fr-FR"/>
        </w:rPr>
        <w:t>AC</w:t>
      </w:r>
      <w:r w:rsidRPr="00BC2E91">
        <w:rPr>
          <w:lang w:val="fr-FR"/>
        </w:rPr>
        <w:t>]</w:t>
      </w:r>
      <w:r w:rsidR="00885488" w:rsidRPr="00BC2E91">
        <w:rPr>
          <w:lang w:val="fr-FR"/>
        </w:rPr>
        <w:t xml:space="preserve"> </w:t>
      </w:r>
      <w:r w:rsidR="00885488" w:rsidRPr="00BC2E91">
        <w:rPr>
          <w:rStyle w:val="Incipit"/>
          <w:lang w:val="fr-FR"/>
        </w:rPr>
        <w:t>In</w:t>
      </w:r>
      <w:r w:rsidR="005A362F" w:rsidRPr="00BC2E91">
        <w:rPr>
          <w:i/>
          <w:lang w:val="fr-FR"/>
        </w:rPr>
        <w:t xml:space="preserve"> </w:t>
      </w:r>
      <w:r w:rsidR="00885488" w:rsidRPr="00BC2E91">
        <w:rPr>
          <w:rStyle w:val="Incipit"/>
          <w:lang w:val="fr-FR"/>
        </w:rPr>
        <w:t>fer</w:t>
      </w:r>
      <w:r w:rsidR="00872B44" w:rsidRPr="00BC2E91">
        <w:rPr>
          <w:rStyle w:val="Incipit"/>
          <w:lang w:val="fr-FR"/>
        </w:rPr>
        <w:t>vent</w:t>
      </w:r>
      <w:r w:rsidR="00885488" w:rsidRPr="00BC2E91">
        <w:rPr>
          <w:rStyle w:val="Incipit"/>
          <w:lang w:val="fr-FR"/>
        </w:rPr>
        <w:t>is</w:t>
      </w:r>
      <w:r w:rsidR="005A362F" w:rsidRPr="00BC2E91">
        <w:rPr>
          <w:i/>
          <w:lang w:val="fr-FR"/>
        </w:rPr>
        <w:t xml:space="preserve"> </w:t>
      </w:r>
      <w:r w:rsidR="00885488" w:rsidRPr="00BC2E91">
        <w:rPr>
          <w:rStyle w:val="Incipit"/>
          <w:lang w:val="fr-FR"/>
        </w:rPr>
        <w:t>olei</w:t>
      </w:r>
      <w:r w:rsidR="00DD1415">
        <w:rPr>
          <w:lang w:val="fr-FR"/>
        </w:rPr>
        <w:t>@</w:t>
      </w:r>
      <w:r w:rsidR="00DD1415" w:rsidRPr="00BC2E91">
        <w:rPr>
          <w:lang w:val="fr-FR"/>
        </w:rPr>
        <w:t>108.</w:t>
      </w:r>
      <w:r w:rsidR="00885488" w:rsidRPr="00BC2E91">
        <w:rPr>
          <w:lang w:val="fr-FR"/>
        </w:rPr>
        <w:t xml:space="preserve"> </w:t>
      </w:r>
      <w:r w:rsidR="003525EF" w:rsidRPr="00BC2E91">
        <w:rPr>
          <w:lang w:val="pt-PT"/>
        </w:rPr>
        <w:t xml:space="preserve">[BD] </w:t>
      </w:r>
      <w:r w:rsidR="005F6F99" w:rsidRPr="00BC2E91">
        <w:rPr>
          <w:rStyle w:val="Incipit"/>
          <w:lang w:val="pt-PT"/>
        </w:rPr>
        <w:t>Benedicamus</w:t>
      </w:r>
      <w:r w:rsidR="003525EF" w:rsidRPr="00BC2E91">
        <w:rPr>
          <w:lang w:val="pt-PT"/>
        </w:rPr>
        <w:t xml:space="preserve"> cum</w:t>
      </w:r>
      <w:r w:rsidR="00885488" w:rsidRPr="00BC2E91">
        <w:rPr>
          <w:lang w:val="pt-PT"/>
        </w:rPr>
        <w:t xml:space="preserve"> tribus alleluia </w:t>
      </w:r>
      <w:r w:rsidR="0086266C" w:rsidRPr="00BC2E91">
        <w:rPr>
          <w:lang w:val="pt-PT"/>
        </w:rPr>
        <w:t>sollemn</w:t>
      </w:r>
      <w:r w:rsidR="00885488" w:rsidRPr="00BC2E91">
        <w:rPr>
          <w:lang w:val="pt-PT"/>
        </w:rPr>
        <w:t>iter.</w:t>
      </w:r>
    </w:p>
    <w:p w:rsidR="00885488" w:rsidRPr="00BC2E91" w:rsidRDefault="006A1FF0" w:rsidP="00415109">
      <w:pPr>
        <w:pStyle w:val="berschrift1"/>
        <w:rPr>
          <w:lang w:val="pt-PT"/>
        </w:rPr>
      </w:pPr>
      <w:r w:rsidRPr="00BC2E91">
        <w:rPr>
          <w:lang w:val="pt-PT"/>
        </w:rPr>
        <w:lastRenderedPageBreak/>
        <w:t xml:space="preserve">(262v) </w:t>
      </w:r>
      <w:r w:rsidR="00885488" w:rsidRPr="00BC2E91">
        <w:rPr>
          <w:lang w:val="pt-PT"/>
        </w:rPr>
        <w:t>DE SA</w:t>
      </w:r>
      <w:r w:rsidR="00DB5EF0" w:rsidRPr="00BC2E91">
        <w:rPr>
          <w:lang w:val="pt-PT"/>
        </w:rPr>
        <w:t>NCTO IOANNE ANTE PORTAM LATINAM</w:t>
      </w:r>
    </w:p>
    <w:p w:rsidR="00885488" w:rsidRPr="00BC2E91" w:rsidRDefault="00885488" w:rsidP="00415109">
      <w:pPr>
        <w:rPr>
          <w:lang w:val="it-IT"/>
        </w:rPr>
      </w:pPr>
      <w:r w:rsidRPr="00BC2E91">
        <w:rPr>
          <w:lang w:val="it-IT"/>
        </w:rPr>
        <w:t>Binos facimus.</w:t>
      </w:r>
    </w:p>
    <w:p w:rsidR="00885488" w:rsidRDefault="00EA56E9" w:rsidP="00415109">
      <w:pPr>
        <w:rPr>
          <w:lang w:val="en-US"/>
        </w:rPr>
      </w:pPr>
      <w:r w:rsidRPr="00BC2E91">
        <w:rPr>
          <w:rStyle w:val="Time1"/>
          <w:lang w:val="it-IT"/>
        </w:rPr>
        <w:t>Ad vesperas</w:t>
      </w:r>
      <w:r w:rsidR="00885488" w:rsidRPr="00BC2E91">
        <w:rPr>
          <w:lang w:val="it-IT"/>
        </w:rPr>
        <w:t xml:space="preserve"> super psalmos AN </w:t>
      </w:r>
      <w:r w:rsidR="00885488" w:rsidRPr="00BC2E91">
        <w:rPr>
          <w:rStyle w:val="Incipit"/>
          <w:lang w:val="it-IT"/>
        </w:rPr>
        <w:t>In</w:t>
      </w:r>
      <w:r w:rsidR="005A362F" w:rsidRPr="00BC2E91">
        <w:rPr>
          <w:i/>
          <w:lang w:val="it-IT"/>
        </w:rPr>
        <w:t xml:space="preserve"> </w:t>
      </w:r>
      <w:r w:rsidR="00885488" w:rsidRPr="00BC2E91">
        <w:rPr>
          <w:rStyle w:val="Incipit"/>
          <w:lang w:val="it-IT"/>
        </w:rPr>
        <w:t>fer</w:t>
      </w:r>
      <w:r w:rsidR="00872B44" w:rsidRPr="00BC2E91">
        <w:rPr>
          <w:rStyle w:val="Incipit"/>
          <w:lang w:val="it-IT"/>
        </w:rPr>
        <w:t>vent</w:t>
      </w:r>
      <w:r w:rsidR="00885488" w:rsidRPr="00BC2E91">
        <w:rPr>
          <w:rStyle w:val="Incipit"/>
          <w:lang w:val="it-IT"/>
        </w:rPr>
        <w:t>is</w:t>
      </w:r>
      <w:r w:rsidR="005A362F" w:rsidRPr="00BC2E91">
        <w:rPr>
          <w:i/>
          <w:lang w:val="it-IT"/>
        </w:rPr>
        <w:t xml:space="preserve"> </w:t>
      </w:r>
      <w:r w:rsidR="00885488" w:rsidRPr="00BC2E91">
        <w:rPr>
          <w:rStyle w:val="Incipit"/>
          <w:lang w:val="it-IT"/>
        </w:rPr>
        <w:t>olei</w:t>
      </w:r>
      <w:r w:rsidR="00885488" w:rsidRPr="00BC2E91">
        <w:rPr>
          <w:lang w:val="it-IT"/>
        </w:rPr>
        <w:t xml:space="preserve"> in minori </w:t>
      </w:r>
      <w:r w:rsidR="006A1FF0" w:rsidRPr="00BC2E91">
        <w:rPr>
          <w:rStyle w:val="Funktion"/>
          <w:lang w:val="it-IT"/>
        </w:rPr>
        <w:t>[antiphonario]</w:t>
      </w:r>
      <w:r w:rsidR="006A1FF0" w:rsidRPr="00BC2E91">
        <w:rPr>
          <w:lang w:val="it-IT"/>
        </w:rPr>
        <w:t xml:space="preserve"> </w:t>
      </w:r>
      <w:r w:rsidR="00885488" w:rsidRPr="00BC2E91">
        <w:rPr>
          <w:lang w:val="it-IT"/>
        </w:rPr>
        <w:t xml:space="preserve">108 in </w:t>
      </w:r>
      <w:r w:rsidR="00885488" w:rsidRPr="00BC2E91">
        <w:rPr>
          <w:rStyle w:val="Funktion"/>
          <w:lang w:val="it-IT"/>
        </w:rPr>
        <w:t>summo antiphonario</w:t>
      </w:r>
      <w:r w:rsidR="00DD1415">
        <w:rPr>
          <w:lang w:val="it-IT"/>
        </w:rPr>
        <w:t>@</w:t>
      </w:r>
      <w:r w:rsidR="00DD1415" w:rsidRPr="00BC2E91">
        <w:rPr>
          <w:lang w:val="it-IT"/>
        </w:rPr>
        <w:t>132.</w:t>
      </w:r>
      <w:r w:rsidR="00885488" w:rsidRPr="00BC2E91">
        <w:rPr>
          <w:lang w:val="it-IT"/>
        </w:rPr>
        <w:t xml:space="preserve"> </w:t>
      </w:r>
      <w:r w:rsidR="009F136A" w:rsidRPr="00B779A9">
        <w:rPr>
          <w:lang w:val="it-IT"/>
        </w:rPr>
        <w:t>Psalmi omnia Laudate</w:t>
      </w:r>
      <w:r w:rsidR="00885488" w:rsidRPr="00B779A9">
        <w:rPr>
          <w:lang w:val="it-IT"/>
        </w:rPr>
        <w:t xml:space="preserve">. RP </w:t>
      </w:r>
      <w:r w:rsidR="00885488" w:rsidRPr="005A362F">
        <w:rPr>
          <w:rStyle w:val="Incipit"/>
          <w:lang w:val="it-IT"/>
        </w:rPr>
        <w:t>Vox</w:t>
      </w:r>
      <w:r w:rsidR="005A362F" w:rsidRPr="00BE7D55">
        <w:rPr>
          <w:i/>
          <w:lang w:val="it-IT"/>
        </w:rPr>
        <w:t xml:space="preserve"> </w:t>
      </w:r>
      <w:r w:rsidR="00885488" w:rsidRPr="005A362F">
        <w:rPr>
          <w:rStyle w:val="Incipit"/>
          <w:lang w:val="it-IT"/>
        </w:rPr>
        <w:t>tonitrui</w:t>
      </w:r>
      <w:r w:rsidR="00885488" w:rsidRPr="00B779A9">
        <w:rPr>
          <w:lang w:val="it-IT"/>
        </w:rPr>
        <w:t xml:space="preserve"> in </w:t>
      </w:r>
      <w:r w:rsidR="00885488" w:rsidRPr="00BC2E91">
        <w:rPr>
          <w:rStyle w:val="Funktion"/>
          <w:lang w:val="it-IT"/>
        </w:rPr>
        <w:t>summo antiphonario</w:t>
      </w:r>
      <w:r w:rsidR="00DD1415">
        <w:rPr>
          <w:lang w:val="it-IT"/>
        </w:rPr>
        <w:t>@</w:t>
      </w:r>
      <w:r w:rsidR="00DD1415" w:rsidRPr="00B779A9">
        <w:rPr>
          <w:lang w:val="it-IT"/>
        </w:rPr>
        <w:t>19.</w:t>
      </w:r>
      <w:r w:rsidR="00885488" w:rsidRPr="00B779A9">
        <w:rPr>
          <w:lang w:val="it-IT"/>
        </w:rPr>
        <w:t xml:space="preserve"> HY </w:t>
      </w:r>
      <w:r w:rsidR="00885488" w:rsidRPr="005A362F">
        <w:rPr>
          <w:rStyle w:val="Incipit"/>
          <w:lang w:val="it-IT"/>
        </w:rPr>
        <w:t>Vita</w:t>
      </w:r>
      <w:r w:rsidR="005A362F" w:rsidRPr="00BE7D55">
        <w:rPr>
          <w:i/>
          <w:lang w:val="it-IT"/>
        </w:rPr>
        <w:t xml:space="preserve"> </w:t>
      </w:r>
      <w:r w:rsidR="00885488" w:rsidRPr="005A362F">
        <w:rPr>
          <w:rStyle w:val="Incipit"/>
          <w:lang w:val="it-IT"/>
        </w:rPr>
        <w:t>sanctorum</w:t>
      </w:r>
      <w:r w:rsidR="00885488" w:rsidRPr="00B779A9">
        <w:rPr>
          <w:lang w:val="it-IT"/>
        </w:rPr>
        <w:t xml:space="preserve">. VS </w:t>
      </w:r>
      <w:r w:rsidR="00885488" w:rsidRPr="005A362F">
        <w:rPr>
          <w:rStyle w:val="Incipit"/>
          <w:lang w:val="it-IT"/>
        </w:rPr>
        <w:t>Gavisi</w:t>
      </w:r>
      <w:r w:rsidR="005A362F" w:rsidRPr="00BE7D55">
        <w:rPr>
          <w:i/>
          <w:lang w:val="it-IT"/>
        </w:rPr>
        <w:t xml:space="preserve"> </w:t>
      </w:r>
      <w:r w:rsidR="00885488" w:rsidRPr="005A362F">
        <w:rPr>
          <w:rStyle w:val="Incipit"/>
          <w:lang w:val="it-IT"/>
        </w:rPr>
        <w:t>sunt</w:t>
      </w:r>
      <w:r w:rsidR="00885488" w:rsidRPr="00B779A9">
        <w:rPr>
          <w:lang w:val="it-IT"/>
        </w:rPr>
        <w:t xml:space="preserve">. AM </w:t>
      </w:r>
      <w:r w:rsidR="00885488" w:rsidRPr="005A362F">
        <w:rPr>
          <w:rStyle w:val="Incipit"/>
          <w:lang w:val="it-IT"/>
        </w:rPr>
        <w:t>Filiae</w:t>
      </w:r>
      <w:r w:rsidR="005A362F" w:rsidRPr="00BE7D55">
        <w:rPr>
          <w:i/>
          <w:lang w:val="it-IT"/>
        </w:rPr>
        <w:t xml:space="preserve"> </w:t>
      </w:r>
      <w:r w:rsidR="00885488" w:rsidRPr="005A362F">
        <w:rPr>
          <w:rStyle w:val="Incipit"/>
          <w:lang w:val="it-IT"/>
        </w:rPr>
        <w:t>Hierusalem</w:t>
      </w:r>
      <w:r w:rsidR="00885488" w:rsidRPr="00B779A9">
        <w:rPr>
          <w:lang w:val="it-IT"/>
        </w:rPr>
        <w:t xml:space="preserve"> ex </w:t>
      </w:r>
      <w:r w:rsidR="00885488" w:rsidRPr="00BC2E91">
        <w:rPr>
          <w:rStyle w:val="Funktion"/>
          <w:lang w:val="it-IT"/>
        </w:rPr>
        <w:t>minori</w:t>
      </w:r>
      <w:r w:rsidR="006A1FF0" w:rsidRPr="00BC2E91">
        <w:rPr>
          <w:rStyle w:val="Funktion"/>
          <w:lang w:val="it-IT"/>
        </w:rPr>
        <w:t xml:space="preserve"> [antiphonario]</w:t>
      </w:r>
      <w:r w:rsidR="00885488" w:rsidRPr="00B779A9">
        <w:rPr>
          <w:lang w:val="it-IT"/>
        </w:rPr>
        <w:t xml:space="preserve"> 90 ex </w:t>
      </w:r>
      <w:r w:rsidR="00885488" w:rsidRPr="00BC2E91">
        <w:rPr>
          <w:rStyle w:val="Funktion"/>
          <w:lang w:val="it-IT"/>
        </w:rPr>
        <w:t>summo antiphonario</w:t>
      </w:r>
      <w:r w:rsidR="00DD1415">
        <w:rPr>
          <w:lang w:val="it-IT"/>
        </w:rPr>
        <w:t>@</w:t>
      </w:r>
      <w:r w:rsidR="00DD1415" w:rsidRPr="00B779A9">
        <w:rPr>
          <w:lang w:val="it-IT"/>
        </w:rPr>
        <w:t>126.</w:t>
      </w:r>
      <w:r w:rsidR="00885488" w:rsidRPr="00B779A9">
        <w:rPr>
          <w:lang w:val="it-IT"/>
        </w:rPr>
        <w:t xml:space="preserve"> </w:t>
      </w:r>
      <w:r w:rsidR="006A1FF0" w:rsidRPr="00234396">
        <w:rPr>
          <w:lang w:val="it-IT"/>
        </w:rPr>
        <w:t xml:space="preserve">Suffragium </w:t>
      </w:r>
      <w:r w:rsidR="00BA24A1" w:rsidRPr="00234396">
        <w:rPr>
          <w:lang w:val="it-IT"/>
        </w:rPr>
        <w:t>[</w:t>
      </w:r>
      <w:r w:rsidR="006A1FF0" w:rsidRPr="00234396">
        <w:rPr>
          <w:lang w:val="it-IT"/>
        </w:rPr>
        <w:t>d</w:t>
      </w:r>
      <w:r w:rsidR="00885488" w:rsidRPr="00234396">
        <w:rPr>
          <w:lang w:val="it-IT"/>
        </w:rPr>
        <w:t>e resurrectione</w:t>
      </w:r>
      <w:r w:rsidR="00BA24A1" w:rsidRPr="00234396">
        <w:rPr>
          <w:lang w:val="it-IT"/>
        </w:rPr>
        <w:t>]</w:t>
      </w:r>
      <w:r w:rsidR="00885488" w:rsidRPr="00234396">
        <w:rPr>
          <w:lang w:val="it-IT"/>
        </w:rPr>
        <w:t xml:space="preserve"> </w:t>
      </w:r>
      <w:r w:rsidR="006A1FF0" w:rsidRPr="00234396">
        <w:rPr>
          <w:lang w:val="it-IT"/>
        </w:rPr>
        <w:t>[</w:t>
      </w:r>
      <w:r w:rsidR="00885488" w:rsidRPr="00234396">
        <w:rPr>
          <w:lang w:val="it-IT"/>
        </w:rPr>
        <w:t>AC</w:t>
      </w:r>
      <w:r w:rsidR="006A1FF0" w:rsidRPr="00234396">
        <w:rPr>
          <w:lang w:val="it-IT"/>
        </w:rPr>
        <w:t>]</w:t>
      </w:r>
      <w:r w:rsidR="00885488" w:rsidRPr="00234396">
        <w:rPr>
          <w:lang w:val="it-IT"/>
        </w:rPr>
        <w:t xml:space="preserve"> </w:t>
      </w:r>
      <w:r w:rsidR="00885488" w:rsidRPr="00234396">
        <w:rPr>
          <w:rStyle w:val="Incipit"/>
          <w:lang w:val="it-IT"/>
        </w:rPr>
        <w:t>Christus</w:t>
      </w:r>
      <w:r w:rsidR="005A362F" w:rsidRPr="00234396">
        <w:rPr>
          <w:i/>
          <w:lang w:val="it-IT"/>
        </w:rPr>
        <w:t xml:space="preserve"> </w:t>
      </w:r>
      <w:r w:rsidR="00885488" w:rsidRPr="00234396">
        <w:rPr>
          <w:rStyle w:val="Incipit"/>
          <w:lang w:val="it-IT"/>
        </w:rPr>
        <w:t>resurgens</w:t>
      </w:r>
      <w:r w:rsidR="00DD1415" w:rsidRPr="00234396">
        <w:rPr>
          <w:lang w:val="it-IT"/>
        </w:rPr>
        <w:t>@59.</w:t>
      </w:r>
      <w:r w:rsidR="00885488" w:rsidRPr="00234396">
        <w:rPr>
          <w:lang w:val="it-IT"/>
        </w:rPr>
        <w:t xml:space="preserve"> </w:t>
      </w:r>
      <w:r w:rsidR="00BA24A1" w:rsidRPr="00234396">
        <w:rPr>
          <w:lang w:val="it-IT"/>
        </w:rPr>
        <w:t>[</w:t>
      </w:r>
      <w:r w:rsidR="00885488" w:rsidRPr="00234396">
        <w:rPr>
          <w:lang w:val="it-IT"/>
        </w:rPr>
        <w:t>De beata virgine</w:t>
      </w:r>
      <w:r w:rsidRPr="00234396">
        <w:rPr>
          <w:lang w:val="it-IT"/>
        </w:rPr>
        <w:t>]</w:t>
      </w:r>
      <w:r w:rsidR="00885488" w:rsidRPr="00234396">
        <w:rPr>
          <w:lang w:val="it-IT"/>
        </w:rPr>
        <w:t xml:space="preserve"> </w:t>
      </w:r>
      <w:r w:rsidRPr="00234396">
        <w:rPr>
          <w:lang w:val="it-IT"/>
        </w:rPr>
        <w:t>[</w:t>
      </w:r>
      <w:r w:rsidR="00885488" w:rsidRPr="00234396">
        <w:rPr>
          <w:lang w:val="it-IT"/>
        </w:rPr>
        <w:t>AC</w:t>
      </w:r>
      <w:r w:rsidR="00BA24A1" w:rsidRPr="00234396">
        <w:rPr>
          <w:lang w:val="it-IT"/>
        </w:rPr>
        <w:t>]</w:t>
      </w:r>
      <w:r w:rsidR="00885488" w:rsidRPr="00234396">
        <w:rPr>
          <w:lang w:val="it-IT"/>
        </w:rPr>
        <w:t xml:space="preserve"> </w:t>
      </w:r>
      <w:r w:rsidR="00885488" w:rsidRPr="00234396">
        <w:rPr>
          <w:rStyle w:val="Incipit"/>
          <w:lang w:val="it-IT"/>
        </w:rPr>
        <w:t>Alleluia</w:t>
      </w:r>
      <w:r w:rsidR="005A362F" w:rsidRPr="00234396">
        <w:rPr>
          <w:i/>
          <w:lang w:val="it-IT"/>
        </w:rPr>
        <w:t xml:space="preserve"> </w:t>
      </w:r>
      <w:r w:rsidR="00885488" w:rsidRPr="00234396">
        <w:rPr>
          <w:rStyle w:val="Incipit"/>
          <w:lang w:val="it-IT"/>
        </w:rPr>
        <w:t>sancta</w:t>
      </w:r>
      <w:r w:rsidR="00885488" w:rsidRPr="00234396">
        <w:rPr>
          <w:lang w:val="it-IT"/>
        </w:rPr>
        <w:t xml:space="preserve">. </w:t>
      </w:r>
      <w:r w:rsidR="003525EF">
        <w:rPr>
          <w:lang w:val="en-US"/>
        </w:rPr>
        <w:t xml:space="preserve">[BD] </w:t>
      </w:r>
      <w:r w:rsidR="005F6F99" w:rsidRPr="005A362F">
        <w:rPr>
          <w:rStyle w:val="Incipit"/>
          <w:lang w:val="en-US"/>
        </w:rPr>
        <w:t>Benedicamus</w:t>
      </w:r>
      <w:r w:rsidR="003525EF">
        <w:rPr>
          <w:lang w:val="en-US"/>
        </w:rPr>
        <w:t xml:space="preserve"> cum</w:t>
      </w:r>
      <w:r w:rsidR="00885488">
        <w:rPr>
          <w:lang w:val="en-US"/>
        </w:rPr>
        <w:t xml:space="preserve"> tribus alleluia </w:t>
      </w:r>
      <w:r w:rsidR="0086266C">
        <w:rPr>
          <w:lang w:val="en-US"/>
        </w:rPr>
        <w:t>sollemn</w:t>
      </w:r>
      <w:r w:rsidR="00885488">
        <w:rPr>
          <w:lang w:val="en-US"/>
        </w:rPr>
        <w:t>iter.</w:t>
      </w:r>
    </w:p>
    <w:p w:rsidR="00885488" w:rsidRPr="00B779A9" w:rsidRDefault="00EA56E9" w:rsidP="00415109">
      <w:pPr>
        <w:rPr>
          <w:lang w:val="pt-PT"/>
        </w:rPr>
      </w:pPr>
      <w:r w:rsidRPr="00BC2E91">
        <w:rPr>
          <w:rStyle w:val="Time1"/>
          <w:lang w:val="en-US"/>
        </w:rPr>
        <w:t>Ad completorium</w:t>
      </w:r>
      <w:r w:rsidR="00885488">
        <w:rPr>
          <w:lang w:val="en-US"/>
        </w:rPr>
        <w:t xml:space="preserve"> HY </w:t>
      </w:r>
      <w:r w:rsidR="00885488" w:rsidRPr="005A362F">
        <w:rPr>
          <w:rStyle w:val="Incipit"/>
          <w:lang w:val="en-US"/>
        </w:rPr>
        <w:t>Ad</w:t>
      </w:r>
      <w:r w:rsidR="005A362F" w:rsidRPr="00BE7D55">
        <w:rPr>
          <w:i/>
          <w:lang w:val="en-US"/>
        </w:rPr>
        <w:t xml:space="preserve"> </w:t>
      </w:r>
      <w:r w:rsidR="001B7479" w:rsidRPr="005A362F">
        <w:rPr>
          <w:rStyle w:val="Incipit"/>
          <w:lang w:val="en-US"/>
        </w:rPr>
        <w:t>cena</w:t>
      </w:r>
      <w:r w:rsidR="00885488" w:rsidRPr="005A362F">
        <w:rPr>
          <w:rStyle w:val="Incipit"/>
          <w:lang w:val="en-US"/>
        </w:rPr>
        <w:t>m</w:t>
      </w:r>
      <w:r w:rsidR="00885488">
        <w:rPr>
          <w:lang w:val="en-US"/>
        </w:rPr>
        <w:t xml:space="preserve">. </w:t>
      </w:r>
      <w:r w:rsidR="00885488" w:rsidRPr="00B779A9">
        <w:rPr>
          <w:lang w:val="pt-PT"/>
        </w:rPr>
        <w:t xml:space="preserve">AD </w:t>
      </w:r>
      <w:r w:rsidR="00885488" w:rsidRPr="005A362F">
        <w:rPr>
          <w:rStyle w:val="Incipit"/>
          <w:lang w:val="pt-PT"/>
        </w:rPr>
        <w:t>Alleluia</w:t>
      </w:r>
      <w:r w:rsidR="005A362F" w:rsidRPr="00BE7D55">
        <w:rPr>
          <w:i/>
          <w:lang w:val="pt-PT"/>
        </w:rPr>
        <w:t xml:space="preserve"> </w:t>
      </w:r>
      <w:r w:rsidR="00885488" w:rsidRPr="005A362F">
        <w:rPr>
          <w:rStyle w:val="Incipit"/>
          <w:lang w:val="pt-PT"/>
        </w:rPr>
        <w:t>quem</w:t>
      </w:r>
      <w:r w:rsidR="005A362F" w:rsidRPr="00BE7D55">
        <w:rPr>
          <w:i/>
          <w:lang w:val="pt-PT"/>
        </w:rPr>
        <w:t xml:space="preserve"> </w:t>
      </w:r>
      <w:r w:rsidR="00371BD7" w:rsidRPr="005A362F">
        <w:rPr>
          <w:rStyle w:val="Incipit"/>
          <w:lang w:val="pt-PT"/>
        </w:rPr>
        <w:t>quaeris</w:t>
      </w:r>
      <w:r w:rsidR="00885488" w:rsidRPr="00B779A9">
        <w:rPr>
          <w:lang w:val="pt-PT"/>
        </w:rPr>
        <w:t xml:space="preserve"> vel aliam conformem quae tunc est.</w:t>
      </w:r>
    </w:p>
    <w:p w:rsidR="00885488" w:rsidRPr="00B779A9" w:rsidRDefault="00EA56E9" w:rsidP="00415109">
      <w:pPr>
        <w:rPr>
          <w:lang w:val="pt-PT"/>
        </w:rPr>
      </w:pPr>
      <w:r w:rsidRPr="00BC2E91">
        <w:rPr>
          <w:rStyle w:val="Time1"/>
          <w:lang w:val="pt-PT"/>
        </w:rPr>
        <w:t>Ad matutinum</w:t>
      </w:r>
      <w:r w:rsidR="00885488" w:rsidRPr="00B779A9">
        <w:rPr>
          <w:lang w:val="pt-PT"/>
        </w:rPr>
        <w:t xml:space="preserve"> I</w:t>
      </w:r>
      <w:r w:rsidR="00F11129" w:rsidRPr="00B779A9">
        <w:rPr>
          <w:lang w:val="pt-PT"/>
        </w:rPr>
        <w:t>N</w:t>
      </w:r>
      <w:r w:rsidR="00885488" w:rsidRPr="00B779A9">
        <w:rPr>
          <w:lang w:val="pt-PT"/>
        </w:rPr>
        <w:t xml:space="preserve">V </w:t>
      </w:r>
      <w:r w:rsidR="00885488" w:rsidRPr="00BC2E91">
        <w:rPr>
          <w:rStyle w:val="Incipit"/>
          <w:lang w:val="pt-PT"/>
        </w:rPr>
        <w:t>Regem apostolorum dominum</w:t>
      </w:r>
      <w:r w:rsidR="00DD1415">
        <w:rPr>
          <w:lang w:val="pt-PT"/>
        </w:rPr>
        <w:t>@</w:t>
      </w:r>
      <w:r w:rsidR="00DD1415" w:rsidRPr="00B779A9">
        <w:rPr>
          <w:lang w:val="pt-PT"/>
        </w:rPr>
        <w:t>128.</w:t>
      </w:r>
      <w:r w:rsidR="00885488" w:rsidRPr="00B779A9">
        <w:rPr>
          <w:lang w:val="pt-PT"/>
        </w:rPr>
        <w:t xml:space="preserve"> </w:t>
      </w:r>
      <w:r w:rsidR="00885488" w:rsidRPr="00BC2E91">
        <w:rPr>
          <w:lang w:val="pt-PT"/>
        </w:rPr>
        <w:t xml:space="preserve">HY </w:t>
      </w:r>
      <w:r w:rsidR="00885488" w:rsidRPr="00BC2E91">
        <w:rPr>
          <w:rStyle w:val="Incipit"/>
          <w:lang w:val="pt-PT"/>
        </w:rPr>
        <w:t>Vita sanctorum</w:t>
      </w:r>
      <w:r w:rsidR="00885488" w:rsidRPr="00BC2E91">
        <w:rPr>
          <w:lang w:val="pt-PT"/>
        </w:rPr>
        <w:t>.</w:t>
      </w:r>
      <w:r w:rsidR="00D15181">
        <w:rPr>
          <w:lang w:val="pt-PT"/>
        </w:rPr>
        <w:t xml:space="preserve"> </w:t>
      </w:r>
      <w:r w:rsidRPr="002D4ADF">
        <w:rPr>
          <w:lang w:val="pt-PT"/>
        </w:rPr>
        <w:t>Ad nocturnos</w:t>
      </w:r>
      <w:r w:rsidR="00885488" w:rsidRPr="00BC2E91">
        <w:rPr>
          <w:lang w:val="pt-PT"/>
        </w:rPr>
        <w:t xml:space="preserve"> </w:t>
      </w:r>
      <w:r w:rsidR="006A1FF0" w:rsidRPr="00BC2E91">
        <w:rPr>
          <w:lang w:val="pt-PT"/>
        </w:rPr>
        <w:t>l</w:t>
      </w:r>
      <w:r w:rsidR="00852E6E" w:rsidRPr="00BC2E91">
        <w:rPr>
          <w:lang w:val="pt-PT"/>
        </w:rPr>
        <w:t>ection</w:t>
      </w:r>
      <w:r w:rsidRPr="00BC2E91">
        <w:rPr>
          <w:lang w:val="pt-PT"/>
        </w:rPr>
        <w:t>es ex volumine</w:t>
      </w:r>
      <w:r w:rsidR="00D9212A" w:rsidRPr="00BC2E91">
        <w:rPr>
          <w:lang w:val="pt-PT"/>
        </w:rPr>
        <w:t xml:space="preserve"> Isaiae</w:t>
      </w:r>
      <w:r w:rsidR="00852E6E" w:rsidRPr="00BC2E91">
        <w:rPr>
          <w:lang w:val="pt-PT"/>
        </w:rPr>
        <w:t xml:space="preserve"> circa finem. [</w:t>
      </w:r>
      <w:r w:rsidR="00885488" w:rsidRPr="00BC2E91">
        <w:rPr>
          <w:lang w:val="pt-PT"/>
        </w:rPr>
        <w:t>LE</w:t>
      </w:r>
      <w:r w:rsidR="00852E6E" w:rsidRPr="00BC2E91">
        <w:rPr>
          <w:lang w:val="pt-PT"/>
        </w:rPr>
        <w:t>]</w:t>
      </w:r>
      <w:r w:rsidR="00885488" w:rsidRPr="00BC2E91">
        <w:rPr>
          <w:lang w:val="pt-PT"/>
        </w:rPr>
        <w:t xml:space="preserve"> </w:t>
      </w:r>
      <w:r w:rsidR="00885488" w:rsidRPr="00BC2E91">
        <w:rPr>
          <w:rStyle w:val="Incipit"/>
          <w:lang w:val="pt-PT"/>
        </w:rPr>
        <w:t>Apocalypsis</w:t>
      </w:r>
      <w:r w:rsidR="005A362F" w:rsidRPr="00BC2E91">
        <w:rPr>
          <w:i/>
          <w:lang w:val="pt-PT"/>
        </w:rPr>
        <w:t xml:space="preserve"> </w:t>
      </w:r>
      <w:r w:rsidR="00885488" w:rsidRPr="00BC2E91">
        <w:rPr>
          <w:rStyle w:val="Incipit"/>
          <w:lang w:val="pt-PT"/>
        </w:rPr>
        <w:t>Iesu</w:t>
      </w:r>
      <w:r w:rsidR="005A362F" w:rsidRPr="00BC2E91">
        <w:rPr>
          <w:i/>
          <w:lang w:val="pt-PT"/>
        </w:rPr>
        <w:t xml:space="preserve"> </w:t>
      </w:r>
      <w:r w:rsidR="00885488" w:rsidRPr="00BC2E91">
        <w:rPr>
          <w:rStyle w:val="Incipit"/>
          <w:lang w:val="pt-PT"/>
        </w:rPr>
        <w:t>Christi</w:t>
      </w:r>
      <w:r w:rsidR="005A362F" w:rsidRPr="00BC2E91">
        <w:rPr>
          <w:i/>
          <w:lang w:val="pt-PT"/>
        </w:rPr>
        <w:t xml:space="preserve"> </w:t>
      </w:r>
      <w:r w:rsidR="00885488" w:rsidRPr="00BC2E91">
        <w:rPr>
          <w:rStyle w:val="Incipit"/>
          <w:lang w:val="pt-PT"/>
        </w:rPr>
        <w:t>quam</w:t>
      </w:r>
      <w:r w:rsidR="005A362F" w:rsidRPr="00BC2E91">
        <w:rPr>
          <w:i/>
          <w:lang w:val="pt-PT"/>
        </w:rPr>
        <w:t xml:space="preserve"> </w:t>
      </w:r>
      <w:r w:rsidR="00885488" w:rsidRPr="00BC2E91">
        <w:rPr>
          <w:rStyle w:val="Incipit"/>
          <w:lang w:val="pt-PT"/>
        </w:rPr>
        <w:t>dedit</w:t>
      </w:r>
      <w:r w:rsidR="005A362F" w:rsidRPr="00BC2E91">
        <w:rPr>
          <w:i/>
          <w:lang w:val="pt-PT"/>
        </w:rPr>
        <w:t xml:space="preserve"> </w:t>
      </w:r>
      <w:r w:rsidR="00885488" w:rsidRPr="00BC2E91">
        <w:rPr>
          <w:rStyle w:val="Incipit"/>
          <w:lang w:val="pt-PT"/>
        </w:rPr>
        <w:t>illi</w:t>
      </w:r>
      <w:r w:rsidR="005A362F" w:rsidRPr="00BC2E91">
        <w:rPr>
          <w:i/>
          <w:lang w:val="pt-PT"/>
        </w:rPr>
        <w:t xml:space="preserve"> </w:t>
      </w:r>
      <w:r w:rsidR="00885488" w:rsidRPr="00BC2E91">
        <w:rPr>
          <w:rStyle w:val="Incipit"/>
          <w:lang w:val="pt-PT"/>
        </w:rPr>
        <w:t>deus</w:t>
      </w:r>
      <w:r w:rsidR="005A362F" w:rsidRPr="00BC2E91">
        <w:rPr>
          <w:i/>
          <w:lang w:val="pt-PT"/>
        </w:rPr>
        <w:t xml:space="preserve"> </w:t>
      </w:r>
      <w:r w:rsidR="00885488" w:rsidRPr="00BC2E91">
        <w:rPr>
          <w:rStyle w:val="Incipit"/>
          <w:lang w:val="pt-PT"/>
        </w:rPr>
        <w:t>palam</w:t>
      </w:r>
      <w:r w:rsidR="005A362F" w:rsidRPr="00BC2E91">
        <w:rPr>
          <w:i/>
          <w:lang w:val="pt-PT"/>
        </w:rPr>
        <w:t xml:space="preserve"> </w:t>
      </w:r>
      <w:r w:rsidR="00885488" w:rsidRPr="00BC2E91">
        <w:rPr>
          <w:rStyle w:val="Incipit"/>
          <w:lang w:val="pt-PT"/>
        </w:rPr>
        <w:t>facere</w:t>
      </w:r>
      <w:r w:rsidR="00885488" w:rsidRPr="00BC2E91">
        <w:rPr>
          <w:lang w:val="pt-PT"/>
        </w:rPr>
        <w:t xml:space="preserve">. </w:t>
      </w:r>
      <w:r w:rsidR="00852E6E" w:rsidRPr="00BC2E91">
        <w:rPr>
          <w:lang w:val="pt-PT"/>
        </w:rPr>
        <w:t>Evangelium quaere de sancto</w:t>
      </w:r>
      <w:r w:rsidR="00D9212A" w:rsidRPr="00BC2E91">
        <w:rPr>
          <w:lang w:val="pt-PT"/>
        </w:rPr>
        <w:t xml:space="preserve"> Iacobo</w:t>
      </w:r>
      <w:r w:rsidR="00852E6E" w:rsidRPr="00BC2E91">
        <w:rPr>
          <w:lang w:val="pt-PT"/>
        </w:rPr>
        <w:t xml:space="preserve"> apostolo in volumine de sanctis. </w:t>
      </w:r>
      <w:r w:rsidR="00852E6E" w:rsidRPr="00B779A9">
        <w:rPr>
          <w:lang w:val="it-IT"/>
        </w:rPr>
        <w:t>[</w:t>
      </w:r>
      <w:r w:rsidR="00885488" w:rsidRPr="00B779A9">
        <w:rPr>
          <w:lang w:val="it-IT"/>
        </w:rPr>
        <w:t>EV</w:t>
      </w:r>
      <w:r w:rsidR="00852E6E" w:rsidRPr="00B779A9">
        <w:rPr>
          <w:lang w:val="it-IT"/>
        </w:rPr>
        <w:t>]</w:t>
      </w:r>
      <w:r w:rsidR="00885488" w:rsidRPr="00B779A9">
        <w:rPr>
          <w:lang w:val="it-IT"/>
        </w:rPr>
        <w:t xml:space="preserve"> </w:t>
      </w:r>
      <w:r w:rsidR="00885488" w:rsidRPr="005A362F">
        <w:rPr>
          <w:rStyle w:val="Incipit"/>
          <w:lang w:val="it-IT"/>
        </w:rPr>
        <w:t>Accessit</w:t>
      </w:r>
      <w:r w:rsidR="005A362F" w:rsidRPr="00BE7D55">
        <w:rPr>
          <w:i/>
          <w:lang w:val="it-IT"/>
        </w:rPr>
        <w:t xml:space="preserve"> </w:t>
      </w:r>
      <w:r w:rsidR="00885488" w:rsidRPr="005A362F">
        <w:rPr>
          <w:rStyle w:val="Incipit"/>
          <w:lang w:val="it-IT"/>
        </w:rPr>
        <w:t>ad</w:t>
      </w:r>
      <w:r w:rsidR="005A362F" w:rsidRPr="00BE7D55">
        <w:rPr>
          <w:i/>
          <w:lang w:val="it-IT"/>
        </w:rPr>
        <w:t xml:space="preserve"> </w:t>
      </w:r>
      <w:r w:rsidR="00885488" w:rsidRPr="005A362F">
        <w:rPr>
          <w:rStyle w:val="Incipit"/>
          <w:lang w:val="it-IT"/>
        </w:rPr>
        <w:t>Iesum</w:t>
      </w:r>
      <w:r w:rsidR="005A362F" w:rsidRPr="00BE7D55">
        <w:rPr>
          <w:i/>
          <w:lang w:val="it-IT"/>
        </w:rPr>
        <w:t xml:space="preserve"> </w:t>
      </w:r>
      <w:r w:rsidR="00885488" w:rsidRPr="005A362F">
        <w:rPr>
          <w:rStyle w:val="Incipit"/>
          <w:lang w:val="it-IT"/>
        </w:rPr>
        <w:t>mater</w:t>
      </w:r>
      <w:r w:rsidR="005A362F" w:rsidRPr="00BE7D55">
        <w:rPr>
          <w:i/>
          <w:lang w:val="it-IT"/>
        </w:rPr>
        <w:t xml:space="preserve"> </w:t>
      </w:r>
      <w:r w:rsidR="00885488" w:rsidRPr="005A362F">
        <w:rPr>
          <w:rStyle w:val="Incipit"/>
          <w:lang w:val="it-IT"/>
        </w:rPr>
        <w:t>filiorum</w:t>
      </w:r>
      <w:r w:rsidR="005A362F" w:rsidRPr="00BE7D55">
        <w:rPr>
          <w:i/>
          <w:lang w:val="it-IT"/>
        </w:rPr>
        <w:t xml:space="preserve"> </w:t>
      </w:r>
      <w:r w:rsidR="00885488" w:rsidRPr="005A362F">
        <w:rPr>
          <w:rStyle w:val="Incipit"/>
          <w:lang w:val="it-IT"/>
        </w:rPr>
        <w:t>Zebedei</w:t>
      </w:r>
      <w:r w:rsidR="00885488" w:rsidRPr="00B779A9">
        <w:rPr>
          <w:lang w:val="it-IT"/>
        </w:rPr>
        <w:t xml:space="preserve">. Pro ultimo responsorio cantetur hoc RP </w:t>
      </w:r>
      <w:r w:rsidR="00885488" w:rsidRPr="005A362F">
        <w:rPr>
          <w:rStyle w:val="Incipit"/>
          <w:lang w:val="it-IT"/>
        </w:rPr>
        <w:t>Vox</w:t>
      </w:r>
      <w:r w:rsidR="005A362F" w:rsidRPr="00BE7D55">
        <w:rPr>
          <w:i/>
          <w:lang w:val="it-IT"/>
        </w:rPr>
        <w:t xml:space="preserve"> </w:t>
      </w:r>
      <w:r w:rsidR="00885488" w:rsidRPr="005A362F">
        <w:rPr>
          <w:rStyle w:val="Incipit"/>
          <w:lang w:val="it-IT"/>
        </w:rPr>
        <w:t>tonitrui</w:t>
      </w:r>
      <w:r w:rsidR="005A362F" w:rsidRPr="00BE7D55">
        <w:rPr>
          <w:i/>
          <w:lang w:val="it-IT"/>
        </w:rPr>
        <w:t xml:space="preserve"> </w:t>
      </w:r>
      <w:r w:rsidR="00885488" w:rsidRPr="005A362F">
        <w:rPr>
          <w:rStyle w:val="Incipit"/>
          <w:lang w:val="it-IT"/>
        </w:rPr>
        <w:t>tui</w:t>
      </w:r>
      <w:r w:rsidR="00DD1415">
        <w:rPr>
          <w:lang w:val="it-IT"/>
        </w:rPr>
        <w:t>@</w:t>
      </w:r>
      <w:r w:rsidR="00DD1415" w:rsidRPr="00B779A9">
        <w:rPr>
          <w:lang w:val="it-IT"/>
        </w:rPr>
        <w:t>108.</w:t>
      </w:r>
      <w:r w:rsidR="00885488" w:rsidRPr="00B779A9">
        <w:rPr>
          <w:lang w:val="it-IT"/>
        </w:rPr>
        <w:t xml:space="preserve"> </w:t>
      </w:r>
      <w:r w:rsidR="00885488" w:rsidRPr="00B779A9">
        <w:rPr>
          <w:lang w:val="pt-PT"/>
        </w:rPr>
        <w:t>(263r) Reliqua per totum tam ad matutinum quam ad omnes horas ut supra de sancto</w:t>
      </w:r>
      <w:r w:rsidR="00D9212A">
        <w:rPr>
          <w:lang w:val="pt-PT"/>
        </w:rPr>
        <w:t xml:space="preserve"> Marco</w:t>
      </w:r>
      <w:r w:rsidR="00885488" w:rsidRPr="00B779A9">
        <w:rPr>
          <w:lang w:val="pt-PT"/>
        </w:rPr>
        <w:t xml:space="preserve"> una cum suffragiis. </w:t>
      </w:r>
      <w:r w:rsidR="003525EF" w:rsidRPr="00B779A9">
        <w:rPr>
          <w:lang w:val="pt-PT"/>
        </w:rPr>
        <w:t xml:space="preserve">[BD] </w:t>
      </w:r>
      <w:r w:rsidR="005F6F99" w:rsidRPr="005A362F">
        <w:rPr>
          <w:rStyle w:val="Incipit"/>
          <w:lang w:val="pt-PT"/>
        </w:rPr>
        <w:t>Benedicamus</w:t>
      </w:r>
      <w:r w:rsidR="003525EF" w:rsidRPr="00B779A9">
        <w:rPr>
          <w:lang w:val="pt-PT"/>
        </w:rPr>
        <w:t xml:space="preserve"> cum</w:t>
      </w:r>
      <w:r w:rsidR="00885488" w:rsidRPr="00B779A9">
        <w:rPr>
          <w:lang w:val="pt-PT"/>
        </w:rPr>
        <w:t xml:space="preserve"> tribus alleluia.</w:t>
      </w:r>
    </w:p>
    <w:p w:rsidR="00885488" w:rsidRPr="00234396" w:rsidRDefault="00885488" w:rsidP="00415109">
      <w:pPr>
        <w:rPr>
          <w:lang w:val="en-US"/>
        </w:rPr>
      </w:pPr>
      <w:r w:rsidRPr="00B779A9">
        <w:rPr>
          <w:lang w:val="pt-PT"/>
        </w:rPr>
        <w:t xml:space="preserve">Post primam cantetur </w:t>
      </w:r>
      <w:r w:rsidRPr="00BC2E91">
        <w:rPr>
          <w:rStyle w:val="Time1"/>
          <w:lang w:val="pt-PT"/>
        </w:rPr>
        <w:t>officium</w:t>
      </w:r>
      <w:r w:rsidRPr="00B779A9">
        <w:rPr>
          <w:lang w:val="pt-PT"/>
        </w:rPr>
        <w:t xml:space="preserve"> de dedicatione in </w:t>
      </w:r>
      <w:r w:rsidRPr="00BC2E91">
        <w:rPr>
          <w:rStyle w:val="Ort"/>
          <w:lang w:val="pt-PT"/>
        </w:rPr>
        <w:t>capella dominorum de Lichtenstain</w:t>
      </w:r>
      <w:r w:rsidRPr="00B779A9">
        <w:rPr>
          <w:lang w:val="pt-PT"/>
        </w:rPr>
        <w:t xml:space="preserve">. </w:t>
      </w:r>
      <w:r w:rsidR="006A1FF0">
        <w:rPr>
          <w:lang w:val="pt-PT"/>
        </w:rPr>
        <w:t>Introitus est [</w:t>
      </w:r>
      <w:r w:rsidRPr="00B779A9">
        <w:rPr>
          <w:lang w:val="pt-PT"/>
        </w:rPr>
        <w:t>IN</w:t>
      </w:r>
      <w:r w:rsidR="006A1FF0">
        <w:rPr>
          <w:lang w:val="pt-PT"/>
        </w:rPr>
        <w:t>]</w:t>
      </w:r>
      <w:r w:rsidRPr="00B779A9">
        <w:rPr>
          <w:lang w:val="pt-PT"/>
        </w:rPr>
        <w:t xml:space="preserve"> </w:t>
      </w:r>
      <w:r w:rsidRPr="005A362F">
        <w:rPr>
          <w:rStyle w:val="Incipit"/>
          <w:lang w:val="pt-PT"/>
        </w:rPr>
        <w:t>Terribilis</w:t>
      </w:r>
      <w:r w:rsidR="005A362F" w:rsidRPr="00BE7D55">
        <w:rPr>
          <w:i/>
          <w:lang w:val="pt-PT"/>
        </w:rPr>
        <w:t xml:space="preserve"> </w:t>
      </w:r>
      <w:r w:rsidRPr="005A362F">
        <w:rPr>
          <w:rStyle w:val="Incipit"/>
          <w:lang w:val="pt-PT"/>
        </w:rPr>
        <w:t>est</w:t>
      </w:r>
      <w:r w:rsidR="005A362F" w:rsidRPr="00BE7D55">
        <w:rPr>
          <w:i/>
          <w:lang w:val="pt-PT"/>
        </w:rPr>
        <w:t xml:space="preserve"> </w:t>
      </w:r>
      <w:r w:rsidRPr="005A362F">
        <w:rPr>
          <w:rStyle w:val="Incipit"/>
          <w:lang w:val="pt-PT"/>
        </w:rPr>
        <w:t>locus</w:t>
      </w:r>
      <w:r w:rsidR="00DD1415">
        <w:rPr>
          <w:lang w:val="pt-PT"/>
        </w:rPr>
        <w:t>@</w:t>
      </w:r>
      <w:r w:rsidR="00DD1415" w:rsidRPr="00B779A9">
        <w:rPr>
          <w:lang w:val="pt-PT"/>
        </w:rPr>
        <w:t>189.</w:t>
      </w:r>
      <w:r w:rsidRPr="00B779A9">
        <w:rPr>
          <w:lang w:val="pt-PT"/>
        </w:rPr>
        <w:t xml:space="preserve"> </w:t>
      </w:r>
      <w:r w:rsidR="00B364BA" w:rsidRPr="00234396">
        <w:rPr>
          <w:lang w:val="pt-PT"/>
        </w:rPr>
        <w:t xml:space="preserve">[KY] </w:t>
      </w:r>
      <w:r w:rsidR="00B364BA" w:rsidRPr="00234396">
        <w:rPr>
          <w:rStyle w:val="Incipit"/>
          <w:lang w:val="pt-PT"/>
        </w:rPr>
        <w:t>Kyrie</w:t>
      </w:r>
      <w:r w:rsidR="005A362F" w:rsidRPr="00234396">
        <w:rPr>
          <w:i/>
          <w:lang w:val="pt-PT"/>
        </w:rPr>
        <w:t xml:space="preserve"> </w:t>
      </w:r>
      <w:r w:rsidR="00B364BA" w:rsidRPr="00234396">
        <w:rPr>
          <w:lang w:val="pt-PT"/>
        </w:rPr>
        <w:t xml:space="preserve">et [SA] </w:t>
      </w:r>
      <w:r w:rsidR="00B364BA" w:rsidRPr="00234396">
        <w:rPr>
          <w:rStyle w:val="Incipit"/>
          <w:lang w:val="pt-PT"/>
        </w:rPr>
        <w:t>Sanctus</w:t>
      </w:r>
      <w:r w:rsidRPr="00234396">
        <w:rPr>
          <w:lang w:val="pt-PT"/>
        </w:rPr>
        <w:t xml:space="preserve"> paschaliter. Unum tantum AL</w:t>
      </w:r>
      <w:r w:rsidR="00B364BA" w:rsidRPr="00234396">
        <w:rPr>
          <w:lang w:val="pt-PT"/>
        </w:rPr>
        <w:t>V</w:t>
      </w:r>
      <w:r w:rsidRPr="00234396">
        <w:rPr>
          <w:lang w:val="pt-PT"/>
        </w:rPr>
        <w:t xml:space="preserve"> </w:t>
      </w:r>
      <w:r w:rsidRPr="00234396">
        <w:rPr>
          <w:rStyle w:val="Incipit"/>
          <w:lang w:val="pt-PT"/>
        </w:rPr>
        <w:t>Vox</w:t>
      </w:r>
      <w:r w:rsidR="005A362F" w:rsidRPr="00234396">
        <w:rPr>
          <w:i/>
          <w:lang w:val="pt-PT"/>
        </w:rPr>
        <w:t xml:space="preserve"> </w:t>
      </w:r>
      <w:r w:rsidRPr="00234396">
        <w:rPr>
          <w:rStyle w:val="Incipit"/>
          <w:lang w:val="pt-PT"/>
        </w:rPr>
        <w:t>exultationis</w:t>
      </w:r>
      <w:r w:rsidR="00DD1415" w:rsidRPr="00234396">
        <w:rPr>
          <w:lang w:val="pt-PT"/>
        </w:rPr>
        <w:t>@190.</w:t>
      </w:r>
      <w:r w:rsidRPr="00234396">
        <w:rPr>
          <w:lang w:val="pt-PT"/>
        </w:rPr>
        <w:t xml:space="preserve"> SE </w:t>
      </w:r>
      <w:r w:rsidRPr="00234396">
        <w:rPr>
          <w:rStyle w:val="Incipit"/>
          <w:lang w:val="pt-PT"/>
        </w:rPr>
        <w:t>Psallat</w:t>
      </w:r>
      <w:r w:rsidR="005A362F" w:rsidRPr="00234396">
        <w:rPr>
          <w:i/>
          <w:lang w:val="pt-PT"/>
        </w:rPr>
        <w:t xml:space="preserve"> </w:t>
      </w:r>
      <w:r w:rsidRPr="00234396">
        <w:rPr>
          <w:rStyle w:val="Incipit"/>
          <w:lang w:val="pt-PT"/>
        </w:rPr>
        <w:t>ecclesia</w:t>
      </w:r>
      <w:r w:rsidR="005A362F" w:rsidRPr="00234396">
        <w:rPr>
          <w:i/>
          <w:lang w:val="pt-PT"/>
        </w:rPr>
        <w:t xml:space="preserve"> </w:t>
      </w:r>
      <w:r w:rsidRPr="00234396">
        <w:rPr>
          <w:rStyle w:val="Incipit"/>
          <w:lang w:val="pt-PT"/>
        </w:rPr>
        <w:t>mater</w:t>
      </w:r>
      <w:r w:rsidR="00DD1415" w:rsidRPr="00234396">
        <w:rPr>
          <w:lang w:val="pt-PT"/>
        </w:rPr>
        <w:t>@277.</w:t>
      </w:r>
      <w:r w:rsidRPr="00234396">
        <w:rPr>
          <w:lang w:val="pt-PT"/>
        </w:rPr>
        <w:t xml:space="preserve"> OF </w:t>
      </w:r>
      <w:r w:rsidRPr="00234396">
        <w:rPr>
          <w:rStyle w:val="Incipit"/>
          <w:lang w:val="pt-PT"/>
        </w:rPr>
        <w:t>Domine</w:t>
      </w:r>
      <w:r w:rsidR="005A362F" w:rsidRPr="00234396">
        <w:rPr>
          <w:i/>
          <w:lang w:val="pt-PT"/>
        </w:rPr>
        <w:t xml:space="preserve"> </w:t>
      </w:r>
      <w:r w:rsidRPr="00234396">
        <w:rPr>
          <w:rStyle w:val="Incipit"/>
          <w:lang w:val="pt-PT"/>
        </w:rPr>
        <w:t>deus</w:t>
      </w:r>
      <w:r w:rsidR="005A362F" w:rsidRPr="00234396">
        <w:rPr>
          <w:i/>
          <w:lang w:val="pt-PT"/>
        </w:rPr>
        <w:t xml:space="preserve"> </w:t>
      </w:r>
      <w:r w:rsidRPr="00234396">
        <w:rPr>
          <w:rStyle w:val="Incipit"/>
          <w:lang w:val="pt-PT"/>
        </w:rPr>
        <w:t>in</w:t>
      </w:r>
      <w:r w:rsidR="005A362F" w:rsidRPr="00234396">
        <w:rPr>
          <w:i/>
          <w:lang w:val="pt-PT"/>
        </w:rPr>
        <w:t xml:space="preserve"> </w:t>
      </w:r>
      <w:r w:rsidRPr="00234396">
        <w:rPr>
          <w:rStyle w:val="Incipit"/>
          <w:lang w:val="pt-PT"/>
        </w:rPr>
        <w:t>simplicitate</w:t>
      </w:r>
      <w:r w:rsidR="00DD1415" w:rsidRPr="00234396">
        <w:rPr>
          <w:lang w:val="pt-PT"/>
        </w:rPr>
        <w:t>@190.</w:t>
      </w:r>
      <w:r w:rsidRPr="00234396">
        <w:rPr>
          <w:lang w:val="pt-PT"/>
        </w:rPr>
        <w:t xml:space="preserve"> </w:t>
      </w:r>
      <w:r w:rsidRPr="00234396">
        <w:rPr>
          <w:lang w:val="en-US"/>
        </w:rPr>
        <w:t xml:space="preserve">CO </w:t>
      </w:r>
      <w:r w:rsidRPr="00234396">
        <w:rPr>
          <w:rStyle w:val="Incipit"/>
          <w:lang w:val="en-US"/>
        </w:rPr>
        <w:t>Domus</w:t>
      </w:r>
      <w:r w:rsidR="005A362F" w:rsidRPr="00234396">
        <w:rPr>
          <w:i/>
          <w:lang w:val="en-US"/>
        </w:rPr>
        <w:t xml:space="preserve"> </w:t>
      </w:r>
      <w:r w:rsidRPr="00234396">
        <w:rPr>
          <w:rStyle w:val="Incipit"/>
          <w:lang w:val="en-US"/>
        </w:rPr>
        <w:t>mea</w:t>
      </w:r>
      <w:r w:rsidRPr="00234396">
        <w:rPr>
          <w:lang w:val="en-US"/>
        </w:rPr>
        <w:t xml:space="preserve"> in eodem folio.</w:t>
      </w:r>
    </w:p>
    <w:p w:rsidR="00885488" w:rsidRPr="00234396" w:rsidRDefault="00EA56E9" w:rsidP="00415109">
      <w:pPr>
        <w:rPr>
          <w:lang w:val="pt-PT"/>
        </w:rPr>
      </w:pPr>
      <w:r w:rsidRPr="00234396">
        <w:rPr>
          <w:rStyle w:val="Time1"/>
          <w:lang w:val="en-US"/>
        </w:rPr>
        <w:t>Ad officium summum</w:t>
      </w:r>
      <w:r w:rsidR="00885488" w:rsidRPr="00234396">
        <w:rPr>
          <w:lang w:val="en-US"/>
        </w:rPr>
        <w:t xml:space="preserve"> IN </w:t>
      </w:r>
      <w:r w:rsidR="00885488" w:rsidRPr="00234396">
        <w:rPr>
          <w:rStyle w:val="Incipit"/>
          <w:lang w:val="en-US"/>
        </w:rPr>
        <w:t>Protexisti me deus</w:t>
      </w:r>
      <w:r w:rsidR="00DD1415" w:rsidRPr="00234396">
        <w:rPr>
          <w:lang w:val="en-US"/>
        </w:rPr>
        <w:t>@151.</w:t>
      </w:r>
      <w:r w:rsidR="00885488" w:rsidRPr="00234396">
        <w:rPr>
          <w:lang w:val="en-US"/>
        </w:rPr>
        <w:t xml:space="preserve"> </w:t>
      </w:r>
      <w:r w:rsidR="00B364BA" w:rsidRPr="00B779A9">
        <w:rPr>
          <w:lang w:val="fr-FR"/>
        </w:rPr>
        <w:t xml:space="preserve">[KY] </w:t>
      </w:r>
      <w:r w:rsidR="00B364BA" w:rsidRPr="00BC2E91">
        <w:rPr>
          <w:rStyle w:val="Incipit"/>
          <w:lang w:val="fr-FR"/>
        </w:rPr>
        <w:t>Kyrie</w:t>
      </w:r>
      <w:r w:rsidR="00B364BA" w:rsidRPr="00B779A9">
        <w:rPr>
          <w:lang w:val="fr-FR"/>
        </w:rPr>
        <w:t xml:space="preserve"> et [SA] </w:t>
      </w:r>
      <w:r w:rsidR="00B364BA" w:rsidRPr="00BC2E91">
        <w:rPr>
          <w:rStyle w:val="Incipit"/>
          <w:lang w:val="fr-FR"/>
        </w:rPr>
        <w:t>Sanctus</w:t>
      </w:r>
      <w:r w:rsidR="00B364BA" w:rsidRPr="00B779A9">
        <w:rPr>
          <w:lang w:val="fr-FR"/>
        </w:rPr>
        <w:t xml:space="preserve"> </w:t>
      </w:r>
      <w:r w:rsidR="00885488" w:rsidRPr="00B779A9">
        <w:rPr>
          <w:lang w:val="fr-FR"/>
        </w:rPr>
        <w:t xml:space="preserve">paschaliter. </w:t>
      </w:r>
      <w:r w:rsidR="00885488" w:rsidRPr="00234396">
        <w:rPr>
          <w:lang w:val="pt-PT"/>
        </w:rPr>
        <w:t>Primum AL</w:t>
      </w:r>
      <w:r w:rsidR="00B364BA" w:rsidRPr="00234396">
        <w:rPr>
          <w:lang w:val="pt-PT"/>
        </w:rPr>
        <w:t>V</w:t>
      </w:r>
      <w:r w:rsidR="00885488" w:rsidRPr="00234396">
        <w:rPr>
          <w:lang w:val="pt-PT"/>
        </w:rPr>
        <w:t xml:space="preserve"> </w:t>
      </w:r>
      <w:r w:rsidR="00885488" w:rsidRPr="00234396">
        <w:rPr>
          <w:rStyle w:val="Incipit"/>
          <w:lang w:val="pt-PT"/>
        </w:rPr>
        <w:t>Hic est discipulus</w:t>
      </w:r>
      <w:r w:rsidR="00DD1415" w:rsidRPr="00234396">
        <w:rPr>
          <w:lang w:val="pt-PT"/>
        </w:rPr>
        <w:t>@20.</w:t>
      </w:r>
      <w:r w:rsidR="00885488" w:rsidRPr="00234396">
        <w:rPr>
          <w:lang w:val="pt-PT"/>
        </w:rPr>
        <w:t xml:space="preserve"> Secundum AL</w:t>
      </w:r>
      <w:r w:rsidR="00B364BA" w:rsidRPr="00234396">
        <w:rPr>
          <w:lang w:val="pt-PT"/>
        </w:rPr>
        <w:t>V</w:t>
      </w:r>
      <w:r w:rsidR="00885488" w:rsidRPr="00234396">
        <w:rPr>
          <w:lang w:val="pt-PT"/>
        </w:rPr>
        <w:t xml:space="preserve"> </w:t>
      </w:r>
      <w:r w:rsidR="00885488" w:rsidRPr="00234396">
        <w:rPr>
          <w:rStyle w:val="Incipit"/>
          <w:lang w:val="pt-PT"/>
        </w:rPr>
        <w:t>Surgens Iesus</w:t>
      </w:r>
      <w:r w:rsidR="00DD1415" w:rsidRPr="00234396">
        <w:rPr>
          <w:lang w:val="pt-PT"/>
        </w:rPr>
        <w:t>@141.</w:t>
      </w:r>
      <w:r w:rsidR="00885488" w:rsidRPr="00234396">
        <w:rPr>
          <w:lang w:val="pt-PT"/>
        </w:rPr>
        <w:t xml:space="preserve"> SE </w:t>
      </w:r>
      <w:r w:rsidR="00885488" w:rsidRPr="00234396">
        <w:rPr>
          <w:rStyle w:val="Incipit"/>
          <w:lang w:val="pt-PT"/>
        </w:rPr>
        <w:t>Verbum dei deo natum</w:t>
      </w:r>
      <w:r w:rsidR="00DD1415" w:rsidRPr="00234396">
        <w:rPr>
          <w:lang w:val="pt-PT"/>
        </w:rPr>
        <w:t>@291.</w:t>
      </w:r>
      <w:r w:rsidR="00885488" w:rsidRPr="00234396">
        <w:rPr>
          <w:lang w:val="pt-PT"/>
        </w:rPr>
        <w:t xml:space="preserve"> OF </w:t>
      </w:r>
      <w:r w:rsidR="00885488" w:rsidRPr="00234396">
        <w:rPr>
          <w:rStyle w:val="Incipit"/>
          <w:lang w:val="pt-PT"/>
        </w:rPr>
        <w:t>Confitebuntur caeli</w:t>
      </w:r>
      <w:r w:rsidR="00DD1415" w:rsidRPr="00234396">
        <w:rPr>
          <w:lang w:val="pt-PT"/>
        </w:rPr>
        <w:t>@151.</w:t>
      </w:r>
      <w:r w:rsidR="00885488" w:rsidRPr="00234396">
        <w:rPr>
          <w:lang w:val="pt-PT"/>
        </w:rPr>
        <w:t xml:space="preserve"> CO </w:t>
      </w:r>
      <w:r w:rsidR="00885488" w:rsidRPr="00234396">
        <w:rPr>
          <w:rStyle w:val="Incipit"/>
          <w:lang w:val="pt-PT"/>
        </w:rPr>
        <w:t>Laetabitur iustus</w:t>
      </w:r>
      <w:r w:rsidR="00DD1415" w:rsidRPr="00234396">
        <w:rPr>
          <w:lang w:val="pt-PT"/>
        </w:rPr>
        <w:t>@152.</w:t>
      </w:r>
    </w:p>
    <w:p w:rsidR="00885488" w:rsidRPr="00234396" w:rsidRDefault="00885488" w:rsidP="00415109">
      <w:pPr>
        <w:rPr>
          <w:lang w:val="en-US"/>
        </w:rPr>
      </w:pPr>
      <w:r w:rsidRPr="00234396">
        <w:rPr>
          <w:rStyle w:val="Time1"/>
          <w:lang w:val="pt-PT"/>
        </w:rPr>
        <w:t>Ante secundas vesperas</w:t>
      </w:r>
      <w:r w:rsidRPr="00234396">
        <w:rPr>
          <w:lang w:val="pt-PT"/>
        </w:rPr>
        <w:t xml:space="preserve"> in </w:t>
      </w:r>
      <w:r w:rsidRPr="00234396">
        <w:rPr>
          <w:rStyle w:val="Ort"/>
          <w:lang w:val="pt-PT"/>
        </w:rPr>
        <w:t>choro</w:t>
      </w:r>
      <w:r w:rsidRPr="00234396">
        <w:rPr>
          <w:lang w:val="pt-PT"/>
        </w:rPr>
        <w:t xml:space="preserve"> secundatur in </w:t>
      </w:r>
      <w:r w:rsidRPr="00234396">
        <w:rPr>
          <w:rStyle w:val="Ort"/>
          <w:lang w:val="pt-PT"/>
        </w:rPr>
        <w:t>capella</w:t>
      </w:r>
      <w:r w:rsidRPr="00234396">
        <w:rPr>
          <w:lang w:val="pt-PT"/>
        </w:rPr>
        <w:t xml:space="preserve"> de dedicatione. </w:t>
      </w:r>
      <w:r w:rsidR="00507708" w:rsidRPr="00234396">
        <w:rPr>
          <w:lang w:val="pt-PT"/>
        </w:rPr>
        <w:t>Antiphona s</w:t>
      </w:r>
      <w:r w:rsidRPr="00234396">
        <w:rPr>
          <w:lang w:val="pt-PT"/>
        </w:rPr>
        <w:t xml:space="preserve">uper psalmos </w:t>
      </w:r>
      <w:r w:rsidR="00507708" w:rsidRPr="00234396">
        <w:rPr>
          <w:lang w:val="pt-PT"/>
        </w:rPr>
        <w:t>[</w:t>
      </w:r>
      <w:r w:rsidRPr="00234396">
        <w:rPr>
          <w:lang w:val="pt-PT"/>
        </w:rPr>
        <w:t>AN</w:t>
      </w:r>
      <w:r w:rsidR="00507708" w:rsidRPr="00234396">
        <w:rPr>
          <w:lang w:val="pt-PT"/>
        </w:rPr>
        <w:t>]</w:t>
      </w:r>
      <w:r w:rsidRPr="00234396">
        <w:rPr>
          <w:lang w:val="pt-PT"/>
        </w:rPr>
        <w:t xml:space="preserve"> </w:t>
      </w:r>
      <w:r w:rsidRPr="00234396">
        <w:rPr>
          <w:rStyle w:val="Incipit"/>
          <w:lang w:val="pt-PT"/>
        </w:rPr>
        <w:t>In</w:t>
      </w:r>
      <w:r w:rsidR="005A362F" w:rsidRPr="00234396">
        <w:rPr>
          <w:i/>
          <w:lang w:val="pt-PT"/>
        </w:rPr>
        <w:t xml:space="preserve"> </w:t>
      </w:r>
      <w:r w:rsidRPr="00234396">
        <w:rPr>
          <w:rStyle w:val="Incipit"/>
          <w:lang w:val="pt-PT"/>
        </w:rPr>
        <w:t>tabernaculis</w:t>
      </w:r>
      <w:r w:rsidR="00DD1415" w:rsidRPr="00234396">
        <w:rPr>
          <w:lang w:val="pt-PT"/>
        </w:rPr>
        <w:t>@92.</w:t>
      </w:r>
      <w:r w:rsidRPr="00234396">
        <w:rPr>
          <w:lang w:val="pt-PT"/>
        </w:rPr>
        <w:t xml:space="preserve"> PS </w:t>
      </w:r>
      <w:r w:rsidRPr="00234396">
        <w:rPr>
          <w:rStyle w:val="Incipit"/>
          <w:lang w:val="pt-PT"/>
        </w:rPr>
        <w:t>Credidi</w:t>
      </w:r>
      <w:r w:rsidRPr="00234396">
        <w:rPr>
          <w:lang w:val="pt-PT"/>
        </w:rPr>
        <w:t xml:space="preserve">. AN </w:t>
      </w:r>
      <w:r w:rsidRPr="00234396">
        <w:rPr>
          <w:rStyle w:val="Incipit"/>
          <w:lang w:val="pt-PT"/>
        </w:rPr>
        <w:t>Vox</w:t>
      </w:r>
      <w:r w:rsidR="005A362F" w:rsidRPr="00234396">
        <w:rPr>
          <w:i/>
          <w:lang w:val="pt-PT"/>
        </w:rPr>
        <w:t xml:space="preserve"> </w:t>
      </w:r>
      <w:r w:rsidR="00FA3B56" w:rsidRPr="00234396">
        <w:rPr>
          <w:rStyle w:val="Incipit"/>
          <w:lang w:val="pt-PT"/>
        </w:rPr>
        <w:t>laetit</w:t>
      </w:r>
      <w:r w:rsidRPr="00234396">
        <w:rPr>
          <w:rStyle w:val="Incipit"/>
          <w:lang w:val="pt-PT"/>
        </w:rPr>
        <w:t>iae</w:t>
      </w:r>
      <w:r w:rsidR="00DD1415" w:rsidRPr="00234396">
        <w:rPr>
          <w:lang w:val="pt-PT"/>
        </w:rPr>
        <w:t>@92.</w:t>
      </w:r>
      <w:r w:rsidRPr="00234396">
        <w:rPr>
          <w:lang w:val="pt-PT"/>
        </w:rPr>
        <w:t xml:space="preserve"> PS </w:t>
      </w:r>
      <w:r w:rsidRPr="00234396">
        <w:rPr>
          <w:rStyle w:val="Incipit"/>
          <w:lang w:val="pt-PT"/>
        </w:rPr>
        <w:t>Laetatus</w:t>
      </w:r>
      <w:r w:rsidR="005A362F" w:rsidRPr="00234396">
        <w:rPr>
          <w:i/>
          <w:lang w:val="pt-PT"/>
        </w:rPr>
        <w:t xml:space="preserve"> </w:t>
      </w:r>
      <w:r w:rsidRPr="00234396">
        <w:rPr>
          <w:rStyle w:val="Incipit"/>
          <w:lang w:val="pt-PT"/>
        </w:rPr>
        <w:t>sum</w:t>
      </w:r>
      <w:r w:rsidRPr="00234396">
        <w:rPr>
          <w:lang w:val="pt-PT"/>
        </w:rPr>
        <w:t xml:space="preserve">. AN </w:t>
      </w:r>
      <w:r w:rsidRPr="00234396">
        <w:rPr>
          <w:rStyle w:val="Incipit"/>
          <w:lang w:val="pt-PT"/>
        </w:rPr>
        <w:t>Fulgebunt</w:t>
      </w:r>
      <w:r w:rsidR="005A362F" w:rsidRPr="00234396">
        <w:rPr>
          <w:i/>
          <w:lang w:val="pt-PT"/>
        </w:rPr>
        <w:t xml:space="preserve"> </w:t>
      </w:r>
      <w:r w:rsidRPr="00234396">
        <w:rPr>
          <w:rStyle w:val="Incipit"/>
          <w:lang w:val="pt-PT"/>
        </w:rPr>
        <w:t>iusti</w:t>
      </w:r>
      <w:r w:rsidR="005A362F" w:rsidRPr="00234396">
        <w:rPr>
          <w:i/>
          <w:lang w:val="pt-PT"/>
        </w:rPr>
        <w:t xml:space="preserve"> </w:t>
      </w:r>
      <w:r w:rsidRPr="00234396">
        <w:rPr>
          <w:rStyle w:val="Incipit"/>
          <w:lang w:val="pt-PT"/>
        </w:rPr>
        <w:t>sicut</w:t>
      </w:r>
      <w:r w:rsidRPr="00234396">
        <w:rPr>
          <w:lang w:val="pt-PT"/>
        </w:rPr>
        <w:t xml:space="preserve">. PS </w:t>
      </w:r>
      <w:r w:rsidRPr="00234396">
        <w:rPr>
          <w:rStyle w:val="Incipit"/>
          <w:lang w:val="pt-PT"/>
        </w:rPr>
        <w:t>Nisi</w:t>
      </w:r>
      <w:r w:rsidR="005A362F" w:rsidRPr="00234396">
        <w:rPr>
          <w:i/>
          <w:lang w:val="pt-PT"/>
        </w:rPr>
        <w:t xml:space="preserve"> </w:t>
      </w:r>
      <w:r w:rsidRPr="00234396">
        <w:rPr>
          <w:rStyle w:val="Incipit"/>
          <w:lang w:val="pt-PT"/>
        </w:rPr>
        <w:t>dominus</w:t>
      </w:r>
      <w:r w:rsidR="005A362F" w:rsidRPr="00234396">
        <w:rPr>
          <w:i/>
          <w:lang w:val="pt-PT"/>
        </w:rPr>
        <w:t xml:space="preserve"> </w:t>
      </w:r>
      <w:r w:rsidRPr="00234396">
        <w:rPr>
          <w:rStyle w:val="Incipit"/>
          <w:lang w:val="pt-PT"/>
        </w:rPr>
        <w:t>aedificaverit</w:t>
      </w:r>
      <w:r w:rsidRPr="00234396">
        <w:rPr>
          <w:lang w:val="pt-PT"/>
        </w:rPr>
        <w:t xml:space="preserve">. </w:t>
      </w:r>
      <w:r w:rsidRPr="00234396">
        <w:rPr>
          <w:lang w:val="en-US"/>
        </w:rPr>
        <w:t xml:space="preserve">AN </w:t>
      </w:r>
      <w:r w:rsidRPr="00234396">
        <w:rPr>
          <w:rStyle w:val="Incipit"/>
          <w:lang w:val="en-US"/>
        </w:rPr>
        <w:t>Be(263v)nedicta</w:t>
      </w:r>
      <w:r w:rsidR="005A362F" w:rsidRPr="00234396">
        <w:rPr>
          <w:i/>
          <w:lang w:val="en-US"/>
        </w:rPr>
        <w:t xml:space="preserve"> </w:t>
      </w:r>
      <w:r w:rsidRPr="00234396">
        <w:rPr>
          <w:rStyle w:val="Incipit"/>
          <w:lang w:val="en-US"/>
        </w:rPr>
        <w:t>gloria</w:t>
      </w:r>
      <w:r w:rsidR="005A362F" w:rsidRPr="00234396">
        <w:rPr>
          <w:i/>
          <w:lang w:val="en-US"/>
        </w:rPr>
        <w:t xml:space="preserve"> </w:t>
      </w:r>
      <w:r w:rsidRPr="00234396">
        <w:rPr>
          <w:rStyle w:val="Incipit"/>
          <w:lang w:val="en-US"/>
        </w:rPr>
        <w:t>domini</w:t>
      </w:r>
      <w:r w:rsidR="00DD1415" w:rsidRPr="00234396">
        <w:rPr>
          <w:lang w:val="en-US"/>
        </w:rPr>
        <w:t>@45.</w:t>
      </w:r>
      <w:r w:rsidRPr="00234396">
        <w:rPr>
          <w:lang w:val="en-US"/>
        </w:rPr>
        <w:t xml:space="preserve"> PS </w:t>
      </w:r>
      <w:r w:rsidRPr="00234396">
        <w:rPr>
          <w:rStyle w:val="Incipit"/>
          <w:lang w:val="en-US"/>
        </w:rPr>
        <w:t>Confitebor</w:t>
      </w:r>
      <w:r w:rsidRPr="00234396">
        <w:rPr>
          <w:lang w:val="en-US"/>
        </w:rPr>
        <w:t xml:space="preserve">. AN </w:t>
      </w:r>
      <w:r w:rsidRPr="00234396">
        <w:rPr>
          <w:rStyle w:val="Incipit"/>
          <w:lang w:val="en-US"/>
        </w:rPr>
        <w:t>In</w:t>
      </w:r>
      <w:r w:rsidR="005A362F" w:rsidRPr="00234396">
        <w:rPr>
          <w:i/>
          <w:lang w:val="en-US"/>
        </w:rPr>
        <w:t xml:space="preserve"> </w:t>
      </w:r>
      <w:r w:rsidRPr="00234396">
        <w:rPr>
          <w:rStyle w:val="Incipit"/>
          <w:lang w:val="en-US"/>
        </w:rPr>
        <w:t>caelestibus</w:t>
      </w:r>
      <w:r w:rsidR="005A362F" w:rsidRPr="00234396">
        <w:rPr>
          <w:i/>
          <w:lang w:val="en-US"/>
        </w:rPr>
        <w:t xml:space="preserve"> </w:t>
      </w:r>
      <w:r w:rsidRPr="00234396">
        <w:rPr>
          <w:rStyle w:val="Incipit"/>
          <w:lang w:val="en-US"/>
        </w:rPr>
        <w:t>regnis</w:t>
      </w:r>
      <w:r w:rsidR="00DD1415" w:rsidRPr="00234396">
        <w:rPr>
          <w:lang w:val="en-US"/>
        </w:rPr>
        <w:t>@92.</w:t>
      </w:r>
      <w:r w:rsidRPr="00234396">
        <w:rPr>
          <w:lang w:val="en-US"/>
        </w:rPr>
        <w:t xml:space="preserve"> PS </w:t>
      </w:r>
      <w:r w:rsidRPr="00234396">
        <w:rPr>
          <w:rStyle w:val="Incipit"/>
          <w:lang w:val="en-US"/>
        </w:rPr>
        <w:t>Lauda</w:t>
      </w:r>
      <w:r w:rsidR="005A362F" w:rsidRPr="00234396">
        <w:rPr>
          <w:i/>
          <w:lang w:val="en-US"/>
        </w:rPr>
        <w:t xml:space="preserve"> </w:t>
      </w:r>
      <w:r w:rsidRPr="00234396">
        <w:rPr>
          <w:rStyle w:val="Incipit"/>
          <w:lang w:val="en-US"/>
        </w:rPr>
        <w:t>Hierusalem</w:t>
      </w:r>
      <w:r w:rsidRPr="00234396">
        <w:rPr>
          <w:lang w:val="en-US"/>
        </w:rPr>
        <w:t xml:space="preserve">. HY </w:t>
      </w:r>
      <w:r w:rsidRPr="00234396">
        <w:rPr>
          <w:rStyle w:val="Incipit"/>
          <w:lang w:val="en-US"/>
        </w:rPr>
        <w:t>Vita</w:t>
      </w:r>
      <w:r w:rsidR="005A362F" w:rsidRPr="00234396">
        <w:rPr>
          <w:i/>
          <w:lang w:val="en-US"/>
        </w:rPr>
        <w:t xml:space="preserve"> </w:t>
      </w:r>
      <w:r w:rsidRPr="00234396">
        <w:rPr>
          <w:rStyle w:val="Incipit"/>
          <w:lang w:val="en-US"/>
        </w:rPr>
        <w:t>sanctorum</w:t>
      </w:r>
      <w:r w:rsidRPr="00234396">
        <w:rPr>
          <w:lang w:val="en-US"/>
        </w:rPr>
        <w:t xml:space="preserve">. VS </w:t>
      </w:r>
      <w:r w:rsidRPr="00234396">
        <w:rPr>
          <w:rStyle w:val="Incipit"/>
          <w:lang w:val="en-US"/>
        </w:rPr>
        <w:t>Haec</w:t>
      </w:r>
      <w:r w:rsidR="005A362F" w:rsidRPr="00234396">
        <w:rPr>
          <w:i/>
          <w:lang w:val="en-US"/>
        </w:rPr>
        <w:t xml:space="preserve"> </w:t>
      </w:r>
      <w:r w:rsidRPr="00234396">
        <w:rPr>
          <w:rStyle w:val="Incipit"/>
          <w:lang w:val="en-US"/>
        </w:rPr>
        <w:t>est</w:t>
      </w:r>
      <w:r w:rsidR="005A362F" w:rsidRPr="00234396">
        <w:rPr>
          <w:i/>
          <w:lang w:val="en-US"/>
        </w:rPr>
        <w:t xml:space="preserve"> </w:t>
      </w:r>
      <w:r w:rsidRPr="00234396">
        <w:rPr>
          <w:rStyle w:val="Incipit"/>
          <w:lang w:val="en-US"/>
        </w:rPr>
        <w:t>domus</w:t>
      </w:r>
      <w:r w:rsidRPr="00234396">
        <w:rPr>
          <w:lang w:val="en-US"/>
        </w:rPr>
        <w:t xml:space="preserve">. AM </w:t>
      </w:r>
      <w:r w:rsidRPr="00234396">
        <w:rPr>
          <w:rStyle w:val="Incipit"/>
          <w:lang w:val="en-US"/>
        </w:rPr>
        <w:t>Zach</w:t>
      </w:r>
      <w:r w:rsidR="00354D89" w:rsidRPr="00234396">
        <w:rPr>
          <w:rStyle w:val="Incipit"/>
          <w:lang w:val="en-US"/>
        </w:rPr>
        <w:t>a</w:t>
      </w:r>
      <w:r w:rsidRPr="00234396">
        <w:rPr>
          <w:rStyle w:val="Incipit"/>
          <w:lang w:val="en-US"/>
        </w:rPr>
        <w:t>ee</w:t>
      </w:r>
      <w:r w:rsidR="005A362F" w:rsidRPr="00234396">
        <w:rPr>
          <w:i/>
          <w:lang w:val="en-US"/>
        </w:rPr>
        <w:t xml:space="preserve"> </w:t>
      </w:r>
      <w:r w:rsidRPr="00234396">
        <w:rPr>
          <w:rStyle w:val="Incipit"/>
          <w:lang w:val="en-US"/>
        </w:rPr>
        <w:t>festinans</w:t>
      </w:r>
      <w:r w:rsidR="005A362F" w:rsidRPr="00234396">
        <w:rPr>
          <w:i/>
          <w:lang w:val="en-US"/>
        </w:rPr>
        <w:t xml:space="preserve"> </w:t>
      </w:r>
      <w:r w:rsidRPr="00234396">
        <w:rPr>
          <w:rStyle w:val="Incipit"/>
          <w:lang w:val="en-US"/>
        </w:rPr>
        <w:t>descende</w:t>
      </w:r>
      <w:r w:rsidR="00DD1415" w:rsidRPr="00234396">
        <w:rPr>
          <w:lang w:val="en-US"/>
        </w:rPr>
        <w:t>@47.</w:t>
      </w:r>
      <w:r w:rsidRPr="00234396">
        <w:rPr>
          <w:lang w:val="en-US"/>
        </w:rPr>
        <w:t xml:space="preserve"> AC </w:t>
      </w:r>
      <w:r w:rsidRPr="00234396">
        <w:rPr>
          <w:rStyle w:val="Incipit"/>
          <w:lang w:val="en-US"/>
        </w:rPr>
        <w:t>Iste</w:t>
      </w:r>
      <w:r w:rsidR="005A362F" w:rsidRPr="00234396">
        <w:rPr>
          <w:i/>
          <w:lang w:val="en-US"/>
        </w:rPr>
        <w:t xml:space="preserve"> </w:t>
      </w:r>
      <w:r w:rsidRPr="00234396">
        <w:rPr>
          <w:rStyle w:val="Incipit"/>
          <w:lang w:val="en-US"/>
        </w:rPr>
        <w:t>cog</w:t>
      </w:r>
      <w:r w:rsidR="00D80D0C" w:rsidRPr="00234396">
        <w:rPr>
          <w:rStyle w:val="Incipit"/>
          <w:lang w:val="en-US"/>
        </w:rPr>
        <w:t>nov</w:t>
      </w:r>
      <w:r w:rsidRPr="00234396">
        <w:rPr>
          <w:rStyle w:val="Incipit"/>
          <w:lang w:val="en-US"/>
        </w:rPr>
        <w:t>it</w:t>
      </w:r>
      <w:r w:rsidR="005A362F" w:rsidRPr="00234396">
        <w:rPr>
          <w:i/>
          <w:lang w:val="en-US"/>
        </w:rPr>
        <w:t xml:space="preserve"> </w:t>
      </w:r>
      <w:r w:rsidR="00E56159" w:rsidRPr="00234396">
        <w:rPr>
          <w:rStyle w:val="Incipit"/>
          <w:lang w:val="en-US"/>
        </w:rPr>
        <w:t>iustiti</w:t>
      </w:r>
      <w:r w:rsidRPr="00234396">
        <w:rPr>
          <w:rStyle w:val="Incipit"/>
          <w:lang w:val="en-US"/>
        </w:rPr>
        <w:t>am</w:t>
      </w:r>
      <w:r w:rsidR="0088397B" w:rsidRPr="0088397B">
        <w:rPr>
          <w:lang w:val="en-US"/>
        </w:rPr>
        <w:t>@</w:t>
      </w:r>
      <w:r w:rsidR="00DD1415" w:rsidRPr="00234396">
        <w:rPr>
          <w:lang w:val="en-US"/>
        </w:rPr>
        <w:t>93.</w:t>
      </w:r>
      <w:r w:rsidRPr="00234396">
        <w:rPr>
          <w:lang w:val="en-US"/>
        </w:rPr>
        <w:t xml:space="preserve"> </w:t>
      </w:r>
      <w:r w:rsidR="003525EF" w:rsidRPr="00234396">
        <w:rPr>
          <w:lang w:val="en-US"/>
        </w:rPr>
        <w:t xml:space="preserve">[BD] </w:t>
      </w:r>
      <w:r w:rsidR="005F6F99" w:rsidRPr="00234396">
        <w:rPr>
          <w:rStyle w:val="Incipit"/>
          <w:lang w:val="en-US"/>
        </w:rPr>
        <w:t>Benedicamus</w:t>
      </w:r>
      <w:r w:rsidR="003525EF" w:rsidRPr="00234396">
        <w:rPr>
          <w:lang w:val="en-US"/>
        </w:rPr>
        <w:t xml:space="preserve"> cum</w:t>
      </w:r>
      <w:r w:rsidRPr="00234396">
        <w:rPr>
          <w:lang w:val="en-US"/>
        </w:rPr>
        <w:t xml:space="preserve"> tribus alleluia.</w:t>
      </w:r>
    </w:p>
    <w:p w:rsidR="00885488" w:rsidRPr="00B779A9" w:rsidRDefault="00CD2D4C" w:rsidP="00415109">
      <w:pPr>
        <w:rPr>
          <w:lang w:val="fr-FR"/>
        </w:rPr>
      </w:pPr>
      <w:r w:rsidRPr="00234396">
        <w:rPr>
          <w:rStyle w:val="Time1"/>
          <w:lang w:val="en-US"/>
        </w:rPr>
        <w:lastRenderedPageBreak/>
        <w:t>Ad secundas vesperas</w:t>
      </w:r>
      <w:r w:rsidR="00885488" w:rsidRPr="00234396">
        <w:rPr>
          <w:lang w:val="en-US"/>
        </w:rPr>
        <w:t xml:space="preserve"> AN </w:t>
      </w:r>
      <w:r w:rsidR="00885488" w:rsidRPr="00234396">
        <w:rPr>
          <w:rStyle w:val="Incipit"/>
          <w:lang w:val="en-US"/>
        </w:rPr>
        <w:t>Iustum deduxit dominus</w:t>
      </w:r>
      <w:r w:rsidR="00885488" w:rsidRPr="00234396">
        <w:rPr>
          <w:lang w:val="en-US"/>
        </w:rPr>
        <w:t xml:space="preserve"> cum reliquis</w:t>
      </w:r>
      <w:r w:rsidR="00DD1415" w:rsidRPr="00234396">
        <w:rPr>
          <w:lang w:val="en-US"/>
        </w:rPr>
        <w:t>@93.</w:t>
      </w:r>
      <w:r w:rsidR="00885488" w:rsidRPr="00234396">
        <w:rPr>
          <w:lang w:val="en-US"/>
        </w:rPr>
        <w:t xml:space="preserve"> PS </w:t>
      </w:r>
      <w:r w:rsidR="00885488" w:rsidRPr="00234396">
        <w:rPr>
          <w:rStyle w:val="Incipit"/>
          <w:lang w:val="en-US"/>
        </w:rPr>
        <w:t>Dixit</w:t>
      </w:r>
      <w:r w:rsidR="00885488" w:rsidRPr="00234396">
        <w:rPr>
          <w:lang w:val="en-US"/>
        </w:rPr>
        <w:t xml:space="preserve">. </w:t>
      </w:r>
      <w:r w:rsidR="00BA24A1" w:rsidRPr="00234396">
        <w:rPr>
          <w:lang w:val="en-US"/>
        </w:rPr>
        <w:t>[</w:t>
      </w:r>
      <w:r w:rsidR="00885488" w:rsidRPr="00234396">
        <w:rPr>
          <w:lang w:val="en-US"/>
        </w:rPr>
        <w:t>PS</w:t>
      </w:r>
      <w:r w:rsidR="00BA24A1" w:rsidRPr="00234396">
        <w:rPr>
          <w:lang w:val="en-US"/>
        </w:rPr>
        <w:t>]</w:t>
      </w:r>
      <w:r w:rsidR="00885488" w:rsidRPr="00234396">
        <w:rPr>
          <w:lang w:val="en-US"/>
        </w:rPr>
        <w:t xml:space="preserve"> </w:t>
      </w:r>
      <w:r w:rsidR="00885488" w:rsidRPr="00234396">
        <w:rPr>
          <w:rStyle w:val="Incipit"/>
          <w:lang w:val="en-US"/>
        </w:rPr>
        <w:t>Laudate pueri</w:t>
      </w:r>
      <w:r w:rsidR="00885488" w:rsidRPr="00234396">
        <w:rPr>
          <w:lang w:val="en-US"/>
        </w:rPr>
        <w:t xml:space="preserve">. </w:t>
      </w:r>
      <w:r w:rsidR="00BA24A1" w:rsidRPr="00234396">
        <w:rPr>
          <w:lang w:val="en-US"/>
        </w:rPr>
        <w:t>[</w:t>
      </w:r>
      <w:r w:rsidR="00885488" w:rsidRPr="00234396">
        <w:rPr>
          <w:lang w:val="en-US"/>
        </w:rPr>
        <w:t>PS</w:t>
      </w:r>
      <w:r w:rsidR="00BA24A1" w:rsidRPr="00234396">
        <w:rPr>
          <w:lang w:val="en-US"/>
        </w:rPr>
        <w:t>]</w:t>
      </w:r>
      <w:r w:rsidR="00885488" w:rsidRPr="00234396">
        <w:rPr>
          <w:lang w:val="en-US"/>
        </w:rPr>
        <w:t xml:space="preserve"> </w:t>
      </w:r>
      <w:r w:rsidR="00885488" w:rsidRPr="00234396">
        <w:rPr>
          <w:rStyle w:val="Incipit"/>
          <w:lang w:val="en-US"/>
        </w:rPr>
        <w:t>Credidi</w:t>
      </w:r>
      <w:r w:rsidR="00885488" w:rsidRPr="00234396">
        <w:rPr>
          <w:lang w:val="en-US"/>
        </w:rPr>
        <w:t xml:space="preserve">. </w:t>
      </w:r>
      <w:r w:rsidR="00BA24A1" w:rsidRPr="00234396">
        <w:rPr>
          <w:lang w:val="en-US"/>
        </w:rPr>
        <w:t>[</w:t>
      </w:r>
      <w:r w:rsidR="00885488" w:rsidRPr="00234396">
        <w:rPr>
          <w:lang w:val="en-US"/>
        </w:rPr>
        <w:t>PS</w:t>
      </w:r>
      <w:r w:rsidR="00BA24A1" w:rsidRPr="00234396">
        <w:rPr>
          <w:lang w:val="en-US"/>
        </w:rPr>
        <w:t>]</w:t>
      </w:r>
      <w:r w:rsidR="00885488" w:rsidRPr="00234396">
        <w:rPr>
          <w:lang w:val="en-US"/>
        </w:rPr>
        <w:t xml:space="preserve"> </w:t>
      </w:r>
      <w:r w:rsidR="00885488" w:rsidRPr="00234396">
        <w:rPr>
          <w:rStyle w:val="Incipit"/>
          <w:lang w:val="en-US"/>
        </w:rPr>
        <w:t xml:space="preserve">In </w:t>
      </w:r>
      <w:r w:rsidR="009772E9" w:rsidRPr="00234396">
        <w:rPr>
          <w:rStyle w:val="Incipit"/>
          <w:lang w:val="en-US"/>
        </w:rPr>
        <w:t>conv</w:t>
      </w:r>
      <w:r w:rsidR="00885488" w:rsidRPr="00234396">
        <w:rPr>
          <w:rStyle w:val="Incipit"/>
          <w:lang w:val="en-US"/>
        </w:rPr>
        <w:t>ertendo</w:t>
      </w:r>
      <w:r w:rsidR="00885488" w:rsidRPr="00234396">
        <w:rPr>
          <w:lang w:val="en-US"/>
        </w:rPr>
        <w:t xml:space="preserve">. </w:t>
      </w:r>
      <w:r w:rsidR="00BA24A1" w:rsidRPr="00234396">
        <w:rPr>
          <w:lang w:val="en-US"/>
        </w:rPr>
        <w:t>[</w:t>
      </w:r>
      <w:r w:rsidR="00885488" w:rsidRPr="00234396">
        <w:rPr>
          <w:lang w:val="en-US"/>
        </w:rPr>
        <w:t>PS</w:t>
      </w:r>
      <w:r w:rsidR="00BA24A1" w:rsidRPr="00234396">
        <w:rPr>
          <w:lang w:val="en-US"/>
        </w:rPr>
        <w:t>]</w:t>
      </w:r>
      <w:r w:rsidR="00885488" w:rsidRPr="00234396">
        <w:rPr>
          <w:lang w:val="en-US"/>
        </w:rPr>
        <w:t xml:space="preserve"> </w:t>
      </w:r>
      <w:r w:rsidR="00885488" w:rsidRPr="00234396">
        <w:rPr>
          <w:rStyle w:val="Incipit"/>
          <w:lang w:val="en-US"/>
        </w:rPr>
        <w:t>Domine probasti me</w:t>
      </w:r>
      <w:r w:rsidR="00885488" w:rsidRPr="00234396">
        <w:rPr>
          <w:lang w:val="en-US"/>
        </w:rPr>
        <w:t xml:space="preserve">. </w:t>
      </w:r>
      <w:r w:rsidR="00885488" w:rsidRPr="00B779A9">
        <w:rPr>
          <w:lang w:val="it-IT"/>
        </w:rPr>
        <w:t xml:space="preserve">HY </w:t>
      </w:r>
      <w:r w:rsidR="00885488" w:rsidRPr="00BC2E91">
        <w:rPr>
          <w:rStyle w:val="Incipit"/>
          <w:lang w:val="it-IT"/>
        </w:rPr>
        <w:t>Vita sanctorum</w:t>
      </w:r>
      <w:r w:rsidR="00885488" w:rsidRPr="00B779A9">
        <w:rPr>
          <w:lang w:val="it-IT"/>
        </w:rPr>
        <w:t xml:space="preserve">. VS </w:t>
      </w:r>
      <w:r w:rsidR="00885488" w:rsidRPr="00BC2E91">
        <w:rPr>
          <w:rStyle w:val="Incipit"/>
          <w:lang w:val="it-IT"/>
        </w:rPr>
        <w:t>Gavisi sunt</w:t>
      </w:r>
      <w:r w:rsidR="00885488" w:rsidRPr="00B779A9">
        <w:rPr>
          <w:lang w:val="it-IT"/>
        </w:rPr>
        <w:t xml:space="preserve">. AM </w:t>
      </w:r>
      <w:r w:rsidR="00885488" w:rsidRPr="00BC2E91">
        <w:rPr>
          <w:rStyle w:val="Incipit"/>
          <w:lang w:val="it-IT"/>
        </w:rPr>
        <w:t>In medio ecclesiae</w:t>
      </w:r>
      <w:r w:rsidR="00885488" w:rsidRPr="00B779A9">
        <w:rPr>
          <w:lang w:val="it-IT"/>
        </w:rPr>
        <w:t xml:space="preserve"> in </w:t>
      </w:r>
      <w:r w:rsidR="00885488" w:rsidRPr="00BC2E91">
        <w:rPr>
          <w:rStyle w:val="Funktion"/>
          <w:lang w:val="it-IT"/>
        </w:rPr>
        <w:t>summo antiphonario</w:t>
      </w:r>
      <w:r w:rsidR="00885488" w:rsidRPr="00B779A9">
        <w:rPr>
          <w:lang w:val="it-IT"/>
        </w:rPr>
        <w:t xml:space="preserve"> 21 in </w:t>
      </w:r>
      <w:r w:rsidR="00885488" w:rsidRPr="00BC2E91">
        <w:rPr>
          <w:rStyle w:val="Funktion"/>
          <w:lang w:val="it-IT"/>
        </w:rPr>
        <w:t>minori antiphonario</w:t>
      </w:r>
      <w:r w:rsidR="00885488" w:rsidRPr="00B779A9">
        <w:rPr>
          <w:lang w:val="it-IT"/>
        </w:rPr>
        <w:t xml:space="preserve"> </w:t>
      </w:r>
      <w:r w:rsidR="008D35E3" w:rsidRPr="00B779A9">
        <w:rPr>
          <w:lang w:val="it-IT"/>
        </w:rPr>
        <w:t>quaere</w:t>
      </w:r>
      <w:r w:rsidR="00885488" w:rsidRPr="00B779A9">
        <w:rPr>
          <w:lang w:val="it-IT"/>
        </w:rPr>
        <w:t xml:space="preserve"> hanc antiphonam in parte hiemali</w:t>
      </w:r>
      <w:r w:rsidR="00DD1415">
        <w:rPr>
          <w:lang w:val="it-IT"/>
        </w:rPr>
        <w:t>@</w:t>
      </w:r>
      <w:r w:rsidR="00DD1415" w:rsidRPr="00B779A9">
        <w:rPr>
          <w:lang w:val="it-IT"/>
        </w:rPr>
        <w:t>320.</w:t>
      </w:r>
      <w:r w:rsidR="00885488" w:rsidRPr="00B779A9">
        <w:rPr>
          <w:lang w:val="it-IT"/>
        </w:rPr>
        <w:t xml:space="preserve"> </w:t>
      </w:r>
      <w:r w:rsidR="00507708" w:rsidRPr="00BC2E91">
        <w:rPr>
          <w:lang w:val="fr-FR"/>
        </w:rPr>
        <w:t xml:space="preserve">Suffragium </w:t>
      </w:r>
      <w:r w:rsidR="00BA24A1" w:rsidRPr="00B779A9">
        <w:rPr>
          <w:lang w:val="fr-FR"/>
        </w:rPr>
        <w:t>[</w:t>
      </w:r>
      <w:r w:rsidR="00507708">
        <w:rPr>
          <w:lang w:val="fr-FR"/>
        </w:rPr>
        <w:t>d</w:t>
      </w:r>
      <w:r w:rsidR="00885488" w:rsidRPr="00B779A9">
        <w:rPr>
          <w:lang w:val="fr-FR"/>
        </w:rPr>
        <w:t>e resurrectione</w:t>
      </w:r>
      <w:r w:rsidR="00BA24A1" w:rsidRPr="00B779A9">
        <w:rPr>
          <w:lang w:val="fr-FR"/>
        </w:rPr>
        <w:t>]</w:t>
      </w:r>
      <w:r w:rsidR="00885488" w:rsidRPr="00B779A9">
        <w:rPr>
          <w:lang w:val="fr-FR"/>
        </w:rPr>
        <w:t xml:space="preserve"> </w:t>
      </w:r>
      <w:r w:rsidR="00507708">
        <w:rPr>
          <w:lang w:val="fr-FR"/>
        </w:rPr>
        <w:t>[</w:t>
      </w:r>
      <w:r w:rsidR="00885488" w:rsidRPr="00B779A9">
        <w:rPr>
          <w:lang w:val="fr-FR"/>
        </w:rPr>
        <w:t>AC</w:t>
      </w:r>
      <w:r w:rsidR="00507708">
        <w:rPr>
          <w:lang w:val="fr-FR"/>
        </w:rPr>
        <w:t>]</w:t>
      </w:r>
      <w:r w:rsidR="00885488" w:rsidRPr="00B779A9">
        <w:rPr>
          <w:lang w:val="fr-FR"/>
        </w:rPr>
        <w:t xml:space="preserve"> </w:t>
      </w:r>
      <w:r w:rsidR="00885488" w:rsidRPr="00BC2E91">
        <w:rPr>
          <w:rStyle w:val="Incipit"/>
          <w:lang w:val="fr-FR"/>
        </w:rPr>
        <w:t>Surrexit Christus et illuxit</w:t>
      </w:r>
      <w:r w:rsidR="00DD1415">
        <w:rPr>
          <w:lang w:val="fr-FR"/>
        </w:rPr>
        <w:t>@</w:t>
      </w:r>
      <w:r w:rsidR="00DD1415" w:rsidRPr="00B779A9">
        <w:rPr>
          <w:lang w:val="fr-FR"/>
        </w:rPr>
        <w:t>18.</w:t>
      </w:r>
      <w:r w:rsidR="00885488" w:rsidRPr="00B779A9">
        <w:rPr>
          <w:lang w:val="fr-FR"/>
        </w:rPr>
        <w:t xml:space="preserve"> De beata virgine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BC2E91">
        <w:rPr>
          <w:rStyle w:val="Incipit"/>
          <w:lang w:val="fr-FR"/>
        </w:rPr>
        <w:t>Alleluia sancta</w:t>
      </w:r>
      <w:r w:rsidR="00885488" w:rsidRPr="00B779A9">
        <w:rPr>
          <w:lang w:val="fr-FR"/>
        </w:rPr>
        <w:t xml:space="preserve">. </w:t>
      </w:r>
      <w:r w:rsidR="003525EF" w:rsidRPr="00B779A9">
        <w:rPr>
          <w:lang w:val="fr-FR"/>
        </w:rPr>
        <w:t xml:space="preserve">[BD] </w:t>
      </w:r>
      <w:r w:rsidR="005F6F99" w:rsidRPr="00BC2E91">
        <w:rPr>
          <w:rStyle w:val="Incipit"/>
          <w:lang w:val="fr-FR"/>
        </w:rPr>
        <w:t>Benedicamus</w:t>
      </w:r>
      <w:r w:rsidR="003525EF" w:rsidRPr="00B779A9">
        <w:rPr>
          <w:lang w:val="fr-FR"/>
        </w:rPr>
        <w:t xml:space="preserve"> cum</w:t>
      </w:r>
      <w:r w:rsidR="00885488" w:rsidRPr="00B779A9">
        <w:rPr>
          <w:lang w:val="fr-FR"/>
        </w:rPr>
        <w:t xml:space="preserve"> tribus alleluia.</w:t>
      </w:r>
    </w:p>
    <w:p w:rsidR="00885488" w:rsidRPr="00B779A9" w:rsidRDefault="00CD2D4C" w:rsidP="00415109">
      <w:pPr>
        <w:rPr>
          <w:lang w:val="fr-FR"/>
        </w:rPr>
      </w:pPr>
      <w:r w:rsidRPr="00BC2E91">
        <w:rPr>
          <w:rStyle w:val="Time1"/>
          <w:lang w:val="fr-FR"/>
        </w:rPr>
        <w:t>Completorium</w:t>
      </w:r>
      <w:r w:rsidR="00885488" w:rsidRPr="00B779A9">
        <w:rPr>
          <w:lang w:val="fr-FR"/>
        </w:rPr>
        <w:t xml:space="preserve"> ut in primis vesperis peragetur.</w:t>
      </w:r>
    </w:p>
    <w:p w:rsidR="00885488" w:rsidRPr="00BC2E91" w:rsidRDefault="00CD2D4C" w:rsidP="00415109">
      <w:pPr>
        <w:pStyle w:val="berschrift1"/>
        <w:rPr>
          <w:lang w:val="fr-FR"/>
        </w:rPr>
      </w:pPr>
      <w:r w:rsidRPr="00BC2E91">
        <w:rPr>
          <w:lang w:val="fr-FR"/>
        </w:rPr>
        <w:t>GORDIANI ET EPIMACHI</w:t>
      </w:r>
    </w:p>
    <w:p w:rsidR="00885488" w:rsidRPr="00B779A9" w:rsidRDefault="00885488" w:rsidP="00415109">
      <w:pPr>
        <w:rPr>
          <w:lang w:val="fr-FR"/>
        </w:rPr>
      </w:pPr>
      <w:r w:rsidRPr="00B779A9">
        <w:rPr>
          <w:lang w:val="fr-FR"/>
        </w:rPr>
        <w:t>Tres lectiones facimus ut de pluribus martyribus.</w:t>
      </w:r>
    </w:p>
    <w:p w:rsidR="00885488" w:rsidRPr="00B779A9" w:rsidRDefault="00CD2D4C" w:rsidP="00415109">
      <w:pPr>
        <w:rPr>
          <w:lang w:val="it-IT"/>
        </w:rPr>
      </w:pPr>
      <w:r w:rsidRPr="00BC2E91">
        <w:rPr>
          <w:rStyle w:val="Time1"/>
          <w:lang w:val="it-IT"/>
        </w:rPr>
        <w:t>Ad vesperas</w:t>
      </w:r>
      <w:r w:rsidR="00885488" w:rsidRPr="00B779A9">
        <w:rPr>
          <w:lang w:val="it-IT"/>
        </w:rPr>
        <w:t xml:space="preserve"> AN </w:t>
      </w:r>
      <w:r w:rsidR="00885488" w:rsidRPr="00794880">
        <w:rPr>
          <w:rStyle w:val="Incipit"/>
          <w:lang w:val="it-IT"/>
        </w:rPr>
        <w:t>Alleluia</w:t>
      </w:r>
      <w:r w:rsidR="005A362F" w:rsidRPr="00BE7D55">
        <w:rPr>
          <w:i/>
          <w:lang w:val="it-IT"/>
        </w:rPr>
        <w:t xml:space="preserve"> </w:t>
      </w:r>
      <w:r w:rsidR="00885488" w:rsidRPr="00794880">
        <w:rPr>
          <w:rStyle w:val="Incipit"/>
          <w:lang w:val="it-IT"/>
        </w:rPr>
        <w:t>alleluia</w:t>
      </w:r>
      <w:r w:rsidR="00885488" w:rsidRPr="00B779A9">
        <w:rPr>
          <w:lang w:val="it-IT"/>
        </w:rPr>
        <w:t xml:space="preserve"> pro ut feria dabit. </w:t>
      </w:r>
      <w:r w:rsidR="00176BD5" w:rsidRPr="00B779A9">
        <w:rPr>
          <w:lang w:val="it-IT"/>
        </w:rPr>
        <w:t>Psalmi ferialiter</w:t>
      </w:r>
      <w:r w:rsidR="00885488" w:rsidRPr="00B779A9">
        <w:rPr>
          <w:lang w:val="it-IT"/>
        </w:rPr>
        <w:t xml:space="preserve">. HY </w:t>
      </w:r>
      <w:r w:rsidR="00885488" w:rsidRPr="00794880">
        <w:rPr>
          <w:rStyle w:val="Incipit"/>
          <w:lang w:val="it-IT"/>
        </w:rPr>
        <w:t>Vita</w:t>
      </w:r>
      <w:r w:rsidR="005A362F" w:rsidRPr="00BE7D55">
        <w:rPr>
          <w:i/>
          <w:lang w:val="it-IT"/>
        </w:rPr>
        <w:t xml:space="preserve"> </w:t>
      </w:r>
      <w:r w:rsidR="00885488" w:rsidRPr="00794880">
        <w:rPr>
          <w:rStyle w:val="Incipit"/>
          <w:lang w:val="it-IT"/>
        </w:rPr>
        <w:t>sancto(264r)rum</w:t>
      </w:r>
      <w:r w:rsidR="00885488" w:rsidRPr="00B779A9">
        <w:rPr>
          <w:lang w:val="it-IT"/>
        </w:rPr>
        <w:t xml:space="preserve">. VS </w:t>
      </w:r>
      <w:r w:rsidR="00885488" w:rsidRPr="00794880">
        <w:rPr>
          <w:rStyle w:val="Incipit"/>
          <w:lang w:val="it-IT"/>
        </w:rPr>
        <w:t>Laetamini</w:t>
      </w:r>
      <w:r w:rsidR="005A362F" w:rsidRPr="00BE7D55">
        <w:rPr>
          <w:i/>
          <w:lang w:val="it-IT"/>
        </w:rPr>
        <w:t xml:space="preserve"> </w:t>
      </w:r>
      <w:r w:rsidR="00885488" w:rsidRPr="00794880">
        <w:rPr>
          <w:rStyle w:val="Incipit"/>
          <w:lang w:val="it-IT"/>
        </w:rPr>
        <w:t>in</w:t>
      </w:r>
      <w:r w:rsidR="005A362F" w:rsidRPr="00BE7D55">
        <w:rPr>
          <w:i/>
          <w:lang w:val="it-IT"/>
        </w:rPr>
        <w:t xml:space="preserve"> </w:t>
      </w:r>
      <w:r w:rsidR="00885488" w:rsidRPr="00794880">
        <w:rPr>
          <w:rStyle w:val="Incipit"/>
          <w:lang w:val="it-IT"/>
        </w:rPr>
        <w:t>domino</w:t>
      </w:r>
      <w:r w:rsidR="00885488" w:rsidRPr="00B779A9">
        <w:rPr>
          <w:lang w:val="it-IT"/>
        </w:rPr>
        <w:t xml:space="preserve">. AM </w:t>
      </w:r>
      <w:r w:rsidR="00885488" w:rsidRPr="00794880">
        <w:rPr>
          <w:rStyle w:val="Incipit"/>
          <w:lang w:val="it-IT"/>
        </w:rPr>
        <w:t>Filiae</w:t>
      </w:r>
      <w:r w:rsidR="005A362F" w:rsidRPr="00BE7D55">
        <w:rPr>
          <w:i/>
          <w:lang w:val="it-IT"/>
        </w:rPr>
        <w:t xml:space="preserve"> </w:t>
      </w:r>
      <w:r w:rsidR="00885488" w:rsidRPr="00794880">
        <w:rPr>
          <w:rStyle w:val="Incipit"/>
          <w:lang w:val="it-IT"/>
        </w:rPr>
        <w:t>Hierusalem</w:t>
      </w:r>
      <w:r w:rsidR="00885488" w:rsidRPr="00B779A9">
        <w:rPr>
          <w:lang w:val="it-IT"/>
        </w:rPr>
        <w:t xml:space="preserve"> ex minori </w:t>
      </w:r>
      <w:r w:rsidR="00507708" w:rsidRPr="00BC2E91">
        <w:rPr>
          <w:rStyle w:val="Funktion"/>
          <w:lang w:val="it-IT"/>
        </w:rPr>
        <w:t>[antiphonario]</w:t>
      </w:r>
      <w:r w:rsidR="00507708">
        <w:rPr>
          <w:lang w:val="it-IT"/>
        </w:rPr>
        <w:t xml:space="preserve"> </w:t>
      </w:r>
      <w:r w:rsidR="00885488" w:rsidRPr="00B779A9">
        <w:rPr>
          <w:lang w:val="it-IT"/>
        </w:rPr>
        <w:t xml:space="preserve">90 ex </w:t>
      </w:r>
      <w:r w:rsidR="00885488" w:rsidRPr="00BC2E91">
        <w:rPr>
          <w:rStyle w:val="Funktion"/>
          <w:lang w:val="it-IT"/>
        </w:rPr>
        <w:t>summo antiphonario</w:t>
      </w:r>
      <w:r w:rsidR="00DD1415">
        <w:rPr>
          <w:lang w:val="it-IT"/>
        </w:rPr>
        <w:t>@</w:t>
      </w:r>
      <w:r w:rsidR="00DD1415" w:rsidRPr="00B779A9">
        <w:rPr>
          <w:lang w:val="it-IT"/>
        </w:rPr>
        <w:t>126.</w:t>
      </w:r>
      <w:r w:rsidR="00885488" w:rsidRPr="00B779A9">
        <w:rPr>
          <w:lang w:val="it-IT"/>
        </w:rPr>
        <w:t xml:space="preserve"> </w:t>
      </w:r>
      <w:r w:rsidR="00507708">
        <w:rPr>
          <w:lang w:val="it-IT"/>
        </w:rPr>
        <w:t xml:space="preserve">Suffragium </w:t>
      </w:r>
      <w:r w:rsidR="00BA24A1" w:rsidRPr="00B779A9">
        <w:rPr>
          <w:lang w:val="it-IT"/>
        </w:rPr>
        <w:t>[</w:t>
      </w:r>
      <w:r w:rsidR="00507708">
        <w:rPr>
          <w:lang w:val="it-IT"/>
        </w:rPr>
        <w:t>d</w:t>
      </w:r>
      <w:r w:rsidR="00885488" w:rsidRPr="00B779A9">
        <w:rPr>
          <w:lang w:val="it-IT"/>
        </w:rPr>
        <w:t>e resurrectione</w:t>
      </w:r>
      <w:r w:rsidR="00BA24A1" w:rsidRPr="00B779A9">
        <w:rPr>
          <w:lang w:val="it-IT"/>
        </w:rPr>
        <w:t>]</w:t>
      </w:r>
      <w:r w:rsidR="00885488" w:rsidRPr="00B779A9">
        <w:rPr>
          <w:lang w:val="it-IT"/>
        </w:rPr>
        <w:t xml:space="preserve"> </w:t>
      </w:r>
      <w:r w:rsidR="00507708">
        <w:rPr>
          <w:lang w:val="it-IT"/>
        </w:rPr>
        <w:t>[</w:t>
      </w:r>
      <w:r w:rsidR="00885488" w:rsidRPr="00B779A9">
        <w:rPr>
          <w:lang w:val="it-IT"/>
        </w:rPr>
        <w:t>AC</w:t>
      </w:r>
      <w:r w:rsidR="00507708">
        <w:rPr>
          <w:lang w:val="it-IT"/>
        </w:rPr>
        <w:t>]</w:t>
      </w:r>
      <w:r w:rsidR="00885488" w:rsidRPr="00B779A9">
        <w:rPr>
          <w:lang w:val="it-IT"/>
        </w:rPr>
        <w:t xml:space="preserve"> </w:t>
      </w:r>
      <w:r w:rsidR="00885488" w:rsidRPr="00794880">
        <w:rPr>
          <w:rStyle w:val="Incipit"/>
          <w:lang w:val="it-IT"/>
        </w:rPr>
        <w:t>Surrexit</w:t>
      </w:r>
      <w:r w:rsidR="005A362F" w:rsidRPr="00BE7D55">
        <w:rPr>
          <w:i/>
          <w:lang w:val="it-IT"/>
        </w:rPr>
        <w:t xml:space="preserve"> </w:t>
      </w:r>
      <w:r w:rsidR="00885488" w:rsidRPr="00794880">
        <w:rPr>
          <w:rStyle w:val="Incipit"/>
          <w:lang w:val="it-IT"/>
        </w:rPr>
        <w:t>Christus</w:t>
      </w:r>
      <w:r w:rsidR="005A362F" w:rsidRPr="00BE7D55">
        <w:rPr>
          <w:i/>
          <w:lang w:val="it-IT"/>
        </w:rPr>
        <w:t xml:space="preserve"> </w:t>
      </w:r>
      <w:r w:rsidR="00885488" w:rsidRPr="00794880">
        <w:rPr>
          <w:rStyle w:val="Incipit"/>
          <w:lang w:val="it-IT"/>
        </w:rPr>
        <w:t>et</w:t>
      </w:r>
      <w:r w:rsidR="005A362F" w:rsidRPr="00BE7D55">
        <w:rPr>
          <w:i/>
          <w:lang w:val="it-IT"/>
        </w:rPr>
        <w:t xml:space="preserve"> </w:t>
      </w:r>
      <w:r w:rsidR="00885488" w:rsidRPr="00794880">
        <w:rPr>
          <w:rStyle w:val="Incipit"/>
          <w:lang w:val="it-IT"/>
        </w:rPr>
        <w:t>illuxit</w:t>
      </w:r>
      <w:r w:rsidR="00885488" w:rsidRPr="00B779A9">
        <w:rPr>
          <w:lang w:val="it-IT"/>
        </w:rPr>
        <w:t xml:space="preserve">. </w:t>
      </w:r>
      <w:r w:rsidR="00BA24A1" w:rsidRPr="00B779A9">
        <w:rPr>
          <w:lang w:val="it-IT"/>
        </w:rPr>
        <w:t>[</w:t>
      </w:r>
      <w:r w:rsidR="00885488" w:rsidRPr="00B779A9">
        <w:rPr>
          <w:lang w:val="it-IT"/>
        </w:rPr>
        <w:t>De beata virgine</w:t>
      </w:r>
      <w:r>
        <w:rPr>
          <w:lang w:val="it-IT"/>
        </w:rPr>
        <w:t>]</w:t>
      </w:r>
      <w:r w:rsidR="00885488" w:rsidRPr="00B779A9">
        <w:rPr>
          <w:lang w:val="it-IT"/>
        </w:rPr>
        <w:t xml:space="preserve"> </w:t>
      </w:r>
      <w:r>
        <w:rPr>
          <w:lang w:val="it-IT"/>
        </w:rPr>
        <w:t>[</w:t>
      </w:r>
      <w:r w:rsidR="00885488" w:rsidRPr="00B779A9">
        <w:rPr>
          <w:lang w:val="it-IT"/>
        </w:rPr>
        <w:t>AC</w:t>
      </w:r>
      <w:r w:rsidR="00BA24A1" w:rsidRPr="00B779A9">
        <w:rPr>
          <w:lang w:val="it-IT"/>
        </w:rPr>
        <w:t>]</w:t>
      </w:r>
      <w:r w:rsidR="00885488" w:rsidRPr="00B779A9">
        <w:rPr>
          <w:lang w:val="it-IT"/>
        </w:rPr>
        <w:t xml:space="preserve"> </w:t>
      </w:r>
      <w:r w:rsidR="00885488" w:rsidRPr="00794880">
        <w:rPr>
          <w:rStyle w:val="Incipit"/>
          <w:lang w:val="it-IT"/>
        </w:rPr>
        <w:t>Alleluia</w:t>
      </w:r>
      <w:r w:rsidR="005A362F" w:rsidRPr="00BE7D55">
        <w:rPr>
          <w:i/>
          <w:lang w:val="it-IT"/>
        </w:rPr>
        <w:t xml:space="preserve"> </w:t>
      </w:r>
      <w:r w:rsidR="00885488" w:rsidRPr="00794880">
        <w:rPr>
          <w:rStyle w:val="Incipit"/>
          <w:lang w:val="it-IT"/>
        </w:rPr>
        <w:t>sancta</w:t>
      </w:r>
      <w:r w:rsidR="00885488" w:rsidRPr="005B472A">
        <w:rPr>
          <w:lang w:val="it-IT"/>
        </w:rPr>
        <w:t>.</w:t>
      </w:r>
      <w:r w:rsidR="00885488" w:rsidRPr="00B779A9">
        <w:rPr>
          <w:lang w:val="it-IT"/>
        </w:rPr>
        <w:t xml:space="preserve"> </w:t>
      </w:r>
      <w:r w:rsidR="00BA24A1" w:rsidRPr="00B779A9">
        <w:rPr>
          <w:lang w:val="it-IT"/>
        </w:rPr>
        <w:t>[</w:t>
      </w:r>
      <w:r w:rsidR="00885488" w:rsidRPr="00B779A9">
        <w:rPr>
          <w:lang w:val="it-IT"/>
        </w:rPr>
        <w:t>De omnium sanctorum</w:t>
      </w:r>
      <w:r>
        <w:rPr>
          <w:lang w:val="it-IT"/>
        </w:rPr>
        <w:t>]</w:t>
      </w:r>
      <w:r w:rsidR="00885488" w:rsidRPr="00B779A9">
        <w:rPr>
          <w:lang w:val="it-IT"/>
        </w:rPr>
        <w:t xml:space="preserve"> </w:t>
      </w:r>
      <w:r>
        <w:rPr>
          <w:lang w:val="it-IT"/>
        </w:rPr>
        <w:t>[</w:t>
      </w:r>
      <w:r w:rsidR="00885488" w:rsidRPr="00B779A9">
        <w:rPr>
          <w:lang w:val="it-IT"/>
        </w:rPr>
        <w:t>AC</w:t>
      </w:r>
      <w:r w:rsidR="00BA24A1" w:rsidRPr="00B779A9">
        <w:rPr>
          <w:lang w:val="it-IT"/>
        </w:rPr>
        <w:t>]</w:t>
      </w:r>
      <w:r w:rsidR="00885488" w:rsidRPr="00B779A9">
        <w:rPr>
          <w:lang w:val="it-IT"/>
        </w:rPr>
        <w:t xml:space="preserve"> </w:t>
      </w:r>
      <w:r w:rsidR="00885488" w:rsidRPr="00794880">
        <w:rPr>
          <w:rStyle w:val="Incipit"/>
          <w:lang w:val="it-IT"/>
        </w:rPr>
        <w:t>In</w:t>
      </w:r>
      <w:r w:rsidR="005A362F" w:rsidRPr="00BE7D55">
        <w:rPr>
          <w:i/>
          <w:lang w:val="it-IT"/>
        </w:rPr>
        <w:t xml:space="preserve"> </w:t>
      </w:r>
      <w:r w:rsidR="00885488" w:rsidRPr="00794880">
        <w:rPr>
          <w:rStyle w:val="Incipit"/>
          <w:lang w:val="it-IT"/>
        </w:rPr>
        <w:t>caelestibus</w:t>
      </w:r>
      <w:r w:rsidR="005A362F" w:rsidRPr="00BE7D55">
        <w:rPr>
          <w:i/>
          <w:lang w:val="it-IT"/>
        </w:rPr>
        <w:t xml:space="preserve"> </w:t>
      </w:r>
      <w:r w:rsidR="00885488" w:rsidRPr="00794880">
        <w:rPr>
          <w:rStyle w:val="Incipit"/>
          <w:lang w:val="it-IT"/>
        </w:rPr>
        <w:t>regnis</w:t>
      </w:r>
      <w:r w:rsidR="00885488" w:rsidRPr="005B472A">
        <w:rPr>
          <w:lang w:val="it-IT"/>
        </w:rPr>
        <w:t xml:space="preserve">. </w:t>
      </w:r>
      <w:r w:rsidR="003525EF" w:rsidRPr="005B472A">
        <w:rPr>
          <w:lang w:val="it-IT"/>
        </w:rPr>
        <w:t>[</w:t>
      </w:r>
      <w:r w:rsidR="003525EF" w:rsidRPr="00B779A9">
        <w:rPr>
          <w:lang w:val="it-IT"/>
        </w:rPr>
        <w:t xml:space="preserve">BD] </w:t>
      </w:r>
      <w:r w:rsidR="005F6F99" w:rsidRPr="00794880">
        <w:rPr>
          <w:rStyle w:val="Incipit"/>
          <w:lang w:val="it-IT"/>
        </w:rPr>
        <w:t>Benedicamus</w:t>
      </w:r>
      <w:r w:rsidR="003525EF" w:rsidRPr="00B779A9">
        <w:rPr>
          <w:lang w:val="it-IT"/>
        </w:rPr>
        <w:t xml:space="preserve"> cum</w:t>
      </w:r>
      <w:r w:rsidR="00885488" w:rsidRPr="00B779A9">
        <w:rPr>
          <w:lang w:val="it-IT"/>
        </w:rPr>
        <w:t xml:space="preserve"> uno alleluia.</w:t>
      </w:r>
    </w:p>
    <w:p w:rsidR="00885488" w:rsidRPr="00B779A9" w:rsidRDefault="00CD2D4C" w:rsidP="00415109">
      <w:pPr>
        <w:rPr>
          <w:lang w:val="it-IT"/>
        </w:rPr>
      </w:pPr>
      <w:r w:rsidRPr="00BC2E91">
        <w:rPr>
          <w:rStyle w:val="Time1"/>
          <w:lang w:val="it-IT"/>
        </w:rPr>
        <w:t>Ad completorium</w:t>
      </w:r>
      <w:r w:rsidR="00885488" w:rsidRPr="00B779A9">
        <w:rPr>
          <w:lang w:val="it-IT"/>
        </w:rPr>
        <w:t xml:space="preserve"> ut aliis diebus.</w:t>
      </w:r>
    </w:p>
    <w:p w:rsidR="00885488" w:rsidRPr="00B779A9" w:rsidRDefault="007B2827" w:rsidP="00415109">
      <w:pPr>
        <w:rPr>
          <w:lang w:val="it-IT"/>
        </w:rPr>
      </w:pPr>
      <w:r w:rsidRPr="00BC2E91">
        <w:rPr>
          <w:rStyle w:val="Time1"/>
          <w:lang w:val="it-IT"/>
        </w:rPr>
        <w:t>Ad matutinum</w:t>
      </w:r>
      <w:r w:rsidR="00885488" w:rsidRPr="00B779A9">
        <w:rPr>
          <w:lang w:val="it-IT"/>
        </w:rPr>
        <w:t xml:space="preserve"> I</w:t>
      </w:r>
      <w:r w:rsidR="00B364BA" w:rsidRPr="00B779A9">
        <w:rPr>
          <w:lang w:val="it-IT"/>
        </w:rPr>
        <w:t>N</w:t>
      </w:r>
      <w:r w:rsidR="00885488" w:rsidRPr="00B779A9">
        <w:rPr>
          <w:lang w:val="it-IT"/>
        </w:rPr>
        <w:t xml:space="preserve">V </w:t>
      </w:r>
      <w:r w:rsidR="00885488" w:rsidRPr="00794880">
        <w:rPr>
          <w:rStyle w:val="Incipit"/>
          <w:lang w:val="it-IT"/>
        </w:rPr>
        <w:t>Alleluia</w:t>
      </w:r>
      <w:r w:rsidR="005A362F" w:rsidRPr="00BE7D55">
        <w:rPr>
          <w:i/>
          <w:lang w:val="it-IT"/>
        </w:rPr>
        <w:t xml:space="preserve"> </w:t>
      </w:r>
      <w:r w:rsidR="00885488" w:rsidRPr="00794880">
        <w:rPr>
          <w:rStyle w:val="Incipit"/>
          <w:lang w:val="it-IT"/>
        </w:rPr>
        <w:t>regem</w:t>
      </w:r>
      <w:r w:rsidR="005A362F" w:rsidRPr="00BE7D55">
        <w:rPr>
          <w:i/>
          <w:lang w:val="it-IT"/>
        </w:rPr>
        <w:t xml:space="preserve"> </w:t>
      </w:r>
      <w:r w:rsidR="00885488" w:rsidRPr="00794880">
        <w:rPr>
          <w:rStyle w:val="Incipit"/>
          <w:lang w:val="it-IT"/>
        </w:rPr>
        <w:t>martyrum</w:t>
      </w:r>
      <w:r w:rsidR="005A362F" w:rsidRPr="00BE7D55">
        <w:rPr>
          <w:i/>
          <w:lang w:val="it-IT"/>
        </w:rPr>
        <w:t xml:space="preserve"> </w:t>
      </w:r>
      <w:r w:rsidR="00885488" w:rsidRPr="00794880">
        <w:rPr>
          <w:rStyle w:val="Incipit"/>
          <w:lang w:val="it-IT"/>
        </w:rPr>
        <w:t>dominum</w:t>
      </w:r>
      <w:r w:rsidR="00885488" w:rsidRPr="00B779A9">
        <w:rPr>
          <w:lang w:val="it-IT"/>
        </w:rPr>
        <w:t xml:space="preserve"> ut in festi</w:t>
      </w:r>
      <w:r w:rsidR="00D66EA2" w:rsidRPr="00B779A9">
        <w:rPr>
          <w:lang w:val="it-IT"/>
        </w:rPr>
        <w:t>vita</w:t>
      </w:r>
      <w:r w:rsidR="00885488" w:rsidRPr="00B779A9">
        <w:rPr>
          <w:lang w:val="it-IT"/>
        </w:rPr>
        <w:t xml:space="preserve">tibus quando sunt bini cum suo </w:t>
      </w:r>
      <w:r w:rsidR="00BA24A1" w:rsidRPr="00B779A9">
        <w:rPr>
          <w:lang w:val="it-IT"/>
        </w:rPr>
        <w:t>[</w:t>
      </w:r>
      <w:r w:rsidR="00B364BA" w:rsidRPr="00B779A9">
        <w:rPr>
          <w:lang w:val="it-IT"/>
        </w:rPr>
        <w:t>PS</w:t>
      </w:r>
      <w:r w:rsidR="00BA24A1" w:rsidRPr="00B779A9">
        <w:rPr>
          <w:lang w:val="it-IT"/>
        </w:rPr>
        <w:t>]</w:t>
      </w:r>
      <w:r w:rsidR="00885488" w:rsidRPr="00B779A9">
        <w:rPr>
          <w:lang w:val="it-IT"/>
        </w:rPr>
        <w:t xml:space="preserve"> </w:t>
      </w:r>
      <w:r w:rsidR="00885488" w:rsidRPr="00794880">
        <w:rPr>
          <w:rStyle w:val="Incipit"/>
          <w:lang w:val="it-IT"/>
        </w:rPr>
        <w:t>Venite</w:t>
      </w:r>
      <w:r w:rsidR="00885488" w:rsidRPr="00B779A9">
        <w:rPr>
          <w:lang w:val="it-IT"/>
        </w:rPr>
        <w:t xml:space="preserve"> solus tamen quis cantet.</w:t>
      </w:r>
      <w:r w:rsidR="00D15181">
        <w:rPr>
          <w:lang w:val="it-IT"/>
        </w:rPr>
        <w:t xml:space="preserve"> </w:t>
      </w:r>
      <w:r w:rsidRPr="002D4ADF">
        <w:rPr>
          <w:lang w:val="it-IT"/>
        </w:rPr>
        <w:t>Ad nocturnum</w:t>
      </w:r>
      <w:r w:rsidR="00885488" w:rsidRPr="00B779A9">
        <w:rPr>
          <w:lang w:val="it-IT"/>
        </w:rPr>
        <w:t xml:space="preserve"> AN </w:t>
      </w:r>
      <w:r w:rsidR="00885488" w:rsidRPr="00794880">
        <w:rPr>
          <w:rStyle w:val="Incipit"/>
          <w:lang w:val="it-IT"/>
        </w:rPr>
        <w:t>Ego</w:t>
      </w:r>
      <w:r w:rsidR="005A362F" w:rsidRPr="00BE7D55">
        <w:rPr>
          <w:i/>
          <w:lang w:val="it-IT"/>
        </w:rPr>
        <w:t xml:space="preserve"> </w:t>
      </w:r>
      <w:r w:rsidR="00885488" w:rsidRPr="00794880">
        <w:rPr>
          <w:rStyle w:val="Incipit"/>
          <w:lang w:val="it-IT"/>
        </w:rPr>
        <w:t>sum</w:t>
      </w:r>
      <w:r w:rsidR="005A362F" w:rsidRPr="00BE7D55">
        <w:rPr>
          <w:i/>
          <w:lang w:val="it-IT"/>
        </w:rPr>
        <w:t xml:space="preserve"> </w:t>
      </w:r>
      <w:r w:rsidR="0007245A" w:rsidRPr="00794880">
        <w:rPr>
          <w:rStyle w:val="Incipit"/>
          <w:lang w:val="it-IT"/>
        </w:rPr>
        <w:t>vitis</w:t>
      </w:r>
      <w:r w:rsidR="005A362F" w:rsidRPr="00BE7D55">
        <w:rPr>
          <w:i/>
          <w:lang w:val="it-IT"/>
        </w:rPr>
        <w:t xml:space="preserve"> </w:t>
      </w:r>
      <w:r w:rsidR="0007245A" w:rsidRPr="00794880">
        <w:rPr>
          <w:rStyle w:val="Incipit"/>
          <w:lang w:val="it-IT"/>
        </w:rPr>
        <w:t>vera</w:t>
      </w:r>
      <w:r w:rsidR="005A362F" w:rsidRPr="00BE7D55">
        <w:rPr>
          <w:i/>
          <w:lang w:val="it-IT"/>
        </w:rPr>
        <w:t xml:space="preserve"> </w:t>
      </w:r>
      <w:r w:rsidR="00885488" w:rsidRPr="00794880">
        <w:rPr>
          <w:rStyle w:val="Incipit"/>
          <w:lang w:val="it-IT"/>
        </w:rPr>
        <w:t>alleluia</w:t>
      </w:r>
      <w:r w:rsidR="00DD1415">
        <w:rPr>
          <w:lang w:val="it-IT"/>
        </w:rPr>
        <w:t>@</w:t>
      </w:r>
      <w:r w:rsidR="00DD1415" w:rsidRPr="00B779A9">
        <w:rPr>
          <w:lang w:val="it-IT"/>
        </w:rPr>
        <w:t>93.</w:t>
      </w:r>
      <w:r w:rsidR="00885488" w:rsidRPr="00B779A9">
        <w:rPr>
          <w:lang w:val="it-IT"/>
        </w:rPr>
        <w:t xml:space="preserve"> </w:t>
      </w:r>
      <w:r w:rsidR="00176BD5" w:rsidRPr="00B779A9">
        <w:rPr>
          <w:lang w:val="it-IT"/>
        </w:rPr>
        <w:t>Psalmi ferialiter</w:t>
      </w:r>
      <w:r w:rsidR="00885488" w:rsidRPr="00B779A9">
        <w:rPr>
          <w:lang w:val="it-IT"/>
        </w:rPr>
        <w:t xml:space="preserve">. VS </w:t>
      </w:r>
      <w:r w:rsidR="00885488" w:rsidRPr="00794880">
        <w:rPr>
          <w:rStyle w:val="Incipit"/>
          <w:lang w:val="it-IT"/>
        </w:rPr>
        <w:t>Laetamini</w:t>
      </w:r>
      <w:r w:rsidR="005A362F" w:rsidRPr="00BE7D55">
        <w:rPr>
          <w:i/>
          <w:lang w:val="it-IT"/>
        </w:rPr>
        <w:t xml:space="preserve"> </w:t>
      </w:r>
      <w:r w:rsidR="00885488" w:rsidRPr="00794880">
        <w:rPr>
          <w:rStyle w:val="Incipit"/>
          <w:lang w:val="it-IT"/>
        </w:rPr>
        <w:t>in</w:t>
      </w:r>
      <w:r w:rsidR="005A362F" w:rsidRPr="00BE7D55">
        <w:rPr>
          <w:i/>
          <w:lang w:val="it-IT"/>
        </w:rPr>
        <w:t xml:space="preserve"> </w:t>
      </w:r>
      <w:r w:rsidR="00885488" w:rsidRPr="00794880">
        <w:rPr>
          <w:rStyle w:val="Incipit"/>
          <w:lang w:val="it-IT"/>
        </w:rPr>
        <w:t>domino</w:t>
      </w:r>
      <w:r w:rsidR="00885488" w:rsidRPr="00B779A9">
        <w:rPr>
          <w:lang w:val="it-IT"/>
        </w:rPr>
        <w:t xml:space="preserve">. Tres lectiones de tempore. RP </w:t>
      </w:r>
      <w:r w:rsidR="00E56159" w:rsidRPr="00794880">
        <w:rPr>
          <w:rStyle w:val="Incipit"/>
          <w:lang w:val="it-IT"/>
        </w:rPr>
        <w:t>Pretios</w:t>
      </w:r>
      <w:r w:rsidR="00885488" w:rsidRPr="00794880">
        <w:rPr>
          <w:rStyle w:val="Incipit"/>
          <w:lang w:val="it-IT"/>
        </w:rPr>
        <w:t>a</w:t>
      </w:r>
      <w:r w:rsidR="00794880" w:rsidRPr="00794880">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507708">
        <w:rPr>
          <w:rStyle w:val="Incipit"/>
          <w:lang w:val="it-IT"/>
        </w:rPr>
        <w:t>Tristit</w:t>
      </w:r>
      <w:r w:rsidR="00885488" w:rsidRPr="00794880">
        <w:rPr>
          <w:rStyle w:val="Incipit"/>
          <w:lang w:val="it-IT"/>
        </w:rPr>
        <w:t>ia</w:t>
      </w:r>
      <w:r w:rsidR="005A362F" w:rsidRPr="00BE7D55">
        <w:rPr>
          <w:i/>
          <w:lang w:val="it-IT"/>
        </w:rPr>
        <w:t xml:space="preserve"> </w:t>
      </w:r>
      <w:r w:rsidR="009772E9" w:rsidRPr="00794880">
        <w:rPr>
          <w:rStyle w:val="Incipit"/>
          <w:lang w:val="it-IT"/>
        </w:rPr>
        <w:t>vestr</w:t>
      </w:r>
      <w:r w:rsidR="00885488" w:rsidRPr="00794880">
        <w:rPr>
          <w:rStyle w:val="Incipit"/>
          <w:lang w:val="it-IT"/>
        </w:rPr>
        <w:t>a</w:t>
      </w:r>
      <w:r w:rsidR="00794880" w:rsidRPr="00794880">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94880">
        <w:rPr>
          <w:rStyle w:val="Incipit"/>
          <w:lang w:val="it-IT"/>
        </w:rPr>
        <w:t>Lux</w:t>
      </w:r>
      <w:r w:rsidR="005A362F" w:rsidRPr="00BE7D55">
        <w:rPr>
          <w:i/>
          <w:lang w:val="it-IT"/>
        </w:rPr>
        <w:t xml:space="preserve"> </w:t>
      </w:r>
      <w:r w:rsidR="00885488" w:rsidRPr="00794880">
        <w:rPr>
          <w:rStyle w:val="Incipit"/>
          <w:lang w:val="it-IT"/>
        </w:rPr>
        <w:t>perpetua</w:t>
      </w:r>
      <w:r w:rsidR="00DD1415">
        <w:rPr>
          <w:lang w:val="it-IT"/>
        </w:rPr>
        <w:t>@</w:t>
      </w:r>
      <w:r w:rsidR="00DD1415" w:rsidRPr="00B779A9">
        <w:rPr>
          <w:lang w:val="it-IT"/>
        </w:rPr>
        <w:t>90.</w:t>
      </w:r>
      <w:r w:rsidR="00885488" w:rsidRPr="00B779A9">
        <w:rPr>
          <w:lang w:val="it-IT"/>
        </w:rPr>
        <w:t xml:space="preserve"> </w:t>
      </w:r>
      <w:r w:rsidR="00792C8D" w:rsidRPr="00B779A9">
        <w:rPr>
          <w:lang w:val="it-IT"/>
        </w:rPr>
        <w:t xml:space="preserve">[TD] </w:t>
      </w:r>
      <w:r w:rsidR="00792C8D" w:rsidRPr="00794880">
        <w:rPr>
          <w:rStyle w:val="Incipit"/>
          <w:lang w:val="it-IT"/>
        </w:rPr>
        <w:t>Te</w:t>
      </w:r>
      <w:r w:rsidR="005A362F" w:rsidRPr="00BE7D55">
        <w:rPr>
          <w:i/>
          <w:lang w:val="it-IT"/>
        </w:rPr>
        <w:t xml:space="preserve"> </w:t>
      </w:r>
      <w:r w:rsidR="00792C8D" w:rsidRPr="00794880">
        <w:rPr>
          <w:rStyle w:val="Incipit"/>
          <w:lang w:val="it-IT"/>
        </w:rPr>
        <w:t>deum</w:t>
      </w:r>
      <w:r w:rsidR="005A362F" w:rsidRPr="00BE7D55">
        <w:rPr>
          <w:i/>
          <w:lang w:val="it-IT"/>
        </w:rPr>
        <w:t xml:space="preserve"> </w:t>
      </w:r>
      <w:r w:rsidR="00885488" w:rsidRPr="00B779A9">
        <w:rPr>
          <w:lang w:val="it-IT"/>
        </w:rPr>
        <w:t>non canitur.</w:t>
      </w:r>
    </w:p>
    <w:p w:rsidR="00885488" w:rsidRPr="00BC2E91" w:rsidRDefault="007B2827" w:rsidP="00415109">
      <w:pPr>
        <w:rPr>
          <w:lang w:val="fr-FR"/>
        </w:rPr>
      </w:pPr>
      <w:r w:rsidRPr="00BC2E91">
        <w:rPr>
          <w:rStyle w:val="Time1"/>
          <w:lang w:val="it-IT"/>
        </w:rPr>
        <w:t>Ad laudes</w:t>
      </w:r>
      <w:r w:rsidR="00885488" w:rsidRPr="00B779A9">
        <w:rPr>
          <w:lang w:val="it-IT"/>
        </w:rPr>
        <w:t xml:space="preserve"> AN </w:t>
      </w:r>
      <w:r w:rsidR="00885488" w:rsidRPr="00BC2E91">
        <w:rPr>
          <w:rStyle w:val="Incipit"/>
          <w:lang w:val="it-IT"/>
        </w:rPr>
        <w:t>Sancti tui domine florebunt</w:t>
      </w:r>
      <w:r w:rsidR="00885488" w:rsidRPr="00B779A9">
        <w:rPr>
          <w:lang w:val="it-IT"/>
        </w:rPr>
        <w:t xml:space="preserve"> sola</w:t>
      </w:r>
      <w:r w:rsidR="00DD1415">
        <w:rPr>
          <w:lang w:val="it-IT"/>
        </w:rPr>
        <w:t>@</w:t>
      </w:r>
      <w:r w:rsidR="00DD1415" w:rsidRPr="00B779A9">
        <w:rPr>
          <w:lang w:val="it-IT"/>
        </w:rPr>
        <w:t>92.</w:t>
      </w:r>
      <w:r w:rsidR="00885488" w:rsidRPr="00B779A9">
        <w:rPr>
          <w:lang w:val="it-IT"/>
        </w:rPr>
        <w:t xml:space="preserve"> HY </w:t>
      </w:r>
      <w:r w:rsidR="00885488" w:rsidRPr="00BC2E91">
        <w:rPr>
          <w:rStyle w:val="Incipit"/>
          <w:lang w:val="it-IT"/>
        </w:rPr>
        <w:t>Rex gloriose martyrum</w:t>
      </w:r>
      <w:r w:rsidR="00885488" w:rsidRPr="00B779A9">
        <w:rPr>
          <w:lang w:val="it-IT"/>
        </w:rPr>
        <w:t xml:space="preserve">. VS </w:t>
      </w:r>
      <w:r w:rsidR="00885488" w:rsidRPr="00BC2E91">
        <w:rPr>
          <w:rStyle w:val="Incipit"/>
          <w:lang w:val="it-IT"/>
        </w:rPr>
        <w:t>Iustorum animae</w:t>
      </w:r>
      <w:r w:rsidR="00885488" w:rsidRPr="00B779A9">
        <w:rPr>
          <w:lang w:val="it-IT"/>
        </w:rPr>
        <w:t xml:space="preserve">. </w:t>
      </w:r>
      <w:r w:rsidR="00885488" w:rsidRPr="00BC2E91">
        <w:rPr>
          <w:lang w:val="fr-FR"/>
        </w:rPr>
        <w:t xml:space="preserve">AB </w:t>
      </w:r>
      <w:r w:rsidR="00885488" w:rsidRPr="00BC2E91">
        <w:rPr>
          <w:rStyle w:val="Incipit"/>
          <w:lang w:val="fr-FR"/>
        </w:rPr>
        <w:t>Iustorum animae</w:t>
      </w:r>
      <w:r w:rsidR="00DD1415">
        <w:rPr>
          <w:lang w:val="fr-FR"/>
        </w:rPr>
        <w:t>@</w:t>
      </w:r>
      <w:r w:rsidR="00DD1415" w:rsidRPr="00BC2E91">
        <w:rPr>
          <w:lang w:val="fr-FR"/>
        </w:rPr>
        <w:t>92.</w:t>
      </w:r>
      <w:r w:rsidR="00885488" w:rsidRPr="00BC2E91">
        <w:rPr>
          <w:lang w:val="fr-FR"/>
        </w:rPr>
        <w:t xml:space="preserve"> </w:t>
      </w:r>
      <w:r w:rsidR="00507708" w:rsidRPr="00BC2E91">
        <w:rPr>
          <w:lang w:val="fr-FR"/>
        </w:rPr>
        <w:t xml:space="preserve">Suffragium </w:t>
      </w:r>
      <w:r w:rsidR="00BA24A1" w:rsidRPr="00BC2E91">
        <w:rPr>
          <w:lang w:val="fr-FR"/>
        </w:rPr>
        <w:t>[</w:t>
      </w:r>
      <w:r w:rsidR="00507708" w:rsidRPr="00BC2E91">
        <w:rPr>
          <w:lang w:val="fr-FR"/>
        </w:rPr>
        <w:t>d</w:t>
      </w:r>
      <w:r w:rsidR="00885488" w:rsidRPr="00BC2E91">
        <w:rPr>
          <w:lang w:val="fr-FR"/>
        </w:rPr>
        <w:t>e resurrectione</w:t>
      </w:r>
      <w:r w:rsidR="00BA24A1" w:rsidRPr="00BC2E91">
        <w:rPr>
          <w:lang w:val="fr-FR"/>
        </w:rPr>
        <w:t>]</w:t>
      </w:r>
      <w:r w:rsidR="00885488" w:rsidRPr="00BC2E91">
        <w:rPr>
          <w:lang w:val="fr-FR"/>
        </w:rPr>
        <w:t xml:space="preserve"> </w:t>
      </w:r>
      <w:r w:rsidR="008D511E" w:rsidRPr="00BC2E91">
        <w:rPr>
          <w:lang w:val="fr-FR"/>
        </w:rPr>
        <w:t>[</w:t>
      </w:r>
      <w:r w:rsidR="00885488" w:rsidRPr="00BC2E91">
        <w:rPr>
          <w:lang w:val="fr-FR"/>
        </w:rPr>
        <w:t>AC</w:t>
      </w:r>
      <w:r w:rsidR="008D511E" w:rsidRPr="00BC2E91">
        <w:rPr>
          <w:lang w:val="fr-FR"/>
        </w:rPr>
        <w:t>]</w:t>
      </w:r>
      <w:r w:rsidR="00885488" w:rsidRPr="00BC2E91">
        <w:rPr>
          <w:lang w:val="fr-FR"/>
        </w:rPr>
        <w:t xml:space="preserve"> </w:t>
      </w:r>
      <w:r w:rsidR="00885488" w:rsidRPr="00BC2E91">
        <w:rPr>
          <w:rStyle w:val="Incipit"/>
          <w:lang w:val="fr-FR"/>
        </w:rPr>
        <w:t>Surrexit dominus de sepulchro</w:t>
      </w:r>
      <w:r w:rsidR="00885488" w:rsidRPr="00BC2E91">
        <w:rPr>
          <w:lang w:val="fr-FR"/>
        </w:rPr>
        <w:t xml:space="preserve">. </w:t>
      </w:r>
      <w:r w:rsidR="00BA24A1" w:rsidRPr="00BC2E91">
        <w:rPr>
          <w:lang w:val="fr-FR"/>
        </w:rPr>
        <w:t>[</w:t>
      </w:r>
      <w:r w:rsidR="00885488" w:rsidRPr="00BC2E91">
        <w:rPr>
          <w:lang w:val="fr-FR"/>
        </w:rPr>
        <w:t>De beata virgine</w:t>
      </w:r>
      <w:r w:rsidRPr="00BC2E91">
        <w:rPr>
          <w:lang w:val="fr-FR"/>
        </w:rPr>
        <w:t>]</w:t>
      </w:r>
      <w:r w:rsidR="00885488" w:rsidRPr="00BC2E91">
        <w:rPr>
          <w:lang w:val="fr-FR"/>
        </w:rPr>
        <w:t xml:space="preserve"> </w:t>
      </w:r>
      <w:r w:rsidRPr="00BC2E91">
        <w:rPr>
          <w:lang w:val="fr-FR"/>
        </w:rPr>
        <w:t>[</w:t>
      </w:r>
      <w:r w:rsidR="00885488" w:rsidRPr="00BC2E91">
        <w:rPr>
          <w:lang w:val="fr-FR"/>
        </w:rPr>
        <w:t>AC</w:t>
      </w:r>
      <w:r w:rsidR="00BA24A1" w:rsidRPr="00BC2E91">
        <w:rPr>
          <w:lang w:val="fr-FR"/>
        </w:rPr>
        <w:t>]</w:t>
      </w:r>
      <w:r w:rsidR="00885488" w:rsidRPr="00BC2E91">
        <w:rPr>
          <w:lang w:val="fr-FR"/>
        </w:rPr>
        <w:t xml:space="preserve"> </w:t>
      </w:r>
      <w:r w:rsidR="00885488" w:rsidRPr="00BC2E91">
        <w:rPr>
          <w:rStyle w:val="Incipit"/>
          <w:lang w:val="fr-FR"/>
        </w:rPr>
        <w:t>Alleluia sancta</w:t>
      </w:r>
      <w:r w:rsidR="00885488" w:rsidRPr="00BC2E91">
        <w:rPr>
          <w:lang w:val="fr-FR"/>
        </w:rPr>
        <w:t xml:space="preserve">. </w:t>
      </w:r>
      <w:r w:rsidR="00BA24A1" w:rsidRPr="00BC2E91">
        <w:rPr>
          <w:lang w:val="fr-FR"/>
        </w:rPr>
        <w:t>[</w:t>
      </w:r>
      <w:r w:rsidR="00885488" w:rsidRPr="00BC2E91">
        <w:rPr>
          <w:lang w:val="fr-FR"/>
        </w:rPr>
        <w:t>De omnium sanctorum</w:t>
      </w:r>
      <w:r w:rsidRPr="00BC2E91">
        <w:rPr>
          <w:lang w:val="fr-FR"/>
        </w:rPr>
        <w:t>]</w:t>
      </w:r>
      <w:r w:rsidR="00885488" w:rsidRPr="00BC2E91">
        <w:rPr>
          <w:lang w:val="fr-FR"/>
        </w:rPr>
        <w:t xml:space="preserve"> </w:t>
      </w:r>
      <w:r w:rsidRPr="00BC2E91">
        <w:rPr>
          <w:lang w:val="fr-FR"/>
        </w:rPr>
        <w:t>[</w:t>
      </w:r>
      <w:r w:rsidR="00885488" w:rsidRPr="00BC2E91">
        <w:rPr>
          <w:lang w:val="fr-FR"/>
        </w:rPr>
        <w:t>AC</w:t>
      </w:r>
      <w:r w:rsidR="00BA24A1" w:rsidRPr="00BC2E91">
        <w:rPr>
          <w:lang w:val="fr-FR"/>
        </w:rPr>
        <w:t>]</w:t>
      </w:r>
      <w:r w:rsidR="00885488" w:rsidRPr="00BC2E91">
        <w:rPr>
          <w:lang w:val="fr-FR"/>
        </w:rPr>
        <w:t xml:space="preserve"> </w:t>
      </w:r>
      <w:r w:rsidR="00885488" w:rsidRPr="00BC2E91">
        <w:rPr>
          <w:rStyle w:val="Incipit"/>
          <w:lang w:val="fr-FR"/>
        </w:rPr>
        <w:t>Fulgebunt iusti sicut sol</w:t>
      </w:r>
      <w:r w:rsidR="00DD1415">
        <w:rPr>
          <w:lang w:val="fr-FR"/>
        </w:rPr>
        <w:t>@</w:t>
      </w:r>
      <w:r w:rsidR="00DD1415" w:rsidRPr="00BC2E91">
        <w:rPr>
          <w:lang w:val="fr-FR"/>
        </w:rPr>
        <w:t>92.</w:t>
      </w:r>
      <w:r w:rsidR="00885488" w:rsidRPr="00BC2E91">
        <w:rPr>
          <w:lang w:val="fr-FR"/>
        </w:rPr>
        <w:t xml:space="preserve"> </w:t>
      </w:r>
      <w:r w:rsidR="003525EF" w:rsidRPr="00BC2E91">
        <w:rPr>
          <w:lang w:val="fr-FR"/>
        </w:rPr>
        <w:t xml:space="preserve">[BD] </w:t>
      </w:r>
      <w:r w:rsidR="005F6F99" w:rsidRPr="00BC2E91">
        <w:rPr>
          <w:rStyle w:val="Incipit"/>
          <w:lang w:val="fr-FR"/>
        </w:rPr>
        <w:t>Benedicamus</w:t>
      </w:r>
      <w:r w:rsidR="003525EF" w:rsidRPr="00BC2E91">
        <w:rPr>
          <w:lang w:val="fr-FR"/>
        </w:rPr>
        <w:t xml:space="preserve"> cum</w:t>
      </w:r>
      <w:r w:rsidR="00885488" w:rsidRPr="00BC2E91">
        <w:rPr>
          <w:lang w:val="fr-FR"/>
        </w:rPr>
        <w:t xml:space="preserve"> uno alleluia.</w:t>
      </w:r>
    </w:p>
    <w:p w:rsidR="00885488" w:rsidRDefault="0032010F" w:rsidP="00415109">
      <w:pPr>
        <w:rPr>
          <w:lang w:val="en-US"/>
        </w:rPr>
      </w:pPr>
      <w:r w:rsidRPr="00BC2E91">
        <w:rPr>
          <w:rStyle w:val="Time1"/>
          <w:lang w:val="en-US"/>
        </w:rPr>
        <w:t>Ad primam</w:t>
      </w:r>
      <w:r w:rsidR="00885488">
        <w:rPr>
          <w:lang w:val="en-US"/>
        </w:rPr>
        <w:t xml:space="preserve"> AN </w:t>
      </w:r>
      <w:r w:rsidR="00885488" w:rsidRPr="00794880">
        <w:rPr>
          <w:rStyle w:val="Incipit"/>
          <w:lang w:val="en-US"/>
        </w:rPr>
        <w:t>Sancti</w:t>
      </w:r>
      <w:r w:rsidR="005A362F" w:rsidRPr="00BE7D55">
        <w:rPr>
          <w:i/>
          <w:lang w:val="en-US"/>
        </w:rPr>
        <w:t xml:space="preserve"> </w:t>
      </w:r>
      <w:r w:rsidR="00885488" w:rsidRPr="00794880">
        <w:rPr>
          <w:rStyle w:val="Incipit"/>
          <w:lang w:val="en-US"/>
        </w:rPr>
        <w:t>tui</w:t>
      </w:r>
      <w:r w:rsidR="005A362F" w:rsidRPr="00BE7D55">
        <w:rPr>
          <w:i/>
          <w:lang w:val="en-US"/>
        </w:rPr>
        <w:t xml:space="preserve"> </w:t>
      </w:r>
      <w:r w:rsidR="00885488" w:rsidRPr="00794880">
        <w:rPr>
          <w:rStyle w:val="Incipit"/>
          <w:lang w:val="en-US"/>
        </w:rPr>
        <w:t>domine</w:t>
      </w:r>
      <w:r w:rsidR="00DD1415">
        <w:rPr>
          <w:lang w:val="en-US"/>
        </w:rPr>
        <w:t>@92.</w:t>
      </w:r>
    </w:p>
    <w:p w:rsidR="008D511E" w:rsidRDefault="0032010F" w:rsidP="00415109">
      <w:pPr>
        <w:rPr>
          <w:lang w:val="en-US"/>
        </w:rPr>
      </w:pPr>
      <w:r w:rsidRPr="00BC2E91">
        <w:rPr>
          <w:rStyle w:val="Time1"/>
          <w:lang w:val="en-US"/>
        </w:rPr>
        <w:t>Ad tertiam</w:t>
      </w:r>
      <w:r w:rsidR="00885488">
        <w:rPr>
          <w:lang w:val="en-US"/>
        </w:rPr>
        <w:t xml:space="preserve"> AN </w:t>
      </w:r>
      <w:r w:rsidR="00885488" w:rsidRPr="00794880">
        <w:rPr>
          <w:rStyle w:val="Incipit"/>
          <w:lang w:val="en-US"/>
        </w:rPr>
        <w:t>Sancti</w:t>
      </w:r>
      <w:r w:rsidR="005A362F" w:rsidRPr="00BE7D55">
        <w:rPr>
          <w:i/>
          <w:lang w:val="en-US"/>
        </w:rPr>
        <w:t xml:space="preserve"> </w:t>
      </w:r>
      <w:r w:rsidR="00885488" w:rsidRPr="00794880">
        <w:rPr>
          <w:rStyle w:val="Incipit"/>
          <w:lang w:val="en-US"/>
        </w:rPr>
        <w:t>et</w:t>
      </w:r>
      <w:r w:rsidR="005A362F" w:rsidRPr="00BE7D55">
        <w:rPr>
          <w:i/>
          <w:lang w:val="en-US"/>
        </w:rPr>
        <w:t xml:space="preserve"> </w:t>
      </w:r>
      <w:r w:rsidR="00885488" w:rsidRPr="00794880">
        <w:rPr>
          <w:rStyle w:val="Incipit"/>
          <w:lang w:val="en-US"/>
        </w:rPr>
        <w:t>iusti</w:t>
      </w:r>
      <w:r w:rsidR="0088397B" w:rsidRPr="0088397B">
        <w:rPr>
          <w:lang w:val="en-US"/>
        </w:rPr>
        <w:t>@</w:t>
      </w:r>
      <w:r w:rsidR="00DD1415">
        <w:rPr>
          <w:lang w:val="en-US"/>
        </w:rPr>
        <w:t>92.</w:t>
      </w:r>
      <w:r w:rsidR="00B364BA">
        <w:rPr>
          <w:lang w:val="en-US"/>
        </w:rPr>
        <w:t xml:space="preserve"> </w:t>
      </w:r>
    </w:p>
    <w:p w:rsidR="00885488" w:rsidRDefault="00B364BA" w:rsidP="00415109">
      <w:pPr>
        <w:rPr>
          <w:lang w:val="en-US"/>
        </w:rPr>
      </w:pPr>
      <w:r>
        <w:rPr>
          <w:lang w:val="en-US"/>
        </w:rPr>
        <w:t>(264v)</w:t>
      </w:r>
      <w:r w:rsidR="008D511E">
        <w:rPr>
          <w:lang w:val="en-US"/>
        </w:rPr>
        <w:t xml:space="preserve"> </w:t>
      </w:r>
      <w:r w:rsidR="0032010F" w:rsidRPr="00BC2E91">
        <w:rPr>
          <w:rStyle w:val="Time1"/>
          <w:lang w:val="en-US"/>
        </w:rPr>
        <w:t>Ad sextam</w:t>
      </w:r>
      <w:r w:rsidR="00885488">
        <w:rPr>
          <w:lang w:val="en-US"/>
        </w:rPr>
        <w:t xml:space="preserve"> AN </w:t>
      </w:r>
      <w:r w:rsidR="00885488" w:rsidRPr="00BC2E91">
        <w:rPr>
          <w:rStyle w:val="Incipit"/>
          <w:lang w:val="en-US"/>
        </w:rPr>
        <w:t>Fulgebunt iusti sicut sol</w:t>
      </w:r>
      <w:r w:rsidR="00DD1415">
        <w:rPr>
          <w:lang w:val="en-US"/>
        </w:rPr>
        <w:t>@92.</w:t>
      </w:r>
    </w:p>
    <w:p w:rsidR="00885488" w:rsidRDefault="0032010F" w:rsidP="00415109">
      <w:pPr>
        <w:rPr>
          <w:lang w:val="en-US"/>
        </w:rPr>
      </w:pPr>
      <w:r w:rsidRPr="00BC2E91">
        <w:rPr>
          <w:rStyle w:val="Time1"/>
          <w:lang w:val="en-US"/>
        </w:rPr>
        <w:t>Ad nonam</w:t>
      </w:r>
      <w:r w:rsidR="00885488">
        <w:rPr>
          <w:lang w:val="en-US"/>
        </w:rPr>
        <w:t xml:space="preserve"> AN </w:t>
      </w:r>
      <w:r w:rsidR="00885488" w:rsidRPr="00BC2E91">
        <w:rPr>
          <w:rStyle w:val="Incipit"/>
          <w:lang w:val="en-US"/>
        </w:rPr>
        <w:t>In caelestibus regnis</w:t>
      </w:r>
      <w:r w:rsidR="00DD1415">
        <w:rPr>
          <w:lang w:val="en-US"/>
        </w:rPr>
        <w:t>@92.</w:t>
      </w:r>
    </w:p>
    <w:p w:rsidR="00885488" w:rsidRPr="00234396" w:rsidRDefault="0032010F" w:rsidP="00415109">
      <w:pPr>
        <w:rPr>
          <w:lang w:val="en-US"/>
        </w:rPr>
      </w:pPr>
      <w:r w:rsidRPr="00234396">
        <w:rPr>
          <w:rStyle w:val="Time1"/>
          <w:lang w:val="en-US"/>
        </w:rPr>
        <w:lastRenderedPageBreak/>
        <w:t>Ad missam</w:t>
      </w:r>
      <w:r w:rsidR="00885488" w:rsidRPr="00234396">
        <w:rPr>
          <w:lang w:val="en-US"/>
        </w:rPr>
        <w:t xml:space="preserve"> IN </w:t>
      </w:r>
      <w:r w:rsidR="00885488" w:rsidRPr="00234396">
        <w:rPr>
          <w:rStyle w:val="Incipit"/>
          <w:lang w:val="en-US"/>
        </w:rPr>
        <w:t>Sancti tui domine</w:t>
      </w:r>
      <w:r w:rsidR="00DD1415" w:rsidRPr="00234396">
        <w:rPr>
          <w:lang w:val="en-US"/>
        </w:rPr>
        <w:t>@151.</w:t>
      </w:r>
      <w:r w:rsidR="00885488" w:rsidRPr="00234396">
        <w:rPr>
          <w:lang w:val="en-US"/>
        </w:rPr>
        <w:t xml:space="preserve"> </w:t>
      </w:r>
      <w:r w:rsidR="00B364BA" w:rsidRPr="00234396">
        <w:rPr>
          <w:lang w:val="en-US"/>
        </w:rPr>
        <w:t xml:space="preserve">[KY] </w:t>
      </w:r>
      <w:r w:rsidR="00B364BA" w:rsidRPr="00234396">
        <w:rPr>
          <w:rStyle w:val="Incipit"/>
          <w:lang w:val="en-US"/>
        </w:rPr>
        <w:t>Kyrie</w:t>
      </w:r>
      <w:r w:rsidR="00B364BA" w:rsidRPr="00234396">
        <w:rPr>
          <w:lang w:val="en-US"/>
        </w:rPr>
        <w:t xml:space="preserve"> et [SA] </w:t>
      </w:r>
      <w:r w:rsidR="00B364BA" w:rsidRPr="00234396">
        <w:rPr>
          <w:rStyle w:val="Incipit"/>
          <w:lang w:val="en-US"/>
        </w:rPr>
        <w:t>Sanctus</w:t>
      </w:r>
      <w:r w:rsidR="00B364BA" w:rsidRPr="00234396">
        <w:rPr>
          <w:lang w:val="en-US"/>
        </w:rPr>
        <w:t xml:space="preserve"> </w:t>
      </w:r>
      <w:r w:rsidR="00885488" w:rsidRPr="00234396">
        <w:rPr>
          <w:lang w:val="en-US"/>
        </w:rPr>
        <w:t xml:space="preserve">ferialiter. Unum tantum </w:t>
      </w:r>
      <w:r w:rsidR="008D511E" w:rsidRPr="00234396">
        <w:rPr>
          <w:lang w:val="en-US"/>
        </w:rPr>
        <w:t>alleluia quod est [</w:t>
      </w:r>
      <w:r w:rsidR="00885488" w:rsidRPr="00234396">
        <w:rPr>
          <w:lang w:val="en-US"/>
        </w:rPr>
        <w:t>AL</w:t>
      </w:r>
      <w:r w:rsidR="00B364BA" w:rsidRPr="00234396">
        <w:rPr>
          <w:lang w:val="en-US"/>
        </w:rPr>
        <w:t>V</w:t>
      </w:r>
      <w:r w:rsidR="008D511E" w:rsidRPr="00234396">
        <w:rPr>
          <w:lang w:val="en-US"/>
        </w:rPr>
        <w:t>]</w:t>
      </w:r>
      <w:r w:rsidR="00885488" w:rsidRPr="00234396">
        <w:rPr>
          <w:lang w:val="en-US"/>
        </w:rPr>
        <w:t xml:space="preserve"> </w:t>
      </w:r>
      <w:r w:rsidR="00885488" w:rsidRPr="00234396">
        <w:rPr>
          <w:rStyle w:val="Incipit"/>
          <w:lang w:val="en-US"/>
        </w:rPr>
        <w:t>Gaudete iusti</w:t>
      </w:r>
      <w:r w:rsidR="00DD1415" w:rsidRPr="00234396">
        <w:rPr>
          <w:lang w:val="en-US"/>
        </w:rPr>
        <w:t>@151.</w:t>
      </w:r>
      <w:r w:rsidR="00885488" w:rsidRPr="00234396">
        <w:rPr>
          <w:lang w:val="en-US"/>
        </w:rPr>
        <w:t xml:space="preserve"> OF </w:t>
      </w:r>
      <w:r w:rsidR="00885488" w:rsidRPr="00234396">
        <w:rPr>
          <w:rStyle w:val="Incipit"/>
          <w:lang w:val="en-US"/>
        </w:rPr>
        <w:t>Mirabilis deus in sanctis</w:t>
      </w:r>
      <w:r w:rsidR="00DD1415" w:rsidRPr="00234396">
        <w:rPr>
          <w:lang w:val="en-US"/>
        </w:rPr>
        <w:t>@156.</w:t>
      </w:r>
      <w:r w:rsidR="00885488" w:rsidRPr="00234396">
        <w:rPr>
          <w:lang w:val="en-US"/>
        </w:rPr>
        <w:t xml:space="preserve"> CO </w:t>
      </w:r>
      <w:r w:rsidR="00885488" w:rsidRPr="00234396">
        <w:rPr>
          <w:rStyle w:val="Incipit"/>
          <w:lang w:val="en-US"/>
        </w:rPr>
        <w:t>Iustorum animae</w:t>
      </w:r>
      <w:r w:rsidR="00DD1415" w:rsidRPr="00234396">
        <w:rPr>
          <w:lang w:val="en-US"/>
        </w:rPr>
        <w:t>@156.</w:t>
      </w:r>
    </w:p>
    <w:p w:rsidR="00885488" w:rsidRPr="00234396" w:rsidRDefault="00885488" w:rsidP="00415109">
      <w:pPr>
        <w:pStyle w:val="berschrift1"/>
        <w:rPr>
          <w:lang w:val="en-US"/>
        </w:rPr>
      </w:pPr>
      <w:r w:rsidRPr="00234396">
        <w:rPr>
          <w:lang w:val="en-US"/>
        </w:rPr>
        <w:t xml:space="preserve">DOMINICA QUINTA PASCHAE </w:t>
      </w:r>
    </w:p>
    <w:p w:rsidR="00885488" w:rsidRPr="00234396" w:rsidRDefault="00885488" w:rsidP="00415109">
      <w:pPr>
        <w:rPr>
          <w:lang w:val="en-US"/>
        </w:rPr>
      </w:pPr>
      <w:r w:rsidRPr="00234396">
        <w:rPr>
          <w:lang w:val="en-US"/>
        </w:rPr>
        <w:t>Cantetur de resurrectione ad omnes horas quia est ultima ante ascensionem.</w:t>
      </w:r>
    </w:p>
    <w:p w:rsidR="00885488" w:rsidRPr="00234396" w:rsidRDefault="0032010F" w:rsidP="00415109">
      <w:pPr>
        <w:rPr>
          <w:lang w:val="pt-PT"/>
        </w:rPr>
      </w:pPr>
      <w:r w:rsidRPr="00234396">
        <w:rPr>
          <w:rStyle w:val="Time1"/>
          <w:lang w:val="en-US"/>
        </w:rPr>
        <w:t>Ad vesperas</w:t>
      </w:r>
      <w:r w:rsidR="00885488" w:rsidRPr="00234396">
        <w:rPr>
          <w:lang w:val="en-US"/>
        </w:rPr>
        <w:t xml:space="preserve"> AN </w:t>
      </w:r>
      <w:r w:rsidR="00885488" w:rsidRPr="00234396">
        <w:rPr>
          <w:rStyle w:val="Incipit"/>
          <w:lang w:val="en-US"/>
        </w:rPr>
        <w:t>Alleluia alleluia alleluia</w:t>
      </w:r>
      <w:r w:rsidR="00885488" w:rsidRPr="00234396">
        <w:rPr>
          <w:lang w:val="en-US"/>
        </w:rPr>
        <w:t xml:space="preserve"> </w:t>
      </w:r>
      <w:r w:rsidR="008D35E3" w:rsidRPr="00234396">
        <w:rPr>
          <w:lang w:val="en-US"/>
        </w:rPr>
        <w:t>quaere</w:t>
      </w:r>
      <w:r w:rsidR="00A970ED" w:rsidRPr="00234396">
        <w:rPr>
          <w:lang w:val="en-US"/>
        </w:rPr>
        <w:t xml:space="preserve"> in fine PS</w:t>
      </w:r>
      <w:r w:rsidR="00885488" w:rsidRPr="00234396">
        <w:rPr>
          <w:lang w:val="en-US"/>
        </w:rPr>
        <w:t xml:space="preserve"> </w:t>
      </w:r>
      <w:r w:rsidR="00885488" w:rsidRPr="00234396">
        <w:rPr>
          <w:rStyle w:val="Incipit"/>
          <w:lang w:val="en-US"/>
        </w:rPr>
        <w:t>Lauda Hierusalem</w:t>
      </w:r>
      <w:r w:rsidR="00885488" w:rsidRPr="00234396">
        <w:rPr>
          <w:lang w:val="en-US"/>
        </w:rPr>
        <w:t xml:space="preserve">. </w:t>
      </w:r>
      <w:r w:rsidR="009F136A" w:rsidRPr="00234396">
        <w:rPr>
          <w:lang w:val="en-US"/>
        </w:rPr>
        <w:t>Psalmi omnia Laudate</w:t>
      </w:r>
      <w:r w:rsidR="00885488" w:rsidRPr="00234396">
        <w:rPr>
          <w:lang w:val="en-US"/>
        </w:rPr>
        <w:t xml:space="preserve">. RP </w:t>
      </w:r>
      <w:r w:rsidR="00885488" w:rsidRPr="00234396">
        <w:rPr>
          <w:rStyle w:val="Incipit"/>
          <w:lang w:val="en-US"/>
        </w:rPr>
        <w:t>Surrexit pastor bonus</w:t>
      </w:r>
      <w:r w:rsidR="00DD1415" w:rsidRPr="00234396">
        <w:rPr>
          <w:lang w:val="en-US"/>
        </w:rPr>
        <w:t>@65.</w:t>
      </w:r>
      <w:r w:rsidR="00885488" w:rsidRPr="00234396">
        <w:rPr>
          <w:lang w:val="en-US"/>
        </w:rPr>
        <w:t xml:space="preserve"> HY </w:t>
      </w:r>
      <w:r w:rsidR="00885488" w:rsidRPr="00234396">
        <w:rPr>
          <w:rStyle w:val="Incipit"/>
          <w:lang w:val="en-US"/>
        </w:rPr>
        <w:t>Vita sanctorum</w:t>
      </w:r>
      <w:r w:rsidR="00885488" w:rsidRPr="00234396">
        <w:rPr>
          <w:lang w:val="en-US"/>
        </w:rPr>
        <w:t xml:space="preserve">. VS </w:t>
      </w:r>
      <w:r w:rsidR="00885488" w:rsidRPr="00234396">
        <w:rPr>
          <w:rStyle w:val="Incipit"/>
          <w:lang w:val="en-US"/>
        </w:rPr>
        <w:t>Gavisi sunt discipuli alleluia</w:t>
      </w:r>
      <w:r w:rsidR="00885488" w:rsidRPr="00234396">
        <w:rPr>
          <w:lang w:val="en-US"/>
        </w:rPr>
        <w:t xml:space="preserve">. </w:t>
      </w:r>
      <w:r w:rsidR="00885488" w:rsidRPr="00B779A9">
        <w:rPr>
          <w:lang w:val="fr-FR"/>
        </w:rPr>
        <w:t xml:space="preserve">AM </w:t>
      </w:r>
      <w:r w:rsidR="00885488" w:rsidRPr="00BC2E91">
        <w:rPr>
          <w:rStyle w:val="Incipit"/>
          <w:lang w:val="fr-FR"/>
        </w:rPr>
        <w:t>Christus resurgens</w:t>
      </w:r>
      <w:r w:rsidR="008D511E">
        <w:rPr>
          <w:lang w:val="fr-FR"/>
        </w:rPr>
        <w:t xml:space="preserve"> quarti differentia</w:t>
      </w:r>
      <w:r w:rsidR="00DD1415">
        <w:rPr>
          <w:lang w:val="fr-FR"/>
        </w:rPr>
        <w:t>@59.</w:t>
      </w:r>
      <w:r w:rsidR="008D511E">
        <w:rPr>
          <w:lang w:val="fr-FR"/>
        </w:rPr>
        <w:t xml:space="preserve"> Suffragium d</w:t>
      </w:r>
      <w:r w:rsidR="00885488" w:rsidRPr="00B779A9">
        <w:rPr>
          <w:lang w:val="fr-FR"/>
        </w:rPr>
        <w:t xml:space="preserve">e dominica </w:t>
      </w:r>
      <w:r w:rsidR="008D511E">
        <w:rPr>
          <w:lang w:val="fr-FR"/>
        </w:rPr>
        <w:t>[</w:t>
      </w:r>
      <w:r w:rsidR="00885488" w:rsidRPr="00B779A9">
        <w:rPr>
          <w:lang w:val="fr-FR"/>
        </w:rPr>
        <w:t>AC</w:t>
      </w:r>
      <w:r w:rsidR="008D511E">
        <w:rPr>
          <w:lang w:val="fr-FR"/>
        </w:rPr>
        <w:t>]</w:t>
      </w:r>
      <w:r w:rsidR="00885488" w:rsidRPr="00B779A9">
        <w:rPr>
          <w:lang w:val="fr-FR"/>
        </w:rPr>
        <w:t xml:space="preserve"> </w:t>
      </w:r>
      <w:r w:rsidR="00885488" w:rsidRPr="00BC2E91">
        <w:rPr>
          <w:rStyle w:val="Incipit"/>
          <w:lang w:val="fr-FR"/>
        </w:rPr>
        <w:t>Ille me clarificabit</w:t>
      </w:r>
      <w:r w:rsidR="00885488" w:rsidRPr="00B779A9">
        <w:rPr>
          <w:lang w:val="fr-FR"/>
        </w:rPr>
        <w:t xml:space="preserve"> ex </w:t>
      </w:r>
      <w:r w:rsidR="00885488" w:rsidRPr="00BC2E91">
        <w:rPr>
          <w:rStyle w:val="Funktion"/>
          <w:lang w:val="fr-FR"/>
        </w:rPr>
        <w:t>summo antiphonario</w:t>
      </w:r>
      <w:r w:rsidR="00DD1415">
        <w:rPr>
          <w:lang w:val="fr-FR"/>
        </w:rPr>
        <w:t>@</w:t>
      </w:r>
      <w:r w:rsidR="00DD1415" w:rsidRPr="00B779A9">
        <w:rPr>
          <w:lang w:val="fr-FR"/>
        </w:rPr>
        <w:t>73.</w:t>
      </w:r>
      <w:r w:rsidR="00885488" w:rsidRPr="00B779A9">
        <w:rPr>
          <w:lang w:val="fr-FR"/>
        </w:rPr>
        <w:t xml:space="preserve"> </w:t>
      </w:r>
      <w:r w:rsidR="00885488" w:rsidRPr="00234396">
        <w:rPr>
          <w:lang w:val="pt-PT"/>
        </w:rPr>
        <w:t xml:space="preserve">De beata virgine </w:t>
      </w:r>
      <w:r w:rsidR="00BA24A1" w:rsidRPr="00234396">
        <w:rPr>
          <w:lang w:val="pt-PT"/>
        </w:rPr>
        <w:t>[</w:t>
      </w:r>
      <w:r w:rsidR="00885488" w:rsidRPr="00234396">
        <w:rPr>
          <w:lang w:val="pt-PT"/>
        </w:rPr>
        <w:t>AC</w:t>
      </w:r>
      <w:r w:rsidR="00BA24A1" w:rsidRPr="00234396">
        <w:rPr>
          <w:lang w:val="pt-PT"/>
        </w:rPr>
        <w:t>]</w:t>
      </w:r>
      <w:r w:rsidR="00885488" w:rsidRPr="00234396">
        <w:rPr>
          <w:lang w:val="pt-PT"/>
        </w:rPr>
        <w:t xml:space="preserve"> </w:t>
      </w:r>
      <w:r w:rsidR="00885488" w:rsidRPr="00234396">
        <w:rPr>
          <w:rStyle w:val="Incipit"/>
          <w:lang w:val="pt-PT"/>
        </w:rPr>
        <w:t>Alleluia sancta dei genitrix</w:t>
      </w:r>
      <w:r w:rsidR="00DD1415" w:rsidRPr="00234396">
        <w:rPr>
          <w:lang w:val="pt-PT"/>
        </w:rPr>
        <w:t>@65.</w:t>
      </w:r>
      <w:r w:rsidR="00885488" w:rsidRPr="00234396">
        <w:rPr>
          <w:lang w:val="pt-PT"/>
        </w:rPr>
        <w:t xml:space="preserve"> De omnibus sanctis </w:t>
      </w:r>
      <w:r w:rsidR="00BA24A1" w:rsidRPr="00234396">
        <w:rPr>
          <w:lang w:val="pt-PT"/>
        </w:rPr>
        <w:t>[</w:t>
      </w:r>
      <w:r w:rsidR="00885488" w:rsidRPr="00234396">
        <w:rPr>
          <w:lang w:val="pt-PT"/>
        </w:rPr>
        <w:t>AC</w:t>
      </w:r>
      <w:r w:rsidR="00BA24A1" w:rsidRPr="00234396">
        <w:rPr>
          <w:lang w:val="pt-PT"/>
        </w:rPr>
        <w:t>]</w:t>
      </w:r>
      <w:r w:rsidR="00885488" w:rsidRPr="00234396">
        <w:rPr>
          <w:lang w:val="pt-PT"/>
        </w:rPr>
        <w:t xml:space="preserve"> </w:t>
      </w:r>
      <w:r w:rsidR="00885488" w:rsidRPr="00234396">
        <w:rPr>
          <w:rStyle w:val="Incipit"/>
          <w:lang w:val="pt-PT"/>
        </w:rPr>
        <w:t>Lux perpetua</w:t>
      </w:r>
      <w:r w:rsidR="00DD1415" w:rsidRPr="00234396">
        <w:rPr>
          <w:lang w:val="pt-PT"/>
        </w:rPr>
        <w:t>@127.</w:t>
      </w:r>
      <w:r w:rsidR="00885488" w:rsidRPr="00234396">
        <w:rPr>
          <w:lang w:val="pt-PT"/>
        </w:rPr>
        <w:t xml:space="preserve"> </w:t>
      </w:r>
      <w:r w:rsidR="003525EF" w:rsidRPr="00234396">
        <w:rPr>
          <w:lang w:val="pt-PT"/>
        </w:rPr>
        <w:t xml:space="preserve">[BD] </w:t>
      </w:r>
      <w:r w:rsidR="005F6F99" w:rsidRPr="00234396">
        <w:rPr>
          <w:rStyle w:val="Incipit"/>
          <w:lang w:val="pt-PT"/>
        </w:rPr>
        <w:t>Benedicamus</w:t>
      </w:r>
      <w:r w:rsidR="003525EF" w:rsidRPr="00234396">
        <w:rPr>
          <w:lang w:val="pt-PT"/>
        </w:rPr>
        <w:t xml:space="preserve"> cum</w:t>
      </w:r>
      <w:r w:rsidR="00885488" w:rsidRPr="00234396">
        <w:rPr>
          <w:lang w:val="pt-PT"/>
        </w:rPr>
        <w:t xml:space="preserve"> quinque alleluia.</w:t>
      </w:r>
    </w:p>
    <w:p w:rsidR="00885488" w:rsidRPr="00234396" w:rsidRDefault="0032010F" w:rsidP="00415109">
      <w:pPr>
        <w:rPr>
          <w:lang w:val="it-IT"/>
        </w:rPr>
      </w:pPr>
      <w:r w:rsidRPr="00234396">
        <w:rPr>
          <w:rStyle w:val="Time1"/>
          <w:lang w:val="pt-PT"/>
        </w:rPr>
        <w:t>Ad completorium</w:t>
      </w:r>
      <w:r w:rsidR="00885488" w:rsidRPr="00234396">
        <w:rPr>
          <w:lang w:val="pt-PT"/>
        </w:rPr>
        <w:t xml:space="preserve"> HY </w:t>
      </w:r>
      <w:r w:rsidR="0007245A" w:rsidRPr="00234396">
        <w:rPr>
          <w:rStyle w:val="Incipit"/>
          <w:lang w:val="pt-PT"/>
        </w:rPr>
        <w:t>Ad</w:t>
      </w:r>
      <w:r w:rsidR="005A362F" w:rsidRPr="00234396">
        <w:rPr>
          <w:i/>
          <w:lang w:val="pt-PT"/>
        </w:rPr>
        <w:t xml:space="preserve"> </w:t>
      </w:r>
      <w:r w:rsidR="0007245A" w:rsidRPr="00234396">
        <w:rPr>
          <w:rStyle w:val="Incipit"/>
          <w:lang w:val="pt-PT"/>
        </w:rPr>
        <w:t>ce</w:t>
      </w:r>
      <w:r w:rsidR="00885488" w:rsidRPr="00234396">
        <w:rPr>
          <w:rStyle w:val="Incipit"/>
          <w:lang w:val="pt-PT"/>
        </w:rPr>
        <w:t>(265r)</w:t>
      </w:r>
      <w:r w:rsidR="0007245A" w:rsidRPr="00234396">
        <w:rPr>
          <w:rStyle w:val="Incipit"/>
          <w:lang w:val="pt-PT"/>
        </w:rPr>
        <w:t>nam</w:t>
      </w:r>
      <w:r w:rsidR="005A362F" w:rsidRPr="00234396">
        <w:rPr>
          <w:i/>
          <w:lang w:val="pt-PT"/>
        </w:rPr>
        <w:t xml:space="preserve"> </w:t>
      </w:r>
      <w:r w:rsidR="0007245A" w:rsidRPr="00234396">
        <w:rPr>
          <w:rStyle w:val="Incipit"/>
          <w:lang w:val="pt-PT"/>
        </w:rPr>
        <w:t>agni</w:t>
      </w:r>
      <w:r w:rsidR="005A362F" w:rsidRPr="00234396">
        <w:rPr>
          <w:i/>
          <w:lang w:val="pt-PT"/>
        </w:rPr>
        <w:t xml:space="preserve"> </w:t>
      </w:r>
      <w:r w:rsidR="0007245A" w:rsidRPr="00234396">
        <w:rPr>
          <w:rStyle w:val="Incipit"/>
          <w:lang w:val="pt-PT"/>
        </w:rPr>
        <w:t>prov</w:t>
      </w:r>
      <w:r w:rsidR="00885488" w:rsidRPr="00234396">
        <w:rPr>
          <w:rStyle w:val="Incipit"/>
          <w:lang w:val="pt-PT"/>
        </w:rPr>
        <w:t>idi</w:t>
      </w:r>
      <w:r w:rsidR="00885488" w:rsidRPr="00234396">
        <w:rPr>
          <w:lang w:val="pt-PT"/>
        </w:rPr>
        <w:t xml:space="preserve">. AD </w:t>
      </w:r>
      <w:r w:rsidR="00885488" w:rsidRPr="00234396">
        <w:rPr>
          <w:rStyle w:val="Incipit"/>
          <w:lang w:val="pt-PT"/>
        </w:rPr>
        <w:t>Alleluia</w:t>
      </w:r>
      <w:r w:rsidR="005A362F" w:rsidRPr="00234396">
        <w:rPr>
          <w:i/>
          <w:lang w:val="pt-PT"/>
        </w:rPr>
        <w:t xml:space="preserve"> </w:t>
      </w:r>
      <w:r w:rsidR="00885488" w:rsidRPr="00234396">
        <w:rPr>
          <w:rStyle w:val="Incipit"/>
          <w:lang w:val="pt-PT"/>
        </w:rPr>
        <w:t>resurrexit</w:t>
      </w:r>
      <w:r w:rsidR="005A362F" w:rsidRPr="00234396">
        <w:rPr>
          <w:i/>
          <w:lang w:val="pt-PT"/>
        </w:rPr>
        <w:t xml:space="preserve"> </w:t>
      </w:r>
      <w:r w:rsidR="00885488" w:rsidRPr="00234396">
        <w:rPr>
          <w:rStyle w:val="Incipit"/>
          <w:lang w:val="pt-PT"/>
        </w:rPr>
        <w:t>dominus</w:t>
      </w:r>
      <w:r w:rsidR="005A362F" w:rsidRPr="00234396">
        <w:rPr>
          <w:i/>
          <w:lang w:val="pt-PT"/>
        </w:rPr>
        <w:t xml:space="preserve"> </w:t>
      </w:r>
      <w:r w:rsidR="00885488" w:rsidRPr="00234396">
        <w:rPr>
          <w:rStyle w:val="Incipit"/>
          <w:lang w:val="pt-PT"/>
        </w:rPr>
        <w:t>alleluia</w:t>
      </w:r>
      <w:r w:rsidR="00DD1415" w:rsidRPr="00234396">
        <w:rPr>
          <w:lang w:val="pt-PT"/>
        </w:rPr>
        <w:t>@5.</w:t>
      </w:r>
      <w:r w:rsidR="006D6F44" w:rsidRPr="00234396">
        <w:rPr>
          <w:lang w:val="pt-PT"/>
        </w:rPr>
        <w:t xml:space="preserve"> Post collectam AC</w:t>
      </w:r>
      <w:r w:rsidR="00885488" w:rsidRPr="00234396">
        <w:rPr>
          <w:lang w:val="pt-PT"/>
        </w:rPr>
        <w:t xml:space="preserve"> </w:t>
      </w:r>
      <w:r w:rsidR="00885488" w:rsidRPr="00234396">
        <w:rPr>
          <w:rStyle w:val="Incipit"/>
          <w:lang w:val="pt-PT"/>
        </w:rPr>
        <w:t>Gaude</w:t>
      </w:r>
      <w:r w:rsidR="005A362F" w:rsidRPr="00234396">
        <w:rPr>
          <w:i/>
          <w:lang w:val="pt-PT"/>
        </w:rPr>
        <w:t xml:space="preserve"> </w:t>
      </w:r>
      <w:r w:rsidR="00885488" w:rsidRPr="00234396">
        <w:rPr>
          <w:rStyle w:val="Incipit"/>
          <w:lang w:val="pt-PT"/>
        </w:rPr>
        <w:t>virgo</w:t>
      </w:r>
      <w:r w:rsidR="00885488" w:rsidRPr="00234396">
        <w:rPr>
          <w:lang w:val="pt-PT"/>
        </w:rPr>
        <w:t xml:space="preserve">. </w:t>
      </w:r>
      <w:r w:rsidR="00885488" w:rsidRPr="00234396">
        <w:rPr>
          <w:lang w:val="it-IT"/>
        </w:rPr>
        <w:t xml:space="preserve">Ad </w:t>
      </w:r>
      <w:r w:rsidR="000F4FB4" w:rsidRPr="00234396">
        <w:rPr>
          <w:lang w:val="it-IT"/>
        </w:rPr>
        <w:t>Salve</w:t>
      </w:r>
      <w:r w:rsidR="00A970ED" w:rsidRPr="00234396">
        <w:rPr>
          <w:lang w:val="it-IT"/>
        </w:rPr>
        <w:t xml:space="preserve"> r</w:t>
      </w:r>
      <w:r w:rsidR="00885488" w:rsidRPr="00234396">
        <w:rPr>
          <w:lang w:val="it-IT"/>
        </w:rPr>
        <w:t xml:space="preserve">egina per totum </w:t>
      </w:r>
      <w:r w:rsidR="00D66EA2" w:rsidRPr="00234396">
        <w:rPr>
          <w:lang w:val="it-IT"/>
        </w:rPr>
        <w:t>serve</w:t>
      </w:r>
      <w:r w:rsidR="00885488" w:rsidRPr="00234396">
        <w:rPr>
          <w:lang w:val="it-IT"/>
        </w:rPr>
        <w:t>tur is ordo qui in praecedentibus dominicis diebus.</w:t>
      </w:r>
    </w:p>
    <w:p w:rsidR="00885488" w:rsidRPr="002D4ADF" w:rsidRDefault="0032010F" w:rsidP="00415109">
      <w:pPr>
        <w:rPr>
          <w:lang w:val="fr-FR"/>
        </w:rPr>
      </w:pPr>
      <w:r w:rsidRPr="00234396">
        <w:rPr>
          <w:rStyle w:val="Time1"/>
          <w:lang w:val="it-IT"/>
        </w:rPr>
        <w:t>Ad matutinum</w:t>
      </w:r>
      <w:r w:rsidR="00885488" w:rsidRPr="00234396">
        <w:rPr>
          <w:lang w:val="it-IT"/>
        </w:rPr>
        <w:t xml:space="preserve"> </w:t>
      </w:r>
      <w:r w:rsidR="008D511E" w:rsidRPr="00234396">
        <w:rPr>
          <w:lang w:val="it-IT"/>
        </w:rPr>
        <w:t>invitatorium ut in die sancto paschae [</w:t>
      </w:r>
      <w:r w:rsidR="00885488" w:rsidRPr="00234396">
        <w:rPr>
          <w:lang w:val="it-IT"/>
        </w:rPr>
        <w:t>I</w:t>
      </w:r>
      <w:r w:rsidR="006D6F44" w:rsidRPr="00234396">
        <w:rPr>
          <w:lang w:val="it-IT"/>
        </w:rPr>
        <w:t>N</w:t>
      </w:r>
      <w:r w:rsidR="00885488" w:rsidRPr="00234396">
        <w:rPr>
          <w:lang w:val="it-IT"/>
        </w:rPr>
        <w:t>V</w:t>
      </w:r>
      <w:r w:rsidR="008D511E" w:rsidRPr="00234396">
        <w:rPr>
          <w:lang w:val="it-IT"/>
        </w:rPr>
        <w:t>]</w:t>
      </w:r>
      <w:r w:rsidR="00885488" w:rsidRPr="00234396">
        <w:rPr>
          <w:lang w:val="it-IT"/>
        </w:rPr>
        <w:t xml:space="preserve"> </w:t>
      </w:r>
      <w:r w:rsidR="00885488" w:rsidRPr="00234396">
        <w:rPr>
          <w:rStyle w:val="Incipit"/>
          <w:lang w:val="it-IT"/>
        </w:rPr>
        <w:t>Alleluia</w:t>
      </w:r>
      <w:r w:rsidR="005A362F" w:rsidRPr="00234396">
        <w:rPr>
          <w:i/>
          <w:lang w:val="it-IT"/>
        </w:rPr>
        <w:t xml:space="preserve"> </w:t>
      </w:r>
      <w:r w:rsidR="00885488" w:rsidRPr="00234396">
        <w:rPr>
          <w:rStyle w:val="Incipit"/>
          <w:lang w:val="it-IT"/>
        </w:rPr>
        <w:t>alleluia</w:t>
      </w:r>
      <w:r w:rsidR="005A362F" w:rsidRPr="00234396">
        <w:rPr>
          <w:i/>
          <w:lang w:val="it-IT"/>
        </w:rPr>
        <w:t xml:space="preserve"> </w:t>
      </w:r>
      <w:r w:rsidR="00885488" w:rsidRPr="00234396">
        <w:rPr>
          <w:rStyle w:val="Incipit"/>
          <w:lang w:val="it-IT"/>
        </w:rPr>
        <w:t>alleluia</w:t>
      </w:r>
      <w:r w:rsidR="00DD1415" w:rsidRPr="00234396">
        <w:rPr>
          <w:lang w:val="it-IT"/>
        </w:rPr>
        <w:t>@58.</w:t>
      </w:r>
      <w:r w:rsidR="00885488" w:rsidRPr="00234396">
        <w:rPr>
          <w:lang w:val="it-IT"/>
        </w:rPr>
        <w:t xml:space="preserve"> HY </w:t>
      </w:r>
      <w:r w:rsidR="00885488" w:rsidRPr="00234396">
        <w:rPr>
          <w:rStyle w:val="Incipit"/>
          <w:lang w:val="it-IT"/>
        </w:rPr>
        <w:t>Vita</w:t>
      </w:r>
      <w:r w:rsidR="005A362F" w:rsidRPr="00234396">
        <w:rPr>
          <w:i/>
          <w:lang w:val="it-IT"/>
        </w:rPr>
        <w:t xml:space="preserve"> </w:t>
      </w:r>
      <w:r w:rsidR="00885488" w:rsidRPr="00234396">
        <w:rPr>
          <w:rStyle w:val="Incipit"/>
          <w:lang w:val="it-IT"/>
        </w:rPr>
        <w:t>sanctorum</w:t>
      </w:r>
      <w:r w:rsidR="00885488" w:rsidRPr="00234396">
        <w:rPr>
          <w:lang w:val="it-IT"/>
        </w:rPr>
        <w:t>.</w:t>
      </w:r>
      <w:r w:rsidR="00D15181" w:rsidRPr="00234396">
        <w:rPr>
          <w:lang w:val="it-IT"/>
        </w:rPr>
        <w:t xml:space="preserve"> </w:t>
      </w:r>
      <w:r w:rsidRPr="002D4ADF">
        <w:rPr>
          <w:lang w:val="pt-PT"/>
        </w:rPr>
        <w:t>Ad nocturnum</w:t>
      </w:r>
      <w:r w:rsidR="00885488" w:rsidRPr="00B779A9">
        <w:rPr>
          <w:lang w:val="pt-PT"/>
        </w:rPr>
        <w:t xml:space="preserve"> AN </w:t>
      </w:r>
      <w:r w:rsidR="00885488" w:rsidRPr="00BC2E91">
        <w:rPr>
          <w:rStyle w:val="Incipit"/>
          <w:lang w:val="pt-PT"/>
        </w:rPr>
        <w:t>Ego sum qui sum</w:t>
      </w:r>
      <w:r w:rsidR="00885488" w:rsidRPr="00B779A9">
        <w:rPr>
          <w:lang w:val="pt-PT"/>
        </w:rPr>
        <w:t xml:space="preserve"> cum duabus sequentibus</w:t>
      </w:r>
      <w:r w:rsidR="00DD1415">
        <w:rPr>
          <w:lang w:val="pt-PT"/>
        </w:rPr>
        <w:t>@</w:t>
      </w:r>
      <w:r w:rsidR="00DD1415" w:rsidRPr="00B779A9">
        <w:rPr>
          <w:lang w:val="pt-PT"/>
        </w:rPr>
        <w:t>1.</w:t>
      </w:r>
      <w:r w:rsidR="00885488" w:rsidRPr="00B779A9">
        <w:rPr>
          <w:lang w:val="pt-PT"/>
        </w:rPr>
        <w:t xml:space="preserve"> </w:t>
      </w:r>
      <w:r w:rsidR="00885488" w:rsidRPr="00B779A9">
        <w:rPr>
          <w:lang w:val="fr-FR"/>
        </w:rPr>
        <w:t xml:space="preserve">PS </w:t>
      </w:r>
      <w:r w:rsidR="00885488" w:rsidRPr="00BC2E91">
        <w:rPr>
          <w:rStyle w:val="Incipit"/>
          <w:lang w:val="fr-FR"/>
        </w:rPr>
        <w:t xml:space="preserve">Beatus </w:t>
      </w:r>
      <w:r w:rsidR="00C31823" w:rsidRPr="00BC2E91">
        <w:rPr>
          <w:rStyle w:val="Incipit"/>
          <w:lang w:val="fr-FR"/>
        </w:rPr>
        <w:t>vir</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Quare fremuerunt</w:t>
      </w:r>
      <w:r w:rsidR="00885488" w:rsidRPr="00B779A9">
        <w:rPr>
          <w:lang w:val="fr-FR"/>
        </w:rPr>
        <w:t xml:space="preserve">. </w:t>
      </w:r>
      <w:r w:rsidR="00BA24A1" w:rsidRPr="00B779A9">
        <w:rPr>
          <w:lang w:val="fr-FR"/>
        </w:rPr>
        <w:t>[</w:t>
      </w:r>
      <w:r w:rsidR="00885488" w:rsidRPr="00B779A9">
        <w:rPr>
          <w:lang w:val="fr-FR"/>
        </w:rPr>
        <w:t>PS</w:t>
      </w:r>
      <w:r w:rsidR="00BA24A1" w:rsidRPr="00B779A9">
        <w:rPr>
          <w:lang w:val="fr-FR"/>
        </w:rPr>
        <w:t>]</w:t>
      </w:r>
      <w:r w:rsidR="00885488" w:rsidRPr="00B779A9">
        <w:rPr>
          <w:lang w:val="fr-FR"/>
        </w:rPr>
        <w:t xml:space="preserve"> </w:t>
      </w:r>
      <w:r w:rsidR="00885488" w:rsidRPr="00BC2E91">
        <w:rPr>
          <w:rStyle w:val="Incipit"/>
          <w:lang w:val="fr-FR"/>
        </w:rPr>
        <w:t>Domine quid multiplicati sunt</w:t>
      </w:r>
      <w:r w:rsidR="00885488" w:rsidRPr="00B779A9">
        <w:rPr>
          <w:lang w:val="fr-FR"/>
        </w:rPr>
        <w:t xml:space="preserve">. VS </w:t>
      </w:r>
      <w:r w:rsidR="00885488" w:rsidRPr="00BC2E91">
        <w:rPr>
          <w:rStyle w:val="Incipit"/>
          <w:lang w:val="fr-FR"/>
        </w:rPr>
        <w:t>Quem quaeris mulier alleluia</w:t>
      </w:r>
      <w:r w:rsidR="00885488" w:rsidRPr="00B779A9">
        <w:rPr>
          <w:lang w:val="fr-FR"/>
        </w:rPr>
        <w:t xml:space="preserve">. EV </w:t>
      </w:r>
      <w:r w:rsidR="008D511E" w:rsidRPr="00BC2E91">
        <w:rPr>
          <w:rStyle w:val="Incipit"/>
          <w:lang w:val="fr-FR"/>
        </w:rPr>
        <w:t>Maria Magdalena</w:t>
      </w:r>
      <w:r w:rsidR="00885488" w:rsidRPr="00BC2E91">
        <w:rPr>
          <w:rStyle w:val="Incipit"/>
          <w:lang w:val="fr-FR"/>
        </w:rPr>
        <w:t xml:space="preserve"> et </w:t>
      </w:r>
      <w:r w:rsidRPr="00BC2E91">
        <w:rPr>
          <w:rStyle w:val="Incipit"/>
          <w:lang w:val="fr-FR"/>
        </w:rPr>
        <w:t>%D::</w:t>
      </w:r>
      <w:r w:rsidR="00A970ED" w:rsidRPr="00BC2E91">
        <w:rPr>
          <w:rStyle w:val="Incipit"/>
          <w:lang w:val="fr-FR"/>
        </w:rPr>
        <w:t>altera</w:t>
      </w:r>
      <w:r w:rsidRPr="00BC2E91">
        <w:rPr>
          <w:rStyle w:val="Incipit"/>
          <w:lang w:val="fr-FR"/>
        </w:rPr>
        <w:t>%</w:t>
      </w:r>
      <w:r w:rsidR="008D511E" w:rsidRPr="00BC2E91">
        <w:rPr>
          <w:rStyle w:val="Incipit"/>
          <w:lang w:val="fr-FR"/>
        </w:rPr>
        <w:t xml:space="preserve"> </w:t>
      </w:r>
      <w:r w:rsidR="00885488" w:rsidRPr="00BC2E91">
        <w:rPr>
          <w:rStyle w:val="Incipit"/>
          <w:lang w:val="fr-FR"/>
        </w:rPr>
        <w:t>Maria Iacobi</w:t>
      </w:r>
      <w:r w:rsidR="008D511E" w:rsidRPr="00BC2E91">
        <w:rPr>
          <w:rStyle w:val="Incipit"/>
          <w:lang w:val="fr-FR"/>
        </w:rPr>
        <w:t xml:space="preserve"> et Salom</w:t>
      </w:r>
      <w:r w:rsidR="00885488" w:rsidRPr="00BC2E91">
        <w:rPr>
          <w:rStyle w:val="Incipit"/>
          <w:lang w:val="fr-FR"/>
        </w:rPr>
        <w:t>e emerunt</w:t>
      </w:r>
      <w:r w:rsidR="00885488" w:rsidRPr="00B779A9">
        <w:rPr>
          <w:lang w:val="fr-FR"/>
        </w:rPr>
        <w:t xml:space="preserve"> </w:t>
      </w:r>
      <w:r w:rsidR="008D35E3" w:rsidRPr="00B779A9">
        <w:rPr>
          <w:lang w:val="fr-FR"/>
        </w:rPr>
        <w:t>quaere</w:t>
      </w:r>
      <w:r w:rsidR="00885488" w:rsidRPr="00B779A9">
        <w:rPr>
          <w:lang w:val="fr-FR"/>
        </w:rPr>
        <w:t xml:space="preserve"> cum dominicali </w:t>
      </w:r>
      <w:r w:rsidR="00872B44" w:rsidRPr="00B779A9">
        <w:rPr>
          <w:lang w:val="fr-FR"/>
        </w:rPr>
        <w:t>evang</w:t>
      </w:r>
      <w:r w:rsidR="00885488" w:rsidRPr="00B779A9">
        <w:rPr>
          <w:lang w:val="fr-FR"/>
        </w:rPr>
        <w:t xml:space="preserve">elio in volumine </w:t>
      </w:r>
      <w:r w:rsidR="00B108B8" w:rsidRPr="00B779A9">
        <w:rPr>
          <w:lang w:val="fr-FR"/>
        </w:rPr>
        <w:t>hiem</w:t>
      </w:r>
      <w:r w:rsidR="00885488" w:rsidRPr="00B779A9">
        <w:rPr>
          <w:lang w:val="fr-FR"/>
        </w:rPr>
        <w:t>ali de tempore</w:t>
      </w:r>
      <w:r w:rsidR="00885488" w:rsidRPr="00B779A9">
        <w:rPr>
          <w:color w:val="000000"/>
          <w:lang w:val="fr-FR"/>
        </w:rPr>
        <w:t xml:space="preserve">. Dominicale </w:t>
      </w:r>
      <w:r w:rsidR="00D553BD" w:rsidRPr="00B779A9">
        <w:rPr>
          <w:color w:val="000000"/>
          <w:lang w:val="fr-FR"/>
        </w:rPr>
        <w:t>evangelium quod hac nocte pro ultima lectione etiam dicetur.</w:t>
      </w:r>
      <w:r w:rsidR="00D553BD" w:rsidRPr="00B779A9">
        <w:rPr>
          <w:lang w:val="fr-FR"/>
        </w:rPr>
        <w:t xml:space="preserve"> </w:t>
      </w:r>
      <w:r w:rsidR="008D511E">
        <w:rPr>
          <w:lang w:val="fr-FR"/>
        </w:rPr>
        <w:t>[EV</w:t>
      </w:r>
      <w:r w:rsidR="006D6F44" w:rsidRPr="00B779A9">
        <w:rPr>
          <w:lang w:val="fr-FR"/>
        </w:rPr>
        <w:t>]</w:t>
      </w:r>
      <w:r w:rsidR="00885488" w:rsidRPr="00B779A9">
        <w:rPr>
          <w:color w:val="000000"/>
          <w:lang w:val="fr-FR"/>
        </w:rPr>
        <w:t xml:space="preserve"> </w:t>
      </w:r>
      <w:r w:rsidR="00885488" w:rsidRPr="00BC2E91">
        <w:rPr>
          <w:rStyle w:val="Incipit"/>
          <w:lang w:val="fr-FR"/>
        </w:rPr>
        <w:t xml:space="preserve">Amen amen dico </w:t>
      </w:r>
      <w:r w:rsidR="001B7479" w:rsidRPr="00BC2E91">
        <w:rPr>
          <w:rStyle w:val="Incipit"/>
          <w:lang w:val="fr-FR"/>
        </w:rPr>
        <w:t>vobis</w:t>
      </w:r>
      <w:r w:rsidR="008D511E" w:rsidRPr="00BC2E91">
        <w:rPr>
          <w:rStyle w:val="Incipit"/>
          <w:lang w:val="fr-FR"/>
        </w:rPr>
        <w:t xml:space="preserve"> s</w:t>
      </w:r>
      <w:r w:rsidR="00885488" w:rsidRPr="00BC2E91">
        <w:rPr>
          <w:rStyle w:val="Incipit"/>
          <w:lang w:val="fr-FR"/>
        </w:rPr>
        <w:t xml:space="preserve">i quid petieritis patrem in nomine meo dabit </w:t>
      </w:r>
      <w:r w:rsidR="001B7479" w:rsidRPr="00BC2E91">
        <w:rPr>
          <w:rStyle w:val="Incipit"/>
          <w:lang w:val="fr-FR"/>
        </w:rPr>
        <w:t>vobis</w:t>
      </w:r>
      <w:r w:rsidR="00885488" w:rsidRPr="00B779A9">
        <w:rPr>
          <w:color w:val="000000"/>
          <w:lang w:val="fr-FR"/>
        </w:rPr>
        <w:t>. R</w:t>
      </w:r>
      <w:r w:rsidR="00885488" w:rsidRPr="00B779A9">
        <w:rPr>
          <w:lang w:val="fr-FR"/>
        </w:rPr>
        <w:t xml:space="preserve">P </w:t>
      </w:r>
      <w:r w:rsidR="00885488" w:rsidRPr="00BC2E91">
        <w:rPr>
          <w:rStyle w:val="Incipit"/>
          <w:lang w:val="fr-FR"/>
        </w:rPr>
        <w:t>Angelus domini</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BC2E91">
        <w:rPr>
          <w:rStyle w:val="Incipit"/>
          <w:lang w:val="fr-FR"/>
        </w:rPr>
        <w:t>Angelus domini</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BC2E91">
        <w:rPr>
          <w:rStyle w:val="Incipit"/>
          <w:lang w:val="fr-FR"/>
        </w:rPr>
        <w:t xml:space="preserve">Dum transisset </w:t>
      </w:r>
      <w:r w:rsidR="00E9018E" w:rsidRPr="00BC2E91">
        <w:rPr>
          <w:rStyle w:val="Incipit"/>
          <w:lang w:val="fr-FR"/>
        </w:rPr>
        <w:t>sabbat</w:t>
      </w:r>
      <w:r w:rsidR="00885488" w:rsidRPr="00BC2E91">
        <w:rPr>
          <w:rStyle w:val="Incipit"/>
          <w:lang w:val="fr-FR"/>
        </w:rPr>
        <w:t>um</w:t>
      </w:r>
      <w:r w:rsidR="00885488" w:rsidRPr="00B779A9">
        <w:rPr>
          <w:lang w:val="fr-FR"/>
        </w:rPr>
        <w:t xml:space="preserve">. </w:t>
      </w:r>
      <w:r w:rsidR="006D6F44" w:rsidRPr="00B779A9">
        <w:rPr>
          <w:lang w:val="fr-FR"/>
        </w:rPr>
        <w:t xml:space="preserve">[TD] </w:t>
      </w:r>
      <w:r w:rsidR="006D6F44" w:rsidRPr="00BC2E91">
        <w:rPr>
          <w:rStyle w:val="Incipit"/>
          <w:lang w:val="fr-FR"/>
        </w:rPr>
        <w:t>Te deum</w:t>
      </w:r>
      <w:r w:rsidR="002B75C1" w:rsidRPr="00BC2E91">
        <w:rPr>
          <w:rStyle w:val="Incipit"/>
          <w:lang w:val="fr-FR"/>
        </w:rPr>
        <w:t xml:space="preserve"> laudamus</w:t>
      </w:r>
      <w:r w:rsidR="00885488" w:rsidRPr="00B779A9">
        <w:rPr>
          <w:lang w:val="fr-FR"/>
        </w:rPr>
        <w:t>.</w:t>
      </w:r>
    </w:p>
    <w:p w:rsidR="00885488" w:rsidRPr="00B779A9" w:rsidRDefault="0032010F" w:rsidP="00415109">
      <w:pPr>
        <w:rPr>
          <w:lang w:val="fr-FR"/>
        </w:rPr>
      </w:pPr>
      <w:r w:rsidRPr="00234396">
        <w:rPr>
          <w:rStyle w:val="Time1"/>
          <w:lang w:val="en-US"/>
        </w:rPr>
        <w:t>Ad laudes</w:t>
      </w:r>
      <w:r w:rsidR="00885488" w:rsidRPr="00234396">
        <w:rPr>
          <w:lang w:val="en-US"/>
        </w:rPr>
        <w:t xml:space="preserve"> AN </w:t>
      </w:r>
      <w:r w:rsidR="00885488" w:rsidRPr="00234396">
        <w:rPr>
          <w:rStyle w:val="Incipit"/>
          <w:lang w:val="en-US"/>
        </w:rPr>
        <w:t>Angelus autem domini</w:t>
      </w:r>
      <w:r w:rsidR="00885488" w:rsidRPr="00234396">
        <w:rPr>
          <w:lang w:val="en-US"/>
        </w:rPr>
        <w:t xml:space="preserve"> cum reliquis</w:t>
      </w:r>
      <w:r w:rsidR="00DD1415" w:rsidRPr="00234396">
        <w:rPr>
          <w:lang w:val="en-US"/>
        </w:rPr>
        <w:t>@4.</w:t>
      </w:r>
      <w:r w:rsidR="00885488" w:rsidRPr="00234396">
        <w:rPr>
          <w:lang w:val="en-US"/>
        </w:rPr>
        <w:t xml:space="preserve"> HY </w:t>
      </w:r>
      <w:r w:rsidR="00885488" w:rsidRPr="00234396">
        <w:rPr>
          <w:rStyle w:val="Incipit"/>
          <w:lang w:val="en-US"/>
        </w:rPr>
        <w:t>Chorus no(265v)</w:t>
      </w:r>
      <w:r w:rsidR="00691548" w:rsidRPr="00234396">
        <w:rPr>
          <w:rStyle w:val="Incipit"/>
          <w:lang w:val="en-US"/>
        </w:rPr>
        <w:t>va</w:t>
      </w:r>
      <w:r w:rsidR="00885488" w:rsidRPr="00234396">
        <w:rPr>
          <w:rStyle w:val="Incipit"/>
          <w:lang w:val="en-US"/>
        </w:rPr>
        <w:t>e Hierusalem</w:t>
      </w:r>
      <w:r w:rsidR="00885488" w:rsidRPr="00234396">
        <w:rPr>
          <w:lang w:val="en-US"/>
        </w:rPr>
        <w:t xml:space="preserve">. </w:t>
      </w:r>
      <w:r w:rsidR="00885488" w:rsidRPr="00B779A9">
        <w:rPr>
          <w:lang w:val="fr-FR"/>
        </w:rPr>
        <w:t xml:space="preserve">VS </w:t>
      </w:r>
      <w:r w:rsidR="00885488" w:rsidRPr="00BC2E91">
        <w:rPr>
          <w:rStyle w:val="Incipit"/>
          <w:lang w:val="fr-FR"/>
        </w:rPr>
        <w:t>Surrexit Christus de sepulchro alleluia</w:t>
      </w:r>
      <w:r w:rsidR="00885488" w:rsidRPr="00B779A9">
        <w:rPr>
          <w:lang w:val="fr-FR"/>
        </w:rPr>
        <w:t xml:space="preserve">. AB </w:t>
      </w:r>
      <w:r w:rsidR="00885488" w:rsidRPr="00BC2E91">
        <w:rPr>
          <w:rStyle w:val="Incipit"/>
          <w:lang w:val="fr-FR"/>
        </w:rPr>
        <w:t xml:space="preserve">Et </w:t>
      </w:r>
      <w:r w:rsidR="00D80D0C" w:rsidRPr="00BC2E91">
        <w:rPr>
          <w:rStyle w:val="Incipit"/>
          <w:lang w:val="fr-FR"/>
        </w:rPr>
        <w:t>valde</w:t>
      </w:r>
      <w:r w:rsidR="00885488" w:rsidRPr="00BC2E91">
        <w:rPr>
          <w:rStyle w:val="Incipit"/>
          <w:lang w:val="fr-FR"/>
        </w:rPr>
        <w:t xml:space="preserve"> mane</w:t>
      </w:r>
      <w:r w:rsidR="00DD1415">
        <w:rPr>
          <w:lang w:val="fr-FR"/>
        </w:rPr>
        <w:t>@</w:t>
      </w:r>
      <w:r w:rsidR="00DD1415" w:rsidRPr="00B779A9">
        <w:rPr>
          <w:lang w:val="fr-FR"/>
        </w:rPr>
        <w:t>4.</w:t>
      </w:r>
      <w:r w:rsidR="00885488" w:rsidRPr="00B779A9">
        <w:rPr>
          <w:lang w:val="fr-FR"/>
        </w:rPr>
        <w:t xml:space="preserve"> </w:t>
      </w:r>
      <w:r w:rsidR="000A1E4C">
        <w:rPr>
          <w:lang w:val="fr-FR"/>
        </w:rPr>
        <w:t>Suffragium d</w:t>
      </w:r>
      <w:r w:rsidR="00885488" w:rsidRPr="00B779A9">
        <w:rPr>
          <w:lang w:val="fr-FR"/>
        </w:rPr>
        <w:t xml:space="preserve">e dominica </w:t>
      </w:r>
      <w:r w:rsidR="000A1E4C">
        <w:rPr>
          <w:lang w:val="fr-FR"/>
        </w:rPr>
        <w:t>[</w:t>
      </w:r>
      <w:r w:rsidR="00885488" w:rsidRPr="00B779A9">
        <w:rPr>
          <w:lang w:val="fr-FR"/>
        </w:rPr>
        <w:t>AC</w:t>
      </w:r>
      <w:r w:rsidR="000A1E4C">
        <w:rPr>
          <w:lang w:val="fr-FR"/>
        </w:rPr>
        <w:t>]</w:t>
      </w:r>
      <w:r w:rsidR="00885488" w:rsidRPr="00B779A9">
        <w:rPr>
          <w:lang w:val="fr-FR"/>
        </w:rPr>
        <w:t xml:space="preserve"> </w:t>
      </w:r>
      <w:r w:rsidR="00885488" w:rsidRPr="00BC2E91">
        <w:rPr>
          <w:rStyle w:val="Incipit"/>
          <w:lang w:val="fr-FR"/>
        </w:rPr>
        <w:t>Usque modo non petistis</w:t>
      </w:r>
      <w:r w:rsidR="00DD1415">
        <w:rPr>
          <w:lang w:val="fr-FR"/>
        </w:rPr>
        <w:t>@</w:t>
      </w:r>
      <w:r w:rsidR="00DD1415" w:rsidRPr="00B779A9">
        <w:rPr>
          <w:lang w:val="fr-FR"/>
        </w:rPr>
        <w:t>26.</w:t>
      </w:r>
      <w:r w:rsidR="00885488" w:rsidRPr="00B779A9">
        <w:rPr>
          <w:lang w:val="fr-FR"/>
        </w:rPr>
        <w:t xml:space="preserve"> De beata virgine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BC2E91">
        <w:rPr>
          <w:rStyle w:val="Incipit"/>
          <w:lang w:val="fr-FR"/>
        </w:rPr>
        <w:t>Alleluia sancta</w:t>
      </w:r>
      <w:r w:rsidR="00885488" w:rsidRPr="00B779A9">
        <w:rPr>
          <w:lang w:val="fr-FR"/>
        </w:rPr>
        <w:t xml:space="preserve">. De omnibus sanctis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BC2E91">
        <w:rPr>
          <w:rStyle w:val="Incipit"/>
          <w:lang w:val="fr-FR"/>
        </w:rPr>
        <w:t xml:space="preserve">Vox </w:t>
      </w:r>
      <w:r w:rsidR="00FA3B56" w:rsidRPr="00BC2E91">
        <w:rPr>
          <w:rStyle w:val="Incipit"/>
          <w:lang w:val="fr-FR"/>
        </w:rPr>
        <w:t>laetit</w:t>
      </w:r>
      <w:r w:rsidR="00885488" w:rsidRPr="00BC2E91">
        <w:rPr>
          <w:rStyle w:val="Incipit"/>
          <w:lang w:val="fr-FR"/>
        </w:rPr>
        <w:t>iae</w:t>
      </w:r>
      <w:r w:rsidR="00DD1415">
        <w:rPr>
          <w:lang w:val="fr-FR"/>
        </w:rPr>
        <w:t>@</w:t>
      </w:r>
      <w:r w:rsidR="00DD1415" w:rsidRPr="00B779A9">
        <w:rPr>
          <w:lang w:val="fr-FR"/>
        </w:rPr>
        <w:t>92.</w:t>
      </w:r>
      <w:r w:rsidR="00885488" w:rsidRPr="00B779A9">
        <w:rPr>
          <w:lang w:val="fr-FR"/>
        </w:rPr>
        <w:t xml:space="preserve"> </w:t>
      </w:r>
      <w:r w:rsidR="003525EF" w:rsidRPr="00B779A9">
        <w:rPr>
          <w:lang w:val="fr-FR"/>
        </w:rPr>
        <w:t xml:space="preserve">[BD] </w:t>
      </w:r>
      <w:r w:rsidR="005F6F99" w:rsidRPr="00BC2E91">
        <w:rPr>
          <w:rStyle w:val="Incipit"/>
          <w:lang w:val="fr-FR"/>
        </w:rPr>
        <w:t>Benedicamus</w:t>
      </w:r>
      <w:r w:rsidR="00984186" w:rsidRPr="005B472A">
        <w:rPr>
          <w:lang w:val="fr-FR"/>
        </w:rPr>
        <w:t xml:space="preserve"> cum </w:t>
      </w:r>
      <w:r w:rsidRPr="0032010F">
        <w:rPr>
          <w:lang w:val="fr-FR"/>
        </w:rPr>
        <w:t>%D::</w:t>
      </w:r>
      <w:r w:rsidR="000A1E4C">
        <w:rPr>
          <w:lang w:val="fr-FR"/>
        </w:rPr>
        <w:t>tribus</w:t>
      </w:r>
      <w:r w:rsidRPr="0032010F">
        <w:rPr>
          <w:lang w:val="fr-FR"/>
        </w:rPr>
        <w:t>%</w:t>
      </w:r>
      <w:r w:rsidR="000A1E4C">
        <w:rPr>
          <w:lang w:val="fr-FR"/>
        </w:rPr>
        <w:t xml:space="preserve"> </w:t>
      </w:r>
      <w:r w:rsidR="00885488" w:rsidRPr="00B779A9">
        <w:rPr>
          <w:lang w:val="fr-FR"/>
        </w:rPr>
        <w:t>quinque alleluia.</w:t>
      </w:r>
    </w:p>
    <w:p w:rsidR="00885488" w:rsidRPr="00B779A9" w:rsidRDefault="0032010F" w:rsidP="00415109">
      <w:pPr>
        <w:rPr>
          <w:lang w:val="fr-FR"/>
        </w:rPr>
      </w:pPr>
      <w:r w:rsidRPr="00BC2E91">
        <w:rPr>
          <w:rStyle w:val="Time1"/>
          <w:lang w:val="fr-FR"/>
        </w:rPr>
        <w:t>Maturum officium</w:t>
      </w:r>
      <w:r w:rsidR="00885488" w:rsidRPr="00B779A9">
        <w:rPr>
          <w:lang w:val="fr-FR"/>
        </w:rPr>
        <w:t xml:space="preserve"> ut in festi</w:t>
      </w:r>
      <w:r w:rsidR="00D66EA2" w:rsidRPr="00B779A9">
        <w:rPr>
          <w:lang w:val="fr-FR"/>
        </w:rPr>
        <w:t>vita</w:t>
      </w:r>
      <w:r w:rsidR="00885488" w:rsidRPr="00B779A9">
        <w:rPr>
          <w:lang w:val="fr-FR"/>
        </w:rPr>
        <w:t>tibus</w:t>
      </w:r>
      <w:r w:rsidR="000A1E4C">
        <w:rPr>
          <w:lang w:val="fr-FR"/>
        </w:rPr>
        <w:t>,</w:t>
      </w:r>
      <w:r w:rsidR="00885488" w:rsidRPr="00B779A9">
        <w:rPr>
          <w:lang w:val="fr-FR"/>
        </w:rPr>
        <w:t xml:space="preserve"> quando sunt bini</w:t>
      </w:r>
      <w:r w:rsidR="000A1E4C">
        <w:rPr>
          <w:lang w:val="fr-FR"/>
        </w:rPr>
        <w:t>,</w:t>
      </w:r>
      <w:r w:rsidR="00885488" w:rsidRPr="00B779A9">
        <w:rPr>
          <w:lang w:val="fr-FR"/>
        </w:rPr>
        <w:t xml:space="preserve"> per totum agetur.</w:t>
      </w:r>
    </w:p>
    <w:p w:rsidR="00885488" w:rsidRPr="00B779A9" w:rsidRDefault="0032010F" w:rsidP="00415109">
      <w:pPr>
        <w:rPr>
          <w:lang w:val="pt-PT"/>
        </w:rPr>
      </w:pPr>
      <w:r w:rsidRPr="00BC2E91">
        <w:rPr>
          <w:rStyle w:val="Time1"/>
          <w:lang w:val="pt-PT"/>
        </w:rPr>
        <w:t>Ad horas</w:t>
      </w:r>
      <w:r w:rsidR="00885488" w:rsidRPr="00B779A9">
        <w:rPr>
          <w:lang w:val="pt-PT"/>
        </w:rPr>
        <w:t xml:space="preserve"> AN </w:t>
      </w:r>
      <w:r w:rsidR="00885488" w:rsidRPr="00794880">
        <w:rPr>
          <w:rStyle w:val="Incipit"/>
          <w:lang w:val="pt-PT"/>
        </w:rPr>
        <w:t>Surgens</w:t>
      </w:r>
      <w:r w:rsidR="005A362F" w:rsidRPr="00BE7D55">
        <w:rPr>
          <w:i/>
          <w:lang w:val="pt-PT"/>
        </w:rPr>
        <w:t xml:space="preserve"> </w:t>
      </w:r>
      <w:r w:rsidR="00885488" w:rsidRPr="00794880">
        <w:rPr>
          <w:rStyle w:val="Incipit"/>
          <w:lang w:val="pt-PT"/>
        </w:rPr>
        <w:t>Iesus</w:t>
      </w:r>
      <w:r w:rsidR="005A362F" w:rsidRPr="00BE7D55">
        <w:rPr>
          <w:i/>
          <w:lang w:val="pt-PT"/>
        </w:rPr>
        <w:t xml:space="preserve"> </w:t>
      </w:r>
      <w:r w:rsidR="00885488" w:rsidRPr="00B779A9">
        <w:rPr>
          <w:lang w:val="pt-PT"/>
        </w:rPr>
        <w:t xml:space="preserve">cum reliquis. RB </w:t>
      </w:r>
      <w:r w:rsidR="00885488" w:rsidRPr="00794880">
        <w:rPr>
          <w:rStyle w:val="Incipit"/>
          <w:lang w:val="pt-PT"/>
        </w:rPr>
        <w:t>Quem</w:t>
      </w:r>
      <w:r w:rsidR="005A362F" w:rsidRPr="00BE7D55">
        <w:rPr>
          <w:i/>
          <w:lang w:val="pt-PT"/>
        </w:rPr>
        <w:t xml:space="preserve"> </w:t>
      </w:r>
      <w:r w:rsidR="00885488" w:rsidRPr="00794880">
        <w:rPr>
          <w:rStyle w:val="Incipit"/>
          <w:lang w:val="pt-PT"/>
        </w:rPr>
        <w:t>quaeris</w:t>
      </w:r>
      <w:r w:rsidR="005A362F" w:rsidRPr="00BE7D55">
        <w:rPr>
          <w:i/>
          <w:lang w:val="pt-PT"/>
        </w:rPr>
        <w:t xml:space="preserve"> </w:t>
      </w:r>
      <w:r w:rsidR="00885488" w:rsidRPr="00794880">
        <w:rPr>
          <w:rStyle w:val="Incipit"/>
          <w:lang w:val="pt-PT"/>
        </w:rPr>
        <w:t>mulier</w:t>
      </w:r>
      <w:r w:rsidR="005A362F" w:rsidRPr="00BE7D55">
        <w:rPr>
          <w:i/>
          <w:lang w:val="pt-PT"/>
        </w:rPr>
        <w:t xml:space="preserve"> </w:t>
      </w:r>
      <w:r w:rsidR="00885488" w:rsidRPr="00794880">
        <w:rPr>
          <w:rStyle w:val="Incipit"/>
          <w:lang w:val="pt-PT"/>
        </w:rPr>
        <w:t>alleluia</w:t>
      </w:r>
      <w:r w:rsidR="00885488" w:rsidRPr="00B779A9">
        <w:rPr>
          <w:lang w:val="pt-PT"/>
        </w:rPr>
        <w:t xml:space="preserve"> cum reliquis.</w:t>
      </w:r>
    </w:p>
    <w:p w:rsidR="00885488" w:rsidRPr="00B779A9" w:rsidRDefault="0032010F" w:rsidP="00415109">
      <w:pPr>
        <w:rPr>
          <w:lang w:val="pt-PT"/>
        </w:rPr>
      </w:pPr>
      <w:r w:rsidRPr="00234396">
        <w:rPr>
          <w:rStyle w:val="Time1"/>
          <w:lang w:val="pt-PT"/>
        </w:rPr>
        <w:lastRenderedPageBreak/>
        <w:t>Ad officium</w:t>
      </w:r>
      <w:r w:rsidR="00885488" w:rsidRPr="00234396">
        <w:rPr>
          <w:lang w:val="pt-PT"/>
        </w:rPr>
        <w:t xml:space="preserve"> IN </w:t>
      </w:r>
      <w:r w:rsidR="00885488" w:rsidRPr="00234396">
        <w:rPr>
          <w:rStyle w:val="Incipit"/>
          <w:lang w:val="pt-PT"/>
        </w:rPr>
        <w:t>Resurrexi et adhuc sum tecum</w:t>
      </w:r>
      <w:r w:rsidR="00DD1415" w:rsidRPr="00234396">
        <w:rPr>
          <w:lang w:val="pt-PT"/>
        </w:rPr>
        <w:t>@136.</w:t>
      </w:r>
      <w:r w:rsidR="00885488" w:rsidRPr="00234396">
        <w:rPr>
          <w:lang w:val="pt-PT"/>
        </w:rPr>
        <w:t xml:space="preserve"> </w:t>
      </w:r>
      <w:r w:rsidR="006D6F44" w:rsidRPr="00234396">
        <w:rPr>
          <w:lang w:val="pt-PT"/>
        </w:rPr>
        <w:t xml:space="preserve">[KY] </w:t>
      </w:r>
      <w:r w:rsidR="006D6F44" w:rsidRPr="00234396">
        <w:rPr>
          <w:rStyle w:val="Incipit"/>
          <w:lang w:val="pt-PT"/>
        </w:rPr>
        <w:t>Kyrie</w:t>
      </w:r>
      <w:r w:rsidR="006D6F44" w:rsidRPr="00234396">
        <w:rPr>
          <w:lang w:val="pt-PT"/>
        </w:rPr>
        <w:t xml:space="preserve"> et [SA] </w:t>
      </w:r>
      <w:r w:rsidR="006D6F44" w:rsidRPr="00234396">
        <w:rPr>
          <w:rStyle w:val="Incipit"/>
          <w:lang w:val="pt-PT"/>
        </w:rPr>
        <w:t>Sanctus</w:t>
      </w:r>
      <w:r w:rsidR="006D6F44" w:rsidRPr="00234396">
        <w:rPr>
          <w:lang w:val="pt-PT"/>
        </w:rPr>
        <w:t xml:space="preserve"> </w:t>
      </w:r>
      <w:r w:rsidR="00885488" w:rsidRPr="00234396">
        <w:rPr>
          <w:lang w:val="pt-PT"/>
        </w:rPr>
        <w:t xml:space="preserve">paschale. </w:t>
      </w:r>
      <w:r w:rsidR="00885488" w:rsidRPr="00B779A9">
        <w:rPr>
          <w:lang w:val="pt-PT"/>
        </w:rPr>
        <w:t>Primum AL</w:t>
      </w:r>
      <w:r w:rsidR="006D6F44" w:rsidRPr="00B779A9">
        <w:rPr>
          <w:lang w:val="pt-PT"/>
        </w:rPr>
        <w:t>V</w:t>
      </w:r>
      <w:r w:rsidR="00885488" w:rsidRPr="00B779A9">
        <w:rPr>
          <w:lang w:val="pt-PT"/>
        </w:rPr>
        <w:t xml:space="preserve"> </w:t>
      </w:r>
      <w:r w:rsidR="00885488" w:rsidRPr="00BC2E91">
        <w:rPr>
          <w:rStyle w:val="Incipit"/>
          <w:lang w:val="pt-PT"/>
        </w:rPr>
        <w:t>Pascha nostrum</w:t>
      </w:r>
      <w:r w:rsidR="00DD1415">
        <w:rPr>
          <w:lang w:val="pt-PT"/>
        </w:rPr>
        <w:t>@</w:t>
      </w:r>
      <w:r w:rsidR="00DD1415" w:rsidRPr="00B779A9">
        <w:rPr>
          <w:lang w:val="pt-PT"/>
        </w:rPr>
        <w:t>137.</w:t>
      </w:r>
      <w:r w:rsidR="00885488" w:rsidRPr="00B779A9">
        <w:rPr>
          <w:lang w:val="pt-PT"/>
        </w:rPr>
        <w:t xml:space="preserve"> Secundum AL</w:t>
      </w:r>
      <w:r w:rsidR="006D6F44" w:rsidRPr="00B779A9">
        <w:rPr>
          <w:lang w:val="pt-PT"/>
        </w:rPr>
        <w:t>V</w:t>
      </w:r>
      <w:r w:rsidR="00885488" w:rsidRPr="00B779A9">
        <w:rPr>
          <w:lang w:val="pt-PT"/>
        </w:rPr>
        <w:t xml:space="preserve"> </w:t>
      </w:r>
      <w:r w:rsidR="00885488" w:rsidRPr="00BC2E91">
        <w:rPr>
          <w:rStyle w:val="Incipit"/>
          <w:lang w:val="pt-PT"/>
        </w:rPr>
        <w:t>Surrexit pastor bonus</w:t>
      </w:r>
      <w:r w:rsidR="00DD1415">
        <w:rPr>
          <w:lang w:val="pt-PT"/>
        </w:rPr>
        <w:t>@</w:t>
      </w:r>
      <w:r w:rsidR="00DD1415" w:rsidRPr="00B779A9">
        <w:rPr>
          <w:lang w:val="pt-PT"/>
        </w:rPr>
        <w:t>148.</w:t>
      </w:r>
      <w:r w:rsidR="00885488" w:rsidRPr="00B779A9">
        <w:rPr>
          <w:lang w:val="pt-PT"/>
        </w:rPr>
        <w:t xml:space="preserve"> SE </w:t>
      </w:r>
      <w:r w:rsidR="00885488" w:rsidRPr="00BC2E91">
        <w:rPr>
          <w:rStyle w:val="Incipit"/>
          <w:lang w:val="pt-PT"/>
        </w:rPr>
        <w:t xml:space="preserve">Laudes </w:t>
      </w:r>
      <w:r w:rsidR="001B7479" w:rsidRPr="00BC2E91">
        <w:rPr>
          <w:rStyle w:val="Incipit"/>
          <w:lang w:val="pt-PT"/>
        </w:rPr>
        <w:t>salvator</w:t>
      </w:r>
      <w:r w:rsidR="00885488" w:rsidRPr="00BC2E91">
        <w:rPr>
          <w:rStyle w:val="Incipit"/>
          <w:lang w:val="pt-PT"/>
        </w:rPr>
        <w:t>i</w:t>
      </w:r>
      <w:r w:rsidR="00DD1415">
        <w:rPr>
          <w:lang w:val="pt-PT"/>
        </w:rPr>
        <w:t>@</w:t>
      </w:r>
      <w:r w:rsidR="00DD1415" w:rsidRPr="00B779A9">
        <w:rPr>
          <w:lang w:val="pt-PT"/>
        </w:rPr>
        <w:t>279.</w:t>
      </w:r>
      <w:r w:rsidR="00885488" w:rsidRPr="00B779A9">
        <w:rPr>
          <w:lang w:val="pt-PT"/>
        </w:rPr>
        <w:t xml:space="preserve"> OF </w:t>
      </w:r>
      <w:r w:rsidR="00885488" w:rsidRPr="00BC2E91">
        <w:rPr>
          <w:rStyle w:val="Incipit"/>
          <w:lang w:val="pt-PT"/>
        </w:rPr>
        <w:t>Terra tremuit</w:t>
      </w:r>
      <w:r w:rsidR="00DD1415">
        <w:rPr>
          <w:lang w:val="pt-PT"/>
        </w:rPr>
        <w:t>@</w:t>
      </w:r>
      <w:r w:rsidR="00DD1415" w:rsidRPr="00B779A9">
        <w:rPr>
          <w:lang w:val="pt-PT"/>
        </w:rPr>
        <w:t>137.</w:t>
      </w:r>
      <w:r w:rsidR="00885488" w:rsidRPr="00B779A9">
        <w:rPr>
          <w:lang w:val="pt-PT"/>
        </w:rPr>
        <w:t xml:space="preserve"> CO </w:t>
      </w:r>
      <w:r w:rsidR="00885488" w:rsidRPr="00BC2E91">
        <w:rPr>
          <w:rStyle w:val="Incipit"/>
          <w:lang w:val="pt-PT"/>
        </w:rPr>
        <w:t>Pascha nostrum</w:t>
      </w:r>
      <w:r w:rsidR="00DD1415">
        <w:rPr>
          <w:lang w:val="pt-PT"/>
        </w:rPr>
        <w:t>@</w:t>
      </w:r>
      <w:r w:rsidR="00DD1415" w:rsidRPr="00B779A9">
        <w:rPr>
          <w:lang w:val="pt-PT"/>
        </w:rPr>
        <w:t>137.</w:t>
      </w:r>
    </w:p>
    <w:p w:rsidR="00885488" w:rsidRPr="00B779A9" w:rsidRDefault="0032010F" w:rsidP="00415109">
      <w:pPr>
        <w:rPr>
          <w:lang w:val="pt-PT"/>
        </w:rPr>
      </w:pPr>
      <w:r w:rsidRPr="00BC2E91">
        <w:rPr>
          <w:rStyle w:val="Time1"/>
          <w:lang w:val="pt-PT"/>
        </w:rPr>
        <w:t>Ad processionem</w:t>
      </w:r>
      <w:r w:rsidR="00885488" w:rsidRPr="00B779A9">
        <w:rPr>
          <w:lang w:val="pt-PT"/>
        </w:rPr>
        <w:t xml:space="preserve"> ut aliis praecedentibus dominicis.</w:t>
      </w:r>
    </w:p>
    <w:p w:rsidR="00885488" w:rsidRPr="00B779A9" w:rsidRDefault="0032010F" w:rsidP="00415109">
      <w:pPr>
        <w:rPr>
          <w:lang w:val="fr-FR"/>
        </w:rPr>
      </w:pPr>
      <w:r w:rsidRPr="00BC2E91">
        <w:rPr>
          <w:rStyle w:val="Time1"/>
          <w:lang w:val="pt-PT"/>
        </w:rPr>
        <w:t>Ad secundas vesperas</w:t>
      </w:r>
      <w:r w:rsidR="00885488" w:rsidRPr="00B779A9">
        <w:rPr>
          <w:lang w:val="pt-PT"/>
        </w:rPr>
        <w:t xml:space="preserve"> AN </w:t>
      </w:r>
      <w:r w:rsidR="00885488" w:rsidRPr="00794880">
        <w:rPr>
          <w:rStyle w:val="Incipit"/>
          <w:lang w:val="pt-PT"/>
        </w:rPr>
        <w:t>Alleluia</w:t>
      </w:r>
      <w:r w:rsidR="005A362F" w:rsidRPr="00BE7D55">
        <w:rPr>
          <w:i/>
          <w:lang w:val="pt-PT"/>
        </w:rPr>
        <w:t xml:space="preserve"> </w:t>
      </w:r>
      <w:r w:rsidR="00885488" w:rsidRPr="00794880">
        <w:rPr>
          <w:rStyle w:val="Incipit"/>
          <w:lang w:val="pt-PT"/>
        </w:rPr>
        <w:t>alleluia</w:t>
      </w:r>
      <w:r w:rsidR="00DD1415">
        <w:rPr>
          <w:lang w:val="pt-PT"/>
        </w:rPr>
        <w:t>@</w:t>
      </w:r>
      <w:r w:rsidR="00DD1415" w:rsidRPr="00B779A9">
        <w:rPr>
          <w:lang w:val="pt-PT"/>
        </w:rPr>
        <w:t>4.</w:t>
      </w:r>
      <w:r w:rsidR="00885488" w:rsidRPr="00B779A9">
        <w:rPr>
          <w:lang w:val="pt-PT"/>
        </w:rPr>
        <w:t xml:space="preserve"> PS </w:t>
      </w:r>
      <w:r w:rsidR="00885488" w:rsidRPr="00794880">
        <w:rPr>
          <w:rStyle w:val="Incipit"/>
          <w:lang w:val="pt-PT"/>
        </w:rPr>
        <w:t>Dixit</w:t>
      </w:r>
      <w:r w:rsidR="005A362F" w:rsidRPr="00BE7D55">
        <w:rPr>
          <w:i/>
          <w:lang w:val="pt-PT"/>
        </w:rPr>
        <w:t xml:space="preserve"> </w:t>
      </w:r>
      <w:r w:rsidR="00885488" w:rsidRPr="00794880">
        <w:rPr>
          <w:rStyle w:val="Incipit"/>
          <w:lang w:val="pt-PT"/>
        </w:rPr>
        <w:t>dominus</w:t>
      </w:r>
      <w:r w:rsidR="006D6F44" w:rsidRPr="00B779A9">
        <w:rPr>
          <w:lang w:val="pt-PT"/>
        </w:rPr>
        <w:t xml:space="preserve"> cum reliquis quatt</w:t>
      </w:r>
      <w:r w:rsidR="00885488" w:rsidRPr="00B779A9">
        <w:rPr>
          <w:lang w:val="pt-PT"/>
        </w:rPr>
        <w:t>u</w:t>
      </w:r>
      <w:r w:rsidR="006D6F44" w:rsidRPr="00B779A9">
        <w:rPr>
          <w:lang w:val="pt-PT"/>
        </w:rPr>
        <w:t>o</w:t>
      </w:r>
      <w:r w:rsidR="00885488" w:rsidRPr="00B779A9">
        <w:rPr>
          <w:lang w:val="pt-PT"/>
        </w:rPr>
        <w:t xml:space="preserve">r. HY </w:t>
      </w:r>
      <w:r w:rsidR="00885488" w:rsidRPr="00794880">
        <w:rPr>
          <w:rStyle w:val="Incipit"/>
          <w:lang w:val="pt-PT"/>
        </w:rPr>
        <w:t>Vita</w:t>
      </w:r>
      <w:r w:rsidR="005A362F" w:rsidRPr="00BE7D55">
        <w:rPr>
          <w:i/>
          <w:lang w:val="pt-PT"/>
        </w:rPr>
        <w:t xml:space="preserve"> </w:t>
      </w:r>
      <w:r w:rsidR="00885488" w:rsidRPr="00794880">
        <w:rPr>
          <w:rStyle w:val="Incipit"/>
          <w:lang w:val="pt-PT"/>
        </w:rPr>
        <w:t>sanctorum</w:t>
      </w:r>
      <w:r w:rsidR="00885488" w:rsidRPr="00B779A9">
        <w:rPr>
          <w:lang w:val="pt-PT"/>
        </w:rPr>
        <w:t xml:space="preserve">. VS </w:t>
      </w:r>
      <w:r w:rsidR="00885488" w:rsidRPr="00794880">
        <w:rPr>
          <w:rStyle w:val="Incipit"/>
          <w:lang w:val="pt-PT"/>
        </w:rPr>
        <w:t>Gavisi</w:t>
      </w:r>
      <w:r w:rsidR="005A362F" w:rsidRPr="00BE7D55">
        <w:rPr>
          <w:i/>
          <w:lang w:val="pt-PT"/>
        </w:rPr>
        <w:t xml:space="preserve"> </w:t>
      </w:r>
      <w:r w:rsidR="00885488" w:rsidRPr="00794880">
        <w:rPr>
          <w:rStyle w:val="Incipit"/>
          <w:lang w:val="pt-PT"/>
        </w:rPr>
        <w:t>sunt</w:t>
      </w:r>
      <w:r w:rsidR="00885488" w:rsidRPr="00B779A9">
        <w:rPr>
          <w:lang w:val="pt-PT"/>
        </w:rPr>
        <w:t xml:space="preserve">. AM </w:t>
      </w:r>
      <w:r w:rsidR="00885488" w:rsidRPr="00794880">
        <w:rPr>
          <w:rStyle w:val="Incipit"/>
          <w:lang w:val="pt-PT"/>
        </w:rPr>
        <w:t>Crucem</w:t>
      </w:r>
      <w:r w:rsidR="005A362F" w:rsidRPr="00BE7D55">
        <w:rPr>
          <w:i/>
          <w:lang w:val="pt-PT"/>
        </w:rPr>
        <w:t xml:space="preserve"> </w:t>
      </w:r>
      <w:r w:rsidR="00885488" w:rsidRPr="00794880">
        <w:rPr>
          <w:rStyle w:val="Incipit"/>
          <w:lang w:val="pt-PT"/>
        </w:rPr>
        <w:t>Christus</w:t>
      </w:r>
      <w:r w:rsidR="005A362F" w:rsidRPr="00BE7D55">
        <w:rPr>
          <w:i/>
          <w:lang w:val="pt-PT"/>
        </w:rPr>
        <w:t xml:space="preserve"> </w:t>
      </w:r>
      <w:r w:rsidR="00885488" w:rsidRPr="00794880">
        <w:rPr>
          <w:rStyle w:val="Incipit"/>
          <w:lang w:val="pt-PT"/>
        </w:rPr>
        <w:t>subiit</w:t>
      </w:r>
      <w:r w:rsidR="00885488" w:rsidRPr="00B779A9">
        <w:rPr>
          <w:lang w:val="pt-PT"/>
        </w:rPr>
        <w:t xml:space="preserve"> ex </w:t>
      </w:r>
      <w:r w:rsidR="00885488" w:rsidRPr="00BC2E91">
        <w:rPr>
          <w:rStyle w:val="Funktion"/>
          <w:lang w:val="pt-PT"/>
        </w:rPr>
        <w:t xml:space="preserve">minori </w:t>
      </w:r>
      <w:r w:rsidR="000A1E4C" w:rsidRPr="00BC2E91">
        <w:rPr>
          <w:rStyle w:val="Funktion"/>
          <w:lang w:val="pt-PT"/>
        </w:rPr>
        <w:t>[antiphonario]</w:t>
      </w:r>
      <w:r w:rsidR="000A1E4C">
        <w:rPr>
          <w:lang w:val="pt-PT"/>
        </w:rPr>
        <w:t xml:space="preserve"> </w:t>
      </w:r>
      <w:r w:rsidR="00885488" w:rsidRPr="00B779A9">
        <w:rPr>
          <w:lang w:val="pt-PT"/>
        </w:rPr>
        <w:t xml:space="preserve">1 ex </w:t>
      </w:r>
      <w:r w:rsidR="00885488" w:rsidRPr="00BC2E91">
        <w:rPr>
          <w:rStyle w:val="Funktion"/>
          <w:lang w:val="pt-PT"/>
        </w:rPr>
        <w:t>summo antiphonario</w:t>
      </w:r>
      <w:r w:rsidR="00DD1415">
        <w:rPr>
          <w:lang w:val="pt-PT"/>
        </w:rPr>
        <w:t>@</w:t>
      </w:r>
      <w:r w:rsidR="00DD1415" w:rsidRPr="00B779A9">
        <w:rPr>
          <w:lang w:val="pt-PT"/>
        </w:rPr>
        <w:t>127.</w:t>
      </w:r>
      <w:r w:rsidR="00885488" w:rsidRPr="00B779A9">
        <w:rPr>
          <w:lang w:val="pt-PT"/>
        </w:rPr>
        <w:t xml:space="preserve"> </w:t>
      </w:r>
      <w:r w:rsidR="000A1E4C" w:rsidRPr="00234396">
        <w:rPr>
          <w:lang w:val="fr-FR"/>
        </w:rPr>
        <w:t>Suffragium d</w:t>
      </w:r>
      <w:r w:rsidR="00885488" w:rsidRPr="00234396">
        <w:rPr>
          <w:lang w:val="fr-FR"/>
        </w:rPr>
        <w:t xml:space="preserve">e dominica </w:t>
      </w:r>
      <w:r w:rsidR="00C51FE4" w:rsidRPr="00234396">
        <w:rPr>
          <w:lang w:val="fr-FR"/>
        </w:rPr>
        <w:t>[</w:t>
      </w:r>
      <w:r w:rsidR="00885488" w:rsidRPr="00234396">
        <w:rPr>
          <w:lang w:val="fr-FR"/>
        </w:rPr>
        <w:t>AC</w:t>
      </w:r>
      <w:r w:rsidR="00C51FE4" w:rsidRPr="00234396">
        <w:rPr>
          <w:lang w:val="fr-FR"/>
        </w:rPr>
        <w:t>]</w:t>
      </w:r>
      <w:r w:rsidR="00885488" w:rsidRPr="00234396">
        <w:rPr>
          <w:lang w:val="fr-FR"/>
        </w:rPr>
        <w:t xml:space="preserve"> </w:t>
      </w:r>
      <w:r w:rsidR="00885488" w:rsidRPr="00234396">
        <w:rPr>
          <w:rStyle w:val="Incipit"/>
          <w:lang w:val="fr-FR"/>
        </w:rPr>
        <w:t>Petite</w:t>
      </w:r>
      <w:r w:rsidR="005A362F" w:rsidRPr="00234396">
        <w:rPr>
          <w:i/>
          <w:lang w:val="fr-FR"/>
        </w:rPr>
        <w:t xml:space="preserve"> </w:t>
      </w:r>
      <w:r w:rsidR="00885488" w:rsidRPr="00234396">
        <w:rPr>
          <w:rStyle w:val="Incipit"/>
          <w:lang w:val="fr-FR"/>
        </w:rPr>
        <w:t>et</w:t>
      </w:r>
      <w:r w:rsidR="005A362F" w:rsidRPr="00234396">
        <w:rPr>
          <w:i/>
          <w:lang w:val="fr-FR"/>
        </w:rPr>
        <w:t xml:space="preserve"> </w:t>
      </w:r>
      <w:r w:rsidR="00885488" w:rsidRPr="00234396">
        <w:rPr>
          <w:rStyle w:val="Incipit"/>
          <w:lang w:val="fr-FR"/>
        </w:rPr>
        <w:t>accipie(266r)tis</w:t>
      </w:r>
      <w:r w:rsidR="0088397B" w:rsidRPr="0088397B">
        <w:rPr>
          <w:lang w:val="fr-FR"/>
        </w:rPr>
        <w:t>@</w:t>
      </w:r>
      <w:r w:rsidR="00DD1415" w:rsidRPr="00234396">
        <w:rPr>
          <w:color w:val="000000"/>
          <w:lang w:val="fr-FR"/>
        </w:rPr>
        <w:t>73.</w:t>
      </w:r>
      <w:r w:rsidR="00885488" w:rsidRPr="00234396">
        <w:rPr>
          <w:color w:val="000000"/>
          <w:lang w:val="fr-FR"/>
        </w:rPr>
        <w:t xml:space="preserve"> </w:t>
      </w:r>
      <w:r w:rsidR="00885488" w:rsidRPr="00B779A9">
        <w:rPr>
          <w:color w:val="000000"/>
          <w:lang w:val="fr-FR"/>
        </w:rPr>
        <w:t>Deinde de sanctis si fuerit opus. D</w:t>
      </w:r>
      <w:r w:rsidR="00885488" w:rsidRPr="00B779A9">
        <w:rPr>
          <w:lang w:val="fr-FR"/>
        </w:rPr>
        <w:t xml:space="preserve">e beata virgine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794880">
        <w:rPr>
          <w:rStyle w:val="Incipit"/>
          <w:lang w:val="fr-FR"/>
        </w:rPr>
        <w:t>Alleluia</w:t>
      </w:r>
      <w:r w:rsidR="005A362F" w:rsidRPr="00BE7D55">
        <w:rPr>
          <w:i/>
          <w:lang w:val="fr-FR"/>
        </w:rPr>
        <w:t xml:space="preserve"> </w:t>
      </w:r>
      <w:r w:rsidR="00885488" w:rsidRPr="00794880">
        <w:rPr>
          <w:rStyle w:val="Incipit"/>
          <w:lang w:val="fr-FR"/>
        </w:rPr>
        <w:t>sancta</w:t>
      </w:r>
      <w:r w:rsidR="00885488" w:rsidRPr="00B779A9">
        <w:rPr>
          <w:lang w:val="fr-FR"/>
        </w:rPr>
        <w:t xml:space="preserve">. De omnibus sanctis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794880">
        <w:rPr>
          <w:rStyle w:val="Incipit"/>
          <w:lang w:val="fr-FR"/>
        </w:rPr>
        <w:t>In</w:t>
      </w:r>
      <w:r w:rsidR="005A362F" w:rsidRPr="00BE7D55">
        <w:rPr>
          <w:i/>
          <w:lang w:val="fr-FR"/>
        </w:rPr>
        <w:t xml:space="preserve"> </w:t>
      </w:r>
      <w:r w:rsidR="00885488" w:rsidRPr="00794880">
        <w:rPr>
          <w:rStyle w:val="Incipit"/>
          <w:lang w:val="fr-FR"/>
        </w:rPr>
        <w:t>caelestibus</w:t>
      </w:r>
      <w:r w:rsidR="005A362F" w:rsidRPr="00BE7D55">
        <w:rPr>
          <w:i/>
          <w:lang w:val="fr-FR"/>
        </w:rPr>
        <w:t xml:space="preserve"> </w:t>
      </w:r>
      <w:r w:rsidR="00885488" w:rsidRPr="00794880">
        <w:rPr>
          <w:rStyle w:val="Incipit"/>
          <w:lang w:val="fr-FR"/>
        </w:rPr>
        <w:t>regnis</w:t>
      </w:r>
      <w:r w:rsidR="00DD1415" w:rsidRPr="005B472A">
        <w:rPr>
          <w:lang w:val="fr-FR"/>
        </w:rPr>
        <w:t>@92</w:t>
      </w:r>
      <w:r w:rsidR="00DD1415" w:rsidRPr="00B779A9">
        <w:rPr>
          <w:lang w:val="fr-FR"/>
        </w:rPr>
        <w:t>.</w:t>
      </w:r>
      <w:r w:rsidR="00885488" w:rsidRPr="00B779A9">
        <w:rPr>
          <w:lang w:val="fr-FR"/>
        </w:rPr>
        <w:t xml:space="preserve"> </w:t>
      </w:r>
      <w:r w:rsidR="003525EF" w:rsidRPr="00B779A9">
        <w:rPr>
          <w:lang w:val="fr-FR"/>
        </w:rPr>
        <w:t xml:space="preserve">[BD] </w:t>
      </w:r>
      <w:r w:rsidR="005F6F99" w:rsidRPr="00794880">
        <w:rPr>
          <w:rStyle w:val="Incipit"/>
          <w:lang w:val="fr-FR"/>
        </w:rPr>
        <w:t>Benedicamus</w:t>
      </w:r>
      <w:r w:rsidR="003525EF" w:rsidRPr="00B779A9">
        <w:rPr>
          <w:lang w:val="fr-FR"/>
        </w:rPr>
        <w:t xml:space="preserve"> cum</w:t>
      </w:r>
      <w:r w:rsidR="00885488" w:rsidRPr="00B779A9">
        <w:rPr>
          <w:lang w:val="fr-FR"/>
        </w:rPr>
        <w:t xml:space="preserve"> quinque alleluia.</w:t>
      </w:r>
    </w:p>
    <w:p w:rsidR="00885488" w:rsidRPr="00BC2E91" w:rsidRDefault="0032010F" w:rsidP="00415109">
      <w:pPr>
        <w:rPr>
          <w:lang w:val="fr-FR"/>
        </w:rPr>
      </w:pPr>
      <w:r w:rsidRPr="00BC2E91">
        <w:rPr>
          <w:rStyle w:val="Time1"/>
          <w:lang w:val="fr-FR"/>
        </w:rPr>
        <w:t>Completorium</w:t>
      </w:r>
      <w:r w:rsidR="00885488" w:rsidRPr="00BC2E91">
        <w:rPr>
          <w:lang w:val="fr-FR"/>
        </w:rPr>
        <w:t xml:space="preserve"> ut primis vesperis ad completorium.</w:t>
      </w:r>
    </w:p>
    <w:p w:rsidR="00885488" w:rsidRPr="00BC2E91" w:rsidRDefault="00885488" w:rsidP="00415109">
      <w:pPr>
        <w:rPr>
          <w:lang w:val="fr-FR"/>
        </w:rPr>
      </w:pPr>
      <w:r w:rsidRPr="00BC2E91">
        <w:rPr>
          <w:lang w:val="fr-FR"/>
        </w:rPr>
        <w:t xml:space="preserve">De diebus rogationum </w:t>
      </w:r>
      <w:r w:rsidR="00DD6B06" w:rsidRPr="00BC2E91">
        <w:rPr>
          <w:lang w:val="fr-FR"/>
        </w:rPr>
        <w:t>vide</w:t>
      </w:r>
      <w:r w:rsidR="000A1E4C" w:rsidRPr="00BC2E91">
        <w:rPr>
          <w:lang w:val="fr-FR"/>
        </w:rPr>
        <w:t xml:space="preserve"> |I::leer|.</w:t>
      </w:r>
    </w:p>
    <w:p w:rsidR="00885488" w:rsidRPr="00BC2E91" w:rsidRDefault="008F42D2" w:rsidP="00415109">
      <w:pPr>
        <w:pStyle w:val="berschrift1"/>
        <w:rPr>
          <w:lang w:val="fr-FR"/>
        </w:rPr>
      </w:pPr>
      <w:r w:rsidRPr="00BC2E91">
        <w:rPr>
          <w:lang w:val="fr-FR"/>
        </w:rPr>
        <w:t>PANC</w:t>
      </w:r>
      <w:r w:rsidR="0032010F" w:rsidRPr="00BC2E91">
        <w:rPr>
          <w:lang w:val="fr-FR"/>
        </w:rPr>
        <w:t>RATII ET SOCIORUM EIUS</w:t>
      </w:r>
    </w:p>
    <w:p w:rsidR="00885488" w:rsidRPr="00B779A9" w:rsidRDefault="000F4FB4" w:rsidP="00415109">
      <w:pPr>
        <w:rPr>
          <w:lang w:val="fr-FR"/>
        </w:rPr>
      </w:pPr>
      <w:r w:rsidRPr="00B779A9">
        <w:rPr>
          <w:lang w:val="fr-FR"/>
        </w:rPr>
        <w:t>Novem</w:t>
      </w:r>
      <w:r w:rsidR="00885488" w:rsidRPr="00B779A9">
        <w:rPr>
          <w:lang w:val="fr-FR"/>
        </w:rPr>
        <w:t xml:space="preserve"> lectiones facimus ut de pluribus martyribus ca</w:t>
      </w:r>
      <w:r w:rsidR="008F42D2">
        <w:rPr>
          <w:lang w:val="fr-FR"/>
        </w:rPr>
        <w:t>ntamus. Collectas de sancto Panc</w:t>
      </w:r>
      <w:r w:rsidR="00885488" w:rsidRPr="00B779A9">
        <w:rPr>
          <w:lang w:val="fr-FR"/>
        </w:rPr>
        <w:t>ratio et de sanctis Nereo et Achilleo ad omnes horas sub una conclusione dicamus.</w:t>
      </w:r>
    </w:p>
    <w:p w:rsidR="00885488" w:rsidRPr="00B779A9" w:rsidRDefault="00512F3C" w:rsidP="00415109">
      <w:pPr>
        <w:rPr>
          <w:lang w:val="fr-FR"/>
        </w:rPr>
      </w:pPr>
      <w:r w:rsidRPr="00BC2E91">
        <w:rPr>
          <w:rStyle w:val="Time1"/>
          <w:lang w:val="fr-FR"/>
        </w:rPr>
        <w:t>Ad vesperas</w:t>
      </w:r>
      <w:r w:rsidR="00885488" w:rsidRPr="00B779A9">
        <w:rPr>
          <w:lang w:val="fr-FR"/>
        </w:rPr>
        <w:t xml:space="preserve"> AN </w:t>
      </w:r>
      <w:r w:rsidR="00885488" w:rsidRPr="00794880">
        <w:rPr>
          <w:rStyle w:val="Incipit"/>
          <w:lang w:val="fr-FR"/>
        </w:rPr>
        <w:t>Alleluia</w:t>
      </w:r>
      <w:r w:rsidR="005A362F" w:rsidRPr="00BE7D55">
        <w:rPr>
          <w:i/>
          <w:lang w:val="fr-FR"/>
        </w:rPr>
        <w:t xml:space="preserve"> </w:t>
      </w:r>
      <w:r w:rsidR="00885488" w:rsidRPr="00794880">
        <w:rPr>
          <w:rStyle w:val="Incipit"/>
          <w:lang w:val="fr-FR"/>
        </w:rPr>
        <w:t>alleluia</w:t>
      </w:r>
      <w:r w:rsidR="00885488" w:rsidRPr="00B779A9">
        <w:rPr>
          <w:lang w:val="fr-FR"/>
        </w:rPr>
        <w:t xml:space="preserve"> pro ratione feriae. </w:t>
      </w:r>
      <w:r w:rsidR="00176BD5" w:rsidRPr="00B779A9">
        <w:rPr>
          <w:lang w:val="it-IT"/>
        </w:rPr>
        <w:t>Psalmi ferialiter</w:t>
      </w:r>
      <w:r w:rsidR="00885488" w:rsidRPr="00B779A9">
        <w:rPr>
          <w:lang w:val="it-IT"/>
        </w:rPr>
        <w:t xml:space="preserve">. RP </w:t>
      </w:r>
      <w:r w:rsidR="00E56159" w:rsidRPr="00794880">
        <w:rPr>
          <w:rStyle w:val="Incipit"/>
          <w:lang w:val="it-IT"/>
        </w:rPr>
        <w:t>Pretios</w:t>
      </w:r>
      <w:r w:rsidR="00885488" w:rsidRPr="00794880">
        <w:rPr>
          <w:rStyle w:val="Incipit"/>
          <w:lang w:val="it-IT"/>
        </w:rPr>
        <w:t>a</w:t>
      </w:r>
      <w:r w:rsidR="005A362F" w:rsidRPr="00BE7D55">
        <w:rPr>
          <w:i/>
          <w:lang w:val="it-IT"/>
        </w:rPr>
        <w:t xml:space="preserve"> </w:t>
      </w:r>
      <w:r w:rsidR="00885488" w:rsidRPr="00794880">
        <w:rPr>
          <w:rStyle w:val="Incipit"/>
          <w:lang w:val="it-IT"/>
        </w:rPr>
        <w:t>in</w:t>
      </w:r>
      <w:r w:rsidR="005A362F" w:rsidRPr="00BE7D55">
        <w:rPr>
          <w:i/>
          <w:lang w:val="it-IT"/>
        </w:rPr>
        <w:t xml:space="preserve"> </w:t>
      </w:r>
      <w:r w:rsidR="00885488" w:rsidRPr="00794880">
        <w:rPr>
          <w:rStyle w:val="Incipit"/>
          <w:lang w:val="it-IT"/>
        </w:rPr>
        <w:t>conspectu</w:t>
      </w:r>
      <w:r w:rsidR="00885488" w:rsidRPr="00B779A9">
        <w:rPr>
          <w:lang w:val="it-IT"/>
        </w:rPr>
        <w:t xml:space="preserve"> ex </w:t>
      </w:r>
      <w:r w:rsidR="00885488" w:rsidRPr="00BC2E91">
        <w:rPr>
          <w:rStyle w:val="Funktion"/>
          <w:lang w:val="it-IT"/>
        </w:rPr>
        <w:t>minori antiphonario</w:t>
      </w:r>
      <w:r w:rsidR="00885488" w:rsidRPr="00B779A9">
        <w:rPr>
          <w:lang w:val="it-IT"/>
        </w:rPr>
        <w:t xml:space="preserve"> cantetur</w:t>
      </w:r>
      <w:r w:rsidR="00DD1415">
        <w:rPr>
          <w:lang w:val="it-IT"/>
        </w:rPr>
        <w:t>@</w:t>
      </w:r>
      <w:r w:rsidR="00DD1415" w:rsidRPr="00B779A9">
        <w:rPr>
          <w:lang w:val="it-IT"/>
        </w:rPr>
        <w:t>90.</w:t>
      </w:r>
      <w:r w:rsidR="00885488" w:rsidRPr="00B779A9">
        <w:rPr>
          <w:lang w:val="it-IT"/>
        </w:rPr>
        <w:t xml:space="preserve"> HY </w:t>
      </w:r>
      <w:r w:rsidR="00885488" w:rsidRPr="00794880">
        <w:rPr>
          <w:rStyle w:val="Incipit"/>
          <w:lang w:val="it-IT"/>
        </w:rPr>
        <w:t>Vita</w:t>
      </w:r>
      <w:r w:rsidR="005A362F" w:rsidRPr="00BE7D55">
        <w:rPr>
          <w:i/>
          <w:lang w:val="it-IT"/>
        </w:rPr>
        <w:t xml:space="preserve"> </w:t>
      </w:r>
      <w:r w:rsidR="00885488" w:rsidRPr="00794880">
        <w:rPr>
          <w:rStyle w:val="Incipit"/>
          <w:lang w:val="it-IT"/>
        </w:rPr>
        <w:t>sanctorum</w:t>
      </w:r>
      <w:r w:rsidR="00885488" w:rsidRPr="00B779A9">
        <w:rPr>
          <w:lang w:val="it-IT"/>
        </w:rPr>
        <w:t xml:space="preserve">. VS </w:t>
      </w:r>
      <w:r w:rsidR="00885488" w:rsidRPr="00794880">
        <w:rPr>
          <w:rStyle w:val="Incipit"/>
          <w:lang w:val="it-IT"/>
        </w:rPr>
        <w:t>Laetamini</w:t>
      </w:r>
      <w:r w:rsidR="005A362F" w:rsidRPr="00BE7D55">
        <w:rPr>
          <w:i/>
          <w:lang w:val="it-IT"/>
        </w:rPr>
        <w:t xml:space="preserve"> </w:t>
      </w:r>
      <w:r w:rsidR="00885488" w:rsidRPr="00794880">
        <w:rPr>
          <w:rStyle w:val="Incipit"/>
          <w:lang w:val="it-IT"/>
        </w:rPr>
        <w:t>in</w:t>
      </w:r>
      <w:r w:rsidR="005A362F" w:rsidRPr="00BE7D55">
        <w:rPr>
          <w:i/>
          <w:lang w:val="it-IT"/>
        </w:rPr>
        <w:t xml:space="preserve"> </w:t>
      </w:r>
      <w:r w:rsidR="00885488" w:rsidRPr="00794880">
        <w:rPr>
          <w:rStyle w:val="Incipit"/>
          <w:lang w:val="it-IT"/>
        </w:rPr>
        <w:t>domino</w:t>
      </w:r>
      <w:r w:rsidR="00885488" w:rsidRPr="00B779A9">
        <w:rPr>
          <w:lang w:val="it-IT"/>
        </w:rPr>
        <w:t xml:space="preserve">. AM </w:t>
      </w:r>
      <w:r w:rsidR="00885488" w:rsidRPr="00794880">
        <w:rPr>
          <w:rStyle w:val="Incipit"/>
          <w:lang w:val="it-IT"/>
        </w:rPr>
        <w:t>Filiae</w:t>
      </w:r>
      <w:r w:rsidR="005A362F" w:rsidRPr="00BE7D55">
        <w:rPr>
          <w:i/>
          <w:lang w:val="it-IT"/>
        </w:rPr>
        <w:t xml:space="preserve"> </w:t>
      </w:r>
      <w:r w:rsidR="00885488" w:rsidRPr="00794880">
        <w:rPr>
          <w:rStyle w:val="Incipit"/>
          <w:lang w:val="it-IT"/>
        </w:rPr>
        <w:t>Hierusalem</w:t>
      </w:r>
      <w:r w:rsidR="00885488" w:rsidRPr="00B779A9">
        <w:rPr>
          <w:lang w:val="it-IT"/>
        </w:rPr>
        <w:t xml:space="preserve"> ex </w:t>
      </w:r>
      <w:r w:rsidR="00885488" w:rsidRPr="00BC2E91">
        <w:rPr>
          <w:rStyle w:val="Funktion"/>
          <w:lang w:val="it-IT"/>
        </w:rPr>
        <w:t xml:space="preserve">minori </w:t>
      </w:r>
      <w:r w:rsidR="000A1E4C" w:rsidRPr="00BC2E91">
        <w:rPr>
          <w:rStyle w:val="Funktion"/>
          <w:lang w:val="it-IT"/>
        </w:rPr>
        <w:t>[antiphonario]</w:t>
      </w:r>
      <w:r w:rsidR="000A1E4C">
        <w:rPr>
          <w:lang w:val="it-IT"/>
        </w:rPr>
        <w:t xml:space="preserve"> </w:t>
      </w:r>
      <w:r w:rsidR="00885488" w:rsidRPr="00B779A9">
        <w:rPr>
          <w:lang w:val="it-IT"/>
        </w:rPr>
        <w:t xml:space="preserve">90 ex </w:t>
      </w:r>
      <w:r w:rsidR="00885488" w:rsidRPr="00BC2E91">
        <w:rPr>
          <w:rStyle w:val="Funktion"/>
          <w:lang w:val="it-IT"/>
        </w:rPr>
        <w:t>summo antiphonario</w:t>
      </w:r>
      <w:r w:rsidR="00DD1415">
        <w:rPr>
          <w:lang w:val="it-IT"/>
        </w:rPr>
        <w:t>@</w:t>
      </w:r>
      <w:r w:rsidR="00DD1415" w:rsidRPr="00B779A9">
        <w:rPr>
          <w:lang w:val="it-IT"/>
        </w:rPr>
        <w:t>126.</w:t>
      </w:r>
      <w:r w:rsidR="00885488" w:rsidRPr="00B779A9">
        <w:rPr>
          <w:lang w:val="it-IT"/>
        </w:rPr>
        <w:t xml:space="preserve"> </w:t>
      </w:r>
      <w:r w:rsidR="000A1E4C" w:rsidRPr="00BC2E91">
        <w:rPr>
          <w:lang w:val="fr-FR"/>
        </w:rPr>
        <w:t xml:space="preserve">Suffragium </w:t>
      </w:r>
      <w:r w:rsidR="00BA24A1" w:rsidRPr="00B779A9">
        <w:rPr>
          <w:lang w:val="fr-FR"/>
        </w:rPr>
        <w:t>[</w:t>
      </w:r>
      <w:r w:rsidR="000A1E4C">
        <w:rPr>
          <w:lang w:val="fr-FR"/>
        </w:rPr>
        <w:t>d</w:t>
      </w:r>
      <w:r w:rsidR="00885488" w:rsidRPr="00B779A9">
        <w:rPr>
          <w:lang w:val="fr-FR"/>
        </w:rPr>
        <w:t>e resurrectione</w:t>
      </w:r>
      <w:r w:rsidR="00BA24A1" w:rsidRPr="00B779A9">
        <w:rPr>
          <w:lang w:val="fr-FR"/>
        </w:rPr>
        <w:t>]</w:t>
      </w:r>
      <w:r w:rsidR="00885488" w:rsidRPr="00B779A9">
        <w:rPr>
          <w:lang w:val="fr-FR"/>
        </w:rPr>
        <w:t xml:space="preserve"> </w:t>
      </w:r>
      <w:r w:rsidR="000A1E4C">
        <w:rPr>
          <w:lang w:val="fr-FR"/>
        </w:rPr>
        <w:t>[</w:t>
      </w:r>
      <w:r w:rsidR="00885488" w:rsidRPr="00B779A9">
        <w:rPr>
          <w:lang w:val="fr-FR"/>
        </w:rPr>
        <w:t>AC</w:t>
      </w:r>
      <w:r w:rsidR="000A1E4C">
        <w:rPr>
          <w:lang w:val="fr-FR"/>
        </w:rPr>
        <w:t>]</w:t>
      </w:r>
      <w:r w:rsidR="00885488" w:rsidRPr="00B779A9">
        <w:rPr>
          <w:lang w:val="fr-FR"/>
        </w:rPr>
        <w:t xml:space="preserve"> </w:t>
      </w:r>
      <w:r w:rsidR="00885488" w:rsidRPr="00794880">
        <w:rPr>
          <w:rStyle w:val="Incipit"/>
          <w:lang w:val="fr-FR"/>
        </w:rPr>
        <w:t>Surrexit</w:t>
      </w:r>
      <w:r w:rsidR="005A362F" w:rsidRPr="00BE7D55">
        <w:rPr>
          <w:i/>
          <w:lang w:val="fr-FR"/>
        </w:rPr>
        <w:t xml:space="preserve"> </w:t>
      </w:r>
      <w:r w:rsidR="00885488" w:rsidRPr="00794880">
        <w:rPr>
          <w:rStyle w:val="Incipit"/>
          <w:lang w:val="fr-FR"/>
        </w:rPr>
        <w:t>Christus</w:t>
      </w:r>
      <w:r w:rsidR="005A362F" w:rsidRPr="00BE7D55">
        <w:rPr>
          <w:i/>
          <w:lang w:val="fr-FR"/>
        </w:rPr>
        <w:t xml:space="preserve"> </w:t>
      </w:r>
      <w:r w:rsidR="00885488" w:rsidRPr="00794880">
        <w:rPr>
          <w:rStyle w:val="Incipit"/>
          <w:lang w:val="fr-FR"/>
        </w:rPr>
        <w:t>et</w:t>
      </w:r>
      <w:r w:rsidR="005A362F" w:rsidRPr="00BE7D55">
        <w:rPr>
          <w:i/>
          <w:lang w:val="fr-FR"/>
        </w:rPr>
        <w:t xml:space="preserve"> </w:t>
      </w:r>
      <w:r w:rsidR="00885488" w:rsidRPr="00794880">
        <w:rPr>
          <w:rStyle w:val="Incipit"/>
          <w:lang w:val="fr-FR"/>
        </w:rPr>
        <w:t>illuxit</w:t>
      </w:r>
      <w:r w:rsidR="00885488" w:rsidRPr="00B779A9">
        <w:rPr>
          <w:lang w:val="fr-FR"/>
        </w:rPr>
        <w:t xml:space="preserve"> ex </w:t>
      </w:r>
      <w:r w:rsidR="00885488" w:rsidRPr="00BC2E91">
        <w:rPr>
          <w:rStyle w:val="Funktion"/>
          <w:lang w:val="fr-FR"/>
        </w:rPr>
        <w:t>minori antiphonario</w:t>
      </w:r>
      <w:r w:rsidR="00DD1415">
        <w:rPr>
          <w:lang w:val="fr-FR"/>
        </w:rPr>
        <w:t>@</w:t>
      </w:r>
      <w:r w:rsidR="00DD1415" w:rsidRPr="00B779A9">
        <w:rPr>
          <w:lang w:val="fr-FR"/>
        </w:rPr>
        <w:t>18.</w:t>
      </w:r>
      <w:r w:rsidR="00885488" w:rsidRPr="00B779A9">
        <w:rPr>
          <w:lang w:val="fr-FR"/>
        </w:rPr>
        <w:t xml:space="preserve"> </w:t>
      </w:r>
      <w:r w:rsidR="00BA24A1" w:rsidRPr="00B779A9">
        <w:rPr>
          <w:lang w:val="fr-FR"/>
        </w:rPr>
        <w:t>[</w:t>
      </w:r>
      <w:r w:rsidR="00885488" w:rsidRPr="00B779A9">
        <w:rPr>
          <w:lang w:val="fr-FR"/>
        </w:rPr>
        <w:t>De beata virgine</w:t>
      </w:r>
      <w:r>
        <w:rPr>
          <w:lang w:val="fr-FR"/>
        </w:rPr>
        <w:t>]</w:t>
      </w:r>
      <w:r w:rsidR="00885488" w:rsidRPr="00B779A9">
        <w:rPr>
          <w:lang w:val="fr-FR"/>
        </w:rPr>
        <w:t xml:space="preserve"> </w:t>
      </w:r>
      <w:r>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794880">
        <w:rPr>
          <w:rStyle w:val="Incipit"/>
          <w:lang w:val="fr-FR"/>
        </w:rPr>
        <w:t>Alleluia</w:t>
      </w:r>
      <w:r w:rsidR="005A362F" w:rsidRPr="00BE7D55">
        <w:rPr>
          <w:i/>
          <w:lang w:val="fr-FR"/>
        </w:rPr>
        <w:t xml:space="preserve"> </w:t>
      </w:r>
      <w:r w:rsidR="00885488" w:rsidRPr="00794880">
        <w:rPr>
          <w:rStyle w:val="Incipit"/>
          <w:lang w:val="fr-FR"/>
        </w:rPr>
        <w:t>sancta</w:t>
      </w:r>
      <w:r w:rsidR="00885488" w:rsidRPr="00B779A9">
        <w:rPr>
          <w:lang w:val="fr-FR"/>
        </w:rPr>
        <w:t xml:space="preserve">. </w:t>
      </w:r>
      <w:r w:rsidR="00BA24A1" w:rsidRPr="00B779A9">
        <w:rPr>
          <w:lang w:val="fr-FR"/>
        </w:rPr>
        <w:t>[</w:t>
      </w:r>
      <w:r w:rsidR="00885488" w:rsidRPr="00B779A9">
        <w:rPr>
          <w:lang w:val="fr-FR"/>
        </w:rPr>
        <w:t>De omnibus sanctis</w:t>
      </w:r>
      <w:r>
        <w:rPr>
          <w:lang w:val="fr-FR"/>
        </w:rPr>
        <w:t>]</w:t>
      </w:r>
      <w:r w:rsidR="00885488" w:rsidRPr="00B779A9">
        <w:rPr>
          <w:lang w:val="fr-FR"/>
        </w:rPr>
        <w:t xml:space="preserve"> </w:t>
      </w:r>
      <w:r>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794880">
        <w:rPr>
          <w:rStyle w:val="Incipit"/>
          <w:lang w:val="fr-FR"/>
        </w:rPr>
        <w:t>In</w:t>
      </w:r>
      <w:r w:rsidR="005A362F" w:rsidRPr="00BE7D55">
        <w:rPr>
          <w:i/>
          <w:lang w:val="fr-FR"/>
        </w:rPr>
        <w:t xml:space="preserve"> </w:t>
      </w:r>
      <w:r w:rsidR="00885488" w:rsidRPr="00794880">
        <w:rPr>
          <w:rStyle w:val="Incipit"/>
          <w:lang w:val="fr-FR"/>
        </w:rPr>
        <w:t>caelestibus</w:t>
      </w:r>
      <w:r w:rsidR="00DD1415" w:rsidRPr="005B472A">
        <w:rPr>
          <w:lang w:val="fr-FR"/>
        </w:rPr>
        <w:t>@9</w:t>
      </w:r>
      <w:r w:rsidR="00DD1415" w:rsidRPr="00B779A9">
        <w:rPr>
          <w:lang w:val="fr-FR"/>
        </w:rPr>
        <w:t>2.</w:t>
      </w:r>
      <w:r w:rsidR="00885488" w:rsidRPr="00B779A9">
        <w:rPr>
          <w:lang w:val="fr-FR"/>
        </w:rPr>
        <w:t xml:space="preserve"> </w:t>
      </w:r>
      <w:r w:rsidR="003525EF" w:rsidRPr="00B779A9">
        <w:rPr>
          <w:lang w:val="fr-FR"/>
        </w:rPr>
        <w:t xml:space="preserve">[BD] </w:t>
      </w:r>
      <w:r w:rsidR="005F6F99" w:rsidRPr="00794880">
        <w:rPr>
          <w:rStyle w:val="Incipit"/>
          <w:lang w:val="fr-FR"/>
        </w:rPr>
        <w:t>Benedicamus</w:t>
      </w:r>
      <w:r w:rsidR="003525EF" w:rsidRPr="00B779A9">
        <w:rPr>
          <w:lang w:val="fr-FR"/>
        </w:rPr>
        <w:t xml:space="preserve"> cum</w:t>
      </w:r>
      <w:r w:rsidR="00885488" w:rsidRPr="00B779A9">
        <w:rPr>
          <w:lang w:val="fr-FR"/>
        </w:rPr>
        <w:t xml:space="preserve"> tribus alleluia simpliciter.</w:t>
      </w:r>
    </w:p>
    <w:p w:rsidR="00885488" w:rsidRPr="00B779A9" w:rsidRDefault="00512F3C" w:rsidP="00415109">
      <w:pPr>
        <w:rPr>
          <w:lang w:val="fr-FR"/>
        </w:rPr>
      </w:pPr>
      <w:r w:rsidRPr="00BC2E91">
        <w:rPr>
          <w:rStyle w:val="Time1"/>
          <w:lang w:val="fr-FR"/>
        </w:rPr>
        <w:t>Ad completorium</w:t>
      </w:r>
      <w:r w:rsidR="00885488" w:rsidRPr="00B779A9">
        <w:rPr>
          <w:lang w:val="fr-FR"/>
        </w:rPr>
        <w:t xml:space="preserve"> ut aliis diebus.</w:t>
      </w:r>
    </w:p>
    <w:p w:rsidR="00885488" w:rsidRPr="00B779A9" w:rsidRDefault="00512F3C" w:rsidP="00415109">
      <w:pPr>
        <w:rPr>
          <w:lang w:val="fr-FR"/>
        </w:rPr>
      </w:pPr>
      <w:r w:rsidRPr="00BC2E91">
        <w:rPr>
          <w:rStyle w:val="Time1"/>
          <w:lang w:val="fr-FR"/>
        </w:rPr>
        <w:t>Ad matutinum</w:t>
      </w:r>
      <w:r w:rsidR="00885488" w:rsidRPr="00B779A9">
        <w:rPr>
          <w:lang w:val="fr-FR"/>
        </w:rPr>
        <w:t xml:space="preserve"> I</w:t>
      </w:r>
      <w:r w:rsidR="006D6F44" w:rsidRPr="00B779A9">
        <w:rPr>
          <w:lang w:val="fr-FR"/>
        </w:rPr>
        <w:t>N</w:t>
      </w:r>
      <w:r w:rsidR="00885488" w:rsidRPr="00B779A9">
        <w:rPr>
          <w:lang w:val="fr-FR"/>
        </w:rPr>
        <w:t xml:space="preserve">V </w:t>
      </w:r>
      <w:r w:rsidR="00885488" w:rsidRPr="00794880">
        <w:rPr>
          <w:rStyle w:val="Incipit"/>
          <w:lang w:val="fr-FR"/>
        </w:rPr>
        <w:t>Alleluia</w:t>
      </w:r>
      <w:r w:rsidR="005A362F" w:rsidRPr="00BE7D55">
        <w:rPr>
          <w:i/>
          <w:lang w:val="fr-FR"/>
        </w:rPr>
        <w:t xml:space="preserve"> </w:t>
      </w:r>
      <w:r w:rsidR="00885488" w:rsidRPr="00794880">
        <w:rPr>
          <w:rStyle w:val="Incipit"/>
          <w:lang w:val="fr-FR"/>
        </w:rPr>
        <w:t>regem</w:t>
      </w:r>
      <w:r w:rsidR="005A362F" w:rsidRPr="00BE7D55">
        <w:rPr>
          <w:i/>
          <w:lang w:val="fr-FR"/>
        </w:rPr>
        <w:t xml:space="preserve"> </w:t>
      </w:r>
      <w:r w:rsidR="00885488" w:rsidRPr="00794880">
        <w:rPr>
          <w:rStyle w:val="Incipit"/>
          <w:lang w:val="fr-FR"/>
        </w:rPr>
        <w:t>martyrum</w:t>
      </w:r>
      <w:r w:rsidR="005A362F" w:rsidRPr="00BE7D55">
        <w:rPr>
          <w:i/>
          <w:lang w:val="fr-FR"/>
        </w:rPr>
        <w:t xml:space="preserve"> </w:t>
      </w:r>
      <w:r w:rsidR="00885488" w:rsidRPr="00794880">
        <w:rPr>
          <w:rStyle w:val="Incipit"/>
          <w:lang w:val="fr-FR"/>
        </w:rPr>
        <w:t>dominum</w:t>
      </w:r>
      <w:r w:rsidR="00DD1415">
        <w:rPr>
          <w:lang w:val="fr-FR"/>
        </w:rPr>
        <w:t>@</w:t>
      </w:r>
      <w:r w:rsidR="00DD1415" w:rsidRPr="00B779A9">
        <w:rPr>
          <w:lang w:val="fr-FR"/>
        </w:rPr>
        <w:t>126.</w:t>
      </w:r>
      <w:r w:rsidR="00885488" w:rsidRPr="00B779A9">
        <w:rPr>
          <w:lang w:val="fr-FR"/>
        </w:rPr>
        <w:t xml:space="preserve"> HY </w:t>
      </w:r>
      <w:r w:rsidR="00885488" w:rsidRPr="00794880">
        <w:rPr>
          <w:rStyle w:val="Incipit"/>
          <w:lang w:val="fr-FR"/>
        </w:rPr>
        <w:t>Vita</w:t>
      </w:r>
      <w:r w:rsidR="005A362F" w:rsidRPr="00BE7D55">
        <w:rPr>
          <w:i/>
          <w:lang w:val="fr-FR"/>
        </w:rPr>
        <w:t xml:space="preserve"> </w:t>
      </w:r>
      <w:r w:rsidR="00885488" w:rsidRPr="00794880">
        <w:rPr>
          <w:rStyle w:val="Incipit"/>
          <w:lang w:val="fr-FR"/>
        </w:rPr>
        <w:t>sanctorum</w:t>
      </w:r>
      <w:r w:rsidR="00885488" w:rsidRPr="00B779A9">
        <w:rPr>
          <w:lang w:val="fr-FR"/>
        </w:rPr>
        <w:t xml:space="preserve"> vel </w:t>
      </w:r>
      <w:r w:rsidR="006D6F44" w:rsidRPr="00B779A9">
        <w:rPr>
          <w:lang w:val="fr-FR"/>
        </w:rPr>
        <w:t xml:space="preserve">[HY] </w:t>
      </w:r>
      <w:r w:rsidR="00885488" w:rsidRPr="00794880">
        <w:rPr>
          <w:rStyle w:val="Incipit"/>
          <w:lang w:val="fr-FR"/>
        </w:rPr>
        <w:t>Festum</w:t>
      </w:r>
      <w:r w:rsidR="005A362F" w:rsidRPr="00BE7D55">
        <w:rPr>
          <w:i/>
          <w:lang w:val="fr-FR"/>
        </w:rPr>
        <w:t xml:space="preserve"> </w:t>
      </w:r>
      <w:r w:rsidR="00885488" w:rsidRPr="00794880">
        <w:rPr>
          <w:rStyle w:val="Incipit"/>
          <w:lang w:val="fr-FR"/>
        </w:rPr>
        <w:t>nunc</w:t>
      </w:r>
      <w:r w:rsidR="00885488" w:rsidRPr="00B779A9">
        <w:rPr>
          <w:lang w:val="fr-FR"/>
        </w:rPr>
        <w:t xml:space="preserve"> si fuerit post ascensionem. </w:t>
      </w:r>
      <w:r w:rsidR="006D6F44" w:rsidRPr="00B779A9">
        <w:rPr>
          <w:lang w:val="fr-FR"/>
        </w:rPr>
        <w:t>(266v)</w:t>
      </w:r>
      <w:r w:rsidR="00C51FE4">
        <w:rPr>
          <w:lang w:val="fr-FR"/>
        </w:rPr>
        <w:t xml:space="preserve"> </w:t>
      </w:r>
      <w:r w:rsidR="00885488" w:rsidRPr="00B779A9">
        <w:rPr>
          <w:lang w:val="fr-FR"/>
        </w:rPr>
        <w:t>Si fuerit dominicus dies tres nocturnos de martyribus canimus. Lectione</w:t>
      </w:r>
      <w:r w:rsidR="007B03A0" w:rsidRPr="00B779A9">
        <w:rPr>
          <w:lang w:val="fr-FR"/>
        </w:rPr>
        <w:t>s</w:t>
      </w:r>
      <w:r w:rsidR="00885488" w:rsidRPr="00B779A9">
        <w:rPr>
          <w:lang w:val="fr-FR"/>
        </w:rPr>
        <w:t xml:space="preserve"> de tempore.</w:t>
      </w:r>
    </w:p>
    <w:p w:rsidR="00885488" w:rsidRPr="00234396" w:rsidRDefault="00512F3C" w:rsidP="00415109">
      <w:pPr>
        <w:rPr>
          <w:lang w:val="pt-PT"/>
        </w:rPr>
      </w:pPr>
      <w:r w:rsidRPr="00BC2E91">
        <w:rPr>
          <w:rStyle w:val="Time2"/>
          <w:lang w:val="fr-FR"/>
        </w:rPr>
        <w:t>In primo nocturno</w:t>
      </w:r>
      <w:r w:rsidR="00885488" w:rsidRPr="00B779A9">
        <w:rPr>
          <w:lang w:val="fr-FR"/>
        </w:rPr>
        <w:t xml:space="preserve"> AN </w:t>
      </w:r>
      <w:r w:rsidR="00885488" w:rsidRPr="00BC2E91">
        <w:rPr>
          <w:rStyle w:val="Incipit"/>
          <w:lang w:val="fr-FR"/>
        </w:rPr>
        <w:t xml:space="preserve">Ego sum </w:t>
      </w:r>
      <w:r w:rsidR="0007245A" w:rsidRPr="00BC2E91">
        <w:rPr>
          <w:rStyle w:val="Incipit"/>
          <w:lang w:val="fr-FR"/>
        </w:rPr>
        <w:t>vitis</w:t>
      </w:r>
      <w:r w:rsidR="00885488" w:rsidRPr="00BC2E91">
        <w:rPr>
          <w:rStyle w:val="Incipit"/>
          <w:lang w:val="fr-FR"/>
        </w:rPr>
        <w:t xml:space="preserve"> </w:t>
      </w:r>
      <w:r w:rsidR="0007245A" w:rsidRPr="00BC2E91">
        <w:rPr>
          <w:rStyle w:val="Incipit"/>
          <w:lang w:val="fr-FR"/>
        </w:rPr>
        <w:t>vera</w:t>
      </w:r>
      <w:r w:rsidR="00885488" w:rsidRPr="00BC2E91">
        <w:rPr>
          <w:rStyle w:val="Incipit"/>
          <w:lang w:val="fr-FR"/>
        </w:rPr>
        <w:t xml:space="preserve"> alleluia</w:t>
      </w:r>
      <w:r w:rsidR="00DD1415">
        <w:rPr>
          <w:lang w:val="fr-FR"/>
        </w:rPr>
        <w:t>@</w:t>
      </w:r>
      <w:r w:rsidR="00DD1415" w:rsidRPr="00B779A9">
        <w:rPr>
          <w:lang w:val="fr-FR"/>
        </w:rPr>
        <w:t>93.</w:t>
      </w:r>
      <w:r w:rsidR="00885488" w:rsidRPr="00B779A9">
        <w:rPr>
          <w:lang w:val="fr-FR"/>
        </w:rPr>
        <w:t xml:space="preserve"> </w:t>
      </w:r>
      <w:r w:rsidR="00885488" w:rsidRPr="00B779A9">
        <w:rPr>
          <w:lang w:val="pt-PT"/>
        </w:rPr>
        <w:t xml:space="preserve">PS </w:t>
      </w:r>
      <w:r w:rsidR="00885488" w:rsidRPr="00BC2E91">
        <w:rPr>
          <w:rStyle w:val="Incipit"/>
          <w:lang w:val="pt-PT"/>
        </w:rPr>
        <w:t xml:space="preserve">Beatus </w:t>
      </w:r>
      <w:r w:rsidR="00C31823" w:rsidRPr="00BC2E91">
        <w:rPr>
          <w:rStyle w:val="Incipit"/>
          <w:lang w:val="pt-PT"/>
        </w:rPr>
        <w:t>vir</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Quare frem</w:t>
      </w:r>
      <w:r w:rsidR="000F4FB4" w:rsidRPr="00BC2E91">
        <w:rPr>
          <w:rStyle w:val="Incipit"/>
          <w:lang w:val="pt-PT"/>
        </w:rPr>
        <w:t>verunt</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Cum in</w:t>
      </w:r>
      <w:r w:rsidR="00702792" w:rsidRPr="00BC2E91">
        <w:rPr>
          <w:rStyle w:val="Incipit"/>
          <w:lang w:val="pt-PT"/>
        </w:rPr>
        <w:t>voc</w:t>
      </w:r>
      <w:r w:rsidR="00885488" w:rsidRPr="00BC2E91">
        <w:rPr>
          <w:rStyle w:val="Incipit"/>
          <w:lang w:val="pt-PT"/>
        </w:rPr>
        <w:t>arem</w:t>
      </w:r>
      <w:r w:rsidR="00885488" w:rsidRPr="00B779A9">
        <w:rPr>
          <w:lang w:val="pt-PT"/>
        </w:rPr>
        <w:t xml:space="preserve">. </w:t>
      </w:r>
      <w:r w:rsidR="00885488" w:rsidRPr="00B779A9">
        <w:rPr>
          <w:lang w:val="it-IT"/>
        </w:rPr>
        <w:t xml:space="preserve">VS </w:t>
      </w:r>
      <w:r w:rsidR="00022B7D" w:rsidRPr="00BC2E91">
        <w:rPr>
          <w:rStyle w:val="Incipit"/>
          <w:lang w:val="it-IT"/>
        </w:rPr>
        <w:t>Laetamini</w:t>
      </w:r>
      <w:r w:rsidR="00885488" w:rsidRPr="00BC2E91">
        <w:rPr>
          <w:rStyle w:val="Incipit"/>
          <w:lang w:val="it-IT"/>
        </w:rPr>
        <w:t xml:space="preserve"> in domino</w:t>
      </w:r>
      <w:r w:rsidR="00885488" w:rsidRPr="00B779A9">
        <w:rPr>
          <w:lang w:val="it-IT"/>
        </w:rPr>
        <w:t xml:space="preserve">. RP </w:t>
      </w:r>
      <w:r w:rsidR="00E56159" w:rsidRPr="00BC2E91">
        <w:rPr>
          <w:rStyle w:val="Incipit"/>
          <w:lang w:val="it-IT"/>
        </w:rPr>
        <w:t>Pretios</w:t>
      </w:r>
      <w:r w:rsidR="00885488" w:rsidRPr="00BC2E91">
        <w:rPr>
          <w:rStyle w:val="Incipit"/>
          <w:lang w:val="it-IT"/>
        </w:rPr>
        <w:t>a in conspectu</w:t>
      </w:r>
      <w:r w:rsidR="00885488" w:rsidRPr="00B779A9">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C51FE4" w:rsidRPr="00BC2E91">
        <w:rPr>
          <w:rStyle w:val="Incipit"/>
          <w:lang w:val="it-IT"/>
        </w:rPr>
        <w:t>Tristit</w:t>
      </w:r>
      <w:r w:rsidR="00885488" w:rsidRPr="00BC2E91">
        <w:rPr>
          <w:rStyle w:val="Incipit"/>
          <w:lang w:val="it-IT"/>
        </w:rPr>
        <w:t xml:space="preserve">ia </w:t>
      </w:r>
      <w:r w:rsidR="009772E9" w:rsidRPr="00BC2E91">
        <w:rPr>
          <w:rStyle w:val="Incipit"/>
          <w:lang w:val="it-IT"/>
        </w:rPr>
        <w:t>vestr</w:t>
      </w:r>
      <w:r w:rsidR="00885488" w:rsidRPr="00BC2E91">
        <w:rPr>
          <w:rStyle w:val="Incipit"/>
          <w:lang w:val="it-IT"/>
        </w:rPr>
        <w:t>a</w:t>
      </w:r>
      <w:r w:rsidR="00885488" w:rsidRPr="00B779A9">
        <w:rPr>
          <w:lang w:val="it-IT"/>
        </w:rPr>
        <w:t xml:space="preserve">. </w:t>
      </w:r>
      <w:r w:rsidR="00BA24A1" w:rsidRPr="00234396">
        <w:rPr>
          <w:lang w:val="pt-PT"/>
        </w:rPr>
        <w:t>[</w:t>
      </w:r>
      <w:r w:rsidR="00885488" w:rsidRPr="00234396">
        <w:rPr>
          <w:lang w:val="pt-PT"/>
        </w:rPr>
        <w:t>RP</w:t>
      </w:r>
      <w:r w:rsidR="00BA24A1" w:rsidRPr="00234396">
        <w:rPr>
          <w:lang w:val="pt-PT"/>
        </w:rPr>
        <w:t>]</w:t>
      </w:r>
      <w:r w:rsidR="00885488" w:rsidRPr="00234396">
        <w:rPr>
          <w:lang w:val="pt-PT"/>
        </w:rPr>
        <w:t xml:space="preserve"> </w:t>
      </w:r>
      <w:r w:rsidR="00885488" w:rsidRPr="00234396">
        <w:rPr>
          <w:rStyle w:val="Incipit"/>
          <w:lang w:val="pt-PT"/>
        </w:rPr>
        <w:t>Lux perpetua</w:t>
      </w:r>
      <w:r w:rsidR="00DD1415" w:rsidRPr="00234396">
        <w:rPr>
          <w:lang w:val="pt-PT"/>
        </w:rPr>
        <w:t>@90.</w:t>
      </w:r>
    </w:p>
    <w:p w:rsidR="00885488" w:rsidRPr="00F76ED9" w:rsidRDefault="00512F3C" w:rsidP="00415109">
      <w:pPr>
        <w:rPr>
          <w:lang w:val="pt-PT"/>
        </w:rPr>
      </w:pPr>
      <w:r w:rsidRPr="00234396">
        <w:rPr>
          <w:rStyle w:val="Time2"/>
          <w:lang w:val="pt-PT"/>
        </w:rPr>
        <w:lastRenderedPageBreak/>
        <w:t>In secundo nocturno</w:t>
      </w:r>
      <w:r w:rsidR="00885488" w:rsidRPr="00234396">
        <w:rPr>
          <w:lang w:val="pt-PT"/>
        </w:rPr>
        <w:t xml:space="preserve"> AN </w:t>
      </w:r>
      <w:r w:rsidR="00885488" w:rsidRPr="00234396">
        <w:rPr>
          <w:rStyle w:val="Incipit"/>
          <w:lang w:val="pt-PT"/>
        </w:rPr>
        <w:t xml:space="preserve">Ecce ego </w:t>
      </w:r>
      <w:r w:rsidR="001B7479" w:rsidRPr="00234396">
        <w:rPr>
          <w:rStyle w:val="Incipit"/>
          <w:lang w:val="pt-PT"/>
        </w:rPr>
        <w:t>vobis</w:t>
      </w:r>
      <w:r w:rsidR="00885488" w:rsidRPr="00234396">
        <w:rPr>
          <w:rStyle w:val="Incipit"/>
          <w:lang w:val="pt-PT"/>
        </w:rPr>
        <w:t>cum sum alleluia</w:t>
      </w:r>
      <w:r w:rsidR="00DD1415" w:rsidRPr="00234396">
        <w:rPr>
          <w:lang w:val="pt-PT"/>
        </w:rPr>
        <w:t>@18.</w:t>
      </w:r>
      <w:r w:rsidR="00885488" w:rsidRPr="00234396">
        <w:rPr>
          <w:lang w:val="pt-PT"/>
        </w:rPr>
        <w:t xml:space="preserve"> </w:t>
      </w:r>
      <w:r w:rsidR="00885488" w:rsidRPr="00F76ED9">
        <w:rPr>
          <w:lang w:val="pt-PT"/>
        </w:rPr>
        <w:t xml:space="preserve">PS </w:t>
      </w:r>
      <w:r w:rsidR="00885488" w:rsidRPr="00F76ED9">
        <w:rPr>
          <w:rStyle w:val="Incipit"/>
          <w:lang w:val="pt-PT"/>
        </w:rPr>
        <w:t>Verba mea</w:t>
      </w:r>
      <w:r w:rsidR="00885488" w:rsidRPr="00F76ED9">
        <w:rPr>
          <w:lang w:val="pt-PT"/>
        </w:rPr>
        <w:t xml:space="preserve">. </w:t>
      </w:r>
      <w:r w:rsidR="00BA24A1" w:rsidRPr="00F76ED9">
        <w:rPr>
          <w:lang w:val="pt-PT"/>
        </w:rPr>
        <w:t>[</w:t>
      </w:r>
      <w:r w:rsidR="00885488" w:rsidRPr="00F76ED9">
        <w:rPr>
          <w:lang w:val="pt-PT"/>
        </w:rPr>
        <w:t>PS</w:t>
      </w:r>
      <w:r w:rsidR="00BA24A1" w:rsidRPr="00F76ED9">
        <w:rPr>
          <w:lang w:val="pt-PT"/>
        </w:rPr>
        <w:t>]</w:t>
      </w:r>
      <w:r w:rsidR="00885488" w:rsidRPr="00F76ED9">
        <w:rPr>
          <w:lang w:val="pt-PT"/>
        </w:rPr>
        <w:t xml:space="preserve"> </w:t>
      </w:r>
      <w:r w:rsidR="00885488" w:rsidRPr="00F76ED9">
        <w:rPr>
          <w:rStyle w:val="Incipit"/>
          <w:lang w:val="pt-PT"/>
        </w:rPr>
        <w:t>Domine dominus noster</w:t>
      </w:r>
      <w:r w:rsidR="00885488" w:rsidRPr="00F76ED9">
        <w:rPr>
          <w:lang w:val="pt-PT"/>
        </w:rPr>
        <w:t xml:space="preserve">. </w:t>
      </w:r>
      <w:r w:rsidR="00BA24A1" w:rsidRPr="00F76ED9">
        <w:rPr>
          <w:lang w:val="pt-PT"/>
        </w:rPr>
        <w:t>[</w:t>
      </w:r>
      <w:r w:rsidR="00885488" w:rsidRPr="00F76ED9">
        <w:rPr>
          <w:lang w:val="pt-PT"/>
        </w:rPr>
        <w:t>PS</w:t>
      </w:r>
      <w:r w:rsidR="00BA24A1" w:rsidRPr="00F76ED9">
        <w:rPr>
          <w:lang w:val="pt-PT"/>
        </w:rPr>
        <w:t>]</w:t>
      </w:r>
      <w:r w:rsidR="00885488" w:rsidRPr="00F76ED9">
        <w:rPr>
          <w:lang w:val="pt-PT"/>
        </w:rPr>
        <w:t xml:space="preserve"> </w:t>
      </w:r>
      <w:r w:rsidR="00885488" w:rsidRPr="00F76ED9">
        <w:rPr>
          <w:rStyle w:val="Incipit"/>
          <w:lang w:val="pt-PT"/>
        </w:rPr>
        <w:t>Domine quis habitabit</w:t>
      </w:r>
      <w:r w:rsidR="00885488" w:rsidRPr="00F76ED9">
        <w:rPr>
          <w:lang w:val="pt-PT"/>
        </w:rPr>
        <w:t xml:space="preserve">. VS </w:t>
      </w:r>
      <w:r w:rsidR="00885488" w:rsidRPr="00F76ED9">
        <w:rPr>
          <w:rStyle w:val="Incipit"/>
          <w:lang w:val="pt-PT"/>
        </w:rPr>
        <w:t>Exultent iusti</w:t>
      </w:r>
      <w:r w:rsidR="00885488" w:rsidRPr="00F76ED9">
        <w:rPr>
          <w:lang w:val="pt-PT"/>
        </w:rPr>
        <w:t xml:space="preserve">. RP </w:t>
      </w:r>
      <w:r w:rsidR="00885488" w:rsidRPr="00F76ED9">
        <w:rPr>
          <w:rStyle w:val="Incipit"/>
          <w:lang w:val="pt-PT"/>
        </w:rPr>
        <w:t>Vidi ci</w:t>
      </w:r>
      <w:r w:rsidR="00D66EA2" w:rsidRPr="00F76ED9">
        <w:rPr>
          <w:rStyle w:val="Incipit"/>
          <w:lang w:val="pt-PT"/>
        </w:rPr>
        <w:t>vita</w:t>
      </w:r>
      <w:r w:rsidR="00885488" w:rsidRPr="00F76ED9">
        <w:rPr>
          <w:rStyle w:val="Incipit"/>
          <w:lang w:val="pt-PT"/>
        </w:rPr>
        <w:t>tem Hierusalem ornatam</w:t>
      </w:r>
      <w:r w:rsidR="00DD1415" w:rsidRPr="00F76ED9">
        <w:rPr>
          <w:lang w:val="pt-PT"/>
        </w:rPr>
        <w:t>@91.</w:t>
      </w:r>
      <w:r w:rsidR="00885488" w:rsidRPr="00F76ED9">
        <w:rPr>
          <w:lang w:val="pt-PT"/>
        </w:rPr>
        <w:t xml:space="preserve"> </w:t>
      </w:r>
      <w:r w:rsidR="00BA24A1" w:rsidRPr="00F76ED9">
        <w:rPr>
          <w:lang w:val="pt-PT"/>
        </w:rPr>
        <w:t>[</w:t>
      </w:r>
      <w:r w:rsidR="00885488" w:rsidRPr="00F76ED9">
        <w:rPr>
          <w:lang w:val="pt-PT"/>
        </w:rPr>
        <w:t>RP</w:t>
      </w:r>
      <w:r w:rsidR="00BA24A1" w:rsidRPr="00F76ED9">
        <w:rPr>
          <w:lang w:val="pt-PT"/>
        </w:rPr>
        <w:t>]</w:t>
      </w:r>
      <w:r w:rsidR="00885488" w:rsidRPr="00F76ED9">
        <w:rPr>
          <w:lang w:val="pt-PT"/>
        </w:rPr>
        <w:t xml:space="preserve"> </w:t>
      </w:r>
      <w:r w:rsidR="00885488" w:rsidRPr="00F76ED9">
        <w:rPr>
          <w:rStyle w:val="Incipit"/>
          <w:lang w:val="pt-PT"/>
        </w:rPr>
        <w:t xml:space="preserve">Ego sum </w:t>
      </w:r>
      <w:r w:rsidR="0007245A" w:rsidRPr="00F76ED9">
        <w:rPr>
          <w:rStyle w:val="Incipit"/>
          <w:lang w:val="pt-PT"/>
        </w:rPr>
        <w:t>vitis</w:t>
      </w:r>
      <w:r w:rsidR="00885488" w:rsidRPr="00F76ED9">
        <w:rPr>
          <w:rStyle w:val="Incipit"/>
          <w:lang w:val="pt-PT"/>
        </w:rPr>
        <w:t xml:space="preserve"> </w:t>
      </w:r>
      <w:r w:rsidR="0007245A" w:rsidRPr="00F76ED9">
        <w:rPr>
          <w:rStyle w:val="Incipit"/>
          <w:lang w:val="pt-PT"/>
        </w:rPr>
        <w:t>vera</w:t>
      </w:r>
      <w:r w:rsidR="00DD1415" w:rsidRPr="00F76ED9">
        <w:rPr>
          <w:lang w:val="pt-PT"/>
        </w:rPr>
        <w:t>@91.</w:t>
      </w:r>
      <w:r w:rsidR="00885488" w:rsidRPr="00F76ED9">
        <w:rPr>
          <w:lang w:val="pt-PT"/>
        </w:rPr>
        <w:t xml:space="preserve"> </w:t>
      </w:r>
      <w:r w:rsidR="00BA24A1" w:rsidRPr="00F76ED9">
        <w:rPr>
          <w:lang w:val="pt-PT"/>
        </w:rPr>
        <w:t>[</w:t>
      </w:r>
      <w:r w:rsidR="00885488" w:rsidRPr="00F76ED9">
        <w:rPr>
          <w:lang w:val="pt-PT"/>
        </w:rPr>
        <w:t>RP</w:t>
      </w:r>
      <w:r w:rsidR="00BA24A1" w:rsidRPr="00F76ED9">
        <w:rPr>
          <w:lang w:val="pt-PT"/>
        </w:rPr>
        <w:t>]</w:t>
      </w:r>
      <w:r w:rsidR="00885488" w:rsidRPr="00F76ED9">
        <w:rPr>
          <w:lang w:val="pt-PT"/>
        </w:rPr>
        <w:t xml:space="preserve"> </w:t>
      </w:r>
      <w:r w:rsidR="00885488" w:rsidRPr="00F76ED9">
        <w:rPr>
          <w:rStyle w:val="Incipit"/>
          <w:lang w:val="pt-PT"/>
        </w:rPr>
        <w:t>Vidi Hierusalem descendentem</w:t>
      </w:r>
      <w:r w:rsidR="00DD1415" w:rsidRPr="00F76ED9">
        <w:rPr>
          <w:lang w:val="pt-PT"/>
        </w:rPr>
        <w:t>@15.</w:t>
      </w:r>
    </w:p>
    <w:p w:rsidR="00885488" w:rsidRPr="00B779A9" w:rsidRDefault="00512F3C" w:rsidP="00415109">
      <w:pPr>
        <w:rPr>
          <w:lang w:val="fr-FR"/>
        </w:rPr>
      </w:pPr>
      <w:r w:rsidRPr="00F76ED9">
        <w:rPr>
          <w:rStyle w:val="Time2"/>
          <w:lang w:val="pt-PT"/>
        </w:rPr>
        <w:t>In tertio nocturno</w:t>
      </w:r>
      <w:r w:rsidR="00885488" w:rsidRPr="00F76ED9">
        <w:rPr>
          <w:lang w:val="pt-PT"/>
        </w:rPr>
        <w:t xml:space="preserve"> AN </w:t>
      </w:r>
      <w:r w:rsidR="00C51FE4" w:rsidRPr="00F76ED9">
        <w:rPr>
          <w:rStyle w:val="Incipit"/>
          <w:lang w:val="pt-PT"/>
        </w:rPr>
        <w:t>Tristit</w:t>
      </w:r>
      <w:r w:rsidR="00885488" w:rsidRPr="00F76ED9">
        <w:rPr>
          <w:rStyle w:val="Incipit"/>
          <w:lang w:val="pt-PT"/>
        </w:rPr>
        <w:t xml:space="preserve">ia </w:t>
      </w:r>
      <w:r w:rsidR="009772E9" w:rsidRPr="00F76ED9">
        <w:rPr>
          <w:rStyle w:val="Incipit"/>
          <w:lang w:val="pt-PT"/>
        </w:rPr>
        <w:t>vestr</w:t>
      </w:r>
      <w:r w:rsidR="00885488" w:rsidRPr="00F76ED9">
        <w:rPr>
          <w:rStyle w:val="Incipit"/>
          <w:lang w:val="pt-PT"/>
        </w:rPr>
        <w:t xml:space="preserve">a alleluia </w:t>
      </w:r>
      <w:r w:rsidR="009772E9" w:rsidRPr="00F76ED9">
        <w:rPr>
          <w:rStyle w:val="Incipit"/>
          <w:lang w:val="pt-PT"/>
        </w:rPr>
        <w:t>conv</w:t>
      </w:r>
      <w:r w:rsidR="00885488" w:rsidRPr="00F76ED9">
        <w:rPr>
          <w:rStyle w:val="Incipit"/>
          <w:lang w:val="pt-PT"/>
        </w:rPr>
        <w:t>ertetur in gaudium alleluia</w:t>
      </w:r>
      <w:r w:rsidR="00885488" w:rsidRPr="00F76ED9">
        <w:rPr>
          <w:color w:val="000000"/>
          <w:lang w:val="pt-PT"/>
        </w:rPr>
        <w:t xml:space="preserve"> ex usu cantatur sexti toni. PS </w:t>
      </w:r>
      <w:r w:rsidR="00885488" w:rsidRPr="00F76ED9">
        <w:rPr>
          <w:rStyle w:val="Incipit"/>
          <w:lang w:val="pt-PT"/>
        </w:rPr>
        <w:t>Con</w:t>
      </w:r>
      <w:r w:rsidR="001B7479" w:rsidRPr="00F76ED9">
        <w:rPr>
          <w:rStyle w:val="Incipit"/>
          <w:lang w:val="pt-PT"/>
        </w:rPr>
        <w:t>serva</w:t>
      </w:r>
      <w:r w:rsidR="00885488" w:rsidRPr="00F76ED9">
        <w:rPr>
          <w:lang w:val="pt-PT"/>
        </w:rPr>
        <w:t xml:space="preserve">. </w:t>
      </w:r>
      <w:r w:rsidR="00BA24A1" w:rsidRPr="00F76ED9">
        <w:rPr>
          <w:lang w:val="pt-PT"/>
        </w:rPr>
        <w:t>[</w:t>
      </w:r>
      <w:r w:rsidR="00885488" w:rsidRPr="00F76ED9">
        <w:rPr>
          <w:lang w:val="pt-PT"/>
        </w:rPr>
        <w:t>PS</w:t>
      </w:r>
      <w:r w:rsidR="00BA24A1" w:rsidRPr="00F76ED9">
        <w:rPr>
          <w:lang w:val="pt-PT"/>
        </w:rPr>
        <w:t>]</w:t>
      </w:r>
      <w:r w:rsidR="00885488" w:rsidRPr="00F76ED9">
        <w:rPr>
          <w:lang w:val="pt-PT"/>
        </w:rPr>
        <w:t xml:space="preserve"> </w:t>
      </w:r>
      <w:r w:rsidR="00885488" w:rsidRPr="00F76ED9">
        <w:rPr>
          <w:rStyle w:val="Incipit"/>
          <w:lang w:val="pt-PT"/>
        </w:rPr>
        <w:t>Domini est terra</w:t>
      </w:r>
      <w:r w:rsidR="00885488" w:rsidRPr="00F76ED9">
        <w:rPr>
          <w:lang w:val="pt-PT"/>
        </w:rPr>
        <w:t xml:space="preserve">. </w:t>
      </w:r>
      <w:r w:rsidR="00BA24A1" w:rsidRPr="00F76ED9">
        <w:rPr>
          <w:lang w:val="pt-PT"/>
        </w:rPr>
        <w:t>[</w:t>
      </w:r>
      <w:r w:rsidR="00885488" w:rsidRPr="00F76ED9">
        <w:rPr>
          <w:lang w:val="pt-PT"/>
        </w:rPr>
        <w:t>PS</w:t>
      </w:r>
      <w:r w:rsidR="00BA24A1" w:rsidRPr="00F76ED9">
        <w:rPr>
          <w:lang w:val="pt-PT"/>
        </w:rPr>
        <w:t>]</w:t>
      </w:r>
      <w:r w:rsidR="00885488" w:rsidRPr="00F76ED9">
        <w:rPr>
          <w:lang w:val="pt-PT"/>
        </w:rPr>
        <w:t xml:space="preserve"> </w:t>
      </w:r>
      <w:r w:rsidR="00885488" w:rsidRPr="00F76ED9">
        <w:rPr>
          <w:rStyle w:val="Incipit"/>
          <w:lang w:val="pt-PT"/>
        </w:rPr>
        <w:t>Beati quorum</w:t>
      </w:r>
      <w:r w:rsidR="00885488" w:rsidRPr="00F76ED9">
        <w:rPr>
          <w:lang w:val="pt-PT"/>
        </w:rPr>
        <w:t xml:space="preserve">. VS </w:t>
      </w:r>
      <w:r w:rsidR="00885488" w:rsidRPr="00F76ED9">
        <w:rPr>
          <w:rStyle w:val="Incipit"/>
          <w:lang w:val="pt-PT"/>
        </w:rPr>
        <w:t>Iustorum animae</w:t>
      </w:r>
      <w:r w:rsidR="00885488" w:rsidRPr="00F76ED9">
        <w:rPr>
          <w:lang w:val="pt-PT"/>
        </w:rPr>
        <w:t xml:space="preserve">. RP </w:t>
      </w:r>
      <w:r w:rsidR="00885488" w:rsidRPr="00F76ED9">
        <w:rPr>
          <w:rStyle w:val="Incipit"/>
          <w:lang w:val="pt-PT"/>
        </w:rPr>
        <w:t>Candidi facti sunt</w:t>
      </w:r>
      <w:r w:rsidR="00DD1415" w:rsidRPr="00F76ED9">
        <w:rPr>
          <w:lang w:val="pt-PT"/>
        </w:rPr>
        <w:t>@16.</w:t>
      </w:r>
      <w:r w:rsidR="00885488" w:rsidRPr="00F76ED9">
        <w:rPr>
          <w:lang w:val="pt-PT"/>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BC2E91">
        <w:rPr>
          <w:rStyle w:val="Incipit"/>
          <w:lang w:val="fr-FR"/>
        </w:rPr>
        <w:t>Filiae Hierusalem</w:t>
      </w:r>
      <w:r w:rsidR="00DD1415">
        <w:rPr>
          <w:lang w:val="fr-FR"/>
        </w:rPr>
        <w:t>@</w:t>
      </w:r>
      <w:r w:rsidR="00DD1415" w:rsidRPr="00B779A9">
        <w:rPr>
          <w:lang w:val="fr-FR"/>
        </w:rPr>
        <w:t>91.</w:t>
      </w:r>
      <w:r w:rsidR="00885488" w:rsidRPr="00B779A9">
        <w:rPr>
          <w:lang w:val="fr-FR"/>
        </w:rPr>
        <w:t xml:space="preserve"> </w:t>
      </w:r>
      <w:r w:rsidR="00BA24A1" w:rsidRPr="00B779A9">
        <w:rPr>
          <w:lang w:val="fr-FR"/>
        </w:rPr>
        <w:t>[</w:t>
      </w:r>
      <w:r w:rsidR="00885488" w:rsidRPr="00B779A9">
        <w:rPr>
          <w:lang w:val="fr-FR"/>
        </w:rPr>
        <w:t>RP</w:t>
      </w:r>
      <w:r w:rsidR="00BA24A1" w:rsidRPr="00B779A9">
        <w:rPr>
          <w:lang w:val="fr-FR"/>
        </w:rPr>
        <w:t>]</w:t>
      </w:r>
      <w:r w:rsidR="00885488" w:rsidRPr="00B779A9">
        <w:rPr>
          <w:lang w:val="fr-FR"/>
        </w:rPr>
        <w:t xml:space="preserve"> </w:t>
      </w:r>
      <w:r w:rsidR="00885488" w:rsidRPr="00BC2E91">
        <w:rPr>
          <w:rStyle w:val="Incipit"/>
          <w:lang w:val="fr-FR"/>
        </w:rPr>
        <w:t xml:space="preserve">In </w:t>
      </w:r>
      <w:r w:rsidR="005127CC" w:rsidRPr="00BC2E91">
        <w:rPr>
          <w:rStyle w:val="Incipit"/>
          <w:lang w:val="fr-FR"/>
        </w:rPr>
        <w:t>serv</w:t>
      </w:r>
      <w:r w:rsidR="00885488" w:rsidRPr="00BC2E91">
        <w:rPr>
          <w:rStyle w:val="Incipit"/>
          <w:lang w:val="fr-FR"/>
        </w:rPr>
        <w:t>is suis</w:t>
      </w:r>
      <w:r w:rsidR="00DD1415">
        <w:rPr>
          <w:lang w:val="fr-FR"/>
        </w:rPr>
        <w:t>@</w:t>
      </w:r>
      <w:r w:rsidR="00DD1415" w:rsidRPr="00B779A9">
        <w:rPr>
          <w:lang w:val="fr-FR"/>
        </w:rPr>
        <w:t>91.</w:t>
      </w:r>
    </w:p>
    <w:p w:rsidR="00885488" w:rsidRPr="00BC2E91" w:rsidRDefault="00885488" w:rsidP="00415109">
      <w:pPr>
        <w:rPr>
          <w:lang w:val="fr-FR"/>
        </w:rPr>
      </w:pPr>
      <w:r w:rsidRPr="00B779A9">
        <w:rPr>
          <w:lang w:val="fr-FR"/>
        </w:rPr>
        <w:t xml:space="preserve">Si fuerit </w:t>
      </w:r>
      <w:r w:rsidR="00371BD7" w:rsidRPr="00B779A9">
        <w:rPr>
          <w:color w:val="000000"/>
          <w:lang w:val="fr-FR"/>
        </w:rPr>
        <w:t>dies priv</w:t>
      </w:r>
      <w:r w:rsidRPr="00B779A9">
        <w:rPr>
          <w:color w:val="000000"/>
          <w:lang w:val="fr-FR"/>
        </w:rPr>
        <w:t>atus</w:t>
      </w:r>
      <w:r w:rsidRPr="00B779A9">
        <w:rPr>
          <w:lang w:val="fr-FR"/>
        </w:rPr>
        <w:t xml:space="preserve"> unum nocturnum pro ratione feriae cum </w:t>
      </w:r>
      <w:r w:rsidR="00C51FE4" w:rsidRPr="00C51FE4">
        <w:rPr>
          <w:lang w:val="fr-FR"/>
        </w:rPr>
        <w:t>|</w:t>
      </w:r>
      <w:r w:rsidRPr="00B779A9">
        <w:rPr>
          <w:lang w:val="fr-FR"/>
        </w:rPr>
        <w:t>anti</w:t>
      </w:r>
      <w:r w:rsidR="001523C0" w:rsidRPr="00B779A9">
        <w:rPr>
          <w:lang w:val="fr-FR"/>
        </w:rPr>
        <w:t>phona</w:t>
      </w:r>
      <w:r w:rsidR="00C51FE4">
        <w:rPr>
          <w:lang w:val="fr-FR"/>
        </w:rPr>
        <w:t>::antiphonis</w:t>
      </w:r>
      <w:r w:rsidR="00C51FE4" w:rsidRPr="00C51FE4">
        <w:rPr>
          <w:lang w:val="fr-FR"/>
        </w:rPr>
        <w:t>|</w:t>
      </w:r>
      <w:r w:rsidR="00C51FE4">
        <w:rPr>
          <w:lang w:val="fr-FR"/>
        </w:rPr>
        <w:t>, psalmis,</w:t>
      </w:r>
      <w:r w:rsidR="001523C0" w:rsidRPr="00B779A9">
        <w:rPr>
          <w:lang w:val="fr-FR"/>
        </w:rPr>
        <w:t xml:space="preserve"> versiculus</w:t>
      </w:r>
      <w:r w:rsidRPr="00B779A9">
        <w:rPr>
          <w:lang w:val="fr-FR"/>
        </w:rPr>
        <w:t xml:space="preserve"> et responsoriis cantamus. </w:t>
      </w:r>
      <w:r w:rsidRPr="00B779A9">
        <w:rPr>
          <w:lang w:val="pt-PT"/>
        </w:rPr>
        <w:t>Hoc est si fuerit secunda feria primum nocturnum cum suis annotatis canimus. Si fuerit (267r) tertia feria secundum nocturnum. Si quarta feria fuerit tertium nocturnum cum suis annotatis accipimus et si</w:t>
      </w:r>
      <w:r w:rsidR="00371BD7" w:rsidRPr="00B779A9">
        <w:rPr>
          <w:lang w:val="pt-PT"/>
        </w:rPr>
        <w:t>c de reliquis feriis. Et in priv</w:t>
      </w:r>
      <w:r w:rsidRPr="00B779A9">
        <w:rPr>
          <w:lang w:val="pt-PT"/>
        </w:rPr>
        <w:t xml:space="preserve">atis diebus lectiones omittimus pro quibus </w:t>
      </w:r>
      <w:r w:rsidR="001023E8" w:rsidRPr="00B779A9">
        <w:rPr>
          <w:lang w:val="pt-PT"/>
        </w:rPr>
        <w:t>evangelium</w:t>
      </w:r>
      <w:r w:rsidRPr="00B779A9">
        <w:rPr>
          <w:lang w:val="pt-PT"/>
        </w:rPr>
        <w:t xml:space="preserve"> tantum legitur.</w:t>
      </w:r>
      <w:r w:rsidR="00C51FE4">
        <w:rPr>
          <w:lang w:val="pt-PT"/>
        </w:rPr>
        <w:t xml:space="preserve"> I</w:t>
      </w:r>
      <w:r w:rsidR="00512F3C" w:rsidRPr="00512F3C">
        <w:rPr>
          <w:lang w:val="pt-PT"/>
        </w:rPr>
        <w:t>%D::</w:t>
      </w:r>
      <w:r w:rsidR="00F90613" w:rsidRPr="00512F3C">
        <w:rPr>
          <w:lang w:val="pt-PT"/>
        </w:rPr>
        <w:t>dem</w:t>
      </w:r>
      <w:r w:rsidR="00512F3C" w:rsidRPr="00512F3C">
        <w:rPr>
          <w:lang w:val="pt-PT"/>
        </w:rPr>
        <w:t>%</w:t>
      </w:r>
      <w:r w:rsidR="00C51FE4">
        <w:rPr>
          <w:lang w:val="pt-PT"/>
        </w:rPr>
        <w:t>$</w:t>
      </w:r>
      <w:r w:rsidR="00F90613" w:rsidRPr="00B779A9">
        <w:rPr>
          <w:lang w:val="pt-PT"/>
        </w:rPr>
        <w:t>E::</w:t>
      </w:r>
      <w:r w:rsidRPr="00B779A9">
        <w:rPr>
          <w:lang w:val="pt-PT"/>
        </w:rPr>
        <w:t>s</w:t>
      </w:r>
      <w:r w:rsidR="00F90613" w:rsidRPr="00B779A9">
        <w:rPr>
          <w:lang w:val="pt-PT"/>
        </w:rPr>
        <w:t>$</w:t>
      </w:r>
      <w:r w:rsidRPr="00B779A9">
        <w:rPr>
          <w:lang w:val="pt-PT"/>
        </w:rPr>
        <w:t xml:space="preserve"> ordo quoque </w:t>
      </w:r>
      <w:r w:rsidR="001B7479" w:rsidRPr="00B779A9">
        <w:rPr>
          <w:lang w:val="pt-PT"/>
        </w:rPr>
        <w:t>serva</w:t>
      </w:r>
      <w:r w:rsidRPr="00B779A9">
        <w:rPr>
          <w:lang w:val="pt-PT"/>
        </w:rPr>
        <w:t>ndus est cum nocturnis istis in aliis festi</w:t>
      </w:r>
      <w:r w:rsidR="00D66EA2" w:rsidRPr="00B779A9">
        <w:rPr>
          <w:lang w:val="pt-PT"/>
        </w:rPr>
        <w:t>vita</w:t>
      </w:r>
      <w:r w:rsidRPr="00B779A9">
        <w:rPr>
          <w:lang w:val="pt-PT"/>
        </w:rPr>
        <w:t>tibus plurimorum martyrum</w:t>
      </w:r>
      <w:r w:rsidR="00C51FE4">
        <w:rPr>
          <w:lang w:val="pt-PT"/>
        </w:rPr>
        <w:t>,</w:t>
      </w:r>
      <w:r w:rsidRPr="00B779A9">
        <w:rPr>
          <w:lang w:val="pt-PT"/>
        </w:rPr>
        <w:t xml:space="preserve"> quando sunt </w:t>
      </w:r>
      <w:r w:rsidR="000F4FB4" w:rsidRPr="00B779A9">
        <w:rPr>
          <w:lang w:val="pt-PT"/>
        </w:rPr>
        <w:t>novem</w:t>
      </w:r>
      <w:r w:rsidRPr="00B779A9">
        <w:rPr>
          <w:lang w:val="pt-PT"/>
        </w:rPr>
        <w:t xml:space="preserve"> vel bini</w:t>
      </w:r>
      <w:r w:rsidR="00C51FE4">
        <w:rPr>
          <w:lang w:val="pt-PT"/>
        </w:rPr>
        <w:t>,</w:t>
      </w:r>
      <w:r w:rsidRPr="00B779A9">
        <w:rPr>
          <w:lang w:val="pt-PT"/>
        </w:rPr>
        <w:t xml:space="preserve"> hoc paschali tempore occurentibus</w:t>
      </w:r>
      <w:r w:rsidR="00C51FE4">
        <w:rPr>
          <w:lang w:val="pt-PT"/>
        </w:rPr>
        <w:t>,</w:t>
      </w:r>
      <w:r w:rsidRPr="00B779A9">
        <w:rPr>
          <w:lang w:val="pt-PT"/>
        </w:rPr>
        <w:t xml:space="preserve"> de quibus nulla extat </w:t>
      </w:r>
      <w:r w:rsidR="00D80D0C" w:rsidRPr="00B779A9">
        <w:rPr>
          <w:lang w:val="pt-PT"/>
        </w:rPr>
        <w:t>hist</w:t>
      </w:r>
      <w:r w:rsidRPr="00B779A9">
        <w:rPr>
          <w:lang w:val="pt-PT"/>
        </w:rPr>
        <w:t>oria. Etiam in festi</w:t>
      </w:r>
      <w:r w:rsidR="00D66EA2" w:rsidRPr="00B779A9">
        <w:rPr>
          <w:lang w:val="pt-PT"/>
        </w:rPr>
        <w:t>vita</w:t>
      </w:r>
      <w:r w:rsidRPr="00B779A9">
        <w:rPr>
          <w:lang w:val="pt-PT"/>
        </w:rPr>
        <w:t>tibus plurimorum martyrum trium lectionum hoc tamen ob</w:t>
      </w:r>
      <w:r w:rsidR="001B7479" w:rsidRPr="00B779A9">
        <w:rPr>
          <w:lang w:val="pt-PT"/>
        </w:rPr>
        <w:t>serva</w:t>
      </w:r>
      <w:r w:rsidRPr="00B779A9">
        <w:rPr>
          <w:lang w:val="pt-PT"/>
        </w:rPr>
        <w:t xml:space="preserve">to ut semper unus nocturnus tantum pro ratione feriae accipiatur et tres lectiones de tempore cum psalmis ferialibus ad nocturnum cantentur. </w:t>
      </w:r>
      <w:r w:rsidR="00F90613" w:rsidRPr="00B779A9">
        <w:rPr>
          <w:lang w:val="pt-PT"/>
        </w:rPr>
        <w:t>Evangelium h</w:t>
      </w:r>
      <w:r w:rsidRPr="00B779A9">
        <w:rPr>
          <w:lang w:val="pt-PT"/>
        </w:rPr>
        <w:t xml:space="preserve">odiernum </w:t>
      </w:r>
      <w:r w:rsidR="00F90613" w:rsidRPr="00B779A9">
        <w:rPr>
          <w:lang w:val="pt-PT"/>
        </w:rPr>
        <w:t>quaere in libro de sanctis circa initium. [</w:t>
      </w:r>
      <w:r w:rsidRPr="00B779A9">
        <w:rPr>
          <w:lang w:val="pt-PT"/>
        </w:rPr>
        <w:t>EV</w:t>
      </w:r>
      <w:r w:rsidR="00F90613" w:rsidRPr="00B779A9">
        <w:rPr>
          <w:lang w:val="pt-PT"/>
        </w:rPr>
        <w:t>]</w:t>
      </w:r>
      <w:r w:rsidRPr="00B779A9">
        <w:rPr>
          <w:lang w:val="pt-PT"/>
        </w:rPr>
        <w:t xml:space="preserve"> </w:t>
      </w:r>
      <w:r w:rsidRPr="00794880">
        <w:rPr>
          <w:rStyle w:val="Incipit"/>
          <w:lang w:val="pt-PT"/>
        </w:rPr>
        <w:t>Accesserunt</w:t>
      </w:r>
      <w:r w:rsidR="005A362F" w:rsidRPr="00BE7D55">
        <w:rPr>
          <w:i/>
          <w:lang w:val="pt-PT"/>
        </w:rPr>
        <w:t xml:space="preserve"> </w:t>
      </w:r>
      <w:r w:rsidRPr="00794880">
        <w:rPr>
          <w:rStyle w:val="Incipit"/>
          <w:lang w:val="pt-PT"/>
        </w:rPr>
        <w:t>ad</w:t>
      </w:r>
      <w:r w:rsidR="005A362F" w:rsidRPr="00BE7D55">
        <w:rPr>
          <w:i/>
          <w:lang w:val="pt-PT"/>
        </w:rPr>
        <w:t xml:space="preserve"> </w:t>
      </w:r>
      <w:r w:rsidRPr="00794880">
        <w:rPr>
          <w:rStyle w:val="Incipit"/>
          <w:lang w:val="pt-PT"/>
        </w:rPr>
        <w:t>Iesum</w:t>
      </w:r>
      <w:r w:rsidR="005A362F" w:rsidRPr="00BE7D55">
        <w:rPr>
          <w:i/>
          <w:lang w:val="pt-PT"/>
        </w:rPr>
        <w:t xml:space="preserve"> </w:t>
      </w:r>
      <w:r w:rsidRPr="00794880">
        <w:rPr>
          <w:rStyle w:val="Incipit"/>
          <w:lang w:val="pt-PT"/>
        </w:rPr>
        <w:t>pharisei</w:t>
      </w:r>
      <w:r w:rsidR="005A362F" w:rsidRPr="00BE7D55">
        <w:rPr>
          <w:i/>
          <w:lang w:val="pt-PT"/>
        </w:rPr>
        <w:t xml:space="preserve"> </w:t>
      </w:r>
      <w:r w:rsidRPr="00794880">
        <w:rPr>
          <w:rStyle w:val="Incipit"/>
          <w:lang w:val="pt-PT"/>
        </w:rPr>
        <w:t>tentantes</w:t>
      </w:r>
      <w:r w:rsidR="005A362F" w:rsidRPr="00BE7D55">
        <w:rPr>
          <w:i/>
          <w:lang w:val="pt-PT"/>
        </w:rPr>
        <w:t xml:space="preserve"> </w:t>
      </w:r>
      <w:r w:rsidRPr="00794880">
        <w:rPr>
          <w:rStyle w:val="Incipit"/>
          <w:lang w:val="pt-PT"/>
        </w:rPr>
        <w:t>et</w:t>
      </w:r>
      <w:r w:rsidR="005A362F" w:rsidRPr="00BE7D55">
        <w:rPr>
          <w:i/>
          <w:lang w:val="pt-PT"/>
        </w:rPr>
        <w:t xml:space="preserve"> </w:t>
      </w:r>
      <w:r w:rsidRPr="00794880">
        <w:rPr>
          <w:rStyle w:val="Incipit"/>
          <w:lang w:val="pt-PT"/>
        </w:rPr>
        <w:t>dicentes:</w:t>
      </w:r>
      <w:r w:rsidR="005A362F" w:rsidRPr="00BE7D55">
        <w:rPr>
          <w:i/>
          <w:lang w:val="pt-PT"/>
        </w:rPr>
        <w:t xml:space="preserve"> </w:t>
      </w:r>
      <w:r w:rsidRPr="00794880">
        <w:rPr>
          <w:rStyle w:val="Incipit"/>
          <w:lang w:val="pt-PT"/>
        </w:rPr>
        <w:t>Si</w:t>
      </w:r>
      <w:r w:rsidR="005A362F" w:rsidRPr="00BE7D55">
        <w:rPr>
          <w:i/>
          <w:lang w:val="pt-PT"/>
        </w:rPr>
        <w:t xml:space="preserve"> </w:t>
      </w:r>
      <w:r w:rsidRPr="00794880">
        <w:rPr>
          <w:rStyle w:val="Incipit"/>
          <w:lang w:val="pt-PT"/>
        </w:rPr>
        <w:t>licet</w:t>
      </w:r>
      <w:r w:rsidR="005A362F" w:rsidRPr="00BE7D55">
        <w:rPr>
          <w:i/>
          <w:lang w:val="pt-PT"/>
        </w:rPr>
        <w:t xml:space="preserve"> </w:t>
      </w:r>
      <w:r w:rsidRPr="00794880">
        <w:rPr>
          <w:rStyle w:val="Incipit"/>
          <w:lang w:val="pt-PT"/>
        </w:rPr>
        <w:t>homini</w:t>
      </w:r>
      <w:r w:rsidR="005A362F" w:rsidRPr="00BE7D55">
        <w:rPr>
          <w:i/>
          <w:lang w:val="pt-PT"/>
        </w:rPr>
        <w:t xml:space="preserve"> </w:t>
      </w:r>
      <w:r w:rsidRPr="00794880">
        <w:rPr>
          <w:rStyle w:val="Incipit"/>
          <w:lang w:val="pt-PT"/>
        </w:rPr>
        <w:t>dimittere</w:t>
      </w:r>
      <w:r w:rsidR="005A362F" w:rsidRPr="00BE7D55">
        <w:rPr>
          <w:i/>
          <w:lang w:val="pt-PT"/>
        </w:rPr>
        <w:t xml:space="preserve"> </w:t>
      </w:r>
      <w:r w:rsidRPr="00794880">
        <w:rPr>
          <w:rStyle w:val="Incipit"/>
          <w:lang w:val="pt-PT"/>
        </w:rPr>
        <w:t>uxorem</w:t>
      </w:r>
      <w:r w:rsidRPr="00B779A9">
        <w:rPr>
          <w:lang w:val="pt-PT"/>
        </w:rPr>
        <w:t xml:space="preserve">. </w:t>
      </w:r>
      <w:r w:rsidR="006D6F44" w:rsidRPr="00B779A9">
        <w:rPr>
          <w:lang w:val="fr-FR"/>
        </w:rPr>
        <w:t xml:space="preserve">[TD] </w:t>
      </w:r>
      <w:r w:rsidR="006D6F44" w:rsidRPr="00794880">
        <w:rPr>
          <w:rStyle w:val="Incipit"/>
          <w:lang w:val="fr-FR"/>
        </w:rPr>
        <w:t>Te</w:t>
      </w:r>
      <w:r w:rsidR="005A362F" w:rsidRPr="00BE7D55">
        <w:rPr>
          <w:i/>
          <w:lang w:val="fr-FR"/>
        </w:rPr>
        <w:t xml:space="preserve"> </w:t>
      </w:r>
      <w:r w:rsidR="006D6F44" w:rsidRPr="00794880">
        <w:rPr>
          <w:rStyle w:val="Incipit"/>
          <w:lang w:val="fr-FR"/>
        </w:rPr>
        <w:t>deum</w:t>
      </w:r>
      <w:r w:rsidR="005A362F" w:rsidRPr="00BE7D55">
        <w:rPr>
          <w:i/>
          <w:lang w:val="fr-FR"/>
        </w:rPr>
        <w:t xml:space="preserve"> </w:t>
      </w:r>
      <w:r w:rsidR="00274843" w:rsidRPr="00794880">
        <w:rPr>
          <w:rStyle w:val="Incipit"/>
          <w:lang w:val="fr-FR"/>
        </w:rPr>
        <w:t>laudamus</w:t>
      </w:r>
      <w:r w:rsidR="0013241E">
        <w:rPr>
          <w:lang w:val="fr-FR"/>
        </w:rPr>
        <w:t xml:space="preserve"> dicitur.</w:t>
      </w:r>
    </w:p>
    <w:p w:rsidR="00885488" w:rsidRPr="00BC2E91" w:rsidRDefault="008D44D8" w:rsidP="00415109">
      <w:pPr>
        <w:rPr>
          <w:lang w:val="en-US"/>
        </w:rPr>
      </w:pPr>
      <w:r w:rsidRPr="00BC2E91">
        <w:rPr>
          <w:rStyle w:val="Time1"/>
          <w:lang w:val="fr-FR"/>
        </w:rPr>
        <w:t>Ad laudes</w:t>
      </w:r>
      <w:r w:rsidR="00885488" w:rsidRPr="00B779A9">
        <w:rPr>
          <w:lang w:val="fr-FR"/>
        </w:rPr>
        <w:t xml:space="preserve"> AN </w:t>
      </w:r>
      <w:r w:rsidR="00885488" w:rsidRPr="00794880">
        <w:rPr>
          <w:rStyle w:val="Incipit"/>
          <w:lang w:val="fr-FR"/>
        </w:rPr>
        <w:t>Sancti</w:t>
      </w:r>
      <w:r w:rsidR="005A362F" w:rsidRPr="00BE7D55">
        <w:rPr>
          <w:i/>
          <w:lang w:val="fr-FR"/>
        </w:rPr>
        <w:t xml:space="preserve"> </w:t>
      </w:r>
      <w:r w:rsidR="00885488" w:rsidRPr="00794880">
        <w:rPr>
          <w:rStyle w:val="Incipit"/>
          <w:lang w:val="fr-FR"/>
        </w:rPr>
        <w:t>tui</w:t>
      </w:r>
      <w:r w:rsidR="005A362F" w:rsidRPr="00BE7D55">
        <w:rPr>
          <w:i/>
          <w:lang w:val="fr-FR"/>
        </w:rPr>
        <w:t xml:space="preserve"> </w:t>
      </w:r>
      <w:r w:rsidR="00885488" w:rsidRPr="00794880">
        <w:rPr>
          <w:rStyle w:val="Incipit"/>
          <w:lang w:val="fr-FR"/>
        </w:rPr>
        <w:t>domine</w:t>
      </w:r>
      <w:r w:rsidR="005A362F" w:rsidRPr="00BE7D55">
        <w:rPr>
          <w:i/>
          <w:lang w:val="fr-FR"/>
        </w:rPr>
        <w:t xml:space="preserve"> </w:t>
      </w:r>
      <w:r w:rsidR="00885488" w:rsidRPr="00794880">
        <w:rPr>
          <w:rStyle w:val="Incipit"/>
          <w:lang w:val="fr-FR"/>
        </w:rPr>
        <w:t>florebunt</w:t>
      </w:r>
      <w:r w:rsidR="00885488" w:rsidRPr="00B779A9">
        <w:rPr>
          <w:lang w:val="fr-FR"/>
        </w:rPr>
        <w:t xml:space="preserve"> cum reliquis</w:t>
      </w:r>
      <w:r w:rsidR="00DD1415">
        <w:rPr>
          <w:lang w:val="fr-FR"/>
        </w:rPr>
        <w:t>@</w:t>
      </w:r>
      <w:r w:rsidR="00DD1415" w:rsidRPr="00B779A9">
        <w:rPr>
          <w:lang w:val="fr-FR"/>
        </w:rPr>
        <w:t>92.</w:t>
      </w:r>
      <w:r w:rsidR="00885488" w:rsidRPr="00B779A9">
        <w:rPr>
          <w:lang w:val="fr-FR"/>
        </w:rPr>
        <w:t xml:space="preserve"> HY </w:t>
      </w:r>
      <w:r w:rsidR="00885488" w:rsidRPr="00794880">
        <w:rPr>
          <w:rStyle w:val="Incipit"/>
          <w:lang w:val="fr-FR"/>
        </w:rPr>
        <w:t>Rex</w:t>
      </w:r>
      <w:r w:rsidR="005A362F" w:rsidRPr="00BE7D55">
        <w:rPr>
          <w:i/>
          <w:lang w:val="fr-FR"/>
        </w:rPr>
        <w:t xml:space="preserve"> </w:t>
      </w:r>
      <w:r w:rsidR="00885488" w:rsidRPr="00794880">
        <w:rPr>
          <w:rStyle w:val="Incipit"/>
          <w:lang w:val="fr-FR"/>
        </w:rPr>
        <w:t>gloriose</w:t>
      </w:r>
      <w:r w:rsidR="005A362F" w:rsidRPr="00BE7D55">
        <w:rPr>
          <w:i/>
          <w:lang w:val="fr-FR"/>
        </w:rPr>
        <w:t xml:space="preserve"> </w:t>
      </w:r>
      <w:r w:rsidR="00885488" w:rsidRPr="00794880">
        <w:rPr>
          <w:rStyle w:val="Incipit"/>
          <w:lang w:val="fr-FR"/>
        </w:rPr>
        <w:t>martyrum</w:t>
      </w:r>
      <w:r w:rsidR="00885488" w:rsidRPr="00B779A9">
        <w:rPr>
          <w:lang w:val="fr-FR"/>
        </w:rPr>
        <w:t xml:space="preserve">. VS </w:t>
      </w:r>
      <w:r w:rsidR="00885488" w:rsidRPr="00794880">
        <w:rPr>
          <w:rStyle w:val="Incipit"/>
          <w:lang w:val="fr-FR"/>
        </w:rPr>
        <w:t>Iustorum</w:t>
      </w:r>
      <w:r w:rsidR="005A362F" w:rsidRPr="00BE7D55">
        <w:rPr>
          <w:i/>
          <w:lang w:val="fr-FR"/>
        </w:rPr>
        <w:t xml:space="preserve"> </w:t>
      </w:r>
      <w:r w:rsidR="00885488" w:rsidRPr="00794880">
        <w:rPr>
          <w:rStyle w:val="Incipit"/>
          <w:lang w:val="fr-FR"/>
        </w:rPr>
        <w:t>animae</w:t>
      </w:r>
      <w:r w:rsidR="00885488" w:rsidRPr="00B779A9">
        <w:rPr>
          <w:lang w:val="fr-FR"/>
        </w:rPr>
        <w:t xml:space="preserve">. AB </w:t>
      </w:r>
      <w:r w:rsidR="00885488" w:rsidRPr="00794880">
        <w:rPr>
          <w:rStyle w:val="Incipit"/>
          <w:lang w:val="fr-FR"/>
        </w:rPr>
        <w:t>Iustorum</w:t>
      </w:r>
      <w:r w:rsidR="005A362F" w:rsidRPr="00BE7D55">
        <w:rPr>
          <w:i/>
          <w:lang w:val="fr-FR"/>
        </w:rPr>
        <w:t xml:space="preserve"> </w:t>
      </w:r>
      <w:r w:rsidR="00885488" w:rsidRPr="00794880">
        <w:rPr>
          <w:rStyle w:val="Incipit"/>
          <w:lang w:val="fr-FR"/>
        </w:rPr>
        <w:t>animae</w:t>
      </w:r>
      <w:r w:rsidR="00DD1415">
        <w:rPr>
          <w:lang w:val="fr-FR"/>
        </w:rPr>
        <w:t>@</w:t>
      </w:r>
      <w:r w:rsidR="00DD1415" w:rsidRPr="00B779A9">
        <w:rPr>
          <w:lang w:val="fr-FR"/>
        </w:rPr>
        <w:t>92.</w:t>
      </w:r>
      <w:r w:rsidR="00885488" w:rsidRPr="00B779A9">
        <w:rPr>
          <w:lang w:val="fr-FR"/>
        </w:rPr>
        <w:t xml:space="preserve"> </w:t>
      </w:r>
      <w:r w:rsidR="00C51FE4">
        <w:rPr>
          <w:lang w:val="fr-FR"/>
        </w:rPr>
        <w:t xml:space="preserve">Suffragium </w:t>
      </w:r>
      <w:r w:rsidR="00BA24A1" w:rsidRPr="00B779A9">
        <w:rPr>
          <w:lang w:val="fr-FR"/>
        </w:rPr>
        <w:t>[</w:t>
      </w:r>
      <w:r w:rsidR="00C51FE4">
        <w:rPr>
          <w:lang w:val="fr-FR"/>
        </w:rPr>
        <w:t>d</w:t>
      </w:r>
      <w:r w:rsidR="00885488" w:rsidRPr="00B779A9">
        <w:rPr>
          <w:lang w:val="fr-FR"/>
        </w:rPr>
        <w:t>e resurrectione</w:t>
      </w:r>
      <w:r w:rsidR="00BA24A1" w:rsidRPr="00B779A9">
        <w:rPr>
          <w:lang w:val="fr-FR"/>
        </w:rPr>
        <w:t>]</w:t>
      </w:r>
      <w:r w:rsidR="00885488" w:rsidRPr="00B779A9">
        <w:rPr>
          <w:lang w:val="fr-FR"/>
        </w:rPr>
        <w:t xml:space="preserve"> </w:t>
      </w:r>
      <w:r w:rsidR="00C51FE4">
        <w:rPr>
          <w:lang w:val="fr-FR"/>
        </w:rPr>
        <w:t>[</w:t>
      </w:r>
      <w:r w:rsidR="00885488" w:rsidRPr="00B779A9">
        <w:rPr>
          <w:lang w:val="fr-FR"/>
        </w:rPr>
        <w:t>AC</w:t>
      </w:r>
      <w:r w:rsidR="00C51FE4">
        <w:rPr>
          <w:lang w:val="fr-FR"/>
        </w:rPr>
        <w:t>]</w:t>
      </w:r>
      <w:r w:rsidR="00885488" w:rsidRPr="00B779A9">
        <w:rPr>
          <w:lang w:val="fr-FR"/>
        </w:rPr>
        <w:t xml:space="preserve"> </w:t>
      </w:r>
      <w:r w:rsidR="00885488" w:rsidRPr="00794880">
        <w:rPr>
          <w:rStyle w:val="Incipit"/>
          <w:lang w:val="fr-FR"/>
        </w:rPr>
        <w:t>Surrexit</w:t>
      </w:r>
      <w:r w:rsidR="005A362F" w:rsidRPr="00BE7D55">
        <w:rPr>
          <w:i/>
          <w:lang w:val="fr-FR"/>
        </w:rPr>
        <w:t xml:space="preserve"> </w:t>
      </w:r>
      <w:r w:rsidR="00885488" w:rsidRPr="00794880">
        <w:rPr>
          <w:rStyle w:val="Incipit"/>
          <w:lang w:val="fr-FR"/>
        </w:rPr>
        <w:t>dominus</w:t>
      </w:r>
      <w:r w:rsidR="005A362F" w:rsidRPr="00BE7D55">
        <w:rPr>
          <w:i/>
          <w:lang w:val="fr-FR"/>
        </w:rPr>
        <w:t xml:space="preserve"> </w:t>
      </w:r>
      <w:r w:rsidR="00885488" w:rsidRPr="00794880">
        <w:rPr>
          <w:rStyle w:val="Incipit"/>
          <w:lang w:val="fr-FR"/>
        </w:rPr>
        <w:t>de</w:t>
      </w:r>
      <w:r w:rsidR="005A362F" w:rsidRPr="00BE7D55">
        <w:rPr>
          <w:i/>
          <w:lang w:val="fr-FR"/>
        </w:rPr>
        <w:t xml:space="preserve"> </w:t>
      </w:r>
      <w:r w:rsidR="00885488" w:rsidRPr="00794880">
        <w:rPr>
          <w:rStyle w:val="Incipit"/>
          <w:lang w:val="fr-FR"/>
        </w:rPr>
        <w:t>sepulchro</w:t>
      </w:r>
      <w:r w:rsidR="00DD1415">
        <w:rPr>
          <w:lang w:val="fr-FR"/>
        </w:rPr>
        <w:t>@</w:t>
      </w:r>
      <w:r w:rsidR="00DD1415" w:rsidRPr="00B779A9">
        <w:rPr>
          <w:lang w:val="fr-FR"/>
        </w:rPr>
        <w:t>18.</w:t>
      </w:r>
      <w:r w:rsidR="00885488" w:rsidRPr="00B779A9">
        <w:rPr>
          <w:lang w:val="fr-FR"/>
        </w:rPr>
        <w:t xml:space="preserve"> </w:t>
      </w:r>
      <w:r w:rsidR="00BA24A1" w:rsidRPr="00B779A9">
        <w:rPr>
          <w:lang w:val="fr-FR"/>
        </w:rPr>
        <w:t>[</w:t>
      </w:r>
      <w:r w:rsidR="00885488" w:rsidRPr="00B779A9">
        <w:rPr>
          <w:lang w:val="fr-FR"/>
        </w:rPr>
        <w:t>De beata virgine</w:t>
      </w:r>
      <w:r>
        <w:rPr>
          <w:lang w:val="fr-FR"/>
        </w:rPr>
        <w:t>]</w:t>
      </w:r>
      <w:r w:rsidR="00885488" w:rsidRPr="00B779A9">
        <w:rPr>
          <w:lang w:val="fr-FR"/>
        </w:rPr>
        <w:t xml:space="preserve"> </w:t>
      </w:r>
      <w:r>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794880">
        <w:rPr>
          <w:rStyle w:val="Incipit"/>
          <w:lang w:val="fr-FR"/>
        </w:rPr>
        <w:t>Alleluia</w:t>
      </w:r>
      <w:r w:rsidR="005A362F" w:rsidRPr="00BE7D55">
        <w:rPr>
          <w:i/>
          <w:lang w:val="fr-FR"/>
        </w:rPr>
        <w:t xml:space="preserve"> </w:t>
      </w:r>
      <w:r w:rsidR="00885488" w:rsidRPr="00794880">
        <w:rPr>
          <w:rStyle w:val="Incipit"/>
          <w:lang w:val="fr-FR"/>
        </w:rPr>
        <w:t>sancta</w:t>
      </w:r>
      <w:r w:rsidR="00885488" w:rsidRPr="00B779A9">
        <w:rPr>
          <w:lang w:val="fr-FR"/>
        </w:rPr>
        <w:t xml:space="preserve">. (267v) </w:t>
      </w:r>
      <w:r w:rsidR="00BA24A1" w:rsidRPr="00B779A9">
        <w:rPr>
          <w:lang w:val="fr-FR"/>
        </w:rPr>
        <w:t>[</w:t>
      </w:r>
      <w:r w:rsidR="00885488" w:rsidRPr="00B779A9">
        <w:rPr>
          <w:lang w:val="fr-FR"/>
        </w:rPr>
        <w:t>De omnibus sanctis</w:t>
      </w:r>
      <w:r>
        <w:rPr>
          <w:lang w:val="fr-FR"/>
        </w:rPr>
        <w:t>]</w:t>
      </w:r>
      <w:r w:rsidR="00885488" w:rsidRPr="00B779A9">
        <w:rPr>
          <w:lang w:val="fr-FR"/>
        </w:rPr>
        <w:t xml:space="preserve"> </w:t>
      </w:r>
      <w:r>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794880">
        <w:rPr>
          <w:rStyle w:val="Incipit"/>
          <w:lang w:val="fr-FR"/>
        </w:rPr>
        <w:t>Vox</w:t>
      </w:r>
      <w:r w:rsidR="005A362F" w:rsidRPr="00BE7D55">
        <w:rPr>
          <w:i/>
          <w:lang w:val="fr-FR"/>
        </w:rPr>
        <w:t xml:space="preserve"> </w:t>
      </w:r>
      <w:r w:rsidR="00FA3B56" w:rsidRPr="00794880">
        <w:rPr>
          <w:rStyle w:val="Incipit"/>
          <w:lang w:val="fr-FR"/>
        </w:rPr>
        <w:t>laetit</w:t>
      </w:r>
      <w:r w:rsidR="00885488" w:rsidRPr="00794880">
        <w:rPr>
          <w:rStyle w:val="Incipit"/>
          <w:lang w:val="fr-FR"/>
        </w:rPr>
        <w:t>iae</w:t>
      </w:r>
      <w:r w:rsidR="00DD1415" w:rsidRPr="005B472A">
        <w:rPr>
          <w:lang w:val="fr-FR"/>
        </w:rPr>
        <w:t>@9</w:t>
      </w:r>
      <w:r w:rsidR="00DD1415" w:rsidRPr="00B779A9">
        <w:rPr>
          <w:lang w:val="fr-FR"/>
        </w:rPr>
        <w:t>2.</w:t>
      </w:r>
      <w:r w:rsidR="00885488" w:rsidRPr="00B779A9">
        <w:rPr>
          <w:lang w:val="fr-FR"/>
        </w:rPr>
        <w:t xml:space="preserve"> </w:t>
      </w:r>
      <w:r w:rsidR="003525EF" w:rsidRPr="00BC2E91">
        <w:rPr>
          <w:lang w:val="en-US"/>
        </w:rPr>
        <w:t xml:space="preserve">[BD] </w:t>
      </w:r>
      <w:r w:rsidR="005F6F99" w:rsidRPr="00BC2E91">
        <w:rPr>
          <w:rStyle w:val="Incipit"/>
          <w:lang w:val="en-US"/>
        </w:rPr>
        <w:t>Benedicamus</w:t>
      </w:r>
      <w:r w:rsidR="003525EF" w:rsidRPr="00BC2E91">
        <w:rPr>
          <w:lang w:val="en-US"/>
        </w:rPr>
        <w:t xml:space="preserve"> cum</w:t>
      </w:r>
      <w:r w:rsidR="00885488" w:rsidRPr="00BC2E91">
        <w:rPr>
          <w:lang w:val="en-US"/>
        </w:rPr>
        <w:t xml:space="preserve"> tribus alleluia.</w:t>
      </w:r>
    </w:p>
    <w:p w:rsidR="00885488" w:rsidRPr="00BC2E91" w:rsidRDefault="008D44D8" w:rsidP="00415109">
      <w:pPr>
        <w:rPr>
          <w:lang w:val="en-US"/>
        </w:rPr>
      </w:pPr>
      <w:r w:rsidRPr="00BC2E91">
        <w:rPr>
          <w:rStyle w:val="Time1"/>
          <w:lang w:val="en-US"/>
        </w:rPr>
        <w:t>Ad primam</w:t>
      </w:r>
      <w:r w:rsidR="00885488" w:rsidRPr="00BC2E91">
        <w:rPr>
          <w:lang w:val="en-US"/>
        </w:rPr>
        <w:t xml:space="preserve"> AN </w:t>
      </w:r>
      <w:r w:rsidR="00885488" w:rsidRPr="00BC2E91">
        <w:rPr>
          <w:rStyle w:val="Incipit"/>
          <w:lang w:val="en-US"/>
        </w:rPr>
        <w:t>Sancti</w:t>
      </w:r>
      <w:r w:rsidR="005A362F" w:rsidRPr="00BC2E91">
        <w:rPr>
          <w:i/>
          <w:lang w:val="en-US"/>
        </w:rPr>
        <w:t xml:space="preserve"> </w:t>
      </w:r>
      <w:r w:rsidR="00885488" w:rsidRPr="00BC2E91">
        <w:rPr>
          <w:rStyle w:val="Incipit"/>
          <w:lang w:val="en-US"/>
        </w:rPr>
        <w:t>tui</w:t>
      </w:r>
      <w:r w:rsidR="00DD1415">
        <w:rPr>
          <w:lang w:val="en-US"/>
        </w:rPr>
        <w:t>@</w:t>
      </w:r>
      <w:r w:rsidR="00DD1415" w:rsidRPr="00BC2E91">
        <w:rPr>
          <w:lang w:val="en-US"/>
        </w:rPr>
        <w:t>92.</w:t>
      </w:r>
    </w:p>
    <w:p w:rsidR="00885488" w:rsidRPr="00234396" w:rsidRDefault="008D44D8" w:rsidP="00415109">
      <w:pPr>
        <w:rPr>
          <w:lang w:val="en-US"/>
        </w:rPr>
      </w:pPr>
      <w:r w:rsidRPr="00234396">
        <w:rPr>
          <w:rStyle w:val="Time1"/>
          <w:lang w:val="en-US"/>
        </w:rPr>
        <w:t>Ad tertiam</w:t>
      </w:r>
      <w:r w:rsidR="00885488" w:rsidRPr="00234396">
        <w:rPr>
          <w:lang w:val="en-US"/>
        </w:rPr>
        <w:t xml:space="preserve"> AN </w:t>
      </w:r>
      <w:r w:rsidR="00885488" w:rsidRPr="00234396">
        <w:rPr>
          <w:rStyle w:val="Incipit"/>
          <w:lang w:val="en-US"/>
        </w:rPr>
        <w:t>Sancti</w:t>
      </w:r>
      <w:r w:rsidR="005A362F" w:rsidRPr="00234396">
        <w:rPr>
          <w:i/>
          <w:lang w:val="en-US"/>
        </w:rPr>
        <w:t xml:space="preserve"> </w:t>
      </w:r>
      <w:r w:rsidR="00885488" w:rsidRPr="00234396">
        <w:rPr>
          <w:rStyle w:val="Incipit"/>
          <w:lang w:val="en-US"/>
        </w:rPr>
        <w:t>et</w:t>
      </w:r>
      <w:r w:rsidR="005A362F" w:rsidRPr="00234396">
        <w:rPr>
          <w:i/>
          <w:lang w:val="en-US"/>
        </w:rPr>
        <w:t xml:space="preserve"> </w:t>
      </w:r>
      <w:r w:rsidR="00885488" w:rsidRPr="00234396">
        <w:rPr>
          <w:rStyle w:val="Incipit"/>
          <w:lang w:val="en-US"/>
        </w:rPr>
        <w:t>iusti</w:t>
      </w:r>
      <w:r w:rsidR="00DD1415" w:rsidRPr="00234396">
        <w:rPr>
          <w:lang w:val="en-US"/>
        </w:rPr>
        <w:t>@92.</w:t>
      </w:r>
    </w:p>
    <w:p w:rsidR="00885488" w:rsidRDefault="008D44D8" w:rsidP="00415109">
      <w:pPr>
        <w:rPr>
          <w:lang w:val="en-US"/>
        </w:rPr>
      </w:pPr>
      <w:r w:rsidRPr="00BC2E91">
        <w:rPr>
          <w:rStyle w:val="Time1"/>
          <w:lang w:val="en-US"/>
        </w:rPr>
        <w:t>Ad sextam</w:t>
      </w:r>
      <w:r w:rsidR="00885488">
        <w:rPr>
          <w:lang w:val="en-US"/>
        </w:rPr>
        <w:t xml:space="preserve"> AN </w:t>
      </w:r>
      <w:r w:rsidR="00885488" w:rsidRPr="00BC2E91">
        <w:rPr>
          <w:rStyle w:val="Incipit"/>
          <w:lang w:val="en-US"/>
        </w:rPr>
        <w:t>Fulgebunt iusti sicut</w:t>
      </w:r>
      <w:r w:rsidR="00DD1415">
        <w:rPr>
          <w:lang w:val="en-US"/>
        </w:rPr>
        <w:t>@92.</w:t>
      </w:r>
    </w:p>
    <w:p w:rsidR="00885488" w:rsidRDefault="008D44D8" w:rsidP="00415109">
      <w:pPr>
        <w:rPr>
          <w:lang w:val="en-US"/>
        </w:rPr>
      </w:pPr>
      <w:r w:rsidRPr="00BC2E91">
        <w:rPr>
          <w:rStyle w:val="Time1"/>
          <w:lang w:val="en-US"/>
        </w:rPr>
        <w:t>Ad nonam</w:t>
      </w:r>
      <w:r w:rsidR="00885488">
        <w:rPr>
          <w:lang w:val="en-US"/>
        </w:rPr>
        <w:t xml:space="preserve"> AN </w:t>
      </w:r>
      <w:r w:rsidR="00885488" w:rsidRPr="00BC2E91">
        <w:rPr>
          <w:rStyle w:val="Incipit"/>
          <w:lang w:val="en-US"/>
        </w:rPr>
        <w:t>In caelestibus regnis</w:t>
      </w:r>
      <w:r w:rsidR="00DD1415">
        <w:rPr>
          <w:lang w:val="en-US"/>
        </w:rPr>
        <w:t>@92.</w:t>
      </w:r>
    </w:p>
    <w:p w:rsidR="00885488" w:rsidRPr="00234396" w:rsidRDefault="008D44D8" w:rsidP="00415109">
      <w:pPr>
        <w:rPr>
          <w:lang w:val="en-US"/>
        </w:rPr>
      </w:pPr>
      <w:r w:rsidRPr="00234396">
        <w:rPr>
          <w:rStyle w:val="Time1"/>
          <w:lang w:val="en-US"/>
        </w:rPr>
        <w:t>Ad missam</w:t>
      </w:r>
      <w:r w:rsidR="00885488" w:rsidRPr="00234396">
        <w:rPr>
          <w:lang w:val="en-US"/>
        </w:rPr>
        <w:t xml:space="preserve"> IN </w:t>
      </w:r>
      <w:r w:rsidR="00885488" w:rsidRPr="00234396">
        <w:rPr>
          <w:rStyle w:val="Incipit"/>
          <w:lang w:val="en-US"/>
        </w:rPr>
        <w:t>Ecce</w:t>
      </w:r>
      <w:r w:rsidR="005A362F" w:rsidRPr="00234396">
        <w:rPr>
          <w:i/>
          <w:lang w:val="en-US"/>
        </w:rPr>
        <w:t xml:space="preserve"> </w:t>
      </w:r>
      <w:r w:rsidR="00885488" w:rsidRPr="00234396">
        <w:rPr>
          <w:rStyle w:val="Incipit"/>
          <w:lang w:val="en-US"/>
        </w:rPr>
        <w:t>oculi</w:t>
      </w:r>
      <w:r w:rsidR="005A362F" w:rsidRPr="00234396">
        <w:rPr>
          <w:i/>
          <w:lang w:val="en-US"/>
        </w:rPr>
        <w:t xml:space="preserve"> </w:t>
      </w:r>
      <w:r w:rsidR="00885488" w:rsidRPr="00234396">
        <w:rPr>
          <w:rStyle w:val="Incipit"/>
          <w:lang w:val="en-US"/>
        </w:rPr>
        <w:t>domini</w:t>
      </w:r>
      <w:r w:rsidR="00DD1415" w:rsidRPr="00234396">
        <w:rPr>
          <w:lang w:val="en-US"/>
        </w:rPr>
        <w:t>@156.</w:t>
      </w:r>
      <w:r w:rsidR="00885488" w:rsidRPr="00234396">
        <w:rPr>
          <w:lang w:val="en-US"/>
        </w:rPr>
        <w:t xml:space="preserve"> </w:t>
      </w:r>
      <w:r w:rsidR="006D6F44" w:rsidRPr="00B779A9">
        <w:rPr>
          <w:lang w:val="fr-FR"/>
        </w:rPr>
        <w:t xml:space="preserve">[KY] </w:t>
      </w:r>
      <w:r w:rsidR="006D6F44" w:rsidRPr="00794880">
        <w:rPr>
          <w:rStyle w:val="Incipit"/>
          <w:lang w:val="fr-FR"/>
        </w:rPr>
        <w:t>Kyrie</w:t>
      </w:r>
      <w:r w:rsidR="005A362F" w:rsidRPr="00BE7D55">
        <w:rPr>
          <w:i/>
          <w:lang w:val="fr-FR"/>
        </w:rPr>
        <w:t xml:space="preserve"> </w:t>
      </w:r>
      <w:r w:rsidR="006D6F44" w:rsidRPr="00B779A9">
        <w:rPr>
          <w:lang w:val="fr-FR"/>
        </w:rPr>
        <w:t xml:space="preserve">et [SA] </w:t>
      </w:r>
      <w:r w:rsidR="006D6F44" w:rsidRPr="00794880">
        <w:rPr>
          <w:rStyle w:val="Incipit"/>
          <w:lang w:val="fr-FR"/>
        </w:rPr>
        <w:t>Sanctus</w:t>
      </w:r>
      <w:r w:rsidR="006D6F44" w:rsidRPr="00B779A9">
        <w:rPr>
          <w:lang w:val="fr-FR"/>
        </w:rPr>
        <w:t xml:space="preserve"> </w:t>
      </w:r>
      <w:r w:rsidR="00885488" w:rsidRPr="00B779A9">
        <w:rPr>
          <w:lang w:val="fr-FR"/>
        </w:rPr>
        <w:t xml:space="preserve">sub </w:t>
      </w:r>
      <w:r w:rsidR="000F4FB4" w:rsidRPr="00B779A9">
        <w:rPr>
          <w:lang w:val="fr-FR"/>
        </w:rPr>
        <w:t>novem</w:t>
      </w:r>
      <w:r w:rsidR="00885488" w:rsidRPr="00B779A9">
        <w:rPr>
          <w:lang w:val="fr-FR"/>
        </w:rPr>
        <w:t xml:space="preserve"> lectionibus. </w:t>
      </w:r>
      <w:r w:rsidR="00885488" w:rsidRPr="00234396">
        <w:rPr>
          <w:lang w:val="en-US"/>
        </w:rPr>
        <w:t>Primum AL</w:t>
      </w:r>
      <w:r w:rsidR="006D6F44" w:rsidRPr="00234396">
        <w:rPr>
          <w:lang w:val="en-US"/>
        </w:rPr>
        <w:t>V</w:t>
      </w:r>
      <w:r w:rsidR="00885488" w:rsidRPr="00234396">
        <w:rPr>
          <w:lang w:val="en-US"/>
        </w:rPr>
        <w:t xml:space="preserve"> </w:t>
      </w:r>
      <w:r w:rsidR="00885488" w:rsidRPr="00234396">
        <w:rPr>
          <w:rStyle w:val="Incipit"/>
          <w:lang w:val="en-US"/>
        </w:rPr>
        <w:t>Gaudete</w:t>
      </w:r>
      <w:r w:rsidR="005A362F" w:rsidRPr="00234396">
        <w:rPr>
          <w:i/>
          <w:lang w:val="en-US"/>
        </w:rPr>
        <w:t xml:space="preserve"> </w:t>
      </w:r>
      <w:r w:rsidR="00885488" w:rsidRPr="00234396">
        <w:rPr>
          <w:rStyle w:val="Incipit"/>
          <w:lang w:val="en-US"/>
        </w:rPr>
        <w:t>iusti</w:t>
      </w:r>
      <w:r w:rsidR="00DD1415" w:rsidRPr="00234396">
        <w:rPr>
          <w:lang w:val="en-US"/>
        </w:rPr>
        <w:t>@151.</w:t>
      </w:r>
      <w:r w:rsidR="00885488" w:rsidRPr="00234396">
        <w:rPr>
          <w:lang w:val="en-US"/>
        </w:rPr>
        <w:t xml:space="preserve"> Secundum AL</w:t>
      </w:r>
      <w:r w:rsidR="006D6F44" w:rsidRPr="00234396">
        <w:rPr>
          <w:lang w:val="en-US"/>
        </w:rPr>
        <w:t>V</w:t>
      </w:r>
      <w:r w:rsidR="00885488" w:rsidRPr="00234396">
        <w:rPr>
          <w:lang w:val="en-US"/>
        </w:rPr>
        <w:t xml:space="preserve"> </w:t>
      </w:r>
      <w:r w:rsidR="00885488" w:rsidRPr="00234396">
        <w:rPr>
          <w:rStyle w:val="Incipit"/>
          <w:lang w:val="en-US"/>
        </w:rPr>
        <w:t>Christus</w:t>
      </w:r>
      <w:r w:rsidR="005A362F" w:rsidRPr="00234396">
        <w:rPr>
          <w:i/>
          <w:lang w:val="en-US"/>
        </w:rPr>
        <w:t xml:space="preserve"> </w:t>
      </w:r>
      <w:r w:rsidR="00885488" w:rsidRPr="00234396">
        <w:rPr>
          <w:rStyle w:val="Incipit"/>
          <w:lang w:val="en-US"/>
        </w:rPr>
        <w:t>resurgens</w:t>
      </w:r>
      <w:r w:rsidR="00DD1415" w:rsidRPr="00234396">
        <w:rPr>
          <w:lang w:val="en-US"/>
        </w:rPr>
        <w:t>@139.</w:t>
      </w:r>
      <w:r w:rsidR="00885488" w:rsidRPr="00234396">
        <w:rPr>
          <w:lang w:val="en-US"/>
        </w:rPr>
        <w:t xml:space="preserve"> OF </w:t>
      </w:r>
      <w:r w:rsidR="00885488" w:rsidRPr="00234396">
        <w:rPr>
          <w:rStyle w:val="Incipit"/>
          <w:lang w:val="en-US"/>
        </w:rPr>
        <w:t>Confitebuntur</w:t>
      </w:r>
      <w:r w:rsidR="005A362F" w:rsidRPr="00234396">
        <w:rPr>
          <w:i/>
          <w:lang w:val="en-US"/>
        </w:rPr>
        <w:t xml:space="preserve"> </w:t>
      </w:r>
      <w:r w:rsidR="00885488" w:rsidRPr="00234396">
        <w:rPr>
          <w:rStyle w:val="Incipit"/>
          <w:lang w:val="en-US"/>
        </w:rPr>
        <w:t>caeli</w:t>
      </w:r>
      <w:r w:rsidR="00DD1415" w:rsidRPr="00234396">
        <w:rPr>
          <w:lang w:val="en-US"/>
        </w:rPr>
        <w:t>@151.</w:t>
      </w:r>
      <w:r w:rsidR="00885488" w:rsidRPr="00234396">
        <w:rPr>
          <w:lang w:val="en-US"/>
        </w:rPr>
        <w:t xml:space="preserve"> CO </w:t>
      </w:r>
      <w:r w:rsidR="00885488" w:rsidRPr="00234396">
        <w:rPr>
          <w:rStyle w:val="Incipit"/>
          <w:lang w:val="en-US"/>
        </w:rPr>
        <w:t>Gaudete</w:t>
      </w:r>
      <w:r w:rsidR="005A362F" w:rsidRPr="00234396">
        <w:rPr>
          <w:i/>
          <w:lang w:val="en-US"/>
        </w:rPr>
        <w:t xml:space="preserve"> </w:t>
      </w:r>
      <w:r w:rsidR="00885488" w:rsidRPr="00234396">
        <w:rPr>
          <w:rStyle w:val="Incipit"/>
          <w:lang w:val="en-US"/>
        </w:rPr>
        <w:t>iusti</w:t>
      </w:r>
      <w:r w:rsidR="00DD1415" w:rsidRPr="00234396">
        <w:rPr>
          <w:lang w:val="en-US"/>
        </w:rPr>
        <w:t>@151.</w:t>
      </w:r>
    </w:p>
    <w:p w:rsidR="006D6F44" w:rsidRPr="00234396" w:rsidRDefault="008D44D8" w:rsidP="00415109">
      <w:pPr>
        <w:rPr>
          <w:lang w:val="it-IT"/>
        </w:rPr>
      </w:pPr>
      <w:r w:rsidRPr="00234396">
        <w:rPr>
          <w:rStyle w:val="Time1"/>
          <w:lang w:val="en-US"/>
        </w:rPr>
        <w:lastRenderedPageBreak/>
        <w:t>Ad secundas vesperas</w:t>
      </w:r>
      <w:r w:rsidR="00885488" w:rsidRPr="00234396">
        <w:rPr>
          <w:lang w:val="en-US"/>
        </w:rPr>
        <w:t xml:space="preserve"> AN </w:t>
      </w:r>
      <w:r w:rsidR="00885488" w:rsidRPr="00234396">
        <w:rPr>
          <w:rStyle w:val="Incipit"/>
          <w:lang w:val="en-US"/>
        </w:rPr>
        <w:t>Sancti tui</w:t>
      </w:r>
      <w:r w:rsidR="00885488" w:rsidRPr="00234396">
        <w:rPr>
          <w:lang w:val="en-US"/>
        </w:rPr>
        <w:t xml:space="preserve">. PS </w:t>
      </w:r>
      <w:r w:rsidR="00885488" w:rsidRPr="00234396">
        <w:rPr>
          <w:rStyle w:val="Incipit"/>
          <w:lang w:val="en-US"/>
        </w:rPr>
        <w:t>Dixit</w:t>
      </w:r>
      <w:r w:rsidR="00885488" w:rsidRPr="00234396">
        <w:rPr>
          <w:lang w:val="en-US"/>
        </w:rPr>
        <w:t xml:space="preserve">. AN </w:t>
      </w:r>
      <w:r w:rsidR="00885488" w:rsidRPr="00234396">
        <w:rPr>
          <w:rStyle w:val="Incipit"/>
          <w:lang w:val="en-US"/>
        </w:rPr>
        <w:t>Sancti et iusti</w:t>
      </w:r>
      <w:r w:rsidR="00DD1415" w:rsidRPr="00234396">
        <w:rPr>
          <w:lang w:val="en-US"/>
        </w:rPr>
        <w:t>@92.</w:t>
      </w:r>
      <w:r w:rsidR="00885488" w:rsidRPr="00234396">
        <w:rPr>
          <w:lang w:val="en-US"/>
        </w:rPr>
        <w:t xml:space="preserve"> PS </w:t>
      </w:r>
      <w:r w:rsidR="00885488" w:rsidRPr="00234396">
        <w:rPr>
          <w:rStyle w:val="Incipit"/>
          <w:lang w:val="en-US"/>
        </w:rPr>
        <w:t xml:space="preserve">Beatus </w:t>
      </w:r>
      <w:r w:rsidR="00C31823" w:rsidRPr="00234396">
        <w:rPr>
          <w:rStyle w:val="Incipit"/>
          <w:lang w:val="en-US"/>
        </w:rPr>
        <w:t>vir</w:t>
      </w:r>
      <w:r w:rsidR="00885488" w:rsidRPr="00234396">
        <w:rPr>
          <w:lang w:val="en-US"/>
        </w:rPr>
        <w:t xml:space="preserve">. AN </w:t>
      </w:r>
      <w:r w:rsidR="00885488" w:rsidRPr="00234396">
        <w:rPr>
          <w:rStyle w:val="Incipit"/>
          <w:lang w:val="en-US"/>
        </w:rPr>
        <w:t>Fulgebunt iusti sicut sol</w:t>
      </w:r>
      <w:r w:rsidR="00DD1415" w:rsidRPr="00234396">
        <w:rPr>
          <w:lang w:val="en-US"/>
        </w:rPr>
        <w:t>@92.</w:t>
      </w:r>
      <w:r w:rsidR="00885488" w:rsidRPr="00234396">
        <w:rPr>
          <w:lang w:val="en-US"/>
        </w:rPr>
        <w:t xml:space="preserve"> PS </w:t>
      </w:r>
      <w:r w:rsidR="00885488" w:rsidRPr="00234396">
        <w:rPr>
          <w:rStyle w:val="Incipit"/>
          <w:lang w:val="en-US"/>
        </w:rPr>
        <w:t xml:space="preserve">In </w:t>
      </w:r>
      <w:r w:rsidR="009772E9" w:rsidRPr="00234396">
        <w:rPr>
          <w:rStyle w:val="Incipit"/>
          <w:lang w:val="en-US"/>
        </w:rPr>
        <w:t>conv</w:t>
      </w:r>
      <w:r w:rsidR="00885488" w:rsidRPr="00234396">
        <w:rPr>
          <w:rStyle w:val="Incipit"/>
          <w:lang w:val="en-US"/>
        </w:rPr>
        <w:t>ertendo</w:t>
      </w:r>
      <w:r w:rsidR="00885488" w:rsidRPr="00234396">
        <w:rPr>
          <w:lang w:val="en-US"/>
        </w:rPr>
        <w:t>.</w:t>
      </w:r>
      <w:r w:rsidR="00DD1415" w:rsidRPr="00234396">
        <w:rPr>
          <w:lang w:val="en-US"/>
        </w:rPr>
        <w:t>@5.</w:t>
      </w:r>
      <w:r w:rsidR="00274843" w:rsidRPr="00234396">
        <w:rPr>
          <w:lang w:val="en-US"/>
        </w:rPr>
        <w:t xml:space="preserve"> AN</w:t>
      </w:r>
      <w:r w:rsidR="00885488" w:rsidRPr="00234396">
        <w:rPr>
          <w:lang w:val="en-US"/>
        </w:rPr>
        <w:t xml:space="preserve"> </w:t>
      </w:r>
      <w:r w:rsidR="00885488" w:rsidRPr="00234396">
        <w:rPr>
          <w:rStyle w:val="Incipit"/>
          <w:lang w:val="en-US"/>
        </w:rPr>
        <w:t>In caelestibus</w:t>
      </w:r>
      <w:r w:rsidR="00DD1415" w:rsidRPr="00234396">
        <w:rPr>
          <w:lang w:val="en-US"/>
        </w:rPr>
        <w:t>@92.</w:t>
      </w:r>
      <w:r w:rsidR="00885488" w:rsidRPr="00234396">
        <w:rPr>
          <w:lang w:val="en-US"/>
        </w:rPr>
        <w:t xml:space="preserve"> PS </w:t>
      </w:r>
      <w:r w:rsidR="00885488" w:rsidRPr="00234396">
        <w:rPr>
          <w:rStyle w:val="Incipit"/>
          <w:lang w:val="en-US"/>
        </w:rPr>
        <w:t>Eripe me domine</w:t>
      </w:r>
      <w:r w:rsidR="00885488" w:rsidRPr="00234396">
        <w:rPr>
          <w:lang w:val="en-US"/>
        </w:rPr>
        <w:t xml:space="preserve">. </w:t>
      </w:r>
      <w:r w:rsidR="00885488" w:rsidRPr="00234396">
        <w:rPr>
          <w:lang w:val="it-IT"/>
        </w:rPr>
        <w:t xml:space="preserve">AN </w:t>
      </w:r>
      <w:r w:rsidR="00885488" w:rsidRPr="00234396">
        <w:rPr>
          <w:rStyle w:val="Incipit"/>
          <w:lang w:val="it-IT"/>
        </w:rPr>
        <w:t>Sancti tui domine sicut palma</w:t>
      </w:r>
      <w:r w:rsidR="00DD1415" w:rsidRPr="00234396">
        <w:rPr>
          <w:lang w:val="it-IT"/>
        </w:rPr>
        <w:t>@92.</w:t>
      </w:r>
      <w:r w:rsidR="00885488" w:rsidRPr="00234396">
        <w:rPr>
          <w:lang w:val="it-IT"/>
        </w:rPr>
        <w:t xml:space="preserve"> Haec antiphona est quarta in ordine et illa </w:t>
      </w:r>
      <w:r w:rsidR="006D6F44" w:rsidRPr="00234396">
        <w:rPr>
          <w:lang w:val="it-IT"/>
        </w:rPr>
        <w:t xml:space="preserve">[AN] </w:t>
      </w:r>
      <w:r w:rsidR="00885488" w:rsidRPr="00234396">
        <w:rPr>
          <w:rStyle w:val="Incipit"/>
          <w:lang w:val="it-IT"/>
        </w:rPr>
        <w:t>In caelestibus</w:t>
      </w:r>
      <w:r w:rsidR="00A45E9E" w:rsidRPr="00234396">
        <w:rPr>
          <w:lang w:val="it-IT"/>
        </w:rPr>
        <w:t xml:space="preserve">, </w:t>
      </w:r>
      <w:r w:rsidR="00885488" w:rsidRPr="00234396">
        <w:rPr>
          <w:lang w:val="it-IT"/>
        </w:rPr>
        <w:t>quae hic in ordine quarto loco posita est</w:t>
      </w:r>
      <w:r w:rsidR="00A45E9E" w:rsidRPr="00234396">
        <w:rPr>
          <w:lang w:val="it-IT"/>
        </w:rPr>
        <w:t>,</w:t>
      </w:r>
      <w:r w:rsidR="00885488" w:rsidRPr="00234396">
        <w:rPr>
          <w:lang w:val="it-IT"/>
        </w:rPr>
        <w:t xml:space="preserve"> erit ultima. PS </w:t>
      </w:r>
      <w:r w:rsidR="00885488" w:rsidRPr="00234396">
        <w:rPr>
          <w:rStyle w:val="Incipit"/>
          <w:lang w:val="it-IT"/>
        </w:rPr>
        <w:t>Lauda Hierusalem</w:t>
      </w:r>
      <w:r w:rsidR="00885488" w:rsidRPr="00234396">
        <w:rPr>
          <w:lang w:val="it-IT"/>
        </w:rPr>
        <w:t xml:space="preserve">. HY </w:t>
      </w:r>
      <w:r w:rsidR="00885488" w:rsidRPr="00234396">
        <w:rPr>
          <w:rStyle w:val="Incipit"/>
          <w:lang w:val="it-IT"/>
        </w:rPr>
        <w:t>Vita sanctorum</w:t>
      </w:r>
      <w:r w:rsidR="00885488" w:rsidRPr="00234396">
        <w:rPr>
          <w:lang w:val="it-IT"/>
        </w:rPr>
        <w:t xml:space="preserve">. VS </w:t>
      </w:r>
      <w:r w:rsidR="00885488" w:rsidRPr="00234396">
        <w:rPr>
          <w:rStyle w:val="Incipit"/>
          <w:lang w:val="it-IT"/>
        </w:rPr>
        <w:t>Iustorum animae</w:t>
      </w:r>
      <w:r w:rsidR="00885488" w:rsidRPr="00234396">
        <w:rPr>
          <w:lang w:val="it-IT"/>
        </w:rPr>
        <w:t xml:space="preserve">. AM </w:t>
      </w:r>
      <w:r w:rsidR="00885488" w:rsidRPr="00234396">
        <w:rPr>
          <w:rStyle w:val="Incipit"/>
          <w:lang w:val="it-IT"/>
        </w:rPr>
        <w:t xml:space="preserve">Fulgebunt iusti et </w:t>
      </w:r>
      <w:r w:rsidR="009A6D20" w:rsidRPr="00234396">
        <w:rPr>
          <w:rStyle w:val="Incipit"/>
          <w:lang w:val="it-IT"/>
        </w:rPr>
        <w:t>tamq</w:t>
      </w:r>
      <w:r w:rsidR="00885488" w:rsidRPr="00234396">
        <w:rPr>
          <w:rStyle w:val="Incipit"/>
          <w:lang w:val="it-IT"/>
        </w:rPr>
        <w:t>uam</w:t>
      </w:r>
      <w:r w:rsidR="00885488" w:rsidRPr="00234396">
        <w:rPr>
          <w:lang w:val="it-IT"/>
        </w:rPr>
        <w:t xml:space="preserve"> ex </w:t>
      </w:r>
      <w:r w:rsidR="00885488" w:rsidRPr="00234396">
        <w:rPr>
          <w:rStyle w:val="Funktion"/>
          <w:lang w:val="it-IT"/>
        </w:rPr>
        <w:t xml:space="preserve">minori </w:t>
      </w:r>
      <w:r w:rsidR="00A45E9E" w:rsidRPr="00234396">
        <w:rPr>
          <w:rStyle w:val="Funktion"/>
          <w:lang w:val="it-IT"/>
        </w:rPr>
        <w:t>[antiphonario]</w:t>
      </w:r>
      <w:r w:rsidR="00A45E9E" w:rsidRPr="00234396">
        <w:rPr>
          <w:lang w:val="it-IT"/>
        </w:rPr>
        <w:t xml:space="preserve"> </w:t>
      </w:r>
      <w:r w:rsidR="00885488" w:rsidRPr="00234396">
        <w:rPr>
          <w:lang w:val="it-IT"/>
        </w:rPr>
        <w:t xml:space="preserve">92 ex </w:t>
      </w:r>
      <w:r w:rsidR="00885488" w:rsidRPr="00234396">
        <w:rPr>
          <w:rStyle w:val="Funktion"/>
          <w:lang w:val="it-IT"/>
        </w:rPr>
        <w:t>summo antiphonario</w:t>
      </w:r>
      <w:r w:rsidR="00DD1415" w:rsidRPr="00234396">
        <w:rPr>
          <w:lang w:val="it-IT"/>
        </w:rPr>
        <w:t>@126.</w:t>
      </w:r>
      <w:r w:rsidR="00885488" w:rsidRPr="00234396">
        <w:rPr>
          <w:lang w:val="it-IT"/>
        </w:rPr>
        <w:t xml:space="preserve"> </w:t>
      </w:r>
    </w:p>
    <w:p w:rsidR="00885488" w:rsidRPr="00B779A9" w:rsidRDefault="00A45E9E" w:rsidP="00415109">
      <w:pPr>
        <w:rPr>
          <w:lang w:val="fr-FR"/>
        </w:rPr>
      </w:pPr>
      <w:r>
        <w:rPr>
          <w:lang w:val="fr-FR"/>
        </w:rPr>
        <w:t xml:space="preserve">Suffragium </w:t>
      </w:r>
      <w:r w:rsidR="006D6F44" w:rsidRPr="00B779A9">
        <w:rPr>
          <w:lang w:val="fr-FR"/>
        </w:rPr>
        <w:t xml:space="preserve">Mariae ad martyres </w:t>
      </w:r>
      <w:r>
        <w:rPr>
          <w:lang w:val="fr-FR"/>
        </w:rPr>
        <w:t>[</w:t>
      </w:r>
      <w:r w:rsidR="00885488" w:rsidRPr="00B779A9">
        <w:rPr>
          <w:lang w:val="fr-FR"/>
        </w:rPr>
        <w:t>AC</w:t>
      </w:r>
      <w:r>
        <w:rPr>
          <w:lang w:val="fr-FR"/>
        </w:rPr>
        <w:t>]</w:t>
      </w:r>
      <w:r w:rsidR="00885488" w:rsidRPr="00B779A9">
        <w:rPr>
          <w:lang w:val="fr-FR"/>
        </w:rPr>
        <w:t xml:space="preserve"> </w:t>
      </w:r>
      <w:r w:rsidR="00885488" w:rsidRPr="00794880">
        <w:rPr>
          <w:rStyle w:val="Incipit"/>
          <w:lang w:val="fr-FR"/>
        </w:rPr>
        <w:t>Filiae</w:t>
      </w:r>
      <w:r w:rsidR="005A362F" w:rsidRPr="00BE7D55">
        <w:rPr>
          <w:i/>
          <w:lang w:val="fr-FR"/>
        </w:rPr>
        <w:t xml:space="preserve"> </w:t>
      </w:r>
      <w:r w:rsidR="00885488" w:rsidRPr="00794880">
        <w:rPr>
          <w:rStyle w:val="Incipit"/>
          <w:lang w:val="fr-FR"/>
        </w:rPr>
        <w:t>Hierusalem</w:t>
      </w:r>
      <w:r w:rsidR="00885488" w:rsidRPr="00B779A9">
        <w:rPr>
          <w:lang w:val="fr-FR"/>
        </w:rPr>
        <w:t xml:space="preserve">. De </w:t>
      </w:r>
      <w:r w:rsidR="00371BD7" w:rsidRPr="00B779A9">
        <w:rPr>
          <w:lang w:val="fr-FR"/>
        </w:rPr>
        <w:t>resurrec</w:t>
      </w:r>
      <w:r w:rsidR="00885488" w:rsidRPr="00B779A9">
        <w:rPr>
          <w:lang w:val="fr-FR"/>
        </w:rPr>
        <w:t xml:space="preserve">tione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794880">
        <w:rPr>
          <w:rStyle w:val="Incipit"/>
          <w:lang w:val="fr-FR"/>
        </w:rPr>
        <w:t>Surrexit</w:t>
      </w:r>
      <w:r w:rsidR="005A362F" w:rsidRPr="00BE7D55">
        <w:rPr>
          <w:i/>
          <w:lang w:val="fr-FR"/>
        </w:rPr>
        <w:t xml:space="preserve"> </w:t>
      </w:r>
      <w:r w:rsidR="00885488" w:rsidRPr="00794880">
        <w:rPr>
          <w:rStyle w:val="Incipit"/>
          <w:lang w:val="fr-FR"/>
        </w:rPr>
        <w:t>Christus</w:t>
      </w:r>
      <w:r w:rsidR="005A362F" w:rsidRPr="00BE7D55">
        <w:rPr>
          <w:i/>
          <w:lang w:val="fr-FR"/>
        </w:rPr>
        <w:t xml:space="preserve"> </w:t>
      </w:r>
      <w:r w:rsidR="00885488" w:rsidRPr="00794880">
        <w:rPr>
          <w:rStyle w:val="Incipit"/>
          <w:lang w:val="fr-FR"/>
        </w:rPr>
        <w:t>et</w:t>
      </w:r>
      <w:r w:rsidR="005A362F" w:rsidRPr="00BE7D55">
        <w:rPr>
          <w:i/>
          <w:lang w:val="fr-FR"/>
        </w:rPr>
        <w:t xml:space="preserve"> </w:t>
      </w:r>
      <w:r w:rsidR="00885488" w:rsidRPr="00794880">
        <w:rPr>
          <w:rStyle w:val="Incipit"/>
          <w:lang w:val="fr-FR"/>
        </w:rPr>
        <w:t>illuxit</w:t>
      </w:r>
      <w:r w:rsidR="00885488" w:rsidRPr="00B779A9">
        <w:rPr>
          <w:lang w:val="fr-FR"/>
        </w:rPr>
        <w:t>. De beata virg</w:t>
      </w:r>
      <w:r w:rsidR="006D6F44" w:rsidRPr="00B779A9">
        <w:rPr>
          <w:lang w:val="fr-FR"/>
        </w:rPr>
        <w:t xml:space="preserve">ine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794880">
        <w:rPr>
          <w:rStyle w:val="Incipit"/>
          <w:lang w:val="fr-FR"/>
        </w:rPr>
        <w:t>Alleluia</w:t>
      </w:r>
      <w:r w:rsidR="005A362F" w:rsidRPr="00BE7D55">
        <w:rPr>
          <w:i/>
          <w:lang w:val="fr-FR"/>
        </w:rPr>
        <w:t xml:space="preserve"> </w:t>
      </w:r>
      <w:r w:rsidR="00885488" w:rsidRPr="00794880">
        <w:rPr>
          <w:rStyle w:val="Incipit"/>
          <w:lang w:val="fr-FR"/>
        </w:rPr>
        <w:t>sancta</w:t>
      </w:r>
      <w:r w:rsidR="00885488" w:rsidRPr="00B779A9">
        <w:rPr>
          <w:lang w:val="fr-FR"/>
        </w:rPr>
        <w:t xml:space="preserve">. De omnibus sanctis </w:t>
      </w:r>
      <w:r w:rsidR="00BA24A1" w:rsidRPr="00B779A9">
        <w:rPr>
          <w:lang w:val="fr-FR"/>
        </w:rPr>
        <w:t>[</w:t>
      </w:r>
      <w:r w:rsidR="00885488" w:rsidRPr="00B779A9">
        <w:rPr>
          <w:lang w:val="fr-FR"/>
        </w:rPr>
        <w:t>AC</w:t>
      </w:r>
      <w:r w:rsidR="00BA24A1" w:rsidRPr="00B779A9">
        <w:rPr>
          <w:lang w:val="fr-FR"/>
        </w:rPr>
        <w:t>]</w:t>
      </w:r>
      <w:r w:rsidR="00885488" w:rsidRPr="00B779A9">
        <w:rPr>
          <w:lang w:val="fr-FR"/>
        </w:rPr>
        <w:t xml:space="preserve"> </w:t>
      </w:r>
      <w:r w:rsidR="00885488" w:rsidRPr="00794880">
        <w:rPr>
          <w:rStyle w:val="Incipit"/>
          <w:lang w:val="fr-FR"/>
        </w:rPr>
        <w:t>In</w:t>
      </w:r>
      <w:r w:rsidR="005A362F" w:rsidRPr="00BE7D55">
        <w:rPr>
          <w:i/>
          <w:lang w:val="fr-FR"/>
        </w:rPr>
        <w:t xml:space="preserve"> </w:t>
      </w:r>
      <w:r w:rsidR="00885488" w:rsidRPr="00794880">
        <w:rPr>
          <w:rStyle w:val="Incipit"/>
          <w:lang w:val="fr-FR"/>
        </w:rPr>
        <w:t>caelestibus</w:t>
      </w:r>
      <w:r w:rsidR="00885488" w:rsidRPr="00B779A9">
        <w:rPr>
          <w:lang w:val="fr-FR"/>
        </w:rPr>
        <w:t xml:space="preserve">. </w:t>
      </w:r>
      <w:r w:rsidR="003525EF" w:rsidRPr="00B779A9">
        <w:rPr>
          <w:lang w:val="fr-FR"/>
        </w:rPr>
        <w:t xml:space="preserve">[BD] </w:t>
      </w:r>
      <w:r w:rsidR="005F6F99" w:rsidRPr="00794880">
        <w:rPr>
          <w:rStyle w:val="Incipit"/>
          <w:lang w:val="fr-FR"/>
        </w:rPr>
        <w:t>Benedicamus</w:t>
      </w:r>
      <w:r w:rsidR="003525EF" w:rsidRPr="00B779A9">
        <w:rPr>
          <w:lang w:val="fr-FR"/>
        </w:rPr>
        <w:t xml:space="preserve"> cum</w:t>
      </w:r>
      <w:r w:rsidR="00885488" w:rsidRPr="00B779A9">
        <w:rPr>
          <w:lang w:val="fr-FR"/>
        </w:rPr>
        <w:t xml:space="preserve"> tribus alleluia.</w:t>
      </w:r>
    </w:p>
    <w:p w:rsidR="00885488" w:rsidRPr="00BC2E91" w:rsidRDefault="00BA24A1" w:rsidP="00415109">
      <w:pPr>
        <w:pStyle w:val="berschrift1"/>
        <w:rPr>
          <w:lang w:val="fr-FR"/>
        </w:rPr>
      </w:pPr>
      <w:r w:rsidRPr="00BC2E91">
        <w:rPr>
          <w:lang w:val="fr-FR"/>
        </w:rPr>
        <w:t>[</w:t>
      </w:r>
      <w:r w:rsidR="00635BBF">
        <w:rPr>
          <w:lang w:val="fr-FR"/>
        </w:rPr>
        <w:t>DE SANCTA MARIA AD MARTYRES</w:t>
      </w:r>
      <w:r w:rsidRPr="00BC2E91">
        <w:rPr>
          <w:lang w:val="fr-FR"/>
        </w:rPr>
        <w:t>]</w:t>
      </w:r>
    </w:p>
    <w:p w:rsidR="00885488" w:rsidRPr="00BC2E91" w:rsidRDefault="00A45E9E" w:rsidP="00415109">
      <w:pPr>
        <w:rPr>
          <w:lang w:val="pt-PT"/>
        </w:rPr>
      </w:pPr>
      <w:r w:rsidRPr="00BC2E91">
        <w:rPr>
          <w:lang w:val="pt-PT"/>
        </w:rPr>
        <w:t xml:space="preserve">(268r) </w:t>
      </w:r>
      <w:r w:rsidR="008D44D8" w:rsidRPr="00BC2E91">
        <w:rPr>
          <w:rStyle w:val="Time1"/>
          <w:lang w:val="pt-PT"/>
        </w:rPr>
        <w:t>Ad matutinum</w:t>
      </w:r>
      <w:r w:rsidR="00885488" w:rsidRPr="00BC2E91">
        <w:rPr>
          <w:lang w:val="pt-PT"/>
        </w:rPr>
        <w:t xml:space="preserve"> dicatur </w:t>
      </w:r>
      <w:r w:rsidR="006D6F44" w:rsidRPr="00BC2E91">
        <w:rPr>
          <w:lang w:val="pt-PT"/>
        </w:rPr>
        <w:t xml:space="preserve">de sancta Maria ad martyres </w:t>
      </w:r>
      <w:r w:rsidRPr="00BC2E91">
        <w:rPr>
          <w:lang w:val="pt-PT"/>
        </w:rPr>
        <w:t>[</w:t>
      </w:r>
      <w:r w:rsidR="00885488" w:rsidRPr="00BC2E91">
        <w:rPr>
          <w:lang w:val="pt-PT"/>
        </w:rPr>
        <w:t>AC</w:t>
      </w:r>
      <w:r w:rsidRPr="00BC2E91">
        <w:rPr>
          <w:lang w:val="pt-PT"/>
        </w:rPr>
        <w:t>]</w:t>
      </w:r>
      <w:r w:rsidR="00885488" w:rsidRPr="00BC2E91">
        <w:rPr>
          <w:lang w:val="pt-PT"/>
        </w:rPr>
        <w:t xml:space="preserve"> </w:t>
      </w:r>
      <w:r w:rsidR="00885488" w:rsidRPr="00F945C5">
        <w:rPr>
          <w:rStyle w:val="Incipit"/>
          <w:lang w:val="pt-PT"/>
        </w:rPr>
        <w:t>Iustorum</w:t>
      </w:r>
      <w:r w:rsidR="005A362F" w:rsidRPr="00F945C5">
        <w:rPr>
          <w:rStyle w:val="Incipit"/>
          <w:lang w:val="pt-PT"/>
        </w:rPr>
        <w:t xml:space="preserve"> </w:t>
      </w:r>
      <w:r w:rsidR="00885488" w:rsidRPr="00F945C5">
        <w:rPr>
          <w:rStyle w:val="Incipit"/>
          <w:lang w:val="pt-PT"/>
        </w:rPr>
        <w:t>animae</w:t>
      </w:r>
      <w:r w:rsidR="0060171D" w:rsidRPr="00F945C5">
        <w:rPr>
          <w:lang w:val="pt-PT"/>
        </w:rPr>
        <w:t>@</w:t>
      </w:r>
      <w:r w:rsidR="00885488" w:rsidRPr="00BC2E91">
        <w:rPr>
          <w:lang w:val="pt-PT"/>
        </w:rPr>
        <w:t>92 ut de martyribus.</w:t>
      </w:r>
    </w:p>
    <w:p w:rsidR="00885488" w:rsidRPr="00BC2E91" w:rsidRDefault="00885488" w:rsidP="00415109">
      <w:pPr>
        <w:rPr>
          <w:lang w:val="pt-PT"/>
        </w:rPr>
      </w:pPr>
      <w:r w:rsidRPr="00BC2E91">
        <w:rPr>
          <w:lang w:val="pt-PT"/>
        </w:rPr>
        <w:t xml:space="preserve">Item in die Torpetis celebratur dedicatio apud </w:t>
      </w:r>
      <w:r w:rsidRPr="00BC2E91">
        <w:rPr>
          <w:rStyle w:val="Ort"/>
          <w:lang w:val="pt-PT"/>
        </w:rPr>
        <w:t>sanctum Virgilium</w:t>
      </w:r>
      <w:r w:rsidRPr="00BC2E91">
        <w:rPr>
          <w:lang w:val="pt-PT"/>
        </w:rPr>
        <w:t xml:space="preserve"> et in</w:t>
      </w:r>
      <w:r w:rsidR="00890E93" w:rsidRPr="00BC2E91">
        <w:rPr>
          <w:lang w:val="pt-PT"/>
        </w:rPr>
        <w:t xml:space="preserve"> vi</w:t>
      </w:r>
      <w:r w:rsidRPr="00BC2E91">
        <w:rPr>
          <w:lang w:val="pt-PT"/>
        </w:rPr>
        <w:t>gilia eiusdem martyris</w:t>
      </w:r>
      <w:r w:rsidR="00D9212A" w:rsidRPr="00BC2E91">
        <w:rPr>
          <w:lang w:val="pt-PT"/>
        </w:rPr>
        <w:t xml:space="preserve"> </w:t>
      </w:r>
      <w:r w:rsidR="00A45E9E" w:rsidRPr="00BC2E91">
        <w:rPr>
          <w:lang w:val="pt-PT"/>
        </w:rPr>
        <w:t>$E::</w:t>
      </w:r>
      <w:r w:rsidR="00D9212A" w:rsidRPr="00BC2E91">
        <w:rPr>
          <w:lang w:val="pt-PT"/>
        </w:rPr>
        <w:t>Torpeti</w:t>
      </w:r>
      <w:r w:rsidR="00A45E9E" w:rsidRPr="00BC2E91">
        <w:rPr>
          <w:lang w:val="pt-PT"/>
        </w:rPr>
        <w:t>$</w:t>
      </w:r>
      <w:r w:rsidRPr="00BC2E91">
        <w:rPr>
          <w:lang w:val="pt-PT"/>
        </w:rPr>
        <w:t xml:space="preserve"> cantantur primae vesperae apud </w:t>
      </w:r>
      <w:r w:rsidRPr="00BC2E91">
        <w:rPr>
          <w:rStyle w:val="Ort"/>
          <w:lang w:val="pt-PT"/>
        </w:rPr>
        <w:t>beatum Virgilium</w:t>
      </w:r>
      <w:r w:rsidR="008A7564" w:rsidRPr="00BC2E91">
        <w:rPr>
          <w:lang w:val="pt-PT"/>
        </w:rPr>
        <w:t xml:space="preserve"> d</w:t>
      </w:r>
      <w:r w:rsidRPr="00BC2E91">
        <w:rPr>
          <w:lang w:val="pt-PT"/>
        </w:rPr>
        <w:t>e dedicatione</w:t>
      </w:r>
      <w:r w:rsidR="008A7564" w:rsidRPr="00BC2E91">
        <w:rPr>
          <w:lang w:val="pt-PT"/>
        </w:rPr>
        <w:t>.</w:t>
      </w:r>
      <w:r w:rsidRPr="00BC2E91">
        <w:rPr>
          <w:lang w:val="pt-PT"/>
        </w:rPr>
        <w:t xml:space="preserve"> Torpetis festum semper occurrit 17 maii.</w:t>
      </w:r>
    </w:p>
    <w:p w:rsidR="00885488" w:rsidRPr="00234396" w:rsidRDefault="008D44D8" w:rsidP="00415109">
      <w:pPr>
        <w:rPr>
          <w:lang w:val="pt-PT"/>
        </w:rPr>
      </w:pPr>
      <w:r w:rsidRPr="00BC2E91">
        <w:rPr>
          <w:rStyle w:val="Time1"/>
          <w:lang w:val="pt-PT"/>
        </w:rPr>
        <w:t>Ad primas vesperas</w:t>
      </w:r>
      <w:r w:rsidR="00885488" w:rsidRPr="00BC2E91">
        <w:rPr>
          <w:lang w:val="pt-PT"/>
        </w:rPr>
        <w:t xml:space="preserve"> </w:t>
      </w:r>
      <w:r w:rsidRPr="00BC2E91">
        <w:rPr>
          <w:lang w:val="pt-PT"/>
        </w:rPr>
        <w:t xml:space="preserve">de dedicatione </w:t>
      </w:r>
      <w:r w:rsidR="00885488" w:rsidRPr="00BC2E91">
        <w:rPr>
          <w:lang w:val="pt-PT"/>
        </w:rPr>
        <w:t xml:space="preserve">AN </w:t>
      </w:r>
      <w:r w:rsidR="00885488" w:rsidRPr="00BC2E91">
        <w:rPr>
          <w:rStyle w:val="Incipit"/>
          <w:lang w:val="pt-PT"/>
        </w:rPr>
        <w:t>In</w:t>
      </w:r>
      <w:r w:rsidR="005A362F" w:rsidRPr="00BC2E91">
        <w:rPr>
          <w:i/>
          <w:lang w:val="pt-PT"/>
        </w:rPr>
        <w:t xml:space="preserve"> </w:t>
      </w:r>
      <w:r w:rsidR="00885488" w:rsidRPr="00BC2E91">
        <w:rPr>
          <w:rStyle w:val="Incipit"/>
          <w:lang w:val="pt-PT"/>
        </w:rPr>
        <w:t>tabernaculis</w:t>
      </w:r>
      <w:r w:rsidR="00885488" w:rsidRPr="00BC2E91">
        <w:rPr>
          <w:lang w:val="pt-PT"/>
        </w:rPr>
        <w:t xml:space="preserve"> sola</w:t>
      </w:r>
      <w:r w:rsidR="00DD1415">
        <w:rPr>
          <w:lang w:val="pt-PT"/>
        </w:rPr>
        <w:t>@</w:t>
      </w:r>
      <w:r w:rsidR="00DD1415" w:rsidRPr="00BC2E91">
        <w:rPr>
          <w:lang w:val="pt-PT"/>
        </w:rPr>
        <w:t>92.</w:t>
      </w:r>
      <w:r w:rsidR="00885488" w:rsidRPr="00BC2E91">
        <w:rPr>
          <w:lang w:val="pt-PT"/>
        </w:rPr>
        <w:t xml:space="preserve"> </w:t>
      </w:r>
      <w:r w:rsidR="009F136A" w:rsidRPr="00BC2E91">
        <w:rPr>
          <w:lang w:val="pt-PT"/>
        </w:rPr>
        <w:t>Psalmi omnia Laudate</w:t>
      </w:r>
      <w:r w:rsidR="00885488" w:rsidRPr="00BC2E91">
        <w:rPr>
          <w:lang w:val="pt-PT"/>
        </w:rPr>
        <w:t xml:space="preserve">. RP </w:t>
      </w:r>
      <w:r w:rsidR="00885488" w:rsidRPr="00BC2E91">
        <w:rPr>
          <w:rStyle w:val="Incipit"/>
          <w:lang w:val="pt-PT"/>
        </w:rPr>
        <w:t>Haec</w:t>
      </w:r>
      <w:r w:rsidR="005A362F" w:rsidRPr="00BC2E91">
        <w:rPr>
          <w:i/>
          <w:lang w:val="pt-PT"/>
        </w:rPr>
        <w:t xml:space="preserve"> </w:t>
      </w:r>
      <w:r w:rsidR="00885488" w:rsidRPr="00BC2E91">
        <w:rPr>
          <w:rStyle w:val="Incipit"/>
          <w:lang w:val="pt-PT"/>
        </w:rPr>
        <w:t>est</w:t>
      </w:r>
      <w:r w:rsidR="005A362F" w:rsidRPr="00BC2E91">
        <w:rPr>
          <w:i/>
          <w:lang w:val="pt-PT"/>
        </w:rPr>
        <w:t xml:space="preserve"> </w:t>
      </w:r>
      <w:r w:rsidR="00885488" w:rsidRPr="00BC2E91">
        <w:rPr>
          <w:rStyle w:val="Incipit"/>
          <w:lang w:val="pt-PT"/>
        </w:rPr>
        <w:t>Hierusalem</w:t>
      </w:r>
      <w:r w:rsidR="00DD1415">
        <w:rPr>
          <w:lang w:val="pt-PT"/>
        </w:rPr>
        <w:t>@</w:t>
      </w:r>
      <w:r w:rsidR="00DD1415" w:rsidRPr="00BC2E91">
        <w:rPr>
          <w:lang w:val="pt-PT"/>
        </w:rPr>
        <w:t>16.</w:t>
      </w:r>
      <w:r w:rsidR="00885488" w:rsidRPr="00BC2E91">
        <w:rPr>
          <w:lang w:val="pt-PT"/>
        </w:rPr>
        <w:t xml:space="preserve"> HY </w:t>
      </w:r>
      <w:r w:rsidR="00885488" w:rsidRPr="00BC2E91">
        <w:rPr>
          <w:rStyle w:val="Incipit"/>
          <w:lang w:val="pt-PT"/>
        </w:rPr>
        <w:t>Vita</w:t>
      </w:r>
      <w:r w:rsidR="005A362F" w:rsidRPr="00BC2E91">
        <w:rPr>
          <w:i/>
          <w:lang w:val="pt-PT"/>
        </w:rPr>
        <w:t xml:space="preserve"> </w:t>
      </w:r>
      <w:r w:rsidR="00885488" w:rsidRPr="00BC2E91">
        <w:rPr>
          <w:rStyle w:val="Incipit"/>
          <w:lang w:val="pt-PT"/>
        </w:rPr>
        <w:t>sanctorum</w:t>
      </w:r>
      <w:r w:rsidR="00885488" w:rsidRPr="00BC2E91">
        <w:rPr>
          <w:lang w:val="pt-PT"/>
        </w:rPr>
        <w:t xml:space="preserve"> vel si fuerit post ascensionem </w:t>
      </w:r>
      <w:r w:rsidR="006D6F44" w:rsidRPr="00BC2E91">
        <w:rPr>
          <w:lang w:val="pt-PT"/>
        </w:rPr>
        <w:t xml:space="preserve">[HY] </w:t>
      </w:r>
      <w:r w:rsidR="00885488" w:rsidRPr="00BC2E91">
        <w:rPr>
          <w:rStyle w:val="Incipit"/>
          <w:lang w:val="pt-PT"/>
        </w:rPr>
        <w:t>Festum</w:t>
      </w:r>
      <w:r w:rsidR="005A362F" w:rsidRPr="00BC2E91">
        <w:rPr>
          <w:i/>
          <w:lang w:val="pt-PT"/>
        </w:rPr>
        <w:t xml:space="preserve"> </w:t>
      </w:r>
      <w:r w:rsidR="00885488" w:rsidRPr="00BC2E91">
        <w:rPr>
          <w:rStyle w:val="Incipit"/>
          <w:lang w:val="pt-PT"/>
        </w:rPr>
        <w:t>nunc</w:t>
      </w:r>
      <w:r w:rsidR="005A362F" w:rsidRPr="00BC2E91">
        <w:rPr>
          <w:i/>
          <w:lang w:val="pt-PT"/>
        </w:rPr>
        <w:t xml:space="preserve"> </w:t>
      </w:r>
      <w:r w:rsidR="00885488" w:rsidRPr="00BC2E91">
        <w:rPr>
          <w:rStyle w:val="Incipit"/>
          <w:lang w:val="pt-PT"/>
        </w:rPr>
        <w:t>celebre</w:t>
      </w:r>
      <w:r w:rsidR="00885488" w:rsidRPr="00BC2E91">
        <w:rPr>
          <w:lang w:val="pt-PT"/>
        </w:rPr>
        <w:t xml:space="preserve">. </w:t>
      </w:r>
      <w:r w:rsidR="00885488" w:rsidRPr="00234396">
        <w:rPr>
          <w:lang w:val="pt-PT"/>
        </w:rPr>
        <w:t xml:space="preserve">VS </w:t>
      </w:r>
      <w:r w:rsidR="00885488" w:rsidRPr="00234396">
        <w:rPr>
          <w:rStyle w:val="Incipit"/>
          <w:lang w:val="pt-PT"/>
        </w:rPr>
        <w:t>Haec</w:t>
      </w:r>
      <w:r w:rsidR="005A362F" w:rsidRPr="00234396">
        <w:rPr>
          <w:i/>
          <w:lang w:val="pt-PT"/>
        </w:rPr>
        <w:t xml:space="preserve"> </w:t>
      </w:r>
      <w:r w:rsidR="00885488" w:rsidRPr="00234396">
        <w:rPr>
          <w:rStyle w:val="Incipit"/>
          <w:lang w:val="pt-PT"/>
        </w:rPr>
        <w:t>est</w:t>
      </w:r>
      <w:r w:rsidR="005A362F" w:rsidRPr="00234396">
        <w:rPr>
          <w:i/>
          <w:lang w:val="pt-PT"/>
        </w:rPr>
        <w:t xml:space="preserve"> </w:t>
      </w:r>
      <w:r w:rsidR="00885488" w:rsidRPr="00234396">
        <w:rPr>
          <w:rStyle w:val="Incipit"/>
          <w:lang w:val="pt-PT"/>
        </w:rPr>
        <w:t>domus</w:t>
      </w:r>
      <w:r w:rsidR="005A362F" w:rsidRPr="00234396">
        <w:rPr>
          <w:i/>
          <w:lang w:val="pt-PT"/>
        </w:rPr>
        <w:t xml:space="preserve"> </w:t>
      </w:r>
      <w:r w:rsidR="00885488" w:rsidRPr="00234396">
        <w:rPr>
          <w:rStyle w:val="Incipit"/>
          <w:lang w:val="pt-PT"/>
        </w:rPr>
        <w:t>domini</w:t>
      </w:r>
      <w:r w:rsidR="00885488" w:rsidRPr="00234396">
        <w:rPr>
          <w:lang w:val="pt-PT"/>
        </w:rPr>
        <w:t xml:space="preserve">. AM </w:t>
      </w:r>
      <w:r w:rsidR="00885488" w:rsidRPr="00234396">
        <w:rPr>
          <w:rStyle w:val="Incipit"/>
          <w:lang w:val="pt-PT"/>
        </w:rPr>
        <w:t>O</w:t>
      </w:r>
      <w:r w:rsidR="005A362F" w:rsidRPr="00234396">
        <w:rPr>
          <w:i/>
          <w:lang w:val="pt-PT"/>
        </w:rPr>
        <w:t xml:space="preserve"> </w:t>
      </w:r>
      <w:r w:rsidR="00885488" w:rsidRPr="00234396">
        <w:rPr>
          <w:rStyle w:val="Incipit"/>
          <w:lang w:val="pt-PT"/>
        </w:rPr>
        <w:t>quam</w:t>
      </w:r>
      <w:r w:rsidR="005A362F" w:rsidRPr="00234396">
        <w:rPr>
          <w:i/>
          <w:lang w:val="pt-PT"/>
        </w:rPr>
        <w:t xml:space="preserve"> </w:t>
      </w:r>
      <w:r w:rsidR="00885488" w:rsidRPr="00234396">
        <w:rPr>
          <w:rStyle w:val="Incipit"/>
          <w:lang w:val="pt-PT"/>
        </w:rPr>
        <w:t>metuendus</w:t>
      </w:r>
      <w:r w:rsidR="005A362F" w:rsidRPr="00234396">
        <w:rPr>
          <w:i/>
          <w:lang w:val="pt-PT"/>
        </w:rPr>
        <w:t xml:space="preserve"> </w:t>
      </w:r>
      <w:r w:rsidR="00885488" w:rsidRPr="00234396">
        <w:rPr>
          <w:rStyle w:val="Incipit"/>
          <w:lang w:val="pt-PT"/>
        </w:rPr>
        <w:t>est</w:t>
      </w:r>
      <w:r w:rsidR="005A362F" w:rsidRPr="00234396">
        <w:rPr>
          <w:i/>
          <w:lang w:val="pt-PT"/>
        </w:rPr>
        <w:t xml:space="preserve"> </w:t>
      </w:r>
      <w:r w:rsidR="00885488" w:rsidRPr="00234396">
        <w:rPr>
          <w:rStyle w:val="Incipit"/>
          <w:lang w:val="pt-PT"/>
        </w:rPr>
        <w:t>locus</w:t>
      </w:r>
      <w:r w:rsidR="005A362F" w:rsidRPr="00234396">
        <w:rPr>
          <w:i/>
          <w:lang w:val="pt-PT"/>
        </w:rPr>
        <w:t xml:space="preserve"> </w:t>
      </w:r>
      <w:r w:rsidR="00885488" w:rsidRPr="00234396">
        <w:rPr>
          <w:rStyle w:val="Incipit"/>
          <w:lang w:val="pt-PT"/>
        </w:rPr>
        <w:t>iste</w:t>
      </w:r>
      <w:r w:rsidR="00DD1415" w:rsidRPr="00234396">
        <w:rPr>
          <w:lang w:val="pt-PT"/>
        </w:rPr>
        <w:t>@42.</w:t>
      </w:r>
      <w:r w:rsidR="00885488" w:rsidRPr="00234396">
        <w:rPr>
          <w:lang w:val="pt-PT"/>
        </w:rPr>
        <w:t xml:space="preserve"> Nullum suffragium. </w:t>
      </w:r>
      <w:r w:rsidR="003525EF" w:rsidRPr="00234396">
        <w:rPr>
          <w:lang w:val="pt-PT"/>
        </w:rPr>
        <w:t xml:space="preserve">[BD] </w:t>
      </w:r>
      <w:r w:rsidR="005F6F99" w:rsidRPr="00234396">
        <w:rPr>
          <w:rStyle w:val="Incipit"/>
          <w:lang w:val="pt-PT"/>
        </w:rPr>
        <w:t>Benedicamus</w:t>
      </w:r>
      <w:r w:rsidR="003525EF" w:rsidRPr="00234396">
        <w:rPr>
          <w:lang w:val="pt-PT"/>
        </w:rPr>
        <w:t xml:space="preserve"> cum</w:t>
      </w:r>
      <w:r w:rsidR="00885488" w:rsidRPr="00234396">
        <w:rPr>
          <w:lang w:val="pt-PT"/>
        </w:rPr>
        <w:t xml:space="preserve"> tribus alleluia </w:t>
      </w:r>
      <w:r w:rsidR="0086266C" w:rsidRPr="00234396">
        <w:rPr>
          <w:lang w:val="pt-PT"/>
        </w:rPr>
        <w:t>sollemn</w:t>
      </w:r>
      <w:r w:rsidR="00885488" w:rsidRPr="00234396">
        <w:rPr>
          <w:lang w:val="pt-PT"/>
        </w:rPr>
        <w:t>iter.</w:t>
      </w:r>
    </w:p>
    <w:p w:rsidR="00885488" w:rsidRPr="00BC2E91" w:rsidRDefault="000A3A4A" w:rsidP="00415109">
      <w:pPr>
        <w:rPr>
          <w:lang w:val="it-IT"/>
        </w:rPr>
      </w:pPr>
      <w:r w:rsidRPr="00BC2E91">
        <w:rPr>
          <w:rStyle w:val="Time1"/>
          <w:lang w:val="fr-FR"/>
        </w:rPr>
        <w:t>Ad officium</w:t>
      </w:r>
      <w:r w:rsidR="00885488" w:rsidRPr="00B779A9">
        <w:rPr>
          <w:lang w:val="fr-FR"/>
        </w:rPr>
        <w:t xml:space="preserve"> IN </w:t>
      </w:r>
      <w:r w:rsidR="00885488" w:rsidRPr="00BC2E91">
        <w:rPr>
          <w:rStyle w:val="Incipit"/>
          <w:lang w:val="fr-FR"/>
        </w:rPr>
        <w:t>Terribilis est locus iste</w:t>
      </w:r>
      <w:r w:rsidR="00DD1415">
        <w:rPr>
          <w:lang w:val="fr-FR"/>
        </w:rPr>
        <w:t>@</w:t>
      </w:r>
      <w:r w:rsidR="00DD1415" w:rsidRPr="00B779A9">
        <w:rPr>
          <w:lang w:val="fr-FR"/>
        </w:rPr>
        <w:t>189.</w:t>
      </w:r>
      <w:r w:rsidR="00885488" w:rsidRPr="00B779A9">
        <w:rPr>
          <w:lang w:val="fr-FR"/>
        </w:rPr>
        <w:t xml:space="preserve"> </w:t>
      </w:r>
      <w:r w:rsidR="000141F7" w:rsidRPr="00B779A9">
        <w:rPr>
          <w:lang w:val="fr-FR"/>
        </w:rPr>
        <w:t xml:space="preserve">[KY] </w:t>
      </w:r>
      <w:r w:rsidR="000141F7" w:rsidRPr="00BC2E91">
        <w:rPr>
          <w:rStyle w:val="Incipit"/>
          <w:lang w:val="fr-FR"/>
        </w:rPr>
        <w:t>Kyrie</w:t>
      </w:r>
      <w:r w:rsidR="000141F7" w:rsidRPr="00B779A9">
        <w:rPr>
          <w:lang w:val="fr-FR"/>
        </w:rPr>
        <w:t xml:space="preserve"> et [SA] </w:t>
      </w:r>
      <w:r w:rsidR="000141F7" w:rsidRPr="00BC2E91">
        <w:rPr>
          <w:rStyle w:val="Incipit"/>
          <w:lang w:val="fr-FR"/>
        </w:rPr>
        <w:t>Sanctus</w:t>
      </w:r>
      <w:r w:rsidR="000141F7" w:rsidRPr="00B779A9">
        <w:rPr>
          <w:lang w:val="fr-FR"/>
        </w:rPr>
        <w:t xml:space="preserve"> </w:t>
      </w:r>
      <w:r w:rsidR="00885488" w:rsidRPr="00B779A9">
        <w:rPr>
          <w:lang w:val="fr-FR"/>
        </w:rPr>
        <w:t xml:space="preserve">paschaliter. Unum </w:t>
      </w:r>
      <w:r w:rsidR="008A7564">
        <w:rPr>
          <w:lang w:val="fr-FR"/>
        </w:rPr>
        <w:t xml:space="preserve">alleluia </w:t>
      </w:r>
      <w:r w:rsidR="00885488" w:rsidRPr="00B779A9">
        <w:rPr>
          <w:lang w:val="fr-FR"/>
        </w:rPr>
        <w:t>tantum</w:t>
      </w:r>
      <w:r w:rsidR="008A7564">
        <w:rPr>
          <w:lang w:val="fr-FR"/>
        </w:rPr>
        <w:t xml:space="preserve"> quod est</w:t>
      </w:r>
      <w:r w:rsidR="00885488" w:rsidRPr="00B779A9">
        <w:rPr>
          <w:lang w:val="fr-FR"/>
        </w:rPr>
        <w:t xml:space="preserve"> </w:t>
      </w:r>
      <w:r w:rsidR="008A7564">
        <w:rPr>
          <w:lang w:val="fr-FR"/>
        </w:rPr>
        <w:t>[</w:t>
      </w:r>
      <w:r w:rsidR="00885488" w:rsidRPr="00B779A9">
        <w:rPr>
          <w:lang w:val="fr-FR"/>
        </w:rPr>
        <w:t>AL</w:t>
      </w:r>
      <w:r w:rsidR="000141F7" w:rsidRPr="00B779A9">
        <w:rPr>
          <w:lang w:val="fr-FR"/>
        </w:rPr>
        <w:t>V</w:t>
      </w:r>
      <w:r w:rsidR="008A7564">
        <w:rPr>
          <w:lang w:val="fr-FR"/>
        </w:rPr>
        <w:t>]</w:t>
      </w:r>
      <w:r w:rsidR="00885488" w:rsidRPr="00B779A9">
        <w:rPr>
          <w:lang w:val="fr-FR"/>
        </w:rPr>
        <w:t xml:space="preserve"> </w:t>
      </w:r>
      <w:r w:rsidR="00885488" w:rsidRPr="00BC2E91">
        <w:rPr>
          <w:rStyle w:val="Incipit"/>
          <w:lang w:val="fr-FR"/>
        </w:rPr>
        <w:t>Vox exultationis</w:t>
      </w:r>
      <w:r w:rsidR="00DD1415">
        <w:rPr>
          <w:lang w:val="fr-FR"/>
        </w:rPr>
        <w:t>@</w:t>
      </w:r>
      <w:r w:rsidR="00DD1415" w:rsidRPr="00B779A9">
        <w:rPr>
          <w:lang w:val="fr-FR"/>
        </w:rPr>
        <w:t>190.</w:t>
      </w:r>
      <w:r w:rsidR="00885488" w:rsidRPr="00B779A9">
        <w:rPr>
          <w:lang w:val="fr-FR"/>
        </w:rPr>
        <w:t xml:space="preserve"> SE </w:t>
      </w:r>
      <w:r w:rsidR="00885488" w:rsidRPr="00BC2E91">
        <w:rPr>
          <w:rStyle w:val="Incipit"/>
          <w:lang w:val="fr-FR"/>
        </w:rPr>
        <w:t>Psallat ecclesia mater</w:t>
      </w:r>
      <w:r w:rsidR="00DD1415">
        <w:rPr>
          <w:lang w:val="fr-FR"/>
        </w:rPr>
        <w:t>@</w:t>
      </w:r>
      <w:r w:rsidR="00DD1415" w:rsidRPr="00B779A9">
        <w:rPr>
          <w:lang w:val="fr-FR"/>
        </w:rPr>
        <w:t>277.</w:t>
      </w:r>
      <w:r w:rsidR="00885488" w:rsidRPr="00B779A9">
        <w:rPr>
          <w:lang w:val="fr-FR"/>
        </w:rPr>
        <w:t xml:space="preserve"> OF </w:t>
      </w:r>
      <w:r w:rsidR="00885488" w:rsidRPr="00BC2E91">
        <w:rPr>
          <w:rStyle w:val="Incipit"/>
          <w:lang w:val="fr-FR"/>
        </w:rPr>
        <w:t>Domine deus in simplicitate</w:t>
      </w:r>
      <w:r w:rsidR="00DD1415">
        <w:rPr>
          <w:lang w:val="fr-FR"/>
        </w:rPr>
        <w:t>@</w:t>
      </w:r>
      <w:r w:rsidR="00DD1415" w:rsidRPr="00B779A9">
        <w:rPr>
          <w:lang w:val="fr-FR"/>
        </w:rPr>
        <w:t>190.</w:t>
      </w:r>
      <w:r w:rsidR="00885488" w:rsidRPr="00B779A9">
        <w:rPr>
          <w:lang w:val="fr-FR"/>
        </w:rPr>
        <w:t xml:space="preserve"> </w:t>
      </w:r>
      <w:r w:rsidR="00885488" w:rsidRPr="00234396">
        <w:rPr>
          <w:lang w:val="it-IT"/>
        </w:rPr>
        <w:t xml:space="preserve">CO </w:t>
      </w:r>
      <w:r w:rsidR="00885488" w:rsidRPr="00234396">
        <w:rPr>
          <w:rStyle w:val="Incipit"/>
          <w:lang w:val="it-IT"/>
        </w:rPr>
        <w:t>Domus mea</w:t>
      </w:r>
      <w:r w:rsidR="00885488" w:rsidRPr="00234396">
        <w:rPr>
          <w:lang w:val="it-IT"/>
        </w:rPr>
        <w:t xml:space="preserve"> in eodem folio.</w:t>
      </w:r>
      <w:r w:rsidR="008A7564" w:rsidRPr="00234396">
        <w:rPr>
          <w:lang w:val="it-IT"/>
        </w:rPr>
        <w:t xml:space="preserve"> </w:t>
      </w:r>
      <w:r w:rsidR="00885488" w:rsidRPr="00B779A9">
        <w:rPr>
          <w:lang w:val="it-IT"/>
        </w:rPr>
        <w:t xml:space="preserve">Et dentur pro solario tres mensurae vini </w:t>
      </w:r>
      <w:r w:rsidR="00885488" w:rsidRPr="00BC2E91">
        <w:rPr>
          <w:rStyle w:val="Funktion"/>
          <w:lang w:val="it-IT"/>
        </w:rPr>
        <w:t>domicellis</w:t>
      </w:r>
      <w:r w:rsidR="00885488" w:rsidRPr="00B779A9">
        <w:rPr>
          <w:lang w:val="it-IT"/>
        </w:rPr>
        <w:t>.</w:t>
      </w:r>
    </w:p>
    <w:p w:rsidR="00885488" w:rsidRPr="00BC2E91" w:rsidRDefault="008A7564" w:rsidP="00415109">
      <w:pPr>
        <w:pStyle w:val="berschrift1"/>
        <w:rPr>
          <w:lang w:val="it-IT"/>
        </w:rPr>
      </w:pPr>
      <w:r w:rsidRPr="00BC2E91">
        <w:rPr>
          <w:lang w:val="it-IT"/>
        </w:rPr>
        <w:t xml:space="preserve">(268v) </w:t>
      </w:r>
      <w:r w:rsidR="00885488" w:rsidRPr="00BC2E91">
        <w:rPr>
          <w:lang w:val="it-IT"/>
        </w:rPr>
        <w:t>IN VIGILIA VIGILIAE ASCENSIONIS DOMINI</w:t>
      </w:r>
    </w:p>
    <w:p w:rsidR="00885488" w:rsidRPr="00BC2E91" w:rsidRDefault="000A3A4A" w:rsidP="00415109">
      <w:pPr>
        <w:rPr>
          <w:lang w:val="it-IT"/>
        </w:rPr>
      </w:pPr>
      <w:r w:rsidRPr="00BC2E91">
        <w:rPr>
          <w:rStyle w:val="Time1"/>
          <w:lang w:val="it-IT"/>
        </w:rPr>
        <w:t>Ad vesperas</w:t>
      </w:r>
      <w:r w:rsidR="00885488" w:rsidRPr="00B779A9">
        <w:rPr>
          <w:lang w:val="it-IT"/>
        </w:rPr>
        <w:t xml:space="preserve"> AN </w:t>
      </w:r>
      <w:r w:rsidR="00885488" w:rsidRPr="00794880">
        <w:rPr>
          <w:rStyle w:val="Incipit"/>
          <w:lang w:val="it-IT"/>
        </w:rPr>
        <w:t>Alleluia</w:t>
      </w:r>
      <w:r w:rsidR="005A362F" w:rsidRPr="00BE7D55">
        <w:rPr>
          <w:i/>
          <w:lang w:val="it-IT"/>
        </w:rPr>
        <w:t xml:space="preserve"> </w:t>
      </w:r>
      <w:r w:rsidR="00885488" w:rsidRPr="00794880">
        <w:rPr>
          <w:rStyle w:val="Incipit"/>
          <w:lang w:val="it-IT"/>
        </w:rPr>
        <w:t>alleluia</w:t>
      </w:r>
      <w:r w:rsidR="008A7564">
        <w:rPr>
          <w:lang w:val="it-IT"/>
        </w:rPr>
        <w:t>, pro</w:t>
      </w:r>
      <w:r w:rsidR="00274843" w:rsidRPr="00B779A9">
        <w:rPr>
          <w:lang w:val="it-IT"/>
        </w:rPr>
        <w:t>ut in fine PS</w:t>
      </w:r>
      <w:r w:rsidR="00885488" w:rsidRPr="00B779A9">
        <w:rPr>
          <w:lang w:val="it-IT"/>
        </w:rPr>
        <w:t xml:space="preserve"> </w:t>
      </w:r>
      <w:r w:rsidR="00885488" w:rsidRPr="00794880">
        <w:rPr>
          <w:rStyle w:val="Incipit"/>
          <w:lang w:val="it-IT"/>
        </w:rPr>
        <w:t>In</w:t>
      </w:r>
      <w:r w:rsidR="005A362F" w:rsidRPr="00BE7D55">
        <w:rPr>
          <w:i/>
          <w:lang w:val="it-IT"/>
        </w:rPr>
        <w:t xml:space="preserve"> </w:t>
      </w:r>
      <w:r w:rsidR="009772E9" w:rsidRPr="00794880">
        <w:rPr>
          <w:rStyle w:val="Incipit"/>
          <w:lang w:val="it-IT"/>
        </w:rPr>
        <w:t>conv</w:t>
      </w:r>
      <w:r w:rsidR="00885488" w:rsidRPr="00794880">
        <w:rPr>
          <w:rStyle w:val="Incipit"/>
          <w:lang w:val="it-IT"/>
        </w:rPr>
        <w:t>ertendo</w:t>
      </w:r>
      <w:r w:rsidR="00885488" w:rsidRPr="00B779A9">
        <w:rPr>
          <w:lang w:val="it-IT"/>
        </w:rPr>
        <w:t xml:space="preserve"> habetur</w:t>
      </w:r>
      <w:r w:rsidR="008A7564">
        <w:rPr>
          <w:lang w:val="it-IT"/>
        </w:rPr>
        <w:t>,</w:t>
      </w:r>
      <w:r w:rsidR="00885488" w:rsidRPr="00B779A9">
        <w:rPr>
          <w:lang w:val="it-IT"/>
        </w:rPr>
        <w:t xml:space="preserve"> est primi toni. </w:t>
      </w:r>
      <w:r w:rsidR="008A7564" w:rsidRPr="00BC2E91">
        <w:rPr>
          <w:lang w:val="it-IT"/>
        </w:rPr>
        <w:t>Psalmi f</w:t>
      </w:r>
      <w:r w:rsidR="00885488" w:rsidRPr="00BC2E91">
        <w:rPr>
          <w:lang w:val="it-IT"/>
        </w:rPr>
        <w:t xml:space="preserve">eriales </w:t>
      </w:r>
      <w:r w:rsidR="008A7564" w:rsidRPr="00BC2E91">
        <w:rPr>
          <w:lang w:val="it-IT"/>
        </w:rPr>
        <w:t>[</w:t>
      </w:r>
      <w:r w:rsidR="00885488" w:rsidRPr="00BC2E91">
        <w:rPr>
          <w:lang w:val="it-IT"/>
        </w:rPr>
        <w:t>PS</w:t>
      </w:r>
      <w:r w:rsidR="008A7564" w:rsidRPr="00BC2E91">
        <w:rPr>
          <w:lang w:val="it-IT"/>
        </w:rPr>
        <w:t>]</w:t>
      </w:r>
      <w:r w:rsidR="00885488" w:rsidRPr="00BC2E91">
        <w:rPr>
          <w:lang w:val="it-IT"/>
        </w:rPr>
        <w:t xml:space="preserve"> </w:t>
      </w:r>
      <w:r w:rsidR="00885488" w:rsidRPr="00BC2E91">
        <w:rPr>
          <w:rStyle w:val="Incipit"/>
          <w:lang w:val="it-IT"/>
        </w:rPr>
        <w:t>Laetatus</w:t>
      </w:r>
      <w:r w:rsidR="005A362F" w:rsidRPr="00BC2E91">
        <w:rPr>
          <w:i/>
          <w:lang w:val="it-IT"/>
        </w:rPr>
        <w:t xml:space="preserve"> </w:t>
      </w:r>
      <w:r w:rsidR="00885488" w:rsidRPr="00BC2E91">
        <w:rPr>
          <w:rStyle w:val="Incipit"/>
          <w:lang w:val="it-IT"/>
        </w:rPr>
        <w:t>sum</w:t>
      </w:r>
      <w:r w:rsidR="00885488" w:rsidRPr="00BC2E91">
        <w:rPr>
          <w:lang w:val="it-IT"/>
        </w:rPr>
        <w:t xml:space="preserve"> cum reliquis. Nullum responsorium. HY </w:t>
      </w:r>
      <w:r w:rsidR="00885488" w:rsidRPr="00BC2E91">
        <w:rPr>
          <w:rStyle w:val="Incipit"/>
          <w:lang w:val="it-IT"/>
        </w:rPr>
        <w:t>Vita</w:t>
      </w:r>
      <w:r w:rsidR="005A362F" w:rsidRPr="00BC2E91">
        <w:rPr>
          <w:i/>
          <w:lang w:val="it-IT"/>
        </w:rPr>
        <w:t xml:space="preserve"> </w:t>
      </w:r>
      <w:r w:rsidR="00885488" w:rsidRPr="00BC2E91">
        <w:rPr>
          <w:rStyle w:val="Incipit"/>
          <w:lang w:val="it-IT"/>
        </w:rPr>
        <w:t>sanctorum</w:t>
      </w:r>
      <w:r w:rsidR="00885488" w:rsidRPr="005B472A">
        <w:rPr>
          <w:lang w:val="it-IT"/>
        </w:rPr>
        <w:t>.</w:t>
      </w:r>
      <w:r w:rsidR="00885488" w:rsidRPr="00BC2E91">
        <w:rPr>
          <w:lang w:val="it-IT"/>
        </w:rPr>
        <w:t xml:space="preserve"> VS </w:t>
      </w:r>
      <w:r w:rsidR="00885488" w:rsidRPr="00BC2E91">
        <w:rPr>
          <w:rStyle w:val="Incipit"/>
          <w:lang w:val="it-IT"/>
        </w:rPr>
        <w:t>Gavisi</w:t>
      </w:r>
      <w:r w:rsidR="005A362F" w:rsidRPr="00BC2E91">
        <w:rPr>
          <w:i/>
          <w:lang w:val="it-IT"/>
        </w:rPr>
        <w:t xml:space="preserve"> </w:t>
      </w:r>
      <w:r w:rsidR="00885488" w:rsidRPr="00BC2E91">
        <w:rPr>
          <w:rStyle w:val="Incipit"/>
          <w:lang w:val="it-IT"/>
        </w:rPr>
        <w:t>sunt</w:t>
      </w:r>
      <w:r w:rsidR="00885488" w:rsidRPr="00BC2E91">
        <w:rPr>
          <w:lang w:val="it-IT"/>
        </w:rPr>
        <w:t xml:space="preserve">. </w:t>
      </w:r>
      <w:r w:rsidR="00885488" w:rsidRPr="00BC2E91">
        <w:rPr>
          <w:lang w:val="it-IT"/>
        </w:rPr>
        <w:lastRenderedPageBreak/>
        <w:t xml:space="preserve">AM </w:t>
      </w:r>
      <w:r w:rsidR="00885488" w:rsidRPr="00BC2E91">
        <w:rPr>
          <w:rStyle w:val="Incipit"/>
          <w:lang w:val="it-IT"/>
        </w:rPr>
        <w:t>Christus</w:t>
      </w:r>
      <w:r w:rsidR="005A362F" w:rsidRPr="00BC2E91">
        <w:rPr>
          <w:i/>
          <w:lang w:val="it-IT"/>
        </w:rPr>
        <w:t xml:space="preserve"> </w:t>
      </w:r>
      <w:r w:rsidR="00885488" w:rsidRPr="00BC2E91">
        <w:rPr>
          <w:rStyle w:val="Incipit"/>
          <w:lang w:val="it-IT"/>
        </w:rPr>
        <w:t>resurgens</w:t>
      </w:r>
      <w:r w:rsidR="00885488" w:rsidRPr="00BC2E91">
        <w:rPr>
          <w:lang w:val="it-IT"/>
        </w:rPr>
        <w:t xml:space="preserve"> ex </w:t>
      </w:r>
      <w:r w:rsidR="00885488" w:rsidRPr="00BC2E91">
        <w:rPr>
          <w:rStyle w:val="Funktion"/>
          <w:lang w:val="it-IT"/>
        </w:rPr>
        <w:t>minori antiphonario</w:t>
      </w:r>
      <w:r w:rsidR="00885488" w:rsidRPr="00BC2E91">
        <w:rPr>
          <w:lang w:val="it-IT"/>
        </w:rPr>
        <w:t xml:space="preserve"> 5 ex </w:t>
      </w:r>
      <w:r w:rsidR="00885488" w:rsidRPr="00BC2E91">
        <w:rPr>
          <w:rStyle w:val="Funktion"/>
          <w:lang w:val="it-IT"/>
        </w:rPr>
        <w:t xml:space="preserve">summo </w:t>
      </w:r>
      <w:r w:rsidR="008A7564" w:rsidRPr="00BC2E91">
        <w:rPr>
          <w:rStyle w:val="Funktion"/>
          <w:lang w:val="it-IT"/>
        </w:rPr>
        <w:t>[antiphonario]</w:t>
      </w:r>
      <w:r w:rsidR="00DD1415">
        <w:rPr>
          <w:lang w:val="it-IT"/>
        </w:rPr>
        <w:t>@</w:t>
      </w:r>
      <w:r w:rsidR="00DD1415" w:rsidRPr="00BC2E91">
        <w:rPr>
          <w:lang w:val="it-IT"/>
        </w:rPr>
        <w:t>59.</w:t>
      </w:r>
      <w:r w:rsidR="00885488" w:rsidRPr="00BC2E91">
        <w:rPr>
          <w:lang w:val="it-IT"/>
        </w:rPr>
        <w:t xml:space="preserve"> </w:t>
      </w:r>
      <w:r w:rsidR="008A7564" w:rsidRPr="00BC2E91">
        <w:rPr>
          <w:lang w:val="it-IT"/>
        </w:rPr>
        <w:t>Suffragium d</w:t>
      </w:r>
      <w:r w:rsidR="00885488" w:rsidRPr="00BC2E91">
        <w:rPr>
          <w:lang w:val="it-IT"/>
        </w:rPr>
        <w:t>e beata virg</w:t>
      </w:r>
      <w:r w:rsidR="000141F7" w:rsidRPr="00BC2E91">
        <w:rPr>
          <w:lang w:val="it-IT"/>
        </w:rPr>
        <w:t xml:space="preserve">ine </w:t>
      </w:r>
      <w:r w:rsidR="00BA24A1" w:rsidRPr="00BC2E91">
        <w:rPr>
          <w:lang w:val="it-IT"/>
        </w:rPr>
        <w:t>[</w:t>
      </w:r>
      <w:r w:rsidR="00885488" w:rsidRPr="00BC2E91">
        <w:rPr>
          <w:lang w:val="it-IT"/>
        </w:rPr>
        <w:t>AC</w:t>
      </w:r>
      <w:r w:rsidR="00BA24A1" w:rsidRPr="00BC2E91">
        <w:rPr>
          <w:lang w:val="it-IT"/>
        </w:rPr>
        <w:t>]</w:t>
      </w:r>
      <w:r w:rsidR="00885488" w:rsidRPr="00BC2E91">
        <w:rPr>
          <w:lang w:val="it-IT"/>
        </w:rPr>
        <w:t xml:space="preserve"> </w:t>
      </w:r>
      <w:r w:rsidR="00885488" w:rsidRPr="00BC2E91">
        <w:rPr>
          <w:rStyle w:val="Incipit"/>
          <w:lang w:val="it-IT"/>
        </w:rPr>
        <w:t>Alleluia</w:t>
      </w:r>
      <w:r w:rsidR="005A362F" w:rsidRPr="00BC2E91">
        <w:rPr>
          <w:i/>
          <w:lang w:val="it-IT"/>
        </w:rPr>
        <w:t xml:space="preserve"> </w:t>
      </w:r>
      <w:r w:rsidR="00885488" w:rsidRPr="00BC2E91">
        <w:rPr>
          <w:rStyle w:val="Incipit"/>
          <w:lang w:val="it-IT"/>
        </w:rPr>
        <w:t>sancta</w:t>
      </w:r>
      <w:r w:rsidR="00885488" w:rsidRPr="00BC2E91">
        <w:rPr>
          <w:lang w:val="it-IT"/>
        </w:rPr>
        <w:t xml:space="preserve">. De omnibus sanctis </w:t>
      </w:r>
      <w:r w:rsidR="00BA24A1" w:rsidRPr="00BC2E91">
        <w:rPr>
          <w:lang w:val="it-IT"/>
        </w:rPr>
        <w:t>[</w:t>
      </w:r>
      <w:r w:rsidR="00885488" w:rsidRPr="00BC2E91">
        <w:rPr>
          <w:lang w:val="it-IT"/>
        </w:rPr>
        <w:t>AC</w:t>
      </w:r>
      <w:r w:rsidR="00BA24A1" w:rsidRPr="00BC2E91">
        <w:rPr>
          <w:lang w:val="it-IT"/>
        </w:rPr>
        <w:t>]</w:t>
      </w:r>
      <w:r w:rsidR="00885488" w:rsidRPr="00BC2E91">
        <w:rPr>
          <w:lang w:val="it-IT"/>
        </w:rPr>
        <w:t xml:space="preserve"> </w:t>
      </w:r>
      <w:r w:rsidR="00885488" w:rsidRPr="00BC2E91">
        <w:rPr>
          <w:rStyle w:val="Incipit"/>
          <w:lang w:val="it-IT"/>
        </w:rPr>
        <w:t>In</w:t>
      </w:r>
      <w:r w:rsidR="005A362F" w:rsidRPr="00BC2E91">
        <w:rPr>
          <w:i/>
          <w:lang w:val="it-IT"/>
        </w:rPr>
        <w:t xml:space="preserve"> </w:t>
      </w:r>
      <w:r w:rsidR="00885488" w:rsidRPr="00BC2E91">
        <w:rPr>
          <w:rStyle w:val="Incipit"/>
          <w:lang w:val="it-IT"/>
        </w:rPr>
        <w:t>caelestibus</w:t>
      </w:r>
      <w:r w:rsidR="005A362F" w:rsidRPr="00BC2E91">
        <w:rPr>
          <w:i/>
          <w:lang w:val="it-IT"/>
        </w:rPr>
        <w:t xml:space="preserve"> </w:t>
      </w:r>
      <w:r w:rsidR="00885488" w:rsidRPr="00BC2E91">
        <w:rPr>
          <w:rStyle w:val="Incipit"/>
          <w:lang w:val="it-IT"/>
        </w:rPr>
        <w:t>regnis</w:t>
      </w:r>
      <w:r w:rsidR="00DD1415" w:rsidRPr="005B472A">
        <w:rPr>
          <w:lang w:val="it-IT"/>
        </w:rPr>
        <w:t>@9</w:t>
      </w:r>
      <w:r w:rsidR="00DD1415" w:rsidRPr="00BC2E91">
        <w:rPr>
          <w:lang w:val="it-IT"/>
        </w:rPr>
        <w:t>2.</w:t>
      </w:r>
      <w:r w:rsidR="00885488" w:rsidRPr="00BC2E91">
        <w:rPr>
          <w:lang w:val="it-IT"/>
        </w:rPr>
        <w:t xml:space="preserve"> </w:t>
      </w:r>
      <w:r w:rsidR="003525EF" w:rsidRPr="00BC2E91">
        <w:rPr>
          <w:lang w:val="it-IT"/>
        </w:rPr>
        <w:t xml:space="preserve">[BD] </w:t>
      </w:r>
      <w:r w:rsidR="005F6F99" w:rsidRPr="00BC2E91">
        <w:rPr>
          <w:rStyle w:val="Incipit"/>
          <w:lang w:val="it-IT"/>
        </w:rPr>
        <w:t>Benedicamus</w:t>
      </w:r>
      <w:r w:rsidR="003525EF" w:rsidRPr="00BC2E91">
        <w:rPr>
          <w:lang w:val="it-IT"/>
        </w:rPr>
        <w:t xml:space="preserve"> cum</w:t>
      </w:r>
      <w:r w:rsidR="00885488" w:rsidRPr="00BC2E91">
        <w:rPr>
          <w:lang w:val="it-IT"/>
        </w:rPr>
        <w:t xml:space="preserve"> uno alleluia.</w:t>
      </w:r>
    </w:p>
    <w:p w:rsidR="00885488" w:rsidRPr="00BC2E91" w:rsidRDefault="000A3A4A" w:rsidP="00415109">
      <w:pPr>
        <w:rPr>
          <w:lang w:val="it-IT"/>
        </w:rPr>
      </w:pPr>
      <w:r w:rsidRPr="00BC2E91">
        <w:rPr>
          <w:lang w:val="it-IT"/>
        </w:rPr>
        <w:t>%D::</w:t>
      </w:r>
      <w:r w:rsidR="00F90613" w:rsidRPr="00BC2E91">
        <w:rPr>
          <w:lang w:val="it-IT"/>
        </w:rPr>
        <w:t>Ab</w:t>
      </w:r>
      <w:r w:rsidR="00D734F4" w:rsidRPr="00BC2E91">
        <w:rPr>
          <w:lang w:val="it-IT"/>
        </w:rPr>
        <w:t xml:space="preserve"> </w:t>
      </w:r>
      <w:r w:rsidR="00F90613" w:rsidRPr="00BC2E91">
        <w:rPr>
          <w:lang w:val="it-IT"/>
        </w:rPr>
        <w:t>hinc</w:t>
      </w:r>
      <w:r w:rsidRPr="00BC2E91">
        <w:rPr>
          <w:lang w:val="it-IT"/>
        </w:rPr>
        <w:t>%</w:t>
      </w:r>
      <w:r w:rsidR="00F90613" w:rsidRPr="00BC2E91">
        <w:rPr>
          <w:lang w:val="it-IT"/>
        </w:rPr>
        <w:t xml:space="preserve"> </w:t>
      </w:r>
      <w:r w:rsidR="00885488" w:rsidRPr="00BC2E91">
        <w:rPr>
          <w:lang w:val="it-IT"/>
        </w:rPr>
        <w:t>Cursus beatae</w:t>
      </w:r>
      <w:r w:rsidR="00D9212A" w:rsidRPr="00BC2E91">
        <w:rPr>
          <w:lang w:val="it-IT"/>
        </w:rPr>
        <w:t xml:space="preserve"> Mariae</w:t>
      </w:r>
      <w:r w:rsidR="00885488" w:rsidRPr="00BC2E91">
        <w:rPr>
          <w:lang w:val="it-IT"/>
        </w:rPr>
        <w:t xml:space="preserve"> </w:t>
      </w:r>
      <w:r w:rsidRPr="00BC2E91">
        <w:rPr>
          <w:lang w:val="it-IT"/>
        </w:rPr>
        <w:t>%D::</w:t>
      </w:r>
      <w:r w:rsidR="00F90613" w:rsidRPr="00BC2E91">
        <w:rPr>
          <w:lang w:val="it-IT"/>
        </w:rPr>
        <w:t>usque</w:t>
      </w:r>
      <w:r w:rsidR="00D734F4" w:rsidRPr="00BC2E91">
        <w:rPr>
          <w:lang w:val="it-IT"/>
        </w:rPr>
        <w:t xml:space="preserve"> </w:t>
      </w:r>
      <w:r w:rsidR="00F90613" w:rsidRPr="00BC2E91">
        <w:rPr>
          <w:lang w:val="it-IT"/>
        </w:rPr>
        <w:t>ad</w:t>
      </w:r>
      <w:r w:rsidR="00D734F4" w:rsidRPr="00BC2E91">
        <w:rPr>
          <w:lang w:val="it-IT"/>
        </w:rPr>
        <w:t xml:space="preserve"> </w:t>
      </w:r>
      <w:r w:rsidR="00F90613" w:rsidRPr="00BC2E91">
        <w:rPr>
          <w:lang w:val="it-IT"/>
        </w:rPr>
        <w:t>octavam</w:t>
      </w:r>
      <w:r w:rsidR="00D734F4" w:rsidRPr="00BC2E91">
        <w:rPr>
          <w:lang w:val="it-IT"/>
        </w:rPr>
        <w:t xml:space="preserve"> </w:t>
      </w:r>
      <w:r w:rsidR="00F90613" w:rsidRPr="00BC2E91">
        <w:rPr>
          <w:lang w:val="it-IT"/>
        </w:rPr>
        <w:t>ascensionis</w:t>
      </w:r>
      <w:r w:rsidR="00D734F4" w:rsidRPr="00BC2E91">
        <w:rPr>
          <w:lang w:val="it-IT"/>
        </w:rPr>
        <w:t xml:space="preserve"> </w:t>
      </w:r>
      <w:r w:rsidR="00F90613" w:rsidRPr="00BC2E91">
        <w:rPr>
          <w:lang w:val="it-IT"/>
        </w:rPr>
        <w:t>domini</w:t>
      </w:r>
      <w:r w:rsidRPr="00BC2E91">
        <w:rPr>
          <w:lang w:val="it-IT"/>
        </w:rPr>
        <w:t>%</w:t>
      </w:r>
      <w:r w:rsidR="00F90613" w:rsidRPr="00BC2E91">
        <w:rPr>
          <w:lang w:val="it-IT"/>
        </w:rPr>
        <w:t xml:space="preserve"> $E::</w:t>
      </w:r>
      <w:r w:rsidR="00885488" w:rsidRPr="00BC2E91">
        <w:rPr>
          <w:lang w:val="it-IT"/>
        </w:rPr>
        <w:t>hac nocte</w:t>
      </w:r>
      <w:r w:rsidR="00F90613" w:rsidRPr="00BC2E91">
        <w:rPr>
          <w:lang w:val="it-IT"/>
        </w:rPr>
        <w:t>$</w:t>
      </w:r>
      <w:r w:rsidR="00885488" w:rsidRPr="00BC2E91">
        <w:rPr>
          <w:lang w:val="it-IT"/>
        </w:rPr>
        <w:t xml:space="preserve"> non dicitur neque psalmi hac nocte dicuntur.</w:t>
      </w:r>
    </w:p>
    <w:p w:rsidR="00885488" w:rsidRDefault="000A3A4A" w:rsidP="00415109">
      <w:pPr>
        <w:rPr>
          <w:lang w:val="en-US"/>
        </w:rPr>
      </w:pPr>
      <w:r w:rsidRPr="00BC2E91">
        <w:rPr>
          <w:rStyle w:val="Time1"/>
          <w:lang w:val="en-US"/>
        </w:rPr>
        <w:t>Ad completorium</w:t>
      </w:r>
      <w:r w:rsidR="00885488">
        <w:rPr>
          <w:lang w:val="en-US"/>
        </w:rPr>
        <w:t xml:space="preserve"> ut diebus praecedentibus.</w:t>
      </w:r>
    </w:p>
    <w:p w:rsidR="00885488" w:rsidRDefault="000A3A4A" w:rsidP="00415109">
      <w:pPr>
        <w:rPr>
          <w:lang w:val="en-US"/>
        </w:rPr>
      </w:pPr>
      <w:r w:rsidRPr="00BC2E91">
        <w:rPr>
          <w:rStyle w:val="Time1"/>
          <w:lang w:val="en-US"/>
        </w:rPr>
        <w:t>Ad matutinum</w:t>
      </w:r>
      <w:r w:rsidR="00885488">
        <w:rPr>
          <w:lang w:val="en-US"/>
        </w:rPr>
        <w:t xml:space="preserve"> I</w:t>
      </w:r>
      <w:r w:rsidR="000141F7">
        <w:rPr>
          <w:lang w:val="en-US"/>
        </w:rPr>
        <w:t>N</w:t>
      </w:r>
      <w:r w:rsidR="00885488">
        <w:rPr>
          <w:lang w:val="en-US"/>
        </w:rPr>
        <w:t xml:space="preserve">V </w:t>
      </w:r>
      <w:r w:rsidR="00885488" w:rsidRPr="00BC2E91">
        <w:rPr>
          <w:rStyle w:val="Incipit"/>
          <w:lang w:val="en-US"/>
        </w:rPr>
        <w:t>Alleluia alleluia</w:t>
      </w:r>
      <w:r w:rsidR="00DD1415">
        <w:rPr>
          <w:lang w:val="en-US"/>
        </w:rPr>
        <w:t>@13.</w:t>
      </w:r>
      <w:r w:rsidR="00885488">
        <w:rPr>
          <w:lang w:val="en-US"/>
        </w:rPr>
        <w:t xml:space="preserve"> HY </w:t>
      </w:r>
      <w:r w:rsidR="00885488" w:rsidRPr="00BC2E91">
        <w:rPr>
          <w:rStyle w:val="Incipit"/>
          <w:lang w:val="en-US"/>
        </w:rPr>
        <w:t>Vita sanctorum</w:t>
      </w:r>
      <w:r w:rsidR="00885488">
        <w:rPr>
          <w:lang w:val="en-US"/>
        </w:rPr>
        <w:t>.</w:t>
      </w:r>
      <w:r w:rsidR="00D15181">
        <w:rPr>
          <w:lang w:val="en-US"/>
        </w:rPr>
        <w:t xml:space="preserve"> </w:t>
      </w:r>
      <w:r w:rsidRPr="002D4ADF">
        <w:rPr>
          <w:lang w:val="en-US"/>
        </w:rPr>
        <w:t>Ad nocturnum</w:t>
      </w:r>
      <w:r w:rsidR="00885488">
        <w:rPr>
          <w:lang w:val="en-US"/>
        </w:rPr>
        <w:t xml:space="preserve"> AN </w:t>
      </w:r>
      <w:r w:rsidR="00885488" w:rsidRPr="00794880">
        <w:rPr>
          <w:rStyle w:val="Incipit"/>
          <w:lang w:val="en-US"/>
        </w:rPr>
        <w:t>Cogno</w:t>
      </w:r>
      <w:r w:rsidR="000F4FB4" w:rsidRPr="00794880">
        <w:rPr>
          <w:rStyle w:val="Incipit"/>
          <w:lang w:val="en-US"/>
        </w:rPr>
        <w:t>verunt</w:t>
      </w:r>
      <w:r w:rsidR="005A362F" w:rsidRPr="00BE7D55">
        <w:rPr>
          <w:i/>
          <w:lang w:val="en-US"/>
        </w:rPr>
        <w:t xml:space="preserve"> </w:t>
      </w:r>
      <w:r w:rsidR="00885488" w:rsidRPr="00794880">
        <w:rPr>
          <w:rStyle w:val="Incipit"/>
          <w:lang w:val="en-US"/>
        </w:rPr>
        <w:t>dominum</w:t>
      </w:r>
      <w:r w:rsidR="005A362F" w:rsidRPr="00BE7D55">
        <w:rPr>
          <w:i/>
          <w:lang w:val="en-US"/>
        </w:rPr>
        <w:t xml:space="preserve"> </w:t>
      </w:r>
      <w:r w:rsidR="00885488" w:rsidRPr="00794880">
        <w:rPr>
          <w:rStyle w:val="Incipit"/>
          <w:lang w:val="en-US"/>
        </w:rPr>
        <w:t>alleluia</w:t>
      </w:r>
      <w:r w:rsidR="00DD1415">
        <w:rPr>
          <w:lang w:val="en-US"/>
        </w:rPr>
        <w:t>@15.</w:t>
      </w:r>
      <w:r w:rsidR="00885488">
        <w:rPr>
          <w:lang w:val="en-US"/>
        </w:rPr>
        <w:t xml:space="preserve"> </w:t>
      </w:r>
      <w:r w:rsidR="00176BD5">
        <w:rPr>
          <w:lang w:val="en-US"/>
        </w:rPr>
        <w:t>Psalmi ferialiter</w:t>
      </w:r>
      <w:r w:rsidR="00885488">
        <w:rPr>
          <w:lang w:val="en-US"/>
        </w:rPr>
        <w:t xml:space="preserve">. VS </w:t>
      </w:r>
      <w:r w:rsidR="00F75173" w:rsidRPr="00794880">
        <w:rPr>
          <w:rStyle w:val="Incipit"/>
          <w:lang w:val="en-US"/>
        </w:rPr>
        <w:t>Tuler</w:t>
      </w:r>
      <w:r w:rsidR="00885488" w:rsidRPr="00794880">
        <w:rPr>
          <w:rStyle w:val="Incipit"/>
          <w:lang w:val="en-US"/>
        </w:rPr>
        <w:t>unt</w:t>
      </w:r>
      <w:r w:rsidR="005A362F" w:rsidRPr="00BE7D55">
        <w:rPr>
          <w:i/>
          <w:lang w:val="en-US"/>
        </w:rPr>
        <w:t xml:space="preserve"> </w:t>
      </w:r>
      <w:r w:rsidR="00885488" w:rsidRPr="00794880">
        <w:rPr>
          <w:rStyle w:val="Incipit"/>
          <w:lang w:val="en-US"/>
        </w:rPr>
        <w:t>dominum</w:t>
      </w:r>
      <w:r w:rsidR="00885488">
        <w:rPr>
          <w:lang w:val="en-US"/>
        </w:rPr>
        <w:t xml:space="preserve">. EV </w:t>
      </w:r>
      <w:r w:rsidR="00885488" w:rsidRPr="00794880">
        <w:rPr>
          <w:rStyle w:val="Incipit"/>
          <w:lang w:val="en-US"/>
        </w:rPr>
        <w:t>Sub</w:t>
      </w:r>
      <w:r w:rsidR="001D1C08" w:rsidRPr="00794880">
        <w:rPr>
          <w:rStyle w:val="Incipit"/>
          <w:lang w:val="en-US"/>
        </w:rPr>
        <w:t>leva</w:t>
      </w:r>
      <w:r w:rsidR="00885488" w:rsidRPr="00794880">
        <w:rPr>
          <w:rStyle w:val="Incipit"/>
          <w:lang w:val="en-US"/>
        </w:rPr>
        <w:t>tis</w:t>
      </w:r>
      <w:r w:rsidR="005A362F" w:rsidRPr="00BE7D55">
        <w:rPr>
          <w:i/>
          <w:lang w:val="en-US"/>
        </w:rPr>
        <w:t xml:space="preserve"> </w:t>
      </w:r>
      <w:r w:rsidR="00885488" w:rsidRPr="00794880">
        <w:rPr>
          <w:rStyle w:val="Incipit"/>
          <w:lang w:val="en-US"/>
        </w:rPr>
        <w:t>Iesus</w:t>
      </w:r>
      <w:r w:rsidR="005A362F" w:rsidRPr="00BE7D55">
        <w:rPr>
          <w:i/>
          <w:lang w:val="en-US"/>
        </w:rPr>
        <w:t xml:space="preserve"> </w:t>
      </w:r>
      <w:r w:rsidR="00885488" w:rsidRPr="00794880">
        <w:rPr>
          <w:rStyle w:val="Incipit"/>
          <w:lang w:val="en-US"/>
        </w:rPr>
        <w:t>oculis</w:t>
      </w:r>
      <w:r w:rsidR="005A362F" w:rsidRPr="00BE7D55">
        <w:rPr>
          <w:i/>
          <w:lang w:val="en-US"/>
        </w:rPr>
        <w:t xml:space="preserve"> </w:t>
      </w:r>
      <w:r w:rsidR="00885488" w:rsidRPr="00794880">
        <w:rPr>
          <w:rStyle w:val="Incipit"/>
          <w:lang w:val="en-US"/>
        </w:rPr>
        <w:t>in</w:t>
      </w:r>
      <w:r w:rsidR="005A362F" w:rsidRPr="00BE7D55">
        <w:rPr>
          <w:i/>
          <w:lang w:val="en-US"/>
        </w:rPr>
        <w:t xml:space="preserve"> </w:t>
      </w:r>
      <w:r w:rsidR="00885488" w:rsidRPr="00794880">
        <w:rPr>
          <w:rStyle w:val="Incipit"/>
          <w:lang w:val="en-US"/>
        </w:rPr>
        <w:t>caelum</w:t>
      </w:r>
      <w:r w:rsidR="005A362F" w:rsidRPr="00BE7D55">
        <w:rPr>
          <w:i/>
          <w:lang w:val="en-US"/>
        </w:rPr>
        <w:t xml:space="preserve"> </w:t>
      </w:r>
      <w:r w:rsidR="00885488" w:rsidRPr="00794880">
        <w:rPr>
          <w:rStyle w:val="Incipit"/>
          <w:lang w:val="en-US"/>
        </w:rPr>
        <w:t>dixit</w:t>
      </w:r>
      <w:r w:rsidR="005A362F" w:rsidRPr="00BE7D55">
        <w:rPr>
          <w:i/>
          <w:lang w:val="en-US"/>
        </w:rPr>
        <w:t xml:space="preserve"> </w:t>
      </w:r>
      <w:r w:rsidR="00885488" w:rsidRPr="00794880">
        <w:rPr>
          <w:rStyle w:val="Incipit"/>
          <w:lang w:val="en-US"/>
        </w:rPr>
        <w:t>pater</w:t>
      </w:r>
      <w:r w:rsidR="005A362F" w:rsidRPr="00BE7D55">
        <w:rPr>
          <w:i/>
          <w:lang w:val="en-US"/>
        </w:rPr>
        <w:t xml:space="preserve"> </w:t>
      </w:r>
      <w:r w:rsidR="00885488" w:rsidRPr="00794880">
        <w:rPr>
          <w:rStyle w:val="Incipit"/>
          <w:lang w:val="en-US"/>
        </w:rPr>
        <w:t>venit</w:t>
      </w:r>
      <w:r w:rsidR="005A362F" w:rsidRPr="00BE7D55">
        <w:rPr>
          <w:i/>
          <w:lang w:val="en-US"/>
        </w:rPr>
        <w:t xml:space="preserve"> </w:t>
      </w:r>
      <w:r w:rsidR="00885488" w:rsidRPr="00794880">
        <w:rPr>
          <w:rStyle w:val="Incipit"/>
          <w:lang w:val="en-US"/>
        </w:rPr>
        <w:t>hora</w:t>
      </w:r>
      <w:r w:rsidR="00885488">
        <w:rPr>
          <w:lang w:val="en-US"/>
        </w:rPr>
        <w:t xml:space="preserve"> </w:t>
      </w:r>
      <w:r w:rsidR="008D35E3">
        <w:rPr>
          <w:lang w:val="en-US"/>
        </w:rPr>
        <w:t>quaere</w:t>
      </w:r>
      <w:r w:rsidR="000141F7">
        <w:rPr>
          <w:lang w:val="en-US"/>
        </w:rPr>
        <w:t xml:space="preserve"> in vo(269r)</w:t>
      </w:r>
      <w:r w:rsidR="00885488">
        <w:rPr>
          <w:lang w:val="en-US"/>
        </w:rPr>
        <w:t xml:space="preserve">lumine </w:t>
      </w:r>
      <w:r w:rsidR="009348EA">
        <w:rPr>
          <w:lang w:val="en-US"/>
        </w:rPr>
        <w:t>aestiv</w:t>
      </w:r>
      <w:r w:rsidR="00885488">
        <w:rPr>
          <w:lang w:val="en-US"/>
        </w:rPr>
        <w:t>ali de tempore statim in principio. Tria responsoria ex tertio nocturno</w:t>
      </w:r>
      <w:r w:rsidR="000141F7">
        <w:rPr>
          <w:lang w:val="en-US"/>
        </w:rPr>
        <w:t xml:space="preserve"> historiae</w:t>
      </w:r>
      <w:r w:rsidR="00885488">
        <w:rPr>
          <w:lang w:val="en-US"/>
        </w:rPr>
        <w:t xml:space="preserve"> </w:t>
      </w:r>
      <w:r w:rsidR="006B2C97">
        <w:rPr>
          <w:lang w:val="en-US"/>
        </w:rPr>
        <w:t xml:space="preserve">[RP] </w:t>
      </w:r>
      <w:r w:rsidR="00885488" w:rsidRPr="00794880">
        <w:rPr>
          <w:rStyle w:val="Incipit"/>
          <w:lang w:val="en-US"/>
        </w:rPr>
        <w:t>Si</w:t>
      </w:r>
      <w:r w:rsidR="005A362F" w:rsidRPr="00BE7D55">
        <w:rPr>
          <w:i/>
          <w:lang w:val="en-US"/>
        </w:rPr>
        <w:t xml:space="preserve"> </w:t>
      </w:r>
      <w:r w:rsidR="00885488" w:rsidRPr="00794880">
        <w:rPr>
          <w:rStyle w:val="Incipit"/>
          <w:lang w:val="en-US"/>
        </w:rPr>
        <w:t>oblitus</w:t>
      </w:r>
      <w:r w:rsidR="005A362F" w:rsidRPr="00BE7D55">
        <w:rPr>
          <w:i/>
          <w:lang w:val="en-US"/>
        </w:rPr>
        <w:t xml:space="preserve"> </w:t>
      </w:r>
      <w:r w:rsidR="00885488" w:rsidRPr="00794880">
        <w:rPr>
          <w:rStyle w:val="Incipit"/>
          <w:lang w:val="en-US"/>
        </w:rPr>
        <w:t>fuero</w:t>
      </w:r>
      <w:r w:rsidR="005A362F" w:rsidRPr="00BE7D55">
        <w:rPr>
          <w:i/>
          <w:lang w:val="en-US"/>
        </w:rPr>
        <w:t xml:space="preserve"> </w:t>
      </w:r>
      <w:r w:rsidR="00885488" w:rsidRPr="00794880">
        <w:rPr>
          <w:rStyle w:val="Incipit"/>
          <w:lang w:val="en-US"/>
        </w:rPr>
        <w:t>tui</w:t>
      </w:r>
      <w:r w:rsidR="00B44492">
        <w:rPr>
          <w:lang w:val="en-US"/>
        </w:rPr>
        <w:t xml:space="preserve"> folio 24:</w:t>
      </w:r>
      <w:r w:rsidR="00885488">
        <w:rPr>
          <w:lang w:val="en-US"/>
        </w:rPr>
        <w:t xml:space="preserve"> </w:t>
      </w:r>
      <w:r w:rsidR="00BA24A1">
        <w:rPr>
          <w:lang w:val="en-US"/>
        </w:rPr>
        <w:t>[</w:t>
      </w:r>
      <w:r w:rsidR="00885488">
        <w:rPr>
          <w:lang w:val="en-US"/>
        </w:rPr>
        <w:t>RP</w:t>
      </w:r>
      <w:r w:rsidR="00BA24A1">
        <w:rPr>
          <w:lang w:val="en-US"/>
        </w:rPr>
        <w:t>]</w:t>
      </w:r>
      <w:r w:rsidR="00885488">
        <w:rPr>
          <w:lang w:val="en-US"/>
        </w:rPr>
        <w:t xml:space="preserve"> </w:t>
      </w:r>
      <w:r w:rsidR="00885488" w:rsidRPr="00794880">
        <w:rPr>
          <w:rStyle w:val="Incipit"/>
          <w:lang w:val="en-US"/>
        </w:rPr>
        <w:t>Deus</w:t>
      </w:r>
      <w:r w:rsidR="005A362F" w:rsidRPr="00BE7D55">
        <w:rPr>
          <w:i/>
          <w:lang w:val="en-US"/>
        </w:rPr>
        <w:t xml:space="preserve"> </w:t>
      </w:r>
      <w:r w:rsidR="00885488" w:rsidRPr="00794880">
        <w:rPr>
          <w:rStyle w:val="Incipit"/>
          <w:lang w:val="en-US"/>
        </w:rPr>
        <w:t>canticum</w:t>
      </w:r>
      <w:r w:rsidR="00885488">
        <w:rPr>
          <w:lang w:val="en-US"/>
        </w:rPr>
        <w:t xml:space="preserve">. </w:t>
      </w:r>
      <w:r w:rsidR="00BA24A1">
        <w:rPr>
          <w:lang w:val="en-US"/>
        </w:rPr>
        <w:t>[</w:t>
      </w:r>
      <w:r w:rsidR="00885488">
        <w:rPr>
          <w:lang w:val="en-US"/>
        </w:rPr>
        <w:t>RP</w:t>
      </w:r>
      <w:r w:rsidR="00BA24A1">
        <w:rPr>
          <w:lang w:val="en-US"/>
        </w:rPr>
        <w:t>]</w:t>
      </w:r>
      <w:r w:rsidR="00885488">
        <w:rPr>
          <w:lang w:val="en-US"/>
        </w:rPr>
        <w:t xml:space="preserve"> </w:t>
      </w:r>
      <w:r w:rsidR="00885488" w:rsidRPr="00794880">
        <w:rPr>
          <w:rStyle w:val="Incipit"/>
          <w:lang w:val="en-US"/>
        </w:rPr>
        <w:t>Deduc</w:t>
      </w:r>
      <w:r w:rsidR="005A362F" w:rsidRPr="00BE7D55">
        <w:rPr>
          <w:i/>
          <w:lang w:val="en-US"/>
        </w:rPr>
        <w:t xml:space="preserve"> </w:t>
      </w:r>
      <w:r w:rsidR="00885488" w:rsidRPr="00794880">
        <w:rPr>
          <w:rStyle w:val="Incipit"/>
          <w:lang w:val="en-US"/>
        </w:rPr>
        <w:t>me</w:t>
      </w:r>
      <w:r w:rsidR="005A362F" w:rsidRPr="00BE7D55">
        <w:rPr>
          <w:i/>
          <w:lang w:val="en-US"/>
        </w:rPr>
        <w:t xml:space="preserve"> </w:t>
      </w:r>
      <w:r w:rsidR="00885488" w:rsidRPr="00794880">
        <w:rPr>
          <w:rStyle w:val="Incipit"/>
          <w:lang w:val="en-US"/>
        </w:rPr>
        <w:t>in</w:t>
      </w:r>
      <w:r w:rsidR="005A362F" w:rsidRPr="00BE7D55">
        <w:rPr>
          <w:i/>
          <w:lang w:val="en-US"/>
        </w:rPr>
        <w:t xml:space="preserve"> </w:t>
      </w:r>
      <w:r w:rsidR="00885488" w:rsidRPr="00794880">
        <w:rPr>
          <w:rStyle w:val="Incipit"/>
          <w:lang w:val="en-US"/>
        </w:rPr>
        <w:t>semita</w:t>
      </w:r>
      <w:r w:rsidR="00885488">
        <w:rPr>
          <w:lang w:val="en-US"/>
        </w:rPr>
        <w:t xml:space="preserve">. </w:t>
      </w:r>
      <w:r w:rsidR="00BA24A1">
        <w:rPr>
          <w:lang w:val="en-US"/>
        </w:rPr>
        <w:t>[</w:t>
      </w:r>
      <w:r w:rsidR="00885488">
        <w:rPr>
          <w:lang w:val="en-US"/>
        </w:rPr>
        <w:t>RP</w:t>
      </w:r>
      <w:r w:rsidR="00BA24A1">
        <w:rPr>
          <w:lang w:val="en-US"/>
        </w:rPr>
        <w:t>]</w:t>
      </w:r>
      <w:r w:rsidR="00885488">
        <w:rPr>
          <w:lang w:val="en-US"/>
        </w:rPr>
        <w:t xml:space="preserve"> </w:t>
      </w:r>
      <w:r w:rsidR="00885488" w:rsidRPr="00794880">
        <w:rPr>
          <w:rStyle w:val="Incipit"/>
          <w:lang w:val="en-US"/>
        </w:rPr>
        <w:t>In</w:t>
      </w:r>
      <w:r w:rsidR="005A362F" w:rsidRPr="00BE7D55">
        <w:rPr>
          <w:i/>
          <w:lang w:val="en-US"/>
        </w:rPr>
        <w:t xml:space="preserve"> </w:t>
      </w:r>
      <w:r w:rsidR="00885488" w:rsidRPr="00794880">
        <w:rPr>
          <w:rStyle w:val="Incipit"/>
          <w:lang w:val="en-US"/>
        </w:rPr>
        <w:t>ecclesiis</w:t>
      </w:r>
      <w:r w:rsidR="005A362F" w:rsidRPr="00BE7D55">
        <w:rPr>
          <w:i/>
          <w:lang w:val="en-US"/>
        </w:rPr>
        <w:t xml:space="preserve"> </w:t>
      </w:r>
      <w:r w:rsidR="00885488" w:rsidRPr="00794880">
        <w:rPr>
          <w:rStyle w:val="Incipit"/>
          <w:lang w:val="en-US"/>
        </w:rPr>
        <w:t>benedicite</w:t>
      </w:r>
      <w:r w:rsidR="00885488">
        <w:rPr>
          <w:lang w:val="en-US"/>
        </w:rPr>
        <w:t xml:space="preserve">. </w:t>
      </w:r>
      <w:r w:rsidR="00792C8D" w:rsidRPr="00851330">
        <w:rPr>
          <w:lang w:val="en-US"/>
        </w:rPr>
        <w:t>[TD]</w:t>
      </w:r>
      <w:r w:rsidR="00792C8D" w:rsidRPr="00FC5820">
        <w:rPr>
          <w:lang w:val="en-US"/>
        </w:rPr>
        <w:t xml:space="preserve"> </w:t>
      </w:r>
      <w:r w:rsidR="00792C8D" w:rsidRPr="00794880">
        <w:rPr>
          <w:rStyle w:val="Incipit"/>
          <w:lang w:val="en-US"/>
        </w:rPr>
        <w:t>Te</w:t>
      </w:r>
      <w:r w:rsidR="005A362F" w:rsidRPr="00BE7D55">
        <w:rPr>
          <w:i/>
          <w:lang w:val="en-US"/>
        </w:rPr>
        <w:t xml:space="preserve"> </w:t>
      </w:r>
      <w:r w:rsidR="00792C8D" w:rsidRPr="00794880">
        <w:rPr>
          <w:rStyle w:val="Incipit"/>
          <w:lang w:val="en-US"/>
        </w:rPr>
        <w:t>deum</w:t>
      </w:r>
      <w:r w:rsidR="005A362F" w:rsidRPr="00BE7D55">
        <w:rPr>
          <w:i/>
          <w:lang w:val="en-US"/>
        </w:rPr>
        <w:t xml:space="preserve"> </w:t>
      </w:r>
      <w:r w:rsidR="00885488">
        <w:rPr>
          <w:lang w:val="en-US"/>
        </w:rPr>
        <w:t>non dicitur.</w:t>
      </w:r>
    </w:p>
    <w:p w:rsidR="00885488" w:rsidRPr="00BC2E91" w:rsidRDefault="000A3A4A" w:rsidP="00415109">
      <w:pPr>
        <w:rPr>
          <w:lang w:val="fr-FR"/>
        </w:rPr>
      </w:pPr>
      <w:r w:rsidRPr="00BC2E91">
        <w:rPr>
          <w:rStyle w:val="Time1"/>
          <w:lang w:val="en-US"/>
        </w:rPr>
        <w:t>Ad laudes</w:t>
      </w:r>
      <w:r w:rsidR="00885488">
        <w:rPr>
          <w:lang w:val="en-US"/>
        </w:rPr>
        <w:t xml:space="preserve"> AN </w:t>
      </w:r>
      <w:r w:rsidR="00885488" w:rsidRPr="00BC2E91">
        <w:rPr>
          <w:rStyle w:val="Incipit"/>
          <w:lang w:val="en-US"/>
        </w:rPr>
        <w:t xml:space="preserve">In </w:t>
      </w:r>
      <w:r w:rsidR="00444DCC" w:rsidRPr="00BC2E91">
        <w:rPr>
          <w:rStyle w:val="Incipit"/>
          <w:lang w:val="en-US"/>
        </w:rPr>
        <w:t>Galilea</w:t>
      </w:r>
      <w:r w:rsidR="00DD1415">
        <w:rPr>
          <w:lang w:val="en-US"/>
        </w:rPr>
        <w:t>@18.</w:t>
      </w:r>
      <w:r w:rsidR="00885488">
        <w:rPr>
          <w:lang w:val="en-US"/>
        </w:rPr>
        <w:t xml:space="preserve"> HY </w:t>
      </w:r>
      <w:r w:rsidR="00885488" w:rsidRPr="00BC2E91">
        <w:rPr>
          <w:rStyle w:val="Incipit"/>
          <w:lang w:val="en-US"/>
        </w:rPr>
        <w:t xml:space="preserve">Chorus </w:t>
      </w:r>
      <w:r w:rsidR="00D80D0C" w:rsidRPr="00BC2E91">
        <w:rPr>
          <w:rStyle w:val="Incipit"/>
          <w:lang w:val="en-US"/>
        </w:rPr>
        <w:t>nov</w:t>
      </w:r>
      <w:r w:rsidR="00885488" w:rsidRPr="00BC2E91">
        <w:rPr>
          <w:rStyle w:val="Incipit"/>
          <w:lang w:val="en-US"/>
        </w:rPr>
        <w:t>ae</w:t>
      </w:r>
      <w:r w:rsidR="00885488">
        <w:rPr>
          <w:lang w:val="en-US"/>
        </w:rPr>
        <w:t xml:space="preserve">. </w:t>
      </w:r>
      <w:r w:rsidR="00885488" w:rsidRPr="00B779A9">
        <w:rPr>
          <w:lang w:val="fr-FR"/>
        </w:rPr>
        <w:t xml:space="preserve">VS </w:t>
      </w:r>
      <w:r w:rsidR="00885488" w:rsidRPr="00BC2E91">
        <w:rPr>
          <w:rStyle w:val="Incipit"/>
          <w:lang w:val="fr-FR"/>
        </w:rPr>
        <w:t>Surrexit Christus de sepulchro alleluia</w:t>
      </w:r>
      <w:r w:rsidR="00885488" w:rsidRPr="00B779A9">
        <w:rPr>
          <w:lang w:val="fr-FR"/>
        </w:rPr>
        <w:t xml:space="preserve">. </w:t>
      </w:r>
      <w:r w:rsidR="00885488" w:rsidRPr="00BC2E91">
        <w:rPr>
          <w:lang w:val="fr-FR"/>
        </w:rPr>
        <w:t xml:space="preserve">AB </w:t>
      </w:r>
      <w:r w:rsidR="00EB5060" w:rsidRPr="00BC2E91">
        <w:rPr>
          <w:rStyle w:val="Incipit"/>
          <w:lang w:val="fr-FR"/>
        </w:rPr>
        <w:t>Exiv</w:t>
      </w:r>
      <w:r w:rsidR="00885488" w:rsidRPr="00BC2E91">
        <w:rPr>
          <w:rStyle w:val="Incipit"/>
          <w:lang w:val="fr-FR"/>
        </w:rPr>
        <w:t>i a patre meo</w:t>
      </w:r>
      <w:r w:rsidR="00885488" w:rsidRPr="00BC2E91">
        <w:rPr>
          <w:lang w:val="fr-FR"/>
        </w:rPr>
        <w:t xml:space="preserve"> 26 est sexti toni. </w:t>
      </w:r>
      <w:r w:rsidR="00B44492" w:rsidRPr="00BC2E91">
        <w:rPr>
          <w:lang w:val="fr-FR"/>
        </w:rPr>
        <w:t xml:space="preserve">Suffragium </w:t>
      </w:r>
      <w:r w:rsidR="00BA24A1" w:rsidRPr="00BC2E91">
        <w:rPr>
          <w:lang w:val="fr-FR"/>
        </w:rPr>
        <w:t>[</w:t>
      </w:r>
      <w:r w:rsidR="00B44492" w:rsidRPr="00BC2E91">
        <w:rPr>
          <w:lang w:val="fr-FR"/>
        </w:rPr>
        <w:t>d</w:t>
      </w:r>
      <w:r w:rsidR="00885488" w:rsidRPr="00BC2E91">
        <w:rPr>
          <w:lang w:val="fr-FR"/>
        </w:rPr>
        <w:t>e beata virgine</w:t>
      </w:r>
      <w:r w:rsidR="00BA24A1" w:rsidRPr="00BC2E91">
        <w:rPr>
          <w:lang w:val="fr-FR"/>
        </w:rPr>
        <w:t>]</w:t>
      </w:r>
      <w:r w:rsidR="00885488" w:rsidRPr="00BC2E91">
        <w:rPr>
          <w:lang w:val="fr-FR"/>
        </w:rPr>
        <w:t xml:space="preserve"> AC </w:t>
      </w:r>
      <w:r w:rsidR="00885488" w:rsidRPr="00BC2E91">
        <w:rPr>
          <w:rStyle w:val="Incipit"/>
          <w:lang w:val="fr-FR"/>
        </w:rPr>
        <w:t>Alleluia sancta dei genitrix</w:t>
      </w:r>
      <w:r w:rsidR="00885488" w:rsidRPr="00BC2E91">
        <w:rPr>
          <w:lang w:val="fr-FR"/>
        </w:rPr>
        <w:t xml:space="preserve">. </w:t>
      </w:r>
      <w:r w:rsidR="00BA24A1" w:rsidRPr="00BC2E91">
        <w:rPr>
          <w:lang w:val="fr-FR"/>
        </w:rPr>
        <w:t>[</w:t>
      </w:r>
      <w:r w:rsidR="00885488" w:rsidRPr="00BC2E91">
        <w:rPr>
          <w:lang w:val="fr-FR"/>
        </w:rPr>
        <w:t>De omnibus sanctis</w:t>
      </w:r>
      <w:r w:rsidRPr="00BC2E91">
        <w:rPr>
          <w:lang w:val="fr-FR"/>
        </w:rPr>
        <w:t>]</w:t>
      </w:r>
      <w:r w:rsidR="00885488" w:rsidRPr="00BC2E91">
        <w:rPr>
          <w:lang w:val="fr-FR"/>
        </w:rPr>
        <w:t xml:space="preserve"> </w:t>
      </w:r>
      <w:r w:rsidRPr="00BC2E91">
        <w:rPr>
          <w:lang w:val="fr-FR"/>
        </w:rPr>
        <w:t>[</w:t>
      </w:r>
      <w:r w:rsidR="00885488" w:rsidRPr="00BC2E91">
        <w:rPr>
          <w:lang w:val="fr-FR"/>
        </w:rPr>
        <w:t>AC</w:t>
      </w:r>
      <w:r w:rsidR="00BA24A1" w:rsidRPr="00BC2E91">
        <w:rPr>
          <w:lang w:val="fr-FR"/>
        </w:rPr>
        <w:t>]</w:t>
      </w:r>
      <w:r w:rsidR="00885488" w:rsidRPr="00BC2E91">
        <w:rPr>
          <w:lang w:val="fr-FR"/>
        </w:rPr>
        <w:t xml:space="preserve"> </w:t>
      </w:r>
      <w:r w:rsidR="00885488" w:rsidRPr="00BC2E91">
        <w:rPr>
          <w:rStyle w:val="Incipit"/>
          <w:lang w:val="fr-FR"/>
        </w:rPr>
        <w:t>Fulgebunt iusti sicut sol</w:t>
      </w:r>
      <w:r w:rsidR="00DD1415">
        <w:rPr>
          <w:lang w:val="fr-FR"/>
        </w:rPr>
        <w:t>@</w:t>
      </w:r>
      <w:r w:rsidR="00DD1415" w:rsidRPr="00BC2E91">
        <w:rPr>
          <w:lang w:val="fr-FR"/>
        </w:rPr>
        <w:t>92.</w:t>
      </w:r>
      <w:r w:rsidR="00885488" w:rsidRPr="00BC2E91">
        <w:rPr>
          <w:lang w:val="fr-FR"/>
        </w:rPr>
        <w:t xml:space="preserve"> </w:t>
      </w:r>
      <w:r w:rsidR="003525EF" w:rsidRPr="00BC2E91">
        <w:rPr>
          <w:lang w:val="fr-FR"/>
        </w:rPr>
        <w:t xml:space="preserve">[BD] </w:t>
      </w:r>
      <w:r w:rsidR="005F6F99" w:rsidRPr="00BC2E91">
        <w:rPr>
          <w:rStyle w:val="Incipit"/>
          <w:lang w:val="fr-FR"/>
        </w:rPr>
        <w:t>Benedicamus</w:t>
      </w:r>
      <w:r w:rsidR="003525EF" w:rsidRPr="00BC2E91">
        <w:rPr>
          <w:lang w:val="fr-FR"/>
        </w:rPr>
        <w:t xml:space="preserve"> cum</w:t>
      </w:r>
      <w:r w:rsidR="00885488" w:rsidRPr="00BC2E91">
        <w:rPr>
          <w:lang w:val="fr-FR"/>
        </w:rPr>
        <w:t xml:space="preserve"> uno alleluia.</w:t>
      </w:r>
    </w:p>
    <w:p w:rsidR="00885488" w:rsidRPr="00234396" w:rsidRDefault="000A3A4A" w:rsidP="00415109">
      <w:pPr>
        <w:rPr>
          <w:lang w:val="pt-PT"/>
        </w:rPr>
      </w:pPr>
      <w:r w:rsidRPr="00F945C5">
        <w:rPr>
          <w:rStyle w:val="Time1"/>
          <w:lang w:val="en-US"/>
        </w:rPr>
        <w:t>Ad maturum</w:t>
      </w:r>
      <w:r w:rsidR="008179CC" w:rsidRPr="00F945C5">
        <w:rPr>
          <w:rStyle w:val="Time1"/>
          <w:lang w:val="en-US"/>
        </w:rPr>
        <w:t xml:space="preserve"> [officium]</w:t>
      </w:r>
      <w:r w:rsidR="00885488" w:rsidRPr="00F945C5">
        <w:rPr>
          <w:lang w:val="en-US"/>
        </w:rPr>
        <w:t xml:space="preserve"> ut praecedentibus diebus</w:t>
      </w:r>
      <w:r w:rsidR="00387680" w:rsidRPr="00F945C5">
        <w:rPr>
          <w:lang w:val="en-US"/>
        </w:rPr>
        <w:t>.</w:t>
      </w:r>
      <w:r w:rsidR="00885488" w:rsidRPr="00F945C5">
        <w:rPr>
          <w:lang w:val="en-US"/>
        </w:rPr>
        <w:t xml:space="preserve"> </w:t>
      </w:r>
      <w:r w:rsidR="00387680" w:rsidRPr="00234396">
        <w:rPr>
          <w:lang w:val="pt-PT"/>
        </w:rPr>
        <w:t>S</w:t>
      </w:r>
      <w:r w:rsidR="00885488" w:rsidRPr="00234396">
        <w:rPr>
          <w:lang w:val="pt-PT"/>
        </w:rPr>
        <w:t xml:space="preserve">ecundum </w:t>
      </w:r>
      <w:r w:rsidR="00387680" w:rsidRPr="00234396">
        <w:rPr>
          <w:lang w:val="pt-PT"/>
        </w:rPr>
        <w:t>alleluia de quarta feria [</w:t>
      </w:r>
      <w:r w:rsidR="00885488" w:rsidRPr="00234396">
        <w:rPr>
          <w:lang w:val="pt-PT"/>
        </w:rPr>
        <w:t>AL</w:t>
      </w:r>
      <w:r w:rsidR="000141F7" w:rsidRPr="00234396">
        <w:rPr>
          <w:lang w:val="pt-PT"/>
        </w:rPr>
        <w:t>V</w:t>
      </w:r>
      <w:r w:rsidR="00387680" w:rsidRPr="00234396">
        <w:rPr>
          <w:lang w:val="pt-PT"/>
        </w:rPr>
        <w:t>]</w:t>
      </w:r>
      <w:r w:rsidR="00885488" w:rsidRPr="00234396">
        <w:rPr>
          <w:lang w:val="pt-PT"/>
        </w:rPr>
        <w:t xml:space="preserve"> </w:t>
      </w:r>
      <w:r w:rsidR="00885488" w:rsidRPr="00234396">
        <w:rPr>
          <w:rStyle w:val="Incipit"/>
          <w:lang w:val="pt-PT"/>
        </w:rPr>
        <w:t>Ob</w:t>
      </w:r>
      <w:r w:rsidR="00F75173" w:rsidRPr="00234396">
        <w:rPr>
          <w:rStyle w:val="Incipit"/>
          <w:lang w:val="pt-PT"/>
        </w:rPr>
        <w:t>tuler</w:t>
      </w:r>
      <w:r w:rsidR="00885488" w:rsidRPr="00234396">
        <w:rPr>
          <w:rStyle w:val="Incipit"/>
          <w:lang w:val="pt-PT"/>
        </w:rPr>
        <w:t>unt</w:t>
      </w:r>
      <w:r w:rsidR="005A362F" w:rsidRPr="00234396">
        <w:rPr>
          <w:i/>
          <w:lang w:val="pt-PT"/>
        </w:rPr>
        <w:t xml:space="preserve"> </w:t>
      </w:r>
      <w:r w:rsidR="00885488" w:rsidRPr="00234396">
        <w:rPr>
          <w:rStyle w:val="Incipit"/>
          <w:lang w:val="pt-PT"/>
        </w:rPr>
        <w:t>discipuli</w:t>
      </w:r>
      <w:r w:rsidR="00DD1415" w:rsidRPr="00234396">
        <w:rPr>
          <w:lang w:val="pt-PT"/>
        </w:rPr>
        <w:t>@123.</w:t>
      </w:r>
    </w:p>
    <w:p w:rsidR="00885488" w:rsidRPr="00B779A9" w:rsidRDefault="000A3A4A" w:rsidP="00415109">
      <w:pPr>
        <w:rPr>
          <w:lang w:val="pt-PT"/>
        </w:rPr>
      </w:pPr>
      <w:r w:rsidRPr="00BC2E91">
        <w:rPr>
          <w:rStyle w:val="Time1"/>
          <w:lang w:val="pt-PT"/>
        </w:rPr>
        <w:t>Ad horas</w:t>
      </w:r>
      <w:r w:rsidR="00885488" w:rsidRPr="00B779A9">
        <w:rPr>
          <w:lang w:val="pt-PT"/>
        </w:rPr>
        <w:t xml:space="preserve"> AN </w:t>
      </w:r>
      <w:r w:rsidR="00885488" w:rsidRPr="00794880">
        <w:rPr>
          <w:rStyle w:val="Incipit"/>
          <w:lang w:val="pt-PT"/>
        </w:rPr>
        <w:t>Surgens</w:t>
      </w:r>
      <w:r w:rsidR="005A362F" w:rsidRPr="00BE7D55">
        <w:rPr>
          <w:i/>
          <w:lang w:val="pt-PT"/>
        </w:rPr>
        <w:t xml:space="preserve"> </w:t>
      </w:r>
      <w:r w:rsidR="00885488" w:rsidRPr="00794880">
        <w:rPr>
          <w:rStyle w:val="Incipit"/>
          <w:lang w:val="pt-PT"/>
        </w:rPr>
        <w:t>Iesus</w:t>
      </w:r>
      <w:r w:rsidR="00885488" w:rsidRPr="00B779A9">
        <w:rPr>
          <w:lang w:val="pt-PT"/>
        </w:rPr>
        <w:t xml:space="preserve"> cum reliquis</w:t>
      </w:r>
      <w:r w:rsidR="00DD1415">
        <w:rPr>
          <w:lang w:val="pt-PT"/>
        </w:rPr>
        <w:t>@</w:t>
      </w:r>
      <w:r w:rsidR="00DD1415" w:rsidRPr="00B779A9">
        <w:rPr>
          <w:lang w:val="pt-PT"/>
        </w:rPr>
        <w:t>17.</w:t>
      </w:r>
      <w:r w:rsidR="00885488" w:rsidRPr="00B779A9">
        <w:rPr>
          <w:lang w:val="pt-PT"/>
        </w:rPr>
        <w:t xml:space="preserve"> RB </w:t>
      </w:r>
      <w:r w:rsidR="00885488" w:rsidRPr="00794880">
        <w:rPr>
          <w:rStyle w:val="Incipit"/>
          <w:lang w:val="pt-PT"/>
        </w:rPr>
        <w:t>Quem</w:t>
      </w:r>
      <w:r w:rsidR="005A362F" w:rsidRPr="00BE7D55">
        <w:rPr>
          <w:i/>
          <w:lang w:val="pt-PT"/>
        </w:rPr>
        <w:t xml:space="preserve"> </w:t>
      </w:r>
      <w:r w:rsidR="00885488" w:rsidRPr="00794880">
        <w:rPr>
          <w:rStyle w:val="Incipit"/>
          <w:lang w:val="pt-PT"/>
        </w:rPr>
        <w:t>quaeris</w:t>
      </w:r>
      <w:r w:rsidR="00885488" w:rsidRPr="00B779A9">
        <w:rPr>
          <w:lang w:val="pt-PT"/>
        </w:rPr>
        <w:t xml:space="preserve"> cum reliquis.</w:t>
      </w:r>
    </w:p>
    <w:p w:rsidR="00D15181" w:rsidRPr="002D4ADF" w:rsidRDefault="00D15181" w:rsidP="00415109">
      <w:pPr>
        <w:rPr>
          <w:lang w:val="pt-PT"/>
        </w:rPr>
      </w:pPr>
      <w:r w:rsidRPr="002D4ADF">
        <w:rPr>
          <w:rStyle w:val="Time1"/>
          <w:lang w:val="pt-PT"/>
        </w:rPr>
        <w:t>[Ad processionem]</w:t>
      </w:r>
      <w:r>
        <w:rPr>
          <w:lang w:val="pt-PT"/>
        </w:rPr>
        <w:t xml:space="preserve"> </w:t>
      </w:r>
      <w:r w:rsidR="00885488" w:rsidRPr="00B779A9">
        <w:rPr>
          <w:lang w:val="pt-PT"/>
        </w:rPr>
        <w:t>Hac die quando</w:t>
      </w:r>
      <w:r w:rsidR="000A3A4A">
        <w:rPr>
          <w:lang w:val="pt-PT"/>
        </w:rPr>
        <w:t xml:space="preserve"> </w:t>
      </w:r>
      <w:r w:rsidR="000A3A4A" w:rsidRPr="002D4ADF">
        <w:rPr>
          <w:lang w:val="pt-PT"/>
        </w:rPr>
        <w:t>processio</w:t>
      </w:r>
      <w:r w:rsidR="00885488" w:rsidRPr="002D4ADF">
        <w:rPr>
          <w:lang w:val="pt-PT"/>
        </w:rPr>
        <w:t xml:space="preserve"> fit</w:t>
      </w:r>
      <w:r w:rsidR="00885488" w:rsidRPr="00B779A9">
        <w:rPr>
          <w:lang w:val="pt-PT"/>
        </w:rPr>
        <w:t xml:space="preserve"> in </w:t>
      </w:r>
      <w:r w:rsidR="00885488" w:rsidRPr="00BC2E91">
        <w:rPr>
          <w:rStyle w:val="Ort"/>
          <w:lang w:val="pt-PT"/>
        </w:rPr>
        <w:t>Khowentz</w:t>
      </w:r>
      <w:r w:rsidR="00885488" w:rsidRPr="00B779A9">
        <w:rPr>
          <w:lang w:val="pt-PT"/>
        </w:rPr>
        <w:t xml:space="preserve"> absque caetu </w:t>
      </w:r>
      <w:r w:rsidR="00885488" w:rsidRPr="00BC2E91">
        <w:rPr>
          <w:rStyle w:val="Funktion"/>
          <w:lang w:val="pt-PT"/>
        </w:rPr>
        <w:t>professorum</w:t>
      </w:r>
      <w:r w:rsidR="00885488" w:rsidRPr="00B779A9">
        <w:rPr>
          <w:lang w:val="pt-PT"/>
        </w:rPr>
        <w:t xml:space="preserve">. Tunc finita prima cantetur </w:t>
      </w:r>
      <w:r w:rsidR="000A3A4A" w:rsidRPr="000A3A4A">
        <w:rPr>
          <w:lang w:val="pt-PT"/>
        </w:rPr>
        <w:t>%D::</w:t>
      </w:r>
      <w:r w:rsidR="00F90613" w:rsidRPr="000A3A4A">
        <w:rPr>
          <w:lang w:val="pt-PT"/>
        </w:rPr>
        <w:t>flexibus</w:t>
      </w:r>
      <w:r w:rsidR="000A3A4A" w:rsidRPr="000A3A4A">
        <w:rPr>
          <w:lang w:val="pt-PT"/>
        </w:rPr>
        <w:t>%</w:t>
      </w:r>
      <w:r w:rsidR="00387680">
        <w:rPr>
          <w:lang w:val="pt-PT"/>
        </w:rPr>
        <w:t xml:space="preserve"> </w:t>
      </w:r>
      <w:r w:rsidR="00885488" w:rsidRPr="000A3A4A">
        <w:rPr>
          <w:lang w:val="pt-PT"/>
        </w:rPr>
        <w:t>flexis</w:t>
      </w:r>
      <w:r w:rsidR="00885488" w:rsidRPr="00B779A9">
        <w:rPr>
          <w:lang w:val="pt-PT"/>
        </w:rPr>
        <w:t xml:space="preserve"> genibus ex </w:t>
      </w:r>
      <w:r w:rsidR="00885488" w:rsidRPr="00BC2E91">
        <w:rPr>
          <w:rStyle w:val="Funktion"/>
          <w:lang w:val="pt-PT"/>
        </w:rPr>
        <w:t>summo graduali</w:t>
      </w:r>
      <w:r w:rsidR="00885488" w:rsidRPr="00B779A9">
        <w:rPr>
          <w:lang w:val="pt-PT"/>
        </w:rPr>
        <w:t xml:space="preserve"> </w:t>
      </w:r>
      <w:r w:rsidR="00BA24A1" w:rsidRPr="00B779A9">
        <w:rPr>
          <w:lang w:val="pt-PT"/>
        </w:rPr>
        <w:t>[</w:t>
      </w:r>
      <w:r w:rsidR="00885488" w:rsidRPr="00B779A9">
        <w:rPr>
          <w:lang w:val="pt-PT"/>
        </w:rPr>
        <w:t>IN</w:t>
      </w:r>
      <w:r w:rsidR="00BA24A1" w:rsidRPr="00B779A9">
        <w:rPr>
          <w:lang w:val="pt-PT"/>
        </w:rPr>
        <w:t>]</w:t>
      </w:r>
      <w:r w:rsidR="00885488" w:rsidRPr="00B779A9">
        <w:rPr>
          <w:lang w:val="pt-PT"/>
        </w:rPr>
        <w:t xml:space="preserve"> </w:t>
      </w:r>
      <w:r w:rsidR="00885488" w:rsidRPr="00794880">
        <w:rPr>
          <w:rStyle w:val="Incipit"/>
          <w:lang w:val="pt-PT"/>
        </w:rPr>
        <w:t>Exurge</w:t>
      </w:r>
      <w:r w:rsidR="005A362F" w:rsidRPr="00BE7D55">
        <w:rPr>
          <w:i/>
          <w:lang w:val="pt-PT"/>
        </w:rPr>
        <w:t xml:space="preserve"> </w:t>
      </w:r>
      <w:r w:rsidR="00885488" w:rsidRPr="00794880">
        <w:rPr>
          <w:rStyle w:val="Incipit"/>
          <w:lang w:val="pt-PT"/>
        </w:rPr>
        <w:t>domine</w:t>
      </w:r>
      <w:r w:rsidR="00DD1415">
        <w:rPr>
          <w:lang w:val="pt-PT"/>
        </w:rPr>
        <w:t>@</w:t>
      </w:r>
      <w:r w:rsidR="00DD1415" w:rsidRPr="00B779A9">
        <w:rPr>
          <w:lang w:val="pt-PT"/>
        </w:rPr>
        <w:t>182.</w:t>
      </w:r>
      <w:r w:rsidR="00885488" w:rsidRPr="00B779A9">
        <w:rPr>
          <w:lang w:val="pt-PT"/>
        </w:rPr>
        <w:t xml:space="preserve"> </w:t>
      </w:r>
      <w:r w:rsidR="00885488" w:rsidRPr="002D4ADF">
        <w:rPr>
          <w:lang w:val="pt-PT"/>
        </w:rPr>
        <w:t xml:space="preserve">Et additur a </w:t>
      </w:r>
      <w:r w:rsidR="00885488" w:rsidRPr="002D4ADF">
        <w:rPr>
          <w:rStyle w:val="Funktion"/>
          <w:lang w:val="pt-PT"/>
        </w:rPr>
        <w:t>sacerdote</w:t>
      </w:r>
      <w:r w:rsidR="00885488" w:rsidRPr="002D4ADF">
        <w:rPr>
          <w:lang w:val="pt-PT"/>
        </w:rPr>
        <w:t xml:space="preserve"> VS </w:t>
      </w:r>
      <w:r w:rsidR="00885488" w:rsidRPr="002D4ADF">
        <w:rPr>
          <w:rStyle w:val="Incipit"/>
          <w:lang w:val="pt-PT"/>
        </w:rPr>
        <w:t>Domine</w:t>
      </w:r>
      <w:r w:rsidR="005A362F" w:rsidRPr="002D4ADF">
        <w:rPr>
          <w:i/>
          <w:lang w:val="pt-PT"/>
        </w:rPr>
        <w:t xml:space="preserve"> </w:t>
      </w:r>
      <w:r w:rsidR="00885488" w:rsidRPr="002D4ADF">
        <w:rPr>
          <w:rStyle w:val="Incipit"/>
          <w:lang w:val="pt-PT"/>
        </w:rPr>
        <w:t>non</w:t>
      </w:r>
      <w:r w:rsidR="005A362F" w:rsidRPr="002D4ADF">
        <w:rPr>
          <w:i/>
          <w:lang w:val="pt-PT"/>
        </w:rPr>
        <w:t xml:space="preserve"> </w:t>
      </w:r>
      <w:r w:rsidR="00885488" w:rsidRPr="002D4ADF">
        <w:rPr>
          <w:rStyle w:val="Incipit"/>
          <w:lang w:val="pt-PT"/>
        </w:rPr>
        <w:t>secundum</w:t>
      </w:r>
      <w:r w:rsidR="00885488" w:rsidRPr="002D4ADF">
        <w:rPr>
          <w:lang w:val="pt-PT"/>
        </w:rPr>
        <w:t xml:space="preserve"> cum collecta pro peccatis. </w:t>
      </w:r>
    </w:p>
    <w:p w:rsidR="00885488" w:rsidRPr="002D4ADF" w:rsidRDefault="00885488" w:rsidP="00415109">
      <w:pPr>
        <w:rPr>
          <w:lang w:val="pt-PT"/>
        </w:rPr>
      </w:pPr>
      <w:r w:rsidRPr="002D4ADF">
        <w:rPr>
          <w:lang w:val="pt-PT"/>
        </w:rPr>
        <w:t xml:space="preserve">Et fit processio per nostrum </w:t>
      </w:r>
      <w:r w:rsidR="001B7479" w:rsidRPr="002D4ADF">
        <w:rPr>
          <w:rStyle w:val="Ort"/>
          <w:lang w:val="pt-PT"/>
        </w:rPr>
        <w:t>coemeterium</w:t>
      </w:r>
      <w:r w:rsidRPr="002D4ADF">
        <w:rPr>
          <w:lang w:val="pt-PT"/>
        </w:rPr>
        <w:t xml:space="preserve"> cum tribus </w:t>
      </w:r>
      <w:r w:rsidR="00387680" w:rsidRPr="002D4ADF">
        <w:rPr>
          <w:lang w:val="pt-PT"/>
        </w:rPr>
        <w:t>antiphonis [</w:t>
      </w:r>
      <w:r w:rsidRPr="002D4ADF">
        <w:rPr>
          <w:lang w:val="pt-PT"/>
        </w:rPr>
        <w:t>AP</w:t>
      </w:r>
      <w:r w:rsidR="00387680" w:rsidRPr="002D4ADF">
        <w:rPr>
          <w:lang w:val="pt-PT"/>
        </w:rPr>
        <w:t>]</w:t>
      </w:r>
      <w:r w:rsidRPr="002D4ADF">
        <w:rPr>
          <w:lang w:val="pt-PT"/>
        </w:rPr>
        <w:t xml:space="preserve"> </w:t>
      </w:r>
      <w:r w:rsidRPr="002D4ADF">
        <w:rPr>
          <w:rStyle w:val="Incipit"/>
          <w:lang w:val="pt-PT"/>
        </w:rPr>
        <w:t>Surgite</w:t>
      </w:r>
      <w:r w:rsidR="005A362F" w:rsidRPr="002D4ADF">
        <w:rPr>
          <w:i/>
          <w:lang w:val="pt-PT"/>
        </w:rPr>
        <w:t xml:space="preserve"> </w:t>
      </w:r>
      <w:r w:rsidRPr="002D4ADF">
        <w:rPr>
          <w:rStyle w:val="Incipit"/>
          <w:lang w:val="pt-PT"/>
        </w:rPr>
        <w:t>sancti</w:t>
      </w:r>
      <w:r w:rsidR="00596660">
        <w:rPr>
          <w:lang w:val="pt-PT"/>
        </w:rPr>
        <w:t xml:space="preserve">. </w:t>
      </w:r>
      <w:r w:rsidR="00BA24A1" w:rsidRPr="002D4ADF">
        <w:rPr>
          <w:lang w:val="pt-PT"/>
        </w:rPr>
        <w:t>[</w:t>
      </w:r>
      <w:r w:rsidRPr="002D4ADF">
        <w:rPr>
          <w:lang w:val="pt-PT"/>
        </w:rPr>
        <w:t>AP</w:t>
      </w:r>
      <w:r w:rsidR="00BA24A1" w:rsidRPr="002D4ADF">
        <w:rPr>
          <w:lang w:val="pt-PT"/>
        </w:rPr>
        <w:t>]</w:t>
      </w:r>
      <w:r w:rsidRPr="002D4ADF">
        <w:rPr>
          <w:lang w:val="pt-PT"/>
        </w:rPr>
        <w:t xml:space="preserve"> </w:t>
      </w:r>
      <w:r w:rsidRPr="002D4ADF">
        <w:rPr>
          <w:rStyle w:val="Incipit"/>
          <w:lang w:val="pt-PT"/>
        </w:rPr>
        <w:t>De</w:t>
      </w:r>
      <w:r w:rsidR="005A362F" w:rsidRPr="002D4ADF">
        <w:rPr>
          <w:i/>
          <w:lang w:val="pt-PT"/>
        </w:rPr>
        <w:t xml:space="preserve"> </w:t>
      </w:r>
      <w:r w:rsidRPr="002D4ADF">
        <w:rPr>
          <w:rStyle w:val="Incipit"/>
          <w:lang w:val="pt-PT"/>
        </w:rPr>
        <w:t>Hierusalem</w:t>
      </w:r>
      <w:r w:rsidRPr="002D4ADF">
        <w:rPr>
          <w:lang w:val="pt-PT"/>
        </w:rPr>
        <w:t xml:space="preserve"> et </w:t>
      </w:r>
      <w:r w:rsidR="00BA24A1" w:rsidRPr="002D4ADF">
        <w:rPr>
          <w:lang w:val="pt-PT"/>
        </w:rPr>
        <w:t>[</w:t>
      </w:r>
      <w:r w:rsidRPr="002D4ADF">
        <w:rPr>
          <w:lang w:val="pt-PT"/>
        </w:rPr>
        <w:t>AP</w:t>
      </w:r>
      <w:r w:rsidR="00BA24A1" w:rsidRPr="002D4ADF">
        <w:rPr>
          <w:lang w:val="pt-PT"/>
        </w:rPr>
        <w:t>]</w:t>
      </w:r>
      <w:r w:rsidRPr="002D4ADF">
        <w:rPr>
          <w:lang w:val="pt-PT"/>
        </w:rPr>
        <w:t xml:space="preserve"> </w:t>
      </w:r>
      <w:r w:rsidRPr="002D4ADF">
        <w:rPr>
          <w:rStyle w:val="Incipit"/>
          <w:lang w:val="pt-PT"/>
        </w:rPr>
        <w:t>Cum</w:t>
      </w:r>
      <w:r w:rsidR="005A362F" w:rsidRPr="002D4ADF">
        <w:rPr>
          <w:i/>
          <w:lang w:val="pt-PT"/>
        </w:rPr>
        <w:t xml:space="preserve"> </w:t>
      </w:r>
      <w:r w:rsidRPr="002D4ADF">
        <w:rPr>
          <w:rStyle w:val="Incipit"/>
          <w:lang w:val="pt-PT"/>
        </w:rPr>
        <w:t>iucunditate</w:t>
      </w:r>
      <w:r w:rsidRPr="002D4ADF">
        <w:rPr>
          <w:lang w:val="pt-PT"/>
        </w:rPr>
        <w:t xml:space="preserve">. </w:t>
      </w:r>
      <w:r w:rsidR="000A3A4A" w:rsidRPr="002D4ADF">
        <w:rPr>
          <w:lang w:val="pt-PT"/>
        </w:rPr>
        <w:t>%D::</w:t>
      </w:r>
      <w:r w:rsidR="00F90613" w:rsidRPr="002D4ADF">
        <w:rPr>
          <w:lang w:val="pt-PT"/>
        </w:rPr>
        <w:t>Et</w:t>
      </w:r>
      <w:r w:rsidR="000A3A4A" w:rsidRPr="002D4ADF">
        <w:rPr>
          <w:lang w:val="pt-PT"/>
        </w:rPr>
        <w:t>%</w:t>
      </w:r>
      <w:r w:rsidR="00387680" w:rsidRPr="002D4ADF">
        <w:rPr>
          <w:lang w:val="pt-PT"/>
        </w:rPr>
        <w:t xml:space="preserve"> C</w:t>
      </w:r>
      <w:r w:rsidRPr="002D4ADF">
        <w:rPr>
          <w:lang w:val="pt-PT"/>
        </w:rPr>
        <w:t xml:space="preserve">um </w:t>
      </w:r>
      <w:r w:rsidR="00872B44" w:rsidRPr="002D4ADF">
        <w:rPr>
          <w:lang w:val="pt-PT"/>
        </w:rPr>
        <w:t>vent</w:t>
      </w:r>
      <w:r w:rsidRPr="002D4ADF">
        <w:rPr>
          <w:lang w:val="pt-PT"/>
        </w:rPr>
        <w:t xml:space="preserve">um fuerit (269v) cum processione ad nostrum </w:t>
      </w:r>
      <w:r w:rsidRPr="002D4ADF">
        <w:rPr>
          <w:rStyle w:val="Ort"/>
          <w:lang w:val="pt-PT"/>
        </w:rPr>
        <w:t>refectorium</w:t>
      </w:r>
      <w:r w:rsidRPr="002D4ADF">
        <w:rPr>
          <w:lang w:val="pt-PT"/>
        </w:rPr>
        <w:t xml:space="preserve"> </w:t>
      </w:r>
      <w:r w:rsidRPr="002D4ADF">
        <w:rPr>
          <w:rStyle w:val="Funktion"/>
          <w:lang w:val="pt-PT"/>
        </w:rPr>
        <w:t>professi</w:t>
      </w:r>
      <w:r w:rsidRPr="002D4ADF">
        <w:rPr>
          <w:lang w:val="pt-PT"/>
        </w:rPr>
        <w:t xml:space="preserve"> cum </w:t>
      </w:r>
      <w:r w:rsidRPr="002D4ADF">
        <w:rPr>
          <w:rStyle w:val="Funktion"/>
          <w:lang w:val="pt-PT"/>
        </w:rPr>
        <w:t>scholaribus</w:t>
      </w:r>
      <w:r w:rsidRPr="002D4ADF">
        <w:rPr>
          <w:lang w:val="pt-PT"/>
        </w:rPr>
        <w:t xml:space="preserve"> ad </w:t>
      </w:r>
      <w:r w:rsidRPr="002D4ADF">
        <w:rPr>
          <w:rStyle w:val="Ort"/>
          <w:lang w:val="pt-PT"/>
        </w:rPr>
        <w:t>chorum</w:t>
      </w:r>
      <w:r w:rsidRPr="002D4ADF">
        <w:rPr>
          <w:lang w:val="pt-PT"/>
        </w:rPr>
        <w:t xml:space="preserve"> redeunt. </w:t>
      </w:r>
      <w:r w:rsidRPr="002D4ADF">
        <w:rPr>
          <w:rStyle w:val="Funktion"/>
          <w:lang w:val="pt-PT"/>
        </w:rPr>
        <w:t>Vulgus</w:t>
      </w:r>
      <w:r w:rsidRPr="002D4ADF">
        <w:rPr>
          <w:lang w:val="pt-PT"/>
        </w:rPr>
        <w:t xml:space="preserve"> </w:t>
      </w:r>
      <w:r w:rsidR="00FA3B56" w:rsidRPr="002D4ADF">
        <w:rPr>
          <w:lang w:val="pt-PT"/>
        </w:rPr>
        <w:t>vero</w:t>
      </w:r>
      <w:r w:rsidRPr="002D4ADF">
        <w:rPr>
          <w:lang w:val="pt-PT"/>
        </w:rPr>
        <w:t xml:space="preserve"> progreditur in </w:t>
      </w:r>
      <w:r w:rsidRPr="002D4ADF">
        <w:rPr>
          <w:rStyle w:val="Ort"/>
          <w:lang w:val="pt-PT"/>
        </w:rPr>
        <w:t>Khowentz</w:t>
      </w:r>
      <w:r w:rsidRPr="002D4ADF">
        <w:rPr>
          <w:lang w:val="pt-PT"/>
        </w:rPr>
        <w:t xml:space="preserve"> cum </w:t>
      </w:r>
      <w:r w:rsidRPr="002D4ADF">
        <w:rPr>
          <w:rStyle w:val="Funktion"/>
          <w:lang w:val="pt-PT"/>
        </w:rPr>
        <w:t>adiuncto canonico</w:t>
      </w:r>
      <w:r w:rsidRPr="002D4ADF">
        <w:rPr>
          <w:lang w:val="pt-PT"/>
        </w:rPr>
        <w:t xml:space="preserve">. Et statim subiungitur in </w:t>
      </w:r>
      <w:r w:rsidRPr="002D4ADF">
        <w:rPr>
          <w:rStyle w:val="Ort"/>
          <w:lang w:val="pt-PT"/>
        </w:rPr>
        <w:t>choro</w:t>
      </w:r>
      <w:r w:rsidRPr="002D4ADF">
        <w:rPr>
          <w:lang w:val="pt-PT"/>
        </w:rPr>
        <w:t xml:space="preserve"> tertia cum sexta</w:t>
      </w:r>
      <w:r w:rsidR="00387680" w:rsidRPr="002D4ADF">
        <w:rPr>
          <w:lang w:val="pt-PT"/>
        </w:rPr>
        <w:t>,</w:t>
      </w:r>
      <w:r w:rsidRPr="002D4ADF">
        <w:rPr>
          <w:lang w:val="pt-PT"/>
        </w:rPr>
        <w:t xml:space="preserve"> eo quod ieiunium est. Quibus finitis fit pausatio usque ad nonam quae hac die quoque ante summum officium cantari debet.</w:t>
      </w:r>
    </w:p>
    <w:p w:rsidR="00885488" w:rsidRPr="00B779A9" w:rsidRDefault="000A3A4A" w:rsidP="00415109">
      <w:pPr>
        <w:rPr>
          <w:lang w:val="pt-PT"/>
        </w:rPr>
      </w:pPr>
      <w:r w:rsidRPr="00BC2E91">
        <w:rPr>
          <w:rStyle w:val="Time1"/>
          <w:lang w:val="it-IT"/>
        </w:rPr>
        <w:lastRenderedPageBreak/>
        <w:t>Ad missam</w:t>
      </w:r>
      <w:r w:rsidR="00885488" w:rsidRPr="00B779A9">
        <w:rPr>
          <w:lang w:val="it-IT"/>
        </w:rPr>
        <w:t xml:space="preserve"> IN </w:t>
      </w:r>
      <w:r w:rsidR="00885488" w:rsidRPr="00794880">
        <w:rPr>
          <w:rStyle w:val="Incipit"/>
          <w:lang w:val="it-IT"/>
        </w:rPr>
        <w:t>Vocem</w:t>
      </w:r>
      <w:r w:rsidR="005A362F" w:rsidRPr="00BE7D55">
        <w:rPr>
          <w:i/>
          <w:lang w:val="it-IT"/>
        </w:rPr>
        <w:t xml:space="preserve"> </w:t>
      </w:r>
      <w:r w:rsidR="00387680">
        <w:rPr>
          <w:rStyle w:val="Incipit"/>
          <w:lang w:val="it-IT"/>
        </w:rPr>
        <w:t>iu</w:t>
      </w:r>
      <w:r w:rsidR="00885488" w:rsidRPr="00794880">
        <w:rPr>
          <w:rStyle w:val="Incipit"/>
          <w:lang w:val="it-IT"/>
        </w:rPr>
        <w:t>cunditatis</w:t>
      </w:r>
      <w:r w:rsidR="00DD1415">
        <w:rPr>
          <w:lang w:val="it-IT"/>
        </w:rPr>
        <w:t>@</w:t>
      </w:r>
      <w:r w:rsidR="00DD1415" w:rsidRPr="00B779A9">
        <w:rPr>
          <w:lang w:val="it-IT"/>
        </w:rPr>
        <w:t>150.</w:t>
      </w:r>
      <w:r w:rsidR="00885488" w:rsidRPr="00B779A9">
        <w:rPr>
          <w:lang w:val="it-IT"/>
        </w:rPr>
        <w:t xml:space="preserve"> </w:t>
      </w:r>
      <w:r w:rsidR="000141F7" w:rsidRPr="00B779A9">
        <w:rPr>
          <w:lang w:val="fr-FR"/>
        </w:rPr>
        <w:t xml:space="preserve">[KY] </w:t>
      </w:r>
      <w:r w:rsidR="000141F7" w:rsidRPr="00794880">
        <w:rPr>
          <w:rStyle w:val="Incipit"/>
          <w:lang w:val="fr-FR"/>
        </w:rPr>
        <w:t>Kyrie</w:t>
      </w:r>
      <w:r w:rsidR="005A362F" w:rsidRPr="00BE7D55">
        <w:rPr>
          <w:i/>
          <w:lang w:val="fr-FR"/>
        </w:rPr>
        <w:t xml:space="preserve"> </w:t>
      </w:r>
      <w:r w:rsidR="000141F7" w:rsidRPr="00B779A9">
        <w:rPr>
          <w:lang w:val="fr-FR"/>
        </w:rPr>
        <w:t xml:space="preserve">et [SA] </w:t>
      </w:r>
      <w:r w:rsidR="000141F7" w:rsidRPr="00794880">
        <w:rPr>
          <w:rStyle w:val="Incipit"/>
          <w:lang w:val="fr-FR"/>
        </w:rPr>
        <w:t>Sanctus</w:t>
      </w:r>
      <w:r w:rsidR="000141F7" w:rsidRPr="00B779A9">
        <w:rPr>
          <w:lang w:val="fr-FR"/>
        </w:rPr>
        <w:t xml:space="preserve"> </w:t>
      </w:r>
      <w:r w:rsidR="00885488" w:rsidRPr="00B779A9">
        <w:rPr>
          <w:lang w:val="fr-FR"/>
        </w:rPr>
        <w:t xml:space="preserve">sub </w:t>
      </w:r>
      <w:r w:rsidR="000F4FB4" w:rsidRPr="00B779A9">
        <w:rPr>
          <w:lang w:val="fr-FR"/>
        </w:rPr>
        <w:t>novem</w:t>
      </w:r>
      <w:r w:rsidR="00885488" w:rsidRPr="00B779A9">
        <w:rPr>
          <w:lang w:val="fr-FR"/>
        </w:rPr>
        <w:t xml:space="preserve"> lectionibus. </w:t>
      </w:r>
      <w:r w:rsidR="00885488" w:rsidRPr="00B779A9">
        <w:rPr>
          <w:lang w:val="pt-PT"/>
        </w:rPr>
        <w:t>Unum</w:t>
      </w:r>
      <w:r w:rsidR="00387680">
        <w:rPr>
          <w:lang w:val="pt-PT"/>
        </w:rPr>
        <w:t xml:space="preserve"> alleluia quod est [</w:t>
      </w:r>
      <w:r w:rsidR="00885488" w:rsidRPr="00B779A9">
        <w:rPr>
          <w:lang w:val="pt-PT"/>
        </w:rPr>
        <w:t>AL</w:t>
      </w:r>
      <w:r w:rsidR="000141F7" w:rsidRPr="00B779A9">
        <w:rPr>
          <w:lang w:val="pt-PT"/>
        </w:rPr>
        <w:t>V</w:t>
      </w:r>
      <w:r w:rsidR="00387680">
        <w:rPr>
          <w:lang w:val="pt-PT"/>
        </w:rPr>
        <w:t>]</w:t>
      </w:r>
      <w:r w:rsidR="00885488" w:rsidRPr="00B779A9">
        <w:rPr>
          <w:lang w:val="pt-PT"/>
        </w:rPr>
        <w:t xml:space="preserve"> </w:t>
      </w:r>
      <w:r w:rsidR="00885488" w:rsidRPr="00794880">
        <w:rPr>
          <w:rStyle w:val="Incipit"/>
          <w:lang w:val="pt-PT"/>
        </w:rPr>
        <w:t>Omnes</w:t>
      </w:r>
      <w:r w:rsidR="005A362F" w:rsidRPr="00BE7D55">
        <w:rPr>
          <w:i/>
          <w:lang w:val="pt-PT"/>
        </w:rPr>
        <w:t xml:space="preserve"> </w:t>
      </w:r>
      <w:r w:rsidR="00885488" w:rsidRPr="00794880">
        <w:rPr>
          <w:rStyle w:val="Incipit"/>
          <w:lang w:val="pt-PT"/>
        </w:rPr>
        <w:t>gentes</w:t>
      </w:r>
      <w:r w:rsidR="00DD1415">
        <w:rPr>
          <w:lang w:val="pt-PT"/>
        </w:rPr>
        <w:t>@</w:t>
      </w:r>
      <w:r w:rsidR="00DD1415" w:rsidRPr="00B779A9">
        <w:rPr>
          <w:lang w:val="pt-PT"/>
        </w:rPr>
        <w:t>157.</w:t>
      </w:r>
      <w:r w:rsidR="00885488" w:rsidRPr="00B779A9">
        <w:rPr>
          <w:lang w:val="pt-PT"/>
        </w:rPr>
        <w:t xml:space="preserve"> OF </w:t>
      </w:r>
      <w:r w:rsidR="00A857D5" w:rsidRPr="00794880">
        <w:rPr>
          <w:rStyle w:val="Incipit"/>
          <w:lang w:val="pt-PT"/>
        </w:rPr>
        <w:t>Viri</w:t>
      </w:r>
      <w:r w:rsidR="005A362F" w:rsidRPr="00BE7D55">
        <w:rPr>
          <w:i/>
          <w:lang w:val="pt-PT"/>
        </w:rPr>
        <w:t xml:space="preserve"> </w:t>
      </w:r>
      <w:r w:rsidR="00A857D5" w:rsidRPr="00794880">
        <w:rPr>
          <w:rStyle w:val="Incipit"/>
          <w:lang w:val="pt-PT"/>
        </w:rPr>
        <w:t>Ga</w:t>
      </w:r>
      <w:r w:rsidR="00885488" w:rsidRPr="00794880">
        <w:rPr>
          <w:rStyle w:val="Incipit"/>
          <w:lang w:val="pt-PT"/>
        </w:rPr>
        <w:t>lilei</w:t>
      </w:r>
      <w:r w:rsidR="00DD1415">
        <w:rPr>
          <w:lang w:val="pt-PT"/>
        </w:rPr>
        <w:t>@</w:t>
      </w:r>
      <w:r w:rsidR="00DD1415" w:rsidRPr="00B779A9">
        <w:rPr>
          <w:lang w:val="pt-PT"/>
        </w:rPr>
        <w:t>157.</w:t>
      </w:r>
      <w:r w:rsidR="00885488" w:rsidRPr="00B779A9">
        <w:rPr>
          <w:lang w:val="pt-PT"/>
        </w:rPr>
        <w:t xml:space="preserve"> CO </w:t>
      </w:r>
      <w:r w:rsidR="00885488" w:rsidRPr="00794880">
        <w:rPr>
          <w:rStyle w:val="Incipit"/>
          <w:lang w:val="pt-PT"/>
        </w:rPr>
        <w:t>Pater</w:t>
      </w:r>
      <w:r w:rsidR="005A362F" w:rsidRPr="00BE7D55">
        <w:rPr>
          <w:i/>
          <w:lang w:val="pt-PT"/>
        </w:rPr>
        <w:t xml:space="preserve"> </w:t>
      </w:r>
      <w:r w:rsidR="00885488" w:rsidRPr="00794880">
        <w:rPr>
          <w:rStyle w:val="Incipit"/>
          <w:lang w:val="pt-PT"/>
        </w:rPr>
        <w:t>cum</w:t>
      </w:r>
      <w:r w:rsidR="005A362F" w:rsidRPr="00BE7D55">
        <w:rPr>
          <w:i/>
          <w:lang w:val="pt-PT"/>
        </w:rPr>
        <w:t xml:space="preserve"> </w:t>
      </w:r>
      <w:r w:rsidR="00885488" w:rsidRPr="00794880">
        <w:rPr>
          <w:rStyle w:val="Incipit"/>
          <w:lang w:val="pt-PT"/>
        </w:rPr>
        <w:t>essem</w:t>
      </w:r>
      <w:r w:rsidR="005A362F" w:rsidRPr="00BE7D55">
        <w:rPr>
          <w:i/>
          <w:lang w:val="pt-PT"/>
        </w:rPr>
        <w:t xml:space="preserve"> </w:t>
      </w:r>
      <w:r w:rsidR="00885488" w:rsidRPr="00794880">
        <w:rPr>
          <w:rStyle w:val="Incipit"/>
          <w:lang w:val="pt-PT"/>
        </w:rPr>
        <w:t>cum</w:t>
      </w:r>
      <w:r w:rsidR="005A362F" w:rsidRPr="00BE7D55">
        <w:rPr>
          <w:i/>
          <w:lang w:val="pt-PT"/>
        </w:rPr>
        <w:t xml:space="preserve"> </w:t>
      </w:r>
      <w:r w:rsidR="00885488" w:rsidRPr="00794880">
        <w:rPr>
          <w:rStyle w:val="Incipit"/>
          <w:lang w:val="pt-PT"/>
        </w:rPr>
        <w:t>eis</w:t>
      </w:r>
      <w:r w:rsidR="00DD1415">
        <w:rPr>
          <w:lang w:val="pt-PT"/>
        </w:rPr>
        <w:t>@</w:t>
      </w:r>
      <w:r w:rsidR="00DD1415" w:rsidRPr="00B779A9">
        <w:rPr>
          <w:lang w:val="pt-PT"/>
        </w:rPr>
        <w:t>157.</w:t>
      </w:r>
    </w:p>
    <w:p w:rsidR="00885488" w:rsidRPr="00BC2E91" w:rsidRDefault="00885488" w:rsidP="00415109">
      <w:pPr>
        <w:rPr>
          <w:lang w:val="pt-PT"/>
        </w:rPr>
      </w:pPr>
      <w:r w:rsidRPr="00BC2E91">
        <w:rPr>
          <w:rStyle w:val="Time1"/>
          <w:lang w:val="pt-PT"/>
        </w:rPr>
        <w:t>De processione</w:t>
      </w:r>
      <w:r w:rsidRPr="00BC2E91">
        <w:rPr>
          <w:lang w:val="pt-PT"/>
        </w:rPr>
        <w:t xml:space="preserve"> hodierna in </w:t>
      </w:r>
      <w:r w:rsidRPr="00BC2E91">
        <w:rPr>
          <w:rStyle w:val="Ort"/>
          <w:lang w:val="pt-PT"/>
        </w:rPr>
        <w:t>Khowentz</w:t>
      </w:r>
      <w:r w:rsidRPr="00BC2E91">
        <w:rPr>
          <w:lang w:val="pt-PT"/>
        </w:rPr>
        <w:t xml:space="preserve"> cum caetu </w:t>
      </w:r>
      <w:r w:rsidRPr="00BC2E91">
        <w:rPr>
          <w:rStyle w:val="Funktion"/>
          <w:lang w:val="pt-PT"/>
        </w:rPr>
        <w:t>professorum</w:t>
      </w:r>
      <w:r w:rsidRPr="00BC2E91">
        <w:rPr>
          <w:lang w:val="pt-PT"/>
        </w:rPr>
        <w:t xml:space="preserve"> </w:t>
      </w:r>
      <w:r w:rsidR="00DD6B06" w:rsidRPr="00BC2E91">
        <w:rPr>
          <w:lang w:val="pt-PT"/>
        </w:rPr>
        <w:t>vide</w:t>
      </w:r>
      <w:r w:rsidR="00387680" w:rsidRPr="00BC2E91">
        <w:rPr>
          <w:lang w:val="pt-PT"/>
        </w:rPr>
        <w:t xml:space="preserve"> |I::leer|</w:t>
      </w:r>
      <w:r w:rsidR="00116A20" w:rsidRPr="00BC2E91">
        <w:rPr>
          <w:lang w:val="pt-PT"/>
        </w:rPr>
        <w:t>.</w:t>
      </w:r>
    </w:p>
    <w:p w:rsidR="00885488" w:rsidRPr="00BC2E91" w:rsidRDefault="00885488" w:rsidP="00415109">
      <w:pPr>
        <w:pStyle w:val="berschrift1"/>
        <w:rPr>
          <w:lang w:val="it-IT"/>
        </w:rPr>
      </w:pPr>
      <w:r w:rsidRPr="00BC2E91">
        <w:rPr>
          <w:lang w:val="it-IT"/>
        </w:rPr>
        <w:t>IN ASCENSIONE DOMINI</w:t>
      </w:r>
    </w:p>
    <w:p w:rsidR="00885488" w:rsidRPr="00BC2E91" w:rsidRDefault="00885488" w:rsidP="00415109">
      <w:pPr>
        <w:rPr>
          <w:lang w:val="it-IT"/>
        </w:rPr>
      </w:pPr>
      <w:r w:rsidRPr="00BC2E91">
        <w:rPr>
          <w:lang w:val="it-IT"/>
        </w:rPr>
        <w:t>Summum festum facimus.</w:t>
      </w:r>
    </w:p>
    <w:p w:rsidR="00885488" w:rsidRPr="00B779A9" w:rsidRDefault="000A3A4A" w:rsidP="00415109">
      <w:pPr>
        <w:rPr>
          <w:lang w:val="pt-PT"/>
        </w:rPr>
      </w:pPr>
      <w:r w:rsidRPr="00BC2E91">
        <w:rPr>
          <w:rStyle w:val="Time1"/>
          <w:lang w:val="it-IT"/>
        </w:rPr>
        <w:t>Ad primas vesperas</w:t>
      </w:r>
      <w:r w:rsidR="00885488" w:rsidRPr="00BC2E91">
        <w:rPr>
          <w:lang w:val="it-IT"/>
        </w:rPr>
        <w:t xml:space="preserve"> super psalmos AN </w:t>
      </w:r>
      <w:r w:rsidR="00885488" w:rsidRPr="00BC2E91">
        <w:rPr>
          <w:rStyle w:val="Incipit"/>
          <w:lang w:val="it-IT"/>
        </w:rPr>
        <w:t>Ascendo</w:t>
      </w:r>
      <w:r w:rsidR="005A362F" w:rsidRPr="00BC2E91">
        <w:rPr>
          <w:i/>
          <w:lang w:val="it-IT"/>
        </w:rPr>
        <w:t xml:space="preserve"> </w:t>
      </w:r>
      <w:r w:rsidR="00885488" w:rsidRPr="00BC2E91">
        <w:rPr>
          <w:rStyle w:val="Incipit"/>
          <w:lang w:val="it-IT"/>
        </w:rPr>
        <w:t>ad</w:t>
      </w:r>
      <w:r w:rsidR="005A362F" w:rsidRPr="00BC2E91">
        <w:rPr>
          <w:i/>
          <w:lang w:val="it-IT"/>
        </w:rPr>
        <w:t xml:space="preserve"> </w:t>
      </w:r>
      <w:r w:rsidR="00885488" w:rsidRPr="00BC2E91">
        <w:rPr>
          <w:rStyle w:val="Incipit"/>
          <w:lang w:val="it-IT"/>
        </w:rPr>
        <w:t>patrem</w:t>
      </w:r>
      <w:r w:rsidR="005A362F" w:rsidRPr="00BC2E91">
        <w:rPr>
          <w:i/>
          <w:lang w:val="it-IT"/>
        </w:rPr>
        <w:t xml:space="preserve"> </w:t>
      </w:r>
      <w:r w:rsidR="00885488" w:rsidRPr="00BC2E91">
        <w:rPr>
          <w:rStyle w:val="Incipit"/>
          <w:lang w:val="it-IT"/>
        </w:rPr>
        <w:t>meum</w:t>
      </w:r>
      <w:r w:rsidR="00885488" w:rsidRPr="00BC2E91">
        <w:rPr>
          <w:lang w:val="it-IT"/>
        </w:rPr>
        <w:t xml:space="preserve"> ex </w:t>
      </w:r>
      <w:r w:rsidR="00885488" w:rsidRPr="00BC2E91">
        <w:rPr>
          <w:rStyle w:val="Funktion"/>
          <w:lang w:val="it-IT"/>
        </w:rPr>
        <w:t>minori</w:t>
      </w:r>
      <w:r w:rsidR="00387680" w:rsidRPr="00BC2E91">
        <w:rPr>
          <w:rStyle w:val="Funktion"/>
          <w:lang w:val="it-IT"/>
        </w:rPr>
        <w:t xml:space="preserve"> [antiphonario]</w:t>
      </w:r>
      <w:r w:rsidR="00885488" w:rsidRPr="00BC2E91">
        <w:rPr>
          <w:lang w:val="it-IT"/>
        </w:rPr>
        <w:t xml:space="preserve"> 26 ex </w:t>
      </w:r>
      <w:r w:rsidR="00885488" w:rsidRPr="00BC2E91">
        <w:rPr>
          <w:rStyle w:val="Funktion"/>
          <w:lang w:val="it-IT"/>
        </w:rPr>
        <w:t>summo antiphonario</w:t>
      </w:r>
      <w:r w:rsidR="00DD1415">
        <w:rPr>
          <w:lang w:val="it-IT"/>
        </w:rPr>
        <w:t>@</w:t>
      </w:r>
      <w:r w:rsidR="00DD1415" w:rsidRPr="00BC2E91">
        <w:rPr>
          <w:lang w:val="it-IT"/>
        </w:rPr>
        <w:t>75.</w:t>
      </w:r>
      <w:r w:rsidR="00885488" w:rsidRPr="00BC2E91">
        <w:rPr>
          <w:lang w:val="it-IT"/>
        </w:rPr>
        <w:t xml:space="preserve"> </w:t>
      </w:r>
      <w:r w:rsidRPr="00BC2E91">
        <w:rPr>
          <w:lang w:val="it-IT"/>
        </w:rPr>
        <w:t>%D::</w:t>
      </w:r>
      <w:r w:rsidR="00387680" w:rsidRPr="00BC2E91">
        <w:rPr>
          <w:lang w:val="it-IT"/>
        </w:rPr>
        <w:t>Hymnus</w:t>
      </w:r>
      <w:r w:rsidRPr="00BC2E91">
        <w:rPr>
          <w:lang w:val="it-IT"/>
        </w:rPr>
        <w:t>%</w:t>
      </w:r>
      <w:r w:rsidR="0005109B" w:rsidRPr="00BC2E91">
        <w:rPr>
          <w:lang w:val="it-IT"/>
        </w:rPr>
        <w:t xml:space="preserve"> </w:t>
      </w:r>
      <w:r w:rsidR="00885488" w:rsidRPr="00BC2E91">
        <w:rPr>
          <w:lang w:val="it-IT"/>
        </w:rPr>
        <w:t>P</w:t>
      </w:r>
      <w:r w:rsidR="000141F7" w:rsidRPr="00BC2E91">
        <w:rPr>
          <w:lang w:val="it-IT"/>
        </w:rPr>
        <w:t>salmi o</w:t>
      </w:r>
      <w:r w:rsidR="00885488" w:rsidRPr="00BC2E91">
        <w:rPr>
          <w:lang w:val="it-IT"/>
        </w:rPr>
        <w:t xml:space="preserve">mnia Laudate. </w:t>
      </w:r>
      <w:r w:rsidR="00885488" w:rsidRPr="00234396">
        <w:rPr>
          <w:lang w:val="it-IT"/>
        </w:rPr>
        <w:t xml:space="preserve">RP </w:t>
      </w:r>
      <w:r w:rsidR="00885488" w:rsidRPr="00234396">
        <w:rPr>
          <w:rStyle w:val="Incipit"/>
          <w:lang w:val="it-IT"/>
        </w:rPr>
        <w:t>Ite</w:t>
      </w:r>
      <w:r w:rsidR="005A362F" w:rsidRPr="00234396">
        <w:rPr>
          <w:i/>
          <w:lang w:val="it-IT"/>
        </w:rPr>
        <w:t xml:space="preserve"> </w:t>
      </w:r>
      <w:r w:rsidR="00885488" w:rsidRPr="00234396">
        <w:rPr>
          <w:rStyle w:val="Incipit"/>
          <w:lang w:val="it-IT"/>
        </w:rPr>
        <w:t>in</w:t>
      </w:r>
      <w:r w:rsidR="005A362F" w:rsidRPr="00234396">
        <w:rPr>
          <w:i/>
          <w:lang w:val="it-IT"/>
        </w:rPr>
        <w:t xml:space="preserve"> </w:t>
      </w:r>
      <w:r w:rsidR="00885488" w:rsidRPr="00234396">
        <w:rPr>
          <w:rStyle w:val="Incipit"/>
          <w:lang w:val="it-IT"/>
        </w:rPr>
        <w:t>orbem</w:t>
      </w:r>
      <w:r w:rsidR="005A362F" w:rsidRPr="00234396">
        <w:rPr>
          <w:i/>
          <w:lang w:val="it-IT"/>
        </w:rPr>
        <w:t xml:space="preserve"> </w:t>
      </w:r>
      <w:r w:rsidR="00FA3B56" w:rsidRPr="00234396">
        <w:rPr>
          <w:rStyle w:val="Incipit"/>
          <w:lang w:val="it-IT"/>
        </w:rPr>
        <w:t>univers</w:t>
      </w:r>
      <w:r w:rsidR="00885488" w:rsidRPr="00234396">
        <w:rPr>
          <w:rStyle w:val="Incipit"/>
          <w:lang w:val="it-IT"/>
        </w:rPr>
        <w:t>um</w:t>
      </w:r>
      <w:r w:rsidR="00DD1415" w:rsidRPr="00234396">
        <w:rPr>
          <w:lang w:val="it-IT"/>
        </w:rPr>
        <w:t>@75.</w:t>
      </w:r>
      <w:r w:rsidR="00885488" w:rsidRPr="00234396">
        <w:rPr>
          <w:lang w:val="it-IT"/>
        </w:rPr>
        <w:t xml:space="preserve"> </w:t>
      </w:r>
      <w:r w:rsidR="00387680" w:rsidRPr="00234396">
        <w:rPr>
          <w:lang w:val="it-IT"/>
        </w:rPr>
        <w:t xml:space="preserve">Hymnus ex </w:t>
      </w:r>
      <w:r w:rsidR="00387680" w:rsidRPr="00234396">
        <w:rPr>
          <w:rStyle w:val="Funktion"/>
          <w:lang w:val="it-IT"/>
        </w:rPr>
        <w:t>summo antiphonario</w:t>
      </w:r>
      <w:r w:rsidR="00387680" w:rsidRPr="00234396">
        <w:rPr>
          <w:lang w:val="it-IT"/>
        </w:rPr>
        <w:t xml:space="preserve"> [</w:t>
      </w:r>
      <w:r w:rsidR="00885488" w:rsidRPr="00234396">
        <w:rPr>
          <w:lang w:val="it-IT"/>
        </w:rPr>
        <w:t>HY</w:t>
      </w:r>
      <w:r w:rsidR="00387680" w:rsidRPr="00234396">
        <w:rPr>
          <w:lang w:val="it-IT"/>
        </w:rPr>
        <w:t>]</w:t>
      </w:r>
      <w:r w:rsidR="00885488" w:rsidRPr="00234396">
        <w:rPr>
          <w:lang w:val="it-IT"/>
        </w:rPr>
        <w:t xml:space="preserve"> </w:t>
      </w:r>
      <w:r w:rsidR="00885488" w:rsidRPr="00234396">
        <w:rPr>
          <w:rStyle w:val="Incipit"/>
          <w:lang w:val="it-IT"/>
        </w:rPr>
        <w:t>Festum</w:t>
      </w:r>
      <w:r w:rsidR="005A362F" w:rsidRPr="00234396">
        <w:rPr>
          <w:rStyle w:val="Incipit"/>
          <w:lang w:val="it-IT"/>
        </w:rPr>
        <w:t xml:space="preserve"> </w:t>
      </w:r>
      <w:r w:rsidR="00885488" w:rsidRPr="00234396">
        <w:rPr>
          <w:rStyle w:val="Incipit"/>
          <w:lang w:val="it-IT"/>
        </w:rPr>
        <w:t>nunc</w:t>
      </w:r>
      <w:r w:rsidR="005A362F" w:rsidRPr="00234396">
        <w:rPr>
          <w:rStyle w:val="Incipit"/>
          <w:lang w:val="it-IT"/>
        </w:rPr>
        <w:t xml:space="preserve"> </w:t>
      </w:r>
      <w:r w:rsidR="00387680" w:rsidRPr="00234396">
        <w:rPr>
          <w:rStyle w:val="Incipit"/>
          <w:lang w:val="it-IT"/>
        </w:rPr>
        <w:t xml:space="preserve">(270r) </w:t>
      </w:r>
      <w:r w:rsidR="00885488" w:rsidRPr="00234396">
        <w:rPr>
          <w:rStyle w:val="Incipit"/>
          <w:lang w:val="it-IT"/>
        </w:rPr>
        <w:t>celebre</w:t>
      </w:r>
      <w:r w:rsidR="00DD1415" w:rsidRPr="00234396">
        <w:rPr>
          <w:lang w:val="it-IT"/>
        </w:rPr>
        <w:t>@223.</w:t>
      </w:r>
      <w:r w:rsidR="00387680" w:rsidRPr="00234396">
        <w:rPr>
          <w:lang w:val="it-IT"/>
        </w:rPr>
        <w:t xml:space="preserve"> </w:t>
      </w:r>
      <w:r w:rsidR="00885488" w:rsidRPr="00234396">
        <w:rPr>
          <w:lang w:val="it-IT"/>
        </w:rPr>
        <w:t xml:space="preserve">VS </w:t>
      </w:r>
      <w:r w:rsidR="00915CBE" w:rsidRPr="00363305">
        <w:rPr>
          <w:rStyle w:val="Incipit"/>
          <w:lang w:val="it-IT"/>
        </w:rPr>
        <w:t>Dominus</w:t>
      </w:r>
      <w:r w:rsidR="005A362F" w:rsidRPr="00363305">
        <w:rPr>
          <w:rStyle w:val="Incipit"/>
          <w:lang w:val="it-IT"/>
        </w:rPr>
        <w:t xml:space="preserve"> </w:t>
      </w:r>
      <w:r w:rsidR="00915CBE" w:rsidRPr="00363305">
        <w:rPr>
          <w:rStyle w:val="Incipit"/>
          <w:lang w:val="it-IT"/>
        </w:rPr>
        <w:t>in</w:t>
      </w:r>
      <w:r w:rsidR="005A362F" w:rsidRPr="00363305">
        <w:rPr>
          <w:rStyle w:val="Incipit"/>
          <w:lang w:val="it-IT"/>
        </w:rPr>
        <w:t xml:space="preserve"> </w:t>
      </w:r>
      <w:r w:rsidR="00915CBE" w:rsidRPr="00363305">
        <w:rPr>
          <w:rStyle w:val="Incipit"/>
          <w:lang w:val="it-IT"/>
        </w:rPr>
        <w:t>Si</w:t>
      </w:r>
      <w:r w:rsidR="00885488" w:rsidRPr="00363305">
        <w:rPr>
          <w:rStyle w:val="Incipit"/>
          <w:lang w:val="it-IT"/>
        </w:rPr>
        <w:t>na</w:t>
      </w:r>
      <w:r w:rsidR="005A362F" w:rsidRPr="00363305">
        <w:rPr>
          <w:rStyle w:val="Incipit"/>
          <w:lang w:val="it-IT"/>
        </w:rPr>
        <w:t xml:space="preserve"> </w:t>
      </w:r>
      <w:r w:rsidR="00885488" w:rsidRPr="00363305">
        <w:rPr>
          <w:rStyle w:val="Incipit"/>
          <w:lang w:val="it-IT"/>
        </w:rPr>
        <w:t>in</w:t>
      </w:r>
      <w:r w:rsidR="005A362F" w:rsidRPr="00363305">
        <w:rPr>
          <w:rStyle w:val="Incipit"/>
          <w:lang w:val="it-IT"/>
        </w:rPr>
        <w:t xml:space="preserve"> </w:t>
      </w:r>
      <w:r w:rsidR="00885488" w:rsidRPr="00363305">
        <w:rPr>
          <w:rStyle w:val="Incipit"/>
          <w:lang w:val="it-IT"/>
        </w:rPr>
        <w:t>sancto</w:t>
      </w:r>
      <w:r w:rsidR="005A362F" w:rsidRPr="00363305">
        <w:rPr>
          <w:rStyle w:val="Incipit"/>
          <w:lang w:val="it-IT"/>
        </w:rPr>
        <w:t xml:space="preserve"> </w:t>
      </w:r>
      <w:r w:rsidR="00885488" w:rsidRPr="00363305">
        <w:rPr>
          <w:rStyle w:val="Incipit"/>
          <w:lang w:val="it-IT"/>
        </w:rPr>
        <w:t>alleluia</w:t>
      </w:r>
      <w:r w:rsidR="00794880" w:rsidRPr="00363305">
        <w:rPr>
          <w:rStyle w:val="Incipit"/>
          <w:lang w:val="it-IT"/>
        </w:rPr>
        <w:t xml:space="preserve">. </w:t>
      </w:r>
      <w:r w:rsidR="000871C0" w:rsidRPr="00363305">
        <w:rPr>
          <w:rStyle w:val="Incipit"/>
          <w:lang w:val="pt-PT"/>
        </w:rPr>
        <w:t>Ascendens</w:t>
      </w:r>
      <w:r w:rsidR="005A362F" w:rsidRPr="00363305">
        <w:rPr>
          <w:rStyle w:val="Incipit"/>
          <w:lang w:val="pt-PT"/>
        </w:rPr>
        <w:t xml:space="preserve"> </w:t>
      </w:r>
      <w:r w:rsidR="000871C0" w:rsidRPr="00363305">
        <w:rPr>
          <w:rStyle w:val="Incipit"/>
          <w:lang w:val="pt-PT"/>
        </w:rPr>
        <w:t>in</w:t>
      </w:r>
      <w:r w:rsidR="005A362F" w:rsidRPr="00363305">
        <w:rPr>
          <w:rStyle w:val="Incipit"/>
          <w:lang w:val="pt-PT"/>
        </w:rPr>
        <w:t xml:space="preserve"> </w:t>
      </w:r>
      <w:r w:rsidR="000871C0" w:rsidRPr="00363305">
        <w:rPr>
          <w:rStyle w:val="Incipit"/>
          <w:lang w:val="pt-PT"/>
        </w:rPr>
        <w:t>altum</w:t>
      </w:r>
      <w:r w:rsidR="005A362F" w:rsidRPr="00363305">
        <w:rPr>
          <w:rStyle w:val="Incipit"/>
          <w:lang w:val="pt-PT"/>
        </w:rPr>
        <w:t xml:space="preserve"> </w:t>
      </w:r>
      <w:r w:rsidR="000871C0" w:rsidRPr="00363305">
        <w:rPr>
          <w:rStyle w:val="Incipit"/>
          <w:lang w:val="pt-PT"/>
        </w:rPr>
        <w:t>captiv</w:t>
      </w:r>
      <w:r w:rsidR="00885488" w:rsidRPr="00363305">
        <w:rPr>
          <w:rStyle w:val="Incipit"/>
          <w:lang w:val="pt-PT"/>
        </w:rPr>
        <w:t>am</w:t>
      </w:r>
      <w:r w:rsidR="005A362F" w:rsidRPr="00363305">
        <w:rPr>
          <w:rStyle w:val="Incipit"/>
          <w:lang w:val="pt-PT"/>
        </w:rPr>
        <w:t xml:space="preserve"> </w:t>
      </w:r>
      <w:r w:rsidR="00885488" w:rsidRPr="00363305">
        <w:rPr>
          <w:rStyle w:val="Incipit"/>
          <w:lang w:val="pt-PT"/>
        </w:rPr>
        <w:t>duxit</w:t>
      </w:r>
      <w:r w:rsidR="005A362F" w:rsidRPr="00363305">
        <w:rPr>
          <w:rStyle w:val="Incipit"/>
          <w:lang w:val="pt-PT"/>
        </w:rPr>
        <w:t xml:space="preserve"> </w:t>
      </w:r>
      <w:r w:rsidR="00885488" w:rsidRPr="00363305">
        <w:rPr>
          <w:rStyle w:val="Incipit"/>
          <w:lang w:val="pt-PT"/>
        </w:rPr>
        <w:t>capti</w:t>
      </w:r>
      <w:r w:rsidR="00D66EA2" w:rsidRPr="00363305">
        <w:rPr>
          <w:rStyle w:val="Incipit"/>
          <w:lang w:val="pt-PT"/>
        </w:rPr>
        <w:t>vita</w:t>
      </w:r>
      <w:r w:rsidR="00885488" w:rsidRPr="00363305">
        <w:rPr>
          <w:rStyle w:val="Incipit"/>
          <w:lang w:val="pt-PT"/>
        </w:rPr>
        <w:t>tem</w:t>
      </w:r>
      <w:r w:rsidR="005A362F" w:rsidRPr="00363305">
        <w:rPr>
          <w:rStyle w:val="Incipit"/>
          <w:lang w:val="pt-PT"/>
        </w:rPr>
        <w:t xml:space="preserve"> </w:t>
      </w:r>
      <w:r w:rsidR="00885488" w:rsidRPr="00363305">
        <w:rPr>
          <w:rStyle w:val="Incipit"/>
          <w:lang w:val="pt-PT"/>
        </w:rPr>
        <w:t>alleluia</w:t>
      </w:r>
      <w:r w:rsidR="00885488" w:rsidRPr="00B779A9">
        <w:rPr>
          <w:lang w:val="pt-PT"/>
        </w:rPr>
        <w:t xml:space="preserve">. AM </w:t>
      </w:r>
      <w:r w:rsidR="00885488" w:rsidRPr="00794880">
        <w:rPr>
          <w:rStyle w:val="Incipit"/>
          <w:lang w:val="pt-PT"/>
        </w:rPr>
        <w:t>Pater</w:t>
      </w:r>
      <w:r w:rsidR="005A362F" w:rsidRPr="00BE7D55">
        <w:rPr>
          <w:i/>
          <w:lang w:val="pt-PT"/>
        </w:rPr>
        <w:t xml:space="preserve"> </w:t>
      </w:r>
      <w:r w:rsidR="00885488" w:rsidRPr="00794880">
        <w:rPr>
          <w:rStyle w:val="Incipit"/>
          <w:lang w:val="pt-PT"/>
        </w:rPr>
        <w:t>manifestavi</w:t>
      </w:r>
      <w:r w:rsidR="005A362F" w:rsidRPr="00BE7D55">
        <w:rPr>
          <w:i/>
          <w:lang w:val="pt-PT"/>
        </w:rPr>
        <w:t xml:space="preserve"> </w:t>
      </w:r>
      <w:r w:rsidR="00885488" w:rsidRPr="00794880">
        <w:rPr>
          <w:rStyle w:val="Incipit"/>
          <w:lang w:val="pt-PT"/>
        </w:rPr>
        <w:t>nomen</w:t>
      </w:r>
      <w:r w:rsidR="005A362F" w:rsidRPr="00BE7D55">
        <w:rPr>
          <w:i/>
          <w:lang w:val="pt-PT"/>
        </w:rPr>
        <w:t xml:space="preserve"> </w:t>
      </w:r>
      <w:r w:rsidR="00885488" w:rsidRPr="00794880">
        <w:rPr>
          <w:rStyle w:val="Incipit"/>
          <w:lang w:val="pt-PT"/>
        </w:rPr>
        <w:t>tuum</w:t>
      </w:r>
      <w:r w:rsidR="005A362F" w:rsidRPr="00BE7D55">
        <w:rPr>
          <w:i/>
          <w:lang w:val="pt-PT"/>
        </w:rPr>
        <w:t xml:space="preserve"> </w:t>
      </w:r>
      <w:r w:rsidR="00885488" w:rsidRPr="00794880">
        <w:rPr>
          <w:rStyle w:val="Incipit"/>
          <w:lang w:val="pt-PT"/>
        </w:rPr>
        <w:t>hominibus</w:t>
      </w:r>
      <w:r w:rsidR="00885488" w:rsidRPr="00B779A9">
        <w:rPr>
          <w:lang w:val="pt-PT"/>
        </w:rPr>
        <w:t xml:space="preserve"> ex </w:t>
      </w:r>
      <w:r w:rsidR="00885488" w:rsidRPr="00BC2E91">
        <w:rPr>
          <w:rStyle w:val="Funktion"/>
          <w:lang w:val="pt-PT"/>
        </w:rPr>
        <w:t>summo antiphonario</w:t>
      </w:r>
      <w:r w:rsidR="00DD1415">
        <w:rPr>
          <w:lang w:val="pt-PT"/>
        </w:rPr>
        <w:t>@</w:t>
      </w:r>
      <w:r w:rsidR="00DD1415" w:rsidRPr="00B779A9">
        <w:rPr>
          <w:lang w:val="pt-PT"/>
        </w:rPr>
        <w:t>75.</w:t>
      </w:r>
      <w:r w:rsidR="00885488" w:rsidRPr="00B779A9">
        <w:rPr>
          <w:lang w:val="pt-PT"/>
        </w:rPr>
        <w:t xml:space="preserve"> Nullum suffragium. </w:t>
      </w:r>
      <w:r w:rsidR="003525EF" w:rsidRPr="00B779A9">
        <w:rPr>
          <w:lang w:val="pt-PT"/>
        </w:rPr>
        <w:t xml:space="preserve">[BD] </w:t>
      </w:r>
      <w:r w:rsidR="005F6F99" w:rsidRPr="00794880">
        <w:rPr>
          <w:rStyle w:val="Incipit"/>
          <w:lang w:val="pt-PT"/>
        </w:rPr>
        <w:t>Benedicamus</w:t>
      </w:r>
      <w:r w:rsidR="003525EF" w:rsidRPr="00B779A9">
        <w:rPr>
          <w:lang w:val="pt-PT"/>
        </w:rPr>
        <w:t xml:space="preserve"> cum</w:t>
      </w:r>
      <w:r w:rsidR="00885488" w:rsidRPr="00B779A9">
        <w:rPr>
          <w:lang w:val="pt-PT"/>
        </w:rPr>
        <w:t xml:space="preserve"> quinque alleluia.</w:t>
      </w:r>
    </w:p>
    <w:p w:rsidR="00885488" w:rsidRPr="00234396" w:rsidRDefault="000A3A4A" w:rsidP="00415109">
      <w:pPr>
        <w:rPr>
          <w:lang w:val="pt-PT"/>
        </w:rPr>
      </w:pPr>
      <w:r w:rsidRPr="00BC2E91">
        <w:rPr>
          <w:rStyle w:val="Time1"/>
          <w:lang w:val="pt-PT"/>
        </w:rPr>
        <w:t>Ad completorium</w:t>
      </w:r>
      <w:r w:rsidR="00885488" w:rsidRPr="00B779A9">
        <w:rPr>
          <w:lang w:val="pt-PT"/>
        </w:rPr>
        <w:t xml:space="preserve"> HY </w:t>
      </w:r>
      <w:r w:rsidR="00885488" w:rsidRPr="00BC2E91">
        <w:rPr>
          <w:rStyle w:val="Incipit"/>
          <w:lang w:val="pt-PT"/>
        </w:rPr>
        <w:t>Iesu nostra redemptio</w:t>
      </w:r>
      <w:r w:rsidR="00DD1415">
        <w:rPr>
          <w:lang w:val="pt-PT"/>
        </w:rPr>
        <w:t>@</w:t>
      </w:r>
      <w:r w:rsidR="00DD1415" w:rsidRPr="00B779A9">
        <w:rPr>
          <w:lang w:val="pt-PT"/>
        </w:rPr>
        <w:t>204.</w:t>
      </w:r>
      <w:r w:rsidR="00885488" w:rsidRPr="00B779A9">
        <w:rPr>
          <w:lang w:val="pt-PT"/>
        </w:rPr>
        <w:t xml:space="preserve"> AD </w:t>
      </w:r>
      <w:r w:rsidR="00885488" w:rsidRPr="00BC2E91">
        <w:rPr>
          <w:rStyle w:val="Incipit"/>
          <w:lang w:val="pt-PT"/>
        </w:rPr>
        <w:t>Alleluia nimis exaltatus es alleluia</w:t>
      </w:r>
      <w:r w:rsidR="00DD1415">
        <w:rPr>
          <w:lang w:val="pt-PT"/>
        </w:rPr>
        <w:t>@</w:t>
      </w:r>
      <w:r w:rsidR="00DD1415" w:rsidRPr="00B779A9">
        <w:rPr>
          <w:lang w:val="pt-PT"/>
        </w:rPr>
        <w:t>26.</w:t>
      </w:r>
      <w:r w:rsidR="000141F7" w:rsidRPr="00B779A9">
        <w:rPr>
          <w:lang w:val="pt-PT"/>
        </w:rPr>
        <w:t xml:space="preserve"> Post collectam AC</w:t>
      </w:r>
      <w:r w:rsidR="00885488" w:rsidRPr="00B779A9">
        <w:rPr>
          <w:lang w:val="pt-PT"/>
        </w:rPr>
        <w:t xml:space="preserve"> </w:t>
      </w:r>
      <w:r w:rsidR="00885488" w:rsidRPr="00BC2E91">
        <w:rPr>
          <w:rStyle w:val="Incipit"/>
          <w:lang w:val="pt-PT"/>
        </w:rPr>
        <w:t>Regina caeli</w:t>
      </w:r>
      <w:r w:rsidR="00885488" w:rsidRPr="00B779A9">
        <w:rPr>
          <w:lang w:val="pt-PT"/>
        </w:rPr>
        <w:t xml:space="preserve"> cum </w:t>
      </w:r>
      <w:r w:rsidR="000141F7" w:rsidRPr="00B779A9">
        <w:rPr>
          <w:lang w:val="pt-PT"/>
        </w:rPr>
        <w:t>A</w:t>
      </w:r>
      <w:r w:rsidR="00885488" w:rsidRPr="00B779A9">
        <w:rPr>
          <w:lang w:val="pt-PT"/>
        </w:rPr>
        <w:t xml:space="preserve">V </w:t>
      </w:r>
      <w:r w:rsidR="00885488" w:rsidRPr="00BC2E91">
        <w:rPr>
          <w:rStyle w:val="Incipit"/>
          <w:lang w:val="pt-PT"/>
        </w:rPr>
        <w:t>Caelos ascendit sicut dixit alleluia</w:t>
      </w:r>
      <w:r w:rsidR="00885488" w:rsidRPr="00B779A9">
        <w:rPr>
          <w:lang w:val="pt-PT"/>
        </w:rPr>
        <w:t xml:space="preserve"> et </w:t>
      </w:r>
      <w:r w:rsidR="00BA24A1" w:rsidRPr="00B779A9">
        <w:rPr>
          <w:lang w:val="pt-PT"/>
        </w:rPr>
        <w:t>[</w:t>
      </w:r>
      <w:r w:rsidR="000141F7" w:rsidRPr="00B779A9">
        <w:rPr>
          <w:lang w:val="pt-PT"/>
        </w:rPr>
        <w:t>A</w:t>
      </w:r>
      <w:r w:rsidR="00885488" w:rsidRPr="00B779A9">
        <w:rPr>
          <w:lang w:val="pt-PT"/>
        </w:rPr>
        <w:t>V</w:t>
      </w:r>
      <w:r w:rsidR="00BA24A1" w:rsidRPr="00B779A9">
        <w:rPr>
          <w:lang w:val="pt-PT"/>
        </w:rPr>
        <w:t>]</w:t>
      </w:r>
      <w:r w:rsidR="00885488" w:rsidRPr="00B779A9">
        <w:rPr>
          <w:lang w:val="pt-PT"/>
        </w:rPr>
        <w:t xml:space="preserve"> </w:t>
      </w:r>
      <w:r w:rsidR="00885488" w:rsidRPr="00BC2E91">
        <w:rPr>
          <w:rStyle w:val="Incipit"/>
          <w:lang w:val="pt-PT"/>
        </w:rPr>
        <w:t>Qui c</w:t>
      </w:r>
      <w:r w:rsidR="006B2C97" w:rsidRPr="00BC2E91">
        <w:rPr>
          <w:rStyle w:val="Incipit"/>
          <w:lang w:val="pt-PT"/>
        </w:rPr>
        <w:t>aelos ascendisti rex pie fac nos</w:t>
      </w:r>
      <w:r w:rsidR="00885488" w:rsidRPr="00BC2E91">
        <w:rPr>
          <w:rStyle w:val="Incipit"/>
          <w:lang w:val="pt-PT"/>
        </w:rPr>
        <w:t xml:space="preserve"> </w:t>
      </w:r>
      <w:r w:rsidR="002F532B" w:rsidRPr="00BC2E91">
        <w:rPr>
          <w:rStyle w:val="Incipit"/>
          <w:lang w:val="pt-PT"/>
        </w:rPr>
        <w:t>$E::</w:t>
      </w:r>
      <w:r w:rsidR="00885488" w:rsidRPr="00BC2E91">
        <w:rPr>
          <w:rStyle w:val="Incipit"/>
          <w:lang w:val="pt-PT"/>
        </w:rPr>
        <w:t>post te</w:t>
      </w:r>
      <w:r w:rsidR="002F532B" w:rsidRPr="00BC2E91">
        <w:rPr>
          <w:rStyle w:val="Incipit"/>
          <w:lang w:val="pt-PT"/>
        </w:rPr>
        <w:t>$</w:t>
      </w:r>
      <w:r w:rsidR="00885488" w:rsidRPr="00BC2E91">
        <w:rPr>
          <w:rStyle w:val="Incipit"/>
          <w:lang w:val="pt-PT"/>
        </w:rPr>
        <w:t xml:space="preserve"> </w:t>
      </w:r>
      <w:r w:rsidR="002F532B" w:rsidRPr="00BC2E91">
        <w:rPr>
          <w:rStyle w:val="Incipit"/>
          <w:lang w:val="pt-PT"/>
        </w:rPr>
        <w:t xml:space="preserve">|R| </w:t>
      </w:r>
      <w:r w:rsidR="00885488" w:rsidRPr="00BC2E91">
        <w:rPr>
          <w:rStyle w:val="Incipit"/>
          <w:lang w:val="pt-PT"/>
        </w:rPr>
        <w:t>scandere alleluia</w:t>
      </w:r>
      <w:r w:rsidR="00885488" w:rsidRPr="00B779A9">
        <w:rPr>
          <w:lang w:val="pt-PT"/>
        </w:rPr>
        <w:t xml:space="preserve">. </w:t>
      </w:r>
      <w:r w:rsidR="000F4FB4" w:rsidRPr="00234396">
        <w:rPr>
          <w:lang w:val="pt-PT"/>
        </w:rPr>
        <w:t>Salve</w:t>
      </w:r>
      <w:r w:rsidR="0005109B" w:rsidRPr="00234396">
        <w:rPr>
          <w:lang w:val="pt-PT"/>
        </w:rPr>
        <w:t xml:space="preserve"> r</w:t>
      </w:r>
      <w:r w:rsidR="00885488" w:rsidRPr="00234396">
        <w:rPr>
          <w:lang w:val="pt-PT"/>
        </w:rPr>
        <w:t>egina non dicitur.</w:t>
      </w:r>
    </w:p>
    <w:p w:rsidR="00885488" w:rsidRPr="00234396" w:rsidRDefault="000A3A4A" w:rsidP="00415109">
      <w:pPr>
        <w:rPr>
          <w:lang w:val="pt-PT"/>
        </w:rPr>
      </w:pPr>
      <w:r w:rsidRPr="00234396">
        <w:rPr>
          <w:rStyle w:val="Time1"/>
          <w:lang w:val="pt-PT"/>
        </w:rPr>
        <w:t>Ad matutinum</w:t>
      </w:r>
      <w:r w:rsidR="00885488" w:rsidRPr="00234396">
        <w:rPr>
          <w:lang w:val="pt-PT"/>
        </w:rPr>
        <w:t xml:space="preserve"> I</w:t>
      </w:r>
      <w:r w:rsidR="000141F7" w:rsidRPr="00234396">
        <w:rPr>
          <w:lang w:val="pt-PT"/>
        </w:rPr>
        <w:t>N</w:t>
      </w:r>
      <w:r w:rsidR="00885488" w:rsidRPr="00234396">
        <w:rPr>
          <w:lang w:val="pt-PT"/>
        </w:rPr>
        <w:t xml:space="preserve">V </w:t>
      </w:r>
      <w:r w:rsidR="00885488" w:rsidRPr="00234396">
        <w:rPr>
          <w:rStyle w:val="Incipit"/>
          <w:lang w:val="pt-PT"/>
        </w:rPr>
        <w:t>Alleluia regem ascendentem in caelum</w:t>
      </w:r>
      <w:r w:rsidR="00DD1415" w:rsidRPr="00234396">
        <w:rPr>
          <w:lang w:val="pt-PT"/>
        </w:rPr>
        <w:t>@75.</w:t>
      </w:r>
      <w:r w:rsidR="00885488" w:rsidRPr="00234396">
        <w:rPr>
          <w:lang w:val="pt-PT"/>
        </w:rPr>
        <w:t xml:space="preserve"> HY </w:t>
      </w:r>
      <w:r w:rsidR="00885488" w:rsidRPr="00234396">
        <w:rPr>
          <w:rStyle w:val="Incipit"/>
          <w:lang w:val="pt-PT"/>
        </w:rPr>
        <w:t>Festum nunc celebre</w:t>
      </w:r>
      <w:r w:rsidR="00885488" w:rsidRPr="00234396">
        <w:rPr>
          <w:lang w:val="pt-PT"/>
        </w:rPr>
        <w:t>.</w:t>
      </w:r>
    </w:p>
    <w:p w:rsidR="00885488" w:rsidRPr="00B779A9" w:rsidRDefault="000A3A4A" w:rsidP="00415109">
      <w:pPr>
        <w:rPr>
          <w:lang w:val="pt-PT"/>
        </w:rPr>
      </w:pPr>
      <w:r w:rsidRPr="00234396">
        <w:rPr>
          <w:rStyle w:val="Time2"/>
          <w:lang w:val="pt-PT"/>
        </w:rPr>
        <w:t>In primo nocturno</w:t>
      </w:r>
      <w:r w:rsidR="00885488" w:rsidRPr="00234396">
        <w:rPr>
          <w:lang w:val="pt-PT"/>
        </w:rPr>
        <w:t xml:space="preserve"> AN </w:t>
      </w:r>
      <w:r w:rsidR="00885488" w:rsidRPr="00234396">
        <w:rPr>
          <w:rStyle w:val="Incipit"/>
          <w:lang w:val="pt-PT"/>
        </w:rPr>
        <w:t>E</w:t>
      </w:r>
      <w:r w:rsidR="001D1C08" w:rsidRPr="00234396">
        <w:rPr>
          <w:rStyle w:val="Incipit"/>
          <w:lang w:val="pt-PT"/>
        </w:rPr>
        <w:t>leva</w:t>
      </w:r>
      <w:r w:rsidR="00885488" w:rsidRPr="00234396">
        <w:rPr>
          <w:rStyle w:val="Incipit"/>
          <w:lang w:val="pt-PT"/>
        </w:rPr>
        <w:t>ta est magnificentia tua</w:t>
      </w:r>
      <w:r w:rsidR="00885488" w:rsidRPr="00234396">
        <w:rPr>
          <w:lang w:val="pt-PT"/>
        </w:rPr>
        <w:t xml:space="preserve"> cum duabus sequentibus</w:t>
      </w:r>
      <w:r w:rsidR="00DD1415" w:rsidRPr="00234396">
        <w:rPr>
          <w:lang w:val="pt-PT"/>
        </w:rPr>
        <w:t>@27.</w:t>
      </w:r>
      <w:r w:rsidR="00885488" w:rsidRPr="00234396">
        <w:rPr>
          <w:lang w:val="pt-PT"/>
        </w:rPr>
        <w:t xml:space="preserve"> PS </w:t>
      </w:r>
      <w:r w:rsidR="00885488" w:rsidRPr="00234396">
        <w:rPr>
          <w:rStyle w:val="Incipit"/>
          <w:lang w:val="pt-PT"/>
        </w:rPr>
        <w:t>Domine dominus noster</w:t>
      </w:r>
      <w:r w:rsidR="00885488" w:rsidRPr="00234396">
        <w:rPr>
          <w:lang w:val="pt-PT"/>
        </w:rPr>
        <w:t xml:space="preserve">. </w:t>
      </w:r>
      <w:r w:rsidR="00BA24A1" w:rsidRPr="00234396">
        <w:rPr>
          <w:lang w:val="pt-PT"/>
        </w:rPr>
        <w:t>[</w:t>
      </w:r>
      <w:r w:rsidR="00885488" w:rsidRPr="00234396">
        <w:rPr>
          <w:lang w:val="pt-PT"/>
        </w:rPr>
        <w:t>PS</w:t>
      </w:r>
      <w:r w:rsidR="00BA24A1" w:rsidRPr="00234396">
        <w:rPr>
          <w:lang w:val="pt-PT"/>
        </w:rPr>
        <w:t>]</w:t>
      </w:r>
      <w:r w:rsidR="00885488" w:rsidRPr="00234396">
        <w:rPr>
          <w:lang w:val="pt-PT"/>
        </w:rPr>
        <w:t xml:space="preserve"> </w:t>
      </w:r>
      <w:r w:rsidR="00885488" w:rsidRPr="00234396">
        <w:rPr>
          <w:rStyle w:val="Incipit"/>
          <w:lang w:val="pt-PT"/>
        </w:rPr>
        <w:t>In domino confido</w:t>
      </w:r>
      <w:r w:rsidR="00DD1415" w:rsidRPr="00234396">
        <w:rPr>
          <w:lang w:val="pt-PT"/>
        </w:rPr>
        <w:t>@7.</w:t>
      </w:r>
      <w:r w:rsidR="00885488" w:rsidRPr="00234396">
        <w:rPr>
          <w:lang w:val="pt-PT"/>
        </w:rPr>
        <w:t xml:space="preserve"> </w:t>
      </w:r>
      <w:r w:rsidR="00BA24A1" w:rsidRPr="00234396">
        <w:rPr>
          <w:lang w:val="pt-PT"/>
        </w:rPr>
        <w:t>[</w:t>
      </w:r>
      <w:r w:rsidR="00885488" w:rsidRPr="00234396">
        <w:rPr>
          <w:lang w:val="pt-PT"/>
        </w:rPr>
        <w:t>PS</w:t>
      </w:r>
      <w:r w:rsidR="00BA24A1" w:rsidRPr="00234396">
        <w:rPr>
          <w:lang w:val="pt-PT"/>
        </w:rPr>
        <w:t>]</w:t>
      </w:r>
      <w:r w:rsidR="00885488" w:rsidRPr="00234396">
        <w:rPr>
          <w:lang w:val="pt-PT"/>
        </w:rPr>
        <w:t xml:space="preserve"> </w:t>
      </w:r>
      <w:r w:rsidR="00885488" w:rsidRPr="00234396">
        <w:rPr>
          <w:rStyle w:val="Incipit"/>
          <w:lang w:val="pt-PT"/>
        </w:rPr>
        <w:t>Caeli enarrant</w:t>
      </w:r>
      <w:r w:rsidR="00DD1415" w:rsidRPr="00234396">
        <w:rPr>
          <w:lang w:val="pt-PT"/>
        </w:rPr>
        <w:t>@14.</w:t>
      </w:r>
      <w:r w:rsidR="00885488" w:rsidRPr="00234396">
        <w:rPr>
          <w:lang w:val="pt-PT"/>
        </w:rPr>
        <w:t xml:space="preserve"> VS </w:t>
      </w:r>
      <w:r w:rsidR="00885488" w:rsidRPr="00234396">
        <w:rPr>
          <w:rStyle w:val="Incipit"/>
          <w:lang w:val="pt-PT"/>
        </w:rPr>
        <w:t>Ascendit deus in iubilatione alleluia</w:t>
      </w:r>
      <w:r w:rsidR="000141F7" w:rsidRPr="00234396">
        <w:rPr>
          <w:rStyle w:val="Incipit"/>
          <w:lang w:val="pt-PT"/>
        </w:rPr>
        <w:t>.</w:t>
      </w:r>
      <w:r w:rsidR="00885488" w:rsidRPr="00234396">
        <w:rPr>
          <w:rStyle w:val="Incipit"/>
          <w:lang w:val="pt-PT"/>
        </w:rPr>
        <w:t xml:space="preserve"> Et dominus in </w:t>
      </w:r>
      <w:r w:rsidR="00702792" w:rsidRPr="00234396">
        <w:rPr>
          <w:rStyle w:val="Incipit"/>
          <w:lang w:val="pt-PT"/>
        </w:rPr>
        <w:t>voc</w:t>
      </w:r>
      <w:r w:rsidR="00885488" w:rsidRPr="00234396">
        <w:rPr>
          <w:rStyle w:val="Incipit"/>
          <w:lang w:val="pt-PT"/>
        </w:rPr>
        <w:t>e tubae alleluia</w:t>
      </w:r>
      <w:r w:rsidR="00885488" w:rsidRPr="00234396">
        <w:rPr>
          <w:lang w:val="pt-PT"/>
        </w:rPr>
        <w:t xml:space="preserve">. Hic imponitur liber actuum apostolorum usque in festum </w:t>
      </w:r>
      <w:r w:rsidR="000F4FB4" w:rsidRPr="00234396">
        <w:rPr>
          <w:lang w:val="pt-PT"/>
        </w:rPr>
        <w:t>pent</w:t>
      </w:r>
      <w:r w:rsidR="00885488" w:rsidRPr="00234396">
        <w:rPr>
          <w:lang w:val="pt-PT"/>
        </w:rPr>
        <w:t xml:space="preserve">ecosten. Hac </w:t>
      </w:r>
      <w:r w:rsidR="00FA3B56" w:rsidRPr="00234396">
        <w:rPr>
          <w:lang w:val="pt-PT"/>
        </w:rPr>
        <w:t>vero</w:t>
      </w:r>
      <w:r w:rsidR="00885488" w:rsidRPr="00234396">
        <w:rPr>
          <w:lang w:val="pt-PT"/>
        </w:rPr>
        <w:t xml:space="preserve"> nocte legantur tres lectiones in primo nocturno tantum de actibus apostolorum caput (270v) </w:t>
      </w:r>
      <w:r w:rsidR="00DD6B06" w:rsidRPr="00234396">
        <w:rPr>
          <w:lang w:val="pt-PT"/>
        </w:rPr>
        <w:t>vide</w:t>
      </w:r>
      <w:r w:rsidR="00885488" w:rsidRPr="00234396">
        <w:rPr>
          <w:lang w:val="pt-PT"/>
        </w:rPr>
        <w:t xml:space="preserve">licet primum </w:t>
      </w:r>
      <w:r w:rsidR="008D35E3" w:rsidRPr="00234396">
        <w:rPr>
          <w:lang w:val="pt-PT"/>
        </w:rPr>
        <w:t>quaere</w:t>
      </w:r>
      <w:r w:rsidR="00885488" w:rsidRPr="00234396">
        <w:rPr>
          <w:lang w:val="pt-PT"/>
        </w:rPr>
        <w:t xml:space="preserve"> in volumine</w:t>
      </w:r>
      <w:r w:rsidR="00D9212A" w:rsidRPr="00234396">
        <w:rPr>
          <w:lang w:val="pt-PT"/>
        </w:rPr>
        <w:t xml:space="preserve"> Isaiae.</w:t>
      </w:r>
      <w:r w:rsidR="00885488" w:rsidRPr="00234396">
        <w:rPr>
          <w:lang w:val="pt-PT"/>
        </w:rPr>
        <w:t xml:space="preserve"> </w:t>
      </w:r>
      <w:r w:rsidR="00BA24A1" w:rsidRPr="00B779A9">
        <w:rPr>
          <w:lang w:val="pt-PT"/>
        </w:rPr>
        <w:t>[</w:t>
      </w:r>
      <w:r w:rsidR="00885488" w:rsidRPr="00B779A9">
        <w:rPr>
          <w:lang w:val="pt-PT"/>
        </w:rPr>
        <w:t>LE</w:t>
      </w:r>
      <w:r w:rsidR="00BA24A1" w:rsidRPr="00B779A9">
        <w:rPr>
          <w:lang w:val="pt-PT"/>
        </w:rPr>
        <w:t>]</w:t>
      </w:r>
      <w:r w:rsidR="00885488" w:rsidRPr="00B779A9">
        <w:rPr>
          <w:lang w:val="pt-PT"/>
        </w:rPr>
        <w:t xml:space="preserve"> </w:t>
      </w:r>
      <w:r w:rsidR="00885488" w:rsidRPr="00BC2E91">
        <w:rPr>
          <w:rStyle w:val="Incipit"/>
          <w:lang w:val="pt-PT"/>
        </w:rPr>
        <w:t>Primum quidem sermonem feci de omnibus his o Theophile</w:t>
      </w:r>
      <w:r w:rsidR="00885488" w:rsidRPr="00B779A9">
        <w:rPr>
          <w:lang w:val="pt-PT"/>
        </w:rPr>
        <w:t xml:space="preserve">. RP </w:t>
      </w:r>
      <w:r w:rsidR="00885488" w:rsidRPr="00BC2E91">
        <w:rPr>
          <w:rStyle w:val="Incipit"/>
          <w:lang w:val="pt-PT"/>
        </w:rPr>
        <w:t>Post passionem suam</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Omnis pulchritudo</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Exaltare domine folio</w:t>
      </w:r>
      <w:r w:rsidR="00DD1415">
        <w:rPr>
          <w:lang w:val="pt-PT"/>
        </w:rPr>
        <w:t>@</w:t>
      </w:r>
      <w:r w:rsidR="00DD1415" w:rsidRPr="00B779A9">
        <w:rPr>
          <w:lang w:val="pt-PT"/>
        </w:rPr>
        <w:t>27.</w:t>
      </w:r>
    </w:p>
    <w:p w:rsidR="00885488" w:rsidRPr="00B779A9" w:rsidRDefault="00830270" w:rsidP="00415109">
      <w:pPr>
        <w:rPr>
          <w:lang w:val="pt-PT"/>
        </w:rPr>
      </w:pPr>
      <w:r w:rsidRPr="00BC2E91">
        <w:rPr>
          <w:rStyle w:val="Time2"/>
          <w:lang w:val="pt-PT"/>
        </w:rPr>
        <w:t>In secundo nocturno</w:t>
      </w:r>
      <w:r w:rsidR="00885488" w:rsidRPr="00B779A9">
        <w:rPr>
          <w:lang w:val="pt-PT"/>
        </w:rPr>
        <w:t xml:space="preserve"> AN </w:t>
      </w:r>
      <w:r w:rsidR="00885488" w:rsidRPr="00BC2E91">
        <w:rPr>
          <w:rStyle w:val="Incipit"/>
          <w:lang w:val="pt-PT"/>
        </w:rPr>
        <w:t>Exaltare domine</w:t>
      </w:r>
      <w:r w:rsidR="00885488" w:rsidRPr="00B779A9">
        <w:rPr>
          <w:lang w:val="pt-PT"/>
        </w:rPr>
        <w:t xml:space="preserve"> cum duabus </w:t>
      </w:r>
      <w:r w:rsidR="00BA24A1" w:rsidRPr="00B779A9">
        <w:rPr>
          <w:lang w:val="pt-PT"/>
        </w:rPr>
        <w:t>[</w:t>
      </w:r>
      <w:r w:rsidR="00885488" w:rsidRPr="00B779A9">
        <w:rPr>
          <w:lang w:val="pt-PT"/>
        </w:rPr>
        <w:t>sequentibus</w:t>
      </w:r>
      <w:r w:rsidR="00BA24A1" w:rsidRPr="00B779A9">
        <w:rPr>
          <w:lang w:val="pt-PT"/>
        </w:rPr>
        <w:t>]</w:t>
      </w:r>
      <w:r w:rsidR="00885488" w:rsidRPr="00B779A9">
        <w:rPr>
          <w:lang w:val="pt-PT"/>
        </w:rPr>
        <w:t xml:space="preserve">. PS </w:t>
      </w:r>
      <w:r w:rsidR="00885488" w:rsidRPr="00BC2E91">
        <w:rPr>
          <w:rStyle w:val="Incipit"/>
          <w:lang w:val="pt-PT"/>
        </w:rPr>
        <w:t xml:space="preserve">Domine in </w:t>
      </w:r>
      <w:r w:rsidR="00C31823" w:rsidRPr="00BC2E91">
        <w:rPr>
          <w:rStyle w:val="Incipit"/>
          <w:lang w:val="pt-PT"/>
        </w:rPr>
        <w:t>vir</w:t>
      </w:r>
      <w:r w:rsidR="00885488" w:rsidRPr="00BC2E91">
        <w:rPr>
          <w:rStyle w:val="Incipit"/>
          <w:lang w:val="pt-PT"/>
        </w:rPr>
        <w:t>tute</w:t>
      </w:r>
      <w:r w:rsidR="00DD1415">
        <w:rPr>
          <w:lang w:val="pt-PT"/>
        </w:rPr>
        <w:t>@</w:t>
      </w:r>
      <w:r w:rsidR="00DD1415" w:rsidRPr="00B779A9">
        <w:rPr>
          <w:lang w:val="pt-PT"/>
        </w:rPr>
        <w:t>15.</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Exaltabo te domine</w:t>
      </w:r>
      <w:r w:rsidR="00DD1415">
        <w:rPr>
          <w:lang w:val="pt-PT"/>
        </w:rPr>
        <w:t>@</w:t>
      </w:r>
      <w:r w:rsidR="00DD1415" w:rsidRPr="00B779A9">
        <w:rPr>
          <w:lang w:val="pt-PT"/>
        </w:rPr>
        <w:t>24.</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BC2E91">
        <w:rPr>
          <w:rStyle w:val="Incipit"/>
          <w:lang w:val="pt-PT"/>
        </w:rPr>
        <w:t>Omnes gentes</w:t>
      </w:r>
      <w:r w:rsidR="00DD1415">
        <w:rPr>
          <w:lang w:val="pt-PT"/>
        </w:rPr>
        <w:t>@</w:t>
      </w:r>
      <w:r w:rsidR="00DD1415" w:rsidRPr="00B779A9">
        <w:rPr>
          <w:lang w:val="pt-PT"/>
        </w:rPr>
        <w:t>42.</w:t>
      </w:r>
      <w:r w:rsidR="00885488" w:rsidRPr="00B779A9">
        <w:rPr>
          <w:lang w:val="pt-PT"/>
        </w:rPr>
        <w:t xml:space="preserve"> VS </w:t>
      </w:r>
      <w:r w:rsidR="00885488" w:rsidRPr="00BC2E91">
        <w:rPr>
          <w:rStyle w:val="Incipit"/>
          <w:lang w:val="pt-PT"/>
        </w:rPr>
        <w:t>Ascendens Christus in altum alleluia</w:t>
      </w:r>
      <w:r w:rsidR="00CD5B92" w:rsidRPr="00BC2E91">
        <w:rPr>
          <w:rStyle w:val="Incipit"/>
          <w:lang w:val="pt-PT"/>
        </w:rPr>
        <w:t xml:space="preserve">. </w:t>
      </w:r>
      <w:r w:rsidR="000871C0" w:rsidRPr="00BC2E91">
        <w:rPr>
          <w:rStyle w:val="Incipit"/>
          <w:lang w:val="pt-PT"/>
        </w:rPr>
        <w:t>Captiv</w:t>
      </w:r>
      <w:r w:rsidR="00885488" w:rsidRPr="00BC2E91">
        <w:rPr>
          <w:rStyle w:val="Incipit"/>
          <w:lang w:val="pt-PT"/>
        </w:rPr>
        <w:t>am duxit capti</w:t>
      </w:r>
      <w:r w:rsidR="00D66EA2" w:rsidRPr="00BC2E91">
        <w:rPr>
          <w:rStyle w:val="Incipit"/>
          <w:lang w:val="pt-PT"/>
        </w:rPr>
        <w:t>vita</w:t>
      </w:r>
      <w:r w:rsidR="00885488" w:rsidRPr="00BC2E91">
        <w:rPr>
          <w:rStyle w:val="Incipit"/>
          <w:lang w:val="pt-PT"/>
        </w:rPr>
        <w:t>tem alleluia</w:t>
      </w:r>
      <w:r w:rsidR="00885488" w:rsidRPr="00B779A9">
        <w:rPr>
          <w:lang w:val="pt-PT"/>
        </w:rPr>
        <w:t>. Tr</w:t>
      </w:r>
      <w:r w:rsidR="0024311D" w:rsidRPr="00B779A9">
        <w:rPr>
          <w:lang w:val="pt-PT"/>
        </w:rPr>
        <w:t>es lectiones de sermonibus patru</w:t>
      </w:r>
      <w:r w:rsidR="00885488" w:rsidRPr="00B779A9">
        <w:rPr>
          <w:lang w:val="pt-PT"/>
        </w:rPr>
        <w:t xml:space="preserve">m </w:t>
      </w:r>
      <w:r w:rsidR="008D35E3" w:rsidRPr="00B779A9">
        <w:rPr>
          <w:lang w:val="pt-PT"/>
        </w:rPr>
        <w:t>quaere</w:t>
      </w:r>
      <w:r w:rsidR="00885488" w:rsidRPr="00B779A9">
        <w:rPr>
          <w:lang w:val="pt-PT"/>
        </w:rPr>
        <w:t xml:space="preserve"> in volumine </w:t>
      </w:r>
      <w:r w:rsidR="009348EA" w:rsidRPr="00B779A9">
        <w:rPr>
          <w:lang w:val="pt-PT"/>
        </w:rPr>
        <w:t>aestiv</w:t>
      </w:r>
      <w:r w:rsidR="00885488" w:rsidRPr="00B779A9">
        <w:rPr>
          <w:lang w:val="pt-PT"/>
        </w:rPr>
        <w:t xml:space="preserve">ali de </w:t>
      </w:r>
      <w:r w:rsidR="00885488" w:rsidRPr="00B779A9">
        <w:rPr>
          <w:lang w:val="pt-PT"/>
        </w:rPr>
        <w:lastRenderedPageBreak/>
        <w:t>tempore circa initium</w:t>
      </w:r>
      <w:r w:rsidR="004C6400" w:rsidRPr="00B779A9">
        <w:rPr>
          <w:lang w:val="pt-PT"/>
        </w:rPr>
        <w:t>.</w:t>
      </w:r>
      <w:r w:rsidR="00885488" w:rsidRPr="00B779A9">
        <w:rPr>
          <w:lang w:val="pt-PT"/>
        </w:rPr>
        <w:t xml:space="preserve"> </w:t>
      </w:r>
      <w:r w:rsidR="00BA24A1" w:rsidRPr="00B779A9">
        <w:rPr>
          <w:lang w:val="pt-PT"/>
        </w:rPr>
        <w:t>[</w:t>
      </w:r>
      <w:r w:rsidR="00CD5B92" w:rsidRPr="00B779A9">
        <w:rPr>
          <w:lang w:val="pt-PT"/>
        </w:rPr>
        <w:t>LS</w:t>
      </w:r>
      <w:r w:rsidR="00BA24A1" w:rsidRPr="00B779A9">
        <w:rPr>
          <w:lang w:val="pt-PT"/>
        </w:rPr>
        <w:t>]</w:t>
      </w:r>
      <w:r w:rsidR="00885488" w:rsidRPr="00B779A9">
        <w:rPr>
          <w:lang w:val="pt-PT"/>
        </w:rPr>
        <w:t xml:space="preserve"> </w:t>
      </w:r>
      <w:r w:rsidR="00885488" w:rsidRPr="00BC2E91">
        <w:rPr>
          <w:rStyle w:val="Incipit"/>
          <w:lang w:val="pt-PT"/>
        </w:rPr>
        <w:t xml:space="preserve">Post beatam et gloriosam resurrectionem domini nostri qua </w:t>
      </w:r>
      <w:r w:rsidR="002332ED" w:rsidRPr="00BC2E91">
        <w:rPr>
          <w:rStyle w:val="Incipit"/>
          <w:lang w:val="pt-PT"/>
        </w:rPr>
        <w:t>verum</w:t>
      </w:r>
      <w:r w:rsidR="00885488" w:rsidRPr="00BC2E91">
        <w:rPr>
          <w:rStyle w:val="Incipit"/>
          <w:lang w:val="pt-PT"/>
        </w:rPr>
        <w:t xml:space="preserve"> dei templum</w:t>
      </w:r>
      <w:r w:rsidR="00885488" w:rsidRPr="00B779A9">
        <w:rPr>
          <w:lang w:val="pt-PT"/>
        </w:rPr>
        <w:t xml:space="preserve">. RP </w:t>
      </w:r>
      <w:r w:rsidR="00885488" w:rsidRPr="00BC2E91">
        <w:rPr>
          <w:rStyle w:val="Incipit"/>
          <w:lang w:val="pt-PT"/>
        </w:rPr>
        <w:t>Non conturbetur</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Ascendens in altum</w:t>
      </w:r>
      <w:r w:rsidR="00885488" w:rsidRPr="00B779A9">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85488" w:rsidRPr="00BC2E91">
        <w:rPr>
          <w:rStyle w:val="Incipit"/>
          <w:lang w:val="pt-PT"/>
        </w:rPr>
        <w:t xml:space="preserve">Tempus est ut </w:t>
      </w:r>
      <w:r w:rsidR="001D1C08" w:rsidRPr="00BC2E91">
        <w:rPr>
          <w:rStyle w:val="Incipit"/>
          <w:lang w:val="pt-PT"/>
        </w:rPr>
        <w:t>revert</w:t>
      </w:r>
      <w:r w:rsidR="00885488" w:rsidRPr="00BC2E91">
        <w:rPr>
          <w:rStyle w:val="Incipit"/>
          <w:lang w:val="pt-PT"/>
        </w:rPr>
        <w:t>ar</w:t>
      </w:r>
      <w:r w:rsidR="00DD1415">
        <w:rPr>
          <w:lang w:val="pt-PT"/>
        </w:rPr>
        <w:t>@</w:t>
      </w:r>
      <w:r w:rsidR="00DD1415" w:rsidRPr="00B779A9">
        <w:rPr>
          <w:lang w:val="pt-PT"/>
        </w:rPr>
        <w:t>28.</w:t>
      </w:r>
    </w:p>
    <w:p w:rsidR="00885488" w:rsidRPr="00363305" w:rsidRDefault="00830270" w:rsidP="00415109">
      <w:r w:rsidRPr="00BC2E91">
        <w:rPr>
          <w:rStyle w:val="Time2"/>
          <w:lang w:val="pt-PT"/>
        </w:rPr>
        <w:t>In tertio nocturno</w:t>
      </w:r>
      <w:r w:rsidR="00885488" w:rsidRPr="00B779A9">
        <w:rPr>
          <w:lang w:val="pt-PT"/>
        </w:rPr>
        <w:t xml:space="preserve"> AN </w:t>
      </w:r>
      <w:r w:rsidR="00885488" w:rsidRPr="00BC2E91">
        <w:rPr>
          <w:rStyle w:val="Incipit"/>
          <w:lang w:val="pt-PT"/>
        </w:rPr>
        <w:t>Nimis exaltatus es</w:t>
      </w:r>
      <w:r w:rsidR="00885488" w:rsidRPr="00B779A9">
        <w:rPr>
          <w:lang w:val="pt-PT"/>
        </w:rPr>
        <w:t xml:space="preserve"> cum duabus </w:t>
      </w:r>
      <w:r w:rsidR="00BA24A1" w:rsidRPr="00B779A9">
        <w:rPr>
          <w:lang w:val="pt-PT"/>
        </w:rPr>
        <w:t>[</w:t>
      </w:r>
      <w:r w:rsidR="00885488" w:rsidRPr="00B779A9">
        <w:rPr>
          <w:lang w:val="pt-PT"/>
        </w:rPr>
        <w:t>sequentibus</w:t>
      </w:r>
      <w:r w:rsidR="00BA24A1" w:rsidRPr="00B779A9">
        <w:rPr>
          <w:lang w:val="pt-PT"/>
        </w:rPr>
        <w:t>]</w:t>
      </w:r>
      <w:r w:rsidR="00885488" w:rsidRPr="00B779A9">
        <w:rPr>
          <w:lang w:val="pt-PT"/>
        </w:rPr>
        <w:t xml:space="preserve">. </w:t>
      </w:r>
      <w:r w:rsidR="00885488" w:rsidRPr="00234396">
        <w:rPr>
          <w:lang w:val="fr-FR"/>
        </w:rPr>
        <w:t xml:space="preserve">PS </w:t>
      </w:r>
      <w:r w:rsidR="00885488" w:rsidRPr="00234396">
        <w:rPr>
          <w:rStyle w:val="Incipit"/>
          <w:lang w:val="fr-FR"/>
        </w:rPr>
        <w:t>Dominus regnavit</w:t>
      </w:r>
      <w:r w:rsidR="00885488" w:rsidRPr="00234396">
        <w:rPr>
          <w:lang w:val="fr-FR"/>
        </w:rPr>
        <w:t xml:space="preserve"> primum</w:t>
      </w:r>
      <w:r w:rsidR="00DD1415" w:rsidRPr="00234396">
        <w:rPr>
          <w:lang w:val="fr-FR"/>
        </w:rPr>
        <w:t>@92.</w:t>
      </w:r>
      <w:r w:rsidR="00885488" w:rsidRPr="00234396">
        <w:rPr>
          <w:lang w:val="fr-FR"/>
        </w:rPr>
        <w:t xml:space="preserve"> PS </w:t>
      </w:r>
      <w:r w:rsidR="00885488" w:rsidRPr="00234396">
        <w:rPr>
          <w:rStyle w:val="Incipit"/>
          <w:lang w:val="fr-FR"/>
        </w:rPr>
        <w:t>Dominus regnavit</w:t>
      </w:r>
      <w:r w:rsidR="00885488" w:rsidRPr="00234396">
        <w:rPr>
          <w:lang w:val="fr-FR"/>
        </w:rPr>
        <w:t xml:space="preserve"> secundum</w:t>
      </w:r>
      <w:r w:rsidR="00DD1415" w:rsidRPr="00234396">
        <w:rPr>
          <w:lang w:val="fr-FR"/>
        </w:rPr>
        <w:t>@95.</w:t>
      </w:r>
      <w:r w:rsidR="00885488" w:rsidRPr="00234396">
        <w:rPr>
          <w:lang w:val="fr-FR"/>
        </w:rPr>
        <w:t xml:space="preserve"> PS </w:t>
      </w:r>
      <w:r w:rsidR="00885488" w:rsidRPr="00234396">
        <w:rPr>
          <w:rStyle w:val="Incipit"/>
          <w:lang w:val="fr-FR"/>
        </w:rPr>
        <w:t>Benedic anima mea domino</w:t>
      </w:r>
      <w:r w:rsidR="00DD1415" w:rsidRPr="00234396">
        <w:rPr>
          <w:lang w:val="fr-FR"/>
        </w:rPr>
        <w:t>@1.@98.</w:t>
      </w:r>
      <w:r w:rsidR="00885488" w:rsidRPr="00234396">
        <w:rPr>
          <w:lang w:val="fr-FR"/>
        </w:rPr>
        <w:t xml:space="preserve"> VS </w:t>
      </w:r>
      <w:r w:rsidR="00885488" w:rsidRPr="00234396">
        <w:rPr>
          <w:rStyle w:val="Incipit"/>
          <w:lang w:val="fr-FR"/>
        </w:rPr>
        <w:t xml:space="preserve">Ascendo ad patrem meum et patrem </w:t>
      </w:r>
      <w:r w:rsidR="009772E9" w:rsidRPr="00234396">
        <w:rPr>
          <w:rStyle w:val="Incipit"/>
          <w:lang w:val="fr-FR"/>
        </w:rPr>
        <w:t>vestr</w:t>
      </w:r>
      <w:r w:rsidR="00885488" w:rsidRPr="00234396">
        <w:rPr>
          <w:rStyle w:val="Incipit"/>
          <w:lang w:val="fr-FR"/>
        </w:rPr>
        <w:t>um alleluia.</w:t>
      </w:r>
      <w:r w:rsidR="00CD5B92" w:rsidRPr="00234396">
        <w:rPr>
          <w:rStyle w:val="Incipit"/>
          <w:lang w:val="fr-FR"/>
        </w:rPr>
        <w:t xml:space="preserve"> </w:t>
      </w:r>
      <w:r w:rsidR="00885488" w:rsidRPr="00234396">
        <w:rPr>
          <w:rStyle w:val="Incipit"/>
          <w:lang w:val="fr-FR"/>
        </w:rPr>
        <w:t xml:space="preserve">Deum meum et deum </w:t>
      </w:r>
      <w:r w:rsidR="009772E9" w:rsidRPr="00234396">
        <w:rPr>
          <w:rStyle w:val="Incipit"/>
          <w:lang w:val="fr-FR"/>
        </w:rPr>
        <w:t>vestr</w:t>
      </w:r>
      <w:r w:rsidR="00885488" w:rsidRPr="00234396">
        <w:rPr>
          <w:rStyle w:val="Incipit"/>
          <w:lang w:val="fr-FR"/>
        </w:rPr>
        <w:t>um alleluia</w:t>
      </w:r>
      <w:r w:rsidR="00885488" w:rsidRPr="00234396">
        <w:rPr>
          <w:lang w:val="fr-FR"/>
        </w:rPr>
        <w:t xml:space="preserve">. </w:t>
      </w:r>
      <w:r w:rsidR="004C6400" w:rsidRPr="00234396">
        <w:rPr>
          <w:lang w:val="fr-FR"/>
        </w:rPr>
        <w:t xml:space="preserve">Evangelium quaere statim circa initium in libro aestivali de tempore. </w:t>
      </w:r>
      <w:r w:rsidR="002F532B" w:rsidRPr="00234396">
        <w:rPr>
          <w:lang w:val="fr-FR"/>
        </w:rPr>
        <w:t>[</w:t>
      </w:r>
      <w:r w:rsidR="00885488" w:rsidRPr="00234396">
        <w:rPr>
          <w:lang w:val="fr-FR"/>
        </w:rPr>
        <w:t>EV</w:t>
      </w:r>
      <w:r w:rsidR="002F532B" w:rsidRPr="00234396">
        <w:rPr>
          <w:lang w:val="fr-FR"/>
        </w:rPr>
        <w:t>]</w:t>
      </w:r>
      <w:r w:rsidR="00885488" w:rsidRPr="00234396">
        <w:rPr>
          <w:lang w:val="fr-FR"/>
        </w:rPr>
        <w:t xml:space="preserve"> </w:t>
      </w:r>
      <w:r w:rsidR="00885488" w:rsidRPr="00234396">
        <w:rPr>
          <w:rStyle w:val="Incipit"/>
          <w:lang w:val="fr-FR"/>
        </w:rPr>
        <w:t>Recumbentibus undecim discipulis apparuit illis Iesus</w:t>
      </w:r>
      <w:r w:rsidR="00624797" w:rsidRPr="00234396">
        <w:rPr>
          <w:lang w:val="fr-FR"/>
        </w:rPr>
        <w:t xml:space="preserve">. </w:t>
      </w:r>
      <w:r w:rsidR="00D4412E">
        <w:rPr>
          <w:lang w:val="fr-FR"/>
        </w:rPr>
        <w:t>RP</w:t>
      </w:r>
      <w:r w:rsidR="002F532B" w:rsidRPr="00363305">
        <w:rPr>
          <w:lang w:val="fr-FR"/>
        </w:rPr>
        <w:t xml:space="preserve"> </w:t>
      </w:r>
      <w:r w:rsidR="00624797" w:rsidRPr="00234396">
        <w:rPr>
          <w:rStyle w:val="Incipit"/>
          <w:lang w:val="fr-FR"/>
        </w:rPr>
        <w:t>(271r)</w:t>
      </w:r>
      <w:r w:rsidR="002F532B" w:rsidRPr="00234396">
        <w:rPr>
          <w:rStyle w:val="Incipit"/>
          <w:lang w:val="fr-FR"/>
        </w:rPr>
        <w:t xml:space="preserve"> </w:t>
      </w:r>
      <w:r w:rsidR="00885488" w:rsidRPr="00234396">
        <w:rPr>
          <w:rStyle w:val="Incipit"/>
          <w:lang w:val="fr-FR"/>
        </w:rPr>
        <w:t xml:space="preserve">Non conturbetur cor </w:t>
      </w:r>
      <w:r w:rsidR="009772E9" w:rsidRPr="00234396">
        <w:rPr>
          <w:rStyle w:val="Incipit"/>
          <w:lang w:val="fr-FR"/>
        </w:rPr>
        <w:t>vestr</w:t>
      </w:r>
      <w:r w:rsidR="00885488" w:rsidRPr="00234396">
        <w:rPr>
          <w:rStyle w:val="Incipit"/>
          <w:lang w:val="fr-FR"/>
        </w:rPr>
        <w:t>um</w:t>
      </w:r>
      <w:r w:rsidR="00885488" w:rsidRPr="00234396">
        <w:rPr>
          <w:lang w:val="fr-FR"/>
        </w:rPr>
        <w:t xml:space="preserve">. </w:t>
      </w:r>
      <w:r w:rsidR="00BA24A1" w:rsidRPr="00363305">
        <w:t>[</w:t>
      </w:r>
      <w:r w:rsidR="00885488" w:rsidRPr="00363305">
        <w:t>RP</w:t>
      </w:r>
      <w:r w:rsidR="00BA24A1" w:rsidRPr="00363305">
        <w:t>]</w:t>
      </w:r>
      <w:r w:rsidR="00885488" w:rsidRPr="00363305">
        <w:t xml:space="preserve"> </w:t>
      </w:r>
      <w:r w:rsidR="00885488" w:rsidRPr="00363305">
        <w:rPr>
          <w:rStyle w:val="Incipit"/>
        </w:rPr>
        <w:t>Ponis nubem</w:t>
      </w:r>
      <w:r w:rsidR="00885488" w:rsidRPr="00363305">
        <w:t xml:space="preserve">. </w:t>
      </w:r>
      <w:r w:rsidR="00BA24A1" w:rsidRPr="00363305">
        <w:t>[</w:t>
      </w:r>
      <w:r w:rsidR="00885488" w:rsidRPr="00363305">
        <w:t>RP</w:t>
      </w:r>
      <w:r w:rsidR="00BA24A1" w:rsidRPr="00363305">
        <w:t>]</w:t>
      </w:r>
      <w:r w:rsidR="00885488" w:rsidRPr="00363305">
        <w:t xml:space="preserve"> </w:t>
      </w:r>
      <w:r w:rsidR="00885488" w:rsidRPr="00363305">
        <w:rPr>
          <w:rStyle w:val="Incipit"/>
        </w:rPr>
        <w:t xml:space="preserve">Ite in orbem </w:t>
      </w:r>
      <w:r w:rsidR="00FA3B56" w:rsidRPr="00363305">
        <w:rPr>
          <w:rStyle w:val="Incipit"/>
        </w:rPr>
        <w:t>univers</w:t>
      </w:r>
      <w:r w:rsidR="00885488" w:rsidRPr="00363305">
        <w:rPr>
          <w:rStyle w:val="Incipit"/>
        </w:rPr>
        <w:t>um</w:t>
      </w:r>
      <w:r w:rsidR="00DD1415" w:rsidRPr="00363305">
        <w:t>@29.</w:t>
      </w:r>
      <w:r w:rsidR="00885488" w:rsidRPr="00363305">
        <w:t xml:space="preserve"> </w:t>
      </w:r>
      <w:r w:rsidR="00CD5B92" w:rsidRPr="00363305">
        <w:t xml:space="preserve">[TD] </w:t>
      </w:r>
      <w:r w:rsidR="00CD5B92" w:rsidRPr="00363305">
        <w:rPr>
          <w:rStyle w:val="Incipit"/>
        </w:rPr>
        <w:t>Te deum</w:t>
      </w:r>
      <w:r w:rsidR="0024311D" w:rsidRPr="00363305">
        <w:rPr>
          <w:rStyle w:val="Incipit"/>
        </w:rPr>
        <w:t xml:space="preserve"> laudamus</w:t>
      </w:r>
      <w:r w:rsidR="00885488" w:rsidRPr="00363305">
        <w:t>.</w:t>
      </w:r>
    </w:p>
    <w:p w:rsidR="00885488" w:rsidRPr="00363305" w:rsidRDefault="00830270" w:rsidP="00415109">
      <w:r w:rsidRPr="00363305">
        <w:rPr>
          <w:rStyle w:val="Time1"/>
        </w:rPr>
        <w:t>Ad laudes</w:t>
      </w:r>
      <w:r w:rsidR="00885488" w:rsidRPr="00363305">
        <w:t xml:space="preserve"> AN </w:t>
      </w:r>
      <w:r w:rsidR="00A857D5" w:rsidRPr="00363305">
        <w:rPr>
          <w:rStyle w:val="Incipit"/>
        </w:rPr>
        <w:t>Viri Ga</w:t>
      </w:r>
      <w:r w:rsidR="00885488" w:rsidRPr="00363305">
        <w:rPr>
          <w:rStyle w:val="Incipit"/>
        </w:rPr>
        <w:t>lilei quid aspicitis in caelum</w:t>
      </w:r>
      <w:r w:rsidR="00885488" w:rsidRPr="00363305">
        <w:t xml:space="preserve"> cum reliquis</w:t>
      </w:r>
      <w:r w:rsidR="00DD1415" w:rsidRPr="00363305">
        <w:t>@29.</w:t>
      </w:r>
      <w:r w:rsidR="00885488" w:rsidRPr="00363305">
        <w:t xml:space="preserve"> HY </w:t>
      </w:r>
      <w:r w:rsidR="00885488" w:rsidRPr="00363305">
        <w:rPr>
          <w:rStyle w:val="Incipit"/>
        </w:rPr>
        <w:t>Iesu nostra redemptio</w:t>
      </w:r>
      <w:r w:rsidR="00DD1415" w:rsidRPr="00363305">
        <w:t>@204.</w:t>
      </w:r>
      <w:r w:rsidR="00885488" w:rsidRPr="00363305">
        <w:t xml:space="preserve"> VS </w:t>
      </w:r>
      <w:r w:rsidR="00885488" w:rsidRPr="00363305">
        <w:rPr>
          <w:rStyle w:val="Incipit"/>
        </w:rPr>
        <w:t>Dominus in caelo alleluia</w:t>
      </w:r>
      <w:r w:rsidR="00CD5B92" w:rsidRPr="00363305">
        <w:rPr>
          <w:rStyle w:val="Incipit"/>
        </w:rPr>
        <w:t>.</w:t>
      </w:r>
      <w:r w:rsidR="00885488" w:rsidRPr="00363305">
        <w:rPr>
          <w:rStyle w:val="Incipit"/>
        </w:rPr>
        <w:t xml:space="preserve"> Paravit sedem suam alleluia</w:t>
      </w:r>
      <w:r w:rsidR="00885488" w:rsidRPr="00363305">
        <w:t xml:space="preserve">. AB </w:t>
      </w:r>
      <w:r w:rsidR="00885488" w:rsidRPr="00363305">
        <w:rPr>
          <w:rStyle w:val="Incipit"/>
        </w:rPr>
        <w:t>Hodie secreta caeli caro Christi petiit</w:t>
      </w:r>
      <w:r w:rsidR="00DD1415" w:rsidRPr="00363305">
        <w:t>@30.</w:t>
      </w:r>
      <w:r w:rsidR="00885488" w:rsidRPr="00363305">
        <w:t xml:space="preserve"> </w:t>
      </w:r>
      <w:r w:rsidR="003525EF" w:rsidRPr="00363305">
        <w:t xml:space="preserve">[BD] </w:t>
      </w:r>
      <w:r w:rsidR="005F6F99" w:rsidRPr="00363305">
        <w:rPr>
          <w:rStyle w:val="Incipit"/>
        </w:rPr>
        <w:t>Benedicamus</w:t>
      </w:r>
      <w:r w:rsidR="003525EF" w:rsidRPr="00363305">
        <w:t xml:space="preserve"> cum</w:t>
      </w:r>
      <w:r w:rsidR="00885488" w:rsidRPr="00363305">
        <w:t xml:space="preserve"> quinque alleluia.</w:t>
      </w:r>
    </w:p>
    <w:p w:rsidR="00885488" w:rsidRPr="00B779A9" w:rsidRDefault="00830270" w:rsidP="00415109">
      <w:pPr>
        <w:rPr>
          <w:lang w:val="pt-PT"/>
        </w:rPr>
      </w:pPr>
      <w:r w:rsidRPr="00234396">
        <w:rPr>
          <w:rStyle w:val="Time1"/>
          <w:lang w:val="da-DK"/>
        </w:rPr>
        <w:t>Ad maturum officium</w:t>
      </w:r>
      <w:r w:rsidR="00885488" w:rsidRPr="00234396">
        <w:rPr>
          <w:lang w:val="da-DK"/>
        </w:rPr>
        <w:t xml:space="preserve"> IN </w:t>
      </w:r>
      <w:r w:rsidR="00A857D5" w:rsidRPr="00234396">
        <w:rPr>
          <w:rStyle w:val="Incipit"/>
          <w:lang w:val="da-DK"/>
        </w:rPr>
        <w:t>Viri</w:t>
      </w:r>
      <w:r w:rsidR="005A362F" w:rsidRPr="00234396">
        <w:rPr>
          <w:i/>
          <w:lang w:val="da-DK"/>
        </w:rPr>
        <w:t xml:space="preserve"> </w:t>
      </w:r>
      <w:r w:rsidR="00A857D5" w:rsidRPr="00234396">
        <w:rPr>
          <w:rStyle w:val="Incipit"/>
          <w:lang w:val="da-DK"/>
        </w:rPr>
        <w:t>Gali</w:t>
      </w:r>
      <w:r w:rsidR="00885488" w:rsidRPr="00234396">
        <w:rPr>
          <w:rStyle w:val="Incipit"/>
          <w:lang w:val="da-DK"/>
        </w:rPr>
        <w:t>lei</w:t>
      </w:r>
      <w:r w:rsidR="00DD1415" w:rsidRPr="00234396">
        <w:rPr>
          <w:lang w:val="da-DK"/>
        </w:rPr>
        <w:t>@133.</w:t>
      </w:r>
      <w:r w:rsidR="00885488" w:rsidRPr="00234396">
        <w:rPr>
          <w:lang w:val="da-DK"/>
        </w:rPr>
        <w:t xml:space="preserve"> </w:t>
      </w:r>
      <w:r w:rsidR="00CD5B92" w:rsidRPr="00234396">
        <w:rPr>
          <w:lang w:val="da-DK"/>
        </w:rPr>
        <w:t xml:space="preserve">[KY] </w:t>
      </w:r>
      <w:r w:rsidR="00CD5B92" w:rsidRPr="00234396">
        <w:rPr>
          <w:rStyle w:val="Incipit"/>
          <w:lang w:val="da-DK"/>
        </w:rPr>
        <w:t>Kyrie</w:t>
      </w:r>
      <w:r w:rsidR="00CD5B92" w:rsidRPr="005B472A">
        <w:rPr>
          <w:lang w:val="da-DK"/>
        </w:rPr>
        <w:t>.</w:t>
      </w:r>
      <w:r w:rsidR="00CD5B92" w:rsidRPr="00234396">
        <w:rPr>
          <w:lang w:val="da-DK"/>
        </w:rPr>
        <w:t xml:space="preserve"> </w:t>
      </w:r>
      <w:r w:rsidR="00CD5B92" w:rsidRPr="00BC2E91">
        <w:rPr>
          <w:lang w:val="pt-PT"/>
        </w:rPr>
        <w:t>[TP]</w:t>
      </w:r>
      <w:r w:rsidR="00885488" w:rsidRPr="00BC2E91">
        <w:rPr>
          <w:lang w:val="pt-PT"/>
        </w:rPr>
        <w:t xml:space="preserve"> </w:t>
      </w:r>
      <w:r w:rsidR="00885488" w:rsidRPr="00BC2E91">
        <w:rPr>
          <w:rStyle w:val="Incipit"/>
          <w:lang w:val="pt-PT"/>
        </w:rPr>
        <w:t>Fons</w:t>
      </w:r>
      <w:r w:rsidR="005A362F" w:rsidRPr="00BC2E91">
        <w:rPr>
          <w:i/>
          <w:lang w:val="pt-PT"/>
        </w:rPr>
        <w:t xml:space="preserve"> </w:t>
      </w:r>
      <w:r w:rsidR="00885488" w:rsidRPr="00BC2E91">
        <w:rPr>
          <w:rStyle w:val="Incipit"/>
          <w:lang w:val="pt-PT"/>
        </w:rPr>
        <w:t>bonitatis</w:t>
      </w:r>
      <w:r w:rsidR="00DD1415">
        <w:rPr>
          <w:lang w:val="pt-PT"/>
        </w:rPr>
        <w:t>@</w:t>
      </w:r>
      <w:r w:rsidR="00DD1415" w:rsidRPr="00BC2E91">
        <w:rPr>
          <w:lang w:val="pt-PT"/>
        </w:rPr>
        <w:t>208.</w:t>
      </w:r>
      <w:r w:rsidR="00885488" w:rsidRPr="00BC2E91">
        <w:rPr>
          <w:lang w:val="pt-PT"/>
        </w:rPr>
        <w:t xml:space="preserve"> Primum AL</w:t>
      </w:r>
      <w:r w:rsidR="00CD5B92" w:rsidRPr="00BC2E91">
        <w:rPr>
          <w:lang w:val="pt-PT"/>
        </w:rPr>
        <w:t>V</w:t>
      </w:r>
      <w:r w:rsidR="00885488" w:rsidRPr="00BC2E91">
        <w:rPr>
          <w:lang w:val="pt-PT"/>
        </w:rPr>
        <w:t xml:space="preserve"> </w:t>
      </w:r>
      <w:r w:rsidR="00885488" w:rsidRPr="00BC2E91">
        <w:rPr>
          <w:rStyle w:val="Incipit"/>
          <w:lang w:val="pt-PT"/>
        </w:rPr>
        <w:t>Ascendit</w:t>
      </w:r>
      <w:r w:rsidR="005A362F" w:rsidRPr="00BC2E91">
        <w:rPr>
          <w:i/>
          <w:lang w:val="pt-PT"/>
        </w:rPr>
        <w:t xml:space="preserve"> </w:t>
      </w:r>
      <w:r w:rsidR="00885488" w:rsidRPr="00BC2E91">
        <w:rPr>
          <w:rStyle w:val="Incipit"/>
          <w:lang w:val="pt-PT"/>
        </w:rPr>
        <w:t>deus</w:t>
      </w:r>
      <w:r w:rsidR="00885488" w:rsidRPr="00BC2E91">
        <w:rPr>
          <w:lang w:val="pt-PT"/>
        </w:rPr>
        <w:t xml:space="preserve">. </w:t>
      </w:r>
      <w:r w:rsidR="00885488" w:rsidRPr="00234396">
        <w:rPr>
          <w:lang w:val="en-US"/>
        </w:rPr>
        <w:t>Secundum AL</w:t>
      </w:r>
      <w:r w:rsidR="00CD5B92" w:rsidRPr="00234396">
        <w:rPr>
          <w:lang w:val="en-US"/>
        </w:rPr>
        <w:t>V</w:t>
      </w:r>
      <w:r w:rsidR="00885488" w:rsidRPr="00234396">
        <w:rPr>
          <w:lang w:val="en-US"/>
        </w:rPr>
        <w:t xml:space="preserve"> </w:t>
      </w:r>
      <w:r w:rsidR="00885488" w:rsidRPr="00234396">
        <w:rPr>
          <w:rStyle w:val="Incipit"/>
          <w:lang w:val="en-US"/>
        </w:rPr>
        <w:t>Dominus</w:t>
      </w:r>
      <w:r w:rsidR="005A362F" w:rsidRPr="00234396">
        <w:rPr>
          <w:i/>
          <w:lang w:val="en-US"/>
        </w:rPr>
        <w:t xml:space="preserve"> </w:t>
      </w:r>
      <w:r w:rsidR="00915CBE" w:rsidRPr="00234396">
        <w:rPr>
          <w:rStyle w:val="Incipit"/>
          <w:lang w:val="en-US"/>
        </w:rPr>
        <w:t>in</w:t>
      </w:r>
      <w:r w:rsidR="005A362F" w:rsidRPr="00234396">
        <w:rPr>
          <w:i/>
          <w:lang w:val="en-US"/>
        </w:rPr>
        <w:t xml:space="preserve"> </w:t>
      </w:r>
      <w:r w:rsidR="00915CBE" w:rsidRPr="00234396">
        <w:rPr>
          <w:rStyle w:val="Incipit"/>
          <w:lang w:val="en-US"/>
        </w:rPr>
        <w:t>Sina</w:t>
      </w:r>
      <w:r w:rsidR="00DD1415" w:rsidRPr="00234396">
        <w:rPr>
          <w:lang w:val="en-US"/>
        </w:rPr>
        <w:t>@134.</w:t>
      </w:r>
      <w:r w:rsidR="00885488" w:rsidRPr="00234396">
        <w:rPr>
          <w:lang w:val="en-US"/>
        </w:rPr>
        <w:t xml:space="preserve"> SE </w:t>
      </w:r>
      <w:r w:rsidR="00885488" w:rsidRPr="00234396">
        <w:rPr>
          <w:rStyle w:val="Incipit"/>
          <w:lang w:val="en-US"/>
        </w:rPr>
        <w:t>Summi</w:t>
      </w:r>
      <w:r w:rsidR="005A362F" w:rsidRPr="00234396">
        <w:rPr>
          <w:i/>
          <w:lang w:val="en-US"/>
        </w:rPr>
        <w:t xml:space="preserve"> </w:t>
      </w:r>
      <w:r w:rsidR="00885488" w:rsidRPr="00234396">
        <w:rPr>
          <w:rStyle w:val="Incipit"/>
          <w:lang w:val="en-US"/>
        </w:rPr>
        <w:t>triumphum</w:t>
      </w:r>
      <w:r w:rsidR="005A362F" w:rsidRPr="00234396">
        <w:rPr>
          <w:i/>
          <w:lang w:val="en-US"/>
        </w:rPr>
        <w:t xml:space="preserve"> </w:t>
      </w:r>
      <w:r w:rsidR="00885488" w:rsidRPr="00234396">
        <w:rPr>
          <w:rStyle w:val="Incipit"/>
          <w:lang w:val="en-US"/>
        </w:rPr>
        <w:t>regis</w:t>
      </w:r>
      <w:r w:rsidR="00DD1415" w:rsidRPr="00234396">
        <w:rPr>
          <w:lang w:val="en-US"/>
        </w:rPr>
        <w:t>@237.</w:t>
      </w:r>
      <w:r w:rsidR="00885488" w:rsidRPr="00234396">
        <w:rPr>
          <w:lang w:val="en-US"/>
        </w:rPr>
        <w:t xml:space="preserve"> OF </w:t>
      </w:r>
      <w:r w:rsidR="00885488" w:rsidRPr="00234396">
        <w:rPr>
          <w:rStyle w:val="Incipit"/>
          <w:lang w:val="en-US"/>
        </w:rPr>
        <w:t>Ascendit</w:t>
      </w:r>
      <w:r w:rsidR="005A362F" w:rsidRPr="00234396">
        <w:rPr>
          <w:i/>
          <w:lang w:val="en-US"/>
        </w:rPr>
        <w:t xml:space="preserve"> </w:t>
      </w:r>
      <w:r w:rsidR="00885488" w:rsidRPr="00234396">
        <w:rPr>
          <w:rStyle w:val="Incipit"/>
          <w:lang w:val="en-US"/>
        </w:rPr>
        <w:t>deus</w:t>
      </w:r>
      <w:r w:rsidR="00DD1415" w:rsidRPr="00234396">
        <w:rPr>
          <w:lang w:val="en-US"/>
        </w:rPr>
        <w:t>@134.</w:t>
      </w:r>
      <w:r w:rsidR="00885488" w:rsidRPr="00234396">
        <w:rPr>
          <w:lang w:val="en-US"/>
        </w:rPr>
        <w:t xml:space="preserve"> </w:t>
      </w:r>
      <w:r w:rsidR="00CD5B92" w:rsidRPr="00B779A9">
        <w:rPr>
          <w:lang w:val="pt-PT"/>
        </w:rPr>
        <w:t xml:space="preserve">[SA] </w:t>
      </w:r>
      <w:r w:rsidR="00CD5B92" w:rsidRPr="00794880">
        <w:rPr>
          <w:rStyle w:val="Incipit"/>
          <w:lang w:val="pt-PT"/>
        </w:rPr>
        <w:t>Sanctus</w:t>
      </w:r>
      <w:r w:rsidR="005A362F" w:rsidRPr="00BE7D55">
        <w:rPr>
          <w:i/>
          <w:lang w:val="pt-PT"/>
        </w:rPr>
        <w:t xml:space="preserve"> </w:t>
      </w:r>
      <w:r w:rsidR="00CD5B92" w:rsidRPr="00B779A9">
        <w:rPr>
          <w:lang w:val="pt-PT"/>
        </w:rPr>
        <w:t>maius festivale</w:t>
      </w:r>
      <w:r w:rsidR="00DD1415">
        <w:rPr>
          <w:lang w:val="pt-PT"/>
        </w:rPr>
        <w:t>@</w:t>
      </w:r>
      <w:r w:rsidR="00DD1415" w:rsidRPr="00B779A9">
        <w:rPr>
          <w:lang w:val="pt-PT"/>
        </w:rPr>
        <w:t>311.</w:t>
      </w:r>
      <w:r w:rsidR="00885488" w:rsidRPr="00B779A9">
        <w:rPr>
          <w:lang w:val="pt-PT"/>
        </w:rPr>
        <w:t xml:space="preserve"> CO </w:t>
      </w:r>
      <w:r w:rsidR="00885488" w:rsidRPr="00794880">
        <w:rPr>
          <w:rStyle w:val="Incipit"/>
          <w:lang w:val="pt-PT"/>
        </w:rPr>
        <w:t>Psallite</w:t>
      </w:r>
      <w:r w:rsidR="00DD1415" w:rsidRPr="005B472A">
        <w:rPr>
          <w:lang w:val="pt-PT"/>
        </w:rPr>
        <w:t>@134</w:t>
      </w:r>
      <w:r w:rsidR="00DD1415" w:rsidRPr="00B779A9">
        <w:rPr>
          <w:lang w:val="pt-PT"/>
        </w:rPr>
        <w:t>.</w:t>
      </w:r>
      <w:r w:rsidR="00885488" w:rsidRPr="00B779A9">
        <w:rPr>
          <w:lang w:val="pt-PT"/>
        </w:rPr>
        <w:t xml:space="preserve"> </w:t>
      </w:r>
      <w:r w:rsidR="00CD5B92" w:rsidRPr="00B779A9">
        <w:rPr>
          <w:lang w:val="pt-PT"/>
        </w:rPr>
        <w:t xml:space="preserve">[AS] </w:t>
      </w:r>
      <w:r w:rsidR="000F4FB4" w:rsidRPr="00794880">
        <w:rPr>
          <w:rStyle w:val="Incipit"/>
          <w:lang w:val="pt-PT"/>
        </w:rPr>
        <w:t>Salve</w:t>
      </w:r>
      <w:r w:rsidR="005A362F" w:rsidRPr="00BE7D55">
        <w:rPr>
          <w:i/>
          <w:lang w:val="pt-PT"/>
        </w:rPr>
        <w:t xml:space="preserve"> </w:t>
      </w:r>
      <w:r w:rsidR="00885488" w:rsidRPr="00794880">
        <w:rPr>
          <w:rStyle w:val="Incipit"/>
          <w:lang w:val="pt-PT"/>
        </w:rPr>
        <w:t>regina</w:t>
      </w:r>
      <w:r w:rsidR="00885488" w:rsidRPr="00B779A9">
        <w:rPr>
          <w:lang w:val="pt-PT"/>
        </w:rPr>
        <w:t xml:space="preserve"> cantetur.</w:t>
      </w:r>
    </w:p>
    <w:p w:rsidR="00885488" w:rsidRPr="00B779A9" w:rsidRDefault="00830270" w:rsidP="00415109">
      <w:pPr>
        <w:rPr>
          <w:lang w:val="it-IT"/>
        </w:rPr>
      </w:pPr>
      <w:r w:rsidRPr="00BC2E91">
        <w:rPr>
          <w:rStyle w:val="Time1"/>
          <w:lang w:val="it-IT"/>
        </w:rPr>
        <w:t>Ad primam</w:t>
      </w:r>
      <w:r w:rsidR="00885488" w:rsidRPr="00B779A9">
        <w:rPr>
          <w:lang w:val="it-IT"/>
        </w:rPr>
        <w:t xml:space="preserve"> AN </w:t>
      </w:r>
      <w:r w:rsidR="00885488" w:rsidRPr="00BC2E91">
        <w:rPr>
          <w:rStyle w:val="Incipit"/>
          <w:lang w:val="it-IT"/>
        </w:rPr>
        <w:t>Ascendo ad patrem meum</w:t>
      </w:r>
      <w:r w:rsidR="00DD1415">
        <w:rPr>
          <w:lang w:val="it-IT"/>
        </w:rPr>
        <w:t>@</w:t>
      </w:r>
      <w:r w:rsidR="00DD1415" w:rsidRPr="00B779A9">
        <w:rPr>
          <w:lang w:val="it-IT"/>
        </w:rPr>
        <w:t>26.</w:t>
      </w:r>
      <w:r w:rsidR="00885488" w:rsidRPr="00B779A9">
        <w:rPr>
          <w:lang w:val="it-IT"/>
        </w:rPr>
        <w:t xml:space="preserve"> RB </w:t>
      </w:r>
      <w:r w:rsidR="00885488" w:rsidRPr="00BC2E91">
        <w:rPr>
          <w:rStyle w:val="Incipit"/>
          <w:lang w:val="it-IT"/>
        </w:rPr>
        <w:t>Christe fili dei</w:t>
      </w:r>
      <w:r w:rsidR="00885488" w:rsidRPr="00B779A9">
        <w:rPr>
          <w:lang w:val="it-IT"/>
        </w:rPr>
        <w:t xml:space="preserve">. </w:t>
      </w:r>
      <w:r w:rsidR="00CD5B92" w:rsidRPr="00B779A9">
        <w:rPr>
          <w:lang w:val="it-IT"/>
        </w:rPr>
        <w:t>R</w:t>
      </w:r>
      <w:r w:rsidR="00885488" w:rsidRPr="00B779A9">
        <w:rPr>
          <w:lang w:val="it-IT"/>
        </w:rPr>
        <w:t xml:space="preserve">V </w:t>
      </w:r>
      <w:r w:rsidR="00885488" w:rsidRPr="00BC2E91">
        <w:rPr>
          <w:rStyle w:val="Incipit"/>
          <w:lang w:val="it-IT"/>
        </w:rPr>
        <w:t xml:space="preserve">Qui scandis super </w:t>
      </w:r>
      <w:r w:rsidR="004B3248" w:rsidRPr="00BC2E91">
        <w:rPr>
          <w:rStyle w:val="Incipit"/>
          <w:lang w:val="it-IT"/>
        </w:rPr>
        <w:t>sider</w:t>
      </w:r>
      <w:r w:rsidR="00885488" w:rsidRPr="00BC2E91">
        <w:rPr>
          <w:rStyle w:val="Incipit"/>
          <w:lang w:val="it-IT"/>
        </w:rPr>
        <w:t>a</w:t>
      </w:r>
      <w:r w:rsidR="00885488" w:rsidRPr="00B779A9">
        <w:rPr>
          <w:lang w:val="it-IT"/>
        </w:rPr>
        <w:t xml:space="preserve"> usque ad </w:t>
      </w:r>
      <w:r w:rsidR="000F4FB4" w:rsidRPr="00B779A9">
        <w:rPr>
          <w:lang w:val="it-IT"/>
        </w:rPr>
        <w:t>pent</w:t>
      </w:r>
      <w:r w:rsidR="00885488" w:rsidRPr="00B779A9">
        <w:rPr>
          <w:lang w:val="it-IT"/>
        </w:rPr>
        <w:t>ecosten dicatur.</w:t>
      </w:r>
    </w:p>
    <w:p w:rsidR="002F532B" w:rsidRPr="00234396" w:rsidRDefault="00830270" w:rsidP="00415109">
      <w:pPr>
        <w:rPr>
          <w:lang w:val="it-IT"/>
        </w:rPr>
      </w:pPr>
      <w:r w:rsidRPr="00234396">
        <w:rPr>
          <w:rStyle w:val="Time1"/>
          <w:lang w:val="it-IT"/>
        </w:rPr>
        <w:t>Ad tertiam</w:t>
      </w:r>
      <w:r w:rsidR="00885488" w:rsidRPr="00234396">
        <w:rPr>
          <w:lang w:val="it-IT"/>
        </w:rPr>
        <w:t xml:space="preserve"> AN </w:t>
      </w:r>
      <w:r w:rsidR="00885488" w:rsidRPr="00234396">
        <w:rPr>
          <w:rStyle w:val="Incipit"/>
          <w:lang w:val="it-IT"/>
        </w:rPr>
        <w:t>Nisi</w:t>
      </w:r>
      <w:r w:rsidR="005A362F" w:rsidRPr="00234396">
        <w:rPr>
          <w:i/>
          <w:lang w:val="it-IT"/>
        </w:rPr>
        <w:t xml:space="preserve"> </w:t>
      </w:r>
      <w:r w:rsidR="00885488" w:rsidRPr="00234396">
        <w:rPr>
          <w:rStyle w:val="Incipit"/>
          <w:lang w:val="it-IT"/>
        </w:rPr>
        <w:t>ego</w:t>
      </w:r>
      <w:r w:rsidR="005A362F" w:rsidRPr="00234396">
        <w:rPr>
          <w:i/>
          <w:lang w:val="it-IT"/>
        </w:rPr>
        <w:t xml:space="preserve"> </w:t>
      </w:r>
      <w:r w:rsidR="00885488" w:rsidRPr="00234396">
        <w:rPr>
          <w:rStyle w:val="Incipit"/>
          <w:lang w:val="it-IT"/>
        </w:rPr>
        <w:t>abiero</w:t>
      </w:r>
      <w:r w:rsidR="00DD1415" w:rsidRPr="00234396">
        <w:rPr>
          <w:lang w:val="it-IT"/>
        </w:rPr>
        <w:t>@30.</w:t>
      </w:r>
      <w:r w:rsidR="00885488" w:rsidRPr="00234396">
        <w:rPr>
          <w:lang w:val="it-IT"/>
        </w:rPr>
        <w:t xml:space="preserve"> Responsoria ad omnes horas ut in matutinali officio </w:t>
      </w:r>
      <w:r w:rsidR="00BA24A1" w:rsidRPr="00234396">
        <w:rPr>
          <w:lang w:val="it-IT"/>
        </w:rPr>
        <w:t>[</w:t>
      </w:r>
      <w:r w:rsidR="00885488" w:rsidRPr="00234396">
        <w:rPr>
          <w:lang w:val="it-IT"/>
        </w:rPr>
        <w:t>RB</w:t>
      </w:r>
      <w:r w:rsidR="00BA24A1" w:rsidRPr="00234396">
        <w:rPr>
          <w:lang w:val="it-IT"/>
        </w:rPr>
        <w:t>]</w:t>
      </w:r>
      <w:r w:rsidR="00885488" w:rsidRPr="00234396">
        <w:rPr>
          <w:lang w:val="it-IT"/>
        </w:rPr>
        <w:t xml:space="preserve"> </w:t>
      </w:r>
      <w:r w:rsidR="00885488" w:rsidRPr="00234396">
        <w:rPr>
          <w:rStyle w:val="Incipit"/>
          <w:lang w:val="it-IT"/>
        </w:rPr>
        <w:t>Ascendit</w:t>
      </w:r>
      <w:r w:rsidR="005A362F" w:rsidRPr="00234396">
        <w:rPr>
          <w:i/>
          <w:lang w:val="it-IT"/>
        </w:rPr>
        <w:t xml:space="preserve"> </w:t>
      </w:r>
      <w:r w:rsidR="00885488" w:rsidRPr="00234396">
        <w:rPr>
          <w:rStyle w:val="Incipit"/>
          <w:lang w:val="it-IT"/>
        </w:rPr>
        <w:t>deus</w:t>
      </w:r>
      <w:r w:rsidR="002F532B" w:rsidRPr="00234396">
        <w:rPr>
          <w:lang w:val="it-IT"/>
        </w:rPr>
        <w:t xml:space="preserve"> cum reliquis pro</w:t>
      </w:r>
      <w:r w:rsidR="00885488" w:rsidRPr="00234396">
        <w:rPr>
          <w:lang w:val="it-IT"/>
        </w:rPr>
        <w:t xml:space="preserve">ut habentur in </w:t>
      </w:r>
      <w:r w:rsidR="00885488" w:rsidRPr="00234396">
        <w:rPr>
          <w:rStyle w:val="Funktion"/>
          <w:lang w:val="it-IT"/>
        </w:rPr>
        <w:t>responsionaliis libellis</w:t>
      </w:r>
      <w:r w:rsidR="00885488" w:rsidRPr="00234396">
        <w:rPr>
          <w:lang w:val="it-IT"/>
        </w:rPr>
        <w:t>.</w:t>
      </w:r>
      <w:r w:rsidR="00CD5B92" w:rsidRPr="00234396">
        <w:rPr>
          <w:lang w:val="it-IT"/>
        </w:rPr>
        <w:t xml:space="preserve"> </w:t>
      </w:r>
    </w:p>
    <w:p w:rsidR="00885488" w:rsidRPr="00234396" w:rsidRDefault="00CD5B92" w:rsidP="00415109">
      <w:pPr>
        <w:rPr>
          <w:lang w:val="pt-PT"/>
        </w:rPr>
      </w:pPr>
      <w:r w:rsidRPr="00234396">
        <w:rPr>
          <w:lang w:val="pt-PT"/>
        </w:rPr>
        <w:t>(271v)</w:t>
      </w:r>
      <w:r w:rsidR="002F532B" w:rsidRPr="00234396">
        <w:rPr>
          <w:lang w:val="pt-PT"/>
        </w:rPr>
        <w:t xml:space="preserve"> </w:t>
      </w:r>
      <w:r w:rsidR="00830270" w:rsidRPr="00234396">
        <w:rPr>
          <w:rStyle w:val="Time1"/>
          <w:lang w:val="pt-PT"/>
        </w:rPr>
        <w:t>Ad processionem</w:t>
      </w:r>
      <w:r w:rsidR="00885488" w:rsidRPr="00234396">
        <w:rPr>
          <w:lang w:val="pt-PT"/>
        </w:rPr>
        <w:t xml:space="preserve"> </w:t>
      </w:r>
      <w:r w:rsidR="00D15181" w:rsidRPr="00234396">
        <w:rPr>
          <w:lang w:val="pt-PT"/>
        </w:rPr>
        <w:t xml:space="preserve">[AP] </w:t>
      </w:r>
      <w:r w:rsidR="00830270" w:rsidRPr="00234396">
        <w:rPr>
          <w:rStyle w:val="Incipit"/>
          <w:lang w:val="pt-PT"/>
        </w:rPr>
        <w:t>%D::</w:t>
      </w:r>
      <w:r w:rsidR="00173F0E" w:rsidRPr="00234396">
        <w:rPr>
          <w:rStyle w:val="Incipit"/>
          <w:lang w:val="pt-PT"/>
        </w:rPr>
        <w:t>Vidi</w:t>
      </w:r>
      <w:r w:rsidR="00D734F4" w:rsidRPr="00234396">
        <w:rPr>
          <w:rStyle w:val="Incipit"/>
          <w:lang w:val="pt-PT"/>
        </w:rPr>
        <w:t xml:space="preserve"> </w:t>
      </w:r>
      <w:r w:rsidR="00173F0E" w:rsidRPr="00234396">
        <w:rPr>
          <w:rStyle w:val="Incipit"/>
          <w:lang w:val="pt-PT"/>
        </w:rPr>
        <w:t>aquam</w:t>
      </w:r>
      <w:r w:rsidR="00830270" w:rsidRPr="00234396">
        <w:rPr>
          <w:rStyle w:val="Incipit"/>
          <w:lang w:val="pt-PT"/>
        </w:rPr>
        <w:t>%</w:t>
      </w:r>
      <w:r w:rsidR="00157991" w:rsidRPr="00234396">
        <w:rPr>
          <w:lang w:val="pt-PT"/>
        </w:rPr>
        <w:t>.</w:t>
      </w:r>
      <w:r w:rsidR="00173F0E" w:rsidRPr="00234396">
        <w:rPr>
          <w:lang w:val="pt-PT"/>
        </w:rPr>
        <w:t xml:space="preserve"> </w:t>
      </w:r>
      <w:r w:rsidR="00885488" w:rsidRPr="00234396">
        <w:rPr>
          <w:lang w:val="pt-PT"/>
        </w:rPr>
        <w:t xml:space="preserve">AP </w:t>
      </w:r>
      <w:r w:rsidR="00885488" w:rsidRPr="00234396">
        <w:rPr>
          <w:rStyle w:val="Incipit"/>
          <w:lang w:val="pt-PT"/>
        </w:rPr>
        <w:t>Cum</w:t>
      </w:r>
      <w:r w:rsidR="005A362F" w:rsidRPr="00234396">
        <w:rPr>
          <w:i/>
          <w:lang w:val="pt-PT"/>
        </w:rPr>
        <w:t xml:space="preserve"> </w:t>
      </w:r>
      <w:r w:rsidR="00885488" w:rsidRPr="00234396">
        <w:rPr>
          <w:rStyle w:val="Incipit"/>
          <w:lang w:val="pt-PT"/>
        </w:rPr>
        <w:t>rex</w:t>
      </w:r>
      <w:r w:rsidR="005A362F" w:rsidRPr="00234396">
        <w:rPr>
          <w:i/>
          <w:lang w:val="pt-PT"/>
        </w:rPr>
        <w:t xml:space="preserve"> </w:t>
      </w:r>
      <w:r w:rsidR="00885488" w:rsidRPr="00234396">
        <w:rPr>
          <w:rStyle w:val="Incipit"/>
          <w:lang w:val="pt-PT"/>
        </w:rPr>
        <w:t>gloriae</w:t>
      </w:r>
      <w:r w:rsidR="00885488" w:rsidRPr="00234396">
        <w:rPr>
          <w:lang w:val="pt-PT"/>
        </w:rPr>
        <w:t xml:space="preserve">. </w:t>
      </w:r>
      <w:r w:rsidR="00BA24A1" w:rsidRPr="00234396">
        <w:rPr>
          <w:lang w:val="pt-PT"/>
        </w:rPr>
        <w:t>[</w:t>
      </w:r>
      <w:r w:rsidR="00885488" w:rsidRPr="00234396">
        <w:rPr>
          <w:lang w:val="pt-PT"/>
        </w:rPr>
        <w:t>HY</w:t>
      </w:r>
      <w:r w:rsidR="00BA24A1" w:rsidRPr="00234396">
        <w:rPr>
          <w:lang w:val="pt-PT"/>
        </w:rPr>
        <w:t>]</w:t>
      </w:r>
      <w:r w:rsidR="00885488" w:rsidRPr="00234396">
        <w:rPr>
          <w:lang w:val="pt-PT"/>
        </w:rPr>
        <w:t xml:space="preserve"> </w:t>
      </w:r>
      <w:r w:rsidR="000F4FB4" w:rsidRPr="00234396">
        <w:rPr>
          <w:rStyle w:val="Incipit"/>
          <w:lang w:val="pt-PT"/>
        </w:rPr>
        <w:t>Salve</w:t>
      </w:r>
      <w:r w:rsidR="005A362F" w:rsidRPr="00234396">
        <w:rPr>
          <w:i/>
          <w:lang w:val="pt-PT"/>
        </w:rPr>
        <w:t xml:space="preserve"> </w:t>
      </w:r>
      <w:r w:rsidR="00885488" w:rsidRPr="00234396">
        <w:rPr>
          <w:rStyle w:val="Incipit"/>
          <w:lang w:val="pt-PT"/>
        </w:rPr>
        <w:t>festa</w:t>
      </w:r>
      <w:r w:rsidR="005A362F" w:rsidRPr="00234396">
        <w:rPr>
          <w:i/>
          <w:lang w:val="pt-PT"/>
        </w:rPr>
        <w:t xml:space="preserve"> </w:t>
      </w:r>
      <w:r w:rsidR="00885488" w:rsidRPr="00234396">
        <w:rPr>
          <w:rStyle w:val="Incipit"/>
          <w:lang w:val="pt-PT"/>
        </w:rPr>
        <w:t>dies</w:t>
      </w:r>
      <w:r w:rsidR="00885488" w:rsidRPr="00234396">
        <w:rPr>
          <w:lang w:val="pt-PT"/>
        </w:rPr>
        <w:t xml:space="preserve"> cum R</w:t>
      </w:r>
      <w:r w:rsidRPr="00234396">
        <w:rPr>
          <w:lang w:val="pt-PT"/>
        </w:rPr>
        <w:t>P</w:t>
      </w:r>
      <w:r w:rsidR="00885488" w:rsidRPr="00234396">
        <w:rPr>
          <w:lang w:val="pt-PT"/>
        </w:rPr>
        <w:t xml:space="preserve">P </w:t>
      </w:r>
      <w:r w:rsidR="00885488" w:rsidRPr="00234396">
        <w:rPr>
          <w:rStyle w:val="Incipit"/>
          <w:lang w:val="pt-PT"/>
        </w:rPr>
        <w:t>Ite</w:t>
      </w:r>
      <w:r w:rsidR="005A362F" w:rsidRPr="00234396">
        <w:rPr>
          <w:i/>
          <w:lang w:val="pt-PT"/>
        </w:rPr>
        <w:t xml:space="preserve"> </w:t>
      </w:r>
      <w:r w:rsidR="00885488" w:rsidRPr="00234396">
        <w:rPr>
          <w:rStyle w:val="Incipit"/>
          <w:lang w:val="pt-PT"/>
        </w:rPr>
        <w:t>in</w:t>
      </w:r>
      <w:r w:rsidR="005A362F" w:rsidRPr="00234396">
        <w:rPr>
          <w:i/>
          <w:lang w:val="pt-PT"/>
        </w:rPr>
        <w:t xml:space="preserve"> </w:t>
      </w:r>
      <w:r w:rsidR="00885488" w:rsidRPr="00234396">
        <w:rPr>
          <w:rStyle w:val="Incipit"/>
          <w:lang w:val="pt-PT"/>
        </w:rPr>
        <w:t>orbem</w:t>
      </w:r>
      <w:r w:rsidR="00885488" w:rsidRPr="00234396">
        <w:rPr>
          <w:lang w:val="pt-PT"/>
        </w:rPr>
        <w:t xml:space="preserve"> quod cantetur ad reditum. Stationem hac die non habemus.</w:t>
      </w:r>
    </w:p>
    <w:p w:rsidR="00885488" w:rsidRPr="00234396" w:rsidRDefault="008A61C8" w:rsidP="00415109">
      <w:pPr>
        <w:rPr>
          <w:lang w:val="pt-PT"/>
        </w:rPr>
      </w:pPr>
      <w:r w:rsidRPr="00234396">
        <w:rPr>
          <w:rStyle w:val="Time1"/>
          <w:lang w:val="pt-PT"/>
        </w:rPr>
        <w:t>Ad sextam</w:t>
      </w:r>
      <w:r w:rsidR="00885488" w:rsidRPr="00234396">
        <w:rPr>
          <w:lang w:val="pt-PT"/>
        </w:rPr>
        <w:t xml:space="preserve"> AN </w:t>
      </w:r>
      <w:r w:rsidR="00885488" w:rsidRPr="00234396">
        <w:rPr>
          <w:rStyle w:val="Incipit"/>
          <w:lang w:val="pt-PT"/>
        </w:rPr>
        <w:t>Rogabo patrem meum</w:t>
      </w:r>
      <w:r w:rsidR="00DD1415" w:rsidRPr="00234396">
        <w:rPr>
          <w:lang w:val="pt-PT"/>
        </w:rPr>
        <w:t>@30.</w:t>
      </w:r>
    </w:p>
    <w:p w:rsidR="00885488" w:rsidRPr="00234396" w:rsidRDefault="008A61C8" w:rsidP="00415109">
      <w:pPr>
        <w:rPr>
          <w:lang w:val="en-US"/>
        </w:rPr>
      </w:pPr>
      <w:r w:rsidRPr="00BC2E91">
        <w:rPr>
          <w:rStyle w:val="Time1"/>
          <w:lang w:val="en-US"/>
        </w:rPr>
        <w:t>Ad summum officium</w:t>
      </w:r>
      <w:r w:rsidR="00885488">
        <w:rPr>
          <w:lang w:val="en-US"/>
        </w:rPr>
        <w:t xml:space="preserve"> IN </w:t>
      </w:r>
      <w:r w:rsidR="00A857D5" w:rsidRPr="00BC2E91">
        <w:rPr>
          <w:rStyle w:val="Incipit"/>
          <w:lang w:val="en-US"/>
        </w:rPr>
        <w:t>Viri Gali</w:t>
      </w:r>
      <w:r w:rsidR="00885488" w:rsidRPr="00BC2E91">
        <w:rPr>
          <w:rStyle w:val="Incipit"/>
          <w:lang w:val="en-US"/>
        </w:rPr>
        <w:t>lei</w:t>
      </w:r>
      <w:r w:rsidR="00DD1415">
        <w:rPr>
          <w:lang w:val="en-US"/>
        </w:rPr>
        <w:t>@158.</w:t>
      </w:r>
      <w:r w:rsidR="00885488">
        <w:rPr>
          <w:lang w:val="en-US"/>
        </w:rPr>
        <w:t xml:space="preserve"> </w:t>
      </w:r>
      <w:r w:rsidR="00CD5B92" w:rsidRPr="00234396">
        <w:rPr>
          <w:lang w:val="pt-PT"/>
        </w:rPr>
        <w:t xml:space="preserve">[KY] </w:t>
      </w:r>
      <w:r w:rsidR="00CD5B92" w:rsidRPr="00234396">
        <w:rPr>
          <w:rStyle w:val="Incipit"/>
          <w:lang w:val="pt-PT"/>
        </w:rPr>
        <w:t>Kyrie</w:t>
      </w:r>
      <w:r w:rsidR="00CD5B92" w:rsidRPr="00234396">
        <w:rPr>
          <w:lang w:val="pt-PT"/>
        </w:rPr>
        <w:t xml:space="preserve">. </w:t>
      </w:r>
      <w:r w:rsidR="00CD5B92" w:rsidRPr="00B779A9">
        <w:rPr>
          <w:lang w:val="pt-PT"/>
        </w:rPr>
        <w:t>[TP]</w:t>
      </w:r>
      <w:r w:rsidR="00885488" w:rsidRPr="00B779A9">
        <w:rPr>
          <w:lang w:val="pt-PT"/>
        </w:rPr>
        <w:t xml:space="preserve"> </w:t>
      </w:r>
      <w:r w:rsidR="00885488" w:rsidRPr="00BC2E91">
        <w:rPr>
          <w:rStyle w:val="Incipit"/>
          <w:lang w:val="pt-PT"/>
        </w:rPr>
        <w:t>Fons bonitatis</w:t>
      </w:r>
      <w:r w:rsidR="00DD1415">
        <w:rPr>
          <w:lang w:val="pt-PT"/>
        </w:rPr>
        <w:t>@</w:t>
      </w:r>
      <w:r w:rsidR="00DD1415" w:rsidRPr="00B779A9">
        <w:rPr>
          <w:lang w:val="pt-PT"/>
        </w:rPr>
        <w:t>235.</w:t>
      </w:r>
      <w:r w:rsidR="00885488" w:rsidRPr="00B779A9">
        <w:rPr>
          <w:lang w:val="pt-PT"/>
        </w:rPr>
        <w:t xml:space="preserve"> Primum AL</w:t>
      </w:r>
      <w:r w:rsidR="00CD5B92" w:rsidRPr="00B779A9">
        <w:rPr>
          <w:lang w:val="pt-PT"/>
        </w:rPr>
        <w:t>V</w:t>
      </w:r>
      <w:r w:rsidR="00885488" w:rsidRPr="00B779A9">
        <w:rPr>
          <w:lang w:val="pt-PT"/>
        </w:rPr>
        <w:t xml:space="preserve"> </w:t>
      </w:r>
      <w:r w:rsidR="00885488" w:rsidRPr="00BC2E91">
        <w:rPr>
          <w:rStyle w:val="Incipit"/>
          <w:lang w:val="pt-PT"/>
        </w:rPr>
        <w:t>Ascendit deus</w:t>
      </w:r>
      <w:r w:rsidR="00885488" w:rsidRPr="00B779A9">
        <w:rPr>
          <w:lang w:val="pt-PT"/>
        </w:rPr>
        <w:t>. Secundum AL</w:t>
      </w:r>
      <w:r w:rsidR="00CD5B92" w:rsidRPr="00B779A9">
        <w:rPr>
          <w:lang w:val="pt-PT"/>
        </w:rPr>
        <w:t>V</w:t>
      </w:r>
      <w:r w:rsidR="00885488" w:rsidRPr="00B779A9">
        <w:rPr>
          <w:lang w:val="pt-PT"/>
        </w:rPr>
        <w:t xml:space="preserve"> </w:t>
      </w:r>
      <w:r w:rsidR="00885488" w:rsidRPr="00BC2E91">
        <w:rPr>
          <w:rStyle w:val="Incipit"/>
          <w:lang w:val="pt-PT"/>
        </w:rPr>
        <w:t xml:space="preserve">Dominus </w:t>
      </w:r>
      <w:r w:rsidR="00915CBE" w:rsidRPr="00BC2E91">
        <w:rPr>
          <w:rStyle w:val="Incipit"/>
          <w:lang w:val="pt-PT"/>
        </w:rPr>
        <w:t>in Sina</w:t>
      </w:r>
      <w:r w:rsidR="00DD1415">
        <w:rPr>
          <w:lang w:val="pt-PT"/>
        </w:rPr>
        <w:t>@</w:t>
      </w:r>
      <w:r w:rsidR="00DD1415" w:rsidRPr="00B779A9">
        <w:rPr>
          <w:lang w:val="pt-PT"/>
        </w:rPr>
        <w:t>158.</w:t>
      </w:r>
      <w:r w:rsidR="00885488" w:rsidRPr="00B779A9">
        <w:rPr>
          <w:lang w:val="pt-PT"/>
        </w:rPr>
        <w:t xml:space="preserve"> </w:t>
      </w:r>
      <w:r w:rsidR="00885488" w:rsidRPr="00234396">
        <w:rPr>
          <w:lang w:val="en-US"/>
        </w:rPr>
        <w:t xml:space="preserve">SE </w:t>
      </w:r>
      <w:r w:rsidR="00885488" w:rsidRPr="00234396">
        <w:rPr>
          <w:rStyle w:val="Incipit"/>
          <w:lang w:val="en-US"/>
        </w:rPr>
        <w:t>Summi triumphum regis</w:t>
      </w:r>
      <w:r w:rsidR="00DD1415" w:rsidRPr="00234396">
        <w:rPr>
          <w:lang w:val="en-US"/>
        </w:rPr>
        <w:t>@293.</w:t>
      </w:r>
      <w:r w:rsidR="00885488" w:rsidRPr="00234396">
        <w:rPr>
          <w:lang w:val="en-US"/>
        </w:rPr>
        <w:t xml:space="preserve"> OF </w:t>
      </w:r>
      <w:r w:rsidR="00885488" w:rsidRPr="00234396">
        <w:rPr>
          <w:rStyle w:val="Incipit"/>
          <w:lang w:val="en-US"/>
        </w:rPr>
        <w:t>Ascendit deus</w:t>
      </w:r>
      <w:r w:rsidR="00DD1415" w:rsidRPr="00234396">
        <w:rPr>
          <w:lang w:val="en-US"/>
        </w:rPr>
        <w:t>@159.</w:t>
      </w:r>
      <w:r w:rsidR="00885488" w:rsidRPr="00234396">
        <w:rPr>
          <w:lang w:val="en-US"/>
        </w:rPr>
        <w:t xml:space="preserve"> </w:t>
      </w:r>
      <w:r w:rsidR="00CD5B92" w:rsidRPr="00234396">
        <w:rPr>
          <w:lang w:val="en-US"/>
        </w:rPr>
        <w:t xml:space="preserve">[SA] </w:t>
      </w:r>
      <w:r w:rsidR="00CD5B92" w:rsidRPr="00234396">
        <w:rPr>
          <w:rStyle w:val="Incipit"/>
          <w:lang w:val="en-US"/>
        </w:rPr>
        <w:t>Sanctus</w:t>
      </w:r>
      <w:r w:rsidR="002F532B" w:rsidRPr="00234396">
        <w:rPr>
          <w:lang w:val="en-US"/>
        </w:rPr>
        <w:t xml:space="preserve"> |I::leer|.</w:t>
      </w:r>
      <w:r w:rsidR="00885488" w:rsidRPr="00234396">
        <w:rPr>
          <w:lang w:val="en-US"/>
        </w:rPr>
        <w:t xml:space="preserve"> CO </w:t>
      </w:r>
      <w:r w:rsidR="00885488" w:rsidRPr="00234396">
        <w:rPr>
          <w:rStyle w:val="Incipit"/>
          <w:lang w:val="en-US"/>
        </w:rPr>
        <w:t>Psallite domino</w:t>
      </w:r>
      <w:r w:rsidR="00DD1415" w:rsidRPr="00234396">
        <w:rPr>
          <w:lang w:val="en-US"/>
        </w:rPr>
        <w:t>@159.</w:t>
      </w:r>
    </w:p>
    <w:p w:rsidR="00885488" w:rsidRPr="00234396" w:rsidRDefault="008A61C8" w:rsidP="00415109">
      <w:pPr>
        <w:rPr>
          <w:lang w:val="en-US"/>
        </w:rPr>
      </w:pPr>
      <w:r w:rsidRPr="00234396">
        <w:rPr>
          <w:rStyle w:val="Time1"/>
          <w:lang w:val="en-US"/>
        </w:rPr>
        <w:t>Ad nonam</w:t>
      </w:r>
      <w:r w:rsidR="00885488" w:rsidRPr="00234396">
        <w:rPr>
          <w:lang w:val="en-US"/>
        </w:rPr>
        <w:t xml:space="preserve"> AN </w:t>
      </w:r>
      <w:r w:rsidR="00885488" w:rsidRPr="00234396">
        <w:rPr>
          <w:rStyle w:val="Incipit"/>
          <w:lang w:val="en-US"/>
        </w:rPr>
        <w:t>Sic</w:t>
      </w:r>
      <w:r w:rsidR="005A362F" w:rsidRPr="00234396">
        <w:rPr>
          <w:i/>
          <w:lang w:val="en-US"/>
        </w:rPr>
        <w:t xml:space="preserve"> </w:t>
      </w:r>
      <w:r w:rsidR="00885488" w:rsidRPr="00234396">
        <w:rPr>
          <w:rStyle w:val="Incipit"/>
          <w:lang w:val="en-US"/>
        </w:rPr>
        <w:t>veniet</w:t>
      </w:r>
      <w:r w:rsidR="00DD1415" w:rsidRPr="00234396">
        <w:rPr>
          <w:lang w:val="en-US"/>
        </w:rPr>
        <w:t>@30.</w:t>
      </w:r>
    </w:p>
    <w:p w:rsidR="002F532B" w:rsidRDefault="00885488" w:rsidP="00415109">
      <w:pPr>
        <w:rPr>
          <w:lang w:val="pt-PT"/>
        </w:rPr>
      </w:pPr>
      <w:r w:rsidRPr="00234396">
        <w:rPr>
          <w:lang w:val="en-US"/>
        </w:rPr>
        <w:lastRenderedPageBreak/>
        <w:t xml:space="preserve">Finita nona itur ad </w:t>
      </w:r>
      <w:r w:rsidRPr="00234396">
        <w:rPr>
          <w:rStyle w:val="Ort"/>
          <w:lang w:val="en-US"/>
        </w:rPr>
        <w:t>chorum beatae Mariae in Neustifft</w:t>
      </w:r>
      <w:r w:rsidRPr="00234396">
        <w:rPr>
          <w:lang w:val="en-US"/>
        </w:rPr>
        <w:t xml:space="preserve"> et illinc cum </w:t>
      </w:r>
      <w:r w:rsidR="00872B44" w:rsidRPr="00234396">
        <w:rPr>
          <w:lang w:val="en-US"/>
        </w:rPr>
        <w:t>vent</w:t>
      </w:r>
      <w:r w:rsidRPr="00234396">
        <w:rPr>
          <w:lang w:val="en-US"/>
        </w:rPr>
        <w:t xml:space="preserve">um fuerit cantetur HY </w:t>
      </w:r>
      <w:r w:rsidRPr="00234396">
        <w:rPr>
          <w:rStyle w:val="Incipit"/>
          <w:lang w:val="en-US"/>
        </w:rPr>
        <w:t>Festum</w:t>
      </w:r>
      <w:r w:rsidR="005A362F" w:rsidRPr="00234396">
        <w:rPr>
          <w:i/>
          <w:lang w:val="en-US"/>
        </w:rPr>
        <w:t xml:space="preserve"> </w:t>
      </w:r>
      <w:r w:rsidRPr="00234396">
        <w:rPr>
          <w:rStyle w:val="Incipit"/>
          <w:lang w:val="en-US"/>
        </w:rPr>
        <w:t>nunc</w:t>
      </w:r>
      <w:r w:rsidR="005A362F" w:rsidRPr="00234396">
        <w:rPr>
          <w:i/>
          <w:lang w:val="en-US"/>
        </w:rPr>
        <w:t xml:space="preserve"> </w:t>
      </w:r>
      <w:r w:rsidRPr="00234396">
        <w:rPr>
          <w:rStyle w:val="Incipit"/>
          <w:lang w:val="en-US"/>
        </w:rPr>
        <w:t>celebre</w:t>
      </w:r>
      <w:r w:rsidRPr="00234396">
        <w:rPr>
          <w:lang w:val="en-US"/>
        </w:rPr>
        <w:t xml:space="preserve"> et sub illo hymno duo ex </w:t>
      </w:r>
      <w:r w:rsidRPr="00234396">
        <w:rPr>
          <w:rStyle w:val="Funktion"/>
          <w:lang w:val="en-US"/>
        </w:rPr>
        <w:t>canonicis</w:t>
      </w:r>
      <w:r w:rsidRPr="00234396">
        <w:rPr>
          <w:lang w:val="en-US"/>
        </w:rPr>
        <w:t xml:space="preserve"> e</w:t>
      </w:r>
      <w:r w:rsidR="001D1C08" w:rsidRPr="00234396">
        <w:rPr>
          <w:lang w:val="en-US"/>
        </w:rPr>
        <w:t>leva</w:t>
      </w:r>
      <w:r w:rsidRPr="00234396">
        <w:rPr>
          <w:lang w:val="en-US"/>
        </w:rPr>
        <w:t xml:space="preserve">nt trinis </w:t>
      </w:r>
      <w:r w:rsidR="00AB7195" w:rsidRPr="00234396">
        <w:rPr>
          <w:lang w:val="en-US"/>
        </w:rPr>
        <w:t>vici</w:t>
      </w:r>
      <w:r w:rsidRPr="00234396">
        <w:rPr>
          <w:lang w:val="en-US"/>
        </w:rPr>
        <w:t xml:space="preserve">bus imaginem </w:t>
      </w:r>
      <w:r w:rsidR="001B7479" w:rsidRPr="00234396">
        <w:rPr>
          <w:lang w:val="en-US"/>
        </w:rPr>
        <w:t>salvator</w:t>
      </w:r>
      <w:r w:rsidRPr="00234396">
        <w:rPr>
          <w:lang w:val="en-US"/>
        </w:rPr>
        <w:t>is</w:t>
      </w:r>
      <w:r w:rsidR="002F532B" w:rsidRPr="00234396">
        <w:rPr>
          <w:lang w:val="en-US"/>
        </w:rPr>
        <w:t>.</w:t>
      </w:r>
      <w:r w:rsidRPr="00234396">
        <w:rPr>
          <w:lang w:val="en-US"/>
        </w:rPr>
        <w:t xml:space="preserve"> </w:t>
      </w:r>
      <w:r w:rsidR="002F532B">
        <w:rPr>
          <w:lang w:val="pt-PT"/>
        </w:rPr>
        <w:t>Quibus per</w:t>
      </w:r>
      <w:r w:rsidRPr="00B779A9">
        <w:rPr>
          <w:lang w:val="pt-PT"/>
        </w:rPr>
        <w:t>actis permittunt in altum trahi.</w:t>
      </w:r>
      <w:r w:rsidR="00CD5B92" w:rsidRPr="00B779A9">
        <w:rPr>
          <w:lang w:val="pt-PT"/>
        </w:rPr>
        <w:t xml:space="preserve"> </w:t>
      </w:r>
    </w:p>
    <w:p w:rsidR="00885488" w:rsidRPr="00234396" w:rsidRDefault="00CD5B92" w:rsidP="00415109">
      <w:pPr>
        <w:rPr>
          <w:lang w:val="en-US"/>
        </w:rPr>
      </w:pPr>
      <w:r w:rsidRPr="00B779A9">
        <w:rPr>
          <w:lang w:val="pt-PT"/>
        </w:rPr>
        <w:t>(272r)</w:t>
      </w:r>
      <w:r w:rsidR="002F532B">
        <w:rPr>
          <w:lang w:val="pt-PT"/>
        </w:rPr>
        <w:t xml:space="preserve"> </w:t>
      </w:r>
      <w:r w:rsidR="008A61C8" w:rsidRPr="00BC2E91">
        <w:rPr>
          <w:rStyle w:val="Time1"/>
          <w:lang w:val="pt-PT"/>
        </w:rPr>
        <w:t>Ad secundas vesperas</w:t>
      </w:r>
      <w:r w:rsidR="00885488" w:rsidRPr="00B779A9">
        <w:rPr>
          <w:lang w:val="pt-PT"/>
        </w:rPr>
        <w:t xml:space="preserve"> AN </w:t>
      </w:r>
      <w:r w:rsidR="00A857D5" w:rsidRPr="00BC2E91">
        <w:rPr>
          <w:rStyle w:val="Incipit"/>
          <w:lang w:val="pt-PT"/>
        </w:rPr>
        <w:t>Viri G</w:t>
      </w:r>
      <w:r w:rsidR="00885488" w:rsidRPr="00BC2E91">
        <w:rPr>
          <w:rStyle w:val="Incipit"/>
          <w:lang w:val="pt-PT"/>
        </w:rPr>
        <w:t>alilei</w:t>
      </w:r>
      <w:r w:rsidR="00DD1415">
        <w:rPr>
          <w:lang w:val="pt-PT"/>
        </w:rPr>
        <w:t>@</w:t>
      </w:r>
      <w:r w:rsidR="00DD1415" w:rsidRPr="00B779A9">
        <w:rPr>
          <w:lang w:val="pt-PT"/>
        </w:rPr>
        <w:t>29.</w:t>
      </w:r>
      <w:r w:rsidR="00885488" w:rsidRPr="00B779A9">
        <w:rPr>
          <w:lang w:val="pt-PT"/>
        </w:rPr>
        <w:t xml:space="preserve"> </w:t>
      </w:r>
      <w:r w:rsidR="00885488" w:rsidRPr="00BC2E91">
        <w:rPr>
          <w:lang w:val="fr-FR"/>
        </w:rPr>
        <w:t xml:space="preserve">PS </w:t>
      </w:r>
      <w:r w:rsidR="00885488" w:rsidRPr="00BC2E91">
        <w:rPr>
          <w:rStyle w:val="Incipit"/>
          <w:lang w:val="fr-FR"/>
        </w:rPr>
        <w:t>Dixit</w:t>
      </w:r>
      <w:r w:rsidR="00885488" w:rsidRPr="00BC2E91">
        <w:rPr>
          <w:lang w:val="fr-FR"/>
        </w:rPr>
        <w:t xml:space="preserve">. AN </w:t>
      </w:r>
      <w:r w:rsidR="00885488" w:rsidRPr="00BC2E91">
        <w:rPr>
          <w:rStyle w:val="Incipit"/>
          <w:lang w:val="fr-FR"/>
        </w:rPr>
        <w:t>Cumque intuerentur</w:t>
      </w:r>
      <w:r w:rsidR="00DD1415">
        <w:rPr>
          <w:lang w:val="fr-FR"/>
        </w:rPr>
        <w:t>@</w:t>
      </w:r>
      <w:r w:rsidR="00DD1415" w:rsidRPr="00BC2E91">
        <w:rPr>
          <w:lang w:val="fr-FR"/>
        </w:rPr>
        <w:t>29.</w:t>
      </w:r>
      <w:r w:rsidR="00885488" w:rsidRPr="00BC2E91">
        <w:rPr>
          <w:lang w:val="fr-FR"/>
        </w:rPr>
        <w:t xml:space="preserve"> </w:t>
      </w:r>
      <w:r w:rsidR="00885488" w:rsidRPr="00234396">
        <w:rPr>
          <w:lang w:val="en-US"/>
        </w:rPr>
        <w:t xml:space="preserve">PS </w:t>
      </w:r>
      <w:r w:rsidR="00885488" w:rsidRPr="00234396">
        <w:rPr>
          <w:rStyle w:val="Incipit"/>
          <w:lang w:val="en-US"/>
        </w:rPr>
        <w:t>Confitebor</w:t>
      </w:r>
      <w:r w:rsidR="00885488" w:rsidRPr="00234396">
        <w:rPr>
          <w:lang w:val="en-US"/>
        </w:rPr>
        <w:t xml:space="preserve">. AN </w:t>
      </w:r>
      <w:r w:rsidR="00885488" w:rsidRPr="00234396">
        <w:rPr>
          <w:rStyle w:val="Incipit"/>
          <w:lang w:val="en-US"/>
        </w:rPr>
        <w:t>E</w:t>
      </w:r>
      <w:r w:rsidR="001D1C08" w:rsidRPr="00234396">
        <w:rPr>
          <w:rStyle w:val="Incipit"/>
          <w:lang w:val="en-US"/>
        </w:rPr>
        <w:t>leva</w:t>
      </w:r>
      <w:r w:rsidR="00885488" w:rsidRPr="00234396">
        <w:rPr>
          <w:rStyle w:val="Incipit"/>
          <w:lang w:val="en-US"/>
        </w:rPr>
        <w:t>tis manibus</w:t>
      </w:r>
      <w:r w:rsidR="00DD1415" w:rsidRPr="00234396">
        <w:rPr>
          <w:lang w:val="en-US"/>
        </w:rPr>
        <w:t>@29.</w:t>
      </w:r>
      <w:r w:rsidR="00885488" w:rsidRPr="00234396">
        <w:rPr>
          <w:lang w:val="en-US"/>
        </w:rPr>
        <w:t xml:space="preserve"> PS </w:t>
      </w:r>
      <w:r w:rsidR="00885488" w:rsidRPr="00234396">
        <w:rPr>
          <w:rStyle w:val="Incipit"/>
          <w:lang w:val="en-US"/>
        </w:rPr>
        <w:t xml:space="preserve">Beatus </w:t>
      </w:r>
      <w:r w:rsidR="00C31823" w:rsidRPr="00234396">
        <w:rPr>
          <w:rStyle w:val="Incipit"/>
          <w:lang w:val="en-US"/>
        </w:rPr>
        <w:t>vir</w:t>
      </w:r>
      <w:r w:rsidR="00885488" w:rsidRPr="00234396">
        <w:rPr>
          <w:lang w:val="en-US"/>
        </w:rPr>
        <w:t xml:space="preserve">. AN </w:t>
      </w:r>
      <w:r w:rsidR="00885488" w:rsidRPr="00234396">
        <w:rPr>
          <w:rStyle w:val="Incipit"/>
          <w:lang w:val="en-US"/>
        </w:rPr>
        <w:t>Videntibus illis</w:t>
      </w:r>
      <w:r w:rsidR="00DD1415" w:rsidRPr="00234396">
        <w:rPr>
          <w:lang w:val="en-US"/>
        </w:rPr>
        <w:t>@30.</w:t>
      </w:r>
      <w:r w:rsidR="00885488" w:rsidRPr="00234396">
        <w:rPr>
          <w:lang w:val="en-US"/>
        </w:rPr>
        <w:t xml:space="preserve"> PS </w:t>
      </w:r>
      <w:r w:rsidR="00885488" w:rsidRPr="00234396">
        <w:rPr>
          <w:rStyle w:val="Incipit"/>
          <w:lang w:val="en-US"/>
        </w:rPr>
        <w:t>Laudate pueri</w:t>
      </w:r>
      <w:r w:rsidR="00885488" w:rsidRPr="00234396">
        <w:rPr>
          <w:lang w:val="en-US"/>
        </w:rPr>
        <w:t xml:space="preserve">. AN </w:t>
      </w:r>
      <w:r w:rsidR="00885488" w:rsidRPr="00234396">
        <w:rPr>
          <w:rStyle w:val="Incipit"/>
          <w:lang w:val="en-US"/>
        </w:rPr>
        <w:t>Sic veniet</w:t>
      </w:r>
      <w:r w:rsidR="00DD1415" w:rsidRPr="00234396">
        <w:rPr>
          <w:lang w:val="en-US"/>
        </w:rPr>
        <w:t>@30.</w:t>
      </w:r>
      <w:r w:rsidR="00885488" w:rsidRPr="00234396">
        <w:rPr>
          <w:lang w:val="en-US"/>
        </w:rPr>
        <w:t xml:space="preserve"> PS </w:t>
      </w:r>
      <w:r w:rsidR="00885488" w:rsidRPr="00234396">
        <w:rPr>
          <w:rStyle w:val="Incipit"/>
          <w:lang w:val="en-US"/>
        </w:rPr>
        <w:t>In exitu</w:t>
      </w:r>
      <w:r w:rsidR="00885488" w:rsidRPr="00234396">
        <w:rPr>
          <w:lang w:val="en-US"/>
        </w:rPr>
        <w:t xml:space="preserve">. HY </w:t>
      </w:r>
      <w:r w:rsidR="00885488" w:rsidRPr="00234396">
        <w:rPr>
          <w:rStyle w:val="Incipit"/>
          <w:lang w:val="en-US"/>
        </w:rPr>
        <w:t>Festum nunc celebre</w:t>
      </w:r>
      <w:r w:rsidR="00885488" w:rsidRPr="00234396">
        <w:rPr>
          <w:lang w:val="en-US"/>
        </w:rPr>
        <w:t xml:space="preserve">. VS </w:t>
      </w:r>
      <w:r w:rsidR="00885488" w:rsidRPr="00234396">
        <w:rPr>
          <w:rStyle w:val="Incipit"/>
          <w:lang w:val="en-US"/>
        </w:rPr>
        <w:t xml:space="preserve">Dominus </w:t>
      </w:r>
      <w:r w:rsidR="00915CBE" w:rsidRPr="00234396">
        <w:rPr>
          <w:rStyle w:val="Incipit"/>
          <w:lang w:val="en-US"/>
        </w:rPr>
        <w:t>in Sina</w:t>
      </w:r>
      <w:r w:rsidR="00885488" w:rsidRPr="00234396">
        <w:rPr>
          <w:rStyle w:val="Incipit"/>
          <w:lang w:val="en-US"/>
        </w:rPr>
        <w:t xml:space="preserve"> in sancto alleluia</w:t>
      </w:r>
      <w:r w:rsidR="00885488" w:rsidRPr="00234396">
        <w:rPr>
          <w:lang w:val="en-US"/>
        </w:rPr>
        <w:t xml:space="preserve">. AM </w:t>
      </w:r>
      <w:r w:rsidR="00885488" w:rsidRPr="00234396">
        <w:rPr>
          <w:rStyle w:val="Incipit"/>
          <w:lang w:val="en-US"/>
        </w:rPr>
        <w:t xml:space="preserve">O rex gloriae domine </w:t>
      </w:r>
      <w:r w:rsidR="00C31823" w:rsidRPr="00234396">
        <w:rPr>
          <w:rStyle w:val="Incipit"/>
          <w:lang w:val="en-US"/>
        </w:rPr>
        <w:t>vir</w:t>
      </w:r>
      <w:r w:rsidR="00885488" w:rsidRPr="00234396">
        <w:rPr>
          <w:rStyle w:val="Incipit"/>
          <w:lang w:val="en-US"/>
        </w:rPr>
        <w:t>tutum</w:t>
      </w:r>
      <w:r w:rsidR="00885488" w:rsidRPr="00234396">
        <w:rPr>
          <w:lang w:val="en-US"/>
        </w:rPr>
        <w:t xml:space="preserve"> ex </w:t>
      </w:r>
      <w:r w:rsidR="00885488" w:rsidRPr="00234396">
        <w:rPr>
          <w:rStyle w:val="Funktion"/>
          <w:lang w:val="en-US"/>
        </w:rPr>
        <w:t xml:space="preserve">minori </w:t>
      </w:r>
      <w:r w:rsidR="002F532B" w:rsidRPr="00234396">
        <w:rPr>
          <w:rStyle w:val="Funktion"/>
          <w:lang w:val="en-US"/>
        </w:rPr>
        <w:t>[antiphonario]</w:t>
      </w:r>
      <w:r w:rsidR="002F532B" w:rsidRPr="00234396">
        <w:rPr>
          <w:lang w:val="en-US"/>
        </w:rPr>
        <w:t xml:space="preserve"> </w:t>
      </w:r>
      <w:r w:rsidR="00885488" w:rsidRPr="00234396">
        <w:rPr>
          <w:lang w:val="en-US"/>
        </w:rPr>
        <w:t xml:space="preserve">30 ex </w:t>
      </w:r>
      <w:r w:rsidR="00885488" w:rsidRPr="00234396">
        <w:rPr>
          <w:rStyle w:val="Funktion"/>
          <w:lang w:val="en-US"/>
        </w:rPr>
        <w:t>summo antiphonario</w:t>
      </w:r>
      <w:r w:rsidR="00DD1415" w:rsidRPr="00234396">
        <w:rPr>
          <w:lang w:val="en-US"/>
        </w:rPr>
        <w:t>@75.</w:t>
      </w:r>
      <w:r w:rsidR="00885488" w:rsidRPr="00234396">
        <w:rPr>
          <w:lang w:val="en-US"/>
        </w:rPr>
        <w:t xml:space="preserve"> Nullum suffragium. </w:t>
      </w:r>
      <w:r w:rsidR="003525EF" w:rsidRPr="00234396">
        <w:rPr>
          <w:lang w:val="en-US"/>
        </w:rPr>
        <w:t xml:space="preserve">[BD] </w:t>
      </w:r>
      <w:r w:rsidR="005F6F99" w:rsidRPr="00234396">
        <w:rPr>
          <w:rStyle w:val="Incipit"/>
          <w:lang w:val="en-US"/>
        </w:rPr>
        <w:t>Benedicamus</w:t>
      </w:r>
      <w:r w:rsidR="003525EF" w:rsidRPr="00234396">
        <w:rPr>
          <w:lang w:val="en-US"/>
        </w:rPr>
        <w:t xml:space="preserve"> cum</w:t>
      </w:r>
      <w:r w:rsidR="00885488" w:rsidRPr="00234396">
        <w:rPr>
          <w:lang w:val="en-US"/>
        </w:rPr>
        <w:t xml:space="preserve"> quinque alleluia.</w:t>
      </w:r>
    </w:p>
    <w:p w:rsidR="00885488" w:rsidRPr="00234396" w:rsidRDefault="008A61C8" w:rsidP="00415109">
      <w:pPr>
        <w:rPr>
          <w:lang w:val="en-US"/>
        </w:rPr>
      </w:pPr>
      <w:r w:rsidRPr="00234396">
        <w:rPr>
          <w:rStyle w:val="Time1"/>
          <w:lang w:val="en-US"/>
        </w:rPr>
        <w:t>Ad completorium</w:t>
      </w:r>
      <w:r w:rsidR="00885488" w:rsidRPr="00234396">
        <w:rPr>
          <w:lang w:val="en-US"/>
        </w:rPr>
        <w:t xml:space="preserve"> perinde ut in primis vesperis ad completorium.</w:t>
      </w:r>
    </w:p>
    <w:p w:rsidR="00885488" w:rsidRPr="00234396" w:rsidRDefault="00885488" w:rsidP="00415109">
      <w:pPr>
        <w:rPr>
          <w:lang w:val="pt-PT"/>
        </w:rPr>
      </w:pPr>
      <w:r w:rsidRPr="00234396">
        <w:rPr>
          <w:lang w:val="pt-PT"/>
        </w:rPr>
        <w:t xml:space="preserve">Infra </w:t>
      </w:r>
      <w:r w:rsidR="00BA4CFB" w:rsidRPr="00234396">
        <w:rPr>
          <w:lang w:val="pt-PT"/>
        </w:rPr>
        <w:t>octava</w:t>
      </w:r>
      <w:r w:rsidRPr="00234396">
        <w:rPr>
          <w:lang w:val="pt-PT"/>
        </w:rPr>
        <w:t>m ascensionis domini cursus beatae</w:t>
      </w:r>
      <w:r w:rsidR="00D9212A" w:rsidRPr="00234396">
        <w:rPr>
          <w:lang w:val="pt-PT"/>
        </w:rPr>
        <w:t xml:space="preserve"> Mariae</w:t>
      </w:r>
      <w:r w:rsidRPr="00234396">
        <w:rPr>
          <w:lang w:val="pt-PT"/>
        </w:rPr>
        <w:t xml:space="preserve"> sine psalmis paenitentialibus dicitur.</w:t>
      </w:r>
    </w:p>
    <w:p w:rsidR="00885488" w:rsidRPr="00234396" w:rsidRDefault="00885488" w:rsidP="00415109">
      <w:pPr>
        <w:pStyle w:val="berschrift1"/>
        <w:rPr>
          <w:lang w:val="pt-PT"/>
        </w:rPr>
      </w:pPr>
      <w:r w:rsidRPr="00234396">
        <w:rPr>
          <w:lang w:val="pt-PT"/>
        </w:rPr>
        <w:t>FERIA SEXTA POST ASCENSIONEM</w:t>
      </w:r>
    </w:p>
    <w:p w:rsidR="00885488" w:rsidRPr="002D4ADF" w:rsidRDefault="008A61C8" w:rsidP="00415109">
      <w:pPr>
        <w:rPr>
          <w:lang w:val="it-IT"/>
        </w:rPr>
      </w:pPr>
      <w:r w:rsidRPr="00234396">
        <w:rPr>
          <w:rStyle w:val="Time1"/>
          <w:lang w:val="pt-PT"/>
        </w:rPr>
        <w:t>Ad matutinum</w:t>
      </w:r>
      <w:r w:rsidR="00885488" w:rsidRPr="00234396">
        <w:rPr>
          <w:lang w:val="pt-PT"/>
        </w:rPr>
        <w:t xml:space="preserve"> I</w:t>
      </w:r>
      <w:r w:rsidR="00CD5B92" w:rsidRPr="00234396">
        <w:rPr>
          <w:lang w:val="pt-PT"/>
        </w:rPr>
        <w:t>N</w:t>
      </w:r>
      <w:r w:rsidR="00885488" w:rsidRPr="00234396">
        <w:rPr>
          <w:lang w:val="pt-PT"/>
        </w:rPr>
        <w:t xml:space="preserve">V </w:t>
      </w:r>
      <w:r w:rsidR="00885488" w:rsidRPr="00234396">
        <w:rPr>
          <w:rStyle w:val="Incipit"/>
          <w:lang w:val="pt-PT"/>
        </w:rPr>
        <w:t>Alleluia</w:t>
      </w:r>
      <w:r w:rsidR="005A362F" w:rsidRPr="00234396">
        <w:rPr>
          <w:i/>
          <w:lang w:val="pt-PT"/>
        </w:rPr>
        <w:t xml:space="preserve"> </w:t>
      </w:r>
      <w:r w:rsidR="00885488" w:rsidRPr="00234396">
        <w:rPr>
          <w:rStyle w:val="Incipit"/>
          <w:lang w:val="pt-PT"/>
        </w:rPr>
        <w:t>alleluia</w:t>
      </w:r>
      <w:r w:rsidR="005A362F" w:rsidRPr="00234396">
        <w:rPr>
          <w:i/>
          <w:lang w:val="pt-PT"/>
        </w:rPr>
        <w:t xml:space="preserve"> </w:t>
      </w:r>
      <w:r w:rsidR="00885488" w:rsidRPr="00234396">
        <w:rPr>
          <w:rStyle w:val="Incipit"/>
          <w:lang w:val="pt-PT"/>
        </w:rPr>
        <w:t>alleluia</w:t>
      </w:r>
      <w:r w:rsidR="00885488" w:rsidRPr="00234396">
        <w:rPr>
          <w:lang w:val="pt-PT"/>
        </w:rPr>
        <w:t xml:space="preserve"> ut de resurrectione 13 unus tamen per totam </w:t>
      </w:r>
      <w:r w:rsidR="00BA4CFB" w:rsidRPr="00234396">
        <w:rPr>
          <w:lang w:val="pt-PT"/>
        </w:rPr>
        <w:t>octava</w:t>
      </w:r>
      <w:r w:rsidR="00885488" w:rsidRPr="00234396">
        <w:rPr>
          <w:lang w:val="pt-PT"/>
        </w:rPr>
        <w:t xml:space="preserve">m cantet cum PS </w:t>
      </w:r>
      <w:r w:rsidR="00885488" w:rsidRPr="00234396">
        <w:rPr>
          <w:rStyle w:val="Incipit"/>
          <w:lang w:val="pt-PT"/>
        </w:rPr>
        <w:t>Venite</w:t>
      </w:r>
      <w:r w:rsidR="00885488" w:rsidRPr="00234396">
        <w:rPr>
          <w:lang w:val="pt-PT"/>
        </w:rPr>
        <w:t xml:space="preserve">. </w:t>
      </w:r>
      <w:r w:rsidR="00885488" w:rsidRPr="00234396">
        <w:t xml:space="preserve">HY </w:t>
      </w:r>
      <w:r w:rsidR="00885488" w:rsidRPr="00234396">
        <w:rPr>
          <w:rStyle w:val="Incipit"/>
        </w:rPr>
        <w:t>Festum</w:t>
      </w:r>
      <w:r w:rsidR="005A362F" w:rsidRPr="00234396">
        <w:rPr>
          <w:i/>
        </w:rPr>
        <w:t xml:space="preserve"> </w:t>
      </w:r>
      <w:r w:rsidR="00885488" w:rsidRPr="00234396">
        <w:rPr>
          <w:rStyle w:val="Incipit"/>
        </w:rPr>
        <w:t>nunc</w:t>
      </w:r>
      <w:r w:rsidR="00885488" w:rsidRPr="00E50D9D">
        <w:t>.</w:t>
      </w:r>
      <w:r w:rsidR="00D15181" w:rsidRPr="00234396">
        <w:t xml:space="preserve"> </w:t>
      </w:r>
      <w:r w:rsidRPr="00234396">
        <w:t>Ad nocturnum</w:t>
      </w:r>
      <w:r w:rsidR="00885488" w:rsidRPr="00234396">
        <w:t xml:space="preserve"> AN </w:t>
      </w:r>
      <w:r w:rsidR="00885488" w:rsidRPr="00234396">
        <w:rPr>
          <w:rStyle w:val="Incipit"/>
        </w:rPr>
        <w:t>Nimis</w:t>
      </w:r>
      <w:r w:rsidR="005A362F" w:rsidRPr="00234396">
        <w:rPr>
          <w:i/>
        </w:rPr>
        <w:t xml:space="preserve"> </w:t>
      </w:r>
      <w:r w:rsidR="00885488" w:rsidRPr="00234396">
        <w:rPr>
          <w:rStyle w:val="Incipit"/>
        </w:rPr>
        <w:t>exaltatus</w:t>
      </w:r>
      <w:r w:rsidR="005A362F" w:rsidRPr="00234396">
        <w:rPr>
          <w:i/>
        </w:rPr>
        <w:t xml:space="preserve"> </w:t>
      </w:r>
      <w:r w:rsidR="00885488" w:rsidRPr="00234396">
        <w:rPr>
          <w:rStyle w:val="Incipit"/>
        </w:rPr>
        <w:t>es</w:t>
      </w:r>
      <w:r w:rsidR="005A362F" w:rsidRPr="00234396">
        <w:rPr>
          <w:i/>
        </w:rPr>
        <w:t xml:space="preserve"> </w:t>
      </w:r>
      <w:r w:rsidR="00885488" w:rsidRPr="00234396">
        <w:rPr>
          <w:rStyle w:val="Incipit"/>
        </w:rPr>
        <w:t>alleluia</w:t>
      </w:r>
      <w:r w:rsidR="00885488" w:rsidRPr="00234396">
        <w:t xml:space="preserve"> sola</w:t>
      </w:r>
      <w:r w:rsidR="00DD1415" w:rsidRPr="00234396">
        <w:t>@28.</w:t>
      </w:r>
      <w:r w:rsidR="00885488" w:rsidRPr="00234396">
        <w:t xml:space="preserve"> </w:t>
      </w:r>
      <w:r w:rsidR="00176BD5" w:rsidRPr="00B779A9">
        <w:rPr>
          <w:lang w:val="it-IT"/>
        </w:rPr>
        <w:t>Psalmi ferialiter</w:t>
      </w:r>
      <w:r w:rsidR="00885488" w:rsidRPr="00B779A9">
        <w:rPr>
          <w:lang w:val="it-IT"/>
        </w:rPr>
        <w:t xml:space="preserve">. VS </w:t>
      </w:r>
      <w:r w:rsidR="00885488" w:rsidRPr="00794880">
        <w:rPr>
          <w:rStyle w:val="Incipit"/>
          <w:lang w:val="it-IT"/>
        </w:rPr>
        <w:t>Ascendit</w:t>
      </w:r>
      <w:r w:rsidR="005A362F" w:rsidRPr="00BE7D55">
        <w:rPr>
          <w:i/>
          <w:lang w:val="it-IT"/>
        </w:rPr>
        <w:t xml:space="preserve"> </w:t>
      </w:r>
      <w:r w:rsidR="00885488" w:rsidRPr="00794880">
        <w:rPr>
          <w:rStyle w:val="Incipit"/>
          <w:lang w:val="it-IT"/>
        </w:rPr>
        <w:t>deus</w:t>
      </w:r>
      <w:r w:rsidR="005A362F" w:rsidRPr="00BE7D55">
        <w:rPr>
          <w:i/>
          <w:lang w:val="it-IT"/>
        </w:rPr>
        <w:t xml:space="preserve"> </w:t>
      </w:r>
      <w:r w:rsidR="00885488" w:rsidRPr="00794880">
        <w:rPr>
          <w:rStyle w:val="Incipit"/>
          <w:lang w:val="it-IT"/>
        </w:rPr>
        <w:t>in</w:t>
      </w:r>
      <w:r w:rsidR="005A362F" w:rsidRPr="00BE7D55">
        <w:rPr>
          <w:i/>
          <w:lang w:val="it-IT"/>
        </w:rPr>
        <w:t xml:space="preserve"> </w:t>
      </w:r>
      <w:r w:rsidR="00885488" w:rsidRPr="00794880">
        <w:rPr>
          <w:rStyle w:val="Incipit"/>
          <w:lang w:val="it-IT"/>
        </w:rPr>
        <w:t>iubilatione</w:t>
      </w:r>
      <w:r w:rsidR="005A362F" w:rsidRPr="00BE7D55">
        <w:rPr>
          <w:i/>
          <w:lang w:val="it-IT"/>
        </w:rPr>
        <w:t xml:space="preserve"> </w:t>
      </w:r>
      <w:r w:rsidR="00885488" w:rsidRPr="00794880">
        <w:rPr>
          <w:rStyle w:val="Incipit"/>
          <w:lang w:val="it-IT"/>
        </w:rPr>
        <w:t>alleluia</w:t>
      </w:r>
      <w:r w:rsidR="005A362F" w:rsidRPr="00BE7D55">
        <w:rPr>
          <w:i/>
          <w:lang w:val="it-IT"/>
        </w:rPr>
        <w:t xml:space="preserve"> </w:t>
      </w:r>
      <w:r w:rsidR="00173F0E" w:rsidRPr="00B779A9">
        <w:rPr>
          <w:lang w:val="it-IT"/>
        </w:rPr>
        <w:t>$E::</w:t>
      </w:r>
      <w:r w:rsidR="00CD5B92" w:rsidRPr="00B779A9">
        <w:rPr>
          <w:lang w:val="it-IT"/>
        </w:rPr>
        <w:t>duo cantent</w:t>
      </w:r>
      <w:r w:rsidR="00173F0E" w:rsidRPr="00B779A9">
        <w:rPr>
          <w:lang w:val="it-IT"/>
        </w:rPr>
        <w:t>$</w:t>
      </w:r>
      <w:r w:rsidR="00CD5B92" w:rsidRPr="00B779A9">
        <w:rPr>
          <w:lang w:val="it-IT"/>
        </w:rPr>
        <w:t>. Tres lec(272v)</w:t>
      </w:r>
      <w:r w:rsidR="00885488" w:rsidRPr="00B779A9">
        <w:rPr>
          <w:lang w:val="it-IT"/>
        </w:rPr>
        <w:t xml:space="preserve">tiones dicantur ex actibus apostolorum. RP </w:t>
      </w:r>
      <w:r w:rsidR="00885488" w:rsidRPr="00794880">
        <w:rPr>
          <w:rStyle w:val="Incipit"/>
          <w:lang w:val="it-IT"/>
        </w:rPr>
        <w:t>Post</w:t>
      </w:r>
      <w:r w:rsidR="005A362F" w:rsidRPr="00BE7D55">
        <w:rPr>
          <w:i/>
          <w:lang w:val="it-IT"/>
        </w:rPr>
        <w:t xml:space="preserve"> </w:t>
      </w:r>
      <w:r w:rsidR="00885488" w:rsidRPr="00794880">
        <w:rPr>
          <w:rStyle w:val="Incipit"/>
          <w:lang w:val="it-IT"/>
        </w:rPr>
        <w:t>passionem</w:t>
      </w:r>
      <w:r w:rsidR="00794880" w:rsidRPr="00794880">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885488" w:rsidRPr="00794880">
        <w:rPr>
          <w:rStyle w:val="Incipit"/>
          <w:lang w:val="it-IT"/>
        </w:rPr>
        <w:t>Omnis</w:t>
      </w:r>
      <w:r w:rsidR="005A362F" w:rsidRPr="00BE7D55">
        <w:rPr>
          <w:i/>
          <w:lang w:val="it-IT"/>
        </w:rPr>
        <w:t xml:space="preserve"> </w:t>
      </w:r>
      <w:r w:rsidR="00885488" w:rsidRPr="00794880">
        <w:rPr>
          <w:rStyle w:val="Incipit"/>
          <w:lang w:val="it-IT"/>
        </w:rPr>
        <w:t>pulchritudo</w:t>
      </w:r>
      <w:r w:rsidR="00794880" w:rsidRPr="00794880">
        <w:rPr>
          <w:lang w:val="it-IT"/>
        </w:rPr>
        <w:t xml:space="preserve">. </w:t>
      </w:r>
      <w:r w:rsidR="00BA24A1" w:rsidRPr="00B779A9">
        <w:rPr>
          <w:lang w:val="it-IT"/>
        </w:rPr>
        <w:t>[</w:t>
      </w:r>
      <w:r w:rsidR="00885488" w:rsidRPr="00B779A9">
        <w:rPr>
          <w:lang w:val="it-IT"/>
        </w:rPr>
        <w:t>RP</w:t>
      </w:r>
      <w:r w:rsidR="00BA24A1" w:rsidRPr="00B779A9">
        <w:rPr>
          <w:lang w:val="it-IT"/>
        </w:rPr>
        <w:t>]</w:t>
      </w:r>
      <w:r w:rsidR="00885488" w:rsidRPr="00B779A9">
        <w:rPr>
          <w:lang w:val="it-IT"/>
        </w:rPr>
        <w:t xml:space="preserve"> </w:t>
      </w:r>
      <w:r w:rsidR="006A4985" w:rsidRPr="00BC2E91">
        <w:rPr>
          <w:rStyle w:val="Incipit"/>
          <w:lang w:val="it-IT"/>
        </w:rPr>
        <w:t>|</w:t>
      </w:r>
      <w:r w:rsidR="00885488" w:rsidRPr="00794880">
        <w:rPr>
          <w:rStyle w:val="Incipit"/>
          <w:lang w:val="it-IT"/>
        </w:rPr>
        <w:t>Exalaltare</w:t>
      </w:r>
      <w:r w:rsidR="006A4985" w:rsidRPr="00794880">
        <w:rPr>
          <w:rStyle w:val="Incipit"/>
          <w:lang w:val="it-IT"/>
        </w:rPr>
        <w:t>::</w:t>
      </w:r>
      <w:r w:rsidR="006A4985" w:rsidRPr="00BC2E91">
        <w:rPr>
          <w:rStyle w:val="Incipit"/>
          <w:lang w:val="it-IT"/>
        </w:rPr>
        <w:t>Exaltare|</w:t>
      </w:r>
      <w:r w:rsidR="005A362F" w:rsidRPr="00BE7D55">
        <w:rPr>
          <w:i/>
          <w:lang w:val="it-IT"/>
        </w:rPr>
        <w:t xml:space="preserve"> </w:t>
      </w:r>
      <w:r w:rsidR="00885488" w:rsidRPr="00794880">
        <w:rPr>
          <w:rStyle w:val="Incipit"/>
          <w:lang w:val="it-IT"/>
        </w:rPr>
        <w:t>domine</w:t>
      </w:r>
      <w:r w:rsidR="00DD1415">
        <w:rPr>
          <w:lang w:val="it-IT"/>
        </w:rPr>
        <w:t>@</w:t>
      </w:r>
      <w:r w:rsidR="00DD1415" w:rsidRPr="00B779A9">
        <w:rPr>
          <w:lang w:val="it-IT"/>
        </w:rPr>
        <w:t>27.</w:t>
      </w:r>
      <w:r w:rsidR="00885488" w:rsidRPr="00B779A9">
        <w:rPr>
          <w:lang w:val="it-IT"/>
        </w:rPr>
        <w:t xml:space="preserve"> </w:t>
      </w:r>
      <w:r w:rsidR="00792C8D" w:rsidRPr="00B779A9">
        <w:rPr>
          <w:lang w:val="it-IT"/>
        </w:rPr>
        <w:t xml:space="preserve">[TD] </w:t>
      </w:r>
      <w:r w:rsidR="00792C8D" w:rsidRPr="00794880">
        <w:rPr>
          <w:rStyle w:val="Incipit"/>
          <w:lang w:val="it-IT"/>
        </w:rPr>
        <w:t>Te</w:t>
      </w:r>
      <w:r w:rsidR="005A362F" w:rsidRPr="00BE7D55">
        <w:rPr>
          <w:i/>
          <w:lang w:val="it-IT"/>
        </w:rPr>
        <w:t xml:space="preserve"> </w:t>
      </w:r>
      <w:r w:rsidR="00792C8D" w:rsidRPr="00794880">
        <w:rPr>
          <w:rStyle w:val="Incipit"/>
          <w:lang w:val="it-IT"/>
        </w:rPr>
        <w:t>deum</w:t>
      </w:r>
      <w:r w:rsidR="005A362F" w:rsidRPr="00BE7D55">
        <w:rPr>
          <w:i/>
          <w:lang w:val="it-IT"/>
        </w:rPr>
        <w:t xml:space="preserve"> </w:t>
      </w:r>
      <w:r w:rsidR="00885488" w:rsidRPr="00B779A9">
        <w:rPr>
          <w:lang w:val="it-IT"/>
        </w:rPr>
        <w:t>non dicitur.</w:t>
      </w:r>
    </w:p>
    <w:p w:rsidR="00885488" w:rsidRPr="00B779A9" w:rsidRDefault="008A61C8" w:rsidP="00415109">
      <w:pPr>
        <w:rPr>
          <w:lang w:val="it-IT"/>
        </w:rPr>
      </w:pPr>
      <w:r w:rsidRPr="00BC2E91">
        <w:rPr>
          <w:rStyle w:val="Time1"/>
          <w:lang w:val="it-IT"/>
        </w:rPr>
        <w:t>Ad laudes</w:t>
      </w:r>
      <w:r w:rsidR="00885488" w:rsidRPr="00B779A9">
        <w:rPr>
          <w:lang w:val="it-IT"/>
        </w:rPr>
        <w:t xml:space="preserve"> AN </w:t>
      </w:r>
      <w:r w:rsidR="00885488" w:rsidRPr="00BC2E91">
        <w:rPr>
          <w:rStyle w:val="Incipit"/>
          <w:lang w:val="it-IT"/>
        </w:rPr>
        <w:t>Viri galilei</w:t>
      </w:r>
      <w:r w:rsidR="00885488" w:rsidRPr="00B779A9">
        <w:rPr>
          <w:lang w:val="it-IT"/>
        </w:rPr>
        <w:t xml:space="preserve"> sola</w:t>
      </w:r>
      <w:r w:rsidR="00DD1415">
        <w:rPr>
          <w:lang w:val="it-IT"/>
        </w:rPr>
        <w:t>@</w:t>
      </w:r>
      <w:r w:rsidR="00DD1415" w:rsidRPr="00B779A9">
        <w:rPr>
          <w:lang w:val="it-IT"/>
        </w:rPr>
        <w:t>29.</w:t>
      </w:r>
      <w:r w:rsidR="00885488" w:rsidRPr="00B779A9">
        <w:rPr>
          <w:lang w:val="it-IT"/>
        </w:rPr>
        <w:t xml:space="preserve"> HY </w:t>
      </w:r>
      <w:r w:rsidR="00885488" w:rsidRPr="00BC2E91">
        <w:rPr>
          <w:rStyle w:val="Incipit"/>
          <w:lang w:val="it-IT"/>
        </w:rPr>
        <w:t>Iesu nostra redemptio</w:t>
      </w:r>
      <w:r w:rsidR="00885488" w:rsidRPr="00B779A9">
        <w:rPr>
          <w:lang w:val="it-IT"/>
        </w:rPr>
        <w:t xml:space="preserve">. VS </w:t>
      </w:r>
      <w:r w:rsidR="00885488" w:rsidRPr="00BC2E91">
        <w:rPr>
          <w:rStyle w:val="Incipit"/>
          <w:lang w:val="it-IT"/>
        </w:rPr>
        <w:t>Dominus in caelo alleluia</w:t>
      </w:r>
      <w:r w:rsidR="00885488" w:rsidRPr="00B779A9">
        <w:rPr>
          <w:lang w:val="it-IT"/>
        </w:rPr>
        <w:t xml:space="preserve">. AB </w:t>
      </w:r>
      <w:r w:rsidR="00885488" w:rsidRPr="00BC2E91">
        <w:rPr>
          <w:rStyle w:val="Incipit"/>
          <w:lang w:val="it-IT"/>
        </w:rPr>
        <w:t>Domine si in tempore hoc</w:t>
      </w:r>
      <w:r w:rsidR="00DD1415">
        <w:rPr>
          <w:lang w:val="it-IT"/>
        </w:rPr>
        <w:t>@</w:t>
      </w:r>
      <w:r w:rsidR="00DD1415" w:rsidRPr="00B779A9">
        <w:rPr>
          <w:lang w:val="it-IT"/>
        </w:rPr>
        <w:t>30.</w:t>
      </w:r>
      <w:r w:rsidR="00885488" w:rsidRPr="00B779A9">
        <w:rPr>
          <w:lang w:val="it-IT"/>
        </w:rPr>
        <w:t xml:space="preserve"> </w:t>
      </w:r>
      <w:r w:rsidR="00A017F1">
        <w:rPr>
          <w:lang w:val="it-IT"/>
        </w:rPr>
        <w:t xml:space="preserve">Suffragium </w:t>
      </w:r>
      <w:r w:rsidR="00BA24A1" w:rsidRPr="00B779A9">
        <w:rPr>
          <w:lang w:val="it-IT"/>
        </w:rPr>
        <w:t>[</w:t>
      </w:r>
      <w:r w:rsidR="00A017F1">
        <w:rPr>
          <w:lang w:val="it-IT"/>
        </w:rPr>
        <w:t>d</w:t>
      </w:r>
      <w:r w:rsidR="00885488" w:rsidRPr="00B779A9">
        <w:rPr>
          <w:lang w:val="it-IT"/>
        </w:rPr>
        <w:t>e beata virgine</w:t>
      </w:r>
      <w:r w:rsidR="00BA24A1" w:rsidRPr="00B779A9">
        <w:rPr>
          <w:lang w:val="it-IT"/>
        </w:rPr>
        <w:t>]</w:t>
      </w:r>
      <w:r w:rsidR="00885488" w:rsidRPr="00B779A9">
        <w:rPr>
          <w:lang w:val="it-IT"/>
        </w:rPr>
        <w:t xml:space="preserve"> </w:t>
      </w:r>
      <w:r w:rsidR="00A017F1">
        <w:rPr>
          <w:lang w:val="it-IT"/>
        </w:rPr>
        <w:t>[</w:t>
      </w:r>
      <w:r w:rsidR="00885488" w:rsidRPr="00B779A9">
        <w:rPr>
          <w:lang w:val="it-IT"/>
        </w:rPr>
        <w:t>AC</w:t>
      </w:r>
      <w:r w:rsidR="00A017F1">
        <w:rPr>
          <w:lang w:val="it-IT"/>
        </w:rPr>
        <w:t>]</w:t>
      </w:r>
      <w:r w:rsidR="00885488" w:rsidRPr="00B779A9">
        <w:rPr>
          <w:lang w:val="it-IT"/>
        </w:rPr>
        <w:t xml:space="preserve"> </w:t>
      </w:r>
      <w:r w:rsidR="00885488" w:rsidRPr="00BC2E91">
        <w:rPr>
          <w:rStyle w:val="Incipit"/>
          <w:lang w:val="it-IT"/>
        </w:rPr>
        <w:t>Alleluia sancta dei genitrix</w:t>
      </w:r>
      <w:r w:rsidR="00885488" w:rsidRPr="00B779A9">
        <w:rPr>
          <w:lang w:val="it-IT"/>
        </w:rPr>
        <w:t xml:space="preserve">. De omnibus sanctis </w:t>
      </w:r>
      <w:r w:rsidR="00BA24A1" w:rsidRPr="00B779A9">
        <w:rPr>
          <w:lang w:val="it-IT"/>
        </w:rPr>
        <w:t>[</w:t>
      </w:r>
      <w:r w:rsidR="00885488" w:rsidRPr="00B779A9">
        <w:rPr>
          <w:lang w:val="it-IT"/>
        </w:rPr>
        <w:t>AC</w:t>
      </w:r>
      <w:r w:rsidR="00BA24A1" w:rsidRPr="00B779A9">
        <w:rPr>
          <w:lang w:val="it-IT"/>
        </w:rPr>
        <w:t>]</w:t>
      </w:r>
      <w:r w:rsidR="00885488" w:rsidRPr="00B779A9">
        <w:rPr>
          <w:lang w:val="it-IT"/>
        </w:rPr>
        <w:t xml:space="preserve"> </w:t>
      </w:r>
      <w:r w:rsidR="00885488" w:rsidRPr="00BC2E91">
        <w:rPr>
          <w:rStyle w:val="Incipit"/>
          <w:lang w:val="it-IT"/>
        </w:rPr>
        <w:t>In caelestibus regnis</w:t>
      </w:r>
      <w:r w:rsidR="00DD1415">
        <w:rPr>
          <w:lang w:val="it-IT"/>
        </w:rPr>
        <w:t>@</w:t>
      </w:r>
      <w:r w:rsidR="00DD1415" w:rsidRPr="00B779A9">
        <w:rPr>
          <w:lang w:val="it-IT"/>
        </w:rPr>
        <w:t>92.</w:t>
      </w:r>
      <w:r w:rsidR="00885488" w:rsidRPr="00B779A9">
        <w:rPr>
          <w:lang w:val="it-IT"/>
        </w:rPr>
        <w:t xml:space="preserve"> </w:t>
      </w:r>
      <w:r w:rsidR="003525EF" w:rsidRPr="00B779A9">
        <w:rPr>
          <w:lang w:val="it-IT"/>
        </w:rPr>
        <w:t xml:space="preserve">[BD] </w:t>
      </w:r>
      <w:r w:rsidR="005F6F99" w:rsidRPr="00BC2E91">
        <w:rPr>
          <w:rStyle w:val="Incipit"/>
          <w:lang w:val="it-IT"/>
        </w:rPr>
        <w:t>Benedicamus</w:t>
      </w:r>
      <w:r w:rsidR="003525EF" w:rsidRPr="00B779A9">
        <w:rPr>
          <w:lang w:val="it-IT"/>
        </w:rPr>
        <w:t xml:space="preserve"> cum</w:t>
      </w:r>
      <w:r w:rsidR="00905C24">
        <w:rPr>
          <w:lang w:val="it-IT"/>
        </w:rPr>
        <w:t xml:space="preserve"> </w:t>
      </w:r>
      <w:r w:rsidR="00885488" w:rsidRPr="00B779A9">
        <w:rPr>
          <w:lang w:val="it-IT"/>
        </w:rPr>
        <w:t>alleluia.</w:t>
      </w:r>
    </w:p>
    <w:p w:rsidR="00885488" w:rsidRPr="00B779A9" w:rsidRDefault="008A61C8" w:rsidP="00415109">
      <w:pPr>
        <w:rPr>
          <w:lang w:val="pt-PT"/>
        </w:rPr>
      </w:pPr>
      <w:r w:rsidRPr="00BC2E91">
        <w:rPr>
          <w:rStyle w:val="Time1"/>
          <w:lang w:val="it-IT"/>
        </w:rPr>
        <w:t>Ad maturum officium</w:t>
      </w:r>
      <w:r w:rsidR="00885488" w:rsidRPr="00B779A9">
        <w:rPr>
          <w:lang w:val="it-IT"/>
        </w:rPr>
        <w:t xml:space="preserve"> </w:t>
      </w:r>
      <w:r w:rsidR="00BA24A1" w:rsidRPr="00B779A9">
        <w:rPr>
          <w:lang w:val="it-IT"/>
        </w:rPr>
        <w:t>[</w:t>
      </w:r>
      <w:r w:rsidR="00885488" w:rsidRPr="00B779A9">
        <w:rPr>
          <w:lang w:val="it-IT"/>
        </w:rPr>
        <w:t>IN</w:t>
      </w:r>
      <w:r w:rsidR="00BA24A1" w:rsidRPr="00B779A9">
        <w:rPr>
          <w:lang w:val="it-IT"/>
        </w:rPr>
        <w:t>]</w:t>
      </w:r>
      <w:r w:rsidR="00885488" w:rsidRPr="00B779A9">
        <w:rPr>
          <w:lang w:val="it-IT"/>
        </w:rPr>
        <w:t xml:space="preserve"> </w:t>
      </w:r>
      <w:r w:rsidR="000F4FB4" w:rsidRPr="00794880">
        <w:rPr>
          <w:rStyle w:val="Incipit"/>
          <w:lang w:val="it-IT"/>
        </w:rPr>
        <w:t>Salve</w:t>
      </w:r>
      <w:r w:rsidR="00885488" w:rsidRPr="00B779A9">
        <w:rPr>
          <w:lang w:val="it-IT"/>
        </w:rPr>
        <w:t xml:space="preserve">. </w:t>
      </w:r>
      <w:r w:rsidR="00CD5B92" w:rsidRPr="00234396">
        <w:rPr>
          <w:lang w:val="fr-FR"/>
        </w:rPr>
        <w:t xml:space="preserve">[KY] </w:t>
      </w:r>
      <w:r w:rsidR="00CD5B92" w:rsidRPr="00234396">
        <w:rPr>
          <w:rStyle w:val="Incipit"/>
          <w:lang w:val="fr-FR"/>
        </w:rPr>
        <w:t>Kyrie</w:t>
      </w:r>
      <w:r w:rsidR="005A362F" w:rsidRPr="00234396">
        <w:rPr>
          <w:i/>
          <w:lang w:val="fr-FR"/>
        </w:rPr>
        <w:t xml:space="preserve"> </w:t>
      </w:r>
      <w:r w:rsidR="00CD5B92" w:rsidRPr="00234396">
        <w:rPr>
          <w:lang w:val="fr-FR"/>
        </w:rPr>
        <w:t xml:space="preserve">et [SA] </w:t>
      </w:r>
      <w:r w:rsidR="00CD5B92" w:rsidRPr="00234396">
        <w:rPr>
          <w:rStyle w:val="Incipit"/>
          <w:lang w:val="fr-FR"/>
        </w:rPr>
        <w:t>Sanctus</w:t>
      </w:r>
      <w:r w:rsidR="00CD5B92" w:rsidRPr="00234396">
        <w:rPr>
          <w:lang w:val="fr-FR"/>
        </w:rPr>
        <w:t xml:space="preserve"> </w:t>
      </w:r>
      <w:r w:rsidR="00885488" w:rsidRPr="00234396">
        <w:rPr>
          <w:lang w:val="fr-FR"/>
        </w:rPr>
        <w:t xml:space="preserve">de virginibus. </w:t>
      </w:r>
      <w:r w:rsidR="00885488" w:rsidRPr="00B779A9">
        <w:rPr>
          <w:lang w:val="pt-PT"/>
        </w:rPr>
        <w:t>Primum AL</w:t>
      </w:r>
      <w:r w:rsidR="00CD5B92" w:rsidRPr="00B779A9">
        <w:rPr>
          <w:lang w:val="pt-PT"/>
        </w:rPr>
        <w:t>V</w:t>
      </w:r>
      <w:r w:rsidR="00885488" w:rsidRPr="00B779A9">
        <w:rPr>
          <w:lang w:val="pt-PT"/>
        </w:rPr>
        <w:t xml:space="preserve"> </w:t>
      </w:r>
      <w:r w:rsidR="00885488" w:rsidRPr="00794880">
        <w:rPr>
          <w:rStyle w:val="Incipit"/>
          <w:lang w:val="pt-PT"/>
        </w:rPr>
        <w:t>Ave</w:t>
      </w:r>
      <w:r w:rsidR="005A362F" w:rsidRPr="00BE7D55">
        <w:rPr>
          <w:i/>
          <w:lang w:val="pt-PT"/>
        </w:rPr>
        <w:t xml:space="preserve"> </w:t>
      </w:r>
      <w:r w:rsidR="00885488" w:rsidRPr="00794880">
        <w:rPr>
          <w:rStyle w:val="Incipit"/>
          <w:lang w:val="pt-PT"/>
        </w:rPr>
        <w:t>Maria</w:t>
      </w:r>
      <w:r w:rsidR="00885488" w:rsidRPr="00B779A9">
        <w:rPr>
          <w:lang w:val="pt-PT"/>
        </w:rPr>
        <w:t>. Secundum AL</w:t>
      </w:r>
      <w:r w:rsidR="00CD5B92" w:rsidRPr="00B779A9">
        <w:rPr>
          <w:lang w:val="pt-PT"/>
        </w:rPr>
        <w:t>V</w:t>
      </w:r>
      <w:r w:rsidR="00885488" w:rsidRPr="00B779A9">
        <w:rPr>
          <w:lang w:val="pt-PT"/>
        </w:rPr>
        <w:t xml:space="preserve"> </w:t>
      </w:r>
      <w:r w:rsidR="00885488" w:rsidRPr="00794880">
        <w:rPr>
          <w:rStyle w:val="Incipit"/>
          <w:lang w:val="pt-PT"/>
        </w:rPr>
        <w:t>Ascendit</w:t>
      </w:r>
      <w:r w:rsidR="005A362F" w:rsidRPr="00BE7D55">
        <w:rPr>
          <w:i/>
          <w:lang w:val="pt-PT"/>
        </w:rPr>
        <w:t xml:space="preserve"> </w:t>
      </w:r>
      <w:r w:rsidR="00885488" w:rsidRPr="00794880">
        <w:rPr>
          <w:rStyle w:val="Incipit"/>
          <w:lang w:val="pt-PT"/>
        </w:rPr>
        <w:t>deus</w:t>
      </w:r>
      <w:r w:rsidR="00DD1415">
        <w:rPr>
          <w:lang w:val="pt-PT"/>
        </w:rPr>
        <w:t>@</w:t>
      </w:r>
      <w:r w:rsidR="00DD1415" w:rsidRPr="00B779A9">
        <w:rPr>
          <w:lang w:val="pt-PT"/>
        </w:rPr>
        <w:t>134.</w:t>
      </w:r>
      <w:r w:rsidR="00885488" w:rsidRPr="00B779A9">
        <w:rPr>
          <w:lang w:val="pt-PT"/>
        </w:rPr>
        <w:t xml:space="preserve"> SE </w:t>
      </w:r>
      <w:r w:rsidR="00885488" w:rsidRPr="00794880">
        <w:rPr>
          <w:rStyle w:val="Incipit"/>
          <w:lang w:val="pt-PT"/>
        </w:rPr>
        <w:t>Regina</w:t>
      </w:r>
      <w:r w:rsidR="005A362F" w:rsidRPr="00BE7D55">
        <w:rPr>
          <w:i/>
          <w:lang w:val="pt-PT"/>
        </w:rPr>
        <w:t xml:space="preserve"> </w:t>
      </w:r>
      <w:r w:rsidR="00885488" w:rsidRPr="00794880">
        <w:rPr>
          <w:rStyle w:val="Incipit"/>
          <w:lang w:val="pt-PT"/>
        </w:rPr>
        <w:t>caelorum</w:t>
      </w:r>
      <w:r w:rsidR="00885488" w:rsidRPr="00B779A9">
        <w:rPr>
          <w:lang w:val="pt-PT"/>
        </w:rPr>
        <w:t xml:space="preserve"> vel aliam quamcumque de resurrectione. Reliqua per totum ut praecedentibus diebus.</w:t>
      </w:r>
    </w:p>
    <w:p w:rsidR="00885488" w:rsidRPr="00B779A9" w:rsidRDefault="008A61C8" w:rsidP="00415109">
      <w:pPr>
        <w:rPr>
          <w:lang w:val="pt-PT"/>
        </w:rPr>
      </w:pPr>
      <w:r w:rsidRPr="00BC2E91">
        <w:rPr>
          <w:rStyle w:val="Time1"/>
          <w:lang w:val="pt-PT"/>
        </w:rPr>
        <w:t>Ad horas</w:t>
      </w:r>
      <w:r w:rsidR="00885488" w:rsidRPr="00B779A9">
        <w:rPr>
          <w:lang w:val="pt-PT"/>
        </w:rPr>
        <w:t xml:space="preserve"> singulis diebus usque ad </w:t>
      </w:r>
      <w:r w:rsidR="000F4FB4" w:rsidRPr="00B779A9">
        <w:rPr>
          <w:lang w:val="pt-PT"/>
        </w:rPr>
        <w:t>pent</w:t>
      </w:r>
      <w:r w:rsidR="00885488" w:rsidRPr="00B779A9">
        <w:rPr>
          <w:lang w:val="pt-PT"/>
        </w:rPr>
        <w:t xml:space="preserve">ecosten </w:t>
      </w:r>
      <w:r w:rsidR="00BA24A1" w:rsidRPr="00B779A9">
        <w:rPr>
          <w:lang w:val="pt-PT"/>
        </w:rPr>
        <w:t>[</w:t>
      </w:r>
      <w:r w:rsidR="00885488" w:rsidRPr="00B779A9">
        <w:rPr>
          <w:lang w:val="pt-PT"/>
        </w:rPr>
        <w:t>RB</w:t>
      </w:r>
      <w:r w:rsidR="00BA24A1" w:rsidRPr="00B779A9">
        <w:rPr>
          <w:lang w:val="pt-PT"/>
        </w:rPr>
        <w:t>]</w:t>
      </w:r>
      <w:r w:rsidR="00885488" w:rsidRPr="00B779A9">
        <w:rPr>
          <w:lang w:val="pt-PT"/>
        </w:rPr>
        <w:t xml:space="preserve"> </w:t>
      </w:r>
      <w:r w:rsidR="00885488" w:rsidRPr="00794880">
        <w:rPr>
          <w:rStyle w:val="Incipit"/>
          <w:lang w:val="pt-PT"/>
        </w:rPr>
        <w:t>Ascendo</w:t>
      </w:r>
      <w:r w:rsidR="00885488" w:rsidRPr="00B779A9">
        <w:rPr>
          <w:lang w:val="pt-PT"/>
        </w:rPr>
        <w:t xml:space="preserve"> cum reliquis ut in die sancto.</w:t>
      </w:r>
    </w:p>
    <w:p w:rsidR="00A017F1" w:rsidRPr="00BC2E91" w:rsidRDefault="008A61C8" w:rsidP="00415109">
      <w:pPr>
        <w:rPr>
          <w:lang w:val="pt-PT"/>
        </w:rPr>
      </w:pPr>
      <w:r w:rsidRPr="00BC2E91">
        <w:rPr>
          <w:rStyle w:val="Time1"/>
          <w:lang w:val="fr-FR"/>
        </w:rPr>
        <w:t>Ad officium</w:t>
      </w:r>
      <w:r w:rsidR="00885488" w:rsidRPr="00B779A9">
        <w:rPr>
          <w:lang w:val="fr-FR"/>
        </w:rPr>
        <w:t xml:space="preserve"> </w:t>
      </w:r>
      <w:r w:rsidR="00CD5B92" w:rsidRPr="00B779A9">
        <w:rPr>
          <w:lang w:val="fr-FR"/>
        </w:rPr>
        <w:t xml:space="preserve">[KY] </w:t>
      </w:r>
      <w:r w:rsidR="00CD5B92" w:rsidRPr="00794880">
        <w:rPr>
          <w:rStyle w:val="Incipit"/>
          <w:lang w:val="fr-FR"/>
        </w:rPr>
        <w:t>Kyrie</w:t>
      </w:r>
      <w:r w:rsidR="005A362F" w:rsidRPr="00BE7D55">
        <w:rPr>
          <w:i/>
          <w:lang w:val="fr-FR"/>
        </w:rPr>
        <w:t xml:space="preserve"> </w:t>
      </w:r>
      <w:r w:rsidR="00CD5B92" w:rsidRPr="00B779A9">
        <w:rPr>
          <w:lang w:val="fr-FR"/>
        </w:rPr>
        <w:t xml:space="preserve">et [SA] </w:t>
      </w:r>
      <w:r w:rsidR="00CD5B92" w:rsidRPr="00794880">
        <w:rPr>
          <w:rStyle w:val="Incipit"/>
          <w:lang w:val="fr-FR"/>
        </w:rPr>
        <w:t>Sanctus</w:t>
      </w:r>
      <w:r w:rsidR="00CD5B92" w:rsidRPr="00B779A9">
        <w:rPr>
          <w:lang w:val="fr-FR"/>
        </w:rPr>
        <w:t xml:space="preserve"> </w:t>
      </w:r>
      <w:r w:rsidR="00885488" w:rsidRPr="00B779A9">
        <w:rPr>
          <w:lang w:val="fr-FR"/>
        </w:rPr>
        <w:t xml:space="preserve">paschaliter. </w:t>
      </w:r>
      <w:r w:rsidR="00A017F1" w:rsidRPr="00BC2E91">
        <w:rPr>
          <w:lang w:val="pt-PT"/>
        </w:rPr>
        <w:t>Sequentia a</w:t>
      </w:r>
      <w:r w:rsidR="00CD5B92" w:rsidRPr="00BC2E91">
        <w:rPr>
          <w:lang w:val="pt-PT"/>
        </w:rPr>
        <w:t xml:space="preserve">b hinc </w:t>
      </w:r>
      <w:r w:rsidR="00A017F1" w:rsidRPr="00BC2E91">
        <w:rPr>
          <w:lang w:val="pt-PT"/>
        </w:rPr>
        <w:t>[</w:t>
      </w:r>
      <w:r w:rsidR="00CD5B92" w:rsidRPr="00BC2E91">
        <w:rPr>
          <w:lang w:val="pt-PT"/>
        </w:rPr>
        <w:t>SV</w:t>
      </w:r>
      <w:r w:rsidR="00A017F1" w:rsidRPr="00BC2E91">
        <w:rPr>
          <w:lang w:val="pt-PT"/>
        </w:rPr>
        <w:t>]</w:t>
      </w:r>
      <w:r w:rsidR="00885488" w:rsidRPr="00BC2E91">
        <w:rPr>
          <w:lang w:val="pt-PT"/>
        </w:rPr>
        <w:t xml:space="preserve"> </w:t>
      </w:r>
      <w:r w:rsidR="00885488" w:rsidRPr="00BC2E91">
        <w:rPr>
          <w:rStyle w:val="Incipit"/>
          <w:lang w:val="pt-PT"/>
        </w:rPr>
        <w:t>Denique</w:t>
      </w:r>
      <w:r w:rsidR="005A362F" w:rsidRPr="00BC2E91">
        <w:rPr>
          <w:i/>
          <w:lang w:val="pt-PT"/>
        </w:rPr>
        <w:t xml:space="preserve"> </w:t>
      </w:r>
      <w:r w:rsidR="00885488" w:rsidRPr="00BC2E91">
        <w:rPr>
          <w:rStyle w:val="Incipit"/>
          <w:lang w:val="pt-PT"/>
        </w:rPr>
        <w:t>saltum</w:t>
      </w:r>
      <w:r w:rsidR="005A362F" w:rsidRPr="00BC2E91">
        <w:rPr>
          <w:i/>
          <w:lang w:val="pt-PT"/>
        </w:rPr>
        <w:t xml:space="preserve"> </w:t>
      </w:r>
      <w:r w:rsidR="00885488" w:rsidRPr="00BC2E91">
        <w:rPr>
          <w:rStyle w:val="Incipit"/>
          <w:lang w:val="pt-PT"/>
        </w:rPr>
        <w:t>dederat</w:t>
      </w:r>
      <w:r w:rsidR="00DD1415">
        <w:rPr>
          <w:lang w:val="pt-PT"/>
        </w:rPr>
        <w:t>@</w:t>
      </w:r>
      <w:r w:rsidR="00DD1415" w:rsidRPr="00BC2E91">
        <w:rPr>
          <w:lang w:val="pt-PT"/>
        </w:rPr>
        <w:t>294.</w:t>
      </w:r>
      <w:r w:rsidR="00885488" w:rsidRPr="00BC2E91">
        <w:rPr>
          <w:lang w:val="pt-PT"/>
        </w:rPr>
        <w:t xml:space="preserve"> Reliqua per totum ut in die sancto.</w:t>
      </w:r>
      <w:r w:rsidR="00CD5B92" w:rsidRPr="00BC2E91">
        <w:rPr>
          <w:lang w:val="pt-PT"/>
        </w:rPr>
        <w:t xml:space="preserve"> </w:t>
      </w:r>
    </w:p>
    <w:p w:rsidR="00885488" w:rsidRPr="00BC2E91" w:rsidRDefault="00CD5B92" w:rsidP="00415109">
      <w:pPr>
        <w:rPr>
          <w:lang w:val="it-IT"/>
        </w:rPr>
      </w:pPr>
      <w:r w:rsidRPr="00BC2E91">
        <w:rPr>
          <w:lang w:val="pt-PT"/>
        </w:rPr>
        <w:lastRenderedPageBreak/>
        <w:t>(273r)</w:t>
      </w:r>
      <w:r w:rsidR="00A017F1" w:rsidRPr="00BC2E91">
        <w:rPr>
          <w:lang w:val="pt-PT"/>
        </w:rPr>
        <w:t xml:space="preserve"> </w:t>
      </w:r>
      <w:r w:rsidR="008A61C8" w:rsidRPr="00BC2E91">
        <w:rPr>
          <w:rStyle w:val="Time1"/>
          <w:lang w:val="pt-PT"/>
        </w:rPr>
        <w:t>Ad vesperas</w:t>
      </w:r>
      <w:r w:rsidR="00885488" w:rsidRPr="00BC2E91">
        <w:rPr>
          <w:lang w:val="pt-PT"/>
        </w:rPr>
        <w:t xml:space="preserve"> AN </w:t>
      </w:r>
      <w:r w:rsidR="00885488" w:rsidRPr="00BC2E91">
        <w:rPr>
          <w:rStyle w:val="Incipit"/>
          <w:lang w:val="pt-PT"/>
        </w:rPr>
        <w:t>Alleluia</w:t>
      </w:r>
      <w:r w:rsidR="005A362F" w:rsidRPr="00BC2E91">
        <w:rPr>
          <w:i/>
          <w:lang w:val="pt-PT"/>
        </w:rPr>
        <w:t xml:space="preserve"> </w:t>
      </w:r>
      <w:r w:rsidR="00885488" w:rsidRPr="00BC2E91">
        <w:rPr>
          <w:rStyle w:val="Incipit"/>
          <w:lang w:val="pt-PT"/>
        </w:rPr>
        <w:t>alleluia</w:t>
      </w:r>
      <w:r w:rsidR="00A017F1" w:rsidRPr="00BC2E91">
        <w:rPr>
          <w:lang w:val="pt-PT"/>
        </w:rPr>
        <w:t xml:space="preserve"> pro</w:t>
      </w:r>
      <w:r w:rsidR="00885488" w:rsidRPr="00BC2E91">
        <w:rPr>
          <w:lang w:val="pt-PT"/>
        </w:rPr>
        <w:t xml:space="preserve">ut in </w:t>
      </w:r>
      <w:r w:rsidR="00A017F1" w:rsidRPr="00BC2E91">
        <w:rPr>
          <w:lang w:val="pt-PT"/>
        </w:rPr>
        <w:t>$E::</w:t>
      </w:r>
      <w:r w:rsidR="00885488" w:rsidRPr="00BC2E91">
        <w:rPr>
          <w:lang w:val="pt-PT"/>
        </w:rPr>
        <w:t>fine</w:t>
      </w:r>
      <w:r w:rsidR="00A017F1" w:rsidRPr="00BC2E91">
        <w:rPr>
          <w:lang w:val="pt-PT"/>
        </w:rPr>
        <w:t>$</w:t>
      </w:r>
      <w:r w:rsidR="00885488" w:rsidRPr="00BC2E91">
        <w:rPr>
          <w:lang w:val="pt-PT"/>
        </w:rPr>
        <w:t xml:space="preserve"> </w:t>
      </w:r>
      <w:r w:rsidR="008C55C4" w:rsidRPr="00BC2E91">
        <w:rPr>
          <w:lang w:val="pt-PT"/>
        </w:rPr>
        <w:t>PS</w:t>
      </w:r>
      <w:r w:rsidR="00885488" w:rsidRPr="00BC2E91">
        <w:rPr>
          <w:lang w:val="pt-PT"/>
        </w:rPr>
        <w:t xml:space="preserve"> </w:t>
      </w:r>
      <w:r w:rsidR="00885488" w:rsidRPr="00BC2E91">
        <w:rPr>
          <w:rStyle w:val="Incipit"/>
          <w:lang w:val="pt-PT"/>
        </w:rPr>
        <w:t>Voce</w:t>
      </w:r>
      <w:r w:rsidR="005A362F" w:rsidRPr="00BC2E91">
        <w:rPr>
          <w:i/>
          <w:lang w:val="pt-PT"/>
        </w:rPr>
        <w:t xml:space="preserve"> </w:t>
      </w:r>
      <w:r w:rsidR="00885488" w:rsidRPr="00BC2E91">
        <w:rPr>
          <w:rStyle w:val="Incipit"/>
          <w:lang w:val="pt-PT"/>
        </w:rPr>
        <w:t>mea</w:t>
      </w:r>
      <w:r w:rsidR="005A362F" w:rsidRPr="00BC2E91">
        <w:rPr>
          <w:i/>
          <w:lang w:val="pt-PT"/>
        </w:rPr>
        <w:t xml:space="preserve"> </w:t>
      </w:r>
      <w:r w:rsidR="00885488" w:rsidRPr="00BC2E91">
        <w:rPr>
          <w:rStyle w:val="Incipit"/>
          <w:lang w:val="pt-PT"/>
        </w:rPr>
        <w:t>ad</w:t>
      </w:r>
      <w:r w:rsidR="005A362F" w:rsidRPr="00BC2E91">
        <w:rPr>
          <w:i/>
          <w:lang w:val="pt-PT"/>
        </w:rPr>
        <w:t xml:space="preserve"> </w:t>
      </w:r>
      <w:r w:rsidR="00885488" w:rsidRPr="00BC2E91">
        <w:rPr>
          <w:rStyle w:val="Incipit"/>
          <w:lang w:val="pt-PT"/>
        </w:rPr>
        <w:t>dominum</w:t>
      </w:r>
      <w:r w:rsidR="005A362F" w:rsidRPr="00BC2E91">
        <w:rPr>
          <w:i/>
          <w:lang w:val="pt-PT"/>
        </w:rPr>
        <w:t xml:space="preserve"> </w:t>
      </w:r>
      <w:r w:rsidR="00885488" w:rsidRPr="00BC2E91">
        <w:rPr>
          <w:rStyle w:val="Incipit"/>
          <w:lang w:val="pt-PT"/>
        </w:rPr>
        <w:t>clamavi</w:t>
      </w:r>
      <w:r w:rsidR="00885488" w:rsidRPr="00BC2E91">
        <w:rPr>
          <w:lang w:val="pt-PT"/>
        </w:rPr>
        <w:t xml:space="preserve"> habetur. </w:t>
      </w:r>
      <w:r w:rsidR="00176BD5" w:rsidRPr="00B779A9">
        <w:rPr>
          <w:lang w:val="pt-PT"/>
        </w:rPr>
        <w:t>Psalmi ferialiter</w:t>
      </w:r>
      <w:r w:rsidR="00885488" w:rsidRPr="00B779A9">
        <w:rPr>
          <w:lang w:val="pt-PT"/>
        </w:rPr>
        <w:t xml:space="preserve"> de sexta feria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Confitebor</w:t>
      </w:r>
      <w:r w:rsidR="00885488" w:rsidRPr="00B779A9">
        <w:rPr>
          <w:lang w:val="pt-PT"/>
        </w:rPr>
        <w:t xml:space="preserve"> cum reliquis. HY </w:t>
      </w:r>
      <w:r w:rsidR="00885488" w:rsidRPr="00794880">
        <w:rPr>
          <w:rStyle w:val="Incipit"/>
          <w:lang w:val="pt-PT"/>
        </w:rPr>
        <w:t>Festum</w:t>
      </w:r>
      <w:r w:rsidR="005A362F" w:rsidRPr="00BE7D55">
        <w:rPr>
          <w:i/>
          <w:lang w:val="pt-PT"/>
        </w:rPr>
        <w:t xml:space="preserve"> </w:t>
      </w:r>
      <w:r w:rsidR="00885488" w:rsidRPr="00794880">
        <w:rPr>
          <w:rStyle w:val="Incipit"/>
          <w:lang w:val="pt-PT"/>
        </w:rPr>
        <w:t>nunc</w:t>
      </w:r>
      <w:r w:rsidR="005A362F" w:rsidRPr="00BE7D55">
        <w:rPr>
          <w:i/>
          <w:lang w:val="pt-PT"/>
        </w:rPr>
        <w:t xml:space="preserve"> </w:t>
      </w:r>
      <w:r w:rsidR="00885488" w:rsidRPr="00794880">
        <w:rPr>
          <w:rStyle w:val="Incipit"/>
          <w:lang w:val="pt-PT"/>
        </w:rPr>
        <w:t>celebre</w:t>
      </w:r>
      <w:r w:rsidR="00885488" w:rsidRPr="00B779A9">
        <w:rPr>
          <w:lang w:val="pt-PT"/>
        </w:rPr>
        <w:t xml:space="preserve">. </w:t>
      </w:r>
      <w:r w:rsidR="00885488" w:rsidRPr="00B779A9">
        <w:rPr>
          <w:lang w:val="it-IT"/>
        </w:rPr>
        <w:t xml:space="preserve">VS </w:t>
      </w:r>
      <w:r w:rsidR="00885488" w:rsidRPr="00794880">
        <w:rPr>
          <w:rStyle w:val="Incipit"/>
          <w:lang w:val="it-IT"/>
        </w:rPr>
        <w:t>Dominus</w:t>
      </w:r>
      <w:r w:rsidR="005A362F" w:rsidRPr="00BE7D55">
        <w:rPr>
          <w:i/>
          <w:lang w:val="it-IT"/>
        </w:rPr>
        <w:t xml:space="preserve"> </w:t>
      </w:r>
      <w:r w:rsidR="00915CBE" w:rsidRPr="00794880">
        <w:rPr>
          <w:rStyle w:val="Incipit"/>
          <w:lang w:val="it-IT"/>
        </w:rPr>
        <w:t>in</w:t>
      </w:r>
      <w:r w:rsidR="005A362F" w:rsidRPr="00BE7D55">
        <w:rPr>
          <w:i/>
          <w:lang w:val="it-IT"/>
        </w:rPr>
        <w:t xml:space="preserve"> </w:t>
      </w:r>
      <w:r w:rsidR="00915CBE" w:rsidRPr="00794880">
        <w:rPr>
          <w:rStyle w:val="Incipit"/>
          <w:lang w:val="it-IT"/>
        </w:rPr>
        <w:t>Sina</w:t>
      </w:r>
      <w:r w:rsidR="005A362F" w:rsidRPr="00BE7D55">
        <w:rPr>
          <w:i/>
          <w:lang w:val="it-IT"/>
        </w:rPr>
        <w:t xml:space="preserve"> </w:t>
      </w:r>
      <w:r w:rsidR="00885488" w:rsidRPr="00794880">
        <w:rPr>
          <w:rStyle w:val="Incipit"/>
          <w:lang w:val="it-IT"/>
        </w:rPr>
        <w:t>in</w:t>
      </w:r>
      <w:r w:rsidR="005A362F" w:rsidRPr="00BE7D55">
        <w:rPr>
          <w:i/>
          <w:lang w:val="it-IT"/>
        </w:rPr>
        <w:t xml:space="preserve"> </w:t>
      </w:r>
      <w:r w:rsidR="00885488" w:rsidRPr="00794880">
        <w:rPr>
          <w:rStyle w:val="Incipit"/>
          <w:lang w:val="it-IT"/>
        </w:rPr>
        <w:t>sancto</w:t>
      </w:r>
      <w:r w:rsidR="005A362F" w:rsidRPr="00BE7D55">
        <w:rPr>
          <w:i/>
          <w:lang w:val="it-IT"/>
        </w:rPr>
        <w:t xml:space="preserve"> </w:t>
      </w:r>
      <w:r w:rsidR="00885488" w:rsidRPr="00794880">
        <w:rPr>
          <w:rStyle w:val="Incipit"/>
          <w:lang w:val="it-IT"/>
        </w:rPr>
        <w:t>alleluia</w:t>
      </w:r>
      <w:r w:rsidR="00885488" w:rsidRPr="00B779A9">
        <w:rPr>
          <w:lang w:val="it-IT"/>
        </w:rPr>
        <w:t xml:space="preserve"> </w:t>
      </w:r>
      <w:r w:rsidR="00173F0E" w:rsidRPr="00B779A9">
        <w:rPr>
          <w:lang w:val="it-IT"/>
        </w:rPr>
        <w:t>$E::</w:t>
      </w:r>
      <w:r w:rsidR="00885488" w:rsidRPr="00B779A9">
        <w:rPr>
          <w:lang w:val="it-IT"/>
        </w:rPr>
        <w:t>duo cantent</w:t>
      </w:r>
      <w:r w:rsidR="00173F0E" w:rsidRPr="00B779A9">
        <w:rPr>
          <w:lang w:val="it-IT"/>
        </w:rPr>
        <w:t>$</w:t>
      </w:r>
      <w:r w:rsidR="00885488" w:rsidRPr="00B779A9">
        <w:rPr>
          <w:lang w:val="it-IT"/>
        </w:rPr>
        <w:t xml:space="preserve">. AM </w:t>
      </w:r>
      <w:r w:rsidR="00885488" w:rsidRPr="00794880">
        <w:rPr>
          <w:rStyle w:val="Incipit"/>
          <w:lang w:val="it-IT"/>
        </w:rPr>
        <w:t>Dominus</w:t>
      </w:r>
      <w:r w:rsidR="005A362F" w:rsidRPr="00BE7D55">
        <w:rPr>
          <w:i/>
          <w:lang w:val="it-IT"/>
        </w:rPr>
        <w:t xml:space="preserve"> </w:t>
      </w:r>
      <w:r w:rsidR="00885488" w:rsidRPr="00794880">
        <w:rPr>
          <w:rStyle w:val="Incipit"/>
          <w:lang w:val="it-IT"/>
        </w:rPr>
        <w:t>quidem</w:t>
      </w:r>
      <w:r w:rsidR="005A362F" w:rsidRPr="00BE7D55">
        <w:rPr>
          <w:i/>
          <w:lang w:val="it-IT"/>
        </w:rPr>
        <w:t xml:space="preserve"> </w:t>
      </w:r>
      <w:r w:rsidR="00885488" w:rsidRPr="00794880">
        <w:rPr>
          <w:rStyle w:val="Incipit"/>
          <w:lang w:val="it-IT"/>
        </w:rPr>
        <w:t>Iesus</w:t>
      </w:r>
      <w:r w:rsidR="00885488" w:rsidRPr="00B779A9">
        <w:rPr>
          <w:lang w:val="it-IT"/>
        </w:rPr>
        <w:t xml:space="preserve"> ex </w:t>
      </w:r>
      <w:r w:rsidR="00885488" w:rsidRPr="00BC2E91">
        <w:rPr>
          <w:rStyle w:val="Funktion"/>
          <w:lang w:val="it-IT"/>
        </w:rPr>
        <w:t>minori antiphonario</w:t>
      </w:r>
      <w:r w:rsidR="00885488" w:rsidRPr="00B779A9">
        <w:rPr>
          <w:lang w:val="it-IT"/>
        </w:rPr>
        <w:t xml:space="preserve"> 31 in </w:t>
      </w:r>
      <w:r w:rsidR="00885488" w:rsidRPr="00BC2E91">
        <w:rPr>
          <w:rStyle w:val="Funktion"/>
          <w:lang w:val="it-IT"/>
        </w:rPr>
        <w:t xml:space="preserve">summo </w:t>
      </w:r>
      <w:r w:rsidR="00A017F1" w:rsidRPr="00BC2E91">
        <w:rPr>
          <w:rStyle w:val="Funktion"/>
          <w:lang w:val="it-IT"/>
        </w:rPr>
        <w:t>[antiphonario]</w:t>
      </w:r>
      <w:r w:rsidR="00DD1415">
        <w:rPr>
          <w:lang w:val="it-IT"/>
        </w:rPr>
        <w:t>@</w:t>
      </w:r>
      <w:r w:rsidR="00DD1415" w:rsidRPr="00B779A9">
        <w:rPr>
          <w:lang w:val="it-IT"/>
        </w:rPr>
        <w:t>75.</w:t>
      </w:r>
      <w:r w:rsidR="00885488" w:rsidRPr="00B779A9">
        <w:rPr>
          <w:lang w:val="it-IT"/>
        </w:rPr>
        <w:t xml:space="preserve"> </w:t>
      </w:r>
      <w:r w:rsidR="00A017F1">
        <w:rPr>
          <w:lang w:val="it-IT"/>
        </w:rPr>
        <w:t xml:space="preserve">Suffragium </w:t>
      </w:r>
      <w:r w:rsidR="00BA24A1" w:rsidRPr="00B779A9">
        <w:rPr>
          <w:lang w:val="it-IT"/>
        </w:rPr>
        <w:t>[</w:t>
      </w:r>
      <w:r w:rsidR="00A017F1">
        <w:rPr>
          <w:lang w:val="it-IT"/>
        </w:rPr>
        <w:t>d</w:t>
      </w:r>
      <w:r w:rsidR="00885488" w:rsidRPr="00B779A9">
        <w:rPr>
          <w:lang w:val="it-IT"/>
        </w:rPr>
        <w:t>e beata virgine</w:t>
      </w:r>
      <w:r w:rsidR="00BA24A1" w:rsidRPr="00B779A9">
        <w:rPr>
          <w:lang w:val="it-IT"/>
        </w:rPr>
        <w:t>]</w:t>
      </w:r>
      <w:r w:rsidR="00885488" w:rsidRPr="00B779A9">
        <w:rPr>
          <w:lang w:val="it-IT"/>
        </w:rPr>
        <w:t xml:space="preserve"> </w:t>
      </w:r>
      <w:r w:rsidR="00A017F1">
        <w:rPr>
          <w:lang w:val="it-IT"/>
        </w:rPr>
        <w:t>[</w:t>
      </w:r>
      <w:r w:rsidR="00885488" w:rsidRPr="00B779A9">
        <w:rPr>
          <w:lang w:val="it-IT"/>
        </w:rPr>
        <w:t>AC</w:t>
      </w:r>
      <w:r w:rsidR="00A017F1">
        <w:rPr>
          <w:lang w:val="it-IT"/>
        </w:rPr>
        <w:t>]</w:t>
      </w:r>
      <w:r w:rsidR="00885488" w:rsidRPr="00B779A9">
        <w:rPr>
          <w:lang w:val="it-IT"/>
        </w:rPr>
        <w:t xml:space="preserve"> </w:t>
      </w:r>
      <w:r w:rsidR="00885488" w:rsidRPr="00794880">
        <w:rPr>
          <w:rStyle w:val="Incipit"/>
          <w:lang w:val="it-IT"/>
        </w:rPr>
        <w:t>Alleluia</w:t>
      </w:r>
      <w:r w:rsidR="005A362F" w:rsidRPr="00BE7D55">
        <w:rPr>
          <w:i/>
          <w:lang w:val="it-IT"/>
        </w:rPr>
        <w:t xml:space="preserve"> </w:t>
      </w:r>
      <w:r w:rsidR="00885488" w:rsidRPr="00794880">
        <w:rPr>
          <w:rStyle w:val="Incipit"/>
          <w:lang w:val="it-IT"/>
        </w:rPr>
        <w:t>sancta</w:t>
      </w:r>
      <w:r w:rsidR="00885488" w:rsidRPr="00B779A9">
        <w:rPr>
          <w:lang w:val="it-IT"/>
        </w:rPr>
        <w:t xml:space="preserve">. </w:t>
      </w:r>
      <w:r w:rsidR="00BA24A1" w:rsidRPr="00B779A9">
        <w:rPr>
          <w:lang w:val="it-IT"/>
        </w:rPr>
        <w:t>[</w:t>
      </w:r>
      <w:r w:rsidR="00885488" w:rsidRPr="00B779A9">
        <w:rPr>
          <w:lang w:val="it-IT"/>
        </w:rPr>
        <w:t>De omnibus sanctis</w:t>
      </w:r>
      <w:r w:rsidR="008A61C8">
        <w:rPr>
          <w:lang w:val="it-IT"/>
        </w:rPr>
        <w:t>]</w:t>
      </w:r>
      <w:r w:rsidR="00885488" w:rsidRPr="00B779A9">
        <w:rPr>
          <w:lang w:val="it-IT"/>
        </w:rPr>
        <w:t xml:space="preserve"> </w:t>
      </w:r>
      <w:r w:rsidR="008A61C8">
        <w:rPr>
          <w:lang w:val="it-IT"/>
        </w:rPr>
        <w:t>[</w:t>
      </w:r>
      <w:r w:rsidR="00885488" w:rsidRPr="00B779A9">
        <w:rPr>
          <w:lang w:val="it-IT"/>
        </w:rPr>
        <w:t>AC</w:t>
      </w:r>
      <w:r w:rsidR="00BA24A1" w:rsidRPr="00B779A9">
        <w:rPr>
          <w:lang w:val="it-IT"/>
        </w:rPr>
        <w:t>]</w:t>
      </w:r>
      <w:r w:rsidR="00885488" w:rsidRPr="00B779A9">
        <w:rPr>
          <w:lang w:val="it-IT"/>
        </w:rPr>
        <w:t xml:space="preserve"> </w:t>
      </w:r>
      <w:r w:rsidR="00885488" w:rsidRPr="00794880">
        <w:rPr>
          <w:rStyle w:val="Incipit"/>
          <w:lang w:val="it-IT"/>
        </w:rPr>
        <w:t>In</w:t>
      </w:r>
      <w:r w:rsidR="005A362F" w:rsidRPr="00BE7D55">
        <w:rPr>
          <w:i/>
          <w:lang w:val="it-IT"/>
        </w:rPr>
        <w:t xml:space="preserve"> </w:t>
      </w:r>
      <w:r w:rsidR="00885488" w:rsidRPr="00794880">
        <w:rPr>
          <w:rStyle w:val="Incipit"/>
          <w:lang w:val="it-IT"/>
        </w:rPr>
        <w:t>caelestibus</w:t>
      </w:r>
      <w:r w:rsidR="005A362F" w:rsidRPr="00BE7D55">
        <w:rPr>
          <w:i/>
          <w:lang w:val="it-IT"/>
        </w:rPr>
        <w:t xml:space="preserve"> </w:t>
      </w:r>
      <w:r w:rsidR="00885488" w:rsidRPr="00794880">
        <w:rPr>
          <w:rStyle w:val="Incipit"/>
          <w:lang w:val="it-IT"/>
        </w:rPr>
        <w:t>regnis</w:t>
      </w:r>
      <w:r w:rsidR="00885488" w:rsidRPr="00B779A9">
        <w:rPr>
          <w:lang w:val="it-IT"/>
        </w:rPr>
        <w:t xml:space="preserve">. Hae duae antiphonae tam ad vesperas quam ad matutinum non mutantur usque in </w:t>
      </w:r>
      <w:r w:rsidR="000F4FB4" w:rsidRPr="00B779A9">
        <w:rPr>
          <w:lang w:val="it-IT"/>
        </w:rPr>
        <w:t>pent</w:t>
      </w:r>
      <w:r w:rsidR="00885488" w:rsidRPr="00B779A9">
        <w:rPr>
          <w:lang w:val="it-IT"/>
        </w:rPr>
        <w:t xml:space="preserve">ecosten in feriis. </w:t>
      </w:r>
      <w:r w:rsidR="003525EF" w:rsidRPr="00B779A9">
        <w:rPr>
          <w:lang w:val="it-IT"/>
        </w:rPr>
        <w:t xml:space="preserve">[BD] </w:t>
      </w:r>
      <w:r w:rsidR="005F6F99" w:rsidRPr="00794880">
        <w:rPr>
          <w:rStyle w:val="Incipit"/>
          <w:lang w:val="it-IT"/>
        </w:rPr>
        <w:t>Benedicamus</w:t>
      </w:r>
      <w:r w:rsidR="003525EF" w:rsidRPr="00B779A9">
        <w:rPr>
          <w:lang w:val="it-IT"/>
        </w:rPr>
        <w:t xml:space="preserve"> cum</w:t>
      </w:r>
      <w:r w:rsidR="00885488" w:rsidRPr="00B779A9">
        <w:rPr>
          <w:lang w:val="it-IT"/>
        </w:rPr>
        <w:t xml:space="preserve"> tribus alleluia </w:t>
      </w:r>
      <w:r w:rsidR="0086266C">
        <w:rPr>
          <w:lang w:val="it-IT"/>
        </w:rPr>
        <w:t>sollemn</w:t>
      </w:r>
      <w:r w:rsidR="00885488" w:rsidRPr="00B779A9">
        <w:rPr>
          <w:lang w:val="it-IT"/>
        </w:rPr>
        <w:t>iter.</w:t>
      </w:r>
    </w:p>
    <w:p w:rsidR="00885488" w:rsidRPr="00BC2E91" w:rsidRDefault="00E9018E" w:rsidP="00415109">
      <w:pPr>
        <w:pStyle w:val="berschrift1"/>
        <w:rPr>
          <w:lang w:val="it-IT"/>
        </w:rPr>
      </w:pPr>
      <w:r w:rsidRPr="00BC2E91">
        <w:rPr>
          <w:lang w:val="it-IT"/>
        </w:rPr>
        <w:t>SABBAT</w:t>
      </w:r>
      <w:r w:rsidR="00885488" w:rsidRPr="00BC2E91">
        <w:rPr>
          <w:lang w:val="it-IT"/>
        </w:rPr>
        <w:t xml:space="preserve">O </w:t>
      </w:r>
    </w:p>
    <w:p w:rsidR="00885488" w:rsidRPr="00B779A9" w:rsidRDefault="00967DF1" w:rsidP="00415109">
      <w:pPr>
        <w:rPr>
          <w:lang w:val="it-IT"/>
        </w:rPr>
      </w:pPr>
      <w:r w:rsidRPr="00BC2E91">
        <w:rPr>
          <w:rStyle w:val="Time1"/>
          <w:lang w:val="it-IT"/>
        </w:rPr>
        <w:t>Ad matutinum</w:t>
      </w:r>
      <w:r w:rsidR="00885488" w:rsidRPr="00B779A9">
        <w:rPr>
          <w:lang w:val="it-IT"/>
        </w:rPr>
        <w:t xml:space="preserve"> I</w:t>
      </w:r>
      <w:r w:rsidR="007639CE" w:rsidRPr="00B779A9">
        <w:rPr>
          <w:lang w:val="it-IT"/>
        </w:rPr>
        <w:t>N</w:t>
      </w:r>
      <w:r w:rsidR="00885488" w:rsidRPr="00B779A9">
        <w:rPr>
          <w:lang w:val="it-IT"/>
        </w:rPr>
        <w:t xml:space="preserve">V </w:t>
      </w:r>
      <w:r w:rsidR="00885488" w:rsidRPr="00794880">
        <w:rPr>
          <w:rStyle w:val="Incipit"/>
          <w:lang w:val="it-IT"/>
        </w:rPr>
        <w:t>Alleluia</w:t>
      </w:r>
      <w:r w:rsidR="005A362F" w:rsidRPr="00BE7D55">
        <w:rPr>
          <w:i/>
          <w:lang w:val="it-IT"/>
        </w:rPr>
        <w:t xml:space="preserve"> </w:t>
      </w:r>
      <w:r w:rsidR="00885488" w:rsidRPr="00794880">
        <w:rPr>
          <w:rStyle w:val="Incipit"/>
          <w:lang w:val="it-IT"/>
        </w:rPr>
        <w:t>alleluia</w:t>
      </w:r>
      <w:r w:rsidR="00885488" w:rsidRPr="00B779A9">
        <w:rPr>
          <w:lang w:val="it-IT"/>
        </w:rPr>
        <w:t xml:space="preserve"> </w:t>
      </w:r>
      <w:r w:rsidR="00173F0E" w:rsidRPr="00B779A9">
        <w:rPr>
          <w:lang w:val="it-IT"/>
        </w:rPr>
        <w:t>$E::</w:t>
      </w:r>
      <w:r w:rsidR="00885488" w:rsidRPr="00B779A9">
        <w:rPr>
          <w:lang w:val="it-IT"/>
        </w:rPr>
        <w:t>unus</w:t>
      </w:r>
      <w:r w:rsidR="00173F0E" w:rsidRPr="00B779A9">
        <w:rPr>
          <w:lang w:val="it-IT"/>
        </w:rPr>
        <w:t>$</w:t>
      </w:r>
      <w:r w:rsidR="00DD1415">
        <w:rPr>
          <w:lang w:val="it-IT"/>
        </w:rPr>
        <w:t>@</w:t>
      </w:r>
      <w:r w:rsidR="00DD1415" w:rsidRPr="00B779A9">
        <w:rPr>
          <w:lang w:val="it-IT"/>
        </w:rPr>
        <w:t>13.</w:t>
      </w:r>
      <w:r w:rsidR="00885488" w:rsidRPr="00B779A9">
        <w:rPr>
          <w:lang w:val="it-IT"/>
        </w:rPr>
        <w:t xml:space="preserve"> HY </w:t>
      </w:r>
      <w:r w:rsidR="00885488" w:rsidRPr="00794880">
        <w:rPr>
          <w:rStyle w:val="Incipit"/>
          <w:lang w:val="it-IT"/>
        </w:rPr>
        <w:t>Festum</w:t>
      </w:r>
      <w:r w:rsidR="005A362F" w:rsidRPr="00BE7D55">
        <w:rPr>
          <w:i/>
          <w:lang w:val="it-IT"/>
        </w:rPr>
        <w:t xml:space="preserve"> </w:t>
      </w:r>
      <w:r w:rsidR="00885488" w:rsidRPr="00794880">
        <w:rPr>
          <w:rStyle w:val="Incipit"/>
          <w:lang w:val="it-IT"/>
        </w:rPr>
        <w:t>nunc</w:t>
      </w:r>
      <w:r w:rsidR="005A362F" w:rsidRPr="00BE7D55">
        <w:rPr>
          <w:i/>
          <w:lang w:val="it-IT"/>
        </w:rPr>
        <w:t xml:space="preserve"> </w:t>
      </w:r>
      <w:r w:rsidR="00885488" w:rsidRPr="00794880">
        <w:rPr>
          <w:rStyle w:val="Incipit"/>
          <w:lang w:val="it-IT"/>
        </w:rPr>
        <w:t>celebre</w:t>
      </w:r>
      <w:r w:rsidR="00885488" w:rsidRPr="00B779A9">
        <w:rPr>
          <w:lang w:val="it-IT"/>
        </w:rPr>
        <w:t>.</w:t>
      </w:r>
    </w:p>
    <w:p w:rsidR="00885488" w:rsidRPr="00B779A9" w:rsidRDefault="00967DF1" w:rsidP="00415109">
      <w:r w:rsidRPr="00BC2E91">
        <w:rPr>
          <w:rStyle w:val="Time1"/>
          <w:lang w:val="it-IT"/>
        </w:rPr>
        <w:t>Ad nocturnum</w:t>
      </w:r>
      <w:r w:rsidR="00885488" w:rsidRPr="00B779A9">
        <w:rPr>
          <w:lang w:val="it-IT"/>
        </w:rPr>
        <w:t xml:space="preserve"> AN </w:t>
      </w:r>
      <w:r w:rsidR="00885488" w:rsidRPr="00794880">
        <w:rPr>
          <w:rStyle w:val="Incipit"/>
          <w:lang w:val="it-IT"/>
        </w:rPr>
        <w:t>Dominus</w:t>
      </w:r>
      <w:r w:rsidR="005A362F" w:rsidRPr="00BE7D55">
        <w:rPr>
          <w:i/>
          <w:lang w:val="it-IT"/>
        </w:rPr>
        <w:t xml:space="preserve"> </w:t>
      </w:r>
      <w:r w:rsidR="00885488" w:rsidRPr="00794880">
        <w:rPr>
          <w:rStyle w:val="Incipit"/>
          <w:lang w:val="it-IT"/>
        </w:rPr>
        <w:t>in</w:t>
      </w:r>
      <w:r w:rsidR="005A362F" w:rsidRPr="00BE7D55">
        <w:rPr>
          <w:i/>
          <w:lang w:val="it-IT"/>
        </w:rPr>
        <w:t xml:space="preserve"> </w:t>
      </w:r>
      <w:r w:rsidR="00885488" w:rsidRPr="00794880">
        <w:rPr>
          <w:rStyle w:val="Incipit"/>
          <w:lang w:val="it-IT"/>
        </w:rPr>
        <w:t>caelo</w:t>
      </w:r>
      <w:r w:rsidR="005A362F" w:rsidRPr="00BE7D55">
        <w:rPr>
          <w:i/>
          <w:lang w:val="it-IT"/>
        </w:rPr>
        <w:t xml:space="preserve"> </w:t>
      </w:r>
      <w:r w:rsidR="00885488" w:rsidRPr="00794880">
        <w:rPr>
          <w:rStyle w:val="Incipit"/>
          <w:lang w:val="it-IT"/>
        </w:rPr>
        <w:t>alleluia</w:t>
      </w:r>
      <w:r w:rsidR="00885488" w:rsidRPr="00B779A9">
        <w:rPr>
          <w:lang w:val="it-IT"/>
        </w:rPr>
        <w:t xml:space="preserve"> 29 sola. </w:t>
      </w:r>
      <w:r w:rsidR="00176BD5" w:rsidRPr="00B779A9">
        <w:t>Psalmi ferialiter</w:t>
      </w:r>
      <w:r w:rsidR="00885488" w:rsidRPr="00B779A9">
        <w:t xml:space="preserve">. VS </w:t>
      </w:r>
      <w:r w:rsidR="00885488" w:rsidRPr="005C3920">
        <w:rPr>
          <w:rStyle w:val="Incipit"/>
        </w:rPr>
        <w:t>Ascendens</w:t>
      </w:r>
      <w:r w:rsidR="005A362F" w:rsidRPr="005A362F">
        <w:rPr>
          <w:i/>
        </w:rPr>
        <w:t xml:space="preserve"> </w:t>
      </w:r>
      <w:r w:rsidR="00885488" w:rsidRPr="005C3920">
        <w:rPr>
          <w:rStyle w:val="Incipit"/>
        </w:rPr>
        <w:t>Christus</w:t>
      </w:r>
      <w:r w:rsidR="005A362F" w:rsidRPr="005A362F">
        <w:rPr>
          <w:i/>
        </w:rPr>
        <w:t xml:space="preserve"> </w:t>
      </w:r>
      <w:r w:rsidR="00885488" w:rsidRPr="005C3920">
        <w:rPr>
          <w:rStyle w:val="Incipit"/>
        </w:rPr>
        <w:t>in</w:t>
      </w:r>
      <w:r w:rsidR="005A362F" w:rsidRPr="005A362F">
        <w:rPr>
          <w:i/>
        </w:rPr>
        <w:t xml:space="preserve"> </w:t>
      </w:r>
      <w:r w:rsidR="00885488" w:rsidRPr="005C3920">
        <w:rPr>
          <w:rStyle w:val="Incipit"/>
        </w:rPr>
        <w:t>altum</w:t>
      </w:r>
      <w:r w:rsidR="005A362F" w:rsidRPr="005A362F">
        <w:rPr>
          <w:i/>
        </w:rPr>
        <w:t xml:space="preserve"> </w:t>
      </w:r>
      <w:r w:rsidR="00885488" w:rsidRPr="005C3920">
        <w:rPr>
          <w:rStyle w:val="Incipit"/>
        </w:rPr>
        <w:t>alleluia</w:t>
      </w:r>
      <w:r w:rsidR="00885488" w:rsidRPr="00B779A9">
        <w:t xml:space="preserve">. Tres lectiones de actibus apostolorum. Tria responsoria ex secundo nocturno </w:t>
      </w:r>
      <w:r w:rsidR="00BA24A1" w:rsidRPr="00B779A9">
        <w:t>[</w:t>
      </w:r>
      <w:r w:rsidR="00885488" w:rsidRPr="00B779A9">
        <w:t>RP</w:t>
      </w:r>
      <w:r w:rsidR="00BA24A1" w:rsidRPr="00B779A9">
        <w:t>]</w:t>
      </w:r>
      <w:r w:rsidR="00885488" w:rsidRPr="00B779A9">
        <w:t xml:space="preserve"> </w:t>
      </w:r>
      <w:r w:rsidR="00885488" w:rsidRPr="005C3920">
        <w:rPr>
          <w:rStyle w:val="Incipit"/>
        </w:rPr>
        <w:t>Non</w:t>
      </w:r>
      <w:r w:rsidR="005A362F" w:rsidRPr="005A362F">
        <w:rPr>
          <w:i/>
        </w:rPr>
        <w:t xml:space="preserve"> </w:t>
      </w:r>
      <w:r w:rsidR="00885488" w:rsidRPr="005C3920">
        <w:rPr>
          <w:rStyle w:val="Incipit"/>
        </w:rPr>
        <w:t>conturbetur</w:t>
      </w:r>
      <w:r w:rsidR="00885488" w:rsidRPr="00B779A9">
        <w:t xml:space="preserve"> 28 cum duobus sequentibus. </w:t>
      </w:r>
      <w:r w:rsidR="00792C8D" w:rsidRPr="00B779A9">
        <w:t xml:space="preserve">[TD] </w:t>
      </w:r>
      <w:r w:rsidR="00792C8D" w:rsidRPr="005C3920">
        <w:rPr>
          <w:rStyle w:val="Incipit"/>
        </w:rPr>
        <w:t>Te</w:t>
      </w:r>
      <w:r w:rsidR="005A362F" w:rsidRPr="005A362F">
        <w:rPr>
          <w:i/>
        </w:rPr>
        <w:t xml:space="preserve"> </w:t>
      </w:r>
      <w:r w:rsidR="00792C8D" w:rsidRPr="005C3920">
        <w:rPr>
          <w:rStyle w:val="Incipit"/>
        </w:rPr>
        <w:t>deum</w:t>
      </w:r>
      <w:r w:rsidR="005A362F" w:rsidRPr="005A362F">
        <w:rPr>
          <w:i/>
        </w:rPr>
        <w:t xml:space="preserve"> </w:t>
      </w:r>
      <w:r w:rsidR="00885488" w:rsidRPr="00B779A9">
        <w:t>non dicitur.</w:t>
      </w:r>
    </w:p>
    <w:p w:rsidR="00E8636B" w:rsidRPr="00F945C5" w:rsidRDefault="00967DF1" w:rsidP="00415109">
      <w:pPr>
        <w:rPr>
          <w:lang w:val="en-US"/>
        </w:rPr>
      </w:pPr>
      <w:r w:rsidRPr="00830270">
        <w:rPr>
          <w:rStyle w:val="Time1"/>
        </w:rPr>
        <w:t>Ad</w:t>
      </w:r>
      <w:r>
        <w:rPr>
          <w:rStyle w:val="Time1"/>
        </w:rPr>
        <w:t xml:space="preserve"> laudes</w:t>
      </w:r>
      <w:r w:rsidR="00885488" w:rsidRPr="00B779A9">
        <w:t xml:space="preserve"> AN </w:t>
      </w:r>
      <w:r w:rsidR="00885488" w:rsidRPr="005C3920">
        <w:rPr>
          <w:rStyle w:val="Incipit"/>
        </w:rPr>
        <w:t>Cumque</w:t>
      </w:r>
      <w:r w:rsidR="005A362F" w:rsidRPr="005A362F">
        <w:rPr>
          <w:i/>
        </w:rPr>
        <w:t xml:space="preserve"> </w:t>
      </w:r>
      <w:r w:rsidR="00885488" w:rsidRPr="005C3920">
        <w:rPr>
          <w:rStyle w:val="Incipit"/>
        </w:rPr>
        <w:t>intuerentur</w:t>
      </w:r>
      <w:r w:rsidR="005A362F" w:rsidRPr="005A362F">
        <w:rPr>
          <w:i/>
        </w:rPr>
        <w:t xml:space="preserve"> </w:t>
      </w:r>
      <w:r w:rsidR="00885488" w:rsidRPr="005C3920">
        <w:rPr>
          <w:rStyle w:val="Incipit"/>
        </w:rPr>
        <w:t>in</w:t>
      </w:r>
      <w:r w:rsidR="005A362F" w:rsidRPr="005A362F">
        <w:rPr>
          <w:i/>
        </w:rPr>
        <w:t xml:space="preserve"> </w:t>
      </w:r>
      <w:r w:rsidR="00885488" w:rsidRPr="005C3920">
        <w:rPr>
          <w:rStyle w:val="Incipit"/>
        </w:rPr>
        <w:t>caelum</w:t>
      </w:r>
      <w:r w:rsidR="00885488" w:rsidRPr="00B779A9">
        <w:t xml:space="preserve"> sola. HY </w:t>
      </w:r>
      <w:r w:rsidR="00885488" w:rsidRPr="005C3920">
        <w:rPr>
          <w:rStyle w:val="Incipit"/>
        </w:rPr>
        <w:t>Iesu</w:t>
      </w:r>
      <w:r w:rsidR="005A362F" w:rsidRPr="005A362F">
        <w:rPr>
          <w:i/>
        </w:rPr>
        <w:t xml:space="preserve"> </w:t>
      </w:r>
      <w:r w:rsidR="00885488" w:rsidRPr="005C3920">
        <w:rPr>
          <w:rStyle w:val="Incipit"/>
        </w:rPr>
        <w:t>nostra</w:t>
      </w:r>
      <w:r w:rsidR="005A362F" w:rsidRPr="005A362F">
        <w:rPr>
          <w:i/>
        </w:rPr>
        <w:t xml:space="preserve"> </w:t>
      </w:r>
      <w:r w:rsidR="00885488" w:rsidRPr="005C3920">
        <w:rPr>
          <w:rStyle w:val="Incipit"/>
        </w:rPr>
        <w:t>redemptio</w:t>
      </w:r>
      <w:r w:rsidR="00885488" w:rsidRPr="00B779A9">
        <w:t xml:space="preserve">. VS </w:t>
      </w:r>
      <w:r w:rsidR="00885488" w:rsidRPr="005C3920">
        <w:rPr>
          <w:rStyle w:val="Incipit"/>
        </w:rPr>
        <w:t>Dominus</w:t>
      </w:r>
      <w:r w:rsidR="005A362F" w:rsidRPr="005A362F">
        <w:rPr>
          <w:i/>
        </w:rPr>
        <w:t xml:space="preserve"> </w:t>
      </w:r>
      <w:r w:rsidR="00885488" w:rsidRPr="005C3920">
        <w:rPr>
          <w:rStyle w:val="Incipit"/>
        </w:rPr>
        <w:t>in</w:t>
      </w:r>
      <w:r w:rsidR="005A362F" w:rsidRPr="005A362F">
        <w:rPr>
          <w:i/>
        </w:rPr>
        <w:t xml:space="preserve"> </w:t>
      </w:r>
      <w:r w:rsidR="00885488" w:rsidRPr="005C3920">
        <w:rPr>
          <w:rStyle w:val="Incipit"/>
        </w:rPr>
        <w:t>caelo</w:t>
      </w:r>
      <w:r w:rsidR="005A362F" w:rsidRPr="005A362F">
        <w:rPr>
          <w:i/>
        </w:rPr>
        <w:t xml:space="preserve"> </w:t>
      </w:r>
      <w:r w:rsidR="00885488" w:rsidRPr="005C3920">
        <w:rPr>
          <w:rStyle w:val="Incipit"/>
        </w:rPr>
        <w:t>alleluia</w:t>
      </w:r>
      <w:r w:rsidR="00885488" w:rsidRPr="00B779A9">
        <w:t xml:space="preserve">. </w:t>
      </w:r>
      <w:r w:rsidR="00885488" w:rsidRPr="00B779A9">
        <w:rPr>
          <w:lang w:val="fr-FR"/>
        </w:rPr>
        <w:t xml:space="preserve">AB </w:t>
      </w:r>
      <w:r w:rsidR="00885488" w:rsidRPr="00794880">
        <w:rPr>
          <w:rStyle w:val="Incipit"/>
          <w:lang w:val="fr-FR"/>
        </w:rPr>
        <w:t>Si</w:t>
      </w:r>
      <w:r w:rsidR="005A362F" w:rsidRPr="00BE7D55">
        <w:rPr>
          <w:i/>
          <w:lang w:val="fr-FR"/>
        </w:rPr>
        <w:t xml:space="preserve"> </w:t>
      </w:r>
      <w:r w:rsidR="00885488" w:rsidRPr="00794880">
        <w:rPr>
          <w:rStyle w:val="Incipit"/>
          <w:lang w:val="fr-FR"/>
        </w:rPr>
        <w:t>diligeretis</w:t>
      </w:r>
      <w:r w:rsidR="005A362F" w:rsidRPr="00BE7D55">
        <w:rPr>
          <w:i/>
          <w:lang w:val="fr-FR"/>
        </w:rPr>
        <w:t xml:space="preserve"> </w:t>
      </w:r>
      <w:r w:rsidR="00885488" w:rsidRPr="00794880">
        <w:rPr>
          <w:rStyle w:val="Incipit"/>
          <w:lang w:val="fr-FR"/>
        </w:rPr>
        <w:t>me</w:t>
      </w:r>
      <w:r w:rsidR="00885488" w:rsidRPr="00B779A9">
        <w:rPr>
          <w:lang w:val="fr-FR"/>
        </w:rPr>
        <w:t xml:space="preserve">. Suffragia de beata virgine et de omnibus </w:t>
      </w:r>
      <w:r w:rsidR="008C55C4" w:rsidRPr="00B779A9">
        <w:rPr>
          <w:lang w:val="fr-FR"/>
        </w:rPr>
        <w:t>|</w:t>
      </w:r>
      <w:r w:rsidR="00885488" w:rsidRPr="00B779A9">
        <w:rPr>
          <w:lang w:val="fr-FR"/>
        </w:rPr>
        <w:t>sancta</w:t>
      </w:r>
      <w:r w:rsidR="008C55C4" w:rsidRPr="00B779A9">
        <w:rPr>
          <w:lang w:val="fr-FR"/>
        </w:rPr>
        <w:t>::sanctis|</w:t>
      </w:r>
      <w:r w:rsidR="00885488" w:rsidRPr="00B779A9">
        <w:rPr>
          <w:lang w:val="fr-FR"/>
        </w:rPr>
        <w:t xml:space="preserve"> ut hesterna nocte. </w:t>
      </w:r>
      <w:r w:rsidR="003525EF" w:rsidRPr="00F945C5">
        <w:rPr>
          <w:lang w:val="en-US"/>
        </w:rPr>
        <w:t xml:space="preserve">[BD] </w:t>
      </w:r>
      <w:r w:rsidR="005F6F99" w:rsidRPr="00F945C5">
        <w:rPr>
          <w:rStyle w:val="Incipit"/>
          <w:lang w:val="en-US"/>
        </w:rPr>
        <w:t>Benedicamus</w:t>
      </w:r>
      <w:r w:rsidR="003525EF" w:rsidRPr="00F945C5">
        <w:rPr>
          <w:lang w:val="en-US"/>
        </w:rPr>
        <w:t xml:space="preserve"> cum</w:t>
      </w:r>
      <w:r w:rsidR="00885488" w:rsidRPr="00F945C5">
        <w:rPr>
          <w:lang w:val="en-US"/>
        </w:rPr>
        <w:t xml:space="preserve"> tribus alleluia.</w:t>
      </w:r>
      <w:r w:rsidR="007639CE" w:rsidRPr="00F945C5">
        <w:rPr>
          <w:lang w:val="en-US"/>
        </w:rPr>
        <w:t xml:space="preserve"> </w:t>
      </w:r>
    </w:p>
    <w:p w:rsidR="00885488" w:rsidRPr="00F945C5" w:rsidRDefault="007639CE" w:rsidP="00415109">
      <w:pPr>
        <w:rPr>
          <w:lang w:val="en-US"/>
        </w:rPr>
      </w:pPr>
      <w:r w:rsidRPr="00F945C5">
        <w:rPr>
          <w:lang w:val="en-US"/>
        </w:rPr>
        <w:t>(273v)</w:t>
      </w:r>
      <w:r w:rsidR="00E8636B" w:rsidRPr="00F945C5">
        <w:rPr>
          <w:lang w:val="en-US"/>
        </w:rPr>
        <w:t xml:space="preserve"> </w:t>
      </w:r>
      <w:r w:rsidR="00967DF1" w:rsidRPr="00F945C5">
        <w:rPr>
          <w:rStyle w:val="Time1"/>
          <w:lang w:val="en-US"/>
        </w:rPr>
        <w:t>Ad maturum</w:t>
      </w:r>
      <w:r w:rsidR="008179CC" w:rsidRPr="00F945C5">
        <w:rPr>
          <w:rStyle w:val="Time1"/>
          <w:lang w:val="en-US"/>
        </w:rPr>
        <w:t xml:space="preserve"> [officium]</w:t>
      </w:r>
      <w:r w:rsidR="00885488" w:rsidRPr="00F945C5">
        <w:rPr>
          <w:lang w:val="en-US"/>
        </w:rPr>
        <w:t xml:space="preserve"> </w:t>
      </w:r>
      <w:r w:rsidR="00E8636B" w:rsidRPr="00F945C5">
        <w:rPr>
          <w:lang w:val="en-US"/>
        </w:rPr>
        <w:t>alleluia s</w:t>
      </w:r>
      <w:r w:rsidR="00885488" w:rsidRPr="00F945C5">
        <w:rPr>
          <w:lang w:val="en-US"/>
        </w:rPr>
        <w:t xml:space="preserve">ecundum </w:t>
      </w:r>
      <w:r w:rsidR="00E8636B" w:rsidRPr="00F945C5">
        <w:rPr>
          <w:lang w:val="en-US"/>
        </w:rPr>
        <w:t>[</w:t>
      </w:r>
      <w:r w:rsidR="00885488" w:rsidRPr="00F945C5">
        <w:rPr>
          <w:lang w:val="en-US"/>
        </w:rPr>
        <w:t>AL</w:t>
      </w:r>
      <w:r w:rsidRPr="00F945C5">
        <w:rPr>
          <w:lang w:val="en-US"/>
        </w:rPr>
        <w:t>V</w:t>
      </w:r>
      <w:r w:rsidR="00E8636B" w:rsidRPr="00F945C5">
        <w:rPr>
          <w:lang w:val="en-US"/>
        </w:rPr>
        <w:t>]</w:t>
      </w:r>
      <w:r w:rsidR="00885488" w:rsidRPr="00F945C5">
        <w:rPr>
          <w:lang w:val="en-US"/>
        </w:rPr>
        <w:t xml:space="preserve"> </w:t>
      </w:r>
      <w:r w:rsidR="00885488" w:rsidRPr="00F945C5">
        <w:rPr>
          <w:rStyle w:val="Incipit"/>
          <w:lang w:val="en-US"/>
        </w:rPr>
        <w:t>Dominus</w:t>
      </w:r>
      <w:r w:rsidR="005A362F" w:rsidRPr="00F945C5">
        <w:rPr>
          <w:i/>
          <w:lang w:val="en-US"/>
        </w:rPr>
        <w:t xml:space="preserve"> </w:t>
      </w:r>
      <w:r w:rsidR="00915CBE" w:rsidRPr="00F945C5">
        <w:rPr>
          <w:rStyle w:val="Incipit"/>
          <w:lang w:val="en-US"/>
        </w:rPr>
        <w:t>in</w:t>
      </w:r>
      <w:r w:rsidR="005A362F" w:rsidRPr="00F945C5">
        <w:rPr>
          <w:i/>
          <w:lang w:val="en-US"/>
        </w:rPr>
        <w:t xml:space="preserve"> </w:t>
      </w:r>
      <w:r w:rsidR="00915CBE" w:rsidRPr="00F945C5">
        <w:rPr>
          <w:rStyle w:val="Incipit"/>
          <w:lang w:val="en-US"/>
        </w:rPr>
        <w:t>Sina</w:t>
      </w:r>
      <w:r w:rsidR="00DD1415" w:rsidRPr="00F945C5">
        <w:rPr>
          <w:lang w:val="en-US"/>
        </w:rPr>
        <w:t>@134.</w:t>
      </w:r>
      <w:r w:rsidR="00885488" w:rsidRPr="00F945C5">
        <w:rPr>
          <w:lang w:val="en-US"/>
        </w:rPr>
        <w:t xml:space="preserve"> Reliqua nota sunt.</w:t>
      </w:r>
    </w:p>
    <w:p w:rsidR="00885488" w:rsidRPr="00F945C5" w:rsidRDefault="00967DF1" w:rsidP="00415109">
      <w:pPr>
        <w:rPr>
          <w:lang w:val="en-US"/>
        </w:rPr>
      </w:pPr>
      <w:r w:rsidRPr="00F945C5">
        <w:rPr>
          <w:rStyle w:val="Time1"/>
          <w:lang w:val="en-US"/>
        </w:rPr>
        <w:t>Ad summum officium</w:t>
      </w:r>
      <w:r w:rsidR="00885488" w:rsidRPr="00F945C5">
        <w:rPr>
          <w:lang w:val="en-US"/>
        </w:rPr>
        <w:t xml:space="preserve"> per totum ut hesterna die.</w:t>
      </w:r>
    </w:p>
    <w:p w:rsidR="00885488" w:rsidRPr="00F945C5" w:rsidRDefault="00885488" w:rsidP="00415109">
      <w:pPr>
        <w:pStyle w:val="berschrift1"/>
        <w:rPr>
          <w:lang w:val="en-US"/>
        </w:rPr>
      </w:pPr>
      <w:r w:rsidRPr="00F945C5">
        <w:rPr>
          <w:lang w:val="en-US"/>
        </w:rPr>
        <w:t>DOMINICA POST ASCENSIONEM</w:t>
      </w:r>
    </w:p>
    <w:p w:rsidR="00885488" w:rsidRPr="00234396" w:rsidRDefault="00967DF1" w:rsidP="00415109">
      <w:pPr>
        <w:rPr>
          <w:lang w:val="fr-FR"/>
        </w:rPr>
      </w:pPr>
      <w:r w:rsidRPr="00BC2E91">
        <w:rPr>
          <w:rStyle w:val="Time1"/>
          <w:lang w:val="en-US"/>
        </w:rPr>
        <w:t>Ad vesperas</w:t>
      </w:r>
      <w:r w:rsidR="00885488">
        <w:rPr>
          <w:lang w:val="en-US"/>
        </w:rPr>
        <w:t xml:space="preserve"> AN </w:t>
      </w:r>
      <w:r w:rsidR="00885488" w:rsidRPr="00794880">
        <w:rPr>
          <w:rStyle w:val="Incipit"/>
          <w:lang w:val="en-US"/>
        </w:rPr>
        <w:t>Alleluia</w:t>
      </w:r>
      <w:r w:rsidR="005A362F" w:rsidRPr="00BE7D55">
        <w:rPr>
          <w:i/>
          <w:lang w:val="en-US"/>
        </w:rPr>
        <w:t xml:space="preserve"> </w:t>
      </w:r>
      <w:r w:rsidR="00885488" w:rsidRPr="00794880">
        <w:rPr>
          <w:rStyle w:val="Incipit"/>
          <w:lang w:val="en-US"/>
        </w:rPr>
        <w:t>alleluia</w:t>
      </w:r>
      <w:r w:rsidR="00E8636B">
        <w:rPr>
          <w:lang w:val="en-US"/>
        </w:rPr>
        <w:t xml:space="preserve"> pro</w:t>
      </w:r>
      <w:r w:rsidR="00885488">
        <w:rPr>
          <w:lang w:val="en-US"/>
        </w:rPr>
        <w:t xml:space="preserve">ut in fine </w:t>
      </w:r>
      <w:r w:rsidR="00BA24A1">
        <w:rPr>
          <w:lang w:val="en-US"/>
        </w:rPr>
        <w:t>[</w:t>
      </w:r>
      <w:r w:rsidR="008C55C4">
        <w:rPr>
          <w:lang w:val="en-US"/>
        </w:rPr>
        <w:t>PS</w:t>
      </w:r>
      <w:r w:rsidR="00BA24A1">
        <w:rPr>
          <w:lang w:val="en-US"/>
        </w:rPr>
        <w:t>]</w:t>
      </w:r>
      <w:r w:rsidR="00885488">
        <w:rPr>
          <w:lang w:val="en-US"/>
        </w:rPr>
        <w:t xml:space="preserve"> </w:t>
      </w:r>
      <w:r w:rsidR="00885488" w:rsidRPr="00794880">
        <w:rPr>
          <w:rStyle w:val="Incipit"/>
          <w:lang w:val="en-US"/>
        </w:rPr>
        <w:t>Lauda</w:t>
      </w:r>
      <w:r w:rsidR="005A362F" w:rsidRPr="00BE7D55">
        <w:rPr>
          <w:i/>
          <w:lang w:val="en-US"/>
        </w:rPr>
        <w:t xml:space="preserve"> </w:t>
      </w:r>
      <w:r w:rsidR="00885488" w:rsidRPr="00794880">
        <w:rPr>
          <w:rStyle w:val="Incipit"/>
          <w:lang w:val="en-US"/>
        </w:rPr>
        <w:t>Hierusalem</w:t>
      </w:r>
      <w:r w:rsidR="00885488">
        <w:rPr>
          <w:lang w:val="en-US"/>
        </w:rPr>
        <w:t xml:space="preserve"> habetur. PS </w:t>
      </w:r>
      <w:r w:rsidR="00885488" w:rsidRPr="005A362F">
        <w:rPr>
          <w:rStyle w:val="Incipit"/>
          <w:lang w:val="en-US"/>
        </w:rPr>
        <w:t>Benedictus</w:t>
      </w:r>
      <w:r w:rsidR="005A362F" w:rsidRPr="00BE7D55">
        <w:rPr>
          <w:i/>
          <w:lang w:val="en-US"/>
        </w:rPr>
        <w:t xml:space="preserve"> </w:t>
      </w:r>
      <w:r w:rsidR="00885488">
        <w:rPr>
          <w:lang w:val="en-US"/>
        </w:rPr>
        <w:t xml:space="preserve">cum reliquis. RP </w:t>
      </w:r>
      <w:r w:rsidR="00885488" w:rsidRPr="005A362F">
        <w:rPr>
          <w:rStyle w:val="Incipit"/>
          <w:lang w:val="en-US"/>
        </w:rPr>
        <w:t>Ite</w:t>
      </w:r>
      <w:r w:rsidR="005A362F" w:rsidRPr="00BE7D55">
        <w:rPr>
          <w:i/>
          <w:lang w:val="en-US"/>
        </w:rPr>
        <w:t xml:space="preserve"> </w:t>
      </w:r>
      <w:r w:rsidR="00885488" w:rsidRPr="005A362F">
        <w:rPr>
          <w:rStyle w:val="Incipit"/>
          <w:lang w:val="en-US"/>
        </w:rPr>
        <w:t>in</w:t>
      </w:r>
      <w:r w:rsidR="005A362F" w:rsidRPr="00BE7D55">
        <w:rPr>
          <w:i/>
          <w:lang w:val="en-US"/>
        </w:rPr>
        <w:t xml:space="preserve"> </w:t>
      </w:r>
      <w:r w:rsidR="00885488" w:rsidRPr="005A362F">
        <w:rPr>
          <w:rStyle w:val="Incipit"/>
          <w:lang w:val="en-US"/>
        </w:rPr>
        <w:t>orbem</w:t>
      </w:r>
      <w:r w:rsidR="00DD1415">
        <w:rPr>
          <w:lang w:val="en-US"/>
        </w:rPr>
        <w:t>@75.</w:t>
      </w:r>
      <w:r w:rsidR="00885488">
        <w:rPr>
          <w:lang w:val="en-US"/>
        </w:rPr>
        <w:t xml:space="preserve"> HY </w:t>
      </w:r>
      <w:r w:rsidR="00885488" w:rsidRPr="005A362F">
        <w:rPr>
          <w:rStyle w:val="Incipit"/>
          <w:lang w:val="en-US"/>
        </w:rPr>
        <w:t>Festum</w:t>
      </w:r>
      <w:r w:rsidR="005A362F" w:rsidRPr="00BE7D55">
        <w:rPr>
          <w:i/>
          <w:lang w:val="en-US"/>
        </w:rPr>
        <w:t xml:space="preserve"> </w:t>
      </w:r>
      <w:r w:rsidR="00885488" w:rsidRPr="005A362F">
        <w:rPr>
          <w:rStyle w:val="Incipit"/>
          <w:lang w:val="en-US"/>
        </w:rPr>
        <w:t>nunc</w:t>
      </w:r>
      <w:r w:rsidR="005A362F" w:rsidRPr="00BE7D55">
        <w:rPr>
          <w:i/>
          <w:lang w:val="en-US"/>
        </w:rPr>
        <w:t xml:space="preserve"> </w:t>
      </w:r>
      <w:r w:rsidR="00885488" w:rsidRPr="005A362F">
        <w:rPr>
          <w:rStyle w:val="Incipit"/>
          <w:lang w:val="en-US"/>
        </w:rPr>
        <w:t>celebre</w:t>
      </w:r>
      <w:r w:rsidR="00885488">
        <w:rPr>
          <w:lang w:val="en-US"/>
        </w:rPr>
        <w:t xml:space="preserve">. VS </w:t>
      </w:r>
      <w:r w:rsidR="00885488" w:rsidRPr="005A362F">
        <w:rPr>
          <w:rStyle w:val="Incipit"/>
          <w:lang w:val="en-US"/>
        </w:rPr>
        <w:t>Dominus</w:t>
      </w:r>
      <w:r w:rsidR="005A362F" w:rsidRPr="00BE7D55">
        <w:rPr>
          <w:i/>
          <w:lang w:val="en-US"/>
        </w:rPr>
        <w:t xml:space="preserve"> </w:t>
      </w:r>
      <w:r w:rsidR="00915CBE" w:rsidRPr="005A362F">
        <w:rPr>
          <w:rStyle w:val="Incipit"/>
          <w:lang w:val="en-US"/>
        </w:rPr>
        <w:t>in</w:t>
      </w:r>
      <w:r w:rsidR="005A362F" w:rsidRPr="00BE7D55">
        <w:rPr>
          <w:i/>
          <w:lang w:val="en-US"/>
        </w:rPr>
        <w:t xml:space="preserve"> </w:t>
      </w:r>
      <w:r w:rsidR="00915CBE" w:rsidRPr="005A362F">
        <w:rPr>
          <w:rStyle w:val="Incipit"/>
          <w:lang w:val="en-US"/>
        </w:rPr>
        <w:t>Sina</w:t>
      </w:r>
      <w:r w:rsidR="00885488">
        <w:rPr>
          <w:lang w:val="en-US"/>
        </w:rPr>
        <w:t xml:space="preserve">. AM </w:t>
      </w:r>
      <w:r w:rsidR="00885488" w:rsidRPr="005A362F">
        <w:rPr>
          <w:rStyle w:val="Incipit"/>
          <w:lang w:val="en-US"/>
        </w:rPr>
        <w:t>Ecce</w:t>
      </w:r>
      <w:r w:rsidR="005A362F" w:rsidRPr="00BE7D55">
        <w:rPr>
          <w:i/>
          <w:lang w:val="en-US"/>
        </w:rPr>
        <w:t xml:space="preserve"> </w:t>
      </w:r>
      <w:r w:rsidR="00885488" w:rsidRPr="005A362F">
        <w:rPr>
          <w:rStyle w:val="Incipit"/>
          <w:lang w:val="en-US"/>
        </w:rPr>
        <w:t>nunc</w:t>
      </w:r>
      <w:r w:rsidR="005A362F" w:rsidRPr="00BE7D55">
        <w:rPr>
          <w:i/>
          <w:lang w:val="en-US"/>
        </w:rPr>
        <w:t xml:space="preserve"> </w:t>
      </w:r>
      <w:r w:rsidR="00885488" w:rsidRPr="005A362F">
        <w:rPr>
          <w:rStyle w:val="Incipit"/>
          <w:lang w:val="en-US"/>
        </w:rPr>
        <w:t>palam</w:t>
      </w:r>
      <w:r w:rsidR="005A362F" w:rsidRPr="00BE7D55">
        <w:rPr>
          <w:i/>
          <w:lang w:val="en-US"/>
        </w:rPr>
        <w:t xml:space="preserve"> </w:t>
      </w:r>
      <w:r w:rsidR="00885488" w:rsidRPr="005A362F">
        <w:rPr>
          <w:rStyle w:val="Incipit"/>
          <w:lang w:val="en-US"/>
        </w:rPr>
        <w:t>loqueris</w:t>
      </w:r>
      <w:r w:rsidR="00885488">
        <w:rPr>
          <w:lang w:val="en-US"/>
        </w:rPr>
        <w:t xml:space="preserve"> ex </w:t>
      </w:r>
      <w:r w:rsidR="00885488" w:rsidRPr="00BC2E91">
        <w:rPr>
          <w:rStyle w:val="Funktion"/>
          <w:lang w:val="en-US"/>
        </w:rPr>
        <w:t xml:space="preserve">minori </w:t>
      </w:r>
      <w:r w:rsidR="00E8636B" w:rsidRPr="00BC2E91">
        <w:rPr>
          <w:rStyle w:val="Funktion"/>
          <w:lang w:val="en-US"/>
        </w:rPr>
        <w:t>[antiphonario]</w:t>
      </w:r>
      <w:r w:rsidR="00E8636B">
        <w:rPr>
          <w:lang w:val="en-US"/>
        </w:rPr>
        <w:t xml:space="preserve"> </w:t>
      </w:r>
      <w:r w:rsidR="00885488">
        <w:rPr>
          <w:lang w:val="en-US"/>
        </w:rPr>
        <w:t xml:space="preserve">26 ex </w:t>
      </w:r>
      <w:r w:rsidR="00885488" w:rsidRPr="00BC2E91">
        <w:rPr>
          <w:rStyle w:val="Funktion"/>
          <w:lang w:val="en-US"/>
        </w:rPr>
        <w:t>summo antiphonario</w:t>
      </w:r>
      <w:r w:rsidR="00DD1415">
        <w:rPr>
          <w:lang w:val="en-US"/>
        </w:rPr>
        <w:t>@76.</w:t>
      </w:r>
      <w:r w:rsidR="00885488">
        <w:rPr>
          <w:lang w:val="en-US"/>
        </w:rPr>
        <w:t xml:space="preserve"> </w:t>
      </w:r>
      <w:r w:rsidR="00E8636B" w:rsidRPr="00BC2E91">
        <w:rPr>
          <w:lang w:val="fr-FR"/>
        </w:rPr>
        <w:t>Suffragium d</w:t>
      </w:r>
      <w:r w:rsidR="00885488" w:rsidRPr="00BC2E91">
        <w:rPr>
          <w:lang w:val="fr-FR"/>
        </w:rPr>
        <w:t xml:space="preserve">e ascensione </w:t>
      </w:r>
      <w:r w:rsidR="00E8636B" w:rsidRPr="00BC2E91">
        <w:rPr>
          <w:lang w:val="fr-FR"/>
        </w:rPr>
        <w:t>[</w:t>
      </w:r>
      <w:r w:rsidR="00885488" w:rsidRPr="00BC2E91">
        <w:rPr>
          <w:lang w:val="fr-FR"/>
        </w:rPr>
        <w:t>AC</w:t>
      </w:r>
      <w:r w:rsidR="00E8636B" w:rsidRPr="00BC2E91">
        <w:rPr>
          <w:lang w:val="fr-FR"/>
        </w:rPr>
        <w:t>]</w:t>
      </w:r>
      <w:r w:rsidR="00885488" w:rsidRPr="00BC2E91">
        <w:rPr>
          <w:lang w:val="fr-FR"/>
        </w:rPr>
        <w:t xml:space="preserve"> </w:t>
      </w:r>
      <w:r w:rsidR="00885488" w:rsidRPr="00BC2E91">
        <w:rPr>
          <w:rStyle w:val="Incipit"/>
          <w:lang w:val="fr-FR"/>
        </w:rPr>
        <w:t>Euntes</w:t>
      </w:r>
      <w:r w:rsidR="005A362F" w:rsidRPr="00BC2E91">
        <w:rPr>
          <w:i/>
          <w:lang w:val="fr-FR"/>
        </w:rPr>
        <w:t xml:space="preserve"> </w:t>
      </w:r>
      <w:r w:rsidR="00885488" w:rsidRPr="00BC2E91">
        <w:rPr>
          <w:rStyle w:val="Incipit"/>
          <w:lang w:val="fr-FR"/>
        </w:rPr>
        <w:t>in</w:t>
      </w:r>
      <w:r w:rsidR="005A362F" w:rsidRPr="00BC2E91">
        <w:rPr>
          <w:i/>
          <w:lang w:val="fr-FR"/>
        </w:rPr>
        <w:t xml:space="preserve"> </w:t>
      </w:r>
      <w:r w:rsidR="00885488" w:rsidRPr="00BC2E91">
        <w:rPr>
          <w:rStyle w:val="Incipit"/>
          <w:lang w:val="fr-FR"/>
        </w:rPr>
        <w:t>mundum</w:t>
      </w:r>
      <w:r w:rsidR="00DD1415">
        <w:rPr>
          <w:lang w:val="fr-FR"/>
        </w:rPr>
        <w:t>@</w:t>
      </w:r>
      <w:r w:rsidR="00DD1415" w:rsidRPr="00BC2E91">
        <w:rPr>
          <w:lang w:val="fr-FR"/>
        </w:rPr>
        <w:t>76.</w:t>
      </w:r>
      <w:r w:rsidR="00885488" w:rsidRPr="00BC2E91">
        <w:rPr>
          <w:lang w:val="fr-FR"/>
        </w:rPr>
        <w:t xml:space="preserve"> De beata virgine </w:t>
      </w:r>
      <w:r w:rsidR="00BA24A1" w:rsidRPr="00BC2E91">
        <w:rPr>
          <w:lang w:val="fr-FR"/>
        </w:rPr>
        <w:t>[</w:t>
      </w:r>
      <w:r w:rsidR="00885488" w:rsidRPr="00BC2E91">
        <w:rPr>
          <w:lang w:val="fr-FR"/>
        </w:rPr>
        <w:t>AC</w:t>
      </w:r>
      <w:r w:rsidR="00BA24A1" w:rsidRPr="00BC2E91">
        <w:rPr>
          <w:lang w:val="fr-FR"/>
        </w:rPr>
        <w:t>]</w:t>
      </w:r>
      <w:r w:rsidR="00885488" w:rsidRPr="00BC2E91">
        <w:rPr>
          <w:lang w:val="fr-FR"/>
        </w:rPr>
        <w:t xml:space="preserve"> </w:t>
      </w:r>
      <w:r w:rsidR="00885488" w:rsidRPr="00BC2E91">
        <w:rPr>
          <w:rStyle w:val="Incipit"/>
          <w:lang w:val="fr-FR"/>
        </w:rPr>
        <w:t>Alleluia</w:t>
      </w:r>
      <w:r w:rsidR="005A362F" w:rsidRPr="00BC2E91">
        <w:rPr>
          <w:i/>
          <w:lang w:val="fr-FR"/>
        </w:rPr>
        <w:t xml:space="preserve"> </w:t>
      </w:r>
      <w:r w:rsidR="00885488" w:rsidRPr="00BC2E91">
        <w:rPr>
          <w:rStyle w:val="Incipit"/>
          <w:lang w:val="fr-FR"/>
        </w:rPr>
        <w:t>sancta</w:t>
      </w:r>
      <w:r w:rsidR="00885488" w:rsidRPr="00BC2E91">
        <w:rPr>
          <w:lang w:val="fr-FR"/>
        </w:rPr>
        <w:t xml:space="preserve">. </w:t>
      </w:r>
      <w:r w:rsidR="00885488" w:rsidRPr="00234396">
        <w:rPr>
          <w:lang w:val="fr-FR"/>
        </w:rPr>
        <w:t xml:space="preserve">De omnibus sanctis </w:t>
      </w:r>
      <w:r w:rsidR="00BA24A1" w:rsidRPr="00234396">
        <w:rPr>
          <w:lang w:val="fr-FR"/>
        </w:rPr>
        <w:t>[</w:t>
      </w:r>
      <w:r w:rsidR="00885488" w:rsidRPr="00234396">
        <w:rPr>
          <w:lang w:val="fr-FR"/>
        </w:rPr>
        <w:t>AC</w:t>
      </w:r>
      <w:r w:rsidR="00BA24A1" w:rsidRPr="00234396">
        <w:rPr>
          <w:lang w:val="fr-FR"/>
        </w:rPr>
        <w:t>]</w:t>
      </w:r>
      <w:r w:rsidR="00885488" w:rsidRPr="00234396">
        <w:rPr>
          <w:lang w:val="fr-FR"/>
        </w:rPr>
        <w:t xml:space="preserve"> </w:t>
      </w:r>
      <w:r w:rsidR="00885488" w:rsidRPr="00234396">
        <w:rPr>
          <w:rStyle w:val="Incipit"/>
          <w:lang w:val="fr-FR"/>
        </w:rPr>
        <w:t>Lux</w:t>
      </w:r>
      <w:r w:rsidR="005A362F" w:rsidRPr="00234396">
        <w:rPr>
          <w:i/>
          <w:lang w:val="fr-FR"/>
        </w:rPr>
        <w:t xml:space="preserve"> </w:t>
      </w:r>
      <w:r w:rsidR="00885488" w:rsidRPr="00234396">
        <w:rPr>
          <w:rStyle w:val="Incipit"/>
          <w:lang w:val="fr-FR"/>
        </w:rPr>
        <w:t>perpetua</w:t>
      </w:r>
      <w:r w:rsidR="00DD1415" w:rsidRPr="00234396">
        <w:rPr>
          <w:lang w:val="fr-FR"/>
        </w:rPr>
        <w:t>@127.</w:t>
      </w:r>
      <w:r w:rsidR="00885488" w:rsidRPr="00234396">
        <w:rPr>
          <w:lang w:val="fr-FR"/>
        </w:rPr>
        <w:t xml:space="preserve"> </w:t>
      </w:r>
      <w:r w:rsidR="003525EF" w:rsidRPr="00234396">
        <w:rPr>
          <w:lang w:val="fr-FR"/>
        </w:rPr>
        <w:t xml:space="preserve">[BD] </w:t>
      </w:r>
      <w:r w:rsidR="005F6F99" w:rsidRPr="00234396">
        <w:rPr>
          <w:rStyle w:val="Incipit"/>
          <w:lang w:val="fr-FR"/>
        </w:rPr>
        <w:t>Benedicamus</w:t>
      </w:r>
      <w:r w:rsidR="003525EF" w:rsidRPr="00234396">
        <w:rPr>
          <w:lang w:val="fr-FR"/>
        </w:rPr>
        <w:t xml:space="preserve"> cum</w:t>
      </w:r>
      <w:r w:rsidR="00885488" w:rsidRPr="00234396">
        <w:rPr>
          <w:lang w:val="fr-FR"/>
        </w:rPr>
        <w:t xml:space="preserve"> quinque alleluia.</w:t>
      </w:r>
    </w:p>
    <w:p w:rsidR="00885488" w:rsidRPr="00234396" w:rsidRDefault="00173F0E" w:rsidP="00415109">
      <w:pPr>
        <w:rPr>
          <w:lang w:val="fr-FR"/>
        </w:rPr>
      </w:pPr>
      <w:r w:rsidRPr="00234396">
        <w:rPr>
          <w:lang w:val="fr-FR"/>
        </w:rPr>
        <w:t>$E::</w:t>
      </w:r>
      <w:r w:rsidR="00885488" w:rsidRPr="00234396">
        <w:rPr>
          <w:lang w:val="fr-FR"/>
        </w:rPr>
        <w:t>Cursus beatae</w:t>
      </w:r>
      <w:r w:rsidR="00D9212A" w:rsidRPr="00234396">
        <w:rPr>
          <w:lang w:val="fr-FR"/>
        </w:rPr>
        <w:t xml:space="preserve"> Mariae</w:t>
      </w:r>
      <w:r w:rsidR="00F337B7" w:rsidRPr="00234396">
        <w:rPr>
          <w:lang w:val="fr-FR"/>
        </w:rPr>
        <w:t xml:space="preserve"> hac nocte non dicitur</w:t>
      </w:r>
      <w:r w:rsidRPr="00234396">
        <w:rPr>
          <w:lang w:val="fr-FR"/>
        </w:rPr>
        <w:t>$</w:t>
      </w:r>
      <w:r w:rsidR="00F337B7" w:rsidRPr="00234396">
        <w:rPr>
          <w:lang w:val="fr-FR"/>
        </w:rPr>
        <w:t>.</w:t>
      </w:r>
    </w:p>
    <w:p w:rsidR="00E8636B" w:rsidRDefault="00967DF1" w:rsidP="00415109">
      <w:pPr>
        <w:rPr>
          <w:lang w:val="pt-PT"/>
        </w:rPr>
      </w:pPr>
      <w:r w:rsidRPr="00234396">
        <w:rPr>
          <w:rStyle w:val="Time1"/>
          <w:lang w:val="fr-FR"/>
        </w:rPr>
        <w:lastRenderedPageBreak/>
        <w:t>Ad completorium</w:t>
      </w:r>
      <w:r w:rsidR="00885488" w:rsidRPr="00234396">
        <w:rPr>
          <w:lang w:val="fr-FR"/>
        </w:rPr>
        <w:t xml:space="preserve"> ut in di</w:t>
      </w:r>
      <w:r w:rsidR="007639CE" w:rsidRPr="00234396">
        <w:rPr>
          <w:lang w:val="fr-FR"/>
        </w:rPr>
        <w:t xml:space="preserve">e ascensionis. </w:t>
      </w:r>
      <w:r w:rsidR="007639CE" w:rsidRPr="00B779A9">
        <w:rPr>
          <w:lang w:val="fr-FR"/>
        </w:rPr>
        <w:t>Post collectam AC</w:t>
      </w:r>
      <w:r w:rsidR="00885488" w:rsidRPr="00B779A9">
        <w:rPr>
          <w:lang w:val="fr-FR"/>
        </w:rPr>
        <w:t xml:space="preserve"> </w:t>
      </w:r>
      <w:r w:rsidR="00885488" w:rsidRPr="005A362F">
        <w:rPr>
          <w:rStyle w:val="Incipit"/>
          <w:lang w:val="fr-FR"/>
        </w:rPr>
        <w:t>Gaude</w:t>
      </w:r>
      <w:r w:rsidR="005A362F" w:rsidRPr="00BE7D55">
        <w:rPr>
          <w:i/>
          <w:lang w:val="fr-FR"/>
        </w:rPr>
        <w:t xml:space="preserve"> </w:t>
      </w:r>
      <w:r w:rsidR="00885488" w:rsidRPr="005A362F">
        <w:rPr>
          <w:rStyle w:val="Incipit"/>
          <w:lang w:val="fr-FR"/>
        </w:rPr>
        <w:t>virgo</w:t>
      </w:r>
      <w:r w:rsidR="00885488" w:rsidRPr="00B779A9">
        <w:rPr>
          <w:lang w:val="fr-FR"/>
        </w:rPr>
        <w:t xml:space="preserve">. </w:t>
      </w:r>
      <w:r w:rsidR="00885488" w:rsidRPr="00B779A9">
        <w:rPr>
          <w:lang w:val="pt-PT"/>
        </w:rPr>
        <w:t xml:space="preserve">Ad </w:t>
      </w:r>
      <w:r w:rsidR="000F4FB4" w:rsidRPr="00B779A9">
        <w:rPr>
          <w:lang w:val="pt-PT"/>
        </w:rPr>
        <w:t>Salve</w:t>
      </w:r>
      <w:r w:rsidR="00173F0E" w:rsidRPr="00B779A9">
        <w:rPr>
          <w:lang w:val="pt-PT"/>
        </w:rPr>
        <w:t xml:space="preserve"> r</w:t>
      </w:r>
      <w:r w:rsidR="00885488" w:rsidRPr="00B779A9">
        <w:rPr>
          <w:lang w:val="pt-PT"/>
        </w:rPr>
        <w:t xml:space="preserve">egina </w:t>
      </w:r>
      <w:r w:rsidR="00E8636B">
        <w:rPr>
          <w:lang w:val="pt-PT"/>
        </w:rPr>
        <w:t xml:space="preserve">sequentiam </w:t>
      </w:r>
      <w:r w:rsidR="00885488" w:rsidRPr="00B779A9">
        <w:rPr>
          <w:lang w:val="pt-PT"/>
        </w:rPr>
        <w:t xml:space="preserve">unam ex illis </w:t>
      </w:r>
      <w:r w:rsidR="00E8636B">
        <w:rPr>
          <w:lang w:val="pt-PT"/>
        </w:rPr>
        <w:t>[</w:t>
      </w:r>
      <w:r w:rsidR="00885488" w:rsidRPr="00B779A9">
        <w:rPr>
          <w:lang w:val="pt-PT"/>
        </w:rPr>
        <w:t>SE</w:t>
      </w:r>
      <w:r w:rsidR="00E8636B">
        <w:rPr>
          <w:lang w:val="pt-PT"/>
        </w:rPr>
        <w:t>]</w:t>
      </w:r>
      <w:r w:rsidR="00885488" w:rsidRPr="00B779A9">
        <w:rPr>
          <w:lang w:val="pt-PT"/>
        </w:rPr>
        <w:t xml:space="preserve"> </w:t>
      </w:r>
      <w:r w:rsidR="00885488" w:rsidRPr="005A362F">
        <w:rPr>
          <w:rStyle w:val="Incipit"/>
          <w:lang w:val="pt-PT"/>
        </w:rPr>
        <w:t>Ave</w:t>
      </w:r>
      <w:r w:rsidR="005A362F" w:rsidRPr="00BE7D55">
        <w:rPr>
          <w:i/>
          <w:lang w:val="pt-PT"/>
        </w:rPr>
        <w:t xml:space="preserve"> </w:t>
      </w:r>
      <w:r w:rsidR="00885488" w:rsidRPr="005A362F">
        <w:rPr>
          <w:rStyle w:val="Incipit"/>
          <w:lang w:val="pt-PT"/>
        </w:rPr>
        <w:t>plena</w:t>
      </w:r>
      <w:r w:rsidR="00885488" w:rsidRPr="00B779A9">
        <w:rPr>
          <w:lang w:val="pt-PT"/>
        </w:rPr>
        <w:t xml:space="preserve"> </w:t>
      </w:r>
      <w:r w:rsidR="00BA24A1" w:rsidRPr="00B779A9">
        <w:rPr>
          <w:lang w:val="pt-PT"/>
        </w:rPr>
        <w:t>[</w:t>
      </w:r>
      <w:r w:rsidR="00885488" w:rsidRPr="00B779A9">
        <w:rPr>
          <w:lang w:val="pt-PT"/>
        </w:rPr>
        <w:t>vel</w:t>
      </w:r>
      <w:r w:rsidR="009031B8">
        <w:rPr>
          <w:lang w:val="pt-PT"/>
        </w:rPr>
        <w:t>]</w:t>
      </w:r>
      <w:r w:rsidR="00885488" w:rsidRPr="00B779A9">
        <w:rPr>
          <w:lang w:val="pt-PT"/>
        </w:rPr>
        <w:t xml:space="preserve"> </w:t>
      </w:r>
      <w:r w:rsidR="009031B8">
        <w:rPr>
          <w:lang w:val="pt-PT"/>
        </w:rPr>
        <w:t>[</w:t>
      </w:r>
      <w:r w:rsidR="00885488" w:rsidRPr="00B779A9">
        <w:rPr>
          <w:lang w:val="pt-PT"/>
        </w:rPr>
        <w:t>SE</w:t>
      </w:r>
      <w:r w:rsidR="00BA24A1" w:rsidRPr="00B779A9">
        <w:rPr>
          <w:lang w:val="pt-PT"/>
        </w:rPr>
        <w:t>]</w:t>
      </w:r>
      <w:r w:rsidR="00885488" w:rsidRPr="00B779A9">
        <w:rPr>
          <w:lang w:val="pt-PT"/>
        </w:rPr>
        <w:t xml:space="preserve"> </w:t>
      </w:r>
      <w:r w:rsidR="00885488" w:rsidRPr="005A362F">
        <w:rPr>
          <w:rStyle w:val="Incipit"/>
          <w:lang w:val="pt-PT"/>
        </w:rPr>
        <w:t>Virginis</w:t>
      </w:r>
      <w:r w:rsidR="005A362F" w:rsidRPr="00BE7D55">
        <w:rPr>
          <w:i/>
          <w:lang w:val="pt-PT"/>
        </w:rPr>
        <w:t xml:space="preserve"> </w:t>
      </w:r>
      <w:r w:rsidR="00885488" w:rsidRPr="005A362F">
        <w:rPr>
          <w:rStyle w:val="Incipit"/>
          <w:lang w:val="pt-PT"/>
        </w:rPr>
        <w:t>Mariae</w:t>
      </w:r>
      <w:r w:rsidR="00885488" w:rsidRPr="00B779A9">
        <w:rPr>
          <w:lang w:val="pt-PT"/>
        </w:rPr>
        <w:t xml:space="preserve"> </w:t>
      </w:r>
      <w:r w:rsidR="00BA24A1" w:rsidRPr="00B779A9">
        <w:rPr>
          <w:lang w:val="pt-PT"/>
        </w:rPr>
        <w:t>[</w:t>
      </w:r>
      <w:r w:rsidR="00885488" w:rsidRPr="00B779A9">
        <w:rPr>
          <w:lang w:val="pt-PT"/>
        </w:rPr>
        <w:t>vel</w:t>
      </w:r>
      <w:r w:rsidR="009031B8">
        <w:rPr>
          <w:sz w:val="24"/>
          <w:lang w:val="pt-PT"/>
        </w:rPr>
        <w:t>]</w:t>
      </w:r>
      <w:r w:rsidR="00885488" w:rsidRPr="00B779A9">
        <w:rPr>
          <w:lang w:val="pt-PT"/>
        </w:rPr>
        <w:t xml:space="preserve"> </w:t>
      </w:r>
      <w:r w:rsidR="009031B8">
        <w:rPr>
          <w:lang w:val="pt-PT"/>
        </w:rPr>
        <w:t>[</w:t>
      </w:r>
      <w:r w:rsidR="00885488" w:rsidRPr="00B779A9">
        <w:rPr>
          <w:lang w:val="pt-PT"/>
        </w:rPr>
        <w:t>SE</w:t>
      </w:r>
      <w:r w:rsidR="00BA24A1" w:rsidRPr="00B779A9">
        <w:rPr>
          <w:lang w:val="pt-PT"/>
        </w:rPr>
        <w:t>]</w:t>
      </w:r>
      <w:r w:rsidR="00885488" w:rsidRPr="00B779A9">
        <w:rPr>
          <w:lang w:val="pt-PT"/>
        </w:rPr>
        <w:t xml:space="preserve"> </w:t>
      </w:r>
      <w:r w:rsidR="00885488" w:rsidRPr="005A362F">
        <w:rPr>
          <w:rStyle w:val="Incipit"/>
          <w:lang w:val="pt-PT"/>
        </w:rPr>
        <w:t>Resurgenti</w:t>
      </w:r>
      <w:r w:rsidR="005A362F" w:rsidRPr="00BE7D55">
        <w:rPr>
          <w:i/>
          <w:lang w:val="pt-PT"/>
        </w:rPr>
        <w:t xml:space="preserve"> </w:t>
      </w:r>
      <w:r w:rsidR="00885488" w:rsidRPr="005A362F">
        <w:rPr>
          <w:rStyle w:val="Incipit"/>
          <w:lang w:val="pt-PT"/>
        </w:rPr>
        <w:t>tuo</w:t>
      </w:r>
      <w:r w:rsidR="00885488" w:rsidRPr="00B779A9">
        <w:rPr>
          <w:lang w:val="pt-PT"/>
        </w:rPr>
        <w:t xml:space="preserve"> etc.</w:t>
      </w:r>
      <w:r w:rsidR="007639CE" w:rsidRPr="00B779A9">
        <w:rPr>
          <w:lang w:val="pt-PT"/>
        </w:rPr>
        <w:t xml:space="preserve"> </w:t>
      </w:r>
    </w:p>
    <w:p w:rsidR="00C31EDF" w:rsidRDefault="007639CE" w:rsidP="00415109">
      <w:pPr>
        <w:rPr>
          <w:lang w:val="it-IT"/>
        </w:rPr>
      </w:pPr>
      <w:r w:rsidRPr="00B779A9">
        <w:rPr>
          <w:lang w:val="it-IT"/>
        </w:rPr>
        <w:t>(274r)</w:t>
      </w:r>
      <w:r w:rsidR="00E8636B">
        <w:rPr>
          <w:lang w:val="it-IT"/>
        </w:rPr>
        <w:t xml:space="preserve"> </w:t>
      </w:r>
      <w:r w:rsidR="00967DF1" w:rsidRPr="00BC2E91">
        <w:rPr>
          <w:rStyle w:val="Time1"/>
          <w:lang w:val="it-IT"/>
        </w:rPr>
        <w:t>Matutinale officium</w:t>
      </w:r>
      <w:r w:rsidR="00885488" w:rsidRPr="00B779A9">
        <w:rPr>
          <w:lang w:val="it-IT"/>
        </w:rPr>
        <w:t xml:space="preserve"> per totum ut in sancta nocte dicatur. </w:t>
      </w:r>
      <w:r w:rsidR="00885488" w:rsidRPr="00BC2E91">
        <w:rPr>
          <w:lang w:val="it-IT"/>
        </w:rPr>
        <w:t>Sex lectiones de actibus</w:t>
      </w:r>
      <w:r w:rsidR="00173F0E" w:rsidRPr="00BC2E91">
        <w:rPr>
          <w:lang w:val="it-IT"/>
        </w:rPr>
        <w:t xml:space="preserve"> apostolorum ubi dimissum est. Evangelium de dominica </w:t>
      </w:r>
      <w:r w:rsidR="00885488" w:rsidRPr="00BC2E91">
        <w:rPr>
          <w:lang w:val="it-IT"/>
        </w:rPr>
        <w:t xml:space="preserve">tantum </w:t>
      </w:r>
      <w:r w:rsidR="00E8636B" w:rsidRPr="00BC2E91">
        <w:rPr>
          <w:lang w:val="it-IT"/>
        </w:rPr>
        <w:t>legitur, quod est</w:t>
      </w:r>
      <w:r w:rsidR="00173F0E" w:rsidRPr="00BC2E91">
        <w:rPr>
          <w:lang w:val="it-IT"/>
        </w:rPr>
        <w:t xml:space="preserve"> [</w:t>
      </w:r>
      <w:r w:rsidR="00885488" w:rsidRPr="00BC2E91">
        <w:rPr>
          <w:lang w:val="it-IT"/>
        </w:rPr>
        <w:t>EV</w:t>
      </w:r>
      <w:r w:rsidR="00173F0E" w:rsidRPr="00BC2E91">
        <w:rPr>
          <w:lang w:val="it-IT"/>
        </w:rPr>
        <w:t>]</w:t>
      </w:r>
      <w:r w:rsidR="00885488" w:rsidRPr="00BC2E91">
        <w:rPr>
          <w:lang w:val="it-IT"/>
        </w:rPr>
        <w:t xml:space="preserve"> </w:t>
      </w:r>
      <w:r w:rsidR="00885488" w:rsidRPr="00BC2E91">
        <w:rPr>
          <w:rStyle w:val="Incipit"/>
          <w:lang w:val="it-IT"/>
        </w:rPr>
        <w:t>Cum</w:t>
      </w:r>
      <w:r w:rsidR="005A362F" w:rsidRPr="00BC2E91">
        <w:rPr>
          <w:i/>
          <w:lang w:val="it-IT"/>
        </w:rPr>
        <w:t xml:space="preserve"> </w:t>
      </w:r>
      <w:r w:rsidR="0007245A" w:rsidRPr="00BC2E91">
        <w:rPr>
          <w:rStyle w:val="Incipit"/>
          <w:lang w:val="it-IT"/>
        </w:rPr>
        <w:t>venerit</w:t>
      </w:r>
      <w:r w:rsidR="005A362F" w:rsidRPr="00BC2E91">
        <w:rPr>
          <w:i/>
          <w:lang w:val="it-IT"/>
        </w:rPr>
        <w:t xml:space="preserve"> </w:t>
      </w:r>
      <w:r w:rsidR="00885488" w:rsidRPr="00BC2E91">
        <w:rPr>
          <w:rStyle w:val="Incipit"/>
          <w:lang w:val="it-IT"/>
        </w:rPr>
        <w:t>paracl</w:t>
      </w:r>
      <w:r w:rsidR="00E8636B" w:rsidRPr="00BC2E91">
        <w:rPr>
          <w:rStyle w:val="Incipit"/>
          <w:lang w:val="it-IT"/>
        </w:rPr>
        <w:t>e</w:t>
      </w:r>
      <w:r w:rsidR="00885488" w:rsidRPr="00BC2E91">
        <w:rPr>
          <w:rStyle w:val="Incipit"/>
          <w:lang w:val="it-IT"/>
        </w:rPr>
        <w:t>tus</w:t>
      </w:r>
      <w:r w:rsidR="005A362F" w:rsidRPr="00BC2E91">
        <w:rPr>
          <w:i/>
          <w:lang w:val="it-IT"/>
        </w:rPr>
        <w:t xml:space="preserve"> </w:t>
      </w:r>
      <w:r w:rsidR="00885488" w:rsidRPr="00BC2E91">
        <w:rPr>
          <w:rStyle w:val="Incipit"/>
          <w:lang w:val="it-IT"/>
        </w:rPr>
        <w:t>quem</w:t>
      </w:r>
      <w:r w:rsidR="005A362F" w:rsidRPr="00BC2E91">
        <w:rPr>
          <w:i/>
          <w:lang w:val="it-IT"/>
        </w:rPr>
        <w:t xml:space="preserve"> </w:t>
      </w:r>
      <w:r w:rsidR="00885488" w:rsidRPr="00BC2E91">
        <w:rPr>
          <w:rStyle w:val="Incipit"/>
          <w:lang w:val="it-IT"/>
        </w:rPr>
        <w:t>ego</w:t>
      </w:r>
      <w:r w:rsidR="005A362F" w:rsidRPr="00BC2E91">
        <w:rPr>
          <w:i/>
          <w:lang w:val="it-IT"/>
        </w:rPr>
        <w:t xml:space="preserve"> </w:t>
      </w:r>
      <w:r w:rsidR="00885488" w:rsidRPr="00BC2E91">
        <w:rPr>
          <w:rStyle w:val="Incipit"/>
          <w:lang w:val="it-IT"/>
        </w:rPr>
        <w:t>mittam</w:t>
      </w:r>
      <w:r w:rsidR="005A362F" w:rsidRPr="00BC2E91">
        <w:rPr>
          <w:i/>
          <w:lang w:val="it-IT"/>
        </w:rPr>
        <w:t xml:space="preserve"> </w:t>
      </w:r>
      <w:r w:rsidR="001B7479" w:rsidRPr="00BC2E91">
        <w:rPr>
          <w:rStyle w:val="Incipit"/>
          <w:lang w:val="it-IT"/>
        </w:rPr>
        <w:t>vobis</w:t>
      </w:r>
      <w:r w:rsidR="00885488" w:rsidRPr="00BC2E91">
        <w:rPr>
          <w:lang w:val="it-IT"/>
        </w:rPr>
        <w:t xml:space="preserve"> etc. </w:t>
      </w:r>
      <w:r w:rsidR="008D35E3" w:rsidRPr="00BC2E91">
        <w:rPr>
          <w:lang w:val="it-IT"/>
        </w:rPr>
        <w:t>quaere</w:t>
      </w:r>
      <w:r w:rsidR="00885488" w:rsidRPr="00BC2E91">
        <w:rPr>
          <w:lang w:val="it-IT"/>
        </w:rPr>
        <w:t xml:space="preserve"> in volumine </w:t>
      </w:r>
      <w:r w:rsidR="009348EA" w:rsidRPr="00BC2E91">
        <w:rPr>
          <w:lang w:val="it-IT"/>
        </w:rPr>
        <w:t>aestiv</w:t>
      </w:r>
      <w:r w:rsidR="00885488" w:rsidRPr="00BC2E91">
        <w:rPr>
          <w:lang w:val="it-IT"/>
        </w:rPr>
        <w:t xml:space="preserve">ali de tempore circa initium. </w:t>
      </w:r>
    </w:p>
    <w:p w:rsidR="00885488" w:rsidRPr="00E8636B" w:rsidRDefault="00C31EDF" w:rsidP="00415109">
      <w:pPr>
        <w:rPr>
          <w:lang w:val="it-IT"/>
        </w:rPr>
      </w:pPr>
      <w:r w:rsidRPr="00F945C5">
        <w:rPr>
          <w:rStyle w:val="Time1"/>
          <w:lang w:val="it-IT"/>
        </w:rPr>
        <w:t>[Ad laudes]</w:t>
      </w:r>
      <w:r>
        <w:rPr>
          <w:lang w:val="it-IT"/>
        </w:rPr>
        <w:t xml:space="preserve"> </w:t>
      </w:r>
      <w:r w:rsidR="00885488" w:rsidRPr="00BC2E91">
        <w:rPr>
          <w:lang w:val="it-IT"/>
        </w:rPr>
        <w:t xml:space="preserve">AB </w:t>
      </w:r>
      <w:r w:rsidR="00885488" w:rsidRPr="00F945C5">
        <w:rPr>
          <w:rStyle w:val="Incipit"/>
          <w:lang w:val="it-IT"/>
        </w:rPr>
        <w:t>Cum</w:t>
      </w:r>
      <w:r w:rsidR="005A362F" w:rsidRPr="00F945C5">
        <w:rPr>
          <w:rStyle w:val="Incipit"/>
          <w:lang w:val="it-IT"/>
        </w:rPr>
        <w:t xml:space="preserve"> </w:t>
      </w:r>
      <w:r w:rsidR="0007245A" w:rsidRPr="00F945C5">
        <w:rPr>
          <w:rStyle w:val="Incipit"/>
          <w:lang w:val="it-IT"/>
        </w:rPr>
        <w:t>venerit</w:t>
      </w:r>
      <w:r w:rsidR="005A362F" w:rsidRPr="00BC2E91">
        <w:rPr>
          <w:i/>
          <w:lang w:val="it-IT"/>
        </w:rPr>
        <w:t xml:space="preserve"> </w:t>
      </w:r>
      <w:r w:rsidR="00E8636B" w:rsidRPr="00BC2E91">
        <w:rPr>
          <w:rStyle w:val="Incipit"/>
          <w:lang w:val="it-IT"/>
        </w:rPr>
        <w:t>paracle</w:t>
      </w:r>
      <w:r w:rsidR="00915CBE" w:rsidRPr="00BC2E91">
        <w:rPr>
          <w:rStyle w:val="Incipit"/>
          <w:lang w:val="it-IT"/>
        </w:rPr>
        <w:t>tus</w:t>
      </w:r>
      <w:r w:rsidR="00DD1415">
        <w:rPr>
          <w:lang w:val="it-IT"/>
        </w:rPr>
        <w:t>@</w:t>
      </w:r>
      <w:r w:rsidR="00DD1415" w:rsidRPr="00BC2E91">
        <w:rPr>
          <w:lang w:val="it-IT"/>
        </w:rPr>
        <w:t>31.</w:t>
      </w:r>
      <w:r w:rsidR="00885488" w:rsidRPr="00BC2E91">
        <w:rPr>
          <w:lang w:val="it-IT"/>
        </w:rPr>
        <w:t xml:space="preserve"> </w:t>
      </w:r>
      <w:r w:rsidR="00E8636B" w:rsidRPr="00BC2E91">
        <w:rPr>
          <w:lang w:val="it-IT"/>
        </w:rPr>
        <w:t>Suffragium d</w:t>
      </w:r>
      <w:r w:rsidR="00885488" w:rsidRPr="00BC2E91">
        <w:rPr>
          <w:lang w:val="it-IT"/>
        </w:rPr>
        <w:t xml:space="preserve">e ascensione </w:t>
      </w:r>
      <w:r w:rsidR="00E8636B" w:rsidRPr="00BC2E91">
        <w:rPr>
          <w:lang w:val="it-IT"/>
        </w:rPr>
        <w:t>[</w:t>
      </w:r>
      <w:r w:rsidR="00885488" w:rsidRPr="00BC2E91">
        <w:rPr>
          <w:lang w:val="it-IT"/>
        </w:rPr>
        <w:t>AC</w:t>
      </w:r>
      <w:r w:rsidR="00E8636B" w:rsidRPr="00BC2E91">
        <w:rPr>
          <w:lang w:val="it-IT"/>
        </w:rPr>
        <w:t>]</w:t>
      </w:r>
      <w:r w:rsidR="00885488" w:rsidRPr="00BC2E91">
        <w:rPr>
          <w:lang w:val="it-IT"/>
        </w:rPr>
        <w:t xml:space="preserve"> </w:t>
      </w:r>
      <w:r w:rsidR="00885488" w:rsidRPr="00BC2E91">
        <w:rPr>
          <w:rStyle w:val="Incipit"/>
          <w:lang w:val="it-IT"/>
        </w:rPr>
        <w:t>Sic</w:t>
      </w:r>
      <w:r w:rsidR="005A362F" w:rsidRPr="00BC2E91">
        <w:rPr>
          <w:i/>
          <w:lang w:val="it-IT"/>
        </w:rPr>
        <w:t xml:space="preserve"> </w:t>
      </w:r>
      <w:r w:rsidR="00885488" w:rsidRPr="00BC2E91">
        <w:rPr>
          <w:rStyle w:val="Incipit"/>
          <w:lang w:val="it-IT"/>
        </w:rPr>
        <w:t>veniet</w:t>
      </w:r>
      <w:r w:rsidR="005A362F" w:rsidRPr="00BC2E91">
        <w:rPr>
          <w:i/>
          <w:lang w:val="it-IT"/>
        </w:rPr>
        <w:t xml:space="preserve"> </w:t>
      </w:r>
      <w:r w:rsidR="00885488" w:rsidRPr="00BC2E91">
        <w:rPr>
          <w:rStyle w:val="Incipit"/>
          <w:lang w:val="it-IT"/>
        </w:rPr>
        <w:t>quemadmodum</w:t>
      </w:r>
      <w:r w:rsidR="00DD1415">
        <w:rPr>
          <w:lang w:val="it-IT"/>
        </w:rPr>
        <w:t>@</w:t>
      </w:r>
      <w:r w:rsidR="00DD1415" w:rsidRPr="00BC2E91">
        <w:rPr>
          <w:lang w:val="it-IT"/>
        </w:rPr>
        <w:t>30.</w:t>
      </w:r>
      <w:r w:rsidR="00885488" w:rsidRPr="00BC2E91">
        <w:rPr>
          <w:lang w:val="it-IT"/>
        </w:rPr>
        <w:t xml:space="preserve"> </w:t>
      </w:r>
      <w:r w:rsidR="00BA24A1" w:rsidRPr="00BC2E91">
        <w:rPr>
          <w:lang w:val="it-IT"/>
        </w:rPr>
        <w:t>[</w:t>
      </w:r>
      <w:r w:rsidR="00885488" w:rsidRPr="00BC2E91">
        <w:rPr>
          <w:lang w:val="it-IT"/>
        </w:rPr>
        <w:t>De beata virgine</w:t>
      </w:r>
      <w:r w:rsidR="00967DF1" w:rsidRPr="00BC2E91">
        <w:rPr>
          <w:lang w:val="it-IT"/>
        </w:rPr>
        <w:t>]</w:t>
      </w:r>
      <w:r w:rsidR="00885488" w:rsidRPr="00BC2E91">
        <w:rPr>
          <w:lang w:val="it-IT"/>
        </w:rPr>
        <w:t xml:space="preserve"> </w:t>
      </w:r>
      <w:r w:rsidR="00967DF1" w:rsidRPr="00BC2E91">
        <w:rPr>
          <w:lang w:val="it-IT"/>
        </w:rPr>
        <w:t>[</w:t>
      </w:r>
      <w:r w:rsidR="00885488" w:rsidRPr="00BC2E91">
        <w:rPr>
          <w:lang w:val="it-IT"/>
        </w:rPr>
        <w:t>AC</w:t>
      </w:r>
      <w:r w:rsidR="00BA24A1" w:rsidRPr="00BC2E91">
        <w:rPr>
          <w:lang w:val="it-IT"/>
        </w:rPr>
        <w:t>]</w:t>
      </w:r>
      <w:r w:rsidR="00885488" w:rsidRPr="00BC2E91">
        <w:rPr>
          <w:lang w:val="it-IT"/>
        </w:rPr>
        <w:t xml:space="preserve"> </w:t>
      </w:r>
      <w:r w:rsidR="00885488" w:rsidRPr="00BC2E91">
        <w:rPr>
          <w:rStyle w:val="Incipit"/>
          <w:lang w:val="it-IT"/>
        </w:rPr>
        <w:t>Alleluia</w:t>
      </w:r>
      <w:r w:rsidR="005A362F" w:rsidRPr="00BC2E91">
        <w:rPr>
          <w:i/>
          <w:lang w:val="it-IT"/>
        </w:rPr>
        <w:t xml:space="preserve"> </w:t>
      </w:r>
      <w:r w:rsidR="00885488" w:rsidRPr="00BC2E91">
        <w:rPr>
          <w:rStyle w:val="Incipit"/>
          <w:lang w:val="it-IT"/>
        </w:rPr>
        <w:t>sancta</w:t>
      </w:r>
      <w:r w:rsidR="005A362F" w:rsidRPr="00BC2E91">
        <w:rPr>
          <w:i/>
          <w:lang w:val="it-IT"/>
        </w:rPr>
        <w:t xml:space="preserve"> </w:t>
      </w:r>
      <w:r w:rsidR="00885488" w:rsidRPr="00BC2E91">
        <w:rPr>
          <w:rStyle w:val="Incipit"/>
          <w:lang w:val="it-IT"/>
        </w:rPr>
        <w:t>dei</w:t>
      </w:r>
      <w:r w:rsidR="005A362F" w:rsidRPr="00BC2E91">
        <w:rPr>
          <w:i/>
          <w:lang w:val="it-IT"/>
        </w:rPr>
        <w:t xml:space="preserve"> </w:t>
      </w:r>
      <w:r w:rsidR="00885488" w:rsidRPr="00BC2E91">
        <w:rPr>
          <w:rStyle w:val="Incipit"/>
          <w:lang w:val="it-IT"/>
        </w:rPr>
        <w:t>genitrix</w:t>
      </w:r>
      <w:r w:rsidR="00885488" w:rsidRPr="00BC2E91">
        <w:rPr>
          <w:lang w:val="it-IT"/>
        </w:rPr>
        <w:t xml:space="preserve">. </w:t>
      </w:r>
      <w:r w:rsidR="00BA24A1" w:rsidRPr="00BC2E91">
        <w:rPr>
          <w:lang w:val="it-IT"/>
        </w:rPr>
        <w:t>[</w:t>
      </w:r>
      <w:r w:rsidR="00885488" w:rsidRPr="00BC2E91">
        <w:rPr>
          <w:lang w:val="it-IT"/>
        </w:rPr>
        <w:t>De omnibus sanctis</w:t>
      </w:r>
      <w:r w:rsidR="00967DF1" w:rsidRPr="00BC2E91">
        <w:rPr>
          <w:lang w:val="it-IT"/>
        </w:rPr>
        <w:t>]</w:t>
      </w:r>
      <w:r w:rsidR="00885488" w:rsidRPr="00BC2E91">
        <w:rPr>
          <w:lang w:val="it-IT"/>
        </w:rPr>
        <w:t xml:space="preserve"> </w:t>
      </w:r>
      <w:r w:rsidR="00967DF1" w:rsidRPr="00BC2E91">
        <w:rPr>
          <w:lang w:val="it-IT"/>
        </w:rPr>
        <w:t>[</w:t>
      </w:r>
      <w:r w:rsidR="00885488" w:rsidRPr="00BC2E91">
        <w:rPr>
          <w:lang w:val="it-IT"/>
        </w:rPr>
        <w:t>AC</w:t>
      </w:r>
      <w:r w:rsidR="00BA24A1" w:rsidRPr="00BC2E91">
        <w:rPr>
          <w:lang w:val="it-IT"/>
        </w:rPr>
        <w:t>]</w:t>
      </w:r>
      <w:r w:rsidR="00885488" w:rsidRPr="00BC2E91">
        <w:rPr>
          <w:lang w:val="it-IT"/>
        </w:rPr>
        <w:t xml:space="preserve"> </w:t>
      </w:r>
      <w:r w:rsidR="00885488" w:rsidRPr="00BC2E91">
        <w:rPr>
          <w:rStyle w:val="Incipit"/>
          <w:lang w:val="it-IT"/>
        </w:rPr>
        <w:t>Vox</w:t>
      </w:r>
      <w:r w:rsidR="005A362F" w:rsidRPr="00BC2E91">
        <w:rPr>
          <w:i/>
          <w:lang w:val="it-IT"/>
        </w:rPr>
        <w:t xml:space="preserve"> </w:t>
      </w:r>
      <w:r w:rsidR="00FA3B56" w:rsidRPr="00BC2E91">
        <w:rPr>
          <w:rStyle w:val="Incipit"/>
          <w:lang w:val="it-IT"/>
        </w:rPr>
        <w:t>laetit</w:t>
      </w:r>
      <w:r w:rsidR="00885488" w:rsidRPr="00BC2E91">
        <w:rPr>
          <w:rStyle w:val="Incipit"/>
          <w:lang w:val="it-IT"/>
        </w:rPr>
        <w:t>iae</w:t>
      </w:r>
      <w:r w:rsidR="00DD1415">
        <w:rPr>
          <w:lang w:val="it-IT"/>
        </w:rPr>
        <w:t>@</w:t>
      </w:r>
      <w:r w:rsidR="00DD1415" w:rsidRPr="00BC2E91">
        <w:rPr>
          <w:lang w:val="it-IT"/>
        </w:rPr>
        <w:t>92.</w:t>
      </w:r>
      <w:r w:rsidR="00885488" w:rsidRPr="00BC2E91">
        <w:rPr>
          <w:lang w:val="it-IT"/>
        </w:rPr>
        <w:t xml:space="preserve"> </w:t>
      </w:r>
      <w:r w:rsidR="003525EF" w:rsidRPr="00BC2E91">
        <w:rPr>
          <w:lang w:val="it-IT"/>
        </w:rPr>
        <w:t xml:space="preserve">[BD] </w:t>
      </w:r>
      <w:r w:rsidR="005F6F99" w:rsidRPr="00BC2E91">
        <w:rPr>
          <w:rStyle w:val="Incipit"/>
          <w:lang w:val="it-IT"/>
        </w:rPr>
        <w:t>Benedicamus</w:t>
      </w:r>
      <w:r w:rsidR="003525EF" w:rsidRPr="00BC2E91">
        <w:rPr>
          <w:lang w:val="it-IT"/>
        </w:rPr>
        <w:t xml:space="preserve"> cum</w:t>
      </w:r>
      <w:r w:rsidR="00885488" w:rsidRPr="00BC2E91">
        <w:rPr>
          <w:lang w:val="it-IT"/>
        </w:rPr>
        <w:t xml:space="preserve"> quinque alleluia.</w:t>
      </w:r>
    </w:p>
    <w:p w:rsidR="00885488" w:rsidRDefault="00967DF1" w:rsidP="00415109">
      <w:pPr>
        <w:rPr>
          <w:lang w:val="en-US"/>
        </w:rPr>
      </w:pPr>
      <w:r w:rsidRPr="00BC2E91">
        <w:rPr>
          <w:rStyle w:val="Time1"/>
          <w:lang w:val="it-IT"/>
        </w:rPr>
        <w:t>Ad maturum officium</w:t>
      </w:r>
      <w:r w:rsidR="00885488" w:rsidRPr="00BC2E91">
        <w:rPr>
          <w:lang w:val="it-IT"/>
        </w:rPr>
        <w:t xml:space="preserve"> </w:t>
      </w:r>
      <w:r w:rsidR="007639CE" w:rsidRPr="00BC2E91">
        <w:rPr>
          <w:lang w:val="it-IT"/>
        </w:rPr>
        <w:t xml:space="preserve">[KY] </w:t>
      </w:r>
      <w:r w:rsidR="007639CE" w:rsidRPr="00BC2E91">
        <w:rPr>
          <w:rStyle w:val="Incipit"/>
          <w:lang w:val="it-IT"/>
        </w:rPr>
        <w:t>Kyrie</w:t>
      </w:r>
      <w:r w:rsidR="005A362F" w:rsidRPr="00BC2E91">
        <w:rPr>
          <w:i/>
          <w:lang w:val="it-IT"/>
        </w:rPr>
        <w:t xml:space="preserve"> </w:t>
      </w:r>
      <w:r w:rsidR="007639CE" w:rsidRPr="00BC2E91">
        <w:rPr>
          <w:lang w:val="it-IT"/>
        </w:rPr>
        <w:t xml:space="preserve">et [SA] </w:t>
      </w:r>
      <w:r w:rsidR="007639CE" w:rsidRPr="00BC2E91">
        <w:rPr>
          <w:rStyle w:val="Incipit"/>
          <w:lang w:val="it-IT"/>
        </w:rPr>
        <w:t>Sanctus</w:t>
      </w:r>
      <w:r w:rsidR="007639CE" w:rsidRPr="00BC2E91">
        <w:rPr>
          <w:lang w:val="it-IT"/>
        </w:rPr>
        <w:t xml:space="preserve"> </w:t>
      </w:r>
      <w:r w:rsidR="00885488" w:rsidRPr="00BC2E91">
        <w:rPr>
          <w:lang w:val="it-IT"/>
        </w:rPr>
        <w:t xml:space="preserve">paschaliter. </w:t>
      </w:r>
      <w:r w:rsidR="00885488" w:rsidRPr="00B779A9">
        <w:rPr>
          <w:lang w:val="pt-PT"/>
        </w:rPr>
        <w:t>Primum AL</w:t>
      </w:r>
      <w:r w:rsidR="007639CE" w:rsidRPr="00B779A9">
        <w:rPr>
          <w:lang w:val="pt-PT"/>
        </w:rPr>
        <w:t>V</w:t>
      </w:r>
      <w:r w:rsidR="00885488" w:rsidRPr="00B779A9">
        <w:rPr>
          <w:lang w:val="pt-PT"/>
        </w:rPr>
        <w:t xml:space="preserve"> </w:t>
      </w:r>
      <w:r w:rsidR="00885488" w:rsidRPr="005A362F">
        <w:rPr>
          <w:rStyle w:val="Incipit"/>
          <w:lang w:val="pt-PT"/>
        </w:rPr>
        <w:t>Ave</w:t>
      </w:r>
      <w:r w:rsidR="005A362F" w:rsidRPr="00BE7D55">
        <w:rPr>
          <w:i/>
          <w:lang w:val="pt-PT"/>
        </w:rPr>
        <w:t xml:space="preserve"> </w:t>
      </w:r>
      <w:r w:rsidR="00885488" w:rsidRPr="005A362F">
        <w:rPr>
          <w:rStyle w:val="Incipit"/>
          <w:lang w:val="pt-PT"/>
        </w:rPr>
        <w:t>Maria</w:t>
      </w:r>
      <w:r w:rsidR="00885488" w:rsidRPr="00B779A9">
        <w:rPr>
          <w:lang w:val="pt-PT"/>
        </w:rPr>
        <w:t>. Secundum AL</w:t>
      </w:r>
      <w:r w:rsidR="007639CE" w:rsidRPr="00B779A9">
        <w:rPr>
          <w:lang w:val="pt-PT"/>
        </w:rPr>
        <w:t>V</w:t>
      </w:r>
      <w:r w:rsidR="00885488" w:rsidRPr="00B779A9">
        <w:rPr>
          <w:lang w:val="pt-PT"/>
        </w:rPr>
        <w:t xml:space="preserve"> </w:t>
      </w:r>
      <w:r w:rsidR="00885488" w:rsidRPr="005A362F">
        <w:rPr>
          <w:rStyle w:val="Incipit"/>
          <w:lang w:val="pt-PT"/>
        </w:rPr>
        <w:t>Ascendit</w:t>
      </w:r>
      <w:r w:rsidR="005A362F" w:rsidRPr="00BE7D55">
        <w:rPr>
          <w:i/>
          <w:lang w:val="pt-PT"/>
        </w:rPr>
        <w:t xml:space="preserve"> </w:t>
      </w:r>
      <w:r w:rsidR="00885488" w:rsidRPr="005A362F">
        <w:rPr>
          <w:rStyle w:val="Incipit"/>
          <w:lang w:val="pt-PT"/>
        </w:rPr>
        <w:t>deus</w:t>
      </w:r>
      <w:r w:rsidR="00DD1415">
        <w:rPr>
          <w:lang w:val="pt-PT"/>
        </w:rPr>
        <w:t>@</w:t>
      </w:r>
      <w:r w:rsidR="00DD1415" w:rsidRPr="00B779A9">
        <w:rPr>
          <w:lang w:val="pt-PT"/>
        </w:rPr>
        <w:t>134.</w:t>
      </w:r>
      <w:r w:rsidR="00885488" w:rsidRPr="00B779A9">
        <w:rPr>
          <w:lang w:val="pt-PT"/>
        </w:rPr>
        <w:t xml:space="preserve"> SE </w:t>
      </w:r>
      <w:r w:rsidR="00885488" w:rsidRPr="005A362F">
        <w:rPr>
          <w:rStyle w:val="Incipit"/>
          <w:lang w:val="pt-PT"/>
        </w:rPr>
        <w:t>Ave</w:t>
      </w:r>
      <w:r w:rsidR="005A362F" w:rsidRPr="00BE7D55">
        <w:rPr>
          <w:i/>
          <w:lang w:val="pt-PT"/>
        </w:rPr>
        <w:t xml:space="preserve"> </w:t>
      </w:r>
      <w:r w:rsidR="00885488" w:rsidRPr="005A362F">
        <w:rPr>
          <w:rStyle w:val="Incipit"/>
          <w:lang w:val="pt-PT"/>
        </w:rPr>
        <w:t>plena</w:t>
      </w:r>
      <w:r w:rsidR="00885488" w:rsidRPr="00B779A9">
        <w:rPr>
          <w:lang w:val="pt-PT"/>
        </w:rPr>
        <w:t xml:space="preserve"> vel aliam </w:t>
      </w:r>
      <w:r w:rsidR="00BA24A1" w:rsidRPr="00B779A9">
        <w:rPr>
          <w:lang w:val="pt-PT"/>
        </w:rPr>
        <w:t>[</w:t>
      </w:r>
      <w:r w:rsidR="00885488" w:rsidRPr="00B779A9">
        <w:rPr>
          <w:lang w:val="pt-PT"/>
        </w:rPr>
        <w:t>SE</w:t>
      </w:r>
      <w:r w:rsidR="00BA24A1" w:rsidRPr="00B779A9">
        <w:rPr>
          <w:lang w:val="pt-PT"/>
        </w:rPr>
        <w:t>]</w:t>
      </w:r>
      <w:r w:rsidR="00885488" w:rsidRPr="00B779A9">
        <w:rPr>
          <w:lang w:val="pt-PT"/>
        </w:rPr>
        <w:t xml:space="preserve"> </w:t>
      </w:r>
      <w:r w:rsidR="00885488" w:rsidRPr="005A362F">
        <w:rPr>
          <w:rStyle w:val="Incipit"/>
          <w:lang w:val="pt-PT"/>
        </w:rPr>
        <w:t>Regina</w:t>
      </w:r>
      <w:r w:rsidR="005A362F" w:rsidRPr="00BE7D55">
        <w:rPr>
          <w:i/>
          <w:lang w:val="pt-PT"/>
        </w:rPr>
        <w:t xml:space="preserve"> </w:t>
      </w:r>
      <w:r w:rsidR="00885488" w:rsidRPr="005A362F">
        <w:rPr>
          <w:rStyle w:val="Incipit"/>
          <w:lang w:val="pt-PT"/>
        </w:rPr>
        <w:t>caelorum</w:t>
      </w:r>
      <w:r w:rsidR="00885488" w:rsidRPr="00B779A9">
        <w:rPr>
          <w:lang w:val="pt-PT"/>
        </w:rPr>
        <w:t xml:space="preserve"> </w:t>
      </w:r>
      <w:r w:rsidR="00E8636B">
        <w:rPr>
          <w:lang w:val="pt-PT"/>
        </w:rPr>
        <w:t xml:space="preserve">[vel] </w:t>
      </w:r>
      <w:r w:rsidR="00BA24A1" w:rsidRPr="00B779A9">
        <w:rPr>
          <w:lang w:val="pt-PT"/>
        </w:rPr>
        <w:t>[</w:t>
      </w:r>
      <w:r w:rsidR="00885488" w:rsidRPr="00B779A9">
        <w:rPr>
          <w:lang w:val="pt-PT"/>
        </w:rPr>
        <w:t>SE</w:t>
      </w:r>
      <w:r w:rsidR="00BA24A1" w:rsidRPr="00B779A9">
        <w:rPr>
          <w:lang w:val="pt-PT"/>
        </w:rPr>
        <w:t>]</w:t>
      </w:r>
      <w:r w:rsidR="00885488" w:rsidRPr="00B779A9">
        <w:rPr>
          <w:lang w:val="pt-PT"/>
        </w:rPr>
        <w:t xml:space="preserve"> </w:t>
      </w:r>
      <w:r w:rsidR="00885488" w:rsidRPr="005A362F">
        <w:rPr>
          <w:rStyle w:val="Incipit"/>
          <w:lang w:val="pt-PT"/>
        </w:rPr>
        <w:t>Virginis</w:t>
      </w:r>
      <w:r w:rsidR="005A362F" w:rsidRPr="00BE7D55">
        <w:rPr>
          <w:i/>
          <w:lang w:val="pt-PT"/>
        </w:rPr>
        <w:t xml:space="preserve"> </w:t>
      </w:r>
      <w:r w:rsidR="00885488" w:rsidRPr="005A362F">
        <w:rPr>
          <w:rStyle w:val="Incipit"/>
          <w:lang w:val="pt-PT"/>
        </w:rPr>
        <w:t>Mariae</w:t>
      </w:r>
      <w:r w:rsidR="00885488" w:rsidRPr="00B779A9">
        <w:rPr>
          <w:lang w:val="pt-PT"/>
        </w:rPr>
        <w:t xml:space="preserve"> etc. </w:t>
      </w:r>
      <w:r w:rsidR="000F4FB4">
        <w:rPr>
          <w:lang w:val="en-US"/>
        </w:rPr>
        <w:t>Ceter</w:t>
      </w:r>
      <w:r w:rsidR="00885488">
        <w:rPr>
          <w:lang w:val="en-US"/>
        </w:rPr>
        <w:t>a ut diebus superioribus.</w:t>
      </w:r>
    </w:p>
    <w:p w:rsidR="00885488" w:rsidRDefault="00967DF1" w:rsidP="00415109">
      <w:pPr>
        <w:rPr>
          <w:lang w:val="en-US"/>
        </w:rPr>
      </w:pPr>
      <w:r w:rsidRPr="00BC2E91">
        <w:rPr>
          <w:rStyle w:val="Time1"/>
          <w:lang w:val="en-US"/>
        </w:rPr>
        <w:t>Ad horas</w:t>
      </w:r>
      <w:r w:rsidR="00885488">
        <w:rPr>
          <w:lang w:val="en-US"/>
        </w:rPr>
        <w:t xml:space="preserve"> ut in die sancto.</w:t>
      </w:r>
    </w:p>
    <w:p w:rsidR="00E8636B" w:rsidRPr="00234396" w:rsidRDefault="00967DF1" w:rsidP="00415109">
      <w:pPr>
        <w:rPr>
          <w:lang w:val="it-IT"/>
        </w:rPr>
      </w:pPr>
      <w:r w:rsidRPr="00BC2E91">
        <w:rPr>
          <w:rStyle w:val="Time1"/>
          <w:lang w:val="it-IT"/>
        </w:rPr>
        <w:t>Ad processionem</w:t>
      </w:r>
      <w:r w:rsidR="007639CE" w:rsidRPr="00B779A9">
        <w:rPr>
          <w:lang w:val="it-IT"/>
        </w:rPr>
        <w:t xml:space="preserve"> cantetur in primis AP</w:t>
      </w:r>
      <w:r w:rsidR="00885488" w:rsidRPr="00B779A9">
        <w:rPr>
          <w:lang w:val="it-IT"/>
        </w:rPr>
        <w:t xml:space="preserve"> </w:t>
      </w:r>
      <w:r w:rsidR="00885488" w:rsidRPr="005A362F">
        <w:rPr>
          <w:rStyle w:val="Incipit"/>
          <w:lang w:val="it-IT"/>
        </w:rPr>
        <w:t>Vidi</w:t>
      </w:r>
      <w:r w:rsidR="005A362F" w:rsidRPr="00BE7D55">
        <w:rPr>
          <w:i/>
          <w:lang w:val="it-IT"/>
        </w:rPr>
        <w:t xml:space="preserve"> </w:t>
      </w:r>
      <w:r w:rsidR="00885488" w:rsidRPr="005A362F">
        <w:rPr>
          <w:rStyle w:val="Incipit"/>
          <w:lang w:val="it-IT"/>
        </w:rPr>
        <w:t>aquam</w:t>
      </w:r>
      <w:r w:rsidR="00885488" w:rsidRPr="00B779A9">
        <w:rPr>
          <w:lang w:val="it-IT"/>
        </w:rPr>
        <w:t xml:space="preserve">. </w:t>
      </w:r>
      <w:r w:rsidR="00885488" w:rsidRPr="00B779A9">
        <w:rPr>
          <w:lang w:val="pt-PT"/>
        </w:rPr>
        <w:t xml:space="preserve">Deinde AP </w:t>
      </w:r>
      <w:r w:rsidR="00885488" w:rsidRPr="005A362F">
        <w:rPr>
          <w:rStyle w:val="Incipit"/>
          <w:lang w:val="pt-PT"/>
        </w:rPr>
        <w:t>Cum</w:t>
      </w:r>
      <w:r w:rsidR="005A362F" w:rsidRPr="00BE7D55">
        <w:rPr>
          <w:i/>
          <w:lang w:val="pt-PT"/>
        </w:rPr>
        <w:t xml:space="preserve"> </w:t>
      </w:r>
      <w:r w:rsidR="00885488" w:rsidRPr="005A362F">
        <w:rPr>
          <w:rStyle w:val="Incipit"/>
          <w:lang w:val="pt-PT"/>
        </w:rPr>
        <w:t>rex</w:t>
      </w:r>
      <w:r w:rsidR="005A362F" w:rsidRPr="00BE7D55">
        <w:rPr>
          <w:i/>
          <w:lang w:val="pt-PT"/>
        </w:rPr>
        <w:t xml:space="preserve"> </w:t>
      </w:r>
      <w:r w:rsidR="00885488" w:rsidRPr="005A362F">
        <w:rPr>
          <w:rStyle w:val="Incipit"/>
          <w:lang w:val="pt-PT"/>
        </w:rPr>
        <w:t>gloriae</w:t>
      </w:r>
      <w:r w:rsidR="00885488" w:rsidRPr="00B779A9">
        <w:rPr>
          <w:lang w:val="pt-PT"/>
        </w:rPr>
        <w:t xml:space="preserve"> cum </w:t>
      </w:r>
      <w:r w:rsidR="00BA24A1" w:rsidRPr="00B779A9">
        <w:rPr>
          <w:lang w:val="pt-PT"/>
        </w:rPr>
        <w:t>[</w:t>
      </w:r>
      <w:r w:rsidR="00885488" w:rsidRPr="00B779A9">
        <w:rPr>
          <w:lang w:val="pt-PT"/>
        </w:rPr>
        <w:t>HY</w:t>
      </w:r>
      <w:r w:rsidR="00BA24A1" w:rsidRPr="00B779A9">
        <w:rPr>
          <w:lang w:val="pt-PT"/>
        </w:rPr>
        <w:t>]</w:t>
      </w:r>
      <w:r w:rsidR="00885488" w:rsidRPr="00B779A9">
        <w:rPr>
          <w:lang w:val="pt-PT"/>
        </w:rPr>
        <w:t xml:space="preserve"> </w:t>
      </w:r>
      <w:r w:rsidR="000F4FB4" w:rsidRPr="005A362F">
        <w:rPr>
          <w:rStyle w:val="Incipit"/>
          <w:lang w:val="pt-PT"/>
        </w:rPr>
        <w:t>Salve</w:t>
      </w:r>
      <w:r w:rsidR="005A362F" w:rsidRPr="00BE7D55">
        <w:rPr>
          <w:i/>
          <w:lang w:val="pt-PT"/>
        </w:rPr>
        <w:t xml:space="preserve"> </w:t>
      </w:r>
      <w:r w:rsidR="00885488" w:rsidRPr="005A362F">
        <w:rPr>
          <w:rStyle w:val="Incipit"/>
          <w:lang w:val="pt-PT"/>
        </w:rPr>
        <w:t>festa</w:t>
      </w:r>
      <w:r w:rsidR="005A362F" w:rsidRPr="00BE7D55">
        <w:rPr>
          <w:i/>
          <w:lang w:val="pt-PT"/>
        </w:rPr>
        <w:t xml:space="preserve"> </w:t>
      </w:r>
      <w:r w:rsidR="00885488" w:rsidRPr="005A362F">
        <w:rPr>
          <w:rStyle w:val="Incipit"/>
          <w:lang w:val="pt-PT"/>
        </w:rPr>
        <w:t>dies</w:t>
      </w:r>
      <w:r w:rsidR="00885488" w:rsidRPr="00B779A9">
        <w:rPr>
          <w:lang w:val="pt-PT"/>
        </w:rPr>
        <w:t xml:space="preserve">. </w:t>
      </w:r>
      <w:r w:rsidR="00885488" w:rsidRPr="00234396">
        <w:rPr>
          <w:lang w:val="it-IT"/>
        </w:rPr>
        <w:t>Ad reditum R</w:t>
      </w:r>
      <w:r w:rsidR="007639CE" w:rsidRPr="00234396">
        <w:rPr>
          <w:lang w:val="it-IT"/>
        </w:rPr>
        <w:t>P</w:t>
      </w:r>
      <w:r w:rsidR="00885488" w:rsidRPr="00234396">
        <w:rPr>
          <w:lang w:val="it-IT"/>
        </w:rPr>
        <w:t xml:space="preserve">P </w:t>
      </w:r>
      <w:r w:rsidR="00885488" w:rsidRPr="00234396">
        <w:rPr>
          <w:rStyle w:val="Incipit"/>
          <w:lang w:val="it-IT"/>
        </w:rPr>
        <w:t>Ite</w:t>
      </w:r>
      <w:r w:rsidR="005A362F" w:rsidRPr="00234396">
        <w:rPr>
          <w:i/>
          <w:lang w:val="it-IT"/>
        </w:rPr>
        <w:t xml:space="preserve"> </w:t>
      </w:r>
      <w:r w:rsidR="00885488" w:rsidRPr="00234396">
        <w:rPr>
          <w:rStyle w:val="Incipit"/>
          <w:lang w:val="it-IT"/>
        </w:rPr>
        <w:t>in</w:t>
      </w:r>
      <w:r w:rsidR="005A362F" w:rsidRPr="00234396">
        <w:rPr>
          <w:i/>
          <w:lang w:val="it-IT"/>
        </w:rPr>
        <w:t xml:space="preserve"> </w:t>
      </w:r>
      <w:r w:rsidR="00885488" w:rsidRPr="00234396">
        <w:rPr>
          <w:rStyle w:val="Incipit"/>
          <w:lang w:val="it-IT"/>
        </w:rPr>
        <w:t>orbem</w:t>
      </w:r>
      <w:r w:rsidR="00885488" w:rsidRPr="00234396">
        <w:rPr>
          <w:lang w:val="it-IT"/>
        </w:rPr>
        <w:t>.</w:t>
      </w:r>
      <w:r w:rsidR="007639CE" w:rsidRPr="00234396">
        <w:rPr>
          <w:lang w:val="it-IT"/>
        </w:rPr>
        <w:t xml:space="preserve"> </w:t>
      </w:r>
    </w:p>
    <w:p w:rsidR="00885488" w:rsidRPr="00B779A9" w:rsidRDefault="007639CE" w:rsidP="00415109">
      <w:pPr>
        <w:rPr>
          <w:lang w:val="pt-PT"/>
        </w:rPr>
      </w:pPr>
      <w:r w:rsidRPr="00234396">
        <w:rPr>
          <w:lang w:val="it-IT"/>
        </w:rPr>
        <w:t>(274v)</w:t>
      </w:r>
      <w:r w:rsidR="00E8636B" w:rsidRPr="00234396">
        <w:rPr>
          <w:lang w:val="it-IT"/>
        </w:rPr>
        <w:t xml:space="preserve"> </w:t>
      </w:r>
      <w:r w:rsidR="000C4D92" w:rsidRPr="00234396">
        <w:rPr>
          <w:rStyle w:val="Time1"/>
          <w:lang w:val="it-IT"/>
        </w:rPr>
        <w:t>Ad officium</w:t>
      </w:r>
      <w:r w:rsidR="00885488" w:rsidRPr="00234396">
        <w:rPr>
          <w:lang w:val="it-IT"/>
        </w:rPr>
        <w:t xml:space="preserve"> IN </w:t>
      </w:r>
      <w:r w:rsidR="00885488" w:rsidRPr="00234396">
        <w:rPr>
          <w:rStyle w:val="Incipit"/>
          <w:lang w:val="it-IT"/>
        </w:rPr>
        <w:t>Exaudi</w:t>
      </w:r>
      <w:r w:rsidR="005A362F" w:rsidRPr="00234396">
        <w:rPr>
          <w:i/>
          <w:lang w:val="it-IT"/>
        </w:rPr>
        <w:t xml:space="preserve"> </w:t>
      </w:r>
      <w:r w:rsidR="00885488" w:rsidRPr="00234396">
        <w:rPr>
          <w:rStyle w:val="Incipit"/>
          <w:lang w:val="it-IT"/>
        </w:rPr>
        <w:t>domine</w:t>
      </w:r>
      <w:r w:rsidR="005A362F" w:rsidRPr="00234396">
        <w:rPr>
          <w:i/>
          <w:lang w:val="it-IT"/>
        </w:rPr>
        <w:t xml:space="preserve"> </w:t>
      </w:r>
      <w:r w:rsidR="00702792" w:rsidRPr="00234396">
        <w:rPr>
          <w:rStyle w:val="Incipit"/>
          <w:lang w:val="it-IT"/>
        </w:rPr>
        <w:t>voc</w:t>
      </w:r>
      <w:r w:rsidR="00885488" w:rsidRPr="00234396">
        <w:rPr>
          <w:rStyle w:val="Incipit"/>
          <w:lang w:val="it-IT"/>
        </w:rPr>
        <w:t>em</w:t>
      </w:r>
      <w:r w:rsidR="005A362F" w:rsidRPr="00234396">
        <w:rPr>
          <w:i/>
          <w:lang w:val="it-IT"/>
        </w:rPr>
        <w:t xml:space="preserve"> </w:t>
      </w:r>
      <w:r w:rsidR="00885488" w:rsidRPr="00234396">
        <w:rPr>
          <w:rStyle w:val="Incipit"/>
          <w:lang w:val="it-IT"/>
        </w:rPr>
        <w:t>meam</w:t>
      </w:r>
      <w:r w:rsidR="00DD1415" w:rsidRPr="00234396">
        <w:rPr>
          <w:lang w:val="it-IT"/>
        </w:rPr>
        <w:t>@159.</w:t>
      </w:r>
      <w:r w:rsidR="00885488" w:rsidRPr="00234396">
        <w:rPr>
          <w:lang w:val="it-IT"/>
        </w:rPr>
        <w:t xml:space="preserve"> </w:t>
      </w:r>
      <w:r w:rsidR="00002255" w:rsidRPr="00234396">
        <w:rPr>
          <w:lang w:val="fr-FR"/>
        </w:rPr>
        <w:t xml:space="preserve">[KY] </w:t>
      </w:r>
      <w:r w:rsidR="00002255" w:rsidRPr="00234396">
        <w:rPr>
          <w:rStyle w:val="Incipit"/>
          <w:lang w:val="fr-FR"/>
        </w:rPr>
        <w:t>Kyrie</w:t>
      </w:r>
      <w:r w:rsidR="005A362F" w:rsidRPr="00234396">
        <w:rPr>
          <w:i/>
          <w:lang w:val="fr-FR"/>
        </w:rPr>
        <w:t xml:space="preserve"> </w:t>
      </w:r>
      <w:r w:rsidR="00002255" w:rsidRPr="00234396">
        <w:rPr>
          <w:lang w:val="fr-FR"/>
        </w:rPr>
        <w:t xml:space="preserve">et [SA] </w:t>
      </w:r>
      <w:r w:rsidR="00002255" w:rsidRPr="00234396">
        <w:rPr>
          <w:rStyle w:val="Incipit"/>
          <w:lang w:val="fr-FR"/>
        </w:rPr>
        <w:t>Sanctus</w:t>
      </w:r>
      <w:r w:rsidR="00002255" w:rsidRPr="00234396">
        <w:rPr>
          <w:lang w:val="fr-FR"/>
        </w:rPr>
        <w:t xml:space="preserve"> </w:t>
      </w:r>
      <w:r w:rsidR="00885488" w:rsidRPr="00234396">
        <w:rPr>
          <w:lang w:val="fr-FR"/>
        </w:rPr>
        <w:t>paschaliter. Primum AL</w:t>
      </w:r>
      <w:r w:rsidR="00002255" w:rsidRPr="00234396">
        <w:rPr>
          <w:lang w:val="fr-FR"/>
        </w:rPr>
        <w:t>V</w:t>
      </w:r>
      <w:r w:rsidR="00885488" w:rsidRPr="00234396">
        <w:rPr>
          <w:lang w:val="fr-FR"/>
        </w:rPr>
        <w:t xml:space="preserve"> </w:t>
      </w:r>
      <w:r w:rsidR="00885488" w:rsidRPr="00234396">
        <w:rPr>
          <w:rStyle w:val="Incipit"/>
          <w:lang w:val="fr-FR"/>
        </w:rPr>
        <w:t>Dominus</w:t>
      </w:r>
      <w:r w:rsidR="005A362F" w:rsidRPr="00234396">
        <w:rPr>
          <w:i/>
          <w:lang w:val="fr-FR"/>
        </w:rPr>
        <w:t xml:space="preserve"> </w:t>
      </w:r>
      <w:r w:rsidR="00915CBE" w:rsidRPr="00234396">
        <w:rPr>
          <w:rStyle w:val="Incipit"/>
          <w:lang w:val="fr-FR"/>
        </w:rPr>
        <w:t>in</w:t>
      </w:r>
      <w:r w:rsidR="005A362F" w:rsidRPr="00234396">
        <w:rPr>
          <w:i/>
          <w:lang w:val="fr-FR"/>
        </w:rPr>
        <w:t xml:space="preserve"> </w:t>
      </w:r>
      <w:r w:rsidR="00915CBE" w:rsidRPr="00234396">
        <w:rPr>
          <w:rStyle w:val="Incipit"/>
          <w:lang w:val="fr-FR"/>
        </w:rPr>
        <w:t>Sina</w:t>
      </w:r>
      <w:r w:rsidR="00DD1415" w:rsidRPr="00234396">
        <w:rPr>
          <w:lang w:val="fr-FR"/>
        </w:rPr>
        <w:t>@159.</w:t>
      </w:r>
      <w:r w:rsidR="00885488" w:rsidRPr="00234396">
        <w:rPr>
          <w:lang w:val="fr-FR"/>
        </w:rPr>
        <w:t xml:space="preserve"> </w:t>
      </w:r>
      <w:r w:rsidR="00885488" w:rsidRPr="00234396">
        <w:rPr>
          <w:rStyle w:val="Funktion"/>
          <w:lang w:val="fr-FR"/>
        </w:rPr>
        <w:t>Pueri</w:t>
      </w:r>
      <w:r w:rsidR="00885488" w:rsidRPr="00234396">
        <w:rPr>
          <w:lang w:val="fr-FR"/>
        </w:rPr>
        <w:t xml:space="preserve"> cantent primum alleluia. Secundum AL</w:t>
      </w:r>
      <w:r w:rsidR="00002255" w:rsidRPr="00234396">
        <w:rPr>
          <w:lang w:val="fr-FR"/>
        </w:rPr>
        <w:t>V</w:t>
      </w:r>
      <w:r w:rsidR="00885488" w:rsidRPr="00234396">
        <w:rPr>
          <w:lang w:val="fr-FR"/>
        </w:rPr>
        <w:t xml:space="preserve"> </w:t>
      </w:r>
      <w:r w:rsidR="00885488" w:rsidRPr="00234396">
        <w:rPr>
          <w:rStyle w:val="Incipit"/>
          <w:lang w:val="fr-FR"/>
        </w:rPr>
        <w:t>Ascendo</w:t>
      </w:r>
      <w:r w:rsidR="005A362F" w:rsidRPr="00234396">
        <w:rPr>
          <w:i/>
          <w:lang w:val="fr-FR"/>
        </w:rPr>
        <w:t xml:space="preserve"> </w:t>
      </w:r>
      <w:r w:rsidR="00885488" w:rsidRPr="00234396">
        <w:rPr>
          <w:rStyle w:val="Incipit"/>
          <w:lang w:val="fr-FR"/>
        </w:rPr>
        <w:t>ad</w:t>
      </w:r>
      <w:r w:rsidR="005A362F" w:rsidRPr="00234396">
        <w:rPr>
          <w:i/>
          <w:lang w:val="fr-FR"/>
        </w:rPr>
        <w:t xml:space="preserve"> </w:t>
      </w:r>
      <w:r w:rsidR="00885488" w:rsidRPr="00234396">
        <w:rPr>
          <w:rStyle w:val="Incipit"/>
          <w:lang w:val="fr-FR"/>
        </w:rPr>
        <w:t>patrem</w:t>
      </w:r>
      <w:r w:rsidR="00DD1415" w:rsidRPr="00234396">
        <w:rPr>
          <w:lang w:val="fr-FR"/>
        </w:rPr>
        <w:t>@160.</w:t>
      </w:r>
      <w:r w:rsidR="00885488" w:rsidRPr="00234396">
        <w:rPr>
          <w:lang w:val="fr-FR"/>
        </w:rPr>
        <w:t xml:space="preserve"> SE </w:t>
      </w:r>
      <w:r w:rsidR="00885488" w:rsidRPr="00234396">
        <w:rPr>
          <w:rStyle w:val="Incipit"/>
          <w:lang w:val="fr-FR"/>
        </w:rPr>
        <w:t>Summi</w:t>
      </w:r>
      <w:r w:rsidR="005A362F" w:rsidRPr="00234396">
        <w:rPr>
          <w:i/>
          <w:lang w:val="fr-FR"/>
        </w:rPr>
        <w:t xml:space="preserve"> </w:t>
      </w:r>
      <w:r w:rsidR="00885488" w:rsidRPr="00234396">
        <w:rPr>
          <w:rStyle w:val="Incipit"/>
          <w:lang w:val="fr-FR"/>
        </w:rPr>
        <w:t>triumphum</w:t>
      </w:r>
      <w:r w:rsidR="005A362F" w:rsidRPr="00234396">
        <w:rPr>
          <w:i/>
          <w:lang w:val="fr-FR"/>
        </w:rPr>
        <w:t xml:space="preserve"> </w:t>
      </w:r>
      <w:r w:rsidR="00885488" w:rsidRPr="00234396">
        <w:rPr>
          <w:rStyle w:val="Incipit"/>
          <w:lang w:val="fr-FR"/>
        </w:rPr>
        <w:t>regis</w:t>
      </w:r>
      <w:r w:rsidR="00DD1415" w:rsidRPr="00234396">
        <w:rPr>
          <w:lang w:val="fr-FR"/>
        </w:rPr>
        <w:t>@293.</w:t>
      </w:r>
      <w:r w:rsidR="00885488" w:rsidRPr="00234396">
        <w:rPr>
          <w:lang w:val="fr-FR"/>
        </w:rPr>
        <w:t xml:space="preserve"> OF </w:t>
      </w:r>
      <w:r w:rsidR="00885488" w:rsidRPr="00234396">
        <w:rPr>
          <w:rStyle w:val="Incipit"/>
          <w:lang w:val="fr-FR"/>
        </w:rPr>
        <w:t>V</w:t>
      </w:r>
      <w:r w:rsidR="00A857D5" w:rsidRPr="00234396">
        <w:rPr>
          <w:rStyle w:val="Incipit"/>
          <w:lang w:val="fr-FR"/>
        </w:rPr>
        <w:t>iri</w:t>
      </w:r>
      <w:r w:rsidR="005A362F" w:rsidRPr="00234396">
        <w:rPr>
          <w:i/>
          <w:lang w:val="fr-FR"/>
        </w:rPr>
        <w:t xml:space="preserve"> </w:t>
      </w:r>
      <w:r w:rsidR="00A857D5" w:rsidRPr="00234396">
        <w:rPr>
          <w:rStyle w:val="Incipit"/>
          <w:lang w:val="fr-FR"/>
        </w:rPr>
        <w:t>G</w:t>
      </w:r>
      <w:r w:rsidR="00885488" w:rsidRPr="00234396">
        <w:rPr>
          <w:rStyle w:val="Incipit"/>
          <w:lang w:val="fr-FR"/>
        </w:rPr>
        <w:t>alilei</w:t>
      </w:r>
      <w:r w:rsidR="00DD1415" w:rsidRPr="00234396">
        <w:rPr>
          <w:lang w:val="fr-FR"/>
        </w:rPr>
        <w:t>@157.</w:t>
      </w:r>
      <w:r w:rsidR="00885488" w:rsidRPr="00234396">
        <w:rPr>
          <w:lang w:val="fr-FR"/>
        </w:rPr>
        <w:t xml:space="preserve"> </w:t>
      </w:r>
      <w:r w:rsidR="00885488" w:rsidRPr="00B779A9">
        <w:rPr>
          <w:lang w:val="pt-PT"/>
        </w:rPr>
        <w:t xml:space="preserve">CO </w:t>
      </w:r>
      <w:r w:rsidR="00885488" w:rsidRPr="005A362F">
        <w:rPr>
          <w:rStyle w:val="Incipit"/>
          <w:lang w:val="pt-PT"/>
        </w:rPr>
        <w:t>Pater</w:t>
      </w:r>
      <w:r w:rsidR="005A362F" w:rsidRPr="00BE7D55">
        <w:rPr>
          <w:i/>
          <w:lang w:val="pt-PT"/>
        </w:rPr>
        <w:t xml:space="preserve"> </w:t>
      </w:r>
      <w:r w:rsidR="00885488" w:rsidRPr="005A362F">
        <w:rPr>
          <w:rStyle w:val="Incipit"/>
          <w:lang w:val="pt-PT"/>
        </w:rPr>
        <w:t>cum</w:t>
      </w:r>
      <w:r w:rsidR="005A362F" w:rsidRPr="00BE7D55">
        <w:rPr>
          <w:i/>
          <w:lang w:val="pt-PT"/>
        </w:rPr>
        <w:t xml:space="preserve"> </w:t>
      </w:r>
      <w:r w:rsidR="00885488" w:rsidRPr="005A362F">
        <w:rPr>
          <w:rStyle w:val="Incipit"/>
          <w:lang w:val="pt-PT"/>
        </w:rPr>
        <w:t>essem</w:t>
      </w:r>
      <w:r w:rsidR="005A362F" w:rsidRPr="00BE7D55">
        <w:rPr>
          <w:i/>
          <w:lang w:val="pt-PT"/>
        </w:rPr>
        <w:t xml:space="preserve"> </w:t>
      </w:r>
      <w:r w:rsidR="00885488" w:rsidRPr="005A362F">
        <w:rPr>
          <w:rStyle w:val="Incipit"/>
          <w:lang w:val="pt-PT"/>
        </w:rPr>
        <w:t>cum</w:t>
      </w:r>
      <w:r w:rsidR="005A362F" w:rsidRPr="00BE7D55">
        <w:rPr>
          <w:i/>
          <w:lang w:val="pt-PT"/>
        </w:rPr>
        <w:t xml:space="preserve"> </w:t>
      </w:r>
      <w:r w:rsidR="00885488" w:rsidRPr="005A362F">
        <w:rPr>
          <w:rStyle w:val="Incipit"/>
          <w:lang w:val="pt-PT"/>
        </w:rPr>
        <w:t>eis</w:t>
      </w:r>
      <w:r w:rsidR="00DD1415">
        <w:rPr>
          <w:lang w:val="pt-PT"/>
        </w:rPr>
        <w:t>@</w:t>
      </w:r>
      <w:r w:rsidR="00DD1415" w:rsidRPr="00B779A9">
        <w:rPr>
          <w:lang w:val="pt-PT"/>
        </w:rPr>
        <w:t>157.</w:t>
      </w:r>
    </w:p>
    <w:p w:rsidR="00885488" w:rsidRPr="00B779A9" w:rsidRDefault="000C4D92" w:rsidP="00415109">
      <w:pPr>
        <w:rPr>
          <w:lang w:val="pt-PT"/>
        </w:rPr>
      </w:pPr>
      <w:r w:rsidRPr="00BC2E91">
        <w:rPr>
          <w:rStyle w:val="Time1"/>
          <w:lang w:val="pt-PT"/>
        </w:rPr>
        <w:t>Ad secundas vesperas</w:t>
      </w:r>
      <w:r w:rsidR="00885488" w:rsidRPr="00B779A9">
        <w:rPr>
          <w:lang w:val="pt-PT"/>
        </w:rPr>
        <w:t xml:space="preserve"> AN </w:t>
      </w:r>
      <w:r w:rsidR="00885488" w:rsidRPr="005A362F">
        <w:rPr>
          <w:rStyle w:val="Incipit"/>
          <w:lang w:val="pt-PT"/>
        </w:rPr>
        <w:t>Alleluia</w:t>
      </w:r>
      <w:r w:rsidR="005A362F" w:rsidRPr="00BE7D55">
        <w:rPr>
          <w:i/>
          <w:lang w:val="pt-PT"/>
        </w:rPr>
        <w:t xml:space="preserve"> </w:t>
      </w:r>
      <w:r w:rsidR="00885488" w:rsidRPr="005A362F">
        <w:rPr>
          <w:rStyle w:val="Incipit"/>
          <w:lang w:val="pt-PT"/>
        </w:rPr>
        <w:t>alleluia</w:t>
      </w:r>
      <w:r w:rsidR="00885488" w:rsidRPr="00B779A9">
        <w:rPr>
          <w:lang w:val="pt-PT"/>
        </w:rPr>
        <w:t xml:space="preserve"> ex </w:t>
      </w:r>
      <w:r w:rsidR="00885488" w:rsidRPr="00BC2E91">
        <w:rPr>
          <w:rStyle w:val="Funktion"/>
          <w:lang w:val="pt-PT"/>
        </w:rPr>
        <w:t>minori antiphonario</w:t>
      </w:r>
      <w:r w:rsidR="00DD1415">
        <w:rPr>
          <w:lang w:val="pt-PT"/>
        </w:rPr>
        <w:t>@</w:t>
      </w:r>
      <w:r w:rsidR="00DD1415" w:rsidRPr="00B779A9">
        <w:rPr>
          <w:lang w:val="pt-PT"/>
        </w:rPr>
        <w:t>18.</w:t>
      </w:r>
      <w:r w:rsidR="00885488" w:rsidRPr="00B779A9">
        <w:rPr>
          <w:lang w:val="pt-PT"/>
        </w:rPr>
        <w:t xml:space="preserve"> PS </w:t>
      </w:r>
      <w:r w:rsidR="00885488" w:rsidRPr="005A362F">
        <w:rPr>
          <w:rStyle w:val="Incipit"/>
          <w:lang w:val="pt-PT"/>
        </w:rPr>
        <w:t>Dixit</w:t>
      </w:r>
      <w:r w:rsidR="00885488" w:rsidRPr="00B779A9">
        <w:rPr>
          <w:lang w:val="pt-PT"/>
        </w:rPr>
        <w:t xml:space="preserve"> cum reliquis. HY </w:t>
      </w:r>
      <w:r w:rsidR="00885488" w:rsidRPr="005A362F">
        <w:rPr>
          <w:rStyle w:val="Incipit"/>
          <w:lang w:val="pt-PT"/>
        </w:rPr>
        <w:t>Festum</w:t>
      </w:r>
      <w:r w:rsidR="005A362F" w:rsidRPr="00BE7D55">
        <w:rPr>
          <w:i/>
          <w:lang w:val="pt-PT"/>
        </w:rPr>
        <w:t xml:space="preserve"> </w:t>
      </w:r>
      <w:r w:rsidR="00885488" w:rsidRPr="005A362F">
        <w:rPr>
          <w:rStyle w:val="Incipit"/>
          <w:lang w:val="pt-PT"/>
        </w:rPr>
        <w:t>nunc</w:t>
      </w:r>
      <w:r w:rsidR="005A362F" w:rsidRPr="00BE7D55">
        <w:rPr>
          <w:i/>
          <w:lang w:val="pt-PT"/>
        </w:rPr>
        <w:t xml:space="preserve"> </w:t>
      </w:r>
      <w:r w:rsidR="00885488" w:rsidRPr="005A362F">
        <w:rPr>
          <w:rStyle w:val="Incipit"/>
          <w:lang w:val="pt-PT"/>
        </w:rPr>
        <w:t>celebre</w:t>
      </w:r>
      <w:r w:rsidR="00885488" w:rsidRPr="00B779A9">
        <w:rPr>
          <w:lang w:val="pt-PT"/>
        </w:rPr>
        <w:t xml:space="preserve">. VS </w:t>
      </w:r>
      <w:r w:rsidR="00885488" w:rsidRPr="005A362F">
        <w:rPr>
          <w:rStyle w:val="Incipit"/>
          <w:lang w:val="pt-PT"/>
        </w:rPr>
        <w:t>Dominus</w:t>
      </w:r>
      <w:r w:rsidR="005A362F" w:rsidRPr="00BE7D55">
        <w:rPr>
          <w:i/>
          <w:lang w:val="pt-PT"/>
        </w:rPr>
        <w:t xml:space="preserve"> </w:t>
      </w:r>
      <w:r w:rsidR="00915CBE" w:rsidRPr="005A362F">
        <w:rPr>
          <w:rStyle w:val="Incipit"/>
          <w:lang w:val="pt-PT"/>
        </w:rPr>
        <w:t>in</w:t>
      </w:r>
      <w:r w:rsidR="005A362F" w:rsidRPr="00BE7D55">
        <w:rPr>
          <w:i/>
          <w:lang w:val="pt-PT"/>
        </w:rPr>
        <w:t xml:space="preserve"> </w:t>
      </w:r>
      <w:r w:rsidR="00915CBE" w:rsidRPr="005A362F">
        <w:rPr>
          <w:rStyle w:val="Incipit"/>
          <w:lang w:val="pt-PT"/>
        </w:rPr>
        <w:t>Sina</w:t>
      </w:r>
      <w:r w:rsidR="005A362F" w:rsidRPr="00BE7D55">
        <w:rPr>
          <w:i/>
          <w:lang w:val="pt-PT"/>
        </w:rPr>
        <w:t xml:space="preserve"> </w:t>
      </w:r>
      <w:r w:rsidR="00885488" w:rsidRPr="005A362F">
        <w:rPr>
          <w:rStyle w:val="Incipit"/>
          <w:lang w:val="pt-PT"/>
        </w:rPr>
        <w:t>in</w:t>
      </w:r>
      <w:r w:rsidR="005A362F" w:rsidRPr="00BE7D55">
        <w:rPr>
          <w:i/>
          <w:lang w:val="pt-PT"/>
        </w:rPr>
        <w:t xml:space="preserve"> </w:t>
      </w:r>
      <w:r w:rsidR="00885488" w:rsidRPr="005A362F">
        <w:rPr>
          <w:rStyle w:val="Incipit"/>
          <w:lang w:val="pt-PT"/>
        </w:rPr>
        <w:t>sancto</w:t>
      </w:r>
      <w:r w:rsidR="005A362F" w:rsidRPr="00BE7D55">
        <w:rPr>
          <w:i/>
          <w:lang w:val="pt-PT"/>
        </w:rPr>
        <w:t xml:space="preserve"> </w:t>
      </w:r>
      <w:r w:rsidR="00885488" w:rsidRPr="005A362F">
        <w:rPr>
          <w:rStyle w:val="Incipit"/>
          <w:lang w:val="pt-PT"/>
        </w:rPr>
        <w:t>alleluia</w:t>
      </w:r>
      <w:r w:rsidR="00885488" w:rsidRPr="00B779A9">
        <w:rPr>
          <w:lang w:val="pt-PT"/>
        </w:rPr>
        <w:t xml:space="preserve">. AM </w:t>
      </w:r>
      <w:r w:rsidR="00885488" w:rsidRPr="005A362F">
        <w:rPr>
          <w:rStyle w:val="Incipit"/>
          <w:lang w:val="pt-PT"/>
        </w:rPr>
        <w:t>Vado</w:t>
      </w:r>
      <w:r w:rsidR="005A362F" w:rsidRPr="00BE7D55">
        <w:rPr>
          <w:i/>
          <w:lang w:val="pt-PT"/>
        </w:rPr>
        <w:t xml:space="preserve"> </w:t>
      </w:r>
      <w:r w:rsidR="00885488" w:rsidRPr="005A362F">
        <w:rPr>
          <w:rStyle w:val="Incipit"/>
          <w:lang w:val="pt-PT"/>
        </w:rPr>
        <w:t>parare</w:t>
      </w:r>
      <w:r w:rsidR="005A362F" w:rsidRPr="00BE7D55">
        <w:rPr>
          <w:i/>
          <w:lang w:val="pt-PT"/>
        </w:rPr>
        <w:t xml:space="preserve"> </w:t>
      </w:r>
      <w:r w:rsidR="001B7479" w:rsidRPr="005A362F">
        <w:rPr>
          <w:rStyle w:val="Incipit"/>
          <w:lang w:val="pt-PT"/>
        </w:rPr>
        <w:t>vobis</w:t>
      </w:r>
      <w:r w:rsidR="005A362F" w:rsidRPr="00BE7D55">
        <w:rPr>
          <w:i/>
          <w:lang w:val="pt-PT"/>
        </w:rPr>
        <w:t xml:space="preserve"> </w:t>
      </w:r>
      <w:r w:rsidR="00885488" w:rsidRPr="005A362F">
        <w:rPr>
          <w:rStyle w:val="Incipit"/>
          <w:lang w:val="pt-PT"/>
        </w:rPr>
        <w:t>locum</w:t>
      </w:r>
      <w:r w:rsidR="00885488" w:rsidRPr="00B779A9">
        <w:rPr>
          <w:lang w:val="pt-PT"/>
        </w:rPr>
        <w:t xml:space="preserve"> ex </w:t>
      </w:r>
      <w:r w:rsidR="00885488" w:rsidRPr="00BC2E91">
        <w:rPr>
          <w:rStyle w:val="Funktion"/>
          <w:lang w:val="pt-PT"/>
        </w:rPr>
        <w:t xml:space="preserve">minori </w:t>
      </w:r>
      <w:r w:rsidR="00E8636B" w:rsidRPr="00BC2E91">
        <w:rPr>
          <w:rStyle w:val="Funktion"/>
          <w:lang w:val="pt-PT"/>
        </w:rPr>
        <w:t>[antiphonario]</w:t>
      </w:r>
      <w:r w:rsidR="00E8636B">
        <w:rPr>
          <w:lang w:val="pt-PT"/>
        </w:rPr>
        <w:t xml:space="preserve"> </w:t>
      </w:r>
      <w:r w:rsidR="00885488" w:rsidRPr="00B779A9">
        <w:rPr>
          <w:lang w:val="pt-PT"/>
        </w:rPr>
        <w:t xml:space="preserve">31 ex </w:t>
      </w:r>
      <w:r w:rsidR="00885488" w:rsidRPr="00BC2E91">
        <w:rPr>
          <w:rStyle w:val="Funktion"/>
          <w:lang w:val="pt-PT"/>
        </w:rPr>
        <w:t>summo antiphonario</w:t>
      </w:r>
      <w:r w:rsidR="00DD1415">
        <w:rPr>
          <w:lang w:val="pt-PT"/>
        </w:rPr>
        <w:t>@</w:t>
      </w:r>
      <w:r w:rsidR="00DD1415" w:rsidRPr="00B779A9">
        <w:rPr>
          <w:lang w:val="pt-PT"/>
        </w:rPr>
        <w:t>76.</w:t>
      </w:r>
      <w:r w:rsidR="00885488" w:rsidRPr="00B779A9">
        <w:rPr>
          <w:lang w:val="pt-PT"/>
        </w:rPr>
        <w:t xml:space="preserve"> </w:t>
      </w:r>
      <w:r w:rsidR="00E8636B">
        <w:rPr>
          <w:lang w:val="pt-PT"/>
        </w:rPr>
        <w:t>Suffragium [d</w:t>
      </w:r>
      <w:r w:rsidR="00885488" w:rsidRPr="00B779A9">
        <w:rPr>
          <w:lang w:val="pt-PT"/>
        </w:rPr>
        <w:t>e ascensione</w:t>
      </w:r>
      <w:r w:rsidR="00E8636B">
        <w:rPr>
          <w:lang w:val="pt-PT"/>
        </w:rPr>
        <w:t>]</w:t>
      </w:r>
      <w:r w:rsidR="00885488" w:rsidRPr="00B779A9">
        <w:rPr>
          <w:lang w:val="pt-PT"/>
        </w:rPr>
        <w:t xml:space="preserve"> </w:t>
      </w:r>
      <w:r w:rsidR="00E8636B">
        <w:rPr>
          <w:lang w:val="pt-PT"/>
        </w:rPr>
        <w:t>[</w:t>
      </w:r>
      <w:r w:rsidR="00885488" w:rsidRPr="00B779A9">
        <w:rPr>
          <w:lang w:val="pt-PT"/>
        </w:rPr>
        <w:t>AC</w:t>
      </w:r>
      <w:r w:rsidR="00E8636B">
        <w:rPr>
          <w:lang w:val="pt-PT"/>
        </w:rPr>
        <w:t>]</w:t>
      </w:r>
      <w:r w:rsidR="00885488" w:rsidRPr="00B779A9">
        <w:rPr>
          <w:lang w:val="pt-PT"/>
        </w:rPr>
        <w:t xml:space="preserve"> </w:t>
      </w:r>
      <w:r w:rsidR="00885488" w:rsidRPr="005A362F">
        <w:rPr>
          <w:rStyle w:val="Incipit"/>
          <w:lang w:val="pt-PT"/>
        </w:rPr>
        <w:t>Euntes</w:t>
      </w:r>
      <w:r w:rsidR="005A362F" w:rsidRPr="00BE7D55">
        <w:rPr>
          <w:i/>
          <w:lang w:val="pt-PT"/>
        </w:rPr>
        <w:t xml:space="preserve"> </w:t>
      </w:r>
      <w:r w:rsidR="00885488" w:rsidRPr="005A362F">
        <w:rPr>
          <w:rStyle w:val="Incipit"/>
          <w:lang w:val="pt-PT"/>
        </w:rPr>
        <w:t>in</w:t>
      </w:r>
      <w:r w:rsidR="005A362F" w:rsidRPr="00BE7D55">
        <w:rPr>
          <w:i/>
          <w:lang w:val="pt-PT"/>
        </w:rPr>
        <w:t xml:space="preserve"> </w:t>
      </w:r>
      <w:r w:rsidR="00885488" w:rsidRPr="005A362F">
        <w:rPr>
          <w:rStyle w:val="Incipit"/>
          <w:lang w:val="pt-PT"/>
        </w:rPr>
        <w:t>mundum</w:t>
      </w:r>
      <w:r w:rsidR="00DD1415">
        <w:rPr>
          <w:lang w:val="pt-PT"/>
        </w:rPr>
        <w:t>@</w:t>
      </w:r>
      <w:r w:rsidR="00DD1415" w:rsidRPr="00B779A9">
        <w:rPr>
          <w:lang w:val="pt-PT"/>
        </w:rPr>
        <w:t>76.</w:t>
      </w:r>
      <w:r w:rsidR="00885488" w:rsidRPr="00B779A9">
        <w:rPr>
          <w:lang w:val="pt-PT"/>
        </w:rPr>
        <w:t xml:space="preserve"> Bre</w:t>
      </w:r>
      <w:r w:rsidR="00890E93" w:rsidRPr="00B779A9">
        <w:rPr>
          <w:lang w:val="pt-PT"/>
        </w:rPr>
        <w:t>v</w:t>
      </w:r>
      <w:r w:rsidR="00885488" w:rsidRPr="00B779A9">
        <w:rPr>
          <w:lang w:val="pt-PT"/>
        </w:rPr>
        <w:t>iarium nostrum nullam facit mentionem de hoc suffragio neque</w:t>
      </w:r>
      <w:r w:rsidR="001B4FF2">
        <w:rPr>
          <w:lang w:val="pt-PT"/>
        </w:rPr>
        <w:t xml:space="preserve"> </w:t>
      </w:r>
      <w:r w:rsidR="001B4FF2" w:rsidRPr="00BC2E91">
        <w:rPr>
          <w:rStyle w:val="Ort"/>
          <w:lang w:val="pt-PT"/>
        </w:rPr>
        <w:t>Salisburgense</w:t>
      </w:r>
      <w:r w:rsidR="001B4FF2">
        <w:rPr>
          <w:lang w:val="pt-PT"/>
        </w:rPr>
        <w:t>.</w:t>
      </w:r>
      <w:r w:rsidR="00885488" w:rsidRPr="00B779A9">
        <w:rPr>
          <w:lang w:val="pt-PT"/>
        </w:rPr>
        <w:t xml:space="preserve"> </w:t>
      </w:r>
      <w:r w:rsidR="00BA24A1" w:rsidRPr="00B779A9">
        <w:rPr>
          <w:lang w:val="pt-PT"/>
        </w:rPr>
        <w:t>[</w:t>
      </w:r>
      <w:r w:rsidR="00885488" w:rsidRPr="00B779A9">
        <w:rPr>
          <w:lang w:val="pt-PT"/>
        </w:rPr>
        <w:t>De beata virgine</w:t>
      </w:r>
      <w:r>
        <w:rPr>
          <w:lang w:val="pt-PT"/>
        </w:rPr>
        <w:t>]</w:t>
      </w:r>
      <w:r w:rsidR="00885488" w:rsidRPr="00B779A9">
        <w:rPr>
          <w:lang w:val="pt-PT"/>
        </w:rPr>
        <w:t xml:space="preserve"> </w:t>
      </w:r>
      <w:r>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Alleluia</w:t>
      </w:r>
      <w:r w:rsidR="005A362F" w:rsidRPr="00BE7D55">
        <w:rPr>
          <w:i/>
          <w:lang w:val="pt-PT"/>
        </w:rPr>
        <w:t xml:space="preserve"> </w:t>
      </w:r>
      <w:r w:rsidR="00885488" w:rsidRPr="005A362F">
        <w:rPr>
          <w:rStyle w:val="Incipit"/>
          <w:lang w:val="pt-PT"/>
        </w:rPr>
        <w:t>sancta</w:t>
      </w:r>
      <w:r w:rsidR="005A362F" w:rsidRPr="00BE7D55">
        <w:rPr>
          <w:i/>
          <w:lang w:val="pt-PT"/>
        </w:rPr>
        <w:t xml:space="preserve"> </w:t>
      </w:r>
      <w:r w:rsidR="00885488" w:rsidRPr="005A362F">
        <w:rPr>
          <w:rStyle w:val="Incipit"/>
          <w:lang w:val="pt-PT"/>
        </w:rPr>
        <w:t>dei</w:t>
      </w:r>
      <w:r w:rsidR="00885488" w:rsidRPr="00B779A9">
        <w:rPr>
          <w:lang w:val="pt-PT"/>
        </w:rPr>
        <w:t xml:space="preserve">. </w:t>
      </w:r>
      <w:r w:rsidR="00BA24A1" w:rsidRPr="00B779A9">
        <w:rPr>
          <w:lang w:val="pt-PT"/>
        </w:rPr>
        <w:t>[</w:t>
      </w:r>
      <w:r w:rsidR="00885488" w:rsidRPr="00B779A9">
        <w:rPr>
          <w:lang w:val="pt-PT"/>
        </w:rPr>
        <w:t>De omnibus sanctis</w:t>
      </w:r>
      <w:r>
        <w:rPr>
          <w:lang w:val="pt-PT"/>
        </w:rPr>
        <w:t>]</w:t>
      </w:r>
      <w:r w:rsidR="00885488" w:rsidRPr="00B779A9">
        <w:rPr>
          <w:lang w:val="pt-PT"/>
        </w:rPr>
        <w:t xml:space="preserve"> </w:t>
      </w:r>
      <w:r>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In</w:t>
      </w:r>
      <w:r w:rsidR="005A362F" w:rsidRPr="00BE7D55">
        <w:rPr>
          <w:i/>
          <w:lang w:val="pt-PT"/>
        </w:rPr>
        <w:t xml:space="preserve"> </w:t>
      </w:r>
      <w:r w:rsidR="00885488" w:rsidRPr="005A362F">
        <w:rPr>
          <w:rStyle w:val="Incipit"/>
          <w:lang w:val="pt-PT"/>
        </w:rPr>
        <w:t>caelestibus</w:t>
      </w:r>
      <w:r w:rsidR="005A362F" w:rsidRPr="00BE7D55">
        <w:rPr>
          <w:i/>
          <w:lang w:val="pt-PT"/>
        </w:rPr>
        <w:t xml:space="preserve"> </w:t>
      </w:r>
      <w:r w:rsidR="00885488" w:rsidRPr="005A362F">
        <w:rPr>
          <w:rStyle w:val="Incipit"/>
          <w:lang w:val="pt-PT"/>
        </w:rPr>
        <w:t>regnis</w:t>
      </w:r>
      <w:r w:rsidR="00DD1415">
        <w:rPr>
          <w:lang w:val="pt-PT"/>
        </w:rPr>
        <w:t>@</w:t>
      </w:r>
      <w:r w:rsidR="00DD1415" w:rsidRPr="00B779A9">
        <w:rPr>
          <w:lang w:val="pt-PT"/>
        </w:rPr>
        <w:t>92.</w:t>
      </w:r>
      <w:r w:rsidR="00885488" w:rsidRPr="00B779A9">
        <w:rPr>
          <w:lang w:val="pt-PT"/>
        </w:rPr>
        <w:t xml:space="preserve"> </w:t>
      </w:r>
      <w:r w:rsidR="003525EF" w:rsidRPr="00B779A9">
        <w:rPr>
          <w:lang w:val="pt-PT"/>
        </w:rPr>
        <w:t xml:space="preserve">[BD] </w:t>
      </w:r>
      <w:r w:rsidR="005F6F99" w:rsidRPr="005A362F">
        <w:rPr>
          <w:rStyle w:val="Incipit"/>
          <w:lang w:val="pt-PT"/>
        </w:rPr>
        <w:t>Benedicamus</w:t>
      </w:r>
      <w:r w:rsidR="003525EF" w:rsidRPr="00B779A9">
        <w:rPr>
          <w:lang w:val="pt-PT"/>
        </w:rPr>
        <w:t xml:space="preserve"> cum</w:t>
      </w:r>
      <w:r w:rsidR="00885488" w:rsidRPr="00B779A9">
        <w:rPr>
          <w:lang w:val="pt-PT"/>
        </w:rPr>
        <w:t xml:space="preserve"> quinque alleluia.</w:t>
      </w:r>
    </w:p>
    <w:p w:rsidR="00885488" w:rsidRPr="00B779A9" w:rsidRDefault="000C4D92" w:rsidP="00415109">
      <w:r w:rsidRPr="000C4D92">
        <w:rPr>
          <w:rStyle w:val="Time1"/>
        </w:rPr>
        <w:t>Completorium</w:t>
      </w:r>
      <w:r w:rsidR="00885488" w:rsidRPr="00B779A9">
        <w:t xml:space="preserve"> ut in die sancto.</w:t>
      </w:r>
    </w:p>
    <w:p w:rsidR="00885488" w:rsidRPr="00B779A9" w:rsidRDefault="00885488" w:rsidP="00415109">
      <w:pPr>
        <w:pStyle w:val="berschrift1"/>
      </w:pPr>
      <w:r w:rsidRPr="00B779A9">
        <w:lastRenderedPageBreak/>
        <w:t>FERIA SECUNDA POST DOMINICAM ASCENSIONIS</w:t>
      </w:r>
    </w:p>
    <w:p w:rsidR="00885488" w:rsidRPr="00234396" w:rsidRDefault="00BA24A1" w:rsidP="00415109">
      <w:pPr>
        <w:rPr>
          <w:lang w:val="pt-PT"/>
        </w:rPr>
      </w:pPr>
      <w:r w:rsidRPr="000C4D92">
        <w:rPr>
          <w:rStyle w:val="Time1"/>
        </w:rPr>
        <w:t>[</w:t>
      </w:r>
      <w:r w:rsidR="000C4D92" w:rsidRPr="000C4D92">
        <w:rPr>
          <w:rStyle w:val="Time1"/>
        </w:rPr>
        <w:t>Ad matutinum</w:t>
      </w:r>
      <w:r w:rsidRPr="000C4D92">
        <w:rPr>
          <w:rStyle w:val="Time1"/>
        </w:rPr>
        <w:t>]</w:t>
      </w:r>
      <w:r w:rsidR="00885488" w:rsidRPr="00B779A9">
        <w:t xml:space="preserve"> I</w:t>
      </w:r>
      <w:r w:rsidR="00002255" w:rsidRPr="00B779A9">
        <w:t>N</w:t>
      </w:r>
      <w:r w:rsidR="00885488" w:rsidRPr="00B779A9">
        <w:t xml:space="preserve">V </w:t>
      </w:r>
      <w:r w:rsidR="00885488" w:rsidRPr="005C3920">
        <w:rPr>
          <w:rStyle w:val="Incipit"/>
        </w:rPr>
        <w:t>Alleluia</w:t>
      </w:r>
      <w:r w:rsidR="005A362F" w:rsidRPr="005A362F">
        <w:rPr>
          <w:i/>
        </w:rPr>
        <w:t xml:space="preserve"> </w:t>
      </w:r>
      <w:r w:rsidR="00885488" w:rsidRPr="005C3920">
        <w:rPr>
          <w:rStyle w:val="Incipit"/>
        </w:rPr>
        <w:t>alleluia</w:t>
      </w:r>
      <w:r w:rsidR="00885488" w:rsidRPr="00B779A9">
        <w:t xml:space="preserve"> 13 </w:t>
      </w:r>
      <w:r w:rsidR="000F20CE">
        <w:t>$E::</w:t>
      </w:r>
      <w:r w:rsidR="000F20CE" w:rsidRPr="00B779A9">
        <w:t>unus cantet$</w:t>
      </w:r>
      <w:r w:rsidR="000F20CE">
        <w:t xml:space="preserve"> </w:t>
      </w:r>
      <w:r w:rsidR="00885488" w:rsidRPr="00B779A9">
        <w:t xml:space="preserve">cum suo PS </w:t>
      </w:r>
      <w:r w:rsidR="00885488" w:rsidRPr="005C3920">
        <w:rPr>
          <w:rStyle w:val="Incipit"/>
        </w:rPr>
        <w:t>Venite</w:t>
      </w:r>
      <w:r w:rsidR="00885488" w:rsidRPr="00B779A9">
        <w:t xml:space="preserve">. HY </w:t>
      </w:r>
      <w:r w:rsidR="00885488" w:rsidRPr="005C3920">
        <w:rPr>
          <w:rStyle w:val="Incipit"/>
        </w:rPr>
        <w:t>Festum</w:t>
      </w:r>
      <w:r w:rsidR="005A362F" w:rsidRPr="005A362F">
        <w:rPr>
          <w:i/>
        </w:rPr>
        <w:t xml:space="preserve"> </w:t>
      </w:r>
      <w:r w:rsidR="00885488" w:rsidRPr="005C3920">
        <w:rPr>
          <w:rStyle w:val="Incipit"/>
        </w:rPr>
        <w:t>nunc</w:t>
      </w:r>
      <w:r w:rsidR="005A362F" w:rsidRPr="005A362F">
        <w:rPr>
          <w:i/>
        </w:rPr>
        <w:t xml:space="preserve"> </w:t>
      </w:r>
      <w:r w:rsidR="00885488" w:rsidRPr="005C3920">
        <w:rPr>
          <w:rStyle w:val="Incipit"/>
        </w:rPr>
        <w:t>celebre</w:t>
      </w:r>
      <w:r w:rsidR="00885488" w:rsidRPr="00D15181">
        <w:t>.</w:t>
      </w:r>
      <w:r w:rsidR="00D15181" w:rsidRPr="00D15181">
        <w:t xml:space="preserve"> </w:t>
      </w:r>
      <w:r w:rsidR="000C4D92" w:rsidRPr="00234396">
        <w:rPr>
          <w:lang w:val="pt-PT"/>
        </w:rPr>
        <w:t>Ad nocturnum</w:t>
      </w:r>
      <w:r w:rsidR="00885488" w:rsidRPr="00234396">
        <w:rPr>
          <w:lang w:val="pt-PT"/>
        </w:rPr>
        <w:t xml:space="preserve"> AN </w:t>
      </w:r>
      <w:r w:rsidR="00885488" w:rsidRPr="00234396">
        <w:rPr>
          <w:rStyle w:val="Incipit"/>
          <w:lang w:val="pt-PT"/>
        </w:rPr>
        <w:t>Exaltabo</w:t>
      </w:r>
      <w:r w:rsidR="005A362F" w:rsidRPr="00234396">
        <w:rPr>
          <w:i/>
          <w:lang w:val="pt-PT"/>
        </w:rPr>
        <w:t xml:space="preserve"> </w:t>
      </w:r>
      <w:r w:rsidR="00885488" w:rsidRPr="00234396">
        <w:rPr>
          <w:rStyle w:val="Incipit"/>
          <w:lang w:val="pt-PT"/>
        </w:rPr>
        <w:t>te</w:t>
      </w:r>
      <w:r w:rsidR="005A362F" w:rsidRPr="00234396">
        <w:rPr>
          <w:i/>
          <w:lang w:val="pt-PT"/>
        </w:rPr>
        <w:t xml:space="preserve"> </w:t>
      </w:r>
      <w:r w:rsidR="00885488" w:rsidRPr="00234396">
        <w:rPr>
          <w:rStyle w:val="Incipit"/>
          <w:lang w:val="pt-PT"/>
        </w:rPr>
        <w:t>domine</w:t>
      </w:r>
      <w:r w:rsidR="00885488" w:rsidRPr="00234396">
        <w:rPr>
          <w:lang w:val="pt-PT"/>
        </w:rPr>
        <w:t xml:space="preserve"> sola</w:t>
      </w:r>
      <w:r w:rsidR="00DD1415" w:rsidRPr="00234396">
        <w:rPr>
          <w:lang w:val="pt-PT"/>
        </w:rPr>
        <w:t>@28.</w:t>
      </w:r>
      <w:r w:rsidR="00885488" w:rsidRPr="00234396">
        <w:rPr>
          <w:lang w:val="pt-PT"/>
        </w:rPr>
        <w:t xml:space="preserve"> </w:t>
      </w:r>
      <w:r w:rsidR="00176BD5" w:rsidRPr="00234396">
        <w:rPr>
          <w:lang w:val="pt-PT"/>
        </w:rPr>
        <w:t>Psalmi ferialiter</w:t>
      </w:r>
      <w:r w:rsidR="00885488" w:rsidRPr="00234396">
        <w:rPr>
          <w:lang w:val="pt-PT"/>
        </w:rPr>
        <w:t xml:space="preserve">. VS </w:t>
      </w:r>
      <w:r w:rsidR="00885488" w:rsidRPr="00234396">
        <w:rPr>
          <w:rStyle w:val="Incipit"/>
          <w:lang w:val="pt-PT"/>
        </w:rPr>
        <w:t>Ascendit</w:t>
      </w:r>
      <w:r w:rsidR="005A362F" w:rsidRPr="00234396">
        <w:rPr>
          <w:i/>
          <w:lang w:val="pt-PT"/>
        </w:rPr>
        <w:t xml:space="preserve"> </w:t>
      </w:r>
      <w:r w:rsidR="00885488" w:rsidRPr="00234396">
        <w:rPr>
          <w:rStyle w:val="Incipit"/>
          <w:lang w:val="pt-PT"/>
        </w:rPr>
        <w:t>deus</w:t>
      </w:r>
      <w:r w:rsidR="009E22B3" w:rsidRPr="00234396">
        <w:rPr>
          <w:lang w:val="pt-PT"/>
        </w:rPr>
        <w:t xml:space="preserve"> $E::duo$</w:t>
      </w:r>
      <w:r w:rsidR="000F20CE" w:rsidRPr="00234396">
        <w:rPr>
          <w:lang w:val="pt-PT"/>
        </w:rPr>
        <w:t xml:space="preserve"> [cantent]</w:t>
      </w:r>
      <w:r w:rsidR="00885488" w:rsidRPr="00234396">
        <w:rPr>
          <w:lang w:val="pt-PT"/>
        </w:rPr>
        <w:t xml:space="preserve">. (275r) Tres lectiones de actibus apostolorum. RP </w:t>
      </w:r>
      <w:r w:rsidR="00885488" w:rsidRPr="00234396">
        <w:rPr>
          <w:rStyle w:val="Incipit"/>
          <w:lang w:val="pt-PT"/>
        </w:rPr>
        <w:t>Post</w:t>
      </w:r>
      <w:r w:rsidR="005A362F" w:rsidRPr="00234396">
        <w:rPr>
          <w:i/>
          <w:lang w:val="pt-PT"/>
        </w:rPr>
        <w:t xml:space="preserve"> </w:t>
      </w:r>
      <w:r w:rsidR="00885488" w:rsidRPr="00234396">
        <w:rPr>
          <w:rStyle w:val="Incipit"/>
          <w:lang w:val="pt-PT"/>
        </w:rPr>
        <w:t>passionem</w:t>
      </w:r>
      <w:r w:rsidR="00885488" w:rsidRPr="00234396">
        <w:rPr>
          <w:lang w:val="pt-PT"/>
        </w:rPr>
        <w:t xml:space="preserve"> cum duobus sequentibus</w:t>
      </w:r>
      <w:r w:rsidR="00DD1415" w:rsidRPr="00234396">
        <w:rPr>
          <w:lang w:val="pt-PT"/>
        </w:rPr>
        <w:t>@27.</w:t>
      </w:r>
      <w:r w:rsidR="00885488" w:rsidRPr="00234396">
        <w:rPr>
          <w:lang w:val="pt-PT"/>
        </w:rPr>
        <w:t xml:space="preserve"> </w:t>
      </w:r>
      <w:r w:rsidR="00792C8D" w:rsidRPr="00234396">
        <w:rPr>
          <w:lang w:val="pt-PT"/>
        </w:rPr>
        <w:t xml:space="preserve">[TD] </w:t>
      </w:r>
      <w:r w:rsidR="00792C8D" w:rsidRPr="00234396">
        <w:rPr>
          <w:rStyle w:val="Incipit"/>
          <w:lang w:val="pt-PT"/>
        </w:rPr>
        <w:t>Te</w:t>
      </w:r>
      <w:r w:rsidR="005A362F" w:rsidRPr="00234396">
        <w:rPr>
          <w:i/>
          <w:lang w:val="pt-PT"/>
        </w:rPr>
        <w:t xml:space="preserve"> </w:t>
      </w:r>
      <w:r w:rsidR="00792C8D" w:rsidRPr="00234396">
        <w:rPr>
          <w:rStyle w:val="Incipit"/>
          <w:lang w:val="pt-PT"/>
        </w:rPr>
        <w:t>deum</w:t>
      </w:r>
      <w:r w:rsidR="005A362F" w:rsidRPr="00234396">
        <w:rPr>
          <w:i/>
          <w:lang w:val="pt-PT"/>
        </w:rPr>
        <w:t xml:space="preserve"> </w:t>
      </w:r>
      <w:r w:rsidR="00885488" w:rsidRPr="00234396">
        <w:rPr>
          <w:lang w:val="pt-PT"/>
        </w:rPr>
        <w:t>non dicitur.</w:t>
      </w:r>
    </w:p>
    <w:p w:rsidR="00885488" w:rsidRPr="00234396" w:rsidRDefault="000C4D92" w:rsidP="00415109">
      <w:pPr>
        <w:rPr>
          <w:lang w:val="it-IT"/>
        </w:rPr>
      </w:pPr>
      <w:r w:rsidRPr="00234396">
        <w:rPr>
          <w:rStyle w:val="Time1"/>
          <w:lang w:val="pt-PT"/>
        </w:rPr>
        <w:t>Ad laudes</w:t>
      </w:r>
      <w:r w:rsidR="00885488" w:rsidRPr="00234396">
        <w:rPr>
          <w:lang w:val="pt-PT"/>
        </w:rPr>
        <w:t xml:space="preserve"> AN </w:t>
      </w:r>
      <w:r w:rsidR="00885488" w:rsidRPr="00234396">
        <w:rPr>
          <w:rStyle w:val="Incipit"/>
          <w:lang w:val="pt-PT"/>
        </w:rPr>
        <w:t>Viri</w:t>
      </w:r>
      <w:r w:rsidR="005A362F" w:rsidRPr="00234396">
        <w:rPr>
          <w:i/>
          <w:lang w:val="pt-PT"/>
        </w:rPr>
        <w:t xml:space="preserve"> </w:t>
      </w:r>
      <w:r w:rsidR="00885488" w:rsidRPr="00234396">
        <w:rPr>
          <w:rStyle w:val="Incipit"/>
          <w:lang w:val="pt-PT"/>
        </w:rPr>
        <w:t>galilei</w:t>
      </w:r>
      <w:r w:rsidR="00885488" w:rsidRPr="00234396">
        <w:rPr>
          <w:lang w:val="pt-PT"/>
        </w:rPr>
        <w:t xml:space="preserve"> sola</w:t>
      </w:r>
      <w:r w:rsidR="00DD1415" w:rsidRPr="00234396">
        <w:rPr>
          <w:lang w:val="pt-PT"/>
        </w:rPr>
        <w:t>@29.</w:t>
      </w:r>
      <w:r w:rsidR="00885488" w:rsidRPr="00234396">
        <w:rPr>
          <w:lang w:val="pt-PT"/>
        </w:rPr>
        <w:t xml:space="preserve"> </w:t>
      </w:r>
      <w:r w:rsidR="00885488" w:rsidRPr="00234396">
        <w:rPr>
          <w:lang w:val="it-IT"/>
        </w:rPr>
        <w:t xml:space="preserve">HY </w:t>
      </w:r>
      <w:r w:rsidR="00885488" w:rsidRPr="00234396">
        <w:rPr>
          <w:rStyle w:val="Incipit"/>
          <w:lang w:val="it-IT"/>
        </w:rPr>
        <w:t>Iesu</w:t>
      </w:r>
      <w:r w:rsidR="005A362F" w:rsidRPr="00234396">
        <w:rPr>
          <w:i/>
          <w:lang w:val="it-IT"/>
        </w:rPr>
        <w:t xml:space="preserve"> </w:t>
      </w:r>
      <w:r w:rsidR="00885488" w:rsidRPr="00234396">
        <w:rPr>
          <w:rStyle w:val="Incipit"/>
          <w:lang w:val="it-IT"/>
        </w:rPr>
        <w:t>nostra</w:t>
      </w:r>
      <w:r w:rsidR="005A362F" w:rsidRPr="00234396">
        <w:rPr>
          <w:i/>
          <w:lang w:val="it-IT"/>
        </w:rPr>
        <w:t xml:space="preserve"> </w:t>
      </w:r>
      <w:r w:rsidR="00885488" w:rsidRPr="00234396">
        <w:rPr>
          <w:rStyle w:val="Incipit"/>
          <w:lang w:val="it-IT"/>
        </w:rPr>
        <w:t>redemptio</w:t>
      </w:r>
      <w:r w:rsidR="00885488" w:rsidRPr="00234396">
        <w:rPr>
          <w:lang w:val="it-IT"/>
        </w:rPr>
        <w:t xml:space="preserve">. </w:t>
      </w:r>
      <w:r w:rsidR="00885488" w:rsidRPr="00B779A9">
        <w:rPr>
          <w:lang w:val="it-IT"/>
        </w:rPr>
        <w:t xml:space="preserve">VS </w:t>
      </w:r>
      <w:r w:rsidR="00885488" w:rsidRPr="005A362F">
        <w:rPr>
          <w:rStyle w:val="Incipit"/>
          <w:lang w:val="it-IT"/>
        </w:rPr>
        <w:t>Dominus</w:t>
      </w:r>
      <w:r w:rsidR="005A362F" w:rsidRPr="00BE7D55">
        <w:rPr>
          <w:i/>
          <w:lang w:val="it-IT"/>
        </w:rPr>
        <w:t xml:space="preserve"> </w:t>
      </w:r>
      <w:r w:rsidR="00885488" w:rsidRPr="005A362F">
        <w:rPr>
          <w:rStyle w:val="Incipit"/>
          <w:lang w:val="it-IT"/>
        </w:rPr>
        <w:t>in</w:t>
      </w:r>
      <w:r w:rsidR="005A362F" w:rsidRPr="00BE7D55">
        <w:rPr>
          <w:i/>
          <w:lang w:val="it-IT"/>
        </w:rPr>
        <w:t xml:space="preserve"> </w:t>
      </w:r>
      <w:r w:rsidR="00885488" w:rsidRPr="005A362F">
        <w:rPr>
          <w:rStyle w:val="Incipit"/>
          <w:lang w:val="it-IT"/>
        </w:rPr>
        <w:t>caelo</w:t>
      </w:r>
      <w:r w:rsidR="005A362F" w:rsidRPr="00BE7D55">
        <w:rPr>
          <w:i/>
          <w:lang w:val="it-IT"/>
        </w:rPr>
        <w:t xml:space="preserve"> </w:t>
      </w:r>
      <w:r w:rsidR="00885488" w:rsidRPr="005A362F">
        <w:rPr>
          <w:rStyle w:val="Incipit"/>
          <w:lang w:val="it-IT"/>
        </w:rPr>
        <w:t>alleluia</w:t>
      </w:r>
      <w:r w:rsidR="00885488" w:rsidRPr="00B779A9">
        <w:rPr>
          <w:lang w:val="it-IT"/>
        </w:rPr>
        <w:t xml:space="preserve">. </w:t>
      </w:r>
      <w:r w:rsidR="00885488" w:rsidRPr="00234396">
        <w:rPr>
          <w:lang w:val="it-IT"/>
        </w:rPr>
        <w:t xml:space="preserve">AB </w:t>
      </w:r>
      <w:r w:rsidR="00885488" w:rsidRPr="00234396">
        <w:rPr>
          <w:rStyle w:val="Incipit"/>
          <w:lang w:val="it-IT"/>
        </w:rPr>
        <w:t>Illi</w:t>
      </w:r>
      <w:r w:rsidR="005A362F" w:rsidRPr="00234396">
        <w:rPr>
          <w:i/>
          <w:lang w:val="it-IT"/>
        </w:rPr>
        <w:t xml:space="preserve"> </w:t>
      </w:r>
      <w:r w:rsidR="00885488" w:rsidRPr="00234396">
        <w:rPr>
          <w:rStyle w:val="Incipit"/>
          <w:lang w:val="it-IT"/>
        </w:rPr>
        <w:t>autem</w:t>
      </w:r>
      <w:r w:rsidR="005A362F" w:rsidRPr="00234396">
        <w:rPr>
          <w:i/>
          <w:lang w:val="it-IT"/>
        </w:rPr>
        <w:t xml:space="preserve"> </w:t>
      </w:r>
      <w:r w:rsidR="00885488" w:rsidRPr="00234396">
        <w:rPr>
          <w:rStyle w:val="Incipit"/>
          <w:lang w:val="it-IT"/>
        </w:rPr>
        <w:t>profecti</w:t>
      </w:r>
      <w:r w:rsidR="00DD1415" w:rsidRPr="00234396">
        <w:rPr>
          <w:lang w:val="it-IT"/>
        </w:rPr>
        <w:t>@31.</w:t>
      </w:r>
      <w:r w:rsidR="00885488" w:rsidRPr="00234396">
        <w:rPr>
          <w:lang w:val="it-IT"/>
        </w:rPr>
        <w:t xml:space="preserve"> </w:t>
      </w:r>
      <w:r w:rsidR="000F20CE" w:rsidRPr="00234396">
        <w:rPr>
          <w:lang w:val="it-IT"/>
        </w:rPr>
        <w:t xml:space="preserve">Suffragium </w:t>
      </w:r>
      <w:r w:rsidR="00BA24A1" w:rsidRPr="00234396">
        <w:rPr>
          <w:lang w:val="it-IT"/>
        </w:rPr>
        <w:t>[</w:t>
      </w:r>
      <w:r w:rsidR="000F20CE" w:rsidRPr="00234396">
        <w:rPr>
          <w:lang w:val="it-IT"/>
        </w:rPr>
        <w:t>d</w:t>
      </w:r>
      <w:r w:rsidR="00885488" w:rsidRPr="00234396">
        <w:rPr>
          <w:lang w:val="it-IT"/>
        </w:rPr>
        <w:t>e beata virgine</w:t>
      </w:r>
      <w:r w:rsidR="00BA24A1" w:rsidRPr="00234396">
        <w:rPr>
          <w:lang w:val="it-IT"/>
        </w:rPr>
        <w:t>]</w:t>
      </w:r>
      <w:r w:rsidR="00885488" w:rsidRPr="00234396">
        <w:rPr>
          <w:lang w:val="it-IT"/>
        </w:rPr>
        <w:t xml:space="preserve"> </w:t>
      </w:r>
      <w:r w:rsidR="000F20CE" w:rsidRPr="00234396">
        <w:rPr>
          <w:lang w:val="it-IT"/>
        </w:rPr>
        <w:t>[</w:t>
      </w:r>
      <w:r w:rsidR="00885488" w:rsidRPr="00234396">
        <w:rPr>
          <w:lang w:val="it-IT"/>
        </w:rPr>
        <w:t>AC</w:t>
      </w:r>
      <w:r w:rsidR="000F20CE" w:rsidRPr="00234396">
        <w:rPr>
          <w:lang w:val="it-IT"/>
        </w:rPr>
        <w:t>]</w:t>
      </w:r>
      <w:r w:rsidR="00885488" w:rsidRPr="00234396">
        <w:rPr>
          <w:lang w:val="it-IT"/>
        </w:rPr>
        <w:t xml:space="preserve"> </w:t>
      </w:r>
      <w:r w:rsidR="00885488" w:rsidRPr="00234396">
        <w:rPr>
          <w:rStyle w:val="Incipit"/>
          <w:lang w:val="it-IT"/>
        </w:rPr>
        <w:t>Alleluia</w:t>
      </w:r>
      <w:r w:rsidR="005A362F" w:rsidRPr="00234396">
        <w:rPr>
          <w:i/>
          <w:lang w:val="it-IT"/>
        </w:rPr>
        <w:t xml:space="preserve"> </w:t>
      </w:r>
      <w:r w:rsidR="00885488" w:rsidRPr="00234396">
        <w:rPr>
          <w:rStyle w:val="Incipit"/>
          <w:lang w:val="it-IT"/>
        </w:rPr>
        <w:t>sancta</w:t>
      </w:r>
      <w:r w:rsidR="00885488" w:rsidRPr="00234396">
        <w:rPr>
          <w:lang w:val="it-IT"/>
        </w:rPr>
        <w:t xml:space="preserve">. </w:t>
      </w:r>
      <w:r w:rsidR="00BA24A1" w:rsidRPr="00234396">
        <w:rPr>
          <w:lang w:val="it-IT"/>
        </w:rPr>
        <w:t>[</w:t>
      </w:r>
      <w:r w:rsidR="00885488" w:rsidRPr="00234396">
        <w:rPr>
          <w:lang w:val="it-IT"/>
        </w:rPr>
        <w:t>De omnibus sanctis</w:t>
      </w:r>
      <w:r w:rsidRPr="00234396">
        <w:rPr>
          <w:lang w:val="it-IT"/>
        </w:rPr>
        <w:t>]</w:t>
      </w:r>
      <w:r w:rsidR="00885488" w:rsidRPr="00234396">
        <w:rPr>
          <w:lang w:val="it-IT"/>
        </w:rPr>
        <w:t xml:space="preserve"> </w:t>
      </w:r>
      <w:r w:rsidRPr="00234396">
        <w:rPr>
          <w:lang w:val="it-IT"/>
        </w:rPr>
        <w:t>[</w:t>
      </w:r>
      <w:r w:rsidR="00885488" w:rsidRPr="00234396">
        <w:rPr>
          <w:lang w:val="it-IT"/>
        </w:rPr>
        <w:t>AC</w:t>
      </w:r>
      <w:r w:rsidR="00BA24A1" w:rsidRPr="00234396">
        <w:rPr>
          <w:lang w:val="it-IT"/>
        </w:rPr>
        <w:t>]</w:t>
      </w:r>
      <w:r w:rsidR="00885488" w:rsidRPr="00234396">
        <w:rPr>
          <w:lang w:val="it-IT"/>
        </w:rPr>
        <w:t xml:space="preserve"> </w:t>
      </w:r>
      <w:r w:rsidR="00885488" w:rsidRPr="00234396">
        <w:rPr>
          <w:rStyle w:val="Incipit"/>
          <w:lang w:val="it-IT"/>
        </w:rPr>
        <w:t>In</w:t>
      </w:r>
      <w:r w:rsidR="005A362F" w:rsidRPr="00234396">
        <w:rPr>
          <w:i/>
          <w:lang w:val="it-IT"/>
        </w:rPr>
        <w:t xml:space="preserve"> </w:t>
      </w:r>
      <w:r w:rsidR="00885488" w:rsidRPr="00234396">
        <w:rPr>
          <w:rStyle w:val="Incipit"/>
          <w:lang w:val="it-IT"/>
        </w:rPr>
        <w:t>caelestibus</w:t>
      </w:r>
      <w:r w:rsidR="005A362F" w:rsidRPr="00234396">
        <w:rPr>
          <w:i/>
          <w:lang w:val="it-IT"/>
        </w:rPr>
        <w:t xml:space="preserve"> </w:t>
      </w:r>
      <w:r w:rsidR="00885488" w:rsidRPr="00234396">
        <w:rPr>
          <w:rStyle w:val="Incipit"/>
          <w:lang w:val="it-IT"/>
        </w:rPr>
        <w:t>regnis</w:t>
      </w:r>
      <w:r w:rsidR="00885488" w:rsidRPr="00234396">
        <w:rPr>
          <w:lang w:val="it-IT"/>
        </w:rPr>
        <w:t xml:space="preserve">. </w:t>
      </w:r>
      <w:r w:rsidR="003525EF" w:rsidRPr="00234396">
        <w:rPr>
          <w:lang w:val="it-IT"/>
        </w:rPr>
        <w:t xml:space="preserve">[BD] </w:t>
      </w:r>
      <w:r w:rsidR="005F6F99" w:rsidRPr="00234396">
        <w:rPr>
          <w:rStyle w:val="Incipit"/>
          <w:lang w:val="it-IT"/>
        </w:rPr>
        <w:t>Benedicamus</w:t>
      </w:r>
      <w:r w:rsidR="003525EF" w:rsidRPr="00234396">
        <w:rPr>
          <w:lang w:val="it-IT"/>
        </w:rPr>
        <w:t xml:space="preserve"> cum</w:t>
      </w:r>
      <w:r w:rsidR="00885488" w:rsidRPr="00234396">
        <w:rPr>
          <w:lang w:val="it-IT"/>
        </w:rPr>
        <w:t xml:space="preserve"> tribus alleluia </w:t>
      </w:r>
      <w:r w:rsidR="0086266C" w:rsidRPr="00234396">
        <w:rPr>
          <w:lang w:val="it-IT"/>
        </w:rPr>
        <w:t>sollemn</w:t>
      </w:r>
      <w:r w:rsidR="00885488" w:rsidRPr="00234396">
        <w:rPr>
          <w:lang w:val="it-IT"/>
        </w:rPr>
        <w:t>iter.</w:t>
      </w:r>
    </w:p>
    <w:p w:rsidR="00885488" w:rsidRPr="00234396" w:rsidRDefault="000C4D92" w:rsidP="00415109">
      <w:pPr>
        <w:rPr>
          <w:lang w:val="it-IT"/>
        </w:rPr>
      </w:pPr>
      <w:r w:rsidRPr="00234396">
        <w:rPr>
          <w:rStyle w:val="Time1"/>
          <w:lang w:val="it-IT"/>
        </w:rPr>
        <w:t>Ad maturum</w:t>
      </w:r>
      <w:r w:rsidR="00305DD3">
        <w:rPr>
          <w:rStyle w:val="Time1"/>
          <w:lang w:val="it-IT"/>
        </w:rPr>
        <w:t xml:space="preserve"> [officium]</w:t>
      </w:r>
      <w:r w:rsidR="000F20CE" w:rsidRPr="00234396">
        <w:rPr>
          <w:lang w:val="it-IT"/>
        </w:rPr>
        <w:t xml:space="preserve"> s</w:t>
      </w:r>
      <w:r w:rsidR="00885488" w:rsidRPr="00234396">
        <w:rPr>
          <w:lang w:val="it-IT"/>
        </w:rPr>
        <w:t>ecundum AL</w:t>
      </w:r>
      <w:r w:rsidR="00002255" w:rsidRPr="00234396">
        <w:rPr>
          <w:lang w:val="it-IT"/>
        </w:rPr>
        <w:t>V</w:t>
      </w:r>
      <w:r w:rsidR="00885488" w:rsidRPr="00234396">
        <w:rPr>
          <w:lang w:val="it-IT"/>
        </w:rPr>
        <w:t xml:space="preserve"> </w:t>
      </w:r>
      <w:r w:rsidR="00885488" w:rsidRPr="00234396">
        <w:rPr>
          <w:rStyle w:val="Incipit"/>
          <w:lang w:val="it-IT"/>
        </w:rPr>
        <w:t>Ascendit</w:t>
      </w:r>
      <w:r w:rsidR="005A362F" w:rsidRPr="00234396">
        <w:rPr>
          <w:i/>
          <w:lang w:val="it-IT"/>
        </w:rPr>
        <w:t xml:space="preserve"> </w:t>
      </w:r>
      <w:r w:rsidR="00885488" w:rsidRPr="00234396">
        <w:rPr>
          <w:rStyle w:val="Incipit"/>
          <w:lang w:val="it-IT"/>
        </w:rPr>
        <w:t>deus</w:t>
      </w:r>
      <w:r w:rsidR="00DD1415" w:rsidRPr="00234396">
        <w:rPr>
          <w:lang w:val="it-IT"/>
        </w:rPr>
        <w:t>@134.</w:t>
      </w:r>
      <w:r w:rsidR="00885488" w:rsidRPr="00234396">
        <w:rPr>
          <w:lang w:val="it-IT"/>
        </w:rPr>
        <w:t xml:space="preserve"> Reliqua nota sunt.</w:t>
      </w:r>
    </w:p>
    <w:p w:rsidR="00885488" w:rsidRPr="00234396" w:rsidRDefault="000C4D92" w:rsidP="00415109">
      <w:pPr>
        <w:rPr>
          <w:lang w:val="it-IT"/>
        </w:rPr>
      </w:pPr>
      <w:r w:rsidRPr="00234396">
        <w:rPr>
          <w:rStyle w:val="Time1"/>
          <w:lang w:val="it-IT"/>
        </w:rPr>
        <w:t>Ad horas</w:t>
      </w:r>
      <w:r w:rsidR="00885488" w:rsidRPr="00234396">
        <w:rPr>
          <w:lang w:val="it-IT"/>
        </w:rPr>
        <w:t xml:space="preserve"> AN </w:t>
      </w:r>
      <w:r w:rsidR="00885488" w:rsidRPr="00234396">
        <w:rPr>
          <w:rStyle w:val="Incipit"/>
          <w:lang w:val="it-IT"/>
        </w:rPr>
        <w:t>Ascendo</w:t>
      </w:r>
      <w:r w:rsidR="00885488" w:rsidRPr="00234396">
        <w:rPr>
          <w:lang w:val="it-IT"/>
        </w:rPr>
        <w:t xml:space="preserve"> cum reliquis ut in die sancto.</w:t>
      </w:r>
    </w:p>
    <w:p w:rsidR="00885488" w:rsidRPr="00234396" w:rsidRDefault="000C4D92" w:rsidP="00415109">
      <w:pPr>
        <w:rPr>
          <w:lang w:val="it-IT"/>
        </w:rPr>
      </w:pPr>
      <w:r w:rsidRPr="00234396">
        <w:rPr>
          <w:rStyle w:val="Time1"/>
          <w:lang w:val="it-IT"/>
        </w:rPr>
        <w:t>Ad missam</w:t>
      </w:r>
      <w:r w:rsidR="00885488" w:rsidRPr="00234396">
        <w:rPr>
          <w:lang w:val="it-IT"/>
        </w:rPr>
        <w:t xml:space="preserve"> IN </w:t>
      </w:r>
      <w:r w:rsidR="00885488" w:rsidRPr="00234396">
        <w:rPr>
          <w:rStyle w:val="Incipit"/>
          <w:lang w:val="it-IT"/>
        </w:rPr>
        <w:t>Exaudi</w:t>
      </w:r>
      <w:r w:rsidR="005A362F" w:rsidRPr="00234396">
        <w:rPr>
          <w:i/>
          <w:lang w:val="it-IT"/>
        </w:rPr>
        <w:t xml:space="preserve"> </w:t>
      </w:r>
      <w:r w:rsidR="00885488" w:rsidRPr="00234396">
        <w:rPr>
          <w:rStyle w:val="Incipit"/>
          <w:lang w:val="it-IT"/>
        </w:rPr>
        <w:t>domine</w:t>
      </w:r>
      <w:r w:rsidR="00DD1415" w:rsidRPr="00234396">
        <w:rPr>
          <w:lang w:val="it-IT"/>
        </w:rPr>
        <w:t>@159.</w:t>
      </w:r>
      <w:r w:rsidR="00885488" w:rsidRPr="00234396">
        <w:rPr>
          <w:lang w:val="it-IT"/>
        </w:rPr>
        <w:t xml:space="preserve"> </w:t>
      </w:r>
      <w:r w:rsidR="00002255" w:rsidRPr="00234396">
        <w:rPr>
          <w:lang w:val="it-IT"/>
        </w:rPr>
        <w:t xml:space="preserve">[KY] </w:t>
      </w:r>
      <w:r w:rsidR="00002255" w:rsidRPr="00234396">
        <w:rPr>
          <w:rStyle w:val="Incipit"/>
          <w:lang w:val="it-IT"/>
        </w:rPr>
        <w:t>Kyrie</w:t>
      </w:r>
      <w:r w:rsidR="005A362F" w:rsidRPr="00234396">
        <w:rPr>
          <w:i/>
          <w:lang w:val="it-IT"/>
        </w:rPr>
        <w:t xml:space="preserve"> </w:t>
      </w:r>
      <w:r w:rsidR="00002255" w:rsidRPr="00234396">
        <w:rPr>
          <w:lang w:val="it-IT"/>
        </w:rPr>
        <w:t xml:space="preserve">et [SA] </w:t>
      </w:r>
      <w:r w:rsidR="00002255" w:rsidRPr="00234396">
        <w:rPr>
          <w:rStyle w:val="Incipit"/>
          <w:lang w:val="it-IT"/>
        </w:rPr>
        <w:t>Sanctus</w:t>
      </w:r>
      <w:r w:rsidR="00002255" w:rsidRPr="00234396">
        <w:rPr>
          <w:lang w:val="it-IT"/>
        </w:rPr>
        <w:t xml:space="preserve"> </w:t>
      </w:r>
      <w:r w:rsidR="00885488" w:rsidRPr="00234396">
        <w:rPr>
          <w:lang w:val="it-IT"/>
        </w:rPr>
        <w:t>ferialiter. Unum tantum</w:t>
      </w:r>
      <w:r w:rsidR="000F20CE" w:rsidRPr="00234396">
        <w:rPr>
          <w:lang w:val="it-IT"/>
        </w:rPr>
        <w:t xml:space="preserve"> alleluia quod est</w:t>
      </w:r>
      <w:r w:rsidR="00885488" w:rsidRPr="00234396">
        <w:rPr>
          <w:lang w:val="it-IT"/>
        </w:rPr>
        <w:t xml:space="preserve"> </w:t>
      </w:r>
      <w:r w:rsidR="000F20CE" w:rsidRPr="00234396">
        <w:rPr>
          <w:lang w:val="it-IT"/>
        </w:rPr>
        <w:t>[</w:t>
      </w:r>
      <w:r w:rsidR="00885488" w:rsidRPr="00234396">
        <w:rPr>
          <w:lang w:val="it-IT"/>
        </w:rPr>
        <w:t>AL</w:t>
      </w:r>
      <w:r w:rsidR="00002255" w:rsidRPr="00234396">
        <w:rPr>
          <w:lang w:val="it-IT"/>
        </w:rPr>
        <w:t>V</w:t>
      </w:r>
      <w:r w:rsidR="000F20CE" w:rsidRPr="00234396">
        <w:rPr>
          <w:lang w:val="it-IT"/>
        </w:rPr>
        <w:t>]</w:t>
      </w:r>
      <w:r w:rsidR="00885488" w:rsidRPr="00234396">
        <w:rPr>
          <w:lang w:val="it-IT"/>
        </w:rPr>
        <w:t xml:space="preserve"> </w:t>
      </w:r>
      <w:r w:rsidR="00885488" w:rsidRPr="00234396">
        <w:rPr>
          <w:rStyle w:val="Incipit"/>
          <w:lang w:val="it-IT"/>
        </w:rPr>
        <w:t>Ascendo</w:t>
      </w:r>
      <w:r w:rsidR="005A362F" w:rsidRPr="00234396">
        <w:rPr>
          <w:i/>
          <w:lang w:val="it-IT"/>
        </w:rPr>
        <w:t xml:space="preserve"> </w:t>
      </w:r>
      <w:r w:rsidR="00885488" w:rsidRPr="00234396">
        <w:rPr>
          <w:rStyle w:val="Incipit"/>
          <w:lang w:val="it-IT"/>
        </w:rPr>
        <w:t>ad</w:t>
      </w:r>
      <w:r w:rsidR="005A362F" w:rsidRPr="00234396">
        <w:rPr>
          <w:i/>
          <w:lang w:val="it-IT"/>
        </w:rPr>
        <w:t xml:space="preserve"> </w:t>
      </w:r>
      <w:r w:rsidR="00885488" w:rsidRPr="00234396">
        <w:rPr>
          <w:rStyle w:val="Incipit"/>
          <w:lang w:val="it-IT"/>
        </w:rPr>
        <w:t>patrem</w:t>
      </w:r>
      <w:r w:rsidR="00DD1415" w:rsidRPr="005B472A">
        <w:rPr>
          <w:lang w:val="it-IT"/>
        </w:rPr>
        <w:t>@160</w:t>
      </w:r>
      <w:r w:rsidR="00DD1415" w:rsidRPr="00234396">
        <w:rPr>
          <w:lang w:val="it-IT"/>
        </w:rPr>
        <w:t>.</w:t>
      </w:r>
      <w:r w:rsidR="00885488" w:rsidRPr="00234396">
        <w:rPr>
          <w:lang w:val="it-IT"/>
        </w:rPr>
        <w:t xml:space="preserve"> OF </w:t>
      </w:r>
      <w:r w:rsidR="00885488" w:rsidRPr="00234396">
        <w:rPr>
          <w:rStyle w:val="Incipit"/>
          <w:lang w:val="it-IT"/>
        </w:rPr>
        <w:t>Viri</w:t>
      </w:r>
      <w:r w:rsidR="005A362F" w:rsidRPr="00234396">
        <w:rPr>
          <w:i/>
          <w:lang w:val="it-IT"/>
        </w:rPr>
        <w:t xml:space="preserve"> </w:t>
      </w:r>
      <w:r w:rsidR="00885488" w:rsidRPr="00234396">
        <w:rPr>
          <w:rStyle w:val="Incipit"/>
          <w:lang w:val="it-IT"/>
        </w:rPr>
        <w:t>galilei</w:t>
      </w:r>
      <w:r w:rsidR="00DD1415" w:rsidRPr="00234396">
        <w:rPr>
          <w:lang w:val="it-IT"/>
        </w:rPr>
        <w:t>@157.</w:t>
      </w:r>
      <w:r w:rsidR="00885488" w:rsidRPr="00234396">
        <w:rPr>
          <w:lang w:val="it-IT"/>
        </w:rPr>
        <w:t xml:space="preserve"> CO </w:t>
      </w:r>
      <w:r w:rsidR="00885488" w:rsidRPr="00234396">
        <w:rPr>
          <w:rStyle w:val="Incipit"/>
          <w:lang w:val="it-IT"/>
        </w:rPr>
        <w:t>Pater</w:t>
      </w:r>
      <w:r w:rsidR="005A362F" w:rsidRPr="00234396">
        <w:rPr>
          <w:i/>
          <w:lang w:val="it-IT"/>
        </w:rPr>
        <w:t xml:space="preserve"> </w:t>
      </w:r>
      <w:r w:rsidR="00885488" w:rsidRPr="00234396">
        <w:rPr>
          <w:rStyle w:val="Incipit"/>
          <w:lang w:val="it-IT"/>
        </w:rPr>
        <w:t>cum</w:t>
      </w:r>
      <w:r w:rsidR="005A362F" w:rsidRPr="00234396">
        <w:rPr>
          <w:i/>
          <w:lang w:val="it-IT"/>
        </w:rPr>
        <w:t xml:space="preserve"> </w:t>
      </w:r>
      <w:r w:rsidR="00885488" w:rsidRPr="00234396">
        <w:rPr>
          <w:rStyle w:val="Incipit"/>
          <w:lang w:val="it-IT"/>
        </w:rPr>
        <w:t>essem</w:t>
      </w:r>
      <w:r w:rsidR="00DD1415" w:rsidRPr="00234396">
        <w:rPr>
          <w:lang w:val="it-IT"/>
        </w:rPr>
        <w:t>@157.</w:t>
      </w:r>
    </w:p>
    <w:p w:rsidR="00885488" w:rsidRPr="00B779A9" w:rsidRDefault="000C4D92" w:rsidP="00415109">
      <w:pPr>
        <w:rPr>
          <w:lang w:val="it-IT"/>
        </w:rPr>
      </w:pPr>
      <w:r w:rsidRPr="00234396">
        <w:rPr>
          <w:rStyle w:val="Time1"/>
          <w:lang w:val="it-IT"/>
        </w:rPr>
        <w:t>Ad secundas vesperas</w:t>
      </w:r>
      <w:r w:rsidR="00885488" w:rsidRPr="00234396">
        <w:rPr>
          <w:lang w:val="it-IT"/>
        </w:rPr>
        <w:t xml:space="preserve"> AN </w:t>
      </w:r>
      <w:r w:rsidR="00885488" w:rsidRPr="00234396">
        <w:rPr>
          <w:rStyle w:val="Incipit"/>
          <w:lang w:val="it-IT"/>
        </w:rPr>
        <w:t>Alleluia</w:t>
      </w:r>
      <w:r w:rsidR="000F20CE" w:rsidRPr="00234396">
        <w:rPr>
          <w:lang w:val="it-IT"/>
        </w:rPr>
        <w:t xml:space="preserve"> pro</w:t>
      </w:r>
      <w:r w:rsidR="00885488" w:rsidRPr="00234396">
        <w:rPr>
          <w:lang w:val="it-IT"/>
        </w:rPr>
        <w:t xml:space="preserve">ut in fine </w:t>
      </w:r>
      <w:r w:rsidR="008C55C4" w:rsidRPr="00234396">
        <w:rPr>
          <w:lang w:val="it-IT"/>
        </w:rPr>
        <w:t>PS</w:t>
      </w:r>
      <w:r w:rsidR="00885488" w:rsidRPr="00234396">
        <w:rPr>
          <w:lang w:val="it-IT"/>
        </w:rPr>
        <w:t xml:space="preserve"> </w:t>
      </w:r>
      <w:r w:rsidR="00885488" w:rsidRPr="00234396">
        <w:rPr>
          <w:rStyle w:val="Incipit"/>
          <w:lang w:val="it-IT"/>
        </w:rPr>
        <w:t>Le</w:t>
      </w:r>
      <w:r w:rsidR="00872B44" w:rsidRPr="00234396">
        <w:rPr>
          <w:rStyle w:val="Incipit"/>
          <w:lang w:val="it-IT"/>
        </w:rPr>
        <w:t>vavi</w:t>
      </w:r>
      <w:r w:rsidR="005A362F" w:rsidRPr="00234396">
        <w:rPr>
          <w:i/>
          <w:lang w:val="it-IT"/>
        </w:rPr>
        <w:t xml:space="preserve"> </w:t>
      </w:r>
      <w:r w:rsidR="00885488" w:rsidRPr="00234396">
        <w:rPr>
          <w:rStyle w:val="Incipit"/>
          <w:lang w:val="it-IT"/>
        </w:rPr>
        <w:t>oculos</w:t>
      </w:r>
      <w:r w:rsidR="00885488" w:rsidRPr="00234396">
        <w:rPr>
          <w:lang w:val="it-IT"/>
        </w:rPr>
        <w:t xml:space="preserve"> habetur. </w:t>
      </w:r>
      <w:r w:rsidR="00885488" w:rsidRPr="00B779A9">
        <w:rPr>
          <w:lang w:val="pt-PT"/>
        </w:rPr>
        <w:t xml:space="preserve">PS </w:t>
      </w:r>
      <w:r w:rsidR="00885488" w:rsidRPr="005A362F">
        <w:rPr>
          <w:rStyle w:val="Incipit"/>
          <w:lang w:val="pt-PT"/>
        </w:rPr>
        <w:t>Dilexi</w:t>
      </w:r>
      <w:r w:rsidR="005A362F" w:rsidRPr="00BE7D55">
        <w:rPr>
          <w:i/>
          <w:lang w:val="pt-PT"/>
        </w:rPr>
        <w:t xml:space="preserve"> </w:t>
      </w:r>
      <w:r w:rsidR="00885488" w:rsidRPr="005A362F">
        <w:rPr>
          <w:rStyle w:val="Incipit"/>
          <w:lang w:val="pt-PT"/>
        </w:rPr>
        <w:t>quoniam</w:t>
      </w:r>
      <w:r w:rsidR="00002255" w:rsidRPr="00B779A9">
        <w:rPr>
          <w:lang w:val="pt-PT"/>
        </w:rPr>
        <w:t xml:space="preserve"> cum reliquis quatt</w:t>
      </w:r>
      <w:r w:rsidR="00885488" w:rsidRPr="00B779A9">
        <w:rPr>
          <w:lang w:val="pt-PT"/>
        </w:rPr>
        <w:t>u</w:t>
      </w:r>
      <w:r w:rsidR="00002255" w:rsidRPr="00B779A9">
        <w:rPr>
          <w:lang w:val="pt-PT"/>
        </w:rPr>
        <w:t>o</w:t>
      </w:r>
      <w:r w:rsidR="00885488" w:rsidRPr="00B779A9">
        <w:rPr>
          <w:lang w:val="pt-PT"/>
        </w:rPr>
        <w:t>r</w:t>
      </w:r>
      <w:r w:rsidR="000F20CE">
        <w:rPr>
          <w:lang w:val="pt-PT"/>
        </w:rPr>
        <w:t>,</w:t>
      </w:r>
      <w:r w:rsidR="00885488" w:rsidRPr="00B779A9">
        <w:rPr>
          <w:lang w:val="pt-PT"/>
        </w:rPr>
        <w:t xml:space="preserve"> feriales. </w:t>
      </w:r>
      <w:r w:rsidR="00885488" w:rsidRPr="00BC2E91">
        <w:rPr>
          <w:lang w:val="pt-PT"/>
        </w:rPr>
        <w:t xml:space="preserve">HY </w:t>
      </w:r>
      <w:r w:rsidR="00885488" w:rsidRPr="00BC2E91">
        <w:rPr>
          <w:rStyle w:val="Incipit"/>
          <w:lang w:val="pt-PT"/>
        </w:rPr>
        <w:t>Festum</w:t>
      </w:r>
      <w:r w:rsidR="005A362F" w:rsidRPr="00BC2E91">
        <w:rPr>
          <w:i/>
          <w:lang w:val="pt-PT"/>
        </w:rPr>
        <w:t xml:space="preserve"> </w:t>
      </w:r>
      <w:r w:rsidR="00885488" w:rsidRPr="00BC2E91">
        <w:rPr>
          <w:rStyle w:val="Incipit"/>
          <w:lang w:val="pt-PT"/>
        </w:rPr>
        <w:t>nunc</w:t>
      </w:r>
      <w:r w:rsidR="005A362F" w:rsidRPr="00BC2E91">
        <w:rPr>
          <w:i/>
          <w:lang w:val="pt-PT"/>
        </w:rPr>
        <w:t xml:space="preserve"> </w:t>
      </w:r>
      <w:r w:rsidR="00885488" w:rsidRPr="00BC2E91">
        <w:rPr>
          <w:rStyle w:val="Incipit"/>
          <w:lang w:val="pt-PT"/>
        </w:rPr>
        <w:t>celebre</w:t>
      </w:r>
      <w:r w:rsidR="00885488" w:rsidRPr="00BC2E91">
        <w:rPr>
          <w:lang w:val="pt-PT"/>
        </w:rPr>
        <w:t xml:space="preserve">. </w:t>
      </w:r>
      <w:r w:rsidR="00885488" w:rsidRPr="00B779A9">
        <w:rPr>
          <w:lang w:val="it-IT"/>
        </w:rPr>
        <w:t xml:space="preserve">VS </w:t>
      </w:r>
      <w:r w:rsidR="00885488" w:rsidRPr="005A362F">
        <w:rPr>
          <w:rStyle w:val="Incipit"/>
          <w:lang w:val="it-IT"/>
        </w:rPr>
        <w:t>Dominus</w:t>
      </w:r>
      <w:r w:rsidR="005A362F" w:rsidRPr="00BE7D55">
        <w:rPr>
          <w:i/>
          <w:lang w:val="it-IT"/>
        </w:rPr>
        <w:t xml:space="preserve"> </w:t>
      </w:r>
      <w:r w:rsidR="00885488" w:rsidRPr="005A362F">
        <w:rPr>
          <w:rStyle w:val="Incipit"/>
          <w:lang w:val="it-IT"/>
        </w:rPr>
        <w:t>(275v)</w:t>
      </w:r>
      <w:r w:rsidR="005A362F" w:rsidRPr="00BE7D55">
        <w:rPr>
          <w:i/>
          <w:lang w:val="it-IT"/>
        </w:rPr>
        <w:t xml:space="preserve"> </w:t>
      </w:r>
      <w:r w:rsidR="00915CBE" w:rsidRPr="005A362F">
        <w:rPr>
          <w:rStyle w:val="Incipit"/>
          <w:lang w:val="it-IT"/>
        </w:rPr>
        <w:t>in</w:t>
      </w:r>
      <w:r w:rsidR="005A362F" w:rsidRPr="00BE7D55">
        <w:rPr>
          <w:i/>
          <w:lang w:val="it-IT"/>
        </w:rPr>
        <w:t xml:space="preserve"> </w:t>
      </w:r>
      <w:r w:rsidR="00915CBE" w:rsidRPr="005A362F">
        <w:rPr>
          <w:rStyle w:val="Incipit"/>
          <w:lang w:val="it-IT"/>
        </w:rPr>
        <w:t>Sina</w:t>
      </w:r>
      <w:r w:rsidR="00885488" w:rsidRPr="00B779A9">
        <w:rPr>
          <w:lang w:val="it-IT"/>
        </w:rPr>
        <w:t xml:space="preserve">. AM </w:t>
      </w:r>
      <w:r w:rsidR="00885488" w:rsidRPr="005A362F">
        <w:rPr>
          <w:rStyle w:val="Incipit"/>
          <w:lang w:val="it-IT"/>
        </w:rPr>
        <w:t>Domine</w:t>
      </w:r>
      <w:r w:rsidR="005A362F" w:rsidRPr="00BE7D55">
        <w:rPr>
          <w:i/>
          <w:lang w:val="it-IT"/>
        </w:rPr>
        <w:t xml:space="preserve"> </w:t>
      </w:r>
      <w:r w:rsidR="00885488" w:rsidRPr="005A362F">
        <w:rPr>
          <w:rStyle w:val="Incipit"/>
          <w:lang w:val="it-IT"/>
        </w:rPr>
        <w:t>si</w:t>
      </w:r>
      <w:r w:rsidR="005A362F" w:rsidRPr="00BE7D55">
        <w:rPr>
          <w:i/>
          <w:lang w:val="it-IT"/>
        </w:rPr>
        <w:t xml:space="preserve"> </w:t>
      </w:r>
      <w:r w:rsidR="00885488" w:rsidRPr="005A362F">
        <w:rPr>
          <w:rStyle w:val="Incipit"/>
          <w:lang w:val="it-IT"/>
        </w:rPr>
        <w:t>in</w:t>
      </w:r>
      <w:r w:rsidR="005A362F" w:rsidRPr="00BE7D55">
        <w:rPr>
          <w:i/>
          <w:lang w:val="it-IT"/>
        </w:rPr>
        <w:t xml:space="preserve"> </w:t>
      </w:r>
      <w:r w:rsidR="00885488" w:rsidRPr="005A362F">
        <w:rPr>
          <w:rStyle w:val="Incipit"/>
          <w:lang w:val="it-IT"/>
        </w:rPr>
        <w:t>tempore</w:t>
      </w:r>
      <w:r w:rsidR="005A362F" w:rsidRPr="00BE7D55">
        <w:rPr>
          <w:i/>
          <w:lang w:val="it-IT"/>
        </w:rPr>
        <w:t xml:space="preserve"> </w:t>
      </w:r>
      <w:r w:rsidR="00885488" w:rsidRPr="005A362F">
        <w:rPr>
          <w:rStyle w:val="Incipit"/>
          <w:lang w:val="it-IT"/>
        </w:rPr>
        <w:t>hoc</w:t>
      </w:r>
      <w:r w:rsidR="00885488" w:rsidRPr="00B779A9">
        <w:rPr>
          <w:lang w:val="it-IT"/>
        </w:rPr>
        <w:t xml:space="preserve"> ex </w:t>
      </w:r>
      <w:r w:rsidR="00885488" w:rsidRPr="00BC2E91">
        <w:rPr>
          <w:rStyle w:val="Funktion"/>
          <w:lang w:val="it-IT"/>
        </w:rPr>
        <w:t xml:space="preserve">minori </w:t>
      </w:r>
      <w:r w:rsidR="000F20CE" w:rsidRPr="00BC2E91">
        <w:rPr>
          <w:rStyle w:val="Funktion"/>
          <w:lang w:val="it-IT"/>
        </w:rPr>
        <w:t>[antiphonario]</w:t>
      </w:r>
      <w:r w:rsidR="000F20CE">
        <w:rPr>
          <w:lang w:val="it-IT"/>
        </w:rPr>
        <w:t xml:space="preserve"> </w:t>
      </w:r>
      <w:r w:rsidR="00885488" w:rsidRPr="00B779A9">
        <w:rPr>
          <w:lang w:val="it-IT"/>
        </w:rPr>
        <w:t xml:space="preserve">31 ex </w:t>
      </w:r>
      <w:r w:rsidR="00885488" w:rsidRPr="00BC2E91">
        <w:rPr>
          <w:rStyle w:val="Funktion"/>
          <w:lang w:val="it-IT"/>
        </w:rPr>
        <w:t>summo antiphonario</w:t>
      </w:r>
      <w:r w:rsidR="00DD1415">
        <w:rPr>
          <w:lang w:val="it-IT"/>
        </w:rPr>
        <w:t>@</w:t>
      </w:r>
      <w:r w:rsidR="00DD1415" w:rsidRPr="00B779A9">
        <w:rPr>
          <w:lang w:val="it-IT"/>
        </w:rPr>
        <w:t>76.</w:t>
      </w:r>
      <w:r w:rsidR="00885488" w:rsidRPr="00B779A9">
        <w:rPr>
          <w:lang w:val="it-IT"/>
        </w:rPr>
        <w:t xml:space="preserve"> </w:t>
      </w:r>
      <w:r w:rsidR="000F20CE">
        <w:rPr>
          <w:lang w:val="it-IT"/>
        </w:rPr>
        <w:t xml:space="preserve">Suffragium </w:t>
      </w:r>
      <w:r w:rsidR="00BA24A1" w:rsidRPr="00B779A9">
        <w:rPr>
          <w:lang w:val="it-IT"/>
        </w:rPr>
        <w:t>[</w:t>
      </w:r>
      <w:r w:rsidR="000F20CE">
        <w:rPr>
          <w:lang w:val="it-IT"/>
        </w:rPr>
        <w:t>d</w:t>
      </w:r>
      <w:r w:rsidR="00885488" w:rsidRPr="00B779A9">
        <w:rPr>
          <w:lang w:val="it-IT"/>
        </w:rPr>
        <w:t>e beata virgine</w:t>
      </w:r>
      <w:r w:rsidR="00BA24A1" w:rsidRPr="00B779A9">
        <w:rPr>
          <w:lang w:val="it-IT"/>
        </w:rPr>
        <w:t>]</w:t>
      </w:r>
      <w:r w:rsidR="00885488" w:rsidRPr="00B779A9">
        <w:rPr>
          <w:lang w:val="it-IT"/>
        </w:rPr>
        <w:t xml:space="preserve"> </w:t>
      </w:r>
      <w:r w:rsidR="000F20CE">
        <w:rPr>
          <w:lang w:val="it-IT"/>
        </w:rPr>
        <w:t>[</w:t>
      </w:r>
      <w:r w:rsidR="00885488" w:rsidRPr="00B779A9">
        <w:rPr>
          <w:lang w:val="it-IT"/>
        </w:rPr>
        <w:t>AC</w:t>
      </w:r>
      <w:r w:rsidR="000F20CE">
        <w:rPr>
          <w:lang w:val="it-IT"/>
        </w:rPr>
        <w:t>]</w:t>
      </w:r>
      <w:r w:rsidR="00885488" w:rsidRPr="00B779A9">
        <w:rPr>
          <w:lang w:val="it-IT"/>
        </w:rPr>
        <w:t xml:space="preserve"> </w:t>
      </w:r>
      <w:r w:rsidR="00885488" w:rsidRPr="005A362F">
        <w:rPr>
          <w:rStyle w:val="Incipit"/>
          <w:lang w:val="it-IT"/>
        </w:rPr>
        <w:t>Alleluia</w:t>
      </w:r>
      <w:r w:rsidR="005A362F" w:rsidRPr="00BE7D55">
        <w:rPr>
          <w:i/>
          <w:lang w:val="it-IT"/>
        </w:rPr>
        <w:t xml:space="preserve"> </w:t>
      </w:r>
      <w:r w:rsidR="00885488" w:rsidRPr="005A362F">
        <w:rPr>
          <w:rStyle w:val="Incipit"/>
          <w:lang w:val="it-IT"/>
        </w:rPr>
        <w:t>sancta</w:t>
      </w:r>
      <w:r w:rsidR="00885488" w:rsidRPr="00B779A9">
        <w:rPr>
          <w:lang w:val="it-IT"/>
        </w:rPr>
        <w:t xml:space="preserve">. </w:t>
      </w:r>
      <w:r w:rsidR="00BA24A1" w:rsidRPr="00B779A9">
        <w:rPr>
          <w:lang w:val="it-IT"/>
        </w:rPr>
        <w:t>[</w:t>
      </w:r>
      <w:r w:rsidR="00885488" w:rsidRPr="00B779A9">
        <w:rPr>
          <w:lang w:val="it-IT"/>
        </w:rPr>
        <w:t>De omnibus sanctis</w:t>
      </w:r>
      <w:r>
        <w:rPr>
          <w:lang w:val="it-IT"/>
        </w:rPr>
        <w:t>]</w:t>
      </w:r>
      <w:r w:rsidR="00885488" w:rsidRPr="00B779A9">
        <w:rPr>
          <w:lang w:val="it-IT"/>
        </w:rPr>
        <w:t xml:space="preserve"> </w:t>
      </w:r>
      <w:r>
        <w:rPr>
          <w:lang w:val="it-IT"/>
        </w:rPr>
        <w:t>[</w:t>
      </w:r>
      <w:r w:rsidR="00885488" w:rsidRPr="00B779A9">
        <w:rPr>
          <w:lang w:val="it-IT"/>
        </w:rPr>
        <w:t>AC</w:t>
      </w:r>
      <w:r w:rsidR="00BA24A1" w:rsidRPr="00B779A9">
        <w:rPr>
          <w:lang w:val="it-IT"/>
        </w:rPr>
        <w:t>]</w:t>
      </w:r>
      <w:r w:rsidR="00885488" w:rsidRPr="00B779A9">
        <w:rPr>
          <w:lang w:val="it-IT"/>
        </w:rPr>
        <w:t xml:space="preserve"> </w:t>
      </w:r>
      <w:r w:rsidR="00885488" w:rsidRPr="005A362F">
        <w:rPr>
          <w:rStyle w:val="Incipit"/>
          <w:lang w:val="it-IT"/>
        </w:rPr>
        <w:t>In</w:t>
      </w:r>
      <w:r w:rsidR="005A362F" w:rsidRPr="00BE7D55">
        <w:rPr>
          <w:i/>
          <w:lang w:val="it-IT"/>
        </w:rPr>
        <w:t xml:space="preserve"> </w:t>
      </w:r>
      <w:r w:rsidR="00885488" w:rsidRPr="005A362F">
        <w:rPr>
          <w:rStyle w:val="Incipit"/>
          <w:lang w:val="it-IT"/>
        </w:rPr>
        <w:t>caelestibus</w:t>
      </w:r>
      <w:r w:rsidR="00885488" w:rsidRPr="00B779A9">
        <w:rPr>
          <w:lang w:val="it-IT"/>
        </w:rPr>
        <w:t xml:space="preserve">. </w:t>
      </w:r>
      <w:r w:rsidR="003525EF" w:rsidRPr="00B779A9">
        <w:rPr>
          <w:lang w:val="it-IT"/>
        </w:rPr>
        <w:t xml:space="preserve">[BD] </w:t>
      </w:r>
      <w:r w:rsidR="005F6F99" w:rsidRPr="005A362F">
        <w:rPr>
          <w:rStyle w:val="Incipit"/>
          <w:lang w:val="it-IT"/>
        </w:rPr>
        <w:t>Benedicamus</w:t>
      </w:r>
      <w:r w:rsidR="003525EF" w:rsidRPr="00B779A9">
        <w:rPr>
          <w:lang w:val="it-IT"/>
        </w:rPr>
        <w:t xml:space="preserve"> cum</w:t>
      </w:r>
      <w:r w:rsidR="00885488" w:rsidRPr="00B779A9">
        <w:rPr>
          <w:lang w:val="it-IT"/>
        </w:rPr>
        <w:t xml:space="preserve"> tribus alleluia </w:t>
      </w:r>
      <w:r w:rsidR="0086266C">
        <w:rPr>
          <w:lang w:val="it-IT"/>
        </w:rPr>
        <w:t>sollemn</w:t>
      </w:r>
      <w:r w:rsidR="00885488" w:rsidRPr="00B779A9">
        <w:rPr>
          <w:lang w:val="it-IT"/>
        </w:rPr>
        <w:t>iter.</w:t>
      </w:r>
    </w:p>
    <w:p w:rsidR="00885488" w:rsidRPr="002D4ADF" w:rsidRDefault="00885488" w:rsidP="00415109">
      <w:pPr>
        <w:pStyle w:val="berschrift1"/>
        <w:rPr>
          <w:lang w:val="it-IT"/>
        </w:rPr>
      </w:pPr>
      <w:r w:rsidRPr="002D4ADF">
        <w:rPr>
          <w:lang w:val="it-IT"/>
        </w:rPr>
        <w:t>FERIA TERTIA</w:t>
      </w:r>
    </w:p>
    <w:p w:rsidR="00885488" w:rsidRPr="00234396" w:rsidRDefault="000C4D92" w:rsidP="00415109">
      <w:pPr>
        <w:rPr>
          <w:lang w:val="it-IT"/>
        </w:rPr>
      </w:pPr>
      <w:r w:rsidRPr="002D4ADF">
        <w:rPr>
          <w:rStyle w:val="Time1"/>
          <w:lang w:val="it-IT"/>
        </w:rPr>
        <w:t>[Ad matutinum]</w:t>
      </w:r>
      <w:r w:rsidR="00885488" w:rsidRPr="002D4ADF">
        <w:rPr>
          <w:lang w:val="it-IT"/>
        </w:rPr>
        <w:t xml:space="preserve"> I</w:t>
      </w:r>
      <w:r w:rsidR="00002255" w:rsidRPr="002D4ADF">
        <w:rPr>
          <w:lang w:val="it-IT"/>
        </w:rPr>
        <w:t>N</w:t>
      </w:r>
      <w:r w:rsidR="00885488" w:rsidRPr="002D4ADF">
        <w:rPr>
          <w:lang w:val="it-IT"/>
        </w:rPr>
        <w:t xml:space="preserve">V </w:t>
      </w:r>
      <w:r w:rsidR="00885488" w:rsidRPr="002D4ADF">
        <w:rPr>
          <w:rStyle w:val="Incipit"/>
          <w:lang w:val="it-IT"/>
        </w:rPr>
        <w:t>Alleluia alleluia alleluia</w:t>
      </w:r>
      <w:r w:rsidR="009E22B3" w:rsidRPr="002D4ADF">
        <w:rPr>
          <w:lang w:val="it-IT"/>
        </w:rPr>
        <w:t xml:space="preserve"> 13 $E::unus$</w:t>
      </w:r>
      <w:r w:rsidR="007D21AF" w:rsidRPr="002D4ADF">
        <w:rPr>
          <w:lang w:val="it-IT"/>
        </w:rPr>
        <w:t xml:space="preserve"> [cantet]</w:t>
      </w:r>
      <w:r w:rsidR="00885488" w:rsidRPr="002D4ADF">
        <w:rPr>
          <w:lang w:val="it-IT"/>
        </w:rPr>
        <w:t xml:space="preserve">. HY </w:t>
      </w:r>
      <w:r w:rsidR="00885488" w:rsidRPr="002D4ADF">
        <w:rPr>
          <w:rStyle w:val="Incipit"/>
          <w:lang w:val="it-IT"/>
        </w:rPr>
        <w:t>Festum nunc celebre</w:t>
      </w:r>
      <w:r w:rsidR="00885488" w:rsidRPr="002D4ADF">
        <w:rPr>
          <w:lang w:val="it-IT"/>
        </w:rPr>
        <w:t>.</w:t>
      </w:r>
      <w:r w:rsidR="00D15181" w:rsidRPr="002D4ADF">
        <w:rPr>
          <w:lang w:val="it-IT"/>
        </w:rPr>
        <w:t xml:space="preserve"> </w:t>
      </w:r>
      <w:r w:rsidRPr="002D4ADF">
        <w:rPr>
          <w:lang w:val="it-IT"/>
        </w:rPr>
        <w:t>Ad nocturnum</w:t>
      </w:r>
      <w:r w:rsidR="00885488" w:rsidRPr="002D4ADF">
        <w:rPr>
          <w:lang w:val="it-IT"/>
        </w:rPr>
        <w:t xml:space="preserve"> AN </w:t>
      </w:r>
      <w:r w:rsidR="00885488" w:rsidRPr="002D4ADF">
        <w:rPr>
          <w:rStyle w:val="Incipit"/>
          <w:lang w:val="it-IT"/>
        </w:rPr>
        <w:t>Ascendit</w:t>
      </w:r>
      <w:r w:rsidR="005A362F" w:rsidRPr="002D4ADF">
        <w:rPr>
          <w:i/>
          <w:lang w:val="it-IT"/>
        </w:rPr>
        <w:t xml:space="preserve"> </w:t>
      </w:r>
      <w:r w:rsidR="00885488" w:rsidRPr="002D4ADF">
        <w:rPr>
          <w:rStyle w:val="Incipit"/>
          <w:lang w:val="it-IT"/>
        </w:rPr>
        <w:t>deus</w:t>
      </w:r>
      <w:r w:rsidR="00885488" w:rsidRPr="002D4ADF">
        <w:rPr>
          <w:lang w:val="it-IT"/>
        </w:rPr>
        <w:t xml:space="preserve"> sola</w:t>
      </w:r>
      <w:r w:rsidR="00DD1415">
        <w:rPr>
          <w:lang w:val="it-IT"/>
        </w:rPr>
        <w:t>@</w:t>
      </w:r>
      <w:r w:rsidR="00DD1415" w:rsidRPr="002D4ADF">
        <w:rPr>
          <w:lang w:val="it-IT"/>
        </w:rPr>
        <w:t>28.</w:t>
      </w:r>
      <w:r w:rsidR="00885488" w:rsidRPr="002D4ADF">
        <w:rPr>
          <w:lang w:val="it-IT"/>
        </w:rPr>
        <w:t xml:space="preserve"> </w:t>
      </w:r>
      <w:r w:rsidR="00176BD5" w:rsidRPr="002D4ADF">
        <w:rPr>
          <w:lang w:val="it-IT"/>
        </w:rPr>
        <w:t>Psalmi ferialiter</w:t>
      </w:r>
      <w:r w:rsidR="00885488" w:rsidRPr="002D4ADF">
        <w:rPr>
          <w:lang w:val="it-IT"/>
        </w:rPr>
        <w:t xml:space="preserve">. VS </w:t>
      </w:r>
      <w:r w:rsidR="00885488" w:rsidRPr="002D4ADF">
        <w:rPr>
          <w:rStyle w:val="Incipit"/>
          <w:lang w:val="it-IT"/>
        </w:rPr>
        <w:t>Ascendens</w:t>
      </w:r>
      <w:r w:rsidR="005A362F" w:rsidRPr="002D4ADF">
        <w:rPr>
          <w:i/>
          <w:lang w:val="it-IT"/>
        </w:rPr>
        <w:t xml:space="preserve"> </w:t>
      </w:r>
      <w:r w:rsidR="00885488" w:rsidRPr="002D4ADF">
        <w:rPr>
          <w:rStyle w:val="Incipit"/>
          <w:lang w:val="it-IT"/>
        </w:rPr>
        <w:t>Christus</w:t>
      </w:r>
      <w:r w:rsidR="00885488" w:rsidRPr="005B472A">
        <w:rPr>
          <w:lang w:val="it-IT"/>
        </w:rPr>
        <w:t xml:space="preserve">. </w:t>
      </w:r>
      <w:r w:rsidR="00885488" w:rsidRPr="002D4ADF">
        <w:rPr>
          <w:lang w:val="it-IT"/>
        </w:rPr>
        <w:t xml:space="preserve">Tres lectiones de actibus apostolorum. RP </w:t>
      </w:r>
      <w:r w:rsidR="00885488" w:rsidRPr="002D4ADF">
        <w:rPr>
          <w:rStyle w:val="Incipit"/>
          <w:lang w:val="it-IT"/>
        </w:rPr>
        <w:t>Non</w:t>
      </w:r>
      <w:r w:rsidR="005A362F" w:rsidRPr="002D4ADF">
        <w:rPr>
          <w:i/>
          <w:lang w:val="it-IT"/>
        </w:rPr>
        <w:t xml:space="preserve"> </w:t>
      </w:r>
      <w:r w:rsidR="00885488" w:rsidRPr="002D4ADF">
        <w:rPr>
          <w:rStyle w:val="Incipit"/>
          <w:lang w:val="it-IT"/>
        </w:rPr>
        <w:t>conturbetur</w:t>
      </w:r>
      <w:r w:rsidR="00794880" w:rsidRPr="002D4ADF">
        <w:rPr>
          <w:lang w:val="it-IT"/>
        </w:rPr>
        <w:t xml:space="preserve">. </w:t>
      </w:r>
      <w:r w:rsidR="00BA24A1" w:rsidRPr="002D4ADF">
        <w:rPr>
          <w:lang w:val="it-IT"/>
        </w:rPr>
        <w:t>[</w:t>
      </w:r>
      <w:r w:rsidR="00885488" w:rsidRPr="002D4ADF">
        <w:rPr>
          <w:lang w:val="it-IT"/>
        </w:rPr>
        <w:t>RP</w:t>
      </w:r>
      <w:r w:rsidR="00BA24A1" w:rsidRPr="002D4ADF">
        <w:rPr>
          <w:lang w:val="it-IT"/>
        </w:rPr>
        <w:t>]</w:t>
      </w:r>
      <w:r w:rsidR="00885488" w:rsidRPr="002D4ADF">
        <w:rPr>
          <w:lang w:val="it-IT"/>
        </w:rPr>
        <w:t xml:space="preserve"> </w:t>
      </w:r>
      <w:r w:rsidR="00885488" w:rsidRPr="002D4ADF">
        <w:rPr>
          <w:rStyle w:val="Incipit"/>
          <w:lang w:val="it-IT"/>
        </w:rPr>
        <w:t>Ascendens</w:t>
      </w:r>
      <w:r w:rsidR="005A362F" w:rsidRPr="002D4ADF">
        <w:rPr>
          <w:i/>
          <w:lang w:val="it-IT"/>
        </w:rPr>
        <w:t xml:space="preserve"> </w:t>
      </w:r>
      <w:r w:rsidR="00885488" w:rsidRPr="002D4ADF">
        <w:rPr>
          <w:rStyle w:val="Incipit"/>
          <w:lang w:val="it-IT"/>
        </w:rPr>
        <w:t>in</w:t>
      </w:r>
      <w:r w:rsidR="005A362F" w:rsidRPr="002D4ADF">
        <w:rPr>
          <w:i/>
          <w:lang w:val="it-IT"/>
        </w:rPr>
        <w:t xml:space="preserve"> </w:t>
      </w:r>
      <w:r w:rsidR="00885488" w:rsidRPr="002D4ADF">
        <w:rPr>
          <w:rStyle w:val="Incipit"/>
          <w:lang w:val="it-IT"/>
        </w:rPr>
        <w:t>altum</w:t>
      </w:r>
      <w:r w:rsidR="00794880" w:rsidRPr="002D4ADF">
        <w:rPr>
          <w:lang w:val="it-IT"/>
        </w:rPr>
        <w:t xml:space="preserve">. </w:t>
      </w:r>
      <w:r w:rsidR="00BA24A1" w:rsidRPr="002D4ADF">
        <w:rPr>
          <w:lang w:val="it-IT"/>
        </w:rPr>
        <w:t>[</w:t>
      </w:r>
      <w:r w:rsidR="00885488" w:rsidRPr="002D4ADF">
        <w:rPr>
          <w:lang w:val="it-IT"/>
        </w:rPr>
        <w:t>RP</w:t>
      </w:r>
      <w:r w:rsidR="00BA24A1" w:rsidRPr="002D4ADF">
        <w:rPr>
          <w:lang w:val="it-IT"/>
        </w:rPr>
        <w:t>]</w:t>
      </w:r>
      <w:r w:rsidR="00885488" w:rsidRPr="002D4ADF">
        <w:rPr>
          <w:lang w:val="it-IT"/>
        </w:rPr>
        <w:t xml:space="preserve"> </w:t>
      </w:r>
      <w:r w:rsidR="00885488" w:rsidRPr="002D4ADF">
        <w:rPr>
          <w:rStyle w:val="Incipit"/>
          <w:lang w:val="it-IT"/>
        </w:rPr>
        <w:t>Tempus</w:t>
      </w:r>
      <w:r w:rsidR="005A362F" w:rsidRPr="002D4ADF">
        <w:rPr>
          <w:i/>
          <w:lang w:val="it-IT"/>
        </w:rPr>
        <w:t xml:space="preserve"> </w:t>
      </w:r>
      <w:r w:rsidR="00885488" w:rsidRPr="002D4ADF">
        <w:rPr>
          <w:rStyle w:val="Incipit"/>
          <w:lang w:val="it-IT"/>
        </w:rPr>
        <w:t>est</w:t>
      </w:r>
      <w:r w:rsidR="00DD1415">
        <w:rPr>
          <w:lang w:val="it-IT"/>
        </w:rPr>
        <w:t>@</w:t>
      </w:r>
      <w:r w:rsidR="00DD1415" w:rsidRPr="002D4ADF">
        <w:rPr>
          <w:lang w:val="it-IT"/>
        </w:rPr>
        <w:t>28.</w:t>
      </w:r>
      <w:r w:rsidR="00885488" w:rsidRPr="002D4ADF">
        <w:rPr>
          <w:lang w:val="it-IT"/>
        </w:rPr>
        <w:t xml:space="preserve"> </w:t>
      </w:r>
      <w:r w:rsidR="00792C8D" w:rsidRPr="00234396">
        <w:rPr>
          <w:lang w:val="it-IT"/>
        </w:rPr>
        <w:t xml:space="preserve">[TD] </w:t>
      </w:r>
      <w:r w:rsidR="00792C8D" w:rsidRPr="00234396">
        <w:rPr>
          <w:rStyle w:val="Incipit"/>
          <w:lang w:val="it-IT"/>
        </w:rPr>
        <w:t>Te</w:t>
      </w:r>
      <w:r w:rsidR="005A362F" w:rsidRPr="00234396">
        <w:rPr>
          <w:i/>
          <w:lang w:val="it-IT"/>
        </w:rPr>
        <w:t xml:space="preserve"> </w:t>
      </w:r>
      <w:r w:rsidR="00792C8D" w:rsidRPr="00234396">
        <w:rPr>
          <w:rStyle w:val="Incipit"/>
          <w:lang w:val="it-IT"/>
        </w:rPr>
        <w:t>deum</w:t>
      </w:r>
      <w:r w:rsidR="005A362F" w:rsidRPr="00234396">
        <w:rPr>
          <w:i/>
          <w:lang w:val="it-IT"/>
        </w:rPr>
        <w:t xml:space="preserve"> </w:t>
      </w:r>
      <w:r w:rsidR="00885488" w:rsidRPr="00234396">
        <w:rPr>
          <w:lang w:val="it-IT"/>
        </w:rPr>
        <w:t>non dicitur.</w:t>
      </w:r>
    </w:p>
    <w:p w:rsidR="00885488" w:rsidRPr="00234396" w:rsidRDefault="000C4D92" w:rsidP="00415109">
      <w:pPr>
        <w:rPr>
          <w:lang w:val="fr-FR"/>
        </w:rPr>
      </w:pPr>
      <w:r w:rsidRPr="00234396">
        <w:rPr>
          <w:rStyle w:val="Time1"/>
          <w:lang w:val="it-IT"/>
        </w:rPr>
        <w:t>Ad laudes</w:t>
      </w:r>
      <w:r w:rsidR="00885488" w:rsidRPr="00234396">
        <w:rPr>
          <w:lang w:val="it-IT"/>
        </w:rPr>
        <w:t xml:space="preserve"> AN </w:t>
      </w:r>
      <w:r w:rsidR="00885488" w:rsidRPr="00234396">
        <w:rPr>
          <w:rStyle w:val="Incipit"/>
          <w:lang w:val="it-IT"/>
        </w:rPr>
        <w:t>Cumque intuerentur</w:t>
      </w:r>
      <w:r w:rsidR="00885488" w:rsidRPr="00234396">
        <w:rPr>
          <w:lang w:val="it-IT"/>
        </w:rPr>
        <w:t xml:space="preserve"> sola</w:t>
      </w:r>
      <w:r w:rsidR="00DD1415" w:rsidRPr="00234396">
        <w:rPr>
          <w:lang w:val="it-IT"/>
        </w:rPr>
        <w:t>@29.</w:t>
      </w:r>
      <w:r w:rsidR="00885488" w:rsidRPr="00234396">
        <w:rPr>
          <w:lang w:val="it-IT"/>
        </w:rPr>
        <w:t xml:space="preserve"> HY </w:t>
      </w:r>
      <w:r w:rsidR="00885488" w:rsidRPr="00234396">
        <w:rPr>
          <w:rStyle w:val="Incipit"/>
          <w:lang w:val="it-IT"/>
        </w:rPr>
        <w:t>Iesu nostra redemptio</w:t>
      </w:r>
      <w:r w:rsidR="00885488" w:rsidRPr="00234396">
        <w:rPr>
          <w:lang w:val="it-IT"/>
        </w:rPr>
        <w:t xml:space="preserve">. VS </w:t>
      </w:r>
      <w:r w:rsidR="00885488" w:rsidRPr="00234396">
        <w:rPr>
          <w:rStyle w:val="Incipit"/>
          <w:lang w:val="it-IT"/>
        </w:rPr>
        <w:t>Dominus in caelo alleluia</w:t>
      </w:r>
      <w:r w:rsidR="00885488" w:rsidRPr="00234396">
        <w:rPr>
          <w:lang w:val="it-IT"/>
        </w:rPr>
        <w:t xml:space="preserve">. </w:t>
      </w:r>
      <w:r w:rsidR="00885488" w:rsidRPr="00234396">
        <w:rPr>
          <w:lang w:val="fr-FR"/>
        </w:rPr>
        <w:t xml:space="preserve">AB </w:t>
      </w:r>
      <w:r w:rsidR="00885488" w:rsidRPr="00234396">
        <w:rPr>
          <w:rStyle w:val="Incipit"/>
          <w:lang w:val="fr-FR"/>
        </w:rPr>
        <w:t>Dominus quidem Iesus</w:t>
      </w:r>
      <w:r w:rsidR="00DD1415" w:rsidRPr="00234396">
        <w:rPr>
          <w:lang w:val="fr-FR"/>
        </w:rPr>
        <w:t>@31.</w:t>
      </w:r>
      <w:r w:rsidR="00885488" w:rsidRPr="00234396">
        <w:rPr>
          <w:lang w:val="fr-FR"/>
        </w:rPr>
        <w:t xml:space="preserve"> </w:t>
      </w:r>
      <w:r w:rsidR="007D21AF" w:rsidRPr="00234396">
        <w:rPr>
          <w:lang w:val="fr-FR"/>
        </w:rPr>
        <w:t xml:space="preserve">Suffragium </w:t>
      </w:r>
      <w:r w:rsidR="00BA24A1" w:rsidRPr="00234396">
        <w:rPr>
          <w:lang w:val="fr-FR"/>
        </w:rPr>
        <w:t>[</w:t>
      </w:r>
      <w:r w:rsidR="007D21AF" w:rsidRPr="00234396">
        <w:rPr>
          <w:lang w:val="fr-FR"/>
        </w:rPr>
        <w:t>d</w:t>
      </w:r>
      <w:r w:rsidR="00885488" w:rsidRPr="00234396">
        <w:rPr>
          <w:lang w:val="fr-FR"/>
        </w:rPr>
        <w:t>e beata virgine</w:t>
      </w:r>
      <w:r w:rsidR="00BA24A1" w:rsidRPr="00234396">
        <w:rPr>
          <w:lang w:val="fr-FR"/>
        </w:rPr>
        <w:t>]</w:t>
      </w:r>
      <w:r w:rsidR="00885488" w:rsidRPr="00234396">
        <w:rPr>
          <w:lang w:val="fr-FR"/>
        </w:rPr>
        <w:t xml:space="preserve"> </w:t>
      </w:r>
      <w:r w:rsidR="007D21AF" w:rsidRPr="00234396">
        <w:rPr>
          <w:lang w:val="fr-FR"/>
        </w:rPr>
        <w:t>[</w:t>
      </w:r>
      <w:r w:rsidR="00885488" w:rsidRPr="00234396">
        <w:rPr>
          <w:lang w:val="fr-FR"/>
        </w:rPr>
        <w:t>AC</w:t>
      </w:r>
      <w:r w:rsidR="007D21AF" w:rsidRPr="00234396">
        <w:rPr>
          <w:lang w:val="fr-FR"/>
        </w:rPr>
        <w:t>]</w:t>
      </w:r>
      <w:r w:rsidR="00885488" w:rsidRPr="00234396">
        <w:rPr>
          <w:lang w:val="fr-FR"/>
        </w:rPr>
        <w:t xml:space="preserve"> </w:t>
      </w:r>
      <w:r w:rsidR="00885488" w:rsidRPr="00234396">
        <w:rPr>
          <w:rStyle w:val="Incipit"/>
          <w:lang w:val="fr-FR"/>
        </w:rPr>
        <w:t>Alleluia sancta</w:t>
      </w:r>
      <w:r w:rsidR="00885488" w:rsidRPr="00234396">
        <w:rPr>
          <w:lang w:val="fr-FR"/>
        </w:rPr>
        <w:t xml:space="preserve">. </w:t>
      </w:r>
      <w:r w:rsidR="00BA24A1" w:rsidRPr="00234396">
        <w:rPr>
          <w:lang w:val="fr-FR"/>
        </w:rPr>
        <w:t>[</w:t>
      </w:r>
      <w:r w:rsidR="00885488" w:rsidRPr="00234396">
        <w:rPr>
          <w:lang w:val="fr-FR"/>
        </w:rPr>
        <w:t>De omnibus sanctis</w:t>
      </w:r>
      <w:r w:rsidRPr="00234396">
        <w:rPr>
          <w:lang w:val="fr-FR"/>
        </w:rPr>
        <w:t>]</w:t>
      </w:r>
      <w:r w:rsidR="00885488" w:rsidRPr="00234396">
        <w:rPr>
          <w:lang w:val="fr-FR"/>
        </w:rPr>
        <w:t xml:space="preserve"> </w:t>
      </w:r>
      <w:r w:rsidRPr="00234396">
        <w:rPr>
          <w:lang w:val="fr-FR"/>
        </w:rPr>
        <w:t>[</w:t>
      </w:r>
      <w:r w:rsidR="00885488" w:rsidRPr="00234396">
        <w:rPr>
          <w:lang w:val="fr-FR"/>
        </w:rPr>
        <w:t>AC</w:t>
      </w:r>
      <w:r w:rsidR="00BA24A1" w:rsidRPr="00234396">
        <w:rPr>
          <w:lang w:val="fr-FR"/>
        </w:rPr>
        <w:t>]</w:t>
      </w:r>
      <w:r w:rsidR="00885488" w:rsidRPr="00234396">
        <w:rPr>
          <w:lang w:val="fr-FR"/>
        </w:rPr>
        <w:t xml:space="preserve"> </w:t>
      </w:r>
      <w:r w:rsidR="00885488" w:rsidRPr="00234396">
        <w:rPr>
          <w:rStyle w:val="Incipit"/>
          <w:lang w:val="fr-FR"/>
        </w:rPr>
        <w:t>In caelestibus regnis</w:t>
      </w:r>
      <w:r w:rsidR="00885488" w:rsidRPr="00234396">
        <w:rPr>
          <w:lang w:val="fr-FR"/>
        </w:rPr>
        <w:t xml:space="preserve">. </w:t>
      </w:r>
      <w:r w:rsidR="003525EF" w:rsidRPr="00234396">
        <w:rPr>
          <w:lang w:val="fr-FR"/>
        </w:rPr>
        <w:t xml:space="preserve">[BD] </w:t>
      </w:r>
      <w:r w:rsidR="005F6F99" w:rsidRPr="00234396">
        <w:rPr>
          <w:rStyle w:val="Incipit"/>
          <w:lang w:val="fr-FR"/>
        </w:rPr>
        <w:t>Benedicamus</w:t>
      </w:r>
      <w:r w:rsidR="003525EF" w:rsidRPr="00234396">
        <w:rPr>
          <w:lang w:val="fr-FR"/>
        </w:rPr>
        <w:t xml:space="preserve"> cum</w:t>
      </w:r>
      <w:r w:rsidR="00885488" w:rsidRPr="00234396">
        <w:rPr>
          <w:lang w:val="fr-FR"/>
        </w:rPr>
        <w:t xml:space="preserve"> tribus alleluia.</w:t>
      </w:r>
    </w:p>
    <w:p w:rsidR="00885488" w:rsidRPr="00234396" w:rsidRDefault="000C4D92" w:rsidP="00415109">
      <w:pPr>
        <w:rPr>
          <w:lang w:val="fr-FR"/>
        </w:rPr>
      </w:pPr>
      <w:r w:rsidRPr="00234396">
        <w:rPr>
          <w:rStyle w:val="Time1"/>
          <w:lang w:val="fr-FR"/>
        </w:rPr>
        <w:lastRenderedPageBreak/>
        <w:t>Ad maturum</w:t>
      </w:r>
      <w:r w:rsidR="007D21AF" w:rsidRPr="00234396">
        <w:rPr>
          <w:lang w:val="fr-FR"/>
        </w:rPr>
        <w:t xml:space="preserve"> s</w:t>
      </w:r>
      <w:r w:rsidR="00885488" w:rsidRPr="00234396">
        <w:rPr>
          <w:lang w:val="fr-FR"/>
        </w:rPr>
        <w:t>ecundum AL</w:t>
      </w:r>
      <w:r w:rsidR="00002255" w:rsidRPr="00234396">
        <w:rPr>
          <w:lang w:val="fr-FR"/>
        </w:rPr>
        <w:t>V</w:t>
      </w:r>
      <w:r w:rsidR="00885488" w:rsidRPr="00234396">
        <w:rPr>
          <w:lang w:val="fr-FR"/>
        </w:rPr>
        <w:t xml:space="preserve"> </w:t>
      </w:r>
      <w:r w:rsidR="00885488" w:rsidRPr="00234396">
        <w:rPr>
          <w:rStyle w:val="Incipit"/>
          <w:lang w:val="fr-FR"/>
        </w:rPr>
        <w:t>Dominus</w:t>
      </w:r>
      <w:r w:rsidR="005A362F" w:rsidRPr="00234396">
        <w:rPr>
          <w:i/>
          <w:lang w:val="fr-FR"/>
        </w:rPr>
        <w:t xml:space="preserve"> </w:t>
      </w:r>
      <w:r w:rsidR="00915CBE" w:rsidRPr="00234396">
        <w:rPr>
          <w:rStyle w:val="Incipit"/>
          <w:lang w:val="fr-FR"/>
        </w:rPr>
        <w:t>in</w:t>
      </w:r>
      <w:r w:rsidR="005A362F" w:rsidRPr="00234396">
        <w:rPr>
          <w:i/>
          <w:lang w:val="fr-FR"/>
        </w:rPr>
        <w:t xml:space="preserve"> </w:t>
      </w:r>
      <w:r w:rsidR="00915CBE" w:rsidRPr="00234396">
        <w:rPr>
          <w:rStyle w:val="Incipit"/>
          <w:lang w:val="fr-FR"/>
        </w:rPr>
        <w:t>Sina</w:t>
      </w:r>
      <w:r w:rsidR="00DD1415" w:rsidRPr="00234396">
        <w:rPr>
          <w:lang w:val="fr-FR"/>
        </w:rPr>
        <w:t>@134.</w:t>
      </w:r>
    </w:p>
    <w:p w:rsidR="00885488" w:rsidRPr="00B779A9" w:rsidRDefault="000C4D92" w:rsidP="00415109">
      <w:pPr>
        <w:rPr>
          <w:lang w:val="pt-PT"/>
        </w:rPr>
      </w:pPr>
      <w:r w:rsidRPr="00234396">
        <w:rPr>
          <w:rStyle w:val="Time1"/>
          <w:lang w:val="fr-FR"/>
        </w:rPr>
        <w:t>Ad officium</w:t>
      </w:r>
      <w:r w:rsidR="00885488" w:rsidRPr="00234396">
        <w:rPr>
          <w:lang w:val="fr-FR"/>
        </w:rPr>
        <w:t xml:space="preserve"> IN </w:t>
      </w:r>
      <w:r w:rsidR="00885488" w:rsidRPr="00234396">
        <w:rPr>
          <w:rStyle w:val="Incipit"/>
          <w:lang w:val="fr-FR"/>
        </w:rPr>
        <w:t>Viri</w:t>
      </w:r>
      <w:r w:rsidR="005A362F" w:rsidRPr="00234396">
        <w:rPr>
          <w:i/>
          <w:lang w:val="fr-FR"/>
        </w:rPr>
        <w:t xml:space="preserve"> </w:t>
      </w:r>
      <w:r w:rsidR="00885488" w:rsidRPr="00234396">
        <w:rPr>
          <w:rStyle w:val="Incipit"/>
          <w:lang w:val="fr-FR"/>
        </w:rPr>
        <w:t>galilei</w:t>
      </w:r>
      <w:r w:rsidR="00DD1415" w:rsidRPr="00234396">
        <w:rPr>
          <w:lang w:val="fr-FR"/>
        </w:rPr>
        <w:t>@158.</w:t>
      </w:r>
      <w:r w:rsidR="00885488" w:rsidRPr="00234396">
        <w:rPr>
          <w:lang w:val="fr-FR"/>
        </w:rPr>
        <w:t xml:space="preserve"> </w:t>
      </w:r>
      <w:r w:rsidR="00002255" w:rsidRPr="00B779A9">
        <w:rPr>
          <w:lang w:val="fr-FR"/>
        </w:rPr>
        <w:t xml:space="preserve">[KY] </w:t>
      </w:r>
      <w:r w:rsidR="00002255" w:rsidRPr="005A362F">
        <w:rPr>
          <w:rStyle w:val="Incipit"/>
          <w:lang w:val="fr-FR"/>
        </w:rPr>
        <w:t>Kyrie</w:t>
      </w:r>
      <w:r w:rsidR="005A362F" w:rsidRPr="00BE7D55">
        <w:rPr>
          <w:i/>
          <w:lang w:val="fr-FR"/>
        </w:rPr>
        <w:t xml:space="preserve"> </w:t>
      </w:r>
      <w:r w:rsidR="00002255" w:rsidRPr="00B779A9">
        <w:rPr>
          <w:lang w:val="fr-FR"/>
        </w:rPr>
        <w:t xml:space="preserve">et [SA] </w:t>
      </w:r>
      <w:r w:rsidR="00002255" w:rsidRPr="005A362F">
        <w:rPr>
          <w:rStyle w:val="Incipit"/>
          <w:lang w:val="fr-FR"/>
        </w:rPr>
        <w:t>Sanctus</w:t>
      </w:r>
      <w:r w:rsidR="00002255" w:rsidRPr="00B779A9">
        <w:rPr>
          <w:lang w:val="fr-FR"/>
        </w:rPr>
        <w:t xml:space="preserve"> </w:t>
      </w:r>
      <w:r w:rsidR="00885488" w:rsidRPr="00B779A9">
        <w:rPr>
          <w:lang w:val="fr-FR"/>
        </w:rPr>
        <w:t xml:space="preserve">paschaliter. </w:t>
      </w:r>
      <w:r w:rsidR="00885488" w:rsidRPr="00234396">
        <w:rPr>
          <w:lang w:val="fr-FR"/>
        </w:rPr>
        <w:t>Primum AL</w:t>
      </w:r>
      <w:r w:rsidR="00002255" w:rsidRPr="00234396">
        <w:rPr>
          <w:lang w:val="fr-FR"/>
        </w:rPr>
        <w:t>V</w:t>
      </w:r>
      <w:r w:rsidR="00885488" w:rsidRPr="00234396">
        <w:rPr>
          <w:lang w:val="fr-FR"/>
        </w:rPr>
        <w:t xml:space="preserve"> </w:t>
      </w:r>
      <w:r w:rsidR="00885488" w:rsidRPr="00234396">
        <w:rPr>
          <w:rStyle w:val="Incipit"/>
          <w:lang w:val="fr-FR"/>
        </w:rPr>
        <w:t>Ascendit</w:t>
      </w:r>
      <w:r w:rsidR="005A362F" w:rsidRPr="00234396">
        <w:rPr>
          <w:i/>
          <w:lang w:val="fr-FR"/>
        </w:rPr>
        <w:t xml:space="preserve"> </w:t>
      </w:r>
      <w:r w:rsidR="00885488" w:rsidRPr="00234396">
        <w:rPr>
          <w:rStyle w:val="Incipit"/>
          <w:lang w:val="fr-FR"/>
        </w:rPr>
        <w:t>deus</w:t>
      </w:r>
      <w:r w:rsidR="00885488" w:rsidRPr="00234396">
        <w:rPr>
          <w:lang w:val="fr-FR"/>
        </w:rPr>
        <w:t xml:space="preserve"> </w:t>
      </w:r>
      <w:r w:rsidR="00885488" w:rsidRPr="00234396">
        <w:rPr>
          <w:rStyle w:val="Incipit"/>
          <w:lang w:val="fr-FR"/>
        </w:rPr>
        <w:t>in</w:t>
      </w:r>
      <w:r w:rsidR="00885488" w:rsidRPr="00234396">
        <w:rPr>
          <w:lang w:val="fr-FR"/>
        </w:rPr>
        <w:t xml:space="preserve">. </w:t>
      </w:r>
      <w:r w:rsidR="00885488" w:rsidRPr="00B779A9">
        <w:rPr>
          <w:lang w:val="pt-PT"/>
        </w:rPr>
        <w:t xml:space="preserve">Secundum </w:t>
      </w:r>
      <w:r w:rsidR="00BA24A1" w:rsidRPr="00B779A9">
        <w:rPr>
          <w:lang w:val="pt-PT"/>
        </w:rPr>
        <w:t>[</w:t>
      </w:r>
      <w:r w:rsidR="00885488" w:rsidRPr="00B779A9">
        <w:rPr>
          <w:lang w:val="pt-PT"/>
        </w:rPr>
        <w:t>AL</w:t>
      </w:r>
      <w:r w:rsidR="00002255" w:rsidRPr="00B779A9">
        <w:rPr>
          <w:lang w:val="pt-PT"/>
        </w:rPr>
        <w:t>V</w:t>
      </w:r>
      <w:r w:rsidR="00BA24A1" w:rsidRPr="00B779A9">
        <w:rPr>
          <w:lang w:val="pt-PT"/>
        </w:rPr>
        <w:t>]</w:t>
      </w:r>
      <w:r w:rsidR="00885488" w:rsidRPr="00B779A9">
        <w:rPr>
          <w:lang w:val="pt-PT"/>
        </w:rPr>
        <w:t xml:space="preserve"> </w:t>
      </w:r>
      <w:r w:rsidR="00885488" w:rsidRPr="005A362F">
        <w:rPr>
          <w:rStyle w:val="Incipit"/>
          <w:lang w:val="pt-PT"/>
        </w:rPr>
        <w:t>Dominus</w:t>
      </w:r>
      <w:r w:rsidR="005A362F" w:rsidRPr="00BE7D55">
        <w:rPr>
          <w:i/>
          <w:lang w:val="pt-PT"/>
        </w:rPr>
        <w:t xml:space="preserve"> </w:t>
      </w:r>
      <w:r w:rsidR="00885488" w:rsidRPr="005A362F">
        <w:rPr>
          <w:rStyle w:val="Incipit"/>
          <w:lang w:val="pt-PT"/>
        </w:rPr>
        <w:t>(276r)</w:t>
      </w:r>
      <w:r w:rsidR="005A362F" w:rsidRPr="00BE7D55">
        <w:rPr>
          <w:i/>
          <w:lang w:val="pt-PT"/>
        </w:rPr>
        <w:t xml:space="preserve"> </w:t>
      </w:r>
      <w:r w:rsidR="00915CBE" w:rsidRPr="005A362F">
        <w:rPr>
          <w:rStyle w:val="Incipit"/>
          <w:lang w:val="pt-PT"/>
        </w:rPr>
        <w:t>in</w:t>
      </w:r>
      <w:r w:rsidR="005A362F" w:rsidRPr="00BE7D55">
        <w:rPr>
          <w:i/>
          <w:lang w:val="pt-PT"/>
        </w:rPr>
        <w:t xml:space="preserve"> </w:t>
      </w:r>
      <w:r w:rsidR="00915CBE" w:rsidRPr="005A362F">
        <w:rPr>
          <w:rStyle w:val="Incipit"/>
          <w:lang w:val="pt-PT"/>
        </w:rPr>
        <w:t>Sina</w:t>
      </w:r>
      <w:r w:rsidR="00DD1415">
        <w:rPr>
          <w:lang w:val="pt-PT"/>
        </w:rPr>
        <w:t>@</w:t>
      </w:r>
      <w:r w:rsidR="00DD1415" w:rsidRPr="00B779A9">
        <w:rPr>
          <w:lang w:val="pt-PT"/>
        </w:rPr>
        <w:t>158.</w:t>
      </w:r>
      <w:r w:rsidR="00002255" w:rsidRPr="00B779A9">
        <w:rPr>
          <w:lang w:val="pt-PT"/>
        </w:rPr>
        <w:t xml:space="preserve"> </w:t>
      </w:r>
      <w:r w:rsidR="007D21AF">
        <w:rPr>
          <w:lang w:val="pt-PT"/>
        </w:rPr>
        <w:t>Sequentia a</w:t>
      </w:r>
      <w:r w:rsidR="00002255" w:rsidRPr="00B779A9">
        <w:rPr>
          <w:lang w:val="pt-PT"/>
        </w:rPr>
        <w:t xml:space="preserve">b hinc </w:t>
      </w:r>
      <w:r w:rsidR="007D21AF">
        <w:rPr>
          <w:lang w:val="pt-PT"/>
        </w:rPr>
        <w:t>[</w:t>
      </w:r>
      <w:r w:rsidR="00002255" w:rsidRPr="00B779A9">
        <w:rPr>
          <w:lang w:val="pt-PT"/>
        </w:rPr>
        <w:t>SV</w:t>
      </w:r>
      <w:r w:rsidR="007D21AF">
        <w:rPr>
          <w:lang w:val="pt-PT"/>
        </w:rPr>
        <w:t>]</w:t>
      </w:r>
      <w:r w:rsidR="00885488" w:rsidRPr="00B779A9">
        <w:rPr>
          <w:lang w:val="pt-PT"/>
        </w:rPr>
        <w:t xml:space="preserve"> </w:t>
      </w:r>
      <w:r w:rsidR="00885488" w:rsidRPr="005A362F">
        <w:rPr>
          <w:rStyle w:val="Incipit"/>
          <w:lang w:val="pt-PT"/>
        </w:rPr>
        <w:t>Denique</w:t>
      </w:r>
      <w:r w:rsidR="005A362F" w:rsidRPr="00BE7D55">
        <w:rPr>
          <w:i/>
          <w:lang w:val="pt-PT"/>
        </w:rPr>
        <w:t xml:space="preserve"> </w:t>
      </w:r>
      <w:r w:rsidR="00885488" w:rsidRPr="005A362F">
        <w:rPr>
          <w:rStyle w:val="Incipit"/>
          <w:lang w:val="pt-PT"/>
        </w:rPr>
        <w:t>saltum</w:t>
      </w:r>
      <w:r w:rsidR="00DD1415">
        <w:rPr>
          <w:lang w:val="pt-PT"/>
        </w:rPr>
        <w:t>@</w:t>
      </w:r>
      <w:r w:rsidR="00DD1415" w:rsidRPr="00B779A9">
        <w:rPr>
          <w:lang w:val="pt-PT"/>
        </w:rPr>
        <w:t>294.</w:t>
      </w:r>
      <w:r w:rsidR="00885488" w:rsidRPr="00B779A9">
        <w:rPr>
          <w:lang w:val="pt-PT"/>
        </w:rPr>
        <w:t xml:space="preserve"> OF </w:t>
      </w:r>
      <w:r w:rsidR="00885488" w:rsidRPr="005A362F">
        <w:rPr>
          <w:rStyle w:val="Incipit"/>
          <w:lang w:val="pt-PT"/>
        </w:rPr>
        <w:t>Ascendit</w:t>
      </w:r>
      <w:r w:rsidR="005A362F" w:rsidRPr="00BE7D55">
        <w:rPr>
          <w:i/>
          <w:lang w:val="pt-PT"/>
        </w:rPr>
        <w:t xml:space="preserve"> </w:t>
      </w:r>
      <w:r w:rsidR="00885488" w:rsidRPr="005A362F">
        <w:rPr>
          <w:rStyle w:val="Incipit"/>
          <w:lang w:val="pt-PT"/>
        </w:rPr>
        <w:t>deus</w:t>
      </w:r>
      <w:r w:rsidR="00DD1415">
        <w:rPr>
          <w:lang w:val="pt-PT"/>
        </w:rPr>
        <w:t>@</w:t>
      </w:r>
      <w:r w:rsidR="00DD1415" w:rsidRPr="00B779A9">
        <w:rPr>
          <w:lang w:val="pt-PT"/>
        </w:rPr>
        <w:t>159.</w:t>
      </w:r>
      <w:r w:rsidR="00885488" w:rsidRPr="00B779A9">
        <w:rPr>
          <w:lang w:val="pt-PT"/>
        </w:rPr>
        <w:t xml:space="preserve"> CO </w:t>
      </w:r>
      <w:r w:rsidR="00885488" w:rsidRPr="005A362F">
        <w:rPr>
          <w:rStyle w:val="Incipit"/>
          <w:lang w:val="pt-PT"/>
        </w:rPr>
        <w:t>Psallite</w:t>
      </w:r>
      <w:r w:rsidR="005A362F" w:rsidRPr="00BE7D55">
        <w:rPr>
          <w:i/>
          <w:lang w:val="pt-PT"/>
        </w:rPr>
        <w:t xml:space="preserve"> </w:t>
      </w:r>
      <w:r w:rsidR="00885488" w:rsidRPr="005A362F">
        <w:rPr>
          <w:rStyle w:val="Incipit"/>
          <w:lang w:val="pt-PT"/>
        </w:rPr>
        <w:t>domino</w:t>
      </w:r>
      <w:r w:rsidR="00DD1415">
        <w:rPr>
          <w:lang w:val="pt-PT"/>
        </w:rPr>
        <w:t>@</w:t>
      </w:r>
      <w:r w:rsidR="00DD1415" w:rsidRPr="00B779A9">
        <w:rPr>
          <w:lang w:val="pt-PT"/>
        </w:rPr>
        <w:t>159.</w:t>
      </w:r>
    </w:p>
    <w:p w:rsidR="00885488" w:rsidRPr="00B779A9" w:rsidRDefault="000C4D92" w:rsidP="00415109">
      <w:pPr>
        <w:rPr>
          <w:lang w:val="pt-PT"/>
        </w:rPr>
      </w:pPr>
      <w:r w:rsidRPr="00234396">
        <w:rPr>
          <w:rStyle w:val="Time1"/>
          <w:lang w:val="pt-PT"/>
        </w:rPr>
        <w:t>Ad vesperas</w:t>
      </w:r>
      <w:r w:rsidR="00885488" w:rsidRPr="00234396">
        <w:rPr>
          <w:lang w:val="pt-PT"/>
        </w:rPr>
        <w:t xml:space="preserve"> AN </w:t>
      </w:r>
      <w:r w:rsidR="00885488" w:rsidRPr="00234396">
        <w:rPr>
          <w:rStyle w:val="Incipit"/>
          <w:lang w:val="pt-PT"/>
        </w:rPr>
        <w:t>Alleluia</w:t>
      </w:r>
      <w:r w:rsidR="005A362F" w:rsidRPr="00234396">
        <w:rPr>
          <w:i/>
          <w:lang w:val="pt-PT"/>
        </w:rPr>
        <w:t xml:space="preserve"> </w:t>
      </w:r>
      <w:r w:rsidR="00885488" w:rsidRPr="00234396">
        <w:rPr>
          <w:rStyle w:val="Incipit"/>
          <w:lang w:val="pt-PT"/>
        </w:rPr>
        <w:t>alleluia</w:t>
      </w:r>
      <w:r w:rsidR="007D21AF" w:rsidRPr="00234396">
        <w:rPr>
          <w:lang w:val="pt-PT"/>
        </w:rPr>
        <w:t>, pro</w:t>
      </w:r>
      <w:r w:rsidR="00885488" w:rsidRPr="00234396">
        <w:rPr>
          <w:lang w:val="pt-PT"/>
        </w:rPr>
        <w:t xml:space="preserve">ut in fine </w:t>
      </w:r>
      <w:r w:rsidR="008C55C4" w:rsidRPr="00234396">
        <w:rPr>
          <w:lang w:val="pt-PT"/>
        </w:rPr>
        <w:t>PS</w:t>
      </w:r>
      <w:r w:rsidR="00885488" w:rsidRPr="00234396">
        <w:rPr>
          <w:lang w:val="pt-PT"/>
        </w:rPr>
        <w:t xml:space="preserve"> </w:t>
      </w:r>
      <w:r w:rsidR="00885488" w:rsidRPr="00234396">
        <w:rPr>
          <w:rStyle w:val="Incipit"/>
          <w:lang w:val="pt-PT"/>
        </w:rPr>
        <w:t>In</w:t>
      </w:r>
      <w:r w:rsidR="005A362F" w:rsidRPr="00234396">
        <w:rPr>
          <w:i/>
          <w:lang w:val="pt-PT"/>
        </w:rPr>
        <w:t xml:space="preserve"> </w:t>
      </w:r>
      <w:r w:rsidR="009772E9" w:rsidRPr="00234396">
        <w:rPr>
          <w:rStyle w:val="Incipit"/>
          <w:lang w:val="pt-PT"/>
        </w:rPr>
        <w:t>conv</w:t>
      </w:r>
      <w:r w:rsidR="00885488" w:rsidRPr="00234396">
        <w:rPr>
          <w:rStyle w:val="Incipit"/>
          <w:lang w:val="pt-PT"/>
        </w:rPr>
        <w:t>ertendo</w:t>
      </w:r>
      <w:r w:rsidR="00885488" w:rsidRPr="00234396">
        <w:rPr>
          <w:lang w:val="pt-PT"/>
        </w:rPr>
        <w:t xml:space="preserve"> habetur</w:t>
      </w:r>
      <w:r w:rsidR="007D21AF" w:rsidRPr="00234396">
        <w:rPr>
          <w:lang w:val="pt-PT"/>
        </w:rPr>
        <w:t>,</w:t>
      </w:r>
      <w:r w:rsidR="00885488" w:rsidRPr="00234396">
        <w:rPr>
          <w:lang w:val="pt-PT"/>
        </w:rPr>
        <w:t xml:space="preserve"> est primi toni. </w:t>
      </w:r>
      <w:r w:rsidR="00885488" w:rsidRPr="00B779A9">
        <w:rPr>
          <w:lang w:val="pt-PT"/>
        </w:rPr>
        <w:t xml:space="preserve">PS </w:t>
      </w:r>
      <w:r w:rsidR="00885488" w:rsidRPr="005A362F">
        <w:rPr>
          <w:rStyle w:val="Incipit"/>
          <w:lang w:val="pt-PT"/>
        </w:rPr>
        <w:t>Laetatus</w:t>
      </w:r>
      <w:r w:rsidR="005A362F" w:rsidRPr="00BE7D55">
        <w:rPr>
          <w:i/>
          <w:lang w:val="pt-PT"/>
        </w:rPr>
        <w:t xml:space="preserve"> </w:t>
      </w:r>
      <w:r w:rsidR="00885488" w:rsidRPr="005A362F">
        <w:rPr>
          <w:rStyle w:val="Incipit"/>
          <w:lang w:val="pt-PT"/>
        </w:rPr>
        <w:t>sum</w:t>
      </w:r>
      <w:r w:rsidR="00002255" w:rsidRPr="00B779A9">
        <w:rPr>
          <w:lang w:val="pt-PT"/>
        </w:rPr>
        <w:t xml:space="preserve"> cum reliquis ferialibus quatt</w:t>
      </w:r>
      <w:r w:rsidR="00885488" w:rsidRPr="00B779A9">
        <w:rPr>
          <w:lang w:val="pt-PT"/>
        </w:rPr>
        <w:t>u</w:t>
      </w:r>
      <w:r w:rsidR="00002255" w:rsidRPr="00B779A9">
        <w:rPr>
          <w:lang w:val="pt-PT"/>
        </w:rPr>
        <w:t>o</w:t>
      </w:r>
      <w:r w:rsidR="00885488" w:rsidRPr="00B779A9">
        <w:rPr>
          <w:lang w:val="pt-PT"/>
        </w:rPr>
        <w:t xml:space="preserve">r. HY </w:t>
      </w:r>
      <w:r w:rsidR="00885488" w:rsidRPr="005A362F">
        <w:rPr>
          <w:rStyle w:val="Incipit"/>
          <w:lang w:val="pt-PT"/>
        </w:rPr>
        <w:t>Festum</w:t>
      </w:r>
      <w:r w:rsidR="005A362F" w:rsidRPr="00BE7D55">
        <w:rPr>
          <w:i/>
          <w:lang w:val="pt-PT"/>
        </w:rPr>
        <w:t xml:space="preserve"> </w:t>
      </w:r>
      <w:r w:rsidR="00885488" w:rsidRPr="005A362F">
        <w:rPr>
          <w:rStyle w:val="Incipit"/>
          <w:lang w:val="pt-PT"/>
        </w:rPr>
        <w:t>nunc</w:t>
      </w:r>
      <w:r w:rsidR="005A362F" w:rsidRPr="00BE7D55">
        <w:rPr>
          <w:i/>
          <w:lang w:val="pt-PT"/>
        </w:rPr>
        <w:t xml:space="preserve"> </w:t>
      </w:r>
      <w:r w:rsidR="00885488" w:rsidRPr="005A362F">
        <w:rPr>
          <w:rStyle w:val="Incipit"/>
          <w:lang w:val="pt-PT"/>
        </w:rPr>
        <w:t>celebre</w:t>
      </w:r>
      <w:r w:rsidR="00885488" w:rsidRPr="00B779A9">
        <w:rPr>
          <w:lang w:val="pt-PT"/>
        </w:rPr>
        <w:t>. VS</w:t>
      </w:r>
      <w:r w:rsidR="005A362F" w:rsidRPr="00BE7D55">
        <w:rPr>
          <w:i/>
          <w:lang w:val="pt-PT"/>
        </w:rPr>
        <w:t xml:space="preserve"> </w:t>
      </w:r>
      <w:r w:rsidR="00885488" w:rsidRPr="005A362F">
        <w:rPr>
          <w:rStyle w:val="Incipit"/>
          <w:lang w:val="pt-PT"/>
        </w:rPr>
        <w:t>Dominus</w:t>
      </w:r>
      <w:r w:rsidR="005A362F" w:rsidRPr="00BE7D55">
        <w:rPr>
          <w:i/>
          <w:lang w:val="pt-PT"/>
        </w:rPr>
        <w:t xml:space="preserve"> </w:t>
      </w:r>
      <w:r w:rsidR="00915CBE" w:rsidRPr="005A362F">
        <w:rPr>
          <w:rStyle w:val="Incipit"/>
          <w:lang w:val="pt-PT"/>
        </w:rPr>
        <w:t>in</w:t>
      </w:r>
      <w:r w:rsidR="005A362F" w:rsidRPr="00BE7D55">
        <w:rPr>
          <w:i/>
          <w:lang w:val="pt-PT"/>
        </w:rPr>
        <w:t xml:space="preserve"> </w:t>
      </w:r>
      <w:r w:rsidR="00915CBE" w:rsidRPr="005A362F">
        <w:rPr>
          <w:rStyle w:val="Incipit"/>
          <w:lang w:val="pt-PT"/>
        </w:rPr>
        <w:t>Sina</w:t>
      </w:r>
      <w:r w:rsidR="00885488" w:rsidRPr="00B779A9">
        <w:rPr>
          <w:lang w:val="pt-PT"/>
        </w:rPr>
        <w:t xml:space="preserve">. AM </w:t>
      </w:r>
      <w:r w:rsidR="00885488" w:rsidRPr="005A362F">
        <w:rPr>
          <w:rStyle w:val="Incipit"/>
          <w:lang w:val="pt-PT"/>
        </w:rPr>
        <w:t>Vado</w:t>
      </w:r>
      <w:r w:rsidR="005A362F" w:rsidRPr="00BE7D55">
        <w:rPr>
          <w:i/>
          <w:lang w:val="pt-PT"/>
        </w:rPr>
        <w:t xml:space="preserve"> </w:t>
      </w:r>
      <w:r w:rsidR="00885488" w:rsidRPr="005A362F">
        <w:rPr>
          <w:rStyle w:val="Incipit"/>
          <w:lang w:val="pt-PT"/>
        </w:rPr>
        <w:t>parare</w:t>
      </w:r>
      <w:r w:rsidR="005A362F" w:rsidRPr="00BE7D55">
        <w:rPr>
          <w:i/>
          <w:lang w:val="pt-PT"/>
        </w:rPr>
        <w:t xml:space="preserve"> </w:t>
      </w:r>
      <w:r w:rsidR="001B7479" w:rsidRPr="005A362F">
        <w:rPr>
          <w:rStyle w:val="Incipit"/>
          <w:lang w:val="pt-PT"/>
        </w:rPr>
        <w:t>vobis</w:t>
      </w:r>
      <w:r w:rsidR="005A362F" w:rsidRPr="00BE7D55">
        <w:rPr>
          <w:i/>
          <w:lang w:val="pt-PT"/>
        </w:rPr>
        <w:t xml:space="preserve"> </w:t>
      </w:r>
      <w:r w:rsidR="00885488" w:rsidRPr="005A362F">
        <w:rPr>
          <w:rStyle w:val="Incipit"/>
          <w:lang w:val="pt-PT"/>
        </w:rPr>
        <w:t>locum</w:t>
      </w:r>
      <w:r w:rsidR="00885488" w:rsidRPr="00B779A9">
        <w:rPr>
          <w:lang w:val="pt-PT"/>
        </w:rPr>
        <w:t xml:space="preserve"> ex </w:t>
      </w:r>
      <w:r w:rsidR="00885488" w:rsidRPr="00F77676">
        <w:rPr>
          <w:rStyle w:val="Funktion"/>
          <w:lang w:val="pt-PT"/>
        </w:rPr>
        <w:t xml:space="preserve">minori </w:t>
      </w:r>
      <w:r w:rsidR="007D21AF" w:rsidRPr="00F77676">
        <w:rPr>
          <w:rStyle w:val="Funktion"/>
          <w:lang w:val="pt-PT"/>
        </w:rPr>
        <w:t>[antiphonario]</w:t>
      </w:r>
      <w:r w:rsidR="007D21AF">
        <w:rPr>
          <w:lang w:val="pt-PT"/>
        </w:rPr>
        <w:t xml:space="preserve"> </w:t>
      </w:r>
      <w:r w:rsidR="00885488" w:rsidRPr="00B779A9">
        <w:rPr>
          <w:lang w:val="pt-PT"/>
        </w:rPr>
        <w:t xml:space="preserve">31 ex </w:t>
      </w:r>
      <w:r w:rsidR="00885488" w:rsidRPr="00F77676">
        <w:rPr>
          <w:rStyle w:val="Funktion"/>
          <w:lang w:val="pt-PT"/>
        </w:rPr>
        <w:t>summo antiphonario</w:t>
      </w:r>
      <w:r w:rsidR="00DD1415">
        <w:rPr>
          <w:lang w:val="pt-PT"/>
        </w:rPr>
        <w:t>@</w:t>
      </w:r>
      <w:r w:rsidR="00DD1415" w:rsidRPr="00B779A9">
        <w:rPr>
          <w:lang w:val="pt-PT"/>
        </w:rPr>
        <w:t>76.</w:t>
      </w:r>
      <w:r w:rsidR="00885488" w:rsidRPr="00B779A9">
        <w:rPr>
          <w:lang w:val="pt-PT"/>
        </w:rPr>
        <w:t xml:space="preserve"> </w:t>
      </w:r>
      <w:r w:rsidR="007D21AF">
        <w:rPr>
          <w:lang w:val="pt-PT"/>
        </w:rPr>
        <w:t xml:space="preserve">Suffragium </w:t>
      </w:r>
      <w:r w:rsidR="00BA24A1" w:rsidRPr="00B779A9">
        <w:rPr>
          <w:lang w:val="pt-PT"/>
        </w:rPr>
        <w:t>[</w:t>
      </w:r>
      <w:r w:rsidR="007D21AF">
        <w:rPr>
          <w:lang w:val="pt-PT"/>
        </w:rPr>
        <w:t>d</w:t>
      </w:r>
      <w:r w:rsidR="00885488" w:rsidRPr="00B779A9">
        <w:rPr>
          <w:lang w:val="pt-PT"/>
        </w:rPr>
        <w:t>e beata virgine</w:t>
      </w:r>
      <w:r w:rsidR="00BA24A1" w:rsidRPr="00B779A9">
        <w:rPr>
          <w:lang w:val="pt-PT"/>
        </w:rPr>
        <w:t>]</w:t>
      </w:r>
      <w:r w:rsidR="00885488" w:rsidRPr="00B779A9">
        <w:rPr>
          <w:lang w:val="pt-PT"/>
        </w:rPr>
        <w:t xml:space="preserve"> </w:t>
      </w:r>
      <w:r w:rsidR="007D21AF">
        <w:rPr>
          <w:lang w:val="pt-PT"/>
        </w:rPr>
        <w:t>[</w:t>
      </w:r>
      <w:r w:rsidR="00885488" w:rsidRPr="00B779A9">
        <w:rPr>
          <w:lang w:val="pt-PT"/>
        </w:rPr>
        <w:t>AC</w:t>
      </w:r>
      <w:r w:rsidR="007D21AF">
        <w:rPr>
          <w:lang w:val="pt-PT"/>
        </w:rPr>
        <w:t>]</w:t>
      </w:r>
      <w:r w:rsidR="00885488" w:rsidRPr="00B779A9">
        <w:rPr>
          <w:lang w:val="pt-PT"/>
        </w:rPr>
        <w:t xml:space="preserve"> </w:t>
      </w:r>
      <w:r w:rsidR="00885488" w:rsidRPr="005A362F">
        <w:rPr>
          <w:rStyle w:val="Incipit"/>
          <w:lang w:val="pt-PT"/>
        </w:rPr>
        <w:t>Alleluia</w:t>
      </w:r>
      <w:r w:rsidR="005A362F" w:rsidRPr="00BE7D55">
        <w:rPr>
          <w:i/>
          <w:lang w:val="pt-PT"/>
        </w:rPr>
        <w:t xml:space="preserve"> </w:t>
      </w:r>
      <w:r w:rsidR="00885488" w:rsidRPr="005A362F">
        <w:rPr>
          <w:rStyle w:val="Incipit"/>
          <w:lang w:val="pt-PT"/>
        </w:rPr>
        <w:t>sancta</w:t>
      </w:r>
      <w:r w:rsidR="00885488" w:rsidRPr="00B779A9">
        <w:rPr>
          <w:lang w:val="pt-PT"/>
        </w:rPr>
        <w:t xml:space="preserve">. </w:t>
      </w:r>
      <w:r w:rsidR="00BA24A1" w:rsidRPr="00B779A9">
        <w:rPr>
          <w:lang w:val="pt-PT"/>
        </w:rPr>
        <w:t>[</w:t>
      </w:r>
      <w:r w:rsidR="00885488" w:rsidRPr="00B779A9">
        <w:rPr>
          <w:lang w:val="pt-PT"/>
        </w:rPr>
        <w:t>De omnibus sanctis</w:t>
      </w:r>
      <w:r>
        <w:rPr>
          <w:lang w:val="pt-PT"/>
        </w:rPr>
        <w:t>]</w:t>
      </w:r>
      <w:r w:rsidR="00885488" w:rsidRPr="00B779A9">
        <w:rPr>
          <w:lang w:val="pt-PT"/>
        </w:rPr>
        <w:t xml:space="preserve"> </w:t>
      </w:r>
      <w:r>
        <w:rPr>
          <w:lang w:val="pt-PT"/>
        </w:rPr>
        <w:t>[</w:t>
      </w:r>
      <w:r w:rsidR="00885488" w:rsidRPr="00B779A9">
        <w:rPr>
          <w:lang w:val="pt-PT"/>
        </w:rPr>
        <w:t>AC</w:t>
      </w:r>
      <w:r w:rsidR="00BA24A1" w:rsidRPr="00B779A9">
        <w:rPr>
          <w:lang w:val="pt-PT"/>
        </w:rPr>
        <w:t>]</w:t>
      </w:r>
      <w:r w:rsidR="00885488" w:rsidRPr="00B779A9">
        <w:rPr>
          <w:lang w:val="pt-PT"/>
        </w:rPr>
        <w:t xml:space="preserve"> </w:t>
      </w:r>
      <w:r w:rsidR="00885488" w:rsidRPr="005A362F">
        <w:rPr>
          <w:rStyle w:val="Incipit"/>
          <w:lang w:val="pt-PT"/>
        </w:rPr>
        <w:t>In</w:t>
      </w:r>
      <w:r w:rsidR="005A362F" w:rsidRPr="00BE7D55">
        <w:rPr>
          <w:i/>
          <w:lang w:val="pt-PT"/>
        </w:rPr>
        <w:t xml:space="preserve"> </w:t>
      </w:r>
      <w:r w:rsidR="00885488" w:rsidRPr="005A362F">
        <w:rPr>
          <w:rStyle w:val="Incipit"/>
          <w:lang w:val="pt-PT"/>
        </w:rPr>
        <w:t>caelestibus</w:t>
      </w:r>
      <w:r w:rsidR="00885488" w:rsidRPr="00B779A9">
        <w:rPr>
          <w:lang w:val="pt-PT"/>
        </w:rPr>
        <w:t xml:space="preserve">. </w:t>
      </w:r>
      <w:r w:rsidR="003525EF" w:rsidRPr="00B779A9">
        <w:rPr>
          <w:lang w:val="pt-PT"/>
        </w:rPr>
        <w:t xml:space="preserve">[BD] </w:t>
      </w:r>
      <w:r w:rsidR="005F6F99" w:rsidRPr="005A362F">
        <w:rPr>
          <w:rStyle w:val="Incipit"/>
          <w:lang w:val="pt-PT"/>
        </w:rPr>
        <w:t>Benedicamus</w:t>
      </w:r>
      <w:r w:rsidR="003525EF" w:rsidRPr="00B779A9">
        <w:rPr>
          <w:lang w:val="pt-PT"/>
        </w:rPr>
        <w:t xml:space="preserve"> cum</w:t>
      </w:r>
      <w:r w:rsidR="00885488" w:rsidRPr="00B779A9">
        <w:rPr>
          <w:lang w:val="pt-PT"/>
        </w:rPr>
        <w:t xml:space="preserve"> tribus alleluia </w:t>
      </w:r>
      <w:r w:rsidR="0086266C">
        <w:rPr>
          <w:lang w:val="pt-PT"/>
        </w:rPr>
        <w:t>sollemn</w:t>
      </w:r>
      <w:r w:rsidR="00885488" w:rsidRPr="00B779A9">
        <w:rPr>
          <w:lang w:val="pt-PT"/>
        </w:rPr>
        <w:t>iter.</w:t>
      </w:r>
    </w:p>
    <w:p w:rsidR="00885488" w:rsidRPr="00F77676" w:rsidRDefault="00885488" w:rsidP="00415109">
      <w:pPr>
        <w:pStyle w:val="berschrift1"/>
        <w:rPr>
          <w:lang w:val="it-IT"/>
        </w:rPr>
      </w:pPr>
      <w:r w:rsidRPr="00F77676">
        <w:rPr>
          <w:lang w:val="it-IT"/>
        </w:rPr>
        <w:t>FERIA QUARTA</w:t>
      </w:r>
    </w:p>
    <w:p w:rsidR="00885488" w:rsidRPr="00234396" w:rsidRDefault="00BA24A1" w:rsidP="00415109">
      <w:pPr>
        <w:rPr>
          <w:lang w:val="pt-PT"/>
        </w:rPr>
      </w:pPr>
      <w:r w:rsidRPr="00F77676">
        <w:rPr>
          <w:rStyle w:val="Time1"/>
          <w:lang w:val="it-IT"/>
        </w:rPr>
        <w:t>[</w:t>
      </w:r>
      <w:r w:rsidR="000C4D92" w:rsidRPr="00F77676">
        <w:rPr>
          <w:rStyle w:val="Time1"/>
          <w:lang w:val="it-IT"/>
        </w:rPr>
        <w:t>Ad matutinum</w:t>
      </w:r>
      <w:r w:rsidRPr="00F77676">
        <w:rPr>
          <w:rStyle w:val="Time1"/>
          <w:lang w:val="it-IT"/>
        </w:rPr>
        <w:t>]</w:t>
      </w:r>
      <w:r w:rsidR="00885488" w:rsidRPr="00B779A9">
        <w:rPr>
          <w:lang w:val="it-IT"/>
        </w:rPr>
        <w:t xml:space="preserve"> I</w:t>
      </w:r>
      <w:r w:rsidR="00002255" w:rsidRPr="00B779A9">
        <w:rPr>
          <w:lang w:val="it-IT"/>
        </w:rPr>
        <w:t>N</w:t>
      </w:r>
      <w:r w:rsidR="00885488" w:rsidRPr="00B779A9">
        <w:rPr>
          <w:lang w:val="it-IT"/>
        </w:rPr>
        <w:t xml:space="preserve">V </w:t>
      </w:r>
      <w:r w:rsidR="00885488" w:rsidRPr="00F77676">
        <w:rPr>
          <w:rStyle w:val="Incipit"/>
          <w:lang w:val="it-IT"/>
        </w:rPr>
        <w:t>Alleluia alleluia alleluia</w:t>
      </w:r>
      <w:r w:rsidR="00DD1415">
        <w:rPr>
          <w:lang w:val="it-IT"/>
        </w:rPr>
        <w:t>@</w:t>
      </w:r>
      <w:r w:rsidR="00DD1415" w:rsidRPr="00B779A9">
        <w:rPr>
          <w:lang w:val="it-IT"/>
        </w:rPr>
        <w:t>13.</w:t>
      </w:r>
      <w:r w:rsidR="00885488" w:rsidRPr="00B779A9">
        <w:rPr>
          <w:lang w:val="it-IT"/>
        </w:rPr>
        <w:t xml:space="preserve"> </w:t>
      </w:r>
      <w:r w:rsidR="00885488" w:rsidRPr="00234396">
        <w:rPr>
          <w:lang w:val="pt-PT"/>
        </w:rPr>
        <w:t xml:space="preserve">HY </w:t>
      </w:r>
      <w:r w:rsidR="00885488" w:rsidRPr="00234396">
        <w:rPr>
          <w:rStyle w:val="Incipit"/>
          <w:lang w:val="pt-PT"/>
        </w:rPr>
        <w:t>Festum nunc</w:t>
      </w:r>
      <w:r w:rsidR="00885488" w:rsidRPr="00234396">
        <w:rPr>
          <w:lang w:val="pt-PT"/>
        </w:rPr>
        <w:t>.</w:t>
      </w:r>
      <w:r w:rsidR="00380E52" w:rsidRPr="00234396">
        <w:rPr>
          <w:lang w:val="pt-PT"/>
        </w:rPr>
        <w:t xml:space="preserve"> </w:t>
      </w:r>
      <w:r w:rsidR="000C4D92" w:rsidRPr="00234396">
        <w:rPr>
          <w:lang w:val="pt-PT"/>
        </w:rPr>
        <w:t>Ad nocturnum</w:t>
      </w:r>
      <w:r w:rsidR="00885488" w:rsidRPr="00234396">
        <w:rPr>
          <w:lang w:val="pt-PT"/>
        </w:rPr>
        <w:t xml:space="preserve"> AN </w:t>
      </w:r>
      <w:r w:rsidR="00885488" w:rsidRPr="00234396">
        <w:rPr>
          <w:rStyle w:val="Incipit"/>
          <w:lang w:val="pt-PT"/>
        </w:rPr>
        <w:t>Ascendens</w:t>
      </w:r>
      <w:r w:rsidR="005A362F" w:rsidRPr="00234396">
        <w:rPr>
          <w:i/>
          <w:lang w:val="pt-PT"/>
        </w:rPr>
        <w:t xml:space="preserve"> </w:t>
      </w:r>
      <w:r w:rsidR="00885488" w:rsidRPr="00234396">
        <w:rPr>
          <w:rStyle w:val="Incipit"/>
          <w:lang w:val="pt-PT"/>
        </w:rPr>
        <w:t>Christus</w:t>
      </w:r>
      <w:r w:rsidR="00DD1415" w:rsidRPr="00234396">
        <w:rPr>
          <w:lang w:val="pt-PT"/>
        </w:rPr>
        <w:t>@31.</w:t>
      </w:r>
      <w:r w:rsidR="00885488" w:rsidRPr="00234396">
        <w:rPr>
          <w:lang w:val="pt-PT"/>
        </w:rPr>
        <w:t xml:space="preserve"> </w:t>
      </w:r>
      <w:r w:rsidR="00176BD5" w:rsidRPr="00234396">
        <w:rPr>
          <w:lang w:val="pt-PT"/>
        </w:rPr>
        <w:t>Psalmi ferialiter</w:t>
      </w:r>
      <w:r w:rsidR="00885488" w:rsidRPr="00234396">
        <w:rPr>
          <w:lang w:val="pt-PT"/>
        </w:rPr>
        <w:t xml:space="preserve">. VS </w:t>
      </w:r>
      <w:r w:rsidR="00885488" w:rsidRPr="00234396">
        <w:rPr>
          <w:rStyle w:val="Incipit"/>
          <w:lang w:val="pt-PT"/>
        </w:rPr>
        <w:t>Ascendo</w:t>
      </w:r>
      <w:r w:rsidR="005A362F" w:rsidRPr="00234396">
        <w:rPr>
          <w:i/>
          <w:lang w:val="pt-PT"/>
        </w:rPr>
        <w:t xml:space="preserve"> </w:t>
      </w:r>
      <w:r w:rsidR="00885488" w:rsidRPr="00234396">
        <w:rPr>
          <w:rStyle w:val="Incipit"/>
          <w:lang w:val="pt-PT"/>
        </w:rPr>
        <w:t>ad</w:t>
      </w:r>
      <w:r w:rsidR="005A362F" w:rsidRPr="00234396">
        <w:rPr>
          <w:i/>
          <w:lang w:val="pt-PT"/>
        </w:rPr>
        <w:t xml:space="preserve"> </w:t>
      </w:r>
      <w:r w:rsidR="00885488" w:rsidRPr="00234396">
        <w:rPr>
          <w:rStyle w:val="Incipit"/>
          <w:lang w:val="pt-PT"/>
        </w:rPr>
        <w:t>patrem</w:t>
      </w:r>
      <w:r w:rsidR="00885488" w:rsidRPr="005B472A">
        <w:rPr>
          <w:lang w:val="pt-PT"/>
        </w:rPr>
        <w:t>.</w:t>
      </w:r>
      <w:r w:rsidR="00885488" w:rsidRPr="00234396">
        <w:rPr>
          <w:lang w:val="pt-PT"/>
        </w:rPr>
        <w:t xml:space="preserve"> Tres lectiones de actibus apostolorum. RP </w:t>
      </w:r>
      <w:r w:rsidR="00885488" w:rsidRPr="00234396">
        <w:rPr>
          <w:rStyle w:val="Incipit"/>
          <w:lang w:val="pt-PT"/>
        </w:rPr>
        <w:t>Non</w:t>
      </w:r>
      <w:r w:rsidR="005A362F" w:rsidRPr="00234396">
        <w:rPr>
          <w:i/>
          <w:lang w:val="pt-PT"/>
        </w:rPr>
        <w:t xml:space="preserve"> </w:t>
      </w:r>
      <w:r w:rsidR="00885488" w:rsidRPr="00234396">
        <w:rPr>
          <w:rStyle w:val="Incipit"/>
          <w:lang w:val="pt-PT"/>
        </w:rPr>
        <w:t>conturbetur</w:t>
      </w:r>
      <w:r w:rsidR="00885488" w:rsidRPr="00234396">
        <w:rPr>
          <w:lang w:val="pt-PT"/>
        </w:rPr>
        <w:t xml:space="preserve">. </w:t>
      </w:r>
      <w:r w:rsidRPr="00234396">
        <w:rPr>
          <w:lang w:val="pt-PT"/>
        </w:rPr>
        <w:t>[</w:t>
      </w:r>
      <w:r w:rsidR="00885488" w:rsidRPr="00234396">
        <w:rPr>
          <w:lang w:val="pt-PT"/>
        </w:rPr>
        <w:t>RP</w:t>
      </w:r>
      <w:r w:rsidRPr="00234396">
        <w:rPr>
          <w:lang w:val="pt-PT"/>
        </w:rPr>
        <w:t>]</w:t>
      </w:r>
      <w:r w:rsidR="00885488" w:rsidRPr="00234396">
        <w:rPr>
          <w:lang w:val="pt-PT"/>
        </w:rPr>
        <w:t xml:space="preserve"> </w:t>
      </w:r>
      <w:r w:rsidR="00885488" w:rsidRPr="00234396">
        <w:rPr>
          <w:rStyle w:val="Incipit"/>
          <w:lang w:val="pt-PT"/>
        </w:rPr>
        <w:t>Ponis</w:t>
      </w:r>
      <w:r w:rsidR="005A362F" w:rsidRPr="00234396">
        <w:rPr>
          <w:i/>
          <w:lang w:val="pt-PT"/>
        </w:rPr>
        <w:t xml:space="preserve"> </w:t>
      </w:r>
      <w:r w:rsidR="00885488" w:rsidRPr="00234396">
        <w:rPr>
          <w:rStyle w:val="Incipit"/>
          <w:lang w:val="pt-PT"/>
        </w:rPr>
        <w:t>nubem</w:t>
      </w:r>
      <w:r w:rsidR="00794880" w:rsidRPr="00234396">
        <w:rPr>
          <w:rStyle w:val="Incipit"/>
          <w:i w:val="0"/>
          <w:lang w:val="pt-PT"/>
        </w:rPr>
        <w:t xml:space="preserve">. </w:t>
      </w:r>
      <w:r w:rsidRPr="00234396">
        <w:rPr>
          <w:lang w:val="pt-PT"/>
        </w:rPr>
        <w:t>[</w:t>
      </w:r>
      <w:r w:rsidR="00885488" w:rsidRPr="00234396">
        <w:rPr>
          <w:lang w:val="pt-PT"/>
        </w:rPr>
        <w:t>RP</w:t>
      </w:r>
      <w:r w:rsidRPr="00234396">
        <w:rPr>
          <w:lang w:val="pt-PT"/>
        </w:rPr>
        <w:t>]</w:t>
      </w:r>
      <w:r w:rsidR="00885488" w:rsidRPr="00234396">
        <w:rPr>
          <w:lang w:val="pt-PT"/>
        </w:rPr>
        <w:t xml:space="preserve"> </w:t>
      </w:r>
      <w:r w:rsidR="00885488" w:rsidRPr="00234396">
        <w:rPr>
          <w:rStyle w:val="Incipit"/>
          <w:lang w:val="pt-PT"/>
        </w:rPr>
        <w:t>Ite</w:t>
      </w:r>
      <w:r w:rsidR="005A362F" w:rsidRPr="00234396">
        <w:rPr>
          <w:i/>
          <w:lang w:val="pt-PT"/>
        </w:rPr>
        <w:t xml:space="preserve"> </w:t>
      </w:r>
      <w:r w:rsidR="00885488" w:rsidRPr="00234396">
        <w:rPr>
          <w:rStyle w:val="Incipit"/>
          <w:lang w:val="pt-PT"/>
        </w:rPr>
        <w:t>in</w:t>
      </w:r>
      <w:r w:rsidR="005A362F" w:rsidRPr="00234396">
        <w:rPr>
          <w:i/>
          <w:lang w:val="pt-PT"/>
        </w:rPr>
        <w:t xml:space="preserve"> </w:t>
      </w:r>
      <w:r w:rsidR="00885488" w:rsidRPr="00234396">
        <w:rPr>
          <w:rStyle w:val="Incipit"/>
          <w:lang w:val="pt-PT"/>
        </w:rPr>
        <w:t>orbem</w:t>
      </w:r>
      <w:r w:rsidR="00DD1415" w:rsidRPr="00234396">
        <w:rPr>
          <w:lang w:val="pt-PT"/>
        </w:rPr>
        <w:t>@29.</w:t>
      </w:r>
      <w:r w:rsidR="00885488" w:rsidRPr="00234396">
        <w:rPr>
          <w:lang w:val="pt-PT"/>
        </w:rPr>
        <w:t xml:space="preserve"> </w:t>
      </w:r>
      <w:r w:rsidR="00792C8D" w:rsidRPr="00234396">
        <w:rPr>
          <w:lang w:val="pt-PT"/>
        </w:rPr>
        <w:t xml:space="preserve">[TD] </w:t>
      </w:r>
      <w:r w:rsidR="00792C8D" w:rsidRPr="00234396">
        <w:rPr>
          <w:rStyle w:val="Incipit"/>
          <w:lang w:val="pt-PT"/>
        </w:rPr>
        <w:t>Te</w:t>
      </w:r>
      <w:r w:rsidR="005A362F" w:rsidRPr="00234396">
        <w:rPr>
          <w:i/>
          <w:lang w:val="pt-PT"/>
        </w:rPr>
        <w:t xml:space="preserve"> </w:t>
      </w:r>
      <w:r w:rsidR="00792C8D" w:rsidRPr="00234396">
        <w:rPr>
          <w:rStyle w:val="Incipit"/>
          <w:lang w:val="pt-PT"/>
        </w:rPr>
        <w:t>deum</w:t>
      </w:r>
      <w:r w:rsidR="005A362F" w:rsidRPr="00234396">
        <w:rPr>
          <w:i/>
          <w:lang w:val="pt-PT"/>
        </w:rPr>
        <w:t xml:space="preserve"> </w:t>
      </w:r>
      <w:r w:rsidR="00885488" w:rsidRPr="00234396">
        <w:rPr>
          <w:rStyle w:val="Incipit"/>
          <w:lang w:val="pt-PT"/>
        </w:rPr>
        <w:t>laudamus</w:t>
      </w:r>
      <w:r w:rsidR="00885488" w:rsidRPr="00234396">
        <w:rPr>
          <w:lang w:val="pt-PT"/>
        </w:rPr>
        <w:t xml:space="preserve"> non dicitur.</w:t>
      </w:r>
    </w:p>
    <w:p w:rsidR="00885488" w:rsidRPr="00234396" w:rsidRDefault="002C2AFA" w:rsidP="00415109">
      <w:pPr>
        <w:rPr>
          <w:lang w:val="fr-FR"/>
        </w:rPr>
      </w:pPr>
      <w:r w:rsidRPr="00234396">
        <w:rPr>
          <w:rStyle w:val="Time1"/>
          <w:lang w:val="pt-PT"/>
        </w:rPr>
        <w:t>Ad laudes</w:t>
      </w:r>
      <w:r w:rsidR="00885488" w:rsidRPr="00234396">
        <w:rPr>
          <w:lang w:val="pt-PT"/>
        </w:rPr>
        <w:t xml:space="preserve"> AN </w:t>
      </w:r>
      <w:r w:rsidR="00885488" w:rsidRPr="00234396">
        <w:rPr>
          <w:rStyle w:val="Incipit"/>
          <w:lang w:val="pt-PT"/>
        </w:rPr>
        <w:t>E</w:t>
      </w:r>
      <w:r w:rsidR="001D1C08" w:rsidRPr="00234396">
        <w:rPr>
          <w:rStyle w:val="Incipit"/>
          <w:lang w:val="pt-PT"/>
        </w:rPr>
        <w:t>leva</w:t>
      </w:r>
      <w:r w:rsidR="00885488" w:rsidRPr="00234396">
        <w:rPr>
          <w:rStyle w:val="Incipit"/>
          <w:lang w:val="pt-PT"/>
        </w:rPr>
        <w:t>tis manibus</w:t>
      </w:r>
      <w:r w:rsidR="00DD1415" w:rsidRPr="00234396">
        <w:rPr>
          <w:lang w:val="pt-PT"/>
        </w:rPr>
        <w:t>@29.</w:t>
      </w:r>
      <w:r w:rsidR="00885488" w:rsidRPr="00234396">
        <w:rPr>
          <w:lang w:val="pt-PT"/>
        </w:rPr>
        <w:t xml:space="preserve"> HY </w:t>
      </w:r>
      <w:r w:rsidR="00885488" w:rsidRPr="00234396">
        <w:rPr>
          <w:rStyle w:val="Incipit"/>
          <w:lang w:val="pt-PT"/>
        </w:rPr>
        <w:t>Iesu nostra redemptio</w:t>
      </w:r>
      <w:r w:rsidR="00885488" w:rsidRPr="00234396">
        <w:rPr>
          <w:lang w:val="pt-PT"/>
        </w:rPr>
        <w:t xml:space="preserve">. VS </w:t>
      </w:r>
      <w:r w:rsidR="00885488" w:rsidRPr="00234396">
        <w:rPr>
          <w:rStyle w:val="Incipit"/>
          <w:lang w:val="pt-PT"/>
        </w:rPr>
        <w:t>Dominus in caelo alleluia</w:t>
      </w:r>
      <w:r w:rsidR="00885488" w:rsidRPr="00234396">
        <w:rPr>
          <w:lang w:val="pt-PT"/>
        </w:rPr>
        <w:t xml:space="preserve">. </w:t>
      </w:r>
      <w:r w:rsidR="00885488" w:rsidRPr="00234396">
        <w:rPr>
          <w:lang w:val="fr-FR"/>
        </w:rPr>
        <w:t xml:space="preserve">AB </w:t>
      </w:r>
      <w:r w:rsidR="00885488" w:rsidRPr="00234396">
        <w:rPr>
          <w:rStyle w:val="Incipit"/>
          <w:lang w:val="fr-FR"/>
        </w:rPr>
        <w:t>Euntes in mundum</w:t>
      </w:r>
      <w:r w:rsidR="00DD1415" w:rsidRPr="00234396">
        <w:rPr>
          <w:lang w:val="fr-FR"/>
        </w:rPr>
        <w:t>@31.</w:t>
      </w:r>
      <w:r w:rsidR="00885488" w:rsidRPr="00234396">
        <w:rPr>
          <w:lang w:val="fr-FR"/>
        </w:rPr>
        <w:t xml:space="preserve"> </w:t>
      </w:r>
      <w:r w:rsidR="007D21AF" w:rsidRPr="00234396">
        <w:rPr>
          <w:lang w:val="fr-FR"/>
        </w:rPr>
        <w:t xml:space="preserve">Suffragium </w:t>
      </w:r>
      <w:r w:rsidR="00BA24A1" w:rsidRPr="00234396">
        <w:rPr>
          <w:lang w:val="fr-FR"/>
        </w:rPr>
        <w:t>[</w:t>
      </w:r>
      <w:r w:rsidR="007D21AF" w:rsidRPr="00234396">
        <w:rPr>
          <w:lang w:val="fr-FR"/>
        </w:rPr>
        <w:t>d</w:t>
      </w:r>
      <w:r w:rsidR="00885488" w:rsidRPr="00234396">
        <w:rPr>
          <w:lang w:val="fr-FR"/>
        </w:rPr>
        <w:t>e beata virgine</w:t>
      </w:r>
      <w:r w:rsidR="00BA24A1" w:rsidRPr="00234396">
        <w:rPr>
          <w:lang w:val="fr-FR"/>
        </w:rPr>
        <w:t>]</w:t>
      </w:r>
      <w:r w:rsidR="00885488" w:rsidRPr="00234396">
        <w:rPr>
          <w:lang w:val="fr-FR"/>
        </w:rPr>
        <w:t xml:space="preserve"> </w:t>
      </w:r>
      <w:r w:rsidR="007D21AF" w:rsidRPr="00234396">
        <w:rPr>
          <w:lang w:val="fr-FR"/>
        </w:rPr>
        <w:t>[</w:t>
      </w:r>
      <w:r w:rsidR="00885488" w:rsidRPr="00234396">
        <w:rPr>
          <w:lang w:val="fr-FR"/>
        </w:rPr>
        <w:t>AC</w:t>
      </w:r>
      <w:r w:rsidR="007D21AF" w:rsidRPr="00234396">
        <w:rPr>
          <w:lang w:val="fr-FR"/>
        </w:rPr>
        <w:t>]</w:t>
      </w:r>
      <w:r w:rsidR="00885488" w:rsidRPr="00234396">
        <w:rPr>
          <w:lang w:val="fr-FR"/>
        </w:rPr>
        <w:t xml:space="preserve"> </w:t>
      </w:r>
      <w:r w:rsidR="00885488" w:rsidRPr="00234396">
        <w:rPr>
          <w:rStyle w:val="Incipit"/>
          <w:lang w:val="fr-FR"/>
        </w:rPr>
        <w:t>Alleluia sancta</w:t>
      </w:r>
      <w:r w:rsidR="00885488" w:rsidRPr="00234396">
        <w:rPr>
          <w:lang w:val="fr-FR"/>
        </w:rPr>
        <w:t xml:space="preserve">. </w:t>
      </w:r>
      <w:r w:rsidR="00BA24A1" w:rsidRPr="00234396">
        <w:rPr>
          <w:lang w:val="fr-FR"/>
        </w:rPr>
        <w:t>[</w:t>
      </w:r>
      <w:r w:rsidR="00885488" w:rsidRPr="00234396">
        <w:rPr>
          <w:lang w:val="fr-FR"/>
        </w:rPr>
        <w:t>De omnibus sanctis</w:t>
      </w:r>
      <w:r w:rsidRPr="00234396">
        <w:rPr>
          <w:lang w:val="fr-FR"/>
        </w:rPr>
        <w:t>]</w:t>
      </w:r>
      <w:r w:rsidR="00885488" w:rsidRPr="00234396">
        <w:rPr>
          <w:lang w:val="fr-FR"/>
        </w:rPr>
        <w:t xml:space="preserve"> </w:t>
      </w:r>
      <w:r w:rsidRPr="00234396">
        <w:rPr>
          <w:lang w:val="fr-FR"/>
        </w:rPr>
        <w:t>[</w:t>
      </w:r>
      <w:r w:rsidR="00885488" w:rsidRPr="00234396">
        <w:rPr>
          <w:lang w:val="fr-FR"/>
        </w:rPr>
        <w:t>AC</w:t>
      </w:r>
      <w:r w:rsidR="00BA24A1" w:rsidRPr="00234396">
        <w:rPr>
          <w:lang w:val="fr-FR"/>
        </w:rPr>
        <w:t>]</w:t>
      </w:r>
      <w:r w:rsidR="00885488" w:rsidRPr="00234396">
        <w:rPr>
          <w:lang w:val="fr-FR"/>
        </w:rPr>
        <w:t xml:space="preserve"> </w:t>
      </w:r>
      <w:r w:rsidR="00885488" w:rsidRPr="00234396">
        <w:rPr>
          <w:rStyle w:val="Incipit"/>
          <w:lang w:val="fr-FR"/>
        </w:rPr>
        <w:t>In caelestibus</w:t>
      </w:r>
      <w:r w:rsidR="00885488" w:rsidRPr="00234396">
        <w:rPr>
          <w:lang w:val="fr-FR"/>
        </w:rPr>
        <w:t xml:space="preserve">. </w:t>
      </w:r>
      <w:r w:rsidR="003525EF" w:rsidRPr="00234396">
        <w:rPr>
          <w:lang w:val="fr-FR"/>
        </w:rPr>
        <w:t xml:space="preserve">[BD] </w:t>
      </w:r>
      <w:r w:rsidR="005F6F99" w:rsidRPr="00234396">
        <w:rPr>
          <w:rStyle w:val="Incipit"/>
          <w:lang w:val="fr-FR"/>
        </w:rPr>
        <w:t>Benedicamus</w:t>
      </w:r>
      <w:r w:rsidR="003525EF" w:rsidRPr="00234396">
        <w:rPr>
          <w:lang w:val="fr-FR"/>
        </w:rPr>
        <w:t xml:space="preserve"> cum</w:t>
      </w:r>
      <w:r w:rsidR="00885488" w:rsidRPr="00234396">
        <w:rPr>
          <w:lang w:val="fr-FR"/>
        </w:rPr>
        <w:t xml:space="preserve"> tribus alleluia.</w:t>
      </w:r>
    </w:p>
    <w:p w:rsidR="007D21AF" w:rsidRPr="00234396" w:rsidRDefault="002C2AFA" w:rsidP="00415109">
      <w:pPr>
        <w:rPr>
          <w:lang w:val="fr-FR"/>
        </w:rPr>
      </w:pPr>
      <w:r w:rsidRPr="00234396">
        <w:rPr>
          <w:rStyle w:val="Time1"/>
          <w:lang w:val="fr-FR"/>
        </w:rPr>
        <w:t>Ad maturum</w:t>
      </w:r>
      <w:r w:rsidR="00CD35E5" w:rsidRPr="00F945C5">
        <w:rPr>
          <w:rStyle w:val="Time1"/>
          <w:lang w:val="fr-FR"/>
        </w:rPr>
        <w:t xml:space="preserve"> [officium]</w:t>
      </w:r>
      <w:r w:rsidR="00CD35E5" w:rsidRPr="00F945C5">
        <w:rPr>
          <w:lang w:val="fr-FR"/>
        </w:rPr>
        <w:t xml:space="preserve"> </w:t>
      </w:r>
      <w:r w:rsidR="007D21AF" w:rsidRPr="00234396">
        <w:rPr>
          <w:lang w:val="fr-FR"/>
        </w:rPr>
        <w:t>s</w:t>
      </w:r>
      <w:r w:rsidR="00885488" w:rsidRPr="00234396">
        <w:rPr>
          <w:lang w:val="fr-FR"/>
        </w:rPr>
        <w:t>ecundum AL</w:t>
      </w:r>
      <w:r w:rsidR="00002255" w:rsidRPr="00234396">
        <w:rPr>
          <w:lang w:val="fr-FR"/>
        </w:rPr>
        <w:t>V</w:t>
      </w:r>
      <w:r w:rsidR="00885488" w:rsidRPr="00234396">
        <w:rPr>
          <w:lang w:val="fr-FR"/>
        </w:rPr>
        <w:t xml:space="preserve"> </w:t>
      </w:r>
      <w:r w:rsidR="00885488" w:rsidRPr="00234396">
        <w:rPr>
          <w:rStyle w:val="Incipit"/>
          <w:lang w:val="fr-FR"/>
        </w:rPr>
        <w:t>Ascendit</w:t>
      </w:r>
      <w:r w:rsidR="005A362F" w:rsidRPr="00234396">
        <w:rPr>
          <w:i/>
          <w:lang w:val="fr-FR"/>
        </w:rPr>
        <w:t xml:space="preserve"> </w:t>
      </w:r>
      <w:r w:rsidR="00885488" w:rsidRPr="00234396">
        <w:rPr>
          <w:rStyle w:val="Incipit"/>
          <w:lang w:val="fr-FR"/>
        </w:rPr>
        <w:t>deus</w:t>
      </w:r>
      <w:r w:rsidR="00DD1415" w:rsidRPr="00234396">
        <w:rPr>
          <w:lang w:val="fr-FR"/>
        </w:rPr>
        <w:t>@134.</w:t>
      </w:r>
      <w:r w:rsidR="00002255" w:rsidRPr="00234396">
        <w:rPr>
          <w:lang w:val="fr-FR"/>
        </w:rPr>
        <w:t xml:space="preserve"> </w:t>
      </w:r>
    </w:p>
    <w:p w:rsidR="00885488" w:rsidRPr="00F945C5" w:rsidRDefault="00002255" w:rsidP="00415109">
      <w:pPr>
        <w:rPr>
          <w:lang w:val="pt-PT"/>
        </w:rPr>
      </w:pPr>
      <w:r w:rsidRPr="00234396">
        <w:rPr>
          <w:lang w:val="fr-FR"/>
        </w:rPr>
        <w:t>(276v)</w:t>
      </w:r>
      <w:r w:rsidR="007D21AF" w:rsidRPr="00234396">
        <w:rPr>
          <w:lang w:val="fr-FR"/>
        </w:rPr>
        <w:t xml:space="preserve"> </w:t>
      </w:r>
      <w:r w:rsidR="002C2AFA" w:rsidRPr="00234396">
        <w:rPr>
          <w:rStyle w:val="Time1"/>
          <w:lang w:val="fr-FR"/>
        </w:rPr>
        <w:t>Ad missam</w:t>
      </w:r>
      <w:r w:rsidR="00885488" w:rsidRPr="00234396">
        <w:rPr>
          <w:lang w:val="fr-FR"/>
        </w:rPr>
        <w:t xml:space="preserve"> IN </w:t>
      </w:r>
      <w:r w:rsidR="00885488" w:rsidRPr="00234396">
        <w:rPr>
          <w:rStyle w:val="Incipit"/>
          <w:lang w:val="fr-FR"/>
        </w:rPr>
        <w:t>Exaudi</w:t>
      </w:r>
      <w:r w:rsidR="005A362F" w:rsidRPr="00234396">
        <w:rPr>
          <w:i/>
          <w:lang w:val="fr-FR"/>
        </w:rPr>
        <w:t xml:space="preserve"> </w:t>
      </w:r>
      <w:r w:rsidR="00BA24A1" w:rsidRPr="00234396">
        <w:rPr>
          <w:rStyle w:val="Incipit"/>
          <w:lang w:val="fr-FR"/>
        </w:rPr>
        <w:t>[</w:t>
      </w:r>
      <w:r w:rsidR="00885488" w:rsidRPr="00234396">
        <w:rPr>
          <w:rStyle w:val="Incipit"/>
          <w:lang w:val="fr-FR"/>
        </w:rPr>
        <w:t>domine</w:t>
      </w:r>
      <w:r w:rsidR="00BA24A1" w:rsidRPr="00234396">
        <w:rPr>
          <w:rStyle w:val="Incipit"/>
          <w:lang w:val="fr-FR"/>
        </w:rPr>
        <w:t>]</w:t>
      </w:r>
      <w:r w:rsidR="005A362F" w:rsidRPr="00234396">
        <w:rPr>
          <w:i/>
          <w:lang w:val="fr-FR"/>
        </w:rPr>
        <w:t xml:space="preserve"> </w:t>
      </w:r>
      <w:r w:rsidR="00702792" w:rsidRPr="00234396">
        <w:rPr>
          <w:rStyle w:val="Incipit"/>
          <w:lang w:val="fr-FR"/>
        </w:rPr>
        <w:t>voc</w:t>
      </w:r>
      <w:r w:rsidR="00885488" w:rsidRPr="00234396">
        <w:rPr>
          <w:rStyle w:val="Incipit"/>
          <w:lang w:val="fr-FR"/>
        </w:rPr>
        <w:t>em</w:t>
      </w:r>
      <w:r w:rsidR="00DD1415" w:rsidRPr="00234396">
        <w:rPr>
          <w:lang w:val="fr-FR"/>
        </w:rPr>
        <w:t>@159.</w:t>
      </w:r>
      <w:r w:rsidR="00885488" w:rsidRPr="00234396">
        <w:rPr>
          <w:lang w:val="fr-FR"/>
        </w:rPr>
        <w:t xml:space="preserve"> </w:t>
      </w:r>
      <w:r w:rsidR="00880721" w:rsidRPr="00B779A9">
        <w:rPr>
          <w:lang w:val="fr-FR"/>
        </w:rPr>
        <w:t xml:space="preserve">[KY] </w:t>
      </w:r>
      <w:r w:rsidR="00880721" w:rsidRPr="005A362F">
        <w:rPr>
          <w:rStyle w:val="Incipit"/>
          <w:lang w:val="fr-FR"/>
        </w:rPr>
        <w:t>Kyrie</w:t>
      </w:r>
      <w:r w:rsidR="005A362F" w:rsidRPr="00BE7D55">
        <w:rPr>
          <w:i/>
          <w:lang w:val="fr-FR"/>
        </w:rPr>
        <w:t xml:space="preserve"> </w:t>
      </w:r>
      <w:r w:rsidR="00880721" w:rsidRPr="00B779A9">
        <w:rPr>
          <w:lang w:val="fr-FR"/>
        </w:rPr>
        <w:t xml:space="preserve">et [SA] </w:t>
      </w:r>
      <w:r w:rsidR="00880721" w:rsidRPr="005A362F">
        <w:rPr>
          <w:rStyle w:val="Incipit"/>
          <w:lang w:val="fr-FR"/>
        </w:rPr>
        <w:t>Sanctus</w:t>
      </w:r>
      <w:r w:rsidR="00880721" w:rsidRPr="00B779A9">
        <w:rPr>
          <w:lang w:val="fr-FR"/>
        </w:rPr>
        <w:t xml:space="preserve"> </w:t>
      </w:r>
      <w:r w:rsidR="00885488" w:rsidRPr="00B779A9">
        <w:rPr>
          <w:lang w:val="fr-FR"/>
        </w:rPr>
        <w:t xml:space="preserve">ferialiter. </w:t>
      </w:r>
      <w:r w:rsidR="00885488" w:rsidRPr="00F945C5">
        <w:rPr>
          <w:lang w:val="pt-PT"/>
        </w:rPr>
        <w:t>Unum tantum</w:t>
      </w:r>
      <w:r w:rsidR="007D21AF" w:rsidRPr="00F945C5">
        <w:rPr>
          <w:lang w:val="pt-PT"/>
        </w:rPr>
        <w:t xml:space="preserve"> alleluia quod est</w:t>
      </w:r>
      <w:r w:rsidR="00885488" w:rsidRPr="00F945C5">
        <w:rPr>
          <w:lang w:val="pt-PT"/>
        </w:rPr>
        <w:t xml:space="preserve"> </w:t>
      </w:r>
      <w:r w:rsidR="007D21AF" w:rsidRPr="00F945C5">
        <w:rPr>
          <w:lang w:val="pt-PT"/>
        </w:rPr>
        <w:t>[</w:t>
      </w:r>
      <w:r w:rsidR="00885488" w:rsidRPr="00F945C5">
        <w:rPr>
          <w:lang w:val="pt-PT"/>
        </w:rPr>
        <w:t>AL</w:t>
      </w:r>
      <w:r w:rsidR="00880721" w:rsidRPr="00F945C5">
        <w:rPr>
          <w:lang w:val="pt-PT"/>
        </w:rPr>
        <w:t>V</w:t>
      </w:r>
      <w:r w:rsidR="007D21AF" w:rsidRPr="00F945C5">
        <w:rPr>
          <w:lang w:val="pt-PT"/>
        </w:rPr>
        <w:t>]</w:t>
      </w:r>
      <w:r w:rsidR="00885488" w:rsidRPr="00F945C5">
        <w:rPr>
          <w:lang w:val="pt-PT"/>
        </w:rPr>
        <w:t xml:space="preserve"> </w:t>
      </w:r>
      <w:r w:rsidR="00885488" w:rsidRPr="00F945C5">
        <w:rPr>
          <w:rStyle w:val="Incipit"/>
          <w:lang w:val="pt-PT"/>
        </w:rPr>
        <w:t>Ascendo</w:t>
      </w:r>
      <w:r w:rsidR="005A362F" w:rsidRPr="00F945C5">
        <w:rPr>
          <w:i/>
          <w:lang w:val="pt-PT"/>
        </w:rPr>
        <w:t xml:space="preserve"> </w:t>
      </w:r>
      <w:r w:rsidR="00885488" w:rsidRPr="00F945C5">
        <w:rPr>
          <w:rStyle w:val="Incipit"/>
          <w:lang w:val="pt-PT"/>
        </w:rPr>
        <w:t>ad</w:t>
      </w:r>
      <w:r w:rsidR="00DD1415" w:rsidRPr="00F945C5">
        <w:rPr>
          <w:lang w:val="pt-PT"/>
        </w:rPr>
        <w:t>@160.</w:t>
      </w:r>
      <w:r w:rsidR="00885488" w:rsidRPr="00F945C5">
        <w:rPr>
          <w:lang w:val="pt-PT"/>
        </w:rPr>
        <w:t xml:space="preserve"> OF </w:t>
      </w:r>
      <w:r w:rsidR="00885488" w:rsidRPr="00F945C5">
        <w:rPr>
          <w:rStyle w:val="Incipit"/>
          <w:lang w:val="pt-PT"/>
        </w:rPr>
        <w:t>Viri</w:t>
      </w:r>
      <w:r w:rsidR="005A362F" w:rsidRPr="00F945C5">
        <w:rPr>
          <w:i/>
          <w:lang w:val="pt-PT"/>
        </w:rPr>
        <w:t xml:space="preserve"> </w:t>
      </w:r>
      <w:r w:rsidR="00885488" w:rsidRPr="00F945C5">
        <w:rPr>
          <w:rStyle w:val="Incipit"/>
          <w:lang w:val="pt-PT"/>
        </w:rPr>
        <w:t>galilei</w:t>
      </w:r>
      <w:r w:rsidR="00DD1415" w:rsidRPr="00F945C5">
        <w:rPr>
          <w:lang w:val="pt-PT"/>
        </w:rPr>
        <w:t>@157.</w:t>
      </w:r>
      <w:r w:rsidR="00885488" w:rsidRPr="00F945C5">
        <w:rPr>
          <w:lang w:val="pt-PT"/>
        </w:rPr>
        <w:t xml:space="preserve"> CO </w:t>
      </w:r>
      <w:r w:rsidR="00885488" w:rsidRPr="00F945C5">
        <w:rPr>
          <w:rStyle w:val="Incipit"/>
          <w:lang w:val="pt-PT"/>
        </w:rPr>
        <w:t>Pater</w:t>
      </w:r>
      <w:r w:rsidR="005A362F" w:rsidRPr="00F945C5">
        <w:rPr>
          <w:i/>
          <w:lang w:val="pt-PT"/>
        </w:rPr>
        <w:t xml:space="preserve"> </w:t>
      </w:r>
      <w:r w:rsidR="00885488" w:rsidRPr="00F945C5">
        <w:rPr>
          <w:rStyle w:val="Incipit"/>
          <w:lang w:val="pt-PT"/>
        </w:rPr>
        <w:t>cum</w:t>
      </w:r>
      <w:r w:rsidR="005A362F" w:rsidRPr="00F945C5">
        <w:rPr>
          <w:i/>
          <w:lang w:val="pt-PT"/>
        </w:rPr>
        <w:t xml:space="preserve"> </w:t>
      </w:r>
      <w:r w:rsidR="00885488" w:rsidRPr="00F945C5">
        <w:rPr>
          <w:rStyle w:val="Incipit"/>
          <w:lang w:val="pt-PT"/>
        </w:rPr>
        <w:t>essem</w:t>
      </w:r>
      <w:r w:rsidR="00DD1415" w:rsidRPr="00F945C5">
        <w:rPr>
          <w:lang w:val="pt-PT"/>
        </w:rPr>
        <w:t>@157.</w:t>
      </w:r>
    </w:p>
    <w:p w:rsidR="00885488" w:rsidRPr="00F945C5" w:rsidRDefault="00885488" w:rsidP="00415109">
      <w:pPr>
        <w:pStyle w:val="berschrift1"/>
        <w:rPr>
          <w:lang w:val="pt-PT"/>
        </w:rPr>
      </w:pPr>
      <w:r w:rsidRPr="00F945C5">
        <w:rPr>
          <w:lang w:val="pt-PT"/>
        </w:rPr>
        <w:t>IN OCTAVA ASCENSIONIS DOMINI</w:t>
      </w:r>
    </w:p>
    <w:p w:rsidR="00885488" w:rsidRPr="00F945C5" w:rsidRDefault="00885488" w:rsidP="00415109">
      <w:pPr>
        <w:rPr>
          <w:lang w:val="pt-PT"/>
        </w:rPr>
      </w:pPr>
      <w:r w:rsidRPr="00F945C5">
        <w:rPr>
          <w:lang w:val="pt-PT"/>
        </w:rPr>
        <w:t>Binos facimus.</w:t>
      </w:r>
    </w:p>
    <w:p w:rsidR="00885488" w:rsidRPr="00B779A9" w:rsidRDefault="002C2AFA" w:rsidP="00415109">
      <w:pPr>
        <w:rPr>
          <w:lang w:val="it-IT"/>
        </w:rPr>
      </w:pPr>
      <w:r w:rsidRPr="00F945C5">
        <w:rPr>
          <w:rStyle w:val="Time1"/>
          <w:lang w:val="pt-PT"/>
        </w:rPr>
        <w:t>Ad vesperas</w:t>
      </w:r>
      <w:r w:rsidR="00885488" w:rsidRPr="00F945C5">
        <w:rPr>
          <w:lang w:val="pt-PT"/>
        </w:rPr>
        <w:t xml:space="preserve"> AN </w:t>
      </w:r>
      <w:r w:rsidR="00885488" w:rsidRPr="00F945C5">
        <w:rPr>
          <w:rStyle w:val="Incipit"/>
          <w:lang w:val="pt-PT"/>
        </w:rPr>
        <w:t>Ascendo</w:t>
      </w:r>
      <w:r w:rsidR="005A362F" w:rsidRPr="00F945C5">
        <w:rPr>
          <w:i/>
          <w:lang w:val="pt-PT"/>
        </w:rPr>
        <w:t xml:space="preserve"> </w:t>
      </w:r>
      <w:r w:rsidR="00885488" w:rsidRPr="00F945C5">
        <w:rPr>
          <w:rStyle w:val="Incipit"/>
          <w:lang w:val="pt-PT"/>
        </w:rPr>
        <w:t>ad</w:t>
      </w:r>
      <w:r w:rsidR="005A362F" w:rsidRPr="00F945C5">
        <w:rPr>
          <w:i/>
          <w:lang w:val="pt-PT"/>
        </w:rPr>
        <w:t xml:space="preserve"> </w:t>
      </w:r>
      <w:r w:rsidR="00885488" w:rsidRPr="00F945C5">
        <w:rPr>
          <w:rStyle w:val="Incipit"/>
          <w:lang w:val="pt-PT"/>
        </w:rPr>
        <w:t>patrem</w:t>
      </w:r>
      <w:r w:rsidR="00885488" w:rsidRPr="00F945C5">
        <w:rPr>
          <w:lang w:val="pt-PT"/>
        </w:rPr>
        <w:t xml:space="preserve"> ex </w:t>
      </w:r>
      <w:r w:rsidR="00885488" w:rsidRPr="00F945C5">
        <w:rPr>
          <w:rStyle w:val="Funktion"/>
          <w:lang w:val="pt-PT"/>
        </w:rPr>
        <w:t xml:space="preserve">minori </w:t>
      </w:r>
      <w:r w:rsidR="007D21AF" w:rsidRPr="00F945C5">
        <w:rPr>
          <w:rStyle w:val="Funktion"/>
          <w:lang w:val="pt-PT"/>
        </w:rPr>
        <w:t>[antiphonario]</w:t>
      </w:r>
      <w:r w:rsidR="007D21AF" w:rsidRPr="00F945C5">
        <w:rPr>
          <w:lang w:val="pt-PT"/>
        </w:rPr>
        <w:t xml:space="preserve"> </w:t>
      </w:r>
      <w:r w:rsidR="00885488" w:rsidRPr="00F945C5">
        <w:rPr>
          <w:lang w:val="pt-PT"/>
        </w:rPr>
        <w:t xml:space="preserve">26 ex </w:t>
      </w:r>
      <w:r w:rsidR="00885488" w:rsidRPr="00F945C5">
        <w:rPr>
          <w:rStyle w:val="Funktion"/>
          <w:lang w:val="pt-PT"/>
        </w:rPr>
        <w:t>summo antiphonario</w:t>
      </w:r>
      <w:r w:rsidR="00DD1415" w:rsidRPr="00F945C5">
        <w:rPr>
          <w:lang w:val="pt-PT"/>
        </w:rPr>
        <w:t>@75.</w:t>
      </w:r>
      <w:r w:rsidR="00885488" w:rsidRPr="00F945C5">
        <w:rPr>
          <w:lang w:val="pt-PT"/>
        </w:rPr>
        <w:t xml:space="preserve"> </w:t>
      </w:r>
      <w:r w:rsidR="009F136A" w:rsidRPr="00B779A9">
        <w:rPr>
          <w:lang w:val="it-IT"/>
        </w:rPr>
        <w:t>Psalmi omnia Laudate</w:t>
      </w:r>
      <w:r w:rsidR="00885488" w:rsidRPr="00B779A9">
        <w:rPr>
          <w:lang w:val="it-IT"/>
        </w:rPr>
        <w:t xml:space="preserve">. RP </w:t>
      </w:r>
      <w:r w:rsidR="00885488" w:rsidRPr="005A362F">
        <w:rPr>
          <w:rStyle w:val="Incipit"/>
          <w:lang w:val="it-IT"/>
        </w:rPr>
        <w:t>Ite</w:t>
      </w:r>
      <w:r w:rsidR="005A362F" w:rsidRPr="00BE7D55">
        <w:rPr>
          <w:i/>
          <w:lang w:val="it-IT"/>
        </w:rPr>
        <w:t xml:space="preserve"> </w:t>
      </w:r>
      <w:r w:rsidR="00885488" w:rsidRPr="005A362F">
        <w:rPr>
          <w:rStyle w:val="Incipit"/>
          <w:lang w:val="it-IT"/>
        </w:rPr>
        <w:t>in</w:t>
      </w:r>
      <w:r w:rsidR="005A362F" w:rsidRPr="00BE7D55">
        <w:rPr>
          <w:i/>
          <w:lang w:val="it-IT"/>
        </w:rPr>
        <w:t xml:space="preserve"> </w:t>
      </w:r>
      <w:r w:rsidR="00885488" w:rsidRPr="005A362F">
        <w:rPr>
          <w:rStyle w:val="Incipit"/>
          <w:lang w:val="it-IT"/>
        </w:rPr>
        <w:t>orbem</w:t>
      </w:r>
      <w:r w:rsidR="00DD1415">
        <w:rPr>
          <w:lang w:val="it-IT"/>
        </w:rPr>
        <w:t>@</w:t>
      </w:r>
      <w:r w:rsidR="00DD1415" w:rsidRPr="00B779A9">
        <w:rPr>
          <w:lang w:val="it-IT"/>
        </w:rPr>
        <w:t>75.</w:t>
      </w:r>
      <w:r w:rsidR="00885488" w:rsidRPr="00B779A9">
        <w:rPr>
          <w:lang w:val="it-IT"/>
        </w:rPr>
        <w:t xml:space="preserve"> HY </w:t>
      </w:r>
      <w:r w:rsidR="00885488" w:rsidRPr="005A362F">
        <w:rPr>
          <w:rStyle w:val="Incipit"/>
          <w:lang w:val="it-IT"/>
        </w:rPr>
        <w:t>Festum</w:t>
      </w:r>
      <w:r w:rsidR="005A362F" w:rsidRPr="00BE7D55">
        <w:rPr>
          <w:i/>
          <w:lang w:val="it-IT"/>
        </w:rPr>
        <w:t xml:space="preserve"> </w:t>
      </w:r>
      <w:r w:rsidR="00885488" w:rsidRPr="005A362F">
        <w:rPr>
          <w:rStyle w:val="Incipit"/>
          <w:lang w:val="it-IT"/>
        </w:rPr>
        <w:t>nunc</w:t>
      </w:r>
      <w:r w:rsidR="005A362F" w:rsidRPr="00BE7D55">
        <w:rPr>
          <w:i/>
          <w:lang w:val="it-IT"/>
        </w:rPr>
        <w:t xml:space="preserve"> </w:t>
      </w:r>
      <w:r w:rsidR="00885488" w:rsidRPr="005A362F">
        <w:rPr>
          <w:rStyle w:val="Incipit"/>
          <w:lang w:val="it-IT"/>
        </w:rPr>
        <w:t>celebre</w:t>
      </w:r>
      <w:r w:rsidR="00885488" w:rsidRPr="00B779A9">
        <w:rPr>
          <w:lang w:val="it-IT"/>
        </w:rPr>
        <w:t xml:space="preserve">. VS </w:t>
      </w:r>
      <w:r w:rsidR="00885488" w:rsidRPr="005A362F">
        <w:rPr>
          <w:rStyle w:val="Incipit"/>
          <w:lang w:val="it-IT"/>
        </w:rPr>
        <w:t>Dominus</w:t>
      </w:r>
      <w:r w:rsidR="005A362F" w:rsidRPr="00BE7D55">
        <w:rPr>
          <w:i/>
          <w:lang w:val="it-IT"/>
        </w:rPr>
        <w:t xml:space="preserve"> </w:t>
      </w:r>
      <w:r w:rsidR="00915CBE" w:rsidRPr="005A362F">
        <w:rPr>
          <w:rStyle w:val="Incipit"/>
          <w:lang w:val="it-IT"/>
        </w:rPr>
        <w:t>in</w:t>
      </w:r>
      <w:r w:rsidR="005A362F" w:rsidRPr="00BE7D55">
        <w:rPr>
          <w:i/>
          <w:lang w:val="it-IT"/>
        </w:rPr>
        <w:t xml:space="preserve"> </w:t>
      </w:r>
      <w:r w:rsidR="00915CBE" w:rsidRPr="005A362F">
        <w:rPr>
          <w:rStyle w:val="Incipit"/>
          <w:lang w:val="it-IT"/>
        </w:rPr>
        <w:t>Sina</w:t>
      </w:r>
      <w:r w:rsidR="005A362F" w:rsidRPr="00BE7D55">
        <w:rPr>
          <w:i/>
          <w:lang w:val="it-IT"/>
        </w:rPr>
        <w:t xml:space="preserve"> </w:t>
      </w:r>
      <w:r w:rsidR="00885488" w:rsidRPr="005A362F">
        <w:rPr>
          <w:rStyle w:val="Incipit"/>
          <w:lang w:val="it-IT"/>
        </w:rPr>
        <w:t>in</w:t>
      </w:r>
      <w:r w:rsidR="005A362F" w:rsidRPr="00BE7D55">
        <w:rPr>
          <w:i/>
          <w:lang w:val="it-IT"/>
        </w:rPr>
        <w:t xml:space="preserve"> </w:t>
      </w:r>
      <w:r w:rsidR="00885488" w:rsidRPr="005A362F">
        <w:rPr>
          <w:rStyle w:val="Incipit"/>
          <w:lang w:val="it-IT"/>
        </w:rPr>
        <w:t>sancto</w:t>
      </w:r>
      <w:r w:rsidR="005A362F" w:rsidRPr="00BE7D55">
        <w:rPr>
          <w:i/>
          <w:lang w:val="it-IT"/>
        </w:rPr>
        <w:t xml:space="preserve"> </w:t>
      </w:r>
      <w:r w:rsidR="00885488" w:rsidRPr="005A362F">
        <w:rPr>
          <w:rStyle w:val="Incipit"/>
          <w:lang w:val="it-IT"/>
        </w:rPr>
        <w:lastRenderedPageBreak/>
        <w:t>alleluia</w:t>
      </w:r>
      <w:r w:rsidR="00885488" w:rsidRPr="00B779A9">
        <w:rPr>
          <w:lang w:val="it-IT"/>
        </w:rPr>
        <w:t xml:space="preserve">. AM </w:t>
      </w:r>
      <w:r w:rsidR="00885488" w:rsidRPr="005A362F">
        <w:rPr>
          <w:rStyle w:val="Incipit"/>
          <w:lang w:val="it-IT"/>
        </w:rPr>
        <w:t>Pater</w:t>
      </w:r>
      <w:r w:rsidR="005A362F" w:rsidRPr="00BE7D55">
        <w:rPr>
          <w:i/>
          <w:lang w:val="it-IT"/>
        </w:rPr>
        <w:t xml:space="preserve"> </w:t>
      </w:r>
      <w:r w:rsidR="00885488" w:rsidRPr="005A362F">
        <w:rPr>
          <w:rStyle w:val="Incipit"/>
          <w:lang w:val="it-IT"/>
        </w:rPr>
        <w:t>manifestavi</w:t>
      </w:r>
      <w:r w:rsidR="00885488" w:rsidRPr="00B779A9">
        <w:rPr>
          <w:lang w:val="it-IT"/>
        </w:rPr>
        <w:t xml:space="preserve"> ex </w:t>
      </w:r>
      <w:r w:rsidR="00885488" w:rsidRPr="00F77676">
        <w:rPr>
          <w:rStyle w:val="Funktion"/>
          <w:lang w:val="it-IT"/>
        </w:rPr>
        <w:t xml:space="preserve">minori </w:t>
      </w:r>
      <w:r w:rsidR="007D21AF" w:rsidRPr="00F77676">
        <w:rPr>
          <w:rStyle w:val="Funktion"/>
          <w:lang w:val="it-IT"/>
        </w:rPr>
        <w:t>[antiphonario]</w:t>
      </w:r>
      <w:r w:rsidR="007D21AF">
        <w:rPr>
          <w:lang w:val="it-IT"/>
        </w:rPr>
        <w:t xml:space="preserve"> </w:t>
      </w:r>
      <w:r w:rsidR="00885488" w:rsidRPr="00B779A9">
        <w:rPr>
          <w:lang w:val="it-IT"/>
        </w:rPr>
        <w:t xml:space="preserve">26 ex </w:t>
      </w:r>
      <w:r w:rsidR="00885488" w:rsidRPr="00F77676">
        <w:rPr>
          <w:rStyle w:val="Funktion"/>
          <w:lang w:val="it-IT"/>
        </w:rPr>
        <w:t>summo antiphonario</w:t>
      </w:r>
      <w:r w:rsidR="00DD1415">
        <w:rPr>
          <w:lang w:val="it-IT"/>
        </w:rPr>
        <w:t>@</w:t>
      </w:r>
      <w:r w:rsidR="00DD1415" w:rsidRPr="00B779A9">
        <w:rPr>
          <w:lang w:val="it-IT"/>
        </w:rPr>
        <w:t>75.</w:t>
      </w:r>
      <w:r w:rsidR="00885488" w:rsidRPr="00B779A9">
        <w:rPr>
          <w:lang w:val="it-IT"/>
        </w:rPr>
        <w:t xml:space="preserve"> Nullum suffragium. </w:t>
      </w:r>
      <w:r w:rsidR="003525EF" w:rsidRPr="00B779A9">
        <w:rPr>
          <w:lang w:val="it-IT"/>
        </w:rPr>
        <w:t xml:space="preserve">[BD] </w:t>
      </w:r>
      <w:r w:rsidR="005F6F99" w:rsidRPr="005A362F">
        <w:rPr>
          <w:rStyle w:val="Incipit"/>
          <w:lang w:val="it-IT"/>
        </w:rPr>
        <w:t>Benedicamus</w:t>
      </w:r>
      <w:r w:rsidR="003525EF" w:rsidRPr="00B779A9">
        <w:rPr>
          <w:lang w:val="it-IT"/>
        </w:rPr>
        <w:t xml:space="preserve"> cum</w:t>
      </w:r>
      <w:r w:rsidR="00885488" w:rsidRPr="00B779A9">
        <w:rPr>
          <w:lang w:val="it-IT"/>
        </w:rPr>
        <w:t xml:space="preserve"> quinque alleluia.</w:t>
      </w:r>
    </w:p>
    <w:p w:rsidR="00885488" w:rsidRPr="00B779A9" w:rsidRDefault="00885488" w:rsidP="00415109">
      <w:pPr>
        <w:rPr>
          <w:lang w:val="it-IT"/>
        </w:rPr>
      </w:pPr>
      <w:r w:rsidRPr="00B779A9">
        <w:rPr>
          <w:lang w:val="it-IT"/>
        </w:rPr>
        <w:t>Cursus beatae</w:t>
      </w:r>
      <w:r w:rsidR="001B4FF2">
        <w:rPr>
          <w:lang w:val="it-IT"/>
        </w:rPr>
        <w:t xml:space="preserve"> Mariae</w:t>
      </w:r>
      <w:r w:rsidRPr="00B779A9">
        <w:rPr>
          <w:lang w:val="it-IT"/>
        </w:rPr>
        <w:t xml:space="preserve"> non dicitur hac nocte.</w:t>
      </w:r>
    </w:p>
    <w:p w:rsidR="00885488" w:rsidRPr="00B779A9" w:rsidRDefault="002C2AFA" w:rsidP="00415109">
      <w:pPr>
        <w:rPr>
          <w:lang w:val="it-IT"/>
        </w:rPr>
      </w:pPr>
      <w:r w:rsidRPr="00F77676">
        <w:rPr>
          <w:rStyle w:val="Time1"/>
          <w:lang w:val="it-IT"/>
        </w:rPr>
        <w:t>Completorium</w:t>
      </w:r>
      <w:r w:rsidR="00885488" w:rsidRPr="00B779A9">
        <w:rPr>
          <w:lang w:val="it-IT"/>
        </w:rPr>
        <w:t xml:space="preserve"> ut in die sancto.</w:t>
      </w:r>
    </w:p>
    <w:p w:rsidR="00885488" w:rsidRPr="00F945C5" w:rsidRDefault="002C2AFA" w:rsidP="00415109">
      <w:r w:rsidRPr="00F77676">
        <w:rPr>
          <w:rStyle w:val="Time1"/>
          <w:lang w:val="it-IT"/>
        </w:rPr>
        <w:t>Matutinale officium</w:t>
      </w:r>
      <w:r w:rsidR="00885488" w:rsidRPr="00B779A9">
        <w:rPr>
          <w:lang w:val="it-IT"/>
        </w:rPr>
        <w:t xml:space="preserve"> per totum dicatur ut in sancta nocte. </w:t>
      </w:r>
      <w:r w:rsidR="00885488" w:rsidRPr="00F77676">
        <w:rPr>
          <w:lang w:val="it-IT"/>
        </w:rPr>
        <w:t xml:space="preserve">Lectiones </w:t>
      </w:r>
      <w:r w:rsidRPr="00F77676">
        <w:rPr>
          <w:lang w:val="it-IT"/>
        </w:rPr>
        <w:t>%D::</w:t>
      </w:r>
      <w:r w:rsidR="009E22B3" w:rsidRPr="00F77676">
        <w:rPr>
          <w:lang w:val="it-IT"/>
        </w:rPr>
        <w:t>novem</w:t>
      </w:r>
      <w:r w:rsidRPr="00F77676">
        <w:rPr>
          <w:lang w:val="it-IT"/>
        </w:rPr>
        <w:t>%</w:t>
      </w:r>
      <w:r w:rsidR="009E22B3" w:rsidRPr="00F77676">
        <w:rPr>
          <w:lang w:val="it-IT"/>
        </w:rPr>
        <w:t xml:space="preserve"> $E::</w:t>
      </w:r>
      <w:r w:rsidR="00885488" w:rsidRPr="00F77676">
        <w:rPr>
          <w:lang w:val="it-IT"/>
        </w:rPr>
        <w:t>sex</w:t>
      </w:r>
      <w:r w:rsidR="009E22B3" w:rsidRPr="00F77676">
        <w:rPr>
          <w:lang w:val="it-IT"/>
        </w:rPr>
        <w:t>$</w:t>
      </w:r>
      <w:r w:rsidR="00885488" w:rsidRPr="00F77676">
        <w:rPr>
          <w:lang w:val="it-IT"/>
        </w:rPr>
        <w:t xml:space="preserve"> de actibus apostolorum ubi dimissum est. (277r) </w:t>
      </w:r>
      <w:r w:rsidR="007D21AF" w:rsidRPr="00F77676">
        <w:rPr>
          <w:lang w:val="it-IT"/>
        </w:rPr>
        <w:t>Evangelium ut in sancta nocte</w:t>
      </w:r>
      <w:r w:rsidR="009E22B3" w:rsidRPr="00F77676">
        <w:rPr>
          <w:lang w:val="it-IT"/>
        </w:rPr>
        <w:t xml:space="preserve"> [</w:t>
      </w:r>
      <w:r w:rsidR="00885488" w:rsidRPr="00F77676">
        <w:rPr>
          <w:lang w:val="it-IT"/>
        </w:rPr>
        <w:t>EV</w:t>
      </w:r>
      <w:r w:rsidR="009E22B3" w:rsidRPr="00F77676">
        <w:rPr>
          <w:lang w:val="it-IT"/>
        </w:rPr>
        <w:t>]</w:t>
      </w:r>
      <w:r w:rsidR="00885488" w:rsidRPr="00F77676">
        <w:rPr>
          <w:lang w:val="it-IT"/>
        </w:rPr>
        <w:t xml:space="preserve"> </w:t>
      </w:r>
      <w:r w:rsidR="00885488" w:rsidRPr="00F77676">
        <w:rPr>
          <w:rStyle w:val="Incipit"/>
          <w:lang w:val="it-IT"/>
        </w:rPr>
        <w:t>Recumbentibus</w:t>
      </w:r>
      <w:r w:rsidR="005A362F" w:rsidRPr="00F77676">
        <w:rPr>
          <w:i/>
          <w:lang w:val="it-IT"/>
        </w:rPr>
        <w:t xml:space="preserve"> </w:t>
      </w:r>
      <w:r w:rsidR="00885488" w:rsidRPr="00F77676">
        <w:rPr>
          <w:rStyle w:val="Incipit"/>
          <w:lang w:val="it-IT"/>
        </w:rPr>
        <w:t>undecim</w:t>
      </w:r>
      <w:r w:rsidR="00885488" w:rsidRPr="00F77676">
        <w:rPr>
          <w:lang w:val="it-IT"/>
        </w:rPr>
        <w:t xml:space="preserve"> etc. </w:t>
      </w:r>
      <w:r w:rsidR="00880721" w:rsidRPr="00234396">
        <w:t xml:space="preserve">[TD] </w:t>
      </w:r>
      <w:r w:rsidR="00880721" w:rsidRPr="00234396">
        <w:rPr>
          <w:rStyle w:val="Incipit"/>
        </w:rPr>
        <w:t>Te</w:t>
      </w:r>
      <w:r w:rsidR="005A362F" w:rsidRPr="00234396">
        <w:rPr>
          <w:i/>
        </w:rPr>
        <w:t xml:space="preserve"> </w:t>
      </w:r>
      <w:r w:rsidR="00880721" w:rsidRPr="00234396">
        <w:rPr>
          <w:rStyle w:val="Incipit"/>
        </w:rPr>
        <w:t>deum</w:t>
      </w:r>
      <w:r w:rsidR="00885488" w:rsidRPr="00234396">
        <w:t xml:space="preserve"> </w:t>
      </w:r>
      <w:r w:rsidR="008F42D2" w:rsidRPr="00234396">
        <w:t xml:space="preserve">dicitur. </w:t>
      </w:r>
      <w:r w:rsidR="00885488" w:rsidRPr="00234396">
        <w:t xml:space="preserve">AB </w:t>
      </w:r>
      <w:r w:rsidR="00885488" w:rsidRPr="00234396">
        <w:rPr>
          <w:rStyle w:val="Incipit"/>
        </w:rPr>
        <w:t>Illi</w:t>
      </w:r>
      <w:r w:rsidR="005A362F" w:rsidRPr="00234396">
        <w:rPr>
          <w:i/>
        </w:rPr>
        <w:t xml:space="preserve"> </w:t>
      </w:r>
      <w:r w:rsidR="00885488" w:rsidRPr="00234396">
        <w:rPr>
          <w:rStyle w:val="Incipit"/>
        </w:rPr>
        <w:t>autem</w:t>
      </w:r>
      <w:r w:rsidR="005A362F" w:rsidRPr="00234396">
        <w:rPr>
          <w:i/>
        </w:rPr>
        <w:t xml:space="preserve"> </w:t>
      </w:r>
      <w:r w:rsidR="00885488" w:rsidRPr="00234396">
        <w:rPr>
          <w:rStyle w:val="Incipit"/>
        </w:rPr>
        <w:t>profecti</w:t>
      </w:r>
      <w:r w:rsidR="00DD1415" w:rsidRPr="00234396">
        <w:t>@31.</w:t>
      </w:r>
      <w:r w:rsidR="00885488" w:rsidRPr="00234396">
        <w:t xml:space="preserve"> Nullum suffragium. </w:t>
      </w:r>
      <w:r w:rsidR="003525EF" w:rsidRPr="00F945C5">
        <w:t xml:space="preserve">[BD] </w:t>
      </w:r>
      <w:r w:rsidR="005F6F99" w:rsidRPr="00F945C5">
        <w:rPr>
          <w:rStyle w:val="Incipit"/>
        </w:rPr>
        <w:t>Benedicamus</w:t>
      </w:r>
      <w:r w:rsidR="003525EF" w:rsidRPr="00F945C5">
        <w:t xml:space="preserve"> cum</w:t>
      </w:r>
      <w:r w:rsidR="00885488" w:rsidRPr="00F945C5">
        <w:t xml:space="preserve"> quinque alleluia.</w:t>
      </w:r>
    </w:p>
    <w:p w:rsidR="00885488" w:rsidRPr="00BC2E91" w:rsidRDefault="002C2AFA" w:rsidP="00415109">
      <w:pPr>
        <w:rPr>
          <w:lang w:val="fr-FR"/>
        </w:rPr>
      </w:pPr>
      <w:r w:rsidRPr="00F945C5">
        <w:rPr>
          <w:rStyle w:val="Time1"/>
        </w:rPr>
        <w:t>Ad maturum</w:t>
      </w:r>
      <w:r w:rsidR="00CD35E5" w:rsidRPr="00F945C5">
        <w:rPr>
          <w:rStyle w:val="Time1"/>
        </w:rPr>
        <w:t xml:space="preserve"> [officium]</w:t>
      </w:r>
      <w:r w:rsidR="007D21AF" w:rsidRPr="00F945C5">
        <w:t xml:space="preserve"> s</w:t>
      </w:r>
      <w:r w:rsidR="00885488" w:rsidRPr="00F945C5">
        <w:t>ecundum AL</w:t>
      </w:r>
      <w:r w:rsidR="00880721" w:rsidRPr="00F945C5">
        <w:t>V</w:t>
      </w:r>
      <w:r w:rsidR="00885488" w:rsidRPr="00F945C5">
        <w:t xml:space="preserve"> </w:t>
      </w:r>
      <w:r w:rsidR="00885488" w:rsidRPr="00F945C5">
        <w:rPr>
          <w:rStyle w:val="Incipit"/>
        </w:rPr>
        <w:t>Dominus</w:t>
      </w:r>
      <w:r w:rsidR="005A362F" w:rsidRPr="00F945C5">
        <w:rPr>
          <w:i/>
        </w:rPr>
        <w:t xml:space="preserve"> </w:t>
      </w:r>
      <w:r w:rsidR="00915CBE" w:rsidRPr="00F945C5">
        <w:rPr>
          <w:rStyle w:val="Incipit"/>
        </w:rPr>
        <w:t>in</w:t>
      </w:r>
      <w:r w:rsidR="005A362F" w:rsidRPr="00F945C5">
        <w:rPr>
          <w:i/>
        </w:rPr>
        <w:t xml:space="preserve"> </w:t>
      </w:r>
      <w:r w:rsidR="00915CBE" w:rsidRPr="00F945C5">
        <w:rPr>
          <w:rStyle w:val="Incipit"/>
        </w:rPr>
        <w:t>Sina</w:t>
      </w:r>
      <w:r w:rsidR="00DD1415" w:rsidRPr="00F945C5">
        <w:t>@134.</w:t>
      </w:r>
      <w:r w:rsidR="00885488" w:rsidRPr="00F945C5">
        <w:t xml:space="preserve"> </w:t>
      </w:r>
      <w:r w:rsidR="00880721" w:rsidRPr="00BC2E91">
        <w:rPr>
          <w:lang w:val="fr-FR"/>
        </w:rPr>
        <w:t xml:space="preserve">[KY] </w:t>
      </w:r>
      <w:r w:rsidR="00880721" w:rsidRPr="00BC2E91">
        <w:rPr>
          <w:rStyle w:val="Incipit"/>
          <w:lang w:val="fr-FR"/>
        </w:rPr>
        <w:t>Kyrie</w:t>
      </w:r>
      <w:r w:rsidR="005A362F" w:rsidRPr="00BC2E91">
        <w:rPr>
          <w:i/>
          <w:lang w:val="fr-FR"/>
        </w:rPr>
        <w:t xml:space="preserve"> </w:t>
      </w:r>
      <w:r w:rsidR="00880721" w:rsidRPr="00BC2E91">
        <w:rPr>
          <w:lang w:val="fr-FR"/>
        </w:rPr>
        <w:t xml:space="preserve">et [SA] </w:t>
      </w:r>
      <w:r w:rsidR="00880721" w:rsidRPr="00BC2E91">
        <w:rPr>
          <w:rStyle w:val="Incipit"/>
          <w:lang w:val="fr-FR"/>
        </w:rPr>
        <w:t>Sanctus</w:t>
      </w:r>
      <w:r w:rsidR="00885488" w:rsidRPr="00BC2E91">
        <w:rPr>
          <w:lang w:val="fr-FR"/>
        </w:rPr>
        <w:t xml:space="preserve"> paschaliter.</w:t>
      </w:r>
    </w:p>
    <w:p w:rsidR="00885488" w:rsidRPr="00B779A9" w:rsidRDefault="002C2AFA" w:rsidP="00415109">
      <w:pPr>
        <w:rPr>
          <w:lang w:val="pt-PT"/>
        </w:rPr>
      </w:pPr>
      <w:r w:rsidRPr="00F77676">
        <w:rPr>
          <w:rStyle w:val="Time1"/>
          <w:lang w:val="pt-PT"/>
        </w:rPr>
        <w:t>Ad horas</w:t>
      </w:r>
      <w:r w:rsidR="00885488" w:rsidRPr="00B779A9">
        <w:rPr>
          <w:lang w:val="pt-PT"/>
        </w:rPr>
        <w:t xml:space="preserve"> AN </w:t>
      </w:r>
      <w:r w:rsidR="00885488" w:rsidRPr="005A362F">
        <w:rPr>
          <w:rStyle w:val="Incipit"/>
          <w:lang w:val="pt-PT"/>
        </w:rPr>
        <w:t>Ascendo</w:t>
      </w:r>
      <w:r w:rsidR="005A362F" w:rsidRPr="00BE7D55">
        <w:rPr>
          <w:i/>
          <w:lang w:val="pt-PT"/>
        </w:rPr>
        <w:t xml:space="preserve"> </w:t>
      </w:r>
      <w:r w:rsidR="00885488" w:rsidRPr="005A362F">
        <w:rPr>
          <w:rStyle w:val="Incipit"/>
          <w:lang w:val="pt-PT"/>
        </w:rPr>
        <w:t>ad</w:t>
      </w:r>
      <w:r w:rsidR="005A362F" w:rsidRPr="00BE7D55">
        <w:rPr>
          <w:i/>
          <w:lang w:val="pt-PT"/>
        </w:rPr>
        <w:t xml:space="preserve"> </w:t>
      </w:r>
      <w:r w:rsidR="00885488" w:rsidRPr="005A362F">
        <w:rPr>
          <w:rStyle w:val="Incipit"/>
          <w:lang w:val="pt-PT"/>
        </w:rPr>
        <w:t>patrem</w:t>
      </w:r>
      <w:r w:rsidR="00885488" w:rsidRPr="00B779A9">
        <w:rPr>
          <w:lang w:val="pt-PT"/>
        </w:rPr>
        <w:t xml:space="preserve"> cum reliquis.</w:t>
      </w:r>
    </w:p>
    <w:p w:rsidR="00885488" w:rsidRPr="00B779A9" w:rsidRDefault="002C2AFA" w:rsidP="00415109">
      <w:pPr>
        <w:rPr>
          <w:lang w:val="pt-PT"/>
        </w:rPr>
      </w:pPr>
      <w:r w:rsidRPr="00F77676">
        <w:rPr>
          <w:rStyle w:val="Time1"/>
          <w:lang w:val="pt-PT"/>
        </w:rPr>
        <w:t>Ad officium</w:t>
      </w:r>
      <w:r w:rsidR="00885488" w:rsidRPr="00B779A9">
        <w:rPr>
          <w:lang w:val="pt-PT"/>
        </w:rPr>
        <w:t xml:space="preserve"> per totum ut in die sancto. </w:t>
      </w:r>
      <w:r w:rsidR="00880721" w:rsidRPr="00B779A9">
        <w:rPr>
          <w:lang w:val="pt-PT"/>
        </w:rPr>
        <w:t xml:space="preserve">[KY] </w:t>
      </w:r>
      <w:r w:rsidR="00880721" w:rsidRPr="005A362F">
        <w:rPr>
          <w:rStyle w:val="Incipit"/>
          <w:lang w:val="pt-PT"/>
        </w:rPr>
        <w:t>Kyrie</w:t>
      </w:r>
      <w:r w:rsidR="005A362F" w:rsidRPr="00BE7D55">
        <w:rPr>
          <w:i/>
          <w:lang w:val="pt-PT"/>
        </w:rPr>
        <w:t xml:space="preserve"> </w:t>
      </w:r>
      <w:r w:rsidR="00880721" w:rsidRPr="00B779A9">
        <w:rPr>
          <w:lang w:val="pt-PT"/>
        </w:rPr>
        <w:t xml:space="preserve">et [SA] </w:t>
      </w:r>
      <w:r w:rsidR="00880721" w:rsidRPr="005A362F">
        <w:rPr>
          <w:rStyle w:val="Incipit"/>
          <w:lang w:val="pt-PT"/>
        </w:rPr>
        <w:t>Sanctus</w:t>
      </w:r>
      <w:r w:rsidR="00885488" w:rsidRPr="00B779A9">
        <w:rPr>
          <w:lang w:val="pt-PT"/>
        </w:rPr>
        <w:t xml:space="preserve"> paschaliter. Integram SE </w:t>
      </w:r>
      <w:r w:rsidR="00885488" w:rsidRPr="005A362F">
        <w:rPr>
          <w:rStyle w:val="Incipit"/>
          <w:lang w:val="pt-PT"/>
        </w:rPr>
        <w:t>Summi</w:t>
      </w:r>
      <w:r w:rsidR="005A362F" w:rsidRPr="00BE7D55">
        <w:rPr>
          <w:i/>
          <w:lang w:val="pt-PT"/>
        </w:rPr>
        <w:t xml:space="preserve"> </w:t>
      </w:r>
      <w:r w:rsidR="00885488" w:rsidRPr="005A362F">
        <w:rPr>
          <w:rStyle w:val="Incipit"/>
          <w:lang w:val="pt-PT"/>
        </w:rPr>
        <w:t>triumphum</w:t>
      </w:r>
      <w:r w:rsidR="005A362F" w:rsidRPr="00BE7D55">
        <w:rPr>
          <w:i/>
          <w:lang w:val="pt-PT"/>
        </w:rPr>
        <w:t xml:space="preserve"> </w:t>
      </w:r>
      <w:r w:rsidR="00885488" w:rsidRPr="005A362F">
        <w:rPr>
          <w:rStyle w:val="Incipit"/>
          <w:lang w:val="pt-PT"/>
        </w:rPr>
        <w:t>regis</w:t>
      </w:r>
      <w:r w:rsidR="00DD1415">
        <w:rPr>
          <w:lang w:val="pt-PT"/>
        </w:rPr>
        <w:t>@</w:t>
      </w:r>
      <w:r w:rsidR="00DD1415" w:rsidRPr="00B779A9">
        <w:rPr>
          <w:lang w:val="pt-PT"/>
        </w:rPr>
        <w:t>293.</w:t>
      </w:r>
    </w:p>
    <w:p w:rsidR="00885488" w:rsidRPr="00B779A9" w:rsidRDefault="002C2AFA" w:rsidP="00415109">
      <w:pPr>
        <w:rPr>
          <w:lang w:val="it-IT"/>
        </w:rPr>
      </w:pPr>
      <w:r w:rsidRPr="00F77676">
        <w:rPr>
          <w:rStyle w:val="Time1"/>
          <w:lang w:val="pt-PT"/>
        </w:rPr>
        <w:t>Ad secundas vesperas</w:t>
      </w:r>
      <w:r w:rsidR="00885488" w:rsidRPr="00B779A9">
        <w:rPr>
          <w:lang w:val="pt-PT"/>
        </w:rPr>
        <w:t xml:space="preserve"> AN </w:t>
      </w:r>
      <w:r w:rsidR="00885488" w:rsidRPr="00F77676">
        <w:rPr>
          <w:rStyle w:val="Incipit"/>
          <w:lang w:val="pt-PT"/>
        </w:rPr>
        <w:t>Viri galilei</w:t>
      </w:r>
      <w:r w:rsidR="00885488" w:rsidRPr="00B779A9">
        <w:rPr>
          <w:lang w:val="pt-PT"/>
        </w:rPr>
        <w:t xml:space="preserve">. </w:t>
      </w:r>
      <w:r w:rsidR="00BA24A1" w:rsidRPr="00B779A9">
        <w:rPr>
          <w:lang w:val="pt-PT"/>
        </w:rPr>
        <w:t>[</w:t>
      </w:r>
      <w:r w:rsidR="00885488" w:rsidRPr="00B779A9">
        <w:rPr>
          <w:lang w:val="pt-PT"/>
        </w:rPr>
        <w:t>AN</w:t>
      </w:r>
      <w:r w:rsidR="00BA24A1" w:rsidRPr="00B779A9">
        <w:rPr>
          <w:lang w:val="pt-PT"/>
        </w:rPr>
        <w:t>]</w:t>
      </w:r>
      <w:r w:rsidR="00885488" w:rsidRPr="00B779A9">
        <w:rPr>
          <w:lang w:val="pt-PT"/>
        </w:rPr>
        <w:t xml:space="preserve"> </w:t>
      </w:r>
      <w:r w:rsidR="00885488" w:rsidRPr="00F77676">
        <w:rPr>
          <w:rStyle w:val="Incipit"/>
          <w:lang w:val="pt-PT"/>
        </w:rPr>
        <w:t>Cumque intuerentur</w:t>
      </w:r>
      <w:r w:rsidR="00885488" w:rsidRPr="00B779A9">
        <w:rPr>
          <w:lang w:val="pt-PT"/>
        </w:rPr>
        <w:t xml:space="preserve">. </w:t>
      </w:r>
      <w:r w:rsidR="00BA24A1" w:rsidRPr="00B779A9">
        <w:rPr>
          <w:lang w:val="pt-PT"/>
        </w:rPr>
        <w:t>[</w:t>
      </w:r>
      <w:r w:rsidR="00885488" w:rsidRPr="00B779A9">
        <w:rPr>
          <w:lang w:val="pt-PT"/>
        </w:rPr>
        <w:t>AN</w:t>
      </w:r>
      <w:r w:rsidR="00BA24A1" w:rsidRPr="00B779A9">
        <w:rPr>
          <w:lang w:val="pt-PT"/>
        </w:rPr>
        <w:t>]</w:t>
      </w:r>
      <w:r w:rsidR="00885488" w:rsidRPr="00B779A9">
        <w:rPr>
          <w:lang w:val="pt-PT"/>
        </w:rPr>
        <w:t xml:space="preserve"> </w:t>
      </w:r>
      <w:r w:rsidR="00885488" w:rsidRPr="00F77676">
        <w:rPr>
          <w:rStyle w:val="Incipit"/>
          <w:lang w:val="pt-PT"/>
        </w:rPr>
        <w:t>E</w:t>
      </w:r>
      <w:r w:rsidR="001D1C08" w:rsidRPr="00F77676">
        <w:rPr>
          <w:rStyle w:val="Incipit"/>
          <w:lang w:val="pt-PT"/>
        </w:rPr>
        <w:t>leva</w:t>
      </w:r>
      <w:r w:rsidR="00885488" w:rsidRPr="00F77676">
        <w:rPr>
          <w:rStyle w:val="Incipit"/>
          <w:lang w:val="pt-PT"/>
        </w:rPr>
        <w:t>tis manibus</w:t>
      </w:r>
      <w:r w:rsidR="00DD1415">
        <w:rPr>
          <w:lang w:val="pt-PT"/>
        </w:rPr>
        <w:t>@</w:t>
      </w:r>
      <w:r w:rsidR="00DD1415" w:rsidRPr="00B779A9">
        <w:rPr>
          <w:lang w:val="pt-PT"/>
        </w:rPr>
        <w:t>29.</w:t>
      </w:r>
      <w:r w:rsidR="00885488" w:rsidRPr="00B779A9">
        <w:rPr>
          <w:lang w:val="pt-PT"/>
        </w:rPr>
        <w:t xml:space="preserve"> </w:t>
      </w:r>
      <w:r w:rsidR="00BA24A1" w:rsidRPr="00B779A9">
        <w:rPr>
          <w:lang w:val="pt-PT"/>
        </w:rPr>
        <w:t>[</w:t>
      </w:r>
      <w:r w:rsidR="00885488" w:rsidRPr="00B779A9">
        <w:rPr>
          <w:lang w:val="pt-PT"/>
        </w:rPr>
        <w:t>AN</w:t>
      </w:r>
      <w:r w:rsidR="00BA24A1" w:rsidRPr="00B779A9">
        <w:rPr>
          <w:lang w:val="pt-PT"/>
        </w:rPr>
        <w:t>]</w:t>
      </w:r>
      <w:r w:rsidR="00885488" w:rsidRPr="00B779A9">
        <w:rPr>
          <w:lang w:val="pt-PT"/>
        </w:rPr>
        <w:t xml:space="preserve"> </w:t>
      </w:r>
      <w:r w:rsidR="00885488" w:rsidRPr="00F77676">
        <w:rPr>
          <w:rStyle w:val="Incipit"/>
          <w:lang w:val="pt-PT"/>
        </w:rPr>
        <w:t>Videntibus illis</w:t>
      </w:r>
      <w:r w:rsidR="00885488" w:rsidRPr="00B779A9">
        <w:rPr>
          <w:lang w:val="pt-PT"/>
        </w:rPr>
        <w:t xml:space="preserve">. </w:t>
      </w:r>
      <w:r w:rsidR="00BA24A1" w:rsidRPr="00B779A9">
        <w:rPr>
          <w:lang w:val="pt-PT"/>
        </w:rPr>
        <w:t>[</w:t>
      </w:r>
      <w:r w:rsidR="00885488" w:rsidRPr="00B779A9">
        <w:rPr>
          <w:lang w:val="pt-PT"/>
        </w:rPr>
        <w:t>AN</w:t>
      </w:r>
      <w:r w:rsidR="00BA24A1" w:rsidRPr="00B779A9">
        <w:rPr>
          <w:lang w:val="pt-PT"/>
        </w:rPr>
        <w:t>]</w:t>
      </w:r>
      <w:r w:rsidR="00885488" w:rsidRPr="00B779A9">
        <w:rPr>
          <w:lang w:val="pt-PT"/>
        </w:rPr>
        <w:t xml:space="preserve"> </w:t>
      </w:r>
      <w:r w:rsidR="00885488" w:rsidRPr="00F77676">
        <w:rPr>
          <w:rStyle w:val="Incipit"/>
          <w:lang w:val="pt-PT"/>
        </w:rPr>
        <w:t>Sic veniet</w:t>
      </w:r>
      <w:r w:rsidR="00DD1415">
        <w:rPr>
          <w:lang w:val="pt-PT"/>
        </w:rPr>
        <w:t>@</w:t>
      </w:r>
      <w:r w:rsidR="00DD1415" w:rsidRPr="00B779A9">
        <w:rPr>
          <w:lang w:val="pt-PT"/>
        </w:rPr>
        <w:t>30.</w:t>
      </w:r>
      <w:r w:rsidR="00885488" w:rsidRPr="00B779A9">
        <w:rPr>
          <w:lang w:val="pt-PT"/>
        </w:rPr>
        <w:t xml:space="preserve"> PS </w:t>
      </w:r>
      <w:r w:rsidR="00885488" w:rsidRPr="00F77676">
        <w:rPr>
          <w:rStyle w:val="Incipit"/>
          <w:lang w:val="pt-PT"/>
        </w:rPr>
        <w:t>Dixit</w:t>
      </w:r>
      <w:r w:rsidR="00880721" w:rsidRPr="00B779A9">
        <w:rPr>
          <w:lang w:val="pt-PT"/>
        </w:rPr>
        <w:t xml:space="preserve"> cum quatt</w:t>
      </w:r>
      <w:r w:rsidR="00885488" w:rsidRPr="00B779A9">
        <w:rPr>
          <w:lang w:val="pt-PT"/>
        </w:rPr>
        <w:t>u</w:t>
      </w:r>
      <w:r w:rsidR="00880721" w:rsidRPr="00B779A9">
        <w:rPr>
          <w:lang w:val="pt-PT"/>
        </w:rPr>
        <w:t>o</w:t>
      </w:r>
      <w:r w:rsidR="00885488" w:rsidRPr="00B779A9">
        <w:rPr>
          <w:lang w:val="pt-PT"/>
        </w:rPr>
        <w:t xml:space="preserve">r proxime sequentibus. HY </w:t>
      </w:r>
      <w:r w:rsidR="00885488" w:rsidRPr="00F77676">
        <w:rPr>
          <w:rStyle w:val="Incipit"/>
          <w:lang w:val="pt-PT"/>
        </w:rPr>
        <w:t>Festum nunc</w:t>
      </w:r>
      <w:r w:rsidR="00885488" w:rsidRPr="00B779A9">
        <w:rPr>
          <w:lang w:val="pt-PT"/>
        </w:rPr>
        <w:t xml:space="preserve">. </w:t>
      </w:r>
      <w:r w:rsidR="00885488" w:rsidRPr="00B779A9">
        <w:rPr>
          <w:lang w:val="it-IT"/>
        </w:rPr>
        <w:t xml:space="preserve">VS </w:t>
      </w:r>
      <w:r w:rsidR="00885488" w:rsidRPr="00F77676">
        <w:rPr>
          <w:rStyle w:val="Incipit"/>
          <w:lang w:val="it-IT"/>
        </w:rPr>
        <w:t xml:space="preserve">Dominus </w:t>
      </w:r>
      <w:r w:rsidR="00915CBE" w:rsidRPr="00F77676">
        <w:rPr>
          <w:rStyle w:val="Incipit"/>
          <w:lang w:val="it-IT"/>
        </w:rPr>
        <w:t>in Sina</w:t>
      </w:r>
      <w:r w:rsidR="00885488" w:rsidRPr="00B779A9">
        <w:rPr>
          <w:lang w:val="it-IT"/>
        </w:rPr>
        <w:t xml:space="preserve">. AM </w:t>
      </w:r>
      <w:r w:rsidR="00885488" w:rsidRPr="00F77676">
        <w:rPr>
          <w:rStyle w:val="Incipit"/>
          <w:lang w:val="it-IT"/>
        </w:rPr>
        <w:t>Domine si in tempore</w:t>
      </w:r>
      <w:r w:rsidR="00885488" w:rsidRPr="00B779A9">
        <w:rPr>
          <w:lang w:val="it-IT"/>
        </w:rPr>
        <w:t xml:space="preserve"> ex </w:t>
      </w:r>
      <w:r w:rsidR="00885488" w:rsidRPr="00F77676">
        <w:rPr>
          <w:rStyle w:val="Funktion"/>
          <w:lang w:val="it-IT"/>
        </w:rPr>
        <w:t>minori</w:t>
      </w:r>
      <w:r w:rsidR="00892A6D" w:rsidRPr="00F77676">
        <w:rPr>
          <w:rStyle w:val="Funktion"/>
          <w:lang w:val="it-IT"/>
        </w:rPr>
        <w:t xml:space="preserve"> [antiphonario]</w:t>
      </w:r>
      <w:r w:rsidR="00885488" w:rsidRPr="00B779A9">
        <w:rPr>
          <w:lang w:val="it-IT"/>
        </w:rPr>
        <w:t xml:space="preserve"> 31 ex </w:t>
      </w:r>
      <w:r w:rsidR="00885488" w:rsidRPr="00F77676">
        <w:rPr>
          <w:rStyle w:val="Funktion"/>
          <w:lang w:val="it-IT"/>
        </w:rPr>
        <w:t>summo antiphonario</w:t>
      </w:r>
      <w:r w:rsidR="00DD1415">
        <w:rPr>
          <w:lang w:val="it-IT"/>
        </w:rPr>
        <w:t>@</w:t>
      </w:r>
      <w:r w:rsidR="00DD1415" w:rsidRPr="00B779A9">
        <w:rPr>
          <w:lang w:val="it-IT"/>
        </w:rPr>
        <w:t>76.</w:t>
      </w:r>
      <w:r w:rsidR="00885488" w:rsidRPr="00B779A9">
        <w:rPr>
          <w:lang w:val="it-IT"/>
        </w:rPr>
        <w:t xml:space="preserve"> </w:t>
      </w:r>
      <w:r w:rsidR="00892A6D">
        <w:rPr>
          <w:lang w:val="it-IT"/>
        </w:rPr>
        <w:t>Suffragium d</w:t>
      </w:r>
      <w:r w:rsidR="00885488" w:rsidRPr="00B779A9">
        <w:rPr>
          <w:lang w:val="it-IT"/>
        </w:rPr>
        <w:t xml:space="preserve">e beata virgine </w:t>
      </w:r>
      <w:r w:rsidR="00892A6D">
        <w:rPr>
          <w:lang w:val="it-IT"/>
        </w:rPr>
        <w:t>[</w:t>
      </w:r>
      <w:r w:rsidR="00885488" w:rsidRPr="00B779A9">
        <w:rPr>
          <w:lang w:val="it-IT"/>
        </w:rPr>
        <w:t>AC</w:t>
      </w:r>
      <w:r w:rsidR="00892A6D">
        <w:rPr>
          <w:lang w:val="it-IT"/>
        </w:rPr>
        <w:t>]</w:t>
      </w:r>
      <w:r w:rsidR="00885488" w:rsidRPr="00B779A9">
        <w:rPr>
          <w:lang w:val="it-IT"/>
        </w:rPr>
        <w:t xml:space="preserve"> </w:t>
      </w:r>
      <w:r w:rsidR="00885488" w:rsidRPr="00F77676">
        <w:rPr>
          <w:rStyle w:val="Incipit"/>
          <w:lang w:val="it-IT"/>
        </w:rPr>
        <w:t>Quam pulchra es</w:t>
      </w:r>
      <w:r w:rsidR="00DD1415">
        <w:rPr>
          <w:lang w:val="it-IT"/>
        </w:rPr>
        <w:t>@</w:t>
      </w:r>
      <w:r w:rsidR="00DD1415" w:rsidRPr="00B779A9">
        <w:rPr>
          <w:lang w:val="it-IT"/>
        </w:rPr>
        <w:t>206.</w:t>
      </w:r>
      <w:r w:rsidR="00885488" w:rsidRPr="00B779A9">
        <w:rPr>
          <w:lang w:val="it-IT"/>
        </w:rPr>
        <w:t xml:space="preserve"> </w:t>
      </w:r>
      <w:r w:rsidR="003525EF" w:rsidRPr="00B779A9">
        <w:rPr>
          <w:lang w:val="it-IT"/>
        </w:rPr>
        <w:t xml:space="preserve">[BD] </w:t>
      </w:r>
      <w:r w:rsidR="005F6F99" w:rsidRPr="00F77676">
        <w:rPr>
          <w:rStyle w:val="Incipit"/>
          <w:lang w:val="it-IT"/>
        </w:rPr>
        <w:t>Benedicamus</w:t>
      </w:r>
      <w:r w:rsidR="003525EF" w:rsidRPr="00B779A9">
        <w:rPr>
          <w:lang w:val="it-IT"/>
        </w:rPr>
        <w:t xml:space="preserve"> cum</w:t>
      </w:r>
      <w:r w:rsidR="00885488" w:rsidRPr="00B779A9">
        <w:rPr>
          <w:lang w:val="it-IT"/>
        </w:rPr>
        <w:t xml:space="preserve"> quinque alleluia.</w:t>
      </w:r>
      <w:r w:rsidR="00880721" w:rsidRPr="00B779A9">
        <w:rPr>
          <w:lang w:val="it-IT"/>
        </w:rPr>
        <w:t xml:space="preserve"> (277v)</w:t>
      </w:r>
      <w:r w:rsidR="00892A6D">
        <w:rPr>
          <w:lang w:val="it-IT"/>
        </w:rPr>
        <w:t xml:space="preserve"> </w:t>
      </w:r>
      <w:r w:rsidR="00885488" w:rsidRPr="00B779A9">
        <w:rPr>
          <w:lang w:val="it-IT"/>
        </w:rPr>
        <w:t>Sequenti sexta feria</w:t>
      </w:r>
      <w:r w:rsidR="00892A6D">
        <w:rPr>
          <w:lang w:val="it-IT"/>
        </w:rPr>
        <w:t>,</w:t>
      </w:r>
      <w:r w:rsidR="00885488" w:rsidRPr="00B779A9">
        <w:rPr>
          <w:lang w:val="it-IT"/>
        </w:rPr>
        <w:t xml:space="preserve"> si non impediat festum alicuius sancti</w:t>
      </w:r>
      <w:r w:rsidR="00892A6D">
        <w:rPr>
          <w:lang w:val="it-IT"/>
        </w:rPr>
        <w:t>,</w:t>
      </w:r>
      <w:r w:rsidR="00885488" w:rsidRPr="00B779A9">
        <w:rPr>
          <w:lang w:val="it-IT"/>
        </w:rPr>
        <w:t xml:space="preserve"> de veneratione </w:t>
      </w:r>
      <w:r w:rsidRPr="002C2AFA">
        <w:rPr>
          <w:lang w:val="it-IT"/>
        </w:rPr>
        <w:t>%D::</w:t>
      </w:r>
      <w:r w:rsidR="00086508" w:rsidRPr="002C2AFA">
        <w:rPr>
          <w:lang w:val="it-IT"/>
        </w:rPr>
        <w:t>ad</w:t>
      </w:r>
      <w:r w:rsidRPr="002C2AFA">
        <w:rPr>
          <w:lang w:val="it-IT"/>
        </w:rPr>
        <w:t>%</w:t>
      </w:r>
      <w:r w:rsidR="00086508" w:rsidRPr="00B779A9">
        <w:rPr>
          <w:lang w:val="it-IT"/>
        </w:rPr>
        <w:t xml:space="preserve"> </w:t>
      </w:r>
      <w:r w:rsidR="00885488" w:rsidRPr="00B779A9">
        <w:rPr>
          <w:lang w:val="it-IT"/>
        </w:rPr>
        <w:t>beatae</w:t>
      </w:r>
      <w:r w:rsidR="001B4FF2">
        <w:rPr>
          <w:lang w:val="it-IT"/>
        </w:rPr>
        <w:t xml:space="preserve"> Mariae</w:t>
      </w:r>
      <w:r w:rsidR="00892A6D">
        <w:rPr>
          <w:lang w:val="it-IT"/>
        </w:rPr>
        <w:t xml:space="preserve"> ad omnes horas agetur pro</w:t>
      </w:r>
      <w:r w:rsidR="00885488" w:rsidRPr="00B779A9">
        <w:rPr>
          <w:lang w:val="it-IT"/>
        </w:rPr>
        <w:t xml:space="preserve">ut annotatum est supra infra pascha et </w:t>
      </w:r>
      <w:r w:rsidR="000F4FB4" w:rsidRPr="00B779A9">
        <w:rPr>
          <w:lang w:val="it-IT"/>
        </w:rPr>
        <w:t>pent</w:t>
      </w:r>
      <w:r w:rsidR="00885488" w:rsidRPr="00B779A9">
        <w:rPr>
          <w:lang w:val="it-IT"/>
        </w:rPr>
        <w:t>ecosten. Suffragium dicetur post ant</w:t>
      </w:r>
      <w:r w:rsidR="00017AEF" w:rsidRPr="00B779A9">
        <w:rPr>
          <w:lang w:val="it-IT"/>
        </w:rPr>
        <w:t>iphonam de beata virgine super B</w:t>
      </w:r>
      <w:r w:rsidR="00885488" w:rsidRPr="00B779A9">
        <w:rPr>
          <w:lang w:val="it-IT"/>
        </w:rPr>
        <w:t xml:space="preserve">enedictus. De ascensione </w:t>
      </w:r>
      <w:r w:rsidR="00BA24A1" w:rsidRPr="00B779A9">
        <w:rPr>
          <w:lang w:val="it-IT"/>
        </w:rPr>
        <w:t>[</w:t>
      </w:r>
      <w:r w:rsidR="00885488" w:rsidRPr="00B779A9">
        <w:rPr>
          <w:lang w:val="it-IT"/>
        </w:rPr>
        <w:t>AC</w:t>
      </w:r>
      <w:r w:rsidR="00BA24A1" w:rsidRPr="00B779A9">
        <w:rPr>
          <w:lang w:val="it-IT"/>
        </w:rPr>
        <w:t>]</w:t>
      </w:r>
      <w:r w:rsidR="00885488" w:rsidRPr="00B779A9">
        <w:rPr>
          <w:lang w:val="it-IT"/>
        </w:rPr>
        <w:t xml:space="preserve"> </w:t>
      </w:r>
      <w:r w:rsidR="00885488" w:rsidRPr="005A362F">
        <w:rPr>
          <w:rStyle w:val="Incipit"/>
          <w:lang w:val="it-IT"/>
        </w:rPr>
        <w:t>Vado</w:t>
      </w:r>
      <w:r w:rsidR="005A362F" w:rsidRPr="00BE7D55">
        <w:rPr>
          <w:i/>
          <w:lang w:val="it-IT"/>
        </w:rPr>
        <w:t xml:space="preserve"> </w:t>
      </w:r>
      <w:r w:rsidR="00885488" w:rsidRPr="005A362F">
        <w:rPr>
          <w:rStyle w:val="Incipit"/>
          <w:lang w:val="it-IT"/>
        </w:rPr>
        <w:t>parare</w:t>
      </w:r>
      <w:r w:rsidR="005A362F" w:rsidRPr="00BE7D55">
        <w:rPr>
          <w:i/>
          <w:lang w:val="it-IT"/>
        </w:rPr>
        <w:t xml:space="preserve"> </w:t>
      </w:r>
      <w:r w:rsidR="001B7479" w:rsidRPr="005A362F">
        <w:rPr>
          <w:rStyle w:val="Incipit"/>
          <w:lang w:val="it-IT"/>
        </w:rPr>
        <w:t>vobis</w:t>
      </w:r>
      <w:r w:rsidR="00DD1415">
        <w:rPr>
          <w:lang w:val="it-IT"/>
        </w:rPr>
        <w:t>@</w:t>
      </w:r>
      <w:r w:rsidR="00DD1415" w:rsidRPr="00B779A9">
        <w:rPr>
          <w:lang w:val="it-IT"/>
        </w:rPr>
        <w:t>31.</w:t>
      </w:r>
      <w:r w:rsidR="00885488" w:rsidRPr="00B779A9">
        <w:rPr>
          <w:lang w:val="it-IT"/>
        </w:rPr>
        <w:t xml:space="preserve"> De omnibus sanctis </w:t>
      </w:r>
      <w:r w:rsidR="00BA24A1" w:rsidRPr="00B779A9">
        <w:rPr>
          <w:lang w:val="it-IT"/>
        </w:rPr>
        <w:t>[</w:t>
      </w:r>
      <w:r w:rsidR="00885488" w:rsidRPr="00B779A9">
        <w:rPr>
          <w:lang w:val="it-IT"/>
        </w:rPr>
        <w:t>AC</w:t>
      </w:r>
      <w:r w:rsidR="00BA24A1" w:rsidRPr="00B779A9">
        <w:rPr>
          <w:lang w:val="it-IT"/>
        </w:rPr>
        <w:t>]</w:t>
      </w:r>
      <w:r w:rsidR="00885488" w:rsidRPr="00B779A9">
        <w:rPr>
          <w:lang w:val="it-IT"/>
        </w:rPr>
        <w:t xml:space="preserve"> </w:t>
      </w:r>
      <w:r w:rsidR="00885488" w:rsidRPr="005A362F">
        <w:rPr>
          <w:rStyle w:val="Incipit"/>
          <w:lang w:val="it-IT"/>
        </w:rPr>
        <w:t>In</w:t>
      </w:r>
      <w:r w:rsidR="005A362F" w:rsidRPr="00BE7D55">
        <w:rPr>
          <w:i/>
          <w:lang w:val="it-IT"/>
        </w:rPr>
        <w:t xml:space="preserve"> </w:t>
      </w:r>
      <w:r w:rsidR="00885488" w:rsidRPr="005A362F">
        <w:rPr>
          <w:rStyle w:val="Incipit"/>
          <w:lang w:val="it-IT"/>
        </w:rPr>
        <w:t>caelestibus</w:t>
      </w:r>
      <w:r w:rsidR="005A362F" w:rsidRPr="00BE7D55">
        <w:rPr>
          <w:i/>
          <w:lang w:val="it-IT"/>
        </w:rPr>
        <w:t xml:space="preserve"> </w:t>
      </w:r>
      <w:r w:rsidR="00885488" w:rsidRPr="005A362F">
        <w:rPr>
          <w:rStyle w:val="Incipit"/>
          <w:lang w:val="it-IT"/>
        </w:rPr>
        <w:t>regnis</w:t>
      </w:r>
      <w:r w:rsidR="00885488" w:rsidRPr="00B779A9">
        <w:rPr>
          <w:lang w:val="it-IT"/>
        </w:rPr>
        <w:t>.</w:t>
      </w:r>
    </w:p>
    <w:p w:rsidR="00885488" w:rsidRPr="00F77676" w:rsidRDefault="002C2AFA" w:rsidP="00415109">
      <w:pPr>
        <w:pStyle w:val="berschrift1"/>
        <w:rPr>
          <w:lang w:val="it-IT"/>
        </w:rPr>
      </w:pPr>
      <w:r w:rsidRPr="00F77676">
        <w:rPr>
          <w:lang w:val="it-IT"/>
        </w:rPr>
        <w:t>DE SANCTO URBANO</w:t>
      </w:r>
    </w:p>
    <w:p w:rsidR="00885488" w:rsidRPr="00B779A9" w:rsidRDefault="000F4FB4" w:rsidP="00415109">
      <w:pPr>
        <w:rPr>
          <w:lang w:val="it-IT"/>
        </w:rPr>
      </w:pPr>
      <w:r w:rsidRPr="00B779A9">
        <w:rPr>
          <w:lang w:val="it-IT"/>
        </w:rPr>
        <w:t>Novem</w:t>
      </w:r>
      <w:r w:rsidR="00885488" w:rsidRPr="00B779A9">
        <w:rPr>
          <w:lang w:val="it-IT"/>
        </w:rPr>
        <w:t xml:space="preserve"> lectiones facimus ut de uno martyre et</w:t>
      </w:r>
      <w:r w:rsidR="00892A6D">
        <w:rPr>
          <w:lang w:val="it-IT"/>
        </w:rPr>
        <w:t xml:space="preserve"> r</w:t>
      </w:r>
      <w:r w:rsidR="001B4FF2">
        <w:rPr>
          <w:lang w:val="it-IT"/>
        </w:rPr>
        <w:t>omano</w:t>
      </w:r>
      <w:r w:rsidR="00885488" w:rsidRPr="00B779A9">
        <w:rPr>
          <w:lang w:val="it-IT"/>
        </w:rPr>
        <w:t xml:space="preserve"> pontifice.</w:t>
      </w:r>
    </w:p>
    <w:p w:rsidR="00885488" w:rsidRPr="00F77676" w:rsidRDefault="002C2AFA" w:rsidP="00415109">
      <w:pPr>
        <w:rPr>
          <w:lang w:val="it-IT"/>
        </w:rPr>
      </w:pPr>
      <w:r w:rsidRPr="00F77676">
        <w:rPr>
          <w:rStyle w:val="Time1"/>
          <w:lang w:val="it-IT"/>
        </w:rPr>
        <w:t>Ad vesperas</w:t>
      </w:r>
      <w:r w:rsidR="00885488" w:rsidRPr="00B779A9">
        <w:rPr>
          <w:lang w:val="it-IT"/>
        </w:rPr>
        <w:t xml:space="preserve"> antiphonae et psalmi feriales pro ratione feriae. RP </w:t>
      </w:r>
      <w:r w:rsidR="00885488" w:rsidRPr="005A362F">
        <w:rPr>
          <w:rStyle w:val="Incipit"/>
          <w:lang w:val="it-IT"/>
        </w:rPr>
        <w:t>De</w:t>
      </w:r>
      <w:r w:rsidR="005A362F" w:rsidRPr="00BE7D55">
        <w:rPr>
          <w:i/>
          <w:lang w:val="it-IT"/>
        </w:rPr>
        <w:t xml:space="preserve"> </w:t>
      </w:r>
      <w:r w:rsidR="00885488" w:rsidRPr="005A362F">
        <w:rPr>
          <w:rStyle w:val="Incipit"/>
          <w:lang w:val="it-IT"/>
        </w:rPr>
        <w:t>ore</w:t>
      </w:r>
      <w:r w:rsidR="005A362F" w:rsidRPr="00BE7D55">
        <w:rPr>
          <w:i/>
          <w:lang w:val="it-IT"/>
        </w:rPr>
        <w:t xml:space="preserve"> </w:t>
      </w:r>
      <w:r w:rsidR="00885488" w:rsidRPr="005A362F">
        <w:rPr>
          <w:rStyle w:val="Incipit"/>
          <w:lang w:val="it-IT"/>
        </w:rPr>
        <w:t>prudentis</w:t>
      </w:r>
      <w:r w:rsidR="00885488" w:rsidRPr="00B779A9">
        <w:rPr>
          <w:lang w:val="it-IT"/>
        </w:rPr>
        <w:t xml:space="preserve"> ex </w:t>
      </w:r>
      <w:r w:rsidR="00885488" w:rsidRPr="00F77676">
        <w:rPr>
          <w:rStyle w:val="Funktion"/>
          <w:lang w:val="it-IT"/>
        </w:rPr>
        <w:t>summo antiphonario</w:t>
      </w:r>
      <w:r w:rsidR="00DD1415">
        <w:rPr>
          <w:lang w:val="it-IT"/>
        </w:rPr>
        <w:t>@</w:t>
      </w:r>
      <w:r w:rsidR="00DD1415" w:rsidRPr="00B779A9">
        <w:rPr>
          <w:lang w:val="it-IT"/>
        </w:rPr>
        <w:t>127.</w:t>
      </w:r>
      <w:r w:rsidR="00885488" w:rsidRPr="00B779A9">
        <w:rPr>
          <w:lang w:val="it-IT"/>
        </w:rPr>
        <w:t xml:space="preserve"> HY </w:t>
      </w:r>
      <w:r w:rsidR="00885488" w:rsidRPr="005A362F">
        <w:rPr>
          <w:rStyle w:val="Incipit"/>
          <w:lang w:val="it-IT"/>
        </w:rPr>
        <w:t>Festum</w:t>
      </w:r>
      <w:r w:rsidR="005A362F" w:rsidRPr="00BE7D55">
        <w:rPr>
          <w:i/>
          <w:lang w:val="it-IT"/>
        </w:rPr>
        <w:t xml:space="preserve"> </w:t>
      </w:r>
      <w:r w:rsidR="00885488" w:rsidRPr="005A362F">
        <w:rPr>
          <w:rStyle w:val="Incipit"/>
          <w:lang w:val="it-IT"/>
        </w:rPr>
        <w:t>nunc</w:t>
      </w:r>
      <w:r w:rsidR="005A362F" w:rsidRPr="00BE7D55">
        <w:rPr>
          <w:i/>
          <w:lang w:val="it-IT"/>
        </w:rPr>
        <w:t xml:space="preserve"> </w:t>
      </w:r>
      <w:r w:rsidR="00885488" w:rsidRPr="005A362F">
        <w:rPr>
          <w:rStyle w:val="Incipit"/>
          <w:lang w:val="it-IT"/>
        </w:rPr>
        <w:t>celebre</w:t>
      </w:r>
      <w:r w:rsidR="00885488" w:rsidRPr="00B779A9">
        <w:rPr>
          <w:lang w:val="it-IT"/>
        </w:rPr>
        <w:t xml:space="preserve">. VS </w:t>
      </w:r>
      <w:r w:rsidR="00885488" w:rsidRPr="005A362F">
        <w:rPr>
          <w:rStyle w:val="Incipit"/>
          <w:lang w:val="it-IT"/>
        </w:rPr>
        <w:t>Gloria</w:t>
      </w:r>
      <w:r w:rsidR="005A362F" w:rsidRPr="00BE7D55">
        <w:rPr>
          <w:i/>
          <w:lang w:val="it-IT"/>
        </w:rPr>
        <w:t xml:space="preserve"> </w:t>
      </w:r>
      <w:r w:rsidR="00885488" w:rsidRPr="005A362F">
        <w:rPr>
          <w:rStyle w:val="Incipit"/>
          <w:lang w:val="it-IT"/>
        </w:rPr>
        <w:t>et</w:t>
      </w:r>
      <w:r w:rsidR="005A362F" w:rsidRPr="00BE7D55">
        <w:rPr>
          <w:i/>
          <w:lang w:val="it-IT"/>
        </w:rPr>
        <w:t xml:space="preserve"> </w:t>
      </w:r>
      <w:r w:rsidR="00885488" w:rsidRPr="005A362F">
        <w:rPr>
          <w:rStyle w:val="Incipit"/>
          <w:lang w:val="it-IT"/>
        </w:rPr>
        <w:t>honore</w:t>
      </w:r>
      <w:r w:rsidR="00885488" w:rsidRPr="00B779A9">
        <w:rPr>
          <w:lang w:val="it-IT"/>
        </w:rPr>
        <w:t xml:space="preserve">. AM </w:t>
      </w:r>
      <w:r w:rsidR="00885488" w:rsidRPr="005A362F">
        <w:rPr>
          <w:rStyle w:val="Incipit"/>
          <w:lang w:val="it-IT"/>
        </w:rPr>
        <w:t>Filiae</w:t>
      </w:r>
      <w:r w:rsidR="005A362F" w:rsidRPr="00BE7D55">
        <w:rPr>
          <w:i/>
          <w:lang w:val="it-IT"/>
        </w:rPr>
        <w:t xml:space="preserve"> </w:t>
      </w:r>
      <w:r w:rsidR="00885488" w:rsidRPr="005A362F">
        <w:rPr>
          <w:rStyle w:val="Incipit"/>
          <w:lang w:val="it-IT"/>
        </w:rPr>
        <w:t>Hierusalem</w:t>
      </w:r>
      <w:r w:rsidR="00885488" w:rsidRPr="00B779A9">
        <w:rPr>
          <w:lang w:val="it-IT"/>
        </w:rPr>
        <w:t xml:space="preserve"> ex </w:t>
      </w:r>
      <w:r w:rsidR="00885488" w:rsidRPr="00F77676">
        <w:rPr>
          <w:rStyle w:val="Funktion"/>
          <w:lang w:val="it-IT"/>
        </w:rPr>
        <w:t>minori</w:t>
      </w:r>
      <w:r w:rsidR="00892A6D" w:rsidRPr="00F77676">
        <w:rPr>
          <w:rStyle w:val="Funktion"/>
          <w:lang w:val="it-IT"/>
        </w:rPr>
        <w:t xml:space="preserve"> [antiphonario]</w:t>
      </w:r>
      <w:r w:rsidR="00885488" w:rsidRPr="00B779A9">
        <w:rPr>
          <w:lang w:val="it-IT"/>
        </w:rPr>
        <w:t xml:space="preserve"> 90 ex </w:t>
      </w:r>
      <w:r w:rsidR="00885488" w:rsidRPr="00F77676">
        <w:rPr>
          <w:rStyle w:val="Funktion"/>
          <w:lang w:val="it-IT"/>
        </w:rPr>
        <w:t>summo antiphonario</w:t>
      </w:r>
      <w:r w:rsidR="00DD1415">
        <w:rPr>
          <w:lang w:val="it-IT"/>
        </w:rPr>
        <w:t>@</w:t>
      </w:r>
      <w:r w:rsidR="00DD1415" w:rsidRPr="00B779A9">
        <w:rPr>
          <w:lang w:val="it-IT"/>
        </w:rPr>
        <w:t>126.</w:t>
      </w:r>
      <w:r w:rsidR="00885488" w:rsidRPr="00B779A9">
        <w:rPr>
          <w:lang w:val="it-IT"/>
        </w:rPr>
        <w:t xml:space="preserve"> </w:t>
      </w:r>
      <w:r w:rsidR="00892A6D">
        <w:rPr>
          <w:lang w:val="it-IT"/>
        </w:rPr>
        <w:t xml:space="preserve">Suffragium </w:t>
      </w:r>
      <w:r w:rsidR="00BA24A1" w:rsidRPr="00F77676">
        <w:rPr>
          <w:lang w:val="it-IT"/>
        </w:rPr>
        <w:t>[</w:t>
      </w:r>
      <w:r w:rsidR="00892A6D" w:rsidRPr="00F77676">
        <w:rPr>
          <w:lang w:val="it-IT"/>
        </w:rPr>
        <w:t>d</w:t>
      </w:r>
      <w:r w:rsidR="00885488" w:rsidRPr="00F77676">
        <w:rPr>
          <w:lang w:val="it-IT"/>
        </w:rPr>
        <w:t>e beata virgine</w:t>
      </w:r>
      <w:r w:rsidR="00BA24A1" w:rsidRPr="00F77676">
        <w:rPr>
          <w:lang w:val="it-IT"/>
        </w:rPr>
        <w:t>]</w:t>
      </w:r>
      <w:r w:rsidR="00885488" w:rsidRPr="00F77676">
        <w:rPr>
          <w:lang w:val="it-IT"/>
        </w:rPr>
        <w:t xml:space="preserve"> AC </w:t>
      </w:r>
      <w:r w:rsidR="00885488" w:rsidRPr="00F77676">
        <w:rPr>
          <w:rStyle w:val="Incipit"/>
          <w:lang w:val="it-IT"/>
        </w:rPr>
        <w:t>Alleluia</w:t>
      </w:r>
      <w:r w:rsidR="005A362F" w:rsidRPr="00F77676">
        <w:rPr>
          <w:i/>
          <w:lang w:val="it-IT"/>
        </w:rPr>
        <w:t xml:space="preserve"> </w:t>
      </w:r>
      <w:r w:rsidR="00885488" w:rsidRPr="00F77676">
        <w:rPr>
          <w:rStyle w:val="Incipit"/>
          <w:lang w:val="it-IT"/>
        </w:rPr>
        <w:t>sancta</w:t>
      </w:r>
      <w:r w:rsidR="00885488" w:rsidRPr="00F77676">
        <w:rPr>
          <w:lang w:val="it-IT"/>
        </w:rPr>
        <w:t xml:space="preserve">. De </w:t>
      </w:r>
      <w:r w:rsidR="00885488" w:rsidRPr="00F77676">
        <w:rPr>
          <w:lang w:val="it-IT"/>
        </w:rPr>
        <w:lastRenderedPageBreak/>
        <w:t xml:space="preserve">omnibus sanctis </w:t>
      </w:r>
      <w:r w:rsidR="00BA24A1" w:rsidRPr="00F77676">
        <w:rPr>
          <w:lang w:val="it-IT"/>
        </w:rPr>
        <w:t>[</w:t>
      </w:r>
      <w:r w:rsidR="00885488" w:rsidRPr="00F77676">
        <w:rPr>
          <w:lang w:val="it-IT"/>
        </w:rPr>
        <w:t>AC</w:t>
      </w:r>
      <w:r w:rsidR="00BA24A1" w:rsidRPr="00F77676">
        <w:rPr>
          <w:lang w:val="it-IT"/>
        </w:rPr>
        <w:t>]</w:t>
      </w:r>
      <w:r w:rsidR="00885488" w:rsidRPr="00F77676">
        <w:rPr>
          <w:lang w:val="it-IT"/>
        </w:rPr>
        <w:t xml:space="preserve"> </w:t>
      </w:r>
      <w:r w:rsidR="00885488" w:rsidRPr="00F77676">
        <w:rPr>
          <w:rStyle w:val="Incipit"/>
          <w:lang w:val="it-IT"/>
        </w:rPr>
        <w:t>In</w:t>
      </w:r>
      <w:r w:rsidR="005A362F" w:rsidRPr="00F77676">
        <w:rPr>
          <w:i/>
          <w:lang w:val="it-IT"/>
        </w:rPr>
        <w:t xml:space="preserve"> </w:t>
      </w:r>
      <w:r w:rsidR="00885488" w:rsidRPr="00F77676">
        <w:rPr>
          <w:rStyle w:val="Incipit"/>
          <w:lang w:val="it-IT"/>
        </w:rPr>
        <w:t>caelestibus</w:t>
      </w:r>
      <w:r w:rsidR="00885488" w:rsidRPr="00F77676">
        <w:rPr>
          <w:lang w:val="it-IT"/>
        </w:rPr>
        <w:t xml:space="preserve">. De ascensione quod tunc occurrit. </w:t>
      </w:r>
      <w:r w:rsidR="003525EF" w:rsidRPr="00F77676">
        <w:rPr>
          <w:lang w:val="it-IT"/>
        </w:rPr>
        <w:t xml:space="preserve">[BD] </w:t>
      </w:r>
      <w:r w:rsidR="005F6F99" w:rsidRPr="00F77676">
        <w:rPr>
          <w:rStyle w:val="Incipit"/>
          <w:lang w:val="it-IT"/>
        </w:rPr>
        <w:t>Benedicamus</w:t>
      </w:r>
      <w:r w:rsidR="003525EF" w:rsidRPr="00F77676">
        <w:rPr>
          <w:lang w:val="it-IT"/>
        </w:rPr>
        <w:t xml:space="preserve"> cum</w:t>
      </w:r>
      <w:r w:rsidR="00885488" w:rsidRPr="00F77676">
        <w:rPr>
          <w:lang w:val="it-IT"/>
        </w:rPr>
        <w:t xml:space="preserve"> tribus alleluia simpliciter.</w:t>
      </w:r>
    </w:p>
    <w:p w:rsidR="00892A6D" w:rsidRPr="00234396" w:rsidRDefault="002C2AFA" w:rsidP="00415109">
      <w:pPr>
        <w:rPr>
          <w:lang w:val="it-IT"/>
        </w:rPr>
      </w:pPr>
      <w:r w:rsidRPr="00F77676">
        <w:rPr>
          <w:rStyle w:val="Time1"/>
          <w:lang w:val="it-IT"/>
        </w:rPr>
        <w:t>Ad completorium</w:t>
      </w:r>
      <w:r w:rsidR="00885488" w:rsidRPr="00F77676">
        <w:rPr>
          <w:lang w:val="it-IT"/>
        </w:rPr>
        <w:t xml:space="preserve"> HY </w:t>
      </w:r>
      <w:r w:rsidR="00885488" w:rsidRPr="00F77676">
        <w:rPr>
          <w:rStyle w:val="Incipit"/>
          <w:lang w:val="it-IT"/>
        </w:rPr>
        <w:t>Iesu nostra redemptio</w:t>
      </w:r>
      <w:r w:rsidR="00885488" w:rsidRPr="00F77676">
        <w:rPr>
          <w:lang w:val="it-IT"/>
        </w:rPr>
        <w:t xml:space="preserve">. </w:t>
      </w:r>
      <w:r w:rsidR="00885488" w:rsidRPr="00234396">
        <w:rPr>
          <w:lang w:val="it-IT"/>
        </w:rPr>
        <w:t xml:space="preserve">AD </w:t>
      </w:r>
      <w:r w:rsidR="00885488" w:rsidRPr="00234396">
        <w:rPr>
          <w:rStyle w:val="Incipit"/>
          <w:lang w:val="it-IT"/>
        </w:rPr>
        <w:t>Alleluia nimis exaltatus</w:t>
      </w:r>
      <w:r w:rsidR="00885488" w:rsidRPr="00234396">
        <w:rPr>
          <w:lang w:val="it-IT"/>
        </w:rPr>
        <w:t>.</w:t>
      </w:r>
      <w:r w:rsidR="00880721" w:rsidRPr="00234396">
        <w:rPr>
          <w:lang w:val="it-IT"/>
        </w:rPr>
        <w:t xml:space="preserve"> </w:t>
      </w:r>
    </w:p>
    <w:p w:rsidR="00885488" w:rsidRPr="00B779A9" w:rsidRDefault="00880721" w:rsidP="00415109">
      <w:pPr>
        <w:rPr>
          <w:lang w:val="pt-PT"/>
        </w:rPr>
      </w:pPr>
      <w:r w:rsidRPr="00234396">
        <w:rPr>
          <w:lang w:val="it-IT"/>
        </w:rPr>
        <w:t>(278r)</w:t>
      </w:r>
      <w:r w:rsidR="00892A6D" w:rsidRPr="00234396">
        <w:rPr>
          <w:lang w:val="it-IT"/>
        </w:rPr>
        <w:t xml:space="preserve"> </w:t>
      </w:r>
      <w:r w:rsidR="002C2AFA" w:rsidRPr="00234396">
        <w:rPr>
          <w:rStyle w:val="Time1"/>
          <w:lang w:val="it-IT"/>
        </w:rPr>
        <w:t>Ad matutinum</w:t>
      </w:r>
      <w:r w:rsidR="00885488" w:rsidRPr="00234396">
        <w:rPr>
          <w:lang w:val="it-IT"/>
        </w:rPr>
        <w:t xml:space="preserve"> I</w:t>
      </w:r>
      <w:r w:rsidRPr="00234396">
        <w:rPr>
          <w:lang w:val="it-IT"/>
        </w:rPr>
        <w:t>N</w:t>
      </w:r>
      <w:r w:rsidR="00885488" w:rsidRPr="00234396">
        <w:rPr>
          <w:lang w:val="it-IT"/>
        </w:rPr>
        <w:t xml:space="preserve">V </w:t>
      </w:r>
      <w:r w:rsidR="00885488" w:rsidRPr="00234396">
        <w:rPr>
          <w:rStyle w:val="Incipit"/>
          <w:lang w:val="it-IT"/>
        </w:rPr>
        <w:t>Regem martyrum dominum</w:t>
      </w:r>
      <w:r w:rsidR="00DD1415" w:rsidRPr="00234396">
        <w:rPr>
          <w:lang w:val="it-IT"/>
        </w:rPr>
        <w:t>@126.</w:t>
      </w:r>
      <w:r w:rsidR="00885488" w:rsidRPr="00234396">
        <w:rPr>
          <w:lang w:val="it-IT"/>
        </w:rPr>
        <w:t xml:space="preserve"> HY </w:t>
      </w:r>
      <w:r w:rsidR="00885488" w:rsidRPr="00234396">
        <w:rPr>
          <w:rStyle w:val="Incipit"/>
          <w:lang w:val="it-IT"/>
        </w:rPr>
        <w:t>Festum nunc celebre</w:t>
      </w:r>
      <w:r w:rsidR="00885488" w:rsidRPr="00234396">
        <w:rPr>
          <w:lang w:val="it-IT"/>
        </w:rPr>
        <w:t>.</w:t>
      </w:r>
      <w:r w:rsidR="00380E52" w:rsidRPr="00234396">
        <w:rPr>
          <w:lang w:val="it-IT"/>
        </w:rPr>
        <w:t xml:space="preserve"> </w:t>
      </w:r>
      <w:r w:rsidR="002C2AFA" w:rsidRPr="00234396">
        <w:rPr>
          <w:lang w:val="it-IT"/>
        </w:rPr>
        <w:t>Ad nocturnum</w:t>
      </w:r>
      <w:r w:rsidR="00885488" w:rsidRPr="00234396">
        <w:rPr>
          <w:lang w:val="it-IT"/>
        </w:rPr>
        <w:t xml:space="preserve"> AN </w:t>
      </w:r>
      <w:r w:rsidR="00885488" w:rsidRPr="00234396">
        <w:rPr>
          <w:rStyle w:val="Incipit"/>
          <w:lang w:val="it-IT"/>
        </w:rPr>
        <w:t>Ego</w:t>
      </w:r>
      <w:r w:rsidR="005A362F" w:rsidRPr="00234396">
        <w:rPr>
          <w:i/>
          <w:lang w:val="it-IT"/>
        </w:rPr>
        <w:t xml:space="preserve"> </w:t>
      </w:r>
      <w:r w:rsidR="00885488" w:rsidRPr="00234396">
        <w:rPr>
          <w:rStyle w:val="Incipit"/>
          <w:lang w:val="it-IT"/>
        </w:rPr>
        <w:t>sum</w:t>
      </w:r>
      <w:r w:rsidR="005A362F" w:rsidRPr="00234396">
        <w:rPr>
          <w:i/>
          <w:lang w:val="it-IT"/>
        </w:rPr>
        <w:t xml:space="preserve"> </w:t>
      </w:r>
      <w:r w:rsidR="0007245A" w:rsidRPr="00234396">
        <w:rPr>
          <w:rStyle w:val="Incipit"/>
          <w:lang w:val="it-IT"/>
        </w:rPr>
        <w:t>vitis</w:t>
      </w:r>
      <w:r w:rsidR="005A362F" w:rsidRPr="00234396">
        <w:rPr>
          <w:i/>
          <w:lang w:val="it-IT"/>
        </w:rPr>
        <w:t xml:space="preserve"> </w:t>
      </w:r>
      <w:r w:rsidR="0007245A" w:rsidRPr="00234396">
        <w:rPr>
          <w:rStyle w:val="Incipit"/>
          <w:lang w:val="it-IT"/>
        </w:rPr>
        <w:t>vera</w:t>
      </w:r>
      <w:r w:rsidR="005A362F" w:rsidRPr="00234396">
        <w:rPr>
          <w:i/>
          <w:lang w:val="it-IT"/>
        </w:rPr>
        <w:t xml:space="preserve"> </w:t>
      </w:r>
      <w:r w:rsidR="00885488" w:rsidRPr="00234396">
        <w:rPr>
          <w:rStyle w:val="Incipit"/>
          <w:lang w:val="it-IT"/>
        </w:rPr>
        <w:t>alleluia</w:t>
      </w:r>
      <w:r w:rsidR="00DD1415" w:rsidRPr="00234396">
        <w:rPr>
          <w:lang w:val="it-IT"/>
        </w:rPr>
        <w:t>@93.</w:t>
      </w:r>
      <w:r w:rsidR="00885488" w:rsidRPr="00234396">
        <w:rPr>
          <w:lang w:val="it-IT"/>
        </w:rPr>
        <w:t xml:space="preserve"> PS </w:t>
      </w:r>
      <w:r w:rsidR="00885488" w:rsidRPr="00234396">
        <w:rPr>
          <w:rStyle w:val="Incipit"/>
          <w:lang w:val="it-IT"/>
        </w:rPr>
        <w:t>Beatus</w:t>
      </w:r>
      <w:r w:rsidR="005A362F" w:rsidRPr="00234396">
        <w:rPr>
          <w:i/>
          <w:lang w:val="it-IT"/>
        </w:rPr>
        <w:t xml:space="preserve"> </w:t>
      </w:r>
      <w:r w:rsidR="00C31823" w:rsidRPr="00234396">
        <w:rPr>
          <w:rStyle w:val="Incipit"/>
          <w:lang w:val="it-IT"/>
        </w:rPr>
        <w:t>vi</w:t>
      </w:r>
      <w:r w:rsidR="009004A2" w:rsidRPr="00234396">
        <w:rPr>
          <w:rStyle w:val="Incipit"/>
          <w:lang w:val="it-IT"/>
        </w:rPr>
        <w:t>r</w:t>
      </w:r>
      <w:r w:rsidR="009004A2" w:rsidRPr="00234396">
        <w:rPr>
          <w:lang w:val="it-IT"/>
        </w:rPr>
        <w:t>. [</w:t>
      </w:r>
      <w:r w:rsidR="00885488" w:rsidRPr="00234396">
        <w:rPr>
          <w:lang w:val="it-IT"/>
        </w:rPr>
        <w:t>PS</w:t>
      </w:r>
      <w:r w:rsidR="00BA24A1" w:rsidRPr="00234396">
        <w:rPr>
          <w:lang w:val="it-IT"/>
        </w:rPr>
        <w:t>]</w:t>
      </w:r>
      <w:r w:rsidR="00885488" w:rsidRPr="00234396">
        <w:rPr>
          <w:lang w:val="it-IT"/>
        </w:rPr>
        <w:t xml:space="preserve"> </w:t>
      </w:r>
      <w:r w:rsidR="00885488" w:rsidRPr="00234396">
        <w:rPr>
          <w:rStyle w:val="Incipit"/>
          <w:lang w:val="it-IT"/>
        </w:rPr>
        <w:t>Quare</w:t>
      </w:r>
      <w:r w:rsidR="005A362F" w:rsidRPr="00234396">
        <w:rPr>
          <w:i/>
          <w:lang w:val="it-IT"/>
        </w:rPr>
        <w:t xml:space="preserve"> </w:t>
      </w:r>
      <w:r w:rsidR="00885488" w:rsidRPr="00234396">
        <w:rPr>
          <w:rStyle w:val="Incipit"/>
          <w:lang w:val="it-IT"/>
        </w:rPr>
        <w:t>fremuerunt</w:t>
      </w:r>
      <w:r w:rsidR="009004A2" w:rsidRPr="00234396">
        <w:rPr>
          <w:lang w:val="it-IT"/>
        </w:rPr>
        <w:t>. [</w:t>
      </w:r>
      <w:r w:rsidR="00885488" w:rsidRPr="00234396">
        <w:rPr>
          <w:lang w:val="it-IT"/>
        </w:rPr>
        <w:t>PS</w:t>
      </w:r>
      <w:r w:rsidR="00BA24A1" w:rsidRPr="00234396">
        <w:rPr>
          <w:lang w:val="it-IT"/>
        </w:rPr>
        <w:t>]</w:t>
      </w:r>
      <w:r w:rsidR="00885488" w:rsidRPr="00234396">
        <w:rPr>
          <w:lang w:val="it-IT"/>
        </w:rPr>
        <w:t xml:space="preserve"> </w:t>
      </w:r>
      <w:r w:rsidR="00885488" w:rsidRPr="00234396">
        <w:rPr>
          <w:rStyle w:val="Incipit"/>
          <w:lang w:val="it-IT"/>
        </w:rPr>
        <w:t>Domine</w:t>
      </w:r>
      <w:r w:rsidR="005A362F" w:rsidRPr="00234396">
        <w:rPr>
          <w:i/>
          <w:lang w:val="it-IT"/>
        </w:rPr>
        <w:t xml:space="preserve"> </w:t>
      </w:r>
      <w:r w:rsidR="00885488" w:rsidRPr="00234396">
        <w:rPr>
          <w:rStyle w:val="Incipit"/>
          <w:lang w:val="it-IT"/>
        </w:rPr>
        <w:t>quid</w:t>
      </w:r>
      <w:r w:rsidR="005A362F" w:rsidRPr="00234396">
        <w:rPr>
          <w:i/>
          <w:lang w:val="it-IT"/>
        </w:rPr>
        <w:t xml:space="preserve"> </w:t>
      </w:r>
      <w:r w:rsidR="00885488" w:rsidRPr="00234396">
        <w:rPr>
          <w:rStyle w:val="Incipit"/>
          <w:lang w:val="it-IT"/>
        </w:rPr>
        <w:t>multiplicati</w:t>
      </w:r>
      <w:r w:rsidR="00885488" w:rsidRPr="00234396">
        <w:rPr>
          <w:lang w:val="it-IT"/>
        </w:rPr>
        <w:t xml:space="preserve">. VS </w:t>
      </w:r>
      <w:r w:rsidR="00885488" w:rsidRPr="00234396">
        <w:rPr>
          <w:rStyle w:val="Incipit"/>
          <w:lang w:val="it-IT"/>
        </w:rPr>
        <w:t>Gloria</w:t>
      </w:r>
      <w:r w:rsidR="005A362F" w:rsidRPr="00234396">
        <w:rPr>
          <w:i/>
          <w:lang w:val="it-IT"/>
        </w:rPr>
        <w:t xml:space="preserve"> </w:t>
      </w:r>
      <w:r w:rsidR="00885488" w:rsidRPr="00234396">
        <w:rPr>
          <w:rStyle w:val="Incipit"/>
          <w:lang w:val="it-IT"/>
        </w:rPr>
        <w:t>et</w:t>
      </w:r>
      <w:r w:rsidR="005A362F" w:rsidRPr="00234396">
        <w:rPr>
          <w:i/>
          <w:lang w:val="it-IT"/>
        </w:rPr>
        <w:t xml:space="preserve"> </w:t>
      </w:r>
      <w:r w:rsidR="00885488" w:rsidRPr="00234396">
        <w:rPr>
          <w:rStyle w:val="Incipit"/>
          <w:lang w:val="it-IT"/>
        </w:rPr>
        <w:t>honore</w:t>
      </w:r>
      <w:r w:rsidR="00885488" w:rsidRPr="00234396">
        <w:rPr>
          <w:lang w:val="it-IT"/>
        </w:rPr>
        <w:t xml:space="preserve">. EV </w:t>
      </w:r>
      <w:r w:rsidR="00885488" w:rsidRPr="00234396">
        <w:rPr>
          <w:rStyle w:val="Incipit"/>
          <w:lang w:val="it-IT"/>
        </w:rPr>
        <w:t>Vigilate</w:t>
      </w:r>
      <w:r w:rsidR="005A362F" w:rsidRPr="00234396">
        <w:rPr>
          <w:i/>
          <w:lang w:val="it-IT"/>
        </w:rPr>
        <w:t xml:space="preserve"> </w:t>
      </w:r>
      <w:r w:rsidR="00885488" w:rsidRPr="00234396">
        <w:rPr>
          <w:rStyle w:val="Incipit"/>
          <w:lang w:val="it-IT"/>
        </w:rPr>
        <w:t>quia</w:t>
      </w:r>
      <w:r w:rsidR="005A362F" w:rsidRPr="00234396">
        <w:rPr>
          <w:i/>
          <w:lang w:val="it-IT"/>
        </w:rPr>
        <w:t xml:space="preserve"> </w:t>
      </w:r>
      <w:r w:rsidR="00885488" w:rsidRPr="00234396">
        <w:rPr>
          <w:rStyle w:val="Incipit"/>
          <w:lang w:val="it-IT"/>
        </w:rPr>
        <w:t>nescitis</w:t>
      </w:r>
      <w:r w:rsidR="00885488" w:rsidRPr="00234396">
        <w:rPr>
          <w:lang w:val="it-IT"/>
        </w:rPr>
        <w:t xml:space="preserve"> de confessoribus in </w:t>
      </w:r>
      <w:r w:rsidR="009772E9" w:rsidRPr="00234396">
        <w:rPr>
          <w:lang w:val="it-IT"/>
        </w:rPr>
        <w:t>commu</w:t>
      </w:r>
      <w:r w:rsidR="00885488" w:rsidRPr="00234396">
        <w:rPr>
          <w:lang w:val="it-IT"/>
        </w:rPr>
        <w:t xml:space="preserve">ni. Si ante </w:t>
      </w:r>
      <w:r w:rsidR="000F4FB4" w:rsidRPr="00234396">
        <w:rPr>
          <w:lang w:val="it-IT"/>
        </w:rPr>
        <w:t>pent</w:t>
      </w:r>
      <w:r w:rsidR="00885488" w:rsidRPr="00234396">
        <w:rPr>
          <w:lang w:val="it-IT"/>
        </w:rPr>
        <w:t xml:space="preserve">ecosten </w:t>
      </w:r>
      <w:r w:rsidR="00C31823" w:rsidRPr="00234396">
        <w:rPr>
          <w:lang w:val="it-IT"/>
        </w:rPr>
        <w:t>evenerit</w:t>
      </w:r>
      <w:r w:rsidR="00892A6D" w:rsidRPr="00234396">
        <w:rPr>
          <w:lang w:val="it-IT"/>
        </w:rPr>
        <w:t>, pro</w:t>
      </w:r>
      <w:r w:rsidR="00885488" w:rsidRPr="00234396">
        <w:rPr>
          <w:lang w:val="it-IT"/>
        </w:rPr>
        <w:t xml:space="preserve">ut nunc </w:t>
      </w:r>
      <w:r w:rsidR="00D80D0C" w:rsidRPr="00234396">
        <w:rPr>
          <w:lang w:val="it-IT"/>
        </w:rPr>
        <w:t>hist</w:t>
      </w:r>
      <w:r w:rsidR="00892A6D" w:rsidRPr="00234396">
        <w:rPr>
          <w:lang w:val="it-IT"/>
        </w:rPr>
        <w:t>oria ponitur, e</w:t>
      </w:r>
      <w:r w:rsidR="00885488" w:rsidRPr="00234396">
        <w:rPr>
          <w:lang w:val="it-IT"/>
        </w:rPr>
        <w:t xml:space="preserve">rit EV </w:t>
      </w:r>
      <w:r w:rsidR="00885488" w:rsidRPr="00234396">
        <w:rPr>
          <w:rStyle w:val="Incipit"/>
          <w:lang w:val="it-IT"/>
        </w:rPr>
        <w:t>Ego</w:t>
      </w:r>
      <w:r w:rsidR="005A362F" w:rsidRPr="00234396">
        <w:rPr>
          <w:i/>
          <w:lang w:val="it-IT"/>
        </w:rPr>
        <w:t xml:space="preserve"> </w:t>
      </w:r>
      <w:r w:rsidR="00885488" w:rsidRPr="00234396">
        <w:rPr>
          <w:rStyle w:val="Incipit"/>
          <w:lang w:val="it-IT"/>
        </w:rPr>
        <w:t>sum</w:t>
      </w:r>
      <w:r w:rsidR="005A362F" w:rsidRPr="00234396">
        <w:rPr>
          <w:i/>
          <w:lang w:val="it-IT"/>
        </w:rPr>
        <w:t xml:space="preserve"> </w:t>
      </w:r>
      <w:r w:rsidR="0007245A" w:rsidRPr="00234396">
        <w:rPr>
          <w:rStyle w:val="Incipit"/>
          <w:lang w:val="it-IT"/>
        </w:rPr>
        <w:t>vitis</w:t>
      </w:r>
      <w:r w:rsidR="005A362F" w:rsidRPr="00234396">
        <w:rPr>
          <w:i/>
          <w:lang w:val="it-IT"/>
        </w:rPr>
        <w:t xml:space="preserve"> </w:t>
      </w:r>
      <w:r w:rsidR="0007245A" w:rsidRPr="00234396">
        <w:rPr>
          <w:rStyle w:val="Incipit"/>
          <w:lang w:val="it-IT"/>
        </w:rPr>
        <w:t>vera</w:t>
      </w:r>
      <w:r w:rsidR="00885488" w:rsidRPr="00234396">
        <w:rPr>
          <w:lang w:val="it-IT"/>
        </w:rPr>
        <w:t xml:space="preserve"> </w:t>
      </w:r>
      <w:r w:rsidR="008D35E3" w:rsidRPr="00234396">
        <w:rPr>
          <w:lang w:val="it-IT"/>
        </w:rPr>
        <w:t>quaere</w:t>
      </w:r>
      <w:r w:rsidR="00885488" w:rsidRPr="00234396">
        <w:rPr>
          <w:lang w:val="it-IT"/>
        </w:rPr>
        <w:t xml:space="preserve"> in volumine de sanctis circa initium de sancto</w:t>
      </w:r>
      <w:r w:rsidR="001B4FF2" w:rsidRPr="00234396">
        <w:rPr>
          <w:lang w:val="it-IT"/>
        </w:rPr>
        <w:t xml:space="preserve"> Georgio.</w:t>
      </w:r>
      <w:r w:rsidR="00885488" w:rsidRPr="00234396">
        <w:rPr>
          <w:lang w:val="it-IT"/>
        </w:rPr>
        <w:t xml:space="preserve"> </w:t>
      </w:r>
      <w:r w:rsidR="00885488" w:rsidRPr="00BC2E91">
        <w:rPr>
          <w:lang w:val="pt-PT"/>
        </w:rPr>
        <w:t xml:space="preserve">RP </w:t>
      </w:r>
      <w:r w:rsidR="00885488" w:rsidRPr="00BC2E91">
        <w:rPr>
          <w:rStyle w:val="Incipit"/>
          <w:lang w:val="pt-PT"/>
        </w:rPr>
        <w:t>Beatus</w:t>
      </w:r>
      <w:r w:rsidR="005A362F" w:rsidRPr="00BC2E91">
        <w:rPr>
          <w:i/>
          <w:lang w:val="pt-PT"/>
        </w:rPr>
        <w:t xml:space="preserve"> </w:t>
      </w:r>
      <w:r w:rsidR="00C31823" w:rsidRPr="00BC2E91">
        <w:rPr>
          <w:rStyle w:val="Incipit"/>
          <w:lang w:val="pt-PT"/>
        </w:rPr>
        <w:t>vir</w:t>
      </w:r>
      <w:r w:rsidR="00794880" w:rsidRPr="00BC2E91">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E56159" w:rsidRPr="005A362F">
        <w:rPr>
          <w:rStyle w:val="Incipit"/>
          <w:lang w:val="pt-PT"/>
        </w:rPr>
        <w:t>Pretios</w:t>
      </w:r>
      <w:r w:rsidR="00885488" w:rsidRPr="005A362F">
        <w:rPr>
          <w:rStyle w:val="Incipit"/>
          <w:lang w:val="pt-PT"/>
        </w:rPr>
        <w:t>a</w:t>
      </w:r>
      <w:r w:rsidR="00794880" w:rsidRPr="005A362F">
        <w:rPr>
          <w:lang w:val="pt-PT"/>
        </w:rPr>
        <w:t xml:space="preserve">. </w:t>
      </w:r>
      <w:r w:rsidR="00BA24A1" w:rsidRPr="00B779A9">
        <w:rPr>
          <w:lang w:val="pt-PT"/>
        </w:rPr>
        <w:t>[</w:t>
      </w:r>
      <w:r w:rsidR="00885488" w:rsidRPr="00B779A9">
        <w:rPr>
          <w:lang w:val="pt-PT"/>
        </w:rPr>
        <w:t>RP</w:t>
      </w:r>
      <w:r w:rsidR="00BA24A1" w:rsidRPr="00B779A9">
        <w:rPr>
          <w:lang w:val="pt-PT"/>
        </w:rPr>
        <w:t>]</w:t>
      </w:r>
      <w:r w:rsidR="00885488" w:rsidRPr="00B779A9">
        <w:rPr>
          <w:lang w:val="pt-PT"/>
        </w:rPr>
        <w:t xml:space="preserve"> </w:t>
      </w:r>
      <w:r w:rsidR="00892A6D">
        <w:rPr>
          <w:rStyle w:val="Incipit"/>
          <w:lang w:val="pt-PT"/>
        </w:rPr>
        <w:t>Tristit</w:t>
      </w:r>
      <w:r w:rsidR="00885488" w:rsidRPr="005A362F">
        <w:rPr>
          <w:rStyle w:val="Incipit"/>
          <w:lang w:val="pt-PT"/>
        </w:rPr>
        <w:t>ia</w:t>
      </w:r>
      <w:r w:rsidR="005A362F" w:rsidRPr="007371ED">
        <w:rPr>
          <w:i/>
          <w:lang w:val="pt-PT"/>
        </w:rPr>
        <w:t xml:space="preserve"> </w:t>
      </w:r>
      <w:r w:rsidR="009772E9" w:rsidRPr="005A362F">
        <w:rPr>
          <w:rStyle w:val="Incipit"/>
          <w:lang w:val="pt-PT"/>
        </w:rPr>
        <w:t>vestr</w:t>
      </w:r>
      <w:r w:rsidR="00885488" w:rsidRPr="005A362F">
        <w:rPr>
          <w:rStyle w:val="Incipit"/>
          <w:lang w:val="pt-PT"/>
        </w:rPr>
        <w:t>a</w:t>
      </w:r>
      <w:r w:rsidR="00DD1415">
        <w:rPr>
          <w:lang w:val="pt-PT"/>
        </w:rPr>
        <w:t>@</w:t>
      </w:r>
      <w:r w:rsidR="00DD1415" w:rsidRPr="00B779A9">
        <w:rPr>
          <w:lang w:val="pt-PT"/>
        </w:rPr>
        <w:t>90.</w:t>
      </w:r>
      <w:r w:rsidR="00885488" w:rsidRPr="00B779A9">
        <w:rPr>
          <w:lang w:val="pt-PT"/>
        </w:rPr>
        <w:t xml:space="preserve"> </w:t>
      </w:r>
      <w:r w:rsidR="001C3215" w:rsidRPr="00B779A9">
        <w:rPr>
          <w:lang w:val="pt-PT"/>
        </w:rPr>
        <w:t xml:space="preserve">[TD] </w:t>
      </w:r>
      <w:r w:rsidR="001C3215" w:rsidRPr="005A362F">
        <w:rPr>
          <w:rStyle w:val="Incipit"/>
          <w:lang w:val="pt-PT"/>
        </w:rPr>
        <w:t>Te</w:t>
      </w:r>
      <w:r w:rsidR="005A362F" w:rsidRPr="007371ED">
        <w:rPr>
          <w:i/>
          <w:lang w:val="pt-PT"/>
        </w:rPr>
        <w:t xml:space="preserve"> </w:t>
      </w:r>
      <w:r w:rsidR="001C3215" w:rsidRPr="005A362F">
        <w:rPr>
          <w:rStyle w:val="Incipit"/>
          <w:lang w:val="pt-PT"/>
        </w:rPr>
        <w:t>deum</w:t>
      </w:r>
      <w:r w:rsidR="009031B8">
        <w:rPr>
          <w:lang w:val="pt-PT"/>
        </w:rPr>
        <w:t xml:space="preserve"> dicitur.</w:t>
      </w:r>
    </w:p>
    <w:p w:rsidR="00885488" w:rsidRPr="002D4ADF" w:rsidRDefault="002C2AFA" w:rsidP="00415109">
      <w:pPr>
        <w:rPr>
          <w:lang w:val="fr-FR"/>
        </w:rPr>
      </w:pPr>
      <w:r w:rsidRPr="002D4ADF">
        <w:rPr>
          <w:rStyle w:val="Time1"/>
          <w:lang w:val="en-US"/>
        </w:rPr>
        <w:t>Ad laudes</w:t>
      </w:r>
      <w:r w:rsidR="00885488" w:rsidRPr="002D4ADF">
        <w:rPr>
          <w:lang w:val="en-US"/>
        </w:rPr>
        <w:t xml:space="preserve"> AN </w:t>
      </w:r>
      <w:r w:rsidR="00885488" w:rsidRPr="002D4ADF">
        <w:rPr>
          <w:rStyle w:val="Incipit"/>
          <w:lang w:val="en-US"/>
        </w:rPr>
        <w:t>Iustum</w:t>
      </w:r>
      <w:r w:rsidR="005A362F" w:rsidRPr="002D4ADF">
        <w:rPr>
          <w:i/>
          <w:lang w:val="en-US"/>
        </w:rPr>
        <w:t xml:space="preserve"> </w:t>
      </w:r>
      <w:r w:rsidR="00885488" w:rsidRPr="002D4ADF">
        <w:rPr>
          <w:rStyle w:val="Incipit"/>
          <w:lang w:val="en-US"/>
        </w:rPr>
        <w:t>deduxit</w:t>
      </w:r>
      <w:r w:rsidR="005A362F" w:rsidRPr="002D4ADF">
        <w:rPr>
          <w:i/>
          <w:lang w:val="en-US"/>
        </w:rPr>
        <w:t xml:space="preserve"> </w:t>
      </w:r>
      <w:r w:rsidR="00885488" w:rsidRPr="002D4ADF">
        <w:rPr>
          <w:lang w:val="en-US"/>
        </w:rPr>
        <w:t>cum reliquis</w:t>
      </w:r>
      <w:r w:rsidR="00DD1415">
        <w:rPr>
          <w:lang w:val="en-US"/>
        </w:rPr>
        <w:t>@</w:t>
      </w:r>
      <w:r w:rsidR="00DD1415" w:rsidRPr="002D4ADF">
        <w:rPr>
          <w:lang w:val="en-US"/>
        </w:rPr>
        <w:t>93.</w:t>
      </w:r>
      <w:r w:rsidR="00885488" w:rsidRPr="002D4ADF">
        <w:rPr>
          <w:lang w:val="en-US"/>
        </w:rPr>
        <w:t xml:space="preserve"> </w:t>
      </w:r>
      <w:r w:rsidR="00885488" w:rsidRPr="00B779A9">
        <w:rPr>
          <w:lang w:val="it-IT"/>
        </w:rPr>
        <w:t xml:space="preserve">HY </w:t>
      </w:r>
      <w:r w:rsidR="00885488" w:rsidRPr="00794880">
        <w:rPr>
          <w:rStyle w:val="Incipit"/>
          <w:lang w:val="it-IT"/>
        </w:rPr>
        <w:t>Martyr</w:t>
      </w:r>
      <w:r w:rsidR="005A362F" w:rsidRPr="005A362F">
        <w:rPr>
          <w:i/>
          <w:lang w:val="it-IT"/>
        </w:rPr>
        <w:t xml:space="preserve"> </w:t>
      </w:r>
      <w:r w:rsidR="00885488" w:rsidRPr="00794880">
        <w:rPr>
          <w:rStyle w:val="Incipit"/>
          <w:lang w:val="it-IT"/>
        </w:rPr>
        <w:t>dei</w:t>
      </w:r>
      <w:r w:rsidR="00885488" w:rsidRPr="00B779A9">
        <w:rPr>
          <w:lang w:val="it-IT"/>
        </w:rPr>
        <w:t xml:space="preserve">. AB </w:t>
      </w:r>
      <w:r w:rsidR="00885488" w:rsidRPr="00794880">
        <w:rPr>
          <w:rStyle w:val="Incipit"/>
          <w:lang w:val="it-IT"/>
        </w:rPr>
        <w:t>Iste</w:t>
      </w:r>
      <w:r w:rsidR="005A362F" w:rsidRPr="005A362F">
        <w:rPr>
          <w:i/>
          <w:lang w:val="it-IT"/>
        </w:rPr>
        <w:t xml:space="preserve"> </w:t>
      </w:r>
      <w:r w:rsidR="00885488" w:rsidRPr="00794880">
        <w:rPr>
          <w:rStyle w:val="Incipit"/>
          <w:lang w:val="it-IT"/>
        </w:rPr>
        <w:t>cog</w:t>
      </w:r>
      <w:r w:rsidR="00D80D0C" w:rsidRPr="00794880">
        <w:rPr>
          <w:rStyle w:val="Incipit"/>
          <w:lang w:val="it-IT"/>
        </w:rPr>
        <w:t>nov</w:t>
      </w:r>
      <w:r w:rsidR="00885488" w:rsidRPr="00794880">
        <w:rPr>
          <w:rStyle w:val="Incipit"/>
          <w:lang w:val="it-IT"/>
        </w:rPr>
        <w:t>it</w:t>
      </w:r>
      <w:r w:rsidR="005A362F" w:rsidRPr="005A362F">
        <w:rPr>
          <w:i/>
          <w:lang w:val="it-IT"/>
        </w:rPr>
        <w:t xml:space="preserve"> </w:t>
      </w:r>
      <w:r w:rsidR="00E56159" w:rsidRPr="00794880">
        <w:rPr>
          <w:rStyle w:val="Incipit"/>
          <w:lang w:val="it-IT"/>
        </w:rPr>
        <w:t>iustiti</w:t>
      </w:r>
      <w:r w:rsidR="00885488" w:rsidRPr="00794880">
        <w:rPr>
          <w:rStyle w:val="Incipit"/>
          <w:lang w:val="it-IT"/>
        </w:rPr>
        <w:t>am</w:t>
      </w:r>
      <w:r w:rsidR="00DD1415">
        <w:rPr>
          <w:lang w:val="it-IT"/>
        </w:rPr>
        <w:t>@</w:t>
      </w:r>
      <w:r w:rsidR="00DD1415" w:rsidRPr="00B779A9">
        <w:rPr>
          <w:lang w:val="it-IT"/>
        </w:rPr>
        <w:t>93.</w:t>
      </w:r>
      <w:r w:rsidR="00885488" w:rsidRPr="00B779A9">
        <w:rPr>
          <w:lang w:val="it-IT"/>
        </w:rPr>
        <w:t xml:space="preserve"> </w:t>
      </w:r>
      <w:r w:rsidR="00892A6D" w:rsidRPr="002D4ADF">
        <w:rPr>
          <w:lang w:val="fr-FR"/>
        </w:rPr>
        <w:t>Suffragium d</w:t>
      </w:r>
      <w:r w:rsidR="00885488" w:rsidRPr="002D4ADF">
        <w:rPr>
          <w:lang w:val="fr-FR"/>
        </w:rPr>
        <w:t xml:space="preserve">e beata virgine </w:t>
      </w:r>
      <w:r w:rsidR="00892A6D" w:rsidRPr="002D4ADF">
        <w:rPr>
          <w:lang w:val="fr-FR"/>
        </w:rPr>
        <w:t>[</w:t>
      </w:r>
      <w:r w:rsidR="00885488" w:rsidRPr="002D4ADF">
        <w:rPr>
          <w:lang w:val="fr-FR"/>
        </w:rPr>
        <w:t>AC</w:t>
      </w:r>
      <w:r w:rsidR="00892A6D" w:rsidRPr="002D4ADF">
        <w:rPr>
          <w:lang w:val="fr-FR"/>
        </w:rPr>
        <w:t>]</w:t>
      </w:r>
      <w:r w:rsidR="00885488" w:rsidRPr="002D4ADF">
        <w:rPr>
          <w:lang w:val="fr-FR"/>
        </w:rPr>
        <w:t xml:space="preserve"> </w:t>
      </w:r>
      <w:r w:rsidR="00885488" w:rsidRPr="002D4ADF">
        <w:rPr>
          <w:rStyle w:val="Incipit"/>
          <w:lang w:val="fr-FR"/>
        </w:rPr>
        <w:t>Alleluia</w:t>
      </w:r>
      <w:r w:rsidR="005A362F" w:rsidRPr="002D4ADF">
        <w:rPr>
          <w:i/>
          <w:lang w:val="fr-FR"/>
        </w:rPr>
        <w:t xml:space="preserve"> </w:t>
      </w:r>
      <w:r w:rsidR="00885488" w:rsidRPr="002D4ADF">
        <w:rPr>
          <w:rStyle w:val="Incipit"/>
          <w:lang w:val="fr-FR"/>
        </w:rPr>
        <w:t>sancta</w:t>
      </w:r>
      <w:r w:rsidR="00885488" w:rsidRPr="002D4ADF">
        <w:rPr>
          <w:lang w:val="fr-FR"/>
        </w:rPr>
        <w:t xml:space="preserve">. In primis de ascensione quod tunc occurrit. De omnibus sanctis </w:t>
      </w:r>
      <w:r w:rsidR="00BA24A1" w:rsidRPr="002D4ADF">
        <w:rPr>
          <w:lang w:val="fr-FR"/>
        </w:rPr>
        <w:t>[</w:t>
      </w:r>
      <w:r w:rsidR="00885488" w:rsidRPr="002D4ADF">
        <w:rPr>
          <w:lang w:val="fr-FR"/>
        </w:rPr>
        <w:t>AC</w:t>
      </w:r>
      <w:r w:rsidR="00BA24A1" w:rsidRPr="002D4ADF">
        <w:rPr>
          <w:lang w:val="fr-FR"/>
        </w:rPr>
        <w:t>]</w:t>
      </w:r>
      <w:r w:rsidR="00885488" w:rsidRPr="002D4ADF">
        <w:rPr>
          <w:lang w:val="fr-FR"/>
        </w:rPr>
        <w:t xml:space="preserve"> </w:t>
      </w:r>
      <w:r w:rsidR="00885488" w:rsidRPr="002D4ADF">
        <w:rPr>
          <w:rStyle w:val="Incipit"/>
          <w:lang w:val="fr-FR"/>
        </w:rPr>
        <w:t>In</w:t>
      </w:r>
      <w:r w:rsidR="005A362F" w:rsidRPr="002D4ADF">
        <w:rPr>
          <w:i/>
          <w:lang w:val="fr-FR"/>
        </w:rPr>
        <w:t xml:space="preserve"> </w:t>
      </w:r>
      <w:r w:rsidR="00885488" w:rsidRPr="002D4ADF">
        <w:rPr>
          <w:rStyle w:val="Incipit"/>
          <w:lang w:val="fr-FR"/>
        </w:rPr>
        <w:t>caelestibus</w:t>
      </w:r>
      <w:r w:rsidR="00885488" w:rsidRPr="002D4ADF">
        <w:rPr>
          <w:lang w:val="fr-FR"/>
        </w:rPr>
        <w:t xml:space="preserve">. </w:t>
      </w:r>
      <w:r w:rsidR="003525EF" w:rsidRPr="002D4ADF">
        <w:rPr>
          <w:lang w:val="fr-FR"/>
        </w:rPr>
        <w:t xml:space="preserve">[BD] </w:t>
      </w:r>
      <w:r w:rsidR="005F6F99" w:rsidRPr="002D4ADF">
        <w:rPr>
          <w:rStyle w:val="Incipit"/>
          <w:lang w:val="fr-FR"/>
        </w:rPr>
        <w:t>Benedicamus</w:t>
      </w:r>
      <w:r w:rsidR="003525EF" w:rsidRPr="002D4ADF">
        <w:rPr>
          <w:lang w:val="fr-FR"/>
        </w:rPr>
        <w:t xml:space="preserve"> cum</w:t>
      </w:r>
      <w:r w:rsidR="00885488" w:rsidRPr="002D4ADF">
        <w:rPr>
          <w:lang w:val="fr-FR"/>
        </w:rPr>
        <w:t xml:space="preserve"> tribus alleluia.</w:t>
      </w:r>
    </w:p>
    <w:p w:rsidR="00892A6D" w:rsidRPr="00234396" w:rsidRDefault="002C2AFA" w:rsidP="00415109">
      <w:pPr>
        <w:rPr>
          <w:lang w:val="fr-FR"/>
        </w:rPr>
      </w:pPr>
      <w:r w:rsidRPr="00234396">
        <w:rPr>
          <w:rStyle w:val="Time1"/>
          <w:lang w:val="fr-FR"/>
        </w:rPr>
        <w:t>Ad horas</w:t>
      </w:r>
      <w:r w:rsidR="00885488" w:rsidRPr="00234396">
        <w:rPr>
          <w:lang w:val="fr-FR"/>
        </w:rPr>
        <w:t xml:space="preserve"> laudes dicantur.</w:t>
      </w:r>
      <w:r w:rsidR="001C3215" w:rsidRPr="00234396">
        <w:rPr>
          <w:lang w:val="fr-FR"/>
        </w:rPr>
        <w:t xml:space="preserve"> </w:t>
      </w:r>
    </w:p>
    <w:p w:rsidR="00885488" w:rsidRPr="00234396" w:rsidRDefault="001C3215" w:rsidP="00415109">
      <w:pPr>
        <w:rPr>
          <w:lang w:val="pt-PT"/>
        </w:rPr>
      </w:pPr>
      <w:r w:rsidRPr="00234396">
        <w:rPr>
          <w:lang w:val="fr-FR"/>
        </w:rPr>
        <w:t>(278v)</w:t>
      </w:r>
      <w:r w:rsidR="00892A6D" w:rsidRPr="00234396">
        <w:rPr>
          <w:lang w:val="fr-FR"/>
        </w:rPr>
        <w:t xml:space="preserve"> </w:t>
      </w:r>
      <w:r w:rsidR="002C2AFA" w:rsidRPr="00234396">
        <w:rPr>
          <w:rStyle w:val="Time1"/>
          <w:lang w:val="fr-FR"/>
        </w:rPr>
        <w:t>Ad summam missam</w:t>
      </w:r>
      <w:r w:rsidR="00885488" w:rsidRPr="00234396">
        <w:rPr>
          <w:lang w:val="fr-FR"/>
        </w:rPr>
        <w:t xml:space="preserve"> IN </w:t>
      </w:r>
      <w:r w:rsidR="00885488" w:rsidRPr="00234396">
        <w:rPr>
          <w:rStyle w:val="Incipit"/>
          <w:lang w:val="fr-FR"/>
        </w:rPr>
        <w:t>Protexisti</w:t>
      </w:r>
      <w:r w:rsidR="005A362F" w:rsidRPr="00234396">
        <w:rPr>
          <w:i/>
          <w:lang w:val="fr-FR"/>
        </w:rPr>
        <w:t xml:space="preserve"> </w:t>
      </w:r>
      <w:r w:rsidR="00885488" w:rsidRPr="00234396">
        <w:rPr>
          <w:rStyle w:val="Incipit"/>
          <w:lang w:val="fr-FR"/>
        </w:rPr>
        <w:t>me</w:t>
      </w:r>
      <w:r w:rsidR="005A362F" w:rsidRPr="00234396">
        <w:rPr>
          <w:i/>
          <w:lang w:val="fr-FR"/>
        </w:rPr>
        <w:t xml:space="preserve"> </w:t>
      </w:r>
      <w:r w:rsidR="00885488" w:rsidRPr="00234396">
        <w:rPr>
          <w:rStyle w:val="Incipit"/>
          <w:lang w:val="fr-FR"/>
        </w:rPr>
        <w:t>deus</w:t>
      </w:r>
      <w:r w:rsidR="00DD1415" w:rsidRPr="00234396">
        <w:rPr>
          <w:lang w:val="fr-FR"/>
        </w:rPr>
        <w:t>@151.</w:t>
      </w:r>
      <w:r w:rsidR="00885488" w:rsidRPr="00234396">
        <w:rPr>
          <w:lang w:val="fr-FR"/>
        </w:rPr>
        <w:t xml:space="preserve"> </w:t>
      </w:r>
      <w:r w:rsidRPr="002D4ADF">
        <w:rPr>
          <w:lang w:val="fr-FR"/>
        </w:rPr>
        <w:t xml:space="preserve">[KY] </w:t>
      </w:r>
      <w:r w:rsidRPr="002D4ADF">
        <w:rPr>
          <w:rStyle w:val="Incipit"/>
          <w:lang w:val="fr-FR"/>
        </w:rPr>
        <w:t>Kyrie</w:t>
      </w:r>
      <w:r w:rsidR="005A362F" w:rsidRPr="002D4ADF">
        <w:rPr>
          <w:i/>
          <w:lang w:val="fr-FR"/>
        </w:rPr>
        <w:t xml:space="preserve"> </w:t>
      </w:r>
      <w:r w:rsidRPr="002D4ADF">
        <w:rPr>
          <w:lang w:val="fr-FR"/>
        </w:rPr>
        <w:t xml:space="preserve">et [SA] </w:t>
      </w:r>
      <w:r w:rsidRPr="002D4ADF">
        <w:rPr>
          <w:rStyle w:val="Incipit"/>
          <w:lang w:val="fr-FR"/>
        </w:rPr>
        <w:t>Sanctus</w:t>
      </w:r>
      <w:r w:rsidR="005A362F" w:rsidRPr="002D4ADF">
        <w:rPr>
          <w:i/>
          <w:lang w:val="fr-FR"/>
        </w:rPr>
        <w:t xml:space="preserve"> </w:t>
      </w:r>
      <w:r w:rsidR="00885488" w:rsidRPr="002D4ADF">
        <w:rPr>
          <w:lang w:val="fr-FR"/>
        </w:rPr>
        <w:t xml:space="preserve">sub </w:t>
      </w:r>
      <w:r w:rsidR="000F4FB4" w:rsidRPr="002D4ADF">
        <w:rPr>
          <w:lang w:val="fr-FR"/>
        </w:rPr>
        <w:t>novem</w:t>
      </w:r>
      <w:r w:rsidR="00885488" w:rsidRPr="002D4ADF">
        <w:rPr>
          <w:lang w:val="fr-FR"/>
        </w:rPr>
        <w:t xml:space="preserve"> lectionibus. </w:t>
      </w:r>
      <w:r w:rsidR="00885488" w:rsidRPr="00234396">
        <w:rPr>
          <w:lang w:val="en-US"/>
        </w:rPr>
        <w:t>Primum AL</w:t>
      </w:r>
      <w:r w:rsidRPr="00234396">
        <w:rPr>
          <w:lang w:val="en-US"/>
        </w:rPr>
        <w:t>V</w:t>
      </w:r>
      <w:r w:rsidR="00885488" w:rsidRPr="00234396">
        <w:rPr>
          <w:lang w:val="en-US"/>
        </w:rPr>
        <w:t xml:space="preserve"> </w:t>
      </w:r>
      <w:r w:rsidR="00885488" w:rsidRPr="00234396">
        <w:rPr>
          <w:rStyle w:val="Incipit"/>
          <w:lang w:val="en-US"/>
        </w:rPr>
        <w:t>Gaudete</w:t>
      </w:r>
      <w:r w:rsidR="005A362F" w:rsidRPr="00234396">
        <w:rPr>
          <w:i/>
          <w:lang w:val="en-US"/>
        </w:rPr>
        <w:t xml:space="preserve"> </w:t>
      </w:r>
      <w:r w:rsidR="00885488" w:rsidRPr="00234396">
        <w:rPr>
          <w:rStyle w:val="Incipit"/>
          <w:lang w:val="en-US"/>
        </w:rPr>
        <w:t>iusti</w:t>
      </w:r>
      <w:r w:rsidR="00DD1415" w:rsidRPr="00234396">
        <w:rPr>
          <w:lang w:val="en-US"/>
        </w:rPr>
        <w:t>@151.</w:t>
      </w:r>
      <w:r w:rsidR="00885488" w:rsidRPr="00234396">
        <w:rPr>
          <w:lang w:val="en-US"/>
        </w:rPr>
        <w:t xml:space="preserve"> Secundum AL</w:t>
      </w:r>
      <w:r w:rsidRPr="00234396">
        <w:rPr>
          <w:lang w:val="en-US"/>
        </w:rPr>
        <w:t>V</w:t>
      </w:r>
      <w:r w:rsidR="00885488" w:rsidRPr="00234396">
        <w:rPr>
          <w:lang w:val="en-US"/>
        </w:rPr>
        <w:t xml:space="preserve"> </w:t>
      </w:r>
      <w:r w:rsidR="00885488" w:rsidRPr="00234396">
        <w:rPr>
          <w:rStyle w:val="Incipit"/>
          <w:lang w:val="en-US"/>
        </w:rPr>
        <w:t>Dominus</w:t>
      </w:r>
      <w:r w:rsidR="005A362F" w:rsidRPr="00234396">
        <w:rPr>
          <w:i/>
          <w:lang w:val="en-US"/>
        </w:rPr>
        <w:t xml:space="preserve"> </w:t>
      </w:r>
      <w:r w:rsidR="00915CBE" w:rsidRPr="00234396">
        <w:rPr>
          <w:rStyle w:val="Incipit"/>
          <w:lang w:val="en-US"/>
        </w:rPr>
        <w:t>in</w:t>
      </w:r>
      <w:r w:rsidR="005A362F" w:rsidRPr="00234396">
        <w:rPr>
          <w:i/>
          <w:lang w:val="en-US"/>
        </w:rPr>
        <w:t xml:space="preserve"> </w:t>
      </w:r>
      <w:r w:rsidR="00915CBE" w:rsidRPr="00234396">
        <w:rPr>
          <w:rStyle w:val="Incipit"/>
          <w:lang w:val="en-US"/>
        </w:rPr>
        <w:t>Sina</w:t>
      </w:r>
      <w:r w:rsidR="00DD1415" w:rsidRPr="00234396">
        <w:rPr>
          <w:lang w:val="en-US"/>
        </w:rPr>
        <w:t>@158.</w:t>
      </w:r>
      <w:r w:rsidR="00885488" w:rsidRPr="00234396">
        <w:rPr>
          <w:lang w:val="en-US"/>
        </w:rPr>
        <w:t xml:space="preserve"> OF </w:t>
      </w:r>
      <w:r w:rsidR="00885488" w:rsidRPr="00234396">
        <w:rPr>
          <w:rStyle w:val="Incipit"/>
          <w:lang w:val="en-US"/>
        </w:rPr>
        <w:t>Confitebuntur</w:t>
      </w:r>
      <w:r w:rsidR="005A362F" w:rsidRPr="00234396">
        <w:rPr>
          <w:i/>
          <w:lang w:val="en-US"/>
        </w:rPr>
        <w:t xml:space="preserve"> </w:t>
      </w:r>
      <w:r w:rsidR="00885488" w:rsidRPr="00234396">
        <w:rPr>
          <w:rStyle w:val="Incipit"/>
          <w:lang w:val="en-US"/>
        </w:rPr>
        <w:t>caeli</w:t>
      </w:r>
      <w:r w:rsidR="00DD1415" w:rsidRPr="00234396">
        <w:rPr>
          <w:lang w:val="en-US"/>
        </w:rPr>
        <w:t>@151.</w:t>
      </w:r>
      <w:r w:rsidR="00885488" w:rsidRPr="00234396">
        <w:rPr>
          <w:lang w:val="en-US"/>
        </w:rPr>
        <w:t xml:space="preserve"> </w:t>
      </w:r>
      <w:r w:rsidR="00885488" w:rsidRPr="00234396">
        <w:rPr>
          <w:lang w:val="pt-PT"/>
        </w:rPr>
        <w:t xml:space="preserve">CO </w:t>
      </w:r>
      <w:r w:rsidR="00885488" w:rsidRPr="00234396">
        <w:rPr>
          <w:rStyle w:val="Incipit"/>
          <w:lang w:val="pt-PT"/>
        </w:rPr>
        <w:t>Laetabitur</w:t>
      </w:r>
      <w:r w:rsidR="005A362F" w:rsidRPr="00234396">
        <w:rPr>
          <w:i/>
          <w:lang w:val="pt-PT"/>
        </w:rPr>
        <w:t xml:space="preserve"> </w:t>
      </w:r>
      <w:r w:rsidR="00885488" w:rsidRPr="00234396">
        <w:rPr>
          <w:rStyle w:val="Incipit"/>
          <w:lang w:val="pt-PT"/>
        </w:rPr>
        <w:t>iustus</w:t>
      </w:r>
      <w:r w:rsidR="00DD1415" w:rsidRPr="00234396">
        <w:rPr>
          <w:lang w:val="pt-PT"/>
        </w:rPr>
        <w:t>@152.</w:t>
      </w:r>
    </w:p>
    <w:p w:rsidR="00885488" w:rsidRPr="00234396" w:rsidRDefault="002C2AFA" w:rsidP="00415109">
      <w:pPr>
        <w:rPr>
          <w:lang w:val="pt-PT"/>
        </w:rPr>
      </w:pPr>
      <w:r w:rsidRPr="00234396">
        <w:rPr>
          <w:rStyle w:val="Time1"/>
          <w:lang w:val="pt-PT"/>
        </w:rPr>
        <w:t>Ad secundas vesperas</w:t>
      </w:r>
      <w:r w:rsidR="00885488" w:rsidRPr="00234396">
        <w:rPr>
          <w:lang w:val="pt-PT"/>
        </w:rPr>
        <w:t xml:space="preserve"> AN </w:t>
      </w:r>
      <w:r w:rsidR="00885488" w:rsidRPr="00234396">
        <w:rPr>
          <w:rStyle w:val="Incipit"/>
          <w:lang w:val="pt-PT"/>
        </w:rPr>
        <w:t>Iustum</w:t>
      </w:r>
      <w:r w:rsidR="005A362F" w:rsidRPr="00234396">
        <w:rPr>
          <w:i/>
          <w:lang w:val="pt-PT"/>
        </w:rPr>
        <w:t xml:space="preserve"> </w:t>
      </w:r>
      <w:r w:rsidR="00885488" w:rsidRPr="00234396">
        <w:rPr>
          <w:rStyle w:val="Incipit"/>
          <w:lang w:val="pt-PT"/>
        </w:rPr>
        <w:t>deduxit</w:t>
      </w:r>
      <w:r w:rsidR="00885488" w:rsidRPr="00234396">
        <w:rPr>
          <w:lang w:val="pt-PT"/>
        </w:rPr>
        <w:t xml:space="preserve"> cum reliquis</w:t>
      </w:r>
      <w:r w:rsidR="00DD1415" w:rsidRPr="00234396">
        <w:rPr>
          <w:lang w:val="pt-PT"/>
        </w:rPr>
        <w:t>@93.</w:t>
      </w:r>
      <w:r w:rsidR="00885488" w:rsidRPr="00234396">
        <w:rPr>
          <w:lang w:val="pt-PT"/>
        </w:rPr>
        <w:t xml:space="preserve"> </w:t>
      </w:r>
      <w:r w:rsidR="00885488">
        <w:rPr>
          <w:lang w:val="en-US"/>
        </w:rPr>
        <w:t xml:space="preserve">PS </w:t>
      </w:r>
      <w:r w:rsidR="00885488" w:rsidRPr="00794880">
        <w:rPr>
          <w:rStyle w:val="Incipit"/>
          <w:lang w:val="en-US"/>
        </w:rPr>
        <w:t>Beatus</w:t>
      </w:r>
      <w:r w:rsidR="005A362F" w:rsidRPr="005A362F">
        <w:rPr>
          <w:i/>
          <w:lang w:val="en-US"/>
        </w:rPr>
        <w:t xml:space="preserve"> </w:t>
      </w:r>
      <w:r w:rsidR="00C31823" w:rsidRPr="00794880">
        <w:rPr>
          <w:rStyle w:val="Incipit"/>
          <w:lang w:val="en-US"/>
        </w:rPr>
        <w:t>vir</w:t>
      </w:r>
      <w:r w:rsidR="00794880" w:rsidRPr="00794880">
        <w:rPr>
          <w:lang w:val="en-US"/>
        </w:rPr>
        <w:t xml:space="preserve">. </w:t>
      </w:r>
      <w:r w:rsidR="00BA24A1">
        <w:rPr>
          <w:lang w:val="en-US"/>
        </w:rPr>
        <w:t>[</w:t>
      </w:r>
      <w:r w:rsidR="00885488">
        <w:rPr>
          <w:lang w:val="en-US"/>
        </w:rPr>
        <w:t>PS</w:t>
      </w:r>
      <w:r w:rsidR="00BA24A1">
        <w:rPr>
          <w:lang w:val="en-US"/>
        </w:rPr>
        <w:t>]</w:t>
      </w:r>
      <w:r w:rsidR="00885488">
        <w:rPr>
          <w:lang w:val="en-US"/>
        </w:rPr>
        <w:t xml:space="preserve"> </w:t>
      </w:r>
      <w:r w:rsidR="00885488" w:rsidRPr="00794880">
        <w:rPr>
          <w:rStyle w:val="Incipit"/>
          <w:lang w:val="en-US"/>
        </w:rPr>
        <w:t>Credidi</w:t>
      </w:r>
      <w:r w:rsidR="00794880" w:rsidRPr="00794880">
        <w:rPr>
          <w:lang w:val="en-US"/>
        </w:rPr>
        <w:t xml:space="preserve">. </w:t>
      </w:r>
      <w:r w:rsidR="00BA24A1" w:rsidRPr="005A362F">
        <w:rPr>
          <w:lang w:val="en-US"/>
        </w:rPr>
        <w:t>[</w:t>
      </w:r>
      <w:r w:rsidR="00885488" w:rsidRPr="005A362F">
        <w:rPr>
          <w:lang w:val="en-US"/>
        </w:rPr>
        <w:t>PS</w:t>
      </w:r>
      <w:r w:rsidR="00BA24A1" w:rsidRPr="005A362F">
        <w:rPr>
          <w:lang w:val="en-US"/>
        </w:rPr>
        <w:t>]</w:t>
      </w:r>
      <w:r w:rsidR="00885488" w:rsidRPr="005A362F">
        <w:rPr>
          <w:lang w:val="en-US"/>
        </w:rPr>
        <w:t xml:space="preserve"> </w:t>
      </w:r>
      <w:r w:rsidR="00885488" w:rsidRPr="005A362F">
        <w:rPr>
          <w:rStyle w:val="Incipit"/>
          <w:lang w:val="en-US"/>
        </w:rPr>
        <w:t>Ad</w:t>
      </w:r>
      <w:r w:rsidR="005A362F" w:rsidRPr="005A362F">
        <w:rPr>
          <w:i/>
          <w:lang w:val="en-US"/>
        </w:rPr>
        <w:t xml:space="preserve"> </w:t>
      </w:r>
      <w:r w:rsidR="00885488" w:rsidRPr="005A362F">
        <w:rPr>
          <w:rStyle w:val="Incipit"/>
          <w:lang w:val="en-US"/>
        </w:rPr>
        <w:t>dominum</w:t>
      </w:r>
      <w:r w:rsidR="00794880" w:rsidRPr="005A362F">
        <w:rPr>
          <w:lang w:val="en-US"/>
        </w:rPr>
        <w:t xml:space="preserve">. </w:t>
      </w:r>
      <w:r w:rsidR="00BA24A1" w:rsidRPr="005A362F">
        <w:rPr>
          <w:lang w:val="en-US"/>
        </w:rPr>
        <w:t>[</w:t>
      </w:r>
      <w:r w:rsidR="00885488" w:rsidRPr="005A362F">
        <w:rPr>
          <w:lang w:val="en-US"/>
        </w:rPr>
        <w:t>PS</w:t>
      </w:r>
      <w:r w:rsidR="00BA24A1" w:rsidRPr="005A362F">
        <w:rPr>
          <w:lang w:val="en-US"/>
        </w:rPr>
        <w:t>]</w:t>
      </w:r>
      <w:r w:rsidR="00885488" w:rsidRPr="005A362F">
        <w:rPr>
          <w:lang w:val="en-US"/>
        </w:rPr>
        <w:t xml:space="preserve"> </w:t>
      </w:r>
      <w:r w:rsidR="00885488" w:rsidRPr="005A362F">
        <w:rPr>
          <w:rStyle w:val="Incipit"/>
          <w:lang w:val="en-US"/>
        </w:rPr>
        <w:t>Ad</w:t>
      </w:r>
      <w:r w:rsidR="005A362F" w:rsidRPr="005A362F">
        <w:rPr>
          <w:i/>
          <w:lang w:val="en-US"/>
        </w:rPr>
        <w:t xml:space="preserve"> </w:t>
      </w:r>
      <w:r w:rsidR="00885488" w:rsidRPr="005A362F">
        <w:rPr>
          <w:rStyle w:val="Incipit"/>
          <w:lang w:val="en-US"/>
        </w:rPr>
        <w:t>te</w:t>
      </w:r>
      <w:r w:rsidR="005A362F" w:rsidRPr="005A362F">
        <w:rPr>
          <w:i/>
          <w:lang w:val="en-US"/>
        </w:rPr>
        <w:t xml:space="preserve"> </w:t>
      </w:r>
      <w:r w:rsidR="00885488" w:rsidRPr="005A362F">
        <w:rPr>
          <w:rStyle w:val="Incipit"/>
          <w:lang w:val="en-US"/>
        </w:rPr>
        <w:t>le</w:t>
      </w:r>
      <w:r w:rsidR="00872B44" w:rsidRPr="005A362F">
        <w:rPr>
          <w:rStyle w:val="Incipit"/>
          <w:lang w:val="en-US"/>
        </w:rPr>
        <w:t>vavi</w:t>
      </w:r>
      <w:r w:rsidR="00794880" w:rsidRPr="005A362F">
        <w:rPr>
          <w:lang w:val="en-US"/>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De</w:t>
      </w:r>
      <w:r w:rsidR="005A362F" w:rsidRPr="005A362F">
        <w:rPr>
          <w:i/>
          <w:lang w:val="pt-PT"/>
        </w:rPr>
        <w:t xml:space="preserve"> </w:t>
      </w:r>
      <w:r w:rsidR="00885488" w:rsidRPr="00794880">
        <w:rPr>
          <w:rStyle w:val="Incipit"/>
          <w:lang w:val="pt-PT"/>
        </w:rPr>
        <w:t>profundis</w:t>
      </w:r>
      <w:r w:rsidR="00885488" w:rsidRPr="00B779A9">
        <w:rPr>
          <w:lang w:val="pt-PT"/>
        </w:rPr>
        <w:t xml:space="preserve">. HY </w:t>
      </w:r>
      <w:r w:rsidR="00885488" w:rsidRPr="00794880">
        <w:rPr>
          <w:rStyle w:val="Incipit"/>
          <w:lang w:val="pt-PT"/>
        </w:rPr>
        <w:t>Festum</w:t>
      </w:r>
      <w:r w:rsidR="005A362F" w:rsidRPr="005A362F">
        <w:rPr>
          <w:i/>
          <w:lang w:val="pt-PT"/>
        </w:rPr>
        <w:t xml:space="preserve"> </w:t>
      </w:r>
      <w:r w:rsidR="00885488" w:rsidRPr="00794880">
        <w:rPr>
          <w:rStyle w:val="Incipit"/>
          <w:lang w:val="pt-PT"/>
        </w:rPr>
        <w:t>nunc</w:t>
      </w:r>
      <w:r w:rsidR="00885488" w:rsidRPr="00B779A9">
        <w:rPr>
          <w:lang w:val="pt-PT"/>
        </w:rPr>
        <w:t xml:space="preserve">. </w:t>
      </w:r>
      <w:r w:rsidR="00885488" w:rsidRPr="005A362F">
        <w:rPr>
          <w:lang w:val="pt-PT"/>
        </w:rPr>
        <w:t xml:space="preserve">VS </w:t>
      </w:r>
      <w:r w:rsidR="00885488" w:rsidRPr="005A362F">
        <w:rPr>
          <w:rStyle w:val="Incipit"/>
          <w:lang w:val="pt-PT"/>
        </w:rPr>
        <w:t>Iustus</w:t>
      </w:r>
      <w:r w:rsidR="005A362F" w:rsidRPr="005A362F">
        <w:rPr>
          <w:i/>
          <w:lang w:val="pt-PT"/>
        </w:rPr>
        <w:t xml:space="preserve"> </w:t>
      </w:r>
      <w:r w:rsidR="00885488" w:rsidRPr="005A362F">
        <w:rPr>
          <w:rStyle w:val="Incipit"/>
          <w:lang w:val="pt-PT"/>
        </w:rPr>
        <w:t>ut</w:t>
      </w:r>
      <w:r w:rsidR="005A362F" w:rsidRPr="005A362F">
        <w:rPr>
          <w:i/>
          <w:lang w:val="pt-PT"/>
        </w:rPr>
        <w:t xml:space="preserve"> </w:t>
      </w:r>
      <w:r w:rsidR="00885488" w:rsidRPr="005A362F">
        <w:rPr>
          <w:rStyle w:val="Incipit"/>
          <w:lang w:val="pt-PT"/>
        </w:rPr>
        <w:t>palma</w:t>
      </w:r>
      <w:r w:rsidR="00885488" w:rsidRPr="005A362F">
        <w:rPr>
          <w:lang w:val="pt-PT"/>
        </w:rPr>
        <w:t xml:space="preserve">. </w:t>
      </w:r>
      <w:r w:rsidR="00885488" w:rsidRPr="00234396">
        <w:rPr>
          <w:lang w:val="pt-PT"/>
        </w:rPr>
        <w:t xml:space="preserve">AM </w:t>
      </w:r>
      <w:r w:rsidR="00885488" w:rsidRPr="00234396">
        <w:rPr>
          <w:rStyle w:val="Incipit"/>
          <w:lang w:val="pt-PT"/>
        </w:rPr>
        <w:t>Iste</w:t>
      </w:r>
      <w:r w:rsidR="005A362F" w:rsidRPr="00234396">
        <w:rPr>
          <w:i/>
          <w:lang w:val="pt-PT"/>
        </w:rPr>
        <w:t xml:space="preserve"> </w:t>
      </w:r>
      <w:r w:rsidR="00885488" w:rsidRPr="00234396">
        <w:rPr>
          <w:rStyle w:val="Incipit"/>
          <w:lang w:val="pt-PT"/>
        </w:rPr>
        <w:t>cog</w:t>
      </w:r>
      <w:r w:rsidR="00D80D0C" w:rsidRPr="00234396">
        <w:rPr>
          <w:rStyle w:val="Incipit"/>
          <w:lang w:val="pt-PT"/>
        </w:rPr>
        <w:t>nov</w:t>
      </w:r>
      <w:r w:rsidR="00885488" w:rsidRPr="00234396">
        <w:rPr>
          <w:rStyle w:val="Incipit"/>
          <w:lang w:val="pt-PT"/>
        </w:rPr>
        <w:t>it</w:t>
      </w:r>
      <w:r w:rsidR="00885488" w:rsidRPr="00234396">
        <w:rPr>
          <w:lang w:val="pt-PT"/>
        </w:rPr>
        <w:t xml:space="preserve"> ex </w:t>
      </w:r>
      <w:r w:rsidR="00885488" w:rsidRPr="00234396">
        <w:rPr>
          <w:rStyle w:val="Funktion"/>
          <w:lang w:val="pt-PT"/>
        </w:rPr>
        <w:t>minori</w:t>
      </w:r>
      <w:r w:rsidR="00EE20B9" w:rsidRPr="00234396">
        <w:rPr>
          <w:rStyle w:val="Funktion"/>
          <w:lang w:val="pt-PT"/>
        </w:rPr>
        <w:t xml:space="preserve"> [antiphonario]</w:t>
      </w:r>
      <w:r w:rsidR="00885488" w:rsidRPr="00234396">
        <w:rPr>
          <w:lang w:val="pt-PT"/>
        </w:rPr>
        <w:t xml:space="preserve"> 93 ex </w:t>
      </w:r>
      <w:r w:rsidR="00885488" w:rsidRPr="00234396">
        <w:rPr>
          <w:rStyle w:val="Funktion"/>
          <w:lang w:val="pt-PT"/>
        </w:rPr>
        <w:t>summo an</w:t>
      </w:r>
      <w:r w:rsidR="001C3215" w:rsidRPr="00234396">
        <w:rPr>
          <w:rStyle w:val="Funktion"/>
          <w:lang w:val="pt-PT"/>
        </w:rPr>
        <w:t>tiphon</w:t>
      </w:r>
      <w:r w:rsidR="00885488" w:rsidRPr="00234396">
        <w:rPr>
          <w:rStyle w:val="Funktion"/>
          <w:lang w:val="pt-PT"/>
        </w:rPr>
        <w:t>ario</w:t>
      </w:r>
      <w:r w:rsidR="00DD1415" w:rsidRPr="00234396">
        <w:rPr>
          <w:lang w:val="pt-PT"/>
        </w:rPr>
        <w:t>@127.</w:t>
      </w:r>
      <w:r w:rsidR="00885488" w:rsidRPr="00234396">
        <w:rPr>
          <w:lang w:val="pt-PT"/>
        </w:rPr>
        <w:t xml:space="preserve"> Suffragium de ascensione quod tunc est. De beata virgine et de omnibus sanctis ut in primis vesperis. </w:t>
      </w:r>
      <w:r w:rsidR="003525EF" w:rsidRPr="00234396">
        <w:rPr>
          <w:lang w:val="pt-PT"/>
        </w:rPr>
        <w:t xml:space="preserve">[BD] </w:t>
      </w:r>
      <w:r w:rsidR="005F6F99" w:rsidRPr="00234396">
        <w:rPr>
          <w:rStyle w:val="Incipit"/>
          <w:lang w:val="pt-PT"/>
        </w:rPr>
        <w:t>Benedicamus</w:t>
      </w:r>
      <w:r w:rsidR="003525EF" w:rsidRPr="00234396">
        <w:rPr>
          <w:lang w:val="pt-PT"/>
        </w:rPr>
        <w:t xml:space="preserve"> cum</w:t>
      </w:r>
      <w:r w:rsidR="00885488" w:rsidRPr="00234396">
        <w:rPr>
          <w:lang w:val="pt-PT"/>
        </w:rPr>
        <w:t xml:space="preserve"> tribus alleluia simpliciter.</w:t>
      </w:r>
    </w:p>
    <w:p w:rsidR="00885488" w:rsidRPr="00234396" w:rsidRDefault="00EE20B9" w:rsidP="00415109">
      <w:pPr>
        <w:pStyle w:val="berschrift1"/>
        <w:rPr>
          <w:lang w:val="pt-PT"/>
        </w:rPr>
      </w:pPr>
      <w:r w:rsidRPr="00234396">
        <w:rPr>
          <w:lang w:val="pt-PT"/>
        </w:rPr>
        <w:t xml:space="preserve">(279r) </w:t>
      </w:r>
      <w:r w:rsidR="00885488" w:rsidRPr="00234396">
        <w:rPr>
          <w:lang w:val="pt-PT"/>
        </w:rPr>
        <w:t xml:space="preserve">IN VIGILIA VIGILIAE </w:t>
      </w:r>
      <w:r w:rsidR="000F4FB4" w:rsidRPr="00234396">
        <w:rPr>
          <w:lang w:val="pt-PT"/>
        </w:rPr>
        <w:t>PENT</w:t>
      </w:r>
      <w:r w:rsidR="00885488" w:rsidRPr="00234396">
        <w:rPr>
          <w:lang w:val="pt-PT"/>
        </w:rPr>
        <w:t>ECOSTES</w:t>
      </w:r>
    </w:p>
    <w:p w:rsidR="00AF6D79" w:rsidRDefault="002C2AFA" w:rsidP="00415109">
      <w:pPr>
        <w:rPr>
          <w:lang w:val="pt-PT"/>
        </w:rPr>
      </w:pPr>
      <w:r w:rsidRPr="00234396">
        <w:rPr>
          <w:rStyle w:val="Time1"/>
          <w:lang w:val="pt-PT"/>
        </w:rPr>
        <w:t>Ad vesperas</w:t>
      </w:r>
      <w:r w:rsidR="00885488" w:rsidRPr="00234396">
        <w:rPr>
          <w:lang w:val="pt-PT"/>
        </w:rPr>
        <w:t xml:space="preserve"> AN </w:t>
      </w:r>
      <w:r w:rsidR="00885488" w:rsidRPr="00234396">
        <w:rPr>
          <w:rStyle w:val="Incipit"/>
          <w:lang w:val="pt-PT"/>
        </w:rPr>
        <w:t>Alleluia</w:t>
      </w:r>
      <w:r w:rsidR="005A362F" w:rsidRPr="00234396">
        <w:rPr>
          <w:i/>
          <w:lang w:val="pt-PT"/>
        </w:rPr>
        <w:t xml:space="preserve"> </w:t>
      </w:r>
      <w:r w:rsidR="00885488" w:rsidRPr="00234396">
        <w:rPr>
          <w:rStyle w:val="Incipit"/>
          <w:lang w:val="pt-PT"/>
        </w:rPr>
        <w:t>alleluia</w:t>
      </w:r>
      <w:r w:rsidR="00AF6D79" w:rsidRPr="00234396">
        <w:rPr>
          <w:lang w:val="pt-PT"/>
        </w:rPr>
        <w:t>, pro</w:t>
      </w:r>
      <w:r w:rsidR="00E77744" w:rsidRPr="00234396">
        <w:rPr>
          <w:lang w:val="pt-PT"/>
        </w:rPr>
        <w:t>ut in fine PS</w:t>
      </w:r>
      <w:r w:rsidR="00885488" w:rsidRPr="00234396">
        <w:rPr>
          <w:lang w:val="pt-PT"/>
        </w:rPr>
        <w:t xml:space="preserve"> </w:t>
      </w:r>
      <w:r w:rsidR="00885488" w:rsidRPr="00234396">
        <w:rPr>
          <w:rStyle w:val="Incipit"/>
          <w:lang w:val="pt-PT"/>
        </w:rPr>
        <w:t>Voce</w:t>
      </w:r>
      <w:r w:rsidR="005A362F" w:rsidRPr="00234396">
        <w:rPr>
          <w:i/>
          <w:lang w:val="pt-PT"/>
        </w:rPr>
        <w:t xml:space="preserve"> </w:t>
      </w:r>
      <w:r w:rsidR="00885488" w:rsidRPr="00234396">
        <w:rPr>
          <w:rStyle w:val="Incipit"/>
          <w:lang w:val="pt-PT"/>
        </w:rPr>
        <w:t>mea</w:t>
      </w:r>
      <w:r w:rsidR="00885488" w:rsidRPr="00234396">
        <w:rPr>
          <w:lang w:val="pt-PT"/>
        </w:rPr>
        <w:t xml:space="preserve"> habetur</w:t>
      </w:r>
      <w:r w:rsidR="00AF6D79" w:rsidRPr="00234396">
        <w:rPr>
          <w:lang w:val="pt-PT"/>
        </w:rPr>
        <w:t>,</w:t>
      </w:r>
      <w:r w:rsidR="00885488" w:rsidRPr="00234396">
        <w:rPr>
          <w:lang w:val="pt-PT"/>
        </w:rPr>
        <w:t xml:space="preserve"> quinti toni. </w:t>
      </w:r>
      <w:r w:rsidR="00A12D79" w:rsidRPr="00B779A9">
        <w:rPr>
          <w:lang w:val="pt-PT"/>
        </w:rPr>
        <w:t>Psalmi feriales</w:t>
      </w:r>
      <w:r w:rsidR="00885488" w:rsidRPr="00B779A9">
        <w:rPr>
          <w:lang w:val="pt-PT"/>
        </w:rPr>
        <w:t xml:space="preserve">. </w:t>
      </w:r>
      <w:r w:rsidR="00BA24A1" w:rsidRPr="00B779A9">
        <w:rPr>
          <w:lang w:val="pt-PT"/>
        </w:rPr>
        <w:t>[</w:t>
      </w:r>
      <w:r w:rsidR="00885488" w:rsidRPr="00B779A9">
        <w:rPr>
          <w:lang w:val="pt-PT"/>
        </w:rPr>
        <w:t>PS</w:t>
      </w:r>
      <w:r w:rsidR="00BA24A1" w:rsidRPr="00B779A9">
        <w:rPr>
          <w:lang w:val="pt-PT"/>
        </w:rPr>
        <w:t>]</w:t>
      </w:r>
      <w:r w:rsidR="00885488" w:rsidRPr="00B779A9">
        <w:rPr>
          <w:lang w:val="pt-PT"/>
        </w:rPr>
        <w:t xml:space="preserve"> </w:t>
      </w:r>
      <w:r w:rsidR="00885488" w:rsidRPr="00794880">
        <w:rPr>
          <w:rStyle w:val="Incipit"/>
          <w:lang w:val="pt-PT"/>
        </w:rPr>
        <w:t>Confitebor</w:t>
      </w:r>
      <w:r w:rsidR="005A362F" w:rsidRPr="005A362F">
        <w:rPr>
          <w:i/>
          <w:lang w:val="pt-PT"/>
        </w:rPr>
        <w:t xml:space="preserve"> </w:t>
      </w:r>
      <w:r w:rsidR="00885488" w:rsidRPr="00B779A9">
        <w:rPr>
          <w:lang w:val="pt-PT"/>
        </w:rPr>
        <w:t xml:space="preserve">cum reliquis. HY </w:t>
      </w:r>
      <w:r w:rsidR="00885488" w:rsidRPr="00794880">
        <w:rPr>
          <w:rStyle w:val="Incipit"/>
          <w:lang w:val="pt-PT"/>
        </w:rPr>
        <w:t>Festum</w:t>
      </w:r>
      <w:r w:rsidR="005A362F" w:rsidRPr="005A362F">
        <w:rPr>
          <w:i/>
          <w:lang w:val="pt-PT"/>
        </w:rPr>
        <w:t xml:space="preserve"> </w:t>
      </w:r>
      <w:r w:rsidR="00885488" w:rsidRPr="00794880">
        <w:rPr>
          <w:rStyle w:val="Incipit"/>
          <w:lang w:val="pt-PT"/>
        </w:rPr>
        <w:t>nunc</w:t>
      </w:r>
      <w:r w:rsidR="005A362F" w:rsidRPr="005A362F">
        <w:rPr>
          <w:i/>
          <w:lang w:val="pt-PT"/>
        </w:rPr>
        <w:t xml:space="preserve"> </w:t>
      </w:r>
      <w:r w:rsidR="00885488" w:rsidRPr="00794880">
        <w:rPr>
          <w:rStyle w:val="Incipit"/>
          <w:lang w:val="pt-PT"/>
        </w:rPr>
        <w:t>celebre</w:t>
      </w:r>
      <w:r w:rsidR="00885488" w:rsidRPr="00B779A9">
        <w:rPr>
          <w:lang w:val="pt-PT"/>
        </w:rPr>
        <w:t xml:space="preserve">. VS </w:t>
      </w:r>
      <w:r w:rsidR="00885488" w:rsidRPr="00794880">
        <w:rPr>
          <w:rStyle w:val="Incipit"/>
          <w:lang w:val="pt-PT"/>
        </w:rPr>
        <w:t>Dominus</w:t>
      </w:r>
      <w:r w:rsidR="005A362F" w:rsidRPr="005A362F">
        <w:rPr>
          <w:i/>
          <w:lang w:val="pt-PT"/>
        </w:rPr>
        <w:t xml:space="preserve"> </w:t>
      </w:r>
      <w:r w:rsidR="00915CBE" w:rsidRPr="00794880">
        <w:rPr>
          <w:rStyle w:val="Incipit"/>
          <w:lang w:val="pt-PT"/>
        </w:rPr>
        <w:t>in</w:t>
      </w:r>
      <w:r w:rsidR="005A362F" w:rsidRPr="005A362F">
        <w:rPr>
          <w:i/>
          <w:lang w:val="pt-PT"/>
        </w:rPr>
        <w:t xml:space="preserve"> </w:t>
      </w:r>
      <w:r w:rsidR="00915CBE" w:rsidRPr="00794880">
        <w:rPr>
          <w:rStyle w:val="Incipit"/>
          <w:lang w:val="pt-PT"/>
        </w:rPr>
        <w:t>Sina</w:t>
      </w:r>
      <w:r w:rsidR="00885488" w:rsidRPr="00B779A9">
        <w:rPr>
          <w:lang w:val="pt-PT"/>
        </w:rPr>
        <w:t xml:space="preserve"> </w:t>
      </w:r>
      <w:r w:rsidR="00885488" w:rsidRPr="00BC2E91">
        <w:rPr>
          <w:rStyle w:val="Funktion"/>
          <w:lang w:val="pt-PT"/>
        </w:rPr>
        <w:t>senior domicellus</w:t>
      </w:r>
      <w:r w:rsidR="00885488" w:rsidRPr="00B779A9">
        <w:rPr>
          <w:lang w:val="pt-PT"/>
        </w:rPr>
        <w:t xml:space="preserve"> cantet una cum </w:t>
      </w:r>
      <w:r w:rsidR="001C3215" w:rsidRPr="00B779A9">
        <w:rPr>
          <w:lang w:val="pt-PT"/>
        </w:rPr>
        <w:t xml:space="preserve">[BD] </w:t>
      </w:r>
      <w:r w:rsidR="00885488" w:rsidRPr="00794880">
        <w:rPr>
          <w:rStyle w:val="Incipit"/>
          <w:lang w:val="pt-PT"/>
        </w:rPr>
        <w:t>Benedicamus</w:t>
      </w:r>
      <w:r w:rsidR="00885488" w:rsidRPr="00B779A9">
        <w:rPr>
          <w:lang w:val="pt-PT"/>
        </w:rPr>
        <w:t xml:space="preserve">. AM </w:t>
      </w:r>
      <w:r w:rsidR="00885488" w:rsidRPr="00794880">
        <w:rPr>
          <w:rStyle w:val="Incipit"/>
          <w:lang w:val="pt-PT"/>
        </w:rPr>
        <w:t>Euntes</w:t>
      </w:r>
      <w:r w:rsidR="005A362F" w:rsidRPr="005A362F">
        <w:rPr>
          <w:i/>
          <w:lang w:val="pt-PT"/>
        </w:rPr>
        <w:t xml:space="preserve"> </w:t>
      </w:r>
      <w:r w:rsidR="00885488" w:rsidRPr="00794880">
        <w:rPr>
          <w:rStyle w:val="Incipit"/>
          <w:lang w:val="pt-PT"/>
        </w:rPr>
        <w:t>in</w:t>
      </w:r>
      <w:r w:rsidR="005A362F" w:rsidRPr="005A362F">
        <w:rPr>
          <w:i/>
          <w:lang w:val="pt-PT"/>
        </w:rPr>
        <w:t xml:space="preserve"> </w:t>
      </w:r>
      <w:r w:rsidR="00885488" w:rsidRPr="00794880">
        <w:rPr>
          <w:rStyle w:val="Incipit"/>
          <w:lang w:val="pt-PT"/>
        </w:rPr>
        <w:t>mundum</w:t>
      </w:r>
      <w:r w:rsidR="00885488" w:rsidRPr="00B779A9">
        <w:rPr>
          <w:lang w:val="pt-PT"/>
        </w:rPr>
        <w:t xml:space="preserve"> ex </w:t>
      </w:r>
      <w:r w:rsidR="00885488" w:rsidRPr="00BC2E91">
        <w:rPr>
          <w:rStyle w:val="Funktion"/>
          <w:lang w:val="pt-PT"/>
        </w:rPr>
        <w:t xml:space="preserve">minori </w:t>
      </w:r>
      <w:r w:rsidR="00AF6D79" w:rsidRPr="00BC2E91">
        <w:rPr>
          <w:rStyle w:val="Funktion"/>
          <w:lang w:val="pt-PT"/>
        </w:rPr>
        <w:t>[antiphonario]</w:t>
      </w:r>
      <w:r w:rsidR="00AF6D79">
        <w:rPr>
          <w:lang w:val="pt-PT"/>
        </w:rPr>
        <w:t xml:space="preserve"> </w:t>
      </w:r>
      <w:r w:rsidR="00885488" w:rsidRPr="00B779A9">
        <w:rPr>
          <w:lang w:val="pt-PT"/>
        </w:rPr>
        <w:t xml:space="preserve">31 ex </w:t>
      </w:r>
      <w:r w:rsidR="00885488" w:rsidRPr="00BC2E91">
        <w:rPr>
          <w:rStyle w:val="Funktion"/>
          <w:lang w:val="pt-PT"/>
        </w:rPr>
        <w:t xml:space="preserve">summo </w:t>
      </w:r>
      <w:r w:rsidR="00885488" w:rsidRPr="00BC2E91">
        <w:rPr>
          <w:rStyle w:val="Funktion"/>
          <w:lang w:val="pt-PT"/>
        </w:rPr>
        <w:lastRenderedPageBreak/>
        <w:t>antiphonario</w:t>
      </w:r>
      <w:r w:rsidR="00DD1415">
        <w:rPr>
          <w:lang w:val="pt-PT"/>
        </w:rPr>
        <w:t>@</w:t>
      </w:r>
      <w:r w:rsidR="00DD1415" w:rsidRPr="00B779A9">
        <w:rPr>
          <w:lang w:val="pt-PT"/>
        </w:rPr>
        <w:t>76.</w:t>
      </w:r>
      <w:r w:rsidR="00885488" w:rsidRPr="00B779A9">
        <w:rPr>
          <w:lang w:val="pt-PT"/>
        </w:rPr>
        <w:t xml:space="preserve"> Nullum prosus suffragium</w:t>
      </w:r>
      <w:r w:rsidR="00AF6D79">
        <w:rPr>
          <w:lang w:val="pt-PT"/>
        </w:rPr>
        <w:t>,</w:t>
      </w:r>
      <w:r w:rsidR="00885488" w:rsidRPr="00B779A9">
        <w:rPr>
          <w:lang w:val="pt-PT"/>
        </w:rPr>
        <w:t xml:space="preserve"> licet cantatum fuerit de beata virgine</w:t>
      </w:r>
      <w:r w:rsidR="00AF6D79">
        <w:rPr>
          <w:lang w:val="pt-PT"/>
        </w:rPr>
        <w:t>,</w:t>
      </w:r>
      <w:r w:rsidR="00885488" w:rsidRPr="00B779A9">
        <w:rPr>
          <w:lang w:val="pt-PT"/>
        </w:rPr>
        <w:t xml:space="preserve"> vel de aliquo sancto </w:t>
      </w:r>
      <w:r w:rsidR="000F4FB4" w:rsidRPr="00B779A9">
        <w:rPr>
          <w:lang w:val="pt-PT"/>
        </w:rPr>
        <w:t>novem</w:t>
      </w:r>
      <w:r w:rsidR="00AF6D79">
        <w:rPr>
          <w:lang w:val="pt-PT"/>
        </w:rPr>
        <w:t xml:space="preserve"> lectionum e</w:t>
      </w:r>
      <w:r w:rsidR="00885488" w:rsidRPr="00B779A9">
        <w:rPr>
          <w:lang w:val="pt-PT"/>
        </w:rPr>
        <w:t>o die</w:t>
      </w:r>
      <w:r w:rsidR="00AF6D79">
        <w:rPr>
          <w:lang w:val="pt-PT"/>
        </w:rPr>
        <w:t>.</w:t>
      </w:r>
      <w:r w:rsidR="00885488" w:rsidRPr="00B779A9">
        <w:rPr>
          <w:lang w:val="pt-PT"/>
        </w:rPr>
        <w:t xml:space="preserve"> </w:t>
      </w:r>
      <w:r w:rsidR="003525EF" w:rsidRPr="00B779A9">
        <w:rPr>
          <w:lang w:val="pt-PT"/>
        </w:rPr>
        <w:t xml:space="preserve">[BD] </w:t>
      </w:r>
      <w:r w:rsidR="005F6F99" w:rsidRPr="00794880">
        <w:rPr>
          <w:rStyle w:val="Incipit"/>
          <w:lang w:val="pt-PT"/>
        </w:rPr>
        <w:t>Benedicamus</w:t>
      </w:r>
      <w:r w:rsidR="003525EF" w:rsidRPr="00B779A9">
        <w:rPr>
          <w:lang w:val="pt-PT"/>
        </w:rPr>
        <w:t xml:space="preserve"> cum</w:t>
      </w:r>
      <w:r w:rsidR="00885488" w:rsidRPr="00B779A9">
        <w:rPr>
          <w:lang w:val="pt-PT"/>
        </w:rPr>
        <w:t xml:space="preserve"> uno alleluia. </w:t>
      </w:r>
    </w:p>
    <w:p w:rsidR="00885488" w:rsidRPr="00BC2E91" w:rsidRDefault="00885488" w:rsidP="00415109">
      <w:pPr>
        <w:rPr>
          <w:lang w:val="fr-FR"/>
        </w:rPr>
      </w:pPr>
      <w:r w:rsidRPr="00BC2E91">
        <w:rPr>
          <w:lang w:val="fr-FR"/>
        </w:rPr>
        <w:t>Cursus cum psalmis non dicitur.</w:t>
      </w:r>
    </w:p>
    <w:p w:rsidR="00885488" w:rsidRPr="00BC2E91" w:rsidRDefault="002C2AFA" w:rsidP="00415109">
      <w:pPr>
        <w:rPr>
          <w:lang w:val="fr-FR"/>
        </w:rPr>
      </w:pPr>
      <w:r w:rsidRPr="00BC2E91">
        <w:rPr>
          <w:rStyle w:val="Time1"/>
          <w:lang w:val="fr-FR"/>
        </w:rPr>
        <w:t>Completorium</w:t>
      </w:r>
      <w:r w:rsidR="00885488" w:rsidRPr="00BC2E91">
        <w:rPr>
          <w:lang w:val="fr-FR"/>
        </w:rPr>
        <w:t xml:space="preserve"> ut aliis diebus praecedentibus.</w:t>
      </w:r>
    </w:p>
    <w:p w:rsidR="00885488" w:rsidRPr="00BC2E91" w:rsidRDefault="002C2AFA" w:rsidP="00415109">
      <w:pPr>
        <w:rPr>
          <w:lang w:val="fr-FR"/>
        </w:rPr>
      </w:pPr>
      <w:r w:rsidRPr="00BC2E91">
        <w:rPr>
          <w:rStyle w:val="Time1"/>
          <w:lang w:val="fr-FR"/>
        </w:rPr>
        <w:t>Ad matutinum</w:t>
      </w:r>
      <w:r w:rsidR="00885488" w:rsidRPr="00BC2E91">
        <w:rPr>
          <w:lang w:val="fr-FR"/>
        </w:rPr>
        <w:t xml:space="preserve"> I</w:t>
      </w:r>
      <w:r w:rsidR="001C3215" w:rsidRPr="00BC2E91">
        <w:rPr>
          <w:lang w:val="fr-FR"/>
        </w:rPr>
        <w:t>N</w:t>
      </w:r>
      <w:r w:rsidR="00885488" w:rsidRPr="00BC2E91">
        <w:rPr>
          <w:lang w:val="fr-FR"/>
        </w:rPr>
        <w:t xml:space="preserve">V </w:t>
      </w:r>
      <w:r w:rsidR="00885488" w:rsidRPr="00BC2E91">
        <w:rPr>
          <w:rStyle w:val="Incipit"/>
          <w:lang w:val="fr-FR"/>
        </w:rPr>
        <w:t>Alleluia alleluia</w:t>
      </w:r>
      <w:r w:rsidR="00885488" w:rsidRPr="00BC2E91">
        <w:rPr>
          <w:lang w:val="fr-FR"/>
        </w:rPr>
        <w:t xml:space="preserve"> 13 cum suo </w:t>
      </w:r>
      <w:r w:rsidR="00BA24A1" w:rsidRPr="00BC2E91">
        <w:rPr>
          <w:lang w:val="fr-FR"/>
        </w:rPr>
        <w:t>[</w:t>
      </w:r>
      <w:r w:rsidR="00885488" w:rsidRPr="00BC2E91">
        <w:rPr>
          <w:lang w:val="fr-FR"/>
        </w:rPr>
        <w:t>PS</w:t>
      </w:r>
      <w:r w:rsidR="00BA24A1" w:rsidRPr="00BC2E91">
        <w:rPr>
          <w:lang w:val="fr-FR"/>
        </w:rPr>
        <w:t>]</w:t>
      </w:r>
      <w:r w:rsidR="00885488" w:rsidRPr="00BC2E91">
        <w:rPr>
          <w:lang w:val="fr-FR"/>
        </w:rPr>
        <w:t xml:space="preserve"> </w:t>
      </w:r>
      <w:r w:rsidR="00885488" w:rsidRPr="00BC2E91">
        <w:rPr>
          <w:rStyle w:val="Incipit"/>
          <w:lang w:val="fr-FR"/>
        </w:rPr>
        <w:t>Venite</w:t>
      </w:r>
      <w:r w:rsidR="00885488" w:rsidRPr="00BC2E91">
        <w:rPr>
          <w:lang w:val="fr-FR"/>
        </w:rPr>
        <w:t xml:space="preserve">. HY </w:t>
      </w:r>
      <w:r w:rsidR="00885488" w:rsidRPr="00BC2E91">
        <w:rPr>
          <w:rStyle w:val="Incipit"/>
          <w:lang w:val="fr-FR"/>
        </w:rPr>
        <w:t>Festum nunc celebre</w:t>
      </w:r>
      <w:r w:rsidR="00885488" w:rsidRPr="00BC2E91">
        <w:rPr>
          <w:lang w:val="fr-FR"/>
        </w:rPr>
        <w:t>.</w:t>
      </w:r>
    </w:p>
    <w:p w:rsidR="00885488" w:rsidRPr="00234396" w:rsidRDefault="00AF6D79" w:rsidP="00415109">
      <w:r w:rsidRPr="002D4ADF">
        <w:rPr>
          <w:lang w:val="it-IT"/>
        </w:rPr>
        <w:t>Ad %D::</w:t>
      </w:r>
      <w:r w:rsidR="002C2AFA" w:rsidRPr="002D4ADF">
        <w:rPr>
          <w:lang w:val="it-IT"/>
        </w:rPr>
        <w:t>ma%</w:t>
      </w:r>
      <w:r w:rsidR="00545DDB" w:rsidRPr="002D4ADF">
        <w:rPr>
          <w:lang w:val="it-IT"/>
        </w:rPr>
        <w:t xml:space="preserve"> </w:t>
      </w:r>
      <w:r w:rsidR="002C2AFA" w:rsidRPr="002D4ADF">
        <w:rPr>
          <w:lang w:val="it-IT"/>
        </w:rPr>
        <w:t>nocturnum</w:t>
      </w:r>
      <w:r w:rsidR="00885488" w:rsidRPr="00B779A9">
        <w:rPr>
          <w:lang w:val="it-IT"/>
        </w:rPr>
        <w:t xml:space="preserve"> AN </w:t>
      </w:r>
      <w:r w:rsidR="00885488" w:rsidRPr="00794880">
        <w:rPr>
          <w:rStyle w:val="Incipit"/>
          <w:lang w:val="it-IT"/>
        </w:rPr>
        <w:t>Dominus</w:t>
      </w:r>
      <w:r w:rsidR="005A362F" w:rsidRPr="005A362F">
        <w:rPr>
          <w:i/>
          <w:lang w:val="it-IT"/>
        </w:rPr>
        <w:t xml:space="preserve"> </w:t>
      </w:r>
      <w:r w:rsidR="00885488" w:rsidRPr="00794880">
        <w:rPr>
          <w:rStyle w:val="Incipit"/>
          <w:lang w:val="it-IT"/>
        </w:rPr>
        <w:t>in</w:t>
      </w:r>
      <w:r w:rsidR="005A362F" w:rsidRPr="005A362F">
        <w:rPr>
          <w:i/>
          <w:lang w:val="it-IT"/>
        </w:rPr>
        <w:t xml:space="preserve"> </w:t>
      </w:r>
      <w:r w:rsidR="00885488" w:rsidRPr="00794880">
        <w:rPr>
          <w:rStyle w:val="Incipit"/>
          <w:lang w:val="it-IT"/>
        </w:rPr>
        <w:t>caelo</w:t>
      </w:r>
      <w:r w:rsidR="00885488" w:rsidRPr="00B779A9">
        <w:rPr>
          <w:lang w:val="it-IT"/>
        </w:rPr>
        <w:t xml:space="preserve"> sola</w:t>
      </w:r>
      <w:r w:rsidR="00DD1415">
        <w:rPr>
          <w:lang w:val="it-IT"/>
        </w:rPr>
        <w:t>@</w:t>
      </w:r>
      <w:r w:rsidR="00DD1415" w:rsidRPr="00B779A9">
        <w:rPr>
          <w:lang w:val="it-IT"/>
        </w:rPr>
        <w:t>29.</w:t>
      </w:r>
      <w:r w:rsidR="00885488" w:rsidRPr="00B779A9">
        <w:rPr>
          <w:lang w:val="it-IT"/>
        </w:rPr>
        <w:t xml:space="preserve"> </w:t>
      </w:r>
      <w:r w:rsidR="00176BD5" w:rsidRPr="00B779A9">
        <w:rPr>
          <w:lang w:val="it-IT"/>
        </w:rPr>
        <w:t>Psalmi ferialiter</w:t>
      </w:r>
      <w:r w:rsidR="00885488" w:rsidRPr="00B779A9">
        <w:rPr>
          <w:lang w:val="it-IT"/>
        </w:rPr>
        <w:t xml:space="preserve">. VS </w:t>
      </w:r>
      <w:r w:rsidR="00885488" w:rsidRPr="00794880">
        <w:rPr>
          <w:rStyle w:val="Incipit"/>
          <w:lang w:val="it-IT"/>
        </w:rPr>
        <w:t>Ascendo</w:t>
      </w:r>
      <w:r w:rsidR="005A362F" w:rsidRPr="005A362F">
        <w:rPr>
          <w:i/>
          <w:lang w:val="it-IT"/>
        </w:rPr>
        <w:t xml:space="preserve"> </w:t>
      </w:r>
      <w:r w:rsidR="00885488" w:rsidRPr="00794880">
        <w:rPr>
          <w:rStyle w:val="Incipit"/>
          <w:lang w:val="it-IT"/>
        </w:rPr>
        <w:t>ad</w:t>
      </w:r>
      <w:r w:rsidR="005A362F" w:rsidRPr="005A362F">
        <w:rPr>
          <w:i/>
          <w:lang w:val="it-IT"/>
        </w:rPr>
        <w:t xml:space="preserve"> </w:t>
      </w:r>
      <w:r w:rsidR="00885488" w:rsidRPr="00794880">
        <w:rPr>
          <w:rStyle w:val="Incipit"/>
          <w:lang w:val="it-IT"/>
        </w:rPr>
        <w:t>patrem</w:t>
      </w:r>
      <w:r w:rsidR="00885488" w:rsidRPr="00B779A9">
        <w:rPr>
          <w:lang w:val="it-IT"/>
        </w:rPr>
        <w:t xml:space="preserve">. </w:t>
      </w:r>
      <w:r w:rsidR="00086508" w:rsidRPr="00B779A9">
        <w:rPr>
          <w:lang w:val="it-IT"/>
        </w:rPr>
        <w:t>Evangelium quaere in parte aestivali de tempore circa initium. [</w:t>
      </w:r>
      <w:r w:rsidR="00885488" w:rsidRPr="00B779A9">
        <w:rPr>
          <w:lang w:val="it-IT"/>
        </w:rPr>
        <w:t>EV</w:t>
      </w:r>
      <w:r w:rsidR="00086508" w:rsidRPr="00B779A9">
        <w:rPr>
          <w:lang w:val="it-IT"/>
        </w:rPr>
        <w:t>]</w:t>
      </w:r>
      <w:r w:rsidR="00885488" w:rsidRPr="00B779A9">
        <w:rPr>
          <w:lang w:val="it-IT"/>
        </w:rPr>
        <w:t xml:space="preserve"> </w:t>
      </w:r>
      <w:r w:rsidR="00885488" w:rsidRPr="00794880">
        <w:rPr>
          <w:rStyle w:val="Incipit"/>
          <w:lang w:val="it-IT"/>
        </w:rPr>
        <w:t>Si</w:t>
      </w:r>
      <w:r w:rsidR="005A362F" w:rsidRPr="005A362F">
        <w:rPr>
          <w:i/>
          <w:lang w:val="it-IT"/>
        </w:rPr>
        <w:t xml:space="preserve"> </w:t>
      </w:r>
      <w:r w:rsidR="00885488" w:rsidRPr="00794880">
        <w:rPr>
          <w:rStyle w:val="Incipit"/>
          <w:lang w:val="it-IT"/>
        </w:rPr>
        <w:t>diligitis</w:t>
      </w:r>
      <w:r w:rsidR="005A362F" w:rsidRPr="005A362F">
        <w:rPr>
          <w:i/>
          <w:lang w:val="it-IT"/>
        </w:rPr>
        <w:t xml:space="preserve"> </w:t>
      </w:r>
      <w:r w:rsidR="00885488" w:rsidRPr="00794880">
        <w:rPr>
          <w:rStyle w:val="Incipit"/>
          <w:lang w:val="it-IT"/>
        </w:rPr>
        <w:t>me</w:t>
      </w:r>
      <w:r w:rsidR="005A362F" w:rsidRPr="005A362F">
        <w:rPr>
          <w:i/>
          <w:lang w:val="it-IT"/>
        </w:rPr>
        <w:t xml:space="preserve"> </w:t>
      </w:r>
      <w:r w:rsidR="00885488" w:rsidRPr="00794880">
        <w:rPr>
          <w:rStyle w:val="Incipit"/>
          <w:lang w:val="it-IT"/>
        </w:rPr>
        <w:t>mandata</w:t>
      </w:r>
      <w:r w:rsidR="005A362F" w:rsidRPr="005A362F">
        <w:rPr>
          <w:i/>
          <w:lang w:val="it-IT"/>
        </w:rPr>
        <w:t xml:space="preserve"> </w:t>
      </w:r>
      <w:r w:rsidR="00885488" w:rsidRPr="00794880">
        <w:rPr>
          <w:rStyle w:val="Incipit"/>
          <w:lang w:val="it-IT"/>
        </w:rPr>
        <w:t>mea</w:t>
      </w:r>
      <w:r w:rsidR="005A362F" w:rsidRPr="005A362F">
        <w:rPr>
          <w:i/>
          <w:lang w:val="it-IT"/>
        </w:rPr>
        <w:t xml:space="preserve"> </w:t>
      </w:r>
      <w:r w:rsidR="001B7479" w:rsidRPr="00794880">
        <w:rPr>
          <w:rStyle w:val="Incipit"/>
          <w:lang w:val="it-IT"/>
        </w:rPr>
        <w:t>serva</w:t>
      </w:r>
      <w:r w:rsidR="00885488" w:rsidRPr="00794880">
        <w:rPr>
          <w:rStyle w:val="Incipit"/>
          <w:lang w:val="it-IT"/>
        </w:rPr>
        <w:t>te</w:t>
      </w:r>
      <w:r w:rsidR="00885488" w:rsidRPr="00B779A9">
        <w:rPr>
          <w:lang w:val="it-IT"/>
        </w:rPr>
        <w:t xml:space="preserve">. RP </w:t>
      </w:r>
      <w:r w:rsidR="00885488" w:rsidRPr="00794880">
        <w:rPr>
          <w:rStyle w:val="Incipit"/>
          <w:lang w:val="it-IT"/>
        </w:rPr>
        <w:t>Non</w:t>
      </w:r>
      <w:r w:rsidR="005A362F" w:rsidRPr="005A362F">
        <w:rPr>
          <w:i/>
          <w:lang w:val="it-IT"/>
        </w:rPr>
        <w:t xml:space="preserve"> </w:t>
      </w:r>
      <w:r w:rsidR="00885488" w:rsidRPr="00794880">
        <w:rPr>
          <w:rStyle w:val="Incipit"/>
          <w:lang w:val="it-IT"/>
        </w:rPr>
        <w:t>conturbetur</w:t>
      </w:r>
      <w:r w:rsidR="00794880" w:rsidRPr="00794880">
        <w:rPr>
          <w:lang w:val="it-IT"/>
        </w:rPr>
        <w:t xml:space="preserve">. </w:t>
      </w:r>
      <w:r w:rsidR="00BA24A1" w:rsidRPr="00234396">
        <w:t>[</w:t>
      </w:r>
      <w:r w:rsidR="00885488" w:rsidRPr="00234396">
        <w:t>RP</w:t>
      </w:r>
      <w:r w:rsidR="00BA24A1" w:rsidRPr="00234396">
        <w:t>]</w:t>
      </w:r>
      <w:r w:rsidR="00885488" w:rsidRPr="00234396">
        <w:t xml:space="preserve"> </w:t>
      </w:r>
      <w:r w:rsidR="00885488" w:rsidRPr="00234396">
        <w:rPr>
          <w:rStyle w:val="Incipit"/>
        </w:rPr>
        <w:t>Ponis</w:t>
      </w:r>
      <w:r w:rsidR="005A362F" w:rsidRPr="00234396">
        <w:rPr>
          <w:i/>
        </w:rPr>
        <w:t xml:space="preserve"> </w:t>
      </w:r>
      <w:r w:rsidR="00885488" w:rsidRPr="00234396">
        <w:rPr>
          <w:rStyle w:val="Incipit"/>
        </w:rPr>
        <w:t>nubem</w:t>
      </w:r>
      <w:r w:rsidR="00794880" w:rsidRPr="00234396">
        <w:t xml:space="preserve">. </w:t>
      </w:r>
      <w:r w:rsidR="00BA24A1" w:rsidRPr="00234396">
        <w:t>[</w:t>
      </w:r>
      <w:r w:rsidR="00885488" w:rsidRPr="00234396">
        <w:t>RP</w:t>
      </w:r>
      <w:r w:rsidR="00BA24A1" w:rsidRPr="00234396">
        <w:t>]</w:t>
      </w:r>
      <w:r w:rsidR="00885488" w:rsidRPr="00234396">
        <w:t xml:space="preserve"> </w:t>
      </w:r>
      <w:r w:rsidR="00885488" w:rsidRPr="00234396">
        <w:rPr>
          <w:rStyle w:val="Incipit"/>
        </w:rPr>
        <w:t>Ite</w:t>
      </w:r>
      <w:r w:rsidR="005A362F" w:rsidRPr="00234396">
        <w:rPr>
          <w:i/>
        </w:rPr>
        <w:t xml:space="preserve"> </w:t>
      </w:r>
      <w:r w:rsidR="00885488" w:rsidRPr="00234396">
        <w:rPr>
          <w:rStyle w:val="Incipit"/>
        </w:rPr>
        <w:t>in</w:t>
      </w:r>
      <w:r w:rsidR="005A362F" w:rsidRPr="00234396">
        <w:rPr>
          <w:i/>
        </w:rPr>
        <w:t xml:space="preserve"> </w:t>
      </w:r>
      <w:r w:rsidR="00885488" w:rsidRPr="00234396">
        <w:rPr>
          <w:rStyle w:val="Incipit"/>
        </w:rPr>
        <w:t>orbem</w:t>
      </w:r>
      <w:r w:rsidR="00DD1415" w:rsidRPr="00234396">
        <w:t>@29.</w:t>
      </w:r>
      <w:r w:rsidR="00885488" w:rsidRPr="00234396">
        <w:t xml:space="preserve"> </w:t>
      </w:r>
      <w:r w:rsidR="00792C8D" w:rsidRPr="00234396">
        <w:t xml:space="preserve">[TD] </w:t>
      </w:r>
      <w:r w:rsidR="00792C8D" w:rsidRPr="00234396">
        <w:rPr>
          <w:rStyle w:val="Incipit"/>
        </w:rPr>
        <w:t>Te</w:t>
      </w:r>
      <w:r w:rsidR="005A362F" w:rsidRPr="00234396">
        <w:rPr>
          <w:i/>
        </w:rPr>
        <w:t xml:space="preserve"> </w:t>
      </w:r>
      <w:r w:rsidR="00792C8D" w:rsidRPr="00234396">
        <w:rPr>
          <w:rStyle w:val="Incipit"/>
        </w:rPr>
        <w:t>deum</w:t>
      </w:r>
      <w:r w:rsidR="005A362F" w:rsidRPr="00234396">
        <w:rPr>
          <w:i/>
        </w:rPr>
        <w:t xml:space="preserve"> </w:t>
      </w:r>
      <w:r w:rsidR="00885488" w:rsidRPr="00234396">
        <w:t>non dicitur.</w:t>
      </w:r>
    </w:p>
    <w:p w:rsidR="00545DDB" w:rsidRPr="00234396" w:rsidRDefault="006F52BF" w:rsidP="00415109">
      <w:r w:rsidRPr="00234396">
        <w:rPr>
          <w:rStyle w:val="Time1"/>
        </w:rPr>
        <w:t>Ad laudes</w:t>
      </w:r>
      <w:r w:rsidR="00885488" w:rsidRPr="00234396">
        <w:t xml:space="preserve"> AN </w:t>
      </w:r>
      <w:r w:rsidR="00885488" w:rsidRPr="00234396">
        <w:rPr>
          <w:rStyle w:val="Incipit"/>
        </w:rPr>
        <w:t>E</w:t>
      </w:r>
      <w:r w:rsidR="001D1C08" w:rsidRPr="00234396">
        <w:rPr>
          <w:rStyle w:val="Incipit"/>
        </w:rPr>
        <w:t>leva</w:t>
      </w:r>
      <w:r w:rsidR="00885488" w:rsidRPr="00234396">
        <w:rPr>
          <w:rStyle w:val="Incipit"/>
        </w:rPr>
        <w:t>tis manibus</w:t>
      </w:r>
      <w:r w:rsidR="00086508" w:rsidRPr="00234396">
        <w:t xml:space="preserve"> </w:t>
      </w:r>
      <w:r w:rsidR="00885488" w:rsidRPr="00234396">
        <w:t>sola</w:t>
      </w:r>
      <w:r w:rsidR="00DD1415" w:rsidRPr="00234396">
        <w:t>@29.</w:t>
      </w:r>
      <w:r w:rsidR="00885488" w:rsidRPr="00234396">
        <w:t xml:space="preserve"> HY </w:t>
      </w:r>
      <w:r w:rsidR="00885488" w:rsidRPr="00234396">
        <w:rPr>
          <w:rStyle w:val="Incipit"/>
        </w:rPr>
        <w:t>Iesu nostra redemptio</w:t>
      </w:r>
      <w:r w:rsidR="00885488" w:rsidRPr="00234396">
        <w:t xml:space="preserve">. VS </w:t>
      </w:r>
      <w:r w:rsidR="00885488" w:rsidRPr="00234396">
        <w:rPr>
          <w:rStyle w:val="Incipit"/>
        </w:rPr>
        <w:t>Dominus in caelo alleluia</w:t>
      </w:r>
      <w:r w:rsidR="00885488" w:rsidRPr="00234396">
        <w:t xml:space="preserve">. AB </w:t>
      </w:r>
      <w:r w:rsidR="00885488" w:rsidRPr="00234396">
        <w:rPr>
          <w:rStyle w:val="Incipit"/>
        </w:rPr>
        <w:t>Si diligeretis me</w:t>
      </w:r>
      <w:r w:rsidR="00DD1415" w:rsidRPr="00234396">
        <w:t>@31.</w:t>
      </w:r>
      <w:r w:rsidR="00885488" w:rsidRPr="00234396">
        <w:t xml:space="preserve"> </w:t>
      </w:r>
      <w:r w:rsidR="003525EF" w:rsidRPr="00234396">
        <w:t xml:space="preserve">[BD] </w:t>
      </w:r>
      <w:r w:rsidR="005F6F99" w:rsidRPr="00234396">
        <w:rPr>
          <w:rStyle w:val="Incipit"/>
        </w:rPr>
        <w:t>Benedicamus</w:t>
      </w:r>
      <w:r w:rsidR="003525EF" w:rsidRPr="00234396">
        <w:t xml:space="preserve"> cum</w:t>
      </w:r>
      <w:r w:rsidR="00885488" w:rsidRPr="00234396">
        <w:t xml:space="preserve"> uno alleluia.</w:t>
      </w:r>
      <w:r w:rsidR="001C3215" w:rsidRPr="00234396">
        <w:t xml:space="preserve"> </w:t>
      </w:r>
    </w:p>
    <w:p w:rsidR="00885488" w:rsidRPr="00234396" w:rsidRDefault="001C3215" w:rsidP="00415109">
      <w:r w:rsidRPr="00234396">
        <w:t>(279v)</w:t>
      </w:r>
      <w:r w:rsidR="00545DDB" w:rsidRPr="00234396">
        <w:t xml:space="preserve"> </w:t>
      </w:r>
      <w:r w:rsidR="00885488" w:rsidRPr="000859ED">
        <w:rPr>
          <w:rStyle w:val="Time1"/>
        </w:rPr>
        <w:t>Maturum officium</w:t>
      </w:r>
      <w:r w:rsidR="00885488" w:rsidRPr="00234396">
        <w:t xml:space="preserve"> hac die non dicitur. Ad omnes horas usque ad vesperas hac die dicetur integer HY </w:t>
      </w:r>
      <w:r w:rsidR="00885488" w:rsidRPr="00234396">
        <w:rPr>
          <w:rStyle w:val="Incipit"/>
        </w:rPr>
        <w:t>Iesu</w:t>
      </w:r>
      <w:r w:rsidR="005A362F" w:rsidRPr="00234396">
        <w:rPr>
          <w:i/>
        </w:rPr>
        <w:t xml:space="preserve"> </w:t>
      </w:r>
      <w:r w:rsidR="00885488" w:rsidRPr="00234396">
        <w:rPr>
          <w:rStyle w:val="Incipit"/>
        </w:rPr>
        <w:t>nostra</w:t>
      </w:r>
      <w:r w:rsidR="005A362F" w:rsidRPr="00234396">
        <w:rPr>
          <w:i/>
        </w:rPr>
        <w:t xml:space="preserve"> </w:t>
      </w:r>
      <w:r w:rsidR="00885488" w:rsidRPr="00234396">
        <w:rPr>
          <w:rStyle w:val="Incipit"/>
        </w:rPr>
        <w:t>redemptio</w:t>
      </w:r>
      <w:r w:rsidR="00885488" w:rsidRPr="00E50D9D">
        <w:t>.</w:t>
      </w:r>
    </w:p>
    <w:p w:rsidR="00885488" w:rsidRPr="00234396" w:rsidRDefault="006F52BF" w:rsidP="00415109">
      <w:r w:rsidRPr="00234396">
        <w:rPr>
          <w:rStyle w:val="Time1"/>
        </w:rPr>
        <w:t>Ad horas</w:t>
      </w:r>
      <w:r w:rsidR="00885488" w:rsidRPr="00234396">
        <w:t xml:space="preserve"> AN </w:t>
      </w:r>
      <w:r w:rsidR="00885488" w:rsidRPr="00234396">
        <w:rPr>
          <w:rStyle w:val="Incipit"/>
        </w:rPr>
        <w:t>Ascendo</w:t>
      </w:r>
      <w:r w:rsidR="005A362F" w:rsidRPr="00234396">
        <w:rPr>
          <w:i/>
        </w:rPr>
        <w:t xml:space="preserve"> </w:t>
      </w:r>
      <w:r w:rsidR="00885488" w:rsidRPr="00234396">
        <w:rPr>
          <w:rStyle w:val="Incipit"/>
        </w:rPr>
        <w:t>ad</w:t>
      </w:r>
      <w:r w:rsidR="005A362F" w:rsidRPr="00234396">
        <w:rPr>
          <w:i/>
        </w:rPr>
        <w:t xml:space="preserve"> </w:t>
      </w:r>
      <w:r w:rsidR="00885488" w:rsidRPr="00234396">
        <w:rPr>
          <w:rStyle w:val="Incipit"/>
        </w:rPr>
        <w:t>patrem</w:t>
      </w:r>
      <w:r w:rsidR="00885488" w:rsidRPr="00234396">
        <w:t xml:space="preserve"> cum reliquis et responsoria dicantur de ascensione.</w:t>
      </w:r>
    </w:p>
    <w:p w:rsidR="00885488" w:rsidRPr="00B779A9" w:rsidRDefault="00885488" w:rsidP="00415109">
      <w:pPr>
        <w:rPr>
          <w:lang w:val="it-IT"/>
        </w:rPr>
      </w:pPr>
      <w:r w:rsidRPr="00234396">
        <w:t xml:space="preserve">Hac die prima tertia </w:t>
      </w:r>
      <w:r w:rsidR="00545DDB" w:rsidRPr="00234396">
        <w:t>$E::</w:t>
      </w:r>
      <w:r w:rsidRPr="00234396">
        <w:t>et</w:t>
      </w:r>
      <w:r w:rsidR="00545DDB" w:rsidRPr="00234396">
        <w:t>$</w:t>
      </w:r>
      <w:r w:rsidRPr="00234396">
        <w:t xml:space="preserve"> sexta sub una </w:t>
      </w:r>
      <w:r w:rsidR="001B7479" w:rsidRPr="00234396">
        <w:t>vice</w:t>
      </w:r>
      <w:r w:rsidRPr="00234396">
        <w:t xml:space="preserve"> dicantur. </w:t>
      </w:r>
      <w:r w:rsidRPr="00B779A9">
        <w:rPr>
          <w:lang w:val="it-IT"/>
        </w:rPr>
        <w:t xml:space="preserve">Deinde fit pausatio ad libitum </w:t>
      </w:r>
      <w:r w:rsidRPr="00BC2E91">
        <w:rPr>
          <w:rStyle w:val="Funktion"/>
          <w:lang w:val="it-IT"/>
        </w:rPr>
        <w:t>praelati</w:t>
      </w:r>
      <w:r w:rsidR="00545DDB">
        <w:rPr>
          <w:lang w:val="it-IT"/>
        </w:rPr>
        <w:t>. I</w:t>
      </w:r>
      <w:r w:rsidRPr="00B779A9">
        <w:rPr>
          <w:lang w:val="it-IT"/>
        </w:rPr>
        <w:t>nde cantetur etiam nona.</w:t>
      </w:r>
    </w:p>
    <w:p w:rsidR="00885488" w:rsidRPr="00BC2E91" w:rsidRDefault="00885488" w:rsidP="00415109">
      <w:pPr>
        <w:pStyle w:val="berschrift1"/>
        <w:rPr>
          <w:lang w:val="it-IT"/>
        </w:rPr>
      </w:pPr>
      <w:r w:rsidRPr="00BC2E91">
        <w:rPr>
          <w:lang w:val="it-IT"/>
        </w:rPr>
        <w:t xml:space="preserve">ORDO </w:t>
      </w:r>
      <w:r w:rsidR="00545DDB" w:rsidRPr="00BC2E91">
        <w:rPr>
          <w:lang w:val="it-IT"/>
        </w:rPr>
        <w:t>$E::</w:t>
      </w:r>
      <w:r w:rsidRPr="00BC2E91">
        <w:rPr>
          <w:lang w:val="it-IT"/>
        </w:rPr>
        <w:t>IN</w:t>
      </w:r>
      <w:r w:rsidR="00545DDB" w:rsidRPr="00BC2E91">
        <w:rPr>
          <w:lang w:val="it-IT"/>
        </w:rPr>
        <w:t>$</w:t>
      </w:r>
      <w:r w:rsidRPr="00BC2E91">
        <w:rPr>
          <w:lang w:val="it-IT"/>
        </w:rPr>
        <w:t xml:space="preserve"> SABBATO SANCTO </w:t>
      </w:r>
      <w:r w:rsidR="000F4FB4" w:rsidRPr="00BC2E91">
        <w:rPr>
          <w:lang w:val="it-IT"/>
        </w:rPr>
        <w:t>PENT</w:t>
      </w:r>
      <w:r w:rsidRPr="00BC2E91">
        <w:rPr>
          <w:lang w:val="it-IT"/>
        </w:rPr>
        <w:t>ECOSTES</w:t>
      </w:r>
    </w:p>
    <w:p w:rsidR="008179CC" w:rsidRDefault="00885488" w:rsidP="00415109">
      <w:pPr>
        <w:rPr>
          <w:lang w:val="it-IT"/>
        </w:rPr>
      </w:pPr>
      <w:r w:rsidRPr="00B779A9">
        <w:rPr>
          <w:lang w:val="it-IT"/>
        </w:rPr>
        <w:t xml:space="preserve">Finita nona dicetur more solito ab </w:t>
      </w:r>
      <w:r w:rsidR="00545DDB" w:rsidRPr="00545DDB">
        <w:rPr>
          <w:rStyle w:val="Funktion"/>
          <w:lang w:val="it-IT"/>
        </w:rPr>
        <w:t>|</w:t>
      </w:r>
      <w:r w:rsidRPr="00BC2E91">
        <w:rPr>
          <w:rStyle w:val="Funktion"/>
          <w:lang w:val="it-IT"/>
        </w:rPr>
        <w:t>officiente</w:t>
      </w:r>
      <w:r w:rsidR="00545DDB" w:rsidRPr="00BC2E91">
        <w:rPr>
          <w:rStyle w:val="Funktion"/>
          <w:lang w:val="it-IT"/>
        </w:rPr>
        <w:t>::officiante|</w:t>
      </w:r>
      <w:r w:rsidRPr="00B779A9">
        <w:rPr>
          <w:lang w:val="it-IT"/>
        </w:rPr>
        <w:t xml:space="preserve"> </w:t>
      </w:r>
      <w:r w:rsidR="00BA24A1" w:rsidRPr="00B779A9">
        <w:rPr>
          <w:lang w:val="it-IT"/>
        </w:rPr>
        <w:t>[</w:t>
      </w:r>
      <w:r w:rsidRPr="00B779A9">
        <w:rPr>
          <w:lang w:val="it-IT"/>
        </w:rPr>
        <w:t>HY</w:t>
      </w:r>
      <w:r w:rsidR="00BA24A1" w:rsidRPr="00B779A9">
        <w:rPr>
          <w:lang w:val="it-IT"/>
        </w:rPr>
        <w:t>]</w:t>
      </w:r>
      <w:r w:rsidRPr="00B779A9">
        <w:rPr>
          <w:lang w:val="it-IT"/>
        </w:rPr>
        <w:t xml:space="preserve"> </w:t>
      </w:r>
      <w:r w:rsidRPr="00794880">
        <w:rPr>
          <w:rStyle w:val="Incipit"/>
          <w:lang w:val="it-IT"/>
        </w:rPr>
        <w:t>O</w:t>
      </w:r>
      <w:r w:rsidR="005A362F" w:rsidRPr="005A362F">
        <w:rPr>
          <w:i/>
          <w:lang w:val="it-IT"/>
        </w:rPr>
        <w:t xml:space="preserve"> </w:t>
      </w:r>
      <w:r w:rsidR="00FA3B56" w:rsidRPr="00794880">
        <w:rPr>
          <w:rStyle w:val="Incipit"/>
          <w:lang w:val="it-IT"/>
        </w:rPr>
        <w:t>veneran</w:t>
      </w:r>
      <w:r w:rsidRPr="00794880">
        <w:rPr>
          <w:rStyle w:val="Incipit"/>
          <w:lang w:val="it-IT"/>
        </w:rPr>
        <w:t>da</w:t>
      </w:r>
      <w:r w:rsidR="005A362F" w:rsidRPr="005A362F">
        <w:rPr>
          <w:i/>
          <w:lang w:val="it-IT"/>
        </w:rPr>
        <w:t xml:space="preserve"> </w:t>
      </w:r>
      <w:r w:rsidRPr="00794880">
        <w:rPr>
          <w:rStyle w:val="Incipit"/>
          <w:lang w:val="it-IT"/>
        </w:rPr>
        <w:t>trinitas</w:t>
      </w:r>
      <w:r w:rsidRPr="00B779A9">
        <w:rPr>
          <w:lang w:val="it-IT"/>
        </w:rPr>
        <w:t xml:space="preserve"> et cum descenderit ad </w:t>
      </w:r>
      <w:r w:rsidRPr="00BC2E91">
        <w:rPr>
          <w:rStyle w:val="Ort"/>
          <w:lang w:val="it-IT"/>
        </w:rPr>
        <w:t>altare</w:t>
      </w:r>
      <w:r w:rsidRPr="00B779A9">
        <w:rPr>
          <w:lang w:val="it-IT"/>
        </w:rPr>
        <w:t xml:space="preserve"> dicetur ab eo c</w:t>
      </w:r>
      <w:r w:rsidR="001C3215" w:rsidRPr="00B779A9">
        <w:rPr>
          <w:lang w:val="it-IT"/>
        </w:rPr>
        <w:t>ollecta</w:t>
      </w:r>
      <w:r w:rsidR="00545DDB">
        <w:rPr>
          <w:lang w:val="it-IT"/>
        </w:rPr>
        <w:t>.</w:t>
      </w:r>
      <w:r w:rsidR="001C3215" w:rsidRPr="00B779A9">
        <w:rPr>
          <w:lang w:val="it-IT"/>
        </w:rPr>
        <w:t xml:space="preserve"> </w:t>
      </w:r>
      <w:r w:rsidR="00545DDB" w:rsidRPr="00BC2E91">
        <w:rPr>
          <w:lang w:val="pt-PT"/>
        </w:rPr>
        <w:t>P</w:t>
      </w:r>
      <w:r w:rsidR="001C3215" w:rsidRPr="00BC2E91">
        <w:rPr>
          <w:lang w:val="pt-PT"/>
        </w:rPr>
        <w:t>ostquam leguntur quatt</w:t>
      </w:r>
      <w:r w:rsidRPr="00BC2E91">
        <w:rPr>
          <w:lang w:val="pt-PT"/>
        </w:rPr>
        <w:t>u</w:t>
      </w:r>
      <w:r w:rsidR="001C3215" w:rsidRPr="00BC2E91">
        <w:rPr>
          <w:lang w:val="pt-PT"/>
        </w:rPr>
        <w:t>o</w:t>
      </w:r>
      <w:r w:rsidRPr="00BC2E91">
        <w:rPr>
          <w:lang w:val="pt-PT"/>
        </w:rPr>
        <w:t>r lectiones absque t</w:t>
      </w:r>
      <w:r w:rsidR="00872448" w:rsidRPr="00BC2E91">
        <w:rPr>
          <w:lang w:val="pt-PT"/>
        </w:rPr>
        <w:t>i</w:t>
      </w:r>
      <w:r w:rsidRPr="00BC2E91">
        <w:rPr>
          <w:lang w:val="pt-PT"/>
        </w:rPr>
        <w:t xml:space="preserve">tulis a </w:t>
      </w:r>
      <w:r w:rsidRPr="00BC2E91">
        <w:rPr>
          <w:rStyle w:val="Funktion"/>
          <w:lang w:val="pt-PT"/>
        </w:rPr>
        <w:t>ca</w:t>
      </w:r>
      <w:r w:rsidR="00545DDB" w:rsidRPr="00BC2E91">
        <w:rPr>
          <w:rStyle w:val="Funktion"/>
          <w:lang w:val="pt-PT"/>
        </w:rPr>
        <w:t>$E::</w:t>
      </w:r>
      <w:r w:rsidRPr="00BC2E91">
        <w:rPr>
          <w:rStyle w:val="Funktion"/>
          <w:lang w:val="pt-PT"/>
        </w:rPr>
        <w:t>no</w:t>
      </w:r>
      <w:r w:rsidR="00545DDB" w:rsidRPr="00BC2E91">
        <w:rPr>
          <w:rStyle w:val="Funktion"/>
          <w:lang w:val="pt-PT"/>
        </w:rPr>
        <w:t>$</w:t>
      </w:r>
      <w:r w:rsidRPr="00BC2E91">
        <w:rPr>
          <w:rStyle w:val="Funktion"/>
          <w:lang w:val="pt-PT"/>
        </w:rPr>
        <w:t>nicis</w:t>
      </w:r>
      <w:r w:rsidRPr="00BC2E91">
        <w:rPr>
          <w:lang w:val="pt-PT"/>
        </w:rPr>
        <w:t xml:space="preserve">. Primam </w:t>
      </w:r>
      <w:r w:rsidR="00BA24A1" w:rsidRPr="00BC2E91">
        <w:rPr>
          <w:lang w:val="pt-PT"/>
        </w:rPr>
        <w:t>[</w:t>
      </w:r>
      <w:r w:rsidRPr="00BC2E91">
        <w:rPr>
          <w:lang w:val="pt-PT"/>
        </w:rPr>
        <w:t>LE</w:t>
      </w:r>
      <w:r w:rsidR="00BA24A1" w:rsidRPr="00BC2E91">
        <w:rPr>
          <w:lang w:val="pt-PT"/>
        </w:rPr>
        <w:t>]</w:t>
      </w:r>
      <w:r w:rsidRPr="00BC2E91">
        <w:rPr>
          <w:lang w:val="pt-PT"/>
        </w:rPr>
        <w:t xml:space="preserve"> </w:t>
      </w:r>
      <w:r w:rsidR="00B2047A" w:rsidRPr="00BC2E91">
        <w:rPr>
          <w:rStyle w:val="Incipit"/>
          <w:lang w:val="pt-PT"/>
        </w:rPr>
        <w:t>Ten</w:t>
      </w:r>
      <w:r w:rsidRPr="00BC2E91">
        <w:rPr>
          <w:rStyle w:val="Incipit"/>
          <w:lang w:val="pt-PT"/>
        </w:rPr>
        <w:t>tavit</w:t>
      </w:r>
      <w:r w:rsidR="005A362F" w:rsidRPr="00BC2E91">
        <w:rPr>
          <w:i/>
          <w:lang w:val="pt-PT"/>
        </w:rPr>
        <w:t xml:space="preserve"> </w:t>
      </w:r>
      <w:r w:rsidRPr="00BC2E91">
        <w:rPr>
          <w:rStyle w:val="Incipit"/>
          <w:lang w:val="pt-PT"/>
        </w:rPr>
        <w:t>deus</w:t>
      </w:r>
      <w:r w:rsidR="005A362F" w:rsidRPr="00BC2E91">
        <w:rPr>
          <w:i/>
          <w:lang w:val="pt-PT"/>
        </w:rPr>
        <w:t xml:space="preserve"> </w:t>
      </w:r>
      <w:r w:rsidRPr="00BC2E91">
        <w:rPr>
          <w:rStyle w:val="Incipit"/>
          <w:lang w:val="pt-PT"/>
        </w:rPr>
        <w:t>Abraham</w:t>
      </w:r>
      <w:r w:rsidRPr="00BC2E91">
        <w:rPr>
          <w:lang w:val="pt-PT"/>
        </w:rPr>
        <w:t xml:space="preserve"> legit </w:t>
      </w:r>
      <w:r w:rsidR="00545DDB" w:rsidRPr="00BC2E91">
        <w:rPr>
          <w:rStyle w:val="Funktion"/>
          <w:lang w:val="pt-PT"/>
        </w:rPr>
        <w:t>|</w:t>
      </w:r>
      <w:r w:rsidRPr="00BC2E91">
        <w:rPr>
          <w:rStyle w:val="Funktion"/>
          <w:lang w:val="pt-PT"/>
        </w:rPr>
        <w:t>officiens</w:t>
      </w:r>
      <w:r w:rsidR="00545DDB" w:rsidRPr="00BC2E91">
        <w:rPr>
          <w:rStyle w:val="Funktion"/>
          <w:lang w:val="pt-PT"/>
        </w:rPr>
        <w:t>::officians|</w:t>
      </w:r>
      <w:r w:rsidRPr="00BC2E91">
        <w:rPr>
          <w:lang w:val="pt-PT"/>
        </w:rPr>
        <w:t xml:space="preserve"> et ad quamlibet lectionem dicit collectam. Reliquae tres lectiones leguntur in </w:t>
      </w:r>
      <w:r w:rsidRPr="00BC2E91">
        <w:rPr>
          <w:rStyle w:val="Ort"/>
          <w:lang w:val="pt-PT"/>
        </w:rPr>
        <w:t>choro</w:t>
      </w:r>
      <w:r w:rsidRPr="00BC2E91">
        <w:rPr>
          <w:lang w:val="pt-PT"/>
        </w:rPr>
        <w:t xml:space="preserve"> ex libro epistolarum et ad </w:t>
      </w:r>
      <w:r w:rsidR="006F52BF" w:rsidRPr="00BC2E91">
        <w:rPr>
          <w:lang w:val="pt-PT"/>
        </w:rPr>
        <w:t>%D::</w:t>
      </w:r>
      <w:r w:rsidR="00BB7DD2" w:rsidRPr="00BC2E91">
        <w:rPr>
          <w:lang w:val="pt-PT"/>
        </w:rPr>
        <w:t>illas</w:t>
      </w:r>
      <w:r w:rsidR="00D734F4" w:rsidRPr="00BC2E91">
        <w:rPr>
          <w:lang w:val="pt-PT"/>
        </w:rPr>
        <w:t xml:space="preserve"> </w:t>
      </w:r>
      <w:r w:rsidR="00BB7DD2" w:rsidRPr="00BC2E91">
        <w:rPr>
          <w:lang w:val="pt-PT"/>
        </w:rPr>
        <w:t>tres</w:t>
      </w:r>
      <w:r w:rsidR="006F52BF" w:rsidRPr="00BC2E91">
        <w:rPr>
          <w:lang w:val="pt-PT"/>
        </w:rPr>
        <w:t>%</w:t>
      </w:r>
      <w:r w:rsidR="00BB7DD2" w:rsidRPr="00BC2E91">
        <w:rPr>
          <w:lang w:val="pt-PT"/>
        </w:rPr>
        <w:t xml:space="preserve"> </w:t>
      </w:r>
      <w:r w:rsidRPr="00BC2E91">
        <w:rPr>
          <w:lang w:val="pt-PT"/>
        </w:rPr>
        <w:t xml:space="preserve">singulam illarum trium cantetur tractus. Secunda LE </w:t>
      </w:r>
      <w:r w:rsidRPr="00BC2E91">
        <w:rPr>
          <w:rStyle w:val="Incipit"/>
          <w:lang w:val="pt-PT"/>
        </w:rPr>
        <w:t>Scripsit</w:t>
      </w:r>
      <w:r w:rsidR="005A362F" w:rsidRPr="00BC2E91">
        <w:rPr>
          <w:i/>
          <w:lang w:val="pt-PT"/>
        </w:rPr>
        <w:t xml:space="preserve"> </w:t>
      </w:r>
      <w:r w:rsidRPr="00BC2E91">
        <w:rPr>
          <w:rStyle w:val="Incipit"/>
          <w:lang w:val="pt-PT"/>
        </w:rPr>
        <w:t>Moyses</w:t>
      </w:r>
      <w:r w:rsidR="005A362F" w:rsidRPr="00BC2E91">
        <w:rPr>
          <w:i/>
          <w:lang w:val="pt-PT"/>
        </w:rPr>
        <w:t xml:space="preserve"> </w:t>
      </w:r>
      <w:r w:rsidRPr="00BC2E91">
        <w:rPr>
          <w:rStyle w:val="Incipit"/>
          <w:lang w:val="pt-PT"/>
        </w:rPr>
        <w:t>canticum</w:t>
      </w:r>
      <w:r w:rsidRPr="00BC2E91">
        <w:rPr>
          <w:lang w:val="pt-PT"/>
        </w:rPr>
        <w:t xml:space="preserve">. TR </w:t>
      </w:r>
      <w:r w:rsidRPr="00BC2E91">
        <w:rPr>
          <w:rStyle w:val="Incipit"/>
          <w:lang w:val="pt-PT"/>
        </w:rPr>
        <w:t>Attende</w:t>
      </w:r>
      <w:r w:rsidR="005A362F" w:rsidRPr="00BC2E91">
        <w:rPr>
          <w:i/>
          <w:lang w:val="pt-PT"/>
        </w:rPr>
        <w:t xml:space="preserve"> </w:t>
      </w:r>
      <w:r w:rsidRPr="00BC2E91">
        <w:rPr>
          <w:rStyle w:val="Incipit"/>
          <w:lang w:val="pt-PT"/>
        </w:rPr>
        <w:t>caelum</w:t>
      </w:r>
      <w:r w:rsidRPr="00BC2E91">
        <w:rPr>
          <w:lang w:val="pt-PT"/>
        </w:rPr>
        <w:t xml:space="preserve"> querendus est cum duobus in </w:t>
      </w:r>
      <w:r w:rsidRPr="00BC2E91">
        <w:rPr>
          <w:rStyle w:val="Funktion"/>
          <w:lang w:val="pt-PT"/>
        </w:rPr>
        <w:t>minori gradu</w:t>
      </w:r>
      <w:r w:rsidR="001C3215" w:rsidRPr="00BC2E91">
        <w:rPr>
          <w:rStyle w:val="Funktion"/>
          <w:lang w:val="pt-PT"/>
        </w:rPr>
        <w:t>ali</w:t>
      </w:r>
      <w:r w:rsidRPr="00BC2E91">
        <w:rPr>
          <w:lang w:val="pt-PT"/>
        </w:rPr>
        <w:t xml:space="preserve"> 111 et</w:t>
      </w:r>
      <w:r w:rsidR="00DD1415">
        <w:rPr>
          <w:lang w:val="pt-PT"/>
        </w:rPr>
        <w:t>@</w:t>
      </w:r>
      <w:r w:rsidR="00DD1415" w:rsidRPr="00BC2E91">
        <w:rPr>
          <w:lang w:val="pt-PT"/>
        </w:rPr>
        <w:t>112.</w:t>
      </w:r>
      <w:r w:rsidRPr="00BC2E91">
        <w:rPr>
          <w:lang w:val="pt-PT"/>
        </w:rPr>
        <w:t xml:space="preserve"> Tertia </w:t>
      </w:r>
      <w:r w:rsidR="00BA24A1" w:rsidRPr="00BC2E91">
        <w:rPr>
          <w:lang w:val="pt-PT"/>
        </w:rPr>
        <w:t>[</w:t>
      </w:r>
      <w:r w:rsidRPr="00BC2E91">
        <w:rPr>
          <w:lang w:val="pt-PT"/>
        </w:rPr>
        <w:t>LE</w:t>
      </w:r>
      <w:r w:rsidR="00BA24A1" w:rsidRPr="00BC2E91">
        <w:rPr>
          <w:lang w:val="pt-PT"/>
        </w:rPr>
        <w:t>]</w:t>
      </w:r>
      <w:r w:rsidRPr="00BC2E91">
        <w:rPr>
          <w:lang w:val="pt-PT"/>
        </w:rPr>
        <w:t xml:space="preserve"> </w:t>
      </w:r>
      <w:r w:rsidRPr="00BC2E91">
        <w:rPr>
          <w:rStyle w:val="Incipit"/>
          <w:lang w:val="pt-PT"/>
        </w:rPr>
        <w:t>Apprehendent</w:t>
      </w:r>
      <w:r w:rsidR="005A362F" w:rsidRPr="00BC2E91">
        <w:rPr>
          <w:i/>
          <w:lang w:val="pt-PT"/>
        </w:rPr>
        <w:t xml:space="preserve"> </w:t>
      </w:r>
      <w:r w:rsidRPr="00BC2E91">
        <w:rPr>
          <w:rStyle w:val="Incipit"/>
          <w:lang w:val="pt-PT"/>
        </w:rPr>
        <w:t>septem</w:t>
      </w:r>
      <w:r w:rsidR="005A362F" w:rsidRPr="00BC2E91">
        <w:rPr>
          <w:i/>
          <w:lang w:val="pt-PT"/>
        </w:rPr>
        <w:t xml:space="preserve"> </w:t>
      </w:r>
      <w:r w:rsidRPr="00BC2E91">
        <w:rPr>
          <w:rStyle w:val="Incipit"/>
          <w:lang w:val="pt-PT"/>
        </w:rPr>
        <w:t>mulieres</w:t>
      </w:r>
      <w:r w:rsidRPr="00BC2E91">
        <w:rPr>
          <w:lang w:val="pt-PT"/>
        </w:rPr>
        <w:t xml:space="preserve">. </w:t>
      </w:r>
      <w:r w:rsidRPr="00B779A9">
        <w:rPr>
          <w:lang w:val="it-IT"/>
        </w:rPr>
        <w:t xml:space="preserve">TR </w:t>
      </w:r>
      <w:r w:rsidRPr="00794880">
        <w:rPr>
          <w:rStyle w:val="Incipit"/>
          <w:lang w:val="it-IT"/>
        </w:rPr>
        <w:t>Vinea</w:t>
      </w:r>
      <w:r w:rsidR="005A362F" w:rsidRPr="005A362F">
        <w:rPr>
          <w:i/>
          <w:lang w:val="it-IT"/>
        </w:rPr>
        <w:t xml:space="preserve"> </w:t>
      </w:r>
      <w:r w:rsidRPr="00794880">
        <w:rPr>
          <w:rStyle w:val="Incipit"/>
          <w:lang w:val="it-IT"/>
        </w:rPr>
        <w:t>mea</w:t>
      </w:r>
      <w:r w:rsidR="00DD1415">
        <w:rPr>
          <w:lang w:val="it-IT"/>
        </w:rPr>
        <w:t>@</w:t>
      </w:r>
      <w:r w:rsidR="00DD1415" w:rsidRPr="00B779A9">
        <w:rPr>
          <w:lang w:val="it-IT"/>
        </w:rPr>
        <w:t>111.</w:t>
      </w:r>
      <w:r w:rsidRPr="00B779A9">
        <w:rPr>
          <w:lang w:val="it-IT"/>
        </w:rPr>
        <w:t xml:space="preserve"> (280r) Ultima </w:t>
      </w:r>
      <w:r w:rsidR="00BA24A1" w:rsidRPr="00B779A9">
        <w:rPr>
          <w:lang w:val="it-IT"/>
        </w:rPr>
        <w:t>[</w:t>
      </w:r>
      <w:r w:rsidRPr="00B779A9">
        <w:rPr>
          <w:lang w:val="it-IT"/>
        </w:rPr>
        <w:t>LE</w:t>
      </w:r>
      <w:r w:rsidR="00BA24A1" w:rsidRPr="00B779A9">
        <w:rPr>
          <w:lang w:val="it-IT"/>
        </w:rPr>
        <w:t>]</w:t>
      </w:r>
      <w:r w:rsidRPr="00B779A9">
        <w:rPr>
          <w:lang w:val="it-IT"/>
        </w:rPr>
        <w:t xml:space="preserve"> </w:t>
      </w:r>
      <w:r w:rsidRPr="00794880">
        <w:rPr>
          <w:rStyle w:val="Incipit"/>
          <w:lang w:val="it-IT"/>
        </w:rPr>
        <w:t>Audi</w:t>
      </w:r>
      <w:r w:rsidR="005A362F" w:rsidRPr="005A362F">
        <w:rPr>
          <w:i/>
          <w:lang w:val="it-IT"/>
        </w:rPr>
        <w:t xml:space="preserve"> </w:t>
      </w:r>
      <w:r w:rsidRPr="00794880">
        <w:rPr>
          <w:rStyle w:val="Incipit"/>
          <w:lang w:val="it-IT"/>
        </w:rPr>
        <w:t>Israel</w:t>
      </w:r>
      <w:r w:rsidR="005A362F" w:rsidRPr="005A362F">
        <w:rPr>
          <w:i/>
          <w:lang w:val="it-IT"/>
        </w:rPr>
        <w:t xml:space="preserve"> </w:t>
      </w:r>
      <w:r w:rsidRPr="00794880">
        <w:rPr>
          <w:rStyle w:val="Incipit"/>
          <w:lang w:val="it-IT"/>
        </w:rPr>
        <w:t>praecepta</w:t>
      </w:r>
      <w:r w:rsidR="005A362F" w:rsidRPr="005A362F">
        <w:rPr>
          <w:i/>
          <w:lang w:val="it-IT"/>
        </w:rPr>
        <w:t xml:space="preserve"> </w:t>
      </w:r>
      <w:r w:rsidR="00D66EA2" w:rsidRPr="00794880">
        <w:rPr>
          <w:rStyle w:val="Incipit"/>
          <w:lang w:val="it-IT"/>
        </w:rPr>
        <w:t>vita</w:t>
      </w:r>
      <w:r w:rsidRPr="00794880">
        <w:rPr>
          <w:rStyle w:val="Incipit"/>
          <w:lang w:val="it-IT"/>
        </w:rPr>
        <w:t>e</w:t>
      </w:r>
      <w:r w:rsidRPr="00B779A9">
        <w:rPr>
          <w:lang w:val="it-IT"/>
        </w:rPr>
        <w:t xml:space="preserve">. TR </w:t>
      </w:r>
      <w:r w:rsidRPr="00794880">
        <w:rPr>
          <w:rStyle w:val="Incipit"/>
          <w:lang w:val="it-IT"/>
        </w:rPr>
        <w:t>Sicut</w:t>
      </w:r>
      <w:r w:rsidR="005A362F" w:rsidRPr="005A362F">
        <w:rPr>
          <w:i/>
          <w:lang w:val="it-IT"/>
        </w:rPr>
        <w:t xml:space="preserve"> </w:t>
      </w:r>
      <w:r w:rsidRPr="00794880">
        <w:rPr>
          <w:rStyle w:val="Incipit"/>
          <w:lang w:val="it-IT"/>
        </w:rPr>
        <w:t>cer</w:t>
      </w:r>
      <w:r w:rsidR="00382E22" w:rsidRPr="00794880">
        <w:rPr>
          <w:rStyle w:val="Incipit"/>
          <w:lang w:val="it-IT"/>
        </w:rPr>
        <w:t>vu</w:t>
      </w:r>
      <w:r w:rsidRPr="00794880">
        <w:rPr>
          <w:rStyle w:val="Incipit"/>
          <w:lang w:val="it-IT"/>
        </w:rPr>
        <w:t>s</w:t>
      </w:r>
      <w:r w:rsidR="00DD1415">
        <w:rPr>
          <w:lang w:val="it-IT"/>
        </w:rPr>
        <w:t>@</w:t>
      </w:r>
      <w:r w:rsidR="00DD1415" w:rsidRPr="00B779A9">
        <w:rPr>
          <w:lang w:val="it-IT"/>
        </w:rPr>
        <w:t>112.</w:t>
      </w:r>
      <w:r w:rsidRPr="00B779A9">
        <w:rPr>
          <w:lang w:val="it-IT"/>
        </w:rPr>
        <w:t xml:space="preserve"> Post tractum ultimum dicantur duae vel tres collectae ab </w:t>
      </w:r>
      <w:r w:rsidR="002C5715" w:rsidRPr="002C5715">
        <w:rPr>
          <w:rStyle w:val="Funktion"/>
          <w:lang w:val="it-IT"/>
        </w:rPr>
        <w:t>|</w:t>
      </w:r>
      <w:r w:rsidRPr="00BC2E91">
        <w:rPr>
          <w:rStyle w:val="Funktion"/>
          <w:lang w:val="it-IT"/>
        </w:rPr>
        <w:t>officiente</w:t>
      </w:r>
      <w:r w:rsidR="002C5715" w:rsidRPr="00BC2E91">
        <w:rPr>
          <w:rStyle w:val="Funktion"/>
          <w:lang w:val="it-IT"/>
        </w:rPr>
        <w:t>::officiante|</w:t>
      </w:r>
      <w:r w:rsidRPr="00B779A9">
        <w:rPr>
          <w:lang w:val="it-IT"/>
        </w:rPr>
        <w:t xml:space="preserve">. Quibus finitis cantetur a </w:t>
      </w:r>
      <w:r w:rsidRPr="00BC2E91">
        <w:rPr>
          <w:rStyle w:val="Funktion"/>
          <w:lang w:val="it-IT"/>
        </w:rPr>
        <w:t>pueris</w:t>
      </w:r>
      <w:r w:rsidRPr="00B779A9">
        <w:rPr>
          <w:lang w:val="it-IT"/>
        </w:rPr>
        <w:t xml:space="preserve"> </w:t>
      </w:r>
      <w:r w:rsidRPr="00BC2E91">
        <w:rPr>
          <w:lang w:val="it-IT"/>
        </w:rPr>
        <w:t>Norica</w:t>
      </w:r>
      <w:r w:rsidR="005A362F" w:rsidRPr="00BC2E91">
        <w:rPr>
          <w:lang w:val="it-IT"/>
        </w:rPr>
        <w:t xml:space="preserve"> </w:t>
      </w:r>
      <w:r w:rsidR="002C5715" w:rsidRPr="00BC2E91">
        <w:rPr>
          <w:lang w:val="it-IT"/>
        </w:rPr>
        <w:t>le</w:t>
      </w:r>
      <w:r w:rsidR="00784B4C" w:rsidRPr="00BC2E91">
        <w:rPr>
          <w:lang w:val="it-IT"/>
        </w:rPr>
        <w:t>tania</w:t>
      </w:r>
      <w:r w:rsidR="005A362F" w:rsidRPr="005A362F">
        <w:rPr>
          <w:i/>
          <w:lang w:val="it-IT"/>
        </w:rPr>
        <w:t xml:space="preserve"> </w:t>
      </w:r>
      <w:r w:rsidR="00BA24A1" w:rsidRPr="00B779A9">
        <w:rPr>
          <w:lang w:val="it-IT"/>
        </w:rPr>
        <w:t>[</w:t>
      </w:r>
      <w:r w:rsidRPr="00B779A9">
        <w:rPr>
          <w:lang w:val="it-IT"/>
        </w:rPr>
        <w:t>L</w:t>
      </w:r>
      <w:r w:rsidR="001C3215" w:rsidRPr="00B779A9">
        <w:rPr>
          <w:lang w:val="it-IT"/>
        </w:rPr>
        <w:t>T</w:t>
      </w:r>
      <w:r w:rsidR="00BA24A1" w:rsidRPr="00B779A9">
        <w:rPr>
          <w:lang w:val="it-IT"/>
        </w:rPr>
        <w:t>]</w:t>
      </w:r>
      <w:r w:rsidR="005A362F" w:rsidRPr="005A362F">
        <w:rPr>
          <w:i/>
          <w:lang w:val="it-IT"/>
        </w:rPr>
        <w:t xml:space="preserve"> </w:t>
      </w:r>
      <w:r w:rsidRPr="00794880">
        <w:rPr>
          <w:rStyle w:val="Incipit"/>
          <w:lang w:val="it-IT"/>
        </w:rPr>
        <w:t>Rex</w:t>
      </w:r>
      <w:r w:rsidR="005A362F" w:rsidRPr="005A362F">
        <w:rPr>
          <w:i/>
          <w:lang w:val="it-IT"/>
        </w:rPr>
        <w:t xml:space="preserve"> </w:t>
      </w:r>
      <w:r w:rsidRPr="00794880">
        <w:rPr>
          <w:rStyle w:val="Incipit"/>
          <w:lang w:val="it-IT"/>
        </w:rPr>
        <w:t>sanctorum</w:t>
      </w:r>
      <w:r w:rsidR="002C5715">
        <w:rPr>
          <w:lang w:val="it-IT"/>
        </w:rPr>
        <w:t>. Et post quemlibet versum le</w:t>
      </w:r>
      <w:r w:rsidRPr="00B779A9">
        <w:rPr>
          <w:lang w:val="it-IT"/>
        </w:rPr>
        <w:t xml:space="preserve">taniae respondetur a </w:t>
      </w:r>
      <w:r w:rsidRPr="00BC2E91">
        <w:rPr>
          <w:rStyle w:val="Funktion"/>
          <w:lang w:val="it-IT"/>
        </w:rPr>
        <w:t>choro</w:t>
      </w:r>
      <w:r w:rsidRPr="00B779A9">
        <w:rPr>
          <w:lang w:val="it-IT"/>
        </w:rPr>
        <w:t xml:space="preserve"> per </w:t>
      </w:r>
      <w:r w:rsidRPr="00B779A9">
        <w:rPr>
          <w:lang w:val="it-IT"/>
        </w:rPr>
        <w:lastRenderedPageBreak/>
        <w:t>primum versum</w:t>
      </w:r>
      <w:r w:rsidR="002C5715">
        <w:rPr>
          <w:lang w:val="it-IT"/>
        </w:rPr>
        <w:t>,</w:t>
      </w:r>
      <w:r w:rsidRPr="00B779A9">
        <w:rPr>
          <w:lang w:val="it-IT"/>
        </w:rPr>
        <w:t xml:space="preserve"> ita tamen ut alternatim nunc ab initio</w:t>
      </w:r>
      <w:r w:rsidR="002C5715">
        <w:rPr>
          <w:lang w:val="it-IT"/>
        </w:rPr>
        <w:t>,</w:t>
      </w:r>
      <w:r w:rsidRPr="00B779A9">
        <w:rPr>
          <w:lang w:val="it-IT"/>
        </w:rPr>
        <w:t xml:space="preserve"> nunc a medio primi vers</w:t>
      </w:r>
      <w:r w:rsidR="002C5715">
        <w:rPr>
          <w:lang w:val="it-IT"/>
        </w:rPr>
        <w:t>%D::i%$E::</w:t>
      </w:r>
      <w:r w:rsidRPr="00B779A9">
        <w:rPr>
          <w:lang w:val="it-IT"/>
        </w:rPr>
        <w:t>us</w:t>
      </w:r>
      <w:r w:rsidR="002C5715">
        <w:rPr>
          <w:lang w:val="it-IT"/>
        </w:rPr>
        <w:t>$</w:t>
      </w:r>
      <w:r w:rsidRPr="00B779A9">
        <w:rPr>
          <w:lang w:val="it-IT"/>
        </w:rPr>
        <w:t xml:space="preserve"> respondeatur. </w:t>
      </w:r>
    </w:p>
    <w:p w:rsidR="00885488" w:rsidRPr="00B779A9" w:rsidRDefault="00380E52" w:rsidP="00415109">
      <w:pPr>
        <w:rPr>
          <w:lang w:val="it-IT"/>
        </w:rPr>
      </w:pPr>
      <w:r w:rsidRPr="002D4ADF">
        <w:rPr>
          <w:rStyle w:val="Time1"/>
          <w:lang w:val="it-IT"/>
        </w:rPr>
        <w:t>[Ad processionem]</w:t>
      </w:r>
      <w:r>
        <w:rPr>
          <w:lang w:val="it-IT"/>
        </w:rPr>
        <w:t xml:space="preserve"> </w:t>
      </w:r>
      <w:r w:rsidR="00885488" w:rsidRPr="00B779A9">
        <w:rPr>
          <w:lang w:val="it-IT"/>
        </w:rPr>
        <w:t xml:space="preserve">Interea fit </w:t>
      </w:r>
      <w:r w:rsidR="00885488" w:rsidRPr="002D4ADF">
        <w:rPr>
          <w:lang w:val="it-IT"/>
        </w:rPr>
        <w:t>processio ut</w:t>
      </w:r>
      <w:r w:rsidR="00885488" w:rsidRPr="00B779A9">
        <w:rPr>
          <w:lang w:val="it-IT"/>
        </w:rPr>
        <w:t xml:space="preserve"> in </w:t>
      </w:r>
      <w:r w:rsidR="00E9018E" w:rsidRPr="00B779A9">
        <w:rPr>
          <w:lang w:val="it-IT"/>
        </w:rPr>
        <w:t>sabbat</w:t>
      </w:r>
      <w:r w:rsidR="00885488" w:rsidRPr="00B779A9">
        <w:rPr>
          <w:lang w:val="it-IT"/>
        </w:rPr>
        <w:t xml:space="preserve">o sancto paschae ad </w:t>
      </w:r>
      <w:r w:rsidR="00885488" w:rsidRPr="00BC2E91">
        <w:rPr>
          <w:rStyle w:val="Ort"/>
          <w:lang w:val="it-IT"/>
        </w:rPr>
        <w:t>baptisterium</w:t>
      </w:r>
      <w:r w:rsidR="00885488" w:rsidRPr="00B779A9">
        <w:rPr>
          <w:lang w:val="it-IT"/>
        </w:rPr>
        <w:t xml:space="preserve"> cum vexillis et quinque cereis accensis. </w:t>
      </w:r>
      <w:r w:rsidR="006F52BF" w:rsidRPr="006F52BF">
        <w:rPr>
          <w:lang w:val="it-IT"/>
        </w:rPr>
        <w:t>%D::</w:t>
      </w:r>
      <w:r w:rsidR="00BB7DD2" w:rsidRPr="006F52BF">
        <w:rPr>
          <w:lang w:val="it-IT"/>
        </w:rPr>
        <w:t>Un</w:t>
      </w:r>
      <w:r w:rsidR="006F52BF" w:rsidRPr="006F52BF">
        <w:rPr>
          <w:lang w:val="it-IT"/>
        </w:rPr>
        <w:t>%</w:t>
      </w:r>
      <w:r w:rsidR="00BB7DD2" w:rsidRPr="00B779A9">
        <w:rPr>
          <w:lang w:val="it-IT"/>
        </w:rPr>
        <w:t xml:space="preserve"> </w:t>
      </w:r>
      <w:r w:rsidR="00885488" w:rsidRPr="00B779A9">
        <w:rPr>
          <w:lang w:val="it-IT"/>
        </w:rPr>
        <w:t xml:space="preserve">Cereus ille in harundine portetur sub processione tam descendendo quam ascendendo ab </w:t>
      </w:r>
      <w:r w:rsidR="002C5715" w:rsidRPr="002C5715">
        <w:rPr>
          <w:rStyle w:val="Funktion"/>
          <w:lang w:val="it-IT"/>
        </w:rPr>
        <w:t>|</w:t>
      </w:r>
      <w:r w:rsidR="00885488" w:rsidRPr="00BC2E91">
        <w:rPr>
          <w:rStyle w:val="Funktion"/>
          <w:lang w:val="it-IT"/>
        </w:rPr>
        <w:t>officiente</w:t>
      </w:r>
      <w:r w:rsidR="002C5715" w:rsidRPr="00BC2E91">
        <w:rPr>
          <w:rStyle w:val="Funktion"/>
          <w:lang w:val="it-IT"/>
        </w:rPr>
        <w:t>::officiante|</w:t>
      </w:r>
      <w:r w:rsidR="00885488" w:rsidRPr="00B779A9">
        <w:rPr>
          <w:lang w:val="it-IT"/>
        </w:rPr>
        <w:t xml:space="preserve">. Et cum </w:t>
      </w:r>
      <w:r w:rsidR="00872B44" w:rsidRPr="00B779A9">
        <w:rPr>
          <w:lang w:val="it-IT"/>
        </w:rPr>
        <w:t>vent</w:t>
      </w:r>
      <w:r w:rsidR="00885488" w:rsidRPr="00B779A9">
        <w:rPr>
          <w:lang w:val="it-IT"/>
        </w:rPr>
        <w:t xml:space="preserve">um fuerit ad </w:t>
      </w:r>
      <w:r w:rsidR="00885488" w:rsidRPr="00BC2E91">
        <w:rPr>
          <w:rStyle w:val="Ort"/>
          <w:lang w:val="it-IT"/>
        </w:rPr>
        <w:t>baptisterium</w:t>
      </w:r>
      <w:r w:rsidR="00885488" w:rsidRPr="00B779A9">
        <w:rPr>
          <w:lang w:val="it-IT"/>
        </w:rPr>
        <w:t xml:space="preserve"> circumitur ab </w:t>
      </w:r>
      <w:r w:rsidR="00885488" w:rsidRPr="00BC2E91">
        <w:rPr>
          <w:rStyle w:val="Funktion"/>
          <w:lang w:val="it-IT"/>
        </w:rPr>
        <w:t>praelato</w:t>
      </w:r>
      <w:r w:rsidR="00885488" w:rsidRPr="00B779A9">
        <w:rPr>
          <w:lang w:val="it-IT"/>
        </w:rPr>
        <w:t xml:space="preserve"> et aliis praesentibus </w:t>
      </w:r>
      <w:r w:rsidR="00885488" w:rsidRPr="00BC2E91">
        <w:rPr>
          <w:rStyle w:val="Funktion"/>
          <w:lang w:val="it-IT"/>
        </w:rPr>
        <w:t>ministris</w:t>
      </w:r>
      <w:r w:rsidR="00885488" w:rsidRPr="00B779A9">
        <w:rPr>
          <w:lang w:val="it-IT"/>
        </w:rPr>
        <w:t xml:space="preserve"> septem </w:t>
      </w:r>
      <w:r w:rsidR="00AB7195" w:rsidRPr="00B779A9">
        <w:rPr>
          <w:lang w:val="it-IT"/>
        </w:rPr>
        <w:t>vici</w:t>
      </w:r>
      <w:r w:rsidR="002C5715">
        <w:rPr>
          <w:lang w:val="it-IT"/>
        </w:rPr>
        <w:t>bus. Deinde le</w:t>
      </w:r>
      <w:r w:rsidR="00885488" w:rsidRPr="00B779A9">
        <w:rPr>
          <w:lang w:val="it-IT"/>
        </w:rPr>
        <w:t xml:space="preserve">tania finita quam ante </w:t>
      </w:r>
      <w:r w:rsidR="00885488" w:rsidRPr="00BC2E91">
        <w:rPr>
          <w:rStyle w:val="Ort"/>
          <w:lang w:val="it-IT"/>
        </w:rPr>
        <w:t>pulpetum in Neustifft</w:t>
      </w:r>
      <w:r w:rsidR="00885488" w:rsidRPr="00B779A9">
        <w:rPr>
          <w:lang w:val="it-IT"/>
        </w:rPr>
        <w:t xml:space="preserve"> canunt</w:t>
      </w:r>
      <w:r w:rsidR="002C5715">
        <w:rPr>
          <w:lang w:val="it-IT"/>
        </w:rPr>
        <w:t>.</w:t>
      </w:r>
      <w:r w:rsidR="00885488" w:rsidRPr="00B779A9">
        <w:rPr>
          <w:lang w:val="it-IT"/>
        </w:rPr>
        <w:t xml:space="preserve"> </w:t>
      </w:r>
      <w:r w:rsidR="002C5715" w:rsidRPr="00BC2E91">
        <w:rPr>
          <w:lang w:val="it-IT"/>
        </w:rPr>
        <w:t>B</w:t>
      </w:r>
      <w:r w:rsidR="00885488" w:rsidRPr="00BC2E91">
        <w:rPr>
          <w:lang w:val="it-IT"/>
        </w:rPr>
        <w:t xml:space="preserve">enedicetur </w:t>
      </w:r>
      <w:r w:rsidR="00885488" w:rsidRPr="00B779A9">
        <w:rPr>
          <w:lang w:val="it-IT"/>
        </w:rPr>
        <w:t xml:space="preserve">ex </w:t>
      </w:r>
      <w:r w:rsidR="00885488" w:rsidRPr="00BC2E91">
        <w:rPr>
          <w:rStyle w:val="Funktion"/>
          <w:lang w:val="it-IT"/>
        </w:rPr>
        <w:t>benedictionali libello</w:t>
      </w:r>
      <w:r w:rsidR="002C5715">
        <w:rPr>
          <w:lang w:val="it-IT"/>
        </w:rPr>
        <w:t xml:space="preserve"> </w:t>
      </w:r>
      <w:r w:rsidR="002C5715" w:rsidRPr="00BC2E91">
        <w:rPr>
          <w:rStyle w:val="Ort"/>
          <w:lang w:val="it-IT"/>
        </w:rPr>
        <w:t>fons</w:t>
      </w:r>
      <w:r w:rsidR="002C5715">
        <w:rPr>
          <w:lang w:val="it-IT"/>
        </w:rPr>
        <w:t xml:space="preserve"> pro</w:t>
      </w:r>
      <w:r w:rsidR="00885488" w:rsidRPr="00B779A9">
        <w:rPr>
          <w:lang w:val="it-IT"/>
        </w:rPr>
        <w:t xml:space="preserve">ut ibi habetur. Quo benedicto duo </w:t>
      </w:r>
      <w:r w:rsidR="00885488" w:rsidRPr="00BC2E91">
        <w:rPr>
          <w:rStyle w:val="Funktion"/>
          <w:lang w:val="it-IT"/>
        </w:rPr>
        <w:t>canonici</w:t>
      </w:r>
      <w:r w:rsidR="00885488" w:rsidRPr="00B779A9">
        <w:rPr>
          <w:lang w:val="it-IT"/>
        </w:rPr>
        <w:t xml:space="preserve"> astant </w:t>
      </w:r>
      <w:r w:rsidR="00885488" w:rsidRPr="00BC2E91">
        <w:rPr>
          <w:rStyle w:val="Ort"/>
          <w:lang w:val="it-IT"/>
        </w:rPr>
        <w:t>altari sanctae Agnetis</w:t>
      </w:r>
      <w:r w:rsidR="00691548" w:rsidRPr="00B779A9">
        <w:rPr>
          <w:lang w:val="it-IT"/>
        </w:rPr>
        <w:t xml:space="preserve"> ve</w:t>
      </w:r>
      <w:r w:rsidR="00885488" w:rsidRPr="00B779A9">
        <w:rPr>
          <w:lang w:val="it-IT"/>
        </w:rPr>
        <w:t xml:space="preserve">rtentes se ad </w:t>
      </w:r>
      <w:r w:rsidR="00885488" w:rsidRPr="00BC2E91">
        <w:rPr>
          <w:rStyle w:val="Ort"/>
          <w:lang w:val="it-IT"/>
        </w:rPr>
        <w:t>fontem</w:t>
      </w:r>
      <w:r w:rsidR="002C5715">
        <w:rPr>
          <w:lang w:val="it-IT"/>
        </w:rPr>
        <w:t xml:space="preserve"> incipiunt aliam le</w:t>
      </w:r>
      <w:r w:rsidR="00885488" w:rsidRPr="00B779A9">
        <w:rPr>
          <w:lang w:val="it-IT"/>
        </w:rPr>
        <w:t>taniam</w:t>
      </w:r>
      <w:r w:rsidR="002C5715">
        <w:rPr>
          <w:lang w:val="it-IT"/>
        </w:rPr>
        <w:t>,</w:t>
      </w:r>
      <w:r w:rsidR="00885488" w:rsidRPr="00B779A9">
        <w:rPr>
          <w:lang w:val="it-IT"/>
        </w:rPr>
        <w:t xml:space="preserve"> ut in sabbato sancto paschae</w:t>
      </w:r>
      <w:r w:rsidR="002C5715">
        <w:rPr>
          <w:lang w:val="it-IT"/>
        </w:rPr>
        <w:t>,</w:t>
      </w:r>
      <w:r w:rsidR="00885488" w:rsidRPr="00B779A9">
        <w:rPr>
          <w:lang w:val="it-IT"/>
        </w:rPr>
        <w:t xml:space="preserve"> cum qua itur in </w:t>
      </w:r>
      <w:r w:rsidR="00885488" w:rsidRPr="00BC2E91">
        <w:rPr>
          <w:rStyle w:val="Ort"/>
          <w:lang w:val="it-IT"/>
        </w:rPr>
        <w:t>chorum</w:t>
      </w:r>
      <w:r w:rsidR="00885488" w:rsidRPr="00B779A9">
        <w:rPr>
          <w:lang w:val="it-IT"/>
        </w:rPr>
        <w:t xml:space="preserve">. Et in </w:t>
      </w:r>
      <w:r w:rsidR="00885488" w:rsidRPr="00BC2E91">
        <w:rPr>
          <w:rStyle w:val="Ort"/>
          <w:lang w:val="it-IT"/>
        </w:rPr>
        <w:t>chori interiori</w:t>
      </w:r>
      <w:r w:rsidR="00885488" w:rsidRPr="00B779A9">
        <w:rPr>
          <w:lang w:val="it-IT"/>
        </w:rPr>
        <w:t xml:space="preserve"> cantetur alta </w:t>
      </w:r>
      <w:r w:rsidR="00702792" w:rsidRPr="00B779A9">
        <w:rPr>
          <w:lang w:val="it-IT"/>
        </w:rPr>
        <w:t>voc</w:t>
      </w:r>
      <w:r w:rsidR="00885488" w:rsidRPr="00B779A9">
        <w:rPr>
          <w:lang w:val="it-IT"/>
        </w:rPr>
        <w:t>e. L</w:t>
      </w:r>
      <w:r w:rsidR="002C5715">
        <w:rPr>
          <w:lang w:val="it-IT"/>
        </w:rPr>
        <w:t>e</w:t>
      </w:r>
      <w:r w:rsidR="00885488" w:rsidRPr="00B779A9">
        <w:rPr>
          <w:lang w:val="it-IT"/>
        </w:rPr>
        <w:t xml:space="preserve">tania finita a </w:t>
      </w:r>
      <w:r w:rsidR="00885488" w:rsidRPr="00BC2E91">
        <w:rPr>
          <w:rStyle w:val="Funktion"/>
          <w:lang w:val="it-IT"/>
        </w:rPr>
        <w:t>diacono</w:t>
      </w:r>
      <w:r w:rsidR="00885488" w:rsidRPr="00B779A9">
        <w:rPr>
          <w:lang w:val="it-IT"/>
        </w:rPr>
        <w:t xml:space="preserve"> </w:t>
      </w:r>
      <w:r w:rsidR="001C3215" w:rsidRPr="00B779A9">
        <w:rPr>
          <w:lang w:val="it-IT"/>
        </w:rPr>
        <w:t>[</w:t>
      </w:r>
      <w:r w:rsidR="002C5715">
        <w:rPr>
          <w:lang w:val="it-IT"/>
        </w:rPr>
        <w:t>VAR</w:t>
      </w:r>
      <w:r w:rsidR="001C3215" w:rsidRPr="00B779A9">
        <w:rPr>
          <w:lang w:val="it-IT"/>
        </w:rPr>
        <w:t xml:space="preserve">] </w:t>
      </w:r>
      <w:r w:rsidR="00885488" w:rsidRPr="00794880">
        <w:rPr>
          <w:rStyle w:val="Incipit"/>
          <w:lang w:val="it-IT"/>
        </w:rPr>
        <w:t>Accendite</w:t>
      </w:r>
      <w:r w:rsidR="00885488" w:rsidRPr="00B779A9">
        <w:rPr>
          <w:lang w:val="it-IT"/>
        </w:rPr>
        <w:t xml:space="preserve">. Statimque subiungitur a </w:t>
      </w:r>
      <w:r w:rsidR="00885488" w:rsidRPr="00BC2E91">
        <w:rPr>
          <w:rStyle w:val="Funktion"/>
          <w:lang w:val="it-IT"/>
        </w:rPr>
        <w:t>praelato</w:t>
      </w:r>
      <w:r w:rsidR="00885488" w:rsidRPr="00B779A9">
        <w:rPr>
          <w:lang w:val="it-IT"/>
        </w:rPr>
        <w:t xml:space="preserve"> </w:t>
      </w:r>
      <w:r w:rsidR="001C3215" w:rsidRPr="00B779A9">
        <w:rPr>
          <w:lang w:val="it-IT"/>
        </w:rPr>
        <w:t xml:space="preserve">[KY] </w:t>
      </w:r>
      <w:r w:rsidR="001C3215" w:rsidRPr="00794880">
        <w:rPr>
          <w:rStyle w:val="Incipit"/>
          <w:lang w:val="it-IT"/>
        </w:rPr>
        <w:t>Kyrie</w:t>
      </w:r>
      <w:r w:rsidR="001C3215" w:rsidRPr="00B779A9">
        <w:rPr>
          <w:lang w:val="it-IT"/>
        </w:rPr>
        <w:t xml:space="preserve"> </w:t>
      </w:r>
      <w:r w:rsidR="00784B4C" w:rsidRPr="00B779A9">
        <w:rPr>
          <w:lang w:val="it-IT"/>
        </w:rPr>
        <w:t xml:space="preserve">(280v) </w:t>
      </w:r>
      <w:r w:rsidR="001C3215" w:rsidRPr="00B779A9">
        <w:rPr>
          <w:lang w:val="it-IT"/>
        </w:rPr>
        <w:t>p</w:t>
      </w:r>
      <w:r w:rsidR="00885488" w:rsidRPr="00B779A9">
        <w:rPr>
          <w:lang w:val="it-IT"/>
        </w:rPr>
        <w:t xml:space="preserve">aschale interim dicit </w:t>
      </w:r>
      <w:r w:rsidR="005112B8" w:rsidRPr="005112B8">
        <w:rPr>
          <w:rStyle w:val="Funktion"/>
          <w:lang w:val="it-IT"/>
        </w:rPr>
        <w:t>|</w:t>
      </w:r>
      <w:r w:rsidR="00885488" w:rsidRPr="00BC2E91">
        <w:rPr>
          <w:rStyle w:val="Funktion"/>
          <w:lang w:val="it-IT"/>
        </w:rPr>
        <w:t>officiens</w:t>
      </w:r>
      <w:r w:rsidR="005112B8" w:rsidRPr="00BC2E91">
        <w:rPr>
          <w:rStyle w:val="Funktion"/>
          <w:lang w:val="it-IT"/>
        </w:rPr>
        <w:t>::officians|</w:t>
      </w:r>
      <w:r w:rsidR="00885488" w:rsidRPr="00B779A9">
        <w:rPr>
          <w:lang w:val="it-IT"/>
        </w:rPr>
        <w:t xml:space="preserve"> ante </w:t>
      </w:r>
      <w:r w:rsidR="00885488" w:rsidRPr="00BC2E91">
        <w:rPr>
          <w:rStyle w:val="Ort"/>
          <w:lang w:val="it-IT"/>
        </w:rPr>
        <w:t>summum altare</w:t>
      </w:r>
      <w:r w:rsidR="00885488" w:rsidRPr="00B779A9">
        <w:rPr>
          <w:lang w:val="it-IT"/>
        </w:rPr>
        <w:t xml:space="preserve"> </w:t>
      </w:r>
      <w:r w:rsidR="001C3215" w:rsidRPr="00B779A9">
        <w:rPr>
          <w:lang w:val="it-IT"/>
        </w:rPr>
        <w:t xml:space="preserve">[VAR] </w:t>
      </w:r>
      <w:r w:rsidR="00885488" w:rsidRPr="00794880">
        <w:rPr>
          <w:rStyle w:val="Incipit"/>
          <w:lang w:val="it-IT"/>
        </w:rPr>
        <w:t>Confiteor</w:t>
      </w:r>
      <w:r w:rsidR="00885488" w:rsidRPr="00B779A9">
        <w:rPr>
          <w:lang w:val="it-IT"/>
        </w:rPr>
        <w:t xml:space="preserve">. Et sic aggreditur officium. </w:t>
      </w:r>
    </w:p>
    <w:p w:rsidR="00885488" w:rsidRPr="00BC2E91" w:rsidRDefault="00044244" w:rsidP="00415109">
      <w:pPr>
        <w:rPr>
          <w:lang w:val="pt-PT"/>
        </w:rPr>
      </w:pPr>
      <w:r w:rsidRPr="00B779A9">
        <w:rPr>
          <w:lang w:val="it-IT"/>
        </w:rPr>
        <w:t xml:space="preserve">[GL] </w:t>
      </w:r>
      <w:r w:rsidR="00885488" w:rsidRPr="00794880">
        <w:rPr>
          <w:rStyle w:val="Incipit"/>
          <w:lang w:val="it-IT"/>
        </w:rPr>
        <w:t>Gloria</w:t>
      </w:r>
      <w:r w:rsidR="005A362F" w:rsidRPr="005A362F">
        <w:rPr>
          <w:i/>
          <w:lang w:val="it-IT"/>
        </w:rPr>
        <w:t xml:space="preserve"> </w:t>
      </w:r>
      <w:r w:rsidR="00885488" w:rsidRPr="00794880">
        <w:rPr>
          <w:rStyle w:val="Incipit"/>
          <w:lang w:val="it-IT"/>
        </w:rPr>
        <w:t>in</w:t>
      </w:r>
      <w:r w:rsidR="005A362F" w:rsidRPr="005A362F">
        <w:rPr>
          <w:i/>
          <w:lang w:val="it-IT"/>
        </w:rPr>
        <w:t xml:space="preserve"> </w:t>
      </w:r>
      <w:r w:rsidR="00885488" w:rsidRPr="00794880">
        <w:rPr>
          <w:rStyle w:val="Incipit"/>
          <w:lang w:val="it-IT"/>
        </w:rPr>
        <w:t>excelsis</w:t>
      </w:r>
      <w:r w:rsidR="00885488" w:rsidRPr="00B779A9">
        <w:rPr>
          <w:lang w:val="it-IT"/>
        </w:rPr>
        <w:t xml:space="preserve"> dicitur</w:t>
      </w:r>
      <w:r w:rsidR="005112B8">
        <w:rPr>
          <w:lang w:val="it-IT"/>
        </w:rPr>
        <w:t>. P</w:t>
      </w:r>
      <w:r w:rsidR="00885488" w:rsidRPr="00B779A9">
        <w:rPr>
          <w:lang w:val="it-IT"/>
        </w:rPr>
        <w:t xml:space="preserve">ulsetur quoque </w:t>
      </w:r>
      <w:r w:rsidR="00784B4C" w:rsidRPr="00B779A9">
        <w:rPr>
          <w:lang w:val="it-IT"/>
        </w:rPr>
        <w:t>|</w:t>
      </w:r>
      <w:r w:rsidR="00885488" w:rsidRPr="00B779A9">
        <w:rPr>
          <w:lang w:val="it-IT"/>
        </w:rPr>
        <w:t>capanulam</w:t>
      </w:r>
      <w:r w:rsidR="00784B4C" w:rsidRPr="00B779A9">
        <w:rPr>
          <w:lang w:val="it-IT"/>
        </w:rPr>
        <w:t>::campanulam|</w:t>
      </w:r>
      <w:r w:rsidR="00885488" w:rsidRPr="00B779A9">
        <w:rPr>
          <w:lang w:val="it-IT"/>
        </w:rPr>
        <w:t xml:space="preserve"> qua sub </w:t>
      </w:r>
      <w:r w:rsidR="001B7479" w:rsidRPr="00B779A9">
        <w:rPr>
          <w:lang w:val="it-IT"/>
        </w:rPr>
        <w:t>elevatio</w:t>
      </w:r>
      <w:r w:rsidR="00885488" w:rsidRPr="00B779A9">
        <w:rPr>
          <w:lang w:val="it-IT"/>
        </w:rPr>
        <w:t xml:space="preserve">ne utimur donec finiatur </w:t>
      </w:r>
      <w:r w:rsidRPr="00B779A9">
        <w:rPr>
          <w:lang w:val="it-IT"/>
        </w:rPr>
        <w:t xml:space="preserve">[GL] </w:t>
      </w:r>
      <w:r w:rsidR="00885488" w:rsidRPr="00794880">
        <w:rPr>
          <w:rStyle w:val="Incipit"/>
          <w:lang w:val="it-IT"/>
        </w:rPr>
        <w:t>Gloria</w:t>
      </w:r>
      <w:r w:rsidR="005A362F" w:rsidRPr="005A362F">
        <w:rPr>
          <w:i/>
          <w:lang w:val="it-IT"/>
        </w:rPr>
        <w:t xml:space="preserve"> </w:t>
      </w:r>
      <w:r w:rsidR="00885488" w:rsidRPr="00794880">
        <w:rPr>
          <w:rStyle w:val="Incipit"/>
          <w:lang w:val="it-IT"/>
        </w:rPr>
        <w:t>in</w:t>
      </w:r>
      <w:r w:rsidR="005A362F" w:rsidRPr="005A362F">
        <w:rPr>
          <w:i/>
          <w:lang w:val="it-IT"/>
        </w:rPr>
        <w:t xml:space="preserve"> </w:t>
      </w:r>
      <w:r w:rsidR="00885488" w:rsidRPr="00794880">
        <w:rPr>
          <w:rStyle w:val="Incipit"/>
          <w:lang w:val="it-IT"/>
        </w:rPr>
        <w:t>excelsis</w:t>
      </w:r>
      <w:r w:rsidR="00885488" w:rsidRPr="00B779A9">
        <w:rPr>
          <w:lang w:val="it-IT"/>
        </w:rPr>
        <w:t xml:space="preserve">. </w:t>
      </w:r>
      <w:r w:rsidR="005112B8">
        <w:rPr>
          <w:lang w:val="it-IT"/>
        </w:rPr>
        <w:t>[GL</w:t>
      </w:r>
      <w:r w:rsidRPr="00B779A9">
        <w:rPr>
          <w:lang w:val="it-IT"/>
        </w:rPr>
        <w:t xml:space="preserve">] </w:t>
      </w:r>
      <w:r w:rsidR="00885488" w:rsidRPr="00794880">
        <w:rPr>
          <w:rStyle w:val="Incipit"/>
          <w:lang w:val="it-IT"/>
        </w:rPr>
        <w:t>Et</w:t>
      </w:r>
      <w:r w:rsidR="005A362F" w:rsidRPr="005A362F">
        <w:rPr>
          <w:i/>
          <w:lang w:val="it-IT"/>
        </w:rPr>
        <w:t xml:space="preserve"> </w:t>
      </w:r>
      <w:r w:rsidR="00885488" w:rsidRPr="00794880">
        <w:rPr>
          <w:rStyle w:val="Incipit"/>
          <w:lang w:val="it-IT"/>
        </w:rPr>
        <w:t>in</w:t>
      </w:r>
      <w:r w:rsidR="005A362F" w:rsidRPr="005A362F">
        <w:rPr>
          <w:i/>
          <w:lang w:val="it-IT"/>
        </w:rPr>
        <w:t xml:space="preserve"> </w:t>
      </w:r>
      <w:r w:rsidR="00885488" w:rsidRPr="00794880">
        <w:rPr>
          <w:rStyle w:val="Incipit"/>
          <w:lang w:val="it-IT"/>
        </w:rPr>
        <w:t>terra</w:t>
      </w:r>
      <w:r w:rsidR="00885488" w:rsidRPr="00B779A9">
        <w:rPr>
          <w:lang w:val="it-IT"/>
        </w:rPr>
        <w:t xml:space="preserve"> per </w:t>
      </w:r>
      <w:r w:rsidR="00885488" w:rsidRPr="00BC2E91">
        <w:rPr>
          <w:rStyle w:val="Funktion"/>
          <w:lang w:val="it-IT"/>
        </w:rPr>
        <w:t>organistam</w:t>
      </w:r>
      <w:r w:rsidR="00885488" w:rsidRPr="00B779A9">
        <w:rPr>
          <w:lang w:val="it-IT"/>
        </w:rPr>
        <w:t xml:space="preserve"> luditur</w:t>
      </w:r>
      <w:r w:rsidR="005112B8">
        <w:rPr>
          <w:lang w:val="it-IT"/>
        </w:rPr>
        <w:t>,</w:t>
      </w:r>
      <w:r w:rsidR="00885488" w:rsidRPr="00B779A9">
        <w:rPr>
          <w:lang w:val="it-IT"/>
        </w:rPr>
        <w:t xml:space="preserve"> ita tamen ut a </w:t>
      </w:r>
      <w:r w:rsidR="00885488" w:rsidRPr="00BC2E91">
        <w:rPr>
          <w:rStyle w:val="Funktion"/>
          <w:lang w:val="it-IT"/>
        </w:rPr>
        <w:t>choro</w:t>
      </w:r>
      <w:r w:rsidR="00885488" w:rsidRPr="00B779A9">
        <w:rPr>
          <w:lang w:val="it-IT"/>
        </w:rPr>
        <w:t xml:space="preserve"> flexis genibus intermisceatur </w:t>
      </w:r>
      <w:r w:rsidR="00D66EA2" w:rsidRPr="00B779A9">
        <w:rPr>
          <w:lang w:val="it-IT"/>
        </w:rPr>
        <w:t>vox</w:t>
      </w:r>
      <w:r w:rsidR="00890E93" w:rsidRPr="00B779A9">
        <w:rPr>
          <w:lang w:val="it-IT"/>
        </w:rPr>
        <w:t xml:space="preserve"> </w:t>
      </w:r>
      <w:r w:rsidR="00B108B8" w:rsidRPr="00B779A9">
        <w:rPr>
          <w:lang w:val="it-IT"/>
        </w:rPr>
        <w:t>viv</w:t>
      </w:r>
      <w:r w:rsidR="005112B8">
        <w:rPr>
          <w:lang w:val="it-IT"/>
        </w:rPr>
        <w:t>a pro</w:t>
      </w:r>
      <w:r w:rsidR="00885488" w:rsidRPr="00B779A9">
        <w:rPr>
          <w:lang w:val="it-IT"/>
        </w:rPr>
        <w:t xml:space="preserve">ut in aliis officiis contingit. Interea compulsantur ab </w:t>
      </w:r>
      <w:r w:rsidR="005112B8" w:rsidRPr="00BC2E91">
        <w:rPr>
          <w:rStyle w:val="Funktion"/>
          <w:lang w:val="it-IT"/>
        </w:rPr>
        <w:t>a</w:t>
      </w:r>
      <w:r w:rsidR="00885488" w:rsidRPr="00BC2E91">
        <w:rPr>
          <w:rStyle w:val="Funktion"/>
          <w:lang w:val="it-IT"/>
        </w:rPr>
        <w:t>edituo</w:t>
      </w:r>
      <w:r w:rsidR="00885488" w:rsidRPr="00B779A9">
        <w:rPr>
          <w:lang w:val="it-IT"/>
        </w:rPr>
        <w:t xml:space="preserve"> ecclesiae omnes </w:t>
      </w:r>
      <w:r w:rsidR="00784B4C" w:rsidRPr="00B779A9">
        <w:rPr>
          <w:lang w:val="it-IT"/>
        </w:rPr>
        <w:t>|</w:t>
      </w:r>
      <w:r w:rsidR="005112B8">
        <w:rPr>
          <w:lang w:val="it-IT"/>
        </w:rPr>
        <w:t>co</w:t>
      </w:r>
      <w:r w:rsidR="00885488" w:rsidRPr="00B779A9">
        <w:rPr>
          <w:lang w:val="it-IT"/>
        </w:rPr>
        <w:t>mpanae</w:t>
      </w:r>
      <w:r w:rsidR="005112B8">
        <w:rPr>
          <w:lang w:val="it-IT"/>
        </w:rPr>
        <w:t>::campana</w:t>
      </w:r>
      <w:r w:rsidR="00784B4C" w:rsidRPr="00B779A9">
        <w:rPr>
          <w:lang w:val="it-IT"/>
        </w:rPr>
        <w:t>e|</w:t>
      </w:r>
      <w:r w:rsidR="00885488" w:rsidRPr="00B779A9">
        <w:rPr>
          <w:lang w:val="it-IT"/>
        </w:rPr>
        <w:t xml:space="preserve">. </w:t>
      </w:r>
      <w:r w:rsidR="005112B8">
        <w:rPr>
          <w:lang w:val="it-IT"/>
        </w:rPr>
        <w:t xml:space="preserve">Alleluia </w:t>
      </w:r>
      <w:r w:rsidR="005112B8" w:rsidRPr="00B779A9">
        <w:rPr>
          <w:lang w:val="it-IT"/>
        </w:rPr>
        <w:t xml:space="preserve">duo ex </w:t>
      </w:r>
      <w:r w:rsidR="005112B8" w:rsidRPr="00BC2E91">
        <w:rPr>
          <w:rStyle w:val="Funktion"/>
          <w:lang w:val="it-IT"/>
        </w:rPr>
        <w:t>canonicis</w:t>
      </w:r>
      <w:r w:rsidR="005112B8" w:rsidRPr="00B779A9">
        <w:rPr>
          <w:lang w:val="it-IT"/>
        </w:rPr>
        <w:t xml:space="preserve"> cantent </w:t>
      </w:r>
      <w:r w:rsidR="005112B8">
        <w:rPr>
          <w:lang w:val="it-IT"/>
        </w:rPr>
        <w:t>[</w:t>
      </w:r>
      <w:r w:rsidR="00885488" w:rsidRPr="00B779A9">
        <w:rPr>
          <w:lang w:val="it-IT"/>
        </w:rPr>
        <w:t>AL</w:t>
      </w:r>
      <w:r w:rsidRPr="00B779A9">
        <w:rPr>
          <w:lang w:val="it-IT"/>
        </w:rPr>
        <w:t>V</w:t>
      </w:r>
      <w:r w:rsidR="005112B8">
        <w:rPr>
          <w:lang w:val="it-IT"/>
        </w:rPr>
        <w:t>]</w:t>
      </w:r>
      <w:r w:rsidR="00885488" w:rsidRPr="00B779A9">
        <w:rPr>
          <w:lang w:val="it-IT"/>
        </w:rPr>
        <w:t xml:space="preserve"> </w:t>
      </w:r>
      <w:r w:rsidR="00885488" w:rsidRPr="00794880">
        <w:rPr>
          <w:rStyle w:val="Incipit"/>
          <w:lang w:val="it-IT"/>
        </w:rPr>
        <w:t>Confitemini</w:t>
      </w:r>
      <w:r w:rsidR="005A362F" w:rsidRPr="005A362F">
        <w:rPr>
          <w:i/>
          <w:lang w:val="it-IT"/>
        </w:rPr>
        <w:t xml:space="preserve"> </w:t>
      </w:r>
      <w:r w:rsidR="00885488" w:rsidRPr="00794880">
        <w:rPr>
          <w:rStyle w:val="Incipit"/>
          <w:lang w:val="it-IT"/>
        </w:rPr>
        <w:t>domino</w:t>
      </w:r>
      <w:r w:rsidR="00885488" w:rsidRPr="00B779A9">
        <w:rPr>
          <w:lang w:val="it-IT"/>
        </w:rPr>
        <w:t xml:space="preserve"> 133 ad quod subiungitur TR </w:t>
      </w:r>
      <w:r w:rsidR="00885488" w:rsidRPr="00794880">
        <w:rPr>
          <w:rStyle w:val="Incipit"/>
          <w:lang w:val="it-IT"/>
        </w:rPr>
        <w:t>Laudate</w:t>
      </w:r>
      <w:r w:rsidR="005A362F" w:rsidRPr="005A362F">
        <w:rPr>
          <w:i/>
          <w:lang w:val="it-IT"/>
        </w:rPr>
        <w:t xml:space="preserve"> </w:t>
      </w:r>
      <w:r w:rsidR="00885488" w:rsidRPr="00794880">
        <w:rPr>
          <w:rStyle w:val="Incipit"/>
          <w:lang w:val="it-IT"/>
        </w:rPr>
        <w:t>dominum</w:t>
      </w:r>
      <w:r w:rsidR="00DD1415">
        <w:rPr>
          <w:lang w:val="it-IT"/>
        </w:rPr>
        <w:t>@</w:t>
      </w:r>
      <w:r w:rsidR="00DD1415" w:rsidRPr="00B779A9">
        <w:rPr>
          <w:lang w:val="it-IT"/>
        </w:rPr>
        <w:t>68.</w:t>
      </w:r>
      <w:r w:rsidR="00885488" w:rsidRPr="00B779A9">
        <w:rPr>
          <w:lang w:val="it-IT"/>
        </w:rPr>
        <w:t xml:space="preserve"> Ultimus versus per </w:t>
      </w:r>
      <w:r w:rsidR="00885488" w:rsidRPr="00BC2E91">
        <w:rPr>
          <w:rStyle w:val="Funktion"/>
          <w:lang w:val="it-IT"/>
        </w:rPr>
        <w:t>organistam</w:t>
      </w:r>
      <w:r w:rsidR="00885488" w:rsidRPr="00B779A9">
        <w:rPr>
          <w:lang w:val="it-IT"/>
        </w:rPr>
        <w:t xml:space="preserve"> luditur. </w:t>
      </w:r>
      <w:r w:rsidR="00BA24A1" w:rsidRPr="00B779A9">
        <w:rPr>
          <w:lang w:val="it-IT"/>
        </w:rPr>
        <w:t>[</w:t>
      </w:r>
      <w:r w:rsidR="00885488" w:rsidRPr="00B779A9">
        <w:rPr>
          <w:lang w:val="it-IT"/>
        </w:rPr>
        <w:t>CR</w:t>
      </w:r>
      <w:r w:rsidR="00BA24A1" w:rsidRPr="00B779A9">
        <w:rPr>
          <w:lang w:val="it-IT"/>
        </w:rPr>
        <w:t>]</w:t>
      </w:r>
      <w:r w:rsidR="00885488" w:rsidRPr="00B779A9">
        <w:rPr>
          <w:lang w:val="it-IT"/>
        </w:rPr>
        <w:t xml:space="preserve"> </w:t>
      </w:r>
      <w:r w:rsidR="00885488" w:rsidRPr="00794880">
        <w:rPr>
          <w:rStyle w:val="Incipit"/>
          <w:lang w:val="it-IT"/>
        </w:rPr>
        <w:t>Patrem</w:t>
      </w:r>
      <w:r w:rsidR="00885488" w:rsidRPr="00B779A9">
        <w:rPr>
          <w:lang w:val="it-IT"/>
        </w:rPr>
        <w:t xml:space="preserve"> non dicitur. OF </w:t>
      </w:r>
      <w:r w:rsidR="00885488" w:rsidRPr="00794880">
        <w:rPr>
          <w:rStyle w:val="Incipit"/>
          <w:lang w:val="it-IT"/>
        </w:rPr>
        <w:t>Emitte</w:t>
      </w:r>
      <w:r w:rsidR="005A362F" w:rsidRPr="005A362F">
        <w:rPr>
          <w:i/>
          <w:lang w:val="it-IT"/>
        </w:rPr>
        <w:t xml:space="preserve"> </w:t>
      </w:r>
      <w:r w:rsidR="00885488" w:rsidRPr="00794880">
        <w:rPr>
          <w:rStyle w:val="Incipit"/>
          <w:lang w:val="it-IT"/>
        </w:rPr>
        <w:t>spiritum</w:t>
      </w:r>
      <w:r w:rsidR="00DD1415">
        <w:rPr>
          <w:lang w:val="it-IT"/>
        </w:rPr>
        <w:t>@</w:t>
      </w:r>
      <w:r w:rsidR="00DD1415" w:rsidRPr="00B779A9">
        <w:rPr>
          <w:lang w:val="it-IT"/>
        </w:rPr>
        <w:t>161.</w:t>
      </w:r>
      <w:r w:rsidR="00885488" w:rsidRPr="00B779A9">
        <w:rPr>
          <w:lang w:val="it-IT"/>
        </w:rPr>
        <w:t xml:space="preserve"> </w:t>
      </w:r>
      <w:r w:rsidRPr="00B779A9">
        <w:rPr>
          <w:lang w:val="it-IT"/>
        </w:rPr>
        <w:t xml:space="preserve">[SA] </w:t>
      </w:r>
      <w:r w:rsidRPr="00794880">
        <w:rPr>
          <w:rStyle w:val="Incipit"/>
          <w:lang w:val="it-IT"/>
        </w:rPr>
        <w:t>Sanctus</w:t>
      </w:r>
      <w:r w:rsidRPr="00B779A9">
        <w:rPr>
          <w:lang w:val="it-IT"/>
        </w:rPr>
        <w:t xml:space="preserve"> p</w:t>
      </w:r>
      <w:r w:rsidR="00885488" w:rsidRPr="00B779A9">
        <w:rPr>
          <w:lang w:val="it-IT"/>
        </w:rPr>
        <w:t xml:space="preserve">aschaliter. </w:t>
      </w:r>
      <w:r w:rsidR="00885488" w:rsidRPr="00BC2E91">
        <w:rPr>
          <w:lang w:val="pt-PT"/>
        </w:rPr>
        <w:t xml:space="preserve">CO </w:t>
      </w:r>
      <w:r w:rsidR="00885488" w:rsidRPr="00BC2E91">
        <w:rPr>
          <w:rStyle w:val="Incipit"/>
          <w:lang w:val="pt-PT"/>
        </w:rPr>
        <w:t>Ultimo</w:t>
      </w:r>
      <w:r w:rsidR="005A362F" w:rsidRPr="00BC2E91">
        <w:rPr>
          <w:i/>
          <w:lang w:val="pt-PT"/>
        </w:rPr>
        <w:t xml:space="preserve"> </w:t>
      </w:r>
      <w:r w:rsidR="001B7479" w:rsidRPr="00BC2E91">
        <w:rPr>
          <w:rStyle w:val="Incipit"/>
          <w:lang w:val="pt-PT"/>
        </w:rPr>
        <w:t>festivitatis</w:t>
      </w:r>
      <w:r w:rsidR="00DD1415">
        <w:rPr>
          <w:lang w:val="pt-PT"/>
        </w:rPr>
        <w:t>@</w:t>
      </w:r>
      <w:r w:rsidR="00DD1415" w:rsidRPr="00BC2E91">
        <w:rPr>
          <w:lang w:val="pt-PT"/>
        </w:rPr>
        <w:t>161.</w:t>
      </w:r>
    </w:p>
    <w:p w:rsidR="00044244" w:rsidRPr="00BC2E91" w:rsidRDefault="00885488" w:rsidP="00415109">
      <w:pPr>
        <w:rPr>
          <w:lang w:val="pt-PT"/>
        </w:rPr>
      </w:pPr>
      <w:r w:rsidRPr="00BC2E91">
        <w:rPr>
          <w:lang w:val="pt-PT"/>
        </w:rPr>
        <w:t xml:space="preserve">Et sic laus deo explicit pars </w:t>
      </w:r>
      <w:r w:rsidR="00B108B8" w:rsidRPr="00BC2E91">
        <w:rPr>
          <w:lang w:val="pt-PT"/>
        </w:rPr>
        <w:t>hiem</w:t>
      </w:r>
      <w:r w:rsidRPr="00BC2E91">
        <w:rPr>
          <w:lang w:val="pt-PT"/>
        </w:rPr>
        <w:t>alis quae est ultima huius bre</w:t>
      </w:r>
      <w:r w:rsidR="00890E93" w:rsidRPr="00BC2E91">
        <w:rPr>
          <w:lang w:val="pt-PT"/>
        </w:rPr>
        <w:t>via</w:t>
      </w:r>
      <w:r w:rsidRPr="00BC2E91">
        <w:rPr>
          <w:lang w:val="pt-PT"/>
        </w:rPr>
        <w:t>rii.</w:t>
      </w:r>
      <w:r w:rsidR="00A0263A">
        <w:rPr>
          <w:lang w:val="pt-PT"/>
        </w:rPr>
        <w:t xml:space="preserve"> </w:t>
      </w:r>
      <w:r w:rsidRPr="00BC2E91">
        <w:rPr>
          <w:lang w:val="pt-PT"/>
        </w:rPr>
        <w:t xml:space="preserve">(281r) </w:t>
      </w:r>
    </w:p>
    <w:p w:rsidR="00885488" w:rsidRPr="00BC2E91" w:rsidRDefault="00885488" w:rsidP="00415109">
      <w:pPr>
        <w:pStyle w:val="berschrift1"/>
        <w:rPr>
          <w:lang w:val="pt-PT"/>
        </w:rPr>
      </w:pPr>
      <w:r w:rsidRPr="00BC2E91">
        <w:rPr>
          <w:lang w:val="pt-PT"/>
        </w:rPr>
        <w:t xml:space="preserve">ORDO DE DIEBUS ROGATIONUM </w:t>
      </w:r>
    </w:p>
    <w:p w:rsidR="00044244" w:rsidRPr="00BC2E91" w:rsidRDefault="005112B8" w:rsidP="00415109">
      <w:pPr>
        <w:rPr>
          <w:lang w:val="pt-PT"/>
        </w:rPr>
      </w:pPr>
      <w:r w:rsidRPr="00BC2E91">
        <w:rPr>
          <w:lang w:val="pt-PT"/>
        </w:rPr>
        <w:t>|I::281r</w:t>
      </w:r>
      <w:r w:rsidR="006F52BF" w:rsidRPr="00BC2E91">
        <w:rPr>
          <w:lang w:val="pt-PT"/>
        </w:rPr>
        <w:t>-282v leer|</w:t>
      </w:r>
    </w:p>
    <w:p w:rsidR="00885488" w:rsidRPr="00BC2E91" w:rsidRDefault="005112B8" w:rsidP="00415109">
      <w:pPr>
        <w:pStyle w:val="berschrift1"/>
        <w:rPr>
          <w:lang w:val="pt-PT"/>
        </w:rPr>
      </w:pPr>
      <w:r w:rsidRPr="00BC2E91">
        <w:rPr>
          <w:lang w:val="pt-PT"/>
        </w:rPr>
        <w:t xml:space="preserve">(283r) </w:t>
      </w:r>
      <w:r w:rsidR="00885488" w:rsidRPr="00BC2E91">
        <w:rPr>
          <w:lang w:val="pt-PT"/>
        </w:rPr>
        <w:t>BREVIAMENTUM DE MATUTINIS ET ALIIS PRIVATIS OFFICIIS</w:t>
      </w:r>
    </w:p>
    <w:p w:rsidR="00885488" w:rsidRPr="00BC2E91" w:rsidRDefault="00885488" w:rsidP="00415109">
      <w:pPr>
        <w:pStyle w:val="berschrift1"/>
        <w:rPr>
          <w:lang w:val="pt-PT"/>
        </w:rPr>
      </w:pPr>
      <w:r w:rsidRPr="00BC2E91">
        <w:rPr>
          <w:lang w:val="pt-PT"/>
        </w:rPr>
        <w:t xml:space="preserve">IN DIE SANCTO </w:t>
      </w:r>
      <w:r w:rsidR="000F4FB4" w:rsidRPr="00BC2E91">
        <w:rPr>
          <w:lang w:val="pt-PT"/>
        </w:rPr>
        <w:t>PENT</w:t>
      </w:r>
      <w:r w:rsidRPr="00BC2E91">
        <w:rPr>
          <w:lang w:val="pt-PT"/>
        </w:rPr>
        <w:t>ECOSTES</w:t>
      </w:r>
    </w:p>
    <w:p w:rsidR="00885488" w:rsidRPr="00B779A9" w:rsidRDefault="006F52BF" w:rsidP="00415109">
      <w:pPr>
        <w:rPr>
          <w:lang w:val="fr-FR"/>
        </w:rPr>
      </w:pPr>
      <w:r w:rsidRPr="00BC2E91">
        <w:rPr>
          <w:rStyle w:val="Time1"/>
          <w:lang w:val="pt-PT"/>
        </w:rPr>
        <w:t>Ad maturum officium</w:t>
      </w:r>
      <w:r w:rsidR="00885488" w:rsidRPr="00BC2E91">
        <w:rPr>
          <w:lang w:val="pt-PT"/>
        </w:rPr>
        <w:t xml:space="preserve"> IN </w:t>
      </w:r>
      <w:r w:rsidR="00885488" w:rsidRPr="00BC2E91">
        <w:rPr>
          <w:rStyle w:val="Incipit"/>
          <w:lang w:val="pt-PT"/>
        </w:rPr>
        <w:t>Spiritus</w:t>
      </w:r>
      <w:r w:rsidR="005A362F" w:rsidRPr="00BC2E91">
        <w:rPr>
          <w:i/>
          <w:lang w:val="pt-PT"/>
        </w:rPr>
        <w:t xml:space="preserve"> </w:t>
      </w:r>
      <w:r w:rsidR="00885488" w:rsidRPr="00BC2E91">
        <w:rPr>
          <w:rStyle w:val="Incipit"/>
          <w:lang w:val="pt-PT"/>
        </w:rPr>
        <w:t>domini</w:t>
      </w:r>
      <w:r w:rsidR="00DD1415" w:rsidRPr="005B472A">
        <w:rPr>
          <w:lang w:val="pt-PT"/>
        </w:rPr>
        <w:t>@137</w:t>
      </w:r>
      <w:r w:rsidR="00DD1415" w:rsidRPr="00BC2E91">
        <w:rPr>
          <w:lang w:val="pt-PT"/>
        </w:rPr>
        <w:t>.</w:t>
      </w:r>
      <w:r w:rsidR="00885488" w:rsidRPr="00BC2E91">
        <w:rPr>
          <w:lang w:val="pt-PT"/>
        </w:rPr>
        <w:t xml:space="preserve"> </w:t>
      </w:r>
      <w:r w:rsidR="00044244" w:rsidRPr="00234396">
        <w:rPr>
          <w:lang w:val="pt-PT"/>
        </w:rPr>
        <w:t xml:space="preserve">[KY] </w:t>
      </w:r>
      <w:r w:rsidR="00044244" w:rsidRPr="00234396">
        <w:rPr>
          <w:rStyle w:val="Incipit"/>
          <w:lang w:val="pt-PT"/>
        </w:rPr>
        <w:t>Kyrie</w:t>
      </w:r>
      <w:r w:rsidR="00044244" w:rsidRPr="005B472A">
        <w:rPr>
          <w:lang w:val="pt-PT"/>
        </w:rPr>
        <w:t>.</w:t>
      </w:r>
      <w:r w:rsidR="00044244" w:rsidRPr="00234396">
        <w:rPr>
          <w:lang w:val="pt-PT"/>
        </w:rPr>
        <w:t xml:space="preserve"> </w:t>
      </w:r>
      <w:r w:rsidR="00044244" w:rsidRPr="00B779A9">
        <w:rPr>
          <w:lang w:val="fr-FR"/>
        </w:rPr>
        <w:t>[TP]</w:t>
      </w:r>
      <w:r w:rsidR="00885488" w:rsidRPr="00B779A9">
        <w:rPr>
          <w:lang w:val="fr-FR"/>
        </w:rPr>
        <w:t xml:space="preserve"> </w:t>
      </w:r>
      <w:r w:rsidR="00885488" w:rsidRPr="00794880">
        <w:rPr>
          <w:rStyle w:val="Incipit"/>
          <w:lang w:val="fr-FR"/>
        </w:rPr>
        <w:t>Magne</w:t>
      </w:r>
      <w:r w:rsidR="005A362F" w:rsidRPr="005A362F">
        <w:rPr>
          <w:i/>
          <w:lang w:val="fr-FR"/>
        </w:rPr>
        <w:t xml:space="preserve"> </w:t>
      </w:r>
      <w:r w:rsidR="00885488" w:rsidRPr="00794880">
        <w:rPr>
          <w:rStyle w:val="Incipit"/>
          <w:lang w:val="fr-FR"/>
        </w:rPr>
        <w:t>deus</w:t>
      </w:r>
      <w:r w:rsidR="00DD1415">
        <w:rPr>
          <w:lang w:val="fr-FR"/>
        </w:rPr>
        <w:t>@</w:t>
      </w:r>
      <w:r w:rsidR="00DD1415" w:rsidRPr="00B779A9">
        <w:rPr>
          <w:lang w:val="fr-FR"/>
        </w:rPr>
        <w:t>210.</w:t>
      </w:r>
      <w:r w:rsidR="00885488" w:rsidRPr="00B779A9">
        <w:rPr>
          <w:lang w:val="fr-FR"/>
        </w:rPr>
        <w:t xml:space="preserve"> </w:t>
      </w:r>
      <w:r w:rsidR="00BA24A1" w:rsidRPr="00B779A9">
        <w:rPr>
          <w:lang w:val="fr-FR"/>
        </w:rPr>
        <w:t>[</w:t>
      </w:r>
      <w:r w:rsidR="00885488" w:rsidRPr="00B779A9">
        <w:rPr>
          <w:lang w:val="fr-FR"/>
        </w:rPr>
        <w:t>GL</w:t>
      </w:r>
      <w:r w:rsidR="00BA24A1" w:rsidRPr="00B779A9">
        <w:rPr>
          <w:lang w:val="fr-FR"/>
        </w:rPr>
        <w:t>]</w:t>
      </w:r>
      <w:r w:rsidR="00885488" w:rsidRPr="00B779A9">
        <w:rPr>
          <w:lang w:val="fr-FR"/>
        </w:rPr>
        <w:t xml:space="preserve"> </w:t>
      </w:r>
      <w:r w:rsidR="00885488" w:rsidRPr="00794880">
        <w:rPr>
          <w:rStyle w:val="Incipit"/>
          <w:lang w:val="fr-FR"/>
        </w:rPr>
        <w:t>Et</w:t>
      </w:r>
      <w:r w:rsidR="005A362F" w:rsidRPr="005A362F">
        <w:rPr>
          <w:i/>
          <w:lang w:val="fr-FR"/>
        </w:rPr>
        <w:t xml:space="preserve"> </w:t>
      </w:r>
      <w:r w:rsidR="00885488" w:rsidRPr="00794880">
        <w:rPr>
          <w:rStyle w:val="Incipit"/>
          <w:lang w:val="fr-FR"/>
        </w:rPr>
        <w:t>in</w:t>
      </w:r>
      <w:r w:rsidR="005A362F" w:rsidRPr="005A362F">
        <w:rPr>
          <w:i/>
          <w:lang w:val="fr-FR"/>
        </w:rPr>
        <w:t xml:space="preserve"> </w:t>
      </w:r>
      <w:r w:rsidR="00885488" w:rsidRPr="00794880">
        <w:rPr>
          <w:rStyle w:val="Incipit"/>
          <w:lang w:val="fr-FR"/>
        </w:rPr>
        <w:t>terra</w:t>
      </w:r>
      <w:r w:rsidR="00885488" w:rsidRPr="00B779A9">
        <w:rPr>
          <w:lang w:val="fr-FR"/>
        </w:rPr>
        <w:t xml:space="preserve"> et </w:t>
      </w:r>
      <w:r w:rsidR="00BA24A1" w:rsidRPr="00B779A9">
        <w:rPr>
          <w:lang w:val="fr-FR"/>
        </w:rPr>
        <w:t>[</w:t>
      </w:r>
      <w:r w:rsidR="00885488" w:rsidRPr="00B779A9">
        <w:rPr>
          <w:lang w:val="fr-FR"/>
        </w:rPr>
        <w:t>CR</w:t>
      </w:r>
      <w:r w:rsidR="00BA24A1" w:rsidRPr="00B779A9">
        <w:rPr>
          <w:lang w:val="fr-FR"/>
        </w:rPr>
        <w:t>]</w:t>
      </w:r>
      <w:r w:rsidR="00885488" w:rsidRPr="00B779A9">
        <w:rPr>
          <w:lang w:val="fr-FR"/>
        </w:rPr>
        <w:t xml:space="preserve"> </w:t>
      </w:r>
      <w:r w:rsidR="00885488" w:rsidRPr="00794880">
        <w:rPr>
          <w:rStyle w:val="Incipit"/>
          <w:lang w:val="fr-FR"/>
        </w:rPr>
        <w:t>Patrem</w:t>
      </w:r>
      <w:r w:rsidR="00885488" w:rsidRPr="00B779A9">
        <w:rPr>
          <w:lang w:val="fr-FR"/>
        </w:rPr>
        <w:t xml:space="preserve"> cantantur a </w:t>
      </w:r>
      <w:r w:rsidR="00885488" w:rsidRPr="00BC2E91">
        <w:rPr>
          <w:rStyle w:val="Funktion"/>
          <w:lang w:val="fr-FR"/>
        </w:rPr>
        <w:t>domicellis</w:t>
      </w:r>
      <w:r w:rsidR="00885488" w:rsidRPr="00B779A9">
        <w:rPr>
          <w:lang w:val="fr-FR"/>
        </w:rPr>
        <w:t xml:space="preserve">. </w:t>
      </w:r>
      <w:r w:rsidR="00885488" w:rsidRPr="00BC2E91">
        <w:rPr>
          <w:lang w:val="fr-FR"/>
        </w:rPr>
        <w:t>Primum AL</w:t>
      </w:r>
      <w:r w:rsidR="00044244" w:rsidRPr="00BC2E91">
        <w:rPr>
          <w:lang w:val="fr-FR"/>
        </w:rPr>
        <w:t>V</w:t>
      </w:r>
      <w:r w:rsidR="00885488" w:rsidRPr="00BC2E91">
        <w:rPr>
          <w:lang w:val="fr-FR"/>
        </w:rPr>
        <w:t xml:space="preserve"> </w:t>
      </w:r>
      <w:r w:rsidR="00885488" w:rsidRPr="00BC2E91">
        <w:rPr>
          <w:rStyle w:val="Incipit"/>
          <w:lang w:val="fr-FR"/>
        </w:rPr>
        <w:t>Emitte</w:t>
      </w:r>
      <w:r w:rsidR="005A362F" w:rsidRPr="00BC2E91">
        <w:rPr>
          <w:i/>
          <w:lang w:val="fr-FR"/>
        </w:rPr>
        <w:t xml:space="preserve"> </w:t>
      </w:r>
      <w:r w:rsidR="00885488" w:rsidRPr="00BC2E91">
        <w:rPr>
          <w:rStyle w:val="Incipit"/>
          <w:lang w:val="fr-FR"/>
        </w:rPr>
        <w:t>spiritum</w:t>
      </w:r>
      <w:r w:rsidR="00DD1415">
        <w:rPr>
          <w:lang w:val="fr-FR"/>
        </w:rPr>
        <w:t>@</w:t>
      </w:r>
      <w:r w:rsidR="00DD1415" w:rsidRPr="00BC2E91">
        <w:rPr>
          <w:lang w:val="fr-FR"/>
        </w:rPr>
        <w:t>137.</w:t>
      </w:r>
      <w:r w:rsidR="00885488" w:rsidRPr="00BC2E91">
        <w:rPr>
          <w:lang w:val="fr-FR"/>
        </w:rPr>
        <w:t xml:space="preserve"> Secundum</w:t>
      </w:r>
      <w:r w:rsidR="00420EE0" w:rsidRPr="00BC2E91">
        <w:rPr>
          <w:lang w:val="fr-FR"/>
        </w:rPr>
        <w:t xml:space="preserve"> alleluia</w:t>
      </w:r>
      <w:r w:rsidR="00885488" w:rsidRPr="00BC2E91">
        <w:rPr>
          <w:lang w:val="fr-FR"/>
        </w:rPr>
        <w:t xml:space="preserve"> </w:t>
      </w:r>
      <w:r w:rsidR="00420EE0" w:rsidRPr="00BC2E91">
        <w:rPr>
          <w:lang w:val="fr-FR"/>
        </w:rPr>
        <w:t xml:space="preserve">flexis </w:t>
      </w:r>
      <w:r w:rsidR="00420EE0" w:rsidRPr="00BC2E91">
        <w:rPr>
          <w:lang w:val="fr-FR"/>
        </w:rPr>
        <w:lastRenderedPageBreak/>
        <w:t>genibus cantetur, quod est [</w:t>
      </w:r>
      <w:r w:rsidR="00885488" w:rsidRPr="00BC2E91">
        <w:rPr>
          <w:lang w:val="fr-FR"/>
        </w:rPr>
        <w:t>AL</w:t>
      </w:r>
      <w:r w:rsidR="00044244" w:rsidRPr="00BC2E91">
        <w:rPr>
          <w:lang w:val="fr-FR"/>
        </w:rPr>
        <w:t>V</w:t>
      </w:r>
      <w:r w:rsidR="00420EE0" w:rsidRPr="00BC2E91">
        <w:rPr>
          <w:lang w:val="fr-FR"/>
        </w:rPr>
        <w:t>]</w:t>
      </w:r>
      <w:r w:rsidR="00885488" w:rsidRPr="00BC2E91">
        <w:rPr>
          <w:lang w:val="fr-FR"/>
        </w:rPr>
        <w:t xml:space="preserve"> </w:t>
      </w:r>
      <w:r w:rsidR="00885488" w:rsidRPr="00BC2E91">
        <w:rPr>
          <w:rStyle w:val="Incipit"/>
          <w:lang w:val="fr-FR"/>
        </w:rPr>
        <w:t>Veni</w:t>
      </w:r>
      <w:r w:rsidR="005A362F" w:rsidRPr="00BC2E91">
        <w:rPr>
          <w:i/>
          <w:lang w:val="fr-FR"/>
        </w:rPr>
        <w:t xml:space="preserve"> </w:t>
      </w:r>
      <w:r w:rsidR="00885488" w:rsidRPr="00BC2E91">
        <w:rPr>
          <w:rStyle w:val="Incipit"/>
          <w:lang w:val="fr-FR"/>
        </w:rPr>
        <w:t>sancte</w:t>
      </w:r>
      <w:r w:rsidR="005A362F" w:rsidRPr="00BC2E91">
        <w:rPr>
          <w:i/>
          <w:lang w:val="fr-FR"/>
        </w:rPr>
        <w:t xml:space="preserve"> </w:t>
      </w:r>
      <w:r w:rsidR="00885488" w:rsidRPr="00BC2E91">
        <w:rPr>
          <w:rStyle w:val="Incipit"/>
          <w:lang w:val="fr-FR"/>
        </w:rPr>
        <w:t>spiritus</w:t>
      </w:r>
      <w:r w:rsidR="00DD1415">
        <w:rPr>
          <w:lang w:val="fr-FR"/>
        </w:rPr>
        <w:t>@</w:t>
      </w:r>
      <w:r w:rsidR="00DD1415" w:rsidRPr="00BC2E91">
        <w:rPr>
          <w:lang w:val="fr-FR"/>
        </w:rPr>
        <w:t>138.</w:t>
      </w:r>
      <w:r w:rsidR="00885488" w:rsidRPr="00BC2E91">
        <w:rPr>
          <w:lang w:val="fr-FR"/>
        </w:rPr>
        <w:t xml:space="preserve"> </w:t>
      </w:r>
      <w:r w:rsidR="00885488" w:rsidRPr="00B779A9">
        <w:rPr>
          <w:lang w:val="fr-FR"/>
        </w:rPr>
        <w:t xml:space="preserve">SE </w:t>
      </w:r>
      <w:r w:rsidR="00885488" w:rsidRPr="00794880">
        <w:rPr>
          <w:rStyle w:val="Incipit"/>
          <w:lang w:val="fr-FR"/>
        </w:rPr>
        <w:t>Sancti</w:t>
      </w:r>
      <w:r w:rsidR="005A362F" w:rsidRPr="005A362F">
        <w:rPr>
          <w:i/>
          <w:lang w:val="fr-FR"/>
        </w:rPr>
        <w:t xml:space="preserve"> </w:t>
      </w:r>
      <w:r w:rsidR="00885488" w:rsidRPr="00794880">
        <w:rPr>
          <w:rStyle w:val="Incipit"/>
          <w:lang w:val="fr-FR"/>
        </w:rPr>
        <w:t>spiritus</w:t>
      </w:r>
      <w:r w:rsidR="005A362F" w:rsidRPr="005A362F">
        <w:rPr>
          <w:i/>
          <w:lang w:val="fr-FR"/>
        </w:rPr>
        <w:t xml:space="preserve"> </w:t>
      </w:r>
      <w:r w:rsidR="000F3332" w:rsidRPr="00794880">
        <w:rPr>
          <w:rStyle w:val="Incipit"/>
          <w:lang w:val="fr-FR"/>
        </w:rPr>
        <w:t>adsit</w:t>
      </w:r>
      <w:r w:rsidR="00DD1415">
        <w:rPr>
          <w:lang w:val="fr-FR"/>
        </w:rPr>
        <w:t>@</w:t>
      </w:r>
      <w:r w:rsidR="00DD1415" w:rsidRPr="00B779A9">
        <w:rPr>
          <w:lang w:val="fr-FR"/>
        </w:rPr>
        <w:t>238.</w:t>
      </w:r>
      <w:r w:rsidR="00885488" w:rsidRPr="00B779A9">
        <w:rPr>
          <w:lang w:val="fr-FR"/>
        </w:rPr>
        <w:t xml:space="preserve"> OF </w:t>
      </w:r>
      <w:r w:rsidR="00885488" w:rsidRPr="00794880">
        <w:rPr>
          <w:rStyle w:val="Incipit"/>
          <w:lang w:val="fr-FR"/>
        </w:rPr>
        <w:t>Confirma</w:t>
      </w:r>
      <w:r w:rsidR="005A362F" w:rsidRPr="005A362F">
        <w:rPr>
          <w:i/>
          <w:lang w:val="fr-FR"/>
        </w:rPr>
        <w:t xml:space="preserve"> </w:t>
      </w:r>
      <w:r w:rsidR="00885488" w:rsidRPr="00794880">
        <w:rPr>
          <w:rStyle w:val="Incipit"/>
          <w:lang w:val="fr-FR"/>
        </w:rPr>
        <w:t>hoc</w:t>
      </w:r>
      <w:r w:rsidR="005A362F" w:rsidRPr="005A362F">
        <w:rPr>
          <w:i/>
          <w:lang w:val="fr-FR"/>
        </w:rPr>
        <w:t xml:space="preserve"> </w:t>
      </w:r>
      <w:r w:rsidR="00885488" w:rsidRPr="00794880">
        <w:rPr>
          <w:rStyle w:val="Incipit"/>
          <w:lang w:val="fr-FR"/>
        </w:rPr>
        <w:t>deus</w:t>
      </w:r>
      <w:r w:rsidR="00DD1415">
        <w:rPr>
          <w:lang w:val="fr-FR"/>
        </w:rPr>
        <w:t>@</w:t>
      </w:r>
      <w:r w:rsidR="00DD1415" w:rsidRPr="00B779A9">
        <w:rPr>
          <w:lang w:val="fr-FR"/>
        </w:rPr>
        <w:t>138.</w:t>
      </w:r>
      <w:r w:rsidR="00885488" w:rsidRPr="00B779A9">
        <w:rPr>
          <w:lang w:val="fr-FR"/>
        </w:rPr>
        <w:t xml:space="preserve"> </w:t>
      </w:r>
      <w:r w:rsidR="00044244" w:rsidRPr="00B779A9">
        <w:rPr>
          <w:lang w:val="fr-FR"/>
        </w:rPr>
        <w:t xml:space="preserve">[SA] </w:t>
      </w:r>
      <w:r w:rsidR="00044244" w:rsidRPr="00794880">
        <w:rPr>
          <w:rStyle w:val="Incipit"/>
          <w:lang w:val="fr-FR"/>
        </w:rPr>
        <w:t>Sanctus</w:t>
      </w:r>
      <w:r w:rsidR="005A362F" w:rsidRPr="005A362F">
        <w:rPr>
          <w:i/>
          <w:lang w:val="fr-FR"/>
        </w:rPr>
        <w:t xml:space="preserve"> </w:t>
      </w:r>
      <w:r w:rsidR="00044244" w:rsidRPr="00B779A9">
        <w:rPr>
          <w:lang w:val="fr-FR"/>
        </w:rPr>
        <w:t xml:space="preserve">festivale </w:t>
      </w:r>
      <w:r w:rsidR="00885488" w:rsidRPr="00B779A9">
        <w:rPr>
          <w:lang w:val="fr-FR"/>
        </w:rPr>
        <w:t>primi toni</w:t>
      </w:r>
      <w:r w:rsidR="00DD1415">
        <w:rPr>
          <w:lang w:val="fr-FR"/>
        </w:rPr>
        <w:t>@</w:t>
      </w:r>
      <w:r w:rsidR="00DD1415" w:rsidRPr="00B779A9">
        <w:rPr>
          <w:lang w:val="fr-FR"/>
        </w:rPr>
        <w:t>311.</w:t>
      </w:r>
      <w:r w:rsidR="00885488" w:rsidRPr="00B779A9">
        <w:rPr>
          <w:lang w:val="fr-FR"/>
        </w:rPr>
        <w:t xml:space="preserve"> CO </w:t>
      </w:r>
      <w:r w:rsidR="00885488" w:rsidRPr="00794880">
        <w:rPr>
          <w:rStyle w:val="Incipit"/>
          <w:lang w:val="fr-FR"/>
        </w:rPr>
        <w:t>Factus</w:t>
      </w:r>
      <w:r w:rsidR="005A362F" w:rsidRPr="005A362F">
        <w:rPr>
          <w:i/>
          <w:lang w:val="fr-FR"/>
        </w:rPr>
        <w:t xml:space="preserve"> </w:t>
      </w:r>
      <w:r w:rsidR="00885488" w:rsidRPr="00794880">
        <w:rPr>
          <w:rStyle w:val="Incipit"/>
          <w:lang w:val="fr-FR"/>
        </w:rPr>
        <w:t>est</w:t>
      </w:r>
      <w:r w:rsidR="005A362F" w:rsidRPr="005A362F">
        <w:rPr>
          <w:i/>
          <w:lang w:val="fr-FR"/>
        </w:rPr>
        <w:t xml:space="preserve"> </w:t>
      </w:r>
      <w:r w:rsidR="00885488" w:rsidRPr="00794880">
        <w:rPr>
          <w:rStyle w:val="Incipit"/>
          <w:lang w:val="fr-FR"/>
        </w:rPr>
        <w:t>repente</w:t>
      </w:r>
      <w:r w:rsidR="00DD1415">
        <w:rPr>
          <w:lang w:val="fr-FR"/>
        </w:rPr>
        <w:t>@</w:t>
      </w:r>
      <w:r w:rsidR="00DD1415" w:rsidRPr="00B779A9">
        <w:rPr>
          <w:lang w:val="fr-FR"/>
        </w:rPr>
        <w:t>138.</w:t>
      </w:r>
    </w:p>
    <w:p w:rsidR="00885488" w:rsidRPr="00234396" w:rsidRDefault="00885488" w:rsidP="00415109">
      <w:pPr>
        <w:pStyle w:val="berschrift1"/>
        <w:rPr>
          <w:lang w:val="pt-PT"/>
        </w:rPr>
      </w:pPr>
      <w:r w:rsidRPr="00234396">
        <w:rPr>
          <w:lang w:val="pt-PT"/>
        </w:rPr>
        <w:t xml:space="preserve">FERIA SECUNDA </w:t>
      </w:r>
      <w:r w:rsidR="000F4FB4" w:rsidRPr="00234396">
        <w:rPr>
          <w:lang w:val="pt-PT"/>
        </w:rPr>
        <w:t>PENT</w:t>
      </w:r>
      <w:r w:rsidRPr="00234396">
        <w:rPr>
          <w:lang w:val="pt-PT"/>
        </w:rPr>
        <w:t xml:space="preserve">ECOSTES </w:t>
      </w:r>
    </w:p>
    <w:p w:rsidR="00885488" w:rsidRPr="00234396" w:rsidRDefault="008179CC" w:rsidP="00415109">
      <w:pPr>
        <w:rPr>
          <w:lang w:val="en-US"/>
        </w:rPr>
      </w:pPr>
      <w:r w:rsidRPr="00F945C5">
        <w:rPr>
          <w:rStyle w:val="Time1"/>
          <w:lang w:val="pt-PT"/>
        </w:rPr>
        <w:t>[Ad missam]</w:t>
      </w:r>
      <w:r>
        <w:rPr>
          <w:lang w:val="pt-PT"/>
        </w:rPr>
        <w:t xml:space="preserve"> </w:t>
      </w:r>
      <w:r w:rsidR="00885488" w:rsidRPr="00234396">
        <w:rPr>
          <w:lang w:val="pt-PT"/>
        </w:rPr>
        <w:t xml:space="preserve">Cantetur de assumptione. </w:t>
      </w:r>
      <w:r w:rsidR="00885488" w:rsidRPr="00234396">
        <w:t xml:space="preserve">IN </w:t>
      </w:r>
      <w:r w:rsidR="00885488" w:rsidRPr="00234396">
        <w:rPr>
          <w:rStyle w:val="Incipit"/>
        </w:rPr>
        <w:t>Gaudeamus</w:t>
      </w:r>
      <w:r w:rsidR="005A362F" w:rsidRPr="00234396">
        <w:rPr>
          <w:i/>
        </w:rPr>
        <w:t xml:space="preserve"> </w:t>
      </w:r>
      <w:r w:rsidR="00885488" w:rsidRPr="00234396">
        <w:rPr>
          <w:rStyle w:val="Incipit"/>
        </w:rPr>
        <w:t>omnes</w:t>
      </w:r>
      <w:r w:rsidR="00DD1415" w:rsidRPr="00234396">
        <w:t>@34.</w:t>
      </w:r>
      <w:r w:rsidR="00885488" w:rsidRPr="00234396">
        <w:t xml:space="preserve"> </w:t>
      </w:r>
      <w:r w:rsidR="00044244" w:rsidRPr="00234396">
        <w:t xml:space="preserve">[KY] </w:t>
      </w:r>
      <w:r w:rsidR="00044244" w:rsidRPr="00234396">
        <w:rPr>
          <w:rStyle w:val="Incipit"/>
        </w:rPr>
        <w:t>Kyrie</w:t>
      </w:r>
      <w:r w:rsidR="00DD1415" w:rsidRPr="00234396">
        <w:t>@212.</w:t>
      </w:r>
      <w:r w:rsidR="00885488" w:rsidRPr="00234396">
        <w:t xml:space="preserve"> </w:t>
      </w:r>
      <w:r w:rsidR="00885488" w:rsidRPr="00B779A9">
        <w:rPr>
          <w:lang w:val="pt-PT"/>
        </w:rPr>
        <w:t>Primum AL</w:t>
      </w:r>
      <w:r w:rsidR="00044244" w:rsidRPr="00B779A9">
        <w:rPr>
          <w:lang w:val="pt-PT"/>
        </w:rPr>
        <w:t>V</w:t>
      </w:r>
      <w:r w:rsidR="00885488" w:rsidRPr="00B779A9">
        <w:rPr>
          <w:lang w:val="pt-PT"/>
        </w:rPr>
        <w:t xml:space="preserve"> </w:t>
      </w:r>
      <w:r w:rsidR="00885488" w:rsidRPr="00794880">
        <w:rPr>
          <w:rStyle w:val="Incipit"/>
          <w:lang w:val="pt-PT"/>
        </w:rPr>
        <w:t>Assumpta</w:t>
      </w:r>
      <w:r w:rsidR="005A362F" w:rsidRPr="005A362F">
        <w:rPr>
          <w:i/>
          <w:lang w:val="pt-PT"/>
        </w:rPr>
        <w:t xml:space="preserve"> </w:t>
      </w:r>
      <w:r w:rsidR="00885488" w:rsidRPr="00794880">
        <w:rPr>
          <w:rStyle w:val="Incipit"/>
          <w:lang w:val="pt-PT"/>
        </w:rPr>
        <w:t>est</w:t>
      </w:r>
      <w:r w:rsidR="00DD1415">
        <w:rPr>
          <w:lang w:val="pt-PT"/>
        </w:rPr>
        <w:t>@</w:t>
      </w:r>
      <w:r w:rsidR="00DD1415" w:rsidRPr="00B779A9">
        <w:rPr>
          <w:lang w:val="pt-PT"/>
        </w:rPr>
        <w:t>161.</w:t>
      </w:r>
      <w:r w:rsidR="00885488" w:rsidRPr="00B779A9">
        <w:rPr>
          <w:lang w:val="pt-PT"/>
        </w:rPr>
        <w:t xml:space="preserve"> Secundum AL</w:t>
      </w:r>
      <w:r w:rsidR="00044244" w:rsidRPr="00B779A9">
        <w:rPr>
          <w:lang w:val="pt-PT"/>
        </w:rPr>
        <w:t>V</w:t>
      </w:r>
      <w:r w:rsidR="00885488" w:rsidRPr="00B779A9">
        <w:rPr>
          <w:lang w:val="pt-PT"/>
        </w:rPr>
        <w:t xml:space="preserve"> </w:t>
      </w:r>
      <w:r w:rsidR="00885488" w:rsidRPr="00794880">
        <w:rPr>
          <w:rStyle w:val="Incipit"/>
          <w:lang w:val="pt-PT"/>
        </w:rPr>
        <w:t>Emitte</w:t>
      </w:r>
      <w:r w:rsidR="005A362F" w:rsidRPr="005A362F">
        <w:rPr>
          <w:i/>
          <w:lang w:val="pt-PT"/>
        </w:rPr>
        <w:t xml:space="preserve"> </w:t>
      </w:r>
      <w:r w:rsidR="00885488" w:rsidRPr="00794880">
        <w:rPr>
          <w:rStyle w:val="Incipit"/>
          <w:lang w:val="pt-PT"/>
        </w:rPr>
        <w:t>spiritum</w:t>
      </w:r>
      <w:r w:rsidR="00FE472A">
        <w:rPr>
          <w:lang w:val="pt-PT"/>
        </w:rPr>
        <w:t>@</w:t>
      </w:r>
      <w:r w:rsidR="006F52BF" w:rsidRPr="006F52BF">
        <w:rPr>
          <w:lang w:val="pt-PT"/>
        </w:rPr>
        <w:t>%D::</w:t>
      </w:r>
      <w:r w:rsidR="00420EE0">
        <w:rPr>
          <w:lang w:val="pt-PT"/>
        </w:rPr>
        <w:t>2</w:t>
      </w:r>
      <w:r w:rsidR="006F52BF" w:rsidRPr="006F52BF">
        <w:rPr>
          <w:lang w:val="pt-PT"/>
        </w:rPr>
        <w:t>%</w:t>
      </w:r>
      <w:r w:rsidR="00596660">
        <w:rPr>
          <w:lang w:val="pt-PT"/>
        </w:rPr>
        <w:t xml:space="preserve"> </w:t>
      </w:r>
      <w:r w:rsidR="00BB7DD2" w:rsidRPr="00B779A9">
        <w:rPr>
          <w:lang w:val="pt-PT"/>
        </w:rPr>
        <w:t>$E::</w:t>
      </w:r>
      <w:r w:rsidR="00885488" w:rsidRPr="00B779A9">
        <w:rPr>
          <w:lang w:val="pt-PT"/>
        </w:rPr>
        <w:t>1</w:t>
      </w:r>
      <w:r w:rsidR="00420EE0">
        <w:rPr>
          <w:lang w:val="pt-PT"/>
        </w:rPr>
        <w:t>$</w:t>
      </w:r>
      <w:r w:rsidR="00885488" w:rsidRPr="00B779A9">
        <w:rPr>
          <w:lang w:val="pt-PT"/>
        </w:rPr>
        <w:t xml:space="preserve">37. </w:t>
      </w:r>
      <w:r w:rsidR="00885488" w:rsidRPr="00234396">
        <w:rPr>
          <w:lang w:val="en-US"/>
        </w:rPr>
        <w:t xml:space="preserve">SE </w:t>
      </w:r>
      <w:r w:rsidR="00885488" w:rsidRPr="00234396">
        <w:rPr>
          <w:rStyle w:val="Incipit"/>
          <w:lang w:val="en-US"/>
        </w:rPr>
        <w:t>Congaudent</w:t>
      </w:r>
      <w:r w:rsidR="005A362F" w:rsidRPr="00234396">
        <w:rPr>
          <w:i/>
          <w:lang w:val="en-US"/>
        </w:rPr>
        <w:t xml:space="preserve"> </w:t>
      </w:r>
      <w:r w:rsidR="00885488" w:rsidRPr="00234396">
        <w:rPr>
          <w:rStyle w:val="Incipit"/>
          <w:lang w:val="en-US"/>
        </w:rPr>
        <w:t>angelorum</w:t>
      </w:r>
      <w:r w:rsidR="005A362F" w:rsidRPr="00234396">
        <w:rPr>
          <w:i/>
          <w:lang w:val="en-US"/>
        </w:rPr>
        <w:t xml:space="preserve"> </w:t>
      </w:r>
      <w:r w:rsidR="00885488" w:rsidRPr="00234396">
        <w:rPr>
          <w:rStyle w:val="Incipit"/>
          <w:lang w:val="en-US"/>
        </w:rPr>
        <w:t>chori</w:t>
      </w:r>
      <w:r w:rsidR="00DD1415" w:rsidRPr="00234396">
        <w:rPr>
          <w:lang w:val="en-US"/>
        </w:rPr>
        <w:t>@254.</w:t>
      </w:r>
      <w:r w:rsidR="00885488" w:rsidRPr="00234396">
        <w:rPr>
          <w:lang w:val="en-US"/>
        </w:rPr>
        <w:t xml:space="preserve"> OF </w:t>
      </w:r>
      <w:r w:rsidR="00885488" w:rsidRPr="00234396">
        <w:rPr>
          <w:rStyle w:val="Incipit"/>
          <w:lang w:val="en-US"/>
        </w:rPr>
        <w:t>Offerentur</w:t>
      </w:r>
      <w:r w:rsidR="005A362F" w:rsidRPr="00234396">
        <w:rPr>
          <w:i/>
          <w:lang w:val="en-US"/>
        </w:rPr>
        <w:t xml:space="preserve"> </w:t>
      </w:r>
      <w:r w:rsidR="00885488" w:rsidRPr="00234396">
        <w:rPr>
          <w:rStyle w:val="Incipit"/>
          <w:lang w:val="en-US"/>
        </w:rPr>
        <w:t>regi</w:t>
      </w:r>
      <w:r w:rsidR="00DD1415" w:rsidRPr="00234396">
        <w:rPr>
          <w:lang w:val="en-US"/>
        </w:rPr>
        <w:t>@20.</w:t>
      </w:r>
      <w:r w:rsidR="00885488" w:rsidRPr="00234396">
        <w:rPr>
          <w:lang w:val="en-US"/>
        </w:rPr>
        <w:t xml:space="preserve"> </w:t>
      </w:r>
      <w:r w:rsidR="00044244" w:rsidRPr="00234396">
        <w:rPr>
          <w:lang w:val="en-US"/>
        </w:rPr>
        <w:t xml:space="preserve">[SA] </w:t>
      </w:r>
      <w:r w:rsidR="00044244" w:rsidRPr="00234396">
        <w:rPr>
          <w:rStyle w:val="Incipit"/>
          <w:lang w:val="en-US"/>
        </w:rPr>
        <w:t>Sanctus</w:t>
      </w:r>
      <w:r w:rsidR="00DD1415" w:rsidRPr="00234396">
        <w:rPr>
          <w:lang w:val="en-US"/>
        </w:rPr>
        <w:t>@310.</w:t>
      </w:r>
      <w:r w:rsidR="00885488" w:rsidRPr="00234396">
        <w:rPr>
          <w:lang w:val="en-US"/>
        </w:rPr>
        <w:t xml:space="preserve"> CO </w:t>
      </w:r>
      <w:r w:rsidR="00885488" w:rsidRPr="00234396">
        <w:rPr>
          <w:rStyle w:val="Incipit"/>
          <w:lang w:val="en-US"/>
        </w:rPr>
        <w:t>Dilexisti</w:t>
      </w:r>
      <w:r w:rsidR="005A362F" w:rsidRPr="00234396">
        <w:rPr>
          <w:i/>
          <w:lang w:val="en-US"/>
        </w:rPr>
        <w:t xml:space="preserve"> </w:t>
      </w:r>
      <w:r w:rsidR="00E56159" w:rsidRPr="00234396">
        <w:rPr>
          <w:rStyle w:val="Incipit"/>
          <w:lang w:val="en-US"/>
        </w:rPr>
        <w:t>iustiti</w:t>
      </w:r>
      <w:r w:rsidR="00885488" w:rsidRPr="00234396">
        <w:rPr>
          <w:rStyle w:val="Incipit"/>
          <w:lang w:val="en-US"/>
        </w:rPr>
        <w:t>am</w:t>
      </w:r>
      <w:r w:rsidR="00DD1415" w:rsidRPr="00234396">
        <w:rPr>
          <w:lang w:val="en-US"/>
        </w:rPr>
        <w:t>@161.</w:t>
      </w:r>
    </w:p>
    <w:p w:rsidR="00885488" w:rsidRPr="00234396" w:rsidRDefault="00885488" w:rsidP="00415109">
      <w:pPr>
        <w:pStyle w:val="berschrift1"/>
        <w:rPr>
          <w:lang w:val="en-US"/>
        </w:rPr>
      </w:pPr>
      <w:r w:rsidRPr="00234396">
        <w:rPr>
          <w:lang w:val="en-US"/>
        </w:rPr>
        <w:t xml:space="preserve">FERIA TERTIA </w:t>
      </w:r>
      <w:r w:rsidR="000F4FB4" w:rsidRPr="00234396">
        <w:rPr>
          <w:lang w:val="en-US"/>
        </w:rPr>
        <w:t>PENT</w:t>
      </w:r>
      <w:r w:rsidR="00A25D02" w:rsidRPr="00234396">
        <w:rPr>
          <w:lang w:val="en-US"/>
        </w:rPr>
        <w:t>ECOSTES</w:t>
      </w:r>
    </w:p>
    <w:p w:rsidR="00885488" w:rsidRPr="00F945C5" w:rsidRDefault="008179CC" w:rsidP="00415109">
      <w:pPr>
        <w:rPr>
          <w:lang w:val="es-ES"/>
        </w:rPr>
      </w:pPr>
      <w:r w:rsidRPr="00F945C5">
        <w:rPr>
          <w:rStyle w:val="Time1"/>
          <w:lang w:val="en-US"/>
        </w:rPr>
        <w:t>[Ad missam]</w:t>
      </w:r>
      <w:r>
        <w:rPr>
          <w:lang w:val="en-US"/>
        </w:rPr>
        <w:t xml:space="preserve"> </w:t>
      </w:r>
      <w:r w:rsidR="00885488" w:rsidRPr="00234396">
        <w:rPr>
          <w:lang w:val="en-US"/>
        </w:rPr>
        <w:t xml:space="preserve">IN </w:t>
      </w:r>
      <w:r w:rsidR="000F4FB4" w:rsidRPr="00234396">
        <w:rPr>
          <w:rStyle w:val="Incipit"/>
          <w:lang w:val="en-US"/>
        </w:rPr>
        <w:t>Salve</w:t>
      </w:r>
      <w:r w:rsidR="005A362F" w:rsidRPr="00234396">
        <w:rPr>
          <w:i/>
          <w:lang w:val="en-US"/>
        </w:rPr>
        <w:t xml:space="preserve"> </w:t>
      </w:r>
      <w:r w:rsidR="00885488" w:rsidRPr="00234396">
        <w:rPr>
          <w:rStyle w:val="Incipit"/>
          <w:lang w:val="en-US"/>
        </w:rPr>
        <w:t>sancta</w:t>
      </w:r>
      <w:r w:rsidR="00DD1415" w:rsidRPr="00234396">
        <w:rPr>
          <w:lang w:val="en-US"/>
        </w:rPr>
        <w:t>@191.</w:t>
      </w:r>
      <w:r w:rsidR="00885488" w:rsidRPr="00234396">
        <w:rPr>
          <w:lang w:val="en-US"/>
        </w:rPr>
        <w:t xml:space="preserve"> </w:t>
      </w:r>
      <w:r w:rsidR="00044244" w:rsidRPr="00234396">
        <w:rPr>
          <w:lang w:val="en-US"/>
        </w:rPr>
        <w:t xml:space="preserve">[KY] </w:t>
      </w:r>
      <w:r w:rsidR="00044244" w:rsidRPr="00234396">
        <w:rPr>
          <w:rStyle w:val="Incipit"/>
          <w:lang w:val="en-US"/>
        </w:rPr>
        <w:t>Kyrie</w:t>
      </w:r>
      <w:r w:rsidR="005A362F" w:rsidRPr="00234396">
        <w:rPr>
          <w:i/>
          <w:lang w:val="en-US"/>
        </w:rPr>
        <w:t xml:space="preserve"> </w:t>
      </w:r>
      <w:r w:rsidR="00044244" w:rsidRPr="00234396">
        <w:rPr>
          <w:lang w:val="en-US"/>
        </w:rPr>
        <w:t xml:space="preserve">et [SA] </w:t>
      </w:r>
      <w:r w:rsidR="00044244" w:rsidRPr="00234396">
        <w:rPr>
          <w:rStyle w:val="Incipit"/>
          <w:lang w:val="en-US"/>
        </w:rPr>
        <w:t>Sanctus</w:t>
      </w:r>
      <w:r w:rsidR="005A362F" w:rsidRPr="00234396">
        <w:rPr>
          <w:i/>
          <w:lang w:val="en-US"/>
        </w:rPr>
        <w:t xml:space="preserve"> </w:t>
      </w:r>
      <w:r w:rsidR="00885488" w:rsidRPr="00234396">
        <w:rPr>
          <w:lang w:val="en-US"/>
        </w:rPr>
        <w:t>de virginibus ad placitum. Primum AL</w:t>
      </w:r>
      <w:r w:rsidR="00044244" w:rsidRPr="00234396">
        <w:rPr>
          <w:lang w:val="en-US"/>
        </w:rPr>
        <w:t>V</w:t>
      </w:r>
      <w:r w:rsidR="00885488" w:rsidRPr="00234396">
        <w:rPr>
          <w:lang w:val="en-US"/>
        </w:rPr>
        <w:t xml:space="preserve"> </w:t>
      </w:r>
      <w:r w:rsidR="00885488" w:rsidRPr="00234396">
        <w:rPr>
          <w:rStyle w:val="Incipit"/>
          <w:lang w:val="en-US"/>
        </w:rPr>
        <w:t>Ave</w:t>
      </w:r>
      <w:r w:rsidR="005A362F" w:rsidRPr="00234396">
        <w:rPr>
          <w:i/>
          <w:lang w:val="en-US"/>
        </w:rPr>
        <w:t xml:space="preserve"> </w:t>
      </w:r>
      <w:r w:rsidR="00885488" w:rsidRPr="00234396">
        <w:rPr>
          <w:rStyle w:val="Incipit"/>
          <w:lang w:val="en-US"/>
        </w:rPr>
        <w:t>Maria</w:t>
      </w:r>
      <w:r w:rsidR="00DD1415" w:rsidRPr="005B472A">
        <w:rPr>
          <w:lang w:val="en-US"/>
        </w:rPr>
        <w:t>@</w:t>
      </w:r>
      <w:r w:rsidR="00DD1415" w:rsidRPr="00234396">
        <w:rPr>
          <w:lang w:val="en-US"/>
        </w:rPr>
        <w:t>191.</w:t>
      </w:r>
      <w:r w:rsidR="00885488" w:rsidRPr="00234396">
        <w:rPr>
          <w:lang w:val="en-US"/>
        </w:rPr>
        <w:t xml:space="preserve"> </w:t>
      </w:r>
      <w:r w:rsidR="00885488" w:rsidRPr="00F945C5">
        <w:rPr>
          <w:lang w:val="es-ES"/>
        </w:rPr>
        <w:t>Secundum AL</w:t>
      </w:r>
      <w:r w:rsidR="00044244" w:rsidRPr="00F945C5">
        <w:rPr>
          <w:lang w:val="es-ES"/>
        </w:rPr>
        <w:t>V</w:t>
      </w:r>
      <w:r w:rsidR="00885488" w:rsidRPr="00F945C5">
        <w:rPr>
          <w:lang w:val="es-ES"/>
        </w:rPr>
        <w:t xml:space="preserve"> </w:t>
      </w:r>
      <w:r w:rsidR="00885488" w:rsidRPr="00F945C5">
        <w:rPr>
          <w:rStyle w:val="Incipit"/>
          <w:lang w:val="es-ES"/>
        </w:rPr>
        <w:t>Veni</w:t>
      </w:r>
      <w:r w:rsidR="005A362F" w:rsidRPr="00F945C5">
        <w:rPr>
          <w:i/>
          <w:lang w:val="es-ES"/>
        </w:rPr>
        <w:t xml:space="preserve"> </w:t>
      </w:r>
      <w:r w:rsidR="00885488" w:rsidRPr="00F945C5">
        <w:rPr>
          <w:rStyle w:val="Incipit"/>
          <w:lang w:val="es-ES"/>
        </w:rPr>
        <w:t>sancte</w:t>
      </w:r>
      <w:r w:rsidR="00DD1415" w:rsidRPr="00F945C5">
        <w:rPr>
          <w:lang w:val="es-ES"/>
        </w:rPr>
        <w:t>@138.</w:t>
      </w:r>
      <w:r w:rsidR="00885488" w:rsidRPr="00F945C5">
        <w:rPr>
          <w:lang w:val="es-ES"/>
        </w:rPr>
        <w:t xml:space="preserve"> SE </w:t>
      </w:r>
      <w:r w:rsidR="00885488" w:rsidRPr="00F945C5">
        <w:rPr>
          <w:rStyle w:val="Incipit"/>
          <w:lang w:val="es-ES"/>
        </w:rPr>
        <w:t>Ve(283v)ni</w:t>
      </w:r>
      <w:r w:rsidR="005A362F" w:rsidRPr="00F945C5">
        <w:rPr>
          <w:i/>
          <w:lang w:val="es-ES"/>
        </w:rPr>
        <w:t xml:space="preserve"> </w:t>
      </w:r>
      <w:r w:rsidR="00885488" w:rsidRPr="00F945C5">
        <w:rPr>
          <w:rStyle w:val="Incipit"/>
          <w:lang w:val="es-ES"/>
        </w:rPr>
        <w:t>virgo</w:t>
      </w:r>
      <w:r w:rsidR="005A362F" w:rsidRPr="00F945C5">
        <w:rPr>
          <w:i/>
          <w:lang w:val="es-ES"/>
        </w:rPr>
        <w:t xml:space="preserve"> </w:t>
      </w:r>
      <w:r w:rsidR="00C31823" w:rsidRPr="00F945C5">
        <w:rPr>
          <w:rStyle w:val="Incipit"/>
          <w:lang w:val="es-ES"/>
        </w:rPr>
        <w:t>vir</w:t>
      </w:r>
      <w:r w:rsidR="00885488" w:rsidRPr="00F945C5">
        <w:rPr>
          <w:rStyle w:val="Incipit"/>
          <w:lang w:val="es-ES"/>
        </w:rPr>
        <w:t>ginum</w:t>
      </w:r>
      <w:r w:rsidR="00DD1415" w:rsidRPr="00F945C5">
        <w:rPr>
          <w:lang w:val="es-ES"/>
        </w:rPr>
        <w:t>@289.</w:t>
      </w:r>
      <w:r w:rsidR="00885488" w:rsidRPr="00F945C5">
        <w:rPr>
          <w:lang w:val="es-ES"/>
        </w:rPr>
        <w:t xml:space="preserve"> OF </w:t>
      </w:r>
      <w:r w:rsidR="000F4FB4" w:rsidRPr="00F945C5">
        <w:rPr>
          <w:rStyle w:val="Incipit"/>
          <w:lang w:val="es-ES"/>
        </w:rPr>
        <w:t>Feli</w:t>
      </w:r>
      <w:r w:rsidR="00885488" w:rsidRPr="00F945C5">
        <w:rPr>
          <w:rStyle w:val="Incipit"/>
          <w:lang w:val="es-ES"/>
        </w:rPr>
        <w:t>x</w:t>
      </w:r>
      <w:r w:rsidR="005A362F" w:rsidRPr="00F945C5">
        <w:rPr>
          <w:i/>
          <w:lang w:val="es-ES"/>
        </w:rPr>
        <w:t xml:space="preserve"> </w:t>
      </w:r>
      <w:r w:rsidR="00885488" w:rsidRPr="00F945C5">
        <w:rPr>
          <w:rStyle w:val="Incipit"/>
          <w:lang w:val="es-ES"/>
        </w:rPr>
        <w:t>namque</w:t>
      </w:r>
      <w:r w:rsidR="00DD1415" w:rsidRPr="00F945C5">
        <w:rPr>
          <w:lang w:val="es-ES"/>
        </w:rPr>
        <w:t>@196.</w:t>
      </w:r>
      <w:r w:rsidR="00885488" w:rsidRPr="00F945C5">
        <w:rPr>
          <w:lang w:val="es-ES"/>
        </w:rPr>
        <w:t xml:space="preserve"> CO </w:t>
      </w:r>
      <w:r w:rsidR="00885488" w:rsidRPr="00F945C5">
        <w:rPr>
          <w:rStyle w:val="Incipit"/>
          <w:lang w:val="es-ES"/>
        </w:rPr>
        <w:t>Regina</w:t>
      </w:r>
      <w:r w:rsidR="005A362F" w:rsidRPr="00F945C5">
        <w:rPr>
          <w:i/>
          <w:lang w:val="es-ES"/>
        </w:rPr>
        <w:t xml:space="preserve"> </w:t>
      </w:r>
      <w:r w:rsidR="00885488" w:rsidRPr="00F945C5">
        <w:rPr>
          <w:rStyle w:val="Incipit"/>
          <w:lang w:val="es-ES"/>
        </w:rPr>
        <w:t>mundi</w:t>
      </w:r>
      <w:r w:rsidR="00885488" w:rsidRPr="00F945C5">
        <w:rPr>
          <w:lang w:val="es-ES"/>
        </w:rPr>
        <w:t xml:space="preserve"> in eodem folio.</w:t>
      </w:r>
    </w:p>
    <w:p w:rsidR="008179CC" w:rsidRPr="00F945C5" w:rsidRDefault="00885488" w:rsidP="00415109">
      <w:pPr>
        <w:rPr>
          <w:lang w:val="es-ES"/>
        </w:rPr>
      </w:pPr>
      <w:r w:rsidRPr="00F945C5">
        <w:rPr>
          <w:lang w:val="es-ES"/>
        </w:rPr>
        <w:t xml:space="preserve">Feria tertia </w:t>
      </w:r>
      <w:r w:rsidR="000F4FB4" w:rsidRPr="00F945C5">
        <w:rPr>
          <w:lang w:val="es-ES"/>
        </w:rPr>
        <w:t>pent</w:t>
      </w:r>
      <w:r w:rsidRPr="00F945C5">
        <w:rPr>
          <w:lang w:val="es-ES"/>
        </w:rPr>
        <w:t xml:space="preserve">ecostes habetur in </w:t>
      </w:r>
      <w:r w:rsidRPr="00F945C5">
        <w:rPr>
          <w:rStyle w:val="Ort"/>
          <w:lang w:val="es-ES"/>
        </w:rPr>
        <w:t>capella infirmarii</w:t>
      </w:r>
      <w:r w:rsidR="008179CC" w:rsidRPr="00F945C5">
        <w:rPr>
          <w:lang w:val="es-ES"/>
        </w:rPr>
        <w:t>.</w:t>
      </w:r>
      <w:r w:rsidRPr="00F945C5">
        <w:rPr>
          <w:lang w:val="es-ES"/>
        </w:rPr>
        <w:t xml:space="preserve"> </w:t>
      </w:r>
    </w:p>
    <w:p w:rsidR="00885488" w:rsidRPr="00234396" w:rsidRDefault="008179CC" w:rsidP="00415109">
      <w:pPr>
        <w:rPr>
          <w:lang w:val="fr-FR"/>
        </w:rPr>
      </w:pPr>
      <w:r w:rsidRPr="00F945C5">
        <w:rPr>
          <w:rStyle w:val="Time1"/>
          <w:lang w:val="es-ES"/>
        </w:rPr>
        <w:t>S</w:t>
      </w:r>
      <w:r w:rsidR="00885488" w:rsidRPr="00F945C5">
        <w:rPr>
          <w:rStyle w:val="Time1"/>
          <w:lang w:val="es-ES"/>
        </w:rPr>
        <w:t>acrum</w:t>
      </w:r>
      <w:r w:rsidRPr="00F945C5">
        <w:rPr>
          <w:rStyle w:val="Time1"/>
          <w:lang w:val="es-ES"/>
        </w:rPr>
        <w:t xml:space="preserve"> [officium]</w:t>
      </w:r>
      <w:r w:rsidR="00885488" w:rsidRPr="00F945C5">
        <w:rPr>
          <w:lang w:val="es-ES"/>
        </w:rPr>
        <w:t xml:space="preserve"> </w:t>
      </w:r>
      <w:r w:rsidRPr="00F945C5">
        <w:rPr>
          <w:lang w:val="es-ES"/>
        </w:rPr>
        <w:t xml:space="preserve">de sancto spiritu </w:t>
      </w:r>
      <w:r w:rsidR="00885488" w:rsidRPr="00F945C5">
        <w:rPr>
          <w:lang w:val="es-ES"/>
        </w:rPr>
        <w:t xml:space="preserve">post primam. IN </w:t>
      </w:r>
      <w:r w:rsidR="00885488" w:rsidRPr="00F945C5">
        <w:rPr>
          <w:rStyle w:val="Incipit"/>
          <w:lang w:val="es-ES"/>
        </w:rPr>
        <w:t>Spiritus</w:t>
      </w:r>
      <w:r w:rsidR="005A362F" w:rsidRPr="00F945C5">
        <w:rPr>
          <w:i/>
          <w:lang w:val="es-ES"/>
        </w:rPr>
        <w:t xml:space="preserve"> </w:t>
      </w:r>
      <w:r w:rsidR="00885488" w:rsidRPr="00F945C5">
        <w:rPr>
          <w:rStyle w:val="Incipit"/>
          <w:lang w:val="es-ES"/>
        </w:rPr>
        <w:t>domini</w:t>
      </w:r>
      <w:r w:rsidR="00DD1415" w:rsidRPr="00F945C5">
        <w:rPr>
          <w:lang w:val="es-ES"/>
        </w:rPr>
        <w:t>@137.</w:t>
      </w:r>
      <w:r w:rsidR="00885488" w:rsidRPr="00F945C5">
        <w:rPr>
          <w:lang w:val="es-ES"/>
        </w:rPr>
        <w:t xml:space="preserve"> </w:t>
      </w:r>
      <w:r w:rsidR="00044244" w:rsidRPr="00F945C5">
        <w:rPr>
          <w:lang w:val="es-ES"/>
        </w:rPr>
        <w:t xml:space="preserve">[KY] </w:t>
      </w:r>
      <w:r w:rsidR="00044244" w:rsidRPr="00F945C5">
        <w:rPr>
          <w:rStyle w:val="Incipit"/>
          <w:lang w:val="es-ES"/>
        </w:rPr>
        <w:t>Kyrie</w:t>
      </w:r>
      <w:r w:rsidR="00044244" w:rsidRPr="00F945C5">
        <w:rPr>
          <w:lang w:val="es-ES"/>
        </w:rPr>
        <w:t xml:space="preserve"> angelicum</w:t>
      </w:r>
      <w:r w:rsidR="00885488" w:rsidRPr="00F945C5">
        <w:rPr>
          <w:lang w:val="es-ES"/>
        </w:rPr>
        <w:t xml:space="preserve">. Unum tantum </w:t>
      </w:r>
      <w:r w:rsidR="00A25D02" w:rsidRPr="00F945C5">
        <w:rPr>
          <w:lang w:val="es-ES"/>
        </w:rPr>
        <w:t xml:space="preserve">alleluia quod est </w:t>
      </w:r>
      <w:r w:rsidR="00885488" w:rsidRPr="00F945C5">
        <w:rPr>
          <w:lang w:val="es-ES"/>
        </w:rPr>
        <w:t>AL</w:t>
      </w:r>
      <w:r w:rsidR="00044244" w:rsidRPr="00F945C5">
        <w:rPr>
          <w:lang w:val="es-ES"/>
        </w:rPr>
        <w:t>V</w:t>
      </w:r>
      <w:r w:rsidR="00885488" w:rsidRPr="00F945C5">
        <w:rPr>
          <w:lang w:val="es-ES"/>
        </w:rPr>
        <w:t xml:space="preserve"> </w:t>
      </w:r>
      <w:r w:rsidR="00885488" w:rsidRPr="00F945C5">
        <w:rPr>
          <w:rStyle w:val="Incipit"/>
          <w:lang w:val="es-ES"/>
        </w:rPr>
        <w:t>Emitte</w:t>
      </w:r>
      <w:r w:rsidR="005A362F" w:rsidRPr="00F945C5">
        <w:rPr>
          <w:i/>
          <w:lang w:val="es-ES"/>
        </w:rPr>
        <w:t xml:space="preserve"> </w:t>
      </w:r>
      <w:r w:rsidR="00885488" w:rsidRPr="00F945C5">
        <w:rPr>
          <w:rStyle w:val="Incipit"/>
          <w:lang w:val="es-ES"/>
        </w:rPr>
        <w:t>spiritum</w:t>
      </w:r>
      <w:r w:rsidR="00DD1415" w:rsidRPr="00F945C5">
        <w:rPr>
          <w:lang w:val="es-ES"/>
        </w:rPr>
        <w:t>@137.</w:t>
      </w:r>
      <w:r w:rsidR="00885488" w:rsidRPr="00F945C5">
        <w:rPr>
          <w:lang w:val="es-ES"/>
        </w:rPr>
        <w:t xml:space="preserve"> </w:t>
      </w:r>
      <w:r w:rsidR="00885488" w:rsidRPr="00234396">
        <w:rPr>
          <w:lang w:val="fr-FR"/>
        </w:rPr>
        <w:t xml:space="preserve">SE </w:t>
      </w:r>
      <w:r w:rsidR="00885488" w:rsidRPr="00234396">
        <w:rPr>
          <w:rStyle w:val="Incipit"/>
          <w:lang w:val="fr-FR"/>
        </w:rPr>
        <w:t>Veni</w:t>
      </w:r>
      <w:r w:rsidR="005A362F" w:rsidRPr="00234396">
        <w:rPr>
          <w:i/>
          <w:lang w:val="fr-FR"/>
        </w:rPr>
        <w:t xml:space="preserve"> </w:t>
      </w:r>
      <w:r w:rsidR="00885488" w:rsidRPr="00234396">
        <w:rPr>
          <w:rStyle w:val="Incipit"/>
          <w:lang w:val="fr-FR"/>
        </w:rPr>
        <w:t>sancte</w:t>
      </w:r>
      <w:r w:rsidR="005A362F" w:rsidRPr="00234396">
        <w:rPr>
          <w:i/>
          <w:lang w:val="fr-FR"/>
        </w:rPr>
        <w:t xml:space="preserve"> </w:t>
      </w:r>
      <w:r w:rsidR="00885488" w:rsidRPr="00234396">
        <w:rPr>
          <w:rStyle w:val="Incipit"/>
          <w:lang w:val="fr-FR"/>
        </w:rPr>
        <w:t>spiritus</w:t>
      </w:r>
      <w:r w:rsidR="00DD1415" w:rsidRPr="00234396">
        <w:rPr>
          <w:lang w:val="fr-FR"/>
        </w:rPr>
        <w:t>@239.</w:t>
      </w:r>
      <w:r w:rsidR="00885488" w:rsidRPr="00234396">
        <w:rPr>
          <w:lang w:val="fr-FR"/>
        </w:rPr>
        <w:t xml:space="preserve"> OF </w:t>
      </w:r>
      <w:r w:rsidR="00885488" w:rsidRPr="00234396">
        <w:rPr>
          <w:rStyle w:val="Incipit"/>
          <w:lang w:val="fr-FR"/>
        </w:rPr>
        <w:t>Confirma</w:t>
      </w:r>
      <w:r w:rsidR="005A362F" w:rsidRPr="00234396">
        <w:rPr>
          <w:i/>
          <w:lang w:val="fr-FR"/>
        </w:rPr>
        <w:t xml:space="preserve"> </w:t>
      </w:r>
      <w:r w:rsidR="00885488" w:rsidRPr="00234396">
        <w:rPr>
          <w:rStyle w:val="Incipit"/>
          <w:lang w:val="fr-FR"/>
        </w:rPr>
        <w:t>hoc</w:t>
      </w:r>
      <w:r w:rsidR="005A362F" w:rsidRPr="00234396">
        <w:rPr>
          <w:i/>
          <w:lang w:val="fr-FR"/>
        </w:rPr>
        <w:t xml:space="preserve"> </w:t>
      </w:r>
      <w:r w:rsidR="00885488" w:rsidRPr="00234396">
        <w:rPr>
          <w:rStyle w:val="Incipit"/>
          <w:lang w:val="fr-FR"/>
        </w:rPr>
        <w:t>deus</w:t>
      </w:r>
      <w:r w:rsidR="00DD1415" w:rsidRPr="00234396">
        <w:rPr>
          <w:lang w:val="fr-FR"/>
        </w:rPr>
        <w:t>@138.</w:t>
      </w:r>
      <w:r w:rsidR="00885488" w:rsidRPr="00234396">
        <w:rPr>
          <w:lang w:val="fr-FR"/>
        </w:rPr>
        <w:t xml:space="preserve"> </w:t>
      </w:r>
      <w:r w:rsidR="00044244" w:rsidRPr="00234396">
        <w:rPr>
          <w:lang w:val="fr-FR"/>
        </w:rPr>
        <w:t xml:space="preserve">[SA] </w:t>
      </w:r>
      <w:r w:rsidR="00044244" w:rsidRPr="00234396">
        <w:rPr>
          <w:rStyle w:val="Incipit"/>
          <w:lang w:val="fr-FR"/>
        </w:rPr>
        <w:t>Sanctus</w:t>
      </w:r>
      <w:r w:rsidR="005A362F" w:rsidRPr="00234396">
        <w:rPr>
          <w:i/>
          <w:lang w:val="fr-FR"/>
        </w:rPr>
        <w:t xml:space="preserve"> </w:t>
      </w:r>
      <w:r w:rsidR="00044244" w:rsidRPr="00234396">
        <w:rPr>
          <w:lang w:val="fr-FR"/>
        </w:rPr>
        <w:t>festivaliter</w:t>
      </w:r>
      <w:r w:rsidR="00885488" w:rsidRPr="00234396">
        <w:rPr>
          <w:lang w:val="fr-FR"/>
        </w:rPr>
        <w:t>.</w:t>
      </w:r>
    </w:p>
    <w:p w:rsidR="00885488" w:rsidRPr="00F945C5" w:rsidRDefault="00885488" w:rsidP="00415109">
      <w:pPr>
        <w:pStyle w:val="berschrift1"/>
        <w:rPr>
          <w:lang w:val="fr-FR"/>
        </w:rPr>
      </w:pPr>
      <w:r w:rsidRPr="00F945C5">
        <w:rPr>
          <w:lang w:val="fr-FR"/>
        </w:rPr>
        <w:t xml:space="preserve">FERIA QUARTA </w:t>
      </w:r>
    </w:p>
    <w:p w:rsidR="00885488" w:rsidRPr="00F945C5" w:rsidRDefault="00A25D02" w:rsidP="00415109">
      <w:pPr>
        <w:rPr>
          <w:lang w:val="fr-FR"/>
        </w:rPr>
      </w:pPr>
      <w:r w:rsidRPr="00F945C5">
        <w:rPr>
          <w:lang w:val="fr-FR"/>
        </w:rPr>
        <w:t>c</w:t>
      </w:r>
      <w:r w:rsidR="00885488" w:rsidRPr="00F945C5">
        <w:rPr>
          <w:lang w:val="fr-FR"/>
        </w:rPr>
        <w:t xml:space="preserve">um reliquis feriis usque ad festum trinitatis cantetur </w:t>
      </w:r>
      <w:r w:rsidR="00885488" w:rsidRPr="00F945C5">
        <w:rPr>
          <w:rStyle w:val="Time1"/>
          <w:lang w:val="fr-FR"/>
        </w:rPr>
        <w:t>maturum</w:t>
      </w:r>
      <w:r w:rsidR="00CD35E5" w:rsidRPr="00F945C5">
        <w:rPr>
          <w:rStyle w:val="Time1"/>
          <w:lang w:val="fr-FR"/>
        </w:rPr>
        <w:t xml:space="preserve"> [officium]</w:t>
      </w:r>
      <w:r w:rsidR="00885488" w:rsidRPr="00F945C5">
        <w:rPr>
          <w:lang w:val="fr-FR"/>
        </w:rPr>
        <w:t xml:space="preserve"> de sancto spiritu per totum. IN </w:t>
      </w:r>
      <w:r w:rsidR="00885488" w:rsidRPr="00F945C5">
        <w:rPr>
          <w:rStyle w:val="Incipit"/>
          <w:lang w:val="fr-FR"/>
        </w:rPr>
        <w:t>Spiritus</w:t>
      </w:r>
      <w:r w:rsidR="005A362F" w:rsidRPr="00F945C5">
        <w:rPr>
          <w:i/>
          <w:lang w:val="fr-FR"/>
        </w:rPr>
        <w:t xml:space="preserve"> </w:t>
      </w:r>
      <w:r w:rsidR="00885488" w:rsidRPr="00F945C5">
        <w:rPr>
          <w:rStyle w:val="Incipit"/>
          <w:lang w:val="fr-FR"/>
        </w:rPr>
        <w:t>domini</w:t>
      </w:r>
      <w:r w:rsidR="00DD1415" w:rsidRPr="00F945C5">
        <w:rPr>
          <w:lang w:val="fr-FR"/>
        </w:rPr>
        <w:t>@137.</w:t>
      </w:r>
      <w:r w:rsidR="00885488" w:rsidRPr="00F945C5">
        <w:rPr>
          <w:lang w:val="fr-FR"/>
        </w:rPr>
        <w:t xml:space="preserve"> </w:t>
      </w:r>
      <w:r w:rsidR="00044244" w:rsidRPr="00F945C5">
        <w:rPr>
          <w:lang w:val="fr-FR"/>
        </w:rPr>
        <w:t xml:space="preserve">[KY] </w:t>
      </w:r>
      <w:r w:rsidR="00044244" w:rsidRPr="00F945C5">
        <w:rPr>
          <w:rStyle w:val="Incipit"/>
          <w:lang w:val="fr-FR"/>
        </w:rPr>
        <w:t>Kyrie</w:t>
      </w:r>
      <w:r w:rsidR="00044244" w:rsidRPr="00F945C5">
        <w:rPr>
          <w:lang w:val="fr-FR"/>
        </w:rPr>
        <w:t xml:space="preserve"> angelicum</w:t>
      </w:r>
      <w:r w:rsidR="00885488" w:rsidRPr="00F945C5">
        <w:rPr>
          <w:lang w:val="fr-FR"/>
        </w:rPr>
        <w:t>. Primum AL</w:t>
      </w:r>
      <w:r w:rsidR="00044244" w:rsidRPr="00F945C5">
        <w:rPr>
          <w:lang w:val="fr-FR"/>
        </w:rPr>
        <w:t>V</w:t>
      </w:r>
      <w:r w:rsidR="00885488" w:rsidRPr="00F945C5">
        <w:rPr>
          <w:lang w:val="fr-FR"/>
        </w:rPr>
        <w:t xml:space="preserve"> </w:t>
      </w:r>
      <w:r w:rsidR="00885488" w:rsidRPr="00F945C5">
        <w:rPr>
          <w:rStyle w:val="Incipit"/>
          <w:lang w:val="fr-FR"/>
        </w:rPr>
        <w:t>Emitte</w:t>
      </w:r>
      <w:r w:rsidR="005A362F" w:rsidRPr="00F945C5">
        <w:rPr>
          <w:i/>
          <w:lang w:val="fr-FR"/>
        </w:rPr>
        <w:t xml:space="preserve"> </w:t>
      </w:r>
      <w:r w:rsidR="00885488" w:rsidRPr="00F945C5">
        <w:rPr>
          <w:rStyle w:val="Incipit"/>
          <w:lang w:val="fr-FR"/>
        </w:rPr>
        <w:t>spiritum</w:t>
      </w:r>
      <w:r w:rsidR="00DD1415" w:rsidRPr="00F945C5">
        <w:rPr>
          <w:lang w:val="fr-FR"/>
        </w:rPr>
        <w:t>@137.</w:t>
      </w:r>
      <w:r w:rsidR="00885488" w:rsidRPr="00F945C5">
        <w:rPr>
          <w:lang w:val="fr-FR"/>
        </w:rPr>
        <w:t xml:space="preserve"> Secundum AL</w:t>
      </w:r>
      <w:r w:rsidR="00044244" w:rsidRPr="00F945C5">
        <w:rPr>
          <w:lang w:val="fr-FR"/>
        </w:rPr>
        <w:t>V</w:t>
      </w:r>
      <w:r w:rsidR="00885488" w:rsidRPr="00F945C5">
        <w:rPr>
          <w:lang w:val="fr-FR"/>
        </w:rPr>
        <w:t xml:space="preserve"> </w:t>
      </w:r>
      <w:r w:rsidR="00885488" w:rsidRPr="00F945C5">
        <w:rPr>
          <w:rStyle w:val="Incipit"/>
          <w:lang w:val="fr-FR"/>
        </w:rPr>
        <w:t>Veni</w:t>
      </w:r>
      <w:r w:rsidR="005A362F" w:rsidRPr="00F945C5">
        <w:rPr>
          <w:i/>
          <w:lang w:val="fr-FR"/>
        </w:rPr>
        <w:t xml:space="preserve"> </w:t>
      </w:r>
      <w:r w:rsidR="00885488" w:rsidRPr="00F945C5">
        <w:rPr>
          <w:rStyle w:val="Incipit"/>
          <w:lang w:val="fr-FR"/>
        </w:rPr>
        <w:t>sancte</w:t>
      </w:r>
      <w:r w:rsidR="00DD1415" w:rsidRPr="00F945C5">
        <w:rPr>
          <w:lang w:val="fr-FR"/>
        </w:rPr>
        <w:t>@138.</w:t>
      </w:r>
      <w:r w:rsidR="00885488" w:rsidRPr="00F945C5">
        <w:rPr>
          <w:lang w:val="fr-FR"/>
        </w:rPr>
        <w:t xml:space="preserve"> SE </w:t>
      </w:r>
      <w:r w:rsidR="00885488" w:rsidRPr="00F945C5">
        <w:rPr>
          <w:rStyle w:val="Incipit"/>
          <w:lang w:val="fr-FR"/>
        </w:rPr>
        <w:t>Veni</w:t>
      </w:r>
      <w:r w:rsidR="005A362F" w:rsidRPr="00F945C5">
        <w:rPr>
          <w:i/>
          <w:lang w:val="fr-FR"/>
        </w:rPr>
        <w:t xml:space="preserve"> </w:t>
      </w:r>
      <w:r w:rsidR="00885488" w:rsidRPr="00F945C5">
        <w:rPr>
          <w:rStyle w:val="Incipit"/>
          <w:lang w:val="fr-FR"/>
        </w:rPr>
        <w:t>sancte</w:t>
      </w:r>
      <w:r w:rsidR="005A362F" w:rsidRPr="00F945C5">
        <w:rPr>
          <w:i/>
          <w:lang w:val="fr-FR"/>
        </w:rPr>
        <w:t xml:space="preserve"> </w:t>
      </w:r>
      <w:r w:rsidR="00885488" w:rsidRPr="00F945C5">
        <w:rPr>
          <w:rStyle w:val="Incipit"/>
          <w:lang w:val="fr-FR"/>
        </w:rPr>
        <w:t>spiritus</w:t>
      </w:r>
      <w:r w:rsidR="00885488" w:rsidRPr="00F945C5">
        <w:rPr>
          <w:lang w:val="fr-FR"/>
        </w:rPr>
        <w:t xml:space="preserve"> </w:t>
      </w:r>
      <w:r w:rsidRPr="00F945C5">
        <w:rPr>
          <w:lang w:val="fr-FR"/>
        </w:rPr>
        <w:t>2</w:t>
      </w:r>
      <w:r w:rsidR="006F52BF" w:rsidRPr="00F945C5">
        <w:rPr>
          <w:lang w:val="fr-FR"/>
        </w:rPr>
        <w:t>%D::</w:t>
      </w:r>
      <w:r w:rsidRPr="00F945C5">
        <w:rPr>
          <w:lang w:val="fr-FR"/>
        </w:rPr>
        <w:t>4</w:t>
      </w:r>
      <w:r w:rsidR="006F52BF" w:rsidRPr="00F945C5">
        <w:rPr>
          <w:lang w:val="fr-FR"/>
        </w:rPr>
        <w:t>%</w:t>
      </w:r>
      <w:r w:rsidR="00596660" w:rsidRPr="00F945C5">
        <w:rPr>
          <w:lang w:val="fr-FR"/>
        </w:rPr>
        <w:t xml:space="preserve"> </w:t>
      </w:r>
      <w:r w:rsidRPr="00F945C5">
        <w:rPr>
          <w:lang w:val="fr-FR"/>
        </w:rPr>
        <w:t>$E:</w:t>
      </w:r>
      <w:r w:rsidR="00736684" w:rsidRPr="00F945C5">
        <w:rPr>
          <w:lang w:val="fr-FR"/>
        </w:rPr>
        <w:t>:</w:t>
      </w:r>
      <w:r w:rsidRPr="00F945C5">
        <w:rPr>
          <w:lang w:val="fr-FR"/>
        </w:rPr>
        <w:t>3</w:t>
      </w:r>
      <w:r w:rsidR="00700B7D" w:rsidRPr="00F945C5">
        <w:rPr>
          <w:lang w:val="fr-FR"/>
        </w:rPr>
        <w:t>$</w:t>
      </w:r>
      <w:r w:rsidRPr="00F945C5">
        <w:rPr>
          <w:lang w:val="fr-FR"/>
        </w:rPr>
        <w:t>9</w:t>
      </w:r>
      <w:r w:rsidR="00885488" w:rsidRPr="00F945C5">
        <w:rPr>
          <w:lang w:val="fr-FR"/>
        </w:rPr>
        <w:t xml:space="preserve">. OF </w:t>
      </w:r>
      <w:r w:rsidR="00885488" w:rsidRPr="00F945C5">
        <w:rPr>
          <w:rStyle w:val="Incipit"/>
          <w:lang w:val="fr-FR"/>
        </w:rPr>
        <w:t>Confirma</w:t>
      </w:r>
      <w:r w:rsidR="005A362F" w:rsidRPr="00F945C5">
        <w:rPr>
          <w:i/>
          <w:lang w:val="fr-FR"/>
        </w:rPr>
        <w:t xml:space="preserve"> </w:t>
      </w:r>
      <w:r w:rsidR="00885488" w:rsidRPr="00F945C5">
        <w:rPr>
          <w:rStyle w:val="Incipit"/>
          <w:lang w:val="fr-FR"/>
        </w:rPr>
        <w:t>hoc</w:t>
      </w:r>
      <w:r w:rsidR="005A362F" w:rsidRPr="00F945C5">
        <w:rPr>
          <w:i/>
          <w:lang w:val="fr-FR"/>
        </w:rPr>
        <w:t xml:space="preserve"> </w:t>
      </w:r>
      <w:r w:rsidR="00885488" w:rsidRPr="00F945C5">
        <w:rPr>
          <w:rStyle w:val="Incipit"/>
          <w:lang w:val="fr-FR"/>
        </w:rPr>
        <w:t>deus</w:t>
      </w:r>
      <w:r w:rsidR="00DD1415" w:rsidRPr="00F945C5">
        <w:rPr>
          <w:lang w:val="fr-FR"/>
        </w:rPr>
        <w:t>@138.</w:t>
      </w:r>
      <w:r w:rsidR="00885488" w:rsidRPr="00F945C5">
        <w:rPr>
          <w:lang w:val="fr-FR"/>
        </w:rPr>
        <w:t xml:space="preserve"> </w:t>
      </w:r>
      <w:r w:rsidR="00044244" w:rsidRPr="00F945C5">
        <w:rPr>
          <w:lang w:val="fr-FR"/>
        </w:rPr>
        <w:t xml:space="preserve">[SA] </w:t>
      </w:r>
      <w:r w:rsidR="00044244" w:rsidRPr="00F945C5">
        <w:rPr>
          <w:rStyle w:val="Incipit"/>
          <w:lang w:val="fr-FR"/>
        </w:rPr>
        <w:t>Sanctus</w:t>
      </w:r>
      <w:r w:rsidR="005A362F" w:rsidRPr="00F945C5">
        <w:rPr>
          <w:i/>
          <w:lang w:val="fr-FR"/>
        </w:rPr>
        <w:t xml:space="preserve"> </w:t>
      </w:r>
      <w:r w:rsidR="00044244" w:rsidRPr="00F945C5">
        <w:rPr>
          <w:lang w:val="fr-FR"/>
        </w:rPr>
        <w:t>festivaliter</w:t>
      </w:r>
      <w:r w:rsidR="00885488" w:rsidRPr="00F945C5">
        <w:rPr>
          <w:lang w:val="fr-FR"/>
        </w:rPr>
        <w:t xml:space="preserve">. CO </w:t>
      </w:r>
      <w:r w:rsidR="00885488" w:rsidRPr="00F945C5">
        <w:rPr>
          <w:rStyle w:val="Incipit"/>
          <w:lang w:val="fr-FR"/>
        </w:rPr>
        <w:t>Factus</w:t>
      </w:r>
      <w:r w:rsidR="005A362F" w:rsidRPr="00F945C5">
        <w:rPr>
          <w:i/>
          <w:lang w:val="fr-FR"/>
        </w:rPr>
        <w:t xml:space="preserve"> </w:t>
      </w:r>
      <w:r w:rsidR="00885488" w:rsidRPr="00F945C5">
        <w:rPr>
          <w:rStyle w:val="Incipit"/>
          <w:lang w:val="fr-FR"/>
        </w:rPr>
        <w:t>est</w:t>
      </w:r>
      <w:r w:rsidR="005A362F" w:rsidRPr="00F945C5">
        <w:rPr>
          <w:i/>
          <w:lang w:val="fr-FR"/>
        </w:rPr>
        <w:t xml:space="preserve"> </w:t>
      </w:r>
      <w:r w:rsidR="00885488" w:rsidRPr="00F945C5">
        <w:rPr>
          <w:rStyle w:val="Incipit"/>
          <w:lang w:val="fr-FR"/>
        </w:rPr>
        <w:t>repente</w:t>
      </w:r>
      <w:r w:rsidR="00DD1415" w:rsidRPr="00F945C5">
        <w:rPr>
          <w:lang w:val="fr-FR"/>
        </w:rPr>
        <w:t>@138.</w:t>
      </w:r>
    </w:p>
    <w:p w:rsidR="00885488" w:rsidRPr="00F945C5" w:rsidRDefault="00BA24A1" w:rsidP="00415109">
      <w:pPr>
        <w:pStyle w:val="berschrift1"/>
        <w:rPr>
          <w:lang w:val="fr-FR"/>
        </w:rPr>
      </w:pPr>
      <w:r w:rsidRPr="00F945C5">
        <w:rPr>
          <w:lang w:val="fr-FR"/>
        </w:rPr>
        <w:lastRenderedPageBreak/>
        <w:t>[</w:t>
      </w:r>
      <w:r w:rsidR="00CD35E5" w:rsidRPr="00F945C5">
        <w:rPr>
          <w:lang w:val="fr-FR"/>
        </w:rPr>
        <w:t xml:space="preserve">AD </w:t>
      </w:r>
      <w:r w:rsidR="00885488" w:rsidRPr="00F945C5">
        <w:rPr>
          <w:lang w:val="fr-FR"/>
        </w:rPr>
        <w:t>MATURUM OFFICIUM ALIQUIBUS DIEBUS</w:t>
      </w:r>
      <w:r w:rsidRPr="00F945C5">
        <w:rPr>
          <w:lang w:val="fr-FR"/>
        </w:rPr>
        <w:t>]</w:t>
      </w:r>
    </w:p>
    <w:p w:rsidR="00885488" w:rsidRPr="002D4ADF" w:rsidRDefault="00885488" w:rsidP="00415109">
      <w:pPr>
        <w:rPr>
          <w:lang w:val="en-US"/>
        </w:rPr>
      </w:pPr>
      <w:r w:rsidRPr="00F945C5">
        <w:rPr>
          <w:lang w:val="it-IT"/>
        </w:rPr>
        <w:t>In festo sanct</w:t>
      </w:r>
      <w:r w:rsidR="00CD35E5" w:rsidRPr="00F945C5">
        <w:rPr>
          <w:lang w:val="it-IT"/>
        </w:rPr>
        <w:t>a</w:t>
      </w:r>
      <w:r w:rsidRPr="00F945C5">
        <w:rPr>
          <w:lang w:val="it-IT"/>
        </w:rPr>
        <w:t>e trinitatis cantetur maturum</w:t>
      </w:r>
      <w:r w:rsidR="00CD35E5" w:rsidRPr="00F945C5">
        <w:rPr>
          <w:lang w:val="it-IT"/>
        </w:rPr>
        <w:t xml:space="preserve"> [officium]</w:t>
      </w:r>
      <w:r w:rsidRPr="00F945C5">
        <w:rPr>
          <w:lang w:val="it-IT"/>
        </w:rPr>
        <w:t xml:space="preserve"> in </w:t>
      </w:r>
      <w:r w:rsidRPr="00F945C5">
        <w:rPr>
          <w:rStyle w:val="Ort"/>
          <w:lang w:val="it-IT"/>
        </w:rPr>
        <w:t>choro</w:t>
      </w:r>
      <w:r w:rsidRPr="00F945C5">
        <w:rPr>
          <w:lang w:val="it-IT"/>
        </w:rPr>
        <w:t xml:space="preserve"> de sancta trinitate. IN </w:t>
      </w:r>
      <w:r w:rsidRPr="00F945C5">
        <w:rPr>
          <w:rStyle w:val="Incipit"/>
          <w:lang w:val="it-IT"/>
        </w:rPr>
        <w:t>Benedicta</w:t>
      </w:r>
      <w:r w:rsidR="005A362F" w:rsidRPr="00F945C5">
        <w:rPr>
          <w:i/>
          <w:lang w:val="it-IT"/>
        </w:rPr>
        <w:t xml:space="preserve"> </w:t>
      </w:r>
      <w:r w:rsidRPr="00F945C5">
        <w:rPr>
          <w:rStyle w:val="Incipit"/>
          <w:lang w:val="it-IT"/>
        </w:rPr>
        <w:t>sit</w:t>
      </w:r>
      <w:r w:rsidR="00DD1415" w:rsidRPr="00F945C5">
        <w:rPr>
          <w:lang w:val="it-IT"/>
        </w:rPr>
        <w:t>@166.</w:t>
      </w:r>
      <w:r w:rsidRPr="00F945C5">
        <w:rPr>
          <w:lang w:val="it-IT"/>
        </w:rPr>
        <w:t xml:space="preserve"> </w:t>
      </w:r>
      <w:r w:rsidR="00044244" w:rsidRPr="00F945C5">
        <w:rPr>
          <w:lang w:val="it-IT"/>
        </w:rPr>
        <w:t xml:space="preserve">[KY] </w:t>
      </w:r>
      <w:r w:rsidR="00044244" w:rsidRPr="00F945C5">
        <w:rPr>
          <w:rStyle w:val="Incipit"/>
          <w:lang w:val="it-IT"/>
        </w:rPr>
        <w:t>Kyrie</w:t>
      </w:r>
      <w:r w:rsidR="00044244" w:rsidRPr="00F945C5">
        <w:rPr>
          <w:lang w:val="it-IT"/>
        </w:rPr>
        <w:t>. [TP]</w:t>
      </w:r>
      <w:r w:rsidRPr="00F945C5">
        <w:rPr>
          <w:lang w:val="it-IT"/>
        </w:rPr>
        <w:t xml:space="preserve"> </w:t>
      </w:r>
      <w:r w:rsidRPr="00F945C5">
        <w:rPr>
          <w:rStyle w:val="Incipit"/>
          <w:lang w:val="it-IT"/>
        </w:rPr>
        <w:t>Magne</w:t>
      </w:r>
      <w:r w:rsidR="005A362F" w:rsidRPr="00F945C5">
        <w:rPr>
          <w:i/>
          <w:lang w:val="it-IT"/>
        </w:rPr>
        <w:t xml:space="preserve"> </w:t>
      </w:r>
      <w:r w:rsidRPr="00F945C5">
        <w:rPr>
          <w:rStyle w:val="Incipit"/>
          <w:lang w:val="it-IT"/>
        </w:rPr>
        <w:t>deus</w:t>
      </w:r>
      <w:r w:rsidR="00DD1415" w:rsidRPr="00F945C5">
        <w:rPr>
          <w:lang w:val="it-IT"/>
        </w:rPr>
        <w:t>@236.</w:t>
      </w:r>
      <w:r w:rsidRPr="00F945C5">
        <w:rPr>
          <w:lang w:val="it-IT"/>
        </w:rPr>
        <w:t xml:space="preserve"> </w:t>
      </w:r>
      <w:r w:rsidR="00BA24A1" w:rsidRPr="00F945C5">
        <w:rPr>
          <w:lang w:val="it-IT"/>
        </w:rPr>
        <w:t>[</w:t>
      </w:r>
      <w:r w:rsidRPr="00F945C5">
        <w:rPr>
          <w:lang w:val="it-IT"/>
        </w:rPr>
        <w:t>GL</w:t>
      </w:r>
      <w:r w:rsidR="00BA24A1" w:rsidRPr="00F945C5">
        <w:rPr>
          <w:lang w:val="it-IT"/>
        </w:rPr>
        <w:t>]</w:t>
      </w:r>
      <w:r w:rsidRPr="00F945C5">
        <w:rPr>
          <w:lang w:val="it-IT"/>
        </w:rPr>
        <w:t xml:space="preserve"> </w:t>
      </w:r>
      <w:r w:rsidRPr="00F945C5">
        <w:rPr>
          <w:rStyle w:val="Incipit"/>
          <w:lang w:val="it-IT"/>
        </w:rPr>
        <w:t>Et</w:t>
      </w:r>
      <w:r w:rsidR="005A362F" w:rsidRPr="00F945C5">
        <w:rPr>
          <w:i/>
          <w:lang w:val="it-IT"/>
        </w:rPr>
        <w:t xml:space="preserve"> </w:t>
      </w:r>
      <w:r w:rsidRPr="00F945C5">
        <w:rPr>
          <w:rStyle w:val="Incipit"/>
          <w:lang w:val="it-IT"/>
        </w:rPr>
        <w:t>in</w:t>
      </w:r>
      <w:r w:rsidR="005A362F" w:rsidRPr="00F945C5">
        <w:rPr>
          <w:i/>
          <w:lang w:val="it-IT"/>
        </w:rPr>
        <w:t xml:space="preserve"> </w:t>
      </w:r>
      <w:r w:rsidRPr="00F945C5">
        <w:rPr>
          <w:rStyle w:val="Incipit"/>
          <w:lang w:val="it-IT"/>
        </w:rPr>
        <w:t>terra</w:t>
      </w:r>
      <w:r w:rsidRPr="00F945C5">
        <w:rPr>
          <w:lang w:val="it-IT"/>
        </w:rPr>
        <w:t xml:space="preserve"> cum </w:t>
      </w:r>
      <w:r w:rsidR="00BA24A1" w:rsidRPr="00F945C5">
        <w:rPr>
          <w:lang w:val="it-IT"/>
        </w:rPr>
        <w:t>[</w:t>
      </w:r>
      <w:r w:rsidRPr="00F945C5">
        <w:rPr>
          <w:lang w:val="it-IT"/>
        </w:rPr>
        <w:t>CR</w:t>
      </w:r>
      <w:r w:rsidR="00BA24A1" w:rsidRPr="00F945C5">
        <w:rPr>
          <w:lang w:val="it-IT"/>
        </w:rPr>
        <w:t>]</w:t>
      </w:r>
      <w:r w:rsidRPr="00F945C5">
        <w:rPr>
          <w:lang w:val="it-IT"/>
        </w:rPr>
        <w:t xml:space="preserve"> </w:t>
      </w:r>
      <w:r w:rsidRPr="00F945C5">
        <w:rPr>
          <w:rStyle w:val="Incipit"/>
          <w:lang w:val="it-IT"/>
        </w:rPr>
        <w:t>Patrem</w:t>
      </w:r>
      <w:r w:rsidRPr="00F945C5">
        <w:rPr>
          <w:lang w:val="it-IT"/>
        </w:rPr>
        <w:t xml:space="preserve"> integre </w:t>
      </w:r>
      <w:r w:rsidRPr="00F945C5">
        <w:rPr>
          <w:rStyle w:val="Funktion"/>
          <w:lang w:val="it-IT"/>
        </w:rPr>
        <w:t>organistae</w:t>
      </w:r>
      <w:r w:rsidRPr="00F945C5">
        <w:rPr>
          <w:lang w:val="it-IT"/>
        </w:rPr>
        <w:t xml:space="preserve"> relinquetur. GR </w:t>
      </w:r>
      <w:r w:rsidRPr="00F945C5">
        <w:rPr>
          <w:rStyle w:val="Incipit"/>
          <w:lang w:val="it-IT"/>
        </w:rPr>
        <w:t>Benedictus</w:t>
      </w:r>
      <w:r w:rsidR="005A362F" w:rsidRPr="00F945C5">
        <w:rPr>
          <w:i/>
          <w:lang w:val="it-IT"/>
        </w:rPr>
        <w:t xml:space="preserve"> </w:t>
      </w:r>
      <w:r w:rsidRPr="00F945C5">
        <w:rPr>
          <w:rStyle w:val="Incipit"/>
          <w:lang w:val="it-IT"/>
        </w:rPr>
        <w:t>es</w:t>
      </w:r>
      <w:r w:rsidR="00DD1415" w:rsidRPr="00F945C5">
        <w:rPr>
          <w:lang w:val="it-IT"/>
        </w:rPr>
        <w:t>@167.</w:t>
      </w:r>
      <w:r w:rsidRPr="00F945C5">
        <w:rPr>
          <w:lang w:val="it-IT"/>
        </w:rPr>
        <w:t xml:space="preserve"> AL</w:t>
      </w:r>
      <w:r w:rsidR="00044244" w:rsidRPr="00F945C5">
        <w:rPr>
          <w:lang w:val="it-IT"/>
        </w:rPr>
        <w:t>V</w:t>
      </w:r>
      <w:r w:rsidRPr="00F945C5">
        <w:rPr>
          <w:lang w:val="it-IT"/>
        </w:rPr>
        <w:t xml:space="preserve"> </w:t>
      </w:r>
      <w:r w:rsidRPr="00F945C5">
        <w:rPr>
          <w:rStyle w:val="Incipit"/>
          <w:lang w:val="it-IT"/>
        </w:rPr>
        <w:t>Benedictus</w:t>
      </w:r>
      <w:r w:rsidR="005A362F" w:rsidRPr="00F945C5">
        <w:rPr>
          <w:i/>
          <w:lang w:val="it-IT"/>
        </w:rPr>
        <w:t xml:space="preserve"> </w:t>
      </w:r>
      <w:r w:rsidRPr="00F945C5">
        <w:rPr>
          <w:rStyle w:val="Incipit"/>
          <w:lang w:val="it-IT"/>
        </w:rPr>
        <w:t>es</w:t>
      </w:r>
      <w:r w:rsidR="00DD1415" w:rsidRPr="00F945C5">
        <w:rPr>
          <w:lang w:val="it-IT"/>
        </w:rPr>
        <w:t>@167.</w:t>
      </w:r>
      <w:r w:rsidRPr="00F945C5">
        <w:rPr>
          <w:lang w:val="it-IT"/>
        </w:rPr>
        <w:t xml:space="preserve"> </w:t>
      </w:r>
      <w:r w:rsidR="00A25D02" w:rsidRPr="00F945C5">
        <w:rPr>
          <w:lang w:val="it-IT"/>
        </w:rPr>
        <w:t xml:space="preserve">SE </w:t>
      </w:r>
      <w:r w:rsidR="00044244" w:rsidRPr="00F945C5">
        <w:rPr>
          <w:rStyle w:val="Incipit"/>
          <w:lang w:val="it-IT"/>
        </w:rPr>
        <w:t xml:space="preserve">(284r) </w:t>
      </w:r>
      <w:r w:rsidRPr="00F945C5">
        <w:rPr>
          <w:rStyle w:val="Incipit"/>
          <w:lang w:val="it-IT"/>
        </w:rPr>
        <w:t>Benedicta</w:t>
      </w:r>
      <w:r w:rsidR="005A362F" w:rsidRPr="00F945C5">
        <w:rPr>
          <w:i/>
          <w:lang w:val="it-IT"/>
        </w:rPr>
        <w:t xml:space="preserve"> </w:t>
      </w:r>
      <w:r w:rsidRPr="00F945C5">
        <w:rPr>
          <w:rStyle w:val="Incipit"/>
          <w:lang w:val="it-IT"/>
        </w:rPr>
        <w:t>semper</w:t>
      </w:r>
      <w:r w:rsidR="005A362F" w:rsidRPr="00F945C5">
        <w:rPr>
          <w:i/>
          <w:lang w:val="it-IT"/>
        </w:rPr>
        <w:t xml:space="preserve"> </w:t>
      </w:r>
      <w:r w:rsidRPr="00F945C5">
        <w:rPr>
          <w:rStyle w:val="Incipit"/>
          <w:lang w:val="it-IT"/>
        </w:rPr>
        <w:t>sancta</w:t>
      </w:r>
      <w:r w:rsidR="00DD1415" w:rsidRPr="00F945C5">
        <w:rPr>
          <w:lang w:val="it-IT"/>
        </w:rPr>
        <w:t>@30.</w:t>
      </w:r>
      <w:r w:rsidRPr="00F945C5">
        <w:rPr>
          <w:lang w:val="it-IT"/>
        </w:rPr>
        <w:t xml:space="preserve"> </w:t>
      </w:r>
      <w:r w:rsidR="00A25D02" w:rsidRPr="00F945C5">
        <w:rPr>
          <w:lang w:val="it-IT"/>
        </w:rPr>
        <w:t>Versus i</w:t>
      </w:r>
      <w:r w:rsidRPr="00F945C5">
        <w:rPr>
          <w:lang w:val="it-IT"/>
        </w:rPr>
        <w:t xml:space="preserve">llos </w:t>
      </w:r>
      <w:r w:rsidR="00A25D02" w:rsidRPr="00F945C5">
        <w:rPr>
          <w:lang w:val="it-IT"/>
        </w:rPr>
        <w:t>[</w:t>
      </w:r>
      <w:r w:rsidR="00044244" w:rsidRPr="00F945C5">
        <w:rPr>
          <w:lang w:val="it-IT"/>
        </w:rPr>
        <w:t>S</w:t>
      </w:r>
      <w:r w:rsidRPr="00F945C5">
        <w:rPr>
          <w:lang w:val="it-IT"/>
        </w:rPr>
        <w:t>V</w:t>
      </w:r>
      <w:r w:rsidR="00A25D02" w:rsidRPr="00F945C5">
        <w:rPr>
          <w:lang w:val="it-IT"/>
        </w:rPr>
        <w:t>]</w:t>
      </w:r>
      <w:r w:rsidRPr="00F945C5">
        <w:rPr>
          <w:lang w:val="it-IT"/>
        </w:rPr>
        <w:t xml:space="preserve"> </w:t>
      </w:r>
      <w:r w:rsidRPr="00F945C5">
        <w:rPr>
          <w:rStyle w:val="Incipit"/>
          <w:lang w:val="it-IT"/>
        </w:rPr>
        <w:t>O</w:t>
      </w:r>
      <w:r w:rsidR="005A362F" w:rsidRPr="00F945C5">
        <w:rPr>
          <w:i/>
          <w:lang w:val="it-IT"/>
        </w:rPr>
        <w:t xml:space="preserve"> </w:t>
      </w:r>
      <w:r w:rsidR="00FA3B56" w:rsidRPr="00F945C5">
        <w:rPr>
          <w:rStyle w:val="Incipit"/>
          <w:lang w:val="it-IT"/>
        </w:rPr>
        <w:t>veneran</w:t>
      </w:r>
      <w:r w:rsidRPr="00F945C5">
        <w:rPr>
          <w:rStyle w:val="Incipit"/>
          <w:lang w:val="it-IT"/>
        </w:rPr>
        <w:t>da</w:t>
      </w:r>
      <w:r w:rsidRPr="00F945C5">
        <w:rPr>
          <w:lang w:val="it-IT"/>
        </w:rPr>
        <w:t xml:space="preserve"> </w:t>
      </w:r>
      <w:r w:rsidR="00BA24A1" w:rsidRPr="00F945C5">
        <w:rPr>
          <w:lang w:val="it-IT"/>
        </w:rPr>
        <w:t>[</w:t>
      </w:r>
      <w:r w:rsidRPr="00F945C5">
        <w:rPr>
          <w:lang w:val="it-IT"/>
        </w:rPr>
        <w:t>et</w:t>
      </w:r>
      <w:r w:rsidR="00A25D02" w:rsidRPr="00F945C5">
        <w:rPr>
          <w:lang w:val="it-IT"/>
        </w:rPr>
        <w:t>]</w:t>
      </w:r>
      <w:r w:rsidRPr="00F945C5">
        <w:rPr>
          <w:lang w:val="it-IT"/>
        </w:rPr>
        <w:t xml:space="preserve"> </w:t>
      </w:r>
      <w:r w:rsidR="00A25D02" w:rsidRPr="00F945C5">
        <w:rPr>
          <w:lang w:val="it-IT"/>
        </w:rPr>
        <w:t>[</w:t>
      </w:r>
      <w:r w:rsidR="00044244" w:rsidRPr="00F945C5">
        <w:rPr>
          <w:lang w:val="it-IT"/>
        </w:rPr>
        <w:t>S</w:t>
      </w:r>
      <w:r w:rsidRPr="00F945C5">
        <w:rPr>
          <w:lang w:val="it-IT"/>
        </w:rPr>
        <w:t>V</w:t>
      </w:r>
      <w:r w:rsidR="00BA24A1" w:rsidRPr="00F945C5">
        <w:rPr>
          <w:lang w:val="it-IT"/>
        </w:rPr>
        <w:t>]</w:t>
      </w:r>
      <w:r w:rsidRPr="00F945C5">
        <w:rPr>
          <w:lang w:val="it-IT"/>
        </w:rPr>
        <w:t xml:space="preserve"> </w:t>
      </w:r>
      <w:r w:rsidRPr="00F945C5">
        <w:rPr>
          <w:rStyle w:val="Incipit"/>
          <w:lang w:val="it-IT"/>
        </w:rPr>
        <w:t>O</w:t>
      </w:r>
      <w:r w:rsidR="005A362F" w:rsidRPr="00F945C5">
        <w:rPr>
          <w:i/>
          <w:lang w:val="it-IT"/>
        </w:rPr>
        <w:t xml:space="preserve"> </w:t>
      </w:r>
      <w:r w:rsidRPr="00F945C5">
        <w:rPr>
          <w:rStyle w:val="Incipit"/>
          <w:lang w:val="it-IT"/>
        </w:rPr>
        <w:t>adoranda</w:t>
      </w:r>
      <w:r w:rsidRPr="00F945C5">
        <w:rPr>
          <w:lang w:val="it-IT"/>
        </w:rPr>
        <w:t xml:space="preserve"> </w:t>
      </w:r>
      <w:r w:rsidRPr="00F945C5">
        <w:rPr>
          <w:rStyle w:val="Funktion"/>
          <w:lang w:val="it-IT"/>
        </w:rPr>
        <w:t>pueri</w:t>
      </w:r>
      <w:r w:rsidRPr="00F945C5">
        <w:rPr>
          <w:lang w:val="it-IT"/>
        </w:rPr>
        <w:t xml:space="preserve"> flexis genibus cantent. </w:t>
      </w:r>
      <w:r w:rsidRPr="002D4ADF">
        <w:rPr>
          <w:lang w:val="en-US"/>
        </w:rPr>
        <w:t xml:space="preserve">OF </w:t>
      </w:r>
      <w:r w:rsidRPr="002D4ADF">
        <w:rPr>
          <w:rStyle w:val="Incipit"/>
          <w:lang w:val="en-US"/>
        </w:rPr>
        <w:t>Benedictus</w:t>
      </w:r>
      <w:r w:rsidR="005A362F" w:rsidRPr="002D4ADF">
        <w:rPr>
          <w:i/>
          <w:lang w:val="en-US"/>
        </w:rPr>
        <w:t xml:space="preserve"> </w:t>
      </w:r>
      <w:r w:rsidRPr="002D4ADF">
        <w:rPr>
          <w:rStyle w:val="Incipit"/>
          <w:lang w:val="en-US"/>
        </w:rPr>
        <w:t>sit</w:t>
      </w:r>
      <w:r w:rsidR="00DD1415" w:rsidRPr="005B472A">
        <w:rPr>
          <w:lang w:val="en-US"/>
        </w:rPr>
        <w:t>@167</w:t>
      </w:r>
      <w:r w:rsidR="00DD1415" w:rsidRPr="002D4ADF">
        <w:rPr>
          <w:lang w:val="en-US"/>
        </w:rPr>
        <w:t>.</w:t>
      </w:r>
      <w:r w:rsidRPr="002D4ADF">
        <w:rPr>
          <w:lang w:val="en-US"/>
        </w:rPr>
        <w:t xml:space="preserve"> </w:t>
      </w:r>
      <w:r w:rsidR="00044244" w:rsidRPr="002D4ADF">
        <w:rPr>
          <w:lang w:val="en-US"/>
        </w:rPr>
        <w:t xml:space="preserve">[SA] </w:t>
      </w:r>
      <w:r w:rsidR="00044244" w:rsidRPr="002D4ADF">
        <w:rPr>
          <w:rStyle w:val="Incipit"/>
          <w:lang w:val="en-US"/>
        </w:rPr>
        <w:t>Sanctus</w:t>
      </w:r>
      <w:r w:rsidR="005A362F" w:rsidRPr="002D4ADF">
        <w:rPr>
          <w:i/>
          <w:lang w:val="en-US"/>
        </w:rPr>
        <w:t xml:space="preserve"> </w:t>
      </w:r>
      <w:r w:rsidR="00044244" w:rsidRPr="002D4ADF">
        <w:rPr>
          <w:lang w:val="en-US"/>
        </w:rPr>
        <w:t>maius festivale</w:t>
      </w:r>
      <w:r w:rsidR="00DD1415">
        <w:rPr>
          <w:lang w:val="en-US"/>
        </w:rPr>
        <w:t>@</w:t>
      </w:r>
      <w:r w:rsidR="00DD1415" w:rsidRPr="002D4ADF">
        <w:rPr>
          <w:lang w:val="en-US"/>
        </w:rPr>
        <w:t>245.</w:t>
      </w:r>
      <w:r w:rsidRPr="002D4ADF">
        <w:rPr>
          <w:lang w:val="en-US"/>
        </w:rPr>
        <w:t xml:space="preserve"> CO </w:t>
      </w:r>
      <w:r w:rsidRPr="002D4ADF">
        <w:rPr>
          <w:rStyle w:val="Incipit"/>
          <w:lang w:val="en-US"/>
        </w:rPr>
        <w:t>Benedicite</w:t>
      </w:r>
      <w:r w:rsidR="005A362F" w:rsidRPr="002D4ADF">
        <w:rPr>
          <w:i/>
          <w:lang w:val="en-US"/>
        </w:rPr>
        <w:t xml:space="preserve"> </w:t>
      </w:r>
      <w:r w:rsidRPr="002D4ADF">
        <w:rPr>
          <w:rStyle w:val="Incipit"/>
          <w:lang w:val="en-US"/>
        </w:rPr>
        <w:t>deum</w:t>
      </w:r>
      <w:r w:rsidRPr="002D4ADF">
        <w:rPr>
          <w:lang w:val="en-US"/>
        </w:rPr>
        <w:t>.</w:t>
      </w:r>
    </w:p>
    <w:p w:rsidR="00885488" w:rsidRPr="002D4ADF" w:rsidRDefault="00885488" w:rsidP="00415109">
      <w:pPr>
        <w:rPr>
          <w:lang w:val="pt-PT"/>
        </w:rPr>
      </w:pPr>
      <w:r w:rsidRPr="00F945C5">
        <w:rPr>
          <w:lang w:val="en-US"/>
        </w:rPr>
        <w:t>Ad maturum</w:t>
      </w:r>
      <w:r w:rsidR="00CD35E5" w:rsidRPr="00F945C5">
        <w:rPr>
          <w:lang w:val="en-US"/>
        </w:rPr>
        <w:t xml:space="preserve"> [officium]</w:t>
      </w:r>
      <w:r w:rsidRPr="002D4ADF">
        <w:rPr>
          <w:lang w:val="en-US"/>
        </w:rPr>
        <w:t xml:space="preserve"> a secunda feria post festum trinitatis usque ad ad</w:t>
      </w:r>
      <w:r w:rsidR="00872B44" w:rsidRPr="002D4ADF">
        <w:rPr>
          <w:lang w:val="en-US"/>
        </w:rPr>
        <w:t>vent</w:t>
      </w:r>
      <w:r w:rsidRPr="002D4ADF">
        <w:rPr>
          <w:lang w:val="en-US"/>
        </w:rPr>
        <w:t xml:space="preserve">um domini </w:t>
      </w:r>
      <w:r w:rsidR="00BA24A1" w:rsidRPr="002D4ADF">
        <w:rPr>
          <w:lang w:val="en-US"/>
        </w:rPr>
        <w:t>[</w:t>
      </w:r>
      <w:r w:rsidRPr="002D4ADF">
        <w:rPr>
          <w:lang w:val="en-US"/>
        </w:rPr>
        <w:t>IN</w:t>
      </w:r>
      <w:r w:rsidR="00BA24A1" w:rsidRPr="002D4ADF">
        <w:rPr>
          <w:lang w:val="en-US"/>
        </w:rPr>
        <w:t>]</w:t>
      </w:r>
      <w:r w:rsidRPr="002D4ADF">
        <w:rPr>
          <w:lang w:val="en-US"/>
        </w:rPr>
        <w:t xml:space="preserve"> </w:t>
      </w:r>
      <w:r w:rsidR="000F4FB4" w:rsidRPr="002D4ADF">
        <w:rPr>
          <w:rStyle w:val="Incipit"/>
          <w:lang w:val="en-US"/>
        </w:rPr>
        <w:t>Salve</w:t>
      </w:r>
      <w:r w:rsidR="005A362F" w:rsidRPr="002D4ADF">
        <w:rPr>
          <w:i/>
          <w:lang w:val="en-US"/>
        </w:rPr>
        <w:t xml:space="preserve"> </w:t>
      </w:r>
      <w:r w:rsidRPr="002D4ADF">
        <w:rPr>
          <w:rStyle w:val="Incipit"/>
          <w:lang w:val="en-US"/>
        </w:rPr>
        <w:t>sancta</w:t>
      </w:r>
      <w:r w:rsidR="00DD1415">
        <w:rPr>
          <w:lang w:val="en-US"/>
        </w:rPr>
        <w:t>@</w:t>
      </w:r>
      <w:r w:rsidR="00DD1415" w:rsidRPr="002D4ADF">
        <w:rPr>
          <w:lang w:val="en-US"/>
        </w:rPr>
        <w:t>191.</w:t>
      </w:r>
      <w:r w:rsidRPr="002D4ADF">
        <w:rPr>
          <w:lang w:val="en-US"/>
        </w:rPr>
        <w:t xml:space="preserve"> </w:t>
      </w:r>
      <w:r w:rsidR="00044244" w:rsidRPr="002D4ADF">
        <w:rPr>
          <w:lang w:val="en-US"/>
        </w:rPr>
        <w:t xml:space="preserve">[KY] </w:t>
      </w:r>
      <w:r w:rsidR="00044244" w:rsidRPr="002D4ADF">
        <w:rPr>
          <w:rStyle w:val="Incipit"/>
          <w:lang w:val="en-US"/>
        </w:rPr>
        <w:t>Kyrie</w:t>
      </w:r>
      <w:r w:rsidR="005A362F" w:rsidRPr="002D4ADF">
        <w:rPr>
          <w:i/>
          <w:lang w:val="en-US"/>
        </w:rPr>
        <w:t xml:space="preserve"> </w:t>
      </w:r>
      <w:r w:rsidR="00044244" w:rsidRPr="002D4ADF">
        <w:rPr>
          <w:lang w:val="en-US"/>
        </w:rPr>
        <w:t xml:space="preserve">et [SA] </w:t>
      </w:r>
      <w:r w:rsidR="00044244" w:rsidRPr="002D4ADF">
        <w:rPr>
          <w:rStyle w:val="Incipit"/>
          <w:lang w:val="en-US"/>
        </w:rPr>
        <w:t>Sanctus</w:t>
      </w:r>
      <w:r w:rsidR="00044244" w:rsidRPr="002D4ADF">
        <w:rPr>
          <w:lang w:val="en-US"/>
        </w:rPr>
        <w:t xml:space="preserve"> </w:t>
      </w:r>
      <w:r w:rsidRPr="002D4ADF">
        <w:rPr>
          <w:lang w:val="en-US"/>
        </w:rPr>
        <w:t xml:space="preserve">de virginibus ad placitum. </w:t>
      </w:r>
      <w:r w:rsidRPr="002D4ADF">
        <w:rPr>
          <w:lang w:val="pt-PT"/>
        </w:rPr>
        <w:t xml:space="preserve">GR </w:t>
      </w:r>
      <w:r w:rsidRPr="002D4ADF">
        <w:rPr>
          <w:rStyle w:val="Incipit"/>
          <w:lang w:val="pt-PT"/>
        </w:rPr>
        <w:t>Benedicta</w:t>
      </w:r>
      <w:r w:rsidR="005A362F" w:rsidRPr="002D4ADF">
        <w:rPr>
          <w:i/>
          <w:lang w:val="pt-PT"/>
        </w:rPr>
        <w:t xml:space="preserve"> </w:t>
      </w:r>
      <w:r w:rsidRPr="002D4ADF">
        <w:rPr>
          <w:rStyle w:val="Incipit"/>
          <w:lang w:val="pt-PT"/>
        </w:rPr>
        <w:t>et</w:t>
      </w:r>
      <w:r w:rsidR="005A362F" w:rsidRPr="002D4ADF">
        <w:rPr>
          <w:i/>
          <w:lang w:val="pt-PT"/>
        </w:rPr>
        <w:t xml:space="preserve"> </w:t>
      </w:r>
      <w:r w:rsidR="00702792" w:rsidRPr="002D4ADF">
        <w:rPr>
          <w:rStyle w:val="Incipit"/>
          <w:lang w:val="pt-PT"/>
        </w:rPr>
        <w:t>venerabili</w:t>
      </w:r>
      <w:r w:rsidRPr="002D4ADF">
        <w:rPr>
          <w:rStyle w:val="Incipit"/>
          <w:lang w:val="pt-PT"/>
        </w:rPr>
        <w:t>s</w:t>
      </w:r>
      <w:r w:rsidR="00DD1415">
        <w:rPr>
          <w:lang w:val="pt-PT"/>
        </w:rPr>
        <w:t>@</w:t>
      </w:r>
      <w:r w:rsidR="00DD1415" w:rsidRPr="002D4ADF">
        <w:rPr>
          <w:lang w:val="pt-PT"/>
        </w:rPr>
        <w:t>191.</w:t>
      </w:r>
      <w:r w:rsidRPr="002D4ADF">
        <w:rPr>
          <w:lang w:val="pt-PT"/>
        </w:rPr>
        <w:t xml:space="preserve"> </w:t>
      </w:r>
      <w:r w:rsidRPr="00BC2E91">
        <w:rPr>
          <w:lang w:val="pt-PT"/>
        </w:rPr>
        <w:t>AL</w:t>
      </w:r>
      <w:r w:rsidR="00044244" w:rsidRPr="00BC2E91">
        <w:rPr>
          <w:lang w:val="pt-PT"/>
        </w:rPr>
        <w:t>V</w:t>
      </w:r>
      <w:r w:rsidRPr="00BC2E91">
        <w:rPr>
          <w:lang w:val="pt-PT"/>
        </w:rPr>
        <w:t xml:space="preserve"> </w:t>
      </w:r>
      <w:r w:rsidRPr="00BC2E91">
        <w:rPr>
          <w:rStyle w:val="Incipit"/>
          <w:lang w:val="pt-PT"/>
        </w:rPr>
        <w:t>Sancta</w:t>
      </w:r>
      <w:r w:rsidR="005A362F" w:rsidRPr="00BC2E91">
        <w:rPr>
          <w:i/>
          <w:lang w:val="pt-PT"/>
        </w:rPr>
        <w:t xml:space="preserve"> </w:t>
      </w:r>
      <w:r w:rsidRPr="00BC2E91">
        <w:rPr>
          <w:rStyle w:val="Incipit"/>
          <w:lang w:val="pt-PT"/>
        </w:rPr>
        <w:t>dei</w:t>
      </w:r>
      <w:r w:rsidR="005A362F" w:rsidRPr="00BC2E91">
        <w:rPr>
          <w:i/>
          <w:lang w:val="pt-PT"/>
        </w:rPr>
        <w:t xml:space="preserve"> </w:t>
      </w:r>
      <w:r w:rsidRPr="00BC2E91">
        <w:rPr>
          <w:rStyle w:val="Incipit"/>
          <w:lang w:val="pt-PT"/>
        </w:rPr>
        <w:t>genitrix</w:t>
      </w:r>
      <w:r w:rsidR="00DD1415">
        <w:rPr>
          <w:lang w:val="pt-PT"/>
        </w:rPr>
        <w:t>@</w:t>
      </w:r>
      <w:r w:rsidR="00DD1415" w:rsidRPr="00BC2E91">
        <w:rPr>
          <w:lang w:val="pt-PT"/>
        </w:rPr>
        <w:t>193.</w:t>
      </w:r>
      <w:r w:rsidRPr="00BC2E91">
        <w:rPr>
          <w:lang w:val="pt-PT"/>
        </w:rPr>
        <w:t xml:space="preserve"> Sextis feriis AL</w:t>
      </w:r>
      <w:r w:rsidR="00044244" w:rsidRPr="00BC2E91">
        <w:rPr>
          <w:lang w:val="pt-PT"/>
        </w:rPr>
        <w:t>V</w:t>
      </w:r>
      <w:r w:rsidRPr="00BC2E91">
        <w:rPr>
          <w:lang w:val="pt-PT"/>
        </w:rPr>
        <w:t xml:space="preserve"> </w:t>
      </w:r>
      <w:r w:rsidRPr="00BC2E91">
        <w:rPr>
          <w:rStyle w:val="Incipit"/>
          <w:lang w:val="pt-PT"/>
        </w:rPr>
        <w:t>O</w:t>
      </w:r>
      <w:r w:rsidR="005A362F" w:rsidRPr="00BC2E91">
        <w:rPr>
          <w:i/>
          <w:lang w:val="pt-PT"/>
        </w:rPr>
        <w:t xml:space="preserve"> </w:t>
      </w:r>
      <w:r w:rsidRPr="00BC2E91">
        <w:rPr>
          <w:rStyle w:val="Incipit"/>
          <w:lang w:val="pt-PT"/>
        </w:rPr>
        <w:t>consolatrix</w:t>
      </w:r>
      <w:r w:rsidR="00DD1415">
        <w:rPr>
          <w:lang w:val="pt-PT"/>
        </w:rPr>
        <w:t>@</w:t>
      </w:r>
      <w:r w:rsidR="00DD1415" w:rsidRPr="00BC2E91">
        <w:rPr>
          <w:lang w:val="pt-PT"/>
        </w:rPr>
        <w:t>194.</w:t>
      </w:r>
      <w:r w:rsidR="00F83B06" w:rsidRPr="00BC2E91">
        <w:rPr>
          <w:lang w:val="pt-PT"/>
        </w:rPr>
        <w:t xml:space="preserve"> </w:t>
      </w:r>
      <w:r w:rsidR="00F83B06">
        <w:rPr>
          <w:lang w:val="pt-PT"/>
        </w:rPr>
        <w:t>Sequentiam u</w:t>
      </w:r>
      <w:r w:rsidRPr="00B779A9">
        <w:rPr>
          <w:lang w:val="pt-PT"/>
        </w:rPr>
        <w:t xml:space="preserve">nam ex his </w:t>
      </w:r>
      <w:r w:rsidR="00F83B06">
        <w:rPr>
          <w:lang w:val="pt-PT"/>
        </w:rPr>
        <w:t>[</w:t>
      </w:r>
      <w:r w:rsidRPr="00B779A9">
        <w:rPr>
          <w:lang w:val="pt-PT"/>
        </w:rPr>
        <w:t>SE</w:t>
      </w:r>
      <w:r w:rsidR="00F83B06">
        <w:rPr>
          <w:lang w:val="pt-PT"/>
        </w:rPr>
        <w:t>]</w:t>
      </w:r>
      <w:r w:rsidRPr="00B779A9">
        <w:rPr>
          <w:lang w:val="pt-PT"/>
        </w:rPr>
        <w:t xml:space="preserve"> </w:t>
      </w:r>
      <w:r w:rsidRPr="00794880">
        <w:rPr>
          <w:rStyle w:val="Incipit"/>
          <w:lang w:val="pt-PT"/>
        </w:rPr>
        <w:t>Verbum</w:t>
      </w:r>
      <w:r w:rsidR="005A362F" w:rsidRPr="005A362F">
        <w:rPr>
          <w:i/>
          <w:lang w:val="pt-PT"/>
        </w:rPr>
        <w:t xml:space="preserve"> </w:t>
      </w:r>
      <w:r w:rsidRPr="00794880">
        <w:rPr>
          <w:rStyle w:val="Incipit"/>
          <w:lang w:val="pt-PT"/>
        </w:rPr>
        <w:t>bonum</w:t>
      </w:r>
      <w:r w:rsidRPr="00B779A9">
        <w:rPr>
          <w:lang w:val="pt-PT"/>
        </w:rPr>
        <w:t xml:space="preserve"> 286</w:t>
      </w:r>
      <w:r w:rsidR="00F83B06">
        <w:rPr>
          <w:lang w:val="pt-PT"/>
        </w:rPr>
        <w:t>,</w:t>
      </w:r>
      <w:r w:rsidRPr="00B779A9">
        <w:rPr>
          <w:lang w:val="pt-PT"/>
        </w:rPr>
        <w:t xml:space="preserve"> </w:t>
      </w:r>
      <w:r w:rsidR="00FD030B">
        <w:rPr>
          <w:lang w:val="pt-PT"/>
        </w:rPr>
        <w:t>[</w:t>
      </w:r>
      <w:r w:rsidRPr="00B779A9">
        <w:rPr>
          <w:lang w:val="pt-PT"/>
        </w:rPr>
        <w:t>SE</w:t>
      </w:r>
      <w:r w:rsidR="00BA24A1" w:rsidRPr="00B779A9">
        <w:rPr>
          <w:lang w:val="pt-PT"/>
        </w:rPr>
        <w:t>]</w:t>
      </w:r>
      <w:r w:rsidRPr="00B779A9">
        <w:rPr>
          <w:lang w:val="pt-PT"/>
        </w:rPr>
        <w:t xml:space="preserve"> </w:t>
      </w:r>
      <w:r w:rsidRPr="00794880">
        <w:rPr>
          <w:rStyle w:val="Incipit"/>
          <w:lang w:val="pt-PT"/>
        </w:rPr>
        <w:t>Ave</w:t>
      </w:r>
      <w:r w:rsidR="005A362F" w:rsidRPr="005A362F">
        <w:rPr>
          <w:i/>
          <w:lang w:val="pt-PT"/>
        </w:rPr>
        <w:t xml:space="preserve"> </w:t>
      </w:r>
      <w:r w:rsidRPr="00794880">
        <w:rPr>
          <w:rStyle w:val="Incipit"/>
          <w:lang w:val="pt-PT"/>
        </w:rPr>
        <w:t>preclara</w:t>
      </w:r>
      <w:r w:rsidRPr="00B779A9">
        <w:rPr>
          <w:lang w:val="pt-PT"/>
        </w:rPr>
        <w:t xml:space="preserve"> 283</w:t>
      </w:r>
      <w:r w:rsidR="00F83B06">
        <w:rPr>
          <w:lang w:val="pt-PT"/>
        </w:rPr>
        <w:t>,</w:t>
      </w:r>
      <w:r w:rsidRPr="00B779A9">
        <w:rPr>
          <w:lang w:val="pt-PT"/>
        </w:rPr>
        <w:t xml:space="preserve"> </w:t>
      </w:r>
      <w:r w:rsidR="00FD030B">
        <w:rPr>
          <w:lang w:val="pt-PT"/>
        </w:rPr>
        <w:t>[</w:t>
      </w:r>
      <w:r w:rsidRPr="00B779A9">
        <w:rPr>
          <w:lang w:val="pt-PT"/>
        </w:rPr>
        <w:t>SE</w:t>
      </w:r>
      <w:r w:rsidR="00BA24A1" w:rsidRPr="00B779A9">
        <w:rPr>
          <w:lang w:val="pt-PT"/>
        </w:rPr>
        <w:t>]</w:t>
      </w:r>
      <w:r w:rsidRPr="00B779A9">
        <w:rPr>
          <w:lang w:val="pt-PT"/>
        </w:rPr>
        <w:t xml:space="preserve"> </w:t>
      </w:r>
      <w:r w:rsidR="000F4FB4" w:rsidRPr="00794880">
        <w:rPr>
          <w:rStyle w:val="Incipit"/>
          <w:lang w:val="pt-PT"/>
        </w:rPr>
        <w:t>Salve</w:t>
      </w:r>
      <w:r w:rsidR="005A362F" w:rsidRPr="005A362F">
        <w:rPr>
          <w:i/>
          <w:lang w:val="pt-PT"/>
        </w:rPr>
        <w:t xml:space="preserve"> </w:t>
      </w:r>
      <w:r w:rsidRPr="00794880">
        <w:rPr>
          <w:rStyle w:val="Incipit"/>
          <w:lang w:val="pt-PT"/>
        </w:rPr>
        <w:t>mater</w:t>
      </w:r>
      <w:r w:rsidR="00F83B06">
        <w:rPr>
          <w:lang w:val="pt-PT"/>
        </w:rPr>
        <w:t xml:space="preserve"> 284, </w:t>
      </w:r>
      <w:r w:rsidR="00FD030B">
        <w:rPr>
          <w:lang w:val="pt-PT"/>
        </w:rPr>
        <w:t>[</w:t>
      </w:r>
      <w:r w:rsidRPr="00B779A9">
        <w:rPr>
          <w:lang w:val="pt-PT"/>
        </w:rPr>
        <w:t>SE</w:t>
      </w:r>
      <w:r w:rsidR="00BA24A1" w:rsidRPr="00B779A9">
        <w:rPr>
          <w:lang w:val="pt-PT"/>
        </w:rPr>
        <w:t>]</w:t>
      </w:r>
      <w:r w:rsidRPr="00B779A9">
        <w:rPr>
          <w:lang w:val="pt-PT"/>
        </w:rPr>
        <w:t xml:space="preserve"> </w:t>
      </w:r>
      <w:r w:rsidRPr="00794880">
        <w:rPr>
          <w:rStyle w:val="Incipit"/>
          <w:lang w:val="pt-PT"/>
        </w:rPr>
        <w:t>Gaude</w:t>
      </w:r>
      <w:r w:rsidR="005A362F" w:rsidRPr="005A362F">
        <w:rPr>
          <w:i/>
          <w:lang w:val="pt-PT"/>
        </w:rPr>
        <w:t xml:space="preserve"> </w:t>
      </w:r>
      <w:r w:rsidRPr="00794880">
        <w:rPr>
          <w:rStyle w:val="Incipit"/>
          <w:lang w:val="pt-PT"/>
        </w:rPr>
        <w:t>mater</w:t>
      </w:r>
      <w:r w:rsidRPr="00B779A9">
        <w:rPr>
          <w:lang w:val="pt-PT"/>
        </w:rPr>
        <w:t xml:space="preserve"> 288</w:t>
      </w:r>
      <w:r w:rsidR="00F83B06">
        <w:rPr>
          <w:lang w:val="pt-PT"/>
        </w:rPr>
        <w:t>,</w:t>
      </w:r>
      <w:r w:rsidRPr="00B779A9">
        <w:rPr>
          <w:lang w:val="pt-PT"/>
        </w:rPr>
        <w:t xml:space="preserve"> </w:t>
      </w:r>
      <w:r w:rsidR="00FD030B">
        <w:rPr>
          <w:lang w:val="pt-PT"/>
        </w:rPr>
        <w:t>[</w:t>
      </w:r>
      <w:r w:rsidRPr="00B779A9">
        <w:rPr>
          <w:lang w:val="pt-PT"/>
        </w:rPr>
        <w:t>SE</w:t>
      </w:r>
      <w:r w:rsidR="00BA24A1" w:rsidRPr="00B779A9">
        <w:rPr>
          <w:lang w:val="pt-PT"/>
        </w:rPr>
        <w:t>]</w:t>
      </w:r>
      <w:r w:rsidRPr="00B779A9">
        <w:rPr>
          <w:lang w:val="pt-PT"/>
        </w:rPr>
        <w:t xml:space="preserve"> </w:t>
      </w:r>
      <w:r w:rsidRPr="00794880">
        <w:rPr>
          <w:rStyle w:val="Incipit"/>
          <w:lang w:val="pt-PT"/>
        </w:rPr>
        <w:t>Gaude</w:t>
      </w:r>
      <w:r w:rsidR="005A362F" w:rsidRPr="005A362F">
        <w:rPr>
          <w:i/>
          <w:lang w:val="pt-PT"/>
        </w:rPr>
        <w:t xml:space="preserve"> </w:t>
      </w:r>
      <w:r w:rsidRPr="00794880">
        <w:rPr>
          <w:rStyle w:val="Incipit"/>
          <w:lang w:val="pt-PT"/>
        </w:rPr>
        <w:t>Maria</w:t>
      </w:r>
      <w:r w:rsidR="00DD1415">
        <w:rPr>
          <w:lang w:val="pt-PT"/>
        </w:rPr>
        <w:t>@</w:t>
      </w:r>
      <w:r w:rsidR="00DD1415" w:rsidRPr="00B779A9">
        <w:rPr>
          <w:lang w:val="pt-PT"/>
        </w:rPr>
        <w:t>288.</w:t>
      </w:r>
      <w:r w:rsidRPr="00B779A9">
        <w:rPr>
          <w:lang w:val="pt-PT"/>
        </w:rPr>
        <w:t xml:space="preserve"> OF </w:t>
      </w:r>
      <w:r w:rsidRPr="00794880">
        <w:rPr>
          <w:rStyle w:val="Incipit"/>
          <w:lang w:val="pt-PT"/>
        </w:rPr>
        <w:t>Recordare</w:t>
      </w:r>
      <w:r w:rsidRPr="00B779A9">
        <w:rPr>
          <w:lang w:val="pt-PT"/>
        </w:rPr>
        <w:t xml:space="preserve"> 196 vel </w:t>
      </w:r>
      <w:r w:rsidR="00044244" w:rsidRPr="00B779A9">
        <w:rPr>
          <w:lang w:val="pt-PT"/>
        </w:rPr>
        <w:t xml:space="preserve">[OF] </w:t>
      </w:r>
      <w:r w:rsidR="000F4FB4" w:rsidRPr="00794880">
        <w:rPr>
          <w:rStyle w:val="Incipit"/>
          <w:lang w:val="pt-PT"/>
        </w:rPr>
        <w:t>Feli</w:t>
      </w:r>
      <w:r w:rsidRPr="00794880">
        <w:rPr>
          <w:rStyle w:val="Incipit"/>
          <w:lang w:val="pt-PT"/>
        </w:rPr>
        <w:t>x</w:t>
      </w:r>
      <w:r w:rsidR="005A362F" w:rsidRPr="005A362F">
        <w:rPr>
          <w:i/>
          <w:lang w:val="pt-PT"/>
        </w:rPr>
        <w:t xml:space="preserve"> </w:t>
      </w:r>
      <w:r w:rsidRPr="00794880">
        <w:rPr>
          <w:rStyle w:val="Incipit"/>
          <w:lang w:val="pt-PT"/>
        </w:rPr>
        <w:t>namque</w:t>
      </w:r>
      <w:r w:rsidRPr="00B779A9">
        <w:rPr>
          <w:lang w:val="pt-PT"/>
        </w:rPr>
        <w:t xml:space="preserve"> in eodem </w:t>
      </w:r>
      <w:r w:rsidR="00BA24A1" w:rsidRPr="00B779A9">
        <w:rPr>
          <w:lang w:val="pt-PT"/>
        </w:rPr>
        <w:t>[</w:t>
      </w:r>
      <w:r w:rsidRPr="00B779A9">
        <w:rPr>
          <w:lang w:val="pt-PT"/>
        </w:rPr>
        <w:t>folio</w:t>
      </w:r>
      <w:r w:rsidR="00BA24A1" w:rsidRPr="00B779A9">
        <w:rPr>
          <w:lang w:val="pt-PT"/>
        </w:rPr>
        <w:t>]</w:t>
      </w:r>
      <w:r w:rsidRPr="00B779A9">
        <w:rPr>
          <w:lang w:val="pt-PT"/>
        </w:rPr>
        <w:t xml:space="preserve">. </w:t>
      </w:r>
      <w:r w:rsidRPr="002D4ADF">
        <w:rPr>
          <w:lang w:val="pt-PT"/>
        </w:rPr>
        <w:t xml:space="preserve">CO </w:t>
      </w:r>
      <w:r w:rsidRPr="002D4ADF">
        <w:rPr>
          <w:rStyle w:val="Incipit"/>
          <w:lang w:val="pt-PT"/>
        </w:rPr>
        <w:t>Beata</w:t>
      </w:r>
      <w:r w:rsidR="005A362F" w:rsidRPr="002D4ADF">
        <w:rPr>
          <w:i/>
          <w:lang w:val="pt-PT"/>
        </w:rPr>
        <w:t xml:space="preserve"> </w:t>
      </w:r>
      <w:r w:rsidR="002332ED" w:rsidRPr="002D4ADF">
        <w:rPr>
          <w:rStyle w:val="Incipit"/>
          <w:lang w:val="pt-PT"/>
        </w:rPr>
        <w:t>visc</w:t>
      </w:r>
      <w:r w:rsidRPr="002D4ADF">
        <w:rPr>
          <w:rStyle w:val="Incipit"/>
          <w:lang w:val="pt-PT"/>
        </w:rPr>
        <w:t>era</w:t>
      </w:r>
      <w:r w:rsidRPr="002D4ADF">
        <w:rPr>
          <w:lang w:val="pt-PT"/>
        </w:rPr>
        <w:t xml:space="preserve"> vel </w:t>
      </w:r>
      <w:r w:rsidR="00044244" w:rsidRPr="002D4ADF">
        <w:rPr>
          <w:lang w:val="pt-PT"/>
        </w:rPr>
        <w:t xml:space="preserve">[CO] </w:t>
      </w:r>
      <w:r w:rsidRPr="002D4ADF">
        <w:rPr>
          <w:rStyle w:val="Incipit"/>
          <w:lang w:val="pt-PT"/>
        </w:rPr>
        <w:t>Regina</w:t>
      </w:r>
      <w:r w:rsidR="005A362F" w:rsidRPr="002D4ADF">
        <w:rPr>
          <w:i/>
          <w:lang w:val="pt-PT"/>
        </w:rPr>
        <w:t xml:space="preserve"> </w:t>
      </w:r>
      <w:r w:rsidRPr="002D4ADF">
        <w:rPr>
          <w:rStyle w:val="Incipit"/>
          <w:lang w:val="pt-PT"/>
        </w:rPr>
        <w:t>mundi</w:t>
      </w:r>
      <w:r w:rsidR="00DD1415">
        <w:rPr>
          <w:lang w:val="pt-PT"/>
        </w:rPr>
        <w:t>@</w:t>
      </w:r>
      <w:r w:rsidR="00DD1415" w:rsidRPr="002D4ADF">
        <w:rPr>
          <w:lang w:val="pt-PT"/>
        </w:rPr>
        <w:t>196.</w:t>
      </w:r>
      <w:r w:rsidRPr="002D4ADF">
        <w:rPr>
          <w:lang w:val="pt-PT"/>
        </w:rPr>
        <w:t xml:space="preserve"> </w:t>
      </w:r>
    </w:p>
    <w:p w:rsidR="00FD030B" w:rsidRPr="002D4ADF" w:rsidRDefault="00885488" w:rsidP="00415109">
      <w:pPr>
        <w:pStyle w:val="berschrift1"/>
        <w:rPr>
          <w:lang w:val="pt-PT"/>
        </w:rPr>
      </w:pPr>
      <w:r w:rsidRPr="002D4ADF">
        <w:rPr>
          <w:lang w:val="pt-PT"/>
        </w:rPr>
        <w:t xml:space="preserve">CORPORIS CHRISTI </w:t>
      </w:r>
    </w:p>
    <w:p w:rsidR="00F83B06" w:rsidRPr="00736684" w:rsidRDefault="00885488" w:rsidP="00415109">
      <w:pPr>
        <w:rPr>
          <w:lang w:val="pt-PT"/>
        </w:rPr>
      </w:pPr>
      <w:r w:rsidRPr="002D4ADF">
        <w:rPr>
          <w:lang w:val="pt-PT"/>
        </w:rPr>
        <w:t xml:space="preserve">de assumptione GR </w:t>
      </w:r>
      <w:r w:rsidRPr="002D4ADF">
        <w:rPr>
          <w:rStyle w:val="Incipit"/>
          <w:lang w:val="pt-PT"/>
        </w:rPr>
        <w:t>Propter</w:t>
      </w:r>
      <w:r w:rsidR="005A362F" w:rsidRPr="002D4ADF">
        <w:rPr>
          <w:i/>
          <w:lang w:val="pt-PT"/>
        </w:rPr>
        <w:t xml:space="preserve"> </w:t>
      </w:r>
      <w:r w:rsidR="00982EF5" w:rsidRPr="002D4ADF">
        <w:rPr>
          <w:rStyle w:val="Incipit"/>
          <w:lang w:val="pt-PT"/>
        </w:rPr>
        <w:t>verit</w:t>
      </w:r>
      <w:r w:rsidRPr="002D4ADF">
        <w:rPr>
          <w:rStyle w:val="Incipit"/>
          <w:lang w:val="pt-PT"/>
        </w:rPr>
        <w:t>atem</w:t>
      </w:r>
      <w:r w:rsidR="00DD1415">
        <w:rPr>
          <w:lang w:val="pt-PT"/>
        </w:rPr>
        <w:t>@</w:t>
      </w:r>
      <w:r w:rsidR="00DD1415" w:rsidRPr="002D4ADF">
        <w:rPr>
          <w:lang w:val="pt-PT"/>
        </w:rPr>
        <w:t>160.</w:t>
      </w:r>
      <w:r w:rsidRPr="002D4ADF">
        <w:rPr>
          <w:lang w:val="pt-PT"/>
        </w:rPr>
        <w:t xml:space="preserve"> </w:t>
      </w:r>
      <w:r w:rsidRPr="00B779A9">
        <w:rPr>
          <w:lang w:val="it-IT"/>
        </w:rPr>
        <w:t xml:space="preserve">Eodem die ante primam cantetur in </w:t>
      </w:r>
      <w:r w:rsidRPr="00736684">
        <w:rPr>
          <w:rStyle w:val="Ort"/>
          <w:lang w:val="it-IT"/>
        </w:rPr>
        <w:t>choro</w:t>
      </w:r>
      <w:r w:rsidRPr="00B779A9">
        <w:rPr>
          <w:lang w:val="it-IT"/>
        </w:rPr>
        <w:t xml:space="preserve"> </w:t>
      </w:r>
      <w:r w:rsidRPr="00736684">
        <w:rPr>
          <w:rStyle w:val="Time1"/>
          <w:lang w:val="it-IT"/>
        </w:rPr>
        <w:t>sacrum</w:t>
      </w:r>
      <w:r w:rsidRPr="00B779A9">
        <w:rPr>
          <w:lang w:val="it-IT"/>
        </w:rPr>
        <w:t xml:space="preserve"> de corpore</w:t>
      </w:r>
      <w:r w:rsidR="001B4FF2">
        <w:rPr>
          <w:lang w:val="it-IT"/>
        </w:rPr>
        <w:t xml:space="preserve"> Christi.</w:t>
      </w:r>
      <w:r w:rsidRPr="00B779A9">
        <w:rPr>
          <w:lang w:val="it-IT"/>
        </w:rPr>
        <w:t xml:space="preserve"> IN </w:t>
      </w:r>
      <w:r w:rsidRPr="00794880">
        <w:rPr>
          <w:rStyle w:val="Incipit"/>
          <w:lang w:val="it-IT"/>
        </w:rPr>
        <w:t>Cibavit</w:t>
      </w:r>
      <w:r w:rsidR="005A362F" w:rsidRPr="005A362F">
        <w:rPr>
          <w:i/>
          <w:lang w:val="it-IT"/>
        </w:rPr>
        <w:t xml:space="preserve"> </w:t>
      </w:r>
      <w:r w:rsidRPr="00794880">
        <w:rPr>
          <w:rStyle w:val="Incipit"/>
          <w:lang w:val="it-IT"/>
        </w:rPr>
        <w:t>eos</w:t>
      </w:r>
      <w:r w:rsidR="00DD1415">
        <w:rPr>
          <w:lang w:val="it-IT"/>
        </w:rPr>
        <w:t>@</w:t>
      </w:r>
      <w:r w:rsidR="00DD1415" w:rsidRPr="00B779A9">
        <w:rPr>
          <w:lang w:val="it-IT"/>
        </w:rPr>
        <w:t>163.</w:t>
      </w:r>
      <w:r w:rsidRPr="00B779A9">
        <w:rPr>
          <w:lang w:val="it-IT"/>
        </w:rPr>
        <w:t xml:space="preserve"> </w:t>
      </w:r>
      <w:r w:rsidR="00044244" w:rsidRPr="00B779A9">
        <w:rPr>
          <w:lang w:val="pt-PT"/>
        </w:rPr>
        <w:t xml:space="preserve">[KY] </w:t>
      </w:r>
      <w:r w:rsidR="00044244" w:rsidRPr="00794880">
        <w:rPr>
          <w:rStyle w:val="Incipit"/>
          <w:lang w:val="pt-PT"/>
        </w:rPr>
        <w:t>Kyrie</w:t>
      </w:r>
      <w:r w:rsidR="00044244" w:rsidRPr="00B779A9">
        <w:rPr>
          <w:lang w:val="pt-PT"/>
        </w:rPr>
        <w:t xml:space="preserve"> angelicum</w:t>
      </w:r>
      <w:r w:rsidRPr="00B779A9">
        <w:rPr>
          <w:lang w:val="pt-PT"/>
        </w:rPr>
        <w:t>. AL</w:t>
      </w:r>
      <w:r w:rsidR="00044244" w:rsidRPr="00B779A9">
        <w:rPr>
          <w:lang w:val="pt-PT"/>
        </w:rPr>
        <w:t>V</w:t>
      </w:r>
      <w:r w:rsidRPr="00B779A9">
        <w:rPr>
          <w:lang w:val="pt-PT"/>
        </w:rPr>
        <w:t xml:space="preserve"> </w:t>
      </w:r>
      <w:r w:rsidRPr="00794880">
        <w:rPr>
          <w:rStyle w:val="Incipit"/>
          <w:lang w:val="pt-PT"/>
        </w:rPr>
        <w:t>Caro</w:t>
      </w:r>
      <w:r w:rsidR="005A362F" w:rsidRPr="005A362F">
        <w:rPr>
          <w:i/>
          <w:lang w:val="pt-PT"/>
        </w:rPr>
        <w:t xml:space="preserve"> </w:t>
      </w:r>
      <w:r w:rsidRPr="00794880">
        <w:rPr>
          <w:rStyle w:val="Incipit"/>
          <w:lang w:val="pt-PT"/>
        </w:rPr>
        <w:t>mea</w:t>
      </w:r>
      <w:r w:rsidR="00DD1415">
        <w:rPr>
          <w:lang w:val="pt-PT"/>
        </w:rPr>
        <w:t>@168.</w:t>
      </w:r>
      <w:r w:rsidR="00F83B06">
        <w:rPr>
          <w:lang w:val="pt-PT"/>
        </w:rPr>
        <w:t xml:space="preserve"> Sequentia a</w:t>
      </w:r>
      <w:r w:rsidR="00044244" w:rsidRPr="00B779A9">
        <w:rPr>
          <w:lang w:val="pt-PT"/>
        </w:rPr>
        <w:t xml:space="preserve">b hinc </w:t>
      </w:r>
      <w:r w:rsidR="00F83B06">
        <w:rPr>
          <w:lang w:val="pt-PT"/>
        </w:rPr>
        <w:t>[</w:t>
      </w:r>
      <w:r w:rsidR="00044244" w:rsidRPr="00B779A9">
        <w:rPr>
          <w:lang w:val="pt-PT"/>
        </w:rPr>
        <w:t>SV</w:t>
      </w:r>
      <w:r w:rsidR="00F83B06">
        <w:rPr>
          <w:lang w:val="pt-PT"/>
        </w:rPr>
        <w:t>]</w:t>
      </w:r>
      <w:r w:rsidRPr="00B779A9">
        <w:rPr>
          <w:lang w:val="pt-PT"/>
        </w:rPr>
        <w:t xml:space="preserve"> </w:t>
      </w:r>
      <w:r w:rsidR="00B71BD8" w:rsidRPr="00794880">
        <w:rPr>
          <w:rStyle w:val="Incipit"/>
          <w:lang w:val="pt-PT"/>
        </w:rPr>
        <w:t>A</w:t>
      </w:r>
      <w:r w:rsidR="005A362F" w:rsidRPr="005A362F">
        <w:rPr>
          <w:i/>
          <w:lang w:val="pt-PT"/>
        </w:rPr>
        <w:t xml:space="preserve"> </w:t>
      </w:r>
      <w:r w:rsidRPr="00794880">
        <w:rPr>
          <w:rStyle w:val="Incipit"/>
          <w:lang w:val="pt-PT"/>
        </w:rPr>
        <w:t>sumente</w:t>
      </w:r>
      <w:r w:rsidR="00DD1415">
        <w:rPr>
          <w:lang w:val="pt-PT"/>
        </w:rPr>
        <w:t>@</w:t>
      </w:r>
      <w:r w:rsidR="00DD1415" w:rsidRPr="00B779A9">
        <w:rPr>
          <w:lang w:val="pt-PT"/>
        </w:rPr>
        <w:t>304.</w:t>
      </w:r>
      <w:r w:rsidRPr="00B779A9">
        <w:rPr>
          <w:lang w:val="pt-PT"/>
        </w:rPr>
        <w:t xml:space="preserve"> OF </w:t>
      </w:r>
      <w:r w:rsidRPr="00794880">
        <w:rPr>
          <w:rStyle w:val="Incipit"/>
          <w:lang w:val="pt-PT"/>
        </w:rPr>
        <w:t>Portas</w:t>
      </w:r>
      <w:r w:rsidR="005A362F" w:rsidRPr="005A362F">
        <w:rPr>
          <w:i/>
          <w:lang w:val="pt-PT"/>
        </w:rPr>
        <w:t xml:space="preserve"> </w:t>
      </w:r>
      <w:r w:rsidRPr="00794880">
        <w:rPr>
          <w:rStyle w:val="Incipit"/>
          <w:lang w:val="pt-PT"/>
        </w:rPr>
        <w:t>caeli</w:t>
      </w:r>
      <w:r w:rsidR="00DD1415">
        <w:rPr>
          <w:lang w:val="pt-PT"/>
        </w:rPr>
        <w:t>@</w:t>
      </w:r>
      <w:r w:rsidR="00DD1415" w:rsidRPr="00B779A9">
        <w:rPr>
          <w:lang w:val="pt-PT"/>
        </w:rPr>
        <w:t>141.</w:t>
      </w:r>
      <w:r w:rsidRPr="00B779A9">
        <w:rPr>
          <w:lang w:val="pt-PT"/>
        </w:rPr>
        <w:t xml:space="preserve"> </w:t>
      </w:r>
      <w:r w:rsidR="00A11B96" w:rsidRPr="00736684">
        <w:rPr>
          <w:lang w:val="pt-PT"/>
        </w:rPr>
        <w:t xml:space="preserve">[SA] </w:t>
      </w:r>
      <w:r w:rsidR="00A11B96" w:rsidRPr="00736684">
        <w:rPr>
          <w:rStyle w:val="Incipit"/>
          <w:lang w:val="pt-PT"/>
        </w:rPr>
        <w:t>Sanctus</w:t>
      </w:r>
      <w:r w:rsidR="005A362F" w:rsidRPr="00736684">
        <w:rPr>
          <w:i/>
          <w:lang w:val="pt-PT"/>
        </w:rPr>
        <w:t xml:space="preserve"> </w:t>
      </w:r>
      <w:r w:rsidR="00A11B96" w:rsidRPr="00736684">
        <w:rPr>
          <w:lang w:val="pt-PT"/>
        </w:rPr>
        <w:t>festivale</w:t>
      </w:r>
      <w:r w:rsidRPr="00736684">
        <w:rPr>
          <w:lang w:val="pt-PT"/>
        </w:rPr>
        <w:t xml:space="preserve"> quarti toni.</w:t>
      </w:r>
      <w:r w:rsidR="00E4170B" w:rsidRPr="00736684">
        <w:rPr>
          <w:lang w:val="pt-PT"/>
        </w:rPr>
        <w:t xml:space="preserve"> </w:t>
      </w:r>
    </w:p>
    <w:p w:rsidR="00885488" w:rsidRPr="00736684" w:rsidRDefault="00E4170B" w:rsidP="00415109">
      <w:pPr>
        <w:rPr>
          <w:lang w:val="pt-PT"/>
        </w:rPr>
      </w:pPr>
      <w:r w:rsidRPr="00736684">
        <w:rPr>
          <w:lang w:val="pt-PT"/>
        </w:rPr>
        <w:t>(284v)</w:t>
      </w:r>
      <w:r w:rsidR="00F83B06" w:rsidRPr="00736684">
        <w:rPr>
          <w:lang w:val="pt-PT"/>
        </w:rPr>
        <w:t xml:space="preserve"> </w:t>
      </w:r>
      <w:r w:rsidR="00885488" w:rsidRPr="00736684">
        <w:rPr>
          <w:lang w:val="pt-PT"/>
        </w:rPr>
        <w:t xml:space="preserve">In </w:t>
      </w:r>
      <w:r w:rsidR="00BA4CFB" w:rsidRPr="00736684">
        <w:rPr>
          <w:lang w:val="pt-PT"/>
        </w:rPr>
        <w:t>octava</w:t>
      </w:r>
      <w:r w:rsidR="00885488" w:rsidRPr="00736684">
        <w:rPr>
          <w:lang w:val="pt-PT"/>
        </w:rPr>
        <w:t xml:space="preserve"> corporis</w:t>
      </w:r>
      <w:r w:rsidR="001B4FF2" w:rsidRPr="00736684">
        <w:rPr>
          <w:lang w:val="pt-PT"/>
        </w:rPr>
        <w:t xml:space="preserve"> Christi</w:t>
      </w:r>
      <w:r w:rsidR="00885488" w:rsidRPr="00736684">
        <w:rPr>
          <w:lang w:val="pt-PT"/>
        </w:rPr>
        <w:t xml:space="preserve"> </w:t>
      </w:r>
      <w:r w:rsidR="00885488" w:rsidRPr="00736684">
        <w:rPr>
          <w:rStyle w:val="Time1"/>
          <w:lang w:val="pt-PT"/>
        </w:rPr>
        <w:t>maturum</w:t>
      </w:r>
      <w:r w:rsidR="00CD35E5">
        <w:rPr>
          <w:rStyle w:val="Time1"/>
          <w:lang w:val="pt-PT"/>
        </w:rPr>
        <w:t xml:space="preserve"> [officium]</w:t>
      </w:r>
      <w:r w:rsidR="00885488" w:rsidRPr="00736684">
        <w:rPr>
          <w:lang w:val="pt-PT"/>
        </w:rPr>
        <w:t xml:space="preserve"> </w:t>
      </w:r>
      <w:r w:rsidR="00FD030B" w:rsidRPr="00736684">
        <w:rPr>
          <w:lang w:val="pt-PT"/>
        </w:rPr>
        <w:t>%D::</w:t>
      </w:r>
      <w:r w:rsidR="00885488" w:rsidRPr="00736684">
        <w:rPr>
          <w:lang w:val="pt-PT"/>
        </w:rPr>
        <w:t>de</w:t>
      </w:r>
      <w:r w:rsidR="00D734F4" w:rsidRPr="00736684">
        <w:rPr>
          <w:lang w:val="pt-PT"/>
        </w:rPr>
        <w:t xml:space="preserve"> </w:t>
      </w:r>
      <w:r w:rsidR="00F548FC" w:rsidRPr="00736684">
        <w:rPr>
          <w:lang w:val="pt-PT"/>
        </w:rPr>
        <w:t>corpore</w:t>
      </w:r>
      <w:r w:rsidR="00FD030B" w:rsidRPr="00736684">
        <w:rPr>
          <w:lang w:val="pt-PT"/>
        </w:rPr>
        <w:t>%</w:t>
      </w:r>
      <w:r w:rsidR="00F83B06" w:rsidRPr="00736684">
        <w:rPr>
          <w:lang w:val="pt-PT"/>
        </w:rPr>
        <w:t xml:space="preserve"> </w:t>
      </w:r>
      <w:r w:rsidR="00F548FC" w:rsidRPr="00736684">
        <w:rPr>
          <w:lang w:val="pt-PT"/>
        </w:rPr>
        <w:t xml:space="preserve">de </w:t>
      </w:r>
      <w:r w:rsidR="00885488" w:rsidRPr="00736684">
        <w:rPr>
          <w:lang w:val="pt-PT"/>
        </w:rPr>
        <w:t>assumptione. Item prior de corpore</w:t>
      </w:r>
      <w:r w:rsidR="001B4FF2" w:rsidRPr="00736684">
        <w:rPr>
          <w:lang w:val="pt-PT"/>
        </w:rPr>
        <w:t xml:space="preserve"> Christi</w:t>
      </w:r>
      <w:r w:rsidR="00885488" w:rsidRPr="00736684">
        <w:rPr>
          <w:lang w:val="pt-PT"/>
        </w:rPr>
        <w:t xml:space="preserve"> ut in die cantetur ante primam in </w:t>
      </w:r>
      <w:r w:rsidR="00885488" w:rsidRPr="00736684">
        <w:rPr>
          <w:rStyle w:val="Ort"/>
          <w:lang w:val="pt-PT"/>
        </w:rPr>
        <w:t>choro</w:t>
      </w:r>
      <w:r w:rsidR="00885488" w:rsidRPr="00736684">
        <w:rPr>
          <w:lang w:val="pt-PT"/>
        </w:rPr>
        <w:t>.</w:t>
      </w:r>
    </w:p>
    <w:p w:rsidR="00EA6B00" w:rsidRPr="00957F17" w:rsidRDefault="00FD030B" w:rsidP="00415109">
      <w:pPr>
        <w:rPr>
          <w:lang w:val="en-US"/>
        </w:rPr>
      </w:pPr>
      <w:r>
        <w:rPr>
          <w:lang w:val="en-US"/>
        </w:rPr>
        <w:t>|I::285r-291v leer|</w:t>
      </w:r>
    </w:p>
    <w:sectPr w:rsidR="00EA6B00" w:rsidRPr="00957F17" w:rsidSect="00DB5EF0">
      <w:footerReference w:type="default" r:id="rId9"/>
      <w:pgSz w:w="11906" w:h="16838"/>
      <w:pgMar w:top="1417" w:right="1417" w:bottom="1134" w:left="1417" w:header="720" w:footer="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94A" w:rsidRDefault="005A194A" w:rsidP="00A86011">
      <w:r>
        <w:separator/>
      </w:r>
    </w:p>
    <w:p w:rsidR="005A194A" w:rsidRDefault="005A194A" w:rsidP="00A86011"/>
    <w:p w:rsidR="005A194A" w:rsidRDefault="005A194A" w:rsidP="00A86011"/>
    <w:p w:rsidR="005A194A" w:rsidRDefault="005A194A" w:rsidP="00A86011"/>
    <w:p w:rsidR="005A194A" w:rsidRDefault="005A194A" w:rsidP="00A86011"/>
    <w:p w:rsidR="005A194A" w:rsidRDefault="005A194A" w:rsidP="00A86011"/>
    <w:p w:rsidR="005A194A" w:rsidRDefault="005A194A" w:rsidP="00A86011"/>
    <w:p w:rsidR="005A194A" w:rsidRDefault="005A194A" w:rsidP="00A86011"/>
    <w:p w:rsidR="005A194A" w:rsidRDefault="005A194A" w:rsidP="00A86011"/>
  </w:endnote>
  <w:endnote w:type="continuationSeparator" w:id="0">
    <w:p w:rsidR="005A194A" w:rsidRDefault="005A194A" w:rsidP="00A86011">
      <w:r>
        <w:continuationSeparator/>
      </w:r>
    </w:p>
    <w:p w:rsidR="005A194A" w:rsidRDefault="005A194A" w:rsidP="00A86011"/>
    <w:p w:rsidR="005A194A" w:rsidRDefault="005A194A" w:rsidP="00A86011"/>
    <w:p w:rsidR="005A194A" w:rsidRDefault="005A194A" w:rsidP="00A86011"/>
    <w:p w:rsidR="005A194A" w:rsidRDefault="005A194A" w:rsidP="00A86011"/>
    <w:p w:rsidR="005A194A" w:rsidRDefault="005A194A" w:rsidP="00A86011"/>
    <w:p w:rsidR="005A194A" w:rsidRDefault="005A194A" w:rsidP="00A86011"/>
    <w:p w:rsidR="005A194A" w:rsidRDefault="005A194A" w:rsidP="00A86011"/>
    <w:p w:rsidR="005A194A" w:rsidRDefault="005A194A" w:rsidP="00A860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94A" w:rsidRDefault="005A194A" w:rsidP="00A86011">
    <w:pPr>
      <w:pStyle w:val="Fuzeile"/>
    </w:pPr>
    <w:r>
      <w:fldChar w:fldCharType="begin"/>
    </w:r>
    <w:r>
      <w:instrText xml:space="preserve"> PAGE </w:instrText>
    </w:r>
    <w:r>
      <w:fldChar w:fldCharType="separate"/>
    </w:r>
    <w:r w:rsidR="00793D93">
      <w:rPr>
        <w:noProof/>
      </w:rPr>
      <w:t>142</w:t>
    </w:r>
    <w:r>
      <w:rPr>
        <w:noProof/>
      </w:rPr>
      <w:fldChar w:fldCharType="end"/>
    </w:r>
  </w:p>
  <w:p w:rsidR="005A194A" w:rsidRDefault="005A194A" w:rsidP="00A86011">
    <w:pPr>
      <w:pStyle w:val="Fuzeile"/>
    </w:pPr>
  </w:p>
  <w:p w:rsidR="005A194A" w:rsidRDefault="005A194A" w:rsidP="00A86011"/>
  <w:p w:rsidR="005A194A" w:rsidRDefault="005A194A" w:rsidP="00A86011"/>
  <w:p w:rsidR="005A194A" w:rsidRDefault="005A194A" w:rsidP="00A86011"/>
  <w:p w:rsidR="005A194A" w:rsidRDefault="005A194A" w:rsidP="00A86011"/>
  <w:p w:rsidR="005A194A" w:rsidRDefault="005A194A" w:rsidP="00A86011"/>
  <w:p w:rsidR="005A194A" w:rsidRDefault="005A194A" w:rsidP="00A86011"/>
  <w:p w:rsidR="005A194A" w:rsidRDefault="005A194A" w:rsidP="00A86011"/>
  <w:p w:rsidR="005A194A" w:rsidRDefault="005A194A" w:rsidP="00A8601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94A" w:rsidRDefault="005A194A" w:rsidP="00A86011">
      <w:r>
        <w:separator/>
      </w:r>
    </w:p>
    <w:p w:rsidR="005A194A" w:rsidRDefault="005A194A" w:rsidP="00A86011"/>
    <w:p w:rsidR="005A194A" w:rsidRDefault="005A194A" w:rsidP="00A86011"/>
    <w:p w:rsidR="005A194A" w:rsidRDefault="005A194A" w:rsidP="00A86011"/>
    <w:p w:rsidR="005A194A" w:rsidRDefault="005A194A" w:rsidP="00A86011"/>
    <w:p w:rsidR="005A194A" w:rsidRDefault="005A194A" w:rsidP="00A86011"/>
    <w:p w:rsidR="005A194A" w:rsidRDefault="005A194A" w:rsidP="00A86011"/>
    <w:p w:rsidR="005A194A" w:rsidRDefault="005A194A" w:rsidP="00A86011"/>
    <w:p w:rsidR="005A194A" w:rsidRDefault="005A194A" w:rsidP="00A86011"/>
  </w:footnote>
  <w:footnote w:type="continuationSeparator" w:id="0">
    <w:p w:rsidR="005A194A" w:rsidRDefault="005A194A" w:rsidP="00A86011">
      <w:r>
        <w:continuationSeparator/>
      </w:r>
    </w:p>
    <w:p w:rsidR="005A194A" w:rsidRDefault="005A194A" w:rsidP="00A86011"/>
    <w:p w:rsidR="005A194A" w:rsidRDefault="005A194A" w:rsidP="00A86011"/>
    <w:p w:rsidR="005A194A" w:rsidRDefault="005A194A" w:rsidP="00A86011"/>
    <w:p w:rsidR="005A194A" w:rsidRDefault="005A194A" w:rsidP="00A86011"/>
    <w:p w:rsidR="005A194A" w:rsidRDefault="005A194A" w:rsidP="00A86011"/>
    <w:p w:rsidR="005A194A" w:rsidRDefault="005A194A" w:rsidP="00A86011"/>
    <w:p w:rsidR="005A194A" w:rsidRDefault="005A194A" w:rsidP="00A86011"/>
    <w:p w:rsidR="005A194A" w:rsidRDefault="005A194A" w:rsidP="00A8601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1B8F458"/>
    <w:lvl w:ilvl="0">
      <w:start w:val="1"/>
      <w:numFmt w:val="decimal"/>
      <w:lvlText w:val="%1."/>
      <w:lvlJc w:val="left"/>
      <w:pPr>
        <w:tabs>
          <w:tab w:val="num" w:pos="1492"/>
        </w:tabs>
        <w:ind w:left="1492" w:hanging="360"/>
      </w:pPr>
    </w:lvl>
  </w:abstractNum>
  <w:abstractNum w:abstractNumId="1">
    <w:nsid w:val="FFFFFF7D"/>
    <w:multiLevelType w:val="singleLevel"/>
    <w:tmpl w:val="8646B9B0"/>
    <w:lvl w:ilvl="0">
      <w:start w:val="1"/>
      <w:numFmt w:val="decimal"/>
      <w:lvlText w:val="%1."/>
      <w:lvlJc w:val="left"/>
      <w:pPr>
        <w:tabs>
          <w:tab w:val="num" w:pos="1209"/>
        </w:tabs>
        <w:ind w:left="1209" w:hanging="360"/>
      </w:pPr>
    </w:lvl>
  </w:abstractNum>
  <w:abstractNum w:abstractNumId="2">
    <w:nsid w:val="FFFFFF7E"/>
    <w:multiLevelType w:val="singleLevel"/>
    <w:tmpl w:val="C8444EA8"/>
    <w:lvl w:ilvl="0">
      <w:start w:val="1"/>
      <w:numFmt w:val="decimal"/>
      <w:lvlText w:val="%1."/>
      <w:lvlJc w:val="left"/>
      <w:pPr>
        <w:tabs>
          <w:tab w:val="num" w:pos="926"/>
        </w:tabs>
        <w:ind w:left="926" w:hanging="360"/>
      </w:pPr>
    </w:lvl>
  </w:abstractNum>
  <w:abstractNum w:abstractNumId="3">
    <w:nsid w:val="FFFFFF7F"/>
    <w:multiLevelType w:val="singleLevel"/>
    <w:tmpl w:val="1D3E154C"/>
    <w:lvl w:ilvl="0">
      <w:start w:val="1"/>
      <w:numFmt w:val="decimal"/>
      <w:lvlText w:val="%1."/>
      <w:lvlJc w:val="left"/>
      <w:pPr>
        <w:tabs>
          <w:tab w:val="num" w:pos="643"/>
        </w:tabs>
        <w:ind w:left="643" w:hanging="360"/>
      </w:pPr>
    </w:lvl>
  </w:abstractNum>
  <w:abstractNum w:abstractNumId="4">
    <w:nsid w:val="FFFFFF80"/>
    <w:multiLevelType w:val="singleLevel"/>
    <w:tmpl w:val="F06861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C40FC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8A77A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8D8AB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0D441C8"/>
    <w:lvl w:ilvl="0">
      <w:start w:val="1"/>
      <w:numFmt w:val="decimal"/>
      <w:lvlText w:val="%1."/>
      <w:lvlJc w:val="left"/>
      <w:pPr>
        <w:tabs>
          <w:tab w:val="num" w:pos="360"/>
        </w:tabs>
        <w:ind w:left="360" w:hanging="360"/>
      </w:pPr>
    </w:lvl>
  </w:abstractNum>
  <w:abstractNum w:abstractNumId="9">
    <w:nsid w:val="FFFFFF89"/>
    <w:multiLevelType w:val="singleLevel"/>
    <w:tmpl w:val="69CE922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hideGrammaticalErrors/>
  <w:attachedTemplate r:id="rId1"/>
  <w:linkStyles/>
  <w:stylePaneFormatFilter w:val="0301" w:allStyles="1" w:customStyles="0" w:latentStyles="0" w:stylesInUse="0" w:headingStyles="0" w:numberingStyles="0" w:tableStyles="0" w:directFormattingOnRuns="1" w:directFormattingOnParagraphs="1" w:directFormattingOnNumbering="0" w:directFormattingOnTables="0" w:clearFormatting="0" w:top3HeadingStyles="0" w:visibleStyles="0" w:alternateStyleNames="0"/>
  <w:defaultTabStop w:val="567"/>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2"/>
  </w:compat>
  <w:rsids>
    <w:rsidRoot w:val="00885488"/>
    <w:rsid w:val="00002255"/>
    <w:rsid w:val="000022DC"/>
    <w:rsid w:val="000037B4"/>
    <w:rsid w:val="00004A4A"/>
    <w:rsid w:val="0000646C"/>
    <w:rsid w:val="00007760"/>
    <w:rsid w:val="00007E2C"/>
    <w:rsid w:val="00007F26"/>
    <w:rsid w:val="00010035"/>
    <w:rsid w:val="00010071"/>
    <w:rsid w:val="0001122B"/>
    <w:rsid w:val="00012179"/>
    <w:rsid w:val="0001237C"/>
    <w:rsid w:val="00012E46"/>
    <w:rsid w:val="00013B74"/>
    <w:rsid w:val="000141F7"/>
    <w:rsid w:val="00016B92"/>
    <w:rsid w:val="00017AEF"/>
    <w:rsid w:val="00017E16"/>
    <w:rsid w:val="000204D9"/>
    <w:rsid w:val="00020786"/>
    <w:rsid w:val="0002084D"/>
    <w:rsid w:val="00020DB0"/>
    <w:rsid w:val="000223FC"/>
    <w:rsid w:val="00022B7D"/>
    <w:rsid w:val="00023032"/>
    <w:rsid w:val="000230E4"/>
    <w:rsid w:val="00024BEB"/>
    <w:rsid w:val="0002567E"/>
    <w:rsid w:val="00027BB5"/>
    <w:rsid w:val="00027CBE"/>
    <w:rsid w:val="000305A4"/>
    <w:rsid w:val="00031EB8"/>
    <w:rsid w:val="000326C2"/>
    <w:rsid w:val="00033E0B"/>
    <w:rsid w:val="000345AC"/>
    <w:rsid w:val="00035F1F"/>
    <w:rsid w:val="00040AE6"/>
    <w:rsid w:val="00041FF4"/>
    <w:rsid w:val="00043C15"/>
    <w:rsid w:val="00044244"/>
    <w:rsid w:val="00044D1C"/>
    <w:rsid w:val="000472CB"/>
    <w:rsid w:val="00050861"/>
    <w:rsid w:val="00050F79"/>
    <w:rsid w:val="0005109B"/>
    <w:rsid w:val="00051573"/>
    <w:rsid w:val="00053895"/>
    <w:rsid w:val="00054D68"/>
    <w:rsid w:val="00056FCD"/>
    <w:rsid w:val="0006147A"/>
    <w:rsid w:val="00061652"/>
    <w:rsid w:val="000619C2"/>
    <w:rsid w:val="00061A9C"/>
    <w:rsid w:val="000627EB"/>
    <w:rsid w:val="00065C9D"/>
    <w:rsid w:val="00066596"/>
    <w:rsid w:val="000665F2"/>
    <w:rsid w:val="00070465"/>
    <w:rsid w:val="000712F4"/>
    <w:rsid w:val="00071E85"/>
    <w:rsid w:val="0007245A"/>
    <w:rsid w:val="00074E95"/>
    <w:rsid w:val="00075904"/>
    <w:rsid w:val="00076CEC"/>
    <w:rsid w:val="00077818"/>
    <w:rsid w:val="00077F63"/>
    <w:rsid w:val="000805B7"/>
    <w:rsid w:val="00080940"/>
    <w:rsid w:val="00080E10"/>
    <w:rsid w:val="00081710"/>
    <w:rsid w:val="00084346"/>
    <w:rsid w:val="00084AF7"/>
    <w:rsid w:val="00085181"/>
    <w:rsid w:val="000859ED"/>
    <w:rsid w:val="00086508"/>
    <w:rsid w:val="00087143"/>
    <w:rsid w:val="000871C0"/>
    <w:rsid w:val="0009041E"/>
    <w:rsid w:val="00092CFB"/>
    <w:rsid w:val="00092F91"/>
    <w:rsid w:val="0009313A"/>
    <w:rsid w:val="0009393E"/>
    <w:rsid w:val="00094E87"/>
    <w:rsid w:val="00094F63"/>
    <w:rsid w:val="00096B01"/>
    <w:rsid w:val="000A0554"/>
    <w:rsid w:val="000A10C9"/>
    <w:rsid w:val="000A1E4C"/>
    <w:rsid w:val="000A39BE"/>
    <w:rsid w:val="000A3A4A"/>
    <w:rsid w:val="000A5AB9"/>
    <w:rsid w:val="000A6D3F"/>
    <w:rsid w:val="000A799C"/>
    <w:rsid w:val="000B0090"/>
    <w:rsid w:val="000B1592"/>
    <w:rsid w:val="000B3A4B"/>
    <w:rsid w:val="000B3E38"/>
    <w:rsid w:val="000B4142"/>
    <w:rsid w:val="000B5CFA"/>
    <w:rsid w:val="000B6878"/>
    <w:rsid w:val="000C1005"/>
    <w:rsid w:val="000C1662"/>
    <w:rsid w:val="000C45BE"/>
    <w:rsid w:val="000C4D92"/>
    <w:rsid w:val="000C590F"/>
    <w:rsid w:val="000C5FAB"/>
    <w:rsid w:val="000C6C5F"/>
    <w:rsid w:val="000C6DA3"/>
    <w:rsid w:val="000C7FFC"/>
    <w:rsid w:val="000D2059"/>
    <w:rsid w:val="000D2208"/>
    <w:rsid w:val="000D2299"/>
    <w:rsid w:val="000D3A8D"/>
    <w:rsid w:val="000D4A5F"/>
    <w:rsid w:val="000D527A"/>
    <w:rsid w:val="000D674A"/>
    <w:rsid w:val="000E124F"/>
    <w:rsid w:val="000E1253"/>
    <w:rsid w:val="000E201E"/>
    <w:rsid w:val="000E24DA"/>
    <w:rsid w:val="000E26E3"/>
    <w:rsid w:val="000E30CD"/>
    <w:rsid w:val="000E3C36"/>
    <w:rsid w:val="000E4D05"/>
    <w:rsid w:val="000E67E9"/>
    <w:rsid w:val="000F077E"/>
    <w:rsid w:val="000F18E3"/>
    <w:rsid w:val="000F20CE"/>
    <w:rsid w:val="000F2A1B"/>
    <w:rsid w:val="000F3332"/>
    <w:rsid w:val="000F4DAF"/>
    <w:rsid w:val="000F4FB4"/>
    <w:rsid w:val="000F56B0"/>
    <w:rsid w:val="000F63F4"/>
    <w:rsid w:val="000F7B08"/>
    <w:rsid w:val="00100C6C"/>
    <w:rsid w:val="0010113B"/>
    <w:rsid w:val="001023E8"/>
    <w:rsid w:val="0010456A"/>
    <w:rsid w:val="00104BE0"/>
    <w:rsid w:val="001050A1"/>
    <w:rsid w:val="001061D9"/>
    <w:rsid w:val="0010633A"/>
    <w:rsid w:val="00107545"/>
    <w:rsid w:val="00111DD7"/>
    <w:rsid w:val="0011249F"/>
    <w:rsid w:val="00112DDA"/>
    <w:rsid w:val="00113691"/>
    <w:rsid w:val="001157F3"/>
    <w:rsid w:val="00116765"/>
    <w:rsid w:val="00116A20"/>
    <w:rsid w:val="001176E4"/>
    <w:rsid w:val="00120475"/>
    <w:rsid w:val="001222EB"/>
    <w:rsid w:val="001226D3"/>
    <w:rsid w:val="00123135"/>
    <w:rsid w:val="00123EE1"/>
    <w:rsid w:val="0012666B"/>
    <w:rsid w:val="001307EE"/>
    <w:rsid w:val="00131806"/>
    <w:rsid w:val="00131883"/>
    <w:rsid w:val="0013241E"/>
    <w:rsid w:val="0013339D"/>
    <w:rsid w:val="001341DD"/>
    <w:rsid w:val="00134A06"/>
    <w:rsid w:val="00134D03"/>
    <w:rsid w:val="001355F9"/>
    <w:rsid w:val="00136720"/>
    <w:rsid w:val="00137B88"/>
    <w:rsid w:val="00140344"/>
    <w:rsid w:val="00142530"/>
    <w:rsid w:val="001440A0"/>
    <w:rsid w:val="00144201"/>
    <w:rsid w:val="00147799"/>
    <w:rsid w:val="0015074D"/>
    <w:rsid w:val="0015160F"/>
    <w:rsid w:val="001523C0"/>
    <w:rsid w:val="00152A77"/>
    <w:rsid w:val="00153604"/>
    <w:rsid w:val="00153B34"/>
    <w:rsid w:val="00153CE8"/>
    <w:rsid w:val="00155803"/>
    <w:rsid w:val="00157991"/>
    <w:rsid w:val="00160404"/>
    <w:rsid w:val="00161546"/>
    <w:rsid w:val="001649AB"/>
    <w:rsid w:val="00164D1B"/>
    <w:rsid w:val="001654ED"/>
    <w:rsid w:val="00165532"/>
    <w:rsid w:val="00166C32"/>
    <w:rsid w:val="00166EE3"/>
    <w:rsid w:val="00167C1E"/>
    <w:rsid w:val="001704DB"/>
    <w:rsid w:val="001713BA"/>
    <w:rsid w:val="0017343F"/>
    <w:rsid w:val="00173F0E"/>
    <w:rsid w:val="001748A4"/>
    <w:rsid w:val="001753A4"/>
    <w:rsid w:val="00175790"/>
    <w:rsid w:val="00176BD5"/>
    <w:rsid w:val="00177C1B"/>
    <w:rsid w:val="00177DAA"/>
    <w:rsid w:val="001805BC"/>
    <w:rsid w:val="00180C77"/>
    <w:rsid w:val="00181890"/>
    <w:rsid w:val="00183717"/>
    <w:rsid w:val="00184009"/>
    <w:rsid w:val="00185B52"/>
    <w:rsid w:val="00187777"/>
    <w:rsid w:val="00190019"/>
    <w:rsid w:val="00193858"/>
    <w:rsid w:val="00194584"/>
    <w:rsid w:val="00194B84"/>
    <w:rsid w:val="001960E1"/>
    <w:rsid w:val="001977DC"/>
    <w:rsid w:val="00197FD1"/>
    <w:rsid w:val="001A0A7F"/>
    <w:rsid w:val="001A12CE"/>
    <w:rsid w:val="001A3A22"/>
    <w:rsid w:val="001A51A6"/>
    <w:rsid w:val="001A5C24"/>
    <w:rsid w:val="001A67F1"/>
    <w:rsid w:val="001B0BD9"/>
    <w:rsid w:val="001B2623"/>
    <w:rsid w:val="001B34C9"/>
    <w:rsid w:val="001B34F2"/>
    <w:rsid w:val="001B394F"/>
    <w:rsid w:val="001B40A6"/>
    <w:rsid w:val="001B4FF2"/>
    <w:rsid w:val="001B53F0"/>
    <w:rsid w:val="001B61DF"/>
    <w:rsid w:val="001B6711"/>
    <w:rsid w:val="001B7479"/>
    <w:rsid w:val="001C05AE"/>
    <w:rsid w:val="001C077C"/>
    <w:rsid w:val="001C1871"/>
    <w:rsid w:val="001C259A"/>
    <w:rsid w:val="001C2E13"/>
    <w:rsid w:val="001C3215"/>
    <w:rsid w:val="001D0295"/>
    <w:rsid w:val="001D02F0"/>
    <w:rsid w:val="001D0641"/>
    <w:rsid w:val="001D1C08"/>
    <w:rsid w:val="001D37F0"/>
    <w:rsid w:val="001D57F5"/>
    <w:rsid w:val="001D63DE"/>
    <w:rsid w:val="001E0722"/>
    <w:rsid w:val="001E0DE6"/>
    <w:rsid w:val="001E5393"/>
    <w:rsid w:val="001E5534"/>
    <w:rsid w:val="001E57A5"/>
    <w:rsid w:val="001F0564"/>
    <w:rsid w:val="001F2107"/>
    <w:rsid w:val="001F2538"/>
    <w:rsid w:val="001F3195"/>
    <w:rsid w:val="001F3553"/>
    <w:rsid w:val="001F37EB"/>
    <w:rsid w:val="001F6676"/>
    <w:rsid w:val="001F7510"/>
    <w:rsid w:val="001F7A4B"/>
    <w:rsid w:val="00201D58"/>
    <w:rsid w:val="00202B6B"/>
    <w:rsid w:val="00206A1F"/>
    <w:rsid w:val="00206EF8"/>
    <w:rsid w:val="00207C52"/>
    <w:rsid w:val="002115AE"/>
    <w:rsid w:val="002118A2"/>
    <w:rsid w:val="002126CD"/>
    <w:rsid w:val="0021720E"/>
    <w:rsid w:val="00217319"/>
    <w:rsid w:val="0021767B"/>
    <w:rsid w:val="0022094B"/>
    <w:rsid w:val="00221B6D"/>
    <w:rsid w:val="00221D5D"/>
    <w:rsid w:val="0022403B"/>
    <w:rsid w:val="0022601C"/>
    <w:rsid w:val="00227439"/>
    <w:rsid w:val="002303ED"/>
    <w:rsid w:val="002303F4"/>
    <w:rsid w:val="00230940"/>
    <w:rsid w:val="00230A73"/>
    <w:rsid w:val="002311C6"/>
    <w:rsid w:val="00232DA5"/>
    <w:rsid w:val="00232FA9"/>
    <w:rsid w:val="002332ED"/>
    <w:rsid w:val="00233390"/>
    <w:rsid w:val="00234396"/>
    <w:rsid w:val="00234468"/>
    <w:rsid w:val="00237176"/>
    <w:rsid w:val="00240740"/>
    <w:rsid w:val="00240E0F"/>
    <w:rsid w:val="00242700"/>
    <w:rsid w:val="00242D6F"/>
    <w:rsid w:val="0024311D"/>
    <w:rsid w:val="00243942"/>
    <w:rsid w:val="0024564B"/>
    <w:rsid w:val="00245DDD"/>
    <w:rsid w:val="00246230"/>
    <w:rsid w:val="00246563"/>
    <w:rsid w:val="0024681F"/>
    <w:rsid w:val="00247478"/>
    <w:rsid w:val="002479B6"/>
    <w:rsid w:val="00250248"/>
    <w:rsid w:val="00251ED7"/>
    <w:rsid w:val="00253445"/>
    <w:rsid w:val="00255368"/>
    <w:rsid w:val="0025625B"/>
    <w:rsid w:val="00262403"/>
    <w:rsid w:val="00265CBB"/>
    <w:rsid w:val="00266B1C"/>
    <w:rsid w:val="00270F3D"/>
    <w:rsid w:val="00271EB2"/>
    <w:rsid w:val="0027222C"/>
    <w:rsid w:val="002724FD"/>
    <w:rsid w:val="00272A54"/>
    <w:rsid w:val="00274843"/>
    <w:rsid w:val="00275958"/>
    <w:rsid w:val="002759C9"/>
    <w:rsid w:val="00277D16"/>
    <w:rsid w:val="00281D0A"/>
    <w:rsid w:val="0028215D"/>
    <w:rsid w:val="002834B2"/>
    <w:rsid w:val="0028545E"/>
    <w:rsid w:val="002859D6"/>
    <w:rsid w:val="00285B12"/>
    <w:rsid w:val="0028650F"/>
    <w:rsid w:val="002874AD"/>
    <w:rsid w:val="00290A20"/>
    <w:rsid w:val="00291EA7"/>
    <w:rsid w:val="00292560"/>
    <w:rsid w:val="002929E7"/>
    <w:rsid w:val="002930CA"/>
    <w:rsid w:val="002947FA"/>
    <w:rsid w:val="002948C8"/>
    <w:rsid w:val="00294DFF"/>
    <w:rsid w:val="002A006C"/>
    <w:rsid w:val="002A0377"/>
    <w:rsid w:val="002A1610"/>
    <w:rsid w:val="002A2AB2"/>
    <w:rsid w:val="002A3D6F"/>
    <w:rsid w:val="002A4253"/>
    <w:rsid w:val="002B0A7A"/>
    <w:rsid w:val="002B1A69"/>
    <w:rsid w:val="002B4293"/>
    <w:rsid w:val="002B71EB"/>
    <w:rsid w:val="002B75C1"/>
    <w:rsid w:val="002C0476"/>
    <w:rsid w:val="002C0C00"/>
    <w:rsid w:val="002C0CD1"/>
    <w:rsid w:val="002C1396"/>
    <w:rsid w:val="002C2AFA"/>
    <w:rsid w:val="002C5715"/>
    <w:rsid w:val="002C6B2F"/>
    <w:rsid w:val="002C716F"/>
    <w:rsid w:val="002D0AF1"/>
    <w:rsid w:val="002D187E"/>
    <w:rsid w:val="002D3D8D"/>
    <w:rsid w:val="002D430A"/>
    <w:rsid w:val="002D4ADF"/>
    <w:rsid w:val="002D4BF0"/>
    <w:rsid w:val="002D5467"/>
    <w:rsid w:val="002D6715"/>
    <w:rsid w:val="002E17FD"/>
    <w:rsid w:val="002E48BF"/>
    <w:rsid w:val="002E4FC0"/>
    <w:rsid w:val="002E5A0E"/>
    <w:rsid w:val="002E78CC"/>
    <w:rsid w:val="002F3CB6"/>
    <w:rsid w:val="002F532B"/>
    <w:rsid w:val="002F550E"/>
    <w:rsid w:val="002F67B6"/>
    <w:rsid w:val="002F6971"/>
    <w:rsid w:val="002F7188"/>
    <w:rsid w:val="003000FD"/>
    <w:rsid w:val="003012E6"/>
    <w:rsid w:val="00301759"/>
    <w:rsid w:val="00301FC1"/>
    <w:rsid w:val="003030E0"/>
    <w:rsid w:val="00303DF6"/>
    <w:rsid w:val="00304523"/>
    <w:rsid w:val="003053F1"/>
    <w:rsid w:val="00305DD3"/>
    <w:rsid w:val="00307EE4"/>
    <w:rsid w:val="003100ED"/>
    <w:rsid w:val="00310E41"/>
    <w:rsid w:val="0031163F"/>
    <w:rsid w:val="0031177A"/>
    <w:rsid w:val="003136E2"/>
    <w:rsid w:val="003155E6"/>
    <w:rsid w:val="003160F1"/>
    <w:rsid w:val="0032010F"/>
    <w:rsid w:val="0032063F"/>
    <w:rsid w:val="0032136A"/>
    <w:rsid w:val="00321C9E"/>
    <w:rsid w:val="0032223B"/>
    <w:rsid w:val="00325ED9"/>
    <w:rsid w:val="00327359"/>
    <w:rsid w:val="00327AF3"/>
    <w:rsid w:val="00327BC0"/>
    <w:rsid w:val="00327CF3"/>
    <w:rsid w:val="00327F05"/>
    <w:rsid w:val="00330925"/>
    <w:rsid w:val="0033150E"/>
    <w:rsid w:val="00332DE6"/>
    <w:rsid w:val="00333A83"/>
    <w:rsid w:val="00333F23"/>
    <w:rsid w:val="00336EE5"/>
    <w:rsid w:val="00337DEB"/>
    <w:rsid w:val="003403CE"/>
    <w:rsid w:val="00341094"/>
    <w:rsid w:val="0034157B"/>
    <w:rsid w:val="00342C9A"/>
    <w:rsid w:val="00343C76"/>
    <w:rsid w:val="00344C85"/>
    <w:rsid w:val="003454A1"/>
    <w:rsid w:val="00345683"/>
    <w:rsid w:val="00345845"/>
    <w:rsid w:val="00346A5E"/>
    <w:rsid w:val="00346E32"/>
    <w:rsid w:val="00347DE0"/>
    <w:rsid w:val="003507D1"/>
    <w:rsid w:val="00350ECD"/>
    <w:rsid w:val="003525EF"/>
    <w:rsid w:val="00353857"/>
    <w:rsid w:val="003541BE"/>
    <w:rsid w:val="00354D89"/>
    <w:rsid w:val="00355208"/>
    <w:rsid w:val="003566B2"/>
    <w:rsid w:val="00357C6B"/>
    <w:rsid w:val="00360310"/>
    <w:rsid w:val="003613C5"/>
    <w:rsid w:val="00362D68"/>
    <w:rsid w:val="00363086"/>
    <w:rsid w:val="00363305"/>
    <w:rsid w:val="003646F0"/>
    <w:rsid w:val="00365790"/>
    <w:rsid w:val="00366F11"/>
    <w:rsid w:val="003678EA"/>
    <w:rsid w:val="00367DE0"/>
    <w:rsid w:val="00370435"/>
    <w:rsid w:val="00371BD7"/>
    <w:rsid w:val="003720A1"/>
    <w:rsid w:val="00373F77"/>
    <w:rsid w:val="003743A0"/>
    <w:rsid w:val="00374BD8"/>
    <w:rsid w:val="003777B4"/>
    <w:rsid w:val="00380729"/>
    <w:rsid w:val="00380E52"/>
    <w:rsid w:val="003813A8"/>
    <w:rsid w:val="00382E22"/>
    <w:rsid w:val="00383E19"/>
    <w:rsid w:val="00384B86"/>
    <w:rsid w:val="00384EEF"/>
    <w:rsid w:val="00385E22"/>
    <w:rsid w:val="00387680"/>
    <w:rsid w:val="0039063A"/>
    <w:rsid w:val="00390F94"/>
    <w:rsid w:val="00392257"/>
    <w:rsid w:val="003922F9"/>
    <w:rsid w:val="00392DEB"/>
    <w:rsid w:val="00393951"/>
    <w:rsid w:val="00394645"/>
    <w:rsid w:val="003974FA"/>
    <w:rsid w:val="00397C55"/>
    <w:rsid w:val="003A01CC"/>
    <w:rsid w:val="003A0E76"/>
    <w:rsid w:val="003A0ED2"/>
    <w:rsid w:val="003A13A4"/>
    <w:rsid w:val="003A2E0F"/>
    <w:rsid w:val="003A3514"/>
    <w:rsid w:val="003A4DC7"/>
    <w:rsid w:val="003A4E80"/>
    <w:rsid w:val="003A536F"/>
    <w:rsid w:val="003A62C4"/>
    <w:rsid w:val="003A6ACA"/>
    <w:rsid w:val="003B0C3E"/>
    <w:rsid w:val="003B1D9E"/>
    <w:rsid w:val="003B319D"/>
    <w:rsid w:val="003B31B5"/>
    <w:rsid w:val="003B34EF"/>
    <w:rsid w:val="003B4363"/>
    <w:rsid w:val="003B5C07"/>
    <w:rsid w:val="003B67C4"/>
    <w:rsid w:val="003B6AF5"/>
    <w:rsid w:val="003B71F4"/>
    <w:rsid w:val="003C01B7"/>
    <w:rsid w:val="003C0C3A"/>
    <w:rsid w:val="003C1287"/>
    <w:rsid w:val="003C32EA"/>
    <w:rsid w:val="003C531F"/>
    <w:rsid w:val="003C6B31"/>
    <w:rsid w:val="003C6E5B"/>
    <w:rsid w:val="003C7121"/>
    <w:rsid w:val="003D0C23"/>
    <w:rsid w:val="003D0FF7"/>
    <w:rsid w:val="003D1595"/>
    <w:rsid w:val="003D364C"/>
    <w:rsid w:val="003D3B4B"/>
    <w:rsid w:val="003D46DB"/>
    <w:rsid w:val="003D4921"/>
    <w:rsid w:val="003D56AC"/>
    <w:rsid w:val="003D7904"/>
    <w:rsid w:val="003E08F7"/>
    <w:rsid w:val="003E1ACA"/>
    <w:rsid w:val="003E5AE5"/>
    <w:rsid w:val="003E63E3"/>
    <w:rsid w:val="003F1847"/>
    <w:rsid w:val="003F1E0C"/>
    <w:rsid w:val="003F3847"/>
    <w:rsid w:val="003F3E17"/>
    <w:rsid w:val="003F6A6A"/>
    <w:rsid w:val="003F6FD2"/>
    <w:rsid w:val="003F7239"/>
    <w:rsid w:val="003F77A2"/>
    <w:rsid w:val="00400290"/>
    <w:rsid w:val="00400C84"/>
    <w:rsid w:val="00401D50"/>
    <w:rsid w:val="0040232D"/>
    <w:rsid w:val="00403B4A"/>
    <w:rsid w:val="0040570F"/>
    <w:rsid w:val="00406019"/>
    <w:rsid w:val="004078A0"/>
    <w:rsid w:val="004109BD"/>
    <w:rsid w:val="004119C7"/>
    <w:rsid w:val="00412513"/>
    <w:rsid w:val="00414713"/>
    <w:rsid w:val="00415109"/>
    <w:rsid w:val="0041561C"/>
    <w:rsid w:val="00416C7C"/>
    <w:rsid w:val="004174C4"/>
    <w:rsid w:val="00420EE0"/>
    <w:rsid w:val="00422559"/>
    <w:rsid w:val="00422C10"/>
    <w:rsid w:val="00424146"/>
    <w:rsid w:val="00424B84"/>
    <w:rsid w:val="0042577B"/>
    <w:rsid w:val="00425BF1"/>
    <w:rsid w:val="00425BFD"/>
    <w:rsid w:val="00425E51"/>
    <w:rsid w:val="00431559"/>
    <w:rsid w:val="00432233"/>
    <w:rsid w:val="00433CAC"/>
    <w:rsid w:val="00435971"/>
    <w:rsid w:val="00435F1F"/>
    <w:rsid w:val="0043740C"/>
    <w:rsid w:val="004376E7"/>
    <w:rsid w:val="00437AF6"/>
    <w:rsid w:val="004407BD"/>
    <w:rsid w:val="00443943"/>
    <w:rsid w:val="00444DCC"/>
    <w:rsid w:val="00445438"/>
    <w:rsid w:val="0044575F"/>
    <w:rsid w:val="00446066"/>
    <w:rsid w:val="00450F94"/>
    <w:rsid w:val="00451249"/>
    <w:rsid w:val="004518BD"/>
    <w:rsid w:val="004538AB"/>
    <w:rsid w:val="00453AEE"/>
    <w:rsid w:val="004547EA"/>
    <w:rsid w:val="00455A0D"/>
    <w:rsid w:val="00460E2A"/>
    <w:rsid w:val="00461731"/>
    <w:rsid w:val="00462ADC"/>
    <w:rsid w:val="00464DCD"/>
    <w:rsid w:val="00465E69"/>
    <w:rsid w:val="00470C01"/>
    <w:rsid w:val="00474B3A"/>
    <w:rsid w:val="00475F42"/>
    <w:rsid w:val="004760CA"/>
    <w:rsid w:val="00480CF6"/>
    <w:rsid w:val="00481D4E"/>
    <w:rsid w:val="004822B6"/>
    <w:rsid w:val="004822F6"/>
    <w:rsid w:val="004829F0"/>
    <w:rsid w:val="004830D2"/>
    <w:rsid w:val="00484C11"/>
    <w:rsid w:val="004852EA"/>
    <w:rsid w:val="004908FB"/>
    <w:rsid w:val="00491EEC"/>
    <w:rsid w:val="00493036"/>
    <w:rsid w:val="00494E52"/>
    <w:rsid w:val="00495E5A"/>
    <w:rsid w:val="00495F80"/>
    <w:rsid w:val="00497A85"/>
    <w:rsid w:val="00497F8E"/>
    <w:rsid w:val="004A0CE2"/>
    <w:rsid w:val="004A0E8C"/>
    <w:rsid w:val="004A21A7"/>
    <w:rsid w:val="004A2DEB"/>
    <w:rsid w:val="004A3129"/>
    <w:rsid w:val="004A376B"/>
    <w:rsid w:val="004A4479"/>
    <w:rsid w:val="004A53DB"/>
    <w:rsid w:val="004A54DF"/>
    <w:rsid w:val="004A6B15"/>
    <w:rsid w:val="004A7A7F"/>
    <w:rsid w:val="004B2E4B"/>
    <w:rsid w:val="004B3248"/>
    <w:rsid w:val="004C1F71"/>
    <w:rsid w:val="004C33DE"/>
    <w:rsid w:val="004C550A"/>
    <w:rsid w:val="004C6400"/>
    <w:rsid w:val="004C6B6E"/>
    <w:rsid w:val="004C7893"/>
    <w:rsid w:val="004C7A4B"/>
    <w:rsid w:val="004D2F32"/>
    <w:rsid w:val="004D4125"/>
    <w:rsid w:val="004D48F8"/>
    <w:rsid w:val="004D615B"/>
    <w:rsid w:val="004D6E75"/>
    <w:rsid w:val="004D7607"/>
    <w:rsid w:val="004E232C"/>
    <w:rsid w:val="004E2543"/>
    <w:rsid w:val="004E2552"/>
    <w:rsid w:val="004E2955"/>
    <w:rsid w:val="004E2B95"/>
    <w:rsid w:val="004E515E"/>
    <w:rsid w:val="004E6535"/>
    <w:rsid w:val="004F0D6D"/>
    <w:rsid w:val="004F12A5"/>
    <w:rsid w:val="004F361D"/>
    <w:rsid w:val="004F4582"/>
    <w:rsid w:val="004F4754"/>
    <w:rsid w:val="004F576B"/>
    <w:rsid w:val="004F660E"/>
    <w:rsid w:val="0050013D"/>
    <w:rsid w:val="00501540"/>
    <w:rsid w:val="00501C2E"/>
    <w:rsid w:val="005028D4"/>
    <w:rsid w:val="00502AE6"/>
    <w:rsid w:val="005035EF"/>
    <w:rsid w:val="0050527E"/>
    <w:rsid w:val="005076DC"/>
    <w:rsid w:val="00507708"/>
    <w:rsid w:val="005100B8"/>
    <w:rsid w:val="005112B8"/>
    <w:rsid w:val="005118B9"/>
    <w:rsid w:val="005127CC"/>
    <w:rsid w:val="00512E6A"/>
    <w:rsid w:val="00512F3C"/>
    <w:rsid w:val="00513542"/>
    <w:rsid w:val="005145D9"/>
    <w:rsid w:val="005147F1"/>
    <w:rsid w:val="00516BE2"/>
    <w:rsid w:val="00516FC2"/>
    <w:rsid w:val="00520F87"/>
    <w:rsid w:val="00522321"/>
    <w:rsid w:val="005224A6"/>
    <w:rsid w:val="00522F46"/>
    <w:rsid w:val="0052356E"/>
    <w:rsid w:val="00523C6C"/>
    <w:rsid w:val="00525278"/>
    <w:rsid w:val="0052585C"/>
    <w:rsid w:val="00526DC4"/>
    <w:rsid w:val="0052743D"/>
    <w:rsid w:val="005300CB"/>
    <w:rsid w:val="00530C10"/>
    <w:rsid w:val="00532A6E"/>
    <w:rsid w:val="00540A28"/>
    <w:rsid w:val="005420A3"/>
    <w:rsid w:val="005420B4"/>
    <w:rsid w:val="00545DDB"/>
    <w:rsid w:val="00546C2F"/>
    <w:rsid w:val="00546FF5"/>
    <w:rsid w:val="005474EA"/>
    <w:rsid w:val="005475FC"/>
    <w:rsid w:val="00547E1E"/>
    <w:rsid w:val="00550BBA"/>
    <w:rsid w:val="00551559"/>
    <w:rsid w:val="005535AD"/>
    <w:rsid w:val="00553F00"/>
    <w:rsid w:val="0056015A"/>
    <w:rsid w:val="0056075F"/>
    <w:rsid w:val="00562339"/>
    <w:rsid w:val="005634E8"/>
    <w:rsid w:val="005637B3"/>
    <w:rsid w:val="00563D6C"/>
    <w:rsid w:val="00563F88"/>
    <w:rsid w:val="005674E3"/>
    <w:rsid w:val="00567E70"/>
    <w:rsid w:val="0057062D"/>
    <w:rsid w:val="00573141"/>
    <w:rsid w:val="00573471"/>
    <w:rsid w:val="0057419A"/>
    <w:rsid w:val="00574387"/>
    <w:rsid w:val="0057583C"/>
    <w:rsid w:val="00575888"/>
    <w:rsid w:val="00575C4C"/>
    <w:rsid w:val="00577F46"/>
    <w:rsid w:val="00583889"/>
    <w:rsid w:val="00583C8A"/>
    <w:rsid w:val="00584670"/>
    <w:rsid w:val="0058473D"/>
    <w:rsid w:val="005865DF"/>
    <w:rsid w:val="0058676E"/>
    <w:rsid w:val="005902E4"/>
    <w:rsid w:val="0059149F"/>
    <w:rsid w:val="00591DC7"/>
    <w:rsid w:val="00592856"/>
    <w:rsid w:val="0059330F"/>
    <w:rsid w:val="005944DC"/>
    <w:rsid w:val="00594F92"/>
    <w:rsid w:val="00595A36"/>
    <w:rsid w:val="00596660"/>
    <w:rsid w:val="005967CF"/>
    <w:rsid w:val="0059691B"/>
    <w:rsid w:val="00597A5E"/>
    <w:rsid w:val="005A194A"/>
    <w:rsid w:val="005A1B47"/>
    <w:rsid w:val="005A213E"/>
    <w:rsid w:val="005A2999"/>
    <w:rsid w:val="005A362F"/>
    <w:rsid w:val="005A44BE"/>
    <w:rsid w:val="005A4BE1"/>
    <w:rsid w:val="005A59B1"/>
    <w:rsid w:val="005A765C"/>
    <w:rsid w:val="005B0BCA"/>
    <w:rsid w:val="005B0BDD"/>
    <w:rsid w:val="005B21B4"/>
    <w:rsid w:val="005B3965"/>
    <w:rsid w:val="005B472A"/>
    <w:rsid w:val="005B48DD"/>
    <w:rsid w:val="005B4997"/>
    <w:rsid w:val="005B4F95"/>
    <w:rsid w:val="005B500C"/>
    <w:rsid w:val="005B69F3"/>
    <w:rsid w:val="005B7B2C"/>
    <w:rsid w:val="005C0D9C"/>
    <w:rsid w:val="005C0E57"/>
    <w:rsid w:val="005C12AE"/>
    <w:rsid w:val="005C1E8F"/>
    <w:rsid w:val="005C2AA0"/>
    <w:rsid w:val="005C3492"/>
    <w:rsid w:val="005C3920"/>
    <w:rsid w:val="005C3DFA"/>
    <w:rsid w:val="005C4C95"/>
    <w:rsid w:val="005D0F32"/>
    <w:rsid w:val="005D110D"/>
    <w:rsid w:val="005D1DED"/>
    <w:rsid w:val="005D429B"/>
    <w:rsid w:val="005D5253"/>
    <w:rsid w:val="005D700D"/>
    <w:rsid w:val="005E0B45"/>
    <w:rsid w:val="005E1024"/>
    <w:rsid w:val="005E1283"/>
    <w:rsid w:val="005E51E0"/>
    <w:rsid w:val="005F0140"/>
    <w:rsid w:val="005F0F38"/>
    <w:rsid w:val="005F407A"/>
    <w:rsid w:val="005F6756"/>
    <w:rsid w:val="005F6F99"/>
    <w:rsid w:val="005F759B"/>
    <w:rsid w:val="005F7BEF"/>
    <w:rsid w:val="0060161C"/>
    <w:rsid w:val="006016B2"/>
    <w:rsid w:val="0060171D"/>
    <w:rsid w:val="00601ADD"/>
    <w:rsid w:val="006023BA"/>
    <w:rsid w:val="0060257B"/>
    <w:rsid w:val="00603E0B"/>
    <w:rsid w:val="006046C4"/>
    <w:rsid w:val="00605B2D"/>
    <w:rsid w:val="00607A3F"/>
    <w:rsid w:val="006129FB"/>
    <w:rsid w:val="00613E09"/>
    <w:rsid w:val="00614F97"/>
    <w:rsid w:val="0061516E"/>
    <w:rsid w:val="006157F8"/>
    <w:rsid w:val="006164CD"/>
    <w:rsid w:val="006174BA"/>
    <w:rsid w:val="0061760F"/>
    <w:rsid w:val="006177D5"/>
    <w:rsid w:val="006179D2"/>
    <w:rsid w:val="00620248"/>
    <w:rsid w:val="00620E26"/>
    <w:rsid w:val="00622D0B"/>
    <w:rsid w:val="0062402D"/>
    <w:rsid w:val="00624797"/>
    <w:rsid w:val="0062507A"/>
    <w:rsid w:val="00625315"/>
    <w:rsid w:val="00631296"/>
    <w:rsid w:val="006314C9"/>
    <w:rsid w:val="00631CDF"/>
    <w:rsid w:val="006324B5"/>
    <w:rsid w:val="00632B4A"/>
    <w:rsid w:val="00635331"/>
    <w:rsid w:val="00635956"/>
    <w:rsid w:val="0063597B"/>
    <w:rsid w:val="00635BBF"/>
    <w:rsid w:val="00636D09"/>
    <w:rsid w:val="006413AA"/>
    <w:rsid w:val="0064560C"/>
    <w:rsid w:val="006478F6"/>
    <w:rsid w:val="00647F89"/>
    <w:rsid w:val="00650A99"/>
    <w:rsid w:val="00650BD3"/>
    <w:rsid w:val="0065231D"/>
    <w:rsid w:val="0065429D"/>
    <w:rsid w:val="00655201"/>
    <w:rsid w:val="006554A1"/>
    <w:rsid w:val="00656784"/>
    <w:rsid w:val="006579E0"/>
    <w:rsid w:val="00657D1F"/>
    <w:rsid w:val="00662BB0"/>
    <w:rsid w:val="00662E55"/>
    <w:rsid w:val="006639E1"/>
    <w:rsid w:val="00663E0A"/>
    <w:rsid w:val="00664134"/>
    <w:rsid w:val="00664DBC"/>
    <w:rsid w:val="0066546A"/>
    <w:rsid w:val="0067158F"/>
    <w:rsid w:val="00671FE8"/>
    <w:rsid w:val="006728A4"/>
    <w:rsid w:val="00673F13"/>
    <w:rsid w:val="0067453B"/>
    <w:rsid w:val="006748E8"/>
    <w:rsid w:val="00675CD2"/>
    <w:rsid w:val="00676005"/>
    <w:rsid w:val="0068243E"/>
    <w:rsid w:val="0068482A"/>
    <w:rsid w:val="006849AC"/>
    <w:rsid w:val="00686362"/>
    <w:rsid w:val="0068693D"/>
    <w:rsid w:val="00687286"/>
    <w:rsid w:val="00690123"/>
    <w:rsid w:val="00690E2F"/>
    <w:rsid w:val="00691548"/>
    <w:rsid w:val="00691954"/>
    <w:rsid w:val="00692748"/>
    <w:rsid w:val="0069599E"/>
    <w:rsid w:val="00696C58"/>
    <w:rsid w:val="00697506"/>
    <w:rsid w:val="006976D3"/>
    <w:rsid w:val="006A0CA9"/>
    <w:rsid w:val="006A0FD5"/>
    <w:rsid w:val="006A198E"/>
    <w:rsid w:val="006A1FF0"/>
    <w:rsid w:val="006A2C76"/>
    <w:rsid w:val="006A3ED5"/>
    <w:rsid w:val="006A4985"/>
    <w:rsid w:val="006B0A42"/>
    <w:rsid w:val="006B1D6D"/>
    <w:rsid w:val="006B2C97"/>
    <w:rsid w:val="006B2D1D"/>
    <w:rsid w:val="006B3788"/>
    <w:rsid w:val="006B3DA7"/>
    <w:rsid w:val="006B43FE"/>
    <w:rsid w:val="006B4C1E"/>
    <w:rsid w:val="006B4C6A"/>
    <w:rsid w:val="006B4E45"/>
    <w:rsid w:val="006B51A5"/>
    <w:rsid w:val="006B7BED"/>
    <w:rsid w:val="006C08F3"/>
    <w:rsid w:val="006C0A65"/>
    <w:rsid w:val="006C15AA"/>
    <w:rsid w:val="006C249A"/>
    <w:rsid w:val="006C426D"/>
    <w:rsid w:val="006C4429"/>
    <w:rsid w:val="006C5877"/>
    <w:rsid w:val="006C62BE"/>
    <w:rsid w:val="006C6F29"/>
    <w:rsid w:val="006C7824"/>
    <w:rsid w:val="006D0043"/>
    <w:rsid w:val="006D0EF1"/>
    <w:rsid w:val="006D2051"/>
    <w:rsid w:val="006D2126"/>
    <w:rsid w:val="006D396C"/>
    <w:rsid w:val="006D50B3"/>
    <w:rsid w:val="006D6F44"/>
    <w:rsid w:val="006D7228"/>
    <w:rsid w:val="006E1C84"/>
    <w:rsid w:val="006E1D35"/>
    <w:rsid w:val="006E51E3"/>
    <w:rsid w:val="006E58CE"/>
    <w:rsid w:val="006E6673"/>
    <w:rsid w:val="006E7776"/>
    <w:rsid w:val="006E77A9"/>
    <w:rsid w:val="006E7F62"/>
    <w:rsid w:val="006F3109"/>
    <w:rsid w:val="006F351B"/>
    <w:rsid w:val="006F3A10"/>
    <w:rsid w:val="006F41DF"/>
    <w:rsid w:val="006F5286"/>
    <w:rsid w:val="006F52BF"/>
    <w:rsid w:val="006F5DF7"/>
    <w:rsid w:val="006F72D7"/>
    <w:rsid w:val="0070039E"/>
    <w:rsid w:val="00700B7D"/>
    <w:rsid w:val="00701EE2"/>
    <w:rsid w:val="007025F4"/>
    <w:rsid w:val="00702792"/>
    <w:rsid w:val="00702B7F"/>
    <w:rsid w:val="007052E5"/>
    <w:rsid w:val="0070571B"/>
    <w:rsid w:val="00710AF6"/>
    <w:rsid w:val="00711187"/>
    <w:rsid w:val="00712728"/>
    <w:rsid w:val="00712858"/>
    <w:rsid w:val="00712F3F"/>
    <w:rsid w:val="007136DC"/>
    <w:rsid w:val="00713F5F"/>
    <w:rsid w:val="00715856"/>
    <w:rsid w:val="00715E7B"/>
    <w:rsid w:val="00716381"/>
    <w:rsid w:val="007165FE"/>
    <w:rsid w:val="0071662F"/>
    <w:rsid w:val="00716CE2"/>
    <w:rsid w:val="007173F6"/>
    <w:rsid w:val="0072098A"/>
    <w:rsid w:val="00720C0F"/>
    <w:rsid w:val="00722325"/>
    <w:rsid w:val="007225F2"/>
    <w:rsid w:val="00722F8B"/>
    <w:rsid w:val="00723948"/>
    <w:rsid w:val="00723FB9"/>
    <w:rsid w:val="00730581"/>
    <w:rsid w:val="00730C04"/>
    <w:rsid w:val="00730C2D"/>
    <w:rsid w:val="00731051"/>
    <w:rsid w:val="007321DA"/>
    <w:rsid w:val="00735D33"/>
    <w:rsid w:val="00736684"/>
    <w:rsid w:val="007371ED"/>
    <w:rsid w:val="0074131C"/>
    <w:rsid w:val="00743B5D"/>
    <w:rsid w:val="00743E58"/>
    <w:rsid w:val="00745D2C"/>
    <w:rsid w:val="007467FE"/>
    <w:rsid w:val="00746CA3"/>
    <w:rsid w:val="0074780E"/>
    <w:rsid w:val="00747CDD"/>
    <w:rsid w:val="00750223"/>
    <w:rsid w:val="00753A1C"/>
    <w:rsid w:val="00753F95"/>
    <w:rsid w:val="0075447C"/>
    <w:rsid w:val="00756FA1"/>
    <w:rsid w:val="00757461"/>
    <w:rsid w:val="00757B15"/>
    <w:rsid w:val="00761BDA"/>
    <w:rsid w:val="007639CE"/>
    <w:rsid w:val="00764F01"/>
    <w:rsid w:val="00766DD2"/>
    <w:rsid w:val="00767113"/>
    <w:rsid w:val="007708CF"/>
    <w:rsid w:val="00771072"/>
    <w:rsid w:val="00771340"/>
    <w:rsid w:val="007721F5"/>
    <w:rsid w:val="00775349"/>
    <w:rsid w:val="00776AE5"/>
    <w:rsid w:val="0077702E"/>
    <w:rsid w:val="00777716"/>
    <w:rsid w:val="00781449"/>
    <w:rsid w:val="00781984"/>
    <w:rsid w:val="007820F7"/>
    <w:rsid w:val="007823FE"/>
    <w:rsid w:val="00783F3D"/>
    <w:rsid w:val="00784A71"/>
    <w:rsid w:val="00784B4C"/>
    <w:rsid w:val="00784B7C"/>
    <w:rsid w:val="00787571"/>
    <w:rsid w:val="0079011F"/>
    <w:rsid w:val="007924CE"/>
    <w:rsid w:val="00792700"/>
    <w:rsid w:val="00792C8D"/>
    <w:rsid w:val="0079387F"/>
    <w:rsid w:val="00793D93"/>
    <w:rsid w:val="00794880"/>
    <w:rsid w:val="00794ED1"/>
    <w:rsid w:val="00796429"/>
    <w:rsid w:val="0079680E"/>
    <w:rsid w:val="007974E1"/>
    <w:rsid w:val="00797A8F"/>
    <w:rsid w:val="007A0291"/>
    <w:rsid w:val="007A19CA"/>
    <w:rsid w:val="007A2B86"/>
    <w:rsid w:val="007A36FE"/>
    <w:rsid w:val="007A49D8"/>
    <w:rsid w:val="007A5153"/>
    <w:rsid w:val="007A5995"/>
    <w:rsid w:val="007A7DB6"/>
    <w:rsid w:val="007B03A0"/>
    <w:rsid w:val="007B0726"/>
    <w:rsid w:val="007B2827"/>
    <w:rsid w:val="007B364F"/>
    <w:rsid w:val="007B4B48"/>
    <w:rsid w:val="007B62E0"/>
    <w:rsid w:val="007B68F6"/>
    <w:rsid w:val="007C0D5D"/>
    <w:rsid w:val="007C1339"/>
    <w:rsid w:val="007C3044"/>
    <w:rsid w:val="007C3963"/>
    <w:rsid w:val="007C3C72"/>
    <w:rsid w:val="007C44FD"/>
    <w:rsid w:val="007C463D"/>
    <w:rsid w:val="007C687E"/>
    <w:rsid w:val="007C7D98"/>
    <w:rsid w:val="007C7F4E"/>
    <w:rsid w:val="007D1DA8"/>
    <w:rsid w:val="007D21AF"/>
    <w:rsid w:val="007D2568"/>
    <w:rsid w:val="007D3456"/>
    <w:rsid w:val="007D35B4"/>
    <w:rsid w:val="007D4025"/>
    <w:rsid w:val="007D429B"/>
    <w:rsid w:val="007D4CCA"/>
    <w:rsid w:val="007D521F"/>
    <w:rsid w:val="007D559C"/>
    <w:rsid w:val="007E157F"/>
    <w:rsid w:val="007E1CED"/>
    <w:rsid w:val="007E2EBC"/>
    <w:rsid w:val="007E323A"/>
    <w:rsid w:val="007E610F"/>
    <w:rsid w:val="007E761D"/>
    <w:rsid w:val="007E7EDC"/>
    <w:rsid w:val="007F0682"/>
    <w:rsid w:val="007F06DB"/>
    <w:rsid w:val="007F25EC"/>
    <w:rsid w:val="007F29CA"/>
    <w:rsid w:val="007F2A13"/>
    <w:rsid w:val="007F3000"/>
    <w:rsid w:val="007F3FD7"/>
    <w:rsid w:val="007F47EF"/>
    <w:rsid w:val="007F4D7A"/>
    <w:rsid w:val="007F6E5F"/>
    <w:rsid w:val="0080120F"/>
    <w:rsid w:val="008017B5"/>
    <w:rsid w:val="00802BF1"/>
    <w:rsid w:val="00803ECC"/>
    <w:rsid w:val="008048CB"/>
    <w:rsid w:val="00805B75"/>
    <w:rsid w:val="008060A3"/>
    <w:rsid w:val="00807482"/>
    <w:rsid w:val="0080770C"/>
    <w:rsid w:val="0081012E"/>
    <w:rsid w:val="00810FB8"/>
    <w:rsid w:val="00812AAE"/>
    <w:rsid w:val="00814EDE"/>
    <w:rsid w:val="008152F8"/>
    <w:rsid w:val="00816198"/>
    <w:rsid w:val="0081631B"/>
    <w:rsid w:val="00816EEA"/>
    <w:rsid w:val="008179CC"/>
    <w:rsid w:val="00820498"/>
    <w:rsid w:val="008216B0"/>
    <w:rsid w:val="00821A24"/>
    <w:rsid w:val="00821F63"/>
    <w:rsid w:val="008231B9"/>
    <w:rsid w:val="00824278"/>
    <w:rsid w:val="008274A3"/>
    <w:rsid w:val="00830270"/>
    <w:rsid w:val="0083102A"/>
    <w:rsid w:val="008332D2"/>
    <w:rsid w:val="00833A6F"/>
    <w:rsid w:val="008355A4"/>
    <w:rsid w:val="00835ED0"/>
    <w:rsid w:val="008362C3"/>
    <w:rsid w:val="008363DA"/>
    <w:rsid w:val="00836C39"/>
    <w:rsid w:val="00836F10"/>
    <w:rsid w:val="00837250"/>
    <w:rsid w:val="008402FA"/>
    <w:rsid w:val="00840DB4"/>
    <w:rsid w:val="00842609"/>
    <w:rsid w:val="00844F6D"/>
    <w:rsid w:val="00845406"/>
    <w:rsid w:val="00847868"/>
    <w:rsid w:val="008522DD"/>
    <w:rsid w:val="00852E6E"/>
    <w:rsid w:val="008535DA"/>
    <w:rsid w:val="0085488A"/>
    <w:rsid w:val="00854C11"/>
    <w:rsid w:val="00855295"/>
    <w:rsid w:val="00855699"/>
    <w:rsid w:val="008573B2"/>
    <w:rsid w:val="00857604"/>
    <w:rsid w:val="0086266C"/>
    <w:rsid w:val="00863F55"/>
    <w:rsid w:val="00864A04"/>
    <w:rsid w:val="008653A6"/>
    <w:rsid w:val="00865CB0"/>
    <w:rsid w:val="00867F34"/>
    <w:rsid w:val="00872448"/>
    <w:rsid w:val="00872B44"/>
    <w:rsid w:val="00874854"/>
    <w:rsid w:val="0087496E"/>
    <w:rsid w:val="00875738"/>
    <w:rsid w:val="00880721"/>
    <w:rsid w:val="00881CF4"/>
    <w:rsid w:val="008833E9"/>
    <w:rsid w:val="0088397B"/>
    <w:rsid w:val="00885488"/>
    <w:rsid w:val="0088689A"/>
    <w:rsid w:val="0088753A"/>
    <w:rsid w:val="00890E93"/>
    <w:rsid w:val="00890FA1"/>
    <w:rsid w:val="00892A6D"/>
    <w:rsid w:val="008A1ED5"/>
    <w:rsid w:val="008A28E1"/>
    <w:rsid w:val="008A2BF8"/>
    <w:rsid w:val="008A3932"/>
    <w:rsid w:val="008A3E7C"/>
    <w:rsid w:val="008A402C"/>
    <w:rsid w:val="008A61C8"/>
    <w:rsid w:val="008A7564"/>
    <w:rsid w:val="008A78CF"/>
    <w:rsid w:val="008B1421"/>
    <w:rsid w:val="008B17BF"/>
    <w:rsid w:val="008B2BBD"/>
    <w:rsid w:val="008B4170"/>
    <w:rsid w:val="008B5EF8"/>
    <w:rsid w:val="008B74B1"/>
    <w:rsid w:val="008B7B2B"/>
    <w:rsid w:val="008B7E3B"/>
    <w:rsid w:val="008C0EB0"/>
    <w:rsid w:val="008C1E97"/>
    <w:rsid w:val="008C2783"/>
    <w:rsid w:val="008C27CE"/>
    <w:rsid w:val="008C42F7"/>
    <w:rsid w:val="008C5399"/>
    <w:rsid w:val="008C53BE"/>
    <w:rsid w:val="008C55C4"/>
    <w:rsid w:val="008C647F"/>
    <w:rsid w:val="008C6862"/>
    <w:rsid w:val="008C72AD"/>
    <w:rsid w:val="008C7D30"/>
    <w:rsid w:val="008D1334"/>
    <w:rsid w:val="008D15E7"/>
    <w:rsid w:val="008D25BB"/>
    <w:rsid w:val="008D25E9"/>
    <w:rsid w:val="008D35E3"/>
    <w:rsid w:val="008D4116"/>
    <w:rsid w:val="008D427A"/>
    <w:rsid w:val="008D44D8"/>
    <w:rsid w:val="008D511E"/>
    <w:rsid w:val="008D55F9"/>
    <w:rsid w:val="008E09C0"/>
    <w:rsid w:val="008E0EF3"/>
    <w:rsid w:val="008E28A4"/>
    <w:rsid w:val="008E54BB"/>
    <w:rsid w:val="008E5BD9"/>
    <w:rsid w:val="008E5F25"/>
    <w:rsid w:val="008E660D"/>
    <w:rsid w:val="008F05E9"/>
    <w:rsid w:val="008F30D8"/>
    <w:rsid w:val="008F42D2"/>
    <w:rsid w:val="008F48BB"/>
    <w:rsid w:val="008F4AB0"/>
    <w:rsid w:val="008F4F5D"/>
    <w:rsid w:val="008F51B8"/>
    <w:rsid w:val="008F67DD"/>
    <w:rsid w:val="009004A2"/>
    <w:rsid w:val="00900B41"/>
    <w:rsid w:val="00900F3F"/>
    <w:rsid w:val="0090145F"/>
    <w:rsid w:val="00901620"/>
    <w:rsid w:val="00901832"/>
    <w:rsid w:val="009019FE"/>
    <w:rsid w:val="009031B8"/>
    <w:rsid w:val="00903809"/>
    <w:rsid w:val="009040FA"/>
    <w:rsid w:val="0090509E"/>
    <w:rsid w:val="00905A89"/>
    <w:rsid w:val="00905C24"/>
    <w:rsid w:val="00907720"/>
    <w:rsid w:val="00907C4B"/>
    <w:rsid w:val="00910084"/>
    <w:rsid w:val="00910596"/>
    <w:rsid w:val="00910FAE"/>
    <w:rsid w:val="0091104F"/>
    <w:rsid w:val="009125D7"/>
    <w:rsid w:val="00912D93"/>
    <w:rsid w:val="00913211"/>
    <w:rsid w:val="00914634"/>
    <w:rsid w:val="009147B6"/>
    <w:rsid w:val="009147E1"/>
    <w:rsid w:val="00914E4B"/>
    <w:rsid w:val="00915664"/>
    <w:rsid w:val="00915CBE"/>
    <w:rsid w:val="009179B6"/>
    <w:rsid w:val="009209F3"/>
    <w:rsid w:val="00922038"/>
    <w:rsid w:val="00922B76"/>
    <w:rsid w:val="00923C2D"/>
    <w:rsid w:val="00924ED6"/>
    <w:rsid w:val="0092606C"/>
    <w:rsid w:val="009262FB"/>
    <w:rsid w:val="00926B25"/>
    <w:rsid w:val="00927B66"/>
    <w:rsid w:val="009301BC"/>
    <w:rsid w:val="009330BA"/>
    <w:rsid w:val="009335E2"/>
    <w:rsid w:val="009348EA"/>
    <w:rsid w:val="00941D75"/>
    <w:rsid w:val="009430F6"/>
    <w:rsid w:val="00946C8E"/>
    <w:rsid w:val="00947299"/>
    <w:rsid w:val="00947A58"/>
    <w:rsid w:val="00947C0A"/>
    <w:rsid w:val="00951166"/>
    <w:rsid w:val="0095154A"/>
    <w:rsid w:val="009525E0"/>
    <w:rsid w:val="00954465"/>
    <w:rsid w:val="00955023"/>
    <w:rsid w:val="00955A50"/>
    <w:rsid w:val="00956CA4"/>
    <w:rsid w:val="00956F81"/>
    <w:rsid w:val="00957F17"/>
    <w:rsid w:val="009628D9"/>
    <w:rsid w:val="00963842"/>
    <w:rsid w:val="0096442C"/>
    <w:rsid w:val="00964808"/>
    <w:rsid w:val="00964CCA"/>
    <w:rsid w:val="00965BA7"/>
    <w:rsid w:val="00966091"/>
    <w:rsid w:val="00966395"/>
    <w:rsid w:val="00967064"/>
    <w:rsid w:val="009675FF"/>
    <w:rsid w:val="00967DF1"/>
    <w:rsid w:val="00972000"/>
    <w:rsid w:val="00972814"/>
    <w:rsid w:val="00972D44"/>
    <w:rsid w:val="00972EBA"/>
    <w:rsid w:val="00973A0A"/>
    <w:rsid w:val="009756E4"/>
    <w:rsid w:val="009759E4"/>
    <w:rsid w:val="00975B97"/>
    <w:rsid w:val="009772E9"/>
    <w:rsid w:val="009774E1"/>
    <w:rsid w:val="00977CB5"/>
    <w:rsid w:val="00980057"/>
    <w:rsid w:val="009802B9"/>
    <w:rsid w:val="009805C7"/>
    <w:rsid w:val="009819E3"/>
    <w:rsid w:val="00982DDC"/>
    <w:rsid w:val="00982EF5"/>
    <w:rsid w:val="009837C4"/>
    <w:rsid w:val="00984186"/>
    <w:rsid w:val="00985C62"/>
    <w:rsid w:val="00986A81"/>
    <w:rsid w:val="00990036"/>
    <w:rsid w:val="00992D59"/>
    <w:rsid w:val="00992EDC"/>
    <w:rsid w:val="009938BC"/>
    <w:rsid w:val="009941C5"/>
    <w:rsid w:val="0099492C"/>
    <w:rsid w:val="00994AB4"/>
    <w:rsid w:val="009966DC"/>
    <w:rsid w:val="00996CC2"/>
    <w:rsid w:val="009A1823"/>
    <w:rsid w:val="009A5169"/>
    <w:rsid w:val="009A6D20"/>
    <w:rsid w:val="009B00F7"/>
    <w:rsid w:val="009B1898"/>
    <w:rsid w:val="009B470B"/>
    <w:rsid w:val="009B6D57"/>
    <w:rsid w:val="009C1F9A"/>
    <w:rsid w:val="009C31E8"/>
    <w:rsid w:val="009C42C0"/>
    <w:rsid w:val="009C6C2E"/>
    <w:rsid w:val="009D0A99"/>
    <w:rsid w:val="009D1B67"/>
    <w:rsid w:val="009D3286"/>
    <w:rsid w:val="009D37E6"/>
    <w:rsid w:val="009D38C4"/>
    <w:rsid w:val="009D3D6A"/>
    <w:rsid w:val="009D552C"/>
    <w:rsid w:val="009D6287"/>
    <w:rsid w:val="009E095F"/>
    <w:rsid w:val="009E1CCF"/>
    <w:rsid w:val="009E22B3"/>
    <w:rsid w:val="009E2886"/>
    <w:rsid w:val="009E2D58"/>
    <w:rsid w:val="009E4BA9"/>
    <w:rsid w:val="009E519F"/>
    <w:rsid w:val="009E5E29"/>
    <w:rsid w:val="009E6441"/>
    <w:rsid w:val="009E6AAA"/>
    <w:rsid w:val="009E6C32"/>
    <w:rsid w:val="009E7340"/>
    <w:rsid w:val="009E7E7B"/>
    <w:rsid w:val="009F0868"/>
    <w:rsid w:val="009F0B2D"/>
    <w:rsid w:val="009F103C"/>
    <w:rsid w:val="009F1070"/>
    <w:rsid w:val="009F136A"/>
    <w:rsid w:val="009F2CEB"/>
    <w:rsid w:val="009F31F2"/>
    <w:rsid w:val="009F335D"/>
    <w:rsid w:val="00A017F1"/>
    <w:rsid w:val="00A0263A"/>
    <w:rsid w:val="00A0325B"/>
    <w:rsid w:val="00A03850"/>
    <w:rsid w:val="00A05C24"/>
    <w:rsid w:val="00A068EC"/>
    <w:rsid w:val="00A06908"/>
    <w:rsid w:val="00A07621"/>
    <w:rsid w:val="00A07BED"/>
    <w:rsid w:val="00A11B96"/>
    <w:rsid w:val="00A12D79"/>
    <w:rsid w:val="00A141A7"/>
    <w:rsid w:val="00A17740"/>
    <w:rsid w:val="00A20355"/>
    <w:rsid w:val="00A20A96"/>
    <w:rsid w:val="00A21B93"/>
    <w:rsid w:val="00A21F77"/>
    <w:rsid w:val="00A23CA5"/>
    <w:rsid w:val="00A25B14"/>
    <w:rsid w:val="00A25D02"/>
    <w:rsid w:val="00A26583"/>
    <w:rsid w:val="00A26CB4"/>
    <w:rsid w:val="00A27979"/>
    <w:rsid w:val="00A27C1E"/>
    <w:rsid w:val="00A3086C"/>
    <w:rsid w:val="00A30E72"/>
    <w:rsid w:val="00A33749"/>
    <w:rsid w:val="00A350D6"/>
    <w:rsid w:val="00A35578"/>
    <w:rsid w:val="00A36503"/>
    <w:rsid w:val="00A36D11"/>
    <w:rsid w:val="00A37530"/>
    <w:rsid w:val="00A37A63"/>
    <w:rsid w:val="00A37BCE"/>
    <w:rsid w:val="00A42138"/>
    <w:rsid w:val="00A43980"/>
    <w:rsid w:val="00A44D49"/>
    <w:rsid w:val="00A44F52"/>
    <w:rsid w:val="00A45A20"/>
    <w:rsid w:val="00A45E9E"/>
    <w:rsid w:val="00A463FD"/>
    <w:rsid w:val="00A464A0"/>
    <w:rsid w:val="00A46869"/>
    <w:rsid w:val="00A469B6"/>
    <w:rsid w:val="00A46C9B"/>
    <w:rsid w:val="00A47B1A"/>
    <w:rsid w:val="00A51D89"/>
    <w:rsid w:val="00A51E73"/>
    <w:rsid w:val="00A531FB"/>
    <w:rsid w:val="00A5343E"/>
    <w:rsid w:val="00A535BD"/>
    <w:rsid w:val="00A54F9A"/>
    <w:rsid w:val="00A56A30"/>
    <w:rsid w:val="00A651AD"/>
    <w:rsid w:val="00A65B56"/>
    <w:rsid w:val="00A662BC"/>
    <w:rsid w:val="00A66BC0"/>
    <w:rsid w:val="00A67D7A"/>
    <w:rsid w:val="00A71013"/>
    <w:rsid w:val="00A7313B"/>
    <w:rsid w:val="00A7319C"/>
    <w:rsid w:val="00A73C2A"/>
    <w:rsid w:val="00A74331"/>
    <w:rsid w:val="00A74657"/>
    <w:rsid w:val="00A74910"/>
    <w:rsid w:val="00A75047"/>
    <w:rsid w:val="00A756E6"/>
    <w:rsid w:val="00A77D7D"/>
    <w:rsid w:val="00A81EF9"/>
    <w:rsid w:val="00A82DEB"/>
    <w:rsid w:val="00A84C7A"/>
    <w:rsid w:val="00A85306"/>
    <w:rsid w:val="00A85718"/>
    <w:rsid w:val="00A857D5"/>
    <w:rsid w:val="00A85DC4"/>
    <w:rsid w:val="00A86011"/>
    <w:rsid w:val="00A8635F"/>
    <w:rsid w:val="00A86A7A"/>
    <w:rsid w:val="00A91352"/>
    <w:rsid w:val="00A9148D"/>
    <w:rsid w:val="00A92D41"/>
    <w:rsid w:val="00A93AB0"/>
    <w:rsid w:val="00A943F0"/>
    <w:rsid w:val="00A9541C"/>
    <w:rsid w:val="00A970ED"/>
    <w:rsid w:val="00A97E4C"/>
    <w:rsid w:val="00A97F0B"/>
    <w:rsid w:val="00AA0A5B"/>
    <w:rsid w:val="00AA1267"/>
    <w:rsid w:val="00AA23F3"/>
    <w:rsid w:val="00AA4258"/>
    <w:rsid w:val="00AA7918"/>
    <w:rsid w:val="00AB1112"/>
    <w:rsid w:val="00AB1BD6"/>
    <w:rsid w:val="00AB37C3"/>
    <w:rsid w:val="00AB5431"/>
    <w:rsid w:val="00AB582F"/>
    <w:rsid w:val="00AB5B5E"/>
    <w:rsid w:val="00AB5B61"/>
    <w:rsid w:val="00AB5F3D"/>
    <w:rsid w:val="00AB7041"/>
    <w:rsid w:val="00AB7195"/>
    <w:rsid w:val="00AC13F7"/>
    <w:rsid w:val="00AC2C45"/>
    <w:rsid w:val="00AC32FA"/>
    <w:rsid w:val="00AC33CC"/>
    <w:rsid w:val="00AC3583"/>
    <w:rsid w:val="00AC4CDD"/>
    <w:rsid w:val="00AC5A00"/>
    <w:rsid w:val="00AC7B19"/>
    <w:rsid w:val="00AD01D2"/>
    <w:rsid w:val="00AD0C47"/>
    <w:rsid w:val="00AD2394"/>
    <w:rsid w:val="00AD29A8"/>
    <w:rsid w:val="00AD6F67"/>
    <w:rsid w:val="00AD727D"/>
    <w:rsid w:val="00AD78EF"/>
    <w:rsid w:val="00AE011A"/>
    <w:rsid w:val="00AE2929"/>
    <w:rsid w:val="00AE472B"/>
    <w:rsid w:val="00AE538E"/>
    <w:rsid w:val="00AE5EAF"/>
    <w:rsid w:val="00AE67FE"/>
    <w:rsid w:val="00AE7CA5"/>
    <w:rsid w:val="00AF014D"/>
    <w:rsid w:val="00AF01D7"/>
    <w:rsid w:val="00AF0A5F"/>
    <w:rsid w:val="00AF1092"/>
    <w:rsid w:val="00AF10AE"/>
    <w:rsid w:val="00AF405E"/>
    <w:rsid w:val="00AF4C10"/>
    <w:rsid w:val="00AF5BE5"/>
    <w:rsid w:val="00AF6CA9"/>
    <w:rsid w:val="00AF6D79"/>
    <w:rsid w:val="00B0159B"/>
    <w:rsid w:val="00B04855"/>
    <w:rsid w:val="00B048F6"/>
    <w:rsid w:val="00B04A59"/>
    <w:rsid w:val="00B05E09"/>
    <w:rsid w:val="00B06159"/>
    <w:rsid w:val="00B108B8"/>
    <w:rsid w:val="00B10D4A"/>
    <w:rsid w:val="00B10E25"/>
    <w:rsid w:val="00B11BAD"/>
    <w:rsid w:val="00B15FDC"/>
    <w:rsid w:val="00B16118"/>
    <w:rsid w:val="00B163A9"/>
    <w:rsid w:val="00B1753D"/>
    <w:rsid w:val="00B2047A"/>
    <w:rsid w:val="00B20A4E"/>
    <w:rsid w:val="00B2318A"/>
    <w:rsid w:val="00B231EC"/>
    <w:rsid w:val="00B233A7"/>
    <w:rsid w:val="00B23797"/>
    <w:rsid w:val="00B249D8"/>
    <w:rsid w:val="00B24F4F"/>
    <w:rsid w:val="00B260BB"/>
    <w:rsid w:val="00B27094"/>
    <w:rsid w:val="00B27AAF"/>
    <w:rsid w:val="00B30818"/>
    <w:rsid w:val="00B3173D"/>
    <w:rsid w:val="00B326F1"/>
    <w:rsid w:val="00B32B2A"/>
    <w:rsid w:val="00B338C4"/>
    <w:rsid w:val="00B364BA"/>
    <w:rsid w:val="00B40E0E"/>
    <w:rsid w:val="00B40E63"/>
    <w:rsid w:val="00B41CE3"/>
    <w:rsid w:val="00B42BD7"/>
    <w:rsid w:val="00B44492"/>
    <w:rsid w:val="00B45C9B"/>
    <w:rsid w:val="00B46408"/>
    <w:rsid w:val="00B464C0"/>
    <w:rsid w:val="00B46613"/>
    <w:rsid w:val="00B46BDA"/>
    <w:rsid w:val="00B47F36"/>
    <w:rsid w:val="00B53C3B"/>
    <w:rsid w:val="00B54113"/>
    <w:rsid w:val="00B55E7F"/>
    <w:rsid w:val="00B569DA"/>
    <w:rsid w:val="00B60393"/>
    <w:rsid w:val="00B60A1B"/>
    <w:rsid w:val="00B61043"/>
    <w:rsid w:val="00B63625"/>
    <w:rsid w:val="00B63ABD"/>
    <w:rsid w:val="00B64B1C"/>
    <w:rsid w:val="00B64EAB"/>
    <w:rsid w:val="00B65F80"/>
    <w:rsid w:val="00B664D1"/>
    <w:rsid w:val="00B66E72"/>
    <w:rsid w:val="00B67790"/>
    <w:rsid w:val="00B70C5B"/>
    <w:rsid w:val="00B70C7A"/>
    <w:rsid w:val="00B71BD8"/>
    <w:rsid w:val="00B71F26"/>
    <w:rsid w:val="00B721F9"/>
    <w:rsid w:val="00B729C4"/>
    <w:rsid w:val="00B73CDC"/>
    <w:rsid w:val="00B73E08"/>
    <w:rsid w:val="00B73E5A"/>
    <w:rsid w:val="00B758AF"/>
    <w:rsid w:val="00B76BCB"/>
    <w:rsid w:val="00B77878"/>
    <w:rsid w:val="00B779A9"/>
    <w:rsid w:val="00B83555"/>
    <w:rsid w:val="00B85C3A"/>
    <w:rsid w:val="00B86D71"/>
    <w:rsid w:val="00B90803"/>
    <w:rsid w:val="00B91CD0"/>
    <w:rsid w:val="00B940D3"/>
    <w:rsid w:val="00B9523A"/>
    <w:rsid w:val="00B97241"/>
    <w:rsid w:val="00B9737E"/>
    <w:rsid w:val="00BA01B1"/>
    <w:rsid w:val="00BA0375"/>
    <w:rsid w:val="00BA102B"/>
    <w:rsid w:val="00BA119E"/>
    <w:rsid w:val="00BA24A1"/>
    <w:rsid w:val="00BA2A78"/>
    <w:rsid w:val="00BA4CFB"/>
    <w:rsid w:val="00BB0294"/>
    <w:rsid w:val="00BB05A6"/>
    <w:rsid w:val="00BB0860"/>
    <w:rsid w:val="00BB1A3E"/>
    <w:rsid w:val="00BB1BEB"/>
    <w:rsid w:val="00BB1C73"/>
    <w:rsid w:val="00BB2F5E"/>
    <w:rsid w:val="00BB498B"/>
    <w:rsid w:val="00BB778F"/>
    <w:rsid w:val="00BB7C51"/>
    <w:rsid w:val="00BB7DD2"/>
    <w:rsid w:val="00BC0DED"/>
    <w:rsid w:val="00BC10F3"/>
    <w:rsid w:val="00BC13B9"/>
    <w:rsid w:val="00BC1A32"/>
    <w:rsid w:val="00BC2A96"/>
    <w:rsid w:val="00BC2E91"/>
    <w:rsid w:val="00BC4A16"/>
    <w:rsid w:val="00BC5377"/>
    <w:rsid w:val="00BC7F0A"/>
    <w:rsid w:val="00BD0C31"/>
    <w:rsid w:val="00BD0F35"/>
    <w:rsid w:val="00BD2296"/>
    <w:rsid w:val="00BD2757"/>
    <w:rsid w:val="00BD5591"/>
    <w:rsid w:val="00BD7503"/>
    <w:rsid w:val="00BE1036"/>
    <w:rsid w:val="00BE1212"/>
    <w:rsid w:val="00BE2BE9"/>
    <w:rsid w:val="00BE33E8"/>
    <w:rsid w:val="00BE3D7E"/>
    <w:rsid w:val="00BE3DA8"/>
    <w:rsid w:val="00BE48E5"/>
    <w:rsid w:val="00BE5473"/>
    <w:rsid w:val="00BE6B8D"/>
    <w:rsid w:val="00BE7D55"/>
    <w:rsid w:val="00BE7FCA"/>
    <w:rsid w:val="00BF033C"/>
    <w:rsid w:val="00BF0674"/>
    <w:rsid w:val="00BF0BA3"/>
    <w:rsid w:val="00BF2889"/>
    <w:rsid w:val="00BF2BB8"/>
    <w:rsid w:val="00BF2E2D"/>
    <w:rsid w:val="00BF329E"/>
    <w:rsid w:val="00BF3551"/>
    <w:rsid w:val="00BF4E0A"/>
    <w:rsid w:val="00BF6007"/>
    <w:rsid w:val="00BF65CD"/>
    <w:rsid w:val="00C0033B"/>
    <w:rsid w:val="00C0132E"/>
    <w:rsid w:val="00C01F32"/>
    <w:rsid w:val="00C021F4"/>
    <w:rsid w:val="00C02B88"/>
    <w:rsid w:val="00C04A6F"/>
    <w:rsid w:val="00C04B73"/>
    <w:rsid w:val="00C05203"/>
    <w:rsid w:val="00C065E8"/>
    <w:rsid w:val="00C073A4"/>
    <w:rsid w:val="00C13470"/>
    <w:rsid w:val="00C1408B"/>
    <w:rsid w:val="00C14AB2"/>
    <w:rsid w:val="00C14E77"/>
    <w:rsid w:val="00C153F8"/>
    <w:rsid w:val="00C165DC"/>
    <w:rsid w:val="00C1762B"/>
    <w:rsid w:val="00C20172"/>
    <w:rsid w:val="00C21449"/>
    <w:rsid w:val="00C221A1"/>
    <w:rsid w:val="00C2680C"/>
    <w:rsid w:val="00C2683E"/>
    <w:rsid w:val="00C27053"/>
    <w:rsid w:val="00C31823"/>
    <w:rsid w:val="00C31EDF"/>
    <w:rsid w:val="00C321EE"/>
    <w:rsid w:val="00C328E3"/>
    <w:rsid w:val="00C329A0"/>
    <w:rsid w:val="00C34FEE"/>
    <w:rsid w:val="00C377CB"/>
    <w:rsid w:val="00C40B08"/>
    <w:rsid w:val="00C40E58"/>
    <w:rsid w:val="00C40ECB"/>
    <w:rsid w:val="00C4149B"/>
    <w:rsid w:val="00C41838"/>
    <w:rsid w:val="00C4183A"/>
    <w:rsid w:val="00C41AC4"/>
    <w:rsid w:val="00C4299F"/>
    <w:rsid w:val="00C42B6A"/>
    <w:rsid w:val="00C42BB0"/>
    <w:rsid w:val="00C42F34"/>
    <w:rsid w:val="00C4302D"/>
    <w:rsid w:val="00C44533"/>
    <w:rsid w:val="00C4480D"/>
    <w:rsid w:val="00C44A80"/>
    <w:rsid w:val="00C45A7F"/>
    <w:rsid w:val="00C46BFB"/>
    <w:rsid w:val="00C46D6C"/>
    <w:rsid w:val="00C51D35"/>
    <w:rsid w:val="00C51FE4"/>
    <w:rsid w:val="00C534FC"/>
    <w:rsid w:val="00C536D5"/>
    <w:rsid w:val="00C549C8"/>
    <w:rsid w:val="00C5531D"/>
    <w:rsid w:val="00C56BFC"/>
    <w:rsid w:val="00C57650"/>
    <w:rsid w:val="00C60028"/>
    <w:rsid w:val="00C61995"/>
    <w:rsid w:val="00C62FD4"/>
    <w:rsid w:val="00C647E6"/>
    <w:rsid w:val="00C64D79"/>
    <w:rsid w:val="00C6776A"/>
    <w:rsid w:val="00C700C2"/>
    <w:rsid w:val="00C7110E"/>
    <w:rsid w:val="00C71BD9"/>
    <w:rsid w:val="00C77A7C"/>
    <w:rsid w:val="00C805BE"/>
    <w:rsid w:val="00C80ABB"/>
    <w:rsid w:val="00C83DDD"/>
    <w:rsid w:val="00C8473C"/>
    <w:rsid w:val="00C84CD5"/>
    <w:rsid w:val="00C861D7"/>
    <w:rsid w:val="00C873B1"/>
    <w:rsid w:val="00C8750B"/>
    <w:rsid w:val="00C929F2"/>
    <w:rsid w:val="00C94101"/>
    <w:rsid w:val="00C95077"/>
    <w:rsid w:val="00C95404"/>
    <w:rsid w:val="00C95C3A"/>
    <w:rsid w:val="00C97A2F"/>
    <w:rsid w:val="00CA1E19"/>
    <w:rsid w:val="00CA1FDE"/>
    <w:rsid w:val="00CA60DB"/>
    <w:rsid w:val="00CA64E5"/>
    <w:rsid w:val="00CA7E19"/>
    <w:rsid w:val="00CB0179"/>
    <w:rsid w:val="00CB0317"/>
    <w:rsid w:val="00CB34EB"/>
    <w:rsid w:val="00CB3657"/>
    <w:rsid w:val="00CB4526"/>
    <w:rsid w:val="00CB47BA"/>
    <w:rsid w:val="00CB57D2"/>
    <w:rsid w:val="00CB7354"/>
    <w:rsid w:val="00CB7584"/>
    <w:rsid w:val="00CB78DA"/>
    <w:rsid w:val="00CC0AC9"/>
    <w:rsid w:val="00CC1117"/>
    <w:rsid w:val="00CC17B7"/>
    <w:rsid w:val="00CC1DC9"/>
    <w:rsid w:val="00CC25EC"/>
    <w:rsid w:val="00CC2EFE"/>
    <w:rsid w:val="00CC3934"/>
    <w:rsid w:val="00CC407E"/>
    <w:rsid w:val="00CC455B"/>
    <w:rsid w:val="00CC5D13"/>
    <w:rsid w:val="00CC7449"/>
    <w:rsid w:val="00CD175E"/>
    <w:rsid w:val="00CD1B8A"/>
    <w:rsid w:val="00CD2D4C"/>
    <w:rsid w:val="00CD35E5"/>
    <w:rsid w:val="00CD5B92"/>
    <w:rsid w:val="00CE0B40"/>
    <w:rsid w:val="00CE3A78"/>
    <w:rsid w:val="00CE4379"/>
    <w:rsid w:val="00CE5090"/>
    <w:rsid w:val="00CE6F7F"/>
    <w:rsid w:val="00CE7919"/>
    <w:rsid w:val="00CF0650"/>
    <w:rsid w:val="00CF19CC"/>
    <w:rsid w:val="00CF1CEE"/>
    <w:rsid w:val="00CF55A5"/>
    <w:rsid w:val="00CF5922"/>
    <w:rsid w:val="00CF6F9A"/>
    <w:rsid w:val="00CF72DF"/>
    <w:rsid w:val="00D01A6F"/>
    <w:rsid w:val="00D03BAF"/>
    <w:rsid w:val="00D04818"/>
    <w:rsid w:val="00D07EB1"/>
    <w:rsid w:val="00D10BB5"/>
    <w:rsid w:val="00D125C3"/>
    <w:rsid w:val="00D12CD2"/>
    <w:rsid w:val="00D12CFD"/>
    <w:rsid w:val="00D136C3"/>
    <w:rsid w:val="00D13CE6"/>
    <w:rsid w:val="00D13D30"/>
    <w:rsid w:val="00D15181"/>
    <w:rsid w:val="00D15356"/>
    <w:rsid w:val="00D15A5C"/>
    <w:rsid w:val="00D161FA"/>
    <w:rsid w:val="00D169AA"/>
    <w:rsid w:val="00D267CE"/>
    <w:rsid w:val="00D30E30"/>
    <w:rsid w:val="00D3259D"/>
    <w:rsid w:val="00D32B4C"/>
    <w:rsid w:val="00D34A14"/>
    <w:rsid w:val="00D36E9D"/>
    <w:rsid w:val="00D37417"/>
    <w:rsid w:val="00D37B91"/>
    <w:rsid w:val="00D4396D"/>
    <w:rsid w:val="00D43B60"/>
    <w:rsid w:val="00D43BA1"/>
    <w:rsid w:val="00D4412E"/>
    <w:rsid w:val="00D4657F"/>
    <w:rsid w:val="00D46C6C"/>
    <w:rsid w:val="00D47355"/>
    <w:rsid w:val="00D47955"/>
    <w:rsid w:val="00D5061E"/>
    <w:rsid w:val="00D51F02"/>
    <w:rsid w:val="00D52BE6"/>
    <w:rsid w:val="00D52E05"/>
    <w:rsid w:val="00D5370B"/>
    <w:rsid w:val="00D54A50"/>
    <w:rsid w:val="00D54DDC"/>
    <w:rsid w:val="00D553BD"/>
    <w:rsid w:val="00D575E0"/>
    <w:rsid w:val="00D60331"/>
    <w:rsid w:val="00D629DF"/>
    <w:rsid w:val="00D62C55"/>
    <w:rsid w:val="00D64EF3"/>
    <w:rsid w:val="00D6574A"/>
    <w:rsid w:val="00D66EA2"/>
    <w:rsid w:val="00D6768B"/>
    <w:rsid w:val="00D6770D"/>
    <w:rsid w:val="00D67739"/>
    <w:rsid w:val="00D72D9D"/>
    <w:rsid w:val="00D734F4"/>
    <w:rsid w:val="00D75AD5"/>
    <w:rsid w:val="00D77308"/>
    <w:rsid w:val="00D80D0C"/>
    <w:rsid w:val="00D81175"/>
    <w:rsid w:val="00D81273"/>
    <w:rsid w:val="00D86A95"/>
    <w:rsid w:val="00D87EEE"/>
    <w:rsid w:val="00D903DA"/>
    <w:rsid w:val="00D90403"/>
    <w:rsid w:val="00D9212A"/>
    <w:rsid w:val="00D92BD2"/>
    <w:rsid w:val="00D931FA"/>
    <w:rsid w:val="00D93308"/>
    <w:rsid w:val="00D97838"/>
    <w:rsid w:val="00DA2F69"/>
    <w:rsid w:val="00DA3732"/>
    <w:rsid w:val="00DA39D4"/>
    <w:rsid w:val="00DA4A23"/>
    <w:rsid w:val="00DA6A82"/>
    <w:rsid w:val="00DB0500"/>
    <w:rsid w:val="00DB173B"/>
    <w:rsid w:val="00DB287D"/>
    <w:rsid w:val="00DB3C5B"/>
    <w:rsid w:val="00DB48D3"/>
    <w:rsid w:val="00DB52FA"/>
    <w:rsid w:val="00DB5EF0"/>
    <w:rsid w:val="00DC050F"/>
    <w:rsid w:val="00DC4E50"/>
    <w:rsid w:val="00DC5104"/>
    <w:rsid w:val="00DC75A5"/>
    <w:rsid w:val="00DC7EE1"/>
    <w:rsid w:val="00DD0083"/>
    <w:rsid w:val="00DD0E6D"/>
    <w:rsid w:val="00DD10D3"/>
    <w:rsid w:val="00DD1415"/>
    <w:rsid w:val="00DD1BD6"/>
    <w:rsid w:val="00DD219B"/>
    <w:rsid w:val="00DD22F1"/>
    <w:rsid w:val="00DD2993"/>
    <w:rsid w:val="00DD2C36"/>
    <w:rsid w:val="00DD4FCA"/>
    <w:rsid w:val="00DD61CB"/>
    <w:rsid w:val="00DD68AF"/>
    <w:rsid w:val="00DD6B06"/>
    <w:rsid w:val="00DD7F3B"/>
    <w:rsid w:val="00DE0DA6"/>
    <w:rsid w:val="00DE1AA8"/>
    <w:rsid w:val="00DE2FE4"/>
    <w:rsid w:val="00DE557B"/>
    <w:rsid w:val="00DE7F88"/>
    <w:rsid w:val="00DF0248"/>
    <w:rsid w:val="00DF0DA7"/>
    <w:rsid w:val="00DF3358"/>
    <w:rsid w:val="00DF6FF5"/>
    <w:rsid w:val="00DF7021"/>
    <w:rsid w:val="00DF754F"/>
    <w:rsid w:val="00E01E9F"/>
    <w:rsid w:val="00E03C09"/>
    <w:rsid w:val="00E03E9F"/>
    <w:rsid w:val="00E05A20"/>
    <w:rsid w:val="00E05E90"/>
    <w:rsid w:val="00E067BB"/>
    <w:rsid w:val="00E06ECD"/>
    <w:rsid w:val="00E071B2"/>
    <w:rsid w:val="00E07660"/>
    <w:rsid w:val="00E108B7"/>
    <w:rsid w:val="00E10D2B"/>
    <w:rsid w:val="00E11002"/>
    <w:rsid w:val="00E1121C"/>
    <w:rsid w:val="00E11442"/>
    <w:rsid w:val="00E12A30"/>
    <w:rsid w:val="00E12D13"/>
    <w:rsid w:val="00E1403A"/>
    <w:rsid w:val="00E14859"/>
    <w:rsid w:val="00E15730"/>
    <w:rsid w:val="00E15767"/>
    <w:rsid w:val="00E15BDE"/>
    <w:rsid w:val="00E16F4C"/>
    <w:rsid w:val="00E21F81"/>
    <w:rsid w:val="00E26146"/>
    <w:rsid w:val="00E278CE"/>
    <w:rsid w:val="00E31A1E"/>
    <w:rsid w:val="00E32231"/>
    <w:rsid w:val="00E32678"/>
    <w:rsid w:val="00E339BC"/>
    <w:rsid w:val="00E342BC"/>
    <w:rsid w:val="00E359BB"/>
    <w:rsid w:val="00E35BB9"/>
    <w:rsid w:val="00E362C0"/>
    <w:rsid w:val="00E36412"/>
    <w:rsid w:val="00E3645B"/>
    <w:rsid w:val="00E36536"/>
    <w:rsid w:val="00E369A5"/>
    <w:rsid w:val="00E40A48"/>
    <w:rsid w:val="00E4170B"/>
    <w:rsid w:val="00E41727"/>
    <w:rsid w:val="00E41DA9"/>
    <w:rsid w:val="00E442EB"/>
    <w:rsid w:val="00E46239"/>
    <w:rsid w:val="00E46D14"/>
    <w:rsid w:val="00E50C4C"/>
    <w:rsid w:val="00E50D9D"/>
    <w:rsid w:val="00E513EB"/>
    <w:rsid w:val="00E518C6"/>
    <w:rsid w:val="00E51BC7"/>
    <w:rsid w:val="00E52933"/>
    <w:rsid w:val="00E54A82"/>
    <w:rsid w:val="00E5505B"/>
    <w:rsid w:val="00E5612E"/>
    <w:rsid w:val="00E56159"/>
    <w:rsid w:val="00E576BA"/>
    <w:rsid w:val="00E5780F"/>
    <w:rsid w:val="00E605C4"/>
    <w:rsid w:val="00E60A2E"/>
    <w:rsid w:val="00E63337"/>
    <w:rsid w:val="00E6425E"/>
    <w:rsid w:val="00E64A99"/>
    <w:rsid w:val="00E65C06"/>
    <w:rsid w:val="00E706DC"/>
    <w:rsid w:val="00E7082B"/>
    <w:rsid w:val="00E72182"/>
    <w:rsid w:val="00E74489"/>
    <w:rsid w:val="00E76186"/>
    <w:rsid w:val="00E771AC"/>
    <w:rsid w:val="00E7739E"/>
    <w:rsid w:val="00E77744"/>
    <w:rsid w:val="00E8041D"/>
    <w:rsid w:val="00E81582"/>
    <w:rsid w:val="00E8266B"/>
    <w:rsid w:val="00E82E23"/>
    <w:rsid w:val="00E831B7"/>
    <w:rsid w:val="00E84629"/>
    <w:rsid w:val="00E84FF0"/>
    <w:rsid w:val="00E8636B"/>
    <w:rsid w:val="00E86CF3"/>
    <w:rsid w:val="00E86DC8"/>
    <w:rsid w:val="00E870A6"/>
    <w:rsid w:val="00E9018E"/>
    <w:rsid w:val="00E90190"/>
    <w:rsid w:val="00E9213D"/>
    <w:rsid w:val="00E92EA8"/>
    <w:rsid w:val="00E92F71"/>
    <w:rsid w:val="00E937CB"/>
    <w:rsid w:val="00E94E8E"/>
    <w:rsid w:val="00E95128"/>
    <w:rsid w:val="00E9589C"/>
    <w:rsid w:val="00E95A52"/>
    <w:rsid w:val="00E97EE0"/>
    <w:rsid w:val="00EA062B"/>
    <w:rsid w:val="00EA093D"/>
    <w:rsid w:val="00EA29F9"/>
    <w:rsid w:val="00EA56E9"/>
    <w:rsid w:val="00EA58A4"/>
    <w:rsid w:val="00EA6B00"/>
    <w:rsid w:val="00EA6E13"/>
    <w:rsid w:val="00EA768C"/>
    <w:rsid w:val="00EA7B69"/>
    <w:rsid w:val="00EB1976"/>
    <w:rsid w:val="00EB1DAF"/>
    <w:rsid w:val="00EB2CCB"/>
    <w:rsid w:val="00EB3717"/>
    <w:rsid w:val="00EB3ABF"/>
    <w:rsid w:val="00EB4636"/>
    <w:rsid w:val="00EB4A7B"/>
    <w:rsid w:val="00EB4BDC"/>
    <w:rsid w:val="00EB5060"/>
    <w:rsid w:val="00EB633A"/>
    <w:rsid w:val="00EB6427"/>
    <w:rsid w:val="00EB6C0A"/>
    <w:rsid w:val="00EB75BB"/>
    <w:rsid w:val="00EC2304"/>
    <w:rsid w:val="00EC307B"/>
    <w:rsid w:val="00EC3821"/>
    <w:rsid w:val="00EC496F"/>
    <w:rsid w:val="00ED181F"/>
    <w:rsid w:val="00ED30B1"/>
    <w:rsid w:val="00ED30DE"/>
    <w:rsid w:val="00ED3650"/>
    <w:rsid w:val="00ED52BA"/>
    <w:rsid w:val="00ED562D"/>
    <w:rsid w:val="00EE0FB9"/>
    <w:rsid w:val="00EE185B"/>
    <w:rsid w:val="00EE1D00"/>
    <w:rsid w:val="00EE1FE2"/>
    <w:rsid w:val="00EE20B9"/>
    <w:rsid w:val="00EE3814"/>
    <w:rsid w:val="00EE3F47"/>
    <w:rsid w:val="00EE49E0"/>
    <w:rsid w:val="00EE54DF"/>
    <w:rsid w:val="00EE5CB0"/>
    <w:rsid w:val="00EE6393"/>
    <w:rsid w:val="00EF2C36"/>
    <w:rsid w:val="00EF2D89"/>
    <w:rsid w:val="00EF40AC"/>
    <w:rsid w:val="00EF5F70"/>
    <w:rsid w:val="00F00D3E"/>
    <w:rsid w:val="00F0197C"/>
    <w:rsid w:val="00F02006"/>
    <w:rsid w:val="00F02FA3"/>
    <w:rsid w:val="00F039F3"/>
    <w:rsid w:val="00F03E24"/>
    <w:rsid w:val="00F04904"/>
    <w:rsid w:val="00F05251"/>
    <w:rsid w:val="00F06423"/>
    <w:rsid w:val="00F06C63"/>
    <w:rsid w:val="00F07ABE"/>
    <w:rsid w:val="00F1031E"/>
    <w:rsid w:val="00F10BCB"/>
    <w:rsid w:val="00F10BEF"/>
    <w:rsid w:val="00F11129"/>
    <w:rsid w:val="00F11FD8"/>
    <w:rsid w:val="00F13507"/>
    <w:rsid w:val="00F15306"/>
    <w:rsid w:val="00F15C46"/>
    <w:rsid w:val="00F15E65"/>
    <w:rsid w:val="00F16148"/>
    <w:rsid w:val="00F165CE"/>
    <w:rsid w:val="00F177D4"/>
    <w:rsid w:val="00F2011D"/>
    <w:rsid w:val="00F201D3"/>
    <w:rsid w:val="00F20AD3"/>
    <w:rsid w:val="00F22366"/>
    <w:rsid w:val="00F22CF3"/>
    <w:rsid w:val="00F2491D"/>
    <w:rsid w:val="00F25C3C"/>
    <w:rsid w:val="00F273D2"/>
    <w:rsid w:val="00F30AA8"/>
    <w:rsid w:val="00F3139E"/>
    <w:rsid w:val="00F31A69"/>
    <w:rsid w:val="00F337B7"/>
    <w:rsid w:val="00F35593"/>
    <w:rsid w:val="00F355EB"/>
    <w:rsid w:val="00F35E8C"/>
    <w:rsid w:val="00F35FC0"/>
    <w:rsid w:val="00F36513"/>
    <w:rsid w:val="00F4244C"/>
    <w:rsid w:val="00F42CD4"/>
    <w:rsid w:val="00F43886"/>
    <w:rsid w:val="00F44728"/>
    <w:rsid w:val="00F4495D"/>
    <w:rsid w:val="00F44CAE"/>
    <w:rsid w:val="00F45656"/>
    <w:rsid w:val="00F45EBD"/>
    <w:rsid w:val="00F468FE"/>
    <w:rsid w:val="00F46B6C"/>
    <w:rsid w:val="00F500BA"/>
    <w:rsid w:val="00F50819"/>
    <w:rsid w:val="00F51123"/>
    <w:rsid w:val="00F51C48"/>
    <w:rsid w:val="00F51F99"/>
    <w:rsid w:val="00F51FA5"/>
    <w:rsid w:val="00F52110"/>
    <w:rsid w:val="00F52619"/>
    <w:rsid w:val="00F53080"/>
    <w:rsid w:val="00F53A27"/>
    <w:rsid w:val="00F53CF6"/>
    <w:rsid w:val="00F53F67"/>
    <w:rsid w:val="00F548FC"/>
    <w:rsid w:val="00F564AE"/>
    <w:rsid w:val="00F56872"/>
    <w:rsid w:val="00F56B8B"/>
    <w:rsid w:val="00F600F0"/>
    <w:rsid w:val="00F6095A"/>
    <w:rsid w:val="00F61B7E"/>
    <w:rsid w:val="00F627AD"/>
    <w:rsid w:val="00F635CF"/>
    <w:rsid w:val="00F711D8"/>
    <w:rsid w:val="00F71415"/>
    <w:rsid w:val="00F71E66"/>
    <w:rsid w:val="00F72018"/>
    <w:rsid w:val="00F72D21"/>
    <w:rsid w:val="00F72EB7"/>
    <w:rsid w:val="00F749DA"/>
    <w:rsid w:val="00F74B16"/>
    <w:rsid w:val="00F75173"/>
    <w:rsid w:val="00F76ED9"/>
    <w:rsid w:val="00F77676"/>
    <w:rsid w:val="00F80C77"/>
    <w:rsid w:val="00F8132B"/>
    <w:rsid w:val="00F83B06"/>
    <w:rsid w:val="00F843D8"/>
    <w:rsid w:val="00F86651"/>
    <w:rsid w:val="00F8696F"/>
    <w:rsid w:val="00F86F21"/>
    <w:rsid w:val="00F87062"/>
    <w:rsid w:val="00F879CD"/>
    <w:rsid w:val="00F90613"/>
    <w:rsid w:val="00F90617"/>
    <w:rsid w:val="00F909C1"/>
    <w:rsid w:val="00F920A4"/>
    <w:rsid w:val="00F92F6E"/>
    <w:rsid w:val="00F945C5"/>
    <w:rsid w:val="00F9477C"/>
    <w:rsid w:val="00F94BDB"/>
    <w:rsid w:val="00F95A3E"/>
    <w:rsid w:val="00FA045F"/>
    <w:rsid w:val="00FA08A9"/>
    <w:rsid w:val="00FA1814"/>
    <w:rsid w:val="00FA2FE0"/>
    <w:rsid w:val="00FA3AA0"/>
    <w:rsid w:val="00FA3B56"/>
    <w:rsid w:val="00FA4EF6"/>
    <w:rsid w:val="00FA5C4B"/>
    <w:rsid w:val="00FA66C0"/>
    <w:rsid w:val="00FB1739"/>
    <w:rsid w:val="00FB4B09"/>
    <w:rsid w:val="00FB534B"/>
    <w:rsid w:val="00FB7352"/>
    <w:rsid w:val="00FB7666"/>
    <w:rsid w:val="00FB76FB"/>
    <w:rsid w:val="00FB7DD5"/>
    <w:rsid w:val="00FC2269"/>
    <w:rsid w:val="00FC28FD"/>
    <w:rsid w:val="00FC2BCF"/>
    <w:rsid w:val="00FC36F1"/>
    <w:rsid w:val="00FC53B5"/>
    <w:rsid w:val="00FC5820"/>
    <w:rsid w:val="00FC5ACC"/>
    <w:rsid w:val="00FC6557"/>
    <w:rsid w:val="00FC6DF8"/>
    <w:rsid w:val="00FD030B"/>
    <w:rsid w:val="00FD1A10"/>
    <w:rsid w:val="00FD1A31"/>
    <w:rsid w:val="00FD2513"/>
    <w:rsid w:val="00FD355E"/>
    <w:rsid w:val="00FD542F"/>
    <w:rsid w:val="00FD61D1"/>
    <w:rsid w:val="00FE0A09"/>
    <w:rsid w:val="00FE0C01"/>
    <w:rsid w:val="00FE240C"/>
    <w:rsid w:val="00FE4423"/>
    <w:rsid w:val="00FE472A"/>
    <w:rsid w:val="00FE48E5"/>
    <w:rsid w:val="00FE4F0F"/>
    <w:rsid w:val="00FE7CAB"/>
    <w:rsid w:val="00FF43E9"/>
    <w:rsid w:val="00FF64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line number" w:uiPriority="0"/>
    <w:lsdException w:name="endnote reference" w:uiPriority="0"/>
    <w:lsdException w:name="endnote text"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lsdException w:name="Balloon Text" w:uiPriority="0"/>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7467FE"/>
    <w:pPr>
      <w:spacing w:line="400" w:lineRule="exact"/>
    </w:pPr>
    <w:rPr>
      <w:sz w:val="22"/>
      <w:szCs w:val="22"/>
      <w:lang w:val="de-AT"/>
    </w:rPr>
  </w:style>
  <w:style w:type="paragraph" w:styleId="berschrift1">
    <w:name w:val="heading 1"/>
    <w:basedOn w:val="Standard"/>
    <w:next w:val="Standard"/>
    <w:link w:val="berschrift1Zchn"/>
    <w:autoRedefine/>
    <w:qFormat/>
    <w:rsid w:val="007467FE"/>
    <w:pPr>
      <w:keepNext/>
      <w:spacing w:before="360" w:after="360"/>
      <w:outlineLvl w:val="0"/>
    </w:pPr>
    <w:rPr>
      <w:rFonts w:cs="Arial"/>
      <w:b/>
      <w:bCs/>
      <w:color w:val="000000"/>
      <w:kern w:val="32"/>
      <w:sz w:val="26"/>
      <w:szCs w:val="24"/>
    </w:rPr>
  </w:style>
  <w:style w:type="paragraph" w:styleId="berschrift2">
    <w:name w:val="heading 2"/>
    <w:basedOn w:val="Standard"/>
    <w:next w:val="Standard"/>
    <w:link w:val="berschrift2Zchn"/>
    <w:qFormat/>
    <w:rsid w:val="007467FE"/>
    <w:p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2">
    <w:name w:val="Absatz-Standardschriftart2"/>
    <w:rsid w:val="00181890"/>
  </w:style>
  <w:style w:type="character" w:customStyle="1" w:styleId="Absatz-Standardschriftart1">
    <w:name w:val="Absatz-Standardschriftart1"/>
    <w:rsid w:val="00181890"/>
  </w:style>
  <w:style w:type="character" w:customStyle="1" w:styleId="WW-Absatz-Standardschriftart">
    <w:name w:val="WW-Absatz-Standardschriftart"/>
    <w:rsid w:val="00181890"/>
  </w:style>
  <w:style w:type="character" w:customStyle="1" w:styleId="WW-Absatz-Standardschriftart1">
    <w:name w:val="WW-Absatz-Standardschriftart1"/>
    <w:rsid w:val="00181890"/>
  </w:style>
  <w:style w:type="character" w:customStyle="1" w:styleId="WW-Absatz-Standardschriftart11">
    <w:name w:val="WW-Absatz-Standardschriftart11"/>
    <w:rsid w:val="00181890"/>
  </w:style>
  <w:style w:type="character" w:customStyle="1" w:styleId="WW-Absatz-Standardschriftart111">
    <w:name w:val="WW-Absatz-Standardschriftart111"/>
    <w:rsid w:val="00181890"/>
  </w:style>
  <w:style w:type="character" w:customStyle="1" w:styleId="FunotentextZchn">
    <w:name w:val="Fußnotentext Zchn"/>
    <w:basedOn w:val="WW-Absatz-Standardschriftart111"/>
    <w:rsid w:val="00181890"/>
  </w:style>
  <w:style w:type="character" w:customStyle="1" w:styleId="FootnoteCharacters">
    <w:name w:val="Footnote Characters"/>
    <w:rsid w:val="00181890"/>
    <w:rPr>
      <w:vertAlign w:val="superscript"/>
    </w:rPr>
  </w:style>
  <w:style w:type="character" w:styleId="Hervorhebung">
    <w:name w:val="Emphasis"/>
    <w:rsid w:val="00181890"/>
    <w:rPr>
      <w:i/>
      <w:iCs/>
    </w:rPr>
  </w:style>
  <w:style w:type="character" w:customStyle="1" w:styleId="EndnotentextZchn">
    <w:name w:val="Endnotentext Zchn"/>
    <w:basedOn w:val="WW-Absatz-Standardschriftart111"/>
    <w:rsid w:val="00181890"/>
  </w:style>
  <w:style w:type="character" w:customStyle="1" w:styleId="EndnoteCharacters">
    <w:name w:val="Endnote Characters"/>
    <w:rsid w:val="00181890"/>
    <w:rPr>
      <w:vertAlign w:val="superscript"/>
    </w:rPr>
  </w:style>
  <w:style w:type="character" w:customStyle="1" w:styleId="Funotenzeichen1">
    <w:name w:val="Fußnotenzeichen1"/>
    <w:rsid w:val="00181890"/>
    <w:rPr>
      <w:vertAlign w:val="superscript"/>
    </w:rPr>
  </w:style>
  <w:style w:type="character" w:customStyle="1" w:styleId="Endnotenzeichen1">
    <w:name w:val="Endnotenzeichen1"/>
    <w:rsid w:val="00181890"/>
    <w:rPr>
      <w:vertAlign w:val="superscript"/>
    </w:rPr>
  </w:style>
  <w:style w:type="character" w:styleId="Platzhaltertext">
    <w:name w:val="Placeholder Text"/>
    <w:rsid w:val="00181890"/>
    <w:rPr>
      <w:color w:val="808080"/>
    </w:rPr>
  </w:style>
  <w:style w:type="character" w:customStyle="1" w:styleId="SprechblasentextZchn">
    <w:name w:val="Sprechblasentext Zchn"/>
    <w:rsid w:val="00181890"/>
    <w:rPr>
      <w:rFonts w:ascii="Tahoma" w:eastAsia="Calibri" w:hAnsi="Tahoma" w:cs="Tahoma"/>
      <w:sz w:val="16"/>
      <w:szCs w:val="16"/>
    </w:rPr>
  </w:style>
  <w:style w:type="character" w:customStyle="1" w:styleId="st">
    <w:name w:val="st"/>
    <w:basedOn w:val="Absatz-Standardschriftart2"/>
    <w:rsid w:val="00181890"/>
  </w:style>
  <w:style w:type="character" w:customStyle="1" w:styleId="KopfzeileZchn">
    <w:name w:val="Kopfzeile Zchn"/>
    <w:rsid w:val="00181890"/>
    <w:rPr>
      <w:rFonts w:ascii="Calibri" w:eastAsia="Calibri" w:hAnsi="Calibri" w:cs="Calibri"/>
      <w:sz w:val="22"/>
      <w:szCs w:val="22"/>
    </w:rPr>
  </w:style>
  <w:style w:type="character" w:customStyle="1" w:styleId="FuzeileZchn">
    <w:name w:val="Fußzeile Zchn"/>
    <w:rsid w:val="00181890"/>
    <w:rPr>
      <w:rFonts w:ascii="Calibri" w:eastAsia="Calibri" w:hAnsi="Calibri" w:cs="Calibri"/>
      <w:sz w:val="22"/>
      <w:szCs w:val="22"/>
    </w:rPr>
  </w:style>
  <w:style w:type="character" w:customStyle="1" w:styleId="DokumentstrukturZchn">
    <w:name w:val="Dokumentstruktur Zchn"/>
    <w:rsid w:val="00181890"/>
    <w:rPr>
      <w:rFonts w:ascii="Tahoma" w:eastAsia="Calibri" w:hAnsi="Tahoma" w:cs="Tahoma"/>
      <w:sz w:val="16"/>
      <w:szCs w:val="16"/>
    </w:rPr>
  </w:style>
  <w:style w:type="character" w:styleId="Zeilennummer">
    <w:name w:val="line number"/>
    <w:basedOn w:val="Absatz-Standardschriftart2"/>
    <w:rsid w:val="00181890"/>
  </w:style>
  <w:style w:type="character" w:styleId="Funotenzeichen">
    <w:name w:val="footnote reference"/>
    <w:rsid w:val="00181890"/>
    <w:rPr>
      <w:vertAlign w:val="superscript"/>
    </w:rPr>
  </w:style>
  <w:style w:type="character" w:styleId="Endnotenzeichen">
    <w:name w:val="endnote reference"/>
    <w:rsid w:val="00181890"/>
    <w:rPr>
      <w:vertAlign w:val="superscript"/>
    </w:rPr>
  </w:style>
  <w:style w:type="paragraph" w:customStyle="1" w:styleId="berschrift">
    <w:name w:val="Überschrift"/>
    <w:basedOn w:val="Standard"/>
    <w:next w:val="Textkrper"/>
    <w:rsid w:val="00181890"/>
    <w:pPr>
      <w:keepNext/>
      <w:spacing w:before="240" w:after="120"/>
    </w:pPr>
    <w:rPr>
      <w:rFonts w:ascii="Arial" w:eastAsia="Microsoft YaHei" w:hAnsi="Arial" w:cs="Mangal"/>
      <w:sz w:val="28"/>
      <w:szCs w:val="28"/>
    </w:rPr>
  </w:style>
  <w:style w:type="paragraph" w:styleId="Textkrper">
    <w:name w:val="Body Text"/>
    <w:basedOn w:val="Standard"/>
    <w:link w:val="TextkrperZchn"/>
    <w:rsid w:val="00181890"/>
    <w:pPr>
      <w:spacing w:after="120"/>
    </w:pPr>
  </w:style>
  <w:style w:type="paragraph" w:styleId="Liste">
    <w:name w:val="List"/>
    <w:basedOn w:val="Textkrper"/>
    <w:rsid w:val="00181890"/>
    <w:rPr>
      <w:rFonts w:cs="Tahoma"/>
    </w:rPr>
  </w:style>
  <w:style w:type="paragraph" w:customStyle="1" w:styleId="Beschriftung1">
    <w:name w:val="Beschriftung1"/>
    <w:basedOn w:val="Standard"/>
    <w:rsid w:val="00181890"/>
    <w:pPr>
      <w:suppressLineNumbers/>
      <w:spacing w:before="120" w:after="120"/>
    </w:pPr>
    <w:rPr>
      <w:rFonts w:cs="Mangal"/>
      <w:i/>
      <w:iCs/>
      <w:sz w:val="24"/>
      <w:szCs w:val="24"/>
    </w:rPr>
  </w:style>
  <w:style w:type="paragraph" w:customStyle="1" w:styleId="Verzeichnis">
    <w:name w:val="Verzeichnis"/>
    <w:basedOn w:val="Standard"/>
    <w:rsid w:val="00181890"/>
    <w:pPr>
      <w:suppressLineNumbers/>
    </w:pPr>
    <w:rPr>
      <w:rFonts w:cs="Mangal"/>
    </w:rPr>
  </w:style>
  <w:style w:type="paragraph" w:customStyle="1" w:styleId="Heading">
    <w:name w:val="Heading"/>
    <w:basedOn w:val="Standard"/>
    <w:next w:val="Textkrper"/>
    <w:rsid w:val="00181890"/>
    <w:pPr>
      <w:keepNext/>
      <w:spacing w:before="240" w:after="120"/>
    </w:pPr>
    <w:rPr>
      <w:rFonts w:ascii="Arial" w:eastAsia="Lucida Sans Unicode" w:hAnsi="Arial" w:cs="Tahoma"/>
      <w:sz w:val="28"/>
      <w:szCs w:val="28"/>
    </w:rPr>
  </w:style>
  <w:style w:type="paragraph" w:customStyle="1" w:styleId="Beschriftung2">
    <w:name w:val="Beschriftung2"/>
    <w:basedOn w:val="Standard"/>
    <w:rsid w:val="00181890"/>
    <w:pPr>
      <w:suppressLineNumbers/>
      <w:spacing w:before="120" w:after="120"/>
    </w:pPr>
    <w:rPr>
      <w:rFonts w:cs="Tahoma"/>
      <w:i/>
      <w:iCs/>
      <w:sz w:val="24"/>
      <w:szCs w:val="24"/>
    </w:rPr>
  </w:style>
  <w:style w:type="paragraph" w:customStyle="1" w:styleId="Index">
    <w:name w:val="Index"/>
    <w:basedOn w:val="Standard"/>
    <w:rsid w:val="00181890"/>
    <w:pPr>
      <w:suppressLineNumbers/>
    </w:pPr>
    <w:rPr>
      <w:rFonts w:cs="Tahoma"/>
    </w:rPr>
  </w:style>
  <w:style w:type="paragraph" w:styleId="Funotentext">
    <w:name w:val="footnote text"/>
    <w:basedOn w:val="Standard"/>
    <w:link w:val="FunotentextZchn1"/>
    <w:rsid w:val="00181890"/>
    <w:rPr>
      <w:sz w:val="20"/>
      <w:szCs w:val="20"/>
    </w:rPr>
  </w:style>
  <w:style w:type="paragraph" w:styleId="Endnotentext">
    <w:name w:val="endnote text"/>
    <w:basedOn w:val="Standard"/>
    <w:link w:val="EndnotentextZchn1"/>
    <w:rsid w:val="00181890"/>
    <w:rPr>
      <w:sz w:val="20"/>
      <w:szCs w:val="20"/>
    </w:rPr>
  </w:style>
  <w:style w:type="paragraph" w:styleId="Sprechblasentext">
    <w:name w:val="Balloon Text"/>
    <w:basedOn w:val="Standard"/>
    <w:link w:val="SprechblasentextZchn1"/>
    <w:rsid w:val="00181890"/>
    <w:pPr>
      <w:spacing w:line="240" w:lineRule="auto"/>
    </w:pPr>
    <w:rPr>
      <w:rFonts w:ascii="Tahoma" w:hAnsi="Tahoma"/>
      <w:sz w:val="16"/>
      <w:szCs w:val="16"/>
    </w:rPr>
  </w:style>
  <w:style w:type="paragraph" w:styleId="Kopfzeile">
    <w:name w:val="header"/>
    <w:basedOn w:val="Standard"/>
    <w:link w:val="KopfzeileZchn1"/>
    <w:rsid w:val="00181890"/>
  </w:style>
  <w:style w:type="paragraph" w:styleId="Fuzeile">
    <w:name w:val="footer"/>
    <w:basedOn w:val="Standard"/>
    <w:link w:val="FuzeileZchn1"/>
    <w:rsid w:val="00181890"/>
  </w:style>
  <w:style w:type="paragraph" w:customStyle="1" w:styleId="Dokumentstruktur1">
    <w:name w:val="Dokumentstruktur1"/>
    <w:basedOn w:val="Standard"/>
    <w:rsid w:val="00181890"/>
    <w:rPr>
      <w:rFonts w:ascii="Tahoma" w:hAnsi="Tahoma"/>
      <w:sz w:val="16"/>
      <w:szCs w:val="16"/>
    </w:rPr>
  </w:style>
  <w:style w:type="character" w:customStyle="1" w:styleId="TextkrperZchn">
    <w:name w:val="Textkörper Zchn"/>
    <w:basedOn w:val="Absatz-Standardschriftart"/>
    <w:link w:val="Textkrper"/>
    <w:rsid w:val="00FC5820"/>
    <w:rPr>
      <w:rFonts w:ascii="Calibri" w:eastAsia="Calibri" w:hAnsi="Calibri" w:cs="Calibri"/>
      <w:sz w:val="22"/>
      <w:szCs w:val="22"/>
      <w:lang w:eastAsia="ar-SA"/>
    </w:rPr>
  </w:style>
  <w:style w:type="character" w:customStyle="1" w:styleId="FunotentextZchn1">
    <w:name w:val="Fußnotentext Zchn1"/>
    <w:basedOn w:val="Absatz-Standardschriftart"/>
    <w:link w:val="Funotentext"/>
    <w:rsid w:val="00FC5820"/>
    <w:rPr>
      <w:rFonts w:ascii="Calibri" w:eastAsia="Calibri" w:hAnsi="Calibri" w:cs="Calibri"/>
      <w:lang w:eastAsia="ar-SA"/>
    </w:rPr>
  </w:style>
  <w:style w:type="character" w:customStyle="1" w:styleId="EndnotentextZchn1">
    <w:name w:val="Endnotentext Zchn1"/>
    <w:basedOn w:val="Absatz-Standardschriftart"/>
    <w:link w:val="Endnotentext"/>
    <w:rsid w:val="00FC5820"/>
    <w:rPr>
      <w:rFonts w:ascii="Calibri" w:eastAsia="Calibri" w:hAnsi="Calibri" w:cs="Calibri"/>
      <w:lang w:eastAsia="ar-SA"/>
    </w:rPr>
  </w:style>
  <w:style w:type="character" w:customStyle="1" w:styleId="SprechblasentextZchn1">
    <w:name w:val="Sprechblasentext Zchn1"/>
    <w:basedOn w:val="Absatz-Standardschriftart"/>
    <w:link w:val="Sprechblasentext"/>
    <w:rsid w:val="00FC5820"/>
    <w:rPr>
      <w:rFonts w:ascii="Tahoma" w:eastAsia="Calibri" w:hAnsi="Tahoma"/>
      <w:sz w:val="16"/>
      <w:szCs w:val="16"/>
      <w:lang w:eastAsia="ar-SA"/>
    </w:rPr>
  </w:style>
  <w:style w:type="character" w:customStyle="1" w:styleId="KopfzeileZchn1">
    <w:name w:val="Kopfzeile Zchn1"/>
    <w:basedOn w:val="Absatz-Standardschriftart"/>
    <w:link w:val="Kopfzeile"/>
    <w:rsid w:val="00FC5820"/>
    <w:rPr>
      <w:rFonts w:ascii="Calibri" w:eastAsia="Calibri" w:hAnsi="Calibri"/>
      <w:sz w:val="22"/>
      <w:szCs w:val="22"/>
      <w:lang w:eastAsia="ar-SA"/>
    </w:rPr>
  </w:style>
  <w:style w:type="character" w:customStyle="1" w:styleId="FuzeileZchn1">
    <w:name w:val="Fußzeile Zchn1"/>
    <w:basedOn w:val="Absatz-Standardschriftart"/>
    <w:link w:val="Fuzeile"/>
    <w:rsid w:val="00FC5820"/>
    <w:rPr>
      <w:rFonts w:ascii="Calibri" w:eastAsia="Calibri" w:hAnsi="Calibri"/>
      <w:sz w:val="22"/>
      <w:szCs w:val="22"/>
      <w:lang w:eastAsia="ar-SA"/>
    </w:rPr>
  </w:style>
  <w:style w:type="character" w:customStyle="1" w:styleId="berschrift1Zchn">
    <w:name w:val="Überschrift 1 Zchn"/>
    <w:basedOn w:val="Absatz-Standardschriftart"/>
    <w:link w:val="berschrift1"/>
    <w:rsid w:val="00415109"/>
    <w:rPr>
      <w:rFonts w:cs="Arial"/>
      <w:b/>
      <w:bCs/>
      <w:color w:val="000000"/>
      <w:kern w:val="32"/>
      <w:sz w:val="26"/>
      <w:szCs w:val="24"/>
      <w:lang w:val="de-AT"/>
    </w:rPr>
  </w:style>
  <w:style w:type="character" w:customStyle="1" w:styleId="berschrift2Zchn">
    <w:name w:val="Überschrift 2 Zchn"/>
    <w:basedOn w:val="Absatz-Standardschriftart"/>
    <w:link w:val="berschrift2"/>
    <w:rsid w:val="00D734F4"/>
    <w:rPr>
      <w:sz w:val="22"/>
      <w:szCs w:val="22"/>
      <w:lang w:val="de-AT"/>
    </w:rPr>
  </w:style>
  <w:style w:type="character" w:customStyle="1" w:styleId="Incipit">
    <w:name w:val="Incipit"/>
    <w:qFormat/>
    <w:rsid w:val="007467FE"/>
    <w:rPr>
      <w:rFonts w:ascii="Times New Roman" w:hAnsi="Times New Roman"/>
      <w:i/>
      <w:sz w:val="22"/>
      <w:szCs w:val="22"/>
      <w:bdr w:val="none" w:sz="0" w:space="0" w:color="auto"/>
      <w:shd w:val="clear" w:color="auto" w:fill="CCFFCC"/>
    </w:rPr>
  </w:style>
  <w:style w:type="character" w:customStyle="1" w:styleId="Person">
    <w:name w:val="Person"/>
    <w:qFormat/>
    <w:rsid w:val="007467FE"/>
    <w:rPr>
      <w:rFonts w:ascii="Times New Roman" w:hAnsi="Times New Roman"/>
      <w:sz w:val="22"/>
      <w:szCs w:val="22"/>
      <w:bdr w:val="none" w:sz="0" w:space="0" w:color="auto"/>
      <w:shd w:val="clear" w:color="auto" w:fill="FFCC99"/>
    </w:rPr>
  </w:style>
  <w:style w:type="character" w:customStyle="1" w:styleId="Ort">
    <w:name w:val="Ort"/>
    <w:qFormat/>
    <w:rsid w:val="007467FE"/>
    <w:rPr>
      <w:rFonts w:ascii="Times New Roman" w:hAnsi="Times New Roman"/>
      <w:sz w:val="22"/>
      <w:szCs w:val="22"/>
      <w:bdr w:val="none" w:sz="0" w:space="0" w:color="auto"/>
      <w:shd w:val="clear" w:color="auto" w:fill="FFFF99"/>
    </w:rPr>
  </w:style>
  <w:style w:type="character" w:customStyle="1" w:styleId="Funktion">
    <w:name w:val="Funktion"/>
    <w:qFormat/>
    <w:rsid w:val="007467FE"/>
    <w:rPr>
      <w:rFonts w:ascii="Times New Roman" w:hAnsi="Times New Roman"/>
      <w:sz w:val="22"/>
      <w:szCs w:val="22"/>
      <w:bdr w:val="none" w:sz="0" w:space="0" w:color="auto"/>
      <w:shd w:val="clear" w:color="auto" w:fill="CCFFFF"/>
    </w:rPr>
  </w:style>
  <w:style w:type="character" w:customStyle="1" w:styleId="IncipitTextansicht">
    <w:name w:val="Incipit (Textansicht)"/>
    <w:rsid w:val="007467FE"/>
    <w:rPr>
      <w:rFonts w:ascii="Times New Roman" w:hAnsi="Times New Roman"/>
      <w:i/>
      <w:sz w:val="22"/>
      <w:szCs w:val="22"/>
      <w:bdr w:val="none" w:sz="0" w:space="0" w:color="auto"/>
      <w:shd w:val="clear" w:color="auto" w:fill="auto"/>
    </w:rPr>
  </w:style>
  <w:style w:type="character" w:customStyle="1" w:styleId="OrtTextansicht">
    <w:name w:val="Ort (Textansicht)"/>
    <w:rsid w:val="007467FE"/>
    <w:rPr>
      <w:rFonts w:ascii="Times New Roman" w:hAnsi="Times New Roman"/>
      <w:color w:val="808080"/>
      <w:sz w:val="22"/>
      <w:szCs w:val="22"/>
      <w:bdr w:val="none" w:sz="0" w:space="0" w:color="auto"/>
      <w:shd w:val="clear" w:color="auto" w:fill="auto"/>
    </w:rPr>
  </w:style>
  <w:style w:type="character" w:customStyle="1" w:styleId="PersonTextansicht">
    <w:name w:val="Person (Textansicht)"/>
    <w:rsid w:val="007467FE"/>
    <w:rPr>
      <w:rFonts w:ascii="Times New Roman" w:hAnsi="Times New Roman"/>
      <w:color w:val="808080"/>
      <w:sz w:val="22"/>
      <w:szCs w:val="22"/>
      <w:bdr w:val="none" w:sz="0" w:space="0" w:color="auto"/>
      <w:shd w:val="clear" w:color="auto" w:fill="auto"/>
    </w:rPr>
  </w:style>
  <w:style w:type="character" w:customStyle="1" w:styleId="FunktionTextansicht">
    <w:name w:val="Funktion (Textansicht)"/>
    <w:rsid w:val="007467FE"/>
    <w:rPr>
      <w:rFonts w:ascii="Times New Roman" w:hAnsi="Times New Roman"/>
      <w:color w:val="808080"/>
      <w:sz w:val="22"/>
      <w:szCs w:val="22"/>
      <w:bdr w:val="none" w:sz="0" w:space="0" w:color="auto"/>
      <w:shd w:val="clear" w:color="auto" w:fill="auto"/>
    </w:rPr>
  </w:style>
  <w:style w:type="character" w:customStyle="1" w:styleId="Neume">
    <w:name w:val="Neume"/>
    <w:qFormat/>
    <w:rsid w:val="007467FE"/>
    <w:rPr>
      <w:rFonts w:ascii="Times New Roman" w:hAnsi="Times New Roman"/>
      <w:sz w:val="22"/>
      <w:szCs w:val="22"/>
      <w:bdr w:val="none" w:sz="0" w:space="0" w:color="auto"/>
      <w:shd w:val="clear" w:color="auto" w:fill="FF6165"/>
      <w:lang w:val="de-DE"/>
    </w:rPr>
  </w:style>
  <w:style w:type="character" w:customStyle="1" w:styleId="NeumeTextansicht">
    <w:name w:val="Neume (Textansicht)"/>
    <w:rsid w:val="007467FE"/>
    <w:rPr>
      <w:rFonts w:ascii="Times New Roman" w:hAnsi="Times New Roman"/>
      <w:i/>
      <w:sz w:val="22"/>
      <w:szCs w:val="22"/>
      <w:u w:val="single"/>
      <w:bdr w:val="none" w:sz="0" w:space="0" w:color="auto"/>
      <w:shd w:val="clear" w:color="auto" w:fill="auto"/>
    </w:rPr>
  </w:style>
  <w:style w:type="character" w:customStyle="1" w:styleId="Time1">
    <w:name w:val="Time:1"/>
    <w:qFormat/>
    <w:rsid w:val="007467FE"/>
    <w:rPr>
      <w:bdr w:val="none" w:sz="0" w:space="0" w:color="auto"/>
      <w:shd w:val="clear" w:color="auto" w:fill="8DB3E2" w:themeFill="text2" w:themeFillTint="66"/>
    </w:rPr>
  </w:style>
  <w:style w:type="character" w:customStyle="1" w:styleId="Time2">
    <w:name w:val="Time:2"/>
    <w:qFormat/>
    <w:rsid w:val="007467FE"/>
    <w:rPr>
      <w:shd w:val="clear" w:color="auto" w:fill="B2A1C7" w:themeFill="accent4" w:themeFillTint="9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line number" w:uiPriority="0"/>
    <w:lsdException w:name="endnote reference" w:uiPriority="0"/>
    <w:lsdException w:name="endnote text"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lsdException w:name="Balloon Text" w:uiPriority="0"/>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247478"/>
    <w:pPr>
      <w:spacing w:line="400" w:lineRule="exact"/>
    </w:pPr>
    <w:rPr>
      <w:sz w:val="22"/>
      <w:szCs w:val="22"/>
      <w:lang w:val="de-AT"/>
    </w:rPr>
  </w:style>
  <w:style w:type="paragraph" w:styleId="berschrift1">
    <w:name w:val="heading 1"/>
    <w:basedOn w:val="Standard"/>
    <w:next w:val="Standard"/>
    <w:link w:val="berschrift1Zchn"/>
    <w:autoRedefine/>
    <w:qFormat/>
    <w:rsid w:val="00247478"/>
    <w:pPr>
      <w:keepNext/>
      <w:spacing w:before="360" w:after="360"/>
      <w:outlineLvl w:val="0"/>
    </w:pPr>
    <w:rPr>
      <w:rFonts w:cs="Arial"/>
      <w:b/>
      <w:bCs/>
      <w:color w:val="000000"/>
      <w:kern w:val="32"/>
      <w:sz w:val="26"/>
      <w:szCs w:val="24"/>
    </w:rPr>
  </w:style>
  <w:style w:type="paragraph" w:styleId="berschrift2">
    <w:name w:val="heading 2"/>
    <w:basedOn w:val="Standard"/>
    <w:next w:val="Standard"/>
    <w:link w:val="berschrift2Zchn"/>
    <w:qFormat/>
    <w:rsid w:val="00247478"/>
    <w:p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2">
    <w:name w:val="Absatz-Standardschriftart2"/>
    <w:rsid w:val="00181890"/>
  </w:style>
  <w:style w:type="character" w:customStyle="1" w:styleId="Absatz-Standardschriftart1">
    <w:name w:val="Absatz-Standardschriftart1"/>
    <w:rsid w:val="00181890"/>
  </w:style>
  <w:style w:type="character" w:customStyle="1" w:styleId="WW-Absatz-Standardschriftart">
    <w:name w:val="WW-Absatz-Standardschriftart"/>
    <w:rsid w:val="00181890"/>
  </w:style>
  <w:style w:type="character" w:customStyle="1" w:styleId="WW-Absatz-Standardschriftart1">
    <w:name w:val="WW-Absatz-Standardschriftart1"/>
    <w:rsid w:val="00181890"/>
  </w:style>
  <w:style w:type="character" w:customStyle="1" w:styleId="WW-Absatz-Standardschriftart11">
    <w:name w:val="WW-Absatz-Standardschriftart11"/>
    <w:rsid w:val="00181890"/>
  </w:style>
  <w:style w:type="character" w:customStyle="1" w:styleId="WW-Absatz-Standardschriftart111">
    <w:name w:val="WW-Absatz-Standardschriftart111"/>
    <w:rsid w:val="00181890"/>
  </w:style>
  <w:style w:type="character" w:customStyle="1" w:styleId="FunotentextZchn">
    <w:name w:val="Fußnotentext Zchn"/>
    <w:basedOn w:val="WW-Absatz-Standardschriftart111"/>
    <w:rsid w:val="00181890"/>
  </w:style>
  <w:style w:type="character" w:customStyle="1" w:styleId="FootnoteCharacters">
    <w:name w:val="Footnote Characters"/>
    <w:rsid w:val="00181890"/>
    <w:rPr>
      <w:vertAlign w:val="superscript"/>
    </w:rPr>
  </w:style>
  <w:style w:type="character" w:styleId="Hervorhebung">
    <w:name w:val="Emphasis"/>
    <w:rsid w:val="00181890"/>
    <w:rPr>
      <w:i/>
      <w:iCs/>
    </w:rPr>
  </w:style>
  <w:style w:type="character" w:customStyle="1" w:styleId="EndnotentextZchn">
    <w:name w:val="Endnotentext Zchn"/>
    <w:basedOn w:val="WW-Absatz-Standardschriftart111"/>
    <w:rsid w:val="00181890"/>
  </w:style>
  <w:style w:type="character" w:customStyle="1" w:styleId="EndnoteCharacters">
    <w:name w:val="Endnote Characters"/>
    <w:rsid w:val="00181890"/>
    <w:rPr>
      <w:vertAlign w:val="superscript"/>
    </w:rPr>
  </w:style>
  <w:style w:type="character" w:customStyle="1" w:styleId="Funotenzeichen1">
    <w:name w:val="Fußnotenzeichen1"/>
    <w:rsid w:val="00181890"/>
    <w:rPr>
      <w:vertAlign w:val="superscript"/>
    </w:rPr>
  </w:style>
  <w:style w:type="character" w:customStyle="1" w:styleId="Endnotenzeichen1">
    <w:name w:val="Endnotenzeichen1"/>
    <w:rsid w:val="00181890"/>
    <w:rPr>
      <w:vertAlign w:val="superscript"/>
    </w:rPr>
  </w:style>
  <w:style w:type="character" w:styleId="Platzhaltertext">
    <w:name w:val="Placeholder Text"/>
    <w:rsid w:val="00181890"/>
    <w:rPr>
      <w:color w:val="808080"/>
    </w:rPr>
  </w:style>
  <w:style w:type="character" w:customStyle="1" w:styleId="SprechblasentextZchn">
    <w:name w:val="Sprechblasentext Zchn"/>
    <w:rsid w:val="00181890"/>
    <w:rPr>
      <w:rFonts w:ascii="Tahoma" w:eastAsia="Calibri" w:hAnsi="Tahoma" w:cs="Tahoma"/>
      <w:sz w:val="16"/>
      <w:szCs w:val="16"/>
    </w:rPr>
  </w:style>
  <w:style w:type="character" w:customStyle="1" w:styleId="st">
    <w:name w:val="st"/>
    <w:basedOn w:val="Absatz-Standardschriftart2"/>
    <w:rsid w:val="00181890"/>
  </w:style>
  <w:style w:type="character" w:customStyle="1" w:styleId="KopfzeileZchn">
    <w:name w:val="Kopfzeile Zchn"/>
    <w:rsid w:val="00181890"/>
    <w:rPr>
      <w:rFonts w:ascii="Calibri" w:eastAsia="Calibri" w:hAnsi="Calibri" w:cs="Calibri"/>
      <w:sz w:val="22"/>
      <w:szCs w:val="22"/>
    </w:rPr>
  </w:style>
  <w:style w:type="character" w:customStyle="1" w:styleId="FuzeileZchn">
    <w:name w:val="Fußzeile Zchn"/>
    <w:rsid w:val="00181890"/>
    <w:rPr>
      <w:rFonts w:ascii="Calibri" w:eastAsia="Calibri" w:hAnsi="Calibri" w:cs="Calibri"/>
      <w:sz w:val="22"/>
      <w:szCs w:val="22"/>
    </w:rPr>
  </w:style>
  <w:style w:type="character" w:customStyle="1" w:styleId="DokumentstrukturZchn">
    <w:name w:val="Dokumentstruktur Zchn"/>
    <w:rsid w:val="00181890"/>
    <w:rPr>
      <w:rFonts w:ascii="Tahoma" w:eastAsia="Calibri" w:hAnsi="Tahoma" w:cs="Tahoma"/>
      <w:sz w:val="16"/>
      <w:szCs w:val="16"/>
    </w:rPr>
  </w:style>
  <w:style w:type="character" w:styleId="Zeilennummer">
    <w:name w:val="line number"/>
    <w:basedOn w:val="Absatz-Standardschriftart2"/>
    <w:rsid w:val="00181890"/>
  </w:style>
  <w:style w:type="character" w:styleId="Funotenzeichen">
    <w:name w:val="footnote reference"/>
    <w:rsid w:val="00181890"/>
    <w:rPr>
      <w:vertAlign w:val="superscript"/>
    </w:rPr>
  </w:style>
  <w:style w:type="character" w:styleId="Endnotenzeichen">
    <w:name w:val="endnote reference"/>
    <w:rsid w:val="00181890"/>
    <w:rPr>
      <w:vertAlign w:val="superscript"/>
    </w:rPr>
  </w:style>
  <w:style w:type="paragraph" w:customStyle="1" w:styleId="berschrift">
    <w:name w:val="Überschrift"/>
    <w:basedOn w:val="Standard"/>
    <w:next w:val="Textkrper"/>
    <w:rsid w:val="00181890"/>
    <w:pPr>
      <w:keepNext/>
      <w:spacing w:before="240" w:after="120"/>
    </w:pPr>
    <w:rPr>
      <w:rFonts w:ascii="Arial" w:eastAsia="Microsoft YaHei" w:hAnsi="Arial" w:cs="Mangal"/>
      <w:sz w:val="28"/>
      <w:szCs w:val="28"/>
    </w:rPr>
  </w:style>
  <w:style w:type="paragraph" w:styleId="Textkrper">
    <w:name w:val="Body Text"/>
    <w:basedOn w:val="Standard"/>
    <w:link w:val="TextkrperZchn"/>
    <w:rsid w:val="00181890"/>
    <w:pPr>
      <w:spacing w:after="120"/>
    </w:pPr>
  </w:style>
  <w:style w:type="paragraph" w:styleId="Liste">
    <w:name w:val="List"/>
    <w:basedOn w:val="Textkrper"/>
    <w:rsid w:val="00181890"/>
    <w:rPr>
      <w:rFonts w:cs="Tahoma"/>
    </w:rPr>
  </w:style>
  <w:style w:type="paragraph" w:customStyle="1" w:styleId="Beschriftung1">
    <w:name w:val="Beschriftung1"/>
    <w:basedOn w:val="Standard"/>
    <w:rsid w:val="00181890"/>
    <w:pPr>
      <w:suppressLineNumbers/>
      <w:spacing w:before="120" w:after="120"/>
    </w:pPr>
    <w:rPr>
      <w:rFonts w:cs="Mangal"/>
      <w:i/>
      <w:iCs/>
      <w:sz w:val="24"/>
      <w:szCs w:val="24"/>
    </w:rPr>
  </w:style>
  <w:style w:type="paragraph" w:customStyle="1" w:styleId="Verzeichnis">
    <w:name w:val="Verzeichnis"/>
    <w:basedOn w:val="Standard"/>
    <w:rsid w:val="00181890"/>
    <w:pPr>
      <w:suppressLineNumbers/>
    </w:pPr>
    <w:rPr>
      <w:rFonts w:cs="Mangal"/>
    </w:rPr>
  </w:style>
  <w:style w:type="paragraph" w:customStyle="1" w:styleId="Heading">
    <w:name w:val="Heading"/>
    <w:basedOn w:val="Standard"/>
    <w:next w:val="Textkrper"/>
    <w:rsid w:val="00181890"/>
    <w:pPr>
      <w:keepNext/>
      <w:spacing w:before="240" w:after="120"/>
    </w:pPr>
    <w:rPr>
      <w:rFonts w:ascii="Arial" w:eastAsia="Lucida Sans Unicode" w:hAnsi="Arial" w:cs="Tahoma"/>
      <w:sz w:val="28"/>
      <w:szCs w:val="28"/>
    </w:rPr>
  </w:style>
  <w:style w:type="paragraph" w:customStyle="1" w:styleId="Beschriftung2">
    <w:name w:val="Beschriftung2"/>
    <w:basedOn w:val="Standard"/>
    <w:rsid w:val="00181890"/>
    <w:pPr>
      <w:suppressLineNumbers/>
      <w:spacing w:before="120" w:after="120"/>
    </w:pPr>
    <w:rPr>
      <w:rFonts w:cs="Tahoma"/>
      <w:i/>
      <w:iCs/>
      <w:sz w:val="24"/>
      <w:szCs w:val="24"/>
    </w:rPr>
  </w:style>
  <w:style w:type="paragraph" w:customStyle="1" w:styleId="Index">
    <w:name w:val="Index"/>
    <w:basedOn w:val="Standard"/>
    <w:rsid w:val="00181890"/>
    <w:pPr>
      <w:suppressLineNumbers/>
    </w:pPr>
    <w:rPr>
      <w:rFonts w:cs="Tahoma"/>
    </w:rPr>
  </w:style>
  <w:style w:type="paragraph" w:styleId="Funotentext">
    <w:name w:val="footnote text"/>
    <w:basedOn w:val="Standard"/>
    <w:link w:val="FunotentextZchn1"/>
    <w:rsid w:val="00181890"/>
    <w:rPr>
      <w:sz w:val="20"/>
      <w:szCs w:val="20"/>
    </w:rPr>
  </w:style>
  <w:style w:type="paragraph" w:styleId="Endnotentext">
    <w:name w:val="endnote text"/>
    <w:basedOn w:val="Standard"/>
    <w:link w:val="EndnotentextZchn1"/>
    <w:rsid w:val="00181890"/>
    <w:rPr>
      <w:sz w:val="20"/>
      <w:szCs w:val="20"/>
    </w:rPr>
  </w:style>
  <w:style w:type="paragraph" w:styleId="Sprechblasentext">
    <w:name w:val="Balloon Text"/>
    <w:basedOn w:val="Standard"/>
    <w:link w:val="SprechblasentextZchn1"/>
    <w:rsid w:val="00181890"/>
    <w:pPr>
      <w:spacing w:line="240" w:lineRule="auto"/>
    </w:pPr>
    <w:rPr>
      <w:rFonts w:ascii="Tahoma" w:hAnsi="Tahoma"/>
      <w:sz w:val="16"/>
      <w:szCs w:val="16"/>
    </w:rPr>
  </w:style>
  <w:style w:type="paragraph" w:styleId="Kopfzeile">
    <w:name w:val="header"/>
    <w:basedOn w:val="Standard"/>
    <w:link w:val="KopfzeileZchn1"/>
    <w:rsid w:val="00181890"/>
  </w:style>
  <w:style w:type="paragraph" w:styleId="Fuzeile">
    <w:name w:val="footer"/>
    <w:basedOn w:val="Standard"/>
    <w:link w:val="FuzeileZchn1"/>
    <w:rsid w:val="00181890"/>
  </w:style>
  <w:style w:type="paragraph" w:customStyle="1" w:styleId="Dokumentstruktur1">
    <w:name w:val="Dokumentstruktur1"/>
    <w:basedOn w:val="Standard"/>
    <w:rsid w:val="00181890"/>
    <w:rPr>
      <w:rFonts w:ascii="Tahoma" w:hAnsi="Tahoma"/>
      <w:sz w:val="16"/>
      <w:szCs w:val="16"/>
    </w:rPr>
  </w:style>
  <w:style w:type="character" w:customStyle="1" w:styleId="TextkrperZchn">
    <w:name w:val="Textkörper Zchn"/>
    <w:basedOn w:val="Absatz-Standardschriftart"/>
    <w:link w:val="Textkrper"/>
    <w:rsid w:val="00FC5820"/>
    <w:rPr>
      <w:rFonts w:ascii="Calibri" w:eastAsia="Calibri" w:hAnsi="Calibri" w:cs="Calibri"/>
      <w:sz w:val="22"/>
      <w:szCs w:val="22"/>
      <w:lang w:eastAsia="ar-SA"/>
    </w:rPr>
  </w:style>
  <w:style w:type="character" w:customStyle="1" w:styleId="FunotentextZchn1">
    <w:name w:val="Fußnotentext Zchn1"/>
    <w:basedOn w:val="Absatz-Standardschriftart"/>
    <w:link w:val="Funotentext"/>
    <w:rsid w:val="00FC5820"/>
    <w:rPr>
      <w:rFonts w:ascii="Calibri" w:eastAsia="Calibri" w:hAnsi="Calibri" w:cs="Calibri"/>
      <w:lang w:eastAsia="ar-SA"/>
    </w:rPr>
  </w:style>
  <w:style w:type="character" w:customStyle="1" w:styleId="EndnotentextZchn1">
    <w:name w:val="Endnotentext Zchn1"/>
    <w:basedOn w:val="Absatz-Standardschriftart"/>
    <w:link w:val="Endnotentext"/>
    <w:rsid w:val="00FC5820"/>
    <w:rPr>
      <w:rFonts w:ascii="Calibri" w:eastAsia="Calibri" w:hAnsi="Calibri" w:cs="Calibri"/>
      <w:lang w:eastAsia="ar-SA"/>
    </w:rPr>
  </w:style>
  <w:style w:type="character" w:customStyle="1" w:styleId="SprechblasentextZchn1">
    <w:name w:val="Sprechblasentext Zchn1"/>
    <w:basedOn w:val="Absatz-Standardschriftart"/>
    <w:link w:val="Sprechblasentext"/>
    <w:rsid w:val="00FC5820"/>
    <w:rPr>
      <w:rFonts w:ascii="Tahoma" w:eastAsia="Calibri" w:hAnsi="Tahoma"/>
      <w:sz w:val="16"/>
      <w:szCs w:val="16"/>
      <w:lang w:eastAsia="ar-SA"/>
    </w:rPr>
  </w:style>
  <w:style w:type="character" w:customStyle="1" w:styleId="KopfzeileZchn1">
    <w:name w:val="Kopfzeile Zchn1"/>
    <w:basedOn w:val="Absatz-Standardschriftart"/>
    <w:link w:val="Kopfzeile"/>
    <w:rsid w:val="00FC5820"/>
    <w:rPr>
      <w:rFonts w:ascii="Calibri" w:eastAsia="Calibri" w:hAnsi="Calibri"/>
      <w:sz w:val="22"/>
      <w:szCs w:val="22"/>
      <w:lang w:eastAsia="ar-SA"/>
    </w:rPr>
  </w:style>
  <w:style w:type="character" w:customStyle="1" w:styleId="FuzeileZchn1">
    <w:name w:val="Fußzeile Zchn1"/>
    <w:basedOn w:val="Absatz-Standardschriftart"/>
    <w:link w:val="Fuzeile"/>
    <w:rsid w:val="00FC5820"/>
    <w:rPr>
      <w:rFonts w:ascii="Calibri" w:eastAsia="Calibri" w:hAnsi="Calibri"/>
      <w:sz w:val="22"/>
      <w:szCs w:val="22"/>
      <w:lang w:eastAsia="ar-SA"/>
    </w:rPr>
  </w:style>
  <w:style w:type="character" w:customStyle="1" w:styleId="berschrift1Zchn">
    <w:name w:val="Überschrift 1 Zchn"/>
    <w:basedOn w:val="Absatz-Standardschriftart"/>
    <w:link w:val="berschrift1"/>
    <w:rsid w:val="00415109"/>
    <w:rPr>
      <w:rFonts w:cs="Arial"/>
      <w:b/>
      <w:bCs/>
      <w:color w:val="000000"/>
      <w:kern w:val="32"/>
      <w:sz w:val="26"/>
      <w:szCs w:val="24"/>
      <w:lang w:val="de-AT"/>
    </w:rPr>
  </w:style>
  <w:style w:type="character" w:customStyle="1" w:styleId="berschrift2Zchn">
    <w:name w:val="Überschrift 2 Zchn"/>
    <w:basedOn w:val="Absatz-Standardschriftart"/>
    <w:link w:val="berschrift2"/>
    <w:rsid w:val="00D734F4"/>
    <w:rPr>
      <w:sz w:val="22"/>
      <w:szCs w:val="22"/>
      <w:lang w:val="de-AT"/>
    </w:rPr>
  </w:style>
  <w:style w:type="character" w:customStyle="1" w:styleId="Incipit">
    <w:name w:val="Incipit"/>
    <w:qFormat/>
    <w:rsid w:val="00247478"/>
    <w:rPr>
      <w:rFonts w:ascii="Times New Roman" w:hAnsi="Times New Roman"/>
      <w:i/>
      <w:sz w:val="22"/>
      <w:szCs w:val="22"/>
      <w:bdr w:val="none" w:sz="0" w:space="0" w:color="auto"/>
      <w:shd w:val="clear" w:color="auto" w:fill="CCFFCC"/>
    </w:rPr>
  </w:style>
  <w:style w:type="character" w:customStyle="1" w:styleId="Person">
    <w:name w:val="Person"/>
    <w:qFormat/>
    <w:rsid w:val="00247478"/>
    <w:rPr>
      <w:rFonts w:ascii="Times New Roman" w:hAnsi="Times New Roman"/>
      <w:sz w:val="22"/>
      <w:szCs w:val="22"/>
      <w:bdr w:val="none" w:sz="0" w:space="0" w:color="auto"/>
      <w:shd w:val="clear" w:color="auto" w:fill="FFCC99"/>
    </w:rPr>
  </w:style>
  <w:style w:type="character" w:customStyle="1" w:styleId="Ort">
    <w:name w:val="Ort"/>
    <w:qFormat/>
    <w:rsid w:val="00247478"/>
    <w:rPr>
      <w:rFonts w:ascii="Times New Roman" w:hAnsi="Times New Roman"/>
      <w:sz w:val="22"/>
      <w:szCs w:val="22"/>
      <w:bdr w:val="none" w:sz="0" w:space="0" w:color="auto"/>
      <w:shd w:val="clear" w:color="auto" w:fill="FFFF99"/>
    </w:rPr>
  </w:style>
  <w:style w:type="character" w:customStyle="1" w:styleId="Funktion">
    <w:name w:val="Funktion"/>
    <w:qFormat/>
    <w:rsid w:val="00247478"/>
    <w:rPr>
      <w:rFonts w:ascii="Times New Roman" w:hAnsi="Times New Roman"/>
      <w:sz w:val="22"/>
      <w:szCs w:val="22"/>
      <w:bdr w:val="none" w:sz="0" w:space="0" w:color="auto"/>
      <w:shd w:val="clear" w:color="auto" w:fill="CCFFFF"/>
    </w:rPr>
  </w:style>
  <w:style w:type="character" w:customStyle="1" w:styleId="IncipitTextansicht">
    <w:name w:val="Incipit (Textansicht)"/>
    <w:rsid w:val="00247478"/>
    <w:rPr>
      <w:rFonts w:ascii="Times New Roman" w:hAnsi="Times New Roman"/>
      <w:i/>
      <w:sz w:val="22"/>
      <w:szCs w:val="22"/>
      <w:bdr w:val="none" w:sz="0" w:space="0" w:color="auto"/>
      <w:shd w:val="clear" w:color="auto" w:fill="auto"/>
    </w:rPr>
  </w:style>
  <w:style w:type="character" w:customStyle="1" w:styleId="OrtTextansicht">
    <w:name w:val="Ort (Textansicht)"/>
    <w:rsid w:val="00247478"/>
    <w:rPr>
      <w:rFonts w:ascii="Times New Roman" w:hAnsi="Times New Roman"/>
      <w:color w:val="808080"/>
      <w:sz w:val="22"/>
      <w:szCs w:val="22"/>
      <w:bdr w:val="none" w:sz="0" w:space="0" w:color="auto"/>
      <w:shd w:val="clear" w:color="auto" w:fill="auto"/>
    </w:rPr>
  </w:style>
  <w:style w:type="character" w:customStyle="1" w:styleId="PersonTextansicht">
    <w:name w:val="Person (Textansicht)"/>
    <w:rsid w:val="00247478"/>
    <w:rPr>
      <w:rFonts w:ascii="Times New Roman" w:hAnsi="Times New Roman"/>
      <w:color w:val="808080"/>
      <w:sz w:val="22"/>
      <w:szCs w:val="22"/>
      <w:bdr w:val="none" w:sz="0" w:space="0" w:color="auto"/>
      <w:shd w:val="clear" w:color="auto" w:fill="auto"/>
    </w:rPr>
  </w:style>
  <w:style w:type="character" w:customStyle="1" w:styleId="FunktionTextansicht">
    <w:name w:val="Funktion (Textansicht)"/>
    <w:rsid w:val="00247478"/>
    <w:rPr>
      <w:rFonts w:ascii="Times New Roman" w:hAnsi="Times New Roman"/>
      <w:color w:val="808080"/>
      <w:sz w:val="22"/>
      <w:szCs w:val="22"/>
      <w:bdr w:val="none" w:sz="0" w:space="0" w:color="auto"/>
      <w:shd w:val="clear" w:color="auto" w:fill="auto"/>
    </w:rPr>
  </w:style>
  <w:style w:type="character" w:customStyle="1" w:styleId="Neume">
    <w:name w:val="Neume"/>
    <w:qFormat/>
    <w:rsid w:val="00247478"/>
    <w:rPr>
      <w:rFonts w:ascii="Times New Roman" w:hAnsi="Times New Roman"/>
      <w:sz w:val="22"/>
      <w:szCs w:val="22"/>
      <w:bdr w:val="none" w:sz="0" w:space="0" w:color="auto"/>
      <w:shd w:val="clear" w:color="auto" w:fill="FF6165"/>
      <w:lang w:val="de-DE"/>
    </w:rPr>
  </w:style>
  <w:style w:type="character" w:customStyle="1" w:styleId="NeumeTextansicht">
    <w:name w:val="Neume (Textansicht)"/>
    <w:rsid w:val="00247478"/>
    <w:rPr>
      <w:rFonts w:ascii="Times New Roman" w:hAnsi="Times New Roman"/>
      <w:i/>
      <w:sz w:val="22"/>
      <w:szCs w:val="22"/>
      <w:u w:val="single"/>
      <w:bdr w:val="none" w:sz="0" w:space="0" w:color="auto"/>
      <w:shd w:val="clear" w:color="auto" w:fill="auto"/>
    </w:rPr>
  </w:style>
  <w:style w:type="character" w:customStyle="1" w:styleId="Time1">
    <w:name w:val="Time:1"/>
    <w:qFormat/>
    <w:rsid w:val="00247478"/>
    <w:rPr>
      <w:bdr w:val="none" w:sz="0" w:space="0" w:color="auto"/>
      <w:shd w:val="clear" w:color="auto" w:fill="8DB3E2" w:themeFill="text2" w:themeFillTint="66"/>
    </w:rPr>
  </w:style>
  <w:style w:type="character" w:customStyle="1" w:styleId="Time2">
    <w:name w:val="Time:2"/>
    <w:qFormat/>
    <w:rsid w:val="00247478"/>
    <w:rPr>
      <w:shd w:val="clear" w:color="auto" w:fill="B2A1C7" w:themeFill="accent4" w:themeFill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onata\Desktop\OeAW_Cantus%20Netzwerk\14052017%20Cantus%20Netzwerk\cantus-2.0.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DC9F9C-F3F9-4A6C-AB02-D6C57A9B1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cantus-2.0.dotm</Template>
  <TotalTime>0</TotalTime>
  <Pages>278</Pages>
  <Words>67624</Words>
  <Characters>426035</Characters>
  <Application>Microsoft Office Word</Application>
  <DocSecurity>0</DocSecurity>
  <Lines>3550</Lines>
  <Paragraphs>985</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[INCIPIT LIBER ORDINARIUS ECCLESIAE SECCOVIENSIS (1592-1600) ex bibliotheca A-Gu 1566]</vt:lpstr>
      <vt:lpstr>[INCIPIT LIBER ORDINARIUS ECCLESIAE SECCOVIENSIS (1592-1600) ex bibliotheca A-Gu 1566]</vt:lpstr>
    </vt:vector>
  </TitlesOfParts>
  <Company>TU Wien - Campusversion</Company>
  <LinksUpToDate>false</LinksUpToDate>
  <CharactersWithSpaces>492674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[INCIPIT LIBER ORDINARIUS ECCLESIAE SECCOVIENSIS (1592-1600) ex bibliotheca A-Gu 1566]</dc:title>
  <dc:creator>cantus</dc:creator>
  <cp:lastModifiedBy>Christian Steiner (christian.steiner@uni-graz.at)</cp:lastModifiedBy>
  <cp:revision>23</cp:revision>
  <cp:lastPrinted>2011-11-16T08:59:00Z</cp:lastPrinted>
  <dcterms:created xsi:type="dcterms:W3CDTF">2017-05-29T10:20:00Z</dcterms:created>
  <dcterms:modified xsi:type="dcterms:W3CDTF">2017-06-19T13:51:00Z</dcterms:modified>
</cp:coreProperties>
</file>